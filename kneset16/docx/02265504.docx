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94687" w14:textId="77777777" w:rsidR="00000000" w:rsidRDefault="0080671D">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15A36643" w14:textId="77777777" w:rsidR="00000000" w:rsidRDefault="0080671D">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_Toc101171280 \h </w:instrText>
      </w:r>
      <w:r>
        <w:fldChar w:fldCharType="separate"/>
      </w:r>
      <w:r>
        <w:t>7</w:t>
      </w:r>
      <w:r>
        <w:fldChar w:fldCharType="end"/>
      </w:r>
    </w:p>
    <w:p w14:paraId="3896DB2D" w14:textId="77777777" w:rsidR="00000000" w:rsidRDefault="0080671D">
      <w:pPr>
        <w:pStyle w:val="TOC1"/>
        <w:tabs>
          <w:tab w:val="right" w:leader="dot" w:pos="8296"/>
        </w:tabs>
        <w:ind w:right="0"/>
        <w:rPr>
          <w:rFonts w:ascii="Times New Roman" w:hAnsi="Times New Roman" w:cs="Times New Roman"/>
          <w:sz w:val="24"/>
          <w:szCs w:val="24"/>
        </w:rPr>
      </w:pPr>
      <w:r>
        <w:t xml:space="preserve">164. </w:t>
      </w:r>
      <w:r>
        <w:rPr>
          <w:rtl/>
        </w:rPr>
        <w:t>העסקתה של לריסה טרימבובלר</w:t>
      </w:r>
      <w:r>
        <w:tab/>
      </w:r>
      <w:r>
        <w:fldChar w:fldCharType="begin"/>
      </w:r>
      <w:r>
        <w:instrText xml:space="preserve"> PAGEREF _Toc101171281 \h </w:instrText>
      </w:r>
      <w:r>
        <w:fldChar w:fldCharType="separate"/>
      </w:r>
      <w:r>
        <w:t>7</w:t>
      </w:r>
      <w:r>
        <w:fldChar w:fldCharType="end"/>
      </w:r>
    </w:p>
    <w:p w14:paraId="0E632817" w14:textId="77777777" w:rsidR="00000000" w:rsidRDefault="0080671D">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_Toc101171282 \h </w:instrText>
      </w:r>
      <w:r>
        <w:fldChar w:fldCharType="separate"/>
      </w:r>
      <w:r>
        <w:t>7</w:t>
      </w:r>
      <w:r>
        <w:fldChar w:fldCharType="end"/>
      </w:r>
    </w:p>
    <w:p w14:paraId="0D05AC90" w14:textId="77777777" w:rsidR="00000000" w:rsidRDefault="0080671D">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w:t>
      </w:r>
      <w:r>
        <w:rPr>
          <w:rtl/>
        </w:rPr>
        <w:t>ור לבנת:</w:t>
      </w:r>
      <w:r>
        <w:tab/>
      </w:r>
      <w:r>
        <w:fldChar w:fldCharType="begin"/>
      </w:r>
      <w:r>
        <w:instrText xml:space="preserve"> PAGEREF _Toc101171283 \h </w:instrText>
      </w:r>
      <w:r>
        <w:fldChar w:fldCharType="separate"/>
      </w:r>
      <w:r>
        <w:t>8</w:t>
      </w:r>
      <w:r>
        <w:fldChar w:fldCharType="end"/>
      </w:r>
    </w:p>
    <w:p w14:paraId="2DB9B840" w14:textId="77777777" w:rsidR="00000000" w:rsidRDefault="0080671D">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_Toc101171284 \h </w:instrText>
      </w:r>
      <w:r>
        <w:fldChar w:fldCharType="separate"/>
      </w:r>
      <w:r>
        <w:t>9</w:t>
      </w:r>
      <w:r>
        <w:fldChar w:fldCharType="end"/>
      </w:r>
    </w:p>
    <w:p w14:paraId="48DE41F8" w14:textId="77777777" w:rsidR="00000000" w:rsidRDefault="0080671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_Toc101171285 \h </w:instrText>
      </w:r>
      <w:r>
        <w:fldChar w:fldCharType="separate"/>
      </w:r>
      <w:r>
        <w:t>9</w:t>
      </w:r>
      <w:r>
        <w:fldChar w:fldCharType="end"/>
      </w:r>
    </w:p>
    <w:p w14:paraId="1195B551" w14:textId="77777777" w:rsidR="00000000" w:rsidRDefault="0080671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_Toc101171286 \h </w:instrText>
      </w:r>
      <w:r>
        <w:fldChar w:fldCharType="separate"/>
      </w:r>
      <w:r>
        <w:t>10</w:t>
      </w:r>
      <w:r>
        <w:fldChar w:fldCharType="end"/>
      </w:r>
    </w:p>
    <w:p w14:paraId="37599F52" w14:textId="77777777" w:rsidR="00000000" w:rsidRDefault="0080671D">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w:instrText>
      </w:r>
      <w:r>
        <w:instrText xml:space="preserve">GEREF _Toc101171287 \h </w:instrText>
      </w:r>
      <w:r>
        <w:fldChar w:fldCharType="separate"/>
      </w:r>
      <w:r>
        <w:t>10</w:t>
      </w:r>
      <w:r>
        <w:fldChar w:fldCharType="end"/>
      </w:r>
    </w:p>
    <w:p w14:paraId="0441DDCA" w14:textId="77777777" w:rsidR="00000000" w:rsidRDefault="0080671D">
      <w:pPr>
        <w:pStyle w:val="TOC1"/>
        <w:tabs>
          <w:tab w:val="right" w:leader="dot" w:pos="8296"/>
        </w:tabs>
        <w:ind w:right="0"/>
        <w:rPr>
          <w:rFonts w:ascii="Times New Roman" w:hAnsi="Times New Roman" w:cs="Times New Roman"/>
          <w:sz w:val="24"/>
          <w:szCs w:val="24"/>
        </w:rPr>
      </w:pPr>
      <w:r>
        <w:t xml:space="preserve">156. </w:t>
      </w:r>
      <w:r>
        <w:rPr>
          <w:rtl/>
        </w:rPr>
        <w:t>ערכת "נלחמים באנטישמיות"</w:t>
      </w:r>
      <w:r>
        <w:tab/>
      </w:r>
      <w:r>
        <w:fldChar w:fldCharType="begin"/>
      </w:r>
      <w:r>
        <w:instrText xml:space="preserve"> PAGEREF _Toc101171288 \h </w:instrText>
      </w:r>
      <w:r>
        <w:fldChar w:fldCharType="separate"/>
      </w:r>
      <w:r>
        <w:t>14</w:t>
      </w:r>
      <w:r>
        <w:fldChar w:fldCharType="end"/>
      </w:r>
    </w:p>
    <w:p w14:paraId="6DE64F6B" w14:textId="77777777" w:rsidR="00000000" w:rsidRDefault="0080671D">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_Toc101171289 \h </w:instrText>
      </w:r>
      <w:r>
        <w:fldChar w:fldCharType="separate"/>
      </w:r>
      <w:r>
        <w:t>14</w:t>
      </w:r>
      <w:r>
        <w:fldChar w:fldCharType="end"/>
      </w:r>
    </w:p>
    <w:p w14:paraId="3781AF30" w14:textId="77777777" w:rsidR="00000000" w:rsidRDefault="0080671D">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_Toc101171290 \h </w:instrText>
      </w:r>
      <w:r>
        <w:fldChar w:fldCharType="separate"/>
      </w:r>
      <w:r>
        <w:t>15</w:t>
      </w:r>
      <w:r>
        <w:fldChar w:fldCharType="end"/>
      </w:r>
    </w:p>
    <w:p w14:paraId="052A8CE6" w14:textId="77777777" w:rsidR="00000000" w:rsidRDefault="0080671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_Toc101171291 \h </w:instrText>
      </w:r>
      <w:r>
        <w:fldChar w:fldCharType="separate"/>
      </w:r>
      <w:r>
        <w:t>16</w:t>
      </w:r>
      <w:r>
        <w:fldChar w:fldCharType="end"/>
      </w:r>
    </w:p>
    <w:p w14:paraId="4C6BF978" w14:textId="77777777" w:rsidR="00000000" w:rsidRDefault="0080671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_Toc101171292 \h </w:instrText>
      </w:r>
      <w:r>
        <w:fldChar w:fldCharType="separate"/>
      </w:r>
      <w:r>
        <w:t>16</w:t>
      </w:r>
      <w:r>
        <w:fldChar w:fldCharType="end"/>
      </w:r>
    </w:p>
    <w:p w14:paraId="654E46FC" w14:textId="77777777" w:rsidR="00000000" w:rsidRDefault="0080671D">
      <w:pPr>
        <w:pStyle w:val="TOC2"/>
        <w:tabs>
          <w:tab w:val="right" w:leader="dot" w:pos="8296"/>
        </w:tabs>
        <w:ind w:right="0"/>
        <w:rPr>
          <w:rFonts w:ascii="Times New Roman" w:hAnsi="Times New Roman" w:cs="Times New Roman"/>
          <w:sz w:val="24"/>
          <w:szCs w:val="24"/>
        </w:rPr>
      </w:pPr>
      <w:r>
        <w:rPr>
          <w:rtl/>
        </w:rPr>
        <w:t>השר</w:t>
      </w:r>
      <w:r>
        <w:t xml:space="preserve"> </w:t>
      </w:r>
      <w:r>
        <w:rPr>
          <w:rtl/>
        </w:rPr>
        <w:t>נתן שרנסקי:</w:t>
      </w:r>
      <w:r>
        <w:tab/>
      </w:r>
      <w:r>
        <w:fldChar w:fldCharType="begin"/>
      </w:r>
      <w:r>
        <w:instrText xml:space="preserve"> PAGEREF _Toc101171293 \h </w:instrText>
      </w:r>
      <w:r>
        <w:fldChar w:fldCharType="separate"/>
      </w:r>
      <w:r>
        <w:t>17</w:t>
      </w:r>
      <w:r>
        <w:fldChar w:fldCharType="end"/>
      </w:r>
    </w:p>
    <w:p w14:paraId="07061BF3" w14:textId="77777777" w:rsidR="00000000" w:rsidRDefault="0080671D">
      <w:pPr>
        <w:pStyle w:val="TOC1"/>
        <w:tabs>
          <w:tab w:val="right" w:leader="dot" w:pos="8296"/>
        </w:tabs>
        <w:ind w:right="0"/>
        <w:rPr>
          <w:rFonts w:ascii="Times New Roman" w:hAnsi="Times New Roman" w:cs="Times New Roman"/>
          <w:sz w:val="24"/>
          <w:szCs w:val="24"/>
        </w:rPr>
      </w:pPr>
      <w:r>
        <w:t xml:space="preserve">166. </w:t>
      </w:r>
      <w:r>
        <w:rPr>
          <w:rtl/>
        </w:rPr>
        <w:t>תנאי העבודה ב"מפעלי ים-המלח"</w:t>
      </w:r>
      <w:r>
        <w:tab/>
      </w:r>
      <w:r>
        <w:fldChar w:fldCharType="begin"/>
      </w:r>
      <w:r>
        <w:instrText xml:space="preserve"> PAGEREF _Toc101171294 \h </w:instrText>
      </w:r>
      <w:r>
        <w:fldChar w:fldCharType="separate"/>
      </w:r>
      <w:r>
        <w:t>18</w:t>
      </w:r>
      <w:r>
        <w:fldChar w:fldCharType="end"/>
      </w:r>
    </w:p>
    <w:p w14:paraId="106AEA0F" w14:textId="77777777" w:rsidR="00000000" w:rsidRDefault="0080671D">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_Toc101171295 \h </w:instrText>
      </w:r>
      <w:r>
        <w:fldChar w:fldCharType="separate"/>
      </w:r>
      <w:r>
        <w:t>18</w:t>
      </w:r>
      <w:r>
        <w:fldChar w:fldCharType="end"/>
      </w:r>
    </w:p>
    <w:p w14:paraId="70A1FE70" w14:textId="77777777" w:rsidR="00000000" w:rsidRDefault="0080671D">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w:t>
      </w:r>
      <w:r>
        <w:rPr>
          <w:rtl/>
        </w:rPr>
        <w:t>עסוקה מיכאל רצון:</w:t>
      </w:r>
      <w:r>
        <w:tab/>
      </w:r>
      <w:r>
        <w:fldChar w:fldCharType="begin"/>
      </w:r>
      <w:r>
        <w:instrText xml:space="preserve"> PAGEREF _Toc101171296 \h </w:instrText>
      </w:r>
      <w:r>
        <w:fldChar w:fldCharType="separate"/>
      </w:r>
      <w:r>
        <w:t>18</w:t>
      </w:r>
      <w:r>
        <w:fldChar w:fldCharType="end"/>
      </w:r>
    </w:p>
    <w:p w14:paraId="11AB0959" w14:textId="77777777" w:rsidR="00000000" w:rsidRDefault="0080671D">
      <w:pPr>
        <w:pStyle w:val="TOC2"/>
        <w:tabs>
          <w:tab w:val="right" w:leader="dot" w:pos="8296"/>
        </w:tabs>
        <w:ind w:right="0"/>
        <w:rPr>
          <w:rFonts w:ascii="Times New Roman" w:hAnsi="Times New Roman" w:cs="Times New Roman"/>
          <w:sz w:val="24"/>
          <w:szCs w:val="24"/>
        </w:rPr>
      </w:pPr>
      <w:r>
        <w:rPr>
          <w:rtl/>
        </w:rPr>
        <w:t>יולי</w:t>
      </w:r>
      <w:r>
        <w:t xml:space="preserve"> </w:t>
      </w:r>
      <w:r>
        <w:rPr>
          <w:rtl/>
        </w:rPr>
        <w:t>תמיר (העבודה-מימד):</w:t>
      </w:r>
      <w:r>
        <w:tab/>
      </w:r>
      <w:r>
        <w:fldChar w:fldCharType="begin"/>
      </w:r>
      <w:r>
        <w:instrText xml:space="preserve"> PAGEREF _Toc101171297 \h </w:instrText>
      </w:r>
      <w:r>
        <w:fldChar w:fldCharType="separate"/>
      </w:r>
      <w:r>
        <w:t>19</w:t>
      </w:r>
      <w:r>
        <w:fldChar w:fldCharType="end"/>
      </w:r>
    </w:p>
    <w:p w14:paraId="69925C25" w14:textId="77777777" w:rsidR="00000000" w:rsidRDefault="0080671D">
      <w:pPr>
        <w:pStyle w:val="TOC2"/>
        <w:tabs>
          <w:tab w:val="right" w:leader="dot" w:pos="8296"/>
        </w:tabs>
        <w:ind w:right="0"/>
        <w:rPr>
          <w:rFonts w:ascii="Times New Roman" w:hAnsi="Times New Roman" w:cs="Times New Roman"/>
          <w:sz w:val="24"/>
          <w:szCs w:val="24"/>
        </w:rPr>
      </w:pPr>
      <w:r>
        <w:rPr>
          <w:rtl/>
        </w:rPr>
        <w:t>סגן התעשייה, המסחר והתעסוקה מיכאל רצון:</w:t>
      </w:r>
      <w:r>
        <w:tab/>
      </w:r>
      <w:r>
        <w:fldChar w:fldCharType="begin"/>
      </w:r>
      <w:r>
        <w:instrText xml:space="preserve"> PAGEREF _Toc101171298 \h </w:instrText>
      </w:r>
      <w:r>
        <w:fldChar w:fldCharType="separate"/>
      </w:r>
      <w:r>
        <w:t>19</w:t>
      </w:r>
      <w:r>
        <w:fldChar w:fldCharType="end"/>
      </w:r>
    </w:p>
    <w:p w14:paraId="2EE5D5DA" w14:textId="77777777" w:rsidR="00000000" w:rsidRDefault="0080671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_Toc101171299 \h </w:instrText>
      </w:r>
      <w:r>
        <w:fldChar w:fldCharType="separate"/>
      </w:r>
      <w:r>
        <w:t>19</w:t>
      </w:r>
      <w:r>
        <w:fldChar w:fldCharType="end"/>
      </w:r>
    </w:p>
    <w:p w14:paraId="4249E0F0" w14:textId="77777777" w:rsidR="00000000" w:rsidRDefault="0080671D">
      <w:pPr>
        <w:pStyle w:val="TOC2"/>
        <w:tabs>
          <w:tab w:val="right" w:leader="dot" w:pos="8296"/>
        </w:tabs>
        <w:ind w:right="0"/>
        <w:rPr>
          <w:rFonts w:ascii="Times New Roman" w:hAnsi="Times New Roman" w:cs="Times New Roman"/>
          <w:sz w:val="24"/>
          <w:szCs w:val="24"/>
        </w:rPr>
      </w:pPr>
      <w:r>
        <w:rPr>
          <w:rtl/>
        </w:rPr>
        <w:t>סגן שר התעשייה,</w:t>
      </w:r>
      <w:r>
        <w:rPr>
          <w:rtl/>
        </w:rPr>
        <w:t xml:space="preserve"> המסחר והתעסוקה מיכאל רצון:</w:t>
      </w:r>
      <w:r>
        <w:tab/>
      </w:r>
      <w:r>
        <w:fldChar w:fldCharType="begin"/>
      </w:r>
      <w:r>
        <w:instrText xml:space="preserve"> PAGEREF _Toc101171300 \h </w:instrText>
      </w:r>
      <w:r>
        <w:fldChar w:fldCharType="separate"/>
      </w:r>
      <w:r>
        <w:t>20</w:t>
      </w:r>
      <w:r>
        <w:fldChar w:fldCharType="end"/>
      </w:r>
    </w:p>
    <w:p w14:paraId="274741BD" w14:textId="77777777" w:rsidR="00000000" w:rsidRDefault="0080671D">
      <w:pPr>
        <w:pStyle w:val="TOC2"/>
        <w:tabs>
          <w:tab w:val="right" w:leader="dot" w:pos="8296"/>
        </w:tabs>
        <w:ind w:right="0"/>
        <w:rPr>
          <w:rFonts w:ascii="Times New Roman" w:hAnsi="Times New Roman" w:cs="Times New Roman"/>
          <w:sz w:val="24"/>
          <w:szCs w:val="24"/>
        </w:rPr>
      </w:pPr>
      <w:r>
        <w:rPr>
          <w:rtl/>
        </w:rPr>
        <w:t>סגן התעשייה, המסחר והתעסוקה מיכאל רצון:</w:t>
      </w:r>
      <w:r>
        <w:tab/>
      </w:r>
      <w:r>
        <w:fldChar w:fldCharType="begin"/>
      </w:r>
      <w:r>
        <w:instrText xml:space="preserve"> PAGEREF _Toc101171301 \h </w:instrText>
      </w:r>
      <w:r>
        <w:fldChar w:fldCharType="separate"/>
      </w:r>
      <w:r>
        <w:t>21</w:t>
      </w:r>
      <w:r>
        <w:fldChar w:fldCharType="end"/>
      </w:r>
    </w:p>
    <w:p w14:paraId="73B1AE5F" w14:textId="77777777" w:rsidR="00000000" w:rsidRDefault="0080671D">
      <w:pPr>
        <w:pStyle w:val="TOC1"/>
        <w:tabs>
          <w:tab w:val="right" w:leader="dot" w:pos="8296"/>
        </w:tabs>
        <w:ind w:right="0"/>
        <w:rPr>
          <w:rFonts w:ascii="Times New Roman" w:hAnsi="Times New Roman" w:cs="Times New Roman"/>
          <w:sz w:val="24"/>
          <w:szCs w:val="24"/>
        </w:rPr>
      </w:pPr>
      <w:r>
        <w:t xml:space="preserve">165. </w:t>
      </w:r>
      <w:r>
        <w:rPr>
          <w:rtl/>
        </w:rPr>
        <w:t>המועצה הדתית הדרוזית</w:t>
      </w:r>
      <w:r>
        <w:tab/>
      </w:r>
      <w:r>
        <w:fldChar w:fldCharType="begin"/>
      </w:r>
      <w:r>
        <w:instrText xml:space="preserve"> PAGEREF _Toc101171302 \h </w:instrText>
      </w:r>
      <w:r>
        <w:fldChar w:fldCharType="separate"/>
      </w:r>
      <w:r>
        <w:t>22</w:t>
      </w:r>
      <w:r>
        <w:fldChar w:fldCharType="end"/>
      </w:r>
    </w:p>
    <w:p w14:paraId="027B73FE" w14:textId="77777777" w:rsidR="00000000" w:rsidRDefault="0080671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_Toc101171303 \h </w:instrText>
      </w:r>
      <w:r>
        <w:fldChar w:fldCharType="separate"/>
      </w:r>
      <w:r>
        <w:t>22</w:t>
      </w:r>
      <w:r>
        <w:fldChar w:fldCharType="end"/>
      </w:r>
    </w:p>
    <w:p w14:paraId="551D85F4" w14:textId="77777777" w:rsidR="00000000" w:rsidRDefault="0080671D">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w:t>
      </w:r>
      <w:r>
        <w:rPr>
          <w:rtl/>
        </w:rPr>
        <w:t>זרא:</w:t>
      </w:r>
      <w:r>
        <w:tab/>
      </w:r>
      <w:r>
        <w:fldChar w:fldCharType="begin"/>
      </w:r>
      <w:r>
        <w:instrText xml:space="preserve"> PAGEREF _Toc101171304 \h </w:instrText>
      </w:r>
      <w:r>
        <w:fldChar w:fldCharType="separate"/>
      </w:r>
      <w:r>
        <w:t>22</w:t>
      </w:r>
      <w:r>
        <w:fldChar w:fldCharType="end"/>
      </w:r>
    </w:p>
    <w:p w14:paraId="68A8C1B3" w14:textId="77777777" w:rsidR="00000000" w:rsidRDefault="0080671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_Toc101171305 \h </w:instrText>
      </w:r>
      <w:r>
        <w:fldChar w:fldCharType="separate"/>
      </w:r>
      <w:r>
        <w:t>23</w:t>
      </w:r>
      <w:r>
        <w:fldChar w:fldCharType="end"/>
      </w:r>
    </w:p>
    <w:p w14:paraId="2D1BDBA0" w14:textId="77777777" w:rsidR="00000000" w:rsidRDefault="0080671D">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_Toc101171306 \h </w:instrText>
      </w:r>
      <w:r>
        <w:fldChar w:fldCharType="separate"/>
      </w:r>
      <w:r>
        <w:t>23</w:t>
      </w:r>
      <w:r>
        <w:fldChar w:fldCharType="end"/>
      </w:r>
    </w:p>
    <w:p w14:paraId="20C55CAC" w14:textId="77777777" w:rsidR="00000000" w:rsidRDefault="0080671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_Toc101171307 \h </w:instrText>
      </w:r>
      <w:r>
        <w:fldChar w:fldCharType="separate"/>
      </w:r>
      <w:r>
        <w:t>23</w:t>
      </w:r>
      <w:r>
        <w:fldChar w:fldCharType="end"/>
      </w:r>
    </w:p>
    <w:p w14:paraId="4E80FA44" w14:textId="77777777" w:rsidR="00000000" w:rsidRDefault="0080671D">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_Toc101171308 \h </w:instrText>
      </w:r>
      <w:r>
        <w:fldChar w:fldCharType="separate"/>
      </w:r>
      <w:r>
        <w:t>24</w:t>
      </w:r>
      <w:r>
        <w:fldChar w:fldCharType="end"/>
      </w:r>
    </w:p>
    <w:p w14:paraId="450DDCFE" w14:textId="77777777" w:rsidR="00000000" w:rsidRDefault="0080671D">
      <w:pPr>
        <w:pStyle w:val="TOC1"/>
        <w:tabs>
          <w:tab w:val="right" w:leader="dot" w:pos="8296"/>
        </w:tabs>
        <w:ind w:right="0"/>
        <w:rPr>
          <w:rFonts w:ascii="Times New Roman" w:hAnsi="Times New Roman" w:cs="Times New Roman"/>
          <w:sz w:val="24"/>
          <w:szCs w:val="24"/>
        </w:rPr>
      </w:pPr>
      <w:r>
        <w:rPr>
          <w:rtl/>
        </w:rPr>
        <w:t>מ</w:t>
      </w:r>
      <w:r>
        <w:rPr>
          <w:rtl/>
        </w:rPr>
        <w:t>סמכים שהונחו על שולחן הכנסת</w:t>
      </w:r>
      <w:r>
        <w:tab/>
      </w:r>
      <w:r>
        <w:fldChar w:fldCharType="begin"/>
      </w:r>
      <w:r>
        <w:instrText xml:space="preserve"> PAGEREF _Toc101171309 \h </w:instrText>
      </w:r>
      <w:r>
        <w:fldChar w:fldCharType="separate"/>
      </w:r>
      <w:r>
        <w:t>25</w:t>
      </w:r>
      <w:r>
        <w:fldChar w:fldCharType="end"/>
      </w:r>
    </w:p>
    <w:p w14:paraId="3FE3D164" w14:textId="77777777" w:rsidR="00000000" w:rsidRDefault="0080671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_Toc101171310 \h </w:instrText>
      </w:r>
      <w:r>
        <w:fldChar w:fldCharType="separate"/>
      </w:r>
      <w:r>
        <w:t>25</w:t>
      </w:r>
      <w:r>
        <w:fldChar w:fldCharType="end"/>
      </w:r>
    </w:p>
    <w:p w14:paraId="21E4D05B" w14:textId="77777777" w:rsidR="00000000" w:rsidRDefault="0080671D">
      <w:pPr>
        <w:pStyle w:val="TOC1"/>
        <w:tabs>
          <w:tab w:val="right" w:leader="dot" w:pos="8296"/>
        </w:tabs>
        <w:ind w:right="0"/>
        <w:rPr>
          <w:rFonts w:ascii="Times New Roman" w:hAnsi="Times New Roman" w:cs="Times New Roman"/>
          <w:sz w:val="24"/>
          <w:szCs w:val="24"/>
        </w:rPr>
      </w:pPr>
      <w:r>
        <w:rPr>
          <w:rtl/>
        </w:rPr>
        <w:t>הודעת יושב</w:t>
      </w:r>
      <w:r>
        <w:t>-</w:t>
      </w:r>
      <w:r>
        <w:rPr>
          <w:rtl/>
        </w:rPr>
        <w:t>ראש ועדת הכנסת</w:t>
      </w:r>
      <w:r>
        <w:tab/>
      </w:r>
      <w:r>
        <w:fldChar w:fldCharType="begin"/>
      </w:r>
      <w:r>
        <w:instrText xml:space="preserve"> PAGEREF _Toc101171311 \h </w:instrText>
      </w:r>
      <w:r>
        <w:fldChar w:fldCharType="separate"/>
      </w:r>
      <w:r>
        <w:t>25</w:t>
      </w:r>
      <w:r>
        <w:fldChar w:fldCharType="end"/>
      </w:r>
    </w:p>
    <w:p w14:paraId="621A0388" w14:textId="77777777" w:rsidR="00000000" w:rsidRDefault="0080671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_Toc101171312 \h </w:instrText>
      </w:r>
      <w:r>
        <w:fldChar w:fldCharType="separate"/>
      </w:r>
      <w:r>
        <w:t>26</w:t>
      </w:r>
      <w:r>
        <w:fldChar w:fldCharType="end"/>
      </w:r>
    </w:p>
    <w:p w14:paraId="1B065565" w14:textId="77777777" w:rsidR="00000000" w:rsidRDefault="0080671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w:t>
      </w:r>
      <w:r>
        <w:rPr>
          <w:rtl/>
        </w:rPr>
        <w:t xml:space="preserve"> ועדת הכנסת):</w:t>
      </w:r>
      <w:r>
        <w:tab/>
      </w:r>
      <w:r>
        <w:fldChar w:fldCharType="begin"/>
      </w:r>
      <w:r>
        <w:instrText xml:space="preserve"> PAGEREF _Toc101171313 \h </w:instrText>
      </w:r>
      <w:r>
        <w:fldChar w:fldCharType="separate"/>
      </w:r>
      <w:r>
        <w:t>26</w:t>
      </w:r>
      <w:r>
        <w:fldChar w:fldCharType="end"/>
      </w:r>
    </w:p>
    <w:p w14:paraId="5D06C720" w14:textId="77777777" w:rsidR="00000000" w:rsidRDefault="0080671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_Toc101171314 \h </w:instrText>
      </w:r>
      <w:r>
        <w:fldChar w:fldCharType="separate"/>
      </w:r>
      <w:r>
        <w:t>26</w:t>
      </w:r>
      <w:r>
        <w:fldChar w:fldCharType="end"/>
      </w:r>
    </w:p>
    <w:p w14:paraId="681202BF" w14:textId="77777777" w:rsidR="00000000" w:rsidRDefault="0080671D">
      <w:pPr>
        <w:pStyle w:val="TOC1"/>
        <w:tabs>
          <w:tab w:val="right" w:leader="dot" w:pos="8296"/>
        </w:tabs>
        <w:ind w:right="0"/>
        <w:rPr>
          <w:rFonts w:ascii="Times New Roman" w:hAnsi="Times New Roman" w:cs="Times New Roman"/>
          <w:sz w:val="24"/>
          <w:szCs w:val="24"/>
        </w:rPr>
      </w:pPr>
      <w:r>
        <w:rPr>
          <w:rtl/>
        </w:rPr>
        <w:lastRenderedPageBreak/>
        <w:t xml:space="preserve">הצעת חוק הספורט (תיקון </w:t>
      </w:r>
      <w:r>
        <w:t xml:space="preserve">- </w:t>
      </w:r>
      <w:r>
        <w:rPr>
          <w:rtl/>
        </w:rPr>
        <w:t>ייצוג הולם לאוכלוסייה הערבית), התשס"ד</w:t>
      </w:r>
      <w:r>
        <w:t>-2003</w:t>
      </w:r>
      <w:r>
        <w:tab/>
      </w:r>
      <w:r>
        <w:fldChar w:fldCharType="begin"/>
      </w:r>
      <w:r>
        <w:instrText xml:space="preserve"> PAGEREF _Toc101171315 \h </w:instrText>
      </w:r>
      <w:r>
        <w:fldChar w:fldCharType="separate"/>
      </w:r>
      <w:r>
        <w:t>29</w:t>
      </w:r>
      <w:r>
        <w:fldChar w:fldCharType="end"/>
      </w:r>
    </w:p>
    <w:p w14:paraId="1600375A" w14:textId="77777777" w:rsidR="00000000" w:rsidRDefault="0080671D">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_Toc101171316</w:instrText>
      </w:r>
      <w:r>
        <w:instrText xml:space="preserve"> \h </w:instrText>
      </w:r>
      <w:r>
        <w:fldChar w:fldCharType="separate"/>
      </w:r>
      <w:r>
        <w:t>29</w:t>
      </w:r>
      <w:r>
        <w:fldChar w:fldCharType="end"/>
      </w:r>
    </w:p>
    <w:p w14:paraId="215822A2" w14:textId="77777777" w:rsidR="00000000" w:rsidRDefault="0080671D">
      <w:pPr>
        <w:pStyle w:val="TOC2"/>
        <w:tabs>
          <w:tab w:val="right" w:leader="dot" w:pos="8296"/>
        </w:tabs>
        <w:ind w:right="0"/>
        <w:rPr>
          <w:rFonts w:ascii="Times New Roman" w:hAnsi="Times New Roman" w:cs="Times New Roman"/>
          <w:sz w:val="24"/>
          <w:szCs w:val="24"/>
        </w:rPr>
      </w:pPr>
      <w:r>
        <w:rPr>
          <w:rtl/>
        </w:rPr>
        <w:t>ג'מאל זחאלקה (בל"ד):</w:t>
      </w:r>
      <w:r>
        <w:tab/>
      </w:r>
      <w:r>
        <w:fldChar w:fldCharType="begin"/>
      </w:r>
      <w:r>
        <w:instrText xml:space="preserve"> PAGEREF _Toc101171317 \h </w:instrText>
      </w:r>
      <w:r>
        <w:fldChar w:fldCharType="separate"/>
      </w:r>
      <w:r>
        <w:t>32</w:t>
      </w:r>
      <w:r>
        <w:fldChar w:fldCharType="end"/>
      </w:r>
    </w:p>
    <w:p w14:paraId="4D355766" w14:textId="77777777" w:rsidR="00000000" w:rsidRDefault="0080671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_Toc101171318 \h </w:instrText>
      </w:r>
      <w:r>
        <w:fldChar w:fldCharType="separate"/>
      </w:r>
      <w:r>
        <w:t>33</w:t>
      </w:r>
      <w:r>
        <w:fldChar w:fldCharType="end"/>
      </w:r>
    </w:p>
    <w:p w14:paraId="1266C6E3" w14:textId="77777777" w:rsidR="00000000" w:rsidRDefault="0080671D">
      <w:pPr>
        <w:pStyle w:val="TOC2"/>
        <w:tabs>
          <w:tab w:val="right" w:leader="dot" w:pos="8296"/>
        </w:tabs>
        <w:ind w:right="0"/>
        <w:rPr>
          <w:rFonts w:ascii="Times New Roman" w:hAnsi="Times New Roman" w:cs="Times New Roman"/>
          <w:sz w:val="24"/>
          <w:szCs w:val="24"/>
        </w:rPr>
      </w:pPr>
      <w:r>
        <w:rPr>
          <w:rtl/>
        </w:rPr>
        <w:t>שרת החינוך, התרבות והספורט לימור לבנת:</w:t>
      </w:r>
      <w:r>
        <w:tab/>
      </w:r>
      <w:r>
        <w:fldChar w:fldCharType="begin"/>
      </w:r>
      <w:r>
        <w:instrText xml:space="preserve"> PAGEREF _Toc101171319 \h </w:instrText>
      </w:r>
      <w:r>
        <w:fldChar w:fldCharType="separate"/>
      </w:r>
      <w:r>
        <w:t>34</w:t>
      </w:r>
      <w:r>
        <w:fldChar w:fldCharType="end"/>
      </w:r>
    </w:p>
    <w:p w14:paraId="0BE8BC59" w14:textId="77777777" w:rsidR="00000000" w:rsidRDefault="0080671D">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_Toc101171320 \h </w:instrText>
      </w:r>
      <w:r>
        <w:fldChar w:fldCharType="separate"/>
      </w:r>
      <w:r>
        <w:t>37</w:t>
      </w:r>
      <w:r>
        <w:fldChar w:fldCharType="end"/>
      </w:r>
    </w:p>
    <w:p w14:paraId="7A8E598D" w14:textId="77777777" w:rsidR="00000000" w:rsidRDefault="0080671D">
      <w:pPr>
        <w:pStyle w:val="TOC1"/>
        <w:tabs>
          <w:tab w:val="right" w:leader="dot" w:pos="8296"/>
        </w:tabs>
        <w:ind w:right="0"/>
        <w:rPr>
          <w:rFonts w:ascii="Times New Roman" w:hAnsi="Times New Roman" w:cs="Times New Roman"/>
          <w:sz w:val="24"/>
          <w:szCs w:val="24"/>
        </w:rPr>
      </w:pPr>
      <w:r>
        <w:rPr>
          <w:rtl/>
        </w:rPr>
        <w:t>הצעת חוק ייש</w:t>
      </w:r>
      <w:r>
        <w:rPr>
          <w:rtl/>
        </w:rPr>
        <w:t xml:space="preserve">וב סכסוכי עבודה (תיקון - בוררות חובה בשירותים ציבוריים </w:t>
      </w:r>
      <w:r>
        <w:t xml:space="preserve"> </w:t>
      </w:r>
      <w:r>
        <w:rPr>
          <w:rtl/>
        </w:rPr>
        <w:t>חיוניים הנשלטים על-ידי מונופולים ממשלתיים), התשס"ג-2003</w:t>
      </w:r>
      <w:r>
        <w:tab/>
      </w:r>
      <w:r>
        <w:fldChar w:fldCharType="begin"/>
      </w:r>
      <w:r>
        <w:instrText xml:space="preserve"> PAGEREF _Toc101171321 \h </w:instrText>
      </w:r>
      <w:r>
        <w:fldChar w:fldCharType="separate"/>
      </w:r>
      <w:r>
        <w:t>40</w:t>
      </w:r>
      <w:r>
        <w:fldChar w:fldCharType="end"/>
      </w:r>
    </w:p>
    <w:p w14:paraId="420E7168" w14:textId="77777777" w:rsidR="00000000" w:rsidRDefault="0080671D">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_Toc101171322 \h </w:instrText>
      </w:r>
      <w:r>
        <w:fldChar w:fldCharType="separate"/>
      </w:r>
      <w:r>
        <w:t>40</w:t>
      </w:r>
      <w:r>
        <w:fldChar w:fldCharType="end"/>
      </w:r>
    </w:p>
    <w:p w14:paraId="3F216DEF" w14:textId="77777777" w:rsidR="00000000" w:rsidRDefault="0080671D">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_Toc1011</w:instrText>
      </w:r>
      <w:r>
        <w:instrText xml:space="preserve">71323 \h </w:instrText>
      </w:r>
      <w:r>
        <w:fldChar w:fldCharType="separate"/>
      </w:r>
      <w:r>
        <w:t>42</w:t>
      </w:r>
      <w:r>
        <w:fldChar w:fldCharType="end"/>
      </w:r>
    </w:p>
    <w:p w14:paraId="00834AC9" w14:textId="77777777" w:rsidR="00000000" w:rsidRDefault="0080671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_Toc101171324 \h </w:instrText>
      </w:r>
      <w:r>
        <w:fldChar w:fldCharType="separate"/>
      </w:r>
      <w:r>
        <w:t>43</w:t>
      </w:r>
      <w:r>
        <w:fldChar w:fldCharType="end"/>
      </w:r>
    </w:p>
    <w:p w14:paraId="47D8B625" w14:textId="77777777" w:rsidR="00000000" w:rsidRDefault="0080671D">
      <w:pPr>
        <w:pStyle w:val="TOC1"/>
        <w:tabs>
          <w:tab w:val="right" w:leader="dot" w:pos="8296"/>
        </w:tabs>
        <w:ind w:right="0"/>
        <w:rPr>
          <w:rFonts w:ascii="Times New Roman" w:hAnsi="Times New Roman" w:cs="Times New Roman"/>
          <w:sz w:val="24"/>
          <w:szCs w:val="24"/>
        </w:rPr>
      </w:pPr>
      <w:r>
        <w:rPr>
          <w:rtl/>
        </w:rPr>
        <w:t>הצעת חוק אימוץ ילדים (תיקון - אימוץ ילד המוכרז כבר</w:t>
      </w:r>
      <w:r>
        <w:t>-</w:t>
      </w:r>
      <w:r>
        <w:rPr>
          <w:rtl/>
        </w:rPr>
        <w:t>אימוץ), התשס"ג-2003</w:t>
      </w:r>
      <w:r>
        <w:tab/>
      </w:r>
      <w:r>
        <w:fldChar w:fldCharType="begin"/>
      </w:r>
      <w:r>
        <w:instrText xml:space="preserve"> PAGEREF _Toc101171325 \h </w:instrText>
      </w:r>
      <w:r>
        <w:fldChar w:fldCharType="separate"/>
      </w:r>
      <w:r>
        <w:t>43</w:t>
      </w:r>
      <w:r>
        <w:fldChar w:fldCharType="end"/>
      </w:r>
    </w:p>
    <w:p w14:paraId="5FD07AF7" w14:textId="77777777" w:rsidR="00000000" w:rsidRDefault="0080671D">
      <w:pPr>
        <w:pStyle w:val="TOC2"/>
        <w:tabs>
          <w:tab w:val="right" w:leader="dot" w:pos="8296"/>
        </w:tabs>
        <w:ind w:right="0"/>
        <w:rPr>
          <w:rFonts w:ascii="Times New Roman" w:hAnsi="Times New Roman" w:cs="Times New Roman"/>
          <w:sz w:val="24"/>
          <w:szCs w:val="24"/>
        </w:rPr>
      </w:pPr>
      <w:r>
        <w:rPr>
          <w:rtl/>
        </w:rPr>
        <w:t>אברהם רביץ (יהדות התורה):</w:t>
      </w:r>
      <w:r>
        <w:tab/>
      </w:r>
      <w:r>
        <w:fldChar w:fldCharType="begin"/>
      </w:r>
      <w:r>
        <w:instrText xml:space="preserve"> PAGEREF _Toc101171326 \h </w:instrText>
      </w:r>
      <w:r>
        <w:fldChar w:fldCharType="separate"/>
      </w:r>
      <w:r>
        <w:t>44</w:t>
      </w:r>
      <w:r>
        <w:fldChar w:fldCharType="end"/>
      </w:r>
    </w:p>
    <w:p w14:paraId="5C0A2CA5" w14:textId="77777777" w:rsidR="00000000" w:rsidRDefault="0080671D">
      <w:pPr>
        <w:pStyle w:val="TOC2"/>
        <w:tabs>
          <w:tab w:val="right" w:leader="dot" w:pos="8296"/>
        </w:tabs>
        <w:ind w:right="0"/>
        <w:rPr>
          <w:rFonts w:ascii="Times New Roman" w:hAnsi="Times New Roman" w:cs="Times New Roman"/>
          <w:sz w:val="24"/>
          <w:szCs w:val="24"/>
        </w:rPr>
      </w:pPr>
      <w:r>
        <w:rPr>
          <w:rtl/>
        </w:rPr>
        <w:t xml:space="preserve">שר המשפטים יוסף </w:t>
      </w:r>
      <w:r>
        <w:rPr>
          <w:rtl/>
        </w:rPr>
        <w:t>לפיד:</w:t>
      </w:r>
      <w:r>
        <w:tab/>
      </w:r>
      <w:r>
        <w:fldChar w:fldCharType="begin"/>
      </w:r>
      <w:r>
        <w:instrText xml:space="preserve"> PAGEREF _Toc101171327 \h </w:instrText>
      </w:r>
      <w:r>
        <w:fldChar w:fldCharType="separate"/>
      </w:r>
      <w:r>
        <w:t>47</w:t>
      </w:r>
      <w:r>
        <w:fldChar w:fldCharType="end"/>
      </w:r>
    </w:p>
    <w:p w14:paraId="0D5FAAC2" w14:textId="77777777" w:rsidR="00000000" w:rsidRDefault="0080671D">
      <w:pPr>
        <w:pStyle w:val="TOC2"/>
        <w:tabs>
          <w:tab w:val="right" w:leader="dot" w:pos="8296"/>
        </w:tabs>
        <w:ind w:right="0"/>
        <w:rPr>
          <w:rFonts w:ascii="Times New Roman" w:hAnsi="Times New Roman" w:cs="Times New Roman"/>
          <w:sz w:val="24"/>
          <w:szCs w:val="24"/>
        </w:rPr>
      </w:pPr>
      <w:r>
        <w:rPr>
          <w:rtl/>
        </w:rPr>
        <w:t>אברהם</w:t>
      </w:r>
      <w:r>
        <w:t xml:space="preserve"> </w:t>
      </w:r>
      <w:r>
        <w:rPr>
          <w:rtl/>
        </w:rPr>
        <w:t>רביץ (יהדות התורה):</w:t>
      </w:r>
      <w:r>
        <w:tab/>
      </w:r>
      <w:r>
        <w:fldChar w:fldCharType="begin"/>
      </w:r>
      <w:r>
        <w:instrText xml:space="preserve"> PAGEREF _Toc101171328 \h </w:instrText>
      </w:r>
      <w:r>
        <w:fldChar w:fldCharType="separate"/>
      </w:r>
      <w:r>
        <w:t>47</w:t>
      </w:r>
      <w:r>
        <w:fldChar w:fldCharType="end"/>
      </w:r>
    </w:p>
    <w:p w14:paraId="2A268EC6" w14:textId="77777777" w:rsidR="00000000" w:rsidRDefault="0080671D">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_Toc101171329 \h </w:instrText>
      </w:r>
      <w:r>
        <w:fldChar w:fldCharType="separate"/>
      </w:r>
      <w:r>
        <w:t>48</w:t>
      </w:r>
      <w:r>
        <w:fldChar w:fldCharType="end"/>
      </w:r>
    </w:p>
    <w:p w14:paraId="2440018C" w14:textId="77777777" w:rsidR="00000000" w:rsidRDefault="0080671D">
      <w:pPr>
        <w:pStyle w:val="TOC1"/>
        <w:tabs>
          <w:tab w:val="right" w:leader="dot" w:pos="8296"/>
        </w:tabs>
        <w:ind w:right="0"/>
        <w:rPr>
          <w:rFonts w:ascii="Times New Roman" w:hAnsi="Times New Roman" w:cs="Times New Roman"/>
          <w:sz w:val="24"/>
          <w:szCs w:val="24"/>
        </w:rPr>
      </w:pPr>
      <w:r>
        <w:rPr>
          <w:rtl/>
        </w:rPr>
        <w:t xml:space="preserve">הצעת חוק שירותי הדת היהודיים (תיקון - תשלום פנסיה </w:t>
      </w:r>
      <w:r>
        <w:t xml:space="preserve"> </w:t>
      </w:r>
      <w:r>
        <w:rPr>
          <w:rtl/>
        </w:rPr>
        <w:t>תקציבית לעובדי מועצות דתיות), התשס"ד-2004</w:t>
      </w:r>
      <w:r>
        <w:tab/>
      </w:r>
      <w:r>
        <w:fldChar w:fldCharType="begin"/>
      </w:r>
      <w:r>
        <w:instrText xml:space="preserve"> PAGEREF </w:instrText>
      </w:r>
      <w:r>
        <w:instrText xml:space="preserve">_Toc101171330 \h </w:instrText>
      </w:r>
      <w:r>
        <w:fldChar w:fldCharType="separate"/>
      </w:r>
      <w:r>
        <w:t>49</w:t>
      </w:r>
      <w:r>
        <w:fldChar w:fldCharType="end"/>
      </w:r>
    </w:p>
    <w:p w14:paraId="46881381" w14:textId="77777777" w:rsidR="00000000" w:rsidRDefault="0080671D">
      <w:pPr>
        <w:pStyle w:val="TOC2"/>
        <w:tabs>
          <w:tab w:val="right" w:leader="dot" w:pos="8296"/>
        </w:tabs>
        <w:ind w:right="0"/>
        <w:rPr>
          <w:rFonts w:ascii="Times New Roman" w:hAnsi="Times New Roman" w:cs="Times New Roman"/>
          <w:sz w:val="24"/>
          <w:szCs w:val="24"/>
        </w:rPr>
      </w:pPr>
      <w:r>
        <w:rPr>
          <w:rtl/>
        </w:rPr>
        <w:t>עמיר פרץ (עם אחד):</w:t>
      </w:r>
      <w:r>
        <w:tab/>
      </w:r>
      <w:r>
        <w:fldChar w:fldCharType="begin"/>
      </w:r>
      <w:r>
        <w:instrText xml:space="preserve"> PAGEREF _Toc101171331 \h </w:instrText>
      </w:r>
      <w:r>
        <w:fldChar w:fldCharType="separate"/>
      </w:r>
      <w:r>
        <w:t>49</w:t>
      </w:r>
      <w:r>
        <w:fldChar w:fldCharType="end"/>
      </w:r>
    </w:p>
    <w:p w14:paraId="6D6105D1" w14:textId="77777777" w:rsidR="00000000" w:rsidRDefault="0080671D">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_Toc101171332 \h </w:instrText>
      </w:r>
      <w:r>
        <w:fldChar w:fldCharType="separate"/>
      </w:r>
      <w:r>
        <w:t>51</w:t>
      </w:r>
      <w:r>
        <w:fldChar w:fldCharType="end"/>
      </w:r>
    </w:p>
    <w:p w14:paraId="3E29077B" w14:textId="77777777" w:rsidR="00000000" w:rsidRDefault="0080671D">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_Toc101171333 \h </w:instrText>
      </w:r>
      <w:r>
        <w:fldChar w:fldCharType="separate"/>
      </w:r>
      <w:r>
        <w:t>54</w:t>
      </w:r>
      <w:r>
        <w:fldChar w:fldCharType="end"/>
      </w:r>
    </w:p>
    <w:p w14:paraId="4710CA88" w14:textId="77777777" w:rsidR="00000000" w:rsidRDefault="0080671D">
      <w:pPr>
        <w:pStyle w:val="TOC2"/>
        <w:tabs>
          <w:tab w:val="right" w:leader="dot" w:pos="8296"/>
        </w:tabs>
        <w:ind w:right="0"/>
        <w:rPr>
          <w:rFonts w:ascii="Times New Roman" w:hAnsi="Times New Roman" w:cs="Times New Roman"/>
          <w:sz w:val="24"/>
          <w:szCs w:val="24"/>
        </w:rPr>
      </w:pPr>
      <w:r>
        <w:rPr>
          <w:rtl/>
        </w:rPr>
        <w:t>ראש</w:t>
      </w:r>
      <w:r>
        <w:t xml:space="preserve"> </w:t>
      </w:r>
      <w:r>
        <w:rPr>
          <w:rtl/>
        </w:rPr>
        <w:t>הממשלה אריאל שרון:</w:t>
      </w:r>
      <w:r>
        <w:tab/>
      </w:r>
      <w:r>
        <w:fldChar w:fldCharType="begin"/>
      </w:r>
      <w:r>
        <w:instrText xml:space="preserve"> PAGEREF _Toc101171334 \h </w:instrText>
      </w:r>
      <w:r>
        <w:fldChar w:fldCharType="separate"/>
      </w:r>
      <w:r>
        <w:t>55</w:t>
      </w:r>
      <w:r>
        <w:fldChar w:fldCharType="end"/>
      </w:r>
    </w:p>
    <w:p w14:paraId="6A369CDE" w14:textId="77777777" w:rsidR="00000000" w:rsidRDefault="0080671D">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w:instrText>
      </w:r>
      <w:r>
        <w:instrText xml:space="preserve">GEREF _Toc101171335 \h </w:instrText>
      </w:r>
      <w:r>
        <w:fldChar w:fldCharType="separate"/>
      </w:r>
      <w:r>
        <w:t>57</w:t>
      </w:r>
      <w:r>
        <w:fldChar w:fldCharType="end"/>
      </w:r>
    </w:p>
    <w:p w14:paraId="4C2CEC34" w14:textId="77777777" w:rsidR="00000000" w:rsidRDefault="0080671D">
      <w:pPr>
        <w:pStyle w:val="TOC2"/>
        <w:tabs>
          <w:tab w:val="right" w:leader="dot" w:pos="8296"/>
        </w:tabs>
        <w:ind w:right="0"/>
        <w:rPr>
          <w:rFonts w:ascii="Times New Roman" w:hAnsi="Times New Roman" w:cs="Times New Roman"/>
          <w:sz w:val="24"/>
          <w:szCs w:val="24"/>
        </w:rPr>
      </w:pPr>
      <w:r>
        <w:rPr>
          <w:rtl/>
        </w:rPr>
        <w:t>שמעון</w:t>
      </w:r>
      <w:r>
        <w:t xml:space="preserve"> </w:t>
      </w:r>
      <w:r>
        <w:rPr>
          <w:rtl/>
        </w:rPr>
        <w:t>פרס (העבודה-מימד):</w:t>
      </w:r>
      <w:r>
        <w:tab/>
      </w:r>
      <w:r>
        <w:fldChar w:fldCharType="begin"/>
      </w:r>
      <w:r>
        <w:instrText xml:space="preserve"> PAGEREF _Toc101171336 \h </w:instrText>
      </w:r>
      <w:r>
        <w:fldChar w:fldCharType="separate"/>
      </w:r>
      <w:r>
        <w:t>58</w:t>
      </w:r>
      <w:r>
        <w:fldChar w:fldCharType="end"/>
      </w:r>
    </w:p>
    <w:p w14:paraId="726E74E2" w14:textId="77777777" w:rsidR="00000000" w:rsidRDefault="0080671D">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_Toc101171337 \h </w:instrText>
      </w:r>
      <w:r>
        <w:fldChar w:fldCharType="separate"/>
      </w:r>
      <w:r>
        <w:t>61</w:t>
      </w:r>
      <w:r>
        <w:fldChar w:fldCharType="end"/>
      </w:r>
    </w:p>
    <w:p w14:paraId="1286F4D2" w14:textId="77777777" w:rsidR="00000000" w:rsidRDefault="0080671D">
      <w:pPr>
        <w:pStyle w:val="TOC2"/>
        <w:tabs>
          <w:tab w:val="right" w:leader="dot" w:pos="8296"/>
        </w:tabs>
        <w:ind w:right="0"/>
        <w:rPr>
          <w:rFonts w:ascii="Times New Roman" w:hAnsi="Times New Roman" w:cs="Times New Roman"/>
          <w:sz w:val="24"/>
          <w:szCs w:val="24"/>
        </w:rPr>
      </w:pPr>
      <w:r>
        <w:rPr>
          <w:rtl/>
        </w:rPr>
        <w:t>עמיר</w:t>
      </w:r>
      <w:r>
        <w:t xml:space="preserve"> </w:t>
      </w:r>
      <w:r>
        <w:rPr>
          <w:rtl/>
        </w:rPr>
        <w:t>פרץ (עם אחד):</w:t>
      </w:r>
      <w:r>
        <w:tab/>
      </w:r>
      <w:r>
        <w:fldChar w:fldCharType="begin"/>
      </w:r>
      <w:r>
        <w:instrText xml:space="preserve"> PAGEREF _Toc101171338 \h </w:instrText>
      </w:r>
      <w:r>
        <w:fldChar w:fldCharType="separate"/>
      </w:r>
      <w:r>
        <w:t>63</w:t>
      </w:r>
      <w:r>
        <w:fldChar w:fldCharType="end"/>
      </w:r>
    </w:p>
    <w:p w14:paraId="5E6AD35C" w14:textId="77777777" w:rsidR="00000000" w:rsidRDefault="0080671D">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_Toc101171339 \h </w:instrText>
      </w:r>
      <w:r>
        <w:fldChar w:fldCharType="separate"/>
      </w:r>
      <w:r>
        <w:t>65</w:t>
      </w:r>
      <w:r>
        <w:fldChar w:fldCharType="end"/>
      </w:r>
    </w:p>
    <w:p w14:paraId="433B5DAB" w14:textId="77777777" w:rsidR="00000000" w:rsidRDefault="0080671D">
      <w:pPr>
        <w:pStyle w:val="TOC1"/>
        <w:tabs>
          <w:tab w:val="right" w:leader="dot" w:pos="8296"/>
        </w:tabs>
        <w:ind w:right="0"/>
        <w:rPr>
          <w:rFonts w:ascii="Times New Roman" w:hAnsi="Times New Roman" w:cs="Times New Roman"/>
          <w:sz w:val="24"/>
          <w:szCs w:val="24"/>
        </w:rPr>
      </w:pPr>
      <w:r>
        <w:rPr>
          <w:rtl/>
        </w:rPr>
        <w:t>הודעה אישית ש</w:t>
      </w:r>
      <w:r>
        <w:rPr>
          <w:rtl/>
        </w:rPr>
        <w:t>ל חבר הכנסת רוני בר-און</w:t>
      </w:r>
      <w:r>
        <w:tab/>
      </w:r>
      <w:r>
        <w:fldChar w:fldCharType="begin"/>
      </w:r>
      <w:r>
        <w:instrText xml:space="preserve"> PAGEREF _Toc101171340 \h </w:instrText>
      </w:r>
      <w:r>
        <w:fldChar w:fldCharType="separate"/>
      </w:r>
      <w:r>
        <w:t>74</w:t>
      </w:r>
      <w:r>
        <w:fldChar w:fldCharType="end"/>
      </w:r>
    </w:p>
    <w:p w14:paraId="57853C84" w14:textId="77777777" w:rsidR="00000000" w:rsidRDefault="0080671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_Toc101171341 \h </w:instrText>
      </w:r>
      <w:r>
        <w:fldChar w:fldCharType="separate"/>
      </w:r>
      <w:r>
        <w:t>75</w:t>
      </w:r>
      <w:r>
        <w:fldChar w:fldCharType="end"/>
      </w:r>
    </w:p>
    <w:p w14:paraId="2D6F742A" w14:textId="77777777" w:rsidR="00000000" w:rsidRDefault="0080671D">
      <w:pPr>
        <w:pStyle w:val="TOC1"/>
        <w:tabs>
          <w:tab w:val="right" w:leader="dot" w:pos="8296"/>
        </w:tabs>
        <w:ind w:right="0"/>
        <w:rPr>
          <w:rFonts w:ascii="Times New Roman" w:hAnsi="Times New Roman" w:cs="Times New Roman"/>
          <w:sz w:val="24"/>
          <w:szCs w:val="24"/>
        </w:rPr>
      </w:pPr>
      <w:r>
        <w:rPr>
          <w:rtl/>
        </w:rPr>
        <w:t xml:space="preserve">הצעת חוק שירותי הדת היהודיים (תיקון - תשלום פנסיה </w:t>
      </w:r>
      <w:r>
        <w:t xml:space="preserve"> </w:t>
      </w:r>
      <w:r>
        <w:rPr>
          <w:rtl/>
        </w:rPr>
        <w:t>תקציבית לעובדי מועצות דתיות), התשס"ד-2004</w:t>
      </w:r>
      <w:r>
        <w:tab/>
      </w:r>
      <w:r>
        <w:fldChar w:fldCharType="begin"/>
      </w:r>
      <w:r>
        <w:instrText xml:space="preserve"> PAGEREF _Toc101171342 \h </w:instrText>
      </w:r>
      <w:r>
        <w:fldChar w:fldCharType="separate"/>
      </w:r>
      <w:r>
        <w:t>77</w:t>
      </w:r>
      <w:r>
        <w:fldChar w:fldCharType="end"/>
      </w:r>
    </w:p>
    <w:p w14:paraId="27C82B6D" w14:textId="77777777" w:rsidR="00000000" w:rsidRDefault="0080671D">
      <w:pPr>
        <w:pStyle w:val="TOC1"/>
        <w:tabs>
          <w:tab w:val="right" w:leader="dot" w:pos="8296"/>
        </w:tabs>
        <w:ind w:right="0"/>
        <w:rPr>
          <w:rFonts w:ascii="Times New Roman" w:hAnsi="Times New Roman" w:cs="Times New Roman"/>
          <w:sz w:val="24"/>
          <w:szCs w:val="24"/>
        </w:rPr>
      </w:pPr>
      <w:r>
        <w:rPr>
          <w:rtl/>
        </w:rPr>
        <w:t>הצעת חוק הנוער (טי</w:t>
      </w:r>
      <w:r>
        <w:rPr>
          <w:rtl/>
        </w:rPr>
        <w:t>פול והשגחה)</w:t>
      </w:r>
      <w:r>
        <w:t xml:space="preserve"> (</w:t>
      </w:r>
      <w:r>
        <w:rPr>
          <w:rtl/>
        </w:rPr>
        <w:t xml:space="preserve">תיקון - טיפול בקטין שעשה מעשה </w:t>
      </w:r>
      <w:r>
        <w:t xml:space="preserve"> </w:t>
      </w:r>
      <w:r>
        <w:rPr>
          <w:rtl/>
        </w:rPr>
        <w:t>עבירה פלילית ושאינו בר</w:t>
      </w:r>
      <w:r>
        <w:t>-</w:t>
      </w:r>
      <w:r>
        <w:rPr>
          <w:rtl/>
        </w:rPr>
        <w:t>אחריות פלילית), התשס"ד-2003</w:t>
      </w:r>
      <w:r>
        <w:tab/>
      </w:r>
      <w:r>
        <w:fldChar w:fldCharType="begin"/>
      </w:r>
      <w:r>
        <w:instrText xml:space="preserve"> PAGEREF _Toc101171343 \h </w:instrText>
      </w:r>
      <w:r>
        <w:fldChar w:fldCharType="separate"/>
      </w:r>
      <w:r>
        <w:t>78</w:t>
      </w:r>
      <w:r>
        <w:fldChar w:fldCharType="end"/>
      </w:r>
    </w:p>
    <w:p w14:paraId="4536C8F8" w14:textId="77777777" w:rsidR="00000000" w:rsidRDefault="0080671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_Toc101171344 \h </w:instrText>
      </w:r>
      <w:r>
        <w:fldChar w:fldCharType="separate"/>
      </w:r>
      <w:r>
        <w:t>79</w:t>
      </w:r>
      <w:r>
        <w:fldChar w:fldCharType="end"/>
      </w:r>
    </w:p>
    <w:p w14:paraId="61C899CC" w14:textId="77777777" w:rsidR="00000000" w:rsidRDefault="0080671D">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_Toc101171345 \h </w:instrText>
      </w:r>
      <w:r>
        <w:fldChar w:fldCharType="separate"/>
      </w:r>
      <w:r>
        <w:t>80</w:t>
      </w:r>
      <w:r>
        <w:fldChar w:fldCharType="end"/>
      </w:r>
    </w:p>
    <w:p w14:paraId="67C120CA" w14:textId="77777777" w:rsidR="00000000" w:rsidRDefault="0080671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w:t>
      </w:r>
      <w:r>
        <w:rPr>
          <w:rtl/>
        </w:rPr>
        <w:t>יאור (העבודה-מימד):</w:t>
      </w:r>
      <w:r>
        <w:tab/>
      </w:r>
      <w:r>
        <w:fldChar w:fldCharType="begin"/>
      </w:r>
      <w:r>
        <w:instrText xml:space="preserve"> PAGEREF _Toc101171346 \h </w:instrText>
      </w:r>
      <w:r>
        <w:fldChar w:fldCharType="separate"/>
      </w:r>
      <w:r>
        <w:t>83</w:t>
      </w:r>
      <w:r>
        <w:fldChar w:fldCharType="end"/>
      </w:r>
    </w:p>
    <w:p w14:paraId="7713E4FC" w14:textId="77777777" w:rsidR="00000000" w:rsidRDefault="0080671D">
      <w:pPr>
        <w:pStyle w:val="TOC1"/>
        <w:tabs>
          <w:tab w:val="right" w:leader="dot" w:pos="8296"/>
        </w:tabs>
        <w:ind w:right="0"/>
        <w:rPr>
          <w:rFonts w:ascii="Times New Roman" w:hAnsi="Times New Roman" w:cs="Times New Roman"/>
          <w:sz w:val="24"/>
          <w:szCs w:val="24"/>
        </w:rPr>
      </w:pPr>
      <w:r>
        <w:rPr>
          <w:rtl/>
        </w:rPr>
        <w:t>הצעת חוק הטבות למשפחות אומנות, התשס"ג-2003</w:t>
      </w:r>
      <w:r>
        <w:tab/>
      </w:r>
      <w:r>
        <w:fldChar w:fldCharType="begin"/>
      </w:r>
      <w:r>
        <w:instrText xml:space="preserve"> PAGEREF _Toc101171347 \h </w:instrText>
      </w:r>
      <w:r>
        <w:fldChar w:fldCharType="separate"/>
      </w:r>
      <w:r>
        <w:t>84</w:t>
      </w:r>
      <w:r>
        <w:fldChar w:fldCharType="end"/>
      </w:r>
    </w:p>
    <w:p w14:paraId="51447E33" w14:textId="77777777" w:rsidR="00000000" w:rsidRDefault="0080671D">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_Toc101171348 \h </w:instrText>
      </w:r>
      <w:r>
        <w:fldChar w:fldCharType="separate"/>
      </w:r>
      <w:r>
        <w:t>84</w:t>
      </w:r>
      <w:r>
        <w:fldChar w:fldCharType="end"/>
      </w:r>
    </w:p>
    <w:p w14:paraId="4BAA3EAC" w14:textId="77777777" w:rsidR="00000000" w:rsidRDefault="0080671D">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_Toc101171349 \h </w:instrText>
      </w:r>
      <w:r>
        <w:fldChar w:fldCharType="separate"/>
      </w:r>
      <w:r>
        <w:t>85</w:t>
      </w:r>
      <w:r>
        <w:fldChar w:fldCharType="end"/>
      </w:r>
    </w:p>
    <w:p w14:paraId="5D3325A6" w14:textId="77777777" w:rsidR="00000000" w:rsidRDefault="0080671D">
      <w:pPr>
        <w:pStyle w:val="TOC2"/>
        <w:tabs>
          <w:tab w:val="right" w:leader="dot" w:pos="8296"/>
        </w:tabs>
        <w:ind w:right="0"/>
        <w:rPr>
          <w:rFonts w:ascii="Times New Roman" w:hAnsi="Times New Roman" w:cs="Times New Roman"/>
          <w:sz w:val="24"/>
          <w:szCs w:val="24"/>
        </w:rPr>
      </w:pPr>
      <w:r>
        <w:rPr>
          <w:rtl/>
        </w:rPr>
        <w:t>עבד-אלמאלכ דהאמשה (ר</w:t>
      </w:r>
      <w:r>
        <w:rPr>
          <w:rtl/>
        </w:rPr>
        <w:t>ע"ם):</w:t>
      </w:r>
      <w:r>
        <w:tab/>
      </w:r>
      <w:r>
        <w:fldChar w:fldCharType="begin"/>
      </w:r>
      <w:r>
        <w:instrText xml:space="preserve"> PAGEREF _Toc101171350 \h </w:instrText>
      </w:r>
      <w:r>
        <w:fldChar w:fldCharType="separate"/>
      </w:r>
      <w:r>
        <w:t>86</w:t>
      </w:r>
      <w:r>
        <w:fldChar w:fldCharType="end"/>
      </w:r>
    </w:p>
    <w:p w14:paraId="0E3830FE" w14:textId="77777777" w:rsidR="00000000" w:rsidRDefault="0080671D">
      <w:pPr>
        <w:pStyle w:val="TOC1"/>
        <w:tabs>
          <w:tab w:val="right" w:leader="dot" w:pos="8296"/>
        </w:tabs>
        <w:ind w:right="0"/>
        <w:rPr>
          <w:rFonts w:ascii="Times New Roman" w:hAnsi="Times New Roman" w:cs="Times New Roman"/>
          <w:sz w:val="24"/>
          <w:szCs w:val="24"/>
        </w:rPr>
      </w:pPr>
      <w:r>
        <w:rPr>
          <w:rtl/>
        </w:rPr>
        <w:t>הצעת חוק להסדרת הפיקוח על הכלבים (תיקון - כלבים מגזע מסוכן), התשס"ד-2004</w:t>
      </w:r>
      <w:r>
        <w:tab/>
      </w:r>
      <w:r>
        <w:fldChar w:fldCharType="begin"/>
      </w:r>
      <w:r>
        <w:instrText xml:space="preserve"> PAGEREF _Toc101171351 \h </w:instrText>
      </w:r>
      <w:r>
        <w:fldChar w:fldCharType="separate"/>
      </w:r>
      <w:r>
        <w:t>88</w:t>
      </w:r>
      <w:r>
        <w:fldChar w:fldCharType="end"/>
      </w:r>
    </w:p>
    <w:p w14:paraId="1CBC3207" w14:textId="77777777" w:rsidR="00000000" w:rsidRDefault="0080671D">
      <w:pPr>
        <w:pStyle w:val="TOC2"/>
        <w:tabs>
          <w:tab w:val="right" w:leader="dot" w:pos="8296"/>
        </w:tabs>
        <w:ind w:right="0"/>
        <w:rPr>
          <w:rFonts w:ascii="Times New Roman" w:hAnsi="Times New Roman" w:cs="Times New Roman"/>
          <w:sz w:val="24"/>
          <w:szCs w:val="24"/>
        </w:rPr>
      </w:pPr>
      <w:r>
        <w:rPr>
          <w:rtl/>
        </w:rPr>
        <w:t>גדעון</w:t>
      </w:r>
      <w:r>
        <w:t xml:space="preserve"> </w:t>
      </w:r>
      <w:r>
        <w:rPr>
          <w:rtl/>
        </w:rPr>
        <w:t>סער (הליכוד):</w:t>
      </w:r>
      <w:r>
        <w:tab/>
      </w:r>
      <w:r>
        <w:fldChar w:fldCharType="begin"/>
      </w:r>
      <w:r>
        <w:instrText xml:space="preserve"> PAGEREF _Toc101171352 \h </w:instrText>
      </w:r>
      <w:r>
        <w:fldChar w:fldCharType="separate"/>
      </w:r>
      <w:r>
        <w:t>89</w:t>
      </w:r>
      <w:r>
        <w:fldChar w:fldCharType="end"/>
      </w:r>
    </w:p>
    <w:p w14:paraId="7AD80165" w14:textId="77777777" w:rsidR="00000000" w:rsidRDefault="0080671D">
      <w:pPr>
        <w:pStyle w:val="TOC1"/>
        <w:tabs>
          <w:tab w:val="right" w:leader="dot" w:pos="8296"/>
        </w:tabs>
        <w:ind w:right="0"/>
        <w:rPr>
          <w:rFonts w:ascii="Times New Roman" w:hAnsi="Times New Roman" w:cs="Times New Roman"/>
          <w:sz w:val="24"/>
          <w:szCs w:val="24"/>
        </w:rPr>
      </w:pPr>
      <w:r>
        <w:rPr>
          <w:rtl/>
        </w:rPr>
        <w:t>הצעת חוק להסדרת הפיקוח על כלבים (תיקון - איסור החזקת כלב מ</w:t>
      </w:r>
      <w:r>
        <w:rPr>
          <w:rtl/>
        </w:rPr>
        <w:t>סוכן),</w:t>
      </w:r>
      <w:r>
        <w:tab/>
      </w:r>
      <w:r>
        <w:fldChar w:fldCharType="begin"/>
      </w:r>
      <w:r>
        <w:instrText xml:space="preserve"> PAGEREF _Toc101171353 \h </w:instrText>
      </w:r>
      <w:r>
        <w:fldChar w:fldCharType="separate"/>
      </w:r>
      <w:r>
        <w:t>90</w:t>
      </w:r>
      <w:r>
        <w:fldChar w:fldCharType="end"/>
      </w:r>
    </w:p>
    <w:p w14:paraId="4BBA6B23" w14:textId="77777777" w:rsidR="00000000" w:rsidRDefault="0080671D">
      <w:pPr>
        <w:pStyle w:val="TOC1"/>
        <w:tabs>
          <w:tab w:val="right" w:leader="dot" w:pos="8296"/>
        </w:tabs>
        <w:ind w:right="0"/>
        <w:rPr>
          <w:rFonts w:ascii="Times New Roman" w:hAnsi="Times New Roman" w:cs="Times New Roman"/>
          <w:sz w:val="24"/>
          <w:szCs w:val="24"/>
        </w:rPr>
      </w:pPr>
      <w:r>
        <w:rPr>
          <w:rtl/>
        </w:rPr>
        <w:t>התשס"ד-2004</w:t>
      </w:r>
      <w:r>
        <w:tab/>
      </w:r>
      <w:r>
        <w:fldChar w:fldCharType="begin"/>
      </w:r>
      <w:r>
        <w:instrText xml:space="preserve"> PAGEREF _Toc101171354 \h </w:instrText>
      </w:r>
      <w:r>
        <w:fldChar w:fldCharType="separate"/>
      </w:r>
      <w:r>
        <w:t>90</w:t>
      </w:r>
      <w:r>
        <w:fldChar w:fldCharType="end"/>
      </w:r>
    </w:p>
    <w:p w14:paraId="49AD09D6" w14:textId="77777777" w:rsidR="00000000" w:rsidRDefault="0080671D">
      <w:pPr>
        <w:pStyle w:val="TOC2"/>
        <w:tabs>
          <w:tab w:val="right" w:leader="dot" w:pos="8296"/>
        </w:tabs>
        <w:ind w:right="0"/>
        <w:rPr>
          <w:rFonts w:ascii="Times New Roman" w:hAnsi="Times New Roman" w:cs="Times New Roman"/>
          <w:sz w:val="24"/>
          <w:szCs w:val="24"/>
        </w:rPr>
      </w:pPr>
      <w:r>
        <w:rPr>
          <w:rtl/>
        </w:rPr>
        <w:t>שר החקלאות ופיתוח הכפר ישראל כץ:</w:t>
      </w:r>
      <w:r>
        <w:tab/>
      </w:r>
      <w:r>
        <w:fldChar w:fldCharType="begin"/>
      </w:r>
      <w:r>
        <w:instrText xml:space="preserve"> PAGEREF _Toc101171355 \h </w:instrText>
      </w:r>
      <w:r>
        <w:fldChar w:fldCharType="separate"/>
      </w:r>
      <w:r>
        <w:t>92</w:t>
      </w:r>
      <w:r>
        <w:fldChar w:fldCharType="end"/>
      </w:r>
    </w:p>
    <w:p w14:paraId="0E5F34B5" w14:textId="77777777" w:rsidR="00000000" w:rsidRDefault="0080671D">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_Toc101171356 \h </w:instrText>
      </w:r>
      <w:r>
        <w:fldChar w:fldCharType="separate"/>
      </w:r>
      <w:r>
        <w:t>93</w:t>
      </w:r>
      <w:r>
        <w:fldChar w:fldCharType="end"/>
      </w:r>
    </w:p>
    <w:p w14:paraId="7575AEAF" w14:textId="77777777" w:rsidR="00000000" w:rsidRDefault="0080671D">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(יחד):</w:t>
      </w:r>
      <w:r>
        <w:tab/>
      </w:r>
      <w:r>
        <w:fldChar w:fldCharType="begin"/>
      </w:r>
      <w:r>
        <w:instrText xml:space="preserve"> PAGEREF _Toc101171</w:instrText>
      </w:r>
      <w:r>
        <w:instrText xml:space="preserve">357 \h </w:instrText>
      </w:r>
      <w:r>
        <w:fldChar w:fldCharType="separate"/>
      </w:r>
      <w:r>
        <w:t>94</w:t>
      </w:r>
      <w:r>
        <w:fldChar w:fldCharType="end"/>
      </w:r>
    </w:p>
    <w:p w14:paraId="3EBB72D9" w14:textId="77777777" w:rsidR="00000000" w:rsidRDefault="0080671D">
      <w:pPr>
        <w:pStyle w:val="TOC2"/>
        <w:tabs>
          <w:tab w:val="right" w:leader="dot" w:pos="8296"/>
        </w:tabs>
        <w:ind w:right="0"/>
        <w:rPr>
          <w:rFonts w:ascii="Times New Roman" w:hAnsi="Times New Roman" w:cs="Times New Roman"/>
          <w:sz w:val="24"/>
          <w:szCs w:val="24"/>
        </w:rPr>
      </w:pPr>
      <w:r>
        <w:rPr>
          <w:rtl/>
        </w:rPr>
        <w:t>ענבל</w:t>
      </w:r>
      <w:r>
        <w:t xml:space="preserve"> </w:t>
      </w:r>
      <w:r>
        <w:rPr>
          <w:rtl/>
        </w:rPr>
        <w:t>גבריאלי (הליכוד):</w:t>
      </w:r>
      <w:r>
        <w:tab/>
      </w:r>
      <w:r>
        <w:fldChar w:fldCharType="begin"/>
      </w:r>
      <w:r>
        <w:instrText xml:space="preserve"> PAGEREF _Toc101171358 \h </w:instrText>
      </w:r>
      <w:r>
        <w:fldChar w:fldCharType="separate"/>
      </w:r>
      <w:r>
        <w:t>94</w:t>
      </w:r>
      <w:r>
        <w:fldChar w:fldCharType="end"/>
      </w:r>
    </w:p>
    <w:p w14:paraId="3831D1AA" w14:textId="77777777" w:rsidR="00000000" w:rsidRDefault="0080671D">
      <w:pPr>
        <w:pStyle w:val="TOC2"/>
        <w:tabs>
          <w:tab w:val="right" w:leader="dot" w:pos="8296"/>
        </w:tabs>
        <w:ind w:right="0"/>
        <w:rPr>
          <w:rFonts w:ascii="Times New Roman" w:hAnsi="Times New Roman" w:cs="Times New Roman"/>
          <w:sz w:val="24"/>
          <w:szCs w:val="24"/>
        </w:rPr>
      </w:pPr>
      <w:r>
        <w:rPr>
          <w:rtl/>
        </w:rPr>
        <w:t>משה גפני (יהדות התורה):</w:t>
      </w:r>
      <w:r>
        <w:tab/>
      </w:r>
      <w:r>
        <w:fldChar w:fldCharType="begin"/>
      </w:r>
      <w:r>
        <w:instrText xml:space="preserve"> PAGEREF _Toc101171359 \h </w:instrText>
      </w:r>
      <w:r>
        <w:fldChar w:fldCharType="separate"/>
      </w:r>
      <w:r>
        <w:t>95</w:t>
      </w:r>
      <w:r>
        <w:fldChar w:fldCharType="end"/>
      </w:r>
    </w:p>
    <w:p w14:paraId="6A4530A3" w14:textId="77777777" w:rsidR="00000000" w:rsidRDefault="0080671D">
      <w:pPr>
        <w:pStyle w:val="TOC1"/>
        <w:tabs>
          <w:tab w:val="right" w:leader="dot" w:pos="8296"/>
        </w:tabs>
        <w:ind w:right="0"/>
        <w:rPr>
          <w:rFonts w:ascii="Times New Roman" w:hAnsi="Times New Roman" w:cs="Times New Roman"/>
          <w:sz w:val="24"/>
          <w:szCs w:val="24"/>
        </w:rPr>
      </w:pPr>
      <w:r>
        <w:rPr>
          <w:rtl/>
        </w:rPr>
        <w:t>הצעת חוק סדר הדין הפלילי (תיקון - הגשת כתב</w:t>
      </w:r>
      <w:r>
        <w:t>-</w:t>
      </w:r>
      <w:r>
        <w:rPr>
          <w:rtl/>
        </w:rPr>
        <w:t xml:space="preserve">אישום </w:t>
      </w:r>
      <w:r>
        <w:t xml:space="preserve"> </w:t>
      </w:r>
      <w:r>
        <w:rPr>
          <w:rtl/>
        </w:rPr>
        <w:t>כנגד איש ציבור), התשס"ג-2003</w:t>
      </w:r>
      <w:r>
        <w:tab/>
      </w:r>
      <w:r>
        <w:fldChar w:fldCharType="begin"/>
      </w:r>
      <w:r>
        <w:instrText xml:space="preserve"> PAGEREF _Toc101171360 \h </w:instrText>
      </w:r>
      <w:r>
        <w:fldChar w:fldCharType="separate"/>
      </w:r>
      <w:r>
        <w:t>97</w:t>
      </w:r>
      <w:r>
        <w:fldChar w:fldCharType="end"/>
      </w:r>
    </w:p>
    <w:p w14:paraId="7B67BACC" w14:textId="77777777" w:rsidR="00000000" w:rsidRDefault="0080671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w:t>
      </w:r>
      <w:r>
        <w:rPr>
          <w:rtl/>
        </w:rPr>
        <w:t>ד):</w:t>
      </w:r>
      <w:r>
        <w:tab/>
      </w:r>
      <w:r>
        <w:fldChar w:fldCharType="begin"/>
      </w:r>
      <w:r>
        <w:instrText xml:space="preserve"> PAGEREF _Toc101171361 \h </w:instrText>
      </w:r>
      <w:r>
        <w:fldChar w:fldCharType="separate"/>
      </w:r>
      <w:r>
        <w:t>97</w:t>
      </w:r>
      <w:r>
        <w:fldChar w:fldCharType="end"/>
      </w:r>
    </w:p>
    <w:p w14:paraId="55761F4A" w14:textId="77777777" w:rsidR="00000000" w:rsidRDefault="0080671D">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 יוסף לפיד:</w:t>
      </w:r>
      <w:r>
        <w:tab/>
      </w:r>
      <w:r>
        <w:fldChar w:fldCharType="begin"/>
      </w:r>
      <w:r>
        <w:instrText xml:space="preserve"> PAGEREF _Toc101171362 \h </w:instrText>
      </w:r>
      <w:r>
        <w:fldChar w:fldCharType="separate"/>
      </w:r>
      <w:r>
        <w:t>99</w:t>
      </w:r>
      <w:r>
        <w:fldChar w:fldCharType="end"/>
      </w:r>
    </w:p>
    <w:p w14:paraId="2F9B4B67" w14:textId="77777777" w:rsidR="00000000" w:rsidRDefault="0080671D">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_Toc101171363 \h </w:instrText>
      </w:r>
      <w:r>
        <w:fldChar w:fldCharType="separate"/>
      </w:r>
      <w:r>
        <w:t>99</w:t>
      </w:r>
      <w:r>
        <w:fldChar w:fldCharType="end"/>
      </w:r>
    </w:p>
    <w:p w14:paraId="73A86902" w14:textId="77777777" w:rsidR="00000000" w:rsidRDefault="0080671D">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_Toc101171364 \h </w:instrText>
      </w:r>
      <w:r>
        <w:fldChar w:fldCharType="separate"/>
      </w:r>
      <w:r>
        <w:t>100</w:t>
      </w:r>
      <w:r>
        <w:fldChar w:fldCharType="end"/>
      </w:r>
    </w:p>
    <w:p w14:paraId="1ED17394" w14:textId="77777777" w:rsidR="00000000" w:rsidRDefault="0080671D">
      <w:pPr>
        <w:pStyle w:val="TOC1"/>
        <w:tabs>
          <w:tab w:val="right" w:leader="dot" w:pos="8296"/>
        </w:tabs>
        <w:ind w:right="0"/>
        <w:rPr>
          <w:rFonts w:ascii="Times New Roman" w:hAnsi="Times New Roman" w:cs="Times New Roman"/>
          <w:sz w:val="24"/>
          <w:szCs w:val="24"/>
        </w:rPr>
      </w:pPr>
      <w:r>
        <w:rPr>
          <w:rtl/>
        </w:rPr>
        <w:t>הצעת חוק האזנת סתר (תיקון - איסור האזנות לחברי הכנסת), התשס"ד</w:t>
      </w:r>
      <w:r>
        <w:rPr>
          <w:rtl/>
        </w:rPr>
        <w:t>-2003</w:t>
      </w:r>
      <w:r>
        <w:tab/>
      </w:r>
      <w:r>
        <w:fldChar w:fldCharType="begin"/>
      </w:r>
      <w:r>
        <w:instrText xml:space="preserve"> PAGEREF _Toc101171365 \h </w:instrText>
      </w:r>
      <w:r>
        <w:fldChar w:fldCharType="separate"/>
      </w:r>
      <w:r>
        <w:t>101</w:t>
      </w:r>
      <w:r>
        <w:fldChar w:fldCharType="end"/>
      </w:r>
    </w:p>
    <w:p w14:paraId="644BC65C" w14:textId="77777777" w:rsidR="00000000" w:rsidRDefault="0080671D">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_Toc101171366 \h </w:instrText>
      </w:r>
      <w:r>
        <w:fldChar w:fldCharType="separate"/>
      </w:r>
      <w:r>
        <w:t>101</w:t>
      </w:r>
      <w:r>
        <w:fldChar w:fldCharType="end"/>
      </w:r>
    </w:p>
    <w:p w14:paraId="4A05B035" w14:textId="77777777" w:rsidR="00000000" w:rsidRDefault="0080671D">
      <w:pPr>
        <w:pStyle w:val="TOC1"/>
        <w:tabs>
          <w:tab w:val="right" w:leader="dot" w:pos="8296"/>
        </w:tabs>
        <w:ind w:right="0"/>
        <w:rPr>
          <w:rFonts w:ascii="Times New Roman" w:hAnsi="Times New Roman" w:cs="Times New Roman"/>
          <w:sz w:val="24"/>
          <w:szCs w:val="24"/>
        </w:rPr>
      </w:pPr>
      <w:r>
        <w:rPr>
          <w:rtl/>
        </w:rPr>
        <w:t>הצעת חוק ביטוח בריאות ממלכתי (תיקון - מעבר מקופת</w:t>
      </w:r>
      <w:r>
        <w:t>-</w:t>
      </w:r>
      <w:r>
        <w:rPr>
          <w:rtl/>
        </w:rPr>
        <w:t xml:space="preserve">חולים אחת </w:t>
      </w:r>
      <w:r>
        <w:t xml:space="preserve"> </w:t>
      </w:r>
      <w:r>
        <w:rPr>
          <w:rtl/>
        </w:rPr>
        <w:t>לקופת</w:t>
      </w:r>
      <w:r>
        <w:t>-</w:t>
      </w:r>
      <w:r>
        <w:rPr>
          <w:rtl/>
        </w:rPr>
        <w:t>חולים אחרת), התשס"ד-2004</w:t>
      </w:r>
      <w:r>
        <w:tab/>
      </w:r>
      <w:r>
        <w:fldChar w:fldCharType="begin"/>
      </w:r>
      <w:r>
        <w:instrText xml:space="preserve"> PAGEREF _Toc101171367 \h </w:instrText>
      </w:r>
      <w:r>
        <w:fldChar w:fldCharType="separate"/>
      </w:r>
      <w:r>
        <w:t>102</w:t>
      </w:r>
      <w:r>
        <w:fldChar w:fldCharType="end"/>
      </w:r>
    </w:p>
    <w:p w14:paraId="5745B399" w14:textId="77777777" w:rsidR="00000000" w:rsidRDefault="0080671D">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w:t>
      </w:r>
      <w:r>
        <w:rPr>
          <w:rtl/>
        </w:rPr>
        <w:t>נוב (שינוי):</w:t>
      </w:r>
      <w:r>
        <w:tab/>
      </w:r>
      <w:r>
        <w:fldChar w:fldCharType="begin"/>
      </w:r>
      <w:r>
        <w:instrText xml:space="preserve"> PAGEREF _Toc101171368 \h </w:instrText>
      </w:r>
      <w:r>
        <w:fldChar w:fldCharType="separate"/>
      </w:r>
      <w:r>
        <w:t>103</w:t>
      </w:r>
      <w:r>
        <w:fldChar w:fldCharType="end"/>
      </w:r>
    </w:p>
    <w:p w14:paraId="2807E653" w14:textId="77777777" w:rsidR="00000000" w:rsidRDefault="0080671D">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_Toc101171369 \h </w:instrText>
      </w:r>
      <w:r>
        <w:fldChar w:fldCharType="separate"/>
      </w:r>
      <w:r>
        <w:t>103</w:t>
      </w:r>
      <w:r>
        <w:fldChar w:fldCharType="end"/>
      </w:r>
    </w:p>
    <w:p w14:paraId="521BCDA7" w14:textId="77777777" w:rsidR="00000000" w:rsidRDefault="0080671D">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w:t>
      </w:r>
      <w:r>
        <w:t xml:space="preserve"> (</w:t>
      </w:r>
      <w:r>
        <w:rPr>
          <w:rtl/>
        </w:rPr>
        <w:t>זיכוי בעד הוצאות החזקת אח במוסד), התשס"ד-2004</w:t>
      </w:r>
      <w:r>
        <w:tab/>
      </w:r>
      <w:r>
        <w:fldChar w:fldCharType="begin"/>
      </w:r>
      <w:r>
        <w:instrText xml:space="preserve"> PAGEREF _Toc101171370 \h </w:instrText>
      </w:r>
      <w:r>
        <w:fldChar w:fldCharType="separate"/>
      </w:r>
      <w:r>
        <w:t>104</w:t>
      </w:r>
      <w:r>
        <w:fldChar w:fldCharType="end"/>
      </w:r>
    </w:p>
    <w:p w14:paraId="0FAD4ECC" w14:textId="77777777" w:rsidR="00000000" w:rsidRDefault="0080671D">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_Toc10117137</w:instrText>
      </w:r>
      <w:r>
        <w:instrText xml:space="preserve">1 \h </w:instrText>
      </w:r>
      <w:r>
        <w:fldChar w:fldCharType="separate"/>
      </w:r>
      <w:r>
        <w:t>104</w:t>
      </w:r>
      <w:r>
        <w:fldChar w:fldCharType="end"/>
      </w:r>
    </w:p>
    <w:p w14:paraId="06B49465" w14:textId="77777777" w:rsidR="00000000" w:rsidRDefault="0080671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בריזון (שינוי</w:t>
      </w:r>
      <w:r>
        <w:t>):</w:t>
      </w:r>
      <w:r>
        <w:tab/>
      </w:r>
      <w:r>
        <w:fldChar w:fldCharType="begin"/>
      </w:r>
      <w:r>
        <w:instrText xml:space="preserve"> PAGEREF _Toc101171372 \h </w:instrText>
      </w:r>
      <w:r>
        <w:fldChar w:fldCharType="separate"/>
      </w:r>
      <w:r>
        <w:t>104</w:t>
      </w:r>
      <w:r>
        <w:fldChar w:fldCharType="end"/>
      </w:r>
    </w:p>
    <w:p w14:paraId="58ADA794" w14:textId="77777777" w:rsidR="00000000" w:rsidRDefault="0080671D">
      <w:pPr>
        <w:pStyle w:val="TOC1"/>
        <w:tabs>
          <w:tab w:val="right" w:leader="dot" w:pos="8296"/>
        </w:tabs>
        <w:ind w:right="0"/>
        <w:rPr>
          <w:rFonts w:ascii="Times New Roman" w:hAnsi="Times New Roman" w:cs="Times New Roman"/>
          <w:sz w:val="24"/>
          <w:szCs w:val="24"/>
        </w:rPr>
      </w:pPr>
      <w:r>
        <w:rPr>
          <w:rtl/>
        </w:rPr>
        <w:t xml:space="preserve">הצעת חוק לתיקון פקודת מס הכנסה </w:t>
      </w:r>
      <w:r>
        <w:t xml:space="preserve"> (</w:t>
      </w:r>
      <w:r>
        <w:rPr>
          <w:rtl/>
        </w:rPr>
        <w:t>זיכוי בעד בן</w:t>
      </w:r>
      <w:r>
        <w:t>-</w:t>
      </w:r>
      <w:r>
        <w:rPr>
          <w:rtl/>
        </w:rPr>
        <w:t>משפחה נטול יכולת או המוחזק במוסד), התשס"ג-2003</w:t>
      </w:r>
      <w:r>
        <w:tab/>
      </w:r>
      <w:r>
        <w:fldChar w:fldCharType="begin"/>
      </w:r>
      <w:r>
        <w:instrText xml:space="preserve"> PAGEREF _Toc101171373 \h </w:instrText>
      </w:r>
      <w:r>
        <w:fldChar w:fldCharType="separate"/>
      </w:r>
      <w:r>
        <w:t>105</w:t>
      </w:r>
      <w:r>
        <w:fldChar w:fldCharType="end"/>
      </w:r>
    </w:p>
    <w:p w14:paraId="1902BE25" w14:textId="77777777" w:rsidR="00000000" w:rsidRDefault="0080671D">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_Toc101171374 \h </w:instrText>
      </w:r>
      <w:r>
        <w:fldChar w:fldCharType="separate"/>
      </w:r>
      <w:r>
        <w:t>106</w:t>
      </w:r>
      <w:r>
        <w:fldChar w:fldCharType="end"/>
      </w:r>
    </w:p>
    <w:p w14:paraId="19456211" w14:textId="77777777" w:rsidR="00000000" w:rsidRDefault="0080671D">
      <w:pPr>
        <w:pStyle w:val="TOC2"/>
        <w:tabs>
          <w:tab w:val="right" w:leader="dot" w:pos="8296"/>
        </w:tabs>
        <w:ind w:right="0"/>
        <w:rPr>
          <w:rFonts w:ascii="Times New Roman" w:hAnsi="Times New Roman" w:cs="Times New Roman"/>
          <w:sz w:val="24"/>
          <w:szCs w:val="24"/>
        </w:rPr>
      </w:pPr>
      <w:r>
        <w:rPr>
          <w:rtl/>
        </w:rPr>
        <w:t>השר</w:t>
      </w:r>
      <w:r>
        <w:t xml:space="preserve"> </w:t>
      </w:r>
      <w:r>
        <w:rPr>
          <w:rtl/>
        </w:rPr>
        <w:t>מאיר ש</w:t>
      </w:r>
      <w:r>
        <w:rPr>
          <w:rtl/>
        </w:rPr>
        <w:t>טרית:</w:t>
      </w:r>
      <w:r>
        <w:tab/>
      </w:r>
      <w:r>
        <w:fldChar w:fldCharType="begin"/>
      </w:r>
      <w:r>
        <w:instrText xml:space="preserve"> PAGEREF _Toc101171375 \h </w:instrText>
      </w:r>
      <w:r>
        <w:fldChar w:fldCharType="separate"/>
      </w:r>
      <w:r>
        <w:t>106</w:t>
      </w:r>
      <w:r>
        <w:fldChar w:fldCharType="end"/>
      </w:r>
    </w:p>
    <w:p w14:paraId="15CFEABD" w14:textId="77777777" w:rsidR="00000000" w:rsidRDefault="0080671D">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_Toc101171376 \h </w:instrText>
      </w:r>
      <w:r>
        <w:fldChar w:fldCharType="separate"/>
      </w:r>
      <w:r>
        <w:t>108</w:t>
      </w:r>
      <w:r>
        <w:fldChar w:fldCharType="end"/>
      </w:r>
    </w:p>
    <w:p w14:paraId="646D0FDA" w14:textId="77777777" w:rsidR="00000000" w:rsidRDefault="0080671D">
      <w:pPr>
        <w:pStyle w:val="TOC1"/>
        <w:tabs>
          <w:tab w:val="right" w:leader="dot" w:pos="8296"/>
        </w:tabs>
        <w:ind w:right="0"/>
        <w:rPr>
          <w:rFonts w:ascii="Times New Roman" w:hAnsi="Times New Roman" w:cs="Times New Roman"/>
          <w:sz w:val="24"/>
          <w:szCs w:val="24"/>
        </w:rPr>
      </w:pPr>
      <w:r>
        <w:rPr>
          <w:rtl/>
        </w:rPr>
        <w:t>החלטת היועץ המשפטי לממשלה על סגירת התיק נגד ראש הממשלה</w:t>
      </w:r>
      <w:r>
        <w:tab/>
      </w:r>
      <w:r>
        <w:fldChar w:fldCharType="begin"/>
      </w:r>
      <w:r>
        <w:instrText xml:space="preserve"> PAGEREF _Toc101171377 \h </w:instrText>
      </w:r>
      <w:r>
        <w:fldChar w:fldCharType="separate"/>
      </w:r>
      <w:r>
        <w:t>108</w:t>
      </w:r>
      <w:r>
        <w:fldChar w:fldCharType="end"/>
      </w:r>
    </w:p>
    <w:p w14:paraId="47060B11" w14:textId="77777777" w:rsidR="00000000" w:rsidRDefault="0080671D">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_Toc101171378 \h </w:instrText>
      </w:r>
      <w:r>
        <w:fldChar w:fldCharType="separate"/>
      </w:r>
      <w:r>
        <w:t>108</w:t>
      </w:r>
      <w:r>
        <w:fldChar w:fldCharType="end"/>
      </w:r>
    </w:p>
    <w:p w14:paraId="4DE36218" w14:textId="77777777" w:rsidR="00000000" w:rsidRDefault="0080671D">
      <w:pPr>
        <w:pStyle w:val="TOC2"/>
        <w:tabs>
          <w:tab w:val="right" w:leader="dot" w:pos="8296"/>
        </w:tabs>
        <w:ind w:right="0"/>
        <w:rPr>
          <w:rFonts w:ascii="Times New Roman" w:hAnsi="Times New Roman" w:cs="Times New Roman"/>
          <w:sz w:val="24"/>
          <w:szCs w:val="24"/>
        </w:rPr>
      </w:pPr>
      <w:r>
        <w:rPr>
          <w:rtl/>
        </w:rPr>
        <w:t>יוסי שריד (יחד):</w:t>
      </w:r>
      <w:r>
        <w:tab/>
      </w:r>
      <w:r>
        <w:fldChar w:fldCharType="begin"/>
      </w:r>
      <w:r>
        <w:instrText xml:space="preserve"> PAGE</w:instrText>
      </w:r>
      <w:r>
        <w:instrText xml:space="preserve">REF _Toc101171379 \h </w:instrText>
      </w:r>
      <w:r>
        <w:fldChar w:fldCharType="separate"/>
      </w:r>
      <w:r>
        <w:t>109</w:t>
      </w:r>
      <w:r>
        <w:fldChar w:fldCharType="end"/>
      </w:r>
    </w:p>
    <w:p w14:paraId="2737012C" w14:textId="77777777" w:rsidR="00000000" w:rsidRDefault="0080671D">
      <w:pPr>
        <w:pStyle w:val="TOC2"/>
        <w:tabs>
          <w:tab w:val="right" w:leader="dot" w:pos="8296"/>
        </w:tabs>
        <w:ind w:right="0"/>
        <w:rPr>
          <w:rFonts w:ascii="Times New Roman" w:hAnsi="Times New Roman" w:cs="Times New Roman"/>
          <w:sz w:val="24"/>
          <w:szCs w:val="24"/>
        </w:rPr>
      </w:pPr>
      <w:r>
        <w:rPr>
          <w:rtl/>
        </w:rPr>
        <w:t>טלב אלסאנע (רע"ם):</w:t>
      </w:r>
      <w:r>
        <w:tab/>
      </w:r>
      <w:r>
        <w:fldChar w:fldCharType="begin"/>
      </w:r>
      <w:r>
        <w:instrText xml:space="preserve"> PAGEREF _Toc101171380 \h </w:instrText>
      </w:r>
      <w:r>
        <w:fldChar w:fldCharType="separate"/>
      </w:r>
      <w:r>
        <w:t>111</w:t>
      </w:r>
      <w:r>
        <w:fldChar w:fldCharType="end"/>
      </w:r>
    </w:p>
    <w:p w14:paraId="0434AF48" w14:textId="77777777" w:rsidR="00000000" w:rsidRDefault="0080671D">
      <w:pPr>
        <w:pStyle w:val="TOC2"/>
        <w:tabs>
          <w:tab w:val="right" w:leader="dot" w:pos="8296"/>
        </w:tabs>
        <w:ind w:right="0"/>
        <w:rPr>
          <w:rFonts w:ascii="Times New Roman" w:hAnsi="Times New Roman" w:cs="Times New Roman"/>
          <w:sz w:val="24"/>
          <w:szCs w:val="24"/>
        </w:rPr>
      </w:pPr>
      <w:r>
        <w:rPr>
          <w:rtl/>
        </w:rPr>
        <w:t>אתי</w:t>
      </w:r>
      <w:r>
        <w:t xml:space="preserve"> </w:t>
      </w:r>
      <w:r>
        <w:rPr>
          <w:rtl/>
        </w:rPr>
        <w:t>לבני (שינוי):</w:t>
      </w:r>
      <w:r>
        <w:tab/>
      </w:r>
      <w:r>
        <w:fldChar w:fldCharType="begin"/>
      </w:r>
      <w:r>
        <w:instrText xml:space="preserve"> PAGEREF _Toc101171381 \h </w:instrText>
      </w:r>
      <w:r>
        <w:fldChar w:fldCharType="separate"/>
      </w:r>
      <w:r>
        <w:t>112</w:t>
      </w:r>
      <w:r>
        <w:fldChar w:fldCharType="end"/>
      </w:r>
    </w:p>
    <w:p w14:paraId="74351CC4" w14:textId="77777777" w:rsidR="00000000" w:rsidRDefault="0080671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_Toc101171382 \h </w:instrText>
      </w:r>
      <w:r>
        <w:fldChar w:fldCharType="separate"/>
      </w:r>
      <w:r>
        <w:t>115</w:t>
      </w:r>
      <w:r>
        <w:fldChar w:fldCharType="end"/>
      </w:r>
    </w:p>
    <w:p w14:paraId="349D9393" w14:textId="77777777" w:rsidR="00000000" w:rsidRDefault="0080671D">
      <w:pPr>
        <w:pStyle w:val="TOC2"/>
        <w:tabs>
          <w:tab w:val="right" w:leader="dot" w:pos="8296"/>
        </w:tabs>
        <w:ind w:right="0"/>
        <w:rPr>
          <w:rFonts w:ascii="Times New Roman" w:hAnsi="Times New Roman" w:cs="Times New Roman"/>
          <w:sz w:val="24"/>
          <w:szCs w:val="24"/>
        </w:rPr>
      </w:pPr>
      <w:r>
        <w:rPr>
          <w:rtl/>
        </w:rPr>
        <w:t>איתן</w:t>
      </w:r>
      <w:r>
        <w:t xml:space="preserve"> </w:t>
      </w:r>
      <w:r>
        <w:rPr>
          <w:rtl/>
        </w:rPr>
        <w:t>כבל (העבודה-מימד):</w:t>
      </w:r>
      <w:r>
        <w:tab/>
      </w:r>
      <w:r>
        <w:fldChar w:fldCharType="begin"/>
      </w:r>
      <w:r>
        <w:instrText xml:space="preserve"> PAGEREF _Toc101171383 \h </w:instrText>
      </w:r>
      <w:r>
        <w:fldChar w:fldCharType="separate"/>
      </w:r>
      <w:r>
        <w:t>117</w:t>
      </w:r>
      <w:r>
        <w:fldChar w:fldCharType="end"/>
      </w:r>
    </w:p>
    <w:p w14:paraId="1C33385C" w14:textId="77777777" w:rsidR="00000000" w:rsidRDefault="0080671D">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w:t>
      </w:r>
      <w:r>
        <w:rPr>
          <w:rtl/>
        </w:rPr>
        <w:t>בל"ד):</w:t>
      </w:r>
      <w:r>
        <w:tab/>
      </w:r>
      <w:r>
        <w:fldChar w:fldCharType="begin"/>
      </w:r>
      <w:r>
        <w:instrText xml:space="preserve"> PAGEREF _Toc101171384 \h </w:instrText>
      </w:r>
      <w:r>
        <w:fldChar w:fldCharType="separate"/>
      </w:r>
      <w:r>
        <w:t>118</w:t>
      </w:r>
      <w:r>
        <w:fldChar w:fldCharType="end"/>
      </w:r>
    </w:p>
    <w:p w14:paraId="7405DF9C" w14:textId="77777777" w:rsidR="00000000" w:rsidRDefault="0080671D">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אלון (האיחוד הלאומי - ישראל ביתנו):</w:t>
      </w:r>
      <w:r>
        <w:tab/>
      </w:r>
      <w:r>
        <w:fldChar w:fldCharType="begin"/>
      </w:r>
      <w:r>
        <w:instrText xml:space="preserve"> PAGEREF _Toc101171385 \h </w:instrText>
      </w:r>
      <w:r>
        <w:fldChar w:fldCharType="separate"/>
      </w:r>
      <w:r>
        <w:t>120</w:t>
      </w:r>
      <w:r>
        <w:fldChar w:fldCharType="end"/>
      </w:r>
    </w:p>
    <w:p w14:paraId="20605ABC" w14:textId="77777777" w:rsidR="00000000" w:rsidRDefault="0080671D">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PAGEREF _Toc101171386 \h </w:instrText>
      </w:r>
      <w:r>
        <w:fldChar w:fldCharType="separate"/>
      </w:r>
      <w:r>
        <w:t>121</w:t>
      </w:r>
      <w:r>
        <w:fldChar w:fldCharType="end"/>
      </w:r>
    </w:p>
    <w:p w14:paraId="2B85A9E7" w14:textId="77777777" w:rsidR="00000000" w:rsidRDefault="0080671D">
      <w:pPr>
        <w:pStyle w:val="TOC2"/>
        <w:tabs>
          <w:tab w:val="right" w:leader="dot" w:pos="8296"/>
        </w:tabs>
        <w:ind w:right="0"/>
        <w:rPr>
          <w:rFonts w:ascii="Times New Roman" w:hAnsi="Times New Roman" w:cs="Times New Roman"/>
          <w:sz w:val="24"/>
          <w:szCs w:val="24"/>
        </w:rPr>
      </w:pPr>
      <w:r>
        <w:rPr>
          <w:rtl/>
        </w:rPr>
        <w:t>רוני בר-און (הליכוד):</w:t>
      </w:r>
      <w:r>
        <w:tab/>
      </w:r>
      <w:r>
        <w:fldChar w:fldCharType="begin"/>
      </w:r>
      <w:r>
        <w:instrText xml:space="preserve"> PAGEREF _Toc101171387 \h </w:instrText>
      </w:r>
      <w:r>
        <w:fldChar w:fldCharType="separate"/>
      </w:r>
      <w:r>
        <w:t>122</w:t>
      </w:r>
      <w:r>
        <w:fldChar w:fldCharType="end"/>
      </w:r>
    </w:p>
    <w:p w14:paraId="41D3C0F5" w14:textId="77777777" w:rsidR="00000000" w:rsidRDefault="0080671D">
      <w:pPr>
        <w:pStyle w:val="TOC2"/>
        <w:tabs>
          <w:tab w:val="right" w:leader="dot" w:pos="8296"/>
        </w:tabs>
        <w:ind w:right="0"/>
        <w:rPr>
          <w:rFonts w:ascii="Times New Roman" w:hAnsi="Times New Roman" w:cs="Times New Roman"/>
          <w:sz w:val="24"/>
          <w:szCs w:val="24"/>
        </w:rPr>
      </w:pPr>
      <w:r>
        <w:rPr>
          <w:rtl/>
        </w:rPr>
        <w:t>שר המשפטים יוסף לפיד:</w:t>
      </w:r>
      <w:r>
        <w:tab/>
      </w:r>
      <w:r>
        <w:fldChar w:fldCharType="begin"/>
      </w:r>
      <w:r>
        <w:instrText xml:space="preserve"> PA</w:instrText>
      </w:r>
      <w:r>
        <w:instrText xml:space="preserve">GEREF _Toc101171388 \h </w:instrText>
      </w:r>
      <w:r>
        <w:fldChar w:fldCharType="separate"/>
      </w:r>
      <w:r>
        <w:t>124</w:t>
      </w:r>
      <w:r>
        <w:fldChar w:fldCharType="end"/>
      </w:r>
    </w:p>
    <w:p w14:paraId="739E6020" w14:textId="77777777" w:rsidR="00000000" w:rsidRDefault="0080671D">
      <w:pPr>
        <w:pStyle w:val="TOC1"/>
        <w:tabs>
          <w:tab w:val="right" w:leader="dot" w:pos="8296"/>
        </w:tabs>
        <w:ind w:right="0"/>
        <w:rPr>
          <w:rFonts w:ascii="Times New Roman" w:hAnsi="Times New Roman" w:cs="Times New Roman"/>
          <w:sz w:val="24"/>
          <w:szCs w:val="24"/>
        </w:rPr>
      </w:pPr>
      <w:r>
        <w:rPr>
          <w:rtl/>
        </w:rPr>
        <w:t>הודעה אישית של חבר הכנסת יוסי שריד</w:t>
      </w:r>
      <w:r>
        <w:tab/>
      </w:r>
      <w:r>
        <w:fldChar w:fldCharType="begin"/>
      </w:r>
      <w:r>
        <w:instrText xml:space="preserve"> PAGEREF _Toc101171389 \h </w:instrText>
      </w:r>
      <w:r>
        <w:fldChar w:fldCharType="separate"/>
      </w:r>
      <w:r>
        <w:t>137</w:t>
      </w:r>
      <w:r>
        <w:fldChar w:fldCharType="end"/>
      </w:r>
    </w:p>
    <w:p w14:paraId="1DDAA5C3" w14:textId="77777777" w:rsidR="00000000" w:rsidRDefault="0080671D">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(יחד):</w:t>
      </w:r>
      <w:r>
        <w:tab/>
      </w:r>
      <w:r>
        <w:fldChar w:fldCharType="begin"/>
      </w:r>
      <w:r>
        <w:instrText xml:space="preserve"> PAGEREF _Toc101171390 \h </w:instrText>
      </w:r>
      <w:r>
        <w:fldChar w:fldCharType="separate"/>
      </w:r>
      <w:r>
        <w:t>137</w:t>
      </w:r>
      <w:r>
        <w:fldChar w:fldCharType="end"/>
      </w:r>
    </w:p>
    <w:p w14:paraId="6815E050" w14:textId="77777777" w:rsidR="00000000" w:rsidRDefault="0080671D">
      <w:pPr>
        <w:pStyle w:val="TOC1"/>
        <w:tabs>
          <w:tab w:val="right" w:leader="dot" w:pos="8296"/>
        </w:tabs>
        <w:ind w:right="0"/>
        <w:rPr>
          <w:rFonts w:ascii="Times New Roman" w:hAnsi="Times New Roman" w:cs="Times New Roman"/>
          <w:sz w:val="24"/>
          <w:szCs w:val="24"/>
        </w:rPr>
      </w:pPr>
      <w:r>
        <w:rPr>
          <w:rtl/>
        </w:rPr>
        <w:t>הצעות</w:t>
      </w:r>
      <w:r>
        <w:t xml:space="preserve"> </w:t>
      </w:r>
      <w:r>
        <w:rPr>
          <w:rtl/>
        </w:rPr>
        <w:t xml:space="preserve">לסדר-היום </w:t>
      </w:r>
      <w:r>
        <w:t xml:space="preserve"> </w:t>
      </w:r>
      <w:r>
        <w:rPr>
          <w:rtl/>
        </w:rPr>
        <w:t>החלטת היועץ המשפטי לממשלה על סגירת התיק נגד ראש הממשלה</w:t>
      </w:r>
      <w:r>
        <w:tab/>
      </w:r>
      <w:r>
        <w:fldChar w:fldCharType="begin"/>
      </w:r>
      <w:r>
        <w:instrText xml:space="preserve"> PAGEREF _Toc101171391 \h </w:instrText>
      </w:r>
      <w:r>
        <w:fldChar w:fldCharType="separate"/>
      </w:r>
      <w:r>
        <w:t>140</w:t>
      </w:r>
      <w:r>
        <w:fldChar w:fldCharType="end"/>
      </w:r>
    </w:p>
    <w:p w14:paraId="2A4B38ED" w14:textId="77777777" w:rsidR="00000000" w:rsidRDefault="0080671D">
      <w:pPr>
        <w:pStyle w:val="TOC2"/>
        <w:tabs>
          <w:tab w:val="right" w:leader="dot" w:pos="8296"/>
        </w:tabs>
        <w:ind w:right="0"/>
        <w:rPr>
          <w:rFonts w:ascii="Times New Roman" w:hAnsi="Times New Roman" w:cs="Times New Roman"/>
          <w:sz w:val="24"/>
          <w:szCs w:val="24"/>
        </w:rPr>
      </w:pPr>
      <w:r>
        <w:rPr>
          <w:rtl/>
        </w:rPr>
        <w:t>צבי</w:t>
      </w:r>
      <w:r>
        <w:t xml:space="preserve"> </w:t>
      </w:r>
      <w:r>
        <w:rPr>
          <w:rtl/>
        </w:rPr>
        <w:t>הנדל (האיחוד הלאומי - ישראל ביתנו):</w:t>
      </w:r>
      <w:r>
        <w:tab/>
      </w:r>
      <w:r>
        <w:fldChar w:fldCharType="begin"/>
      </w:r>
      <w:r>
        <w:instrText xml:space="preserve"> PAGEREF _Toc101171392 \h </w:instrText>
      </w:r>
      <w:r>
        <w:fldChar w:fldCharType="separate"/>
      </w:r>
      <w:r>
        <w:t>140</w:t>
      </w:r>
      <w:r>
        <w:fldChar w:fldCharType="end"/>
      </w:r>
    </w:p>
    <w:p w14:paraId="22D3AA1A" w14:textId="77777777" w:rsidR="00000000" w:rsidRDefault="0080671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_Toc101171393 \h </w:instrText>
      </w:r>
      <w:r>
        <w:fldChar w:fldCharType="separate"/>
      </w:r>
      <w:r>
        <w:t>142</w:t>
      </w:r>
      <w:r>
        <w:fldChar w:fldCharType="end"/>
      </w:r>
    </w:p>
    <w:p w14:paraId="2D315E4B" w14:textId="77777777" w:rsidR="00000000" w:rsidRDefault="0080671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_Toc101171394 \h </w:instrText>
      </w:r>
      <w:r>
        <w:fldChar w:fldCharType="separate"/>
      </w:r>
      <w:r>
        <w:t>142</w:t>
      </w:r>
      <w:r>
        <w:fldChar w:fldCharType="end"/>
      </w:r>
    </w:p>
    <w:p w14:paraId="59FB3B96" w14:textId="77777777" w:rsidR="00000000" w:rsidRDefault="0080671D">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(יחד):</w:t>
      </w:r>
      <w:r>
        <w:tab/>
      </w:r>
      <w:r>
        <w:fldChar w:fldCharType="begin"/>
      </w:r>
      <w:r>
        <w:instrText xml:space="preserve"> PAGEREF _Toc101171395 \h </w:instrText>
      </w:r>
      <w:r>
        <w:fldChar w:fldCharType="separate"/>
      </w:r>
      <w:r>
        <w:t>143</w:t>
      </w:r>
      <w:r>
        <w:fldChar w:fldCharType="end"/>
      </w:r>
    </w:p>
    <w:p w14:paraId="1629C941" w14:textId="77777777" w:rsidR="00000000" w:rsidRDefault="0080671D">
      <w:pPr>
        <w:pStyle w:val="TOC2"/>
        <w:tabs>
          <w:tab w:val="right" w:leader="dot" w:pos="8296"/>
        </w:tabs>
        <w:ind w:right="0"/>
        <w:rPr>
          <w:rFonts w:ascii="Times New Roman" w:hAnsi="Times New Roman" w:cs="Times New Roman"/>
          <w:sz w:val="24"/>
          <w:szCs w:val="24"/>
        </w:rPr>
      </w:pPr>
      <w:r>
        <w:rPr>
          <w:rtl/>
        </w:rPr>
        <w:t>חיים</w:t>
      </w:r>
      <w:r>
        <w:t xml:space="preserve"> </w:t>
      </w:r>
      <w:r>
        <w:rPr>
          <w:rtl/>
        </w:rPr>
        <w:t>או</w:t>
      </w:r>
      <w:r>
        <w:rPr>
          <w:rtl/>
        </w:rPr>
        <w:t>רון (יחד):</w:t>
      </w:r>
      <w:r>
        <w:tab/>
      </w:r>
      <w:r>
        <w:fldChar w:fldCharType="begin"/>
      </w:r>
      <w:r>
        <w:instrText xml:space="preserve"> PAGEREF _Toc101171396 \h </w:instrText>
      </w:r>
      <w:r>
        <w:fldChar w:fldCharType="separate"/>
      </w:r>
      <w:r>
        <w:t>144</w:t>
      </w:r>
      <w:r>
        <w:fldChar w:fldCharType="end"/>
      </w:r>
    </w:p>
    <w:p w14:paraId="5C1A7B55" w14:textId="77777777" w:rsidR="00000000" w:rsidRDefault="0080671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_Toc101171397 \h </w:instrText>
      </w:r>
      <w:r>
        <w:fldChar w:fldCharType="separate"/>
      </w:r>
      <w:r>
        <w:t>145</w:t>
      </w:r>
      <w:r>
        <w:fldChar w:fldCharType="end"/>
      </w:r>
    </w:p>
    <w:p w14:paraId="7EFA58F9" w14:textId="77777777" w:rsidR="00000000" w:rsidRDefault="0080671D">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_Toc101171398 \h </w:instrText>
      </w:r>
      <w:r>
        <w:fldChar w:fldCharType="separate"/>
      </w:r>
      <w:r>
        <w:t>145</w:t>
      </w:r>
      <w:r>
        <w:fldChar w:fldCharType="end"/>
      </w:r>
    </w:p>
    <w:p w14:paraId="65343447" w14:textId="77777777" w:rsidR="00000000" w:rsidRDefault="0080671D">
      <w:pPr>
        <w:pStyle w:val="TOC1"/>
        <w:tabs>
          <w:tab w:val="right" w:leader="dot" w:pos="8296"/>
        </w:tabs>
        <w:ind w:right="0"/>
        <w:rPr>
          <w:rFonts w:ascii="Times New Roman" w:hAnsi="Times New Roman" w:cs="Times New Roman"/>
          <w:sz w:val="24"/>
          <w:szCs w:val="24"/>
        </w:rPr>
      </w:pPr>
      <w:r>
        <w:rPr>
          <w:rtl/>
        </w:rPr>
        <w:t>הודעה אישית</w:t>
      </w:r>
      <w:r>
        <w:t xml:space="preserve"> </w:t>
      </w:r>
      <w:r>
        <w:rPr>
          <w:rtl/>
        </w:rPr>
        <w:t>של חבר הכנסת שאול יהלום</w:t>
      </w:r>
      <w:r>
        <w:tab/>
      </w:r>
      <w:r>
        <w:fldChar w:fldCharType="begin"/>
      </w:r>
      <w:r>
        <w:instrText xml:space="preserve"> PAGEREF _Toc101171399 \h </w:instrText>
      </w:r>
      <w:r>
        <w:fldChar w:fldCharType="separate"/>
      </w:r>
      <w:r>
        <w:t>146</w:t>
      </w:r>
      <w:r>
        <w:fldChar w:fldCharType="end"/>
      </w:r>
    </w:p>
    <w:p w14:paraId="1EC67052" w14:textId="77777777" w:rsidR="00000000" w:rsidRDefault="0080671D">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_Toc1</w:instrText>
      </w:r>
      <w:r>
        <w:instrText xml:space="preserve">01171400 \h </w:instrText>
      </w:r>
      <w:r>
        <w:fldChar w:fldCharType="separate"/>
      </w:r>
      <w:r>
        <w:t>147</w:t>
      </w:r>
      <w:r>
        <w:fldChar w:fldCharType="end"/>
      </w:r>
    </w:p>
    <w:p w14:paraId="3DCFBC2D" w14:textId="77777777" w:rsidR="00000000" w:rsidRDefault="0080671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_Toc101171401 \h </w:instrText>
      </w:r>
      <w:r>
        <w:fldChar w:fldCharType="separate"/>
      </w:r>
      <w:r>
        <w:t>148</w:t>
      </w:r>
      <w:r>
        <w:fldChar w:fldCharType="end"/>
      </w:r>
    </w:p>
    <w:p w14:paraId="6572E1A3" w14:textId="77777777" w:rsidR="00000000" w:rsidRDefault="0080671D">
      <w:pPr>
        <w:pStyle w:val="TOC1"/>
        <w:tabs>
          <w:tab w:val="right" w:leader="dot" w:pos="8296"/>
        </w:tabs>
        <w:ind w:right="0"/>
        <w:rPr>
          <w:rFonts w:ascii="Times New Roman" w:hAnsi="Times New Roman" w:cs="Times New Roman"/>
          <w:sz w:val="24"/>
          <w:szCs w:val="24"/>
        </w:rPr>
      </w:pPr>
      <w:r>
        <w:rPr>
          <w:rtl/>
        </w:rPr>
        <w:t>התגברות תופעת הסלקציה במקומות בילוי</w:t>
      </w:r>
      <w:r>
        <w:tab/>
      </w:r>
      <w:r>
        <w:fldChar w:fldCharType="begin"/>
      </w:r>
      <w:r>
        <w:instrText xml:space="preserve"> PAGEREF _Toc101171402 \h </w:instrText>
      </w:r>
      <w:r>
        <w:fldChar w:fldCharType="separate"/>
      </w:r>
      <w:r>
        <w:t>148</w:t>
      </w:r>
      <w:r>
        <w:fldChar w:fldCharType="end"/>
      </w:r>
    </w:p>
    <w:p w14:paraId="03471B83" w14:textId="77777777" w:rsidR="00000000" w:rsidRDefault="0080671D">
      <w:pPr>
        <w:pStyle w:val="TOC2"/>
        <w:tabs>
          <w:tab w:val="right" w:leader="dot" w:pos="8296"/>
        </w:tabs>
        <w:ind w:right="0"/>
        <w:rPr>
          <w:rFonts w:ascii="Times New Roman" w:hAnsi="Times New Roman" w:cs="Times New Roman"/>
          <w:sz w:val="24"/>
          <w:szCs w:val="24"/>
        </w:rPr>
      </w:pPr>
      <w:r>
        <w:rPr>
          <w:rtl/>
        </w:rPr>
        <w:t>אלי</w:t>
      </w:r>
      <w:r>
        <w:t xml:space="preserve"> </w:t>
      </w:r>
      <w:r>
        <w:rPr>
          <w:rtl/>
        </w:rPr>
        <w:t>בן-מנחם (העבודה-מימד):</w:t>
      </w:r>
      <w:r>
        <w:tab/>
      </w:r>
      <w:r>
        <w:fldChar w:fldCharType="begin"/>
      </w:r>
      <w:r>
        <w:instrText xml:space="preserve"> PAGEREF _Toc101171403 \h </w:instrText>
      </w:r>
      <w:r>
        <w:fldChar w:fldCharType="separate"/>
      </w:r>
      <w:r>
        <w:t>149</w:t>
      </w:r>
      <w:r>
        <w:fldChar w:fldCharType="end"/>
      </w:r>
    </w:p>
    <w:p w14:paraId="59F71647" w14:textId="77777777" w:rsidR="00000000" w:rsidRDefault="0080671D">
      <w:pPr>
        <w:pStyle w:val="TOC2"/>
        <w:tabs>
          <w:tab w:val="right" w:leader="dot" w:pos="8296"/>
        </w:tabs>
        <w:ind w:right="0"/>
        <w:rPr>
          <w:rFonts w:ascii="Times New Roman" w:hAnsi="Times New Roman" w:cs="Times New Roman"/>
          <w:sz w:val="24"/>
          <w:szCs w:val="24"/>
        </w:rPr>
      </w:pPr>
      <w:r>
        <w:rPr>
          <w:rtl/>
        </w:rPr>
        <w:t>שר</w:t>
      </w:r>
      <w:r>
        <w:t xml:space="preserve"> </w:t>
      </w:r>
      <w:r>
        <w:rPr>
          <w:rtl/>
        </w:rPr>
        <w:t>המשפטים</w:t>
      </w:r>
      <w:r>
        <w:t xml:space="preserve"> </w:t>
      </w:r>
      <w:r>
        <w:rPr>
          <w:rtl/>
        </w:rPr>
        <w:t>יוסף לפיד:</w:t>
      </w:r>
      <w:r>
        <w:tab/>
      </w:r>
      <w:r>
        <w:fldChar w:fldCharType="begin"/>
      </w:r>
      <w:r>
        <w:instrText xml:space="preserve"> PAGEREF _Toc101171404 \h </w:instrText>
      </w:r>
      <w:r>
        <w:fldChar w:fldCharType="separate"/>
      </w:r>
      <w:r>
        <w:t>152</w:t>
      </w:r>
      <w:r>
        <w:fldChar w:fldCharType="end"/>
      </w:r>
    </w:p>
    <w:p w14:paraId="771E89A5" w14:textId="77777777" w:rsidR="00000000" w:rsidRDefault="0080671D">
      <w:pPr>
        <w:pStyle w:val="TOC2"/>
        <w:tabs>
          <w:tab w:val="right" w:leader="dot" w:pos="8296"/>
        </w:tabs>
        <w:ind w:right="0"/>
        <w:rPr>
          <w:rFonts w:ascii="Times New Roman" w:hAnsi="Times New Roman" w:cs="Times New Roman"/>
          <w:sz w:val="24"/>
          <w:szCs w:val="24"/>
        </w:rPr>
      </w:pPr>
      <w:r>
        <w:rPr>
          <w:rtl/>
        </w:rPr>
        <w:t>א</w:t>
      </w:r>
      <w:r>
        <w:rPr>
          <w:rtl/>
        </w:rPr>
        <w:t>יתן</w:t>
      </w:r>
      <w:r>
        <w:t xml:space="preserve"> </w:t>
      </w:r>
      <w:r>
        <w:rPr>
          <w:rtl/>
        </w:rPr>
        <w:t>כבל (העבודה-מימד):</w:t>
      </w:r>
      <w:r>
        <w:tab/>
      </w:r>
      <w:r>
        <w:fldChar w:fldCharType="begin"/>
      </w:r>
      <w:r>
        <w:instrText xml:space="preserve"> PAGEREF _Toc101171405 \h </w:instrText>
      </w:r>
      <w:r>
        <w:fldChar w:fldCharType="separate"/>
      </w:r>
      <w:r>
        <w:t>154</w:t>
      </w:r>
      <w:r>
        <w:fldChar w:fldCharType="end"/>
      </w:r>
    </w:p>
    <w:p w14:paraId="69936657" w14:textId="77777777" w:rsidR="00000000" w:rsidRDefault="0080671D">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_Toc101171406 \h </w:instrText>
      </w:r>
      <w:r>
        <w:fldChar w:fldCharType="separate"/>
      </w:r>
      <w:r>
        <w:t>155</w:t>
      </w:r>
      <w:r>
        <w:fldChar w:fldCharType="end"/>
      </w:r>
    </w:p>
    <w:p w14:paraId="56CA0AEB" w14:textId="77777777" w:rsidR="00000000" w:rsidRDefault="0080671D">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_Toc101171407 \h </w:instrText>
      </w:r>
      <w:r>
        <w:fldChar w:fldCharType="separate"/>
      </w:r>
      <w:r>
        <w:t>155</w:t>
      </w:r>
      <w:r>
        <w:fldChar w:fldCharType="end"/>
      </w:r>
    </w:p>
    <w:p w14:paraId="2011C81E" w14:textId="77777777" w:rsidR="00000000" w:rsidRDefault="0080671D">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_Toc101171408 \h </w:instrText>
      </w:r>
      <w:r>
        <w:fldChar w:fldCharType="separate"/>
      </w:r>
      <w:r>
        <w:t>156</w:t>
      </w:r>
      <w:r>
        <w:fldChar w:fldCharType="end"/>
      </w:r>
    </w:p>
    <w:p w14:paraId="6536EC35" w14:textId="77777777" w:rsidR="00000000" w:rsidRDefault="0080671D">
      <w:pPr>
        <w:pStyle w:val="TOC1"/>
        <w:tabs>
          <w:tab w:val="right" w:leader="dot" w:pos="8296"/>
        </w:tabs>
        <w:ind w:right="0"/>
        <w:rPr>
          <w:rFonts w:ascii="Times New Roman" w:hAnsi="Times New Roman" w:cs="Times New Roman"/>
          <w:sz w:val="24"/>
          <w:szCs w:val="24"/>
        </w:rPr>
      </w:pPr>
      <w:r>
        <w:rPr>
          <w:rtl/>
        </w:rPr>
        <w:t>התבטאויותיו של אורי אליצור ב</w:t>
      </w:r>
      <w:r>
        <w:rPr>
          <w:rtl/>
        </w:rPr>
        <w:t>עניין פינוי מתיישבים</w:t>
      </w:r>
      <w:r>
        <w:tab/>
      </w:r>
      <w:r>
        <w:fldChar w:fldCharType="begin"/>
      </w:r>
      <w:r>
        <w:instrText xml:space="preserve"> PAGEREF _Toc101171409 \h </w:instrText>
      </w:r>
      <w:r>
        <w:fldChar w:fldCharType="separate"/>
      </w:r>
      <w:r>
        <w:t>156</w:t>
      </w:r>
      <w:r>
        <w:fldChar w:fldCharType="end"/>
      </w:r>
    </w:p>
    <w:p w14:paraId="071087C5" w14:textId="77777777" w:rsidR="00000000" w:rsidRDefault="0080671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_Toc101171410 \h </w:instrText>
      </w:r>
      <w:r>
        <w:fldChar w:fldCharType="separate"/>
      </w:r>
      <w:r>
        <w:t>156</w:t>
      </w:r>
      <w:r>
        <w:fldChar w:fldCharType="end"/>
      </w:r>
    </w:p>
    <w:p w14:paraId="2035543B" w14:textId="77777777" w:rsidR="00000000" w:rsidRDefault="0080671D">
      <w:pPr>
        <w:pStyle w:val="TOC2"/>
        <w:tabs>
          <w:tab w:val="right" w:leader="dot" w:pos="8296"/>
        </w:tabs>
        <w:ind w:right="0"/>
        <w:rPr>
          <w:rFonts w:ascii="Times New Roman" w:hAnsi="Times New Roman" w:cs="Times New Roman"/>
          <w:sz w:val="24"/>
          <w:szCs w:val="24"/>
        </w:rPr>
      </w:pPr>
      <w:r>
        <w:rPr>
          <w:rtl/>
        </w:rPr>
        <w:t>אמנון כהן (ש"ס):</w:t>
      </w:r>
      <w:r>
        <w:tab/>
      </w:r>
      <w:r>
        <w:fldChar w:fldCharType="begin"/>
      </w:r>
      <w:r>
        <w:instrText xml:space="preserve"> PAGEREF _Toc101171411 \h </w:instrText>
      </w:r>
      <w:r>
        <w:fldChar w:fldCharType="separate"/>
      </w:r>
      <w:r>
        <w:t>158</w:t>
      </w:r>
      <w:r>
        <w:fldChar w:fldCharType="end"/>
      </w:r>
    </w:p>
    <w:p w14:paraId="38ED0FBC" w14:textId="77777777" w:rsidR="00000000" w:rsidRDefault="0080671D">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_Toc101171412 \h </w:instrText>
      </w:r>
      <w:r>
        <w:fldChar w:fldCharType="separate"/>
      </w:r>
      <w:r>
        <w:t>159</w:t>
      </w:r>
      <w:r>
        <w:fldChar w:fldCharType="end"/>
      </w:r>
    </w:p>
    <w:p w14:paraId="798170E4" w14:textId="77777777" w:rsidR="00000000" w:rsidRDefault="0080671D">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_Toc1</w:instrText>
      </w:r>
      <w:r>
        <w:instrText xml:space="preserve">01171413 \h </w:instrText>
      </w:r>
      <w:r>
        <w:fldChar w:fldCharType="separate"/>
      </w:r>
      <w:r>
        <w:t>160</w:t>
      </w:r>
      <w:r>
        <w:fldChar w:fldCharType="end"/>
      </w:r>
    </w:p>
    <w:p w14:paraId="75D4D39C" w14:textId="77777777" w:rsidR="00000000" w:rsidRDefault="0080671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_Toc101171414 \h </w:instrText>
      </w:r>
      <w:r>
        <w:fldChar w:fldCharType="separate"/>
      </w:r>
      <w:r>
        <w:t>162</w:t>
      </w:r>
      <w:r>
        <w:fldChar w:fldCharType="end"/>
      </w:r>
    </w:p>
    <w:p w14:paraId="00C70063" w14:textId="77777777" w:rsidR="00000000" w:rsidRDefault="0080671D">
      <w:pPr>
        <w:pStyle w:val="TOC1"/>
        <w:tabs>
          <w:tab w:val="right" w:leader="dot" w:pos="8296"/>
        </w:tabs>
        <w:ind w:right="0"/>
        <w:rPr>
          <w:rFonts w:ascii="Times New Roman" w:hAnsi="Times New Roman" w:cs="Times New Roman"/>
          <w:sz w:val="24"/>
          <w:szCs w:val="24"/>
        </w:rPr>
      </w:pPr>
      <w:r>
        <w:rPr>
          <w:rtl/>
        </w:rPr>
        <w:t>פעילותן הבלתי</w:t>
      </w:r>
      <w:r>
        <w:t>-</w:t>
      </w:r>
      <w:r>
        <w:rPr>
          <w:rtl/>
        </w:rPr>
        <w:t>הולמת של "נשות הכותל" לשינוי ההסדרים הקיימים סביב הכותל</w:t>
      </w:r>
      <w:r>
        <w:tab/>
      </w:r>
      <w:r>
        <w:fldChar w:fldCharType="begin"/>
      </w:r>
      <w:r>
        <w:instrText xml:space="preserve"> PAGEREF _Toc101171415 \h </w:instrText>
      </w:r>
      <w:r>
        <w:fldChar w:fldCharType="separate"/>
      </w:r>
      <w:r>
        <w:t>162</w:t>
      </w:r>
      <w:r>
        <w:fldChar w:fldCharType="end"/>
      </w:r>
    </w:p>
    <w:p w14:paraId="6D667B0D" w14:textId="77777777" w:rsidR="00000000" w:rsidRDefault="0080671D">
      <w:pPr>
        <w:pStyle w:val="TOC2"/>
        <w:tabs>
          <w:tab w:val="right" w:leader="dot" w:pos="8296"/>
        </w:tabs>
        <w:ind w:right="0"/>
        <w:rPr>
          <w:rFonts w:ascii="Times New Roman" w:hAnsi="Times New Roman" w:cs="Times New Roman"/>
          <w:sz w:val="24"/>
          <w:szCs w:val="24"/>
        </w:rPr>
      </w:pPr>
      <w:r>
        <w:rPr>
          <w:rtl/>
        </w:rPr>
        <w:t>משולם</w:t>
      </w:r>
      <w:r>
        <w:t xml:space="preserve"> </w:t>
      </w:r>
      <w:r>
        <w:rPr>
          <w:rtl/>
        </w:rPr>
        <w:t>נהרי (ש"ס):</w:t>
      </w:r>
      <w:r>
        <w:tab/>
      </w:r>
      <w:r>
        <w:fldChar w:fldCharType="begin"/>
      </w:r>
      <w:r>
        <w:instrText xml:space="preserve"> PAGEREF _Toc101171416 \h </w:instrText>
      </w:r>
      <w:r>
        <w:fldChar w:fldCharType="separate"/>
      </w:r>
      <w:r>
        <w:t>162</w:t>
      </w:r>
      <w:r>
        <w:fldChar w:fldCharType="end"/>
      </w:r>
    </w:p>
    <w:p w14:paraId="0F8B9E8F" w14:textId="77777777" w:rsidR="00000000" w:rsidRDefault="0080671D">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_Toc10</w:instrText>
      </w:r>
      <w:r>
        <w:instrText xml:space="preserve">1171417 \h </w:instrText>
      </w:r>
      <w:r>
        <w:fldChar w:fldCharType="separate"/>
      </w:r>
      <w:r>
        <w:t>164</w:t>
      </w:r>
      <w:r>
        <w:fldChar w:fldCharType="end"/>
      </w:r>
    </w:p>
    <w:p w14:paraId="7A4E8420" w14:textId="77777777" w:rsidR="00000000" w:rsidRDefault="0080671D">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_Toc101171418 \h </w:instrText>
      </w:r>
      <w:r>
        <w:fldChar w:fldCharType="separate"/>
      </w:r>
      <w:r>
        <w:t>166</w:t>
      </w:r>
      <w:r>
        <w:fldChar w:fldCharType="end"/>
      </w:r>
    </w:p>
    <w:p w14:paraId="312FB7F6" w14:textId="77777777" w:rsidR="00000000" w:rsidRDefault="0080671D">
      <w:pPr>
        <w:pStyle w:val="TOC1"/>
        <w:tabs>
          <w:tab w:val="right" w:leader="dot" w:pos="8296"/>
        </w:tabs>
        <w:ind w:right="0"/>
        <w:rPr>
          <w:rFonts w:ascii="Times New Roman" w:hAnsi="Times New Roman" w:cs="Times New Roman"/>
          <w:sz w:val="24"/>
          <w:szCs w:val="24"/>
        </w:rPr>
      </w:pPr>
      <w:r>
        <w:t xml:space="preserve">1599. </w:t>
      </w:r>
      <w:r>
        <w:rPr>
          <w:rtl/>
        </w:rPr>
        <w:t>אכיפת חוקי העבודה</w:t>
      </w:r>
      <w:r>
        <w:tab/>
      </w:r>
      <w:r>
        <w:fldChar w:fldCharType="begin"/>
      </w:r>
      <w:r>
        <w:instrText xml:space="preserve"> PAGEREF _Toc101171419 \h </w:instrText>
      </w:r>
      <w:r>
        <w:fldChar w:fldCharType="separate"/>
      </w:r>
      <w:r>
        <w:t>166</w:t>
      </w:r>
      <w:r>
        <w:fldChar w:fldCharType="end"/>
      </w:r>
    </w:p>
    <w:p w14:paraId="0EB1276B" w14:textId="77777777" w:rsidR="00000000" w:rsidRDefault="0080671D">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_Toc101171420 \h </w:instrText>
      </w:r>
      <w:r>
        <w:fldChar w:fldCharType="separate"/>
      </w:r>
      <w:r>
        <w:t>167</w:t>
      </w:r>
      <w:r>
        <w:fldChar w:fldCharType="end"/>
      </w:r>
    </w:p>
    <w:p w14:paraId="3D41FF8D" w14:textId="77777777" w:rsidR="00000000" w:rsidRDefault="0080671D">
      <w:pPr>
        <w:pStyle w:val="TOC1"/>
        <w:tabs>
          <w:tab w:val="right" w:leader="dot" w:pos="8296"/>
        </w:tabs>
        <w:ind w:right="0"/>
        <w:rPr>
          <w:rFonts w:ascii="Times New Roman" w:hAnsi="Times New Roman" w:cs="Times New Roman"/>
          <w:sz w:val="24"/>
          <w:szCs w:val="24"/>
        </w:rPr>
      </w:pPr>
      <w:r>
        <w:rPr>
          <w:rtl/>
        </w:rPr>
        <w:t>הצורך לאסור החזקתם של כלבים מסוכנים</w:t>
      </w:r>
      <w:r>
        <w:tab/>
      </w:r>
      <w:r>
        <w:fldChar w:fldCharType="begin"/>
      </w:r>
      <w:r>
        <w:instrText xml:space="preserve"> PAGEREF _Toc101171421 \h </w:instrText>
      </w:r>
      <w:r>
        <w:fldChar w:fldCharType="separate"/>
      </w:r>
      <w:r>
        <w:t>167</w:t>
      </w:r>
      <w:r>
        <w:fldChar w:fldCharType="end"/>
      </w:r>
    </w:p>
    <w:p w14:paraId="27F5893C" w14:textId="77777777" w:rsidR="00000000" w:rsidRDefault="0080671D">
      <w:pPr>
        <w:pStyle w:val="TOC2"/>
        <w:tabs>
          <w:tab w:val="right" w:leader="dot" w:pos="8296"/>
        </w:tabs>
        <w:ind w:right="0"/>
        <w:rPr>
          <w:rFonts w:ascii="Times New Roman" w:hAnsi="Times New Roman" w:cs="Times New Roman"/>
          <w:sz w:val="24"/>
          <w:szCs w:val="24"/>
        </w:rPr>
      </w:pPr>
      <w:r>
        <w:rPr>
          <w:rtl/>
        </w:rPr>
        <w:t>חמי</w:t>
      </w:r>
      <w:r>
        <w:t xml:space="preserve"> </w:t>
      </w:r>
      <w:r>
        <w:rPr>
          <w:rtl/>
        </w:rPr>
        <w:t xml:space="preserve">דורון </w:t>
      </w:r>
      <w:r>
        <w:rPr>
          <w:rtl/>
        </w:rPr>
        <w:t>(שינוי):</w:t>
      </w:r>
      <w:r>
        <w:tab/>
      </w:r>
      <w:r>
        <w:fldChar w:fldCharType="begin"/>
      </w:r>
      <w:r>
        <w:instrText xml:space="preserve"> PAGEREF _Toc101171422 \h </w:instrText>
      </w:r>
      <w:r>
        <w:fldChar w:fldCharType="separate"/>
      </w:r>
      <w:r>
        <w:t>167</w:t>
      </w:r>
      <w:r>
        <w:fldChar w:fldCharType="end"/>
      </w:r>
    </w:p>
    <w:p w14:paraId="119E8171" w14:textId="77777777" w:rsidR="00000000" w:rsidRDefault="0080671D">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_Toc101171423 \h </w:instrText>
      </w:r>
      <w:r>
        <w:fldChar w:fldCharType="separate"/>
      </w:r>
      <w:r>
        <w:t>168</w:t>
      </w:r>
      <w:r>
        <w:fldChar w:fldCharType="end"/>
      </w:r>
    </w:p>
    <w:p w14:paraId="08D879D6" w14:textId="77777777" w:rsidR="00000000" w:rsidRDefault="0080671D">
      <w:pPr>
        <w:pStyle w:val="TOC2"/>
        <w:tabs>
          <w:tab w:val="right" w:leader="dot" w:pos="8296"/>
        </w:tabs>
        <w:ind w:right="0"/>
        <w:rPr>
          <w:rFonts w:ascii="Times New Roman" w:hAnsi="Times New Roman" w:cs="Times New Roman"/>
          <w:sz w:val="24"/>
          <w:szCs w:val="24"/>
        </w:rPr>
      </w:pPr>
      <w:r>
        <w:rPr>
          <w:rtl/>
        </w:rPr>
        <w:t>ניסן</w:t>
      </w:r>
      <w:r>
        <w:t xml:space="preserve"> </w:t>
      </w:r>
      <w:r>
        <w:rPr>
          <w:rtl/>
        </w:rPr>
        <w:t>סלומינסקי (מפד"ל):</w:t>
      </w:r>
      <w:r>
        <w:tab/>
      </w:r>
      <w:r>
        <w:fldChar w:fldCharType="begin"/>
      </w:r>
      <w:r>
        <w:instrText xml:space="preserve"> PAGEREF _Toc101171424 \h </w:instrText>
      </w:r>
      <w:r>
        <w:fldChar w:fldCharType="separate"/>
      </w:r>
      <w:r>
        <w:t>169</w:t>
      </w:r>
      <w:r>
        <w:fldChar w:fldCharType="end"/>
      </w:r>
    </w:p>
    <w:p w14:paraId="73C6B98A" w14:textId="77777777" w:rsidR="00000000" w:rsidRDefault="0080671D">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_Toc101171425 \h </w:instrText>
      </w:r>
      <w:r>
        <w:fldChar w:fldCharType="separate"/>
      </w:r>
      <w:r>
        <w:t>170</w:t>
      </w:r>
      <w:r>
        <w:fldChar w:fldCharType="end"/>
      </w:r>
    </w:p>
    <w:p w14:paraId="29C8E92E" w14:textId="77777777" w:rsidR="00000000" w:rsidRDefault="0080671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w:t>
      </w:r>
      <w:r>
        <w:rPr>
          <w:rtl/>
        </w:rPr>
        <w:t>ם):</w:t>
      </w:r>
      <w:r>
        <w:tab/>
      </w:r>
      <w:r>
        <w:fldChar w:fldCharType="begin"/>
      </w:r>
      <w:r>
        <w:instrText xml:space="preserve"> PAGEREF _Toc101171426 \h </w:instrText>
      </w:r>
      <w:r>
        <w:fldChar w:fldCharType="separate"/>
      </w:r>
      <w:r>
        <w:t>171</w:t>
      </w:r>
      <w:r>
        <w:fldChar w:fldCharType="end"/>
      </w:r>
    </w:p>
    <w:p w14:paraId="1BA661E7" w14:textId="77777777" w:rsidR="00000000" w:rsidRDefault="0080671D">
      <w:pPr>
        <w:pStyle w:val="TOC2"/>
        <w:tabs>
          <w:tab w:val="right" w:leader="dot" w:pos="8296"/>
        </w:tabs>
        <w:ind w:right="0"/>
        <w:rPr>
          <w:rFonts w:ascii="Times New Roman" w:hAnsi="Times New Roman" w:cs="Times New Roman"/>
          <w:sz w:val="24"/>
          <w:szCs w:val="24"/>
        </w:rPr>
      </w:pPr>
      <w:r>
        <w:rPr>
          <w:rtl/>
        </w:rPr>
        <w:t>שר</w:t>
      </w:r>
      <w:r>
        <w:t xml:space="preserve"> </w:t>
      </w:r>
      <w:r>
        <w:rPr>
          <w:rtl/>
        </w:rPr>
        <w:t>החקלאות ופיתוח הכפר ישראל כץ:</w:t>
      </w:r>
      <w:r>
        <w:tab/>
      </w:r>
      <w:r>
        <w:fldChar w:fldCharType="begin"/>
      </w:r>
      <w:r>
        <w:instrText xml:space="preserve"> PAGEREF _Toc101171427 \h </w:instrText>
      </w:r>
      <w:r>
        <w:fldChar w:fldCharType="separate"/>
      </w:r>
      <w:r>
        <w:t>172</w:t>
      </w:r>
      <w:r>
        <w:fldChar w:fldCharType="end"/>
      </w:r>
    </w:p>
    <w:p w14:paraId="5906ACBD" w14:textId="77777777" w:rsidR="00000000" w:rsidRDefault="0080671D">
      <w:pPr>
        <w:pStyle w:val="TOC1"/>
        <w:tabs>
          <w:tab w:val="right" w:leader="dot" w:pos="8296"/>
        </w:tabs>
        <w:ind w:right="0"/>
        <w:rPr>
          <w:rFonts w:ascii="Times New Roman" w:hAnsi="Times New Roman" w:cs="Times New Roman"/>
          <w:sz w:val="24"/>
          <w:szCs w:val="24"/>
        </w:rPr>
      </w:pPr>
      <w:r>
        <w:rPr>
          <w:rtl/>
        </w:rPr>
        <w:t>שאילתות ותשובות</w:t>
      </w:r>
      <w:r>
        <w:tab/>
      </w:r>
      <w:r>
        <w:fldChar w:fldCharType="begin"/>
      </w:r>
      <w:r>
        <w:instrText xml:space="preserve"> PAGEREF _Toc101171428 \h </w:instrText>
      </w:r>
      <w:r>
        <w:fldChar w:fldCharType="separate"/>
      </w:r>
      <w:r>
        <w:t>177</w:t>
      </w:r>
      <w:r>
        <w:fldChar w:fldCharType="end"/>
      </w:r>
    </w:p>
    <w:p w14:paraId="701DB5FC" w14:textId="77777777" w:rsidR="00000000" w:rsidRDefault="0080671D">
      <w:pPr>
        <w:pStyle w:val="TOC1"/>
        <w:tabs>
          <w:tab w:val="right" w:leader="dot" w:pos="8296"/>
        </w:tabs>
        <w:ind w:right="0"/>
        <w:rPr>
          <w:rFonts w:ascii="Times New Roman" w:hAnsi="Times New Roman" w:cs="Times New Roman"/>
          <w:sz w:val="24"/>
          <w:szCs w:val="24"/>
        </w:rPr>
      </w:pPr>
      <w:r>
        <w:t xml:space="preserve">1300. </w:t>
      </w:r>
      <w:r>
        <w:rPr>
          <w:rtl/>
        </w:rPr>
        <w:t>הקמת מחלבות בלתי-מורשות על-ידי רפתנים</w:t>
      </w:r>
      <w:r>
        <w:tab/>
      </w:r>
      <w:r>
        <w:fldChar w:fldCharType="begin"/>
      </w:r>
      <w:r>
        <w:instrText xml:space="preserve"> PAGEREF _Toc101171429 \h </w:instrText>
      </w:r>
      <w:r>
        <w:fldChar w:fldCharType="separate"/>
      </w:r>
      <w:r>
        <w:t>177</w:t>
      </w:r>
      <w:r>
        <w:fldChar w:fldCharType="end"/>
      </w:r>
    </w:p>
    <w:p w14:paraId="3EDB70E5" w14:textId="77777777" w:rsidR="00000000" w:rsidRDefault="0080671D">
      <w:pPr>
        <w:pStyle w:val="TOC1"/>
        <w:tabs>
          <w:tab w:val="right" w:leader="dot" w:pos="8296"/>
        </w:tabs>
        <w:ind w:right="0"/>
        <w:rPr>
          <w:rFonts w:ascii="Times New Roman" w:hAnsi="Times New Roman" w:cs="Times New Roman"/>
          <w:sz w:val="24"/>
          <w:szCs w:val="24"/>
        </w:rPr>
      </w:pPr>
      <w:r>
        <w:t xml:space="preserve">1437. </w:t>
      </w:r>
      <w:r>
        <w:rPr>
          <w:rtl/>
        </w:rPr>
        <w:t>פרויקט בקעת בית</w:t>
      </w:r>
      <w:r>
        <w:t>-</w:t>
      </w:r>
      <w:r>
        <w:rPr>
          <w:rtl/>
        </w:rPr>
        <w:t>נ</w:t>
      </w:r>
      <w:r>
        <w:rPr>
          <w:rtl/>
        </w:rPr>
        <w:t>טופה</w:t>
      </w:r>
      <w:r>
        <w:tab/>
      </w:r>
      <w:r>
        <w:fldChar w:fldCharType="begin"/>
      </w:r>
      <w:r>
        <w:instrText xml:space="preserve"> PAGEREF _Toc101171430 \h </w:instrText>
      </w:r>
      <w:r>
        <w:fldChar w:fldCharType="separate"/>
      </w:r>
      <w:r>
        <w:t>178</w:t>
      </w:r>
      <w:r>
        <w:fldChar w:fldCharType="end"/>
      </w:r>
    </w:p>
    <w:p w14:paraId="0386CDD9" w14:textId="77777777" w:rsidR="00000000" w:rsidRDefault="0080671D">
      <w:pPr>
        <w:pStyle w:val="TOC1"/>
        <w:tabs>
          <w:tab w:val="right" w:leader="dot" w:pos="8296"/>
        </w:tabs>
        <w:ind w:right="0"/>
        <w:rPr>
          <w:rFonts w:ascii="Times New Roman" w:hAnsi="Times New Roman" w:cs="Times New Roman"/>
          <w:sz w:val="24"/>
          <w:szCs w:val="24"/>
        </w:rPr>
      </w:pPr>
      <w:r>
        <w:t xml:space="preserve">1438. </w:t>
      </w:r>
      <w:r>
        <w:rPr>
          <w:rtl/>
        </w:rPr>
        <w:t>שיווק שמן זית מתוצרת מקומית</w:t>
      </w:r>
      <w:r>
        <w:tab/>
      </w:r>
      <w:r>
        <w:fldChar w:fldCharType="begin"/>
      </w:r>
      <w:r>
        <w:instrText xml:space="preserve"> PAGEREF _Toc101171431 \h </w:instrText>
      </w:r>
      <w:r>
        <w:fldChar w:fldCharType="separate"/>
      </w:r>
      <w:r>
        <w:t>179</w:t>
      </w:r>
      <w:r>
        <w:fldChar w:fldCharType="end"/>
      </w:r>
    </w:p>
    <w:p w14:paraId="6593AA56" w14:textId="77777777" w:rsidR="00000000" w:rsidRDefault="0080671D">
      <w:pPr>
        <w:pStyle w:val="TOC1"/>
        <w:tabs>
          <w:tab w:val="right" w:leader="dot" w:pos="8296"/>
        </w:tabs>
        <w:ind w:right="0"/>
        <w:rPr>
          <w:rFonts w:ascii="Times New Roman" w:hAnsi="Times New Roman" w:cs="Times New Roman"/>
          <w:sz w:val="24"/>
          <w:szCs w:val="24"/>
        </w:rPr>
      </w:pPr>
      <w:r>
        <w:t xml:space="preserve">1439. </w:t>
      </w:r>
      <w:r>
        <w:rPr>
          <w:rtl/>
        </w:rPr>
        <w:t>שיווק החלב של מגדלי הצאן הערבים</w:t>
      </w:r>
      <w:r>
        <w:tab/>
      </w:r>
      <w:r>
        <w:fldChar w:fldCharType="begin"/>
      </w:r>
      <w:r>
        <w:instrText xml:space="preserve"> PAGEREF _Toc101171432 \h </w:instrText>
      </w:r>
      <w:r>
        <w:fldChar w:fldCharType="separate"/>
      </w:r>
      <w:r>
        <w:t>180</w:t>
      </w:r>
      <w:r>
        <w:fldChar w:fldCharType="end"/>
      </w:r>
    </w:p>
    <w:p w14:paraId="6CFAA165" w14:textId="77777777" w:rsidR="00000000" w:rsidRDefault="0080671D">
      <w:pPr>
        <w:pStyle w:val="TOC1"/>
        <w:tabs>
          <w:tab w:val="right" w:leader="dot" w:pos="8296"/>
        </w:tabs>
        <w:ind w:right="0"/>
        <w:rPr>
          <w:rFonts w:ascii="Times New Roman" w:hAnsi="Times New Roman" w:cs="Times New Roman"/>
          <w:sz w:val="24"/>
          <w:szCs w:val="24"/>
        </w:rPr>
      </w:pPr>
      <w:r>
        <w:t xml:space="preserve">1447. </w:t>
      </w:r>
      <w:r>
        <w:rPr>
          <w:rtl/>
        </w:rPr>
        <w:t>החכרת אדמות לרועי צאן ערבים בנגב</w:t>
      </w:r>
      <w:r>
        <w:tab/>
      </w:r>
      <w:r>
        <w:fldChar w:fldCharType="begin"/>
      </w:r>
      <w:r>
        <w:instrText xml:space="preserve"> PAGEREF _Toc101171433 \h </w:instrText>
      </w:r>
      <w:r>
        <w:fldChar w:fldCharType="separate"/>
      </w:r>
      <w:r>
        <w:t>181</w:t>
      </w:r>
      <w:r>
        <w:fldChar w:fldCharType="end"/>
      </w:r>
    </w:p>
    <w:p w14:paraId="660E9F11" w14:textId="77777777" w:rsidR="00000000" w:rsidRDefault="0080671D">
      <w:pPr>
        <w:pStyle w:val="TOC1"/>
        <w:tabs>
          <w:tab w:val="right" w:leader="dot" w:pos="8296"/>
        </w:tabs>
        <w:ind w:right="0"/>
        <w:rPr>
          <w:rFonts w:ascii="Times New Roman" w:hAnsi="Times New Roman" w:cs="Times New Roman"/>
          <w:sz w:val="24"/>
          <w:szCs w:val="24"/>
        </w:rPr>
      </w:pPr>
      <w:r>
        <w:t>1506</w:t>
      </w:r>
      <w:r>
        <w:t xml:space="preserve">. </w:t>
      </w:r>
      <w:r>
        <w:rPr>
          <w:rtl/>
        </w:rPr>
        <w:t>נזקים לחקלאות</w:t>
      </w:r>
      <w:r>
        <w:t xml:space="preserve"> </w:t>
      </w:r>
      <w:r>
        <w:rPr>
          <w:rtl/>
        </w:rPr>
        <w:t>בגלל המחסור בידיים עובדות</w:t>
      </w:r>
      <w:r>
        <w:tab/>
      </w:r>
      <w:r>
        <w:fldChar w:fldCharType="begin"/>
      </w:r>
      <w:r>
        <w:instrText xml:space="preserve"> PAGEREF _Toc101171434 \h </w:instrText>
      </w:r>
      <w:r>
        <w:fldChar w:fldCharType="separate"/>
      </w:r>
      <w:r>
        <w:t>183</w:t>
      </w:r>
      <w:r>
        <w:fldChar w:fldCharType="end"/>
      </w:r>
    </w:p>
    <w:p w14:paraId="59F94749" w14:textId="77777777" w:rsidR="00000000" w:rsidRDefault="0080671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_Toc101171435 \h </w:instrText>
      </w:r>
      <w:r>
        <w:fldChar w:fldCharType="separate"/>
      </w:r>
      <w:r>
        <w:t>186</w:t>
      </w:r>
      <w:r>
        <w:fldChar w:fldCharType="end"/>
      </w:r>
    </w:p>
    <w:p w14:paraId="4B309BE1" w14:textId="77777777" w:rsidR="00000000" w:rsidRDefault="0080671D">
      <w:pPr>
        <w:pStyle w:val="TOC1"/>
        <w:tabs>
          <w:tab w:val="right" w:leader="dot" w:pos="8296"/>
        </w:tabs>
        <w:ind w:right="0"/>
        <w:rPr>
          <w:rFonts w:ascii="Times New Roman" w:hAnsi="Times New Roman" w:cs="Times New Roman"/>
          <w:sz w:val="24"/>
          <w:szCs w:val="24"/>
        </w:rPr>
      </w:pPr>
      <w:r>
        <w:rPr>
          <w:rtl/>
        </w:rPr>
        <w:t>שמאות של חברות הביטוח</w:t>
      </w:r>
      <w:r>
        <w:tab/>
      </w:r>
      <w:r>
        <w:fldChar w:fldCharType="begin"/>
      </w:r>
      <w:r>
        <w:instrText xml:space="preserve"> PAGEREF _Toc101171436 \h </w:instrText>
      </w:r>
      <w:r>
        <w:fldChar w:fldCharType="separate"/>
      </w:r>
      <w:r>
        <w:t>186</w:t>
      </w:r>
      <w:r>
        <w:fldChar w:fldCharType="end"/>
      </w:r>
    </w:p>
    <w:p w14:paraId="22D8D0D8" w14:textId="77777777" w:rsidR="00000000" w:rsidRDefault="0080671D">
      <w:pPr>
        <w:pStyle w:val="TOC2"/>
        <w:tabs>
          <w:tab w:val="right" w:leader="dot" w:pos="8296"/>
        </w:tabs>
        <w:ind w:right="0"/>
        <w:rPr>
          <w:rFonts w:ascii="Times New Roman" w:hAnsi="Times New Roman" w:cs="Times New Roman"/>
          <w:sz w:val="24"/>
          <w:szCs w:val="24"/>
        </w:rPr>
      </w:pPr>
      <w:r>
        <w:rPr>
          <w:rtl/>
        </w:rPr>
        <w:t>משה כחלון (הליכוד)</w:t>
      </w:r>
      <w:r>
        <w:t>:</w:t>
      </w:r>
      <w:r>
        <w:tab/>
      </w:r>
      <w:r>
        <w:fldChar w:fldCharType="begin"/>
      </w:r>
      <w:r>
        <w:instrText xml:space="preserve"> PAGEREF _Toc101171437 \h </w:instrText>
      </w:r>
      <w:r>
        <w:fldChar w:fldCharType="separate"/>
      </w:r>
      <w:r>
        <w:t>186</w:t>
      </w:r>
      <w:r>
        <w:fldChar w:fldCharType="end"/>
      </w:r>
    </w:p>
    <w:p w14:paraId="72D0BA98" w14:textId="77777777" w:rsidR="00000000" w:rsidRDefault="0080671D">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w:instrText>
      </w:r>
      <w:r>
        <w:instrText xml:space="preserve">EREF _Toc101171438 \h </w:instrText>
      </w:r>
      <w:r>
        <w:fldChar w:fldCharType="separate"/>
      </w:r>
      <w:r>
        <w:t>188</w:t>
      </w:r>
      <w:r>
        <w:fldChar w:fldCharType="end"/>
      </w:r>
    </w:p>
    <w:p w14:paraId="4C93480A" w14:textId="77777777" w:rsidR="00000000" w:rsidRDefault="0080671D">
      <w:pPr>
        <w:pStyle w:val="TOC1"/>
        <w:tabs>
          <w:tab w:val="right" w:leader="dot" w:pos="8296"/>
        </w:tabs>
        <w:ind w:right="0"/>
        <w:rPr>
          <w:rFonts w:ascii="Times New Roman" w:hAnsi="Times New Roman" w:cs="Times New Roman"/>
          <w:sz w:val="24"/>
          <w:szCs w:val="24"/>
        </w:rPr>
      </w:pPr>
      <w:r>
        <w:rPr>
          <w:rtl/>
        </w:rPr>
        <w:t>אלימות כלפי נשים</w:t>
      </w:r>
      <w:r>
        <w:tab/>
      </w:r>
      <w:r>
        <w:fldChar w:fldCharType="begin"/>
      </w:r>
      <w:r>
        <w:instrText xml:space="preserve"> PAGEREF _Toc101171439 \h </w:instrText>
      </w:r>
      <w:r>
        <w:fldChar w:fldCharType="separate"/>
      </w:r>
      <w:r>
        <w:t>188</w:t>
      </w:r>
      <w:r>
        <w:fldChar w:fldCharType="end"/>
      </w:r>
    </w:p>
    <w:p w14:paraId="493F73FC" w14:textId="77777777" w:rsidR="00000000" w:rsidRDefault="0080671D">
      <w:pPr>
        <w:pStyle w:val="TOC2"/>
        <w:tabs>
          <w:tab w:val="right" w:leader="dot" w:pos="8296"/>
        </w:tabs>
        <w:ind w:right="0"/>
        <w:rPr>
          <w:rFonts w:ascii="Times New Roman" w:hAnsi="Times New Roman" w:cs="Times New Roman"/>
          <w:sz w:val="24"/>
          <w:szCs w:val="24"/>
        </w:rPr>
      </w:pPr>
      <w:r>
        <w:rPr>
          <w:rtl/>
        </w:rPr>
        <w:t>רוחמה</w:t>
      </w:r>
      <w:r>
        <w:t xml:space="preserve"> </w:t>
      </w:r>
      <w:r>
        <w:rPr>
          <w:rtl/>
        </w:rPr>
        <w:t>אברהם (הליכוד):</w:t>
      </w:r>
      <w:r>
        <w:tab/>
      </w:r>
      <w:r>
        <w:fldChar w:fldCharType="begin"/>
      </w:r>
      <w:r>
        <w:instrText xml:space="preserve"> PAGEREF _Toc101171440 \h </w:instrText>
      </w:r>
      <w:r>
        <w:fldChar w:fldCharType="separate"/>
      </w:r>
      <w:r>
        <w:t>188</w:t>
      </w:r>
      <w:r>
        <w:fldChar w:fldCharType="end"/>
      </w:r>
    </w:p>
    <w:p w14:paraId="225167E9" w14:textId="77777777" w:rsidR="00000000" w:rsidRDefault="0080671D">
      <w:pPr>
        <w:pStyle w:val="TOC2"/>
        <w:tabs>
          <w:tab w:val="right" w:leader="dot" w:pos="8296"/>
        </w:tabs>
        <w:ind w:right="0"/>
        <w:rPr>
          <w:rFonts w:ascii="Times New Roman" w:hAnsi="Times New Roman" w:cs="Times New Roman"/>
          <w:sz w:val="24"/>
          <w:szCs w:val="24"/>
        </w:rPr>
      </w:pPr>
      <w:r>
        <w:rPr>
          <w:rtl/>
        </w:rPr>
        <w:t>דוד</w:t>
      </w:r>
      <w:r>
        <w:t xml:space="preserve"> </w:t>
      </w:r>
      <w:r>
        <w:rPr>
          <w:rtl/>
        </w:rPr>
        <w:t>אזולאי (ש"ס):</w:t>
      </w:r>
      <w:r>
        <w:tab/>
      </w:r>
      <w:r>
        <w:fldChar w:fldCharType="begin"/>
      </w:r>
      <w:r>
        <w:instrText xml:space="preserve"> PAGEREF _Toc101171441 \h </w:instrText>
      </w:r>
      <w:r>
        <w:fldChar w:fldCharType="separate"/>
      </w:r>
      <w:r>
        <w:t>190</w:t>
      </w:r>
      <w:r>
        <w:fldChar w:fldCharType="end"/>
      </w:r>
    </w:p>
    <w:p w14:paraId="280C158F" w14:textId="77777777" w:rsidR="00000000" w:rsidRDefault="0080671D">
      <w:pPr>
        <w:pStyle w:val="TOC2"/>
        <w:tabs>
          <w:tab w:val="right" w:leader="dot" w:pos="8296"/>
        </w:tabs>
        <w:ind w:right="0"/>
        <w:rPr>
          <w:rFonts w:ascii="Times New Roman" w:hAnsi="Times New Roman" w:cs="Times New Roman"/>
          <w:sz w:val="24"/>
          <w:szCs w:val="24"/>
        </w:rPr>
      </w:pPr>
      <w:r>
        <w:rPr>
          <w:rtl/>
        </w:rPr>
        <w:t>קולט אביטל (העבודה-מימד):</w:t>
      </w:r>
      <w:r>
        <w:tab/>
      </w:r>
      <w:r>
        <w:fldChar w:fldCharType="begin"/>
      </w:r>
      <w:r>
        <w:instrText xml:space="preserve"> PAGEREF _Toc101171442 \h </w:instrText>
      </w:r>
      <w:r>
        <w:fldChar w:fldCharType="separate"/>
      </w:r>
      <w:r>
        <w:t>191</w:t>
      </w:r>
      <w:r>
        <w:fldChar w:fldCharType="end"/>
      </w:r>
    </w:p>
    <w:p w14:paraId="72A3E676" w14:textId="77777777" w:rsidR="00000000" w:rsidRDefault="0080671D">
      <w:pPr>
        <w:pStyle w:val="TOC2"/>
        <w:tabs>
          <w:tab w:val="right" w:leader="dot" w:pos="8296"/>
        </w:tabs>
        <w:ind w:right="0"/>
        <w:rPr>
          <w:rFonts w:ascii="Times New Roman" w:hAnsi="Times New Roman" w:cs="Times New Roman"/>
          <w:sz w:val="24"/>
          <w:szCs w:val="24"/>
        </w:rPr>
      </w:pPr>
      <w:r>
        <w:rPr>
          <w:rtl/>
        </w:rPr>
        <w:t>זהבה גלא</w:t>
      </w:r>
      <w:r>
        <w:rPr>
          <w:rtl/>
        </w:rPr>
        <w:t>ון (יחד):</w:t>
      </w:r>
      <w:r>
        <w:tab/>
      </w:r>
      <w:r>
        <w:fldChar w:fldCharType="begin"/>
      </w:r>
      <w:r>
        <w:instrText xml:space="preserve"> PAGEREF _Toc101171443 \h </w:instrText>
      </w:r>
      <w:r>
        <w:fldChar w:fldCharType="separate"/>
      </w:r>
      <w:r>
        <w:t>192</w:t>
      </w:r>
      <w:r>
        <w:fldChar w:fldCharType="end"/>
      </w:r>
    </w:p>
    <w:p w14:paraId="14CD4311" w14:textId="77777777" w:rsidR="00000000" w:rsidRDefault="0080671D">
      <w:pPr>
        <w:pStyle w:val="TOC2"/>
        <w:tabs>
          <w:tab w:val="right" w:leader="dot" w:pos="8296"/>
        </w:tabs>
        <w:ind w:right="0"/>
        <w:rPr>
          <w:rFonts w:ascii="Times New Roman" w:hAnsi="Times New Roman" w:cs="Times New Roman"/>
          <w:sz w:val="24"/>
          <w:szCs w:val="24"/>
        </w:rPr>
      </w:pPr>
      <w:r>
        <w:rPr>
          <w:rtl/>
        </w:rPr>
        <w:t>סגן השר לביטחון פנים יעקב אדרי:</w:t>
      </w:r>
      <w:r>
        <w:tab/>
      </w:r>
      <w:r>
        <w:fldChar w:fldCharType="begin"/>
      </w:r>
      <w:r>
        <w:instrText xml:space="preserve"> PAGEREF _Toc101171444 \h </w:instrText>
      </w:r>
      <w:r>
        <w:fldChar w:fldCharType="separate"/>
      </w:r>
      <w:r>
        <w:t>194</w:t>
      </w:r>
      <w:r>
        <w:fldChar w:fldCharType="end"/>
      </w:r>
    </w:p>
    <w:p w14:paraId="2192A2F1" w14:textId="77777777" w:rsidR="00000000" w:rsidRDefault="0080671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_Toc101171445 \h </w:instrText>
      </w:r>
      <w:r>
        <w:fldChar w:fldCharType="separate"/>
      </w:r>
      <w:r>
        <w:t>200</w:t>
      </w:r>
      <w:r>
        <w:fldChar w:fldCharType="end"/>
      </w:r>
    </w:p>
    <w:p w14:paraId="1181C122" w14:textId="77777777" w:rsidR="00000000" w:rsidRDefault="0080671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_Toc101171446 \h </w:instrText>
      </w:r>
      <w:r>
        <w:fldChar w:fldCharType="separate"/>
      </w:r>
      <w:r>
        <w:t>200</w:t>
      </w:r>
      <w:r>
        <w:fldChar w:fldCharType="end"/>
      </w:r>
    </w:p>
    <w:p w14:paraId="39DAF710" w14:textId="77777777" w:rsidR="00000000" w:rsidRDefault="0080671D">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_Toc101171447 \h </w:instrText>
      </w:r>
      <w:r>
        <w:fldChar w:fldCharType="separate"/>
      </w:r>
      <w:r>
        <w:t>201</w:t>
      </w:r>
      <w:r>
        <w:fldChar w:fldCharType="end"/>
      </w:r>
    </w:p>
    <w:p w14:paraId="2045061E" w14:textId="77777777" w:rsidR="00000000" w:rsidRDefault="0080671D">
      <w:pPr>
        <w:pStyle w:val="TOC2"/>
        <w:tabs>
          <w:tab w:val="right" w:leader="dot" w:pos="8296"/>
        </w:tabs>
        <w:ind w:right="0"/>
        <w:rPr>
          <w:rFonts w:ascii="Times New Roman" w:hAnsi="Times New Roman" w:cs="Times New Roman"/>
          <w:sz w:val="24"/>
          <w:szCs w:val="24"/>
        </w:rPr>
      </w:pPr>
      <w:r>
        <w:rPr>
          <w:rtl/>
        </w:rPr>
        <w:t>סגן</w:t>
      </w:r>
      <w:r>
        <w:t xml:space="preserve"> </w:t>
      </w:r>
      <w:r>
        <w:rPr>
          <w:rtl/>
        </w:rPr>
        <w:t>השר לביטחון פנים יעקב אדרי:</w:t>
      </w:r>
      <w:r>
        <w:tab/>
      </w:r>
      <w:r>
        <w:fldChar w:fldCharType="begin"/>
      </w:r>
      <w:r>
        <w:instrText xml:space="preserve"> PAGEREF _Toc101171448 \h </w:instrText>
      </w:r>
      <w:r>
        <w:fldChar w:fldCharType="separate"/>
      </w:r>
      <w:r>
        <w:t>201</w:t>
      </w:r>
      <w:r>
        <w:fldChar w:fldCharType="end"/>
      </w:r>
    </w:p>
    <w:p w14:paraId="1308768E" w14:textId="77777777" w:rsidR="00000000" w:rsidRDefault="0080671D">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_Toc101171449 \h </w:instrText>
      </w:r>
      <w:r>
        <w:fldChar w:fldCharType="separate"/>
      </w:r>
      <w:r>
        <w:t>202</w:t>
      </w:r>
      <w:r>
        <w:fldChar w:fldCharType="end"/>
      </w:r>
    </w:p>
    <w:p w14:paraId="46B8EE44" w14:textId="77777777" w:rsidR="00000000" w:rsidRDefault="0080671D">
      <w:pPr>
        <w:pStyle w:val="TOC2"/>
        <w:tabs>
          <w:tab w:val="right" w:leader="dot" w:pos="8296"/>
        </w:tabs>
        <w:ind w:right="0"/>
        <w:rPr>
          <w:rFonts w:ascii="Times New Roman" w:hAnsi="Times New Roman" w:cs="Times New Roman"/>
          <w:sz w:val="24"/>
          <w:szCs w:val="24"/>
        </w:rPr>
      </w:pPr>
      <w:r>
        <w:rPr>
          <w:rtl/>
        </w:rPr>
        <w:t>מגלי</w:t>
      </w:r>
      <w:r>
        <w:t xml:space="preserve"> </w:t>
      </w:r>
      <w:r>
        <w:rPr>
          <w:rtl/>
        </w:rPr>
        <w:t>והבה (הליכוד):</w:t>
      </w:r>
      <w:r>
        <w:tab/>
      </w:r>
      <w:r>
        <w:fldChar w:fldCharType="begin"/>
      </w:r>
      <w:r>
        <w:instrText xml:space="preserve"> PAGEREF _Toc101171450 \h </w:instrText>
      </w:r>
      <w:r>
        <w:fldChar w:fldCharType="separate"/>
      </w:r>
      <w:r>
        <w:t>202</w:t>
      </w:r>
      <w:r>
        <w:fldChar w:fldCharType="end"/>
      </w:r>
    </w:p>
    <w:p w14:paraId="3F9987E3" w14:textId="77777777" w:rsidR="00000000" w:rsidRDefault="0080671D">
      <w:pPr>
        <w:pStyle w:val="TOC1"/>
        <w:tabs>
          <w:tab w:val="right" w:leader="dot" w:pos="8296"/>
        </w:tabs>
        <w:ind w:right="0"/>
        <w:rPr>
          <w:rFonts w:ascii="Times New Roman" w:hAnsi="Times New Roman" w:cs="Times New Roman"/>
          <w:sz w:val="24"/>
          <w:szCs w:val="24"/>
        </w:rPr>
      </w:pPr>
      <w:r>
        <w:rPr>
          <w:rtl/>
        </w:rPr>
        <w:t>הצעות</w:t>
      </w:r>
      <w:r>
        <w:t xml:space="preserve"> </w:t>
      </w:r>
      <w:r>
        <w:rPr>
          <w:rtl/>
        </w:rPr>
        <w:t>לסדר-היום</w:t>
      </w:r>
      <w:r>
        <w:tab/>
      </w:r>
      <w:r>
        <w:fldChar w:fldCharType="begin"/>
      </w:r>
      <w:r>
        <w:instrText xml:space="preserve"> PAGEREF _Toc101171451 \h </w:instrText>
      </w:r>
      <w:r>
        <w:fldChar w:fldCharType="separate"/>
      </w:r>
      <w:r>
        <w:t>203</w:t>
      </w:r>
      <w:r>
        <w:fldChar w:fldCharType="end"/>
      </w:r>
    </w:p>
    <w:p w14:paraId="7FFED97E" w14:textId="77777777" w:rsidR="00000000" w:rsidRDefault="0080671D">
      <w:pPr>
        <w:pStyle w:val="TOC1"/>
        <w:tabs>
          <w:tab w:val="right" w:leader="dot" w:pos="8296"/>
        </w:tabs>
        <w:ind w:right="0"/>
        <w:rPr>
          <w:rFonts w:ascii="Times New Roman" w:hAnsi="Times New Roman" w:cs="Times New Roman"/>
          <w:sz w:val="24"/>
          <w:szCs w:val="24"/>
        </w:rPr>
      </w:pPr>
      <w:r>
        <w:rPr>
          <w:rtl/>
        </w:rPr>
        <w:t xml:space="preserve">תוכנית ספדי לבנייה </w:t>
      </w:r>
      <w:r>
        <w:rPr>
          <w:rtl/>
        </w:rPr>
        <w:t>במערב</w:t>
      </w:r>
      <w:r>
        <w:t>-</w:t>
      </w:r>
      <w:r>
        <w:rPr>
          <w:rtl/>
        </w:rPr>
        <w:t>ירושלים</w:t>
      </w:r>
      <w:r>
        <w:tab/>
      </w:r>
      <w:r>
        <w:fldChar w:fldCharType="begin"/>
      </w:r>
      <w:r>
        <w:instrText xml:space="preserve"> PAGEREF _Toc101171452 \h </w:instrText>
      </w:r>
      <w:r>
        <w:fldChar w:fldCharType="separate"/>
      </w:r>
      <w:r>
        <w:t>203</w:t>
      </w:r>
      <w:r>
        <w:fldChar w:fldCharType="end"/>
      </w:r>
    </w:p>
    <w:p w14:paraId="6EEAA24B" w14:textId="77777777" w:rsidR="00000000" w:rsidRDefault="0080671D">
      <w:pPr>
        <w:pStyle w:val="TOC2"/>
        <w:tabs>
          <w:tab w:val="right" w:leader="dot" w:pos="8296"/>
        </w:tabs>
        <w:ind w:right="0"/>
        <w:rPr>
          <w:rFonts w:ascii="Times New Roman" w:hAnsi="Times New Roman" w:cs="Times New Roman"/>
          <w:sz w:val="24"/>
          <w:szCs w:val="24"/>
        </w:rPr>
      </w:pPr>
      <w:r>
        <w:rPr>
          <w:rtl/>
        </w:rPr>
        <w:t>מיכאל</w:t>
      </w:r>
      <w:r>
        <w:t xml:space="preserve"> </w:t>
      </w:r>
      <w:r>
        <w:rPr>
          <w:rtl/>
        </w:rPr>
        <w:t>מלכיאור (העבודה-מימד):</w:t>
      </w:r>
      <w:r>
        <w:tab/>
      </w:r>
      <w:r>
        <w:fldChar w:fldCharType="begin"/>
      </w:r>
      <w:r>
        <w:instrText xml:space="preserve"> PAGEREF _Toc101171453 \h </w:instrText>
      </w:r>
      <w:r>
        <w:fldChar w:fldCharType="separate"/>
      </w:r>
      <w:r>
        <w:t>203</w:t>
      </w:r>
      <w:r>
        <w:fldChar w:fldCharType="end"/>
      </w:r>
    </w:p>
    <w:p w14:paraId="3A610A43" w14:textId="77777777" w:rsidR="00000000" w:rsidRDefault="0080671D">
      <w:pPr>
        <w:pStyle w:val="TOC2"/>
        <w:tabs>
          <w:tab w:val="right" w:leader="dot" w:pos="8296"/>
        </w:tabs>
        <w:ind w:right="0"/>
        <w:rPr>
          <w:rFonts w:ascii="Times New Roman" w:hAnsi="Times New Roman" w:cs="Times New Roman"/>
          <w:sz w:val="24"/>
          <w:szCs w:val="24"/>
        </w:rPr>
      </w:pPr>
      <w:r>
        <w:rPr>
          <w:rtl/>
        </w:rPr>
        <w:t>יגאל</w:t>
      </w:r>
      <w:r>
        <w:t xml:space="preserve"> </w:t>
      </w:r>
      <w:r>
        <w:rPr>
          <w:rtl/>
        </w:rPr>
        <w:t>יאסינוב (שינוי):</w:t>
      </w:r>
      <w:r>
        <w:tab/>
      </w:r>
      <w:r>
        <w:fldChar w:fldCharType="begin"/>
      </w:r>
      <w:r>
        <w:instrText xml:space="preserve"> PAGEREF _Toc101171454 \h </w:instrText>
      </w:r>
      <w:r>
        <w:fldChar w:fldCharType="separate"/>
      </w:r>
      <w:r>
        <w:t>205</w:t>
      </w:r>
      <w:r>
        <w:fldChar w:fldCharType="end"/>
      </w:r>
    </w:p>
    <w:p w14:paraId="37D37F49" w14:textId="77777777" w:rsidR="00000000" w:rsidRDefault="0080671D">
      <w:pPr>
        <w:pStyle w:val="TOC2"/>
        <w:tabs>
          <w:tab w:val="right" w:leader="dot" w:pos="8296"/>
        </w:tabs>
        <w:ind w:right="0"/>
        <w:rPr>
          <w:rFonts w:ascii="Times New Roman" w:hAnsi="Times New Roman" w:cs="Times New Roman"/>
          <w:sz w:val="24"/>
          <w:szCs w:val="24"/>
        </w:rPr>
      </w:pPr>
      <w:r>
        <w:rPr>
          <w:rtl/>
        </w:rPr>
        <w:t>עמרי</w:t>
      </w:r>
      <w:r>
        <w:t xml:space="preserve"> </w:t>
      </w:r>
      <w:r>
        <w:rPr>
          <w:rtl/>
        </w:rPr>
        <w:t>שרון (הליכוד):</w:t>
      </w:r>
      <w:r>
        <w:tab/>
      </w:r>
      <w:r>
        <w:fldChar w:fldCharType="begin"/>
      </w:r>
      <w:r>
        <w:instrText xml:space="preserve"> PAGEREF _Toc101171455 \h </w:instrText>
      </w:r>
      <w:r>
        <w:fldChar w:fldCharType="separate"/>
      </w:r>
      <w:r>
        <w:t>206</w:t>
      </w:r>
      <w:r>
        <w:fldChar w:fldCharType="end"/>
      </w:r>
    </w:p>
    <w:p w14:paraId="47C6F048" w14:textId="77777777" w:rsidR="00000000" w:rsidRDefault="0080671D">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w:instrText>
      </w:r>
      <w:r>
        <w:instrText xml:space="preserve">101171456 \h </w:instrText>
      </w:r>
      <w:r>
        <w:fldChar w:fldCharType="separate"/>
      </w:r>
      <w:r>
        <w:t>207</w:t>
      </w:r>
      <w:r>
        <w:fldChar w:fldCharType="end"/>
      </w:r>
    </w:p>
    <w:p w14:paraId="35FCCF0D" w14:textId="77777777" w:rsidR="00000000" w:rsidRDefault="0080671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_Toc101171457 \h </w:instrText>
      </w:r>
      <w:r>
        <w:fldChar w:fldCharType="separate"/>
      </w:r>
      <w:r>
        <w:t>210</w:t>
      </w:r>
      <w:r>
        <w:fldChar w:fldCharType="end"/>
      </w:r>
    </w:p>
    <w:p w14:paraId="3E9FF7D8" w14:textId="77777777" w:rsidR="00000000" w:rsidRDefault="0080671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_Toc101171458 \h </w:instrText>
      </w:r>
      <w:r>
        <w:fldChar w:fldCharType="separate"/>
      </w:r>
      <w:r>
        <w:t>210</w:t>
      </w:r>
      <w:r>
        <w:fldChar w:fldCharType="end"/>
      </w:r>
    </w:p>
    <w:p w14:paraId="19F3F64F" w14:textId="77777777" w:rsidR="00000000" w:rsidRDefault="0080671D">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_Toc101171459 \h </w:instrText>
      </w:r>
      <w:r>
        <w:fldChar w:fldCharType="separate"/>
      </w:r>
      <w:r>
        <w:t>210</w:t>
      </w:r>
      <w:r>
        <w:fldChar w:fldCharType="end"/>
      </w:r>
    </w:p>
    <w:p w14:paraId="3F3CEA33" w14:textId="77777777" w:rsidR="00000000" w:rsidRDefault="0080671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_Toc101171460 \h </w:instrText>
      </w:r>
      <w:r>
        <w:fldChar w:fldCharType="separate"/>
      </w:r>
      <w:r>
        <w:t>211</w:t>
      </w:r>
      <w:r>
        <w:fldChar w:fldCharType="end"/>
      </w:r>
    </w:p>
    <w:p w14:paraId="1EF17488" w14:textId="77777777" w:rsidR="00000000" w:rsidRDefault="0080671D">
      <w:pPr>
        <w:pStyle w:val="TOC1"/>
        <w:tabs>
          <w:tab w:val="right" w:leader="dot" w:pos="8296"/>
        </w:tabs>
        <w:ind w:right="0"/>
        <w:rPr>
          <w:rFonts w:ascii="Times New Roman" w:hAnsi="Times New Roman" w:cs="Times New Roman"/>
          <w:sz w:val="24"/>
          <w:szCs w:val="24"/>
        </w:rPr>
      </w:pPr>
      <w:r>
        <w:rPr>
          <w:rtl/>
        </w:rPr>
        <w:t>משפטו של אלוף</w:t>
      </w:r>
      <w:r>
        <w:t>-</w:t>
      </w:r>
      <w:r>
        <w:rPr>
          <w:rtl/>
        </w:rPr>
        <w:t>משנה</w:t>
      </w:r>
      <w:r>
        <w:rPr>
          <w:rtl/>
        </w:rPr>
        <w:t xml:space="preserve"> עמאד פארס</w:t>
      </w:r>
      <w:r>
        <w:tab/>
      </w:r>
      <w:r>
        <w:fldChar w:fldCharType="begin"/>
      </w:r>
      <w:r>
        <w:instrText xml:space="preserve"> PAGEREF _Toc101171461 \h </w:instrText>
      </w:r>
      <w:r>
        <w:fldChar w:fldCharType="separate"/>
      </w:r>
      <w:r>
        <w:t>211</w:t>
      </w:r>
      <w:r>
        <w:fldChar w:fldCharType="end"/>
      </w:r>
    </w:p>
    <w:p w14:paraId="30103C41" w14:textId="77777777" w:rsidR="00000000" w:rsidRDefault="0080671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w:t>
      </w:r>
      <w:r>
        <w:tab/>
      </w:r>
      <w:r>
        <w:fldChar w:fldCharType="begin"/>
      </w:r>
      <w:r>
        <w:instrText xml:space="preserve"> PAGEREF _Toc101171462 \h </w:instrText>
      </w:r>
      <w:r>
        <w:fldChar w:fldCharType="separate"/>
      </w:r>
      <w:r>
        <w:t>212</w:t>
      </w:r>
      <w:r>
        <w:fldChar w:fldCharType="end"/>
      </w:r>
    </w:p>
    <w:p w14:paraId="79E461F3" w14:textId="77777777" w:rsidR="00000000" w:rsidRDefault="0080671D">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_Toc101171463 \h </w:instrText>
      </w:r>
      <w:r>
        <w:fldChar w:fldCharType="separate"/>
      </w:r>
      <w:r>
        <w:t>215</w:t>
      </w:r>
      <w:r>
        <w:fldChar w:fldCharType="end"/>
      </w:r>
    </w:p>
    <w:p w14:paraId="498EAD66" w14:textId="77777777" w:rsidR="00000000" w:rsidRDefault="0080671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_Toc101171464 \h </w:instrText>
      </w:r>
      <w:r>
        <w:fldChar w:fldCharType="separate"/>
      </w:r>
      <w:r>
        <w:t>215</w:t>
      </w:r>
      <w:r>
        <w:fldChar w:fldCharType="end"/>
      </w:r>
    </w:p>
    <w:p w14:paraId="019F014B" w14:textId="77777777" w:rsidR="00000000" w:rsidRDefault="0080671D">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_Toc101171465 \h </w:instrText>
      </w:r>
      <w:r>
        <w:fldChar w:fldCharType="separate"/>
      </w:r>
      <w:r>
        <w:t>216</w:t>
      </w:r>
      <w:r>
        <w:fldChar w:fldCharType="end"/>
      </w:r>
    </w:p>
    <w:p w14:paraId="4C01488D" w14:textId="77777777" w:rsidR="00000000" w:rsidRDefault="0080671D">
      <w:pPr>
        <w:pStyle w:val="TOC1"/>
        <w:tabs>
          <w:tab w:val="right" w:leader="dot" w:pos="8296"/>
        </w:tabs>
        <w:ind w:right="0"/>
        <w:rPr>
          <w:rFonts w:ascii="Times New Roman" w:hAnsi="Times New Roman" w:cs="Times New Roman"/>
          <w:sz w:val="24"/>
          <w:szCs w:val="24"/>
        </w:rPr>
      </w:pPr>
      <w:r>
        <w:rPr>
          <w:rtl/>
        </w:rPr>
        <w:t>איח</w:t>
      </w:r>
      <w:r>
        <w:rPr>
          <w:rtl/>
        </w:rPr>
        <w:t>וד עיריית בקה</w:t>
      </w:r>
      <w:r>
        <w:t>-</w:t>
      </w:r>
      <w:r>
        <w:rPr>
          <w:rtl/>
        </w:rPr>
        <w:t>אל</w:t>
      </w:r>
      <w:r>
        <w:t>-</w:t>
      </w:r>
      <w:r>
        <w:rPr>
          <w:rtl/>
        </w:rPr>
        <w:t>ע</w:t>
      </w:r>
      <w:r>
        <w:t>'</w:t>
      </w:r>
      <w:r>
        <w:rPr>
          <w:rtl/>
        </w:rPr>
        <w:t>רביה והמועצה המקומית ג'ת</w:t>
      </w:r>
      <w:r>
        <w:tab/>
      </w:r>
      <w:r>
        <w:fldChar w:fldCharType="begin"/>
      </w:r>
      <w:r>
        <w:instrText xml:space="preserve"> PAGEREF _Toc101171466 \h </w:instrText>
      </w:r>
      <w:r>
        <w:fldChar w:fldCharType="separate"/>
      </w:r>
      <w:r>
        <w:t>216</w:t>
      </w:r>
      <w:r>
        <w:fldChar w:fldCharType="end"/>
      </w:r>
    </w:p>
    <w:p w14:paraId="68492CCD" w14:textId="77777777" w:rsidR="00000000" w:rsidRDefault="0080671D">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_Toc101171467 \h </w:instrText>
      </w:r>
      <w:r>
        <w:fldChar w:fldCharType="separate"/>
      </w:r>
      <w:r>
        <w:t>216</w:t>
      </w:r>
      <w:r>
        <w:fldChar w:fldCharType="end"/>
      </w:r>
    </w:p>
    <w:p w14:paraId="5A48A922" w14:textId="77777777" w:rsidR="00000000" w:rsidRDefault="0080671D">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_Toc101171468 \h </w:instrText>
      </w:r>
      <w:r>
        <w:fldChar w:fldCharType="separate"/>
      </w:r>
      <w:r>
        <w:t>220</w:t>
      </w:r>
      <w:r>
        <w:fldChar w:fldCharType="end"/>
      </w:r>
    </w:p>
    <w:p w14:paraId="308D7670" w14:textId="77777777" w:rsidR="00000000" w:rsidRDefault="0080671D">
      <w:pPr>
        <w:pStyle w:val="a0"/>
        <w:jc w:val="center"/>
        <w:rPr>
          <w:rtl/>
        </w:rPr>
      </w:pPr>
      <w:r>
        <w:rPr>
          <w:bCs/>
          <w:szCs w:val="36"/>
          <w:u w:val="single"/>
          <w:rtl/>
        </w:rPr>
        <w:fldChar w:fldCharType="end"/>
      </w:r>
    </w:p>
    <w:p w14:paraId="3E056E8B" w14:textId="77777777" w:rsidR="00000000" w:rsidRDefault="0080671D">
      <w:pPr>
        <w:pStyle w:val="a0"/>
        <w:rPr>
          <w:rtl/>
        </w:rPr>
      </w:pPr>
      <w:r>
        <w:rPr>
          <w:rtl/>
        </w:rPr>
        <w:br w:type="page"/>
      </w:r>
    </w:p>
    <w:p w14:paraId="716EABC0" w14:textId="77777777" w:rsidR="00000000" w:rsidRDefault="0080671D">
      <w:pPr>
        <w:pStyle w:val="a0"/>
        <w:rPr>
          <w:rtl/>
        </w:rPr>
      </w:pPr>
      <w:r>
        <w:rPr>
          <w:rFonts w:hint="cs"/>
          <w:rtl/>
        </w:rPr>
        <w:t>חוב' ל"ב</w:t>
      </w:r>
    </w:p>
    <w:p w14:paraId="3DBFDC1C" w14:textId="77777777" w:rsidR="00000000" w:rsidRDefault="0080671D">
      <w:pPr>
        <w:pStyle w:val="a0"/>
        <w:rPr>
          <w:rFonts w:hint="cs"/>
          <w:rtl/>
        </w:rPr>
      </w:pPr>
      <w:r>
        <w:rPr>
          <w:rFonts w:hint="cs"/>
          <w:rtl/>
        </w:rPr>
        <w:t>ישיבה קמ"ו</w:t>
      </w:r>
    </w:p>
    <w:p w14:paraId="046C05A7" w14:textId="77777777" w:rsidR="00000000" w:rsidRDefault="0080671D">
      <w:pPr>
        <w:pStyle w:val="a0"/>
        <w:rPr>
          <w:rFonts w:hint="cs"/>
          <w:rtl/>
        </w:rPr>
      </w:pPr>
    </w:p>
    <w:p w14:paraId="3F21853A" w14:textId="77777777" w:rsidR="00000000" w:rsidRDefault="0080671D">
      <w:pPr>
        <w:pStyle w:val="a0"/>
        <w:rPr>
          <w:rFonts w:hint="cs"/>
          <w:rtl/>
        </w:rPr>
      </w:pPr>
    </w:p>
    <w:p w14:paraId="0400C655" w14:textId="77777777" w:rsidR="00000000" w:rsidRDefault="0080671D">
      <w:pPr>
        <w:pStyle w:val="a0"/>
        <w:rPr>
          <w:rFonts w:hint="cs"/>
          <w:rtl/>
        </w:rPr>
      </w:pPr>
    </w:p>
    <w:p w14:paraId="2CC57090" w14:textId="77777777" w:rsidR="00000000" w:rsidRDefault="0080671D">
      <w:pPr>
        <w:pStyle w:val="a0"/>
        <w:rPr>
          <w:rFonts w:hint="cs"/>
          <w:rtl/>
        </w:rPr>
      </w:pPr>
    </w:p>
    <w:p w14:paraId="2D7C1B4E" w14:textId="77777777" w:rsidR="00000000" w:rsidRDefault="0080671D">
      <w:pPr>
        <w:pStyle w:val="a0"/>
        <w:rPr>
          <w:rFonts w:hint="cs"/>
          <w:rtl/>
        </w:rPr>
      </w:pPr>
    </w:p>
    <w:p w14:paraId="0D3054C2" w14:textId="77777777" w:rsidR="00000000" w:rsidRDefault="0080671D">
      <w:pPr>
        <w:pStyle w:val="a5"/>
        <w:bidi/>
        <w:rPr>
          <w:rFonts w:hint="cs"/>
          <w:rtl/>
        </w:rPr>
      </w:pPr>
    </w:p>
    <w:p w14:paraId="12304CA7" w14:textId="77777777" w:rsidR="00000000" w:rsidRDefault="0080671D">
      <w:pPr>
        <w:pStyle w:val="a5"/>
        <w:bidi/>
        <w:rPr>
          <w:rFonts w:hint="cs"/>
          <w:rtl/>
        </w:rPr>
      </w:pPr>
    </w:p>
    <w:p w14:paraId="61F962A8" w14:textId="77777777" w:rsidR="00000000" w:rsidRDefault="0080671D">
      <w:pPr>
        <w:pStyle w:val="a5"/>
        <w:bidi/>
        <w:rPr>
          <w:rFonts w:hint="cs"/>
          <w:rtl/>
        </w:rPr>
      </w:pPr>
    </w:p>
    <w:p w14:paraId="374AA584" w14:textId="77777777" w:rsidR="00000000" w:rsidRDefault="0080671D">
      <w:pPr>
        <w:pStyle w:val="a5"/>
        <w:bidi/>
        <w:rPr>
          <w:rFonts w:hint="cs"/>
          <w:rtl/>
        </w:rPr>
      </w:pPr>
      <w:r>
        <w:rPr>
          <w:rtl/>
        </w:rPr>
        <w:t>הישיבה ה</w:t>
      </w:r>
      <w:r>
        <w:rPr>
          <w:rFonts w:hint="cs"/>
          <w:rtl/>
        </w:rPr>
        <w:t>מאה-וארבעים-ושש</w:t>
      </w:r>
      <w:r>
        <w:rPr>
          <w:rtl/>
        </w:rPr>
        <w:t xml:space="preserve"> של הכנסת ה</w:t>
      </w:r>
      <w:r>
        <w:rPr>
          <w:rFonts w:hint="cs"/>
          <w:rtl/>
        </w:rPr>
        <w:t>שש-ע</w:t>
      </w:r>
      <w:r>
        <w:rPr>
          <w:rFonts w:hint="cs"/>
          <w:rtl/>
        </w:rPr>
        <w:t>שרה</w:t>
      </w:r>
    </w:p>
    <w:p w14:paraId="45BC94AA" w14:textId="77777777" w:rsidR="00000000" w:rsidRDefault="0080671D">
      <w:pPr>
        <w:pStyle w:val="a6"/>
        <w:bidi/>
        <w:rPr>
          <w:rtl/>
        </w:rPr>
      </w:pPr>
      <w:r>
        <w:rPr>
          <w:rtl/>
        </w:rPr>
        <w:t>יום רביעי,</w:t>
      </w:r>
      <w:r>
        <w:rPr>
          <w:rFonts w:hint="cs"/>
          <w:rtl/>
        </w:rPr>
        <w:t xml:space="preserve"> </w:t>
      </w:r>
      <w:r>
        <w:rPr>
          <w:rtl/>
        </w:rPr>
        <w:t xml:space="preserve">ד' בתמוז </w:t>
      </w:r>
      <w:r>
        <w:rPr>
          <w:rFonts w:hint="cs"/>
          <w:rtl/>
        </w:rPr>
        <w:t>ה</w:t>
      </w:r>
      <w:r>
        <w:rPr>
          <w:rtl/>
        </w:rPr>
        <w:t>תשס"ד (23 ביוני 2004)</w:t>
      </w:r>
    </w:p>
    <w:p w14:paraId="6EA0242F" w14:textId="77777777" w:rsidR="00000000" w:rsidRDefault="0080671D">
      <w:pPr>
        <w:pStyle w:val="a7"/>
        <w:bidi/>
        <w:rPr>
          <w:rFonts w:hint="cs"/>
          <w:rtl/>
        </w:rPr>
      </w:pPr>
      <w:r>
        <w:rPr>
          <w:rtl/>
        </w:rPr>
        <w:t>ירושלים, הכנסת, שעה 11:0</w:t>
      </w:r>
      <w:r>
        <w:rPr>
          <w:rFonts w:hint="cs"/>
          <w:rtl/>
        </w:rPr>
        <w:t>1</w:t>
      </w:r>
    </w:p>
    <w:p w14:paraId="10990488" w14:textId="77777777" w:rsidR="00000000" w:rsidRDefault="0080671D">
      <w:pPr>
        <w:pStyle w:val="a2"/>
        <w:rPr>
          <w:rFonts w:hint="cs"/>
          <w:rtl/>
        </w:rPr>
      </w:pPr>
    </w:p>
    <w:p w14:paraId="594F86C8" w14:textId="77777777" w:rsidR="00000000" w:rsidRDefault="0080671D">
      <w:pPr>
        <w:pStyle w:val="a0"/>
        <w:rPr>
          <w:rFonts w:hint="cs"/>
          <w:rtl/>
        </w:rPr>
      </w:pPr>
    </w:p>
    <w:p w14:paraId="5AF29B65" w14:textId="77777777" w:rsidR="00000000" w:rsidRDefault="0080671D">
      <w:pPr>
        <w:pStyle w:val="a2"/>
        <w:rPr>
          <w:rFonts w:hint="cs"/>
          <w:rtl/>
        </w:rPr>
      </w:pPr>
      <w:bookmarkStart w:id="0" w:name="_Toc101171280"/>
      <w:r>
        <w:rPr>
          <w:rFonts w:hint="cs"/>
          <w:rtl/>
        </w:rPr>
        <w:t>שאילתות בעל-פה</w:t>
      </w:r>
      <w:bookmarkEnd w:id="0"/>
    </w:p>
    <w:p w14:paraId="28404B62" w14:textId="77777777" w:rsidR="00000000" w:rsidRDefault="0080671D">
      <w:pPr>
        <w:pStyle w:val="a0"/>
        <w:rPr>
          <w:rFonts w:hint="cs"/>
          <w:rtl/>
        </w:rPr>
      </w:pPr>
    </w:p>
    <w:p w14:paraId="4598B256" w14:textId="77777777" w:rsidR="00000000" w:rsidRDefault="0080671D">
      <w:pPr>
        <w:pStyle w:val="a0"/>
        <w:rPr>
          <w:rFonts w:hint="cs"/>
          <w:rtl/>
        </w:rPr>
      </w:pPr>
    </w:p>
    <w:p w14:paraId="0DFE6EE1" w14:textId="77777777" w:rsidR="00000000" w:rsidRDefault="0080671D">
      <w:pPr>
        <w:pStyle w:val="af1"/>
        <w:rPr>
          <w:rtl/>
        </w:rPr>
      </w:pPr>
      <w:r>
        <w:rPr>
          <w:rtl/>
        </w:rPr>
        <w:t>היו"ר ראובן ריבלין:</w:t>
      </w:r>
    </w:p>
    <w:p w14:paraId="74F054D9" w14:textId="77777777" w:rsidR="00000000" w:rsidRDefault="0080671D">
      <w:pPr>
        <w:pStyle w:val="a0"/>
        <w:rPr>
          <w:rtl/>
        </w:rPr>
      </w:pPr>
    </w:p>
    <w:p w14:paraId="42F401FE" w14:textId="77777777" w:rsidR="00000000" w:rsidRDefault="0080671D">
      <w:pPr>
        <w:pStyle w:val="a0"/>
        <w:rPr>
          <w:rFonts w:hint="cs"/>
          <w:rtl/>
        </w:rPr>
      </w:pPr>
      <w:r>
        <w:rPr>
          <w:rFonts w:hint="cs"/>
          <w:rtl/>
        </w:rPr>
        <w:t xml:space="preserve">גברתי השרה, רבותי חברי הכנסת, היום יום רביעי, ד' בתמוז התשס"ד, 23 בחודש יוני 2004 למניינם. אני מתכבד לפתוח את ישיבת הכנסת. </w:t>
      </w:r>
    </w:p>
    <w:p w14:paraId="25FD3C2D" w14:textId="77777777" w:rsidR="00000000" w:rsidRDefault="0080671D">
      <w:pPr>
        <w:pStyle w:val="a0"/>
        <w:rPr>
          <w:rFonts w:hint="cs"/>
          <w:rtl/>
        </w:rPr>
      </w:pPr>
    </w:p>
    <w:p w14:paraId="7EFA4816" w14:textId="77777777" w:rsidR="00000000" w:rsidRDefault="0080671D">
      <w:pPr>
        <w:pStyle w:val="a0"/>
        <w:rPr>
          <w:rFonts w:hint="cs"/>
          <w:rtl/>
        </w:rPr>
      </w:pPr>
      <w:r>
        <w:rPr>
          <w:rFonts w:hint="cs"/>
          <w:rtl/>
        </w:rPr>
        <w:t>ביציע המבקרים והאו</w:t>
      </w:r>
      <w:r>
        <w:rPr>
          <w:rFonts w:hint="cs"/>
          <w:rtl/>
        </w:rPr>
        <w:t>רחים של הכנסת נמצאים ילדי כיתה ב' בבית-הספר באלון-שבות. אנחנו מקדמים אותם בברכה רבה, ומבקשים כמובן להודות לשרת החינוך על חינוך טוב לילדי ישראל בכל ארץ-ישראל.</w:t>
      </w:r>
    </w:p>
    <w:p w14:paraId="62AC679B" w14:textId="77777777" w:rsidR="00000000" w:rsidRDefault="0080671D">
      <w:pPr>
        <w:pStyle w:val="a0"/>
        <w:rPr>
          <w:rFonts w:hint="cs"/>
          <w:rtl/>
        </w:rPr>
      </w:pPr>
    </w:p>
    <w:p w14:paraId="0B0F89A4" w14:textId="77777777" w:rsidR="00000000" w:rsidRDefault="0080671D">
      <w:pPr>
        <w:pStyle w:val="a0"/>
        <w:rPr>
          <w:rFonts w:hint="cs"/>
          <w:rtl/>
        </w:rPr>
      </w:pPr>
      <w:r>
        <w:rPr>
          <w:rFonts w:hint="cs"/>
          <w:rtl/>
        </w:rPr>
        <w:t>רבותי חברי הכנסת, אנחנו פותחים את סדר-היום היום בשאילתות בעל-פה, ועל השאילתא הראשונה תשיב שרת החי</w:t>
      </w:r>
      <w:r>
        <w:rPr>
          <w:rFonts w:hint="cs"/>
          <w:rtl/>
        </w:rPr>
        <w:t>נוך, התרבות והספורט. חבר הכנסת אלי בן-מנחם שאל בנושא: העסקתה של לריסה טרימבובלר. גברתי תענה מהדוכן, כי לא יפה לדבר עם הגב לאחרים.</w:t>
      </w:r>
    </w:p>
    <w:p w14:paraId="6E20145E" w14:textId="77777777" w:rsidR="00000000" w:rsidRDefault="0080671D">
      <w:pPr>
        <w:pStyle w:val="a0"/>
        <w:rPr>
          <w:rFonts w:hint="cs"/>
          <w:rtl/>
        </w:rPr>
      </w:pPr>
    </w:p>
    <w:p w14:paraId="5FBA5867" w14:textId="77777777" w:rsidR="00000000" w:rsidRDefault="0080671D">
      <w:pPr>
        <w:pStyle w:val="a1"/>
        <w:jc w:val="center"/>
        <w:rPr>
          <w:rFonts w:hint="cs"/>
          <w:rtl/>
        </w:rPr>
      </w:pPr>
      <w:bookmarkStart w:id="1" w:name="_Toc101171281"/>
      <w:r>
        <w:rPr>
          <w:rFonts w:hint="cs"/>
          <w:rtl/>
        </w:rPr>
        <w:t>164. העסקתה של לריסה טרימבובלר</w:t>
      </w:r>
      <w:bookmarkEnd w:id="1"/>
    </w:p>
    <w:p w14:paraId="0ADE43CF" w14:textId="77777777" w:rsidR="00000000" w:rsidRDefault="0080671D">
      <w:pPr>
        <w:pStyle w:val="a0"/>
        <w:rPr>
          <w:rFonts w:hint="cs"/>
          <w:rtl/>
        </w:rPr>
      </w:pPr>
    </w:p>
    <w:p w14:paraId="0BDC0E41" w14:textId="77777777" w:rsidR="00000000" w:rsidRDefault="0080671D">
      <w:pPr>
        <w:pStyle w:val="a"/>
        <w:rPr>
          <w:rtl/>
        </w:rPr>
      </w:pPr>
      <w:bookmarkStart w:id="2" w:name="FS000000437T23_06_2004_11_34_01"/>
      <w:bookmarkStart w:id="3" w:name="_Toc101171282"/>
      <w:bookmarkEnd w:id="2"/>
      <w:r>
        <w:rPr>
          <w:rFonts w:hint="eastAsia"/>
          <w:rtl/>
        </w:rPr>
        <w:t>אלי</w:t>
      </w:r>
      <w:r>
        <w:rPr>
          <w:rtl/>
        </w:rPr>
        <w:t xml:space="preserve"> בן-מנחם (העבודה-מימד):</w:t>
      </w:r>
      <w:bookmarkEnd w:id="3"/>
    </w:p>
    <w:p w14:paraId="141B93FB" w14:textId="77777777" w:rsidR="00000000" w:rsidRDefault="0080671D">
      <w:pPr>
        <w:pStyle w:val="a0"/>
        <w:rPr>
          <w:rFonts w:hint="cs"/>
          <w:rtl/>
        </w:rPr>
      </w:pPr>
    </w:p>
    <w:p w14:paraId="0108B8CA" w14:textId="77777777" w:rsidR="00000000" w:rsidRDefault="0080671D">
      <w:pPr>
        <w:pStyle w:val="a0"/>
        <w:rPr>
          <w:rFonts w:hint="cs"/>
          <w:rtl/>
        </w:rPr>
      </w:pPr>
      <w:r>
        <w:rPr>
          <w:rFonts w:hint="cs"/>
          <w:rtl/>
        </w:rPr>
        <w:t>אדוני היושב-ראש, גברתי השרה, לאחרונה פורסמה ידיעה בדבר בקשת האוני</w:t>
      </w:r>
      <w:r>
        <w:rPr>
          <w:rFonts w:hint="cs"/>
          <w:rtl/>
        </w:rPr>
        <w:t xml:space="preserve">ברסיטה העברית להעסיק את כלתו המיועדת של יגאל עמיר כמרצה לפילוסופיה יהודית. </w:t>
      </w:r>
    </w:p>
    <w:p w14:paraId="46A5BE20" w14:textId="77777777" w:rsidR="00000000" w:rsidRDefault="0080671D">
      <w:pPr>
        <w:pStyle w:val="a0"/>
        <w:rPr>
          <w:rFonts w:hint="cs"/>
          <w:rtl/>
        </w:rPr>
      </w:pPr>
    </w:p>
    <w:p w14:paraId="5F7BB9ED" w14:textId="77777777" w:rsidR="00000000" w:rsidRDefault="0080671D">
      <w:pPr>
        <w:pStyle w:val="a0"/>
        <w:rPr>
          <w:rFonts w:hint="cs"/>
          <w:rtl/>
        </w:rPr>
      </w:pPr>
      <w:r>
        <w:rPr>
          <w:rFonts w:hint="cs"/>
          <w:rtl/>
        </w:rPr>
        <w:t xml:space="preserve">ברצוני לשאול: </w:t>
      </w:r>
    </w:p>
    <w:p w14:paraId="28989868" w14:textId="77777777" w:rsidR="00000000" w:rsidRDefault="0080671D">
      <w:pPr>
        <w:pStyle w:val="a0"/>
        <w:rPr>
          <w:rFonts w:hint="cs"/>
          <w:rtl/>
        </w:rPr>
      </w:pPr>
    </w:p>
    <w:p w14:paraId="011BA96C" w14:textId="77777777" w:rsidR="00000000" w:rsidRDefault="0080671D">
      <w:pPr>
        <w:pStyle w:val="a0"/>
        <w:rPr>
          <w:rFonts w:hint="cs"/>
          <w:rtl/>
        </w:rPr>
      </w:pPr>
      <w:r>
        <w:rPr>
          <w:rFonts w:hint="cs"/>
          <w:rtl/>
        </w:rPr>
        <w:t>מה היא עמדת משרדך בנושא?</w:t>
      </w:r>
    </w:p>
    <w:p w14:paraId="1D3F4D55" w14:textId="77777777" w:rsidR="00000000" w:rsidRDefault="0080671D">
      <w:pPr>
        <w:pStyle w:val="a0"/>
        <w:rPr>
          <w:rFonts w:hint="cs"/>
          <w:rtl/>
        </w:rPr>
      </w:pPr>
    </w:p>
    <w:p w14:paraId="20867918" w14:textId="77777777" w:rsidR="00000000" w:rsidRDefault="0080671D">
      <w:pPr>
        <w:pStyle w:val="af1"/>
        <w:rPr>
          <w:rtl/>
        </w:rPr>
      </w:pPr>
      <w:r>
        <w:rPr>
          <w:rtl/>
        </w:rPr>
        <w:t>היו"ר ראובן ריבלין:</w:t>
      </w:r>
    </w:p>
    <w:p w14:paraId="61E04A12" w14:textId="77777777" w:rsidR="00000000" w:rsidRDefault="0080671D">
      <w:pPr>
        <w:pStyle w:val="a0"/>
        <w:rPr>
          <w:rtl/>
        </w:rPr>
      </w:pPr>
    </w:p>
    <w:p w14:paraId="74868D82" w14:textId="77777777" w:rsidR="00000000" w:rsidRDefault="0080671D">
      <w:pPr>
        <w:pStyle w:val="a0"/>
        <w:rPr>
          <w:rFonts w:hint="cs"/>
          <w:rtl/>
        </w:rPr>
      </w:pPr>
      <w:r>
        <w:rPr>
          <w:rFonts w:hint="cs"/>
          <w:rtl/>
        </w:rPr>
        <w:t>תודה לחבר הכנסת בן-מנחם. גברתי שרת החינוך תשיב מהדוכן, ולאחר מכן נשמע כמה שאלות נוספות.</w:t>
      </w:r>
    </w:p>
    <w:p w14:paraId="68EFAB36" w14:textId="77777777" w:rsidR="00000000" w:rsidRDefault="0080671D">
      <w:pPr>
        <w:pStyle w:val="a0"/>
        <w:rPr>
          <w:rFonts w:hint="cs"/>
          <w:rtl/>
        </w:rPr>
      </w:pPr>
    </w:p>
    <w:p w14:paraId="4D88218A" w14:textId="77777777" w:rsidR="00000000" w:rsidRDefault="0080671D">
      <w:pPr>
        <w:pStyle w:val="a"/>
        <w:rPr>
          <w:rtl/>
        </w:rPr>
      </w:pPr>
      <w:bookmarkStart w:id="4" w:name="FS000000470T23_06_2004_11_37_21"/>
      <w:bookmarkStart w:id="5" w:name="_Toc101171283"/>
      <w:bookmarkEnd w:id="4"/>
      <w:r>
        <w:rPr>
          <w:rFonts w:hint="eastAsia"/>
          <w:rtl/>
        </w:rPr>
        <w:t>שרת</w:t>
      </w:r>
      <w:r>
        <w:rPr>
          <w:rtl/>
        </w:rPr>
        <w:t xml:space="preserve"> החינוך, התרבות והספורט </w:t>
      </w:r>
      <w:r>
        <w:rPr>
          <w:rtl/>
        </w:rPr>
        <w:t>לימור לבנת:</w:t>
      </w:r>
      <w:bookmarkEnd w:id="5"/>
    </w:p>
    <w:p w14:paraId="7A7B8CB0" w14:textId="77777777" w:rsidR="00000000" w:rsidRDefault="0080671D">
      <w:pPr>
        <w:pStyle w:val="a0"/>
        <w:rPr>
          <w:rFonts w:hint="cs"/>
          <w:rtl/>
        </w:rPr>
      </w:pPr>
    </w:p>
    <w:p w14:paraId="70D128CE" w14:textId="77777777" w:rsidR="00000000" w:rsidRDefault="0080671D">
      <w:pPr>
        <w:pStyle w:val="a0"/>
        <w:rPr>
          <w:rFonts w:hint="cs"/>
          <w:rtl/>
        </w:rPr>
      </w:pPr>
      <w:r>
        <w:rPr>
          <w:rFonts w:hint="cs"/>
          <w:rtl/>
        </w:rPr>
        <w:t>אדוני היושב-ראש, גם אני רוצה לברך את ילדי כיתה ב' בבית-הספר באלון-שבות. ברוכים הבאים אלינו. זה שיעור טוב באזרחות.</w:t>
      </w:r>
    </w:p>
    <w:p w14:paraId="23176431" w14:textId="77777777" w:rsidR="00000000" w:rsidRDefault="0080671D">
      <w:pPr>
        <w:pStyle w:val="a0"/>
        <w:rPr>
          <w:rFonts w:hint="cs"/>
          <w:rtl/>
        </w:rPr>
      </w:pPr>
    </w:p>
    <w:p w14:paraId="536B814B" w14:textId="77777777" w:rsidR="00000000" w:rsidRDefault="0080671D">
      <w:pPr>
        <w:pStyle w:val="a0"/>
        <w:rPr>
          <w:rFonts w:hint="cs"/>
          <w:rtl/>
        </w:rPr>
      </w:pPr>
      <w:r>
        <w:rPr>
          <w:rFonts w:hint="cs"/>
          <w:rtl/>
        </w:rPr>
        <w:t>אני רוצה להשיב על השאילתא של חבר הכנסת בן-מנחם. ראשית, אני רוצה להבהיר שלא מדובר כאן בהזמנתה של לריסה טרימבובלר או משהו כזה, ואנ</w:t>
      </w:r>
      <w:r>
        <w:rPr>
          <w:rFonts w:hint="cs"/>
          <w:rtl/>
        </w:rPr>
        <w:t>י לא בטוחה שאני אומרת את השם נכון, לאוניברסיטה העברית, אלא מדובר כאן באירוע של יד בן-צבי, שהיה אמור להתקיים בקורסים משותפים, פיזית, באוניברסיטה העברית. באופן ברור, מדובר ביד בן-צבי.</w:t>
      </w:r>
    </w:p>
    <w:p w14:paraId="5E4BFDC0" w14:textId="77777777" w:rsidR="00000000" w:rsidRDefault="0080671D">
      <w:pPr>
        <w:pStyle w:val="a0"/>
        <w:rPr>
          <w:rtl/>
        </w:rPr>
      </w:pPr>
    </w:p>
    <w:p w14:paraId="245290FC" w14:textId="77777777" w:rsidR="00000000" w:rsidRDefault="0080671D">
      <w:pPr>
        <w:pStyle w:val="a0"/>
        <w:rPr>
          <w:rFonts w:hint="cs"/>
          <w:rtl/>
        </w:rPr>
      </w:pPr>
      <w:r>
        <w:rPr>
          <w:rFonts w:hint="cs"/>
          <w:rtl/>
        </w:rPr>
        <w:t>מכל מקום, אני רוצה לציין כך: סעיף 15 לחוק המועצה להשכלה גבוהה קובע, כי "מ</w:t>
      </w:r>
      <w:r>
        <w:rPr>
          <w:rFonts w:hint="cs"/>
          <w:rtl/>
        </w:rPr>
        <w:t>וסד מוכר הוא בן-חורין לכלכל ענייניו האקדמיים והמינהליים, במסגרת תקציבו, כטוב בעיניו". בסעיף זה, "עניינים אקדמיים ומינהליים" מוגדרים: "לרבות קביעת תוכנית מחקר והוראה, מינוי רשויות המוסד, מינוי מורים והעלאתם בדרגה, קביעת שיטות הוראה ולימוד וכל פעולה מדעית, ח</w:t>
      </w:r>
      <w:r>
        <w:rPr>
          <w:rFonts w:hint="cs"/>
          <w:rtl/>
        </w:rPr>
        <w:t>ינוכית או משקית אחרת". בהתאם להוראה זו, אם כן, נמצא הנושא הזה של מינוי מרצים וכו' בסמכותם הבלעדית של המוסדות להשכלה גבוהה, במסגרת החופש האקדמי המוקנה להם, ואין הוא בסמכותה של המועצה להשכלה גבוהה, ובוודאי לא בתוקף סמכותי כשרת החינוך.</w:t>
      </w:r>
    </w:p>
    <w:p w14:paraId="0E90CC0C" w14:textId="77777777" w:rsidR="00000000" w:rsidRDefault="0080671D">
      <w:pPr>
        <w:pStyle w:val="a0"/>
        <w:rPr>
          <w:rFonts w:hint="cs"/>
          <w:rtl/>
        </w:rPr>
      </w:pPr>
    </w:p>
    <w:p w14:paraId="63F09A2F" w14:textId="77777777" w:rsidR="00000000" w:rsidRDefault="0080671D">
      <w:pPr>
        <w:pStyle w:val="a0"/>
        <w:rPr>
          <w:rFonts w:hint="cs"/>
          <w:rtl/>
        </w:rPr>
      </w:pPr>
      <w:r>
        <w:rPr>
          <w:rFonts w:hint="cs"/>
          <w:rtl/>
        </w:rPr>
        <w:t>אני מניחה שפנית אלי בת</w:t>
      </w:r>
      <w:r>
        <w:rPr>
          <w:rFonts w:hint="cs"/>
          <w:rtl/>
        </w:rPr>
        <w:t>וקף תפקידי כיושבת-ראש המועצה להשכלה גבוהה. אני רק יכולה להוסיף ולציין כאן, שאני לא יכולה להתערב בענייני מרצים גם אם הם אומרים דברים שהם מאוד לא מקובלים עלי וגם אם הם אומרים דברים שכן מקובלים עלי. כך צריך גם להיות - שאנשים פוליטיים לא יוכלו להתערב בעניין הז</w:t>
      </w:r>
      <w:r>
        <w:rPr>
          <w:rFonts w:hint="cs"/>
          <w:rtl/>
        </w:rPr>
        <w:t>ה. כך שהפנייה או העמדה שלי האישית, כיושבת-ראש המועצה להשכלה גבוהה, אינה רלוונטית. לכן, אני מקווה שבדברי אלה נחה דעתך.</w:t>
      </w:r>
    </w:p>
    <w:p w14:paraId="2057F543" w14:textId="77777777" w:rsidR="00000000" w:rsidRDefault="0080671D">
      <w:pPr>
        <w:pStyle w:val="a0"/>
        <w:rPr>
          <w:rFonts w:hint="cs"/>
          <w:rtl/>
        </w:rPr>
      </w:pPr>
    </w:p>
    <w:p w14:paraId="6968CC4D" w14:textId="77777777" w:rsidR="00000000" w:rsidRDefault="0080671D">
      <w:pPr>
        <w:pStyle w:val="af1"/>
        <w:rPr>
          <w:rtl/>
        </w:rPr>
      </w:pPr>
      <w:r>
        <w:rPr>
          <w:rtl/>
        </w:rPr>
        <w:t>היו"ר ראובן ריבלין:</w:t>
      </w:r>
    </w:p>
    <w:p w14:paraId="74729251" w14:textId="77777777" w:rsidR="00000000" w:rsidRDefault="0080671D">
      <w:pPr>
        <w:pStyle w:val="a0"/>
        <w:rPr>
          <w:rtl/>
        </w:rPr>
      </w:pPr>
    </w:p>
    <w:p w14:paraId="6A64204A" w14:textId="77777777" w:rsidR="00000000" w:rsidRDefault="0080671D">
      <w:pPr>
        <w:pStyle w:val="a0"/>
        <w:rPr>
          <w:rFonts w:hint="cs"/>
          <w:rtl/>
        </w:rPr>
      </w:pPr>
      <w:r>
        <w:rPr>
          <w:rFonts w:hint="cs"/>
          <w:rtl/>
        </w:rPr>
        <w:t>לחבר הכנסת בן-מנחם שאלה נוספת. אחריו - שאלות נוספות לחברי הכנסת טלב אלסאנע ואופיר פינס-פז. על שלושתן יחד תענה השרה.</w:t>
      </w:r>
    </w:p>
    <w:p w14:paraId="1E37A242" w14:textId="77777777" w:rsidR="00000000" w:rsidRDefault="0080671D">
      <w:pPr>
        <w:pStyle w:val="a0"/>
        <w:rPr>
          <w:rFonts w:hint="cs"/>
          <w:rtl/>
        </w:rPr>
      </w:pPr>
    </w:p>
    <w:p w14:paraId="57587C9E" w14:textId="77777777" w:rsidR="00000000" w:rsidRDefault="0080671D">
      <w:pPr>
        <w:pStyle w:val="a"/>
        <w:rPr>
          <w:rtl/>
        </w:rPr>
      </w:pPr>
      <w:bookmarkStart w:id="6" w:name="FS000000437T23_06_2004_11_42_45"/>
      <w:bookmarkStart w:id="7" w:name="_Toc101171284"/>
      <w:bookmarkEnd w:id="6"/>
      <w:r>
        <w:rPr>
          <w:rFonts w:hint="eastAsia"/>
          <w:rtl/>
        </w:rPr>
        <w:t>אלי</w:t>
      </w:r>
      <w:r>
        <w:rPr>
          <w:rtl/>
        </w:rPr>
        <w:t xml:space="preserve"> בן-מנחם (העבודה-מימד):</w:t>
      </w:r>
      <w:bookmarkEnd w:id="7"/>
    </w:p>
    <w:p w14:paraId="78B18D8A" w14:textId="77777777" w:rsidR="00000000" w:rsidRDefault="0080671D">
      <w:pPr>
        <w:pStyle w:val="a0"/>
        <w:rPr>
          <w:rFonts w:hint="cs"/>
          <w:rtl/>
        </w:rPr>
      </w:pPr>
    </w:p>
    <w:p w14:paraId="4E8FE6A9" w14:textId="77777777" w:rsidR="00000000" w:rsidRDefault="0080671D">
      <w:pPr>
        <w:pStyle w:val="a0"/>
        <w:rPr>
          <w:rFonts w:hint="cs"/>
          <w:rtl/>
        </w:rPr>
      </w:pPr>
      <w:r>
        <w:rPr>
          <w:rFonts w:hint="cs"/>
          <w:rtl/>
        </w:rPr>
        <w:t xml:space="preserve">האם לדעתך, השרה, ניתן ללמד פילוסופיה יהודית בימי הביניים ללא הטיות ערכיות? טרימבובלר אמורה להרצות על יהודה הלוי והרמב"ם. רקטור האוניברסיטה העברית, פרופסור חיים רבינוביץ, טוען כי הם שוקלים מורים על-פי שיקולים אקדמיים בלבד, ואני </w:t>
      </w:r>
      <w:r>
        <w:rPr>
          <w:rFonts w:hint="cs"/>
          <w:rtl/>
        </w:rPr>
        <w:t>רוצה לשאול: האם יש דרך אחת להבין את דיני מלכים והלכותיהם של הרמב"ם? האם יגאל עמיר לא ינק גם הוא מפירוש מעוות לרמב"ם, כשיצא לרצוח את ראש הממשלה יצחק רבין, זיכרונו לברכה? האם האוניברסיטה העברית לא מאפשרת לטרימבובלר אולי להכשיר את הרוצחים הפוליטיים הבאים?</w:t>
      </w:r>
    </w:p>
    <w:p w14:paraId="0190C13B" w14:textId="77777777" w:rsidR="00000000" w:rsidRDefault="0080671D">
      <w:pPr>
        <w:pStyle w:val="a0"/>
        <w:rPr>
          <w:rFonts w:hint="cs"/>
          <w:rtl/>
        </w:rPr>
      </w:pPr>
    </w:p>
    <w:p w14:paraId="2951B420" w14:textId="77777777" w:rsidR="00000000" w:rsidRDefault="0080671D">
      <w:pPr>
        <w:pStyle w:val="af1"/>
        <w:rPr>
          <w:rtl/>
        </w:rPr>
      </w:pPr>
      <w:r>
        <w:rPr>
          <w:rtl/>
        </w:rPr>
        <w:t>הי</w:t>
      </w:r>
      <w:r>
        <w:rPr>
          <w:rtl/>
        </w:rPr>
        <w:t>ו"ר ראובן ריבלין:</w:t>
      </w:r>
    </w:p>
    <w:p w14:paraId="3E77F23D" w14:textId="77777777" w:rsidR="00000000" w:rsidRDefault="0080671D">
      <w:pPr>
        <w:pStyle w:val="a0"/>
        <w:rPr>
          <w:rtl/>
        </w:rPr>
      </w:pPr>
    </w:p>
    <w:p w14:paraId="1A94DF7F" w14:textId="77777777" w:rsidR="00000000" w:rsidRDefault="0080671D">
      <w:pPr>
        <w:pStyle w:val="a0"/>
        <w:rPr>
          <w:rFonts w:hint="cs"/>
          <w:rtl/>
        </w:rPr>
      </w:pPr>
      <w:r>
        <w:rPr>
          <w:rFonts w:hint="cs"/>
          <w:rtl/>
        </w:rPr>
        <w:t>תודה לחבר הכנסת בן-מנחם.  חבר הכנסת אלסאנע, בבקשה.</w:t>
      </w:r>
    </w:p>
    <w:p w14:paraId="5C4ED850" w14:textId="77777777" w:rsidR="00000000" w:rsidRDefault="0080671D">
      <w:pPr>
        <w:pStyle w:val="a0"/>
        <w:rPr>
          <w:rFonts w:hint="cs"/>
          <w:rtl/>
        </w:rPr>
      </w:pPr>
    </w:p>
    <w:p w14:paraId="57CD5259" w14:textId="77777777" w:rsidR="00000000" w:rsidRDefault="0080671D">
      <w:pPr>
        <w:pStyle w:val="a"/>
        <w:rPr>
          <w:rtl/>
        </w:rPr>
      </w:pPr>
      <w:bookmarkStart w:id="8" w:name="FS000000549T23_06_2004_11_46_03"/>
      <w:bookmarkStart w:id="9" w:name="_Toc101171285"/>
      <w:bookmarkEnd w:id="8"/>
      <w:r>
        <w:rPr>
          <w:rFonts w:hint="eastAsia"/>
          <w:rtl/>
        </w:rPr>
        <w:t>טלב</w:t>
      </w:r>
      <w:r>
        <w:rPr>
          <w:rtl/>
        </w:rPr>
        <w:t xml:space="preserve"> אלסאנע (רע"ם):</w:t>
      </w:r>
      <w:bookmarkEnd w:id="9"/>
    </w:p>
    <w:p w14:paraId="7ADCFFA3" w14:textId="77777777" w:rsidR="00000000" w:rsidRDefault="0080671D">
      <w:pPr>
        <w:pStyle w:val="a0"/>
        <w:rPr>
          <w:rFonts w:hint="cs"/>
          <w:rtl/>
        </w:rPr>
      </w:pPr>
    </w:p>
    <w:p w14:paraId="0B481238" w14:textId="77777777" w:rsidR="00000000" w:rsidRDefault="0080671D">
      <w:pPr>
        <w:pStyle w:val="a0"/>
        <w:rPr>
          <w:rtl/>
        </w:rPr>
      </w:pPr>
      <w:r>
        <w:rPr>
          <w:rFonts w:hint="cs"/>
          <w:rtl/>
        </w:rPr>
        <w:t>אדוני היושב-ראש, גברתי השרה, חברי הכנסת, מתוך תשובת השרה מתברר שכביכול אין שליטה של השרה ושל המועצה להשכלה גבוהה על התכנים ועל העסקת מרצים. שאלתי היא: האם יש צורך בת</w:t>
      </w:r>
      <w:r>
        <w:rPr>
          <w:rFonts w:hint="cs"/>
          <w:rtl/>
        </w:rPr>
        <w:t>יקון אולי גם של החוק והתקנות? לא יכול להיות שיש מרצים שמנצלים את מעמדם כדי לטפטף רעיונות ולהרביץ תורה פסולה, כמו ארנון סופר ובני מוריס.</w:t>
      </w:r>
    </w:p>
    <w:p w14:paraId="66EFA783" w14:textId="77777777" w:rsidR="00000000" w:rsidRDefault="0080671D">
      <w:pPr>
        <w:pStyle w:val="af1"/>
        <w:rPr>
          <w:rtl/>
        </w:rPr>
      </w:pPr>
    </w:p>
    <w:p w14:paraId="12FA3D23" w14:textId="77777777" w:rsidR="00000000" w:rsidRDefault="0080671D">
      <w:pPr>
        <w:pStyle w:val="af1"/>
        <w:rPr>
          <w:rtl/>
        </w:rPr>
      </w:pPr>
      <w:r>
        <w:rPr>
          <w:rtl/>
        </w:rPr>
        <w:t>היו"ר ראובן ריבלין:</w:t>
      </w:r>
    </w:p>
    <w:p w14:paraId="25081473" w14:textId="77777777" w:rsidR="00000000" w:rsidRDefault="0080671D">
      <w:pPr>
        <w:pStyle w:val="a0"/>
        <w:rPr>
          <w:rFonts w:hint="cs"/>
          <w:rtl/>
        </w:rPr>
      </w:pPr>
    </w:p>
    <w:p w14:paraId="4205441D" w14:textId="77777777" w:rsidR="00000000" w:rsidRDefault="0080671D">
      <w:pPr>
        <w:pStyle w:val="a0"/>
        <w:rPr>
          <w:rFonts w:hint="cs"/>
          <w:rtl/>
        </w:rPr>
      </w:pPr>
      <w:r>
        <w:rPr>
          <w:rFonts w:hint="cs"/>
          <w:rtl/>
        </w:rPr>
        <w:t>אדוני שואל שאלה, או מביע את דעתו ושואל בסופו של דבר האם זה כך.</w:t>
      </w:r>
    </w:p>
    <w:p w14:paraId="5F12D92F" w14:textId="77777777" w:rsidR="00000000" w:rsidRDefault="0080671D">
      <w:pPr>
        <w:pStyle w:val="a0"/>
        <w:rPr>
          <w:rFonts w:hint="cs"/>
          <w:rtl/>
        </w:rPr>
      </w:pPr>
    </w:p>
    <w:p w14:paraId="7122D94E" w14:textId="77777777" w:rsidR="00000000" w:rsidRDefault="0080671D">
      <w:pPr>
        <w:pStyle w:val="-"/>
        <w:rPr>
          <w:rtl/>
        </w:rPr>
      </w:pPr>
      <w:bookmarkStart w:id="10" w:name="FS000000549T23_06_2004_11_47_23C"/>
      <w:bookmarkEnd w:id="10"/>
      <w:r>
        <w:rPr>
          <w:rtl/>
        </w:rPr>
        <w:t>טלב אלסאנע (רע"ם):</w:t>
      </w:r>
    </w:p>
    <w:p w14:paraId="60F7817E" w14:textId="77777777" w:rsidR="00000000" w:rsidRDefault="0080671D">
      <w:pPr>
        <w:pStyle w:val="a0"/>
        <w:rPr>
          <w:rtl/>
        </w:rPr>
      </w:pPr>
    </w:p>
    <w:p w14:paraId="122F97DE" w14:textId="77777777" w:rsidR="00000000" w:rsidRDefault="0080671D">
      <w:pPr>
        <w:pStyle w:val="a0"/>
        <w:rPr>
          <w:rFonts w:hint="cs"/>
          <w:rtl/>
        </w:rPr>
      </w:pPr>
      <w:r>
        <w:rPr>
          <w:rFonts w:hint="cs"/>
          <w:rtl/>
        </w:rPr>
        <w:t>בדיוק כך.</w:t>
      </w:r>
    </w:p>
    <w:p w14:paraId="46E1D200" w14:textId="77777777" w:rsidR="00000000" w:rsidRDefault="0080671D">
      <w:pPr>
        <w:pStyle w:val="a0"/>
        <w:rPr>
          <w:rFonts w:hint="cs"/>
          <w:rtl/>
        </w:rPr>
      </w:pPr>
    </w:p>
    <w:p w14:paraId="6042263C" w14:textId="77777777" w:rsidR="00000000" w:rsidRDefault="0080671D">
      <w:pPr>
        <w:pStyle w:val="af1"/>
        <w:rPr>
          <w:rtl/>
        </w:rPr>
      </w:pPr>
      <w:r>
        <w:rPr>
          <w:rtl/>
        </w:rPr>
        <w:t>היו</w:t>
      </w:r>
      <w:r>
        <w:rPr>
          <w:rtl/>
        </w:rPr>
        <w:t>"ר ראובן ריבלין:</w:t>
      </w:r>
    </w:p>
    <w:p w14:paraId="64C1BCA3" w14:textId="77777777" w:rsidR="00000000" w:rsidRDefault="0080671D">
      <w:pPr>
        <w:pStyle w:val="a0"/>
        <w:rPr>
          <w:rtl/>
        </w:rPr>
      </w:pPr>
    </w:p>
    <w:p w14:paraId="776EA82E" w14:textId="77777777" w:rsidR="00000000" w:rsidRDefault="0080671D">
      <w:pPr>
        <w:pStyle w:val="a0"/>
        <w:rPr>
          <w:rFonts w:hint="cs"/>
          <w:rtl/>
        </w:rPr>
      </w:pPr>
      <w:bookmarkStart w:id="11" w:name="FS000000549T23_06_2004_11_46_13C"/>
      <w:bookmarkEnd w:id="11"/>
      <w:r>
        <w:rPr>
          <w:rFonts w:hint="cs"/>
          <w:rtl/>
        </w:rPr>
        <w:t>אם כך, נא לצמצם.</w:t>
      </w:r>
    </w:p>
    <w:p w14:paraId="6B36ED49" w14:textId="77777777" w:rsidR="00000000" w:rsidRDefault="0080671D">
      <w:pPr>
        <w:pStyle w:val="a0"/>
        <w:rPr>
          <w:rFonts w:hint="cs"/>
          <w:rtl/>
        </w:rPr>
      </w:pPr>
    </w:p>
    <w:p w14:paraId="3539FE09" w14:textId="77777777" w:rsidR="00000000" w:rsidRDefault="0080671D">
      <w:pPr>
        <w:pStyle w:val="-"/>
        <w:rPr>
          <w:rtl/>
        </w:rPr>
      </w:pPr>
      <w:bookmarkStart w:id="12" w:name="FS000000549T23_06_2004_11_47_50C"/>
      <w:bookmarkEnd w:id="12"/>
      <w:r>
        <w:rPr>
          <w:rtl/>
        </w:rPr>
        <w:t>טלב אלסאנע (רע"ם):</w:t>
      </w:r>
    </w:p>
    <w:p w14:paraId="0CD36422" w14:textId="77777777" w:rsidR="00000000" w:rsidRDefault="0080671D">
      <w:pPr>
        <w:pStyle w:val="a0"/>
        <w:rPr>
          <w:rtl/>
        </w:rPr>
      </w:pPr>
    </w:p>
    <w:p w14:paraId="24B51D0F" w14:textId="77777777" w:rsidR="00000000" w:rsidRDefault="0080671D">
      <w:pPr>
        <w:pStyle w:val="a0"/>
        <w:rPr>
          <w:rFonts w:hint="cs"/>
          <w:rtl/>
        </w:rPr>
      </w:pPr>
      <w:r>
        <w:rPr>
          <w:rFonts w:hint="cs"/>
          <w:rtl/>
        </w:rPr>
        <w:t>שאלתי: במסגרת תפקידך כיושבת-ראש וכאחראית על המועצה להשכלה גבוהה, בסוגיה של שילוב מרצים ערבים בסגל האקדמי, מדוע אחוז המרצים הערבים נמוך ומה עושה המועצה כדי להגדיל את אחוז המרצים הערבים במסגרת הסגל האקד</w:t>
      </w:r>
      <w:r>
        <w:rPr>
          <w:rFonts w:hint="cs"/>
          <w:rtl/>
        </w:rPr>
        <w:t>מי, וחוץ מזה - גם את ייצוגם במועצה להשכלה גבוהה עצמה? תודה רבה.</w:t>
      </w:r>
    </w:p>
    <w:p w14:paraId="53287E79" w14:textId="77777777" w:rsidR="00000000" w:rsidRDefault="0080671D">
      <w:pPr>
        <w:pStyle w:val="a0"/>
        <w:rPr>
          <w:rFonts w:hint="cs"/>
          <w:rtl/>
        </w:rPr>
      </w:pPr>
    </w:p>
    <w:p w14:paraId="5388C05F" w14:textId="77777777" w:rsidR="00000000" w:rsidRDefault="0080671D">
      <w:pPr>
        <w:pStyle w:val="af1"/>
        <w:rPr>
          <w:rtl/>
        </w:rPr>
      </w:pPr>
      <w:r>
        <w:rPr>
          <w:rtl/>
        </w:rPr>
        <w:t>היו"ר ראובן ריבלין:</w:t>
      </w:r>
    </w:p>
    <w:p w14:paraId="4048E33D" w14:textId="77777777" w:rsidR="00000000" w:rsidRDefault="0080671D">
      <w:pPr>
        <w:pStyle w:val="a0"/>
        <w:rPr>
          <w:rtl/>
        </w:rPr>
      </w:pPr>
    </w:p>
    <w:p w14:paraId="4742761F" w14:textId="77777777" w:rsidR="00000000" w:rsidRDefault="0080671D">
      <w:pPr>
        <w:pStyle w:val="a0"/>
        <w:rPr>
          <w:rFonts w:hint="cs"/>
          <w:rtl/>
        </w:rPr>
      </w:pPr>
      <w:r>
        <w:rPr>
          <w:rFonts w:hint="cs"/>
          <w:rtl/>
        </w:rPr>
        <w:t>שאלה אחת לא נובעת מהשנייה, אבל מובן שהשרה, אם תרצה, תענה, ואם לא תרצה - - -</w:t>
      </w:r>
    </w:p>
    <w:p w14:paraId="5BBA70BB" w14:textId="77777777" w:rsidR="00000000" w:rsidRDefault="0080671D">
      <w:pPr>
        <w:pStyle w:val="a0"/>
        <w:rPr>
          <w:rFonts w:hint="cs"/>
          <w:rtl/>
        </w:rPr>
      </w:pPr>
    </w:p>
    <w:p w14:paraId="1A839E3D" w14:textId="77777777" w:rsidR="00000000" w:rsidRDefault="0080671D">
      <w:pPr>
        <w:pStyle w:val="-"/>
        <w:rPr>
          <w:rtl/>
        </w:rPr>
      </w:pPr>
      <w:bookmarkStart w:id="13" w:name="FS000000549T23_06_2004_11_50_27"/>
      <w:bookmarkStart w:id="14" w:name="FS000000549T23_06_2004_11_50_28C"/>
      <w:bookmarkEnd w:id="13"/>
      <w:bookmarkEnd w:id="14"/>
      <w:r>
        <w:rPr>
          <w:rtl/>
        </w:rPr>
        <w:t>טלב אלסאנע (רע"ם):</w:t>
      </w:r>
    </w:p>
    <w:p w14:paraId="465A37A4" w14:textId="77777777" w:rsidR="00000000" w:rsidRDefault="0080671D">
      <w:pPr>
        <w:pStyle w:val="a0"/>
        <w:rPr>
          <w:rtl/>
        </w:rPr>
      </w:pPr>
    </w:p>
    <w:p w14:paraId="0E15723C" w14:textId="77777777" w:rsidR="00000000" w:rsidRDefault="0080671D">
      <w:pPr>
        <w:pStyle w:val="a0"/>
        <w:rPr>
          <w:rFonts w:hint="cs"/>
          <w:rtl/>
        </w:rPr>
      </w:pPr>
      <w:bookmarkStart w:id="15" w:name="FS000000470T23_06_2004_11_48_56"/>
      <w:bookmarkStart w:id="16" w:name="FS000000455T23_06_2004_11_49_05"/>
      <w:bookmarkEnd w:id="15"/>
      <w:bookmarkEnd w:id="16"/>
      <w:r>
        <w:rPr>
          <w:rFonts w:hint="cs"/>
          <w:rtl/>
        </w:rPr>
        <w:t>הקשר הוא המעורבות של השרה בעניין.</w:t>
      </w:r>
    </w:p>
    <w:p w14:paraId="67CC3199" w14:textId="77777777" w:rsidR="00000000" w:rsidRDefault="0080671D">
      <w:pPr>
        <w:pStyle w:val="a0"/>
        <w:rPr>
          <w:rFonts w:hint="cs"/>
          <w:rtl/>
        </w:rPr>
      </w:pPr>
    </w:p>
    <w:p w14:paraId="1F97B791" w14:textId="77777777" w:rsidR="00000000" w:rsidRDefault="0080671D">
      <w:pPr>
        <w:pStyle w:val="af1"/>
        <w:rPr>
          <w:rtl/>
        </w:rPr>
      </w:pPr>
      <w:r>
        <w:rPr>
          <w:rtl/>
        </w:rPr>
        <w:t>היו"ר ראובן ריבלין:</w:t>
      </w:r>
    </w:p>
    <w:p w14:paraId="1A69E841" w14:textId="77777777" w:rsidR="00000000" w:rsidRDefault="0080671D">
      <w:pPr>
        <w:pStyle w:val="a0"/>
        <w:rPr>
          <w:rtl/>
        </w:rPr>
      </w:pPr>
    </w:p>
    <w:p w14:paraId="6BFFD064" w14:textId="77777777" w:rsidR="00000000" w:rsidRDefault="0080671D">
      <w:pPr>
        <w:pStyle w:val="a0"/>
        <w:rPr>
          <w:rFonts w:hint="cs"/>
          <w:rtl/>
        </w:rPr>
      </w:pPr>
      <w:r>
        <w:rPr>
          <w:rFonts w:hint="cs"/>
          <w:rtl/>
        </w:rPr>
        <w:t>חבר הכנסת אופיר פ</w:t>
      </w:r>
      <w:r>
        <w:rPr>
          <w:rFonts w:hint="cs"/>
          <w:rtl/>
        </w:rPr>
        <w:t>ינס-פז, בבקשה.</w:t>
      </w:r>
    </w:p>
    <w:p w14:paraId="4FEA70CE" w14:textId="77777777" w:rsidR="00000000" w:rsidRDefault="0080671D">
      <w:pPr>
        <w:pStyle w:val="a0"/>
        <w:rPr>
          <w:rFonts w:hint="cs"/>
          <w:rtl/>
        </w:rPr>
      </w:pPr>
    </w:p>
    <w:p w14:paraId="6FF67F00" w14:textId="77777777" w:rsidR="00000000" w:rsidRDefault="0080671D">
      <w:pPr>
        <w:pStyle w:val="a"/>
        <w:rPr>
          <w:rtl/>
        </w:rPr>
      </w:pPr>
      <w:bookmarkStart w:id="17" w:name="FS000000455T23_06_2004_11_50_55"/>
      <w:bookmarkStart w:id="18" w:name="_Toc101171286"/>
      <w:bookmarkEnd w:id="17"/>
      <w:r>
        <w:rPr>
          <w:rFonts w:hint="eastAsia"/>
          <w:rtl/>
        </w:rPr>
        <w:t>אופיר</w:t>
      </w:r>
      <w:r>
        <w:rPr>
          <w:rtl/>
        </w:rPr>
        <w:t xml:space="preserve"> פינס-פז (העבודה-מימד):</w:t>
      </w:r>
      <w:bookmarkEnd w:id="18"/>
    </w:p>
    <w:p w14:paraId="5E731FFB" w14:textId="77777777" w:rsidR="00000000" w:rsidRDefault="0080671D">
      <w:pPr>
        <w:pStyle w:val="a0"/>
        <w:rPr>
          <w:rFonts w:hint="cs"/>
          <w:rtl/>
        </w:rPr>
      </w:pPr>
    </w:p>
    <w:p w14:paraId="019EB921" w14:textId="77777777" w:rsidR="00000000" w:rsidRDefault="0080671D">
      <w:pPr>
        <w:pStyle w:val="a0"/>
        <w:rPr>
          <w:rFonts w:hint="cs"/>
          <w:rtl/>
        </w:rPr>
      </w:pPr>
      <w:r>
        <w:rPr>
          <w:rFonts w:hint="cs"/>
          <w:rtl/>
        </w:rPr>
        <w:t>גברתי השרה, החופש האקדמי הוא אחד מערכי היסוד, אבל אין כוונתו חופש משיקול דעת. אני חושב שצריך להיות מבחן של שיקול דעת בכל דבר ובכל החלטה - גם באקדמיה. אני שמח שהאוניברסיטה העברית, בסופו של דבר, נסוגה מהעניין הזה</w:t>
      </w:r>
      <w:r>
        <w:rPr>
          <w:rFonts w:hint="cs"/>
          <w:rtl/>
        </w:rPr>
        <w:t xml:space="preserve">. דרך אגב, אם מישהו רצה הוכחה, הוא היה צריך לפתוח היום את אחד העיתונים והוא היה רואה את מערכת הקשרים - לא הקשרים האישיים </w:t>
      </w:r>
      <w:r>
        <w:rPr>
          <w:rtl/>
        </w:rPr>
        <w:t>–</w:t>
      </w:r>
      <w:r>
        <w:rPr>
          <w:rFonts w:hint="cs"/>
          <w:rtl/>
        </w:rPr>
        <w:t xml:space="preserve"> האידיאולוגיים, האופרטיביים, המאוד מסוכנים ומורכבים. אני רוצה לברך על כך שבסופו של דבר האוניברסיטה העברית לא כפתה את דעתה על יד בן-צבי</w:t>
      </w:r>
      <w:r>
        <w:rPr>
          <w:rFonts w:hint="cs"/>
          <w:rtl/>
        </w:rPr>
        <w:t>, שנהג באמת מנהג נכון. הוא הפעיל שיקול דעת נכון, ובסופו של דבר ההחלטה לא באה לידי ביצוע ונחסך מתלמידי הקורס לשמוע את דברי החוכמה של הגברת.</w:t>
      </w:r>
    </w:p>
    <w:p w14:paraId="4130CB67" w14:textId="77777777" w:rsidR="00000000" w:rsidRDefault="0080671D">
      <w:pPr>
        <w:pStyle w:val="a0"/>
        <w:rPr>
          <w:rFonts w:hint="cs"/>
          <w:rtl/>
        </w:rPr>
      </w:pPr>
    </w:p>
    <w:p w14:paraId="07F812E7" w14:textId="77777777" w:rsidR="00000000" w:rsidRDefault="0080671D">
      <w:pPr>
        <w:pStyle w:val="af1"/>
        <w:rPr>
          <w:rtl/>
        </w:rPr>
      </w:pPr>
      <w:r>
        <w:rPr>
          <w:rtl/>
        </w:rPr>
        <w:t>היו"ר ראובן ריבלין:</w:t>
      </w:r>
    </w:p>
    <w:p w14:paraId="52F9D6BF" w14:textId="77777777" w:rsidR="00000000" w:rsidRDefault="0080671D">
      <w:pPr>
        <w:pStyle w:val="a0"/>
        <w:rPr>
          <w:rtl/>
        </w:rPr>
      </w:pPr>
    </w:p>
    <w:p w14:paraId="55B04B61" w14:textId="77777777" w:rsidR="00000000" w:rsidRDefault="0080671D">
      <w:pPr>
        <w:pStyle w:val="a0"/>
        <w:rPr>
          <w:rFonts w:hint="cs"/>
          <w:rtl/>
        </w:rPr>
      </w:pPr>
      <w:r>
        <w:rPr>
          <w:rFonts w:hint="cs"/>
          <w:rtl/>
        </w:rPr>
        <w:t>תודה רבה לחבר הכנסת פינס-פז. יכולים להיות גם דברי חוכמה. השאלה היא שאלה הרבה יותר מרכזית, כמובן</w:t>
      </w:r>
      <w:r>
        <w:rPr>
          <w:rFonts w:hint="cs"/>
          <w:rtl/>
        </w:rPr>
        <w:t>.</w:t>
      </w:r>
    </w:p>
    <w:p w14:paraId="6748BAF4" w14:textId="77777777" w:rsidR="00000000" w:rsidRDefault="0080671D">
      <w:pPr>
        <w:pStyle w:val="a0"/>
        <w:rPr>
          <w:rFonts w:hint="cs"/>
          <w:rtl/>
        </w:rPr>
      </w:pPr>
    </w:p>
    <w:p w14:paraId="6C390000" w14:textId="77777777" w:rsidR="00000000" w:rsidRDefault="0080671D">
      <w:pPr>
        <w:pStyle w:val="a0"/>
        <w:rPr>
          <w:rFonts w:hint="cs"/>
          <w:rtl/>
        </w:rPr>
      </w:pPr>
      <w:r>
        <w:rPr>
          <w:rFonts w:hint="cs"/>
          <w:rtl/>
        </w:rPr>
        <w:t>גברתי השרה תשיב, בוודאי, במידת רצונה, על שאלות שאינן ממין העניין.</w:t>
      </w:r>
    </w:p>
    <w:p w14:paraId="61C1E646" w14:textId="77777777" w:rsidR="00000000" w:rsidRDefault="0080671D">
      <w:pPr>
        <w:pStyle w:val="a0"/>
        <w:rPr>
          <w:rFonts w:hint="cs"/>
          <w:rtl/>
        </w:rPr>
      </w:pPr>
    </w:p>
    <w:p w14:paraId="66AC0962" w14:textId="77777777" w:rsidR="00000000" w:rsidRDefault="0080671D">
      <w:pPr>
        <w:pStyle w:val="a"/>
        <w:rPr>
          <w:rtl/>
        </w:rPr>
      </w:pPr>
      <w:bookmarkStart w:id="19" w:name="FS000000470T23_06_2004_11_53_20"/>
      <w:bookmarkStart w:id="20" w:name="_Toc101171287"/>
      <w:bookmarkEnd w:id="19"/>
      <w:r>
        <w:rPr>
          <w:rFonts w:hint="eastAsia"/>
          <w:rtl/>
        </w:rPr>
        <w:t>שרת</w:t>
      </w:r>
      <w:r>
        <w:rPr>
          <w:rtl/>
        </w:rPr>
        <w:t xml:space="preserve"> החינוך, התרבות והספורט לימור לבנת:</w:t>
      </w:r>
      <w:bookmarkEnd w:id="20"/>
    </w:p>
    <w:p w14:paraId="70F0DB67" w14:textId="77777777" w:rsidR="00000000" w:rsidRDefault="0080671D">
      <w:pPr>
        <w:pStyle w:val="a0"/>
        <w:rPr>
          <w:rFonts w:hint="cs"/>
          <w:rtl/>
        </w:rPr>
      </w:pPr>
    </w:p>
    <w:p w14:paraId="631DE059" w14:textId="77777777" w:rsidR="00000000" w:rsidRDefault="0080671D">
      <w:pPr>
        <w:pStyle w:val="a0"/>
        <w:rPr>
          <w:rFonts w:hint="cs"/>
          <w:rtl/>
        </w:rPr>
      </w:pPr>
      <w:r>
        <w:rPr>
          <w:rFonts w:hint="cs"/>
          <w:rtl/>
        </w:rPr>
        <w:t>באמת אשיב על השאלות הנוספות שנשאלו כאן. קודם כול, אני באמת רוצה להבהיר שאני האחרונה שאעמוד כאן, חס ושלום, בתור סניגורית של האשה הזאת, ולכן אני מבק</w:t>
      </w:r>
      <w:r>
        <w:rPr>
          <w:rFonts w:hint="cs"/>
          <w:rtl/>
        </w:rPr>
        <w:t xml:space="preserve">שת לקחת גם את הדברים שאומר מייד באותה הסתייגות שאני אומרת כרגע. אינני אומרת אותם, חלילה, כדי ללמד עליה סניגוריה. </w:t>
      </w:r>
    </w:p>
    <w:p w14:paraId="0C349FC2" w14:textId="77777777" w:rsidR="00000000" w:rsidRDefault="0080671D">
      <w:pPr>
        <w:pStyle w:val="a0"/>
        <w:rPr>
          <w:rFonts w:hint="cs"/>
          <w:rtl/>
        </w:rPr>
      </w:pPr>
    </w:p>
    <w:p w14:paraId="59E19EC1" w14:textId="77777777" w:rsidR="00000000" w:rsidRDefault="0080671D">
      <w:pPr>
        <w:pStyle w:val="a0"/>
        <w:rPr>
          <w:rFonts w:hint="cs"/>
          <w:rtl/>
        </w:rPr>
      </w:pPr>
      <w:r>
        <w:rPr>
          <w:rFonts w:hint="cs"/>
          <w:rtl/>
        </w:rPr>
        <w:t>אדרבה, יד בן-צבי, כדברי חבר הכנסת פינס-פז קודם, שהוא מוסד שאנחנו מתקצבים אותו - במקרה הזה, משרד החינוך ולא המועצה להשכלה גבוהה - קיבל החלטה ר</w:t>
      </w:r>
      <w:r>
        <w:rPr>
          <w:rFonts w:hint="cs"/>
          <w:rtl/>
        </w:rPr>
        <w:t xml:space="preserve">אויה ונכונה לבטל את הזמנתה כבר לפני זמן רב, כשנודע בכלל שהיא עומדת להרצות, דרך אגב כ"פרילנס", במסגרת הרצאה חד-פעמית של שעה וחצי. לא מדובר כאן בהעסקה קבועה שלה. </w:t>
      </w:r>
    </w:p>
    <w:p w14:paraId="3F9444AE" w14:textId="77777777" w:rsidR="00000000" w:rsidRDefault="0080671D">
      <w:pPr>
        <w:pStyle w:val="a0"/>
        <w:rPr>
          <w:rFonts w:hint="cs"/>
          <w:rtl/>
        </w:rPr>
      </w:pPr>
    </w:p>
    <w:p w14:paraId="361B96A3" w14:textId="77777777" w:rsidR="00000000" w:rsidRDefault="0080671D">
      <w:pPr>
        <w:pStyle w:val="a0"/>
        <w:rPr>
          <w:rFonts w:hint="cs"/>
          <w:rtl/>
        </w:rPr>
      </w:pPr>
      <w:r>
        <w:rPr>
          <w:rFonts w:hint="cs"/>
          <w:rtl/>
        </w:rPr>
        <w:t xml:space="preserve">האירוע הזה נעשה בשיתוף "מרכז צ'ייס" למדעי היהדות ברוסית של האוניברסיטה העברית וקורסים משותפים </w:t>
      </w:r>
      <w:r>
        <w:rPr>
          <w:rFonts w:hint="cs"/>
          <w:rtl/>
        </w:rPr>
        <w:t>לעולים בשפה הרוסית. כך זה נעשה. כלומר, גם האוניברסיטה העברית היא לא ממש שותפה לעניין הזה. אבל, מרגע שהתקבלה ההחלטה, היא החלטה, כדברי חבר הכנסת פינס-פז, שהתקבלה מתוך שיקול דעת שצריך להפעיל וראוי להפעילו, לא רק במקרה כזה אלא גם במקרים אחרים, אבל במקרה הזה וד</w:t>
      </w:r>
      <w:r>
        <w:rPr>
          <w:rFonts w:hint="cs"/>
          <w:rtl/>
        </w:rPr>
        <w:t>אי וודאי יותר מאשר במקרים אחרים.</w:t>
      </w:r>
    </w:p>
    <w:p w14:paraId="5B6EB35F" w14:textId="77777777" w:rsidR="00000000" w:rsidRDefault="0080671D">
      <w:pPr>
        <w:pStyle w:val="a0"/>
        <w:rPr>
          <w:rFonts w:hint="cs"/>
          <w:rtl/>
        </w:rPr>
      </w:pPr>
    </w:p>
    <w:p w14:paraId="40E41A47" w14:textId="77777777" w:rsidR="00000000" w:rsidRDefault="0080671D">
      <w:pPr>
        <w:pStyle w:val="a0"/>
        <w:rPr>
          <w:rFonts w:hint="cs"/>
          <w:rtl/>
        </w:rPr>
      </w:pPr>
      <w:r>
        <w:rPr>
          <w:rFonts w:hint="cs"/>
          <w:rtl/>
        </w:rPr>
        <w:t xml:space="preserve">עם זאת, אני רוצה להבהיר כאן לחבר הכנסת אלסאנע: ההחלטה או ההצעה להעביר לשיקול דעתם של שרים את ההכרעה איזה מרצה יועסק ואיזה לא יועסק היא הצעה חמורה מאין כמוה, ואני כמובן מתנגדת לה מכול וכול. לי היה הכי נוח להסכים לה, כי אני </w:t>
      </w:r>
      <w:r>
        <w:rPr>
          <w:rFonts w:hint="cs"/>
          <w:rtl/>
        </w:rPr>
        <w:t xml:space="preserve">עכשיו שרת החינוך, אבל אני מתנגדת לה מכול וכול באופן העקרוני ביותר. </w:t>
      </w:r>
    </w:p>
    <w:p w14:paraId="09D0FCAC" w14:textId="77777777" w:rsidR="00000000" w:rsidRDefault="0080671D">
      <w:pPr>
        <w:pStyle w:val="a0"/>
        <w:rPr>
          <w:rFonts w:hint="cs"/>
          <w:rtl/>
        </w:rPr>
      </w:pPr>
    </w:p>
    <w:p w14:paraId="317A1506" w14:textId="77777777" w:rsidR="00000000" w:rsidRDefault="0080671D">
      <w:pPr>
        <w:pStyle w:val="a0"/>
        <w:rPr>
          <w:rFonts w:hint="cs"/>
          <w:rtl/>
        </w:rPr>
      </w:pPr>
      <w:r>
        <w:rPr>
          <w:rFonts w:hint="cs"/>
          <w:rtl/>
        </w:rPr>
        <w:t>אני רוצה לומר כאן שוב ולחזור על מה שאמרתי בפתח דברי: אין בכוונתי, בשום פנים ואופן, ללמד סניגוריה, ואינני רוצה שדברי הבאים - ואני אומרת גם לחבר הכנסת פינס-פז - יתפרשו חלילה כאיזו השוואה. א</w:t>
      </w:r>
      <w:r>
        <w:rPr>
          <w:rFonts w:hint="cs"/>
          <w:rtl/>
        </w:rPr>
        <w:t>תה עשית השוואה, ואינני משווה זאת ללריסה טרימבובלר, ואני רוצה להתייחס לרגע לשני שמות שאתה העלית: בני מוריס וארנון סופר. דעתי מאוד לא נוחה מכך שאילן פפה מאוניברסיטת חיפה מסית ומשמיץ את מדינת ישראל ברחבי העולם, לרבות קריאות להטיל חרם על מדינת ישראל ועל המוסדו</w:t>
      </w:r>
      <w:r>
        <w:rPr>
          <w:rFonts w:hint="cs"/>
          <w:rtl/>
        </w:rPr>
        <w:t>ת האקדמיים שבה, שבאחד מהם הוא חבר סגל קבוע ומקבל ממנו את משכורתו. דעתי מאוד לא נוחה מכך. אני יכולה בגין זה לפטר אותו? להורות שלא יעסיקו אותו? להפסיק את משכורתו? אני לא יכולה. אני מצפה מאוניברסיטת חיפה שתפעיל שיקול דעת במקרה הזה בפירוש ותגיד שזה ממש דבר והי</w:t>
      </w:r>
      <w:r>
        <w:rPr>
          <w:rFonts w:hint="cs"/>
          <w:rtl/>
        </w:rPr>
        <w:t>פוכו. זה אבסורד מוחלט. הרי לא יכול להיות שמי שמקבל את שכרו ומועסק על-ידי מוסד אקדמי ישראלי, אוניברסיטה כל כך חשובה, יופיע ברחבי העולם ויקרא להחרים את המוסדות האקדמיים של מדינת ישראל. זה דבר מטורף.</w:t>
      </w:r>
    </w:p>
    <w:p w14:paraId="3385460C" w14:textId="77777777" w:rsidR="00000000" w:rsidRDefault="0080671D">
      <w:pPr>
        <w:pStyle w:val="a0"/>
        <w:rPr>
          <w:rFonts w:hint="cs"/>
          <w:rtl/>
        </w:rPr>
      </w:pPr>
    </w:p>
    <w:p w14:paraId="1ADCFD0C" w14:textId="77777777" w:rsidR="00000000" w:rsidRDefault="0080671D">
      <w:pPr>
        <w:pStyle w:val="af1"/>
        <w:rPr>
          <w:rtl/>
        </w:rPr>
      </w:pPr>
      <w:r>
        <w:rPr>
          <w:rtl/>
        </w:rPr>
        <w:t>היו"ר ראובן ריבלין:</w:t>
      </w:r>
    </w:p>
    <w:p w14:paraId="2AE4822A" w14:textId="77777777" w:rsidR="00000000" w:rsidRDefault="0080671D">
      <w:pPr>
        <w:pStyle w:val="a0"/>
        <w:rPr>
          <w:rtl/>
        </w:rPr>
      </w:pPr>
    </w:p>
    <w:p w14:paraId="1B623FB4" w14:textId="77777777" w:rsidR="00000000" w:rsidRDefault="0080671D">
      <w:pPr>
        <w:pStyle w:val="a0"/>
        <w:rPr>
          <w:rFonts w:hint="cs"/>
          <w:rtl/>
        </w:rPr>
      </w:pPr>
      <w:r>
        <w:rPr>
          <w:rFonts w:hint="cs"/>
          <w:rtl/>
        </w:rPr>
        <w:t>בדרך כלל, הביקורת והשאלות של חברי הכנ</w:t>
      </w:r>
      <w:r>
        <w:rPr>
          <w:rFonts w:hint="cs"/>
          <w:rtl/>
        </w:rPr>
        <w:t>סת, כמו גם של אזרחי ישראל האחרים, הן על דעות שהם לא מסכימים להן.</w:t>
      </w:r>
    </w:p>
    <w:p w14:paraId="2332A9F2" w14:textId="77777777" w:rsidR="00000000" w:rsidRDefault="0080671D">
      <w:pPr>
        <w:pStyle w:val="a0"/>
        <w:rPr>
          <w:rFonts w:hint="cs"/>
          <w:rtl/>
        </w:rPr>
      </w:pPr>
    </w:p>
    <w:p w14:paraId="69AE5C50" w14:textId="77777777" w:rsidR="00000000" w:rsidRDefault="0080671D">
      <w:pPr>
        <w:pStyle w:val="-"/>
        <w:rPr>
          <w:rtl/>
        </w:rPr>
      </w:pPr>
      <w:bookmarkStart w:id="21" w:name="FS000000470T23_06_2004_12_01_23C"/>
      <w:bookmarkEnd w:id="21"/>
      <w:r>
        <w:rPr>
          <w:rtl/>
        </w:rPr>
        <w:t>שרת החינוך, התרבות והספורט לימור לבנת:</w:t>
      </w:r>
    </w:p>
    <w:p w14:paraId="61185A21" w14:textId="77777777" w:rsidR="00000000" w:rsidRDefault="0080671D">
      <w:pPr>
        <w:pStyle w:val="a0"/>
        <w:rPr>
          <w:rtl/>
        </w:rPr>
      </w:pPr>
    </w:p>
    <w:p w14:paraId="7E46817F" w14:textId="77777777" w:rsidR="00000000" w:rsidRDefault="0080671D">
      <w:pPr>
        <w:pStyle w:val="a0"/>
        <w:rPr>
          <w:rFonts w:hint="cs"/>
          <w:rtl/>
        </w:rPr>
      </w:pPr>
      <w:r>
        <w:rPr>
          <w:rFonts w:hint="cs"/>
          <w:rtl/>
        </w:rPr>
        <w:t xml:space="preserve">בדיוק. לכן, בדיוק, הבאתי את הדוגמה הזאת. לחבר הכנסת אלסאנע יש טענות על בני מוריס וארנון סופר, שהם מרצים שדעתו לא נוחה מהם. אני בטוחה שהרבה יותר חברים </w:t>
      </w:r>
      <w:r>
        <w:rPr>
          <w:rFonts w:hint="cs"/>
          <w:rtl/>
        </w:rPr>
        <w:t>בבית הזה, בכנסת, יסכימו אתי שמה שעושה אילן פפה הוא חמור יותר מאשר עמדותיו של ארנון סופר. דרך אגב, ארנון סופר הוא לא איש ימין בכלל. הוא מומחה לגיאוגרפיה. כל זה לא משנה.</w:t>
      </w:r>
    </w:p>
    <w:p w14:paraId="71E2D959" w14:textId="77777777" w:rsidR="00000000" w:rsidRDefault="0080671D">
      <w:pPr>
        <w:pStyle w:val="a0"/>
        <w:rPr>
          <w:rFonts w:hint="cs"/>
          <w:rtl/>
        </w:rPr>
      </w:pPr>
    </w:p>
    <w:p w14:paraId="26B9210C" w14:textId="77777777" w:rsidR="00000000" w:rsidRDefault="0080671D">
      <w:pPr>
        <w:pStyle w:val="af0"/>
        <w:rPr>
          <w:rtl/>
        </w:rPr>
      </w:pPr>
      <w:r>
        <w:rPr>
          <w:rFonts w:hint="eastAsia"/>
          <w:rtl/>
        </w:rPr>
        <w:t>אופיר</w:t>
      </w:r>
      <w:r>
        <w:rPr>
          <w:rtl/>
        </w:rPr>
        <w:t xml:space="preserve"> פינס-פז (העבודה-מימד):</w:t>
      </w:r>
    </w:p>
    <w:p w14:paraId="27358AA0" w14:textId="77777777" w:rsidR="00000000" w:rsidRDefault="0080671D">
      <w:pPr>
        <w:pStyle w:val="a0"/>
        <w:rPr>
          <w:rFonts w:hint="cs"/>
          <w:rtl/>
        </w:rPr>
      </w:pPr>
    </w:p>
    <w:p w14:paraId="4C13D79E" w14:textId="77777777" w:rsidR="00000000" w:rsidRDefault="0080671D">
      <w:pPr>
        <w:pStyle w:val="a0"/>
        <w:rPr>
          <w:rFonts w:hint="cs"/>
          <w:rtl/>
        </w:rPr>
      </w:pPr>
      <w:r>
        <w:rPr>
          <w:rFonts w:hint="cs"/>
          <w:rtl/>
        </w:rPr>
        <w:t>לדעתי, הוא מצביע עבודה.</w:t>
      </w:r>
    </w:p>
    <w:p w14:paraId="3043AAC8" w14:textId="77777777" w:rsidR="00000000" w:rsidRDefault="0080671D">
      <w:pPr>
        <w:pStyle w:val="a0"/>
        <w:rPr>
          <w:rFonts w:hint="cs"/>
          <w:rtl/>
        </w:rPr>
      </w:pPr>
    </w:p>
    <w:p w14:paraId="2EFB8117" w14:textId="77777777" w:rsidR="00000000" w:rsidRDefault="0080671D">
      <w:pPr>
        <w:pStyle w:val="-"/>
        <w:rPr>
          <w:rtl/>
        </w:rPr>
      </w:pPr>
      <w:bookmarkStart w:id="22" w:name="FS000000470T23_06_2004_12_03_22C"/>
      <w:bookmarkEnd w:id="22"/>
      <w:r>
        <w:rPr>
          <w:rtl/>
        </w:rPr>
        <w:t>שרת החינוך, התרבות והספורט לימור</w:t>
      </w:r>
      <w:r>
        <w:rPr>
          <w:rtl/>
        </w:rPr>
        <w:t xml:space="preserve"> לבנת:</w:t>
      </w:r>
    </w:p>
    <w:p w14:paraId="01941F4F" w14:textId="77777777" w:rsidR="00000000" w:rsidRDefault="0080671D">
      <w:pPr>
        <w:pStyle w:val="a0"/>
        <w:rPr>
          <w:rtl/>
        </w:rPr>
      </w:pPr>
    </w:p>
    <w:p w14:paraId="2A81C5E9" w14:textId="77777777" w:rsidR="00000000" w:rsidRDefault="0080671D">
      <w:pPr>
        <w:pStyle w:val="a0"/>
        <w:rPr>
          <w:rFonts w:hint="cs"/>
          <w:rtl/>
        </w:rPr>
      </w:pPr>
      <w:r>
        <w:rPr>
          <w:rFonts w:hint="cs"/>
          <w:rtl/>
        </w:rPr>
        <w:t>הוא מצביע למפלגת העבודה. הוא לא איש ימין. אתה צודק. הוא ממש לא איש ימין כלל. אבל, זה גם לא משנה. הוא איש מקצוע. יש לו עמדות שאפשר לאהוב אותן יותר או פחות, אבל הוא איש מקצוע.</w:t>
      </w:r>
    </w:p>
    <w:p w14:paraId="4F923591" w14:textId="77777777" w:rsidR="00000000" w:rsidRDefault="0080671D">
      <w:pPr>
        <w:pStyle w:val="a0"/>
        <w:rPr>
          <w:rFonts w:hint="cs"/>
          <w:rtl/>
        </w:rPr>
      </w:pPr>
    </w:p>
    <w:p w14:paraId="371DCA50" w14:textId="77777777" w:rsidR="00000000" w:rsidRDefault="0080671D">
      <w:pPr>
        <w:pStyle w:val="af1"/>
        <w:rPr>
          <w:rtl/>
        </w:rPr>
      </w:pPr>
      <w:r>
        <w:rPr>
          <w:rtl/>
        </w:rPr>
        <w:t>היו"ר ראובן ריבלין:</w:t>
      </w:r>
    </w:p>
    <w:p w14:paraId="0CE73DED" w14:textId="77777777" w:rsidR="00000000" w:rsidRDefault="0080671D">
      <w:pPr>
        <w:pStyle w:val="a0"/>
        <w:rPr>
          <w:rtl/>
        </w:rPr>
      </w:pPr>
    </w:p>
    <w:p w14:paraId="1E3F5EED" w14:textId="77777777" w:rsidR="00000000" w:rsidRDefault="0080671D">
      <w:pPr>
        <w:pStyle w:val="a0"/>
        <w:rPr>
          <w:rFonts w:hint="cs"/>
          <w:rtl/>
        </w:rPr>
      </w:pPr>
      <w:r>
        <w:rPr>
          <w:rFonts w:hint="cs"/>
          <w:rtl/>
        </w:rPr>
        <w:t>גברתי השרה, השאילתא מאוד - - -</w:t>
      </w:r>
    </w:p>
    <w:p w14:paraId="00297BEC" w14:textId="77777777" w:rsidR="00000000" w:rsidRDefault="0080671D">
      <w:pPr>
        <w:pStyle w:val="a0"/>
        <w:rPr>
          <w:rFonts w:hint="cs"/>
          <w:rtl/>
        </w:rPr>
      </w:pPr>
    </w:p>
    <w:p w14:paraId="5283CDB2" w14:textId="77777777" w:rsidR="00000000" w:rsidRDefault="0080671D">
      <w:pPr>
        <w:pStyle w:val="-"/>
        <w:rPr>
          <w:rtl/>
        </w:rPr>
      </w:pPr>
      <w:bookmarkStart w:id="23" w:name="FS000000470T23_06_2004_12_04_03C"/>
      <w:bookmarkEnd w:id="23"/>
      <w:r>
        <w:rPr>
          <w:rtl/>
        </w:rPr>
        <w:t>שרת החינוך, התרבות ו</w:t>
      </w:r>
      <w:r>
        <w:rPr>
          <w:rtl/>
        </w:rPr>
        <w:t>הספורט לימור לבנת:</w:t>
      </w:r>
    </w:p>
    <w:p w14:paraId="25771204" w14:textId="77777777" w:rsidR="00000000" w:rsidRDefault="0080671D">
      <w:pPr>
        <w:pStyle w:val="a0"/>
        <w:rPr>
          <w:rtl/>
        </w:rPr>
      </w:pPr>
    </w:p>
    <w:p w14:paraId="63FAD7FA" w14:textId="77777777" w:rsidR="00000000" w:rsidRDefault="0080671D">
      <w:pPr>
        <w:pStyle w:val="a0"/>
        <w:rPr>
          <w:rFonts w:hint="cs"/>
          <w:rtl/>
        </w:rPr>
      </w:pPr>
      <w:r>
        <w:rPr>
          <w:rFonts w:hint="cs"/>
          <w:rtl/>
        </w:rPr>
        <w:t>אתה צודק. סליחה.</w:t>
      </w:r>
    </w:p>
    <w:p w14:paraId="293C7853" w14:textId="77777777" w:rsidR="00000000" w:rsidRDefault="0080671D">
      <w:pPr>
        <w:pStyle w:val="a0"/>
        <w:rPr>
          <w:rFonts w:hint="cs"/>
          <w:rtl/>
        </w:rPr>
      </w:pPr>
    </w:p>
    <w:p w14:paraId="0FE0CE37" w14:textId="77777777" w:rsidR="00000000" w:rsidRDefault="0080671D">
      <w:pPr>
        <w:pStyle w:val="af1"/>
        <w:rPr>
          <w:rtl/>
        </w:rPr>
      </w:pPr>
      <w:r>
        <w:rPr>
          <w:rtl/>
        </w:rPr>
        <w:t>היו"ר ראובן ריבלין:</w:t>
      </w:r>
    </w:p>
    <w:p w14:paraId="3E53C116" w14:textId="77777777" w:rsidR="00000000" w:rsidRDefault="0080671D">
      <w:pPr>
        <w:pStyle w:val="a0"/>
        <w:rPr>
          <w:rtl/>
        </w:rPr>
      </w:pPr>
    </w:p>
    <w:p w14:paraId="2E23502B" w14:textId="77777777" w:rsidR="00000000" w:rsidRDefault="0080671D">
      <w:pPr>
        <w:pStyle w:val="a0"/>
        <w:rPr>
          <w:rFonts w:hint="cs"/>
          <w:rtl/>
        </w:rPr>
      </w:pPr>
      <w:r>
        <w:rPr>
          <w:rFonts w:hint="cs"/>
          <w:rtl/>
        </w:rPr>
        <w:t>לא. להיפך, אני רוצה לפתח את הנושא. השאילתא רגישה מאוד, והייתי יכול לאשר אותה או לא. חשבתי שבגלל נושא זכות הדיבור, לעומת הנושא הכבד של השתתפות לאחר מעשה או הזדהות לאחר מעשה עם רוצח ראש הממשלה, הדילמ</w:t>
      </w:r>
      <w:r>
        <w:rPr>
          <w:rFonts w:hint="cs"/>
          <w:rtl/>
        </w:rPr>
        <w:t>ה פה של זכות הדיבור והדילמה האחרת בהחלט ראויות לדיון בדרך של שאילתא בעל-פה בכנסת.</w:t>
      </w:r>
    </w:p>
    <w:p w14:paraId="1BC76009" w14:textId="77777777" w:rsidR="00000000" w:rsidRDefault="0080671D">
      <w:pPr>
        <w:pStyle w:val="a0"/>
        <w:rPr>
          <w:rFonts w:hint="cs"/>
          <w:rtl/>
        </w:rPr>
      </w:pPr>
    </w:p>
    <w:p w14:paraId="4ABBE7A6" w14:textId="77777777" w:rsidR="00000000" w:rsidRDefault="0080671D">
      <w:pPr>
        <w:pStyle w:val="-"/>
        <w:rPr>
          <w:rtl/>
        </w:rPr>
      </w:pPr>
      <w:bookmarkStart w:id="24" w:name="FS000000470T23_06_2004_12_04_22C"/>
      <w:bookmarkEnd w:id="24"/>
      <w:r>
        <w:rPr>
          <w:rtl/>
        </w:rPr>
        <w:t>שרת החינוך, התרבות והספורט לימור לבנת:</w:t>
      </w:r>
    </w:p>
    <w:p w14:paraId="25B2B5DB" w14:textId="77777777" w:rsidR="00000000" w:rsidRDefault="0080671D">
      <w:pPr>
        <w:pStyle w:val="a0"/>
        <w:rPr>
          <w:rtl/>
        </w:rPr>
      </w:pPr>
    </w:p>
    <w:p w14:paraId="53F75146" w14:textId="77777777" w:rsidR="00000000" w:rsidRDefault="0080671D">
      <w:pPr>
        <w:pStyle w:val="a0"/>
        <w:rPr>
          <w:rFonts w:hint="cs"/>
          <w:rtl/>
        </w:rPr>
      </w:pPr>
      <w:r>
        <w:rPr>
          <w:rFonts w:hint="cs"/>
          <w:rtl/>
        </w:rPr>
        <w:t>ראשית, אני מסכימה עם הדברים שאמר קודם גם חבר הכנסת פינס-פז. קראתי גם אני הבוקר את הדברים. לא צריך אפילו לקרוא אותם כדי לחשוב שזה בהחל</w:t>
      </w:r>
      <w:r>
        <w:rPr>
          <w:rFonts w:hint="cs"/>
          <w:rtl/>
        </w:rPr>
        <w:t>ט לא ראוי. חבר הכנסת בן-מנחם, בשאילתא שלו, אכן נותן את ההזדמנות לומר את הדברים כאן באופן הברור ביותר. אני לא מתייחסת כרגע לנושא הרצאה כזה או אחר, וזה לא משנה כל כך אם זה נושא הרצאה כזה או אחר.</w:t>
      </w:r>
    </w:p>
    <w:p w14:paraId="51F5C58B" w14:textId="77777777" w:rsidR="00000000" w:rsidRDefault="0080671D">
      <w:pPr>
        <w:pStyle w:val="a0"/>
        <w:rPr>
          <w:rFonts w:hint="cs"/>
          <w:rtl/>
        </w:rPr>
      </w:pPr>
    </w:p>
    <w:p w14:paraId="5CA83A8A" w14:textId="77777777" w:rsidR="00000000" w:rsidRDefault="0080671D">
      <w:pPr>
        <w:pStyle w:val="a0"/>
        <w:rPr>
          <w:rFonts w:hint="cs"/>
          <w:rtl/>
        </w:rPr>
      </w:pPr>
      <w:r>
        <w:rPr>
          <w:rFonts w:hint="cs"/>
          <w:rtl/>
        </w:rPr>
        <w:t>כדי להניח את דעתו של חבר הכנסת אלסאנע, ואולי את דעתם של חברי ה</w:t>
      </w:r>
      <w:r>
        <w:rPr>
          <w:rFonts w:hint="cs"/>
          <w:rtl/>
        </w:rPr>
        <w:t>בית כאן - במועצה להשכלה גבוהה לראשונה יש שני חברים ששניהם אינם יהודים: אחד ערבי מוסלמי ואחד דרוזי. דרך אגב, זה כך לראשונה. אני שרת החינוך הראשונה מאז קום המדינה שמינתה שני חברי המועצה להשכלה גבוהה מהמגזר הערבי.</w:t>
      </w:r>
    </w:p>
    <w:p w14:paraId="3CDAA031" w14:textId="77777777" w:rsidR="00000000" w:rsidRDefault="0080671D">
      <w:pPr>
        <w:pStyle w:val="a0"/>
        <w:rPr>
          <w:rFonts w:hint="cs"/>
          <w:rtl/>
        </w:rPr>
      </w:pPr>
    </w:p>
    <w:p w14:paraId="2A404C65" w14:textId="77777777" w:rsidR="00000000" w:rsidRDefault="0080671D">
      <w:pPr>
        <w:pStyle w:val="af0"/>
        <w:rPr>
          <w:rtl/>
        </w:rPr>
      </w:pPr>
      <w:r>
        <w:rPr>
          <w:rFonts w:hint="eastAsia"/>
          <w:rtl/>
        </w:rPr>
        <w:t>עבד</w:t>
      </w:r>
      <w:r>
        <w:rPr>
          <w:rtl/>
        </w:rPr>
        <w:t>-אלמאלכ דהאמשה (רע"ם):</w:t>
      </w:r>
    </w:p>
    <w:p w14:paraId="7FBF9B4D" w14:textId="77777777" w:rsidR="00000000" w:rsidRDefault="0080671D">
      <w:pPr>
        <w:pStyle w:val="a0"/>
        <w:rPr>
          <w:rFonts w:hint="cs"/>
          <w:rtl/>
        </w:rPr>
      </w:pPr>
    </w:p>
    <w:p w14:paraId="74B5C64A" w14:textId="77777777" w:rsidR="00000000" w:rsidRDefault="0080671D">
      <w:pPr>
        <w:pStyle w:val="a0"/>
        <w:rPr>
          <w:rFonts w:hint="cs"/>
          <w:rtl/>
        </w:rPr>
      </w:pPr>
      <w:r>
        <w:rPr>
          <w:rFonts w:hint="cs"/>
          <w:rtl/>
        </w:rPr>
        <w:t>קודם אמרת: שני ער</w:t>
      </w:r>
      <w:r>
        <w:rPr>
          <w:rFonts w:hint="cs"/>
          <w:rtl/>
        </w:rPr>
        <w:t>בים, ואחר כך: דרוזי וערבי. למה החלוקה הזאת? למה לא תכירו בנו - - -</w:t>
      </w:r>
    </w:p>
    <w:p w14:paraId="7C8505AE" w14:textId="77777777" w:rsidR="00000000" w:rsidRDefault="0080671D">
      <w:pPr>
        <w:pStyle w:val="a0"/>
        <w:rPr>
          <w:rFonts w:hint="cs"/>
          <w:rtl/>
        </w:rPr>
      </w:pPr>
    </w:p>
    <w:p w14:paraId="1637EDB5" w14:textId="77777777" w:rsidR="00000000" w:rsidRDefault="0080671D">
      <w:pPr>
        <w:pStyle w:val="-"/>
        <w:rPr>
          <w:rtl/>
        </w:rPr>
      </w:pPr>
      <w:bookmarkStart w:id="25" w:name="FS000000470T23_06_2004_12_08_23C"/>
      <w:bookmarkEnd w:id="25"/>
      <w:r>
        <w:rPr>
          <w:rtl/>
        </w:rPr>
        <w:t>שרת החינוך, התרבות והספורט לימור לבנת:</w:t>
      </w:r>
    </w:p>
    <w:p w14:paraId="7AA6F837" w14:textId="77777777" w:rsidR="00000000" w:rsidRDefault="0080671D">
      <w:pPr>
        <w:pStyle w:val="a0"/>
        <w:rPr>
          <w:rtl/>
        </w:rPr>
      </w:pPr>
    </w:p>
    <w:p w14:paraId="728D5069" w14:textId="77777777" w:rsidR="00000000" w:rsidRDefault="0080671D">
      <w:pPr>
        <w:pStyle w:val="a0"/>
        <w:rPr>
          <w:rFonts w:hint="cs"/>
          <w:rtl/>
        </w:rPr>
      </w:pPr>
      <w:r>
        <w:rPr>
          <w:rFonts w:hint="cs"/>
          <w:rtl/>
        </w:rPr>
        <w:t>אני יודעת שאתם רוצים להשתלט על הכול - גם על היהודים - אבל בטח לא על הדרוזים יתאפשר לכם. אחד מהם דרוזי, ואחד מהם מוסלמי. לא היה מעולם מצב כזה. זו הפע</w:t>
      </w:r>
      <w:r>
        <w:rPr>
          <w:rFonts w:hint="cs"/>
          <w:rtl/>
        </w:rPr>
        <w:t>ם הראשונה. אני מאוד גאה בזה. אדוני היושב-ראש, תודה רבה לך.</w:t>
      </w:r>
    </w:p>
    <w:p w14:paraId="3252C4DB" w14:textId="77777777" w:rsidR="00000000" w:rsidRDefault="0080671D">
      <w:pPr>
        <w:pStyle w:val="a0"/>
        <w:rPr>
          <w:rFonts w:hint="cs"/>
          <w:rtl/>
        </w:rPr>
      </w:pPr>
    </w:p>
    <w:p w14:paraId="2C56D103" w14:textId="77777777" w:rsidR="00000000" w:rsidRDefault="0080671D">
      <w:pPr>
        <w:pStyle w:val="af0"/>
        <w:rPr>
          <w:rtl/>
        </w:rPr>
      </w:pPr>
      <w:r>
        <w:rPr>
          <w:rFonts w:hint="eastAsia"/>
          <w:rtl/>
        </w:rPr>
        <w:t>ואסל</w:t>
      </w:r>
      <w:r>
        <w:rPr>
          <w:rtl/>
        </w:rPr>
        <w:t xml:space="preserve"> טאהא (בל"ד):</w:t>
      </w:r>
    </w:p>
    <w:p w14:paraId="199D368F" w14:textId="77777777" w:rsidR="00000000" w:rsidRDefault="0080671D">
      <w:pPr>
        <w:pStyle w:val="a0"/>
        <w:rPr>
          <w:rFonts w:hint="cs"/>
          <w:rtl/>
        </w:rPr>
      </w:pPr>
    </w:p>
    <w:p w14:paraId="3F42D6F4" w14:textId="77777777" w:rsidR="00000000" w:rsidRDefault="0080671D">
      <w:pPr>
        <w:pStyle w:val="a0"/>
        <w:rPr>
          <w:rFonts w:hint="cs"/>
          <w:rtl/>
        </w:rPr>
      </w:pPr>
      <w:r>
        <w:rPr>
          <w:rFonts w:hint="cs"/>
          <w:rtl/>
        </w:rPr>
        <w:t>- - -</w:t>
      </w:r>
    </w:p>
    <w:p w14:paraId="023D21AA" w14:textId="77777777" w:rsidR="00000000" w:rsidRDefault="0080671D">
      <w:pPr>
        <w:pStyle w:val="a0"/>
        <w:rPr>
          <w:rFonts w:hint="cs"/>
          <w:rtl/>
        </w:rPr>
      </w:pPr>
    </w:p>
    <w:p w14:paraId="7E41341F" w14:textId="77777777" w:rsidR="00000000" w:rsidRDefault="0080671D">
      <w:pPr>
        <w:pStyle w:val="af1"/>
        <w:rPr>
          <w:rtl/>
        </w:rPr>
      </w:pPr>
      <w:r>
        <w:rPr>
          <w:rtl/>
        </w:rPr>
        <w:t>היו"ר ראובן ריבלין:</w:t>
      </w:r>
    </w:p>
    <w:p w14:paraId="26798067" w14:textId="77777777" w:rsidR="00000000" w:rsidRDefault="0080671D">
      <w:pPr>
        <w:pStyle w:val="a0"/>
        <w:rPr>
          <w:rtl/>
        </w:rPr>
      </w:pPr>
    </w:p>
    <w:p w14:paraId="1E3FB2A2" w14:textId="77777777" w:rsidR="00000000" w:rsidRDefault="0080671D">
      <w:pPr>
        <w:pStyle w:val="a0"/>
        <w:rPr>
          <w:rFonts w:hint="cs"/>
          <w:rtl/>
        </w:rPr>
      </w:pPr>
      <w:r>
        <w:rPr>
          <w:rFonts w:hint="cs"/>
          <w:rtl/>
        </w:rPr>
        <w:t>תודה רבה. דרך אגב, נדמה לי שגם הדרוזים וגם המוסלמים הם ערבים. גם הנוצרים.</w:t>
      </w:r>
    </w:p>
    <w:p w14:paraId="0CB4A1B5" w14:textId="77777777" w:rsidR="00000000" w:rsidRDefault="0080671D">
      <w:pPr>
        <w:pStyle w:val="a0"/>
        <w:rPr>
          <w:rFonts w:hint="cs"/>
          <w:rtl/>
        </w:rPr>
      </w:pPr>
    </w:p>
    <w:p w14:paraId="08AC60B8" w14:textId="77777777" w:rsidR="00000000" w:rsidRDefault="0080671D">
      <w:pPr>
        <w:pStyle w:val="-"/>
        <w:rPr>
          <w:rtl/>
        </w:rPr>
      </w:pPr>
      <w:bookmarkStart w:id="26" w:name="FS000000470T23_06_2004_12_09_54C"/>
      <w:bookmarkEnd w:id="26"/>
      <w:r>
        <w:rPr>
          <w:rtl/>
        </w:rPr>
        <w:t>שרת החינוך, התרבות והספורט לימור לבנת:</w:t>
      </w:r>
    </w:p>
    <w:p w14:paraId="58071CA7" w14:textId="77777777" w:rsidR="00000000" w:rsidRDefault="0080671D">
      <w:pPr>
        <w:pStyle w:val="a0"/>
        <w:rPr>
          <w:rtl/>
        </w:rPr>
      </w:pPr>
    </w:p>
    <w:p w14:paraId="23E31A25" w14:textId="77777777" w:rsidR="00000000" w:rsidRDefault="0080671D">
      <w:pPr>
        <w:pStyle w:val="a0"/>
        <w:rPr>
          <w:rFonts w:hint="cs"/>
          <w:rtl/>
        </w:rPr>
      </w:pPr>
      <w:r>
        <w:rPr>
          <w:rFonts w:hint="cs"/>
          <w:rtl/>
        </w:rPr>
        <w:t>ודאי. הוא שאמרתי.</w:t>
      </w:r>
    </w:p>
    <w:p w14:paraId="5A6ED15C" w14:textId="77777777" w:rsidR="00000000" w:rsidRDefault="0080671D">
      <w:pPr>
        <w:pStyle w:val="af1"/>
        <w:rPr>
          <w:rtl/>
        </w:rPr>
      </w:pPr>
    </w:p>
    <w:p w14:paraId="6862A10B" w14:textId="77777777" w:rsidR="00000000" w:rsidRDefault="0080671D">
      <w:pPr>
        <w:pStyle w:val="af1"/>
        <w:rPr>
          <w:rtl/>
        </w:rPr>
      </w:pPr>
      <w:r>
        <w:rPr>
          <w:rtl/>
        </w:rPr>
        <w:t>היו"ר ראובן ריב</w:t>
      </w:r>
      <w:r>
        <w:rPr>
          <w:rtl/>
        </w:rPr>
        <w:t>לין:</w:t>
      </w:r>
    </w:p>
    <w:p w14:paraId="2AC90F0B" w14:textId="77777777" w:rsidR="00000000" w:rsidRDefault="0080671D">
      <w:pPr>
        <w:pStyle w:val="a0"/>
        <w:rPr>
          <w:rtl/>
        </w:rPr>
      </w:pPr>
    </w:p>
    <w:p w14:paraId="7E52EFFC" w14:textId="77777777" w:rsidR="00000000" w:rsidRDefault="0080671D">
      <w:pPr>
        <w:pStyle w:val="a0"/>
        <w:rPr>
          <w:rFonts w:hint="cs"/>
          <w:rtl/>
        </w:rPr>
      </w:pPr>
      <w:r>
        <w:rPr>
          <w:rFonts w:hint="cs"/>
          <w:rtl/>
        </w:rPr>
        <w:t xml:space="preserve">תודה רבה. אני רואה בזה בהחלט כבוד. האדם הוא מה שנחשב. האדם נחשב. יש טובים בכל בני-האדם לכל הרוחב. מה שנחשב הוא האדם. מובן שאזרחי ישראל כולם שווים, ובוודאי יש מהם ערבים לתפארתם, יש יהודים ויש נוצרים. אני מדבר על כך שיש יהודים כלאום ולא כדת. אין יהודי </w:t>
      </w:r>
      <w:r>
        <w:rPr>
          <w:rFonts w:hint="cs"/>
          <w:rtl/>
        </w:rPr>
        <w:t>שהוא לא יהודי, ולעומת זאת יש ערבי שיכול להיות מוסלמי.</w:t>
      </w:r>
    </w:p>
    <w:p w14:paraId="4ECD9254" w14:textId="77777777" w:rsidR="00000000" w:rsidRDefault="0080671D">
      <w:pPr>
        <w:pStyle w:val="a0"/>
        <w:rPr>
          <w:rFonts w:hint="cs"/>
          <w:rtl/>
        </w:rPr>
      </w:pPr>
    </w:p>
    <w:p w14:paraId="3F737D0D" w14:textId="77777777" w:rsidR="00000000" w:rsidRDefault="0080671D">
      <w:pPr>
        <w:pStyle w:val="af0"/>
        <w:rPr>
          <w:rtl/>
        </w:rPr>
      </w:pPr>
      <w:r>
        <w:rPr>
          <w:rFonts w:hint="eastAsia"/>
          <w:rtl/>
        </w:rPr>
        <w:t>אופיר</w:t>
      </w:r>
      <w:r>
        <w:rPr>
          <w:rtl/>
        </w:rPr>
        <w:t xml:space="preserve"> פינס-פז (העבודה-מימד):</w:t>
      </w:r>
    </w:p>
    <w:p w14:paraId="4C914213" w14:textId="77777777" w:rsidR="00000000" w:rsidRDefault="0080671D">
      <w:pPr>
        <w:pStyle w:val="a0"/>
        <w:rPr>
          <w:rFonts w:hint="cs"/>
          <w:rtl/>
        </w:rPr>
      </w:pPr>
    </w:p>
    <w:p w14:paraId="7BA0B162" w14:textId="77777777" w:rsidR="00000000" w:rsidRDefault="0080671D">
      <w:pPr>
        <w:pStyle w:val="a0"/>
        <w:rPr>
          <w:rFonts w:hint="cs"/>
          <w:rtl/>
        </w:rPr>
      </w:pPr>
      <w:r>
        <w:rPr>
          <w:rFonts w:hint="cs"/>
          <w:rtl/>
        </w:rPr>
        <w:t>דרך אגב, יכול להיות ערבי שהוא יהודי?</w:t>
      </w:r>
    </w:p>
    <w:p w14:paraId="5EC1FEAD" w14:textId="77777777" w:rsidR="00000000" w:rsidRDefault="0080671D">
      <w:pPr>
        <w:pStyle w:val="a0"/>
        <w:rPr>
          <w:rFonts w:hint="cs"/>
          <w:rtl/>
        </w:rPr>
      </w:pPr>
    </w:p>
    <w:p w14:paraId="53541946" w14:textId="77777777" w:rsidR="00000000" w:rsidRDefault="0080671D">
      <w:pPr>
        <w:pStyle w:val="af1"/>
        <w:rPr>
          <w:rtl/>
        </w:rPr>
      </w:pPr>
      <w:r>
        <w:rPr>
          <w:rtl/>
        </w:rPr>
        <w:t>היו"ר ראובן ריבלין:</w:t>
      </w:r>
    </w:p>
    <w:p w14:paraId="5C5A77E2" w14:textId="77777777" w:rsidR="00000000" w:rsidRDefault="0080671D">
      <w:pPr>
        <w:pStyle w:val="a0"/>
        <w:rPr>
          <w:rtl/>
        </w:rPr>
      </w:pPr>
    </w:p>
    <w:p w14:paraId="15B5F0B2" w14:textId="77777777" w:rsidR="00000000" w:rsidRDefault="0080671D">
      <w:pPr>
        <w:pStyle w:val="a0"/>
        <w:rPr>
          <w:rFonts w:hint="cs"/>
          <w:rtl/>
        </w:rPr>
      </w:pPr>
      <w:r>
        <w:rPr>
          <w:rFonts w:hint="cs"/>
          <w:rtl/>
        </w:rPr>
        <w:t>ערבי יכול להיות יהודי על-פי אמו. ערבי יכול להיות יהודי? ודאי. הבעיה שלנו היא בעיית הלאום והדת. עכשיו, אני לא אשא</w:t>
      </w:r>
      <w:r>
        <w:rPr>
          <w:rFonts w:hint="cs"/>
          <w:rtl/>
        </w:rPr>
        <w:t>ל, ואני שואל רק אנשים שמוצאם בסוכנות לעניין זה. חבר הכנסת פינס-פז, בדרך כלל, אני נוהג בעניינים כאלה להתייעץ בחברי בכנסת שהם יוצאי הסוכנות.</w:t>
      </w:r>
    </w:p>
    <w:p w14:paraId="7FDF9D19" w14:textId="77777777" w:rsidR="00000000" w:rsidRDefault="0080671D">
      <w:pPr>
        <w:pStyle w:val="a0"/>
        <w:rPr>
          <w:rFonts w:hint="cs"/>
          <w:rtl/>
        </w:rPr>
      </w:pPr>
    </w:p>
    <w:p w14:paraId="409AD060" w14:textId="77777777" w:rsidR="00000000" w:rsidRDefault="0080671D">
      <w:pPr>
        <w:pStyle w:val="af0"/>
        <w:rPr>
          <w:rtl/>
        </w:rPr>
      </w:pPr>
      <w:r>
        <w:rPr>
          <w:rFonts w:hint="eastAsia"/>
          <w:rtl/>
        </w:rPr>
        <w:t>טלב</w:t>
      </w:r>
      <w:r>
        <w:rPr>
          <w:rtl/>
        </w:rPr>
        <w:t xml:space="preserve"> אלסאנע (רע"ם):</w:t>
      </w:r>
    </w:p>
    <w:p w14:paraId="0E38DC4D" w14:textId="77777777" w:rsidR="00000000" w:rsidRDefault="0080671D">
      <w:pPr>
        <w:pStyle w:val="a0"/>
        <w:rPr>
          <w:rFonts w:hint="cs"/>
          <w:rtl/>
        </w:rPr>
      </w:pPr>
    </w:p>
    <w:p w14:paraId="36683F41" w14:textId="77777777" w:rsidR="00000000" w:rsidRDefault="0080671D">
      <w:pPr>
        <w:pStyle w:val="a0"/>
        <w:rPr>
          <w:rFonts w:hint="cs"/>
          <w:rtl/>
        </w:rPr>
      </w:pPr>
      <w:r>
        <w:rPr>
          <w:rFonts w:hint="cs"/>
          <w:rtl/>
        </w:rPr>
        <w:t>למשל: הרמב"ם היה ערבי אבל דתו היתה יהודית.</w:t>
      </w:r>
    </w:p>
    <w:p w14:paraId="584F6CD0" w14:textId="77777777" w:rsidR="00000000" w:rsidRDefault="0080671D">
      <w:pPr>
        <w:pStyle w:val="a0"/>
        <w:rPr>
          <w:rFonts w:hint="cs"/>
          <w:rtl/>
        </w:rPr>
      </w:pPr>
    </w:p>
    <w:p w14:paraId="7A0E5D59" w14:textId="77777777" w:rsidR="00000000" w:rsidRDefault="0080671D">
      <w:pPr>
        <w:pStyle w:val="af1"/>
        <w:rPr>
          <w:rtl/>
        </w:rPr>
      </w:pPr>
      <w:r>
        <w:rPr>
          <w:rtl/>
        </w:rPr>
        <w:t>היו"ר ראובן ריבלין:</w:t>
      </w:r>
    </w:p>
    <w:p w14:paraId="14200DDB" w14:textId="77777777" w:rsidR="00000000" w:rsidRDefault="0080671D">
      <w:pPr>
        <w:pStyle w:val="a0"/>
        <w:rPr>
          <w:rtl/>
        </w:rPr>
      </w:pPr>
    </w:p>
    <w:p w14:paraId="2CC03B0A" w14:textId="77777777" w:rsidR="00000000" w:rsidRDefault="0080671D">
      <w:pPr>
        <w:pStyle w:val="a0"/>
        <w:rPr>
          <w:rFonts w:hint="cs"/>
          <w:rtl/>
        </w:rPr>
      </w:pPr>
      <w:r>
        <w:rPr>
          <w:rFonts w:hint="cs"/>
          <w:rtl/>
        </w:rPr>
        <w:t>הרמב"ם היה יהודי בלאום - - -</w:t>
      </w:r>
    </w:p>
    <w:p w14:paraId="65A5B61D" w14:textId="77777777" w:rsidR="00000000" w:rsidRDefault="0080671D">
      <w:pPr>
        <w:pStyle w:val="a0"/>
        <w:rPr>
          <w:rFonts w:hint="cs"/>
          <w:rtl/>
        </w:rPr>
      </w:pPr>
    </w:p>
    <w:p w14:paraId="21485B51" w14:textId="77777777" w:rsidR="00000000" w:rsidRDefault="0080671D">
      <w:pPr>
        <w:pStyle w:val="af0"/>
        <w:rPr>
          <w:rtl/>
        </w:rPr>
      </w:pPr>
      <w:r>
        <w:rPr>
          <w:rFonts w:hint="eastAsia"/>
          <w:rtl/>
        </w:rPr>
        <w:t>ט</w:t>
      </w:r>
      <w:r>
        <w:rPr>
          <w:rFonts w:hint="eastAsia"/>
          <w:rtl/>
        </w:rPr>
        <w:t>לב</w:t>
      </w:r>
      <w:r>
        <w:rPr>
          <w:rtl/>
        </w:rPr>
        <w:t xml:space="preserve"> אלסאנע (רע"ם):</w:t>
      </w:r>
    </w:p>
    <w:p w14:paraId="6FE3F1AA" w14:textId="77777777" w:rsidR="00000000" w:rsidRDefault="0080671D">
      <w:pPr>
        <w:pStyle w:val="a0"/>
        <w:rPr>
          <w:rFonts w:hint="cs"/>
          <w:rtl/>
        </w:rPr>
      </w:pPr>
    </w:p>
    <w:p w14:paraId="16BAEC4A" w14:textId="77777777" w:rsidR="00000000" w:rsidRDefault="0080671D">
      <w:pPr>
        <w:pStyle w:val="a0"/>
        <w:rPr>
          <w:rFonts w:hint="cs"/>
          <w:rtl/>
        </w:rPr>
      </w:pPr>
      <w:r>
        <w:rPr>
          <w:rFonts w:hint="cs"/>
          <w:rtl/>
        </w:rPr>
        <w:t>הוא היה יהודי בדת וערבי בלאום.</w:t>
      </w:r>
    </w:p>
    <w:p w14:paraId="1C078B28" w14:textId="77777777" w:rsidR="00000000" w:rsidRDefault="0080671D">
      <w:pPr>
        <w:pStyle w:val="a0"/>
        <w:rPr>
          <w:rFonts w:hint="cs"/>
          <w:rtl/>
        </w:rPr>
      </w:pPr>
    </w:p>
    <w:p w14:paraId="687240D1" w14:textId="77777777" w:rsidR="00000000" w:rsidRDefault="0080671D">
      <w:pPr>
        <w:pStyle w:val="af1"/>
        <w:rPr>
          <w:rtl/>
        </w:rPr>
      </w:pPr>
      <w:r>
        <w:rPr>
          <w:rtl/>
        </w:rPr>
        <w:t>היו"ר ראובן ריבלין:</w:t>
      </w:r>
    </w:p>
    <w:p w14:paraId="022D701D" w14:textId="77777777" w:rsidR="00000000" w:rsidRDefault="0080671D">
      <w:pPr>
        <w:pStyle w:val="a0"/>
        <w:rPr>
          <w:rtl/>
        </w:rPr>
      </w:pPr>
    </w:p>
    <w:p w14:paraId="2432C860" w14:textId="77777777" w:rsidR="00000000" w:rsidRDefault="0080671D">
      <w:pPr>
        <w:pStyle w:val="a0"/>
        <w:rPr>
          <w:rFonts w:hint="cs"/>
          <w:rtl/>
        </w:rPr>
      </w:pPr>
      <w:r>
        <w:rPr>
          <w:rFonts w:hint="cs"/>
          <w:rtl/>
        </w:rPr>
        <w:t xml:space="preserve">בהחלט יכול להיות ערבי בלאום. אינני נכנס עכשיו לפילולוגיה. יש אומרים שאצל יהודי הלאום והדת חד הם. לא ניכנס עכשיו לשאלה מיהו יהודי. כשנפתור את השאלה מיהו יהודי נתחיל לפתור את השאלה מיהו </w:t>
      </w:r>
      <w:r>
        <w:rPr>
          <w:rFonts w:hint="cs"/>
          <w:rtl/>
        </w:rPr>
        <w:t>ערבי, בסדר?</w:t>
      </w:r>
    </w:p>
    <w:p w14:paraId="4B3DDB6D" w14:textId="77777777" w:rsidR="00000000" w:rsidRDefault="0080671D">
      <w:pPr>
        <w:pStyle w:val="a0"/>
        <w:rPr>
          <w:rFonts w:hint="cs"/>
          <w:rtl/>
        </w:rPr>
      </w:pPr>
    </w:p>
    <w:p w14:paraId="1F17B932" w14:textId="77777777" w:rsidR="00000000" w:rsidRDefault="0080671D">
      <w:pPr>
        <w:pStyle w:val="a0"/>
        <w:rPr>
          <w:rtl/>
        </w:rPr>
      </w:pPr>
      <w:r>
        <w:rPr>
          <w:rFonts w:hint="cs"/>
          <w:rtl/>
        </w:rPr>
        <w:t>רבותי חברי הכנסת, כבוד השר נתן שרנסקי ישיב על שאילתא בעל-פה מס' 156, מאת חבר הכנסת עמרי שרון, בנושא: ערכת "נלחמים באנטישמיות". חבר הכנסת שרון, בראשית אדוני יקרא את השאילתא כפי שהיא, ולאחר מכן, אם ירצה, יוכל להרחיב בשאלה נוספת לאחר תשובת השר. כ</w:t>
      </w:r>
      <w:r>
        <w:rPr>
          <w:rFonts w:hint="cs"/>
          <w:rtl/>
        </w:rPr>
        <w:t>בוד השר שרנסקי יעלה לדוכן ויענה ממנו.</w:t>
      </w:r>
    </w:p>
    <w:p w14:paraId="6C286969" w14:textId="77777777" w:rsidR="00000000" w:rsidRDefault="0080671D">
      <w:pPr>
        <w:pStyle w:val="a1"/>
        <w:jc w:val="center"/>
        <w:rPr>
          <w:rtl/>
        </w:rPr>
      </w:pPr>
    </w:p>
    <w:p w14:paraId="6560CE77" w14:textId="77777777" w:rsidR="00000000" w:rsidRDefault="0080671D">
      <w:pPr>
        <w:pStyle w:val="a1"/>
        <w:jc w:val="center"/>
        <w:rPr>
          <w:rFonts w:hint="cs"/>
          <w:rtl/>
        </w:rPr>
      </w:pPr>
      <w:bookmarkStart w:id="27" w:name="_Toc101171288"/>
      <w:r>
        <w:rPr>
          <w:rFonts w:hint="cs"/>
          <w:rtl/>
        </w:rPr>
        <w:t>156. ערכת "נלחמים באנטישמיות"</w:t>
      </w:r>
      <w:bookmarkEnd w:id="27"/>
    </w:p>
    <w:p w14:paraId="4DDD85AB" w14:textId="77777777" w:rsidR="00000000" w:rsidRDefault="0080671D">
      <w:pPr>
        <w:pStyle w:val="a0"/>
        <w:rPr>
          <w:rFonts w:hint="cs"/>
          <w:rtl/>
        </w:rPr>
      </w:pPr>
    </w:p>
    <w:p w14:paraId="465DD42D" w14:textId="77777777" w:rsidR="00000000" w:rsidRDefault="0080671D">
      <w:pPr>
        <w:pStyle w:val="a"/>
        <w:rPr>
          <w:rtl/>
        </w:rPr>
      </w:pPr>
      <w:bookmarkStart w:id="28" w:name="FS000001035T23_06_2004_12_15_03"/>
      <w:bookmarkStart w:id="29" w:name="_Toc101171289"/>
      <w:bookmarkEnd w:id="28"/>
      <w:r>
        <w:rPr>
          <w:rFonts w:hint="eastAsia"/>
          <w:rtl/>
        </w:rPr>
        <w:t>עמרי</w:t>
      </w:r>
      <w:r>
        <w:rPr>
          <w:rtl/>
        </w:rPr>
        <w:t xml:space="preserve"> שרון (הליכוד):</w:t>
      </w:r>
      <w:bookmarkEnd w:id="29"/>
    </w:p>
    <w:p w14:paraId="18A1A122" w14:textId="77777777" w:rsidR="00000000" w:rsidRDefault="0080671D">
      <w:pPr>
        <w:pStyle w:val="a0"/>
        <w:rPr>
          <w:rFonts w:hint="cs"/>
          <w:rtl/>
        </w:rPr>
      </w:pPr>
    </w:p>
    <w:p w14:paraId="0BAF6694" w14:textId="77777777" w:rsidR="00000000" w:rsidRDefault="0080671D">
      <w:pPr>
        <w:pStyle w:val="a0"/>
        <w:rPr>
          <w:rFonts w:hint="cs"/>
          <w:rtl/>
        </w:rPr>
      </w:pPr>
      <w:r>
        <w:rPr>
          <w:rFonts w:hint="cs"/>
          <w:rtl/>
        </w:rPr>
        <w:t xml:space="preserve">בימים אלה מסתיים המבצע המשותף של משרדך והסוכנות היהודית לחלוקת ערכת "נלחמים באנטישמיות" לישראלים היוצאים לחוץ-לארץ, במטרה למגר את תופעת האנטישמיות הגוברת בעולם. </w:t>
      </w:r>
    </w:p>
    <w:p w14:paraId="62FEEB58" w14:textId="77777777" w:rsidR="00000000" w:rsidRDefault="0080671D">
      <w:pPr>
        <w:pStyle w:val="a0"/>
        <w:rPr>
          <w:rFonts w:hint="cs"/>
          <w:rtl/>
        </w:rPr>
      </w:pPr>
    </w:p>
    <w:p w14:paraId="689775EB" w14:textId="77777777" w:rsidR="00000000" w:rsidRDefault="0080671D">
      <w:pPr>
        <w:pStyle w:val="a0"/>
        <w:rPr>
          <w:rFonts w:hint="cs"/>
          <w:rtl/>
        </w:rPr>
      </w:pPr>
      <w:r>
        <w:rPr>
          <w:rFonts w:hint="cs"/>
          <w:rtl/>
        </w:rPr>
        <w:t>בר</w:t>
      </w:r>
      <w:r>
        <w:rPr>
          <w:rFonts w:hint="cs"/>
          <w:rtl/>
        </w:rPr>
        <w:t xml:space="preserve">צוני לשאול: </w:t>
      </w:r>
    </w:p>
    <w:p w14:paraId="1593A83E" w14:textId="77777777" w:rsidR="00000000" w:rsidRDefault="0080671D">
      <w:pPr>
        <w:pStyle w:val="a0"/>
        <w:rPr>
          <w:rFonts w:hint="cs"/>
          <w:rtl/>
        </w:rPr>
      </w:pPr>
    </w:p>
    <w:p w14:paraId="5CAA0D44" w14:textId="77777777" w:rsidR="00000000" w:rsidRDefault="0080671D">
      <w:pPr>
        <w:pStyle w:val="a0"/>
        <w:rPr>
          <w:rFonts w:hint="cs"/>
          <w:rtl/>
        </w:rPr>
      </w:pPr>
      <w:r>
        <w:rPr>
          <w:rFonts w:hint="cs"/>
          <w:rtl/>
        </w:rPr>
        <w:t xml:space="preserve">1. כמה ערכות חולקו עד היום? </w:t>
      </w:r>
    </w:p>
    <w:p w14:paraId="02CBD322" w14:textId="77777777" w:rsidR="00000000" w:rsidRDefault="0080671D">
      <w:pPr>
        <w:pStyle w:val="a0"/>
        <w:rPr>
          <w:rFonts w:hint="cs"/>
          <w:rtl/>
        </w:rPr>
      </w:pPr>
    </w:p>
    <w:p w14:paraId="606F6244" w14:textId="77777777" w:rsidR="00000000" w:rsidRDefault="0080671D">
      <w:pPr>
        <w:pStyle w:val="a0"/>
        <w:rPr>
          <w:rFonts w:hint="cs"/>
          <w:rtl/>
        </w:rPr>
      </w:pPr>
      <w:r>
        <w:rPr>
          <w:rFonts w:hint="cs"/>
          <w:rtl/>
        </w:rPr>
        <w:t xml:space="preserve">2. האם נרשמה ירידה בתופעת האנטישמיות בעולם כתוצאה מהמבצע? </w:t>
      </w:r>
    </w:p>
    <w:p w14:paraId="2C19BD46" w14:textId="77777777" w:rsidR="00000000" w:rsidRDefault="0080671D">
      <w:pPr>
        <w:pStyle w:val="a0"/>
        <w:rPr>
          <w:rFonts w:hint="cs"/>
          <w:rtl/>
        </w:rPr>
      </w:pPr>
    </w:p>
    <w:p w14:paraId="727EE67E" w14:textId="77777777" w:rsidR="00000000" w:rsidRDefault="0080671D">
      <w:pPr>
        <w:pStyle w:val="a0"/>
        <w:rPr>
          <w:rFonts w:hint="cs"/>
          <w:rtl/>
        </w:rPr>
      </w:pPr>
      <w:r>
        <w:rPr>
          <w:rFonts w:hint="cs"/>
          <w:rtl/>
        </w:rPr>
        <w:t>3. כמה עלה המבצע לכל הגורמים שמעורבים בהפקתו?</w:t>
      </w:r>
    </w:p>
    <w:p w14:paraId="095D553B" w14:textId="77777777" w:rsidR="00000000" w:rsidRDefault="0080671D">
      <w:pPr>
        <w:pStyle w:val="a0"/>
        <w:rPr>
          <w:rFonts w:hint="cs"/>
          <w:rtl/>
        </w:rPr>
      </w:pPr>
    </w:p>
    <w:p w14:paraId="5C9B69CF" w14:textId="77777777" w:rsidR="00000000" w:rsidRDefault="0080671D">
      <w:pPr>
        <w:pStyle w:val="af1"/>
        <w:rPr>
          <w:rtl/>
        </w:rPr>
      </w:pPr>
      <w:r>
        <w:rPr>
          <w:rtl/>
        </w:rPr>
        <w:t>היו"ר ראובן ריבלין:</w:t>
      </w:r>
    </w:p>
    <w:p w14:paraId="51371EF0" w14:textId="77777777" w:rsidR="00000000" w:rsidRDefault="0080671D">
      <w:pPr>
        <w:pStyle w:val="a0"/>
        <w:rPr>
          <w:rtl/>
        </w:rPr>
      </w:pPr>
    </w:p>
    <w:p w14:paraId="4AAAB6E0" w14:textId="77777777" w:rsidR="00000000" w:rsidRDefault="0080671D">
      <w:pPr>
        <w:pStyle w:val="a0"/>
        <w:rPr>
          <w:rFonts w:hint="cs"/>
          <w:rtl/>
        </w:rPr>
      </w:pPr>
      <w:r>
        <w:rPr>
          <w:rFonts w:hint="cs"/>
          <w:rtl/>
        </w:rPr>
        <w:t>תודה רבה לחבר הכנסת עמרי שרון.  כבוד השר שרנסקי, בבקשה.</w:t>
      </w:r>
    </w:p>
    <w:p w14:paraId="1236997A" w14:textId="77777777" w:rsidR="00000000" w:rsidRDefault="0080671D">
      <w:pPr>
        <w:pStyle w:val="a0"/>
        <w:rPr>
          <w:rFonts w:hint="cs"/>
          <w:rtl/>
        </w:rPr>
      </w:pPr>
    </w:p>
    <w:p w14:paraId="53AA9896" w14:textId="77777777" w:rsidR="00000000" w:rsidRDefault="0080671D">
      <w:pPr>
        <w:pStyle w:val="a"/>
        <w:rPr>
          <w:rtl/>
        </w:rPr>
      </w:pPr>
      <w:bookmarkStart w:id="30" w:name="FS000000535T23_06_2004_12_17_43"/>
      <w:bookmarkStart w:id="31" w:name="_Toc101171290"/>
      <w:bookmarkEnd w:id="30"/>
      <w:r>
        <w:rPr>
          <w:rFonts w:hint="eastAsia"/>
          <w:rtl/>
        </w:rPr>
        <w:t>השר</w:t>
      </w:r>
      <w:r>
        <w:rPr>
          <w:rtl/>
        </w:rPr>
        <w:t xml:space="preserve"> נתן שרנסקי:</w:t>
      </w:r>
      <w:bookmarkEnd w:id="31"/>
    </w:p>
    <w:p w14:paraId="52ACA655" w14:textId="77777777" w:rsidR="00000000" w:rsidRDefault="0080671D">
      <w:pPr>
        <w:pStyle w:val="a0"/>
        <w:rPr>
          <w:rFonts w:hint="cs"/>
          <w:rtl/>
        </w:rPr>
      </w:pPr>
    </w:p>
    <w:p w14:paraId="4475DDAD" w14:textId="77777777" w:rsidR="00000000" w:rsidRDefault="0080671D">
      <w:pPr>
        <w:pStyle w:val="a0"/>
        <w:rPr>
          <w:rFonts w:hint="cs"/>
          <w:rtl/>
        </w:rPr>
      </w:pPr>
      <w:r>
        <w:rPr>
          <w:rFonts w:hint="cs"/>
          <w:rtl/>
        </w:rPr>
        <w:t>ברצוני להו</w:t>
      </w:r>
      <w:r>
        <w:rPr>
          <w:rFonts w:hint="cs"/>
          <w:rtl/>
        </w:rPr>
        <w:t xml:space="preserve">דות לחבר הכנסת עמרי שרון על כך שהוא נותן לי הזדמנות לדבר על המבצע שמסתיים בימים אלה בהצלחה. </w:t>
      </w:r>
    </w:p>
    <w:p w14:paraId="78C604AB" w14:textId="77777777" w:rsidR="00000000" w:rsidRDefault="0080671D">
      <w:pPr>
        <w:pStyle w:val="a0"/>
        <w:rPr>
          <w:rFonts w:hint="cs"/>
          <w:rtl/>
        </w:rPr>
      </w:pPr>
    </w:p>
    <w:p w14:paraId="5FAE179E" w14:textId="77777777" w:rsidR="00000000" w:rsidRDefault="0080671D">
      <w:pPr>
        <w:pStyle w:val="a0"/>
        <w:rPr>
          <w:rFonts w:hint="cs"/>
          <w:rtl/>
        </w:rPr>
      </w:pPr>
      <w:r>
        <w:rPr>
          <w:rFonts w:hint="cs"/>
          <w:rtl/>
        </w:rPr>
        <w:t>באופן כללי, מדובר על מבצע משותף למשרדי ולסוכנות היהודית, שנועד להעניק לישראלים היוצאים לחו"ל ובאים במגע עם גורמים שונים ונתקלים בתופעות קשות של תעמולה אנטישמית, ת</w:t>
      </w:r>
      <w:r>
        <w:rPr>
          <w:rFonts w:hint="cs"/>
          <w:rtl/>
        </w:rPr>
        <w:t xml:space="preserve">חמושת וכלים להתמודד עם הבעיה הזאת. למעשה, היוזמה שלנו היא תגובה על דרישת השטח, על פניות של הרבה ישראלים, פרופסורים, סטודנטים ואנשי עסקים שיוצאים לחו"ל. </w:t>
      </w:r>
    </w:p>
    <w:p w14:paraId="34CD0036" w14:textId="77777777" w:rsidR="00000000" w:rsidRDefault="0080671D">
      <w:pPr>
        <w:pStyle w:val="a0"/>
        <w:rPr>
          <w:rFonts w:hint="cs"/>
          <w:rtl/>
        </w:rPr>
      </w:pPr>
    </w:p>
    <w:p w14:paraId="378DDC1A" w14:textId="77777777" w:rsidR="00000000" w:rsidRDefault="0080671D">
      <w:pPr>
        <w:pStyle w:val="a0"/>
        <w:rPr>
          <w:rFonts w:hint="cs"/>
          <w:rtl/>
        </w:rPr>
      </w:pPr>
      <w:r>
        <w:rPr>
          <w:rFonts w:hint="cs"/>
          <w:rtl/>
        </w:rPr>
        <w:t>לצערי, זה לא סוד שבשנים האחרונות אנחנו עומדים בפני התקפה אנטישמית כמעט חסרת תקדים. בוודאי אחרי מלחמת ה</w:t>
      </w:r>
      <w:r>
        <w:rPr>
          <w:rFonts w:hint="cs"/>
          <w:rtl/>
        </w:rPr>
        <w:t>עולם השנייה האנטישמיות לא היתה כל כך אגרסיבית כמו בימים אלה. היום אפילו יותר קשה להתגבר על הבעיה הזאת. הלבוש של האנטישמיות החדשה הוא אנטי-ישראליות, שנאה כלפי מדינת ישראל ומאמץ להגיד שזה רק ביקורת לגיטימית ואי-הסכמה עם מדיניות ישראל. תחת ביקורת לגיטימית משת</w:t>
      </w:r>
      <w:r>
        <w:rPr>
          <w:rFonts w:hint="cs"/>
          <w:rtl/>
        </w:rPr>
        <w:t>משים בדיוק באותן עלילות ובאותן גישות שהאנטישמים השתמשו בהן נגד יהודים במשך מאות ואלפי שנים. עכשיו משתמשים בהן נגד מדינת ישראל.</w:t>
      </w:r>
    </w:p>
    <w:p w14:paraId="5841AC08" w14:textId="77777777" w:rsidR="00000000" w:rsidRDefault="0080671D">
      <w:pPr>
        <w:pStyle w:val="a0"/>
        <w:rPr>
          <w:rFonts w:hint="cs"/>
          <w:rtl/>
        </w:rPr>
      </w:pPr>
    </w:p>
    <w:p w14:paraId="6A719FE5" w14:textId="77777777" w:rsidR="00000000" w:rsidRDefault="0080671D">
      <w:pPr>
        <w:pStyle w:val="a0"/>
        <w:rPr>
          <w:rFonts w:hint="cs"/>
          <w:rtl/>
        </w:rPr>
      </w:pPr>
      <w:r>
        <w:rPr>
          <w:rFonts w:hint="cs"/>
          <w:rtl/>
        </w:rPr>
        <w:t>אנחנו הכנו ערכה שכוללת ברושור בשלוש שפות ותקליטור בשש שפות. אנחנו מנסים  להסביר בהם, בצורה הכי פשוטה וישרה, מה מאפיין את האנטישמ</w:t>
      </w:r>
      <w:r>
        <w:rPr>
          <w:rFonts w:hint="cs"/>
          <w:rtl/>
        </w:rPr>
        <w:t>יות החדשה, מהם הקריטריונים ואיך להפריד בין ביקורת לגיטימית על מדינת ישראל לבין אנטישמיות. אנחנו נותנים דוגמאות של דמוניזציה של מדינת ישראל, של דה-לגיטימציה של מדינת ישראל ושל סטנדרט כפול שלצערי מאפיין היום את גישתם של גורמים בין-לאומיים ושל מנהיגים רבים בע</w:t>
      </w:r>
      <w:r>
        <w:rPr>
          <w:rFonts w:hint="cs"/>
          <w:rtl/>
        </w:rPr>
        <w:t>ולם כלפי מדינת ישראל.</w:t>
      </w:r>
    </w:p>
    <w:p w14:paraId="24101119" w14:textId="77777777" w:rsidR="00000000" w:rsidRDefault="0080671D">
      <w:pPr>
        <w:pStyle w:val="a0"/>
        <w:rPr>
          <w:rFonts w:hint="cs"/>
          <w:rtl/>
        </w:rPr>
      </w:pPr>
    </w:p>
    <w:p w14:paraId="176CBE0E" w14:textId="77777777" w:rsidR="00000000" w:rsidRDefault="0080671D">
      <w:pPr>
        <w:pStyle w:val="a0"/>
        <w:rPr>
          <w:rFonts w:hint="cs"/>
          <w:rtl/>
        </w:rPr>
      </w:pPr>
      <w:r>
        <w:rPr>
          <w:rFonts w:hint="cs"/>
          <w:rtl/>
        </w:rPr>
        <w:t>לשאלות - בסך-הכול חולקו כ-20,000 ערכות. חצי מהן חולקו כתוצאה מפנייה ישירה של ישראלים שיוצאים לחו"ל ומבקשים שיינתן להם חומר, חצי מהם חולקו דרך ארגונים כמו הסוכנות, דרך שליחים, וגם על-ידי אנשים שרוצים להיות מעורבים בהגנה על השם הטוב של</w:t>
      </w:r>
      <w:r>
        <w:rPr>
          <w:rFonts w:hint="cs"/>
          <w:rtl/>
        </w:rPr>
        <w:t xml:space="preserve"> האיגודים ושל מדינת ישראל. </w:t>
      </w:r>
    </w:p>
    <w:p w14:paraId="41C3EDFC" w14:textId="77777777" w:rsidR="00000000" w:rsidRDefault="0080671D">
      <w:pPr>
        <w:pStyle w:val="a0"/>
        <w:rPr>
          <w:rFonts w:hint="cs"/>
          <w:rtl/>
        </w:rPr>
      </w:pPr>
    </w:p>
    <w:p w14:paraId="148DC0A7" w14:textId="77777777" w:rsidR="00000000" w:rsidRDefault="0080671D">
      <w:pPr>
        <w:pStyle w:val="a0"/>
        <w:rPr>
          <w:rFonts w:hint="cs"/>
          <w:rtl/>
        </w:rPr>
      </w:pPr>
      <w:r>
        <w:rPr>
          <w:rFonts w:hint="cs"/>
          <w:rtl/>
        </w:rPr>
        <w:t xml:space="preserve">שואלים: מה, זה כבר הביא להורדת האנטישמיות? זו שאלה קצת נאיבית, הייתי אומר. אנחנו מכינים את החיילים למאבק ונותנים להם תחמושת. וכמובן, המאבק קשה והוא לפנינו. לפי התגובות, התגובות הרבות שקיבלנו, והביקוש החוזר לעוד חומר ועוד חומר, </w:t>
      </w:r>
      <w:r>
        <w:rPr>
          <w:rFonts w:hint="cs"/>
          <w:rtl/>
        </w:rPr>
        <w:t>אנחנו מבינים שזה חומר שבהחלט מאוד עוזר לאנשים, לישראלים שיוצאים לחוץ-לארץ.</w:t>
      </w:r>
    </w:p>
    <w:p w14:paraId="1D2493EC" w14:textId="77777777" w:rsidR="00000000" w:rsidRDefault="0080671D">
      <w:pPr>
        <w:pStyle w:val="a0"/>
        <w:rPr>
          <w:rFonts w:hint="cs"/>
          <w:rtl/>
        </w:rPr>
      </w:pPr>
    </w:p>
    <w:p w14:paraId="1F4B82A1" w14:textId="77777777" w:rsidR="00000000" w:rsidRDefault="0080671D">
      <w:pPr>
        <w:pStyle w:val="a0"/>
        <w:rPr>
          <w:rFonts w:hint="cs"/>
          <w:rtl/>
        </w:rPr>
      </w:pPr>
      <w:r>
        <w:rPr>
          <w:rFonts w:hint="cs"/>
          <w:rtl/>
        </w:rPr>
        <w:t xml:space="preserve">בקשר לשאלה כמה זה עלה לנו: כל הקמפיין </w:t>
      </w:r>
      <w:r>
        <w:rPr>
          <w:rtl/>
        </w:rPr>
        <w:t>–</w:t>
      </w:r>
      <w:r>
        <w:rPr>
          <w:rFonts w:hint="cs"/>
          <w:rtl/>
        </w:rPr>
        <w:t xml:space="preserve"> הכנת החומרים, עם הפרסומת בעיתונות וברדיו </w:t>
      </w:r>
      <w:r>
        <w:rPr>
          <w:rtl/>
        </w:rPr>
        <w:t>–</w:t>
      </w:r>
      <w:r>
        <w:rPr>
          <w:rFonts w:hint="cs"/>
          <w:rtl/>
        </w:rPr>
        <w:t xml:space="preserve"> כל הקמפיין עלה לממשלת ישראל כ-300,000 ש"ח. על כן אפשר להגיד, שבהשוואה לכל פרויקט אחר שמטפל בנושאי</w:t>
      </w:r>
      <w:r>
        <w:rPr>
          <w:rFonts w:hint="cs"/>
          <w:rtl/>
        </w:rPr>
        <w:t xml:space="preserve">ם האלה </w:t>
      </w:r>
      <w:r>
        <w:rPr>
          <w:rtl/>
        </w:rPr>
        <w:t>–</w:t>
      </w:r>
      <w:r>
        <w:rPr>
          <w:rFonts w:hint="cs"/>
          <w:rtl/>
        </w:rPr>
        <w:t xml:space="preserve"> סמינרים, הודעות בעיתונות </w:t>
      </w:r>
      <w:r>
        <w:rPr>
          <w:rtl/>
        </w:rPr>
        <w:t>–</w:t>
      </w:r>
      <w:r>
        <w:rPr>
          <w:rFonts w:hint="cs"/>
          <w:rtl/>
        </w:rPr>
        <w:t xml:space="preserve"> זה הפרויקט הזול ביותר. זאת עלות של 1.5 פרסומים ב"ניו יורק טיימס" בערך. וכך חילקנו 20,000 ערכות. אני מקווה שזה יעזור לנו במאבק באנטישמיות. </w:t>
      </w:r>
    </w:p>
    <w:p w14:paraId="2EDF0F50" w14:textId="77777777" w:rsidR="00000000" w:rsidRDefault="0080671D">
      <w:pPr>
        <w:pStyle w:val="a0"/>
        <w:ind w:firstLine="0"/>
        <w:rPr>
          <w:rFonts w:hint="cs"/>
          <w:rtl/>
        </w:rPr>
      </w:pPr>
    </w:p>
    <w:p w14:paraId="3E5B4C13" w14:textId="77777777" w:rsidR="00000000" w:rsidRDefault="0080671D">
      <w:pPr>
        <w:pStyle w:val="af1"/>
        <w:rPr>
          <w:rtl/>
        </w:rPr>
      </w:pPr>
      <w:r>
        <w:rPr>
          <w:rtl/>
        </w:rPr>
        <w:t>היו"ר ראובן ריבלין:</w:t>
      </w:r>
    </w:p>
    <w:p w14:paraId="4F8250D7" w14:textId="77777777" w:rsidR="00000000" w:rsidRDefault="0080671D">
      <w:pPr>
        <w:pStyle w:val="a0"/>
        <w:rPr>
          <w:rtl/>
        </w:rPr>
      </w:pPr>
    </w:p>
    <w:p w14:paraId="55641D13" w14:textId="77777777" w:rsidR="00000000" w:rsidRDefault="0080671D">
      <w:pPr>
        <w:pStyle w:val="a0"/>
        <w:rPr>
          <w:rFonts w:hint="cs"/>
          <w:rtl/>
        </w:rPr>
      </w:pPr>
      <w:r>
        <w:rPr>
          <w:rFonts w:hint="cs"/>
          <w:rtl/>
        </w:rPr>
        <w:t>תודה. אדוני ימשיך לעמוד כאן, כי הוא יצטרך לענות על שאלות נו</w:t>
      </w:r>
      <w:r>
        <w:rPr>
          <w:rFonts w:hint="cs"/>
          <w:rtl/>
        </w:rPr>
        <w:t xml:space="preserve">ספות. חבר הכנסת עמרי שרון </w:t>
      </w:r>
      <w:r>
        <w:rPr>
          <w:rtl/>
        </w:rPr>
        <w:t>–</w:t>
      </w:r>
      <w:r>
        <w:rPr>
          <w:rFonts w:hint="cs"/>
          <w:rtl/>
        </w:rPr>
        <w:t xml:space="preserve"> מסתפק בתשובת השר. חבר הכנסת אופיר פינס, בבקשה. אחריו - חבר הכנסת גפני. </w:t>
      </w:r>
    </w:p>
    <w:p w14:paraId="7CBC3AFD" w14:textId="77777777" w:rsidR="00000000" w:rsidRDefault="0080671D">
      <w:pPr>
        <w:pStyle w:val="a0"/>
        <w:ind w:firstLine="0"/>
        <w:rPr>
          <w:rFonts w:hint="cs"/>
          <w:rtl/>
        </w:rPr>
      </w:pPr>
    </w:p>
    <w:p w14:paraId="5C2FFAFD" w14:textId="77777777" w:rsidR="00000000" w:rsidRDefault="0080671D">
      <w:pPr>
        <w:pStyle w:val="a"/>
        <w:rPr>
          <w:rtl/>
        </w:rPr>
      </w:pPr>
      <w:bookmarkStart w:id="32" w:name="FS000000455T23_06_2004_11_44_51"/>
      <w:bookmarkStart w:id="33" w:name="_Toc101171291"/>
      <w:bookmarkEnd w:id="32"/>
      <w:r>
        <w:rPr>
          <w:rFonts w:hint="eastAsia"/>
          <w:rtl/>
        </w:rPr>
        <w:t>אופיר</w:t>
      </w:r>
      <w:r>
        <w:rPr>
          <w:rtl/>
        </w:rPr>
        <w:t xml:space="preserve"> פינס-פז (העבודה-מימד):</w:t>
      </w:r>
      <w:bookmarkEnd w:id="33"/>
    </w:p>
    <w:p w14:paraId="37BC9826" w14:textId="77777777" w:rsidR="00000000" w:rsidRDefault="0080671D">
      <w:pPr>
        <w:pStyle w:val="a0"/>
        <w:rPr>
          <w:rtl/>
        </w:rPr>
      </w:pPr>
    </w:p>
    <w:p w14:paraId="5925B448" w14:textId="77777777" w:rsidR="00000000" w:rsidRDefault="0080671D">
      <w:pPr>
        <w:pStyle w:val="a0"/>
        <w:rPr>
          <w:rFonts w:hint="cs"/>
          <w:rtl/>
        </w:rPr>
      </w:pPr>
      <w:r>
        <w:rPr>
          <w:rFonts w:hint="cs"/>
          <w:rtl/>
        </w:rPr>
        <w:t>אדוני היושב-ראש, גם אני מסתפק בתשובתך בעניין הזה, כמו חבר הכנסת שרון, אבל אני מנצל את העובדה שאתה השר לענייני תפוצות ואני רוצ</w:t>
      </w:r>
      <w:r>
        <w:rPr>
          <w:rFonts w:hint="cs"/>
          <w:rtl/>
        </w:rPr>
        <w:t>ה לשאול אותך שאלה. ראש הממשלה פנה לסוכנות וביקש ממנה עזרה בהכנות לתוכנית היציאה מעזה. המסר שיוצא מהסוכנות, נכון להבוקר, הוא שהיא מתכוונת לסרב לעניין הזה. האם נראה לך שהסוכנות היהודית בארץ ישראל, אף-על-פי שהיא גוף עצמאי, יכולה לסרב לפנייה ישירה של ראש הממשל</w:t>
      </w:r>
      <w:r>
        <w:rPr>
          <w:rFonts w:hint="cs"/>
          <w:rtl/>
        </w:rPr>
        <w:t xml:space="preserve">ה להיות חלק מהגורמים שמכינים את תוכנית ההתנתקות ואת היישובים החדשים בגליל ובנגב </w:t>
      </w:r>
      <w:r>
        <w:rPr>
          <w:rtl/>
        </w:rPr>
        <w:t>–</w:t>
      </w:r>
      <w:r>
        <w:rPr>
          <w:rFonts w:hint="cs"/>
          <w:rtl/>
        </w:rPr>
        <w:t xml:space="preserve"> ואגב, אני רוצה להזכיר לך, זה נשמת אפה של הסוכנות היהודית: להקים יישובים בגליל ובנגב. </w:t>
      </w:r>
    </w:p>
    <w:p w14:paraId="16821D21" w14:textId="77777777" w:rsidR="00000000" w:rsidRDefault="0080671D">
      <w:pPr>
        <w:pStyle w:val="a0"/>
        <w:ind w:firstLine="0"/>
        <w:rPr>
          <w:rFonts w:hint="cs"/>
          <w:rtl/>
        </w:rPr>
      </w:pPr>
    </w:p>
    <w:p w14:paraId="18A42ED7" w14:textId="77777777" w:rsidR="00000000" w:rsidRDefault="0080671D">
      <w:pPr>
        <w:pStyle w:val="af1"/>
        <w:rPr>
          <w:rtl/>
        </w:rPr>
      </w:pPr>
      <w:r>
        <w:rPr>
          <w:rtl/>
        </w:rPr>
        <w:t>היו"ר ראובן ריבלין:</w:t>
      </w:r>
    </w:p>
    <w:p w14:paraId="6DA5BC41" w14:textId="77777777" w:rsidR="00000000" w:rsidRDefault="0080671D">
      <w:pPr>
        <w:pStyle w:val="a0"/>
        <w:rPr>
          <w:rtl/>
        </w:rPr>
      </w:pPr>
    </w:p>
    <w:p w14:paraId="0A33F4C4" w14:textId="77777777" w:rsidR="00000000" w:rsidRDefault="0080671D">
      <w:pPr>
        <w:pStyle w:val="a0"/>
        <w:rPr>
          <w:rFonts w:hint="cs"/>
          <w:rtl/>
        </w:rPr>
      </w:pPr>
      <w:r>
        <w:rPr>
          <w:rFonts w:hint="cs"/>
          <w:rtl/>
        </w:rPr>
        <w:t>השאלה ברורה, תודה רבה. כבוד השר, אני רוצה להבהיר לך דבר אחד: חבר ה</w:t>
      </w:r>
      <w:r>
        <w:rPr>
          <w:rFonts w:hint="cs"/>
          <w:rtl/>
        </w:rPr>
        <w:t xml:space="preserve">כנסת פינס יכול לשאול שאלה נוספת, ובדרך כלל היא צריכה לנבוע מהשאלה שנשאלת. כמובן, אדוני יכול לומר שהוא לא מוכן לשאלה. אבל אני בטוח שהוא מוכן והוא יענה לו. חבר הכנסת גפני, בבקשה. אחר כך תשיב על כולן. </w:t>
      </w:r>
    </w:p>
    <w:p w14:paraId="0641AD18" w14:textId="77777777" w:rsidR="00000000" w:rsidRDefault="0080671D">
      <w:pPr>
        <w:pStyle w:val="a0"/>
        <w:ind w:firstLine="0"/>
        <w:rPr>
          <w:rFonts w:hint="cs"/>
          <w:rtl/>
        </w:rPr>
      </w:pPr>
    </w:p>
    <w:p w14:paraId="209A1370" w14:textId="77777777" w:rsidR="00000000" w:rsidRDefault="0080671D">
      <w:pPr>
        <w:pStyle w:val="a"/>
        <w:rPr>
          <w:rtl/>
        </w:rPr>
      </w:pPr>
      <w:bookmarkStart w:id="34" w:name="FS000000526T23_06_2004_11_47_00"/>
      <w:bookmarkStart w:id="35" w:name="_Toc101171292"/>
      <w:bookmarkEnd w:id="34"/>
      <w:r>
        <w:rPr>
          <w:rFonts w:hint="eastAsia"/>
          <w:rtl/>
        </w:rPr>
        <w:t>משה</w:t>
      </w:r>
      <w:r>
        <w:rPr>
          <w:rtl/>
        </w:rPr>
        <w:t xml:space="preserve"> גפני (יהדות התורה):</w:t>
      </w:r>
      <w:bookmarkEnd w:id="35"/>
    </w:p>
    <w:p w14:paraId="51E87F7C" w14:textId="77777777" w:rsidR="00000000" w:rsidRDefault="0080671D">
      <w:pPr>
        <w:pStyle w:val="a0"/>
        <w:rPr>
          <w:rFonts w:hint="cs"/>
          <w:rtl/>
        </w:rPr>
      </w:pPr>
    </w:p>
    <w:p w14:paraId="5F6FA30B" w14:textId="77777777" w:rsidR="00000000" w:rsidRDefault="0080671D">
      <w:pPr>
        <w:pStyle w:val="a0"/>
        <w:rPr>
          <w:rFonts w:hint="cs"/>
          <w:rtl/>
        </w:rPr>
      </w:pPr>
      <w:r>
        <w:rPr>
          <w:rFonts w:hint="cs"/>
          <w:rtl/>
        </w:rPr>
        <w:t xml:space="preserve">אדוני היושב-ראש, אדוני השר, גם </w:t>
      </w:r>
      <w:r>
        <w:rPr>
          <w:rFonts w:hint="cs"/>
          <w:rtl/>
        </w:rPr>
        <w:t xml:space="preserve">אני מקבל את דבריך ואני מסתפק בתשובתך על שאלתו של חבר הכנסת שרון. גם אני, כמו חבר הכנסת פינס, מבקש לנצל את ההזדמנות הזאת שיש שאילתא בנושא הסוכנות, וגם אני רוצה לשאול על נושא ההתנתקות </w:t>
      </w:r>
      <w:r>
        <w:rPr>
          <w:rtl/>
        </w:rPr>
        <w:t>–</w:t>
      </w:r>
      <w:r>
        <w:rPr>
          <w:rFonts w:hint="cs"/>
          <w:rtl/>
        </w:rPr>
        <w:t xml:space="preserve"> אבל מסוג אחר. </w:t>
      </w:r>
    </w:p>
    <w:p w14:paraId="58CEC585" w14:textId="77777777" w:rsidR="00000000" w:rsidRDefault="0080671D">
      <w:pPr>
        <w:pStyle w:val="a0"/>
        <w:rPr>
          <w:rFonts w:hint="cs"/>
          <w:rtl/>
        </w:rPr>
      </w:pPr>
    </w:p>
    <w:p w14:paraId="0F7C6812" w14:textId="77777777" w:rsidR="00000000" w:rsidRDefault="0080671D">
      <w:pPr>
        <w:pStyle w:val="a0"/>
        <w:rPr>
          <w:rFonts w:hint="cs"/>
          <w:rtl/>
        </w:rPr>
      </w:pPr>
      <w:r>
        <w:rPr>
          <w:rFonts w:hint="cs"/>
          <w:rtl/>
        </w:rPr>
        <w:t>נודע לי שהסוכנות מארגנת נסיעה של העובדים שלה להונגריה ב-</w:t>
      </w:r>
      <w:r>
        <w:rPr>
          <w:rFonts w:hint="cs"/>
          <w:rtl/>
        </w:rPr>
        <w:t>1 באוגוסט. לפי מה שנמסר לי, הם ישהו שם ארבעה ימים במלון לא-כשר. הם ייסעו יום שלם באונייה, כשהמטבח שם לא-כשר. מעבר לעובדה שיש בכך פגיעה של הסוכנות היהודית באחד הסמלים העקרוניים ביהדות, יש כאן פגיעה בעובדי הסוכנות שמקפידים על אוכל כשר. אני רוצה לדעת אם הסוכנ</w:t>
      </w:r>
      <w:r>
        <w:rPr>
          <w:rFonts w:hint="cs"/>
          <w:rtl/>
        </w:rPr>
        <w:t xml:space="preserve">ות באמת החליטה על התנתקות. </w:t>
      </w:r>
    </w:p>
    <w:p w14:paraId="32B12B78" w14:textId="77777777" w:rsidR="00000000" w:rsidRDefault="0080671D">
      <w:pPr>
        <w:pStyle w:val="a0"/>
        <w:rPr>
          <w:rFonts w:hint="cs"/>
          <w:rtl/>
        </w:rPr>
      </w:pPr>
    </w:p>
    <w:p w14:paraId="51DD6585" w14:textId="77777777" w:rsidR="00000000" w:rsidRDefault="0080671D">
      <w:pPr>
        <w:pStyle w:val="af1"/>
        <w:rPr>
          <w:rtl/>
        </w:rPr>
      </w:pPr>
      <w:r>
        <w:rPr>
          <w:rtl/>
        </w:rPr>
        <w:t>היו"ר ראובן ריבלין:</w:t>
      </w:r>
    </w:p>
    <w:p w14:paraId="358C91BC" w14:textId="77777777" w:rsidR="00000000" w:rsidRDefault="0080671D">
      <w:pPr>
        <w:pStyle w:val="a0"/>
        <w:rPr>
          <w:rtl/>
        </w:rPr>
      </w:pPr>
    </w:p>
    <w:p w14:paraId="6CBF9AC8" w14:textId="77777777" w:rsidR="00000000" w:rsidRDefault="0080671D">
      <w:pPr>
        <w:pStyle w:val="a0"/>
        <w:rPr>
          <w:rFonts w:hint="cs"/>
          <w:rtl/>
        </w:rPr>
      </w:pPr>
      <w:r>
        <w:rPr>
          <w:rFonts w:hint="cs"/>
          <w:rtl/>
        </w:rPr>
        <w:t xml:space="preserve">תודה רבה לחבר הכנסת גפני. אדוני יענה, אם הוא יכול לענות. </w:t>
      </w:r>
    </w:p>
    <w:p w14:paraId="0DA1E16C" w14:textId="77777777" w:rsidR="00000000" w:rsidRDefault="0080671D">
      <w:pPr>
        <w:pStyle w:val="a0"/>
        <w:ind w:firstLine="0"/>
        <w:rPr>
          <w:rFonts w:hint="cs"/>
          <w:rtl/>
        </w:rPr>
      </w:pPr>
    </w:p>
    <w:p w14:paraId="16519BF7" w14:textId="77777777" w:rsidR="00000000" w:rsidRDefault="0080671D">
      <w:pPr>
        <w:pStyle w:val="a"/>
        <w:rPr>
          <w:rtl/>
        </w:rPr>
      </w:pPr>
      <w:bookmarkStart w:id="36" w:name="FS000000535T23_06_2004_11_48_31"/>
      <w:bookmarkStart w:id="37" w:name="FS000001029T23_06_2004_12_14_04C"/>
      <w:bookmarkStart w:id="38" w:name="FS000000535T23_06_2004_12_14_09"/>
      <w:bookmarkStart w:id="39" w:name="FS000000535T23_06_2004_12_14_12C"/>
      <w:bookmarkStart w:id="40" w:name="_Toc101171293"/>
      <w:bookmarkEnd w:id="36"/>
      <w:r>
        <w:rPr>
          <w:rFonts w:hint="eastAsia"/>
          <w:rtl/>
        </w:rPr>
        <w:t>השר</w:t>
      </w:r>
      <w:r>
        <w:rPr>
          <w:rtl/>
        </w:rPr>
        <w:t xml:space="preserve"> נתן שרנסקי:</w:t>
      </w:r>
      <w:bookmarkEnd w:id="40"/>
    </w:p>
    <w:p w14:paraId="53D92141" w14:textId="77777777" w:rsidR="00000000" w:rsidRDefault="0080671D">
      <w:pPr>
        <w:pStyle w:val="a0"/>
        <w:rPr>
          <w:rtl/>
        </w:rPr>
      </w:pPr>
    </w:p>
    <w:bookmarkEnd w:id="37"/>
    <w:bookmarkEnd w:id="38"/>
    <w:bookmarkEnd w:id="39"/>
    <w:p w14:paraId="4BDDA23D" w14:textId="77777777" w:rsidR="00000000" w:rsidRDefault="0080671D">
      <w:pPr>
        <w:pStyle w:val="a0"/>
        <w:rPr>
          <w:rFonts w:hint="cs"/>
          <w:rtl/>
        </w:rPr>
      </w:pPr>
      <w:r>
        <w:rPr>
          <w:rFonts w:hint="cs"/>
          <w:rtl/>
        </w:rPr>
        <w:t xml:space="preserve">אני שמח שהמשרד שלי כל כך פופולרי, שהאנשים לוקחים טרמפ על שאילתות בנושא האנטישמיות כדי להביע עמדות בנושאים אחרים. </w:t>
      </w:r>
    </w:p>
    <w:p w14:paraId="10A5E005" w14:textId="77777777" w:rsidR="00000000" w:rsidRDefault="0080671D">
      <w:pPr>
        <w:pStyle w:val="a0"/>
        <w:ind w:firstLine="0"/>
        <w:rPr>
          <w:rFonts w:hint="cs"/>
          <w:rtl/>
        </w:rPr>
      </w:pPr>
    </w:p>
    <w:p w14:paraId="468FDBD5" w14:textId="77777777" w:rsidR="00000000" w:rsidRDefault="0080671D">
      <w:pPr>
        <w:pStyle w:val="af1"/>
        <w:rPr>
          <w:rtl/>
        </w:rPr>
      </w:pPr>
      <w:r>
        <w:rPr>
          <w:rtl/>
        </w:rPr>
        <w:t>היו"ר ראובן ריב</w:t>
      </w:r>
      <w:r>
        <w:rPr>
          <w:rtl/>
        </w:rPr>
        <w:t>לין:</w:t>
      </w:r>
    </w:p>
    <w:p w14:paraId="17F1672D" w14:textId="77777777" w:rsidR="00000000" w:rsidRDefault="0080671D">
      <w:pPr>
        <w:pStyle w:val="a0"/>
        <w:rPr>
          <w:rtl/>
        </w:rPr>
      </w:pPr>
    </w:p>
    <w:p w14:paraId="230FF94C" w14:textId="77777777" w:rsidR="00000000" w:rsidRDefault="0080671D">
      <w:pPr>
        <w:pStyle w:val="a0"/>
        <w:rPr>
          <w:rFonts w:hint="cs"/>
          <w:rtl/>
        </w:rPr>
      </w:pPr>
      <w:r>
        <w:rPr>
          <w:rFonts w:hint="cs"/>
          <w:rtl/>
        </w:rPr>
        <w:t xml:space="preserve">זה בהחלט אמצעי פרלמנטרי לגיטימי לחלוטין. </w:t>
      </w:r>
    </w:p>
    <w:p w14:paraId="36DBAB2E" w14:textId="77777777" w:rsidR="00000000" w:rsidRDefault="0080671D">
      <w:pPr>
        <w:pStyle w:val="a0"/>
        <w:ind w:firstLine="0"/>
        <w:rPr>
          <w:rFonts w:hint="cs"/>
          <w:rtl/>
        </w:rPr>
      </w:pPr>
    </w:p>
    <w:p w14:paraId="2442E3FF" w14:textId="77777777" w:rsidR="00000000" w:rsidRDefault="0080671D">
      <w:pPr>
        <w:pStyle w:val="-"/>
        <w:rPr>
          <w:rtl/>
        </w:rPr>
      </w:pPr>
      <w:bookmarkStart w:id="41" w:name="FS000000535T23_06_2004_11_49_10C"/>
      <w:bookmarkEnd w:id="41"/>
      <w:r>
        <w:rPr>
          <w:rtl/>
        </w:rPr>
        <w:t>השר נתן שרנסקי:</w:t>
      </w:r>
    </w:p>
    <w:p w14:paraId="353170C6" w14:textId="77777777" w:rsidR="00000000" w:rsidRDefault="0080671D">
      <w:pPr>
        <w:pStyle w:val="a0"/>
        <w:rPr>
          <w:rtl/>
        </w:rPr>
      </w:pPr>
    </w:p>
    <w:p w14:paraId="44C02C2E" w14:textId="77777777" w:rsidR="00000000" w:rsidRDefault="0080671D">
      <w:pPr>
        <w:pStyle w:val="a0"/>
        <w:rPr>
          <w:rFonts w:hint="cs"/>
          <w:rtl/>
        </w:rPr>
      </w:pPr>
      <w:r>
        <w:rPr>
          <w:rFonts w:hint="cs"/>
          <w:rtl/>
        </w:rPr>
        <w:t xml:space="preserve">לגיטימי לחלוטין. אני אשמח לקבל יותר שאילתות. אתם יכולים לשאול אותי ישירות, לא צריך לקחת טרמפ על שאילתא של חבר הכנסת עמרי שרון. אני גם מבין למה שואלים אותי על הסוכנות, כי גם אני קראתי בעיתון </w:t>
      </w:r>
      <w:r>
        <w:rPr>
          <w:rFonts w:hint="cs"/>
          <w:rtl/>
        </w:rPr>
        <w:t xml:space="preserve">שאני מועמד לתפקיד יושב-ראש הסוכנות. אני רוצה להגיד, שאין לי שום קשר לשמועות האלה, ועל כן אני לא כל כך מבין למה פונים אלי בשאלות על גוף עצמאי ומכובד. </w:t>
      </w:r>
    </w:p>
    <w:p w14:paraId="1B6BA8CB" w14:textId="77777777" w:rsidR="00000000" w:rsidRDefault="0080671D">
      <w:pPr>
        <w:pStyle w:val="a0"/>
        <w:rPr>
          <w:rFonts w:hint="cs"/>
          <w:rtl/>
        </w:rPr>
      </w:pPr>
    </w:p>
    <w:p w14:paraId="0C37438C" w14:textId="77777777" w:rsidR="00000000" w:rsidRDefault="0080671D">
      <w:pPr>
        <w:pStyle w:val="af1"/>
        <w:rPr>
          <w:rtl/>
        </w:rPr>
      </w:pPr>
      <w:r>
        <w:rPr>
          <w:rtl/>
        </w:rPr>
        <w:t>היו"ר ראובן ריבלין:</w:t>
      </w:r>
    </w:p>
    <w:p w14:paraId="3F27167E" w14:textId="77777777" w:rsidR="00000000" w:rsidRDefault="0080671D">
      <w:pPr>
        <w:pStyle w:val="a0"/>
        <w:rPr>
          <w:rtl/>
        </w:rPr>
      </w:pPr>
    </w:p>
    <w:p w14:paraId="5996C84C" w14:textId="77777777" w:rsidR="00000000" w:rsidRDefault="0080671D">
      <w:pPr>
        <w:pStyle w:val="a0"/>
        <w:rPr>
          <w:rFonts w:hint="cs"/>
          <w:rtl/>
        </w:rPr>
      </w:pPr>
      <w:r>
        <w:rPr>
          <w:rFonts w:hint="cs"/>
          <w:rtl/>
        </w:rPr>
        <w:t xml:space="preserve">חבר הכנסת כהן, אליעזר כהן. </w:t>
      </w:r>
    </w:p>
    <w:p w14:paraId="088EF45D" w14:textId="77777777" w:rsidR="00000000" w:rsidRDefault="0080671D">
      <w:pPr>
        <w:pStyle w:val="a0"/>
        <w:rPr>
          <w:rFonts w:hint="cs"/>
          <w:rtl/>
        </w:rPr>
      </w:pPr>
    </w:p>
    <w:p w14:paraId="6F4144B6" w14:textId="77777777" w:rsidR="00000000" w:rsidRDefault="0080671D">
      <w:pPr>
        <w:pStyle w:val="-"/>
        <w:rPr>
          <w:rtl/>
        </w:rPr>
      </w:pPr>
      <w:bookmarkStart w:id="42" w:name="FS000000535T23_06_2004_11_50_01C"/>
      <w:bookmarkEnd w:id="42"/>
      <w:r>
        <w:rPr>
          <w:rtl/>
        </w:rPr>
        <w:t>השר נתן שרנסקי:</w:t>
      </w:r>
    </w:p>
    <w:p w14:paraId="35F5EB69" w14:textId="77777777" w:rsidR="00000000" w:rsidRDefault="0080671D">
      <w:pPr>
        <w:pStyle w:val="a0"/>
        <w:rPr>
          <w:rtl/>
        </w:rPr>
      </w:pPr>
    </w:p>
    <w:p w14:paraId="3654E733" w14:textId="77777777" w:rsidR="00000000" w:rsidRDefault="0080671D">
      <w:pPr>
        <w:pStyle w:val="a0"/>
        <w:rPr>
          <w:rFonts w:hint="cs"/>
          <w:rtl/>
        </w:rPr>
      </w:pPr>
      <w:r>
        <w:rPr>
          <w:rFonts w:hint="cs"/>
          <w:rtl/>
        </w:rPr>
        <w:t>יש לו חבר נאמנים, יש לו יושב-ראש, יש ל</w:t>
      </w:r>
      <w:r>
        <w:rPr>
          <w:rFonts w:hint="cs"/>
          <w:rtl/>
        </w:rPr>
        <w:t xml:space="preserve">ו מנכ"ל, וודאי שהם מקבלים החלטות בצורה מסודרת. אני לא חושב שאנחנו צריכים להתערב בהחלטות האלה. כמובן, אני כאדם שאוכל אוכל כשר מעדיף שכל הארגונים והמוסדות היהודיים ידאגו לזה, אבל זה לא קשור לעבודה שלי בתור השר לענייני תפוצות. תודה רבה. </w:t>
      </w:r>
    </w:p>
    <w:p w14:paraId="72365103" w14:textId="77777777" w:rsidR="00000000" w:rsidRDefault="0080671D">
      <w:pPr>
        <w:pStyle w:val="a0"/>
        <w:rPr>
          <w:rFonts w:hint="cs"/>
          <w:rtl/>
        </w:rPr>
      </w:pPr>
    </w:p>
    <w:p w14:paraId="28CED6DA" w14:textId="77777777" w:rsidR="00000000" w:rsidRDefault="0080671D">
      <w:pPr>
        <w:pStyle w:val="af1"/>
        <w:rPr>
          <w:rtl/>
        </w:rPr>
      </w:pPr>
      <w:r>
        <w:rPr>
          <w:rtl/>
        </w:rPr>
        <w:t>היו"ר ראובן ריבלין:</w:t>
      </w:r>
    </w:p>
    <w:p w14:paraId="22153F4A" w14:textId="77777777" w:rsidR="00000000" w:rsidRDefault="0080671D">
      <w:pPr>
        <w:pStyle w:val="a0"/>
        <w:rPr>
          <w:rtl/>
        </w:rPr>
      </w:pPr>
    </w:p>
    <w:p w14:paraId="2429C869" w14:textId="77777777" w:rsidR="00000000" w:rsidRDefault="0080671D">
      <w:pPr>
        <w:pStyle w:val="a0"/>
        <w:rPr>
          <w:rFonts w:hint="cs"/>
          <w:rtl/>
        </w:rPr>
      </w:pPr>
      <w:r>
        <w:rPr>
          <w:rFonts w:hint="cs"/>
          <w:rtl/>
        </w:rPr>
        <w:t xml:space="preserve">תודה רבה. חבר הכנסת פינס, כמובן, אדוני יוכל לנצל במות אחרות לשאול את השר שרנסקי שאלה. </w:t>
      </w:r>
    </w:p>
    <w:p w14:paraId="71FA2568" w14:textId="77777777" w:rsidR="00000000" w:rsidRDefault="0080671D">
      <w:pPr>
        <w:pStyle w:val="a0"/>
        <w:rPr>
          <w:rFonts w:hint="cs"/>
          <w:rtl/>
        </w:rPr>
      </w:pPr>
    </w:p>
    <w:p w14:paraId="2479E8A4" w14:textId="77777777" w:rsidR="00000000" w:rsidRDefault="0080671D">
      <w:pPr>
        <w:pStyle w:val="a0"/>
        <w:rPr>
          <w:rFonts w:hint="cs"/>
          <w:rtl/>
        </w:rPr>
      </w:pPr>
      <w:r>
        <w:rPr>
          <w:rFonts w:hint="cs"/>
          <w:rtl/>
        </w:rPr>
        <w:t>רבותי חברי הכנסת, סגן שר התעשייה והמסחר ישיב על שאילתא בעל-פה מס' 166, מאת חברת הכנסת יולי תמיר. חברת הכנסת תמיר, בראשית הדרך בבקשה לקרוא רק את השאלה הכתובה, ולאחר שהש</w:t>
      </w:r>
      <w:r>
        <w:rPr>
          <w:rFonts w:hint="cs"/>
          <w:rtl/>
        </w:rPr>
        <w:t xml:space="preserve">ר ישיב גברתי תוכל להרחיב. </w:t>
      </w:r>
    </w:p>
    <w:p w14:paraId="73DE97BE" w14:textId="77777777" w:rsidR="00000000" w:rsidRDefault="0080671D">
      <w:pPr>
        <w:pStyle w:val="a0"/>
        <w:rPr>
          <w:rFonts w:hint="cs"/>
          <w:rtl/>
        </w:rPr>
      </w:pPr>
    </w:p>
    <w:p w14:paraId="3D704EC2" w14:textId="77777777" w:rsidR="00000000" w:rsidRDefault="0080671D">
      <w:pPr>
        <w:pStyle w:val="a1"/>
        <w:jc w:val="center"/>
        <w:rPr>
          <w:rFonts w:hint="cs"/>
          <w:rtl/>
        </w:rPr>
      </w:pPr>
      <w:bookmarkStart w:id="43" w:name="_Toc101171294"/>
      <w:r>
        <w:rPr>
          <w:rFonts w:hint="cs"/>
          <w:rtl/>
        </w:rPr>
        <w:t>166. תנאי העבודה ב"מפעלי ים-המלח"</w:t>
      </w:r>
      <w:bookmarkEnd w:id="43"/>
    </w:p>
    <w:p w14:paraId="188A3056" w14:textId="77777777" w:rsidR="00000000" w:rsidRDefault="0080671D">
      <w:pPr>
        <w:pStyle w:val="a0"/>
        <w:ind w:firstLine="0"/>
        <w:rPr>
          <w:rFonts w:hint="cs"/>
          <w:rtl/>
        </w:rPr>
      </w:pPr>
    </w:p>
    <w:p w14:paraId="086D0E24" w14:textId="77777777" w:rsidR="00000000" w:rsidRDefault="0080671D">
      <w:pPr>
        <w:pStyle w:val="a"/>
        <w:rPr>
          <w:rtl/>
        </w:rPr>
      </w:pPr>
      <w:bookmarkStart w:id="44" w:name="FS000001043T23_06_2004_11_52_04"/>
      <w:bookmarkStart w:id="45" w:name="_Toc101171295"/>
      <w:bookmarkEnd w:id="44"/>
      <w:r>
        <w:rPr>
          <w:rFonts w:hint="eastAsia"/>
          <w:rtl/>
        </w:rPr>
        <w:t>יולי</w:t>
      </w:r>
      <w:r>
        <w:rPr>
          <w:rtl/>
        </w:rPr>
        <w:t xml:space="preserve"> תמיר (העבודה-מימד):</w:t>
      </w:r>
      <w:bookmarkEnd w:id="45"/>
    </w:p>
    <w:p w14:paraId="5AC425B6" w14:textId="77777777" w:rsidR="00000000" w:rsidRDefault="0080671D">
      <w:pPr>
        <w:pStyle w:val="a0"/>
        <w:rPr>
          <w:rFonts w:hint="cs"/>
          <w:rtl/>
        </w:rPr>
      </w:pPr>
    </w:p>
    <w:p w14:paraId="31E79E85" w14:textId="77777777" w:rsidR="00000000" w:rsidRDefault="0080671D">
      <w:pPr>
        <w:pStyle w:val="a0"/>
        <w:rPr>
          <w:rFonts w:hint="cs"/>
          <w:rtl/>
        </w:rPr>
      </w:pPr>
      <w:r>
        <w:rPr>
          <w:rFonts w:hint="cs"/>
          <w:rtl/>
        </w:rPr>
        <w:t xml:space="preserve">אדוני סגן השר, כנסת נכבדה, לפי הכתבה "זהב שחור" ששודרה בטלוויזיה, עובדים ישראלים מועסקים ב"מפעלי ים-המלח" בתנאים קשים מאוד ובמשכורת נמוכה. </w:t>
      </w:r>
    </w:p>
    <w:p w14:paraId="1DB92145" w14:textId="77777777" w:rsidR="00000000" w:rsidRDefault="0080671D">
      <w:pPr>
        <w:pStyle w:val="a0"/>
        <w:rPr>
          <w:rFonts w:hint="cs"/>
          <w:rtl/>
        </w:rPr>
      </w:pPr>
    </w:p>
    <w:p w14:paraId="623E1C72" w14:textId="77777777" w:rsidR="00000000" w:rsidRDefault="0080671D">
      <w:pPr>
        <w:pStyle w:val="a0"/>
        <w:rPr>
          <w:rFonts w:hint="cs"/>
          <w:rtl/>
        </w:rPr>
      </w:pPr>
      <w:r>
        <w:rPr>
          <w:rFonts w:hint="cs"/>
          <w:rtl/>
        </w:rPr>
        <w:t xml:space="preserve">ברצוני לשאול: </w:t>
      </w:r>
    </w:p>
    <w:p w14:paraId="03D62D17" w14:textId="77777777" w:rsidR="00000000" w:rsidRDefault="0080671D">
      <w:pPr>
        <w:pStyle w:val="a0"/>
        <w:rPr>
          <w:rFonts w:hint="cs"/>
          <w:rtl/>
        </w:rPr>
      </w:pPr>
    </w:p>
    <w:p w14:paraId="4A8C7F81" w14:textId="77777777" w:rsidR="00000000" w:rsidRDefault="0080671D">
      <w:pPr>
        <w:pStyle w:val="a0"/>
        <w:rPr>
          <w:rFonts w:hint="cs"/>
          <w:rtl/>
        </w:rPr>
      </w:pPr>
      <w:r>
        <w:rPr>
          <w:rFonts w:hint="cs"/>
          <w:rtl/>
        </w:rPr>
        <w:t>1. האם הדב</w:t>
      </w:r>
      <w:r>
        <w:rPr>
          <w:rFonts w:hint="cs"/>
          <w:rtl/>
        </w:rPr>
        <w:t xml:space="preserve">רים נכונים? </w:t>
      </w:r>
    </w:p>
    <w:p w14:paraId="0B0461E4" w14:textId="77777777" w:rsidR="00000000" w:rsidRDefault="0080671D">
      <w:pPr>
        <w:pStyle w:val="a0"/>
        <w:rPr>
          <w:rFonts w:hint="cs"/>
          <w:rtl/>
        </w:rPr>
      </w:pPr>
    </w:p>
    <w:p w14:paraId="422C1C21" w14:textId="77777777" w:rsidR="00000000" w:rsidRDefault="0080671D">
      <w:pPr>
        <w:pStyle w:val="a0"/>
        <w:rPr>
          <w:rFonts w:hint="cs"/>
          <w:rtl/>
        </w:rPr>
      </w:pPr>
      <w:r>
        <w:rPr>
          <w:rFonts w:hint="cs"/>
          <w:rtl/>
        </w:rPr>
        <w:t xml:space="preserve">2. אם כן - מה עושה מנגנון הפיקוח של משרד התעשייה והמסחר בעניין? </w:t>
      </w:r>
    </w:p>
    <w:p w14:paraId="313FEF96" w14:textId="77777777" w:rsidR="00000000" w:rsidRDefault="0080671D">
      <w:pPr>
        <w:pStyle w:val="a0"/>
        <w:rPr>
          <w:rFonts w:hint="cs"/>
          <w:rtl/>
        </w:rPr>
      </w:pPr>
    </w:p>
    <w:p w14:paraId="7CD71FE9" w14:textId="77777777" w:rsidR="00000000" w:rsidRDefault="0080671D">
      <w:pPr>
        <w:pStyle w:val="a0"/>
        <w:rPr>
          <w:rFonts w:hint="cs"/>
          <w:rtl/>
        </w:rPr>
      </w:pPr>
      <w:r>
        <w:rPr>
          <w:rFonts w:hint="cs"/>
          <w:rtl/>
        </w:rPr>
        <w:t xml:space="preserve">3. האם ניתנו קנסות מאז 2003 בגין הפרות של דיני עבודה, ואם כן </w:t>
      </w:r>
      <w:r>
        <w:rPr>
          <w:rtl/>
        </w:rPr>
        <w:t>–</w:t>
      </w:r>
      <w:r>
        <w:rPr>
          <w:rFonts w:hint="cs"/>
          <w:rtl/>
        </w:rPr>
        <w:t xml:space="preserve"> כמה? </w:t>
      </w:r>
    </w:p>
    <w:p w14:paraId="63F0265A" w14:textId="77777777" w:rsidR="00000000" w:rsidRDefault="0080671D">
      <w:pPr>
        <w:pStyle w:val="a0"/>
        <w:ind w:firstLine="0"/>
        <w:rPr>
          <w:rFonts w:hint="cs"/>
          <w:rtl/>
        </w:rPr>
      </w:pPr>
    </w:p>
    <w:p w14:paraId="0EFC3C84" w14:textId="77777777" w:rsidR="00000000" w:rsidRDefault="0080671D">
      <w:pPr>
        <w:pStyle w:val="af1"/>
        <w:rPr>
          <w:rtl/>
        </w:rPr>
      </w:pPr>
      <w:r>
        <w:rPr>
          <w:rtl/>
        </w:rPr>
        <w:t>היו"ר ראובן ריבלין:</w:t>
      </w:r>
    </w:p>
    <w:p w14:paraId="7DAA440E" w14:textId="77777777" w:rsidR="00000000" w:rsidRDefault="0080671D">
      <w:pPr>
        <w:pStyle w:val="a0"/>
        <w:rPr>
          <w:rtl/>
        </w:rPr>
      </w:pPr>
    </w:p>
    <w:p w14:paraId="0801BE75" w14:textId="77777777" w:rsidR="00000000" w:rsidRDefault="0080671D">
      <w:pPr>
        <w:pStyle w:val="a0"/>
        <w:rPr>
          <w:rFonts w:hint="cs"/>
          <w:rtl/>
        </w:rPr>
      </w:pPr>
      <w:r>
        <w:rPr>
          <w:rFonts w:hint="cs"/>
          <w:rtl/>
        </w:rPr>
        <w:t>תודה רבה. בבקשה, אדוני.</w:t>
      </w:r>
      <w:r>
        <w:rPr>
          <w:rFonts w:hint="cs"/>
        </w:rPr>
        <w:t xml:space="preserve"> </w:t>
      </w:r>
    </w:p>
    <w:p w14:paraId="45F43B3C" w14:textId="77777777" w:rsidR="00000000" w:rsidRDefault="0080671D">
      <w:pPr>
        <w:pStyle w:val="a0"/>
        <w:rPr>
          <w:rFonts w:hint="cs"/>
          <w:rtl/>
        </w:rPr>
      </w:pPr>
    </w:p>
    <w:p w14:paraId="4591577F" w14:textId="77777777" w:rsidR="00000000" w:rsidRDefault="0080671D">
      <w:pPr>
        <w:pStyle w:val="a"/>
        <w:rPr>
          <w:rtl/>
        </w:rPr>
      </w:pPr>
      <w:bookmarkStart w:id="46" w:name="FS000001029T23_06_2004_11_52_58"/>
      <w:bookmarkStart w:id="47" w:name="FS000001029T23_06_2004_11_53_10"/>
      <w:bookmarkStart w:id="48" w:name="_Toc101171296"/>
      <w:bookmarkEnd w:id="46"/>
      <w:r>
        <w:rPr>
          <w:rFonts w:hint="eastAsia"/>
          <w:rtl/>
        </w:rPr>
        <w:t>סגן</w:t>
      </w:r>
      <w:r>
        <w:rPr>
          <w:rtl/>
        </w:rPr>
        <w:t xml:space="preserve"> שר התעשייה, המסחר והתעסוקה מיכאל רצון:</w:t>
      </w:r>
      <w:bookmarkEnd w:id="48"/>
    </w:p>
    <w:p w14:paraId="73D66FC9" w14:textId="77777777" w:rsidR="00000000" w:rsidRDefault="0080671D">
      <w:pPr>
        <w:pStyle w:val="a0"/>
        <w:rPr>
          <w:rtl/>
        </w:rPr>
      </w:pPr>
    </w:p>
    <w:p w14:paraId="048B6B42" w14:textId="77777777" w:rsidR="00000000" w:rsidRDefault="0080671D">
      <w:pPr>
        <w:pStyle w:val="a0"/>
        <w:rPr>
          <w:rFonts w:hint="cs"/>
          <w:rtl/>
        </w:rPr>
      </w:pPr>
      <w:r>
        <w:rPr>
          <w:rFonts w:hint="cs"/>
          <w:rtl/>
        </w:rPr>
        <w:t>אדוני היושב-ראש</w:t>
      </w:r>
      <w:r>
        <w:rPr>
          <w:rFonts w:hint="cs"/>
          <w:rtl/>
        </w:rPr>
        <w:t xml:space="preserve">, </w:t>
      </w:r>
      <w:bookmarkEnd w:id="47"/>
      <w:r>
        <w:rPr>
          <w:rFonts w:hint="cs"/>
          <w:rtl/>
        </w:rPr>
        <w:t>חברי הכנסת, חברת הכנסת יולי תמיר, האגף לאכיפת חוקי העבודה במשרד התעשייה, המסחר והתעסוקה אמון, בין היתר, על אכיפת חוק שכר המינימום, התשמ"ז-1987. משרדנו רואה בחומרה רבה את הפרת חוק שכר המינימום, ואם מעסיק מפר את החוק, ניתן להטיל עליו קנס בגובה של 5,000 ש"ח</w:t>
      </w:r>
      <w:r>
        <w:rPr>
          <w:rFonts w:hint="cs"/>
          <w:rtl/>
        </w:rPr>
        <w:t xml:space="preserve"> לכל עובד, לכל חודש שלא שולם בו שכר מינימום. לחלופין, נגד המעסיק המפר את החוק ניתן להגיש כתב-אישום, ואם הוא יורשע, הקנס הכספי המרבי הוא 200,000 ש"ח. </w:t>
      </w:r>
    </w:p>
    <w:p w14:paraId="739E728E" w14:textId="77777777" w:rsidR="00000000" w:rsidRDefault="0080671D">
      <w:pPr>
        <w:pStyle w:val="a0"/>
        <w:rPr>
          <w:rFonts w:hint="cs"/>
          <w:rtl/>
        </w:rPr>
      </w:pPr>
    </w:p>
    <w:p w14:paraId="209D988A" w14:textId="77777777" w:rsidR="00000000" w:rsidRDefault="0080671D">
      <w:pPr>
        <w:pStyle w:val="a0"/>
        <w:rPr>
          <w:rFonts w:hint="cs"/>
          <w:rtl/>
        </w:rPr>
      </w:pPr>
      <w:r>
        <w:rPr>
          <w:rFonts w:hint="cs"/>
          <w:rtl/>
        </w:rPr>
        <w:t xml:space="preserve">לגופו של עניין, קראתי כמוך את הכתבה, ואני מניח שגם אצלנו במשרד קראו את הכתבה. האגף יערוך ביקורת. </w:t>
      </w:r>
    </w:p>
    <w:p w14:paraId="58F1AFC9" w14:textId="77777777" w:rsidR="00000000" w:rsidRDefault="0080671D">
      <w:pPr>
        <w:pStyle w:val="a0"/>
        <w:rPr>
          <w:rFonts w:hint="cs"/>
          <w:rtl/>
        </w:rPr>
      </w:pPr>
    </w:p>
    <w:p w14:paraId="4AF1A110" w14:textId="77777777" w:rsidR="00000000" w:rsidRDefault="0080671D">
      <w:pPr>
        <w:pStyle w:val="af1"/>
        <w:rPr>
          <w:rtl/>
        </w:rPr>
      </w:pPr>
      <w:r>
        <w:rPr>
          <w:rtl/>
        </w:rPr>
        <w:t xml:space="preserve">היו"ר </w:t>
      </w:r>
      <w:r>
        <w:rPr>
          <w:rtl/>
        </w:rPr>
        <w:t>ראובן ריבלין:</w:t>
      </w:r>
    </w:p>
    <w:p w14:paraId="32BCC3FF" w14:textId="77777777" w:rsidR="00000000" w:rsidRDefault="0080671D">
      <w:pPr>
        <w:pStyle w:val="a0"/>
        <w:rPr>
          <w:rtl/>
        </w:rPr>
      </w:pPr>
    </w:p>
    <w:p w14:paraId="0EB7D7AB" w14:textId="77777777" w:rsidR="00000000" w:rsidRDefault="0080671D">
      <w:pPr>
        <w:pStyle w:val="a0"/>
        <w:rPr>
          <w:rFonts w:hint="cs"/>
          <w:rtl/>
        </w:rPr>
      </w:pPr>
      <w:r>
        <w:rPr>
          <w:rFonts w:hint="cs"/>
          <w:rtl/>
        </w:rPr>
        <w:t xml:space="preserve">חבר הכנסת יתום, אדוני מפריע לסגן השר. </w:t>
      </w:r>
    </w:p>
    <w:p w14:paraId="3DD98048" w14:textId="77777777" w:rsidR="00000000" w:rsidRDefault="0080671D">
      <w:pPr>
        <w:pStyle w:val="a0"/>
        <w:rPr>
          <w:rFonts w:hint="cs"/>
          <w:rtl/>
        </w:rPr>
      </w:pPr>
    </w:p>
    <w:p w14:paraId="5C1B16BB" w14:textId="77777777" w:rsidR="00000000" w:rsidRDefault="0080671D">
      <w:pPr>
        <w:pStyle w:val="-"/>
        <w:rPr>
          <w:rtl/>
        </w:rPr>
      </w:pPr>
      <w:bookmarkStart w:id="49" w:name="FS000001029T23_06_2004_12_02_00C"/>
      <w:bookmarkEnd w:id="49"/>
      <w:r>
        <w:rPr>
          <w:rtl/>
        </w:rPr>
        <w:t>סגן שר התעשייה, המסחר והתעסוקה מיכאל רצון:</w:t>
      </w:r>
    </w:p>
    <w:p w14:paraId="1643F634" w14:textId="77777777" w:rsidR="00000000" w:rsidRDefault="0080671D">
      <w:pPr>
        <w:pStyle w:val="a0"/>
        <w:rPr>
          <w:rtl/>
        </w:rPr>
      </w:pPr>
    </w:p>
    <w:p w14:paraId="4848DC71" w14:textId="77777777" w:rsidR="00000000" w:rsidRDefault="0080671D">
      <w:pPr>
        <w:pStyle w:val="a0"/>
        <w:rPr>
          <w:rFonts w:hint="cs"/>
          <w:rtl/>
        </w:rPr>
      </w:pPr>
      <w:r>
        <w:rPr>
          <w:rFonts w:hint="cs"/>
          <w:rtl/>
        </w:rPr>
        <w:t xml:space="preserve">האגף יערוך ביקורת אצל המעסיק, מושא הכתבה. אם יתברר שיש הפרה של החוק על-ידי המעסיק </w:t>
      </w:r>
      <w:r>
        <w:rPr>
          <w:rtl/>
        </w:rPr>
        <w:t>–</w:t>
      </w:r>
      <w:r>
        <w:rPr>
          <w:rFonts w:hint="cs"/>
          <w:rtl/>
        </w:rPr>
        <w:t xml:space="preserve"> כי בסך הכול זו כתבה עיתונאית </w:t>
      </w:r>
      <w:r>
        <w:rPr>
          <w:rtl/>
        </w:rPr>
        <w:t>–</w:t>
      </w:r>
      <w:r>
        <w:rPr>
          <w:rFonts w:hint="cs"/>
          <w:rtl/>
        </w:rPr>
        <w:t xml:space="preserve"> יועבר חומר החקירה לבחינה במחלקה המשפטית של</w:t>
      </w:r>
      <w:r>
        <w:rPr>
          <w:rFonts w:hint="cs"/>
          <w:rtl/>
        </w:rPr>
        <w:t xml:space="preserve"> משרד התעשייה, המסחר והתעסוקה ויטופל כפי שהוא צריך להיות מטופל. </w:t>
      </w:r>
    </w:p>
    <w:p w14:paraId="2E3DB3B1" w14:textId="77777777" w:rsidR="00000000" w:rsidRDefault="0080671D">
      <w:pPr>
        <w:pStyle w:val="a0"/>
        <w:rPr>
          <w:rFonts w:hint="cs"/>
          <w:rtl/>
        </w:rPr>
      </w:pPr>
    </w:p>
    <w:p w14:paraId="10236293" w14:textId="77777777" w:rsidR="00000000" w:rsidRDefault="0080671D">
      <w:pPr>
        <w:pStyle w:val="a0"/>
        <w:rPr>
          <w:rFonts w:hint="cs"/>
          <w:rtl/>
        </w:rPr>
      </w:pPr>
      <w:r>
        <w:rPr>
          <w:rFonts w:hint="cs"/>
          <w:rtl/>
        </w:rPr>
        <w:t>לשאלה האחרונה שלך: בשנת 2003 הוטלו 56 קנסות מינהליים בגין הפרות חוק שכר המינימום, בסכום של 261,400 ש"ח. מינואר 2004 ועד יוני 2004 הוטלו  164 קנסות מינהליים בגין הפרות חוק שכר המינימום, בסכום</w:t>
      </w:r>
      <w:r>
        <w:rPr>
          <w:rFonts w:hint="cs"/>
          <w:rtl/>
        </w:rPr>
        <w:t xml:space="preserve"> של מיליון ו-633,800 ש"ח. </w:t>
      </w:r>
    </w:p>
    <w:p w14:paraId="388949A4" w14:textId="77777777" w:rsidR="00000000" w:rsidRDefault="0080671D">
      <w:pPr>
        <w:pStyle w:val="a0"/>
        <w:ind w:firstLine="0"/>
        <w:rPr>
          <w:rFonts w:hint="cs"/>
          <w:rtl/>
        </w:rPr>
      </w:pPr>
    </w:p>
    <w:p w14:paraId="05DAE0D0" w14:textId="77777777" w:rsidR="00000000" w:rsidRDefault="0080671D">
      <w:pPr>
        <w:pStyle w:val="af1"/>
        <w:rPr>
          <w:rtl/>
        </w:rPr>
      </w:pPr>
      <w:r>
        <w:rPr>
          <w:rtl/>
        </w:rPr>
        <w:t>היו"ר ראובן ריבלין:</w:t>
      </w:r>
    </w:p>
    <w:p w14:paraId="38EF42EF" w14:textId="77777777" w:rsidR="00000000" w:rsidRDefault="0080671D">
      <w:pPr>
        <w:pStyle w:val="a0"/>
        <w:rPr>
          <w:rtl/>
        </w:rPr>
      </w:pPr>
    </w:p>
    <w:p w14:paraId="4DE7AD94" w14:textId="77777777" w:rsidR="00000000" w:rsidRDefault="0080671D">
      <w:pPr>
        <w:pStyle w:val="a0"/>
        <w:rPr>
          <w:rFonts w:hint="cs"/>
          <w:rtl/>
        </w:rPr>
      </w:pPr>
      <w:r>
        <w:rPr>
          <w:rFonts w:hint="cs"/>
          <w:rtl/>
        </w:rPr>
        <w:t xml:space="preserve">בבקשה, חברת הכנסת תמיר </w:t>
      </w:r>
      <w:r>
        <w:rPr>
          <w:rtl/>
        </w:rPr>
        <w:t>–</w:t>
      </w:r>
      <w:r>
        <w:rPr>
          <w:rFonts w:hint="cs"/>
          <w:rtl/>
        </w:rPr>
        <w:t xml:space="preserve"> שאלה נוספת. אחריה - חבר הכנסת דהאמשה. </w:t>
      </w:r>
    </w:p>
    <w:p w14:paraId="4BFAF00A" w14:textId="77777777" w:rsidR="00000000" w:rsidRDefault="0080671D">
      <w:pPr>
        <w:pStyle w:val="a0"/>
        <w:ind w:firstLine="0"/>
        <w:rPr>
          <w:rFonts w:hint="cs"/>
          <w:rtl/>
        </w:rPr>
      </w:pPr>
    </w:p>
    <w:p w14:paraId="74D79156" w14:textId="77777777" w:rsidR="00000000" w:rsidRDefault="0080671D">
      <w:pPr>
        <w:pStyle w:val="a"/>
        <w:rPr>
          <w:rtl/>
        </w:rPr>
      </w:pPr>
      <w:bookmarkStart w:id="50" w:name="FS000001043T23_06_2004_12_03_28"/>
      <w:bookmarkStart w:id="51" w:name="_Toc101171297"/>
      <w:bookmarkEnd w:id="50"/>
      <w:r>
        <w:rPr>
          <w:rFonts w:hint="eastAsia"/>
          <w:rtl/>
        </w:rPr>
        <w:t>יולי</w:t>
      </w:r>
      <w:r>
        <w:rPr>
          <w:rtl/>
        </w:rPr>
        <w:t xml:space="preserve"> תמיר (העבודה-מימד):</w:t>
      </w:r>
      <w:bookmarkEnd w:id="51"/>
    </w:p>
    <w:p w14:paraId="0CEF8B0E" w14:textId="77777777" w:rsidR="00000000" w:rsidRDefault="0080671D">
      <w:pPr>
        <w:pStyle w:val="a0"/>
        <w:rPr>
          <w:rtl/>
        </w:rPr>
      </w:pPr>
    </w:p>
    <w:p w14:paraId="5CB64079" w14:textId="77777777" w:rsidR="00000000" w:rsidRDefault="0080671D">
      <w:pPr>
        <w:pStyle w:val="a0"/>
        <w:rPr>
          <w:rFonts w:hint="cs"/>
          <w:rtl/>
        </w:rPr>
      </w:pPr>
      <w:r>
        <w:rPr>
          <w:rFonts w:hint="cs"/>
          <w:rtl/>
        </w:rPr>
        <w:t xml:space="preserve">קודם כול, ברצוני לציין שהכתבה היתה בטלוויזיה ולא בעיתון, ומי שראה אותה ראה את העובדים. זה הרבה יותר חזק מלקרוא כתבה </w:t>
      </w:r>
      <w:r>
        <w:rPr>
          <w:rFonts w:hint="cs"/>
          <w:rtl/>
        </w:rPr>
        <w:t xml:space="preserve">בעיתון. </w:t>
      </w:r>
    </w:p>
    <w:p w14:paraId="56D43820" w14:textId="77777777" w:rsidR="00000000" w:rsidRDefault="0080671D">
      <w:pPr>
        <w:pStyle w:val="a0"/>
        <w:rPr>
          <w:rFonts w:hint="cs"/>
          <w:rtl/>
        </w:rPr>
      </w:pPr>
    </w:p>
    <w:p w14:paraId="2679F91F" w14:textId="77777777" w:rsidR="00000000" w:rsidRDefault="0080671D">
      <w:pPr>
        <w:pStyle w:val="a"/>
        <w:rPr>
          <w:rtl/>
        </w:rPr>
      </w:pPr>
      <w:bookmarkStart w:id="52" w:name="FS000001029T23_06_2004_12_03_53"/>
      <w:bookmarkStart w:id="53" w:name="_Toc101171298"/>
      <w:bookmarkEnd w:id="52"/>
      <w:r>
        <w:rPr>
          <w:rFonts w:hint="eastAsia"/>
          <w:rtl/>
        </w:rPr>
        <w:t>סגן התעשייה, המסחר והתעסוקה מיכאל רצון:</w:t>
      </w:r>
      <w:bookmarkEnd w:id="53"/>
    </w:p>
    <w:p w14:paraId="3056D768" w14:textId="77777777" w:rsidR="00000000" w:rsidRDefault="0080671D">
      <w:pPr>
        <w:pStyle w:val="a0"/>
        <w:rPr>
          <w:rFonts w:hint="cs"/>
          <w:rtl/>
        </w:rPr>
      </w:pPr>
    </w:p>
    <w:p w14:paraId="0E926CA7" w14:textId="77777777" w:rsidR="00000000" w:rsidRDefault="0080671D">
      <w:pPr>
        <w:pStyle w:val="a0"/>
        <w:rPr>
          <w:rFonts w:hint="cs"/>
          <w:rtl/>
        </w:rPr>
      </w:pPr>
      <w:r>
        <w:rPr>
          <w:rFonts w:hint="cs"/>
          <w:rtl/>
        </w:rPr>
        <w:t xml:space="preserve">היא היתה גם בעיתון. </w:t>
      </w:r>
    </w:p>
    <w:p w14:paraId="225EFB2B" w14:textId="77777777" w:rsidR="00000000" w:rsidRDefault="0080671D">
      <w:pPr>
        <w:pStyle w:val="a0"/>
        <w:rPr>
          <w:rFonts w:hint="cs"/>
          <w:rtl/>
        </w:rPr>
      </w:pPr>
    </w:p>
    <w:p w14:paraId="30D65273" w14:textId="77777777" w:rsidR="00000000" w:rsidRDefault="0080671D">
      <w:pPr>
        <w:pStyle w:val="-"/>
        <w:rPr>
          <w:rtl/>
        </w:rPr>
      </w:pPr>
      <w:r>
        <w:rPr>
          <w:rFonts w:hint="eastAsia"/>
          <w:rtl/>
        </w:rPr>
        <w:t>יולי</w:t>
      </w:r>
      <w:r>
        <w:rPr>
          <w:rtl/>
        </w:rPr>
        <w:t xml:space="preserve"> תמיר (העבודה-מימד):</w:t>
      </w:r>
    </w:p>
    <w:p w14:paraId="2925D79A" w14:textId="77777777" w:rsidR="00000000" w:rsidRDefault="0080671D">
      <w:pPr>
        <w:pStyle w:val="a0"/>
        <w:rPr>
          <w:rFonts w:hint="cs"/>
          <w:rtl/>
        </w:rPr>
      </w:pPr>
    </w:p>
    <w:p w14:paraId="2BCCEFE9" w14:textId="77777777" w:rsidR="00000000" w:rsidRDefault="0080671D">
      <w:pPr>
        <w:pStyle w:val="a0"/>
        <w:rPr>
          <w:rFonts w:hint="cs"/>
          <w:rtl/>
        </w:rPr>
      </w:pPr>
      <w:r>
        <w:rPr>
          <w:rFonts w:hint="cs"/>
          <w:rtl/>
        </w:rPr>
        <w:t>ברצוני לדעת, כמה אנשים נמצאים באגף הפיקוח ומה היקף הפיקוח שאתם מנהלים. כלומר, מה היקף שעות העבודה שלהם, כמה פעמים הם יוצאים לשטח וכמה פעמים הם מגיעים לכל מפע</w:t>
      </w:r>
      <w:r>
        <w:rPr>
          <w:rFonts w:hint="cs"/>
          <w:rtl/>
        </w:rPr>
        <w:t xml:space="preserve">ל במדינת ישראל. </w:t>
      </w:r>
    </w:p>
    <w:p w14:paraId="701C83A0" w14:textId="77777777" w:rsidR="00000000" w:rsidRDefault="0080671D">
      <w:pPr>
        <w:pStyle w:val="a0"/>
        <w:rPr>
          <w:rFonts w:hint="cs"/>
          <w:rtl/>
        </w:rPr>
      </w:pPr>
    </w:p>
    <w:p w14:paraId="10F283FE" w14:textId="77777777" w:rsidR="00000000" w:rsidRDefault="0080671D">
      <w:pPr>
        <w:pStyle w:val="af1"/>
        <w:rPr>
          <w:rtl/>
        </w:rPr>
      </w:pPr>
      <w:r>
        <w:rPr>
          <w:rtl/>
        </w:rPr>
        <w:t>היו"ר ראובן ריבלין:</w:t>
      </w:r>
    </w:p>
    <w:p w14:paraId="42BE6C48" w14:textId="77777777" w:rsidR="00000000" w:rsidRDefault="0080671D">
      <w:pPr>
        <w:pStyle w:val="a0"/>
        <w:rPr>
          <w:rtl/>
        </w:rPr>
      </w:pPr>
    </w:p>
    <w:p w14:paraId="1E4CEB29" w14:textId="77777777" w:rsidR="00000000" w:rsidRDefault="0080671D">
      <w:pPr>
        <w:pStyle w:val="a0"/>
        <w:rPr>
          <w:rFonts w:hint="cs"/>
          <w:rtl/>
        </w:rPr>
      </w:pPr>
      <w:r>
        <w:rPr>
          <w:rFonts w:hint="cs"/>
          <w:rtl/>
        </w:rPr>
        <w:t>חבר הכנסת דהאמשה, בבקשה.</w:t>
      </w:r>
    </w:p>
    <w:p w14:paraId="07E6580B" w14:textId="77777777" w:rsidR="00000000" w:rsidRDefault="0080671D">
      <w:pPr>
        <w:pStyle w:val="a0"/>
        <w:ind w:firstLine="0"/>
        <w:rPr>
          <w:rFonts w:hint="cs"/>
          <w:rtl/>
        </w:rPr>
      </w:pPr>
    </w:p>
    <w:p w14:paraId="2ACC50CD" w14:textId="77777777" w:rsidR="00000000" w:rsidRDefault="0080671D">
      <w:pPr>
        <w:pStyle w:val="a"/>
        <w:rPr>
          <w:rtl/>
        </w:rPr>
      </w:pPr>
      <w:bookmarkStart w:id="54" w:name="_Toc101171299"/>
      <w:r>
        <w:rPr>
          <w:rFonts w:hint="eastAsia"/>
          <w:rtl/>
        </w:rPr>
        <w:t>עבד</w:t>
      </w:r>
      <w:r>
        <w:rPr>
          <w:rtl/>
        </w:rPr>
        <w:t>-אלמאלכ דהאמשה (רע"ם):</w:t>
      </w:r>
      <w:bookmarkEnd w:id="54"/>
    </w:p>
    <w:p w14:paraId="7B4481CA" w14:textId="77777777" w:rsidR="00000000" w:rsidRDefault="0080671D">
      <w:pPr>
        <w:pStyle w:val="a0"/>
        <w:rPr>
          <w:rFonts w:hint="cs"/>
          <w:rtl/>
        </w:rPr>
      </w:pPr>
    </w:p>
    <w:p w14:paraId="0E3420DD" w14:textId="77777777" w:rsidR="00000000" w:rsidRDefault="0080671D">
      <w:pPr>
        <w:pStyle w:val="a0"/>
        <w:rPr>
          <w:rFonts w:hint="cs"/>
          <w:rtl/>
        </w:rPr>
      </w:pPr>
      <w:r>
        <w:rPr>
          <w:rFonts w:hint="cs"/>
          <w:rtl/>
        </w:rPr>
        <w:t>כבוד היושב-ראש, מכובדי סגן השר, לפני זמן לא רב פורסם שמעסיק ערבי, שרצה להעסיק פועלים ב"מפעלי ים-המלח", פוטר ולא נתקבלה בקשתו. אני תוהה אם בכלל מועסקים ערבים במפעלים</w:t>
      </w:r>
      <w:r>
        <w:rPr>
          <w:rFonts w:hint="cs"/>
          <w:rtl/>
        </w:rPr>
        <w:t xml:space="preserve"> בים-המלח, ומהי עמדת משרדך בנדון. </w:t>
      </w:r>
    </w:p>
    <w:p w14:paraId="00DD8925" w14:textId="77777777" w:rsidR="00000000" w:rsidRDefault="0080671D">
      <w:pPr>
        <w:pStyle w:val="a0"/>
        <w:ind w:firstLine="0"/>
        <w:rPr>
          <w:rFonts w:hint="cs"/>
          <w:rtl/>
        </w:rPr>
      </w:pPr>
    </w:p>
    <w:p w14:paraId="4DE2EF29" w14:textId="77777777" w:rsidR="00000000" w:rsidRDefault="0080671D">
      <w:pPr>
        <w:pStyle w:val="af1"/>
        <w:rPr>
          <w:rtl/>
        </w:rPr>
      </w:pPr>
      <w:r>
        <w:rPr>
          <w:rtl/>
        </w:rPr>
        <w:t>היו"ר ראובן ריבלין:</w:t>
      </w:r>
    </w:p>
    <w:p w14:paraId="15FDE3DF" w14:textId="77777777" w:rsidR="00000000" w:rsidRDefault="0080671D">
      <w:pPr>
        <w:pStyle w:val="a0"/>
        <w:rPr>
          <w:rtl/>
        </w:rPr>
      </w:pPr>
    </w:p>
    <w:p w14:paraId="481B9723" w14:textId="77777777" w:rsidR="00000000" w:rsidRDefault="0080671D">
      <w:pPr>
        <w:pStyle w:val="a0"/>
        <w:rPr>
          <w:rFonts w:hint="cs"/>
          <w:rtl/>
        </w:rPr>
      </w:pPr>
      <w:r>
        <w:rPr>
          <w:rFonts w:hint="cs"/>
          <w:rtl/>
        </w:rPr>
        <w:t xml:space="preserve">תודה לחבר הכנסת דהאמשה. אדוני ישיב על השאלה השנייה אם הוא יכול. </w:t>
      </w:r>
    </w:p>
    <w:p w14:paraId="6581EB3C" w14:textId="77777777" w:rsidR="00000000" w:rsidRDefault="0080671D">
      <w:pPr>
        <w:pStyle w:val="a0"/>
        <w:ind w:firstLine="0"/>
        <w:rPr>
          <w:rFonts w:hint="cs"/>
          <w:rtl/>
        </w:rPr>
      </w:pPr>
    </w:p>
    <w:p w14:paraId="442A4E9D" w14:textId="77777777" w:rsidR="00000000" w:rsidRDefault="0080671D">
      <w:pPr>
        <w:pStyle w:val="a"/>
        <w:rPr>
          <w:rtl/>
        </w:rPr>
      </w:pPr>
      <w:bookmarkStart w:id="55" w:name="FS000001029T23_06_2004_12_05_13C"/>
      <w:bookmarkStart w:id="56" w:name="_Toc101171300"/>
      <w:bookmarkEnd w:id="55"/>
      <w:r>
        <w:rPr>
          <w:rFonts w:hint="cs"/>
          <w:rtl/>
        </w:rPr>
        <w:t xml:space="preserve">סגן שר התעשייה, המסחר והתעסוקה </w:t>
      </w:r>
      <w:r>
        <w:rPr>
          <w:rtl/>
        </w:rPr>
        <w:t>מיכאל רצון:</w:t>
      </w:r>
      <w:bookmarkEnd w:id="56"/>
    </w:p>
    <w:p w14:paraId="2616B381" w14:textId="77777777" w:rsidR="00000000" w:rsidRDefault="0080671D">
      <w:pPr>
        <w:pStyle w:val="a0"/>
        <w:rPr>
          <w:rtl/>
        </w:rPr>
      </w:pPr>
    </w:p>
    <w:p w14:paraId="4FF126DE" w14:textId="77777777" w:rsidR="00000000" w:rsidRDefault="0080671D">
      <w:pPr>
        <w:pStyle w:val="a0"/>
        <w:rPr>
          <w:rFonts w:hint="cs"/>
          <w:rtl/>
        </w:rPr>
      </w:pPr>
      <w:r>
        <w:rPr>
          <w:rFonts w:hint="cs"/>
          <w:rtl/>
        </w:rPr>
        <w:t>אני אנסה להשיב. אינני יודע כמה עובדים ערבים עובדים ב"מפעלי ים-המלח" ובכל מפעל אחר. אין לי</w:t>
      </w:r>
      <w:r>
        <w:rPr>
          <w:rFonts w:hint="cs"/>
          <w:rtl/>
        </w:rPr>
        <w:t xml:space="preserve"> מושג מהם המספרים הללו. אינני חושב שיש הבדלה בין ערבים ליהודים.</w:t>
      </w:r>
    </w:p>
    <w:p w14:paraId="716CE5AB" w14:textId="77777777" w:rsidR="00000000" w:rsidRDefault="0080671D">
      <w:pPr>
        <w:pStyle w:val="a0"/>
        <w:ind w:firstLine="0"/>
        <w:rPr>
          <w:rFonts w:hint="cs"/>
          <w:rtl/>
        </w:rPr>
      </w:pPr>
    </w:p>
    <w:p w14:paraId="79B3B4D9" w14:textId="77777777" w:rsidR="00000000" w:rsidRDefault="0080671D">
      <w:pPr>
        <w:pStyle w:val="af0"/>
        <w:rPr>
          <w:rtl/>
        </w:rPr>
      </w:pPr>
      <w:r>
        <w:rPr>
          <w:rFonts w:hint="eastAsia"/>
          <w:rtl/>
        </w:rPr>
        <w:t>עבד</w:t>
      </w:r>
      <w:r>
        <w:rPr>
          <w:rtl/>
        </w:rPr>
        <w:t>-אלמאלכ דהאמשה (רע"ם):</w:t>
      </w:r>
    </w:p>
    <w:p w14:paraId="7E2DE00A" w14:textId="77777777" w:rsidR="00000000" w:rsidRDefault="0080671D">
      <w:pPr>
        <w:pStyle w:val="a0"/>
        <w:rPr>
          <w:rFonts w:hint="cs"/>
          <w:rtl/>
        </w:rPr>
      </w:pPr>
    </w:p>
    <w:p w14:paraId="40F8DF89" w14:textId="77777777" w:rsidR="00000000" w:rsidRDefault="0080671D">
      <w:pPr>
        <w:pStyle w:val="a0"/>
        <w:rPr>
          <w:rFonts w:hint="cs"/>
          <w:rtl/>
        </w:rPr>
      </w:pPr>
      <w:r>
        <w:rPr>
          <w:rFonts w:hint="cs"/>
          <w:rtl/>
        </w:rPr>
        <w:t>אולי במקרה הזה אפשר תשובה בכתב?</w:t>
      </w:r>
    </w:p>
    <w:p w14:paraId="26A46702" w14:textId="77777777" w:rsidR="00000000" w:rsidRDefault="0080671D">
      <w:pPr>
        <w:pStyle w:val="a0"/>
        <w:ind w:firstLine="0"/>
        <w:rPr>
          <w:rFonts w:hint="cs"/>
          <w:rtl/>
        </w:rPr>
      </w:pPr>
    </w:p>
    <w:p w14:paraId="0C108235" w14:textId="77777777" w:rsidR="00000000" w:rsidRDefault="0080671D">
      <w:pPr>
        <w:pStyle w:val="af1"/>
        <w:rPr>
          <w:rtl/>
        </w:rPr>
      </w:pPr>
      <w:r>
        <w:rPr>
          <w:rtl/>
        </w:rPr>
        <w:t>היו"ר ראובן ריבלין:</w:t>
      </w:r>
    </w:p>
    <w:p w14:paraId="705FF3DB" w14:textId="77777777" w:rsidR="00000000" w:rsidRDefault="0080671D">
      <w:pPr>
        <w:pStyle w:val="a0"/>
        <w:rPr>
          <w:rtl/>
        </w:rPr>
      </w:pPr>
    </w:p>
    <w:p w14:paraId="2C1B1923" w14:textId="77777777" w:rsidR="00000000" w:rsidRDefault="0080671D">
      <w:pPr>
        <w:pStyle w:val="a0"/>
        <w:rPr>
          <w:rFonts w:hint="cs"/>
          <w:rtl/>
        </w:rPr>
      </w:pPr>
      <w:r>
        <w:rPr>
          <w:rFonts w:hint="cs"/>
          <w:rtl/>
        </w:rPr>
        <w:t xml:space="preserve">בסדר, הוא יברר אותה. </w:t>
      </w:r>
    </w:p>
    <w:p w14:paraId="26A021DE" w14:textId="77777777" w:rsidR="00000000" w:rsidRDefault="0080671D">
      <w:pPr>
        <w:pStyle w:val="a0"/>
        <w:ind w:firstLine="0"/>
        <w:rPr>
          <w:rFonts w:hint="cs"/>
          <w:rtl/>
        </w:rPr>
      </w:pPr>
    </w:p>
    <w:p w14:paraId="6840066E" w14:textId="77777777" w:rsidR="00000000" w:rsidRDefault="0080671D">
      <w:pPr>
        <w:pStyle w:val="-"/>
        <w:rPr>
          <w:rtl/>
        </w:rPr>
      </w:pPr>
      <w:bookmarkStart w:id="57" w:name="FS000001029T23_06_2004_12_05_56C"/>
      <w:bookmarkEnd w:id="57"/>
      <w:r>
        <w:rPr>
          <w:rtl/>
        </w:rPr>
        <w:t>סגן התעשייה, המסחר והתעסוקה מיכאל רצון:</w:t>
      </w:r>
    </w:p>
    <w:p w14:paraId="7B43A06B" w14:textId="77777777" w:rsidR="00000000" w:rsidRDefault="0080671D">
      <w:pPr>
        <w:pStyle w:val="a0"/>
        <w:rPr>
          <w:rtl/>
        </w:rPr>
      </w:pPr>
    </w:p>
    <w:p w14:paraId="6C6E2FBD" w14:textId="77777777" w:rsidR="00000000" w:rsidRDefault="0080671D">
      <w:pPr>
        <w:pStyle w:val="a0"/>
        <w:rPr>
          <w:rFonts w:hint="cs"/>
          <w:rtl/>
        </w:rPr>
      </w:pPr>
      <w:r>
        <w:rPr>
          <w:rFonts w:hint="cs"/>
          <w:rtl/>
        </w:rPr>
        <w:t>אבדוק את המקרה באופן ספציפי, אבל באופן כללי אי</w:t>
      </w:r>
      <w:r>
        <w:rPr>
          <w:rFonts w:hint="cs"/>
          <w:rtl/>
        </w:rPr>
        <w:t xml:space="preserve">ן לי נתונים על מספר העובדים הערבים בכל מקום. אני אינני חושב שעושים בדיקה כלשהי לגבי מי ערבי ומי יהודי </w:t>
      </w:r>
      <w:r>
        <w:rPr>
          <w:rtl/>
        </w:rPr>
        <w:t>–</w:t>
      </w:r>
      <w:r>
        <w:rPr>
          <w:rFonts w:hint="cs"/>
          <w:rtl/>
        </w:rPr>
        <w:t xml:space="preserve"> כמובן, למעט הבדיקות הביטחוניות הנדרשות. </w:t>
      </w:r>
    </w:p>
    <w:p w14:paraId="5A2A6410" w14:textId="77777777" w:rsidR="00000000" w:rsidRDefault="0080671D">
      <w:pPr>
        <w:pStyle w:val="a0"/>
        <w:ind w:firstLine="0"/>
        <w:rPr>
          <w:rFonts w:hint="cs"/>
          <w:rtl/>
        </w:rPr>
      </w:pPr>
    </w:p>
    <w:p w14:paraId="274DA423" w14:textId="77777777" w:rsidR="00000000" w:rsidRDefault="0080671D">
      <w:pPr>
        <w:pStyle w:val="af0"/>
        <w:rPr>
          <w:rtl/>
        </w:rPr>
      </w:pPr>
      <w:r>
        <w:rPr>
          <w:rFonts w:hint="eastAsia"/>
          <w:rtl/>
        </w:rPr>
        <w:t>עבד</w:t>
      </w:r>
      <w:r>
        <w:rPr>
          <w:rtl/>
        </w:rPr>
        <w:t>-אלמאלכ דהאמשה (רע"ם):</w:t>
      </w:r>
    </w:p>
    <w:p w14:paraId="689EA2E3" w14:textId="77777777" w:rsidR="00000000" w:rsidRDefault="0080671D">
      <w:pPr>
        <w:pStyle w:val="a0"/>
        <w:rPr>
          <w:rFonts w:hint="cs"/>
          <w:rtl/>
        </w:rPr>
      </w:pPr>
    </w:p>
    <w:p w14:paraId="28DBC5F1" w14:textId="77777777" w:rsidR="00000000" w:rsidRDefault="0080671D">
      <w:pPr>
        <w:pStyle w:val="a0"/>
        <w:rPr>
          <w:rFonts w:hint="cs"/>
          <w:rtl/>
        </w:rPr>
      </w:pPr>
      <w:r>
        <w:rPr>
          <w:rFonts w:hint="cs"/>
          <w:rtl/>
        </w:rPr>
        <w:t xml:space="preserve">אני מקבל את הבדיקה - - - </w:t>
      </w:r>
    </w:p>
    <w:p w14:paraId="12458279" w14:textId="77777777" w:rsidR="00000000" w:rsidRDefault="0080671D">
      <w:pPr>
        <w:pStyle w:val="a0"/>
        <w:ind w:firstLine="0"/>
        <w:rPr>
          <w:rFonts w:hint="cs"/>
          <w:rtl/>
        </w:rPr>
      </w:pPr>
    </w:p>
    <w:p w14:paraId="0FAB2038" w14:textId="77777777" w:rsidR="00000000" w:rsidRDefault="0080671D">
      <w:pPr>
        <w:pStyle w:val="af1"/>
        <w:rPr>
          <w:rtl/>
        </w:rPr>
      </w:pPr>
      <w:r>
        <w:rPr>
          <w:rtl/>
        </w:rPr>
        <w:t>היו"ר ראובן ריבלין:</w:t>
      </w:r>
    </w:p>
    <w:p w14:paraId="32FFCA07" w14:textId="77777777" w:rsidR="00000000" w:rsidRDefault="0080671D">
      <w:pPr>
        <w:pStyle w:val="a0"/>
        <w:rPr>
          <w:rtl/>
        </w:rPr>
      </w:pPr>
    </w:p>
    <w:p w14:paraId="19F6458A" w14:textId="77777777" w:rsidR="00000000" w:rsidRDefault="0080671D">
      <w:pPr>
        <w:pStyle w:val="a0"/>
        <w:rPr>
          <w:rFonts w:hint="cs"/>
          <w:rtl/>
        </w:rPr>
      </w:pPr>
      <w:r>
        <w:rPr>
          <w:rFonts w:hint="cs"/>
          <w:rtl/>
        </w:rPr>
        <w:t>למה לנהל שיחות עם הגב לנואם. יש לנו</w:t>
      </w:r>
      <w:r>
        <w:rPr>
          <w:rFonts w:hint="cs"/>
          <w:rtl/>
        </w:rPr>
        <w:t xml:space="preserve"> יופי של לובי מאחור, חבר הכנסת אורי אריאל. </w:t>
      </w:r>
    </w:p>
    <w:p w14:paraId="17D66E31" w14:textId="77777777" w:rsidR="00000000" w:rsidRDefault="0080671D">
      <w:pPr>
        <w:pStyle w:val="a0"/>
        <w:ind w:firstLine="0"/>
        <w:rPr>
          <w:rFonts w:hint="cs"/>
          <w:rtl/>
        </w:rPr>
      </w:pPr>
    </w:p>
    <w:p w14:paraId="184E03FA" w14:textId="77777777" w:rsidR="00000000" w:rsidRDefault="0080671D">
      <w:pPr>
        <w:pStyle w:val="-"/>
        <w:rPr>
          <w:rtl/>
        </w:rPr>
      </w:pPr>
      <w:bookmarkStart w:id="58" w:name="FS000001029T23_06_2004_12_07_00C"/>
      <w:bookmarkEnd w:id="58"/>
      <w:r>
        <w:rPr>
          <w:rtl/>
        </w:rPr>
        <w:t>סגן התעשייה, המסחר והתעסוקה מיכאל רצון:</w:t>
      </w:r>
    </w:p>
    <w:p w14:paraId="03FB4DD0" w14:textId="77777777" w:rsidR="00000000" w:rsidRDefault="0080671D">
      <w:pPr>
        <w:pStyle w:val="a0"/>
        <w:rPr>
          <w:rtl/>
        </w:rPr>
      </w:pPr>
    </w:p>
    <w:p w14:paraId="5AE4DCAF" w14:textId="77777777" w:rsidR="00000000" w:rsidRDefault="0080671D">
      <w:pPr>
        <w:pStyle w:val="a0"/>
        <w:rPr>
          <w:rFonts w:hint="cs"/>
          <w:rtl/>
        </w:rPr>
      </w:pPr>
      <w:r>
        <w:rPr>
          <w:rFonts w:hint="cs"/>
          <w:rtl/>
        </w:rPr>
        <w:t xml:space="preserve">אין ספק שמספר המפקחים - - - </w:t>
      </w:r>
    </w:p>
    <w:p w14:paraId="18F3014A" w14:textId="77777777" w:rsidR="00000000" w:rsidRDefault="0080671D">
      <w:pPr>
        <w:pStyle w:val="a0"/>
        <w:ind w:firstLine="0"/>
        <w:rPr>
          <w:rFonts w:hint="cs"/>
          <w:rtl/>
        </w:rPr>
      </w:pPr>
    </w:p>
    <w:p w14:paraId="3D8533F2" w14:textId="77777777" w:rsidR="00000000" w:rsidRDefault="0080671D">
      <w:pPr>
        <w:pStyle w:val="af0"/>
        <w:rPr>
          <w:rtl/>
        </w:rPr>
      </w:pPr>
      <w:r>
        <w:rPr>
          <w:rFonts w:hint="eastAsia"/>
          <w:rtl/>
        </w:rPr>
        <w:t>יולי</w:t>
      </w:r>
      <w:r>
        <w:rPr>
          <w:rtl/>
        </w:rPr>
        <w:t xml:space="preserve"> תמיר (העבודה-מימד):</w:t>
      </w:r>
    </w:p>
    <w:p w14:paraId="3A26B05E" w14:textId="77777777" w:rsidR="00000000" w:rsidRDefault="0080671D">
      <w:pPr>
        <w:pStyle w:val="a0"/>
        <w:rPr>
          <w:rFonts w:hint="cs"/>
          <w:rtl/>
        </w:rPr>
      </w:pPr>
    </w:p>
    <w:p w14:paraId="7948DDBD" w14:textId="77777777" w:rsidR="00000000" w:rsidRDefault="0080671D">
      <w:pPr>
        <w:pStyle w:val="a0"/>
        <w:rPr>
          <w:rFonts w:hint="cs"/>
          <w:rtl/>
        </w:rPr>
      </w:pPr>
      <w:r>
        <w:rPr>
          <w:rFonts w:hint="cs"/>
          <w:rtl/>
        </w:rPr>
        <w:t>כמה מפקחים יש, אתה יודע?</w:t>
      </w:r>
    </w:p>
    <w:p w14:paraId="7B6F8275" w14:textId="77777777" w:rsidR="00000000" w:rsidRDefault="0080671D">
      <w:pPr>
        <w:pStyle w:val="a0"/>
        <w:ind w:firstLine="0"/>
        <w:rPr>
          <w:rFonts w:hint="cs"/>
          <w:rtl/>
        </w:rPr>
      </w:pPr>
    </w:p>
    <w:p w14:paraId="7FECCACB" w14:textId="77777777" w:rsidR="00000000" w:rsidRDefault="0080671D">
      <w:pPr>
        <w:pStyle w:val="-"/>
        <w:rPr>
          <w:rtl/>
        </w:rPr>
      </w:pPr>
      <w:bookmarkStart w:id="59" w:name="FS000001029T23_06_2004_12_07_15C"/>
      <w:bookmarkEnd w:id="59"/>
      <w:r>
        <w:rPr>
          <w:rtl/>
        </w:rPr>
        <w:t>סגן התעשייה, המסחר והתעסוקה מיכאל רצון:</w:t>
      </w:r>
    </w:p>
    <w:p w14:paraId="3A2CDD89" w14:textId="77777777" w:rsidR="00000000" w:rsidRDefault="0080671D">
      <w:pPr>
        <w:pStyle w:val="a0"/>
        <w:rPr>
          <w:rtl/>
        </w:rPr>
      </w:pPr>
    </w:p>
    <w:p w14:paraId="663B9A1F" w14:textId="77777777" w:rsidR="00000000" w:rsidRDefault="0080671D">
      <w:pPr>
        <w:pStyle w:val="a0"/>
        <w:rPr>
          <w:rFonts w:hint="cs"/>
          <w:rtl/>
        </w:rPr>
      </w:pPr>
      <w:r>
        <w:rPr>
          <w:rFonts w:hint="cs"/>
          <w:rtl/>
        </w:rPr>
        <w:t xml:space="preserve">אני חושב </w:t>
      </w:r>
      <w:r>
        <w:rPr>
          <w:rtl/>
        </w:rPr>
        <w:t>–</w:t>
      </w:r>
      <w:r>
        <w:rPr>
          <w:rFonts w:hint="cs"/>
          <w:rtl/>
        </w:rPr>
        <w:t xml:space="preserve"> אני לא רוצה להיתפס באי-דיוקים, אבל ע</w:t>
      </w:r>
      <w:r>
        <w:rPr>
          <w:rFonts w:hint="cs"/>
          <w:rtl/>
        </w:rPr>
        <w:t>ד כמה שאני זוכר זה מספר מצומצם. לחוקי העבודה האלה, הספציפיים, זה משהו כמו 19 איש. אני מסכים אתך, על-פי הבעת פנייך, שזה מספר מגוחך. אין ספק שיש לנו מצוקה של כוח-אדם, של מפקחים. הם עושים כמיטב יכולתם, ואני אינני חושב שהם מסוגלים להגיע לכל מפעל פעם אחת בשנה א</w:t>
      </w:r>
      <w:r>
        <w:rPr>
          <w:rFonts w:hint="cs"/>
          <w:rtl/>
        </w:rPr>
        <w:t>פילו.</w:t>
      </w:r>
    </w:p>
    <w:p w14:paraId="179490CC" w14:textId="77777777" w:rsidR="00000000" w:rsidRDefault="0080671D">
      <w:pPr>
        <w:pStyle w:val="a0"/>
        <w:ind w:firstLine="0"/>
        <w:rPr>
          <w:rFonts w:hint="cs"/>
          <w:rtl/>
        </w:rPr>
      </w:pPr>
    </w:p>
    <w:p w14:paraId="3983AD6A" w14:textId="77777777" w:rsidR="00000000" w:rsidRDefault="0080671D">
      <w:pPr>
        <w:pStyle w:val="af0"/>
        <w:rPr>
          <w:rtl/>
        </w:rPr>
      </w:pPr>
      <w:r>
        <w:rPr>
          <w:rFonts w:hint="eastAsia"/>
          <w:rtl/>
        </w:rPr>
        <w:t>יולי</w:t>
      </w:r>
      <w:r>
        <w:rPr>
          <w:rtl/>
        </w:rPr>
        <w:t xml:space="preserve"> תמיר (העבודה-מימד):</w:t>
      </w:r>
    </w:p>
    <w:p w14:paraId="0BA0840B" w14:textId="77777777" w:rsidR="00000000" w:rsidRDefault="0080671D">
      <w:pPr>
        <w:pStyle w:val="a0"/>
        <w:rPr>
          <w:rFonts w:hint="cs"/>
          <w:rtl/>
        </w:rPr>
      </w:pPr>
    </w:p>
    <w:p w14:paraId="27F646E1" w14:textId="77777777" w:rsidR="00000000" w:rsidRDefault="0080671D">
      <w:pPr>
        <w:pStyle w:val="a0"/>
        <w:rPr>
          <w:rFonts w:hint="cs"/>
          <w:rtl/>
        </w:rPr>
      </w:pPr>
      <w:r>
        <w:rPr>
          <w:rFonts w:hint="cs"/>
          <w:rtl/>
        </w:rPr>
        <w:t>האם אתם מתכננים להעלות את מספר המפקחים?</w:t>
      </w:r>
    </w:p>
    <w:p w14:paraId="2E09F803" w14:textId="77777777" w:rsidR="00000000" w:rsidRDefault="0080671D">
      <w:pPr>
        <w:pStyle w:val="a0"/>
        <w:rPr>
          <w:rFonts w:hint="cs"/>
          <w:rtl/>
        </w:rPr>
      </w:pPr>
    </w:p>
    <w:p w14:paraId="4F7C4F80" w14:textId="77777777" w:rsidR="00000000" w:rsidRDefault="0080671D">
      <w:pPr>
        <w:pStyle w:val="a"/>
        <w:rPr>
          <w:rtl/>
        </w:rPr>
      </w:pPr>
      <w:bookmarkStart w:id="60" w:name="_Toc101171301"/>
      <w:r>
        <w:rPr>
          <w:rFonts w:hint="eastAsia"/>
          <w:rtl/>
        </w:rPr>
        <w:t>סגן התעשייה, המסחר והתעסוקה מיכאל רצון:</w:t>
      </w:r>
      <w:bookmarkEnd w:id="60"/>
    </w:p>
    <w:p w14:paraId="6F02B51E" w14:textId="77777777" w:rsidR="00000000" w:rsidRDefault="0080671D">
      <w:pPr>
        <w:pStyle w:val="a0"/>
        <w:rPr>
          <w:rFonts w:hint="cs"/>
          <w:rtl/>
        </w:rPr>
      </w:pPr>
    </w:p>
    <w:p w14:paraId="55EB3503" w14:textId="77777777" w:rsidR="00000000" w:rsidRDefault="0080671D">
      <w:pPr>
        <w:pStyle w:val="a0"/>
        <w:rPr>
          <w:rFonts w:hint="cs"/>
          <w:rtl/>
        </w:rPr>
      </w:pPr>
      <w:r>
        <w:rPr>
          <w:rFonts w:hint="cs"/>
          <w:rtl/>
        </w:rPr>
        <w:t>בעקבות ההחלטה להעביר את אגף הפיקוח של העובדים הזרים למשרד הפנים, אנחנו מארגנים עכשיו את כל נושא הפיקוח על חוקי העבודה הישראליים. אני מקווה שנ</w:t>
      </w:r>
      <w:r>
        <w:rPr>
          <w:rFonts w:hint="cs"/>
          <w:rtl/>
        </w:rPr>
        <w:t>היה מסוגלים להגיע לתוצאות טובות יותר. עם זאת, אני אומר במפורש שיש לנו מצוקה אמיתית של תקציב ושל תקנים, ואיננו מסוגלים להגיע לכל מקום שהיינו רוצים להגיע אליו כדי לאכוף את החוקים.</w:t>
      </w:r>
    </w:p>
    <w:p w14:paraId="3B5D8A55" w14:textId="77777777" w:rsidR="00000000" w:rsidRDefault="0080671D">
      <w:pPr>
        <w:pStyle w:val="a0"/>
        <w:ind w:firstLine="0"/>
        <w:rPr>
          <w:rFonts w:hint="cs"/>
          <w:rtl/>
        </w:rPr>
      </w:pPr>
    </w:p>
    <w:p w14:paraId="0E90BB58" w14:textId="77777777" w:rsidR="00000000" w:rsidRDefault="0080671D">
      <w:pPr>
        <w:pStyle w:val="af0"/>
        <w:rPr>
          <w:rtl/>
        </w:rPr>
      </w:pPr>
      <w:r>
        <w:rPr>
          <w:rFonts w:hint="eastAsia"/>
          <w:rtl/>
        </w:rPr>
        <w:t>יולי</w:t>
      </w:r>
      <w:r>
        <w:rPr>
          <w:rtl/>
        </w:rPr>
        <w:t xml:space="preserve"> תמיר (העבודה-מימד):</w:t>
      </w:r>
    </w:p>
    <w:p w14:paraId="616FD7FD" w14:textId="77777777" w:rsidR="00000000" w:rsidRDefault="0080671D">
      <w:pPr>
        <w:pStyle w:val="a0"/>
        <w:ind w:firstLine="0"/>
        <w:rPr>
          <w:rFonts w:hint="cs"/>
          <w:rtl/>
        </w:rPr>
      </w:pPr>
    </w:p>
    <w:p w14:paraId="1ABDE785" w14:textId="77777777" w:rsidR="00000000" w:rsidRDefault="0080671D">
      <w:pPr>
        <w:pStyle w:val="a0"/>
        <w:rPr>
          <w:rFonts w:hint="cs"/>
          <w:rtl/>
        </w:rPr>
      </w:pPr>
      <w:r>
        <w:rPr>
          <w:rFonts w:hint="cs"/>
          <w:rtl/>
        </w:rPr>
        <w:t>האם אתם מוכנים לשקול סיוע של ארגונים וולונטריים, שמ</w:t>
      </w:r>
      <w:r>
        <w:rPr>
          <w:rFonts w:hint="cs"/>
          <w:rtl/>
        </w:rPr>
        <w:t>וכנים לעשות את הפיקוח אך צריכים הרשאה מכם?</w:t>
      </w:r>
    </w:p>
    <w:p w14:paraId="02678E4B" w14:textId="77777777" w:rsidR="00000000" w:rsidRDefault="0080671D">
      <w:pPr>
        <w:pStyle w:val="a0"/>
        <w:ind w:firstLine="0"/>
        <w:rPr>
          <w:rFonts w:hint="cs"/>
          <w:rtl/>
        </w:rPr>
      </w:pPr>
    </w:p>
    <w:p w14:paraId="59CA96D5" w14:textId="77777777" w:rsidR="00000000" w:rsidRDefault="0080671D">
      <w:pPr>
        <w:pStyle w:val="-"/>
        <w:rPr>
          <w:rtl/>
        </w:rPr>
      </w:pPr>
      <w:bookmarkStart w:id="61" w:name="FS000001029T23_06_2004_11_55_51C"/>
      <w:bookmarkEnd w:id="61"/>
      <w:r>
        <w:rPr>
          <w:rtl/>
        </w:rPr>
        <w:t>סגן התעשייה, המסחר והתעסוקה מיכאל רצון:</w:t>
      </w:r>
    </w:p>
    <w:p w14:paraId="4C093D13" w14:textId="77777777" w:rsidR="00000000" w:rsidRDefault="0080671D">
      <w:pPr>
        <w:pStyle w:val="a0"/>
        <w:ind w:firstLine="0"/>
        <w:rPr>
          <w:rFonts w:hint="cs"/>
          <w:rtl/>
        </w:rPr>
      </w:pPr>
    </w:p>
    <w:p w14:paraId="1978EEA0" w14:textId="77777777" w:rsidR="00000000" w:rsidRDefault="0080671D">
      <w:pPr>
        <w:pStyle w:val="a0"/>
        <w:rPr>
          <w:rFonts w:hint="cs"/>
          <w:rtl/>
        </w:rPr>
      </w:pPr>
      <w:r>
        <w:rPr>
          <w:rFonts w:hint="cs"/>
          <w:rtl/>
        </w:rPr>
        <w:t xml:space="preserve">בהחלט, אני מוכן לבדוק ולשקול את העניין הזה. אני מציע שתגישי איזה דבר מסודר. </w:t>
      </w:r>
    </w:p>
    <w:p w14:paraId="4F67391B" w14:textId="77777777" w:rsidR="00000000" w:rsidRDefault="0080671D">
      <w:pPr>
        <w:pStyle w:val="a0"/>
        <w:rPr>
          <w:rFonts w:hint="cs"/>
          <w:rtl/>
        </w:rPr>
      </w:pPr>
    </w:p>
    <w:p w14:paraId="46069780" w14:textId="77777777" w:rsidR="00000000" w:rsidRDefault="0080671D">
      <w:pPr>
        <w:pStyle w:val="af1"/>
        <w:rPr>
          <w:rtl/>
        </w:rPr>
      </w:pPr>
      <w:r>
        <w:rPr>
          <w:rtl/>
        </w:rPr>
        <w:t>היו"ר ראובן ריבלין:</w:t>
      </w:r>
    </w:p>
    <w:p w14:paraId="05EEE969" w14:textId="77777777" w:rsidR="00000000" w:rsidRDefault="0080671D">
      <w:pPr>
        <w:pStyle w:val="a0"/>
        <w:rPr>
          <w:rtl/>
        </w:rPr>
      </w:pPr>
    </w:p>
    <w:p w14:paraId="397D27CD" w14:textId="77777777" w:rsidR="00000000" w:rsidRDefault="0080671D">
      <w:pPr>
        <w:pStyle w:val="a0"/>
        <w:rPr>
          <w:rFonts w:hint="cs"/>
          <w:rtl/>
        </w:rPr>
      </w:pPr>
      <w:r>
        <w:rPr>
          <w:rFonts w:hint="cs"/>
          <w:rtl/>
        </w:rPr>
        <w:t>אולי גברתי תשלח מכתב לסגן השר, והוא יבדוק את זה ויענה לך תשובה.</w:t>
      </w:r>
    </w:p>
    <w:p w14:paraId="116CC854" w14:textId="77777777" w:rsidR="00000000" w:rsidRDefault="0080671D">
      <w:pPr>
        <w:pStyle w:val="a0"/>
        <w:rPr>
          <w:rFonts w:hint="cs"/>
          <w:rtl/>
        </w:rPr>
      </w:pPr>
    </w:p>
    <w:p w14:paraId="154E04BA" w14:textId="77777777" w:rsidR="00000000" w:rsidRDefault="0080671D">
      <w:pPr>
        <w:pStyle w:val="-"/>
        <w:rPr>
          <w:rtl/>
        </w:rPr>
      </w:pPr>
      <w:bookmarkStart w:id="62" w:name="FS000001029T23_06_2004_11_56_54C"/>
      <w:bookmarkEnd w:id="62"/>
      <w:r>
        <w:rPr>
          <w:rtl/>
        </w:rPr>
        <w:t>סגן התע</w:t>
      </w:r>
      <w:r>
        <w:rPr>
          <w:rtl/>
        </w:rPr>
        <w:t>שייה, המסחר והתעסוקה מיכאל רצון:</w:t>
      </w:r>
    </w:p>
    <w:p w14:paraId="6D180E9D" w14:textId="77777777" w:rsidR="00000000" w:rsidRDefault="0080671D">
      <w:pPr>
        <w:pStyle w:val="a0"/>
        <w:rPr>
          <w:rtl/>
        </w:rPr>
      </w:pPr>
    </w:p>
    <w:p w14:paraId="4EF57BF8" w14:textId="77777777" w:rsidR="00000000" w:rsidRDefault="0080671D">
      <w:pPr>
        <w:pStyle w:val="a0"/>
        <w:rPr>
          <w:rFonts w:hint="cs"/>
          <w:rtl/>
        </w:rPr>
      </w:pPr>
      <w:r>
        <w:rPr>
          <w:rFonts w:hint="cs"/>
          <w:rtl/>
        </w:rPr>
        <w:t xml:space="preserve">וניפגש ונשוחח בעניין הזה. כל עזרה וולונטרית בעיקרה היא מעוגנת בחוק, אז נשתמש בה. </w:t>
      </w:r>
    </w:p>
    <w:p w14:paraId="3AA1B854" w14:textId="77777777" w:rsidR="00000000" w:rsidRDefault="0080671D">
      <w:pPr>
        <w:pStyle w:val="a0"/>
        <w:ind w:firstLine="0"/>
        <w:rPr>
          <w:rFonts w:hint="cs"/>
          <w:rtl/>
        </w:rPr>
      </w:pPr>
    </w:p>
    <w:p w14:paraId="6929432F" w14:textId="77777777" w:rsidR="00000000" w:rsidRDefault="0080671D">
      <w:pPr>
        <w:pStyle w:val="af1"/>
        <w:rPr>
          <w:rtl/>
        </w:rPr>
      </w:pPr>
      <w:r>
        <w:rPr>
          <w:rtl/>
        </w:rPr>
        <w:t>היו"ר ראובן ריבלין:</w:t>
      </w:r>
    </w:p>
    <w:p w14:paraId="6F0345A7" w14:textId="77777777" w:rsidR="00000000" w:rsidRDefault="0080671D">
      <w:pPr>
        <w:pStyle w:val="a0"/>
        <w:rPr>
          <w:rtl/>
        </w:rPr>
      </w:pPr>
    </w:p>
    <w:p w14:paraId="6B9400DD" w14:textId="77777777" w:rsidR="00000000" w:rsidRDefault="0080671D">
      <w:pPr>
        <w:pStyle w:val="a0"/>
        <w:rPr>
          <w:rFonts w:hint="cs"/>
          <w:rtl/>
        </w:rPr>
      </w:pPr>
      <w:r>
        <w:rPr>
          <w:rFonts w:hint="cs"/>
          <w:rtl/>
        </w:rPr>
        <w:t>אני מאוד מודה. רבותי חברי הכנסת, השר גדעון עזרא, שנמצא כאן אתנו, ישיב על שאילתא בעל-פה מס' 165, שהוגשה לראש הממשלה מאת</w:t>
      </w:r>
      <w:r>
        <w:rPr>
          <w:rFonts w:hint="cs"/>
          <w:rtl/>
        </w:rPr>
        <w:t xml:space="preserve"> חבר הכנסת איוב קרא, בנושא המועצה הדתית הדרוזית. חבר הכנסת קרא יקרא קודם את השאילתא כפי שהיא. </w:t>
      </w:r>
    </w:p>
    <w:p w14:paraId="27F21F63" w14:textId="77777777" w:rsidR="00000000" w:rsidRDefault="0080671D">
      <w:pPr>
        <w:pStyle w:val="a0"/>
        <w:rPr>
          <w:rFonts w:hint="cs"/>
          <w:rtl/>
        </w:rPr>
      </w:pPr>
    </w:p>
    <w:p w14:paraId="0EAAF19C" w14:textId="77777777" w:rsidR="00000000" w:rsidRDefault="0080671D">
      <w:pPr>
        <w:pStyle w:val="a1"/>
        <w:jc w:val="center"/>
        <w:rPr>
          <w:rFonts w:hint="cs"/>
          <w:rtl/>
        </w:rPr>
      </w:pPr>
      <w:bookmarkStart w:id="63" w:name="_Toc101171302"/>
      <w:r>
        <w:rPr>
          <w:rFonts w:hint="cs"/>
          <w:rtl/>
        </w:rPr>
        <w:t>165. המועצה הדתית הדרוזית</w:t>
      </w:r>
      <w:bookmarkEnd w:id="63"/>
    </w:p>
    <w:p w14:paraId="4F039C94" w14:textId="77777777" w:rsidR="00000000" w:rsidRDefault="0080671D">
      <w:pPr>
        <w:pStyle w:val="af0"/>
        <w:rPr>
          <w:rFonts w:hint="cs"/>
          <w:rtl/>
        </w:rPr>
      </w:pPr>
    </w:p>
    <w:p w14:paraId="589AA85D" w14:textId="77777777" w:rsidR="00000000" w:rsidRDefault="0080671D">
      <w:pPr>
        <w:pStyle w:val="a"/>
        <w:rPr>
          <w:rtl/>
        </w:rPr>
      </w:pPr>
      <w:bookmarkStart w:id="64" w:name="_Toc101171303"/>
      <w:r>
        <w:rPr>
          <w:rFonts w:hint="eastAsia"/>
          <w:rtl/>
        </w:rPr>
        <w:t>איוב</w:t>
      </w:r>
      <w:r>
        <w:rPr>
          <w:rtl/>
        </w:rPr>
        <w:t xml:space="preserve"> קרא (הליכוד):</w:t>
      </w:r>
      <w:bookmarkEnd w:id="64"/>
    </w:p>
    <w:p w14:paraId="4039E661" w14:textId="77777777" w:rsidR="00000000" w:rsidRDefault="0080671D">
      <w:pPr>
        <w:pStyle w:val="a0"/>
        <w:ind w:firstLine="0"/>
        <w:rPr>
          <w:rFonts w:hint="cs"/>
          <w:rtl/>
        </w:rPr>
      </w:pPr>
    </w:p>
    <w:p w14:paraId="0847F4FA" w14:textId="77777777" w:rsidR="00000000" w:rsidRDefault="0080671D">
      <w:pPr>
        <w:pStyle w:val="a0"/>
        <w:rPr>
          <w:rFonts w:hint="cs"/>
          <w:rtl/>
        </w:rPr>
      </w:pPr>
      <w:r>
        <w:rPr>
          <w:rFonts w:hint="cs"/>
          <w:rtl/>
        </w:rPr>
        <w:t xml:space="preserve">אדוני היושב-ראש, חברי חברי הכנסת, תוקף התקנות שמתוקפן פועלת המועצה הדתית הדרוזית פג. </w:t>
      </w:r>
    </w:p>
    <w:p w14:paraId="4B8DD736" w14:textId="77777777" w:rsidR="00000000" w:rsidRDefault="0080671D">
      <w:pPr>
        <w:pStyle w:val="a0"/>
        <w:rPr>
          <w:rFonts w:hint="cs"/>
          <w:rtl/>
        </w:rPr>
      </w:pPr>
    </w:p>
    <w:p w14:paraId="1B861BE5" w14:textId="77777777" w:rsidR="00000000" w:rsidRDefault="0080671D">
      <w:pPr>
        <w:pStyle w:val="a0"/>
        <w:rPr>
          <w:rFonts w:hint="cs"/>
          <w:rtl/>
        </w:rPr>
      </w:pPr>
      <w:r>
        <w:rPr>
          <w:rFonts w:hint="cs"/>
          <w:rtl/>
        </w:rPr>
        <w:t xml:space="preserve">ברצוני לשאול: </w:t>
      </w:r>
    </w:p>
    <w:p w14:paraId="02E8DB8A" w14:textId="77777777" w:rsidR="00000000" w:rsidRDefault="0080671D">
      <w:pPr>
        <w:pStyle w:val="a0"/>
        <w:rPr>
          <w:rFonts w:hint="cs"/>
          <w:rtl/>
        </w:rPr>
      </w:pPr>
    </w:p>
    <w:p w14:paraId="3A3AEB37" w14:textId="77777777" w:rsidR="00000000" w:rsidRDefault="0080671D">
      <w:pPr>
        <w:pStyle w:val="a0"/>
        <w:rPr>
          <w:rFonts w:hint="cs"/>
          <w:rtl/>
        </w:rPr>
      </w:pPr>
      <w:r>
        <w:rPr>
          <w:rFonts w:hint="cs"/>
          <w:rtl/>
        </w:rPr>
        <w:t>1. האם חוד</w:t>
      </w:r>
      <w:r>
        <w:rPr>
          <w:rFonts w:hint="cs"/>
          <w:rtl/>
        </w:rPr>
        <w:t xml:space="preserve">שו התקנות, ואם כן - לכמה זמן? </w:t>
      </w:r>
    </w:p>
    <w:p w14:paraId="015E6BA9" w14:textId="77777777" w:rsidR="00000000" w:rsidRDefault="0080671D">
      <w:pPr>
        <w:pStyle w:val="a0"/>
        <w:rPr>
          <w:rFonts w:hint="cs"/>
          <w:rtl/>
        </w:rPr>
      </w:pPr>
    </w:p>
    <w:p w14:paraId="1E54F23C" w14:textId="77777777" w:rsidR="00000000" w:rsidRDefault="0080671D">
      <w:pPr>
        <w:pStyle w:val="a0"/>
        <w:rPr>
          <w:rFonts w:hint="cs"/>
          <w:rtl/>
        </w:rPr>
      </w:pPr>
      <w:r>
        <w:rPr>
          <w:rFonts w:hint="cs"/>
          <w:rtl/>
        </w:rPr>
        <w:t>2. כמה כסף  - זה הכי חשוב - עבר משנת 1997 ועד היום למועצה זו דרך המשרד לענייני דתות ומשרד הפנים ובכלל?</w:t>
      </w:r>
    </w:p>
    <w:p w14:paraId="3BDDB859" w14:textId="77777777" w:rsidR="00000000" w:rsidRDefault="0080671D">
      <w:pPr>
        <w:pStyle w:val="a0"/>
        <w:rPr>
          <w:rFonts w:hint="cs"/>
          <w:rtl/>
        </w:rPr>
      </w:pPr>
    </w:p>
    <w:p w14:paraId="43F5F76D" w14:textId="77777777" w:rsidR="00000000" w:rsidRDefault="0080671D">
      <w:pPr>
        <w:pStyle w:val="af1"/>
        <w:rPr>
          <w:rtl/>
        </w:rPr>
      </w:pPr>
      <w:r>
        <w:rPr>
          <w:rtl/>
        </w:rPr>
        <w:t>היו"ר ראובן ריבלין:</w:t>
      </w:r>
    </w:p>
    <w:p w14:paraId="4E21DE86" w14:textId="77777777" w:rsidR="00000000" w:rsidRDefault="0080671D">
      <w:pPr>
        <w:pStyle w:val="a0"/>
        <w:rPr>
          <w:rtl/>
        </w:rPr>
      </w:pPr>
    </w:p>
    <w:p w14:paraId="046290ED" w14:textId="77777777" w:rsidR="00000000" w:rsidRDefault="0080671D">
      <w:pPr>
        <w:pStyle w:val="a0"/>
        <w:rPr>
          <w:rFonts w:hint="cs"/>
          <w:rtl/>
        </w:rPr>
      </w:pPr>
      <w:r>
        <w:rPr>
          <w:rFonts w:hint="cs"/>
          <w:rtl/>
        </w:rPr>
        <w:t>חבר הכנסת איוב קרא, אחרי זה תוכל לשאול כמה שאתה רוצה, עכשיו תהיה כפוף לזה. בבקשה, השר גדעון עזרא.</w:t>
      </w:r>
    </w:p>
    <w:p w14:paraId="545E8A32" w14:textId="77777777" w:rsidR="00000000" w:rsidRDefault="0080671D">
      <w:pPr>
        <w:pStyle w:val="a0"/>
        <w:ind w:firstLine="0"/>
        <w:rPr>
          <w:rFonts w:hint="cs"/>
          <w:rtl/>
        </w:rPr>
      </w:pPr>
    </w:p>
    <w:p w14:paraId="49E87F8C" w14:textId="77777777" w:rsidR="00000000" w:rsidRDefault="0080671D">
      <w:pPr>
        <w:pStyle w:val="a"/>
        <w:rPr>
          <w:rFonts w:hint="cs"/>
          <w:rtl/>
        </w:rPr>
      </w:pPr>
      <w:bookmarkStart w:id="65" w:name="FS000000474T23_06_2004_12_00_17"/>
      <w:bookmarkStart w:id="66" w:name="_Toc101171304"/>
      <w:bookmarkEnd w:id="65"/>
      <w:r>
        <w:rPr>
          <w:rFonts w:hint="eastAsia"/>
          <w:rtl/>
        </w:rPr>
        <w:t>השר</w:t>
      </w:r>
      <w:r>
        <w:rPr>
          <w:rtl/>
        </w:rPr>
        <w:t xml:space="preserve"> גדעון עזרא:</w:t>
      </w:r>
      <w:bookmarkEnd w:id="66"/>
    </w:p>
    <w:p w14:paraId="77720076" w14:textId="77777777" w:rsidR="00000000" w:rsidRDefault="0080671D">
      <w:pPr>
        <w:pStyle w:val="a0"/>
        <w:rPr>
          <w:rFonts w:hint="cs"/>
          <w:rtl/>
        </w:rPr>
      </w:pPr>
    </w:p>
    <w:p w14:paraId="6B88B091" w14:textId="77777777" w:rsidR="00000000" w:rsidRDefault="0080671D">
      <w:pPr>
        <w:pStyle w:val="a0"/>
        <w:rPr>
          <w:rFonts w:hint="cs"/>
          <w:rtl/>
        </w:rPr>
      </w:pPr>
      <w:r>
        <w:rPr>
          <w:rFonts w:hint="cs"/>
          <w:rtl/>
        </w:rPr>
        <w:t>אדוני היושב-ראש, חבר הכנסת איוב קרא, 1. התקנות חודשו באופן זמני עד 31 בדצמבר 2004. על-פי החלטת משרד ראש הממשלה, שקיבל לידיו את סמכויות תקנות הדתות, הוקם צוות בראשות עורכת-הדין שולמית ברנע, היועצת המשפטית של משרד ראש הממשלה, כדי לקיים בחינה</w:t>
      </w:r>
      <w:r>
        <w:rPr>
          <w:rFonts w:hint="cs"/>
          <w:rtl/>
        </w:rPr>
        <w:t xml:space="preserve"> מחודשת של התקנות. החלטה זו אושרה גם על-ידי בג"ץ. </w:t>
      </w:r>
    </w:p>
    <w:p w14:paraId="75EA94B2" w14:textId="77777777" w:rsidR="00000000" w:rsidRDefault="0080671D">
      <w:pPr>
        <w:pStyle w:val="a0"/>
        <w:rPr>
          <w:rFonts w:hint="cs"/>
          <w:rtl/>
        </w:rPr>
      </w:pPr>
    </w:p>
    <w:p w14:paraId="435771C4" w14:textId="77777777" w:rsidR="00000000" w:rsidRDefault="0080671D">
      <w:pPr>
        <w:pStyle w:val="a0"/>
        <w:rPr>
          <w:rFonts w:hint="cs"/>
          <w:rtl/>
        </w:rPr>
      </w:pPr>
      <w:r>
        <w:rPr>
          <w:rFonts w:hint="cs"/>
          <w:rtl/>
        </w:rPr>
        <w:t xml:space="preserve">2. על-פי נתוני משרד האוצר ומשרד הדתות לשעבר, המועצה הדתית הדרוזית תוקצבה כדלקמן:  ב-1997 לא היה סעיף תקציבי למועצה הדתית הדרוזית. ב-1998 </w:t>
      </w:r>
      <w:r>
        <w:rPr>
          <w:rtl/>
        </w:rPr>
        <w:t>–</w:t>
      </w:r>
      <w:r>
        <w:rPr>
          <w:rFonts w:hint="cs"/>
          <w:rtl/>
        </w:rPr>
        <w:t xml:space="preserve"> 2 מיליונים ו-500,000 ש"ח, לא מבסיס התקציב. ב-1999: 3 מיליונים ו-6</w:t>
      </w:r>
      <w:r>
        <w:rPr>
          <w:rFonts w:hint="cs"/>
          <w:rtl/>
        </w:rPr>
        <w:t xml:space="preserve">10,000  ש"ח. ב-2000: 3 מיליונים ו-241,000 ש"ח. ב-2001 זה עלה ל-4 מיליונים ו-140,000 ש"ח. ב-2002 זה עלה ל-5 מיליונים ו-333,000 ש"ח. ב-2003 </w:t>
      </w:r>
      <w:r>
        <w:rPr>
          <w:rtl/>
        </w:rPr>
        <w:t>–</w:t>
      </w:r>
      <w:r>
        <w:rPr>
          <w:rFonts w:hint="cs"/>
          <w:rtl/>
        </w:rPr>
        <w:t xml:space="preserve"> 4 מיליונים ו-415,000 ש"ח, ובשנת 2004 -  2 מיליונים ו-591,000 ש"ח. </w:t>
      </w:r>
    </w:p>
    <w:p w14:paraId="0CB444D9" w14:textId="77777777" w:rsidR="00000000" w:rsidRDefault="0080671D">
      <w:pPr>
        <w:pStyle w:val="a0"/>
        <w:rPr>
          <w:rFonts w:hint="cs"/>
          <w:rtl/>
        </w:rPr>
      </w:pPr>
    </w:p>
    <w:p w14:paraId="7AC1E7BC" w14:textId="77777777" w:rsidR="00000000" w:rsidRDefault="0080671D">
      <w:pPr>
        <w:pStyle w:val="a0"/>
        <w:rPr>
          <w:rFonts w:hint="cs"/>
          <w:rtl/>
        </w:rPr>
      </w:pPr>
      <w:r>
        <w:rPr>
          <w:rFonts w:hint="cs"/>
          <w:rtl/>
        </w:rPr>
        <w:t>זאת התשובה של משרד ראש הממשלה.</w:t>
      </w:r>
    </w:p>
    <w:p w14:paraId="7BE40C42" w14:textId="77777777" w:rsidR="00000000" w:rsidRDefault="0080671D">
      <w:pPr>
        <w:pStyle w:val="a0"/>
        <w:rPr>
          <w:rFonts w:hint="cs"/>
          <w:rtl/>
        </w:rPr>
      </w:pPr>
    </w:p>
    <w:p w14:paraId="76B72EA5" w14:textId="77777777" w:rsidR="00000000" w:rsidRDefault="0080671D">
      <w:pPr>
        <w:pStyle w:val="af1"/>
        <w:rPr>
          <w:rtl/>
        </w:rPr>
      </w:pPr>
      <w:r>
        <w:rPr>
          <w:rtl/>
        </w:rPr>
        <w:t>היו"ר ראובן ריבל</w:t>
      </w:r>
      <w:r>
        <w:rPr>
          <w:rtl/>
        </w:rPr>
        <w:t>ין:</w:t>
      </w:r>
    </w:p>
    <w:p w14:paraId="6C8554B8" w14:textId="77777777" w:rsidR="00000000" w:rsidRDefault="0080671D">
      <w:pPr>
        <w:pStyle w:val="a0"/>
        <w:rPr>
          <w:rtl/>
        </w:rPr>
      </w:pPr>
    </w:p>
    <w:p w14:paraId="520FFC85" w14:textId="77777777" w:rsidR="00000000" w:rsidRDefault="0080671D">
      <w:pPr>
        <w:pStyle w:val="a0"/>
        <w:rPr>
          <w:rFonts w:hint="cs"/>
          <w:rtl/>
        </w:rPr>
      </w:pPr>
      <w:r>
        <w:rPr>
          <w:rFonts w:hint="cs"/>
          <w:rtl/>
        </w:rPr>
        <w:t>תודה רבה. שאלה נוספת לחבר הכנסת איוב קרא, ואחריו - לחברי הכנסת גפני ודהאמשה.</w:t>
      </w:r>
    </w:p>
    <w:p w14:paraId="4A5766E3" w14:textId="77777777" w:rsidR="00000000" w:rsidRDefault="0080671D">
      <w:pPr>
        <w:pStyle w:val="a0"/>
        <w:rPr>
          <w:rFonts w:hint="cs"/>
          <w:rtl/>
        </w:rPr>
      </w:pPr>
    </w:p>
    <w:p w14:paraId="1612F3E0" w14:textId="77777777" w:rsidR="00000000" w:rsidRDefault="0080671D">
      <w:pPr>
        <w:pStyle w:val="a"/>
        <w:rPr>
          <w:rtl/>
        </w:rPr>
      </w:pPr>
      <w:bookmarkStart w:id="67" w:name="FS000000475T23_06_2004_12_06_17"/>
      <w:bookmarkStart w:id="68" w:name="_Toc101171305"/>
      <w:bookmarkEnd w:id="67"/>
      <w:r>
        <w:rPr>
          <w:rFonts w:hint="eastAsia"/>
          <w:rtl/>
        </w:rPr>
        <w:t>איוב</w:t>
      </w:r>
      <w:r>
        <w:rPr>
          <w:rtl/>
        </w:rPr>
        <w:t xml:space="preserve"> קרא (הליכוד):</w:t>
      </w:r>
      <w:bookmarkEnd w:id="68"/>
    </w:p>
    <w:p w14:paraId="702290F1" w14:textId="77777777" w:rsidR="00000000" w:rsidRDefault="0080671D">
      <w:pPr>
        <w:pStyle w:val="a0"/>
        <w:ind w:firstLine="0"/>
        <w:rPr>
          <w:rFonts w:hint="cs"/>
          <w:rtl/>
        </w:rPr>
      </w:pPr>
    </w:p>
    <w:p w14:paraId="791F7312" w14:textId="77777777" w:rsidR="00000000" w:rsidRDefault="0080671D">
      <w:pPr>
        <w:pStyle w:val="a0"/>
        <w:rPr>
          <w:rFonts w:hint="cs"/>
          <w:rtl/>
        </w:rPr>
      </w:pPr>
      <w:r>
        <w:rPr>
          <w:rFonts w:hint="cs"/>
          <w:rtl/>
        </w:rPr>
        <w:t>האם אדוני יודע שיושב-ראש המועצה הדתית הוא גם קאדי, שופט, במדינת ישראל?</w:t>
      </w:r>
    </w:p>
    <w:p w14:paraId="468E6DC1" w14:textId="77777777" w:rsidR="00000000" w:rsidRDefault="0080671D">
      <w:pPr>
        <w:pStyle w:val="a0"/>
        <w:rPr>
          <w:rFonts w:hint="cs"/>
          <w:rtl/>
        </w:rPr>
      </w:pPr>
    </w:p>
    <w:p w14:paraId="61155476" w14:textId="77777777" w:rsidR="00000000" w:rsidRDefault="0080671D">
      <w:pPr>
        <w:pStyle w:val="af1"/>
        <w:rPr>
          <w:rtl/>
        </w:rPr>
      </w:pPr>
      <w:r>
        <w:rPr>
          <w:rFonts w:hint="eastAsia"/>
          <w:rtl/>
        </w:rPr>
        <w:t>היו</w:t>
      </w:r>
      <w:r>
        <w:rPr>
          <w:rtl/>
        </w:rPr>
        <w:t>"ר ראובן ריבלין:</w:t>
      </w:r>
    </w:p>
    <w:p w14:paraId="0A561A6C" w14:textId="77777777" w:rsidR="00000000" w:rsidRDefault="0080671D">
      <w:pPr>
        <w:pStyle w:val="a0"/>
        <w:rPr>
          <w:rFonts w:hint="cs"/>
          <w:rtl/>
        </w:rPr>
      </w:pPr>
    </w:p>
    <w:p w14:paraId="244055C3" w14:textId="77777777" w:rsidR="00000000" w:rsidRDefault="0080671D">
      <w:pPr>
        <w:pStyle w:val="a0"/>
        <w:rPr>
          <w:rFonts w:hint="cs"/>
          <w:rtl/>
        </w:rPr>
      </w:pPr>
      <w:r>
        <w:rPr>
          <w:rFonts w:hint="cs"/>
          <w:rtl/>
        </w:rPr>
        <w:t>תודה לחבר הכנסת קרא. חבר הכנסת גפני, בבקשה, אדוני.</w:t>
      </w:r>
    </w:p>
    <w:p w14:paraId="5326D9FA" w14:textId="77777777" w:rsidR="00000000" w:rsidRDefault="0080671D">
      <w:pPr>
        <w:pStyle w:val="a0"/>
        <w:rPr>
          <w:rFonts w:hint="cs"/>
          <w:rtl/>
        </w:rPr>
      </w:pPr>
    </w:p>
    <w:p w14:paraId="1485383F" w14:textId="77777777" w:rsidR="00000000" w:rsidRDefault="0080671D">
      <w:pPr>
        <w:pStyle w:val="a0"/>
        <w:rPr>
          <w:rFonts w:hint="cs"/>
          <w:rtl/>
        </w:rPr>
      </w:pPr>
      <w:r>
        <w:rPr>
          <w:rFonts w:hint="cs"/>
          <w:rtl/>
        </w:rPr>
        <w:t xml:space="preserve">מי צועק </w:t>
      </w:r>
      <w:r>
        <w:rPr>
          <w:rFonts w:hint="cs"/>
          <w:rtl/>
        </w:rPr>
        <w:t>שם? מישהו צועק במסדרון. נא לבדוק אם זה חבר כנסת או אחד העוזרים שם.</w:t>
      </w:r>
    </w:p>
    <w:p w14:paraId="55CB75FE" w14:textId="77777777" w:rsidR="00000000" w:rsidRDefault="0080671D">
      <w:pPr>
        <w:pStyle w:val="a0"/>
        <w:rPr>
          <w:rFonts w:hint="cs"/>
          <w:rtl/>
        </w:rPr>
      </w:pPr>
    </w:p>
    <w:p w14:paraId="797A7872" w14:textId="77777777" w:rsidR="00000000" w:rsidRDefault="0080671D">
      <w:pPr>
        <w:pStyle w:val="a"/>
        <w:rPr>
          <w:rFonts w:hint="cs"/>
          <w:rtl/>
        </w:rPr>
      </w:pPr>
      <w:bookmarkStart w:id="69" w:name="FS000000526T23_06_2004_12_08_12"/>
      <w:bookmarkStart w:id="70" w:name="_Toc101171306"/>
      <w:bookmarkEnd w:id="69"/>
      <w:r>
        <w:rPr>
          <w:rFonts w:hint="eastAsia"/>
          <w:rtl/>
        </w:rPr>
        <w:t>משה</w:t>
      </w:r>
      <w:r>
        <w:rPr>
          <w:rtl/>
        </w:rPr>
        <w:t xml:space="preserve"> גפני (יהדות התורה):</w:t>
      </w:r>
      <w:bookmarkEnd w:id="70"/>
    </w:p>
    <w:p w14:paraId="6A6BB22F" w14:textId="77777777" w:rsidR="00000000" w:rsidRDefault="0080671D">
      <w:pPr>
        <w:pStyle w:val="a0"/>
        <w:rPr>
          <w:rFonts w:hint="cs"/>
          <w:rtl/>
        </w:rPr>
      </w:pPr>
    </w:p>
    <w:p w14:paraId="409FB02F" w14:textId="77777777" w:rsidR="00000000" w:rsidRDefault="0080671D">
      <w:pPr>
        <w:pStyle w:val="a0"/>
        <w:rPr>
          <w:rFonts w:hint="cs"/>
          <w:rtl/>
        </w:rPr>
      </w:pPr>
      <w:r>
        <w:rPr>
          <w:rFonts w:hint="cs"/>
          <w:rtl/>
        </w:rPr>
        <w:t>אדוני היושב-ראש, אדוני השר, מכיוון שבמועצה דתית עסקינן, אני מבקש לדעת אם ב-2 ביוני, שאז פג התוקף של המועצות הדתיות, ועל-פי החוק שאתם הבאתם, הממשלה, והכנסת אישרה את</w:t>
      </w:r>
      <w:r>
        <w:rPr>
          <w:rFonts w:hint="cs"/>
          <w:rtl/>
        </w:rPr>
        <w:t xml:space="preserve"> זה, צריך עד אז למנות מועצות דתיות חדשות, ואם לא - ממונים שממנה משרד ראש הממשלה או ראש הממשלה עצמו. ברצוני לדעת כמה מועצות דתיות מונו, כמה ממונים מונו, כמה מועצות דתיות אין להן בכלל לא מועצה דתית ולא ממונה ולא מי שחותם על משכורות. אני מבקש לדעת, הרי אי-אפש</w:t>
      </w:r>
      <w:r>
        <w:rPr>
          <w:rFonts w:hint="cs"/>
          <w:rtl/>
        </w:rPr>
        <w:t xml:space="preserve">ר להשאיר כזה פער, לקונה, במתן שירותי דת, והאם זה נכון שעד היום אין מי שיחתום על משכורות - לא רק שמשרד האוצר לא מעביר כסף, לא רק שלא מיישמים את החוק שהכנסת העבירה, אלא שהאנשים לא יכולים לקבל משכורות כיוון שאין כלום. </w:t>
      </w:r>
    </w:p>
    <w:p w14:paraId="4936BF42" w14:textId="77777777" w:rsidR="00000000" w:rsidRDefault="0080671D">
      <w:pPr>
        <w:pStyle w:val="a0"/>
        <w:ind w:firstLine="0"/>
        <w:rPr>
          <w:rFonts w:hint="cs"/>
          <w:rtl/>
        </w:rPr>
      </w:pPr>
    </w:p>
    <w:p w14:paraId="54542C0E" w14:textId="77777777" w:rsidR="00000000" w:rsidRDefault="0080671D">
      <w:pPr>
        <w:pStyle w:val="af1"/>
        <w:rPr>
          <w:rtl/>
        </w:rPr>
      </w:pPr>
      <w:r>
        <w:rPr>
          <w:rtl/>
        </w:rPr>
        <w:t>היו"ר ראובן ריבלין:</w:t>
      </w:r>
    </w:p>
    <w:p w14:paraId="3C2AF033" w14:textId="77777777" w:rsidR="00000000" w:rsidRDefault="0080671D">
      <w:pPr>
        <w:pStyle w:val="a0"/>
        <w:rPr>
          <w:rtl/>
        </w:rPr>
      </w:pPr>
    </w:p>
    <w:p w14:paraId="564DA992" w14:textId="77777777" w:rsidR="00000000" w:rsidRDefault="0080671D">
      <w:pPr>
        <w:pStyle w:val="a0"/>
        <w:rPr>
          <w:rFonts w:hint="cs"/>
          <w:rtl/>
        </w:rPr>
      </w:pPr>
      <w:r>
        <w:rPr>
          <w:rFonts w:hint="cs"/>
          <w:rtl/>
        </w:rPr>
        <w:t>תודה רבה. חבר הכנס</w:t>
      </w:r>
      <w:r>
        <w:rPr>
          <w:rFonts w:hint="cs"/>
          <w:rtl/>
        </w:rPr>
        <w:t>ת דהאמשה, בבקשה.</w:t>
      </w:r>
    </w:p>
    <w:p w14:paraId="7C6F2618" w14:textId="77777777" w:rsidR="00000000" w:rsidRDefault="0080671D">
      <w:pPr>
        <w:pStyle w:val="a0"/>
        <w:rPr>
          <w:rFonts w:hint="cs"/>
          <w:rtl/>
        </w:rPr>
      </w:pPr>
    </w:p>
    <w:p w14:paraId="4F1561AD" w14:textId="77777777" w:rsidR="00000000" w:rsidRDefault="0080671D">
      <w:pPr>
        <w:pStyle w:val="a"/>
        <w:rPr>
          <w:rtl/>
        </w:rPr>
      </w:pPr>
      <w:bookmarkStart w:id="71" w:name="FS000000550T23_06_2004_12_11_11"/>
      <w:bookmarkStart w:id="72" w:name="_Toc101171307"/>
      <w:bookmarkEnd w:id="71"/>
      <w:r>
        <w:rPr>
          <w:rFonts w:hint="eastAsia"/>
          <w:rtl/>
        </w:rPr>
        <w:t>עבד</w:t>
      </w:r>
      <w:r>
        <w:rPr>
          <w:rtl/>
        </w:rPr>
        <w:t>-אלמאלכ דהאמשה (רע"ם):</w:t>
      </w:r>
      <w:bookmarkEnd w:id="72"/>
    </w:p>
    <w:p w14:paraId="0251068A" w14:textId="77777777" w:rsidR="00000000" w:rsidRDefault="0080671D">
      <w:pPr>
        <w:pStyle w:val="a0"/>
        <w:ind w:firstLine="0"/>
        <w:rPr>
          <w:rFonts w:hint="cs"/>
          <w:rtl/>
        </w:rPr>
      </w:pPr>
    </w:p>
    <w:p w14:paraId="797483B1" w14:textId="77777777" w:rsidR="00000000" w:rsidRDefault="0080671D">
      <w:pPr>
        <w:pStyle w:val="a0"/>
        <w:rPr>
          <w:rFonts w:hint="cs"/>
          <w:rtl/>
        </w:rPr>
      </w:pPr>
      <w:r>
        <w:rPr>
          <w:rFonts w:hint="cs"/>
          <w:rtl/>
        </w:rPr>
        <w:t xml:space="preserve">כבוד היושב-ראש, מכובדי השר, ענית ופירטת את הסכומים שישולמו למועצה הדרוזית, וחבר הכנסת גפני שואל אם מונו מועצות חדשות יהודיות. שמענו את השאלה בפירוט. אני תוהה ושואל, מה בקשר למגזר המוסלמי במדינה הזאת? אין מועצות </w:t>
      </w:r>
      <w:r>
        <w:rPr>
          <w:rFonts w:hint="cs"/>
          <w:rtl/>
        </w:rPr>
        <w:t>מוסלמיות, וגם כאשר יש איזו תמיכה כספית על-ידי תשלום לאימאמים שמנהלים את המסגדים ואת התפילות, או למסגדים עצמם שנבנים או שזקוקים לתחזוקה, הדברים נעשים מעט וטיפין-טיפין. הייתי רוצה לשמוע באילו סכומים מדובר באשר למגזר המוסלמי, אם בכלל מעבירים סכומים, וכמה זה ה</w:t>
      </w:r>
      <w:r>
        <w:rPr>
          <w:rFonts w:hint="cs"/>
          <w:rtl/>
        </w:rPr>
        <w:t>יה בשנה האחרונה, נגיד.</w:t>
      </w:r>
    </w:p>
    <w:p w14:paraId="05ED19EA" w14:textId="77777777" w:rsidR="00000000" w:rsidRDefault="0080671D">
      <w:pPr>
        <w:pStyle w:val="a0"/>
        <w:rPr>
          <w:rFonts w:hint="cs"/>
          <w:rtl/>
        </w:rPr>
      </w:pPr>
    </w:p>
    <w:p w14:paraId="7407CCBE" w14:textId="77777777" w:rsidR="00000000" w:rsidRDefault="0080671D">
      <w:pPr>
        <w:pStyle w:val="af1"/>
        <w:rPr>
          <w:rtl/>
        </w:rPr>
      </w:pPr>
      <w:r>
        <w:rPr>
          <w:rtl/>
        </w:rPr>
        <w:t>היו"ר ראובן ריבלין:</w:t>
      </w:r>
    </w:p>
    <w:p w14:paraId="6A4691B4" w14:textId="77777777" w:rsidR="00000000" w:rsidRDefault="0080671D">
      <w:pPr>
        <w:pStyle w:val="a0"/>
        <w:rPr>
          <w:rtl/>
        </w:rPr>
      </w:pPr>
    </w:p>
    <w:p w14:paraId="305089D2" w14:textId="77777777" w:rsidR="00000000" w:rsidRDefault="0080671D">
      <w:pPr>
        <w:pStyle w:val="a0"/>
        <w:rPr>
          <w:rFonts w:hint="cs"/>
          <w:rtl/>
        </w:rPr>
      </w:pPr>
      <w:r>
        <w:rPr>
          <w:rFonts w:hint="cs"/>
          <w:rtl/>
        </w:rPr>
        <w:t>תודה רבה. בבקשה, אדוני השר.</w:t>
      </w:r>
    </w:p>
    <w:p w14:paraId="1CC4188E" w14:textId="77777777" w:rsidR="00000000" w:rsidRDefault="0080671D">
      <w:pPr>
        <w:pStyle w:val="a0"/>
        <w:rPr>
          <w:rFonts w:hint="cs"/>
          <w:rtl/>
        </w:rPr>
      </w:pPr>
    </w:p>
    <w:p w14:paraId="29EEBC34" w14:textId="77777777" w:rsidR="00000000" w:rsidRDefault="0080671D">
      <w:pPr>
        <w:pStyle w:val="a"/>
        <w:rPr>
          <w:rtl/>
        </w:rPr>
      </w:pPr>
      <w:bookmarkStart w:id="73" w:name="FS000000474T23_06_2004_12_14_48"/>
      <w:bookmarkStart w:id="74" w:name="_Toc101171308"/>
      <w:bookmarkEnd w:id="73"/>
      <w:r>
        <w:rPr>
          <w:rFonts w:hint="eastAsia"/>
          <w:rtl/>
        </w:rPr>
        <w:t>השר</w:t>
      </w:r>
      <w:r>
        <w:rPr>
          <w:rtl/>
        </w:rPr>
        <w:t xml:space="preserve"> גדעון עזרא:</w:t>
      </w:r>
      <w:bookmarkEnd w:id="74"/>
    </w:p>
    <w:p w14:paraId="46B6EEB5" w14:textId="77777777" w:rsidR="00000000" w:rsidRDefault="0080671D">
      <w:pPr>
        <w:pStyle w:val="a0"/>
        <w:ind w:firstLine="0"/>
        <w:rPr>
          <w:rFonts w:hint="cs"/>
          <w:rtl/>
        </w:rPr>
      </w:pPr>
    </w:p>
    <w:p w14:paraId="72F06B18" w14:textId="77777777" w:rsidR="00000000" w:rsidRDefault="0080671D">
      <w:pPr>
        <w:pStyle w:val="a0"/>
        <w:rPr>
          <w:rFonts w:hint="cs"/>
          <w:rtl/>
        </w:rPr>
      </w:pPr>
      <w:r>
        <w:rPr>
          <w:rFonts w:hint="cs"/>
          <w:rtl/>
        </w:rPr>
        <w:t xml:space="preserve">אני מניח שמה שאתה אומר, חבר הכנסת איוב קרא, הוא אומנם נכון. אני לא בטוח שזה חלק מהתשובה בנושא שהעלית. אני מניח שמה שאתה אומר הוא נכון. </w:t>
      </w:r>
    </w:p>
    <w:p w14:paraId="0C4973A7" w14:textId="77777777" w:rsidR="00000000" w:rsidRDefault="0080671D">
      <w:pPr>
        <w:pStyle w:val="a0"/>
        <w:rPr>
          <w:rFonts w:hint="cs"/>
          <w:rtl/>
        </w:rPr>
      </w:pPr>
    </w:p>
    <w:p w14:paraId="78E691ED" w14:textId="77777777" w:rsidR="00000000" w:rsidRDefault="0080671D">
      <w:pPr>
        <w:pStyle w:val="a0"/>
        <w:rPr>
          <w:rFonts w:hint="cs"/>
          <w:rtl/>
        </w:rPr>
      </w:pPr>
      <w:r>
        <w:rPr>
          <w:rFonts w:hint="cs"/>
          <w:rtl/>
        </w:rPr>
        <w:t>לגבי הנושאים שהעלו חבר הכנסת</w:t>
      </w:r>
      <w:r>
        <w:rPr>
          <w:rFonts w:hint="cs"/>
          <w:rtl/>
        </w:rPr>
        <w:t xml:space="preserve"> גפני וחבר הכנסת דהאמשה, אדוני היושב-ראש, נדמה לי שחשוב לעשות סדר בדברים וחשוב לתת את הנתונים לחבר הכנסת גפני ולחבר הכנסת דהאמשה. אני מציע שתאשר להם שאילתות בעל-פה בשבוע הבא, ואז יקבלו את התשובות.</w:t>
      </w:r>
    </w:p>
    <w:p w14:paraId="40791D25" w14:textId="77777777" w:rsidR="00000000" w:rsidRDefault="0080671D">
      <w:pPr>
        <w:pStyle w:val="a0"/>
        <w:ind w:firstLine="0"/>
        <w:rPr>
          <w:rFonts w:hint="cs"/>
          <w:rtl/>
        </w:rPr>
      </w:pPr>
    </w:p>
    <w:p w14:paraId="015FEB96" w14:textId="77777777" w:rsidR="00000000" w:rsidRDefault="0080671D">
      <w:pPr>
        <w:pStyle w:val="af1"/>
        <w:rPr>
          <w:rtl/>
        </w:rPr>
      </w:pPr>
      <w:r>
        <w:rPr>
          <w:rtl/>
        </w:rPr>
        <w:t>היו"ר ראובן ריבלין:</w:t>
      </w:r>
    </w:p>
    <w:p w14:paraId="57DD967C" w14:textId="77777777" w:rsidR="00000000" w:rsidRDefault="0080671D">
      <w:pPr>
        <w:pStyle w:val="a0"/>
        <w:rPr>
          <w:rtl/>
        </w:rPr>
      </w:pPr>
    </w:p>
    <w:p w14:paraId="6AE2E757" w14:textId="77777777" w:rsidR="00000000" w:rsidRDefault="0080671D">
      <w:pPr>
        <w:pStyle w:val="a0"/>
        <w:rPr>
          <w:rFonts w:hint="cs"/>
          <w:rtl/>
        </w:rPr>
      </w:pPr>
      <w:r>
        <w:rPr>
          <w:rFonts w:hint="cs"/>
          <w:rtl/>
        </w:rPr>
        <w:t>נדמה לי שאדוני שמע את השאלות. הם יכתב</w:t>
      </w:r>
      <w:r>
        <w:rPr>
          <w:rFonts w:hint="cs"/>
          <w:rtl/>
        </w:rPr>
        <w:t>ו לך את השאלה פעם נוספת.</w:t>
      </w:r>
    </w:p>
    <w:p w14:paraId="1DD1E72C" w14:textId="77777777" w:rsidR="00000000" w:rsidRDefault="0080671D">
      <w:pPr>
        <w:pStyle w:val="a0"/>
        <w:ind w:firstLine="0"/>
        <w:rPr>
          <w:rFonts w:hint="cs"/>
          <w:rtl/>
        </w:rPr>
      </w:pPr>
    </w:p>
    <w:p w14:paraId="189E527C" w14:textId="77777777" w:rsidR="00000000" w:rsidRDefault="0080671D">
      <w:pPr>
        <w:pStyle w:val="af0"/>
        <w:rPr>
          <w:rtl/>
        </w:rPr>
      </w:pPr>
      <w:r>
        <w:rPr>
          <w:rFonts w:hint="eastAsia"/>
          <w:rtl/>
        </w:rPr>
        <w:t>משה</w:t>
      </w:r>
      <w:r>
        <w:rPr>
          <w:rtl/>
        </w:rPr>
        <w:t xml:space="preserve"> גפני (יהדות התורה):</w:t>
      </w:r>
    </w:p>
    <w:p w14:paraId="0CCF2E2D" w14:textId="77777777" w:rsidR="00000000" w:rsidRDefault="0080671D">
      <w:pPr>
        <w:pStyle w:val="a0"/>
        <w:ind w:firstLine="0"/>
        <w:rPr>
          <w:rFonts w:hint="cs"/>
          <w:rtl/>
        </w:rPr>
      </w:pPr>
    </w:p>
    <w:p w14:paraId="032B20A2" w14:textId="77777777" w:rsidR="00000000" w:rsidRDefault="0080671D">
      <w:pPr>
        <w:pStyle w:val="a0"/>
        <w:rPr>
          <w:rFonts w:hint="cs"/>
          <w:rtl/>
        </w:rPr>
      </w:pPr>
      <w:r>
        <w:rPr>
          <w:rFonts w:hint="cs"/>
          <w:rtl/>
        </w:rPr>
        <w:t>אני שאלתי.</w:t>
      </w:r>
    </w:p>
    <w:p w14:paraId="288FA7BE" w14:textId="77777777" w:rsidR="00000000" w:rsidRDefault="0080671D">
      <w:pPr>
        <w:pStyle w:val="a0"/>
        <w:ind w:firstLine="0"/>
        <w:rPr>
          <w:rFonts w:hint="cs"/>
          <w:rtl/>
        </w:rPr>
      </w:pPr>
    </w:p>
    <w:p w14:paraId="2A22E30B" w14:textId="77777777" w:rsidR="00000000" w:rsidRDefault="0080671D">
      <w:pPr>
        <w:pStyle w:val="af1"/>
        <w:rPr>
          <w:rtl/>
        </w:rPr>
      </w:pPr>
      <w:r>
        <w:rPr>
          <w:rtl/>
        </w:rPr>
        <w:t>היו"ר ראובן ריבלין:</w:t>
      </w:r>
    </w:p>
    <w:p w14:paraId="176CDE43" w14:textId="77777777" w:rsidR="00000000" w:rsidRDefault="0080671D">
      <w:pPr>
        <w:pStyle w:val="a0"/>
        <w:rPr>
          <w:rtl/>
        </w:rPr>
      </w:pPr>
    </w:p>
    <w:p w14:paraId="46976BD5" w14:textId="77777777" w:rsidR="00000000" w:rsidRDefault="0080671D">
      <w:pPr>
        <w:pStyle w:val="a0"/>
        <w:rPr>
          <w:rFonts w:hint="cs"/>
          <w:rtl/>
        </w:rPr>
      </w:pPr>
      <w:r>
        <w:rPr>
          <w:rFonts w:hint="cs"/>
          <w:rtl/>
        </w:rPr>
        <w:t>הרי זה לא נבע מהשאילתא בעל-פה. הם יגישו שאילתות בעל-פה, אם זה במכסה שלהם. אם אדוני רוצה להשיב להם בכתב, בהחלט הם יכולים להעביר לו.</w:t>
      </w:r>
    </w:p>
    <w:p w14:paraId="3A10ACC3" w14:textId="77777777" w:rsidR="00000000" w:rsidRDefault="0080671D">
      <w:pPr>
        <w:pStyle w:val="a0"/>
        <w:ind w:firstLine="0"/>
        <w:rPr>
          <w:rFonts w:hint="cs"/>
          <w:rtl/>
        </w:rPr>
      </w:pPr>
    </w:p>
    <w:p w14:paraId="2CC07B46" w14:textId="77777777" w:rsidR="00000000" w:rsidRDefault="0080671D">
      <w:pPr>
        <w:pStyle w:val="-"/>
        <w:rPr>
          <w:rtl/>
        </w:rPr>
      </w:pPr>
      <w:bookmarkStart w:id="75" w:name="FS000000474T23_06_2004_12_17_11C"/>
      <w:bookmarkEnd w:id="75"/>
      <w:r>
        <w:rPr>
          <w:rtl/>
        </w:rPr>
        <w:t>השר גדעון עזרא:</w:t>
      </w:r>
    </w:p>
    <w:p w14:paraId="6F45FC60" w14:textId="77777777" w:rsidR="00000000" w:rsidRDefault="0080671D">
      <w:pPr>
        <w:pStyle w:val="a0"/>
        <w:rPr>
          <w:rtl/>
        </w:rPr>
      </w:pPr>
    </w:p>
    <w:p w14:paraId="6AEFE7CF" w14:textId="77777777" w:rsidR="00000000" w:rsidRDefault="0080671D">
      <w:pPr>
        <w:pStyle w:val="a0"/>
        <w:rPr>
          <w:rFonts w:hint="cs"/>
          <w:rtl/>
        </w:rPr>
      </w:pPr>
      <w:r>
        <w:rPr>
          <w:rFonts w:hint="cs"/>
          <w:rtl/>
        </w:rPr>
        <w:t xml:space="preserve">אין שום בעיה. אני חושב </w:t>
      </w:r>
      <w:r>
        <w:rPr>
          <w:rFonts w:hint="cs"/>
          <w:rtl/>
        </w:rPr>
        <w:t>רק שהנושא הזה שהעלה חבר הכנסת גפני מעניין את כל האוכלוסייה.</w:t>
      </w:r>
    </w:p>
    <w:p w14:paraId="109CD0A3" w14:textId="77777777" w:rsidR="00000000" w:rsidRDefault="0080671D">
      <w:pPr>
        <w:pStyle w:val="a0"/>
        <w:ind w:firstLine="0"/>
        <w:rPr>
          <w:rFonts w:hint="cs"/>
          <w:rtl/>
        </w:rPr>
      </w:pPr>
    </w:p>
    <w:p w14:paraId="6AFCA7FF" w14:textId="77777777" w:rsidR="00000000" w:rsidRDefault="0080671D">
      <w:pPr>
        <w:pStyle w:val="af1"/>
        <w:rPr>
          <w:rtl/>
        </w:rPr>
      </w:pPr>
      <w:r>
        <w:rPr>
          <w:rtl/>
        </w:rPr>
        <w:t>היו"ר ראובן ריבלין:</w:t>
      </w:r>
    </w:p>
    <w:p w14:paraId="79C5D6F9" w14:textId="77777777" w:rsidR="00000000" w:rsidRDefault="0080671D">
      <w:pPr>
        <w:pStyle w:val="a0"/>
        <w:rPr>
          <w:rtl/>
        </w:rPr>
      </w:pPr>
    </w:p>
    <w:p w14:paraId="35D4F9AE" w14:textId="77777777" w:rsidR="00000000" w:rsidRDefault="0080671D">
      <w:pPr>
        <w:pStyle w:val="a0"/>
        <w:rPr>
          <w:rFonts w:hint="cs"/>
          <w:rtl/>
        </w:rPr>
      </w:pPr>
      <w:r>
        <w:rPr>
          <w:rFonts w:hint="cs"/>
          <w:rtl/>
        </w:rPr>
        <w:t>אם הוא יגיש, חבר הכנסת גפני, בשבוע הראשון של מושב הכנסת את כל הקווטות שלו לשאלות.</w:t>
      </w:r>
    </w:p>
    <w:p w14:paraId="467B5F5A" w14:textId="77777777" w:rsidR="00000000" w:rsidRDefault="0080671D">
      <w:pPr>
        <w:pStyle w:val="a0"/>
        <w:rPr>
          <w:rFonts w:hint="cs"/>
          <w:rtl/>
        </w:rPr>
      </w:pPr>
    </w:p>
    <w:p w14:paraId="0605E30E" w14:textId="77777777" w:rsidR="00000000" w:rsidRDefault="0080671D">
      <w:pPr>
        <w:pStyle w:val="af0"/>
        <w:rPr>
          <w:rFonts w:hint="cs"/>
          <w:rtl/>
        </w:rPr>
      </w:pPr>
      <w:r>
        <w:rPr>
          <w:rFonts w:hint="eastAsia"/>
          <w:rtl/>
        </w:rPr>
        <w:t>משה</w:t>
      </w:r>
      <w:r>
        <w:rPr>
          <w:rtl/>
        </w:rPr>
        <w:t xml:space="preserve"> גפני (יהדות התורה):</w:t>
      </w:r>
    </w:p>
    <w:p w14:paraId="2AE43E05" w14:textId="77777777" w:rsidR="00000000" w:rsidRDefault="0080671D">
      <w:pPr>
        <w:pStyle w:val="a0"/>
        <w:rPr>
          <w:rFonts w:hint="cs"/>
          <w:rtl/>
        </w:rPr>
      </w:pPr>
    </w:p>
    <w:p w14:paraId="112C068F" w14:textId="77777777" w:rsidR="00000000" w:rsidRDefault="0080671D">
      <w:pPr>
        <w:pStyle w:val="a0"/>
        <w:rPr>
          <w:rFonts w:hint="cs"/>
          <w:rtl/>
        </w:rPr>
      </w:pPr>
      <w:r>
        <w:rPr>
          <w:rFonts w:hint="cs"/>
          <w:rtl/>
        </w:rPr>
        <w:t>אני מניח שעד היום הראשון של מושב הכנסת הבא הקואליציה תיראה אחרת.</w:t>
      </w:r>
    </w:p>
    <w:p w14:paraId="61044D07" w14:textId="77777777" w:rsidR="00000000" w:rsidRDefault="0080671D">
      <w:pPr>
        <w:pStyle w:val="a0"/>
        <w:ind w:firstLine="0"/>
        <w:rPr>
          <w:rFonts w:hint="cs"/>
          <w:rtl/>
        </w:rPr>
      </w:pPr>
    </w:p>
    <w:p w14:paraId="7D0BDE68" w14:textId="77777777" w:rsidR="00000000" w:rsidRDefault="0080671D">
      <w:pPr>
        <w:pStyle w:val="af1"/>
        <w:rPr>
          <w:rFonts w:hint="cs"/>
          <w:rtl/>
        </w:rPr>
      </w:pPr>
      <w:r>
        <w:rPr>
          <w:rtl/>
        </w:rPr>
        <w:t>היו"ר ראובן ריבלין:</w:t>
      </w:r>
    </w:p>
    <w:p w14:paraId="4B6025F4" w14:textId="77777777" w:rsidR="00000000" w:rsidRDefault="0080671D">
      <w:pPr>
        <w:pStyle w:val="a0"/>
        <w:rPr>
          <w:rFonts w:hint="cs"/>
          <w:rtl/>
        </w:rPr>
      </w:pPr>
    </w:p>
    <w:p w14:paraId="429CEA51" w14:textId="77777777" w:rsidR="00000000" w:rsidRDefault="0080671D">
      <w:pPr>
        <w:pStyle w:val="a0"/>
        <w:rPr>
          <w:rFonts w:hint="cs"/>
          <w:rtl/>
        </w:rPr>
      </w:pPr>
      <w:r>
        <w:rPr>
          <w:rFonts w:hint="cs"/>
          <w:rtl/>
        </w:rPr>
        <w:t>קראתי עיתונים הבוקר כמוך, חבר הכנסת גפני.</w:t>
      </w:r>
    </w:p>
    <w:p w14:paraId="18D5F5C0" w14:textId="77777777" w:rsidR="00000000" w:rsidRDefault="0080671D">
      <w:pPr>
        <w:pStyle w:val="a0"/>
        <w:rPr>
          <w:rFonts w:hint="cs"/>
          <w:rtl/>
        </w:rPr>
      </w:pPr>
    </w:p>
    <w:p w14:paraId="634195CC" w14:textId="77777777" w:rsidR="00000000" w:rsidRDefault="0080671D">
      <w:pPr>
        <w:pStyle w:val="-"/>
        <w:rPr>
          <w:rtl/>
        </w:rPr>
      </w:pPr>
      <w:bookmarkStart w:id="76" w:name="FS000000474T23_06_2004_12_18_18C"/>
      <w:bookmarkEnd w:id="76"/>
      <w:r>
        <w:rPr>
          <w:rtl/>
        </w:rPr>
        <w:t>השר גדעון עזרא:</w:t>
      </w:r>
    </w:p>
    <w:p w14:paraId="661CA526" w14:textId="77777777" w:rsidR="00000000" w:rsidRDefault="0080671D">
      <w:pPr>
        <w:pStyle w:val="a0"/>
        <w:rPr>
          <w:rtl/>
        </w:rPr>
      </w:pPr>
    </w:p>
    <w:p w14:paraId="73F88E2D" w14:textId="77777777" w:rsidR="00000000" w:rsidRDefault="0080671D">
      <w:pPr>
        <w:pStyle w:val="a0"/>
        <w:rPr>
          <w:rFonts w:hint="cs"/>
          <w:rtl/>
        </w:rPr>
      </w:pPr>
      <w:r>
        <w:rPr>
          <w:rFonts w:hint="cs"/>
          <w:rtl/>
        </w:rPr>
        <w:t>אין לי גם שום בעיה שתשאלו ש</w:t>
      </w:r>
      <w:r>
        <w:rPr>
          <w:rFonts w:hint="cs"/>
          <w:rtl/>
          <w:lang w:val="ru-RU"/>
        </w:rPr>
        <w:t xml:space="preserve">אילתא ישירה ותקבלו תשובה בכתב, </w:t>
      </w:r>
      <w:r>
        <w:rPr>
          <w:rFonts w:hint="cs"/>
          <w:rtl/>
        </w:rPr>
        <w:t>אך אם זה מעניין את כל הציבור, כדאי שזה יהיה מעל במת הכנסת. תודה.</w:t>
      </w:r>
    </w:p>
    <w:p w14:paraId="2173395A" w14:textId="77777777" w:rsidR="00000000" w:rsidRDefault="0080671D">
      <w:pPr>
        <w:pStyle w:val="a0"/>
        <w:rPr>
          <w:rFonts w:hint="cs"/>
          <w:rtl/>
        </w:rPr>
      </w:pPr>
    </w:p>
    <w:p w14:paraId="5C6C05D7" w14:textId="77777777" w:rsidR="00000000" w:rsidRDefault="0080671D">
      <w:pPr>
        <w:pStyle w:val="af1"/>
        <w:rPr>
          <w:rFonts w:hint="cs"/>
          <w:rtl/>
        </w:rPr>
      </w:pPr>
      <w:r>
        <w:rPr>
          <w:rtl/>
        </w:rPr>
        <w:t>היו"ר ראובן ריבלין:</w:t>
      </w:r>
    </w:p>
    <w:p w14:paraId="3728E245" w14:textId="77777777" w:rsidR="00000000" w:rsidRDefault="0080671D">
      <w:pPr>
        <w:pStyle w:val="a0"/>
        <w:rPr>
          <w:rFonts w:hint="cs"/>
          <w:rtl/>
        </w:rPr>
      </w:pPr>
    </w:p>
    <w:p w14:paraId="367D50C0" w14:textId="77777777" w:rsidR="00000000" w:rsidRDefault="0080671D">
      <w:pPr>
        <w:pStyle w:val="a0"/>
        <w:rPr>
          <w:rFonts w:hint="cs"/>
          <w:rtl/>
        </w:rPr>
      </w:pPr>
      <w:r>
        <w:rPr>
          <w:rFonts w:hint="cs"/>
          <w:rtl/>
        </w:rPr>
        <w:t xml:space="preserve">תודה לשר גדעון עזרא. ההצעה של </w:t>
      </w:r>
      <w:r>
        <w:rPr>
          <w:rFonts w:hint="cs"/>
          <w:rtl/>
        </w:rPr>
        <w:t xml:space="preserve">השר גדעון עזרא היא הצעה מצוינת, רק השאלה אם יש לאדוני עוד קווטה לשאילתות בעל-פה. </w:t>
      </w:r>
    </w:p>
    <w:p w14:paraId="008FADDF" w14:textId="77777777" w:rsidR="00000000" w:rsidRDefault="0080671D">
      <w:pPr>
        <w:pStyle w:val="a0"/>
        <w:ind w:firstLine="0"/>
        <w:rPr>
          <w:rFonts w:hint="cs"/>
          <w:rtl/>
        </w:rPr>
      </w:pPr>
    </w:p>
    <w:p w14:paraId="230DE881" w14:textId="77777777" w:rsidR="00000000" w:rsidRDefault="0080671D">
      <w:pPr>
        <w:pStyle w:val="a2"/>
        <w:rPr>
          <w:rtl/>
        </w:rPr>
      </w:pPr>
    </w:p>
    <w:p w14:paraId="679D61F2" w14:textId="77777777" w:rsidR="00000000" w:rsidRDefault="0080671D">
      <w:pPr>
        <w:pStyle w:val="a2"/>
        <w:rPr>
          <w:rtl/>
        </w:rPr>
      </w:pPr>
    </w:p>
    <w:p w14:paraId="1BC37864" w14:textId="77777777" w:rsidR="00000000" w:rsidRDefault="0080671D">
      <w:pPr>
        <w:pStyle w:val="a2"/>
        <w:rPr>
          <w:rtl/>
        </w:rPr>
      </w:pPr>
      <w:bookmarkStart w:id="77" w:name="_Toc101171309"/>
      <w:r>
        <w:rPr>
          <w:rtl/>
        </w:rPr>
        <w:t>מסמכים שהונחו על שולחן הכנסת</w:t>
      </w:r>
      <w:bookmarkEnd w:id="77"/>
    </w:p>
    <w:p w14:paraId="34EE4CAD" w14:textId="77777777" w:rsidR="00000000" w:rsidRDefault="0080671D">
      <w:pPr>
        <w:pStyle w:val="a0"/>
        <w:ind w:firstLine="0"/>
        <w:rPr>
          <w:rFonts w:hint="cs"/>
          <w:b/>
          <w:bCs/>
          <w:sz w:val="24"/>
          <w:szCs w:val="24"/>
          <w:u w:val="single"/>
          <w:rtl/>
          <w:lang w:eastAsia="en-US"/>
        </w:rPr>
      </w:pPr>
    </w:p>
    <w:p w14:paraId="3500531A" w14:textId="77777777" w:rsidR="00000000" w:rsidRDefault="0080671D">
      <w:pPr>
        <w:pStyle w:val="af1"/>
        <w:rPr>
          <w:rtl/>
        </w:rPr>
      </w:pPr>
      <w:r>
        <w:rPr>
          <w:rtl/>
        </w:rPr>
        <w:t>היו"ר ראובן ריבלין:</w:t>
      </w:r>
    </w:p>
    <w:p w14:paraId="6880E682" w14:textId="77777777" w:rsidR="00000000" w:rsidRDefault="0080671D">
      <w:pPr>
        <w:pStyle w:val="a0"/>
        <w:ind w:firstLine="0"/>
        <w:rPr>
          <w:rFonts w:hint="cs"/>
          <w:rtl/>
        </w:rPr>
      </w:pPr>
    </w:p>
    <w:p w14:paraId="3417EFCE" w14:textId="77777777" w:rsidR="00000000" w:rsidRDefault="0080671D">
      <w:pPr>
        <w:pStyle w:val="a0"/>
        <w:rPr>
          <w:rFonts w:hint="cs"/>
          <w:rtl/>
        </w:rPr>
      </w:pPr>
      <w:r>
        <w:rPr>
          <w:rFonts w:hint="cs"/>
          <w:rtl/>
        </w:rPr>
        <w:t>הודעה ליושב-ראש ועדת הכנסת, ואחריה אנו מתחילים במעשה החקיקה. עד אז - הודעה למזכיר הכנסת, בבקשה.</w:t>
      </w:r>
    </w:p>
    <w:p w14:paraId="15577EDD" w14:textId="77777777" w:rsidR="00000000" w:rsidRDefault="0080671D">
      <w:pPr>
        <w:pStyle w:val="a0"/>
        <w:rPr>
          <w:rFonts w:hint="cs"/>
          <w:rtl/>
        </w:rPr>
      </w:pPr>
    </w:p>
    <w:p w14:paraId="58AAB3A2" w14:textId="77777777" w:rsidR="00000000" w:rsidRDefault="0080671D">
      <w:pPr>
        <w:pStyle w:val="a"/>
        <w:rPr>
          <w:rFonts w:hint="cs"/>
          <w:rtl/>
        </w:rPr>
      </w:pPr>
      <w:bookmarkStart w:id="78" w:name="FS000000661T23_06_2004_12_20_44"/>
      <w:bookmarkStart w:id="79" w:name="_Toc101171310"/>
      <w:bookmarkEnd w:id="78"/>
      <w:r>
        <w:rPr>
          <w:rFonts w:hint="eastAsia"/>
          <w:rtl/>
        </w:rPr>
        <w:t>מזכיר</w:t>
      </w:r>
      <w:r>
        <w:rPr>
          <w:rtl/>
        </w:rPr>
        <w:t xml:space="preserve"> הכנסת אריה האן:</w:t>
      </w:r>
      <w:bookmarkEnd w:id="79"/>
    </w:p>
    <w:p w14:paraId="27BA3567" w14:textId="77777777" w:rsidR="00000000" w:rsidRDefault="0080671D">
      <w:pPr>
        <w:pStyle w:val="a0"/>
        <w:rPr>
          <w:rFonts w:hint="cs"/>
          <w:rtl/>
        </w:rPr>
      </w:pPr>
    </w:p>
    <w:p w14:paraId="2D9F8B4F" w14:textId="77777777" w:rsidR="00000000" w:rsidRDefault="0080671D">
      <w:pPr>
        <w:pStyle w:val="a0"/>
        <w:rPr>
          <w:rFonts w:hint="cs"/>
          <w:rtl/>
        </w:rPr>
      </w:pPr>
      <w:r>
        <w:rPr>
          <w:rFonts w:hint="cs"/>
          <w:rtl/>
        </w:rPr>
        <w:t>ברשות יושב-ראש הכנסת, הנני מתכבד להודיע, כי הונחה על שולחן הכנסת, מטעם ועדת הכנסת, הצעה לתיקון סעיף 49א לתקנון הכנסת. תודה.</w:t>
      </w:r>
    </w:p>
    <w:p w14:paraId="5CB015D6" w14:textId="77777777" w:rsidR="00000000" w:rsidRDefault="0080671D">
      <w:pPr>
        <w:pStyle w:val="a0"/>
        <w:ind w:firstLine="0"/>
        <w:rPr>
          <w:rFonts w:hint="cs"/>
          <w:rtl/>
        </w:rPr>
      </w:pPr>
    </w:p>
    <w:p w14:paraId="6A429F29" w14:textId="77777777" w:rsidR="00000000" w:rsidRDefault="0080671D">
      <w:pPr>
        <w:pStyle w:val="af1"/>
        <w:rPr>
          <w:rtl/>
        </w:rPr>
      </w:pPr>
      <w:r>
        <w:rPr>
          <w:rtl/>
        </w:rPr>
        <w:t>היו"ר ראובן ריבלין:</w:t>
      </w:r>
    </w:p>
    <w:p w14:paraId="18E0E1BB" w14:textId="77777777" w:rsidR="00000000" w:rsidRDefault="0080671D">
      <w:pPr>
        <w:pStyle w:val="a0"/>
        <w:rPr>
          <w:rtl/>
        </w:rPr>
      </w:pPr>
    </w:p>
    <w:p w14:paraId="064083C0" w14:textId="77777777" w:rsidR="00000000" w:rsidRDefault="0080671D">
      <w:pPr>
        <w:pStyle w:val="a0"/>
        <w:ind w:firstLine="720"/>
        <w:rPr>
          <w:rFonts w:hint="cs"/>
          <w:rtl/>
        </w:rPr>
      </w:pPr>
      <w:r>
        <w:rPr>
          <w:rFonts w:hint="cs"/>
          <w:rtl/>
        </w:rPr>
        <w:t>תודה.</w:t>
      </w:r>
    </w:p>
    <w:p w14:paraId="740B14CB" w14:textId="77777777" w:rsidR="00000000" w:rsidRDefault="0080671D">
      <w:pPr>
        <w:pStyle w:val="a2"/>
        <w:rPr>
          <w:rtl/>
        </w:rPr>
      </w:pPr>
    </w:p>
    <w:p w14:paraId="6829AADA" w14:textId="77777777" w:rsidR="00000000" w:rsidRDefault="0080671D">
      <w:pPr>
        <w:pStyle w:val="a2"/>
        <w:rPr>
          <w:rtl/>
        </w:rPr>
      </w:pPr>
      <w:bookmarkStart w:id="80" w:name="_Toc101171311"/>
      <w:r>
        <w:rPr>
          <w:rtl/>
        </w:rPr>
        <w:t>הודעת יושב</w:t>
      </w:r>
      <w:r>
        <w:rPr>
          <w:rFonts w:hint="cs"/>
          <w:rtl/>
        </w:rPr>
        <w:t>-</w:t>
      </w:r>
      <w:r>
        <w:rPr>
          <w:rtl/>
        </w:rPr>
        <w:t>ראש ועדת הכנסת</w:t>
      </w:r>
      <w:bookmarkEnd w:id="80"/>
    </w:p>
    <w:p w14:paraId="218C57D2" w14:textId="77777777" w:rsidR="00000000" w:rsidRDefault="0080671D">
      <w:pPr>
        <w:pStyle w:val="-0"/>
        <w:rPr>
          <w:rFonts w:hint="cs"/>
          <w:rtl/>
        </w:rPr>
      </w:pPr>
    </w:p>
    <w:p w14:paraId="2011D8FA" w14:textId="77777777" w:rsidR="00000000" w:rsidRDefault="0080671D">
      <w:pPr>
        <w:pStyle w:val="af1"/>
        <w:rPr>
          <w:rtl/>
        </w:rPr>
      </w:pPr>
      <w:r>
        <w:rPr>
          <w:rtl/>
        </w:rPr>
        <w:t>היו"ר ראובן ריבלין:</w:t>
      </w:r>
    </w:p>
    <w:p w14:paraId="67BD9F72" w14:textId="77777777" w:rsidR="00000000" w:rsidRDefault="0080671D">
      <w:pPr>
        <w:pStyle w:val="a0"/>
        <w:rPr>
          <w:rtl/>
        </w:rPr>
      </w:pPr>
    </w:p>
    <w:p w14:paraId="709AD431" w14:textId="77777777" w:rsidR="00000000" w:rsidRDefault="0080671D">
      <w:pPr>
        <w:pStyle w:val="a0"/>
        <w:rPr>
          <w:rFonts w:hint="cs"/>
          <w:rtl/>
        </w:rPr>
      </w:pPr>
      <w:r>
        <w:rPr>
          <w:rFonts w:hint="cs"/>
          <w:rtl/>
        </w:rPr>
        <w:t>כבוד יושב-ראש ועדת הכנסת, הודעה.</w:t>
      </w:r>
    </w:p>
    <w:p w14:paraId="7ECB5EB2" w14:textId="77777777" w:rsidR="00000000" w:rsidRDefault="0080671D">
      <w:pPr>
        <w:pStyle w:val="a0"/>
        <w:rPr>
          <w:rFonts w:hint="cs"/>
          <w:rtl/>
        </w:rPr>
      </w:pPr>
    </w:p>
    <w:p w14:paraId="5AFCDF74" w14:textId="77777777" w:rsidR="00000000" w:rsidRDefault="0080671D">
      <w:pPr>
        <w:pStyle w:val="a"/>
        <w:rPr>
          <w:rtl/>
        </w:rPr>
      </w:pPr>
      <w:bookmarkStart w:id="81" w:name="FS000001038T23_06_2004_12_21_46"/>
      <w:bookmarkStart w:id="82" w:name="_Toc101171312"/>
      <w:bookmarkEnd w:id="81"/>
      <w:r>
        <w:rPr>
          <w:rFonts w:hint="eastAsia"/>
          <w:rtl/>
        </w:rPr>
        <w:t>רוני</w:t>
      </w:r>
      <w:r>
        <w:rPr>
          <w:rtl/>
        </w:rPr>
        <w:t xml:space="preserve"> בר-און (יו"ר ועד</w:t>
      </w:r>
      <w:r>
        <w:rPr>
          <w:rtl/>
        </w:rPr>
        <w:t>ת הכנסת):</w:t>
      </w:r>
      <w:bookmarkEnd w:id="82"/>
    </w:p>
    <w:p w14:paraId="32154AAB" w14:textId="77777777" w:rsidR="00000000" w:rsidRDefault="0080671D">
      <w:pPr>
        <w:pStyle w:val="a0"/>
        <w:ind w:firstLine="0"/>
        <w:rPr>
          <w:rFonts w:hint="cs"/>
          <w:rtl/>
        </w:rPr>
      </w:pPr>
    </w:p>
    <w:p w14:paraId="75DE60AD" w14:textId="77777777" w:rsidR="00000000" w:rsidRDefault="0080671D">
      <w:pPr>
        <w:pStyle w:val="a0"/>
        <w:rPr>
          <w:rFonts w:hint="cs"/>
          <w:rtl/>
        </w:rPr>
      </w:pPr>
      <w:r>
        <w:rPr>
          <w:rFonts w:hint="cs"/>
          <w:rtl/>
        </w:rPr>
        <w:t>כמה הודעות. להשאיר אותה לסוף, את זאת שצריך אישור?</w:t>
      </w:r>
    </w:p>
    <w:p w14:paraId="6F2FD5E4" w14:textId="77777777" w:rsidR="00000000" w:rsidRDefault="0080671D">
      <w:pPr>
        <w:pStyle w:val="a0"/>
        <w:rPr>
          <w:rFonts w:hint="cs"/>
          <w:rtl/>
        </w:rPr>
      </w:pPr>
    </w:p>
    <w:p w14:paraId="192D6E36" w14:textId="77777777" w:rsidR="00000000" w:rsidRDefault="0080671D">
      <w:pPr>
        <w:pStyle w:val="af1"/>
        <w:rPr>
          <w:rtl/>
        </w:rPr>
      </w:pPr>
      <w:r>
        <w:rPr>
          <w:rtl/>
        </w:rPr>
        <w:t>היו"ר ראובן ריבלין:</w:t>
      </w:r>
    </w:p>
    <w:p w14:paraId="7EE9D41F" w14:textId="77777777" w:rsidR="00000000" w:rsidRDefault="0080671D">
      <w:pPr>
        <w:pStyle w:val="a0"/>
        <w:rPr>
          <w:rtl/>
        </w:rPr>
      </w:pPr>
    </w:p>
    <w:p w14:paraId="6B7BA68A" w14:textId="77777777" w:rsidR="00000000" w:rsidRDefault="0080671D">
      <w:pPr>
        <w:pStyle w:val="a0"/>
        <w:rPr>
          <w:rFonts w:hint="cs"/>
          <w:rtl/>
        </w:rPr>
      </w:pPr>
      <w:r>
        <w:rPr>
          <w:rFonts w:hint="cs"/>
          <w:rtl/>
        </w:rPr>
        <w:t>איך שאדוני מבקש.</w:t>
      </w:r>
    </w:p>
    <w:p w14:paraId="01B0F0F3" w14:textId="77777777" w:rsidR="00000000" w:rsidRDefault="0080671D">
      <w:pPr>
        <w:pStyle w:val="a0"/>
        <w:rPr>
          <w:rFonts w:hint="cs"/>
          <w:rtl/>
        </w:rPr>
      </w:pPr>
    </w:p>
    <w:p w14:paraId="7C1854A5" w14:textId="77777777" w:rsidR="00000000" w:rsidRDefault="0080671D">
      <w:pPr>
        <w:pStyle w:val="a"/>
        <w:rPr>
          <w:rtl/>
        </w:rPr>
      </w:pPr>
      <w:bookmarkStart w:id="83" w:name="FS000001038T23_06_2004_12_22_13C"/>
      <w:bookmarkStart w:id="84" w:name="_Toc101171313"/>
      <w:bookmarkEnd w:id="83"/>
      <w:r>
        <w:rPr>
          <w:rFonts w:hint="eastAsia"/>
          <w:rtl/>
        </w:rPr>
        <w:t>רוני</w:t>
      </w:r>
      <w:r>
        <w:rPr>
          <w:rtl/>
        </w:rPr>
        <w:t xml:space="preserve"> בר-און (יו"ר ועדת הכנסת):</w:t>
      </w:r>
      <w:bookmarkEnd w:id="84"/>
    </w:p>
    <w:p w14:paraId="4C742AE4" w14:textId="77777777" w:rsidR="00000000" w:rsidRDefault="0080671D">
      <w:pPr>
        <w:pStyle w:val="a0"/>
        <w:rPr>
          <w:rtl/>
        </w:rPr>
      </w:pPr>
    </w:p>
    <w:p w14:paraId="1F9E3B6E" w14:textId="77777777" w:rsidR="00000000" w:rsidRDefault="0080671D">
      <w:pPr>
        <w:pStyle w:val="a0"/>
        <w:rPr>
          <w:rFonts w:hint="cs"/>
          <w:rtl/>
        </w:rPr>
      </w:pPr>
      <w:r>
        <w:rPr>
          <w:rFonts w:hint="cs"/>
          <w:rtl/>
        </w:rPr>
        <w:t>אדוני מנהל את הישיבה.</w:t>
      </w:r>
    </w:p>
    <w:p w14:paraId="145AB332" w14:textId="77777777" w:rsidR="00000000" w:rsidRDefault="0080671D">
      <w:pPr>
        <w:pStyle w:val="a0"/>
        <w:rPr>
          <w:rFonts w:hint="cs"/>
          <w:rtl/>
        </w:rPr>
      </w:pPr>
    </w:p>
    <w:p w14:paraId="76993C88" w14:textId="77777777" w:rsidR="00000000" w:rsidRDefault="0080671D">
      <w:pPr>
        <w:pStyle w:val="af1"/>
        <w:rPr>
          <w:rtl/>
        </w:rPr>
      </w:pPr>
      <w:r>
        <w:rPr>
          <w:rtl/>
        </w:rPr>
        <w:t>היו"ר ראובן ריבלין:</w:t>
      </w:r>
    </w:p>
    <w:p w14:paraId="6FB43686" w14:textId="77777777" w:rsidR="00000000" w:rsidRDefault="0080671D">
      <w:pPr>
        <w:pStyle w:val="a0"/>
        <w:rPr>
          <w:rtl/>
        </w:rPr>
      </w:pPr>
    </w:p>
    <w:p w14:paraId="6F9C9C1A" w14:textId="77777777" w:rsidR="00000000" w:rsidRDefault="0080671D">
      <w:pPr>
        <w:pStyle w:val="a0"/>
        <w:rPr>
          <w:rFonts w:hint="cs"/>
          <w:rtl/>
        </w:rPr>
      </w:pPr>
      <w:r>
        <w:rPr>
          <w:rFonts w:hint="cs"/>
          <w:rtl/>
        </w:rPr>
        <w:t>אני מנהל את הישיבה, אבל אני נותן לאדוני את שיקול הדעת.</w:t>
      </w:r>
    </w:p>
    <w:p w14:paraId="661D8129" w14:textId="77777777" w:rsidR="00000000" w:rsidRDefault="0080671D">
      <w:pPr>
        <w:pStyle w:val="a0"/>
        <w:rPr>
          <w:rFonts w:hint="cs"/>
          <w:rtl/>
        </w:rPr>
      </w:pPr>
    </w:p>
    <w:p w14:paraId="14F0FB82" w14:textId="77777777" w:rsidR="00000000" w:rsidRDefault="0080671D">
      <w:pPr>
        <w:pStyle w:val="a"/>
        <w:rPr>
          <w:rtl/>
        </w:rPr>
      </w:pPr>
      <w:bookmarkStart w:id="85" w:name="FS000001038T23_06_2004_12_22_34C"/>
      <w:bookmarkStart w:id="86" w:name="FS000001038T23_06_2004_12_02_17"/>
      <w:bookmarkStart w:id="87" w:name="_Toc101171314"/>
      <w:bookmarkEnd w:id="85"/>
      <w:bookmarkEnd w:id="86"/>
      <w:r>
        <w:rPr>
          <w:rFonts w:hint="eastAsia"/>
          <w:rtl/>
        </w:rPr>
        <w:t>רוני</w:t>
      </w:r>
      <w:r>
        <w:rPr>
          <w:rtl/>
        </w:rPr>
        <w:t xml:space="preserve"> בר-און (יו"ר ועדת </w:t>
      </w:r>
      <w:r>
        <w:rPr>
          <w:rtl/>
        </w:rPr>
        <w:t>הכנסת):</w:t>
      </w:r>
      <w:bookmarkEnd w:id="87"/>
    </w:p>
    <w:p w14:paraId="7BED5622" w14:textId="77777777" w:rsidR="00000000" w:rsidRDefault="0080671D">
      <w:pPr>
        <w:pStyle w:val="a0"/>
        <w:rPr>
          <w:rFonts w:hint="cs"/>
          <w:rtl/>
        </w:rPr>
      </w:pPr>
    </w:p>
    <w:p w14:paraId="5B0E4120" w14:textId="77777777" w:rsidR="00000000" w:rsidRDefault="0080671D">
      <w:pPr>
        <w:pStyle w:val="a0"/>
        <w:rPr>
          <w:rFonts w:hint="cs"/>
          <w:rtl/>
        </w:rPr>
      </w:pPr>
      <w:r>
        <w:rPr>
          <w:rFonts w:hint="cs"/>
          <w:rtl/>
        </w:rPr>
        <w:t xml:space="preserve">אדוני היושב-ראש, רבותי השרים, חברי חברי הכנסת, ועדת הכנסת קבעה בישיבתה מיום 22 ביוני 2004, ג' בתמוז התשס"ד, כי ועדת החוקה, חוק ומשפט תדון בהצעה לסדר-היום בנושא: תנאי מעצרו של נועם פדרמן, הצעת חבר הכנסת דוד אזולאי. </w:t>
      </w:r>
    </w:p>
    <w:p w14:paraId="4CE53C52" w14:textId="77777777" w:rsidR="00000000" w:rsidRDefault="0080671D">
      <w:pPr>
        <w:pStyle w:val="a0"/>
        <w:rPr>
          <w:rFonts w:hint="cs"/>
          <w:rtl/>
        </w:rPr>
      </w:pPr>
    </w:p>
    <w:p w14:paraId="1147EB83" w14:textId="77777777" w:rsidR="00000000" w:rsidRDefault="0080671D">
      <w:pPr>
        <w:pStyle w:val="a0"/>
        <w:rPr>
          <w:rFonts w:hint="cs"/>
          <w:rtl/>
        </w:rPr>
      </w:pPr>
      <w:r>
        <w:rPr>
          <w:rFonts w:hint="cs"/>
          <w:rtl/>
        </w:rPr>
        <w:t>ועוד, אדוני היושב-ראש, חברי חבר</w:t>
      </w:r>
      <w:r>
        <w:rPr>
          <w:rFonts w:hint="cs"/>
          <w:rtl/>
        </w:rPr>
        <w:t>י הכנסת, קבעה ועדת הכנסת בישיבתה ביום כ"ו בסיוון התשס"ד, 15 ביוני 2004, את הוועדות הבאות לדיון בהצעות חוק ובהצעה לסדר-היום, כדלקמן:</w:t>
      </w:r>
    </w:p>
    <w:p w14:paraId="0F22AC47" w14:textId="77777777" w:rsidR="00000000" w:rsidRDefault="0080671D">
      <w:pPr>
        <w:pStyle w:val="a0"/>
        <w:rPr>
          <w:rFonts w:hint="cs"/>
          <w:rtl/>
        </w:rPr>
      </w:pPr>
    </w:p>
    <w:p w14:paraId="4037CF4C" w14:textId="77777777" w:rsidR="00000000" w:rsidRDefault="0080671D">
      <w:pPr>
        <w:pStyle w:val="a0"/>
        <w:rPr>
          <w:rFonts w:hint="cs"/>
          <w:rtl/>
        </w:rPr>
      </w:pPr>
      <w:r>
        <w:rPr>
          <w:rFonts w:hint="cs"/>
          <w:rtl/>
        </w:rPr>
        <w:t xml:space="preserve">ועדת העבודה, הרווחה והבריאות תדון בהצעת חוק הנוער (טיפול והשגחה) (תיקון - העדפת משפחה אומנת מדרגה ראשונה), התשס"ד-2004, של </w:t>
      </w:r>
      <w:r>
        <w:rPr>
          <w:rFonts w:hint="cs"/>
          <w:rtl/>
        </w:rPr>
        <w:t>חברת הכנסת נעמי בלומנטל - פ/1800 - לשם הכנתה לקריאה ראשונה.</w:t>
      </w:r>
    </w:p>
    <w:p w14:paraId="38187698" w14:textId="77777777" w:rsidR="00000000" w:rsidRDefault="0080671D">
      <w:pPr>
        <w:pStyle w:val="a0"/>
        <w:rPr>
          <w:rFonts w:hint="cs"/>
          <w:rtl/>
        </w:rPr>
      </w:pPr>
    </w:p>
    <w:p w14:paraId="1D8A72D9" w14:textId="77777777" w:rsidR="00000000" w:rsidRDefault="0080671D">
      <w:pPr>
        <w:pStyle w:val="a0"/>
        <w:rPr>
          <w:rFonts w:hint="cs"/>
          <w:rtl/>
        </w:rPr>
      </w:pPr>
      <w:r>
        <w:rPr>
          <w:rFonts w:hint="cs"/>
          <w:rtl/>
        </w:rPr>
        <w:t>ההצעה לסדר-היום בנושא: סלילת כבישי גישה למוסדות החינוך במדינה, של חבר הכנסת טלב אלסאנע, תידון בוועדה משותפת של ועדת החינוך והתרבות וועדת הפנים ואיכות הסביבה. הוועדה תמנה שמונה חברים - ארבעה מכל ו</w:t>
      </w:r>
      <w:r>
        <w:rPr>
          <w:rFonts w:hint="cs"/>
          <w:rtl/>
        </w:rPr>
        <w:t>עדה - בראשות חבר ועדת החינוך והתרבות. וזה הרכב הוועדה: מטעם ועדת החינוך והתרבות - חבר הכנסת טלב אלסאנע, יושב-ראש הוועדה - - -</w:t>
      </w:r>
    </w:p>
    <w:p w14:paraId="6364A933" w14:textId="77777777" w:rsidR="00000000" w:rsidRDefault="0080671D">
      <w:pPr>
        <w:pStyle w:val="af1"/>
        <w:rPr>
          <w:rtl/>
        </w:rPr>
      </w:pPr>
      <w:r>
        <w:rPr>
          <w:rtl/>
        </w:rPr>
        <w:br/>
        <w:t>היו"ר ראובן ריבלין:</w:t>
      </w:r>
    </w:p>
    <w:p w14:paraId="27BBF67A" w14:textId="77777777" w:rsidR="00000000" w:rsidRDefault="0080671D">
      <w:pPr>
        <w:pStyle w:val="a0"/>
        <w:rPr>
          <w:rtl/>
        </w:rPr>
      </w:pPr>
    </w:p>
    <w:p w14:paraId="70EB5DD7" w14:textId="77777777" w:rsidR="00000000" w:rsidRDefault="0080671D">
      <w:pPr>
        <w:pStyle w:val="a0"/>
        <w:rPr>
          <w:rFonts w:hint="cs"/>
          <w:rtl/>
        </w:rPr>
      </w:pPr>
      <w:r>
        <w:rPr>
          <w:rFonts w:hint="cs"/>
          <w:rtl/>
        </w:rPr>
        <w:t>אדוני יושב-ראש ועדת ביקורת המדינה, אדוני נותן הרצאות מאלפות שאפילו אני שומע את תוכנן עד כאן, אבל זה מפריע מא</w:t>
      </w:r>
      <w:r>
        <w:rPr>
          <w:rFonts w:hint="cs"/>
          <w:rtl/>
        </w:rPr>
        <w:t>וד לקיום הישיבה.</w:t>
      </w:r>
    </w:p>
    <w:p w14:paraId="107BF1CD" w14:textId="77777777" w:rsidR="00000000" w:rsidRDefault="0080671D">
      <w:pPr>
        <w:pStyle w:val="-"/>
        <w:rPr>
          <w:rtl/>
        </w:rPr>
      </w:pPr>
      <w:r>
        <w:rPr>
          <w:rtl/>
        </w:rPr>
        <w:br/>
      </w:r>
      <w:bookmarkStart w:id="88" w:name="FS000001038T23_06_2004_12_13_51C"/>
      <w:bookmarkEnd w:id="88"/>
      <w:r>
        <w:rPr>
          <w:rtl/>
        </w:rPr>
        <w:t>רוני בר-און (יו"ר ועדת הכנסת):</w:t>
      </w:r>
    </w:p>
    <w:p w14:paraId="7DF80023" w14:textId="77777777" w:rsidR="00000000" w:rsidRDefault="0080671D">
      <w:pPr>
        <w:pStyle w:val="a0"/>
        <w:rPr>
          <w:rtl/>
        </w:rPr>
      </w:pPr>
    </w:p>
    <w:p w14:paraId="2E2A4789" w14:textId="77777777" w:rsidR="00000000" w:rsidRDefault="0080671D">
      <w:pPr>
        <w:pStyle w:val="a0"/>
        <w:rPr>
          <w:rFonts w:hint="cs"/>
          <w:rtl/>
        </w:rPr>
      </w:pPr>
      <w:r>
        <w:rPr>
          <w:rFonts w:hint="cs"/>
          <w:rtl/>
        </w:rPr>
        <w:t>הרכב הוועדה הוא אפוא כדלקמן: מטעם ועדת החינוך והתרבות - חבר הכנסת טלב אלסאנע, יושב-ראש, חבר הכנסת אורי אריאל, חברת הכנסת מרינה סולודקין, חברת הכנסת ענבל גבריאלי; מטעם ועדת הפנים ואיכות הסביבה - חברי הכנסת א</w:t>
      </w:r>
      <w:r>
        <w:rPr>
          <w:rFonts w:hint="cs"/>
          <w:rtl/>
        </w:rPr>
        <w:t>לי אפללו, ניסן סלומינסקי, דוד אזולאי וואסל טאהא.</w:t>
      </w:r>
    </w:p>
    <w:p w14:paraId="27072052" w14:textId="77777777" w:rsidR="00000000" w:rsidRDefault="0080671D">
      <w:pPr>
        <w:pStyle w:val="a0"/>
        <w:rPr>
          <w:rFonts w:hint="cs"/>
          <w:rtl/>
        </w:rPr>
      </w:pPr>
    </w:p>
    <w:p w14:paraId="576FC38D" w14:textId="77777777" w:rsidR="00000000" w:rsidRDefault="0080671D">
      <w:pPr>
        <w:pStyle w:val="a0"/>
        <w:rPr>
          <w:rFonts w:hint="cs"/>
          <w:rtl/>
        </w:rPr>
      </w:pPr>
      <w:r>
        <w:rPr>
          <w:rFonts w:hint="cs"/>
          <w:rtl/>
        </w:rPr>
        <w:t>עכשיו, אדוני היושב-ראש, חברי חברי הכנסת, הודעה שעליה נצטרך להצביע ולאשר, או שלא לאשר.</w:t>
      </w:r>
    </w:p>
    <w:p w14:paraId="75ADE949" w14:textId="77777777" w:rsidR="00000000" w:rsidRDefault="0080671D">
      <w:pPr>
        <w:pStyle w:val="a0"/>
        <w:rPr>
          <w:rFonts w:hint="cs"/>
          <w:rtl/>
        </w:rPr>
      </w:pPr>
    </w:p>
    <w:p w14:paraId="2BDB9965" w14:textId="77777777" w:rsidR="00000000" w:rsidRDefault="0080671D">
      <w:pPr>
        <w:pStyle w:val="a0"/>
        <w:rPr>
          <w:rFonts w:hint="cs"/>
          <w:rtl/>
        </w:rPr>
      </w:pPr>
      <w:r>
        <w:rPr>
          <w:rFonts w:hint="cs"/>
          <w:rtl/>
        </w:rPr>
        <w:t>הכנסת החליטה בישיבתה ביום י"א בסיוון התשס"ד, 31 במאי 2004, להעביר את הצעת חוק החברות הממשלתיות (תיקון מס' 15), התשס"ד-2</w:t>
      </w:r>
      <w:r>
        <w:rPr>
          <w:rFonts w:hint="cs"/>
          <w:rtl/>
        </w:rPr>
        <w:t>004, לדיון בוועדת החוקה, חוק ומשפט. יושב-ראש ועדת החוקה, חוק ומשפט ביקש להעביר את הצעת חוק זו לוועדת הכספים, מאחר שההצעה כוללת תיקונים לחוק, כפי שאושר במסגרת חוק התוכנית להבראת כלכלת ישראל, התשס"ג-2003, אשר נדונו בזמנו בוועדה המשותפת של ועדת הכספים וועדת ה</w:t>
      </w:r>
      <w:r>
        <w:rPr>
          <w:rFonts w:hint="cs"/>
          <w:rtl/>
        </w:rPr>
        <w:t>חוקה, חוק ומשפט. זאת ועוד, בדיון בקריאה ראשונה במליאת הכנסת ביקש השר שטרית להעביר את ההצעה לדיון בוועדת הכספים.</w:t>
      </w:r>
    </w:p>
    <w:p w14:paraId="2298858B" w14:textId="77777777" w:rsidR="00000000" w:rsidRDefault="0080671D">
      <w:pPr>
        <w:pStyle w:val="a0"/>
        <w:rPr>
          <w:rFonts w:hint="cs"/>
          <w:rtl/>
        </w:rPr>
      </w:pPr>
    </w:p>
    <w:p w14:paraId="5047F4C5" w14:textId="77777777" w:rsidR="00000000" w:rsidRDefault="0080671D">
      <w:pPr>
        <w:pStyle w:val="a0"/>
        <w:rPr>
          <w:rFonts w:hint="cs"/>
          <w:rtl/>
        </w:rPr>
      </w:pPr>
      <w:r>
        <w:rPr>
          <w:rFonts w:hint="cs"/>
          <w:rtl/>
        </w:rPr>
        <w:t>כך או כך, ועדת הכנסת ממליצה למליאה, בהחלטתה מיום 21 ביוני 2004, ב' בתמוז התשס"ד, לשנות את ההחלטה ולהעביר את הצעת חוק החברות הממשלתיות (תיקון מס</w:t>
      </w:r>
      <w:r>
        <w:rPr>
          <w:rFonts w:hint="cs"/>
          <w:rtl/>
        </w:rPr>
        <w:t xml:space="preserve">' 15), התשס"ד-2004, מטיפולה של ועדת החוקה, חוק ומשפט לדיון בוועדת הכספים. </w:t>
      </w:r>
    </w:p>
    <w:p w14:paraId="73860A25" w14:textId="77777777" w:rsidR="00000000" w:rsidRDefault="0080671D">
      <w:pPr>
        <w:pStyle w:val="a0"/>
        <w:rPr>
          <w:rFonts w:hint="cs"/>
          <w:rtl/>
        </w:rPr>
      </w:pPr>
    </w:p>
    <w:p w14:paraId="784032D0" w14:textId="77777777" w:rsidR="00000000" w:rsidRDefault="0080671D">
      <w:pPr>
        <w:pStyle w:val="a0"/>
        <w:rPr>
          <w:rFonts w:hint="cs"/>
          <w:rtl/>
        </w:rPr>
      </w:pPr>
      <w:r>
        <w:rPr>
          <w:rFonts w:hint="cs"/>
          <w:rtl/>
        </w:rPr>
        <w:t>להמלצה ולהחלטה זו של ועדת הכנסת דרוש אישורה של המליאה, וכך אני מבקש.</w:t>
      </w:r>
    </w:p>
    <w:p w14:paraId="51EA3BB0" w14:textId="77777777" w:rsidR="00000000" w:rsidRDefault="0080671D">
      <w:pPr>
        <w:pStyle w:val="af1"/>
        <w:rPr>
          <w:rtl/>
        </w:rPr>
      </w:pPr>
      <w:r>
        <w:rPr>
          <w:rtl/>
        </w:rPr>
        <w:br/>
        <w:t>היו"ר ראובן ריבלין:</w:t>
      </w:r>
    </w:p>
    <w:p w14:paraId="2200BEF5" w14:textId="77777777" w:rsidR="00000000" w:rsidRDefault="0080671D">
      <w:pPr>
        <w:pStyle w:val="a0"/>
        <w:rPr>
          <w:rtl/>
        </w:rPr>
      </w:pPr>
    </w:p>
    <w:p w14:paraId="11AA85B0" w14:textId="77777777" w:rsidR="00000000" w:rsidRDefault="0080671D">
      <w:pPr>
        <w:pStyle w:val="a0"/>
        <w:rPr>
          <w:rFonts w:hint="cs"/>
          <w:rtl/>
        </w:rPr>
      </w:pPr>
      <w:r>
        <w:rPr>
          <w:rFonts w:hint="cs"/>
          <w:rtl/>
        </w:rPr>
        <w:t>תודה רבה. רבותי חברי הכנסת, אנחנו נצביע על המלצתה - - -  המזכיר, נא לצלצל, הרי אנחנו לא י</w:t>
      </w:r>
      <w:r>
        <w:rPr>
          <w:rFonts w:hint="cs"/>
          <w:rtl/>
        </w:rPr>
        <w:t xml:space="preserve">כולים להצביע בלי לצלצל. נא לצלצל. אני נותן שתי דקות. </w:t>
      </w:r>
    </w:p>
    <w:p w14:paraId="55D76BC1" w14:textId="77777777" w:rsidR="00000000" w:rsidRDefault="0080671D">
      <w:pPr>
        <w:pStyle w:val="af0"/>
        <w:rPr>
          <w:rtl/>
        </w:rPr>
      </w:pPr>
      <w:r>
        <w:rPr>
          <w:rtl/>
        </w:rPr>
        <w:br/>
        <w:t>ג'מאל זחאלקה (בל"ד):</w:t>
      </w:r>
    </w:p>
    <w:p w14:paraId="444DBB81" w14:textId="77777777" w:rsidR="00000000" w:rsidRDefault="0080671D">
      <w:pPr>
        <w:pStyle w:val="a0"/>
        <w:rPr>
          <w:rtl/>
        </w:rPr>
      </w:pPr>
    </w:p>
    <w:p w14:paraId="751F2F62" w14:textId="77777777" w:rsidR="00000000" w:rsidRDefault="0080671D">
      <w:pPr>
        <w:pStyle w:val="a0"/>
        <w:rPr>
          <w:rFonts w:hint="cs"/>
          <w:rtl/>
        </w:rPr>
      </w:pPr>
      <w:r>
        <w:rPr>
          <w:rFonts w:hint="cs"/>
          <w:rtl/>
        </w:rPr>
        <w:t>על מה מצביעים?</w:t>
      </w:r>
    </w:p>
    <w:p w14:paraId="4869B58B" w14:textId="77777777" w:rsidR="00000000" w:rsidRDefault="0080671D">
      <w:pPr>
        <w:pStyle w:val="af1"/>
        <w:rPr>
          <w:rtl/>
        </w:rPr>
      </w:pPr>
      <w:r>
        <w:rPr>
          <w:rtl/>
        </w:rPr>
        <w:br/>
        <w:t>היו"ר ראובן ריבלין:</w:t>
      </w:r>
    </w:p>
    <w:p w14:paraId="1A66618D" w14:textId="77777777" w:rsidR="00000000" w:rsidRDefault="0080671D">
      <w:pPr>
        <w:pStyle w:val="a0"/>
        <w:rPr>
          <w:rtl/>
        </w:rPr>
      </w:pPr>
    </w:p>
    <w:p w14:paraId="64B91FB5" w14:textId="77777777" w:rsidR="00000000" w:rsidRDefault="0080671D">
      <w:pPr>
        <w:pStyle w:val="a0"/>
        <w:rPr>
          <w:rFonts w:hint="cs"/>
          <w:rtl/>
        </w:rPr>
      </w:pPr>
      <w:r>
        <w:rPr>
          <w:rFonts w:hint="cs"/>
          <w:rtl/>
        </w:rPr>
        <w:t>מצביעים על הודעת ועדת הכנסת - - -</w:t>
      </w:r>
    </w:p>
    <w:p w14:paraId="2D025984" w14:textId="77777777" w:rsidR="00000000" w:rsidRDefault="0080671D">
      <w:pPr>
        <w:pStyle w:val="af0"/>
        <w:rPr>
          <w:rtl/>
        </w:rPr>
      </w:pPr>
      <w:r>
        <w:rPr>
          <w:rtl/>
        </w:rPr>
        <w:br/>
        <w:t>רוני בר-און (יו"ר ועדת הכנסת):</w:t>
      </w:r>
    </w:p>
    <w:p w14:paraId="4E30F2F8" w14:textId="77777777" w:rsidR="00000000" w:rsidRDefault="0080671D">
      <w:pPr>
        <w:pStyle w:val="a0"/>
        <w:rPr>
          <w:rtl/>
        </w:rPr>
      </w:pPr>
    </w:p>
    <w:p w14:paraId="46E60203" w14:textId="77777777" w:rsidR="00000000" w:rsidRDefault="0080671D">
      <w:pPr>
        <w:pStyle w:val="a0"/>
        <w:rPr>
          <w:rFonts w:hint="cs"/>
          <w:rtl/>
        </w:rPr>
      </w:pPr>
      <w:r>
        <w:rPr>
          <w:rFonts w:hint="cs"/>
          <w:rtl/>
        </w:rPr>
        <w:t xml:space="preserve">העברה מוועדת חוקה, חוק ומשפט לוועדת הכספים </w:t>
      </w:r>
      <w:r>
        <w:rPr>
          <w:rtl/>
        </w:rPr>
        <w:t>–</w:t>
      </w:r>
      <w:r>
        <w:rPr>
          <w:rFonts w:hint="cs"/>
          <w:rtl/>
        </w:rPr>
        <w:t xml:space="preserve"> דיון בתיקון של חוק שהיה במסגרת</w:t>
      </w:r>
      <w:r>
        <w:rPr>
          <w:rFonts w:hint="cs"/>
          <w:rtl/>
        </w:rPr>
        <w:t xml:space="preserve"> תוכנית ההבראה הכלכלית ונדון ממילא בוועדת הכספים.</w:t>
      </w:r>
    </w:p>
    <w:p w14:paraId="00E818D7" w14:textId="77777777" w:rsidR="00000000" w:rsidRDefault="0080671D">
      <w:pPr>
        <w:pStyle w:val="af0"/>
        <w:rPr>
          <w:rtl/>
        </w:rPr>
      </w:pPr>
      <w:r>
        <w:rPr>
          <w:rtl/>
        </w:rPr>
        <w:br/>
        <w:t>ג'מאל זחאלקה (בל"ד):</w:t>
      </w:r>
    </w:p>
    <w:p w14:paraId="630DAB39" w14:textId="77777777" w:rsidR="00000000" w:rsidRDefault="0080671D">
      <w:pPr>
        <w:pStyle w:val="a0"/>
        <w:rPr>
          <w:rtl/>
        </w:rPr>
      </w:pPr>
    </w:p>
    <w:p w14:paraId="1E6E8F9D" w14:textId="77777777" w:rsidR="00000000" w:rsidRDefault="0080671D">
      <w:pPr>
        <w:pStyle w:val="a0"/>
        <w:rPr>
          <w:rFonts w:hint="cs"/>
          <w:rtl/>
        </w:rPr>
      </w:pPr>
      <w:r>
        <w:rPr>
          <w:rFonts w:hint="cs"/>
          <w:rtl/>
        </w:rPr>
        <w:t>זה טוב או רע?</w:t>
      </w:r>
    </w:p>
    <w:p w14:paraId="12883A2D" w14:textId="77777777" w:rsidR="00000000" w:rsidRDefault="0080671D">
      <w:pPr>
        <w:pStyle w:val="af0"/>
        <w:rPr>
          <w:rtl/>
        </w:rPr>
      </w:pPr>
      <w:r>
        <w:rPr>
          <w:rFonts w:hint="cs"/>
          <w:rtl/>
        </w:rPr>
        <w:br/>
      </w:r>
      <w:r>
        <w:rPr>
          <w:rtl/>
        </w:rPr>
        <w:br/>
        <w:t>קריאות:</w:t>
      </w:r>
    </w:p>
    <w:p w14:paraId="0F2C9669" w14:textId="77777777" w:rsidR="00000000" w:rsidRDefault="0080671D">
      <w:pPr>
        <w:pStyle w:val="a0"/>
        <w:rPr>
          <w:rtl/>
        </w:rPr>
      </w:pPr>
    </w:p>
    <w:p w14:paraId="3C92E740" w14:textId="77777777" w:rsidR="00000000" w:rsidRDefault="0080671D">
      <w:pPr>
        <w:pStyle w:val="a0"/>
        <w:rPr>
          <w:rFonts w:hint="cs"/>
          <w:rtl/>
        </w:rPr>
      </w:pPr>
      <w:r>
        <w:rPr>
          <w:rFonts w:hint="cs"/>
          <w:rtl/>
        </w:rPr>
        <w:t xml:space="preserve">- - - </w:t>
      </w:r>
    </w:p>
    <w:p w14:paraId="6ABE696D" w14:textId="77777777" w:rsidR="00000000" w:rsidRDefault="0080671D">
      <w:pPr>
        <w:pStyle w:val="af1"/>
        <w:rPr>
          <w:rtl/>
        </w:rPr>
      </w:pPr>
      <w:r>
        <w:rPr>
          <w:rtl/>
        </w:rPr>
        <w:br/>
        <w:t>היו"ר ראובן ריבלין:</w:t>
      </w:r>
    </w:p>
    <w:p w14:paraId="25DF5902" w14:textId="77777777" w:rsidR="00000000" w:rsidRDefault="0080671D">
      <w:pPr>
        <w:pStyle w:val="a0"/>
        <w:rPr>
          <w:rtl/>
        </w:rPr>
      </w:pPr>
    </w:p>
    <w:p w14:paraId="04667679" w14:textId="77777777" w:rsidR="00000000" w:rsidRDefault="0080671D">
      <w:pPr>
        <w:pStyle w:val="a0"/>
        <w:rPr>
          <w:rFonts w:hint="cs"/>
          <w:rtl/>
        </w:rPr>
      </w:pPr>
      <w:r>
        <w:rPr>
          <w:rFonts w:hint="cs"/>
          <w:rtl/>
        </w:rPr>
        <w:t>רבותי, אנחנו חייבים להמתין בצלצול את מספר הדקות הדרוש על-פי התקנון. מייד לאחר ההצבעה על הודעת יושב-ראש ועדת הכנסת, אנחנו נעבור לד</w:t>
      </w:r>
      <w:r>
        <w:rPr>
          <w:rFonts w:hint="cs"/>
          <w:rtl/>
        </w:rPr>
        <w:t>יון בהצעות חוק מקדמיות, שהראשונה שבהן תנומק על-ידי חבר הכנסת זחאלקה.</w:t>
      </w:r>
    </w:p>
    <w:p w14:paraId="69DBC424" w14:textId="77777777" w:rsidR="00000000" w:rsidRDefault="0080671D">
      <w:pPr>
        <w:pStyle w:val="a0"/>
        <w:rPr>
          <w:rFonts w:hint="cs"/>
          <w:rtl/>
        </w:rPr>
      </w:pPr>
    </w:p>
    <w:p w14:paraId="2F007E28" w14:textId="77777777" w:rsidR="00000000" w:rsidRDefault="0080671D">
      <w:pPr>
        <w:pStyle w:val="a0"/>
        <w:rPr>
          <w:rFonts w:hint="cs"/>
          <w:rtl/>
        </w:rPr>
      </w:pPr>
      <w:r>
        <w:rPr>
          <w:rFonts w:hint="cs"/>
          <w:rtl/>
        </w:rPr>
        <w:t xml:space="preserve">ובכן, רבותי חברי הכנסת, אני מבקש מכם להצביע - רבותי חברי הכנסת, אני מתכוון, נא לשבת במקומותיכם. כל מי שרוצה להצביע - בבקשה. רבותי חברי הכנסת, נא לשבת. </w:t>
      </w:r>
    </w:p>
    <w:p w14:paraId="40F49FA5" w14:textId="77777777" w:rsidR="00000000" w:rsidRDefault="0080671D">
      <w:pPr>
        <w:pStyle w:val="a0"/>
        <w:rPr>
          <w:rFonts w:hint="cs"/>
          <w:rtl/>
        </w:rPr>
      </w:pPr>
    </w:p>
    <w:p w14:paraId="039D51FD" w14:textId="77777777" w:rsidR="00000000" w:rsidRDefault="0080671D">
      <w:pPr>
        <w:pStyle w:val="a0"/>
        <w:rPr>
          <w:rFonts w:hint="cs"/>
          <w:rtl/>
        </w:rPr>
      </w:pPr>
      <w:r>
        <w:rPr>
          <w:rFonts w:hint="cs"/>
          <w:rtl/>
        </w:rPr>
        <w:t xml:space="preserve">אני מבקש להצביע - מי בעד ומי נגד </w:t>
      </w:r>
      <w:r>
        <w:rPr>
          <w:rFonts w:hint="cs"/>
          <w:rtl/>
        </w:rPr>
        <w:t>הודעת יושב-ראש ועדת הכנסת?</w:t>
      </w:r>
    </w:p>
    <w:p w14:paraId="455F109B" w14:textId="77777777" w:rsidR="00000000" w:rsidRDefault="0080671D">
      <w:pPr>
        <w:pStyle w:val="ab"/>
        <w:bidi/>
        <w:rPr>
          <w:rFonts w:hint="cs"/>
          <w:rtl/>
        </w:rPr>
      </w:pPr>
      <w:r>
        <w:rPr>
          <w:rtl/>
        </w:rPr>
        <w:br/>
      </w:r>
      <w:r>
        <w:rPr>
          <w:rFonts w:hint="cs"/>
          <w:rtl/>
        </w:rPr>
        <w:t>הצבעה מס' 1</w:t>
      </w:r>
    </w:p>
    <w:p w14:paraId="6B0CDEE6" w14:textId="77777777" w:rsidR="00000000" w:rsidRDefault="0080671D">
      <w:pPr>
        <w:pStyle w:val="a0"/>
        <w:rPr>
          <w:rFonts w:hint="cs"/>
          <w:rtl/>
        </w:rPr>
      </w:pPr>
    </w:p>
    <w:p w14:paraId="67D02087" w14:textId="77777777" w:rsidR="00000000" w:rsidRDefault="0080671D">
      <w:pPr>
        <w:pStyle w:val="ac"/>
        <w:bidi/>
        <w:rPr>
          <w:rFonts w:hint="cs"/>
          <w:rtl/>
        </w:rPr>
      </w:pPr>
      <w:r>
        <w:rPr>
          <w:rFonts w:hint="cs"/>
          <w:rtl/>
        </w:rPr>
        <w:t>בעד הצעת ועדת הכנסת - 15</w:t>
      </w:r>
    </w:p>
    <w:p w14:paraId="367CC85D" w14:textId="77777777" w:rsidR="00000000" w:rsidRDefault="0080671D">
      <w:pPr>
        <w:pStyle w:val="ac"/>
        <w:bidi/>
        <w:rPr>
          <w:rFonts w:hint="cs"/>
          <w:rtl/>
        </w:rPr>
      </w:pPr>
      <w:r>
        <w:rPr>
          <w:rFonts w:hint="cs"/>
          <w:rtl/>
        </w:rPr>
        <w:t>נגד - 1</w:t>
      </w:r>
    </w:p>
    <w:p w14:paraId="6C1F7225" w14:textId="77777777" w:rsidR="00000000" w:rsidRDefault="0080671D">
      <w:pPr>
        <w:pStyle w:val="ac"/>
        <w:bidi/>
        <w:rPr>
          <w:rFonts w:hint="cs"/>
          <w:rtl/>
        </w:rPr>
      </w:pPr>
      <w:r>
        <w:rPr>
          <w:rFonts w:hint="cs"/>
          <w:rtl/>
        </w:rPr>
        <w:t>נמנעים - 2</w:t>
      </w:r>
    </w:p>
    <w:p w14:paraId="0D6AF7E5" w14:textId="77777777" w:rsidR="00000000" w:rsidRDefault="0080671D">
      <w:pPr>
        <w:pStyle w:val="ad"/>
        <w:bidi/>
        <w:rPr>
          <w:rFonts w:hint="cs"/>
          <w:rtl/>
        </w:rPr>
      </w:pPr>
      <w:r>
        <w:rPr>
          <w:rFonts w:hint="cs"/>
          <w:rtl/>
        </w:rPr>
        <w:t xml:space="preserve">הצעת ועדת הכנסת להעביר את הצעת חוק החברות הממשלתיות (תיקון מס' 15), התשס"ד-2004, </w:t>
      </w:r>
    </w:p>
    <w:p w14:paraId="5BB4C8CF" w14:textId="77777777" w:rsidR="00000000" w:rsidRDefault="0080671D">
      <w:pPr>
        <w:pStyle w:val="ad"/>
        <w:bidi/>
        <w:rPr>
          <w:rFonts w:hint="cs"/>
          <w:rtl/>
        </w:rPr>
      </w:pPr>
      <w:r>
        <w:rPr>
          <w:rFonts w:hint="cs"/>
          <w:rtl/>
        </w:rPr>
        <w:t>מוועדת החוקה, חוק ומשפט לוועדת הכספים נתקבלה.</w:t>
      </w:r>
    </w:p>
    <w:p w14:paraId="41888504" w14:textId="77777777" w:rsidR="00000000" w:rsidRDefault="0080671D">
      <w:pPr>
        <w:pStyle w:val="af1"/>
        <w:rPr>
          <w:rtl/>
        </w:rPr>
      </w:pPr>
      <w:r>
        <w:rPr>
          <w:rtl/>
        </w:rPr>
        <w:br/>
        <w:t>היו"ר ראובן ריבלין:</w:t>
      </w:r>
    </w:p>
    <w:p w14:paraId="2D63BFCC" w14:textId="77777777" w:rsidR="00000000" w:rsidRDefault="0080671D">
      <w:pPr>
        <w:pStyle w:val="a0"/>
        <w:rPr>
          <w:rtl/>
        </w:rPr>
      </w:pPr>
    </w:p>
    <w:p w14:paraId="66C1CAAD" w14:textId="77777777" w:rsidR="00000000" w:rsidRDefault="0080671D">
      <w:pPr>
        <w:pStyle w:val="a0"/>
        <w:rPr>
          <w:rFonts w:hint="cs"/>
          <w:rtl/>
        </w:rPr>
      </w:pPr>
      <w:r>
        <w:rPr>
          <w:rFonts w:hint="cs"/>
          <w:rtl/>
        </w:rPr>
        <w:t>15 בעד הודעת יושב-ראש</w:t>
      </w:r>
      <w:r>
        <w:rPr>
          <w:rFonts w:hint="cs"/>
          <w:rtl/>
        </w:rPr>
        <w:t xml:space="preserve"> ועדת הכנסת, אחד נגד, שני נמנעים. בקולותיהם של חברי האופוזיציה אישרה הכנסת את הודעת יושב-ראש ועדת הכנסת. </w:t>
      </w:r>
    </w:p>
    <w:p w14:paraId="33893952" w14:textId="77777777" w:rsidR="00000000" w:rsidRDefault="0080671D">
      <w:pPr>
        <w:pStyle w:val="a0"/>
        <w:rPr>
          <w:rtl/>
        </w:rPr>
      </w:pPr>
      <w:r>
        <w:rPr>
          <w:rtl/>
        </w:rPr>
        <w:br/>
      </w:r>
    </w:p>
    <w:p w14:paraId="3268DCE6" w14:textId="77777777" w:rsidR="00000000" w:rsidRDefault="0080671D">
      <w:pPr>
        <w:pStyle w:val="a2"/>
        <w:rPr>
          <w:rFonts w:hint="cs"/>
          <w:rtl/>
        </w:rPr>
      </w:pPr>
      <w:bookmarkStart w:id="89" w:name="CS28362FI0028362T23_06_2004_12_31_17"/>
      <w:bookmarkStart w:id="90" w:name="_Toc101171315"/>
      <w:bookmarkEnd w:id="89"/>
      <w:r>
        <w:rPr>
          <w:rtl/>
        </w:rPr>
        <w:t xml:space="preserve">הצעת חוק הספורט (תיקון </w:t>
      </w:r>
      <w:r>
        <w:rPr>
          <w:rFonts w:hint="cs"/>
          <w:rtl/>
        </w:rPr>
        <w:t xml:space="preserve">- </w:t>
      </w:r>
      <w:r>
        <w:rPr>
          <w:rtl/>
        </w:rPr>
        <w:t>ייצוג הולם לאוכלוסייה הערבית), התשס"</w:t>
      </w:r>
      <w:r>
        <w:rPr>
          <w:rFonts w:hint="cs"/>
          <w:rtl/>
        </w:rPr>
        <w:t>ד</w:t>
      </w:r>
      <w:r>
        <w:rPr>
          <w:rtl/>
        </w:rPr>
        <w:t>-2003</w:t>
      </w:r>
      <w:bookmarkEnd w:id="90"/>
    </w:p>
    <w:p w14:paraId="7BEF42C9" w14:textId="77777777" w:rsidR="00000000" w:rsidRDefault="0080671D">
      <w:pPr>
        <w:pStyle w:val="a0"/>
        <w:rPr>
          <w:rFonts w:hint="cs"/>
          <w:rtl/>
        </w:rPr>
      </w:pPr>
      <w:r>
        <w:rPr>
          <w:rtl/>
        </w:rPr>
        <w:t>[נספחות.]</w:t>
      </w:r>
    </w:p>
    <w:p w14:paraId="24E2140E" w14:textId="77777777" w:rsidR="00000000" w:rsidRDefault="0080671D">
      <w:pPr>
        <w:pStyle w:val="-0"/>
        <w:rPr>
          <w:rtl/>
        </w:rPr>
      </w:pPr>
      <w:r>
        <w:rPr>
          <w:rFonts w:hint="cs"/>
          <w:rtl/>
        </w:rPr>
        <w:t>(הצעת קבוצת חברי הכנסת)</w:t>
      </w:r>
      <w:r>
        <w:rPr>
          <w:rtl/>
        </w:rPr>
        <w:t xml:space="preserve"> </w:t>
      </w:r>
    </w:p>
    <w:p w14:paraId="10281A75" w14:textId="77777777" w:rsidR="00000000" w:rsidRDefault="0080671D">
      <w:pPr>
        <w:pStyle w:val="-0"/>
        <w:rPr>
          <w:rFonts w:hint="cs"/>
          <w:rtl/>
        </w:rPr>
      </w:pPr>
    </w:p>
    <w:p w14:paraId="6D8BA4E9" w14:textId="77777777" w:rsidR="00000000" w:rsidRDefault="0080671D">
      <w:pPr>
        <w:pStyle w:val="af1"/>
        <w:rPr>
          <w:rFonts w:hint="cs"/>
          <w:rtl/>
        </w:rPr>
      </w:pPr>
      <w:r>
        <w:rPr>
          <w:rtl/>
        </w:rPr>
        <w:t>היו"ר ראובן ריבלין:</w:t>
      </w:r>
    </w:p>
    <w:p w14:paraId="21427782" w14:textId="77777777" w:rsidR="00000000" w:rsidRDefault="0080671D">
      <w:pPr>
        <w:pStyle w:val="a0"/>
        <w:rPr>
          <w:rFonts w:hint="cs"/>
          <w:rtl/>
        </w:rPr>
      </w:pPr>
    </w:p>
    <w:p w14:paraId="0DEF6942" w14:textId="77777777" w:rsidR="00000000" w:rsidRDefault="0080671D">
      <w:pPr>
        <w:pStyle w:val="a0"/>
        <w:rPr>
          <w:rFonts w:hint="cs"/>
          <w:rtl/>
        </w:rPr>
      </w:pPr>
      <w:r>
        <w:rPr>
          <w:rFonts w:hint="cs"/>
          <w:rtl/>
        </w:rPr>
        <w:t>רבותי חברי הכנסת, חבר ה</w:t>
      </w:r>
      <w:r>
        <w:rPr>
          <w:rFonts w:hint="cs"/>
          <w:rtl/>
        </w:rPr>
        <w:t>כנסת זחאלקה יעלה וינמק את הצעת חוק הספורט (תיקון - ייצוג הולם לאוכלוסייה הערבית), מס' פ/1754 - - -</w:t>
      </w:r>
    </w:p>
    <w:p w14:paraId="34A5B0D7" w14:textId="77777777" w:rsidR="00000000" w:rsidRDefault="0080671D">
      <w:pPr>
        <w:pStyle w:val="af0"/>
        <w:rPr>
          <w:rtl/>
        </w:rPr>
      </w:pPr>
      <w:r>
        <w:rPr>
          <w:rtl/>
        </w:rPr>
        <w:br/>
        <w:t>קריאות:</w:t>
      </w:r>
    </w:p>
    <w:p w14:paraId="537DF3DB" w14:textId="77777777" w:rsidR="00000000" w:rsidRDefault="0080671D">
      <w:pPr>
        <w:pStyle w:val="a0"/>
        <w:rPr>
          <w:rtl/>
        </w:rPr>
      </w:pPr>
    </w:p>
    <w:p w14:paraId="22010AE7" w14:textId="77777777" w:rsidR="00000000" w:rsidRDefault="0080671D">
      <w:pPr>
        <w:pStyle w:val="a0"/>
        <w:rPr>
          <w:rFonts w:hint="cs"/>
          <w:rtl/>
        </w:rPr>
      </w:pPr>
      <w:r>
        <w:rPr>
          <w:rFonts w:hint="cs"/>
          <w:rtl/>
        </w:rPr>
        <w:t>- - -</w:t>
      </w:r>
    </w:p>
    <w:p w14:paraId="1D0BFA70" w14:textId="77777777" w:rsidR="00000000" w:rsidRDefault="0080671D">
      <w:pPr>
        <w:pStyle w:val="af1"/>
        <w:rPr>
          <w:rtl/>
        </w:rPr>
      </w:pPr>
      <w:r>
        <w:rPr>
          <w:rtl/>
        </w:rPr>
        <w:br/>
        <w:t>היו"ר ראובן ריבלין:</w:t>
      </w:r>
    </w:p>
    <w:p w14:paraId="6F936F34" w14:textId="77777777" w:rsidR="00000000" w:rsidRDefault="0080671D">
      <w:pPr>
        <w:pStyle w:val="a0"/>
        <w:rPr>
          <w:rtl/>
        </w:rPr>
      </w:pPr>
    </w:p>
    <w:p w14:paraId="061E19E7" w14:textId="77777777" w:rsidR="00000000" w:rsidRDefault="0080671D">
      <w:pPr>
        <w:pStyle w:val="a0"/>
        <w:rPr>
          <w:rFonts w:hint="cs"/>
          <w:rtl/>
        </w:rPr>
      </w:pPr>
      <w:r>
        <w:rPr>
          <w:rFonts w:hint="cs"/>
          <w:rtl/>
        </w:rPr>
        <w:t>אני חשבתי שמי שייצג את ישראל בגמר הגביע היא הקבוצה שזכתה בגמר הגביע - שיהיו קווטות גם כן - אני מבקש, כי יש לי קבוצה אחת</w:t>
      </w:r>
      <w:r>
        <w:rPr>
          <w:rFonts w:hint="cs"/>
          <w:rtl/>
        </w:rPr>
        <w:t xml:space="preserve"> שבזמן האחרון לא זוכה בכלום, אני מבקש לתת לה איזה תואר. היא עצמה לא מסוגלת לזה, אתה מבין?</w:t>
      </w:r>
    </w:p>
    <w:p w14:paraId="4BD457B5" w14:textId="77777777" w:rsidR="00000000" w:rsidRDefault="0080671D">
      <w:pPr>
        <w:pStyle w:val="af0"/>
        <w:rPr>
          <w:rtl/>
        </w:rPr>
      </w:pPr>
      <w:r>
        <w:rPr>
          <w:rtl/>
        </w:rPr>
        <w:br/>
        <w:t>רוני בר-און (הליכוד):</w:t>
      </w:r>
    </w:p>
    <w:p w14:paraId="2C359BB6" w14:textId="77777777" w:rsidR="00000000" w:rsidRDefault="0080671D">
      <w:pPr>
        <w:pStyle w:val="a0"/>
        <w:rPr>
          <w:rtl/>
        </w:rPr>
      </w:pPr>
    </w:p>
    <w:p w14:paraId="1FA3709B" w14:textId="77777777" w:rsidR="00000000" w:rsidRDefault="0080671D">
      <w:pPr>
        <w:pStyle w:val="a0"/>
        <w:rPr>
          <w:rFonts w:hint="cs"/>
          <w:rtl/>
        </w:rPr>
      </w:pPr>
      <w:r>
        <w:rPr>
          <w:rFonts w:hint="cs"/>
          <w:rtl/>
        </w:rPr>
        <w:t>התואר האחרון שהיא לקחה גם הרגיז אותנו - זה מגן ההגינות - - -</w:t>
      </w:r>
    </w:p>
    <w:p w14:paraId="5C23BBD4" w14:textId="77777777" w:rsidR="00000000" w:rsidRDefault="0080671D">
      <w:pPr>
        <w:pStyle w:val="af1"/>
        <w:rPr>
          <w:rtl/>
        </w:rPr>
      </w:pPr>
      <w:r>
        <w:rPr>
          <w:rtl/>
        </w:rPr>
        <w:br/>
        <w:t>היו"ר ראובן ריבלין:</w:t>
      </w:r>
    </w:p>
    <w:p w14:paraId="61E9A5D4" w14:textId="77777777" w:rsidR="00000000" w:rsidRDefault="0080671D">
      <w:pPr>
        <w:pStyle w:val="a0"/>
        <w:rPr>
          <w:rtl/>
        </w:rPr>
      </w:pPr>
    </w:p>
    <w:p w14:paraId="5B8BB2D8" w14:textId="77777777" w:rsidR="00000000" w:rsidRDefault="0080671D">
      <w:pPr>
        <w:pStyle w:val="a0"/>
        <w:rPr>
          <w:rFonts w:hint="cs"/>
          <w:rtl/>
        </w:rPr>
      </w:pPr>
      <w:r>
        <w:rPr>
          <w:rFonts w:hint="cs"/>
          <w:rtl/>
        </w:rPr>
        <w:t>זה הדבר. עוד שמחים, עוד שרים - - - בבקשה, חבר הכנסת זחאלקה.</w:t>
      </w:r>
    </w:p>
    <w:p w14:paraId="1958F9D7" w14:textId="77777777" w:rsidR="00000000" w:rsidRDefault="0080671D">
      <w:pPr>
        <w:pStyle w:val="a"/>
        <w:rPr>
          <w:rtl/>
        </w:rPr>
      </w:pPr>
      <w:r>
        <w:rPr>
          <w:rtl/>
        </w:rPr>
        <w:br/>
      </w:r>
      <w:bookmarkStart w:id="91" w:name="FS000001061T23_06_2004_12_34_38"/>
      <w:bookmarkStart w:id="92" w:name="_Toc101171316"/>
      <w:bookmarkEnd w:id="91"/>
      <w:r>
        <w:rPr>
          <w:rtl/>
        </w:rPr>
        <w:t>ג'מאל זחאלקה (בל"ד):</w:t>
      </w:r>
      <w:bookmarkEnd w:id="92"/>
    </w:p>
    <w:p w14:paraId="057559C4" w14:textId="77777777" w:rsidR="00000000" w:rsidRDefault="0080671D">
      <w:pPr>
        <w:pStyle w:val="a0"/>
        <w:rPr>
          <w:rtl/>
        </w:rPr>
      </w:pPr>
    </w:p>
    <w:p w14:paraId="02017193" w14:textId="77777777" w:rsidR="00000000" w:rsidRDefault="0080671D">
      <w:pPr>
        <w:pStyle w:val="a0"/>
        <w:rPr>
          <w:rFonts w:hint="cs"/>
          <w:rtl/>
        </w:rPr>
      </w:pPr>
      <w:r>
        <w:rPr>
          <w:rFonts w:hint="cs"/>
          <w:rtl/>
        </w:rPr>
        <w:t xml:space="preserve">כבוד היושב-ראש, רבותי חברי הכנסת, התיקון המוצע בא לקדם את עקרון השוויון בין כלל אזרחי המדינה, ערבים כיהודים, בתחום הספורט בישראל. </w:t>
      </w:r>
    </w:p>
    <w:p w14:paraId="0C6EBED1" w14:textId="77777777" w:rsidR="00000000" w:rsidRDefault="0080671D">
      <w:pPr>
        <w:pStyle w:val="a0"/>
        <w:rPr>
          <w:rFonts w:hint="cs"/>
          <w:rtl/>
        </w:rPr>
      </w:pPr>
    </w:p>
    <w:p w14:paraId="0F9B0410" w14:textId="77777777" w:rsidR="00000000" w:rsidRDefault="0080671D">
      <w:pPr>
        <w:pStyle w:val="a0"/>
        <w:rPr>
          <w:rFonts w:hint="cs"/>
          <w:rtl/>
        </w:rPr>
      </w:pPr>
      <w:r>
        <w:rPr>
          <w:rFonts w:hint="cs"/>
          <w:rtl/>
        </w:rPr>
        <w:t xml:space="preserve">מטרת התיקון המוצע להביא לייצוג הולם של האוכלוסייה הערבית בתפקידים שונים באגודות, ארגונים, התאחדויות </w:t>
      </w:r>
      <w:r>
        <w:rPr>
          <w:rFonts w:hint="cs"/>
          <w:rtl/>
        </w:rPr>
        <w:t xml:space="preserve">ואיגודי ספורט - דבר שיקדם את מעמדם של אזרחי המדינה הערבים בענפי הספורט השונים ויקדם את הספורט בקרב האוכלוסייה הערבית. </w:t>
      </w:r>
    </w:p>
    <w:p w14:paraId="48F7A3C2" w14:textId="77777777" w:rsidR="00000000" w:rsidRDefault="0080671D">
      <w:pPr>
        <w:pStyle w:val="a0"/>
        <w:rPr>
          <w:rFonts w:hint="cs"/>
          <w:rtl/>
        </w:rPr>
      </w:pPr>
    </w:p>
    <w:p w14:paraId="5F521EC8" w14:textId="77777777" w:rsidR="00000000" w:rsidRDefault="0080671D">
      <w:pPr>
        <w:pStyle w:val="a0"/>
        <w:rPr>
          <w:rFonts w:hint="cs"/>
          <w:rtl/>
        </w:rPr>
      </w:pPr>
      <w:r>
        <w:rPr>
          <w:rFonts w:hint="cs"/>
          <w:rtl/>
        </w:rPr>
        <w:t>יש כאן בהצעת החוק, כבוד היושב-ראש, מתן כלי לקידום עקרון השוויון. לא מספיק לדבר על שוויון, צריך גם לעגן את זה בחקיקה, וצריך שיהיו בידי מי</w:t>
      </w:r>
      <w:r>
        <w:rPr>
          <w:rFonts w:hint="cs"/>
          <w:rtl/>
        </w:rPr>
        <w:t xml:space="preserve"> שרוצה לקדם את השוויון כלים לעשות זאת. הכלי המוצע כאן יאפשר ייצוג הולם בתפקידים השונים, גם בתפקידים הבכירים, של קבלת החלטות, וזה בוודאי יביא לשינוי ביחס המוסדות המרכזיים, והמדינה בכלל, כלפי הספורט באוכלוסייה הערבית, וגם הפוך - זה יקדם את מעמדו של הספורט בא</w:t>
      </w:r>
      <w:r>
        <w:rPr>
          <w:rFonts w:hint="cs"/>
          <w:rtl/>
        </w:rPr>
        <w:t xml:space="preserve">וכלוסייה הערבית. </w:t>
      </w:r>
    </w:p>
    <w:p w14:paraId="6C73C3F5" w14:textId="77777777" w:rsidR="00000000" w:rsidRDefault="0080671D">
      <w:pPr>
        <w:pStyle w:val="a0"/>
        <w:rPr>
          <w:rFonts w:hint="cs"/>
          <w:rtl/>
        </w:rPr>
      </w:pPr>
    </w:p>
    <w:p w14:paraId="30317E06" w14:textId="77777777" w:rsidR="00000000" w:rsidRDefault="0080671D">
      <w:pPr>
        <w:pStyle w:val="a0"/>
        <w:rPr>
          <w:rFonts w:hint="cs"/>
          <w:rtl/>
        </w:rPr>
      </w:pPr>
      <w:r>
        <w:rPr>
          <w:rFonts w:hint="cs"/>
          <w:rtl/>
        </w:rPr>
        <w:t>אנחנו מדברים הרבה על שוויון ומדברים פה בכנסת הרבה על שוויון, אבל לפעמים יש הרגשה - שוויון, שוויון, ואין שוויון. אז יש כאן הצעה קונקרטית לעשות זאת, ומי שעולה על הבמה כאן, חברי כנסת - - -</w:t>
      </w:r>
    </w:p>
    <w:p w14:paraId="75BC74EF" w14:textId="77777777" w:rsidR="00000000" w:rsidRDefault="0080671D">
      <w:pPr>
        <w:pStyle w:val="af1"/>
        <w:rPr>
          <w:rtl/>
        </w:rPr>
      </w:pPr>
      <w:r>
        <w:rPr>
          <w:rtl/>
        </w:rPr>
        <w:br/>
        <w:t>היו"ר ראובן ריבלין:</w:t>
      </w:r>
    </w:p>
    <w:p w14:paraId="59DEDCF9" w14:textId="77777777" w:rsidR="00000000" w:rsidRDefault="0080671D">
      <w:pPr>
        <w:pStyle w:val="a0"/>
        <w:rPr>
          <w:rtl/>
        </w:rPr>
      </w:pPr>
    </w:p>
    <w:p w14:paraId="55D028E1" w14:textId="77777777" w:rsidR="00000000" w:rsidRDefault="0080671D">
      <w:pPr>
        <w:pStyle w:val="a0"/>
        <w:rPr>
          <w:rFonts w:hint="cs"/>
          <w:rtl/>
        </w:rPr>
      </w:pPr>
      <w:r>
        <w:rPr>
          <w:rFonts w:hint="cs"/>
          <w:rtl/>
        </w:rPr>
        <w:t>יש רק בעיה, חבר הכנסת זחאלקה.</w:t>
      </w:r>
      <w:r>
        <w:rPr>
          <w:rFonts w:hint="cs"/>
          <w:rtl/>
        </w:rPr>
        <w:t xml:space="preserve"> יש בעיה שאיגודים - הכוח שלהם בהנהלות שלהם נקבע על-פי מקבילית הכוחות של כל הקבוצות המשתתפות. זאת אומרת, יכול להיות מצב שבו כתוצאה מהפרת הכללים והתקנון, ייגרם איזה עיוות אחר בשם השוויון שפה מדובר - - - למשל, אם יש כמה קבוצות כאלה וכאלה - במרכז "הפועל" - בוו</w:t>
      </w:r>
      <w:r>
        <w:rPr>
          <w:rFonts w:hint="cs"/>
          <w:rtl/>
        </w:rPr>
        <w:t xml:space="preserve">דאי מספר לא מועט הן קבוצות ערביות, מדוע מרכז "הפועל" לא - - - למה אדוני בא לכנסת - - - </w:t>
      </w:r>
    </w:p>
    <w:p w14:paraId="2DBD1336" w14:textId="77777777" w:rsidR="00000000" w:rsidRDefault="0080671D">
      <w:pPr>
        <w:pStyle w:val="-"/>
        <w:rPr>
          <w:rtl/>
        </w:rPr>
      </w:pPr>
      <w:r>
        <w:rPr>
          <w:rtl/>
        </w:rPr>
        <w:br/>
      </w:r>
      <w:bookmarkStart w:id="93" w:name="FS000001061T23_06_2004_12_43_21C"/>
      <w:bookmarkEnd w:id="93"/>
      <w:r>
        <w:rPr>
          <w:rtl/>
        </w:rPr>
        <w:t>ג'מאל זחאלקה (בל"ד):</w:t>
      </w:r>
    </w:p>
    <w:p w14:paraId="4996BF6E" w14:textId="77777777" w:rsidR="00000000" w:rsidRDefault="0080671D">
      <w:pPr>
        <w:pStyle w:val="a0"/>
        <w:rPr>
          <w:rtl/>
        </w:rPr>
      </w:pPr>
    </w:p>
    <w:p w14:paraId="373ABD5F" w14:textId="77777777" w:rsidR="00000000" w:rsidRDefault="0080671D">
      <w:pPr>
        <w:pStyle w:val="a0"/>
        <w:rPr>
          <w:rFonts w:hint="cs"/>
          <w:rtl/>
        </w:rPr>
      </w:pPr>
      <w:r>
        <w:rPr>
          <w:rFonts w:hint="cs"/>
          <w:rtl/>
        </w:rPr>
        <w:t>נכון.</w:t>
      </w:r>
    </w:p>
    <w:p w14:paraId="637FBA41" w14:textId="77777777" w:rsidR="00000000" w:rsidRDefault="0080671D">
      <w:pPr>
        <w:pStyle w:val="af1"/>
        <w:rPr>
          <w:rtl/>
        </w:rPr>
      </w:pPr>
      <w:r>
        <w:rPr>
          <w:rtl/>
        </w:rPr>
        <w:br/>
        <w:t>היו"ר ראובן ריבלין:</w:t>
      </w:r>
    </w:p>
    <w:p w14:paraId="36193A2A" w14:textId="77777777" w:rsidR="00000000" w:rsidRDefault="0080671D">
      <w:pPr>
        <w:pStyle w:val="a0"/>
        <w:rPr>
          <w:rtl/>
        </w:rPr>
      </w:pPr>
    </w:p>
    <w:p w14:paraId="00D91BFA" w14:textId="77777777" w:rsidR="00000000" w:rsidRDefault="0080671D">
      <w:pPr>
        <w:pStyle w:val="a0"/>
        <w:rPr>
          <w:rFonts w:hint="cs"/>
          <w:rtl/>
        </w:rPr>
      </w:pPr>
      <w:r>
        <w:rPr>
          <w:rFonts w:hint="cs"/>
          <w:rtl/>
        </w:rPr>
        <w:t>- - - ילך ל"הפועל" ויאמר לו: תשמע, מה אתכם? לא נצביע אתכם, נלך ל"בית"ר". ודרך אגב, "בית"ר" ייתנו לכם מקום - - -</w:t>
      </w:r>
    </w:p>
    <w:p w14:paraId="2412FA92" w14:textId="77777777" w:rsidR="00000000" w:rsidRDefault="0080671D">
      <w:pPr>
        <w:pStyle w:val="-"/>
        <w:rPr>
          <w:rtl/>
        </w:rPr>
      </w:pPr>
      <w:r>
        <w:rPr>
          <w:rtl/>
        </w:rPr>
        <w:br/>
      </w:r>
      <w:bookmarkStart w:id="94" w:name="FS000001061T23_06_2004_12_42_26C"/>
      <w:bookmarkEnd w:id="94"/>
      <w:r>
        <w:rPr>
          <w:rtl/>
        </w:rPr>
        <w:t>ג'מא</w:t>
      </w:r>
      <w:r>
        <w:rPr>
          <w:rtl/>
        </w:rPr>
        <w:t>ל זחאלקה (בל"ד):</w:t>
      </w:r>
    </w:p>
    <w:p w14:paraId="07238816" w14:textId="77777777" w:rsidR="00000000" w:rsidRDefault="0080671D">
      <w:pPr>
        <w:pStyle w:val="a0"/>
        <w:rPr>
          <w:rtl/>
        </w:rPr>
      </w:pPr>
    </w:p>
    <w:p w14:paraId="7928792F" w14:textId="77777777" w:rsidR="00000000" w:rsidRDefault="0080671D">
      <w:pPr>
        <w:pStyle w:val="a0"/>
        <w:rPr>
          <w:rFonts w:hint="cs"/>
          <w:rtl/>
        </w:rPr>
      </w:pPr>
      <w:r>
        <w:rPr>
          <w:rFonts w:hint="cs"/>
          <w:rtl/>
        </w:rPr>
        <w:t>אני אגיד לך למה. כבוד היושב-ראש, אני נסמך כאן על החקיקה.</w:t>
      </w:r>
    </w:p>
    <w:p w14:paraId="20BE09AF" w14:textId="77777777" w:rsidR="00000000" w:rsidRDefault="0080671D">
      <w:pPr>
        <w:pStyle w:val="af1"/>
        <w:rPr>
          <w:rtl/>
        </w:rPr>
      </w:pPr>
      <w:r>
        <w:rPr>
          <w:rtl/>
        </w:rPr>
        <w:br/>
        <w:t>היו"ר ראובן ריבלין:</w:t>
      </w:r>
    </w:p>
    <w:p w14:paraId="35863559" w14:textId="77777777" w:rsidR="00000000" w:rsidRDefault="0080671D">
      <w:pPr>
        <w:pStyle w:val="a0"/>
        <w:rPr>
          <w:rtl/>
        </w:rPr>
      </w:pPr>
    </w:p>
    <w:p w14:paraId="78B968B3" w14:textId="77777777" w:rsidR="00000000" w:rsidRDefault="0080671D">
      <w:pPr>
        <w:pStyle w:val="a0"/>
        <w:rPr>
          <w:rFonts w:hint="cs"/>
          <w:rtl/>
        </w:rPr>
      </w:pPr>
      <w:r>
        <w:rPr>
          <w:rFonts w:hint="cs"/>
          <w:rtl/>
        </w:rPr>
        <w:t>זה לא אותו דבר.</w:t>
      </w:r>
    </w:p>
    <w:p w14:paraId="7BF2A544" w14:textId="77777777" w:rsidR="00000000" w:rsidRDefault="0080671D">
      <w:pPr>
        <w:pStyle w:val="-"/>
        <w:rPr>
          <w:rtl/>
        </w:rPr>
      </w:pPr>
      <w:r>
        <w:rPr>
          <w:rtl/>
        </w:rPr>
        <w:br/>
      </w:r>
      <w:bookmarkStart w:id="95" w:name="FS000001061T23_06_2004_12_43_49C"/>
      <w:bookmarkEnd w:id="95"/>
      <w:r>
        <w:rPr>
          <w:rtl/>
        </w:rPr>
        <w:t>ג'מאל זחאלקה (בל"ד):</w:t>
      </w:r>
    </w:p>
    <w:p w14:paraId="26BB26DA" w14:textId="77777777" w:rsidR="00000000" w:rsidRDefault="0080671D">
      <w:pPr>
        <w:pStyle w:val="a0"/>
        <w:rPr>
          <w:rtl/>
        </w:rPr>
      </w:pPr>
    </w:p>
    <w:p w14:paraId="74CE4A7D" w14:textId="77777777" w:rsidR="00000000" w:rsidRDefault="0080671D">
      <w:pPr>
        <w:pStyle w:val="a0"/>
        <w:rPr>
          <w:rFonts w:hint="cs"/>
          <w:rtl/>
        </w:rPr>
      </w:pPr>
      <w:r>
        <w:rPr>
          <w:rFonts w:hint="cs"/>
          <w:rtl/>
        </w:rPr>
        <w:t>אני אסביר לך. אני לא רוצה להסתמך על החקיקה בדרום-אפריקה, שיש שם - - -</w:t>
      </w:r>
    </w:p>
    <w:p w14:paraId="290CA0B0" w14:textId="77777777" w:rsidR="00000000" w:rsidRDefault="0080671D">
      <w:pPr>
        <w:pStyle w:val="af1"/>
        <w:rPr>
          <w:rtl/>
        </w:rPr>
      </w:pPr>
      <w:r>
        <w:rPr>
          <w:rtl/>
        </w:rPr>
        <w:br/>
        <w:t>היו"ר ראובן ריבלין:</w:t>
      </w:r>
    </w:p>
    <w:p w14:paraId="647D3C67" w14:textId="77777777" w:rsidR="00000000" w:rsidRDefault="0080671D">
      <w:pPr>
        <w:pStyle w:val="a0"/>
        <w:rPr>
          <w:rtl/>
        </w:rPr>
      </w:pPr>
    </w:p>
    <w:p w14:paraId="33832BA9" w14:textId="77777777" w:rsidR="00000000" w:rsidRDefault="0080671D">
      <w:pPr>
        <w:pStyle w:val="a0"/>
        <w:rPr>
          <w:rFonts w:hint="cs"/>
          <w:rtl/>
        </w:rPr>
      </w:pPr>
      <w:r>
        <w:rPr>
          <w:rFonts w:hint="cs"/>
          <w:rtl/>
        </w:rPr>
        <w:t>לא, לא.</w:t>
      </w:r>
    </w:p>
    <w:p w14:paraId="4A2ECFFB" w14:textId="77777777" w:rsidR="00000000" w:rsidRDefault="0080671D">
      <w:pPr>
        <w:pStyle w:val="-"/>
        <w:rPr>
          <w:rtl/>
        </w:rPr>
      </w:pPr>
      <w:r>
        <w:rPr>
          <w:rtl/>
        </w:rPr>
        <w:br/>
      </w:r>
      <w:bookmarkStart w:id="96" w:name="FS000001061T23_06_2004_12_44_29C"/>
      <w:bookmarkEnd w:id="96"/>
      <w:r>
        <w:rPr>
          <w:rFonts w:hint="cs"/>
          <w:rtl/>
        </w:rPr>
        <w:br/>
      </w:r>
      <w:r>
        <w:rPr>
          <w:rtl/>
        </w:rPr>
        <w:t>ג'מאל זחאלקה (בל"ד</w:t>
      </w:r>
      <w:r>
        <w:rPr>
          <w:rtl/>
        </w:rPr>
        <w:t>):</w:t>
      </w:r>
    </w:p>
    <w:p w14:paraId="00EDA502" w14:textId="77777777" w:rsidR="00000000" w:rsidRDefault="0080671D">
      <w:pPr>
        <w:pStyle w:val="a0"/>
        <w:rPr>
          <w:rtl/>
        </w:rPr>
      </w:pPr>
    </w:p>
    <w:p w14:paraId="37DFE284" w14:textId="77777777" w:rsidR="00000000" w:rsidRDefault="0080671D">
      <w:pPr>
        <w:pStyle w:val="a0"/>
        <w:rPr>
          <w:rFonts w:hint="cs"/>
          <w:rtl/>
        </w:rPr>
      </w:pPr>
      <w:r>
        <w:rPr>
          <w:rFonts w:hint="cs"/>
          <w:rtl/>
        </w:rPr>
        <w:t xml:space="preserve">- - - שם יש חקיקה חדשה, אלא על החקיקה האמריקנית. החקיקה האמריקנית מדברת על מוסדות - ולא תמיד ממשלתיים - אבל הם מקבלים תמיכה פדרלית. </w:t>
      </w:r>
    </w:p>
    <w:p w14:paraId="2301C2EA" w14:textId="77777777" w:rsidR="00000000" w:rsidRDefault="0080671D">
      <w:pPr>
        <w:pStyle w:val="af1"/>
        <w:rPr>
          <w:rtl/>
        </w:rPr>
      </w:pPr>
      <w:r>
        <w:rPr>
          <w:rtl/>
        </w:rPr>
        <w:br/>
        <w:t>היו"ר ראובן ריבלין:</w:t>
      </w:r>
    </w:p>
    <w:p w14:paraId="159F4B99" w14:textId="77777777" w:rsidR="00000000" w:rsidRDefault="0080671D">
      <w:pPr>
        <w:pStyle w:val="a0"/>
        <w:rPr>
          <w:rtl/>
        </w:rPr>
      </w:pPr>
    </w:p>
    <w:p w14:paraId="1B23F617" w14:textId="77777777" w:rsidR="00000000" w:rsidRDefault="0080671D">
      <w:pPr>
        <w:pStyle w:val="a0"/>
        <w:rPr>
          <w:rFonts w:hint="cs"/>
          <w:rtl/>
        </w:rPr>
      </w:pPr>
      <w:r>
        <w:rPr>
          <w:rFonts w:hint="cs"/>
          <w:rtl/>
        </w:rPr>
        <w:t>אתה אומר: איפה שיש תמיכה.</w:t>
      </w:r>
    </w:p>
    <w:p w14:paraId="4DA48B19" w14:textId="77777777" w:rsidR="00000000" w:rsidRDefault="0080671D">
      <w:pPr>
        <w:pStyle w:val="-"/>
        <w:rPr>
          <w:rtl/>
        </w:rPr>
      </w:pPr>
      <w:r>
        <w:rPr>
          <w:rtl/>
        </w:rPr>
        <w:br/>
      </w:r>
      <w:bookmarkStart w:id="97" w:name="FS000001061T23_06_2004_12_45_24C"/>
      <w:bookmarkEnd w:id="97"/>
      <w:r>
        <w:rPr>
          <w:rtl/>
        </w:rPr>
        <w:t>ג'מאל זחאלקה (בל"ד):</w:t>
      </w:r>
    </w:p>
    <w:p w14:paraId="3C792782" w14:textId="77777777" w:rsidR="00000000" w:rsidRDefault="0080671D">
      <w:pPr>
        <w:pStyle w:val="a0"/>
        <w:rPr>
          <w:rtl/>
        </w:rPr>
      </w:pPr>
    </w:p>
    <w:p w14:paraId="0EED6F82" w14:textId="77777777" w:rsidR="00000000" w:rsidRDefault="0080671D">
      <w:pPr>
        <w:pStyle w:val="a0"/>
        <w:rPr>
          <w:rFonts w:hint="cs"/>
          <w:rtl/>
        </w:rPr>
      </w:pPr>
      <w:r>
        <w:rPr>
          <w:rFonts w:hint="cs"/>
          <w:rtl/>
        </w:rPr>
        <w:t xml:space="preserve">אני מדבר על אותם ארגונים שמקבלים תמיכה ממשלתית. </w:t>
      </w:r>
    </w:p>
    <w:p w14:paraId="45DB9A6E" w14:textId="77777777" w:rsidR="00000000" w:rsidRDefault="0080671D">
      <w:pPr>
        <w:pStyle w:val="af1"/>
        <w:rPr>
          <w:rtl/>
        </w:rPr>
      </w:pPr>
      <w:r>
        <w:rPr>
          <w:rtl/>
        </w:rPr>
        <w:br/>
        <w:t>היו"ר ראובן ריבלין:</w:t>
      </w:r>
    </w:p>
    <w:p w14:paraId="14C03D63" w14:textId="77777777" w:rsidR="00000000" w:rsidRDefault="0080671D">
      <w:pPr>
        <w:pStyle w:val="a0"/>
        <w:rPr>
          <w:rtl/>
        </w:rPr>
      </w:pPr>
    </w:p>
    <w:p w14:paraId="2DFFC71F" w14:textId="77777777" w:rsidR="00000000" w:rsidRDefault="0080671D">
      <w:pPr>
        <w:pStyle w:val="a0"/>
        <w:rPr>
          <w:rFonts w:hint="cs"/>
          <w:rtl/>
        </w:rPr>
      </w:pPr>
      <w:r>
        <w:rPr>
          <w:rFonts w:hint="cs"/>
          <w:rtl/>
        </w:rPr>
        <w:t xml:space="preserve">הבנתי, הבנתי. </w:t>
      </w:r>
    </w:p>
    <w:p w14:paraId="4886C707" w14:textId="77777777" w:rsidR="00000000" w:rsidRDefault="0080671D">
      <w:pPr>
        <w:pStyle w:val="-"/>
        <w:rPr>
          <w:rtl/>
        </w:rPr>
      </w:pPr>
      <w:r>
        <w:rPr>
          <w:rtl/>
        </w:rPr>
        <w:br/>
      </w:r>
      <w:bookmarkStart w:id="98" w:name="FS000001061T23_06_2004_12_45_43C"/>
      <w:bookmarkEnd w:id="98"/>
      <w:r>
        <w:rPr>
          <w:rtl/>
        </w:rPr>
        <w:t>ג'מאל זחאלקה (בל"ד):</w:t>
      </w:r>
    </w:p>
    <w:p w14:paraId="758E3E6B" w14:textId="77777777" w:rsidR="00000000" w:rsidRDefault="0080671D">
      <w:pPr>
        <w:pStyle w:val="a0"/>
        <w:rPr>
          <w:rtl/>
        </w:rPr>
      </w:pPr>
    </w:p>
    <w:p w14:paraId="6CFD77C5" w14:textId="77777777" w:rsidR="00000000" w:rsidRDefault="0080671D">
      <w:pPr>
        <w:pStyle w:val="a0"/>
        <w:rPr>
          <w:rFonts w:hint="cs"/>
          <w:rtl/>
        </w:rPr>
      </w:pPr>
      <w:r>
        <w:rPr>
          <w:rFonts w:hint="cs"/>
          <w:rtl/>
        </w:rPr>
        <w:t xml:space="preserve">ארגון שהוא ציבורי - יש לנו סיפור אחר אתו, אנחנו ננהל את המאבק בצורה אחרת שם. </w:t>
      </w:r>
    </w:p>
    <w:p w14:paraId="52E8A5CB" w14:textId="77777777" w:rsidR="00000000" w:rsidRDefault="0080671D">
      <w:pPr>
        <w:pStyle w:val="af1"/>
        <w:rPr>
          <w:rtl/>
        </w:rPr>
      </w:pPr>
      <w:r>
        <w:rPr>
          <w:rtl/>
        </w:rPr>
        <w:br/>
        <w:t>היו"ר ראובן ריבלין:</w:t>
      </w:r>
    </w:p>
    <w:p w14:paraId="422D45DF" w14:textId="77777777" w:rsidR="00000000" w:rsidRDefault="0080671D">
      <w:pPr>
        <w:pStyle w:val="a0"/>
        <w:rPr>
          <w:rtl/>
        </w:rPr>
      </w:pPr>
    </w:p>
    <w:p w14:paraId="5DDE4FC8" w14:textId="77777777" w:rsidR="00000000" w:rsidRDefault="0080671D">
      <w:pPr>
        <w:pStyle w:val="a0"/>
        <w:rPr>
          <w:rFonts w:hint="cs"/>
          <w:rtl/>
        </w:rPr>
      </w:pPr>
      <w:r>
        <w:rPr>
          <w:rFonts w:hint="cs"/>
          <w:rtl/>
        </w:rPr>
        <w:t>הממשלה תשקול להסיר את התמיכה - זה דבר - - -</w:t>
      </w:r>
    </w:p>
    <w:p w14:paraId="34A78858" w14:textId="77777777" w:rsidR="00000000" w:rsidRDefault="0080671D">
      <w:pPr>
        <w:pStyle w:val="-"/>
        <w:rPr>
          <w:rtl/>
        </w:rPr>
      </w:pPr>
      <w:r>
        <w:rPr>
          <w:rtl/>
        </w:rPr>
        <w:br/>
      </w:r>
      <w:bookmarkStart w:id="99" w:name="FS000001061T23_06_2004_12_46_31C"/>
      <w:bookmarkEnd w:id="99"/>
      <w:r>
        <w:rPr>
          <w:rtl/>
        </w:rPr>
        <w:t>ג'מאל זחאלקה (בל"ד):</w:t>
      </w:r>
    </w:p>
    <w:p w14:paraId="1A2665E6" w14:textId="77777777" w:rsidR="00000000" w:rsidRDefault="0080671D">
      <w:pPr>
        <w:pStyle w:val="a0"/>
        <w:rPr>
          <w:rtl/>
        </w:rPr>
      </w:pPr>
    </w:p>
    <w:p w14:paraId="4E1FD86F" w14:textId="77777777" w:rsidR="00000000" w:rsidRDefault="0080671D">
      <w:pPr>
        <w:pStyle w:val="a0"/>
        <w:rPr>
          <w:rFonts w:hint="cs"/>
          <w:rtl/>
        </w:rPr>
      </w:pPr>
      <w:r>
        <w:rPr>
          <w:rFonts w:hint="cs"/>
          <w:rtl/>
        </w:rPr>
        <w:t xml:space="preserve">אתה יודע מה, אני יודע, ואתה </w:t>
      </w:r>
      <w:r>
        <w:rPr>
          <w:rFonts w:hint="cs"/>
          <w:rtl/>
        </w:rPr>
        <w:t>יודע, אדוני היושב-ראש, שהיו מוסדות בארצות-הברית שהממשלה הפדרלית, לפחות בזמנו של קלינטון, ואפילו בזמנו של בוש האב - - -</w:t>
      </w:r>
    </w:p>
    <w:p w14:paraId="36BEF6C9" w14:textId="77777777" w:rsidR="00000000" w:rsidRDefault="0080671D">
      <w:pPr>
        <w:pStyle w:val="af1"/>
        <w:rPr>
          <w:rtl/>
        </w:rPr>
      </w:pPr>
      <w:r>
        <w:rPr>
          <w:rtl/>
        </w:rPr>
        <w:br/>
        <w:t>היו"ר ראובן ריבלין:</w:t>
      </w:r>
    </w:p>
    <w:p w14:paraId="570E5C67" w14:textId="77777777" w:rsidR="00000000" w:rsidRDefault="0080671D">
      <w:pPr>
        <w:pStyle w:val="a0"/>
        <w:rPr>
          <w:rtl/>
        </w:rPr>
      </w:pPr>
    </w:p>
    <w:p w14:paraId="5CFBBE06" w14:textId="77777777" w:rsidR="00000000" w:rsidRDefault="0080671D">
      <w:pPr>
        <w:pStyle w:val="a0"/>
        <w:rPr>
          <w:rFonts w:hint="cs"/>
          <w:rtl/>
        </w:rPr>
      </w:pPr>
      <w:r>
        <w:rPr>
          <w:rFonts w:hint="cs"/>
          <w:rtl/>
        </w:rPr>
        <w:t>חבר הכנסת זחאלקה, אני אתן לך דוגמה מהמגזר היהודי. היו שתי קבוצות בתל-אביב, שלוש קבוצות בתל-אביב שהיו א-פוליטיות, זא</w:t>
      </w:r>
      <w:r>
        <w:rPr>
          <w:rFonts w:hint="cs"/>
          <w:rtl/>
        </w:rPr>
        <w:t>ת אומרת לא במרכזים של "הפועל", "בית"ר" ו"מכבי". אחת מהן היתה "שמשון תל-אביב", השנייה היתה "בני יהודה" - - -</w:t>
      </w:r>
    </w:p>
    <w:p w14:paraId="40B5C784" w14:textId="77777777" w:rsidR="00000000" w:rsidRDefault="0080671D">
      <w:pPr>
        <w:pStyle w:val="-"/>
        <w:rPr>
          <w:rtl/>
        </w:rPr>
      </w:pPr>
      <w:r>
        <w:rPr>
          <w:rtl/>
        </w:rPr>
        <w:br/>
      </w:r>
      <w:bookmarkStart w:id="100" w:name="FS000001061T23_06_2004_12_48_24C"/>
      <w:bookmarkEnd w:id="100"/>
      <w:r>
        <w:rPr>
          <w:rtl/>
        </w:rPr>
        <w:t>ג'מאל זחאלקה (בל"ד):</w:t>
      </w:r>
    </w:p>
    <w:p w14:paraId="18B3FCE8" w14:textId="77777777" w:rsidR="00000000" w:rsidRDefault="0080671D">
      <w:pPr>
        <w:pStyle w:val="a0"/>
        <w:rPr>
          <w:rtl/>
        </w:rPr>
      </w:pPr>
    </w:p>
    <w:p w14:paraId="4BF9FD9D" w14:textId="77777777" w:rsidR="00000000" w:rsidRDefault="0080671D">
      <w:pPr>
        <w:pStyle w:val="a0"/>
        <w:rPr>
          <w:rFonts w:hint="cs"/>
          <w:rtl/>
        </w:rPr>
      </w:pPr>
      <w:r>
        <w:rPr>
          <w:rFonts w:hint="cs"/>
          <w:rtl/>
        </w:rPr>
        <w:t xml:space="preserve">ליגה ב' היום. </w:t>
      </w:r>
    </w:p>
    <w:p w14:paraId="508345C1" w14:textId="77777777" w:rsidR="00000000" w:rsidRDefault="0080671D">
      <w:pPr>
        <w:pStyle w:val="af1"/>
        <w:rPr>
          <w:rtl/>
        </w:rPr>
      </w:pPr>
      <w:r>
        <w:rPr>
          <w:rtl/>
        </w:rPr>
        <w:br/>
        <w:t>היו"ר ראובן ריבלין:</w:t>
      </w:r>
    </w:p>
    <w:p w14:paraId="5717CF29" w14:textId="77777777" w:rsidR="00000000" w:rsidRDefault="0080671D">
      <w:pPr>
        <w:pStyle w:val="a0"/>
        <w:rPr>
          <w:rtl/>
        </w:rPr>
      </w:pPr>
    </w:p>
    <w:p w14:paraId="47732DC3" w14:textId="77777777" w:rsidR="00000000" w:rsidRDefault="0080671D">
      <w:pPr>
        <w:pStyle w:val="a0"/>
        <w:rPr>
          <w:rFonts w:hint="cs"/>
          <w:rtl/>
        </w:rPr>
      </w:pPr>
      <w:r>
        <w:rPr>
          <w:rFonts w:hint="cs"/>
          <w:rtl/>
        </w:rPr>
        <w:t>נכון, לצערנו הרב. השנייה היתה "בני יהודה", השלישית היתה "הכוח תל-אביב", עד שהיא הפכה להי</w:t>
      </w:r>
      <w:r>
        <w:rPr>
          <w:rFonts w:hint="cs"/>
          <w:rtl/>
        </w:rPr>
        <w:t>ות "מכבי", התאחדה. הם היו באים ואומרים למרכזים - הנה, אלי בן-מנחם גם היה אז - היו באים למרכזים ואומרים: מי נותן לי ייצוג - אני מצביע אתו. כל אחת היתה קבוצה אז בליגה הלאומית, היו לה 20 נקודות, היה להם כוח מיקוח. בעניין זה, אתה מבין, יש כוח למגזר הערבי במובן</w:t>
      </w:r>
      <w:r>
        <w:rPr>
          <w:rFonts w:hint="cs"/>
          <w:rtl/>
        </w:rPr>
        <w:t xml:space="preserve"> זה שיש לו הרבה קבוצות; הרבה קבוצות - שילכו למרכז "הפועל", שילכו למרכז "מכבי", שילכו למרכז "בית"ר", יאמרו: אנחנו אתכם אם אתם נותנים לנו ייצוג. </w:t>
      </w:r>
    </w:p>
    <w:p w14:paraId="28AF71D3" w14:textId="77777777" w:rsidR="00000000" w:rsidRDefault="0080671D">
      <w:pPr>
        <w:pStyle w:val="a0"/>
        <w:rPr>
          <w:color w:val="0000FF"/>
          <w:szCs w:val="28"/>
          <w:rtl/>
        </w:rPr>
      </w:pPr>
    </w:p>
    <w:p w14:paraId="6DAE7947" w14:textId="77777777" w:rsidR="00000000" w:rsidRDefault="0080671D">
      <w:pPr>
        <w:pStyle w:val="a"/>
        <w:rPr>
          <w:rtl/>
        </w:rPr>
      </w:pPr>
      <w:bookmarkStart w:id="101" w:name="FS000001061T23_06_2004_11_52_56"/>
      <w:bookmarkStart w:id="102" w:name="_Toc101171317"/>
      <w:bookmarkEnd w:id="101"/>
      <w:r>
        <w:rPr>
          <w:rtl/>
        </w:rPr>
        <w:t>ג'מאל זחאלקה (בל"ד):</w:t>
      </w:r>
      <w:bookmarkEnd w:id="102"/>
    </w:p>
    <w:p w14:paraId="596F7986" w14:textId="77777777" w:rsidR="00000000" w:rsidRDefault="0080671D">
      <w:pPr>
        <w:pStyle w:val="a0"/>
        <w:rPr>
          <w:rtl/>
        </w:rPr>
      </w:pPr>
    </w:p>
    <w:p w14:paraId="2495F6B4" w14:textId="77777777" w:rsidR="00000000" w:rsidRDefault="0080671D">
      <w:pPr>
        <w:pStyle w:val="a0"/>
        <w:rPr>
          <w:rFonts w:hint="cs"/>
          <w:rtl/>
        </w:rPr>
      </w:pPr>
      <w:r>
        <w:rPr>
          <w:rFonts w:hint="cs"/>
          <w:rtl/>
        </w:rPr>
        <w:t xml:space="preserve">אדוני היושב-ראש מדבר רק על כדורגל, אם כי גם בכדורגל - - - </w:t>
      </w:r>
    </w:p>
    <w:p w14:paraId="282615E2" w14:textId="77777777" w:rsidR="00000000" w:rsidRDefault="0080671D">
      <w:pPr>
        <w:pStyle w:val="a0"/>
        <w:rPr>
          <w:rFonts w:hint="cs"/>
          <w:rtl/>
        </w:rPr>
      </w:pPr>
    </w:p>
    <w:p w14:paraId="5822454F" w14:textId="77777777" w:rsidR="00000000" w:rsidRDefault="0080671D">
      <w:pPr>
        <w:pStyle w:val="af1"/>
        <w:rPr>
          <w:rtl/>
        </w:rPr>
      </w:pPr>
      <w:r>
        <w:rPr>
          <w:rtl/>
        </w:rPr>
        <w:t>היו"ר ראובן ריבלין:</w:t>
      </w:r>
    </w:p>
    <w:p w14:paraId="35C9C91B" w14:textId="77777777" w:rsidR="00000000" w:rsidRDefault="0080671D">
      <w:pPr>
        <w:pStyle w:val="a0"/>
        <w:rPr>
          <w:rtl/>
        </w:rPr>
      </w:pPr>
    </w:p>
    <w:p w14:paraId="1934EFBF" w14:textId="77777777" w:rsidR="00000000" w:rsidRDefault="0080671D">
      <w:pPr>
        <w:pStyle w:val="a0"/>
        <w:rPr>
          <w:rFonts w:hint="cs"/>
          <w:rtl/>
        </w:rPr>
      </w:pPr>
      <w:r>
        <w:rPr>
          <w:rFonts w:hint="cs"/>
          <w:rtl/>
        </w:rPr>
        <w:t>אותו דבר</w:t>
      </w:r>
      <w:r>
        <w:rPr>
          <w:rFonts w:hint="cs"/>
          <w:rtl/>
        </w:rPr>
        <w:t xml:space="preserve">, לכל אחת מהקבוצות האלה היו גם ענפים אחרים. </w:t>
      </w:r>
    </w:p>
    <w:p w14:paraId="1EDE2B2F" w14:textId="77777777" w:rsidR="00000000" w:rsidRDefault="0080671D">
      <w:pPr>
        <w:pStyle w:val="a0"/>
        <w:rPr>
          <w:rFonts w:hint="cs"/>
          <w:rtl/>
        </w:rPr>
      </w:pPr>
    </w:p>
    <w:p w14:paraId="4C2B77C6" w14:textId="77777777" w:rsidR="00000000" w:rsidRDefault="0080671D">
      <w:pPr>
        <w:pStyle w:val="-"/>
        <w:rPr>
          <w:rtl/>
        </w:rPr>
      </w:pPr>
      <w:bookmarkStart w:id="103" w:name="FS000001061T23_06_2004_11_53_22C"/>
      <w:bookmarkEnd w:id="103"/>
      <w:r>
        <w:rPr>
          <w:rtl/>
        </w:rPr>
        <w:t>ג'מאל זחאלקה (בל"ד):</w:t>
      </w:r>
    </w:p>
    <w:p w14:paraId="3A9ECEA2" w14:textId="77777777" w:rsidR="00000000" w:rsidRDefault="0080671D">
      <w:pPr>
        <w:pStyle w:val="a0"/>
        <w:rPr>
          <w:rtl/>
        </w:rPr>
      </w:pPr>
    </w:p>
    <w:p w14:paraId="7969DF4F" w14:textId="77777777" w:rsidR="00000000" w:rsidRDefault="0080671D">
      <w:pPr>
        <w:pStyle w:val="a0"/>
        <w:rPr>
          <w:rFonts w:hint="cs"/>
          <w:rtl/>
        </w:rPr>
      </w:pPr>
      <w:r>
        <w:rPr>
          <w:rFonts w:hint="cs"/>
          <w:rtl/>
        </w:rPr>
        <w:t>יש בעיה גם בענפי הספורט שהם מאוד חלשים. יש בעיה של ספורט נשים, בכדורסל ואפילו בכדורגל - בסח'נין יש היום קבוצת נשים בכדורגל. ספורט נשים בכדורסל - בנצרת יש קבוצה מאוד חזקה. יש ענפים שונים כמ</w:t>
      </w:r>
      <w:r>
        <w:rPr>
          <w:rFonts w:hint="cs"/>
          <w:rtl/>
        </w:rPr>
        <w:t xml:space="preserve">ו ריצה, ספורט זה לא רק כדורגל. </w:t>
      </w:r>
    </w:p>
    <w:p w14:paraId="6DA8DE52" w14:textId="77777777" w:rsidR="00000000" w:rsidRDefault="0080671D">
      <w:pPr>
        <w:pStyle w:val="a0"/>
        <w:rPr>
          <w:rFonts w:hint="cs"/>
          <w:rtl/>
        </w:rPr>
      </w:pPr>
    </w:p>
    <w:p w14:paraId="0265DD1D" w14:textId="77777777" w:rsidR="00000000" w:rsidRDefault="0080671D">
      <w:pPr>
        <w:pStyle w:val="a0"/>
        <w:ind w:firstLine="720"/>
        <w:rPr>
          <w:rFonts w:hint="cs"/>
          <w:rtl/>
        </w:rPr>
      </w:pPr>
      <w:r>
        <w:rPr>
          <w:rFonts w:hint="cs"/>
          <w:rtl/>
        </w:rPr>
        <w:t>דרך אגב, יש לי שתי הצעות חוק בנושא הזה. הצעה ראשונה - מדובר בהנהלות. אני מביא לכאן את ההצעה שמדברת על משרות ותפקידים. הצעת חוק כשלעצמה לא תשנה את הרכב ההנהלות או את מאזני הכוחות בתוך ההנהלה. אבל לפני זמן לא רב התקבל בכנסת ת</w:t>
      </w:r>
      <w:r>
        <w:rPr>
          <w:rFonts w:hint="cs"/>
          <w:rtl/>
        </w:rPr>
        <w:t xml:space="preserve">יקון לחוק שמדבר על ייצוג נשים גם במשרות וגם בהנהלות של האיגודים הספורטיביים. דווקא לאחר ששמענו הרבה סופרלטיבים והרבה מלים, ונשפך הרבה דיו וזמן מיקרופון וזמן טלוויזיה וזמן רדיו, אחרי זכייתה של "הפועל בני סח'נין", הגיע הזמן לפרוע את השטר. </w:t>
      </w:r>
    </w:p>
    <w:p w14:paraId="18E0559D" w14:textId="77777777" w:rsidR="00000000" w:rsidRDefault="0080671D">
      <w:pPr>
        <w:pStyle w:val="a0"/>
        <w:rPr>
          <w:rFonts w:hint="cs"/>
          <w:rtl/>
        </w:rPr>
      </w:pPr>
    </w:p>
    <w:p w14:paraId="714124BA" w14:textId="77777777" w:rsidR="00000000" w:rsidRDefault="0080671D">
      <w:pPr>
        <w:pStyle w:val="af0"/>
        <w:rPr>
          <w:rtl/>
        </w:rPr>
      </w:pPr>
      <w:r>
        <w:rPr>
          <w:rFonts w:hint="eastAsia"/>
          <w:rtl/>
        </w:rPr>
        <w:t>מגלי</w:t>
      </w:r>
      <w:r>
        <w:rPr>
          <w:rtl/>
        </w:rPr>
        <w:t xml:space="preserve"> והבה (הליכוד</w:t>
      </w:r>
      <w:r>
        <w:rPr>
          <w:rtl/>
        </w:rPr>
        <w:t>):</w:t>
      </w:r>
    </w:p>
    <w:p w14:paraId="6B2AE95B" w14:textId="77777777" w:rsidR="00000000" w:rsidRDefault="0080671D">
      <w:pPr>
        <w:pStyle w:val="a0"/>
        <w:rPr>
          <w:rFonts w:hint="cs"/>
          <w:rtl/>
        </w:rPr>
      </w:pPr>
    </w:p>
    <w:p w14:paraId="68473693" w14:textId="77777777" w:rsidR="00000000" w:rsidRDefault="0080671D">
      <w:pPr>
        <w:pStyle w:val="a0"/>
        <w:rPr>
          <w:rFonts w:hint="cs"/>
          <w:rtl/>
        </w:rPr>
      </w:pPr>
      <w:r>
        <w:rPr>
          <w:rFonts w:hint="cs"/>
          <w:rtl/>
        </w:rPr>
        <w:t xml:space="preserve">לא דרכך, כי אתה אנטי. </w:t>
      </w:r>
    </w:p>
    <w:p w14:paraId="0F05A29C" w14:textId="77777777" w:rsidR="00000000" w:rsidRDefault="0080671D">
      <w:pPr>
        <w:pStyle w:val="a0"/>
        <w:rPr>
          <w:rFonts w:hint="cs"/>
          <w:rtl/>
        </w:rPr>
      </w:pPr>
    </w:p>
    <w:p w14:paraId="663C0227" w14:textId="77777777" w:rsidR="00000000" w:rsidRDefault="0080671D">
      <w:pPr>
        <w:pStyle w:val="-"/>
        <w:rPr>
          <w:rtl/>
        </w:rPr>
      </w:pPr>
      <w:bookmarkStart w:id="104" w:name="FS000001061T23_06_2004_11_54_12C"/>
      <w:bookmarkEnd w:id="104"/>
      <w:r>
        <w:rPr>
          <w:rtl/>
        </w:rPr>
        <w:t>ג'מאל זחאלקה (בל"ד):</w:t>
      </w:r>
    </w:p>
    <w:p w14:paraId="272B76F3" w14:textId="77777777" w:rsidR="00000000" w:rsidRDefault="0080671D">
      <w:pPr>
        <w:pStyle w:val="a0"/>
        <w:rPr>
          <w:rtl/>
        </w:rPr>
      </w:pPr>
    </w:p>
    <w:p w14:paraId="497F0784" w14:textId="77777777" w:rsidR="00000000" w:rsidRDefault="0080671D">
      <w:pPr>
        <w:pStyle w:val="a0"/>
        <w:rPr>
          <w:rFonts w:hint="cs"/>
          <w:rtl/>
        </w:rPr>
      </w:pPr>
      <w:r>
        <w:rPr>
          <w:rFonts w:hint="cs"/>
          <w:rtl/>
        </w:rPr>
        <w:t>ההערה שלך לא שווה התייחסות, תהיה קצת יותר יצירתי.</w:t>
      </w:r>
    </w:p>
    <w:p w14:paraId="2950387C" w14:textId="77777777" w:rsidR="00000000" w:rsidRDefault="0080671D">
      <w:pPr>
        <w:pStyle w:val="a0"/>
        <w:rPr>
          <w:rFonts w:hint="cs"/>
          <w:rtl/>
        </w:rPr>
      </w:pPr>
    </w:p>
    <w:p w14:paraId="0593A53F" w14:textId="77777777" w:rsidR="00000000" w:rsidRDefault="0080671D">
      <w:pPr>
        <w:pStyle w:val="af1"/>
        <w:rPr>
          <w:rtl/>
        </w:rPr>
      </w:pPr>
      <w:r>
        <w:rPr>
          <w:rtl/>
        </w:rPr>
        <w:t>היו"ר ראובן ריבלין:</w:t>
      </w:r>
    </w:p>
    <w:p w14:paraId="0C371E35" w14:textId="77777777" w:rsidR="00000000" w:rsidRDefault="0080671D">
      <w:pPr>
        <w:pStyle w:val="a0"/>
        <w:rPr>
          <w:rtl/>
        </w:rPr>
      </w:pPr>
    </w:p>
    <w:p w14:paraId="398E9332" w14:textId="77777777" w:rsidR="00000000" w:rsidRDefault="0080671D">
      <w:pPr>
        <w:pStyle w:val="a0"/>
        <w:rPr>
          <w:rFonts w:hint="cs"/>
          <w:rtl/>
        </w:rPr>
      </w:pPr>
      <w:r>
        <w:rPr>
          <w:rFonts w:hint="cs"/>
          <w:rtl/>
        </w:rPr>
        <w:t xml:space="preserve">חבר הכנסת מגלי והבה, לא להפריע לחבר הכנסת זחאלקה. </w:t>
      </w:r>
    </w:p>
    <w:p w14:paraId="2DB1CAFE" w14:textId="77777777" w:rsidR="00000000" w:rsidRDefault="0080671D">
      <w:pPr>
        <w:pStyle w:val="a0"/>
        <w:rPr>
          <w:rFonts w:hint="cs"/>
          <w:rtl/>
        </w:rPr>
      </w:pPr>
    </w:p>
    <w:p w14:paraId="18C54658" w14:textId="77777777" w:rsidR="00000000" w:rsidRDefault="0080671D">
      <w:pPr>
        <w:pStyle w:val="a"/>
        <w:rPr>
          <w:rtl/>
        </w:rPr>
      </w:pPr>
      <w:bookmarkStart w:id="105" w:name="FS000001061T23_06_2004_12_20_25"/>
      <w:bookmarkStart w:id="106" w:name="_Toc101171318"/>
      <w:bookmarkEnd w:id="105"/>
      <w:r>
        <w:rPr>
          <w:rFonts w:hint="eastAsia"/>
          <w:rtl/>
        </w:rPr>
        <w:t>ג</w:t>
      </w:r>
      <w:r>
        <w:rPr>
          <w:rtl/>
        </w:rPr>
        <w:t>'מאל זחאלקה (בל"ד):</w:t>
      </w:r>
      <w:bookmarkEnd w:id="106"/>
    </w:p>
    <w:p w14:paraId="6328702A" w14:textId="77777777" w:rsidR="00000000" w:rsidRDefault="0080671D">
      <w:pPr>
        <w:pStyle w:val="a0"/>
        <w:rPr>
          <w:rFonts w:hint="cs"/>
          <w:rtl/>
        </w:rPr>
      </w:pPr>
    </w:p>
    <w:p w14:paraId="2163DF11" w14:textId="77777777" w:rsidR="00000000" w:rsidRDefault="0080671D">
      <w:pPr>
        <w:pStyle w:val="a0"/>
        <w:rPr>
          <w:rFonts w:hint="cs"/>
          <w:rtl/>
        </w:rPr>
      </w:pPr>
      <w:r>
        <w:rPr>
          <w:rFonts w:hint="cs"/>
          <w:rtl/>
        </w:rPr>
        <w:t>הגיע הזמן לפרוע את השטר, ולי יש הצעת חוק בעניין. מדובר בהצעת</w:t>
      </w:r>
      <w:r>
        <w:rPr>
          <w:rFonts w:hint="cs"/>
          <w:rtl/>
        </w:rPr>
        <w:t xml:space="preserve"> חוק שאין לה עלות תקציבית.  כלומר, לא צריך להקצות תקציבים מיוחדים להצעת החוק, אלא מה, ההצעה הזאת באה לקדם את העניין בצורה אחרת. כלומר, אם יהיה ייצוג הולם, העוגה התקציבית תחולק בצורה שוויונית. דווקא יש לעודד את הספורט בפריפריה.</w:t>
      </w:r>
    </w:p>
    <w:p w14:paraId="0F71408F" w14:textId="77777777" w:rsidR="00000000" w:rsidRDefault="0080671D">
      <w:pPr>
        <w:pStyle w:val="a0"/>
        <w:rPr>
          <w:rFonts w:hint="cs"/>
          <w:rtl/>
        </w:rPr>
      </w:pPr>
      <w:r>
        <w:rPr>
          <w:rFonts w:hint="cs"/>
          <w:rtl/>
        </w:rPr>
        <w:t xml:space="preserve"> </w:t>
      </w:r>
    </w:p>
    <w:p w14:paraId="06C655F7" w14:textId="77777777" w:rsidR="00000000" w:rsidRDefault="0080671D">
      <w:pPr>
        <w:pStyle w:val="a0"/>
        <w:rPr>
          <w:rFonts w:hint="cs"/>
          <w:rtl/>
        </w:rPr>
      </w:pPr>
      <w:r>
        <w:rPr>
          <w:rFonts w:hint="cs"/>
          <w:rtl/>
        </w:rPr>
        <w:t>החברה הערבית בארץ סובלת מבע</w:t>
      </w:r>
      <w:r>
        <w:rPr>
          <w:rFonts w:hint="cs"/>
          <w:rtl/>
        </w:rPr>
        <w:t xml:space="preserve">יה קשה מאוד של סמים, למשל, ושל עבריינות נוער, צריך לתת לנוער באופן מיוחד את האפשרות לבטא את עצמו בצורה ספורטיבית ולא בנתיבים אחרים. </w:t>
      </w:r>
    </w:p>
    <w:p w14:paraId="01DC980F" w14:textId="77777777" w:rsidR="00000000" w:rsidRDefault="0080671D">
      <w:pPr>
        <w:pStyle w:val="a0"/>
        <w:rPr>
          <w:rFonts w:hint="cs"/>
          <w:rtl/>
        </w:rPr>
      </w:pPr>
    </w:p>
    <w:p w14:paraId="06C23B30" w14:textId="77777777" w:rsidR="00000000" w:rsidRDefault="0080671D">
      <w:pPr>
        <w:pStyle w:val="a0"/>
        <w:rPr>
          <w:rFonts w:hint="cs"/>
          <w:rtl/>
        </w:rPr>
      </w:pPr>
      <w:r>
        <w:rPr>
          <w:rFonts w:hint="cs"/>
          <w:rtl/>
        </w:rPr>
        <w:t>אני חושב שההצעה הזאת יכולה לקדם. כמובן, מי שמעוניין לקדם, מי שהעניינים של האוכלוסייה הערבית לא במקום האחרון בסדר העדיפויות</w:t>
      </w:r>
      <w:r>
        <w:rPr>
          <w:rFonts w:hint="cs"/>
          <w:rtl/>
        </w:rPr>
        <w:t xml:space="preserve"> שלו, יתמוך בהצעה הזאת. מי  שרוצה לדחוק עוד יותר לשוליים את האוכלוסייה הערבית, מי שרוצה לזלזל בזכויות האוכלוסייה הזאת - בסך הכול מדובר בספורט. אם בספורט אי-אפשר לקדם את השוויון ואם בספורט אי-אפשר לקדם ייצוג הולם, איפה אפשר להשיג זאת? אני שואל שאלה. הרי את </w:t>
      </w:r>
      <w:r>
        <w:rPr>
          <w:rFonts w:hint="cs"/>
          <w:rtl/>
        </w:rPr>
        <w:t xml:space="preserve">הספורט כולם אוהבים ואין פה מחלוקות פוליטיות קשות בנושא הספורט. דווקא כאן לקחתי נושא קל, שהוא לא בוויכוח. </w:t>
      </w:r>
    </w:p>
    <w:p w14:paraId="64655BB5" w14:textId="77777777" w:rsidR="00000000" w:rsidRDefault="0080671D">
      <w:pPr>
        <w:pStyle w:val="a0"/>
        <w:rPr>
          <w:rFonts w:hint="cs"/>
          <w:rtl/>
        </w:rPr>
      </w:pPr>
    </w:p>
    <w:p w14:paraId="1F7C133A" w14:textId="77777777" w:rsidR="00000000" w:rsidRDefault="0080671D">
      <w:pPr>
        <w:pStyle w:val="af1"/>
        <w:rPr>
          <w:rtl/>
        </w:rPr>
      </w:pPr>
      <w:r>
        <w:rPr>
          <w:rtl/>
        </w:rPr>
        <w:t>היו"ר ראובן ריבלין:</w:t>
      </w:r>
    </w:p>
    <w:p w14:paraId="75FA5283" w14:textId="77777777" w:rsidR="00000000" w:rsidRDefault="0080671D">
      <w:pPr>
        <w:pStyle w:val="a0"/>
        <w:rPr>
          <w:rtl/>
        </w:rPr>
      </w:pPr>
    </w:p>
    <w:p w14:paraId="1F3C5F82" w14:textId="77777777" w:rsidR="00000000" w:rsidRDefault="0080671D">
      <w:pPr>
        <w:pStyle w:val="a0"/>
        <w:rPr>
          <w:rFonts w:hint="cs"/>
          <w:rtl/>
        </w:rPr>
      </w:pPr>
      <w:r>
        <w:rPr>
          <w:rFonts w:hint="cs"/>
          <w:rtl/>
        </w:rPr>
        <w:t>חבר הכנסת זחאלקה, בכנסת הקודמת, בכנסת החמש-עשרה, הצבעתי בעד הצעת החוק של חבר הכנסת בשארה, וכן גם רבים מחברי. נתנו מעמד לאזרחי יש</w:t>
      </w:r>
      <w:r>
        <w:rPr>
          <w:rFonts w:hint="cs"/>
          <w:rtl/>
        </w:rPr>
        <w:t xml:space="preserve">ראל הערבים כדי לגשר על קיפוחים בעבר בחברות ממשלתיות. </w:t>
      </w:r>
    </w:p>
    <w:p w14:paraId="6A28B1B3" w14:textId="77777777" w:rsidR="00000000" w:rsidRDefault="0080671D">
      <w:pPr>
        <w:pStyle w:val="a0"/>
        <w:rPr>
          <w:rFonts w:hint="cs"/>
          <w:rtl/>
        </w:rPr>
      </w:pPr>
    </w:p>
    <w:p w14:paraId="36361810" w14:textId="77777777" w:rsidR="00000000" w:rsidRDefault="0080671D">
      <w:pPr>
        <w:pStyle w:val="-"/>
        <w:rPr>
          <w:rtl/>
        </w:rPr>
      </w:pPr>
      <w:bookmarkStart w:id="107" w:name="FS000001061T23_06_2004_12_26_06C"/>
      <w:bookmarkEnd w:id="107"/>
      <w:r>
        <w:rPr>
          <w:rtl/>
        </w:rPr>
        <w:t>ג'מאל זחאלקה (בל"ד):</w:t>
      </w:r>
    </w:p>
    <w:p w14:paraId="5445F733" w14:textId="77777777" w:rsidR="00000000" w:rsidRDefault="0080671D">
      <w:pPr>
        <w:pStyle w:val="a0"/>
        <w:rPr>
          <w:rtl/>
        </w:rPr>
      </w:pPr>
    </w:p>
    <w:p w14:paraId="1B29541E" w14:textId="77777777" w:rsidR="00000000" w:rsidRDefault="0080671D">
      <w:pPr>
        <w:pStyle w:val="a0"/>
        <w:rPr>
          <w:rFonts w:hint="cs"/>
          <w:rtl/>
        </w:rPr>
      </w:pPr>
      <w:r>
        <w:rPr>
          <w:rFonts w:hint="cs"/>
          <w:rtl/>
        </w:rPr>
        <w:t xml:space="preserve">בדירקטוריונים של חברות ממשלתיות. אכן זאת היתה חקיקה - - - </w:t>
      </w:r>
    </w:p>
    <w:p w14:paraId="1B8CCEA7" w14:textId="77777777" w:rsidR="00000000" w:rsidRDefault="0080671D">
      <w:pPr>
        <w:pStyle w:val="a0"/>
        <w:rPr>
          <w:rFonts w:hint="cs"/>
          <w:rtl/>
        </w:rPr>
      </w:pPr>
    </w:p>
    <w:p w14:paraId="03E0A8A6" w14:textId="77777777" w:rsidR="00000000" w:rsidRDefault="0080671D">
      <w:pPr>
        <w:pStyle w:val="af1"/>
        <w:rPr>
          <w:rtl/>
        </w:rPr>
      </w:pPr>
      <w:r>
        <w:rPr>
          <w:rtl/>
        </w:rPr>
        <w:t>היו"ר ראובן ריבלין:</w:t>
      </w:r>
    </w:p>
    <w:p w14:paraId="5CB2A2D2" w14:textId="77777777" w:rsidR="00000000" w:rsidRDefault="0080671D">
      <w:pPr>
        <w:pStyle w:val="a0"/>
        <w:rPr>
          <w:rtl/>
        </w:rPr>
      </w:pPr>
    </w:p>
    <w:p w14:paraId="4C1D4D2C" w14:textId="77777777" w:rsidR="00000000" w:rsidRDefault="0080671D">
      <w:pPr>
        <w:pStyle w:val="a0"/>
        <w:rPr>
          <w:rFonts w:hint="cs"/>
          <w:rtl/>
        </w:rPr>
      </w:pPr>
      <w:r>
        <w:rPr>
          <w:rFonts w:hint="cs"/>
          <w:rtl/>
        </w:rPr>
        <w:t xml:space="preserve">נדמה לי שכאן אתה הופך אותה הצלחה לדבר שהוא הופך להיות - - - </w:t>
      </w:r>
    </w:p>
    <w:p w14:paraId="1B2666A1" w14:textId="77777777" w:rsidR="00000000" w:rsidRDefault="0080671D">
      <w:pPr>
        <w:pStyle w:val="a0"/>
        <w:rPr>
          <w:rFonts w:hint="cs"/>
          <w:rtl/>
        </w:rPr>
      </w:pPr>
    </w:p>
    <w:p w14:paraId="2B3BF991" w14:textId="77777777" w:rsidR="00000000" w:rsidRDefault="0080671D">
      <w:pPr>
        <w:pStyle w:val="-"/>
        <w:rPr>
          <w:rtl/>
        </w:rPr>
      </w:pPr>
      <w:bookmarkStart w:id="108" w:name="FS000001061T23_06_2004_11_56_33C"/>
      <w:bookmarkEnd w:id="108"/>
      <w:r>
        <w:rPr>
          <w:rtl/>
        </w:rPr>
        <w:t>ג'מאל זחאלקה (בל"ד):</w:t>
      </w:r>
    </w:p>
    <w:p w14:paraId="36E209AA" w14:textId="77777777" w:rsidR="00000000" w:rsidRDefault="0080671D">
      <w:pPr>
        <w:pStyle w:val="a0"/>
        <w:rPr>
          <w:rtl/>
        </w:rPr>
      </w:pPr>
    </w:p>
    <w:p w14:paraId="18999E5E" w14:textId="77777777" w:rsidR="00000000" w:rsidRDefault="0080671D">
      <w:pPr>
        <w:pStyle w:val="a0"/>
        <w:rPr>
          <w:rFonts w:hint="cs"/>
          <w:rtl/>
        </w:rPr>
      </w:pPr>
      <w:r>
        <w:rPr>
          <w:rFonts w:hint="cs"/>
          <w:rtl/>
        </w:rPr>
        <w:t>אדוני היושב-רא</w:t>
      </w:r>
      <w:r>
        <w:rPr>
          <w:rFonts w:hint="cs"/>
          <w:rtl/>
        </w:rPr>
        <w:t xml:space="preserve">ש, היא הנותנת. מה שאמרת כאן, שנתקבלה הצעת חוק, כלומר יש תקדימים בחקיקה הישראלית לנושא שאני מעלה כאן, יש תקדימים לכך שהנושא הזה של הייצוג ההולם עוגן בחקיקה. צריך ללכת לאותם ענפים. אני לא אומר בכל פינה ובכל מקום, אלא אני מדבר על דברים שיהיה להם אפקט משמעותי </w:t>
      </w:r>
      <w:r>
        <w:rPr>
          <w:rFonts w:hint="cs"/>
          <w:rtl/>
        </w:rPr>
        <w:t xml:space="preserve">בקידום עקרון השוויון ובקידום עניין השוויון. </w:t>
      </w:r>
    </w:p>
    <w:p w14:paraId="585D4D4B" w14:textId="77777777" w:rsidR="00000000" w:rsidRDefault="0080671D">
      <w:pPr>
        <w:pStyle w:val="a0"/>
        <w:rPr>
          <w:rFonts w:hint="cs"/>
          <w:rtl/>
        </w:rPr>
      </w:pPr>
    </w:p>
    <w:p w14:paraId="0E6B2B96" w14:textId="77777777" w:rsidR="00000000" w:rsidRDefault="0080671D">
      <w:pPr>
        <w:pStyle w:val="a0"/>
        <w:rPr>
          <w:rFonts w:hint="cs"/>
          <w:rtl/>
        </w:rPr>
      </w:pPr>
      <w:r>
        <w:rPr>
          <w:rFonts w:hint="cs"/>
          <w:rtl/>
        </w:rPr>
        <w:t>אני חוזר לעניין של "בני סח'נין". שמעתי חברי כנסת, פוליטיקאים, האחד אחרי השני, מדברים  כל כך יפה, מדברים על כך שצריך לקדם את הספורט באוכלוסייה הערבית. זה טוב מאוד, והיה מין גאווה. אז בבקשה, יש לנו אפשרות לעשות ש</w:t>
      </w:r>
      <w:r>
        <w:rPr>
          <w:rFonts w:hint="cs"/>
          <w:rtl/>
        </w:rPr>
        <w:t xml:space="preserve">ינוי, לא מתן תקציב עובר, כלומר, תקציב לקבוצה מסוימת, ובשנה הבאה לא יהיה תקציב, אלא לעגן את זה בחקיקה כך שאפשר יהיה לקדם את מעמד הספורט בטווח הארוך. </w:t>
      </w:r>
    </w:p>
    <w:p w14:paraId="4073DE34" w14:textId="77777777" w:rsidR="00000000" w:rsidRDefault="0080671D">
      <w:pPr>
        <w:pStyle w:val="a0"/>
        <w:rPr>
          <w:rFonts w:hint="cs"/>
          <w:rtl/>
        </w:rPr>
      </w:pPr>
    </w:p>
    <w:p w14:paraId="38203A05" w14:textId="77777777" w:rsidR="00000000" w:rsidRDefault="0080671D">
      <w:pPr>
        <w:pStyle w:val="a0"/>
        <w:rPr>
          <w:rFonts w:hint="cs"/>
          <w:rtl/>
        </w:rPr>
      </w:pPr>
      <w:r>
        <w:rPr>
          <w:rFonts w:hint="cs"/>
          <w:rtl/>
        </w:rPr>
        <w:t>אני פונה אל כל חברי הכנסת מכל הסיעות - אני מצטער על שהממשלה לא תומכת בהצעה שלי - שיפעלו על-פי צו מצפונם וע</w:t>
      </w:r>
      <w:r>
        <w:rPr>
          <w:rFonts w:hint="cs"/>
          <w:rtl/>
        </w:rPr>
        <w:t xml:space="preserve">ל-פי דברתם. כלומר, מי שדיבר על שוויון, לטעמי צריך לתמוך בחוק הזה, ומי שדיבר על קידום הספורט, צריך לתמוך בחוק הזה. תודה רבה, אדוני היושב-ראש. </w:t>
      </w:r>
    </w:p>
    <w:p w14:paraId="475EB672" w14:textId="77777777" w:rsidR="00000000" w:rsidRDefault="0080671D">
      <w:pPr>
        <w:pStyle w:val="a0"/>
        <w:rPr>
          <w:rFonts w:hint="cs"/>
          <w:rtl/>
        </w:rPr>
      </w:pPr>
    </w:p>
    <w:p w14:paraId="178A0B15" w14:textId="77777777" w:rsidR="00000000" w:rsidRDefault="0080671D">
      <w:pPr>
        <w:pStyle w:val="af1"/>
        <w:rPr>
          <w:rtl/>
        </w:rPr>
      </w:pPr>
      <w:r>
        <w:rPr>
          <w:rtl/>
        </w:rPr>
        <w:t>היו"ר ראובן ריבלין:</w:t>
      </w:r>
    </w:p>
    <w:p w14:paraId="25D7EC0A" w14:textId="77777777" w:rsidR="00000000" w:rsidRDefault="0080671D">
      <w:pPr>
        <w:pStyle w:val="a0"/>
        <w:rPr>
          <w:rFonts w:hint="cs"/>
          <w:rtl/>
        </w:rPr>
      </w:pPr>
    </w:p>
    <w:p w14:paraId="6786F314" w14:textId="77777777" w:rsidR="00000000" w:rsidRDefault="0080671D">
      <w:pPr>
        <w:pStyle w:val="a0"/>
        <w:rPr>
          <w:rFonts w:hint="cs"/>
          <w:rtl/>
        </w:rPr>
      </w:pPr>
      <w:r>
        <w:rPr>
          <w:rFonts w:hint="cs"/>
          <w:rtl/>
        </w:rPr>
        <w:t xml:space="preserve">תודה רבה. בבקשה, שרת החינוך, התרבות והספורט. </w:t>
      </w:r>
    </w:p>
    <w:p w14:paraId="3F282FFD" w14:textId="77777777" w:rsidR="00000000" w:rsidRDefault="0080671D">
      <w:pPr>
        <w:pStyle w:val="a0"/>
        <w:rPr>
          <w:rFonts w:hint="cs"/>
          <w:rtl/>
        </w:rPr>
      </w:pPr>
    </w:p>
    <w:p w14:paraId="03C5E211" w14:textId="77777777" w:rsidR="00000000" w:rsidRDefault="0080671D">
      <w:pPr>
        <w:pStyle w:val="a"/>
        <w:rPr>
          <w:rtl/>
        </w:rPr>
      </w:pPr>
      <w:bookmarkStart w:id="109" w:name="FS000000470T23_06_2004_11_58_21"/>
      <w:bookmarkStart w:id="110" w:name="_Toc101171319"/>
      <w:bookmarkEnd w:id="109"/>
      <w:r>
        <w:rPr>
          <w:rtl/>
        </w:rPr>
        <w:t>שרת החינוך, התרבות והספורט לימור לבנת:</w:t>
      </w:r>
      <w:bookmarkEnd w:id="110"/>
    </w:p>
    <w:p w14:paraId="597E61E4" w14:textId="77777777" w:rsidR="00000000" w:rsidRDefault="0080671D">
      <w:pPr>
        <w:pStyle w:val="a0"/>
        <w:rPr>
          <w:rtl/>
        </w:rPr>
      </w:pPr>
    </w:p>
    <w:p w14:paraId="607E5F1D" w14:textId="77777777" w:rsidR="00000000" w:rsidRDefault="0080671D">
      <w:pPr>
        <w:pStyle w:val="a0"/>
        <w:rPr>
          <w:rFonts w:hint="cs"/>
          <w:rtl/>
        </w:rPr>
      </w:pPr>
      <w:r>
        <w:rPr>
          <w:rFonts w:hint="cs"/>
          <w:rtl/>
        </w:rPr>
        <w:t>אדוני</w:t>
      </w:r>
      <w:r>
        <w:rPr>
          <w:rFonts w:hint="cs"/>
          <w:rtl/>
        </w:rPr>
        <w:t xml:space="preserve"> היושב-ראש, חברי הכנסת, אני מבקשת להשיב על הצעת החוק של חבר הכנסת ג'מאל זחאלקה, ומייד אתייחס אליה יותר בפירוט, אבל  אני לא יכולה להימנע מלהתייחס לשאילתא בעל-פה שעליה השבתי קודם, אותה שאילתא בעל-פה שהוסיף לה שאלה חבר הכנסת טלב אלסאנע, כאשר שאל אותי: למה אין</w:t>
      </w:r>
      <w:r>
        <w:rPr>
          <w:rFonts w:hint="cs"/>
          <w:rtl/>
        </w:rPr>
        <w:t xml:space="preserve"> ייצוג של המגזר במועצה להשכלה גבוהה?  אני עניתי לחבר הכנסת אלסאנע, שבמועצה להשכלה גבוהה, בהרכבה הנוכחי, שאני מיניתי לפני שנתיים, יש לראשונה שני נציגים של המגזר, אחד מהם ד"ר פייסל עזייזה, והשני דרוזי. </w:t>
      </w:r>
    </w:p>
    <w:p w14:paraId="6B13BBF7" w14:textId="77777777" w:rsidR="00000000" w:rsidRDefault="0080671D">
      <w:pPr>
        <w:pStyle w:val="a0"/>
        <w:ind w:firstLine="0"/>
        <w:rPr>
          <w:rFonts w:hint="cs"/>
          <w:rtl/>
        </w:rPr>
      </w:pPr>
    </w:p>
    <w:p w14:paraId="6F1EEA2A" w14:textId="77777777" w:rsidR="00000000" w:rsidRDefault="0080671D">
      <w:pPr>
        <w:pStyle w:val="af1"/>
        <w:rPr>
          <w:rtl/>
        </w:rPr>
      </w:pPr>
      <w:r>
        <w:rPr>
          <w:rtl/>
        </w:rPr>
        <w:t>היו"ר ראובן ריבלין:</w:t>
      </w:r>
    </w:p>
    <w:p w14:paraId="100A3BC8" w14:textId="77777777" w:rsidR="00000000" w:rsidRDefault="0080671D">
      <w:pPr>
        <w:pStyle w:val="a0"/>
        <w:rPr>
          <w:rFonts w:hint="cs"/>
          <w:rtl/>
        </w:rPr>
      </w:pPr>
    </w:p>
    <w:p w14:paraId="73A41822" w14:textId="77777777" w:rsidR="00000000" w:rsidRDefault="0080671D">
      <w:pPr>
        <w:pStyle w:val="a0"/>
        <w:rPr>
          <w:rFonts w:hint="cs"/>
          <w:rtl/>
        </w:rPr>
      </w:pPr>
      <w:r>
        <w:rPr>
          <w:rFonts w:hint="cs"/>
          <w:rtl/>
        </w:rPr>
        <w:t xml:space="preserve">חבר הכנסת אליעזר כהן, זה פשוט לא </w:t>
      </w:r>
      <w:r>
        <w:rPr>
          <w:rFonts w:hint="cs"/>
          <w:rtl/>
        </w:rPr>
        <w:t xml:space="preserve">יכול להיות. אדוני, מרגע פתיחת הישיבה מנהל כל רגע ישיבה במקום אחר. יצא אדוני החוצה, יזמין את כל מי שהוא רוצה. שרה בישראל עומדת על הדוכן, משיבה לחבר כנסת, והמהומה למטה. </w:t>
      </w:r>
    </w:p>
    <w:p w14:paraId="793EBE31" w14:textId="77777777" w:rsidR="00000000" w:rsidRDefault="0080671D">
      <w:pPr>
        <w:pStyle w:val="a0"/>
        <w:rPr>
          <w:rFonts w:hint="cs"/>
          <w:rtl/>
        </w:rPr>
      </w:pPr>
    </w:p>
    <w:p w14:paraId="77136917" w14:textId="77777777" w:rsidR="00000000" w:rsidRDefault="0080671D">
      <w:pPr>
        <w:pStyle w:val="-"/>
        <w:rPr>
          <w:rtl/>
        </w:rPr>
      </w:pPr>
      <w:bookmarkStart w:id="111" w:name="FS000000470T23_06_2004_11_59_46C"/>
      <w:bookmarkEnd w:id="111"/>
      <w:r>
        <w:rPr>
          <w:rtl/>
        </w:rPr>
        <w:t>שרת החינוך, התרבות והספורט לימור לבנת:</w:t>
      </w:r>
    </w:p>
    <w:p w14:paraId="3EB38AF8" w14:textId="77777777" w:rsidR="00000000" w:rsidRDefault="0080671D">
      <w:pPr>
        <w:pStyle w:val="a0"/>
        <w:rPr>
          <w:rtl/>
        </w:rPr>
      </w:pPr>
    </w:p>
    <w:p w14:paraId="08E7306D" w14:textId="77777777" w:rsidR="00000000" w:rsidRDefault="0080671D">
      <w:pPr>
        <w:pStyle w:val="a0"/>
        <w:rPr>
          <w:rFonts w:hint="cs"/>
          <w:rtl/>
        </w:rPr>
      </w:pPr>
      <w:r>
        <w:rPr>
          <w:rFonts w:hint="cs"/>
          <w:rtl/>
        </w:rPr>
        <w:t>ובכן, דיווחתי או עדכנתי את חבר הכנסת אלסאנע, של</w:t>
      </w:r>
      <w:r>
        <w:rPr>
          <w:rFonts w:hint="cs"/>
          <w:rtl/>
        </w:rPr>
        <w:t xml:space="preserve">ראשונה מאז קום המדינה, במועצה להשכלה גבוהה, במינוי שלי, שני חברים מהמגזר הלא-יהודי, האחד ד"ר פייסל עזייזה, והשני ד"ר פואד פארס, מהמגזר הדרוזי. ואז התשובה היתה מהספסלים האלה: אבל זה דרוזי; למה את אומרת שניים ערבים, זה דרוזי, מה את מתייחסת לדרוזי? </w:t>
      </w:r>
    </w:p>
    <w:p w14:paraId="28398164" w14:textId="77777777" w:rsidR="00000000" w:rsidRDefault="0080671D">
      <w:pPr>
        <w:pStyle w:val="a0"/>
        <w:rPr>
          <w:rFonts w:hint="cs"/>
          <w:rtl/>
        </w:rPr>
      </w:pPr>
    </w:p>
    <w:p w14:paraId="4125B138" w14:textId="77777777" w:rsidR="00000000" w:rsidRDefault="0080671D">
      <w:pPr>
        <w:pStyle w:val="af0"/>
        <w:rPr>
          <w:rtl/>
        </w:rPr>
      </w:pPr>
      <w:r>
        <w:rPr>
          <w:rFonts w:hint="eastAsia"/>
          <w:rtl/>
        </w:rPr>
        <w:t>עבד</w:t>
      </w:r>
      <w:r>
        <w:rPr>
          <w:rtl/>
        </w:rPr>
        <w:t>-אלמא</w:t>
      </w:r>
      <w:r>
        <w:rPr>
          <w:rtl/>
        </w:rPr>
        <w:t>לכ דהאמשה (רע"ם):</w:t>
      </w:r>
    </w:p>
    <w:p w14:paraId="5E0C8DA7" w14:textId="77777777" w:rsidR="00000000" w:rsidRDefault="0080671D">
      <w:pPr>
        <w:pStyle w:val="a0"/>
        <w:rPr>
          <w:rFonts w:hint="cs"/>
          <w:rtl/>
        </w:rPr>
      </w:pPr>
    </w:p>
    <w:p w14:paraId="22A3377B" w14:textId="77777777" w:rsidR="00000000" w:rsidRDefault="0080671D">
      <w:pPr>
        <w:pStyle w:val="a0"/>
        <w:rPr>
          <w:rFonts w:hint="cs"/>
          <w:rtl/>
        </w:rPr>
      </w:pPr>
      <w:r>
        <w:rPr>
          <w:rFonts w:hint="cs"/>
          <w:rtl/>
        </w:rPr>
        <w:t>את מסלפת את הדברים. את הופכת את היוצרות.</w:t>
      </w:r>
    </w:p>
    <w:p w14:paraId="6A942E2A" w14:textId="77777777" w:rsidR="00000000" w:rsidRDefault="0080671D">
      <w:pPr>
        <w:pStyle w:val="a0"/>
        <w:rPr>
          <w:rFonts w:hint="cs"/>
          <w:rtl/>
        </w:rPr>
      </w:pPr>
    </w:p>
    <w:p w14:paraId="51BC0235" w14:textId="77777777" w:rsidR="00000000" w:rsidRDefault="0080671D">
      <w:pPr>
        <w:pStyle w:val="af1"/>
        <w:rPr>
          <w:rtl/>
        </w:rPr>
      </w:pPr>
      <w:r>
        <w:rPr>
          <w:rtl/>
        </w:rPr>
        <w:t>היו"ר ראובן ריבלין:</w:t>
      </w:r>
    </w:p>
    <w:p w14:paraId="34AD9C3F" w14:textId="77777777" w:rsidR="00000000" w:rsidRDefault="0080671D">
      <w:pPr>
        <w:pStyle w:val="a0"/>
        <w:rPr>
          <w:rFonts w:hint="cs"/>
          <w:rtl/>
        </w:rPr>
      </w:pPr>
    </w:p>
    <w:p w14:paraId="034FF36F" w14:textId="77777777" w:rsidR="00000000" w:rsidRDefault="0080671D">
      <w:pPr>
        <w:pStyle w:val="a0"/>
        <w:rPr>
          <w:rFonts w:hint="cs"/>
          <w:rtl/>
        </w:rPr>
      </w:pPr>
      <w:r>
        <w:rPr>
          <w:rFonts w:hint="cs"/>
          <w:rtl/>
        </w:rPr>
        <w:t xml:space="preserve">שב, חבר הכנסת דהאמשה. חבר הכנסת דהאמשה, ישב אדוני. </w:t>
      </w:r>
    </w:p>
    <w:p w14:paraId="2D3A94EF" w14:textId="77777777" w:rsidR="00000000" w:rsidRDefault="0080671D">
      <w:pPr>
        <w:pStyle w:val="a0"/>
        <w:rPr>
          <w:rFonts w:hint="cs"/>
          <w:rtl/>
        </w:rPr>
      </w:pPr>
    </w:p>
    <w:p w14:paraId="3B7063BA" w14:textId="77777777" w:rsidR="00000000" w:rsidRDefault="0080671D">
      <w:pPr>
        <w:pStyle w:val="af0"/>
        <w:rPr>
          <w:rtl/>
        </w:rPr>
      </w:pPr>
      <w:r>
        <w:rPr>
          <w:rFonts w:hint="eastAsia"/>
          <w:rtl/>
        </w:rPr>
        <w:t>עבד</w:t>
      </w:r>
      <w:r>
        <w:rPr>
          <w:rtl/>
        </w:rPr>
        <w:t>-אלמאלכ דהאמשה (רע"ם):</w:t>
      </w:r>
    </w:p>
    <w:p w14:paraId="61AEAB50" w14:textId="77777777" w:rsidR="00000000" w:rsidRDefault="0080671D">
      <w:pPr>
        <w:pStyle w:val="a0"/>
        <w:rPr>
          <w:rFonts w:hint="cs"/>
          <w:rtl/>
        </w:rPr>
      </w:pPr>
    </w:p>
    <w:p w14:paraId="04EF069D" w14:textId="77777777" w:rsidR="00000000" w:rsidRDefault="0080671D">
      <w:pPr>
        <w:pStyle w:val="a0"/>
        <w:rPr>
          <w:rFonts w:hint="cs"/>
          <w:rtl/>
        </w:rPr>
      </w:pPr>
      <w:r>
        <w:rPr>
          <w:rFonts w:hint="cs"/>
          <w:rtl/>
        </w:rPr>
        <w:t xml:space="preserve"> היא הופכת את היוצרות. </w:t>
      </w:r>
    </w:p>
    <w:p w14:paraId="60DD73C0" w14:textId="77777777" w:rsidR="00000000" w:rsidRDefault="0080671D">
      <w:pPr>
        <w:pStyle w:val="a0"/>
        <w:rPr>
          <w:rFonts w:hint="cs"/>
          <w:rtl/>
        </w:rPr>
      </w:pPr>
    </w:p>
    <w:p w14:paraId="2AAE67DD" w14:textId="77777777" w:rsidR="00000000" w:rsidRDefault="0080671D">
      <w:pPr>
        <w:pStyle w:val="af1"/>
        <w:rPr>
          <w:rtl/>
        </w:rPr>
      </w:pPr>
      <w:r>
        <w:rPr>
          <w:rtl/>
        </w:rPr>
        <w:t>היו"ר ראובן ריבלין:</w:t>
      </w:r>
    </w:p>
    <w:p w14:paraId="7FD35E53" w14:textId="77777777" w:rsidR="00000000" w:rsidRDefault="0080671D">
      <w:pPr>
        <w:pStyle w:val="a0"/>
        <w:rPr>
          <w:rtl/>
        </w:rPr>
      </w:pPr>
    </w:p>
    <w:p w14:paraId="6AD69C92" w14:textId="77777777" w:rsidR="00000000" w:rsidRDefault="0080671D">
      <w:pPr>
        <w:pStyle w:val="a0"/>
        <w:rPr>
          <w:rFonts w:hint="cs"/>
          <w:rtl/>
        </w:rPr>
      </w:pPr>
      <w:r>
        <w:rPr>
          <w:rFonts w:hint="cs"/>
          <w:rtl/>
        </w:rPr>
        <w:t xml:space="preserve">חבר הכנסת דהאמשה, שב. הוא אמר: לא יהודים - - - </w:t>
      </w:r>
    </w:p>
    <w:p w14:paraId="46418825" w14:textId="77777777" w:rsidR="00000000" w:rsidRDefault="0080671D">
      <w:pPr>
        <w:pStyle w:val="a0"/>
        <w:rPr>
          <w:rFonts w:hint="cs"/>
          <w:rtl/>
        </w:rPr>
      </w:pPr>
    </w:p>
    <w:p w14:paraId="5B10DE10" w14:textId="77777777" w:rsidR="00000000" w:rsidRDefault="0080671D">
      <w:pPr>
        <w:pStyle w:val="af0"/>
        <w:rPr>
          <w:rtl/>
        </w:rPr>
      </w:pPr>
      <w:r>
        <w:rPr>
          <w:rFonts w:hint="eastAsia"/>
          <w:rtl/>
        </w:rPr>
        <w:t>עבד</w:t>
      </w:r>
      <w:r>
        <w:rPr>
          <w:rtl/>
        </w:rPr>
        <w:t>-אלמאלכ דהאמשה (רע"ם):</w:t>
      </w:r>
    </w:p>
    <w:p w14:paraId="3123F7DC" w14:textId="77777777" w:rsidR="00000000" w:rsidRDefault="0080671D">
      <w:pPr>
        <w:pStyle w:val="a0"/>
        <w:rPr>
          <w:rFonts w:hint="cs"/>
          <w:rtl/>
        </w:rPr>
      </w:pPr>
    </w:p>
    <w:p w14:paraId="4BE889EA" w14:textId="77777777" w:rsidR="00000000" w:rsidRDefault="0080671D">
      <w:pPr>
        <w:pStyle w:val="a0"/>
        <w:rPr>
          <w:rFonts w:hint="cs"/>
          <w:rtl/>
        </w:rPr>
      </w:pPr>
      <w:r>
        <w:rPr>
          <w:rFonts w:hint="cs"/>
          <w:rtl/>
        </w:rPr>
        <w:t xml:space="preserve">את ממש מסלפת. </w:t>
      </w:r>
    </w:p>
    <w:p w14:paraId="32FFAB6D" w14:textId="77777777" w:rsidR="00000000" w:rsidRDefault="0080671D">
      <w:pPr>
        <w:pStyle w:val="a0"/>
        <w:rPr>
          <w:rFonts w:hint="cs"/>
          <w:rtl/>
        </w:rPr>
      </w:pPr>
    </w:p>
    <w:p w14:paraId="15605123" w14:textId="77777777" w:rsidR="00000000" w:rsidRDefault="0080671D">
      <w:pPr>
        <w:pStyle w:val="-"/>
        <w:rPr>
          <w:rtl/>
        </w:rPr>
      </w:pPr>
      <w:bookmarkStart w:id="112" w:name="FS000000470T23_06_2004_12_00_42C"/>
      <w:bookmarkEnd w:id="112"/>
      <w:r>
        <w:rPr>
          <w:rtl/>
        </w:rPr>
        <w:t>שרת החינוך, התרבות והספורט לימור לבנת:</w:t>
      </w:r>
    </w:p>
    <w:p w14:paraId="2B156BB5" w14:textId="77777777" w:rsidR="00000000" w:rsidRDefault="0080671D">
      <w:pPr>
        <w:pStyle w:val="a0"/>
        <w:rPr>
          <w:rFonts w:hint="cs"/>
          <w:rtl/>
        </w:rPr>
      </w:pPr>
    </w:p>
    <w:p w14:paraId="6FD1B6DF" w14:textId="77777777" w:rsidR="00000000" w:rsidRDefault="0080671D">
      <w:pPr>
        <w:pStyle w:val="a0"/>
        <w:rPr>
          <w:rFonts w:hint="cs"/>
          <w:rtl/>
        </w:rPr>
      </w:pPr>
      <w:r>
        <w:rPr>
          <w:rFonts w:hint="cs"/>
          <w:rtl/>
        </w:rPr>
        <w:t>ענה להם על זה גם יושב-ראש הכנסת, לא רק אני, כי אצלם הדרוזים זה בכלל לא נחשב. כל מה שהוא מגזר לא-יהודי, פעם ראשונה בהיסטוריה, אני גאה שיש במועצה להשכלה גבוהה לא רק חבר מוסלמ</w:t>
      </w:r>
      <w:r>
        <w:rPr>
          <w:rFonts w:hint="cs"/>
          <w:rtl/>
        </w:rPr>
        <w:t xml:space="preserve">י אלא גם חבר דרוזי, ואני גאה על זה מאוד, אבל אצלם זה לא נחשב, חבר הכנסת והבה, אתה מבין. </w:t>
      </w:r>
    </w:p>
    <w:p w14:paraId="5B618B16" w14:textId="77777777" w:rsidR="00000000" w:rsidRDefault="0080671D">
      <w:pPr>
        <w:pStyle w:val="a0"/>
        <w:rPr>
          <w:rFonts w:hint="cs"/>
          <w:rtl/>
        </w:rPr>
      </w:pPr>
    </w:p>
    <w:p w14:paraId="4821B16B" w14:textId="77777777" w:rsidR="00000000" w:rsidRDefault="0080671D">
      <w:pPr>
        <w:pStyle w:val="af1"/>
        <w:rPr>
          <w:rtl/>
        </w:rPr>
      </w:pPr>
      <w:r>
        <w:rPr>
          <w:rtl/>
        </w:rPr>
        <w:t>היו"ר ראובן ריבלין:</w:t>
      </w:r>
    </w:p>
    <w:p w14:paraId="4FA03B53" w14:textId="77777777" w:rsidR="00000000" w:rsidRDefault="0080671D">
      <w:pPr>
        <w:pStyle w:val="a0"/>
        <w:rPr>
          <w:rtl/>
        </w:rPr>
      </w:pPr>
    </w:p>
    <w:p w14:paraId="5110B6BE" w14:textId="77777777" w:rsidR="00000000" w:rsidRDefault="0080671D">
      <w:pPr>
        <w:pStyle w:val="a0"/>
        <w:rPr>
          <w:rFonts w:hint="cs"/>
          <w:rtl/>
        </w:rPr>
      </w:pPr>
      <w:r>
        <w:rPr>
          <w:rFonts w:hint="cs"/>
          <w:rtl/>
        </w:rPr>
        <w:t xml:space="preserve">חבר הכנסת והבה, לא להשיב. </w:t>
      </w:r>
    </w:p>
    <w:p w14:paraId="093F7DD4" w14:textId="77777777" w:rsidR="00000000" w:rsidRDefault="0080671D">
      <w:pPr>
        <w:pStyle w:val="a0"/>
        <w:rPr>
          <w:rFonts w:hint="cs"/>
          <w:rtl/>
        </w:rPr>
      </w:pPr>
    </w:p>
    <w:p w14:paraId="63CAE995" w14:textId="77777777" w:rsidR="00000000" w:rsidRDefault="0080671D">
      <w:pPr>
        <w:pStyle w:val="af0"/>
        <w:rPr>
          <w:rtl/>
        </w:rPr>
      </w:pPr>
      <w:r>
        <w:rPr>
          <w:rtl/>
        </w:rPr>
        <w:t>עבד-אלמאלכ דהאמשה (רע"ם):</w:t>
      </w:r>
    </w:p>
    <w:p w14:paraId="7A6FE27A" w14:textId="77777777" w:rsidR="00000000" w:rsidRDefault="0080671D">
      <w:pPr>
        <w:pStyle w:val="a0"/>
        <w:rPr>
          <w:rtl/>
        </w:rPr>
      </w:pPr>
    </w:p>
    <w:p w14:paraId="31504AFF" w14:textId="77777777" w:rsidR="00000000" w:rsidRDefault="0080671D">
      <w:pPr>
        <w:pStyle w:val="a0"/>
        <w:rPr>
          <w:rFonts w:hint="cs"/>
          <w:rtl/>
        </w:rPr>
      </w:pPr>
      <w:r>
        <w:rPr>
          <w:rFonts w:hint="cs"/>
          <w:rtl/>
        </w:rPr>
        <w:t xml:space="preserve">אף אחד לא חולק על זה. </w:t>
      </w:r>
    </w:p>
    <w:p w14:paraId="7059E908" w14:textId="77777777" w:rsidR="00000000" w:rsidRDefault="0080671D">
      <w:pPr>
        <w:pStyle w:val="a0"/>
        <w:rPr>
          <w:rFonts w:hint="cs"/>
          <w:rtl/>
        </w:rPr>
      </w:pPr>
    </w:p>
    <w:p w14:paraId="444DD44A" w14:textId="77777777" w:rsidR="00000000" w:rsidRDefault="0080671D">
      <w:pPr>
        <w:pStyle w:val="-"/>
        <w:rPr>
          <w:rtl/>
        </w:rPr>
      </w:pPr>
      <w:bookmarkStart w:id="113" w:name="FS000000470T23_06_2004_12_00_56C"/>
      <w:bookmarkEnd w:id="113"/>
      <w:r>
        <w:rPr>
          <w:rtl/>
        </w:rPr>
        <w:t>שרת החינוך, התרבות והספורט לימור לבנת:</w:t>
      </w:r>
    </w:p>
    <w:p w14:paraId="78D5E270" w14:textId="77777777" w:rsidR="00000000" w:rsidRDefault="0080671D">
      <w:pPr>
        <w:pStyle w:val="a0"/>
        <w:rPr>
          <w:rtl/>
        </w:rPr>
      </w:pPr>
    </w:p>
    <w:p w14:paraId="405CCE6F" w14:textId="77777777" w:rsidR="00000000" w:rsidRDefault="0080671D">
      <w:pPr>
        <w:pStyle w:val="a0"/>
        <w:rPr>
          <w:rFonts w:hint="cs"/>
          <w:rtl/>
        </w:rPr>
      </w:pPr>
      <w:r>
        <w:rPr>
          <w:rFonts w:hint="cs"/>
          <w:rtl/>
        </w:rPr>
        <w:t>לכן, חבר הכנסת והבה, כשאמר</w:t>
      </w:r>
      <w:r>
        <w:rPr>
          <w:rFonts w:hint="cs"/>
          <w:rtl/>
        </w:rPr>
        <w:t xml:space="preserve">ת קודם לחבר הכנסת זחאלקה שהוא לא ייצג, אתה צודק, כי הם באמת לא יכולים לייצג כאן. </w:t>
      </w:r>
    </w:p>
    <w:p w14:paraId="436859F5" w14:textId="77777777" w:rsidR="00000000" w:rsidRDefault="0080671D">
      <w:pPr>
        <w:pStyle w:val="a0"/>
        <w:rPr>
          <w:rFonts w:hint="cs"/>
          <w:rtl/>
        </w:rPr>
      </w:pPr>
    </w:p>
    <w:p w14:paraId="154FD97C" w14:textId="77777777" w:rsidR="00000000" w:rsidRDefault="0080671D">
      <w:pPr>
        <w:pStyle w:val="a0"/>
        <w:rPr>
          <w:rFonts w:hint="cs"/>
          <w:rtl/>
        </w:rPr>
      </w:pPr>
      <w:r>
        <w:rPr>
          <w:rFonts w:hint="cs"/>
          <w:rtl/>
        </w:rPr>
        <w:t xml:space="preserve">אני רוצה להתייחס לגופו של עניין. ובכן, לגופו של עניין, ההצעה - - - </w:t>
      </w:r>
    </w:p>
    <w:p w14:paraId="3357167B" w14:textId="77777777" w:rsidR="00000000" w:rsidRDefault="0080671D">
      <w:pPr>
        <w:pStyle w:val="a0"/>
        <w:rPr>
          <w:rFonts w:hint="cs"/>
          <w:rtl/>
        </w:rPr>
      </w:pPr>
    </w:p>
    <w:p w14:paraId="2F063B82" w14:textId="77777777" w:rsidR="00000000" w:rsidRDefault="0080671D">
      <w:pPr>
        <w:pStyle w:val="af0"/>
        <w:rPr>
          <w:rtl/>
        </w:rPr>
      </w:pPr>
      <w:r>
        <w:rPr>
          <w:rFonts w:hint="eastAsia"/>
          <w:rtl/>
        </w:rPr>
        <w:t>ג</w:t>
      </w:r>
      <w:r>
        <w:rPr>
          <w:rtl/>
        </w:rPr>
        <w:t>'מאל זחאלקה (בל"ד):</w:t>
      </w:r>
    </w:p>
    <w:p w14:paraId="1D25C75D" w14:textId="77777777" w:rsidR="00000000" w:rsidRDefault="0080671D">
      <w:pPr>
        <w:pStyle w:val="a0"/>
        <w:rPr>
          <w:rFonts w:hint="cs"/>
          <w:rtl/>
        </w:rPr>
      </w:pPr>
    </w:p>
    <w:p w14:paraId="4D5E0C28" w14:textId="77777777" w:rsidR="00000000" w:rsidRDefault="0080671D">
      <w:pPr>
        <w:pStyle w:val="a0"/>
        <w:rPr>
          <w:rFonts w:hint="cs"/>
          <w:rtl/>
        </w:rPr>
      </w:pPr>
      <w:r>
        <w:rPr>
          <w:rFonts w:hint="cs"/>
          <w:rtl/>
        </w:rPr>
        <w:t xml:space="preserve">- - - </w:t>
      </w:r>
    </w:p>
    <w:p w14:paraId="2C053E6A" w14:textId="77777777" w:rsidR="00000000" w:rsidRDefault="0080671D">
      <w:pPr>
        <w:pStyle w:val="a0"/>
        <w:rPr>
          <w:rFonts w:hint="cs"/>
          <w:rtl/>
        </w:rPr>
      </w:pPr>
    </w:p>
    <w:p w14:paraId="603820DA" w14:textId="77777777" w:rsidR="00000000" w:rsidRDefault="0080671D">
      <w:pPr>
        <w:pStyle w:val="af1"/>
        <w:rPr>
          <w:rtl/>
        </w:rPr>
      </w:pPr>
      <w:r>
        <w:rPr>
          <w:rtl/>
        </w:rPr>
        <w:t>היו"ר ראובן ריבלין:</w:t>
      </w:r>
    </w:p>
    <w:p w14:paraId="64513BD0" w14:textId="77777777" w:rsidR="00000000" w:rsidRDefault="0080671D">
      <w:pPr>
        <w:pStyle w:val="a0"/>
        <w:rPr>
          <w:rtl/>
        </w:rPr>
      </w:pPr>
    </w:p>
    <w:p w14:paraId="1B7074A1" w14:textId="77777777" w:rsidR="00000000" w:rsidRDefault="0080671D">
      <w:pPr>
        <w:pStyle w:val="a0"/>
        <w:rPr>
          <w:rFonts w:hint="cs"/>
          <w:rtl/>
        </w:rPr>
      </w:pPr>
      <w:r>
        <w:rPr>
          <w:rFonts w:hint="cs"/>
          <w:rtl/>
        </w:rPr>
        <w:t xml:space="preserve">חבר הכנסת זחאלקה, לאדוני יהיו חמש דקות להשיב לשרה. </w:t>
      </w:r>
    </w:p>
    <w:p w14:paraId="443704B4" w14:textId="77777777" w:rsidR="00000000" w:rsidRDefault="0080671D">
      <w:pPr>
        <w:pStyle w:val="af0"/>
        <w:rPr>
          <w:rtl/>
        </w:rPr>
      </w:pPr>
    </w:p>
    <w:p w14:paraId="0DBC3A6C" w14:textId="77777777" w:rsidR="00000000" w:rsidRDefault="0080671D">
      <w:pPr>
        <w:pStyle w:val="af0"/>
        <w:rPr>
          <w:rtl/>
        </w:rPr>
      </w:pPr>
      <w:r>
        <w:rPr>
          <w:rFonts w:hint="eastAsia"/>
          <w:rtl/>
        </w:rPr>
        <w:t>ואסל</w:t>
      </w:r>
      <w:r>
        <w:rPr>
          <w:rtl/>
        </w:rPr>
        <w:t xml:space="preserve"> טאהא (בל"ד):</w:t>
      </w:r>
    </w:p>
    <w:p w14:paraId="0919EA39" w14:textId="77777777" w:rsidR="00000000" w:rsidRDefault="0080671D">
      <w:pPr>
        <w:pStyle w:val="a0"/>
        <w:rPr>
          <w:rFonts w:hint="cs"/>
          <w:rtl/>
        </w:rPr>
      </w:pPr>
    </w:p>
    <w:p w14:paraId="423B4DE5" w14:textId="77777777" w:rsidR="00000000" w:rsidRDefault="0080671D">
      <w:pPr>
        <w:pStyle w:val="a0"/>
        <w:rPr>
          <w:rFonts w:hint="cs"/>
          <w:rtl/>
        </w:rPr>
      </w:pPr>
      <w:r>
        <w:rPr>
          <w:rFonts w:hint="cs"/>
          <w:rtl/>
        </w:rPr>
        <w:t xml:space="preserve">- - - </w:t>
      </w:r>
    </w:p>
    <w:p w14:paraId="78282514" w14:textId="77777777" w:rsidR="00000000" w:rsidRDefault="0080671D">
      <w:pPr>
        <w:pStyle w:val="a0"/>
        <w:rPr>
          <w:rFonts w:hint="cs"/>
          <w:rtl/>
        </w:rPr>
      </w:pPr>
    </w:p>
    <w:p w14:paraId="372356C5" w14:textId="77777777" w:rsidR="00000000" w:rsidRDefault="0080671D">
      <w:pPr>
        <w:pStyle w:val="af1"/>
        <w:rPr>
          <w:rtl/>
        </w:rPr>
      </w:pPr>
      <w:r>
        <w:rPr>
          <w:rtl/>
        </w:rPr>
        <w:t>היו"ר ראובן ריבלין:</w:t>
      </w:r>
    </w:p>
    <w:p w14:paraId="61C4899F" w14:textId="77777777" w:rsidR="00000000" w:rsidRDefault="0080671D">
      <w:pPr>
        <w:pStyle w:val="a0"/>
        <w:rPr>
          <w:rtl/>
        </w:rPr>
      </w:pPr>
    </w:p>
    <w:p w14:paraId="4BE09298" w14:textId="77777777" w:rsidR="00000000" w:rsidRDefault="0080671D">
      <w:pPr>
        <w:pStyle w:val="a0"/>
        <w:rPr>
          <w:rFonts w:hint="cs"/>
          <w:rtl/>
        </w:rPr>
      </w:pPr>
      <w:r>
        <w:rPr>
          <w:rFonts w:hint="cs"/>
          <w:rtl/>
        </w:rPr>
        <w:t xml:space="preserve">חבר הכנסת ואסל טאהא, אדוני לא יצעק לחבר הכנסת מגלי והבה. חבר הכנסת מגלי והבה. חבר הכנסת טאהא, אני קורא את שניכם לסדר. לא אסבול זאת יותר, קריאות והתרסות חבר כנסת כלפי רעהו על עניינים של גזע ולאום. </w:t>
      </w:r>
    </w:p>
    <w:p w14:paraId="0164B866" w14:textId="77777777" w:rsidR="00000000" w:rsidRDefault="0080671D">
      <w:pPr>
        <w:pStyle w:val="a0"/>
        <w:rPr>
          <w:rFonts w:hint="cs"/>
          <w:rtl/>
        </w:rPr>
      </w:pPr>
    </w:p>
    <w:p w14:paraId="1002D91B" w14:textId="77777777" w:rsidR="00000000" w:rsidRDefault="0080671D">
      <w:pPr>
        <w:pStyle w:val="af0"/>
        <w:rPr>
          <w:rtl/>
        </w:rPr>
      </w:pPr>
      <w:r>
        <w:rPr>
          <w:rFonts w:hint="eastAsia"/>
          <w:rtl/>
        </w:rPr>
        <w:t>עבד</w:t>
      </w:r>
      <w:r>
        <w:rPr>
          <w:rtl/>
        </w:rPr>
        <w:t>-אלמאלכ</w:t>
      </w:r>
      <w:r>
        <w:rPr>
          <w:rtl/>
        </w:rPr>
        <w:t xml:space="preserve"> דהאמשה (רע"ם):</w:t>
      </w:r>
    </w:p>
    <w:p w14:paraId="584F8F30" w14:textId="77777777" w:rsidR="00000000" w:rsidRDefault="0080671D">
      <w:pPr>
        <w:pStyle w:val="a0"/>
        <w:rPr>
          <w:rFonts w:hint="cs"/>
          <w:rtl/>
        </w:rPr>
      </w:pPr>
    </w:p>
    <w:p w14:paraId="7F351A7C" w14:textId="77777777" w:rsidR="00000000" w:rsidRDefault="0080671D">
      <w:pPr>
        <w:pStyle w:val="a0"/>
        <w:rPr>
          <w:rFonts w:hint="cs"/>
          <w:rtl/>
        </w:rPr>
      </w:pPr>
      <w:r>
        <w:rPr>
          <w:rFonts w:hint="cs"/>
          <w:rtl/>
        </w:rPr>
        <w:t xml:space="preserve">היא מסלפת את הדברים. </w:t>
      </w:r>
    </w:p>
    <w:p w14:paraId="3345FABD" w14:textId="77777777" w:rsidR="00000000" w:rsidRDefault="0080671D">
      <w:pPr>
        <w:pStyle w:val="a0"/>
        <w:rPr>
          <w:rFonts w:hint="cs"/>
          <w:rtl/>
        </w:rPr>
      </w:pPr>
    </w:p>
    <w:p w14:paraId="1EB0E986" w14:textId="77777777" w:rsidR="00000000" w:rsidRDefault="0080671D">
      <w:pPr>
        <w:pStyle w:val="af1"/>
        <w:rPr>
          <w:rtl/>
        </w:rPr>
      </w:pPr>
      <w:r>
        <w:rPr>
          <w:rtl/>
        </w:rPr>
        <w:t>היו"ר ראובן ריבלין:</w:t>
      </w:r>
    </w:p>
    <w:p w14:paraId="03FB6A63" w14:textId="77777777" w:rsidR="00000000" w:rsidRDefault="0080671D">
      <w:pPr>
        <w:pStyle w:val="a0"/>
        <w:rPr>
          <w:rtl/>
        </w:rPr>
      </w:pPr>
    </w:p>
    <w:p w14:paraId="5F2D0DFD" w14:textId="77777777" w:rsidR="00000000" w:rsidRDefault="0080671D">
      <w:pPr>
        <w:pStyle w:val="a0"/>
        <w:rPr>
          <w:rFonts w:hint="cs"/>
          <w:rtl/>
        </w:rPr>
      </w:pPr>
      <w:r>
        <w:rPr>
          <w:rFonts w:hint="cs"/>
          <w:rtl/>
        </w:rPr>
        <w:t xml:space="preserve">חבר הכנסת דהאמשה, אני לא שמעתי. חבר הכנסת דהאמשה, אני קורא אותך לסדר פעם ראשונה. חבר הכנסת דהאמשה, אני קורא אותך לסדר פעם שנייה. </w:t>
      </w:r>
    </w:p>
    <w:p w14:paraId="5E7E7B53" w14:textId="77777777" w:rsidR="00000000" w:rsidRDefault="0080671D">
      <w:pPr>
        <w:pStyle w:val="a0"/>
        <w:rPr>
          <w:rFonts w:hint="cs"/>
          <w:rtl/>
        </w:rPr>
      </w:pPr>
    </w:p>
    <w:p w14:paraId="354E05E1" w14:textId="77777777" w:rsidR="00000000" w:rsidRDefault="0080671D">
      <w:pPr>
        <w:pStyle w:val="a0"/>
        <w:rPr>
          <w:rFonts w:hint="cs"/>
          <w:rtl/>
        </w:rPr>
      </w:pPr>
      <w:r>
        <w:rPr>
          <w:rFonts w:hint="cs"/>
          <w:rtl/>
        </w:rPr>
        <w:t xml:space="preserve">חבר הכנסת זחאלקה, אדוני יהיה לו חמש דקות להשיב. בבקשה, גברתי. </w:t>
      </w:r>
    </w:p>
    <w:p w14:paraId="0D4463B4" w14:textId="77777777" w:rsidR="00000000" w:rsidRDefault="0080671D">
      <w:pPr>
        <w:pStyle w:val="a0"/>
        <w:ind w:firstLine="0"/>
        <w:rPr>
          <w:rFonts w:hint="cs"/>
          <w:rtl/>
        </w:rPr>
      </w:pPr>
    </w:p>
    <w:p w14:paraId="13B1B780" w14:textId="77777777" w:rsidR="00000000" w:rsidRDefault="0080671D">
      <w:pPr>
        <w:pStyle w:val="-"/>
        <w:rPr>
          <w:rtl/>
        </w:rPr>
      </w:pPr>
      <w:bookmarkStart w:id="114" w:name="FS000000470T23_06_2004_12_19_31C"/>
      <w:bookmarkEnd w:id="114"/>
      <w:r>
        <w:rPr>
          <w:rtl/>
        </w:rPr>
        <w:t>שרת החינוך, התרבות והספורט לימור לבנת:</w:t>
      </w:r>
    </w:p>
    <w:p w14:paraId="23D96B70" w14:textId="77777777" w:rsidR="00000000" w:rsidRDefault="0080671D">
      <w:pPr>
        <w:pStyle w:val="a0"/>
        <w:rPr>
          <w:rtl/>
        </w:rPr>
      </w:pPr>
    </w:p>
    <w:p w14:paraId="66FB7B88" w14:textId="77777777" w:rsidR="00000000" w:rsidRDefault="0080671D">
      <w:pPr>
        <w:pStyle w:val="a0"/>
        <w:ind w:firstLine="720"/>
        <w:rPr>
          <w:rFonts w:hint="cs"/>
          <w:rtl/>
        </w:rPr>
      </w:pPr>
      <w:r>
        <w:rPr>
          <w:rFonts w:hint="cs"/>
          <w:rtl/>
        </w:rPr>
        <w:t>ובכן, בהצעת החוק כאן מציע חבר הכנסת זחאלקה לתת ייצוג או חובת ייצוג של האוכלוסייה הערבית בסוגי משרות שונים בקרב העובדים - - -</w:t>
      </w:r>
    </w:p>
    <w:p w14:paraId="58BEF40F" w14:textId="77777777" w:rsidR="00000000" w:rsidRDefault="0080671D">
      <w:pPr>
        <w:pStyle w:val="a0"/>
        <w:ind w:firstLine="0"/>
        <w:rPr>
          <w:rFonts w:hint="cs"/>
          <w:rtl/>
        </w:rPr>
      </w:pPr>
    </w:p>
    <w:p w14:paraId="30A5D39E" w14:textId="77777777" w:rsidR="00000000" w:rsidRDefault="0080671D">
      <w:pPr>
        <w:pStyle w:val="af1"/>
        <w:rPr>
          <w:rtl/>
        </w:rPr>
      </w:pPr>
      <w:r>
        <w:rPr>
          <w:rFonts w:hint="eastAsia"/>
          <w:rtl/>
        </w:rPr>
        <w:t>היו</w:t>
      </w:r>
      <w:r>
        <w:rPr>
          <w:rtl/>
        </w:rPr>
        <w:t>"ר ראובן ריבלין:</w:t>
      </w:r>
    </w:p>
    <w:p w14:paraId="64B42B03" w14:textId="77777777" w:rsidR="00000000" w:rsidRDefault="0080671D">
      <w:pPr>
        <w:pStyle w:val="a0"/>
        <w:rPr>
          <w:rFonts w:hint="cs"/>
          <w:rtl/>
        </w:rPr>
      </w:pPr>
    </w:p>
    <w:p w14:paraId="6EE31164" w14:textId="77777777" w:rsidR="00000000" w:rsidRDefault="0080671D">
      <w:pPr>
        <w:pStyle w:val="a0"/>
        <w:rPr>
          <w:rFonts w:hint="cs"/>
          <w:rtl/>
        </w:rPr>
      </w:pPr>
      <w:r>
        <w:rPr>
          <w:rFonts w:hint="cs"/>
          <w:rtl/>
        </w:rPr>
        <w:t>תראו, בימי הצבעה זה קשה מאוד. להגביר מיקרופון.</w:t>
      </w:r>
    </w:p>
    <w:p w14:paraId="181F1A79" w14:textId="77777777" w:rsidR="00000000" w:rsidRDefault="0080671D">
      <w:pPr>
        <w:pStyle w:val="a0"/>
        <w:ind w:firstLine="0"/>
        <w:rPr>
          <w:rFonts w:hint="cs"/>
          <w:rtl/>
        </w:rPr>
      </w:pPr>
    </w:p>
    <w:p w14:paraId="7C475238" w14:textId="77777777" w:rsidR="00000000" w:rsidRDefault="0080671D">
      <w:pPr>
        <w:pStyle w:val="-"/>
        <w:rPr>
          <w:rtl/>
        </w:rPr>
      </w:pPr>
      <w:bookmarkStart w:id="115" w:name="FS000000470T23_06_2004_12_21_35C"/>
      <w:bookmarkEnd w:id="115"/>
      <w:r>
        <w:rPr>
          <w:rFonts w:hint="eastAsia"/>
          <w:rtl/>
        </w:rPr>
        <w:t>שרת</w:t>
      </w:r>
      <w:r>
        <w:rPr>
          <w:rtl/>
        </w:rPr>
        <w:t xml:space="preserve"> החינוך, התרבות וה</w:t>
      </w:r>
      <w:r>
        <w:rPr>
          <w:rtl/>
        </w:rPr>
        <w:t>ספורט לימור לבנת:</w:t>
      </w:r>
    </w:p>
    <w:p w14:paraId="572A2C5F" w14:textId="77777777" w:rsidR="00000000" w:rsidRDefault="0080671D">
      <w:pPr>
        <w:pStyle w:val="a0"/>
        <w:rPr>
          <w:rFonts w:hint="cs"/>
          <w:rtl/>
        </w:rPr>
      </w:pPr>
    </w:p>
    <w:p w14:paraId="07F5266F" w14:textId="77777777" w:rsidR="00000000" w:rsidRDefault="0080671D">
      <w:pPr>
        <w:pStyle w:val="a0"/>
        <w:rPr>
          <w:rFonts w:hint="cs"/>
          <w:rtl/>
        </w:rPr>
      </w:pPr>
      <w:r>
        <w:rPr>
          <w:rFonts w:hint="cs"/>
          <w:rtl/>
        </w:rPr>
        <w:t xml:space="preserve">- - - בקרב העובדים וההנהלות של איגודי ספורט. אדוני היושב-ראש, אני רוצה להבהיר שמדובר בגופים נתמכים על-פי חוק יסודות התקציב. בגופים כאלה אין חובה, ולטעמי בצדק, להעדיף אוכלוסייה מסוימת כזאת או אחרת. </w:t>
      </w:r>
    </w:p>
    <w:p w14:paraId="62D035B5" w14:textId="77777777" w:rsidR="00000000" w:rsidRDefault="0080671D">
      <w:pPr>
        <w:pStyle w:val="a0"/>
        <w:rPr>
          <w:rFonts w:hint="cs"/>
          <w:rtl/>
        </w:rPr>
      </w:pPr>
    </w:p>
    <w:p w14:paraId="68A9423C" w14:textId="77777777" w:rsidR="00000000" w:rsidRDefault="0080671D">
      <w:pPr>
        <w:pStyle w:val="a0"/>
        <w:rPr>
          <w:rFonts w:hint="cs"/>
          <w:rtl/>
        </w:rPr>
      </w:pPr>
      <w:r>
        <w:rPr>
          <w:rFonts w:hint="cs"/>
          <w:rtl/>
        </w:rPr>
        <w:t xml:space="preserve">ובכל מקרה, כאשר חבר הכנסת זחאלקה מדבר </w:t>
      </w:r>
      <w:r>
        <w:rPr>
          <w:rFonts w:hint="cs"/>
          <w:rtl/>
        </w:rPr>
        <w:t>על כך - - -</w:t>
      </w:r>
    </w:p>
    <w:p w14:paraId="405EDDB3" w14:textId="77777777" w:rsidR="00000000" w:rsidRDefault="0080671D">
      <w:pPr>
        <w:pStyle w:val="a0"/>
        <w:ind w:firstLine="0"/>
        <w:rPr>
          <w:rFonts w:hint="cs"/>
          <w:rtl/>
        </w:rPr>
      </w:pPr>
    </w:p>
    <w:p w14:paraId="126BF711" w14:textId="77777777" w:rsidR="00000000" w:rsidRDefault="0080671D">
      <w:pPr>
        <w:pStyle w:val="af1"/>
        <w:rPr>
          <w:rtl/>
        </w:rPr>
      </w:pPr>
      <w:r>
        <w:rPr>
          <w:rtl/>
        </w:rPr>
        <w:t>היו"ר ראובן ריבלין:</w:t>
      </w:r>
    </w:p>
    <w:p w14:paraId="52F21540" w14:textId="77777777" w:rsidR="00000000" w:rsidRDefault="0080671D">
      <w:pPr>
        <w:pStyle w:val="a0"/>
        <w:rPr>
          <w:rtl/>
        </w:rPr>
      </w:pPr>
    </w:p>
    <w:p w14:paraId="2C261C6E" w14:textId="77777777" w:rsidR="00000000" w:rsidRDefault="0080671D">
      <w:pPr>
        <w:pStyle w:val="a0"/>
        <w:rPr>
          <w:rFonts w:hint="cs"/>
          <w:rtl/>
        </w:rPr>
      </w:pPr>
      <w:r>
        <w:rPr>
          <w:rFonts w:hint="cs"/>
          <w:rtl/>
        </w:rPr>
        <w:t xml:space="preserve">רבותי, חברי סיעת העבודה, זה פשוט בלתי אפשרי. עומדת שרה ואחר כך תעמדו אתם פה ואני לא ארשה בשום אופן להפריע לכם. הדיונים ביניכם הם קשים - - - </w:t>
      </w:r>
    </w:p>
    <w:p w14:paraId="4D1D7C2E" w14:textId="77777777" w:rsidR="00000000" w:rsidRDefault="0080671D">
      <w:pPr>
        <w:pStyle w:val="a0"/>
        <w:ind w:firstLine="0"/>
        <w:rPr>
          <w:rFonts w:hint="cs"/>
          <w:rtl/>
        </w:rPr>
      </w:pPr>
    </w:p>
    <w:p w14:paraId="7F31D0D7" w14:textId="77777777" w:rsidR="00000000" w:rsidRDefault="0080671D">
      <w:pPr>
        <w:pStyle w:val="-"/>
        <w:rPr>
          <w:rtl/>
        </w:rPr>
      </w:pPr>
      <w:bookmarkStart w:id="116" w:name="FS000000470T23_06_2004_12_23_10C"/>
      <w:bookmarkEnd w:id="116"/>
      <w:r>
        <w:rPr>
          <w:rtl/>
        </w:rPr>
        <w:t>שרת החינוך, התרבות והספורט לימור לבנת:</w:t>
      </w:r>
    </w:p>
    <w:p w14:paraId="3525CA08" w14:textId="77777777" w:rsidR="00000000" w:rsidRDefault="0080671D">
      <w:pPr>
        <w:pStyle w:val="a0"/>
        <w:rPr>
          <w:rtl/>
        </w:rPr>
      </w:pPr>
    </w:p>
    <w:p w14:paraId="05C46D8D" w14:textId="77777777" w:rsidR="00000000" w:rsidRDefault="0080671D">
      <w:pPr>
        <w:pStyle w:val="a0"/>
        <w:rPr>
          <w:rFonts w:hint="cs"/>
          <w:rtl/>
        </w:rPr>
      </w:pPr>
      <w:r>
        <w:rPr>
          <w:rFonts w:hint="cs"/>
          <w:rtl/>
        </w:rPr>
        <w:t>אומר חבר הכנסת זחאלקה שאם יהיה ייצוג, אז</w:t>
      </w:r>
      <w:r>
        <w:rPr>
          <w:rFonts w:hint="cs"/>
          <w:rtl/>
        </w:rPr>
        <w:t xml:space="preserve"> גם העוגה התקציבית תחולק יותר טוב ואז גם אפשר יהיה לעגן את התקציבים וזה יעזור ויסייע. אני רוצה להבהיר, התקציבים - גם התמיכות השונות, בוועדות התמיכות, ולאיגודי הספורט - מחולקים על-פי קריטריונים. יכול להיות שיש חברי כנסת שלא שמעו את המלה הזאת. אבל הם מחולקים</w:t>
      </w:r>
      <w:r>
        <w:rPr>
          <w:rFonts w:hint="cs"/>
          <w:rtl/>
        </w:rPr>
        <w:t xml:space="preserve"> על-פי קריטריונים. ולכן, ייצוג כזה או אחר של גופים נתמכים לא היה מקובל, לא מקובל, וועדת השרים לחקיקה וגם אני מתנגדות להצעת החוק. נמשיך לחלק את תקציב המדינה על-פי קריטריונים לכולם, גם ליהודים וגם ללא-יהודים.</w:t>
      </w:r>
    </w:p>
    <w:p w14:paraId="5BAB6920" w14:textId="77777777" w:rsidR="00000000" w:rsidRDefault="0080671D">
      <w:pPr>
        <w:pStyle w:val="a0"/>
        <w:ind w:firstLine="0"/>
        <w:rPr>
          <w:rFonts w:hint="cs"/>
          <w:rtl/>
        </w:rPr>
      </w:pPr>
    </w:p>
    <w:p w14:paraId="59ECE596" w14:textId="77777777" w:rsidR="00000000" w:rsidRDefault="0080671D">
      <w:pPr>
        <w:pStyle w:val="af1"/>
        <w:rPr>
          <w:rtl/>
        </w:rPr>
      </w:pPr>
      <w:r>
        <w:rPr>
          <w:rtl/>
        </w:rPr>
        <w:t>היו"ר ראובן ריבלין:</w:t>
      </w:r>
    </w:p>
    <w:p w14:paraId="70309A15" w14:textId="77777777" w:rsidR="00000000" w:rsidRDefault="0080671D">
      <w:pPr>
        <w:pStyle w:val="a0"/>
        <w:rPr>
          <w:rtl/>
        </w:rPr>
      </w:pPr>
    </w:p>
    <w:p w14:paraId="13941BBB" w14:textId="77777777" w:rsidR="00000000" w:rsidRDefault="0080671D">
      <w:pPr>
        <w:pStyle w:val="a0"/>
        <w:rPr>
          <w:rFonts w:hint="cs"/>
          <w:rtl/>
        </w:rPr>
      </w:pPr>
      <w:r>
        <w:rPr>
          <w:rFonts w:hint="cs"/>
          <w:rtl/>
        </w:rPr>
        <w:t>תודה רבה. רבותי חברי הכנסת,</w:t>
      </w:r>
      <w:r>
        <w:rPr>
          <w:rFonts w:hint="cs"/>
          <w:rtl/>
        </w:rPr>
        <w:t xml:space="preserve"> אני לא מתייחס לשרת החינוך, אבל אני רוצה לומר לכם: כל מי שעולה לכאן לדבר מבקש ממני לדאוג לכך שיהיה שקט, ומייד לאחר שהוא יורד מהדוכן הוא הראשון שמתחיל לדבר בכנסת כאילו אף אחד אחר לא מדבר. כשהוא נמצא על הדוכן, כל אחד מבקש את תשומת הלב המקסימלית, אבל לא מסוגל</w:t>
      </w:r>
      <w:r>
        <w:rPr>
          <w:rFonts w:hint="cs"/>
          <w:rtl/>
        </w:rPr>
        <w:t xml:space="preserve">ים לבקש מעצמם אותו דבר. </w:t>
      </w:r>
    </w:p>
    <w:p w14:paraId="33F89167" w14:textId="77777777" w:rsidR="00000000" w:rsidRDefault="0080671D">
      <w:pPr>
        <w:pStyle w:val="a0"/>
        <w:rPr>
          <w:rFonts w:hint="cs"/>
          <w:rtl/>
        </w:rPr>
      </w:pPr>
    </w:p>
    <w:p w14:paraId="61EEE64C" w14:textId="77777777" w:rsidR="00000000" w:rsidRDefault="0080671D">
      <w:pPr>
        <w:pStyle w:val="a0"/>
        <w:rPr>
          <w:rFonts w:hint="cs"/>
          <w:rtl/>
        </w:rPr>
      </w:pPr>
      <w:r>
        <w:rPr>
          <w:rFonts w:hint="cs"/>
          <w:rtl/>
        </w:rPr>
        <w:t xml:space="preserve">חבר הכנסת זחאלקה </w:t>
      </w:r>
      <w:r>
        <w:rPr>
          <w:rtl/>
        </w:rPr>
        <w:t>–</w:t>
      </w:r>
      <w:r>
        <w:rPr>
          <w:rFonts w:hint="cs"/>
          <w:rtl/>
        </w:rPr>
        <w:t xml:space="preserve"> בבקשה, אדוני. יום רביעי הוא יום קשה, ולכן צריך לקצר בדברים. לרשותך חמש דקות.</w:t>
      </w:r>
    </w:p>
    <w:p w14:paraId="2505CF32" w14:textId="77777777" w:rsidR="00000000" w:rsidRDefault="0080671D">
      <w:pPr>
        <w:pStyle w:val="a0"/>
        <w:ind w:firstLine="0"/>
        <w:rPr>
          <w:rFonts w:hint="cs"/>
          <w:rtl/>
        </w:rPr>
      </w:pPr>
    </w:p>
    <w:p w14:paraId="6AEA85FB" w14:textId="77777777" w:rsidR="00000000" w:rsidRDefault="0080671D">
      <w:pPr>
        <w:pStyle w:val="a"/>
        <w:rPr>
          <w:rtl/>
        </w:rPr>
      </w:pPr>
      <w:bookmarkStart w:id="117" w:name="FS000001061T23_06_2004_12_04_46"/>
      <w:bookmarkStart w:id="118" w:name="_Toc101171320"/>
      <w:bookmarkEnd w:id="117"/>
      <w:r>
        <w:rPr>
          <w:rFonts w:hint="eastAsia"/>
          <w:rtl/>
        </w:rPr>
        <w:t>ג</w:t>
      </w:r>
      <w:r>
        <w:rPr>
          <w:rtl/>
        </w:rPr>
        <w:t>'מאל זחאלקה (בל"ד):</w:t>
      </w:r>
      <w:bookmarkEnd w:id="118"/>
    </w:p>
    <w:p w14:paraId="4222DFB3" w14:textId="77777777" w:rsidR="00000000" w:rsidRDefault="0080671D">
      <w:pPr>
        <w:pStyle w:val="a0"/>
        <w:rPr>
          <w:rFonts w:hint="cs"/>
          <w:rtl/>
        </w:rPr>
      </w:pPr>
    </w:p>
    <w:p w14:paraId="4EECB70F" w14:textId="77777777" w:rsidR="00000000" w:rsidRDefault="0080671D">
      <w:pPr>
        <w:pStyle w:val="a0"/>
        <w:rPr>
          <w:rFonts w:hint="cs"/>
          <w:rtl/>
        </w:rPr>
      </w:pPr>
      <w:r>
        <w:rPr>
          <w:rFonts w:hint="cs"/>
          <w:rtl/>
        </w:rPr>
        <w:t>אדוני היושב-ראש, אני מאוד מצטער ומרגיש - אני לא יודע איך להגיד, עולה שרת החינוך ואומרת, שחבר כנסת שמעלה הצעה הו</w:t>
      </w:r>
      <w:r>
        <w:rPr>
          <w:rFonts w:hint="cs"/>
          <w:rtl/>
        </w:rPr>
        <w:t>א לא מייצג. אז מי כן מייצג? אני נבחרתי על-ידי עשרות אלפי אזרחים, ושרת החינוך לפחות צריכה לתת כבוד לאותם אזרחים שבחרו בי. אני חושב שזה לא ראוי שכל פעם שמדברים לגופו של עניין - הטיעון המוחץ של השרה, שהיא פוסלת את החוק או את ההצעה מלכתחילה, משום שהעלה אותה חב</w:t>
      </w:r>
      <w:r>
        <w:rPr>
          <w:rFonts w:hint="cs"/>
          <w:rtl/>
        </w:rPr>
        <w:t>ר הכנסת ג'מאל זחאלקה. איזה מין טיעון? איזו רמה של אינטליגנציה, איזה יושר? ממש פרס נובל ליושר ולאינטליגנציה ולמופת חינוכי. בושה וחרפה.</w:t>
      </w:r>
    </w:p>
    <w:p w14:paraId="6A379CE7" w14:textId="77777777" w:rsidR="00000000" w:rsidRDefault="0080671D">
      <w:pPr>
        <w:pStyle w:val="a0"/>
        <w:rPr>
          <w:rFonts w:hint="cs"/>
          <w:rtl/>
        </w:rPr>
      </w:pPr>
    </w:p>
    <w:p w14:paraId="728B3DAE" w14:textId="77777777" w:rsidR="00000000" w:rsidRDefault="0080671D">
      <w:pPr>
        <w:pStyle w:val="a0"/>
        <w:rPr>
          <w:rFonts w:hint="cs"/>
          <w:rtl/>
        </w:rPr>
      </w:pPr>
      <w:r>
        <w:rPr>
          <w:rFonts w:hint="cs"/>
          <w:rtl/>
        </w:rPr>
        <w:t xml:space="preserve">לכן, אני דוחה בשאט נפש את הטענה, שהיא לגופו של איש. בבקשה, רוצה להתווכח? אני לא אומר שהצעת החוק אינה בת-ויכוח. התנהל כאן </w:t>
      </w:r>
      <w:r>
        <w:rPr>
          <w:rFonts w:hint="cs"/>
          <w:rtl/>
        </w:rPr>
        <w:t>ויכוח, אדוני היושב-ראש, בינך לביני. החוק שאני מציע כאן נסמך בין השאר על כך שבחוק הספורט עצמו נעשה תיקון דומה. נעשה תיקון לפני  חודשים מספר, שנתן ייצוג הולם לנשים. אני ממשיך על-פי אותו היגיון, אני לא ממציא את הגלגל כאן ודוחף מין בשאינו מינו. אני נשען על תקד</w:t>
      </w:r>
      <w:r>
        <w:rPr>
          <w:rFonts w:hint="cs"/>
          <w:rtl/>
        </w:rPr>
        <w:t xml:space="preserve">ים ועל תקדימים אחרים בחקיקה. כלומר, זו לא המצאה. אני רוצה ליישם עיקרון שאומץ בחלקו על-ידי הפרלמנט כאן. אני לא מביא עיקרון זר. </w:t>
      </w:r>
    </w:p>
    <w:p w14:paraId="62CA2E66" w14:textId="77777777" w:rsidR="00000000" w:rsidRDefault="0080671D">
      <w:pPr>
        <w:pStyle w:val="a0"/>
        <w:rPr>
          <w:rFonts w:hint="cs"/>
          <w:rtl/>
        </w:rPr>
      </w:pPr>
    </w:p>
    <w:p w14:paraId="0162F85E" w14:textId="77777777" w:rsidR="00000000" w:rsidRDefault="0080671D">
      <w:pPr>
        <w:pStyle w:val="a0"/>
        <w:rPr>
          <w:rFonts w:hint="cs"/>
          <w:rtl/>
        </w:rPr>
      </w:pPr>
      <w:r>
        <w:rPr>
          <w:rFonts w:hint="cs"/>
          <w:rtl/>
        </w:rPr>
        <w:t>דבר שני, מדובר בקריטריונים. מה, אני ביקשתי שיהיו קריטריונים מיוחדים? דרך אגב, גם אגודות וארגוני ספורט מרכזיים, חלק מהם לפחות, הכ</w:t>
      </w:r>
      <w:r>
        <w:rPr>
          <w:rFonts w:hint="cs"/>
          <w:rtl/>
        </w:rPr>
        <w:t>ניסו את הקריטריון של קידום הספורט בפריפריה, של קידום הספורט העממי. אני לא מחפש עקרונות מיוחדים לערבים, או שאני רוצה שהאוכלוסייה הערבית תקבל יותר ממה שמגיע לה בעוגה התקציבית. מה שמגיע לנו - לא יותר, אבל לא פחות. זה מה שאני מציע. לכן, אפשר לבנות את הקריטריונ</w:t>
      </w:r>
      <w:r>
        <w:rPr>
          <w:rFonts w:hint="cs"/>
          <w:rtl/>
        </w:rPr>
        <w:t xml:space="preserve">ים בצורה כזאת שהתקציבים יחולקו על-פי עקרונות שוויוניים. </w:t>
      </w:r>
    </w:p>
    <w:p w14:paraId="4CDEE48C" w14:textId="77777777" w:rsidR="00000000" w:rsidRDefault="0080671D">
      <w:pPr>
        <w:pStyle w:val="a0"/>
        <w:ind w:firstLine="0"/>
        <w:rPr>
          <w:rFonts w:hint="cs"/>
          <w:rtl/>
        </w:rPr>
      </w:pPr>
    </w:p>
    <w:p w14:paraId="1DF2A3C2" w14:textId="77777777" w:rsidR="00000000" w:rsidRDefault="0080671D">
      <w:pPr>
        <w:pStyle w:val="af1"/>
        <w:rPr>
          <w:rtl/>
        </w:rPr>
      </w:pPr>
      <w:r>
        <w:rPr>
          <w:rtl/>
        </w:rPr>
        <w:t>היו"ר ראובן ריבלין:</w:t>
      </w:r>
    </w:p>
    <w:p w14:paraId="008100B4" w14:textId="77777777" w:rsidR="00000000" w:rsidRDefault="0080671D">
      <w:pPr>
        <w:pStyle w:val="a0"/>
        <w:rPr>
          <w:rtl/>
        </w:rPr>
      </w:pPr>
    </w:p>
    <w:p w14:paraId="7004A7D8" w14:textId="77777777" w:rsidR="00000000" w:rsidRDefault="0080671D">
      <w:pPr>
        <w:pStyle w:val="a0"/>
        <w:rPr>
          <w:rFonts w:hint="cs"/>
          <w:rtl/>
        </w:rPr>
      </w:pPr>
      <w:r>
        <w:rPr>
          <w:rFonts w:hint="cs"/>
          <w:rtl/>
        </w:rPr>
        <w:t>אדוני בהצעת החוק מדבר על מתן ייצוג. השרה אמרה שהקריטריונים מקוימים על-פי עקרון השוויון. הייצוג לא ישנה את זה.</w:t>
      </w:r>
    </w:p>
    <w:p w14:paraId="7DA7FAFC" w14:textId="77777777" w:rsidR="00000000" w:rsidRDefault="0080671D">
      <w:pPr>
        <w:pStyle w:val="a0"/>
        <w:ind w:firstLine="0"/>
        <w:rPr>
          <w:rFonts w:hint="cs"/>
          <w:rtl/>
        </w:rPr>
      </w:pPr>
    </w:p>
    <w:p w14:paraId="3054821F" w14:textId="77777777" w:rsidR="00000000" w:rsidRDefault="0080671D">
      <w:pPr>
        <w:pStyle w:val="-"/>
        <w:rPr>
          <w:rtl/>
        </w:rPr>
      </w:pPr>
      <w:bookmarkStart w:id="119" w:name="FS000001061T23_06_2004_12_08_21C"/>
      <w:bookmarkEnd w:id="119"/>
      <w:r>
        <w:rPr>
          <w:rtl/>
        </w:rPr>
        <w:t>ג'מאל זחאלקה (בל"ד):</w:t>
      </w:r>
    </w:p>
    <w:p w14:paraId="35109A62" w14:textId="77777777" w:rsidR="00000000" w:rsidRDefault="0080671D">
      <w:pPr>
        <w:pStyle w:val="a0"/>
        <w:rPr>
          <w:rtl/>
        </w:rPr>
      </w:pPr>
    </w:p>
    <w:p w14:paraId="58FF6124" w14:textId="77777777" w:rsidR="00000000" w:rsidRDefault="0080671D">
      <w:pPr>
        <w:pStyle w:val="a0"/>
        <w:rPr>
          <w:rFonts w:hint="cs"/>
          <w:rtl/>
        </w:rPr>
      </w:pPr>
      <w:r>
        <w:rPr>
          <w:rFonts w:hint="cs"/>
          <w:rtl/>
        </w:rPr>
        <w:t>יפה מאוד. אני אומר שהייצוג יקדם את הנושא הזה</w:t>
      </w:r>
      <w:r>
        <w:rPr>
          <w:rFonts w:hint="cs"/>
          <w:rtl/>
        </w:rPr>
        <w:t>. הוא לא יקבע קריטריונים. אבל היא ענתה לי דווקא על הקריטריונים. אני אומר שההצעה הזאת, אין בה עלות תקציבית. היא יכולה לקדם את השוויון. היא נותנת כלי לקידום השוויון, לחלוקה צודקת יותר של משאבים. היא נותנת כלי, היא נותנת ייצוג. כשיש ייצוג, יש לך אפשרות רבה יו</w:t>
      </w:r>
      <w:r>
        <w:rPr>
          <w:rFonts w:hint="cs"/>
          <w:rtl/>
        </w:rPr>
        <w:t xml:space="preserve">תר להשפיע, לשכנע. יש להביא את הדברים. משהו ייעשה פה בכוח? ייעשה על-ידי שכנוע, ומי שישתכנע </w:t>
      </w:r>
      <w:r>
        <w:rPr>
          <w:rtl/>
        </w:rPr>
        <w:t>–</w:t>
      </w:r>
      <w:r>
        <w:rPr>
          <w:rFonts w:hint="cs"/>
          <w:rtl/>
        </w:rPr>
        <w:t xml:space="preserve"> ישתכנע, ואכן יהיו תקציבים. אם לא נצליח לשכנע, לא יהיו. זה ברור. אני לא מביא משהו שכאילו נדחף בכוח.</w:t>
      </w:r>
    </w:p>
    <w:p w14:paraId="583E7D1D" w14:textId="77777777" w:rsidR="00000000" w:rsidRDefault="0080671D">
      <w:pPr>
        <w:pStyle w:val="a0"/>
        <w:rPr>
          <w:rFonts w:hint="cs"/>
          <w:rtl/>
        </w:rPr>
      </w:pPr>
    </w:p>
    <w:p w14:paraId="7052B5F9" w14:textId="77777777" w:rsidR="00000000" w:rsidRDefault="0080671D">
      <w:pPr>
        <w:pStyle w:val="a0"/>
        <w:rPr>
          <w:rFonts w:hint="cs"/>
          <w:rtl/>
        </w:rPr>
      </w:pPr>
      <w:r>
        <w:rPr>
          <w:rFonts w:hint="cs"/>
          <w:rtl/>
        </w:rPr>
        <w:t>אדוני היושב-ראש, כשאני מדבר על ייצוג של האוכלוסייה הערבית, אני מ</w:t>
      </w:r>
      <w:r>
        <w:rPr>
          <w:rFonts w:hint="cs"/>
          <w:rtl/>
        </w:rPr>
        <w:t>דבר על כלל האוכלוסייה הערבית. מעולם לא עשינו פה, בין חברי הכנסת הערבים, חלוקה בין דרוזים, נוצרים ומוסלמים. אין חיה כזאת. בעינינו כולם מייצגים אותנו, כולם שווים, והניסיון לדחוק את העניין הזה, אני חושב שאין לו מקום.</w:t>
      </w:r>
    </w:p>
    <w:p w14:paraId="301BF5A3" w14:textId="77777777" w:rsidR="00000000" w:rsidRDefault="0080671D">
      <w:pPr>
        <w:pStyle w:val="a0"/>
        <w:rPr>
          <w:rFonts w:hint="cs"/>
          <w:rtl/>
        </w:rPr>
      </w:pPr>
    </w:p>
    <w:p w14:paraId="3BAB4282" w14:textId="77777777" w:rsidR="00000000" w:rsidRDefault="0080671D">
      <w:pPr>
        <w:pStyle w:val="a0"/>
        <w:rPr>
          <w:rFonts w:hint="cs"/>
          <w:rtl/>
        </w:rPr>
      </w:pPr>
      <w:r>
        <w:rPr>
          <w:rFonts w:hint="cs"/>
          <w:rtl/>
        </w:rPr>
        <w:t xml:space="preserve">כבוד היושב-ראש, לכן אני פונה אל כלל חברי </w:t>
      </w:r>
      <w:r>
        <w:rPr>
          <w:rFonts w:hint="cs"/>
          <w:rtl/>
        </w:rPr>
        <w:t>הכנסת ומזכיר להם שמדובר בספורט. יש משהו יותר נייטרלי, שיש עליו הסכמה, מאשר ספורט? אז שיהיו ספורטיביים ויתמכו בהצעה לגופו של עניין ולא לגופו של איש. תודה רבה.</w:t>
      </w:r>
    </w:p>
    <w:p w14:paraId="34235C54" w14:textId="77777777" w:rsidR="00000000" w:rsidRDefault="0080671D">
      <w:pPr>
        <w:pStyle w:val="a0"/>
        <w:ind w:firstLine="0"/>
        <w:rPr>
          <w:rFonts w:hint="cs"/>
          <w:rtl/>
        </w:rPr>
      </w:pPr>
    </w:p>
    <w:p w14:paraId="4B99D9F5" w14:textId="77777777" w:rsidR="00000000" w:rsidRDefault="0080671D">
      <w:pPr>
        <w:pStyle w:val="af1"/>
        <w:rPr>
          <w:rtl/>
        </w:rPr>
      </w:pPr>
      <w:r>
        <w:rPr>
          <w:rtl/>
        </w:rPr>
        <w:t>היו"ר ראובן ריבלין:</w:t>
      </w:r>
    </w:p>
    <w:p w14:paraId="684B64DE" w14:textId="77777777" w:rsidR="00000000" w:rsidRDefault="0080671D">
      <w:pPr>
        <w:pStyle w:val="a0"/>
        <w:rPr>
          <w:rtl/>
        </w:rPr>
      </w:pPr>
    </w:p>
    <w:p w14:paraId="2F6982D3" w14:textId="77777777" w:rsidR="00000000" w:rsidRDefault="0080671D">
      <w:pPr>
        <w:pStyle w:val="a0"/>
        <w:rPr>
          <w:rFonts w:hint="cs"/>
          <w:rtl/>
        </w:rPr>
      </w:pPr>
      <w:r>
        <w:rPr>
          <w:rFonts w:hint="cs"/>
          <w:rtl/>
        </w:rPr>
        <w:t>נדמה לי שחבר הכנסת בשארה בזמנו, בהצעת החוק שלו קיבל את דעת רוב הכנסת ואכן הח</w:t>
      </w:r>
      <w:r>
        <w:rPr>
          <w:rFonts w:hint="cs"/>
          <w:rtl/>
        </w:rPr>
        <w:t xml:space="preserve">וק עבר. פה, הנושא לדיון הוא לא לגופו של איש אלא לגופו של עניין. </w:t>
      </w:r>
    </w:p>
    <w:p w14:paraId="7DCC9AE3" w14:textId="77777777" w:rsidR="00000000" w:rsidRDefault="0080671D">
      <w:pPr>
        <w:pStyle w:val="a0"/>
        <w:rPr>
          <w:rFonts w:hint="cs"/>
          <w:rtl/>
        </w:rPr>
      </w:pPr>
    </w:p>
    <w:p w14:paraId="2D5EE62F" w14:textId="77777777" w:rsidR="00000000" w:rsidRDefault="0080671D">
      <w:pPr>
        <w:pStyle w:val="a0"/>
        <w:rPr>
          <w:rFonts w:hint="cs"/>
          <w:rtl/>
        </w:rPr>
      </w:pPr>
      <w:r>
        <w:rPr>
          <w:rFonts w:hint="cs"/>
          <w:rtl/>
        </w:rPr>
        <w:t xml:space="preserve">רבותי חברי הכנסת, נא לשבת. רבותי השרים, אני מבקש מכל איש לשבת על מקומו, שכן כל הצבעה נקלטת גם אם אתם עושים זאת על מסך לא לכם. אני הצעתי שנוכל ללחוץ רק על המסך שלנו אבל לא רציתם. </w:t>
      </w:r>
    </w:p>
    <w:p w14:paraId="2CB16C52" w14:textId="77777777" w:rsidR="00000000" w:rsidRDefault="0080671D">
      <w:pPr>
        <w:pStyle w:val="a0"/>
        <w:ind w:firstLine="0"/>
        <w:rPr>
          <w:rFonts w:hint="cs"/>
          <w:rtl/>
        </w:rPr>
      </w:pPr>
    </w:p>
    <w:p w14:paraId="2D955810" w14:textId="77777777" w:rsidR="00000000" w:rsidRDefault="0080671D">
      <w:pPr>
        <w:pStyle w:val="af0"/>
        <w:rPr>
          <w:rtl/>
        </w:rPr>
      </w:pPr>
      <w:r>
        <w:rPr>
          <w:rtl/>
        </w:rPr>
        <w:t>נסים זאב (</w:t>
      </w:r>
      <w:r>
        <w:rPr>
          <w:rtl/>
        </w:rPr>
        <w:t>ש"ס):</w:t>
      </w:r>
    </w:p>
    <w:p w14:paraId="55602239" w14:textId="77777777" w:rsidR="00000000" w:rsidRDefault="0080671D">
      <w:pPr>
        <w:pStyle w:val="a0"/>
        <w:rPr>
          <w:rtl/>
        </w:rPr>
      </w:pPr>
    </w:p>
    <w:p w14:paraId="640DB853" w14:textId="77777777" w:rsidR="00000000" w:rsidRDefault="0080671D">
      <w:pPr>
        <w:pStyle w:val="a0"/>
        <w:rPr>
          <w:rFonts w:hint="cs"/>
          <w:rtl/>
        </w:rPr>
      </w:pPr>
      <w:r>
        <w:rPr>
          <w:rFonts w:hint="cs"/>
          <w:rtl/>
        </w:rPr>
        <w:t>- - -</w:t>
      </w:r>
    </w:p>
    <w:p w14:paraId="7D653D43" w14:textId="77777777" w:rsidR="00000000" w:rsidRDefault="0080671D">
      <w:pPr>
        <w:pStyle w:val="a0"/>
        <w:rPr>
          <w:rFonts w:hint="cs"/>
          <w:rtl/>
        </w:rPr>
      </w:pPr>
    </w:p>
    <w:p w14:paraId="2FEC2FDF" w14:textId="77777777" w:rsidR="00000000" w:rsidRDefault="0080671D">
      <w:pPr>
        <w:pStyle w:val="af1"/>
        <w:rPr>
          <w:rtl/>
        </w:rPr>
      </w:pPr>
      <w:r>
        <w:rPr>
          <w:rtl/>
        </w:rPr>
        <w:t>היו"ר ראובן ריבלין:</w:t>
      </w:r>
    </w:p>
    <w:p w14:paraId="12F553A8" w14:textId="77777777" w:rsidR="00000000" w:rsidRDefault="0080671D">
      <w:pPr>
        <w:pStyle w:val="a0"/>
        <w:rPr>
          <w:rtl/>
        </w:rPr>
      </w:pPr>
    </w:p>
    <w:p w14:paraId="68971F1B" w14:textId="77777777" w:rsidR="00000000" w:rsidRDefault="0080671D">
      <w:pPr>
        <w:pStyle w:val="a0"/>
        <w:rPr>
          <w:rFonts w:hint="cs"/>
          <w:rtl/>
        </w:rPr>
      </w:pPr>
      <w:r>
        <w:rPr>
          <w:rFonts w:hint="cs"/>
          <w:rtl/>
        </w:rPr>
        <w:t>חבר הכנסת זאב, אני יודע ואני מוכן לזה. חבר הכנסת זאב שב. שב מייד. אני יודע, שכריטואל, בכל פעם שאני הולך להצבעה אתה מתחיל להרים את קולך. אני מקבל את זה באהבה. חבר הכנסת פרץ, אדוני הבטיח לי להרגיע בכל פעם את ידידי הטוב, היר</w:t>
      </w:r>
      <w:r>
        <w:rPr>
          <w:rFonts w:hint="cs"/>
          <w:rtl/>
        </w:rPr>
        <w:t xml:space="preserve">ושלמי, חבר הכנסת זאב, והוא לא עושה את זה. </w:t>
      </w:r>
    </w:p>
    <w:p w14:paraId="08914F2A" w14:textId="77777777" w:rsidR="00000000" w:rsidRDefault="0080671D">
      <w:pPr>
        <w:pStyle w:val="a0"/>
        <w:rPr>
          <w:rFonts w:hint="cs"/>
          <w:rtl/>
        </w:rPr>
      </w:pPr>
    </w:p>
    <w:p w14:paraId="4996B781" w14:textId="77777777" w:rsidR="00000000" w:rsidRDefault="0080671D">
      <w:pPr>
        <w:pStyle w:val="a0"/>
        <w:rPr>
          <w:rFonts w:hint="cs"/>
          <w:rtl/>
        </w:rPr>
      </w:pPr>
      <w:r>
        <w:rPr>
          <w:rFonts w:hint="cs"/>
          <w:rtl/>
        </w:rPr>
        <w:t xml:space="preserve">רבותי חברי הכנסת, אנחנו עוברים להצבעה על הצעת חוק הספורט (תיקון </w:t>
      </w:r>
      <w:r>
        <w:rPr>
          <w:rtl/>
        </w:rPr>
        <w:t>–</w:t>
      </w:r>
      <w:r>
        <w:rPr>
          <w:rFonts w:hint="cs"/>
          <w:rtl/>
        </w:rPr>
        <w:t xml:space="preserve"> ייצוג הולם לאוכלוסייה הערבית), התשס"ד-2003, של חברי הכנסת זחאלקה, בשארה וטאהא. נא להצביע - מי בעד, מי נגד, מי נמנע. לא לקרוא קריאות ביניים בזמן הה</w:t>
      </w:r>
      <w:r>
        <w:rPr>
          <w:rFonts w:hint="cs"/>
          <w:rtl/>
        </w:rPr>
        <w:t>צבעה.</w:t>
      </w:r>
    </w:p>
    <w:p w14:paraId="360AA103" w14:textId="77777777" w:rsidR="00000000" w:rsidRDefault="0080671D">
      <w:pPr>
        <w:pStyle w:val="a0"/>
        <w:ind w:firstLine="0"/>
        <w:rPr>
          <w:rFonts w:hint="cs"/>
          <w:rtl/>
        </w:rPr>
      </w:pPr>
    </w:p>
    <w:p w14:paraId="50CFBF10" w14:textId="77777777" w:rsidR="00000000" w:rsidRDefault="0080671D">
      <w:pPr>
        <w:pStyle w:val="ab"/>
        <w:bidi/>
        <w:rPr>
          <w:rFonts w:hint="cs"/>
          <w:rtl/>
        </w:rPr>
      </w:pPr>
      <w:r>
        <w:rPr>
          <w:rFonts w:hint="cs"/>
          <w:rtl/>
        </w:rPr>
        <w:t>הצבעה מס' 2</w:t>
      </w:r>
    </w:p>
    <w:p w14:paraId="4CE1B3E2" w14:textId="77777777" w:rsidR="00000000" w:rsidRDefault="0080671D">
      <w:pPr>
        <w:pStyle w:val="a0"/>
        <w:rPr>
          <w:rFonts w:hint="cs"/>
          <w:rtl/>
        </w:rPr>
      </w:pPr>
    </w:p>
    <w:p w14:paraId="09BED499" w14:textId="77777777" w:rsidR="00000000" w:rsidRDefault="0080671D">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35</w:t>
      </w:r>
    </w:p>
    <w:p w14:paraId="78EEAFD8" w14:textId="77777777" w:rsidR="00000000" w:rsidRDefault="0080671D">
      <w:pPr>
        <w:pStyle w:val="ac"/>
        <w:bidi/>
        <w:rPr>
          <w:rFonts w:hint="cs"/>
          <w:rtl/>
        </w:rPr>
      </w:pPr>
      <w:r>
        <w:rPr>
          <w:rFonts w:hint="cs"/>
          <w:rtl/>
        </w:rPr>
        <w:t xml:space="preserve">בעד ההצעה להסיר מסדר-היום את הצעת החוק </w:t>
      </w:r>
      <w:r>
        <w:rPr>
          <w:rtl/>
        </w:rPr>
        <w:t>–</w:t>
      </w:r>
      <w:r>
        <w:rPr>
          <w:rFonts w:hint="cs"/>
          <w:rtl/>
        </w:rPr>
        <w:t xml:space="preserve"> 54</w:t>
      </w:r>
    </w:p>
    <w:p w14:paraId="77DCEF7F"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71DCC90E" w14:textId="77777777" w:rsidR="00000000" w:rsidRDefault="0080671D">
      <w:pPr>
        <w:pStyle w:val="ad"/>
        <w:bidi/>
        <w:rPr>
          <w:rFonts w:hint="cs"/>
          <w:rtl/>
        </w:rPr>
      </w:pPr>
      <w:r>
        <w:rPr>
          <w:rFonts w:hint="cs"/>
          <w:rtl/>
        </w:rPr>
        <w:t xml:space="preserve">ההצעה להסיר מסדר-היום את הצעת חוק הספורט (תיקון </w:t>
      </w:r>
      <w:r>
        <w:rPr>
          <w:rtl/>
        </w:rPr>
        <w:t>–</w:t>
      </w:r>
      <w:r>
        <w:rPr>
          <w:rFonts w:hint="cs"/>
          <w:rtl/>
        </w:rPr>
        <w:t xml:space="preserve"> ייצוג הולם לאוכלוסייה הערבית), </w:t>
      </w:r>
      <w:r>
        <w:rPr>
          <w:rtl/>
        </w:rPr>
        <w:br/>
      </w:r>
      <w:r>
        <w:rPr>
          <w:rFonts w:hint="cs"/>
          <w:rtl/>
        </w:rPr>
        <w:t>התשס"ד-2003, נתקבלה.</w:t>
      </w:r>
    </w:p>
    <w:p w14:paraId="3E1A09E8" w14:textId="77777777" w:rsidR="00000000" w:rsidRDefault="0080671D">
      <w:pPr>
        <w:pStyle w:val="a0"/>
        <w:ind w:firstLine="0"/>
        <w:rPr>
          <w:rFonts w:hint="cs"/>
          <w:rtl/>
        </w:rPr>
      </w:pPr>
    </w:p>
    <w:p w14:paraId="07FAF1CF" w14:textId="77777777" w:rsidR="00000000" w:rsidRDefault="0080671D">
      <w:pPr>
        <w:pStyle w:val="af1"/>
        <w:rPr>
          <w:rtl/>
        </w:rPr>
      </w:pPr>
    </w:p>
    <w:p w14:paraId="411B5496" w14:textId="77777777" w:rsidR="00000000" w:rsidRDefault="0080671D">
      <w:pPr>
        <w:pStyle w:val="af1"/>
        <w:rPr>
          <w:rtl/>
        </w:rPr>
      </w:pPr>
      <w:r>
        <w:rPr>
          <w:rtl/>
        </w:rPr>
        <w:t>היו"ר ראובן ריבלין:</w:t>
      </w:r>
    </w:p>
    <w:p w14:paraId="5088D5C8" w14:textId="77777777" w:rsidR="00000000" w:rsidRDefault="0080671D">
      <w:pPr>
        <w:pStyle w:val="a0"/>
        <w:rPr>
          <w:rtl/>
        </w:rPr>
      </w:pPr>
    </w:p>
    <w:p w14:paraId="2C7E4AF3" w14:textId="77777777" w:rsidR="00000000" w:rsidRDefault="0080671D">
      <w:pPr>
        <w:pStyle w:val="a0"/>
        <w:rPr>
          <w:rFonts w:hint="cs"/>
          <w:rtl/>
        </w:rPr>
      </w:pPr>
      <w:r>
        <w:rPr>
          <w:rFonts w:hint="cs"/>
          <w:rtl/>
        </w:rPr>
        <w:t>35 בעד, 54 נגד ואין נמנעים. אני קובע, שהצעת החוק לא עברה וירדה מסדר-היום.</w:t>
      </w:r>
    </w:p>
    <w:p w14:paraId="040E1855" w14:textId="77777777" w:rsidR="00000000" w:rsidRDefault="0080671D">
      <w:pPr>
        <w:pStyle w:val="a0"/>
        <w:ind w:firstLine="0"/>
        <w:rPr>
          <w:rFonts w:hint="cs"/>
          <w:rtl/>
        </w:rPr>
      </w:pPr>
    </w:p>
    <w:p w14:paraId="2BC8365E" w14:textId="77777777" w:rsidR="00000000" w:rsidRDefault="0080671D">
      <w:pPr>
        <w:pStyle w:val="a2"/>
        <w:rPr>
          <w:rtl/>
        </w:rPr>
      </w:pPr>
    </w:p>
    <w:p w14:paraId="3ADA848C" w14:textId="77777777" w:rsidR="00000000" w:rsidRDefault="0080671D">
      <w:pPr>
        <w:pStyle w:val="a2"/>
        <w:rPr>
          <w:rFonts w:hint="cs"/>
          <w:rtl/>
        </w:rPr>
      </w:pPr>
      <w:bookmarkStart w:id="120" w:name="CS28363FI0028363T23_06_2004_12_44_39"/>
      <w:bookmarkStart w:id="121" w:name="_Toc101171321"/>
      <w:bookmarkEnd w:id="120"/>
      <w:r>
        <w:rPr>
          <w:rtl/>
        </w:rPr>
        <w:t xml:space="preserve">הצעת חוק יישוב סכסוכי עבודה (תיקון - בוררות חובה בשירותים ציבוריים </w:t>
      </w:r>
      <w:r>
        <w:rPr>
          <w:rFonts w:hint="cs"/>
          <w:rtl/>
        </w:rPr>
        <w:br/>
      </w:r>
      <w:r>
        <w:rPr>
          <w:rtl/>
        </w:rPr>
        <w:t>חיוניים הנשלטים על-ידי מונופולים ממשלתיים), התשס"ג-2003</w:t>
      </w:r>
      <w:bookmarkEnd w:id="121"/>
      <w:r>
        <w:rPr>
          <w:rtl/>
        </w:rPr>
        <w:t xml:space="preserve"> </w:t>
      </w:r>
    </w:p>
    <w:p w14:paraId="6C1BC4E0" w14:textId="77777777" w:rsidR="00000000" w:rsidRDefault="0080671D">
      <w:pPr>
        <w:pStyle w:val="a0"/>
        <w:ind w:firstLine="0"/>
        <w:rPr>
          <w:rFonts w:hint="cs"/>
          <w:rtl/>
        </w:rPr>
      </w:pPr>
      <w:r>
        <w:rPr>
          <w:rtl/>
        </w:rPr>
        <w:t>[נספחות.]</w:t>
      </w:r>
    </w:p>
    <w:p w14:paraId="005CB34D" w14:textId="77777777" w:rsidR="00000000" w:rsidRDefault="0080671D">
      <w:pPr>
        <w:pStyle w:val="-0"/>
        <w:rPr>
          <w:rFonts w:hint="cs"/>
          <w:rtl/>
        </w:rPr>
      </w:pPr>
      <w:r>
        <w:rPr>
          <w:rFonts w:hint="cs"/>
          <w:rtl/>
        </w:rPr>
        <w:t>(הצעת קבוצת חברי הכנסת)</w:t>
      </w:r>
    </w:p>
    <w:p w14:paraId="7F573010" w14:textId="77777777" w:rsidR="00000000" w:rsidRDefault="0080671D">
      <w:pPr>
        <w:pStyle w:val="a0"/>
        <w:rPr>
          <w:rFonts w:hint="cs"/>
          <w:rtl/>
        </w:rPr>
      </w:pPr>
    </w:p>
    <w:p w14:paraId="4EDBE4A0" w14:textId="77777777" w:rsidR="00000000" w:rsidRDefault="0080671D">
      <w:pPr>
        <w:pStyle w:val="af1"/>
        <w:rPr>
          <w:rtl/>
        </w:rPr>
      </w:pPr>
      <w:r>
        <w:rPr>
          <w:rtl/>
        </w:rPr>
        <w:t>היו"ר ראובן ריבלין:</w:t>
      </w:r>
    </w:p>
    <w:p w14:paraId="64DEBE4A" w14:textId="77777777" w:rsidR="00000000" w:rsidRDefault="0080671D">
      <w:pPr>
        <w:pStyle w:val="a0"/>
        <w:rPr>
          <w:rtl/>
        </w:rPr>
      </w:pPr>
    </w:p>
    <w:p w14:paraId="503719DD" w14:textId="77777777" w:rsidR="00000000" w:rsidRDefault="0080671D">
      <w:pPr>
        <w:pStyle w:val="a0"/>
        <w:rPr>
          <w:rFonts w:hint="cs"/>
          <w:rtl/>
        </w:rPr>
      </w:pPr>
      <w:r>
        <w:rPr>
          <w:rFonts w:hint="cs"/>
          <w:rtl/>
        </w:rPr>
        <w:t xml:space="preserve">רבותי חברי הכנסת, אנחנו עוברים להצעת חוק יישוב סכסוכי עבודה (תיקון </w:t>
      </w:r>
      <w:r>
        <w:rPr>
          <w:rtl/>
        </w:rPr>
        <w:t>–</w:t>
      </w:r>
      <w:r>
        <w:rPr>
          <w:rFonts w:hint="cs"/>
          <w:rtl/>
        </w:rPr>
        <w:t xml:space="preserve"> בוררות חובה בשירותים ציבוריים חיוניים הנשלטים על-ידי מונופולים ממשלתיים), של חבר הכנסת אמנון כהן וקבוצת חברי הכנסת; הצעת חוק שמספרה פ/1335. חבר הכנסת כהן, יושב-ראש הוועדה לענייני ביקורת</w:t>
      </w:r>
      <w:r>
        <w:rPr>
          <w:rFonts w:hint="cs"/>
          <w:rtl/>
        </w:rPr>
        <w:t xml:space="preserve"> המדינה, בבקשה. ישיב סגן השר מיכאל רצון.</w:t>
      </w:r>
    </w:p>
    <w:p w14:paraId="6CE80C39" w14:textId="77777777" w:rsidR="00000000" w:rsidRDefault="0080671D">
      <w:pPr>
        <w:pStyle w:val="a0"/>
        <w:ind w:firstLine="0"/>
        <w:rPr>
          <w:rFonts w:hint="cs"/>
          <w:rtl/>
        </w:rPr>
      </w:pPr>
    </w:p>
    <w:p w14:paraId="1D29D7DA" w14:textId="77777777" w:rsidR="00000000" w:rsidRDefault="0080671D">
      <w:pPr>
        <w:pStyle w:val="a"/>
        <w:rPr>
          <w:rtl/>
        </w:rPr>
      </w:pPr>
      <w:bookmarkStart w:id="122" w:name="_Toc101171322"/>
      <w:r>
        <w:rPr>
          <w:rtl/>
        </w:rPr>
        <w:t>אמנון כהן (ש"ס):</w:t>
      </w:r>
      <w:bookmarkEnd w:id="122"/>
    </w:p>
    <w:p w14:paraId="694A8475" w14:textId="77777777" w:rsidR="00000000" w:rsidRDefault="0080671D">
      <w:pPr>
        <w:pStyle w:val="a0"/>
        <w:rPr>
          <w:rtl/>
        </w:rPr>
      </w:pPr>
    </w:p>
    <w:p w14:paraId="6AC87A88" w14:textId="77777777" w:rsidR="00000000" w:rsidRDefault="0080671D">
      <w:pPr>
        <w:pStyle w:val="a0"/>
        <w:rPr>
          <w:rFonts w:hint="cs"/>
          <w:rtl/>
        </w:rPr>
      </w:pPr>
      <w:r>
        <w:rPr>
          <w:rFonts w:hint="cs"/>
          <w:rtl/>
        </w:rPr>
        <w:t>אולי הוא לא יצטרך להשיב.</w:t>
      </w:r>
    </w:p>
    <w:p w14:paraId="2811A12E" w14:textId="77777777" w:rsidR="00000000" w:rsidRDefault="0080671D">
      <w:pPr>
        <w:pStyle w:val="a0"/>
        <w:rPr>
          <w:rFonts w:hint="cs"/>
          <w:rtl/>
        </w:rPr>
      </w:pPr>
    </w:p>
    <w:p w14:paraId="4761193C" w14:textId="77777777" w:rsidR="00000000" w:rsidRDefault="0080671D">
      <w:pPr>
        <w:pStyle w:val="af1"/>
        <w:rPr>
          <w:rtl/>
        </w:rPr>
      </w:pPr>
      <w:r>
        <w:rPr>
          <w:rtl/>
        </w:rPr>
        <w:t>היו"ר ראובן ריבלין:</w:t>
      </w:r>
    </w:p>
    <w:p w14:paraId="7311DD1F" w14:textId="77777777" w:rsidR="00000000" w:rsidRDefault="0080671D">
      <w:pPr>
        <w:pStyle w:val="a0"/>
        <w:rPr>
          <w:rtl/>
        </w:rPr>
      </w:pPr>
    </w:p>
    <w:p w14:paraId="0F5CF5A9" w14:textId="77777777" w:rsidR="00000000" w:rsidRDefault="0080671D">
      <w:pPr>
        <w:pStyle w:val="a0"/>
        <w:rPr>
          <w:rFonts w:hint="cs"/>
          <w:rtl/>
        </w:rPr>
      </w:pPr>
      <w:r>
        <w:rPr>
          <w:rFonts w:hint="cs"/>
          <w:rtl/>
        </w:rPr>
        <w:t>מה זאת אומרת? האם אדוני הוריד את הנושא מסדר-היום?</w:t>
      </w:r>
    </w:p>
    <w:p w14:paraId="7C49108F" w14:textId="77777777" w:rsidR="00000000" w:rsidRDefault="0080671D">
      <w:pPr>
        <w:pStyle w:val="a0"/>
        <w:rPr>
          <w:rFonts w:hint="cs"/>
          <w:rtl/>
        </w:rPr>
      </w:pPr>
    </w:p>
    <w:p w14:paraId="1A0D38AF" w14:textId="77777777" w:rsidR="00000000" w:rsidRDefault="0080671D">
      <w:pPr>
        <w:pStyle w:val="-"/>
        <w:rPr>
          <w:rtl/>
        </w:rPr>
      </w:pPr>
      <w:bookmarkStart w:id="123" w:name="FS000000495T23_06_2004_12_36_18"/>
      <w:bookmarkStart w:id="124" w:name="FS000000495T23_06_2004_12_36_21C"/>
      <w:bookmarkEnd w:id="123"/>
      <w:bookmarkEnd w:id="124"/>
      <w:r>
        <w:rPr>
          <w:rFonts w:hint="eastAsia"/>
          <w:rtl/>
        </w:rPr>
        <w:t>אמנון</w:t>
      </w:r>
      <w:r>
        <w:rPr>
          <w:rtl/>
        </w:rPr>
        <w:t xml:space="preserve"> כהן (ש"ס):</w:t>
      </w:r>
    </w:p>
    <w:p w14:paraId="0844596F" w14:textId="77777777" w:rsidR="00000000" w:rsidRDefault="0080671D">
      <w:pPr>
        <w:pStyle w:val="a0"/>
        <w:rPr>
          <w:rFonts w:hint="eastAsia"/>
          <w:rtl/>
        </w:rPr>
      </w:pPr>
    </w:p>
    <w:p w14:paraId="4127B238" w14:textId="77777777" w:rsidR="00000000" w:rsidRDefault="0080671D">
      <w:pPr>
        <w:pStyle w:val="a0"/>
        <w:rPr>
          <w:rFonts w:hint="cs"/>
          <w:rtl/>
        </w:rPr>
      </w:pPr>
      <w:r>
        <w:rPr>
          <w:rFonts w:hint="cs"/>
          <w:rtl/>
        </w:rPr>
        <w:t>לא, אני רוצה הצבעה במועד אחר.</w:t>
      </w:r>
    </w:p>
    <w:p w14:paraId="2AECDF58" w14:textId="77777777" w:rsidR="00000000" w:rsidRDefault="0080671D">
      <w:pPr>
        <w:pStyle w:val="a0"/>
        <w:rPr>
          <w:rFonts w:hint="cs"/>
          <w:rtl/>
        </w:rPr>
      </w:pPr>
    </w:p>
    <w:p w14:paraId="5C40F401" w14:textId="77777777" w:rsidR="00000000" w:rsidRDefault="0080671D">
      <w:pPr>
        <w:pStyle w:val="af1"/>
        <w:rPr>
          <w:rtl/>
        </w:rPr>
      </w:pPr>
      <w:r>
        <w:rPr>
          <w:rtl/>
        </w:rPr>
        <w:t>היו"ר ראובן ריבלין:</w:t>
      </w:r>
    </w:p>
    <w:p w14:paraId="42DDBDAE" w14:textId="77777777" w:rsidR="00000000" w:rsidRDefault="0080671D">
      <w:pPr>
        <w:pStyle w:val="a0"/>
        <w:rPr>
          <w:rtl/>
        </w:rPr>
      </w:pPr>
    </w:p>
    <w:p w14:paraId="4FC28497" w14:textId="77777777" w:rsidR="00000000" w:rsidRDefault="0080671D">
      <w:pPr>
        <w:pStyle w:val="a0"/>
        <w:rPr>
          <w:rFonts w:hint="cs"/>
          <w:rtl/>
        </w:rPr>
      </w:pPr>
      <w:r>
        <w:rPr>
          <w:rFonts w:hint="cs"/>
          <w:rtl/>
        </w:rPr>
        <w:t>אדוני ביקש להעלות הצעה על מנ</w:t>
      </w:r>
      <w:r>
        <w:rPr>
          <w:rFonts w:hint="cs"/>
          <w:rtl/>
        </w:rPr>
        <w:t xml:space="preserve">ת שיצביעו עליה. אם אדוני רוצה תשובה במועד אחר, במועד אחר נשמע אותה. אם אדוני יעלה, זה יהיה תלוי בסגן השר ובממשלה, ולא בו. </w:t>
      </w:r>
    </w:p>
    <w:p w14:paraId="74658086" w14:textId="77777777" w:rsidR="00000000" w:rsidRDefault="0080671D">
      <w:pPr>
        <w:pStyle w:val="a0"/>
        <w:rPr>
          <w:rFonts w:hint="cs"/>
          <w:rtl/>
        </w:rPr>
      </w:pPr>
    </w:p>
    <w:p w14:paraId="7500958E" w14:textId="77777777" w:rsidR="00000000" w:rsidRDefault="0080671D">
      <w:pPr>
        <w:pStyle w:val="-"/>
        <w:rPr>
          <w:rtl/>
        </w:rPr>
      </w:pPr>
      <w:bookmarkStart w:id="125" w:name="FS000000495T23_06_2004_12_37_57C"/>
      <w:bookmarkEnd w:id="125"/>
      <w:r>
        <w:rPr>
          <w:rtl/>
        </w:rPr>
        <w:t>אמנון כהן (ש"ס):</w:t>
      </w:r>
    </w:p>
    <w:p w14:paraId="3276529C" w14:textId="77777777" w:rsidR="00000000" w:rsidRDefault="0080671D">
      <w:pPr>
        <w:pStyle w:val="a0"/>
        <w:rPr>
          <w:rtl/>
        </w:rPr>
      </w:pPr>
    </w:p>
    <w:p w14:paraId="004C056A" w14:textId="77777777" w:rsidR="00000000" w:rsidRDefault="0080671D">
      <w:pPr>
        <w:pStyle w:val="a0"/>
        <w:rPr>
          <w:rFonts w:hint="cs"/>
          <w:rtl/>
        </w:rPr>
      </w:pPr>
      <w:r>
        <w:rPr>
          <w:rFonts w:hint="cs"/>
          <w:rtl/>
        </w:rPr>
        <w:t>אדוני היושב-ראש, אדוני ראש הממשלה, שרים וחברי הכנסת, בשנת 2003 אבדו למשק הישראלי 2 מיליונים ו-700,000 ימי עבודה כת</w:t>
      </w:r>
      <w:r>
        <w:rPr>
          <w:rFonts w:hint="cs"/>
          <w:rtl/>
        </w:rPr>
        <w:t>וצאה משביתות. זאת, בהשוואה לכמיליון ו-500,000 ימי עבודה שאבדו בשנת 2002.</w:t>
      </w:r>
    </w:p>
    <w:p w14:paraId="7F7865B5" w14:textId="77777777" w:rsidR="00000000" w:rsidRDefault="0080671D">
      <w:pPr>
        <w:pStyle w:val="a0"/>
        <w:rPr>
          <w:rFonts w:hint="cs"/>
          <w:rtl/>
        </w:rPr>
      </w:pPr>
    </w:p>
    <w:p w14:paraId="48E2C56B" w14:textId="77777777" w:rsidR="00000000" w:rsidRDefault="0080671D">
      <w:pPr>
        <w:pStyle w:val="a0"/>
        <w:rPr>
          <w:rFonts w:hint="cs"/>
          <w:rtl/>
        </w:rPr>
      </w:pPr>
      <w:r>
        <w:rPr>
          <w:rFonts w:hint="cs"/>
          <w:rtl/>
        </w:rPr>
        <w:t xml:space="preserve">לצערי, כפי שעולה מהמחקר של הכלכלנית קרן פינקלשטיין, ניתן להכתיר את מדינת ישראל כאלופת העולם בשביתות. באופן אבסורדי למדי, מספר ימי השביתה שמדינת ישראל הקטנה מאבדת מדי שנה גבוה בכ-50% </w:t>
      </w:r>
      <w:r>
        <w:rPr>
          <w:rFonts w:hint="cs"/>
          <w:rtl/>
        </w:rPr>
        <w:t xml:space="preserve">ממספר ימי השביתה שמאבדת ארצות-הברית, כאשר אוכלוסיית ארצות-הברית גדולה פי-43 מזו של ישראל. </w:t>
      </w:r>
    </w:p>
    <w:p w14:paraId="3EBC7B0E" w14:textId="77777777" w:rsidR="00000000" w:rsidRDefault="0080671D">
      <w:pPr>
        <w:pStyle w:val="a0"/>
        <w:rPr>
          <w:rFonts w:hint="cs"/>
          <w:rtl/>
        </w:rPr>
      </w:pPr>
    </w:p>
    <w:p w14:paraId="5FC9921D" w14:textId="77777777" w:rsidR="00000000" w:rsidRDefault="0080671D">
      <w:pPr>
        <w:pStyle w:val="a0"/>
        <w:rPr>
          <w:rFonts w:hint="cs"/>
          <w:rtl/>
        </w:rPr>
      </w:pPr>
      <w:r>
        <w:rPr>
          <w:rFonts w:hint="cs"/>
          <w:rtl/>
        </w:rPr>
        <w:t xml:space="preserve">  99% מכלל השובתים במדינת ישראל הם עובדי המגזר הציבורי. כפי שראינו בשנים האחרונות, חלק ניכר מהשביתות לא היה כדי להגן על עובדים מפני הלנת שכר, אלא להיפך, כדי להגן על</w:t>
      </w:r>
      <w:r>
        <w:rPr>
          <w:rFonts w:hint="cs"/>
          <w:rtl/>
        </w:rPr>
        <w:t xml:space="preserve"> שכר שערורייתי ולשמר את המעמד המונופוליסטי של הגופים הציבוריים, שיאפשר לעובדיהם להמשיך לחלוב את הקופה הציבורית. כך למשל, בנובמבר 2001 זכו עובדי הנמלים לתגמול אישי בגובה של 38,000 שקלים כל אחד - אדוני היושב-ראש, אני לא יכול להמשיך כך. </w:t>
      </w:r>
    </w:p>
    <w:p w14:paraId="52F74E0E" w14:textId="77777777" w:rsidR="00000000" w:rsidRDefault="0080671D">
      <w:pPr>
        <w:pStyle w:val="a0"/>
        <w:rPr>
          <w:rFonts w:hint="cs"/>
          <w:rtl/>
        </w:rPr>
      </w:pPr>
    </w:p>
    <w:p w14:paraId="747A6206" w14:textId="77777777" w:rsidR="00000000" w:rsidRDefault="0080671D">
      <w:pPr>
        <w:pStyle w:val="af1"/>
        <w:rPr>
          <w:rtl/>
        </w:rPr>
      </w:pPr>
      <w:r>
        <w:rPr>
          <w:rtl/>
        </w:rPr>
        <w:t>היו"ר ראובן ריבלין:</w:t>
      </w:r>
    </w:p>
    <w:p w14:paraId="160F7273" w14:textId="77777777" w:rsidR="00000000" w:rsidRDefault="0080671D">
      <w:pPr>
        <w:pStyle w:val="a0"/>
        <w:rPr>
          <w:rtl/>
        </w:rPr>
      </w:pPr>
    </w:p>
    <w:p w14:paraId="69A65967" w14:textId="77777777" w:rsidR="00000000" w:rsidRDefault="0080671D">
      <w:pPr>
        <w:pStyle w:val="a0"/>
        <w:rPr>
          <w:rFonts w:hint="cs"/>
          <w:rtl/>
        </w:rPr>
      </w:pPr>
      <w:r>
        <w:rPr>
          <w:rFonts w:hint="cs"/>
          <w:rtl/>
        </w:rPr>
        <w:t xml:space="preserve">חבר הכנסת כהן, אם היית יודע כמה היה קשה לאחרים כאשר אתה הסתובבת ממקום למקום וניהלת דיונים. </w:t>
      </w:r>
    </w:p>
    <w:p w14:paraId="2DC0A407" w14:textId="77777777" w:rsidR="00000000" w:rsidRDefault="0080671D">
      <w:pPr>
        <w:pStyle w:val="a0"/>
        <w:rPr>
          <w:rFonts w:hint="cs"/>
          <w:rtl/>
        </w:rPr>
      </w:pPr>
    </w:p>
    <w:p w14:paraId="526171B1" w14:textId="77777777" w:rsidR="00000000" w:rsidRDefault="0080671D">
      <w:pPr>
        <w:pStyle w:val="-"/>
        <w:rPr>
          <w:rtl/>
        </w:rPr>
      </w:pPr>
      <w:bookmarkStart w:id="126" w:name="FS000000495T23_06_2004_12_15_25C"/>
      <w:bookmarkEnd w:id="126"/>
      <w:r>
        <w:rPr>
          <w:rtl/>
        </w:rPr>
        <w:t>אמנון כהן (ש"ס):</w:t>
      </w:r>
    </w:p>
    <w:p w14:paraId="7F536246" w14:textId="77777777" w:rsidR="00000000" w:rsidRDefault="0080671D">
      <w:pPr>
        <w:pStyle w:val="a0"/>
        <w:rPr>
          <w:rtl/>
        </w:rPr>
      </w:pPr>
    </w:p>
    <w:p w14:paraId="3CEE0281" w14:textId="77777777" w:rsidR="00000000" w:rsidRDefault="0080671D">
      <w:pPr>
        <w:pStyle w:val="a0"/>
        <w:rPr>
          <w:rFonts w:hint="cs"/>
          <w:rtl/>
        </w:rPr>
      </w:pPr>
      <w:r>
        <w:rPr>
          <w:rFonts w:hint="cs"/>
          <w:rtl/>
        </w:rPr>
        <w:t>הייתי בודד שם.</w:t>
      </w:r>
    </w:p>
    <w:p w14:paraId="11E2D812" w14:textId="77777777" w:rsidR="00000000" w:rsidRDefault="0080671D">
      <w:pPr>
        <w:pStyle w:val="a0"/>
        <w:rPr>
          <w:rFonts w:hint="cs"/>
          <w:rtl/>
        </w:rPr>
      </w:pPr>
    </w:p>
    <w:p w14:paraId="4687EFC6" w14:textId="77777777" w:rsidR="00000000" w:rsidRDefault="0080671D">
      <w:pPr>
        <w:pStyle w:val="af1"/>
        <w:rPr>
          <w:rtl/>
        </w:rPr>
      </w:pPr>
      <w:r>
        <w:rPr>
          <w:rtl/>
        </w:rPr>
        <w:t>היו"ר ראובן ריבלין:</w:t>
      </w:r>
    </w:p>
    <w:p w14:paraId="68065279" w14:textId="77777777" w:rsidR="00000000" w:rsidRDefault="0080671D">
      <w:pPr>
        <w:pStyle w:val="a0"/>
        <w:rPr>
          <w:rtl/>
        </w:rPr>
      </w:pPr>
    </w:p>
    <w:p w14:paraId="5596DA1A" w14:textId="77777777" w:rsidR="00000000" w:rsidRDefault="0080671D">
      <w:pPr>
        <w:pStyle w:val="a0"/>
        <w:rPr>
          <w:rFonts w:hint="cs"/>
          <w:rtl/>
        </w:rPr>
      </w:pPr>
      <w:r>
        <w:rPr>
          <w:rFonts w:hint="cs"/>
          <w:rtl/>
        </w:rPr>
        <w:t xml:space="preserve">היית בודד, אבל זה היה קשה לחברים אחרים. רבותי חברי הכנסת, נא לא לקיים דיונים במליאה. לא לקיים ביניכם דיוני </w:t>
      </w:r>
      <w:r>
        <w:rPr>
          <w:rFonts w:hint="cs"/>
          <w:rtl/>
        </w:rPr>
        <w:t xml:space="preserve">משנה. </w:t>
      </w:r>
    </w:p>
    <w:p w14:paraId="1739F1BD" w14:textId="77777777" w:rsidR="00000000" w:rsidRDefault="0080671D">
      <w:pPr>
        <w:pStyle w:val="a0"/>
        <w:rPr>
          <w:rFonts w:hint="cs"/>
          <w:rtl/>
        </w:rPr>
      </w:pPr>
    </w:p>
    <w:p w14:paraId="24FB8E6B" w14:textId="77777777" w:rsidR="00000000" w:rsidRDefault="0080671D">
      <w:pPr>
        <w:pStyle w:val="-"/>
        <w:rPr>
          <w:rtl/>
        </w:rPr>
      </w:pPr>
      <w:bookmarkStart w:id="127" w:name="FS000000495T23_06_2004_12_47_10C"/>
      <w:bookmarkEnd w:id="127"/>
      <w:r>
        <w:rPr>
          <w:rtl/>
        </w:rPr>
        <w:t>אמנון כהן (ש"ס):</w:t>
      </w:r>
    </w:p>
    <w:p w14:paraId="61935F88" w14:textId="77777777" w:rsidR="00000000" w:rsidRDefault="0080671D">
      <w:pPr>
        <w:pStyle w:val="a0"/>
        <w:rPr>
          <w:rtl/>
        </w:rPr>
      </w:pPr>
    </w:p>
    <w:p w14:paraId="6DC4DB3D" w14:textId="77777777" w:rsidR="00000000" w:rsidRDefault="0080671D">
      <w:pPr>
        <w:pStyle w:val="a0"/>
        <w:rPr>
          <w:rFonts w:hint="cs"/>
          <w:rtl/>
        </w:rPr>
      </w:pPr>
      <w:r>
        <w:rPr>
          <w:rFonts w:hint="cs"/>
          <w:rtl/>
        </w:rPr>
        <w:t>בנובמבר 2001 זכו עובדי הנמלים לתגמול אישי בגובה של 38,000 שקלים כל אחד ולתוספת של קרוב ל-10% ממשכורתם ה"דלה", שעמדה בממוצע על כ-20,000 שקלים בחודש. לא מדובר בעובדים חלשים או במקבלי שכר מינימום, מדובר בארגונים חזקים שדואגים למשכורת</w:t>
      </w:r>
      <w:r>
        <w:rPr>
          <w:rFonts w:hint="cs"/>
          <w:rtl/>
        </w:rPr>
        <w:t xml:space="preserve">ם. למעשה, במשך שנתיים של עיצומים הצליחו העובדים להפיל את רעיון הפרטת מקום עבודתם, תוך גרימת הפסדים כבדים למשק, הנאמדים במיליוני דולרים. </w:t>
      </w:r>
    </w:p>
    <w:p w14:paraId="341BB683" w14:textId="77777777" w:rsidR="00000000" w:rsidRDefault="0080671D">
      <w:pPr>
        <w:pStyle w:val="a0"/>
        <w:rPr>
          <w:rFonts w:hint="cs"/>
          <w:rtl/>
        </w:rPr>
      </w:pPr>
    </w:p>
    <w:p w14:paraId="2635831A" w14:textId="77777777" w:rsidR="00000000" w:rsidRDefault="0080671D">
      <w:pPr>
        <w:pStyle w:val="a0"/>
        <w:rPr>
          <w:rFonts w:hint="cs"/>
          <w:rtl/>
        </w:rPr>
      </w:pPr>
      <w:r>
        <w:rPr>
          <w:rFonts w:hint="cs"/>
          <w:rtl/>
        </w:rPr>
        <w:t>כמו כן, בימים אלה אנו עדים לשביתה מצערת נוספת, שעד כה עלתה בחייהן של עשר נפשות - שביתת המצילים, שלא היססו להפקיר חיי א</w:t>
      </w:r>
      <w:r>
        <w:rPr>
          <w:rFonts w:hint="cs"/>
          <w:rtl/>
        </w:rPr>
        <w:t xml:space="preserve">דם במחאה על הקיצוץ הצפוי במספרם. הממשלה מצדה ממאנת להידבר אתם, וכך גם שר הפנים, ולצערי אנשים מתים. </w:t>
      </w:r>
    </w:p>
    <w:p w14:paraId="6DF3492B" w14:textId="77777777" w:rsidR="00000000" w:rsidRDefault="0080671D">
      <w:pPr>
        <w:pStyle w:val="a0"/>
        <w:rPr>
          <w:rFonts w:hint="cs"/>
          <w:rtl/>
        </w:rPr>
      </w:pPr>
    </w:p>
    <w:p w14:paraId="294AF6D3" w14:textId="77777777" w:rsidR="00000000" w:rsidRDefault="0080671D">
      <w:pPr>
        <w:pStyle w:val="a0"/>
        <w:rPr>
          <w:rFonts w:hint="cs"/>
          <w:rtl/>
        </w:rPr>
      </w:pPr>
      <w:r>
        <w:rPr>
          <w:rFonts w:hint="cs"/>
          <w:rtl/>
        </w:rPr>
        <w:t>חברים יקרים, מכת השביתות קיימת זה עשרות שנים. כבר לפני 27 שנים ניסתה מדינת ישראל לצמצם זאת והקימה לשם כך גוף שנקרא המוסד לבוררות מוסכמת. הבעיה היא שגם העוב</w:t>
      </w:r>
      <w:r>
        <w:rPr>
          <w:rFonts w:hint="cs"/>
          <w:rtl/>
        </w:rPr>
        <w:t xml:space="preserve">דים וגם המעסיקים הסכימו על דבר אחד בלבד, והוא שלא לפנות למוסד הזה. כך, מוסד שהיה ראוי לקבל פרס ישראל, הפך למוסד שעצם קיומו מהווה בזבוז כספי ציבור יקרים. </w:t>
      </w:r>
    </w:p>
    <w:p w14:paraId="3BEBCE66" w14:textId="77777777" w:rsidR="00000000" w:rsidRDefault="0080671D">
      <w:pPr>
        <w:pStyle w:val="a0"/>
        <w:rPr>
          <w:rFonts w:hint="cs"/>
          <w:rtl/>
        </w:rPr>
      </w:pPr>
    </w:p>
    <w:p w14:paraId="6059FF69" w14:textId="77777777" w:rsidR="00000000" w:rsidRDefault="0080671D">
      <w:pPr>
        <w:pStyle w:val="a0"/>
        <w:rPr>
          <w:rFonts w:hint="cs"/>
          <w:rtl/>
        </w:rPr>
      </w:pPr>
      <w:r>
        <w:rPr>
          <w:rFonts w:hint="cs"/>
          <w:rtl/>
        </w:rPr>
        <w:t>אדוני היושב-ראש, חברי חברי הכנסת, אין מנוס מהנהגת בוררות חובה בשירותים ציבוריים חיוניים, הנשלטים על-י</w:t>
      </w:r>
      <w:r>
        <w:rPr>
          <w:rFonts w:hint="cs"/>
          <w:rtl/>
        </w:rPr>
        <w:t>די מונופולים ממשלתיים, כפי שמציעה הצעת החוק המונחת לפניכם, וזאת מכיוון שכל דרך פשרנית יותר, גורלה להיכשל. אזרחי ישראל מבינים זאת. 85% מהם, שנמאס להם לחיות בצל השביתות, הם בעד הנהגת בוררות חובה. גם במדינות רבות בעולם מבינים זאת ומטילים מגבלות רבות על חופש ה</w:t>
      </w:r>
      <w:r>
        <w:rPr>
          <w:rFonts w:hint="cs"/>
          <w:rtl/>
        </w:rPr>
        <w:t>שביתה במגזר הציבורי. משום מה, רק בישראל לא מבינים זאת וממשיכים לתת לציבור לחיות בצל השביתות ולהיפגע מנזקיהן.</w:t>
      </w:r>
    </w:p>
    <w:p w14:paraId="77A84F9C" w14:textId="77777777" w:rsidR="00000000" w:rsidRDefault="0080671D">
      <w:pPr>
        <w:pStyle w:val="a0"/>
        <w:rPr>
          <w:rFonts w:hint="cs"/>
          <w:rtl/>
        </w:rPr>
      </w:pPr>
    </w:p>
    <w:p w14:paraId="0F03062A" w14:textId="77777777" w:rsidR="00000000" w:rsidRDefault="0080671D">
      <w:pPr>
        <w:pStyle w:val="a0"/>
        <w:rPr>
          <w:rFonts w:hint="cs"/>
          <w:rtl/>
        </w:rPr>
      </w:pPr>
      <w:r>
        <w:rPr>
          <w:rFonts w:hint="cs"/>
          <w:rtl/>
        </w:rPr>
        <w:t xml:space="preserve">כולי תקווה שאתם, חברים נכבדים, תשכילו להבין את מה שמבינים 85% מהציבור ותתמכו בהצעת חוק זאת כעת, לפני שהשביתות תגבינה קורבנות נוספים.   </w:t>
      </w:r>
    </w:p>
    <w:p w14:paraId="021041B8" w14:textId="77777777" w:rsidR="00000000" w:rsidRDefault="0080671D">
      <w:pPr>
        <w:pStyle w:val="a0"/>
        <w:ind w:firstLine="0"/>
        <w:rPr>
          <w:rFonts w:hint="cs"/>
          <w:rtl/>
        </w:rPr>
      </w:pPr>
    </w:p>
    <w:p w14:paraId="44B5D5C2" w14:textId="77777777" w:rsidR="00000000" w:rsidRDefault="0080671D">
      <w:pPr>
        <w:pStyle w:val="af1"/>
        <w:rPr>
          <w:rtl/>
        </w:rPr>
      </w:pPr>
      <w:r>
        <w:rPr>
          <w:rtl/>
        </w:rPr>
        <w:t>היו"ר ראו</w:t>
      </w:r>
      <w:r>
        <w:rPr>
          <w:rtl/>
        </w:rPr>
        <w:t>בן ריבלין:</w:t>
      </w:r>
    </w:p>
    <w:p w14:paraId="0ED649E0" w14:textId="77777777" w:rsidR="00000000" w:rsidRDefault="0080671D">
      <w:pPr>
        <w:pStyle w:val="a0"/>
        <w:rPr>
          <w:rtl/>
        </w:rPr>
      </w:pPr>
    </w:p>
    <w:p w14:paraId="4DDCCB0D" w14:textId="77777777" w:rsidR="00000000" w:rsidRDefault="0080671D">
      <w:pPr>
        <w:pStyle w:val="a0"/>
        <w:rPr>
          <w:rFonts w:hint="cs"/>
          <w:rtl/>
        </w:rPr>
      </w:pPr>
      <w:r>
        <w:rPr>
          <w:rFonts w:hint="cs"/>
          <w:rtl/>
        </w:rPr>
        <w:t>סגן השר ישיב, ויציע גם לא להצביע היום. כל מי שרוצה יכול להתנגד - האם אתם מסכימים שהוא ישיב במועד אחר? האם אדוני סגן השר מסכים להשיב במועד אחר?</w:t>
      </w:r>
    </w:p>
    <w:p w14:paraId="2A667FCD" w14:textId="77777777" w:rsidR="00000000" w:rsidRDefault="0080671D">
      <w:pPr>
        <w:pStyle w:val="a0"/>
        <w:rPr>
          <w:rFonts w:hint="cs"/>
          <w:rtl/>
        </w:rPr>
      </w:pPr>
    </w:p>
    <w:p w14:paraId="3941994A" w14:textId="77777777" w:rsidR="00000000" w:rsidRDefault="0080671D">
      <w:pPr>
        <w:pStyle w:val="a"/>
        <w:rPr>
          <w:rtl/>
        </w:rPr>
      </w:pPr>
      <w:bookmarkStart w:id="128" w:name="FS000001029T23_06_2004_12_58_10"/>
      <w:bookmarkStart w:id="129" w:name="_Toc101171323"/>
      <w:bookmarkEnd w:id="128"/>
      <w:r>
        <w:rPr>
          <w:rFonts w:hint="eastAsia"/>
          <w:rtl/>
        </w:rPr>
        <w:t>סגן שר התעשייה, המסחר והתעסוקה מיכאל רצון:</w:t>
      </w:r>
      <w:bookmarkEnd w:id="129"/>
    </w:p>
    <w:p w14:paraId="24A2801B" w14:textId="77777777" w:rsidR="00000000" w:rsidRDefault="0080671D">
      <w:pPr>
        <w:pStyle w:val="a0"/>
        <w:rPr>
          <w:rFonts w:hint="cs"/>
          <w:rtl/>
        </w:rPr>
      </w:pPr>
    </w:p>
    <w:p w14:paraId="09194595" w14:textId="77777777" w:rsidR="00000000" w:rsidRDefault="0080671D">
      <w:pPr>
        <w:pStyle w:val="a0"/>
        <w:rPr>
          <w:rFonts w:hint="cs"/>
          <w:rtl/>
        </w:rPr>
      </w:pPr>
      <w:r>
        <w:rPr>
          <w:rFonts w:hint="cs"/>
          <w:rtl/>
        </w:rPr>
        <w:t>כן.</w:t>
      </w:r>
    </w:p>
    <w:p w14:paraId="298F1A54" w14:textId="77777777" w:rsidR="00000000" w:rsidRDefault="0080671D">
      <w:pPr>
        <w:pStyle w:val="a0"/>
        <w:rPr>
          <w:rFonts w:hint="cs"/>
          <w:rtl/>
        </w:rPr>
      </w:pPr>
    </w:p>
    <w:p w14:paraId="71F1E101" w14:textId="77777777" w:rsidR="00000000" w:rsidRDefault="0080671D">
      <w:pPr>
        <w:pStyle w:val="af1"/>
        <w:rPr>
          <w:rtl/>
        </w:rPr>
      </w:pPr>
      <w:r>
        <w:rPr>
          <w:rtl/>
        </w:rPr>
        <w:t>היו"ר ראובן ריבלין:</w:t>
      </w:r>
    </w:p>
    <w:p w14:paraId="6751D10E" w14:textId="77777777" w:rsidR="00000000" w:rsidRDefault="0080671D">
      <w:pPr>
        <w:pStyle w:val="a0"/>
        <w:rPr>
          <w:rtl/>
        </w:rPr>
      </w:pPr>
    </w:p>
    <w:p w14:paraId="48CE034A" w14:textId="77777777" w:rsidR="00000000" w:rsidRDefault="0080671D">
      <w:pPr>
        <w:pStyle w:val="a0"/>
        <w:rPr>
          <w:rFonts w:hint="cs"/>
          <w:rtl/>
        </w:rPr>
      </w:pPr>
      <w:r>
        <w:rPr>
          <w:rFonts w:hint="cs"/>
          <w:rtl/>
        </w:rPr>
        <w:t>האם מישהו מחברי הכנסת מתנגד? א</w:t>
      </w:r>
      <w:r>
        <w:rPr>
          <w:rFonts w:hint="cs"/>
          <w:rtl/>
        </w:rPr>
        <w:t>ין מתנגדים, ועל כן אנחנו ממשיכים בסדר-היום. כבוד הממשלה ויושב-ראש הקואליציה, אם חבר הכנסת רוצה להעלות הצעה והוא מסכים שישיבו עליה במועד אחר, נשמע את הכול במועד אחר. מה שיקרה הוא שבמועד אחר אף אחד מחברי הכנסת לא יזכור מה אמר אמנון כהן. הוא ישיב בלי שאנשים י</w:t>
      </w:r>
      <w:r>
        <w:rPr>
          <w:rFonts w:hint="cs"/>
          <w:rtl/>
        </w:rPr>
        <w:t xml:space="preserve">בינו על מה הוא מדבר. </w:t>
      </w:r>
    </w:p>
    <w:p w14:paraId="22611BBB" w14:textId="77777777" w:rsidR="00000000" w:rsidRDefault="0080671D">
      <w:pPr>
        <w:pStyle w:val="a0"/>
        <w:rPr>
          <w:rFonts w:hint="cs"/>
          <w:rtl/>
        </w:rPr>
      </w:pPr>
    </w:p>
    <w:p w14:paraId="0271935A" w14:textId="77777777" w:rsidR="00000000" w:rsidRDefault="0080671D">
      <w:pPr>
        <w:pStyle w:val="af0"/>
        <w:rPr>
          <w:rtl/>
        </w:rPr>
      </w:pPr>
      <w:r>
        <w:rPr>
          <w:rFonts w:hint="eastAsia"/>
          <w:rtl/>
        </w:rPr>
        <w:t>גדעון</w:t>
      </w:r>
      <w:r>
        <w:rPr>
          <w:rtl/>
        </w:rPr>
        <w:t xml:space="preserve"> סער (הליכוד):</w:t>
      </w:r>
    </w:p>
    <w:p w14:paraId="5A2EA2EF" w14:textId="77777777" w:rsidR="00000000" w:rsidRDefault="0080671D">
      <w:pPr>
        <w:pStyle w:val="a0"/>
        <w:rPr>
          <w:rFonts w:hint="cs"/>
          <w:rtl/>
        </w:rPr>
      </w:pPr>
    </w:p>
    <w:p w14:paraId="4A2D905B" w14:textId="77777777" w:rsidR="00000000" w:rsidRDefault="0080671D">
      <w:pPr>
        <w:pStyle w:val="a0"/>
        <w:rPr>
          <w:rFonts w:hint="cs"/>
          <w:rtl/>
        </w:rPr>
      </w:pPr>
      <w:r>
        <w:rPr>
          <w:rFonts w:hint="cs"/>
          <w:rtl/>
        </w:rPr>
        <w:t xml:space="preserve">אדוני היושב-ראש, ההערה מקובלת על הקואליציה. </w:t>
      </w:r>
    </w:p>
    <w:p w14:paraId="5107C242" w14:textId="77777777" w:rsidR="00000000" w:rsidRDefault="0080671D">
      <w:pPr>
        <w:pStyle w:val="a0"/>
        <w:rPr>
          <w:rFonts w:hint="cs"/>
          <w:rtl/>
        </w:rPr>
      </w:pPr>
    </w:p>
    <w:p w14:paraId="31B43798" w14:textId="77777777" w:rsidR="00000000" w:rsidRDefault="0080671D">
      <w:pPr>
        <w:pStyle w:val="af1"/>
        <w:rPr>
          <w:rtl/>
        </w:rPr>
      </w:pPr>
      <w:r>
        <w:rPr>
          <w:rFonts w:hint="eastAsia"/>
          <w:rtl/>
        </w:rPr>
        <w:t>היו</w:t>
      </w:r>
      <w:r>
        <w:rPr>
          <w:rtl/>
        </w:rPr>
        <w:t>"ר ראובן ריבלין:</w:t>
      </w:r>
    </w:p>
    <w:p w14:paraId="69C57EFC" w14:textId="77777777" w:rsidR="00000000" w:rsidRDefault="0080671D">
      <w:pPr>
        <w:pStyle w:val="a0"/>
        <w:rPr>
          <w:rFonts w:hint="cs"/>
          <w:rtl/>
        </w:rPr>
      </w:pPr>
    </w:p>
    <w:p w14:paraId="58A56F4C" w14:textId="77777777" w:rsidR="00000000" w:rsidRDefault="0080671D">
      <w:pPr>
        <w:pStyle w:val="a0"/>
        <w:rPr>
          <w:rFonts w:hint="cs"/>
          <w:rtl/>
        </w:rPr>
      </w:pPr>
      <w:r>
        <w:rPr>
          <w:rFonts w:hint="cs"/>
          <w:rtl/>
        </w:rPr>
        <w:t>בפעם הבאה אני לא אסכים לכך. שאלתי את חבר הכנסת כהן אם הוא רוצה לדחות את התשובה. אנו ממשיכים בסדר-היום.</w:t>
      </w:r>
      <w:r>
        <w:rPr>
          <w:rtl/>
        </w:rPr>
        <w:t xml:space="preserve"> הצעת חוק</w:t>
      </w:r>
      <w:r>
        <w:rPr>
          <w:rFonts w:hint="cs"/>
          <w:rtl/>
        </w:rPr>
        <w:t>-</w:t>
      </w:r>
      <w:r>
        <w:rPr>
          <w:rtl/>
        </w:rPr>
        <w:t>יסוד</w:t>
      </w:r>
      <w:r>
        <w:rPr>
          <w:rFonts w:hint="cs"/>
          <w:rtl/>
        </w:rPr>
        <w:t>:</w:t>
      </w:r>
      <w:r>
        <w:rPr>
          <w:rtl/>
        </w:rPr>
        <w:t xml:space="preserve"> שוויון בחובת השירות - של ח</w:t>
      </w:r>
      <w:r>
        <w:rPr>
          <w:rFonts w:hint="cs"/>
          <w:rtl/>
        </w:rPr>
        <w:t>ב</w:t>
      </w:r>
      <w:r>
        <w:rPr>
          <w:rFonts w:hint="cs"/>
          <w:rtl/>
        </w:rPr>
        <w:t>ר הכנסת</w:t>
      </w:r>
      <w:r>
        <w:rPr>
          <w:rtl/>
        </w:rPr>
        <w:t xml:space="preserve"> דני יתום</w:t>
      </w:r>
      <w:r>
        <w:rPr>
          <w:rFonts w:hint="cs"/>
          <w:rtl/>
        </w:rPr>
        <w:t>.</w:t>
      </w:r>
      <w:bookmarkStart w:id="130" w:name="CS28366FI0028366T23_06_2004_13_02_04"/>
      <w:bookmarkEnd w:id="130"/>
      <w:r>
        <w:rPr>
          <w:rFonts w:hint="cs"/>
          <w:rtl/>
        </w:rPr>
        <w:t xml:space="preserve"> חבר הכנסת יתום מבקש לדחות את הנושא למועד אחר, בהתייעצות עם שר המשפטים. אני אחראי לסדר-היום שמוגש לי; מי שרוצה להוריד נושא, יוריד. אנחנו עוברים</w:t>
      </w:r>
      <w:r>
        <w:rPr>
          <w:rtl/>
        </w:rPr>
        <w:t xml:space="preserve"> </w:t>
      </w:r>
      <w:r>
        <w:rPr>
          <w:rFonts w:hint="cs"/>
          <w:rtl/>
        </w:rPr>
        <w:t>ל</w:t>
      </w:r>
      <w:r>
        <w:rPr>
          <w:rtl/>
        </w:rPr>
        <w:t>הצעת חוק המים</w:t>
      </w:r>
      <w:r>
        <w:rPr>
          <w:rFonts w:hint="cs"/>
          <w:rtl/>
        </w:rPr>
        <w:t xml:space="preserve"> (</w:t>
      </w:r>
      <w:r>
        <w:rPr>
          <w:rtl/>
        </w:rPr>
        <w:t xml:space="preserve">תיקון </w:t>
      </w:r>
      <w:r>
        <w:rPr>
          <w:rFonts w:hint="cs"/>
          <w:rtl/>
        </w:rPr>
        <w:t xml:space="preserve">- </w:t>
      </w:r>
      <w:r>
        <w:rPr>
          <w:rtl/>
        </w:rPr>
        <w:t>כבישים כמזהמים</w:t>
      </w:r>
      <w:r>
        <w:rPr>
          <w:rFonts w:hint="cs"/>
          <w:rtl/>
        </w:rPr>
        <w:t>)</w:t>
      </w:r>
      <w:r>
        <w:rPr>
          <w:rtl/>
        </w:rPr>
        <w:t>,</w:t>
      </w:r>
      <w:r>
        <w:rPr>
          <w:rFonts w:hint="cs"/>
          <w:rtl/>
        </w:rPr>
        <w:t xml:space="preserve"> </w:t>
      </w:r>
      <w:r>
        <w:rPr>
          <w:rtl/>
        </w:rPr>
        <w:t>של ח</w:t>
      </w:r>
      <w:r>
        <w:rPr>
          <w:rFonts w:hint="cs"/>
          <w:rtl/>
        </w:rPr>
        <w:t>בר הכנסת</w:t>
      </w:r>
      <w:r>
        <w:rPr>
          <w:rtl/>
        </w:rPr>
        <w:t xml:space="preserve"> מלכיאור</w:t>
      </w:r>
      <w:r>
        <w:rPr>
          <w:rFonts w:hint="cs"/>
          <w:rtl/>
        </w:rPr>
        <w:t>. האם אדוני מבקש תשובה במועד אחר?</w:t>
      </w:r>
      <w:r>
        <w:rPr>
          <w:rtl/>
        </w:rPr>
        <w:t xml:space="preserve"> </w:t>
      </w:r>
    </w:p>
    <w:p w14:paraId="5DABAA13" w14:textId="77777777" w:rsidR="00000000" w:rsidRDefault="0080671D">
      <w:pPr>
        <w:pStyle w:val="a0"/>
        <w:rPr>
          <w:rFonts w:hint="cs"/>
          <w:rtl/>
        </w:rPr>
      </w:pPr>
    </w:p>
    <w:p w14:paraId="1DA87139" w14:textId="77777777" w:rsidR="00000000" w:rsidRDefault="0080671D">
      <w:pPr>
        <w:pStyle w:val="a"/>
        <w:rPr>
          <w:rtl/>
        </w:rPr>
      </w:pPr>
      <w:bookmarkStart w:id="131" w:name="FS000000449T23_06_2004_13_05_21"/>
      <w:bookmarkStart w:id="132" w:name="_Toc101171324"/>
      <w:bookmarkEnd w:id="131"/>
      <w:r>
        <w:rPr>
          <w:rFonts w:hint="eastAsia"/>
          <w:rtl/>
        </w:rPr>
        <w:t>מיכאל</w:t>
      </w:r>
      <w:r>
        <w:rPr>
          <w:rtl/>
        </w:rPr>
        <w:t xml:space="preserve"> מלכיאור (העבודה-מימד):</w:t>
      </w:r>
      <w:bookmarkEnd w:id="132"/>
    </w:p>
    <w:p w14:paraId="620C54C6" w14:textId="77777777" w:rsidR="00000000" w:rsidRDefault="0080671D">
      <w:pPr>
        <w:pStyle w:val="a0"/>
        <w:rPr>
          <w:rFonts w:hint="cs"/>
          <w:rtl/>
        </w:rPr>
      </w:pPr>
    </w:p>
    <w:p w14:paraId="0E1D0B32" w14:textId="77777777" w:rsidR="00000000" w:rsidRDefault="0080671D">
      <w:pPr>
        <w:pStyle w:val="a0"/>
        <w:rPr>
          <w:rFonts w:hint="cs"/>
          <w:rtl/>
        </w:rPr>
      </w:pPr>
      <w:r>
        <w:rPr>
          <w:rFonts w:hint="cs"/>
          <w:rtl/>
        </w:rPr>
        <w:t>אני מבקש תשובה והצבעה במועד אחר.</w:t>
      </w:r>
    </w:p>
    <w:p w14:paraId="0B4339C9" w14:textId="77777777" w:rsidR="00000000" w:rsidRDefault="0080671D">
      <w:pPr>
        <w:pStyle w:val="a0"/>
        <w:rPr>
          <w:rFonts w:hint="cs"/>
          <w:rtl/>
        </w:rPr>
      </w:pPr>
    </w:p>
    <w:p w14:paraId="2D0C8579" w14:textId="77777777" w:rsidR="00000000" w:rsidRDefault="0080671D">
      <w:pPr>
        <w:pStyle w:val="af1"/>
        <w:rPr>
          <w:rtl/>
        </w:rPr>
      </w:pPr>
      <w:r>
        <w:rPr>
          <w:rtl/>
        </w:rPr>
        <w:t>היו"ר ראובן ריבלין:</w:t>
      </w:r>
    </w:p>
    <w:p w14:paraId="5469484D" w14:textId="77777777" w:rsidR="00000000" w:rsidRDefault="0080671D">
      <w:pPr>
        <w:pStyle w:val="a0"/>
        <w:rPr>
          <w:rtl/>
        </w:rPr>
      </w:pPr>
    </w:p>
    <w:p w14:paraId="6607878A" w14:textId="77777777" w:rsidR="00000000" w:rsidRDefault="0080671D">
      <w:pPr>
        <w:pStyle w:val="a0"/>
        <w:rPr>
          <w:rFonts w:hint="cs"/>
          <w:rtl/>
        </w:rPr>
      </w:pPr>
      <w:r>
        <w:rPr>
          <w:rFonts w:hint="cs"/>
          <w:rtl/>
        </w:rPr>
        <w:t>במועד אחר אף אחד לא ידע על מה אדוני מדבר. במועד אחר גם אדוני יעלה את הנושא.</w:t>
      </w:r>
    </w:p>
    <w:p w14:paraId="49E7A39B" w14:textId="77777777" w:rsidR="00000000" w:rsidRDefault="0080671D">
      <w:pPr>
        <w:pStyle w:val="a0"/>
        <w:rPr>
          <w:rFonts w:hint="cs"/>
          <w:rtl/>
        </w:rPr>
      </w:pPr>
    </w:p>
    <w:p w14:paraId="567C4F6B" w14:textId="77777777" w:rsidR="00000000" w:rsidRDefault="0080671D">
      <w:pPr>
        <w:pStyle w:val="-"/>
        <w:rPr>
          <w:rtl/>
        </w:rPr>
      </w:pPr>
      <w:bookmarkStart w:id="133" w:name="FS000000449T23_06_2004_13_05_56C"/>
      <w:bookmarkEnd w:id="133"/>
      <w:r>
        <w:rPr>
          <w:rtl/>
        </w:rPr>
        <w:t>מיכאל מלכיאור (העבודה-מימד):</w:t>
      </w:r>
    </w:p>
    <w:p w14:paraId="79FF9B1A" w14:textId="77777777" w:rsidR="00000000" w:rsidRDefault="0080671D">
      <w:pPr>
        <w:pStyle w:val="a0"/>
        <w:rPr>
          <w:rtl/>
        </w:rPr>
      </w:pPr>
    </w:p>
    <w:p w14:paraId="5DEE2F7A" w14:textId="77777777" w:rsidR="00000000" w:rsidRDefault="0080671D">
      <w:pPr>
        <w:pStyle w:val="a0"/>
        <w:rPr>
          <w:rFonts w:hint="cs"/>
          <w:rtl/>
        </w:rPr>
      </w:pPr>
      <w:r>
        <w:rPr>
          <w:rFonts w:hint="cs"/>
          <w:rtl/>
        </w:rPr>
        <w:t>בסדר.</w:t>
      </w:r>
    </w:p>
    <w:p w14:paraId="15A03F0E" w14:textId="77777777" w:rsidR="00000000" w:rsidRDefault="0080671D">
      <w:pPr>
        <w:pStyle w:val="a0"/>
        <w:rPr>
          <w:rFonts w:hint="cs"/>
          <w:rtl/>
        </w:rPr>
      </w:pPr>
    </w:p>
    <w:p w14:paraId="3F9FA67F" w14:textId="77777777" w:rsidR="00000000" w:rsidRDefault="0080671D">
      <w:pPr>
        <w:pStyle w:val="af1"/>
        <w:rPr>
          <w:rtl/>
        </w:rPr>
      </w:pPr>
      <w:r>
        <w:rPr>
          <w:rtl/>
        </w:rPr>
        <w:t>היו"ר ראובן ריבלין:</w:t>
      </w:r>
    </w:p>
    <w:p w14:paraId="6AC328A1" w14:textId="77777777" w:rsidR="00000000" w:rsidRDefault="0080671D">
      <w:pPr>
        <w:pStyle w:val="a0"/>
        <w:rPr>
          <w:rtl/>
        </w:rPr>
      </w:pPr>
    </w:p>
    <w:p w14:paraId="5BFAA82A" w14:textId="77777777" w:rsidR="00000000" w:rsidRDefault="0080671D">
      <w:pPr>
        <w:pStyle w:val="a0"/>
        <w:rPr>
          <w:rFonts w:hint="cs"/>
          <w:rtl/>
        </w:rPr>
      </w:pPr>
      <w:r>
        <w:rPr>
          <w:rFonts w:hint="cs"/>
          <w:rtl/>
        </w:rPr>
        <w:t>אני לא מבין את הפרוצדורה החדשה, אל</w:t>
      </w:r>
      <w:r>
        <w:rPr>
          <w:rFonts w:hint="cs"/>
          <w:rtl/>
        </w:rPr>
        <w:t>א אם כן אדוני אומר, ייקוב הדין את ההר, יצביעו בעד או נגד, אני רוצה להעלות את נימוקי.</w:t>
      </w:r>
    </w:p>
    <w:p w14:paraId="3A1240E1" w14:textId="77777777" w:rsidR="00000000" w:rsidRDefault="0080671D">
      <w:pPr>
        <w:pStyle w:val="a0"/>
        <w:rPr>
          <w:rFonts w:hint="cs"/>
          <w:rtl/>
        </w:rPr>
      </w:pPr>
    </w:p>
    <w:p w14:paraId="694FC79C" w14:textId="77777777" w:rsidR="00000000" w:rsidRDefault="0080671D">
      <w:pPr>
        <w:pStyle w:val="-"/>
        <w:rPr>
          <w:rtl/>
        </w:rPr>
      </w:pPr>
      <w:bookmarkStart w:id="134" w:name="FS000000449T23_06_2004_13_06_54C"/>
      <w:bookmarkEnd w:id="134"/>
      <w:r>
        <w:rPr>
          <w:rtl/>
        </w:rPr>
        <w:t>מיכאל מלכיאור (העבודה-מימד):</w:t>
      </w:r>
    </w:p>
    <w:p w14:paraId="34A99DA4" w14:textId="77777777" w:rsidR="00000000" w:rsidRDefault="0080671D">
      <w:pPr>
        <w:pStyle w:val="a0"/>
        <w:rPr>
          <w:rtl/>
        </w:rPr>
      </w:pPr>
    </w:p>
    <w:p w14:paraId="6A115A9E" w14:textId="77777777" w:rsidR="00000000" w:rsidRDefault="0080671D">
      <w:pPr>
        <w:pStyle w:val="a0"/>
        <w:rPr>
          <w:rFonts w:hint="cs"/>
          <w:rtl/>
        </w:rPr>
      </w:pPr>
      <w:r>
        <w:rPr>
          <w:rFonts w:hint="cs"/>
          <w:rtl/>
        </w:rPr>
        <w:t>כבוד היושב-ראש, אני לא ידעתי שהתשובה תהיה במועד אחר. חשבתי שרק ההצבעה תהיה במועד אחר. זה מה שהממשלה ביקשה, אבל הדברים של כבוד היושב-ראש מקוב</w:t>
      </w:r>
      <w:r>
        <w:rPr>
          <w:rFonts w:hint="cs"/>
          <w:rtl/>
        </w:rPr>
        <w:t>לים עלי.</w:t>
      </w:r>
    </w:p>
    <w:p w14:paraId="36CE4886" w14:textId="77777777" w:rsidR="00000000" w:rsidRDefault="0080671D">
      <w:pPr>
        <w:pStyle w:val="a0"/>
        <w:rPr>
          <w:rFonts w:hint="cs"/>
          <w:rtl/>
        </w:rPr>
      </w:pPr>
    </w:p>
    <w:p w14:paraId="22C11074" w14:textId="77777777" w:rsidR="00000000" w:rsidRDefault="0080671D">
      <w:pPr>
        <w:pStyle w:val="af1"/>
        <w:rPr>
          <w:rtl/>
        </w:rPr>
      </w:pPr>
      <w:r>
        <w:rPr>
          <w:rFonts w:hint="eastAsia"/>
          <w:rtl/>
        </w:rPr>
        <w:t>היו</w:t>
      </w:r>
      <w:r>
        <w:rPr>
          <w:rtl/>
        </w:rPr>
        <w:t>"ר ראובן ריבלין:</w:t>
      </w:r>
    </w:p>
    <w:p w14:paraId="63A0E876" w14:textId="77777777" w:rsidR="00000000" w:rsidRDefault="0080671D">
      <w:pPr>
        <w:pStyle w:val="a0"/>
        <w:rPr>
          <w:rFonts w:hint="cs"/>
          <w:rtl/>
        </w:rPr>
      </w:pPr>
    </w:p>
    <w:p w14:paraId="2F02EB28" w14:textId="77777777" w:rsidR="00000000" w:rsidRDefault="0080671D">
      <w:pPr>
        <w:pStyle w:val="a0"/>
        <w:rPr>
          <w:rFonts w:hint="cs"/>
          <w:rtl/>
        </w:rPr>
      </w:pPr>
      <w:r>
        <w:rPr>
          <w:rFonts w:hint="cs"/>
          <w:rtl/>
        </w:rPr>
        <w:t xml:space="preserve">גם אני רוצה להצביע באותו יום, כאשר אני יודע על מה אני מצביע. אנחנו ממשיכים בסדר-היום. הצעת חוק שירות הכבאות והחילוץ ירדה מסדר-היום. </w:t>
      </w:r>
    </w:p>
    <w:p w14:paraId="1E0433C7" w14:textId="77777777" w:rsidR="00000000" w:rsidRDefault="0080671D">
      <w:pPr>
        <w:pStyle w:val="a0"/>
        <w:rPr>
          <w:rFonts w:hint="cs"/>
          <w:rtl/>
        </w:rPr>
      </w:pPr>
    </w:p>
    <w:p w14:paraId="22430F65" w14:textId="77777777" w:rsidR="00000000" w:rsidRDefault="0080671D">
      <w:pPr>
        <w:pStyle w:val="a0"/>
        <w:rPr>
          <w:rFonts w:hint="cs"/>
          <w:rtl/>
        </w:rPr>
      </w:pPr>
    </w:p>
    <w:p w14:paraId="01B24EB7" w14:textId="77777777" w:rsidR="00000000" w:rsidRDefault="0080671D">
      <w:pPr>
        <w:pStyle w:val="a2"/>
        <w:rPr>
          <w:rFonts w:hint="cs"/>
          <w:rtl/>
        </w:rPr>
      </w:pPr>
      <w:bookmarkStart w:id="135" w:name="CS28367FI0028367T23_06_2004_12_20_11"/>
      <w:bookmarkStart w:id="136" w:name="CS28371FI0028371T23_06_2004_13_12_18"/>
      <w:bookmarkStart w:id="137" w:name="CS28371FI0028371T23_06_2004_12_22_08"/>
      <w:bookmarkStart w:id="138" w:name="CS28366FI0028366T23_06_2004_12_19_33"/>
      <w:bookmarkStart w:id="139" w:name="CS28371FI0028371T23_06_2004_14_18_38"/>
      <w:bookmarkStart w:id="140" w:name="_Toc101171325"/>
      <w:bookmarkEnd w:id="135"/>
      <w:bookmarkEnd w:id="136"/>
      <w:bookmarkEnd w:id="137"/>
      <w:bookmarkEnd w:id="138"/>
      <w:bookmarkEnd w:id="139"/>
      <w:r>
        <w:rPr>
          <w:rtl/>
        </w:rPr>
        <w:t>הצעת חוק אימוץ ילדים (תיקון - אימוץ ילד המוכרז כבר</w:t>
      </w:r>
      <w:r>
        <w:rPr>
          <w:rFonts w:hint="cs"/>
          <w:rtl/>
        </w:rPr>
        <w:t>-</w:t>
      </w:r>
      <w:r>
        <w:rPr>
          <w:rtl/>
        </w:rPr>
        <w:t>אימוץ), התשס"ג-2003</w:t>
      </w:r>
      <w:bookmarkEnd w:id="140"/>
      <w:r>
        <w:rPr>
          <w:rtl/>
        </w:rPr>
        <w:t xml:space="preserve"> </w:t>
      </w:r>
    </w:p>
    <w:p w14:paraId="30827EB9" w14:textId="77777777" w:rsidR="00000000" w:rsidRDefault="0080671D">
      <w:pPr>
        <w:pStyle w:val="a0"/>
        <w:ind w:firstLine="0"/>
        <w:rPr>
          <w:rFonts w:hint="cs"/>
          <w:rtl/>
        </w:rPr>
      </w:pPr>
      <w:r>
        <w:rPr>
          <w:rtl/>
        </w:rPr>
        <w:t>[נספחות.]</w:t>
      </w:r>
    </w:p>
    <w:p w14:paraId="19445A8D" w14:textId="77777777" w:rsidR="00000000" w:rsidRDefault="0080671D">
      <w:pPr>
        <w:pStyle w:val="-0"/>
        <w:rPr>
          <w:rtl/>
        </w:rPr>
      </w:pPr>
      <w:r>
        <w:rPr>
          <w:rFonts w:hint="cs"/>
          <w:rtl/>
        </w:rPr>
        <w:t>(הצעת חב</w:t>
      </w:r>
      <w:r>
        <w:rPr>
          <w:rFonts w:hint="cs"/>
          <w:rtl/>
        </w:rPr>
        <w:t>ר הכנסת אברהם רביץ)</w:t>
      </w:r>
      <w:r>
        <w:rPr>
          <w:rtl/>
        </w:rPr>
        <w:t xml:space="preserve"> </w:t>
      </w:r>
    </w:p>
    <w:p w14:paraId="6E528772" w14:textId="77777777" w:rsidR="00000000" w:rsidRDefault="0080671D">
      <w:pPr>
        <w:pStyle w:val="a"/>
        <w:rPr>
          <w:rFonts w:hint="cs"/>
          <w:rtl/>
        </w:rPr>
      </w:pPr>
    </w:p>
    <w:p w14:paraId="6F231167" w14:textId="77777777" w:rsidR="00000000" w:rsidRDefault="0080671D">
      <w:pPr>
        <w:pStyle w:val="af1"/>
        <w:rPr>
          <w:rtl/>
        </w:rPr>
      </w:pPr>
      <w:r>
        <w:rPr>
          <w:rtl/>
        </w:rPr>
        <w:t>היו"ר ראובן ריבלין:</w:t>
      </w:r>
    </w:p>
    <w:p w14:paraId="2F5F9953" w14:textId="77777777" w:rsidR="00000000" w:rsidRDefault="0080671D">
      <w:pPr>
        <w:pStyle w:val="a0"/>
        <w:rPr>
          <w:rtl/>
        </w:rPr>
      </w:pPr>
    </w:p>
    <w:p w14:paraId="0189D734" w14:textId="77777777" w:rsidR="00000000" w:rsidRDefault="0080671D">
      <w:pPr>
        <w:pStyle w:val="a0"/>
        <w:rPr>
          <w:rFonts w:hint="cs"/>
          <w:rtl/>
        </w:rPr>
      </w:pPr>
      <w:r>
        <w:rPr>
          <w:rFonts w:hint="cs"/>
          <w:rtl/>
        </w:rPr>
        <w:t>הצעת חוק אימוץ ילדים (תיקון - אימוץ ילד המוכרז כבר-אימוץ), התשס"ג-2003, שמספרה פ/919.</w:t>
      </w:r>
    </w:p>
    <w:p w14:paraId="20119566" w14:textId="77777777" w:rsidR="00000000" w:rsidRDefault="0080671D">
      <w:pPr>
        <w:pStyle w:val="a"/>
        <w:rPr>
          <w:rFonts w:hint="cs"/>
          <w:rtl/>
        </w:rPr>
      </w:pPr>
    </w:p>
    <w:p w14:paraId="5D9D23AD" w14:textId="77777777" w:rsidR="00000000" w:rsidRDefault="0080671D">
      <w:pPr>
        <w:pStyle w:val="a"/>
        <w:rPr>
          <w:rFonts w:hint="cs"/>
          <w:rtl/>
        </w:rPr>
      </w:pPr>
    </w:p>
    <w:p w14:paraId="706E7CF9" w14:textId="77777777" w:rsidR="00000000" w:rsidRDefault="0080671D">
      <w:pPr>
        <w:pStyle w:val="a"/>
        <w:rPr>
          <w:rtl/>
        </w:rPr>
      </w:pPr>
      <w:bookmarkStart w:id="141" w:name="_Toc101171326"/>
      <w:r>
        <w:rPr>
          <w:rtl/>
        </w:rPr>
        <w:t>אברהם רביץ (יהדות התורה):</w:t>
      </w:r>
      <w:bookmarkEnd w:id="141"/>
    </w:p>
    <w:p w14:paraId="59BD4BCD" w14:textId="77777777" w:rsidR="00000000" w:rsidRDefault="0080671D">
      <w:pPr>
        <w:pStyle w:val="a0"/>
        <w:rPr>
          <w:rtl/>
        </w:rPr>
      </w:pPr>
    </w:p>
    <w:p w14:paraId="4E11CE50" w14:textId="77777777" w:rsidR="00000000" w:rsidRDefault="0080671D">
      <w:pPr>
        <w:pStyle w:val="a0"/>
        <w:rPr>
          <w:rFonts w:hint="cs"/>
          <w:rtl/>
        </w:rPr>
      </w:pPr>
      <w:r>
        <w:rPr>
          <w:rFonts w:hint="cs"/>
          <w:rtl/>
        </w:rPr>
        <w:t xml:space="preserve">אדוני היושב-ראש, אדוני ראש הממשלה, כבוד השרים, אני רוצה לומר בדברי ההקדמה  </w:t>
      </w:r>
      <w:r>
        <w:rPr>
          <w:rtl/>
        </w:rPr>
        <w:t>–</w:t>
      </w:r>
      <w:r>
        <w:rPr>
          <w:rFonts w:hint="cs"/>
          <w:rtl/>
        </w:rPr>
        <w:t xml:space="preserve"> ואני חושב שחשוב לומר </w:t>
      </w:r>
      <w:r>
        <w:rPr>
          <w:rFonts w:hint="cs"/>
          <w:rtl/>
        </w:rPr>
        <w:t xml:space="preserve">זאת </w:t>
      </w:r>
      <w:r>
        <w:rPr>
          <w:rtl/>
        </w:rPr>
        <w:t>–</w:t>
      </w:r>
      <w:r>
        <w:rPr>
          <w:rFonts w:hint="cs"/>
          <w:rtl/>
        </w:rPr>
        <w:t xml:space="preserve"> שהצעת החוק שמונחת לפני חברי הכנסת אין לה שום קשר למה שמתרחש היום בוויכוח, שהפך מוויכוח ציבורי לוויכוח משפטי או להיפך, בקשר לבעיה של הילד המאומץ שעומדת על הפרק.</w:t>
      </w:r>
    </w:p>
    <w:p w14:paraId="1C24C0E9" w14:textId="77777777" w:rsidR="00000000" w:rsidRDefault="0080671D">
      <w:pPr>
        <w:pStyle w:val="a0"/>
        <w:rPr>
          <w:rFonts w:hint="cs"/>
          <w:rtl/>
        </w:rPr>
      </w:pPr>
    </w:p>
    <w:p w14:paraId="4909690F" w14:textId="77777777" w:rsidR="00000000" w:rsidRDefault="0080671D">
      <w:pPr>
        <w:pStyle w:val="a0"/>
        <w:rPr>
          <w:rFonts w:hint="cs"/>
          <w:rtl/>
        </w:rPr>
      </w:pPr>
      <w:r>
        <w:rPr>
          <w:rFonts w:hint="cs"/>
          <w:rtl/>
        </w:rPr>
        <w:t>החוק הזה הונח על שולחן הכנסת כבר פעמיים בכנסות קודמות, והוא מטפל בעיקר באימוץ בכפייה. במע</w:t>
      </w:r>
      <w:r>
        <w:rPr>
          <w:rFonts w:hint="cs"/>
          <w:rtl/>
        </w:rPr>
        <w:t xml:space="preserve">רכת החוקים יש לנו חוק מיוחד שמדבר על אימוץ בכפייה על-פי צו של שופט, שהילד או הנער או הנערה, בגלל נסיבות משפחתיות קשות נידונים להיות מאומצים </w:t>
      </w:r>
      <w:r>
        <w:rPr>
          <w:rtl/>
        </w:rPr>
        <w:t>–</w:t>
      </w:r>
      <w:r>
        <w:rPr>
          <w:rFonts w:hint="cs"/>
          <w:rtl/>
        </w:rPr>
        <w:t xml:space="preserve"> לטובתם כמובן </w:t>
      </w:r>
      <w:r>
        <w:rPr>
          <w:rtl/>
        </w:rPr>
        <w:t>–</w:t>
      </w:r>
      <w:r>
        <w:rPr>
          <w:rFonts w:hint="cs"/>
          <w:rtl/>
        </w:rPr>
        <w:t xml:space="preserve"> באימוץ בכפייה. אבל כבר אז אמרנו, ואנחנו מוצאים את זה גם היום, קרה דבר שחבל שהוא קרה. המערכת הסוציאל</w:t>
      </w:r>
      <w:r>
        <w:rPr>
          <w:rFonts w:hint="cs"/>
          <w:rtl/>
        </w:rPr>
        <w:t xml:space="preserve">ית של משרד העבודה והרווחה בעיקר, העובדות הסוציאליות, עושות בדרך כלל עבודת קודש, עבודה עם מסירות רבה ועם רגישות. קרה דבר מאוד מפריע לכל ההליך הזה. נוצר - - </w:t>
      </w:r>
    </w:p>
    <w:p w14:paraId="09104A0E" w14:textId="77777777" w:rsidR="00000000" w:rsidRDefault="0080671D">
      <w:pPr>
        <w:pStyle w:val="a0"/>
        <w:rPr>
          <w:rFonts w:hint="cs"/>
          <w:rtl/>
        </w:rPr>
      </w:pPr>
    </w:p>
    <w:p w14:paraId="50F5BA40" w14:textId="77777777" w:rsidR="00000000" w:rsidRDefault="0080671D">
      <w:pPr>
        <w:pStyle w:val="af1"/>
        <w:rPr>
          <w:rtl/>
        </w:rPr>
      </w:pPr>
      <w:r>
        <w:rPr>
          <w:rtl/>
        </w:rPr>
        <w:t>היו"ר ראובן ריבלין:</w:t>
      </w:r>
    </w:p>
    <w:p w14:paraId="7DF707CE" w14:textId="77777777" w:rsidR="00000000" w:rsidRDefault="0080671D">
      <w:pPr>
        <w:pStyle w:val="a0"/>
        <w:rPr>
          <w:rtl/>
        </w:rPr>
      </w:pPr>
    </w:p>
    <w:p w14:paraId="08F372E2" w14:textId="77777777" w:rsidR="00000000" w:rsidRDefault="0080671D">
      <w:pPr>
        <w:pStyle w:val="a0"/>
        <w:rPr>
          <w:rFonts w:hint="cs"/>
          <w:rtl/>
        </w:rPr>
      </w:pPr>
      <w:r>
        <w:rPr>
          <w:rFonts w:hint="cs"/>
          <w:rtl/>
        </w:rPr>
        <w:t>חברת הכנסת תמיר.</w:t>
      </w:r>
    </w:p>
    <w:p w14:paraId="7E8B041E" w14:textId="77777777" w:rsidR="00000000" w:rsidRDefault="0080671D">
      <w:pPr>
        <w:pStyle w:val="a0"/>
        <w:rPr>
          <w:rFonts w:hint="cs"/>
          <w:rtl/>
        </w:rPr>
      </w:pPr>
    </w:p>
    <w:p w14:paraId="3629DFB2" w14:textId="77777777" w:rsidR="00000000" w:rsidRDefault="0080671D">
      <w:pPr>
        <w:pStyle w:val="-"/>
        <w:rPr>
          <w:rtl/>
        </w:rPr>
      </w:pPr>
      <w:bookmarkStart w:id="142" w:name="FS000000531T23_06_2004_12_44_26C"/>
      <w:bookmarkEnd w:id="142"/>
      <w:r>
        <w:rPr>
          <w:rtl/>
        </w:rPr>
        <w:t>אברהם רביץ (יהדות התורה):</w:t>
      </w:r>
    </w:p>
    <w:p w14:paraId="7F777F9C" w14:textId="77777777" w:rsidR="00000000" w:rsidRDefault="0080671D">
      <w:pPr>
        <w:pStyle w:val="a0"/>
        <w:rPr>
          <w:rtl/>
        </w:rPr>
      </w:pPr>
    </w:p>
    <w:p w14:paraId="26677C9C" w14:textId="77777777" w:rsidR="00000000" w:rsidRDefault="0080671D">
      <w:pPr>
        <w:pStyle w:val="a0"/>
        <w:rPr>
          <w:rFonts w:hint="cs"/>
          <w:rtl/>
        </w:rPr>
      </w:pPr>
      <w:r>
        <w:rPr>
          <w:rFonts w:hint="cs"/>
          <w:rtl/>
        </w:rPr>
        <w:t>- -  חוסר אמון בין משפחות שנמצאות</w:t>
      </w:r>
      <w:r>
        <w:rPr>
          <w:rFonts w:hint="cs"/>
          <w:rtl/>
        </w:rPr>
        <w:t xml:space="preserve"> במצב מאוד קשה לבין שירותי הרווחה. עד כדי כך </w:t>
      </w:r>
      <w:r>
        <w:rPr>
          <w:rtl/>
        </w:rPr>
        <w:t>–</w:t>
      </w:r>
      <w:r>
        <w:rPr>
          <w:rFonts w:hint="cs"/>
          <w:rtl/>
        </w:rPr>
        <w:t xml:space="preserve"> ואני אומר לכם דברים מן השטח </w:t>
      </w:r>
      <w:r>
        <w:rPr>
          <w:rtl/>
        </w:rPr>
        <w:t>–</w:t>
      </w:r>
      <w:r>
        <w:rPr>
          <w:rFonts w:hint="cs"/>
          <w:rtl/>
        </w:rPr>
        <w:t xml:space="preserve"> שיש משפחות שהיו יכולות לקבל סיוע זמני ואיזו עזרה, או במסגרת המשפחתית עצמה או במסגרות אחרות, ולאחר מכן הן היו מקבלות את הילד חזרה והכול היה בסדר, היו עוברות את המשבר. כיום יש הרבה </w:t>
      </w:r>
      <w:r>
        <w:rPr>
          <w:rFonts w:hint="cs"/>
          <w:rtl/>
        </w:rPr>
        <w:t>משפחות שנמצאות במצב קשה ואינן פונות ללשכה הסוציאלית מתוך פחד, מתוך חרדה שמא ייקח</w:t>
      </w:r>
      <w:r>
        <w:rPr>
          <w:rFonts w:hint="eastAsia"/>
          <w:rtl/>
        </w:rPr>
        <w:t>ו</w:t>
      </w:r>
      <w:r>
        <w:rPr>
          <w:rFonts w:hint="cs"/>
          <w:rtl/>
        </w:rPr>
        <w:t xml:space="preserve"> מהן את הילדים לאימוץ. אם זה נכון או לא נכון זה פחות מעניין, אבל זוהי העובדה הקיימת בשטח. העובדה הקיימת בשטח היא, שמשפחות הזקוקות לסיוע של המערכת נמנעות מקבלת הסיוע הזה. </w:t>
      </w:r>
    </w:p>
    <w:p w14:paraId="6B2426BD" w14:textId="77777777" w:rsidR="00000000" w:rsidRDefault="0080671D">
      <w:pPr>
        <w:pStyle w:val="a0"/>
        <w:rPr>
          <w:rFonts w:hint="cs"/>
          <w:rtl/>
        </w:rPr>
      </w:pPr>
    </w:p>
    <w:p w14:paraId="64EF1818" w14:textId="77777777" w:rsidR="00000000" w:rsidRDefault="0080671D">
      <w:pPr>
        <w:pStyle w:val="a0"/>
        <w:rPr>
          <w:rFonts w:hint="cs"/>
          <w:rtl/>
        </w:rPr>
      </w:pPr>
      <w:r>
        <w:rPr>
          <w:rFonts w:hint="cs"/>
          <w:rtl/>
        </w:rPr>
        <w:t>ההצ</w:t>
      </w:r>
      <w:r>
        <w:rPr>
          <w:rFonts w:hint="cs"/>
          <w:rtl/>
        </w:rPr>
        <w:t>עה שלי באה לתקן דבר, שבכל מקרה היו צריכים לתקן אותו. כי מה קורה בפרקטיקה בשטח, כאשר יש משפחה כזאת, ובמשרד הרווחה מודעים לבעיות הקיימות עם המשפחה, הם שולחים לשם עובדת סוציאלית שבודקת, עושה תחקיר, מגיעה למסקנות ומביאה את הדוח הזה לפני שופט. בדרך כלל השופט מק</w:t>
      </w:r>
      <w:r>
        <w:rPr>
          <w:rFonts w:hint="cs"/>
          <w:rtl/>
        </w:rPr>
        <w:t xml:space="preserve">בל את דעתה של העובדת הסוציאלית. מתערבת בזה לפעמים גם ראש הלשכה, אבל בסופו של יום יש דוח שחיברה העובדת הסוציאלית מול השופט, והפרקטיקה היא </w:t>
      </w:r>
      <w:r>
        <w:rPr>
          <w:rtl/>
        </w:rPr>
        <w:t>–</w:t>
      </w:r>
      <w:r>
        <w:rPr>
          <w:rFonts w:hint="cs"/>
          <w:rtl/>
        </w:rPr>
        <w:t xml:space="preserve"> מי שיעשה מעקב אחרי פסקי-דין </w:t>
      </w:r>
      <w:r>
        <w:rPr>
          <w:rtl/>
        </w:rPr>
        <w:t>–</w:t>
      </w:r>
      <w:r>
        <w:rPr>
          <w:rFonts w:hint="cs"/>
          <w:rtl/>
        </w:rPr>
        <w:t xml:space="preserve"> שהשופט מקבל את העמדה הזאת ופוסק על אימוץ. </w:t>
      </w:r>
    </w:p>
    <w:p w14:paraId="437C3F3D" w14:textId="77777777" w:rsidR="00000000" w:rsidRDefault="0080671D">
      <w:pPr>
        <w:pStyle w:val="a0"/>
        <w:rPr>
          <w:rFonts w:hint="cs"/>
          <w:rtl/>
        </w:rPr>
      </w:pPr>
    </w:p>
    <w:p w14:paraId="1092DDEE" w14:textId="77777777" w:rsidR="00000000" w:rsidRDefault="0080671D">
      <w:pPr>
        <w:pStyle w:val="a0"/>
        <w:rPr>
          <w:rFonts w:hint="cs"/>
          <w:rtl/>
        </w:rPr>
      </w:pPr>
      <w:r>
        <w:rPr>
          <w:rFonts w:hint="cs"/>
          <w:rtl/>
        </w:rPr>
        <w:t>כמובן, אפשר לטפס אחר כך לבית-המשפט הגבוה ול</w:t>
      </w:r>
      <w:r>
        <w:rPr>
          <w:rFonts w:hint="cs"/>
          <w:rtl/>
        </w:rPr>
        <w:t xml:space="preserve">הגיש ערעור, ואז יש מקרים מסוימים שבית-המשפט הגבוה אכן דוחה את צו האימוץ, אבל יש מקרים רבים </w:t>
      </w:r>
      <w:r>
        <w:rPr>
          <w:rtl/>
        </w:rPr>
        <w:t>–</w:t>
      </w:r>
      <w:r>
        <w:rPr>
          <w:rFonts w:hint="cs"/>
          <w:rtl/>
        </w:rPr>
        <w:t xml:space="preserve"> בגלל העומס </w:t>
      </w:r>
      <w:r>
        <w:rPr>
          <w:rtl/>
        </w:rPr>
        <w:t>–</w:t>
      </w:r>
      <w:r>
        <w:rPr>
          <w:rFonts w:hint="cs"/>
          <w:rtl/>
        </w:rPr>
        <w:t xml:space="preserve"> שבית-המשפט הגבוה הולך יחד עם הפסיקה של בית-משפט דמטה. </w:t>
      </w:r>
    </w:p>
    <w:p w14:paraId="6D58B3F9" w14:textId="77777777" w:rsidR="00000000" w:rsidRDefault="0080671D">
      <w:pPr>
        <w:pStyle w:val="a0"/>
        <w:rPr>
          <w:rFonts w:hint="cs"/>
          <w:rtl/>
        </w:rPr>
      </w:pPr>
    </w:p>
    <w:p w14:paraId="7EFD405A" w14:textId="77777777" w:rsidR="00000000" w:rsidRDefault="0080671D">
      <w:pPr>
        <w:pStyle w:val="a0"/>
        <w:rPr>
          <w:rFonts w:hint="cs"/>
          <w:rtl/>
        </w:rPr>
      </w:pPr>
      <w:r>
        <w:rPr>
          <w:rFonts w:hint="cs"/>
          <w:rtl/>
        </w:rPr>
        <w:t>אז מתחילות טרגדיות, לא לכך התכוונה המשפחה, ולמשפחה יש לפעמים פתרונות במסגרת המשפחה המורחבת. בי</w:t>
      </w:r>
      <w:r>
        <w:rPr>
          <w:rFonts w:hint="cs"/>
          <w:rtl/>
        </w:rPr>
        <w:t xml:space="preserve">ת-המשפט מכיר במשפחה המורחבת כבעלת זכויות רק בהורי ההורים ולא יותר, ואם יש דודים ודודות שמוכנים לטפל בילד הזה, לקבל אותו, או כמשפחה אומנת או אפילו כמשפחה מאמצת, הדבר הזה לא ניתן. לפי הצעת החוק שלי, יש להרחיב את המשפחה לדודים, דודות, שבמסירות היו רוצים לגדל </w:t>
      </w:r>
      <w:r>
        <w:rPr>
          <w:rFonts w:hint="cs"/>
          <w:rtl/>
        </w:rPr>
        <w:t>את הילד הזה, ולתת להם עדיפות על-פני אימוץ במשפחה שמנתקת את הילד מן ההורים.</w:t>
      </w:r>
    </w:p>
    <w:p w14:paraId="549AC849" w14:textId="77777777" w:rsidR="00000000" w:rsidRDefault="0080671D">
      <w:pPr>
        <w:pStyle w:val="a0"/>
        <w:rPr>
          <w:rFonts w:hint="cs"/>
          <w:rtl/>
        </w:rPr>
      </w:pPr>
    </w:p>
    <w:p w14:paraId="510281A5" w14:textId="77777777" w:rsidR="00000000" w:rsidRDefault="0080671D">
      <w:pPr>
        <w:pStyle w:val="a0"/>
        <w:rPr>
          <w:rFonts w:hint="cs"/>
          <w:rtl/>
        </w:rPr>
      </w:pPr>
      <w:r>
        <w:rPr>
          <w:rFonts w:hint="cs"/>
          <w:rtl/>
        </w:rPr>
        <w:t xml:space="preserve">בעולם הגדול יש היום אלטרנטיבה נוספת שנבדקת, ואני קראתי מחקרים לכאן ולכאן. קוראים לדבר הזה אימוץ פתוח. אימוץ פתוח פירושו של דבר, שהילד הזה מאומץ במשפחה, אבל המשפחה הזאת איננה מנתקת </w:t>
      </w:r>
      <w:r>
        <w:rPr>
          <w:rFonts w:hint="cs"/>
          <w:rtl/>
        </w:rPr>
        <w:t>באופן סופי את הילד ממשפחתו הביולוגית. יש קשר שממשיך להתקיים, על-פי צו של בית-משפט, ובחסות של בית-המשפט. אבל הנקודה המרכזית היא שהילד לא מנותק באופן סופי ממשפחתו הביולוגית.</w:t>
      </w:r>
    </w:p>
    <w:p w14:paraId="68346AB6" w14:textId="77777777" w:rsidR="00000000" w:rsidRDefault="0080671D">
      <w:pPr>
        <w:pStyle w:val="a0"/>
        <w:rPr>
          <w:rFonts w:hint="cs"/>
          <w:rtl/>
        </w:rPr>
      </w:pPr>
    </w:p>
    <w:p w14:paraId="3DEEA4CE" w14:textId="77777777" w:rsidR="00000000" w:rsidRDefault="0080671D">
      <w:pPr>
        <w:pStyle w:val="a0"/>
        <w:rPr>
          <w:rFonts w:hint="cs"/>
          <w:rtl/>
        </w:rPr>
      </w:pPr>
      <w:r>
        <w:rPr>
          <w:rFonts w:hint="cs"/>
          <w:rtl/>
        </w:rPr>
        <w:t>אני מכיר מקרה, ואני שוחחתי על כך הרבה מאוד עם שירותי הרווחה. היה מקרה של משפחה ניצו</w:t>
      </w:r>
      <w:r>
        <w:rPr>
          <w:rFonts w:hint="cs"/>
          <w:rtl/>
        </w:rPr>
        <w:t>לת שואה, האיש היה אוד מוצל מאש מכל משפחתו, ונולד להם ילד. זו היתה משפחה קשת יום, האמא סבלה ממחלות נפש, ודאי שהיו צריכים לסייע למשפחה, אבל זה לא אומר שהסיוע היחיד למשפחה היה יכול להינתן רק על ידי ניתוק הילד. האבא אומר לי: מי יגיד "קדיש" אחרי? ובכלל, הוא רוצ</w:t>
      </w:r>
      <w:r>
        <w:rPr>
          <w:rFonts w:hint="cs"/>
          <w:rtl/>
        </w:rPr>
        <w:t xml:space="preserve">ה איזה קשר עם ילד אחד ויחיד שנותר לו מכל משפחתו הגדולה אשר חוסלה בשואה. </w:t>
      </w:r>
    </w:p>
    <w:p w14:paraId="073540C4" w14:textId="77777777" w:rsidR="00000000" w:rsidRDefault="0080671D">
      <w:pPr>
        <w:pStyle w:val="a0"/>
        <w:rPr>
          <w:rFonts w:hint="cs"/>
          <w:rtl/>
        </w:rPr>
      </w:pPr>
    </w:p>
    <w:p w14:paraId="21024F16" w14:textId="77777777" w:rsidR="00000000" w:rsidRDefault="0080671D">
      <w:pPr>
        <w:pStyle w:val="a0"/>
        <w:rPr>
          <w:rFonts w:hint="cs"/>
          <w:rtl/>
        </w:rPr>
      </w:pPr>
      <w:r>
        <w:rPr>
          <w:rFonts w:hint="cs"/>
          <w:rtl/>
        </w:rPr>
        <w:t>יש לנו הרבה מאוד מקרים, כאשר האימוץ הוא אימוץ בכפייה, מקרים טרגיים כאלה, שהיו יכולים גם לתת סיוע למשפחה וגם לא לנתק את הילד כליל ממשפחתו. אני יודע שהפתרונות המוצעים עכשיו על-ידי בית-</w:t>
      </w:r>
      <w:r>
        <w:rPr>
          <w:rFonts w:hint="cs"/>
          <w:rtl/>
        </w:rPr>
        <w:t>המשפט למשפחות, הביולוגית והמאמצת, הן הצעות שונות, ועד כמה שידעתי לרחרח, הן הולכות בכיוון הזה, שהקשר לא ינותק, ששתי המשפחות גם יחד יוכלו להמשיך את הקשר עם הילד.</w:t>
      </w:r>
    </w:p>
    <w:p w14:paraId="70A0B516" w14:textId="77777777" w:rsidR="00000000" w:rsidRDefault="0080671D">
      <w:pPr>
        <w:pStyle w:val="a0"/>
        <w:rPr>
          <w:rFonts w:hint="cs"/>
          <w:rtl/>
        </w:rPr>
      </w:pPr>
    </w:p>
    <w:p w14:paraId="605012BD" w14:textId="77777777" w:rsidR="00000000" w:rsidRDefault="0080671D">
      <w:pPr>
        <w:pStyle w:val="a0"/>
        <w:rPr>
          <w:rFonts w:hint="cs"/>
          <w:rtl/>
        </w:rPr>
      </w:pPr>
      <w:r>
        <w:rPr>
          <w:rFonts w:hint="cs"/>
          <w:rtl/>
        </w:rPr>
        <w:t xml:space="preserve">יש כמה נקודות בהצעתי. נקודה אחת, הבה לא נהיה פזיזים בהוצאת הילד והרחקתו  מהוריו, ולכן אני מציע </w:t>
      </w:r>
      <w:r>
        <w:rPr>
          <w:rFonts w:hint="cs"/>
          <w:rtl/>
        </w:rPr>
        <w:t xml:space="preserve">שתהיה ועדה, שהיא מסננת. לא עובדת סוציאלית אחת, עם כל הכבוד </w:t>
      </w:r>
      <w:r>
        <w:rPr>
          <w:rtl/>
        </w:rPr>
        <w:t>–</w:t>
      </w:r>
      <w:r>
        <w:rPr>
          <w:rFonts w:hint="cs"/>
          <w:rtl/>
        </w:rPr>
        <w:t xml:space="preserve"> ואני באמת רוחש כבוד לעובדות הסוציאליות </w:t>
      </w:r>
      <w:r>
        <w:rPr>
          <w:rtl/>
        </w:rPr>
        <w:t>–</w:t>
      </w:r>
      <w:r>
        <w:rPr>
          <w:rFonts w:hint="cs"/>
          <w:rtl/>
        </w:rPr>
        <w:t xml:space="preserve"> אלא ועדה שתהיה המסננת לפני השופט. לאמור, ועדה שתהיה מורכבת משופט בדימוס, מרב, או במקרה שהילד מבני-המיעוטים </w:t>
      </w:r>
      <w:r>
        <w:rPr>
          <w:rtl/>
        </w:rPr>
        <w:t>–</w:t>
      </w:r>
      <w:r>
        <w:rPr>
          <w:rFonts w:hint="cs"/>
          <w:rtl/>
        </w:rPr>
        <w:t xml:space="preserve"> מקאדי - - -</w:t>
      </w:r>
    </w:p>
    <w:p w14:paraId="7AEBBF56" w14:textId="77777777" w:rsidR="00000000" w:rsidRDefault="0080671D">
      <w:pPr>
        <w:pStyle w:val="a0"/>
        <w:rPr>
          <w:rFonts w:hint="cs"/>
          <w:rtl/>
        </w:rPr>
      </w:pPr>
    </w:p>
    <w:p w14:paraId="41184EE9" w14:textId="77777777" w:rsidR="00000000" w:rsidRDefault="0080671D">
      <w:pPr>
        <w:pStyle w:val="af1"/>
        <w:rPr>
          <w:rtl/>
        </w:rPr>
      </w:pPr>
      <w:r>
        <w:rPr>
          <w:rtl/>
        </w:rPr>
        <w:t>היו"ר ראובן ריבלין:</w:t>
      </w:r>
    </w:p>
    <w:p w14:paraId="5C982678" w14:textId="77777777" w:rsidR="00000000" w:rsidRDefault="0080671D">
      <w:pPr>
        <w:pStyle w:val="a0"/>
        <w:rPr>
          <w:rtl/>
        </w:rPr>
      </w:pPr>
    </w:p>
    <w:p w14:paraId="5408C407" w14:textId="77777777" w:rsidR="00000000" w:rsidRDefault="0080671D">
      <w:pPr>
        <w:pStyle w:val="a0"/>
        <w:rPr>
          <w:rFonts w:hint="cs"/>
          <w:rtl/>
        </w:rPr>
      </w:pPr>
      <w:r>
        <w:rPr>
          <w:rFonts w:hint="cs"/>
          <w:rtl/>
        </w:rPr>
        <w:t>חבר הכנסת ש</w:t>
      </w:r>
      <w:r>
        <w:rPr>
          <w:rFonts w:hint="cs"/>
          <w:rtl/>
        </w:rPr>
        <w:t>וחט, תאמין לי, אם היה מישהו צועק כשאתה על הדוכן כמו שאתה צועק במקום שבו אתה נמצא, הייתי מזעיק שמים וארץ ומשתיק אותו.</w:t>
      </w:r>
    </w:p>
    <w:p w14:paraId="6F5512BD" w14:textId="77777777" w:rsidR="00000000" w:rsidRDefault="0080671D">
      <w:pPr>
        <w:pStyle w:val="a0"/>
        <w:rPr>
          <w:rFonts w:hint="cs"/>
          <w:rtl/>
        </w:rPr>
      </w:pPr>
    </w:p>
    <w:p w14:paraId="2DBCC077" w14:textId="77777777" w:rsidR="00000000" w:rsidRDefault="0080671D">
      <w:pPr>
        <w:pStyle w:val="-"/>
        <w:rPr>
          <w:rtl/>
        </w:rPr>
      </w:pPr>
      <w:bookmarkStart w:id="143" w:name="FS000000531T23_06_2004_13_03_37C"/>
      <w:bookmarkEnd w:id="143"/>
      <w:r>
        <w:rPr>
          <w:rtl/>
        </w:rPr>
        <w:t>אברהם רביץ (יהדות התורה):</w:t>
      </w:r>
    </w:p>
    <w:p w14:paraId="3D306CF9" w14:textId="77777777" w:rsidR="00000000" w:rsidRDefault="0080671D">
      <w:pPr>
        <w:pStyle w:val="a0"/>
        <w:rPr>
          <w:rtl/>
        </w:rPr>
      </w:pPr>
    </w:p>
    <w:p w14:paraId="05D15AD6" w14:textId="77777777" w:rsidR="00000000" w:rsidRDefault="0080671D">
      <w:pPr>
        <w:pStyle w:val="a0"/>
        <w:rPr>
          <w:rFonts w:hint="cs"/>
          <w:rtl/>
        </w:rPr>
      </w:pPr>
      <w:r>
        <w:rPr>
          <w:rFonts w:hint="cs"/>
          <w:rtl/>
        </w:rPr>
        <w:t>אני באמת מציע שתהיה ועדה כזאת, שתלווה ותבדוק היבטים נוספים. יש להתבונן גם בהיבט של המשפחה העתידית של הילד, יש ל</w:t>
      </w:r>
      <w:r>
        <w:rPr>
          <w:rFonts w:hint="cs"/>
          <w:rtl/>
        </w:rPr>
        <w:t xml:space="preserve">התחשב גם בזה. נכון שאנחנו תמיד צריכים לראות את טובתו של הילד בראשונה, אבל טובתו של הילד היא לא הדבר היחיד שמשחק כאן. אני יכול לשאול רבים מחברי הכנסת מה היה קורה אם הם היו נולדים למשפחה אחרת, ואני יכול להציע להם משפחה של חכמים, או של עשירים, או של מצחיקים, </w:t>
      </w:r>
      <w:r>
        <w:rPr>
          <w:rFonts w:hint="cs"/>
          <w:rtl/>
        </w:rPr>
        <w:t>כל אחד היה יכול אולי לחיות חיים יותר נעימים, אבל יש הורים, ואסור לנו להתעלם מהדבר הזה.</w:t>
      </w:r>
    </w:p>
    <w:p w14:paraId="4B967711" w14:textId="77777777" w:rsidR="00000000" w:rsidRDefault="0080671D">
      <w:pPr>
        <w:pStyle w:val="a0"/>
        <w:rPr>
          <w:rFonts w:hint="cs"/>
          <w:rtl/>
        </w:rPr>
      </w:pPr>
    </w:p>
    <w:p w14:paraId="6662B146" w14:textId="77777777" w:rsidR="00000000" w:rsidRDefault="0080671D">
      <w:pPr>
        <w:pStyle w:val="a0"/>
        <w:rPr>
          <w:rFonts w:hint="cs"/>
          <w:rtl/>
        </w:rPr>
      </w:pPr>
      <w:r>
        <w:rPr>
          <w:rFonts w:hint="cs"/>
          <w:rtl/>
        </w:rPr>
        <w:t>נכון, אני גם מסכים שהדבר הראשון, ודרך אגב זה גם על-פי ההלכה, זה טובתו של הילד, שיגדל ויפרח ויתחנך ויהיה בן-אדם.</w:t>
      </w:r>
    </w:p>
    <w:p w14:paraId="7337AC0F" w14:textId="77777777" w:rsidR="00000000" w:rsidRDefault="0080671D">
      <w:pPr>
        <w:pStyle w:val="a0"/>
        <w:rPr>
          <w:rFonts w:hint="cs"/>
          <w:rtl/>
        </w:rPr>
      </w:pPr>
    </w:p>
    <w:p w14:paraId="39D0AF4A" w14:textId="77777777" w:rsidR="00000000" w:rsidRDefault="0080671D">
      <w:pPr>
        <w:pStyle w:val="a0"/>
        <w:rPr>
          <w:rFonts w:hint="cs"/>
          <w:rtl/>
        </w:rPr>
      </w:pPr>
      <w:r>
        <w:rPr>
          <w:rFonts w:hint="cs"/>
          <w:rtl/>
        </w:rPr>
        <w:t>ולכן אני מציע בכל זאת שתהיה ועדה, שתלווה את הילד בשלב ה</w:t>
      </w:r>
      <w:r>
        <w:rPr>
          <w:rFonts w:hint="cs"/>
          <w:rtl/>
        </w:rPr>
        <w:t xml:space="preserve">ראשון, ובה יוחלט איזה סוג של פתרון נותנים לילד הזה. הצעה נוספת </w:t>
      </w:r>
      <w:r>
        <w:rPr>
          <w:rtl/>
        </w:rPr>
        <w:t>–</w:t>
      </w:r>
      <w:r>
        <w:rPr>
          <w:rFonts w:hint="cs"/>
          <w:rtl/>
        </w:rPr>
        <w:t xml:space="preserve"> ששופט ישקול את האפשרות של אימוץ פתוח, כדי להציע אלטרנטיבות נוספות לפתרון. יש כאן עוד כמה פרטים מתחייבים מעצם הגשת החוק שלי, אבל אני חושב שהדברים האלה יחזקו את האמון בין המשפחות הנזקקות לסיוע </w:t>
      </w:r>
      <w:r>
        <w:rPr>
          <w:rFonts w:hint="cs"/>
          <w:rtl/>
        </w:rPr>
        <w:t xml:space="preserve">של החברה לבין הרשויות שמתעסקות באימוץ. </w:t>
      </w:r>
    </w:p>
    <w:p w14:paraId="15E17CD5" w14:textId="77777777" w:rsidR="00000000" w:rsidRDefault="0080671D">
      <w:pPr>
        <w:pStyle w:val="a0"/>
        <w:rPr>
          <w:rFonts w:hint="cs"/>
          <w:rtl/>
        </w:rPr>
      </w:pPr>
    </w:p>
    <w:p w14:paraId="067EADC8" w14:textId="77777777" w:rsidR="00000000" w:rsidRDefault="0080671D">
      <w:pPr>
        <w:pStyle w:val="a0"/>
        <w:rPr>
          <w:rFonts w:hint="cs"/>
          <w:rtl/>
        </w:rPr>
      </w:pPr>
      <w:r>
        <w:rPr>
          <w:rFonts w:hint="cs"/>
          <w:rtl/>
        </w:rPr>
        <w:t xml:space="preserve">יש עוד נקודה אחת חשובה מאוד, ועל זה כבר דיברו רבים אחרים, ובזה אני אסיים, ברשותך, אדוני היושב-ראש. ראוי מאוד שלא אותה ועדה, או אותה עובדת סוציאלית, שפוסקת שצריכים להוציא את הילד מבית הוריו ולמוסרו לאימוץ - שזו תהיה </w:t>
      </w:r>
      <w:r>
        <w:rPr>
          <w:rFonts w:hint="cs"/>
          <w:rtl/>
        </w:rPr>
        <w:t>אותה ועדה או אותה עובדת שמוסרת לאימוץ, כי אנחנו יודעים, ואינני רוצה להרבות בזה מלים, שיש גם כן לחצים, ולחצים שנובעים מתוך צרכים נפשיים עמוקים של אנשים שרוצים לגדל ילד והקדוש-ברוך-הוא לא חנן אותם בפרי בטן, והם רוצים לעשות זאת במסגרת אחרת, שהם יתרמו מעצמם לג</w:t>
      </w:r>
      <w:r>
        <w:rPr>
          <w:rFonts w:hint="cs"/>
          <w:rtl/>
        </w:rPr>
        <w:t xml:space="preserve">ידול ילד שנולד לאם אחרת. אבל אסור שזה ישפיע על ההחלטה הראשונית להוציא את הילד מבית הוריו הביולוגיים. </w:t>
      </w:r>
    </w:p>
    <w:p w14:paraId="44DD8030" w14:textId="77777777" w:rsidR="00000000" w:rsidRDefault="0080671D">
      <w:pPr>
        <w:pStyle w:val="a0"/>
        <w:rPr>
          <w:rFonts w:hint="cs"/>
          <w:rtl/>
        </w:rPr>
      </w:pPr>
    </w:p>
    <w:p w14:paraId="008B8390" w14:textId="77777777" w:rsidR="00000000" w:rsidRDefault="0080671D">
      <w:pPr>
        <w:pStyle w:val="a0"/>
        <w:rPr>
          <w:rFonts w:hint="cs"/>
          <w:rtl/>
        </w:rPr>
      </w:pPr>
      <w:r>
        <w:rPr>
          <w:rFonts w:hint="cs"/>
          <w:rtl/>
        </w:rPr>
        <w:t>לכן, אני מציע, חברי הכנסת, אדוני היושב-ראש, שתצביעו בעד החוק הזה. החוק הזה יעבור לאחר הקריאה הטרומית לוועדה, אני מניח שזו תהיה ועדת העבודה והרווחה, שם המ</w:t>
      </w:r>
      <w:r>
        <w:rPr>
          <w:rFonts w:hint="cs"/>
          <w:rtl/>
        </w:rPr>
        <w:t xml:space="preserve">קום הטבעי לדון בזה, או ועדת החוקה, חוק ומשפט. אני יודע שעומדת לקום, ביוזמת שר המשפטים, ועדה כללית שתדון במכלול כולו, לאחר שנטפל בבעיה הקיימת, שהפכה לבעיה לאומית כמעט. </w:t>
      </w:r>
    </w:p>
    <w:p w14:paraId="0342E1CA" w14:textId="77777777" w:rsidR="00000000" w:rsidRDefault="0080671D">
      <w:pPr>
        <w:pStyle w:val="a0"/>
        <w:rPr>
          <w:rFonts w:hint="cs"/>
          <w:rtl/>
        </w:rPr>
      </w:pPr>
    </w:p>
    <w:p w14:paraId="37DCB7E2" w14:textId="77777777" w:rsidR="00000000" w:rsidRDefault="0080671D">
      <w:pPr>
        <w:pStyle w:val="a0"/>
        <w:rPr>
          <w:rFonts w:hint="cs"/>
          <w:rtl/>
        </w:rPr>
      </w:pPr>
      <w:r>
        <w:rPr>
          <w:rFonts w:hint="cs"/>
          <w:rtl/>
        </w:rPr>
        <w:t>לכן, אני חושב שאין מקום להתנגדות בשלב הזה, ואני מוכן להתחייב לעצור את המשך חקיקת החוק ע</w:t>
      </w:r>
      <w:r>
        <w:rPr>
          <w:rFonts w:hint="cs"/>
          <w:rtl/>
        </w:rPr>
        <w:t xml:space="preserve">ד שתקום הוועדה שעומדת לדון בכל ההיבטים של חוק האימוץ, וידונו גם בהצעתי שלי. תודה רבה. </w:t>
      </w:r>
    </w:p>
    <w:p w14:paraId="2987329A" w14:textId="77777777" w:rsidR="00000000" w:rsidRDefault="0080671D">
      <w:pPr>
        <w:pStyle w:val="a0"/>
        <w:rPr>
          <w:rFonts w:hint="cs"/>
          <w:rtl/>
        </w:rPr>
      </w:pPr>
    </w:p>
    <w:p w14:paraId="42AD12D7" w14:textId="77777777" w:rsidR="00000000" w:rsidRDefault="0080671D">
      <w:pPr>
        <w:pStyle w:val="af1"/>
        <w:rPr>
          <w:rtl/>
        </w:rPr>
      </w:pPr>
      <w:r>
        <w:rPr>
          <w:rtl/>
        </w:rPr>
        <w:t>היו"ר ראובן ריבלין:</w:t>
      </w:r>
    </w:p>
    <w:p w14:paraId="04B8943B" w14:textId="77777777" w:rsidR="00000000" w:rsidRDefault="0080671D">
      <w:pPr>
        <w:pStyle w:val="a0"/>
        <w:rPr>
          <w:rFonts w:hint="cs"/>
          <w:rtl/>
        </w:rPr>
      </w:pPr>
    </w:p>
    <w:p w14:paraId="381B51E8" w14:textId="77777777" w:rsidR="00000000" w:rsidRDefault="0080671D">
      <w:pPr>
        <w:pStyle w:val="a0"/>
        <w:rPr>
          <w:rFonts w:hint="cs"/>
          <w:rtl/>
        </w:rPr>
      </w:pPr>
      <w:r>
        <w:rPr>
          <w:rFonts w:hint="cs"/>
          <w:rtl/>
        </w:rPr>
        <w:t>תודה רבה לחבר הכנסת הרב אברהם רביץ. ישיב שר המשפטים. בבקשה, אדוני.</w:t>
      </w:r>
    </w:p>
    <w:p w14:paraId="0B220D26" w14:textId="77777777" w:rsidR="00000000" w:rsidRDefault="0080671D">
      <w:pPr>
        <w:pStyle w:val="a0"/>
        <w:rPr>
          <w:rFonts w:hint="cs"/>
          <w:rtl/>
        </w:rPr>
      </w:pPr>
    </w:p>
    <w:p w14:paraId="345F1271" w14:textId="77777777" w:rsidR="00000000" w:rsidRDefault="0080671D">
      <w:pPr>
        <w:pStyle w:val="a"/>
        <w:rPr>
          <w:rtl/>
        </w:rPr>
      </w:pPr>
      <w:bookmarkStart w:id="144" w:name="FS000000517T23_06_2004_12_35_25"/>
      <w:bookmarkStart w:id="145" w:name="_Toc101171327"/>
      <w:bookmarkEnd w:id="144"/>
      <w:r>
        <w:rPr>
          <w:rtl/>
        </w:rPr>
        <w:t>שר המשפטים יוסף לפיד:</w:t>
      </w:r>
      <w:bookmarkEnd w:id="145"/>
    </w:p>
    <w:p w14:paraId="3E535643" w14:textId="77777777" w:rsidR="00000000" w:rsidRDefault="0080671D">
      <w:pPr>
        <w:pStyle w:val="a0"/>
        <w:rPr>
          <w:rtl/>
        </w:rPr>
      </w:pPr>
    </w:p>
    <w:p w14:paraId="1E2120AF" w14:textId="77777777" w:rsidR="00000000" w:rsidRDefault="0080671D">
      <w:pPr>
        <w:pStyle w:val="a0"/>
        <w:rPr>
          <w:rFonts w:hint="cs"/>
          <w:rtl/>
        </w:rPr>
      </w:pPr>
      <w:r>
        <w:rPr>
          <w:rFonts w:hint="cs"/>
          <w:rtl/>
        </w:rPr>
        <w:t xml:space="preserve">אדוני היושב-ראש, אדוני ראש הממשלה, הרב רביץ, אין בינינו </w:t>
      </w:r>
      <w:r>
        <w:rPr>
          <w:rFonts w:hint="cs"/>
          <w:rtl/>
        </w:rPr>
        <w:t xml:space="preserve">חילוקי דעות על בסיס פוליטי. הנושא הזה הוא לא פוליטי, זה לא שינוי וזה לא יהדות התורה. מדובר בנושא רגיש מאוד, שהוא אימוץ ילדים, ובגלל האירועים של הימים האחרונים זה התלקח, ואנחנו גם הוצפנו בהצעות למיניהן. </w:t>
      </w:r>
    </w:p>
    <w:p w14:paraId="77EF92F7" w14:textId="77777777" w:rsidR="00000000" w:rsidRDefault="0080671D">
      <w:pPr>
        <w:pStyle w:val="a0"/>
        <w:rPr>
          <w:rFonts w:hint="cs"/>
          <w:rtl/>
        </w:rPr>
      </w:pPr>
    </w:p>
    <w:p w14:paraId="3CE6132E" w14:textId="77777777" w:rsidR="00000000" w:rsidRDefault="0080671D">
      <w:pPr>
        <w:pStyle w:val="a0"/>
        <w:rPr>
          <w:rFonts w:hint="cs"/>
          <w:rtl/>
        </w:rPr>
      </w:pPr>
      <w:r>
        <w:rPr>
          <w:rFonts w:hint="cs"/>
          <w:rtl/>
        </w:rPr>
        <w:t>אני אומר, הרב רביץ, שאם הממשלה מתנגדת להצעתך וגם להצ</w:t>
      </w:r>
      <w:r>
        <w:rPr>
          <w:rFonts w:hint="cs"/>
          <w:rtl/>
        </w:rPr>
        <w:t xml:space="preserve">עה לקבל את זה בקריאה טרומית, זה מפני שבאופן ספציפי כל הנוגעים בדבר בישיבת ועדת השרים לענייני חקיקה חשבו שההצעה הזאת אינה טובה. את זה לא רק אמרו המשפטנים, שאולי רואים רק את האות הכתובה, אלא גם חושבים כך פקידי הרווחה. </w:t>
      </w:r>
    </w:p>
    <w:p w14:paraId="617A9284" w14:textId="77777777" w:rsidR="00000000" w:rsidRDefault="0080671D">
      <w:pPr>
        <w:pStyle w:val="a0"/>
        <w:rPr>
          <w:rFonts w:hint="cs"/>
          <w:rtl/>
        </w:rPr>
      </w:pPr>
    </w:p>
    <w:p w14:paraId="3653C4BF" w14:textId="77777777" w:rsidR="00000000" w:rsidRDefault="0080671D">
      <w:pPr>
        <w:pStyle w:val="a0"/>
        <w:rPr>
          <w:rFonts w:hint="cs"/>
          <w:rtl/>
        </w:rPr>
      </w:pPr>
      <w:r>
        <w:rPr>
          <w:rFonts w:hint="cs"/>
          <w:rtl/>
        </w:rPr>
        <w:t>כי מה שאתה מציע, להקים מועצה ציבורית ש</w:t>
      </w:r>
      <w:r>
        <w:rPr>
          <w:rFonts w:hint="cs"/>
          <w:rtl/>
        </w:rPr>
        <w:t>תדון בכל מקרה של אימוץ, וההמלצה שלה תהיה הגורם שיכריע את החלטתו של השופט; כביכול להכניס אנשי ציבור בין פקיד הסעד המוסמך והמקצועי לבין השופט. זה יסרבל בהרבה תהליך שהוא ממילא מאוד מאוד קשה ומאוד מסובך, ותהליכי האימוץ, במקום שיתארכו כמו שהם מתארכים כבר עכשיו,</w:t>
      </w:r>
      <w:r>
        <w:rPr>
          <w:rFonts w:hint="cs"/>
          <w:rtl/>
        </w:rPr>
        <w:t xml:space="preserve"> יתארכו פי כמה. זה לא נחוץ. שופט מבין את מה שאומר לו פקיד הסעד. שופט מבין את נסיבות העניין, לשופט יש לב יהודי חם, ואני בטוח שהוא פוסק לפי הצורך. </w:t>
      </w:r>
    </w:p>
    <w:p w14:paraId="46AF915A" w14:textId="77777777" w:rsidR="00000000" w:rsidRDefault="0080671D">
      <w:pPr>
        <w:pStyle w:val="a0"/>
        <w:rPr>
          <w:rFonts w:hint="cs"/>
          <w:rtl/>
        </w:rPr>
      </w:pPr>
    </w:p>
    <w:p w14:paraId="58680BDA" w14:textId="77777777" w:rsidR="00000000" w:rsidRDefault="0080671D">
      <w:pPr>
        <w:pStyle w:val="a0"/>
        <w:rPr>
          <w:rFonts w:hint="cs"/>
          <w:rtl/>
        </w:rPr>
      </w:pPr>
      <w:r>
        <w:rPr>
          <w:rFonts w:hint="cs"/>
          <w:rtl/>
        </w:rPr>
        <w:t xml:space="preserve">אדוני, לכן הממשלה מציעה להצביע נגד ההצעה, אבל אם כבוד הרב מסכים, אני בעד הבאת הנושא הזה כהצעה לסדר-היום. האם </w:t>
      </w:r>
      <w:r>
        <w:rPr>
          <w:rFonts w:hint="cs"/>
          <w:rtl/>
        </w:rPr>
        <w:t>הרב רביץ מסכים?</w:t>
      </w:r>
    </w:p>
    <w:p w14:paraId="2A9B8216" w14:textId="77777777" w:rsidR="00000000" w:rsidRDefault="0080671D">
      <w:pPr>
        <w:pStyle w:val="a0"/>
        <w:rPr>
          <w:rFonts w:hint="cs"/>
          <w:rtl/>
        </w:rPr>
      </w:pPr>
    </w:p>
    <w:p w14:paraId="2ADA624E" w14:textId="77777777" w:rsidR="00000000" w:rsidRDefault="0080671D">
      <w:pPr>
        <w:pStyle w:val="af1"/>
        <w:rPr>
          <w:rtl/>
        </w:rPr>
      </w:pPr>
      <w:r>
        <w:rPr>
          <w:rtl/>
        </w:rPr>
        <w:t>היו"ר ראובן ריבלין:</w:t>
      </w:r>
    </w:p>
    <w:p w14:paraId="16FA1BC9" w14:textId="77777777" w:rsidR="00000000" w:rsidRDefault="0080671D">
      <w:pPr>
        <w:pStyle w:val="a0"/>
        <w:rPr>
          <w:rtl/>
        </w:rPr>
      </w:pPr>
    </w:p>
    <w:p w14:paraId="1408B282" w14:textId="77777777" w:rsidR="00000000" w:rsidRDefault="0080671D">
      <w:pPr>
        <w:pStyle w:val="a0"/>
        <w:rPr>
          <w:rFonts w:hint="cs"/>
          <w:rtl/>
        </w:rPr>
      </w:pPr>
      <w:r>
        <w:rPr>
          <w:rFonts w:hint="cs"/>
          <w:rtl/>
        </w:rPr>
        <w:t xml:space="preserve">הוא ישיב, הוא יכול להשיב. תודה רבה. עמדת הממשלה היא להתנגד לחוק ולהסכים להצעה לסדר-היום. ישיב חבר הכנסת רביץ, ואז נחליט מה אנחנו עושים. השר מציע למעשה דיון מקדמי בשאלה העקרונית, ולא בהצעת החוק. </w:t>
      </w:r>
    </w:p>
    <w:p w14:paraId="2CB4D974" w14:textId="77777777" w:rsidR="00000000" w:rsidRDefault="0080671D">
      <w:pPr>
        <w:pStyle w:val="a0"/>
        <w:rPr>
          <w:rFonts w:hint="cs"/>
          <w:rtl/>
        </w:rPr>
      </w:pPr>
    </w:p>
    <w:p w14:paraId="310701C5" w14:textId="77777777" w:rsidR="00000000" w:rsidRDefault="0080671D">
      <w:pPr>
        <w:pStyle w:val="a"/>
        <w:rPr>
          <w:rtl/>
        </w:rPr>
      </w:pPr>
      <w:bookmarkStart w:id="146" w:name="FS000000531T23_06_2004_12_37_54"/>
      <w:bookmarkStart w:id="147" w:name="_Toc101171328"/>
      <w:bookmarkEnd w:id="146"/>
      <w:r>
        <w:rPr>
          <w:rFonts w:hint="eastAsia"/>
          <w:rtl/>
        </w:rPr>
        <w:t>אברהם</w:t>
      </w:r>
      <w:r>
        <w:rPr>
          <w:rtl/>
        </w:rPr>
        <w:t xml:space="preserve"> רביץ (יהדות התור</w:t>
      </w:r>
      <w:r>
        <w:rPr>
          <w:rtl/>
        </w:rPr>
        <w:t>ה):</w:t>
      </w:r>
      <w:bookmarkEnd w:id="147"/>
    </w:p>
    <w:p w14:paraId="74DBB91B" w14:textId="77777777" w:rsidR="00000000" w:rsidRDefault="0080671D">
      <w:pPr>
        <w:pStyle w:val="a0"/>
        <w:rPr>
          <w:rFonts w:hint="cs"/>
          <w:rtl/>
        </w:rPr>
      </w:pPr>
    </w:p>
    <w:p w14:paraId="2C593925" w14:textId="77777777" w:rsidR="00000000" w:rsidRDefault="0080671D">
      <w:pPr>
        <w:pStyle w:val="a0"/>
        <w:rPr>
          <w:rFonts w:hint="cs"/>
          <w:rtl/>
        </w:rPr>
      </w:pPr>
      <w:r>
        <w:rPr>
          <w:rFonts w:hint="cs"/>
          <w:rtl/>
        </w:rPr>
        <w:t xml:space="preserve">אדוני היושב-ראש, אדוני השר, אני הייתי בכל זאת רוצה להבהיר כמה נקודות שהעלית. נדמה לי שבגלל עומס היתר שיש עליך בתפקיד שלך לאשר חוקים או שלא לאשר אותם, כנראה לא קראת בעיון את הצעת החוק שלי, ואני מתייחס לנקודה שהעלית כאן. </w:t>
      </w:r>
    </w:p>
    <w:p w14:paraId="75F20F7D" w14:textId="77777777" w:rsidR="00000000" w:rsidRDefault="0080671D">
      <w:pPr>
        <w:pStyle w:val="a0"/>
        <w:rPr>
          <w:rFonts w:hint="cs"/>
          <w:rtl/>
        </w:rPr>
      </w:pPr>
    </w:p>
    <w:p w14:paraId="62492073" w14:textId="77777777" w:rsidR="00000000" w:rsidRDefault="0080671D">
      <w:pPr>
        <w:pStyle w:val="a0"/>
        <w:rPr>
          <w:rFonts w:hint="cs"/>
          <w:rtl/>
        </w:rPr>
      </w:pPr>
      <w:r>
        <w:rPr>
          <w:rFonts w:hint="cs"/>
          <w:rtl/>
        </w:rPr>
        <w:t>קודם כול, אני מציע שאתה תמנה א</w:t>
      </w:r>
      <w:r>
        <w:rPr>
          <w:rFonts w:hint="cs"/>
          <w:rtl/>
        </w:rPr>
        <w:t xml:space="preserve">ת הוועדה. </w:t>
      </w:r>
    </w:p>
    <w:p w14:paraId="2A6EC74D" w14:textId="77777777" w:rsidR="00000000" w:rsidRDefault="0080671D">
      <w:pPr>
        <w:pStyle w:val="a0"/>
        <w:rPr>
          <w:rFonts w:hint="cs"/>
          <w:rtl/>
        </w:rPr>
      </w:pPr>
    </w:p>
    <w:p w14:paraId="76E0A18C" w14:textId="77777777" w:rsidR="00000000" w:rsidRDefault="0080671D">
      <w:pPr>
        <w:pStyle w:val="a0"/>
        <w:rPr>
          <w:rFonts w:hint="cs"/>
          <w:rtl/>
        </w:rPr>
      </w:pPr>
      <w:r>
        <w:rPr>
          <w:rFonts w:hint="cs"/>
          <w:rtl/>
        </w:rPr>
        <w:t>שנית, אני מציע לא עוד סיבוך, אלא שבוועדה הזאת, עם כל הכבוד, ישתתפו עוד שני אישים יחד עם העובדת הסוציאלית. אותה עובדת סוציאלית, את החלטתה היא תקבל במסגרת ועדה, ובוועדה יהיה יושב-ראש הוועדה, שופט בדימוס, וזה אומר לך חבר הכנסת רביץ, ויהיה רב או אי</w:t>
      </w:r>
      <w:r>
        <w:rPr>
          <w:rFonts w:hint="cs"/>
          <w:rtl/>
        </w:rPr>
        <w:t>ש דת אחר שילווה את זה, ועובדת סוציאלית, אותה עובדת סוציאלית שעושה את מלאכתה היום לבד, ובגלל מקרים כאלה ואחרים יש חוסר אמון. לכן הצעתי שזאת תהיה ועדה שאיננה מסבכת, כלל וכלל לא, היא רק מסייעת. אתה יודע כמה ריצות יש היום לבית-הדין הגבוה אחר כך, וכל מיני עסקני</w:t>
      </w:r>
      <w:r>
        <w:rPr>
          <w:rFonts w:hint="cs"/>
          <w:rtl/>
        </w:rPr>
        <w:t>ם מבלבלים את המוח ללשכה הסוציאלית? למה אנחנו צריכים את זה?</w:t>
      </w:r>
    </w:p>
    <w:p w14:paraId="22A26A21" w14:textId="77777777" w:rsidR="00000000" w:rsidRDefault="0080671D">
      <w:pPr>
        <w:pStyle w:val="a0"/>
        <w:rPr>
          <w:rFonts w:hint="cs"/>
          <w:rtl/>
        </w:rPr>
      </w:pPr>
    </w:p>
    <w:p w14:paraId="4BCE279D" w14:textId="77777777" w:rsidR="00000000" w:rsidRDefault="0080671D">
      <w:pPr>
        <w:pStyle w:val="a0"/>
        <w:rPr>
          <w:rFonts w:hint="cs"/>
          <w:rtl/>
        </w:rPr>
      </w:pPr>
      <w:r>
        <w:rPr>
          <w:rFonts w:hint="cs"/>
          <w:rtl/>
        </w:rPr>
        <w:t>אדוני השר, אני מבטיח לך ולכנסת שאני לא הולך לקדם את החוק לפני שאתה תמנה ועדה ציבורית, כפי שאמרת לי. בואו נתמודד עם זה. הרי בסך הכול זו הצעה טרומית. יושב-ראש הכנסת אומר שהצעה טרומית זה רק כדי לדון,</w:t>
      </w:r>
      <w:r>
        <w:rPr>
          <w:rFonts w:hint="cs"/>
          <w:rtl/>
        </w:rPr>
        <w:t xml:space="preserve"> זה כמו הצעה לסדר-היום, אלא עם טיפ-טיפה שיניים תותבות, מה אכפת לך? אני מציע להצביע. תודה. </w:t>
      </w:r>
    </w:p>
    <w:p w14:paraId="3ED291A5" w14:textId="77777777" w:rsidR="00000000" w:rsidRDefault="0080671D">
      <w:pPr>
        <w:pStyle w:val="af1"/>
        <w:rPr>
          <w:rFonts w:hint="cs"/>
          <w:rtl/>
        </w:rPr>
      </w:pPr>
    </w:p>
    <w:p w14:paraId="2F2A3817" w14:textId="77777777" w:rsidR="00000000" w:rsidRDefault="0080671D">
      <w:pPr>
        <w:pStyle w:val="af1"/>
        <w:rPr>
          <w:rtl/>
        </w:rPr>
      </w:pPr>
      <w:r>
        <w:rPr>
          <w:rtl/>
        </w:rPr>
        <w:t>היו"ר ראובן ריבלין:</w:t>
      </w:r>
    </w:p>
    <w:p w14:paraId="01B69956" w14:textId="77777777" w:rsidR="00000000" w:rsidRDefault="0080671D">
      <w:pPr>
        <w:pStyle w:val="a0"/>
        <w:rPr>
          <w:rtl/>
        </w:rPr>
      </w:pPr>
    </w:p>
    <w:p w14:paraId="55251696" w14:textId="77777777" w:rsidR="00000000" w:rsidRDefault="0080671D">
      <w:pPr>
        <w:pStyle w:val="a0"/>
        <w:rPr>
          <w:rFonts w:hint="cs"/>
          <w:rtl/>
        </w:rPr>
      </w:pPr>
      <w:r>
        <w:rPr>
          <w:rFonts w:hint="cs"/>
          <w:rtl/>
        </w:rPr>
        <w:t xml:space="preserve">האם אדוני השתכנע מדברי חבר הכנסת רביץ? אדוני לא יכול לענות, אין פרוצדורה כזאת של דו-שיח, אבל רק אדוני ישיב מהצד על הצעתו של חבר הכנסת רביץ. </w:t>
      </w:r>
    </w:p>
    <w:p w14:paraId="0AE067FE" w14:textId="77777777" w:rsidR="00000000" w:rsidRDefault="0080671D">
      <w:pPr>
        <w:pStyle w:val="a0"/>
        <w:rPr>
          <w:rFonts w:hint="cs"/>
          <w:rtl/>
        </w:rPr>
      </w:pPr>
    </w:p>
    <w:p w14:paraId="5E022A2D" w14:textId="77777777" w:rsidR="00000000" w:rsidRDefault="0080671D">
      <w:pPr>
        <w:pStyle w:val="a"/>
        <w:rPr>
          <w:rtl/>
        </w:rPr>
      </w:pPr>
      <w:bookmarkStart w:id="148" w:name="FS000000517T23_06_2004_12_40_27"/>
      <w:bookmarkStart w:id="149" w:name="_Toc101171329"/>
      <w:bookmarkEnd w:id="148"/>
      <w:r>
        <w:rPr>
          <w:rFonts w:hint="eastAsia"/>
          <w:rtl/>
        </w:rPr>
        <w:t>ש</w:t>
      </w:r>
      <w:r>
        <w:rPr>
          <w:rFonts w:hint="eastAsia"/>
          <w:rtl/>
        </w:rPr>
        <w:t>ר</w:t>
      </w:r>
      <w:r>
        <w:rPr>
          <w:rtl/>
        </w:rPr>
        <w:t xml:space="preserve"> המשפטים יוסף לפיד:</w:t>
      </w:r>
      <w:bookmarkEnd w:id="149"/>
    </w:p>
    <w:p w14:paraId="1418F550" w14:textId="77777777" w:rsidR="00000000" w:rsidRDefault="0080671D">
      <w:pPr>
        <w:pStyle w:val="a0"/>
        <w:rPr>
          <w:rFonts w:hint="cs"/>
          <w:rtl/>
        </w:rPr>
      </w:pPr>
    </w:p>
    <w:p w14:paraId="1C87C64C" w14:textId="77777777" w:rsidR="00000000" w:rsidRDefault="0080671D">
      <w:pPr>
        <w:pStyle w:val="a0"/>
        <w:rPr>
          <w:rFonts w:hint="cs"/>
          <w:rtl/>
        </w:rPr>
      </w:pPr>
      <w:r>
        <w:rPr>
          <w:rFonts w:hint="cs"/>
          <w:rtl/>
        </w:rPr>
        <w:t xml:space="preserve">אדוני היושב-ראש, אני כל פעם לומד משהו חדש. </w:t>
      </w:r>
    </w:p>
    <w:p w14:paraId="1FCF08FC" w14:textId="77777777" w:rsidR="00000000" w:rsidRDefault="0080671D">
      <w:pPr>
        <w:pStyle w:val="a0"/>
        <w:rPr>
          <w:rFonts w:hint="cs"/>
          <w:rtl/>
        </w:rPr>
      </w:pPr>
    </w:p>
    <w:p w14:paraId="649867F0" w14:textId="77777777" w:rsidR="00000000" w:rsidRDefault="0080671D">
      <w:pPr>
        <w:pStyle w:val="af0"/>
        <w:rPr>
          <w:rtl/>
        </w:rPr>
      </w:pPr>
      <w:r>
        <w:rPr>
          <w:rFonts w:hint="eastAsia"/>
          <w:rtl/>
        </w:rPr>
        <w:t>אברהם</w:t>
      </w:r>
      <w:r>
        <w:rPr>
          <w:rtl/>
        </w:rPr>
        <w:t xml:space="preserve"> רביץ (יהדות התורה):</w:t>
      </w:r>
    </w:p>
    <w:p w14:paraId="45D84B76" w14:textId="77777777" w:rsidR="00000000" w:rsidRDefault="0080671D">
      <w:pPr>
        <w:pStyle w:val="a0"/>
        <w:rPr>
          <w:rFonts w:hint="cs"/>
          <w:rtl/>
        </w:rPr>
      </w:pPr>
    </w:p>
    <w:p w14:paraId="15D3CF94" w14:textId="77777777" w:rsidR="00000000" w:rsidRDefault="0080671D">
      <w:pPr>
        <w:pStyle w:val="a0"/>
        <w:rPr>
          <w:rFonts w:hint="cs"/>
          <w:rtl/>
        </w:rPr>
      </w:pPr>
      <w:r>
        <w:rPr>
          <w:rFonts w:hint="cs"/>
          <w:rtl/>
        </w:rPr>
        <w:t xml:space="preserve">רק רגע, אפשר לעצור אותך לשנייה? אני מסכים להצעה לסדר-היום. </w:t>
      </w:r>
    </w:p>
    <w:p w14:paraId="79CF0ED8" w14:textId="77777777" w:rsidR="00000000" w:rsidRDefault="0080671D">
      <w:pPr>
        <w:pStyle w:val="af1"/>
        <w:rPr>
          <w:rFonts w:hint="cs"/>
          <w:rtl/>
        </w:rPr>
      </w:pPr>
    </w:p>
    <w:p w14:paraId="17796982" w14:textId="77777777" w:rsidR="00000000" w:rsidRDefault="0080671D">
      <w:pPr>
        <w:pStyle w:val="af1"/>
        <w:rPr>
          <w:rtl/>
        </w:rPr>
      </w:pPr>
      <w:r>
        <w:rPr>
          <w:rtl/>
        </w:rPr>
        <w:t>היו"ר ראובן ריבלין:</w:t>
      </w:r>
    </w:p>
    <w:p w14:paraId="27D16F94" w14:textId="77777777" w:rsidR="00000000" w:rsidRDefault="0080671D">
      <w:pPr>
        <w:pStyle w:val="a0"/>
        <w:rPr>
          <w:rtl/>
        </w:rPr>
      </w:pPr>
    </w:p>
    <w:p w14:paraId="28B241F4" w14:textId="77777777" w:rsidR="00000000" w:rsidRDefault="0080671D">
      <w:pPr>
        <w:pStyle w:val="a0"/>
        <w:rPr>
          <w:rFonts w:hint="cs"/>
          <w:rtl/>
        </w:rPr>
      </w:pPr>
      <w:r>
        <w:rPr>
          <w:rFonts w:hint="cs"/>
          <w:rtl/>
        </w:rPr>
        <w:t>תודה רבה. רבותי חברי הכנסת, ההצעה העומדת לפנינו היא הצעה לסדר-היום, והיא נשארת כ</w:t>
      </w:r>
      <w:r>
        <w:rPr>
          <w:rFonts w:hint="cs"/>
          <w:rtl/>
        </w:rPr>
        <w:t xml:space="preserve">זאת ולא הצעה מוקדמת ולא הצעת חוק בקריאה טרומית. לכן, השר הסכים להעביר את הנושא לדיון בוועדת העבודה והרווחה, לא כהצעת חוק אלא כהצעה לסדר-היום, ועל כך אנחנו מצביעים. </w:t>
      </w:r>
    </w:p>
    <w:p w14:paraId="59990887" w14:textId="77777777" w:rsidR="00000000" w:rsidRDefault="0080671D">
      <w:pPr>
        <w:pStyle w:val="a0"/>
        <w:rPr>
          <w:rFonts w:hint="cs"/>
          <w:rtl/>
        </w:rPr>
      </w:pPr>
    </w:p>
    <w:p w14:paraId="5EE9098B" w14:textId="77777777" w:rsidR="00000000" w:rsidRDefault="0080671D">
      <w:pPr>
        <w:pStyle w:val="a0"/>
        <w:rPr>
          <w:rFonts w:hint="cs"/>
          <w:rtl/>
        </w:rPr>
      </w:pPr>
      <w:r>
        <w:rPr>
          <w:rFonts w:hint="cs"/>
          <w:rtl/>
        </w:rPr>
        <w:t>רבותי חברי הכנסת, נא להצביע. מי בעד? מי נגד? מי נמנע?</w:t>
      </w:r>
    </w:p>
    <w:p w14:paraId="2D2005EB" w14:textId="77777777" w:rsidR="00000000" w:rsidRDefault="0080671D">
      <w:pPr>
        <w:pStyle w:val="a0"/>
        <w:rPr>
          <w:rFonts w:hint="cs"/>
          <w:rtl/>
        </w:rPr>
      </w:pPr>
    </w:p>
    <w:p w14:paraId="408FDBD7" w14:textId="77777777" w:rsidR="00000000" w:rsidRDefault="0080671D">
      <w:pPr>
        <w:pStyle w:val="ab"/>
        <w:bidi/>
        <w:rPr>
          <w:rFonts w:hint="cs"/>
          <w:rtl/>
        </w:rPr>
      </w:pPr>
      <w:r>
        <w:rPr>
          <w:rFonts w:hint="cs"/>
          <w:rtl/>
        </w:rPr>
        <w:t>הצבעה מס'  3</w:t>
      </w:r>
    </w:p>
    <w:p w14:paraId="69F1AE48" w14:textId="77777777" w:rsidR="00000000" w:rsidRDefault="0080671D">
      <w:pPr>
        <w:pStyle w:val="a0"/>
        <w:rPr>
          <w:rFonts w:hint="cs"/>
          <w:rtl/>
        </w:rPr>
      </w:pPr>
    </w:p>
    <w:p w14:paraId="77B7DE90" w14:textId="77777777" w:rsidR="00000000" w:rsidRDefault="0080671D">
      <w:pPr>
        <w:pStyle w:val="ac"/>
        <w:bidi/>
        <w:rPr>
          <w:rFonts w:hint="cs"/>
          <w:rtl/>
        </w:rPr>
      </w:pPr>
      <w:r>
        <w:rPr>
          <w:rFonts w:hint="cs"/>
          <w:rtl/>
        </w:rPr>
        <w:t>בעד ההצעה להעביר את ה</w:t>
      </w:r>
      <w:r>
        <w:rPr>
          <w:rFonts w:hint="cs"/>
          <w:rtl/>
        </w:rPr>
        <w:t>נושא לוועדה - 80</w:t>
      </w:r>
    </w:p>
    <w:p w14:paraId="63E2356B" w14:textId="77777777" w:rsidR="00000000" w:rsidRDefault="0080671D">
      <w:pPr>
        <w:pStyle w:val="ac"/>
        <w:bidi/>
        <w:rPr>
          <w:rFonts w:hint="cs"/>
          <w:rtl/>
        </w:rPr>
      </w:pPr>
      <w:r>
        <w:rPr>
          <w:rFonts w:hint="cs"/>
          <w:rtl/>
        </w:rPr>
        <w:t>נגד - אין</w:t>
      </w:r>
    </w:p>
    <w:p w14:paraId="7828347E" w14:textId="77777777" w:rsidR="00000000" w:rsidRDefault="0080671D">
      <w:pPr>
        <w:pStyle w:val="ac"/>
        <w:bidi/>
        <w:rPr>
          <w:rFonts w:hint="cs"/>
          <w:rtl/>
        </w:rPr>
      </w:pPr>
      <w:r>
        <w:rPr>
          <w:rFonts w:hint="cs"/>
          <w:rtl/>
        </w:rPr>
        <w:t xml:space="preserve">נמנעים - אין </w:t>
      </w:r>
    </w:p>
    <w:p w14:paraId="3972B1D2" w14:textId="77777777" w:rsidR="00000000" w:rsidRDefault="0080671D">
      <w:pPr>
        <w:pStyle w:val="ad"/>
        <w:bidi/>
        <w:rPr>
          <w:rFonts w:hint="cs"/>
          <w:rtl/>
        </w:rPr>
      </w:pPr>
      <w:r>
        <w:rPr>
          <w:rFonts w:hint="cs"/>
          <w:rtl/>
        </w:rPr>
        <w:t xml:space="preserve">ההצעה להעביר את הנושא לוועדת העבודה, הרווחה והבריאות נתקבלה. </w:t>
      </w:r>
    </w:p>
    <w:p w14:paraId="001C9C6F" w14:textId="77777777" w:rsidR="00000000" w:rsidRDefault="0080671D">
      <w:pPr>
        <w:pStyle w:val="af1"/>
        <w:rPr>
          <w:rFonts w:hint="cs"/>
          <w:rtl/>
        </w:rPr>
      </w:pPr>
    </w:p>
    <w:p w14:paraId="64AA0B50" w14:textId="77777777" w:rsidR="00000000" w:rsidRDefault="0080671D">
      <w:pPr>
        <w:pStyle w:val="af1"/>
        <w:rPr>
          <w:rtl/>
        </w:rPr>
      </w:pPr>
      <w:r>
        <w:rPr>
          <w:rtl/>
        </w:rPr>
        <w:t>היו"ר ראובן ריבלין:</w:t>
      </w:r>
    </w:p>
    <w:p w14:paraId="6A80F6B8" w14:textId="77777777" w:rsidR="00000000" w:rsidRDefault="0080671D">
      <w:pPr>
        <w:pStyle w:val="a0"/>
        <w:rPr>
          <w:rtl/>
        </w:rPr>
      </w:pPr>
    </w:p>
    <w:p w14:paraId="7085E654" w14:textId="77777777" w:rsidR="00000000" w:rsidRDefault="0080671D">
      <w:pPr>
        <w:pStyle w:val="a0"/>
        <w:rPr>
          <w:rFonts w:hint="cs"/>
          <w:rtl/>
        </w:rPr>
      </w:pPr>
      <w:r>
        <w:rPr>
          <w:rFonts w:hint="cs"/>
          <w:rtl/>
        </w:rPr>
        <w:t>80 בעד הצעתו של חבר הכנסת רביץ והצעת השר לקיים דיון ממצה בוועדת העבודה והרווחה בסוגייה שהועלתה במה שנקרא לפנים הצעת חוק בקריאה מוקד</w:t>
      </w:r>
      <w:r>
        <w:rPr>
          <w:rFonts w:hint="cs"/>
          <w:rtl/>
        </w:rPr>
        <w:t xml:space="preserve">מת. </w:t>
      </w:r>
    </w:p>
    <w:p w14:paraId="5BE21D86" w14:textId="77777777" w:rsidR="00000000" w:rsidRDefault="0080671D">
      <w:pPr>
        <w:pStyle w:val="a2"/>
        <w:rPr>
          <w:rFonts w:hint="cs"/>
          <w:rtl/>
        </w:rPr>
      </w:pPr>
    </w:p>
    <w:p w14:paraId="0C938502" w14:textId="77777777" w:rsidR="00000000" w:rsidRDefault="0080671D">
      <w:pPr>
        <w:pStyle w:val="a0"/>
        <w:rPr>
          <w:rFonts w:hint="cs"/>
          <w:rtl/>
        </w:rPr>
      </w:pPr>
    </w:p>
    <w:p w14:paraId="126263B6" w14:textId="77777777" w:rsidR="00000000" w:rsidRDefault="0080671D">
      <w:pPr>
        <w:pStyle w:val="a2"/>
        <w:rPr>
          <w:rFonts w:hint="cs"/>
          <w:rtl/>
        </w:rPr>
      </w:pPr>
      <w:bookmarkStart w:id="150" w:name="CS28372FI0028372T23_06_2004_12_41_48"/>
      <w:bookmarkStart w:id="151" w:name="_Toc101171330"/>
      <w:bookmarkEnd w:id="150"/>
      <w:r>
        <w:rPr>
          <w:rtl/>
        </w:rPr>
        <w:t xml:space="preserve">הצעת חוק שירותי הדת היהודיים (תיקון - תשלום פנסיה </w:t>
      </w:r>
      <w:r>
        <w:rPr>
          <w:rFonts w:hint="cs"/>
          <w:rtl/>
        </w:rPr>
        <w:br/>
      </w:r>
      <w:r>
        <w:rPr>
          <w:rtl/>
        </w:rPr>
        <w:t>תקציבית לעובדי מועצות דתיות), התשס"ד-2004</w:t>
      </w:r>
      <w:bookmarkEnd w:id="151"/>
      <w:r>
        <w:rPr>
          <w:rtl/>
        </w:rPr>
        <w:t xml:space="preserve"> </w:t>
      </w:r>
    </w:p>
    <w:p w14:paraId="6398099E" w14:textId="77777777" w:rsidR="00000000" w:rsidRDefault="0080671D">
      <w:pPr>
        <w:pStyle w:val="a0"/>
        <w:rPr>
          <w:rFonts w:hint="cs"/>
          <w:rtl/>
        </w:rPr>
      </w:pPr>
      <w:r>
        <w:rPr>
          <w:rtl/>
        </w:rPr>
        <w:t>[נספחות.]</w:t>
      </w:r>
    </w:p>
    <w:p w14:paraId="5AB5DDB2" w14:textId="77777777" w:rsidR="00000000" w:rsidRDefault="0080671D">
      <w:pPr>
        <w:pStyle w:val="-0"/>
        <w:rPr>
          <w:rFonts w:hint="cs"/>
          <w:rtl/>
        </w:rPr>
      </w:pPr>
      <w:r>
        <w:rPr>
          <w:rFonts w:hint="cs"/>
          <w:rtl/>
        </w:rPr>
        <w:t xml:space="preserve"> (הצעת קבוצת חברי הכנסת)</w:t>
      </w:r>
    </w:p>
    <w:p w14:paraId="0E06D3B4" w14:textId="77777777" w:rsidR="00000000" w:rsidRDefault="0080671D">
      <w:pPr>
        <w:pStyle w:val="a0"/>
        <w:jc w:val="center"/>
        <w:rPr>
          <w:rFonts w:hint="cs"/>
          <w:b/>
          <w:bCs/>
          <w:rtl/>
        </w:rPr>
      </w:pPr>
    </w:p>
    <w:p w14:paraId="36F4524B" w14:textId="77777777" w:rsidR="00000000" w:rsidRDefault="0080671D">
      <w:pPr>
        <w:pStyle w:val="af1"/>
        <w:rPr>
          <w:rtl/>
        </w:rPr>
      </w:pPr>
      <w:r>
        <w:rPr>
          <w:rtl/>
        </w:rPr>
        <w:t>היו"ר ראובן ריבלין:</w:t>
      </w:r>
    </w:p>
    <w:p w14:paraId="5605E009" w14:textId="77777777" w:rsidR="00000000" w:rsidRDefault="0080671D">
      <w:pPr>
        <w:pStyle w:val="a0"/>
        <w:rPr>
          <w:rFonts w:hint="cs"/>
          <w:rtl/>
        </w:rPr>
      </w:pPr>
    </w:p>
    <w:p w14:paraId="3A709C7A" w14:textId="77777777" w:rsidR="00000000" w:rsidRDefault="0080671D">
      <w:pPr>
        <w:pStyle w:val="a0"/>
        <w:rPr>
          <w:rFonts w:hint="cs"/>
          <w:rtl/>
        </w:rPr>
      </w:pPr>
      <w:r>
        <w:rPr>
          <w:rFonts w:hint="cs"/>
          <w:rtl/>
        </w:rPr>
        <w:t>רבותי, אנחנו ממשיכים בסדר-היום. חבר הכנסת עמיר פרץ יעלה וינמק את הצעת חוק שירותי הדת היהודיים (תיק</w:t>
      </w:r>
      <w:r>
        <w:rPr>
          <w:rFonts w:hint="cs"/>
          <w:rtl/>
        </w:rPr>
        <w:t xml:space="preserve">ון </w:t>
      </w:r>
      <w:r>
        <w:rPr>
          <w:rtl/>
        </w:rPr>
        <w:t>–</w:t>
      </w:r>
      <w:r>
        <w:rPr>
          <w:rFonts w:hint="cs"/>
          <w:rtl/>
        </w:rPr>
        <w:t xml:space="preserve"> תשלום פנסיה תקציבית לעובדי מועצות דתיות), התשס"ד-2004, שמספרה פ/1983. בבקשה, אדוני. </w:t>
      </w:r>
    </w:p>
    <w:p w14:paraId="0D2FBAAE" w14:textId="77777777" w:rsidR="00000000" w:rsidRDefault="0080671D">
      <w:pPr>
        <w:pStyle w:val="a0"/>
        <w:rPr>
          <w:rFonts w:hint="cs"/>
          <w:rtl/>
        </w:rPr>
      </w:pPr>
    </w:p>
    <w:p w14:paraId="7B196E30" w14:textId="77777777" w:rsidR="00000000" w:rsidRDefault="0080671D">
      <w:pPr>
        <w:pStyle w:val="a"/>
        <w:rPr>
          <w:rtl/>
        </w:rPr>
      </w:pPr>
      <w:bookmarkStart w:id="152" w:name="FS000000557T23_06_2004_12_41_59"/>
      <w:bookmarkStart w:id="153" w:name="_Toc101171331"/>
      <w:bookmarkEnd w:id="152"/>
      <w:r>
        <w:rPr>
          <w:rtl/>
        </w:rPr>
        <w:t>עמיר פרץ (עם אחד):</w:t>
      </w:r>
      <w:bookmarkEnd w:id="153"/>
    </w:p>
    <w:p w14:paraId="19A5247F" w14:textId="77777777" w:rsidR="00000000" w:rsidRDefault="0080671D">
      <w:pPr>
        <w:pStyle w:val="a0"/>
        <w:rPr>
          <w:rtl/>
        </w:rPr>
      </w:pPr>
    </w:p>
    <w:p w14:paraId="6F75D5C1" w14:textId="77777777" w:rsidR="00000000" w:rsidRDefault="0080671D">
      <w:pPr>
        <w:pStyle w:val="a0"/>
        <w:rPr>
          <w:rFonts w:hint="cs"/>
          <w:rtl/>
        </w:rPr>
      </w:pPr>
      <w:r>
        <w:rPr>
          <w:rFonts w:hint="cs"/>
          <w:rtl/>
        </w:rPr>
        <w:t>אדוני היושב-ראש, חברי הכנסת, כבוד השרים, כבוד ראש הממשלה, לפני שאני ניגש להצעת החוק שלי, הייתי רוצה לפנות ליושב-ראש הכנסת. אני יודע שהגיעו אליך פ</w:t>
      </w:r>
      <w:r>
        <w:rPr>
          <w:rFonts w:hint="cs"/>
          <w:rtl/>
        </w:rPr>
        <w:t>ניות בעניין אותן עשר עובדות ניקיון, שקיבלו מכתב שהן צריכות לעבור מבחני התאמה לעבודתן. אני חושב שהיושב-ראש צריך לקבל החלטה, שהעובדות האלה שנמצאות כאן במשכן ימשיכו לעבוד. הרי אף אחד לא מתכוון לעשות להן לא מבחן - - -</w:t>
      </w:r>
    </w:p>
    <w:p w14:paraId="1696411B" w14:textId="77777777" w:rsidR="00000000" w:rsidRDefault="0080671D">
      <w:pPr>
        <w:pStyle w:val="a0"/>
        <w:rPr>
          <w:rFonts w:hint="cs"/>
          <w:rtl/>
        </w:rPr>
      </w:pPr>
    </w:p>
    <w:p w14:paraId="1D4C632E" w14:textId="77777777" w:rsidR="00000000" w:rsidRDefault="0080671D">
      <w:pPr>
        <w:pStyle w:val="af1"/>
        <w:rPr>
          <w:rtl/>
        </w:rPr>
      </w:pPr>
      <w:r>
        <w:rPr>
          <w:rtl/>
        </w:rPr>
        <w:t>היו"ר ראובן ריבלין:</w:t>
      </w:r>
    </w:p>
    <w:p w14:paraId="1685A24C" w14:textId="77777777" w:rsidR="00000000" w:rsidRDefault="0080671D">
      <w:pPr>
        <w:pStyle w:val="a0"/>
        <w:rPr>
          <w:rtl/>
        </w:rPr>
      </w:pPr>
    </w:p>
    <w:p w14:paraId="1FAFF522" w14:textId="77777777" w:rsidR="00000000" w:rsidRDefault="0080671D">
      <w:pPr>
        <w:pStyle w:val="a0"/>
        <w:rPr>
          <w:rFonts w:hint="cs"/>
          <w:rtl/>
        </w:rPr>
      </w:pPr>
      <w:r>
        <w:rPr>
          <w:rFonts w:hint="cs"/>
          <w:rtl/>
        </w:rPr>
        <w:t>אני מאוד מודה לאדוני</w:t>
      </w:r>
      <w:r>
        <w:rPr>
          <w:rFonts w:hint="cs"/>
          <w:rtl/>
        </w:rPr>
        <w:t xml:space="preserve"> על שהפנה את תשומת לבם של חברי הכנסת, גם למכתבה של חברת הכנסת סולודקין. אדוני, אני רוצה להבהיר לכל חברי הכנסת, שהכנסת, שדורשת מהמגזר הציבורי להתנהג בהתאם להחלטות הממשלה, מחייבת קודם כול את עצמה, בבחינת מה שאתה מצווה על אחרים, יחול גם עליך.</w:t>
      </w:r>
    </w:p>
    <w:p w14:paraId="3C5BE3AE" w14:textId="77777777" w:rsidR="00000000" w:rsidRDefault="0080671D">
      <w:pPr>
        <w:pStyle w:val="a0"/>
        <w:rPr>
          <w:rFonts w:hint="cs"/>
          <w:rtl/>
        </w:rPr>
      </w:pPr>
    </w:p>
    <w:p w14:paraId="2C3A6B3F" w14:textId="77777777" w:rsidR="00000000" w:rsidRDefault="0080671D">
      <w:pPr>
        <w:pStyle w:val="a0"/>
        <w:rPr>
          <w:rFonts w:hint="cs"/>
          <w:rtl/>
        </w:rPr>
      </w:pPr>
      <w:r>
        <w:rPr>
          <w:rFonts w:hint="cs"/>
          <w:rtl/>
        </w:rPr>
        <w:t>אני והכנסת, בהנ</w:t>
      </w:r>
      <w:r>
        <w:rPr>
          <w:rFonts w:hint="cs"/>
          <w:rtl/>
        </w:rPr>
        <w:t>הלתו של חבר הכנסת אברהם בורג, יושב-ראש הכנסת החמש-עשרה, מנענו את הצורך במה שאדוני חשב שצריך לעבור כהצעת חוק, להעסיק כאן עובדים על-ידי קבלן, שכן חלק מהשכר שהכנסת שילמה, במקום שניתן לעובדים, ניתן לקבלנים. לכן הסכמנו לחתום הסכם ישיר אתם, לא כעובדי קבלן, אלא כ</w:t>
      </w:r>
      <w:r>
        <w:rPr>
          <w:rFonts w:hint="cs"/>
          <w:rtl/>
        </w:rPr>
        <w:t xml:space="preserve">עובדים זמניים בכנסת. </w:t>
      </w:r>
    </w:p>
    <w:p w14:paraId="58310BFA" w14:textId="77777777" w:rsidR="00000000" w:rsidRDefault="0080671D">
      <w:pPr>
        <w:pStyle w:val="a0"/>
        <w:rPr>
          <w:rFonts w:hint="cs"/>
          <w:rtl/>
        </w:rPr>
      </w:pPr>
    </w:p>
    <w:p w14:paraId="6CA56995" w14:textId="77777777" w:rsidR="00000000" w:rsidRDefault="0080671D">
      <w:pPr>
        <w:pStyle w:val="a0"/>
        <w:rPr>
          <w:rFonts w:hint="cs"/>
          <w:rtl/>
        </w:rPr>
      </w:pPr>
      <w:r>
        <w:rPr>
          <w:rFonts w:hint="cs"/>
          <w:rtl/>
        </w:rPr>
        <w:t>בכוונתי לאפשר לכל אדם שיכול למצוא את מקומו בכנסת גם לעבוד או גם להפוך ולהיות עובד קבוע, אם התקנים יאפשרו לי זאת. הנושא של מבחני התאמה הוא נושא שמחויב בו כל עובד ציבור. מובן שאני לא מתחייב לקבל את מבחני ההתאמה ככזה ראה וקדש, אבל אני מ</w:t>
      </w:r>
      <w:r>
        <w:rPr>
          <w:rFonts w:hint="cs"/>
          <w:rtl/>
        </w:rPr>
        <w:t>ודיע לכם שמבחני ההתאמה אינם - - -</w:t>
      </w:r>
    </w:p>
    <w:p w14:paraId="20D06B52" w14:textId="77777777" w:rsidR="00000000" w:rsidRDefault="0080671D">
      <w:pPr>
        <w:pStyle w:val="a0"/>
        <w:rPr>
          <w:rFonts w:hint="cs"/>
          <w:rtl/>
        </w:rPr>
      </w:pPr>
    </w:p>
    <w:p w14:paraId="76B1FBBB" w14:textId="77777777" w:rsidR="00000000" w:rsidRDefault="0080671D">
      <w:pPr>
        <w:pStyle w:val="af0"/>
        <w:rPr>
          <w:rtl/>
        </w:rPr>
      </w:pPr>
      <w:r>
        <w:rPr>
          <w:rFonts w:hint="eastAsia"/>
          <w:rtl/>
        </w:rPr>
        <w:t>אילנה</w:t>
      </w:r>
      <w:r>
        <w:rPr>
          <w:rtl/>
        </w:rPr>
        <w:t xml:space="preserve"> כהן (עם אחד):</w:t>
      </w:r>
    </w:p>
    <w:p w14:paraId="2513380F" w14:textId="77777777" w:rsidR="00000000" w:rsidRDefault="0080671D">
      <w:pPr>
        <w:pStyle w:val="a0"/>
        <w:rPr>
          <w:rFonts w:hint="cs"/>
          <w:rtl/>
        </w:rPr>
      </w:pPr>
    </w:p>
    <w:p w14:paraId="6D5A6C7E" w14:textId="77777777" w:rsidR="00000000" w:rsidRDefault="0080671D">
      <w:pPr>
        <w:pStyle w:val="a0"/>
        <w:rPr>
          <w:rFonts w:hint="cs"/>
          <w:rtl/>
        </w:rPr>
      </w:pPr>
      <w:r>
        <w:rPr>
          <w:rFonts w:hint="cs"/>
          <w:rtl/>
        </w:rPr>
        <w:t>אין כאן שום היגיון.</w:t>
      </w:r>
    </w:p>
    <w:p w14:paraId="4100FDD5" w14:textId="77777777" w:rsidR="00000000" w:rsidRDefault="0080671D">
      <w:pPr>
        <w:pStyle w:val="a0"/>
        <w:rPr>
          <w:rFonts w:hint="cs"/>
          <w:rtl/>
        </w:rPr>
      </w:pPr>
    </w:p>
    <w:p w14:paraId="5E16A91F" w14:textId="77777777" w:rsidR="00000000" w:rsidRDefault="0080671D">
      <w:pPr>
        <w:pStyle w:val="af1"/>
        <w:rPr>
          <w:rtl/>
        </w:rPr>
      </w:pPr>
      <w:r>
        <w:rPr>
          <w:rtl/>
        </w:rPr>
        <w:t>היו"ר</w:t>
      </w:r>
      <w:r>
        <w:rPr>
          <w:rFonts w:hint="cs"/>
          <w:rtl/>
        </w:rPr>
        <w:t xml:space="preserve"> ראובן ריבלין</w:t>
      </w:r>
      <w:r>
        <w:rPr>
          <w:rtl/>
        </w:rPr>
        <w:t>:</w:t>
      </w:r>
    </w:p>
    <w:p w14:paraId="2662F4D0" w14:textId="77777777" w:rsidR="00000000" w:rsidRDefault="0080671D">
      <w:pPr>
        <w:pStyle w:val="a0"/>
        <w:rPr>
          <w:rtl/>
        </w:rPr>
      </w:pPr>
    </w:p>
    <w:p w14:paraId="3D568E47" w14:textId="77777777" w:rsidR="00000000" w:rsidRDefault="0080671D">
      <w:pPr>
        <w:pStyle w:val="a0"/>
        <w:rPr>
          <w:rFonts w:hint="cs"/>
          <w:rtl/>
        </w:rPr>
      </w:pPr>
      <w:r>
        <w:rPr>
          <w:rFonts w:hint="cs"/>
          <w:rtl/>
        </w:rPr>
        <w:t>גברת כהן, האמיני לי, אני לא בטוח שאני רגיש יותר ממך, אבל לא פחות ממך. אני מבקש מכם לסמוך עלי. בכל הנוגע למבחני התאמה, אי-אפשר לבוא ולומר שיש חלק מהעובדים, שמש</w:t>
      </w:r>
      <w:r>
        <w:rPr>
          <w:rFonts w:hint="cs"/>
          <w:rtl/>
        </w:rPr>
        <w:t>ום שהם עובדים בכנסת אין לגביהם מבחני התאמה, בעוד שכל עובדי מדינת ישראל צריכים לעבור מבחני התאמה. האמינו לי שאני יודע שבמבחני התאמה - יש ישראלים שיודעים מצוין עברית ולא יודעים חשבון, והם חייבים בחשבון הזה. אני יודע שאנשים שהם עולים חדשים יודעים חשבון הרבה י</w:t>
      </w:r>
      <w:r>
        <w:rPr>
          <w:rFonts w:hint="cs"/>
          <w:rtl/>
        </w:rPr>
        <w:t>ותר טוב מאשר הם יודעים עברית. הכול גלוי וידוע, גם למזכיר הכנסת, שעושה לילות כימים כאן בכנסת כדי להביא לידי מצב שבו כנסת ישראל תציב בראש מטרותיה את קליטתם של עולים חדשים בעבודה, את קליטתם של אזרחים ותיקים וצעירים בעבודה, הכול במסגרת הכללים כמובן ובמסגרת האפ</w:t>
      </w:r>
      <w:r>
        <w:rPr>
          <w:rFonts w:hint="cs"/>
          <w:rtl/>
        </w:rPr>
        <w:t>שרויות של כנסת ישראל כמוסד ציבורי.</w:t>
      </w:r>
    </w:p>
    <w:p w14:paraId="3C9D14E8" w14:textId="77777777" w:rsidR="00000000" w:rsidRDefault="0080671D">
      <w:pPr>
        <w:pStyle w:val="a0"/>
        <w:rPr>
          <w:rFonts w:hint="cs"/>
          <w:rtl/>
        </w:rPr>
      </w:pPr>
    </w:p>
    <w:p w14:paraId="7137DD52" w14:textId="77777777" w:rsidR="00000000" w:rsidRDefault="0080671D">
      <w:pPr>
        <w:pStyle w:val="af0"/>
        <w:rPr>
          <w:rtl/>
        </w:rPr>
      </w:pPr>
      <w:r>
        <w:rPr>
          <w:rFonts w:hint="eastAsia"/>
          <w:rtl/>
        </w:rPr>
        <w:t>יולי</w:t>
      </w:r>
      <w:r>
        <w:rPr>
          <w:rtl/>
        </w:rPr>
        <w:t>-יואל אדלשטיין (הליכוד):</w:t>
      </w:r>
    </w:p>
    <w:p w14:paraId="07329937" w14:textId="77777777" w:rsidR="00000000" w:rsidRDefault="0080671D">
      <w:pPr>
        <w:pStyle w:val="a0"/>
        <w:rPr>
          <w:rFonts w:hint="cs"/>
          <w:rtl/>
        </w:rPr>
      </w:pPr>
    </w:p>
    <w:p w14:paraId="3B2C815D" w14:textId="77777777" w:rsidR="00000000" w:rsidRDefault="0080671D">
      <w:pPr>
        <w:pStyle w:val="a0"/>
        <w:rPr>
          <w:rFonts w:hint="cs"/>
          <w:rtl/>
        </w:rPr>
      </w:pPr>
      <w:r>
        <w:rPr>
          <w:rFonts w:hint="cs"/>
          <w:rtl/>
        </w:rPr>
        <w:t>הכללים מאפשרים מבחן בשפת אם לעולים. זה בדוק.</w:t>
      </w:r>
    </w:p>
    <w:p w14:paraId="356B90F9" w14:textId="77777777" w:rsidR="00000000" w:rsidRDefault="0080671D">
      <w:pPr>
        <w:pStyle w:val="af1"/>
        <w:rPr>
          <w:rFonts w:hint="cs"/>
          <w:rtl/>
        </w:rPr>
      </w:pPr>
    </w:p>
    <w:p w14:paraId="7AA55F2B" w14:textId="77777777" w:rsidR="00000000" w:rsidRDefault="0080671D">
      <w:pPr>
        <w:pStyle w:val="af1"/>
        <w:rPr>
          <w:rtl/>
        </w:rPr>
      </w:pPr>
      <w:r>
        <w:rPr>
          <w:rtl/>
        </w:rPr>
        <w:t>היו"ר</w:t>
      </w:r>
      <w:r>
        <w:rPr>
          <w:rFonts w:hint="cs"/>
          <w:rtl/>
        </w:rPr>
        <w:t xml:space="preserve"> ראובן ריבלין</w:t>
      </w:r>
      <w:r>
        <w:rPr>
          <w:rtl/>
        </w:rPr>
        <w:t>:</w:t>
      </w:r>
    </w:p>
    <w:p w14:paraId="3540F619" w14:textId="77777777" w:rsidR="00000000" w:rsidRDefault="0080671D">
      <w:pPr>
        <w:pStyle w:val="a0"/>
        <w:rPr>
          <w:rtl/>
        </w:rPr>
      </w:pPr>
    </w:p>
    <w:p w14:paraId="182DF221" w14:textId="77777777" w:rsidR="00000000" w:rsidRDefault="0080671D">
      <w:pPr>
        <w:pStyle w:val="a0"/>
        <w:rPr>
          <w:rFonts w:hint="cs"/>
          <w:rtl/>
        </w:rPr>
      </w:pPr>
      <w:r>
        <w:rPr>
          <w:rFonts w:hint="cs"/>
          <w:rtl/>
        </w:rPr>
        <w:t>אין על זה ויכוח. חבר הכנסת אדלשטיין העלה זאת כסגן היושב-ראש בנשיאות, ואנחנו ערים לעניין זה, והיו בטוחים שבעניין זה לא רק שי</w:t>
      </w:r>
      <w:r>
        <w:rPr>
          <w:rFonts w:hint="cs"/>
          <w:rtl/>
        </w:rPr>
        <w:t>ש - - -</w:t>
      </w:r>
    </w:p>
    <w:p w14:paraId="35AE95AF" w14:textId="77777777" w:rsidR="00000000" w:rsidRDefault="0080671D">
      <w:pPr>
        <w:pStyle w:val="a0"/>
        <w:rPr>
          <w:rFonts w:hint="cs"/>
          <w:rtl/>
        </w:rPr>
      </w:pPr>
    </w:p>
    <w:p w14:paraId="05B12F2C" w14:textId="77777777" w:rsidR="00000000" w:rsidRDefault="0080671D">
      <w:pPr>
        <w:pStyle w:val="af0"/>
        <w:rPr>
          <w:rtl/>
        </w:rPr>
      </w:pPr>
      <w:r>
        <w:rPr>
          <w:rFonts w:hint="eastAsia"/>
          <w:rtl/>
        </w:rPr>
        <w:t>אלי</w:t>
      </w:r>
      <w:r>
        <w:rPr>
          <w:rtl/>
        </w:rPr>
        <w:t xml:space="preserve"> בן-מנחם (העבודה-מימד):</w:t>
      </w:r>
    </w:p>
    <w:p w14:paraId="796B613B" w14:textId="77777777" w:rsidR="00000000" w:rsidRDefault="0080671D">
      <w:pPr>
        <w:pStyle w:val="a0"/>
        <w:rPr>
          <w:rFonts w:hint="cs"/>
          <w:rtl/>
        </w:rPr>
      </w:pPr>
    </w:p>
    <w:p w14:paraId="277E01C1" w14:textId="77777777" w:rsidR="00000000" w:rsidRDefault="0080671D">
      <w:pPr>
        <w:pStyle w:val="a0"/>
        <w:rPr>
          <w:rFonts w:hint="cs"/>
          <w:rtl/>
        </w:rPr>
      </w:pPr>
      <w:r>
        <w:rPr>
          <w:rFonts w:hint="cs"/>
          <w:rtl/>
        </w:rPr>
        <w:t>גם אני העליתי את זה.</w:t>
      </w:r>
    </w:p>
    <w:p w14:paraId="2816238E" w14:textId="77777777" w:rsidR="00000000" w:rsidRDefault="0080671D">
      <w:pPr>
        <w:pStyle w:val="a0"/>
        <w:rPr>
          <w:rFonts w:hint="cs"/>
          <w:rtl/>
        </w:rPr>
      </w:pPr>
    </w:p>
    <w:p w14:paraId="745EBB46" w14:textId="77777777" w:rsidR="00000000" w:rsidRDefault="0080671D">
      <w:pPr>
        <w:pStyle w:val="af1"/>
        <w:rPr>
          <w:rtl/>
        </w:rPr>
      </w:pPr>
      <w:r>
        <w:rPr>
          <w:rtl/>
        </w:rPr>
        <w:t>היו"ר ראובן ריבלין:</w:t>
      </w:r>
    </w:p>
    <w:p w14:paraId="71437193" w14:textId="77777777" w:rsidR="00000000" w:rsidRDefault="0080671D">
      <w:pPr>
        <w:pStyle w:val="a0"/>
        <w:rPr>
          <w:rtl/>
        </w:rPr>
      </w:pPr>
    </w:p>
    <w:p w14:paraId="43690C10" w14:textId="77777777" w:rsidR="00000000" w:rsidRDefault="0080671D">
      <w:pPr>
        <w:pStyle w:val="a0"/>
        <w:rPr>
          <w:rFonts w:hint="cs"/>
          <w:rtl/>
        </w:rPr>
      </w:pPr>
      <w:r>
        <w:rPr>
          <w:rFonts w:hint="cs"/>
          <w:rtl/>
        </w:rPr>
        <w:t>חבר הכנסת אלי בן-מנחם השתתף בישיבה הזאת.</w:t>
      </w:r>
    </w:p>
    <w:p w14:paraId="30009ECD" w14:textId="77777777" w:rsidR="00000000" w:rsidRDefault="0080671D">
      <w:pPr>
        <w:pStyle w:val="a0"/>
        <w:rPr>
          <w:rFonts w:hint="cs"/>
          <w:rtl/>
        </w:rPr>
      </w:pPr>
    </w:p>
    <w:p w14:paraId="22D8E1E9" w14:textId="77777777" w:rsidR="00000000" w:rsidRDefault="0080671D">
      <w:pPr>
        <w:pStyle w:val="a"/>
        <w:rPr>
          <w:rtl/>
        </w:rPr>
      </w:pPr>
      <w:bookmarkStart w:id="154" w:name="FS000000557T23_06_2004_12_45_19"/>
      <w:bookmarkStart w:id="155" w:name="_Toc101171332"/>
      <w:bookmarkEnd w:id="154"/>
      <w:r>
        <w:rPr>
          <w:rFonts w:hint="eastAsia"/>
          <w:rtl/>
        </w:rPr>
        <w:t>עמיר</w:t>
      </w:r>
      <w:r>
        <w:rPr>
          <w:rtl/>
        </w:rPr>
        <w:t xml:space="preserve"> פרץ (עם אחד):</w:t>
      </w:r>
      <w:bookmarkEnd w:id="155"/>
    </w:p>
    <w:p w14:paraId="755F6D66" w14:textId="77777777" w:rsidR="00000000" w:rsidRDefault="0080671D">
      <w:pPr>
        <w:pStyle w:val="a0"/>
        <w:rPr>
          <w:rFonts w:hint="cs"/>
          <w:rtl/>
        </w:rPr>
      </w:pPr>
    </w:p>
    <w:p w14:paraId="68F4E660" w14:textId="77777777" w:rsidR="00000000" w:rsidRDefault="0080671D">
      <w:pPr>
        <w:pStyle w:val="a0"/>
        <w:rPr>
          <w:rFonts w:hint="cs"/>
          <w:rtl/>
        </w:rPr>
      </w:pPr>
      <w:r>
        <w:rPr>
          <w:rFonts w:hint="cs"/>
          <w:rtl/>
        </w:rPr>
        <w:t>אדוני היושב-ראש, אני בטוח שלא הייתי פונה אליך בצורה פומבית, מכיוון שאני - - -</w:t>
      </w:r>
    </w:p>
    <w:p w14:paraId="1636E8B0" w14:textId="77777777" w:rsidR="00000000" w:rsidRDefault="0080671D">
      <w:pPr>
        <w:pStyle w:val="a0"/>
        <w:rPr>
          <w:rFonts w:hint="cs"/>
          <w:rtl/>
        </w:rPr>
      </w:pPr>
    </w:p>
    <w:p w14:paraId="53896C6C" w14:textId="77777777" w:rsidR="00000000" w:rsidRDefault="0080671D">
      <w:pPr>
        <w:pStyle w:val="af1"/>
        <w:rPr>
          <w:rtl/>
        </w:rPr>
      </w:pPr>
      <w:r>
        <w:rPr>
          <w:rtl/>
        </w:rPr>
        <w:t>היו"ר</w:t>
      </w:r>
      <w:r>
        <w:rPr>
          <w:rFonts w:hint="cs"/>
          <w:rtl/>
        </w:rPr>
        <w:t xml:space="preserve"> ראובן ריבלין</w:t>
      </w:r>
      <w:r>
        <w:rPr>
          <w:rtl/>
        </w:rPr>
        <w:t>:</w:t>
      </w:r>
    </w:p>
    <w:p w14:paraId="5A1145D2" w14:textId="77777777" w:rsidR="00000000" w:rsidRDefault="0080671D">
      <w:pPr>
        <w:pStyle w:val="a0"/>
        <w:rPr>
          <w:rtl/>
        </w:rPr>
      </w:pPr>
    </w:p>
    <w:p w14:paraId="63B07A47" w14:textId="77777777" w:rsidR="00000000" w:rsidRDefault="0080671D">
      <w:pPr>
        <w:pStyle w:val="a0"/>
        <w:rPr>
          <w:rFonts w:hint="cs"/>
          <w:rtl/>
        </w:rPr>
      </w:pPr>
      <w:r>
        <w:rPr>
          <w:rFonts w:hint="cs"/>
          <w:rtl/>
        </w:rPr>
        <w:t>אני לא רוצה לה</w:t>
      </w:r>
      <w:r>
        <w:rPr>
          <w:rFonts w:hint="cs"/>
          <w:rtl/>
        </w:rPr>
        <w:t>זכיר את מבקר המדינה, חבר הכנסת פרץ.</w:t>
      </w:r>
    </w:p>
    <w:p w14:paraId="044FF2B4" w14:textId="77777777" w:rsidR="00000000" w:rsidRDefault="0080671D">
      <w:pPr>
        <w:pStyle w:val="a0"/>
        <w:rPr>
          <w:rFonts w:hint="cs"/>
          <w:rtl/>
        </w:rPr>
      </w:pPr>
    </w:p>
    <w:p w14:paraId="0A1E8F01" w14:textId="77777777" w:rsidR="00000000" w:rsidRDefault="0080671D">
      <w:pPr>
        <w:pStyle w:val="-"/>
        <w:rPr>
          <w:rtl/>
        </w:rPr>
      </w:pPr>
      <w:bookmarkStart w:id="156" w:name="FS000000557T23_06_2004_12_45_26C"/>
      <w:bookmarkEnd w:id="156"/>
      <w:r>
        <w:rPr>
          <w:rtl/>
        </w:rPr>
        <w:t>עמיר פרץ (עם אחד):</w:t>
      </w:r>
    </w:p>
    <w:p w14:paraId="5160C1E6" w14:textId="77777777" w:rsidR="00000000" w:rsidRDefault="0080671D">
      <w:pPr>
        <w:pStyle w:val="a0"/>
        <w:rPr>
          <w:rtl/>
        </w:rPr>
      </w:pPr>
    </w:p>
    <w:p w14:paraId="07FB78AA" w14:textId="77777777" w:rsidR="00000000" w:rsidRDefault="0080671D">
      <w:pPr>
        <w:pStyle w:val="a0"/>
        <w:rPr>
          <w:rFonts w:hint="cs"/>
          <w:rtl/>
        </w:rPr>
      </w:pPr>
      <w:r>
        <w:rPr>
          <w:rFonts w:hint="cs"/>
          <w:rtl/>
        </w:rPr>
        <w:t xml:space="preserve">אני יודע מה רגישותך. אני חושב שהכנסת לא אחת יכולה להיות זו שמביאה את המסר גם בנוגע לכלל ההנחיות לעובדי מדינה. אם יודעים מה הם מבחני התאמה לעובדת ניקיון שמדברת רק בשפה הרוסית </w:t>
      </w:r>
      <w:r>
        <w:rPr>
          <w:rtl/>
        </w:rPr>
        <w:t>–</w:t>
      </w:r>
      <w:r>
        <w:rPr>
          <w:rFonts w:hint="cs"/>
          <w:rtl/>
        </w:rPr>
        <w:t xml:space="preserve"> על איזה מבחנים מדברים? </w:t>
      </w:r>
      <w:r>
        <w:rPr>
          <w:rFonts w:hint="cs"/>
          <w:rtl/>
        </w:rPr>
        <w:t>אני בטוח שתפתור את הבעיה.</w:t>
      </w:r>
    </w:p>
    <w:p w14:paraId="5550B8A5" w14:textId="77777777" w:rsidR="00000000" w:rsidRDefault="0080671D">
      <w:pPr>
        <w:pStyle w:val="a0"/>
        <w:rPr>
          <w:rFonts w:hint="cs"/>
          <w:rtl/>
        </w:rPr>
      </w:pPr>
    </w:p>
    <w:p w14:paraId="14C87633" w14:textId="77777777" w:rsidR="00000000" w:rsidRDefault="0080671D">
      <w:pPr>
        <w:pStyle w:val="af1"/>
        <w:rPr>
          <w:rtl/>
        </w:rPr>
      </w:pPr>
      <w:r>
        <w:rPr>
          <w:rtl/>
        </w:rPr>
        <w:t>היו"ר</w:t>
      </w:r>
      <w:r>
        <w:rPr>
          <w:rFonts w:hint="cs"/>
          <w:rtl/>
        </w:rPr>
        <w:t xml:space="preserve"> ראובן ריבלין</w:t>
      </w:r>
      <w:r>
        <w:rPr>
          <w:rtl/>
        </w:rPr>
        <w:t>:</w:t>
      </w:r>
    </w:p>
    <w:p w14:paraId="696B3759" w14:textId="77777777" w:rsidR="00000000" w:rsidRDefault="0080671D">
      <w:pPr>
        <w:pStyle w:val="a0"/>
        <w:rPr>
          <w:rtl/>
        </w:rPr>
      </w:pPr>
    </w:p>
    <w:p w14:paraId="513753B5" w14:textId="77777777" w:rsidR="00000000" w:rsidRDefault="0080671D">
      <w:pPr>
        <w:pStyle w:val="a0"/>
        <w:rPr>
          <w:rFonts w:hint="cs"/>
          <w:rtl/>
        </w:rPr>
      </w:pPr>
      <w:r>
        <w:rPr>
          <w:rFonts w:hint="cs"/>
          <w:rtl/>
        </w:rPr>
        <w:t xml:space="preserve">חבר הכנסת פרץ, במחילה ממך ומחברת הכנסת סולודקין, מבקר המדינה, שאנחנו מכבדים את הדוחות שלו </w:t>
      </w:r>
      <w:r>
        <w:rPr>
          <w:rtl/>
        </w:rPr>
        <w:t>–</w:t>
      </w:r>
      <w:r>
        <w:rPr>
          <w:rFonts w:hint="cs"/>
          <w:rtl/>
        </w:rPr>
        <w:t xml:space="preserve"> הנה חבר הכנסת רן כהן שנים רבות היה יושב-ראש הוועדה לביקורת המדינה, חבר הכנסת אמנון כהן, והכול מופקד על-ידי כוהנים, ה</w:t>
      </w:r>
      <w:r>
        <w:rPr>
          <w:rFonts w:hint="cs"/>
          <w:rtl/>
        </w:rPr>
        <w:t xml:space="preserve">וא היום יושב-ראש הוועדה </w:t>
      </w:r>
      <w:r>
        <w:rPr>
          <w:rtl/>
        </w:rPr>
        <w:t>–</w:t>
      </w:r>
      <w:r>
        <w:rPr>
          <w:rFonts w:hint="cs"/>
          <w:rtl/>
        </w:rPr>
        <w:t xml:space="preserve"> אנחנו מצווים להקשיב וגם להאזין וגם לציית למבקר המדינה. יש מבחני התאמה, אנחנו לא יכולים להיבדל מאחרים.</w:t>
      </w:r>
    </w:p>
    <w:p w14:paraId="529322B1" w14:textId="77777777" w:rsidR="00000000" w:rsidRDefault="0080671D">
      <w:pPr>
        <w:pStyle w:val="a0"/>
        <w:rPr>
          <w:rFonts w:hint="cs"/>
          <w:rtl/>
        </w:rPr>
      </w:pPr>
    </w:p>
    <w:p w14:paraId="71A6B544" w14:textId="77777777" w:rsidR="00000000" w:rsidRDefault="0080671D">
      <w:pPr>
        <w:pStyle w:val="af0"/>
        <w:rPr>
          <w:rtl/>
        </w:rPr>
      </w:pPr>
      <w:r>
        <w:rPr>
          <w:rFonts w:hint="eastAsia"/>
          <w:rtl/>
        </w:rPr>
        <w:t>אילנה</w:t>
      </w:r>
      <w:r>
        <w:rPr>
          <w:rtl/>
        </w:rPr>
        <w:t xml:space="preserve"> כהן (עם אחד):</w:t>
      </w:r>
    </w:p>
    <w:p w14:paraId="2384F129" w14:textId="77777777" w:rsidR="00000000" w:rsidRDefault="0080671D">
      <w:pPr>
        <w:pStyle w:val="a0"/>
        <w:rPr>
          <w:rFonts w:hint="cs"/>
          <w:rtl/>
        </w:rPr>
      </w:pPr>
    </w:p>
    <w:p w14:paraId="3E246452" w14:textId="77777777" w:rsidR="00000000" w:rsidRDefault="0080671D">
      <w:pPr>
        <w:pStyle w:val="a0"/>
        <w:rPr>
          <w:rFonts w:hint="cs"/>
          <w:rtl/>
        </w:rPr>
      </w:pPr>
      <w:r>
        <w:rPr>
          <w:rFonts w:hint="cs"/>
          <w:rtl/>
        </w:rPr>
        <w:t>- - -</w:t>
      </w:r>
    </w:p>
    <w:p w14:paraId="152980FF" w14:textId="77777777" w:rsidR="00000000" w:rsidRDefault="0080671D">
      <w:pPr>
        <w:pStyle w:val="af1"/>
        <w:rPr>
          <w:rtl/>
        </w:rPr>
      </w:pPr>
    </w:p>
    <w:p w14:paraId="74467CFE" w14:textId="77777777" w:rsidR="00000000" w:rsidRDefault="0080671D">
      <w:pPr>
        <w:pStyle w:val="af1"/>
        <w:rPr>
          <w:rtl/>
        </w:rPr>
      </w:pPr>
      <w:r>
        <w:rPr>
          <w:rtl/>
        </w:rPr>
        <w:t>היו"ר</w:t>
      </w:r>
      <w:r>
        <w:rPr>
          <w:rFonts w:hint="cs"/>
          <w:rtl/>
        </w:rPr>
        <w:t xml:space="preserve"> ראובן ריבלין</w:t>
      </w:r>
      <w:r>
        <w:rPr>
          <w:rtl/>
        </w:rPr>
        <w:t>:</w:t>
      </w:r>
    </w:p>
    <w:p w14:paraId="4F360B9E" w14:textId="77777777" w:rsidR="00000000" w:rsidRDefault="0080671D">
      <w:pPr>
        <w:pStyle w:val="a0"/>
        <w:rPr>
          <w:rtl/>
        </w:rPr>
      </w:pPr>
    </w:p>
    <w:p w14:paraId="6768833D" w14:textId="77777777" w:rsidR="00000000" w:rsidRDefault="0080671D">
      <w:pPr>
        <w:pStyle w:val="a0"/>
        <w:rPr>
          <w:rFonts w:hint="cs"/>
          <w:rtl/>
        </w:rPr>
      </w:pPr>
      <w:r>
        <w:rPr>
          <w:rFonts w:hint="cs"/>
          <w:rtl/>
        </w:rPr>
        <w:t>אדרבה, חברת הכנסת כהן, עוד כהן אחד, תגישו הצעת חוק שבו ייאמר מה שייאמר. אני מת</w:t>
      </w:r>
      <w:r>
        <w:rPr>
          <w:rFonts w:hint="cs"/>
          <w:rtl/>
        </w:rPr>
        <w:t>חייב, אולי, אם הקואליציה תאפשר לי, להצביע בעד.</w:t>
      </w:r>
    </w:p>
    <w:p w14:paraId="2F7FA902" w14:textId="77777777" w:rsidR="00000000" w:rsidRDefault="0080671D">
      <w:pPr>
        <w:pStyle w:val="a0"/>
        <w:rPr>
          <w:rFonts w:hint="cs"/>
          <w:rtl/>
        </w:rPr>
      </w:pPr>
    </w:p>
    <w:p w14:paraId="4F837024" w14:textId="77777777" w:rsidR="00000000" w:rsidRDefault="0080671D">
      <w:pPr>
        <w:pStyle w:val="af0"/>
        <w:rPr>
          <w:rtl/>
        </w:rPr>
      </w:pPr>
      <w:r>
        <w:rPr>
          <w:rFonts w:hint="eastAsia"/>
          <w:rtl/>
        </w:rPr>
        <w:t>אילנה</w:t>
      </w:r>
      <w:r>
        <w:rPr>
          <w:rtl/>
        </w:rPr>
        <w:t xml:space="preserve"> כהן (עם אחד):</w:t>
      </w:r>
    </w:p>
    <w:p w14:paraId="0071FAAF" w14:textId="77777777" w:rsidR="00000000" w:rsidRDefault="0080671D">
      <w:pPr>
        <w:pStyle w:val="a0"/>
        <w:rPr>
          <w:rFonts w:hint="cs"/>
          <w:rtl/>
        </w:rPr>
      </w:pPr>
    </w:p>
    <w:p w14:paraId="2FAACABD" w14:textId="77777777" w:rsidR="00000000" w:rsidRDefault="0080671D">
      <w:pPr>
        <w:pStyle w:val="a0"/>
        <w:rPr>
          <w:rFonts w:hint="cs"/>
          <w:rtl/>
        </w:rPr>
      </w:pPr>
      <w:r>
        <w:rPr>
          <w:rFonts w:hint="cs"/>
          <w:rtl/>
        </w:rPr>
        <w:t>אמרתי שגם לחברי הכנסת לא עושים מבחני התאמה.</w:t>
      </w:r>
    </w:p>
    <w:p w14:paraId="46309339" w14:textId="77777777" w:rsidR="00000000" w:rsidRDefault="0080671D">
      <w:pPr>
        <w:pStyle w:val="a0"/>
        <w:rPr>
          <w:rFonts w:hint="cs"/>
          <w:rtl/>
        </w:rPr>
      </w:pPr>
    </w:p>
    <w:p w14:paraId="508CB986" w14:textId="77777777" w:rsidR="00000000" w:rsidRDefault="0080671D">
      <w:pPr>
        <w:pStyle w:val="af1"/>
        <w:rPr>
          <w:rtl/>
        </w:rPr>
      </w:pPr>
      <w:r>
        <w:rPr>
          <w:rtl/>
        </w:rPr>
        <w:t>היו"ר</w:t>
      </w:r>
      <w:r>
        <w:rPr>
          <w:rFonts w:hint="cs"/>
          <w:rtl/>
        </w:rPr>
        <w:t xml:space="preserve"> ראובן ריבלין</w:t>
      </w:r>
      <w:r>
        <w:rPr>
          <w:rtl/>
        </w:rPr>
        <w:t>:</w:t>
      </w:r>
    </w:p>
    <w:p w14:paraId="41B63AAC" w14:textId="77777777" w:rsidR="00000000" w:rsidRDefault="0080671D">
      <w:pPr>
        <w:pStyle w:val="a0"/>
        <w:rPr>
          <w:rtl/>
        </w:rPr>
      </w:pPr>
    </w:p>
    <w:p w14:paraId="06F5AF08" w14:textId="77777777" w:rsidR="00000000" w:rsidRDefault="0080671D">
      <w:pPr>
        <w:pStyle w:val="a0"/>
        <w:rPr>
          <w:rFonts w:hint="cs"/>
          <w:rtl/>
        </w:rPr>
      </w:pPr>
      <w:r>
        <w:rPr>
          <w:rFonts w:hint="cs"/>
          <w:rtl/>
        </w:rPr>
        <w:t>זה המקום היחיד שבו אין מבחני התאמה בעליל.</w:t>
      </w:r>
    </w:p>
    <w:p w14:paraId="1A487184" w14:textId="77777777" w:rsidR="00000000" w:rsidRDefault="0080671D">
      <w:pPr>
        <w:pStyle w:val="a0"/>
        <w:rPr>
          <w:rFonts w:hint="cs"/>
          <w:rtl/>
        </w:rPr>
      </w:pPr>
    </w:p>
    <w:p w14:paraId="6837A3DA" w14:textId="77777777" w:rsidR="00000000" w:rsidRDefault="0080671D">
      <w:pPr>
        <w:pStyle w:val="-"/>
        <w:rPr>
          <w:rtl/>
        </w:rPr>
      </w:pPr>
      <w:bookmarkStart w:id="157" w:name="FS000000557T23_06_2004_12_46_47C"/>
      <w:bookmarkEnd w:id="157"/>
      <w:r>
        <w:rPr>
          <w:rtl/>
        </w:rPr>
        <w:t>עמיר פרץ (עם אחד):</w:t>
      </w:r>
    </w:p>
    <w:p w14:paraId="3995C64D" w14:textId="77777777" w:rsidR="00000000" w:rsidRDefault="0080671D">
      <w:pPr>
        <w:pStyle w:val="a0"/>
        <w:rPr>
          <w:rtl/>
        </w:rPr>
      </w:pPr>
    </w:p>
    <w:p w14:paraId="41E54539" w14:textId="77777777" w:rsidR="00000000" w:rsidRDefault="0080671D">
      <w:pPr>
        <w:pStyle w:val="a0"/>
        <w:rPr>
          <w:rFonts w:hint="cs"/>
          <w:rtl/>
        </w:rPr>
      </w:pPr>
      <w:r>
        <w:rPr>
          <w:rFonts w:hint="cs"/>
          <w:rtl/>
        </w:rPr>
        <w:t>אדוני היושב-ראש, אני אבוא אליך למשרדך, ואני בטוח שאני אציע</w:t>
      </w:r>
      <w:r>
        <w:rPr>
          <w:rFonts w:hint="cs"/>
          <w:rtl/>
        </w:rPr>
        <w:t xml:space="preserve"> לך פתרון טוב.</w:t>
      </w:r>
    </w:p>
    <w:p w14:paraId="139D7FF7" w14:textId="77777777" w:rsidR="00000000" w:rsidRDefault="0080671D">
      <w:pPr>
        <w:pStyle w:val="a0"/>
        <w:rPr>
          <w:rFonts w:hint="cs"/>
          <w:rtl/>
        </w:rPr>
      </w:pPr>
    </w:p>
    <w:p w14:paraId="1C42DB8F" w14:textId="77777777" w:rsidR="00000000" w:rsidRDefault="0080671D">
      <w:pPr>
        <w:pStyle w:val="af1"/>
        <w:rPr>
          <w:rtl/>
        </w:rPr>
      </w:pPr>
      <w:r>
        <w:rPr>
          <w:rtl/>
        </w:rPr>
        <w:t>היו"ר ראובן ריבלין:</w:t>
      </w:r>
    </w:p>
    <w:p w14:paraId="4BEDB299" w14:textId="77777777" w:rsidR="00000000" w:rsidRDefault="0080671D">
      <w:pPr>
        <w:pStyle w:val="a0"/>
        <w:rPr>
          <w:rtl/>
        </w:rPr>
      </w:pPr>
    </w:p>
    <w:p w14:paraId="78E97384" w14:textId="77777777" w:rsidR="00000000" w:rsidRDefault="0080671D">
      <w:pPr>
        <w:pStyle w:val="a0"/>
        <w:rPr>
          <w:rFonts w:hint="cs"/>
          <w:rtl/>
        </w:rPr>
      </w:pPr>
      <w:r>
        <w:rPr>
          <w:rFonts w:hint="cs"/>
          <w:rtl/>
        </w:rPr>
        <w:t>ועכשיו, לעצם העניין.</w:t>
      </w:r>
    </w:p>
    <w:p w14:paraId="2F018A49" w14:textId="77777777" w:rsidR="00000000" w:rsidRDefault="0080671D">
      <w:pPr>
        <w:pStyle w:val="a0"/>
        <w:rPr>
          <w:rFonts w:hint="cs"/>
          <w:rtl/>
        </w:rPr>
      </w:pPr>
    </w:p>
    <w:p w14:paraId="6922EBC2" w14:textId="77777777" w:rsidR="00000000" w:rsidRDefault="0080671D">
      <w:pPr>
        <w:pStyle w:val="-"/>
        <w:rPr>
          <w:rtl/>
        </w:rPr>
      </w:pPr>
      <w:bookmarkStart w:id="158" w:name="FS000000557T23_06_2004_13_20_33C"/>
      <w:bookmarkEnd w:id="158"/>
      <w:r>
        <w:rPr>
          <w:rtl/>
        </w:rPr>
        <w:t>עמיר פרץ (עם אחד):</w:t>
      </w:r>
    </w:p>
    <w:p w14:paraId="7BBB5820" w14:textId="77777777" w:rsidR="00000000" w:rsidRDefault="0080671D">
      <w:pPr>
        <w:pStyle w:val="a0"/>
        <w:rPr>
          <w:rtl/>
        </w:rPr>
      </w:pPr>
    </w:p>
    <w:p w14:paraId="5D30BDFB" w14:textId="77777777" w:rsidR="00000000" w:rsidRDefault="0080671D">
      <w:pPr>
        <w:pStyle w:val="a0"/>
        <w:rPr>
          <w:rFonts w:hint="cs"/>
          <w:rtl/>
        </w:rPr>
      </w:pPr>
      <w:r>
        <w:rPr>
          <w:rFonts w:hint="cs"/>
          <w:rtl/>
        </w:rPr>
        <w:t xml:space="preserve">אדוני היושב-ראש, חברי הכנסת, אני רוצה להציג את הצעת החוק שמוגשת בשמם של כמה חברי כנסת. </w:t>
      </w:r>
    </w:p>
    <w:p w14:paraId="31F537DA" w14:textId="77777777" w:rsidR="00000000" w:rsidRDefault="0080671D">
      <w:pPr>
        <w:pStyle w:val="a0"/>
        <w:rPr>
          <w:rFonts w:hint="cs"/>
          <w:rtl/>
        </w:rPr>
      </w:pPr>
    </w:p>
    <w:p w14:paraId="276C6EBA" w14:textId="77777777" w:rsidR="00000000" w:rsidRDefault="0080671D">
      <w:pPr>
        <w:pStyle w:val="a0"/>
        <w:rPr>
          <w:rFonts w:hint="cs"/>
          <w:rtl/>
        </w:rPr>
      </w:pPr>
      <w:r>
        <w:rPr>
          <w:rFonts w:hint="cs"/>
          <w:rtl/>
        </w:rPr>
        <w:t>אני יודע שהממשלה הזאת מנסה לומר שהיא תהיה ממשלת הרפורמות. בסדר. אנחנו לא מתווכחים עם ססמ</w:t>
      </w:r>
      <w:r>
        <w:rPr>
          <w:rFonts w:hint="cs"/>
          <w:rtl/>
        </w:rPr>
        <w:t xml:space="preserve">אות, אבל גם כשרוצים לעשות שינויים וגם כשמתחילים בתהליך של פירוקים, הגיע הזמן שלא נהיה אלה שמפרקים ולא יודעים מה התשובות שניתנות למי שמשלם את המחיר. עומדת בפנינו פה אחת הדוגמאות הכי קשות לכך שממשלה לא בודקת מה יקרה יום אחרי לאלה שמשלמים את המחיר הכבד ביותר </w:t>
      </w:r>
      <w:r>
        <w:rPr>
          <w:rFonts w:hint="cs"/>
          <w:rtl/>
        </w:rPr>
        <w:t>של עצם הפירוק והשינוי.</w:t>
      </w:r>
    </w:p>
    <w:p w14:paraId="05E0A8D2" w14:textId="77777777" w:rsidR="00000000" w:rsidRDefault="0080671D">
      <w:pPr>
        <w:pStyle w:val="a0"/>
        <w:rPr>
          <w:rFonts w:hint="cs"/>
          <w:rtl/>
        </w:rPr>
      </w:pPr>
    </w:p>
    <w:p w14:paraId="16B92C33" w14:textId="77777777" w:rsidR="00000000" w:rsidRDefault="0080671D">
      <w:pPr>
        <w:pStyle w:val="a0"/>
        <w:rPr>
          <w:rFonts w:hint="cs"/>
          <w:rtl/>
        </w:rPr>
      </w:pPr>
      <w:r>
        <w:rPr>
          <w:rFonts w:hint="cs"/>
          <w:rtl/>
        </w:rPr>
        <w:t>לצערי, ממשלתו של שרון, כאשר טומי לפיד ממשיך להניף את הדגלים, אותם דגלים של שנאה לאלה ושנאה לאלה, עוד מעט לא יישאר לו את מי לשנוא, גם אם החלטתם לפרק את המועצות הדתיות, הצלחתם להעביר החלטה כזאת, ולקבל את תמיכתה של המפד"ל, לא יכול להיו</w:t>
      </w:r>
      <w:r>
        <w:rPr>
          <w:rFonts w:hint="cs"/>
          <w:rtl/>
        </w:rPr>
        <w:t>ת שבמדינת ישראל מפרקים גוף, מבטלים ישות משפטית, ואלפי אנשים נשארים תלויים באוויר.</w:t>
      </w:r>
    </w:p>
    <w:p w14:paraId="58E164F0" w14:textId="77777777" w:rsidR="00000000" w:rsidRDefault="0080671D">
      <w:pPr>
        <w:pStyle w:val="a0"/>
        <w:rPr>
          <w:rFonts w:hint="cs"/>
          <w:rtl/>
        </w:rPr>
      </w:pPr>
    </w:p>
    <w:p w14:paraId="59EA1ECE" w14:textId="77777777" w:rsidR="00000000" w:rsidRDefault="0080671D">
      <w:pPr>
        <w:pStyle w:val="a0"/>
        <w:rPr>
          <w:rFonts w:hint="cs"/>
          <w:rtl/>
        </w:rPr>
      </w:pPr>
      <w:r>
        <w:rPr>
          <w:rFonts w:hint="cs"/>
          <w:rtl/>
        </w:rPr>
        <w:t xml:space="preserve">אומר לכם על מה מדובר. מדובר על המועצות הדתיות, שעד היום התקיימו מכך שהשלטון המקומי, הרשויות המקומיות, העבירו להן חלק מהתקציב, השלטון המרכזי העביר להן חלק מהתקציב, והן שילמו </w:t>
      </w:r>
      <w:r>
        <w:rPr>
          <w:rFonts w:hint="cs"/>
          <w:rtl/>
        </w:rPr>
        <w:t>גם את שכר העובדים שלהן וגם את שכר הגמלאים שלהן. מרגע שנתקבלה החלטה שהמועצות הדתיות האלה מתבטלות, וגם אם הן עדיין ישות משפטית שעוד לא התבטלה לחלוטין, הרי הגמלאים מוצאים את עצמם בלי מעסיק חוקי שהם יכולים לפנות אליו.</w:t>
      </w:r>
    </w:p>
    <w:p w14:paraId="05ACB9F4" w14:textId="77777777" w:rsidR="00000000" w:rsidRDefault="0080671D">
      <w:pPr>
        <w:pStyle w:val="a0"/>
        <w:rPr>
          <w:rFonts w:hint="cs"/>
          <w:rtl/>
        </w:rPr>
      </w:pPr>
    </w:p>
    <w:p w14:paraId="4E667572" w14:textId="77777777" w:rsidR="00000000" w:rsidRDefault="0080671D">
      <w:pPr>
        <w:pStyle w:val="a0"/>
        <w:rPr>
          <w:rFonts w:hint="cs"/>
          <w:rtl/>
        </w:rPr>
      </w:pPr>
      <w:r>
        <w:rPr>
          <w:rFonts w:hint="cs"/>
          <w:rtl/>
        </w:rPr>
        <w:t>אני אתן לכם רק כמה דוגמאות כדי לסבר את הא</w:t>
      </w:r>
      <w:r>
        <w:rPr>
          <w:rFonts w:hint="cs"/>
          <w:rtl/>
        </w:rPr>
        <w:t>וזן, כי מדובר בבני-אדם, אל תשכחו זאת. עם כל הכבוד להחלטות, בסוף מדובר בבני-אדם. יש היום כ-4,000 עובדים במועצות הדתיות, 1,000 גמלאים ועוד כ-2,000 משגיחי כשרות, שלא נכללים כעובדים במשרות מלאות או בחצאי משרות. מתוך 4,000 העובדים האלה ייתכן שיפוזרו עובדים במוע</w:t>
      </w:r>
      <w:r>
        <w:rPr>
          <w:rFonts w:hint="cs"/>
          <w:rtl/>
        </w:rPr>
        <w:t>צות המרחביות שיוקמו או בכל הסדר כזה ואחר. ברור לחלוטין ש-1,000 הגמלאים, שהם כבר גמלאים תקציביים, הם לא חוזרים לעבודה, הם לא יהיו חלק משום הסדר, אבל מדובר ב-1,000 משפחות.</w:t>
      </w:r>
    </w:p>
    <w:p w14:paraId="4BB46BE8" w14:textId="77777777" w:rsidR="00000000" w:rsidRDefault="0080671D">
      <w:pPr>
        <w:pStyle w:val="a0"/>
        <w:rPr>
          <w:rFonts w:hint="cs"/>
          <w:rtl/>
        </w:rPr>
      </w:pPr>
    </w:p>
    <w:p w14:paraId="639C86C9" w14:textId="77777777" w:rsidR="00000000" w:rsidRDefault="0080671D">
      <w:pPr>
        <w:pStyle w:val="a0"/>
        <w:rPr>
          <w:rFonts w:hint="cs"/>
          <w:rtl/>
        </w:rPr>
      </w:pPr>
      <w:r>
        <w:rPr>
          <w:rFonts w:hint="cs"/>
          <w:rtl/>
        </w:rPr>
        <w:t>תקשיבו לדוגמאות. בבנימינה יש שלושה גמלאים, שלא מקבלים את הגמלה שלהם 30 חודשים. בראש-ה</w:t>
      </w:r>
      <w:r>
        <w:rPr>
          <w:rFonts w:hint="cs"/>
          <w:rtl/>
        </w:rPr>
        <w:t xml:space="preserve">עין יש 19 גמלאים, שלא מקבלים את הגמלה שלהם 18 חודשים. ביבנאל יש שלושה גמלאים, שלא מקבלים את הגמלה שלהם כ-16 חודש. בנצרת-עילית </w:t>
      </w:r>
      <w:r>
        <w:rPr>
          <w:rtl/>
        </w:rPr>
        <w:t>–</w:t>
      </w:r>
      <w:r>
        <w:rPr>
          <w:rFonts w:hint="cs"/>
          <w:rtl/>
        </w:rPr>
        <w:t xml:space="preserve"> 12 גמלאים לא מקבלים את הגמלה שלהם 12 חודשים. אני אקרא לכם את הנתונים האחד אחרי השני, כי איבדתם לחלוטין את התחושה למקרא המספרים ש</w:t>
      </w:r>
      <w:r>
        <w:rPr>
          <w:rFonts w:hint="cs"/>
          <w:rtl/>
        </w:rPr>
        <w:t>כתובים בעיתון, ומדובר בבני-אדם עם משפחות, שמאבדים את כל התקווה שלהם, את כל הסיכוי שלהם.</w:t>
      </w:r>
    </w:p>
    <w:p w14:paraId="06EBAF41" w14:textId="77777777" w:rsidR="00000000" w:rsidRDefault="0080671D">
      <w:pPr>
        <w:pStyle w:val="a0"/>
        <w:rPr>
          <w:rFonts w:hint="cs"/>
          <w:rtl/>
        </w:rPr>
      </w:pPr>
    </w:p>
    <w:p w14:paraId="1AAF091D" w14:textId="77777777" w:rsidR="00000000" w:rsidRDefault="0080671D">
      <w:pPr>
        <w:pStyle w:val="a0"/>
        <w:rPr>
          <w:rFonts w:hint="cs"/>
          <w:rtl/>
        </w:rPr>
      </w:pPr>
      <w:r>
        <w:rPr>
          <w:rFonts w:hint="cs"/>
          <w:rtl/>
        </w:rPr>
        <w:t>בחצור-הגלילית יש תשעה גמלאים, שלא מקבלים את הגמלה שלהם שמונה חודשים. ברחובות יש 50 גמלאים שלא מקבלים את הקצבה שלהם שמונה חודשים. בבני-ברק יש עשרה גמלאים, שלא מקבלים את</w:t>
      </w:r>
      <w:r>
        <w:rPr>
          <w:rFonts w:hint="cs"/>
          <w:rtl/>
        </w:rPr>
        <w:t xml:space="preserve"> הקצבה שלהם שבעה חודשים. כך אני אמשיך.</w:t>
      </w:r>
    </w:p>
    <w:p w14:paraId="47FD4F5D" w14:textId="77777777" w:rsidR="00000000" w:rsidRDefault="0080671D">
      <w:pPr>
        <w:pStyle w:val="a0"/>
        <w:rPr>
          <w:rFonts w:hint="cs"/>
          <w:rtl/>
        </w:rPr>
      </w:pPr>
    </w:p>
    <w:p w14:paraId="5BDA749B" w14:textId="77777777" w:rsidR="00000000" w:rsidRDefault="0080671D">
      <w:pPr>
        <w:pStyle w:val="af1"/>
        <w:rPr>
          <w:rtl/>
        </w:rPr>
      </w:pPr>
      <w:r>
        <w:rPr>
          <w:rtl/>
        </w:rPr>
        <w:t>היו"ר</w:t>
      </w:r>
      <w:r>
        <w:rPr>
          <w:rFonts w:hint="cs"/>
          <w:rtl/>
        </w:rPr>
        <w:t xml:space="preserve"> ראובן ריבלין</w:t>
      </w:r>
      <w:r>
        <w:rPr>
          <w:rtl/>
        </w:rPr>
        <w:t>:</w:t>
      </w:r>
    </w:p>
    <w:p w14:paraId="66B845A2" w14:textId="77777777" w:rsidR="00000000" w:rsidRDefault="0080671D">
      <w:pPr>
        <w:pStyle w:val="a0"/>
        <w:rPr>
          <w:rtl/>
        </w:rPr>
      </w:pPr>
    </w:p>
    <w:p w14:paraId="46544433" w14:textId="77777777" w:rsidR="00000000" w:rsidRDefault="0080671D">
      <w:pPr>
        <w:pStyle w:val="a0"/>
        <w:rPr>
          <w:rFonts w:hint="cs"/>
          <w:rtl/>
        </w:rPr>
      </w:pPr>
      <w:r>
        <w:rPr>
          <w:rFonts w:hint="cs"/>
          <w:rtl/>
        </w:rPr>
        <w:t>אפשר להכניס להצעת החוק את הגמלאים של "ביקור חולים"?</w:t>
      </w:r>
    </w:p>
    <w:p w14:paraId="29C92508" w14:textId="77777777" w:rsidR="00000000" w:rsidRDefault="0080671D">
      <w:pPr>
        <w:pStyle w:val="a0"/>
        <w:rPr>
          <w:rFonts w:hint="cs"/>
          <w:rtl/>
        </w:rPr>
      </w:pPr>
    </w:p>
    <w:p w14:paraId="249E68D8" w14:textId="77777777" w:rsidR="00000000" w:rsidRDefault="0080671D">
      <w:pPr>
        <w:pStyle w:val="-"/>
        <w:rPr>
          <w:rtl/>
        </w:rPr>
      </w:pPr>
      <w:bookmarkStart w:id="159" w:name="FS000000557T23_06_2004_12_51_14C"/>
      <w:bookmarkEnd w:id="159"/>
      <w:r>
        <w:rPr>
          <w:rtl/>
        </w:rPr>
        <w:t>עמיר פרץ (עם אחד):</w:t>
      </w:r>
    </w:p>
    <w:p w14:paraId="6C28DE23" w14:textId="77777777" w:rsidR="00000000" w:rsidRDefault="0080671D">
      <w:pPr>
        <w:pStyle w:val="a0"/>
        <w:rPr>
          <w:rtl/>
        </w:rPr>
      </w:pPr>
    </w:p>
    <w:p w14:paraId="76DEE357" w14:textId="77777777" w:rsidR="00000000" w:rsidRDefault="0080671D">
      <w:pPr>
        <w:pStyle w:val="a0"/>
        <w:rPr>
          <w:rFonts w:hint="cs"/>
          <w:rtl/>
        </w:rPr>
      </w:pPr>
      <w:r>
        <w:rPr>
          <w:rFonts w:hint="cs"/>
          <w:rtl/>
        </w:rPr>
        <w:t xml:space="preserve">אני מאוד מקווה. פה מדובר בשירות שהוא שירות של המדינה. בעמנואל יש שלושה גמלאים </w:t>
      </w:r>
      <w:r>
        <w:rPr>
          <w:rtl/>
        </w:rPr>
        <w:t>–</w:t>
      </w:r>
      <w:r>
        <w:rPr>
          <w:rFonts w:hint="cs"/>
          <w:rtl/>
        </w:rPr>
        <w:t xml:space="preserve"> שבעה חודשים. </w:t>
      </w:r>
    </w:p>
    <w:p w14:paraId="5FC47FE8" w14:textId="77777777" w:rsidR="00000000" w:rsidRDefault="0080671D">
      <w:pPr>
        <w:pStyle w:val="a0"/>
        <w:rPr>
          <w:rFonts w:hint="cs"/>
          <w:rtl/>
        </w:rPr>
      </w:pPr>
    </w:p>
    <w:p w14:paraId="106BD880" w14:textId="77777777" w:rsidR="00000000" w:rsidRDefault="0080671D">
      <w:pPr>
        <w:pStyle w:val="a0"/>
        <w:rPr>
          <w:rFonts w:hint="cs"/>
          <w:rtl/>
        </w:rPr>
      </w:pPr>
      <w:r>
        <w:rPr>
          <w:rFonts w:hint="cs"/>
          <w:rtl/>
        </w:rPr>
        <w:t>נכון שזה יישמע לכם מוזר, וע</w:t>
      </w:r>
      <w:r>
        <w:rPr>
          <w:rFonts w:hint="cs"/>
          <w:rtl/>
        </w:rPr>
        <w:t>וד מעט יקומו שרים ויגידו: מה זה שלושה גמלאים? מי אלה שבעת הגמלאים? עם כל הכבוד, הגיע זמן שנאמר לעצמנו שאין לאיש מאתנו זכות. מי נתן לנו את הזכות לעשות רפורמות ותחת הרפורמות האלה לרמוס אנשים ומשפחות ולהשאיר אותם חסרי כול? מאיפה מישהו לוקח לעצמו את הזכות הזאת</w:t>
      </w:r>
      <w:r>
        <w:rPr>
          <w:rFonts w:hint="cs"/>
          <w:rtl/>
        </w:rPr>
        <w:t>?</w:t>
      </w:r>
    </w:p>
    <w:p w14:paraId="145D6B96" w14:textId="77777777" w:rsidR="00000000" w:rsidRDefault="0080671D">
      <w:pPr>
        <w:pStyle w:val="a0"/>
        <w:rPr>
          <w:rFonts w:hint="cs"/>
          <w:rtl/>
        </w:rPr>
      </w:pPr>
    </w:p>
    <w:p w14:paraId="5EF51F19" w14:textId="77777777" w:rsidR="00000000" w:rsidRDefault="0080671D">
      <w:pPr>
        <w:pStyle w:val="a0"/>
        <w:rPr>
          <w:rFonts w:hint="cs"/>
          <w:rtl/>
        </w:rPr>
      </w:pPr>
      <w:r>
        <w:rPr>
          <w:rFonts w:hint="cs"/>
          <w:rtl/>
        </w:rPr>
        <w:t xml:space="preserve">אין דבר יותר חמור מאשר אנשים שאיבדו את הכתובת שלהם, איבדו את היכולת לפנות למישהו, מוצאים את עצמם מופקרים. </w:t>
      </w:r>
    </w:p>
    <w:p w14:paraId="7CB6F877" w14:textId="77777777" w:rsidR="00000000" w:rsidRDefault="0080671D">
      <w:pPr>
        <w:pStyle w:val="a0"/>
        <w:rPr>
          <w:rFonts w:hint="cs"/>
          <w:rtl/>
        </w:rPr>
      </w:pPr>
    </w:p>
    <w:p w14:paraId="1266ED23" w14:textId="77777777" w:rsidR="00000000" w:rsidRDefault="0080671D">
      <w:pPr>
        <w:pStyle w:val="a0"/>
        <w:rPr>
          <w:rFonts w:hint="cs"/>
          <w:rtl/>
        </w:rPr>
      </w:pPr>
      <w:r>
        <w:rPr>
          <w:rFonts w:hint="cs"/>
          <w:rtl/>
        </w:rPr>
        <w:t>אני מזהיר כאן את הממשלה הזאת. יכול להיות שאתם מזלזלים בעובדה שמדובר באנשים שכבר כולם התרגלו להשמיץ אותם, כולם התרגלו לתקוף אותם, הם הפכו לדגל פול</w:t>
      </w:r>
      <w:r>
        <w:rPr>
          <w:rFonts w:hint="cs"/>
          <w:rtl/>
        </w:rPr>
        <w:t xml:space="preserve">יטי. אבל תדעו לכם, ההתמוטטות של הממשלה הזאת יכולה להתחיל דווקא מהיחס לאותם אנשים שהגמלה שלהם מגיעה אולי ל-1,000-2,000 שקלים. </w:t>
      </w:r>
    </w:p>
    <w:p w14:paraId="11A40D97" w14:textId="77777777" w:rsidR="00000000" w:rsidRDefault="0080671D">
      <w:pPr>
        <w:pStyle w:val="a0"/>
        <w:rPr>
          <w:rFonts w:hint="cs"/>
          <w:rtl/>
        </w:rPr>
      </w:pPr>
    </w:p>
    <w:p w14:paraId="5DAA2455" w14:textId="77777777" w:rsidR="00000000" w:rsidRDefault="0080671D">
      <w:pPr>
        <w:pStyle w:val="a0"/>
        <w:rPr>
          <w:rFonts w:hint="cs"/>
          <w:rtl/>
        </w:rPr>
      </w:pPr>
      <w:r>
        <w:rPr>
          <w:rFonts w:hint="cs"/>
          <w:rtl/>
        </w:rPr>
        <w:t>יש עובדים במועצה הדתית שהגמלה שלהם לא מגיעה ל-500 ש"ח. על זה מדובר. מזה אנשים צריכים ללכת לביתם, למשפחתם ולשמור על כבודם. אבל מיל</w:t>
      </w:r>
      <w:r>
        <w:rPr>
          <w:rFonts w:hint="cs"/>
          <w:rtl/>
        </w:rPr>
        <w:t>א, הדרך המשונה שבה אתם רומסים את הכבוד של האנשים האלה, מה עם הכבוד שלכם כממשלה? עד מתי תוותרו על הכבוד שלכם בפני אותן קבוצות, אותם אזרחים?</w:t>
      </w:r>
    </w:p>
    <w:p w14:paraId="6340BFD9" w14:textId="77777777" w:rsidR="00000000" w:rsidRDefault="0080671D">
      <w:pPr>
        <w:pStyle w:val="a0"/>
        <w:rPr>
          <w:rFonts w:hint="cs"/>
          <w:rtl/>
        </w:rPr>
      </w:pPr>
    </w:p>
    <w:p w14:paraId="460CC20C" w14:textId="77777777" w:rsidR="00000000" w:rsidRDefault="0080671D">
      <w:pPr>
        <w:pStyle w:val="a0"/>
        <w:rPr>
          <w:rFonts w:hint="cs"/>
          <w:rtl/>
        </w:rPr>
      </w:pPr>
      <w:r>
        <w:rPr>
          <w:rFonts w:hint="cs"/>
          <w:rtl/>
        </w:rPr>
        <w:t>אני פונה לחברי השר זבולון אורלב. אני שמעתי ממך דבר מאוד קשה לפני זמן מה. אדוני שר הרווחה, אני רוצה לפנות אליך. אדוני</w:t>
      </w:r>
      <w:r>
        <w:rPr>
          <w:rFonts w:hint="cs"/>
          <w:rtl/>
        </w:rPr>
        <w:t xml:space="preserve"> ראש הממשלה - - -</w:t>
      </w:r>
    </w:p>
    <w:p w14:paraId="727D1482" w14:textId="77777777" w:rsidR="00000000" w:rsidRDefault="0080671D">
      <w:pPr>
        <w:pStyle w:val="a0"/>
        <w:ind w:firstLine="0"/>
        <w:rPr>
          <w:rFonts w:hint="cs"/>
          <w:rtl/>
        </w:rPr>
      </w:pPr>
    </w:p>
    <w:p w14:paraId="4388AA60" w14:textId="77777777" w:rsidR="00000000" w:rsidRDefault="0080671D">
      <w:pPr>
        <w:pStyle w:val="af1"/>
        <w:rPr>
          <w:rFonts w:hint="cs"/>
          <w:rtl/>
        </w:rPr>
      </w:pPr>
      <w:r>
        <w:rPr>
          <w:rtl/>
        </w:rPr>
        <w:t>היו"ר ראובן ריבלין:</w:t>
      </w:r>
    </w:p>
    <w:p w14:paraId="6CFCF51F" w14:textId="77777777" w:rsidR="00000000" w:rsidRDefault="0080671D">
      <w:pPr>
        <w:pStyle w:val="a0"/>
        <w:rPr>
          <w:rFonts w:hint="cs"/>
          <w:rtl/>
        </w:rPr>
      </w:pPr>
    </w:p>
    <w:p w14:paraId="3F5494B5" w14:textId="77777777" w:rsidR="00000000" w:rsidRDefault="0080671D">
      <w:pPr>
        <w:pStyle w:val="a0"/>
        <w:rPr>
          <w:rFonts w:hint="cs"/>
          <w:rtl/>
        </w:rPr>
      </w:pPr>
      <w:r>
        <w:rPr>
          <w:rFonts w:hint="cs"/>
          <w:rtl/>
        </w:rPr>
        <w:t>אדוני שר הרווחה, הנואם פונה אליך, האם אדוני שמע ולא רוצה לשמוע? אין לי בעיה עם זה.</w:t>
      </w:r>
    </w:p>
    <w:p w14:paraId="2AD9B3B4" w14:textId="77777777" w:rsidR="00000000" w:rsidRDefault="0080671D">
      <w:pPr>
        <w:pStyle w:val="a0"/>
        <w:ind w:firstLine="0"/>
        <w:rPr>
          <w:rFonts w:hint="cs"/>
          <w:rtl/>
        </w:rPr>
      </w:pPr>
    </w:p>
    <w:p w14:paraId="7CCFD2F5" w14:textId="77777777" w:rsidR="00000000" w:rsidRDefault="0080671D">
      <w:pPr>
        <w:pStyle w:val="a"/>
        <w:rPr>
          <w:rtl/>
        </w:rPr>
      </w:pPr>
      <w:bookmarkStart w:id="160" w:name="FS000000557T23_06_2004_13_08_38"/>
      <w:bookmarkStart w:id="161" w:name="_Toc101171333"/>
      <w:bookmarkEnd w:id="160"/>
      <w:r>
        <w:rPr>
          <w:rFonts w:hint="eastAsia"/>
          <w:rtl/>
        </w:rPr>
        <w:t>עמיר</w:t>
      </w:r>
      <w:r>
        <w:rPr>
          <w:rtl/>
        </w:rPr>
        <w:t xml:space="preserve"> פרץ (עם אחד):</w:t>
      </w:r>
      <w:bookmarkEnd w:id="161"/>
    </w:p>
    <w:p w14:paraId="4BDD07A6" w14:textId="77777777" w:rsidR="00000000" w:rsidRDefault="0080671D">
      <w:pPr>
        <w:pStyle w:val="a0"/>
        <w:ind w:firstLine="0"/>
        <w:rPr>
          <w:rFonts w:hint="cs"/>
          <w:rtl/>
        </w:rPr>
      </w:pPr>
    </w:p>
    <w:p w14:paraId="797B54E0" w14:textId="77777777" w:rsidR="00000000" w:rsidRDefault="0080671D">
      <w:pPr>
        <w:pStyle w:val="a0"/>
        <w:rPr>
          <w:rFonts w:hint="cs"/>
          <w:rtl/>
        </w:rPr>
      </w:pPr>
      <w:r>
        <w:rPr>
          <w:rFonts w:hint="cs"/>
          <w:rtl/>
        </w:rPr>
        <w:t>אדוני שר הרווחה, אני יודע שאתה בעידנא דריתחא אמרת דבר קשה, אבל שתדע שהצעת חוק הזאת היא תולדה של הסכמה של כל החבר</w:t>
      </w:r>
      <w:r>
        <w:rPr>
          <w:rFonts w:hint="cs"/>
          <w:rtl/>
        </w:rPr>
        <w:t>ים בוועדת הפנים, לרבות הנציגים של המפד"ל בוועדת הפנים. הצעת החוק הזאת נבנתה כהצעה שהיתה צריכה לבוא כקונסנזוס. אני חושב שהמשפט שלך, שאומר שמדובר פה בפופוליזם, הוא משפט לא ראוי, שאין לו מקום, מכיוון שכשמדברים על גמלאי שלא מקבל את הגמלה שלו 30 חודש, על איזה פ</w:t>
      </w:r>
      <w:r>
        <w:rPr>
          <w:rFonts w:hint="cs"/>
          <w:rtl/>
        </w:rPr>
        <w:t>ופוליזם מדובר? מה עוד נותר? כמה אפשר להשאיר אותם חסרי כול עד שמישהו יעשה מעשה?</w:t>
      </w:r>
    </w:p>
    <w:p w14:paraId="0B7412F5" w14:textId="77777777" w:rsidR="00000000" w:rsidRDefault="0080671D">
      <w:pPr>
        <w:pStyle w:val="a0"/>
        <w:rPr>
          <w:rFonts w:hint="cs"/>
          <w:rtl/>
        </w:rPr>
      </w:pPr>
    </w:p>
    <w:p w14:paraId="7F0804F6" w14:textId="77777777" w:rsidR="00000000" w:rsidRDefault="0080671D">
      <w:pPr>
        <w:pStyle w:val="a0"/>
        <w:rPr>
          <w:rFonts w:hint="cs"/>
          <w:rtl/>
        </w:rPr>
      </w:pPr>
      <w:r>
        <w:rPr>
          <w:rFonts w:hint="cs"/>
          <w:rtl/>
        </w:rPr>
        <w:t xml:space="preserve">לכן, אני חושב שהגיעה השעה, כל מלה כאן מיותרת. העוול זועק לשמים. הצורך לעשות צדק זועק לשמים. אני פונה לממשלה הזאת: יש לכם הזדמנות, עם כל ההחלטה הקואליציונית שלכם, לצאת מהאטימות </w:t>
      </w:r>
      <w:r>
        <w:rPr>
          <w:rFonts w:hint="cs"/>
          <w:rtl/>
        </w:rPr>
        <w:t xml:space="preserve">הזאת ולתת סיכוי ואיזו תקווה לאנשים האלה, שלא עשו שום רע לאף אחד, לא עשו שום פשע נגד אף אחד. כל מה שהם עשו זה שכל ימי חייהם הם עבדו מאוד קשה, וכל מה שהם מבקשים </w:t>
      </w:r>
      <w:r>
        <w:rPr>
          <w:rtl/>
        </w:rPr>
        <w:t>–</w:t>
      </w:r>
      <w:r>
        <w:rPr>
          <w:rFonts w:hint="cs"/>
          <w:rtl/>
        </w:rPr>
        <w:t xml:space="preserve"> שתינתן להם הגמלה שלהם בכבוד. תפסיקו להשפיל את כולם. לא יכול להיות שכל אדם שזכאי כאן למשהו צריך </w:t>
      </w:r>
      <w:r>
        <w:rPr>
          <w:rFonts w:hint="cs"/>
          <w:rtl/>
        </w:rPr>
        <w:t>להיאבק על כך. הגיעה השעה שאנשים יקבלו את מה שמגיע להם גם בדרך מכובדת. לא רק המשכורת חשובה, גם כבודם של בני-אדם חשוב כאן. תודה רבה.</w:t>
      </w:r>
    </w:p>
    <w:p w14:paraId="71B347E7" w14:textId="77777777" w:rsidR="00000000" w:rsidRDefault="0080671D">
      <w:pPr>
        <w:pStyle w:val="a0"/>
        <w:rPr>
          <w:rFonts w:hint="cs"/>
          <w:rtl/>
        </w:rPr>
      </w:pPr>
    </w:p>
    <w:p w14:paraId="05DA508C" w14:textId="77777777" w:rsidR="00000000" w:rsidRDefault="0080671D">
      <w:pPr>
        <w:pStyle w:val="af1"/>
        <w:rPr>
          <w:rFonts w:hint="cs"/>
          <w:rtl/>
        </w:rPr>
      </w:pPr>
      <w:r>
        <w:rPr>
          <w:rtl/>
        </w:rPr>
        <w:t>היו"ר ראובן ריבלין:</w:t>
      </w:r>
    </w:p>
    <w:p w14:paraId="2350C66E" w14:textId="77777777" w:rsidR="00000000" w:rsidRDefault="0080671D">
      <w:pPr>
        <w:pStyle w:val="a0"/>
        <w:rPr>
          <w:rFonts w:hint="cs"/>
          <w:rtl/>
        </w:rPr>
      </w:pPr>
    </w:p>
    <w:p w14:paraId="6CD92CF2" w14:textId="77777777" w:rsidR="00000000" w:rsidRDefault="0080671D">
      <w:pPr>
        <w:pStyle w:val="a0"/>
        <w:rPr>
          <w:rFonts w:hint="cs"/>
          <w:rtl/>
        </w:rPr>
      </w:pPr>
      <w:r>
        <w:rPr>
          <w:rFonts w:hint="cs"/>
          <w:rtl/>
        </w:rPr>
        <w:t>חבר הכנסת עמיר פרץ, אינך יודע כמה רוחשים לך כבוד. ראש הממשלה אישית רוצה לענות לך על הצעת החוק. בבקשה. ל</w:t>
      </w:r>
      <w:r>
        <w:rPr>
          <w:rFonts w:hint="cs"/>
          <w:rtl/>
        </w:rPr>
        <w:t>אחר מכן ישיב, כמובן, גם השר גדעון עזרא. חבר הכנסת רמון, אדוני שואל אותי שאלות מעבר ליכולתי להשיב.</w:t>
      </w:r>
    </w:p>
    <w:p w14:paraId="629E2896" w14:textId="77777777" w:rsidR="00000000" w:rsidRDefault="0080671D">
      <w:pPr>
        <w:pStyle w:val="af0"/>
        <w:rPr>
          <w:rtl/>
        </w:rPr>
      </w:pPr>
    </w:p>
    <w:p w14:paraId="6887F940" w14:textId="77777777" w:rsidR="00000000" w:rsidRDefault="0080671D">
      <w:pPr>
        <w:pStyle w:val="af0"/>
        <w:rPr>
          <w:rtl/>
        </w:rPr>
      </w:pPr>
      <w:r>
        <w:rPr>
          <w:rFonts w:hint="eastAsia"/>
          <w:rtl/>
        </w:rPr>
        <w:t>חיים</w:t>
      </w:r>
      <w:r>
        <w:rPr>
          <w:rtl/>
        </w:rPr>
        <w:t xml:space="preserve"> רמון (העבודה-מימד):</w:t>
      </w:r>
    </w:p>
    <w:p w14:paraId="437208A2" w14:textId="77777777" w:rsidR="00000000" w:rsidRDefault="0080671D">
      <w:pPr>
        <w:pStyle w:val="a0"/>
        <w:rPr>
          <w:rFonts w:hint="cs"/>
          <w:rtl/>
        </w:rPr>
      </w:pPr>
    </w:p>
    <w:p w14:paraId="08C1F669" w14:textId="77777777" w:rsidR="00000000" w:rsidRDefault="0080671D">
      <w:pPr>
        <w:pStyle w:val="a0"/>
        <w:rPr>
          <w:rFonts w:hint="cs"/>
          <w:rtl/>
        </w:rPr>
      </w:pPr>
      <w:r>
        <w:rPr>
          <w:rFonts w:hint="cs"/>
          <w:rtl/>
        </w:rPr>
        <w:t>יש לך יכולת, אין לך רצון, אדוני היושב-ראש.</w:t>
      </w:r>
    </w:p>
    <w:p w14:paraId="1416DF88" w14:textId="77777777" w:rsidR="00000000" w:rsidRDefault="0080671D">
      <w:pPr>
        <w:pStyle w:val="a0"/>
        <w:ind w:firstLine="0"/>
        <w:rPr>
          <w:rFonts w:hint="cs"/>
          <w:rtl/>
        </w:rPr>
      </w:pPr>
    </w:p>
    <w:p w14:paraId="4C8A1F86" w14:textId="77777777" w:rsidR="00000000" w:rsidRDefault="0080671D">
      <w:pPr>
        <w:pStyle w:val="af1"/>
        <w:rPr>
          <w:rtl/>
        </w:rPr>
      </w:pPr>
      <w:r>
        <w:rPr>
          <w:rtl/>
        </w:rPr>
        <w:t>היו"ר ראובן ריבלין:</w:t>
      </w:r>
    </w:p>
    <w:p w14:paraId="69E83D94" w14:textId="77777777" w:rsidR="00000000" w:rsidRDefault="0080671D">
      <w:pPr>
        <w:pStyle w:val="a0"/>
        <w:ind w:firstLine="0"/>
        <w:rPr>
          <w:rFonts w:hint="cs"/>
          <w:rtl/>
        </w:rPr>
      </w:pPr>
    </w:p>
    <w:p w14:paraId="0D8F582C" w14:textId="77777777" w:rsidR="00000000" w:rsidRDefault="0080671D">
      <w:pPr>
        <w:pStyle w:val="a0"/>
        <w:rPr>
          <w:rFonts w:hint="cs"/>
          <w:rtl/>
        </w:rPr>
      </w:pPr>
      <w:r>
        <w:rPr>
          <w:rFonts w:hint="cs"/>
          <w:rtl/>
        </w:rPr>
        <w:t>רבותי חברי הכנסת, רשות הדיבור לראש הממשלה.</w:t>
      </w:r>
    </w:p>
    <w:p w14:paraId="4F3637B2" w14:textId="77777777" w:rsidR="00000000" w:rsidRDefault="0080671D">
      <w:pPr>
        <w:pStyle w:val="a0"/>
        <w:rPr>
          <w:rFonts w:hint="cs"/>
          <w:rtl/>
        </w:rPr>
      </w:pPr>
    </w:p>
    <w:p w14:paraId="6E038BD7" w14:textId="77777777" w:rsidR="00000000" w:rsidRDefault="0080671D">
      <w:pPr>
        <w:pStyle w:val="a"/>
        <w:rPr>
          <w:rtl/>
        </w:rPr>
      </w:pPr>
      <w:bookmarkStart w:id="162" w:name="FS000000482T23_06_2004_13_23_48"/>
      <w:bookmarkStart w:id="163" w:name="_Toc101171334"/>
      <w:bookmarkEnd w:id="162"/>
      <w:r>
        <w:rPr>
          <w:rFonts w:hint="eastAsia"/>
          <w:rtl/>
        </w:rPr>
        <w:t>ראש</w:t>
      </w:r>
      <w:r>
        <w:rPr>
          <w:rtl/>
        </w:rPr>
        <w:t xml:space="preserve"> הממשלה אריאל שרון:</w:t>
      </w:r>
      <w:bookmarkEnd w:id="163"/>
    </w:p>
    <w:p w14:paraId="1918B1B1" w14:textId="77777777" w:rsidR="00000000" w:rsidRDefault="0080671D">
      <w:pPr>
        <w:pStyle w:val="a0"/>
        <w:ind w:firstLine="0"/>
        <w:rPr>
          <w:rFonts w:hint="cs"/>
          <w:rtl/>
        </w:rPr>
      </w:pPr>
    </w:p>
    <w:p w14:paraId="63658D12" w14:textId="77777777" w:rsidR="00000000" w:rsidRDefault="0080671D">
      <w:pPr>
        <w:pStyle w:val="a0"/>
        <w:rPr>
          <w:rFonts w:hint="cs"/>
          <w:rtl/>
        </w:rPr>
      </w:pPr>
      <w:r>
        <w:rPr>
          <w:rFonts w:hint="cs"/>
          <w:rtl/>
        </w:rPr>
        <w:t>אדוני היושב-ראש, כנסת נכבדה, שמעתי את נאומו הנרגש של חבר הכנסת עמיר פרץ. אני מבין שאין לך, כנראה, מנוס, אתה חייב לעמוד כאן ולנסות ולתקוף בכל דבר אפשרי. אך חשוב שחברי הכנסת ידעו את המצב לאשורו. מאחר שכך אני רואה את הדברים, ביקשתי לעלות הנה ולתת תשובה על א</w:t>
      </w:r>
      <w:r>
        <w:rPr>
          <w:rFonts w:hint="cs"/>
          <w:rtl/>
        </w:rPr>
        <w:t>ותה בעיה שהצגת בהתרגשות רבה כל כך.</w:t>
      </w:r>
    </w:p>
    <w:p w14:paraId="49E1C71A" w14:textId="77777777" w:rsidR="00000000" w:rsidRDefault="0080671D">
      <w:pPr>
        <w:pStyle w:val="a0"/>
        <w:rPr>
          <w:rFonts w:hint="cs"/>
          <w:rtl/>
        </w:rPr>
      </w:pPr>
    </w:p>
    <w:p w14:paraId="75A008EF" w14:textId="77777777" w:rsidR="00000000" w:rsidRDefault="0080671D">
      <w:pPr>
        <w:pStyle w:val="a0"/>
        <w:rPr>
          <w:rFonts w:hint="cs"/>
          <w:rtl/>
        </w:rPr>
      </w:pPr>
      <w:r>
        <w:rPr>
          <w:rFonts w:hint="cs"/>
          <w:rtl/>
        </w:rPr>
        <w:t>בזה אני רוצה להודיע, שהממשלה לא תפקיר את הפנסיונרים של המועצות הדתיות, כפי שלא תפקיר את שכר העובדים במועצות הדתיות וברשויות המקומיות.</w:t>
      </w:r>
    </w:p>
    <w:p w14:paraId="1783A686" w14:textId="77777777" w:rsidR="00000000" w:rsidRDefault="0080671D">
      <w:pPr>
        <w:pStyle w:val="a0"/>
        <w:ind w:firstLine="0"/>
        <w:rPr>
          <w:rFonts w:hint="cs"/>
          <w:rtl/>
        </w:rPr>
      </w:pPr>
    </w:p>
    <w:p w14:paraId="30981329" w14:textId="77777777" w:rsidR="00000000" w:rsidRDefault="0080671D">
      <w:pPr>
        <w:pStyle w:val="af0"/>
        <w:rPr>
          <w:rtl/>
        </w:rPr>
      </w:pPr>
      <w:r>
        <w:rPr>
          <w:rFonts w:hint="eastAsia"/>
          <w:rtl/>
        </w:rPr>
        <w:t>בנימין</w:t>
      </w:r>
      <w:r>
        <w:rPr>
          <w:rtl/>
        </w:rPr>
        <w:t xml:space="preserve"> אלון (האיחוד הלאומי - ישראל ביתנו):</w:t>
      </w:r>
    </w:p>
    <w:p w14:paraId="5523D360" w14:textId="77777777" w:rsidR="00000000" w:rsidRDefault="0080671D">
      <w:pPr>
        <w:pStyle w:val="a0"/>
        <w:rPr>
          <w:rFonts w:hint="cs"/>
          <w:rtl/>
        </w:rPr>
      </w:pPr>
    </w:p>
    <w:p w14:paraId="5A70EEA7" w14:textId="77777777" w:rsidR="00000000" w:rsidRDefault="0080671D">
      <w:pPr>
        <w:pStyle w:val="a0"/>
        <w:ind w:left="719" w:firstLine="0"/>
        <w:rPr>
          <w:rFonts w:hint="cs"/>
          <w:rtl/>
        </w:rPr>
      </w:pPr>
      <w:r>
        <w:rPr>
          <w:rFonts w:hint="cs"/>
          <w:rtl/>
        </w:rPr>
        <w:t xml:space="preserve">- - - </w:t>
      </w:r>
    </w:p>
    <w:p w14:paraId="39806245" w14:textId="77777777" w:rsidR="00000000" w:rsidRDefault="0080671D">
      <w:pPr>
        <w:pStyle w:val="a0"/>
        <w:ind w:left="719" w:firstLine="0"/>
        <w:rPr>
          <w:rFonts w:hint="cs"/>
        </w:rPr>
      </w:pPr>
    </w:p>
    <w:p w14:paraId="0D46D699" w14:textId="77777777" w:rsidR="00000000" w:rsidRDefault="0080671D">
      <w:pPr>
        <w:pStyle w:val="af1"/>
        <w:rPr>
          <w:rtl/>
        </w:rPr>
      </w:pPr>
      <w:r>
        <w:rPr>
          <w:rtl/>
        </w:rPr>
        <w:t>היו"ר ראובן ריבלין:</w:t>
      </w:r>
    </w:p>
    <w:p w14:paraId="71A363C7" w14:textId="77777777" w:rsidR="00000000" w:rsidRDefault="0080671D">
      <w:pPr>
        <w:pStyle w:val="a0"/>
        <w:ind w:firstLine="0"/>
        <w:rPr>
          <w:rFonts w:hint="cs"/>
          <w:rtl/>
        </w:rPr>
      </w:pPr>
    </w:p>
    <w:p w14:paraId="2437ABFA" w14:textId="77777777" w:rsidR="00000000" w:rsidRDefault="0080671D">
      <w:pPr>
        <w:pStyle w:val="a0"/>
        <w:rPr>
          <w:rFonts w:hint="cs"/>
          <w:rtl/>
        </w:rPr>
      </w:pPr>
      <w:r>
        <w:rPr>
          <w:rFonts w:hint="cs"/>
          <w:rtl/>
        </w:rPr>
        <w:t>חבר הכנסת אל</w:t>
      </w:r>
      <w:r>
        <w:rPr>
          <w:rFonts w:hint="cs"/>
          <w:rtl/>
        </w:rPr>
        <w:t>ון, שהוא כאלון.</w:t>
      </w:r>
    </w:p>
    <w:p w14:paraId="06CD51D7" w14:textId="77777777" w:rsidR="00000000" w:rsidRDefault="0080671D">
      <w:pPr>
        <w:pStyle w:val="a0"/>
        <w:ind w:firstLine="0"/>
        <w:rPr>
          <w:rFonts w:hint="cs"/>
          <w:rtl/>
        </w:rPr>
      </w:pPr>
    </w:p>
    <w:p w14:paraId="0DC96B8B" w14:textId="77777777" w:rsidR="00000000" w:rsidRDefault="0080671D">
      <w:pPr>
        <w:pStyle w:val="af0"/>
        <w:rPr>
          <w:rFonts w:hint="cs"/>
          <w:rtl/>
        </w:rPr>
      </w:pPr>
      <w:r>
        <w:rPr>
          <w:rFonts w:hint="eastAsia"/>
          <w:rtl/>
        </w:rPr>
        <w:t>בנימין</w:t>
      </w:r>
      <w:r>
        <w:rPr>
          <w:rtl/>
        </w:rPr>
        <w:t xml:space="preserve"> אלון (האיחוד הלאומי - ישראל ביתנו):</w:t>
      </w:r>
    </w:p>
    <w:p w14:paraId="032F5D16" w14:textId="77777777" w:rsidR="00000000" w:rsidRDefault="0080671D">
      <w:pPr>
        <w:pStyle w:val="a0"/>
        <w:rPr>
          <w:rFonts w:hint="cs"/>
          <w:rtl/>
        </w:rPr>
      </w:pPr>
    </w:p>
    <w:p w14:paraId="4B12C133" w14:textId="77777777" w:rsidR="00000000" w:rsidRDefault="0080671D">
      <w:pPr>
        <w:pStyle w:val="a0"/>
        <w:rPr>
          <w:rFonts w:hint="cs"/>
          <w:rtl/>
        </w:rPr>
      </w:pPr>
      <w:r>
        <w:rPr>
          <w:rFonts w:hint="cs"/>
          <w:rtl/>
        </w:rPr>
        <w:t>- - -</w:t>
      </w:r>
    </w:p>
    <w:p w14:paraId="298AA1D0" w14:textId="77777777" w:rsidR="00000000" w:rsidRDefault="0080671D">
      <w:pPr>
        <w:pStyle w:val="a0"/>
        <w:rPr>
          <w:rFonts w:hint="cs"/>
          <w:rtl/>
        </w:rPr>
      </w:pPr>
    </w:p>
    <w:p w14:paraId="466E82B3" w14:textId="77777777" w:rsidR="00000000" w:rsidRDefault="0080671D">
      <w:pPr>
        <w:pStyle w:val="af1"/>
        <w:rPr>
          <w:rtl/>
        </w:rPr>
      </w:pPr>
      <w:r>
        <w:rPr>
          <w:rtl/>
        </w:rPr>
        <w:t>היו"ר ראובן ריבלין:</w:t>
      </w:r>
    </w:p>
    <w:p w14:paraId="1898FA93" w14:textId="77777777" w:rsidR="00000000" w:rsidRDefault="0080671D">
      <w:pPr>
        <w:pStyle w:val="a0"/>
        <w:ind w:firstLine="0"/>
        <w:rPr>
          <w:rFonts w:hint="cs"/>
          <w:rtl/>
        </w:rPr>
      </w:pPr>
    </w:p>
    <w:p w14:paraId="3FD1A24F" w14:textId="77777777" w:rsidR="00000000" w:rsidRDefault="0080671D">
      <w:pPr>
        <w:pStyle w:val="a0"/>
        <w:rPr>
          <w:rFonts w:hint="cs"/>
          <w:rtl/>
        </w:rPr>
      </w:pPr>
      <w:r>
        <w:rPr>
          <w:rFonts w:hint="cs"/>
          <w:rtl/>
        </w:rPr>
        <w:t xml:space="preserve">חבר הכנסת אלון, לא קראתי כדי לומר מה שמך. קראתי כדי לומר לך שאני בדרך לקרוא לך לסדר. </w:t>
      </w:r>
    </w:p>
    <w:p w14:paraId="684C806C" w14:textId="77777777" w:rsidR="00000000" w:rsidRDefault="0080671D">
      <w:pPr>
        <w:pStyle w:val="a0"/>
        <w:ind w:firstLine="0"/>
        <w:rPr>
          <w:rFonts w:hint="cs"/>
          <w:rtl/>
        </w:rPr>
      </w:pPr>
    </w:p>
    <w:p w14:paraId="59E79343" w14:textId="77777777" w:rsidR="00000000" w:rsidRDefault="0080671D">
      <w:pPr>
        <w:pStyle w:val="af0"/>
        <w:rPr>
          <w:rtl/>
        </w:rPr>
      </w:pPr>
      <w:r>
        <w:rPr>
          <w:rFonts w:hint="eastAsia"/>
          <w:rtl/>
        </w:rPr>
        <w:t>דליה</w:t>
      </w:r>
      <w:r>
        <w:rPr>
          <w:rtl/>
        </w:rPr>
        <w:t xml:space="preserve"> איציק (העבודה-מימד):</w:t>
      </w:r>
    </w:p>
    <w:p w14:paraId="24095DFD" w14:textId="77777777" w:rsidR="00000000" w:rsidRDefault="0080671D">
      <w:pPr>
        <w:pStyle w:val="a0"/>
        <w:rPr>
          <w:rFonts w:hint="cs"/>
          <w:rtl/>
        </w:rPr>
      </w:pPr>
    </w:p>
    <w:p w14:paraId="166774ED" w14:textId="77777777" w:rsidR="00000000" w:rsidRDefault="0080671D">
      <w:pPr>
        <w:pStyle w:val="a0"/>
        <w:rPr>
          <w:rFonts w:hint="cs"/>
          <w:rtl/>
        </w:rPr>
      </w:pPr>
      <w:r>
        <w:rPr>
          <w:rFonts w:hint="cs"/>
          <w:rtl/>
        </w:rPr>
        <w:t>- - -</w:t>
      </w:r>
    </w:p>
    <w:p w14:paraId="19FD5C8D" w14:textId="77777777" w:rsidR="00000000" w:rsidRDefault="0080671D">
      <w:pPr>
        <w:pStyle w:val="a0"/>
        <w:rPr>
          <w:rFonts w:hint="cs"/>
          <w:rtl/>
        </w:rPr>
      </w:pPr>
    </w:p>
    <w:p w14:paraId="27D44665" w14:textId="77777777" w:rsidR="00000000" w:rsidRDefault="0080671D">
      <w:pPr>
        <w:pStyle w:val="af1"/>
        <w:rPr>
          <w:rtl/>
        </w:rPr>
      </w:pPr>
      <w:r>
        <w:rPr>
          <w:rtl/>
        </w:rPr>
        <w:t>היו"ר ראובן ריבלין:</w:t>
      </w:r>
    </w:p>
    <w:p w14:paraId="159D5AE0" w14:textId="77777777" w:rsidR="00000000" w:rsidRDefault="0080671D">
      <w:pPr>
        <w:pStyle w:val="a0"/>
        <w:rPr>
          <w:rtl/>
        </w:rPr>
      </w:pPr>
    </w:p>
    <w:p w14:paraId="50B3F01B" w14:textId="77777777" w:rsidR="00000000" w:rsidRDefault="0080671D">
      <w:pPr>
        <w:pStyle w:val="a0"/>
        <w:rPr>
          <w:rFonts w:hint="cs"/>
          <w:rtl/>
        </w:rPr>
      </w:pPr>
      <w:r>
        <w:rPr>
          <w:rFonts w:hint="cs"/>
          <w:rtl/>
        </w:rPr>
        <w:t>חברת הכנסת איציק. חבר הכנ</w:t>
      </w:r>
      <w:r>
        <w:rPr>
          <w:rFonts w:hint="cs"/>
          <w:rtl/>
        </w:rPr>
        <w:t>סת אלון, אדוני רוצה להתרגל להיותו פרלמנטר?</w:t>
      </w:r>
    </w:p>
    <w:p w14:paraId="220F2682" w14:textId="77777777" w:rsidR="00000000" w:rsidRDefault="0080671D">
      <w:pPr>
        <w:pStyle w:val="a0"/>
        <w:ind w:firstLine="0"/>
        <w:rPr>
          <w:rFonts w:hint="cs"/>
          <w:rtl/>
        </w:rPr>
      </w:pPr>
    </w:p>
    <w:p w14:paraId="3A4515E1" w14:textId="77777777" w:rsidR="00000000" w:rsidRDefault="0080671D">
      <w:pPr>
        <w:pStyle w:val="af0"/>
        <w:rPr>
          <w:rtl/>
        </w:rPr>
      </w:pPr>
      <w:r>
        <w:rPr>
          <w:rFonts w:hint="eastAsia"/>
          <w:rtl/>
        </w:rPr>
        <w:t>יוסי</w:t>
      </w:r>
      <w:r>
        <w:rPr>
          <w:rtl/>
        </w:rPr>
        <w:t xml:space="preserve"> שריד (יחד):</w:t>
      </w:r>
    </w:p>
    <w:p w14:paraId="07652B9D" w14:textId="77777777" w:rsidR="00000000" w:rsidRDefault="0080671D">
      <w:pPr>
        <w:pStyle w:val="a0"/>
        <w:rPr>
          <w:rFonts w:hint="cs"/>
          <w:rtl/>
        </w:rPr>
      </w:pPr>
    </w:p>
    <w:p w14:paraId="4F46D577" w14:textId="77777777" w:rsidR="00000000" w:rsidRDefault="0080671D">
      <w:pPr>
        <w:pStyle w:val="a0"/>
        <w:rPr>
          <w:rFonts w:hint="cs"/>
          <w:rtl/>
        </w:rPr>
      </w:pPr>
      <w:r>
        <w:rPr>
          <w:rFonts w:hint="cs"/>
          <w:rtl/>
        </w:rPr>
        <w:t>- - -</w:t>
      </w:r>
    </w:p>
    <w:p w14:paraId="6B780F3E" w14:textId="77777777" w:rsidR="00000000" w:rsidRDefault="0080671D">
      <w:pPr>
        <w:pStyle w:val="a0"/>
        <w:rPr>
          <w:rFonts w:hint="cs"/>
          <w:rtl/>
        </w:rPr>
      </w:pPr>
    </w:p>
    <w:p w14:paraId="77EDB5A1" w14:textId="77777777" w:rsidR="00000000" w:rsidRDefault="0080671D">
      <w:pPr>
        <w:pStyle w:val="af1"/>
        <w:rPr>
          <w:rtl/>
        </w:rPr>
      </w:pPr>
      <w:r>
        <w:rPr>
          <w:rtl/>
        </w:rPr>
        <w:t>היו"ר ראובן ריבלין:</w:t>
      </w:r>
    </w:p>
    <w:p w14:paraId="755DE848" w14:textId="77777777" w:rsidR="00000000" w:rsidRDefault="0080671D">
      <w:pPr>
        <w:pStyle w:val="a0"/>
        <w:rPr>
          <w:rtl/>
        </w:rPr>
      </w:pPr>
    </w:p>
    <w:p w14:paraId="2EA509AB" w14:textId="77777777" w:rsidR="00000000" w:rsidRDefault="0080671D">
      <w:pPr>
        <w:pStyle w:val="a0"/>
        <w:rPr>
          <w:rFonts w:hint="cs"/>
          <w:rtl/>
        </w:rPr>
      </w:pPr>
      <w:r>
        <w:rPr>
          <w:rFonts w:hint="cs"/>
          <w:rtl/>
        </w:rPr>
        <w:t>אחרי ראש הממשלה.</w:t>
      </w:r>
    </w:p>
    <w:p w14:paraId="0C70B42D" w14:textId="77777777" w:rsidR="00000000" w:rsidRDefault="0080671D">
      <w:pPr>
        <w:pStyle w:val="a0"/>
        <w:rPr>
          <w:rFonts w:hint="cs"/>
          <w:rtl/>
        </w:rPr>
      </w:pPr>
    </w:p>
    <w:p w14:paraId="5ABCC7A9" w14:textId="77777777" w:rsidR="00000000" w:rsidRDefault="0080671D">
      <w:pPr>
        <w:pStyle w:val="-"/>
        <w:rPr>
          <w:rFonts w:hint="cs"/>
          <w:rtl/>
        </w:rPr>
      </w:pPr>
      <w:bookmarkStart w:id="164" w:name="FS000000482T23_06_2004_13_28_55C"/>
      <w:bookmarkEnd w:id="164"/>
      <w:r>
        <w:rPr>
          <w:rtl/>
        </w:rPr>
        <w:t>ראש הממשלה אריאל שרון:</w:t>
      </w:r>
    </w:p>
    <w:p w14:paraId="174489C5" w14:textId="77777777" w:rsidR="00000000" w:rsidRDefault="0080671D">
      <w:pPr>
        <w:pStyle w:val="a0"/>
        <w:rPr>
          <w:rFonts w:hint="cs"/>
          <w:rtl/>
        </w:rPr>
      </w:pPr>
    </w:p>
    <w:p w14:paraId="3B660935" w14:textId="77777777" w:rsidR="00000000" w:rsidRDefault="0080671D">
      <w:pPr>
        <w:pStyle w:val="a0"/>
        <w:rPr>
          <w:rFonts w:hint="cs"/>
          <w:rtl/>
        </w:rPr>
      </w:pPr>
      <w:r>
        <w:rPr>
          <w:rFonts w:hint="cs"/>
          <w:rtl/>
        </w:rPr>
        <w:t>אנו מרגישים מחויבות לפתור בהקדם, בתוך כמה שבועות, את הבעיה. הטלתי על מנכ"ל משרדי, מנכ"ל משרד ראש הממשלה, לעבוד על הנושא הזה,</w:t>
      </w:r>
      <w:r>
        <w:rPr>
          <w:rFonts w:hint="cs"/>
          <w:rtl/>
        </w:rPr>
        <w:t xml:space="preserve"> והוא מטפל בסוגיה הזאת.</w:t>
      </w:r>
    </w:p>
    <w:p w14:paraId="547C0A66" w14:textId="77777777" w:rsidR="00000000" w:rsidRDefault="0080671D">
      <w:pPr>
        <w:pStyle w:val="a0"/>
        <w:ind w:firstLine="0"/>
        <w:rPr>
          <w:rFonts w:hint="cs"/>
          <w:rtl/>
        </w:rPr>
      </w:pPr>
    </w:p>
    <w:p w14:paraId="35A7C438" w14:textId="77777777" w:rsidR="00000000" w:rsidRDefault="0080671D">
      <w:pPr>
        <w:pStyle w:val="af0"/>
        <w:rPr>
          <w:rtl/>
        </w:rPr>
      </w:pPr>
      <w:r>
        <w:rPr>
          <w:rFonts w:hint="eastAsia"/>
          <w:rtl/>
        </w:rPr>
        <w:t>יצחק</w:t>
      </w:r>
      <w:r>
        <w:rPr>
          <w:rtl/>
        </w:rPr>
        <w:t xml:space="preserve"> כהן (ש"ס):</w:t>
      </w:r>
    </w:p>
    <w:p w14:paraId="001F7808" w14:textId="77777777" w:rsidR="00000000" w:rsidRDefault="0080671D">
      <w:pPr>
        <w:pStyle w:val="a0"/>
        <w:rPr>
          <w:rFonts w:hint="cs"/>
          <w:rtl/>
        </w:rPr>
      </w:pPr>
    </w:p>
    <w:p w14:paraId="524C7CA8" w14:textId="77777777" w:rsidR="00000000" w:rsidRDefault="0080671D">
      <w:pPr>
        <w:pStyle w:val="a0"/>
        <w:rPr>
          <w:rFonts w:hint="cs"/>
          <w:rtl/>
        </w:rPr>
      </w:pPr>
      <w:r>
        <w:rPr>
          <w:rFonts w:hint="cs"/>
          <w:rtl/>
        </w:rPr>
        <w:t>- - -</w:t>
      </w:r>
    </w:p>
    <w:p w14:paraId="5B572A3F" w14:textId="77777777" w:rsidR="00000000" w:rsidRDefault="0080671D">
      <w:pPr>
        <w:pStyle w:val="a0"/>
        <w:rPr>
          <w:rFonts w:hint="cs"/>
          <w:rtl/>
        </w:rPr>
      </w:pPr>
    </w:p>
    <w:p w14:paraId="39FCACB9" w14:textId="77777777" w:rsidR="00000000" w:rsidRDefault="0080671D">
      <w:pPr>
        <w:pStyle w:val="af1"/>
        <w:rPr>
          <w:rtl/>
        </w:rPr>
      </w:pPr>
      <w:r>
        <w:rPr>
          <w:rtl/>
        </w:rPr>
        <w:t>היו"ר ראובן ריבלין:</w:t>
      </w:r>
    </w:p>
    <w:p w14:paraId="2D7AF605" w14:textId="77777777" w:rsidR="00000000" w:rsidRDefault="0080671D">
      <w:pPr>
        <w:pStyle w:val="a0"/>
        <w:rPr>
          <w:rtl/>
        </w:rPr>
      </w:pPr>
    </w:p>
    <w:p w14:paraId="613CFC39" w14:textId="77777777" w:rsidR="00000000" w:rsidRDefault="0080671D">
      <w:pPr>
        <w:pStyle w:val="a0"/>
        <w:rPr>
          <w:rFonts w:hint="cs"/>
          <w:rtl/>
        </w:rPr>
      </w:pPr>
      <w:r>
        <w:rPr>
          <w:rFonts w:hint="cs"/>
          <w:rtl/>
        </w:rPr>
        <w:t>חבר הכנסת יצחק כהן.</w:t>
      </w:r>
    </w:p>
    <w:p w14:paraId="7BA511D0" w14:textId="77777777" w:rsidR="00000000" w:rsidRDefault="0080671D">
      <w:pPr>
        <w:pStyle w:val="a0"/>
        <w:rPr>
          <w:rFonts w:hint="cs"/>
          <w:rtl/>
        </w:rPr>
      </w:pPr>
    </w:p>
    <w:p w14:paraId="06A9431D" w14:textId="77777777" w:rsidR="00000000" w:rsidRDefault="0080671D">
      <w:pPr>
        <w:pStyle w:val="-"/>
        <w:rPr>
          <w:rFonts w:hint="cs"/>
          <w:rtl/>
        </w:rPr>
      </w:pPr>
      <w:bookmarkStart w:id="165" w:name="FS000000482T23_06_2004_13_29_52C"/>
      <w:bookmarkEnd w:id="165"/>
      <w:r>
        <w:rPr>
          <w:rtl/>
        </w:rPr>
        <w:t>ראש הממשלה אריאל שרון:</w:t>
      </w:r>
    </w:p>
    <w:p w14:paraId="26806E67" w14:textId="77777777" w:rsidR="00000000" w:rsidRDefault="0080671D">
      <w:pPr>
        <w:pStyle w:val="a0"/>
        <w:rPr>
          <w:rFonts w:hint="cs"/>
          <w:rtl/>
        </w:rPr>
      </w:pPr>
    </w:p>
    <w:p w14:paraId="2818281B" w14:textId="77777777" w:rsidR="00000000" w:rsidRDefault="0080671D">
      <w:pPr>
        <w:pStyle w:val="a0"/>
        <w:rPr>
          <w:rFonts w:hint="cs"/>
          <w:rtl/>
        </w:rPr>
      </w:pPr>
      <w:r>
        <w:rPr>
          <w:rFonts w:hint="cs"/>
          <w:rtl/>
        </w:rPr>
        <w:t>לכן, אדוני היושב-ראש וחברי חברי הכנסת, אין כל צורך בחוק. אני מבקש מהשר גדעון עזרא שיבהיר את הנימוקים לדחייתו.</w:t>
      </w:r>
    </w:p>
    <w:p w14:paraId="41C7609C" w14:textId="77777777" w:rsidR="00000000" w:rsidRDefault="0080671D">
      <w:pPr>
        <w:pStyle w:val="a0"/>
        <w:ind w:firstLine="0"/>
        <w:rPr>
          <w:rFonts w:hint="cs"/>
          <w:rtl/>
        </w:rPr>
      </w:pPr>
    </w:p>
    <w:p w14:paraId="18D2217B" w14:textId="77777777" w:rsidR="00000000" w:rsidRDefault="0080671D">
      <w:pPr>
        <w:pStyle w:val="af1"/>
        <w:rPr>
          <w:rtl/>
        </w:rPr>
      </w:pPr>
      <w:r>
        <w:rPr>
          <w:rtl/>
        </w:rPr>
        <w:t>היו"ר ראובן ריבלין:</w:t>
      </w:r>
    </w:p>
    <w:p w14:paraId="505B393C" w14:textId="77777777" w:rsidR="00000000" w:rsidRDefault="0080671D">
      <w:pPr>
        <w:pStyle w:val="a0"/>
        <w:rPr>
          <w:rtl/>
        </w:rPr>
      </w:pPr>
    </w:p>
    <w:p w14:paraId="56AF8C8F" w14:textId="77777777" w:rsidR="00000000" w:rsidRDefault="0080671D">
      <w:pPr>
        <w:pStyle w:val="a0"/>
        <w:rPr>
          <w:rFonts w:hint="cs"/>
          <w:rtl/>
        </w:rPr>
      </w:pPr>
      <w:r>
        <w:rPr>
          <w:rFonts w:hint="cs"/>
          <w:rtl/>
        </w:rPr>
        <w:t>חבר הכנסת</w:t>
      </w:r>
      <w:r>
        <w:rPr>
          <w:rFonts w:hint="cs"/>
          <w:rtl/>
        </w:rPr>
        <w:t xml:space="preserve"> שריד, אדוני רצה לשאול משהו?</w:t>
      </w:r>
    </w:p>
    <w:p w14:paraId="27B03B05" w14:textId="77777777" w:rsidR="00000000" w:rsidRDefault="0080671D">
      <w:pPr>
        <w:pStyle w:val="a0"/>
        <w:ind w:firstLine="0"/>
        <w:rPr>
          <w:rFonts w:hint="cs"/>
          <w:rtl/>
        </w:rPr>
      </w:pPr>
    </w:p>
    <w:p w14:paraId="2ED4E5F7" w14:textId="77777777" w:rsidR="00000000" w:rsidRDefault="0080671D">
      <w:pPr>
        <w:pStyle w:val="af0"/>
        <w:rPr>
          <w:rtl/>
        </w:rPr>
      </w:pPr>
      <w:r>
        <w:rPr>
          <w:rFonts w:hint="eastAsia"/>
          <w:rtl/>
        </w:rPr>
        <w:t>דוד</w:t>
      </w:r>
      <w:r>
        <w:rPr>
          <w:rtl/>
        </w:rPr>
        <w:t xml:space="preserve"> אזולאי (ש"ס):</w:t>
      </w:r>
    </w:p>
    <w:p w14:paraId="38870295" w14:textId="77777777" w:rsidR="00000000" w:rsidRDefault="0080671D">
      <w:pPr>
        <w:pStyle w:val="a0"/>
        <w:rPr>
          <w:rFonts w:hint="cs"/>
          <w:rtl/>
        </w:rPr>
      </w:pPr>
    </w:p>
    <w:p w14:paraId="2E7ADD68" w14:textId="77777777" w:rsidR="00000000" w:rsidRDefault="0080671D">
      <w:pPr>
        <w:pStyle w:val="a0"/>
        <w:rPr>
          <w:rFonts w:hint="cs"/>
          <w:rtl/>
        </w:rPr>
      </w:pPr>
      <w:r>
        <w:rPr>
          <w:rFonts w:hint="cs"/>
          <w:rtl/>
        </w:rPr>
        <w:t>- - -</w:t>
      </w:r>
    </w:p>
    <w:p w14:paraId="3A8C9900" w14:textId="77777777" w:rsidR="00000000" w:rsidRDefault="0080671D">
      <w:pPr>
        <w:pStyle w:val="af1"/>
        <w:rPr>
          <w:rtl/>
        </w:rPr>
      </w:pPr>
    </w:p>
    <w:p w14:paraId="3ED67402" w14:textId="77777777" w:rsidR="00000000" w:rsidRDefault="0080671D">
      <w:pPr>
        <w:pStyle w:val="af1"/>
        <w:rPr>
          <w:rtl/>
        </w:rPr>
      </w:pPr>
      <w:r>
        <w:rPr>
          <w:rtl/>
        </w:rPr>
        <w:t>היו"ר ראובן ריבלין:</w:t>
      </w:r>
    </w:p>
    <w:p w14:paraId="442D56DB" w14:textId="77777777" w:rsidR="00000000" w:rsidRDefault="0080671D">
      <w:pPr>
        <w:pStyle w:val="a0"/>
        <w:rPr>
          <w:rtl/>
        </w:rPr>
      </w:pPr>
    </w:p>
    <w:p w14:paraId="1A69D924" w14:textId="77777777" w:rsidR="00000000" w:rsidRDefault="0080671D">
      <w:pPr>
        <w:pStyle w:val="a0"/>
        <w:rPr>
          <w:rFonts w:hint="cs"/>
          <w:rtl/>
        </w:rPr>
      </w:pPr>
      <w:r>
        <w:rPr>
          <w:rFonts w:hint="cs"/>
          <w:rtl/>
        </w:rPr>
        <w:t>חבר הכנסת אזולאי. השר גדעון עזרא, אני נאלץ להפעיל את חוק יושב-ראש האופוזיציה. ברגע שראש הממשלה עלה, יושב-ראש האופוזיציה יכול לעלות אחריו. אבל עד שעולה השר פרס, חבר הכנסת שריד, בבק</w:t>
      </w:r>
      <w:r>
        <w:rPr>
          <w:rFonts w:hint="cs"/>
          <w:rtl/>
        </w:rPr>
        <w:t xml:space="preserve">שה. </w:t>
      </w:r>
    </w:p>
    <w:p w14:paraId="69BBFBCA" w14:textId="77777777" w:rsidR="00000000" w:rsidRDefault="0080671D">
      <w:pPr>
        <w:pStyle w:val="a0"/>
        <w:ind w:firstLine="0"/>
        <w:rPr>
          <w:rFonts w:hint="cs"/>
          <w:rtl/>
        </w:rPr>
      </w:pPr>
    </w:p>
    <w:p w14:paraId="6BB759AF" w14:textId="77777777" w:rsidR="00000000" w:rsidRDefault="0080671D">
      <w:pPr>
        <w:pStyle w:val="a"/>
        <w:rPr>
          <w:rtl/>
        </w:rPr>
      </w:pPr>
      <w:bookmarkStart w:id="166" w:name="FS000000512T23_06_2004_13_30_50"/>
      <w:bookmarkStart w:id="167" w:name="_Toc101171335"/>
      <w:bookmarkEnd w:id="166"/>
      <w:r>
        <w:rPr>
          <w:rFonts w:hint="eastAsia"/>
          <w:rtl/>
        </w:rPr>
        <w:t>יוסי</w:t>
      </w:r>
      <w:r>
        <w:rPr>
          <w:rtl/>
        </w:rPr>
        <w:t xml:space="preserve"> שריד (יחד):</w:t>
      </w:r>
      <w:bookmarkEnd w:id="167"/>
    </w:p>
    <w:p w14:paraId="73F87E97" w14:textId="77777777" w:rsidR="00000000" w:rsidRDefault="0080671D">
      <w:pPr>
        <w:pStyle w:val="a0"/>
        <w:ind w:firstLine="0"/>
        <w:rPr>
          <w:rFonts w:hint="cs"/>
          <w:rtl/>
        </w:rPr>
      </w:pPr>
    </w:p>
    <w:p w14:paraId="1F1D55FA" w14:textId="77777777" w:rsidR="00000000" w:rsidRDefault="0080671D">
      <w:pPr>
        <w:pStyle w:val="a0"/>
        <w:rPr>
          <w:rFonts w:hint="cs"/>
          <w:rtl/>
        </w:rPr>
      </w:pPr>
      <w:r>
        <w:rPr>
          <w:rFonts w:hint="cs"/>
          <w:rtl/>
        </w:rPr>
        <w:t>אדוני היושב-ראש, אני פשוט רציתי - - -</w:t>
      </w:r>
    </w:p>
    <w:p w14:paraId="437819AF" w14:textId="77777777" w:rsidR="00000000" w:rsidRDefault="0080671D">
      <w:pPr>
        <w:pStyle w:val="a0"/>
        <w:ind w:firstLine="0"/>
        <w:rPr>
          <w:rFonts w:hint="cs"/>
          <w:rtl/>
        </w:rPr>
      </w:pPr>
    </w:p>
    <w:p w14:paraId="717E1B73" w14:textId="77777777" w:rsidR="00000000" w:rsidRDefault="0080671D">
      <w:pPr>
        <w:pStyle w:val="af0"/>
        <w:rPr>
          <w:rtl/>
        </w:rPr>
      </w:pPr>
      <w:r>
        <w:rPr>
          <w:rFonts w:hint="eastAsia"/>
          <w:rtl/>
        </w:rPr>
        <w:t>דוד</w:t>
      </w:r>
      <w:r>
        <w:rPr>
          <w:rtl/>
        </w:rPr>
        <w:t xml:space="preserve"> אזולאי (ש"ס):</w:t>
      </w:r>
    </w:p>
    <w:p w14:paraId="0DEFF28E" w14:textId="77777777" w:rsidR="00000000" w:rsidRDefault="0080671D">
      <w:pPr>
        <w:pStyle w:val="a0"/>
        <w:rPr>
          <w:rFonts w:hint="cs"/>
          <w:rtl/>
        </w:rPr>
      </w:pPr>
    </w:p>
    <w:p w14:paraId="4938FB17" w14:textId="77777777" w:rsidR="00000000" w:rsidRDefault="0080671D">
      <w:pPr>
        <w:pStyle w:val="a0"/>
        <w:rPr>
          <w:rFonts w:hint="cs"/>
          <w:rtl/>
        </w:rPr>
      </w:pPr>
      <w:r>
        <w:rPr>
          <w:rFonts w:hint="cs"/>
          <w:rtl/>
        </w:rPr>
        <w:t>- - -</w:t>
      </w:r>
    </w:p>
    <w:p w14:paraId="2A058277" w14:textId="77777777" w:rsidR="00000000" w:rsidRDefault="0080671D">
      <w:pPr>
        <w:pStyle w:val="a0"/>
        <w:rPr>
          <w:rFonts w:hint="cs"/>
          <w:rtl/>
        </w:rPr>
      </w:pPr>
    </w:p>
    <w:p w14:paraId="306AD24B" w14:textId="77777777" w:rsidR="00000000" w:rsidRDefault="0080671D">
      <w:pPr>
        <w:pStyle w:val="af1"/>
        <w:rPr>
          <w:rFonts w:hint="cs"/>
          <w:rtl/>
        </w:rPr>
      </w:pPr>
      <w:r>
        <w:rPr>
          <w:rtl/>
        </w:rPr>
        <w:t>היו"ר ראובן ריבלין:</w:t>
      </w:r>
    </w:p>
    <w:p w14:paraId="0D125088" w14:textId="77777777" w:rsidR="00000000" w:rsidRDefault="0080671D">
      <w:pPr>
        <w:pStyle w:val="a0"/>
        <w:rPr>
          <w:rFonts w:hint="cs"/>
          <w:rtl/>
        </w:rPr>
      </w:pPr>
    </w:p>
    <w:p w14:paraId="12A81740" w14:textId="77777777" w:rsidR="00000000" w:rsidRDefault="0080671D">
      <w:pPr>
        <w:pStyle w:val="a0"/>
        <w:rPr>
          <w:rFonts w:hint="cs"/>
          <w:rtl/>
        </w:rPr>
      </w:pPr>
      <w:r>
        <w:rPr>
          <w:rFonts w:hint="cs"/>
          <w:rtl/>
        </w:rPr>
        <w:t>חבר הכנסת אזולאי.</w:t>
      </w:r>
    </w:p>
    <w:p w14:paraId="55909B4F" w14:textId="77777777" w:rsidR="00000000" w:rsidRDefault="0080671D">
      <w:pPr>
        <w:pStyle w:val="a0"/>
        <w:ind w:firstLine="0"/>
        <w:rPr>
          <w:rFonts w:hint="cs"/>
          <w:rtl/>
        </w:rPr>
      </w:pPr>
    </w:p>
    <w:p w14:paraId="27A31438" w14:textId="77777777" w:rsidR="00000000" w:rsidRDefault="0080671D">
      <w:pPr>
        <w:pStyle w:val="-"/>
        <w:rPr>
          <w:rtl/>
        </w:rPr>
      </w:pPr>
      <w:bookmarkStart w:id="168" w:name="FS000000512T23_06_2004_13_31_49C"/>
      <w:bookmarkEnd w:id="168"/>
      <w:r>
        <w:rPr>
          <w:rtl/>
        </w:rPr>
        <w:t>יוסי שריד (יחד):</w:t>
      </w:r>
    </w:p>
    <w:p w14:paraId="364B7F1D" w14:textId="77777777" w:rsidR="00000000" w:rsidRDefault="0080671D">
      <w:pPr>
        <w:pStyle w:val="a0"/>
        <w:ind w:firstLine="0"/>
        <w:rPr>
          <w:rFonts w:hint="cs"/>
          <w:rtl/>
        </w:rPr>
      </w:pPr>
    </w:p>
    <w:p w14:paraId="09583C0D" w14:textId="77777777" w:rsidR="00000000" w:rsidRDefault="0080671D">
      <w:pPr>
        <w:pStyle w:val="a0"/>
        <w:rPr>
          <w:rFonts w:hint="cs"/>
          <w:rtl/>
        </w:rPr>
      </w:pPr>
      <w:r>
        <w:rPr>
          <w:rFonts w:hint="cs"/>
          <w:rtl/>
        </w:rPr>
        <w:t>אני פשוט רציתי להניח את דעת הציבור הנרגש כאן. אדוני היושב-ראש - - -</w:t>
      </w:r>
    </w:p>
    <w:p w14:paraId="19048143" w14:textId="77777777" w:rsidR="00000000" w:rsidRDefault="0080671D">
      <w:pPr>
        <w:pStyle w:val="a0"/>
        <w:ind w:firstLine="0"/>
        <w:rPr>
          <w:rFonts w:hint="cs"/>
          <w:rtl/>
        </w:rPr>
      </w:pPr>
    </w:p>
    <w:p w14:paraId="5CDFA634" w14:textId="77777777" w:rsidR="00000000" w:rsidRDefault="0080671D">
      <w:pPr>
        <w:pStyle w:val="af0"/>
        <w:rPr>
          <w:rtl/>
        </w:rPr>
      </w:pPr>
      <w:r>
        <w:rPr>
          <w:rFonts w:hint="eastAsia"/>
          <w:rtl/>
        </w:rPr>
        <w:t>זאב</w:t>
      </w:r>
      <w:r>
        <w:rPr>
          <w:rtl/>
        </w:rPr>
        <w:t xml:space="preserve"> בוים (הליכוד):</w:t>
      </w:r>
    </w:p>
    <w:p w14:paraId="0AF801F2" w14:textId="77777777" w:rsidR="00000000" w:rsidRDefault="0080671D">
      <w:pPr>
        <w:pStyle w:val="a0"/>
        <w:rPr>
          <w:rFonts w:hint="cs"/>
          <w:rtl/>
        </w:rPr>
      </w:pPr>
    </w:p>
    <w:p w14:paraId="676F475A" w14:textId="77777777" w:rsidR="00000000" w:rsidRDefault="0080671D">
      <w:pPr>
        <w:pStyle w:val="a0"/>
        <w:rPr>
          <w:rFonts w:hint="cs"/>
          <w:rtl/>
        </w:rPr>
      </w:pPr>
      <w:r>
        <w:rPr>
          <w:rFonts w:hint="cs"/>
          <w:rtl/>
        </w:rPr>
        <w:t>בתור מה הוא מדבר?</w:t>
      </w:r>
    </w:p>
    <w:p w14:paraId="33112881" w14:textId="77777777" w:rsidR="00000000" w:rsidRDefault="0080671D">
      <w:pPr>
        <w:pStyle w:val="a0"/>
        <w:rPr>
          <w:rFonts w:hint="cs"/>
          <w:rtl/>
        </w:rPr>
      </w:pPr>
    </w:p>
    <w:p w14:paraId="344BAA6A" w14:textId="77777777" w:rsidR="00000000" w:rsidRDefault="0080671D">
      <w:pPr>
        <w:pStyle w:val="af1"/>
        <w:rPr>
          <w:rtl/>
        </w:rPr>
      </w:pPr>
      <w:r>
        <w:rPr>
          <w:rtl/>
        </w:rPr>
        <w:t>ה</w:t>
      </w:r>
      <w:r>
        <w:rPr>
          <w:rtl/>
        </w:rPr>
        <w:t>יו"ר ראובן ריבלין:</w:t>
      </w:r>
    </w:p>
    <w:p w14:paraId="55D57E45" w14:textId="77777777" w:rsidR="00000000" w:rsidRDefault="0080671D">
      <w:pPr>
        <w:pStyle w:val="a0"/>
        <w:rPr>
          <w:rtl/>
        </w:rPr>
      </w:pPr>
    </w:p>
    <w:p w14:paraId="7A5A0E21" w14:textId="77777777" w:rsidR="00000000" w:rsidRDefault="0080671D">
      <w:pPr>
        <w:pStyle w:val="a0"/>
        <w:rPr>
          <w:rFonts w:hint="cs"/>
          <w:rtl/>
        </w:rPr>
      </w:pPr>
      <w:r>
        <w:rPr>
          <w:rFonts w:hint="cs"/>
          <w:rtl/>
        </w:rPr>
        <w:t>חבר הכנסת בוים, בתור זה שנתתי לו רשות לדבר.</w:t>
      </w:r>
    </w:p>
    <w:p w14:paraId="6BDD0BDC" w14:textId="77777777" w:rsidR="00000000" w:rsidRDefault="0080671D">
      <w:pPr>
        <w:pStyle w:val="a0"/>
        <w:rPr>
          <w:rFonts w:hint="cs"/>
          <w:rtl/>
        </w:rPr>
      </w:pPr>
    </w:p>
    <w:p w14:paraId="1A1CEB23" w14:textId="77777777" w:rsidR="00000000" w:rsidRDefault="0080671D">
      <w:pPr>
        <w:pStyle w:val="-"/>
        <w:rPr>
          <w:rFonts w:hint="cs"/>
          <w:rtl/>
        </w:rPr>
      </w:pPr>
      <w:bookmarkStart w:id="169" w:name="FS000000512T23_06_2004_13_32_41C"/>
      <w:bookmarkEnd w:id="169"/>
      <w:r>
        <w:rPr>
          <w:rtl/>
        </w:rPr>
        <w:t>יוסי שריד (יחד):</w:t>
      </w:r>
    </w:p>
    <w:p w14:paraId="62756D10" w14:textId="77777777" w:rsidR="00000000" w:rsidRDefault="0080671D">
      <w:pPr>
        <w:pStyle w:val="a0"/>
        <w:rPr>
          <w:rFonts w:hint="cs"/>
          <w:rtl/>
        </w:rPr>
      </w:pPr>
    </w:p>
    <w:p w14:paraId="4DE5E65D" w14:textId="77777777" w:rsidR="00000000" w:rsidRDefault="0080671D">
      <w:pPr>
        <w:pStyle w:val="a0"/>
        <w:rPr>
          <w:rFonts w:hint="cs"/>
          <w:rtl/>
        </w:rPr>
      </w:pPr>
      <w:r>
        <w:rPr>
          <w:rFonts w:hint="cs"/>
          <w:rtl/>
        </w:rPr>
        <w:t xml:space="preserve"> כל שבוע נפתח בפארסה הזאת שיושב ראש הממשלה בישיבת הממשלה, מכניסים עיתונאים, והוא מסביר לנו שהוא נתן הנחיה: הנחיתי את מנכ"ל משרד ראש הממשלה. מכל הדברים האלה לא יוצא שום דבר.</w:t>
      </w:r>
    </w:p>
    <w:p w14:paraId="07C358AD" w14:textId="77777777" w:rsidR="00000000" w:rsidRDefault="0080671D">
      <w:pPr>
        <w:pStyle w:val="a0"/>
        <w:ind w:firstLine="0"/>
        <w:rPr>
          <w:rFonts w:hint="cs"/>
          <w:rtl/>
        </w:rPr>
      </w:pPr>
    </w:p>
    <w:p w14:paraId="6C2DA4FC" w14:textId="77777777" w:rsidR="00000000" w:rsidRDefault="0080671D">
      <w:pPr>
        <w:pStyle w:val="af1"/>
        <w:rPr>
          <w:rtl/>
        </w:rPr>
      </w:pPr>
      <w:r>
        <w:rPr>
          <w:rtl/>
        </w:rPr>
        <w:t>היו"ר ראובן ריבלין:</w:t>
      </w:r>
    </w:p>
    <w:p w14:paraId="2E1F43F8" w14:textId="77777777" w:rsidR="00000000" w:rsidRDefault="0080671D">
      <w:pPr>
        <w:pStyle w:val="a0"/>
        <w:ind w:firstLine="0"/>
        <w:rPr>
          <w:rFonts w:hint="cs"/>
          <w:rtl/>
        </w:rPr>
      </w:pPr>
    </w:p>
    <w:p w14:paraId="007F54A5" w14:textId="77777777" w:rsidR="00000000" w:rsidRDefault="0080671D">
      <w:pPr>
        <w:pStyle w:val="a0"/>
        <w:rPr>
          <w:rFonts w:hint="cs"/>
          <w:rtl/>
        </w:rPr>
      </w:pPr>
      <w:r>
        <w:rPr>
          <w:rFonts w:hint="cs"/>
          <w:rtl/>
        </w:rPr>
        <w:t>אדוני, זו לא שאלה, זה נאום. אדוני יירשם לנאום.</w:t>
      </w:r>
    </w:p>
    <w:p w14:paraId="2FDEDF5C" w14:textId="77777777" w:rsidR="00000000" w:rsidRDefault="0080671D">
      <w:pPr>
        <w:pStyle w:val="a0"/>
        <w:ind w:firstLine="0"/>
        <w:rPr>
          <w:rFonts w:hint="cs"/>
          <w:rtl/>
        </w:rPr>
      </w:pPr>
    </w:p>
    <w:p w14:paraId="142BA6B7" w14:textId="77777777" w:rsidR="00000000" w:rsidRDefault="0080671D">
      <w:pPr>
        <w:pStyle w:val="-"/>
        <w:rPr>
          <w:rtl/>
        </w:rPr>
      </w:pPr>
      <w:bookmarkStart w:id="170" w:name="FS000000512T23_06_2004_13_33_16C"/>
      <w:bookmarkEnd w:id="170"/>
      <w:r>
        <w:rPr>
          <w:rtl/>
        </w:rPr>
        <w:t>יוסי שריד (יחד):</w:t>
      </w:r>
    </w:p>
    <w:p w14:paraId="69A774BC" w14:textId="77777777" w:rsidR="00000000" w:rsidRDefault="0080671D">
      <w:pPr>
        <w:pStyle w:val="a0"/>
        <w:ind w:firstLine="0"/>
        <w:rPr>
          <w:rFonts w:hint="cs"/>
          <w:rtl/>
        </w:rPr>
      </w:pPr>
    </w:p>
    <w:p w14:paraId="583645F8" w14:textId="77777777" w:rsidR="00000000" w:rsidRDefault="0080671D">
      <w:pPr>
        <w:pStyle w:val="a0"/>
        <w:rPr>
          <w:rFonts w:hint="cs"/>
          <w:rtl/>
        </w:rPr>
      </w:pPr>
      <w:r>
        <w:rPr>
          <w:rFonts w:hint="cs"/>
          <w:rtl/>
        </w:rPr>
        <w:t>זה לא נאום. רציתי לשאול האם הוא כבר הנחה, האם ראש הממשלה הנחה.</w:t>
      </w:r>
    </w:p>
    <w:p w14:paraId="35273261" w14:textId="77777777" w:rsidR="00000000" w:rsidRDefault="0080671D">
      <w:pPr>
        <w:pStyle w:val="a0"/>
        <w:rPr>
          <w:rFonts w:hint="cs"/>
          <w:rtl/>
        </w:rPr>
      </w:pPr>
    </w:p>
    <w:p w14:paraId="3BC493AC" w14:textId="77777777" w:rsidR="00000000" w:rsidRDefault="0080671D">
      <w:pPr>
        <w:pStyle w:val="af1"/>
        <w:rPr>
          <w:rtl/>
        </w:rPr>
      </w:pPr>
      <w:r>
        <w:rPr>
          <w:rtl/>
        </w:rPr>
        <w:t>היו"ר ראובן ריבלין:</w:t>
      </w:r>
    </w:p>
    <w:p w14:paraId="7F61FE8E" w14:textId="77777777" w:rsidR="00000000" w:rsidRDefault="0080671D">
      <w:pPr>
        <w:pStyle w:val="a0"/>
        <w:ind w:firstLine="0"/>
        <w:rPr>
          <w:rFonts w:hint="cs"/>
          <w:rtl/>
        </w:rPr>
      </w:pPr>
    </w:p>
    <w:p w14:paraId="6D6F7BF4" w14:textId="77777777" w:rsidR="00000000" w:rsidRDefault="0080671D">
      <w:pPr>
        <w:pStyle w:val="a0"/>
        <w:rPr>
          <w:rFonts w:hint="cs"/>
          <w:rtl/>
        </w:rPr>
      </w:pPr>
      <w:r>
        <w:rPr>
          <w:rFonts w:hint="cs"/>
          <w:rtl/>
        </w:rPr>
        <w:t>הוא אמר שהוא הנחה.</w:t>
      </w:r>
    </w:p>
    <w:p w14:paraId="68F32EE8" w14:textId="77777777" w:rsidR="00000000" w:rsidRDefault="0080671D">
      <w:pPr>
        <w:pStyle w:val="a0"/>
        <w:ind w:firstLine="0"/>
        <w:rPr>
          <w:rFonts w:hint="cs"/>
          <w:rtl/>
        </w:rPr>
      </w:pPr>
    </w:p>
    <w:p w14:paraId="545B7071" w14:textId="77777777" w:rsidR="00000000" w:rsidRDefault="0080671D">
      <w:pPr>
        <w:pStyle w:val="-"/>
        <w:rPr>
          <w:rtl/>
        </w:rPr>
      </w:pPr>
      <w:bookmarkStart w:id="171" w:name="FS000000512T23_06_2004_13_33_49C"/>
      <w:bookmarkEnd w:id="171"/>
      <w:r>
        <w:rPr>
          <w:rtl/>
        </w:rPr>
        <w:t>יוסי שריד (יחד):</w:t>
      </w:r>
    </w:p>
    <w:p w14:paraId="52F58A0C" w14:textId="77777777" w:rsidR="00000000" w:rsidRDefault="0080671D">
      <w:pPr>
        <w:pStyle w:val="a0"/>
        <w:rPr>
          <w:rtl/>
        </w:rPr>
      </w:pPr>
    </w:p>
    <w:p w14:paraId="30BDD6E3" w14:textId="77777777" w:rsidR="00000000" w:rsidRDefault="0080671D">
      <w:pPr>
        <w:pStyle w:val="a0"/>
        <w:rPr>
          <w:rFonts w:hint="cs"/>
          <w:rtl/>
        </w:rPr>
      </w:pPr>
      <w:r>
        <w:rPr>
          <w:rFonts w:hint="cs"/>
          <w:rtl/>
        </w:rPr>
        <w:t>אה.</w:t>
      </w:r>
    </w:p>
    <w:p w14:paraId="7DE984D9" w14:textId="77777777" w:rsidR="00000000" w:rsidRDefault="0080671D">
      <w:pPr>
        <w:pStyle w:val="a0"/>
        <w:rPr>
          <w:rFonts w:hint="cs"/>
          <w:rtl/>
        </w:rPr>
      </w:pPr>
    </w:p>
    <w:p w14:paraId="029A767E" w14:textId="77777777" w:rsidR="00000000" w:rsidRDefault="0080671D">
      <w:pPr>
        <w:pStyle w:val="af0"/>
        <w:rPr>
          <w:rtl/>
        </w:rPr>
      </w:pPr>
      <w:r>
        <w:rPr>
          <w:rFonts w:hint="eastAsia"/>
          <w:rtl/>
        </w:rPr>
        <w:t>רוני</w:t>
      </w:r>
      <w:r>
        <w:rPr>
          <w:rtl/>
        </w:rPr>
        <w:t xml:space="preserve"> בר-און (הליכוד):</w:t>
      </w:r>
    </w:p>
    <w:p w14:paraId="7AC06469" w14:textId="77777777" w:rsidR="00000000" w:rsidRDefault="0080671D">
      <w:pPr>
        <w:pStyle w:val="a0"/>
        <w:rPr>
          <w:rFonts w:hint="cs"/>
          <w:rtl/>
        </w:rPr>
      </w:pPr>
    </w:p>
    <w:p w14:paraId="41D90988" w14:textId="77777777" w:rsidR="00000000" w:rsidRDefault="0080671D">
      <w:pPr>
        <w:pStyle w:val="a0"/>
        <w:ind w:firstLine="0"/>
        <w:rPr>
          <w:rFonts w:hint="cs"/>
          <w:rtl/>
        </w:rPr>
      </w:pPr>
      <w:r>
        <w:rPr>
          <w:rFonts w:hint="cs"/>
          <w:rtl/>
        </w:rPr>
        <w:tab/>
        <w:t>- - -</w:t>
      </w:r>
    </w:p>
    <w:p w14:paraId="3E4F7ADA" w14:textId="77777777" w:rsidR="00000000" w:rsidRDefault="0080671D">
      <w:pPr>
        <w:pStyle w:val="a0"/>
        <w:ind w:firstLine="0"/>
        <w:rPr>
          <w:rFonts w:hint="cs"/>
          <w:rtl/>
        </w:rPr>
      </w:pPr>
    </w:p>
    <w:p w14:paraId="0A28CBE0" w14:textId="77777777" w:rsidR="00000000" w:rsidRDefault="0080671D">
      <w:pPr>
        <w:pStyle w:val="af1"/>
        <w:rPr>
          <w:rtl/>
        </w:rPr>
      </w:pPr>
      <w:r>
        <w:rPr>
          <w:rtl/>
        </w:rPr>
        <w:t>היו"ר ראו</w:t>
      </w:r>
      <w:r>
        <w:rPr>
          <w:rtl/>
        </w:rPr>
        <w:t>בן ריבלין:</w:t>
      </w:r>
    </w:p>
    <w:p w14:paraId="5A21F936" w14:textId="77777777" w:rsidR="00000000" w:rsidRDefault="0080671D">
      <w:pPr>
        <w:pStyle w:val="a0"/>
        <w:ind w:firstLine="0"/>
        <w:rPr>
          <w:rFonts w:hint="cs"/>
          <w:rtl/>
        </w:rPr>
      </w:pPr>
    </w:p>
    <w:p w14:paraId="6462663B" w14:textId="77777777" w:rsidR="00000000" w:rsidRDefault="0080671D">
      <w:pPr>
        <w:pStyle w:val="a0"/>
        <w:rPr>
          <w:rFonts w:hint="cs"/>
          <w:rtl/>
        </w:rPr>
      </w:pPr>
      <w:r>
        <w:rPr>
          <w:rFonts w:hint="cs"/>
          <w:rtl/>
        </w:rPr>
        <w:t>אני לא נעתר לבקשתך, חבר הכנסת בר-און.</w:t>
      </w:r>
    </w:p>
    <w:p w14:paraId="2DF8C891" w14:textId="77777777" w:rsidR="00000000" w:rsidRDefault="0080671D">
      <w:pPr>
        <w:pStyle w:val="a0"/>
        <w:ind w:firstLine="0"/>
        <w:rPr>
          <w:rFonts w:hint="cs"/>
          <w:rtl/>
        </w:rPr>
      </w:pPr>
    </w:p>
    <w:p w14:paraId="3C332211" w14:textId="77777777" w:rsidR="00000000" w:rsidRDefault="0080671D">
      <w:pPr>
        <w:pStyle w:val="af0"/>
        <w:rPr>
          <w:rtl/>
        </w:rPr>
      </w:pPr>
      <w:r>
        <w:rPr>
          <w:rFonts w:hint="eastAsia"/>
          <w:rtl/>
        </w:rPr>
        <w:t>רוני</w:t>
      </w:r>
      <w:r>
        <w:rPr>
          <w:rtl/>
        </w:rPr>
        <w:t xml:space="preserve"> בר-און (הליכוד):</w:t>
      </w:r>
    </w:p>
    <w:p w14:paraId="10AEB348" w14:textId="77777777" w:rsidR="00000000" w:rsidRDefault="0080671D">
      <w:pPr>
        <w:pStyle w:val="a0"/>
        <w:rPr>
          <w:rFonts w:hint="cs"/>
          <w:rtl/>
        </w:rPr>
      </w:pPr>
    </w:p>
    <w:p w14:paraId="1920811D" w14:textId="77777777" w:rsidR="00000000" w:rsidRDefault="0080671D">
      <w:pPr>
        <w:pStyle w:val="a0"/>
        <w:rPr>
          <w:rFonts w:hint="cs"/>
          <w:rtl/>
        </w:rPr>
      </w:pPr>
      <w:r>
        <w:rPr>
          <w:rFonts w:hint="cs"/>
          <w:rtl/>
        </w:rPr>
        <w:t>למה לא?</w:t>
      </w:r>
    </w:p>
    <w:p w14:paraId="0F05F29B" w14:textId="77777777" w:rsidR="00000000" w:rsidRDefault="0080671D">
      <w:pPr>
        <w:pStyle w:val="a0"/>
        <w:rPr>
          <w:rFonts w:hint="cs"/>
          <w:rtl/>
        </w:rPr>
      </w:pPr>
    </w:p>
    <w:p w14:paraId="7238D935" w14:textId="77777777" w:rsidR="00000000" w:rsidRDefault="0080671D">
      <w:pPr>
        <w:pStyle w:val="af1"/>
        <w:rPr>
          <w:rtl/>
        </w:rPr>
      </w:pPr>
      <w:r>
        <w:rPr>
          <w:rtl/>
        </w:rPr>
        <w:t>היו"ר ראובן ריבלין:</w:t>
      </w:r>
    </w:p>
    <w:p w14:paraId="09F1A93D" w14:textId="77777777" w:rsidR="00000000" w:rsidRDefault="0080671D">
      <w:pPr>
        <w:pStyle w:val="a0"/>
        <w:rPr>
          <w:rtl/>
        </w:rPr>
      </w:pPr>
    </w:p>
    <w:p w14:paraId="16F63AB1" w14:textId="77777777" w:rsidR="00000000" w:rsidRDefault="0080671D">
      <w:pPr>
        <w:pStyle w:val="a0"/>
        <w:rPr>
          <w:rFonts w:hint="cs"/>
          <w:rtl/>
        </w:rPr>
      </w:pPr>
      <w:r>
        <w:rPr>
          <w:rFonts w:hint="cs"/>
          <w:rtl/>
        </w:rPr>
        <w:t>כי כך רציתי. תגיש נגדי עתירה לוועדת הכנסת. בבקשה, יושב-ראש האופוזיציה.</w:t>
      </w:r>
    </w:p>
    <w:p w14:paraId="7F364E3F" w14:textId="77777777" w:rsidR="00000000" w:rsidRDefault="0080671D">
      <w:pPr>
        <w:pStyle w:val="a0"/>
        <w:ind w:firstLine="0"/>
        <w:rPr>
          <w:rFonts w:hint="cs"/>
          <w:rtl/>
        </w:rPr>
      </w:pPr>
    </w:p>
    <w:p w14:paraId="6164BEB2" w14:textId="77777777" w:rsidR="00000000" w:rsidRDefault="0080671D">
      <w:pPr>
        <w:pStyle w:val="a"/>
        <w:rPr>
          <w:rtl/>
        </w:rPr>
      </w:pPr>
      <w:bookmarkStart w:id="172" w:name="FS000000456T23_06_2004_13_34_40"/>
      <w:bookmarkStart w:id="173" w:name="_Toc101171336"/>
      <w:bookmarkEnd w:id="172"/>
      <w:r>
        <w:rPr>
          <w:rFonts w:hint="eastAsia"/>
          <w:rtl/>
        </w:rPr>
        <w:t>שמעון</w:t>
      </w:r>
      <w:r>
        <w:rPr>
          <w:rtl/>
        </w:rPr>
        <w:t xml:space="preserve"> פרס (העבודה-מימד):</w:t>
      </w:r>
      <w:bookmarkEnd w:id="173"/>
    </w:p>
    <w:p w14:paraId="70F49D96" w14:textId="77777777" w:rsidR="00000000" w:rsidRDefault="0080671D">
      <w:pPr>
        <w:pStyle w:val="a0"/>
        <w:ind w:firstLine="0"/>
        <w:rPr>
          <w:rFonts w:hint="cs"/>
          <w:rtl/>
        </w:rPr>
      </w:pPr>
    </w:p>
    <w:p w14:paraId="734E650C" w14:textId="77777777" w:rsidR="00000000" w:rsidRDefault="0080671D">
      <w:pPr>
        <w:pStyle w:val="a0"/>
        <w:rPr>
          <w:rFonts w:hint="cs"/>
          <w:rtl/>
        </w:rPr>
      </w:pPr>
      <w:r>
        <w:rPr>
          <w:rFonts w:hint="cs"/>
          <w:rtl/>
        </w:rPr>
        <w:t>אדוני היושב-ראש, כנסת נכבדה, האחריות על משרד הדתות הוע</w:t>
      </w:r>
      <w:r>
        <w:rPr>
          <w:rFonts w:hint="cs"/>
          <w:rtl/>
        </w:rPr>
        <w:t>ברה למשרד ראש הממשלה. איך זה יעלה על הדעת שחודשים על חודשים משלמים שכר לעובדי משרד ראש הממשלה ולא משלמים שכר - -</w:t>
      </w:r>
    </w:p>
    <w:p w14:paraId="21876A62" w14:textId="77777777" w:rsidR="00000000" w:rsidRDefault="0080671D">
      <w:pPr>
        <w:pStyle w:val="a0"/>
        <w:ind w:firstLine="0"/>
        <w:rPr>
          <w:rFonts w:hint="cs"/>
          <w:rtl/>
        </w:rPr>
      </w:pPr>
    </w:p>
    <w:p w14:paraId="6308F02A" w14:textId="77777777" w:rsidR="00000000" w:rsidRDefault="0080671D">
      <w:pPr>
        <w:pStyle w:val="af1"/>
        <w:rPr>
          <w:rtl/>
        </w:rPr>
      </w:pPr>
      <w:r>
        <w:rPr>
          <w:rtl/>
        </w:rPr>
        <w:t>היו"ר ראובן ריבלין:</w:t>
      </w:r>
    </w:p>
    <w:p w14:paraId="68F26ECC" w14:textId="77777777" w:rsidR="00000000" w:rsidRDefault="0080671D">
      <w:pPr>
        <w:pStyle w:val="a0"/>
        <w:rPr>
          <w:rtl/>
        </w:rPr>
      </w:pPr>
    </w:p>
    <w:p w14:paraId="37916565" w14:textId="77777777" w:rsidR="00000000" w:rsidRDefault="0080671D">
      <w:pPr>
        <w:pStyle w:val="a0"/>
        <w:rPr>
          <w:rFonts w:hint="cs"/>
          <w:rtl/>
        </w:rPr>
      </w:pPr>
      <w:r>
        <w:rPr>
          <w:rFonts w:hint="cs"/>
          <w:rtl/>
        </w:rPr>
        <w:t>חבר הכנסת בר-און, אני קורא לך לסדר פעם ראשונה.</w:t>
      </w:r>
    </w:p>
    <w:p w14:paraId="5FEBB300" w14:textId="77777777" w:rsidR="00000000" w:rsidRDefault="0080671D">
      <w:pPr>
        <w:pStyle w:val="a0"/>
        <w:ind w:firstLine="0"/>
        <w:rPr>
          <w:rtl/>
        </w:rPr>
      </w:pPr>
    </w:p>
    <w:p w14:paraId="703EE2A2" w14:textId="77777777" w:rsidR="00000000" w:rsidRDefault="0080671D">
      <w:pPr>
        <w:pStyle w:val="a0"/>
        <w:ind w:firstLine="0"/>
        <w:rPr>
          <w:rFonts w:hint="cs"/>
          <w:rtl/>
        </w:rPr>
      </w:pPr>
    </w:p>
    <w:p w14:paraId="378966AD" w14:textId="77777777" w:rsidR="00000000" w:rsidRDefault="0080671D">
      <w:pPr>
        <w:pStyle w:val="-"/>
        <w:rPr>
          <w:rtl/>
        </w:rPr>
      </w:pPr>
      <w:bookmarkStart w:id="174" w:name="FS000000456T23_06_2004_13_14_06"/>
      <w:bookmarkEnd w:id="174"/>
      <w:r>
        <w:rPr>
          <w:rFonts w:hint="eastAsia"/>
          <w:rtl/>
        </w:rPr>
        <w:t>שמעון</w:t>
      </w:r>
      <w:r>
        <w:rPr>
          <w:rtl/>
        </w:rPr>
        <w:t xml:space="preserve"> פרס (העבודה-מימד):</w:t>
      </w:r>
    </w:p>
    <w:p w14:paraId="2D34BE36" w14:textId="77777777" w:rsidR="00000000" w:rsidRDefault="0080671D">
      <w:pPr>
        <w:pStyle w:val="a0"/>
        <w:ind w:firstLine="0"/>
        <w:rPr>
          <w:rFonts w:hint="cs"/>
          <w:rtl/>
        </w:rPr>
      </w:pPr>
    </w:p>
    <w:p w14:paraId="5B71DC68" w14:textId="77777777" w:rsidR="00000000" w:rsidRDefault="0080671D">
      <w:pPr>
        <w:pStyle w:val="a0"/>
        <w:rPr>
          <w:rFonts w:hint="cs"/>
          <w:rtl/>
        </w:rPr>
      </w:pPr>
      <w:r>
        <w:rPr>
          <w:rFonts w:hint="cs"/>
          <w:rtl/>
        </w:rPr>
        <w:t xml:space="preserve"> - - לעובדי השירותים הדתיים? למה? יש אנשים שיש</w:t>
      </w:r>
      <w:r>
        <w:rPr>
          <w:rFonts w:hint="cs"/>
          <w:rtl/>
        </w:rPr>
        <w:t xml:space="preserve"> להם 40 שנות פנסיה. אני יודע שחבר הכנסת לפיד מתקשה להבין מה זה קפיטליזם לא נכון. זו הלנת שכר. על זה אתה לא מוציא הגה מהפה. אתה דרשת לבטל את משרד הדתות. </w:t>
      </w:r>
    </w:p>
    <w:p w14:paraId="3A2163DD" w14:textId="77777777" w:rsidR="00000000" w:rsidRDefault="0080671D">
      <w:pPr>
        <w:pStyle w:val="a0"/>
        <w:ind w:firstLine="0"/>
        <w:rPr>
          <w:rFonts w:hint="cs"/>
          <w:rtl/>
        </w:rPr>
      </w:pPr>
    </w:p>
    <w:p w14:paraId="2E00E636" w14:textId="77777777" w:rsidR="00000000" w:rsidRDefault="0080671D">
      <w:pPr>
        <w:pStyle w:val="af0"/>
        <w:rPr>
          <w:rtl/>
        </w:rPr>
      </w:pPr>
      <w:r>
        <w:rPr>
          <w:rFonts w:hint="eastAsia"/>
          <w:rtl/>
        </w:rPr>
        <w:t>רוני</w:t>
      </w:r>
      <w:r>
        <w:rPr>
          <w:rtl/>
        </w:rPr>
        <w:t xml:space="preserve"> בר-און (הליכוד):</w:t>
      </w:r>
    </w:p>
    <w:p w14:paraId="738C5FAF" w14:textId="77777777" w:rsidR="00000000" w:rsidRDefault="0080671D">
      <w:pPr>
        <w:pStyle w:val="a0"/>
        <w:rPr>
          <w:rFonts w:hint="cs"/>
          <w:rtl/>
        </w:rPr>
      </w:pPr>
    </w:p>
    <w:p w14:paraId="6B3FB402" w14:textId="77777777" w:rsidR="00000000" w:rsidRDefault="0080671D">
      <w:pPr>
        <w:pStyle w:val="a0"/>
        <w:ind w:firstLine="0"/>
        <w:rPr>
          <w:rFonts w:hint="cs"/>
          <w:rtl/>
        </w:rPr>
      </w:pPr>
      <w:r>
        <w:rPr>
          <w:rFonts w:hint="cs"/>
          <w:rtl/>
        </w:rPr>
        <w:tab/>
        <w:t>- - -</w:t>
      </w:r>
    </w:p>
    <w:p w14:paraId="05E99F40" w14:textId="77777777" w:rsidR="00000000" w:rsidRDefault="0080671D">
      <w:pPr>
        <w:pStyle w:val="a0"/>
        <w:ind w:firstLine="0"/>
        <w:rPr>
          <w:rFonts w:hint="cs"/>
          <w:rtl/>
        </w:rPr>
      </w:pPr>
    </w:p>
    <w:p w14:paraId="6E8F0ABA" w14:textId="77777777" w:rsidR="00000000" w:rsidRDefault="0080671D">
      <w:pPr>
        <w:pStyle w:val="-"/>
        <w:rPr>
          <w:rtl/>
        </w:rPr>
      </w:pPr>
      <w:bookmarkStart w:id="175" w:name="FS000000456T23_06_2004_13_14_53C"/>
      <w:bookmarkEnd w:id="175"/>
      <w:r>
        <w:rPr>
          <w:rtl/>
        </w:rPr>
        <w:t>שמעון פרס (העבודה-מימד):</w:t>
      </w:r>
    </w:p>
    <w:p w14:paraId="009B6F6B" w14:textId="77777777" w:rsidR="00000000" w:rsidRDefault="0080671D">
      <w:pPr>
        <w:pStyle w:val="a0"/>
        <w:ind w:firstLine="0"/>
        <w:rPr>
          <w:rFonts w:hint="cs"/>
          <w:rtl/>
        </w:rPr>
      </w:pPr>
    </w:p>
    <w:p w14:paraId="660E1A6F" w14:textId="77777777" w:rsidR="00000000" w:rsidRDefault="0080671D">
      <w:pPr>
        <w:pStyle w:val="a0"/>
        <w:rPr>
          <w:rFonts w:hint="cs"/>
          <w:rtl/>
        </w:rPr>
      </w:pPr>
      <w:r>
        <w:rPr>
          <w:rFonts w:hint="cs"/>
          <w:rtl/>
        </w:rPr>
        <w:t>תדאג לעובדים. תהיה רציני פעם. לא הכרזות כלליו</w:t>
      </w:r>
      <w:r>
        <w:rPr>
          <w:rFonts w:hint="cs"/>
          <w:rtl/>
        </w:rPr>
        <w:t xml:space="preserve">ת. הלנת שכר היא בניגוד לתורה, בניגוד למדינה, בניגוד ליחסי עבודה. בינתיים יש כסף לשטחים, סוללים כבישים במקומות אסורים - - </w:t>
      </w:r>
    </w:p>
    <w:p w14:paraId="461907DD" w14:textId="77777777" w:rsidR="00000000" w:rsidRDefault="0080671D">
      <w:pPr>
        <w:pStyle w:val="a0"/>
        <w:ind w:firstLine="0"/>
        <w:rPr>
          <w:rFonts w:hint="cs"/>
          <w:rtl/>
        </w:rPr>
      </w:pPr>
    </w:p>
    <w:p w14:paraId="494F9209" w14:textId="77777777" w:rsidR="00000000" w:rsidRDefault="0080671D">
      <w:pPr>
        <w:pStyle w:val="af0"/>
        <w:rPr>
          <w:rtl/>
        </w:rPr>
      </w:pPr>
      <w:r>
        <w:rPr>
          <w:rFonts w:hint="eastAsia"/>
          <w:rtl/>
        </w:rPr>
        <w:t>רוני</w:t>
      </w:r>
      <w:r>
        <w:rPr>
          <w:rtl/>
        </w:rPr>
        <w:t xml:space="preserve"> בר-און (הליכוד):</w:t>
      </w:r>
    </w:p>
    <w:p w14:paraId="0CA23A90" w14:textId="77777777" w:rsidR="00000000" w:rsidRDefault="0080671D">
      <w:pPr>
        <w:pStyle w:val="a0"/>
        <w:rPr>
          <w:rFonts w:hint="cs"/>
          <w:rtl/>
        </w:rPr>
      </w:pPr>
    </w:p>
    <w:p w14:paraId="46AD713E" w14:textId="77777777" w:rsidR="00000000" w:rsidRDefault="0080671D">
      <w:pPr>
        <w:pStyle w:val="a0"/>
        <w:rPr>
          <w:rFonts w:hint="cs"/>
          <w:rtl/>
        </w:rPr>
      </w:pPr>
      <w:r>
        <w:rPr>
          <w:rFonts w:hint="cs"/>
          <w:rtl/>
        </w:rPr>
        <w:t>- - -</w:t>
      </w:r>
    </w:p>
    <w:p w14:paraId="06DE2394" w14:textId="77777777" w:rsidR="00000000" w:rsidRDefault="0080671D">
      <w:pPr>
        <w:pStyle w:val="a0"/>
        <w:rPr>
          <w:rFonts w:hint="cs"/>
          <w:rtl/>
        </w:rPr>
      </w:pPr>
    </w:p>
    <w:p w14:paraId="1307A642" w14:textId="77777777" w:rsidR="00000000" w:rsidRDefault="0080671D">
      <w:pPr>
        <w:pStyle w:val="-"/>
        <w:rPr>
          <w:rtl/>
        </w:rPr>
      </w:pPr>
      <w:bookmarkStart w:id="176" w:name="FS000000456T23_06_2004_13_15_20C"/>
      <w:bookmarkEnd w:id="176"/>
      <w:r>
        <w:rPr>
          <w:rtl/>
        </w:rPr>
        <w:t>שמעון פרס (העבודה-מימד):</w:t>
      </w:r>
    </w:p>
    <w:p w14:paraId="2781DC03" w14:textId="77777777" w:rsidR="00000000" w:rsidRDefault="0080671D">
      <w:pPr>
        <w:pStyle w:val="a0"/>
        <w:rPr>
          <w:rtl/>
        </w:rPr>
      </w:pPr>
    </w:p>
    <w:p w14:paraId="3BE2351C" w14:textId="77777777" w:rsidR="00000000" w:rsidRDefault="0080671D">
      <w:pPr>
        <w:pStyle w:val="a0"/>
        <w:rPr>
          <w:rFonts w:hint="cs"/>
          <w:rtl/>
        </w:rPr>
      </w:pPr>
      <w:r>
        <w:rPr>
          <w:rFonts w:hint="cs"/>
          <w:rtl/>
        </w:rPr>
        <w:t>- - בונים בתים. מה אתה רוצה?</w:t>
      </w:r>
    </w:p>
    <w:p w14:paraId="701C3ABA" w14:textId="77777777" w:rsidR="00000000" w:rsidRDefault="0080671D">
      <w:pPr>
        <w:pStyle w:val="a0"/>
        <w:ind w:firstLine="0"/>
        <w:rPr>
          <w:rFonts w:hint="cs"/>
          <w:rtl/>
        </w:rPr>
      </w:pPr>
    </w:p>
    <w:p w14:paraId="0605DD52" w14:textId="77777777" w:rsidR="00000000" w:rsidRDefault="0080671D">
      <w:pPr>
        <w:pStyle w:val="af0"/>
        <w:rPr>
          <w:rtl/>
        </w:rPr>
      </w:pPr>
      <w:r>
        <w:rPr>
          <w:rFonts w:hint="eastAsia"/>
          <w:rtl/>
        </w:rPr>
        <w:t>איוב</w:t>
      </w:r>
      <w:r>
        <w:rPr>
          <w:rtl/>
        </w:rPr>
        <w:t xml:space="preserve"> קרא (הליכוד):</w:t>
      </w:r>
    </w:p>
    <w:p w14:paraId="2A084E0F" w14:textId="77777777" w:rsidR="00000000" w:rsidRDefault="0080671D">
      <w:pPr>
        <w:pStyle w:val="a0"/>
        <w:rPr>
          <w:rFonts w:hint="cs"/>
          <w:rtl/>
        </w:rPr>
      </w:pPr>
    </w:p>
    <w:p w14:paraId="1BA762ED" w14:textId="77777777" w:rsidR="00000000" w:rsidRDefault="0080671D">
      <w:pPr>
        <w:pStyle w:val="a0"/>
        <w:rPr>
          <w:rFonts w:hint="cs"/>
          <w:rtl/>
        </w:rPr>
      </w:pPr>
      <w:r>
        <w:rPr>
          <w:rFonts w:hint="cs"/>
          <w:rtl/>
        </w:rPr>
        <w:t>- - -</w:t>
      </w:r>
    </w:p>
    <w:p w14:paraId="7F8AF0E4" w14:textId="77777777" w:rsidR="00000000" w:rsidRDefault="0080671D">
      <w:pPr>
        <w:pStyle w:val="a0"/>
        <w:rPr>
          <w:rFonts w:hint="cs"/>
          <w:rtl/>
        </w:rPr>
      </w:pPr>
    </w:p>
    <w:p w14:paraId="10485005" w14:textId="77777777" w:rsidR="00000000" w:rsidRDefault="0080671D">
      <w:pPr>
        <w:pStyle w:val="af1"/>
        <w:rPr>
          <w:rFonts w:hint="cs"/>
          <w:rtl/>
        </w:rPr>
      </w:pPr>
      <w:r>
        <w:rPr>
          <w:rtl/>
        </w:rPr>
        <w:t>היו"ר ראובן ריבלין:</w:t>
      </w:r>
    </w:p>
    <w:p w14:paraId="41328697" w14:textId="77777777" w:rsidR="00000000" w:rsidRDefault="0080671D">
      <w:pPr>
        <w:pStyle w:val="a0"/>
        <w:rPr>
          <w:rFonts w:hint="cs"/>
          <w:rtl/>
        </w:rPr>
      </w:pPr>
    </w:p>
    <w:p w14:paraId="4A62203A" w14:textId="77777777" w:rsidR="00000000" w:rsidRDefault="0080671D">
      <w:pPr>
        <w:pStyle w:val="a0"/>
        <w:rPr>
          <w:rFonts w:hint="cs"/>
          <w:rtl/>
        </w:rPr>
      </w:pPr>
      <w:r>
        <w:rPr>
          <w:rFonts w:hint="cs"/>
          <w:rtl/>
        </w:rPr>
        <w:t>חבר הכנסת קרא, אני קורא לך לסדר פעם ראשונה.</w:t>
      </w:r>
    </w:p>
    <w:p w14:paraId="317B34F3" w14:textId="77777777" w:rsidR="00000000" w:rsidRDefault="0080671D">
      <w:pPr>
        <w:pStyle w:val="a0"/>
        <w:ind w:firstLine="0"/>
        <w:rPr>
          <w:rFonts w:hint="cs"/>
          <w:rtl/>
        </w:rPr>
      </w:pPr>
    </w:p>
    <w:p w14:paraId="5EAB2CFC" w14:textId="77777777" w:rsidR="00000000" w:rsidRDefault="0080671D">
      <w:pPr>
        <w:pStyle w:val="af0"/>
        <w:rPr>
          <w:rtl/>
        </w:rPr>
      </w:pPr>
      <w:r>
        <w:rPr>
          <w:rFonts w:hint="eastAsia"/>
          <w:rtl/>
        </w:rPr>
        <w:t>איוב</w:t>
      </w:r>
      <w:r>
        <w:rPr>
          <w:rtl/>
        </w:rPr>
        <w:t xml:space="preserve"> קרא (הליכוד):</w:t>
      </w:r>
    </w:p>
    <w:p w14:paraId="67E9B029" w14:textId="77777777" w:rsidR="00000000" w:rsidRDefault="0080671D">
      <w:pPr>
        <w:pStyle w:val="a0"/>
        <w:ind w:firstLine="0"/>
        <w:rPr>
          <w:rFonts w:hint="cs"/>
          <w:rtl/>
        </w:rPr>
      </w:pPr>
    </w:p>
    <w:p w14:paraId="0B181553" w14:textId="77777777" w:rsidR="00000000" w:rsidRDefault="0080671D">
      <w:pPr>
        <w:pStyle w:val="a0"/>
        <w:rPr>
          <w:rFonts w:hint="cs"/>
          <w:rtl/>
        </w:rPr>
      </w:pPr>
      <w:r>
        <w:rPr>
          <w:rFonts w:hint="cs"/>
          <w:rtl/>
        </w:rPr>
        <w:t>- - -</w:t>
      </w:r>
    </w:p>
    <w:p w14:paraId="35F6D15E" w14:textId="77777777" w:rsidR="00000000" w:rsidRDefault="0080671D">
      <w:pPr>
        <w:pStyle w:val="a0"/>
        <w:ind w:firstLine="0"/>
        <w:rPr>
          <w:rFonts w:hint="cs"/>
          <w:rtl/>
        </w:rPr>
      </w:pPr>
    </w:p>
    <w:p w14:paraId="58CAD02C" w14:textId="77777777" w:rsidR="00000000" w:rsidRDefault="0080671D">
      <w:pPr>
        <w:pStyle w:val="af1"/>
        <w:rPr>
          <w:rtl/>
        </w:rPr>
      </w:pPr>
      <w:r>
        <w:rPr>
          <w:rtl/>
        </w:rPr>
        <w:t>היו"ר ראובן ריבלין:</w:t>
      </w:r>
    </w:p>
    <w:p w14:paraId="77A11DB2" w14:textId="77777777" w:rsidR="00000000" w:rsidRDefault="0080671D">
      <w:pPr>
        <w:pStyle w:val="a0"/>
        <w:ind w:firstLine="0"/>
        <w:rPr>
          <w:rFonts w:hint="cs"/>
          <w:rtl/>
        </w:rPr>
      </w:pPr>
    </w:p>
    <w:p w14:paraId="7AFD1D36" w14:textId="77777777" w:rsidR="00000000" w:rsidRDefault="0080671D">
      <w:pPr>
        <w:pStyle w:val="a0"/>
        <w:rPr>
          <w:rFonts w:hint="cs"/>
          <w:rtl/>
        </w:rPr>
      </w:pPr>
      <w:r>
        <w:rPr>
          <w:rFonts w:hint="cs"/>
          <w:rtl/>
        </w:rPr>
        <w:t>חבר הכנסת קרא, אני קורא לך לסדר פעם שנייה.</w:t>
      </w:r>
    </w:p>
    <w:p w14:paraId="5B56A204" w14:textId="77777777" w:rsidR="00000000" w:rsidRDefault="0080671D">
      <w:pPr>
        <w:pStyle w:val="a0"/>
        <w:ind w:firstLine="0"/>
        <w:rPr>
          <w:rFonts w:hint="cs"/>
          <w:rtl/>
        </w:rPr>
      </w:pPr>
    </w:p>
    <w:p w14:paraId="259267F8" w14:textId="77777777" w:rsidR="00000000" w:rsidRDefault="0080671D">
      <w:pPr>
        <w:pStyle w:val="-"/>
        <w:rPr>
          <w:rtl/>
        </w:rPr>
      </w:pPr>
      <w:bookmarkStart w:id="177" w:name="FS000000456T23_06_2004_13_15_57C"/>
      <w:bookmarkEnd w:id="177"/>
      <w:r>
        <w:rPr>
          <w:rtl/>
        </w:rPr>
        <w:t>שמעון פרס (העבודה-מימד):</w:t>
      </w:r>
    </w:p>
    <w:p w14:paraId="7CAB59E0" w14:textId="77777777" w:rsidR="00000000" w:rsidRDefault="0080671D">
      <w:pPr>
        <w:pStyle w:val="a0"/>
        <w:rPr>
          <w:rtl/>
        </w:rPr>
      </w:pPr>
    </w:p>
    <w:p w14:paraId="54A3DCD6" w14:textId="77777777" w:rsidR="00000000" w:rsidRDefault="0080671D">
      <w:pPr>
        <w:pStyle w:val="a0"/>
        <w:rPr>
          <w:rFonts w:hint="cs"/>
          <w:rtl/>
        </w:rPr>
      </w:pPr>
      <w:r>
        <w:rPr>
          <w:rFonts w:hint="cs"/>
          <w:rtl/>
        </w:rPr>
        <w:t>ראיתם את חבר הכנסת רוני בר-און? מה יותר כדאי, לשלם לאגודת ישראל או לשלם לאיש אחר? סוחר מעולה</w:t>
      </w:r>
      <w:r>
        <w:rPr>
          <w:rFonts w:hint="cs"/>
          <w:rtl/>
        </w:rPr>
        <w:t>. אמרת עלות נמוכה ועלות גבוהה. רוני, רוני, לא הכול חברון.</w:t>
      </w:r>
    </w:p>
    <w:p w14:paraId="2D5BDE54" w14:textId="77777777" w:rsidR="00000000" w:rsidRDefault="0080671D">
      <w:pPr>
        <w:pStyle w:val="a0"/>
        <w:ind w:firstLine="0"/>
        <w:rPr>
          <w:rFonts w:hint="cs"/>
          <w:rtl/>
        </w:rPr>
      </w:pPr>
    </w:p>
    <w:p w14:paraId="386CF52A" w14:textId="77777777" w:rsidR="00000000" w:rsidRDefault="0080671D">
      <w:pPr>
        <w:pStyle w:val="af1"/>
        <w:rPr>
          <w:rtl/>
        </w:rPr>
      </w:pPr>
      <w:r>
        <w:rPr>
          <w:rtl/>
        </w:rPr>
        <w:t>היו"ר ראובן ריבלין:</w:t>
      </w:r>
    </w:p>
    <w:p w14:paraId="47060C06" w14:textId="77777777" w:rsidR="00000000" w:rsidRDefault="0080671D">
      <w:pPr>
        <w:pStyle w:val="a0"/>
        <w:rPr>
          <w:rtl/>
        </w:rPr>
      </w:pPr>
    </w:p>
    <w:p w14:paraId="4E080BC2" w14:textId="77777777" w:rsidR="00000000" w:rsidRDefault="0080671D">
      <w:pPr>
        <w:pStyle w:val="a0"/>
        <w:rPr>
          <w:rFonts w:hint="cs"/>
          <w:rtl/>
        </w:rPr>
      </w:pPr>
      <w:r>
        <w:rPr>
          <w:rFonts w:hint="cs"/>
          <w:rtl/>
        </w:rPr>
        <w:t>אדוני, אם יקרא בשמו של חבר כנסת, חבר הכנסת יקבל רשות לדבר.</w:t>
      </w:r>
    </w:p>
    <w:p w14:paraId="25B7F98E" w14:textId="77777777" w:rsidR="00000000" w:rsidRDefault="0080671D">
      <w:pPr>
        <w:pStyle w:val="a0"/>
        <w:ind w:firstLine="0"/>
        <w:rPr>
          <w:rFonts w:hint="cs"/>
          <w:rtl/>
        </w:rPr>
      </w:pPr>
    </w:p>
    <w:p w14:paraId="1DED7B87" w14:textId="77777777" w:rsidR="00000000" w:rsidRDefault="0080671D">
      <w:pPr>
        <w:pStyle w:val="-"/>
        <w:rPr>
          <w:rtl/>
        </w:rPr>
      </w:pPr>
      <w:bookmarkStart w:id="178" w:name="FS000000456T23_06_2004_13_16_54C"/>
      <w:bookmarkEnd w:id="178"/>
      <w:r>
        <w:rPr>
          <w:rtl/>
        </w:rPr>
        <w:t>שמעון פרס (העבודה-מימד):</w:t>
      </w:r>
    </w:p>
    <w:p w14:paraId="3AA8B3B3" w14:textId="77777777" w:rsidR="00000000" w:rsidRDefault="0080671D">
      <w:pPr>
        <w:pStyle w:val="a0"/>
        <w:ind w:firstLine="0"/>
        <w:rPr>
          <w:rFonts w:hint="cs"/>
          <w:rtl/>
        </w:rPr>
      </w:pPr>
    </w:p>
    <w:p w14:paraId="7502A2B4" w14:textId="77777777" w:rsidR="00000000" w:rsidRDefault="0080671D">
      <w:pPr>
        <w:pStyle w:val="a0"/>
        <w:rPr>
          <w:rFonts w:hint="cs"/>
          <w:rtl/>
        </w:rPr>
      </w:pPr>
      <w:r>
        <w:rPr>
          <w:rFonts w:hint="cs"/>
          <w:rtl/>
        </w:rPr>
        <w:t>העלות עולה, העלות יורדת. שמעתם את רוני בר-און? המדינה היא לא למכירה, ואתה לא ממונה על הפקר</w:t>
      </w:r>
      <w:r>
        <w:rPr>
          <w:rFonts w:hint="cs"/>
          <w:rtl/>
        </w:rPr>
        <w:t>ת נכסים או קניית נכסים. מי אתה? יש לך סמכות? יש מנהל משרד ראש הממשלה, היה צריך לחכות עד שעמיר פרץ יעלה את זה? מדוע לא עשיתם את זה עד עכשיו? מי מנע מכם? מי מפריע לכם לשלם? יש כסף בשפע. הוא מתבזבז בשטחים, הוא מתבזבז על דברים מיותרים. ועל כן, ההודעה של ראש המ</w:t>
      </w:r>
      <w:r>
        <w:rPr>
          <w:rFonts w:hint="cs"/>
          <w:rtl/>
        </w:rPr>
        <w:t xml:space="preserve">משלה איננה מקובלת עלינו. אין לכם רשות להלין - לא את הפנסיה ולא את השכר של אנשים הממלאים את תפקידם לפי החוק ולפי הכללים. </w:t>
      </w:r>
    </w:p>
    <w:p w14:paraId="0128DAF1" w14:textId="77777777" w:rsidR="00000000" w:rsidRDefault="0080671D">
      <w:pPr>
        <w:pStyle w:val="a0"/>
        <w:rPr>
          <w:rFonts w:hint="cs"/>
          <w:rtl/>
        </w:rPr>
      </w:pPr>
    </w:p>
    <w:p w14:paraId="1763F34B" w14:textId="77777777" w:rsidR="00000000" w:rsidRDefault="0080671D">
      <w:pPr>
        <w:pStyle w:val="af1"/>
        <w:rPr>
          <w:rtl/>
        </w:rPr>
      </w:pPr>
      <w:r>
        <w:rPr>
          <w:rtl/>
        </w:rPr>
        <w:t>היו"ר ראובן ריבלין:</w:t>
      </w:r>
    </w:p>
    <w:p w14:paraId="7079505F" w14:textId="77777777" w:rsidR="00000000" w:rsidRDefault="0080671D">
      <w:pPr>
        <w:pStyle w:val="a0"/>
        <w:rPr>
          <w:rtl/>
        </w:rPr>
      </w:pPr>
    </w:p>
    <w:p w14:paraId="790D46D4" w14:textId="77777777" w:rsidR="00000000" w:rsidRDefault="0080671D">
      <w:pPr>
        <w:pStyle w:val="a0"/>
        <w:rPr>
          <w:rFonts w:hint="cs"/>
          <w:rtl/>
        </w:rPr>
      </w:pPr>
      <w:r>
        <w:rPr>
          <w:rFonts w:hint="cs"/>
          <w:rtl/>
        </w:rPr>
        <w:t xml:space="preserve">תודה רבה ליושב-ראש האופוזיציה. רבותי חברי הכנסת. </w:t>
      </w:r>
    </w:p>
    <w:p w14:paraId="0D63346C" w14:textId="77777777" w:rsidR="00000000" w:rsidRDefault="0080671D">
      <w:pPr>
        <w:pStyle w:val="a0"/>
        <w:rPr>
          <w:rFonts w:hint="cs"/>
          <w:rtl/>
        </w:rPr>
      </w:pPr>
    </w:p>
    <w:p w14:paraId="31DEBB06" w14:textId="77777777" w:rsidR="00000000" w:rsidRDefault="0080671D">
      <w:pPr>
        <w:pStyle w:val="af0"/>
        <w:rPr>
          <w:rtl/>
        </w:rPr>
      </w:pPr>
      <w:r>
        <w:rPr>
          <w:rFonts w:hint="eastAsia"/>
          <w:rtl/>
        </w:rPr>
        <w:t>קריאות</w:t>
      </w:r>
      <w:r>
        <w:rPr>
          <w:rtl/>
        </w:rPr>
        <w:t>:</w:t>
      </w:r>
    </w:p>
    <w:p w14:paraId="48B999F7" w14:textId="77777777" w:rsidR="00000000" w:rsidRDefault="0080671D">
      <w:pPr>
        <w:pStyle w:val="a0"/>
        <w:rPr>
          <w:rFonts w:hint="cs"/>
          <w:rtl/>
        </w:rPr>
      </w:pPr>
    </w:p>
    <w:p w14:paraId="135468D5" w14:textId="77777777" w:rsidR="00000000" w:rsidRDefault="0080671D">
      <w:pPr>
        <w:pStyle w:val="a0"/>
        <w:rPr>
          <w:rFonts w:hint="cs"/>
          <w:rtl/>
        </w:rPr>
      </w:pPr>
      <w:r>
        <w:rPr>
          <w:rFonts w:hint="cs"/>
          <w:rtl/>
        </w:rPr>
        <w:t>- - -</w:t>
      </w:r>
    </w:p>
    <w:p w14:paraId="28466D86" w14:textId="77777777" w:rsidR="00000000" w:rsidRDefault="0080671D">
      <w:pPr>
        <w:pStyle w:val="a0"/>
        <w:rPr>
          <w:rFonts w:hint="cs"/>
          <w:rtl/>
        </w:rPr>
      </w:pPr>
    </w:p>
    <w:p w14:paraId="30E485B9" w14:textId="77777777" w:rsidR="00000000" w:rsidRDefault="0080671D">
      <w:pPr>
        <w:pStyle w:val="af1"/>
        <w:rPr>
          <w:rtl/>
        </w:rPr>
      </w:pPr>
      <w:r>
        <w:rPr>
          <w:rtl/>
        </w:rPr>
        <w:t>היו"ר ראובן ריבלין:</w:t>
      </w:r>
    </w:p>
    <w:p w14:paraId="49EACE17" w14:textId="77777777" w:rsidR="00000000" w:rsidRDefault="0080671D">
      <w:pPr>
        <w:pStyle w:val="a0"/>
        <w:rPr>
          <w:rtl/>
        </w:rPr>
      </w:pPr>
    </w:p>
    <w:p w14:paraId="4FF137EC" w14:textId="77777777" w:rsidR="00000000" w:rsidRDefault="0080671D">
      <w:pPr>
        <w:pStyle w:val="a0"/>
        <w:rPr>
          <w:rFonts w:hint="cs"/>
          <w:rtl/>
        </w:rPr>
      </w:pPr>
      <w:r>
        <w:rPr>
          <w:rFonts w:hint="cs"/>
          <w:rtl/>
        </w:rPr>
        <w:t>רבותי חברי הכנסת, נא לשבת</w:t>
      </w:r>
      <w:r>
        <w:rPr>
          <w:rFonts w:hint="cs"/>
          <w:rtl/>
        </w:rPr>
        <w:t>, קודם כול. חבר הכנסת בוים, אדוני סגן השר בוים, שאלתך מוצדקת. היתה כזאת. כאשר כולם היו פה במהומה רבה, חבר הכנסת הוותיק, שריד, הרים את ידו וביקש לשאול. אמרתי לו שמייד כשראש הממשלה יסיים אנחנו נאפשר לו לשאול. לא ידעתי שהוא רוצה לנאום. אני אקפיד בפעם הבאה, בא</w:t>
      </w:r>
      <w:r>
        <w:rPr>
          <w:rFonts w:hint="cs"/>
          <w:rtl/>
        </w:rPr>
        <w:t xml:space="preserve">מת, לבקש את השאלה בכתב. אבל, לחבר הכנסת שריד יש זכויות רבות, כמו שכבר יהיו עוד מעט לך, חבר הכנסת בוים. גם אתה כבר כמה כנסות פה. </w:t>
      </w:r>
    </w:p>
    <w:p w14:paraId="73FB4454" w14:textId="77777777" w:rsidR="00000000" w:rsidRDefault="0080671D">
      <w:pPr>
        <w:pStyle w:val="a0"/>
        <w:rPr>
          <w:rFonts w:hint="cs"/>
          <w:rtl/>
        </w:rPr>
      </w:pPr>
    </w:p>
    <w:p w14:paraId="0979446D" w14:textId="77777777" w:rsidR="00000000" w:rsidRDefault="0080671D">
      <w:pPr>
        <w:pStyle w:val="af0"/>
        <w:rPr>
          <w:rtl/>
        </w:rPr>
      </w:pPr>
      <w:r>
        <w:rPr>
          <w:rFonts w:hint="eastAsia"/>
          <w:rtl/>
        </w:rPr>
        <w:t>קריאות</w:t>
      </w:r>
      <w:r>
        <w:rPr>
          <w:rtl/>
        </w:rPr>
        <w:t>:</w:t>
      </w:r>
    </w:p>
    <w:p w14:paraId="0C42D175" w14:textId="77777777" w:rsidR="00000000" w:rsidRDefault="0080671D">
      <w:pPr>
        <w:pStyle w:val="a0"/>
        <w:rPr>
          <w:rFonts w:hint="cs"/>
          <w:rtl/>
        </w:rPr>
      </w:pPr>
    </w:p>
    <w:p w14:paraId="7A6A3065" w14:textId="77777777" w:rsidR="00000000" w:rsidRDefault="0080671D">
      <w:pPr>
        <w:pStyle w:val="a0"/>
        <w:rPr>
          <w:rFonts w:hint="cs"/>
          <w:rtl/>
        </w:rPr>
      </w:pPr>
      <w:r>
        <w:rPr>
          <w:rFonts w:hint="cs"/>
          <w:rtl/>
        </w:rPr>
        <w:t>- - -</w:t>
      </w:r>
    </w:p>
    <w:p w14:paraId="56CF8A0D" w14:textId="77777777" w:rsidR="00000000" w:rsidRDefault="0080671D">
      <w:pPr>
        <w:pStyle w:val="a0"/>
        <w:rPr>
          <w:rFonts w:hint="cs"/>
          <w:rtl/>
        </w:rPr>
      </w:pPr>
    </w:p>
    <w:p w14:paraId="72EFFC32" w14:textId="77777777" w:rsidR="00000000" w:rsidRDefault="0080671D">
      <w:pPr>
        <w:pStyle w:val="af0"/>
        <w:rPr>
          <w:rtl/>
        </w:rPr>
      </w:pPr>
      <w:r>
        <w:rPr>
          <w:rFonts w:hint="eastAsia"/>
          <w:rtl/>
        </w:rPr>
        <w:t>רוני</w:t>
      </w:r>
      <w:r>
        <w:rPr>
          <w:rtl/>
        </w:rPr>
        <w:t xml:space="preserve"> בר-און (הליכוד):</w:t>
      </w:r>
    </w:p>
    <w:p w14:paraId="7BAB0472" w14:textId="77777777" w:rsidR="00000000" w:rsidRDefault="0080671D">
      <w:pPr>
        <w:pStyle w:val="a0"/>
        <w:rPr>
          <w:rFonts w:hint="cs"/>
          <w:rtl/>
        </w:rPr>
      </w:pPr>
    </w:p>
    <w:p w14:paraId="6AD67409" w14:textId="77777777" w:rsidR="00000000" w:rsidRDefault="0080671D">
      <w:pPr>
        <w:pStyle w:val="a0"/>
        <w:rPr>
          <w:rFonts w:hint="cs"/>
          <w:rtl/>
        </w:rPr>
      </w:pPr>
      <w:r>
        <w:rPr>
          <w:rFonts w:hint="cs"/>
          <w:rtl/>
        </w:rPr>
        <w:t>- - -</w:t>
      </w:r>
    </w:p>
    <w:p w14:paraId="402E6964" w14:textId="77777777" w:rsidR="00000000" w:rsidRDefault="0080671D">
      <w:pPr>
        <w:pStyle w:val="a0"/>
        <w:rPr>
          <w:rFonts w:hint="cs"/>
          <w:rtl/>
        </w:rPr>
      </w:pPr>
    </w:p>
    <w:p w14:paraId="4F8DFF5D" w14:textId="77777777" w:rsidR="00000000" w:rsidRDefault="0080671D">
      <w:pPr>
        <w:pStyle w:val="af1"/>
        <w:rPr>
          <w:rtl/>
        </w:rPr>
      </w:pPr>
      <w:r>
        <w:rPr>
          <w:rtl/>
        </w:rPr>
        <w:t>היו"ר ראובן ריבלין:</w:t>
      </w:r>
    </w:p>
    <w:p w14:paraId="158A6B0E" w14:textId="77777777" w:rsidR="00000000" w:rsidRDefault="0080671D">
      <w:pPr>
        <w:pStyle w:val="a0"/>
        <w:rPr>
          <w:rtl/>
        </w:rPr>
      </w:pPr>
    </w:p>
    <w:p w14:paraId="7A39AA82" w14:textId="77777777" w:rsidR="00000000" w:rsidRDefault="0080671D">
      <w:pPr>
        <w:pStyle w:val="a0"/>
        <w:rPr>
          <w:rFonts w:hint="cs"/>
          <w:rtl/>
        </w:rPr>
      </w:pPr>
      <w:r>
        <w:rPr>
          <w:rFonts w:hint="cs"/>
          <w:rtl/>
        </w:rPr>
        <w:t>רבותי, רבותי. יושב-ראש הקואליציה תמיד יוכל. חבר הכנסת בר-או</w:t>
      </w:r>
      <w:r>
        <w:rPr>
          <w:rFonts w:hint="cs"/>
          <w:rtl/>
        </w:rPr>
        <w:t xml:space="preserve">ן, על מה? ראש הממשלה הבהיר את עמדתו בצורה כל כך בהירה. אין צורך. בבקשה, השר עזרא. </w:t>
      </w:r>
    </w:p>
    <w:p w14:paraId="114F46CC" w14:textId="77777777" w:rsidR="00000000" w:rsidRDefault="0080671D">
      <w:pPr>
        <w:pStyle w:val="a0"/>
        <w:rPr>
          <w:rFonts w:hint="cs"/>
          <w:rtl/>
        </w:rPr>
      </w:pPr>
    </w:p>
    <w:p w14:paraId="295BC678" w14:textId="77777777" w:rsidR="00000000" w:rsidRDefault="0080671D">
      <w:pPr>
        <w:pStyle w:val="af0"/>
        <w:rPr>
          <w:rtl/>
        </w:rPr>
      </w:pPr>
      <w:r>
        <w:rPr>
          <w:rFonts w:hint="eastAsia"/>
          <w:rtl/>
        </w:rPr>
        <w:t>רוני</w:t>
      </w:r>
      <w:r>
        <w:rPr>
          <w:rtl/>
        </w:rPr>
        <w:t xml:space="preserve"> בר-און (הליכוד):</w:t>
      </w:r>
    </w:p>
    <w:p w14:paraId="40D9B293" w14:textId="77777777" w:rsidR="00000000" w:rsidRDefault="0080671D">
      <w:pPr>
        <w:pStyle w:val="a0"/>
        <w:rPr>
          <w:rFonts w:hint="cs"/>
          <w:rtl/>
        </w:rPr>
      </w:pPr>
    </w:p>
    <w:p w14:paraId="7AA48817" w14:textId="77777777" w:rsidR="00000000" w:rsidRDefault="0080671D">
      <w:pPr>
        <w:pStyle w:val="a0"/>
        <w:rPr>
          <w:rFonts w:hint="cs"/>
          <w:rtl/>
        </w:rPr>
      </w:pPr>
      <w:r>
        <w:rPr>
          <w:rFonts w:hint="cs"/>
          <w:rtl/>
        </w:rPr>
        <w:t>אדוני היושב-ראש - - -</w:t>
      </w:r>
    </w:p>
    <w:p w14:paraId="1505E0A1" w14:textId="77777777" w:rsidR="00000000" w:rsidRDefault="0080671D">
      <w:pPr>
        <w:pStyle w:val="a0"/>
        <w:rPr>
          <w:rFonts w:hint="cs"/>
          <w:rtl/>
        </w:rPr>
      </w:pPr>
    </w:p>
    <w:p w14:paraId="1D874726" w14:textId="77777777" w:rsidR="00000000" w:rsidRDefault="0080671D">
      <w:pPr>
        <w:pStyle w:val="af1"/>
        <w:rPr>
          <w:rtl/>
        </w:rPr>
      </w:pPr>
      <w:r>
        <w:rPr>
          <w:rtl/>
        </w:rPr>
        <w:t>היו"ר ראובן ריבלין:</w:t>
      </w:r>
    </w:p>
    <w:p w14:paraId="69C13B4B" w14:textId="77777777" w:rsidR="00000000" w:rsidRDefault="0080671D">
      <w:pPr>
        <w:pStyle w:val="a0"/>
        <w:rPr>
          <w:rtl/>
        </w:rPr>
      </w:pPr>
    </w:p>
    <w:p w14:paraId="350C98D1" w14:textId="77777777" w:rsidR="00000000" w:rsidRDefault="0080671D">
      <w:pPr>
        <w:pStyle w:val="a0"/>
        <w:rPr>
          <w:rFonts w:hint="cs"/>
          <w:rtl/>
        </w:rPr>
      </w:pPr>
      <w:r>
        <w:rPr>
          <w:rFonts w:hint="cs"/>
          <w:rtl/>
        </w:rPr>
        <w:t>אין צורך שכל חבר כנסת בכל דיון יהיה חייב למצות את הצורך הנפשי לדבר. אין דבר כזה. רק יושב-ראש הקואליציה יכ</w:t>
      </w:r>
      <w:r>
        <w:rPr>
          <w:rFonts w:hint="cs"/>
          <w:rtl/>
        </w:rPr>
        <w:t xml:space="preserve">ול לפנות אלי וידבר מתי שהוא רוצה. </w:t>
      </w:r>
    </w:p>
    <w:p w14:paraId="3F4F6B55" w14:textId="77777777" w:rsidR="00000000" w:rsidRDefault="0080671D">
      <w:pPr>
        <w:pStyle w:val="a0"/>
        <w:rPr>
          <w:rFonts w:hint="cs"/>
          <w:rtl/>
        </w:rPr>
      </w:pPr>
    </w:p>
    <w:p w14:paraId="64D57AD0" w14:textId="77777777" w:rsidR="00000000" w:rsidRDefault="0080671D">
      <w:pPr>
        <w:pStyle w:val="af0"/>
        <w:rPr>
          <w:rtl/>
        </w:rPr>
      </w:pPr>
      <w:r>
        <w:rPr>
          <w:rFonts w:hint="eastAsia"/>
          <w:rtl/>
        </w:rPr>
        <w:t>רוני</w:t>
      </w:r>
      <w:r>
        <w:rPr>
          <w:rtl/>
        </w:rPr>
        <w:t xml:space="preserve"> בר-און (הליכוד):</w:t>
      </w:r>
    </w:p>
    <w:p w14:paraId="6CD55CB8" w14:textId="77777777" w:rsidR="00000000" w:rsidRDefault="0080671D">
      <w:pPr>
        <w:pStyle w:val="a0"/>
        <w:rPr>
          <w:rFonts w:hint="cs"/>
          <w:rtl/>
        </w:rPr>
      </w:pPr>
    </w:p>
    <w:p w14:paraId="5052F2E8" w14:textId="77777777" w:rsidR="00000000" w:rsidRDefault="0080671D">
      <w:pPr>
        <w:pStyle w:val="a0"/>
        <w:rPr>
          <w:rFonts w:hint="cs"/>
          <w:rtl/>
        </w:rPr>
      </w:pPr>
      <w:r>
        <w:rPr>
          <w:rFonts w:hint="cs"/>
          <w:rtl/>
        </w:rPr>
        <w:t xml:space="preserve">אני מבקש להגיב על  - - - </w:t>
      </w:r>
    </w:p>
    <w:p w14:paraId="193D960F" w14:textId="77777777" w:rsidR="00000000" w:rsidRDefault="0080671D">
      <w:pPr>
        <w:pStyle w:val="a0"/>
        <w:rPr>
          <w:rFonts w:hint="cs"/>
          <w:rtl/>
        </w:rPr>
      </w:pPr>
    </w:p>
    <w:p w14:paraId="6AB286E0" w14:textId="77777777" w:rsidR="00000000" w:rsidRDefault="0080671D">
      <w:pPr>
        <w:pStyle w:val="af1"/>
        <w:rPr>
          <w:rtl/>
        </w:rPr>
      </w:pPr>
      <w:r>
        <w:rPr>
          <w:rtl/>
        </w:rPr>
        <w:t>היו"ר ראובן ריבלין:</w:t>
      </w:r>
    </w:p>
    <w:p w14:paraId="5DED3FE0" w14:textId="77777777" w:rsidR="00000000" w:rsidRDefault="0080671D">
      <w:pPr>
        <w:pStyle w:val="a0"/>
        <w:rPr>
          <w:rtl/>
        </w:rPr>
      </w:pPr>
    </w:p>
    <w:p w14:paraId="71B861EB" w14:textId="77777777" w:rsidR="00000000" w:rsidRDefault="0080671D">
      <w:pPr>
        <w:pStyle w:val="a0"/>
        <w:rPr>
          <w:rFonts w:hint="cs"/>
          <w:rtl/>
        </w:rPr>
      </w:pPr>
      <w:r>
        <w:rPr>
          <w:rFonts w:hint="cs"/>
          <w:rtl/>
        </w:rPr>
        <w:t xml:space="preserve">אני לא מאפשר לך להגיב, אז שב. לשבת. אין דבר ואין דיון שאתה לא רוצה להגיב בו. אין דבר כזה. </w:t>
      </w:r>
    </w:p>
    <w:p w14:paraId="499163A4" w14:textId="77777777" w:rsidR="00000000" w:rsidRDefault="0080671D">
      <w:pPr>
        <w:pStyle w:val="a0"/>
        <w:rPr>
          <w:rFonts w:hint="cs"/>
          <w:rtl/>
        </w:rPr>
      </w:pPr>
    </w:p>
    <w:p w14:paraId="69A85A60" w14:textId="77777777" w:rsidR="00000000" w:rsidRDefault="0080671D">
      <w:pPr>
        <w:pStyle w:val="a0"/>
        <w:rPr>
          <w:rFonts w:hint="cs"/>
          <w:rtl/>
        </w:rPr>
      </w:pPr>
      <w:r>
        <w:rPr>
          <w:rFonts w:hint="cs"/>
          <w:rtl/>
        </w:rPr>
        <w:t>בבקשה, אדוני השר גדעון עזרא, בשם הממשלה, ונוסף על דבריו ש</w:t>
      </w:r>
      <w:r>
        <w:rPr>
          <w:rFonts w:hint="cs"/>
          <w:rtl/>
        </w:rPr>
        <w:t xml:space="preserve">ל ראש הממשלה. </w:t>
      </w:r>
    </w:p>
    <w:p w14:paraId="7A9FFFDF" w14:textId="77777777" w:rsidR="00000000" w:rsidRDefault="0080671D">
      <w:pPr>
        <w:pStyle w:val="a0"/>
        <w:rPr>
          <w:rFonts w:hint="cs"/>
          <w:rtl/>
        </w:rPr>
      </w:pPr>
    </w:p>
    <w:p w14:paraId="6727F689" w14:textId="77777777" w:rsidR="00000000" w:rsidRDefault="0080671D">
      <w:pPr>
        <w:pStyle w:val="a"/>
        <w:rPr>
          <w:rtl/>
        </w:rPr>
      </w:pPr>
      <w:bookmarkStart w:id="179" w:name="FS000000474T23_06_2004_13_56_20"/>
      <w:bookmarkStart w:id="180" w:name="_Toc101171337"/>
      <w:bookmarkEnd w:id="179"/>
      <w:r>
        <w:rPr>
          <w:rFonts w:hint="eastAsia"/>
          <w:rtl/>
        </w:rPr>
        <w:t>השר</w:t>
      </w:r>
      <w:r>
        <w:rPr>
          <w:rtl/>
        </w:rPr>
        <w:t xml:space="preserve"> גדעון עזרא:</w:t>
      </w:r>
      <w:bookmarkEnd w:id="180"/>
    </w:p>
    <w:p w14:paraId="0329CE99" w14:textId="77777777" w:rsidR="00000000" w:rsidRDefault="0080671D">
      <w:pPr>
        <w:pStyle w:val="a0"/>
        <w:rPr>
          <w:rFonts w:hint="cs"/>
          <w:rtl/>
        </w:rPr>
      </w:pPr>
    </w:p>
    <w:p w14:paraId="75E77B7A" w14:textId="77777777" w:rsidR="00000000" w:rsidRDefault="0080671D">
      <w:pPr>
        <w:pStyle w:val="a0"/>
        <w:rPr>
          <w:rFonts w:hint="cs"/>
          <w:rtl/>
        </w:rPr>
      </w:pPr>
      <w:r>
        <w:rPr>
          <w:rFonts w:hint="cs"/>
          <w:rtl/>
        </w:rPr>
        <w:t>אדוני היושב-ראש, אדוני ראש הממשלה, השרים, חברי חברי הכנסת - -</w:t>
      </w:r>
    </w:p>
    <w:p w14:paraId="4C78E47E" w14:textId="77777777" w:rsidR="00000000" w:rsidRDefault="0080671D">
      <w:pPr>
        <w:pStyle w:val="a0"/>
        <w:rPr>
          <w:rFonts w:hint="cs"/>
          <w:rtl/>
        </w:rPr>
      </w:pPr>
    </w:p>
    <w:p w14:paraId="54E29934" w14:textId="77777777" w:rsidR="00000000" w:rsidRDefault="0080671D">
      <w:pPr>
        <w:pStyle w:val="af0"/>
        <w:rPr>
          <w:rtl/>
        </w:rPr>
      </w:pPr>
      <w:r>
        <w:rPr>
          <w:rFonts w:hint="eastAsia"/>
          <w:rtl/>
        </w:rPr>
        <w:t>קריאות</w:t>
      </w:r>
      <w:r>
        <w:rPr>
          <w:rtl/>
        </w:rPr>
        <w:t>:</w:t>
      </w:r>
    </w:p>
    <w:p w14:paraId="141C3B28" w14:textId="77777777" w:rsidR="00000000" w:rsidRDefault="0080671D">
      <w:pPr>
        <w:pStyle w:val="a0"/>
        <w:rPr>
          <w:rFonts w:hint="cs"/>
          <w:rtl/>
        </w:rPr>
      </w:pPr>
    </w:p>
    <w:p w14:paraId="1A162A27" w14:textId="77777777" w:rsidR="00000000" w:rsidRDefault="0080671D">
      <w:pPr>
        <w:pStyle w:val="a0"/>
        <w:rPr>
          <w:rFonts w:hint="cs"/>
          <w:rtl/>
        </w:rPr>
      </w:pPr>
      <w:r>
        <w:rPr>
          <w:rFonts w:hint="cs"/>
          <w:rtl/>
        </w:rPr>
        <w:t>- - -</w:t>
      </w:r>
    </w:p>
    <w:p w14:paraId="5F5BCB9E" w14:textId="77777777" w:rsidR="00000000" w:rsidRDefault="0080671D">
      <w:pPr>
        <w:pStyle w:val="a0"/>
        <w:rPr>
          <w:rFonts w:hint="cs"/>
          <w:rtl/>
        </w:rPr>
      </w:pPr>
    </w:p>
    <w:p w14:paraId="5F9F681A" w14:textId="77777777" w:rsidR="00000000" w:rsidRDefault="0080671D">
      <w:pPr>
        <w:pStyle w:val="af0"/>
        <w:rPr>
          <w:rtl/>
        </w:rPr>
      </w:pPr>
      <w:r>
        <w:rPr>
          <w:rFonts w:hint="eastAsia"/>
          <w:rtl/>
        </w:rPr>
        <w:t>יצחק</w:t>
      </w:r>
      <w:r>
        <w:rPr>
          <w:rtl/>
        </w:rPr>
        <w:t xml:space="preserve"> כהן (ש"ס):</w:t>
      </w:r>
    </w:p>
    <w:p w14:paraId="0169A961" w14:textId="77777777" w:rsidR="00000000" w:rsidRDefault="0080671D">
      <w:pPr>
        <w:pStyle w:val="a0"/>
        <w:rPr>
          <w:rFonts w:hint="cs"/>
          <w:rtl/>
        </w:rPr>
      </w:pPr>
    </w:p>
    <w:p w14:paraId="4D93B259" w14:textId="77777777" w:rsidR="00000000" w:rsidRDefault="0080671D">
      <w:pPr>
        <w:pStyle w:val="a0"/>
        <w:rPr>
          <w:rFonts w:hint="cs"/>
          <w:rtl/>
        </w:rPr>
      </w:pPr>
      <w:r>
        <w:rPr>
          <w:rFonts w:hint="cs"/>
          <w:rtl/>
        </w:rPr>
        <w:t>מה עושה אורלב?</w:t>
      </w:r>
    </w:p>
    <w:p w14:paraId="362DDE72" w14:textId="77777777" w:rsidR="00000000" w:rsidRDefault="0080671D">
      <w:pPr>
        <w:pStyle w:val="a0"/>
        <w:rPr>
          <w:rFonts w:hint="cs"/>
          <w:rtl/>
        </w:rPr>
      </w:pPr>
    </w:p>
    <w:p w14:paraId="18BB7FC0" w14:textId="77777777" w:rsidR="00000000" w:rsidRDefault="0080671D">
      <w:pPr>
        <w:pStyle w:val="af1"/>
        <w:rPr>
          <w:rtl/>
        </w:rPr>
      </w:pPr>
      <w:r>
        <w:rPr>
          <w:rtl/>
        </w:rPr>
        <w:t>היו"ר ראובן ריבלין:</w:t>
      </w:r>
    </w:p>
    <w:p w14:paraId="6C20B566" w14:textId="77777777" w:rsidR="00000000" w:rsidRDefault="0080671D">
      <w:pPr>
        <w:pStyle w:val="a0"/>
        <w:rPr>
          <w:rtl/>
        </w:rPr>
      </w:pPr>
    </w:p>
    <w:p w14:paraId="3DDC034A" w14:textId="77777777" w:rsidR="00000000" w:rsidRDefault="0080671D">
      <w:pPr>
        <w:pStyle w:val="a0"/>
        <w:rPr>
          <w:rFonts w:hint="cs"/>
          <w:rtl/>
        </w:rPr>
      </w:pPr>
      <w:r>
        <w:rPr>
          <w:rFonts w:hint="cs"/>
          <w:rtl/>
        </w:rPr>
        <w:t xml:space="preserve">חבר הכנסת כהן, חבר הכנסת יצחק כהן. רבותי, יש לי קושי רב עם הכוהנים, כי אני צריך להזכיר גם </w:t>
      </w:r>
      <w:r>
        <w:rPr>
          <w:rFonts w:hint="cs"/>
          <w:rtl/>
        </w:rPr>
        <w:t xml:space="preserve">את שמם הפרטי. חוסו עלי. חבר הכנסת כהן, יצחק כהן. </w:t>
      </w:r>
    </w:p>
    <w:p w14:paraId="3C7703D3" w14:textId="77777777" w:rsidR="00000000" w:rsidRDefault="0080671D">
      <w:pPr>
        <w:pStyle w:val="a0"/>
        <w:rPr>
          <w:rFonts w:hint="cs"/>
          <w:rtl/>
        </w:rPr>
      </w:pPr>
    </w:p>
    <w:p w14:paraId="3CDA9C9B" w14:textId="77777777" w:rsidR="00000000" w:rsidRDefault="0080671D">
      <w:pPr>
        <w:pStyle w:val="-"/>
        <w:rPr>
          <w:rtl/>
        </w:rPr>
      </w:pPr>
      <w:bookmarkStart w:id="181" w:name="FS000000474T23_06_2004_13_58_35C"/>
      <w:bookmarkEnd w:id="181"/>
      <w:r>
        <w:rPr>
          <w:rFonts w:hint="eastAsia"/>
          <w:rtl/>
        </w:rPr>
        <w:t>השר</w:t>
      </w:r>
      <w:r>
        <w:rPr>
          <w:rtl/>
        </w:rPr>
        <w:t xml:space="preserve"> גדעון עזרא:</w:t>
      </w:r>
    </w:p>
    <w:p w14:paraId="29B6AFD1" w14:textId="77777777" w:rsidR="00000000" w:rsidRDefault="0080671D">
      <w:pPr>
        <w:pStyle w:val="a0"/>
        <w:rPr>
          <w:rFonts w:hint="cs"/>
          <w:rtl/>
        </w:rPr>
      </w:pPr>
    </w:p>
    <w:p w14:paraId="60839FAB" w14:textId="77777777" w:rsidR="00000000" w:rsidRDefault="0080671D">
      <w:pPr>
        <w:pStyle w:val="a0"/>
        <w:rPr>
          <w:rFonts w:hint="cs"/>
          <w:rtl/>
        </w:rPr>
      </w:pPr>
      <w:r>
        <w:rPr>
          <w:rFonts w:hint="cs"/>
          <w:rtl/>
        </w:rPr>
        <w:t>- - אני מתכוון להתייחס לגופו של עניין, ובואו נשים בצד את כל המחלוקות. כולנו רוצים שעובדי הרשויות המקומיות והמועצות הדתיות יקבלו את שכרם בהקדם. חבר הכנסת מבקש להחיל את הוראות חוק שירות המדי</w:t>
      </w:r>
      <w:r>
        <w:rPr>
          <w:rFonts w:hint="cs"/>
          <w:rtl/>
        </w:rPr>
        <w:t xml:space="preserve">נה (גמלאות) על עובדי המועצות הדתיות ונבחריהן ועל שאיריהם. הוא מציע שתחולה זו תהיה גם במקרה של פירוק מועצה דתית ותזכה את העובדים בפנסיה תקציבית. </w:t>
      </w:r>
    </w:p>
    <w:p w14:paraId="34914C8C" w14:textId="77777777" w:rsidR="00000000" w:rsidRDefault="0080671D">
      <w:pPr>
        <w:pStyle w:val="a0"/>
        <w:rPr>
          <w:rFonts w:hint="cs"/>
          <w:rtl/>
        </w:rPr>
      </w:pPr>
    </w:p>
    <w:p w14:paraId="45326024" w14:textId="77777777" w:rsidR="00000000" w:rsidRDefault="0080671D">
      <w:pPr>
        <w:pStyle w:val="a0"/>
        <w:rPr>
          <w:rFonts w:hint="cs"/>
          <w:rtl/>
        </w:rPr>
      </w:pPr>
      <w:r>
        <w:rPr>
          <w:rFonts w:hint="cs"/>
          <w:rtl/>
        </w:rPr>
        <w:t>ההצעה מציבה בעיות רבות, ומשרד ראש הממשלה מתחבט בסוגיה הזאת זה זמן רב. אין לי ספק שלאחר - - -</w:t>
      </w:r>
    </w:p>
    <w:p w14:paraId="389F1148" w14:textId="77777777" w:rsidR="00000000" w:rsidRDefault="0080671D">
      <w:pPr>
        <w:pStyle w:val="a0"/>
        <w:rPr>
          <w:rFonts w:hint="cs"/>
          <w:rtl/>
        </w:rPr>
      </w:pPr>
    </w:p>
    <w:p w14:paraId="4966C694" w14:textId="77777777" w:rsidR="00000000" w:rsidRDefault="0080671D">
      <w:pPr>
        <w:pStyle w:val="af0"/>
        <w:rPr>
          <w:rtl/>
        </w:rPr>
      </w:pPr>
      <w:r>
        <w:rPr>
          <w:rFonts w:hint="eastAsia"/>
          <w:rtl/>
        </w:rPr>
        <w:t>קריאות</w:t>
      </w:r>
      <w:r>
        <w:rPr>
          <w:rtl/>
        </w:rPr>
        <w:t>:</w:t>
      </w:r>
    </w:p>
    <w:p w14:paraId="06DD0A4A" w14:textId="77777777" w:rsidR="00000000" w:rsidRDefault="0080671D">
      <w:pPr>
        <w:pStyle w:val="a0"/>
        <w:rPr>
          <w:rFonts w:hint="cs"/>
          <w:rtl/>
        </w:rPr>
      </w:pPr>
    </w:p>
    <w:p w14:paraId="68E06949" w14:textId="77777777" w:rsidR="00000000" w:rsidRDefault="0080671D">
      <w:pPr>
        <w:pStyle w:val="a0"/>
        <w:rPr>
          <w:rFonts w:hint="cs"/>
          <w:rtl/>
        </w:rPr>
      </w:pPr>
      <w:r>
        <w:rPr>
          <w:rFonts w:hint="cs"/>
          <w:rtl/>
        </w:rPr>
        <w:t xml:space="preserve">הו - - </w:t>
      </w:r>
      <w:r>
        <w:rPr>
          <w:rFonts w:hint="cs"/>
          <w:rtl/>
        </w:rPr>
        <w:t>-</w:t>
      </w:r>
    </w:p>
    <w:p w14:paraId="0433FC66" w14:textId="77777777" w:rsidR="00000000" w:rsidRDefault="0080671D">
      <w:pPr>
        <w:pStyle w:val="a0"/>
        <w:rPr>
          <w:rFonts w:hint="cs"/>
          <w:rtl/>
        </w:rPr>
      </w:pPr>
    </w:p>
    <w:p w14:paraId="59669797" w14:textId="77777777" w:rsidR="00000000" w:rsidRDefault="0080671D">
      <w:pPr>
        <w:pStyle w:val="af1"/>
        <w:rPr>
          <w:rtl/>
        </w:rPr>
      </w:pPr>
      <w:r>
        <w:rPr>
          <w:rtl/>
        </w:rPr>
        <w:t>היו"ר ראובן ריבלין:</w:t>
      </w:r>
    </w:p>
    <w:p w14:paraId="4FD26115" w14:textId="77777777" w:rsidR="00000000" w:rsidRDefault="0080671D">
      <w:pPr>
        <w:pStyle w:val="a0"/>
        <w:rPr>
          <w:rtl/>
        </w:rPr>
      </w:pPr>
    </w:p>
    <w:p w14:paraId="54E34BAD" w14:textId="77777777" w:rsidR="00000000" w:rsidRDefault="0080671D">
      <w:pPr>
        <w:pStyle w:val="a0"/>
        <w:rPr>
          <w:rFonts w:hint="cs"/>
          <w:rtl/>
        </w:rPr>
      </w:pPr>
      <w:r>
        <w:rPr>
          <w:rFonts w:hint="cs"/>
          <w:rtl/>
        </w:rPr>
        <w:t xml:space="preserve">חברי הכנסת. "הו" זו לא מלה פרלמנטרית. "הו" אינה מלה פרלמנטרית. </w:t>
      </w:r>
    </w:p>
    <w:p w14:paraId="2EDB1F04" w14:textId="77777777" w:rsidR="00000000" w:rsidRDefault="0080671D">
      <w:pPr>
        <w:pStyle w:val="a0"/>
        <w:rPr>
          <w:rFonts w:hint="cs"/>
          <w:rtl/>
        </w:rPr>
      </w:pPr>
    </w:p>
    <w:p w14:paraId="274196E6" w14:textId="77777777" w:rsidR="00000000" w:rsidRDefault="0080671D">
      <w:pPr>
        <w:pStyle w:val="-"/>
        <w:rPr>
          <w:rtl/>
        </w:rPr>
      </w:pPr>
      <w:bookmarkStart w:id="182" w:name="FS000000474T23_06_2004_14_11_49C"/>
      <w:bookmarkEnd w:id="182"/>
      <w:r>
        <w:rPr>
          <w:rtl/>
        </w:rPr>
        <w:t>השר גדעון עזרא:</w:t>
      </w:r>
    </w:p>
    <w:p w14:paraId="1A46C31C" w14:textId="77777777" w:rsidR="00000000" w:rsidRDefault="0080671D">
      <w:pPr>
        <w:pStyle w:val="a0"/>
        <w:rPr>
          <w:rtl/>
        </w:rPr>
      </w:pPr>
    </w:p>
    <w:p w14:paraId="27B7BC93" w14:textId="77777777" w:rsidR="00000000" w:rsidRDefault="0080671D">
      <w:pPr>
        <w:pStyle w:val="a0"/>
        <w:rPr>
          <w:rFonts w:hint="cs"/>
          <w:rtl/>
        </w:rPr>
      </w:pPr>
      <w:r>
        <w:rPr>
          <w:rFonts w:hint="cs"/>
          <w:rtl/>
        </w:rPr>
        <w:t>אין לי ספק כי לאחר הודעת ראש הממשלה - - -</w:t>
      </w:r>
    </w:p>
    <w:p w14:paraId="4ECA1E1B" w14:textId="77777777" w:rsidR="00000000" w:rsidRDefault="0080671D">
      <w:pPr>
        <w:pStyle w:val="a0"/>
        <w:rPr>
          <w:rFonts w:hint="cs"/>
          <w:rtl/>
        </w:rPr>
      </w:pPr>
    </w:p>
    <w:p w14:paraId="3AF1CF52" w14:textId="77777777" w:rsidR="00000000" w:rsidRDefault="0080671D">
      <w:pPr>
        <w:pStyle w:val="af0"/>
        <w:rPr>
          <w:rtl/>
        </w:rPr>
      </w:pPr>
      <w:r>
        <w:rPr>
          <w:rFonts w:hint="eastAsia"/>
          <w:rtl/>
        </w:rPr>
        <w:t>משולם</w:t>
      </w:r>
      <w:r>
        <w:rPr>
          <w:rtl/>
        </w:rPr>
        <w:t xml:space="preserve"> נהרי (ש"ס):</w:t>
      </w:r>
    </w:p>
    <w:p w14:paraId="69AB4AA3" w14:textId="77777777" w:rsidR="00000000" w:rsidRDefault="0080671D">
      <w:pPr>
        <w:pStyle w:val="a0"/>
        <w:rPr>
          <w:rFonts w:hint="cs"/>
          <w:rtl/>
        </w:rPr>
      </w:pPr>
    </w:p>
    <w:p w14:paraId="6B5B44DA" w14:textId="77777777" w:rsidR="00000000" w:rsidRDefault="0080671D">
      <w:pPr>
        <w:pStyle w:val="a0"/>
        <w:rPr>
          <w:rFonts w:hint="cs"/>
          <w:rtl/>
        </w:rPr>
      </w:pPr>
      <w:r>
        <w:rPr>
          <w:rFonts w:hint="cs"/>
          <w:rtl/>
        </w:rPr>
        <w:t>- - - אני רוצה לדעת מה היא - - -</w:t>
      </w:r>
    </w:p>
    <w:p w14:paraId="276D3FC8" w14:textId="77777777" w:rsidR="00000000" w:rsidRDefault="0080671D">
      <w:pPr>
        <w:pStyle w:val="a0"/>
        <w:rPr>
          <w:rFonts w:hint="cs"/>
          <w:rtl/>
        </w:rPr>
      </w:pPr>
    </w:p>
    <w:p w14:paraId="25349461" w14:textId="77777777" w:rsidR="00000000" w:rsidRDefault="0080671D">
      <w:pPr>
        <w:pStyle w:val="af1"/>
        <w:rPr>
          <w:rtl/>
        </w:rPr>
      </w:pPr>
      <w:r>
        <w:rPr>
          <w:rtl/>
        </w:rPr>
        <w:t>היו"ר ראובן ריבלין:</w:t>
      </w:r>
    </w:p>
    <w:p w14:paraId="6D2D13F8" w14:textId="77777777" w:rsidR="00000000" w:rsidRDefault="0080671D">
      <w:pPr>
        <w:pStyle w:val="a0"/>
        <w:rPr>
          <w:rtl/>
        </w:rPr>
      </w:pPr>
    </w:p>
    <w:p w14:paraId="7563FCEA" w14:textId="77777777" w:rsidR="00000000" w:rsidRDefault="0080671D">
      <w:pPr>
        <w:pStyle w:val="a0"/>
        <w:rPr>
          <w:rFonts w:hint="cs"/>
          <w:rtl/>
        </w:rPr>
      </w:pPr>
      <w:r>
        <w:rPr>
          <w:rFonts w:hint="cs"/>
          <w:rtl/>
        </w:rPr>
        <w:t>חבר הכנסת נהרי, זה לא כבר היה אדו</w:t>
      </w:r>
      <w:r>
        <w:rPr>
          <w:rFonts w:hint="cs"/>
          <w:rtl/>
        </w:rPr>
        <w:t xml:space="preserve">ני בראשות מערכת החינוך. סגן השר נהרי. </w:t>
      </w:r>
    </w:p>
    <w:p w14:paraId="17EA8589" w14:textId="77777777" w:rsidR="00000000" w:rsidRDefault="0080671D">
      <w:pPr>
        <w:pStyle w:val="a0"/>
        <w:rPr>
          <w:rFonts w:hint="cs"/>
          <w:rtl/>
        </w:rPr>
      </w:pPr>
    </w:p>
    <w:p w14:paraId="1B119B3C" w14:textId="77777777" w:rsidR="00000000" w:rsidRDefault="0080671D">
      <w:pPr>
        <w:pStyle w:val="af0"/>
        <w:rPr>
          <w:rtl/>
        </w:rPr>
      </w:pPr>
      <w:r>
        <w:rPr>
          <w:rFonts w:hint="eastAsia"/>
          <w:rtl/>
        </w:rPr>
        <w:t>משולם</w:t>
      </w:r>
      <w:r>
        <w:rPr>
          <w:rtl/>
        </w:rPr>
        <w:t xml:space="preserve"> נהרי (ש"ס):</w:t>
      </w:r>
    </w:p>
    <w:p w14:paraId="0D7D04B2" w14:textId="77777777" w:rsidR="00000000" w:rsidRDefault="0080671D">
      <w:pPr>
        <w:pStyle w:val="a0"/>
        <w:rPr>
          <w:rFonts w:hint="cs"/>
          <w:rtl/>
        </w:rPr>
      </w:pPr>
    </w:p>
    <w:p w14:paraId="1029E779" w14:textId="77777777" w:rsidR="00000000" w:rsidRDefault="0080671D">
      <w:pPr>
        <w:pStyle w:val="a0"/>
        <w:rPr>
          <w:rFonts w:hint="cs"/>
          <w:rtl/>
        </w:rPr>
      </w:pPr>
      <w:r>
        <w:rPr>
          <w:rFonts w:hint="cs"/>
          <w:rtl/>
        </w:rPr>
        <w:t>- - -</w:t>
      </w:r>
    </w:p>
    <w:p w14:paraId="32A1D963" w14:textId="77777777" w:rsidR="00000000" w:rsidRDefault="0080671D">
      <w:pPr>
        <w:pStyle w:val="a0"/>
        <w:rPr>
          <w:rFonts w:hint="cs"/>
          <w:rtl/>
        </w:rPr>
      </w:pPr>
    </w:p>
    <w:p w14:paraId="061D68EF" w14:textId="77777777" w:rsidR="00000000" w:rsidRDefault="0080671D">
      <w:pPr>
        <w:pStyle w:val="af1"/>
        <w:rPr>
          <w:rtl/>
        </w:rPr>
      </w:pPr>
      <w:r>
        <w:rPr>
          <w:rtl/>
        </w:rPr>
        <w:t>היו"ר ראובן ריבלין:</w:t>
      </w:r>
    </w:p>
    <w:p w14:paraId="314F549E" w14:textId="77777777" w:rsidR="00000000" w:rsidRDefault="0080671D">
      <w:pPr>
        <w:pStyle w:val="a0"/>
        <w:rPr>
          <w:rtl/>
        </w:rPr>
      </w:pPr>
    </w:p>
    <w:p w14:paraId="4B6E094A" w14:textId="77777777" w:rsidR="00000000" w:rsidRDefault="0080671D">
      <w:pPr>
        <w:pStyle w:val="a0"/>
        <w:rPr>
          <w:rFonts w:hint="cs"/>
          <w:rtl/>
        </w:rPr>
      </w:pPr>
      <w:r>
        <w:rPr>
          <w:rFonts w:hint="cs"/>
          <w:rtl/>
        </w:rPr>
        <w:t xml:space="preserve">שמעתי, אבל אדוני לא יכול לומר "הו". אדוני ישב. </w:t>
      </w:r>
    </w:p>
    <w:p w14:paraId="57673832" w14:textId="77777777" w:rsidR="00000000" w:rsidRDefault="0080671D">
      <w:pPr>
        <w:pStyle w:val="a0"/>
        <w:rPr>
          <w:rFonts w:hint="cs"/>
          <w:rtl/>
        </w:rPr>
      </w:pPr>
    </w:p>
    <w:p w14:paraId="2DE3A79D" w14:textId="77777777" w:rsidR="00000000" w:rsidRDefault="0080671D">
      <w:pPr>
        <w:pStyle w:val="af0"/>
        <w:rPr>
          <w:rtl/>
        </w:rPr>
      </w:pPr>
      <w:r>
        <w:rPr>
          <w:rFonts w:hint="eastAsia"/>
          <w:rtl/>
        </w:rPr>
        <w:t>משולם</w:t>
      </w:r>
      <w:r>
        <w:rPr>
          <w:rtl/>
        </w:rPr>
        <w:t xml:space="preserve"> נהרי (ש"ס):</w:t>
      </w:r>
    </w:p>
    <w:p w14:paraId="11A1F686" w14:textId="77777777" w:rsidR="00000000" w:rsidRDefault="0080671D">
      <w:pPr>
        <w:pStyle w:val="a0"/>
        <w:rPr>
          <w:rFonts w:hint="cs"/>
          <w:rtl/>
        </w:rPr>
      </w:pPr>
    </w:p>
    <w:p w14:paraId="0D7B26E8" w14:textId="77777777" w:rsidR="00000000" w:rsidRDefault="0080671D">
      <w:pPr>
        <w:pStyle w:val="a0"/>
        <w:rPr>
          <w:rFonts w:hint="cs"/>
          <w:rtl/>
        </w:rPr>
      </w:pPr>
      <w:r>
        <w:rPr>
          <w:rFonts w:hint="cs"/>
          <w:rtl/>
        </w:rPr>
        <w:t xml:space="preserve">- - - כמה אפשר לתעתע בהם. </w:t>
      </w:r>
    </w:p>
    <w:p w14:paraId="48905CE9" w14:textId="77777777" w:rsidR="00000000" w:rsidRDefault="0080671D">
      <w:pPr>
        <w:pStyle w:val="a0"/>
        <w:rPr>
          <w:rFonts w:hint="cs"/>
          <w:rtl/>
        </w:rPr>
      </w:pPr>
    </w:p>
    <w:p w14:paraId="65492D2F" w14:textId="77777777" w:rsidR="00000000" w:rsidRDefault="0080671D">
      <w:pPr>
        <w:pStyle w:val="af1"/>
        <w:rPr>
          <w:rtl/>
        </w:rPr>
      </w:pPr>
      <w:r>
        <w:rPr>
          <w:rtl/>
        </w:rPr>
        <w:t>היו"ר ראובן ריבלין:</w:t>
      </w:r>
    </w:p>
    <w:p w14:paraId="43575C69" w14:textId="77777777" w:rsidR="00000000" w:rsidRDefault="0080671D">
      <w:pPr>
        <w:pStyle w:val="a0"/>
        <w:rPr>
          <w:rtl/>
        </w:rPr>
      </w:pPr>
    </w:p>
    <w:p w14:paraId="0980F70C" w14:textId="77777777" w:rsidR="00000000" w:rsidRDefault="0080671D">
      <w:pPr>
        <w:pStyle w:val="a0"/>
        <w:rPr>
          <w:rFonts w:hint="cs"/>
          <w:rtl/>
        </w:rPr>
      </w:pPr>
      <w:r>
        <w:rPr>
          <w:rFonts w:hint="cs"/>
          <w:rtl/>
        </w:rPr>
        <w:t xml:space="preserve">שמענו את קריאת הביניים. חבר הכנסת כהן. </w:t>
      </w:r>
      <w:bookmarkStart w:id="183" w:name="FS000000474T23_06_2004_14_13_17C"/>
      <w:bookmarkEnd w:id="183"/>
      <w:r>
        <w:rPr>
          <w:rFonts w:hint="cs"/>
          <w:rtl/>
        </w:rPr>
        <w:t>חבר הכנסת נהר</w:t>
      </w:r>
      <w:r>
        <w:rPr>
          <w:rFonts w:hint="cs"/>
          <w:rtl/>
        </w:rPr>
        <w:t xml:space="preserve">י. אדוני, בפעם הבאה זו אזהרה. </w:t>
      </w:r>
    </w:p>
    <w:p w14:paraId="3392451A" w14:textId="77777777" w:rsidR="00000000" w:rsidRDefault="0080671D">
      <w:pPr>
        <w:pStyle w:val="a0"/>
        <w:rPr>
          <w:rFonts w:hint="cs"/>
          <w:rtl/>
        </w:rPr>
      </w:pPr>
    </w:p>
    <w:p w14:paraId="0D71C3B3" w14:textId="77777777" w:rsidR="00000000" w:rsidRDefault="0080671D">
      <w:pPr>
        <w:pStyle w:val="-"/>
        <w:rPr>
          <w:rtl/>
        </w:rPr>
      </w:pPr>
      <w:bookmarkStart w:id="184" w:name="FS000000474T23_06_2004_14_14_15C"/>
      <w:bookmarkEnd w:id="184"/>
      <w:r>
        <w:rPr>
          <w:rtl/>
        </w:rPr>
        <w:t>השר גדעון עזרא:</w:t>
      </w:r>
    </w:p>
    <w:p w14:paraId="606D67EB" w14:textId="77777777" w:rsidR="00000000" w:rsidRDefault="0080671D">
      <w:pPr>
        <w:pStyle w:val="a0"/>
        <w:ind w:left="719" w:firstLine="0"/>
        <w:rPr>
          <w:rFonts w:hint="cs"/>
          <w:rtl/>
        </w:rPr>
      </w:pPr>
    </w:p>
    <w:p w14:paraId="60387D8F" w14:textId="77777777" w:rsidR="00000000" w:rsidRDefault="0080671D">
      <w:pPr>
        <w:pStyle w:val="a0"/>
        <w:rPr>
          <w:rFonts w:hint="cs"/>
          <w:rtl/>
        </w:rPr>
      </w:pPr>
      <w:r>
        <w:rPr>
          <w:rFonts w:hint="cs"/>
          <w:rtl/>
        </w:rPr>
        <w:t>אין לי ספק שלאחר הודעת ראש הממשלה העבודה תואץ עוד יותר ויימצא פתרון מתקבל על הדעת. צריך לזכור, שעל-פי החוק המדינה נושאת ב-40% מתקציב המועצות הדתיות, וההצעה מבקשת להטיל על הממשלה 100% של תשלום הפנסיה, דבר שהו</w:t>
      </w:r>
      <w:r>
        <w:rPr>
          <w:rFonts w:hint="cs"/>
          <w:rtl/>
        </w:rPr>
        <w:t xml:space="preserve">א בעייתי. </w:t>
      </w:r>
    </w:p>
    <w:p w14:paraId="7235B2F5" w14:textId="77777777" w:rsidR="00000000" w:rsidRDefault="0080671D">
      <w:pPr>
        <w:pStyle w:val="a0"/>
        <w:rPr>
          <w:rFonts w:hint="cs"/>
          <w:rtl/>
        </w:rPr>
      </w:pPr>
    </w:p>
    <w:p w14:paraId="111F634F" w14:textId="77777777" w:rsidR="00000000" w:rsidRDefault="0080671D">
      <w:pPr>
        <w:pStyle w:val="a0"/>
        <w:rPr>
          <w:rFonts w:hint="cs"/>
          <w:rtl/>
        </w:rPr>
      </w:pPr>
      <w:r>
        <w:rPr>
          <w:rFonts w:hint="cs"/>
          <w:rtl/>
        </w:rPr>
        <w:t xml:space="preserve">אני רק רוצה להגיב, חבר הכנסת פרץ. אנחנו רוצים לדאוג גם לרשויות המקומיות וגם למועצות הדתיות. אתה, משום-מה, מציב טריז ביניהן. כאמור, יש להצעה עלות משמעותית. </w:t>
      </w:r>
    </w:p>
    <w:p w14:paraId="7C317C60" w14:textId="77777777" w:rsidR="00000000" w:rsidRDefault="0080671D">
      <w:pPr>
        <w:pStyle w:val="a0"/>
        <w:rPr>
          <w:rFonts w:hint="cs"/>
          <w:rtl/>
        </w:rPr>
      </w:pPr>
    </w:p>
    <w:p w14:paraId="117D754D" w14:textId="77777777" w:rsidR="00000000" w:rsidRDefault="0080671D">
      <w:pPr>
        <w:pStyle w:val="a0"/>
        <w:rPr>
          <w:rFonts w:hint="cs"/>
          <w:rtl/>
        </w:rPr>
      </w:pPr>
      <w:r>
        <w:rPr>
          <w:rFonts w:hint="cs"/>
          <w:rtl/>
        </w:rPr>
        <w:t xml:space="preserve">מכל הסיבות הללו אנו מבקשים להתנגד להצעת החוק כפי שהיא, והטיפול הכולל ייעשה בהקדם, לאחר </w:t>
      </w:r>
      <w:r>
        <w:rPr>
          <w:rFonts w:hint="cs"/>
          <w:rtl/>
        </w:rPr>
        <w:t xml:space="preserve">עבודה במשרד ראש הממשלה. תודה. </w:t>
      </w:r>
    </w:p>
    <w:p w14:paraId="1509B95B" w14:textId="77777777" w:rsidR="00000000" w:rsidRDefault="0080671D">
      <w:pPr>
        <w:pStyle w:val="a0"/>
        <w:rPr>
          <w:rFonts w:hint="cs"/>
          <w:rtl/>
        </w:rPr>
      </w:pPr>
    </w:p>
    <w:p w14:paraId="31189C3F" w14:textId="77777777" w:rsidR="00000000" w:rsidRDefault="0080671D">
      <w:pPr>
        <w:pStyle w:val="af1"/>
        <w:rPr>
          <w:rtl/>
        </w:rPr>
      </w:pPr>
      <w:r>
        <w:rPr>
          <w:rtl/>
        </w:rPr>
        <w:t>היו"ר ראובן ריבלין:</w:t>
      </w:r>
    </w:p>
    <w:p w14:paraId="182EDB9B" w14:textId="77777777" w:rsidR="00000000" w:rsidRDefault="0080671D">
      <w:pPr>
        <w:pStyle w:val="a0"/>
        <w:rPr>
          <w:rtl/>
        </w:rPr>
      </w:pPr>
    </w:p>
    <w:p w14:paraId="58AB7E0F" w14:textId="77777777" w:rsidR="00000000" w:rsidRDefault="0080671D">
      <w:pPr>
        <w:pStyle w:val="a0"/>
        <w:rPr>
          <w:rFonts w:hint="cs"/>
          <w:rtl/>
        </w:rPr>
      </w:pPr>
      <w:r>
        <w:rPr>
          <w:rFonts w:hint="cs"/>
          <w:rtl/>
        </w:rPr>
        <w:t xml:space="preserve">תודה רבה. חבר הכנסת פרץ, בבקשה. למה אתה מצביע ולמה אתה מבקש? התקנון מאפשר לך חמש דקות. אתה או אחד מהאנשים האחרים. </w:t>
      </w:r>
    </w:p>
    <w:p w14:paraId="460FDA7E" w14:textId="77777777" w:rsidR="00000000" w:rsidRDefault="0080671D">
      <w:pPr>
        <w:pStyle w:val="a0"/>
        <w:rPr>
          <w:rFonts w:hint="cs"/>
          <w:rtl/>
        </w:rPr>
      </w:pPr>
    </w:p>
    <w:p w14:paraId="693DF3D4" w14:textId="77777777" w:rsidR="00000000" w:rsidRDefault="0080671D">
      <w:pPr>
        <w:pStyle w:val="a"/>
        <w:rPr>
          <w:rtl/>
        </w:rPr>
      </w:pPr>
      <w:bookmarkStart w:id="185" w:name="FS000000557T23_06_2004_14_18_39"/>
      <w:bookmarkStart w:id="186" w:name="_Toc101171338"/>
      <w:bookmarkEnd w:id="185"/>
      <w:r>
        <w:rPr>
          <w:rFonts w:hint="eastAsia"/>
          <w:rtl/>
        </w:rPr>
        <w:t>עמיר</w:t>
      </w:r>
      <w:r>
        <w:rPr>
          <w:rtl/>
        </w:rPr>
        <w:t xml:space="preserve"> פרץ (עם אחד):</w:t>
      </w:r>
      <w:bookmarkEnd w:id="186"/>
    </w:p>
    <w:p w14:paraId="08C006FA" w14:textId="77777777" w:rsidR="00000000" w:rsidRDefault="0080671D">
      <w:pPr>
        <w:pStyle w:val="a0"/>
        <w:rPr>
          <w:rFonts w:hint="cs"/>
          <w:rtl/>
        </w:rPr>
      </w:pPr>
    </w:p>
    <w:p w14:paraId="49D85B11" w14:textId="77777777" w:rsidR="00000000" w:rsidRDefault="0080671D">
      <w:pPr>
        <w:pStyle w:val="a0"/>
        <w:rPr>
          <w:rFonts w:hint="cs"/>
          <w:rtl/>
        </w:rPr>
      </w:pPr>
      <w:r>
        <w:rPr>
          <w:rFonts w:hint="cs"/>
          <w:rtl/>
        </w:rPr>
        <w:t>אדוני היושב-ראש, חברי חברי הכנסת, כבוד ראש הממשלה, שמכהן כשר הדתות,</w:t>
      </w:r>
      <w:r>
        <w:rPr>
          <w:rFonts w:hint="cs"/>
          <w:rtl/>
        </w:rPr>
        <w:t xml:space="preserve"> יכול להיות שלא מבינים את ההצעה. ההצעה איננה קובעת באיזו מסגרת תקציבית יעשו זאת, מכיוון שברור לחלוטין שאם הממשלה מעבירה היום תקציב כלשהו לטובת גמלאי המועצות הדתיות, מרגע שהחוק הזה יעבור, החלק היחסי יחזור למדינה, כי המדינה לא יכולה להתעלם מהעובדה שהיא הולכת</w:t>
      </w:r>
      <w:r>
        <w:rPr>
          <w:rFonts w:hint="cs"/>
          <w:rtl/>
        </w:rPr>
        <w:t xml:space="preserve"> לפרק את האישיות המשפטית הזאת שנקראת "מועצה דתית". אין לעובדים האלה יותר מעסיק. אז העובדים בפועל יעברו למועצה הדתית החדשה, או למועצה המרחבית, או - אני לא יודע מה יוקם, אבל לגמלאים האלה אין לאן לעבור. למה אתם מתעלמים מהעובדה הזאת? </w:t>
      </w:r>
    </w:p>
    <w:p w14:paraId="0C2A8880" w14:textId="77777777" w:rsidR="00000000" w:rsidRDefault="0080671D">
      <w:pPr>
        <w:pStyle w:val="a0"/>
        <w:rPr>
          <w:rFonts w:hint="cs"/>
          <w:rtl/>
        </w:rPr>
      </w:pPr>
    </w:p>
    <w:p w14:paraId="56C34A80" w14:textId="77777777" w:rsidR="00000000" w:rsidRDefault="0080671D">
      <w:pPr>
        <w:pStyle w:val="a0"/>
        <w:rPr>
          <w:rFonts w:hint="cs"/>
          <w:rtl/>
        </w:rPr>
      </w:pPr>
      <w:r>
        <w:rPr>
          <w:rFonts w:hint="cs"/>
          <w:rtl/>
        </w:rPr>
        <w:t>מה זה נקרא להמתין עוד שב</w:t>
      </w:r>
      <w:r>
        <w:rPr>
          <w:rFonts w:hint="cs"/>
          <w:rtl/>
        </w:rPr>
        <w:t xml:space="preserve">ועיים או עוד שלושה שבועות? אותם גמלאים שממתינים 20 חודש, 30 חודש, 12 חודש, ימתינו עוד שבועיים, עוד שלושה שבועות? לא יכול להיות מצב כזה. </w:t>
      </w:r>
    </w:p>
    <w:p w14:paraId="1D0DEC97" w14:textId="77777777" w:rsidR="00000000" w:rsidRDefault="0080671D">
      <w:pPr>
        <w:pStyle w:val="a0"/>
        <w:rPr>
          <w:rFonts w:hint="cs"/>
          <w:rtl/>
        </w:rPr>
      </w:pPr>
    </w:p>
    <w:p w14:paraId="3A3A1966" w14:textId="77777777" w:rsidR="00000000" w:rsidRDefault="0080671D">
      <w:pPr>
        <w:pStyle w:val="a0"/>
        <w:rPr>
          <w:rFonts w:hint="cs"/>
          <w:rtl/>
        </w:rPr>
      </w:pPr>
      <w:r>
        <w:rPr>
          <w:rFonts w:hint="cs"/>
          <w:rtl/>
        </w:rPr>
        <w:t xml:space="preserve">עכשיו, אדוני ראש הממשלה, אני יודע שאתה עושה את זה מתוך רצון טוב, אבל תקשיב טוב, ואולי גם הגיע הזמן שתפקח קצת את עיניך </w:t>
      </w:r>
      <w:r>
        <w:rPr>
          <w:rFonts w:hint="cs"/>
          <w:rtl/>
        </w:rPr>
        <w:t>למתרחש סביבך. אתה נקטת מהלך, מהלך מהיר, של העברת חקיקה בנושא הרשויות המקומיות. אנחנו דחינו את כל הפעולות הארגוניות שתוכננו, כאות הערכה למעשה שלך. אני מודיע לך - בעוד שבועיים. הבטיחו לך שבתוך שבועיים עובדי הרשויות יקבלו שכר - נחכה לא רק לשבועיים שיחלפו, נחכ</w:t>
      </w:r>
      <w:r>
        <w:rPr>
          <w:rFonts w:hint="cs"/>
          <w:rtl/>
        </w:rPr>
        <w:t xml:space="preserve">ה עד ל-10 בחודש הבא. אתה עצמך תיווכח שאתה תיאלץ לבוא הנה ולהסביר איך זה קרה שממשלה שמתכנסת כמעט בנוהל מלחמתי, מעבירה הצעת חוק במשך 24 שעות, והחוק הזה לא יביא מזור לעובדים האלה; לא לעובדים האלה, לא לגמלאים, עובדי הרשויות, השלטון המקומי שהולך ומתמוטט. </w:t>
      </w:r>
    </w:p>
    <w:p w14:paraId="61ED2EE7" w14:textId="77777777" w:rsidR="00000000" w:rsidRDefault="0080671D">
      <w:pPr>
        <w:pStyle w:val="a0"/>
        <w:rPr>
          <w:rFonts w:hint="cs"/>
          <w:rtl/>
        </w:rPr>
      </w:pPr>
    </w:p>
    <w:p w14:paraId="632D2D61" w14:textId="77777777" w:rsidR="00000000" w:rsidRDefault="0080671D">
      <w:pPr>
        <w:pStyle w:val="a0"/>
        <w:rPr>
          <w:rFonts w:hint="cs"/>
          <w:rtl/>
        </w:rPr>
      </w:pPr>
      <w:r>
        <w:rPr>
          <w:rFonts w:hint="cs"/>
          <w:rtl/>
        </w:rPr>
        <w:t>אל ת</w:t>
      </w:r>
      <w:r>
        <w:rPr>
          <w:rFonts w:hint="cs"/>
          <w:rtl/>
        </w:rPr>
        <w:t xml:space="preserve">יתן שימוטטו לך את השלטון המקומי, כי הוא הזרוע הביצועית החשובה ביותר של הממשלה. הם אלה שעושים עבורך את שירותי הרווחה, הם אלה שעושים עבורך את שירותי החינוך, הם אלה שעושים עבורך את שירותי התרבות. אל תיתן שימוטטו את כל השירותים האלה. </w:t>
      </w:r>
    </w:p>
    <w:p w14:paraId="5732DDCB" w14:textId="77777777" w:rsidR="00000000" w:rsidRDefault="0080671D">
      <w:pPr>
        <w:pStyle w:val="a0"/>
        <w:rPr>
          <w:rFonts w:hint="cs"/>
          <w:rtl/>
        </w:rPr>
      </w:pPr>
    </w:p>
    <w:p w14:paraId="5573A2BD" w14:textId="77777777" w:rsidR="00000000" w:rsidRDefault="0080671D">
      <w:pPr>
        <w:pStyle w:val="a0"/>
        <w:rPr>
          <w:rFonts w:hint="cs"/>
          <w:rtl/>
        </w:rPr>
      </w:pPr>
      <w:r>
        <w:rPr>
          <w:rFonts w:hint="cs"/>
          <w:rtl/>
        </w:rPr>
        <w:t>לכן אני פונה אל חברי הכנ</w:t>
      </w:r>
      <w:r>
        <w:rPr>
          <w:rFonts w:hint="cs"/>
          <w:rtl/>
        </w:rPr>
        <w:t>סת. לא יקרה דבר אם הכנסת תעשה מעשה. אני מוכן להתחייב בפני ראש הממשלה: בוא נעביר את החוק בקריאה טרומית, אני מוכן להתחייב שלא לקדם אותה, מצדי - אתה אומר שלושה שבועות? אני מוכן להתחייב להמתין חודש ימים. היה ואתה מביא פתרון לגמלאים האלה - אנחנו מסירים את ההצעה</w:t>
      </w:r>
      <w:r>
        <w:rPr>
          <w:rFonts w:hint="cs"/>
          <w:rtl/>
        </w:rPr>
        <w:t xml:space="preserve"> הזאת, כאילו לא היתה. בבקשה, אתה הבטחת פה  שלושה שבועות, אני מוכן חודש ימים לא לקדם את ההצעה בשום ועדה. נראה אותך עומד בעניין כפי שאתה עצמך הצהרת כאן, היום. </w:t>
      </w:r>
    </w:p>
    <w:p w14:paraId="50371F60" w14:textId="77777777" w:rsidR="00000000" w:rsidRDefault="0080671D">
      <w:pPr>
        <w:pStyle w:val="a0"/>
        <w:rPr>
          <w:rFonts w:hint="cs"/>
          <w:rtl/>
        </w:rPr>
      </w:pPr>
    </w:p>
    <w:p w14:paraId="6DBB833C" w14:textId="77777777" w:rsidR="00000000" w:rsidRDefault="0080671D">
      <w:pPr>
        <w:pStyle w:val="a0"/>
        <w:rPr>
          <w:rFonts w:hint="cs"/>
          <w:rtl/>
        </w:rPr>
      </w:pPr>
      <w:r>
        <w:rPr>
          <w:rFonts w:hint="cs"/>
          <w:rtl/>
        </w:rPr>
        <w:t xml:space="preserve">זו הזדמנות לשנות את הגישה האכזרית, הבלתי-מתפשרת. אל תלך שבי אחרי טומי לפיד. טומי לפיד  נהנה מזה. </w:t>
      </w:r>
      <w:r>
        <w:rPr>
          <w:rFonts w:hint="cs"/>
          <w:rtl/>
        </w:rPr>
        <w:t xml:space="preserve">הוא נהנה מכך ששירותי הדת מתמוטטים. אל תלך אחריו. לך יש אחריות כוללת. אסור לך ללכת אחרי ההטעיות של טומי לפיד וחבריו. </w:t>
      </w:r>
    </w:p>
    <w:p w14:paraId="4DA67B13" w14:textId="77777777" w:rsidR="00000000" w:rsidRDefault="0080671D">
      <w:pPr>
        <w:pStyle w:val="a0"/>
        <w:rPr>
          <w:rFonts w:hint="cs"/>
          <w:rtl/>
        </w:rPr>
      </w:pPr>
    </w:p>
    <w:p w14:paraId="06CC5F7F" w14:textId="77777777" w:rsidR="00000000" w:rsidRDefault="0080671D">
      <w:pPr>
        <w:pStyle w:val="af1"/>
        <w:rPr>
          <w:rtl/>
        </w:rPr>
      </w:pPr>
      <w:r>
        <w:rPr>
          <w:rtl/>
        </w:rPr>
        <w:t>היו"ר ראובן ריבלין:</w:t>
      </w:r>
    </w:p>
    <w:p w14:paraId="69784B93" w14:textId="77777777" w:rsidR="00000000" w:rsidRDefault="0080671D">
      <w:pPr>
        <w:pStyle w:val="a0"/>
        <w:rPr>
          <w:rtl/>
        </w:rPr>
      </w:pPr>
    </w:p>
    <w:p w14:paraId="46F82855" w14:textId="77777777" w:rsidR="00000000" w:rsidRDefault="0080671D">
      <w:pPr>
        <w:pStyle w:val="a0"/>
        <w:rPr>
          <w:rFonts w:hint="cs"/>
          <w:rtl/>
        </w:rPr>
      </w:pPr>
      <w:r>
        <w:rPr>
          <w:rFonts w:hint="cs"/>
          <w:rtl/>
        </w:rPr>
        <w:t>חבר הכנסת יאיר פרץ, יושב-ראש סיעת ש"ס, מבקש הצבעה שמית. נא להגיש את החתימות. נא להקפיד שכל האנשים המבקשים נמצאים באול</w:t>
      </w:r>
      <w:r>
        <w:rPr>
          <w:rFonts w:hint="cs"/>
          <w:rtl/>
        </w:rPr>
        <w:t xml:space="preserve">ם. אני רואה, בסדר גמור. רבותי, חברי סיעת העבודה, אתם ביקשתם גם כן. הצטרפתם, כן. יושבת-ראש סיעת העבודה - מסכימים? אתם מסכימים להצבעה שמית?  </w:t>
      </w:r>
    </w:p>
    <w:p w14:paraId="39302E3B" w14:textId="77777777" w:rsidR="00000000" w:rsidRDefault="0080671D">
      <w:pPr>
        <w:pStyle w:val="a0"/>
        <w:rPr>
          <w:rFonts w:hint="cs"/>
          <w:rtl/>
        </w:rPr>
      </w:pPr>
    </w:p>
    <w:p w14:paraId="086A4FC0" w14:textId="77777777" w:rsidR="00000000" w:rsidRDefault="0080671D">
      <w:pPr>
        <w:pStyle w:val="af0"/>
        <w:rPr>
          <w:rtl/>
        </w:rPr>
      </w:pPr>
      <w:r>
        <w:rPr>
          <w:rFonts w:hint="eastAsia"/>
          <w:rtl/>
        </w:rPr>
        <w:t>דליה</w:t>
      </w:r>
      <w:r>
        <w:rPr>
          <w:rtl/>
        </w:rPr>
        <w:t xml:space="preserve"> איציק (העבודה-מימד):</w:t>
      </w:r>
    </w:p>
    <w:p w14:paraId="718222B5" w14:textId="77777777" w:rsidR="00000000" w:rsidRDefault="0080671D">
      <w:pPr>
        <w:pStyle w:val="a0"/>
        <w:rPr>
          <w:rFonts w:hint="cs"/>
          <w:rtl/>
        </w:rPr>
      </w:pPr>
    </w:p>
    <w:p w14:paraId="287A6F2B" w14:textId="77777777" w:rsidR="00000000" w:rsidRDefault="0080671D">
      <w:pPr>
        <w:pStyle w:val="a0"/>
        <w:rPr>
          <w:rFonts w:hint="cs"/>
          <w:rtl/>
        </w:rPr>
      </w:pPr>
      <w:r>
        <w:rPr>
          <w:rFonts w:hint="cs"/>
          <w:rtl/>
        </w:rPr>
        <w:t xml:space="preserve">כן.  </w:t>
      </w:r>
    </w:p>
    <w:p w14:paraId="7C07905F" w14:textId="77777777" w:rsidR="00000000" w:rsidRDefault="0080671D">
      <w:pPr>
        <w:pStyle w:val="a0"/>
        <w:rPr>
          <w:rFonts w:hint="cs"/>
          <w:rtl/>
        </w:rPr>
      </w:pPr>
    </w:p>
    <w:p w14:paraId="493A7EDA" w14:textId="77777777" w:rsidR="00000000" w:rsidRDefault="0080671D">
      <w:pPr>
        <w:pStyle w:val="af1"/>
        <w:rPr>
          <w:rtl/>
        </w:rPr>
      </w:pPr>
      <w:r>
        <w:rPr>
          <w:rtl/>
        </w:rPr>
        <w:t>היו"ר ראובן ריבלין:</w:t>
      </w:r>
    </w:p>
    <w:p w14:paraId="6421523A" w14:textId="77777777" w:rsidR="00000000" w:rsidRDefault="0080671D">
      <w:pPr>
        <w:pStyle w:val="a0"/>
        <w:rPr>
          <w:rtl/>
        </w:rPr>
      </w:pPr>
    </w:p>
    <w:p w14:paraId="6D5C5D86" w14:textId="77777777" w:rsidR="00000000" w:rsidRDefault="0080671D">
      <w:pPr>
        <w:pStyle w:val="a0"/>
        <w:rPr>
          <w:rFonts w:hint="cs"/>
          <w:rtl/>
        </w:rPr>
      </w:pPr>
      <w:r>
        <w:rPr>
          <w:rFonts w:hint="cs"/>
          <w:rtl/>
        </w:rPr>
        <w:t>רבותי חברי הכנסת, אדוני ראש הממשלה ושרי הממשלה, אנחנו, לפי ה</w:t>
      </w:r>
      <w:r>
        <w:rPr>
          <w:rFonts w:hint="cs"/>
          <w:rtl/>
        </w:rPr>
        <w:t xml:space="preserve">תקנון, נקיים הצבעה שמית לאור בקשתם של יותר מ-20 חברי כנסת לקיים הצבעה בדרך זו. </w:t>
      </w:r>
    </w:p>
    <w:p w14:paraId="0B7CD173" w14:textId="77777777" w:rsidR="00000000" w:rsidRDefault="0080671D">
      <w:pPr>
        <w:pStyle w:val="a0"/>
        <w:rPr>
          <w:rFonts w:hint="cs"/>
          <w:rtl/>
        </w:rPr>
      </w:pPr>
    </w:p>
    <w:p w14:paraId="4E7BCE51" w14:textId="77777777" w:rsidR="00000000" w:rsidRDefault="0080671D">
      <w:pPr>
        <w:pStyle w:val="a0"/>
        <w:rPr>
          <w:rFonts w:hint="cs"/>
          <w:rtl/>
        </w:rPr>
      </w:pPr>
      <w:r>
        <w:rPr>
          <w:rFonts w:hint="cs"/>
          <w:rtl/>
        </w:rPr>
        <w:t xml:space="preserve">אנחנו מצביעים, רבותי חברי הכנסת, בהצבעה שמית על הצעת חוק שירותי הדת היהודיים (תיקון </w:t>
      </w:r>
      <w:r>
        <w:rPr>
          <w:rtl/>
        </w:rPr>
        <w:t>–</w:t>
      </w:r>
      <w:r>
        <w:rPr>
          <w:rFonts w:hint="cs"/>
          <w:rtl/>
        </w:rPr>
        <w:t xml:space="preserve"> תשלום פנסיה תקציבית לעובדי מועצות דתיות) התשס"ד-2004. אדוני המזכיר, נא לקרוא בשמות חברי ה</w:t>
      </w:r>
      <w:r>
        <w:rPr>
          <w:rFonts w:hint="cs"/>
          <w:rtl/>
        </w:rPr>
        <w:t xml:space="preserve">כנסת. </w:t>
      </w:r>
    </w:p>
    <w:p w14:paraId="7EA6D356" w14:textId="77777777" w:rsidR="00000000" w:rsidRDefault="0080671D">
      <w:pPr>
        <w:pStyle w:val="a0"/>
        <w:rPr>
          <w:rFonts w:hint="cs"/>
          <w:rtl/>
        </w:rPr>
      </w:pPr>
    </w:p>
    <w:p w14:paraId="6106893E" w14:textId="77777777" w:rsidR="00000000" w:rsidRDefault="0080671D">
      <w:pPr>
        <w:pStyle w:val="a"/>
        <w:rPr>
          <w:rtl/>
        </w:rPr>
      </w:pPr>
      <w:bookmarkStart w:id="187" w:name="FS000000661T23_06_2004_14_53_44"/>
      <w:bookmarkStart w:id="188" w:name="_Toc101171339"/>
      <w:bookmarkEnd w:id="187"/>
      <w:r>
        <w:rPr>
          <w:rFonts w:hint="eastAsia"/>
          <w:rtl/>
        </w:rPr>
        <w:t>מזכיר</w:t>
      </w:r>
      <w:r>
        <w:rPr>
          <w:rtl/>
        </w:rPr>
        <w:t xml:space="preserve"> הכנסת אריה האן:</w:t>
      </w:r>
      <w:bookmarkEnd w:id="188"/>
    </w:p>
    <w:p w14:paraId="52CC0B3B" w14:textId="77777777" w:rsidR="00000000" w:rsidRDefault="0080671D">
      <w:pPr>
        <w:pStyle w:val="a0"/>
        <w:ind w:firstLine="0"/>
        <w:rPr>
          <w:rFonts w:hint="cs"/>
          <w:rtl/>
        </w:rPr>
      </w:pPr>
      <w:r>
        <w:rPr>
          <w:rFonts w:hint="cs"/>
          <w:rtl/>
        </w:rPr>
        <w:t>(קורא בשמות חברי הכנסת)</w:t>
      </w:r>
    </w:p>
    <w:p w14:paraId="78D7AC00" w14:textId="77777777" w:rsidR="00000000" w:rsidRDefault="0080671D">
      <w:pPr>
        <w:pStyle w:val="a0"/>
        <w:rPr>
          <w:rFonts w:hint="cs"/>
          <w:rtl/>
        </w:rPr>
      </w:pPr>
    </w:p>
    <w:p w14:paraId="04EE667A" w14:textId="77777777" w:rsidR="00000000" w:rsidRDefault="0080671D">
      <w:pPr>
        <w:pStyle w:val="a0"/>
        <w:rPr>
          <w:rFonts w:hint="cs"/>
          <w:rtl/>
        </w:rPr>
      </w:pPr>
      <w:r>
        <w:rPr>
          <w:rFonts w:hint="cs"/>
          <w:rtl/>
        </w:rPr>
        <w:t xml:space="preserve">קולט אביטל </w:t>
      </w:r>
      <w:r>
        <w:rPr>
          <w:rFonts w:hint="cs"/>
          <w:rtl/>
        </w:rPr>
        <w:tab/>
      </w:r>
      <w:r>
        <w:rPr>
          <w:rFonts w:hint="cs"/>
          <w:rtl/>
        </w:rPr>
        <w:tab/>
      </w:r>
      <w:r>
        <w:rPr>
          <w:rtl/>
        </w:rPr>
        <w:t>–</w:t>
      </w:r>
      <w:r>
        <w:rPr>
          <w:rFonts w:hint="cs"/>
          <w:rtl/>
        </w:rPr>
        <w:t xml:space="preserve"> בעד</w:t>
      </w:r>
    </w:p>
    <w:p w14:paraId="48DE0E24" w14:textId="77777777" w:rsidR="00000000" w:rsidRDefault="0080671D">
      <w:pPr>
        <w:pStyle w:val="a0"/>
        <w:rPr>
          <w:rFonts w:hint="cs"/>
          <w:rtl/>
        </w:rPr>
      </w:pPr>
      <w:r>
        <w:rPr>
          <w:rFonts w:hint="cs"/>
          <w:rtl/>
        </w:rPr>
        <w:t xml:space="preserve">רוחמה אברהם </w:t>
      </w:r>
      <w:r>
        <w:rPr>
          <w:rFonts w:hint="cs"/>
          <w:rtl/>
        </w:rPr>
        <w:tab/>
      </w:r>
      <w:r>
        <w:rPr>
          <w:rFonts w:hint="cs"/>
          <w:rtl/>
        </w:rPr>
        <w:tab/>
      </w:r>
      <w:r>
        <w:rPr>
          <w:rtl/>
        </w:rPr>
        <w:t>–</w:t>
      </w:r>
      <w:r>
        <w:rPr>
          <w:rFonts w:hint="cs"/>
          <w:rtl/>
        </w:rPr>
        <w:t xml:space="preserve"> נגד</w:t>
      </w:r>
    </w:p>
    <w:p w14:paraId="09D16149" w14:textId="77777777" w:rsidR="00000000" w:rsidRDefault="0080671D">
      <w:pPr>
        <w:pStyle w:val="a0"/>
        <w:rPr>
          <w:rFonts w:hint="cs"/>
          <w:rtl/>
        </w:rPr>
      </w:pPr>
      <w:r>
        <w:rPr>
          <w:rFonts w:hint="cs"/>
          <w:rtl/>
        </w:rPr>
        <w:t xml:space="preserve">יואל-יולי אדלשטיין </w:t>
      </w:r>
      <w:r>
        <w:rPr>
          <w:rFonts w:hint="cs"/>
          <w:rtl/>
        </w:rPr>
        <w:tab/>
      </w:r>
      <w:r>
        <w:rPr>
          <w:rtl/>
        </w:rPr>
        <w:t>–</w:t>
      </w:r>
      <w:r>
        <w:rPr>
          <w:rFonts w:hint="cs"/>
          <w:rtl/>
        </w:rPr>
        <w:t xml:space="preserve"> נגד</w:t>
      </w:r>
    </w:p>
    <w:p w14:paraId="408DD7B4" w14:textId="77777777" w:rsidR="00000000" w:rsidRDefault="0080671D">
      <w:pPr>
        <w:pStyle w:val="a0"/>
        <w:rPr>
          <w:rFonts w:hint="cs"/>
          <w:rtl/>
        </w:rPr>
      </w:pPr>
      <w:r>
        <w:rPr>
          <w:rFonts w:hint="cs"/>
          <w:rtl/>
        </w:rPr>
        <w:t xml:space="preserve">יעקב אדרי </w:t>
      </w:r>
      <w:r>
        <w:rPr>
          <w:rFonts w:hint="cs"/>
          <w:rtl/>
        </w:rPr>
        <w:tab/>
      </w:r>
      <w:r>
        <w:rPr>
          <w:rFonts w:hint="cs"/>
          <w:rtl/>
        </w:rPr>
        <w:tab/>
      </w:r>
      <w:r>
        <w:rPr>
          <w:rtl/>
        </w:rPr>
        <w:t>–</w:t>
      </w:r>
      <w:r>
        <w:rPr>
          <w:rFonts w:hint="cs"/>
          <w:rtl/>
        </w:rPr>
        <w:t xml:space="preserve"> נגד</w:t>
      </w:r>
    </w:p>
    <w:p w14:paraId="1C98F859" w14:textId="77777777" w:rsidR="00000000" w:rsidRDefault="0080671D">
      <w:pPr>
        <w:pStyle w:val="a0"/>
        <w:rPr>
          <w:rFonts w:hint="cs"/>
          <w:rtl/>
        </w:rPr>
      </w:pPr>
      <w:r>
        <w:rPr>
          <w:rFonts w:hint="cs"/>
          <w:rtl/>
        </w:rPr>
        <w:t xml:space="preserve">אהוד אולמרט </w:t>
      </w:r>
      <w:r>
        <w:rPr>
          <w:rFonts w:hint="cs"/>
          <w:rtl/>
        </w:rPr>
        <w:tab/>
      </w:r>
      <w:r>
        <w:rPr>
          <w:rFonts w:hint="cs"/>
          <w:rtl/>
        </w:rPr>
        <w:tab/>
        <w:t>- אינו נוכח</w:t>
      </w:r>
    </w:p>
    <w:p w14:paraId="337C2DA6" w14:textId="77777777" w:rsidR="00000000" w:rsidRDefault="0080671D">
      <w:pPr>
        <w:pStyle w:val="a0"/>
        <w:rPr>
          <w:rFonts w:hint="cs"/>
          <w:rtl/>
        </w:rPr>
      </w:pPr>
      <w:r>
        <w:rPr>
          <w:rFonts w:hint="cs"/>
          <w:rtl/>
        </w:rPr>
        <w:t xml:space="preserve">חיים אורון </w:t>
      </w:r>
      <w:r>
        <w:rPr>
          <w:rFonts w:hint="cs"/>
          <w:rtl/>
        </w:rPr>
        <w:tab/>
      </w:r>
      <w:r>
        <w:rPr>
          <w:rFonts w:hint="cs"/>
          <w:rtl/>
        </w:rPr>
        <w:tab/>
      </w:r>
      <w:r>
        <w:rPr>
          <w:rtl/>
        </w:rPr>
        <w:t>–</w:t>
      </w:r>
      <w:r>
        <w:rPr>
          <w:rFonts w:hint="cs"/>
          <w:rtl/>
        </w:rPr>
        <w:t xml:space="preserve"> בעד</w:t>
      </w:r>
    </w:p>
    <w:p w14:paraId="3DEFFF70" w14:textId="77777777" w:rsidR="00000000" w:rsidRDefault="0080671D">
      <w:pPr>
        <w:pStyle w:val="a0"/>
        <w:ind w:firstLine="0"/>
        <w:rPr>
          <w:rFonts w:hint="cs"/>
          <w:rtl/>
        </w:rPr>
      </w:pPr>
      <w:r>
        <w:rPr>
          <w:rFonts w:hint="cs"/>
          <w:rtl/>
        </w:rPr>
        <w:tab/>
        <w:t>זבולון אורלב</w:t>
      </w:r>
      <w:r>
        <w:rPr>
          <w:rFonts w:hint="cs"/>
          <w:rtl/>
        </w:rPr>
        <w:tab/>
      </w:r>
      <w:r>
        <w:rPr>
          <w:rFonts w:hint="cs"/>
          <w:rtl/>
        </w:rPr>
        <w:tab/>
        <w:t>- נגד</w:t>
      </w:r>
    </w:p>
    <w:p w14:paraId="3B274620" w14:textId="77777777" w:rsidR="00000000" w:rsidRDefault="0080671D">
      <w:pPr>
        <w:pStyle w:val="a0"/>
        <w:ind w:firstLine="0"/>
        <w:rPr>
          <w:rFonts w:hint="cs"/>
          <w:rtl/>
        </w:rPr>
      </w:pPr>
      <w:r>
        <w:rPr>
          <w:rFonts w:hint="cs"/>
          <w:rtl/>
        </w:rPr>
        <w:tab/>
        <w:t>דוד אזולאי</w:t>
      </w:r>
      <w:r>
        <w:rPr>
          <w:rFonts w:hint="cs"/>
          <w:rtl/>
        </w:rPr>
        <w:tab/>
      </w:r>
      <w:r>
        <w:rPr>
          <w:rFonts w:hint="cs"/>
          <w:rtl/>
        </w:rPr>
        <w:tab/>
        <w:t>- בעד</w:t>
      </w:r>
    </w:p>
    <w:p w14:paraId="6CBA1CAE" w14:textId="77777777" w:rsidR="00000000" w:rsidRDefault="0080671D">
      <w:pPr>
        <w:pStyle w:val="a0"/>
        <w:ind w:firstLine="0"/>
        <w:rPr>
          <w:rFonts w:hint="cs"/>
          <w:rtl/>
        </w:rPr>
      </w:pPr>
      <w:r>
        <w:rPr>
          <w:rFonts w:hint="cs"/>
          <w:rtl/>
        </w:rPr>
        <w:tab/>
        <w:t>ישראל אייכלר</w:t>
      </w:r>
      <w:r>
        <w:rPr>
          <w:rFonts w:hint="cs"/>
          <w:rtl/>
        </w:rPr>
        <w:tab/>
      </w:r>
      <w:r>
        <w:rPr>
          <w:rFonts w:hint="cs"/>
          <w:rtl/>
        </w:rPr>
        <w:tab/>
        <w:t>- אינו נוכח</w:t>
      </w:r>
    </w:p>
    <w:p w14:paraId="3AEB1DFF" w14:textId="77777777" w:rsidR="00000000" w:rsidRDefault="0080671D">
      <w:pPr>
        <w:pStyle w:val="a0"/>
        <w:ind w:firstLine="0"/>
        <w:rPr>
          <w:rFonts w:hint="cs"/>
          <w:rtl/>
        </w:rPr>
      </w:pPr>
      <w:r>
        <w:rPr>
          <w:rFonts w:hint="cs"/>
          <w:rtl/>
        </w:rPr>
        <w:tab/>
        <w:t xml:space="preserve">דליה </w:t>
      </w:r>
      <w:r>
        <w:rPr>
          <w:rFonts w:hint="cs"/>
          <w:rtl/>
        </w:rPr>
        <w:t>איציק</w:t>
      </w:r>
      <w:r>
        <w:rPr>
          <w:rFonts w:hint="cs"/>
          <w:rtl/>
        </w:rPr>
        <w:tab/>
        <w:t xml:space="preserve"> </w:t>
      </w:r>
      <w:r>
        <w:rPr>
          <w:rFonts w:hint="cs"/>
          <w:rtl/>
        </w:rPr>
        <w:tab/>
        <w:t>- בעד</w:t>
      </w:r>
    </w:p>
    <w:p w14:paraId="68EA90EF" w14:textId="77777777" w:rsidR="00000000" w:rsidRDefault="0080671D">
      <w:pPr>
        <w:pStyle w:val="a0"/>
        <w:ind w:firstLine="0"/>
        <w:rPr>
          <w:rFonts w:hint="cs"/>
          <w:rtl/>
        </w:rPr>
      </w:pPr>
      <w:r>
        <w:rPr>
          <w:rFonts w:hint="cs"/>
          <w:rtl/>
        </w:rPr>
        <w:tab/>
        <w:t>אפי איתם</w:t>
      </w:r>
      <w:r>
        <w:rPr>
          <w:rFonts w:hint="cs"/>
          <w:rtl/>
        </w:rPr>
        <w:tab/>
      </w:r>
      <w:r>
        <w:rPr>
          <w:rFonts w:hint="cs"/>
          <w:rtl/>
        </w:rPr>
        <w:tab/>
        <w:t>-</w:t>
      </w:r>
    </w:p>
    <w:p w14:paraId="09C6FDBD" w14:textId="77777777" w:rsidR="00000000" w:rsidRDefault="0080671D">
      <w:pPr>
        <w:pStyle w:val="a0"/>
        <w:ind w:firstLine="0"/>
        <w:rPr>
          <w:rFonts w:hint="cs"/>
          <w:rtl/>
        </w:rPr>
      </w:pPr>
    </w:p>
    <w:p w14:paraId="3200F821" w14:textId="77777777" w:rsidR="00000000" w:rsidRDefault="0080671D">
      <w:pPr>
        <w:pStyle w:val="af1"/>
        <w:rPr>
          <w:rtl/>
        </w:rPr>
      </w:pPr>
      <w:r>
        <w:rPr>
          <w:rtl/>
        </w:rPr>
        <w:t>היו"ר ראובן ריבלין:</w:t>
      </w:r>
    </w:p>
    <w:p w14:paraId="6A3BD3DE" w14:textId="77777777" w:rsidR="00000000" w:rsidRDefault="0080671D">
      <w:pPr>
        <w:pStyle w:val="a0"/>
        <w:rPr>
          <w:rtl/>
        </w:rPr>
      </w:pPr>
    </w:p>
    <w:p w14:paraId="143BC93D" w14:textId="77777777" w:rsidR="00000000" w:rsidRDefault="0080671D">
      <w:pPr>
        <w:pStyle w:val="a0"/>
        <w:rPr>
          <w:rFonts w:hint="cs"/>
          <w:rtl/>
        </w:rPr>
      </w:pPr>
      <w:r>
        <w:rPr>
          <w:rFonts w:hint="cs"/>
          <w:rtl/>
        </w:rPr>
        <w:t>אינו נוכח.</w:t>
      </w:r>
    </w:p>
    <w:p w14:paraId="54A3D79D" w14:textId="77777777" w:rsidR="00000000" w:rsidRDefault="0080671D">
      <w:pPr>
        <w:pStyle w:val="a0"/>
        <w:rPr>
          <w:rFonts w:hint="cs"/>
          <w:rtl/>
        </w:rPr>
      </w:pPr>
    </w:p>
    <w:p w14:paraId="2C93938E" w14:textId="77777777" w:rsidR="00000000" w:rsidRDefault="0080671D">
      <w:pPr>
        <w:pStyle w:val="af0"/>
        <w:rPr>
          <w:rtl/>
        </w:rPr>
      </w:pPr>
      <w:r>
        <w:rPr>
          <w:rFonts w:hint="eastAsia"/>
          <w:rtl/>
        </w:rPr>
        <w:t>יצחק</w:t>
      </w:r>
      <w:r>
        <w:rPr>
          <w:rtl/>
        </w:rPr>
        <w:t xml:space="preserve"> כהן (ש"ס):</w:t>
      </w:r>
    </w:p>
    <w:p w14:paraId="3490692E" w14:textId="77777777" w:rsidR="00000000" w:rsidRDefault="0080671D">
      <w:pPr>
        <w:pStyle w:val="a0"/>
        <w:rPr>
          <w:rFonts w:hint="cs"/>
          <w:rtl/>
        </w:rPr>
      </w:pPr>
    </w:p>
    <w:p w14:paraId="231FE533" w14:textId="77777777" w:rsidR="00000000" w:rsidRDefault="0080671D">
      <w:pPr>
        <w:pStyle w:val="a0"/>
        <w:rPr>
          <w:rFonts w:hint="cs"/>
          <w:rtl/>
        </w:rPr>
      </w:pPr>
      <w:r>
        <w:rPr>
          <w:rFonts w:hint="cs"/>
          <w:rtl/>
        </w:rPr>
        <w:t>- - -</w:t>
      </w:r>
    </w:p>
    <w:p w14:paraId="19A8A70D" w14:textId="77777777" w:rsidR="00000000" w:rsidRDefault="0080671D">
      <w:pPr>
        <w:pStyle w:val="a0"/>
        <w:rPr>
          <w:rFonts w:hint="cs"/>
          <w:rtl/>
        </w:rPr>
      </w:pPr>
    </w:p>
    <w:p w14:paraId="761D692C" w14:textId="77777777" w:rsidR="00000000" w:rsidRDefault="0080671D">
      <w:pPr>
        <w:pStyle w:val="af1"/>
        <w:rPr>
          <w:rtl/>
        </w:rPr>
      </w:pPr>
      <w:r>
        <w:rPr>
          <w:rtl/>
        </w:rPr>
        <w:t>היו"ר ראובן ריבלין:</w:t>
      </w:r>
    </w:p>
    <w:p w14:paraId="6158B9D0" w14:textId="77777777" w:rsidR="00000000" w:rsidRDefault="0080671D">
      <w:pPr>
        <w:pStyle w:val="a0"/>
        <w:rPr>
          <w:rtl/>
        </w:rPr>
      </w:pPr>
    </w:p>
    <w:p w14:paraId="23DD5215" w14:textId="77777777" w:rsidR="00000000" w:rsidRDefault="0080671D">
      <w:pPr>
        <w:pStyle w:val="a0"/>
        <w:rPr>
          <w:rFonts w:hint="cs"/>
          <w:rtl/>
        </w:rPr>
      </w:pPr>
      <w:r>
        <w:rPr>
          <w:rFonts w:hint="cs"/>
          <w:rtl/>
        </w:rPr>
        <w:t>חבר הכנסת יצחק כהן.</w:t>
      </w:r>
    </w:p>
    <w:p w14:paraId="7CA2AA38" w14:textId="77777777" w:rsidR="00000000" w:rsidRDefault="0080671D">
      <w:pPr>
        <w:pStyle w:val="a0"/>
        <w:rPr>
          <w:rFonts w:hint="cs"/>
          <w:rtl/>
        </w:rPr>
      </w:pPr>
    </w:p>
    <w:p w14:paraId="07692833" w14:textId="77777777" w:rsidR="00000000" w:rsidRDefault="0080671D">
      <w:pPr>
        <w:pStyle w:val="-"/>
        <w:rPr>
          <w:rtl/>
        </w:rPr>
      </w:pPr>
      <w:bookmarkStart w:id="189" w:name="FS000000661T23_06_2004_13_41_23C"/>
      <w:bookmarkEnd w:id="189"/>
      <w:r>
        <w:rPr>
          <w:rtl/>
        </w:rPr>
        <w:t>מזכיר הכנסת אריה האן:</w:t>
      </w:r>
    </w:p>
    <w:p w14:paraId="6837D7C2" w14:textId="77777777" w:rsidR="00000000" w:rsidRDefault="0080671D">
      <w:pPr>
        <w:pStyle w:val="a0"/>
        <w:ind w:firstLine="0"/>
        <w:rPr>
          <w:rFonts w:hint="cs"/>
          <w:rtl/>
        </w:rPr>
      </w:pPr>
      <w:r>
        <w:rPr>
          <w:rFonts w:hint="cs"/>
          <w:rtl/>
        </w:rPr>
        <w:t>(קורא בשמות חברי הכנסת)</w:t>
      </w:r>
    </w:p>
    <w:p w14:paraId="415D2643" w14:textId="77777777" w:rsidR="00000000" w:rsidRDefault="0080671D">
      <w:pPr>
        <w:pStyle w:val="a0"/>
        <w:rPr>
          <w:rFonts w:hint="cs"/>
          <w:rtl/>
        </w:rPr>
      </w:pPr>
    </w:p>
    <w:p w14:paraId="2D91AAB0" w14:textId="77777777" w:rsidR="00000000" w:rsidRDefault="0080671D">
      <w:pPr>
        <w:pStyle w:val="a0"/>
        <w:rPr>
          <w:rFonts w:hint="cs"/>
          <w:rtl/>
        </w:rPr>
      </w:pPr>
      <w:r>
        <w:rPr>
          <w:rFonts w:hint="cs"/>
          <w:rtl/>
        </w:rPr>
        <w:t>אפי איתם</w:t>
      </w:r>
      <w:r>
        <w:rPr>
          <w:rFonts w:hint="cs"/>
          <w:rtl/>
        </w:rPr>
        <w:tab/>
      </w:r>
      <w:r>
        <w:rPr>
          <w:rFonts w:hint="cs"/>
          <w:rtl/>
        </w:rPr>
        <w:tab/>
        <w:t>- אינו נוכח</w:t>
      </w:r>
    </w:p>
    <w:p w14:paraId="484DED51" w14:textId="77777777" w:rsidR="00000000" w:rsidRDefault="0080671D">
      <w:pPr>
        <w:pStyle w:val="a0"/>
        <w:rPr>
          <w:rFonts w:hint="cs"/>
          <w:rtl/>
        </w:rPr>
      </w:pPr>
      <w:r>
        <w:rPr>
          <w:rFonts w:hint="cs"/>
          <w:rtl/>
        </w:rPr>
        <w:t>מיכאל איתן</w:t>
      </w:r>
      <w:r>
        <w:rPr>
          <w:rFonts w:hint="cs"/>
          <w:rtl/>
        </w:rPr>
        <w:tab/>
      </w:r>
      <w:r>
        <w:rPr>
          <w:rFonts w:hint="cs"/>
          <w:rtl/>
        </w:rPr>
        <w:tab/>
        <w:t>- אינו נוכח</w:t>
      </w:r>
    </w:p>
    <w:p w14:paraId="70960BEC" w14:textId="77777777" w:rsidR="00000000" w:rsidRDefault="0080671D">
      <w:pPr>
        <w:pStyle w:val="a0"/>
        <w:rPr>
          <w:rFonts w:hint="cs"/>
          <w:rtl/>
        </w:rPr>
      </w:pPr>
      <w:r>
        <w:rPr>
          <w:rFonts w:hint="cs"/>
          <w:rtl/>
        </w:rPr>
        <w:t>אריה אלדד</w:t>
      </w:r>
      <w:r>
        <w:rPr>
          <w:rFonts w:hint="cs"/>
          <w:rtl/>
        </w:rPr>
        <w:tab/>
      </w:r>
      <w:r>
        <w:rPr>
          <w:rFonts w:hint="cs"/>
          <w:rtl/>
        </w:rPr>
        <w:tab/>
        <w:t>- בעד</w:t>
      </w:r>
    </w:p>
    <w:p w14:paraId="47545239" w14:textId="77777777" w:rsidR="00000000" w:rsidRDefault="0080671D">
      <w:pPr>
        <w:pStyle w:val="a0"/>
        <w:rPr>
          <w:rFonts w:hint="cs"/>
          <w:rtl/>
        </w:rPr>
      </w:pPr>
      <w:r>
        <w:rPr>
          <w:rFonts w:hint="cs"/>
          <w:rtl/>
        </w:rPr>
        <w:t>בנימין אלון</w:t>
      </w:r>
      <w:r>
        <w:rPr>
          <w:rFonts w:hint="cs"/>
          <w:rtl/>
        </w:rPr>
        <w:tab/>
      </w:r>
      <w:r>
        <w:rPr>
          <w:rFonts w:hint="cs"/>
          <w:rtl/>
        </w:rPr>
        <w:tab/>
        <w:t>- בעד</w:t>
      </w:r>
    </w:p>
    <w:p w14:paraId="08E3275B" w14:textId="77777777" w:rsidR="00000000" w:rsidRDefault="0080671D">
      <w:pPr>
        <w:pStyle w:val="a0"/>
        <w:rPr>
          <w:rFonts w:hint="cs"/>
          <w:rtl/>
        </w:rPr>
      </w:pPr>
      <w:r>
        <w:rPr>
          <w:rFonts w:hint="cs"/>
          <w:rtl/>
        </w:rPr>
        <w:t>טלב אלסאנע</w:t>
      </w:r>
      <w:r>
        <w:rPr>
          <w:rFonts w:hint="cs"/>
          <w:rtl/>
        </w:rPr>
        <w:tab/>
      </w:r>
      <w:r>
        <w:rPr>
          <w:rFonts w:hint="cs"/>
          <w:rtl/>
        </w:rPr>
        <w:tab/>
        <w:t>- בעד</w:t>
      </w:r>
    </w:p>
    <w:p w14:paraId="0D698EF3" w14:textId="77777777" w:rsidR="00000000" w:rsidRDefault="0080671D">
      <w:pPr>
        <w:pStyle w:val="a0"/>
        <w:rPr>
          <w:rFonts w:hint="cs"/>
          <w:rtl/>
        </w:rPr>
      </w:pPr>
      <w:r>
        <w:rPr>
          <w:rFonts w:hint="cs"/>
          <w:rtl/>
        </w:rPr>
        <w:t>אלי אפללו</w:t>
      </w:r>
      <w:r>
        <w:rPr>
          <w:rFonts w:hint="cs"/>
          <w:rtl/>
        </w:rPr>
        <w:tab/>
      </w:r>
      <w:r>
        <w:rPr>
          <w:rFonts w:hint="cs"/>
          <w:rtl/>
        </w:rPr>
        <w:tab/>
        <w:t>- אינו נוכח</w:t>
      </w:r>
    </w:p>
    <w:p w14:paraId="259DBF4B" w14:textId="77777777" w:rsidR="00000000" w:rsidRDefault="0080671D">
      <w:pPr>
        <w:pStyle w:val="a0"/>
        <w:rPr>
          <w:rFonts w:hint="cs"/>
          <w:rtl/>
        </w:rPr>
      </w:pPr>
      <w:r>
        <w:rPr>
          <w:rFonts w:hint="cs"/>
          <w:rtl/>
        </w:rPr>
        <w:t>גלעד ארדן</w:t>
      </w:r>
      <w:r>
        <w:rPr>
          <w:rFonts w:hint="cs"/>
          <w:rtl/>
        </w:rPr>
        <w:tab/>
      </w:r>
      <w:r>
        <w:rPr>
          <w:rFonts w:hint="cs"/>
          <w:rtl/>
        </w:rPr>
        <w:tab/>
        <w:t>- נגד</w:t>
      </w:r>
    </w:p>
    <w:p w14:paraId="2FC070DF" w14:textId="77777777" w:rsidR="00000000" w:rsidRDefault="0080671D">
      <w:pPr>
        <w:pStyle w:val="a0"/>
        <w:rPr>
          <w:rFonts w:hint="cs"/>
          <w:rtl/>
        </w:rPr>
      </w:pPr>
      <w:r>
        <w:rPr>
          <w:rFonts w:hint="cs"/>
          <w:rtl/>
        </w:rPr>
        <w:t>אורי יהודה אריאל</w:t>
      </w:r>
      <w:r>
        <w:rPr>
          <w:rFonts w:hint="cs"/>
          <w:rtl/>
        </w:rPr>
        <w:tab/>
      </w:r>
      <w:r>
        <w:rPr>
          <w:rFonts w:hint="cs"/>
          <w:rtl/>
        </w:rPr>
        <w:tab/>
        <w:t>- אינו נוכח</w:t>
      </w:r>
    </w:p>
    <w:p w14:paraId="04B6DF93" w14:textId="77777777" w:rsidR="00000000" w:rsidRDefault="0080671D">
      <w:pPr>
        <w:pStyle w:val="a0"/>
        <w:rPr>
          <w:rFonts w:hint="cs"/>
          <w:rtl/>
        </w:rPr>
      </w:pPr>
      <w:r>
        <w:rPr>
          <w:rFonts w:hint="cs"/>
          <w:rtl/>
        </w:rPr>
        <w:t>זאב בוים</w:t>
      </w:r>
      <w:r>
        <w:rPr>
          <w:rFonts w:hint="cs"/>
          <w:rtl/>
        </w:rPr>
        <w:tab/>
      </w:r>
      <w:r>
        <w:rPr>
          <w:rFonts w:hint="cs"/>
          <w:rtl/>
        </w:rPr>
        <w:tab/>
        <w:t>- נגד</w:t>
      </w:r>
    </w:p>
    <w:p w14:paraId="76ABC598" w14:textId="77777777" w:rsidR="00000000" w:rsidRDefault="0080671D">
      <w:pPr>
        <w:pStyle w:val="a0"/>
        <w:rPr>
          <w:rFonts w:hint="cs"/>
          <w:rtl/>
        </w:rPr>
      </w:pPr>
      <w:r>
        <w:rPr>
          <w:rFonts w:hint="cs"/>
          <w:rtl/>
        </w:rPr>
        <w:t>אברהם בורג</w:t>
      </w:r>
      <w:r>
        <w:rPr>
          <w:rFonts w:hint="cs"/>
          <w:rtl/>
        </w:rPr>
        <w:tab/>
      </w:r>
      <w:r>
        <w:rPr>
          <w:rFonts w:hint="cs"/>
          <w:rtl/>
        </w:rPr>
        <w:tab/>
        <w:t>- בעד</w:t>
      </w:r>
    </w:p>
    <w:p w14:paraId="36C84517" w14:textId="77777777" w:rsidR="00000000" w:rsidRDefault="0080671D">
      <w:pPr>
        <w:pStyle w:val="a0"/>
        <w:rPr>
          <w:rFonts w:hint="cs"/>
          <w:rtl/>
        </w:rPr>
      </w:pPr>
      <w:r>
        <w:rPr>
          <w:rFonts w:hint="cs"/>
          <w:rtl/>
        </w:rPr>
        <w:t>נעמי בלומנטל</w:t>
      </w:r>
      <w:r>
        <w:rPr>
          <w:rFonts w:hint="cs"/>
          <w:rtl/>
        </w:rPr>
        <w:tab/>
      </w:r>
      <w:r>
        <w:rPr>
          <w:rFonts w:hint="cs"/>
          <w:rtl/>
        </w:rPr>
        <w:tab/>
        <w:t>- נגד</w:t>
      </w:r>
    </w:p>
    <w:p w14:paraId="3C0F5A59" w14:textId="77777777" w:rsidR="00000000" w:rsidRDefault="0080671D">
      <w:pPr>
        <w:pStyle w:val="a0"/>
        <w:rPr>
          <w:rFonts w:hint="cs"/>
          <w:rtl/>
        </w:rPr>
      </w:pPr>
      <w:r>
        <w:rPr>
          <w:rFonts w:hint="cs"/>
          <w:rtl/>
        </w:rPr>
        <w:t>אלי בן-מנחם</w:t>
      </w:r>
      <w:r>
        <w:rPr>
          <w:rFonts w:hint="cs"/>
          <w:rtl/>
        </w:rPr>
        <w:tab/>
      </w:r>
      <w:r>
        <w:rPr>
          <w:rFonts w:hint="cs"/>
          <w:rtl/>
        </w:rPr>
        <w:tab/>
        <w:t>- בעד</w:t>
      </w:r>
    </w:p>
    <w:p w14:paraId="3409DDC0" w14:textId="77777777" w:rsidR="00000000" w:rsidRDefault="0080671D">
      <w:pPr>
        <w:pStyle w:val="a0"/>
        <w:rPr>
          <w:rFonts w:hint="cs"/>
          <w:rtl/>
        </w:rPr>
      </w:pPr>
      <w:r>
        <w:rPr>
          <w:rFonts w:hint="cs"/>
          <w:rtl/>
        </w:rPr>
        <w:t>בנימין בן-אליעזר</w:t>
      </w:r>
      <w:r>
        <w:rPr>
          <w:rFonts w:hint="cs"/>
          <w:rtl/>
        </w:rPr>
        <w:tab/>
      </w:r>
      <w:r>
        <w:rPr>
          <w:rFonts w:hint="cs"/>
          <w:rtl/>
        </w:rPr>
        <w:tab/>
        <w:t>- בעד</w:t>
      </w:r>
    </w:p>
    <w:p w14:paraId="798CEB49" w14:textId="77777777" w:rsidR="00000000" w:rsidRDefault="0080671D">
      <w:pPr>
        <w:pStyle w:val="a0"/>
        <w:rPr>
          <w:rFonts w:hint="cs"/>
          <w:rtl/>
        </w:rPr>
      </w:pPr>
      <w:r>
        <w:rPr>
          <w:rFonts w:hint="cs"/>
          <w:rtl/>
        </w:rPr>
        <w:t>שלמה בניזרי</w:t>
      </w:r>
      <w:r>
        <w:rPr>
          <w:rFonts w:hint="cs"/>
          <w:rtl/>
        </w:rPr>
        <w:tab/>
      </w:r>
      <w:r>
        <w:rPr>
          <w:rFonts w:hint="cs"/>
          <w:rtl/>
        </w:rPr>
        <w:tab/>
        <w:t>- בעד</w:t>
      </w:r>
    </w:p>
    <w:p w14:paraId="2E2B35DF" w14:textId="77777777" w:rsidR="00000000" w:rsidRDefault="0080671D">
      <w:pPr>
        <w:pStyle w:val="a0"/>
        <w:rPr>
          <w:rFonts w:hint="cs"/>
          <w:rtl/>
        </w:rPr>
      </w:pPr>
      <w:r>
        <w:rPr>
          <w:rFonts w:hint="cs"/>
          <w:rtl/>
        </w:rPr>
        <w:t>דניאל בנלולו</w:t>
      </w:r>
      <w:r>
        <w:rPr>
          <w:rFonts w:hint="cs"/>
          <w:rtl/>
        </w:rPr>
        <w:tab/>
      </w:r>
      <w:r>
        <w:rPr>
          <w:rFonts w:hint="cs"/>
          <w:rtl/>
        </w:rPr>
        <w:tab/>
        <w:t>- נגד</w:t>
      </w:r>
    </w:p>
    <w:p w14:paraId="4ABE8AA5" w14:textId="77777777" w:rsidR="00000000" w:rsidRDefault="0080671D">
      <w:pPr>
        <w:pStyle w:val="a0"/>
        <w:rPr>
          <w:rFonts w:hint="cs"/>
          <w:rtl/>
        </w:rPr>
      </w:pPr>
      <w:r>
        <w:rPr>
          <w:rFonts w:hint="cs"/>
          <w:rtl/>
        </w:rPr>
        <w:t>רוני בר-און</w:t>
      </w:r>
      <w:r>
        <w:rPr>
          <w:rFonts w:hint="cs"/>
          <w:rtl/>
        </w:rPr>
        <w:tab/>
      </w:r>
      <w:r>
        <w:rPr>
          <w:rFonts w:hint="cs"/>
          <w:rtl/>
        </w:rPr>
        <w:tab/>
        <w:t>- נגד</w:t>
      </w:r>
    </w:p>
    <w:p w14:paraId="0AD9C598" w14:textId="77777777" w:rsidR="00000000" w:rsidRDefault="0080671D">
      <w:pPr>
        <w:pStyle w:val="a0"/>
        <w:rPr>
          <w:rFonts w:hint="cs"/>
          <w:rtl/>
        </w:rPr>
      </w:pPr>
      <w:r>
        <w:rPr>
          <w:rFonts w:hint="cs"/>
          <w:rtl/>
        </w:rPr>
        <w:t>רומן ברונפמן</w:t>
      </w:r>
      <w:r>
        <w:rPr>
          <w:rFonts w:hint="cs"/>
          <w:rtl/>
        </w:rPr>
        <w:tab/>
      </w:r>
      <w:r>
        <w:rPr>
          <w:rFonts w:hint="cs"/>
          <w:rtl/>
        </w:rPr>
        <w:tab/>
        <w:t>- אינו נוכח</w:t>
      </w:r>
    </w:p>
    <w:p w14:paraId="5F7E100A" w14:textId="77777777" w:rsidR="00000000" w:rsidRDefault="0080671D">
      <w:pPr>
        <w:pStyle w:val="a0"/>
        <w:rPr>
          <w:rFonts w:hint="cs"/>
          <w:rtl/>
        </w:rPr>
      </w:pPr>
      <w:r>
        <w:rPr>
          <w:rFonts w:hint="cs"/>
          <w:rtl/>
        </w:rPr>
        <w:t>רוני בריזון</w:t>
      </w:r>
      <w:r>
        <w:rPr>
          <w:rFonts w:hint="cs"/>
          <w:rtl/>
        </w:rPr>
        <w:tab/>
      </w:r>
      <w:r>
        <w:rPr>
          <w:rFonts w:hint="cs"/>
          <w:rtl/>
        </w:rPr>
        <w:tab/>
        <w:t>- נגד</w:t>
      </w:r>
    </w:p>
    <w:p w14:paraId="023A35D7" w14:textId="77777777" w:rsidR="00000000" w:rsidRDefault="0080671D">
      <w:pPr>
        <w:pStyle w:val="a0"/>
        <w:rPr>
          <w:rFonts w:hint="cs"/>
          <w:rtl/>
        </w:rPr>
      </w:pPr>
      <w:r>
        <w:rPr>
          <w:rFonts w:hint="cs"/>
          <w:rtl/>
        </w:rPr>
        <w:t>ויקטור בריילובסקי</w:t>
      </w:r>
      <w:r>
        <w:rPr>
          <w:rFonts w:hint="cs"/>
          <w:rtl/>
        </w:rPr>
        <w:tab/>
        <w:t>- נגד</w:t>
      </w:r>
    </w:p>
    <w:p w14:paraId="0E30234B" w14:textId="77777777" w:rsidR="00000000" w:rsidRDefault="0080671D">
      <w:pPr>
        <w:pStyle w:val="a0"/>
        <w:rPr>
          <w:rFonts w:hint="cs"/>
          <w:rtl/>
        </w:rPr>
      </w:pPr>
      <w:r>
        <w:rPr>
          <w:rFonts w:hint="cs"/>
          <w:rtl/>
        </w:rPr>
        <w:t>מוחמד ברכה</w:t>
      </w:r>
      <w:r>
        <w:rPr>
          <w:rFonts w:hint="cs"/>
          <w:rtl/>
        </w:rPr>
        <w:tab/>
      </w:r>
      <w:r>
        <w:rPr>
          <w:rFonts w:hint="cs"/>
          <w:rtl/>
        </w:rPr>
        <w:tab/>
        <w:t>-</w:t>
      </w:r>
    </w:p>
    <w:p w14:paraId="67C6B1D6" w14:textId="77777777" w:rsidR="00000000" w:rsidRDefault="0080671D">
      <w:pPr>
        <w:pStyle w:val="a0"/>
        <w:rPr>
          <w:rFonts w:hint="cs"/>
          <w:rtl/>
        </w:rPr>
      </w:pPr>
    </w:p>
    <w:p w14:paraId="4CA15B6C" w14:textId="77777777" w:rsidR="00000000" w:rsidRDefault="0080671D">
      <w:pPr>
        <w:pStyle w:val="af0"/>
        <w:rPr>
          <w:rtl/>
        </w:rPr>
      </w:pPr>
      <w:r>
        <w:rPr>
          <w:rFonts w:hint="eastAsia"/>
          <w:rtl/>
        </w:rPr>
        <w:t>משה</w:t>
      </w:r>
      <w:r>
        <w:rPr>
          <w:rtl/>
        </w:rPr>
        <w:t xml:space="preserve"> גפני (יהדות התורה):</w:t>
      </w:r>
    </w:p>
    <w:p w14:paraId="653D21AA" w14:textId="77777777" w:rsidR="00000000" w:rsidRDefault="0080671D">
      <w:pPr>
        <w:pStyle w:val="a0"/>
        <w:rPr>
          <w:rFonts w:hint="cs"/>
          <w:rtl/>
        </w:rPr>
      </w:pPr>
    </w:p>
    <w:p w14:paraId="75415204" w14:textId="77777777" w:rsidR="00000000" w:rsidRDefault="0080671D">
      <w:pPr>
        <w:pStyle w:val="a0"/>
        <w:rPr>
          <w:rFonts w:hint="cs"/>
          <w:rtl/>
        </w:rPr>
      </w:pPr>
      <w:r>
        <w:rPr>
          <w:rFonts w:hint="cs"/>
          <w:rtl/>
        </w:rPr>
        <w:t>- - -</w:t>
      </w:r>
    </w:p>
    <w:p w14:paraId="65F46CCB" w14:textId="77777777" w:rsidR="00000000" w:rsidRDefault="0080671D">
      <w:pPr>
        <w:pStyle w:val="a0"/>
        <w:rPr>
          <w:rFonts w:hint="cs"/>
          <w:rtl/>
        </w:rPr>
      </w:pPr>
    </w:p>
    <w:p w14:paraId="6CFEA5FF" w14:textId="77777777" w:rsidR="00000000" w:rsidRDefault="0080671D">
      <w:pPr>
        <w:pStyle w:val="af1"/>
        <w:rPr>
          <w:rtl/>
        </w:rPr>
      </w:pPr>
      <w:r>
        <w:rPr>
          <w:rtl/>
        </w:rPr>
        <w:t>היו"ר ראובן ריבלין:</w:t>
      </w:r>
    </w:p>
    <w:p w14:paraId="00332A51" w14:textId="77777777" w:rsidR="00000000" w:rsidRDefault="0080671D">
      <w:pPr>
        <w:pStyle w:val="a0"/>
        <w:rPr>
          <w:rtl/>
        </w:rPr>
      </w:pPr>
    </w:p>
    <w:p w14:paraId="45EB1082" w14:textId="77777777" w:rsidR="00000000" w:rsidRDefault="0080671D">
      <w:pPr>
        <w:pStyle w:val="a0"/>
        <w:rPr>
          <w:rFonts w:hint="cs"/>
          <w:rtl/>
        </w:rPr>
      </w:pPr>
      <w:r>
        <w:rPr>
          <w:rFonts w:hint="cs"/>
          <w:rtl/>
        </w:rPr>
        <w:t>חבר הכנסת גפני.</w:t>
      </w:r>
    </w:p>
    <w:p w14:paraId="65E53613" w14:textId="77777777" w:rsidR="00000000" w:rsidRDefault="0080671D">
      <w:pPr>
        <w:pStyle w:val="a0"/>
        <w:rPr>
          <w:rFonts w:hint="cs"/>
          <w:rtl/>
        </w:rPr>
      </w:pPr>
    </w:p>
    <w:p w14:paraId="25585FE1" w14:textId="77777777" w:rsidR="00000000" w:rsidRDefault="0080671D">
      <w:pPr>
        <w:pStyle w:val="af0"/>
        <w:rPr>
          <w:rtl/>
        </w:rPr>
      </w:pPr>
      <w:r>
        <w:rPr>
          <w:rFonts w:hint="eastAsia"/>
          <w:rtl/>
        </w:rPr>
        <w:t>יעקב</w:t>
      </w:r>
      <w:r>
        <w:rPr>
          <w:rtl/>
        </w:rPr>
        <w:t xml:space="preserve"> מרגי (ש"ס):</w:t>
      </w:r>
    </w:p>
    <w:p w14:paraId="4A630092" w14:textId="77777777" w:rsidR="00000000" w:rsidRDefault="0080671D">
      <w:pPr>
        <w:pStyle w:val="a0"/>
        <w:rPr>
          <w:rFonts w:hint="cs"/>
          <w:rtl/>
        </w:rPr>
      </w:pPr>
    </w:p>
    <w:p w14:paraId="5319C5F7" w14:textId="77777777" w:rsidR="00000000" w:rsidRDefault="0080671D">
      <w:pPr>
        <w:pStyle w:val="a0"/>
        <w:rPr>
          <w:rFonts w:hint="cs"/>
          <w:rtl/>
        </w:rPr>
      </w:pPr>
      <w:r>
        <w:rPr>
          <w:rFonts w:hint="cs"/>
          <w:rtl/>
        </w:rPr>
        <w:t>- - -</w:t>
      </w:r>
    </w:p>
    <w:p w14:paraId="1ECC8846" w14:textId="77777777" w:rsidR="00000000" w:rsidRDefault="0080671D">
      <w:pPr>
        <w:pStyle w:val="a0"/>
        <w:rPr>
          <w:rFonts w:hint="cs"/>
          <w:rtl/>
        </w:rPr>
      </w:pPr>
    </w:p>
    <w:p w14:paraId="27949C5B" w14:textId="77777777" w:rsidR="00000000" w:rsidRDefault="0080671D">
      <w:pPr>
        <w:pStyle w:val="af0"/>
        <w:rPr>
          <w:rtl/>
        </w:rPr>
      </w:pPr>
      <w:r>
        <w:rPr>
          <w:rFonts w:hint="eastAsia"/>
          <w:rtl/>
        </w:rPr>
        <w:t>רוני</w:t>
      </w:r>
      <w:r>
        <w:rPr>
          <w:rtl/>
        </w:rPr>
        <w:t xml:space="preserve"> בריזון (שינוי):</w:t>
      </w:r>
    </w:p>
    <w:p w14:paraId="0B3F0802" w14:textId="77777777" w:rsidR="00000000" w:rsidRDefault="0080671D">
      <w:pPr>
        <w:pStyle w:val="a0"/>
        <w:rPr>
          <w:rFonts w:hint="cs"/>
          <w:rtl/>
        </w:rPr>
      </w:pPr>
    </w:p>
    <w:p w14:paraId="0C22EA01" w14:textId="77777777" w:rsidR="00000000" w:rsidRDefault="0080671D">
      <w:pPr>
        <w:pStyle w:val="a0"/>
        <w:rPr>
          <w:rFonts w:hint="cs"/>
          <w:rtl/>
        </w:rPr>
      </w:pPr>
      <w:r>
        <w:rPr>
          <w:rFonts w:hint="cs"/>
          <w:rtl/>
        </w:rPr>
        <w:t>- - -</w:t>
      </w:r>
    </w:p>
    <w:p w14:paraId="3277E176" w14:textId="77777777" w:rsidR="00000000" w:rsidRDefault="0080671D">
      <w:pPr>
        <w:pStyle w:val="a0"/>
        <w:rPr>
          <w:rFonts w:hint="cs"/>
          <w:rtl/>
        </w:rPr>
      </w:pPr>
    </w:p>
    <w:p w14:paraId="3C112F14" w14:textId="77777777" w:rsidR="00000000" w:rsidRDefault="0080671D">
      <w:pPr>
        <w:pStyle w:val="af1"/>
        <w:rPr>
          <w:rtl/>
        </w:rPr>
      </w:pPr>
      <w:r>
        <w:rPr>
          <w:rtl/>
        </w:rPr>
        <w:t>היו"ר ראובן ריבלין:</w:t>
      </w:r>
    </w:p>
    <w:p w14:paraId="7A47E97B" w14:textId="77777777" w:rsidR="00000000" w:rsidRDefault="0080671D">
      <w:pPr>
        <w:pStyle w:val="a0"/>
        <w:rPr>
          <w:rtl/>
        </w:rPr>
      </w:pPr>
    </w:p>
    <w:p w14:paraId="33D4FE02" w14:textId="77777777" w:rsidR="00000000" w:rsidRDefault="0080671D">
      <w:pPr>
        <w:pStyle w:val="a0"/>
        <w:rPr>
          <w:rFonts w:hint="cs"/>
          <w:rtl/>
        </w:rPr>
      </w:pPr>
      <w:r>
        <w:rPr>
          <w:rFonts w:hint="cs"/>
          <w:rtl/>
        </w:rPr>
        <w:t>חבר הכנסת בריזון. חבר הכנסת מרגי, אני קו</w:t>
      </w:r>
      <w:r>
        <w:rPr>
          <w:rFonts w:hint="cs"/>
          <w:rtl/>
        </w:rPr>
        <w:t>רא לך לסדר מייד. רבותי, אני מודיע לכם: אם יהיו צעקות בזמן ההצבעה, נפסיק את ההצבעה.</w:t>
      </w:r>
    </w:p>
    <w:p w14:paraId="0D2162FA" w14:textId="77777777" w:rsidR="00000000" w:rsidRDefault="0080671D">
      <w:pPr>
        <w:pStyle w:val="a0"/>
        <w:rPr>
          <w:rFonts w:hint="cs"/>
          <w:rtl/>
        </w:rPr>
      </w:pPr>
    </w:p>
    <w:p w14:paraId="54DED8E6" w14:textId="77777777" w:rsidR="00000000" w:rsidRDefault="0080671D">
      <w:pPr>
        <w:pStyle w:val="-"/>
        <w:rPr>
          <w:rtl/>
        </w:rPr>
      </w:pPr>
      <w:bookmarkStart w:id="190" w:name="FS000000661T23_06_2004_13_39_22"/>
      <w:bookmarkStart w:id="191" w:name="FS000000661T23_06_2004_13_39_23C"/>
      <w:bookmarkEnd w:id="190"/>
      <w:bookmarkEnd w:id="191"/>
      <w:r>
        <w:rPr>
          <w:rtl/>
        </w:rPr>
        <w:t>מזכיר הכנסת אריה האן:</w:t>
      </w:r>
    </w:p>
    <w:p w14:paraId="0433E5B8" w14:textId="77777777" w:rsidR="00000000" w:rsidRDefault="0080671D">
      <w:pPr>
        <w:pStyle w:val="a0"/>
        <w:ind w:firstLine="0"/>
        <w:rPr>
          <w:rFonts w:hint="cs"/>
          <w:rtl/>
        </w:rPr>
      </w:pPr>
      <w:r>
        <w:rPr>
          <w:rFonts w:hint="cs"/>
          <w:rtl/>
        </w:rPr>
        <w:t>(קורא בשמות חברי הכנסת)</w:t>
      </w:r>
    </w:p>
    <w:p w14:paraId="5600887A" w14:textId="77777777" w:rsidR="00000000" w:rsidRDefault="0080671D">
      <w:pPr>
        <w:pStyle w:val="a0"/>
        <w:rPr>
          <w:rFonts w:hint="cs"/>
          <w:rtl/>
        </w:rPr>
      </w:pPr>
    </w:p>
    <w:p w14:paraId="6D8098D8" w14:textId="77777777" w:rsidR="00000000" w:rsidRDefault="0080671D">
      <w:pPr>
        <w:pStyle w:val="a0"/>
        <w:rPr>
          <w:rFonts w:hint="cs"/>
          <w:rtl/>
        </w:rPr>
      </w:pPr>
      <w:r>
        <w:rPr>
          <w:rFonts w:hint="cs"/>
          <w:rtl/>
        </w:rPr>
        <w:t>מוחמד ברכה</w:t>
      </w:r>
      <w:r>
        <w:rPr>
          <w:rFonts w:hint="cs"/>
          <w:rtl/>
        </w:rPr>
        <w:tab/>
      </w:r>
      <w:r>
        <w:rPr>
          <w:rFonts w:hint="cs"/>
          <w:rtl/>
        </w:rPr>
        <w:tab/>
        <w:t>- אינו נוכח</w:t>
      </w:r>
    </w:p>
    <w:p w14:paraId="79747F37" w14:textId="77777777" w:rsidR="00000000" w:rsidRDefault="0080671D">
      <w:pPr>
        <w:pStyle w:val="a0"/>
        <w:rPr>
          <w:rFonts w:hint="cs"/>
          <w:rtl/>
        </w:rPr>
      </w:pPr>
      <w:r>
        <w:rPr>
          <w:rFonts w:hint="cs"/>
          <w:rtl/>
        </w:rPr>
        <w:t>עזמי בשארה</w:t>
      </w:r>
      <w:r>
        <w:rPr>
          <w:rFonts w:hint="cs"/>
          <w:rtl/>
        </w:rPr>
        <w:tab/>
      </w:r>
      <w:r>
        <w:rPr>
          <w:rFonts w:hint="cs"/>
          <w:rtl/>
        </w:rPr>
        <w:tab/>
        <w:t>- אינו נוכח</w:t>
      </w:r>
    </w:p>
    <w:p w14:paraId="05415ECA" w14:textId="77777777" w:rsidR="00000000" w:rsidRDefault="0080671D">
      <w:pPr>
        <w:pStyle w:val="a0"/>
        <w:rPr>
          <w:rFonts w:hint="cs"/>
          <w:rtl/>
        </w:rPr>
      </w:pPr>
      <w:r>
        <w:rPr>
          <w:rFonts w:hint="cs"/>
          <w:rtl/>
        </w:rPr>
        <w:t>ענבל גבריאלי</w:t>
      </w:r>
      <w:r>
        <w:rPr>
          <w:rFonts w:hint="cs"/>
          <w:rtl/>
        </w:rPr>
        <w:tab/>
      </w:r>
      <w:r>
        <w:rPr>
          <w:rFonts w:hint="cs"/>
          <w:rtl/>
        </w:rPr>
        <w:tab/>
        <w:t>- נגד</w:t>
      </w:r>
    </w:p>
    <w:p w14:paraId="37DE1DF6" w14:textId="77777777" w:rsidR="00000000" w:rsidRDefault="0080671D">
      <w:pPr>
        <w:pStyle w:val="a0"/>
        <w:rPr>
          <w:rFonts w:hint="cs"/>
          <w:rtl/>
        </w:rPr>
      </w:pPr>
      <w:r>
        <w:rPr>
          <w:rFonts w:hint="cs"/>
          <w:rtl/>
        </w:rPr>
        <w:t>מיכאל גורלובסקי</w:t>
      </w:r>
      <w:r>
        <w:rPr>
          <w:rFonts w:hint="cs"/>
          <w:rtl/>
        </w:rPr>
        <w:tab/>
      </w:r>
      <w:r>
        <w:rPr>
          <w:rFonts w:hint="cs"/>
          <w:rtl/>
        </w:rPr>
        <w:tab/>
        <w:t>- נגד</w:t>
      </w:r>
    </w:p>
    <w:p w14:paraId="5F303125" w14:textId="77777777" w:rsidR="00000000" w:rsidRDefault="0080671D">
      <w:pPr>
        <w:pStyle w:val="a0"/>
        <w:rPr>
          <w:rFonts w:hint="cs"/>
          <w:rtl/>
        </w:rPr>
      </w:pPr>
      <w:r>
        <w:rPr>
          <w:rFonts w:hint="cs"/>
          <w:rtl/>
        </w:rPr>
        <w:t>זהבה גלאון</w:t>
      </w:r>
      <w:r>
        <w:rPr>
          <w:rFonts w:hint="cs"/>
          <w:rtl/>
        </w:rPr>
        <w:tab/>
      </w:r>
      <w:r>
        <w:rPr>
          <w:rFonts w:hint="cs"/>
          <w:rtl/>
        </w:rPr>
        <w:tab/>
        <w:t>- בעד</w:t>
      </w:r>
    </w:p>
    <w:p w14:paraId="56DA3CEB" w14:textId="77777777" w:rsidR="00000000" w:rsidRDefault="0080671D">
      <w:pPr>
        <w:pStyle w:val="a0"/>
        <w:rPr>
          <w:rFonts w:hint="cs"/>
          <w:rtl/>
        </w:rPr>
      </w:pPr>
      <w:r>
        <w:rPr>
          <w:rFonts w:hint="cs"/>
          <w:rtl/>
        </w:rPr>
        <w:t>משה גפני</w:t>
      </w:r>
      <w:r>
        <w:rPr>
          <w:rFonts w:hint="cs"/>
          <w:rtl/>
        </w:rPr>
        <w:tab/>
      </w:r>
      <w:r>
        <w:rPr>
          <w:rFonts w:hint="cs"/>
          <w:rtl/>
        </w:rPr>
        <w:tab/>
        <w:t>- בעד</w:t>
      </w:r>
    </w:p>
    <w:p w14:paraId="0D5FF378" w14:textId="77777777" w:rsidR="00000000" w:rsidRDefault="0080671D">
      <w:pPr>
        <w:pStyle w:val="a0"/>
        <w:rPr>
          <w:rFonts w:hint="cs"/>
          <w:rtl/>
        </w:rPr>
      </w:pPr>
      <w:r>
        <w:rPr>
          <w:rFonts w:hint="cs"/>
          <w:rtl/>
        </w:rPr>
        <w:t>גילה גמליאל</w:t>
      </w:r>
      <w:r>
        <w:rPr>
          <w:rFonts w:hint="cs"/>
          <w:rtl/>
        </w:rPr>
        <w:tab/>
      </w:r>
      <w:r>
        <w:rPr>
          <w:rFonts w:hint="cs"/>
          <w:rtl/>
        </w:rPr>
        <w:tab/>
        <w:t>- נגד</w:t>
      </w:r>
    </w:p>
    <w:p w14:paraId="350BEBE1" w14:textId="77777777" w:rsidR="00000000" w:rsidRDefault="0080671D">
      <w:pPr>
        <w:pStyle w:val="a0"/>
        <w:rPr>
          <w:rFonts w:hint="cs"/>
          <w:rtl/>
        </w:rPr>
      </w:pPr>
      <w:r>
        <w:rPr>
          <w:rFonts w:hint="cs"/>
          <w:rtl/>
        </w:rPr>
        <w:t>עבד-אלמאלכ דהאמשה</w:t>
      </w:r>
      <w:r>
        <w:rPr>
          <w:rFonts w:hint="cs"/>
          <w:rtl/>
        </w:rPr>
        <w:tab/>
        <w:t>- בעד</w:t>
      </w:r>
    </w:p>
    <w:p w14:paraId="2564F3CD" w14:textId="77777777" w:rsidR="00000000" w:rsidRDefault="0080671D">
      <w:pPr>
        <w:pStyle w:val="a0"/>
        <w:rPr>
          <w:rFonts w:hint="cs"/>
          <w:rtl/>
        </w:rPr>
      </w:pPr>
      <w:r>
        <w:rPr>
          <w:rFonts w:hint="cs"/>
          <w:rtl/>
        </w:rPr>
        <w:t>נסים דהן</w:t>
      </w:r>
      <w:r>
        <w:rPr>
          <w:rFonts w:hint="cs"/>
          <w:rtl/>
        </w:rPr>
        <w:tab/>
      </w:r>
      <w:r>
        <w:rPr>
          <w:rFonts w:hint="cs"/>
          <w:rtl/>
        </w:rPr>
        <w:tab/>
        <w:t>- אינו נוכח</w:t>
      </w:r>
    </w:p>
    <w:p w14:paraId="2CE9C9E1" w14:textId="77777777" w:rsidR="00000000" w:rsidRDefault="0080671D">
      <w:pPr>
        <w:pStyle w:val="a0"/>
        <w:rPr>
          <w:rFonts w:hint="cs"/>
          <w:rtl/>
        </w:rPr>
      </w:pPr>
      <w:r>
        <w:rPr>
          <w:rFonts w:hint="cs"/>
          <w:rtl/>
        </w:rPr>
        <w:t>חמי דורון</w:t>
      </w:r>
      <w:r>
        <w:rPr>
          <w:rFonts w:hint="cs"/>
          <w:rtl/>
        </w:rPr>
        <w:tab/>
      </w:r>
      <w:r>
        <w:rPr>
          <w:rFonts w:hint="cs"/>
          <w:rtl/>
        </w:rPr>
        <w:tab/>
        <w:t>- נגד</w:t>
      </w:r>
    </w:p>
    <w:p w14:paraId="1FF27E61" w14:textId="77777777" w:rsidR="00000000" w:rsidRDefault="0080671D">
      <w:pPr>
        <w:pStyle w:val="a0"/>
        <w:rPr>
          <w:rFonts w:hint="cs"/>
          <w:rtl/>
        </w:rPr>
      </w:pPr>
      <w:r>
        <w:rPr>
          <w:rFonts w:hint="cs"/>
          <w:rtl/>
        </w:rPr>
        <w:t>אברהם הירשזון</w:t>
      </w:r>
      <w:r>
        <w:rPr>
          <w:rFonts w:hint="cs"/>
          <w:rtl/>
        </w:rPr>
        <w:tab/>
      </w:r>
      <w:r>
        <w:rPr>
          <w:rFonts w:hint="cs"/>
          <w:rtl/>
        </w:rPr>
        <w:tab/>
        <w:t>- נגד</w:t>
      </w:r>
    </w:p>
    <w:p w14:paraId="34E70736" w14:textId="77777777" w:rsidR="00000000" w:rsidRDefault="0080671D">
      <w:pPr>
        <w:pStyle w:val="a0"/>
        <w:rPr>
          <w:rFonts w:hint="cs"/>
          <w:rtl/>
        </w:rPr>
      </w:pPr>
      <w:r>
        <w:rPr>
          <w:rFonts w:hint="cs"/>
          <w:rtl/>
        </w:rPr>
        <w:t>צחי הנגבי</w:t>
      </w:r>
      <w:r>
        <w:rPr>
          <w:rFonts w:hint="cs"/>
          <w:rtl/>
        </w:rPr>
        <w:tab/>
      </w:r>
      <w:r>
        <w:rPr>
          <w:rFonts w:hint="cs"/>
          <w:rtl/>
        </w:rPr>
        <w:tab/>
        <w:t>- אינו נוכח</w:t>
      </w:r>
    </w:p>
    <w:p w14:paraId="1E0C7065" w14:textId="77777777" w:rsidR="00000000" w:rsidRDefault="0080671D">
      <w:pPr>
        <w:pStyle w:val="a0"/>
        <w:rPr>
          <w:rFonts w:hint="cs"/>
          <w:rtl/>
        </w:rPr>
      </w:pPr>
    </w:p>
    <w:p w14:paraId="5E409AFF" w14:textId="77777777" w:rsidR="00000000" w:rsidRDefault="0080671D">
      <w:pPr>
        <w:pStyle w:val="af1"/>
        <w:rPr>
          <w:rtl/>
        </w:rPr>
      </w:pPr>
      <w:r>
        <w:rPr>
          <w:rtl/>
        </w:rPr>
        <w:t>היו"ר ראובן ריבלין:</w:t>
      </w:r>
    </w:p>
    <w:p w14:paraId="6F870D56" w14:textId="77777777" w:rsidR="00000000" w:rsidRDefault="0080671D">
      <w:pPr>
        <w:pStyle w:val="a0"/>
        <w:rPr>
          <w:rtl/>
        </w:rPr>
      </w:pPr>
    </w:p>
    <w:p w14:paraId="2B17A13E" w14:textId="77777777" w:rsidR="00000000" w:rsidRDefault="0080671D">
      <w:pPr>
        <w:pStyle w:val="a0"/>
        <w:rPr>
          <w:rFonts w:hint="cs"/>
          <w:rtl/>
        </w:rPr>
      </w:pPr>
      <w:r>
        <w:rPr>
          <w:rFonts w:hint="cs"/>
          <w:rtl/>
        </w:rPr>
        <w:t>צריך לברך את צחי הנגבי על הולדת בנו לפני כחצי שעה.</w:t>
      </w:r>
    </w:p>
    <w:p w14:paraId="44918AE2" w14:textId="77777777" w:rsidR="00000000" w:rsidRDefault="0080671D">
      <w:pPr>
        <w:pStyle w:val="a0"/>
        <w:rPr>
          <w:rFonts w:hint="cs"/>
          <w:rtl/>
        </w:rPr>
      </w:pPr>
    </w:p>
    <w:p w14:paraId="1E89E542" w14:textId="77777777" w:rsidR="00000000" w:rsidRDefault="0080671D">
      <w:pPr>
        <w:pStyle w:val="af0"/>
        <w:rPr>
          <w:rtl/>
        </w:rPr>
      </w:pPr>
      <w:r>
        <w:rPr>
          <w:rFonts w:hint="eastAsia"/>
          <w:rtl/>
        </w:rPr>
        <w:t>דני</w:t>
      </w:r>
      <w:r>
        <w:rPr>
          <w:rtl/>
        </w:rPr>
        <w:t xml:space="preserve"> יתום (העבודה-מימד):</w:t>
      </w:r>
    </w:p>
    <w:p w14:paraId="2B2CD0B2" w14:textId="77777777" w:rsidR="00000000" w:rsidRDefault="0080671D">
      <w:pPr>
        <w:pStyle w:val="a0"/>
        <w:rPr>
          <w:rFonts w:hint="cs"/>
          <w:rtl/>
        </w:rPr>
      </w:pPr>
    </w:p>
    <w:p w14:paraId="714F0D95" w14:textId="77777777" w:rsidR="00000000" w:rsidRDefault="0080671D">
      <w:pPr>
        <w:pStyle w:val="a0"/>
        <w:rPr>
          <w:rFonts w:hint="cs"/>
          <w:rtl/>
        </w:rPr>
      </w:pPr>
      <w:r>
        <w:rPr>
          <w:rFonts w:hint="cs"/>
          <w:rtl/>
        </w:rPr>
        <w:t>מזל טוב.</w:t>
      </w:r>
    </w:p>
    <w:p w14:paraId="00C913EE" w14:textId="77777777" w:rsidR="00000000" w:rsidRDefault="0080671D">
      <w:pPr>
        <w:pStyle w:val="a0"/>
        <w:rPr>
          <w:rFonts w:hint="cs"/>
          <w:rtl/>
        </w:rPr>
      </w:pPr>
    </w:p>
    <w:p w14:paraId="3D0E3C3F" w14:textId="77777777" w:rsidR="00000000" w:rsidRDefault="0080671D">
      <w:pPr>
        <w:pStyle w:val="af1"/>
        <w:rPr>
          <w:rtl/>
        </w:rPr>
      </w:pPr>
      <w:r>
        <w:rPr>
          <w:rtl/>
        </w:rPr>
        <w:t>היו"ר ראובן ריבלין:</w:t>
      </w:r>
    </w:p>
    <w:p w14:paraId="662A0BDC" w14:textId="77777777" w:rsidR="00000000" w:rsidRDefault="0080671D">
      <w:pPr>
        <w:pStyle w:val="a0"/>
        <w:rPr>
          <w:rtl/>
        </w:rPr>
      </w:pPr>
    </w:p>
    <w:p w14:paraId="7615ED75" w14:textId="77777777" w:rsidR="00000000" w:rsidRDefault="0080671D">
      <w:pPr>
        <w:pStyle w:val="a0"/>
        <w:rPr>
          <w:rFonts w:hint="cs"/>
          <w:rtl/>
        </w:rPr>
      </w:pPr>
      <w:r>
        <w:rPr>
          <w:rFonts w:hint="cs"/>
          <w:rtl/>
        </w:rPr>
        <w:t>זה לא לי. זה לצחי ולרעייתו הנהדרת.</w:t>
      </w:r>
    </w:p>
    <w:p w14:paraId="424388FB" w14:textId="77777777" w:rsidR="00000000" w:rsidRDefault="0080671D">
      <w:pPr>
        <w:pStyle w:val="a0"/>
        <w:rPr>
          <w:rFonts w:hint="cs"/>
          <w:rtl/>
        </w:rPr>
      </w:pPr>
    </w:p>
    <w:p w14:paraId="33EAD92E" w14:textId="77777777" w:rsidR="00000000" w:rsidRDefault="0080671D">
      <w:pPr>
        <w:pStyle w:val="-"/>
        <w:rPr>
          <w:rtl/>
        </w:rPr>
      </w:pPr>
      <w:bookmarkStart w:id="192" w:name="FS000000661T23_06_2004_13_48_20C"/>
      <w:bookmarkEnd w:id="192"/>
      <w:r>
        <w:rPr>
          <w:rtl/>
        </w:rPr>
        <w:t>מזכיר הכנסת אריה האן:</w:t>
      </w:r>
    </w:p>
    <w:p w14:paraId="539A84F0" w14:textId="77777777" w:rsidR="00000000" w:rsidRDefault="0080671D">
      <w:pPr>
        <w:pStyle w:val="a0"/>
        <w:ind w:firstLine="0"/>
        <w:rPr>
          <w:rFonts w:hint="cs"/>
          <w:rtl/>
        </w:rPr>
      </w:pPr>
      <w:r>
        <w:rPr>
          <w:rFonts w:hint="cs"/>
          <w:rtl/>
        </w:rPr>
        <w:t>(קורא בשמות חברי הכנסת)</w:t>
      </w:r>
    </w:p>
    <w:p w14:paraId="69EAD31C" w14:textId="77777777" w:rsidR="00000000" w:rsidRDefault="0080671D">
      <w:pPr>
        <w:pStyle w:val="a0"/>
        <w:rPr>
          <w:rFonts w:hint="cs"/>
          <w:rtl/>
        </w:rPr>
      </w:pPr>
    </w:p>
    <w:p w14:paraId="70B1D6E6" w14:textId="77777777" w:rsidR="00000000" w:rsidRDefault="0080671D">
      <w:pPr>
        <w:pStyle w:val="a0"/>
        <w:rPr>
          <w:rFonts w:hint="cs"/>
          <w:rtl/>
        </w:rPr>
      </w:pPr>
      <w:r>
        <w:rPr>
          <w:rFonts w:hint="cs"/>
          <w:rtl/>
        </w:rPr>
        <w:t>צבי הנדל</w:t>
      </w:r>
      <w:r>
        <w:rPr>
          <w:rFonts w:hint="cs"/>
          <w:rtl/>
        </w:rPr>
        <w:tab/>
      </w:r>
      <w:r>
        <w:rPr>
          <w:rFonts w:hint="cs"/>
          <w:rtl/>
        </w:rPr>
        <w:tab/>
        <w:t>- בעד</w:t>
      </w:r>
    </w:p>
    <w:p w14:paraId="718E2DD0" w14:textId="77777777" w:rsidR="00000000" w:rsidRDefault="0080671D">
      <w:pPr>
        <w:pStyle w:val="a0"/>
        <w:rPr>
          <w:rFonts w:hint="cs"/>
          <w:rtl/>
        </w:rPr>
      </w:pPr>
      <w:r>
        <w:rPr>
          <w:rFonts w:hint="cs"/>
          <w:rtl/>
        </w:rPr>
        <w:t>יצחק הרצוג</w:t>
      </w:r>
      <w:r>
        <w:rPr>
          <w:rFonts w:hint="cs"/>
          <w:rtl/>
        </w:rPr>
        <w:tab/>
      </w:r>
      <w:r>
        <w:rPr>
          <w:rFonts w:hint="cs"/>
          <w:rtl/>
        </w:rPr>
        <w:tab/>
        <w:t>- בעד</w:t>
      </w:r>
    </w:p>
    <w:p w14:paraId="768072EE" w14:textId="77777777" w:rsidR="00000000" w:rsidRDefault="0080671D">
      <w:pPr>
        <w:pStyle w:val="a0"/>
        <w:rPr>
          <w:rFonts w:hint="cs"/>
          <w:rtl/>
        </w:rPr>
      </w:pPr>
      <w:r>
        <w:rPr>
          <w:rFonts w:hint="cs"/>
          <w:rtl/>
        </w:rPr>
        <w:t>מגלי והבה</w:t>
      </w:r>
      <w:r>
        <w:rPr>
          <w:rFonts w:hint="cs"/>
          <w:rtl/>
        </w:rPr>
        <w:tab/>
      </w:r>
      <w:r>
        <w:rPr>
          <w:rFonts w:hint="cs"/>
          <w:rtl/>
        </w:rPr>
        <w:tab/>
        <w:t>- נגד</w:t>
      </w:r>
    </w:p>
    <w:p w14:paraId="38C603BB" w14:textId="77777777" w:rsidR="00000000" w:rsidRDefault="0080671D">
      <w:pPr>
        <w:pStyle w:val="a0"/>
        <w:rPr>
          <w:rFonts w:hint="cs"/>
          <w:rtl/>
        </w:rPr>
      </w:pPr>
      <w:r>
        <w:rPr>
          <w:rFonts w:hint="cs"/>
          <w:rtl/>
        </w:rPr>
        <w:t>אבשלום וילן</w:t>
      </w:r>
      <w:r>
        <w:rPr>
          <w:rFonts w:hint="cs"/>
          <w:rtl/>
        </w:rPr>
        <w:tab/>
      </w:r>
      <w:r>
        <w:rPr>
          <w:rFonts w:hint="cs"/>
          <w:rtl/>
        </w:rPr>
        <w:tab/>
        <w:t>- בעד</w:t>
      </w:r>
    </w:p>
    <w:p w14:paraId="1F89ECBC" w14:textId="77777777" w:rsidR="00000000" w:rsidRDefault="0080671D">
      <w:pPr>
        <w:pStyle w:val="a0"/>
        <w:rPr>
          <w:rFonts w:hint="cs"/>
          <w:rtl/>
        </w:rPr>
      </w:pPr>
      <w:r>
        <w:rPr>
          <w:rFonts w:hint="cs"/>
          <w:rtl/>
        </w:rPr>
        <w:t>מתן וילנאי</w:t>
      </w:r>
      <w:r>
        <w:rPr>
          <w:rFonts w:hint="cs"/>
          <w:rtl/>
        </w:rPr>
        <w:tab/>
      </w:r>
      <w:r>
        <w:rPr>
          <w:rFonts w:hint="cs"/>
          <w:rtl/>
        </w:rPr>
        <w:tab/>
        <w:t>- בעד</w:t>
      </w:r>
    </w:p>
    <w:p w14:paraId="094BACEF" w14:textId="77777777" w:rsidR="00000000" w:rsidRDefault="0080671D">
      <w:pPr>
        <w:pStyle w:val="a0"/>
        <w:rPr>
          <w:rFonts w:hint="cs"/>
          <w:rtl/>
        </w:rPr>
      </w:pPr>
      <w:r>
        <w:rPr>
          <w:rFonts w:hint="cs"/>
          <w:rtl/>
        </w:rPr>
        <w:t>יצחק וקנין</w:t>
      </w:r>
      <w:r>
        <w:rPr>
          <w:rFonts w:hint="cs"/>
          <w:rtl/>
        </w:rPr>
        <w:tab/>
      </w:r>
      <w:r>
        <w:rPr>
          <w:rFonts w:hint="cs"/>
          <w:rtl/>
        </w:rPr>
        <w:tab/>
        <w:t>- בעד</w:t>
      </w:r>
    </w:p>
    <w:p w14:paraId="37360EFD" w14:textId="77777777" w:rsidR="00000000" w:rsidRDefault="0080671D">
      <w:pPr>
        <w:pStyle w:val="a0"/>
        <w:rPr>
          <w:rFonts w:hint="cs"/>
          <w:rtl/>
        </w:rPr>
      </w:pPr>
      <w:r>
        <w:rPr>
          <w:rFonts w:hint="cs"/>
          <w:rtl/>
        </w:rPr>
        <w:t>נסים זאב</w:t>
      </w:r>
      <w:r>
        <w:rPr>
          <w:rFonts w:hint="cs"/>
          <w:rtl/>
        </w:rPr>
        <w:tab/>
      </w:r>
      <w:r>
        <w:rPr>
          <w:rFonts w:hint="cs"/>
          <w:rtl/>
        </w:rPr>
        <w:tab/>
        <w:t>- בעד</w:t>
      </w:r>
    </w:p>
    <w:p w14:paraId="2FE9C24C" w14:textId="77777777" w:rsidR="00000000" w:rsidRDefault="0080671D">
      <w:pPr>
        <w:pStyle w:val="a0"/>
        <w:rPr>
          <w:rFonts w:hint="cs"/>
          <w:rtl/>
        </w:rPr>
      </w:pPr>
      <w:r>
        <w:rPr>
          <w:rFonts w:hint="cs"/>
          <w:rtl/>
        </w:rPr>
        <w:t>ג'מאל זחאלקה</w:t>
      </w:r>
      <w:r>
        <w:rPr>
          <w:rFonts w:hint="cs"/>
          <w:rtl/>
        </w:rPr>
        <w:tab/>
      </w:r>
      <w:r>
        <w:rPr>
          <w:rFonts w:hint="cs"/>
          <w:rtl/>
        </w:rPr>
        <w:tab/>
        <w:t>- בעד</w:t>
      </w:r>
    </w:p>
    <w:p w14:paraId="35CFB4E7" w14:textId="77777777" w:rsidR="00000000" w:rsidRDefault="0080671D">
      <w:pPr>
        <w:pStyle w:val="a0"/>
        <w:rPr>
          <w:rFonts w:hint="cs"/>
          <w:rtl/>
        </w:rPr>
      </w:pPr>
      <w:r>
        <w:rPr>
          <w:rFonts w:hint="cs"/>
          <w:rtl/>
        </w:rPr>
        <w:t>אליעזר זנדברג</w:t>
      </w:r>
      <w:r>
        <w:rPr>
          <w:rFonts w:hint="cs"/>
          <w:rtl/>
        </w:rPr>
        <w:tab/>
      </w:r>
      <w:r>
        <w:rPr>
          <w:rFonts w:hint="cs"/>
          <w:rtl/>
        </w:rPr>
        <w:tab/>
        <w:t>- נגד</w:t>
      </w:r>
    </w:p>
    <w:p w14:paraId="7C5BCCD8" w14:textId="77777777" w:rsidR="00000000" w:rsidRDefault="0080671D">
      <w:pPr>
        <w:pStyle w:val="a0"/>
        <w:rPr>
          <w:rFonts w:hint="cs"/>
          <w:rtl/>
        </w:rPr>
      </w:pPr>
      <w:r>
        <w:rPr>
          <w:rFonts w:hint="cs"/>
          <w:rtl/>
        </w:rPr>
        <w:t>יחיאל חזן</w:t>
      </w:r>
      <w:r>
        <w:rPr>
          <w:rFonts w:hint="cs"/>
          <w:rtl/>
        </w:rPr>
        <w:tab/>
      </w:r>
      <w:r>
        <w:rPr>
          <w:rFonts w:hint="cs"/>
          <w:rtl/>
        </w:rPr>
        <w:tab/>
        <w:t>- נגד</w:t>
      </w:r>
    </w:p>
    <w:p w14:paraId="68CE6CE2" w14:textId="77777777" w:rsidR="00000000" w:rsidRDefault="0080671D">
      <w:pPr>
        <w:pStyle w:val="a0"/>
        <w:rPr>
          <w:rFonts w:hint="cs"/>
          <w:rtl/>
        </w:rPr>
      </w:pPr>
      <w:r>
        <w:rPr>
          <w:rFonts w:hint="cs"/>
          <w:rtl/>
        </w:rPr>
        <w:t>רשף חן</w:t>
      </w:r>
      <w:r>
        <w:rPr>
          <w:rFonts w:hint="cs"/>
          <w:rtl/>
        </w:rPr>
        <w:tab/>
      </w:r>
      <w:r>
        <w:rPr>
          <w:rFonts w:hint="cs"/>
          <w:rtl/>
        </w:rPr>
        <w:tab/>
      </w:r>
      <w:r>
        <w:rPr>
          <w:rFonts w:hint="cs"/>
          <w:rtl/>
        </w:rPr>
        <w:tab/>
        <w:t>- נגד</w:t>
      </w:r>
    </w:p>
    <w:p w14:paraId="52340207" w14:textId="77777777" w:rsidR="00000000" w:rsidRDefault="0080671D">
      <w:pPr>
        <w:pStyle w:val="a0"/>
        <w:rPr>
          <w:rFonts w:hint="cs"/>
          <w:rtl/>
        </w:rPr>
      </w:pPr>
      <w:r>
        <w:rPr>
          <w:rFonts w:hint="cs"/>
          <w:rtl/>
        </w:rPr>
        <w:t>ואסל טאהא</w:t>
      </w:r>
      <w:r>
        <w:rPr>
          <w:rFonts w:hint="cs"/>
          <w:rtl/>
        </w:rPr>
        <w:tab/>
      </w:r>
      <w:r>
        <w:rPr>
          <w:rFonts w:hint="cs"/>
          <w:rtl/>
        </w:rPr>
        <w:tab/>
        <w:t>- בעד</w:t>
      </w:r>
    </w:p>
    <w:p w14:paraId="303E9DE9" w14:textId="77777777" w:rsidR="00000000" w:rsidRDefault="0080671D">
      <w:pPr>
        <w:pStyle w:val="a0"/>
        <w:rPr>
          <w:rFonts w:hint="cs"/>
          <w:rtl/>
        </w:rPr>
      </w:pPr>
      <w:r>
        <w:rPr>
          <w:rFonts w:hint="cs"/>
          <w:rtl/>
        </w:rPr>
        <w:t>אחמד טיבי</w:t>
      </w:r>
      <w:r>
        <w:rPr>
          <w:rFonts w:hint="cs"/>
          <w:rtl/>
        </w:rPr>
        <w:tab/>
      </w:r>
      <w:r>
        <w:rPr>
          <w:rFonts w:hint="cs"/>
          <w:rtl/>
        </w:rPr>
        <w:tab/>
        <w:t>- אינו נוכח</w:t>
      </w:r>
    </w:p>
    <w:p w14:paraId="6D3CC58A" w14:textId="77777777" w:rsidR="00000000" w:rsidRDefault="0080671D">
      <w:pPr>
        <w:pStyle w:val="a0"/>
        <w:rPr>
          <w:rFonts w:hint="cs"/>
          <w:rtl/>
        </w:rPr>
      </w:pPr>
      <w:r>
        <w:rPr>
          <w:rFonts w:hint="cs"/>
          <w:rtl/>
        </w:rPr>
        <w:t>דוד טל</w:t>
      </w:r>
      <w:r>
        <w:rPr>
          <w:rFonts w:hint="cs"/>
          <w:rtl/>
        </w:rPr>
        <w:tab/>
      </w:r>
      <w:r>
        <w:rPr>
          <w:rFonts w:hint="cs"/>
          <w:rtl/>
        </w:rPr>
        <w:tab/>
      </w:r>
      <w:r>
        <w:rPr>
          <w:rFonts w:hint="cs"/>
          <w:rtl/>
        </w:rPr>
        <w:tab/>
        <w:t>- בעד</w:t>
      </w:r>
    </w:p>
    <w:p w14:paraId="4F732D6D" w14:textId="77777777" w:rsidR="00000000" w:rsidRDefault="0080671D">
      <w:pPr>
        <w:pStyle w:val="a0"/>
        <w:rPr>
          <w:rFonts w:hint="cs"/>
          <w:rtl/>
        </w:rPr>
      </w:pPr>
      <w:r>
        <w:rPr>
          <w:rFonts w:hint="cs"/>
          <w:rtl/>
        </w:rPr>
        <w:t>יגאל יאסינוב</w:t>
      </w:r>
      <w:r>
        <w:rPr>
          <w:rFonts w:hint="cs"/>
          <w:rtl/>
        </w:rPr>
        <w:tab/>
      </w:r>
      <w:r>
        <w:rPr>
          <w:rFonts w:hint="cs"/>
          <w:rtl/>
        </w:rPr>
        <w:tab/>
        <w:t>- נגד</w:t>
      </w:r>
    </w:p>
    <w:p w14:paraId="10A296D3" w14:textId="77777777" w:rsidR="00000000" w:rsidRDefault="0080671D">
      <w:pPr>
        <w:pStyle w:val="a0"/>
        <w:rPr>
          <w:rtl/>
        </w:rPr>
      </w:pPr>
      <w:r>
        <w:rPr>
          <w:rFonts w:hint="cs"/>
          <w:rtl/>
        </w:rPr>
        <w:t>שאול יהלום</w:t>
      </w:r>
      <w:r>
        <w:rPr>
          <w:rFonts w:hint="cs"/>
          <w:rtl/>
        </w:rPr>
        <w:tab/>
      </w:r>
      <w:r>
        <w:rPr>
          <w:rFonts w:hint="cs"/>
          <w:rtl/>
        </w:rPr>
        <w:tab/>
        <w:t>- נגד</w:t>
      </w:r>
    </w:p>
    <w:p w14:paraId="4880E987" w14:textId="77777777" w:rsidR="00000000" w:rsidRDefault="0080671D">
      <w:pPr>
        <w:pStyle w:val="af0"/>
        <w:rPr>
          <w:rtl/>
        </w:rPr>
      </w:pPr>
    </w:p>
    <w:p w14:paraId="148BC7D2" w14:textId="77777777" w:rsidR="00000000" w:rsidRDefault="0080671D">
      <w:pPr>
        <w:pStyle w:val="af0"/>
        <w:rPr>
          <w:rtl/>
        </w:rPr>
      </w:pPr>
      <w:r>
        <w:rPr>
          <w:rtl/>
        </w:rPr>
        <w:t>יצחק כהן (ש"ס):</w:t>
      </w:r>
    </w:p>
    <w:p w14:paraId="517D8CB8" w14:textId="77777777" w:rsidR="00000000" w:rsidRDefault="0080671D">
      <w:pPr>
        <w:pStyle w:val="a0"/>
        <w:rPr>
          <w:rFonts w:hint="cs"/>
          <w:rtl/>
        </w:rPr>
      </w:pPr>
    </w:p>
    <w:p w14:paraId="588C48FB" w14:textId="77777777" w:rsidR="00000000" w:rsidRDefault="0080671D">
      <w:pPr>
        <w:pStyle w:val="a0"/>
        <w:rPr>
          <w:rFonts w:hint="cs"/>
          <w:rtl/>
        </w:rPr>
      </w:pPr>
      <w:r>
        <w:rPr>
          <w:rFonts w:hint="cs"/>
          <w:rtl/>
        </w:rPr>
        <w:t>- - -</w:t>
      </w:r>
    </w:p>
    <w:p w14:paraId="18D8B2BB" w14:textId="77777777" w:rsidR="00000000" w:rsidRDefault="0080671D">
      <w:pPr>
        <w:pStyle w:val="a0"/>
        <w:rPr>
          <w:rFonts w:hint="cs"/>
          <w:rtl/>
        </w:rPr>
      </w:pPr>
    </w:p>
    <w:p w14:paraId="4C4D78D7" w14:textId="77777777" w:rsidR="00000000" w:rsidRDefault="0080671D">
      <w:pPr>
        <w:pStyle w:val="af1"/>
        <w:rPr>
          <w:rtl/>
        </w:rPr>
      </w:pPr>
      <w:r>
        <w:rPr>
          <w:rtl/>
        </w:rPr>
        <w:t>היו"ר ראובן ריבלין:</w:t>
      </w:r>
    </w:p>
    <w:p w14:paraId="53219FD4" w14:textId="77777777" w:rsidR="00000000" w:rsidRDefault="0080671D">
      <w:pPr>
        <w:pStyle w:val="a0"/>
        <w:rPr>
          <w:rtl/>
        </w:rPr>
      </w:pPr>
    </w:p>
    <w:p w14:paraId="4BFD6C0B" w14:textId="77777777" w:rsidR="00000000" w:rsidRDefault="0080671D">
      <w:pPr>
        <w:pStyle w:val="a0"/>
        <w:rPr>
          <w:rFonts w:hint="cs"/>
          <w:rtl/>
        </w:rPr>
      </w:pPr>
      <w:r>
        <w:rPr>
          <w:rFonts w:hint="cs"/>
          <w:rtl/>
        </w:rPr>
        <w:t>שקט. חבר הכנסת יצחק כהן.</w:t>
      </w:r>
    </w:p>
    <w:p w14:paraId="5426CEA4" w14:textId="77777777" w:rsidR="00000000" w:rsidRDefault="0080671D">
      <w:pPr>
        <w:pStyle w:val="a0"/>
        <w:rPr>
          <w:rFonts w:hint="cs"/>
          <w:rtl/>
        </w:rPr>
      </w:pPr>
    </w:p>
    <w:p w14:paraId="6FD251F3" w14:textId="77777777" w:rsidR="00000000" w:rsidRDefault="0080671D">
      <w:pPr>
        <w:pStyle w:val="-"/>
        <w:rPr>
          <w:rtl/>
        </w:rPr>
      </w:pPr>
      <w:bookmarkStart w:id="193" w:name="FS000000661T23_06_2004_13_50_57C"/>
      <w:bookmarkEnd w:id="193"/>
      <w:r>
        <w:rPr>
          <w:rtl/>
        </w:rPr>
        <w:t>מזכיר הכנסת אריה האן:</w:t>
      </w:r>
    </w:p>
    <w:p w14:paraId="729ED873" w14:textId="77777777" w:rsidR="00000000" w:rsidRDefault="0080671D">
      <w:pPr>
        <w:pStyle w:val="a0"/>
        <w:ind w:firstLine="0"/>
        <w:rPr>
          <w:rFonts w:hint="cs"/>
          <w:rtl/>
        </w:rPr>
      </w:pPr>
      <w:r>
        <w:rPr>
          <w:rFonts w:hint="cs"/>
          <w:rtl/>
        </w:rPr>
        <w:t>(קורא בשמות חברי הכנסת)</w:t>
      </w:r>
    </w:p>
    <w:p w14:paraId="52E2B9AC" w14:textId="77777777" w:rsidR="00000000" w:rsidRDefault="0080671D">
      <w:pPr>
        <w:pStyle w:val="a0"/>
        <w:rPr>
          <w:rFonts w:hint="cs"/>
          <w:rtl/>
        </w:rPr>
      </w:pPr>
    </w:p>
    <w:p w14:paraId="5EF9EC1A" w14:textId="77777777" w:rsidR="00000000" w:rsidRDefault="0080671D">
      <w:pPr>
        <w:pStyle w:val="a0"/>
        <w:rPr>
          <w:rFonts w:hint="cs"/>
          <w:rtl/>
        </w:rPr>
      </w:pPr>
      <w:r>
        <w:rPr>
          <w:rFonts w:hint="cs"/>
          <w:rtl/>
        </w:rPr>
        <w:t>אליהו ישי</w:t>
      </w:r>
      <w:r>
        <w:rPr>
          <w:rFonts w:hint="cs"/>
          <w:rtl/>
        </w:rPr>
        <w:tab/>
      </w:r>
      <w:r>
        <w:rPr>
          <w:rFonts w:hint="cs"/>
          <w:rtl/>
        </w:rPr>
        <w:tab/>
        <w:t>- בעד</w:t>
      </w:r>
    </w:p>
    <w:p w14:paraId="34E37B83" w14:textId="77777777" w:rsidR="00000000" w:rsidRDefault="0080671D">
      <w:pPr>
        <w:pStyle w:val="a0"/>
        <w:rPr>
          <w:rFonts w:hint="cs"/>
          <w:rtl/>
        </w:rPr>
      </w:pPr>
      <w:r>
        <w:rPr>
          <w:rFonts w:hint="cs"/>
          <w:rtl/>
        </w:rPr>
        <w:t xml:space="preserve">אהוד </w:t>
      </w:r>
      <w:r>
        <w:rPr>
          <w:rFonts w:hint="cs"/>
          <w:rtl/>
        </w:rPr>
        <w:t>יתום</w:t>
      </w:r>
      <w:r>
        <w:rPr>
          <w:rFonts w:hint="cs"/>
          <w:rtl/>
        </w:rPr>
        <w:tab/>
      </w:r>
      <w:r>
        <w:rPr>
          <w:rFonts w:hint="cs"/>
          <w:rtl/>
        </w:rPr>
        <w:tab/>
        <w:t>- נגד</w:t>
      </w:r>
    </w:p>
    <w:p w14:paraId="160610CE" w14:textId="77777777" w:rsidR="00000000" w:rsidRDefault="0080671D">
      <w:pPr>
        <w:pStyle w:val="a0"/>
        <w:rPr>
          <w:rFonts w:hint="cs"/>
          <w:rtl/>
        </w:rPr>
      </w:pPr>
      <w:r>
        <w:rPr>
          <w:rFonts w:hint="cs"/>
          <w:rtl/>
        </w:rPr>
        <w:t>דני יתום</w:t>
      </w:r>
      <w:r>
        <w:rPr>
          <w:rFonts w:hint="cs"/>
          <w:rtl/>
        </w:rPr>
        <w:tab/>
      </w:r>
      <w:r>
        <w:rPr>
          <w:rFonts w:hint="cs"/>
          <w:rtl/>
        </w:rPr>
        <w:tab/>
      </w:r>
      <w:r>
        <w:rPr>
          <w:rFonts w:hint="cs"/>
          <w:rtl/>
        </w:rPr>
        <w:tab/>
        <w:t>- בעד</w:t>
      </w:r>
    </w:p>
    <w:p w14:paraId="01BF7BDE" w14:textId="77777777" w:rsidR="00000000" w:rsidRDefault="0080671D">
      <w:pPr>
        <w:pStyle w:val="a0"/>
        <w:rPr>
          <w:rFonts w:hint="cs"/>
          <w:rtl/>
        </w:rPr>
      </w:pPr>
      <w:r>
        <w:rPr>
          <w:rFonts w:hint="cs"/>
          <w:rtl/>
        </w:rPr>
        <w:t>איתן כבל</w:t>
      </w:r>
      <w:r>
        <w:rPr>
          <w:rFonts w:hint="cs"/>
          <w:rtl/>
        </w:rPr>
        <w:tab/>
      </w:r>
      <w:r>
        <w:rPr>
          <w:rFonts w:hint="cs"/>
          <w:rtl/>
        </w:rPr>
        <w:tab/>
        <w:t>- בעד</w:t>
      </w:r>
    </w:p>
    <w:p w14:paraId="29FF9CA3" w14:textId="77777777" w:rsidR="00000000" w:rsidRDefault="0080671D">
      <w:pPr>
        <w:pStyle w:val="a0"/>
        <w:rPr>
          <w:rFonts w:hint="cs"/>
          <w:rtl/>
        </w:rPr>
      </w:pPr>
      <w:r>
        <w:rPr>
          <w:rFonts w:hint="cs"/>
          <w:rtl/>
        </w:rPr>
        <w:t>אילנה כהן</w:t>
      </w:r>
      <w:r>
        <w:rPr>
          <w:rFonts w:hint="cs"/>
          <w:rtl/>
        </w:rPr>
        <w:tab/>
      </w:r>
      <w:r>
        <w:rPr>
          <w:rFonts w:hint="cs"/>
          <w:rtl/>
        </w:rPr>
        <w:tab/>
        <w:t>- בעד</w:t>
      </w:r>
    </w:p>
    <w:p w14:paraId="4E28DA67" w14:textId="77777777" w:rsidR="00000000" w:rsidRDefault="0080671D">
      <w:pPr>
        <w:pStyle w:val="a0"/>
        <w:rPr>
          <w:rFonts w:hint="cs"/>
          <w:rtl/>
        </w:rPr>
      </w:pPr>
      <w:r>
        <w:rPr>
          <w:rFonts w:hint="cs"/>
          <w:rtl/>
        </w:rPr>
        <w:t>אליעזר כהן</w:t>
      </w:r>
      <w:r>
        <w:rPr>
          <w:rFonts w:hint="cs"/>
          <w:rtl/>
        </w:rPr>
        <w:tab/>
      </w:r>
      <w:r>
        <w:rPr>
          <w:rFonts w:hint="cs"/>
          <w:rtl/>
        </w:rPr>
        <w:tab/>
        <w:t>- בעד</w:t>
      </w:r>
    </w:p>
    <w:p w14:paraId="104F9350" w14:textId="77777777" w:rsidR="00000000" w:rsidRDefault="0080671D">
      <w:pPr>
        <w:pStyle w:val="a0"/>
        <w:rPr>
          <w:rFonts w:hint="cs"/>
          <w:rtl/>
        </w:rPr>
      </w:pPr>
      <w:r>
        <w:rPr>
          <w:rFonts w:hint="cs"/>
          <w:rtl/>
        </w:rPr>
        <w:t>אמנון כהן</w:t>
      </w:r>
      <w:r>
        <w:rPr>
          <w:rFonts w:hint="cs"/>
          <w:rtl/>
        </w:rPr>
        <w:tab/>
      </w:r>
      <w:r>
        <w:rPr>
          <w:rFonts w:hint="cs"/>
          <w:rtl/>
        </w:rPr>
        <w:tab/>
        <w:t>- אינו נוכח</w:t>
      </w:r>
    </w:p>
    <w:p w14:paraId="57D31B22" w14:textId="77777777" w:rsidR="00000000" w:rsidRDefault="0080671D">
      <w:pPr>
        <w:pStyle w:val="a0"/>
        <w:rPr>
          <w:rFonts w:hint="cs"/>
          <w:rtl/>
        </w:rPr>
      </w:pPr>
      <w:r>
        <w:rPr>
          <w:rFonts w:hint="cs"/>
          <w:rtl/>
        </w:rPr>
        <w:t>רן כהן</w:t>
      </w:r>
      <w:r>
        <w:rPr>
          <w:rFonts w:hint="cs"/>
          <w:rtl/>
        </w:rPr>
        <w:tab/>
      </w:r>
      <w:r>
        <w:rPr>
          <w:rFonts w:hint="cs"/>
          <w:rtl/>
        </w:rPr>
        <w:tab/>
      </w:r>
      <w:r>
        <w:rPr>
          <w:rFonts w:hint="cs"/>
          <w:rtl/>
        </w:rPr>
        <w:tab/>
        <w:t>- בעד</w:t>
      </w:r>
    </w:p>
    <w:p w14:paraId="58C4D499" w14:textId="77777777" w:rsidR="00000000" w:rsidRDefault="0080671D">
      <w:pPr>
        <w:pStyle w:val="a0"/>
        <w:rPr>
          <w:rFonts w:hint="cs"/>
          <w:rtl/>
        </w:rPr>
      </w:pPr>
    </w:p>
    <w:p w14:paraId="121CC4FB" w14:textId="77777777" w:rsidR="00000000" w:rsidRDefault="0080671D">
      <w:pPr>
        <w:pStyle w:val="af0"/>
        <w:rPr>
          <w:rtl/>
        </w:rPr>
      </w:pPr>
      <w:r>
        <w:rPr>
          <w:rFonts w:hint="eastAsia"/>
          <w:rtl/>
        </w:rPr>
        <w:t>יצחק</w:t>
      </w:r>
      <w:r>
        <w:rPr>
          <w:rtl/>
        </w:rPr>
        <w:t xml:space="preserve"> כהן (ש"ס):</w:t>
      </w:r>
    </w:p>
    <w:p w14:paraId="74BD8B06" w14:textId="77777777" w:rsidR="00000000" w:rsidRDefault="0080671D">
      <w:pPr>
        <w:pStyle w:val="a0"/>
        <w:rPr>
          <w:rFonts w:hint="cs"/>
          <w:rtl/>
        </w:rPr>
      </w:pPr>
    </w:p>
    <w:p w14:paraId="268B6E13" w14:textId="77777777" w:rsidR="00000000" w:rsidRDefault="0080671D">
      <w:pPr>
        <w:pStyle w:val="a0"/>
        <w:rPr>
          <w:rFonts w:hint="cs"/>
          <w:rtl/>
        </w:rPr>
      </w:pPr>
      <w:r>
        <w:rPr>
          <w:rFonts w:hint="cs"/>
          <w:rtl/>
        </w:rPr>
        <w:t>- - -</w:t>
      </w:r>
    </w:p>
    <w:p w14:paraId="4E0AA359" w14:textId="77777777" w:rsidR="00000000" w:rsidRDefault="0080671D">
      <w:pPr>
        <w:pStyle w:val="a0"/>
        <w:rPr>
          <w:rFonts w:hint="cs"/>
          <w:rtl/>
        </w:rPr>
      </w:pPr>
    </w:p>
    <w:p w14:paraId="09295C03" w14:textId="77777777" w:rsidR="00000000" w:rsidRDefault="0080671D">
      <w:pPr>
        <w:pStyle w:val="-"/>
        <w:rPr>
          <w:rtl/>
        </w:rPr>
      </w:pPr>
      <w:bookmarkStart w:id="194" w:name="FS000000661T23_06_2004_13_52_39C"/>
      <w:bookmarkEnd w:id="194"/>
      <w:r>
        <w:rPr>
          <w:rtl/>
        </w:rPr>
        <w:t>מזכיר הכנסת אריה האן:</w:t>
      </w:r>
    </w:p>
    <w:p w14:paraId="12BB87EE" w14:textId="77777777" w:rsidR="00000000" w:rsidRDefault="0080671D">
      <w:pPr>
        <w:pStyle w:val="a0"/>
        <w:ind w:firstLine="0"/>
        <w:rPr>
          <w:rFonts w:hint="cs"/>
          <w:rtl/>
        </w:rPr>
      </w:pPr>
      <w:r>
        <w:rPr>
          <w:rFonts w:hint="cs"/>
          <w:rtl/>
        </w:rPr>
        <w:t>(קורא בשמות חברי הכנסת)</w:t>
      </w:r>
    </w:p>
    <w:p w14:paraId="3F5A68B6" w14:textId="77777777" w:rsidR="00000000" w:rsidRDefault="0080671D">
      <w:pPr>
        <w:pStyle w:val="a0"/>
        <w:rPr>
          <w:rFonts w:hint="cs"/>
          <w:rtl/>
        </w:rPr>
      </w:pPr>
    </w:p>
    <w:p w14:paraId="0A6FF140" w14:textId="77777777" w:rsidR="00000000" w:rsidRDefault="0080671D">
      <w:pPr>
        <w:pStyle w:val="a0"/>
        <w:rPr>
          <w:rFonts w:hint="cs"/>
          <w:rtl/>
        </w:rPr>
      </w:pPr>
      <w:r>
        <w:rPr>
          <w:rFonts w:hint="cs"/>
          <w:rtl/>
        </w:rPr>
        <w:t>סליחה.</w:t>
      </w:r>
    </w:p>
    <w:p w14:paraId="0386E3A5" w14:textId="77777777" w:rsidR="00000000" w:rsidRDefault="0080671D">
      <w:pPr>
        <w:pStyle w:val="a0"/>
        <w:rPr>
          <w:rFonts w:hint="cs"/>
          <w:rtl/>
        </w:rPr>
      </w:pPr>
    </w:p>
    <w:p w14:paraId="68D7D7AD" w14:textId="77777777" w:rsidR="00000000" w:rsidRDefault="0080671D">
      <w:pPr>
        <w:pStyle w:val="a0"/>
        <w:rPr>
          <w:rFonts w:hint="cs"/>
          <w:rtl/>
        </w:rPr>
      </w:pPr>
      <w:r>
        <w:rPr>
          <w:rFonts w:hint="cs"/>
          <w:rtl/>
        </w:rPr>
        <w:t>יצחק כהן</w:t>
      </w:r>
      <w:r>
        <w:rPr>
          <w:rFonts w:hint="cs"/>
          <w:rtl/>
        </w:rPr>
        <w:tab/>
      </w:r>
      <w:r>
        <w:rPr>
          <w:rFonts w:hint="cs"/>
          <w:rtl/>
        </w:rPr>
        <w:tab/>
        <w:t>- בעד</w:t>
      </w:r>
    </w:p>
    <w:p w14:paraId="3B7A0487" w14:textId="77777777" w:rsidR="00000000" w:rsidRDefault="0080671D">
      <w:pPr>
        <w:pStyle w:val="a0"/>
        <w:rPr>
          <w:rFonts w:hint="cs"/>
          <w:rtl/>
        </w:rPr>
      </w:pPr>
      <w:r>
        <w:rPr>
          <w:rFonts w:hint="cs"/>
          <w:rtl/>
        </w:rPr>
        <w:t>רן כהן</w:t>
      </w:r>
      <w:r>
        <w:rPr>
          <w:rFonts w:hint="cs"/>
          <w:rtl/>
        </w:rPr>
        <w:tab/>
      </w:r>
      <w:r>
        <w:rPr>
          <w:rFonts w:hint="cs"/>
          <w:rtl/>
        </w:rPr>
        <w:tab/>
      </w:r>
      <w:r>
        <w:rPr>
          <w:rFonts w:hint="cs"/>
          <w:rtl/>
        </w:rPr>
        <w:tab/>
        <w:t>- בעד</w:t>
      </w:r>
    </w:p>
    <w:p w14:paraId="530C9279" w14:textId="77777777" w:rsidR="00000000" w:rsidRDefault="0080671D">
      <w:pPr>
        <w:pStyle w:val="a0"/>
        <w:rPr>
          <w:rFonts w:hint="cs"/>
          <w:rtl/>
        </w:rPr>
      </w:pPr>
      <w:r>
        <w:rPr>
          <w:rFonts w:hint="cs"/>
          <w:rtl/>
        </w:rPr>
        <w:t>משה כחלון</w:t>
      </w:r>
      <w:r>
        <w:rPr>
          <w:rFonts w:hint="cs"/>
          <w:rtl/>
        </w:rPr>
        <w:tab/>
      </w:r>
      <w:r>
        <w:rPr>
          <w:rFonts w:hint="cs"/>
          <w:rtl/>
        </w:rPr>
        <w:tab/>
        <w:t>- נגד</w:t>
      </w:r>
    </w:p>
    <w:p w14:paraId="245C0739" w14:textId="77777777" w:rsidR="00000000" w:rsidRDefault="0080671D">
      <w:pPr>
        <w:pStyle w:val="a0"/>
        <w:rPr>
          <w:rFonts w:hint="cs"/>
          <w:rtl/>
        </w:rPr>
      </w:pPr>
      <w:r>
        <w:rPr>
          <w:rFonts w:hint="cs"/>
          <w:rtl/>
        </w:rPr>
        <w:t>חיים כץ</w:t>
      </w:r>
      <w:r>
        <w:rPr>
          <w:rFonts w:hint="cs"/>
          <w:rtl/>
        </w:rPr>
        <w:tab/>
      </w:r>
      <w:r>
        <w:rPr>
          <w:rFonts w:hint="cs"/>
          <w:rtl/>
        </w:rPr>
        <w:tab/>
      </w:r>
      <w:r>
        <w:rPr>
          <w:rFonts w:hint="cs"/>
          <w:rtl/>
        </w:rPr>
        <w:tab/>
      </w:r>
      <w:r>
        <w:rPr>
          <w:rFonts w:hint="cs"/>
          <w:rtl/>
        </w:rPr>
        <w:t>- נגד</w:t>
      </w:r>
    </w:p>
    <w:p w14:paraId="798DD252" w14:textId="77777777" w:rsidR="00000000" w:rsidRDefault="0080671D">
      <w:pPr>
        <w:pStyle w:val="a0"/>
        <w:rPr>
          <w:rFonts w:hint="cs"/>
          <w:rtl/>
        </w:rPr>
      </w:pPr>
      <w:r>
        <w:rPr>
          <w:rFonts w:hint="cs"/>
          <w:rtl/>
        </w:rPr>
        <w:t>ישראל כץ</w:t>
      </w:r>
      <w:r>
        <w:rPr>
          <w:rFonts w:hint="cs"/>
          <w:rtl/>
        </w:rPr>
        <w:tab/>
      </w:r>
      <w:r>
        <w:rPr>
          <w:rFonts w:hint="cs"/>
          <w:rtl/>
        </w:rPr>
        <w:tab/>
        <w:t>- נגד</w:t>
      </w:r>
    </w:p>
    <w:p w14:paraId="50CA91F8" w14:textId="77777777" w:rsidR="00000000" w:rsidRDefault="0080671D">
      <w:pPr>
        <w:pStyle w:val="a0"/>
        <w:rPr>
          <w:rFonts w:hint="cs"/>
          <w:rtl/>
        </w:rPr>
      </w:pPr>
      <w:r>
        <w:rPr>
          <w:rFonts w:hint="cs"/>
          <w:rtl/>
        </w:rPr>
        <w:t>אתי לבני</w:t>
      </w:r>
      <w:r>
        <w:rPr>
          <w:rFonts w:hint="cs"/>
          <w:rtl/>
        </w:rPr>
        <w:tab/>
      </w:r>
      <w:r>
        <w:rPr>
          <w:rFonts w:hint="cs"/>
          <w:rtl/>
        </w:rPr>
        <w:tab/>
        <w:t>- נגד</w:t>
      </w:r>
    </w:p>
    <w:p w14:paraId="064EAC71" w14:textId="77777777" w:rsidR="00000000" w:rsidRDefault="0080671D">
      <w:pPr>
        <w:pStyle w:val="af0"/>
        <w:rPr>
          <w:rtl/>
        </w:rPr>
      </w:pPr>
    </w:p>
    <w:p w14:paraId="133A1A42" w14:textId="77777777" w:rsidR="00000000" w:rsidRDefault="0080671D">
      <w:pPr>
        <w:pStyle w:val="af0"/>
        <w:rPr>
          <w:rtl/>
        </w:rPr>
      </w:pPr>
      <w:r>
        <w:rPr>
          <w:rFonts w:hint="eastAsia"/>
          <w:rtl/>
        </w:rPr>
        <w:t>דליה</w:t>
      </w:r>
      <w:r>
        <w:rPr>
          <w:rtl/>
        </w:rPr>
        <w:t xml:space="preserve"> איציק (העבודה-מימד):</w:t>
      </w:r>
    </w:p>
    <w:p w14:paraId="370E1A16" w14:textId="77777777" w:rsidR="00000000" w:rsidRDefault="0080671D">
      <w:pPr>
        <w:pStyle w:val="a0"/>
        <w:rPr>
          <w:rFonts w:hint="cs"/>
          <w:rtl/>
        </w:rPr>
      </w:pPr>
    </w:p>
    <w:p w14:paraId="330B9C1A" w14:textId="77777777" w:rsidR="00000000" w:rsidRDefault="0080671D">
      <w:pPr>
        <w:pStyle w:val="a0"/>
        <w:rPr>
          <w:rFonts w:hint="cs"/>
          <w:rtl/>
        </w:rPr>
      </w:pPr>
      <w:r>
        <w:rPr>
          <w:rFonts w:hint="cs"/>
          <w:rtl/>
        </w:rPr>
        <w:t>אלה עובדים.</w:t>
      </w:r>
    </w:p>
    <w:p w14:paraId="5F7070AD" w14:textId="77777777" w:rsidR="00000000" w:rsidRDefault="0080671D">
      <w:pPr>
        <w:pStyle w:val="a0"/>
        <w:rPr>
          <w:rFonts w:hint="cs"/>
          <w:rtl/>
        </w:rPr>
      </w:pPr>
    </w:p>
    <w:p w14:paraId="779F97E0" w14:textId="77777777" w:rsidR="00000000" w:rsidRDefault="0080671D">
      <w:pPr>
        <w:pStyle w:val="af1"/>
        <w:rPr>
          <w:rtl/>
        </w:rPr>
      </w:pPr>
      <w:r>
        <w:rPr>
          <w:rtl/>
        </w:rPr>
        <w:t>היו"ר ראובן ריבלין:</w:t>
      </w:r>
    </w:p>
    <w:p w14:paraId="40927651" w14:textId="77777777" w:rsidR="00000000" w:rsidRDefault="0080671D">
      <w:pPr>
        <w:pStyle w:val="a0"/>
        <w:rPr>
          <w:rtl/>
        </w:rPr>
      </w:pPr>
    </w:p>
    <w:p w14:paraId="4DD1EAB3" w14:textId="77777777" w:rsidR="00000000" w:rsidRDefault="0080671D">
      <w:pPr>
        <w:pStyle w:val="a0"/>
        <w:rPr>
          <w:rFonts w:hint="cs"/>
          <w:rtl/>
        </w:rPr>
      </w:pPr>
      <w:r>
        <w:rPr>
          <w:rFonts w:hint="cs"/>
          <w:rtl/>
        </w:rPr>
        <w:t>חברת הכנסת דליה איציק.</w:t>
      </w:r>
    </w:p>
    <w:p w14:paraId="0925B6BD" w14:textId="77777777" w:rsidR="00000000" w:rsidRDefault="0080671D">
      <w:pPr>
        <w:pStyle w:val="a0"/>
        <w:rPr>
          <w:rFonts w:hint="cs"/>
          <w:rtl/>
        </w:rPr>
      </w:pPr>
    </w:p>
    <w:p w14:paraId="06E01EBF" w14:textId="77777777" w:rsidR="00000000" w:rsidRDefault="0080671D">
      <w:pPr>
        <w:pStyle w:val="af0"/>
        <w:rPr>
          <w:rtl/>
        </w:rPr>
      </w:pPr>
      <w:r>
        <w:rPr>
          <w:rFonts w:hint="eastAsia"/>
          <w:rtl/>
        </w:rPr>
        <w:t>יצחק</w:t>
      </w:r>
      <w:r>
        <w:rPr>
          <w:rtl/>
        </w:rPr>
        <w:t xml:space="preserve"> כהן (ש"ס):</w:t>
      </w:r>
    </w:p>
    <w:p w14:paraId="5F082DB2" w14:textId="77777777" w:rsidR="00000000" w:rsidRDefault="0080671D">
      <w:pPr>
        <w:pStyle w:val="a0"/>
        <w:rPr>
          <w:rFonts w:hint="cs"/>
          <w:rtl/>
        </w:rPr>
      </w:pPr>
    </w:p>
    <w:p w14:paraId="57CDFB3A" w14:textId="77777777" w:rsidR="00000000" w:rsidRDefault="0080671D">
      <w:pPr>
        <w:pStyle w:val="a0"/>
        <w:rPr>
          <w:rFonts w:hint="cs"/>
          <w:rtl/>
        </w:rPr>
      </w:pPr>
      <w:r>
        <w:rPr>
          <w:rFonts w:hint="cs"/>
          <w:rtl/>
        </w:rPr>
        <w:t>- - -</w:t>
      </w:r>
    </w:p>
    <w:p w14:paraId="142BB9B0" w14:textId="77777777" w:rsidR="00000000" w:rsidRDefault="0080671D">
      <w:pPr>
        <w:pStyle w:val="a0"/>
        <w:rPr>
          <w:rFonts w:hint="cs"/>
          <w:rtl/>
        </w:rPr>
      </w:pPr>
    </w:p>
    <w:p w14:paraId="6C7F51B4" w14:textId="77777777" w:rsidR="00000000" w:rsidRDefault="0080671D">
      <w:pPr>
        <w:pStyle w:val="af1"/>
        <w:rPr>
          <w:rtl/>
        </w:rPr>
      </w:pPr>
      <w:r>
        <w:rPr>
          <w:rtl/>
        </w:rPr>
        <w:t>היו"ר ראובן ריבלין:</w:t>
      </w:r>
    </w:p>
    <w:p w14:paraId="6B6E4C24" w14:textId="77777777" w:rsidR="00000000" w:rsidRDefault="0080671D">
      <w:pPr>
        <w:pStyle w:val="a0"/>
        <w:rPr>
          <w:rtl/>
        </w:rPr>
      </w:pPr>
    </w:p>
    <w:p w14:paraId="016BF4B2" w14:textId="77777777" w:rsidR="00000000" w:rsidRDefault="0080671D">
      <w:pPr>
        <w:pStyle w:val="a0"/>
        <w:rPr>
          <w:rFonts w:hint="cs"/>
          <w:rtl/>
        </w:rPr>
      </w:pPr>
      <w:r>
        <w:rPr>
          <w:rFonts w:hint="cs"/>
          <w:rtl/>
        </w:rPr>
        <w:t>חבר הכנסת יצחק כהן, אדוני לא מפסיק להפריע למהלך ההצבעה שהוא ביקש שתהיה שמית.</w:t>
      </w:r>
    </w:p>
    <w:p w14:paraId="25970EA2" w14:textId="77777777" w:rsidR="00000000" w:rsidRDefault="0080671D">
      <w:pPr>
        <w:pStyle w:val="a0"/>
        <w:rPr>
          <w:rFonts w:hint="cs"/>
          <w:rtl/>
        </w:rPr>
      </w:pPr>
    </w:p>
    <w:p w14:paraId="2F1918A6" w14:textId="77777777" w:rsidR="00000000" w:rsidRDefault="0080671D">
      <w:pPr>
        <w:pStyle w:val="-"/>
        <w:rPr>
          <w:rtl/>
        </w:rPr>
      </w:pPr>
      <w:bookmarkStart w:id="195" w:name="FS000000661T23_06_2004_13_53_51C"/>
      <w:bookmarkEnd w:id="195"/>
      <w:r>
        <w:rPr>
          <w:rtl/>
        </w:rPr>
        <w:t>מזכיר הכנ</w:t>
      </w:r>
      <w:r>
        <w:rPr>
          <w:rtl/>
        </w:rPr>
        <w:t>סת אריה האן:</w:t>
      </w:r>
    </w:p>
    <w:p w14:paraId="70D35555" w14:textId="77777777" w:rsidR="00000000" w:rsidRDefault="0080671D">
      <w:pPr>
        <w:pStyle w:val="a0"/>
        <w:ind w:firstLine="0"/>
        <w:rPr>
          <w:rFonts w:hint="cs"/>
          <w:rtl/>
        </w:rPr>
      </w:pPr>
      <w:r>
        <w:rPr>
          <w:rFonts w:hint="cs"/>
          <w:rtl/>
        </w:rPr>
        <w:t>(קורא בשמות חברי הכנסת)</w:t>
      </w:r>
    </w:p>
    <w:p w14:paraId="767D88D6" w14:textId="77777777" w:rsidR="00000000" w:rsidRDefault="0080671D">
      <w:pPr>
        <w:pStyle w:val="a0"/>
        <w:rPr>
          <w:rFonts w:hint="cs"/>
          <w:rtl/>
        </w:rPr>
      </w:pPr>
    </w:p>
    <w:p w14:paraId="48F77200" w14:textId="77777777" w:rsidR="00000000" w:rsidRDefault="0080671D">
      <w:pPr>
        <w:pStyle w:val="a0"/>
        <w:rPr>
          <w:rFonts w:hint="cs"/>
          <w:rtl/>
        </w:rPr>
      </w:pPr>
      <w:r>
        <w:rPr>
          <w:rFonts w:hint="cs"/>
          <w:rtl/>
        </w:rPr>
        <w:t>אתי לבני</w:t>
      </w:r>
      <w:r>
        <w:rPr>
          <w:rFonts w:hint="cs"/>
          <w:rtl/>
        </w:rPr>
        <w:tab/>
      </w:r>
      <w:r>
        <w:rPr>
          <w:rFonts w:hint="cs"/>
          <w:rtl/>
        </w:rPr>
        <w:tab/>
        <w:t>- נגד</w:t>
      </w:r>
    </w:p>
    <w:p w14:paraId="57DD585E" w14:textId="77777777" w:rsidR="00000000" w:rsidRDefault="0080671D">
      <w:pPr>
        <w:pStyle w:val="a0"/>
        <w:rPr>
          <w:rFonts w:hint="cs"/>
          <w:rtl/>
        </w:rPr>
      </w:pPr>
      <w:r>
        <w:rPr>
          <w:rFonts w:hint="cs"/>
          <w:rtl/>
        </w:rPr>
        <w:t>ציפי לבני</w:t>
      </w:r>
      <w:r>
        <w:rPr>
          <w:rFonts w:hint="cs"/>
          <w:rtl/>
        </w:rPr>
        <w:tab/>
      </w:r>
      <w:r>
        <w:rPr>
          <w:rFonts w:hint="cs"/>
          <w:rtl/>
        </w:rPr>
        <w:tab/>
        <w:t>- נגד</w:t>
      </w:r>
    </w:p>
    <w:p w14:paraId="6193FD57" w14:textId="77777777" w:rsidR="00000000" w:rsidRDefault="0080671D">
      <w:pPr>
        <w:pStyle w:val="a0"/>
        <w:rPr>
          <w:rFonts w:hint="cs"/>
          <w:rtl/>
        </w:rPr>
      </w:pPr>
      <w:r>
        <w:rPr>
          <w:rFonts w:hint="cs"/>
          <w:rtl/>
        </w:rPr>
        <w:t>לימור לבנת</w:t>
      </w:r>
      <w:r>
        <w:rPr>
          <w:rFonts w:hint="cs"/>
          <w:rtl/>
        </w:rPr>
        <w:tab/>
      </w:r>
      <w:r>
        <w:rPr>
          <w:rFonts w:hint="cs"/>
          <w:rtl/>
        </w:rPr>
        <w:tab/>
        <w:t>- נגד</w:t>
      </w:r>
    </w:p>
    <w:p w14:paraId="056AE1BA" w14:textId="77777777" w:rsidR="00000000" w:rsidRDefault="0080671D">
      <w:pPr>
        <w:pStyle w:val="a0"/>
        <w:rPr>
          <w:rFonts w:hint="cs"/>
          <w:rtl/>
        </w:rPr>
      </w:pPr>
      <w:r>
        <w:rPr>
          <w:rFonts w:hint="cs"/>
          <w:rtl/>
        </w:rPr>
        <w:t>דוד לוי</w:t>
      </w:r>
      <w:r>
        <w:rPr>
          <w:rFonts w:hint="cs"/>
          <w:rtl/>
        </w:rPr>
        <w:tab/>
      </w:r>
      <w:r>
        <w:rPr>
          <w:rFonts w:hint="cs"/>
          <w:rtl/>
        </w:rPr>
        <w:tab/>
      </w:r>
      <w:r>
        <w:rPr>
          <w:rFonts w:hint="cs"/>
          <w:rtl/>
        </w:rPr>
        <w:tab/>
        <w:t>- נגד</w:t>
      </w:r>
    </w:p>
    <w:p w14:paraId="70625E5B" w14:textId="77777777" w:rsidR="00000000" w:rsidRDefault="0080671D">
      <w:pPr>
        <w:pStyle w:val="a0"/>
        <w:rPr>
          <w:rFonts w:hint="cs"/>
          <w:rtl/>
        </w:rPr>
      </w:pPr>
      <w:r>
        <w:rPr>
          <w:rFonts w:hint="cs"/>
          <w:rtl/>
        </w:rPr>
        <w:t>יצחק לוי</w:t>
      </w:r>
      <w:r>
        <w:rPr>
          <w:rFonts w:hint="cs"/>
          <w:rtl/>
        </w:rPr>
        <w:tab/>
      </w:r>
      <w:r>
        <w:rPr>
          <w:rFonts w:hint="cs"/>
          <w:rtl/>
        </w:rPr>
        <w:tab/>
      </w:r>
      <w:r>
        <w:rPr>
          <w:rFonts w:hint="cs"/>
          <w:rtl/>
        </w:rPr>
        <w:tab/>
        <w:t>- אינו נוכח</w:t>
      </w:r>
    </w:p>
    <w:p w14:paraId="08CAB555" w14:textId="77777777" w:rsidR="00000000" w:rsidRDefault="0080671D">
      <w:pPr>
        <w:pStyle w:val="a0"/>
        <w:rPr>
          <w:rFonts w:hint="cs"/>
          <w:rtl/>
        </w:rPr>
      </w:pPr>
      <w:r>
        <w:rPr>
          <w:rFonts w:hint="cs"/>
          <w:rtl/>
        </w:rPr>
        <w:t>אילן ליבוביץ</w:t>
      </w:r>
      <w:r>
        <w:rPr>
          <w:rFonts w:hint="cs"/>
          <w:rtl/>
        </w:rPr>
        <w:tab/>
      </w:r>
      <w:r>
        <w:rPr>
          <w:rFonts w:hint="cs"/>
          <w:rtl/>
        </w:rPr>
        <w:tab/>
        <w:t>- נגד</w:t>
      </w:r>
    </w:p>
    <w:p w14:paraId="639B437C" w14:textId="77777777" w:rsidR="00000000" w:rsidRDefault="0080671D">
      <w:pPr>
        <w:pStyle w:val="a0"/>
        <w:rPr>
          <w:rFonts w:hint="cs"/>
          <w:rtl/>
        </w:rPr>
      </w:pPr>
      <w:r>
        <w:rPr>
          <w:rFonts w:hint="cs"/>
          <w:rtl/>
        </w:rPr>
        <w:t>יעקב ליצמן</w:t>
      </w:r>
      <w:r>
        <w:rPr>
          <w:rFonts w:hint="cs"/>
          <w:rtl/>
        </w:rPr>
        <w:tab/>
      </w:r>
      <w:r>
        <w:rPr>
          <w:rFonts w:hint="cs"/>
          <w:rtl/>
        </w:rPr>
        <w:tab/>
        <w:t>- בעד</w:t>
      </w:r>
    </w:p>
    <w:p w14:paraId="5678E26F" w14:textId="77777777" w:rsidR="00000000" w:rsidRDefault="0080671D">
      <w:pPr>
        <w:pStyle w:val="a0"/>
        <w:rPr>
          <w:rFonts w:hint="cs"/>
          <w:rtl/>
        </w:rPr>
      </w:pPr>
      <w:r>
        <w:rPr>
          <w:rFonts w:hint="cs"/>
          <w:rtl/>
        </w:rPr>
        <w:t>עוזי לנדאו</w:t>
      </w:r>
      <w:r>
        <w:rPr>
          <w:rFonts w:hint="cs"/>
          <w:rtl/>
        </w:rPr>
        <w:tab/>
      </w:r>
      <w:r>
        <w:rPr>
          <w:rFonts w:hint="cs"/>
          <w:rtl/>
        </w:rPr>
        <w:tab/>
        <w:t>- נגד</w:t>
      </w:r>
    </w:p>
    <w:p w14:paraId="769395DC" w14:textId="77777777" w:rsidR="00000000" w:rsidRDefault="0080671D">
      <w:pPr>
        <w:pStyle w:val="a0"/>
        <w:rPr>
          <w:rFonts w:hint="cs"/>
          <w:rtl/>
        </w:rPr>
      </w:pPr>
      <w:r>
        <w:rPr>
          <w:rFonts w:hint="cs"/>
          <w:rtl/>
        </w:rPr>
        <w:t>יוסף לפיד</w:t>
      </w:r>
      <w:r>
        <w:rPr>
          <w:rFonts w:hint="cs"/>
          <w:rtl/>
        </w:rPr>
        <w:tab/>
      </w:r>
      <w:r>
        <w:rPr>
          <w:rFonts w:hint="cs"/>
          <w:rtl/>
        </w:rPr>
        <w:tab/>
        <w:t>- נגד</w:t>
      </w:r>
    </w:p>
    <w:p w14:paraId="16E91B73" w14:textId="77777777" w:rsidR="00000000" w:rsidRDefault="0080671D">
      <w:pPr>
        <w:pStyle w:val="a0"/>
        <w:rPr>
          <w:rFonts w:hint="cs"/>
          <w:rtl/>
        </w:rPr>
      </w:pPr>
      <w:r>
        <w:rPr>
          <w:rFonts w:hint="cs"/>
          <w:rtl/>
        </w:rPr>
        <w:t>עסאם מח'ול</w:t>
      </w:r>
      <w:r>
        <w:rPr>
          <w:rFonts w:hint="cs"/>
          <w:rtl/>
        </w:rPr>
        <w:tab/>
      </w:r>
      <w:r>
        <w:rPr>
          <w:rFonts w:hint="cs"/>
          <w:rtl/>
        </w:rPr>
        <w:tab/>
        <w:t>- אינו נוכח</w:t>
      </w:r>
    </w:p>
    <w:p w14:paraId="07CECE71" w14:textId="77777777" w:rsidR="00000000" w:rsidRDefault="0080671D">
      <w:pPr>
        <w:pStyle w:val="a0"/>
        <w:rPr>
          <w:rFonts w:hint="cs"/>
          <w:rtl/>
        </w:rPr>
      </w:pPr>
      <w:r>
        <w:rPr>
          <w:rFonts w:hint="cs"/>
          <w:rtl/>
        </w:rPr>
        <w:t>מיכאל מלכיאור</w:t>
      </w:r>
      <w:r>
        <w:rPr>
          <w:rFonts w:hint="cs"/>
          <w:rtl/>
        </w:rPr>
        <w:tab/>
      </w:r>
      <w:r>
        <w:rPr>
          <w:rFonts w:hint="cs"/>
          <w:rtl/>
        </w:rPr>
        <w:tab/>
        <w:t>- בעד</w:t>
      </w:r>
    </w:p>
    <w:p w14:paraId="23D2795A" w14:textId="77777777" w:rsidR="00000000" w:rsidRDefault="0080671D">
      <w:pPr>
        <w:pStyle w:val="a0"/>
        <w:rPr>
          <w:rFonts w:hint="cs"/>
          <w:rtl/>
        </w:rPr>
      </w:pPr>
      <w:r>
        <w:rPr>
          <w:rFonts w:hint="cs"/>
          <w:rtl/>
        </w:rPr>
        <w:t>עמרם מצנע</w:t>
      </w:r>
      <w:r>
        <w:rPr>
          <w:rFonts w:hint="cs"/>
          <w:rtl/>
        </w:rPr>
        <w:tab/>
      </w:r>
      <w:r>
        <w:rPr>
          <w:rFonts w:hint="cs"/>
          <w:rtl/>
        </w:rPr>
        <w:tab/>
        <w:t>- בעד</w:t>
      </w:r>
    </w:p>
    <w:p w14:paraId="5C86434A" w14:textId="77777777" w:rsidR="00000000" w:rsidRDefault="0080671D">
      <w:pPr>
        <w:pStyle w:val="a0"/>
        <w:rPr>
          <w:rFonts w:hint="cs"/>
          <w:rtl/>
        </w:rPr>
      </w:pPr>
      <w:r>
        <w:rPr>
          <w:rFonts w:hint="cs"/>
          <w:rtl/>
        </w:rPr>
        <w:t>יעקב מרגי</w:t>
      </w:r>
      <w:r>
        <w:rPr>
          <w:rFonts w:hint="cs"/>
          <w:rtl/>
        </w:rPr>
        <w:tab/>
      </w:r>
      <w:r>
        <w:rPr>
          <w:rFonts w:hint="cs"/>
          <w:rtl/>
        </w:rPr>
        <w:tab/>
        <w:t>- בעד</w:t>
      </w:r>
    </w:p>
    <w:p w14:paraId="25D066AB" w14:textId="77777777" w:rsidR="00000000" w:rsidRDefault="0080671D">
      <w:pPr>
        <w:pStyle w:val="a0"/>
        <w:rPr>
          <w:rFonts w:hint="cs"/>
          <w:rtl/>
        </w:rPr>
      </w:pPr>
      <w:r>
        <w:rPr>
          <w:rFonts w:hint="cs"/>
          <w:rtl/>
        </w:rPr>
        <w:t>יהודית נאות</w:t>
      </w:r>
      <w:r>
        <w:rPr>
          <w:rFonts w:hint="cs"/>
          <w:rtl/>
        </w:rPr>
        <w:tab/>
      </w:r>
      <w:r>
        <w:rPr>
          <w:rFonts w:hint="cs"/>
          <w:rtl/>
        </w:rPr>
        <w:tab/>
        <w:t>- אינה נוכחת</w:t>
      </w:r>
    </w:p>
    <w:p w14:paraId="46FF8078" w14:textId="77777777" w:rsidR="00000000" w:rsidRDefault="0080671D">
      <w:pPr>
        <w:pStyle w:val="a0"/>
        <w:rPr>
          <w:rFonts w:hint="cs"/>
          <w:rtl/>
        </w:rPr>
      </w:pPr>
      <w:r>
        <w:rPr>
          <w:rFonts w:hint="cs"/>
          <w:rtl/>
        </w:rPr>
        <w:t>משולם נהרי</w:t>
      </w:r>
      <w:r>
        <w:rPr>
          <w:rFonts w:hint="cs"/>
          <w:rtl/>
        </w:rPr>
        <w:tab/>
      </w:r>
      <w:r>
        <w:rPr>
          <w:rFonts w:hint="cs"/>
          <w:rtl/>
        </w:rPr>
        <w:tab/>
        <w:t>- בעד</w:t>
      </w:r>
    </w:p>
    <w:p w14:paraId="52F046F9" w14:textId="77777777" w:rsidR="00000000" w:rsidRDefault="0080671D">
      <w:pPr>
        <w:pStyle w:val="a0"/>
        <w:rPr>
          <w:rFonts w:hint="cs"/>
          <w:rtl/>
        </w:rPr>
      </w:pPr>
      <w:r>
        <w:rPr>
          <w:rFonts w:hint="cs"/>
          <w:rtl/>
        </w:rPr>
        <w:t>מיכאל נודלמן</w:t>
      </w:r>
      <w:r>
        <w:rPr>
          <w:rFonts w:hint="cs"/>
          <w:rtl/>
        </w:rPr>
        <w:tab/>
      </w:r>
      <w:r>
        <w:rPr>
          <w:rFonts w:hint="cs"/>
          <w:rtl/>
        </w:rPr>
        <w:tab/>
        <w:t>- אינו נוכח</w:t>
      </w:r>
    </w:p>
    <w:p w14:paraId="66DF8DF4" w14:textId="77777777" w:rsidR="00000000" w:rsidRDefault="0080671D">
      <w:pPr>
        <w:pStyle w:val="a0"/>
        <w:rPr>
          <w:rFonts w:hint="cs"/>
          <w:rtl/>
        </w:rPr>
      </w:pPr>
      <w:r>
        <w:rPr>
          <w:rFonts w:hint="cs"/>
          <w:rtl/>
        </w:rPr>
        <w:t>דני נוה</w:t>
      </w:r>
      <w:r>
        <w:rPr>
          <w:rFonts w:hint="cs"/>
          <w:rtl/>
        </w:rPr>
        <w:tab/>
      </w:r>
      <w:r>
        <w:rPr>
          <w:rFonts w:hint="cs"/>
          <w:rtl/>
        </w:rPr>
        <w:tab/>
      </w:r>
      <w:r>
        <w:rPr>
          <w:rFonts w:hint="cs"/>
          <w:rtl/>
        </w:rPr>
        <w:tab/>
        <w:t>- אינו נוכח</w:t>
      </w:r>
    </w:p>
    <w:p w14:paraId="2955BF21" w14:textId="77777777" w:rsidR="00000000" w:rsidRDefault="0080671D">
      <w:pPr>
        <w:pStyle w:val="a0"/>
        <w:rPr>
          <w:rFonts w:hint="cs"/>
          <w:rtl/>
        </w:rPr>
      </w:pPr>
      <w:r>
        <w:rPr>
          <w:rFonts w:hint="cs"/>
          <w:rtl/>
        </w:rPr>
        <w:t>אורית נוקד</w:t>
      </w:r>
      <w:r>
        <w:rPr>
          <w:rFonts w:hint="cs"/>
          <w:rtl/>
        </w:rPr>
        <w:tab/>
      </w:r>
      <w:r>
        <w:rPr>
          <w:rFonts w:hint="cs"/>
          <w:rtl/>
        </w:rPr>
        <w:tab/>
        <w:t>- אינה נוכחת</w:t>
      </w:r>
    </w:p>
    <w:p w14:paraId="599227A2" w14:textId="77777777" w:rsidR="00000000" w:rsidRDefault="0080671D">
      <w:pPr>
        <w:pStyle w:val="a0"/>
        <w:rPr>
          <w:rFonts w:hint="cs"/>
          <w:rtl/>
        </w:rPr>
      </w:pPr>
      <w:r>
        <w:rPr>
          <w:rFonts w:hint="cs"/>
          <w:rtl/>
        </w:rPr>
        <w:t>לאה נס</w:t>
      </w:r>
      <w:r>
        <w:rPr>
          <w:rFonts w:hint="cs"/>
          <w:rtl/>
        </w:rPr>
        <w:tab/>
      </w:r>
      <w:r>
        <w:rPr>
          <w:rFonts w:hint="cs"/>
          <w:rtl/>
        </w:rPr>
        <w:tab/>
      </w:r>
      <w:r>
        <w:rPr>
          <w:rFonts w:hint="cs"/>
          <w:rtl/>
        </w:rPr>
        <w:tab/>
        <w:t>- נגד</w:t>
      </w:r>
    </w:p>
    <w:p w14:paraId="5707591A" w14:textId="77777777" w:rsidR="00000000" w:rsidRDefault="0080671D">
      <w:pPr>
        <w:pStyle w:val="a0"/>
        <w:rPr>
          <w:rFonts w:hint="cs"/>
          <w:rtl/>
        </w:rPr>
      </w:pPr>
      <w:r>
        <w:rPr>
          <w:rFonts w:hint="cs"/>
          <w:rtl/>
        </w:rPr>
        <w:t>בנימין נתניהו</w:t>
      </w:r>
      <w:r>
        <w:rPr>
          <w:rFonts w:hint="cs"/>
          <w:rtl/>
        </w:rPr>
        <w:tab/>
      </w:r>
      <w:r>
        <w:rPr>
          <w:rFonts w:hint="cs"/>
          <w:rtl/>
        </w:rPr>
        <w:tab/>
        <w:t>- אינו נוכח</w:t>
      </w:r>
    </w:p>
    <w:p w14:paraId="4FF21FD3" w14:textId="77777777" w:rsidR="00000000" w:rsidRDefault="0080671D">
      <w:pPr>
        <w:pStyle w:val="a0"/>
        <w:rPr>
          <w:rFonts w:hint="cs"/>
          <w:rtl/>
        </w:rPr>
      </w:pPr>
      <w:r>
        <w:rPr>
          <w:rFonts w:hint="cs"/>
          <w:rtl/>
        </w:rPr>
        <w:t>מרינה סולודקין</w:t>
      </w:r>
      <w:r>
        <w:rPr>
          <w:rFonts w:hint="cs"/>
          <w:rtl/>
        </w:rPr>
        <w:tab/>
      </w:r>
      <w:r>
        <w:rPr>
          <w:rFonts w:hint="cs"/>
          <w:rtl/>
        </w:rPr>
        <w:tab/>
        <w:t>- נגד</w:t>
      </w:r>
    </w:p>
    <w:p w14:paraId="16BBB247" w14:textId="77777777" w:rsidR="00000000" w:rsidRDefault="0080671D">
      <w:pPr>
        <w:pStyle w:val="a0"/>
        <w:rPr>
          <w:rFonts w:hint="cs"/>
          <w:rtl/>
        </w:rPr>
      </w:pPr>
      <w:r>
        <w:rPr>
          <w:rFonts w:hint="cs"/>
          <w:rtl/>
        </w:rPr>
        <w:t>ניסן סלומינסקי</w:t>
      </w:r>
      <w:r>
        <w:rPr>
          <w:rFonts w:hint="cs"/>
          <w:rtl/>
        </w:rPr>
        <w:tab/>
      </w:r>
      <w:r>
        <w:rPr>
          <w:rFonts w:hint="cs"/>
          <w:rtl/>
        </w:rPr>
        <w:tab/>
        <w:t>- נגד</w:t>
      </w:r>
    </w:p>
    <w:p w14:paraId="39B3125A" w14:textId="77777777" w:rsidR="00000000" w:rsidRDefault="0080671D">
      <w:pPr>
        <w:pStyle w:val="a0"/>
        <w:rPr>
          <w:rFonts w:hint="cs"/>
          <w:rtl/>
        </w:rPr>
      </w:pPr>
    </w:p>
    <w:p w14:paraId="25D3E841" w14:textId="77777777" w:rsidR="00000000" w:rsidRDefault="0080671D">
      <w:pPr>
        <w:pStyle w:val="af0"/>
        <w:rPr>
          <w:rtl/>
        </w:rPr>
      </w:pPr>
      <w:r>
        <w:rPr>
          <w:rFonts w:hint="eastAsia"/>
          <w:rtl/>
        </w:rPr>
        <w:t>קריאות</w:t>
      </w:r>
      <w:r>
        <w:rPr>
          <w:rtl/>
        </w:rPr>
        <w:t>:</w:t>
      </w:r>
    </w:p>
    <w:p w14:paraId="4D81CC1F" w14:textId="77777777" w:rsidR="00000000" w:rsidRDefault="0080671D">
      <w:pPr>
        <w:pStyle w:val="a0"/>
        <w:rPr>
          <w:rFonts w:hint="cs"/>
          <w:rtl/>
        </w:rPr>
      </w:pPr>
    </w:p>
    <w:p w14:paraId="0780982F" w14:textId="77777777" w:rsidR="00000000" w:rsidRDefault="0080671D">
      <w:pPr>
        <w:pStyle w:val="a0"/>
        <w:rPr>
          <w:rFonts w:hint="cs"/>
          <w:rtl/>
        </w:rPr>
      </w:pPr>
      <w:r>
        <w:rPr>
          <w:rFonts w:hint="cs"/>
          <w:rtl/>
        </w:rPr>
        <w:t>- - -</w:t>
      </w:r>
    </w:p>
    <w:p w14:paraId="6B5AEB29" w14:textId="77777777" w:rsidR="00000000" w:rsidRDefault="0080671D">
      <w:pPr>
        <w:pStyle w:val="a0"/>
        <w:rPr>
          <w:rFonts w:hint="cs"/>
          <w:rtl/>
        </w:rPr>
      </w:pPr>
    </w:p>
    <w:p w14:paraId="19FC648E" w14:textId="77777777" w:rsidR="00000000" w:rsidRDefault="0080671D">
      <w:pPr>
        <w:pStyle w:val="af1"/>
        <w:rPr>
          <w:rtl/>
        </w:rPr>
      </w:pPr>
      <w:r>
        <w:rPr>
          <w:rtl/>
        </w:rPr>
        <w:t xml:space="preserve">היו"ר ראובן </w:t>
      </w:r>
      <w:r>
        <w:rPr>
          <w:rtl/>
        </w:rPr>
        <w:t>ריבלין:</w:t>
      </w:r>
    </w:p>
    <w:p w14:paraId="02AA5B5B" w14:textId="77777777" w:rsidR="00000000" w:rsidRDefault="0080671D">
      <w:pPr>
        <w:pStyle w:val="a0"/>
        <w:rPr>
          <w:rtl/>
        </w:rPr>
      </w:pPr>
    </w:p>
    <w:p w14:paraId="5C7F5546" w14:textId="77777777" w:rsidR="00000000" w:rsidRDefault="0080671D">
      <w:pPr>
        <w:pStyle w:val="a0"/>
        <w:rPr>
          <w:rFonts w:hint="cs"/>
          <w:rtl/>
        </w:rPr>
      </w:pPr>
      <w:r>
        <w:rPr>
          <w:rFonts w:hint="cs"/>
          <w:rtl/>
        </w:rPr>
        <w:t>חברי הכנסת.</w:t>
      </w:r>
    </w:p>
    <w:p w14:paraId="1BF74683" w14:textId="77777777" w:rsidR="00000000" w:rsidRDefault="0080671D">
      <w:pPr>
        <w:pStyle w:val="a0"/>
        <w:rPr>
          <w:rFonts w:hint="cs"/>
          <w:rtl/>
        </w:rPr>
      </w:pPr>
    </w:p>
    <w:p w14:paraId="7858BF2B" w14:textId="77777777" w:rsidR="00000000" w:rsidRDefault="0080671D">
      <w:pPr>
        <w:pStyle w:val="af0"/>
        <w:rPr>
          <w:rtl/>
        </w:rPr>
      </w:pPr>
      <w:r>
        <w:rPr>
          <w:rFonts w:hint="eastAsia"/>
          <w:rtl/>
        </w:rPr>
        <w:t>יעקב</w:t>
      </w:r>
      <w:r>
        <w:rPr>
          <w:rtl/>
        </w:rPr>
        <w:t xml:space="preserve"> מרגי (ש"ס):</w:t>
      </w:r>
    </w:p>
    <w:p w14:paraId="7FAABB92" w14:textId="77777777" w:rsidR="00000000" w:rsidRDefault="0080671D">
      <w:pPr>
        <w:pStyle w:val="a0"/>
        <w:rPr>
          <w:rFonts w:hint="cs"/>
          <w:rtl/>
        </w:rPr>
      </w:pPr>
    </w:p>
    <w:p w14:paraId="53EAC00E" w14:textId="77777777" w:rsidR="00000000" w:rsidRDefault="0080671D">
      <w:pPr>
        <w:pStyle w:val="a0"/>
        <w:rPr>
          <w:rFonts w:hint="cs"/>
          <w:rtl/>
        </w:rPr>
      </w:pPr>
      <w:r>
        <w:rPr>
          <w:rFonts w:hint="cs"/>
          <w:rtl/>
        </w:rPr>
        <w:t>הוא - - -</w:t>
      </w:r>
    </w:p>
    <w:p w14:paraId="6FD6C834" w14:textId="77777777" w:rsidR="00000000" w:rsidRDefault="0080671D">
      <w:pPr>
        <w:pStyle w:val="a0"/>
        <w:rPr>
          <w:rFonts w:hint="cs"/>
          <w:rtl/>
        </w:rPr>
      </w:pPr>
    </w:p>
    <w:p w14:paraId="1DCB5B0B" w14:textId="77777777" w:rsidR="00000000" w:rsidRDefault="0080671D">
      <w:pPr>
        <w:pStyle w:val="af1"/>
        <w:rPr>
          <w:rtl/>
        </w:rPr>
      </w:pPr>
      <w:r>
        <w:rPr>
          <w:rtl/>
        </w:rPr>
        <w:t>היו"ר ראובן ריבלין:</w:t>
      </w:r>
    </w:p>
    <w:p w14:paraId="1D707B0E" w14:textId="77777777" w:rsidR="00000000" w:rsidRDefault="0080671D">
      <w:pPr>
        <w:pStyle w:val="a0"/>
        <w:rPr>
          <w:rtl/>
        </w:rPr>
      </w:pPr>
    </w:p>
    <w:p w14:paraId="7F2D9B8D" w14:textId="77777777" w:rsidR="00000000" w:rsidRDefault="0080671D">
      <w:pPr>
        <w:pStyle w:val="a0"/>
        <w:rPr>
          <w:rFonts w:hint="cs"/>
          <w:rtl/>
        </w:rPr>
      </w:pPr>
      <w:r>
        <w:rPr>
          <w:rFonts w:hint="cs"/>
          <w:rtl/>
        </w:rPr>
        <w:t>חבר הכנסת מרגי.</w:t>
      </w:r>
    </w:p>
    <w:p w14:paraId="13B57DC4" w14:textId="77777777" w:rsidR="00000000" w:rsidRDefault="0080671D">
      <w:pPr>
        <w:pStyle w:val="a0"/>
        <w:rPr>
          <w:rFonts w:hint="cs"/>
          <w:rtl/>
        </w:rPr>
      </w:pPr>
    </w:p>
    <w:p w14:paraId="34A68053" w14:textId="77777777" w:rsidR="00000000" w:rsidRDefault="0080671D">
      <w:pPr>
        <w:pStyle w:val="af0"/>
        <w:rPr>
          <w:rtl/>
        </w:rPr>
      </w:pPr>
      <w:r>
        <w:rPr>
          <w:rFonts w:hint="eastAsia"/>
          <w:rtl/>
        </w:rPr>
        <w:t>יעקב</w:t>
      </w:r>
      <w:r>
        <w:rPr>
          <w:rtl/>
        </w:rPr>
        <w:t xml:space="preserve"> מרגי (ש"ס):</w:t>
      </w:r>
    </w:p>
    <w:p w14:paraId="7295CBDD" w14:textId="77777777" w:rsidR="00000000" w:rsidRDefault="0080671D">
      <w:pPr>
        <w:pStyle w:val="a0"/>
        <w:rPr>
          <w:rFonts w:hint="cs"/>
          <w:rtl/>
        </w:rPr>
      </w:pPr>
    </w:p>
    <w:p w14:paraId="77BAC3B6" w14:textId="77777777" w:rsidR="00000000" w:rsidRDefault="0080671D">
      <w:pPr>
        <w:pStyle w:val="a0"/>
        <w:rPr>
          <w:rFonts w:hint="cs"/>
          <w:rtl/>
        </w:rPr>
      </w:pPr>
      <w:r>
        <w:rPr>
          <w:rFonts w:hint="cs"/>
          <w:rtl/>
        </w:rPr>
        <w:t>הוא שותף לחוק.</w:t>
      </w:r>
    </w:p>
    <w:p w14:paraId="52F302A5" w14:textId="77777777" w:rsidR="00000000" w:rsidRDefault="0080671D">
      <w:pPr>
        <w:pStyle w:val="a0"/>
        <w:rPr>
          <w:rFonts w:hint="cs"/>
          <w:rtl/>
        </w:rPr>
      </w:pPr>
    </w:p>
    <w:p w14:paraId="4FB95293" w14:textId="77777777" w:rsidR="00000000" w:rsidRDefault="0080671D">
      <w:pPr>
        <w:pStyle w:val="af1"/>
        <w:rPr>
          <w:rtl/>
        </w:rPr>
      </w:pPr>
      <w:r>
        <w:rPr>
          <w:rtl/>
        </w:rPr>
        <w:t>היו"ר ראובן ריבלין:</w:t>
      </w:r>
    </w:p>
    <w:p w14:paraId="13A1BB0E" w14:textId="77777777" w:rsidR="00000000" w:rsidRDefault="0080671D">
      <w:pPr>
        <w:pStyle w:val="a0"/>
        <w:rPr>
          <w:rtl/>
        </w:rPr>
      </w:pPr>
    </w:p>
    <w:p w14:paraId="3E91BFE8" w14:textId="77777777" w:rsidR="00000000" w:rsidRDefault="0080671D">
      <w:pPr>
        <w:pStyle w:val="a0"/>
        <w:rPr>
          <w:rFonts w:hint="cs"/>
          <w:rtl/>
        </w:rPr>
      </w:pPr>
      <w:r>
        <w:rPr>
          <w:rFonts w:hint="cs"/>
          <w:rtl/>
        </w:rPr>
        <w:t>חבר הכנסת מרגי.</w:t>
      </w:r>
    </w:p>
    <w:p w14:paraId="787C0D7B" w14:textId="77777777" w:rsidR="00000000" w:rsidRDefault="0080671D">
      <w:pPr>
        <w:pStyle w:val="a0"/>
        <w:rPr>
          <w:rFonts w:hint="cs"/>
          <w:rtl/>
        </w:rPr>
      </w:pPr>
    </w:p>
    <w:p w14:paraId="4A1E1E98" w14:textId="77777777" w:rsidR="00000000" w:rsidRDefault="0080671D">
      <w:pPr>
        <w:pStyle w:val="a0"/>
        <w:rPr>
          <w:rFonts w:hint="cs"/>
          <w:rtl/>
        </w:rPr>
      </w:pPr>
      <w:r>
        <w:rPr>
          <w:rFonts w:hint="cs"/>
          <w:rtl/>
        </w:rPr>
        <w:t>בבקשה להמשיך.</w:t>
      </w:r>
    </w:p>
    <w:p w14:paraId="00889141" w14:textId="77777777" w:rsidR="00000000" w:rsidRDefault="0080671D">
      <w:pPr>
        <w:pStyle w:val="a0"/>
        <w:rPr>
          <w:rFonts w:hint="cs"/>
          <w:rtl/>
        </w:rPr>
      </w:pPr>
    </w:p>
    <w:p w14:paraId="12390A89" w14:textId="77777777" w:rsidR="00000000" w:rsidRDefault="0080671D">
      <w:pPr>
        <w:pStyle w:val="af0"/>
        <w:rPr>
          <w:rtl/>
        </w:rPr>
      </w:pPr>
      <w:r>
        <w:rPr>
          <w:rFonts w:hint="eastAsia"/>
          <w:rtl/>
        </w:rPr>
        <w:t>יצחק</w:t>
      </w:r>
      <w:r>
        <w:rPr>
          <w:rtl/>
        </w:rPr>
        <w:t xml:space="preserve"> כהן (ש"ס):</w:t>
      </w:r>
    </w:p>
    <w:p w14:paraId="3155EBC9" w14:textId="77777777" w:rsidR="00000000" w:rsidRDefault="0080671D">
      <w:pPr>
        <w:pStyle w:val="a0"/>
        <w:rPr>
          <w:rFonts w:hint="cs"/>
          <w:rtl/>
        </w:rPr>
      </w:pPr>
    </w:p>
    <w:p w14:paraId="48433DF8" w14:textId="77777777" w:rsidR="00000000" w:rsidRDefault="0080671D">
      <w:pPr>
        <w:pStyle w:val="a0"/>
        <w:rPr>
          <w:rFonts w:hint="cs"/>
          <w:rtl/>
        </w:rPr>
      </w:pPr>
      <w:r>
        <w:rPr>
          <w:rFonts w:hint="cs"/>
          <w:rtl/>
        </w:rPr>
        <w:t>- - - יצחק לוי.</w:t>
      </w:r>
    </w:p>
    <w:p w14:paraId="56AD4146" w14:textId="77777777" w:rsidR="00000000" w:rsidRDefault="0080671D">
      <w:pPr>
        <w:pStyle w:val="a0"/>
        <w:rPr>
          <w:rFonts w:hint="cs"/>
          <w:rtl/>
        </w:rPr>
      </w:pPr>
    </w:p>
    <w:p w14:paraId="4FAE0B6C" w14:textId="77777777" w:rsidR="00000000" w:rsidRDefault="0080671D">
      <w:pPr>
        <w:pStyle w:val="af1"/>
        <w:rPr>
          <w:rtl/>
        </w:rPr>
      </w:pPr>
    </w:p>
    <w:p w14:paraId="62F904C6" w14:textId="77777777" w:rsidR="00000000" w:rsidRDefault="0080671D">
      <w:pPr>
        <w:pStyle w:val="af1"/>
        <w:rPr>
          <w:rtl/>
        </w:rPr>
      </w:pPr>
      <w:r>
        <w:rPr>
          <w:rtl/>
        </w:rPr>
        <w:t>היו"ר ראובן ריבלין:</w:t>
      </w:r>
    </w:p>
    <w:p w14:paraId="06391845" w14:textId="77777777" w:rsidR="00000000" w:rsidRDefault="0080671D">
      <w:pPr>
        <w:pStyle w:val="a0"/>
        <w:rPr>
          <w:rtl/>
        </w:rPr>
      </w:pPr>
    </w:p>
    <w:p w14:paraId="5764B79A" w14:textId="77777777" w:rsidR="00000000" w:rsidRDefault="0080671D">
      <w:pPr>
        <w:pStyle w:val="a0"/>
        <w:rPr>
          <w:rFonts w:hint="cs"/>
          <w:rtl/>
        </w:rPr>
      </w:pPr>
      <w:r>
        <w:rPr>
          <w:rFonts w:hint="cs"/>
          <w:rtl/>
        </w:rPr>
        <w:t>חבר הכנסת יצחק כהן.</w:t>
      </w:r>
    </w:p>
    <w:p w14:paraId="4DE4730D" w14:textId="77777777" w:rsidR="00000000" w:rsidRDefault="0080671D">
      <w:pPr>
        <w:pStyle w:val="a0"/>
        <w:rPr>
          <w:rFonts w:hint="cs"/>
          <w:rtl/>
        </w:rPr>
      </w:pPr>
    </w:p>
    <w:p w14:paraId="501E86F9" w14:textId="77777777" w:rsidR="00000000" w:rsidRDefault="0080671D">
      <w:pPr>
        <w:pStyle w:val="af0"/>
        <w:rPr>
          <w:rtl/>
        </w:rPr>
      </w:pPr>
      <w:r>
        <w:rPr>
          <w:rFonts w:hint="eastAsia"/>
          <w:rtl/>
        </w:rPr>
        <w:t>דלי</w:t>
      </w:r>
      <w:r>
        <w:rPr>
          <w:rFonts w:hint="eastAsia"/>
          <w:rtl/>
        </w:rPr>
        <w:t>ה</w:t>
      </w:r>
      <w:r>
        <w:rPr>
          <w:rtl/>
        </w:rPr>
        <w:t xml:space="preserve"> איציק (העבודה-מימד):</w:t>
      </w:r>
    </w:p>
    <w:p w14:paraId="3E2CE2B6" w14:textId="77777777" w:rsidR="00000000" w:rsidRDefault="0080671D">
      <w:pPr>
        <w:pStyle w:val="a0"/>
        <w:rPr>
          <w:rFonts w:hint="cs"/>
          <w:rtl/>
        </w:rPr>
      </w:pPr>
    </w:p>
    <w:p w14:paraId="5B023B4E" w14:textId="77777777" w:rsidR="00000000" w:rsidRDefault="0080671D">
      <w:pPr>
        <w:pStyle w:val="a0"/>
        <w:rPr>
          <w:rFonts w:hint="cs"/>
          <w:rtl/>
        </w:rPr>
      </w:pPr>
      <w:r>
        <w:rPr>
          <w:rFonts w:hint="cs"/>
          <w:rtl/>
        </w:rPr>
        <w:t>איפה יצחק לוי?</w:t>
      </w:r>
    </w:p>
    <w:p w14:paraId="7FA9FB58" w14:textId="77777777" w:rsidR="00000000" w:rsidRDefault="0080671D">
      <w:pPr>
        <w:pStyle w:val="a0"/>
        <w:rPr>
          <w:rFonts w:hint="cs"/>
          <w:rtl/>
        </w:rPr>
      </w:pPr>
    </w:p>
    <w:p w14:paraId="371C6145" w14:textId="77777777" w:rsidR="00000000" w:rsidRDefault="0080671D">
      <w:pPr>
        <w:pStyle w:val="-"/>
        <w:rPr>
          <w:rtl/>
        </w:rPr>
      </w:pPr>
      <w:bookmarkStart w:id="196" w:name="FS000000661T23_06_2004_13_58_45C"/>
      <w:bookmarkEnd w:id="196"/>
      <w:r>
        <w:rPr>
          <w:rtl/>
        </w:rPr>
        <w:t>מזכיר הכנסת אריה האן:</w:t>
      </w:r>
    </w:p>
    <w:p w14:paraId="56CC691C" w14:textId="77777777" w:rsidR="00000000" w:rsidRDefault="0080671D">
      <w:pPr>
        <w:pStyle w:val="a0"/>
        <w:ind w:firstLine="0"/>
        <w:rPr>
          <w:rFonts w:hint="cs"/>
          <w:rtl/>
        </w:rPr>
      </w:pPr>
      <w:r>
        <w:rPr>
          <w:rFonts w:hint="cs"/>
          <w:rtl/>
        </w:rPr>
        <w:t>(קורא בשמות חברי הכנסת)</w:t>
      </w:r>
    </w:p>
    <w:p w14:paraId="7AE9373A" w14:textId="77777777" w:rsidR="00000000" w:rsidRDefault="0080671D">
      <w:pPr>
        <w:pStyle w:val="a0"/>
        <w:rPr>
          <w:rFonts w:hint="cs"/>
          <w:rtl/>
        </w:rPr>
      </w:pPr>
    </w:p>
    <w:p w14:paraId="5FF8A707" w14:textId="77777777" w:rsidR="00000000" w:rsidRDefault="0080671D">
      <w:pPr>
        <w:pStyle w:val="a0"/>
        <w:rPr>
          <w:rFonts w:hint="cs"/>
          <w:rtl/>
        </w:rPr>
      </w:pPr>
      <w:r>
        <w:rPr>
          <w:rFonts w:hint="cs"/>
          <w:rtl/>
        </w:rPr>
        <w:t>אפרים סנה</w:t>
      </w:r>
      <w:r>
        <w:rPr>
          <w:rFonts w:hint="cs"/>
          <w:rtl/>
        </w:rPr>
        <w:tab/>
      </w:r>
      <w:r>
        <w:rPr>
          <w:rFonts w:hint="cs"/>
          <w:rtl/>
        </w:rPr>
        <w:tab/>
        <w:t>- בעד</w:t>
      </w:r>
    </w:p>
    <w:p w14:paraId="612C943A" w14:textId="77777777" w:rsidR="00000000" w:rsidRDefault="0080671D">
      <w:pPr>
        <w:pStyle w:val="a0"/>
        <w:rPr>
          <w:rFonts w:hint="cs"/>
          <w:rtl/>
        </w:rPr>
      </w:pPr>
      <w:r>
        <w:rPr>
          <w:rFonts w:hint="cs"/>
          <w:rtl/>
        </w:rPr>
        <w:t>גדעון סער</w:t>
      </w:r>
      <w:r>
        <w:rPr>
          <w:rFonts w:hint="cs"/>
          <w:rtl/>
        </w:rPr>
        <w:tab/>
      </w:r>
      <w:r>
        <w:rPr>
          <w:rFonts w:hint="cs"/>
          <w:rtl/>
        </w:rPr>
        <w:tab/>
        <w:t>- נגד</w:t>
      </w:r>
    </w:p>
    <w:p w14:paraId="063F695D" w14:textId="77777777" w:rsidR="00000000" w:rsidRDefault="0080671D">
      <w:pPr>
        <w:pStyle w:val="a0"/>
        <w:rPr>
          <w:rFonts w:hint="cs"/>
          <w:rtl/>
        </w:rPr>
      </w:pPr>
      <w:r>
        <w:rPr>
          <w:rFonts w:hint="cs"/>
          <w:rtl/>
        </w:rPr>
        <w:t>גדעון עזרא</w:t>
      </w:r>
      <w:r>
        <w:rPr>
          <w:rFonts w:hint="cs"/>
          <w:rtl/>
        </w:rPr>
        <w:tab/>
      </w:r>
      <w:r>
        <w:rPr>
          <w:rFonts w:hint="cs"/>
          <w:rtl/>
        </w:rPr>
        <w:tab/>
        <w:t>- נגד</w:t>
      </w:r>
    </w:p>
    <w:p w14:paraId="49B9C4AA" w14:textId="77777777" w:rsidR="00000000" w:rsidRDefault="0080671D">
      <w:pPr>
        <w:pStyle w:val="a0"/>
        <w:rPr>
          <w:rFonts w:hint="cs"/>
          <w:rtl/>
        </w:rPr>
      </w:pPr>
      <w:r>
        <w:rPr>
          <w:rFonts w:hint="cs"/>
          <w:rtl/>
        </w:rPr>
        <w:t>מל פולישוק-בלוך</w:t>
      </w:r>
      <w:r>
        <w:rPr>
          <w:rFonts w:hint="cs"/>
          <w:rtl/>
        </w:rPr>
        <w:tab/>
      </w:r>
      <w:r>
        <w:rPr>
          <w:rFonts w:hint="cs"/>
          <w:rtl/>
        </w:rPr>
        <w:tab/>
        <w:t>- נגד</w:t>
      </w:r>
    </w:p>
    <w:p w14:paraId="76BA8A37" w14:textId="77777777" w:rsidR="00000000" w:rsidRDefault="0080671D">
      <w:pPr>
        <w:pStyle w:val="a0"/>
        <w:rPr>
          <w:rFonts w:hint="cs"/>
          <w:rtl/>
        </w:rPr>
      </w:pPr>
      <w:r>
        <w:rPr>
          <w:rFonts w:hint="cs"/>
          <w:rtl/>
        </w:rPr>
        <w:t>אברהם פורז</w:t>
      </w:r>
      <w:r>
        <w:rPr>
          <w:rFonts w:hint="cs"/>
          <w:rtl/>
        </w:rPr>
        <w:tab/>
      </w:r>
      <w:r>
        <w:rPr>
          <w:rFonts w:hint="cs"/>
          <w:rtl/>
        </w:rPr>
        <w:tab/>
        <w:t>- נגד</w:t>
      </w:r>
    </w:p>
    <w:p w14:paraId="6D5565BA" w14:textId="77777777" w:rsidR="00000000" w:rsidRDefault="0080671D">
      <w:pPr>
        <w:pStyle w:val="a0"/>
        <w:rPr>
          <w:rFonts w:hint="cs"/>
          <w:rtl/>
        </w:rPr>
      </w:pPr>
      <w:r>
        <w:rPr>
          <w:rFonts w:hint="cs"/>
          <w:rtl/>
        </w:rPr>
        <w:t>אופיר פינס-פז</w:t>
      </w:r>
      <w:r>
        <w:rPr>
          <w:rFonts w:hint="cs"/>
          <w:rtl/>
        </w:rPr>
        <w:tab/>
      </w:r>
      <w:r>
        <w:rPr>
          <w:rFonts w:hint="cs"/>
          <w:rtl/>
        </w:rPr>
        <w:tab/>
        <w:t>- בעד</w:t>
      </w:r>
    </w:p>
    <w:p w14:paraId="002C7341" w14:textId="77777777" w:rsidR="00000000" w:rsidRDefault="0080671D">
      <w:pPr>
        <w:pStyle w:val="a0"/>
        <w:rPr>
          <w:rFonts w:hint="cs"/>
          <w:rtl/>
        </w:rPr>
      </w:pPr>
      <w:r>
        <w:rPr>
          <w:rFonts w:hint="cs"/>
          <w:rtl/>
        </w:rPr>
        <w:t>גילה פינקלשטיין</w:t>
      </w:r>
      <w:r>
        <w:rPr>
          <w:rFonts w:hint="cs"/>
          <w:rtl/>
        </w:rPr>
        <w:tab/>
      </w:r>
      <w:r>
        <w:rPr>
          <w:rFonts w:hint="cs"/>
          <w:rtl/>
        </w:rPr>
        <w:tab/>
        <w:t>- נגד</w:t>
      </w:r>
    </w:p>
    <w:p w14:paraId="444E40A2" w14:textId="77777777" w:rsidR="00000000" w:rsidRDefault="0080671D">
      <w:pPr>
        <w:pStyle w:val="a0"/>
        <w:rPr>
          <w:rFonts w:hint="cs"/>
          <w:rtl/>
        </w:rPr>
      </w:pPr>
      <w:r>
        <w:rPr>
          <w:rFonts w:hint="cs"/>
          <w:rtl/>
        </w:rPr>
        <w:t>מאיר פרוש</w:t>
      </w:r>
      <w:r>
        <w:rPr>
          <w:rFonts w:hint="cs"/>
          <w:rtl/>
        </w:rPr>
        <w:tab/>
      </w:r>
      <w:r>
        <w:rPr>
          <w:rFonts w:hint="cs"/>
          <w:rtl/>
        </w:rPr>
        <w:tab/>
        <w:t>- בעד</w:t>
      </w:r>
    </w:p>
    <w:p w14:paraId="09124D4A" w14:textId="77777777" w:rsidR="00000000" w:rsidRDefault="0080671D">
      <w:pPr>
        <w:pStyle w:val="a0"/>
        <w:rPr>
          <w:rFonts w:hint="cs"/>
          <w:rtl/>
        </w:rPr>
      </w:pPr>
    </w:p>
    <w:p w14:paraId="1E2BC7DB" w14:textId="77777777" w:rsidR="00000000" w:rsidRDefault="0080671D">
      <w:pPr>
        <w:pStyle w:val="af0"/>
        <w:rPr>
          <w:rtl/>
        </w:rPr>
      </w:pPr>
      <w:r>
        <w:rPr>
          <w:rFonts w:hint="eastAsia"/>
          <w:rtl/>
        </w:rPr>
        <w:t>דליה</w:t>
      </w:r>
      <w:r>
        <w:rPr>
          <w:rtl/>
        </w:rPr>
        <w:t xml:space="preserve"> איציק (הע</w:t>
      </w:r>
      <w:r>
        <w:rPr>
          <w:rtl/>
        </w:rPr>
        <w:t>בודה-מימד):</w:t>
      </w:r>
    </w:p>
    <w:p w14:paraId="109EEA56" w14:textId="77777777" w:rsidR="00000000" w:rsidRDefault="0080671D">
      <w:pPr>
        <w:pStyle w:val="a0"/>
        <w:rPr>
          <w:rFonts w:hint="cs"/>
          <w:rtl/>
        </w:rPr>
      </w:pPr>
    </w:p>
    <w:p w14:paraId="3B90AD8C" w14:textId="77777777" w:rsidR="00000000" w:rsidRDefault="0080671D">
      <w:pPr>
        <w:pStyle w:val="a0"/>
        <w:rPr>
          <w:rFonts w:hint="cs"/>
          <w:rtl/>
        </w:rPr>
      </w:pPr>
      <w:r>
        <w:rPr>
          <w:rFonts w:hint="cs"/>
          <w:rtl/>
        </w:rPr>
        <w:t>גילה פינקלשטיין - צדקת.</w:t>
      </w:r>
    </w:p>
    <w:p w14:paraId="385EB890" w14:textId="77777777" w:rsidR="00000000" w:rsidRDefault="0080671D">
      <w:pPr>
        <w:pStyle w:val="a0"/>
        <w:rPr>
          <w:rFonts w:hint="cs"/>
          <w:rtl/>
        </w:rPr>
      </w:pPr>
    </w:p>
    <w:p w14:paraId="24DB4AF3" w14:textId="77777777" w:rsidR="00000000" w:rsidRDefault="0080671D">
      <w:pPr>
        <w:pStyle w:val="af0"/>
        <w:rPr>
          <w:rtl/>
        </w:rPr>
      </w:pPr>
      <w:r>
        <w:rPr>
          <w:rFonts w:hint="eastAsia"/>
          <w:rtl/>
        </w:rPr>
        <w:t>יצחק</w:t>
      </w:r>
      <w:r>
        <w:rPr>
          <w:rtl/>
        </w:rPr>
        <w:t xml:space="preserve"> כהן (ש"ס):</w:t>
      </w:r>
    </w:p>
    <w:p w14:paraId="0BD70F91" w14:textId="77777777" w:rsidR="00000000" w:rsidRDefault="0080671D">
      <w:pPr>
        <w:pStyle w:val="a0"/>
        <w:rPr>
          <w:rFonts w:hint="cs"/>
          <w:rtl/>
        </w:rPr>
      </w:pPr>
    </w:p>
    <w:p w14:paraId="547CE57F" w14:textId="77777777" w:rsidR="00000000" w:rsidRDefault="0080671D">
      <w:pPr>
        <w:pStyle w:val="a0"/>
        <w:rPr>
          <w:rFonts w:hint="cs"/>
          <w:rtl/>
        </w:rPr>
      </w:pPr>
      <w:r>
        <w:rPr>
          <w:rFonts w:hint="cs"/>
          <w:rtl/>
        </w:rPr>
        <w:t>- - -</w:t>
      </w:r>
    </w:p>
    <w:p w14:paraId="567D1F56" w14:textId="77777777" w:rsidR="00000000" w:rsidRDefault="0080671D">
      <w:pPr>
        <w:pStyle w:val="a0"/>
        <w:rPr>
          <w:rFonts w:hint="cs"/>
          <w:rtl/>
        </w:rPr>
      </w:pPr>
    </w:p>
    <w:p w14:paraId="19281D28" w14:textId="77777777" w:rsidR="00000000" w:rsidRDefault="0080671D">
      <w:pPr>
        <w:pStyle w:val="af1"/>
        <w:rPr>
          <w:rtl/>
        </w:rPr>
      </w:pPr>
      <w:r>
        <w:rPr>
          <w:rtl/>
        </w:rPr>
        <w:t>היו"ר ראובן ריבלין:</w:t>
      </w:r>
    </w:p>
    <w:p w14:paraId="32F34520" w14:textId="77777777" w:rsidR="00000000" w:rsidRDefault="0080671D">
      <w:pPr>
        <w:pStyle w:val="a0"/>
        <w:rPr>
          <w:rtl/>
        </w:rPr>
      </w:pPr>
    </w:p>
    <w:p w14:paraId="39AF9BF1" w14:textId="77777777" w:rsidR="00000000" w:rsidRDefault="0080671D">
      <w:pPr>
        <w:pStyle w:val="a0"/>
        <w:rPr>
          <w:rFonts w:hint="cs"/>
          <w:rtl/>
        </w:rPr>
      </w:pPr>
      <w:r>
        <w:rPr>
          <w:rFonts w:hint="cs"/>
          <w:rtl/>
        </w:rPr>
        <w:t>חבר הכנסת יצחק כהן, זו הפעם האחרונה שאדוני מפריע. אני מודיע לו שזו הפעם האחרונה שאדוני מפריע.</w:t>
      </w:r>
    </w:p>
    <w:p w14:paraId="20FE32B0" w14:textId="77777777" w:rsidR="00000000" w:rsidRDefault="0080671D">
      <w:pPr>
        <w:pStyle w:val="a0"/>
        <w:rPr>
          <w:rFonts w:hint="cs"/>
          <w:rtl/>
        </w:rPr>
      </w:pPr>
    </w:p>
    <w:p w14:paraId="52EB3E03" w14:textId="77777777" w:rsidR="00000000" w:rsidRDefault="0080671D">
      <w:pPr>
        <w:pStyle w:val="af0"/>
        <w:rPr>
          <w:rtl/>
        </w:rPr>
      </w:pPr>
      <w:r>
        <w:rPr>
          <w:rFonts w:hint="eastAsia"/>
          <w:rtl/>
        </w:rPr>
        <w:t>קריאה</w:t>
      </w:r>
      <w:r>
        <w:rPr>
          <w:rtl/>
        </w:rPr>
        <w:t>:</w:t>
      </w:r>
    </w:p>
    <w:p w14:paraId="25B6DC26" w14:textId="77777777" w:rsidR="00000000" w:rsidRDefault="0080671D">
      <w:pPr>
        <w:pStyle w:val="a0"/>
        <w:rPr>
          <w:rFonts w:hint="cs"/>
          <w:rtl/>
        </w:rPr>
      </w:pPr>
    </w:p>
    <w:p w14:paraId="73285639" w14:textId="77777777" w:rsidR="00000000" w:rsidRDefault="0080671D">
      <w:pPr>
        <w:pStyle w:val="a0"/>
        <w:rPr>
          <w:rFonts w:hint="cs"/>
          <w:rtl/>
        </w:rPr>
      </w:pPr>
      <w:r>
        <w:rPr>
          <w:rFonts w:hint="cs"/>
          <w:rtl/>
        </w:rPr>
        <w:t>- - -</w:t>
      </w:r>
    </w:p>
    <w:p w14:paraId="6D80C04A" w14:textId="77777777" w:rsidR="00000000" w:rsidRDefault="0080671D">
      <w:pPr>
        <w:pStyle w:val="a0"/>
        <w:rPr>
          <w:rFonts w:hint="cs"/>
          <w:rtl/>
        </w:rPr>
      </w:pPr>
    </w:p>
    <w:p w14:paraId="7F5DD32F" w14:textId="77777777" w:rsidR="00000000" w:rsidRDefault="0080671D">
      <w:pPr>
        <w:pStyle w:val="af1"/>
        <w:rPr>
          <w:rtl/>
        </w:rPr>
      </w:pPr>
    </w:p>
    <w:p w14:paraId="4D7BBF77" w14:textId="77777777" w:rsidR="00000000" w:rsidRDefault="0080671D">
      <w:pPr>
        <w:pStyle w:val="af1"/>
        <w:rPr>
          <w:rtl/>
        </w:rPr>
      </w:pPr>
      <w:r>
        <w:rPr>
          <w:rtl/>
        </w:rPr>
        <w:t>היו"ר ראובן ריבלין:</w:t>
      </w:r>
    </w:p>
    <w:p w14:paraId="1F6D08C8" w14:textId="77777777" w:rsidR="00000000" w:rsidRDefault="0080671D">
      <w:pPr>
        <w:pStyle w:val="a0"/>
        <w:rPr>
          <w:rtl/>
        </w:rPr>
      </w:pPr>
    </w:p>
    <w:p w14:paraId="34F69E40" w14:textId="77777777" w:rsidR="00000000" w:rsidRDefault="0080671D">
      <w:pPr>
        <w:pStyle w:val="a0"/>
        <w:rPr>
          <w:rFonts w:hint="cs"/>
          <w:rtl/>
        </w:rPr>
      </w:pPr>
      <w:r>
        <w:rPr>
          <w:rFonts w:hint="cs"/>
          <w:rtl/>
        </w:rPr>
        <w:t>רבותי הסדרנים, להיות מוכנים. אני לא אומר.</w:t>
      </w:r>
    </w:p>
    <w:p w14:paraId="7421BC90" w14:textId="77777777" w:rsidR="00000000" w:rsidRDefault="0080671D">
      <w:pPr>
        <w:pStyle w:val="a0"/>
        <w:rPr>
          <w:rFonts w:hint="cs"/>
          <w:rtl/>
        </w:rPr>
      </w:pPr>
    </w:p>
    <w:p w14:paraId="4D4BCCCF" w14:textId="77777777" w:rsidR="00000000" w:rsidRDefault="0080671D">
      <w:pPr>
        <w:pStyle w:val="-"/>
        <w:rPr>
          <w:rtl/>
        </w:rPr>
      </w:pPr>
      <w:bookmarkStart w:id="197" w:name="FS000000661T23_06_2004_14_01_48C"/>
      <w:bookmarkEnd w:id="197"/>
      <w:r>
        <w:rPr>
          <w:rtl/>
        </w:rPr>
        <w:t>מזכיר הכנסת אריה האן:</w:t>
      </w:r>
    </w:p>
    <w:p w14:paraId="6FFCFBA3" w14:textId="77777777" w:rsidR="00000000" w:rsidRDefault="0080671D">
      <w:pPr>
        <w:pStyle w:val="a0"/>
        <w:ind w:firstLine="0"/>
        <w:rPr>
          <w:rFonts w:hint="cs"/>
          <w:rtl/>
        </w:rPr>
      </w:pPr>
      <w:r>
        <w:rPr>
          <w:rFonts w:hint="cs"/>
          <w:rtl/>
        </w:rPr>
        <w:t>(קורא בשמות חברי הכנסת)</w:t>
      </w:r>
    </w:p>
    <w:p w14:paraId="574E7F45" w14:textId="77777777" w:rsidR="00000000" w:rsidRDefault="0080671D">
      <w:pPr>
        <w:pStyle w:val="a0"/>
        <w:rPr>
          <w:rFonts w:hint="cs"/>
          <w:rtl/>
        </w:rPr>
      </w:pPr>
    </w:p>
    <w:p w14:paraId="797558FF" w14:textId="77777777" w:rsidR="00000000" w:rsidRDefault="0080671D">
      <w:pPr>
        <w:pStyle w:val="a0"/>
        <w:rPr>
          <w:rFonts w:hint="cs"/>
          <w:rtl/>
        </w:rPr>
      </w:pPr>
      <w:r>
        <w:rPr>
          <w:rFonts w:hint="cs"/>
          <w:rtl/>
        </w:rPr>
        <w:t>יוסף פריצקי</w:t>
      </w:r>
      <w:r>
        <w:rPr>
          <w:rFonts w:hint="cs"/>
          <w:rtl/>
        </w:rPr>
        <w:tab/>
      </w:r>
      <w:r>
        <w:rPr>
          <w:rFonts w:hint="cs"/>
          <w:rtl/>
        </w:rPr>
        <w:tab/>
        <w:t>- אינו נוכח</w:t>
      </w:r>
    </w:p>
    <w:p w14:paraId="25E43429" w14:textId="77777777" w:rsidR="00000000" w:rsidRDefault="0080671D">
      <w:pPr>
        <w:pStyle w:val="a0"/>
        <w:rPr>
          <w:rFonts w:hint="cs"/>
          <w:rtl/>
        </w:rPr>
      </w:pPr>
      <w:r>
        <w:rPr>
          <w:rFonts w:hint="cs"/>
          <w:rtl/>
        </w:rPr>
        <w:t>שמעון פרס</w:t>
      </w:r>
      <w:r>
        <w:rPr>
          <w:rFonts w:hint="cs"/>
          <w:rtl/>
        </w:rPr>
        <w:tab/>
      </w:r>
      <w:r>
        <w:rPr>
          <w:rFonts w:hint="cs"/>
          <w:rtl/>
        </w:rPr>
        <w:tab/>
        <w:t>- בעד</w:t>
      </w:r>
    </w:p>
    <w:p w14:paraId="3EB1D6BF" w14:textId="77777777" w:rsidR="00000000" w:rsidRDefault="0080671D">
      <w:pPr>
        <w:pStyle w:val="a0"/>
        <w:rPr>
          <w:rFonts w:hint="cs"/>
          <w:rtl/>
        </w:rPr>
      </w:pPr>
      <w:r>
        <w:rPr>
          <w:rFonts w:hint="cs"/>
          <w:rtl/>
        </w:rPr>
        <w:t>יאיר פרץ</w:t>
      </w:r>
      <w:r>
        <w:rPr>
          <w:rFonts w:hint="cs"/>
          <w:rtl/>
        </w:rPr>
        <w:tab/>
      </w:r>
      <w:r>
        <w:rPr>
          <w:rFonts w:hint="cs"/>
          <w:rtl/>
        </w:rPr>
        <w:tab/>
        <w:t>- בעד</w:t>
      </w:r>
    </w:p>
    <w:p w14:paraId="47882CA9" w14:textId="77777777" w:rsidR="00000000" w:rsidRDefault="0080671D">
      <w:pPr>
        <w:pStyle w:val="a0"/>
        <w:rPr>
          <w:rFonts w:hint="cs"/>
          <w:rtl/>
        </w:rPr>
      </w:pPr>
      <w:r>
        <w:rPr>
          <w:rFonts w:hint="cs"/>
          <w:rtl/>
        </w:rPr>
        <w:t>עמיר פרץ</w:t>
      </w:r>
      <w:r>
        <w:rPr>
          <w:rFonts w:hint="cs"/>
          <w:rtl/>
        </w:rPr>
        <w:tab/>
      </w:r>
      <w:r>
        <w:rPr>
          <w:rFonts w:hint="cs"/>
          <w:rtl/>
        </w:rPr>
        <w:tab/>
        <w:t>- בעד</w:t>
      </w:r>
    </w:p>
    <w:p w14:paraId="4E262FFA" w14:textId="77777777" w:rsidR="00000000" w:rsidRDefault="0080671D">
      <w:pPr>
        <w:pStyle w:val="a0"/>
        <w:rPr>
          <w:rFonts w:hint="cs"/>
          <w:rtl/>
        </w:rPr>
      </w:pPr>
      <w:r>
        <w:rPr>
          <w:rFonts w:hint="cs"/>
          <w:rtl/>
        </w:rPr>
        <w:t>איוב קרא</w:t>
      </w:r>
      <w:r>
        <w:rPr>
          <w:rFonts w:hint="cs"/>
          <w:rtl/>
        </w:rPr>
        <w:tab/>
      </w:r>
      <w:r>
        <w:rPr>
          <w:rFonts w:hint="cs"/>
          <w:rtl/>
        </w:rPr>
        <w:tab/>
        <w:t>- נגד</w:t>
      </w:r>
    </w:p>
    <w:p w14:paraId="2A0B68D5" w14:textId="77777777" w:rsidR="00000000" w:rsidRDefault="0080671D">
      <w:pPr>
        <w:pStyle w:val="a0"/>
        <w:rPr>
          <w:rFonts w:hint="cs"/>
          <w:rtl/>
        </w:rPr>
      </w:pPr>
      <w:r>
        <w:rPr>
          <w:rFonts w:hint="cs"/>
          <w:rtl/>
        </w:rPr>
        <w:t>אברהם רביץ</w:t>
      </w:r>
      <w:r>
        <w:rPr>
          <w:rFonts w:hint="cs"/>
          <w:rtl/>
        </w:rPr>
        <w:tab/>
      </w:r>
      <w:r>
        <w:rPr>
          <w:rFonts w:hint="cs"/>
          <w:rtl/>
        </w:rPr>
        <w:tab/>
        <w:t>- בעד</w:t>
      </w:r>
    </w:p>
    <w:p w14:paraId="12C17325" w14:textId="77777777" w:rsidR="00000000" w:rsidRDefault="0080671D">
      <w:pPr>
        <w:pStyle w:val="a0"/>
        <w:rPr>
          <w:rFonts w:hint="cs"/>
          <w:rtl/>
        </w:rPr>
      </w:pPr>
      <w:r>
        <w:rPr>
          <w:rFonts w:hint="cs"/>
          <w:rtl/>
        </w:rPr>
        <w:t>ראובן ריבלין</w:t>
      </w:r>
      <w:r>
        <w:rPr>
          <w:rFonts w:hint="cs"/>
          <w:rtl/>
        </w:rPr>
        <w:tab/>
      </w:r>
      <w:r>
        <w:rPr>
          <w:rFonts w:hint="cs"/>
          <w:rtl/>
        </w:rPr>
        <w:tab/>
        <w:t>- נגד</w:t>
      </w:r>
    </w:p>
    <w:p w14:paraId="226B1C06" w14:textId="77777777" w:rsidR="00000000" w:rsidRDefault="0080671D">
      <w:pPr>
        <w:pStyle w:val="a0"/>
        <w:rPr>
          <w:rFonts w:hint="cs"/>
          <w:rtl/>
        </w:rPr>
      </w:pPr>
      <w:r>
        <w:rPr>
          <w:rFonts w:hint="cs"/>
          <w:rtl/>
        </w:rPr>
        <w:t>חיים רמון</w:t>
      </w:r>
      <w:r>
        <w:rPr>
          <w:rFonts w:hint="cs"/>
          <w:rtl/>
        </w:rPr>
        <w:tab/>
      </w:r>
      <w:r>
        <w:rPr>
          <w:rFonts w:hint="cs"/>
          <w:rtl/>
        </w:rPr>
        <w:tab/>
        <w:t>- בעד</w:t>
      </w:r>
    </w:p>
    <w:p w14:paraId="021ED3E5" w14:textId="77777777" w:rsidR="00000000" w:rsidRDefault="0080671D">
      <w:pPr>
        <w:pStyle w:val="a0"/>
        <w:rPr>
          <w:rFonts w:hint="cs"/>
          <w:rtl/>
        </w:rPr>
      </w:pPr>
      <w:r>
        <w:rPr>
          <w:rFonts w:hint="cs"/>
          <w:rtl/>
        </w:rPr>
        <w:t>אהוד רצאבי</w:t>
      </w:r>
      <w:r>
        <w:rPr>
          <w:rFonts w:hint="cs"/>
          <w:rtl/>
        </w:rPr>
        <w:tab/>
      </w:r>
      <w:r>
        <w:rPr>
          <w:rFonts w:hint="cs"/>
          <w:rtl/>
        </w:rPr>
        <w:tab/>
        <w:t>- נגד</w:t>
      </w:r>
    </w:p>
    <w:p w14:paraId="73B3B721" w14:textId="77777777" w:rsidR="00000000" w:rsidRDefault="0080671D">
      <w:pPr>
        <w:pStyle w:val="a0"/>
        <w:rPr>
          <w:rFonts w:hint="cs"/>
          <w:rtl/>
        </w:rPr>
      </w:pPr>
      <w:r>
        <w:rPr>
          <w:rFonts w:hint="cs"/>
          <w:rtl/>
        </w:rPr>
        <w:t>מיכאל רצון</w:t>
      </w:r>
      <w:r>
        <w:rPr>
          <w:rFonts w:hint="cs"/>
          <w:rtl/>
        </w:rPr>
        <w:tab/>
      </w:r>
      <w:r>
        <w:rPr>
          <w:rFonts w:hint="cs"/>
          <w:rtl/>
        </w:rPr>
        <w:tab/>
        <w:t>- נגד</w:t>
      </w:r>
    </w:p>
    <w:p w14:paraId="50855D02" w14:textId="77777777" w:rsidR="00000000" w:rsidRDefault="0080671D">
      <w:pPr>
        <w:pStyle w:val="a0"/>
        <w:rPr>
          <w:rFonts w:hint="cs"/>
          <w:rtl/>
        </w:rPr>
      </w:pPr>
      <w:r>
        <w:rPr>
          <w:rFonts w:hint="cs"/>
          <w:rtl/>
        </w:rPr>
        <w:t>אברהם בייגה שוחט</w:t>
      </w:r>
      <w:r>
        <w:rPr>
          <w:rFonts w:hint="cs"/>
          <w:rtl/>
        </w:rPr>
        <w:tab/>
        <w:t>- בעד</w:t>
      </w:r>
    </w:p>
    <w:p w14:paraId="274DF569" w14:textId="77777777" w:rsidR="00000000" w:rsidRDefault="0080671D">
      <w:pPr>
        <w:pStyle w:val="a0"/>
        <w:rPr>
          <w:rFonts w:hint="cs"/>
          <w:rtl/>
        </w:rPr>
      </w:pPr>
      <w:r>
        <w:rPr>
          <w:rFonts w:hint="cs"/>
          <w:rtl/>
        </w:rPr>
        <w:t>יוב</w:t>
      </w:r>
      <w:r>
        <w:rPr>
          <w:rFonts w:hint="cs"/>
          <w:rtl/>
        </w:rPr>
        <w:t>ל שטייניץ</w:t>
      </w:r>
      <w:r>
        <w:rPr>
          <w:rFonts w:hint="cs"/>
          <w:rtl/>
        </w:rPr>
        <w:tab/>
      </w:r>
      <w:r>
        <w:rPr>
          <w:rFonts w:hint="cs"/>
          <w:rtl/>
        </w:rPr>
        <w:tab/>
        <w:t>- נגד</w:t>
      </w:r>
    </w:p>
    <w:p w14:paraId="74CC9542" w14:textId="77777777" w:rsidR="00000000" w:rsidRDefault="0080671D">
      <w:pPr>
        <w:pStyle w:val="a0"/>
        <w:rPr>
          <w:rFonts w:hint="cs"/>
          <w:rtl/>
        </w:rPr>
      </w:pPr>
      <w:r>
        <w:rPr>
          <w:rFonts w:hint="cs"/>
          <w:rtl/>
        </w:rPr>
        <w:t>מאיר שטרית</w:t>
      </w:r>
      <w:r>
        <w:rPr>
          <w:rFonts w:hint="cs"/>
          <w:rtl/>
        </w:rPr>
        <w:tab/>
      </w:r>
      <w:r>
        <w:rPr>
          <w:rFonts w:hint="cs"/>
          <w:rtl/>
        </w:rPr>
        <w:tab/>
        <w:t>- נגד</w:t>
      </w:r>
    </w:p>
    <w:p w14:paraId="6786F631" w14:textId="77777777" w:rsidR="00000000" w:rsidRDefault="0080671D">
      <w:pPr>
        <w:pStyle w:val="a0"/>
        <w:rPr>
          <w:rFonts w:hint="cs"/>
          <w:rtl/>
        </w:rPr>
      </w:pPr>
      <w:r>
        <w:rPr>
          <w:rFonts w:hint="cs"/>
          <w:rtl/>
        </w:rPr>
        <w:t>יורי שטרן</w:t>
      </w:r>
      <w:r>
        <w:rPr>
          <w:rFonts w:hint="cs"/>
          <w:rtl/>
        </w:rPr>
        <w:tab/>
      </w:r>
      <w:r>
        <w:rPr>
          <w:rFonts w:hint="cs"/>
          <w:rtl/>
        </w:rPr>
        <w:tab/>
        <w:t>- אינו נוכח</w:t>
      </w:r>
    </w:p>
    <w:p w14:paraId="3F9FA153" w14:textId="77777777" w:rsidR="00000000" w:rsidRDefault="0080671D">
      <w:pPr>
        <w:pStyle w:val="a0"/>
        <w:rPr>
          <w:rFonts w:hint="cs"/>
          <w:rtl/>
        </w:rPr>
      </w:pPr>
      <w:r>
        <w:rPr>
          <w:rFonts w:hint="cs"/>
          <w:rtl/>
        </w:rPr>
        <w:t>אילן שלגי</w:t>
      </w:r>
      <w:r>
        <w:rPr>
          <w:rFonts w:hint="cs"/>
          <w:rtl/>
        </w:rPr>
        <w:tab/>
      </w:r>
      <w:r>
        <w:rPr>
          <w:rFonts w:hint="cs"/>
          <w:rtl/>
        </w:rPr>
        <w:tab/>
        <w:t>- אינו נוכח</w:t>
      </w:r>
    </w:p>
    <w:p w14:paraId="69FCB9BA" w14:textId="77777777" w:rsidR="00000000" w:rsidRDefault="0080671D">
      <w:pPr>
        <w:pStyle w:val="a0"/>
        <w:rPr>
          <w:rFonts w:hint="cs"/>
          <w:rtl/>
        </w:rPr>
      </w:pPr>
      <w:r>
        <w:rPr>
          <w:rFonts w:hint="cs"/>
          <w:rtl/>
        </w:rPr>
        <w:t>סילבן שלום</w:t>
      </w:r>
      <w:r>
        <w:rPr>
          <w:rFonts w:hint="cs"/>
          <w:rtl/>
        </w:rPr>
        <w:tab/>
      </w:r>
      <w:r>
        <w:rPr>
          <w:rFonts w:hint="cs"/>
          <w:rtl/>
        </w:rPr>
        <w:tab/>
        <w:t>- אינו נוכח</w:t>
      </w:r>
    </w:p>
    <w:p w14:paraId="1F6E06D7" w14:textId="77777777" w:rsidR="00000000" w:rsidRDefault="0080671D">
      <w:pPr>
        <w:pStyle w:val="a0"/>
        <w:rPr>
          <w:rFonts w:hint="cs"/>
          <w:rtl/>
        </w:rPr>
      </w:pPr>
      <w:r>
        <w:rPr>
          <w:rFonts w:hint="cs"/>
          <w:rtl/>
        </w:rPr>
        <w:t>שלום שמחון</w:t>
      </w:r>
      <w:r>
        <w:rPr>
          <w:rFonts w:hint="cs"/>
          <w:rtl/>
        </w:rPr>
        <w:tab/>
      </w:r>
      <w:r>
        <w:rPr>
          <w:rFonts w:hint="cs"/>
          <w:rtl/>
        </w:rPr>
        <w:tab/>
        <w:t>- בעד</w:t>
      </w:r>
    </w:p>
    <w:p w14:paraId="5B0919A8" w14:textId="77777777" w:rsidR="00000000" w:rsidRDefault="0080671D">
      <w:pPr>
        <w:pStyle w:val="a0"/>
        <w:rPr>
          <w:rFonts w:hint="cs"/>
          <w:rtl/>
        </w:rPr>
      </w:pPr>
      <w:r>
        <w:rPr>
          <w:rFonts w:hint="cs"/>
          <w:rtl/>
        </w:rPr>
        <w:t>אריאל שרון</w:t>
      </w:r>
      <w:r>
        <w:rPr>
          <w:rFonts w:hint="cs"/>
          <w:rtl/>
        </w:rPr>
        <w:tab/>
      </w:r>
      <w:r>
        <w:rPr>
          <w:rFonts w:hint="cs"/>
          <w:rtl/>
        </w:rPr>
        <w:tab/>
        <w:t>- נגד</w:t>
      </w:r>
    </w:p>
    <w:p w14:paraId="072A1AAD" w14:textId="77777777" w:rsidR="00000000" w:rsidRDefault="0080671D">
      <w:pPr>
        <w:pStyle w:val="a0"/>
        <w:rPr>
          <w:rFonts w:hint="cs"/>
          <w:rtl/>
        </w:rPr>
      </w:pPr>
      <w:r>
        <w:rPr>
          <w:rFonts w:hint="cs"/>
          <w:rtl/>
        </w:rPr>
        <w:t>עמרי שרון</w:t>
      </w:r>
      <w:r>
        <w:rPr>
          <w:rFonts w:hint="cs"/>
          <w:rtl/>
        </w:rPr>
        <w:tab/>
      </w:r>
      <w:r>
        <w:rPr>
          <w:rFonts w:hint="cs"/>
          <w:rtl/>
        </w:rPr>
        <w:tab/>
        <w:t>- נגד</w:t>
      </w:r>
    </w:p>
    <w:p w14:paraId="754E0DC0" w14:textId="77777777" w:rsidR="00000000" w:rsidRDefault="0080671D">
      <w:pPr>
        <w:pStyle w:val="a0"/>
        <w:rPr>
          <w:rFonts w:hint="cs"/>
          <w:rtl/>
        </w:rPr>
      </w:pPr>
      <w:r>
        <w:rPr>
          <w:rFonts w:hint="cs"/>
          <w:rtl/>
        </w:rPr>
        <w:t>יוסי שריד</w:t>
      </w:r>
      <w:r>
        <w:rPr>
          <w:rFonts w:hint="cs"/>
          <w:rtl/>
        </w:rPr>
        <w:tab/>
      </w:r>
      <w:r>
        <w:rPr>
          <w:rFonts w:hint="cs"/>
          <w:rtl/>
        </w:rPr>
        <w:tab/>
        <w:t>- בעד</w:t>
      </w:r>
    </w:p>
    <w:p w14:paraId="4E7273B6" w14:textId="77777777" w:rsidR="00000000" w:rsidRDefault="0080671D">
      <w:pPr>
        <w:pStyle w:val="a0"/>
        <w:rPr>
          <w:rFonts w:hint="cs"/>
          <w:rtl/>
        </w:rPr>
      </w:pPr>
      <w:r>
        <w:rPr>
          <w:rFonts w:hint="cs"/>
          <w:rtl/>
        </w:rPr>
        <w:t>יולי תמיר</w:t>
      </w:r>
      <w:r>
        <w:rPr>
          <w:rFonts w:hint="cs"/>
          <w:rtl/>
        </w:rPr>
        <w:tab/>
      </w:r>
      <w:r>
        <w:rPr>
          <w:rFonts w:hint="cs"/>
          <w:rtl/>
        </w:rPr>
        <w:tab/>
        <w:t>- בעד</w:t>
      </w:r>
    </w:p>
    <w:p w14:paraId="17CDFBCA" w14:textId="77777777" w:rsidR="00000000" w:rsidRDefault="0080671D">
      <w:pPr>
        <w:pStyle w:val="a0"/>
        <w:rPr>
          <w:rFonts w:hint="cs"/>
          <w:rtl/>
        </w:rPr>
      </w:pPr>
    </w:p>
    <w:p w14:paraId="544132B9" w14:textId="77777777" w:rsidR="00000000" w:rsidRDefault="0080671D">
      <w:pPr>
        <w:pStyle w:val="af1"/>
        <w:rPr>
          <w:rtl/>
        </w:rPr>
      </w:pPr>
      <w:r>
        <w:rPr>
          <w:rtl/>
        </w:rPr>
        <w:t>היו"ר ראובן ריבלין:</w:t>
      </w:r>
    </w:p>
    <w:p w14:paraId="6443C1D7" w14:textId="77777777" w:rsidR="00000000" w:rsidRDefault="0080671D">
      <w:pPr>
        <w:pStyle w:val="a0"/>
        <w:rPr>
          <w:rtl/>
        </w:rPr>
      </w:pPr>
    </w:p>
    <w:p w14:paraId="16703EC2" w14:textId="77777777" w:rsidR="00000000" w:rsidRDefault="0080671D">
      <w:pPr>
        <w:pStyle w:val="a0"/>
        <w:rPr>
          <w:rFonts w:hint="cs"/>
          <w:rtl/>
        </w:rPr>
      </w:pPr>
      <w:r>
        <w:rPr>
          <w:rFonts w:hint="cs"/>
          <w:rtl/>
        </w:rPr>
        <w:t>עתה, קריאה נוספת.</w:t>
      </w:r>
    </w:p>
    <w:p w14:paraId="6B24504C" w14:textId="77777777" w:rsidR="00000000" w:rsidRDefault="0080671D">
      <w:pPr>
        <w:pStyle w:val="a0"/>
        <w:rPr>
          <w:rFonts w:hint="cs"/>
          <w:rtl/>
        </w:rPr>
      </w:pPr>
    </w:p>
    <w:p w14:paraId="6B2959CF" w14:textId="77777777" w:rsidR="00000000" w:rsidRDefault="0080671D">
      <w:pPr>
        <w:pStyle w:val="-"/>
        <w:rPr>
          <w:rtl/>
        </w:rPr>
      </w:pPr>
      <w:bookmarkStart w:id="198" w:name="FS000000661T23_06_2004_14_04_03C"/>
      <w:bookmarkEnd w:id="198"/>
      <w:r>
        <w:rPr>
          <w:rtl/>
        </w:rPr>
        <w:t>מזכיר הכנסת אריה האן:</w:t>
      </w:r>
    </w:p>
    <w:p w14:paraId="2C67511D" w14:textId="77777777" w:rsidR="00000000" w:rsidRDefault="0080671D">
      <w:pPr>
        <w:pStyle w:val="a0"/>
        <w:ind w:firstLine="0"/>
        <w:rPr>
          <w:rFonts w:hint="cs"/>
          <w:rtl/>
        </w:rPr>
      </w:pPr>
      <w:r>
        <w:rPr>
          <w:rFonts w:hint="cs"/>
          <w:rtl/>
        </w:rPr>
        <w:t>(</w:t>
      </w:r>
      <w:r>
        <w:rPr>
          <w:rFonts w:hint="cs"/>
          <w:rtl/>
        </w:rPr>
        <w:t>קורא בשמות חברי הכנסת)</w:t>
      </w:r>
    </w:p>
    <w:p w14:paraId="129F8334" w14:textId="77777777" w:rsidR="00000000" w:rsidRDefault="0080671D">
      <w:pPr>
        <w:pStyle w:val="a0"/>
        <w:rPr>
          <w:rFonts w:hint="cs"/>
          <w:rtl/>
        </w:rPr>
      </w:pPr>
    </w:p>
    <w:p w14:paraId="0C79282D" w14:textId="77777777" w:rsidR="00000000" w:rsidRDefault="0080671D">
      <w:pPr>
        <w:pStyle w:val="a0"/>
        <w:rPr>
          <w:rtl/>
        </w:rPr>
      </w:pPr>
      <w:r>
        <w:rPr>
          <w:rFonts w:hint="cs"/>
          <w:rtl/>
        </w:rPr>
        <w:t>אני קורא בשמות אלה שלא נכחו בהצבעה הראשונה.</w:t>
      </w:r>
    </w:p>
    <w:p w14:paraId="1F07085D" w14:textId="77777777" w:rsidR="00000000" w:rsidRDefault="0080671D">
      <w:pPr>
        <w:pStyle w:val="a0"/>
        <w:rPr>
          <w:rtl/>
        </w:rPr>
      </w:pPr>
    </w:p>
    <w:p w14:paraId="6BD88C3C" w14:textId="77777777" w:rsidR="00000000" w:rsidRDefault="0080671D">
      <w:pPr>
        <w:pStyle w:val="a0"/>
        <w:rPr>
          <w:rFonts w:hint="cs"/>
          <w:rtl/>
        </w:rPr>
      </w:pPr>
      <w:r>
        <w:rPr>
          <w:rFonts w:hint="cs"/>
          <w:rtl/>
        </w:rPr>
        <w:t>אהוד אולמרט</w:t>
      </w:r>
      <w:r>
        <w:rPr>
          <w:rFonts w:hint="cs"/>
          <w:rtl/>
        </w:rPr>
        <w:tab/>
      </w:r>
      <w:r>
        <w:rPr>
          <w:rFonts w:hint="cs"/>
          <w:rtl/>
        </w:rPr>
        <w:tab/>
        <w:t>- אינו נוכח</w:t>
      </w:r>
    </w:p>
    <w:p w14:paraId="6D88B954" w14:textId="77777777" w:rsidR="00000000" w:rsidRDefault="0080671D">
      <w:pPr>
        <w:pStyle w:val="a0"/>
        <w:rPr>
          <w:rFonts w:hint="cs"/>
          <w:rtl/>
        </w:rPr>
      </w:pPr>
      <w:r>
        <w:rPr>
          <w:rFonts w:hint="cs"/>
          <w:rtl/>
        </w:rPr>
        <w:t>ישראל אייכלר</w:t>
      </w:r>
      <w:r>
        <w:rPr>
          <w:rFonts w:hint="cs"/>
          <w:rtl/>
        </w:rPr>
        <w:tab/>
      </w:r>
      <w:r>
        <w:rPr>
          <w:rFonts w:hint="cs"/>
          <w:rtl/>
        </w:rPr>
        <w:tab/>
        <w:t>- אינו נוכח</w:t>
      </w:r>
    </w:p>
    <w:p w14:paraId="313ABC22" w14:textId="77777777" w:rsidR="00000000" w:rsidRDefault="0080671D">
      <w:pPr>
        <w:pStyle w:val="a0"/>
        <w:ind w:firstLine="0"/>
        <w:rPr>
          <w:rFonts w:hint="cs"/>
          <w:rtl/>
        </w:rPr>
      </w:pPr>
      <w:r>
        <w:rPr>
          <w:rFonts w:hint="cs"/>
          <w:rtl/>
        </w:rPr>
        <w:tab/>
        <w:t>אפי איתם</w:t>
      </w:r>
      <w:r>
        <w:rPr>
          <w:rFonts w:hint="cs"/>
          <w:rtl/>
        </w:rPr>
        <w:tab/>
      </w:r>
      <w:r>
        <w:rPr>
          <w:rFonts w:hint="cs"/>
          <w:rtl/>
        </w:rPr>
        <w:tab/>
        <w:t>- אינו נוכח</w:t>
      </w:r>
    </w:p>
    <w:p w14:paraId="35503E7E" w14:textId="77777777" w:rsidR="00000000" w:rsidRDefault="0080671D">
      <w:pPr>
        <w:pStyle w:val="a0"/>
        <w:ind w:firstLine="0"/>
        <w:rPr>
          <w:rFonts w:hint="cs"/>
          <w:rtl/>
        </w:rPr>
      </w:pPr>
      <w:r>
        <w:rPr>
          <w:rFonts w:hint="cs"/>
          <w:rtl/>
        </w:rPr>
        <w:tab/>
        <w:t>מיכאל איתן</w:t>
      </w:r>
      <w:r>
        <w:rPr>
          <w:rFonts w:hint="cs"/>
          <w:rtl/>
        </w:rPr>
        <w:tab/>
      </w:r>
      <w:r>
        <w:rPr>
          <w:rFonts w:hint="cs"/>
          <w:rtl/>
        </w:rPr>
        <w:tab/>
        <w:t>- אינו נוכח</w:t>
      </w:r>
    </w:p>
    <w:p w14:paraId="627A2EF4" w14:textId="77777777" w:rsidR="00000000" w:rsidRDefault="0080671D">
      <w:pPr>
        <w:pStyle w:val="a0"/>
        <w:ind w:firstLine="0"/>
        <w:rPr>
          <w:rFonts w:hint="cs"/>
          <w:rtl/>
        </w:rPr>
      </w:pPr>
      <w:r>
        <w:rPr>
          <w:rFonts w:hint="cs"/>
          <w:rtl/>
        </w:rPr>
        <w:tab/>
        <w:t>אלי אפללו</w:t>
      </w:r>
      <w:r>
        <w:rPr>
          <w:rFonts w:hint="cs"/>
          <w:rtl/>
        </w:rPr>
        <w:tab/>
      </w:r>
      <w:r>
        <w:rPr>
          <w:rFonts w:hint="cs"/>
          <w:rtl/>
        </w:rPr>
        <w:tab/>
        <w:t>- אינו נוכח</w:t>
      </w:r>
    </w:p>
    <w:p w14:paraId="046835EA" w14:textId="77777777" w:rsidR="00000000" w:rsidRDefault="0080671D">
      <w:pPr>
        <w:pStyle w:val="a0"/>
        <w:ind w:firstLine="0"/>
        <w:rPr>
          <w:rFonts w:hint="cs"/>
          <w:rtl/>
        </w:rPr>
      </w:pPr>
      <w:r>
        <w:rPr>
          <w:rFonts w:hint="cs"/>
          <w:rtl/>
        </w:rPr>
        <w:tab/>
        <w:t>אורי יהודה אריאל</w:t>
      </w:r>
      <w:r>
        <w:rPr>
          <w:rFonts w:hint="cs"/>
          <w:rtl/>
        </w:rPr>
        <w:tab/>
        <w:t>- בעד</w:t>
      </w:r>
    </w:p>
    <w:p w14:paraId="2CE8FB5F" w14:textId="77777777" w:rsidR="00000000" w:rsidRDefault="0080671D">
      <w:pPr>
        <w:pStyle w:val="a0"/>
        <w:ind w:firstLine="0"/>
        <w:rPr>
          <w:rFonts w:hint="cs"/>
          <w:rtl/>
        </w:rPr>
      </w:pPr>
      <w:r>
        <w:rPr>
          <w:rFonts w:hint="cs"/>
          <w:rtl/>
        </w:rPr>
        <w:tab/>
        <w:t>רומן ברונפמן</w:t>
      </w:r>
      <w:r>
        <w:rPr>
          <w:rFonts w:hint="cs"/>
          <w:rtl/>
        </w:rPr>
        <w:tab/>
      </w:r>
      <w:r>
        <w:rPr>
          <w:rFonts w:hint="cs"/>
          <w:rtl/>
        </w:rPr>
        <w:tab/>
        <w:t>- אינו נוכח</w:t>
      </w:r>
    </w:p>
    <w:p w14:paraId="0100292F" w14:textId="77777777" w:rsidR="00000000" w:rsidRDefault="0080671D">
      <w:pPr>
        <w:pStyle w:val="a0"/>
        <w:ind w:firstLine="0"/>
        <w:rPr>
          <w:rFonts w:hint="cs"/>
          <w:rtl/>
        </w:rPr>
      </w:pPr>
      <w:r>
        <w:rPr>
          <w:rFonts w:hint="cs"/>
          <w:rtl/>
        </w:rPr>
        <w:tab/>
        <w:t>מוחמד ברכה</w:t>
      </w:r>
      <w:r>
        <w:rPr>
          <w:rFonts w:hint="cs"/>
          <w:rtl/>
        </w:rPr>
        <w:tab/>
      </w:r>
      <w:r>
        <w:rPr>
          <w:rFonts w:hint="cs"/>
          <w:rtl/>
        </w:rPr>
        <w:tab/>
      </w:r>
      <w:r>
        <w:rPr>
          <w:rFonts w:hint="cs"/>
          <w:rtl/>
        </w:rPr>
        <w:t>- אינו נוכח</w:t>
      </w:r>
    </w:p>
    <w:p w14:paraId="7E388FFD" w14:textId="77777777" w:rsidR="00000000" w:rsidRDefault="0080671D">
      <w:pPr>
        <w:pStyle w:val="a0"/>
        <w:ind w:firstLine="0"/>
        <w:rPr>
          <w:rFonts w:hint="cs"/>
          <w:rtl/>
        </w:rPr>
      </w:pPr>
      <w:r>
        <w:rPr>
          <w:rFonts w:hint="cs"/>
          <w:rtl/>
        </w:rPr>
        <w:tab/>
        <w:t>עזמי בשארה</w:t>
      </w:r>
      <w:r>
        <w:rPr>
          <w:rFonts w:hint="cs"/>
          <w:rtl/>
        </w:rPr>
        <w:tab/>
      </w:r>
      <w:r>
        <w:rPr>
          <w:rFonts w:hint="cs"/>
          <w:rtl/>
        </w:rPr>
        <w:tab/>
        <w:t>- אינו נוכח</w:t>
      </w:r>
    </w:p>
    <w:p w14:paraId="5AF8EBA6" w14:textId="77777777" w:rsidR="00000000" w:rsidRDefault="0080671D">
      <w:pPr>
        <w:pStyle w:val="a0"/>
        <w:ind w:firstLine="0"/>
        <w:rPr>
          <w:rFonts w:hint="cs"/>
          <w:rtl/>
        </w:rPr>
      </w:pPr>
      <w:r>
        <w:rPr>
          <w:rFonts w:hint="cs"/>
          <w:rtl/>
        </w:rPr>
        <w:tab/>
        <w:t>נסים דהן</w:t>
      </w:r>
      <w:r>
        <w:rPr>
          <w:rFonts w:hint="cs"/>
          <w:rtl/>
        </w:rPr>
        <w:tab/>
      </w:r>
      <w:r>
        <w:rPr>
          <w:rFonts w:hint="cs"/>
          <w:rtl/>
        </w:rPr>
        <w:tab/>
        <w:t>- אינו נוכח</w:t>
      </w:r>
    </w:p>
    <w:p w14:paraId="1A7525BC" w14:textId="77777777" w:rsidR="00000000" w:rsidRDefault="0080671D">
      <w:pPr>
        <w:pStyle w:val="a0"/>
        <w:ind w:firstLine="0"/>
        <w:rPr>
          <w:rFonts w:hint="cs"/>
          <w:rtl/>
        </w:rPr>
      </w:pPr>
      <w:r>
        <w:rPr>
          <w:rFonts w:hint="cs"/>
          <w:rtl/>
        </w:rPr>
        <w:tab/>
        <w:t>צחי הנגבי</w:t>
      </w:r>
      <w:r>
        <w:rPr>
          <w:rFonts w:hint="cs"/>
          <w:rtl/>
        </w:rPr>
        <w:tab/>
      </w:r>
      <w:r>
        <w:rPr>
          <w:rFonts w:hint="cs"/>
          <w:rtl/>
        </w:rPr>
        <w:tab/>
        <w:t>- אינו נוכח</w:t>
      </w:r>
    </w:p>
    <w:p w14:paraId="1B355C64" w14:textId="77777777" w:rsidR="00000000" w:rsidRDefault="0080671D">
      <w:pPr>
        <w:pStyle w:val="a0"/>
        <w:ind w:firstLine="0"/>
        <w:rPr>
          <w:rFonts w:hint="cs"/>
          <w:rtl/>
        </w:rPr>
      </w:pPr>
      <w:r>
        <w:rPr>
          <w:rFonts w:hint="cs"/>
          <w:rtl/>
        </w:rPr>
        <w:tab/>
        <w:t>אחמד טיבי</w:t>
      </w:r>
      <w:r>
        <w:rPr>
          <w:rFonts w:hint="cs"/>
          <w:rtl/>
        </w:rPr>
        <w:tab/>
      </w:r>
      <w:r>
        <w:rPr>
          <w:rFonts w:hint="cs"/>
          <w:rtl/>
        </w:rPr>
        <w:tab/>
        <w:t>- אינו נוכח</w:t>
      </w:r>
    </w:p>
    <w:p w14:paraId="6926198E" w14:textId="77777777" w:rsidR="00000000" w:rsidRDefault="0080671D">
      <w:pPr>
        <w:pStyle w:val="a0"/>
        <w:ind w:firstLine="0"/>
        <w:rPr>
          <w:rFonts w:hint="cs"/>
          <w:rtl/>
        </w:rPr>
      </w:pPr>
      <w:r>
        <w:rPr>
          <w:rFonts w:hint="cs"/>
          <w:rtl/>
        </w:rPr>
        <w:tab/>
        <w:t>אמנון כהן</w:t>
      </w:r>
      <w:r>
        <w:rPr>
          <w:rFonts w:hint="cs"/>
          <w:rtl/>
        </w:rPr>
        <w:tab/>
      </w:r>
      <w:r>
        <w:rPr>
          <w:rFonts w:hint="cs"/>
          <w:rtl/>
        </w:rPr>
        <w:tab/>
        <w:t>- אינו נוכח</w:t>
      </w:r>
    </w:p>
    <w:p w14:paraId="75AF4362" w14:textId="77777777" w:rsidR="00000000" w:rsidRDefault="0080671D">
      <w:pPr>
        <w:pStyle w:val="a0"/>
        <w:ind w:firstLine="0"/>
        <w:rPr>
          <w:rFonts w:hint="cs"/>
          <w:rtl/>
        </w:rPr>
      </w:pPr>
      <w:r>
        <w:rPr>
          <w:rFonts w:hint="cs"/>
          <w:rtl/>
        </w:rPr>
        <w:tab/>
        <w:t>יצחק לוי</w:t>
      </w:r>
      <w:r>
        <w:rPr>
          <w:rFonts w:hint="cs"/>
          <w:rtl/>
        </w:rPr>
        <w:tab/>
      </w:r>
      <w:r>
        <w:rPr>
          <w:rFonts w:hint="cs"/>
          <w:rtl/>
        </w:rPr>
        <w:tab/>
      </w:r>
      <w:r>
        <w:rPr>
          <w:rFonts w:hint="cs"/>
          <w:rtl/>
        </w:rPr>
        <w:tab/>
        <w:t>- אינו נוכח</w:t>
      </w:r>
    </w:p>
    <w:p w14:paraId="5FB90EE5" w14:textId="77777777" w:rsidR="00000000" w:rsidRDefault="0080671D">
      <w:pPr>
        <w:pStyle w:val="a0"/>
        <w:ind w:firstLine="0"/>
        <w:rPr>
          <w:rFonts w:hint="cs"/>
          <w:rtl/>
        </w:rPr>
      </w:pPr>
    </w:p>
    <w:p w14:paraId="597D509D" w14:textId="77777777" w:rsidR="00000000" w:rsidRDefault="0080671D">
      <w:pPr>
        <w:pStyle w:val="af0"/>
        <w:rPr>
          <w:rtl/>
        </w:rPr>
      </w:pPr>
      <w:r>
        <w:rPr>
          <w:rFonts w:hint="eastAsia"/>
          <w:rtl/>
        </w:rPr>
        <w:t>דליה</w:t>
      </w:r>
      <w:r>
        <w:rPr>
          <w:rtl/>
        </w:rPr>
        <w:t xml:space="preserve"> איציק (העבודה-מימד):</w:t>
      </w:r>
    </w:p>
    <w:p w14:paraId="378A86AE" w14:textId="77777777" w:rsidR="00000000" w:rsidRDefault="0080671D">
      <w:pPr>
        <w:pStyle w:val="a0"/>
        <w:rPr>
          <w:rFonts w:hint="cs"/>
          <w:rtl/>
        </w:rPr>
      </w:pPr>
    </w:p>
    <w:p w14:paraId="585D8D69" w14:textId="77777777" w:rsidR="00000000" w:rsidRDefault="0080671D">
      <w:pPr>
        <w:pStyle w:val="a0"/>
        <w:rPr>
          <w:rFonts w:hint="cs"/>
          <w:rtl/>
        </w:rPr>
      </w:pPr>
      <w:r>
        <w:rPr>
          <w:rFonts w:hint="cs"/>
          <w:rtl/>
        </w:rPr>
        <w:t>יצחק לוי.</w:t>
      </w:r>
    </w:p>
    <w:p w14:paraId="1806EAEF" w14:textId="77777777" w:rsidR="00000000" w:rsidRDefault="0080671D">
      <w:pPr>
        <w:pStyle w:val="a0"/>
        <w:rPr>
          <w:rFonts w:hint="cs"/>
          <w:rtl/>
        </w:rPr>
      </w:pPr>
    </w:p>
    <w:p w14:paraId="5C6F9AFB" w14:textId="77777777" w:rsidR="00000000" w:rsidRDefault="0080671D">
      <w:pPr>
        <w:pStyle w:val="af0"/>
        <w:rPr>
          <w:rtl/>
        </w:rPr>
      </w:pPr>
      <w:r>
        <w:rPr>
          <w:rFonts w:hint="eastAsia"/>
          <w:rtl/>
        </w:rPr>
        <w:t>יצחק</w:t>
      </w:r>
      <w:r>
        <w:rPr>
          <w:rtl/>
        </w:rPr>
        <w:t xml:space="preserve"> כהן (ש"ס):</w:t>
      </w:r>
    </w:p>
    <w:p w14:paraId="409965F3" w14:textId="77777777" w:rsidR="00000000" w:rsidRDefault="0080671D">
      <w:pPr>
        <w:pStyle w:val="a0"/>
        <w:rPr>
          <w:rFonts w:hint="cs"/>
          <w:rtl/>
        </w:rPr>
      </w:pPr>
    </w:p>
    <w:p w14:paraId="57E90227" w14:textId="77777777" w:rsidR="00000000" w:rsidRDefault="0080671D">
      <w:pPr>
        <w:pStyle w:val="a0"/>
        <w:rPr>
          <w:rFonts w:hint="cs"/>
          <w:rtl/>
        </w:rPr>
      </w:pPr>
      <w:r>
        <w:rPr>
          <w:rFonts w:hint="cs"/>
          <w:rtl/>
        </w:rPr>
        <w:t>- - -</w:t>
      </w:r>
    </w:p>
    <w:p w14:paraId="21047B12" w14:textId="77777777" w:rsidR="00000000" w:rsidRDefault="0080671D">
      <w:pPr>
        <w:pStyle w:val="a0"/>
        <w:rPr>
          <w:rFonts w:hint="cs"/>
          <w:rtl/>
        </w:rPr>
      </w:pPr>
    </w:p>
    <w:p w14:paraId="43F22067" w14:textId="77777777" w:rsidR="00000000" w:rsidRDefault="0080671D">
      <w:pPr>
        <w:pStyle w:val="af1"/>
        <w:rPr>
          <w:rtl/>
        </w:rPr>
      </w:pPr>
      <w:r>
        <w:rPr>
          <w:rtl/>
        </w:rPr>
        <w:t>היו"ר ראובן ריבלין:</w:t>
      </w:r>
    </w:p>
    <w:p w14:paraId="3AD1F878" w14:textId="77777777" w:rsidR="00000000" w:rsidRDefault="0080671D">
      <w:pPr>
        <w:pStyle w:val="a0"/>
        <w:rPr>
          <w:rtl/>
        </w:rPr>
      </w:pPr>
    </w:p>
    <w:p w14:paraId="2435E066" w14:textId="77777777" w:rsidR="00000000" w:rsidRDefault="0080671D">
      <w:pPr>
        <w:pStyle w:val="a0"/>
        <w:rPr>
          <w:rFonts w:hint="cs"/>
          <w:rtl/>
        </w:rPr>
      </w:pPr>
      <w:r>
        <w:rPr>
          <w:rFonts w:hint="cs"/>
          <w:rtl/>
        </w:rPr>
        <w:t>חבר הכנסת יצחק כ</w:t>
      </w:r>
      <w:r>
        <w:rPr>
          <w:rFonts w:hint="cs"/>
          <w:rtl/>
        </w:rPr>
        <w:t>הן, אל תתפעל מהלוויים.</w:t>
      </w:r>
    </w:p>
    <w:p w14:paraId="41EE6380" w14:textId="77777777" w:rsidR="00000000" w:rsidRDefault="0080671D">
      <w:pPr>
        <w:pStyle w:val="a0"/>
        <w:rPr>
          <w:rFonts w:hint="cs"/>
          <w:rtl/>
        </w:rPr>
      </w:pPr>
    </w:p>
    <w:p w14:paraId="716BF30C" w14:textId="77777777" w:rsidR="00000000" w:rsidRDefault="0080671D">
      <w:pPr>
        <w:pStyle w:val="af0"/>
        <w:rPr>
          <w:rtl/>
        </w:rPr>
      </w:pPr>
      <w:r>
        <w:rPr>
          <w:rFonts w:hint="eastAsia"/>
          <w:rtl/>
        </w:rPr>
        <w:t>יצחק</w:t>
      </w:r>
      <w:r>
        <w:rPr>
          <w:rtl/>
        </w:rPr>
        <w:t xml:space="preserve"> כהן (ש"ס):</w:t>
      </w:r>
    </w:p>
    <w:p w14:paraId="5558137C" w14:textId="77777777" w:rsidR="00000000" w:rsidRDefault="0080671D">
      <w:pPr>
        <w:pStyle w:val="a0"/>
        <w:rPr>
          <w:rFonts w:hint="cs"/>
          <w:rtl/>
        </w:rPr>
      </w:pPr>
    </w:p>
    <w:p w14:paraId="2EF06D44" w14:textId="77777777" w:rsidR="00000000" w:rsidRDefault="0080671D">
      <w:pPr>
        <w:pStyle w:val="a0"/>
        <w:rPr>
          <w:rFonts w:hint="cs"/>
          <w:rtl/>
        </w:rPr>
      </w:pPr>
      <w:r>
        <w:rPr>
          <w:rFonts w:hint="cs"/>
          <w:rtl/>
        </w:rPr>
        <w:t>מפד"ל.</w:t>
      </w:r>
    </w:p>
    <w:p w14:paraId="589C8EC9" w14:textId="77777777" w:rsidR="00000000" w:rsidRDefault="0080671D">
      <w:pPr>
        <w:pStyle w:val="a0"/>
        <w:rPr>
          <w:rFonts w:hint="cs"/>
          <w:rtl/>
        </w:rPr>
      </w:pPr>
    </w:p>
    <w:p w14:paraId="091EA0FF" w14:textId="77777777" w:rsidR="00000000" w:rsidRDefault="0080671D">
      <w:pPr>
        <w:pStyle w:val="af1"/>
        <w:rPr>
          <w:rtl/>
        </w:rPr>
      </w:pPr>
      <w:r>
        <w:rPr>
          <w:rtl/>
        </w:rPr>
        <w:t>היו"ר ראובן ריבלין:</w:t>
      </w:r>
    </w:p>
    <w:p w14:paraId="7713004B" w14:textId="77777777" w:rsidR="00000000" w:rsidRDefault="0080671D">
      <w:pPr>
        <w:pStyle w:val="a0"/>
        <w:rPr>
          <w:rtl/>
        </w:rPr>
      </w:pPr>
    </w:p>
    <w:p w14:paraId="2EFF3D26" w14:textId="77777777" w:rsidR="00000000" w:rsidRDefault="0080671D">
      <w:pPr>
        <w:pStyle w:val="a0"/>
        <w:rPr>
          <w:rFonts w:hint="cs"/>
          <w:rtl/>
        </w:rPr>
      </w:pPr>
      <w:r>
        <w:rPr>
          <w:rFonts w:hint="cs"/>
          <w:rtl/>
        </w:rPr>
        <w:t>חבר הכנסת יצחק כהן.</w:t>
      </w:r>
    </w:p>
    <w:p w14:paraId="10D9B70B" w14:textId="77777777" w:rsidR="00000000" w:rsidRDefault="0080671D">
      <w:pPr>
        <w:pStyle w:val="a0"/>
        <w:rPr>
          <w:rFonts w:hint="cs"/>
          <w:rtl/>
        </w:rPr>
      </w:pPr>
    </w:p>
    <w:p w14:paraId="0B4FEB7A" w14:textId="77777777" w:rsidR="00000000" w:rsidRDefault="0080671D">
      <w:pPr>
        <w:pStyle w:val="af0"/>
        <w:rPr>
          <w:rtl/>
        </w:rPr>
      </w:pPr>
      <w:r>
        <w:rPr>
          <w:rFonts w:hint="eastAsia"/>
          <w:rtl/>
        </w:rPr>
        <w:t>קריאה</w:t>
      </w:r>
      <w:r>
        <w:rPr>
          <w:rtl/>
        </w:rPr>
        <w:t>:</w:t>
      </w:r>
    </w:p>
    <w:p w14:paraId="14096FEE" w14:textId="77777777" w:rsidR="00000000" w:rsidRDefault="0080671D">
      <w:pPr>
        <w:pStyle w:val="a0"/>
        <w:rPr>
          <w:rFonts w:hint="cs"/>
          <w:rtl/>
        </w:rPr>
      </w:pPr>
    </w:p>
    <w:p w14:paraId="4917B150" w14:textId="77777777" w:rsidR="00000000" w:rsidRDefault="0080671D">
      <w:pPr>
        <w:pStyle w:val="a0"/>
        <w:rPr>
          <w:rtl/>
        </w:rPr>
      </w:pPr>
      <w:r>
        <w:rPr>
          <w:rFonts w:hint="cs"/>
          <w:rtl/>
        </w:rPr>
        <w:t>מה קרה?</w:t>
      </w:r>
    </w:p>
    <w:p w14:paraId="2CFA1837" w14:textId="77777777" w:rsidR="00000000" w:rsidRDefault="0080671D">
      <w:pPr>
        <w:pStyle w:val="af1"/>
        <w:rPr>
          <w:rtl/>
        </w:rPr>
      </w:pPr>
    </w:p>
    <w:p w14:paraId="117FBAC5" w14:textId="77777777" w:rsidR="00000000" w:rsidRDefault="0080671D">
      <w:pPr>
        <w:pStyle w:val="af1"/>
        <w:rPr>
          <w:rtl/>
        </w:rPr>
      </w:pPr>
      <w:r>
        <w:rPr>
          <w:rtl/>
        </w:rPr>
        <w:t>היו"ר ראובן ריבלין:</w:t>
      </w:r>
    </w:p>
    <w:p w14:paraId="6C2CC14D" w14:textId="77777777" w:rsidR="00000000" w:rsidRDefault="0080671D">
      <w:pPr>
        <w:pStyle w:val="a0"/>
        <w:rPr>
          <w:rFonts w:hint="cs"/>
          <w:rtl/>
        </w:rPr>
      </w:pPr>
    </w:p>
    <w:p w14:paraId="0C00877C" w14:textId="77777777" w:rsidR="00000000" w:rsidRDefault="0080671D">
      <w:pPr>
        <w:pStyle w:val="a0"/>
        <w:rPr>
          <w:rFonts w:hint="cs"/>
          <w:rtl/>
        </w:rPr>
      </w:pPr>
      <w:r>
        <w:rPr>
          <w:rFonts w:hint="cs"/>
          <w:rtl/>
        </w:rPr>
        <w:t>חבר הכנסת יצחק כהן. אל תפריעו לי. אל תעזרו לי.</w:t>
      </w:r>
    </w:p>
    <w:p w14:paraId="0B5A51BA" w14:textId="77777777" w:rsidR="00000000" w:rsidRDefault="0080671D">
      <w:pPr>
        <w:pStyle w:val="a0"/>
        <w:rPr>
          <w:rFonts w:hint="cs"/>
          <w:rtl/>
        </w:rPr>
      </w:pPr>
    </w:p>
    <w:p w14:paraId="22FE1075" w14:textId="77777777" w:rsidR="00000000" w:rsidRDefault="0080671D">
      <w:pPr>
        <w:pStyle w:val="-"/>
        <w:rPr>
          <w:rtl/>
        </w:rPr>
      </w:pPr>
      <w:bookmarkStart w:id="199" w:name="FS000000661T23_06_2004_14_07_08C"/>
      <w:bookmarkEnd w:id="199"/>
      <w:r>
        <w:rPr>
          <w:rtl/>
        </w:rPr>
        <w:t>מזכיר הכנסת אריה האן:</w:t>
      </w:r>
    </w:p>
    <w:p w14:paraId="07CA21B6" w14:textId="77777777" w:rsidR="00000000" w:rsidRDefault="0080671D">
      <w:pPr>
        <w:pStyle w:val="a0"/>
        <w:ind w:firstLine="0"/>
        <w:rPr>
          <w:rFonts w:hint="cs"/>
          <w:rtl/>
        </w:rPr>
      </w:pPr>
      <w:r>
        <w:rPr>
          <w:rFonts w:hint="cs"/>
          <w:rtl/>
        </w:rPr>
        <w:t>(קורא בשמות חברי הכנסת)</w:t>
      </w:r>
    </w:p>
    <w:p w14:paraId="707C0859" w14:textId="77777777" w:rsidR="00000000" w:rsidRDefault="0080671D">
      <w:pPr>
        <w:pStyle w:val="a0"/>
        <w:rPr>
          <w:rFonts w:hint="cs"/>
          <w:rtl/>
        </w:rPr>
      </w:pPr>
    </w:p>
    <w:p w14:paraId="6159383D" w14:textId="77777777" w:rsidR="00000000" w:rsidRDefault="0080671D">
      <w:pPr>
        <w:pStyle w:val="a0"/>
        <w:rPr>
          <w:rFonts w:hint="cs"/>
          <w:rtl/>
        </w:rPr>
      </w:pPr>
      <w:r>
        <w:rPr>
          <w:rFonts w:hint="cs"/>
          <w:rtl/>
        </w:rPr>
        <w:t>עסאם מח'ול</w:t>
      </w:r>
      <w:r>
        <w:rPr>
          <w:rFonts w:hint="cs"/>
          <w:rtl/>
        </w:rPr>
        <w:tab/>
      </w:r>
      <w:r>
        <w:rPr>
          <w:rFonts w:hint="cs"/>
          <w:rtl/>
        </w:rPr>
        <w:tab/>
        <w:t>- אינו נוכח</w:t>
      </w:r>
    </w:p>
    <w:p w14:paraId="36CF6A61" w14:textId="77777777" w:rsidR="00000000" w:rsidRDefault="0080671D">
      <w:pPr>
        <w:pStyle w:val="a0"/>
        <w:rPr>
          <w:rFonts w:hint="cs"/>
          <w:rtl/>
        </w:rPr>
      </w:pPr>
      <w:r>
        <w:rPr>
          <w:rFonts w:hint="cs"/>
          <w:rtl/>
        </w:rPr>
        <w:t>יהודית נ</w:t>
      </w:r>
      <w:r>
        <w:rPr>
          <w:rFonts w:hint="cs"/>
          <w:rtl/>
        </w:rPr>
        <w:t>אות</w:t>
      </w:r>
      <w:r>
        <w:rPr>
          <w:rFonts w:hint="cs"/>
          <w:rtl/>
        </w:rPr>
        <w:tab/>
      </w:r>
      <w:r>
        <w:rPr>
          <w:rFonts w:hint="cs"/>
          <w:rtl/>
        </w:rPr>
        <w:tab/>
        <w:t>- אינה נוכחת</w:t>
      </w:r>
    </w:p>
    <w:p w14:paraId="4E30EC7F" w14:textId="77777777" w:rsidR="00000000" w:rsidRDefault="0080671D">
      <w:pPr>
        <w:pStyle w:val="a0"/>
        <w:rPr>
          <w:rFonts w:hint="cs"/>
          <w:rtl/>
        </w:rPr>
      </w:pPr>
      <w:r>
        <w:rPr>
          <w:rFonts w:hint="cs"/>
          <w:rtl/>
        </w:rPr>
        <w:t>מיכאל נודלמן</w:t>
      </w:r>
      <w:r>
        <w:rPr>
          <w:rFonts w:hint="cs"/>
          <w:rtl/>
        </w:rPr>
        <w:tab/>
      </w:r>
      <w:r>
        <w:rPr>
          <w:rFonts w:hint="cs"/>
          <w:rtl/>
        </w:rPr>
        <w:tab/>
        <w:t>- אינו נוכח</w:t>
      </w:r>
    </w:p>
    <w:p w14:paraId="45ED9522" w14:textId="77777777" w:rsidR="00000000" w:rsidRDefault="0080671D">
      <w:pPr>
        <w:pStyle w:val="a0"/>
        <w:rPr>
          <w:rFonts w:hint="cs"/>
          <w:rtl/>
        </w:rPr>
      </w:pPr>
      <w:r>
        <w:rPr>
          <w:rFonts w:hint="cs"/>
          <w:rtl/>
        </w:rPr>
        <w:t>דני נוה</w:t>
      </w:r>
      <w:r>
        <w:rPr>
          <w:rFonts w:hint="cs"/>
          <w:rtl/>
        </w:rPr>
        <w:tab/>
      </w:r>
      <w:r>
        <w:rPr>
          <w:rFonts w:hint="cs"/>
          <w:rtl/>
        </w:rPr>
        <w:tab/>
      </w:r>
      <w:r>
        <w:rPr>
          <w:rFonts w:hint="cs"/>
          <w:rtl/>
        </w:rPr>
        <w:tab/>
        <w:t>- אינו נוכח</w:t>
      </w:r>
    </w:p>
    <w:p w14:paraId="467F20C1" w14:textId="77777777" w:rsidR="00000000" w:rsidRDefault="0080671D">
      <w:pPr>
        <w:pStyle w:val="a0"/>
        <w:rPr>
          <w:rFonts w:hint="cs"/>
          <w:rtl/>
        </w:rPr>
      </w:pPr>
      <w:r>
        <w:rPr>
          <w:rFonts w:hint="cs"/>
          <w:rtl/>
        </w:rPr>
        <w:t>אורית נוקד</w:t>
      </w:r>
      <w:r>
        <w:rPr>
          <w:rFonts w:hint="cs"/>
          <w:rtl/>
        </w:rPr>
        <w:tab/>
      </w:r>
      <w:r>
        <w:rPr>
          <w:rFonts w:hint="cs"/>
          <w:rtl/>
        </w:rPr>
        <w:tab/>
        <w:t>- אינה נוכחת</w:t>
      </w:r>
    </w:p>
    <w:p w14:paraId="16185911" w14:textId="77777777" w:rsidR="00000000" w:rsidRDefault="0080671D">
      <w:pPr>
        <w:pStyle w:val="a0"/>
        <w:rPr>
          <w:rFonts w:hint="cs"/>
          <w:rtl/>
        </w:rPr>
      </w:pPr>
      <w:r>
        <w:rPr>
          <w:rFonts w:hint="cs"/>
          <w:rtl/>
        </w:rPr>
        <w:t>בנימין נתניהו</w:t>
      </w:r>
      <w:r>
        <w:rPr>
          <w:rFonts w:hint="cs"/>
          <w:rtl/>
        </w:rPr>
        <w:tab/>
      </w:r>
      <w:r>
        <w:rPr>
          <w:rFonts w:hint="cs"/>
          <w:rtl/>
        </w:rPr>
        <w:tab/>
        <w:t>- אינו נוכח</w:t>
      </w:r>
    </w:p>
    <w:p w14:paraId="3F1DA98F" w14:textId="77777777" w:rsidR="00000000" w:rsidRDefault="0080671D">
      <w:pPr>
        <w:pStyle w:val="a0"/>
        <w:rPr>
          <w:rFonts w:hint="cs"/>
          <w:rtl/>
        </w:rPr>
      </w:pPr>
      <w:r>
        <w:rPr>
          <w:rFonts w:hint="cs"/>
          <w:rtl/>
        </w:rPr>
        <w:t>יוסף פריצקי</w:t>
      </w:r>
      <w:r>
        <w:rPr>
          <w:rFonts w:hint="cs"/>
          <w:rtl/>
        </w:rPr>
        <w:tab/>
      </w:r>
      <w:r>
        <w:rPr>
          <w:rFonts w:hint="cs"/>
          <w:rtl/>
        </w:rPr>
        <w:tab/>
        <w:t>- אינו נוכח</w:t>
      </w:r>
    </w:p>
    <w:p w14:paraId="6FFE9841" w14:textId="77777777" w:rsidR="00000000" w:rsidRDefault="0080671D">
      <w:pPr>
        <w:pStyle w:val="a0"/>
        <w:rPr>
          <w:rFonts w:hint="cs"/>
          <w:rtl/>
        </w:rPr>
      </w:pPr>
      <w:r>
        <w:rPr>
          <w:rFonts w:hint="cs"/>
          <w:rtl/>
        </w:rPr>
        <w:t>יורי שטרן</w:t>
      </w:r>
      <w:r>
        <w:rPr>
          <w:rFonts w:hint="cs"/>
          <w:rtl/>
        </w:rPr>
        <w:tab/>
      </w:r>
      <w:r>
        <w:rPr>
          <w:rFonts w:hint="cs"/>
          <w:rtl/>
        </w:rPr>
        <w:tab/>
        <w:t>- אינו נוכח</w:t>
      </w:r>
    </w:p>
    <w:p w14:paraId="1523F67E" w14:textId="77777777" w:rsidR="00000000" w:rsidRDefault="0080671D">
      <w:pPr>
        <w:pStyle w:val="a0"/>
        <w:rPr>
          <w:rFonts w:hint="cs"/>
          <w:rtl/>
        </w:rPr>
      </w:pPr>
      <w:r>
        <w:rPr>
          <w:rFonts w:hint="cs"/>
          <w:rtl/>
        </w:rPr>
        <w:t>אילן שלגי</w:t>
      </w:r>
      <w:r>
        <w:rPr>
          <w:rFonts w:hint="cs"/>
          <w:rtl/>
        </w:rPr>
        <w:tab/>
      </w:r>
      <w:r>
        <w:rPr>
          <w:rFonts w:hint="cs"/>
          <w:rtl/>
        </w:rPr>
        <w:tab/>
        <w:t>- אינו נוכח</w:t>
      </w:r>
    </w:p>
    <w:p w14:paraId="1FB40370" w14:textId="77777777" w:rsidR="00000000" w:rsidRDefault="0080671D">
      <w:pPr>
        <w:pStyle w:val="a0"/>
        <w:rPr>
          <w:rFonts w:hint="cs"/>
          <w:rtl/>
        </w:rPr>
      </w:pPr>
      <w:r>
        <w:rPr>
          <w:rFonts w:hint="cs"/>
          <w:rtl/>
        </w:rPr>
        <w:t>סילבן שלום</w:t>
      </w:r>
      <w:r>
        <w:rPr>
          <w:rFonts w:hint="cs"/>
          <w:rtl/>
        </w:rPr>
        <w:tab/>
      </w:r>
      <w:r>
        <w:rPr>
          <w:rFonts w:hint="cs"/>
          <w:rtl/>
        </w:rPr>
        <w:tab/>
        <w:t>- נגד</w:t>
      </w:r>
    </w:p>
    <w:p w14:paraId="57F493FC" w14:textId="77777777" w:rsidR="00000000" w:rsidRDefault="0080671D">
      <w:pPr>
        <w:pStyle w:val="a0"/>
        <w:rPr>
          <w:rFonts w:hint="cs"/>
          <w:rtl/>
        </w:rPr>
      </w:pPr>
    </w:p>
    <w:p w14:paraId="5CDE2281" w14:textId="77777777" w:rsidR="00000000" w:rsidRDefault="0080671D">
      <w:pPr>
        <w:pStyle w:val="a0"/>
        <w:rPr>
          <w:rFonts w:hint="cs"/>
          <w:rtl/>
        </w:rPr>
      </w:pPr>
      <w:r>
        <w:rPr>
          <w:rFonts w:hint="cs"/>
          <w:rtl/>
        </w:rPr>
        <w:t>תודה רבה.</w:t>
      </w:r>
    </w:p>
    <w:p w14:paraId="50DEA7A6" w14:textId="77777777" w:rsidR="00000000" w:rsidRDefault="0080671D">
      <w:pPr>
        <w:pStyle w:val="a0"/>
        <w:rPr>
          <w:rFonts w:hint="cs"/>
          <w:rtl/>
        </w:rPr>
      </w:pPr>
    </w:p>
    <w:p w14:paraId="08D25DA8" w14:textId="77777777" w:rsidR="00000000" w:rsidRDefault="0080671D">
      <w:pPr>
        <w:pStyle w:val="a2"/>
        <w:rPr>
          <w:rtl/>
        </w:rPr>
      </w:pPr>
    </w:p>
    <w:p w14:paraId="095F9B0D" w14:textId="77777777" w:rsidR="00000000" w:rsidRDefault="0080671D">
      <w:pPr>
        <w:pStyle w:val="a2"/>
        <w:rPr>
          <w:rFonts w:hint="cs"/>
          <w:rtl/>
        </w:rPr>
      </w:pPr>
      <w:bookmarkStart w:id="200" w:name="_Toc101171340"/>
      <w:r>
        <w:rPr>
          <w:rFonts w:hint="cs"/>
          <w:rtl/>
        </w:rPr>
        <w:t>הודעה אישית של חבר הכנסת רוני בר-און</w:t>
      </w:r>
      <w:bookmarkEnd w:id="200"/>
    </w:p>
    <w:p w14:paraId="33CBEADC" w14:textId="77777777" w:rsidR="00000000" w:rsidRDefault="0080671D">
      <w:pPr>
        <w:pStyle w:val="a0"/>
        <w:rPr>
          <w:rFonts w:hint="cs"/>
          <w:rtl/>
        </w:rPr>
      </w:pPr>
    </w:p>
    <w:p w14:paraId="30FDC90C" w14:textId="77777777" w:rsidR="00000000" w:rsidRDefault="0080671D">
      <w:pPr>
        <w:pStyle w:val="af1"/>
        <w:rPr>
          <w:rFonts w:hint="cs"/>
          <w:rtl/>
        </w:rPr>
      </w:pPr>
    </w:p>
    <w:p w14:paraId="1316A402" w14:textId="77777777" w:rsidR="00000000" w:rsidRDefault="0080671D">
      <w:pPr>
        <w:pStyle w:val="af1"/>
        <w:rPr>
          <w:rtl/>
        </w:rPr>
      </w:pPr>
      <w:r>
        <w:rPr>
          <w:rtl/>
        </w:rPr>
        <w:t>היו"ר ראובן ריבלין:</w:t>
      </w:r>
    </w:p>
    <w:p w14:paraId="669EA19D" w14:textId="77777777" w:rsidR="00000000" w:rsidRDefault="0080671D">
      <w:pPr>
        <w:pStyle w:val="a0"/>
        <w:rPr>
          <w:rtl/>
        </w:rPr>
      </w:pPr>
    </w:p>
    <w:p w14:paraId="6EAAE969" w14:textId="77777777" w:rsidR="00000000" w:rsidRDefault="0080671D">
      <w:pPr>
        <w:pStyle w:val="a0"/>
        <w:rPr>
          <w:rFonts w:hint="cs"/>
          <w:rtl/>
        </w:rPr>
      </w:pPr>
      <w:r>
        <w:rPr>
          <w:rFonts w:hint="cs"/>
          <w:rtl/>
        </w:rPr>
        <w:t>עד שיוגשו לי התוצאות, בהתאם לתקנון שנתון לשיקול דעתי במשך הדיון בעניין זה, אמר דברים יושב-ראש האופוזיציה אישית כלפי חבר הכנסת בר-און. חבר הכנסת בר-און, אני מבקש שתאמר דברים בקצרה. אני מבקש לא לפתוח דבר באופן כזה שאני אצטרך אחר כך לא</w:t>
      </w:r>
      <w:r>
        <w:rPr>
          <w:rFonts w:hint="cs"/>
          <w:rtl/>
        </w:rPr>
        <w:t>פשר ליושב-ראש האופוזיציה לענות. להתייחס רק לדברים האלה בדקה או דקתיים. בבקשה. בינתיים, אני מבקש להביא לי את התוצאות.</w:t>
      </w:r>
    </w:p>
    <w:p w14:paraId="2DC95822" w14:textId="77777777" w:rsidR="00000000" w:rsidRDefault="0080671D">
      <w:pPr>
        <w:pStyle w:val="a0"/>
        <w:rPr>
          <w:rFonts w:hint="cs"/>
          <w:rtl/>
        </w:rPr>
      </w:pPr>
    </w:p>
    <w:p w14:paraId="2046D4EA" w14:textId="77777777" w:rsidR="00000000" w:rsidRDefault="0080671D">
      <w:pPr>
        <w:pStyle w:val="af0"/>
        <w:rPr>
          <w:rtl/>
        </w:rPr>
      </w:pPr>
      <w:bookmarkStart w:id="201" w:name="FS000001038T23_06_2004_14_08_59"/>
      <w:bookmarkEnd w:id="201"/>
      <w:r>
        <w:rPr>
          <w:rFonts w:hint="eastAsia"/>
          <w:rtl/>
        </w:rPr>
        <w:t>יצחק</w:t>
      </w:r>
      <w:r>
        <w:rPr>
          <w:rtl/>
        </w:rPr>
        <w:t xml:space="preserve"> הרצוג (העבודה-מימד):</w:t>
      </w:r>
    </w:p>
    <w:p w14:paraId="5862D033" w14:textId="77777777" w:rsidR="00000000" w:rsidRDefault="0080671D">
      <w:pPr>
        <w:pStyle w:val="a0"/>
        <w:rPr>
          <w:rFonts w:hint="cs"/>
          <w:rtl/>
        </w:rPr>
      </w:pPr>
    </w:p>
    <w:p w14:paraId="61DA2165" w14:textId="77777777" w:rsidR="00000000" w:rsidRDefault="0080671D">
      <w:pPr>
        <w:pStyle w:val="a0"/>
        <w:rPr>
          <w:rFonts w:hint="cs"/>
          <w:rtl/>
        </w:rPr>
      </w:pPr>
      <w:r>
        <w:rPr>
          <w:rFonts w:hint="cs"/>
          <w:rtl/>
        </w:rPr>
        <w:t>היושב-ראש, יצחק לוי חזר. אולי נשמע את התוצאות.</w:t>
      </w:r>
    </w:p>
    <w:p w14:paraId="08401CFA" w14:textId="77777777" w:rsidR="00000000" w:rsidRDefault="0080671D">
      <w:pPr>
        <w:pStyle w:val="a0"/>
        <w:rPr>
          <w:rFonts w:hint="cs"/>
          <w:rtl/>
        </w:rPr>
      </w:pPr>
    </w:p>
    <w:p w14:paraId="1EA44AE9" w14:textId="77777777" w:rsidR="00000000" w:rsidRDefault="0080671D">
      <w:pPr>
        <w:pStyle w:val="af1"/>
        <w:rPr>
          <w:rtl/>
        </w:rPr>
      </w:pPr>
      <w:r>
        <w:rPr>
          <w:rtl/>
        </w:rPr>
        <w:t>היו"ר ראובן ריבלין:</w:t>
      </w:r>
    </w:p>
    <w:p w14:paraId="1FDA86F1" w14:textId="77777777" w:rsidR="00000000" w:rsidRDefault="0080671D">
      <w:pPr>
        <w:pStyle w:val="a0"/>
        <w:rPr>
          <w:rtl/>
        </w:rPr>
      </w:pPr>
    </w:p>
    <w:p w14:paraId="1D778B2B" w14:textId="77777777" w:rsidR="00000000" w:rsidRDefault="0080671D">
      <w:pPr>
        <w:pStyle w:val="a0"/>
        <w:rPr>
          <w:rFonts w:hint="cs"/>
          <w:rtl/>
        </w:rPr>
      </w:pPr>
      <w:r>
        <w:rPr>
          <w:rFonts w:hint="cs"/>
          <w:rtl/>
        </w:rPr>
        <w:t>חבר הכנסת הרצוג, אדוני ייגש אליו. אני נותן</w:t>
      </w:r>
      <w:r>
        <w:rPr>
          <w:rFonts w:hint="cs"/>
          <w:rtl/>
        </w:rPr>
        <w:t xml:space="preserve"> לו היתר </w:t>
      </w:r>
      <w:r>
        <w:rPr>
          <w:rtl/>
        </w:rPr>
        <w:t>–</w:t>
      </w:r>
      <w:r>
        <w:rPr>
          <w:rFonts w:hint="cs"/>
          <w:rtl/>
        </w:rPr>
        <w:t xml:space="preserve"> 100,000 בוחרים. ייגש אליו וישאל אותו.</w:t>
      </w:r>
    </w:p>
    <w:p w14:paraId="0E22AC44" w14:textId="77777777" w:rsidR="00000000" w:rsidRDefault="0080671D">
      <w:pPr>
        <w:pStyle w:val="a0"/>
        <w:rPr>
          <w:rFonts w:hint="cs"/>
          <w:rtl/>
        </w:rPr>
      </w:pPr>
    </w:p>
    <w:p w14:paraId="633776A8" w14:textId="77777777" w:rsidR="00000000" w:rsidRDefault="0080671D">
      <w:pPr>
        <w:pStyle w:val="af0"/>
        <w:rPr>
          <w:rtl/>
        </w:rPr>
      </w:pPr>
      <w:r>
        <w:rPr>
          <w:rFonts w:hint="eastAsia"/>
          <w:rtl/>
        </w:rPr>
        <w:t>דליה</w:t>
      </w:r>
      <w:r>
        <w:rPr>
          <w:rtl/>
        </w:rPr>
        <w:t xml:space="preserve"> איציק (העבודה-מימד):</w:t>
      </w:r>
    </w:p>
    <w:p w14:paraId="61CFEF95" w14:textId="77777777" w:rsidR="00000000" w:rsidRDefault="0080671D">
      <w:pPr>
        <w:pStyle w:val="a0"/>
        <w:rPr>
          <w:rFonts w:hint="cs"/>
          <w:rtl/>
        </w:rPr>
      </w:pPr>
    </w:p>
    <w:p w14:paraId="01271E32" w14:textId="77777777" w:rsidR="00000000" w:rsidRDefault="0080671D">
      <w:pPr>
        <w:pStyle w:val="a0"/>
        <w:rPr>
          <w:rFonts w:hint="cs"/>
          <w:rtl/>
        </w:rPr>
      </w:pPr>
      <w:r>
        <w:rPr>
          <w:rFonts w:hint="cs"/>
          <w:rtl/>
        </w:rPr>
        <w:t>הנה יצחק לוי.</w:t>
      </w:r>
    </w:p>
    <w:p w14:paraId="54BE0954" w14:textId="77777777" w:rsidR="00000000" w:rsidRDefault="0080671D">
      <w:pPr>
        <w:pStyle w:val="a0"/>
        <w:rPr>
          <w:rFonts w:hint="cs"/>
          <w:rtl/>
        </w:rPr>
      </w:pPr>
    </w:p>
    <w:p w14:paraId="1978B8F4" w14:textId="77777777" w:rsidR="00000000" w:rsidRDefault="0080671D">
      <w:pPr>
        <w:pStyle w:val="af1"/>
        <w:rPr>
          <w:rtl/>
        </w:rPr>
      </w:pPr>
      <w:r>
        <w:rPr>
          <w:rtl/>
        </w:rPr>
        <w:t>היו"ר ראובן ריבלין:</w:t>
      </w:r>
    </w:p>
    <w:p w14:paraId="475C3AFD" w14:textId="77777777" w:rsidR="00000000" w:rsidRDefault="0080671D">
      <w:pPr>
        <w:pStyle w:val="a0"/>
        <w:rPr>
          <w:rtl/>
        </w:rPr>
      </w:pPr>
    </w:p>
    <w:p w14:paraId="384FC74A" w14:textId="77777777" w:rsidR="00000000" w:rsidRDefault="0080671D">
      <w:pPr>
        <w:pStyle w:val="a0"/>
        <w:rPr>
          <w:rFonts w:hint="cs"/>
          <w:rtl/>
        </w:rPr>
      </w:pPr>
      <w:r>
        <w:rPr>
          <w:rFonts w:hint="cs"/>
          <w:rtl/>
        </w:rPr>
        <w:t>לא כך. תיגשו אליהם.</w:t>
      </w:r>
    </w:p>
    <w:p w14:paraId="679D3161" w14:textId="77777777" w:rsidR="00000000" w:rsidRDefault="0080671D">
      <w:pPr>
        <w:pStyle w:val="a0"/>
        <w:rPr>
          <w:rFonts w:hint="cs"/>
          <w:rtl/>
        </w:rPr>
      </w:pPr>
    </w:p>
    <w:p w14:paraId="147C4BBB" w14:textId="77777777" w:rsidR="00000000" w:rsidRDefault="0080671D">
      <w:pPr>
        <w:pStyle w:val="a"/>
        <w:rPr>
          <w:rtl/>
        </w:rPr>
      </w:pPr>
      <w:bookmarkStart w:id="202" w:name="FS000001038T23_06_2004_14_10_58"/>
      <w:bookmarkStart w:id="203" w:name="_Toc101171341"/>
      <w:bookmarkEnd w:id="202"/>
      <w:r>
        <w:rPr>
          <w:rFonts w:hint="eastAsia"/>
          <w:rtl/>
        </w:rPr>
        <w:t>רוני</w:t>
      </w:r>
      <w:r>
        <w:rPr>
          <w:rtl/>
        </w:rPr>
        <w:t xml:space="preserve"> בר-און (הליכוד):</w:t>
      </w:r>
      <w:bookmarkEnd w:id="203"/>
    </w:p>
    <w:p w14:paraId="7F71F136" w14:textId="77777777" w:rsidR="00000000" w:rsidRDefault="0080671D">
      <w:pPr>
        <w:pStyle w:val="a0"/>
        <w:rPr>
          <w:rFonts w:hint="cs"/>
          <w:rtl/>
        </w:rPr>
      </w:pPr>
    </w:p>
    <w:p w14:paraId="513FB23B" w14:textId="77777777" w:rsidR="00000000" w:rsidRDefault="0080671D">
      <w:pPr>
        <w:pStyle w:val="a0"/>
        <w:rPr>
          <w:rFonts w:hint="cs"/>
          <w:rtl/>
        </w:rPr>
      </w:pPr>
      <w:r>
        <w:rPr>
          <w:rFonts w:hint="cs"/>
          <w:rtl/>
        </w:rPr>
        <w:t xml:space="preserve">אדוני היושב-ראש, רבותי השרים, אדוני יושב-ראש האופוזיציה, חברי הכנסת, עלה לכאן ראש הממשלה כדי לעבות </w:t>
      </w:r>
      <w:r>
        <w:rPr>
          <w:rFonts w:hint="cs"/>
          <w:rtl/>
        </w:rPr>
        <w:t>ולתת ממד של רצינות להבטחה של הממשלה לפתור את בעייתם של מקבלי השכר ברשויות המקומיות וגם במועצות הדתיות. זה אפשר לך, מבחינה תקנונית, לעלות לכאן ולהשיב. ואז, בדרכך שלך הטפת מוסר לממשלה. אתה רק שכחת שהמפלגה שאתה עומד בראשה, בכל האבולוציות השונות שלה - מפא"י, מ</w:t>
      </w:r>
      <w:r>
        <w:rPr>
          <w:rFonts w:hint="cs"/>
          <w:rtl/>
        </w:rPr>
        <w:t>ערך ועבודה - היא זו שטיפחה את המונופולים ואת הוועדים הגדולים.</w:t>
      </w:r>
    </w:p>
    <w:p w14:paraId="13A566F7" w14:textId="77777777" w:rsidR="00000000" w:rsidRDefault="0080671D">
      <w:pPr>
        <w:pStyle w:val="af0"/>
        <w:rPr>
          <w:rtl/>
        </w:rPr>
      </w:pPr>
    </w:p>
    <w:p w14:paraId="4B6BC9ED" w14:textId="77777777" w:rsidR="00000000" w:rsidRDefault="0080671D">
      <w:pPr>
        <w:pStyle w:val="af0"/>
        <w:rPr>
          <w:rtl/>
        </w:rPr>
      </w:pPr>
      <w:r>
        <w:rPr>
          <w:rtl/>
        </w:rPr>
        <w:t>אברהם בייגה שוחט (העבודה-מימד):</w:t>
      </w:r>
    </w:p>
    <w:p w14:paraId="012E6BC8" w14:textId="77777777" w:rsidR="00000000" w:rsidRDefault="0080671D">
      <w:pPr>
        <w:pStyle w:val="a0"/>
        <w:rPr>
          <w:rFonts w:hint="cs"/>
          <w:rtl/>
        </w:rPr>
      </w:pPr>
    </w:p>
    <w:p w14:paraId="6CE99399" w14:textId="77777777" w:rsidR="00000000" w:rsidRDefault="0080671D">
      <w:pPr>
        <w:pStyle w:val="a0"/>
        <w:rPr>
          <w:rFonts w:hint="cs"/>
          <w:rtl/>
        </w:rPr>
      </w:pPr>
      <w:r>
        <w:rPr>
          <w:rFonts w:hint="cs"/>
          <w:rtl/>
        </w:rPr>
        <w:t>רוני, מה זה השטויות האלה?</w:t>
      </w:r>
    </w:p>
    <w:p w14:paraId="57D03A69" w14:textId="77777777" w:rsidR="00000000" w:rsidRDefault="0080671D">
      <w:pPr>
        <w:pStyle w:val="a0"/>
        <w:rPr>
          <w:rFonts w:hint="cs"/>
          <w:rtl/>
        </w:rPr>
      </w:pPr>
    </w:p>
    <w:p w14:paraId="6A5DADD3" w14:textId="77777777" w:rsidR="00000000" w:rsidRDefault="0080671D">
      <w:pPr>
        <w:pStyle w:val="-"/>
        <w:rPr>
          <w:rtl/>
        </w:rPr>
      </w:pPr>
      <w:bookmarkStart w:id="204" w:name="FS000001038T23_06_2004_14_12_44C"/>
      <w:bookmarkEnd w:id="204"/>
      <w:r>
        <w:rPr>
          <w:rtl/>
        </w:rPr>
        <w:t>רוני בר-און (הליכוד):</w:t>
      </w:r>
    </w:p>
    <w:p w14:paraId="26E27622" w14:textId="77777777" w:rsidR="00000000" w:rsidRDefault="0080671D">
      <w:pPr>
        <w:pStyle w:val="a0"/>
        <w:rPr>
          <w:rtl/>
        </w:rPr>
      </w:pPr>
    </w:p>
    <w:p w14:paraId="58DAC134" w14:textId="77777777" w:rsidR="00000000" w:rsidRDefault="0080671D">
      <w:pPr>
        <w:pStyle w:val="a0"/>
        <w:rPr>
          <w:rFonts w:hint="cs"/>
          <w:rtl/>
        </w:rPr>
      </w:pPr>
      <w:r>
        <w:rPr>
          <w:rFonts w:hint="cs"/>
          <w:rtl/>
        </w:rPr>
        <w:t>היא זו שרמסה את כל חוקי העבודה. היא זו שהיתה גדולת הספסרים בזכויות העובדים. היא זו שמייצגת את האי הבולשביקי הא</w:t>
      </w:r>
      <w:r>
        <w:rPr>
          <w:rFonts w:hint="cs"/>
          <w:rtl/>
        </w:rPr>
        <w:t>חרון בעולם המערבי. אתם גדולי המפטרים בלי זכויות, גדולי אלה שמלינים שכר וגדולי בעלי החובות.</w:t>
      </w:r>
    </w:p>
    <w:p w14:paraId="5B32D356" w14:textId="77777777" w:rsidR="00000000" w:rsidRDefault="0080671D">
      <w:pPr>
        <w:pStyle w:val="a0"/>
        <w:rPr>
          <w:rFonts w:hint="cs"/>
          <w:rtl/>
        </w:rPr>
      </w:pPr>
    </w:p>
    <w:p w14:paraId="47E27637" w14:textId="77777777" w:rsidR="00000000" w:rsidRDefault="0080671D">
      <w:pPr>
        <w:pStyle w:val="af0"/>
        <w:rPr>
          <w:rtl/>
        </w:rPr>
      </w:pPr>
      <w:r>
        <w:rPr>
          <w:rFonts w:hint="eastAsia"/>
          <w:rtl/>
        </w:rPr>
        <w:t>דליה</w:t>
      </w:r>
      <w:r>
        <w:rPr>
          <w:rtl/>
        </w:rPr>
        <w:t xml:space="preserve"> איציק (העבודה-מימד):</w:t>
      </w:r>
    </w:p>
    <w:p w14:paraId="55DDEC01" w14:textId="77777777" w:rsidR="00000000" w:rsidRDefault="0080671D">
      <w:pPr>
        <w:pStyle w:val="a0"/>
        <w:rPr>
          <w:rFonts w:hint="cs"/>
          <w:rtl/>
        </w:rPr>
      </w:pPr>
    </w:p>
    <w:p w14:paraId="3DB3BBE7" w14:textId="77777777" w:rsidR="00000000" w:rsidRDefault="0080671D">
      <w:pPr>
        <w:pStyle w:val="a0"/>
        <w:rPr>
          <w:rFonts w:hint="cs"/>
          <w:rtl/>
        </w:rPr>
      </w:pPr>
      <w:r>
        <w:rPr>
          <w:rFonts w:hint="cs"/>
          <w:rtl/>
        </w:rPr>
        <w:t>רוני, מה זה?</w:t>
      </w:r>
    </w:p>
    <w:p w14:paraId="333C6915" w14:textId="77777777" w:rsidR="00000000" w:rsidRDefault="0080671D">
      <w:pPr>
        <w:pStyle w:val="a0"/>
        <w:rPr>
          <w:rFonts w:hint="cs"/>
          <w:rtl/>
        </w:rPr>
      </w:pPr>
    </w:p>
    <w:p w14:paraId="2F980E24" w14:textId="77777777" w:rsidR="00000000" w:rsidRDefault="0080671D">
      <w:pPr>
        <w:pStyle w:val="-"/>
        <w:rPr>
          <w:rtl/>
        </w:rPr>
      </w:pPr>
      <w:bookmarkStart w:id="205" w:name="FS000001038T23_06_2004_14_14_31C"/>
      <w:bookmarkEnd w:id="205"/>
      <w:r>
        <w:rPr>
          <w:rtl/>
        </w:rPr>
        <w:t>רוני בר-און (הליכוד):</w:t>
      </w:r>
    </w:p>
    <w:p w14:paraId="776347CD" w14:textId="77777777" w:rsidR="00000000" w:rsidRDefault="0080671D">
      <w:pPr>
        <w:pStyle w:val="a0"/>
        <w:rPr>
          <w:rtl/>
        </w:rPr>
      </w:pPr>
    </w:p>
    <w:p w14:paraId="36C683AD" w14:textId="77777777" w:rsidR="00000000" w:rsidRDefault="0080671D">
      <w:pPr>
        <w:pStyle w:val="a0"/>
        <w:rPr>
          <w:rFonts w:hint="cs"/>
          <w:rtl/>
        </w:rPr>
      </w:pPr>
      <w:r>
        <w:rPr>
          <w:rFonts w:hint="cs"/>
          <w:rtl/>
        </w:rPr>
        <w:t>בעניין ההמלצה שנתתי בנאומי בעניין החברות או הברית עם החרדים, אמרתי לך שאני באופן אישי, לו הייתי נשאל</w:t>
      </w:r>
      <w:r>
        <w:rPr>
          <w:rFonts w:hint="cs"/>
          <w:rtl/>
        </w:rPr>
        <w:t>, הרי שאני מעדיף את החרדים עליכם. אני מזכיר לך שגם אתם במפא"י ובעבודה העדפתם תמיד את החרדים.</w:t>
      </w:r>
    </w:p>
    <w:p w14:paraId="78B65597" w14:textId="77777777" w:rsidR="00000000" w:rsidRDefault="0080671D">
      <w:pPr>
        <w:pStyle w:val="a0"/>
        <w:rPr>
          <w:rFonts w:hint="cs"/>
          <w:rtl/>
        </w:rPr>
      </w:pPr>
    </w:p>
    <w:p w14:paraId="05FE8895" w14:textId="77777777" w:rsidR="00000000" w:rsidRDefault="0080671D">
      <w:pPr>
        <w:pStyle w:val="a0"/>
        <w:rPr>
          <w:rFonts w:hint="cs"/>
          <w:rtl/>
        </w:rPr>
      </w:pPr>
      <w:r>
        <w:rPr>
          <w:rFonts w:hint="cs"/>
          <w:rtl/>
        </w:rPr>
        <w:t>אני אומר לך יותר: אתה, באופן אישי, גם מעדיף את החרדים כשותפים על פני חלק גדול מחבריך במפלגה. יותר מזה - חלק גדול מהחברים שלך במפלגה מעדיפים את החרדים כשותפים עליך</w:t>
      </w:r>
      <w:r>
        <w:rPr>
          <w:rFonts w:hint="cs"/>
          <w:rtl/>
        </w:rPr>
        <w:t>.</w:t>
      </w:r>
    </w:p>
    <w:p w14:paraId="10CA6006" w14:textId="77777777" w:rsidR="00000000" w:rsidRDefault="0080671D">
      <w:pPr>
        <w:pStyle w:val="a0"/>
        <w:rPr>
          <w:rFonts w:hint="cs"/>
          <w:rtl/>
        </w:rPr>
      </w:pPr>
    </w:p>
    <w:p w14:paraId="3ED279E1" w14:textId="77777777" w:rsidR="00000000" w:rsidRDefault="0080671D">
      <w:pPr>
        <w:pStyle w:val="af0"/>
        <w:rPr>
          <w:rtl/>
        </w:rPr>
      </w:pPr>
      <w:r>
        <w:rPr>
          <w:rFonts w:hint="eastAsia"/>
          <w:rtl/>
        </w:rPr>
        <w:t>אבשלום</w:t>
      </w:r>
      <w:r>
        <w:rPr>
          <w:rtl/>
        </w:rPr>
        <w:t xml:space="preserve"> וילן (יחד):</w:t>
      </w:r>
    </w:p>
    <w:p w14:paraId="2B9A9351" w14:textId="77777777" w:rsidR="00000000" w:rsidRDefault="0080671D">
      <w:pPr>
        <w:pStyle w:val="a0"/>
        <w:rPr>
          <w:rFonts w:hint="cs"/>
          <w:rtl/>
        </w:rPr>
      </w:pPr>
    </w:p>
    <w:p w14:paraId="64125773" w14:textId="77777777" w:rsidR="00000000" w:rsidRDefault="0080671D">
      <w:pPr>
        <w:pStyle w:val="a0"/>
        <w:rPr>
          <w:rFonts w:hint="cs"/>
          <w:rtl/>
        </w:rPr>
      </w:pPr>
      <w:r>
        <w:rPr>
          <w:rFonts w:hint="cs"/>
          <w:rtl/>
        </w:rPr>
        <w:t>- - -</w:t>
      </w:r>
    </w:p>
    <w:p w14:paraId="2EB1CC7E" w14:textId="77777777" w:rsidR="00000000" w:rsidRDefault="0080671D">
      <w:pPr>
        <w:pStyle w:val="a0"/>
        <w:rPr>
          <w:rFonts w:hint="cs"/>
          <w:rtl/>
        </w:rPr>
      </w:pPr>
    </w:p>
    <w:p w14:paraId="75FEBEF5" w14:textId="77777777" w:rsidR="00000000" w:rsidRDefault="0080671D">
      <w:pPr>
        <w:pStyle w:val="af0"/>
        <w:rPr>
          <w:rtl/>
        </w:rPr>
      </w:pPr>
      <w:r>
        <w:rPr>
          <w:rFonts w:hint="eastAsia"/>
          <w:rtl/>
        </w:rPr>
        <w:t>אברהם</w:t>
      </w:r>
      <w:r>
        <w:rPr>
          <w:rtl/>
        </w:rPr>
        <w:t xml:space="preserve"> בייגה שוחט (העבודה-מימד):</w:t>
      </w:r>
    </w:p>
    <w:p w14:paraId="48F0BE41" w14:textId="77777777" w:rsidR="00000000" w:rsidRDefault="0080671D">
      <w:pPr>
        <w:pStyle w:val="a0"/>
        <w:rPr>
          <w:rFonts w:hint="cs"/>
          <w:rtl/>
        </w:rPr>
      </w:pPr>
    </w:p>
    <w:p w14:paraId="56BFAA30" w14:textId="77777777" w:rsidR="00000000" w:rsidRDefault="0080671D">
      <w:pPr>
        <w:pStyle w:val="a0"/>
        <w:rPr>
          <w:rFonts w:hint="cs"/>
          <w:rtl/>
        </w:rPr>
      </w:pPr>
      <w:r>
        <w:rPr>
          <w:rFonts w:hint="cs"/>
          <w:rtl/>
        </w:rPr>
        <w:t>מה זה?</w:t>
      </w:r>
    </w:p>
    <w:p w14:paraId="11F0E6D5" w14:textId="77777777" w:rsidR="00000000" w:rsidRDefault="0080671D">
      <w:pPr>
        <w:pStyle w:val="a0"/>
        <w:rPr>
          <w:rFonts w:hint="cs"/>
          <w:rtl/>
        </w:rPr>
      </w:pPr>
    </w:p>
    <w:p w14:paraId="61D4225D" w14:textId="77777777" w:rsidR="00000000" w:rsidRDefault="0080671D">
      <w:pPr>
        <w:pStyle w:val="af1"/>
        <w:rPr>
          <w:rtl/>
        </w:rPr>
      </w:pPr>
      <w:r>
        <w:rPr>
          <w:rtl/>
        </w:rPr>
        <w:t>היו"ר ראובן ריבלין:</w:t>
      </w:r>
    </w:p>
    <w:p w14:paraId="22373157" w14:textId="77777777" w:rsidR="00000000" w:rsidRDefault="0080671D">
      <w:pPr>
        <w:pStyle w:val="a0"/>
        <w:rPr>
          <w:rtl/>
        </w:rPr>
      </w:pPr>
    </w:p>
    <w:p w14:paraId="3A6C8B22" w14:textId="77777777" w:rsidR="00000000" w:rsidRDefault="0080671D">
      <w:pPr>
        <w:pStyle w:val="a0"/>
        <w:rPr>
          <w:rFonts w:hint="cs"/>
          <w:rtl/>
        </w:rPr>
      </w:pPr>
      <w:r>
        <w:rPr>
          <w:rFonts w:hint="cs"/>
          <w:rtl/>
        </w:rPr>
        <w:t>חבר הכנסת וילן, אל תדאג. אני לא מפריע לו כי זה ייקח יותר זמן.</w:t>
      </w:r>
    </w:p>
    <w:p w14:paraId="7122577D" w14:textId="77777777" w:rsidR="00000000" w:rsidRDefault="0080671D">
      <w:pPr>
        <w:pStyle w:val="-"/>
        <w:rPr>
          <w:rtl/>
        </w:rPr>
      </w:pPr>
      <w:bookmarkStart w:id="206" w:name="FS000001038T23_06_2004_14_16_18C"/>
      <w:bookmarkEnd w:id="206"/>
    </w:p>
    <w:p w14:paraId="4D8342D5" w14:textId="77777777" w:rsidR="00000000" w:rsidRDefault="0080671D">
      <w:pPr>
        <w:pStyle w:val="-"/>
        <w:rPr>
          <w:rtl/>
        </w:rPr>
      </w:pPr>
      <w:r>
        <w:rPr>
          <w:rtl/>
        </w:rPr>
        <w:t>רוני בר-און (הליכוד):</w:t>
      </w:r>
    </w:p>
    <w:p w14:paraId="3FA7B8ED" w14:textId="77777777" w:rsidR="00000000" w:rsidRDefault="0080671D">
      <w:pPr>
        <w:pStyle w:val="a0"/>
        <w:rPr>
          <w:rtl/>
        </w:rPr>
      </w:pPr>
    </w:p>
    <w:p w14:paraId="206E23E2" w14:textId="77777777" w:rsidR="00000000" w:rsidRDefault="0080671D">
      <w:pPr>
        <w:pStyle w:val="a0"/>
        <w:rPr>
          <w:rFonts w:hint="cs"/>
          <w:rtl/>
        </w:rPr>
      </w:pPr>
      <w:r>
        <w:rPr>
          <w:rFonts w:hint="cs"/>
          <w:rtl/>
        </w:rPr>
        <w:t>אם אתה רוצה אסמכתאות - - -</w:t>
      </w:r>
    </w:p>
    <w:p w14:paraId="3C634907" w14:textId="77777777" w:rsidR="00000000" w:rsidRDefault="0080671D">
      <w:pPr>
        <w:pStyle w:val="a0"/>
        <w:rPr>
          <w:rFonts w:hint="cs"/>
          <w:rtl/>
        </w:rPr>
      </w:pPr>
    </w:p>
    <w:p w14:paraId="47F566A9" w14:textId="77777777" w:rsidR="00000000" w:rsidRDefault="0080671D">
      <w:pPr>
        <w:pStyle w:val="af1"/>
        <w:rPr>
          <w:rtl/>
        </w:rPr>
      </w:pPr>
      <w:r>
        <w:rPr>
          <w:rtl/>
        </w:rPr>
        <w:t>היו"ר ראובן ריבלין:</w:t>
      </w:r>
    </w:p>
    <w:p w14:paraId="2C70486C" w14:textId="77777777" w:rsidR="00000000" w:rsidRDefault="0080671D">
      <w:pPr>
        <w:pStyle w:val="a0"/>
        <w:rPr>
          <w:rtl/>
        </w:rPr>
      </w:pPr>
    </w:p>
    <w:p w14:paraId="6A9727B5" w14:textId="77777777" w:rsidR="00000000" w:rsidRDefault="0080671D">
      <w:pPr>
        <w:pStyle w:val="a0"/>
        <w:rPr>
          <w:rFonts w:hint="cs"/>
          <w:rtl/>
        </w:rPr>
      </w:pPr>
      <w:r>
        <w:rPr>
          <w:rFonts w:hint="cs"/>
          <w:rtl/>
        </w:rPr>
        <w:t>אני אומר. הוא לא ידבר יותר. א</w:t>
      </w:r>
      <w:r>
        <w:rPr>
          <w:rFonts w:hint="cs"/>
          <w:rtl/>
        </w:rPr>
        <w:t>ני לא אתן לו לעלות יותר. אני מבטיח לך.</w:t>
      </w:r>
    </w:p>
    <w:p w14:paraId="43DB27BD" w14:textId="77777777" w:rsidR="00000000" w:rsidRDefault="0080671D">
      <w:pPr>
        <w:pStyle w:val="a0"/>
        <w:rPr>
          <w:rFonts w:hint="cs"/>
          <w:rtl/>
        </w:rPr>
      </w:pPr>
    </w:p>
    <w:p w14:paraId="49906775" w14:textId="77777777" w:rsidR="00000000" w:rsidRDefault="0080671D">
      <w:pPr>
        <w:pStyle w:val="af0"/>
        <w:rPr>
          <w:rtl/>
        </w:rPr>
      </w:pPr>
      <w:r>
        <w:rPr>
          <w:rFonts w:hint="eastAsia"/>
          <w:rtl/>
        </w:rPr>
        <w:t>אבשלום</w:t>
      </w:r>
      <w:r>
        <w:rPr>
          <w:rtl/>
        </w:rPr>
        <w:t xml:space="preserve"> וילן (יחד):</w:t>
      </w:r>
    </w:p>
    <w:p w14:paraId="43DDDFA0" w14:textId="77777777" w:rsidR="00000000" w:rsidRDefault="0080671D">
      <w:pPr>
        <w:pStyle w:val="a0"/>
        <w:rPr>
          <w:rFonts w:hint="cs"/>
          <w:rtl/>
        </w:rPr>
      </w:pPr>
    </w:p>
    <w:p w14:paraId="31D8DB16" w14:textId="77777777" w:rsidR="00000000" w:rsidRDefault="0080671D">
      <w:pPr>
        <w:pStyle w:val="a0"/>
        <w:rPr>
          <w:rFonts w:hint="cs"/>
          <w:rtl/>
        </w:rPr>
      </w:pPr>
      <w:r>
        <w:rPr>
          <w:rFonts w:hint="cs"/>
          <w:rtl/>
        </w:rPr>
        <w:t>הודעה אישית.</w:t>
      </w:r>
    </w:p>
    <w:p w14:paraId="6759AC4A" w14:textId="77777777" w:rsidR="00000000" w:rsidRDefault="0080671D">
      <w:pPr>
        <w:pStyle w:val="a0"/>
        <w:rPr>
          <w:rFonts w:hint="cs"/>
          <w:rtl/>
        </w:rPr>
      </w:pPr>
    </w:p>
    <w:p w14:paraId="76336FCA" w14:textId="77777777" w:rsidR="00000000" w:rsidRDefault="0080671D">
      <w:pPr>
        <w:pStyle w:val="-"/>
        <w:rPr>
          <w:rtl/>
        </w:rPr>
      </w:pPr>
      <w:bookmarkStart w:id="207" w:name="FS000001038T23_06_2004_14_16_58C"/>
      <w:bookmarkEnd w:id="207"/>
      <w:r>
        <w:rPr>
          <w:rtl/>
        </w:rPr>
        <w:t>רוני בר-און (הליכוד):</w:t>
      </w:r>
    </w:p>
    <w:p w14:paraId="2E54A194" w14:textId="77777777" w:rsidR="00000000" w:rsidRDefault="0080671D">
      <w:pPr>
        <w:pStyle w:val="a0"/>
        <w:rPr>
          <w:rtl/>
        </w:rPr>
      </w:pPr>
    </w:p>
    <w:p w14:paraId="7FC774B7" w14:textId="77777777" w:rsidR="00000000" w:rsidRDefault="0080671D">
      <w:pPr>
        <w:pStyle w:val="a0"/>
        <w:rPr>
          <w:rFonts w:hint="cs"/>
          <w:rtl/>
        </w:rPr>
      </w:pPr>
      <w:r>
        <w:rPr>
          <w:rFonts w:hint="cs"/>
          <w:rtl/>
        </w:rPr>
        <w:t>אם אתה רוצה אסמכתאות איך מעדיפים אותך, אני יכול להפנותך לכתובים של שלושה ראשי ממשלות. ראה ראש הממשלה המנוח שרת, ראה ראש הממשלה המנוח גולדה מאיר, ובמיוחד ראה מו</w:t>
      </w:r>
      <w:r>
        <w:rPr>
          <w:rFonts w:hint="cs"/>
          <w:rtl/>
        </w:rPr>
        <w:t>רשת רבין, ראש הממשלה המנוח, בקשר לסדרי עדיפויות. תודה רבה.</w:t>
      </w:r>
    </w:p>
    <w:p w14:paraId="21D59B66" w14:textId="77777777" w:rsidR="00000000" w:rsidRDefault="0080671D">
      <w:pPr>
        <w:pStyle w:val="a0"/>
        <w:rPr>
          <w:rFonts w:hint="cs"/>
          <w:rtl/>
        </w:rPr>
      </w:pPr>
    </w:p>
    <w:p w14:paraId="1AB768E8" w14:textId="77777777" w:rsidR="00000000" w:rsidRDefault="0080671D">
      <w:pPr>
        <w:pStyle w:val="af0"/>
        <w:rPr>
          <w:rtl/>
        </w:rPr>
      </w:pPr>
      <w:r>
        <w:rPr>
          <w:rFonts w:hint="eastAsia"/>
          <w:rtl/>
        </w:rPr>
        <w:t>דליה</w:t>
      </w:r>
      <w:r>
        <w:rPr>
          <w:rtl/>
        </w:rPr>
        <w:t xml:space="preserve"> איציק (העבודה-מימד):</w:t>
      </w:r>
    </w:p>
    <w:p w14:paraId="09403F63" w14:textId="77777777" w:rsidR="00000000" w:rsidRDefault="0080671D">
      <w:pPr>
        <w:pStyle w:val="a0"/>
        <w:rPr>
          <w:rFonts w:hint="cs"/>
          <w:rtl/>
        </w:rPr>
      </w:pPr>
    </w:p>
    <w:p w14:paraId="00CC67CD" w14:textId="77777777" w:rsidR="00000000" w:rsidRDefault="0080671D">
      <w:pPr>
        <w:pStyle w:val="a0"/>
        <w:rPr>
          <w:rFonts w:hint="cs"/>
          <w:rtl/>
        </w:rPr>
      </w:pPr>
      <w:r>
        <w:rPr>
          <w:rFonts w:hint="cs"/>
          <w:rtl/>
        </w:rPr>
        <w:t>מה זה הדבר הזה?</w:t>
      </w:r>
    </w:p>
    <w:p w14:paraId="3CB6C4BE" w14:textId="77777777" w:rsidR="00000000" w:rsidRDefault="0080671D">
      <w:pPr>
        <w:pStyle w:val="a0"/>
        <w:rPr>
          <w:rFonts w:hint="cs"/>
          <w:rtl/>
        </w:rPr>
      </w:pPr>
    </w:p>
    <w:p w14:paraId="4AA67960" w14:textId="77777777" w:rsidR="00000000" w:rsidRDefault="0080671D">
      <w:pPr>
        <w:pStyle w:val="af1"/>
        <w:rPr>
          <w:rtl/>
        </w:rPr>
      </w:pPr>
      <w:r>
        <w:rPr>
          <w:rtl/>
        </w:rPr>
        <w:t>היו"ר ראובן ריבלין:</w:t>
      </w:r>
    </w:p>
    <w:p w14:paraId="6F8B40B2" w14:textId="77777777" w:rsidR="00000000" w:rsidRDefault="0080671D">
      <w:pPr>
        <w:pStyle w:val="a0"/>
        <w:rPr>
          <w:rtl/>
        </w:rPr>
      </w:pPr>
    </w:p>
    <w:p w14:paraId="4C3DF149" w14:textId="77777777" w:rsidR="00000000" w:rsidRDefault="0080671D">
      <w:pPr>
        <w:pStyle w:val="a0"/>
        <w:rPr>
          <w:rFonts w:hint="cs"/>
          <w:rtl/>
        </w:rPr>
      </w:pPr>
      <w:r>
        <w:rPr>
          <w:rFonts w:hint="cs"/>
          <w:rtl/>
        </w:rPr>
        <w:t>תודה רבה. רבותי חברי הכנסת, האפשרות לחבר כנסת לענות על התקפות אישיות נועדה על מנת לדבר על שמו ולא לנאום נאום נוסף. הרי לחבר הכנסת ב</w:t>
      </w:r>
      <w:r>
        <w:rPr>
          <w:rFonts w:hint="cs"/>
          <w:rtl/>
        </w:rPr>
        <w:t>ר-און יש עשרות נאומים שהוא יכול לנאום כאן, והוא אחד מחברי הכנסת החרוצים ביותר. אין הצעת חוק שעולה והוא לא נמצא.</w:t>
      </w:r>
    </w:p>
    <w:p w14:paraId="7F5E6AD6" w14:textId="77777777" w:rsidR="00000000" w:rsidRDefault="0080671D">
      <w:pPr>
        <w:pStyle w:val="a0"/>
        <w:rPr>
          <w:rFonts w:hint="cs"/>
          <w:rtl/>
        </w:rPr>
      </w:pPr>
    </w:p>
    <w:p w14:paraId="64359478" w14:textId="77777777" w:rsidR="00000000" w:rsidRDefault="0080671D">
      <w:pPr>
        <w:pStyle w:val="af0"/>
        <w:rPr>
          <w:rtl/>
        </w:rPr>
      </w:pPr>
      <w:r>
        <w:rPr>
          <w:rFonts w:hint="eastAsia"/>
          <w:rtl/>
        </w:rPr>
        <w:t>אופיר</w:t>
      </w:r>
      <w:r>
        <w:rPr>
          <w:rtl/>
        </w:rPr>
        <w:t xml:space="preserve"> פינס-פז (העבודה-מימד):</w:t>
      </w:r>
    </w:p>
    <w:p w14:paraId="768D9BD4" w14:textId="77777777" w:rsidR="00000000" w:rsidRDefault="0080671D">
      <w:pPr>
        <w:pStyle w:val="a0"/>
        <w:rPr>
          <w:rFonts w:hint="cs"/>
          <w:rtl/>
        </w:rPr>
      </w:pPr>
    </w:p>
    <w:p w14:paraId="31A004DC" w14:textId="77777777" w:rsidR="00000000" w:rsidRDefault="0080671D">
      <w:pPr>
        <w:pStyle w:val="a0"/>
        <w:rPr>
          <w:rFonts w:hint="cs"/>
          <w:rtl/>
        </w:rPr>
      </w:pPr>
      <w:r>
        <w:rPr>
          <w:rFonts w:hint="cs"/>
          <w:rtl/>
        </w:rPr>
        <w:t>- - -</w:t>
      </w:r>
    </w:p>
    <w:p w14:paraId="62E734AD" w14:textId="77777777" w:rsidR="00000000" w:rsidRDefault="0080671D">
      <w:pPr>
        <w:pStyle w:val="a0"/>
        <w:rPr>
          <w:rFonts w:hint="cs"/>
          <w:rtl/>
        </w:rPr>
      </w:pPr>
    </w:p>
    <w:p w14:paraId="5ADCB8FF" w14:textId="77777777" w:rsidR="00000000" w:rsidRDefault="0080671D">
      <w:pPr>
        <w:pStyle w:val="af1"/>
        <w:rPr>
          <w:rtl/>
        </w:rPr>
      </w:pPr>
      <w:r>
        <w:rPr>
          <w:rtl/>
        </w:rPr>
        <w:t>היו"ר ראובן ריבלין:</w:t>
      </w:r>
    </w:p>
    <w:p w14:paraId="60B1FAE8" w14:textId="77777777" w:rsidR="00000000" w:rsidRDefault="0080671D">
      <w:pPr>
        <w:pStyle w:val="a0"/>
        <w:rPr>
          <w:rtl/>
        </w:rPr>
      </w:pPr>
    </w:p>
    <w:p w14:paraId="26F3822E" w14:textId="77777777" w:rsidR="00000000" w:rsidRDefault="0080671D">
      <w:pPr>
        <w:pStyle w:val="a0"/>
        <w:rPr>
          <w:rFonts w:hint="cs"/>
          <w:rtl/>
        </w:rPr>
      </w:pPr>
      <w:r>
        <w:rPr>
          <w:rFonts w:hint="cs"/>
          <w:rtl/>
        </w:rPr>
        <w:t>אין צורך לנצל את סעיף 86(ו) או (ז) כדי - - -</w:t>
      </w:r>
    </w:p>
    <w:p w14:paraId="66D5E7C4" w14:textId="77777777" w:rsidR="00000000" w:rsidRDefault="0080671D">
      <w:pPr>
        <w:pStyle w:val="af0"/>
        <w:rPr>
          <w:rtl/>
        </w:rPr>
      </w:pPr>
    </w:p>
    <w:p w14:paraId="372927DD" w14:textId="77777777" w:rsidR="00000000" w:rsidRDefault="0080671D">
      <w:pPr>
        <w:pStyle w:val="af0"/>
        <w:rPr>
          <w:rtl/>
        </w:rPr>
      </w:pPr>
      <w:r>
        <w:rPr>
          <w:rtl/>
        </w:rPr>
        <w:t>רוני בר-און (הליכוד):</w:t>
      </w:r>
    </w:p>
    <w:p w14:paraId="40EB2513" w14:textId="77777777" w:rsidR="00000000" w:rsidRDefault="0080671D">
      <w:pPr>
        <w:pStyle w:val="a0"/>
        <w:rPr>
          <w:rFonts w:hint="cs"/>
          <w:rtl/>
        </w:rPr>
      </w:pPr>
    </w:p>
    <w:p w14:paraId="17FA10F0" w14:textId="77777777" w:rsidR="00000000" w:rsidRDefault="0080671D">
      <w:pPr>
        <w:pStyle w:val="a0"/>
        <w:rPr>
          <w:rFonts w:hint="cs"/>
          <w:rtl/>
        </w:rPr>
      </w:pPr>
      <w:r>
        <w:rPr>
          <w:rFonts w:hint="cs"/>
          <w:rtl/>
        </w:rPr>
        <w:t>- - -</w:t>
      </w:r>
    </w:p>
    <w:p w14:paraId="6F688227" w14:textId="77777777" w:rsidR="00000000" w:rsidRDefault="0080671D">
      <w:pPr>
        <w:pStyle w:val="a0"/>
        <w:rPr>
          <w:rFonts w:hint="cs"/>
          <w:rtl/>
        </w:rPr>
      </w:pPr>
    </w:p>
    <w:p w14:paraId="17561080" w14:textId="77777777" w:rsidR="00000000" w:rsidRDefault="0080671D">
      <w:pPr>
        <w:pStyle w:val="af1"/>
        <w:rPr>
          <w:rtl/>
        </w:rPr>
      </w:pPr>
      <w:r>
        <w:rPr>
          <w:rtl/>
        </w:rPr>
        <w:t>היו"ר ראו</w:t>
      </w:r>
      <w:r>
        <w:rPr>
          <w:rtl/>
        </w:rPr>
        <w:t>בן ריבלין:</w:t>
      </w:r>
    </w:p>
    <w:p w14:paraId="5BC3BB91" w14:textId="77777777" w:rsidR="00000000" w:rsidRDefault="0080671D">
      <w:pPr>
        <w:pStyle w:val="a0"/>
        <w:rPr>
          <w:rtl/>
        </w:rPr>
      </w:pPr>
    </w:p>
    <w:p w14:paraId="7EFF84EF" w14:textId="77777777" w:rsidR="00000000" w:rsidRDefault="0080671D">
      <w:pPr>
        <w:pStyle w:val="a0"/>
        <w:rPr>
          <w:rFonts w:hint="cs"/>
          <w:rtl/>
        </w:rPr>
      </w:pPr>
      <w:r>
        <w:rPr>
          <w:rFonts w:hint="cs"/>
          <w:rtl/>
        </w:rPr>
        <w:t>בשביל מה? זהו סעיף 88.</w:t>
      </w:r>
    </w:p>
    <w:p w14:paraId="2B9BCE2B" w14:textId="77777777" w:rsidR="00000000" w:rsidRDefault="0080671D">
      <w:pPr>
        <w:pStyle w:val="a2"/>
        <w:rPr>
          <w:rFonts w:hint="cs"/>
          <w:rtl/>
        </w:rPr>
      </w:pPr>
    </w:p>
    <w:p w14:paraId="13411F84" w14:textId="77777777" w:rsidR="00000000" w:rsidRDefault="0080671D">
      <w:pPr>
        <w:pStyle w:val="a0"/>
        <w:rPr>
          <w:rFonts w:hint="cs"/>
          <w:rtl/>
        </w:rPr>
      </w:pPr>
    </w:p>
    <w:p w14:paraId="4462C0E7" w14:textId="77777777" w:rsidR="00000000" w:rsidRDefault="0080671D">
      <w:pPr>
        <w:pStyle w:val="a2"/>
        <w:rPr>
          <w:rFonts w:hint="cs"/>
          <w:rtl/>
        </w:rPr>
      </w:pPr>
      <w:bookmarkStart w:id="208" w:name="CS28372FI0028372T23_06_2004_14_21_15"/>
      <w:bookmarkStart w:id="209" w:name="_Toc101171342"/>
      <w:bookmarkEnd w:id="208"/>
      <w:r>
        <w:rPr>
          <w:rtl/>
        </w:rPr>
        <w:t xml:space="preserve">הצעת חוק שירותי הדת היהודיים (תיקון - תשלום פנסיה </w:t>
      </w:r>
      <w:r>
        <w:rPr>
          <w:rFonts w:hint="cs"/>
          <w:rtl/>
        </w:rPr>
        <w:br/>
      </w:r>
      <w:r>
        <w:rPr>
          <w:rtl/>
        </w:rPr>
        <w:t>תקציבית לעובדי מועצות דתיות), התשס"ד-2004</w:t>
      </w:r>
      <w:bookmarkEnd w:id="209"/>
    </w:p>
    <w:p w14:paraId="1B8F2F5E" w14:textId="77777777" w:rsidR="00000000" w:rsidRDefault="0080671D">
      <w:pPr>
        <w:pStyle w:val="-0"/>
        <w:rPr>
          <w:rFonts w:hint="cs"/>
          <w:rtl/>
        </w:rPr>
      </w:pPr>
      <w:r>
        <w:rPr>
          <w:rFonts w:hint="cs"/>
          <w:rtl/>
        </w:rPr>
        <w:t xml:space="preserve"> (הצעת קבוצת חברי הכנסת)</w:t>
      </w:r>
    </w:p>
    <w:p w14:paraId="5F18EDA2" w14:textId="77777777" w:rsidR="00000000" w:rsidRDefault="0080671D">
      <w:pPr>
        <w:pStyle w:val="a2"/>
        <w:rPr>
          <w:rFonts w:hint="cs"/>
          <w:rtl/>
        </w:rPr>
      </w:pPr>
    </w:p>
    <w:p w14:paraId="5A613A70" w14:textId="77777777" w:rsidR="00000000" w:rsidRDefault="0080671D">
      <w:pPr>
        <w:pStyle w:val="af1"/>
        <w:rPr>
          <w:rtl/>
        </w:rPr>
      </w:pPr>
      <w:r>
        <w:rPr>
          <w:rtl/>
        </w:rPr>
        <w:t>היו"ר ראובן ריבלין:</w:t>
      </w:r>
    </w:p>
    <w:p w14:paraId="5F0BCBAE" w14:textId="77777777" w:rsidR="00000000" w:rsidRDefault="0080671D">
      <w:pPr>
        <w:pStyle w:val="a0"/>
        <w:rPr>
          <w:rtl/>
        </w:rPr>
      </w:pPr>
    </w:p>
    <w:p w14:paraId="6291A8C0" w14:textId="77777777" w:rsidR="00000000" w:rsidRDefault="0080671D">
      <w:pPr>
        <w:pStyle w:val="a0"/>
        <w:rPr>
          <w:rFonts w:hint="cs"/>
          <w:rtl/>
        </w:rPr>
      </w:pPr>
      <w:r>
        <w:rPr>
          <w:rFonts w:hint="cs"/>
          <w:rtl/>
        </w:rPr>
        <w:t>רבותי חברי הכנסת, האם אינכם מתעניינים לדעת מהן התוצאות?</w:t>
      </w:r>
    </w:p>
    <w:p w14:paraId="0903C617" w14:textId="77777777" w:rsidR="00000000" w:rsidRDefault="0080671D">
      <w:pPr>
        <w:pStyle w:val="a0"/>
        <w:rPr>
          <w:rFonts w:hint="cs"/>
          <w:rtl/>
        </w:rPr>
      </w:pPr>
    </w:p>
    <w:p w14:paraId="70D308E4" w14:textId="77777777" w:rsidR="00000000" w:rsidRDefault="0080671D">
      <w:pPr>
        <w:pStyle w:val="af0"/>
        <w:rPr>
          <w:rtl/>
        </w:rPr>
      </w:pPr>
      <w:r>
        <w:rPr>
          <w:rFonts w:hint="eastAsia"/>
          <w:rtl/>
        </w:rPr>
        <w:t>קריאה</w:t>
      </w:r>
      <w:r>
        <w:rPr>
          <w:rtl/>
        </w:rPr>
        <w:t>:</w:t>
      </w:r>
    </w:p>
    <w:p w14:paraId="6B08F6EE" w14:textId="77777777" w:rsidR="00000000" w:rsidRDefault="0080671D">
      <w:pPr>
        <w:pStyle w:val="a0"/>
        <w:rPr>
          <w:rFonts w:hint="cs"/>
          <w:rtl/>
        </w:rPr>
      </w:pPr>
    </w:p>
    <w:p w14:paraId="51F5FC13" w14:textId="77777777" w:rsidR="00000000" w:rsidRDefault="0080671D">
      <w:pPr>
        <w:pStyle w:val="a0"/>
        <w:rPr>
          <w:rFonts w:hint="cs"/>
          <w:rtl/>
        </w:rPr>
      </w:pPr>
      <w:r>
        <w:rPr>
          <w:rFonts w:hint="cs"/>
          <w:rtl/>
        </w:rPr>
        <w:t>- - -</w:t>
      </w:r>
    </w:p>
    <w:p w14:paraId="64D4493B" w14:textId="77777777" w:rsidR="00000000" w:rsidRDefault="0080671D">
      <w:pPr>
        <w:pStyle w:val="a0"/>
        <w:rPr>
          <w:rFonts w:hint="cs"/>
          <w:rtl/>
        </w:rPr>
      </w:pPr>
    </w:p>
    <w:p w14:paraId="3F0A3E97" w14:textId="77777777" w:rsidR="00000000" w:rsidRDefault="0080671D">
      <w:pPr>
        <w:pStyle w:val="af1"/>
        <w:rPr>
          <w:rtl/>
        </w:rPr>
      </w:pPr>
      <w:r>
        <w:rPr>
          <w:rtl/>
        </w:rPr>
        <w:t>היו"ר ר</w:t>
      </w:r>
      <w:r>
        <w:rPr>
          <w:rtl/>
        </w:rPr>
        <w:t>אובן ריבלין:</w:t>
      </w:r>
    </w:p>
    <w:p w14:paraId="070FFEC0" w14:textId="77777777" w:rsidR="00000000" w:rsidRDefault="0080671D">
      <w:pPr>
        <w:pStyle w:val="a0"/>
        <w:rPr>
          <w:rtl/>
        </w:rPr>
      </w:pPr>
    </w:p>
    <w:p w14:paraId="0BACC1B4" w14:textId="77777777" w:rsidR="00000000" w:rsidRDefault="0080671D">
      <w:pPr>
        <w:pStyle w:val="a0"/>
        <w:rPr>
          <w:rFonts w:hint="cs"/>
          <w:rtl/>
        </w:rPr>
      </w:pPr>
      <w:r>
        <w:rPr>
          <w:rFonts w:hint="cs"/>
          <w:rtl/>
        </w:rPr>
        <w:t>שמעתי והבנתי. מכאן להבא אני לא אתן. זה נתון לשיקול דעתי. כולם נותנים עצות, כשזה שייך לאחר ולא לצד הזה.</w:t>
      </w:r>
    </w:p>
    <w:p w14:paraId="7D8FC179" w14:textId="77777777" w:rsidR="00000000" w:rsidRDefault="0080671D">
      <w:pPr>
        <w:pStyle w:val="a0"/>
        <w:rPr>
          <w:rFonts w:hint="cs"/>
          <w:rtl/>
        </w:rPr>
      </w:pPr>
    </w:p>
    <w:p w14:paraId="0EFE29CF" w14:textId="77777777" w:rsidR="00000000" w:rsidRDefault="0080671D">
      <w:pPr>
        <w:pStyle w:val="a0"/>
        <w:rPr>
          <w:rFonts w:hint="cs"/>
          <w:rtl/>
        </w:rPr>
      </w:pPr>
      <w:r>
        <w:rPr>
          <w:rFonts w:hint="cs"/>
          <w:rtl/>
        </w:rPr>
        <w:t>בעד - 48, נגד - 50. ההצעה לא נתקבלה.</w:t>
      </w:r>
    </w:p>
    <w:p w14:paraId="47969E93" w14:textId="77777777" w:rsidR="00000000" w:rsidRDefault="0080671D">
      <w:pPr>
        <w:pStyle w:val="a0"/>
        <w:rPr>
          <w:rFonts w:hint="cs"/>
          <w:rtl/>
        </w:rPr>
      </w:pPr>
    </w:p>
    <w:p w14:paraId="784E45F7" w14:textId="77777777" w:rsidR="00000000" w:rsidRDefault="0080671D">
      <w:pPr>
        <w:pStyle w:val="af0"/>
        <w:rPr>
          <w:rtl/>
        </w:rPr>
      </w:pPr>
      <w:r>
        <w:rPr>
          <w:rFonts w:hint="eastAsia"/>
          <w:rtl/>
        </w:rPr>
        <w:t>קריאות</w:t>
      </w:r>
      <w:r>
        <w:rPr>
          <w:rtl/>
        </w:rPr>
        <w:t>:</w:t>
      </w:r>
    </w:p>
    <w:p w14:paraId="6DDF0964" w14:textId="77777777" w:rsidR="00000000" w:rsidRDefault="0080671D">
      <w:pPr>
        <w:pStyle w:val="a0"/>
        <w:rPr>
          <w:rFonts w:hint="cs"/>
          <w:rtl/>
        </w:rPr>
      </w:pPr>
    </w:p>
    <w:p w14:paraId="20783A7D" w14:textId="77777777" w:rsidR="00000000" w:rsidRDefault="0080671D">
      <w:pPr>
        <w:pStyle w:val="a0"/>
        <w:rPr>
          <w:rFonts w:hint="cs"/>
          <w:rtl/>
        </w:rPr>
      </w:pPr>
      <w:r>
        <w:rPr>
          <w:rFonts w:hint="cs"/>
          <w:rtl/>
        </w:rPr>
        <w:t>- - -</w:t>
      </w:r>
    </w:p>
    <w:p w14:paraId="3F689C4F" w14:textId="77777777" w:rsidR="00000000" w:rsidRDefault="0080671D">
      <w:pPr>
        <w:pStyle w:val="a0"/>
        <w:rPr>
          <w:rFonts w:hint="cs"/>
          <w:rtl/>
        </w:rPr>
      </w:pPr>
    </w:p>
    <w:p w14:paraId="2B4166CE" w14:textId="77777777" w:rsidR="00000000" w:rsidRDefault="0080671D">
      <w:pPr>
        <w:pStyle w:val="a2"/>
        <w:rPr>
          <w:rtl/>
        </w:rPr>
      </w:pPr>
    </w:p>
    <w:p w14:paraId="0711BA17" w14:textId="77777777" w:rsidR="00000000" w:rsidRDefault="0080671D">
      <w:pPr>
        <w:pStyle w:val="a2"/>
        <w:rPr>
          <w:rFonts w:hint="cs"/>
          <w:rtl/>
        </w:rPr>
      </w:pPr>
      <w:bookmarkStart w:id="210" w:name="CS28373FI0028373T23_06_2004_14_22_37"/>
      <w:bookmarkStart w:id="211" w:name="_Toc101171343"/>
      <w:bookmarkEnd w:id="210"/>
      <w:r>
        <w:rPr>
          <w:rtl/>
        </w:rPr>
        <w:t>הצעת חוק הנוער (טיפול והשגחה)</w:t>
      </w:r>
      <w:r>
        <w:rPr>
          <w:rFonts w:hint="cs"/>
          <w:rtl/>
        </w:rPr>
        <w:t xml:space="preserve"> </w:t>
      </w:r>
      <w:r>
        <w:rPr>
          <w:rtl/>
        </w:rPr>
        <w:t xml:space="preserve">(תיקון - טיפול בקטין שעשה מעשה </w:t>
      </w:r>
      <w:r>
        <w:rPr>
          <w:rFonts w:hint="cs"/>
          <w:rtl/>
        </w:rPr>
        <w:br/>
      </w:r>
      <w:r>
        <w:rPr>
          <w:rtl/>
        </w:rPr>
        <w:t>עבירה פלילית ושאינו ב</w:t>
      </w:r>
      <w:r>
        <w:rPr>
          <w:rtl/>
        </w:rPr>
        <w:t>ר</w:t>
      </w:r>
      <w:r>
        <w:rPr>
          <w:rFonts w:hint="cs"/>
          <w:rtl/>
        </w:rPr>
        <w:t>-</w:t>
      </w:r>
      <w:r>
        <w:rPr>
          <w:rtl/>
        </w:rPr>
        <w:t>אחריות פלילית), התשס"ד-2003</w:t>
      </w:r>
      <w:bookmarkEnd w:id="211"/>
    </w:p>
    <w:p w14:paraId="4E1CC23F" w14:textId="77777777" w:rsidR="00000000" w:rsidRDefault="0080671D">
      <w:pPr>
        <w:pStyle w:val="a0"/>
        <w:rPr>
          <w:rFonts w:hint="cs"/>
          <w:rtl/>
        </w:rPr>
      </w:pPr>
      <w:r>
        <w:rPr>
          <w:rtl/>
        </w:rPr>
        <w:t>[נספחות.]</w:t>
      </w:r>
    </w:p>
    <w:p w14:paraId="4054C613" w14:textId="77777777" w:rsidR="00000000" w:rsidRDefault="0080671D">
      <w:pPr>
        <w:pStyle w:val="-0"/>
        <w:rPr>
          <w:rFonts w:hint="cs"/>
          <w:rtl/>
        </w:rPr>
      </w:pPr>
      <w:r>
        <w:rPr>
          <w:rFonts w:hint="cs"/>
          <w:rtl/>
        </w:rPr>
        <w:t>(הצעת חבר הכנסת מיכאל מ</w:t>
      </w:r>
      <w:r>
        <w:rPr>
          <w:rtl/>
        </w:rPr>
        <w:t>לכיאור</w:t>
      </w:r>
      <w:r>
        <w:rPr>
          <w:rFonts w:hint="cs"/>
          <w:rtl/>
        </w:rPr>
        <w:t>)</w:t>
      </w:r>
    </w:p>
    <w:p w14:paraId="0F3FA2EB" w14:textId="77777777" w:rsidR="00000000" w:rsidRDefault="0080671D">
      <w:pPr>
        <w:pStyle w:val="a2"/>
        <w:rPr>
          <w:rFonts w:hint="cs"/>
          <w:rtl/>
        </w:rPr>
      </w:pPr>
    </w:p>
    <w:p w14:paraId="1759C6F3" w14:textId="77777777" w:rsidR="00000000" w:rsidRDefault="0080671D">
      <w:pPr>
        <w:pStyle w:val="af1"/>
        <w:rPr>
          <w:rtl/>
        </w:rPr>
      </w:pPr>
      <w:r>
        <w:rPr>
          <w:rtl/>
        </w:rPr>
        <w:t>היו"ר ראובן ריבלין:</w:t>
      </w:r>
    </w:p>
    <w:p w14:paraId="6A3206E1" w14:textId="77777777" w:rsidR="00000000" w:rsidRDefault="0080671D">
      <w:pPr>
        <w:pStyle w:val="a0"/>
        <w:rPr>
          <w:rtl/>
        </w:rPr>
      </w:pPr>
    </w:p>
    <w:p w14:paraId="1C3EE532" w14:textId="77777777" w:rsidR="00000000" w:rsidRDefault="0080671D">
      <w:pPr>
        <w:pStyle w:val="a0"/>
        <w:rPr>
          <w:rFonts w:hint="cs"/>
          <w:rtl/>
        </w:rPr>
      </w:pPr>
      <w:r>
        <w:rPr>
          <w:rFonts w:hint="cs"/>
          <w:rtl/>
        </w:rPr>
        <w:t>עתה, הצעת חוק פ/1653, הצעת חוק הנוער (טיפול והשגחה) (תיקון - טיפול בקטין שעשה מעשה עבירה פלילית ושאינו בר-אחריות פלילית), התשס"ד-2003. חבר הכנסת מיכאל מלכיאור, בבק</w:t>
      </w:r>
      <w:r>
        <w:rPr>
          <w:rFonts w:hint="cs"/>
          <w:rtl/>
        </w:rPr>
        <w:t>שה.</w:t>
      </w:r>
    </w:p>
    <w:p w14:paraId="33EB6184" w14:textId="77777777" w:rsidR="00000000" w:rsidRDefault="0080671D">
      <w:pPr>
        <w:pStyle w:val="a0"/>
        <w:rPr>
          <w:rFonts w:hint="cs"/>
          <w:rtl/>
        </w:rPr>
      </w:pPr>
    </w:p>
    <w:p w14:paraId="6808E130" w14:textId="77777777" w:rsidR="00000000" w:rsidRDefault="0080671D">
      <w:pPr>
        <w:pStyle w:val="af0"/>
        <w:rPr>
          <w:rtl/>
        </w:rPr>
      </w:pPr>
      <w:r>
        <w:rPr>
          <w:rtl/>
        </w:rPr>
        <w:t>משה גפני (יהדות התורה):</w:t>
      </w:r>
    </w:p>
    <w:p w14:paraId="37B3DF48" w14:textId="77777777" w:rsidR="00000000" w:rsidRDefault="0080671D">
      <w:pPr>
        <w:pStyle w:val="a0"/>
        <w:rPr>
          <w:rtl/>
        </w:rPr>
      </w:pPr>
    </w:p>
    <w:p w14:paraId="0A8995C4" w14:textId="77777777" w:rsidR="00000000" w:rsidRDefault="0080671D">
      <w:pPr>
        <w:pStyle w:val="a0"/>
        <w:rPr>
          <w:rFonts w:hint="cs"/>
          <w:rtl/>
        </w:rPr>
      </w:pPr>
      <w:r>
        <w:rPr>
          <w:rFonts w:hint="cs"/>
          <w:rtl/>
        </w:rPr>
        <w:t>המפד"ל נגד המועצות הדתיות.</w:t>
      </w:r>
    </w:p>
    <w:p w14:paraId="5B43340D" w14:textId="77777777" w:rsidR="00000000" w:rsidRDefault="0080671D">
      <w:pPr>
        <w:pStyle w:val="a0"/>
        <w:rPr>
          <w:rFonts w:hint="cs"/>
          <w:rtl/>
        </w:rPr>
      </w:pPr>
    </w:p>
    <w:p w14:paraId="3C30CB3D" w14:textId="77777777" w:rsidR="00000000" w:rsidRDefault="0080671D">
      <w:pPr>
        <w:pStyle w:val="af0"/>
        <w:rPr>
          <w:rtl/>
        </w:rPr>
      </w:pPr>
      <w:r>
        <w:rPr>
          <w:rtl/>
        </w:rPr>
        <w:t>יצחק כהן (ש"ס):</w:t>
      </w:r>
    </w:p>
    <w:p w14:paraId="36F1A7F2" w14:textId="77777777" w:rsidR="00000000" w:rsidRDefault="0080671D">
      <w:pPr>
        <w:pStyle w:val="a0"/>
        <w:rPr>
          <w:rtl/>
        </w:rPr>
      </w:pPr>
    </w:p>
    <w:p w14:paraId="6FC4BF03" w14:textId="77777777" w:rsidR="00000000" w:rsidRDefault="0080671D">
      <w:pPr>
        <w:pStyle w:val="a0"/>
        <w:rPr>
          <w:rFonts w:hint="cs"/>
          <w:rtl/>
        </w:rPr>
      </w:pPr>
      <w:r>
        <w:rPr>
          <w:rFonts w:hint="cs"/>
          <w:rtl/>
        </w:rPr>
        <w:t>- - -</w:t>
      </w:r>
    </w:p>
    <w:p w14:paraId="69E0B698" w14:textId="77777777" w:rsidR="00000000" w:rsidRDefault="0080671D">
      <w:pPr>
        <w:pStyle w:val="a0"/>
        <w:rPr>
          <w:rFonts w:hint="cs"/>
          <w:rtl/>
        </w:rPr>
      </w:pPr>
    </w:p>
    <w:p w14:paraId="6CC9E39F" w14:textId="77777777" w:rsidR="00000000" w:rsidRDefault="0080671D">
      <w:pPr>
        <w:pStyle w:val="af1"/>
        <w:rPr>
          <w:rtl/>
        </w:rPr>
      </w:pPr>
      <w:r>
        <w:rPr>
          <w:rtl/>
        </w:rPr>
        <w:t>היו"ר ראובן ריבלין:</w:t>
      </w:r>
    </w:p>
    <w:p w14:paraId="182E3503" w14:textId="77777777" w:rsidR="00000000" w:rsidRDefault="0080671D">
      <w:pPr>
        <w:pStyle w:val="a0"/>
        <w:rPr>
          <w:rtl/>
        </w:rPr>
      </w:pPr>
    </w:p>
    <w:p w14:paraId="3FB47D72" w14:textId="77777777" w:rsidR="00000000" w:rsidRDefault="0080671D">
      <w:pPr>
        <w:pStyle w:val="a0"/>
        <w:rPr>
          <w:rFonts w:hint="cs"/>
          <w:rtl/>
        </w:rPr>
      </w:pPr>
      <w:r>
        <w:rPr>
          <w:rFonts w:hint="cs"/>
          <w:rtl/>
        </w:rPr>
        <w:t>חברי הכנסת, כרגע הוזמן חבר הכנסת מלכיאור על מנת לשאת את דבריו בעניין הצעת חוק הנוער.</w:t>
      </w:r>
    </w:p>
    <w:p w14:paraId="0A3D5197" w14:textId="77777777" w:rsidR="00000000" w:rsidRDefault="0080671D">
      <w:pPr>
        <w:pStyle w:val="a0"/>
        <w:rPr>
          <w:rFonts w:hint="cs"/>
          <w:rtl/>
        </w:rPr>
      </w:pPr>
    </w:p>
    <w:p w14:paraId="6D6FB2CB" w14:textId="77777777" w:rsidR="00000000" w:rsidRDefault="0080671D">
      <w:pPr>
        <w:pStyle w:val="a0"/>
        <w:rPr>
          <w:rFonts w:hint="cs"/>
          <w:rtl/>
        </w:rPr>
      </w:pPr>
      <w:r>
        <w:rPr>
          <w:rFonts w:hint="cs"/>
          <w:rtl/>
        </w:rPr>
        <w:t>חבר הכנסת יצחק כהן. חבר הכנסת יאיר פרץ, יושב-ראש סיעת ש"ס, אבקש מאד</w:t>
      </w:r>
      <w:r>
        <w:rPr>
          <w:rFonts w:hint="cs"/>
          <w:rtl/>
        </w:rPr>
        <w:t>וני להרגיע את צאן  מרעיתו.</w:t>
      </w:r>
    </w:p>
    <w:p w14:paraId="712B04A3" w14:textId="77777777" w:rsidR="00000000" w:rsidRDefault="0080671D">
      <w:pPr>
        <w:pStyle w:val="a0"/>
        <w:rPr>
          <w:rFonts w:hint="cs"/>
          <w:rtl/>
        </w:rPr>
      </w:pPr>
    </w:p>
    <w:p w14:paraId="1A5DDAD3" w14:textId="77777777" w:rsidR="00000000" w:rsidRDefault="0080671D">
      <w:pPr>
        <w:pStyle w:val="a"/>
        <w:rPr>
          <w:rtl/>
        </w:rPr>
      </w:pPr>
      <w:bookmarkStart w:id="212" w:name="FS000000449T23_06_2004_14_25_24"/>
      <w:bookmarkStart w:id="213" w:name="_Toc101171344"/>
      <w:bookmarkEnd w:id="212"/>
      <w:r>
        <w:rPr>
          <w:rFonts w:hint="eastAsia"/>
          <w:rtl/>
        </w:rPr>
        <w:t>מיכאל</w:t>
      </w:r>
      <w:r>
        <w:rPr>
          <w:rtl/>
        </w:rPr>
        <w:t xml:space="preserve"> מלכיאור (העבודה-מימד):</w:t>
      </w:r>
      <w:bookmarkEnd w:id="213"/>
    </w:p>
    <w:p w14:paraId="1DA0A300" w14:textId="77777777" w:rsidR="00000000" w:rsidRDefault="0080671D">
      <w:pPr>
        <w:pStyle w:val="a0"/>
        <w:rPr>
          <w:rFonts w:hint="cs"/>
          <w:rtl/>
        </w:rPr>
      </w:pPr>
    </w:p>
    <w:p w14:paraId="369A0261" w14:textId="77777777" w:rsidR="00000000" w:rsidRDefault="0080671D">
      <w:pPr>
        <w:pStyle w:val="a0"/>
        <w:rPr>
          <w:rFonts w:hint="cs"/>
          <w:rtl/>
        </w:rPr>
      </w:pPr>
      <w:r>
        <w:rPr>
          <w:rFonts w:hint="cs"/>
          <w:rtl/>
        </w:rPr>
        <w:t>כבוד היושב-ראש, עמיתי חברי הכנסת, אחרי ההתרגשות הזאת אני מבין שלא תהיה הרבה הקשבה לנושא ילדי ישראל, אבל אני מקווה שהמפד"ל תוכיח גישה אחרת, שזה לא יהיה המפז"ל אלא המפד"ל, בנושא הזה לפחות - מה שלא עשו</w:t>
      </w:r>
      <w:r>
        <w:rPr>
          <w:rFonts w:hint="cs"/>
          <w:rtl/>
        </w:rPr>
        <w:t xml:space="preserve"> בנושא המועצות הדתיות.</w:t>
      </w:r>
    </w:p>
    <w:p w14:paraId="4D5A12BD" w14:textId="77777777" w:rsidR="00000000" w:rsidRDefault="0080671D">
      <w:pPr>
        <w:pStyle w:val="a0"/>
        <w:rPr>
          <w:rFonts w:hint="cs"/>
          <w:rtl/>
        </w:rPr>
      </w:pPr>
    </w:p>
    <w:p w14:paraId="138DABCA" w14:textId="77777777" w:rsidR="00000000" w:rsidRDefault="0080671D">
      <w:pPr>
        <w:pStyle w:val="a0"/>
        <w:rPr>
          <w:rFonts w:hint="cs"/>
          <w:rtl/>
        </w:rPr>
      </w:pPr>
      <w:r>
        <w:rPr>
          <w:rFonts w:hint="cs"/>
          <w:rtl/>
        </w:rPr>
        <w:t>אדוני היושב-ראש, הצעת החוק שעולה עכשיו, תרשו לי לומר, היא הצעת חוק חיונית ביותר במצב הנוכחי במדינת ישראל. יש לנו היום מצב שבו ילדים צעירים, אפילו מתחת לגיל האחריות הפלילית, גיל 12, כבר מעורבים בהתנהגות עבריינית, לעתים קשה ומתמשכת, ו</w:t>
      </w:r>
      <w:r>
        <w:rPr>
          <w:rFonts w:hint="cs"/>
          <w:rtl/>
        </w:rPr>
        <w:t>בכלל זה אפילו בעבירות קשות של אלימות ובעבירות מין. אני לא צריך לספר לכם על כלל התופעה של התגברות האלימות בחברה הישראלית בכלל - אי-אפשר כך. אנשים עומדים פה.</w:t>
      </w:r>
    </w:p>
    <w:p w14:paraId="3D0410AA" w14:textId="77777777" w:rsidR="00000000" w:rsidRDefault="0080671D">
      <w:pPr>
        <w:pStyle w:val="a0"/>
        <w:rPr>
          <w:rFonts w:hint="cs"/>
          <w:rtl/>
        </w:rPr>
      </w:pPr>
    </w:p>
    <w:p w14:paraId="60003102" w14:textId="77777777" w:rsidR="00000000" w:rsidRDefault="0080671D">
      <w:pPr>
        <w:pStyle w:val="af1"/>
        <w:rPr>
          <w:rtl/>
        </w:rPr>
      </w:pPr>
      <w:r>
        <w:rPr>
          <w:rtl/>
        </w:rPr>
        <w:t>היו"ר יולי-יואל אדלשטיין:</w:t>
      </w:r>
    </w:p>
    <w:p w14:paraId="0264FF1C" w14:textId="77777777" w:rsidR="00000000" w:rsidRDefault="0080671D">
      <w:pPr>
        <w:pStyle w:val="a0"/>
        <w:rPr>
          <w:rtl/>
        </w:rPr>
      </w:pPr>
    </w:p>
    <w:p w14:paraId="779B7F6E" w14:textId="77777777" w:rsidR="00000000" w:rsidRDefault="0080671D">
      <w:pPr>
        <w:pStyle w:val="a0"/>
        <w:rPr>
          <w:rFonts w:hint="cs"/>
          <w:rtl/>
        </w:rPr>
      </w:pPr>
      <w:r>
        <w:rPr>
          <w:rFonts w:hint="cs"/>
          <w:rtl/>
        </w:rPr>
        <w:t>חבר הכנסת גלעד ארדן ואדוני שר החקלאות, תודה רבה. חברי הכנסת של סיעת ש"ס,</w:t>
      </w:r>
      <w:r>
        <w:rPr>
          <w:rFonts w:hint="cs"/>
          <w:rtl/>
        </w:rPr>
        <w:t xml:space="preserve"> בראשות יושב-ראש הסיעה, חבר הכנסת אלי ישי, נא להמשיך את ההתייעצות בחוץ.</w:t>
      </w:r>
    </w:p>
    <w:p w14:paraId="237489E3" w14:textId="77777777" w:rsidR="00000000" w:rsidRDefault="0080671D">
      <w:pPr>
        <w:pStyle w:val="a0"/>
        <w:rPr>
          <w:rFonts w:hint="cs"/>
          <w:rtl/>
        </w:rPr>
      </w:pPr>
    </w:p>
    <w:p w14:paraId="48DA9BA9" w14:textId="77777777" w:rsidR="00000000" w:rsidRDefault="0080671D">
      <w:pPr>
        <w:pStyle w:val="-"/>
        <w:rPr>
          <w:rtl/>
        </w:rPr>
      </w:pPr>
      <w:bookmarkStart w:id="214" w:name="FS000000449T23_06_2004_14_27_50C"/>
      <w:bookmarkEnd w:id="214"/>
      <w:r>
        <w:rPr>
          <w:rtl/>
        </w:rPr>
        <w:t>מיכאל מלכיאור (העבודה-מימד):</w:t>
      </w:r>
    </w:p>
    <w:p w14:paraId="05928634" w14:textId="77777777" w:rsidR="00000000" w:rsidRDefault="0080671D">
      <w:pPr>
        <w:pStyle w:val="a0"/>
        <w:rPr>
          <w:rtl/>
        </w:rPr>
      </w:pPr>
    </w:p>
    <w:p w14:paraId="61332A44" w14:textId="77777777" w:rsidR="00000000" w:rsidRDefault="0080671D">
      <w:pPr>
        <w:pStyle w:val="a0"/>
        <w:rPr>
          <w:rFonts w:hint="cs"/>
          <w:rtl/>
        </w:rPr>
      </w:pPr>
      <w:r>
        <w:rPr>
          <w:rFonts w:hint="cs"/>
          <w:rtl/>
        </w:rPr>
        <w:t>אני, כיושב-ראש הוועדה לזכויות הילד, לצערי הרב יכול להגיד שאנחנו עדים גם להתגברות מאוד חזקה של עבריינות גם בקרב ילדים ובני נוער. הרשויות שמופקדות על הטיפו</w:t>
      </w:r>
      <w:r>
        <w:rPr>
          <w:rFonts w:hint="cs"/>
          <w:rtl/>
        </w:rPr>
        <w:t>ל בילדים אינן מסוגלות להתמודד עם התופעה, בעיקר כשמדובר בילדים שטרם מלאו להם 12 שנה, גיל האחריות הפלילית.</w:t>
      </w:r>
    </w:p>
    <w:p w14:paraId="02E96772" w14:textId="77777777" w:rsidR="00000000" w:rsidRDefault="0080671D">
      <w:pPr>
        <w:pStyle w:val="a0"/>
        <w:rPr>
          <w:rFonts w:hint="cs"/>
          <w:rtl/>
        </w:rPr>
      </w:pPr>
    </w:p>
    <w:p w14:paraId="4F3233BD" w14:textId="77777777" w:rsidR="00000000" w:rsidRDefault="0080671D">
      <w:pPr>
        <w:pStyle w:val="a0"/>
        <w:rPr>
          <w:rFonts w:hint="cs"/>
          <w:rtl/>
        </w:rPr>
      </w:pPr>
      <w:r>
        <w:rPr>
          <w:rFonts w:hint="cs"/>
          <w:rtl/>
        </w:rPr>
        <w:t xml:space="preserve">היום, מי שמוסמך לפעול בעניינים של ילדים אלה הם פקידי הסעד לחוק הנוער. חוק הנוער (טיפול והשגחה) מסמיך אותם לפנות לבית-המשפט כדי לקבל צווים שונים להגנה </w:t>
      </w:r>
      <w:r>
        <w:rPr>
          <w:rFonts w:hint="cs"/>
          <w:rtl/>
        </w:rPr>
        <w:t xml:space="preserve">על "קטין נזקק", לרבות צו השמה במעון ובמעון נעול. אבל בפועל, מה שקורה היום הוא שידם של פקידי הסעד קצרה מלהושיע, והם לא מצליחים במשימה החשובה של מניעת הידרדרותם של הילדים האלו לעבריינות. המטרה שהם כן מצליחים לעמוד בה היא הגנה על הילד - בהתאם לסוג ההכשרה שהם </w:t>
      </w:r>
      <w:r>
        <w:rPr>
          <w:rFonts w:hint="cs"/>
          <w:rtl/>
        </w:rPr>
        <w:t>מקבלים. ברור, אם כן, שאופי הטיפול שהם יכולים לתת לא מתאים לטיפול בילדים שנמצאים כפסע מאורח חיים עברייני.</w:t>
      </w:r>
    </w:p>
    <w:p w14:paraId="53F7C3C3" w14:textId="77777777" w:rsidR="00000000" w:rsidRDefault="0080671D">
      <w:pPr>
        <w:pStyle w:val="a0"/>
        <w:rPr>
          <w:rFonts w:hint="cs"/>
          <w:rtl/>
        </w:rPr>
      </w:pPr>
    </w:p>
    <w:p w14:paraId="631DE21C" w14:textId="77777777" w:rsidR="00000000" w:rsidRDefault="0080671D">
      <w:pPr>
        <w:pStyle w:val="a0"/>
        <w:rPr>
          <w:rFonts w:hint="cs"/>
          <w:rtl/>
        </w:rPr>
      </w:pPr>
      <w:r>
        <w:rPr>
          <w:rFonts w:hint="cs"/>
          <w:rtl/>
        </w:rPr>
        <w:t>הצעת החוק שלי באה לאפשר לטפל בילדים האלה, שמגלים סימנים של עבריינות כבר מגיל מאוד צעיר, בצורה סמכותית, המחייבת את הקטין לשתף פעולה, כשהמטרה שלה היא מנ</w:t>
      </w:r>
      <w:r>
        <w:rPr>
          <w:rFonts w:hint="cs"/>
          <w:rtl/>
        </w:rPr>
        <w:t>יעת עבריינות, הצלתו של הילד מעולם הפשע. אנשי שירות המבחן לנוער עוברים הכשרה מתאימה - גם הם שייכים למשרד הרווחה - לסוג כזה של טיפול, ויש להם הכלים הנדרשים לו. לפיכך, הצעת החוק שלי מציעה להסמיך את קציני המבחן לטפל בעניינם של ילדים אלו.</w:t>
      </w:r>
    </w:p>
    <w:p w14:paraId="0C7836F3" w14:textId="77777777" w:rsidR="00000000" w:rsidRDefault="0080671D">
      <w:pPr>
        <w:pStyle w:val="a0"/>
        <w:rPr>
          <w:rFonts w:hint="cs"/>
          <w:rtl/>
        </w:rPr>
      </w:pPr>
    </w:p>
    <w:p w14:paraId="7AE0B588" w14:textId="77777777" w:rsidR="00000000" w:rsidRDefault="0080671D">
      <w:pPr>
        <w:pStyle w:val="a0"/>
        <w:rPr>
          <w:rtl/>
        </w:rPr>
      </w:pPr>
      <w:r>
        <w:rPr>
          <w:rFonts w:hint="cs"/>
          <w:rtl/>
        </w:rPr>
        <w:t xml:space="preserve">כבוד שר הרווחה, אסור </w:t>
      </w:r>
      <w:r>
        <w:rPr>
          <w:rFonts w:hint="cs"/>
          <w:rtl/>
        </w:rPr>
        <w:t>לנו להזניח את הילדים האלו, הצעירים, שמעורבים בעבריינות. אדוני שר הרווחה, אלה דברים שגם נוגעים לך. דווקא היום מחכים להם, כי אנשים, גם במשרד שלך, לא מסוגלים לטפל בילדים האלה.</w:t>
      </w:r>
    </w:p>
    <w:p w14:paraId="19A11786" w14:textId="77777777" w:rsidR="00000000" w:rsidRDefault="0080671D">
      <w:pPr>
        <w:pStyle w:val="af0"/>
        <w:rPr>
          <w:rtl/>
        </w:rPr>
      </w:pPr>
    </w:p>
    <w:p w14:paraId="54101F8F" w14:textId="77777777" w:rsidR="00000000" w:rsidRDefault="0080671D">
      <w:pPr>
        <w:pStyle w:val="af0"/>
        <w:rPr>
          <w:rtl/>
        </w:rPr>
      </w:pPr>
      <w:r>
        <w:rPr>
          <w:rtl/>
        </w:rPr>
        <w:t>השר מאיר שטרית:</w:t>
      </w:r>
    </w:p>
    <w:p w14:paraId="09978D6A" w14:textId="77777777" w:rsidR="00000000" w:rsidRDefault="0080671D">
      <w:pPr>
        <w:pStyle w:val="a0"/>
        <w:rPr>
          <w:rFonts w:hint="cs"/>
          <w:rtl/>
        </w:rPr>
      </w:pPr>
    </w:p>
    <w:p w14:paraId="1618D488" w14:textId="77777777" w:rsidR="00000000" w:rsidRDefault="0080671D">
      <w:pPr>
        <w:pStyle w:val="a0"/>
        <w:rPr>
          <w:rFonts w:hint="cs"/>
          <w:rtl/>
        </w:rPr>
      </w:pPr>
      <w:r>
        <w:rPr>
          <w:rFonts w:hint="cs"/>
          <w:rtl/>
        </w:rPr>
        <w:t>אתה מציע - - -</w:t>
      </w:r>
    </w:p>
    <w:p w14:paraId="519E21A6" w14:textId="77777777" w:rsidR="00000000" w:rsidRDefault="0080671D">
      <w:pPr>
        <w:pStyle w:val="a0"/>
        <w:rPr>
          <w:rFonts w:hint="cs"/>
          <w:rtl/>
        </w:rPr>
      </w:pPr>
    </w:p>
    <w:p w14:paraId="3A7DB8A5" w14:textId="77777777" w:rsidR="00000000" w:rsidRDefault="0080671D">
      <w:pPr>
        <w:pStyle w:val="-"/>
        <w:rPr>
          <w:rtl/>
        </w:rPr>
      </w:pPr>
      <w:bookmarkStart w:id="215" w:name="FS000000449T23_06_2004_14_34_22C"/>
      <w:bookmarkEnd w:id="215"/>
      <w:r>
        <w:rPr>
          <w:rtl/>
        </w:rPr>
        <w:t>מיכאל מלכיאור (העבודה-מימד):</w:t>
      </w:r>
    </w:p>
    <w:p w14:paraId="04215588" w14:textId="77777777" w:rsidR="00000000" w:rsidRDefault="0080671D">
      <w:pPr>
        <w:pStyle w:val="a0"/>
        <w:rPr>
          <w:rtl/>
        </w:rPr>
      </w:pPr>
    </w:p>
    <w:p w14:paraId="0DDAEFBE" w14:textId="77777777" w:rsidR="00000000" w:rsidRDefault="0080671D">
      <w:pPr>
        <w:pStyle w:val="a0"/>
        <w:rPr>
          <w:rFonts w:hint="cs"/>
          <w:rtl/>
        </w:rPr>
      </w:pPr>
      <w:r>
        <w:rPr>
          <w:rFonts w:hint="cs"/>
          <w:rtl/>
        </w:rPr>
        <w:t>מחכים עד לגיל האחרי</w:t>
      </w:r>
      <w:r>
        <w:rPr>
          <w:rFonts w:hint="cs"/>
          <w:rtl/>
        </w:rPr>
        <w:t>ות הפלילית. ואז, המשך ההזנחה והטיפול הלא-יעיל פוגע בילדים, פוגע בחברה כולה. אפילו שיקול כלכלי אין פה, להיפך; המצב היום הוא שצריכים למצוא יותר ויותר מקומות בבתי-כלא לנוער. עשינו ביקור בכלא "אופק", ואני מוכרח להגיד שבאמת בנו בית-כלא לתפארת, וזה מקום מאוד יפה</w:t>
      </w:r>
      <w:r>
        <w:rPr>
          <w:rFonts w:hint="cs"/>
          <w:rtl/>
        </w:rPr>
        <w:t xml:space="preserve"> לבני-נוער, ועכשיו בונים עוד בית-כלא לנוער, ויבנו עוד בתי-כלא אם המצב הנוכחי יימשך. כבוד השר, מה שאנשים מהמשרד שלך מגדירים - קטסטרופה, אבל רוצים להמשיך - מה שהיה הוא שיהיה, כלומר עם תפיסת עולם של לפני 50 שנה.</w:t>
      </w:r>
    </w:p>
    <w:p w14:paraId="232BFB61" w14:textId="77777777" w:rsidR="00000000" w:rsidRDefault="0080671D">
      <w:pPr>
        <w:pStyle w:val="a0"/>
        <w:rPr>
          <w:rFonts w:hint="cs"/>
          <w:rtl/>
        </w:rPr>
      </w:pPr>
    </w:p>
    <w:p w14:paraId="69578A48" w14:textId="77777777" w:rsidR="00000000" w:rsidRDefault="0080671D">
      <w:pPr>
        <w:pStyle w:val="a0"/>
        <w:rPr>
          <w:rFonts w:hint="cs"/>
          <w:rtl/>
        </w:rPr>
      </w:pPr>
      <w:r>
        <w:rPr>
          <w:rFonts w:hint="cs"/>
          <w:rtl/>
        </w:rPr>
        <w:t>חברי הכנסת, אני קורא לכם לראות מעבר לשיקולי קו</w:t>
      </w:r>
      <w:r>
        <w:rPr>
          <w:rFonts w:hint="cs"/>
          <w:rtl/>
        </w:rPr>
        <w:t>אליציה ואופוזיציה ולהצביע עם הראש ועם הלב. בזבזנו כבר הרבה שנים, מאז עלתה ההצעה הזאת בפעם הראשונה, ואסור לבזבז עוד זמן.</w:t>
      </w:r>
    </w:p>
    <w:p w14:paraId="5E60E863" w14:textId="77777777" w:rsidR="00000000" w:rsidRDefault="0080671D">
      <w:pPr>
        <w:pStyle w:val="a0"/>
        <w:rPr>
          <w:rFonts w:hint="cs"/>
          <w:rtl/>
        </w:rPr>
      </w:pPr>
    </w:p>
    <w:p w14:paraId="46BFFDF3" w14:textId="77777777" w:rsidR="00000000" w:rsidRDefault="0080671D">
      <w:pPr>
        <w:pStyle w:val="a0"/>
        <w:rPr>
          <w:rFonts w:hint="cs"/>
          <w:rtl/>
        </w:rPr>
      </w:pPr>
      <w:r>
        <w:rPr>
          <w:rFonts w:hint="cs"/>
          <w:rtl/>
        </w:rPr>
        <w:t>אם ההצעה תעבור בקריאה טרומית עכשיו, אני מתחייב שאנחנו נדון בכל השאלות שיש לשר הרווחה במשך הטיפול בחוק בוועדה. אסור לנו לא לתת את הטיפול</w:t>
      </w:r>
      <w:r>
        <w:rPr>
          <w:rFonts w:hint="cs"/>
          <w:rtl/>
        </w:rPr>
        <w:t xml:space="preserve"> המתאים היום לילדים, ואנחנו חייבים להרחיק אותם מעולם הפשע. תודה רבה.</w:t>
      </w:r>
    </w:p>
    <w:p w14:paraId="4E7E20E7" w14:textId="77777777" w:rsidR="00000000" w:rsidRDefault="0080671D">
      <w:pPr>
        <w:pStyle w:val="a0"/>
        <w:rPr>
          <w:rFonts w:hint="cs"/>
          <w:rtl/>
        </w:rPr>
      </w:pPr>
    </w:p>
    <w:p w14:paraId="57C11EA6" w14:textId="77777777" w:rsidR="00000000" w:rsidRDefault="0080671D">
      <w:pPr>
        <w:pStyle w:val="af1"/>
        <w:rPr>
          <w:rtl/>
        </w:rPr>
      </w:pPr>
      <w:r>
        <w:rPr>
          <w:rtl/>
        </w:rPr>
        <w:t>היו"ר יולי-יואל אדלשטיין:</w:t>
      </w:r>
    </w:p>
    <w:p w14:paraId="26C1B341" w14:textId="77777777" w:rsidR="00000000" w:rsidRDefault="0080671D">
      <w:pPr>
        <w:pStyle w:val="a0"/>
        <w:rPr>
          <w:rtl/>
        </w:rPr>
      </w:pPr>
    </w:p>
    <w:p w14:paraId="70067C22" w14:textId="77777777" w:rsidR="00000000" w:rsidRDefault="0080671D">
      <w:pPr>
        <w:pStyle w:val="a0"/>
        <w:rPr>
          <w:rFonts w:hint="cs"/>
          <w:rtl/>
        </w:rPr>
      </w:pPr>
      <w:r>
        <w:rPr>
          <w:rFonts w:hint="cs"/>
          <w:rtl/>
        </w:rPr>
        <w:t>תודה לחבר הכנסת מיכאל מלכיאור.  ישיב בשם הממשלה שר הרווחה, חבר הכנסת זבולון אורלב.</w:t>
      </w:r>
    </w:p>
    <w:p w14:paraId="43D5150B" w14:textId="77777777" w:rsidR="00000000" w:rsidRDefault="0080671D">
      <w:pPr>
        <w:pStyle w:val="a0"/>
        <w:rPr>
          <w:rFonts w:hint="cs"/>
          <w:rtl/>
        </w:rPr>
      </w:pPr>
    </w:p>
    <w:p w14:paraId="60952807" w14:textId="77777777" w:rsidR="00000000" w:rsidRDefault="0080671D">
      <w:pPr>
        <w:pStyle w:val="a"/>
        <w:rPr>
          <w:rtl/>
        </w:rPr>
      </w:pPr>
      <w:bookmarkStart w:id="216" w:name="FS000000521T23_06_2004_14_14_04"/>
      <w:bookmarkStart w:id="217" w:name="_Toc101171345"/>
      <w:bookmarkEnd w:id="216"/>
      <w:r>
        <w:rPr>
          <w:rFonts w:hint="eastAsia"/>
          <w:rtl/>
        </w:rPr>
        <w:t>שר</w:t>
      </w:r>
      <w:r>
        <w:rPr>
          <w:rtl/>
        </w:rPr>
        <w:t xml:space="preserve"> הרווחה זבולון אורלב:</w:t>
      </w:r>
      <w:bookmarkEnd w:id="217"/>
    </w:p>
    <w:p w14:paraId="552D76FF" w14:textId="77777777" w:rsidR="00000000" w:rsidRDefault="0080671D">
      <w:pPr>
        <w:pStyle w:val="a0"/>
        <w:rPr>
          <w:rFonts w:hint="cs"/>
          <w:rtl/>
        </w:rPr>
      </w:pPr>
    </w:p>
    <w:p w14:paraId="4C3B0867" w14:textId="77777777" w:rsidR="00000000" w:rsidRDefault="0080671D">
      <w:pPr>
        <w:pStyle w:val="a0"/>
        <w:rPr>
          <w:rFonts w:hint="cs"/>
          <w:rtl/>
        </w:rPr>
      </w:pPr>
      <w:r>
        <w:rPr>
          <w:rFonts w:hint="cs"/>
          <w:rtl/>
        </w:rPr>
        <w:t>אדוני היושב-ראש, חברי חברי הכנסת, הצעת החוק באה לא</w:t>
      </w:r>
      <w:r>
        <w:rPr>
          <w:rFonts w:hint="cs"/>
          <w:rtl/>
        </w:rPr>
        <w:t>פשר מתן טיפול לילדים בני 9-12 אשר יש חשש סביר שביצעו עבירה פלילית ולפי חוק הנוער הם אינם בני-אחריות פלילית. היום האחריות הפלילית על ילדים היא מגיל 12. הגיל הזה נקבע אחרי דיונים רבים ומעמיקים, ובהחלט יש פנים לכאן ויש פנים לכאן. המטרה בהצעת החוק - -  -</w:t>
      </w:r>
    </w:p>
    <w:p w14:paraId="0FBE2340" w14:textId="77777777" w:rsidR="00000000" w:rsidRDefault="0080671D">
      <w:pPr>
        <w:pStyle w:val="a0"/>
        <w:ind w:firstLine="0"/>
        <w:rPr>
          <w:rFonts w:hint="cs"/>
          <w:rtl/>
        </w:rPr>
      </w:pPr>
    </w:p>
    <w:p w14:paraId="0C5AFAD6" w14:textId="77777777" w:rsidR="00000000" w:rsidRDefault="0080671D">
      <w:pPr>
        <w:pStyle w:val="af1"/>
        <w:rPr>
          <w:rtl/>
        </w:rPr>
      </w:pPr>
      <w:r>
        <w:rPr>
          <w:rtl/>
        </w:rPr>
        <w:t>היו"</w:t>
      </w:r>
      <w:r>
        <w:rPr>
          <w:rtl/>
        </w:rPr>
        <w:t>ר יולי-יואל אדלשטיין:</w:t>
      </w:r>
    </w:p>
    <w:p w14:paraId="19559A25" w14:textId="77777777" w:rsidR="00000000" w:rsidRDefault="0080671D">
      <w:pPr>
        <w:pStyle w:val="a0"/>
        <w:rPr>
          <w:rtl/>
        </w:rPr>
      </w:pPr>
    </w:p>
    <w:p w14:paraId="04072BFA" w14:textId="77777777" w:rsidR="00000000" w:rsidRDefault="0080671D">
      <w:pPr>
        <w:pStyle w:val="a0"/>
        <w:rPr>
          <w:rFonts w:hint="cs"/>
          <w:rtl/>
        </w:rPr>
      </w:pPr>
      <w:r>
        <w:rPr>
          <w:rFonts w:hint="cs"/>
          <w:rtl/>
        </w:rPr>
        <w:t xml:space="preserve">חבר הכנסת יצחק כהן. </w:t>
      </w:r>
    </w:p>
    <w:p w14:paraId="222EC195" w14:textId="77777777" w:rsidR="00000000" w:rsidRDefault="0080671D">
      <w:pPr>
        <w:pStyle w:val="a0"/>
        <w:ind w:firstLine="0"/>
        <w:rPr>
          <w:rFonts w:hint="cs"/>
          <w:rtl/>
        </w:rPr>
      </w:pPr>
    </w:p>
    <w:p w14:paraId="76C52799" w14:textId="77777777" w:rsidR="00000000" w:rsidRDefault="0080671D">
      <w:pPr>
        <w:pStyle w:val="af0"/>
        <w:rPr>
          <w:rtl/>
        </w:rPr>
      </w:pPr>
      <w:r>
        <w:rPr>
          <w:rFonts w:hint="eastAsia"/>
          <w:rtl/>
        </w:rPr>
        <w:t>יצחק</w:t>
      </w:r>
      <w:r>
        <w:rPr>
          <w:rtl/>
        </w:rPr>
        <w:t xml:space="preserve"> כהן (ש"ס):</w:t>
      </w:r>
    </w:p>
    <w:p w14:paraId="048D1AD0" w14:textId="77777777" w:rsidR="00000000" w:rsidRDefault="0080671D">
      <w:pPr>
        <w:pStyle w:val="a0"/>
        <w:rPr>
          <w:rFonts w:hint="cs"/>
          <w:rtl/>
        </w:rPr>
      </w:pPr>
    </w:p>
    <w:p w14:paraId="344A455A" w14:textId="77777777" w:rsidR="00000000" w:rsidRDefault="0080671D">
      <w:pPr>
        <w:pStyle w:val="a0"/>
        <w:rPr>
          <w:rFonts w:hint="cs"/>
          <w:rtl/>
        </w:rPr>
      </w:pPr>
      <w:r>
        <w:rPr>
          <w:rFonts w:hint="cs"/>
          <w:rtl/>
        </w:rPr>
        <w:t xml:space="preserve">הוא התחיל - - - </w:t>
      </w:r>
    </w:p>
    <w:p w14:paraId="2053527B" w14:textId="77777777" w:rsidR="00000000" w:rsidRDefault="0080671D">
      <w:pPr>
        <w:pStyle w:val="a0"/>
        <w:ind w:firstLine="0"/>
        <w:rPr>
          <w:rFonts w:hint="cs"/>
          <w:rtl/>
        </w:rPr>
      </w:pPr>
    </w:p>
    <w:p w14:paraId="379008C8" w14:textId="77777777" w:rsidR="00000000" w:rsidRDefault="0080671D">
      <w:pPr>
        <w:pStyle w:val="af1"/>
        <w:rPr>
          <w:rtl/>
        </w:rPr>
      </w:pPr>
      <w:r>
        <w:rPr>
          <w:rtl/>
        </w:rPr>
        <w:t>היו"ר יולי-יואל אדלשטיין:</w:t>
      </w:r>
    </w:p>
    <w:p w14:paraId="2BADC12A" w14:textId="77777777" w:rsidR="00000000" w:rsidRDefault="0080671D">
      <w:pPr>
        <w:pStyle w:val="a0"/>
        <w:rPr>
          <w:rtl/>
        </w:rPr>
      </w:pPr>
    </w:p>
    <w:p w14:paraId="43D8404C" w14:textId="77777777" w:rsidR="00000000" w:rsidRDefault="0080671D">
      <w:pPr>
        <w:pStyle w:val="a0"/>
        <w:rPr>
          <w:rFonts w:hint="cs"/>
          <w:rtl/>
        </w:rPr>
      </w:pPr>
      <w:r>
        <w:rPr>
          <w:rFonts w:hint="cs"/>
          <w:rtl/>
        </w:rPr>
        <w:t xml:space="preserve">חבר הכנסת יצחק כהן, ההתנהגות שלך לא הולמת חבר כנסת במליאה. נא לשבת ולהקשיב לשר הרווחה. </w:t>
      </w:r>
    </w:p>
    <w:p w14:paraId="5A278DDB" w14:textId="77777777" w:rsidR="00000000" w:rsidRDefault="0080671D">
      <w:pPr>
        <w:pStyle w:val="a0"/>
        <w:ind w:firstLine="0"/>
        <w:rPr>
          <w:rFonts w:hint="cs"/>
          <w:rtl/>
        </w:rPr>
      </w:pPr>
    </w:p>
    <w:p w14:paraId="3A79FA21" w14:textId="77777777" w:rsidR="00000000" w:rsidRDefault="0080671D">
      <w:pPr>
        <w:pStyle w:val="af0"/>
        <w:rPr>
          <w:rtl/>
        </w:rPr>
      </w:pPr>
      <w:r>
        <w:rPr>
          <w:rFonts w:hint="eastAsia"/>
          <w:rtl/>
        </w:rPr>
        <w:t>יצחק</w:t>
      </w:r>
      <w:r>
        <w:rPr>
          <w:rtl/>
        </w:rPr>
        <w:t xml:space="preserve"> כהן (ש"ס):</w:t>
      </w:r>
    </w:p>
    <w:p w14:paraId="747D8938" w14:textId="77777777" w:rsidR="00000000" w:rsidRDefault="0080671D">
      <w:pPr>
        <w:pStyle w:val="a0"/>
        <w:rPr>
          <w:rFonts w:hint="cs"/>
          <w:rtl/>
        </w:rPr>
      </w:pPr>
    </w:p>
    <w:p w14:paraId="0F062341" w14:textId="77777777" w:rsidR="00000000" w:rsidRDefault="0080671D">
      <w:pPr>
        <w:pStyle w:val="a0"/>
        <w:rPr>
          <w:rFonts w:hint="cs"/>
          <w:rtl/>
        </w:rPr>
      </w:pPr>
      <w:r>
        <w:rPr>
          <w:rFonts w:hint="cs"/>
          <w:rtl/>
        </w:rPr>
        <w:t xml:space="preserve">למה אתה מגן עליו? - - - אין להם מה לאכול. </w:t>
      </w:r>
    </w:p>
    <w:p w14:paraId="79833C77" w14:textId="77777777" w:rsidR="00000000" w:rsidRDefault="0080671D">
      <w:pPr>
        <w:pStyle w:val="a0"/>
        <w:ind w:firstLine="0"/>
        <w:rPr>
          <w:rFonts w:hint="cs"/>
          <w:rtl/>
        </w:rPr>
      </w:pPr>
    </w:p>
    <w:p w14:paraId="3AB3A8DA" w14:textId="77777777" w:rsidR="00000000" w:rsidRDefault="0080671D">
      <w:pPr>
        <w:pStyle w:val="-"/>
        <w:rPr>
          <w:rtl/>
        </w:rPr>
      </w:pPr>
      <w:bookmarkStart w:id="218" w:name="FS000000521T23_06_2004_14_14_08C"/>
      <w:bookmarkEnd w:id="218"/>
      <w:r>
        <w:rPr>
          <w:rtl/>
        </w:rPr>
        <w:t>שר הרווחה זבולון אורלב:</w:t>
      </w:r>
    </w:p>
    <w:p w14:paraId="19618458" w14:textId="77777777" w:rsidR="00000000" w:rsidRDefault="0080671D">
      <w:pPr>
        <w:pStyle w:val="a0"/>
        <w:rPr>
          <w:rtl/>
        </w:rPr>
      </w:pPr>
    </w:p>
    <w:p w14:paraId="4D1EF2F1" w14:textId="77777777" w:rsidR="00000000" w:rsidRDefault="0080671D">
      <w:pPr>
        <w:pStyle w:val="a0"/>
        <w:rPr>
          <w:rFonts w:hint="cs"/>
          <w:rtl/>
        </w:rPr>
      </w:pPr>
      <w:r>
        <w:rPr>
          <w:rFonts w:hint="cs"/>
          <w:rtl/>
        </w:rPr>
        <w:t xml:space="preserve">אין להם מה לאכול בגללך. </w:t>
      </w:r>
    </w:p>
    <w:p w14:paraId="375AF2A0" w14:textId="77777777" w:rsidR="00000000" w:rsidRDefault="0080671D">
      <w:pPr>
        <w:pStyle w:val="a0"/>
        <w:ind w:firstLine="0"/>
        <w:rPr>
          <w:rFonts w:hint="cs"/>
          <w:rtl/>
        </w:rPr>
      </w:pPr>
    </w:p>
    <w:p w14:paraId="371AAD42" w14:textId="77777777" w:rsidR="00000000" w:rsidRDefault="0080671D">
      <w:pPr>
        <w:pStyle w:val="af0"/>
        <w:rPr>
          <w:rtl/>
        </w:rPr>
      </w:pPr>
      <w:r>
        <w:rPr>
          <w:rFonts w:hint="eastAsia"/>
          <w:rtl/>
        </w:rPr>
        <w:t>יצחק</w:t>
      </w:r>
      <w:r>
        <w:rPr>
          <w:rtl/>
        </w:rPr>
        <w:t xml:space="preserve"> כהן (ש"ס):</w:t>
      </w:r>
    </w:p>
    <w:p w14:paraId="15757B3F" w14:textId="77777777" w:rsidR="00000000" w:rsidRDefault="0080671D">
      <w:pPr>
        <w:pStyle w:val="a0"/>
        <w:rPr>
          <w:rFonts w:hint="cs"/>
          <w:rtl/>
        </w:rPr>
      </w:pPr>
    </w:p>
    <w:p w14:paraId="5705D130" w14:textId="77777777" w:rsidR="00000000" w:rsidRDefault="0080671D">
      <w:pPr>
        <w:pStyle w:val="a0"/>
        <w:rPr>
          <w:rFonts w:hint="cs"/>
          <w:rtl/>
        </w:rPr>
      </w:pPr>
      <w:r>
        <w:rPr>
          <w:rFonts w:hint="cs"/>
          <w:rtl/>
        </w:rPr>
        <w:t>בגללך, חצוף.</w:t>
      </w:r>
    </w:p>
    <w:p w14:paraId="15370C36" w14:textId="77777777" w:rsidR="00000000" w:rsidRDefault="0080671D">
      <w:pPr>
        <w:pStyle w:val="a0"/>
        <w:ind w:firstLine="0"/>
        <w:rPr>
          <w:rFonts w:hint="cs"/>
          <w:rtl/>
        </w:rPr>
      </w:pPr>
    </w:p>
    <w:p w14:paraId="7BDC2B10" w14:textId="77777777" w:rsidR="00000000" w:rsidRDefault="0080671D">
      <w:pPr>
        <w:pStyle w:val="-"/>
        <w:rPr>
          <w:rtl/>
        </w:rPr>
      </w:pPr>
      <w:bookmarkStart w:id="219" w:name="FS000000521T23_06_2004_14_14_23C"/>
      <w:bookmarkEnd w:id="219"/>
      <w:r>
        <w:rPr>
          <w:rtl/>
        </w:rPr>
        <w:t>שר הרווחה זבולון אורלב:</w:t>
      </w:r>
    </w:p>
    <w:p w14:paraId="486CEE89" w14:textId="77777777" w:rsidR="00000000" w:rsidRDefault="0080671D">
      <w:pPr>
        <w:pStyle w:val="a0"/>
        <w:rPr>
          <w:rtl/>
        </w:rPr>
      </w:pPr>
    </w:p>
    <w:p w14:paraId="1607E300" w14:textId="77777777" w:rsidR="00000000" w:rsidRDefault="0080671D">
      <w:pPr>
        <w:pStyle w:val="a0"/>
        <w:rPr>
          <w:rFonts w:hint="cs"/>
          <w:rtl/>
        </w:rPr>
      </w:pPr>
      <w:r>
        <w:rPr>
          <w:rFonts w:hint="cs"/>
          <w:rtl/>
        </w:rPr>
        <w:t xml:space="preserve">רק בגלל הדרך שבה אתה ניהלת את משרד הדתות. </w:t>
      </w:r>
    </w:p>
    <w:p w14:paraId="479C39B0" w14:textId="77777777" w:rsidR="00000000" w:rsidRDefault="0080671D">
      <w:pPr>
        <w:pStyle w:val="a0"/>
        <w:ind w:firstLine="0"/>
        <w:rPr>
          <w:rFonts w:hint="cs"/>
          <w:rtl/>
        </w:rPr>
      </w:pPr>
    </w:p>
    <w:p w14:paraId="4F5DE1BD" w14:textId="77777777" w:rsidR="00000000" w:rsidRDefault="0080671D">
      <w:pPr>
        <w:pStyle w:val="af1"/>
        <w:rPr>
          <w:rtl/>
        </w:rPr>
      </w:pPr>
      <w:r>
        <w:rPr>
          <w:rtl/>
        </w:rPr>
        <w:t>היו"ר יולי-יואל אדלשטיין:</w:t>
      </w:r>
    </w:p>
    <w:p w14:paraId="5FA9F077" w14:textId="77777777" w:rsidR="00000000" w:rsidRDefault="0080671D">
      <w:pPr>
        <w:pStyle w:val="a0"/>
        <w:rPr>
          <w:rtl/>
        </w:rPr>
      </w:pPr>
    </w:p>
    <w:p w14:paraId="157AF926" w14:textId="77777777" w:rsidR="00000000" w:rsidRDefault="0080671D">
      <w:pPr>
        <w:pStyle w:val="a0"/>
        <w:rPr>
          <w:rFonts w:hint="cs"/>
          <w:rtl/>
        </w:rPr>
      </w:pPr>
      <w:r>
        <w:rPr>
          <w:rFonts w:hint="cs"/>
          <w:rtl/>
        </w:rPr>
        <w:t xml:space="preserve">חבר הכנסת יצחק כהן, אני קורא לך לסדר בפעם הראשונה, גם על הביטויים. </w:t>
      </w:r>
    </w:p>
    <w:p w14:paraId="29B4DA35" w14:textId="77777777" w:rsidR="00000000" w:rsidRDefault="0080671D">
      <w:pPr>
        <w:pStyle w:val="a0"/>
        <w:ind w:firstLine="0"/>
        <w:rPr>
          <w:rFonts w:hint="cs"/>
          <w:rtl/>
        </w:rPr>
      </w:pPr>
    </w:p>
    <w:p w14:paraId="1A23EDF6" w14:textId="77777777" w:rsidR="00000000" w:rsidRDefault="0080671D">
      <w:pPr>
        <w:pStyle w:val="-"/>
        <w:rPr>
          <w:rtl/>
        </w:rPr>
      </w:pPr>
      <w:bookmarkStart w:id="220" w:name="FS000000521T23_06_2004_14_14_48C"/>
      <w:bookmarkEnd w:id="220"/>
      <w:r>
        <w:rPr>
          <w:rtl/>
        </w:rPr>
        <w:t>שר הרווח</w:t>
      </w:r>
      <w:r>
        <w:rPr>
          <w:rtl/>
        </w:rPr>
        <w:t>ה זבולון אורלב:</w:t>
      </w:r>
    </w:p>
    <w:p w14:paraId="6F6CAD83" w14:textId="77777777" w:rsidR="00000000" w:rsidRDefault="0080671D">
      <w:pPr>
        <w:pStyle w:val="a0"/>
        <w:rPr>
          <w:rtl/>
        </w:rPr>
      </w:pPr>
    </w:p>
    <w:p w14:paraId="37496ECE" w14:textId="77777777" w:rsidR="00000000" w:rsidRDefault="0080671D">
      <w:pPr>
        <w:pStyle w:val="a0"/>
        <w:rPr>
          <w:rFonts w:hint="cs"/>
          <w:rtl/>
        </w:rPr>
      </w:pPr>
      <w:r>
        <w:rPr>
          <w:rFonts w:hint="cs"/>
          <w:rtl/>
        </w:rPr>
        <w:t xml:space="preserve">רק בשחיתות. </w:t>
      </w:r>
    </w:p>
    <w:p w14:paraId="172CA430" w14:textId="77777777" w:rsidR="00000000" w:rsidRDefault="0080671D">
      <w:pPr>
        <w:pStyle w:val="a0"/>
        <w:ind w:firstLine="0"/>
        <w:rPr>
          <w:rFonts w:hint="cs"/>
          <w:rtl/>
        </w:rPr>
      </w:pPr>
    </w:p>
    <w:p w14:paraId="26A386A1" w14:textId="77777777" w:rsidR="00000000" w:rsidRDefault="0080671D">
      <w:pPr>
        <w:pStyle w:val="af0"/>
        <w:rPr>
          <w:rtl/>
        </w:rPr>
      </w:pPr>
      <w:r>
        <w:rPr>
          <w:rFonts w:hint="eastAsia"/>
          <w:rtl/>
        </w:rPr>
        <w:t>משולם</w:t>
      </w:r>
      <w:r>
        <w:rPr>
          <w:rtl/>
        </w:rPr>
        <w:t xml:space="preserve"> נהרי (ש"ס):</w:t>
      </w:r>
    </w:p>
    <w:p w14:paraId="6A708303" w14:textId="77777777" w:rsidR="00000000" w:rsidRDefault="0080671D">
      <w:pPr>
        <w:pStyle w:val="a0"/>
        <w:rPr>
          <w:rFonts w:hint="cs"/>
          <w:rtl/>
        </w:rPr>
      </w:pPr>
    </w:p>
    <w:p w14:paraId="795EF097" w14:textId="77777777" w:rsidR="00000000" w:rsidRDefault="0080671D">
      <w:pPr>
        <w:pStyle w:val="a0"/>
        <w:rPr>
          <w:rFonts w:hint="cs"/>
          <w:rtl/>
        </w:rPr>
      </w:pPr>
      <w:r>
        <w:rPr>
          <w:rFonts w:hint="cs"/>
          <w:rtl/>
        </w:rPr>
        <w:t xml:space="preserve">אל תגזים, אל תגזים. </w:t>
      </w:r>
    </w:p>
    <w:p w14:paraId="4A40BD47" w14:textId="77777777" w:rsidR="00000000" w:rsidRDefault="0080671D">
      <w:pPr>
        <w:pStyle w:val="a0"/>
        <w:ind w:firstLine="0"/>
        <w:rPr>
          <w:rFonts w:hint="cs"/>
          <w:rtl/>
        </w:rPr>
      </w:pPr>
    </w:p>
    <w:p w14:paraId="30AA2057" w14:textId="77777777" w:rsidR="00000000" w:rsidRDefault="0080671D">
      <w:pPr>
        <w:pStyle w:val="af0"/>
        <w:rPr>
          <w:rtl/>
        </w:rPr>
      </w:pPr>
      <w:r>
        <w:rPr>
          <w:rFonts w:hint="eastAsia"/>
          <w:rtl/>
        </w:rPr>
        <w:t>יצחק</w:t>
      </w:r>
      <w:r>
        <w:rPr>
          <w:rtl/>
        </w:rPr>
        <w:t xml:space="preserve"> כהן (ש"ס):</w:t>
      </w:r>
    </w:p>
    <w:p w14:paraId="09A77164" w14:textId="77777777" w:rsidR="00000000" w:rsidRDefault="0080671D">
      <w:pPr>
        <w:pStyle w:val="a0"/>
        <w:rPr>
          <w:rFonts w:hint="cs"/>
          <w:rtl/>
        </w:rPr>
      </w:pPr>
    </w:p>
    <w:p w14:paraId="77B5BD40" w14:textId="77777777" w:rsidR="00000000" w:rsidRDefault="0080671D">
      <w:pPr>
        <w:pStyle w:val="a0"/>
        <w:rPr>
          <w:rFonts w:hint="cs"/>
          <w:rtl/>
        </w:rPr>
      </w:pPr>
      <w:r>
        <w:rPr>
          <w:rFonts w:hint="cs"/>
          <w:rtl/>
        </w:rPr>
        <w:t xml:space="preserve">- - - </w:t>
      </w:r>
    </w:p>
    <w:p w14:paraId="122A3BBC" w14:textId="77777777" w:rsidR="00000000" w:rsidRDefault="0080671D">
      <w:pPr>
        <w:pStyle w:val="a0"/>
        <w:rPr>
          <w:rFonts w:hint="cs"/>
          <w:rtl/>
        </w:rPr>
      </w:pPr>
    </w:p>
    <w:p w14:paraId="79425BF5" w14:textId="77777777" w:rsidR="00000000" w:rsidRDefault="0080671D">
      <w:pPr>
        <w:pStyle w:val="af0"/>
        <w:rPr>
          <w:rtl/>
        </w:rPr>
      </w:pPr>
      <w:r>
        <w:rPr>
          <w:rFonts w:hint="eastAsia"/>
          <w:rtl/>
        </w:rPr>
        <w:t>משולם</w:t>
      </w:r>
      <w:r>
        <w:rPr>
          <w:rtl/>
        </w:rPr>
        <w:t xml:space="preserve"> נהרי (ש"ס):</w:t>
      </w:r>
    </w:p>
    <w:p w14:paraId="01CEBCD8" w14:textId="77777777" w:rsidR="00000000" w:rsidRDefault="0080671D">
      <w:pPr>
        <w:pStyle w:val="a0"/>
        <w:rPr>
          <w:rFonts w:hint="cs"/>
          <w:rtl/>
        </w:rPr>
      </w:pPr>
    </w:p>
    <w:p w14:paraId="732F613D" w14:textId="77777777" w:rsidR="00000000" w:rsidRDefault="0080671D">
      <w:pPr>
        <w:pStyle w:val="a0"/>
        <w:rPr>
          <w:rFonts w:hint="cs"/>
          <w:rtl/>
        </w:rPr>
      </w:pPr>
      <w:r>
        <w:rPr>
          <w:rFonts w:hint="cs"/>
          <w:rtl/>
        </w:rPr>
        <w:t>- - -  את השחיתות.</w:t>
      </w:r>
    </w:p>
    <w:p w14:paraId="7BB258E5" w14:textId="77777777" w:rsidR="00000000" w:rsidRDefault="0080671D">
      <w:pPr>
        <w:pStyle w:val="a0"/>
        <w:rPr>
          <w:rFonts w:hint="cs"/>
          <w:rtl/>
        </w:rPr>
      </w:pPr>
    </w:p>
    <w:p w14:paraId="04094427" w14:textId="77777777" w:rsidR="00000000" w:rsidRDefault="0080671D">
      <w:pPr>
        <w:pStyle w:val="-"/>
        <w:rPr>
          <w:rtl/>
        </w:rPr>
      </w:pPr>
      <w:bookmarkStart w:id="221" w:name="FS000000521T23_06_2004_14_15_20C"/>
      <w:bookmarkEnd w:id="221"/>
      <w:r>
        <w:rPr>
          <w:rtl/>
        </w:rPr>
        <w:t>שר הרווחה זבולון אורלב:</w:t>
      </w:r>
    </w:p>
    <w:p w14:paraId="7288427D" w14:textId="77777777" w:rsidR="00000000" w:rsidRDefault="0080671D">
      <w:pPr>
        <w:pStyle w:val="a0"/>
        <w:rPr>
          <w:rtl/>
        </w:rPr>
      </w:pPr>
    </w:p>
    <w:p w14:paraId="706BA9B2" w14:textId="77777777" w:rsidR="00000000" w:rsidRDefault="0080671D">
      <w:pPr>
        <w:pStyle w:val="a0"/>
        <w:rPr>
          <w:rFonts w:hint="cs"/>
          <w:rtl/>
        </w:rPr>
      </w:pPr>
      <w:r>
        <w:rPr>
          <w:rFonts w:hint="cs"/>
          <w:rtl/>
        </w:rPr>
        <w:t>למה הרב עובדיה שליט"א העביר אותך מניהול משרד הדתות? רק בגלל הדרך המושחתת שבה אתם ניהלתם את המוע</w:t>
      </w:r>
      <w:r>
        <w:rPr>
          <w:rFonts w:hint="cs"/>
          <w:rtl/>
        </w:rPr>
        <w:t xml:space="preserve">צות הדתיות. אישרתם תקנים ללא כספים. </w:t>
      </w:r>
    </w:p>
    <w:p w14:paraId="6D5A0E44" w14:textId="77777777" w:rsidR="00000000" w:rsidRDefault="0080671D">
      <w:pPr>
        <w:pStyle w:val="a0"/>
        <w:ind w:firstLine="0"/>
        <w:rPr>
          <w:rFonts w:hint="cs"/>
          <w:rtl/>
        </w:rPr>
      </w:pPr>
    </w:p>
    <w:p w14:paraId="32E2499B" w14:textId="77777777" w:rsidR="00000000" w:rsidRDefault="0080671D">
      <w:pPr>
        <w:pStyle w:val="af0"/>
        <w:rPr>
          <w:rtl/>
        </w:rPr>
      </w:pPr>
      <w:r>
        <w:rPr>
          <w:rFonts w:hint="eastAsia"/>
          <w:rtl/>
        </w:rPr>
        <w:t>יצחק</w:t>
      </w:r>
      <w:r>
        <w:rPr>
          <w:rtl/>
        </w:rPr>
        <w:t xml:space="preserve"> כהן (ש"ס):</w:t>
      </w:r>
    </w:p>
    <w:p w14:paraId="2E2E7F60" w14:textId="77777777" w:rsidR="00000000" w:rsidRDefault="0080671D">
      <w:pPr>
        <w:pStyle w:val="a0"/>
        <w:rPr>
          <w:rFonts w:hint="cs"/>
          <w:rtl/>
        </w:rPr>
      </w:pPr>
    </w:p>
    <w:p w14:paraId="48D944F7" w14:textId="77777777" w:rsidR="00000000" w:rsidRDefault="0080671D">
      <w:pPr>
        <w:pStyle w:val="a0"/>
        <w:rPr>
          <w:rFonts w:hint="cs"/>
          <w:rtl/>
        </w:rPr>
      </w:pPr>
      <w:r>
        <w:rPr>
          <w:rFonts w:hint="cs"/>
          <w:rtl/>
        </w:rPr>
        <w:t>- - -</w:t>
      </w:r>
    </w:p>
    <w:p w14:paraId="52378F52" w14:textId="77777777" w:rsidR="00000000" w:rsidRDefault="0080671D">
      <w:pPr>
        <w:pStyle w:val="a0"/>
        <w:ind w:firstLine="0"/>
        <w:rPr>
          <w:rFonts w:hint="cs"/>
          <w:rtl/>
        </w:rPr>
      </w:pPr>
    </w:p>
    <w:p w14:paraId="38822397" w14:textId="77777777" w:rsidR="00000000" w:rsidRDefault="0080671D">
      <w:pPr>
        <w:pStyle w:val="-"/>
        <w:rPr>
          <w:rtl/>
        </w:rPr>
      </w:pPr>
      <w:bookmarkStart w:id="222" w:name="FS000000521T23_06_2004_14_16_00C"/>
      <w:bookmarkEnd w:id="222"/>
      <w:r>
        <w:rPr>
          <w:rFonts w:hint="eastAsia"/>
          <w:rtl/>
        </w:rPr>
        <w:t>שר</w:t>
      </w:r>
      <w:r>
        <w:rPr>
          <w:rtl/>
        </w:rPr>
        <w:t xml:space="preserve"> הרווחה זבולון אורלב:</w:t>
      </w:r>
    </w:p>
    <w:p w14:paraId="739C39C9" w14:textId="77777777" w:rsidR="00000000" w:rsidRDefault="0080671D">
      <w:pPr>
        <w:pStyle w:val="a0"/>
        <w:rPr>
          <w:rFonts w:hint="cs"/>
          <w:rtl/>
        </w:rPr>
      </w:pPr>
    </w:p>
    <w:p w14:paraId="4B61BD5E" w14:textId="77777777" w:rsidR="00000000" w:rsidRDefault="0080671D">
      <w:pPr>
        <w:pStyle w:val="a0"/>
        <w:rPr>
          <w:rFonts w:hint="cs"/>
          <w:rtl/>
        </w:rPr>
      </w:pPr>
      <w:r>
        <w:rPr>
          <w:rFonts w:hint="cs"/>
          <w:rtl/>
        </w:rPr>
        <w:t xml:space="preserve">אתם, בשיטה שלך, חבר הכנסת יצחק כהן, רק בשיטות האלה. על כל טענה יש תשובה. </w:t>
      </w:r>
    </w:p>
    <w:p w14:paraId="7FAAA7F8" w14:textId="77777777" w:rsidR="00000000" w:rsidRDefault="0080671D">
      <w:pPr>
        <w:pStyle w:val="a0"/>
        <w:ind w:firstLine="0"/>
        <w:rPr>
          <w:rFonts w:hint="cs"/>
          <w:rtl/>
        </w:rPr>
      </w:pPr>
    </w:p>
    <w:p w14:paraId="50FAD9B7" w14:textId="77777777" w:rsidR="00000000" w:rsidRDefault="0080671D">
      <w:pPr>
        <w:pStyle w:val="af0"/>
        <w:rPr>
          <w:rtl/>
        </w:rPr>
      </w:pPr>
      <w:r>
        <w:rPr>
          <w:rFonts w:hint="eastAsia"/>
          <w:rtl/>
        </w:rPr>
        <w:t>משולם</w:t>
      </w:r>
      <w:r>
        <w:rPr>
          <w:rtl/>
        </w:rPr>
        <w:t xml:space="preserve"> נהרי (ש"ס):</w:t>
      </w:r>
    </w:p>
    <w:p w14:paraId="427F2ECD" w14:textId="77777777" w:rsidR="00000000" w:rsidRDefault="0080671D">
      <w:pPr>
        <w:pStyle w:val="a0"/>
        <w:rPr>
          <w:rFonts w:hint="cs"/>
          <w:rtl/>
        </w:rPr>
      </w:pPr>
    </w:p>
    <w:p w14:paraId="243348D7" w14:textId="77777777" w:rsidR="00000000" w:rsidRDefault="0080671D">
      <w:pPr>
        <w:pStyle w:val="a0"/>
        <w:rPr>
          <w:rFonts w:hint="cs"/>
          <w:rtl/>
        </w:rPr>
      </w:pPr>
      <w:r>
        <w:rPr>
          <w:rFonts w:hint="cs"/>
          <w:rtl/>
        </w:rPr>
        <w:t>זאת הבעיה, על כל דבר יש לך תשובה - - -</w:t>
      </w:r>
    </w:p>
    <w:p w14:paraId="5E7E15D4" w14:textId="77777777" w:rsidR="00000000" w:rsidRDefault="0080671D">
      <w:pPr>
        <w:pStyle w:val="a0"/>
        <w:rPr>
          <w:rFonts w:hint="cs"/>
          <w:rtl/>
        </w:rPr>
      </w:pPr>
    </w:p>
    <w:p w14:paraId="261848EC" w14:textId="77777777" w:rsidR="00000000" w:rsidRDefault="0080671D">
      <w:pPr>
        <w:pStyle w:val="af1"/>
        <w:rPr>
          <w:rtl/>
        </w:rPr>
      </w:pPr>
      <w:r>
        <w:rPr>
          <w:rtl/>
        </w:rPr>
        <w:t>היו"ר יולי-יואל אדלשטיין:</w:t>
      </w:r>
    </w:p>
    <w:p w14:paraId="0CB25696" w14:textId="77777777" w:rsidR="00000000" w:rsidRDefault="0080671D">
      <w:pPr>
        <w:pStyle w:val="a0"/>
        <w:rPr>
          <w:rtl/>
        </w:rPr>
      </w:pPr>
    </w:p>
    <w:p w14:paraId="30B06B98" w14:textId="77777777" w:rsidR="00000000" w:rsidRDefault="0080671D">
      <w:pPr>
        <w:pStyle w:val="a0"/>
        <w:rPr>
          <w:rFonts w:hint="cs"/>
          <w:rtl/>
        </w:rPr>
      </w:pPr>
      <w:r>
        <w:rPr>
          <w:rFonts w:hint="cs"/>
          <w:rtl/>
        </w:rPr>
        <w:t>חבר הכנס</w:t>
      </w:r>
      <w:r>
        <w:rPr>
          <w:rFonts w:hint="cs"/>
          <w:rtl/>
        </w:rPr>
        <w:t xml:space="preserve">ת משולם נהרי, שמענו אותך, תודה. </w:t>
      </w:r>
    </w:p>
    <w:p w14:paraId="7B1C7B69" w14:textId="77777777" w:rsidR="00000000" w:rsidRDefault="0080671D">
      <w:pPr>
        <w:pStyle w:val="a0"/>
        <w:ind w:firstLine="0"/>
        <w:rPr>
          <w:rtl/>
        </w:rPr>
      </w:pPr>
    </w:p>
    <w:p w14:paraId="0EB75925" w14:textId="77777777" w:rsidR="00000000" w:rsidRDefault="0080671D">
      <w:pPr>
        <w:pStyle w:val="a0"/>
        <w:ind w:firstLine="0"/>
        <w:rPr>
          <w:rFonts w:hint="cs"/>
          <w:rtl/>
        </w:rPr>
      </w:pPr>
    </w:p>
    <w:p w14:paraId="2AE3866F" w14:textId="77777777" w:rsidR="00000000" w:rsidRDefault="0080671D">
      <w:pPr>
        <w:pStyle w:val="-"/>
        <w:rPr>
          <w:rtl/>
        </w:rPr>
      </w:pPr>
      <w:bookmarkStart w:id="223" w:name="FS000000521T23_06_2004_14_16_46C"/>
      <w:bookmarkEnd w:id="223"/>
      <w:r>
        <w:rPr>
          <w:rtl/>
        </w:rPr>
        <w:t>שר הרווחה זבולון אורלב:</w:t>
      </w:r>
    </w:p>
    <w:p w14:paraId="75A90752" w14:textId="77777777" w:rsidR="00000000" w:rsidRDefault="0080671D">
      <w:pPr>
        <w:pStyle w:val="a0"/>
        <w:rPr>
          <w:rtl/>
        </w:rPr>
      </w:pPr>
    </w:p>
    <w:p w14:paraId="708ABB10" w14:textId="77777777" w:rsidR="00000000" w:rsidRDefault="0080671D">
      <w:pPr>
        <w:pStyle w:val="a0"/>
        <w:rPr>
          <w:rFonts w:hint="cs"/>
          <w:rtl/>
        </w:rPr>
      </w:pPr>
      <w:r>
        <w:rPr>
          <w:rFonts w:hint="cs"/>
          <w:rtl/>
        </w:rPr>
        <w:t xml:space="preserve">סגן השר משולם נהרי, אליך אין לי שום טענה. </w:t>
      </w:r>
    </w:p>
    <w:p w14:paraId="153752C5" w14:textId="77777777" w:rsidR="00000000" w:rsidRDefault="0080671D">
      <w:pPr>
        <w:pStyle w:val="a0"/>
        <w:rPr>
          <w:rFonts w:hint="cs"/>
          <w:rtl/>
        </w:rPr>
      </w:pPr>
    </w:p>
    <w:p w14:paraId="066F1015" w14:textId="77777777" w:rsidR="00000000" w:rsidRDefault="0080671D">
      <w:pPr>
        <w:pStyle w:val="a0"/>
        <w:rPr>
          <w:rFonts w:hint="cs"/>
          <w:rtl/>
        </w:rPr>
      </w:pPr>
      <w:r>
        <w:rPr>
          <w:rFonts w:hint="cs"/>
          <w:rtl/>
        </w:rPr>
        <w:t>רבותי, אנחנו מתנגדים להצעת החוק, מפני שהצעת החוק הזאת בעצם מורידה את הגיל הפלילי. עד היום מי שמטפלים עד גיל 12 הם פקידי הסעד, ללא תיוג עברייני, ויש הזדמ</w:t>
      </w:r>
      <w:r>
        <w:rPr>
          <w:rFonts w:hint="cs"/>
          <w:rtl/>
        </w:rPr>
        <w:t xml:space="preserve">נות לילד לשקם את עצמו בלי שיש מעליו קופה של שרצים פליליים. הצעת החוק הזאת אומרת בעצם, שכמו שמטפלים בנערים מעל גיל 12 </w:t>
      </w:r>
      <w:r>
        <w:rPr>
          <w:rtl/>
        </w:rPr>
        <w:t>–</w:t>
      </w:r>
      <w:r>
        <w:rPr>
          <w:rFonts w:hint="cs"/>
          <w:rtl/>
        </w:rPr>
        <w:t xml:space="preserve"> קציני מבחן, עם כל המאסה של תגים עברייניים ופליליים </w:t>
      </w:r>
      <w:r>
        <w:rPr>
          <w:rtl/>
        </w:rPr>
        <w:t>–</w:t>
      </w:r>
      <w:r>
        <w:rPr>
          <w:rFonts w:hint="cs"/>
          <w:rtl/>
        </w:rPr>
        <w:t xml:space="preserve"> כך נתחיל לטפל בילדים מעל גיל תשע. </w:t>
      </w:r>
    </w:p>
    <w:p w14:paraId="6DC8B82A" w14:textId="77777777" w:rsidR="00000000" w:rsidRDefault="0080671D">
      <w:pPr>
        <w:pStyle w:val="a0"/>
        <w:rPr>
          <w:rFonts w:hint="cs"/>
          <w:rtl/>
        </w:rPr>
      </w:pPr>
    </w:p>
    <w:p w14:paraId="484E087C" w14:textId="77777777" w:rsidR="00000000" w:rsidRDefault="0080671D">
      <w:pPr>
        <w:pStyle w:val="a0"/>
        <w:rPr>
          <w:rFonts w:hint="cs"/>
          <w:rtl/>
        </w:rPr>
      </w:pPr>
      <w:r>
        <w:rPr>
          <w:rFonts w:hint="cs"/>
          <w:rtl/>
        </w:rPr>
        <w:t>לכן, שירותי הרווחה, ואני מאמין שגם חברי הכנסת, ל</w:t>
      </w:r>
      <w:r>
        <w:rPr>
          <w:rFonts w:hint="cs"/>
          <w:rtl/>
        </w:rPr>
        <w:t xml:space="preserve">א ירצו שילדים בני תשע ייכנסו למעגל הטיפולים הפליליים שבאחריות קציני המבחן. גם לפקידי הסעד יש היכולות ויש האיכויות. אלא מה, חסר כוח-אדם, חסר כוח-אדם גם בקרב קציני מבחן. </w:t>
      </w:r>
    </w:p>
    <w:p w14:paraId="74A8662B" w14:textId="77777777" w:rsidR="00000000" w:rsidRDefault="0080671D">
      <w:pPr>
        <w:pStyle w:val="a0"/>
        <w:rPr>
          <w:rFonts w:hint="cs"/>
          <w:rtl/>
        </w:rPr>
      </w:pPr>
    </w:p>
    <w:p w14:paraId="7B6479C0" w14:textId="77777777" w:rsidR="00000000" w:rsidRDefault="0080671D">
      <w:pPr>
        <w:pStyle w:val="a0"/>
        <w:rPr>
          <w:rFonts w:hint="cs"/>
          <w:rtl/>
        </w:rPr>
      </w:pPr>
      <w:r>
        <w:rPr>
          <w:rFonts w:hint="cs"/>
          <w:rtl/>
        </w:rPr>
        <w:t>אשר על כן, אנחנו מציעים לחבר הכנסת מלכיאור להפוך את ההצעה להצעה לסדר-היום, ונדון בה, א</w:t>
      </w:r>
      <w:r>
        <w:rPr>
          <w:rFonts w:hint="cs"/>
          <w:rtl/>
        </w:rPr>
        <w:t xml:space="preserve">ו, אם אינו מסכים, לדחות את הצעת החוק ולהסירה מסדר-היום. </w:t>
      </w:r>
    </w:p>
    <w:p w14:paraId="589FBDF3" w14:textId="77777777" w:rsidR="00000000" w:rsidRDefault="0080671D">
      <w:pPr>
        <w:pStyle w:val="a0"/>
        <w:rPr>
          <w:rFonts w:hint="cs"/>
          <w:rtl/>
        </w:rPr>
      </w:pPr>
    </w:p>
    <w:p w14:paraId="0346EF38" w14:textId="77777777" w:rsidR="00000000" w:rsidRDefault="0080671D">
      <w:pPr>
        <w:pStyle w:val="af1"/>
        <w:rPr>
          <w:rtl/>
        </w:rPr>
      </w:pPr>
      <w:r>
        <w:rPr>
          <w:rtl/>
        </w:rPr>
        <w:t>היו"ר יולי-יואל אדלשטיין:</w:t>
      </w:r>
    </w:p>
    <w:p w14:paraId="5353E5F3" w14:textId="77777777" w:rsidR="00000000" w:rsidRDefault="0080671D">
      <w:pPr>
        <w:pStyle w:val="a0"/>
        <w:rPr>
          <w:rtl/>
        </w:rPr>
      </w:pPr>
    </w:p>
    <w:p w14:paraId="54A9745E" w14:textId="77777777" w:rsidR="00000000" w:rsidRDefault="0080671D">
      <w:pPr>
        <w:pStyle w:val="a0"/>
        <w:rPr>
          <w:rFonts w:hint="cs"/>
          <w:rtl/>
        </w:rPr>
      </w:pPr>
      <w:r>
        <w:rPr>
          <w:rFonts w:hint="cs"/>
          <w:rtl/>
        </w:rPr>
        <w:t>תודה רבה לשר הרווחה, חבר הכנסת זבולון אורלב. האם חבר הכנסת מלכיאור רוצה להשיב לשר? כן, בבקשה.</w:t>
      </w:r>
    </w:p>
    <w:p w14:paraId="03E229DF" w14:textId="77777777" w:rsidR="00000000" w:rsidRDefault="0080671D">
      <w:pPr>
        <w:pStyle w:val="a0"/>
        <w:rPr>
          <w:rFonts w:hint="cs"/>
          <w:rtl/>
        </w:rPr>
      </w:pPr>
    </w:p>
    <w:p w14:paraId="166CFCD2" w14:textId="77777777" w:rsidR="00000000" w:rsidRDefault="0080671D">
      <w:pPr>
        <w:pStyle w:val="a"/>
        <w:rPr>
          <w:rtl/>
        </w:rPr>
      </w:pPr>
      <w:bookmarkStart w:id="224" w:name="FS000000449T23_06_2004_14_19_18"/>
      <w:bookmarkStart w:id="225" w:name="_Toc101171346"/>
      <w:bookmarkEnd w:id="224"/>
      <w:r>
        <w:rPr>
          <w:rFonts w:hint="eastAsia"/>
          <w:rtl/>
        </w:rPr>
        <w:t>מיכאל</w:t>
      </w:r>
      <w:r>
        <w:rPr>
          <w:rtl/>
        </w:rPr>
        <w:t xml:space="preserve"> מלכיאור (העבודה-מימד):</w:t>
      </w:r>
      <w:bookmarkEnd w:id="225"/>
    </w:p>
    <w:p w14:paraId="6E2BCF97" w14:textId="77777777" w:rsidR="00000000" w:rsidRDefault="0080671D">
      <w:pPr>
        <w:pStyle w:val="a0"/>
        <w:rPr>
          <w:rFonts w:hint="cs"/>
          <w:rtl/>
        </w:rPr>
      </w:pPr>
    </w:p>
    <w:p w14:paraId="21C7C2C0" w14:textId="77777777" w:rsidR="00000000" w:rsidRDefault="0080671D">
      <w:pPr>
        <w:pStyle w:val="a0"/>
        <w:rPr>
          <w:rFonts w:hint="cs"/>
          <w:rtl/>
        </w:rPr>
      </w:pPr>
      <w:r>
        <w:rPr>
          <w:rFonts w:hint="cs"/>
          <w:rtl/>
        </w:rPr>
        <w:t>כבוד היושב-ראש, כבוד השר, אני רוצה להגיד חד-מש</w:t>
      </w:r>
      <w:r>
        <w:rPr>
          <w:rFonts w:hint="cs"/>
          <w:rtl/>
        </w:rPr>
        <w:t>מעית: אנחנו לא מדברים על העברת הטיפול לשוטרים, מדובר פה באנשי טיפול. אני רוצה להגיד שגם האנשים במשרד שלך, כשהם באים לוועדה שלי הם מדברים אחרת. אנחנו יודעים מהי הגישה שהיתה פעם, שהיתה נכונה: אפשר היה לטפל בילדים האלה על-ידי פקידי הסעד, ופעם ההכשרה שלהם היתה</w:t>
      </w:r>
      <w:r>
        <w:rPr>
          <w:rFonts w:hint="cs"/>
          <w:rtl/>
        </w:rPr>
        <w:t xml:space="preserve"> מספיקה. היום צריך משהו אחר. גם המועצה לשלום הילד ואחרים, כל הגורמים המקצועיים, מגיעים למסקנה שהיום, כדי לא להוריד את גיל האחריות הפלילית </w:t>
      </w:r>
      <w:r>
        <w:rPr>
          <w:rtl/>
        </w:rPr>
        <w:t>–</w:t>
      </w:r>
      <w:r>
        <w:rPr>
          <w:rFonts w:hint="cs"/>
          <w:rtl/>
        </w:rPr>
        <w:t xml:space="preserve"> ואנחנו מסכימים לזה </w:t>
      </w:r>
      <w:r>
        <w:rPr>
          <w:rtl/>
        </w:rPr>
        <w:t>–</w:t>
      </w:r>
      <w:r>
        <w:rPr>
          <w:rFonts w:hint="cs"/>
          <w:rtl/>
        </w:rPr>
        <w:t xml:space="preserve"> חייבים לתת את האפשרות לטיפול סמכותי. והטיפול הסמכותי הוא על-ידי מה שהצענו פה. </w:t>
      </w:r>
    </w:p>
    <w:p w14:paraId="07871300" w14:textId="77777777" w:rsidR="00000000" w:rsidRDefault="0080671D">
      <w:pPr>
        <w:pStyle w:val="a0"/>
        <w:rPr>
          <w:rFonts w:hint="cs"/>
          <w:rtl/>
        </w:rPr>
      </w:pPr>
    </w:p>
    <w:p w14:paraId="63F092E8" w14:textId="77777777" w:rsidR="00000000" w:rsidRDefault="0080671D">
      <w:pPr>
        <w:pStyle w:val="a0"/>
        <w:rPr>
          <w:rFonts w:hint="cs"/>
          <w:rtl/>
        </w:rPr>
      </w:pPr>
      <w:r>
        <w:rPr>
          <w:rFonts w:hint="cs"/>
          <w:rtl/>
        </w:rPr>
        <w:t>חברים יקרים, אפ</w:t>
      </w:r>
      <w:r>
        <w:rPr>
          <w:rFonts w:hint="cs"/>
          <w:rtl/>
        </w:rPr>
        <w:t xml:space="preserve">שר לטמון את הראש בחול, אפשר להמשיך את האסון, את מה שיש עכשיו, אבל אני מציע לשנות את המצב, לקחת את הדברים לידיים שלנו. כולנו רוצים למנוע את ההידרדרות של ילדים רכים לפשע, ורק לפי הצעה הזאת אפשר לעשות את זה. תודה רבה. </w:t>
      </w:r>
    </w:p>
    <w:p w14:paraId="1F40B90E" w14:textId="77777777" w:rsidR="00000000" w:rsidRDefault="0080671D">
      <w:pPr>
        <w:pStyle w:val="a0"/>
        <w:ind w:firstLine="0"/>
        <w:rPr>
          <w:rFonts w:hint="cs"/>
          <w:rtl/>
        </w:rPr>
      </w:pPr>
    </w:p>
    <w:p w14:paraId="110821B6" w14:textId="77777777" w:rsidR="00000000" w:rsidRDefault="0080671D">
      <w:pPr>
        <w:pStyle w:val="af1"/>
        <w:rPr>
          <w:rtl/>
        </w:rPr>
      </w:pPr>
    </w:p>
    <w:p w14:paraId="0001EB82" w14:textId="77777777" w:rsidR="00000000" w:rsidRDefault="0080671D">
      <w:pPr>
        <w:pStyle w:val="af1"/>
        <w:rPr>
          <w:rtl/>
        </w:rPr>
      </w:pPr>
      <w:r>
        <w:rPr>
          <w:rtl/>
        </w:rPr>
        <w:t>היו"ר יולי-יואל אדלשטיין:</w:t>
      </w:r>
    </w:p>
    <w:p w14:paraId="64B48A07" w14:textId="77777777" w:rsidR="00000000" w:rsidRDefault="0080671D">
      <w:pPr>
        <w:pStyle w:val="a0"/>
        <w:rPr>
          <w:rtl/>
        </w:rPr>
      </w:pPr>
    </w:p>
    <w:p w14:paraId="7D202A66" w14:textId="77777777" w:rsidR="00000000" w:rsidRDefault="0080671D">
      <w:pPr>
        <w:pStyle w:val="a0"/>
        <w:rPr>
          <w:rFonts w:hint="cs"/>
          <w:rtl/>
        </w:rPr>
      </w:pPr>
      <w:r>
        <w:rPr>
          <w:rFonts w:hint="cs"/>
          <w:rtl/>
        </w:rPr>
        <w:t>חברי הכנסת,</w:t>
      </w:r>
      <w:r>
        <w:rPr>
          <w:rFonts w:hint="cs"/>
          <w:rtl/>
        </w:rPr>
        <w:t xml:space="preserve"> נא לשבת. </w:t>
      </w:r>
    </w:p>
    <w:p w14:paraId="56077C6C" w14:textId="77777777" w:rsidR="00000000" w:rsidRDefault="0080671D">
      <w:pPr>
        <w:pStyle w:val="a0"/>
        <w:rPr>
          <w:rFonts w:hint="cs"/>
          <w:rtl/>
        </w:rPr>
      </w:pPr>
    </w:p>
    <w:p w14:paraId="783D0E54" w14:textId="77777777" w:rsidR="00000000" w:rsidRDefault="0080671D">
      <w:pPr>
        <w:pStyle w:val="a0"/>
        <w:rPr>
          <w:rFonts w:hint="cs"/>
          <w:rtl/>
        </w:rPr>
      </w:pPr>
      <w:r>
        <w:rPr>
          <w:rFonts w:hint="cs"/>
          <w:rtl/>
        </w:rPr>
        <w:t xml:space="preserve">נעבור להצבעה. הצעת חוק הנוער (טיפול והשגחה) (תיקון </w:t>
      </w:r>
      <w:r>
        <w:rPr>
          <w:rtl/>
        </w:rPr>
        <w:t>–</w:t>
      </w:r>
      <w:r>
        <w:rPr>
          <w:rFonts w:hint="cs"/>
          <w:rtl/>
        </w:rPr>
        <w:t xml:space="preserve"> טיפול בקטין שעשה מעשה עבירה פלילית ושאינו בר-אחריות פלילית), התשס"ד-2003, של חבר הכנסת מיכאל מלכיאור. חברי הכנסת, ההצבעה החלה - מי בעד, מי נגד?</w:t>
      </w:r>
    </w:p>
    <w:p w14:paraId="595B9736" w14:textId="77777777" w:rsidR="00000000" w:rsidRDefault="0080671D">
      <w:pPr>
        <w:pStyle w:val="a0"/>
        <w:rPr>
          <w:rFonts w:hint="cs"/>
          <w:rtl/>
        </w:rPr>
      </w:pPr>
    </w:p>
    <w:p w14:paraId="29C4E5A2" w14:textId="77777777" w:rsidR="00000000" w:rsidRDefault="0080671D">
      <w:pPr>
        <w:pStyle w:val="ab"/>
        <w:bidi/>
        <w:rPr>
          <w:rFonts w:hint="cs"/>
          <w:rtl/>
        </w:rPr>
      </w:pPr>
      <w:r>
        <w:rPr>
          <w:rFonts w:hint="cs"/>
          <w:rtl/>
        </w:rPr>
        <w:t>הצבעה מס' 4</w:t>
      </w:r>
    </w:p>
    <w:p w14:paraId="01AA4ABA" w14:textId="77777777" w:rsidR="00000000" w:rsidRDefault="0080671D">
      <w:pPr>
        <w:pStyle w:val="a0"/>
        <w:rPr>
          <w:rFonts w:hint="cs"/>
          <w:rtl/>
        </w:rPr>
      </w:pPr>
    </w:p>
    <w:p w14:paraId="7D0170FF" w14:textId="77777777" w:rsidR="00000000" w:rsidRDefault="0080671D">
      <w:pPr>
        <w:pStyle w:val="ac"/>
        <w:bidi/>
        <w:rPr>
          <w:rFonts w:hint="cs"/>
          <w:rtl/>
        </w:rPr>
      </w:pPr>
      <w:r>
        <w:rPr>
          <w:rFonts w:hint="cs"/>
          <w:rtl/>
        </w:rPr>
        <w:t>בעד ההצעה להעביר את הצעת החוק לדי</w:t>
      </w:r>
      <w:r>
        <w:rPr>
          <w:rFonts w:hint="cs"/>
          <w:rtl/>
        </w:rPr>
        <w:t xml:space="preserve">ון מוקדם בוועדה </w:t>
      </w:r>
      <w:r>
        <w:rPr>
          <w:rtl/>
        </w:rPr>
        <w:t>–</w:t>
      </w:r>
      <w:r>
        <w:rPr>
          <w:rFonts w:hint="cs"/>
          <w:rtl/>
        </w:rPr>
        <w:t xml:space="preserve"> 41</w:t>
      </w:r>
    </w:p>
    <w:p w14:paraId="3B58E604" w14:textId="77777777" w:rsidR="00000000" w:rsidRDefault="0080671D">
      <w:pPr>
        <w:pStyle w:val="ac"/>
        <w:bidi/>
        <w:rPr>
          <w:rFonts w:hint="cs"/>
          <w:rtl/>
        </w:rPr>
      </w:pPr>
      <w:r>
        <w:rPr>
          <w:rFonts w:hint="cs"/>
          <w:rtl/>
        </w:rPr>
        <w:t xml:space="preserve">בעד ההצעה להסיר מסדר-היום את הצעת החוק </w:t>
      </w:r>
      <w:r>
        <w:rPr>
          <w:rtl/>
        </w:rPr>
        <w:t>–</w:t>
      </w:r>
      <w:r>
        <w:rPr>
          <w:rFonts w:hint="cs"/>
          <w:rtl/>
        </w:rPr>
        <w:t xml:space="preserve"> 43</w:t>
      </w:r>
    </w:p>
    <w:p w14:paraId="5C7D04BD"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432BA5F8" w14:textId="77777777" w:rsidR="00000000" w:rsidRDefault="0080671D">
      <w:pPr>
        <w:pStyle w:val="ad"/>
        <w:bidi/>
        <w:rPr>
          <w:rFonts w:hint="cs"/>
          <w:rtl/>
        </w:rPr>
      </w:pPr>
      <w:r>
        <w:rPr>
          <w:rFonts w:hint="cs"/>
          <w:rtl/>
        </w:rPr>
        <w:t xml:space="preserve">ההצעה להסיר מסדר-היום את הצעת חוק הנוער (טיפול והשגחה) (תיקון </w:t>
      </w:r>
      <w:r>
        <w:rPr>
          <w:rtl/>
        </w:rPr>
        <w:t>–</w:t>
      </w:r>
      <w:r>
        <w:rPr>
          <w:rFonts w:hint="cs"/>
          <w:rtl/>
        </w:rPr>
        <w:t xml:space="preserve"> טיפול בקטין שעשה מעשה עבירה פלילית ושאינו בר-אחריות פלילית), התשס"ד-2003, נתקבלה. </w:t>
      </w:r>
    </w:p>
    <w:p w14:paraId="7C8AF6BA" w14:textId="77777777" w:rsidR="00000000" w:rsidRDefault="0080671D">
      <w:pPr>
        <w:pStyle w:val="a0"/>
        <w:rPr>
          <w:rFonts w:hint="cs"/>
          <w:rtl/>
        </w:rPr>
      </w:pPr>
    </w:p>
    <w:p w14:paraId="7A284364" w14:textId="77777777" w:rsidR="00000000" w:rsidRDefault="0080671D">
      <w:pPr>
        <w:pStyle w:val="af1"/>
        <w:rPr>
          <w:rtl/>
        </w:rPr>
      </w:pPr>
      <w:r>
        <w:rPr>
          <w:rtl/>
        </w:rPr>
        <w:t>היו"ר יולי-יואל אדלשטיין:</w:t>
      </w:r>
    </w:p>
    <w:p w14:paraId="75AE3D0D" w14:textId="77777777" w:rsidR="00000000" w:rsidRDefault="0080671D">
      <w:pPr>
        <w:pStyle w:val="a0"/>
        <w:rPr>
          <w:rtl/>
        </w:rPr>
      </w:pPr>
    </w:p>
    <w:p w14:paraId="386900F4" w14:textId="77777777" w:rsidR="00000000" w:rsidRDefault="0080671D">
      <w:pPr>
        <w:pStyle w:val="a0"/>
        <w:rPr>
          <w:rFonts w:hint="cs"/>
          <w:rtl/>
        </w:rPr>
      </w:pPr>
      <w:r>
        <w:rPr>
          <w:rFonts w:hint="cs"/>
          <w:rtl/>
        </w:rPr>
        <w:t>חבר</w:t>
      </w:r>
      <w:r>
        <w:rPr>
          <w:rFonts w:hint="cs"/>
          <w:rtl/>
        </w:rPr>
        <w:t xml:space="preserve">י הכנסת, בעד </w:t>
      </w:r>
      <w:r>
        <w:rPr>
          <w:rtl/>
        </w:rPr>
        <w:t>–</w:t>
      </w:r>
      <w:r>
        <w:rPr>
          <w:rFonts w:hint="cs"/>
          <w:rtl/>
        </w:rPr>
        <w:t xml:space="preserve"> 41, נגד </w:t>
      </w:r>
      <w:r>
        <w:rPr>
          <w:rtl/>
        </w:rPr>
        <w:t>–</w:t>
      </w:r>
      <w:r>
        <w:rPr>
          <w:rFonts w:hint="cs"/>
          <w:rtl/>
        </w:rPr>
        <w:t xml:space="preserve"> 44, בתוספת קולו של יושב-ראש הכנסת. אני קובע כי הצעת החוק לא עברה בקריאה טרומית. </w:t>
      </w:r>
    </w:p>
    <w:p w14:paraId="2F565367" w14:textId="77777777" w:rsidR="00000000" w:rsidRDefault="0080671D">
      <w:pPr>
        <w:pStyle w:val="a0"/>
        <w:ind w:firstLine="0"/>
        <w:rPr>
          <w:rFonts w:hint="cs"/>
          <w:rtl/>
        </w:rPr>
      </w:pPr>
    </w:p>
    <w:p w14:paraId="1DCA6A31" w14:textId="77777777" w:rsidR="00000000" w:rsidRDefault="0080671D">
      <w:pPr>
        <w:pStyle w:val="a2"/>
        <w:rPr>
          <w:rtl/>
        </w:rPr>
      </w:pPr>
    </w:p>
    <w:p w14:paraId="7958901F" w14:textId="77777777" w:rsidR="00000000" w:rsidRDefault="0080671D">
      <w:pPr>
        <w:pStyle w:val="a2"/>
        <w:rPr>
          <w:rFonts w:hint="cs"/>
          <w:rtl/>
        </w:rPr>
      </w:pPr>
      <w:bookmarkStart w:id="226" w:name="CS28374FI0028374T23_06_2004_14_24_57"/>
      <w:bookmarkStart w:id="227" w:name="_Toc101171347"/>
      <w:bookmarkEnd w:id="226"/>
      <w:r>
        <w:rPr>
          <w:rtl/>
        </w:rPr>
        <w:t>הצעת חוק הטבות למשפחות אומנות, התשס"ג-2003</w:t>
      </w:r>
      <w:bookmarkEnd w:id="227"/>
      <w:r>
        <w:rPr>
          <w:rtl/>
        </w:rPr>
        <w:t xml:space="preserve"> </w:t>
      </w:r>
    </w:p>
    <w:p w14:paraId="559DE98D" w14:textId="77777777" w:rsidR="00000000" w:rsidRDefault="0080671D">
      <w:pPr>
        <w:pStyle w:val="a0"/>
        <w:rPr>
          <w:rFonts w:hint="cs"/>
          <w:rtl/>
        </w:rPr>
      </w:pPr>
      <w:r>
        <w:rPr>
          <w:rtl/>
        </w:rPr>
        <w:t>[נספחות.]</w:t>
      </w:r>
    </w:p>
    <w:p w14:paraId="26159C78" w14:textId="77777777" w:rsidR="00000000" w:rsidRDefault="0080671D">
      <w:pPr>
        <w:pStyle w:val="-0"/>
        <w:rPr>
          <w:rFonts w:hint="cs"/>
          <w:rtl/>
        </w:rPr>
      </w:pPr>
      <w:r>
        <w:rPr>
          <w:rFonts w:hint="cs"/>
          <w:rtl/>
        </w:rPr>
        <w:t xml:space="preserve">(הצעת </w:t>
      </w:r>
      <w:r>
        <w:rPr>
          <w:rtl/>
        </w:rPr>
        <w:t>קב</w:t>
      </w:r>
      <w:r>
        <w:rPr>
          <w:rFonts w:hint="cs"/>
          <w:rtl/>
        </w:rPr>
        <w:t>וצת חברי הכנסת)</w:t>
      </w:r>
    </w:p>
    <w:p w14:paraId="26205DB2" w14:textId="77777777" w:rsidR="00000000" w:rsidRDefault="0080671D">
      <w:pPr>
        <w:pStyle w:val="a0"/>
        <w:ind w:firstLine="0"/>
        <w:rPr>
          <w:rFonts w:hint="cs"/>
          <w:b/>
          <w:bCs/>
          <w:sz w:val="24"/>
          <w:szCs w:val="24"/>
          <w:u w:val="single"/>
          <w:rtl/>
          <w:lang w:eastAsia="en-US"/>
        </w:rPr>
      </w:pPr>
    </w:p>
    <w:p w14:paraId="42B72EAF" w14:textId="77777777" w:rsidR="00000000" w:rsidRDefault="0080671D">
      <w:pPr>
        <w:pStyle w:val="af1"/>
        <w:rPr>
          <w:rtl/>
        </w:rPr>
      </w:pPr>
      <w:r>
        <w:rPr>
          <w:rtl/>
        </w:rPr>
        <w:t>היו"ר יולי-יואל אדלשטיין:</w:t>
      </w:r>
    </w:p>
    <w:p w14:paraId="0886D22F" w14:textId="77777777" w:rsidR="00000000" w:rsidRDefault="0080671D">
      <w:pPr>
        <w:pStyle w:val="a0"/>
        <w:rPr>
          <w:rtl/>
        </w:rPr>
      </w:pPr>
    </w:p>
    <w:p w14:paraId="373A0A0D" w14:textId="77777777" w:rsidR="00000000" w:rsidRDefault="0080671D">
      <w:pPr>
        <w:pStyle w:val="a0"/>
        <w:rPr>
          <w:rFonts w:hint="cs"/>
          <w:rtl/>
        </w:rPr>
      </w:pPr>
      <w:r>
        <w:rPr>
          <w:rFonts w:hint="cs"/>
          <w:rtl/>
        </w:rPr>
        <w:t>עתה, הצעת חוק פ/985, הצעת חוק הטבות למשפחו</w:t>
      </w:r>
      <w:r>
        <w:rPr>
          <w:rFonts w:hint="cs"/>
          <w:rtl/>
        </w:rPr>
        <w:t xml:space="preserve">ת אומנות - של חבר הכנסת אלי ישי וקבוצת חברי הכנסת. ההנמקה מהמקום. ישיב שר הרווחה. </w:t>
      </w:r>
    </w:p>
    <w:p w14:paraId="48A0584F" w14:textId="77777777" w:rsidR="00000000" w:rsidRDefault="0080671D">
      <w:pPr>
        <w:pStyle w:val="a0"/>
        <w:rPr>
          <w:rFonts w:hint="cs"/>
          <w:rtl/>
        </w:rPr>
      </w:pPr>
    </w:p>
    <w:p w14:paraId="4A68A265" w14:textId="77777777" w:rsidR="00000000" w:rsidRDefault="0080671D">
      <w:pPr>
        <w:pStyle w:val="a"/>
        <w:rPr>
          <w:rtl/>
        </w:rPr>
      </w:pPr>
      <w:bookmarkStart w:id="228" w:name="FS000000494T23_06_2004_14_26_28"/>
      <w:bookmarkStart w:id="229" w:name="_Toc101171348"/>
      <w:bookmarkEnd w:id="228"/>
      <w:r>
        <w:rPr>
          <w:rFonts w:hint="eastAsia"/>
          <w:rtl/>
        </w:rPr>
        <w:t>אליהו</w:t>
      </w:r>
      <w:r>
        <w:rPr>
          <w:rtl/>
        </w:rPr>
        <w:t xml:space="preserve"> ישי (ש"ס):</w:t>
      </w:r>
      <w:bookmarkEnd w:id="229"/>
    </w:p>
    <w:p w14:paraId="2B2AD269" w14:textId="77777777" w:rsidR="00000000" w:rsidRDefault="0080671D">
      <w:pPr>
        <w:pStyle w:val="a0"/>
        <w:rPr>
          <w:rFonts w:hint="cs"/>
          <w:rtl/>
        </w:rPr>
      </w:pPr>
    </w:p>
    <w:p w14:paraId="24D6D831" w14:textId="77777777" w:rsidR="00000000" w:rsidRDefault="0080671D">
      <w:pPr>
        <w:pStyle w:val="a0"/>
        <w:rPr>
          <w:rFonts w:hint="cs"/>
          <w:rtl/>
        </w:rPr>
      </w:pPr>
      <w:r>
        <w:rPr>
          <w:rFonts w:hint="cs"/>
          <w:rtl/>
        </w:rPr>
        <w:t>אדוני היושב-ראש, משפחות אומנות נתקלות בבעיה יומיומית, משום שעל-פי החוק הן לא מקבלות את ההטבות שלהן הן זכאיות. ברגע שמעבירים ילד למשפחה אומנת, המשפחה לא יכ</w:t>
      </w:r>
      <w:r>
        <w:rPr>
          <w:rFonts w:hint="cs"/>
          <w:rtl/>
        </w:rPr>
        <w:t xml:space="preserve">ולה לתת את הטיפול הנכון, בין היתר בגלל מגבלות תקציביות. לפי הצעת החוק יהיה ניתן להעביר את התקציב שמגיע להורים לאותה משפחה אומנת, על מנת שתוכל להתמודד עם הבעיות החינוכיות וכדומה. </w:t>
      </w:r>
    </w:p>
    <w:p w14:paraId="6130A5AB" w14:textId="77777777" w:rsidR="00000000" w:rsidRDefault="0080671D">
      <w:pPr>
        <w:pStyle w:val="a0"/>
        <w:rPr>
          <w:rFonts w:hint="cs"/>
          <w:rtl/>
        </w:rPr>
      </w:pPr>
    </w:p>
    <w:p w14:paraId="2250711B" w14:textId="77777777" w:rsidR="00000000" w:rsidRDefault="0080671D">
      <w:pPr>
        <w:pStyle w:val="a0"/>
        <w:rPr>
          <w:rFonts w:hint="cs"/>
          <w:rtl/>
        </w:rPr>
      </w:pPr>
      <w:r>
        <w:rPr>
          <w:rFonts w:hint="cs"/>
          <w:rtl/>
        </w:rPr>
        <w:t>אני שמח שהממשלה לא מתנגדת. כמובן, לקראת הקריאה הראשונה והקריאה השנייה והשליש</w:t>
      </w:r>
      <w:r>
        <w:rPr>
          <w:rFonts w:hint="cs"/>
          <w:rtl/>
        </w:rPr>
        <w:t>ית, נמשיך את החקיקה בתיאום עם הממשלה.</w:t>
      </w:r>
    </w:p>
    <w:p w14:paraId="030FE670" w14:textId="77777777" w:rsidR="00000000" w:rsidRDefault="0080671D">
      <w:pPr>
        <w:pStyle w:val="a0"/>
        <w:ind w:firstLine="0"/>
        <w:rPr>
          <w:rFonts w:hint="cs"/>
          <w:rtl/>
        </w:rPr>
      </w:pPr>
    </w:p>
    <w:p w14:paraId="1408110F" w14:textId="77777777" w:rsidR="00000000" w:rsidRDefault="0080671D">
      <w:pPr>
        <w:pStyle w:val="af1"/>
        <w:rPr>
          <w:rtl/>
        </w:rPr>
      </w:pPr>
      <w:r>
        <w:rPr>
          <w:rtl/>
        </w:rPr>
        <w:t>היו"ר יולי-יואל אדלשטיין:</w:t>
      </w:r>
    </w:p>
    <w:p w14:paraId="14833309" w14:textId="77777777" w:rsidR="00000000" w:rsidRDefault="0080671D">
      <w:pPr>
        <w:pStyle w:val="a0"/>
        <w:rPr>
          <w:rtl/>
        </w:rPr>
      </w:pPr>
    </w:p>
    <w:p w14:paraId="0849AECC" w14:textId="77777777" w:rsidR="00000000" w:rsidRDefault="0080671D">
      <w:pPr>
        <w:pStyle w:val="a0"/>
        <w:rPr>
          <w:rFonts w:hint="cs"/>
          <w:rtl/>
        </w:rPr>
      </w:pPr>
      <w:r>
        <w:rPr>
          <w:rFonts w:hint="cs"/>
          <w:rtl/>
        </w:rPr>
        <w:t xml:space="preserve">אני מודה מאוד לחבר הכנסת אליהו ישי. ישיב שר הרווחה, חבר הכנסת זבולון אורלב, מהמקום. בבקשה. </w:t>
      </w:r>
    </w:p>
    <w:p w14:paraId="0DC38960" w14:textId="77777777" w:rsidR="00000000" w:rsidRDefault="0080671D">
      <w:pPr>
        <w:pStyle w:val="a0"/>
        <w:ind w:firstLine="0"/>
        <w:rPr>
          <w:rFonts w:hint="cs"/>
          <w:rtl/>
        </w:rPr>
      </w:pPr>
    </w:p>
    <w:p w14:paraId="2179E35F" w14:textId="77777777" w:rsidR="00000000" w:rsidRDefault="0080671D">
      <w:pPr>
        <w:pStyle w:val="a"/>
        <w:rPr>
          <w:rtl/>
        </w:rPr>
      </w:pPr>
      <w:bookmarkStart w:id="230" w:name="FS000000521T23_06_2004_14_46_03"/>
      <w:bookmarkStart w:id="231" w:name="_Toc101171349"/>
      <w:bookmarkEnd w:id="230"/>
      <w:r>
        <w:rPr>
          <w:rFonts w:hint="eastAsia"/>
          <w:rtl/>
        </w:rPr>
        <w:t>שר</w:t>
      </w:r>
      <w:r>
        <w:rPr>
          <w:rtl/>
        </w:rPr>
        <w:t xml:space="preserve"> הרווחה זבולון אורלב:</w:t>
      </w:r>
      <w:bookmarkEnd w:id="231"/>
    </w:p>
    <w:p w14:paraId="5C146F87" w14:textId="77777777" w:rsidR="00000000" w:rsidRDefault="0080671D">
      <w:pPr>
        <w:pStyle w:val="a0"/>
        <w:rPr>
          <w:rFonts w:hint="cs"/>
          <w:rtl/>
        </w:rPr>
      </w:pPr>
    </w:p>
    <w:p w14:paraId="17077AD7" w14:textId="77777777" w:rsidR="00000000" w:rsidRDefault="0080671D">
      <w:pPr>
        <w:pStyle w:val="a0"/>
        <w:rPr>
          <w:rFonts w:hint="cs"/>
          <w:rtl/>
        </w:rPr>
      </w:pPr>
      <w:r>
        <w:rPr>
          <w:rFonts w:hint="cs"/>
          <w:rtl/>
        </w:rPr>
        <w:t>אדוני היושב-ראש, חברי הכנסת, הצעת החוק מבקשת לקבוע, שההטבות המוענקות על-</w:t>
      </w:r>
      <w:r>
        <w:rPr>
          <w:rFonts w:hint="cs"/>
          <w:rtl/>
        </w:rPr>
        <w:t xml:space="preserve">פי דין להורים הביולוגיים של הילד יינתנו גם למשפחות אומנות המחזיקות בו. </w:t>
      </w:r>
    </w:p>
    <w:p w14:paraId="15005A0F" w14:textId="77777777" w:rsidR="00000000" w:rsidRDefault="0080671D">
      <w:pPr>
        <w:pStyle w:val="a0"/>
        <w:rPr>
          <w:rFonts w:hint="cs"/>
          <w:rtl/>
        </w:rPr>
      </w:pPr>
    </w:p>
    <w:p w14:paraId="498B9DA8" w14:textId="77777777" w:rsidR="00000000" w:rsidRDefault="0080671D">
      <w:pPr>
        <w:pStyle w:val="a0"/>
        <w:rPr>
          <w:rFonts w:hint="cs"/>
          <w:rtl/>
        </w:rPr>
      </w:pPr>
      <w:r>
        <w:rPr>
          <w:rFonts w:hint="cs"/>
          <w:rtl/>
        </w:rPr>
        <w:t xml:space="preserve">להצעת החוק תוצאות ככל שהדברים נוגעים בגמלאות שלפי חוק הביטוח הלאומי, ונוסח ההצעה אינו נותן את הדעת עליהן. למשל, לגבי קצבת ילדים: מאליו יובן כי בגין כל ילד משתלמת קצבת ילדים אחת בלבד. </w:t>
      </w:r>
      <w:r>
        <w:rPr>
          <w:rFonts w:hint="cs"/>
          <w:rtl/>
        </w:rPr>
        <w:t>לכן תשלום הקצבה למשפחת האומנה משמעו הפסקת התשלום להורים הביולוגיים. הפסקת התשלום עלולה ליצור בעייתיות, שכן הסידור במשפחה אומנת אינו מנתק בהכרח את הקשר שבין הילד ובין משפחתו הביולוגית. זאת ועוד, אין לשכוח כי משפחת האומנה זכאית גם לתשלום מהמדינה בעד עצם טיפו</w:t>
      </w:r>
      <w:r>
        <w:rPr>
          <w:rFonts w:hint="cs"/>
          <w:rtl/>
        </w:rPr>
        <w:t xml:space="preserve">לה בילד. </w:t>
      </w:r>
    </w:p>
    <w:p w14:paraId="0C2C1651" w14:textId="77777777" w:rsidR="00000000" w:rsidRDefault="0080671D">
      <w:pPr>
        <w:pStyle w:val="a0"/>
        <w:rPr>
          <w:rFonts w:hint="cs"/>
          <w:rtl/>
        </w:rPr>
      </w:pPr>
    </w:p>
    <w:p w14:paraId="1260E491" w14:textId="77777777" w:rsidR="00000000" w:rsidRDefault="0080671D">
      <w:pPr>
        <w:pStyle w:val="a0"/>
        <w:rPr>
          <w:rFonts w:hint="cs"/>
          <w:rtl/>
        </w:rPr>
      </w:pPr>
      <w:r>
        <w:rPr>
          <w:rFonts w:hint="cs"/>
          <w:rtl/>
        </w:rPr>
        <w:t xml:space="preserve">לגבי קצבת נכות וקצבת ניידות, המצב החוקי הקיים מאפשר כבר כיום תשלום של הקצבה למשפחה האומנת במקום למשפחה הביולוגית, בהתמלא התנאים הקבועים בחוק. </w:t>
      </w:r>
    </w:p>
    <w:p w14:paraId="2A2D3890" w14:textId="77777777" w:rsidR="00000000" w:rsidRDefault="0080671D">
      <w:pPr>
        <w:pStyle w:val="a0"/>
        <w:rPr>
          <w:rFonts w:hint="cs"/>
          <w:rtl/>
        </w:rPr>
      </w:pPr>
    </w:p>
    <w:p w14:paraId="23DFB465" w14:textId="77777777" w:rsidR="00000000" w:rsidRDefault="0080671D">
      <w:pPr>
        <w:pStyle w:val="a0"/>
        <w:rPr>
          <w:rFonts w:hint="cs"/>
          <w:rtl/>
        </w:rPr>
      </w:pPr>
      <w:r>
        <w:rPr>
          <w:rFonts w:hint="cs"/>
          <w:rtl/>
        </w:rPr>
        <w:t xml:space="preserve">לגבי גמלאות שלפי פרק ביטוח אמהות, ככל שמדובר בגמלאות עקב הלידה </w:t>
      </w:r>
      <w:r>
        <w:rPr>
          <w:rtl/>
        </w:rPr>
        <w:t>–</w:t>
      </w:r>
      <w:r>
        <w:rPr>
          <w:rFonts w:hint="cs"/>
          <w:rtl/>
        </w:rPr>
        <w:t xml:space="preserve"> כמו מענק אשפוז </w:t>
      </w:r>
      <w:r>
        <w:rPr>
          <w:rtl/>
        </w:rPr>
        <w:t>–</w:t>
      </w:r>
      <w:r>
        <w:rPr>
          <w:rFonts w:hint="cs"/>
          <w:rtl/>
        </w:rPr>
        <w:t xml:space="preserve"> הרי ודאי שאין מקום </w:t>
      </w:r>
      <w:r>
        <w:rPr>
          <w:rFonts w:hint="cs"/>
          <w:rtl/>
        </w:rPr>
        <w:t xml:space="preserve">לתשלום הטבות אלה למשפחה האומנת אלא להורה הטבעי בלבד. מאידך גיסא, ככל שמדובר בדמי לידה שהם גמלה המשמשת תחליף לשכר ההורה בתקופת חופשת הלידה, הרי שיש הצדקה למתן התשלום במקרים מסוימים גם למשפחה האומנת. </w:t>
      </w:r>
    </w:p>
    <w:p w14:paraId="5818567D" w14:textId="77777777" w:rsidR="00000000" w:rsidRDefault="0080671D">
      <w:pPr>
        <w:pStyle w:val="a0"/>
        <w:rPr>
          <w:rFonts w:hint="cs"/>
          <w:rtl/>
        </w:rPr>
      </w:pPr>
    </w:p>
    <w:p w14:paraId="38BAE469" w14:textId="77777777" w:rsidR="00000000" w:rsidRDefault="0080671D">
      <w:pPr>
        <w:pStyle w:val="a0"/>
        <w:rPr>
          <w:rFonts w:hint="cs"/>
          <w:rtl/>
        </w:rPr>
      </w:pPr>
      <w:r>
        <w:rPr>
          <w:rFonts w:hint="cs"/>
          <w:rtl/>
        </w:rPr>
        <w:t>יצוין כי הצעת חוק זהה הוגשה בעבר. קוימה היוועצות בין-משר</w:t>
      </w:r>
      <w:r>
        <w:rPr>
          <w:rFonts w:hint="cs"/>
          <w:rtl/>
        </w:rPr>
        <w:t xml:space="preserve">דית וגובשה רשימת זכויות מוגדרת שניתן לשקול את הענקתן למשפחת האומנה בדומה למשפחות הביולוגיות. בעקבות זאת גם גובשה הצעת חוק ממשלתית, ובין היתר תוקנו בה תיקוני חוק ספציפיים שראוי שייעשו כדי להקנות זכויות למשפחות האומנה </w:t>
      </w:r>
      <w:r>
        <w:rPr>
          <w:rtl/>
        </w:rPr>
        <w:t>–</w:t>
      </w:r>
      <w:r>
        <w:rPr>
          <w:rFonts w:hint="cs"/>
          <w:rtl/>
        </w:rPr>
        <w:t xml:space="preserve"> בתחומים של חופשת לידה, דמי לידה, ארנונ</w:t>
      </w:r>
      <w:r>
        <w:rPr>
          <w:rFonts w:hint="cs"/>
          <w:rtl/>
        </w:rPr>
        <w:t xml:space="preserve">ה, דמי מחלה. </w:t>
      </w:r>
    </w:p>
    <w:p w14:paraId="74D9524E" w14:textId="77777777" w:rsidR="00000000" w:rsidRDefault="0080671D">
      <w:pPr>
        <w:pStyle w:val="a0"/>
        <w:rPr>
          <w:rFonts w:hint="cs"/>
          <w:rtl/>
        </w:rPr>
      </w:pPr>
    </w:p>
    <w:p w14:paraId="50376316" w14:textId="77777777" w:rsidR="00000000" w:rsidRDefault="0080671D">
      <w:pPr>
        <w:pStyle w:val="a0"/>
        <w:rPr>
          <w:rFonts w:hint="cs"/>
          <w:rtl/>
        </w:rPr>
      </w:pPr>
      <w:r>
        <w:rPr>
          <w:rFonts w:hint="cs"/>
          <w:rtl/>
        </w:rPr>
        <w:t xml:space="preserve">הממשלה תומכת בהצעת החוק של חבר הכנסת אלי ישי, שהוא גם שר העבודה והרווחה לשעבר ומבין את העניין, ובלבד שהנוסח יתוקן כך שהיא תתייחס באופן ספציפי להטבות מסוימות שיש הצדקה להחילן על משפחות האומנה. לאחר שחבר הכנסת אלי ישי הביע את הסכמתו לתיאום עם </w:t>
      </w:r>
      <w:r>
        <w:rPr>
          <w:rFonts w:hint="cs"/>
          <w:rtl/>
        </w:rPr>
        <w:t xml:space="preserve">הצעת החוק הממשלתית, הממשלה תומכת בהצעת החוק. </w:t>
      </w:r>
    </w:p>
    <w:p w14:paraId="77E11A6E" w14:textId="77777777" w:rsidR="00000000" w:rsidRDefault="0080671D">
      <w:pPr>
        <w:pStyle w:val="a0"/>
        <w:ind w:firstLine="0"/>
        <w:rPr>
          <w:rFonts w:hint="cs"/>
          <w:rtl/>
        </w:rPr>
      </w:pPr>
    </w:p>
    <w:p w14:paraId="11BFED31" w14:textId="77777777" w:rsidR="00000000" w:rsidRDefault="0080671D">
      <w:pPr>
        <w:pStyle w:val="af1"/>
        <w:rPr>
          <w:rtl/>
        </w:rPr>
      </w:pPr>
      <w:r>
        <w:rPr>
          <w:rFonts w:hint="cs"/>
          <w:rtl/>
        </w:rPr>
        <w:t>ה</w:t>
      </w:r>
      <w:r>
        <w:rPr>
          <w:rtl/>
        </w:rPr>
        <w:t>יו"ר יולי-יואל אדלשטיין:</w:t>
      </w:r>
    </w:p>
    <w:p w14:paraId="0AFB34C4" w14:textId="77777777" w:rsidR="00000000" w:rsidRDefault="0080671D">
      <w:pPr>
        <w:pStyle w:val="a0"/>
        <w:rPr>
          <w:rtl/>
        </w:rPr>
      </w:pPr>
    </w:p>
    <w:p w14:paraId="6223ED03" w14:textId="77777777" w:rsidR="00000000" w:rsidRDefault="0080671D">
      <w:pPr>
        <w:pStyle w:val="a0"/>
        <w:rPr>
          <w:rFonts w:hint="cs"/>
          <w:rtl/>
        </w:rPr>
      </w:pPr>
      <w:r>
        <w:rPr>
          <w:rFonts w:hint="cs"/>
          <w:rtl/>
        </w:rPr>
        <w:t>אני מודה מאוד לשר הרווחה. מי המתנגד? המתנגד הוא חבר הכנסת דהאמשה. לפי התקנון, אם יש הסכמת ממשלה, הוא ודאי יכול לעלות ולהסביר לנו למה הוא מתנגד לחוק הזה.</w:t>
      </w:r>
    </w:p>
    <w:p w14:paraId="17487392" w14:textId="77777777" w:rsidR="00000000" w:rsidRDefault="0080671D">
      <w:pPr>
        <w:pStyle w:val="a"/>
        <w:rPr>
          <w:rtl/>
        </w:rPr>
      </w:pPr>
      <w:r>
        <w:rPr>
          <w:rtl/>
        </w:rPr>
        <w:br/>
      </w:r>
      <w:bookmarkStart w:id="232" w:name="FS000000550T23_06_2004_14_02_46"/>
      <w:bookmarkStart w:id="233" w:name="_Toc101171350"/>
      <w:bookmarkEnd w:id="232"/>
      <w:r>
        <w:rPr>
          <w:rtl/>
        </w:rPr>
        <w:t>עבד-אלמאלכ דהאמשה (רע"ם):</w:t>
      </w:r>
      <w:bookmarkEnd w:id="233"/>
    </w:p>
    <w:p w14:paraId="51865598" w14:textId="77777777" w:rsidR="00000000" w:rsidRDefault="0080671D">
      <w:pPr>
        <w:pStyle w:val="a0"/>
        <w:rPr>
          <w:rtl/>
        </w:rPr>
      </w:pPr>
    </w:p>
    <w:p w14:paraId="298E92D8" w14:textId="77777777" w:rsidR="00000000" w:rsidRDefault="0080671D">
      <w:pPr>
        <w:pStyle w:val="a0"/>
        <w:rPr>
          <w:rFonts w:hint="cs"/>
          <w:rtl/>
        </w:rPr>
      </w:pPr>
      <w:r>
        <w:rPr>
          <w:rFonts w:hint="cs"/>
          <w:rtl/>
        </w:rPr>
        <w:t>כ</w:t>
      </w:r>
      <w:r>
        <w:rPr>
          <w:rFonts w:hint="cs"/>
          <w:rtl/>
        </w:rPr>
        <w:t>בוד היושב-ראש, כנסת נכבדה, הממשלה כמובן איננה מתנגדת להצעת חוק כזאת, כי מה תוכל הממשלה לעשות? גם לקצץ וגם להעמיק את העוני וגם להעמיק את האבטלה, וגם כאשר יש משפחות טובות שמוכנות לעזור לילדים מוכי גורל, היא לא תתמוך בהצעה לתת להם עזרה? ודאי שתתמוך, אבל אין ז</w:t>
      </w:r>
      <w:r>
        <w:rPr>
          <w:rFonts w:hint="cs"/>
          <w:rtl/>
        </w:rPr>
        <w:t>ו הדרך ואין זה הפתרון. הפתרון הוא שהממשלה חייבת לדגול במדיניות אחרת, מדיניות שבה כולם יוכלו למצוא את פת הלחם, לרבות הילדים האלה, ולא על-ידי כל מיני תיקונים וחיקוקים שאינם פותרים את הבעיה, אלא רק מוסיפים לה ככל הנראה.</w:t>
      </w:r>
    </w:p>
    <w:p w14:paraId="5DA42E27" w14:textId="77777777" w:rsidR="00000000" w:rsidRDefault="0080671D">
      <w:pPr>
        <w:pStyle w:val="a0"/>
        <w:rPr>
          <w:rFonts w:hint="cs"/>
          <w:rtl/>
        </w:rPr>
      </w:pPr>
    </w:p>
    <w:p w14:paraId="7E8B6528" w14:textId="77777777" w:rsidR="00000000" w:rsidRDefault="0080671D">
      <w:pPr>
        <w:pStyle w:val="a0"/>
        <w:rPr>
          <w:rFonts w:hint="cs"/>
          <w:rtl/>
        </w:rPr>
      </w:pPr>
      <w:r>
        <w:rPr>
          <w:rFonts w:hint="cs"/>
          <w:rtl/>
        </w:rPr>
        <w:t>אני הייתי מזמין את הממשלה ואת השרה לבנ</w:t>
      </w:r>
      <w:r>
        <w:rPr>
          <w:rFonts w:hint="cs"/>
          <w:rtl/>
        </w:rPr>
        <w:t>ת במיוחד - כאשר היא עולה על הדוכן הזה - להיצמד לאמת. היא עלתה פה לפני שעתיים, בבוקר, וממש הפכה דברים. כאשר היא דיברה על שני נציגים לא-יהודים במועצה להשכלה גבוהה, אמרתי לה: תגידי שהם ערבים, ששני הנציגים ערבים. מה זה לא-יהודים? איפה אנחנו חיים? יש במדינה הזא</w:t>
      </w:r>
      <w:r>
        <w:rPr>
          <w:rFonts w:hint="cs"/>
          <w:rtl/>
        </w:rPr>
        <w:t xml:space="preserve">ת יהודים ויש ערבים, וכאשר מדברים על ערבים, מדברים על לא-יהודים. אמרתי לה: תגידי שיש שני נציגים ערבים בוועדה. </w:t>
      </w:r>
    </w:p>
    <w:p w14:paraId="44B4AB50" w14:textId="77777777" w:rsidR="00000000" w:rsidRDefault="0080671D">
      <w:pPr>
        <w:pStyle w:val="a0"/>
        <w:rPr>
          <w:rFonts w:hint="cs"/>
          <w:rtl/>
        </w:rPr>
      </w:pPr>
    </w:p>
    <w:p w14:paraId="621CF899" w14:textId="77777777" w:rsidR="00000000" w:rsidRDefault="0080671D">
      <w:pPr>
        <w:pStyle w:val="a0"/>
        <w:rPr>
          <w:rFonts w:hint="cs"/>
          <w:rtl/>
        </w:rPr>
      </w:pPr>
      <w:r>
        <w:rPr>
          <w:rFonts w:hint="cs"/>
          <w:rtl/>
        </w:rPr>
        <w:t>אגב, ישב פה היושב-ראש עצמו - אותו תיקון עשיתי גם ליושב-ראש בשנת 1996, כאשר בעקבות מינויו של איש ליכוד לנציג ישראל באו"ם, הוא גם דיבר על לא-יהודים</w:t>
      </w:r>
      <w:r>
        <w:rPr>
          <w:rFonts w:hint="cs"/>
          <w:rtl/>
        </w:rPr>
        <w:t xml:space="preserve">. אמרתי לו: אדוני, מי הלא-יהודים? אמר: הערבים. אמרתי לו: אז תגיד הערבים. זה תיקון נכון ובמקומו. לא יכול להיות שיהיה לנו פה שוויון וידברו אלינו כאל אזרחים וכאל שווים, ויתעלמו מקיומנו ולא יקראו לנו בשמנו הנכון, שאנחנו ערבים. </w:t>
      </w:r>
    </w:p>
    <w:p w14:paraId="0C79EBF0" w14:textId="77777777" w:rsidR="00000000" w:rsidRDefault="0080671D">
      <w:pPr>
        <w:pStyle w:val="a0"/>
        <w:rPr>
          <w:rFonts w:hint="cs"/>
          <w:rtl/>
        </w:rPr>
      </w:pPr>
    </w:p>
    <w:p w14:paraId="3C5D0E4F" w14:textId="77777777" w:rsidR="00000000" w:rsidRDefault="0080671D">
      <w:pPr>
        <w:pStyle w:val="a0"/>
        <w:rPr>
          <w:rFonts w:hint="cs"/>
          <w:rtl/>
        </w:rPr>
      </w:pPr>
      <w:r>
        <w:rPr>
          <w:rFonts w:hint="cs"/>
          <w:rtl/>
        </w:rPr>
        <w:t>השרה הנכבדה סילפה את הדברים האל</w:t>
      </w:r>
      <w:r>
        <w:rPr>
          <w:rFonts w:hint="cs"/>
          <w:rtl/>
        </w:rPr>
        <w:t>ה ודיברה באופן בוטה, כאילו התנגדנו לזה שיהיה שם נציג דרוזי. לא, גברתי, לא התנגדנו ואנחנו לא מתנגדים, ואנחנו רואים בדרוזים ערבים והם רואים עצמם כערבים. אפילו כאשר אחד אמר: אני לא ערבי, אני אמרתי לו: "ראס בן עאנכ", אתה ערבי - כי אתה ערבי גם בשפה, גם בהיסטורי</w:t>
      </w:r>
      <w:r>
        <w:rPr>
          <w:rFonts w:hint="cs"/>
          <w:rtl/>
        </w:rPr>
        <w:t xml:space="preserve">ה, גם בתרבות, גם במורשת, אתה לא יכול להתכחש. אומנם, מבחינה דתית אתה יכול להיות דרוזי, אתה יכול להיות נוצרי, אבל כולם בסוף ערבים. </w:t>
      </w:r>
    </w:p>
    <w:p w14:paraId="58FAC869" w14:textId="77777777" w:rsidR="00000000" w:rsidRDefault="0080671D">
      <w:pPr>
        <w:pStyle w:val="a0"/>
        <w:rPr>
          <w:rFonts w:hint="cs"/>
          <w:rtl/>
        </w:rPr>
      </w:pPr>
    </w:p>
    <w:p w14:paraId="27E74A93" w14:textId="77777777" w:rsidR="00000000" w:rsidRDefault="0080671D">
      <w:pPr>
        <w:pStyle w:val="a0"/>
        <w:rPr>
          <w:rFonts w:hint="cs"/>
          <w:rtl/>
        </w:rPr>
      </w:pPr>
      <w:r>
        <w:rPr>
          <w:rFonts w:hint="cs"/>
          <w:rtl/>
        </w:rPr>
        <w:t>זאת הבעיה, זאת המחלוקת. תתחילו לקרוא לנו בשמנו האמיתי - אנחנו ערבים, מה נעשה - או שאולי תשנו לנו את הלאום, אבל אל תזייפו דברי</w:t>
      </w:r>
      <w:r>
        <w:rPr>
          <w:rFonts w:hint="cs"/>
          <w:rtl/>
        </w:rPr>
        <w:t>ם ואל תשקרו לציבור ואל תנסו לתקוע דברי רהב ודברי הסתה, כשמספיק יש לנו הסתה גם בלי זה. תודה רבה.</w:t>
      </w:r>
    </w:p>
    <w:p w14:paraId="6F24A87D" w14:textId="77777777" w:rsidR="00000000" w:rsidRDefault="0080671D">
      <w:pPr>
        <w:pStyle w:val="af1"/>
        <w:rPr>
          <w:rFonts w:hint="cs"/>
          <w:rtl/>
        </w:rPr>
      </w:pPr>
    </w:p>
    <w:p w14:paraId="6C60C15D" w14:textId="77777777" w:rsidR="00000000" w:rsidRDefault="0080671D">
      <w:pPr>
        <w:pStyle w:val="af1"/>
        <w:rPr>
          <w:rtl/>
        </w:rPr>
      </w:pPr>
      <w:r>
        <w:rPr>
          <w:rtl/>
        </w:rPr>
        <w:br/>
        <w:t>היו"ר יולי-יואל אדלשטיין:</w:t>
      </w:r>
    </w:p>
    <w:p w14:paraId="56E6F3A9" w14:textId="77777777" w:rsidR="00000000" w:rsidRDefault="0080671D">
      <w:pPr>
        <w:pStyle w:val="a0"/>
        <w:rPr>
          <w:rtl/>
        </w:rPr>
      </w:pPr>
    </w:p>
    <w:p w14:paraId="751E835E" w14:textId="77777777" w:rsidR="00000000" w:rsidRDefault="0080671D">
      <w:pPr>
        <w:pStyle w:val="a0"/>
        <w:rPr>
          <w:rFonts w:hint="cs"/>
          <w:rtl/>
        </w:rPr>
      </w:pPr>
      <w:r>
        <w:rPr>
          <w:rFonts w:hint="cs"/>
          <w:rtl/>
        </w:rPr>
        <w:t>תודה רבה לחבר הכנסת דהאמשה. חברי הכנסת, אנחנו עוברים אם כן להצבעה.</w:t>
      </w:r>
    </w:p>
    <w:p w14:paraId="2EA29959" w14:textId="77777777" w:rsidR="00000000" w:rsidRDefault="0080671D">
      <w:pPr>
        <w:pStyle w:val="af0"/>
        <w:rPr>
          <w:rtl/>
        </w:rPr>
      </w:pPr>
      <w:r>
        <w:rPr>
          <w:rtl/>
        </w:rPr>
        <w:br/>
        <w:t>שר המשפטים יוסף לפיד:</w:t>
      </w:r>
    </w:p>
    <w:p w14:paraId="2EE1A9E6" w14:textId="77777777" w:rsidR="00000000" w:rsidRDefault="0080671D">
      <w:pPr>
        <w:pStyle w:val="a0"/>
        <w:rPr>
          <w:rtl/>
        </w:rPr>
      </w:pPr>
    </w:p>
    <w:p w14:paraId="223FA9BC" w14:textId="77777777" w:rsidR="00000000" w:rsidRDefault="0080671D">
      <w:pPr>
        <w:pStyle w:val="a0"/>
        <w:rPr>
          <w:rFonts w:hint="cs"/>
          <w:rtl/>
        </w:rPr>
      </w:pPr>
      <w:r>
        <w:rPr>
          <w:rFonts w:hint="cs"/>
          <w:rtl/>
        </w:rPr>
        <w:t>אדוני היושב-ראש, אני מבקש - - - ועדת השר</w:t>
      </w:r>
      <w:r>
        <w:rPr>
          <w:rFonts w:hint="cs"/>
          <w:rtl/>
        </w:rPr>
        <w:t>ים לענייני חקיקה, אבל אני רוצה לשמוע מחבר הכנסת ישי, שהוא ימתין ויתאם את זה - - -</w:t>
      </w:r>
    </w:p>
    <w:p w14:paraId="7F5F4837" w14:textId="77777777" w:rsidR="00000000" w:rsidRDefault="0080671D">
      <w:pPr>
        <w:pStyle w:val="af0"/>
        <w:rPr>
          <w:rtl/>
        </w:rPr>
      </w:pPr>
      <w:r>
        <w:rPr>
          <w:rtl/>
        </w:rPr>
        <w:br/>
        <w:t>קריאה:</w:t>
      </w:r>
    </w:p>
    <w:p w14:paraId="05626BA8" w14:textId="77777777" w:rsidR="00000000" w:rsidRDefault="0080671D">
      <w:pPr>
        <w:pStyle w:val="a0"/>
        <w:rPr>
          <w:rtl/>
        </w:rPr>
      </w:pPr>
    </w:p>
    <w:p w14:paraId="2BC8C14F" w14:textId="77777777" w:rsidR="00000000" w:rsidRDefault="0080671D">
      <w:pPr>
        <w:pStyle w:val="a0"/>
        <w:rPr>
          <w:rFonts w:hint="cs"/>
          <w:rtl/>
        </w:rPr>
      </w:pPr>
      <w:r>
        <w:rPr>
          <w:rFonts w:hint="cs"/>
          <w:rtl/>
        </w:rPr>
        <w:t>הוא אמר.</w:t>
      </w:r>
    </w:p>
    <w:p w14:paraId="4FACACCB" w14:textId="77777777" w:rsidR="00000000" w:rsidRDefault="0080671D">
      <w:pPr>
        <w:pStyle w:val="af1"/>
        <w:rPr>
          <w:rtl/>
        </w:rPr>
      </w:pPr>
      <w:r>
        <w:rPr>
          <w:rtl/>
        </w:rPr>
        <w:br/>
        <w:t>היו"ר יולי-יואל אדלשטיין:</w:t>
      </w:r>
    </w:p>
    <w:p w14:paraId="2E6DD152" w14:textId="77777777" w:rsidR="00000000" w:rsidRDefault="0080671D">
      <w:pPr>
        <w:pStyle w:val="a0"/>
        <w:rPr>
          <w:rFonts w:hint="cs"/>
          <w:rtl/>
        </w:rPr>
      </w:pPr>
    </w:p>
    <w:p w14:paraId="46040E01" w14:textId="77777777" w:rsidR="00000000" w:rsidRDefault="0080671D">
      <w:pPr>
        <w:pStyle w:val="a0"/>
        <w:rPr>
          <w:rFonts w:hint="cs"/>
          <w:rtl/>
        </w:rPr>
      </w:pPr>
      <w:r>
        <w:rPr>
          <w:rFonts w:hint="cs"/>
          <w:rtl/>
        </w:rPr>
        <w:t>הוא אמר את זה. אדוני שר המשפטים, חבר הכנסת אליהו ישי - - -</w:t>
      </w:r>
    </w:p>
    <w:p w14:paraId="249A26B0" w14:textId="77777777" w:rsidR="00000000" w:rsidRDefault="0080671D">
      <w:pPr>
        <w:pStyle w:val="af0"/>
        <w:rPr>
          <w:rtl/>
        </w:rPr>
      </w:pPr>
      <w:r>
        <w:rPr>
          <w:rtl/>
        </w:rPr>
        <w:br/>
        <w:t>אליהו ישי (ש"ס):</w:t>
      </w:r>
    </w:p>
    <w:p w14:paraId="48CAFE1C" w14:textId="77777777" w:rsidR="00000000" w:rsidRDefault="0080671D">
      <w:pPr>
        <w:pStyle w:val="a0"/>
        <w:rPr>
          <w:rFonts w:hint="cs"/>
          <w:rtl/>
        </w:rPr>
      </w:pPr>
    </w:p>
    <w:p w14:paraId="2E835FA6" w14:textId="77777777" w:rsidR="00000000" w:rsidRDefault="0080671D">
      <w:pPr>
        <w:pStyle w:val="a0"/>
        <w:rPr>
          <w:rFonts w:hint="cs"/>
          <w:rtl/>
        </w:rPr>
      </w:pPr>
      <w:r>
        <w:rPr>
          <w:rFonts w:hint="cs"/>
          <w:rtl/>
        </w:rPr>
        <w:t xml:space="preserve">אני בפירוש לא מוכן לענות לו. זו פרובוקציה - - - </w:t>
      </w:r>
    </w:p>
    <w:p w14:paraId="00F9373B" w14:textId="77777777" w:rsidR="00000000" w:rsidRDefault="0080671D">
      <w:pPr>
        <w:pStyle w:val="af1"/>
        <w:rPr>
          <w:rtl/>
        </w:rPr>
      </w:pPr>
      <w:r>
        <w:rPr>
          <w:rtl/>
        </w:rPr>
        <w:br/>
      </w:r>
      <w:r>
        <w:rPr>
          <w:rtl/>
        </w:rPr>
        <w:t>היו"ר יולי-יואל אדלשטיין:</w:t>
      </w:r>
    </w:p>
    <w:p w14:paraId="73C87054" w14:textId="77777777" w:rsidR="00000000" w:rsidRDefault="0080671D">
      <w:pPr>
        <w:pStyle w:val="a0"/>
        <w:rPr>
          <w:rtl/>
        </w:rPr>
      </w:pPr>
    </w:p>
    <w:p w14:paraId="6B8A3290" w14:textId="77777777" w:rsidR="00000000" w:rsidRDefault="0080671D">
      <w:pPr>
        <w:pStyle w:val="a0"/>
        <w:rPr>
          <w:rFonts w:hint="cs"/>
          <w:rtl/>
        </w:rPr>
      </w:pPr>
      <w:r>
        <w:rPr>
          <w:rFonts w:hint="cs"/>
          <w:rtl/>
        </w:rPr>
        <w:t>חבר הכנסת אליהו ישי, בדבריו בהנמקה מן המקום, הודיע שהוא יתאם את המשך חקיקת החוק עם הממשלה.</w:t>
      </w:r>
    </w:p>
    <w:p w14:paraId="2FC2A0D8" w14:textId="77777777" w:rsidR="00000000" w:rsidRDefault="0080671D">
      <w:pPr>
        <w:pStyle w:val="af0"/>
        <w:rPr>
          <w:rtl/>
        </w:rPr>
      </w:pPr>
      <w:r>
        <w:rPr>
          <w:rtl/>
        </w:rPr>
        <w:br/>
        <w:t>דוד אזולאי (ש"ס):</w:t>
      </w:r>
    </w:p>
    <w:p w14:paraId="58A152E9" w14:textId="77777777" w:rsidR="00000000" w:rsidRDefault="0080671D">
      <w:pPr>
        <w:pStyle w:val="a0"/>
        <w:rPr>
          <w:rtl/>
        </w:rPr>
      </w:pPr>
    </w:p>
    <w:p w14:paraId="3FF6A9AF" w14:textId="77777777" w:rsidR="00000000" w:rsidRDefault="0080671D">
      <w:pPr>
        <w:pStyle w:val="a0"/>
        <w:rPr>
          <w:rFonts w:hint="cs"/>
          <w:rtl/>
        </w:rPr>
      </w:pPr>
      <w:r>
        <w:rPr>
          <w:rFonts w:hint="cs"/>
          <w:rtl/>
        </w:rPr>
        <w:t>- - - בושה וחרפה - - -</w:t>
      </w:r>
    </w:p>
    <w:p w14:paraId="74D86DC5" w14:textId="77777777" w:rsidR="00000000" w:rsidRDefault="0080671D">
      <w:pPr>
        <w:pStyle w:val="af0"/>
        <w:rPr>
          <w:rtl/>
        </w:rPr>
      </w:pPr>
      <w:r>
        <w:rPr>
          <w:rtl/>
        </w:rPr>
        <w:br/>
        <w:t>אליהו ישי (ש"ס):</w:t>
      </w:r>
    </w:p>
    <w:p w14:paraId="2DF81E8C" w14:textId="77777777" w:rsidR="00000000" w:rsidRDefault="0080671D">
      <w:pPr>
        <w:pStyle w:val="a0"/>
        <w:rPr>
          <w:rtl/>
        </w:rPr>
      </w:pPr>
    </w:p>
    <w:p w14:paraId="22B89DA1" w14:textId="77777777" w:rsidR="00000000" w:rsidRDefault="0080671D">
      <w:pPr>
        <w:pStyle w:val="a0"/>
        <w:rPr>
          <w:rFonts w:hint="cs"/>
          <w:rtl/>
        </w:rPr>
      </w:pPr>
      <w:r>
        <w:rPr>
          <w:rFonts w:hint="cs"/>
          <w:rtl/>
        </w:rPr>
        <w:t>אני לא רוצה לענות לו בכלל, תביא את זה להצבעה - - -</w:t>
      </w:r>
    </w:p>
    <w:p w14:paraId="1F83E8E1" w14:textId="77777777" w:rsidR="00000000" w:rsidRDefault="0080671D">
      <w:pPr>
        <w:pStyle w:val="af0"/>
        <w:rPr>
          <w:rtl/>
        </w:rPr>
      </w:pPr>
      <w:r>
        <w:rPr>
          <w:rtl/>
        </w:rPr>
        <w:br/>
        <w:t>קריאות:</w:t>
      </w:r>
    </w:p>
    <w:p w14:paraId="2289CCD7" w14:textId="77777777" w:rsidR="00000000" w:rsidRDefault="0080671D">
      <w:pPr>
        <w:pStyle w:val="a0"/>
        <w:rPr>
          <w:rtl/>
        </w:rPr>
      </w:pPr>
    </w:p>
    <w:p w14:paraId="1B842A6D" w14:textId="77777777" w:rsidR="00000000" w:rsidRDefault="0080671D">
      <w:pPr>
        <w:pStyle w:val="a0"/>
        <w:rPr>
          <w:rFonts w:hint="cs"/>
          <w:rtl/>
        </w:rPr>
      </w:pPr>
      <w:r>
        <w:rPr>
          <w:rFonts w:hint="cs"/>
          <w:rtl/>
        </w:rPr>
        <w:t>- - -</w:t>
      </w:r>
    </w:p>
    <w:p w14:paraId="385C54AA" w14:textId="77777777" w:rsidR="00000000" w:rsidRDefault="0080671D">
      <w:pPr>
        <w:pStyle w:val="af1"/>
        <w:rPr>
          <w:rtl/>
        </w:rPr>
      </w:pPr>
      <w:r>
        <w:rPr>
          <w:rtl/>
        </w:rPr>
        <w:br/>
      </w:r>
      <w:r>
        <w:rPr>
          <w:rFonts w:hint="cs"/>
          <w:rtl/>
        </w:rPr>
        <w:br/>
      </w:r>
      <w:r>
        <w:rPr>
          <w:rtl/>
        </w:rPr>
        <w:t>היו"ר י</w:t>
      </w:r>
      <w:r>
        <w:rPr>
          <w:rtl/>
        </w:rPr>
        <w:t>ולי-יואל אדלשטיין:</w:t>
      </w:r>
    </w:p>
    <w:p w14:paraId="4928D905" w14:textId="77777777" w:rsidR="00000000" w:rsidRDefault="0080671D">
      <w:pPr>
        <w:pStyle w:val="a0"/>
        <w:rPr>
          <w:rtl/>
        </w:rPr>
      </w:pPr>
    </w:p>
    <w:p w14:paraId="3F1A77CC" w14:textId="77777777" w:rsidR="00000000" w:rsidRDefault="0080671D">
      <w:pPr>
        <w:pStyle w:val="a0"/>
        <w:rPr>
          <w:rFonts w:hint="cs"/>
          <w:rtl/>
        </w:rPr>
      </w:pPr>
      <w:r>
        <w:rPr>
          <w:rFonts w:hint="cs"/>
          <w:rtl/>
        </w:rPr>
        <w:t xml:space="preserve">חבר הכנסת ישי, נא לשבת על מנת שתוכל להצביע על החוק. חבר הכנסת דוד אזולאי, אתה מעוניין לתמוך בהצעת החוק? אם אתה מעוניין לתמוך, נא לשבת. </w:t>
      </w:r>
    </w:p>
    <w:p w14:paraId="7572A4EC" w14:textId="77777777" w:rsidR="00000000" w:rsidRDefault="0080671D">
      <w:pPr>
        <w:pStyle w:val="a0"/>
        <w:rPr>
          <w:rFonts w:hint="cs"/>
          <w:rtl/>
        </w:rPr>
      </w:pPr>
    </w:p>
    <w:p w14:paraId="4A2DED71" w14:textId="77777777" w:rsidR="00000000" w:rsidRDefault="0080671D">
      <w:pPr>
        <w:pStyle w:val="a0"/>
        <w:rPr>
          <w:rFonts w:hint="cs"/>
          <w:rtl/>
        </w:rPr>
      </w:pPr>
      <w:r>
        <w:rPr>
          <w:rFonts w:hint="cs"/>
          <w:rtl/>
        </w:rPr>
        <w:t>חברי הכנסת, אנחנו נעבור להצבעה על הצעת החוק של חבר הכנסת אליהו ישי וקבוצת חברי הכנסת, הצעת חוק הטבו</w:t>
      </w:r>
      <w:r>
        <w:rPr>
          <w:rFonts w:hint="cs"/>
          <w:rtl/>
        </w:rPr>
        <w:t>ת למשפחות אומנות, התשס"ג-2003. ההצבעה החלה. מי בעד, מי נגד? נא להצביע.</w:t>
      </w:r>
    </w:p>
    <w:p w14:paraId="5EFADDB1" w14:textId="77777777" w:rsidR="00000000" w:rsidRDefault="0080671D">
      <w:pPr>
        <w:pStyle w:val="ab"/>
        <w:bidi/>
        <w:rPr>
          <w:rFonts w:hint="cs"/>
          <w:rtl/>
        </w:rPr>
      </w:pPr>
      <w:r>
        <w:rPr>
          <w:rtl/>
        </w:rPr>
        <w:br/>
      </w:r>
      <w:r>
        <w:rPr>
          <w:rFonts w:hint="cs"/>
          <w:rtl/>
        </w:rPr>
        <w:t>הצבעה מס' 5</w:t>
      </w:r>
    </w:p>
    <w:p w14:paraId="5917C0BE" w14:textId="77777777" w:rsidR="00000000" w:rsidRDefault="0080671D">
      <w:pPr>
        <w:pStyle w:val="a0"/>
        <w:rPr>
          <w:rFonts w:hint="cs"/>
          <w:rtl/>
        </w:rPr>
      </w:pPr>
    </w:p>
    <w:p w14:paraId="7F4A1302" w14:textId="77777777" w:rsidR="00000000" w:rsidRDefault="0080671D">
      <w:pPr>
        <w:pStyle w:val="ac"/>
        <w:bidi/>
        <w:rPr>
          <w:rFonts w:hint="cs"/>
          <w:rtl/>
        </w:rPr>
      </w:pPr>
      <w:r>
        <w:rPr>
          <w:rFonts w:hint="cs"/>
          <w:rtl/>
        </w:rPr>
        <w:t>בעד ההצעה להעביר את הצעת החוק לדיון מוקדם בוועדה - 42</w:t>
      </w:r>
    </w:p>
    <w:p w14:paraId="57C839B2" w14:textId="77777777" w:rsidR="00000000" w:rsidRDefault="0080671D">
      <w:pPr>
        <w:pStyle w:val="ac"/>
        <w:bidi/>
        <w:rPr>
          <w:rFonts w:hint="cs"/>
          <w:rtl/>
        </w:rPr>
      </w:pPr>
      <w:r>
        <w:rPr>
          <w:rFonts w:hint="cs"/>
          <w:rtl/>
        </w:rPr>
        <w:t>בעד ההצעה להסיר מסדר-היום את הצעת החוק - 4</w:t>
      </w:r>
    </w:p>
    <w:p w14:paraId="375A592D" w14:textId="77777777" w:rsidR="00000000" w:rsidRDefault="0080671D">
      <w:pPr>
        <w:pStyle w:val="ac"/>
        <w:bidi/>
        <w:rPr>
          <w:rFonts w:hint="cs"/>
          <w:rtl/>
        </w:rPr>
      </w:pPr>
      <w:r>
        <w:rPr>
          <w:rFonts w:hint="cs"/>
          <w:rtl/>
        </w:rPr>
        <w:t>נמנעים - 1</w:t>
      </w:r>
    </w:p>
    <w:p w14:paraId="201BE253" w14:textId="77777777" w:rsidR="00000000" w:rsidRDefault="0080671D">
      <w:pPr>
        <w:pStyle w:val="ad"/>
        <w:bidi/>
        <w:rPr>
          <w:rFonts w:hint="cs"/>
          <w:rtl/>
        </w:rPr>
      </w:pPr>
      <w:r>
        <w:rPr>
          <w:rFonts w:hint="cs"/>
          <w:rtl/>
        </w:rPr>
        <w:t xml:space="preserve">ההצעה להעביר את הצעת חוק הטבות למשפחות אומנות, </w:t>
      </w:r>
    </w:p>
    <w:p w14:paraId="68C64EDC" w14:textId="77777777" w:rsidR="00000000" w:rsidRDefault="0080671D">
      <w:pPr>
        <w:pStyle w:val="ad"/>
        <w:bidi/>
        <w:rPr>
          <w:rFonts w:hint="cs"/>
          <w:rtl/>
        </w:rPr>
      </w:pPr>
      <w:r>
        <w:rPr>
          <w:rFonts w:hint="cs"/>
          <w:rtl/>
        </w:rPr>
        <w:t>התשס"ג-2003, לד</w:t>
      </w:r>
      <w:r>
        <w:rPr>
          <w:rFonts w:hint="cs"/>
          <w:rtl/>
        </w:rPr>
        <w:t>יון מוקדם בוועדת העבודה, הרווחה והבריאות נתקבלה.</w:t>
      </w:r>
    </w:p>
    <w:p w14:paraId="1ACC3D6B" w14:textId="77777777" w:rsidR="00000000" w:rsidRDefault="0080671D">
      <w:pPr>
        <w:pStyle w:val="af1"/>
        <w:rPr>
          <w:rtl/>
        </w:rPr>
      </w:pPr>
      <w:r>
        <w:rPr>
          <w:rtl/>
        </w:rPr>
        <w:br/>
        <w:t>היו"ר יולי-יואל אדלשטיין:</w:t>
      </w:r>
    </w:p>
    <w:p w14:paraId="285CF023" w14:textId="77777777" w:rsidR="00000000" w:rsidRDefault="0080671D">
      <w:pPr>
        <w:pStyle w:val="a0"/>
        <w:rPr>
          <w:rtl/>
        </w:rPr>
      </w:pPr>
    </w:p>
    <w:p w14:paraId="10754662" w14:textId="77777777" w:rsidR="00000000" w:rsidRDefault="0080671D">
      <w:pPr>
        <w:pStyle w:val="a0"/>
        <w:rPr>
          <w:rFonts w:hint="cs"/>
          <w:rtl/>
        </w:rPr>
      </w:pPr>
      <w:r>
        <w:rPr>
          <w:rFonts w:hint="cs"/>
          <w:rtl/>
        </w:rPr>
        <w:t>התוצאה היא: 43 - לרבות יושב-ראש הכנסת - בעד, מתנגדים - 4, נמנע אחד. אני קובע כי הצעת החוק עברה בקריאה טרומית, והיא תעבור להמשך טיפול - - -</w:t>
      </w:r>
    </w:p>
    <w:p w14:paraId="7E19E501" w14:textId="77777777" w:rsidR="00000000" w:rsidRDefault="0080671D">
      <w:pPr>
        <w:pStyle w:val="af0"/>
        <w:rPr>
          <w:rtl/>
        </w:rPr>
      </w:pPr>
      <w:r>
        <w:rPr>
          <w:rtl/>
        </w:rPr>
        <w:br/>
        <w:t>אליהו ישי (ש"ס):</w:t>
      </w:r>
    </w:p>
    <w:p w14:paraId="42735B89" w14:textId="77777777" w:rsidR="00000000" w:rsidRDefault="0080671D">
      <w:pPr>
        <w:pStyle w:val="a0"/>
        <w:rPr>
          <w:rFonts w:hint="cs"/>
          <w:rtl/>
        </w:rPr>
      </w:pPr>
    </w:p>
    <w:p w14:paraId="5E8B807E" w14:textId="77777777" w:rsidR="00000000" w:rsidRDefault="0080671D">
      <w:pPr>
        <w:pStyle w:val="a0"/>
        <w:rPr>
          <w:rFonts w:hint="cs"/>
          <w:rtl/>
        </w:rPr>
      </w:pPr>
      <w:r>
        <w:rPr>
          <w:rFonts w:hint="cs"/>
          <w:rtl/>
        </w:rPr>
        <w:t xml:space="preserve">ועדת העבודה והרווחה. </w:t>
      </w:r>
    </w:p>
    <w:p w14:paraId="28CD46EE" w14:textId="77777777" w:rsidR="00000000" w:rsidRDefault="0080671D">
      <w:pPr>
        <w:pStyle w:val="af1"/>
        <w:rPr>
          <w:rtl/>
        </w:rPr>
      </w:pPr>
      <w:r>
        <w:rPr>
          <w:rtl/>
        </w:rPr>
        <w:br/>
        <w:t>היו"ר יולי-יואל אדלשטיין:</w:t>
      </w:r>
    </w:p>
    <w:p w14:paraId="6626D42D" w14:textId="77777777" w:rsidR="00000000" w:rsidRDefault="0080671D">
      <w:pPr>
        <w:pStyle w:val="a0"/>
        <w:rPr>
          <w:rtl/>
        </w:rPr>
      </w:pPr>
    </w:p>
    <w:p w14:paraId="7AA6B9A1" w14:textId="77777777" w:rsidR="00000000" w:rsidRDefault="0080671D">
      <w:pPr>
        <w:pStyle w:val="a0"/>
        <w:rPr>
          <w:rFonts w:hint="cs"/>
          <w:rtl/>
        </w:rPr>
      </w:pPr>
      <w:r>
        <w:rPr>
          <w:rFonts w:hint="cs"/>
          <w:rtl/>
        </w:rPr>
        <w:t xml:space="preserve">בוועדת העבודה, הרווחה והבריאות של הכנסת. </w:t>
      </w:r>
    </w:p>
    <w:p w14:paraId="692C5C48" w14:textId="77777777" w:rsidR="00000000" w:rsidRDefault="0080671D">
      <w:pPr>
        <w:pStyle w:val="af0"/>
        <w:rPr>
          <w:rtl/>
        </w:rPr>
      </w:pPr>
      <w:r>
        <w:rPr>
          <w:rtl/>
        </w:rPr>
        <w:br/>
        <w:t>מל פולישוק-בלוך (שינוי):</w:t>
      </w:r>
    </w:p>
    <w:p w14:paraId="65DD2DAA" w14:textId="77777777" w:rsidR="00000000" w:rsidRDefault="0080671D">
      <w:pPr>
        <w:pStyle w:val="a0"/>
        <w:rPr>
          <w:rtl/>
        </w:rPr>
      </w:pPr>
    </w:p>
    <w:p w14:paraId="712DC818" w14:textId="77777777" w:rsidR="00000000" w:rsidRDefault="0080671D">
      <w:pPr>
        <w:pStyle w:val="a0"/>
        <w:rPr>
          <w:rFonts w:hint="cs"/>
          <w:rtl/>
        </w:rPr>
      </w:pPr>
      <w:r>
        <w:rPr>
          <w:rFonts w:hint="cs"/>
          <w:rtl/>
        </w:rPr>
        <w:t>ההצבעה שלי לא נקלטה.</w:t>
      </w:r>
    </w:p>
    <w:p w14:paraId="04622BCC" w14:textId="77777777" w:rsidR="00000000" w:rsidRDefault="0080671D">
      <w:pPr>
        <w:pStyle w:val="af1"/>
        <w:rPr>
          <w:rtl/>
        </w:rPr>
      </w:pPr>
      <w:r>
        <w:rPr>
          <w:rtl/>
        </w:rPr>
        <w:br/>
        <w:t>היו"ר יולי-יואל אדלשטיין:</w:t>
      </w:r>
    </w:p>
    <w:p w14:paraId="4536D3F3" w14:textId="77777777" w:rsidR="00000000" w:rsidRDefault="0080671D">
      <w:pPr>
        <w:pStyle w:val="a0"/>
        <w:rPr>
          <w:rtl/>
        </w:rPr>
      </w:pPr>
    </w:p>
    <w:p w14:paraId="636DFCDF" w14:textId="77777777" w:rsidR="00000000" w:rsidRDefault="0080671D">
      <w:pPr>
        <w:pStyle w:val="a0"/>
        <w:rPr>
          <w:rFonts w:hint="cs"/>
          <w:rtl/>
        </w:rPr>
      </w:pPr>
      <w:r>
        <w:rPr>
          <w:rFonts w:hint="cs"/>
          <w:rtl/>
        </w:rPr>
        <w:t xml:space="preserve">זה לא משנה את התוצאות. </w:t>
      </w:r>
    </w:p>
    <w:p w14:paraId="0D8AF0EC" w14:textId="77777777" w:rsidR="00000000" w:rsidRDefault="0080671D">
      <w:pPr>
        <w:pStyle w:val="a0"/>
        <w:rPr>
          <w:rtl/>
        </w:rPr>
      </w:pPr>
      <w:r>
        <w:rPr>
          <w:rtl/>
        </w:rPr>
        <w:br/>
      </w:r>
    </w:p>
    <w:p w14:paraId="26495584" w14:textId="77777777" w:rsidR="00000000" w:rsidRDefault="0080671D">
      <w:pPr>
        <w:pStyle w:val="a2"/>
        <w:rPr>
          <w:rtl/>
        </w:rPr>
      </w:pPr>
    </w:p>
    <w:p w14:paraId="6662833D" w14:textId="77777777" w:rsidR="00000000" w:rsidRDefault="0080671D">
      <w:pPr>
        <w:pStyle w:val="a2"/>
        <w:rPr>
          <w:rFonts w:hint="cs"/>
          <w:rtl/>
        </w:rPr>
      </w:pPr>
      <w:bookmarkStart w:id="234" w:name="CS28375FI0028375T23_06_2004_14_37_45"/>
      <w:bookmarkStart w:id="235" w:name="_Toc101171351"/>
      <w:bookmarkEnd w:id="234"/>
      <w:r>
        <w:rPr>
          <w:rtl/>
        </w:rPr>
        <w:t>הצעת חוק להסדרת הפיקוח על הכלבים (תיקון - כלבים מגזע מסוכן), התשס"ד-2004</w:t>
      </w:r>
      <w:bookmarkEnd w:id="235"/>
    </w:p>
    <w:p w14:paraId="6C51B6A4" w14:textId="77777777" w:rsidR="00000000" w:rsidRDefault="0080671D">
      <w:pPr>
        <w:pStyle w:val="a0"/>
        <w:rPr>
          <w:rFonts w:hint="cs"/>
          <w:rtl/>
        </w:rPr>
      </w:pPr>
      <w:r>
        <w:rPr>
          <w:rtl/>
        </w:rPr>
        <w:t>[נספחות.]</w:t>
      </w:r>
    </w:p>
    <w:p w14:paraId="15D8989C" w14:textId="77777777" w:rsidR="00000000" w:rsidRDefault="0080671D">
      <w:pPr>
        <w:pStyle w:val="-0"/>
        <w:rPr>
          <w:rFonts w:hint="cs"/>
          <w:rtl/>
        </w:rPr>
      </w:pPr>
      <w:r>
        <w:rPr>
          <w:rFonts w:hint="cs"/>
          <w:rtl/>
        </w:rPr>
        <w:t xml:space="preserve">(הצעת חבר הכנסת גדעון </w:t>
      </w:r>
      <w:r>
        <w:rPr>
          <w:rtl/>
        </w:rPr>
        <w:t>סער</w:t>
      </w:r>
      <w:r>
        <w:rPr>
          <w:rFonts w:hint="cs"/>
          <w:rtl/>
        </w:rPr>
        <w:t>)</w:t>
      </w:r>
    </w:p>
    <w:p w14:paraId="316342DC" w14:textId="77777777" w:rsidR="00000000" w:rsidRDefault="0080671D">
      <w:pPr>
        <w:pStyle w:val="-0"/>
        <w:rPr>
          <w:rFonts w:hint="cs"/>
          <w:rtl/>
        </w:rPr>
      </w:pPr>
    </w:p>
    <w:p w14:paraId="4808AF83" w14:textId="77777777" w:rsidR="00000000" w:rsidRDefault="0080671D">
      <w:pPr>
        <w:pStyle w:val="af1"/>
        <w:rPr>
          <w:rFonts w:hint="cs"/>
          <w:rtl/>
        </w:rPr>
      </w:pPr>
      <w:r>
        <w:rPr>
          <w:rtl/>
        </w:rPr>
        <w:t>היו"ר יולי-יואל אדלשטיין:</w:t>
      </w:r>
    </w:p>
    <w:p w14:paraId="10421A45" w14:textId="77777777" w:rsidR="00000000" w:rsidRDefault="0080671D">
      <w:pPr>
        <w:pStyle w:val="a0"/>
        <w:rPr>
          <w:rFonts w:hint="cs"/>
          <w:rtl/>
        </w:rPr>
      </w:pPr>
    </w:p>
    <w:p w14:paraId="52F68F33" w14:textId="77777777" w:rsidR="00000000" w:rsidRDefault="0080671D">
      <w:pPr>
        <w:pStyle w:val="a0"/>
        <w:rPr>
          <w:rFonts w:hint="cs"/>
          <w:rtl/>
        </w:rPr>
      </w:pPr>
      <w:r>
        <w:rPr>
          <w:rFonts w:hint="cs"/>
          <w:rtl/>
        </w:rPr>
        <w:t>עתה, הצעת חוק מס' פ/2395, הצעת חוק להסדרת הפיקוח על כלבים (תיקון - כלבים מגזע מסוכן), התשס"ד-2004, של חבר הכנסת גדעון סער.</w:t>
      </w:r>
    </w:p>
    <w:p w14:paraId="57E071F7" w14:textId="77777777" w:rsidR="00000000" w:rsidRDefault="0080671D">
      <w:pPr>
        <w:pStyle w:val="af0"/>
        <w:rPr>
          <w:rtl/>
        </w:rPr>
      </w:pPr>
      <w:r>
        <w:rPr>
          <w:rtl/>
        </w:rPr>
        <w:br/>
        <w:t>קריאה:</w:t>
      </w:r>
    </w:p>
    <w:p w14:paraId="5880F3C9" w14:textId="77777777" w:rsidR="00000000" w:rsidRDefault="0080671D">
      <w:pPr>
        <w:pStyle w:val="a0"/>
        <w:rPr>
          <w:rtl/>
        </w:rPr>
      </w:pPr>
    </w:p>
    <w:p w14:paraId="661544CD" w14:textId="77777777" w:rsidR="00000000" w:rsidRDefault="0080671D">
      <w:pPr>
        <w:pStyle w:val="a0"/>
        <w:rPr>
          <w:rFonts w:hint="cs"/>
          <w:rtl/>
        </w:rPr>
      </w:pPr>
      <w:r>
        <w:rPr>
          <w:rFonts w:hint="cs"/>
          <w:rtl/>
        </w:rPr>
        <w:t>מי ישיב?</w:t>
      </w:r>
    </w:p>
    <w:p w14:paraId="58FD640F" w14:textId="77777777" w:rsidR="00000000" w:rsidRDefault="0080671D">
      <w:pPr>
        <w:pStyle w:val="af1"/>
        <w:rPr>
          <w:rtl/>
        </w:rPr>
      </w:pPr>
      <w:r>
        <w:rPr>
          <w:rtl/>
        </w:rPr>
        <w:br/>
        <w:t>היו"ר יולי-יואל אדלשטיין:</w:t>
      </w:r>
    </w:p>
    <w:p w14:paraId="0BF46965" w14:textId="77777777" w:rsidR="00000000" w:rsidRDefault="0080671D">
      <w:pPr>
        <w:pStyle w:val="a0"/>
        <w:rPr>
          <w:rtl/>
        </w:rPr>
      </w:pPr>
    </w:p>
    <w:p w14:paraId="3A7C0848" w14:textId="77777777" w:rsidR="00000000" w:rsidRDefault="0080671D">
      <w:pPr>
        <w:pStyle w:val="a0"/>
        <w:rPr>
          <w:rFonts w:hint="cs"/>
          <w:rtl/>
        </w:rPr>
      </w:pPr>
      <w:r>
        <w:rPr>
          <w:rFonts w:hint="cs"/>
          <w:rtl/>
        </w:rPr>
        <w:t>זו הנמקה מן המקום. יש הסכמת ממש</w:t>
      </w:r>
      <w:r>
        <w:rPr>
          <w:rFonts w:hint="cs"/>
          <w:rtl/>
        </w:rPr>
        <w:t xml:space="preserve">לה. המשיב הוא שר החקלאות. </w:t>
      </w:r>
    </w:p>
    <w:p w14:paraId="43567BA9" w14:textId="77777777" w:rsidR="00000000" w:rsidRDefault="0080671D">
      <w:pPr>
        <w:pStyle w:val="af0"/>
        <w:rPr>
          <w:rtl/>
        </w:rPr>
      </w:pPr>
      <w:r>
        <w:rPr>
          <w:rtl/>
        </w:rPr>
        <w:br/>
        <w:t>קריאה:</w:t>
      </w:r>
    </w:p>
    <w:p w14:paraId="67D2E380" w14:textId="77777777" w:rsidR="00000000" w:rsidRDefault="0080671D">
      <w:pPr>
        <w:pStyle w:val="a0"/>
        <w:rPr>
          <w:rtl/>
        </w:rPr>
      </w:pPr>
    </w:p>
    <w:p w14:paraId="206E8EED" w14:textId="77777777" w:rsidR="00000000" w:rsidRDefault="0080671D">
      <w:pPr>
        <w:pStyle w:val="a0"/>
        <w:rPr>
          <w:rFonts w:hint="cs"/>
          <w:rtl/>
        </w:rPr>
      </w:pPr>
      <w:r>
        <w:rPr>
          <w:rFonts w:hint="cs"/>
          <w:rtl/>
        </w:rPr>
        <w:t>למה לא פורז?</w:t>
      </w:r>
    </w:p>
    <w:p w14:paraId="4C6DE361" w14:textId="77777777" w:rsidR="00000000" w:rsidRDefault="0080671D">
      <w:pPr>
        <w:pStyle w:val="a"/>
        <w:rPr>
          <w:rtl/>
        </w:rPr>
      </w:pPr>
      <w:r>
        <w:rPr>
          <w:rFonts w:hint="cs"/>
          <w:rtl/>
        </w:rPr>
        <w:br/>
      </w:r>
      <w:bookmarkStart w:id="236" w:name="FS000001027T23_06_2004_14_39_36"/>
      <w:bookmarkStart w:id="237" w:name="_Toc101171352"/>
      <w:bookmarkEnd w:id="236"/>
      <w:r>
        <w:rPr>
          <w:rFonts w:hint="eastAsia"/>
          <w:rtl/>
        </w:rPr>
        <w:t>גדעון</w:t>
      </w:r>
      <w:r>
        <w:rPr>
          <w:rtl/>
        </w:rPr>
        <w:t xml:space="preserve"> סער (הליכוד):</w:t>
      </w:r>
      <w:bookmarkEnd w:id="237"/>
    </w:p>
    <w:p w14:paraId="2EB8CC71" w14:textId="77777777" w:rsidR="00000000" w:rsidRDefault="0080671D">
      <w:pPr>
        <w:pStyle w:val="a0"/>
        <w:rPr>
          <w:rFonts w:hint="cs"/>
          <w:rtl/>
        </w:rPr>
      </w:pPr>
    </w:p>
    <w:p w14:paraId="0287DA7B" w14:textId="77777777" w:rsidR="00000000" w:rsidRDefault="0080671D">
      <w:pPr>
        <w:pStyle w:val="a0"/>
        <w:rPr>
          <w:rFonts w:hint="cs"/>
          <w:rtl/>
        </w:rPr>
      </w:pPr>
      <w:r>
        <w:rPr>
          <w:rFonts w:hint="cs"/>
          <w:rtl/>
        </w:rPr>
        <w:t>אדוני היושב-ראש, כנסת נכבדה, אני חושב שקשה לחלוק על כך שחובתה של הכנסת הזאת להבטיח מניעת פגיעה באזרחי ישראל מכלבים מזנים מסוכנים, אשר גם משרים טרור בבתים משותפים, בשכונות מגורים.</w:t>
      </w:r>
    </w:p>
    <w:p w14:paraId="30D5427A" w14:textId="77777777" w:rsidR="00000000" w:rsidRDefault="0080671D">
      <w:pPr>
        <w:pStyle w:val="a0"/>
        <w:rPr>
          <w:rFonts w:hint="cs"/>
          <w:rtl/>
        </w:rPr>
      </w:pPr>
    </w:p>
    <w:p w14:paraId="00641918" w14:textId="77777777" w:rsidR="00000000" w:rsidRDefault="0080671D">
      <w:pPr>
        <w:pStyle w:val="a0"/>
        <w:rPr>
          <w:rFonts w:hint="cs"/>
          <w:rtl/>
        </w:rPr>
      </w:pPr>
      <w:r>
        <w:rPr>
          <w:rFonts w:hint="cs"/>
          <w:rtl/>
        </w:rPr>
        <w:t>מדינו</w:t>
      </w:r>
      <w:r>
        <w:rPr>
          <w:rFonts w:hint="cs"/>
          <w:rtl/>
        </w:rPr>
        <w:t xml:space="preserve">ת מתקדמות אחרות - כמו אנגליה, כמו גרמניה - פעלו באופן המוצע, דהיינו ללכת למצב שבו הזנים האלה ייעלמו באופן הדרגתי. </w:t>
      </w:r>
    </w:p>
    <w:p w14:paraId="1B235EE0" w14:textId="77777777" w:rsidR="00000000" w:rsidRDefault="0080671D">
      <w:pPr>
        <w:pStyle w:val="a0"/>
        <w:rPr>
          <w:rFonts w:hint="cs"/>
          <w:rtl/>
        </w:rPr>
      </w:pPr>
    </w:p>
    <w:p w14:paraId="36FB70D9" w14:textId="77777777" w:rsidR="00000000" w:rsidRDefault="0080671D">
      <w:pPr>
        <w:pStyle w:val="a0"/>
        <w:rPr>
          <w:rFonts w:hint="cs"/>
          <w:rtl/>
        </w:rPr>
      </w:pPr>
      <w:r>
        <w:rPr>
          <w:rFonts w:hint="cs"/>
          <w:rtl/>
        </w:rPr>
        <w:t xml:space="preserve">אני רוצה לשבח את שר החקלאות, שפעל גם ביעילות מבחינתו והגיש תקנות שאנחנו גם נפעל להעברתן בוועדת הכלכלה. </w:t>
      </w:r>
    </w:p>
    <w:p w14:paraId="672502E8" w14:textId="77777777" w:rsidR="00000000" w:rsidRDefault="0080671D">
      <w:pPr>
        <w:pStyle w:val="a0"/>
        <w:rPr>
          <w:rFonts w:hint="cs"/>
          <w:rtl/>
        </w:rPr>
      </w:pPr>
    </w:p>
    <w:p w14:paraId="11ED6277" w14:textId="77777777" w:rsidR="00000000" w:rsidRDefault="0080671D">
      <w:pPr>
        <w:pStyle w:val="a0"/>
        <w:rPr>
          <w:rFonts w:hint="cs"/>
          <w:rtl/>
        </w:rPr>
      </w:pPr>
      <w:r>
        <w:rPr>
          <w:rFonts w:hint="cs"/>
          <w:rtl/>
        </w:rPr>
        <w:t>ההצעה שלי באה: 1. לקבוע את הנורמה ש</w:t>
      </w:r>
      <w:r>
        <w:rPr>
          <w:rFonts w:hint="cs"/>
          <w:rtl/>
        </w:rPr>
        <w:t>ל איסור החזקה של כלבים משלושת הזנים המנויים; 2. לשמור על מידתיות באמצעות הוראת מעבר לגבי הכלבים הקיימים; 3. לקבוע סנקציה עונשית מחמירה.</w:t>
      </w:r>
    </w:p>
    <w:p w14:paraId="5AE71D16" w14:textId="77777777" w:rsidR="00000000" w:rsidRDefault="0080671D">
      <w:pPr>
        <w:pStyle w:val="a0"/>
        <w:rPr>
          <w:rFonts w:hint="cs"/>
          <w:rtl/>
        </w:rPr>
      </w:pPr>
    </w:p>
    <w:p w14:paraId="6F53B51F" w14:textId="77777777" w:rsidR="00000000" w:rsidRDefault="0080671D">
      <w:pPr>
        <w:pStyle w:val="a0"/>
        <w:rPr>
          <w:rFonts w:hint="cs"/>
          <w:rtl/>
        </w:rPr>
      </w:pPr>
      <w:r>
        <w:rPr>
          <w:rFonts w:hint="cs"/>
          <w:rtl/>
        </w:rPr>
        <w:t>אני חושב שכדאי להקשיב לרחשי הלב של אזרחי ישראל, ששואלים את עצמם מדוע התעכבנו עד עתה בחקיקת החוק, ובעצם בהבטחת כל אחד מה</w:t>
      </w:r>
      <w:r>
        <w:rPr>
          <w:rFonts w:hint="cs"/>
          <w:rtl/>
        </w:rPr>
        <w:t>ילדים ומהאזרחים. תודה.</w:t>
      </w:r>
    </w:p>
    <w:p w14:paraId="7958682F" w14:textId="77777777" w:rsidR="00000000" w:rsidRDefault="0080671D">
      <w:pPr>
        <w:pStyle w:val="af1"/>
        <w:rPr>
          <w:rFonts w:hint="cs"/>
          <w:rtl/>
        </w:rPr>
      </w:pPr>
      <w:r>
        <w:rPr>
          <w:rtl/>
        </w:rPr>
        <w:br/>
      </w:r>
      <w:r>
        <w:rPr>
          <w:rFonts w:hint="cs"/>
          <w:rtl/>
        </w:rPr>
        <w:br/>
      </w:r>
      <w:r>
        <w:rPr>
          <w:rtl/>
        </w:rPr>
        <w:t>היו"ר יולי-יואל אדלשטיין:</w:t>
      </w:r>
    </w:p>
    <w:p w14:paraId="4FA1D214" w14:textId="77777777" w:rsidR="00000000" w:rsidRDefault="0080671D">
      <w:pPr>
        <w:pStyle w:val="a0"/>
        <w:rPr>
          <w:rFonts w:hint="cs"/>
          <w:rtl/>
        </w:rPr>
      </w:pPr>
    </w:p>
    <w:p w14:paraId="0E051E9D" w14:textId="77777777" w:rsidR="00000000" w:rsidRDefault="0080671D">
      <w:pPr>
        <w:pStyle w:val="af1"/>
        <w:rPr>
          <w:rFonts w:hint="cs"/>
          <w:rtl/>
        </w:rPr>
      </w:pPr>
    </w:p>
    <w:p w14:paraId="75741C3D" w14:textId="77777777" w:rsidR="00000000" w:rsidRDefault="0080671D">
      <w:pPr>
        <w:pStyle w:val="a0"/>
        <w:rPr>
          <w:rFonts w:hint="cs"/>
          <w:rtl/>
        </w:rPr>
      </w:pPr>
      <w:r>
        <w:rPr>
          <w:rFonts w:hint="cs"/>
          <w:rtl/>
        </w:rPr>
        <w:t xml:space="preserve">אני מודה מאוד לחבר הכנסת גדעון סער. </w:t>
      </w:r>
    </w:p>
    <w:p w14:paraId="026C3AA3" w14:textId="77777777" w:rsidR="00000000" w:rsidRDefault="0080671D">
      <w:pPr>
        <w:pStyle w:val="a0"/>
        <w:rPr>
          <w:rtl/>
        </w:rPr>
      </w:pPr>
      <w:r>
        <w:rPr>
          <w:rtl/>
        </w:rPr>
        <w:br/>
      </w:r>
    </w:p>
    <w:p w14:paraId="0D12370A" w14:textId="77777777" w:rsidR="00000000" w:rsidRDefault="0080671D">
      <w:pPr>
        <w:pStyle w:val="a2"/>
        <w:rPr>
          <w:rtl/>
        </w:rPr>
      </w:pPr>
    </w:p>
    <w:p w14:paraId="0ED63A7A" w14:textId="77777777" w:rsidR="00000000" w:rsidRDefault="0080671D">
      <w:pPr>
        <w:pStyle w:val="a2"/>
        <w:rPr>
          <w:rFonts w:hint="cs"/>
          <w:rtl/>
        </w:rPr>
      </w:pPr>
      <w:bookmarkStart w:id="238" w:name="CS28377FI0028377T23_06_2004_14_43_28"/>
      <w:bookmarkStart w:id="239" w:name="_Toc101171353"/>
      <w:bookmarkEnd w:id="238"/>
      <w:r>
        <w:rPr>
          <w:rtl/>
        </w:rPr>
        <w:t>הצעת חוק להסדרת הפיקוח על כלבים (תיקון - איסור החזקת כלב מסוכן),</w:t>
      </w:r>
      <w:bookmarkEnd w:id="239"/>
    </w:p>
    <w:p w14:paraId="4B8E1B80" w14:textId="77777777" w:rsidR="00000000" w:rsidRDefault="0080671D">
      <w:pPr>
        <w:pStyle w:val="a2"/>
        <w:rPr>
          <w:rFonts w:hint="cs"/>
          <w:rtl/>
        </w:rPr>
      </w:pPr>
      <w:bookmarkStart w:id="240" w:name="_Toc101171354"/>
      <w:r>
        <w:rPr>
          <w:rtl/>
        </w:rPr>
        <w:t>התשס"ד-2004</w:t>
      </w:r>
      <w:bookmarkEnd w:id="240"/>
    </w:p>
    <w:p w14:paraId="25C1C924" w14:textId="77777777" w:rsidR="00000000" w:rsidRDefault="0080671D">
      <w:pPr>
        <w:pStyle w:val="a0"/>
        <w:rPr>
          <w:rFonts w:hint="cs"/>
          <w:rtl/>
        </w:rPr>
      </w:pPr>
      <w:r>
        <w:rPr>
          <w:rtl/>
        </w:rPr>
        <w:t>[נספחות.]</w:t>
      </w:r>
    </w:p>
    <w:p w14:paraId="164E3EC0" w14:textId="77777777" w:rsidR="00000000" w:rsidRDefault="0080671D">
      <w:pPr>
        <w:pStyle w:val="-0"/>
        <w:rPr>
          <w:rFonts w:hint="cs"/>
          <w:rtl/>
        </w:rPr>
      </w:pPr>
      <w:r>
        <w:rPr>
          <w:rFonts w:hint="cs"/>
          <w:rtl/>
        </w:rPr>
        <w:t xml:space="preserve">(הצעת חבר הכנסת משה </w:t>
      </w:r>
      <w:r>
        <w:rPr>
          <w:rtl/>
        </w:rPr>
        <w:t>גפנ</w:t>
      </w:r>
      <w:r>
        <w:rPr>
          <w:rFonts w:hint="cs"/>
          <w:rtl/>
        </w:rPr>
        <w:t>י)</w:t>
      </w:r>
    </w:p>
    <w:p w14:paraId="52CA08F7" w14:textId="77777777" w:rsidR="00000000" w:rsidRDefault="0080671D">
      <w:pPr>
        <w:pStyle w:val="-0"/>
        <w:rPr>
          <w:rFonts w:hint="cs"/>
          <w:rtl/>
        </w:rPr>
      </w:pPr>
    </w:p>
    <w:p w14:paraId="2BC6D4EE" w14:textId="77777777" w:rsidR="00000000" w:rsidRDefault="0080671D">
      <w:pPr>
        <w:pStyle w:val="af1"/>
        <w:rPr>
          <w:rFonts w:hint="cs"/>
          <w:rtl/>
        </w:rPr>
      </w:pPr>
      <w:r>
        <w:rPr>
          <w:rtl/>
        </w:rPr>
        <w:t>היו"ר יולי-יואל אדלשטיין:</w:t>
      </w:r>
    </w:p>
    <w:p w14:paraId="05E38934" w14:textId="77777777" w:rsidR="00000000" w:rsidRDefault="0080671D">
      <w:pPr>
        <w:pStyle w:val="a0"/>
        <w:rPr>
          <w:rFonts w:hint="cs"/>
          <w:rtl/>
        </w:rPr>
      </w:pPr>
    </w:p>
    <w:p w14:paraId="05134219" w14:textId="77777777" w:rsidR="00000000" w:rsidRDefault="0080671D">
      <w:pPr>
        <w:pStyle w:val="a0"/>
        <w:rPr>
          <w:rFonts w:hint="cs"/>
          <w:rtl/>
        </w:rPr>
      </w:pPr>
      <w:r>
        <w:rPr>
          <w:rFonts w:hint="cs"/>
          <w:rtl/>
        </w:rPr>
        <w:t xml:space="preserve">אדוני שר החקלאות, אני </w:t>
      </w:r>
      <w:r>
        <w:rPr>
          <w:rFonts w:hint="cs"/>
          <w:rtl/>
        </w:rPr>
        <w:t xml:space="preserve">מציע שחבר הכנסת משה גפני יציג הצעת חוק - לא רוצה לומר זהה, אבל דומה - באותו נושא, שמספרה פ/2396. הנמקה מן המקום, חבר הכנסת גפני, ולאחר מכן שר החקלאות ישיב לשני המציעים גם יחד. </w:t>
      </w:r>
    </w:p>
    <w:p w14:paraId="4EDB6105" w14:textId="77777777" w:rsidR="00000000" w:rsidRDefault="0080671D">
      <w:pPr>
        <w:pStyle w:val="af0"/>
        <w:rPr>
          <w:rtl/>
        </w:rPr>
      </w:pPr>
      <w:r>
        <w:rPr>
          <w:rtl/>
        </w:rPr>
        <w:br/>
        <w:t>שר המשפטים יוסף לפיד:</w:t>
      </w:r>
    </w:p>
    <w:p w14:paraId="5125CF89" w14:textId="77777777" w:rsidR="00000000" w:rsidRDefault="0080671D">
      <w:pPr>
        <w:pStyle w:val="a0"/>
        <w:rPr>
          <w:rFonts w:hint="cs"/>
          <w:rtl/>
        </w:rPr>
      </w:pPr>
    </w:p>
    <w:p w14:paraId="3297A8FD" w14:textId="77777777" w:rsidR="00000000" w:rsidRDefault="0080671D">
      <w:pPr>
        <w:pStyle w:val="a0"/>
        <w:rPr>
          <w:rFonts w:hint="cs"/>
          <w:rtl/>
        </w:rPr>
      </w:pPr>
      <w:r>
        <w:rPr>
          <w:rFonts w:hint="cs"/>
          <w:rtl/>
        </w:rPr>
        <w:t>הצבעה נפרדת.</w:t>
      </w:r>
    </w:p>
    <w:p w14:paraId="7F3AD32A" w14:textId="77777777" w:rsidR="00000000" w:rsidRDefault="0080671D">
      <w:pPr>
        <w:pStyle w:val="af1"/>
        <w:rPr>
          <w:rtl/>
        </w:rPr>
      </w:pPr>
      <w:r>
        <w:rPr>
          <w:rtl/>
        </w:rPr>
        <w:br/>
        <w:t>היו"ר יולי-יואל אדלשטיין:</w:t>
      </w:r>
    </w:p>
    <w:p w14:paraId="0EC3E99F" w14:textId="77777777" w:rsidR="00000000" w:rsidRDefault="0080671D">
      <w:pPr>
        <w:pStyle w:val="a0"/>
        <w:rPr>
          <w:rtl/>
        </w:rPr>
      </w:pPr>
    </w:p>
    <w:p w14:paraId="0CE639E1" w14:textId="77777777" w:rsidR="00000000" w:rsidRDefault="0080671D">
      <w:pPr>
        <w:pStyle w:val="a0"/>
        <w:rPr>
          <w:rFonts w:hint="cs"/>
          <w:rtl/>
        </w:rPr>
      </w:pPr>
      <w:r>
        <w:rPr>
          <w:rFonts w:hint="cs"/>
          <w:rtl/>
        </w:rPr>
        <w:t>ההצבעה תמיד נפ</w:t>
      </w:r>
      <w:r>
        <w:rPr>
          <w:rFonts w:hint="cs"/>
          <w:rtl/>
        </w:rPr>
        <w:t xml:space="preserve">רדת, אדוני שר המשפטים. </w:t>
      </w:r>
    </w:p>
    <w:p w14:paraId="77471A4B" w14:textId="77777777" w:rsidR="00000000" w:rsidRDefault="0080671D">
      <w:pPr>
        <w:pStyle w:val="af0"/>
        <w:rPr>
          <w:rtl/>
        </w:rPr>
      </w:pPr>
      <w:r>
        <w:rPr>
          <w:rtl/>
        </w:rPr>
        <w:br/>
        <w:t>צבי הנדל (האיחוד הלאומי - ישראל ביתנו):</w:t>
      </w:r>
    </w:p>
    <w:p w14:paraId="7DC899DE" w14:textId="77777777" w:rsidR="00000000" w:rsidRDefault="0080671D">
      <w:pPr>
        <w:pStyle w:val="a0"/>
        <w:rPr>
          <w:rtl/>
        </w:rPr>
      </w:pPr>
    </w:p>
    <w:p w14:paraId="13C3C5C6" w14:textId="77777777" w:rsidR="00000000" w:rsidRDefault="0080671D">
      <w:pPr>
        <w:pStyle w:val="a0"/>
        <w:rPr>
          <w:rFonts w:hint="cs"/>
          <w:rtl/>
        </w:rPr>
      </w:pPr>
      <w:r>
        <w:rPr>
          <w:rFonts w:hint="cs"/>
          <w:rtl/>
        </w:rPr>
        <w:t>- - - על ארבע - - -</w:t>
      </w:r>
    </w:p>
    <w:p w14:paraId="5886F49A" w14:textId="77777777" w:rsidR="00000000" w:rsidRDefault="0080671D">
      <w:pPr>
        <w:pStyle w:val="af1"/>
        <w:rPr>
          <w:rtl/>
        </w:rPr>
      </w:pPr>
      <w:r>
        <w:rPr>
          <w:rtl/>
        </w:rPr>
        <w:br/>
        <w:t>היו"ר יולי-יואל אדלשטיין:</w:t>
      </w:r>
    </w:p>
    <w:p w14:paraId="4C629036" w14:textId="77777777" w:rsidR="00000000" w:rsidRDefault="0080671D">
      <w:pPr>
        <w:pStyle w:val="a0"/>
        <w:rPr>
          <w:rtl/>
        </w:rPr>
      </w:pPr>
    </w:p>
    <w:p w14:paraId="7C434067" w14:textId="77777777" w:rsidR="00000000" w:rsidRDefault="0080671D">
      <w:pPr>
        <w:pStyle w:val="a0"/>
        <w:rPr>
          <w:rFonts w:hint="cs"/>
          <w:rtl/>
        </w:rPr>
      </w:pPr>
      <w:r>
        <w:rPr>
          <w:rFonts w:hint="cs"/>
          <w:rtl/>
        </w:rPr>
        <w:t xml:space="preserve">חבר הכנסת משה גפני - בבקשה, אדוני. </w:t>
      </w:r>
    </w:p>
    <w:p w14:paraId="3B0AB8FD" w14:textId="77777777" w:rsidR="00000000" w:rsidRDefault="0080671D">
      <w:pPr>
        <w:pStyle w:val="af0"/>
        <w:rPr>
          <w:rtl/>
        </w:rPr>
      </w:pPr>
      <w:r>
        <w:rPr>
          <w:rtl/>
        </w:rPr>
        <w:br/>
      </w:r>
      <w:bookmarkStart w:id="241" w:name="FS000000526T23_06_2004_14_44_28"/>
      <w:bookmarkEnd w:id="241"/>
      <w:r>
        <w:rPr>
          <w:rtl/>
        </w:rPr>
        <w:t>משה גפני (יהדות התורה):</w:t>
      </w:r>
    </w:p>
    <w:p w14:paraId="25678845" w14:textId="77777777" w:rsidR="00000000" w:rsidRDefault="0080671D">
      <w:pPr>
        <w:pStyle w:val="a0"/>
        <w:rPr>
          <w:rtl/>
        </w:rPr>
      </w:pPr>
    </w:p>
    <w:p w14:paraId="0FE3880D" w14:textId="77777777" w:rsidR="00000000" w:rsidRDefault="0080671D">
      <w:pPr>
        <w:pStyle w:val="a0"/>
        <w:rPr>
          <w:rFonts w:hint="cs"/>
          <w:rtl/>
        </w:rPr>
      </w:pPr>
      <w:r>
        <w:rPr>
          <w:rFonts w:hint="cs"/>
          <w:rtl/>
        </w:rPr>
        <w:t>אדוני היושב-ראש - - -</w:t>
      </w:r>
    </w:p>
    <w:p w14:paraId="26E70B0E" w14:textId="77777777" w:rsidR="00000000" w:rsidRDefault="0080671D">
      <w:pPr>
        <w:pStyle w:val="af0"/>
        <w:rPr>
          <w:rtl/>
        </w:rPr>
      </w:pPr>
      <w:r>
        <w:rPr>
          <w:rtl/>
        </w:rPr>
        <w:br/>
        <w:t>קריאה:</w:t>
      </w:r>
    </w:p>
    <w:p w14:paraId="089FD1A2" w14:textId="77777777" w:rsidR="00000000" w:rsidRDefault="0080671D">
      <w:pPr>
        <w:pStyle w:val="a0"/>
        <w:rPr>
          <w:rtl/>
        </w:rPr>
      </w:pPr>
    </w:p>
    <w:p w14:paraId="7639FA82" w14:textId="77777777" w:rsidR="00000000" w:rsidRDefault="0080671D">
      <w:pPr>
        <w:pStyle w:val="a0"/>
        <w:rPr>
          <w:rFonts w:hint="cs"/>
          <w:rtl/>
        </w:rPr>
      </w:pPr>
      <w:r>
        <w:rPr>
          <w:rFonts w:hint="cs"/>
          <w:rtl/>
        </w:rPr>
        <w:t>- - -</w:t>
      </w:r>
    </w:p>
    <w:p w14:paraId="294C3215" w14:textId="77777777" w:rsidR="00000000" w:rsidRDefault="0080671D">
      <w:pPr>
        <w:pStyle w:val="-"/>
        <w:rPr>
          <w:rtl/>
        </w:rPr>
      </w:pPr>
      <w:r>
        <w:rPr>
          <w:rtl/>
        </w:rPr>
        <w:br/>
      </w:r>
      <w:bookmarkStart w:id="242" w:name="FS000000526T23_06_2004_14_47_12C"/>
      <w:bookmarkEnd w:id="242"/>
      <w:r>
        <w:rPr>
          <w:rtl/>
        </w:rPr>
        <w:t>משה גפני (יהדות התורה):</w:t>
      </w:r>
    </w:p>
    <w:p w14:paraId="6B2A15FC" w14:textId="77777777" w:rsidR="00000000" w:rsidRDefault="0080671D">
      <w:pPr>
        <w:pStyle w:val="a0"/>
        <w:rPr>
          <w:rtl/>
        </w:rPr>
      </w:pPr>
    </w:p>
    <w:p w14:paraId="489A53E4" w14:textId="77777777" w:rsidR="00000000" w:rsidRDefault="0080671D">
      <w:pPr>
        <w:pStyle w:val="a0"/>
        <w:rPr>
          <w:rFonts w:hint="cs"/>
          <w:rtl/>
        </w:rPr>
      </w:pPr>
      <w:r>
        <w:rPr>
          <w:rFonts w:hint="cs"/>
          <w:rtl/>
        </w:rPr>
        <w:t>על כלבים, כן, אני</w:t>
      </w:r>
      <w:r>
        <w:rPr>
          <w:rFonts w:hint="cs"/>
          <w:rtl/>
        </w:rPr>
        <w:t xml:space="preserve"> מדבר על כלבים. לא, אבל לא כלבים כאלה שדיברנו עליהם קודם. </w:t>
      </w:r>
    </w:p>
    <w:p w14:paraId="639128AB" w14:textId="77777777" w:rsidR="00000000" w:rsidRDefault="0080671D">
      <w:pPr>
        <w:pStyle w:val="a0"/>
        <w:rPr>
          <w:rFonts w:hint="cs"/>
          <w:rtl/>
        </w:rPr>
      </w:pPr>
    </w:p>
    <w:p w14:paraId="52D215F7" w14:textId="77777777" w:rsidR="00000000" w:rsidRDefault="0080671D">
      <w:pPr>
        <w:pStyle w:val="a0"/>
        <w:rPr>
          <w:rFonts w:hint="cs"/>
          <w:rtl/>
        </w:rPr>
      </w:pPr>
      <w:r>
        <w:rPr>
          <w:rFonts w:hint="cs"/>
          <w:rtl/>
        </w:rPr>
        <w:t>אדוני היושב-ראש, רבותי חברי הכנסת, אדוני השר, גם אני מציע לקבל הצעת חוק שתסדיר את העניין ותביא לכך שלא יהיו כלבים - לאור הנסיבות שהיו; לכן גם ראינו דחיפות בנושא וביקשנו גם את השחרור מחובת הנחה. המ</w:t>
      </w:r>
      <w:r>
        <w:rPr>
          <w:rFonts w:hint="cs"/>
          <w:rtl/>
        </w:rPr>
        <w:t>ציאות הזאת, שבה יש כלבים שמסכנים חיי אדם, חיי ילדים, הגיעה העת לשים לה סוף, מכיוון שאנחנו באמת מדברים על מצב בלתי נסבל.</w:t>
      </w:r>
    </w:p>
    <w:p w14:paraId="60A18982" w14:textId="77777777" w:rsidR="00000000" w:rsidRDefault="0080671D">
      <w:pPr>
        <w:pStyle w:val="a0"/>
        <w:rPr>
          <w:rFonts w:hint="cs"/>
          <w:rtl/>
        </w:rPr>
      </w:pPr>
    </w:p>
    <w:p w14:paraId="302525D5" w14:textId="77777777" w:rsidR="00000000" w:rsidRDefault="0080671D">
      <w:pPr>
        <w:pStyle w:val="a0"/>
        <w:rPr>
          <w:rFonts w:hint="cs"/>
          <w:rtl/>
        </w:rPr>
      </w:pPr>
      <w:r>
        <w:rPr>
          <w:rFonts w:hint="cs"/>
          <w:rtl/>
        </w:rPr>
        <w:t>בחלק גדול ממדינות אירופה יש חוקים שאוסרים את זה. אגב, אני גם רוצה להגיד שהמשנה אומרת שלא יגדל אדם כלב רע בתוך ביתו. יש כלב שהוא כלב טוב</w:t>
      </w:r>
      <w:r>
        <w:rPr>
          <w:rFonts w:hint="cs"/>
          <w:rtl/>
        </w:rPr>
        <w:t xml:space="preserve">, אבל יש כלב שהוא כלב רע. </w:t>
      </w:r>
    </w:p>
    <w:p w14:paraId="1C291B8C" w14:textId="77777777" w:rsidR="00000000" w:rsidRDefault="0080671D">
      <w:pPr>
        <w:pStyle w:val="af0"/>
        <w:rPr>
          <w:rtl/>
        </w:rPr>
      </w:pPr>
      <w:r>
        <w:rPr>
          <w:rtl/>
        </w:rPr>
        <w:br/>
        <w:t>קריאות:</w:t>
      </w:r>
    </w:p>
    <w:p w14:paraId="7012820E" w14:textId="77777777" w:rsidR="00000000" w:rsidRDefault="0080671D">
      <w:pPr>
        <w:pStyle w:val="a0"/>
        <w:rPr>
          <w:rtl/>
        </w:rPr>
      </w:pPr>
    </w:p>
    <w:p w14:paraId="111435C5" w14:textId="77777777" w:rsidR="00000000" w:rsidRDefault="0080671D">
      <w:pPr>
        <w:pStyle w:val="a0"/>
        <w:rPr>
          <w:rFonts w:hint="cs"/>
          <w:rtl/>
        </w:rPr>
      </w:pPr>
      <w:r>
        <w:rPr>
          <w:rFonts w:hint="cs"/>
          <w:rtl/>
        </w:rPr>
        <w:t>- - -</w:t>
      </w:r>
    </w:p>
    <w:p w14:paraId="4F5F8295" w14:textId="77777777" w:rsidR="00000000" w:rsidRDefault="0080671D">
      <w:pPr>
        <w:pStyle w:val="-"/>
        <w:rPr>
          <w:rtl/>
        </w:rPr>
      </w:pPr>
      <w:r>
        <w:rPr>
          <w:rtl/>
        </w:rPr>
        <w:br/>
      </w:r>
      <w:bookmarkStart w:id="243" w:name="FS000000526T23_06_2004_14_49_31C"/>
      <w:bookmarkEnd w:id="243"/>
      <w:r>
        <w:rPr>
          <w:rtl/>
        </w:rPr>
        <w:t>משה גפני (יהדות התורה):</w:t>
      </w:r>
    </w:p>
    <w:p w14:paraId="1E217AED" w14:textId="77777777" w:rsidR="00000000" w:rsidRDefault="0080671D">
      <w:pPr>
        <w:pStyle w:val="a0"/>
        <w:rPr>
          <w:rtl/>
        </w:rPr>
      </w:pPr>
    </w:p>
    <w:p w14:paraId="0575A60D" w14:textId="77777777" w:rsidR="00000000" w:rsidRDefault="0080671D">
      <w:pPr>
        <w:pStyle w:val="a0"/>
        <w:rPr>
          <w:rFonts w:hint="cs"/>
          <w:rtl/>
        </w:rPr>
      </w:pPr>
      <w:r>
        <w:rPr>
          <w:rFonts w:hint="cs"/>
          <w:rtl/>
        </w:rPr>
        <w:t>באמת, אני מדבר רק על כלבים על ארבע, זאת אומרת שלא תהיה אי-הבנה בעניין הזה.</w:t>
      </w:r>
    </w:p>
    <w:p w14:paraId="0D6FECEF" w14:textId="77777777" w:rsidR="00000000" w:rsidRDefault="0080671D">
      <w:pPr>
        <w:pStyle w:val="a0"/>
        <w:rPr>
          <w:rFonts w:hint="cs"/>
          <w:rtl/>
        </w:rPr>
      </w:pPr>
    </w:p>
    <w:p w14:paraId="19E146BF" w14:textId="77777777" w:rsidR="00000000" w:rsidRDefault="0080671D">
      <w:pPr>
        <w:pStyle w:val="a0"/>
        <w:rPr>
          <w:rFonts w:hint="cs"/>
          <w:rtl/>
        </w:rPr>
      </w:pPr>
      <w:r>
        <w:rPr>
          <w:rFonts w:hint="cs"/>
          <w:rtl/>
        </w:rPr>
        <w:t xml:space="preserve">לכן, חברי הכנסת ואדוני השר, אני מבקש את תמיכתכם בהצעת החוק. </w:t>
      </w:r>
    </w:p>
    <w:p w14:paraId="7263D085" w14:textId="77777777" w:rsidR="00000000" w:rsidRDefault="0080671D">
      <w:pPr>
        <w:pStyle w:val="af1"/>
        <w:rPr>
          <w:rtl/>
        </w:rPr>
      </w:pPr>
      <w:r>
        <w:rPr>
          <w:rtl/>
        </w:rPr>
        <w:br/>
        <w:t>היו"ר יולי-יואל אדלשטיין:</w:t>
      </w:r>
    </w:p>
    <w:p w14:paraId="7A4374ED" w14:textId="77777777" w:rsidR="00000000" w:rsidRDefault="0080671D">
      <w:pPr>
        <w:pStyle w:val="a0"/>
        <w:rPr>
          <w:rtl/>
        </w:rPr>
      </w:pPr>
    </w:p>
    <w:p w14:paraId="08E9969F" w14:textId="77777777" w:rsidR="00000000" w:rsidRDefault="0080671D">
      <w:pPr>
        <w:pStyle w:val="a0"/>
        <w:rPr>
          <w:rFonts w:hint="cs"/>
          <w:rtl/>
        </w:rPr>
      </w:pPr>
      <w:r>
        <w:rPr>
          <w:rFonts w:hint="cs"/>
          <w:rtl/>
        </w:rPr>
        <w:t>תודה. הבנו שכלב קטוע-ר</w:t>
      </w:r>
      <w:r>
        <w:rPr>
          <w:rFonts w:hint="cs"/>
          <w:rtl/>
        </w:rPr>
        <w:t>גל מבחינתך אינו נכלל בהצעת החוק.</w:t>
      </w:r>
    </w:p>
    <w:p w14:paraId="0444023F" w14:textId="77777777" w:rsidR="00000000" w:rsidRDefault="0080671D">
      <w:pPr>
        <w:pStyle w:val="af0"/>
        <w:rPr>
          <w:rtl/>
        </w:rPr>
      </w:pPr>
      <w:r>
        <w:rPr>
          <w:rtl/>
        </w:rPr>
        <w:br/>
        <w:t>משה גפני (יהדות התורה):</w:t>
      </w:r>
    </w:p>
    <w:p w14:paraId="4016CC01" w14:textId="77777777" w:rsidR="00000000" w:rsidRDefault="0080671D">
      <w:pPr>
        <w:pStyle w:val="a0"/>
        <w:rPr>
          <w:rtl/>
        </w:rPr>
      </w:pPr>
    </w:p>
    <w:p w14:paraId="459D2724" w14:textId="77777777" w:rsidR="00000000" w:rsidRDefault="0080671D">
      <w:pPr>
        <w:pStyle w:val="a0"/>
        <w:rPr>
          <w:rFonts w:hint="cs"/>
          <w:rtl/>
        </w:rPr>
      </w:pPr>
      <w:r>
        <w:rPr>
          <w:rFonts w:hint="cs"/>
          <w:rtl/>
        </w:rPr>
        <w:t xml:space="preserve">על זה לא חשבתי. </w:t>
      </w:r>
    </w:p>
    <w:p w14:paraId="38F375AF" w14:textId="77777777" w:rsidR="00000000" w:rsidRDefault="0080671D">
      <w:pPr>
        <w:pStyle w:val="af1"/>
        <w:rPr>
          <w:rtl/>
        </w:rPr>
      </w:pPr>
      <w:r>
        <w:rPr>
          <w:rtl/>
        </w:rPr>
        <w:br/>
        <w:t>היו"ר יולי-יואל אדלשטיין:</w:t>
      </w:r>
    </w:p>
    <w:p w14:paraId="6EF679BC" w14:textId="77777777" w:rsidR="00000000" w:rsidRDefault="0080671D">
      <w:pPr>
        <w:pStyle w:val="a0"/>
        <w:rPr>
          <w:rtl/>
        </w:rPr>
      </w:pPr>
    </w:p>
    <w:p w14:paraId="00A92639" w14:textId="77777777" w:rsidR="00000000" w:rsidRDefault="0080671D">
      <w:pPr>
        <w:pStyle w:val="a0"/>
        <w:rPr>
          <w:rFonts w:hint="cs"/>
          <w:rtl/>
        </w:rPr>
      </w:pPr>
      <w:r>
        <w:rPr>
          <w:rFonts w:hint="cs"/>
          <w:rtl/>
        </w:rPr>
        <w:t xml:space="preserve">בבקשה, שר החקלאות. </w:t>
      </w:r>
    </w:p>
    <w:p w14:paraId="742C152C" w14:textId="77777777" w:rsidR="00000000" w:rsidRDefault="0080671D">
      <w:pPr>
        <w:pStyle w:val="af0"/>
        <w:rPr>
          <w:rtl/>
        </w:rPr>
      </w:pPr>
      <w:r>
        <w:rPr>
          <w:rtl/>
        </w:rPr>
        <w:br/>
        <w:t>צבי הנדל (האיחוד הלאומי - ישראל ביתנו):</w:t>
      </w:r>
    </w:p>
    <w:p w14:paraId="5A35293A" w14:textId="77777777" w:rsidR="00000000" w:rsidRDefault="0080671D">
      <w:pPr>
        <w:pStyle w:val="a0"/>
        <w:rPr>
          <w:rtl/>
        </w:rPr>
      </w:pPr>
    </w:p>
    <w:p w14:paraId="447B7F32" w14:textId="77777777" w:rsidR="00000000" w:rsidRDefault="0080671D">
      <w:pPr>
        <w:pStyle w:val="a0"/>
        <w:rPr>
          <w:rFonts w:hint="cs"/>
          <w:rtl/>
        </w:rPr>
      </w:pPr>
      <w:r>
        <w:rPr>
          <w:rFonts w:hint="cs"/>
          <w:rtl/>
        </w:rPr>
        <w:t>הרב גפני, גם הולכים על שניים - - - יש טובים ורעים.</w:t>
      </w:r>
    </w:p>
    <w:p w14:paraId="50CB74EF" w14:textId="77777777" w:rsidR="00000000" w:rsidRDefault="0080671D">
      <w:pPr>
        <w:pStyle w:val="af0"/>
        <w:rPr>
          <w:rtl/>
        </w:rPr>
      </w:pPr>
      <w:r>
        <w:rPr>
          <w:rtl/>
        </w:rPr>
        <w:br/>
        <w:t>משה גפני (יהדות התורה):</w:t>
      </w:r>
    </w:p>
    <w:p w14:paraId="2851D183" w14:textId="77777777" w:rsidR="00000000" w:rsidRDefault="0080671D">
      <w:pPr>
        <w:pStyle w:val="a0"/>
        <w:rPr>
          <w:rtl/>
        </w:rPr>
      </w:pPr>
    </w:p>
    <w:p w14:paraId="65DF5C83" w14:textId="77777777" w:rsidR="00000000" w:rsidRDefault="0080671D">
      <w:pPr>
        <w:pStyle w:val="a0"/>
        <w:rPr>
          <w:rFonts w:hint="cs"/>
          <w:rtl/>
        </w:rPr>
      </w:pPr>
      <w:r>
        <w:rPr>
          <w:rFonts w:hint="cs"/>
          <w:rtl/>
        </w:rPr>
        <w:t>אמרתי - - -</w:t>
      </w:r>
    </w:p>
    <w:p w14:paraId="44ED0A32" w14:textId="77777777" w:rsidR="00000000" w:rsidRDefault="0080671D">
      <w:pPr>
        <w:pStyle w:val="af1"/>
        <w:rPr>
          <w:rtl/>
        </w:rPr>
      </w:pPr>
      <w:r>
        <w:rPr>
          <w:rtl/>
        </w:rPr>
        <w:br/>
      </w:r>
      <w:r>
        <w:rPr>
          <w:rtl/>
        </w:rPr>
        <w:t>היו"ר יולי-יואל אדלשטיין:</w:t>
      </w:r>
    </w:p>
    <w:p w14:paraId="54ACFCA0" w14:textId="77777777" w:rsidR="00000000" w:rsidRDefault="0080671D">
      <w:pPr>
        <w:pStyle w:val="a0"/>
        <w:rPr>
          <w:rtl/>
        </w:rPr>
      </w:pPr>
    </w:p>
    <w:p w14:paraId="0B646583" w14:textId="77777777" w:rsidR="00000000" w:rsidRDefault="0080671D">
      <w:pPr>
        <w:pStyle w:val="a0"/>
        <w:rPr>
          <w:rFonts w:hint="cs"/>
          <w:rtl/>
        </w:rPr>
      </w:pPr>
      <w:r>
        <w:rPr>
          <w:rFonts w:hint="cs"/>
          <w:rtl/>
        </w:rPr>
        <w:t xml:space="preserve">בבקשה, אדוני שר החקלאות, חבר הכנסת ישראל כץ, ישיב גם לחבר הכנסת סער וגם לחבר הכנסת גפני. </w:t>
      </w:r>
    </w:p>
    <w:p w14:paraId="25970ED6" w14:textId="77777777" w:rsidR="00000000" w:rsidRDefault="0080671D">
      <w:pPr>
        <w:pStyle w:val="a"/>
        <w:rPr>
          <w:rFonts w:hint="cs"/>
          <w:rtl/>
        </w:rPr>
      </w:pPr>
      <w:r>
        <w:rPr>
          <w:rtl/>
        </w:rPr>
        <w:br/>
      </w:r>
      <w:bookmarkStart w:id="244" w:name="FS000000468T23_06_2004_14_52_44"/>
      <w:bookmarkEnd w:id="244"/>
    </w:p>
    <w:p w14:paraId="2F20DCB8" w14:textId="77777777" w:rsidR="00000000" w:rsidRDefault="0080671D">
      <w:pPr>
        <w:pStyle w:val="a"/>
        <w:rPr>
          <w:rFonts w:hint="cs"/>
          <w:rtl/>
        </w:rPr>
      </w:pPr>
    </w:p>
    <w:p w14:paraId="1AC0426F" w14:textId="77777777" w:rsidR="00000000" w:rsidRDefault="0080671D">
      <w:pPr>
        <w:pStyle w:val="a"/>
        <w:rPr>
          <w:rtl/>
        </w:rPr>
      </w:pPr>
      <w:bookmarkStart w:id="245" w:name="_Toc101171355"/>
      <w:r>
        <w:rPr>
          <w:rtl/>
        </w:rPr>
        <w:t>שר החקלאות ופיתוח הכפר ישראל כץ:</w:t>
      </w:r>
      <w:bookmarkEnd w:id="245"/>
    </w:p>
    <w:p w14:paraId="5CC149A8" w14:textId="77777777" w:rsidR="00000000" w:rsidRDefault="0080671D">
      <w:pPr>
        <w:pStyle w:val="a0"/>
        <w:rPr>
          <w:rtl/>
        </w:rPr>
      </w:pPr>
    </w:p>
    <w:p w14:paraId="7E3387BF" w14:textId="77777777" w:rsidR="00000000" w:rsidRDefault="0080671D">
      <w:pPr>
        <w:pStyle w:val="a0"/>
        <w:rPr>
          <w:rFonts w:hint="cs"/>
          <w:rtl/>
        </w:rPr>
      </w:pPr>
      <w:r>
        <w:rPr>
          <w:rFonts w:hint="cs"/>
          <w:rtl/>
        </w:rPr>
        <w:t xml:space="preserve">אדוני היושב-ראש, אני תומך בעיקרון בשתי הצעות החוק, של חבר הכנסת גדעון סער ושל חבר הכנסת משה גפני. אני </w:t>
      </w:r>
      <w:r>
        <w:rPr>
          <w:rFonts w:hint="cs"/>
          <w:rtl/>
        </w:rPr>
        <w:t>חושב שעקרונית הן הצעות נכונות.</w:t>
      </w:r>
    </w:p>
    <w:p w14:paraId="19EBA2CD" w14:textId="77777777" w:rsidR="00000000" w:rsidRDefault="0080671D">
      <w:pPr>
        <w:pStyle w:val="a0"/>
        <w:rPr>
          <w:rFonts w:hint="cs"/>
          <w:rtl/>
        </w:rPr>
      </w:pPr>
    </w:p>
    <w:p w14:paraId="7FD1420C" w14:textId="77777777" w:rsidR="00000000" w:rsidRDefault="0080671D">
      <w:pPr>
        <w:pStyle w:val="a0"/>
        <w:rPr>
          <w:rFonts w:hint="cs"/>
          <w:rtl/>
        </w:rPr>
      </w:pPr>
      <w:r>
        <w:rPr>
          <w:rFonts w:hint="cs"/>
          <w:rtl/>
        </w:rPr>
        <w:t>אני עצמי תיקנתי השבוע תקנות, בהסתמך על חוק קיים, לוועדת הכלכלה של הכנסת. הדיון יהיה ביום שני. אני מאוד מקווה שהדיון יושלם וההחלטות תתקבלנה, על מנת לשנות מציאות  קשה.</w:t>
      </w:r>
    </w:p>
    <w:p w14:paraId="19DFD3AD" w14:textId="77777777" w:rsidR="00000000" w:rsidRDefault="0080671D">
      <w:pPr>
        <w:pStyle w:val="a0"/>
        <w:rPr>
          <w:rFonts w:hint="cs"/>
          <w:rtl/>
        </w:rPr>
      </w:pPr>
    </w:p>
    <w:p w14:paraId="3AC85D81" w14:textId="77777777" w:rsidR="00000000" w:rsidRDefault="0080671D">
      <w:pPr>
        <w:pStyle w:val="a0"/>
        <w:rPr>
          <w:rFonts w:hint="cs"/>
          <w:rtl/>
        </w:rPr>
      </w:pPr>
      <w:r>
        <w:rPr>
          <w:rFonts w:hint="cs"/>
          <w:rtl/>
        </w:rPr>
        <w:t>קודם כול, אני רוצה גם בהזדמנות הזאת להביע תנחומים למשפחתה</w:t>
      </w:r>
      <w:r>
        <w:rPr>
          <w:rFonts w:hint="cs"/>
          <w:rtl/>
        </w:rPr>
        <w:t xml:space="preserve"> של אביבית גנון, זיכרונה לברכה,  ילדה בת ארבע, שנרצחה על-ידי כלב ה"אמסטף" המשפחתי. </w:t>
      </w:r>
    </w:p>
    <w:p w14:paraId="33B7E68B" w14:textId="77777777" w:rsidR="00000000" w:rsidRDefault="0080671D">
      <w:pPr>
        <w:pStyle w:val="a0"/>
        <w:rPr>
          <w:rFonts w:hint="cs"/>
          <w:rtl/>
        </w:rPr>
      </w:pPr>
    </w:p>
    <w:p w14:paraId="311443AE" w14:textId="77777777" w:rsidR="00000000" w:rsidRDefault="0080671D">
      <w:pPr>
        <w:pStyle w:val="a0"/>
        <w:rPr>
          <w:rFonts w:hint="cs"/>
          <w:rtl/>
        </w:rPr>
      </w:pPr>
      <w:r>
        <w:rPr>
          <w:rFonts w:hint="cs"/>
          <w:rtl/>
        </w:rPr>
        <w:t xml:space="preserve">אני גם יכול להודיע לכנסת, הנחיתי את מנהל השירותים הווטרינריים במשרד החקלאות - שהוא ממונה מקצועית על כל השירותים הווטרינריים ברשויות המקומיות ועל הרופאים הראשיים -  להשמיד </w:t>
      </w:r>
      <w:r>
        <w:rPr>
          <w:rFonts w:hint="cs"/>
          <w:rtl/>
        </w:rPr>
        <w:t xml:space="preserve">את הכלב הרוצח, שלפני שרצח את הילדה, תקופה קצרה לפני זה, גם הרג כלב אחר. בית-משפט השלום בתל-אביב אישר ממש ברגעים אלה את פניית השירותים הווטרינריים והחליט להורות על הרדמת הכלב הרוצח. </w:t>
      </w:r>
    </w:p>
    <w:p w14:paraId="7175343D" w14:textId="77777777" w:rsidR="00000000" w:rsidRDefault="0080671D">
      <w:pPr>
        <w:pStyle w:val="a0"/>
        <w:rPr>
          <w:rFonts w:hint="cs"/>
          <w:rtl/>
        </w:rPr>
      </w:pPr>
    </w:p>
    <w:p w14:paraId="3861F3AF" w14:textId="77777777" w:rsidR="00000000" w:rsidRDefault="0080671D">
      <w:pPr>
        <w:pStyle w:val="a0"/>
        <w:rPr>
          <w:rFonts w:hint="cs"/>
          <w:rtl/>
        </w:rPr>
      </w:pPr>
      <w:r>
        <w:rPr>
          <w:rFonts w:hint="cs"/>
          <w:rtl/>
        </w:rPr>
        <w:t>אני גם מתפלא על אותם גורמים שמתנגדים לדבר הזה, איך לא מצאו מטרות ראויות י</w:t>
      </w:r>
      <w:r>
        <w:rPr>
          <w:rFonts w:hint="cs"/>
          <w:rtl/>
        </w:rPr>
        <w:t>ותר על מנת לפעול בעבורן. איזה מין דבר זה, לנסות למנוע דבר שהוא מובן מאליו, ואגב מעוגן בחוק בצורה ברורה ביותר.</w:t>
      </w:r>
    </w:p>
    <w:p w14:paraId="20CE4D3A" w14:textId="77777777" w:rsidR="00000000" w:rsidRDefault="0080671D">
      <w:pPr>
        <w:pStyle w:val="a0"/>
        <w:rPr>
          <w:rFonts w:hint="cs"/>
          <w:rtl/>
        </w:rPr>
      </w:pPr>
    </w:p>
    <w:p w14:paraId="25757CF1" w14:textId="77777777" w:rsidR="00000000" w:rsidRDefault="0080671D">
      <w:pPr>
        <w:pStyle w:val="a0"/>
        <w:rPr>
          <w:rFonts w:hint="cs"/>
          <w:rtl/>
        </w:rPr>
      </w:pPr>
      <w:r>
        <w:rPr>
          <w:rFonts w:hint="cs"/>
          <w:rtl/>
        </w:rPr>
        <w:t xml:space="preserve">להבדיל, גם אני בעד פעילות של גופים בנושא צער בעלי-חיים. יושב כאן חבר הכנסת יוסי שריד, שפעל נמרצות בעניין, גם השר פורז, ואני חושב שבפעילות משותפת </w:t>
      </w:r>
      <w:r>
        <w:rPr>
          <w:rFonts w:hint="cs"/>
          <w:rtl/>
        </w:rPr>
        <w:t xml:space="preserve">הצלחנו לפעול למשל בנושא חתולים משוטטים, כדי לא להביא למצב שבו צריך להרוג חתולים. נקטנו גם כמה פעולות של חיסונים אוראליים, מן האוויר, במקומות שלא היו, והנושא ירד כרגע מסדר-היום. </w:t>
      </w:r>
    </w:p>
    <w:p w14:paraId="2746FF58" w14:textId="77777777" w:rsidR="00000000" w:rsidRDefault="0080671D">
      <w:pPr>
        <w:pStyle w:val="a0"/>
        <w:rPr>
          <w:rFonts w:hint="cs"/>
          <w:rtl/>
        </w:rPr>
      </w:pPr>
    </w:p>
    <w:p w14:paraId="69BEABFB" w14:textId="77777777" w:rsidR="00000000" w:rsidRDefault="0080671D">
      <w:pPr>
        <w:pStyle w:val="a0"/>
        <w:rPr>
          <w:rFonts w:hint="cs"/>
          <w:rtl/>
        </w:rPr>
      </w:pPr>
      <w:r>
        <w:rPr>
          <w:rFonts w:hint="cs"/>
          <w:rtl/>
        </w:rPr>
        <w:t>אבל אותם גופים שפעלו שם וניסו, ללא שום נימוק, ללא שום מטרה אמיתית, של הגנה אמ</w:t>
      </w:r>
      <w:r>
        <w:rPr>
          <w:rFonts w:hint="cs"/>
          <w:rtl/>
        </w:rPr>
        <w:t>יתית,  למנוע את ההליך הזה, זה דבר שאינו חיובי בעיני. על מי צריך להגן כאן, על כלב שרצח או על ציבור שלם שחושש להסתובב באופן חופשי ברחובות? אדוני היושב-ראש, כמיליון תלמידים יצאו ויוצאים בימים הקרובים לחופשה מבתי-הספר. לא ייתכן שההורים המודאגים יחששו לשלוח אות</w:t>
      </w:r>
      <w:r>
        <w:rPr>
          <w:rFonts w:hint="cs"/>
          <w:rtl/>
        </w:rPr>
        <w:t xml:space="preserve">ם לרחובות מהסיבה הזאת של כלבים מסוכנים. כלבים הם חיות מחמד, ואסור שיהפכו להיות איום מעורר חרדות וסיכון אצל ילדים ומבוגרים כאחד. </w:t>
      </w:r>
    </w:p>
    <w:p w14:paraId="52D8B44B" w14:textId="77777777" w:rsidR="00000000" w:rsidRDefault="0080671D">
      <w:pPr>
        <w:pStyle w:val="a0"/>
        <w:rPr>
          <w:rFonts w:hint="cs"/>
          <w:rtl/>
        </w:rPr>
      </w:pPr>
    </w:p>
    <w:p w14:paraId="5E89819A" w14:textId="77777777" w:rsidR="00000000" w:rsidRDefault="0080671D">
      <w:pPr>
        <w:pStyle w:val="a0"/>
        <w:rPr>
          <w:rFonts w:hint="cs"/>
          <w:rtl/>
        </w:rPr>
      </w:pPr>
      <w:r>
        <w:rPr>
          <w:rFonts w:hint="cs"/>
          <w:rtl/>
        </w:rPr>
        <w:t>במדינת ישראל יש כ-10,000 כלבים שמוגדרים ככלבים מסוכנים, הם יאותרו, ייקבעו כללים מחמירים מאוד להחזקתם, ייאסר ריבוי טבעי שלהם וי</w:t>
      </w:r>
      <w:r>
        <w:rPr>
          <w:rFonts w:hint="cs"/>
          <w:rtl/>
        </w:rPr>
        <w:t xml:space="preserve">יאסר ייבוא של גזעים מהסוג הזה. אדוני היושב-ראש, לשם המחשה, אני רוצה להסביר לציבור ולחברי הכנסת באילו גזעים מדובר ולשם מה נוצרו הגזעים האלה. </w:t>
      </w:r>
    </w:p>
    <w:p w14:paraId="5C3DE169" w14:textId="77777777" w:rsidR="00000000" w:rsidRDefault="0080671D">
      <w:pPr>
        <w:pStyle w:val="a0"/>
        <w:rPr>
          <w:rFonts w:hint="cs"/>
          <w:rtl/>
        </w:rPr>
      </w:pPr>
    </w:p>
    <w:p w14:paraId="4CFD6BA2" w14:textId="77777777" w:rsidR="00000000" w:rsidRDefault="0080671D">
      <w:pPr>
        <w:pStyle w:val="af1"/>
        <w:rPr>
          <w:rtl/>
        </w:rPr>
      </w:pPr>
      <w:r>
        <w:rPr>
          <w:rtl/>
        </w:rPr>
        <w:t>היו"ר יולי-יואל אדלשטיין:</w:t>
      </w:r>
    </w:p>
    <w:p w14:paraId="311714AC" w14:textId="77777777" w:rsidR="00000000" w:rsidRDefault="0080671D">
      <w:pPr>
        <w:pStyle w:val="a0"/>
        <w:rPr>
          <w:rtl/>
        </w:rPr>
      </w:pPr>
    </w:p>
    <w:p w14:paraId="5D80D6C3" w14:textId="77777777" w:rsidR="00000000" w:rsidRDefault="0080671D">
      <w:pPr>
        <w:pStyle w:val="a0"/>
        <w:rPr>
          <w:rFonts w:hint="cs"/>
          <w:rtl/>
        </w:rPr>
      </w:pPr>
      <w:r>
        <w:rPr>
          <w:rFonts w:hint="cs"/>
          <w:rtl/>
        </w:rPr>
        <w:t xml:space="preserve">רק בקיצור נמרץ. </w:t>
      </w:r>
    </w:p>
    <w:p w14:paraId="32BBCD3C" w14:textId="77777777" w:rsidR="00000000" w:rsidRDefault="0080671D">
      <w:pPr>
        <w:pStyle w:val="a0"/>
        <w:rPr>
          <w:rFonts w:hint="cs"/>
          <w:rtl/>
        </w:rPr>
      </w:pPr>
    </w:p>
    <w:p w14:paraId="69BD3AD4" w14:textId="77777777" w:rsidR="00000000" w:rsidRDefault="0080671D">
      <w:pPr>
        <w:pStyle w:val="a"/>
        <w:rPr>
          <w:rtl/>
        </w:rPr>
      </w:pPr>
      <w:bookmarkStart w:id="246" w:name="FS000000468T23_06_2004_14_18_06"/>
      <w:bookmarkStart w:id="247" w:name="_Toc101171356"/>
      <w:bookmarkEnd w:id="246"/>
      <w:r>
        <w:rPr>
          <w:rFonts w:hint="eastAsia"/>
          <w:rtl/>
        </w:rPr>
        <w:t>שר</w:t>
      </w:r>
      <w:r>
        <w:rPr>
          <w:rtl/>
        </w:rPr>
        <w:t xml:space="preserve"> החקלאות ופיתוח הכפר ישראל כץ:</w:t>
      </w:r>
      <w:bookmarkEnd w:id="247"/>
    </w:p>
    <w:p w14:paraId="1B86D486" w14:textId="77777777" w:rsidR="00000000" w:rsidRDefault="0080671D">
      <w:pPr>
        <w:pStyle w:val="a0"/>
        <w:rPr>
          <w:rFonts w:hint="cs"/>
          <w:rtl/>
        </w:rPr>
      </w:pPr>
    </w:p>
    <w:p w14:paraId="1E93D5AC" w14:textId="77777777" w:rsidR="00000000" w:rsidRDefault="0080671D">
      <w:pPr>
        <w:pStyle w:val="a0"/>
        <w:rPr>
          <w:rFonts w:hint="cs"/>
          <w:rtl/>
        </w:rPr>
      </w:pPr>
      <w:r>
        <w:rPr>
          <w:rFonts w:hint="cs"/>
          <w:rtl/>
        </w:rPr>
        <w:t>אלה לא  גזעים שנוצרו באופן מקרי. כל</w:t>
      </w:r>
      <w:r>
        <w:rPr>
          <w:rFonts w:hint="cs"/>
          <w:rtl/>
        </w:rPr>
        <w:t xml:space="preserve"> אחד משמונת הגזעים שאסרנו בתקנות לגדל אותם בתהליך מבוקר, הוא גזע שנוצר למטרות מלחמתיות, למלחמות כלבים. לדוגמה, כלב ה"פילה ברזילרו", שמקורו בברזיל, כלב גדול, פותח במיוחד למטרות של ציד אדם, ציד עבדים נמלטים בתקופה ההיא. הכלב הזה הושבח ופותח במיוחד למטרות האל</w:t>
      </w:r>
      <w:r>
        <w:rPr>
          <w:rFonts w:hint="cs"/>
          <w:rtl/>
        </w:rPr>
        <w:t>ה. ה"רוטוויילר" הוא גזע עתיק, שנודע בכינוי כלב הקצבים, ממחוז רוטוויל שבגרמניה. זה כלב בעל תכונות מאוד מוגדרות, שמהוות איום על הסביבה. כלב ה"טוסה" היפני, שנוצר בסביבות 1850, כלב גדול, חסר פחד ומומחה בלחימה. ה"סטף" האנגלי - הכלאה של "בולטרייר" עם "בולדוג", כ</w:t>
      </w:r>
      <w:r>
        <w:rPr>
          <w:rFonts w:hint="cs"/>
          <w:rtl/>
        </w:rPr>
        <w:t xml:space="preserve">לב קרבות, נטיות גנטיות תוקפניות כלפי כלבים ובעלי-חיים אחרים. כלב ה"דוגה ארגנטינו" פותח בארגנטינה בשנת 1928, באמצעות הכלאה של גזעים כגון "בולטרייר", "אמסטף", "בולדוג", נוצר לקרבות כלבים, לציד ולמטרות מהסוג הזה. </w:t>
      </w:r>
    </w:p>
    <w:p w14:paraId="2878FBC8" w14:textId="77777777" w:rsidR="00000000" w:rsidRDefault="0080671D">
      <w:pPr>
        <w:pStyle w:val="a0"/>
        <w:rPr>
          <w:rFonts w:hint="cs"/>
          <w:rtl/>
        </w:rPr>
      </w:pPr>
    </w:p>
    <w:p w14:paraId="445FE865" w14:textId="77777777" w:rsidR="00000000" w:rsidRDefault="0080671D">
      <w:pPr>
        <w:pStyle w:val="a0"/>
        <w:rPr>
          <w:rFonts w:hint="cs"/>
          <w:rtl/>
        </w:rPr>
      </w:pPr>
      <w:r>
        <w:rPr>
          <w:rFonts w:hint="cs"/>
          <w:rtl/>
        </w:rPr>
        <w:t>לצערי, אדוני היושב-ראש, חלק מבעלי הכלבים האל</w:t>
      </w:r>
      <w:r>
        <w:rPr>
          <w:rFonts w:hint="cs"/>
          <w:rtl/>
        </w:rPr>
        <w:t xml:space="preserve">ה - לא כולם - משתמשים בהם ומחזיקים אותם למטרות הפחדה. חלק אפילו מחזיקים אותם כדי למנוע מרשויות כאלה ואחרות גישה חופשית למקומות מסוימים. </w:t>
      </w:r>
    </w:p>
    <w:p w14:paraId="2E634222" w14:textId="77777777" w:rsidR="00000000" w:rsidRDefault="0080671D">
      <w:pPr>
        <w:pStyle w:val="a0"/>
        <w:rPr>
          <w:rFonts w:hint="cs"/>
          <w:rtl/>
        </w:rPr>
      </w:pPr>
    </w:p>
    <w:p w14:paraId="30ECEB38" w14:textId="77777777" w:rsidR="00000000" w:rsidRDefault="0080671D">
      <w:pPr>
        <w:pStyle w:val="a0"/>
        <w:rPr>
          <w:rFonts w:hint="cs"/>
          <w:rtl/>
        </w:rPr>
      </w:pPr>
      <w:r>
        <w:rPr>
          <w:rFonts w:hint="cs"/>
          <w:rtl/>
        </w:rPr>
        <w:t>אין שום סיבה להציב את המכשול הזה בפני אנשים שרוצים לגדל כלבים ולא מודעים לסכנה הטבעית שטמונה בכלבים האלה. לא רק האילוף</w:t>
      </w:r>
      <w:r>
        <w:rPr>
          <w:rFonts w:hint="cs"/>
          <w:rtl/>
        </w:rPr>
        <w:t xml:space="preserve"> קובע כאן, אלא התכונות הבסיסיות, וראינו את המקרים המצערים לאחרונה. לכן אני מברך על הצעות החוק, שישלימו את החוק הקיים ואת התקנות וייצרו סדר בדבר שבמשך הרבה שנים לא נעשה בו סדר. אין  בכך משום פגיעה בידידיו הטובים ביותר של האדם, אלא הסדרת היחסים לטובת כלל אזר</w:t>
      </w:r>
      <w:r>
        <w:rPr>
          <w:rFonts w:hint="cs"/>
          <w:rtl/>
        </w:rPr>
        <w:t xml:space="preserve">חי מדינת ישראל. תודה רבה. </w:t>
      </w:r>
    </w:p>
    <w:p w14:paraId="0C088728" w14:textId="77777777" w:rsidR="00000000" w:rsidRDefault="0080671D">
      <w:pPr>
        <w:pStyle w:val="a0"/>
        <w:rPr>
          <w:rFonts w:hint="cs"/>
          <w:rtl/>
        </w:rPr>
      </w:pPr>
    </w:p>
    <w:p w14:paraId="3E35CBC5" w14:textId="77777777" w:rsidR="00000000" w:rsidRDefault="0080671D">
      <w:pPr>
        <w:pStyle w:val="af1"/>
        <w:rPr>
          <w:rtl/>
        </w:rPr>
      </w:pPr>
      <w:r>
        <w:rPr>
          <w:rtl/>
        </w:rPr>
        <w:t>היו"ר יולי-יואל אדלשטיין:</w:t>
      </w:r>
    </w:p>
    <w:p w14:paraId="30D70DEC" w14:textId="77777777" w:rsidR="00000000" w:rsidRDefault="0080671D">
      <w:pPr>
        <w:pStyle w:val="a0"/>
        <w:rPr>
          <w:rtl/>
        </w:rPr>
      </w:pPr>
    </w:p>
    <w:p w14:paraId="453DE9E8" w14:textId="77777777" w:rsidR="00000000" w:rsidRDefault="0080671D">
      <w:pPr>
        <w:pStyle w:val="a0"/>
        <w:rPr>
          <w:rFonts w:hint="cs"/>
          <w:rtl/>
        </w:rPr>
      </w:pPr>
      <w:r>
        <w:rPr>
          <w:rFonts w:hint="cs"/>
          <w:rtl/>
        </w:rPr>
        <w:t>אני מודה מאוד לשר החקלאות ישראל כץ, שהודיע בתשובתו המפורטת על הסכמת הממשלה להצעות החוק. לכן יש לנו גם מתנגדים. חבר הכנסת אבו וילן מתנגד להצעתו של חבר הכנסת גדעון סער, וחברת הכנסת ענבל גבריאלי מתנגדת לה</w:t>
      </w:r>
      <w:r>
        <w:rPr>
          <w:rFonts w:hint="cs"/>
          <w:rtl/>
        </w:rPr>
        <w:t xml:space="preserve">צעתו של חבר הכנסת משה גפני. זה הסדר, נשמע אותם, כל אחד שלוש דקות. </w:t>
      </w:r>
    </w:p>
    <w:p w14:paraId="73433495" w14:textId="77777777" w:rsidR="00000000" w:rsidRDefault="0080671D">
      <w:pPr>
        <w:pStyle w:val="a0"/>
        <w:ind w:firstLine="0"/>
        <w:rPr>
          <w:rFonts w:hint="cs"/>
          <w:rtl/>
        </w:rPr>
      </w:pPr>
    </w:p>
    <w:p w14:paraId="74452705" w14:textId="77777777" w:rsidR="00000000" w:rsidRDefault="0080671D">
      <w:pPr>
        <w:pStyle w:val="a"/>
        <w:rPr>
          <w:rtl/>
        </w:rPr>
      </w:pPr>
      <w:bookmarkStart w:id="248" w:name="FS000000505T23_06_2004_13_58_23"/>
      <w:bookmarkStart w:id="249" w:name="_Toc101171357"/>
      <w:bookmarkEnd w:id="248"/>
      <w:r>
        <w:rPr>
          <w:rFonts w:hint="eastAsia"/>
          <w:rtl/>
        </w:rPr>
        <w:t>אבשלום</w:t>
      </w:r>
      <w:r>
        <w:rPr>
          <w:rtl/>
        </w:rPr>
        <w:t xml:space="preserve"> וילן (יחד):</w:t>
      </w:r>
      <w:bookmarkEnd w:id="249"/>
    </w:p>
    <w:p w14:paraId="1BF6E46D" w14:textId="77777777" w:rsidR="00000000" w:rsidRDefault="0080671D">
      <w:pPr>
        <w:pStyle w:val="a0"/>
        <w:rPr>
          <w:rFonts w:hint="cs"/>
          <w:rtl/>
        </w:rPr>
      </w:pPr>
    </w:p>
    <w:p w14:paraId="69A5FBF1" w14:textId="77777777" w:rsidR="00000000" w:rsidRDefault="0080671D">
      <w:pPr>
        <w:pStyle w:val="a0"/>
        <w:rPr>
          <w:rFonts w:hint="cs"/>
          <w:rtl/>
        </w:rPr>
      </w:pPr>
      <w:r>
        <w:rPr>
          <w:rFonts w:hint="cs"/>
          <w:rtl/>
        </w:rPr>
        <w:t>אדוני היושב-ראש, אני מתנגד לחקיקת חוקים כפולים, זה הכול. ודאי שאני תומך בטיפול מסודר בכל הנושא של הכלבים הבעייתיים. כולנו ראינו את הטרגדיות, לא רק אחת, שהיו בשבועות האח</w:t>
      </w:r>
      <w:r>
        <w:rPr>
          <w:rFonts w:hint="cs"/>
          <w:rtl/>
        </w:rPr>
        <w:t xml:space="preserve">רונים. אבל, שר הפנים אברהם פורז, ביושבו כיושב-ראש ועדת הכלכלה, העביר חקיקה מסודרת בנושא. במשך שנתיים מחכה ועדת הכלכלה לתקנות. </w:t>
      </w:r>
    </w:p>
    <w:p w14:paraId="1FBF3E4B" w14:textId="77777777" w:rsidR="00000000" w:rsidRDefault="0080671D">
      <w:pPr>
        <w:pStyle w:val="a0"/>
        <w:rPr>
          <w:rFonts w:hint="cs"/>
          <w:rtl/>
        </w:rPr>
      </w:pPr>
    </w:p>
    <w:p w14:paraId="06C592C0" w14:textId="77777777" w:rsidR="00000000" w:rsidRDefault="0080671D">
      <w:pPr>
        <w:pStyle w:val="a0"/>
        <w:rPr>
          <w:rFonts w:hint="cs"/>
          <w:rtl/>
        </w:rPr>
      </w:pPr>
      <w:r>
        <w:rPr>
          <w:rFonts w:hint="cs"/>
          <w:rtl/>
        </w:rPr>
        <w:t>יותר מזה, בעקבות פניית שר החקלאות, לאחר האסון שקרה, סוף-סוף תיקנו מומחי משרד החקלאות את התקנות. ביום שני הקרוב - אני מחזיק פה  פ</w:t>
      </w:r>
      <w:r>
        <w:rPr>
          <w:rFonts w:hint="cs"/>
          <w:rtl/>
        </w:rPr>
        <w:t>רסום רשמי של הכנסת, כתוב: סדר-היום של ועדת הכלכלה ביום שני הקרוב: תקנות להסדרת הפיקוח על כלבים (ייבוא והחזקה של כלבים מסוכנים). לאותו חוק שאברהם פורז העביר, עכשיו מביא שר החקלאות תקנות, ובא לציון גואל. אז אם הקואליציה לא  עוסקת בפופוליזם זול אלא בחקיקה, למ</w:t>
      </w:r>
      <w:r>
        <w:rPr>
          <w:rFonts w:hint="cs"/>
          <w:rtl/>
        </w:rPr>
        <w:t xml:space="preserve">ה אותו חוק פעמיים? </w:t>
      </w:r>
    </w:p>
    <w:p w14:paraId="649B7882" w14:textId="77777777" w:rsidR="00000000" w:rsidRDefault="0080671D">
      <w:pPr>
        <w:pStyle w:val="a0"/>
        <w:rPr>
          <w:rFonts w:hint="cs"/>
          <w:rtl/>
        </w:rPr>
      </w:pPr>
    </w:p>
    <w:p w14:paraId="3B6B0C3D" w14:textId="77777777" w:rsidR="00000000" w:rsidRDefault="0080671D">
      <w:pPr>
        <w:pStyle w:val="a0"/>
        <w:rPr>
          <w:rFonts w:hint="cs"/>
          <w:rtl/>
        </w:rPr>
      </w:pPr>
      <w:r>
        <w:rPr>
          <w:rFonts w:hint="cs"/>
          <w:rtl/>
        </w:rPr>
        <w:t>שאלתי את יושב-ראש הקואליציה בתחילת הישיבה, למה אתה מביא את זה? הוא אמר לי, החוק שונה. הלכתי לשר הפנים, שונה? הוא אמר לי, לא, אתה יודע, בפוליטיקה כל אחד אוהב לגזור קופון, השר יקרא לנו את שמות הכלבים. מאה אחוז, זו לא ממשלה רצינית, זו אינ</w:t>
      </w:r>
      <w:r>
        <w:rPr>
          <w:rFonts w:hint="cs"/>
          <w:rtl/>
        </w:rPr>
        <w:t xml:space="preserve">נה עבודה רצינית. כדי שבית-המחוקקים לא יעשה צחוק מעצמו ויחוקק אותו חוק פעמיים, אני מציע לגמור את הכנת התקנות בוועדת הכלכלה ביום שני, ואז אין צורך בחוק כלל. </w:t>
      </w:r>
    </w:p>
    <w:p w14:paraId="14C1410D" w14:textId="77777777" w:rsidR="00000000" w:rsidRDefault="0080671D">
      <w:pPr>
        <w:pStyle w:val="a0"/>
        <w:ind w:firstLine="0"/>
        <w:rPr>
          <w:rFonts w:hint="cs"/>
          <w:rtl/>
        </w:rPr>
      </w:pPr>
    </w:p>
    <w:p w14:paraId="54E94EBD" w14:textId="77777777" w:rsidR="00000000" w:rsidRDefault="0080671D">
      <w:pPr>
        <w:pStyle w:val="af1"/>
        <w:rPr>
          <w:rtl/>
        </w:rPr>
      </w:pPr>
      <w:r>
        <w:rPr>
          <w:rtl/>
        </w:rPr>
        <w:t>היו"ר יולי-יואל אדלשטיין:</w:t>
      </w:r>
    </w:p>
    <w:p w14:paraId="157E7949" w14:textId="77777777" w:rsidR="00000000" w:rsidRDefault="0080671D">
      <w:pPr>
        <w:pStyle w:val="a0"/>
        <w:rPr>
          <w:rtl/>
        </w:rPr>
      </w:pPr>
    </w:p>
    <w:p w14:paraId="2FFFAA15" w14:textId="77777777" w:rsidR="00000000" w:rsidRDefault="0080671D">
      <w:pPr>
        <w:pStyle w:val="a0"/>
        <w:rPr>
          <w:rFonts w:hint="cs"/>
          <w:rtl/>
        </w:rPr>
      </w:pPr>
      <w:r>
        <w:rPr>
          <w:rFonts w:hint="cs"/>
          <w:rtl/>
        </w:rPr>
        <w:t>תודה לחבר הכנסת אבו וילן. חברת הכנסת ענבל גבריאלי מתנגדת כידוע להצעת החו</w:t>
      </w:r>
      <w:r>
        <w:rPr>
          <w:rFonts w:hint="cs"/>
          <w:rtl/>
        </w:rPr>
        <w:t xml:space="preserve">ק של חבר הכנסת משה גפני, והיא תסביר לנו למה. שלוש דקות, גברתי. </w:t>
      </w:r>
    </w:p>
    <w:p w14:paraId="7E2CA2D2" w14:textId="77777777" w:rsidR="00000000" w:rsidRDefault="0080671D">
      <w:pPr>
        <w:pStyle w:val="a0"/>
        <w:rPr>
          <w:rFonts w:hint="cs"/>
          <w:rtl/>
        </w:rPr>
      </w:pPr>
    </w:p>
    <w:p w14:paraId="116F3F2A" w14:textId="77777777" w:rsidR="00000000" w:rsidRDefault="0080671D">
      <w:pPr>
        <w:pStyle w:val="a"/>
        <w:rPr>
          <w:rtl/>
        </w:rPr>
      </w:pPr>
      <w:bookmarkStart w:id="250" w:name="FS000001039T23_06_2004_14_00_11"/>
      <w:bookmarkStart w:id="251" w:name="_Toc101171358"/>
      <w:bookmarkEnd w:id="250"/>
      <w:r>
        <w:rPr>
          <w:rFonts w:hint="eastAsia"/>
          <w:rtl/>
        </w:rPr>
        <w:t>ענבל</w:t>
      </w:r>
      <w:r>
        <w:rPr>
          <w:rtl/>
        </w:rPr>
        <w:t xml:space="preserve"> גבריאלי (הליכוד):</w:t>
      </w:r>
      <w:bookmarkEnd w:id="251"/>
    </w:p>
    <w:p w14:paraId="73D6DEE2" w14:textId="77777777" w:rsidR="00000000" w:rsidRDefault="0080671D">
      <w:pPr>
        <w:pStyle w:val="a0"/>
        <w:rPr>
          <w:rFonts w:hint="cs"/>
          <w:rtl/>
        </w:rPr>
      </w:pPr>
    </w:p>
    <w:p w14:paraId="15317FE3" w14:textId="77777777" w:rsidR="00000000" w:rsidRDefault="0080671D">
      <w:pPr>
        <w:pStyle w:val="a0"/>
        <w:rPr>
          <w:rFonts w:hint="cs"/>
          <w:rtl/>
        </w:rPr>
      </w:pPr>
      <w:r>
        <w:rPr>
          <w:rFonts w:hint="cs"/>
          <w:rtl/>
        </w:rPr>
        <w:t>אדוני היושב-ראש, אני מתנגדת גם להצעת החוק של חבר הכנסת גפני וגם להצעת החוק של חבר הכנסת סער. יש חוק ממשלתי, שעבר באוקטובר 2002, חוק שקול, מקצועי, שמביא בחשבון את כל הש</w:t>
      </w:r>
      <w:r>
        <w:rPr>
          <w:rFonts w:hint="cs"/>
          <w:rtl/>
        </w:rPr>
        <w:t xml:space="preserve">יקולים, מחד גיסא את ההגנה על הציבור מפני כלבים מסוכנים, ומאידך גיסא, וזה מה שהכי חשוב,  את מה שהפך ליסוד מוסד, לתפיסה כלל-עולמית, שהכלב הוא בעצם ידידו הטוב ביותר והנאמן של האדם. </w:t>
      </w:r>
    </w:p>
    <w:p w14:paraId="2703DDA4" w14:textId="77777777" w:rsidR="00000000" w:rsidRDefault="0080671D">
      <w:pPr>
        <w:pStyle w:val="a0"/>
        <w:rPr>
          <w:rFonts w:hint="cs"/>
          <w:rtl/>
        </w:rPr>
      </w:pPr>
    </w:p>
    <w:p w14:paraId="5A5A9C91" w14:textId="77777777" w:rsidR="00000000" w:rsidRDefault="0080671D">
      <w:pPr>
        <w:pStyle w:val="a0"/>
        <w:rPr>
          <w:rFonts w:hint="cs"/>
          <w:rtl/>
        </w:rPr>
      </w:pPr>
      <w:r>
        <w:rPr>
          <w:rFonts w:hint="cs"/>
          <w:rtl/>
        </w:rPr>
        <w:t>נכון שמאז עבר החוק היתה התמהמהות בחקיקת המשנה, אבל חקיקת המשנה הזאת, שר החקל</w:t>
      </w:r>
      <w:r>
        <w:rPr>
          <w:rFonts w:hint="cs"/>
          <w:rtl/>
        </w:rPr>
        <w:t xml:space="preserve">אות קיבל אותה ובתוך כמה חודשים היא תיכנס לתוקפה. הכי חשוב לומר, היא מספקת ואפילו מחמירה מדי. </w:t>
      </w:r>
    </w:p>
    <w:p w14:paraId="61354529" w14:textId="77777777" w:rsidR="00000000" w:rsidRDefault="0080671D">
      <w:pPr>
        <w:pStyle w:val="a0"/>
        <w:rPr>
          <w:rFonts w:hint="cs"/>
          <w:rtl/>
        </w:rPr>
      </w:pPr>
    </w:p>
    <w:p w14:paraId="53AB119B" w14:textId="77777777" w:rsidR="00000000" w:rsidRDefault="0080671D">
      <w:pPr>
        <w:pStyle w:val="a0"/>
        <w:rPr>
          <w:rFonts w:hint="cs"/>
          <w:rtl/>
        </w:rPr>
      </w:pPr>
      <w:r>
        <w:rPr>
          <w:rFonts w:hint="cs"/>
          <w:rtl/>
        </w:rPr>
        <w:t xml:space="preserve">שתי הצעות החוק האלה, אף שעל פני הדברים נראה שהן באות להסדיר בעיה קשה, אני לא יכולה להשתחרר מתחושת הפופוליזם שעולה מהן. אני רואה אותן יותר כהצהרות חוק מאשר הצעות </w:t>
      </w:r>
      <w:r>
        <w:rPr>
          <w:rFonts w:hint="cs"/>
          <w:rtl/>
        </w:rPr>
        <w:t xml:space="preserve">חוק. </w:t>
      </w:r>
    </w:p>
    <w:p w14:paraId="64CF4DBC" w14:textId="77777777" w:rsidR="00000000" w:rsidRDefault="0080671D">
      <w:pPr>
        <w:pStyle w:val="a0"/>
        <w:rPr>
          <w:rFonts w:hint="cs"/>
          <w:rtl/>
        </w:rPr>
      </w:pPr>
    </w:p>
    <w:p w14:paraId="7FE60ABF" w14:textId="77777777" w:rsidR="00000000" w:rsidRDefault="0080671D">
      <w:pPr>
        <w:pStyle w:val="a0"/>
        <w:rPr>
          <w:rFonts w:hint="cs"/>
          <w:rtl/>
        </w:rPr>
      </w:pPr>
      <w:r>
        <w:rPr>
          <w:rFonts w:hint="cs"/>
          <w:rtl/>
        </w:rPr>
        <w:t>בעצם, מי מאתנו יכול לעמוד מנגד, לראות את דמה של פעוטה בת ארבע ניגר כמים? להסתכל על מקרה מאוד קשה של פעוטה, שמוצאת את מותה כקורבן לטרף של מה שאנחנו באופן מאוד פרדוקסלי מכנים חיית מחמד. רבותי, זה לא נכון לנהל חקיקה כשדעת הקהל סוערת, כשהדם סוער ורותח ו</w:t>
      </w:r>
      <w:r>
        <w:rPr>
          <w:rFonts w:hint="cs"/>
          <w:rtl/>
        </w:rPr>
        <w:t xml:space="preserve">כשהדמעות זולגות. זה פשוט לא נכון. </w:t>
      </w:r>
    </w:p>
    <w:p w14:paraId="37373F58" w14:textId="77777777" w:rsidR="00000000" w:rsidRDefault="0080671D">
      <w:pPr>
        <w:pStyle w:val="a0"/>
        <w:ind w:firstLine="0"/>
        <w:rPr>
          <w:rFonts w:hint="cs"/>
          <w:rtl/>
        </w:rPr>
      </w:pPr>
    </w:p>
    <w:p w14:paraId="5D85D37B" w14:textId="77777777" w:rsidR="00000000" w:rsidRDefault="0080671D">
      <w:pPr>
        <w:pStyle w:val="a0"/>
        <w:ind w:firstLine="0"/>
        <w:rPr>
          <w:rFonts w:hint="cs"/>
          <w:rtl/>
        </w:rPr>
      </w:pPr>
      <w:r>
        <w:rPr>
          <w:rFonts w:hint="cs"/>
          <w:rtl/>
        </w:rPr>
        <w:tab/>
        <w:t>לכן גם התנגדתי לבקשת פטור מחובת הנחה. חקיקה, אם היא לא פופוליסטית, הרי היא מהלך ארוך-טווח, ולא איזה תרופת פלא או מקסם שווא לנוכח האסון שקרה רק אתמול. עם כל הכבוד ליוזמה הפרטית, אני חושבת שצריך להתלכד סביב מעשה החקיקה המ</w:t>
      </w:r>
      <w:r>
        <w:rPr>
          <w:rFonts w:hint="cs"/>
          <w:rtl/>
        </w:rPr>
        <w:t>משלתית, צריך לעבות אותו, צריך לחזק אותו, צריך לתקן אותו דרך חקיקת המשנה. במקרה הזה צריך למצוא את הנורמה המאוזנת והשקולה, ולא לרדוף אחרי כותרות.</w:t>
      </w:r>
    </w:p>
    <w:p w14:paraId="720EFE95" w14:textId="77777777" w:rsidR="00000000" w:rsidRDefault="0080671D">
      <w:pPr>
        <w:pStyle w:val="a0"/>
        <w:rPr>
          <w:rFonts w:hint="cs"/>
          <w:rtl/>
        </w:rPr>
      </w:pPr>
    </w:p>
    <w:p w14:paraId="44497F5B" w14:textId="77777777" w:rsidR="00000000" w:rsidRDefault="0080671D">
      <w:pPr>
        <w:pStyle w:val="a0"/>
        <w:rPr>
          <w:rFonts w:hint="cs"/>
          <w:rtl/>
        </w:rPr>
      </w:pPr>
      <w:r>
        <w:rPr>
          <w:rFonts w:hint="cs"/>
          <w:rtl/>
        </w:rPr>
        <w:t>אדוני השר, בעקבות הדברים שאמרת קודם לכן אני רוצה לומר, כי ההגנה כאן היא לא על הכלבים, או לא רק על הכלבים. זה נכ</w:t>
      </w:r>
      <w:r>
        <w:rPr>
          <w:rFonts w:hint="cs"/>
          <w:rtl/>
        </w:rPr>
        <w:t xml:space="preserve">ון שיש כאן גם האינטרס שלהם, אך אני בכל אופן מכירה בכך שהאינטרס של הציבור עומד מעל. ההגנה העיקרית כאן בהתנגדות הספציפית לשתי הצעות החוק האלה היא הגנה על ספר החוקים הישראלי, כך שיהיו בו חוקים נכונים, חוקים שקולים, חוקים שנכתבים באופן מקצועי, כמו על-ידי גורם </w:t>
      </w:r>
      <w:r>
        <w:rPr>
          <w:rFonts w:hint="cs"/>
          <w:rtl/>
        </w:rPr>
        <w:t xml:space="preserve">מקצועי כמשרד החקלאות, ובעיקר חוקים אכיפים. </w:t>
      </w:r>
    </w:p>
    <w:p w14:paraId="52A7AF2F" w14:textId="77777777" w:rsidR="00000000" w:rsidRDefault="0080671D">
      <w:pPr>
        <w:pStyle w:val="a0"/>
        <w:rPr>
          <w:rFonts w:hint="cs"/>
          <w:rtl/>
        </w:rPr>
      </w:pPr>
    </w:p>
    <w:p w14:paraId="05F871D9" w14:textId="77777777" w:rsidR="00000000" w:rsidRDefault="0080671D">
      <w:pPr>
        <w:pStyle w:val="a0"/>
        <w:rPr>
          <w:rFonts w:hint="cs"/>
          <w:rtl/>
        </w:rPr>
      </w:pPr>
      <w:r>
        <w:rPr>
          <w:rFonts w:hint="cs"/>
          <w:rtl/>
        </w:rPr>
        <w:t>לסיום, אני רוצה להדגיש שוב את התחושה שאני מקבלת מהצעות החוק האלה, תחושה של ריקוד על דמה של פעוטה בת ארבע. אין לי שום ספק שמי שאשם במותה זה לא כלב או גזע על ארבע, ולכן, חבר הכנסת סער וחבר הכנסת גפני, מה שחסר לי ב</w:t>
      </w:r>
      <w:r>
        <w:rPr>
          <w:rFonts w:hint="cs"/>
          <w:rtl/>
        </w:rPr>
        <w:t xml:space="preserve">הצעות החוק שלכם זה סוג של כלבים על שתיים ולא על ארבע. </w:t>
      </w:r>
    </w:p>
    <w:p w14:paraId="27344828" w14:textId="77777777" w:rsidR="00000000" w:rsidRDefault="0080671D">
      <w:pPr>
        <w:pStyle w:val="a0"/>
        <w:rPr>
          <w:rFonts w:hint="cs"/>
          <w:rtl/>
        </w:rPr>
      </w:pPr>
    </w:p>
    <w:p w14:paraId="1BC0F476" w14:textId="77777777" w:rsidR="00000000" w:rsidRDefault="0080671D">
      <w:pPr>
        <w:pStyle w:val="af1"/>
        <w:rPr>
          <w:rtl/>
        </w:rPr>
      </w:pPr>
      <w:r>
        <w:rPr>
          <w:rtl/>
        </w:rPr>
        <w:t>היו"ר יולי-יואל אדלשטיין:</w:t>
      </w:r>
    </w:p>
    <w:p w14:paraId="546F02BF" w14:textId="77777777" w:rsidR="00000000" w:rsidRDefault="0080671D">
      <w:pPr>
        <w:pStyle w:val="a0"/>
        <w:rPr>
          <w:rFonts w:hint="cs"/>
          <w:rtl/>
        </w:rPr>
      </w:pPr>
    </w:p>
    <w:p w14:paraId="41C935D9" w14:textId="77777777" w:rsidR="00000000" w:rsidRDefault="0080671D">
      <w:pPr>
        <w:pStyle w:val="a0"/>
        <w:rPr>
          <w:rFonts w:hint="cs"/>
          <w:rtl/>
        </w:rPr>
      </w:pPr>
      <w:r>
        <w:rPr>
          <w:rFonts w:hint="cs"/>
          <w:rtl/>
        </w:rPr>
        <w:t xml:space="preserve">תודה רבה לחברת הכנסת ענבל גבריאלי. חברי הכנסת, אנחנו נעבור להצבעה. </w:t>
      </w:r>
    </w:p>
    <w:p w14:paraId="5F23A537" w14:textId="77777777" w:rsidR="00000000" w:rsidRDefault="0080671D">
      <w:pPr>
        <w:pStyle w:val="a0"/>
        <w:rPr>
          <w:rFonts w:hint="cs"/>
          <w:rtl/>
        </w:rPr>
      </w:pPr>
    </w:p>
    <w:p w14:paraId="75861195" w14:textId="77777777" w:rsidR="00000000" w:rsidRDefault="0080671D">
      <w:pPr>
        <w:pStyle w:val="a"/>
        <w:rPr>
          <w:rtl/>
        </w:rPr>
      </w:pPr>
      <w:bookmarkStart w:id="252" w:name="FS000000526T23_06_2004_14_04_43"/>
      <w:bookmarkStart w:id="253" w:name="_Toc101171359"/>
      <w:bookmarkEnd w:id="252"/>
      <w:r>
        <w:rPr>
          <w:rtl/>
        </w:rPr>
        <w:t>משה גפני (יהדות התורה):</w:t>
      </w:r>
      <w:bookmarkEnd w:id="253"/>
    </w:p>
    <w:p w14:paraId="335D82D5" w14:textId="77777777" w:rsidR="00000000" w:rsidRDefault="0080671D">
      <w:pPr>
        <w:pStyle w:val="a0"/>
        <w:rPr>
          <w:rtl/>
        </w:rPr>
      </w:pPr>
    </w:p>
    <w:p w14:paraId="2570E90B" w14:textId="77777777" w:rsidR="00000000" w:rsidRDefault="0080671D">
      <w:pPr>
        <w:pStyle w:val="a0"/>
        <w:rPr>
          <w:rFonts w:hint="cs"/>
          <w:rtl/>
        </w:rPr>
      </w:pPr>
      <w:r>
        <w:rPr>
          <w:rFonts w:hint="cs"/>
          <w:rtl/>
        </w:rPr>
        <w:t>אדוני היושב-ראש, אדוני השר, הצעות החוק הללו, אם הן תאושרנה על-ידי הכנסת, הן תוב</w:t>
      </w:r>
      <w:r>
        <w:rPr>
          <w:rFonts w:hint="cs"/>
          <w:rtl/>
        </w:rPr>
        <w:t xml:space="preserve">אנה לוועדת הכלכלה, שם יהיה דיון גם על התקנות. להערכת חבר הכנסת גדעון סער ולהערכתי, יש צורך בחוק הזה. המציאות היא מציאות קשה, ואני לא חושב שמסיבה פרוצדורלית צריך להצביע נגד. הרי כולנו רוצים שזה יועבר לוועדה. </w:t>
      </w:r>
    </w:p>
    <w:p w14:paraId="77A8FF4B" w14:textId="77777777" w:rsidR="00000000" w:rsidRDefault="0080671D">
      <w:pPr>
        <w:pStyle w:val="a0"/>
        <w:rPr>
          <w:rFonts w:hint="cs"/>
          <w:rtl/>
        </w:rPr>
      </w:pPr>
    </w:p>
    <w:p w14:paraId="2956D835" w14:textId="77777777" w:rsidR="00000000" w:rsidRDefault="0080671D">
      <w:pPr>
        <w:pStyle w:val="af1"/>
        <w:rPr>
          <w:rtl/>
        </w:rPr>
      </w:pPr>
      <w:r>
        <w:rPr>
          <w:rtl/>
        </w:rPr>
        <w:t>היו"ר יולי-יואל אדלשטיין:</w:t>
      </w:r>
    </w:p>
    <w:p w14:paraId="03B13BC1" w14:textId="77777777" w:rsidR="00000000" w:rsidRDefault="0080671D">
      <w:pPr>
        <w:pStyle w:val="a0"/>
        <w:rPr>
          <w:rFonts w:hint="cs"/>
          <w:rtl/>
        </w:rPr>
      </w:pPr>
    </w:p>
    <w:p w14:paraId="414E0E11" w14:textId="77777777" w:rsidR="00000000" w:rsidRDefault="0080671D">
      <w:pPr>
        <w:pStyle w:val="a0"/>
        <w:rPr>
          <w:rFonts w:hint="cs"/>
          <w:rtl/>
        </w:rPr>
      </w:pPr>
      <w:r>
        <w:rPr>
          <w:rFonts w:hint="cs"/>
          <w:rtl/>
        </w:rPr>
        <w:t xml:space="preserve">אנחנו נעבור להצבעה. </w:t>
      </w:r>
      <w:r>
        <w:rPr>
          <w:rFonts w:hint="cs"/>
          <w:rtl/>
        </w:rPr>
        <w:t xml:space="preserve">קודם כול, נצביע על </w:t>
      </w:r>
      <w:bookmarkStart w:id="254" w:name="CS28375FI0028375T23_06_2004_14_33_07"/>
      <w:bookmarkEnd w:id="254"/>
      <w:r>
        <w:rPr>
          <w:rtl/>
        </w:rPr>
        <w:t>הצעת חוק להסדרת הפיקוח על הכלבים (תיקון – כלבי</w:t>
      </w:r>
      <w:r>
        <w:rPr>
          <w:rFonts w:hint="cs"/>
          <w:rtl/>
        </w:rPr>
        <w:t xml:space="preserve">ם </w:t>
      </w:r>
      <w:r>
        <w:rPr>
          <w:rtl/>
        </w:rPr>
        <w:t>מגזע מסוכן), התשס"ד-2004</w:t>
      </w:r>
      <w:r>
        <w:rPr>
          <w:rFonts w:hint="cs"/>
          <w:rtl/>
        </w:rPr>
        <w:t>,</w:t>
      </w:r>
      <w:r>
        <w:rPr>
          <w:rtl/>
        </w:rPr>
        <w:t xml:space="preserve">  של ח</w:t>
      </w:r>
      <w:r>
        <w:rPr>
          <w:rFonts w:hint="cs"/>
          <w:rtl/>
        </w:rPr>
        <w:t xml:space="preserve">בר הכנסת גדעון </w:t>
      </w:r>
      <w:r>
        <w:rPr>
          <w:rtl/>
        </w:rPr>
        <w:t>סער</w:t>
      </w:r>
      <w:r>
        <w:rPr>
          <w:rFonts w:hint="cs"/>
          <w:rtl/>
        </w:rPr>
        <w:t>.</w:t>
      </w:r>
    </w:p>
    <w:p w14:paraId="6A7E696E" w14:textId="77777777" w:rsidR="00000000" w:rsidRDefault="0080671D">
      <w:pPr>
        <w:pStyle w:val="a0"/>
        <w:rPr>
          <w:rFonts w:hint="cs"/>
          <w:rtl/>
        </w:rPr>
      </w:pPr>
    </w:p>
    <w:p w14:paraId="0E9F9733" w14:textId="77777777" w:rsidR="00000000" w:rsidRDefault="0080671D">
      <w:pPr>
        <w:pStyle w:val="af0"/>
        <w:rPr>
          <w:rtl/>
        </w:rPr>
      </w:pPr>
      <w:r>
        <w:rPr>
          <w:rFonts w:hint="eastAsia"/>
          <w:rtl/>
        </w:rPr>
        <w:t>נסים</w:t>
      </w:r>
      <w:r>
        <w:rPr>
          <w:rtl/>
        </w:rPr>
        <w:t xml:space="preserve"> זאב (ש"ס):</w:t>
      </w:r>
    </w:p>
    <w:p w14:paraId="1B784B22" w14:textId="77777777" w:rsidR="00000000" w:rsidRDefault="0080671D">
      <w:pPr>
        <w:pStyle w:val="a0"/>
        <w:rPr>
          <w:rFonts w:hint="cs"/>
          <w:rtl/>
        </w:rPr>
      </w:pPr>
    </w:p>
    <w:p w14:paraId="70E71564" w14:textId="77777777" w:rsidR="00000000" w:rsidRDefault="0080671D">
      <w:pPr>
        <w:pStyle w:val="a0"/>
        <w:rPr>
          <w:rFonts w:hint="cs"/>
          <w:rtl/>
        </w:rPr>
      </w:pPr>
      <w:r>
        <w:rPr>
          <w:rFonts w:hint="cs"/>
          <w:rtl/>
        </w:rPr>
        <w:t>אני מציע הצעת חוק שצריך לחסל כל כלב שנושך.</w:t>
      </w:r>
    </w:p>
    <w:p w14:paraId="6C2C8673" w14:textId="77777777" w:rsidR="00000000" w:rsidRDefault="0080671D">
      <w:pPr>
        <w:pStyle w:val="a2"/>
        <w:rPr>
          <w:rFonts w:hint="cs"/>
          <w:b w:val="0"/>
          <w:bCs w:val="0"/>
          <w:sz w:val="22"/>
          <w:szCs w:val="22"/>
          <w:u w:val="none"/>
          <w:rtl/>
        </w:rPr>
      </w:pPr>
    </w:p>
    <w:p w14:paraId="032EE3FD" w14:textId="77777777" w:rsidR="00000000" w:rsidRDefault="0080671D">
      <w:pPr>
        <w:pStyle w:val="a0"/>
        <w:rPr>
          <w:rFonts w:hint="cs"/>
          <w:rtl/>
        </w:rPr>
      </w:pPr>
    </w:p>
    <w:p w14:paraId="38ED1E47" w14:textId="77777777" w:rsidR="00000000" w:rsidRDefault="0080671D">
      <w:pPr>
        <w:pStyle w:val="ab"/>
        <w:bidi/>
        <w:rPr>
          <w:rFonts w:hint="cs"/>
          <w:rtl/>
        </w:rPr>
      </w:pPr>
      <w:r>
        <w:rPr>
          <w:rFonts w:hint="cs"/>
          <w:rtl/>
        </w:rPr>
        <w:t>הצבעה מס' 6</w:t>
      </w:r>
    </w:p>
    <w:p w14:paraId="7BAF5A91" w14:textId="77777777" w:rsidR="00000000" w:rsidRDefault="0080671D">
      <w:pPr>
        <w:pStyle w:val="a0"/>
        <w:rPr>
          <w:rFonts w:hint="cs"/>
          <w:rtl/>
        </w:rPr>
      </w:pPr>
    </w:p>
    <w:p w14:paraId="1132562E" w14:textId="77777777" w:rsidR="00000000" w:rsidRDefault="0080671D">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41</w:t>
      </w:r>
    </w:p>
    <w:p w14:paraId="5320CC98" w14:textId="77777777" w:rsidR="00000000" w:rsidRDefault="0080671D">
      <w:pPr>
        <w:pStyle w:val="ac"/>
        <w:bidi/>
        <w:rPr>
          <w:rFonts w:hint="cs"/>
          <w:rtl/>
        </w:rPr>
      </w:pPr>
      <w:r>
        <w:rPr>
          <w:rFonts w:hint="cs"/>
          <w:rtl/>
        </w:rPr>
        <w:t>בעד ההצ</w:t>
      </w:r>
      <w:r>
        <w:rPr>
          <w:rFonts w:hint="cs"/>
          <w:rtl/>
        </w:rPr>
        <w:t xml:space="preserve">עה להסיר מסדר-היום את הצעת החוק </w:t>
      </w:r>
      <w:r>
        <w:rPr>
          <w:rtl/>
        </w:rPr>
        <w:t>–</w:t>
      </w:r>
      <w:r>
        <w:rPr>
          <w:rFonts w:hint="cs"/>
          <w:rtl/>
        </w:rPr>
        <w:t xml:space="preserve">  3</w:t>
      </w:r>
    </w:p>
    <w:p w14:paraId="2C55D1AA" w14:textId="77777777" w:rsidR="00000000" w:rsidRDefault="0080671D">
      <w:pPr>
        <w:pStyle w:val="ac"/>
        <w:bidi/>
        <w:rPr>
          <w:rFonts w:hint="cs"/>
          <w:rtl/>
        </w:rPr>
      </w:pPr>
      <w:r>
        <w:rPr>
          <w:rFonts w:hint="cs"/>
          <w:rtl/>
        </w:rPr>
        <w:t xml:space="preserve">נמנעים </w:t>
      </w:r>
      <w:r>
        <w:rPr>
          <w:rtl/>
        </w:rPr>
        <w:t>–</w:t>
      </w:r>
      <w:r>
        <w:rPr>
          <w:rFonts w:hint="cs"/>
          <w:rtl/>
        </w:rPr>
        <w:t xml:space="preserve"> 4</w:t>
      </w:r>
    </w:p>
    <w:p w14:paraId="7359368E" w14:textId="77777777" w:rsidR="00000000" w:rsidRDefault="0080671D">
      <w:pPr>
        <w:pStyle w:val="ad"/>
        <w:bidi/>
        <w:rPr>
          <w:rFonts w:hint="cs"/>
          <w:rtl/>
        </w:rPr>
      </w:pPr>
      <w:r>
        <w:rPr>
          <w:rFonts w:hint="cs"/>
          <w:rtl/>
        </w:rPr>
        <w:t xml:space="preserve">ההצעה להעביר את </w:t>
      </w:r>
      <w:r>
        <w:rPr>
          <w:rtl/>
        </w:rPr>
        <w:t>הצעת חוק להסדרת הפיקוח על כלבים (תיקון – כלבי</w:t>
      </w:r>
      <w:r>
        <w:rPr>
          <w:rFonts w:hint="cs"/>
          <w:rtl/>
        </w:rPr>
        <w:t xml:space="preserve">ם </w:t>
      </w:r>
      <w:r>
        <w:rPr>
          <w:rtl/>
        </w:rPr>
        <w:t xml:space="preserve">מגזע מסוכן), </w:t>
      </w:r>
    </w:p>
    <w:p w14:paraId="408ED095" w14:textId="77777777" w:rsidR="00000000" w:rsidRDefault="0080671D">
      <w:pPr>
        <w:pStyle w:val="ad"/>
        <w:bidi/>
        <w:rPr>
          <w:rtl/>
        </w:rPr>
      </w:pPr>
      <w:r>
        <w:rPr>
          <w:rtl/>
        </w:rPr>
        <w:t>התשס"ד-2004</w:t>
      </w:r>
      <w:r>
        <w:rPr>
          <w:rFonts w:hint="cs"/>
          <w:rtl/>
        </w:rPr>
        <w:t>,</w:t>
      </w:r>
      <w:r>
        <w:rPr>
          <w:rtl/>
        </w:rPr>
        <w:t xml:space="preserve"> </w:t>
      </w:r>
      <w:r>
        <w:rPr>
          <w:rFonts w:hint="cs"/>
          <w:rtl/>
        </w:rPr>
        <w:t>לדיון מוקדם בוועדת הכלכלה נתקבלה.</w:t>
      </w:r>
      <w:r>
        <w:rPr>
          <w:rtl/>
        </w:rPr>
        <w:t xml:space="preserve"> </w:t>
      </w:r>
    </w:p>
    <w:p w14:paraId="41E4CCA7" w14:textId="77777777" w:rsidR="00000000" w:rsidRDefault="0080671D">
      <w:pPr>
        <w:pStyle w:val="-0"/>
        <w:rPr>
          <w:rFonts w:hint="cs"/>
          <w:rtl/>
        </w:rPr>
      </w:pPr>
    </w:p>
    <w:p w14:paraId="018C0B6C" w14:textId="77777777" w:rsidR="00000000" w:rsidRDefault="0080671D">
      <w:pPr>
        <w:pStyle w:val="af1"/>
        <w:rPr>
          <w:rtl/>
        </w:rPr>
      </w:pPr>
      <w:r>
        <w:rPr>
          <w:rtl/>
        </w:rPr>
        <w:t>היו"ר יולי-יואל אדלשטיין:</w:t>
      </w:r>
    </w:p>
    <w:p w14:paraId="749EDF29" w14:textId="77777777" w:rsidR="00000000" w:rsidRDefault="0080671D">
      <w:pPr>
        <w:pStyle w:val="a0"/>
        <w:rPr>
          <w:rtl/>
        </w:rPr>
      </w:pPr>
    </w:p>
    <w:p w14:paraId="0DE41931" w14:textId="77777777" w:rsidR="00000000" w:rsidRDefault="0080671D">
      <w:pPr>
        <w:pStyle w:val="a0"/>
        <w:rPr>
          <w:rFonts w:hint="cs"/>
          <w:rtl/>
        </w:rPr>
      </w:pPr>
      <w:r>
        <w:rPr>
          <w:rFonts w:hint="cs"/>
          <w:rtl/>
        </w:rPr>
        <w:t>41 בעד, לרבות יושב-ראש הכנסת, שלושה מתנגדים וארבעה נמנע</w:t>
      </w:r>
      <w:r>
        <w:rPr>
          <w:rFonts w:hint="cs"/>
          <w:rtl/>
        </w:rPr>
        <w:t xml:space="preserve">ים. הצעת החוק עברה, והיא תעבור להמשך הטיפול בה בוועדת הכלכלה של הכנסת. </w:t>
      </w:r>
    </w:p>
    <w:p w14:paraId="02A71E08" w14:textId="77777777" w:rsidR="00000000" w:rsidRDefault="0080671D">
      <w:pPr>
        <w:pStyle w:val="a0"/>
        <w:rPr>
          <w:rFonts w:hint="cs"/>
          <w:rtl/>
        </w:rPr>
      </w:pPr>
    </w:p>
    <w:p w14:paraId="6037D958" w14:textId="77777777" w:rsidR="00000000" w:rsidRDefault="0080671D">
      <w:pPr>
        <w:pStyle w:val="a0"/>
        <w:rPr>
          <w:rFonts w:hint="cs"/>
          <w:rtl/>
        </w:rPr>
      </w:pPr>
      <w:r>
        <w:rPr>
          <w:rFonts w:hint="cs"/>
          <w:rtl/>
        </w:rPr>
        <w:t xml:space="preserve">כעת נצביע על </w:t>
      </w:r>
      <w:r>
        <w:rPr>
          <w:rtl/>
        </w:rPr>
        <w:t>הצעת חוק להסדרת הפיקוח על כלבים (תיקון - איסור החזקת כלב מסוכן), התשס"ד-2004</w:t>
      </w:r>
      <w:r>
        <w:rPr>
          <w:rFonts w:hint="cs"/>
          <w:rtl/>
        </w:rPr>
        <w:t>,</w:t>
      </w:r>
      <w:r>
        <w:rPr>
          <w:rtl/>
        </w:rPr>
        <w:t xml:space="preserve"> של ח</w:t>
      </w:r>
      <w:r>
        <w:rPr>
          <w:rFonts w:hint="cs"/>
          <w:rtl/>
        </w:rPr>
        <w:t>בר הכנסת</w:t>
      </w:r>
      <w:r>
        <w:rPr>
          <w:rtl/>
        </w:rPr>
        <w:t xml:space="preserve"> גפני</w:t>
      </w:r>
      <w:r>
        <w:rPr>
          <w:rFonts w:hint="cs"/>
          <w:rtl/>
        </w:rPr>
        <w:t>.</w:t>
      </w:r>
    </w:p>
    <w:p w14:paraId="5999E6E7" w14:textId="77777777" w:rsidR="00000000" w:rsidRDefault="0080671D">
      <w:pPr>
        <w:pStyle w:val="a0"/>
        <w:rPr>
          <w:rFonts w:hint="cs"/>
          <w:rtl/>
        </w:rPr>
      </w:pPr>
    </w:p>
    <w:p w14:paraId="003C05E9" w14:textId="77777777" w:rsidR="00000000" w:rsidRDefault="0080671D">
      <w:pPr>
        <w:pStyle w:val="ab"/>
        <w:bidi/>
        <w:rPr>
          <w:rFonts w:hint="cs"/>
          <w:rtl/>
        </w:rPr>
      </w:pPr>
      <w:r>
        <w:rPr>
          <w:rFonts w:hint="cs"/>
          <w:rtl/>
        </w:rPr>
        <w:t>הצבעה מס' 7</w:t>
      </w:r>
    </w:p>
    <w:p w14:paraId="19BB74E4" w14:textId="77777777" w:rsidR="00000000" w:rsidRDefault="0080671D">
      <w:pPr>
        <w:pStyle w:val="a0"/>
        <w:rPr>
          <w:rFonts w:hint="cs"/>
          <w:rtl/>
        </w:rPr>
      </w:pPr>
    </w:p>
    <w:p w14:paraId="47801FFA" w14:textId="77777777" w:rsidR="00000000" w:rsidRDefault="0080671D">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37</w:t>
      </w:r>
    </w:p>
    <w:p w14:paraId="1957972A" w14:textId="77777777" w:rsidR="00000000" w:rsidRDefault="0080671D">
      <w:pPr>
        <w:pStyle w:val="ac"/>
        <w:bidi/>
        <w:rPr>
          <w:rFonts w:hint="cs"/>
          <w:rtl/>
        </w:rPr>
      </w:pPr>
      <w:r>
        <w:rPr>
          <w:rFonts w:hint="cs"/>
          <w:rtl/>
        </w:rPr>
        <w:t xml:space="preserve">בעד </w:t>
      </w:r>
      <w:r>
        <w:rPr>
          <w:rFonts w:hint="cs"/>
          <w:rtl/>
        </w:rPr>
        <w:t xml:space="preserve">ההצעה להסיר מסדר-היום את הצעת החוק </w:t>
      </w:r>
      <w:r>
        <w:rPr>
          <w:rtl/>
        </w:rPr>
        <w:t>–</w:t>
      </w:r>
      <w:r>
        <w:rPr>
          <w:rFonts w:hint="cs"/>
          <w:rtl/>
        </w:rPr>
        <w:t xml:space="preserve">  1</w:t>
      </w:r>
    </w:p>
    <w:p w14:paraId="504EEE0A" w14:textId="77777777" w:rsidR="00000000" w:rsidRDefault="0080671D">
      <w:pPr>
        <w:pStyle w:val="ac"/>
        <w:bidi/>
        <w:rPr>
          <w:rFonts w:hint="cs"/>
          <w:rtl/>
        </w:rPr>
      </w:pPr>
      <w:r>
        <w:rPr>
          <w:rFonts w:hint="cs"/>
          <w:rtl/>
        </w:rPr>
        <w:t xml:space="preserve">נמנעים </w:t>
      </w:r>
      <w:r>
        <w:rPr>
          <w:rtl/>
        </w:rPr>
        <w:t>–</w:t>
      </w:r>
      <w:r>
        <w:rPr>
          <w:rFonts w:hint="cs"/>
          <w:rtl/>
        </w:rPr>
        <w:t xml:space="preserve"> 6</w:t>
      </w:r>
    </w:p>
    <w:p w14:paraId="7F0ECFEB" w14:textId="77777777" w:rsidR="00000000" w:rsidRDefault="0080671D">
      <w:pPr>
        <w:pStyle w:val="ad"/>
        <w:bidi/>
        <w:rPr>
          <w:rtl/>
        </w:rPr>
      </w:pPr>
      <w:r>
        <w:rPr>
          <w:rFonts w:hint="cs"/>
          <w:rtl/>
        </w:rPr>
        <w:t xml:space="preserve">ההצעה להעביר את </w:t>
      </w:r>
      <w:r>
        <w:rPr>
          <w:rtl/>
        </w:rPr>
        <w:t xml:space="preserve">הצעת חוק להסדרת הפיקוח על כלבים (תיקון – </w:t>
      </w:r>
      <w:r>
        <w:rPr>
          <w:rFonts w:hint="cs"/>
          <w:rtl/>
        </w:rPr>
        <w:t>איסור החזקת כלב מסוכן</w:t>
      </w:r>
      <w:r>
        <w:rPr>
          <w:rtl/>
        </w:rPr>
        <w:t xml:space="preserve">), </w:t>
      </w:r>
      <w:r>
        <w:rPr>
          <w:rFonts w:hint="cs"/>
          <w:rtl/>
        </w:rPr>
        <w:br/>
      </w:r>
      <w:r>
        <w:rPr>
          <w:rtl/>
        </w:rPr>
        <w:t>התשס"ד-2004</w:t>
      </w:r>
      <w:r>
        <w:rPr>
          <w:rFonts w:hint="cs"/>
          <w:rtl/>
        </w:rPr>
        <w:t>,</w:t>
      </w:r>
      <w:r>
        <w:rPr>
          <w:rtl/>
        </w:rPr>
        <w:t xml:space="preserve"> </w:t>
      </w:r>
      <w:r>
        <w:rPr>
          <w:rFonts w:hint="cs"/>
          <w:rtl/>
        </w:rPr>
        <w:t>לדיון מוקדם בוועדת הכלכלה נתקבלה.</w:t>
      </w:r>
      <w:r>
        <w:rPr>
          <w:rtl/>
        </w:rPr>
        <w:t xml:space="preserve"> </w:t>
      </w:r>
    </w:p>
    <w:p w14:paraId="764B65DA" w14:textId="77777777" w:rsidR="00000000" w:rsidRDefault="0080671D">
      <w:pPr>
        <w:pStyle w:val="a2"/>
        <w:rPr>
          <w:rFonts w:hint="cs"/>
          <w:rtl/>
        </w:rPr>
      </w:pPr>
    </w:p>
    <w:p w14:paraId="458F4339" w14:textId="77777777" w:rsidR="00000000" w:rsidRDefault="0080671D">
      <w:pPr>
        <w:pStyle w:val="af1"/>
        <w:rPr>
          <w:rtl/>
        </w:rPr>
      </w:pPr>
      <w:r>
        <w:rPr>
          <w:rtl/>
        </w:rPr>
        <w:t>היו"ר יולי-יואל אדלשטיין:</w:t>
      </w:r>
    </w:p>
    <w:p w14:paraId="2412B242" w14:textId="77777777" w:rsidR="00000000" w:rsidRDefault="0080671D">
      <w:pPr>
        <w:pStyle w:val="a0"/>
        <w:rPr>
          <w:rtl/>
        </w:rPr>
      </w:pPr>
    </w:p>
    <w:p w14:paraId="7C4D4B90" w14:textId="77777777" w:rsidR="00000000" w:rsidRDefault="0080671D">
      <w:pPr>
        <w:pStyle w:val="a0"/>
        <w:rPr>
          <w:rFonts w:hint="cs"/>
          <w:rtl/>
        </w:rPr>
      </w:pPr>
      <w:r>
        <w:rPr>
          <w:rFonts w:hint="cs"/>
          <w:rtl/>
        </w:rPr>
        <w:t>37 בעד, מתנגד אחד ושישה נמנעים. אני קובע כי הצע</w:t>
      </w:r>
      <w:r>
        <w:rPr>
          <w:rFonts w:hint="cs"/>
          <w:rtl/>
        </w:rPr>
        <w:t>ת החוק של חבר הכנסת גפני עברה לוועדת הכלכלה.</w:t>
      </w:r>
      <w:bookmarkStart w:id="255" w:name="CS28377FI0028377T23_06_2004_14_42_39"/>
      <w:bookmarkEnd w:id="255"/>
    </w:p>
    <w:p w14:paraId="3C58DF5B" w14:textId="77777777" w:rsidR="00000000" w:rsidRDefault="0080671D">
      <w:pPr>
        <w:pStyle w:val="a0"/>
        <w:rPr>
          <w:rFonts w:hint="cs"/>
          <w:rtl/>
        </w:rPr>
      </w:pPr>
    </w:p>
    <w:p w14:paraId="387D6C44" w14:textId="77777777" w:rsidR="00000000" w:rsidRDefault="0080671D">
      <w:pPr>
        <w:pStyle w:val="af0"/>
        <w:rPr>
          <w:rtl/>
        </w:rPr>
      </w:pPr>
      <w:r>
        <w:rPr>
          <w:rtl/>
        </w:rPr>
        <w:t>מיכאל גורלובסקי (הליכוד):</w:t>
      </w:r>
    </w:p>
    <w:p w14:paraId="3EAF4E1C" w14:textId="77777777" w:rsidR="00000000" w:rsidRDefault="0080671D">
      <w:pPr>
        <w:pStyle w:val="a0"/>
        <w:rPr>
          <w:rtl/>
        </w:rPr>
      </w:pPr>
    </w:p>
    <w:p w14:paraId="6654671B" w14:textId="77777777" w:rsidR="00000000" w:rsidRDefault="0080671D">
      <w:pPr>
        <w:pStyle w:val="a0"/>
        <w:rPr>
          <w:rFonts w:hint="cs"/>
          <w:rtl/>
        </w:rPr>
      </w:pPr>
      <w:r>
        <w:rPr>
          <w:rFonts w:hint="cs"/>
          <w:rtl/>
        </w:rPr>
        <w:t>האם הפודל של פרס הוא חיה מסוכנת?</w:t>
      </w:r>
    </w:p>
    <w:p w14:paraId="4F0455F8" w14:textId="77777777" w:rsidR="00000000" w:rsidRDefault="0080671D">
      <w:pPr>
        <w:pStyle w:val="a0"/>
        <w:rPr>
          <w:rFonts w:hint="cs"/>
          <w:rtl/>
        </w:rPr>
      </w:pPr>
    </w:p>
    <w:p w14:paraId="7462D8CB" w14:textId="77777777" w:rsidR="00000000" w:rsidRDefault="0080671D">
      <w:pPr>
        <w:pStyle w:val="af1"/>
        <w:rPr>
          <w:rtl/>
        </w:rPr>
      </w:pPr>
      <w:r>
        <w:rPr>
          <w:rtl/>
        </w:rPr>
        <w:t>היו"ר יולי-יואל אדלשטיין:</w:t>
      </w:r>
    </w:p>
    <w:p w14:paraId="0F23CB73" w14:textId="77777777" w:rsidR="00000000" w:rsidRDefault="0080671D">
      <w:pPr>
        <w:pStyle w:val="a0"/>
        <w:rPr>
          <w:rtl/>
        </w:rPr>
      </w:pPr>
    </w:p>
    <w:p w14:paraId="6B40BD3D" w14:textId="77777777" w:rsidR="00000000" w:rsidRDefault="0080671D">
      <w:pPr>
        <w:pStyle w:val="a0"/>
        <w:rPr>
          <w:rtl/>
        </w:rPr>
      </w:pPr>
      <w:r>
        <w:rPr>
          <w:rFonts w:hint="cs"/>
          <w:rtl/>
        </w:rPr>
        <w:t xml:space="preserve">חבר כנסת אחד, שאז לא היה חבר כנסת, קבע פעם שיש פודלים שגוררים בולדוגים, אז כנראה שיש גם סכנה מחיות כאלה.  </w:t>
      </w:r>
      <w:r>
        <w:rPr>
          <w:rtl/>
        </w:rPr>
        <w:t xml:space="preserve"> </w:t>
      </w:r>
    </w:p>
    <w:p w14:paraId="2DA8AB6C" w14:textId="77777777" w:rsidR="00000000" w:rsidRDefault="0080671D">
      <w:pPr>
        <w:pStyle w:val="-0"/>
        <w:rPr>
          <w:rFonts w:hint="cs"/>
          <w:rtl/>
        </w:rPr>
      </w:pPr>
    </w:p>
    <w:p w14:paraId="3AC51531" w14:textId="77777777" w:rsidR="00000000" w:rsidRDefault="0080671D">
      <w:pPr>
        <w:pStyle w:val="a0"/>
        <w:rPr>
          <w:rFonts w:hint="cs"/>
          <w:rtl/>
        </w:rPr>
      </w:pPr>
    </w:p>
    <w:p w14:paraId="35CAD32A" w14:textId="77777777" w:rsidR="00000000" w:rsidRDefault="0080671D">
      <w:pPr>
        <w:pStyle w:val="a0"/>
        <w:rPr>
          <w:rFonts w:hint="cs"/>
          <w:rtl/>
        </w:rPr>
      </w:pPr>
    </w:p>
    <w:p w14:paraId="4113CE58" w14:textId="77777777" w:rsidR="00000000" w:rsidRDefault="0080671D">
      <w:pPr>
        <w:pStyle w:val="a0"/>
        <w:rPr>
          <w:rFonts w:hint="cs"/>
          <w:rtl/>
        </w:rPr>
      </w:pPr>
    </w:p>
    <w:p w14:paraId="2FDFE8E0" w14:textId="77777777" w:rsidR="00000000" w:rsidRDefault="0080671D">
      <w:pPr>
        <w:pStyle w:val="a2"/>
        <w:rPr>
          <w:rFonts w:hint="cs"/>
          <w:rtl/>
        </w:rPr>
      </w:pPr>
      <w:bookmarkStart w:id="256" w:name="CS28378FI0028378T23_06_2004_14_52_16"/>
      <w:bookmarkStart w:id="257" w:name="_Toc101171360"/>
      <w:bookmarkEnd w:id="256"/>
      <w:r>
        <w:rPr>
          <w:rtl/>
        </w:rPr>
        <w:t>הצעת חוק ס</w:t>
      </w:r>
      <w:r>
        <w:rPr>
          <w:rtl/>
        </w:rPr>
        <w:t>דר הדין הפלילי (תיקון - הגשת כתב</w:t>
      </w:r>
      <w:r>
        <w:rPr>
          <w:rFonts w:hint="cs"/>
          <w:rtl/>
        </w:rPr>
        <w:t>-</w:t>
      </w:r>
      <w:r>
        <w:rPr>
          <w:rtl/>
        </w:rPr>
        <w:t xml:space="preserve">אישום </w:t>
      </w:r>
      <w:r>
        <w:rPr>
          <w:rFonts w:hint="cs"/>
          <w:rtl/>
        </w:rPr>
        <w:br/>
      </w:r>
      <w:r>
        <w:rPr>
          <w:rtl/>
        </w:rPr>
        <w:t>כנגד איש ציבור), התשס"ג-2003</w:t>
      </w:r>
      <w:bookmarkEnd w:id="257"/>
      <w:r>
        <w:rPr>
          <w:rtl/>
        </w:rPr>
        <w:t xml:space="preserve"> </w:t>
      </w:r>
    </w:p>
    <w:p w14:paraId="3BF5AA39" w14:textId="77777777" w:rsidR="00000000" w:rsidRDefault="0080671D">
      <w:pPr>
        <w:pStyle w:val="a0"/>
        <w:rPr>
          <w:rFonts w:hint="cs"/>
          <w:rtl/>
        </w:rPr>
      </w:pPr>
      <w:r>
        <w:rPr>
          <w:rtl/>
        </w:rPr>
        <w:t>[נספחות.]</w:t>
      </w:r>
    </w:p>
    <w:p w14:paraId="5A90262C" w14:textId="77777777" w:rsidR="00000000" w:rsidRDefault="0080671D">
      <w:pPr>
        <w:pStyle w:val="-0"/>
        <w:rPr>
          <w:rFonts w:hint="cs"/>
          <w:rtl/>
        </w:rPr>
      </w:pPr>
      <w:r>
        <w:rPr>
          <w:rFonts w:hint="cs"/>
          <w:rtl/>
        </w:rPr>
        <w:t xml:space="preserve">(הצעת חבר הכנסת רוני </w:t>
      </w:r>
      <w:r>
        <w:rPr>
          <w:rtl/>
        </w:rPr>
        <w:t>בר-און</w:t>
      </w:r>
      <w:r>
        <w:rPr>
          <w:rFonts w:hint="cs"/>
          <w:rtl/>
        </w:rPr>
        <w:t>)</w:t>
      </w:r>
    </w:p>
    <w:p w14:paraId="67153B2D" w14:textId="77777777" w:rsidR="00000000" w:rsidRDefault="0080671D">
      <w:pPr>
        <w:pStyle w:val="af1"/>
        <w:rPr>
          <w:rFonts w:hint="cs"/>
          <w:rtl/>
        </w:rPr>
      </w:pPr>
    </w:p>
    <w:p w14:paraId="348C1B58" w14:textId="77777777" w:rsidR="00000000" w:rsidRDefault="0080671D">
      <w:pPr>
        <w:pStyle w:val="af1"/>
        <w:rPr>
          <w:rtl/>
        </w:rPr>
      </w:pPr>
      <w:r>
        <w:rPr>
          <w:rtl/>
        </w:rPr>
        <w:t>היו"ר יולי-יואל אדלשטיין:</w:t>
      </w:r>
    </w:p>
    <w:p w14:paraId="7E01CB51" w14:textId="77777777" w:rsidR="00000000" w:rsidRDefault="0080671D">
      <w:pPr>
        <w:pStyle w:val="a0"/>
        <w:rPr>
          <w:rtl/>
        </w:rPr>
      </w:pPr>
    </w:p>
    <w:p w14:paraId="25E1E627" w14:textId="77777777" w:rsidR="00000000" w:rsidRDefault="0080671D">
      <w:pPr>
        <w:pStyle w:val="a0"/>
        <w:rPr>
          <w:rFonts w:hint="cs"/>
          <w:rtl/>
        </w:rPr>
      </w:pPr>
      <w:r>
        <w:rPr>
          <w:rFonts w:hint="cs"/>
          <w:rtl/>
        </w:rPr>
        <w:t xml:space="preserve">אנחנו עוברים לנושא הבא: </w:t>
      </w:r>
      <w:r>
        <w:rPr>
          <w:rtl/>
        </w:rPr>
        <w:t>הצעת חוק סדר הדין הפלילי (תיקון - הגשת כתב</w:t>
      </w:r>
      <w:r>
        <w:rPr>
          <w:rFonts w:hint="cs"/>
          <w:rtl/>
        </w:rPr>
        <w:t>-</w:t>
      </w:r>
      <w:r>
        <w:rPr>
          <w:rtl/>
        </w:rPr>
        <w:t>אישום כנגד איש ציבור), התשס"ג-</w:t>
      </w:r>
      <w:r>
        <w:rPr>
          <w:rFonts w:hint="cs"/>
          <w:rtl/>
        </w:rPr>
        <w:t xml:space="preserve">2003, שמספרה פ/888, </w:t>
      </w:r>
      <w:r>
        <w:rPr>
          <w:rtl/>
        </w:rPr>
        <w:t>של</w:t>
      </w:r>
      <w:r>
        <w:rPr>
          <w:rtl/>
        </w:rPr>
        <w:t xml:space="preserve"> ח</w:t>
      </w:r>
      <w:r>
        <w:rPr>
          <w:rFonts w:hint="cs"/>
          <w:rtl/>
        </w:rPr>
        <w:t>בר הכנסת</w:t>
      </w:r>
      <w:r>
        <w:rPr>
          <w:rtl/>
        </w:rPr>
        <w:t xml:space="preserve"> </w:t>
      </w:r>
      <w:r>
        <w:rPr>
          <w:rFonts w:hint="cs"/>
          <w:rtl/>
        </w:rPr>
        <w:t xml:space="preserve">רוני </w:t>
      </w:r>
      <w:r>
        <w:rPr>
          <w:rtl/>
        </w:rPr>
        <w:t>בר-און</w:t>
      </w:r>
      <w:r>
        <w:rPr>
          <w:rFonts w:hint="cs"/>
          <w:rtl/>
        </w:rPr>
        <w:t xml:space="preserve">. </w:t>
      </w:r>
      <w:r>
        <w:rPr>
          <w:rtl/>
        </w:rPr>
        <w:t>הנמקה מהמקום</w:t>
      </w:r>
      <w:r>
        <w:rPr>
          <w:rFonts w:hint="cs"/>
          <w:rtl/>
        </w:rPr>
        <w:t>. ישיב שר המשפטים.</w:t>
      </w:r>
    </w:p>
    <w:p w14:paraId="6647263B" w14:textId="77777777" w:rsidR="00000000" w:rsidRDefault="0080671D">
      <w:pPr>
        <w:pStyle w:val="a2"/>
        <w:jc w:val="both"/>
        <w:rPr>
          <w:rFonts w:hint="cs"/>
          <w:b w:val="0"/>
          <w:bCs w:val="0"/>
          <w:sz w:val="22"/>
          <w:szCs w:val="22"/>
          <w:u w:val="none"/>
          <w:rtl/>
        </w:rPr>
      </w:pPr>
    </w:p>
    <w:p w14:paraId="52928AE3" w14:textId="77777777" w:rsidR="00000000" w:rsidRDefault="0080671D">
      <w:pPr>
        <w:pStyle w:val="a"/>
        <w:rPr>
          <w:rtl/>
        </w:rPr>
      </w:pPr>
      <w:bookmarkStart w:id="258" w:name="FS000000552T23_06_2004_14_54_58"/>
      <w:bookmarkStart w:id="259" w:name="FS000001038T23_06_2004_14_55_16"/>
      <w:bookmarkStart w:id="260" w:name="_Toc101171361"/>
      <w:bookmarkEnd w:id="258"/>
      <w:bookmarkEnd w:id="259"/>
      <w:r>
        <w:rPr>
          <w:rFonts w:hint="eastAsia"/>
          <w:rtl/>
        </w:rPr>
        <w:t>רוני</w:t>
      </w:r>
      <w:r>
        <w:rPr>
          <w:rtl/>
        </w:rPr>
        <w:t xml:space="preserve"> בר-און (הליכוד):</w:t>
      </w:r>
      <w:bookmarkEnd w:id="260"/>
    </w:p>
    <w:p w14:paraId="5AE6FE0E" w14:textId="77777777" w:rsidR="00000000" w:rsidRDefault="0080671D">
      <w:pPr>
        <w:pStyle w:val="a0"/>
        <w:rPr>
          <w:rFonts w:hint="cs"/>
          <w:rtl/>
        </w:rPr>
      </w:pPr>
    </w:p>
    <w:p w14:paraId="6AAD45E3" w14:textId="77777777" w:rsidR="00000000" w:rsidRDefault="0080671D">
      <w:pPr>
        <w:pStyle w:val="a0"/>
        <w:rPr>
          <w:rFonts w:hint="cs"/>
          <w:rtl/>
        </w:rPr>
      </w:pPr>
      <w:r>
        <w:rPr>
          <w:rFonts w:hint="cs"/>
          <w:rtl/>
        </w:rPr>
        <w:t>אדוני היושב-ראש, אדוני השר, אני מבקש את תמיכת חברי הכנסת בהצעת החוק הזאת שהגשתי לפני שנה ושבוע. אני רוצה לחשוב שאם ההצעה היתה מתקבלת אז, וההחלטה בעניינו של ראש הממשלה היתה נופלת</w:t>
      </w:r>
      <w:r>
        <w:rPr>
          <w:rFonts w:hint="cs"/>
          <w:rtl/>
        </w:rPr>
        <w:t xml:space="preserve"> על-ידי שופט חוקר או ועדה ציבורית, זה לא היה מונע מחבר הכנסת שריד לעתור לבג</w:t>
      </w:r>
      <w:r>
        <w:rPr>
          <w:rtl/>
        </w:rPr>
        <w:t>"</w:t>
      </w:r>
      <w:r>
        <w:rPr>
          <w:rFonts w:hint="cs"/>
          <w:rtl/>
        </w:rPr>
        <w:t>ץ כנגד ההחלטה, או מהאגודה לזכויות האזרח ומהתנועה לאיכות השלטון, אבל זה היה מונע את הפיאסקו הנורא של העימות ארבל--מזוז.</w:t>
      </w:r>
    </w:p>
    <w:p w14:paraId="145EF766" w14:textId="77777777" w:rsidR="00000000" w:rsidRDefault="0080671D">
      <w:pPr>
        <w:pStyle w:val="a0"/>
        <w:rPr>
          <w:rFonts w:hint="cs"/>
          <w:rtl/>
        </w:rPr>
      </w:pPr>
    </w:p>
    <w:p w14:paraId="1A45C70B" w14:textId="77777777" w:rsidR="00000000" w:rsidRDefault="0080671D">
      <w:pPr>
        <w:pStyle w:val="a0"/>
        <w:rPr>
          <w:rFonts w:hint="cs"/>
          <w:rtl/>
        </w:rPr>
      </w:pPr>
      <w:r>
        <w:rPr>
          <w:rFonts w:hint="cs"/>
          <w:rtl/>
        </w:rPr>
        <w:t xml:space="preserve">ההצעה אומרת, שאת ההחלטה בעניין הגשת כתב-אישום נגד איש ציבור </w:t>
      </w:r>
      <w:r>
        <w:rPr>
          <w:rFonts w:hint="cs"/>
          <w:rtl/>
        </w:rPr>
        <w:t>נעביר לשופט חוקר או לוועדה המקבילה ל-</w:t>
      </w:r>
      <w:r>
        <w:t>grand jury</w:t>
      </w:r>
      <w:r>
        <w:rPr>
          <w:rFonts w:hint="cs"/>
          <w:rtl/>
        </w:rPr>
        <w:t>, ולאחר שהם יבדקו בדיקה פרלימינרית את חומר הראיות, הם יחליטו אם יש מקום להגיש כתב-אישום. אין בעניין הזה פגיעה בשוויון, משום שאני מגדיר איש ציבור בהצעה, כמי שזכאי לשימוע טרם הגשת כתב-אישום, על-פי הנחיות היועץ ה</w:t>
      </w:r>
      <w:r>
        <w:rPr>
          <w:rFonts w:hint="cs"/>
          <w:rtl/>
        </w:rPr>
        <w:t>משפטי לממשלה דהיום. כלומר, אם יש מיוחסים, ולמרבית הצער יש מיוחסים, בהנחיות היועץ המשפטי לממשלה, נעתיק את המיוחסים האלה לזכות שבעניינם יכריע איש ציבור.</w:t>
      </w:r>
    </w:p>
    <w:p w14:paraId="01F1B350" w14:textId="77777777" w:rsidR="00000000" w:rsidRDefault="0080671D">
      <w:pPr>
        <w:pStyle w:val="a0"/>
        <w:rPr>
          <w:rFonts w:hint="cs"/>
          <w:rtl/>
        </w:rPr>
      </w:pPr>
    </w:p>
    <w:p w14:paraId="3078AE06" w14:textId="77777777" w:rsidR="00000000" w:rsidRDefault="0080671D">
      <w:pPr>
        <w:pStyle w:val="a0"/>
        <w:rPr>
          <w:rFonts w:hint="cs"/>
          <w:rtl/>
        </w:rPr>
      </w:pPr>
      <w:r>
        <w:rPr>
          <w:rFonts w:hint="cs"/>
          <w:rtl/>
        </w:rPr>
        <w:t>כולנו זוכרים את שורת ההעמדות לדין שהיו במקומותינו, שנקבע לגביהן שלא היה מקום להעמדה לדין, ואף אחד לא יכו</w:t>
      </w:r>
      <w:r>
        <w:rPr>
          <w:rFonts w:hint="cs"/>
          <w:rtl/>
        </w:rPr>
        <w:t xml:space="preserve">ל היה לומר את האמת - בוודאי לא פרקליטי מדינה או יועצים משפטיים - שהלחץ הציבורי, של התקשורת בעיקר, הוא זה שגרם למצב שבו יוצאים זכאים, ואז צריך לומר בבית-המשפט העליון - פרקליטי מדינה אומרים שהיה ליקוי מאורות בבית-המשפט העליון, והרי זו בוודאי תוצאה פסולה. </w:t>
      </w:r>
    </w:p>
    <w:p w14:paraId="20B8EB3C" w14:textId="77777777" w:rsidR="00000000" w:rsidRDefault="0080671D">
      <w:pPr>
        <w:pStyle w:val="a0"/>
        <w:rPr>
          <w:rFonts w:hint="cs"/>
          <w:rtl/>
        </w:rPr>
      </w:pPr>
    </w:p>
    <w:p w14:paraId="7125191D" w14:textId="77777777" w:rsidR="00000000" w:rsidRDefault="0080671D">
      <w:pPr>
        <w:pStyle w:val="a0"/>
        <w:rPr>
          <w:rFonts w:hint="cs"/>
          <w:rtl/>
        </w:rPr>
      </w:pPr>
      <w:r>
        <w:rPr>
          <w:rFonts w:hint="cs"/>
          <w:rtl/>
        </w:rPr>
        <w:t>א</w:t>
      </w:r>
      <w:r>
        <w:rPr>
          <w:rFonts w:hint="cs"/>
          <w:rtl/>
        </w:rPr>
        <w:t>ני מודה לשר המשפטים, שבעקבות היוזמה שנשמעה מפיו של היועץ המשפטי לממשלה מזוז, בחודש האחרון, על הצעה דומה, ומפי יהושע רזניק, שהיה מנהל המחלקה הפלילית, המשנה לפרקליטת המדינה, והתבטא בכנס פרקליטים באילת, ואמר כי זה נכון לעשות במקרים מסוימים. אני חושב שזו תזוזה</w:t>
      </w:r>
      <w:r>
        <w:rPr>
          <w:rFonts w:hint="cs"/>
          <w:rtl/>
        </w:rPr>
        <w:t xml:space="preserve"> בכיוון הנכון. הבטחתי לשר המשפטים, ואני אקיים, שלאחר שהחוק יעבור בקריאה טרומית, את הכנתו נעשה יחד, בהתאם למה שמתגבש על-פי יוזמת מזוז, ואם לא תהיה יוזמת מזוז, אני לא אעמוד על כך שהחוק ימשיך הלאה. </w:t>
      </w:r>
    </w:p>
    <w:p w14:paraId="37414FD8" w14:textId="77777777" w:rsidR="00000000" w:rsidRDefault="0080671D">
      <w:pPr>
        <w:pStyle w:val="a0"/>
        <w:rPr>
          <w:rFonts w:hint="cs"/>
          <w:rtl/>
        </w:rPr>
      </w:pPr>
    </w:p>
    <w:p w14:paraId="5FA0D0EE" w14:textId="77777777" w:rsidR="00000000" w:rsidRDefault="0080671D">
      <w:pPr>
        <w:pStyle w:val="af0"/>
        <w:rPr>
          <w:rtl/>
        </w:rPr>
      </w:pPr>
      <w:r>
        <w:rPr>
          <w:rFonts w:hint="eastAsia"/>
          <w:rtl/>
        </w:rPr>
        <w:t>שר</w:t>
      </w:r>
      <w:r>
        <w:rPr>
          <w:rtl/>
        </w:rPr>
        <w:t xml:space="preserve"> המשפטים יוסף לפיד:</w:t>
      </w:r>
    </w:p>
    <w:p w14:paraId="377C34E5" w14:textId="77777777" w:rsidR="00000000" w:rsidRDefault="0080671D">
      <w:pPr>
        <w:pStyle w:val="a0"/>
        <w:rPr>
          <w:rFonts w:hint="cs"/>
          <w:rtl/>
        </w:rPr>
      </w:pPr>
    </w:p>
    <w:p w14:paraId="33060764" w14:textId="77777777" w:rsidR="00000000" w:rsidRDefault="0080671D">
      <w:pPr>
        <w:pStyle w:val="a0"/>
        <w:rPr>
          <w:rFonts w:hint="cs"/>
          <w:rtl/>
        </w:rPr>
      </w:pPr>
      <w:r>
        <w:rPr>
          <w:rFonts w:hint="cs"/>
          <w:rtl/>
        </w:rPr>
        <w:t>תדבר על מצב שאנו נחליט למשוך את הרעי</w:t>
      </w:r>
      <w:r>
        <w:rPr>
          <w:rFonts w:hint="cs"/>
          <w:rtl/>
        </w:rPr>
        <w:t>ון.</w:t>
      </w:r>
    </w:p>
    <w:p w14:paraId="095644C6" w14:textId="77777777" w:rsidR="00000000" w:rsidRDefault="0080671D">
      <w:pPr>
        <w:pStyle w:val="a0"/>
        <w:rPr>
          <w:rFonts w:hint="cs"/>
          <w:rtl/>
        </w:rPr>
      </w:pPr>
    </w:p>
    <w:p w14:paraId="4D99114F" w14:textId="77777777" w:rsidR="00000000" w:rsidRDefault="0080671D">
      <w:pPr>
        <w:pStyle w:val="-"/>
        <w:rPr>
          <w:rtl/>
        </w:rPr>
      </w:pPr>
      <w:bookmarkStart w:id="261" w:name="FS000001038T23_06_2004_15_09_11C"/>
      <w:bookmarkEnd w:id="261"/>
      <w:r>
        <w:rPr>
          <w:rtl/>
        </w:rPr>
        <w:t>רוני בר-און (הליכוד):</w:t>
      </w:r>
    </w:p>
    <w:p w14:paraId="0439D214" w14:textId="77777777" w:rsidR="00000000" w:rsidRDefault="0080671D">
      <w:pPr>
        <w:pStyle w:val="a0"/>
        <w:rPr>
          <w:rtl/>
        </w:rPr>
      </w:pPr>
    </w:p>
    <w:p w14:paraId="393CFC98" w14:textId="77777777" w:rsidR="00000000" w:rsidRDefault="0080671D">
      <w:pPr>
        <w:pStyle w:val="a0"/>
        <w:rPr>
          <w:rFonts w:hint="cs"/>
          <w:rtl/>
        </w:rPr>
      </w:pPr>
      <w:r>
        <w:rPr>
          <w:rFonts w:hint="cs"/>
          <w:rtl/>
        </w:rPr>
        <w:t>אמרתי, שאם יוזמת מזוז לא תקום ותמות, אני לא אעמוד על המשך הקיום. אני לא רוצה לעשות את זה שלא על דעת האחראים להעמדה לדין או לתביעה הכללית במדינת ישראל.</w:t>
      </w:r>
    </w:p>
    <w:p w14:paraId="73B316F3" w14:textId="77777777" w:rsidR="00000000" w:rsidRDefault="0080671D">
      <w:pPr>
        <w:pStyle w:val="a0"/>
        <w:rPr>
          <w:rFonts w:hint="cs"/>
          <w:rtl/>
        </w:rPr>
      </w:pPr>
    </w:p>
    <w:p w14:paraId="38847046" w14:textId="77777777" w:rsidR="00000000" w:rsidRDefault="0080671D">
      <w:pPr>
        <w:pStyle w:val="af0"/>
        <w:rPr>
          <w:rtl/>
        </w:rPr>
      </w:pPr>
      <w:r>
        <w:rPr>
          <w:rFonts w:hint="eastAsia"/>
          <w:rtl/>
        </w:rPr>
        <w:t>שר</w:t>
      </w:r>
      <w:r>
        <w:rPr>
          <w:rtl/>
        </w:rPr>
        <w:t xml:space="preserve"> המשפטים יוסף לפיד:</w:t>
      </w:r>
    </w:p>
    <w:p w14:paraId="4BD3FAFB" w14:textId="77777777" w:rsidR="00000000" w:rsidRDefault="0080671D">
      <w:pPr>
        <w:pStyle w:val="a0"/>
        <w:rPr>
          <w:rFonts w:hint="cs"/>
          <w:rtl/>
        </w:rPr>
      </w:pPr>
    </w:p>
    <w:p w14:paraId="1E5048F3" w14:textId="77777777" w:rsidR="00000000" w:rsidRDefault="0080671D">
      <w:pPr>
        <w:pStyle w:val="a0"/>
        <w:rPr>
          <w:rFonts w:hint="cs"/>
          <w:rtl/>
        </w:rPr>
      </w:pPr>
      <w:r>
        <w:rPr>
          <w:rFonts w:hint="cs"/>
          <w:rtl/>
        </w:rPr>
        <w:t>אני רוצה שתגיד, שאם אנחנו נחליט שלא, אתה תמשוך את ההצ</w:t>
      </w:r>
      <w:r>
        <w:rPr>
          <w:rFonts w:hint="cs"/>
          <w:rtl/>
        </w:rPr>
        <w:t>עה.</w:t>
      </w:r>
    </w:p>
    <w:p w14:paraId="090B5CFC" w14:textId="77777777" w:rsidR="00000000" w:rsidRDefault="0080671D">
      <w:pPr>
        <w:pStyle w:val="a0"/>
        <w:rPr>
          <w:rFonts w:hint="cs"/>
          <w:rtl/>
        </w:rPr>
      </w:pPr>
    </w:p>
    <w:p w14:paraId="13FAE6B2" w14:textId="77777777" w:rsidR="00000000" w:rsidRDefault="0080671D">
      <w:pPr>
        <w:pStyle w:val="af1"/>
        <w:rPr>
          <w:rtl/>
        </w:rPr>
      </w:pPr>
      <w:r>
        <w:rPr>
          <w:rFonts w:hint="eastAsia"/>
          <w:rtl/>
        </w:rPr>
        <w:t>היו</w:t>
      </w:r>
      <w:r>
        <w:rPr>
          <w:rtl/>
        </w:rPr>
        <w:t>"ר יולי-יואל אדלשטיין:</w:t>
      </w:r>
    </w:p>
    <w:p w14:paraId="1B710884" w14:textId="77777777" w:rsidR="00000000" w:rsidRDefault="0080671D">
      <w:pPr>
        <w:pStyle w:val="a0"/>
        <w:rPr>
          <w:rFonts w:hint="cs"/>
          <w:rtl/>
        </w:rPr>
      </w:pPr>
    </w:p>
    <w:p w14:paraId="5A607F3A" w14:textId="77777777" w:rsidR="00000000" w:rsidRDefault="0080671D">
      <w:pPr>
        <w:pStyle w:val="a0"/>
        <w:rPr>
          <w:rFonts w:hint="cs"/>
          <w:rtl/>
        </w:rPr>
      </w:pPr>
      <w:r>
        <w:rPr>
          <w:rFonts w:hint="cs"/>
          <w:rtl/>
        </w:rPr>
        <w:t>אדוני שר המשפטים, תגיד את הדברים במיקרופון.</w:t>
      </w:r>
    </w:p>
    <w:p w14:paraId="42FDB4A7" w14:textId="77777777" w:rsidR="00000000" w:rsidRDefault="0080671D">
      <w:pPr>
        <w:pStyle w:val="a0"/>
        <w:rPr>
          <w:rFonts w:hint="cs"/>
          <w:rtl/>
        </w:rPr>
      </w:pPr>
    </w:p>
    <w:p w14:paraId="1A0849AE" w14:textId="77777777" w:rsidR="00000000" w:rsidRDefault="0080671D">
      <w:pPr>
        <w:pStyle w:val="-"/>
        <w:rPr>
          <w:rtl/>
        </w:rPr>
      </w:pPr>
      <w:bookmarkStart w:id="262" w:name="FS000001038T23_06_2004_15_10_46C"/>
      <w:bookmarkEnd w:id="262"/>
      <w:r>
        <w:rPr>
          <w:rFonts w:hint="eastAsia"/>
          <w:rtl/>
        </w:rPr>
        <w:t>רוני</w:t>
      </w:r>
      <w:r>
        <w:rPr>
          <w:rtl/>
        </w:rPr>
        <w:t xml:space="preserve"> בר-און (הליכוד):</w:t>
      </w:r>
    </w:p>
    <w:p w14:paraId="4AFF57F9" w14:textId="77777777" w:rsidR="00000000" w:rsidRDefault="0080671D">
      <w:pPr>
        <w:pStyle w:val="a0"/>
        <w:rPr>
          <w:rFonts w:hint="cs"/>
          <w:rtl/>
        </w:rPr>
      </w:pPr>
    </w:p>
    <w:p w14:paraId="40DEDB66" w14:textId="77777777" w:rsidR="00000000" w:rsidRDefault="0080671D">
      <w:pPr>
        <w:pStyle w:val="a0"/>
        <w:rPr>
          <w:rFonts w:hint="cs"/>
          <w:rtl/>
        </w:rPr>
      </w:pPr>
      <w:r>
        <w:rPr>
          <w:rFonts w:hint="cs"/>
          <w:rtl/>
        </w:rPr>
        <w:t>אם לא הבהרתי את עצמי מספיק, הריני מבהיר, לבקשת שר המשפטים, כי אם משרד המשפטים יחליט שלא ללכת על היוזמה הזאת, אני אמשוך את הצעת החוק.</w:t>
      </w:r>
    </w:p>
    <w:p w14:paraId="4093C021" w14:textId="77777777" w:rsidR="00000000" w:rsidRDefault="0080671D">
      <w:pPr>
        <w:pStyle w:val="a0"/>
        <w:rPr>
          <w:rFonts w:hint="cs"/>
          <w:rtl/>
        </w:rPr>
      </w:pPr>
    </w:p>
    <w:p w14:paraId="7F3E974A" w14:textId="77777777" w:rsidR="00000000" w:rsidRDefault="0080671D">
      <w:pPr>
        <w:pStyle w:val="af1"/>
        <w:rPr>
          <w:rtl/>
        </w:rPr>
      </w:pPr>
      <w:r>
        <w:rPr>
          <w:rFonts w:hint="eastAsia"/>
          <w:rtl/>
        </w:rPr>
        <w:t>היו</w:t>
      </w:r>
      <w:r>
        <w:rPr>
          <w:rtl/>
        </w:rPr>
        <w:t>"ר יולי-יואל אדלשטי</w:t>
      </w:r>
      <w:r>
        <w:rPr>
          <w:rtl/>
        </w:rPr>
        <w:t>ין:</w:t>
      </w:r>
    </w:p>
    <w:p w14:paraId="1F3EE1E7" w14:textId="77777777" w:rsidR="00000000" w:rsidRDefault="0080671D">
      <w:pPr>
        <w:pStyle w:val="a0"/>
        <w:rPr>
          <w:rFonts w:hint="cs"/>
          <w:rtl/>
        </w:rPr>
      </w:pPr>
    </w:p>
    <w:p w14:paraId="4A6D23AC" w14:textId="77777777" w:rsidR="00000000" w:rsidRDefault="0080671D">
      <w:pPr>
        <w:pStyle w:val="a0"/>
        <w:rPr>
          <w:rFonts w:hint="cs"/>
          <w:rtl/>
        </w:rPr>
      </w:pPr>
      <w:r>
        <w:rPr>
          <w:rFonts w:hint="cs"/>
          <w:rtl/>
        </w:rPr>
        <w:t>תודה לחבר הכנסת בר-און. שר המשפטים, בבקשה.</w:t>
      </w:r>
    </w:p>
    <w:p w14:paraId="57FE65A2" w14:textId="77777777" w:rsidR="00000000" w:rsidRDefault="0080671D">
      <w:pPr>
        <w:pStyle w:val="a0"/>
        <w:rPr>
          <w:rFonts w:hint="cs"/>
          <w:rtl/>
        </w:rPr>
      </w:pPr>
    </w:p>
    <w:p w14:paraId="558DE41F" w14:textId="77777777" w:rsidR="00000000" w:rsidRDefault="0080671D">
      <w:pPr>
        <w:pStyle w:val="a"/>
        <w:rPr>
          <w:rtl/>
        </w:rPr>
      </w:pPr>
      <w:bookmarkStart w:id="263" w:name="FS000000517T23_06_2004_15_11_57"/>
      <w:bookmarkStart w:id="264" w:name="_Toc101171362"/>
      <w:bookmarkEnd w:id="263"/>
      <w:r>
        <w:rPr>
          <w:rFonts w:hint="eastAsia"/>
          <w:rtl/>
        </w:rPr>
        <w:t>שר</w:t>
      </w:r>
      <w:r>
        <w:rPr>
          <w:rtl/>
        </w:rPr>
        <w:t xml:space="preserve"> המשפטים יוסף לפיד:</w:t>
      </w:r>
      <w:bookmarkEnd w:id="264"/>
    </w:p>
    <w:p w14:paraId="3F756529" w14:textId="77777777" w:rsidR="00000000" w:rsidRDefault="0080671D">
      <w:pPr>
        <w:pStyle w:val="a0"/>
        <w:rPr>
          <w:rFonts w:hint="cs"/>
          <w:rtl/>
        </w:rPr>
      </w:pPr>
    </w:p>
    <w:p w14:paraId="15B69EF4" w14:textId="77777777" w:rsidR="00000000" w:rsidRDefault="0080671D">
      <w:pPr>
        <w:pStyle w:val="a0"/>
        <w:rPr>
          <w:rFonts w:hint="cs"/>
          <w:rtl/>
        </w:rPr>
      </w:pPr>
      <w:r>
        <w:rPr>
          <w:rFonts w:hint="cs"/>
          <w:rtl/>
        </w:rPr>
        <w:t>אדוני היושב-ראש, בלי להסכים לדברים הפרטיקולריים של חבר הכנסת בר-און, לגבי אדם זה או אחר, ובלי לאשר את הדברים שהוא מייחס לשיטה הנוכחית, ומתוך כל הכבוד הראוי למערכת המשפט, לאור העובדה שה</w:t>
      </w:r>
      <w:r>
        <w:rPr>
          <w:rFonts w:hint="cs"/>
          <w:rtl/>
        </w:rPr>
        <w:t>וא יזם זאת לפני יותר משנה ועכשיו בא היועץ המשפטי החדש לממשלה ואומר שהוא שוקל את האפשרות להציע לבדוק אפשרות מינוי של שופט חוקר, שיטה שקיימת במדינות רבות, אני לא ראיתי לנכון לומר שאנחנו לא מוכנים להתחשב בהצעה יותר ישנה באותו נושא. לכן, בלי להתחייב שאנחנו נבי</w:t>
      </w:r>
      <w:r>
        <w:rPr>
          <w:rFonts w:hint="cs"/>
          <w:rtl/>
        </w:rPr>
        <w:t xml:space="preserve">א הצעה כזאת, מתוך שמירה על הזכות המלאה של היועץ המשפטי לבדוק היטב את הרעיון ולהחליט אם אכן נתקדם עם זה, אנחנו נביא את זה לכנסת ונפגוש את חבר הכנסת בר-און, ושם הוא יתאם אתנו את נוסח החוק, ואם לא, אז גם הוא ימשוך את הצעת החוק. </w:t>
      </w:r>
    </w:p>
    <w:p w14:paraId="19FCADF1" w14:textId="77777777" w:rsidR="00000000" w:rsidRDefault="0080671D">
      <w:pPr>
        <w:pStyle w:val="a0"/>
        <w:rPr>
          <w:rFonts w:hint="cs"/>
          <w:rtl/>
        </w:rPr>
      </w:pPr>
    </w:p>
    <w:p w14:paraId="0DA9ABFA" w14:textId="77777777" w:rsidR="00000000" w:rsidRDefault="0080671D">
      <w:pPr>
        <w:pStyle w:val="a0"/>
        <w:rPr>
          <w:rFonts w:hint="cs"/>
          <w:rtl/>
        </w:rPr>
      </w:pPr>
      <w:r>
        <w:rPr>
          <w:rFonts w:hint="cs"/>
          <w:rtl/>
        </w:rPr>
        <w:t>בתנאים אלה, אני מציע לאשר בקר</w:t>
      </w:r>
      <w:r>
        <w:rPr>
          <w:rFonts w:hint="cs"/>
          <w:rtl/>
        </w:rPr>
        <w:t>יאה טרומית את הצעת החוק ולהעביר אותה לוועדת החוקה, חוק ומשפט.</w:t>
      </w:r>
    </w:p>
    <w:p w14:paraId="41375CDA" w14:textId="77777777" w:rsidR="00000000" w:rsidRDefault="0080671D">
      <w:pPr>
        <w:pStyle w:val="a0"/>
        <w:rPr>
          <w:rFonts w:hint="cs"/>
          <w:rtl/>
        </w:rPr>
      </w:pPr>
    </w:p>
    <w:p w14:paraId="03F1F888" w14:textId="77777777" w:rsidR="00000000" w:rsidRDefault="0080671D">
      <w:pPr>
        <w:pStyle w:val="af1"/>
        <w:rPr>
          <w:rtl/>
        </w:rPr>
      </w:pPr>
      <w:r>
        <w:rPr>
          <w:rFonts w:hint="eastAsia"/>
          <w:rtl/>
        </w:rPr>
        <w:t>היו</w:t>
      </w:r>
      <w:r>
        <w:rPr>
          <w:rtl/>
        </w:rPr>
        <w:t>"ר יולי-יואל אדלשטיין:</w:t>
      </w:r>
    </w:p>
    <w:p w14:paraId="74D82B02" w14:textId="77777777" w:rsidR="00000000" w:rsidRDefault="0080671D">
      <w:pPr>
        <w:pStyle w:val="a0"/>
        <w:rPr>
          <w:rFonts w:hint="cs"/>
          <w:rtl/>
        </w:rPr>
      </w:pPr>
    </w:p>
    <w:p w14:paraId="23F6CF02" w14:textId="77777777" w:rsidR="00000000" w:rsidRDefault="0080671D">
      <w:pPr>
        <w:pStyle w:val="a0"/>
        <w:rPr>
          <w:rFonts w:hint="cs"/>
          <w:rtl/>
        </w:rPr>
      </w:pPr>
      <w:r>
        <w:rPr>
          <w:rFonts w:hint="cs"/>
          <w:rtl/>
        </w:rPr>
        <w:t xml:space="preserve">אני מודה לשר המשפטים. יש הסכמת ממשלה, אבל יש גם מתנגדת מקרב חברי הכנסת, חברת הכנסת זהבה גלאון.  </w:t>
      </w:r>
    </w:p>
    <w:p w14:paraId="4E704D20" w14:textId="77777777" w:rsidR="00000000" w:rsidRDefault="0080671D">
      <w:pPr>
        <w:pStyle w:val="a0"/>
        <w:rPr>
          <w:rFonts w:hint="cs"/>
          <w:rtl/>
        </w:rPr>
      </w:pPr>
    </w:p>
    <w:p w14:paraId="454BB6D1" w14:textId="77777777" w:rsidR="00000000" w:rsidRDefault="0080671D">
      <w:pPr>
        <w:pStyle w:val="a"/>
        <w:rPr>
          <w:rtl/>
        </w:rPr>
      </w:pPr>
      <w:bookmarkStart w:id="265" w:name="CS28378FI0028378T23_06_2004_14_09_37"/>
      <w:bookmarkStart w:id="266" w:name="FS000000552T23_06_2004_14_07_05"/>
      <w:bookmarkStart w:id="267" w:name="FS000001038T23_06_2004_14_07_21"/>
      <w:bookmarkStart w:id="268" w:name="FS000000504T23_06_2004_14_30_35"/>
      <w:bookmarkStart w:id="269" w:name="_Toc101171363"/>
      <w:bookmarkEnd w:id="265"/>
      <w:bookmarkEnd w:id="266"/>
      <w:bookmarkEnd w:id="267"/>
      <w:bookmarkEnd w:id="268"/>
      <w:r>
        <w:rPr>
          <w:rFonts w:hint="eastAsia"/>
          <w:rtl/>
        </w:rPr>
        <w:t>זהבה</w:t>
      </w:r>
      <w:r>
        <w:rPr>
          <w:rtl/>
        </w:rPr>
        <w:t xml:space="preserve"> גלאון (יחד):</w:t>
      </w:r>
      <w:bookmarkEnd w:id="269"/>
    </w:p>
    <w:p w14:paraId="04B142E0" w14:textId="77777777" w:rsidR="00000000" w:rsidRDefault="0080671D">
      <w:pPr>
        <w:pStyle w:val="a0"/>
        <w:rPr>
          <w:rFonts w:hint="cs"/>
          <w:rtl/>
        </w:rPr>
      </w:pPr>
    </w:p>
    <w:p w14:paraId="1F5F41C6" w14:textId="77777777" w:rsidR="00000000" w:rsidRDefault="0080671D">
      <w:pPr>
        <w:pStyle w:val="a0"/>
        <w:rPr>
          <w:rFonts w:hint="cs"/>
          <w:rtl/>
        </w:rPr>
      </w:pPr>
      <w:r>
        <w:rPr>
          <w:rFonts w:hint="cs"/>
          <w:rtl/>
        </w:rPr>
        <w:t>אדוני היושב-ראש, אני מודה שאני לא מבינה, אחרי ששמ</w:t>
      </w:r>
      <w:r>
        <w:rPr>
          <w:rFonts w:hint="cs"/>
          <w:rtl/>
        </w:rPr>
        <w:t>עתי את הסברו של שר המשפטים, מה השתנה מלפני שנה ושבוע, כמו שאמר חבר הכנסת בר-און? מה השתנה? אני רוצה להגיד לבית הזה, שאם תתקבל ההצעה של חבר הכנסת בר-און למינוי שופט חוקר או ועדה ציבורית, או איך שלא יקראו לזה, זו תהיה הודעה רשמית וגלויה על קבורתו, קבורת חמור</w:t>
      </w:r>
      <w:r>
        <w:rPr>
          <w:rFonts w:hint="cs"/>
          <w:rtl/>
        </w:rPr>
        <w:t>, של מה שנקרא מבחן בוזגלו, של מה שנקרא עקרון השוויון בפני החוק.</w:t>
      </w:r>
    </w:p>
    <w:p w14:paraId="246B1DD3" w14:textId="77777777" w:rsidR="00000000" w:rsidRDefault="0080671D">
      <w:pPr>
        <w:pStyle w:val="a0"/>
        <w:rPr>
          <w:rtl/>
        </w:rPr>
      </w:pPr>
    </w:p>
    <w:p w14:paraId="3C63F9C6" w14:textId="77777777" w:rsidR="00000000" w:rsidRDefault="0080671D">
      <w:pPr>
        <w:pStyle w:val="a0"/>
        <w:rPr>
          <w:rFonts w:hint="cs"/>
          <w:rtl/>
        </w:rPr>
      </w:pPr>
      <w:r>
        <w:rPr>
          <w:rFonts w:hint="cs"/>
          <w:rtl/>
        </w:rPr>
        <w:t>אני חשבתי שאחד המאפיינים הבסיסיים של מדינת חוק מתוקנת הוא עקרון השוויון בפני החוק וכן שלא נוהגים איפה ואיפה בחשודים. אז אומר חבר הכנסת בר-און, החוק הזה יחול על מי שלגביו חל עקרון השימוע. גם ע</w:t>
      </w:r>
      <w:r>
        <w:rPr>
          <w:rFonts w:hint="cs"/>
          <w:rtl/>
        </w:rPr>
        <w:t>קרון השימוע הוא עיקרון מפלה, אז במקום לצמצם אותו עוד מרחיבים אותו? אני מסתכלת על ההצעה של חבר הכנסת בר-און על שרים, על חברי כנסת, מחר יהיה רמטכ"ל, יהיו ראשי ערים, האם זה יחול גם עליהם?</w:t>
      </w:r>
    </w:p>
    <w:p w14:paraId="6271FDC4" w14:textId="77777777" w:rsidR="00000000" w:rsidRDefault="0080671D">
      <w:pPr>
        <w:pStyle w:val="a0"/>
        <w:rPr>
          <w:rFonts w:hint="cs"/>
          <w:rtl/>
        </w:rPr>
      </w:pPr>
    </w:p>
    <w:p w14:paraId="4A212411" w14:textId="77777777" w:rsidR="00000000" w:rsidRDefault="0080671D">
      <w:pPr>
        <w:pStyle w:val="a0"/>
        <w:rPr>
          <w:rFonts w:hint="cs"/>
          <w:rtl/>
        </w:rPr>
      </w:pPr>
      <w:r>
        <w:rPr>
          <w:rFonts w:hint="cs"/>
          <w:rtl/>
        </w:rPr>
        <w:t xml:space="preserve"> אדוני, שר המשפטים, מכיוון שהתעוררה בעיה, ושמעתי שאתה אומר שהיועץ המשפ</w:t>
      </w:r>
      <w:r>
        <w:rPr>
          <w:rFonts w:hint="cs"/>
          <w:rtl/>
        </w:rPr>
        <w:t>טי לממשלה תומך בזה, אולי היועץ המשפטי לממשלה סבור שהנטל הכבד שמונח על כתפיו להכריע אם יתגבש כנגד ראש ממשלה, שרים או חברי כנסת סיכוי סביר להרשעה, שמחייב כתב-אישום - אם הנטל הזה גדול עליו, והוא רוצה שיסירו את הנטל הזה ממנו, זה לא על-ידי הצעה כזאת של מינוי שו</w:t>
      </w:r>
      <w:r>
        <w:rPr>
          <w:rFonts w:hint="cs"/>
          <w:rtl/>
        </w:rPr>
        <w:t xml:space="preserve">פט חוקר או ועדה ציבורית או איך שלא יקראו לזה. </w:t>
      </w:r>
    </w:p>
    <w:p w14:paraId="74716E2C" w14:textId="77777777" w:rsidR="00000000" w:rsidRDefault="0080671D">
      <w:pPr>
        <w:pStyle w:val="a0"/>
        <w:rPr>
          <w:rFonts w:hint="cs"/>
          <w:rtl/>
        </w:rPr>
      </w:pPr>
    </w:p>
    <w:p w14:paraId="3E9C918F" w14:textId="77777777" w:rsidR="00000000" w:rsidRDefault="0080671D">
      <w:pPr>
        <w:pStyle w:val="a0"/>
        <w:rPr>
          <w:rFonts w:hint="cs"/>
          <w:rtl/>
        </w:rPr>
      </w:pPr>
      <w:r>
        <w:rPr>
          <w:rFonts w:hint="cs"/>
          <w:rtl/>
        </w:rPr>
        <w:t>אם באמת אתה רוצה למצוא פתרון לעניין הזה ואתה רוצה להסיר את הנטל מכתפי היועץ המשפטי לממשלה, הדרך הנכונה היא, בעיקר אחרי שראינו את ההתנהלות של היועץ המשפטי לממשלה בפרשה האחרונה של ראש הממשלה - ואתה היית צריך לי</w:t>
      </w:r>
      <w:r>
        <w:rPr>
          <w:rFonts w:hint="cs"/>
          <w:rtl/>
        </w:rPr>
        <w:t xml:space="preserve">זום את זה כהצעת חוק ממשלתית, כמי שמנסה להשכין שקט, כמו שאמרת, בין הפרקליטות למוסד היועץ המשפטי לממשלה - הדרך הנכונה היא לתבוע להפריד את תפקיד היועץ המשפטי לממשלה מתפקיד פרקליט המדינה. </w:t>
      </w:r>
    </w:p>
    <w:p w14:paraId="1788F34B" w14:textId="77777777" w:rsidR="00000000" w:rsidRDefault="0080671D">
      <w:pPr>
        <w:pStyle w:val="a0"/>
        <w:rPr>
          <w:rFonts w:hint="cs"/>
          <w:rtl/>
        </w:rPr>
      </w:pPr>
    </w:p>
    <w:p w14:paraId="7BEA3DA3" w14:textId="77777777" w:rsidR="00000000" w:rsidRDefault="0080671D">
      <w:pPr>
        <w:pStyle w:val="a0"/>
        <w:rPr>
          <w:rFonts w:hint="cs"/>
          <w:rtl/>
        </w:rPr>
      </w:pPr>
      <w:r>
        <w:rPr>
          <w:rFonts w:hint="cs"/>
          <w:rtl/>
        </w:rPr>
        <w:t>יש כאן מצב בלתי הגיוני, שהיועץ משמש מצד אחד ראש התביעה הכללית. יש לו ה</w:t>
      </w:r>
      <w:r>
        <w:rPr>
          <w:rFonts w:hint="cs"/>
          <w:rtl/>
        </w:rPr>
        <w:t>סמכות העליונה להחליט בנוגע לכתבי-אישום נגד אישים בכירים. מצד שני, הוא משמש עורך-דינה של הממשלה והיועץ שלה, שמייצג אותה בבתי-המשפט. זה מצב לא תקין. יש כאן ניגוד עניינים מובנה. יועץ, במקרה הזה היועץ הזה, או כל יועץ אחר, צריך לייצג גם את שלטון החוק וגם את הממ</w:t>
      </w:r>
      <w:r>
        <w:rPr>
          <w:rFonts w:hint="cs"/>
          <w:rtl/>
        </w:rPr>
        <w:t>שלה ואת שריה, וזה כנראה גדול עליו, וזה בטח גדול על היועץ הזה.</w:t>
      </w:r>
    </w:p>
    <w:p w14:paraId="644B9BA9" w14:textId="77777777" w:rsidR="00000000" w:rsidRDefault="0080671D">
      <w:pPr>
        <w:pStyle w:val="a0"/>
        <w:rPr>
          <w:rFonts w:hint="cs"/>
          <w:rtl/>
        </w:rPr>
      </w:pPr>
    </w:p>
    <w:p w14:paraId="439F8F91" w14:textId="77777777" w:rsidR="00000000" w:rsidRDefault="0080671D">
      <w:pPr>
        <w:pStyle w:val="a0"/>
        <w:rPr>
          <w:rFonts w:hint="cs"/>
          <w:rtl/>
        </w:rPr>
      </w:pPr>
      <w:r>
        <w:rPr>
          <w:rFonts w:hint="cs"/>
          <w:rtl/>
        </w:rPr>
        <w:t xml:space="preserve">אני חושבת, אדוני שר המשפטים, שזה ממש לא לכבודה של הכנסת שאתה בא לכאן שבוע אחר שבוע ואומר: נאשר הצעות חוק ואחר כך נראה אם הממשלה תתמוך בזה. </w:t>
      </w:r>
    </w:p>
    <w:p w14:paraId="5B537A1A" w14:textId="77777777" w:rsidR="00000000" w:rsidRDefault="0080671D">
      <w:pPr>
        <w:pStyle w:val="a0"/>
        <w:ind w:firstLine="0"/>
        <w:rPr>
          <w:rFonts w:hint="cs"/>
          <w:rtl/>
        </w:rPr>
      </w:pPr>
    </w:p>
    <w:p w14:paraId="2C801BC7" w14:textId="77777777" w:rsidR="00000000" w:rsidRDefault="0080671D">
      <w:pPr>
        <w:pStyle w:val="af0"/>
        <w:rPr>
          <w:rtl/>
        </w:rPr>
      </w:pPr>
      <w:r>
        <w:rPr>
          <w:rFonts w:hint="eastAsia"/>
          <w:rtl/>
        </w:rPr>
        <w:t>חיים</w:t>
      </w:r>
      <w:r>
        <w:rPr>
          <w:rtl/>
        </w:rPr>
        <w:t xml:space="preserve"> אורון (יחד):</w:t>
      </w:r>
    </w:p>
    <w:p w14:paraId="49B65D16" w14:textId="77777777" w:rsidR="00000000" w:rsidRDefault="0080671D">
      <w:pPr>
        <w:pStyle w:val="a0"/>
        <w:rPr>
          <w:rFonts w:hint="cs"/>
          <w:rtl/>
        </w:rPr>
      </w:pPr>
    </w:p>
    <w:p w14:paraId="741DECE1" w14:textId="77777777" w:rsidR="00000000" w:rsidRDefault="0080671D">
      <w:pPr>
        <w:pStyle w:val="a0"/>
        <w:rPr>
          <w:rFonts w:hint="cs"/>
          <w:rtl/>
        </w:rPr>
      </w:pPr>
      <w:r>
        <w:rPr>
          <w:rFonts w:hint="cs"/>
          <w:rtl/>
        </w:rPr>
        <w:t>לא, רק הצעות חוק מסוימות מאוד.</w:t>
      </w:r>
    </w:p>
    <w:p w14:paraId="3B15766A" w14:textId="77777777" w:rsidR="00000000" w:rsidRDefault="0080671D">
      <w:pPr>
        <w:pStyle w:val="a"/>
        <w:rPr>
          <w:rtl/>
        </w:rPr>
      </w:pPr>
      <w:bookmarkStart w:id="270" w:name="FS000000504T23_06_2004_14_15_17"/>
      <w:bookmarkEnd w:id="270"/>
    </w:p>
    <w:p w14:paraId="416C91F5" w14:textId="77777777" w:rsidR="00000000" w:rsidRDefault="0080671D">
      <w:pPr>
        <w:pStyle w:val="a"/>
        <w:rPr>
          <w:rtl/>
        </w:rPr>
      </w:pPr>
      <w:bookmarkStart w:id="271" w:name="_Toc101171364"/>
      <w:r>
        <w:rPr>
          <w:rFonts w:hint="eastAsia"/>
          <w:rtl/>
        </w:rPr>
        <w:t>ז</w:t>
      </w:r>
      <w:r>
        <w:rPr>
          <w:rFonts w:hint="eastAsia"/>
          <w:rtl/>
        </w:rPr>
        <w:t>הבה</w:t>
      </w:r>
      <w:r>
        <w:rPr>
          <w:rtl/>
        </w:rPr>
        <w:t xml:space="preserve"> גלאון (יחד):</w:t>
      </w:r>
      <w:bookmarkEnd w:id="271"/>
    </w:p>
    <w:p w14:paraId="7D28287C" w14:textId="77777777" w:rsidR="00000000" w:rsidRDefault="0080671D">
      <w:pPr>
        <w:pStyle w:val="a0"/>
        <w:rPr>
          <w:rFonts w:hint="cs"/>
          <w:rtl/>
        </w:rPr>
      </w:pPr>
    </w:p>
    <w:p w14:paraId="08A61E01" w14:textId="77777777" w:rsidR="00000000" w:rsidRDefault="0080671D">
      <w:pPr>
        <w:pStyle w:val="a0"/>
        <w:rPr>
          <w:rFonts w:hint="cs"/>
          <w:rtl/>
        </w:rPr>
      </w:pPr>
      <w:r>
        <w:rPr>
          <w:rFonts w:hint="cs"/>
          <w:rtl/>
        </w:rPr>
        <w:t>אני מודה לחברי חבר הכנסת אורון. יש כאן מהלך לא תקין, איך הממשלה שהתנגדה לפני שנה לחוקים, כשמדובר בחוקים של חברי קואליציה, שבאים לתת מענה קוניונקטורלי מזדמן, נותנת עכשיו תמיכה לזה. זה מביך, זה לא ראוי, זה לא לכבודה של הכנסת.</w:t>
      </w:r>
    </w:p>
    <w:p w14:paraId="67D9B0B4" w14:textId="77777777" w:rsidR="00000000" w:rsidRDefault="0080671D">
      <w:pPr>
        <w:pStyle w:val="a0"/>
        <w:ind w:firstLine="0"/>
        <w:rPr>
          <w:rFonts w:hint="cs"/>
          <w:rtl/>
        </w:rPr>
      </w:pPr>
    </w:p>
    <w:p w14:paraId="255CC6E7" w14:textId="77777777" w:rsidR="00000000" w:rsidRDefault="0080671D">
      <w:pPr>
        <w:pStyle w:val="af1"/>
        <w:rPr>
          <w:rtl/>
        </w:rPr>
      </w:pPr>
      <w:r>
        <w:rPr>
          <w:rtl/>
        </w:rPr>
        <w:t>היו"ר יולי-יו</w:t>
      </w:r>
      <w:r>
        <w:rPr>
          <w:rtl/>
        </w:rPr>
        <w:t>אל אדלשטיין:</w:t>
      </w:r>
    </w:p>
    <w:p w14:paraId="734759C4" w14:textId="77777777" w:rsidR="00000000" w:rsidRDefault="0080671D">
      <w:pPr>
        <w:pStyle w:val="a0"/>
        <w:rPr>
          <w:rtl/>
        </w:rPr>
      </w:pPr>
    </w:p>
    <w:p w14:paraId="134BA9D8" w14:textId="77777777" w:rsidR="00000000" w:rsidRDefault="0080671D">
      <w:pPr>
        <w:pStyle w:val="a0"/>
        <w:rPr>
          <w:rFonts w:hint="cs"/>
          <w:rtl/>
        </w:rPr>
      </w:pPr>
      <w:r>
        <w:rPr>
          <w:rFonts w:hint="cs"/>
          <w:rtl/>
        </w:rPr>
        <w:t xml:space="preserve">תודה לחברת הכנסת זהבה גלאון. חבר הכנסת בר-און, יש לך מה להוסיף בנושא? לא. </w:t>
      </w:r>
    </w:p>
    <w:p w14:paraId="58BF7DD6" w14:textId="77777777" w:rsidR="00000000" w:rsidRDefault="0080671D">
      <w:pPr>
        <w:pStyle w:val="a0"/>
        <w:rPr>
          <w:rFonts w:hint="cs"/>
          <w:rtl/>
        </w:rPr>
      </w:pPr>
    </w:p>
    <w:p w14:paraId="454B67B0" w14:textId="77777777" w:rsidR="00000000" w:rsidRDefault="0080671D">
      <w:pPr>
        <w:pStyle w:val="a0"/>
        <w:rPr>
          <w:rFonts w:hint="cs"/>
          <w:rtl/>
        </w:rPr>
      </w:pPr>
      <w:r>
        <w:rPr>
          <w:rFonts w:hint="cs"/>
          <w:rtl/>
        </w:rPr>
        <w:t xml:space="preserve">אנחנו עוברים להצבעה על הצעת חוק סדר הדין הפלילי (תיקון </w:t>
      </w:r>
      <w:r>
        <w:rPr>
          <w:rtl/>
        </w:rPr>
        <w:t>–</w:t>
      </w:r>
      <w:r>
        <w:rPr>
          <w:rFonts w:hint="cs"/>
          <w:rtl/>
        </w:rPr>
        <w:t xml:space="preserve"> הגשת כתב-אישום כנגד איש ציבור), התשס"ג-2003. אם חברי הכנסת ישבו במקומותיהם הם גם יוכלו להצביע. ההצעה של חבר ה</w:t>
      </w:r>
      <w:r>
        <w:rPr>
          <w:rFonts w:hint="cs"/>
          <w:rtl/>
        </w:rPr>
        <w:t>כנסת רוני בר-און. נא להצביע. ההצבעה החלה - מי בעד, מי נגד?</w:t>
      </w:r>
    </w:p>
    <w:p w14:paraId="78D5A8D2" w14:textId="77777777" w:rsidR="00000000" w:rsidRDefault="0080671D">
      <w:pPr>
        <w:pStyle w:val="a0"/>
        <w:rPr>
          <w:rFonts w:hint="cs"/>
          <w:rtl/>
        </w:rPr>
      </w:pPr>
    </w:p>
    <w:p w14:paraId="37BA70FB" w14:textId="77777777" w:rsidR="00000000" w:rsidRDefault="0080671D">
      <w:pPr>
        <w:pStyle w:val="ab"/>
        <w:bidi/>
        <w:rPr>
          <w:rFonts w:hint="cs"/>
          <w:rtl/>
        </w:rPr>
      </w:pPr>
      <w:r>
        <w:rPr>
          <w:rFonts w:hint="cs"/>
          <w:rtl/>
        </w:rPr>
        <w:t>הצבעה מס' 8</w:t>
      </w:r>
    </w:p>
    <w:p w14:paraId="068D2E38" w14:textId="77777777" w:rsidR="00000000" w:rsidRDefault="0080671D">
      <w:pPr>
        <w:pStyle w:val="a0"/>
        <w:rPr>
          <w:rFonts w:hint="cs"/>
          <w:rtl/>
        </w:rPr>
      </w:pPr>
    </w:p>
    <w:p w14:paraId="7132D66F" w14:textId="77777777" w:rsidR="00000000" w:rsidRDefault="0080671D">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47</w:t>
      </w:r>
    </w:p>
    <w:p w14:paraId="46595417" w14:textId="77777777" w:rsidR="00000000" w:rsidRDefault="0080671D">
      <w:pPr>
        <w:pStyle w:val="ac"/>
        <w:bidi/>
        <w:rPr>
          <w:rFonts w:hint="cs"/>
          <w:rtl/>
        </w:rPr>
      </w:pPr>
      <w:r>
        <w:rPr>
          <w:rFonts w:hint="cs"/>
          <w:rtl/>
        </w:rPr>
        <w:t>בעד ההצעה להסיר מסדר-היום את הצעת החוק - 19</w:t>
      </w:r>
    </w:p>
    <w:p w14:paraId="6BFBC241"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345837E4" w14:textId="77777777" w:rsidR="00000000" w:rsidRDefault="0080671D">
      <w:pPr>
        <w:pStyle w:val="ad"/>
        <w:bidi/>
        <w:rPr>
          <w:rFonts w:hint="cs"/>
          <w:rtl/>
        </w:rPr>
      </w:pPr>
      <w:r>
        <w:rPr>
          <w:rFonts w:hint="cs"/>
          <w:rtl/>
        </w:rPr>
        <w:t xml:space="preserve">ההצעה להעביר את הצעת חוק סדר הדין הפלילי (תיקון </w:t>
      </w:r>
      <w:r>
        <w:rPr>
          <w:rtl/>
        </w:rPr>
        <w:t>–</w:t>
      </w:r>
      <w:r>
        <w:rPr>
          <w:rFonts w:hint="cs"/>
          <w:rtl/>
        </w:rPr>
        <w:t xml:space="preserve"> הגשת כתב-אישום </w:t>
      </w:r>
    </w:p>
    <w:p w14:paraId="3764FE78" w14:textId="77777777" w:rsidR="00000000" w:rsidRDefault="0080671D">
      <w:pPr>
        <w:pStyle w:val="ad"/>
        <w:bidi/>
        <w:rPr>
          <w:rFonts w:hint="cs"/>
          <w:rtl/>
        </w:rPr>
      </w:pPr>
      <w:r>
        <w:rPr>
          <w:rFonts w:hint="cs"/>
          <w:rtl/>
        </w:rPr>
        <w:t>כנגד א</w:t>
      </w:r>
      <w:r>
        <w:rPr>
          <w:rFonts w:hint="cs"/>
          <w:rtl/>
        </w:rPr>
        <w:t>יש ציבור), התשס"ג-2003, לדיון מוקדם בוועדת החוקה, חוק ומשפט נתקבלה.</w:t>
      </w:r>
    </w:p>
    <w:p w14:paraId="388316DD" w14:textId="77777777" w:rsidR="00000000" w:rsidRDefault="0080671D">
      <w:pPr>
        <w:pStyle w:val="a0"/>
        <w:ind w:firstLine="0"/>
        <w:rPr>
          <w:rFonts w:hint="cs"/>
          <w:rtl/>
        </w:rPr>
      </w:pPr>
    </w:p>
    <w:p w14:paraId="1810EAE3" w14:textId="77777777" w:rsidR="00000000" w:rsidRDefault="0080671D">
      <w:pPr>
        <w:pStyle w:val="af1"/>
        <w:rPr>
          <w:rtl/>
        </w:rPr>
      </w:pPr>
      <w:r>
        <w:rPr>
          <w:rtl/>
        </w:rPr>
        <w:t>היו"ר יולי-יואל אדלשטיין:</w:t>
      </w:r>
    </w:p>
    <w:p w14:paraId="5C0FCEB2" w14:textId="77777777" w:rsidR="00000000" w:rsidRDefault="0080671D">
      <w:pPr>
        <w:pStyle w:val="a0"/>
        <w:rPr>
          <w:rtl/>
        </w:rPr>
      </w:pPr>
    </w:p>
    <w:p w14:paraId="65796066" w14:textId="77777777" w:rsidR="00000000" w:rsidRDefault="0080671D">
      <w:pPr>
        <w:pStyle w:val="a0"/>
        <w:rPr>
          <w:rFonts w:hint="cs"/>
          <w:rtl/>
        </w:rPr>
      </w:pPr>
      <w:r>
        <w:rPr>
          <w:rFonts w:hint="cs"/>
          <w:rtl/>
        </w:rPr>
        <w:t xml:space="preserve">להלן התוצאות: בעד </w:t>
      </w:r>
      <w:r>
        <w:rPr>
          <w:rtl/>
        </w:rPr>
        <w:t>–</w:t>
      </w:r>
      <w:r>
        <w:rPr>
          <w:rFonts w:hint="cs"/>
          <w:rtl/>
        </w:rPr>
        <w:t xml:space="preserve"> 47, מתנגדים </w:t>
      </w:r>
      <w:r>
        <w:rPr>
          <w:rtl/>
        </w:rPr>
        <w:t>–</w:t>
      </w:r>
      <w:r>
        <w:rPr>
          <w:rFonts w:hint="cs"/>
          <w:rtl/>
        </w:rPr>
        <w:t xml:space="preserve"> 19, אין נמנעים. אני קובע, כי הצעת החוק עברה, והיא תעבור להמשך טיפול בוועדת החוקה, חוק ומשפט.</w:t>
      </w:r>
    </w:p>
    <w:p w14:paraId="7C740BCF" w14:textId="77777777" w:rsidR="00000000" w:rsidRDefault="0080671D">
      <w:pPr>
        <w:pStyle w:val="a0"/>
        <w:ind w:firstLine="0"/>
        <w:rPr>
          <w:rFonts w:hint="cs"/>
          <w:rtl/>
        </w:rPr>
      </w:pPr>
    </w:p>
    <w:p w14:paraId="0AF5ED7A" w14:textId="77777777" w:rsidR="00000000" w:rsidRDefault="0080671D">
      <w:pPr>
        <w:pStyle w:val="a2"/>
        <w:rPr>
          <w:rtl/>
        </w:rPr>
      </w:pPr>
    </w:p>
    <w:p w14:paraId="17A41CBE" w14:textId="77777777" w:rsidR="00000000" w:rsidRDefault="0080671D">
      <w:pPr>
        <w:pStyle w:val="a2"/>
        <w:rPr>
          <w:rFonts w:hint="cs"/>
          <w:rtl/>
        </w:rPr>
      </w:pPr>
      <w:bookmarkStart w:id="272" w:name="CS28379FI0028379T23_06_2004_14_58_15"/>
      <w:bookmarkStart w:id="273" w:name="_Toc101171365"/>
      <w:bookmarkEnd w:id="272"/>
      <w:r>
        <w:rPr>
          <w:rtl/>
        </w:rPr>
        <w:t>הצעת חוק האזנת סתר (תיקון - איס</w:t>
      </w:r>
      <w:r>
        <w:rPr>
          <w:rtl/>
        </w:rPr>
        <w:t>ור האזנ</w:t>
      </w:r>
      <w:r>
        <w:rPr>
          <w:rFonts w:hint="cs"/>
          <w:rtl/>
        </w:rPr>
        <w:t>ו</w:t>
      </w:r>
      <w:r>
        <w:rPr>
          <w:rtl/>
        </w:rPr>
        <w:t xml:space="preserve">ת לחברי </w:t>
      </w:r>
      <w:r>
        <w:rPr>
          <w:rFonts w:hint="cs"/>
          <w:rtl/>
        </w:rPr>
        <w:t>ה</w:t>
      </w:r>
      <w:r>
        <w:rPr>
          <w:rtl/>
        </w:rPr>
        <w:t>כנסת), התשס"ד-2003</w:t>
      </w:r>
      <w:bookmarkEnd w:id="273"/>
      <w:r>
        <w:rPr>
          <w:rtl/>
        </w:rPr>
        <w:t xml:space="preserve"> </w:t>
      </w:r>
    </w:p>
    <w:p w14:paraId="0DEF5A13" w14:textId="77777777" w:rsidR="00000000" w:rsidRDefault="0080671D">
      <w:pPr>
        <w:pStyle w:val="a0"/>
        <w:rPr>
          <w:rFonts w:hint="cs"/>
          <w:rtl/>
        </w:rPr>
      </w:pPr>
      <w:r>
        <w:rPr>
          <w:rtl/>
        </w:rPr>
        <w:t>[נספחות.]</w:t>
      </w:r>
    </w:p>
    <w:p w14:paraId="325F5575" w14:textId="77777777" w:rsidR="00000000" w:rsidRDefault="0080671D">
      <w:pPr>
        <w:pStyle w:val="-0"/>
        <w:rPr>
          <w:rtl/>
        </w:rPr>
      </w:pPr>
      <w:r>
        <w:rPr>
          <w:rFonts w:hint="cs"/>
          <w:rtl/>
        </w:rPr>
        <w:t>(הצעת חבר הכנסת אורי</w:t>
      </w:r>
      <w:r>
        <w:rPr>
          <w:rtl/>
        </w:rPr>
        <w:t xml:space="preserve"> </w:t>
      </w:r>
      <w:r>
        <w:rPr>
          <w:rFonts w:hint="cs"/>
          <w:rtl/>
        </w:rPr>
        <w:t xml:space="preserve">יהודה </w:t>
      </w:r>
      <w:r>
        <w:rPr>
          <w:rtl/>
        </w:rPr>
        <w:t>אריאל</w:t>
      </w:r>
      <w:r>
        <w:rPr>
          <w:rFonts w:hint="cs"/>
          <w:rtl/>
        </w:rPr>
        <w:t>)</w:t>
      </w:r>
      <w:r>
        <w:rPr>
          <w:rtl/>
        </w:rPr>
        <w:t xml:space="preserve"> </w:t>
      </w:r>
    </w:p>
    <w:p w14:paraId="0E5E3915" w14:textId="77777777" w:rsidR="00000000" w:rsidRDefault="0080671D">
      <w:pPr>
        <w:pStyle w:val="-0"/>
        <w:jc w:val="left"/>
        <w:rPr>
          <w:rFonts w:hint="cs"/>
          <w:rtl/>
        </w:rPr>
      </w:pPr>
    </w:p>
    <w:p w14:paraId="4FC08A5C" w14:textId="77777777" w:rsidR="00000000" w:rsidRDefault="0080671D">
      <w:pPr>
        <w:pStyle w:val="af1"/>
        <w:rPr>
          <w:rtl/>
        </w:rPr>
      </w:pPr>
      <w:r>
        <w:rPr>
          <w:rtl/>
        </w:rPr>
        <w:t>היו"ר יולי-יואל אדלשטיין:</w:t>
      </w:r>
    </w:p>
    <w:p w14:paraId="2888B9F3" w14:textId="77777777" w:rsidR="00000000" w:rsidRDefault="0080671D">
      <w:pPr>
        <w:pStyle w:val="a"/>
        <w:rPr>
          <w:rFonts w:hint="cs"/>
          <w:b w:val="0"/>
          <w:bCs w:val="0"/>
          <w:u w:val="none"/>
          <w:rtl/>
        </w:rPr>
      </w:pPr>
      <w:bookmarkStart w:id="274" w:name="FS000000713T23_06_2004_14_16_42"/>
      <w:bookmarkEnd w:id="274"/>
    </w:p>
    <w:p w14:paraId="2052608B" w14:textId="77777777" w:rsidR="00000000" w:rsidRDefault="0080671D">
      <w:pPr>
        <w:pStyle w:val="a0"/>
        <w:rPr>
          <w:rFonts w:hint="cs"/>
          <w:rtl/>
        </w:rPr>
      </w:pPr>
    </w:p>
    <w:p w14:paraId="134E6FFE" w14:textId="77777777" w:rsidR="00000000" w:rsidRDefault="0080671D">
      <w:pPr>
        <w:pStyle w:val="a0"/>
        <w:rPr>
          <w:rFonts w:hint="cs"/>
          <w:rtl/>
        </w:rPr>
      </w:pPr>
      <w:r>
        <w:rPr>
          <w:rFonts w:hint="cs"/>
          <w:rtl/>
        </w:rPr>
        <w:t xml:space="preserve">אנחנו עוברים להצעת חוק פ/1678, הצעת חוק האזנת סתר (תיקון </w:t>
      </w:r>
      <w:r>
        <w:rPr>
          <w:rtl/>
        </w:rPr>
        <w:t>–</w:t>
      </w:r>
      <w:r>
        <w:rPr>
          <w:rFonts w:hint="cs"/>
          <w:rtl/>
        </w:rPr>
        <w:t xml:space="preserve"> איסור האזנות לחברי הכנסת), התשס"ד-2003, של חבר הכנסת אורי אריאל. בבקשה, אדוני, מהמקום.</w:t>
      </w:r>
      <w:r>
        <w:rPr>
          <w:rFonts w:hint="cs"/>
          <w:rtl/>
        </w:rPr>
        <w:t xml:space="preserve"> לא, אין הסכמת ממשלה.</w:t>
      </w:r>
    </w:p>
    <w:p w14:paraId="432B1F4B" w14:textId="77777777" w:rsidR="00000000" w:rsidRDefault="0080671D">
      <w:pPr>
        <w:pStyle w:val="a0"/>
        <w:ind w:firstLine="0"/>
        <w:rPr>
          <w:rFonts w:hint="cs"/>
          <w:rtl/>
        </w:rPr>
      </w:pPr>
    </w:p>
    <w:p w14:paraId="685C46AD" w14:textId="77777777" w:rsidR="00000000" w:rsidRDefault="0080671D">
      <w:pPr>
        <w:pStyle w:val="a"/>
        <w:rPr>
          <w:rtl/>
        </w:rPr>
      </w:pPr>
      <w:bookmarkStart w:id="275" w:name="FS000000713T23_06_2004_15_00_32"/>
      <w:bookmarkStart w:id="276" w:name="_Toc101171366"/>
      <w:bookmarkEnd w:id="275"/>
      <w:r>
        <w:rPr>
          <w:rFonts w:hint="eastAsia"/>
          <w:rtl/>
        </w:rPr>
        <w:t>אורי</w:t>
      </w:r>
      <w:r>
        <w:rPr>
          <w:rtl/>
        </w:rPr>
        <w:t xml:space="preserve"> יהודה אריאל (האיחוד הלאומי - ישראל ביתנו):</w:t>
      </w:r>
      <w:bookmarkEnd w:id="276"/>
    </w:p>
    <w:p w14:paraId="37105129" w14:textId="77777777" w:rsidR="00000000" w:rsidRDefault="0080671D">
      <w:pPr>
        <w:pStyle w:val="a0"/>
        <w:rPr>
          <w:rFonts w:hint="cs"/>
          <w:rtl/>
        </w:rPr>
      </w:pPr>
    </w:p>
    <w:p w14:paraId="08066478" w14:textId="77777777" w:rsidR="00000000" w:rsidRDefault="0080671D">
      <w:pPr>
        <w:pStyle w:val="a0"/>
        <w:rPr>
          <w:rFonts w:hint="cs"/>
          <w:rtl/>
        </w:rPr>
      </w:pPr>
      <w:r>
        <w:rPr>
          <w:rFonts w:hint="cs"/>
          <w:rtl/>
        </w:rPr>
        <w:t>תשובה והצבעה במועד אחר.</w:t>
      </w:r>
    </w:p>
    <w:p w14:paraId="78490983" w14:textId="77777777" w:rsidR="00000000" w:rsidRDefault="0080671D">
      <w:pPr>
        <w:pStyle w:val="a0"/>
        <w:ind w:firstLine="0"/>
        <w:rPr>
          <w:rFonts w:hint="cs"/>
          <w:rtl/>
        </w:rPr>
      </w:pPr>
    </w:p>
    <w:p w14:paraId="24FED017" w14:textId="77777777" w:rsidR="00000000" w:rsidRDefault="0080671D">
      <w:pPr>
        <w:pStyle w:val="af1"/>
        <w:rPr>
          <w:rtl/>
        </w:rPr>
      </w:pPr>
      <w:r>
        <w:rPr>
          <w:rFonts w:hint="eastAsia"/>
          <w:rtl/>
        </w:rPr>
        <w:t>היו</w:t>
      </w:r>
      <w:r>
        <w:rPr>
          <w:rtl/>
        </w:rPr>
        <w:t>"ר יולי-יואל אדלשטיין:</w:t>
      </w:r>
    </w:p>
    <w:p w14:paraId="5E81D29A" w14:textId="77777777" w:rsidR="00000000" w:rsidRDefault="0080671D">
      <w:pPr>
        <w:pStyle w:val="a0"/>
        <w:rPr>
          <w:rFonts w:hint="cs"/>
          <w:rtl/>
        </w:rPr>
      </w:pPr>
    </w:p>
    <w:p w14:paraId="35794C64" w14:textId="77777777" w:rsidR="00000000" w:rsidRDefault="0080671D">
      <w:pPr>
        <w:pStyle w:val="a0"/>
        <w:rPr>
          <w:rFonts w:hint="cs"/>
          <w:rtl/>
        </w:rPr>
      </w:pPr>
      <w:r>
        <w:rPr>
          <w:rFonts w:hint="cs"/>
          <w:rtl/>
        </w:rPr>
        <w:t>תשובה והצבעה במועד אחר, אז אתה רשאי לעלות. אני לא יודע מה תהיה תשובת הממשלה. אם התשובה במועד אחר, חבר הכנסת רשאי לעלות ולהציג את הטי</w:t>
      </w:r>
      <w:r>
        <w:rPr>
          <w:rFonts w:hint="cs"/>
          <w:rtl/>
        </w:rPr>
        <w:t>עונים שלו.</w:t>
      </w:r>
    </w:p>
    <w:p w14:paraId="09746821" w14:textId="77777777" w:rsidR="00000000" w:rsidRDefault="0080671D">
      <w:pPr>
        <w:pStyle w:val="a0"/>
        <w:ind w:firstLine="0"/>
        <w:rPr>
          <w:rFonts w:hint="cs"/>
          <w:rtl/>
        </w:rPr>
      </w:pPr>
    </w:p>
    <w:p w14:paraId="51CB7E9F" w14:textId="77777777" w:rsidR="00000000" w:rsidRDefault="0080671D">
      <w:pPr>
        <w:pStyle w:val="af0"/>
        <w:rPr>
          <w:rtl/>
        </w:rPr>
      </w:pPr>
      <w:r>
        <w:rPr>
          <w:rFonts w:hint="eastAsia"/>
          <w:rtl/>
        </w:rPr>
        <w:t>דוד</w:t>
      </w:r>
      <w:r>
        <w:rPr>
          <w:rtl/>
        </w:rPr>
        <w:t xml:space="preserve"> אזולאי (ש"ס):</w:t>
      </w:r>
    </w:p>
    <w:p w14:paraId="06C5824A" w14:textId="77777777" w:rsidR="00000000" w:rsidRDefault="0080671D">
      <w:pPr>
        <w:pStyle w:val="a0"/>
        <w:rPr>
          <w:rFonts w:hint="cs"/>
          <w:rtl/>
        </w:rPr>
      </w:pPr>
    </w:p>
    <w:p w14:paraId="62241344" w14:textId="77777777" w:rsidR="00000000" w:rsidRDefault="0080671D">
      <w:pPr>
        <w:pStyle w:val="a0"/>
        <w:ind w:left="719" w:firstLine="0"/>
        <w:rPr>
          <w:rFonts w:hint="cs"/>
          <w:rtl/>
        </w:rPr>
      </w:pPr>
      <w:r>
        <w:rPr>
          <w:rFonts w:hint="cs"/>
          <w:rtl/>
        </w:rPr>
        <w:t>- - -</w:t>
      </w:r>
    </w:p>
    <w:p w14:paraId="1D04155C" w14:textId="77777777" w:rsidR="00000000" w:rsidRDefault="0080671D">
      <w:pPr>
        <w:pStyle w:val="a0"/>
        <w:ind w:left="719" w:firstLine="0"/>
        <w:rPr>
          <w:rFonts w:hint="cs"/>
          <w:rtl/>
        </w:rPr>
      </w:pPr>
    </w:p>
    <w:p w14:paraId="40B4355A" w14:textId="77777777" w:rsidR="00000000" w:rsidRDefault="0080671D">
      <w:pPr>
        <w:pStyle w:val="-"/>
        <w:rPr>
          <w:rtl/>
        </w:rPr>
      </w:pPr>
      <w:bookmarkStart w:id="277" w:name="FS000000713T23_06_2004_14_17_24C"/>
      <w:bookmarkEnd w:id="277"/>
      <w:r>
        <w:rPr>
          <w:rtl/>
        </w:rPr>
        <w:t>אורי יהודה אריאל (האיחוד הלאומי - ישראל ביתנו):</w:t>
      </w:r>
    </w:p>
    <w:p w14:paraId="5C6F89BF" w14:textId="77777777" w:rsidR="00000000" w:rsidRDefault="0080671D">
      <w:pPr>
        <w:pStyle w:val="a0"/>
        <w:rPr>
          <w:rtl/>
        </w:rPr>
      </w:pPr>
    </w:p>
    <w:p w14:paraId="3E044C3D" w14:textId="77777777" w:rsidR="00000000" w:rsidRDefault="0080671D">
      <w:pPr>
        <w:pStyle w:val="a0"/>
        <w:rPr>
          <w:rFonts w:hint="cs"/>
          <w:rtl/>
        </w:rPr>
      </w:pPr>
      <w:r>
        <w:rPr>
          <w:rFonts w:hint="cs"/>
          <w:rtl/>
        </w:rPr>
        <w:t xml:space="preserve">אדוני היושב-ראש, חברי חברי הכנסת, כבוד השרים, ראשית, אני מודיע מעל לבמה שבסיכום עם יושב-ראש הקואליציה ושר המשפטים, תשובה והצבעה יהיו במועד אחר ולא היום. </w:t>
      </w:r>
    </w:p>
    <w:p w14:paraId="45ED908F" w14:textId="77777777" w:rsidR="00000000" w:rsidRDefault="0080671D">
      <w:pPr>
        <w:pStyle w:val="a0"/>
        <w:rPr>
          <w:rFonts w:hint="cs"/>
          <w:rtl/>
        </w:rPr>
      </w:pPr>
    </w:p>
    <w:p w14:paraId="45CF93F8" w14:textId="77777777" w:rsidR="00000000" w:rsidRDefault="0080671D">
      <w:pPr>
        <w:pStyle w:val="a0"/>
        <w:rPr>
          <w:rFonts w:hint="cs"/>
          <w:rtl/>
        </w:rPr>
      </w:pPr>
      <w:r>
        <w:rPr>
          <w:rFonts w:hint="cs"/>
          <w:rtl/>
        </w:rPr>
        <w:t>אני רוצה להסבי</w:t>
      </w:r>
      <w:r>
        <w:rPr>
          <w:rFonts w:hint="cs"/>
          <w:rtl/>
        </w:rPr>
        <w:t>ר בקצרה את סיבת העלאת החוק. החוק נדרש בגלל האזנות בלתי אחראיות, שקורות יותר מפעם אחת כתקלה, כאשר קיימת השאלה הידועה הבסיסית, מדוע לחברי כנסת ולשרים יש זכויות עודפות. נדמה לי שהתשובה ברורה. ללא הזכויות של מעבר חופשי ודברים דומים, לא היינו יכולים למלא את תפק</w:t>
      </w:r>
      <w:r>
        <w:rPr>
          <w:rFonts w:hint="cs"/>
          <w:rtl/>
        </w:rPr>
        <w:t xml:space="preserve">ידנו כיאות עם הבוחרים ועם האזרחים. השאלה הבאה, והיא חשובה מאוד, היא: עד כמה יש זכויות יתר? זה שיש זכויות יתר, זה מוסכם ומקובל, ותמיד המבחן הוא מבחן המידתיות - עד כמה אתה מותח את זה, עד כמה אתה מאפשר את זה. כמובן, זה יכול וצריך להשתנות מחברה זו לחברה אחרת, </w:t>
      </w:r>
      <w:r>
        <w:rPr>
          <w:rFonts w:hint="cs"/>
          <w:rtl/>
        </w:rPr>
        <w:t xml:space="preserve">בתקדימים, בביורוקרטיה שקיימת באותה מדינה. </w:t>
      </w:r>
    </w:p>
    <w:p w14:paraId="476C58A6" w14:textId="77777777" w:rsidR="00000000" w:rsidRDefault="0080671D">
      <w:pPr>
        <w:pStyle w:val="a0"/>
        <w:rPr>
          <w:rFonts w:hint="cs"/>
          <w:rtl/>
        </w:rPr>
      </w:pPr>
    </w:p>
    <w:p w14:paraId="2291C40E" w14:textId="77777777" w:rsidR="00000000" w:rsidRDefault="0080671D">
      <w:pPr>
        <w:pStyle w:val="a0"/>
        <w:rPr>
          <w:rFonts w:hint="cs"/>
          <w:rtl/>
        </w:rPr>
      </w:pPr>
      <w:r>
        <w:rPr>
          <w:rFonts w:hint="cs"/>
          <w:rtl/>
        </w:rPr>
        <w:t>אנחנו נדרשים לעניין הזה בגלל המציאות. יכול להיות שבאופן נורמלי, אם בתי-המשפט, המשטרה, השב"כ וכל מי שקשור לעניין היו נוהגים בעניין באחריות, המחוקק לא היה נדרש לזה. כי ראוי שאם יש דברים פליליים, חמורים, יהיה אפשר ל</w:t>
      </w:r>
      <w:r>
        <w:rPr>
          <w:rFonts w:hint="cs"/>
          <w:rtl/>
        </w:rPr>
        <w:t xml:space="preserve">האזין גם לחברי הכנסת, כי אין כוונה לאפשר איזה חופש יותר גדול בעבירות פליליות לחברי הכנסת. ברור לכולם שבעניינים שנוגעים לביטחון המדינה יש אפשרות להאזין לחברי כנסת וגם לשרים. לכן, השאלה פה היא המידתיות. </w:t>
      </w:r>
    </w:p>
    <w:p w14:paraId="4D1B0834" w14:textId="77777777" w:rsidR="00000000" w:rsidRDefault="0080671D">
      <w:pPr>
        <w:pStyle w:val="a0"/>
        <w:rPr>
          <w:rFonts w:hint="cs"/>
          <w:rtl/>
        </w:rPr>
      </w:pPr>
    </w:p>
    <w:p w14:paraId="211698CC" w14:textId="77777777" w:rsidR="00000000" w:rsidRDefault="0080671D">
      <w:pPr>
        <w:pStyle w:val="a0"/>
        <w:rPr>
          <w:rFonts w:hint="cs"/>
          <w:rtl/>
        </w:rPr>
      </w:pPr>
      <w:r>
        <w:rPr>
          <w:rFonts w:hint="cs"/>
          <w:rtl/>
        </w:rPr>
        <w:t xml:space="preserve">העניין הזה, עלו בו כמה שאלות שמצריכות בירור. אני אתן </w:t>
      </w:r>
      <w:r>
        <w:rPr>
          <w:rFonts w:hint="cs"/>
          <w:rtl/>
        </w:rPr>
        <w:t xml:space="preserve">דוגמה לשאלה אחת ששאל אותי חבר הכנסת אופיר פינס: מה קורה כאשר מאזינים לאזרח ובקו השני מדבר חבר הכנסת? השופט אישר האזנה לאזרח פלוני, אבל האזרח מדבר עם חבר הכנסת. האם במצב כזה יש אישור להאזין או אין אישור להאזין וכדומה? </w:t>
      </w:r>
    </w:p>
    <w:p w14:paraId="7AF07EC8" w14:textId="77777777" w:rsidR="00000000" w:rsidRDefault="0080671D">
      <w:pPr>
        <w:pStyle w:val="a0"/>
        <w:rPr>
          <w:rFonts w:hint="cs"/>
          <w:rtl/>
        </w:rPr>
      </w:pPr>
    </w:p>
    <w:p w14:paraId="773CB317" w14:textId="77777777" w:rsidR="00000000" w:rsidRDefault="0080671D">
      <w:pPr>
        <w:pStyle w:val="a0"/>
        <w:rPr>
          <w:rFonts w:hint="cs"/>
          <w:rtl/>
        </w:rPr>
      </w:pPr>
      <w:r>
        <w:rPr>
          <w:rFonts w:hint="cs"/>
          <w:rtl/>
        </w:rPr>
        <w:t>היות שהשאלות האלה לא בוררו עד תום, וי</w:t>
      </w:r>
      <w:r>
        <w:rPr>
          <w:rFonts w:hint="cs"/>
          <w:rtl/>
        </w:rPr>
        <w:t>ש רצון לברר אותן בגלל העדינות שבנושא, אני מבקש שהתשובה וההצבעה ייערכו במועד אחר. תודה.</w:t>
      </w:r>
    </w:p>
    <w:p w14:paraId="6EAF840C" w14:textId="77777777" w:rsidR="00000000" w:rsidRDefault="0080671D">
      <w:pPr>
        <w:pStyle w:val="a0"/>
        <w:ind w:firstLine="0"/>
        <w:rPr>
          <w:rFonts w:hint="cs"/>
          <w:rtl/>
        </w:rPr>
      </w:pPr>
    </w:p>
    <w:p w14:paraId="5E69A297" w14:textId="77777777" w:rsidR="00000000" w:rsidRDefault="0080671D">
      <w:pPr>
        <w:pStyle w:val="af1"/>
        <w:rPr>
          <w:rtl/>
        </w:rPr>
      </w:pPr>
      <w:bookmarkStart w:id="278" w:name="FS000000713T23_06_2004_14_19_57C"/>
      <w:bookmarkEnd w:id="278"/>
      <w:r>
        <w:rPr>
          <w:rtl/>
        </w:rPr>
        <w:t>היו"ר יולי-יואל אדלשטיין:</w:t>
      </w:r>
    </w:p>
    <w:p w14:paraId="158F59CB" w14:textId="77777777" w:rsidR="00000000" w:rsidRDefault="0080671D">
      <w:pPr>
        <w:pStyle w:val="a0"/>
        <w:rPr>
          <w:rtl/>
        </w:rPr>
      </w:pPr>
    </w:p>
    <w:p w14:paraId="3774798B" w14:textId="77777777" w:rsidR="00000000" w:rsidRDefault="0080671D">
      <w:pPr>
        <w:pStyle w:val="a0"/>
        <w:rPr>
          <w:rFonts w:hint="cs"/>
          <w:rtl/>
        </w:rPr>
      </w:pPr>
      <w:r>
        <w:rPr>
          <w:rFonts w:hint="cs"/>
          <w:rtl/>
        </w:rPr>
        <w:t>אני מודה לחבר הכנסת אריאל. כאמור, תשובה והצבעה במועד אחר.</w:t>
      </w:r>
    </w:p>
    <w:p w14:paraId="0A679733" w14:textId="77777777" w:rsidR="00000000" w:rsidRDefault="0080671D">
      <w:pPr>
        <w:pStyle w:val="a0"/>
        <w:rPr>
          <w:rFonts w:hint="cs"/>
          <w:rtl/>
        </w:rPr>
      </w:pPr>
    </w:p>
    <w:p w14:paraId="432040DD" w14:textId="77777777" w:rsidR="00000000" w:rsidRDefault="0080671D">
      <w:pPr>
        <w:pStyle w:val="a0"/>
        <w:ind w:firstLine="0"/>
        <w:rPr>
          <w:rFonts w:hint="cs"/>
          <w:rtl/>
        </w:rPr>
      </w:pPr>
    </w:p>
    <w:p w14:paraId="4765471C" w14:textId="77777777" w:rsidR="00000000" w:rsidRDefault="0080671D">
      <w:pPr>
        <w:pStyle w:val="a2"/>
        <w:rPr>
          <w:rtl/>
        </w:rPr>
      </w:pPr>
    </w:p>
    <w:p w14:paraId="1365DB6F" w14:textId="77777777" w:rsidR="00000000" w:rsidRDefault="0080671D">
      <w:pPr>
        <w:pStyle w:val="a2"/>
        <w:rPr>
          <w:rFonts w:hint="cs"/>
          <w:rtl/>
        </w:rPr>
      </w:pPr>
      <w:bookmarkStart w:id="279" w:name="CS28381FI0028381T23_06_2004_15_07_51"/>
      <w:bookmarkStart w:id="280" w:name="_Toc101171367"/>
      <w:bookmarkEnd w:id="279"/>
      <w:r>
        <w:rPr>
          <w:rtl/>
        </w:rPr>
        <w:t>הצעת חוק ביטוח בריאות ממלכתי (תיקון - מעבר מקופת</w:t>
      </w:r>
      <w:r>
        <w:rPr>
          <w:rFonts w:hint="cs"/>
          <w:rtl/>
        </w:rPr>
        <w:t>-</w:t>
      </w:r>
      <w:r>
        <w:rPr>
          <w:rtl/>
        </w:rPr>
        <w:t xml:space="preserve">חולים אחת </w:t>
      </w:r>
      <w:r>
        <w:rPr>
          <w:rFonts w:hint="cs"/>
          <w:rtl/>
        </w:rPr>
        <w:br/>
      </w:r>
      <w:r>
        <w:rPr>
          <w:rtl/>
        </w:rPr>
        <w:t>לקופת</w:t>
      </w:r>
      <w:r>
        <w:rPr>
          <w:rFonts w:hint="cs"/>
          <w:rtl/>
        </w:rPr>
        <w:t>-</w:t>
      </w:r>
      <w:r>
        <w:rPr>
          <w:rtl/>
        </w:rPr>
        <w:t>חולים אחרת), ה</w:t>
      </w:r>
      <w:r>
        <w:rPr>
          <w:rtl/>
        </w:rPr>
        <w:t>תשס"ד-2004</w:t>
      </w:r>
      <w:bookmarkEnd w:id="280"/>
      <w:r>
        <w:rPr>
          <w:rtl/>
        </w:rPr>
        <w:t xml:space="preserve"> </w:t>
      </w:r>
    </w:p>
    <w:p w14:paraId="459FF822" w14:textId="77777777" w:rsidR="00000000" w:rsidRDefault="0080671D">
      <w:pPr>
        <w:pStyle w:val="a0"/>
        <w:rPr>
          <w:rFonts w:hint="cs"/>
          <w:rtl/>
        </w:rPr>
      </w:pPr>
      <w:r>
        <w:rPr>
          <w:rtl/>
        </w:rPr>
        <w:t>[נספחות.]</w:t>
      </w:r>
    </w:p>
    <w:p w14:paraId="24FEFCC8" w14:textId="77777777" w:rsidR="00000000" w:rsidRDefault="0080671D">
      <w:pPr>
        <w:pStyle w:val="-0"/>
        <w:rPr>
          <w:rFonts w:hint="cs"/>
          <w:rtl/>
        </w:rPr>
      </w:pPr>
      <w:r>
        <w:rPr>
          <w:rFonts w:hint="cs"/>
          <w:rtl/>
        </w:rPr>
        <w:t>(הצעת קבוצת חברי הכנסת)</w:t>
      </w:r>
    </w:p>
    <w:p w14:paraId="6534429F" w14:textId="77777777" w:rsidR="00000000" w:rsidRDefault="0080671D">
      <w:pPr>
        <w:pStyle w:val="a0"/>
        <w:ind w:firstLine="0"/>
        <w:rPr>
          <w:rFonts w:hint="cs"/>
          <w:rtl/>
        </w:rPr>
      </w:pPr>
    </w:p>
    <w:p w14:paraId="20ECAFEC" w14:textId="77777777" w:rsidR="00000000" w:rsidRDefault="0080671D">
      <w:pPr>
        <w:pStyle w:val="af1"/>
        <w:rPr>
          <w:rtl/>
        </w:rPr>
      </w:pPr>
      <w:r>
        <w:rPr>
          <w:rtl/>
        </w:rPr>
        <w:t>היו"ר יולי-יואל אדלשטיין:</w:t>
      </w:r>
    </w:p>
    <w:p w14:paraId="3325A243" w14:textId="77777777" w:rsidR="00000000" w:rsidRDefault="0080671D">
      <w:pPr>
        <w:pStyle w:val="a0"/>
        <w:rPr>
          <w:rtl/>
        </w:rPr>
      </w:pPr>
    </w:p>
    <w:p w14:paraId="45CEC0A7" w14:textId="77777777" w:rsidR="00000000" w:rsidRDefault="0080671D">
      <w:pPr>
        <w:pStyle w:val="a0"/>
        <w:rPr>
          <w:rFonts w:hint="cs"/>
          <w:rtl/>
        </w:rPr>
      </w:pPr>
      <w:r>
        <w:rPr>
          <w:rFonts w:hint="cs"/>
          <w:rtl/>
        </w:rPr>
        <w:t xml:space="preserve">אנחנו עוברים להצעת חוק פ/2087: הצעת חוק ביטוח בריאות ממלכתי (תיקון </w:t>
      </w:r>
      <w:r>
        <w:rPr>
          <w:rtl/>
        </w:rPr>
        <w:t>–</w:t>
      </w:r>
      <w:r>
        <w:rPr>
          <w:rFonts w:hint="cs"/>
          <w:rtl/>
        </w:rPr>
        <w:t xml:space="preserve"> מעבר מקופת-חולים אחת לקופת-חולים אחרת), התשס"ד-2004, של יגאל יאסינוב וקבוצת חברי הכנסת. הנמקה מן המקום. בבקשה, אד</w:t>
      </w:r>
      <w:r>
        <w:rPr>
          <w:rFonts w:hint="cs"/>
          <w:rtl/>
        </w:rPr>
        <w:t>וני.</w:t>
      </w:r>
    </w:p>
    <w:p w14:paraId="27C1981E" w14:textId="77777777" w:rsidR="00000000" w:rsidRDefault="0080671D">
      <w:pPr>
        <w:pStyle w:val="a0"/>
        <w:ind w:firstLine="0"/>
        <w:rPr>
          <w:rFonts w:hint="cs"/>
          <w:rtl/>
        </w:rPr>
      </w:pPr>
    </w:p>
    <w:p w14:paraId="48F57B62" w14:textId="77777777" w:rsidR="00000000" w:rsidRDefault="0080671D">
      <w:pPr>
        <w:pStyle w:val="a"/>
        <w:rPr>
          <w:rtl/>
        </w:rPr>
      </w:pPr>
      <w:bookmarkStart w:id="281" w:name="FS000001054T23_06_2004_14_20_37"/>
      <w:bookmarkStart w:id="282" w:name="_Toc101171368"/>
      <w:bookmarkEnd w:id="281"/>
      <w:r>
        <w:rPr>
          <w:rFonts w:hint="eastAsia"/>
          <w:rtl/>
        </w:rPr>
        <w:t>יגאל</w:t>
      </w:r>
      <w:r>
        <w:rPr>
          <w:rtl/>
        </w:rPr>
        <w:t xml:space="preserve"> יאסינוב (שינוי):</w:t>
      </w:r>
      <w:bookmarkEnd w:id="282"/>
    </w:p>
    <w:p w14:paraId="0C8B3931" w14:textId="77777777" w:rsidR="00000000" w:rsidRDefault="0080671D">
      <w:pPr>
        <w:pStyle w:val="a0"/>
        <w:rPr>
          <w:rFonts w:hint="cs"/>
          <w:rtl/>
        </w:rPr>
      </w:pPr>
    </w:p>
    <w:p w14:paraId="541DD76E" w14:textId="77777777" w:rsidR="00000000" w:rsidRDefault="0080671D">
      <w:pPr>
        <w:pStyle w:val="a0"/>
        <w:rPr>
          <w:rFonts w:hint="cs"/>
          <w:rtl/>
        </w:rPr>
      </w:pPr>
      <w:r>
        <w:rPr>
          <w:rFonts w:hint="cs"/>
          <w:rtl/>
        </w:rPr>
        <w:t xml:space="preserve">תודה. אני רוצה להגיד שהצעת החוק היא שלי ושל אריה אלדד והכנו אותה יחד. </w:t>
      </w:r>
    </w:p>
    <w:p w14:paraId="17DE6D82" w14:textId="77777777" w:rsidR="00000000" w:rsidRDefault="0080671D">
      <w:pPr>
        <w:pStyle w:val="a0"/>
        <w:rPr>
          <w:rFonts w:hint="cs"/>
          <w:rtl/>
        </w:rPr>
      </w:pPr>
    </w:p>
    <w:p w14:paraId="4B1BBFD6" w14:textId="77777777" w:rsidR="00000000" w:rsidRDefault="0080671D">
      <w:pPr>
        <w:pStyle w:val="a0"/>
        <w:rPr>
          <w:rFonts w:hint="cs"/>
          <w:rtl/>
        </w:rPr>
      </w:pPr>
      <w:r>
        <w:rPr>
          <w:rFonts w:hint="cs"/>
          <w:rtl/>
        </w:rPr>
        <w:t>אני רוצה להסביר לחברי מה בעצם אומרת הצעת החוק. כרגע אפשר לעבור מקופה לקופה פעם אחת בשנה, בשני מועדים בשנה. קרו מקרים בישראל שקופות-חולים, למחרת סיום המועדי</w:t>
      </w:r>
      <w:r>
        <w:rPr>
          <w:rFonts w:hint="cs"/>
          <w:rtl/>
        </w:rPr>
        <w:t xml:space="preserve">ם שבהם אפשר לעבור מקופה לקופה, סגרו סניפים או הפסיקו חלק מהשירותים באזורים מסוימים. במקרים האלה אנשים היו נשארים כאילו באחזקה פיאודלית עוד חצי שנה ונאסר עליהם לעבור מקופת-חולים אחת לקופת-חולים אחרת. במקרים האלה, אני מבקש לשנות את החוק ולתת להם לעבור מקופה </w:t>
      </w:r>
      <w:r>
        <w:rPr>
          <w:rFonts w:hint="cs"/>
          <w:rtl/>
        </w:rPr>
        <w:t>לקופה מייד.</w:t>
      </w:r>
    </w:p>
    <w:p w14:paraId="029B43A5" w14:textId="77777777" w:rsidR="00000000" w:rsidRDefault="0080671D">
      <w:pPr>
        <w:pStyle w:val="a0"/>
        <w:rPr>
          <w:rFonts w:hint="cs"/>
          <w:rtl/>
        </w:rPr>
      </w:pPr>
    </w:p>
    <w:p w14:paraId="197ECEAF" w14:textId="77777777" w:rsidR="00000000" w:rsidRDefault="0080671D">
      <w:pPr>
        <w:pStyle w:val="a0"/>
        <w:rPr>
          <w:rFonts w:hint="cs"/>
          <w:rtl/>
        </w:rPr>
      </w:pPr>
      <w:r>
        <w:rPr>
          <w:rFonts w:hint="cs"/>
          <w:rtl/>
        </w:rPr>
        <w:t>אני מסכים להצעה שקיבלתי ממשרד הבריאות, לשנות את נוסח החוק לפי הצעתו, ואני מבקש להצביע. תודה.</w:t>
      </w:r>
    </w:p>
    <w:p w14:paraId="30CBDCD4" w14:textId="77777777" w:rsidR="00000000" w:rsidRDefault="0080671D">
      <w:pPr>
        <w:pStyle w:val="a0"/>
        <w:ind w:firstLine="0"/>
        <w:rPr>
          <w:rFonts w:hint="cs"/>
          <w:rtl/>
        </w:rPr>
      </w:pPr>
    </w:p>
    <w:p w14:paraId="17E385EA" w14:textId="77777777" w:rsidR="00000000" w:rsidRDefault="0080671D">
      <w:pPr>
        <w:pStyle w:val="af1"/>
        <w:rPr>
          <w:rtl/>
        </w:rPr>
      </w:pPr>
      <w:r>
        <w:rPr>
          <w:rtl/>
        </w:rPr>
        <w:t>היו"ר יולי-יואל אדלשטיין:</w:t>
      </w:r>
    </w:p>
    <w:p w14:paraId="0E950DC5" w14:textId="77777777" w:rsidR="00000000" w:rsidRDefault="0080671D">
      <w:pPr>
        <w:pStyle w:val="a0"/>
        <w:rPr>
          <w:rtl/>
        </w:rPr>
      </w:pPr>
    </w:p>
    <w:p w14:paraId="073DF50B" w14:textId="77777777" w:rsidR="00000000" w:rsidRDefault="0080671D">
      <w:pPr>
        <w:pStyle w:val="a0"/>
        <w:rPr>
          <w:rFonts w:hint="cs"/>
          <w:rtl/>
        </w:rPr>
      </w:pPr>
      <w:r>
        <w:rPr>
          <w:rFonts w:hint="cs"/>
          <w:rtl/>
        </w:rPr>
        <w:t>תודה לחבר הכנסת יגאל יאסינוב. בשם הממשלה ישיב השר המקשר גדעון עזרא. בבקשה.</w:t>
      </w:r>
    </w:p>
    <w:p w14:paraId="6EEE5C7E" w14:textId="77777777" w:rsidR="00000000" w:rsidRDefault="0080671D">
      <w:pPr>
        <w:pStyle w:val="a0"/>
        <w:ind w:firstLine="0"/>
        <w:rPr>
          <w:rFonts w:hint="cs"/>
          <w:rtl/>
        </w:rPr>
      </w:pPr>
    </w:p>
    <w:p w14:paraId="495F4223" w14:textId="77777777" w:rsidR="00000000" w:rsidRDefault="0080671D">
      <w:pPr>
        <w:pStyle w:val="a"/>
        <w:rPr>
          <w:rtl/>
        </w:rPr>
      </w:pPr>
      <w:bookmarkStart w:id="283" w:name="FS000000474T23_06_2004_14_41_47"/>
      <w:bookmarkStart w:id="284" w:name="_Toc101171369"/>
      <w:bookmarkEnd w:id="283"/>
      <w:r>
        <w:rPr>
          <w:rFonts w:hint="eastAsia"/>
          <w:rtl/>
        </w:rPr>
        <w:t>השר</w:t>
      </w:r>
      <w:r>
        <w:rPr>
          <w:rtl/>
        </w:rPr>
        <w:t xml:space="preserve"> גדעון עזרא:</w:t>
      </w:r>
      <w:bookmarkEnd w:id="284"/>
    </w:p>
    <w:p w14:paraId="66791600" w14:textId="77777777" w:rsidR="00000000" w:rsidRDefault="0080671D">
      <w:pPr>
        <w:pStyle w:val="a0"/>
        <w:rPr>
          <w:rFonts w:hint="cs"/>
          <w:rtl/>
        </w:rPr>
      </w:pPr>
    </w:p>
    <w:p w14:paraId="4E4DDD4F" w14:textId="77777777" w:rsidR="00000000" w:rsidRDefault="0080671D">
      <w:pPr>
        <w:pStyle w:val="a0"/>
        <w:rPr>
          <w:rFonts w:hint="cs"/>
          <w:rtl/>
        </w:rPr>
      </w:pPr>
      <w:r>
        <w:rPr>
          <w:rFonts w:hint="cs"/>
          <w:rtl/>
        </w:rPr>
        <w:t>אדוני היושב-ראש, חברי חברי הכ</w:t>
      </w:r>
      <w:r>
        <w:rPr>
          <w:rFonts w:hint="cs"/>
          <w:rtl/>
        </w:rPr>
        <w:t xml:space="preserve">נסת, חבר הכנסת יאסינוב, שר הבריאות והמציעים הגיעו להסכמה, כפי שאמרת, שקיבלה את אישור ועדת השרים לענייני חקיקה, ולפיה תתמוך הממשלה בהצעת החוק הנדונה. </w:t>
      </w:r>
    </w:p>
    <w:p w14:paraId="1C2FFB57" w14:textId="77777777" w:rsidR="00000000" w:rsidRDefault="0080671D">
      <w:pPr>
        <w:pStyle w:val="a0"/>
        <w:rPr>
          <w:rFonts w:hint="cs"/>
          <w:rtl/>
        </w:rPr>
      </w:pPr>
    </w:p>
    <w:p w14:paraId="77C9F1B3" w14:textId="77777777" w:rsidR="00000000" w:rsidRDefault="0080671D">
      <w:pPr>
        <w:pStyle w:val="a0"/>
        <w:rPr>
          <w:rFonts w:hint="cs"/>
          <w:rtl/>
        </w:rPr>
      </w:pPr>
      <w:r>
        <w:rPr>
          <w:rFonts w:hint="cs"/>
          <w:rtl/>
        </w:rPr>
        <w:t>לפי המצב היום משרד הבריאות מוסמך לדון בהשגות של מבוטחים על רישום בקופה גם שעה שהן נובעות מסגירתם של שירות</w:t>
      </w:r>
      <w:r>
        <w:rPr>
          <w:rFonts w:hint="cs"/>
          <w:rtl/>
        </w:rPr>
        <w:t xml:space="preserve">ים של קופת-חולים שבה חבר המבוטח. לכן הבעיה שהצעת החוק באה לפתור ניתנת לפתרון כבר לפי הדין הקיים. עם זאת, הסכים משרד הבריאות כי יש ערך, מבחינת שקיפות הדין הקיים, לתקן את החוק כך שקיומה של סמכות זו יצוין במפורש. </w:t>
      </w:r>
    </w:p>
    <w:p w14:paraId="194A499B" w14:textId="77777777" w:rsidR="00000000" w:rsidRDefault="0080671D">
      <w:pPr>
        <w:pStyle w:val="a0"/>
        <w:rPr>
          <w:rFonts w:hint="cs"/>
          <w:rtl/>
        </w:rPr>
      </w:pPr>
    </w:p>
    <w:p w14:paraId="51F6703C" w14:textId="77777777" w:rsidR="00000000" w:rsidRDefault="0080671D">
      <w:pPr>
        <w:pStyle w:val="a0"/>
        <w:rPr>
          <w:rFonts w:hint="cs"/>
          <w:rtl/>
        </w:rPr>
      </w:pPr>
      <w:r>
        <w:rPr>
          <w:rFonts w:hint="cs"/>
          <w:rtl/>
        </w:rPr>
        <w:t>בגלל ליקויי ניסוח מסוימים שנמצאו בהצעה הסכימ</w:t>
      </w:r>
      <w:r>
        <w:rPr>
          <w:rFonts w:hint="cs"/>
          <w:rtl/>
        </w:rPr>
        <w:t xml:space="preserve">ו המציעים לתקן את הצעתם לפי הערות הנוסח שיביא משרד הבריאות. </w:t>
      </w:r>
    </w:p>
    <w:p w14:paraId="763C9F16" w14:textId="77777777" w:rsidR="00000000" w:rsidRDefault="0080671D">
      <w:pPr>
        <w:pStyle w:val="a0"/>
        <w:rPr>
          <w:rFonts w:hint="cs"/>
          <w:rtl/>
        </w:rPr>
      </w:pPr>
    </w:p>
    <w:p w14:paraId="0EB00169" w14:textId="77777777" w:rsidR="00000000" w:rsidRDefault="0080671D">
      <w:pPr>
        <w:pStyle w:val="a0"/>
        <w:rPr>
          <w:rFonts w:hint="cs"/>
          <w:rtl/>
        </w:rPr>
      </w:pPr>
      <w:r>
        <w:rPr>
          <w:rFonts w:hint="cs"/>
          <w:rtl/>
        </w:rPr>
        <w:t>אני מבקש לאשר את הצעת החוק. תודה.</w:t>
      </w:r>
    </w:p>
    <w:p w14:paraId="1132DAB6" w14:textId="77777777" w:rsidR="00000000" w:rsidRDefault="0080671D">
      <w:pPr>
        <w:pStyle w:val="af1"/>
        <w:rPr>
          <w:rFonts w:hint="cs"/>
          <w:rtl/>
        </w:rPr>
      </w:pPr>
    </w:p>
    <w:p w14:paraId="66FD291E" w14:textId="77777777" w:rsidR="00000000" w:rsidRDefault="0080671D">
      <w:pPr>
        <w:pStyle w:val="af1"/>
        <w:rPr>
          <w:rtl/>
        </w:rPr>
      </w:pPr>
      <w:r>
        <w:rPr>
          <w:rtl/>
        </w:rPr>
        <w:t>היו"ר יולי-יואל אדלשטיין:</w:t>
      </w:r>
    </w:p>
    <w:p w14:paraId="191F5C29" w14:textId="77777777" w:rsidR="00000000" w:rsidRDefault="0080671D">
      <w:pPr>
        <w:pStyle w:val="a0"/>
        <w:rPr>
          <w:rtl/>
        </w:rPr>
      </w:pPr>
    </w:p>
    <w:p w14:paraId="631F58D3" w14:textId="77777777" w:rsidR="00000000" w:rsidRDefault="0080671D">
      <w:pPr>
        <w:pStyle w:val="a0"/>
        <w:rPr>
          <w:rFonts w:hint="cs"/>
          <w:rtl/>
        </w:rPr>
      </w:pPr>
      <w:r>
        <w:rPr>
          <w:rFonts w:hint="cs"/>
          <w:rtl/>
        </w:rPr>
        <w:t xml:space="preserve">תודה רבה לשר גדעון עזרא. לשם שינוי אין מתנגדים להצעת חוק זו, ואנחנו יכולים לעבור להצבעה. </w:t>
      </w:r>
    </w:p>
    <w:p w14:paraId="449F7EE1" w14:textId="77777777" w:rsidR="00000000" w:rsidRDefault="0080671D">
      <w:pPr>
        <w:pStyle w:val="a0"/>
        <w:rPr>
          <w:rFonts w:hint="cs"/>
          <w:rtl/>
        </w:rPr>
      </w:pPr>
    </w:p>
    <w:p w14:paraId="35D34A9E" w14:textId="77777777" w:rsidR="00000000" w:rsidRDefault="0080671D">
      <w:pPr>
        <w:pStyle w:val="a0"/>
        <w:rPr>
          <w:rFonts w:hint="cs"/>
          <w:rtl/>
        </w:rPr>
      </w:pPr>
      <w:r>
        <w:rPr>
          <w:rFonts w:hint="cs"/>
          <w:rtl/>
        </w:rPr>
        <w:t xml:space="preserve">הצעת חוק ביטוח בריאות ממלכתי (תיקון </w:t>
      </w:r>
      <w:r>
        <w:rPr>
          <w:rtl/>
        </w:rPr>
        <w:t>–</w:t>
      </w:r>
      <w:r>
        <w:rPr>
          <w:rFonts w:hint="cs"/>
          <w:rtl/>
        </w:rPr>
        <w:t xml:space="preserve"> מעב</w:t>
      </w:r>
      <w:r>
        <w:rPr>
          <w:rFonts w:hint="cs"/>
          <w:rtl/>
        </w:rPr>
        <w:t>ר מקופת-חולים אחת לקופת-חולים אחרת),  התשס"ד-2004, של חבר הכנסת יגאל יאסינוב וקבוצת חברי הכנסת - ההצבעה החלה. מי בעד, מי נגד - נא להצביע.</w:t>
      </w:r>
    </w:p>
    <w:p w14:paraId="05E250D1" w14:textId="77777777" w:rsidR="00000000" w:rsidRDefault="0080671D">
      <w:pPr>
        <w:pStyle w:val="a0"/>
        <w:rPr>
          <w:rFonts w:hint="cs"/>
          <w:rtl/>
        </w:rPr>
      </w:pPr>
    </w:p>
    <w:p w14:paraId="564304FE" w14:textId="77777777" w:rsidR="00000000" w:rsidRDefault="0080671D">
      <w:pPr>
        <w:pStyle w:val="ab"/>
        <w:bidi/>
        <w:rPr>
          <w:rFonts w:hint="cs"/>
          <w:rtl/>
        </w:rPr>
      </w:pPr>
      <w:r>
        <w:rPr>
          <w:rFonts w:hint="cs"/>
          <w:rtl/>
        </w:rPr>
        <w:t>הצבעה מס' 9</w:t>
      </w:r>
    </w:p>
    <w:p w14:paraId="64235E69" w14:textId="77777777" w:rsidR="00000000" w:rsidRDefault="0080671D">
      <w:pPr>
        <w:pStyle w:val="a0"/>
        <w:rPr>
          <w:rFonts w:hint="cs"/>
          <w:rtl/>
        </w:rPr>
      </w:pPr>
    </w:p>
    <w:p w14:paraId="3BE9CFB1" w14:textId="77777777" w:rsidR="00000000" w:rsidRDefault="0080671D">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29</w:t>
      </w:r>
    </w:p>
    <w:p w14:paraId="13D18236" w14:textId="77777777" w:rsidR="00000000" w:rsidRDefault="0080671D">
      <w:pPr>
        <w:pStyle w:val="ac"/>
        <w:bidi/>
        <w:rPr>
          <w:rFonts w:hint="cs"/>
          <w:rtl/>
        </w:rPr>
      </w:pPr>
      <w:r>
        <w:rPr>
          <w:rFonts w:hint="cs"/>
          <w:rtl/>
        </w:rPr>
        <w:t xml:space="preserve">נגד </w:t>
      </w:r>
      <w:r>
        <w:rPr>
          <w:rtl/>
        </w:rPr>
        <w:t>–</w:t>
      </w:r>
      <w:r>
        <w:rPr>
          <w:rFonts w:hint="cs"/>
          <w:rtl/>
        </w:rPr>
        <w:t xml:space="preserve"> אין</w:t>
      </w:r>
    </w:p>
    <w:p w14:paraId="677CFAFA"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40B52CDA" w14:textId="77777777" w:rsidR="00000000" w:rsidRDefault="0080671D">
      <w:pPr>
        <w:pStyle w:val="ad"/>
        <w:bidi/>
        <w:rPr>
          <w:rFonts w:hint="cs"/>
          <w:rtl/>
        </w:rPr>
      </w:pPr>
      <w:r>
        <w:rPr>
          <w:rFonts w:hint="cs"/>
          <w:rtl/>
        </w:rPr>
        <w:t>ההצעה להעביר את הצעת חוק בי</w:t>
      </w:r>
      <w:r>
        <w:rPr>
          <w:rFonts w:hint="cs"/>
          <w:rtl/>
        </w:rPr>
        <w:t xml:space="preserve">טוח בריאות ממלכתי (תיקון </w:t>
      </w:r>
      <w:r>
        <w:rPr>
          <w:rtl/>
        </w:rPr>
        <w:t>–</w:t>
      </w:r>
      <w:r>
        <w:rPr>
          <w:rFonts w:hint="cs"/>
          <w:rtl/>
        </w:rPr>
        <w:t xml:space="preserve"> מעבר מקופת-חולים אחת </w:t>
      </w:r>
    </w:p>
    <w:p w14:paraId="01866D7B" w14:textId="77777777" w:rsidR="00000000" w:rsidRDefault="0080671D">
      <w:pPr>
        <w:pStyle w:val="ad"/>
        <w:bidi/>
        <w:rPr>
          <w:rFonts w:hint="cs"/>
          <w:rtl/>
        </w:rPr>
      </w:pPr>
      <w:r>
        <w:rPr>
          <w:rFonts w:hint="cs"/>
          <w:rtl/>
        </w:rPr>
        <w:t>לקופת-חולים אחרת), התשס"ד-2004, לדיון מוקדם בוועדת העבודה, הרווחה והבריאות נתקבלה.</w:t>
      </w:r>
    </w:p>
    <w:p w14:paraId="1D22C9B3" w14:textId="77777777" w:rsidR="00000000" w:rsidRDefault="0080671D">
      <w:pPr>
        <w:pStyle w:val="a0"/>
        <w:rPr>
          <w:rFonts w:hint="cs"/>
          <w:rtl/>
        </w:rPr>
      </w:pPr>
    </w:p>
    <w:p w14:paraId="5AA08C7A" w14:textId="77777777" w:rsidR="00000000" w:rsidRDefault="0080671D">
      <w:pPr>
        <w:pStyle w:val="af1"/>
        <w:rPr>
          <w:rtl/>
        </w:rPr>
      </w:pPr>
      <w:r>
        <w:rPr>
          <w:rtl/>
        </w:rPr>
        <w:t>היו"ר יולי-יואל אדלשטיין:</w:t>
      </w:r>
    </w:p>
    <w:p w14:paraId="5C3A0F5B" w14:textId="77777777" w:rsidR="00000000" w:rsidRDefault="0080671D">
      <w:pPr>
        <w:pStyle w:val="a0"/>
        <w:rPr>
          <w:rtl/>
        </w:rPr>
      </w:pPr>
    </w:p>
    <w:p w14:paraId="3A6BEEED" w14:textId="77777777" w:rsidR="00000000" w:rsidRDefault="0080671D">
      <w:pPr>
        <w:pStyle w:val="a0"/>
        <w:rPr>
          <w:rFonts w:hint="cs"/>
          <w:rtl/>
        </w:rPr>
      </w:pPr>
      <w:r>
        <w:rPr>
          <w:rFonts w:hint="cs"/>
          <w:rtl/>
        </w:rPr>
        <w:t>והתוצאות הן 29 בעד, אין מתנגדים או נמנעים. הצעת החוק אושרה והיא תעבור להמשך טיפול בה, כנראה בווע</w:t>
      </w:r>
      <w:r>
        <w:rPr>
          <w:rFonts w:hint="cs"/>
          <w:rtl/>
        </w:rPr>
        <w:t>דת העבודה, הרווחה והבריאות.</w:t>
      </w:r>
    </w:p>
    <w:p w14:paraId="59B9BDE8" w14:textId="77777777" w:rsidR="00000000" w:rsidRDefault="0080671D">
      <w:pPr>
        <w:pStyle w:val="a0"/>
        <w:rPr>
          <w:rFonts w:hint="cs"/>
          <w:rtl/>
        </w:rPr>
      </w:pPr>
    </w:p>
    <w:p w14:paraId="45B755E2" w14:textId="77777777" w:rsidR="00000000" w:rsidRDefault="0080671D">
      <w:pPr>
        <w:pStyle w:val="a2"/>
        <w:rPr>
          <w:rtl/>
        </w:rPr>
      </w:pPr>
    </w:p>
    <w:p w14:paraId="25668875" w14:textId="77777777" w:rsidR="00000000" w:rsidRDefault="0080671D">
      <w:pPr>
        <w:pStyle w:val="a2"/>
        <w:rPr>
          <w:rFonts w:hint="cs"/>
          <w:rtl/>
        </w:rPr>
      </w:pPr>
      <w:bookmarkStart w:id="285" w:name="CS28382FI0028382T23_06_2004_14_58_00"/>
      <w:bookmarkStart w:id="286" w:name="_Toc101171370"/>
      <w:bookmarkEnd w:id="285"/>
      <w:r>
        <w:rPr>
          <w:rtl/>
        </w:rPr>
        <w:t xml:space="preserve">הצעת חוק לתיקון פקודת מס הכנסה </w:t>
      </w:r>
      <w:r>
        <w:rPr>
          <w:rFonts w:hint="cs"/>
          <w:rtl/>
        </w:rPr>
        <w:br/>
      </w:r>
      <w:r>
        <w:rPr>
          <w:rtl/>
        </w:rPr>
        <w:t>(זיכוי בעד הוצאות החזקת אח במוסד), התשס"ד-2004</w:t>
      </w:r>
      <w:bookmarkEnd w:id="286"/>
    </w:p>
    <w:p w14:paraId="698DC3AC" w14:textId="77777777" w:rsidR="00000000" w:rsidRDefault="0080671D">
      <w:pPr>
        <w:pStyle w:val="a0"/>
        <w:rPr>
          <w:rFonts w:hint="cs"/>
          <w:rtl/>
        </w:rPr>
      </w:pPr>
      <w:r>
        <w:rPr>
          <w:rtl/>
        </w:rPr>
        <w:t>[נספחות.]</w:t>
      </w:r>
    </w:p>
    <w:p w14:paraId="7E988F26" w14:textId="77777777" w:rsidR="00000000" w:rsidRDefault="0080671D">
      <w:pPr>
        <w:pStyle w:val="a2"/>
        <w:rPr>
          <w:rFonts w:hint="cs"/>
          <w:rtl/>
        </w:rPr>
      </w:pPr>
      <w:bookmarkStart w:id="287" w:name="_Toc101171371"/>
      <w:r>
        <w:rPr>
          <w:rFonts w:hint="cs"/>
          <w:rtl/>
        </w:rPr>
        <w:t>(הצעת קבוצת חברי הכנסת)</w:t>
      </w:r>
      <w:bookmarkEnd w:id="287"/>
    </w:p>
    <w:p w14:paraId="3DB893B3" w14:textId="77777777" w:rsidR="00000000" w:rsidRDefault="0080671D">
      <w:pPr>
        <w:pStyle w:val="a2"/>
        <w:jc w:val="left"/>
        <w:rPr>
          <w:rFonts w:hint="cs"/>
          <w:rtl/>
        </w:rPr>
      </w:pPr>
    </w:p>
    <w:p w14:paraId="6D070D45" w14:textId="77777777" w:rsidR="00000000" w:rsidRDefault="0080671D">
      <w:pPr>
        <w:pStyle w:val="af1"/>
        <w:rPr>
          <w:rtl/>
        </w:rPr>
      </w:pPr>
      <w:r>
        <w:rPr>
          <w:rtl/>
        </w:rPr>
        <w:t>היו"ר יולי-יואל אדלשטיין:</w:t>
      </w:r>
    </w:p>
    <w:p w14:paraId="429508B3" w14:textId="77777777" w:rsidR="00000000" w:rsidRDefault="0080671D">
      <w:pPr>
        <w:pStyle w:val="a0"/>
        <w:rPr>
          <w:rtl/>
        </w:rPr>
      </w:pPr>
    </w:p>
    <w:p w14:paraId="6A7BA5F3" w14:textId="77777777" w:rsidR="00000000" w:rsidRDefault="0080671D">
      <w:pPr>
        <w:pStyle w:val="a0"/>
        <w:rPr>
          <w:rFonts w:hint="cs"/>
          <w:rtl/>
        </w:rPr>
      </w:pPr>
      <w:r>
        <w:rPr>
          <w:rFonts w:hint="cs"/>
          <w:rtl/>
        </w:rPr>
        <w:t>אנחנו עוברים להצעת חוק לתיקון</w:t>
      </w:r>
      <w:r>
        <w:rPr>
          <w:rtl/>
        </w:rPr>
        <w:t xml:space="preserve"> </w:t>
      </w:r>
      <w:r>
        <w:rPr>
          <w:rFonts w:hint="cs"/>
          <w:rtl/>
        </w:rPr>
        <w:t>פקודת מס הכנסה (זיכוי בעד הוצאות החזקת אח במוסד), התשס"</w:t>
      </w:r>
      <w:r>
        <w:rPr>
          <w:rFonts w:hint="cs"/>
          <w:rtl/>
        </w:rPr>
        <w:t xml:space="preserve">ד-2004, של חבר הכנסת רוני בריזון וקבוצת חברי הכנסת, שמספרה פ/2071. מן המקום בבקשה, אדוני. </w:t>
      </w:r>
    </w:p>
    <w:p w14:paraId="249A3CD6" w14:textId="77777777" w:rsidR="00000000" w:rsidRDefault="0080671D">
      <w:pPr>
        <w:pStyle w:val="a0"/>
        <w:rPr>
          <w:rFonts w:hint="cs"/>
          <w:rtl/>
        </w:rPr>
      </w:pPr>
    </w:p>
    <w:p w14:paraId="4C1CA440" w14:textId="77777777" w:rsidR="00000000" w:rsidRDefault="0080671D">
      <w:pPr>
        <w:pStyle w:val="a"/>
        <w:rPr>
          <w:rtl/>
        </w:rPr>
      </w:pPr>
      <w:bookmarkStart w:id="288" w:name="FS000001049T23_06_2004_14_24_12"/>
      <w:bookmarkStart w:id="289" w:name="_Toc101171372"/>
      <w:bookmarkEnd w:id="288"/>
      <w:r>
        <w:rPr>
          <w:rFonts w:hint="eastAsia"/>
          <w:rtl/>
        </w:rPr>
        <w:t>רוני</w:t>
      </w:r>
      <w:r>
        <w:rPr>
          <w:rtl/>
        </w:rPr>
        <w:t xml:space="preserve"> בריזון (שינוי):</w:t>
      </w:r>
      <w:bookmarkEnd w:id="289"/>
    </w:p>
    <w:p w14:paraId="01D6022C" w14:textId="77777777" w:rsidR="00000000" w:rsidRDefault="0080671D">
      <w:pPr>
        <w:pStyle w:val="a0"/>
        <w:rPr>
          <w:rFonts w:hint="cs"/>
          <w:rtl/>
        </w:rPr>
      </w:pPr>
    </w:p>
    <w:p w14:paraId="0A1DFA13" w14:textId="77777777" w:rsidR="00000000" w:rsidRDefault="0080671D">
      <w:pPr>
        <w:pStyle w:val="a0"/>
        <w:rPr>
          <w:rFonts w:hint="cs"/>
          <w:rtl/>
        </w:rPr>
      </w:pPr>
      <w:r>
        <w:rPr>
          <w:rFonts w:hint="cs"/>
          <w:rtl/>
        </w:rPr>
        <w:t>אדוני היושב-ראש, רבותי השרים, חברי חברי הכנסת, כדרכי אינני מנסה לתקן עולם, אלא רק לשפר אותו קצת פה ושם, ועל כן אני מביא בפניכם היום את הצעת חו</w:t>
      </w:r>
      <w:r>
        <w:rPr>
          <w:rFonts w:hint="cs"/>
          <w:rtl/>
        </w:rPr>
        <w:t>ק לתיקון</w:t>
      </w:r>
      <w:r>
        <w:rPr>
          <w:rtl/>
        </w:rPr>
        <w:t xml:space="preserve"> </w:t>
      </w:r>
      <w:r>
        <w:rPr>
          <w:rFonts w:hint="cs"/>
          <w:rtl/>
        </w:rPr>
        <w:t xml:space="preserve">פקודת מס הכנסה (זיכוי בעד הוצאות החזקת אח במוסד). </w:t>
      </w:r>
    </w:p>
    <w:p w14:paraId="3B0F6533" w14:textId="77777777" w:rsidR="00000000" w:rsidRDefault="0080671D">
      <w:pPr>
        <w:pStyle w:val="a0"/>
        <w:rPr>
          <w:rFonts w:hint="cs"/>
          <w:rtl/>
        </w:rPr>
      </w:pPr>
    </w:p>
    <w:p w14:paraId="58AA2C22" w14:textId="77777777" w:rsidR="00000000" w:rsidRDefault="0080671D">
      <w:pPr>
        <w:pStyle w:val="a0"/>
        <w:rPr>
          <w:rFonts w:hint="cs"/>
          <w:rtl/>
        </w:rPr>
      </w:pPr>
      <w:r>
        <w:rPr>
          <w:rFonts w:hint="cs"/>
          <w:rtl/>
        </w:rPr>
        <w:t>כידוע, לפי פקודת מס ההכנסה מקבל בן-זוג או הורה זיכוי בעד החזקת בן-משפחה במוסד. הזיכוי הזה מסתכם בכמה אלפי שקלים בשנה, והוא תוספת חשובה ביותר להכנסתה של משפחה. משום-מה נגרע חלקו של אח, שתומך באחיו</w:t>
      </w:r>
      <w:r>
        <w:rPr>
          <w:rFonts w:hint="cs"/>
          <w:rtl/>
        </w:rPr>
        <w:t xml:space="preserve"> ומחזיק אותו במוסד, בהעדר בן-זוג או הורה או בן, ואני כאן כדי לנסות ולתקן דבר זה. </w:t>
      </w:r>
    </w:p>
    <w:p w14:paraId="136C045F" w14:textId="77777777" w:rsidR="00000000" w:rsidRDefault="0080671D">
      <w:pPr>
        <w:pStyle w:val="a0"/>
        <w:rPr>
          <w:rFonts w:hint="cs"/>
          <w:rtl/>
        </w:rPr>
      </w:pPr>
    </w:p>
    <w:p w14:paraId="31F07931" w14:textId="77777777" w:rsidR="00000000" w:rsidRDefault="0080671D">
      <w:pPr>
        <w:pStyle w:val="a0"/>
        <w:rPr>
          <w:rFonts w:hint="cs"/>
          <w:rtl/>
        </w:rPr>
      </w:pPr>
      <w:r>
        <w:rPr>
          <w:rFonts w:hint="cs"/>
          <w:rtl/>
        </w:rPr>
        <w:t xml:space="preserve">נתבקשתי להסכים לבקשתה של הממשלה, כי רק אח אחד במשפחה הוא זה אשר יזכה בהטבות, ואני כמובן מסכים לכך. </w:t>
      </w:r>
    </w:p>
    <w:p w14:paraId="71662DFB" w14:textId="77777777" w:rsidR="00000000" w:rsidRDefault="0080671D">
      <w:pPr>
        <w:pStyle w:val="a0"/>
        <w:rPr>
          <w:rFonts w:hint="cs"/>
          <w:rtl/>
        </w:rPr>
      </w:pPr>
    </w:p>
    <w:p w14:paraId="77FEE693" w14:textId="77777777" w:rsidR="00000000" w:rsidRDefault="0080671D">
      <w:pPr>
        <w:pStyle w:val="a0"/>
        <w:rPr>
          <w:rFonts w:hint="cs"/>
          <w:rtl/>
        </w:rPr>
      </w:pPr>
      <w:r>
        <w:rPr>
          <w:rFonts w:hint="cs"/>
          <w:rtl/>
        </w:rPr>
        <w:t>כמו כן, תיזכרנה לטוב חברות הכנסת זהבה גלאון וגילה גמליאל, שכבר ניסו להגי</w:t>
      </w:r>
      <w:r>
        <w:rPr>
          <w:rFonts w:hint="cs"/>
          <w:rtl/>
        </w:rPr>
        <w:t xml:space="preserve">ש הצעת חוק כזאת ולא נסתייע בידן. </w:t>
      </w:r>
    </w:p>
    <w:p w14:paraId="08E080EE" w14:textId="77777777" w:rsidR="00000000" w:rsidRDefault="0080671D">
      <w:pPr>
        <w:pStyle w:val="a0"/>
        <w:rPr>
          <w:rFonts w:hint="cs"/>
          <w:rtl/>
        </w:rPr>
      </w:pPr>
    </w:p>
    <w:p w14:paraId="27BED0C0" w14:textId="77777777" w:rsidR="00000000" w:rsidRDefault="0080671D">
      <w:pPr>
        <w:pStyle w:val="a0"/>
        <w:rPr>
          <w:rFonts w:hint="cs"/>
          <w:rtl/>
        </w:rPr>
      </w:pPr>
      <w:r>
        <w:rPr>
          <w:rFonts w:hint="cs"/>
          <w:rtl/>
        </w:rPr>
        <w:t>אני מבקש מחברי לתמוך בהצעת החוק, תודה.</w:t>
      </w:r>
    </w:p>
    <w:p w14:paraId="5E5B289F" w14:textId="77777777" w:rsidR="00000000" w:rsidRDefault="0080671D">
      <w:pPr>
        <w:pStyle w:val="a0"/>
        <w:rPr>
          <w:rFonts w:hint="cs"/>
          <w:rtl/>
        </w:rPr>
      </w:pPr>
    </w:p>
    <w:p w14:paraId="6A32318D" w14:textId="77777777" w:rsidR="00000000" w:rsidRDefault="0080671D">
      <w:pPr>
        <w:pStyle w:val="af1"/>
        <w:rPr>
          <w:rtl/>
        </w:rPr>
      </w:pPr>
      <w:r>
        <w:rPr>
          <w:rtl/>
        </w:rPr>
        <w:t>היו"ר יולי-יואל אדלשטיין:</w:t>
      </w:r>
    </w:p>
    <w:p w14:paraId="22A3ED9A" w14:textId="77777777" w:rsidR="00000000" w:rsidRDefault="0080671D">
      <w:pPr>
        <w:pStyle w:val="a0"/>
        <w:rPr>
          <w:rtl/>
        </w:rPr>
      </w:pPr>
    </w:p>
    <w:p w14:paraId="05DEFEB2" w14:textId="77777777" w:rsidR="00000000" w:rsidRDefault="0080671D">
      <w:pPr>
        <w:pStyle w:val="a0"/>
        <w:rPr>
          <w:rFonts w:hint="cs"/>
          <w:rtl/>
        </w:rPr>
      </w:pPr>
      <w:r>
        <w:rPr>
          <w:rFonts w:hint="cs"/>
          <w:rtl/>
        </w:rPr>
        <w:t>תודה לחבר הכנסת רוני בריזון, שלא מתקן עולם אך מתקן את פקודת מס הכנסה. ישיב השר מאיר שטרית, השר במשרד האוצר.</w:t>
      </w:r>
    </w:p>
    <w:p w14:paraId="56DDACA8" w14:textId="77777777" w:rsidR="00000000" w:rsidRDefault="0080671D">
      <w:pPr>
        <w:pStyle w:val="a0"/>
        <w:rPr>
          <w:rFonts w:hint="cs"/>
          <w:rtl/>
        </w:rPr>
      </w:pPr>
    </w:p>
    <w:p w14:paraId="11359980" w14:textId="77777777" w:rsidR="00000000" w:rsidRDefault="0080671D">
      <w:pPr>
        <w:pStyle w:val="af0"/>
        <w:rPr>
          <w:rtl/>
        </w:rPr>
      </w:pPr>
      <w:r>
        <w:rPr>
          <w:rFonts w:hint="eastAsia"/>
          <w:rtl/>
        </w:rPr>
        <w:t>השר</w:t>
      </w:r>
      <w:r>
        <w:rPr>
          <w:rtl/>
        </w:rPr>
        <w:t xml:space="preserve"> מאיר שטרית:</w:t>
      </w:r>
    </w:p>
    <w:p w14:paraId="504E8FA0" w14:textId="77777777" w:rsidR="00000000" w:rsidRDefault="0080671D">
      <w:pPr>
        <w:pStyle w:val="a0"/>
        <w:rPr>
          <w:rFonts w:hint="cs"/>
          <w:rtl/>
        </w:rPr>
      </w:pPr>
    </w:p>
    <w:p w14:paraId="70E8DBF1" w14:textId="77777777" w:rsidR="00000000" w:rsidRDefault="0080671D">
      <w:pPr>
        <w:pStyle w:val="a0"/>
        <w:rPr>
          <w:rFonts w:hint="cs"/>
          <w:rtl/>
        </w:rPr>
      </w:pPr>
      <w:r>
        <w:rPr>
          <w:rFonts w:hint="cs"/>
          <w:rtl/>
        </w:rPr>
        <w:t>יש עוד הצעת חוק, אותו חוק.</w:t>
      </w:r>
    </w:p>
    <w:p w14:paraId="304A9F31" w14:textId="77777777" w:rsidR="00000000" w:rsidRDefault="0080671D">
      <w:pPr>
        <w:pStyle w:val="a0"/>
        <w:rPr>
          <w:rFonts w:hint="cs"/>
          <w:rtl/>
        </w:rPr>
      </w:pPr>
    </w:p>
    <w:p w14:paraId="39C9F158" w14:textId="77777777" w:rsidR="00000000" w:rsidRDefault="0080671D">
      <w:pPr>
        <w:pStyle w:val="af1"/>
        <w:rPr>
          <w:rtl/>
        </w:rPr>
      </w:pPr>
      <w:r>
        <w:rPr>
          <w:rFonts w:hint="eastAsia"/>
          <w:rtl/>
        </w:rPr>
        <w:t>היו</w:t>
      </w:r>
      <w:r>
        <w:rPr>
          <w:rtl/>
        </w:rPr>
        <w:t>"ר יולי-יואל אדלשטיין:</w:t>
      </w:r>
    </w:p>
    <w:p w14:paraId="133C8EF2" w14:textId="77777777" w:rsidR="00000000" w:rsidRDefault="0080671D">
      <w:pPr>
        <w:pStyle w:val="a0"/>
        <w:rPr>
          <w:rtl/>
        </w:rPr>
      </w:pPr>
    </w:p>
    <w:p w14:paraId="15448274" w14:textId="77777777" w:rsidR="00000000" w:rsidRDefault="0080671D">
      <w:pPr>
        <w:pStyle w:val="a0"/>
        <w:rPr>
          <w:rFonts w:hint="cs"/>
          <w:rtl/>
        </w:rPr>
      </w:pPr>
      <w:r>
        <w:rPr>
          <w:rFonts w:hint="cs"/>
          <w:rtl/>
        </w:rPr>
        <w:t xml:space="preserve">צודק השר מאיר שטרית, טעות נפלה בידי. </w:t>
      </w:r>
    </w:p>
    <w:p w14:paraId="004D59E3" w14:textId="77777777" w:rsidR="00000000" w:rsidRDefault="0080671D">
      <w:pPr>
        <w:pStyle w:val="a0"/>
        <w:rPr>
          <w:rFonts w:hint="cs"/>
          <w:rtl/>
        </w:rPr>
      </w:pPr>
    </w:p>
    <w:p w14:paraId="327E005B" w14:textId="77777777" w:rsidR="00000000" w:rsidRDefault="0080671D">
      <w:pPr>
        <w:pStyle w:val="a0"/>
        <w:rPr>
          <w:rFonts w:hint="cs"/>
          <w:rtl/>
        </w:rPr>
      </w:pPr>
    </w:p>
    <w:p w14:paraId="26E060F4" w14:textId="77777777" w:rsidR="00000000" w:rsidRDefault="0080671D">
      <w:pPr>
        <w:pStyle w:val="a2"/>
        <w:rPr>
          <w:rFonts w:hint="cs"/>
          <w:rtl/>
        </w:rPr>
      </w:pPr>
      <w:bookmarkStart w:id="290" w:name="_Toc101171373"/>
      <w:r>
        <w:rPr>
          <w:rtl/>
        </w:rPr>
        <w:t xml:space="preserve">הצעת חוק לתיקון פקודת מס הכנסה </w:t>
      </w:r>
      <w:r>
        <w:rPr>
          <w:rFonts w:hint="cs"/>
          <w:rtl/>
        </w:rPr>
        <w:br/>
      </w:r>
      <w:r>
        <w:rPr>
          <w:rtl/>
        </w:rPr>
        <w:t>(זיכוי בעד בן</w:t>
      </w:r>
      <w:r>
        <w:rPr>
          <w:rFonts w:hint="cs"/>
          <w:rtl/>
        </w:rPr>
        <w:t>-</w:t>
      </w:r>
      <w:r>
        <w:rPr>
          <w:rtl/>
        </w:rPr>
        <w:t>משפחה נטול יכולת או המוחזק במוסד), התשס"ג-2003</w:t>
      </w:r>
      <w:bookmarkEnd w:id="290"/>
    </w:p>
    <w:p w14:paraId="08F433DB" w14:textId="77777777" w:rsidR="00000000" w:rsidRDefault="0080671D">
      <w:pPr>
        <w:pStyle w:val="a0"/>
        <w:rPr>
          <w:rFonts w:hint="cs"/>
          <w:rtl/>
        </w:rPr>
      </w:pPr>
      <w:r>
        <w:rPr>
          <w:rtl/>
        </w:rPr>
        <w:t>[נספחות.]</w:t>
      </w:r>
    </w:p>
    <w:p w14:paraId="1B76096A" w14:textId="77777777" w:rsidR="00000000" w:rsidRDefault="0080671D">
      <w:pPr>
        <w:pStyle w:val="-0"/>
        <w:rPr>
          <w:rFonts w:hint="cs"/>
          <w:rtl/>
        </w:rPr>
      </w:pPr>
      <w:r>
        <w:rPr>
          <w:rFonts w:hint="cs"/>
          <w:rtl/>
        </w:rPr>
        <w:t>(הצעת חברת הכנסת זהבה גלאון)</w:t>
      </w:r>
      <w:r>
        <w:rPr>
          <w:rtl/>
        </w:rPr>
        <w:t xml:space="preserve"> </w:t>
      </w:r>
    </w:p>
    <w:p w14:paraId="1A53EB78" w14:textId="77777777" w:rsidR="00000000" w:rsidRDefault="0080671D">
      <w:pPr>
        <w:pStyle w:val="a0"/>
        <w:ind w:left="719"/>
        <w:rPr>
          <w:rFonts w:hint="cs"/>
          <w:rtl/>
        </w:rPr>
      </w:pPr>
    </w:p>
    <w:p w14:paraId="207D2AC5" w14:textId="77777777" w:rsidR="00000000" w:rsidRDefault="0080671D">
      <w:pPr>
        <w:pStyle w:val="af1"/>
        <w:rPr>
          <w:rFonts w:hint="cs"/>
          <w:rtl/>
        </w:rPr>
      </w:pPr>
    </w:p>
    <w:p w14:paraId="7CDE88AD" w14:textId="77777777" w:rsidR="00000000" w:rsidRDefault="0080671D">
      <w:pPr>
        <w:pStyle w:val="af1"/>
        <w:rPr>
          <w:rtl/>
        </w:rPr>
      </w:pPr>
      <w:r>
        <w:rPr>
          <w:rFonts w:hint="eastAsia"/>
          <w:rtl/>
        </w:rPr>
        <w:t>היו</w:t>
      </w:r>
      <w:r>
        <w:rPr>
          <w:rtl/>
        </w:rPr>
        <w:t>"ר יולי-יואל אדלשטיין:</w:t>
      </w:r>
    </w:p>
    <w:p w14:paraId="002E4F23" w14:textId="77777777" w:rsidR="00000000" w:rsidRDefault="0080671D">
      <w:pPr>
        <w:pStyle w:val="a0"/>
        <w:rPr>
          <w:rFonts w:hint="cs"/>
          <w:rtl/>
        </w:rPr>
      </w:pPr>
    </w:p>
    <w:p w14:paraId="0B9E8F9D" w14:textId="77777777" w:rsidR="00000000" w:rsidRDefault="0080671D">
      <w:pPr>
        <w:pStyle w:val="a0"/>
        <w:rPr>
          <w:rFonts w:hint="cs"/>
          <w:rtl/>
        </w:rPr>
      </w:pPr>
      <w:r>
        <w:rPr>
          <w:rFonts w:hint="cs"/>
          <w:rtl/>
        </w:rPr>
        <w:t>יש הצעת חוק דומה של חברת הכ</w:t>
      </w:r>
      <w:r>
        <w:rPr>
          <w:rFonts w:hint="cs"/>
          <w:rtl/>
        </w:rPr>
        <w:t>נסת זהבה גלאון, שמספרה פ/777, והשר ישיב לאחר מכן על שתי הצעות החוק גם יחד. גברתי, מן המקום, דקה.</w:t>
      </w:r>
    </w:p>
    <w:p w14:paraId="5CF83FB8" w14:textId="77777777" w:rsidR="00000000" w:rsidRDefault="0080671D">
      <w:pPr>
        <w:pStyle w:val="a0"/>
        <w:rPr>
          <w:rFonts w:hint="cs"/>
          <w:rtl/>
        </w:rPr>
      </w:pPr>
    </w:p>
    <w:p w14:paraId="3AB15B37" w14:textId="77777777" w:rsidR="00000000" w:rsidRDefault="0080671D">
      <w:pPr>
        <w:pStyle w:val="a"/>
        <w:rPr>
          <w:rtl/>
        </w:rPr>
      </w:pPr>
      <w:bookmarkStart w:id="291" w:name="FS000000504T23_06_2004_14_25_53"/>
      <w:bookmarkStart w:id="292" w:name="_Toc101171374"/>
      <w:bookmarkEnd w:id="291"/>
      <w:r>
        <w:rPr>
          <w:rFonts w:hint="eastAsia"/>
          <w:rtl/>
        </w:rPr>
        <w:t>זהבה</w:t>
      </w:r>
      <w:r>
        <w:rPr>
          <w:rtl/>
        </w:rPr>
        <w:t xml:space="preserve"> גלאון (יחד):</w:t>
      </w:r>
      <w:bookmarkEnd w:id="292"/>
    </w:p>
    <w:p w14:paraId="41050E51" w14:textId="77777777" w:rsidR="00000000" w:rsidRDefault="0080671D">
      <w:pPr>
        <w:pStyle w:val="a0"/>
        <w:rPr>
          <w:rFonts w:hint="cs"/>
          <w:rtl/>
        </w:rPr>
      </w:pPr>
    </w:p>
    <w:p w14:paraId="7A03223F" w14:textId="77777777" w:rsidR="00000000" w:rsidRDefault="0080671D">
      <w:pPr>
        <w:pStyle w:val="a0"/>
        <w:rPr>
          <w:rFonts w:hint="cs"/>
          <w:rtl/>
        </w:rPr>
      </w:pPr>
      <w:r>
        <w:rPr>
          <w:rFonts w:hint="cs"/>
          <w:rtl/>
        </w:rPr>
        <w:t xml:space="preserve">אדוני היושב-ראש, אני רוצה לומר שההבנות שהתקבלו עם חבר הכנסת בריזון מקובלות גם עלי, הסכמתי להן, אני אומרת את זה מראש. </w:t>
      </w:r>
    </w:p>
    <w:p w14:paraId="6545CF82" w14:textId="77777777" w:rsidR="00000000" w:rsidRDefault="0080671D">
      <w:pPr>
        <w:pStyle w:val="a0"/>
        <w:rPr>
          <w:rFonts w:hint="cs"/>
          <w:rtl/>
        </w:rPr>
      </w:pPr>
    </w:p>
    <w:p w14:paraId="42369B8C" w14:textId="77777777" w:rsidR="00000000" w:rsidRDefault="0080671D">
      <w:pPr>
        <w:pStyle w:val="a0"/>
        <w:rPr>
          <w:rFonts w:hint="cs"/>
          <w:rtl/>
        </w:rPr>
      </w:pPr>
      <w:r>
        <w:rPr>
          <w:rFonts w:hint="cs"/>
          <w:rtl/>
        </w:rPr>
        <w:t>הצעת החוק הזאת באה ל</w:t>
      </w:r>
      <w:r>
        <w:rPr>
          <w:rFonts w:hint="cs"/>
          <w:rtl/>
        </w:rPr>
        <w:t xml:space="preserve">תקן איזה עיוות, והעיוות הוא שרק ילד נטול יכולת, המשפחה היתה יכולה לקבל בעבורו נקודת זיכוי או זיכוי בגינו במס הכנסה. ההצעה הזאת באה לומר שתהיה התחשבות גם בהורה או בבן-זוג נטולי יכולת, שיאפשרו למשפחה להסתדר. </w:t>
      </w:r>
    </w:p>
    <w:p w14:paraId="43FA2439" w14:textId="77777777" w:rsidR="00000000" w:rsidRDefault="0080671D">
      <w:pPr>
        <w:pStyle w:val="a0"/>
        <w:rPr>
          <w:rFonts w:hint="cs"/>
          <w:rtl/>
        </w:rPr>
      </w:pPr>
    </w:p>
    <w:p w14:paraId="6E4C7ACB" w14:textId="77777777" w:rsidR="00000000" w:rsidRDefault="0080671D">
      <w:pPr>
        <w:pStyle w:val="a0"/>
        <w:rPr>
          <w:rFonts w:hint="cs"/>
          <w:rtl/>
        </w:rPr>
      </w:pPr>
      <w:r>
        <w:rPr>
          <w:rFonts w:hint="cs"/>
          <w:rtl/>
        </w:rPr>
        <w:t xml:space="preserve">אני חושבת שהעובדה שהממשלה תומכת בהצעת החוק הזאת </w:t>
      </w:r>
      <w:r>
        <w:rPr>
          <w:rFonts w:hint="cs"/>
          <w:rtl/>
        </w:rPr>
        <w:t>היא החלטה נכונה, ואני מודה על כך.</w:t>
      </w:r>
    </w:p>
    <w:p w14:paraId="070FA0A8" w14:textId="77777777" w:rsidR="00000000" w:rsidRDefault="0080671D">
      <w:pPr>
        <w:pStyle w:val="a0"/>
        <w:rPr>
          <w:rFonts w:hint="cs"/>
          <w:rtl/>
        </w:rPr>
      </w:pPr>
    </w:p>
    <w:p w14:paraId="7D92F783" w14:textId="77777777" w:rsidR="00000000" w:rsidRDefault="0080671D">
      <w:pPr>
        <w:pStyle w:val="af1"/>
        <w:rPr>
          <w:rtl/>
        </w:rPr>
      </w:pPr>
      <w:r>
        <w:rPr>
          <w:rtl/>
        </w:rPr>
        <w:t>היו"ר יולי-יואל אדלשטיין:</w:t>
      </w:r>
    </w:p>
    <w:p w14:paraId="0A2E5C6C" w14:textId="77777777" w:rsidR="00000000" w:rsidRDefault="0080671D">
      <w:pPr>
        <w:pStyle w:val="a0"/>
        <w:rPr>
          <w:rtl/>
        </w:rPr>
      </w:pPr>
    </w:p>
    <w:p w14:paraId="2F9C4A37" w14:textId="77777777" w:rsidR="00000000" w:rsidRDefault="0080671D">
      <w:pPr>
        <w:pStyle w:val="a0"/>
        <w:rPr>
          <w:rFonts w:hint="cs"/>
          <w:rtl/>
        </w:rPr>
      </w:pPr>
      <w:r>
        <w:rPr>
          <w:rFonts w:hint="cs"/>
          <w:rtl/>
        </w:rPr>
        <w:t>ועכשיו, השר מאיר שטרית ישיב גם לחבר הכנסת בריזון וגם לחברת הכנסת זהבה גלאון. בבקשה, אדוני.</w:t>
      </w:r>
    </w:p>
    <w:p w14:paraId="19D7F58D" w14:textId="77777777" w:rsidR="00000000" w:rsidRDefault="0080671D">
      <w:pPr>
        <w:pStyle w:val="a0"/>
        <w:rPr>
          <w:rFonts w:hint="cs"/>
          <w:rtl/>
        </w:rPr>
      </w:pPr>
    </w:p>
    <w:p w14:paraId="0CF3E656" w14:textId="77777777" w:rsidR="00000000" w:rsidRDefault="0080671D">
      <w:pPr>
        <w:pStyle w:val="a"/>
        <w:rPr>
          <w:rtl/>
        </w:rPr>
      </w:pPr>
      <w:bookmarkStart w:id="293" w:name="FS000000478T23_06_2004_14_26_43"/>
      <w:bookmarkStart w:id="294" w:name="_Toc101171375"/>
      <w:bookmarkEnd w:id="293"/>
      <w:r>
        <w:rPr>
          <w:rFonts w:hint="eastAsia"/>
          <w:rtl/>
        </w:rPr>
        <w:t>השר</w:t>
      </w:r>
      <w:r>
        <w:rPr>
          <w:rtl/>
        </w:rPr>
        <w:t xml:space="preserve"> מאיר שטרית:</w:t>
      </w:r>
      <w:bookmarkEnd w:id="294"/>
    </w:p>
    <w:p w14:paraId="03D828FE" w14:textId="77777777" w:rsidR="00000000" w:rsidRDefault="0080671D">
      <w:pPr>
        <w:pStyle w:val="a0"/>
        <w:rPr>
          <w:rFonts w:hint="cs"/>
          <w:rtl/>
        </w:rPr>
      </w:pPr>
    </w:p>
    <w:p w14:paraId="16A95126" w14:textId="77777777" w:rsidR="00000000" w:rsidRDefault="0080671D">
      <w:pPr>
        <w:pStyle w:val="a0"/>
        <w:rPr>
          <w:rFonts w:hint="cs"/>
          <w:rtl/>
        </w:rPr>
      </w:pPr>
      <w:r>
        <w:rPr>
          <w:rFonts w:hint="cs"/>
          <w:rtl/>
        </w:rPr>
        <w:t xml:space="preserve">אדוני היושב-ראש, אנחנו תומכים בשתי הצעות החוק הללו, כמובן בתנאים שהוסכמו בין המציעים </w:t>
      </w:r>
      <w:r>
        <w:rPr>
          <w:rFonts w:hint="cs"/>
          <w:rtl/>
        </w:rPr>
        <w:t xml:space="preserve">וועדת השרים לחקיקה, דהיינו שהדבר מוגבל לאח אחד בלבד ובהנחה שאין לו מי שיכול לתמוך בו או לממן את שהייתו במוסד. אלה התנאים שנקבעו, ואני מקווה שהם מסכימים להם. על בסיס זה אנחנו מסכימים להצעות החוק. </w:t>
      </w:r>
    </w:p>
    <w:p w14:paraId="789ACD1B" w14:textId="77777777" w:rsidR="00000000" w:rsidRDefault="0080671D">
      <w:pPr>
        <w:pStyle w:val="a0"/>
        <w:rPr>
          <w:rFonts w:hint="cs"/>
          <w:rtl/>
        </w:rPr>
      </w:pPr>
    </w:p>
    <w:p w14:paraId="65BB8EC0" w14:textId="77777777" w:rsidR="00000000" w:rsidRDefault="0080671D">
      <w:pPr>
        <w:pStyle w:val="a0"/>
        <w:rPr>
          <w:rFonts w:hint="cs"/>
          <w:rtl/>
        </w:rPr>
      </w:pPr>
      <w:r>
        <w:rPr>
          <w:rFonts w:hint="cs"/>
          <w:rtl/>
        </w:rPr>
        <w:t>אני גם מבקש מהמציעים, על דרך ההגינות, מאחר שחברת הכנסת גמלי</w:t>
      </w:r>
      <w:r>
        <w:rPr>
          <w:rFonts w:hint="cs"/>
          <w:rtl/>
        </w:rPr>
        <w:t xml:space="preserve">אל הניחה את הצעת החוק על השולחן, שימתינו עם הצעותיהם </w:t>
      </w:r>
      <w:r>
        <w:rPr>
          <w:rtl/>
        </w:rPr>
        <w:t>–</w:t>
      </w:r>
      <w:r>
        <w:rPr>
          <w:rFonts w:hint="cs"/>
          <w:rtl/>
        </w:rPr>
        <w:t xml:space="preserve"> אם כי זה לא יקרה, אני מניח </w:t>
      </w:r>
      <w:r>
        <w:rPr>
          <w:rtl/>
        </w:rPr>
        <w:t>–</w:t>
      </w:r>
      <w:r>
        <w:rPr>
          <w:rFonts w:hint="cs"/>
          <w:rtl/>
        </w:rPr>
        <w:t xml:space="preserve"> לשבוע הבא, עד שיבוא החוק שלה, כך שכולם יצטרפו יחד, כי אנחנו נתמוך כמובן גם בהצעת החוק שלה.</w:t>
      </w:r>
    </w:p>
    <w:p w14:paraId="67604506" w14:textId="77777777" w:rsidR="00000000" w:rsidRDefault="0080671D">
      <w:pPr>
        <w:pStyle w:val="a0"/>
        <w:rPr>
          <w:rFonts w:hint="cs"/>
          <w:rtl/>
        </w:rPr>
      </w:pPr>
    </w:p>
    <w:p w14:paraId="7344D8E2" w14:textId="77777777" w:rsidR="00000000" w:rsidRDefault="0080671D">
      <w:pPr>
        <w:pStyle w:val="af1"/>
        <w:rPr>
          <w:rtl/>
        </w:rPr>
      </w:pPr>
      <w:r>
        <w:rPr>
          <w:rtl/>
        </w:rPr>
        <w:t>היו"ר יולי-יואל אדלשטיין:</w:t>
      </w:r>
    </w:p>
    <w:p w14:paraId="334150E9" w14:textId="77777777" w:rsidR="00000000" w:rsidRDefault="0080671D">
      <w:pPr>
        <w:pStyle w:val="a0"/>
        <w:rPr>
          <w:rtl/>
        </w:rPr>
      </w:pPr>
    </w:p>
    <w:p w14:paraId="6BC9C964" w14:textId="77777777" w:rsidR="00000000" w:rsidRDefault="0080671D">
      <w:pPr>
        <w:pStyle w:val="a0"/>
        <w:rPr>
          <w:rFonts w:hint="cs"/>
          <w:rtl/>
        </w:rPr>
      </w:pPr>
      <w:r>
        <w:rPr>
          <w:rFonts w:hint="cs"/>
          <w:rtl/>
        </w:rPr>
        <w:t xml:space="preserve">אנחנו מודים מאוד לשר מאיר שטרית, גם על הסכמתו וגם על </w:t>
      </w:r>
      <w:r>
        <w:rPr>
          <w:rFonts w:hint="cs"/>
          <w:rtl/>
        </w:rPr>
        <w:t xml:space="preserve">תשובתו, ונעבור להצבעה. אף שהתשובה היתה משולבת, ההצבעה כידוע נפרדת. </w:t>
      </w:r>
    </w:p>
    <w:p w14:paraId="373FFDDC" w14:textId="77777777" w:rsidR="00000000" w:rsidRDefault="0080671D">
      <w:pPr>
        <w:pStyle w:val="a0"/>
        <w:rPr>
          <w:rFonts w:hint="cs"/>
          <w:rtl/>
        </w:rPr>
      </w:pPr>
    </w:p>
    <w:p w14:paraId="2CFAB691" w14:textId="77777777" w:rsidR="00000000" w:rsidRDefault="0080671D">
      <w:pPr>
        <w:pStyle w:val="a0"/>
        <w:rPr>
          <w:rFonts w:hint="cs"/>
          <w:rtl/>
        </w:rPr>
      </w:pPr>
      <w:r>
        <w:rPr>
          <w:rFonts w:hint="cs"/>
          <w:rtl/>
        </w:rPr>
        <w:t>נצביע ראשונה על הצעת חבר הכנסת רוני בריזון, הצעת חוק לתיקון</w:t>
      </w:r>
      <w:r>
        <w:rPr>
          <w:rtl/>
        </w:rPr>
        <w:t xml:space="preserve"> </w:t>
      </w:r>
      <w:r>
        <w:rPr>
          <w:rFonts w:hint="cs"/>
          <w:rtl/>
        </w:rPr>
        <w:t>פקודת מס הכנסה (זיכוי בעד הוצאות החזקת אח במוסד), התשס"ד-2004. ההצבעה החלה. מי בעד, מי נגד - נא להצביע.</w:t>
      </w:r>
    </w:p>
    <w:p w14:paraId="293AA3C1" w14:textId="77777777" w:rsidR="00000000" w:rsidRDefault="0080671D">
      <w:pPr>
        <w:pStyle w:val="a0"/>
        <w:rPr>
          <w:rFonts w:hint="cs"/>
          <w:rtl/>
        </w:rPr>
      </w:pPr>
    </w:p>
    <w:p w14:paraId="49A8FD1A" w14:textId="77777777" w:rsidR="00000000" w:rsidRDefault="0080671D">
      <w:pPr>
        <w:pStyle w:val="ab"/>
        <w:bidi/>
        <w:rPr>
          <w:rFonts w:hint="cs"/>
          <w:rtl/>
        </w:rPr>
      </w:pPr>
    </w:p>
    <w:p w14:paraId="7302AE0D" w14:textId="77777777" w:rsidR="00000000" w:rsidRDefault="0080671D">
      <w:pPr>
        <w:pStyle w:val="ab"/>
        <w:bidi/>
        <w:rPr>
          <w:rFonts w:hint="cs"/>
          <w:rtl/>
        </w:rPr>
      </w:pPr>
    </w:p>
    <w:p w14:paraId="48DC203C" w14:textId="77777777" w:rsidR="00000000" w:rsidRDefault="0080671D">
      <w:pPr>
        <w:pStyle w:val="ab"/>
        <w:bidi/>
        <w:rPr>
          <w:rFonts w:hint="cs"/>
          <w:rtl/>
        </w:rPr>
      </w:pPr>
      <w:r>
        <w:rPr>
          <w:rFonts w:hint="cs"/>
          <w:rtl/>
        </w:rPr>
        <w:t>הצבעה מס' 10</w:t>
      </w:r>
    </w:p>
    <w:p w14:paraId="3FCD6CD9" w14:textId="77777777" w:rsidR="00000000" w:rsidRDefault="0080671D">
      <w:pPr>
        <w:pStyle w:val="a0"/>
        <w:ind w:firstLine="0"/>
        <w:rPr>
          <w:rFonts w:hint="cs"/>
          <w:rtl/>
        </w:rPr>
      </w:pPr>
    </w:p>
    <w:p w14:paraId="46D58C82" w14:textId="77777777" w:rsidR="00000000" w:rsidRDefault="0080671D">
      <w:pPr>
        <w:pStyle w:val="ac"/>
        <w:bidi/>
        <w:rPr>
          <w:rFonts w:hint="cs"/>
          <w:rtl/>
        </w:rPr>
      </w:pPr>
      <w:r>
        <w:rPr>
          <w:rFonts w:hint="cs"/>
          <w:rtl/>
        </w:rPr>
        <w:t>בעד הה</w:t>
      </w:r>
      <w:r>
        <w:rPr>
          <w:rFonts w:hint="cs"/>
          <w:rtl/>
        </w:rPr>
        <w:t xml:space="preserve">צעה להעביר את הצעת החוק לדיון מוקדם בוועדה </w:t>
      </w:r>
      <w:r>
        <w:rPr>
          <w:rtl/>
        </w:rPr>
        <w:t>–</w:t>
      </w:r>
      <w:r>
        <w:rPr>
          <w:rFonts w:hint="cs"/>
          <w:rtl/>
        </w:rPr>
        <w:t xml:space="preserve"> 27</w:t>
      </w:r>
    </w:p>
    <w:p w14:paraId="097C429A" w14:textId="77777777" w:rsidR="00000000" w:rsidRDefault="0080671D">
      <w:pPr>
        <w:pStyle w:val="ac"/>
        <w:bidi/>
        <w:rPr>
          <w:rFonts w:hint="cs"/>
          <w:rtl/>
        </w:rPr>
      </w:pPr>
      <w:r>
        <w:rPr>
          <w:rFonts w:hint="cs"/>
          <w:rtl/>
        </w:rPr>
        <w:t xml:space="preserve">נגד </w:t>
      </w:r>
      <w:r>
        <w:rPr>
          <w:rtl/>
        </w:rPr>
        <w:t>–</w:t>
      </w:r>
      <w:r>
        <w:rPr>
          <w:rFonts w:hint="cs"/>
          <w:rtl/>
        </w:rPr>
        <w:t xml:space="preserve"> אין</w:t>
      </w:r>
    </w:p>
    <w:p w14:paraId="7F13CC95"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359C6AA3" w14:textId="77777777" w:rsidR="00000000" w:rsidRDefault="0080671D">
      <w:pPr>
        <w:pStyle w:val="ad"/>
        <w:bidi/>
        <w:rPr>
          <w:rFonts w:hint="cs"/>
          <w:rtl/>
        </w:rPr>
      </w:pPr>
      <w:r>
        <w:rPr>
          <w:rFonts w:hint="cs"/>
          <w:rtl/>
        </w:rPr>
        <w:t>ההצעה להעביר את הצעת חוק לתיקון</w:t>
      </w:r>
      <w:r>
        <w:rPr>
          <w:rtl/>
        </w:rPr>
        <w:t xml:space="preserve"> </w:t>
      </w:r>
      <w:r>
        <w:rPr>
          <w:rFonts w:hint="cs"/>
          <w:rtl/>
        </w:rPr>
        <w:t xml:space="preserve">פקודת מס הכנסה </w:t>
      </w:r>
    </w:p>
    <w:p w14:paraId="4CB3C874" w14:textId="77777777" w:rsidR="00000000" w:rsidRDefault="0080671D">
      <w:pPr>
        <w:pStyle w:val="ad"/>
        <w:bidi/>
        <w:rPr>
          <w:rFonts w:hint="cs"/>
          <w:rtl/>
        </w:rPr>
      </w:pPr>
      <w:r>
        <w:rPr>
          <w:rFonts w:hint="cs"/>
          <w:rtl/>
        </w:rPr>
        <w:t>(זיכוי בעד הוצאות החזקת אח במוסד), התשס"ד-2004, לדיון מוקדם בוועדת הכספים נתקבלה.</w:t>
      </w:r>
    </w:p>
    <w:p w14:paraId="281DF0CB" w14:textId="77777777" w:rsidR="00000000" w:rsidRDefault="0080671D">
      <w:pPr>
        <w:pStyle w:val="a0"/>
        <w:ind w:firstLine="0"/>
        <w:rPr>
          <w:rFonts w:hint="cs"/>
          <w:rtl/>
        </w:rPr>
      </w:pPr>
    </w:p>
    <w:p w14:paraId="1FAB6FBE" w14:textId="77777777" w:rsidR="00000000" w:rsidRDefault="0080671D">
      <w:pPr>
        <w:pStyle w:val="af1"/>
        <w:rPr>
          <w:rtl/>
        </w:rPr>
      </w:pPr>
      <w:r>
        <w:rPr>
          <w:rtl/>
        </w:rPr>
        <w:t>היו"ר יולי-יואל אדלשטיין:</w:t>
      </w:r>
    </w:p>
    <w:p w14:paraId="0EEA9741" w14:textId="77777777" w:rsidR="00000000" w:rsidRDefault="0080671D">
      <w:pPr>
        <w:pStyle w:val="a0"/>
        <w:rPr>
          <w:rtl/>
        </w:rPr>
      </w:pPr>
    </w:p>
    <w:p w14:paraId="58B95A2D" w14:textId="77777777" w:rsidR="00000000" w:rsidRDefault="0080671D">
      <w:pPr>
        <w:pStyle w:val="a0"/>
        <w:rPr>
          <w:rFonts w:hint="cs"/>
          <w:rtl/>
        </w:rPr>
      </w:pPr>
      <w:r>
        <w:rPr>
          <w:rFonts w:hint="cs"/>
          <w:rtl/>
        </w:rPr>
        <w:t>27 בעד, אין מתנגדים או נמנע</w:t>
      </w:r>
      <w:r>
        <w:rPr>
          <w:rFonts w:hint="cs"/>
          <w:rtl/>
        </w:rPr>
        <w:t xml:space="preserve">ים. ההצעה של חבר הכנסת רוני בריזון וקבוצת חברי הכנסת אושרה. </w:t>
      </w:r>
    </w:p>
    <w:p w14:paraId="59C547B6" w14:textId="77777777" w:rsidR="00000000" w:rsidRDefault="0080671D">
      <w:pPr>
        <w:pStyle w:val="a0"/>
        <w:rPr>
          <w:rFonts w:hint="cs"/>
          <w:rtl/>
        </w:rPr>
      </w:pPr>
    </w:p>
    <w:p w14:paraId="005D0962" w14:textId="77777777" w:rsidR="00000000" w:rsidRDefault="0080671D">
      <w:pPr>
        <w:pStyle w:val="a0"/>
        <w:rPr>
          <w:rFonts w:hint="cs"/>
          <w:rtl/>
        </w:rPr>
      </w:pPr>
      <w:r>
        <w:rPr>
          <w:rFonts w:hint="cs"/>
          <w:rtl/>
        </w:rPr>
        <w:t xml:space="preserve">עתה נצביע על הצעתה של חברת הכנסת זהבה גלאון, הצעת חוק לתיקון פקודת מס הכנסה (זיכוי בעד בן-משפחה נטול יכולת או המוחזק במוסד), התשס"ג-2003. </w:t>
      </w:r>
    </w:p>
    <w:p w14:paraId="0C3D962C" w14:textId="77777777" w:rsidR="00000000" w:rsidRDefault="0080671D">
      <w:pPr>
        <w:pStyle w:val="a0"/>
        <w:ind w:firstLine="0"/>
        <w:rPr>
          <w:rFonts w:hint="cs"/>
          <w:rtl/>
        </w:rPr>
      </w:pPr>
    </w:p>
    <w:p w14:paraId="31B6D7D9" w14:textId="77777777" w:rsidR="00000000" w:rsidRDefault="0080671D">
      <w:pPr>
        <w:pStyle w:val="ab"/>
        <w:bidi/>
        <w:rPr>
          <w:rFonts w:hint="cs"/>
          <w:rtl/>
        </w:rPr>
      </w:pPr>
      <w:r>
        <w:rPr>
          <w:rFonts w:hint="cs"/>
          <w:rtl/>
        </w:rPr>
        <w:t>הצבעה מס' 11</w:t>
      </w:r>
    </w:p>
    <w:p w14:paraId="4E837B16" w14:textId="77777777" w:rsidR="00000000" w:rsidRDefault="0080671D">
      <w:pPr>
        <w:pStyle w:val="a0"/>
        <w:ind w:firstLine="0"/>
        <w:rPr>
          <w:rFonts w:hint="cs"/>
          <w:rtl/>
        </w:rPr>
      </w:pPr>
    </w:p>
    <w:p w14:paraId="2515CEBA" w14:textId="77777777" w:rsidR="00000000" w:rsidRDefault="0080671D">
      <w:pPr>
        <w:pStyle w:val="ac"/>
        <w:bidi/>
        <w:rPr>
          <w:rFonts w:hint="cs"/>
          <w:rtl/>
        </w:rPr>
      </w:pPr>
      <w:r>
        <w:rPr>
          <w:rFonts w:hint="cs"/>
          <w:rtl/>
        </w:rPr>
        <w:t>בעד ההצעה להעביר את הצעת החוק לדיון מוקד</w:t>
      </w:r>
      <w:r>
        <w:rPr>
          <w:rFonts w:hint="cs"/>
          <w:rtl/>
        </w:rPr>
        <w:t xml:space="preserve">ם בוועדה </w:t>
      </w:r>
      <w:r>
        <w:rPr>
          <w:rtl/>
        </w:rPr>
        <w:t>–</w:t>
      </w:r>
      <w:r>
        <w:rPr>
          <w:rFonts w:hint="cs"/>
          <w:rtl/>
        </w:rPr>
        <w:t xml:space="preserve"> 26</w:t>
      </w:r>
    </w:p>
    <w:p w14:paraId="50A87B8D" w14:textId="77777777" w:rsidR="00000000" w:rsidRDefault="0080671D">
      <w:pPr>
        <w:pStyle w:val="ac"/>
        <w:bidi/>
        <w:rPr>
          <w:rFonts w:hint="cs"/>
          <w:rtl/>
        </w:rPr>
      </w:pPr>
      <w:r>
        <w:rPr>
          <w:rFonts w:hint="cs"/>
          <w:rtl/>
        </w:rPr>
        <w:t xml:space="preserve">נגד </w:t>
      </w:r>
      <w:r>
        <w:rPr>
          <w:rtl/>
        </w:rPr>
        <w:t>–</w:t>
      </w:r>
      <w:r>
        <w:rPr>
          <w:rFonts w:hint="cs"/>
          <w:rtl/>
        </w:rPr>
        <w:t xml:space="preserve"> אין</w:t>
      </w:r>
    </w:p>
    <w:p w14:paraId="6A98C316"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01810E4B" w14:textId="77777777" w:rsidR="00000000" w:rsidRDefault="0080671D">
      <w:pPr>
        <w:pStyle w:val="ad"/>
        <w:bidi/>
        <w:rPr>
          <w:rFonts w:hint="cs"/>
          <w:rtl/>
        </w:rPr>
      </w:pPr>
      <w:r>
        <w:rPr>
          <w:rFonts w:hint="cs"/>
          <w:rtl/>
        </w:rPr>
        <w:t xml:space="preserve">ההצעה להעביר את הצעת חוק לתיקון פקודת מס הכנסה (זיכוי בעד בן-משפחה נטול יכולת </w:t>
      </w:r>
    </w:p>
    <w:p w14:paraId="4F0E0AEB" w14:textId="77777777" w:rsidR="00000000" w:rsidRDefault="0080671D">
      <w:pPr>
        <w:pStyle w:val="ad"/>
        <w:bidi/>
        <w:rPr>
          <w:rFonts w:hint="cs"/>
          <w:rtl/>
        </w:rPr>
      </w:pPr>
      <w:r>
        <w:rPr>
          <w:rFonts w:hint="cs"/>
          <w:rtl/>
        </w:rPr>
        <w:t>או המוחזק במוסד), התשס"ג-2003, לדיון מוקדם בוועדת הכספים נתקבלה.</w:t>
      </w:r>
    </w:p>
    <w:p w14:paraId="68C5B1A3" w14:textId="77777777" w:rsidR="00000000" w:rsidRDefault="0080671D">
      <w:pPr>
        <w:pStyle w:val="a0"/>
        <w:rPr>
          <w:rFonts w:hint="cs"/>
          <w:rtl/>
        </w:rPr>
      </w:pPr>
    </w:p>
    <w:p w14:paraId="033C9E79" w14:textId="77777777" w:rsidR="00000000" w:rsidRDefault="0080671D">
      <w:pPr>
        <w:pStyle w:val="af1"/>
        <w:rPr>
          <w:rtl/>
        </w:rPr>
      </w:pPr>
      <w:r>
        <w:rPr>
          <w:rFonts w:hint="eastAsia"/>
          <w:rtl/>
        </w:rPr>
        <w:t>היו</w:t>
      </w:r>
      <w:r>
        <w:rPr>
          <w:rtl/>
        </w:rPr>
        <w:t>"ר יולי-יואל אדלשטיין:</w:t>
      </w:r>
    </w:p>
    <w:p w14:paraId="47983CC8" w14:textId="77777777" w:rsidR="00000000" w:rsidRDefault="0080671D">
      <w:pPr>
        <w:pStyle w:val="a0"/>
        <w:rPr>
          <w:rFonts w:hint="cs"/>
          <w:rtl/>
        </w:rPr>
      </w:pPr>
    </w:p>
    <w:p w14:paraId="3660A0AC" w14:textId="77777777" w:rsidR="00000000" w:rsidRDefault="0080671D">
      <w:pPr>
        <w:pStyle w:val="a0"/>
        <w:rPr>
          <w:rFonts w:hint="cs"/>
          <w:rtl/>
        </w:rPr>
      </w:pPr>
      <w:r>
        <w:rPr>
          <w:rFonts w:hint="cs"/>
          <w:rtl/>
        </w:rPr>
        <w:t>בעד - 26, אין מתנגדים או נמנעים. גם הצעתה של חב</w:t>
      </w:r>
      <w:r>
        <w:rPr>
          <w:rFonts w:hint="cs"/>
          <w:rtl/>
        </w:rPr>
        <w:t>רת הכנסת זהבה גלאון אושרה, והיא עוברת, עם הצעתו של חבר הכנסת בריזון, לוועדת הכספים, וימתינו כנראה גם להצעתה של חברת הכנסת גמליאל, כפי שהציע השר שטרית.</w:t>
      </w:r>
    </w:p>
    <w:p w14:paraId="3400B310" w14:textId="77777777" w:rsidR="00000000" w:rsidRDefault="0080671D">
      <w:pPr>
        <w:pStyle w:val="a0"/>
        <w:ind w:firstLine="0"/>
        <w:rPr>
          <w:rFonts w:hint="cs"/>
          <w:rtl/>
        </w:rPr>
      </w:pPr>
    </w:p>
    <w:p w14:paraId="19E238B8" w14:textId="77777777" w:rsidR="00000000" w:rsidRDefault="0080671D">
      <w:pPr>
        <w:pStyle w:val="a0"/>
        <w:rPr>
          <w:rFonts w:hint="cs"/>
          <w:rtl/>
        </w:rPr>
      </w:pPr>
      <w:r>
        <w:rPr>
          <w:rFonts w:hint="cs"/>
          <w:rtl/>
        </w:rPr>
        <w:t>חברי הכנסת, תם פרק הצעות החוק בקריאה טרומית.</w:t>
      </w:r>
    </w:p>
    <w:p w14:paraId="16A69E66" w14:textId="77777777" w:rsidR="00000000" w:rsidRDefault="0080671D">
      <w:pPr>
        <w:pStyle w:val="a0"/>
        <w:rPr>
          <w:rFonts w:hint="cs"/>
          <w:rtl/>
        </w:rPr>
      </w:pPr>
    </w:p>
    <w:p w14:paraId="11176156" w14:textId="77777777" w:rsidR="00000000" w:rsidRDefault="0080671D">
      <w:pPr>
        <w:pStyle w:val="a0"/>
        <w:rPr>
          <w:rFonts w:hint="cs"/>
          <w:rtl/>
        </w:rPr>
      </w:pPr>
    </w:p>
    <w:p w14:paraId="48FDCF26" w14:textId="77777777" w:rsidR="00000000" w:rsidRDefault="0080671D">
      <w:pPr>
        <w:pStyle w:val="a2"/>
        <w:rPr>
          <w:rFonts w:hint="cs"/>
          <w:rtl/>
        </w:rPr>
      </w:pPr>
      <w:bookmarkStart w:id="295" w:name="CS28383FI0028383T23_06_2004_14_30_10"/>
      <w:bookmarkStart w:id="296" w:name="_Toc101171376"/>
      <w:bookmarkEnd w:id="295"/>
      <w:r>
        <w:rPr>
          <w:rtl/>
        </w:rPr>
        <w:t>הצע</w:t>
      </w:r>
      <w:r>
        <w:rPr>
          <w:rFonts w:hint="cs"/>
          <w:rtl/>
        </w:rPr>
        <w:t>ות</w:t>
      </w:r>
      <w:r>
        <w:rPr>
          <w:rtl/>
        </w:rPr>
        <w:t xml:space="preserve"> לסדר-היום</w:t>
      </w:r>
      <w:bookmarkEnd w:id="296"/>
      <w:r>
        <w:rPr>
          <w:rtl/>
        </w:rPr>
        <w:t xml:space="preserve"> </w:t>
      </w:r>
    </w:p>
    <w:p w14:paraId="4C00B367" w14:textId="77777777" w:rsidR="00000000" w:rsidRDefault="0080671D">
      <w:pPr>
        <w:pStyle w:val="a2"/>
        <w:rPr>
          <w:rtl/>
        </w:rPr>
      </w:pPr>
      <w:bookmarkStart w:id="297" w:name="_Toc101171377"/>
      <w:r>
        <w:rPr>
          <w:rtl/>
        </w:rPr>
        <w:t xml:space="preserve">החלטת היועץ המשפטי לממשלה על סגירת התיק </w:t>
      </w:r>
      <w:r>
        <w:rPr>
          <w:rtl/>
        </w:rPr>
        <w:t>נגד ראש הממשלה</w:t>
      </w:r>
      <w:bookmarkEnd w:id="297"/>
      <w:r>
        <w:rPr>
          <w:rtl/>
        </w:rPr>
        <w:t xml:space="preserve"> </w:t>
      </w:r>
    </w:p>
    <w:p w14:paraId="51EF6503" w14:textId="77777777" w:rsidR="00000000" w:rsidRDefault="0080671D">
      <w:pPr>
        <w:pStyle w:val="-0"/>
        <w:rPr>
          <w:rFonts w:hint="cs"/>
          <w:rtl/>
        </w:rPr>
      </w:pPr>
    </w:p>
    <w:p w14:paraId="680301D3" w14:textId="77777777" w:rsidR="00000000" w:rsidRDefault="0080671D">
      <w:pPr>
        <w:pStyle w:val="af1"/>
        <w:rPr>
          <w:rtl/>
        </w:rPr>
      </w:pPr>
      <w:r>
        <w:rPr>
          <w:rFonts w:hint="eastAsia"/>
          <w:rtl/>
        </w:rPr>
        <w:t>היו</w:t>
      </w:r>
      <w:r>
        <w:rPr>
          <w:rtl/>
        </w:rPr>
        <w:t>"ר יולי-יואל אדלשטיין:</w:t>
      </w:r>
    </w:p>
    <w:p w14:paraId="5669DE68" w14:textId="77777777" w:rsidR="00000000" w:rsidRDefault="0080671D">
      <w:pPr>
        <w:pStyle w:val="a0"/>
        <w:rPr>
          <w:rFonts w:hint="cs"/>
          <w:rtl/>
        </w:rPr>
      </w:pPr>
    </w:p>
    <w:p w14:paraId="3686250E" w14:textId="77777777" w:rsidR="00000000" w:rsidRDefault="0080671D">
      <w:pPr>
        <w:pStyle w:val="a0"/>
        <w:rPr>
          <w:rFonts w:hint="cs"/>
          <w:rtl/>
        </w:rPr>
      </w:pPr>
      <w:r>
        <w:rPr>
          <w:rFonts w:hint="cs"/>
          <w:rtl/>
        </w:rPr>
        <w:t>אנחנו עוברים להצעות דחופות לסדר-היום: החלטת היועץ המשפטי לממשלה על סגירת התיק נגד ראש הממשלה - הצעות שמספריהן 3831, 3832, 3833, 3835, 3838, 3854, 3860, 3882, 3883 ו-3900. יש כמה מציעים, והמשיב הוא שר המשפטים, הנמ</w:t>
      </w:r>
      <w:r>
        <w:rPr>
          <w:rFonts w:hint="cs"/>
          <w:rtl/>
        </w:rPr>
        <w:t>צא אתנו. הראשון הוא חבר הכנסת שאול יהלום, אחריו - חבר הכנסת יוסי שריד, אחריו - חבר הכנסת טלב אלסאנע, וכן הלאה.</w:t>
      </w:r>
    </w:p>
    <w:p w14:paraId="53486BCB" w14:textId="77777777" w:rsidR="00000000" w:rsidRDefault="0080671D">
      <w:pPr>
        <w:pStyle w:val="a0"/>
        <w:rPr>
          <w:rFonts w:hint="cs"/>
          <w:rtl/>
        </w:rPr>
      </w:pPr>
    </w:p>
    <w:p w14:paraId="1C5C1F31" w14:textId="77777777" w:rsidR="00000000" w:rsidRDefault="0080671D">
      <w:pPr>
        <w:pStyle w:val="a"/>
        <w:rPr>
          <w:rtl/>
        </w:rPr>
      </w:pPr>
      <w:bookmarkStart w:id="298" w:name="FS000000524T23_06_2004_14_30_17"/>
      <w:bookmarkStart w:id="299" w:name="_Toc101171378"/>
      <w:bookmarkEnd w:id="298"/>
      <w:r>
        <w:rPr>
          <w:rFonts w:hint="eastAsia"/>
          <w:rtl/>
        </w:rPr>
        <w:t>שאול</w:t>
      </w:r>
      <w:r>
        <w:rPr>
          <w:rtl/>
        </w:rPr>
        <w:t xml:space="preserve"> יהלום (מפד"ל):</w:t>
      </w:r>
      <w:bookmarkEnd w:id="299"/>
    </w:p>
    <w:p w14:paraId="1525697A" w14:textId="77777777" w:rsidR="00000000" w:rsidRDefault="0080671D">
      <w:pPr>
        <w:pStyle w:val="a0"/>
        <w:rPr>
          <w:rFonts w:hint="cs"/>
          <w:rtl/>
        </w:rPr>
      </w:pPr>
    </w:p>
    <w:p w14:paraId="574C3C85" w14:textId="77777777" w:rsidR="00000000" w:rsidRDefault="0080671D">
      <w:pPr>
        <w:pStyle w:val="a0"/>
        <w:rPr>
          <w:rFonts w:hint="cs"/>
          <w:rtl/>
        </w:rPr>
      </w:pPr>
      <w:r>
        <w:rPr>
          <w:rFonts w:hint="cs"/>
          <w:rtl/>
        </w:rPr>
        <w:t xml:space="preserve">אדוני היושב-ראש, היועץ המשפטי לממשלה מני מזוז הטיל פצצה כאשר עם סגירת התיק נגד ראש הממשלה </w:t>
      </w:r>
      <w:r>
        <w:rPr>
          <w:rtl/>
        </w:rPr>
        <w:t>–</w:t>
      </w:r>
      <w:r>
        <w:rPr>
          <w:rFonts w:hint="cs"/>
          <w:rtl/>
        </w:rPr>
        <w:t xml:space="preserve"> וזו פרשה בפני עצמה, שלא ניגע בה</w:t>
      </w:r>
      <w:r>
        <w:rPr>
          <w:rFonts w:hint="cs"/>
          <w:rtl/>
        </w:rPr>
        <w:t xml:space="preserve"> - הוא הטיל דופי בהתנהלותה של פרקליטת המדינה עד הגשת כתב-אישום נגד ראש הממשלה. בין השאר הוא אמר: תהליך שיש בו עמדה ומטרה. חלק מהצוות שהיה בסוף שותף להמלצה, הוא צוות שנבנה בשלבים. כלומר, שבאים לתהליך שכבר יש בו עמדה, ויש מטרה, ומצרפים כל פעם בן-אדם כדי לתגב</w:t>
      </w:r>
      <w:r>
        <w:rPr>
          <w:rFonts w:hint="cs"/>
          <w:rtl/>
        </w:rPr>
        <w:t>ר את הצוות, בשביל לחזק או לבסס או לנמק את העמדה. הוא הדין לגבי דבריו כי  יש בהחלטתו הבעת חוסר אמון בתהליך שהיה - בתוך ארבעה חודשים יצאו שלושה דוחות שונים.</w:t>
      </w:r>
    </w:p>
    <w:p w14:paraId="22BA93EF" w14:textId="77777777" w:rsidR="00000000" w:rsidRDefault="0080671D">
      <w:pPr>
        <w:pStyle w:val="a0"/>
        <w:rPr>
          <w:rFonts w:hint="cs"/>
          <w:rtl/>
        </w:rPr>
      </w:pPr>
    </w:p>
    <w:p w14:paraId="6AC9F497" w14:textId="77777777" w:rsidR="00000000" w:rsidRDefault="0080671D">
      <w:pPr>
        <w:pStyle w:val="a0"/>
        <w:rPr>
          <w:rFonts w:hint="cs"/>
          <w:rtl/>
        </w:rPr>
      </w:pPr>
      <w:r>
        <w:rPr>
          <w:rFonts w:hint="cs"/>
          <w:rtl/>
        </w:rPr>
        <w:t>מה אמר למעשה היועץ המשפטי לממשלה - פרקליטת המדינה תפרה תיק על ראש הממשלה. הוא אומר, בתיק אין שום ראי</w:t>
      </w:r>
      <w:r>
        <w:rPr>
          <w:rFonts w:hint="cs"/>
          <w:rtl/>
        </w:rPr>
        <w:t xml:space="preserve">ות, אפילו לא מגיעים לסף של ראיות, וספק אם יש ראיות להגיש את התיק, וכאן הוגש כתב-אישום. זאת אומרת, הוגש כתב-אישום שלדעת פרקליט כמו היועץ המשפטי לממשלה אין אפילו בסיס להגיש אותו. </w:t>
      </w:r>
    </w:p>
    <w:p w14:paraId="60B92A9B" w14:textId="77777777" w:rsidR="00000000" w:rsidRDefault="0080671D">
      <w:pPr>
        <w:pStyle w:val="a0"/>
        <w:rPr>
          <w:rFonts w:hint="cs"/>
          <w:rtl/>
        </w:rPr>
      </w:pPr>
    </w:p>
    <w:p w14:paraId="3AA46FEC" w14:textId="77777777" w:rsidR="00000000" w:rsidRDefault="0080671D">
      <w:pPr>
        <w:pStyle w:val="a0"/>
        <w:rPr>
          <w:rFonts w:hint="cs"/>
          <w:rtl/>
        </w:rPr>
      </w:pPr>
      <w:r>
        <w:rPr>
          <w:rFonts w:hint="cs"/>
          <w:rtl/>
        </w:rPr>
        <w:t>הדבר הנוסף, הוא אומר, איך עושים את זה? מסמנים קודם את הכדור ואת החור, ואחר כך</w:t>
      </w:r>
      <w:r>
        <w:rPr>
          <w:rFonts w:hint="cs"/>
          <w:rtl/>
        </w:rPr>
        <w:t xml:space="preserve"> את העיגול. צוות שיש לו מטרה, והוא כבר מובל על-ידי עדנה ארבל להגיש את כתב-האישום.</w:t>
      </w:r>
    </w:p>
    <w:p w14:paraId="516694FD" w14:textId="77777777" w:rsidR="00000000" w:rsidRDefault="0080671D">
      <w:pPr>
        <w:pStyle w:val="a0"/>
        <w:rPr>
          <w:rFonts w:hint="cs"/>
          <w:rtl/>
        </w:rPr>
      </w:pPr>
    </w:p>
    <w:p w14:paraId="676E8919" w14:textId="77777777" w:rsidR="00000000" w:rsidRDefault="0080671D">
      <w:pPr>
        <w:pStyle w:val="a0"/>
        <w:rPr>
          <w:rFonts w:hint="cs"/>
          <w:rtl/>
        </w:rPr>
      </w:pPr>
      <w:r>
        <w:rPr>
          <w:rFonts w:hint="cs"/>
          <w:rtl/>
        </w:rPr>
        <w:t>אדוני היושב-ראש, אני שואל, אם אדם סביר שומע את הדברים האלה ויודע שעדנה ארבל מונתה להיות שופטת בבית-המשפט העליון, האם יש למישהו ספק שלאדם כזה אין עוד אמון בשופטי בית-המשפט הע</w:t>
      </w:r>
      <w:r>
        <w:rPr>
          <w:rFonts w:hint="cs"/>
          <w:rtl/>
        </w:rPr>
        <w:t xml:space="preserve">ליון? ואם אין לאדם אמון בשופטי בית-המשפט העליון, אנה אנו באים? מה עם הצדק והשלטון במדינת ישראל? אם אין אמון במערכת בית-המשפט העליון, ודאי שזה מקרין על כל ערכאות המשפט.  </w:t>
      </w:r>
    </w:p>
    <w:p w14:paraId="168E6019" w14:textId="77777777" w:rsidR="00000000" w:rsidRDefault="0080671D">
      <w:pPr>
        <w:pStyle w:val="a0"/>
        <w:rPr>
          <w:rFonts w:hint="cs"/>
          <w:rtl/>
        </w:rPr>
      </w:pPr>
    </w:p>
    <w:p w14:paraId="6F0954A7" w14:textId="77777777" w:rsidR="00000000" w:rsidRDefault="0080671D">
      <w:pPr>
        <w:pStyle w:val="a0"/>
        <w:rPr>
          <w:rFonts w:hint="cs"/>
          <w:rtl/>
        </w:rPr>
      </w:pPr>
      <w:r>
        <w:rPr>
          <w:rFonts w:hint="cs"/>
          <w:rtl/>
        </w:rPr>
        <w:t>לכן, ההתעלמות של שר המשפטים שבכלל מזלזל - מדובר בשתי שיטות, כאן יש שיטה שרואים כסף, א</w:t>
      </w:r>
      <w:r>
        <w:rPr>
          <w:rFonts w:hint="cs"/>
          <w:rtl/>
        </w:rPr>
        <w:t>ז מייד מחפשים ראיות, וכאן יש שיטה שקודם מחפשים את הראיות. זוהי התעלמות שאולי רוצה לעשות טוב, ורוצה לבוא ולעשות שלום בין שני נצים, אבל זה בדיוק ההיפך מחובתו של שר המשפטים. חובתו של שר המשפטים היא קודם כול ליצור את האמון בין מערכת המשפט לבין הציבור בישראל, ו</w:t>
      </w:r>
      <w:r>
        <w:rPr>
          <w:rFonts w:hint="cs"/>
          <w:rtl/>
        </w:rPr>
        <w:t xml:space="preserve">שר המשפטים עושה כרגע בדיוק את ההיפך. </w:t>
      </w:r>
    </w:p>
    <w:p w14:paraId="54018600" w14:textId="77777777" w:rsidR="00000000" w:rsidRDefault="0080671D">
      <w:pPr>
        <w:pStyle w:val="a0"/>
        <w:rPr>
          <w:rFonts w:hint="cs"/>
          <w:rtl/>
        </w:rPr>
      </w:pPr>
    </w:p>
    <w:p w14:paraId="597E873D" w14:textId="77777777" w:rsidR="00000000" w:rsidRDefault="0080671D">
      <w:pPr>
        <w:pStyle w:val="a0"/>
        <w:rPr>
          <w:rFonts w:hint="cs"/>
          <w:rtl/>
        </w:rPr>
      </w:pPr>
      <w:r>
        <w:rPr>
          <w:rFonts w:hint="cs"/>
          <w:rtl/>
        </w:rPr>
        <w:t xml:space="preserve">לכן אני בא ואומר: יש הגורסים שמני מזוז צודק, יש הגורסים שעדנה ארבל צודקת. אני קורא מכאן לשר המשפטים ליזום, אדרבה ואדרבה, ועדת חקירה ממלכתית. רק חקירה ממצה תסיק את המסקנות מי טועה ומי צודק. הלוואי שכולם צודקים והלוואי </w:t>
      </w:r>
      <w:r>
        <w:rPr>
          <w:rFonts w:hint="cs"/>
          <w:rtl/>
        </w:rPr>
        <w:t xml:space="preserve">שאתה צודק. אם תהיה ועדת חקירה שלעם יהיה בה אמון והיא תוציא את המסקנות וננקה את האורוות, מילא. אם לא נעשה זאת, אתה והממשלה אחראים לערעור האמון ולתוצאות קשות מאוד של ערעור האמון בין כל אזרח במדינה לבין מערכת המשפט. תודה רבה. </w:t>
      </w:r>
    </w:p>
    <w:p w14:paraId="661715CF" w14:textId="77777777" w:rsidR="00000000" w:rsidRDefault="0080671D">
      <w:pPr>
        <w:pStyle w:val="a0"/>
        <w:rPr>
          <w:rFonts w:hint="cs"/>
          <w:rtl/>
        </w:rPr>
      </w:pPr>
    </w:p>
    <w:p w14:paraId="1EACA08F" w14:textId="77777777" w:rsidR="00000000" w:rsidRDefault="0080671D">
      <w:pPr>
        <w:pStyle w:val="af1"/>
        <w:rPr>
          <w:rtl/>
        </w:rPr>
      </w:pPr>
      <w:r>
        <w:rPr>
          <w:rtl/>
        </w:rPr>
        <w:t>היו"ר יולי-יואל אדלשטיין:</w:t>
      </w:r>
    </w:p>
    <w:p w14:paraId="5F98592D" w14:textId="77777777" w:rsidR="00000000" w:rsidRDefault="0080671D">
      <w:pPr>
        <w:pStyle w:val="a0"/>
        <w:rPr>
          <w:rFonts w:hint="cs"/>
          <w:rtl/>
        </w:rPr>
      </w:pPr>
    </w:p>
    <w:p w14:paraId="72A1FB45" w14:textId="77777777" w:rsidR="00000000" w:rsidRDefault="0080671D">
      <w:pPr>
        <w:pStyle w:val="a0"/>
        <w:rPr>
          <w:rFonts w:hint="cs"/>
          <w:rtl/>
        </w:rPr>
      </w:pPr>
      <w:r>
        <w:rPr>
          <w:rFonts w:hint="cs"/>
          <w:rtl/>
        </w:rPr>
        <w:t>תודה</w:t>
      </w:r>
      <w:r>
        <w:rPr>
          <w:rFonts w:hint="cs"/>
          <w:rtl/>
        </w:rPr>
        <w:t xml:space="preserve"> לחבר הכנסת יהלום. חבר הכנסת יוסי שריד, ואחריו - חבר הכנסת טלב אלסאנע. </w:t>
      </w:r>
    </w:p>
    <w:p w14:paraId="4B3183CC" w14:textId="77777777" w:rsidR="00000000" w:rsidRDefault="0080671D">
      <w:pPr>
        <w:pStyle w:val="a0"/>
        <w:rPr>
          <w:rFonts w:hint="cs"/>
          <w:rtl/>
        </w:rPr>
      </w:pPr>
    </w:p>
    <w:p w14:paraId="4599FB28" w14:textId="77777777" w:rsidR="00000000" w:rsidRDefault="0080671D">
      <w:pPr>
        <w:pStyle w:val="a"/>
        <w:rPr>
          <w:rtl/>
        </w:rPr>
      </w:pPr>
      <w:bookmarkStart w:id="300" w:name="FS000000512T23_06_2004_14_34_40"/>
      <w:bookmarkStart w:id="301" w:name="_Toc101171379"/>
      <w:bookmarkEnd w:id="300"/>
      <w:r>
        <w:rPr>
          <w:rtl/>
        </w:rPr>
        <w:t>יוסי שריד (יחד):</w:t>
      </w:r>
      <w:bookmarkEnd w:id="301"/>
    </w:p>
    <w:p w14:paraId="3F450366" w14:textId="77777777" w:rsidR="00000000" w:rsidRDefault="0080671D">
      <w:pPr>
        <w:pStyle w:val="a0"/>
        <w:rPr>
          <w:rtl/>
        </w:rPr>
      </w:pPr>
    </w:p>
    <w:p w14:paraId="55A04009" w14:textId="77777777" w:rsidR="00000000" w:rsidRDefault="0080671D">
      <w:pPr>
        <w:pStyle w:val="a0"/>
        <w:rPr>
          <w:rFonts w:hint="cs"/>
          <w:rtl/>
        </w:rPr>
      </w:pPr>
      <w:r>
        <w:rPr>
          <w:rFonts w:hint="cs"/>
          <w:rtl/>
        </w:rPr>
        <w:t xml:space="preserve">אדוני היושב-ראש, מכיוון שהזמן מוגבל והניתוח מרובה, הייתי ממליץ לחברי הכנסת שמעוניינים בפרשה הזאת </w:t>
      </w:r>
      <w:r>
        <w:rPr>
          <w:rtl/>
        </w:rPr>
        <w:t>–</w:t>
      </w:r>
      <w:r>
        <w:rPr>
          <w:rFonts w:hint="cs"/>
          <w:rtl/>
        </w:rPr>
        <w:t xml:space="preserve"> ומי לא מעוניין? - לקרוא את העתירה שלנו לבית-הדין הגבוה לצדק, ונדמה</w:t>
      </w:r>
      <w:r>
        <w:rPr>
          <w:rFonts w:hint="cs"/>
          <w:rtl/>
        </w:rPr>
        <w:t xml:space="preserve"> לי שמי שיקרא אותה בעיון ובתשומת לב יגיע למסקנה שהצד העובדתי, הראייתי, של החלטת  היועץ המשפטי לממשלה, איננו מחזיק מים, אין בו אבן על אבן. אני לא רוצה להרחיק לכת ולומר, כפי שאמר היועץ המשפטי לממשלה על פרקליטת המדינה, שזאת רמה של כיתה א', אבל זאת רמה של כיתה</w:t>
      </w:r>
      <w:r>
        <w:rPr>
          <w:rFonts w:hint="cs"/>
          <w:rtl/>
        </w:rPr>
        <w:t xml:space="preserve"> ד'. אם רמה של כיתה ד', זאת בהחלט איננה הרמה שראויה ליועץ משפטי לממשלה. לא משאירה אבן על אבן. </w:t>
      </w:r>
    </w:p>
    <w:p w14:paraId="7FC58D41" w14:textId="77777777" w:rsidR="00000000" w:rsidRDefault="0080671D">
      <w:pPr>
        <w:pStyle w:val="a0"/>
        <w:rPr>
          <w:rFonts w:hint="cs"/>
          <w:rtl/>
        </w:rPr>
      </w:pPr>
    </w:p>
    <w:p w14:paraId="58C8FDB5" w14:textId="77777777" w:rsidR="00000000" w:rsidRDefault="0080671D">
      <w:pPr>
        <w:pStyle w:val="a0"/>
        <w:rPr>
          <w:rFonts w:hint="cs"/>
          <w:rtl/>
        </w:rPr>
      </w:pPr>
      <w:r>
        <w:rPr>
          <w:rFonts w:hint="cs"/>
          <w:rtl/>
        </w:rPr>
        <w:t xml:space="preserve">יש הרבה דוגמאות, אני לא יכול להיכנס לזה - הצד העובדתי הפשוט: תאריכים לא תאריכים, ציר הזמן לא ציר זמן, עובדה לא עובדה, נתון לא נתון, שום דבר. </w:t>
      </w:r>
    </w:p>
    <w:p w14:paraId="31B9F5C7" w14:textId="77777777" w:rsidR="00000000" w:rsidRDefault="0080671D">
      <w:pPr>
        <w:pStyle w:val="a0"/>
        <w:rPr>
          <w:rFonts w:hint="cs"/>
          <w:rtl/>
        </w:rPr>
      </w:pPr>
    </w:p>
    <w:p w14:paraId="461691C8" w14:textId="77777777" w:rsidR="00000000" w:rsidRDefault="0080671D">
      <w:pPr>
        <w:pStyle w:val="a0"/>
        <w:rPr>
          <w:rFonts w:hint="cs"/>
          <w:rtl/>
        </w:rPr>
      </w:pPr>
      <w:r>
        <w:rPr>
          <w:rFonts w:hint="cs"/>
          <w:rtl/>
        </w:rPr>
        <w:t>אבל אני רוצה לומר</w:t>
      </w:r>
      <w:r>
        <w:rPr>
          <w:rFonts w:hint="cs"/>
          <w:rtl/>
        </w:rPr>
        <w:t xml:space="preserve">, שאת ראש הממשלה לא יכול לזכות יועץ משפטי לממשלה. שום יועץ משפטי לא יכול לזכות את ראש הממשלה, לא אם שמו דב דובי וייסגלס ולא אם שמו מנחם מני מזוז. יועצים משפטיים לא מזכים. לכן ראש הממשלה היה מוחזק בעינינו כעבריין, הוא ומשפחתו </w:t>
      </w:r>
      <w:r>
        <w:rPr>
          <w:rtl/>
        </w:rPr>
        <w:t>–</w:t>
      </w:r>
      <w:r>
        <w:rPr>
          <w:rFonts w:hint="cs"/>
          <w:rtl/>
        </w:rPr>
        <w:t xml:space="preserve"> משפחה עבריינית - וכך אנחנו רו</w:t>
      </w:r>
      <w:r>
        <w:rPr>
          <w:rFonts w:hint="cs"/>
          <w:rtl/>
        </w:rPr>
        <w:t xml:space="preserve">אים אותו גם לאחר ההחלטה של היועץ המשפטי לממשלה. </w:t>
      </w:r>
    </w:p>
    <w:p w14:paraId="6AE3923A" w14:textId="77777777" w:rsidR="00000000" w:rsidRDefault="0080671D">
      <w:pPr>
        <w:pStyle w:val="a0"/>
        <w:rPr>
          <w:rFonts w:hint="cs"/>
          <w:rtl/>
        </w:rPr>
      </w:pPr>
    </w:p>
    <w:p w14:paraId="376D9C7A" w14:textId="77777777" w:rsidR="00000000" w:rsidRDefault="0080671D">
      <w:pPr>
        <w:pStyle w:val="a0"/>
        <w:rPr>
          <w:rFonts w:hint="cs"/>
          <w:rtl/>
        </w:rPr>
      </w:pPr>
      <w:r>
        <w:rPr>
          <w:rFonts w:hint="cs"/>
          <w:rtl/>
        </w:rPr>
        <w:t xml:space="preserve">אבל ההתבטאויות הכי מקוממות בשבוע האחרון, אדוני היושב-ראש, היו של שר המשפטים.  </w:t>
      </w:r>
    </w:p>
    <w:p w14:paraId="0318D342" w14:textId="77777777" w:rsidR="00000000" w:rsidRDefault="0080671D">
      <w:pPr>
        <w:pStyle w:val="a0"/>
        <w:rPr>
          <w:rFonts w:hint="cs"/>
          <w:rtl/>
        </w:rPr>
      </w:pPr>
    </w:p>
    <w:p w14:paraId="6A6D43C5" w14:textId="77777777" w:rsidR="00000000" w:rsidRDefault="0080671D">
      <w:pPr>
        <w:pStyle w:val="af0"/>
        <w:rPr>
          <w:rtl/>
        </w:rPr>
      </w:pPr>
      <w:r>
        <w:rPr>
          <w:rFonts w:hint="eastAsia"/>
          <w:rtl/>
        </w:rPr>
        <w:t>שר</w:t>
      </w:r>
      <w:r>
        <w:rPr>
          <w:rtl/>
        </w:rPr>
        <w:t xml:space="preserve"> המשפטים יוסף לפיד:</w:t>
      </w:r>
    </w:p>
    <w:p w14:paraId="7CCDD0A1" w14:textId="77777777" w:rsidR="00000000" w:rsidRDefault="0080671D">
      <w:pPr>
        <w:pStyle w:val="a0"/>
        <w:rPr>
          <w:rFonts w:hint="cs"/>
          <w:rtl/>
        </w:rPr>
      </w:pPr>
    </w:p>
    <w:p w14:paraId="7EC9AF30" w14:textId="77777777" w:rsidR="00000000" w:rsidRDefault="0080671D">
      <w:pPr>
        <w:pStyle w:val="a0"/>
        <w:rPr>
          <w:rFonts w:hint="cs"/>
          <w:rtl/>
        </w:rPr>
      </w:pPr>
      <w:r>
        <w:rPr>
          <w:rFonts w:hint="cs"/>
          <w:rtl/>
        </w:rPr>
        <w:t>אלא מה.</w:t>
      </w:r>
    </w:p>
    <w:p w14:paraId="1A52CAA3" w14:textId="77777777" w:rsidR="00000000" w:rsidRDefault="0080671D">
      <w:pPr>
        <w:pStyle w:val="a0"/>
        <w:rPr>
          <w:rFonts w:hint="cs"/>
          <w:rtl/>
        </w:rPr>
      </w:pPr>
    </w:p>
    <w:p w14:paraId="75348EFA" w14:textId="77777777" w:rsidR="00000000" w:rsidRDefault="0080671D">
      <w:pPr>
        <w:pStyle w:val="-"/>
        <w:rPr>
          <w:rtl/>
        </w:rPr>
      </w:pPr>
      <w:bookmarkStart w:id="302" w:name="FS000000512T23_06_2004_14_36_39C"/>
      <w:bookmarkEnd w:id="302"/>
      <w:r>
        <w:rPr>
          <w:rtl/>
        </w:rPr>
        <w:t>יוסי שריד (יחד):</w:t>
      </w:r>
    </w:p>
    <w:p w14:paraId="7C5DFCC3" w14:textId="77777777" w:rsidR="00000000" w:rsidRDefault="0080671D">
      <w:pPr>
        <w:pStyle w:val="a0"/>
        <w:rPr>
          <w:rtl/>
        </w:rPr>
      </w:pPr>
    </w:p>
    <w:p w14:paraId="3CB6AD11" w14:textId="77777777" w:rsidR="00000000" w:rsidRDefault="0080671D">
      <w:pPr>
        <w:pStyle w:val="a0"/>
        <w:rPr>
          <w:rFonts w:hint="cs"/>
          <w:rtl/>
        </w:rPr>
      </w:pPr>
      <w:r>
        <w:rPr>
          <w:rFonts w:hint="cs"/>
          <w:rtl/>
        </w:rPr>
        <w:t>הוא בכלל נולד מיניסטר. לא סתם מיניסטר, מיניסטר זחוח, והוא כל הזמן אומר שהפול</w:t>
      </w:r>
      <w:r>
        <w:rPr>
          <w:rFonts w:hint="cs"/>
          <w:rtl/>
        </w:rPr>
        <w:t>יטיקאים - הוא לא פוליטיקאי - כל הזמן רוצים להתערב בזה. אני לא מכיר פוליטיקאי יותר מובהק משר המשפטים. בעצם, אני טועה, הוא לא פוליטיקאי, הוא פופוליטיקאי. ועוד החוקר יבוא פעם ויחקור את חלקה של התוכנית הזאת, "פופוליטיקה", בהתלהמות ובהתבהמות של החברה והתרבות בי</w:t>
      </w:r>
      <w:r>
        <w:rPr>
          <w:rFonts w:hint="cs"/>
          <w:rtl/>
        </w:rPr>
        <w:t>שראל, ואני מניח שיהיה לך שם מקום מכובד. הפוליטיקאים רוצים לרקוח מרקחת.</w:t>
      </w:r>
    </w:p>
    <w:p w14:paraId="471A3221" w14:textId="77777777" w:rsidR="00000000" w:rsidRDefault="0080671D">
      <w:pPr>
        <w:pStyle w:val="a0"/>
        <w:rPr>
          <w:rFonts w:hint="cs"/>
          <w:rtl/>
        </w:rPr>
      </w:pPr>
    </w:p>
    <w:p w14:paraId="5301E45E" w14:textId="77777777" w:rsidR="00000000" w:rsidRDefault="0080671D">
      <w:pPr>
        <w:pStyle w:val="a0"/>
        <w:rPr>
          <w:rFonts w:hint="cs"/>
          <w:rtl/>
        </w:rPr>
      </w:pPr>
      <w:r>
        <w:rPr>
          <w:rFonts w:hint="cs"/>
          <w:rtl/>
        </w:rPr>
        <w:t>בכלל, מחדש ההלכות, שר המשפטים, אומר לנו שזה כמו חילוקי דעות בין בית שמאי לבית הלל, בין פרושים לבין צדוקים, בין בית-משפט מחוזי לבית-משפט שלום. הבל הבלים. שר המשפטים, אתה לא מבין בזה שום</w:t>
      </w:r>
      <w:r>
        <w:rPr>
          <w:rFonts w:hint="cs"/>
          <w:rtl/>
        </w:rPr>
        <w:t xml:space="preserve"> דבר, הבל הבלים. זאת אומרת, אתה רוצה לומר: אלה ואלה דברי אלוהים חיים. אין פה דברים בכלל, יש פה האשמות - יש הבדל - האשמות קשות מאוד. </w:t>
      </w:r>
    </w:p>
    <w:p w14:paraId="0AA2D5D3" w14:textId="77777777" w:rsidR="00000000" w:rsidRDefault="0080671D">
      <w:pPr>
        <w:pStyle w:val="a0"/>
        <w:rPr>
          <w:rFonts w:hint="cs"/>
          <w:rtl/>
        </w:rPr>
      </w:pPr>
    </w:p>
    <w:p w14:paraId="23F1B3CE" w14:textId="77777777" w:rsidR="00000000" w:rsidRDefault="0080671D">
      <w:pPr>
        <w:pStyle w:val="a0"/>
        <w:rPr>
          <w:rFonts w:hint="cs"/>
          <w:rtl/>
        </w:rPr>
      </w:pPr>
      <w:r>
        <w:rPr>
          <w:rFonts w:hint="cs"/>
          <w:rtl/>
        </w:rPr>
        <w:t>אומר היועץ המשפטי לממשלה, לא פחות ולא יותר, דבר שעוד לא נשמע בארץ, שסימנו מטרה. "סימנו מטרה", אין לזה שום משמעות אחרת מלבד</w:t>
      </w:r>
      <w:r>
        <w:rPr>
          <w:rFonts w:hint="cs"/>
          <w:rtl/>
        </w:rPr>
        <w:t xml:space="preserve"> תפירת תיק. אני אומר שהיועץ המשפטי לממשלה תפר סגירת תיק. הדברים האלה לא מסתכמים לא בסולחות ולא בשקט. השקט במקרה הזה </w:t>
      </w:r>
      <w:r>
        <w:rPr>
          <w:rtl/>
        </w:rPr>
        <w:t>–</w:t>
      </w:r>
      <w:r>
        <w:rPr>
          <w:rFonts w:hint="cs"/>
          <w:rtl/>
        </w:rPr>
        <w:t xml:space="preserve"> אני לא ז'בוטינסקאי גדול, אבל במקרה הזה השקט הוא ממש רפש. אם באמת היתה פרקליטת מדינה שתפרה כאן תיקים, סולחה תפתור את הבעיה? אם יש יועץ משפט</w:t>
      </w:r>
      <w:r>
        <w:rPr>
          <w:rFonts w:hint="cs"/>
          <w:rtl/>
        </w:rPr>
        <w:t>י שתופר, כפי שאני טוען, סגירת תיק, זה עניין של סולחה בלשכת שר המשפטים?</w:t>
      </w:r>
    </w:p>
    <w:p w14:paraId="0A8BA980" w14:textId="77777777" w:rsidR="00000000" w:rsidRDefault="0080671D">
      <w:pPr>
        <w:pStyle w:val="a0"/>
        <w:rPr>
          <w:rFonts w:hint="cs"/>
          <w:rtl/>
        </w:rPr>
      </w:pPr>
    </w:p>
    <w:p w14:paraId="2AF247CD" w14:textId="77777777" w:rsidR="00000000" w:rsidRDefault="0080671D">
      <w:pPr>
        <w:pStyle w:val="a0"/>
        <w:rPr>
          <w:rFonts w:hint="cs"/>
          <w:rtl/>
        </w:rPr>
      </w:pPr>
      <w:r>
        <w:rPr>
          <w:rFonts w:hint="cs"/>
          <w:rtl/>
        </w:rPr>
        <w:t xml:space="preserve">יש פה רק אפשרות אחת. אם באמת נכונה האשמה על תפירת תיקים ועל סימון מטרה מראש, יש עדיין פרקליטות </w:t>
      </w:r>
      <w:r>
        <w:rPr>
          <w:rtl/>
        </w:rPr>
        <w:t>–</w:t>
      </w:r>
      <w:r>
        <w:rPr>
          <w:rFonts w:hint="cs"/>
          <w:rtl/>
        </w:rPr>
        <w:t xml:space="preserve"> לא פרקליטות זוטרות, פרקליטות של מחוזות </w:t>
      </w:r>
      <w:r>
        <w:rPr>
          <w:rtl/>
        </w:rPr>
        <w:t>–</w:t>
      </w:r>
      <w:r>
        <w:rPr>
          <w:rFonts w:hint="cs"/>
          <w:rtl/>
        </w:rPr>
        <w:t xml:space="preserve"> שחייבות ללכת מייד הביתה, כי אסור לשלוח אליהן ו</w:t>
      </w:r>
      <w:r>
        <w:rPr>
          <w:rFonts w:hint="cs"/>
          <w:rtl/>
        </w:rPr>
        <w:t xml:space="preserve">לו אזרח אחד במדינת ישראל. </w:t>
      </w:r>
    </w:p>
    <w:p w14:paraId="2BB95512" w14:textId="77777777" w:rsidR="00000000" w:rsidRDefault="0080671D">
      <w:pPr>
        <w:pStyle w:val="a0"/>
        <w:rPr>
          <w:rFonts w:hint="cs"/>
          <w:rtl/>
        </w:rPr>
      </w:pPr>
    </w:p>
    <w:p w14:paraId="000165F7" w14:textId="77777777" w:rsidR="00000000" w:rsidRDefault="0080671D">
      <w:pPr>
        <w:pStyle w:val="af0"/>
        <w:rPr>
          <w:rtl/>
        </w:rPr>
      </w:pPr>
      <w:r>
        <w:rPr>
          <w:rFonts w:hint="eastAsia"/>
          <w:rtl/>
        </w:rPr>
        <w:t>רוני</w:t>
      </w:r>
      <w:r>
        <w:rPr>
          <w:rtl/>
        </w:rPr>
        <w:t xml:space="preserve"> בר-און (הליכוד):</w:t>
      </w:r>
    </w:p>
    <w:p w14:paraId="50B160B6" w14:textId="77777777" w:rsidR="00000000" w:rsidRDefault="0080671D">
      <w:pPr>
        <w:pStyle w:val="a0"/>
        <w:rPr>
          <w:rFonts w:hint="cs"/>
          <w:rtl/>
        </w:rPr>
      </w:pPr>
    </w:p>
    <w:p w14:paraId="3FD817DC" w14:textId="77777777" w:rsidR="00000000" w:rsidRDefault="0080671D">
      <w:pPr>
        <w:pStyle w:val="a0"/>
        <w:ind w:left="719" w:firstLine="0"/>
        <w:rPr>
          <w:rFonts w:hint="cs"/>
          <w:rtl/>
        </w:rPr>
      </w:pPr>
      <w:r>
        <w:rPr>
          <w:rFonts w:hint="cs"/>
          <w:rtl/>
        </w:rPr>
        <w:t>- - -</w:t>
      </w:r>
    </w:p>
    <w:p w14:paraId="60183048" w14:textId="77777777" w:rsidR="00000000" w:rsidRDefault="0080671D">
      <w:pPr>
        <w:pStyle w:val="-"/>
        <w:rPr>
          <w:rFonts w:hint="cs"/>
          <w:rtl/>
        </w:rPr>
      </w:pPr>
      <w:bookmarkStart w:id="303" w:name="FS000000512T23_06_2004_14_39_08C"/>
      <w:bookmarkEnd w:id="303"/>
    </w:p>
    <w:p w14:paraId="1B012070" w14:textId="77777777" w:rsidR="00000000" w:rsidRDefault="0080671D">
      <w:pPr>
        <w:pStyle w:val="-"/>
        <w:rPr>
          <w:rtl/>
        </w:rPr>
      </w:pPr>
      <w:r>
        <w:rPr>
          <w:rtl/>
        </w:rPr>
        <w:t>יוסי שריד (יחד):</w:t>
      </w:r>
    </w:p>
    <w:p w14:paraId="154619D8" w14:textId="77777777" w:rsidR="00000000" w:rsidRDefault="0080671D">
      <w:pPr>
        <w:pStyle w:val="a0"/>
        <w:rPr>
          <w:rtl/>
        </w:rPr>
      </w:pPr>
    </w:p>
    <w:p w14:paraId="3D5A2CF0" w14:textId="77777777" w:rsidR="00000000" w:rsidRDefault="0080671D">
      <w:pPr>
        <w:pStyle w:val="a0"/>
        <w:rPr>
          <w:rFonts w:hint="cs"/>
          <w:rtl/>
        </w:rPr>
      </w:pPr>
      <w:r>
        <w:rPr>
          <w:rFonts w:hint="cs"/>
          <w:rtl/>
        </w:rPr>
        <w:t xml:space="preserve">ואם היועץ המשפטי לממשלה העליל עלילה, כפי שאני חושב על-פי מה שלמדתי ובדקתי, אז הוא צריך ללכת. אבל בסולחות לא ייגמר העניין הזה. </w:t>
      </w:r>
    </w:p>
    <w:p w14:paraId="477AD93D" w14:textId="77777777" w:rsidR="00000000" w:rsidRDefault="0080671D">
      <w:pPr>
        <w:pStyle w:val="a0"/>
        <w:rPr>
          <w:rFonts w:hint="cs"/>
          <w:rtl/>
        </w:rPr>
      </w:pPr>
    </w:p>
    <w:p w14:paraId="4EECE222" w14:textId="77777777" w:rsidR="00000000" w:rsidRDefault="0080671D">
      <w:pPr>
        <w:pStyle w:val="af1"/>
        <w:rPr>
          <w:rtl/>
        </w:rPr>
      </w:pPr>
      <w:r>
        <w:rPr>
          <w:rtl/>
        </w:rPr>
        <w:t>היו"ר יולי-יואל אדלשטיין:</w:t>
      </w:r>
    </w:p>
    <w:p w14:paraId="70AC1E8C" w14:textId="77777777" w:rsidR="00000000" w:rsidRDefault="0080671D">
      <w:pPr>
        <w:pStyle w:val="a0"/>
        <w:rPr>
          <w:rFonts w:hint="cs"/>
          <w:rtl/>
        </w:rPr>
      </w:pPr>
    </w:p>
    <w:p w14:paraId="161CC5CA" w14:textId="77777777" w:rsidR="00000000" w:rsidRDefault="0080671D">
      <w:pPr>
        <w:pStyle w:val="a0"/>
        <w:rPr>
          <w:rFonts w:hint="cs"/>
          <w:rtl/>
        </w:rPr>
      </w:pPr>
      <w:r>
        <w:rPr>
          <w:rFonts w:hint="cs"/>
          <w:rtl/>
        </w:rPr>
        <w:t>תודה לחבר הכנסת יוסי שריד</w:t>
      </w:r>
      <w:r>
        <w:rPr>
          <w:rFonts w:hint="cs"/>
          <w:rtl/>
        </w:rPr>
        <w:t xml:space="preserve">. חבר הכנסת טלב אלסאנע, ואחריו - חברת הכנסת אתי לבני. בבקשה, אדוני, יש לך שלוש דקות. </w:t>
      </w:r>
    </w:p>
    <w:p w14:paraId="68DCA3A2" w14:textId="77777777" w:rsidR="00000000" w:rsidRDefault="0080671D">
      <w:pPr>
        <w:pStyle w:val="a0"/>
        <w:rPr>
          <w:rFonts w:hint="cs"/>
          <w:rtl/>
        </w:rPr>
      </w:pPr>
    </w:p>
    <w:p w14:paraId="737E621A" w14:textId="77777777" w:rsidR="00000000" w:rsidRDefault="0080671D">
      <w:pPr>
        <w:pStyle w:val="a"/>
        <w:rPr>
          <w:rtl/>
        </w:rPr>
      </w:pPr>
      <w:bookmarkStart w:id="304" w:name="FS000000549T23_06_2004_14_39_23"/>
      <w:bookmarkStart w:id="305" w:name="_Toc101171380"/>
      <w:bookmarkEnd w:id="304"/>
      <w:r>
        <w:rPr>
          <w:rtl/>
        </w:rPr>
        <w:t>טלב אלסאנע (רע"ם):</w:t>
      </w:r>
      <w:bookmarkEnd w:id="305"/>
    </w:p>
    <w:p w14:paraId="528680FF" w14:textId="77777777" w:rsidR="00000000" w:rsidRDefault="0080671D">
      <w:pPr>
        <w:pStyle w:val="a0"/>
        <w:rPr>
          <w:rtl/>
        </w:rPr>
      </w:pPr>
    </w:p>
    <w:p w14:paraId="0D0F92BA" w14:textId="77777777" w:rsidR="00000000" w:rsidRDefault="0080671D">
      <w:pPr>
        <w:pStyle w:val="a0"/>
        <w:rPr>
          <w:rFonts w:hint="cs"/>
          <w:rtl/>
        </w:rPr>
      </w:pPr>
      <w:r>
        <w:rPr>
          <w:rFonts w:hint="cs"/>
          <w:rtl/>
        </w:rPr>
        <w:t>אדוני היושב-ראש, חברי הכנסת, אני מצטרף לדבריו של חבר הכנסת יוסי שריד, שאכן לא מדובר בסכסוך או בחילוקי דעות בסוגיות משפטיות, אלא מדובר בדברים מאוד חמו</w:t>
      </w:r>
      <w:r>
        <w:rPr>
          <w:rFonts w:hint="cs"/>
          <w:rtl/>
        </w:rPr>
        <w:t xml:space="preserve">רים. </w:t>
      </w:r>
    </w:p>
    <w:p w14:paraId="297CA61D" w14:textId="77777777" w:rsidR="00000000" w:rsidRDefault="0080671D">
      <w:pPr>
        <w:pStyle w:val="a0"/>
        <w:rPr>
          <w:rFonts w:hint="cs"/>
          <w:rtl/>
        </w:rPr>
      </w:pPr>
    </w:p>
    <w:p w14:paraId="2DFD7762" w14:textId="77777777" w:rsidR="00000000" w:rsidRDefault="0080671D">
      <w:pPr>
        <w:pStyle w:val="a0"/>
        <w:rPr>
          <w:rFonts w:hint="cs"/>
          <w:rtl/>
        </w:rPr>
      </w:pPr>
      <w:r>
        <w:rPr>
          <w:rFonts w:hint="cs"/>
          <w:rtl/>
        </w:rPr>
        <w:t xml:space="preserve">אם אכן פרקליטת המדינה ופרקליטת מחוז דרום ופרקליטת מחוז מרכז, כולן ביחד ישבו, טיכסו עצה, רקמו מזימה ותפרו תיק נגד ראש ממשלה בישראל, מה יגיד אזרח פשוט? לראש הממשלה יש אמצעים וכלים להתמודד ולהוכיח את ניקיון כפיו, אבל מה עם האזרח הפשוט? </w:t>
      </w:r>
    </w:p>
    <w:p w14:paraId="6FD9C410" w14:textId="77777777" w:rsidR="00000000" w:rsidRDefault="0080671D">
      <w:pPr>
        <w:pStyle w:val="a0"/>
        <w:rPr>
          <w:rFonts w:hint="cs"/>
          <w:rtl/>
        </w:rPr>
      </w:pPr>
    </w:p>
    <w:p w14:paraId="1043955F" w14:textId="77777777" w:rsidR="00000000" w:rsidRDefault="0080671D">
      <w:pPr>
        <w:pStyle w:val="a0"/>
        <w:rPr>
          <w:rFonts w:hint="cs"/>
          <w:rtl/>
        </w:rPr>
      </w:pPr>
      <w:r>
        <w:rPr>
          <w:rFonts w:hint="cs"/>
          <w:rtl/>
        </w:rPr>
        <w:t>האם אפשר לשתוק</w:t>
      </w:r>
      <w:r>
        <w:rPr>
          <w:rFonts w:hint="cs"/>
          <w:rtl/>
        </w:rPr>
        <w:t xml:space="preserve"> על האשמה כזאת? מי ששותק, שותף לה. אם האשמה הזאת היא אשמת שווא, מי שמאשים חייב ללכת הביתה. אחת משתיים, וזה פשוט מאוד. אם מטייחים ושותקים, לדעתי עושים שירות רע למשרד המשפטים ולמערכת הצדק. </w:t>
      </w:r>
    </w:p>
    <w:p w14:paraId="0BC62539" w14:textId="77777777" w:rsidR="00000000" w:rsidRDefault="0080671D">
      <w:pPr>
        <w:pStyle w:val="a0"/>
        <w:rPr>
          <w:rFonts w:hint="cs"/>
          <w:rtl/>
        </w:rPr>
      </w:pPr>
    </w:p>
    <w:p w14:paraId="4B8EA8AA" w14:textId="77777777" w:rsidR="00000000" w:rsidRDefault="0080671D">
      <w:pPr>
        <w:pStyle w:val="a0"/>
        <w:rPr>
          <w:rFonts w:hint="cs"/>
          <w:rtl/>
        </w:rPr>
      </w:pPr>
      <w:r>
        <w:rPr>
          <w:rFonts w:hint="cs"/>
          <w:rtl/>
        </w:rPr>
        <w:t>כבוד שר המשפטים, אי-אפשר לגשר על שתי הגרסאות השונות. חוות דעת של הי</w:t>
      </w:r>
      <w:r>
        <w:rPr>
          <w:rFonts w:hint="cs"/>
          <w:rtl/>
        </w:rPr>
        <w:t xml:space="preserve">ועץ המשפטי - אם דב וייסגלס היה כותב אותה, הוא לא היה כותב אותה כל כך חד-צדדית, כאילו אין אפילו טענה אחת של פרקליטת המדינה שהיא נכונה, אפילו אחת. לא יכול להיות דבר כזה, שפרקליטת המדינה אומרת שיש ראיות להגשת כתב אישום, ובמשרד השני אומרים שזה שום דבר. </w:t>
      </w:r>
    </w:p>
    <w:p w14:paraId="3AE95AFF" w14:textId="77777777" w:rsidR="00000000" w:rsidRDefault="0080671D">
      <w:pPr>
        <w:pStyle w:val="a0"/>
        <w:rPr>
          <w:rFonts w:hint="cs"/>
          <w:rtl/>
        </w:rPr>
      </w:pPr>
    </w:p>
    <w:p w14:paraId="2554CF4A" w14:textId="77777777" w:rsidR="00000000" w:rsidRDefault="0080671D">
      <w:pPr>
        <w:pStyle w:val="a0"/>
        <w:rPr>
          <w:rFonts w:hint="cs"/>
          <w:rtl/>
        </w:rPr>
      </w:pPr>
      <w:r>
        <w:rPr>
          <w:rFonts w:hint="cs"/>
          <w:rtl/>
        </w:rPr>
        <w:t>אם אנ</w:t>
      </w:r>
      <w:r>
        <w:rPr>
          <w:rFonts w:hint="cs"/>
          <w:rtl/>
        </w:rPr>
        <w:t>חנו מעמידים את הדבר הזה במושג שהמשפטנים משתמשים בו רבות, "האדם הסביר", הרי האדם הסביר רואה איך גלעד שרון מתנהג, איך הוא מסובב את המערכת לגבי כל מסמך וכל הקלטה. אם הוא חף מפשע - אני לא ראיתי אדם חף מפשע שמתנהג בצורה הזאת. אם הוא מסתיר, יש לו סיבה להסתיר, וכ</w:t>
      </w:r>
      <w:r>
        <w:rPr>
          <w:rFonts w:hint="cs"/>
          <w:rtl/>
        </w:rPr>
        <w:t xml:space="preserve">ל השתיקה הרועמת שלו אומרת דורשני. אז בא היועץ המשפטי ואומר שזה שום דבר. </w:t>
      </w:r>
    </w:p>
    <w:p w14:paraId="41A11DE1" w14:textId="77777777" w:rsidR="00000000" w:rsidRDefault="0080671D">
      <w:pPr>
        <w:pStyle w:val="a0"/>
        <w:rPr>
          <w:rFonts w:hint="cs"/>
          <w:rtl/>
        </w:rPr>
      </w:pPr>
    </w:p>
    <w:p w14:paraId="5D040BF7" w14:textId="77777777" w:rsidR="00000000" w:rsidRDefault="0080671D">
      <w:pPr>
        <w:pStyle w:val="a0"/>
        <w:rPr>
          <w:rFonts w:hint="cs"/>
          <w:rtl/>
        </w:rPr>
      </w:pPr>
      <w:r>
        <w:rPr>
          <w:rFonts w:hint="cs"/>
          <w:rtl/>
        </w:rPr>
        <w:t>ההתחברות עם דוד אפל, האם היא מקרית? ההתחברות בין דוד אפל לבין ראש הממשלה ובנו של ראש הממשלה, זרימת הכספים, העניין של משרד החוץ היווני, כל השאלות האלה, יכול להיות שלא הגיעו לרמה של רא</w:t>
      </w:r>
      <w:r>
        <w:rPr>
          <w:rFonts w:hint="cs"/>
          <w:rtl/>
        </w:rPr>
        <w:t xml:space="preserve">יות, אבל אלה שאלות שמחייבות תשובות ושמעלות חשד שאי-אפשר לסגור את התיק של גלעד שרון ושל אריאל שרון ולפתוח תיק של פרקליטת המדינה. </w:t>
      </w:r>
    </w:p>
    <w:p w14:paraId="7F4BEAA7" w14:textId="77777777" w:rsidR="00000000" w:rsidRDefault="0080671D">
      <w:pPr>
        <w:pStyle w:val="a0"/>
        <w:rPr>
          <w:rFonts w:hint="cs"/>
          <w:color w:val="0000FF"/>
          <w:szCs w:val="28"/>
          <w:rtl/>
        </w:rPr>
      </w:pPr>
    </w:p>
    <w:p w14:paraId="1E760666" w14:textId="77777777" w:rsidR="00000000" w:rsidRDefault="0080671D">
      <w:pPr>
        <w:pStyle w:val="a0"/>
        <w:rPr>
          <w:rFonts w:hint="cs"/>
          <w:rtl/>
        </w:rPr>
      </w:pPr>
      <w:r>
        <w:rPr>
          <w:rFonts w:hint="cs"/>
          <w:rtl/>
        </w:rPr>
        <w:t>אני האחרון שבא להגן על הפרקליטות. יש לי טענות קשות אל הפרקליטות - - -</w:t>
      </w:r>
    </w:p>
    <w:p w14:paraId="30E0491A" w14:textId="77777777" w:rsidR="00000000" w:rsidRDefault="0080671D">
      <w:pPr>
        <w:pStyle w:val="a0"/>
        <w:rPr>
          <w:rFonts w:hint="cs"/>
          <w:rtl/>
        </w:rPr>
      </w:pPr>
    </w:p>
    <w:p w14:paraId="27614051" w14:textId="77777777" w:rsidR="00000000" w:rsidRDefault="0080671D">
      <w:pPr>
        <w:pStyle w:val="af0"/>
        <w:rPr>
          <w:rtl/>
        </w:rPr>
      </w:pPr>
      <w:r>
        <w:rPr>
          <w:rFonts w:hint="eastAsia"/>
          <w:rtl/>
        </w:rPr>
        <w:t>דוד</w:t>
      </w:r>
      <w:r>
        <w:rPr>
          <w:rtl/>
        </w:rPr>
        <w:t xml:space="preserve"> טל (עם אחד):</w:t>
      </w:r>
    </w:p>
    <w:p w14:paraId="58ED1D0B" w14:textId="77777777" w:rsidR="00000000" w:rsidRDefault="0080671D">
      <w:pPr>
        <w:pStyle w:val="a0"/>
        <w:rPr>
          <w:rFonts w:hint="cs"/>
          <w:rtl/>
        </w:rPr>
      </w:pPr>
    </w:p>
    <w:p w14:paraId="1B8022FD" w14:textId="77777777" w:rsidR="00000000" w:rsidRDefault="0080671D">
      <w:pPr>
        <w:pStyle w:val="a0"/>
        <w:rPr>
          <w:rFonts w:hint="cs"/>
          <w:rtl/>
        </w:rPr>
      </w:pPr>
      <w:r>
        <w:rPr>
          <w:rFonts w:hint="cs"/>
          <w:rtl/>
        </w:rPr>
        <w:t>התפקיד שלך כחבר הכנסת הוא להגן על הפר</w:t>
      </w:r>
      <w:r>
        <w:rPr>
          <w:rFonts w:hint="cs"/>
          <w:rtl/>
        </w:rPr>
        <w:t>קליטות ועל שלטון החוק...</w:t>
      </w:r>
    </w:p>
    <w:p w14:paraId="1DCAFE48" w14:textId="77777777" w:rsidR="00000000" w:rsidRDefault="0080671D">
      <w:pPr>
        <w:pStyle w:val="a0"/>
        <w:rPr>
          <w:rFonts w:hint="cs"/>
          <w:rtl/>
        </w:rPr>
      </w:pPr>
    </w:p>
    <w:p w14:paraId="0F89D6BE" w14:textId="77777777" w:rsidR="00000000" w:rsidRDefault="0080671D">
      <w:pPr>
        <w:pStyle w:val="af1"/>
        <w:rPr>
          <w:rtl/>
        </w:rPr>
      </w:pPr>
      <w:r>
        <w:rPr>
          <w:rtl/>
        </w:rPr>
        <w:t>היו"ר יולי-יואל אדלשטיין:</w:t>
      </w:r>
    </w:p>
    <w:p w14:paraId="35FFEE8C" w14:textId="77777777" w:rsidR="00000000" w:rsidRDefault="0080671D">
      <w:pPr>
        <w:pStyle w:val="a0"/>
        <w:rPr>
          <w:rtl/>
        </w:rPr>
      </w:pPr>
    </w:p>
    <w:p w14:paraId="366F3B30" w14:textId="77777777" w:rsidR="00000000" w:rsidRDefault="0080671D">
      <w:pPr>
        <w:pStyle w:val="a0"/>
        <w:rPr>
          <w:rFonts w:hint="cs"/>
          <w:rtl/>
        </w:rPr>
      </w:pPr>
      <w:r>
        <w:rPr>
          <w:rFonts w:hint="cs"/>
          <w:rtl/>
        </w:rPr>
        <w:t>תודה, דוד טל.</w:t>
      </w:r>
    </w:p>
    <w:p w14:paraId="643E8178" w14:textId="77777777" w:rsidR="00000000" w:rsidRDefault="0080671D">
      <w:pPr>
        <w:pStyle w:val="a0"/>
        <w:rPr>
          <w:rFonts w:hint="cs"/>
          <w:rtl/>
        </w:rPr>
      </w:pPr>
    </w:p>
    <w:p w14:paraId="4CF9BB0D" w14:textId="77777777" w:rsidR="00000000" w:rsidRDefault="0080671D">
      <w:pPr>
        <w:pStyle w:val="-"/>
        <w:rPr>
          <w:rtl/>
        </w:rPr>
      </w:pPr>
      <w:bookmarkStart w:id="306" w:name="FS000000549T23_06_2004_15_01_52"/>
      <w:bookmarkStart w:id="307" w:name="FS000000549T23_06_2004_15_01_55C"/>
      <w:bookmarkEnd w:id="306"/>
      <w:r>
        <w:rPr>
          <w:rFonts w:hint="eastAsia"/>
          <w:rtl/>
        </w:rPr>
        <w:t>טלב</w:t>
      </w:r>
      <w:r>
        <w:rPr>
          <w:rtl/>
        </w:rPr>
        <w:t xml:space="preserve"> אלסאנע (רע"ם):</w:t>
      </w:r>
    </w:p>
    <w:p w14:paraId="2389AF20" w14:textId="77777777" w:rsidR="00000000" w:rsidRDefault="0080671D">
      <w:pPr>
        <w:pStyle w:val="a0"/>
        <w:rPr>
          <w:rtl/>
        </w:rPr>
      </w:pPr>
    </w:p>
    <w:bookmarkEnd w:id="307"/>
    <w:p w14:paraId="74102A73" w14:textId="77777777" w:rsidR="00000000" w:rsidRDefault="0080671D">
      <w:pPr>
        <w:pStyle w:val="a0"/>
        <w:rPr>
          <w:rFonts w:hint="cs"/>
          <w:rtl/>
        </w:rPr>
      </w:pPr>
      <w:r>
        <w:rPr>
          <w:rFonts w:hint="cs"/>
          <w:rtl/>
        </w:rPr>
        <w:t>דוד טל, תקשיב לי. אני מכיר את המקרה של סולימאן אל-עביד, שהאשימו אותו באונס וברצח של חנית קיקוס, ולאחר מכן לא מצאו את הגופה. פעם אמרו אנס, ומישהו אחר זיכה. בית-המשפט אכן</w:t>
      </w:r>
      <w:r>
        <w:rPr>
          <w:rFonts w:hint="cs"/>
          <w:rtl/>
        </w:rPr>
        <w:t xml:space="preserve"> הרשיע, אבל אני אמשיך להיאבק כדי שיהיה משפט חוזר והצדק יצא לאור. זה כמו ברנס ומקרים אחרים.</w:t>
      </w:r>
    </w:p>
    <w:p w14:paraId="2B397716" w14:textId="77777777" w:rsidR="00000000" w:rsidRDefault="0080671D">
      <w:pPr>
        <w:pStyle w:val="a0"/>
        <w:rPr>
          <w:rFonts w:hint="cs"/>
          <w:rtl/>
        </w:rPr>
      </w:pPr>
    </w:p>
    <w:p w14:paraId="569A63D4" w14:textId="77777777" w:rsidR="00000000" w:rsidRDefault="0080671D">
      <w:pPr>
        <w:pStyle w:val="a0"/>
        <w:rPr>
          <w:rFonts w:hint="cs"/>
          <w:rtl/>
        </w:rPr>
      </w:pPr>
      <w:r>
        <w:rPr>
          <w:rFonts w:hint="cs"/>
          <w:rtl/>
        </w:rPr>
        <w:t xml:space="preserve">אני מתאר לעצמי שעם כל הביקורת שיש לנו על הפרקליטות, המצב שלנו יהיה הרבה הרבה יותר גרוע ללא הפרקליטות. מה שעושה היועץ המשפטי </w:t>
      </w:r>
      <w:r>
        <w:rPr>
          <w:rtl/>
        </w:rPr>
        <w:t>–</w:t>
      </w:r>
      <w:r>
        <w:rPr>
          <w:rFonts w:hint="cs"/>
          <w:rtl/>
        </w:rPr>
        <w:t xml:space="preserve"> הוא בעצם כורת את הענף שעליו הוא יושב. </w:t>
      </w:r>
      <w:r>
        <w:rPr>
          <w:rFonts w:hint="cs"/>
          <w:rtl/>
        </w:rPr>
        <w:t>איך הוא ינהל את העניינים בלי פרקליטות?</w:t>
      </w:r>
    </w:p>
    <w:p w14:paraId="7BF497E0" w14:textId="77777777" w:rsidR="00000000" w:rsidRDefault="0080671D">
      <w:pPr>
        <w:pStyle w:val="a0"/>
        <w:rPr>
          <w:rFonts w:hint="cs"/>
          <w:rtl/>
        </w:rPr>
      </w:pPr>
    </w:p>
    <w:p w14:paraId="717360BC" w14:textId="77777777" w:rsidR="00000000" w:rsidRDefault="0080671D">
      <w:pPr>
        <w:pStyle w:val="a0"/>
        <w:rPr>
          <w:rFonts w:hint="cs"/>
          <w:rtl/>
        </w:rPr>
      </w:pPr>
      <w:r>
        <w:rPr>
          <w:rFonts w:hint="cs"/>
          <w:rtl/>
        </w:rPr>
        <w:t xml:space="preserve">במסגרת הוועדות של הכנסת סיירנו בבתי-הסוהר, לא מצאנו אסיר אשם, כולם אומרים שהם חפים מפשע, ורק בתי-המשפט אשמים. זה מה שהיועץ המשפטי לממשלה עשה </w:t>
      </w:r>
      <w:r>
        <w:rPr>
          <w:rtl/>
        </w:rPr>
        <w:t>–</w:t>
      </w:r>
      <w:r>
        <w:rPr>
          <w:rFonts w:hint="cs"/>
          <w:rtl/>
        </w:rPr>
        <w:t xml:space="preserve"> הפרקליטות אשמה. אני מכיר אותו ומעריך אותו, אבל לדעתי הוא עשה שירות רע למע</w:t>
      </w:r>
      <w:r>
        <w:rPr>
          <w:rFonts w:hint="cs"/>
          <w:rtl/>
        </w:rPr>
        <w:t>רכת שהוא אמור לייצג. תודה רבה.</w:t>
      </w:r>
    </w:p>
    <w:p w14:paraId="72530FF1" w14:textId="77777777" w:rsidR="00000000" w:rsidRDefault="0080671D">
      <w:pPr>
        <w:pStyle w:val="af1"/>
        <w:rPr>
          <w:rFonts w:hint="cs"/>
          <w:rtl/>
        </w:rPr>
      </w:pPr>
    </w:p>
    <w:p w14:paraId="7797964B" w14:textId="77777777" w:rsidR="00000000" w:rsidRDefault="0080671D">
      <w:pPr>
        <w:pStyle w:val="af1"/>
        <w:rPr>
          <w:rtl/>
        </w:rPr>
      </w:pPr>
      <w:r>
        <w:rPr>
          <w:rtl/>
        </w:rPr>
        <w:t>היו"ר יולי-יואל אדלשטיין:</w:t>
      </w:r>
    </w:p>
    <w:p w14:paraId="0D6DC44B" w14:textId="77777777" w:rsidR="00000000" w:rsidRDefault="0080671D">
      <w:pPr>
        <w:pStyle w:val="a0"/>
        <w:rPr>
          <w:rtl/>
        </w:rPr>
      </w:pPr>
    </w:p>
    <w:p w14:paraId="47102D43" w14:textId="77777777" w:rsidR="00000000" w:rsidRDefault="0080671D">
      <w:pPr>
        <w:pStyle w:val="a0"/>
        <w:rPr>
          <w:rFonts w:hint="cs"/>
          <w:rtl/>
        </w:rPr>
      </w:pPr>
      <w:r>
        <w:rPr>
          <w:rFonts w:hint="cs"/>
          <w:rtl/>
        </w:rPr>
        <w:t xml:space="preserve">תודה לחבר הכנסת טלב אלסאנע. חברת הכנסת אתי לבני, ולאחר מכן </w:t>
      </w:r>
      <w:r>
        <w:rPr>
          <w:rtl/>
        </w:rPr>
        <w:t>–</w:t>
      </w:r>
      <w:r>
        <w:rPr>
          <w:rFonts w:hint="cs"/>
          <w:rtl/>
        </w:rPr>
        <w:t xml:space="preserve"> חבר הכנסת מגלי והבה.</w:t>
      </w:r>
    </w:p>
    <w:p w14:paraId="52A55023" w14:textId="77777777" w:rsidR="00000000" w:rsidRDefault="0080671D">
      <w:pPr>
        <w:pStyle w:val="a0"/>
        <w:rPr>
          <w:rFonts w:hint="cs"/>
          <w:rtl/>
        </w:rPr>
      </w:pPr>
    </w:p>
    <w:p w14:paraId="2B001EAA" w14:textId="77777777" w:rsidR="00000000" w:rsidRDefault="0080671D">
      <w:pPr>
        <w:pStyle w:val="a"/>
        <w:rPr>
          <w:rtl/>
        </w:rPr>
      </w:pPr>
      <w:bookmarkStart w:id="308" w:name="FS000001051T23_06_2004_14_43_26"/>
      <w:bookmarkStart w:id="309" w:name="_Toc101171381"/>
      <w:bookmarkEnd w:id="308"/>
      <w:r>
        <w:rPr>
          <w:rFonts w:hint="eastAsia"/>
          <w:rtl/>
        </w:rPr>
        <w:t>אתי</w:t>
      </w:r>
      <w:r>
        <w:rPr>
          <w:rtl/>
        </w:rPr>
        <w:t xml:space="preserve"> לבני (שינוי):</w:t>
      </w:r>
      <w:bookmarkEnd w:id="309"/>
    </w:p>
    <w:p w14:paraId="3EA53254" w14:textId="77777777" w:rsidR="00000000" w:rsidRDefault="0080671D">
      <w:pPr>
        <w:pStyle w:val="a0"/>
        <w:rPr>
          <w:rFonts w:hint="cs"/>
          <w:rtl/>
        </w:rPr>
      </w:pPr>
    </w:p>
    <w:p w14:paraId="6288A0CC" w14:textId="77777777" w:rsidR="00000000" w:rsidRDefault="0080671D">
      <w:pPr>
        <w:pStyle w:val="a0"/>
        <w:rPr>
          <w:rFonts w:hint="cs"/>
          <w:rtl/>
        </w:rPr>
      </w:pPr>
      <w:r>
        <w:rPr>
          <w:rFonts w:hint="cs"/>
          <w:rtl/>
        </w:rPr>
        <w:t xml:space="preserve">אדוני היושב-ראש, חברותי וחברי חברי הכנסת, גם אני קראתי את דוח היועץ המשפטי לממשלה, וקראתי אותו </w:t>
      </w:r>
      <w:r>
        <w:rPr>
          <w:rFonts w:hint="cs"/>
          <w:rtl/>
        </w:rPr>
        <w:t xml:space="preserve">בצורה מאוד מדוקדקת. חשבתי בסוף הקריאה ובסוף ההשוואות לדברי פרקליטת המדינה, שאכן צדק היועץ המשפטי בהחלטתו שאין כאן מקום להאשמה פלילית. </w:t>
      </w:r>
    </w:p>
    <w:p w14:paraId="2E8D9B9C" w14:textId="77777777" w:rsidR="00000000" w:rsidRDefault="0080671D">
      <w:pPr>
        <w:pStyle w:val="a0"/>
        <w:rPr>
          <w:rFonts w:hint="cs"/>
          <w:rtl/>
        </w:rPr>
      </w:pPr>
    </w:p>
    <w:p w14:paraId="09977FEC" w14:textId="77777777" w:rsidR="00000000" w:rsidRDefault="0080671D">
      <w:pPr>
        <w:pStyle w:val="a0"/>
        <w:rPr>
          <w:rFonts w:hint="cs"/>
          <w:rtl/>
        </w:rPr>
      </w:pPr>
      <w:r>
        <w:rPr>
          <w:rFonts w:hint="cs"/>
          <w:rtl/>
        </w:rPr>
        <w:t>לא קראתי את הדברים שכתב יוסי שריד בעתירה שלו לבג"ץ, אני מניחה שהוא הכין את זה עוד הרבה לפני שפורסמה חוות-הדעת של היועץ ה</w:t>
      </w:r>
      <w:r>
        <w:rPr>
          <w:rFonts w:hint="cs"/>
          <w:rtl/>
        </w:rPr>
        <w:t>משפטי לממשלה.</w:t>
      </w:r>
    </w:p>
    <w:p w14:paraId="141348D2" w14:textId="77777777" w:rsidR="00000000" w:rsidRDefault="0080671D">
      <w:pPr>
        <w:pStyle w:val="a0"/>
        <w:rPr>
          <w:rFonts w:hint="cs"/>
          <w:rtl/>
        </w:rPr>
      </w:pPr>
    </w:p>
    <w:p w14:paraId="42DD49B9" w14:textId="77777777" w:rsidR="00000000" w:rsidRDefault="0080671D">
      <w:pPr>
        <w:pStyle w:val="af0"/>
        <w:rPr>
          <w:rtl/>
        </w:rPr>
      </w:pPr>
      <w:r>
        <w:rPr>
          <w:rFonts w:hint="eastAsia"/>
          <w:rtl/>
        </w:rPr>
        <w:t>יוסי</w:t>
      </w:r>
      <w:r>
        <w:rPr>
          <w:rtl/>
        </w:rPr>
        <w:t xml:space="preserve"> שריד (יחד):</w:t>
      </w:r>
    </w:p>
    <w:p w14:paraId="3E622934" w14:textId="77777777" w:rsidR="00000000" w:rsidRDefault="0080671D">
      <w:pPr>
        <w:pStyle w:val="a0"/>
        <w:rPr>
          <w:rFonts w:hint="cs"/>
          <w:rtl/>
        </w:rPr>
      </w:pPr>
    </w:p>
    <w:p w14:paraId="56D3986A" w14:textId="77777777" w:rsidR="00000000" w:rsidRDefault="0080671D">
      <w:pPr>
        <w:pStyle w:val="a0"/>
        <w:rPr>
          <w:rFonts w:hint="cs"/>
          <w:rtl/>
        </w:rPr>
      </w:pPr>
      <w:r>
        <w:rPr>
          <w:rFonts w:hint="cs"/>
          <w:rtl/>
        </w:rPr>
        <w:t>יש לך טעות.</w:t>
      </w:r>
    </w:p>
    <w:p w14:paraId="0E8B0343" w14:textId="77777777" w:rsidR="00000000" w:rsidRDefault="0080671D">
      <w:pPr>
        <w:pStyle w:val="a0"/>
        <w:rPr>
          <w:rFonts w:hint="cs"/>
          <w:rtl/>
        </w:rPr>
      </w:pPr>
    </w:p>
    <w:p w14:paraId="0608D246" w14:textId="77777777" w:rsidR="00000000" w:rsidRDefault="0080671D">
      <w:pPr>
        <w:pStyle w:val="-"/>
        <w:rPr>
          <w:rtl/>
        </w:rPr>
      </w:pPr>
      <w:bookmarkStart w:id="310" w:name="FS000001051T23_06_2004_14_44_27C"/>
      <w:bookmarkEnd w:id="310"/>
      <w:r>
        <w:rPr>
          <w:rtl/>
        </w:rPr>
        <w:t>אתי לבני (שינוי):</w:t>
      </w:r>
    </w:p>
    <w:p w14:paraId="1B776BFF" w14:textId="77777777" w:rsidR="00000000" w:rsidRDefault="0080671D">
      <w:pPr>
        <w:pStyle w:val="a0"/>
        <w:rPr>
          <w:rtl/>
        </w:rPr>
      </w:pPr>
    </w:p>
    <w:p w14:paraId="4F76E1B0" w14:textId="77777777" w:rsidR="00000000" w:rsidRDefault="0080671D">
      <w:pPr>
        <w:pStyle w:val="a0"/>
        <w:rPr>
          <w:rFonts w:hint="cs"/>
          <w:rtl/>
        </w:rPr>
      </w:pPr>
      <w:r>
        <w:rPr>
          <w:rFonts w:hint="cs"/>
          <w:rtl/>
        </w:rPr>
        <w:t>הוא כבר ידע שהדברים לא בסדר, כי הם מובנים, הם לא בסדר, כי אם מחליטים שלא להעמיד לדין את ראש הממשלה, זה לא בסדר. אל תשכח, חברי יוסי שריד, שהיו שלושה גורמים נוספים שחשבו שאין צורך - - -</w:t>
      </w:r>
    </w:p>
    <w:p w14:paraId="1EBD04CA" w14:textId="77777777" w:rsidR="00000000" w:rsidRDefault="0080671D">
      <w:pPr>
        <w:pStyle w:val="a0"/>
        <w:rPr>
          <w:rFonts w:hint="cs"/>
          <w:rtl/>
        </w:rPr>
      </w:pPr>
    </w:p>
    <w:p w14:paraId="546D89C8" w14:textId="77777777" w:rsidR="00000000" w:rsidRDefault="0080671D">
      <w:pPr>
        <w:pStyle w:val="af0"/>
        <w:rPr>
          <w:rtl/>
        </w:rPr>
      </w:pPr>
      <w:r>
        <w:rPr>
          <w:rFonts w:hint="eastAsia"/>
          <w:rtl/>
        </w:rPr>
        <w:t>יוסי</w:t>
      </w:r>
      <w:r>
        <w:rPr>
          <w:rtl/>
        </w:rPr>
        <w:t xml:space="preserve"> ש</w:t>
      </w:r>
      <w:r>
        <w:rPr>
          <w:rtl/>
        </w:rPr>
        <w:t>ריד (יחד):</w:t>
      </w:r>
    </w:p>
    <w:p w14:paraId="094B93AD" w14:textId="77777777" w:rsidR="00000000" w:rsidRDefault="0080671D">
      <w:pPr>
        <w:pStyle w:val="a0"/>
        <w:rPr>
          <w:rFonts w:hint="cs"/>
          <w:rtl/>
        </w:rPr>
      </w:pPr>
    </w:p>
    <w:p w14:paraId="336D1B68" w14:textId="77777777" w:rsidR="00000000" w:rsidRDefault="0080671D">
      <w:pPr>
        <w:pStyle w:val="a0"/>
        <w:rPr>
          <w:rFonts w:hint="cs"/>
          <w:rtl/>
        </w:rPr>
      </w:pPr>
      <w:r>
        <w:rPr>
          <w:rFonts w:hint="cs"/>
          <w:rtl/>
        </w:rPr>
        <w:t>מותר לי להגיד לך שאת אומרת דבר חסר שחר?</w:t>
      </w:r>
    </w:p>
    <w:p w14:paraId="7BC12A29" w14:textId="77777777" w:rsidR="00000000" w:rsidRDefault="0080671D">
      <w:pPr>
        <w:pStyle w:val="a0"/>
        <w:rPr>
          <w:rFonts w:hint="cs"/>
          <w:rtl/>
        </w:rPr>
      </w:pPr>
    </w:p>
    <w:p w14:paraId="3C7B6EBD" w14:textId="77777777" w:rsidR="00000000" w:rsidRDefault="0080671D">
      <w:pPr>
        <w:pStyle w:val="-"/>
        <w:rPr>
          <w:rtl/>
        </w:rPr>
      </w:pPr>
      <w:bookmarkStart w:id="311" w:name="FS000000549T23_06_2004_15_12_54C"/>
      <w:bookmarkStart w:id="312" w:name="FS000001051T23_06_2004_15_12_59"/>
      <w:bookmarkStart w:id="313" w:name="FS000001051T23_06_2004_15_13_02C"/>
      <w:bookmarkEnd w:id="311"/>
      <w:r>
        <w:rPr>
          <w:rtl/>
        </w:rPr>
        <w:t>אתי לבני (שינוי):</w:t>
      </w:r>
    </w:p>
    <w:p w14:paraId="66542EA3" w14:textId="77777777" w:rsidR="00000000" w:rsidRDefault="0080671D">
      <w:pPr>
        <w:pStyle w:val="a0"/>
        <w:rPr>
          <w:rtl/>
        </w:rPr>
      </w:pPr>
    </w:p>
    <w:bookmarkEnd w:id="312"/>
    <w:bookmarkEnd w:id="313"/>
    <w:p w14:paraId="468E0539" w14:textId="77777777" w:rsidR="00000000" w:rsidRDefault="0080671D">
      <w:pPr>
        <w:pStyle w:val="a0"/>
        <w:rPr>
          <w:rFonts w:hint="cs"/>
          <w:rtl/>
        </w:rPr>
      </w:pPr>
      <w:r>
        <w:rPr>
          <w:rFonts w:hint="cs"/>
          <w:rtl/>
        </w:rPr>
        <w:t xml:space="preserve">אמרתי שאני מניחה. אולי ישבו כל הלילה ולמדו את כל הדוחות לפרטי פרטים? </w:t>
      </w:r>
    </w:p>
    <w:p w14:paraId="516B25A9" w14:textId="77777777" w:rsidR="00000000" w:rsidRDefault="0080671D">
      <w:pPr>
        <w:pStyle w:val="a0"/>
        <w:rPr>
          <w:rFonts w:hint="cs"/>
          <w:rtl/>
        </w:rPr>
      </w:pPr>
    </w:p>
    <w:p w14:paraId="1690A8F3" w14:textId="77777777" w:rsidR="00000000" w:rsidRDefault="0080671D">
      <w:pPr>
        <w:pStyle w:val="af0"/>
        <w:rPr>
          <w:rtl/>
        </w:rPr>
      </w:pPr>
      <w:r>
        <w:rPr>
          <w:rFonts w:hint="eastAsia"/>
          <w:rtl/>
        </w:rPr>
        <w:t>יוסי</w:t>
      </w:r>
      <w:r>
        <w:rPr>
          <w:rtl/>
        </w:rPr>
        <w:t xml:space="preserve"> שריד (יחד):</w:t>
      </w:r>
    </w:p>
    <w:p w14:paraId="46AE42FA" w14:textId="77777777" w:rsidR="00000000" w:rsidRDefault="0080671D">
      <w:pPr>
        <w:pStyle w:val="a0"/>
        <w:rPr>
          <w:rFonts w:hint="cs"/>
          <w:rtl/>
        </w:rPr>
      </w:pPr>
    </w:p>
    <w:p w14:paraId="264C3C5A" w14:textId="77777777" w:rsidR="00000000" w:rsidRDefault="0080671D">
      <w:pPr>
        <w:pStyle w:val="a0"/>
        <w:rPr>
          <w:rFonts w:hint="cs"/>
          <w:rtl/>
        </w:rPr>
      </w:pPr>
      <w:r>
        <w:rPr>
          <w:rFonts w:hint="cs"/>
          <w:rtl/>
        </w:rPr>
        <w:t>אני אומר שלא.</w:t>
      </w:r>
    </w:p>
    <w:p w14:paraId="55B3FFC4" w14:textId="77777777" w:rsidR="00000000" w:rsidRDefault="0080671D">
      <w:pPr>
        <w:pStyle w:val="a0"/>
        <w:rPr>
          <w:rFonts w:hint="cs"/>
          <w:rtl/>
        </w:rPr>
      </w:pPr>
    </w:p>
    <w:p w14:paraId="7567EF72" w14:textId="77777777" w:rsidR="00000000" w:rsidRDefault="0080671D">
      <w:pPr>
        <w:pStyle w:val="af0"/>
        <w:rPr>
          <w:rtl/>
        </w:rPr>
      </w:pPr>
      <w:r>
        <w:rPr>
          <w:rFonts w:hint="eastAsia"/>
          <w:rtl/>
        </w:rPr>
        <w:t>חיים</w:t>
      </w:r>
      <w:r>
        <w:rPr>
          <w:rtl/>
        </w:rPr>
        <w:t xml:space="preserve"> אורון (יחד):</w:t>
      </w:r>
    </w:p>
    <w:p w14:paraId="2F59E22D" w14:textId="77777777" w:rsidR="00000000" w:rsidRDefault="0080671D">
      <w:pPr>
        <w:pStyle w:val="a0"/>
        <w:rPr>
          <w:rFonts w:hint="cs"/>
          <w:rtl/>
        </w:rPr>
      </w:pPr>
    </w:p>
    <w:p w14:paraId="26469245" w14:textId="77777777" w:rsidR="00000000" w:rsidRDefault="0080671D">
      <w:pPr>
        <w:pStyle w:val="a0"/>
        <w:rPr>
          <w:rFonts w:hint="cs"/>
          <w:rtl/>
        </w:rPr>
      </w:pPr>
      <w:r>
        <w:rPr>
          <w:rFonts w:hint="cs"/>
          <w:rtl/>
        </w:rPr>
        <w:t>אולי הם לא צודקים, אבל הם ישבו שבוע.</w:t>
      </w:r>
    </w:p>
    <w:p w14:paraId="7C662433" w14:textId="77777777" w:rsidR="00000000" w:rsidRDefault="0080671D">
      <w:pPr>
        <w:pStyle w:val="a0"/>
        <w:rPr>
          <w:rFonts w:hint="cs"/>
          <w:rtl/>
        </w:rPr>
      </w:pPr>
    </w:p>
    <w:p w14:paraId="7587AF23" w14:textId="77777777" w:rsidR="00000000" w:rsidRDefault="0080671D">
      <w:pPr>
        <w:pStyle w:val="-"/>
        <w:rPr>
          <w:rtl/>
        </w:rPr>
      </w:pPr>
      <w:bookmarkStart w:id="314" w:name="FS000001051T23_06_2004_14_44_55C"/>
      <w:bookmarkEnd w:id="314"/>
      <w:r>
        <w:rPr>
          <w:rtl/>
        </w:rPr>
        <w:t>אתי לבני (שינוי):</w:t>
      </w:r>
    </w:p>
    <w:p w14:paraId="7156C03B" w14:textId="77777777" w:rsidR="00000000" w:rsidRDefault="0080671D">
      <w:pPr>
        <w:pStyle w:val="a0"/>
        <w:rPr>
          <w:rtl/>
        </w:rPr>
      </w:pPr>
    </w:p>
    <w:p w14:paraId="281994A4" w14:textId="77777777" w:rsidR="00000000" w:rsidRDefault="0080671D">
      <w:pPr>
        <w:pStyle w:val="a0"/>
        <w:rPr>
          <w:rFonts w:hint="cs"/>
          <w:rtl/>
        </w:rPr>
      </w:pPr>
      <w:r>
        <w:rPr>
          <w:rFonts w:hint="cs"/>
          <w:rtl/>
        </w:rPr>
        <w:t xml:space="preserve">אני </w:t>
      </w:r>
      <w:r>
        <w:rPr>
          <w:rFonts w:hint="cs"/>
          <w:rtl/>
        </w:rPr>
        <w:t>רוצה לומר לך, שבדצמבר 2003 אותה פרקליטת המדינה המליצה שלא להעמיד לדין פלילי את ראש הממשלה. אתה יכול לומר לנו מה קרה? האם דברים גדולים ונצורים גרמו לה לשנות את דעתה?</w:t>
      </w:r>
    </w:p>
    <w:p w14:paraId="78681F22" w14:textId="77777777" w:rsidR="00000000" w:rsidRDefault="0080671D">
      <w:pPr>
        <w:pStyle w:val="a0"/>
        <w:rPr>
          <w:rFonts w:hint="cs"/>
          <w:rtl/>
        </w:rPr>
      </w:pPr>
    </w:p>
    <w:p w14:paraId="4D7F4719" w14:textId="77777777" w:rsidR="00000000" w:rsidRDefault="0080671D">
      <w:pPr>
        <w:pStyle w:val="af0"/>
        <w:rPr>
          <w:rtl/>
        </w:rPr>
      </w:pPr>
      <w:r>
        <w:rPr>
          <w:rFonts w:hint="eastAsia"/>
          <w:rtl/>
        </w:rPr>
        <w:t>יוסי</w:t>
      </w:r>
      <w:r>
        <w:rPr>
          <w:rtl/>
        </w:rPr>
        <w:t xml:space="preserve"> שריד (יחד):</w:t>
      </w:r>
    </w:p>
    <w:p w14:paraId="26D76BB7" w14:textId="77777777" w:rsidR="00000000" w:rsidRDefault="0080671D">
      <w:pPr>
        <w:pStyle w:val="a0"/>
        <w:rPr>
          <w:rFonts w:hint="cs"/>
          <w:rtl/>
        </w:rPr>
      </w:pPr>
    </w:p>
    <w:p w14:paraId="314C18F5" w14:textId="77777777" w:rsidR="00000000" w:rsidRDefault="0080671D">
      <w:pPr>
        <w:pStyle w:val="a0"/>
        <w:rPr>
          <w:rFonts w:hint="cs"/>
          <w:rtl/>
        </w:rPr>
      </w:pPr>
      <w:r>
        <w:rPr>
          <w:rFonts w:hint="cs"/>
          <w:rtl/>
        </w:rPr>
        <w:t>תקראי את העתירה.</w:t>
      </w:r>
    </w:p>
    <w:p w14:paraId="4F6641CD" w14:textId="77777777" w:rsidR="00000000" w:rsidRDefault="0080671D">
      <w:pPr>
        <w:pStyle w:val="a0"/>
        <w:rPr>
          <w:rFonts w:hint="cs"/>
          <w:rtl/>
        </w:rPr>
      </w:pPr>
    </w:p>
    <w:p w14:paraId="20F7244D" w14:textId="77777777" w:rsidR="00000000" w:rsidRDefault="0080671D">
      <w:pPr>
        <w:pStyle w:val="-"/>
        <w:rPr>
          <w:rtl/>
        </w:rPr>
      </w:pPr>
      <w:bookmarkStart w:id="315" w:name="FS000001051T23_06_2004_14_45_10C"/>
      <w:bookmarkEnd w:id="315"/>
      <w:r>
        <w:rPr>
          <w:rtl/>
        </w:rPr>
        <w:t>אתי לבני (שינוי):</w:t>
      </w:r>
    </w:p>
    <w:p w14:paraId="443854BF" w14:textId="77777777" w:rsidR="00000000" w:rsidRDefault="0080671D">
      <w:pPr>
        <w:pStyle w:val="a0"/>
        <w:rPr>
          <w:rtl/>
        </w:rPr>
      </w:pPr>
    </w:p>
    <w:p w14:paraId="4017F4C2" w14:textId="77777777" w:rsidR="00000000" w:rsidRDefault="0080671D">
      <w:pPr>
        <w:pStyle w:val="a0"/>
        <w:rPr>
          <w:rFonts w:hint="cs"/>
          <w:rtl/>
        </w:rPr>
      </w:pPr>
      <w:r>
        <w:rPr>
          <w:rFonts w:hint="cs"/>
          <w:rtl/>
        </w:rPr>
        <w:t>גם המשטרה, אחרי כל הראיות אחרי כל ה</w:t>
      </w:r>
      <w:r>
        <w:rPr>
          <w:rFonts w:hint="cs"/>
          <w:rtl/>
        </w:rPr>
        <w:t xml:space="preserve">בדיקות, לא המליצה להעמיד לדין. אכן, כאשר קוראים את זה בעין של עורך-דין, בעין אובייקטיבית, לא כעורכי-דין של יוסי שריד - - </w:t>
      </w:r>
    </w:p>
    <w:p w14:paraId="72159A5A" w14:textId="77777777" w:rsidR="00000000" w:rsidRDefault="0080671D">
      <w:pPr>
        <w:pStyle w:val="a0"/>
        <w:rPr>
          <w:rFonts w:hint="cs"/>
          <w:rtl/>
        </w:rPr>
      </w:pPr>
    </w:p>
    <w:p w14:paraId="41CF73C5" w14:textId="77777777" w:rsidR="00000000" w:rsidRDefault="0080671D">
      <w:pPr>
        <w:pStyle w:val="af0"/>
        <w:rPr>
          <w:rtl/>
        </w:rPr>
      </w:pPr>
      <w:r>
        <w:rPr>
          <w:rFonts w:hint="eastAsia"/>
          <w:rtl/>
        </w:rPr>
        <w:t>יוסי</w:t>
      </w:r>
      <w:r>
        <w:rPr>
          <w:rtl/>
        </w:rPr>
        <w:t xml:space="preserve"> שריד (יחד):</w:t>
      </w:r>
    </w:p>
    <w:p w14:paraId="4E9916D2" w14:textId="77777777" w:rsidR="00000000" w:rsidRDefault="0080671D">
      <w:pPr>
        <w:pStyle w:val="a0"/>
        <w:rPr>
          <w:rFonts w:hint="cs"/>
          <w:rtl/>
        </w:rPr>
      </w:pPr>
    </w:p>
    <w:p w14:paraId="620D505A" w14:textId="77777777" w:rsidR="00000000" w:rsidRDefault="0080671D">
      <w:pPr>
        <w:pStyle w:val="a0"/>
        <w:rPr>
          <w:rFonts w:hint="cs"/>
          <w:rtl/>
        </w:rPr>
      </w:pPr>
      <w:r>
        <w:rPr>
          <w:rFonts w:hint="cs"/>
          <w:rtl/>
        </w:rPr>
        <w:t>אה, עורך-דין.</w:t>
      </w:r>
    </w:p>
    <w:p w14:paraId="33D07346" w14:textId="77777777" w:rsidR="00000000" w:rsidRDefault="0080671D">
      <w:pPr>
        <w:pStyle w:val="a0"/>
        <w:rPr>
          <w:rFonts w:hint="cs"/>
          <w:rtl/>
        </w:rPr>
      </w:pPr>
    </w:p>
    <w:p w14:paraId="5EE31174" w14:textId="77777777" w:rsidR="00000000" w:rsidRDefault="0080671D">
      <w:pPr>
        <w:pStyle w:val="-"/>
        <w:rPr>
          <w:rtl/>
        </w:rPr>
      </w:pPr>
      <w:bookmarkStart w:id="316" w:name="FS000001051T23_06_2004_14_45_26C"/>
      <w:bookmarkEnd w:id="316"/>
      <w:r>
        <w:rPr>
          <w:rtl/>
        </w:rPr>
        <w:t>אתי לבני (שינוי):</w:t>
      </w:r>
    </w:p>
    <w:p w14:paraId="482184DA" w14:textId="77777777" w:rsidR="00000000" w:rsidRDefault="0080671D">
      <w:pPr>
        <w:pStyle w:val="a0"/>
        <w:rPr>
          <w:rFonts w:hint="cs"/>
          <w:rtl/>
        </w:rPr>
      </w:pPr>
    </w:p>
    <w:p w14:paraId="48F286BF" w14:textId="77777777" w:rsidR="00000000" w:rsidRDefault="0080671D">
      <w:pPr>
        <w:pStyle w:val="a0"/>
        <w:rPr>
          <w:rFonts w:hint="cs"/>
          <w:rtl/>
        </w:rPr>
      </w:pPr>
      <w:r>
        <w:rPr>
          <w:rFonts w:hint="cs"/>
          <w:rtl/>
        </w:rPr>
        <w:t>עורך-דין, מה לעשות. - - אפשר להגיע ולהשתכנע מהמסקנה שהגיע אליה היועץ המשפטי. זה ל</w:t>
      </w:r>
      <w:r>
        <w:rPr>
          <w:rFonts w:hint="cs"/>
          <w:rtl/>
        </w:rPr>
        <w:t>א אומר שאין כאן מבחינה ציבורית בעייתיות מאוד גדולה, וצר לי שכל הדיון עכשיו נסוב על העניין הזה של יש אשם פלילי או אין אשם פלילי. לא, מעבר לאשם פלילי יש גם בעיות ציבוריות. יש כאן בעייתיות רבה, והראיה, שהיועץ המשפטי לממשלה לא מחק את ההאשמות בכתב-האישום של דוד</w:t>
      </w:r>
      <w:r>
        <w:rPr>
          <w:rFonts w:hint="cs"/>
          <w:rtl/>
        </w:rPr>
        <w:t>י אפל באותן פרשות, הוא ממשיך לנהל אותן.</w:t>
      </w:r>
    </w:p>
    <w:p w14:paraId="1B282847" w14:textId="77777777" w:rsidR="00000000" w:rsidRDefault="0080671D">
      <w:pPr>
        <w:pStyle w:val="a0"/>
        <w:rPr>
          <w:rFonts w:hint="cs"/>
          <w:rtl/>
        </w:rPr>
      </w:pPr>
    </w:p>
    <w:p w14:paraId="6E9DEBEE" w14:textId="77777777" w:rsidR="00000000" w:rsidRDefault="0080671D">
      <w:pPr>
        <w:pStyle w:val="af0"/>
        <w:rPr>
          <w:rtl/>
        </w:rPr>
      </w:pPr>
      <w:r>
        <w:rPr>
          <w:rFonts w:hint="eastAsia"/>
          <w:rtl/>
        </w:rPr>
        <w:t>רוני</w:t>
      </w:r>
      <w:r>
        <w:rPr>
          <w:rtl/>
        </w:rPr>
        <w:t xml:space="preserve"> בר-און (הליכוד):</w:t>
      </w:r>
    </w:p>
    <w:p w14:paraId="3B70F5E2" w14:textId="77777777" w:rsidR="00000000" w:rsidRDefault="0080671D">
      <w:pPr>
        <w:pStyle w:val="a0"/>
        <w:rPr>
          <w:rFonts w:hint="cs"/>
          <w:rtl/>
        </w:rPr>
      </w:pPr>
    </w:p>
    <w:p w14:paraId="7795B2A5" w14:textId="77777777" w:rsidR="00000000" w:rsidRDefault="0080671D">
      <w:pPr>
        <w:pStyle w:val="a0"/>
        <w:rPr>
          <w:rFonts w:hint="cs"/>
          <w:rtl/>
        </w:rPr>
      </w:pPr>
      <w:r>
        <w:rPr>
          <w:rFonts w:hint="cs"/>
          <w:rtl/>
        </w:rPr>
        <w:t>מי אמר?</w:t>
      </w:r>
    </w:p>
    <w:p w14:paraId="44F35216" w14:textId="77777777" w:rsidR="00000000" w:rsidRDefault="0080671D">
      <w:pPr>
        <w:pStyle w:val="a0"/>
        <w:rPr>
          <w:rFonts w:hint="cs"/>
          <w:rtl/>
        </w:rPr>
      </w:pPr>
    </w:p>
    <w:p w14:paraId="45A0F06E" w14:textId="77777777" w:rsidR="00000000" w:rsidRDefault="0080671D">
      <w:pPr>
        <w:pStyle w:val="-"/>
        <w:rPr>
          <w:rtl/>
        </w:rPr>
      </w:pPr>
      <w:bookmarkStart w:id="317" w:name="FS000001051T23_06_2004_15_44_50C"/>
      <w:bookmarkEnd w:id="317"/>
      <w:r>
        <w:rPr>
          <w:rtl/>
        </w:rPr>
        <w:t>אתי לבני (שינוי):</w:t>
      </w:r>
    </w:p>
    <w:p w14:paraId="4A348F04" w14:textId="77777777" w:rsidR="00000000" w:rsidRDefault="0080671D">
      <w:pPr>
        <w:pStyle w:val="a0"/>
        <w:rPr>
          <w:rtl/>
        </w:rPr>
      </w:pPr>
    </w:p>
    <w:p w14:paraId="5D5F6B3C" w14:textId="77777777" w:rsidR="00000000" w:rsidRDefault="0080671D">
      <w:pPr>
        <w:pStyle w:val="a0"/>
        <w:rPr>
          <w:rFonts w:hint="cs"/>
          <w:rtl/>
        </w:rPr>
      </w:pPr>
      <w:r>
        <w:rPr>
          <w:rFonts w:hint="cs"/>
          <w:rtl/>
        </w:rPr>
        <w:t>כך פורסם היום ברדיו.</w:t>
      </w:r>
    </w:p>
    <w:p w14:paraId="30A1D462" w14:textId="77777777" w:rsidR="00000000" w:rsidRDefault="0080671D">
      <w:pPr>
        <w:pStyle w:val="a0"/>
        <w:rPr>
          <w:rFonts w:hint="cs"/>
          <w:rtl/>
        </w:rPr>
      </w:pPr>
    </w:p>
    <w:p w14:paraId="4B5D898B" w14:textId="77777777" w:rsidR="00000000" w:rsidRDefault="0080671D">
      <w:pPr>
        <w:pStyle w:val="af0"/>
        <w:rPr>
          <w:rtl/>
        </w:rPr>
      </w:pPr>
      <w:r>
        <w:rPr>
          <w:rFonts w:hint="eastAsia"/>
          <w:rtl/>
        </w:rPr>
        <w:t>יוסי</w:t>
      </w:r>
      <w:r>
        <w:rPr>
          <w:rtl/>
        </w:rPr>
        <w:t xml:space="preserve"> שריד (יחד):</w:t>
      </w:r>
    </w:p>
    <w:p w14:paraId="5E728072" w14:textId="77777777" w:rsidR="00000000" w:rsidRDefault="0080671D">
      <w:pPr>
        <w:pStyle w:val="a0"/>
        <w:rPr>
          <w:rFonts w:hint="cs"/>
          <w:rtl/>
        </w:rPr>
      </w:pPr>
    </w:p>
    <w:p w14:paraId="69B68548" w14:textId="77777777" w:rsidR="00000000" w:rsidRDefault="0080671D">
      <w:pPr>
        <w:pStyle w:val="a0"/>
        <w:rPr>
          <w:rFonts w:hint="cs"/>
          <w:rtl/>
        </w:rPr>
      </w:pPr>
      <w:r>
        <w:rPr>
          <w:rFonts w:hint="cs"/>
          <w:rtl/>
        </w:rPr>
        <w:t>רק בגלל הבג"ץ הוא לא סגר את זה.</w:t>
      </w:r>
    </w:p>
    <w:p w14:paraId="1A23FC44" w14:textId="77777777" w:rsidR="00000000" w:rsidRDefault="0080671D">
      <w:pPr>
        <w:pStyle w:val="a0"/>
        <w:rPr>
          <w:rFonts w:hint="cs"/>
          <w:rtl/>
        </w:rPr>
      </w:pPr>
    </w:p>
    <w:p w14:paraId="71917FC3" w14:textId="77777777" w:rsidR="00000000" w:rsidRDefault="0080671D">
      <w:pPr>
        <w:pStyle w:val="-"/>
        <w:rPr>
          <w:rtl/>
        </w:rPr>
      </w:pPr>
      <w:bookmarkStart w:id="318" w:name="FS000001051T23_06_2004_14_46_18C"/>
      <w:bookmarkEnd w:id="318"/>
      <w:r>
        <w:rPr>
          <w:rtl/>
        </w:rPr>
        <w:t>אתי לבני (שינוי):</w:t>
      </w:r>
    </w:p>
    <w:p w14:paraId="75DF4B7B" w14:textId="77777777" w:rsidR="00000000" w:rsidRDefault="0080671D">
      <w:pPr>
        <w:pStyle w:val="a0"/>
        <w:rPr>
          <w:rtl/>
        </w:rPr>
      </w:pPr>
    </w:p>
    <w:p w14:paraId="125FA067" w14:textId="77777777" w:rsidR="00000000" w:rsidRDefault="0080671D">
      <w:pPr>
        <w:pStyle w:val="a0"/>
        <w:rPr>
          <w:rFonts w:hint="cs"/>
          <w:rtl/>
        </w:rPr>
      </w:pPr>
      <w:r>
        <w:rPr>
          <w:rFonts w:hint="cs"/>
          <w:rtl/>
        </w:rPr>
        <w:t>ועדת חקירה ממלכתית - הציע לפני חבר הכנסת יהלום. יבוא בג"ץ ויחליט אם באמת</w:t>
      </w:r>
      <w:r>
        <w:rPr>
          <w:rFonts w:hint="cs"/>
          <w:rtl/>
        </w:rPr>
        <w:t xml:space="preserve"> היה פגם כזה בשיקול דעתו של היועץ המשפטי, ואם צריך להפוך את ההחלטה שלו. יתכבד בג"ץ ויכריע. למה ועדת חקירה ממלכתית? הלוא שום דבר שהוא לא כדרך הניהול התקין לא קרה כאן. מה שלא בסדר הוא, שלא ייתכן שיועץ משפטי לממשלה מתבטא - אומנם בעל-פה,  אולי אמר, אולי לא אמר</w:t>
      </w:r>
      <w:r>
        <w:rPr>
          <w:rFonts w:hint="cs"/>
          <w:rtl/>
        </w:rPr>
        <w:t xml:space="preserve"> - הוא לא יכול לומר על הפרקליטות שהן מסמנות מטרה ותופרות תיקים - -</w:t>
      </w:r>
    </w:p>
    <w:p w14:paraId="7999467D" w14:textId="77777777" w:rsidR="00000000" w:rsidRDefault="0080671D">
      <w:pPr>
        <w:pStyle w:val="a0"/>
        <w:rPr>
          <w:rFonts w:hint="cs"/>
          <w:rtl/>
        </w:rPr>
      </w:pPr>
    </w:p>
    <w:p w14:paraId="083216A9" w14:textId="77777777" w:rsidR="00000000" w:rsidRDefault="0080671D">
      <w:pPr>
        <w:pStyle w:val="af0"/>
        <w:rPr>
          <w:rtl/>
        </w:rPr>
      </w:pPr>
      <w:r>
        <w:rPr>
          <w:rFonts w:hint="eastAsia"/>
          <w:rtl/>
        </w:rPr>
        <w:t>רוני</w:t>
      </w:r>
      <w:r>
        <w:rPr>
          <w:rtl/>
        </w:rPr>
        <w:t xml:space="preserve"> בר-און (הליכוד):</w:t>
      </w:r>
    </w:p>
    <w:p w14:paraId="049BFE95" w14:textId="77777777" w:rsidR="00000000" w:rsidRDefault="0080671D">
      <w:pPr>
        <w:pStyle w:val="a0"/>
        <w:rPr>
          <w:rFonts w:hint="cs"/>
          <w:rtl/>
        </w:rPr>
      </w:pPr>
    </w:p>
    <w:p w14:paraId="6F823B8B" w14:textId="77777777" w:rsidR="00000000" w:rsidRDefault="0080671D">
      <w:pPr>
        <w:pStyle w:val="a0"/>
        <w:rPr>
          <w:rFonts w:hint="cs"/>
          <w:rtl/>
        </w:rPr>
      </w:pPr>
      <w:r>
        <w:rPr>
          <w:rFonts w:hint="cs"/>
          <w:rtl/>
        </w:rPr>
        <w:t>לא יכול להיות שיועץ משפטי יחשוב את זה ולא יגיד.</w:t>
      </w:r>
    </w:p>
    <w:p w14:paraId="72334425" w14:textId="77777777" w:rsidR="00000000" w:rsidRDefault="0080671D">
      <w:pPr>
        <w:pStyle w:val="-"/>
        <w:rPr>
          <w:rFonts w:hint="cs"/>
          <w:rtl/>
        </w:rPr>
      </w:pPr>
      <w:bookmarkStart w:id="319" w:name="FS000001051T23_06_2004_15_46_59C"/>
      <w:bookmarkEnd w:id="319"/>
    </w:p>
    <w:p w14:paraId="33CA3B00" w14:textId="77777777" w:rsidR="00000000" w:rsidRDefault="0080671D">
      <w:pPr>
        <w:pStyle w:val="-"/>
        <w:rPr>
          <w:rtl/>
        </w:rPr>
      </w:pPr>
      <w:r>
        <w:rPr>
          <w:rtl/>
        </w:rPr>
        <w:t>אתי לבני (שינוי):</w:t>
      </w:r>
    </w:p>
    <w:p w14:paraId="704636B4" w14:textId="77777777" w:rsidR="00000000" w:rsidRDefault="0080671D">
      <w:pPr>
        <w:pStyle w:val="a0"/>
        <w:rPr>
          <w:rtl/>
        </w:rPr>
      </w:pPr>
    </w:p>
    <w:p w14:paraId="50AD9113" w14:textId="77777777" w:rsidR="00000000" w:rsidRDefault="0080671D">
      <w:pPr>
        <w:pStyle w:val="a0"/>
        <w:rPr>
          <w:rFonts w:hint="cs"/>
          <w:rtl/>
        </w:rPr>
      </w:pPr>
      <w:r>
        <w:rPr>
          <w:rFonts w:hint="cs"/>
          <w:rtl/>
        </w:rPr>
        <w:t>- - ואחר כך הוא חוזר בו ואומר שהוא לא אמר נגד כל הפרקליטות, הוא אמר נגד פרקליטת המדינה. כמו שלא י</w:t>
      </w:r>
      <w:r>
        <w:rPr>
          <w:rFonts w:hint="cs"/>
          <w:rtl/>
        </w:rPr>
        <w:t>כול להיות שיועץ משפטי לממשלה יעמוד באילת ויגיד שיש לו סימפתיה גדולה לסרבנים, רוני בר-און. זה לא בסדר, אני מצטערת.</w:t>
      </w:r>
    </w:p>
    <w:p w14:paraId="2DA35F25" w14:textId="77777777" w:rsidR="00000000" w:rsidRDefault="0080671D">
      <w:pPr>
        <w:pStyle w:val="a0"/>
        <w:rPr>
          <w:rFonts w:hint="cs"/>
          <w:rtl/>
        </w:rPr>
      </w:pPr>
    </w:p>
    <w:p w14:paraId="6F85CEBA" w14:textId="77777777" w:rsidR="00000000" w:rsidRDefault="0080671D">
      <w:pPr>
        <w:pStyle w:val="af0"/>
        <w:rPr>
          <w:rtl/>
        </w:rPr>
      </w:pPr>
      <w:r>
        <w:rPr>
          <w:rFonts w:hint="eastAsia"/>
          <w:rtl/>
        </w:rPr>
        <w:t>רוני</w:t>
      </w:r>
      <w:r>
        <w:rPr>
          <w:rtl/>
        </w:rPr>
        <w:t xml:space="preserve"> בר-און (הליכוד):</w:t>
      </w:r>
    </w:p>
    <w:p w14:paraId="7B58AFED" w14:textId="77777777" w:rsidR="00000000" w:rsidRDefault="0080671D">
      <w:pPr>
        <w:pStyle w:val="a0"/>
        <w:rPr>
          <w:rFonts w:hint="cs"/>
          <w:rtl/>
        </w:rPr>
      </w:pPr>
    </w:p>
    <w:p w14:paraId="146208C4" w14:textId="77777777" w:rsidR="00000000" w:rsidRDefault="0080671D">
      <w:pPr>
        <w:pStyle w:val="a0"/>
        <w:rPr>
          <w:rFonts w:hint="cs"/>
          <w:rtl/>
        </w:rPr>
      </w:pPr>
      <w:r>
        <w:rPr>
          <w:rFonts w:hint="cs"/>
          <w:rtl/>
        </w:rPr>
        <w:t xml:space="preserve">זה מאה אחוז בסדר. </w:t>
      </w:r>
    </w:p>
    <w:p w14:paraId="0FF70FD0" w14:textId="77777777" w:rsidR="00000000" w:rsidRDefault="0080671D">
      <w:pPr>
        <w:pStyle w:val="a0"/>
        <w:rPr>
          <w:rFonts w:hint="cs"/>
          <w:rtl/>
        </w:rPr>
      </w:pPr>
    </w:p>
    <w:p w14:paraId="1426526A" w14:textId="77777777" w:rsidR="00000000" w:rsidRDefault="0080671D">
      <w:pPr>
        <w:pStyle w:val="-"/>
        <w:rPr>
          <w:rtl/>
        </w:rPr>
      </w:pPr>
      <w:bookmarkStart w:id="320" w:name="FS000001051T23_06_2004_15_48_08C"/>
      <w:bookmarkEnd w:id="320"/>
      <w:r>
        <w:rPr>
          <w:rtl/>
        </w:rPr>
        <w:t>אתי לבני (שינוי):</w:t>
      </w:r>
    </w:p>
    <w:p w14:paraId="1D347AA9" w14:textId="77777777" w:rsidR="00000000" w:rsidRDefault="0080671D">
      <w:pPr>
        <w:pStyle w:val="a0"/>
        <w:rPr>
          <w:rtl/>
        </w:rPr>
      </w:pPr>
    </w:p>
    <w:p w14:paraId="01526A2F" w14:textId="77777777" w:rsidR="00000000" w:rsidRDefault="0080671D">
      <w:pPr>
        <w:pStyle w:val="a0"/>
        <w:rPr>
          <w:rFonts w:hint="cs"/>
          <w:rtl/>
        </w:rPr>
      </w:pPr>
      <w:r>
        <w:rPr>
          <w:rFonts w:hint="cs"/>
          <w:rtl/>
        </w:rPr>
        <w:t>הוא לא צריך לדבר מהגיגי לבו, אין לזה שום בסיס בשום מקום.</w:t>
      </w:r>
    </w:p>
    <w:p w14:paraId="51C036CF" w14:textId="77777777" w:rsidR="00000000" w:rsidRDefault="0080671D">
      <w:pPr>
        <w:pStyle w:val="a0"/>
        <w:rPr>
          <w:rFonts w:hint="cs"/>
          <w:rtl/>
        </w:rPr>
      </w:pPr>
    </w:p>
    <w:p w14:paraId="560383B5" w14:textId="77777777" w:rsidR="00000000" w:rsidRDefault="0080671D">
      <w:pPr>
        <w:pStyle w:val="af0"/>
        <w:rPr>
          <w:rtl/>
        </w:rPr>
      </w:pPr>
      <w:r>
        <w:rPr>
          <w:rFonts w:hint="eastAsia"/>
          <w:rtl/>
        </w:rPr>
        <w:t>רוני</w:t>
      </w:r>
      <w:r>
        <w:rPr>
          <w:rtl/>
        </w:rPr>
        <w:t xml:space="preserve"> בר-און (הליכוד):</w:t>
      </w:r>
    </w:p>
    <w:p w14:paraId="5FE09A42" w14:textId="77777777" w:rsidR="00000000" w:rsidRDefault="0080671D">
      <w:pPr>
        <w:pStyle w:val="a0"/>
        <w:rPr>
          <w:rFonts w:hint="cs"/>
          <w:rtl/>
        </w:rPr>
      </w:pPr>
    </w:p>
    <w:p w14:paraId="468AB835" w14:textId="77777777" w:rsidR="00000000" w:rsidRDefault="0080671D">
      <w:pPr>
        <w:pStyle w:val="a0"/>
        <w:rPr>
          <w:rFonts w:hint="cs"/>
          <w:rtl/>
        </w:rPr>
      </w:pPr>
      <w:r>
        <w:rPr>
          <w:rFonts w:hint="cs"/>
          <w:rtl/>
        </w:rPr>
        <w:t>מה שהוא חושב, הוא לא צריך לומר? רק אתם יודעים לחשוב דבר אחד ולומר דבר אחר. יועץ משפטי צריך להגיד מה שהוא חושב.</w:t>
      </w:r>
    </w:p>
    <w:p w14:paraId="52C9A81D" w14:textId="77777777" w:rsidR="00000000" w:rsidRDefault="0080671D">
      <w:pPr>
        <w:pStyle w:val="a0"/>
        <w:rPr>
          <w:rFonts w:hint="cs"/>
          <w:rtl/>
        </w:rPr>
      </w:pPr>
    </w:p>
    <w:p w14:paraId="1D4338BA" w14:textId="77777777" w:rsidR="00000000" w:rsidRDefault="0080671D">
      <w:pPr>
        <w:pStyle w:val="af1"/>
        <w:rPr>
          <w:rtl/>
        </w:rPr>
      </w:pPr>
      <w:r>
        <w:rPr>
          <w:rtl/>
        </w:rPr>
        <w:t>היו"ר יולי-יואל אדלשטיין:</w:t>
      </w:r>
    </w:p>
    <w:p w14:paraId="36E40965" w14:textId="77777777" w:rsidR="00000000" w:rsidRDefault="0080671D">
      <w:pPr>
        <w:pStyle w:val="a0"/>
        <w:rPr>
          <w:rtl/>
        </w:rPr>
      </w:pPr>
    </w:p>
    <w:p w14:paraId="654928A7" w14:textId="77777777" w:rsidR="00000000" w:rsidRDefault="0080671D">
      <w:pPr>
        <w:pStyle w:val="a0"/>
        <w:rPr>
          <w:rFonts w:hint="cs"/>
          <w:rtl/>
        </w:rPr>
      </w:pPr>
      <w:r>
        <w:rPr>
          <w:rFonts w:hint="cs"/>
          <w:rtl/>
        </w:rPr>
        <w:t>חבר הכנסת בר-און, יש לך עוד מעט שלוש דקות להסביר את עצמך בלי קריאות ביניים. תודה. נא לסיים, גברתי.</w:t>
      </w:r>
    </w:p>
    <w:p w14:paraId="42A97B04" w14:textId="77777777" w:rsidR="00000000" w:rsidRDefault="0080671D">
      <w:pPr>
        <w:pStyle w:val="a0"/>
        <w:rPr>
          <w:rFonts w:hint="cs"/>
          <w:rtl/>
        </w:rPr>
      </w:pPr>
    </w:p>
    <w:p w14:paraId="7AE114F4" w14:textId="77777777" w:rsidR="00000000" w:rsidRDefault="0080671D">
      <w:pPr>
        <w:pStyle w:val="-"/>
        <w:rPr>
          <w:rtl/>
        </w:rPr>
      </w:pPr>
      <w:bookmarkStart w:id="321" w:name="FS000001051T23_06_2004_15_48_52C"/>
      <w:bookmarkEnd w:id="321"/>
      <w:r>
        <w:rPr>
          <w:rtl/>
        </w:rPr>
        <w:t>אתי לבני (שינוי</w:t>
      </w:r>
      <w:r>
        <w:rPr>
          <w:rtl/>
        </w:rPr>
        <w:t>):</w:t>
      </w:r>
    </w:p>
    <w:p w14:paraId="27EDBFF1" w14:textId="77777777" w:rsidR="00000000" w:rsidRDefault="0080671D">
      <w:pPr>
        <w:pStyle w:val="a0"/>
        <w:rPr>
          <w:rtl/>
        </w:rPr>
      </w:pPr>
    </w:p>
    <w:p w14:paraId="66E93838" w14:textId="77777777" w:rsidR="00000000" w:rsidRDefault="0080671D">
      <w:pPr>
        <w:pStyle w:val="a0"/>
        <w:rPr>
          <w:rFonts w:hint="cs"/>
          <w:rtl/>
        </w:rPr>
      </w:pPr>
      <w:r>
        <w:rPr>
          <w:rFonts w:hint="cs"/>
          <w:rtl/>
        </w:rPr>
        <w:t>אני רוצה להביע אמון בפרקליטות המדינה, ואני קוראת לוועדה שהולכת היום לבחור את פרקליט המדינה, שתבחר את הפרקליט מתוך שורות הפרקליטות, שעושה את עבודתה נאמנה ומתוך שיקול דעת, וזה לא פוגע כהוא-זה בהמלצה של מני מזוז.</w:t>
      </w:r>
    </w:p>
    <w:p w14:paraId="1C1EBAFA" w14:textId="77777777" w:rsidR="00000000" w:rsidRDefault="0080671D">
      <w:pPr>
        <w:pStyle w:val="a0"/>
        <w:rPr>
          <w:rFonts w:hint="cs"/>
          <w:rtl/>
        </w:rPr>
      </w:pPr>
    </w:p>
    <w:p w14:paraId="61F7BB3F" w14:textId="77777777" w:rsidR="00000000" w:rsidRDefault="0080671D">
      <w:pPr>
        <w:pStyle w:val="af1"/>
        <w:rPr>
          <w:rtl/>
        </w:rPr>
      </w:pPr>
      <w:r>
        <w:rPr>
          <w:rtl/>
        </w:rPr>
        <w:t>היו"ר יולי-יואל אדלשטיין:</w:t>
      </w:r>
    </w:p>
    <w:p w14:paraId="77D74317" w14:textId="77777777" w:rsidR="00000000" w:rsidRDefault="0080671D">
      <w:pPr>
        <w:pStyle w:val="a0"/>
        <w:rPr>
          <w:rtl/>
        </w:rPr>
      </w:pPr>
    </w:p>
    <w:p w14:paraId="1835B614" w14:textId="77777777" w:rsidR="00000000" w:rsidRDefault="0080671D">
      <w:pPr>
        <w:pStyle w:val="a0"/>
        <w:rPr>
          <w:rFonts w:hint="cs"/>
          <w:rtl/>
        </w:rPr>
      </w:pPr>
      <w:r>
        <w:rPr>
          <w:rFonts w:hint="cs"/>
          <w:rtl/>
        </w:rPr>
        <w:t>תודה לחברת הכנ</w:t>
      </w:r>
      <w:r>
        <w:rPr>
          <w:rFonts w:hint="cs"/>
          <w:rtl/>
        </w:rPr>
        <w:t xml:space="preserve">סת אתי לבני. חבר הכנסת מגלי והבה, ואחריו </w:t>
      </w:r>
      <w:r>
        <w:rPr>
          <w:rtl/>
        </w:rPr>
        <w:t>–</w:t>
      </w:r>
      <w:r>
        <w:rPr>
          <w:rFonts w:hint="cs"/>
          <w:rtl/>
        </w:rPr>
        <w:t xml:space="preserve"> חבר הכנסת אליהו ישי. אם לא נזכה לראותו, נזמין את חבר הכנסת איתן כבל. בבקשה, אדוני.</w:t>
      </w:r>
    </w:p>
    <w:p w14:paraId="5F96E652" w14:textId="77777777" w:rsidR="00000000" w:rsidRDefault="0080671D">
      <w:pPr>
        <w:pStyle w:val="a"/>
        <w:rPr>
          <w:rtl/>
        </w:rPr>
      </w:pPr>
      <w:bookmarkStart w:id="322" w:name="FS000001030T23_06_2004_14_47_56"/>
      <w:bookmarkEnd w:id="322"/>
    </w:p>
    <w:p w14:paraId="3B0EB573" w14:textId="77777777" w:rsidR="00000000" w:rsidRDefault="0080671D">
      <w:pPr>
        <w:pStyle w:val="a"/>
        <w:rPr>
          <w:rtl/>
        </w:rPr>
      </w:pPr>
      <w:bookmarkStart w:id="323" w:name="_Toc101171382"/>
      <w:r>
        <w:rPr>
          <w:rFonts w:hint="eastAsia"/>
          <w:rtl/>
        </w:rPr>
        <w:t>מגלי</w:t>
      </w:r>
      <w:r>
        <w:rPr>
          <w:rtl/>
        </w:rPr>
        <w:t xml:space="preserve"> והבה (הליכוד):</w:t>
      </w:r>
      <w:bookmarkEnd w:id="323"/>
    </w:p>
    <w:p w14:paraId="3E53D891" w14:textId="77777777" w:rsidR="00000000" w:rsidRDefault="0080671D">
      <w:pPr>
        <w:pStyle w:val="a0"/>
        <w:rPr>
          <w:rFonts w:hint="cs"/>
          <w:rtl/>
        </w:rPr>
      </w:pPr>
    </w:p>
    <w:p w14:paraId="31A7F9B6" w14:textId="77777777" w:rsidR="00000000" w:rsidRDefault="0080671D">
      <w:pPr>
        <w:pStyle w:val="a0"/>
        <w:rPr>
          <w:rFonts w:hint="cs"/>
          <w:rtl/>
        </w:rPr>
      </w:pPr>
      <w:r>
        <w:rPr>
          <w:rFonts w:hint="cs"/>
          <w:rtl/>
        </w:rPr>
        <w:t>אדוני היושב-ראש, כנסת נכבדה, הרבה מלים נשפכו בימים האחרונים בעקבות החלטת היועץ המשפטי לממשלה לסגור את תיק הח</w:t>
      </w:r>
      <w:r>
        <w:rPr>
          <w:rFonts w:hint="cs"/>
          <w:rtl/>
        </w:rPr>
        <w:t>קירה כנגד ראש הממשלה. הרבה מלים, אך לצערי לא מעשים.</w:t>
      </w:r>
    </w:p>
    <w:p w14:paraId="14237617" w14:textId="77777777" w:rsidR="00000000" w:rsidRDefault="0080671D">
      <w:pPr>
        <w:pStyle w:val="a0"/>
        <w:rPr>
          <w:rFonts w:hint="cs"/>
          <w:rtl/>
        </w:rPr>
      </w:pPr>
    </w:p>
    <w:p w14:paraId="2F7601F6" w14:textId="77777777" w:rsidR="00000000" w:rsidRDefault="0080671D">
      <w:pPr>
        <w:pStyle w:val="a0"/>
        <w:rPr>
          <w:rFonts w:hint="cs"/>
          <w:rtl/>
        </w:rPr>
      </w:pPr>
      <w:r>
        <w:rPr>
          <w:rFonts w:hint="cs"/>
          <w:rtl/>
        </w:rPr>
        <w:t>לפני שאומר את דעתי ואת מסקנותי מפרשה זו, אני רוצה להקדים ולומר שאינני סוחב שום חשבונות אישיים עם הפרקליטות, ואינני נמנה עם אלה המנסים לקעקע את מערכת המשפט הישראלית. לדברים שאני עומד להגיד היום יש מטרה אח</w:t>
      </w:r>
      <w:r>
        <w:rPr>
          <w:rFonts w:hint="cs"/>
          <w:rtl/>
        </w:rPr>
        <w:t xml:space="preserve">ת בלבד: לתקן עיוותים חמורים בדרך קבלת ההחלטות במערכת התביעה של מדינת ישראל. </w:t>
      </w:r>
    </w:p>
    <w:p w14:paraId="5D35F748" w14:textId="77777777" w:rsidR="00000000" w:rsidRDefault="0080671D">
      <w:pPr>
        <w:pStyle w:val="a0"/>
        <w:rPr>
          <w:rFonts w:hint="cs"/>
          <w:rtl/>
        </w:rPr>
      </w:pPr>
    </w:p>
    <w:p w14:paraId="7A5C78D8" w14:textId="77777777" w:rsidR="00000000" w:rsidRDefault="0080671D">
      <w:pPr>
        <w:pStyle w:val="a0"/>
        <w:rPr>
          <w:rFonts w:hint="cs"/>
          <w:rtl/>
        </w:rPr>
      </w:pPr>
      <w:r>
        <w:rPr>
          <w:rFonts w:hint="cs"/>
          <w:rtl/>
        </w:rPr>
        <w:t>רבותי חברי הכנסת, בדוח היועץ המשפטי לממשלה התגלה, כי אחת המערכות השלטוניות הרגישות ביותר במדינה פועלת ללא שום בקרה, ואני לא מדבר כאן על החלטה פקידותית, שגורמת לבזבוז כספים, וגם ז</w:t>
      </w:r>
      <w:r>
        <w:rPr>
          <w:rFonts w:hint="cs"/>
          <w:rtl/>
        </w:rPr>
        <w:t>ה דבר חמור כאשר הוא קורה. אני מדבר על החלטות פקידותיות שיכולות להפיל שלטון במדינת ישראל. לצורך הדיון, לא חשוב אם זה שלטון הימין או שלטון השמאל.</w:t>
      </w:r>
    </w:p>
    <w:p w14:paraId="4894E1B1" w14:textId="77777777" w:rsidR="00000000" w:rsidRDefault="0080671D">
      <w:pPr>
        <w:pStyle w:val="a0"/>
        <w:rPr>
          <w:rFonts w:hint="cs"/>
          <w:rtl/>
        </w:rPr>
      </w:pPr>
    </w:p>
    <w:p w14:paraId="12A31A72" w14:textId="77777777" w:rsidR="00000000" w:rsidRDefault="0080671D">
      <w:pPr>
        <w:pStyle w:val="a0"/>
        <w:rPr>
          <w:rFonts w:hint="cs"/>
          <w:rtl/>
        </w:rPr>
      </w:pPr>
      <w:r>
        <w:rPr>
          <w:rFonts w:hint="cs"/>
          <w:rtl/>
        </w:rPr>
        <w:t xml:space="preserve">האם במדינת ישראל יכול פקיד אחד לקבל החלטה שתאלץ את הממשלה להתפטר? האם זה הגיוני? מה אם אותו פקיד בכיר טועה? מה </w:t>
      </w:r>
      <w:r>
        <w:rPr>
          <w:rFonts w:hint="cs"/>
          <w:rtl/>
        </w:rPr>
        <w:t>אם אותו פקיד שוקל שיקולים זרים? האם מערכת המשפט, שמנסה כל הזמן לשפר את המינהל התקין במדינה, יכולה להשלים עם צורת התנהלות זו?</w:t>
      </w:r>
    </w:p>
    <w:p w14:paraId="163A4469" w14:textId="77777777" w:rsidR="00000000" w:rsidRDefault="0080671D">
      <w:pPr>
        <w:pStyle w:val="a0"/>
        <w:rPr>
          <w:rFonts w:hint="cs"/>
          <w:rtl/>
        </w:rPr>
      </w:pPr>
    </w:p>
    <w:p w14:paraId="545F1E13" w14:textId="77777777" w:rsidR="00000000" w:rsidRDefault="0080671D">
      <w:pPr>
        <w:pStyle w:val="a0"/>
        <w:rPr>
          <w:rFonts w:hint="cs"/>
          <w:rtl/>
        </w:rPr>
      </w:pPr>
      <w:r>
        <w:rPr>
          <w:rFonts w:hint="cs"/>
          <w:rtl/>
        </w:rPr>
        <w:t>אדוני היושב-ראש, כגוף המפקח על הרשות המבצעת, מוטלות עלינו שתי חובות: החובה הראשונה, לבדוק את מערכת קבלת ההחלטות בפרקליטות, ובמיוחד</w:t>
      </w:r>
      <w:r>
        <w:rPr>
          <w:rFonts w:hint="cs"/>
          <w:rtl/>
        </w:rPr>
        <w:t xml:space="preserve"> בתיקים רגישים, ולהציע מנגנונים שימנעו החלטות מוטעות או זדוניות בתיקים כאלה; החובה השנייה היא עריכת בדיקה מקיפה של תהליך קבלת ההחלטות על-ידי פרקליטות המדינה ועל-ידי פרקליטת המדינה בזמנה, עדנה ארבל, בתיק האי היווני. </w:t>
      </w:r>
    </w:p>
    <w:p w14:paraId="6011A601" w14:textId="77777777" w:rsidR="00000000" w:rsidRDefault="0080671D">
      <w:pPr>
        <w:pStyle w:val="a0"/>
        <w:rPr>
          <w:rFonts w:hint="cs"/>
          <w:rtl/>
        </w:rPr>
      </w:pPr>
    </w:p>
    <w:p w14:paraId="201A4BCF" w14:textId="77777777" w:rsidR="00000000" w:rsidRDefault="0080671D">
      <w:pPr>
        <w:pStyle w:val="a0"/>
        <w:rPr>
          <w:rFonts w:hint="cs"/>
          <w:rtl/>
        </w:rPr>
      </w:pPr>
      <w:r>
        <w:rPr>
          <w:rFonts w:hint="cs"/>
          <w:rtl/>
        </w:rPr>
        <w:t>אחרי דוח כל כך חמור של היועץ המשפטי לממ</w:t>
      </w:r>
      <w:r>
        <w:rPr>
          <w:rFonts w:hint="cs"/>
          <w:rtl/>
        </w:rPr>
        <w:t xml:space="preserve">שלה על דרך קבלת ההחלטות בנושא מצד פרקליטת המדינה, אין לנו הפריווילגיה להחליק את הנושא ולטאטא אותו אל מתחת לשטיח. הפרקליטות ובית-המשפט העליון אינם חנות מכולת פרטית של אף אחד. אלה מוסדות שקיבלו מהשלטון כוח עצום, ואנחנו נמעל בתפקידנו אם לא נוודא מעבר לכל ספק </w:t>
      </w:r>
      <w:r>
        <w:rPr>
          <w:rFonts w:hint="cs"/>
          <w:rtl/>
        </w:rPr>
        <w:t>שהפקדנו את הכוח הזה בידי אנשים אחראיים, אשר מבינים את גבולות הכוח שניתן בידם.</w:t>
      </w:r>
    </w:p>
    <w:p w14:paraId="2BDAF6B4" w14:textId="77777777" w:rsidR="00000000" w:rsidRDefault="0080671D">
      <w:pPr>
        <w:pStyle w:val="a0"/>
        <w:rPr>
          <w:rFonts w:hint="cs"/>
          <w:rtl/>
        </w:rPr>
      </w:pPr>
    </w:p>
    <w:p w14:paraId="0A371B34" w14:textId="77777777" w:rsidR="00000000" w:rsidRDefault="0080671D">
      <w:pPr>
        <w:pStyle w:val="a0"/>
        <w:rPr>
          <w:rFonts w:hint="cs"/>
          <w:rtl/>
        </w:rPr>
      </w:pPr>
      <w:r>
        <w:rPr>
          <w:rFonts w:hint="cs"/>
          <w:rtl/>
        </w:rPr>
        <w:t>בעניין תיק האי היווני, אני מציע שנעביר לוועדת החוקה של הכנסת את בדיקת תהליך קבלת ההחלטות בתיק, ואני ממליץ לידידי יושב-ראש הוועדה, מיקי איתן, להקים ועדת בדיקה מיוחדת לנושא זה, שת</w:t>
      </w:r>
      <w:r>
        <w:rPr>
          <w:rFonts w:hint="cs"/>
          <w:rtl/>
        </w:rPr>
        <w:t xml:space="preserve">קיים בדיקה ממצה של העניין. </w:t>
      </w:r>
    </w:p>
    <w:p w14:paraId="7F1B5C20" w14:textId="77777777" w:rsidR="00000000" w:rsidRDefault="0080671D">
      <w:pPr>
        <w:pStyle w:val="a0"/>
        <w:rPr>
          <w:rFonts w:hint="cs"/>
          <w:rtl/>
        </w:rPr>
      </w:pPr>
    </w:p>
    <w:p w14:paraId="57AA2758" w14:textId="77777777" w:rsidR="00000000" w:rsidRDefault="0080671D">
      <w:pPr>
        <w:pStyle w:val="a0"/>
        <w:rPr>
          <w:rFonts w:hint="cs"/>
          <w:rtl/>
        </w:rPr>
      </w:pPr>
      <w:r>
        <w:rPr>
          <w:rFonts w:hint="cs"/>
          <w:rtl/>
        </w:rPr>
        <w:t>במקביל, אני קורא לשר המשפטים להשעות את הגברת ארבל מכהונתה עד לעריכת בירור ממצה בעניין. אין זה עניין של נקמנות, אלא של שמירה על מעמדו של בית-המשפט העליון בעיני הציבור. מהלך זה הוא נכון דווקא לגבי מי שמעוניינים בשמירת מעמדה של מע</w:t>
      </w:r>
      <w:r>
        <w:rPr>
          <w:rFonts w:hint="cs"/>
          <w:rtl/>
        </w:rPr>
        <w:t>רכת המשפט, וגם הגברת ארבל צריכה להבין את הבעייתיות שבהמשך כהונתה בתפקידה כל עוד לא נתבררו סימני שאלה חמורים כל כך בנוגע לתפקודה. תודה רבה.</w:t>
      </w:r>
    </w:p>
    <w:p w14:paraId="35B42E37" w14:textId="77777777" w:rsidR="00000000" w:rsidRDefault="0080671D">
      <w:pPr>
        <w:pStyle w:val="a0"/>
        <w:rPr>
          <w:rFonts w:hint="cs"/>
          <w:rtl/>
        </w:rPr>
      </w:pPr>
    </w:p>
    <w:p w14:paraId="5C5DC640" w14:textId="77777777" w:rsidR="00000000" w:rsidRDefault="0080671D">
      <w:pPr>
        <w:pStyle w:val="af1"/>
        <w:rPr>
          <w:rtl/>
        </w:rPr>
      </w:pPr>
      <w:r>
        <w:rPr>
          <w:rtl/>
        </w:rPr>
        <w:t>היו"ר יולי-יואל אדלשטיין:</w:t>
      </w:r>
    </w:p>
    <w:p w14:paraId="148B7007" w14:textId="77777777" w:rsidR="00000000" w:rsidRDefault="0080671D">
      <w:pPr>
        <w:pStyle w:val="a0"/>
        <w:rPr>
          <w:rtl/>
        </w:rPr>
      </w:pPr>
    </w:p>
    <w:p w14:paraId="445569CD" w14:textId="77777777" w:rsidR="00000000" w:rsidRDefault="0080671D">
      <w:pPr>
        <w:pStyle w:val="a0"/>
        <w:rPr>
          <w:rFonts w:hint="cs"/>
          <w:rtl/>
        </w:rPr>
      </w:pPr>
      <w:r>
        <w:rPr>
          <w:rFonts w:hint="cs"/>
          <w:rtl/>
        </w:rPr>
        <w:t>תודה. תודה לחבר הכנסת מגלי והבה. חבר הכנסת אליהו ישי - משום-מה הוא לא כאן. חבר הכנסת איתן</w:t>
      </w:r>
      <w:r>
        <w:rPr>
          <w:rFonts w:hint="cs"/>
          <w:rtl/>
        </w:rPr>
        <w:t xml:space="preserve"> כבל, בבקשה, ואחריו </w:t>
      </w:r>
      <w:r>
        <w:rPr>
          <w:rtl/>
        </w:rPr>
        <w:t>–</w:t>
      </w:r>
      <w:r>
        <w:rPr>
          <w:rFonts w:hint="cs"/>
          <w:rtl/>
        </w:rPr>
        <w:t xml:space="preserve"> חבר הכנסת ואסל טאהא.</w:t>
      </w:r>
    </w:p>
    <w:p w14:paraId="1BC8AC3A" w14:textId="77777777" w:rsidR="00000000" w:rsidRDefault="0080671D">
      <w:pPr>
        <w:pStyle w:val="a0"/>
        <w:rPr>
          <w:rFonts w:hint="cs"/>
          <w:rtl/>
        </w:rPr>
      </w:pPr>
    </w:p>
    <w:p w14:paraId="7C83DCDF" w14:textId="77777777" w:rsidR="00000000" w:rsidRDefault="0080671D">
      <w:pPr>
        <w:pStyle w:val="a"/>
        <w:rPr>
          <w:rtl/>
        </w:rPr>
      </w:pPr>
      <w:bookmarkStart w:id="324" w:name="FS000000445T23_06_2004_14_51_53"/>
      <w:bookmarkStart w:id="325" w:name="_Toc101171383"/>
      <w:bookmarkEnd w:id="324"/>
      <w:r>
        <w:rPr>
          <w:rFonts w:hint="eastAsia"/>
          <w:rtl/>
        </w:rPr>
        <w:t>איתן</w:t>
      </w:r>
      <w:r>
        <w:rPr>
          <w:rtl/>
        </w:rPr>
        <w:t xml:space="preserve"> כבל (העבודה-מימד):</w:t>
      </w:r>
      <w:bookmarkEnd w:id="325"/>
    </w:p>
    <w:p w14:paraId="69BD52DE" w14:textId="77777777" w:rsidR="00000000" w:rsidRDefault="0080671D">
      <w:pPr>
        <w:pStyle w:val="a0"/>
        <w:rPr>
          <w:rFonts w:hint="cs"/>
          <w:rtl/>
        </w:rPr>
      </w:pPr>
    </w:p>
    <w:p w14:paraId="1F20F23B" w14:textId="77777777" w:rsidR="00000000" w:rsidRDefault="0080671D">
      <w:pPr>
        <w:pStyle w:val="a0"/>
        <w:rPr>
          <w:rFonts w:hint="cs"/>
          <w:rtl/>
        </w:rPr>
      </w:pPr>
      <w:r>
        <w:rPr>
          <w:rFonts w:hint="cs"/>
          <w:rtl/>
        </w:rPr>
        <w:t>אדוני היושב-ראש, חברי חברי הכנסת, חבל ששר המשפטים איננו נמצא כאן.</w:t>
      </w:r>
    </w:p>
    <w:p w14:paraId="4DF98445" w14:textId="77777777" w:rsidR="00000000" w:rsidRDefault="0080671D">
      <w:pPr>
        <w:pStyle w:val="a0"/>
        <w:rPr>
          <w:rFonts w:hint="cs"/>
          <w:rtl/>
        </w:rPr>
      </w:pPr>
    </w:p>
    <w:p w14:paraId="785425CD" w14:textId="77777777" w:rsidR="00000000" w:rsidRDefault="0080671D">
      <w:pPr>
        <w:pStyle w:val="af1"/>
        <w:rPr>
          <w:rtl/>
        </w:rPr>
      </w:pPr>
      <w:r>
        <w:rPr>
          <w:rtl/>
        </w:rPr>
        <w:t>היו"ר יולי-יואל אדלשטיין:</w:t>
      </w:r>
    </w:p>
    <w:p w14:paraId="4F3B2867" w14:textId="77777777" w:rsidR="00000000" w:rsidRDefault="0080671D">
      <w:pPr>
        <w:pStyle w:val="a0"/>
        <w:rPr>
          <w:rtl/>
        </w:rPr>
      </w:pPr>
    </w:p>
    <w:p w14:paraId="2B89C5DF" w14:textId="77777777" w:rsidR="00000000" w:rsidRDefault="0080671D">
      <w:pPr>
        <w:pStyle w:val="a0"/>
        <w:rPr>
          <w:rFonts w:hint="cs"/>
          <w:rtl/>
        </w:rPr>
      </w:pPr>
      <w:r>
        <w:rPr>
          <w:rFonts w:hint="cs"/>
          <w:rtl/>
        </w:rPr>
        <w:t>השר שרנסקי ימסור לו את דבריך.</w:t>
      </w:r>
    </w:p>
    <w:p w14:paraId="5F78B64E" w14:textId="77777777" w:rsidR="00000000" w:rsidRDefault="0080671D">
      <w:pPr>
        <w:pStyle w:val="a0"/>
        <w:rPr>
          <w:rFonts w:hint="cs"/>
          <w:rtl/>
        </w:rPr>
      </w:pPr>
    </w:p>
    <w:p w14:paraId="34F6B450" w14:textId="77777777" w:rsidR="00000000" w:rsidRDefault="0080671D">
      <w:pPr>
        <w:pStyle w:val="af0"/>
        <w:rPr>
          <w:rtl/>
        </w:rPr>
      </w:pPr>
      <w:r>
        <w:rPr>
          <w:rFonts w:hint="eastAsia"/>
          <w:rtl/>
        </w:rPr>
        <w:t>השר</w:t>
      </w:r>
      <w:r>
        <w:rPr>
          <w:rtl/>
        </w:rPr>
        <w:t xml:space="preserve"> נתן שרנסקי:</w:t>
      </w:r>
    </w:p>
    <w:p w14:paraId="77704311" w14:textId="77777777" w:rsidR="00000000" w:rsidRDefault="0080671D">
      <w:pPr>
        <w:pStyle w:val="a0"/>
        <w:rPr>
          <w:rFonts w:hint="cs"/>
          <w:rtl/>
        </w:rPr>
      </w:pPr>
    </w:p>
    <w:p w14:paraId="28C9D37F" w14:textId="77777777" w:rsidR="00000000" w:rsidRDefault="0080671D">
      <w:pPr>
        <w:pStyle w:val="a0"/>
        <w:rPr>
          <w:rFonts w:hint="cs"/>
          <w:rtl/>
        </w:rPr>
      </w:pPr>
      <w:r>
        <w:rPr>
          <w:rFonts w:hint="cs"/>
          <w:rtl/>
        </w:rPr>
        <w:t>הוא אוכל.</w:t>
      </w:r>
    </w:p>
    <w:p w14:paraId="61C36D67" w14:textId="77777777" w:rsidR="00000000" w:rsidRDefault="0080671D">
      <w:pPr>
        <w:pStyle w:val="a0"/>
        <w:rPr>
          <w:rFonts w:hint="cs"/>
          <w:rtl/>
        </w:rPr>
      </w:pPr>
    </w:p>
    <w:p w14:paraId="2148E016" w14:textId="77777777" w:rsidR="00000000" w:rsidRDefault="0080671D">
      <w:pPr>
        <w:pStyle w:val="-"/>
        <w:rPr>
          <w:rtl/>
        </w:rPr>
      </w:pPr>
      <w:bookmarkStart w:id="326" w:name="FS000000445T23_06_2004_16_01_05"/>
      <w:bookmarkStart w:id="327" w:name="FS000000445T23_06_2004_16_01_08C"/>
      <w:bookmarkEnd w:id="326"/>
      <w:r>
        <w:rPr>
          <w:rFonts w:hint="eastAsia"/>
          <w:rtl/>
        </w:rPr>
        <w:t>איתן</w:t>
      </w:r>
      <w:r>
        <w:rPr>
          <w:rtl/>
        </w:rPr>
        <w:t xml:space="preserve"> כבל (העבודה-מימד):</w:t>
      </w:r>
    </w:p>
    <w:p w14:paraId="03C97367" w14:textId="77777777" w:rsidR="00000000" w:rsidRDefault="0080671D">
      <w:pPr>
        <w:pStyle w:val="a0"/>
        <w:rPr>
          <w:rtl/>
        </w:rPr>
      </w:pPr>
    </w:p>
    <w:p w14:paraId="625CEDDD" w14:textId="77777777" w:rsidR="00000000" w:rsidRDefault="0080671D">
      <w:pPr>
        <w:pStyle w:val="a0"/>
        <w:rPr>
          <w:rFonts w:hint="cs"/>
          <w:rtl/>
        </w:rPr>
      </w:pPr>
      <w:r>
        <w:rPr>
          <w:rFonts w:hint="cs"/>
          <w:rtl/>
        </w:rPr>
        <w:t xml:space="preserve">בתיאבון. </w:t>
      </w:r>
      <w:r>
        <w:rPr>
          <w:rFonts w:hint="cs"/>
          <w:rtl/>
        </w:rPr>
        <w:t>אני מברך אותו  בתיאבון.</w:t>
      </w:r>
    </w:p>
    <w:p w14:paraId="221E2103" w14:textId="77777777" w:rsidR="00000000" w:rsidRDefault="0080671D">
      <w:pPr>
        <w:pStyle w:val="a0"/>
        <w:rPr>
          <w:rFonts w:hint="cs"/>
          <w:rtl/>
        </w:rPr>
      </w:pPr>
    </w:p>
    <w:p w14:paraId="78E52EE0" w14:textId="77777777" w:rsidR="00000000" w:rsidRDefault="0080671D">
      <w:pPr>
        <w:pStyle w:val="a0"/>
        <w:rPr>
          <w:rFonts w:hint="cs"/>
          <w:rtl/>
        </w:rPr>
      </w:pPr>
      <w:bookmarkStart w:id="328" w:name="FS000000445T23_06_2004_14_52_11"/>
      <w:bookmarkEnd w:id="327"/>
      <w:bookmarkEnd w:id="328"/>
      <w:r>
        <w:rPr>
          <w:rFonts w:hint="cs"/>
          <w:rtl/>
        </w:rPr>
        <w:t>אדוני היושב-ראש, עוד לפני הכול הגשתי בג"ץ, ואת דברי אמרתי שם, אבל אינני מבין את זחיחות הדעת של שר המשפטים בעניין הזה, ואת ההתחמקות הכל-כך בוטה ומביכה. הרי מהו שר המשפטים שם? האם הוא דמות שעוסקת רק בלהשיב פה לחברי הכנסת תשובות על שא</w:t>
      </w:r>
      <w:r>
        <w:rPr>
          <w:rFonts w:hint="cs"/>
          <w:rtl/>
        </w:rPr>
        <w:t>ילתות ולענות לנו על הצעות שלנו, הצעות חוק, אם הוא מסכים להן או לא מסכים? בסופו של עניין, שר המשפטים, הנחת העבודה היא, שהוא יותר מכל אחד מאתנו צריך לא לישון בלילה, כי בראש המערכת שעליה הוא מופקד יש שני אנשים - אחת יושבת היום בבית-המשפט העליון, והאחר הוא היו</w:t>
      </w:r>
      <w:r>
        <w:rPr>
          <w:rFonts w:hint="cs"/>
          <w:rtl/>
        </w:rPr>
        <w:t xml:space="preserve">עץ המשפטי לממשלה, שזה לא כבר נבחר. מישהו מהם קיבל החלטה קשה, כשטעות בסיסית הובילה אותו לעניין הזה. אני חושב שזה היועץ המשפטי לממשלה, והגשתי בעקבות כך בג"ץ. אך בג"ץ יכריע. אני חושב שהוא האיש, ורק הוא זה שצריך לבוא ולעשות סדר בעניין. </w:t>
      </w:r>
    </w:p>
    <w:p w14:paraId="0B444FD3" w14:textId="77777777" w:rsidR="00000000" w:rsidRDefault="0080671D">
      <w:pPr>
        <w:pStyle w:val="a0"/>
        <w:rPr>
          <w:rFonts w:hint="cs"/>
          <w:rtl/>
        </w:rPr>
      </w:pPr>
    </w:p>
    <w:p w14:paraId="56B6FC49" w14:textId="77777777" w:rsidR="00000000" w:rsidRDefault="0080671D">
      <w:pPr>
        <w:pStyle w:val="a0"/>
        <w:rPr>
          <w:rFonts w:hint="cs"/>
          <w:rtl/>
        </w:rPr>
      </w:pPr>
      <w:r>
        <w:rPr>
          <w:rFonts w:hint="cs"/>
          <w:rtl/>
        </w:rPr>
        <w:t>כי אם, כמו שאמר חבר הכ</w:t>
      </w:r>
      <w:r>
        <w:rPr>
          <w:rFonts w:hint="cs"/>
          <w:rtl/>
        </w:rPr>
        <w:t>נסת שריד, אכן, נניח שפרקליטת המדינה, כפי שטוען היועץ המשפטי, או מרמז בדבריו, תפרה תיק, האם כל חברותיה לצוות תפרו תיק? אז הן צריכות ללכת הביתה. לא ראוי שהן ישבו בתפקידים שלהן. ונכון בדיוק באותה מידה, שאם היועץ המשפטי, על צוותו, תפר תיק בדרכו שלו, היועץ המשפ</w:t>
      </w:r>
      <w:r>
        <w:rPr>
          <w:rFonts w:hint="cs"/>
          <w:rtl/>
        </w:rPr>
        <w:t>טי צריך ללכת הביתה.</w:t>
      </w:r>
    </w:p>
    <w:p w14:paraId="44F963EC" w14:textId="77777777" w:rsidR="00000000" w:rsidRDefault="0080671D">
      <w:pPr>
        <w:pStyle w:val="a0"/>
        <w:rPr>
          <w:rFonts w:hint="cs"/>
          <w:rtl/>
        </w:rPr>
      </w:pPr>
    </w:p>
    <w:p w14:paraId="2E7B21B0" w14:textId="77777777" w:rsidR="00000000" w:rsidRDefault="0080671D">
      <w:pPr>
        <w:pStyle w:val="a0"/>
        <w:rPr>
          <w:rFonts w:hint="cs"/>
          <w:rtl/>
        </w:rPr>
      </w:pPr>
      <w:r>
        <w:rPr>
          <w:rFonts w:hint="cs"/>
          <w:rtl/>
        </w:rPr>
        <w:t>אני אומר לכם בצורה שאינה משתמעת לשתי פנים; לציבור בישראל לא ברור דבר וחצי דבר. כיוון שנותר לי רק זמן קצר, אני רוצה לומר לשר המשפטים; אי-אפשר לעשות מחביתה ביצה. אי-אפשר ששני האנשים האלה ימשיכו לכהן.</w:t>
      </w:r>
    </w:p>
    <w:p w14:paraId="44C82551" w14:textId="77777777" w:rsidR="00000000" w:rsidRDefault="0080671D">
      <w:pPr>
        <w:pStyle w:val="a0"/>
        <w:rPr>
          <w:rFonts w:hint="cs"/>
          <w:rtl/>
        </w:rPr>
      </w:pPr>
    </w:p>
    <w:p w14:paraId="4D4C8019" w14:textId="77777777" w:rsidR="00000000" w:rsidRDefault="0080671D">
      <w:pPr>
        <w:pStyle w:val="a0"/>
        <w:rPr>
          <w:rFonts w:hint="cs"/>
          <w:rtl/>
        </w:rPr>
      </w:pPr>
      <w:r>
        <w:rPr>
          <w:rFonts w:hint="cs"/>
          <w:rtl/>
        </w:rPr>
        <w:t xml:space="preserve">ומעבר לכך, לגופו של עניין, כתב עופר </w:t>
      </w:r>
      <w:r>
        <w:rPr>
          <w:rFonts w:hint="cs"/>
          <w:rtl/>
        </w:rPr>
        <w:t>שלח השבוע, שמחיר הפרויקט של האי היווני גבוה  פי-עשרה מהמחיר שבו רכש תד אריסון, אחד מעשירי עולם, את בנק הפועלים, ובתנאים לא פשוטים. פרויקט עצום, גרנדיוזי. מי זה דודי אפל, שעסק בפינוי-בינוי? פתאום יש לו היכולת שלאף אחד מאתנו אין, שיש למעטים, אם בכלל. ובנו של</w:t>
      </w:r>
      <w:r>
        <w:rPr>
          <w:rFonts w:hint="cs"/>
          <w:rtl/>
        </w:rPr>
        <w:t xml:space="preserve"> ראש הממשלה שותף לאחד הפרויקטים היותר גרנדיוזיים בעולם, ואבא שלו, כפי שהוא אומר, עוסק רק בענייני פלסטינים וערבים. הוא יושב מול המחשב, ואבא אומר לו: נו, מה קורה? מה שלום האי? </w:t>
      </w:r>
    </w:p>
    <w:p w14:paraId="0ADB1999" w14:textId="77777777" w:rsidR="00000000" w:rsidRDefault="0080671D">
      <w:pPr>
        <w:pStyle w:val="a0"/>
        <w:rPr>
          <w:rFonts w:hint="cs"/>
          <w:rtl/>
        </w:rPr>
      </w:pPr>
    </w:p>
    <w:p w14:paraId="1271C63F" w14:textId="77777777" w:rsidR="00000000" w:rsidRDefault="0080671D">
      <w:pPr>
        <w:pStyle w:val="a0"/>
        <w:rPr>
          <w:rFonts w:hint="cs"/>
          <w:rtl/>
        </w:rPr>
      </w:pPr>
      <w:r>
        <w:rPr>
          <w:rFonts w:hint="cs"/>
          <w:rtl/>
        </w:rPr>
        <w:t>זה מעלה תחושה מביכה, אדוני היושב-ראש. משפחה שנאמר עליה שהיא מהמשפחות היותר מלוכד</w:t>
      </w:r>
      <w:r>
        <w:rPr>
          <w:rFonts w:hint="cs"/>
          <w:rtl/>
        </w:rPr>
        <w:t>ות במדינת ישראל. לסיום, האם האבא, אריאל שרון, שואל את בנו רק: בני, האם אכלת ארוחת בוקר? אל תצא בלי סוודר. האם זו מערכת היחסים? תודה.</w:t>
      </w:r>
    </w:p>
    <w:p w14:paraId="31CF1330" w14:textId="77777777" w:rsidR="00000000" w:rsidRDefault="0080671D">
      <w:pPr>
        <w:pStyle w:val="a0"/>
        <w:ind w:firstLine="0"/>
        <w:rPr>
          <w:rFonts w:hint="cs"/>
          <w:rtl/>
        </w:rPr>
      </w:pPr>
    </w:p>
    <w:p w14:paraId="701FEA08" w14:textId="77777777" w:rsidR="00000000" w:rsidRDefault="0080671D">
      <w:pPr>
        <w:pStyle w:val="af1"/>
        <w:rPr>
          <w:rtl/>
        </w:rPr>
      </w:pPr>
      <w:r>
        <w:rPr>
          <w:rtl/>
        </w:rPr>
        <w:t>היו"ר יולי-יואל אדלשטיין:</w:t>
      </w:r>
    </w:p>
    <w:p w14:paraId="13622DB2" w14:textId="77777777" w:rsidR="00000000" w:rsidRDefault="0080671D">
      <w:pPr>
        <w:pStyle w:val="a0"/>
        <w:ind w:firstLine="0"/>
        <w:rPr>
          <w:rFonts w:hint="cs"/>
          <w:rtl/>
        </w:rPr>
      </w:pPr>
    </w:p>
    <w:p w14:paraId="387FB1A6" w14:textId="77777777" w:rsidR="00000000" w:rsidRDefault="0080671D">
      <w:pPr>
        <w:pStyle w:val="a0"/>
        <w:rPr>
          <w:rFonts w:hint="cs"/>
          <w:rtl/>
        </w:rPr>
      </w:pPr>
      <w:r>
        <w:rPr>
          <w:rFonts w:hint="cs"/>
          <w:rtl/>
        </w:rPr>
        <w:t>אני לא יודע אם שר המשפטים יוכל להשיב לך על השאלה הזאת, אבל אנחנו בינתיים נשמע את חבר הכנסת ואסל</w:t>
      </w:r>
      <w:r>
        <w:rPr>
          <w:rFonts w:hint="cs"/>
          <w:rtl/>
        </w:rPr>
        <w:t xml:space="preserve"> טאהא, ולאחר מכן - חבר הכנסת בנימין אלון.</w:t>
      </w:r>
    </w:p>
    <w:p w14:paraId="15CEF8AF" w14:textId="77777777" w:rsidR="00000000" w:rsidRDefault="0080671D">
      <w:pPr>
        <w:pStyle w:val="af0"/>
        <w:rPr>
          <w:rtl/>
        </w:rPr>
      </w:pPr>
    </w:p>
    <w:p w14:paraId="40272113" w14:textId="77777777" w:rsidR="00000000" w:rsidRDefault="0080671D">
      <w:pPr>
        <w:pStyle w:val="af0"/>
        <w:rPr>
          <w:rtl/>
        </w:rPr>
      </w:pPr>
      <w:r>
        <w:rPr>
          <w:rFonts w:hint="eastAsia"/>
          <w:rtl/>
        </w:rPr>
        <w:t>יוסי</w:t>
      </w:r>
      <w:r>
        <w:rPr>
          <w:rtl/>
        </w:rPr>
        <w:t xml:space="preserve"> שריד (יחד):</w:t>
      </w:r>
    </w:p>
    <w:p w14:paraId="382CA507" w14:textId="77777777" w:rsidR="00000000" w:rsidRDefault="0080671D">
      <w:pPr>
        <w:pStyle w:val="a0"/>
        <w:rPr>
          <w:rFonts w:hint="cs"/>
          <w:rtl/>
        </w:rPr>
      </w:pPr>
    </w:p>
    <w:p w14:paraId="23C3D031" w14:textId="77777777" w:rsidR="00000000" w:rsidRDefault="0080671D">
      <w:pPr>
        <w:pStyle w:val="a0"/>
        <w:rPr>
          <w:rFonts w:hint="cs"/>
          <w:rtl/>
        </w:rPr>
      </w:pPr>
      <w:r>
        <w:rPr>
          <w:rFonts w:hint="cs"/>
          <w:rtl/>
        </w:rPr>
        <w:t>- - -</w:t>
      </w:r>
    </w:p>
    <w:p w14:paraId="2A16A8B1" w14:textId="77777777" w:rsidR="00000000" w:rsidRDefault="0080671D">
      <w:pPr>
        <w:pStyle w:val="a0"/>
        <w:rPr>
          <w:rFonts w:hint="cs"/>
          <w:rtl/>
        </w:rPr>
      </w:pPr>
    </w:p>
    <w:p w14:paraId="42524D51" w14:textId="77777777" w:rsidR="00000000" w:rsidRDefault="0080671D">
      <w:pPr>
        <w:pStyle w:val="af1"/>
        <w:rPr>
          <w:rtl/>
        </w:rPr>
      </w:pPr>
      <w:r>
        <w:rPr>
          <w:rtl/>
        </w:rPr>
        <w:t>היו"ר יולי-יואל אדלשטיין:</w:t>
      </w:r>
    </w:p>
    <w:p w14:paraId="6A6CED0C" w14:textId="77777777" w:rsidR="00000000" w:rsidRDefault="0080671D">
      <w:pPr>
        <w:pStyle w:val="a0"/>
        <w:rPr>
          <w:rtl/>
        </w:rPr>
      </w:pPr>
    </w:p>
    <w:p w14:paraId="6FCED048" w14:textId="77777777" w:rsidR="00000000" w:rsidRDefault="0080671D">
      <w:pPr>
        <w:pStyle w:val="a0"/>
        <w:rPr>
          <w:rFonts w:hint="cs"/>
          <w:rtl/>
        </w:rPr>
      </w:pPr>
      <w:r>
        <w:rPr>
          <w:rFonts w:hint="cs"/>
          <w:rtl/>
        </w:rPr>
        <w:t>שאלה מעניינת, אבל הלכנו לזה דרך ארוכה, לפחות זו דעתי.</w:t>
      </w:r>
    </w:p>
    <w:p w14:paraId="6C193BB6" w14:textId="77777777" w:rsidR="00000000" w:rsidRDefault="0080671D">
      <w:pPr>
        <w:pStyle w:val="a0"/>
        <w:ind w:firstLine="0"/>
        <w:rPr>
          <w:rFonts w:hint="cs"/>
          <w:rtl/>
        </w:rPr>
      </w:pPr>
    </w:p>
    <w:p w14:paraId="1F14A224" w14:textId="77777777" w:rsidR="00000000" w:rsidRDefault="0080671D">
      <w:pPr>
        <w:pStyle w:val="a"/>
        <w:rPr>
          <w:rFonts w:hint="cs"/>
          <w:rtl/>
        </w:rPr>
      </w:pPr>
      <w:bookmarkStart w:id="329" w:name="FS000000512T23_06_2004_15_19_35"/>
      <w:bookmarkStart w:id="330" w:name="FS000001062T23_06_2004_15_19_54"/>
      <w:bookmarkStart w:id="331" w:name="_Toc101171384"/>
      <w:bookmarkEnd w:id="329"/>
      <w:bookmarkEnd w:id="330"/>
      <w:r>
        <w:rPr>
          <w:rFonts w:hint="eastAsia"/>
          <w:rtl/>
        </w:rPr>
        <w:t>ואסל</w:t>
      </w:r>
      <w:r>
        <w:rPr>
          <w:rtl/>
        </w:rPr>
        <w:t xml:space="preserve"> טאהא (בל"ד):</w:t>
      </w:r>
      <w:bookmarkEnd w:id="331"/>
    </w:p>
    <w:p w14:paraId="759CFDA4" w14:textId="77777777" w:rsidR="00000000" w:rsidRDefault="0080671D">
      <w:pPr>
        <w:pStyle w:val="a0"/>
        <w:rPr>
          <w:rFonts w:hint="cs"/>
          <w:rtl/>
        </w:rPr>
      </w:pPr>
    </w:p>
    <w:p w14:paraId="22BB701F" w14:textId="77777777" w:rsidR="00000000" w:rsidRDefault="0080671D">
      <w:pPr>
        <w:pStyle w:val="a0"/>
        <w:rPr>
          <w:rFonts w:hint="cs"/>
          <w:rtl/>
        </w:rPr>
      </w:pPr>
      <w:r>
        <w:rPr>
          <w:rFonts w:hint="cs"/>
          <w:rtl/>
        </w:rPr>
        <w:t>אדוני היושב-ראש, חברי הכנסת, כפי ששמענו מקודמי, לכל חבר כנסת, לכל אזרח יש הרבה שאלות, ו</w:t>
      </w:r>
      <w:r>
        <w:rPr>
          <w:rFonts w:hint="cs"/>
          <w:rtl/>
        </w:rPr>
        <w:t>בצדק. כיצד יכול להיות ולקרות דבר כזה, שצוות מיומן, שעומדת בראשו פרקליטת המדינה, אומר שיש מקום להגיש כתב-אישום נגד ראש הממשלה, וההחלטה מתקבלת שם פה-אחד, בלי שום השארת פתח או חור קטן שיש אפשרות לחזור דרכו מההחלטה הזאת, פה-אחד, שיש מקום להגיש כתב-אישום נגד רא</w:t>
      </w:r>
      <w:r>
        <w:rPr>
          <w:rFonts w:hint="cs"/>
          <w:rtl/>
        </w:rPr>
        <w:t>ש הממשלה.</w:t>
      </w:r>
    </w:p>
    <w:p w14:paraId="0BC90C56" w14:textId="77777777" w:rsidR="00000000" w:rsidRDefault="0080671D">
      <w:pPr>
        <w:pStyle w:val="a0"/>
        <w:rPr>
          <w:rFonts w:hint="cs"/>
          <w:rtl/>
        </w:rPr>
      </w:pPr>
    </w:p>
    <w:p w14:paraId="3AEB0620" w14:textId="77777777" w:rsidR="00000000" w:rsidRDefault="0080671D">
      <w:pPr>
        <w:pStyle w:val="a0"/>
        <w:rPr>
          <w:rFonts w:hint="cs"/>
          <w:rtl/>
        </w:rPr>
      </w:pPr>
      <w:r>
        <w:rPr>
          <w:rFonts w:hint="cs"/>
          <w:rtl/>
        </w:rPr>
        <w:t xml:space="preserve">אגב, לארבל, פרקליטת המדינה, היתה החלטה דומה במחוז הצפון, כשהיא אישרה הגשת כתבי אישום נגד צעירים מכפר-כנא, צעירי כפר-כנא, שהואשמו ברצח החייל אולג שייחט, ובסופו של דבר הם יצאו זכאים, והם נסוגו, ויש נאשמים חדשים, והיום גם תופרים לנאשמים החדשים עוד </w:t>
      </w:r>
      <w:r>
        <w:rPr>
          <w:rFonts w:hint="cs"/>
          <w:rtl/>
        </w:rPr>
        <w:t>תיקים חדשים. לכן יש מקום, אם תקום ועדת חקירה, אבקש מהממונה על מערכת המשפט, השר טומי לפיד, שיחקור לא רק את הפרשה הזאת, שיחקור את עבודת הפרקליטות במחוז הצפון, ששם הריקבון זועק לשמים.</w:t>
      </w:r>
    </w:p>
    <w:p w14:paraId="6556CD05" w14:textId="77777777" w:rsidR="00000000" w:rsidRDefault="0080671D">
      <w:pPr>
        <w:pStyle w:val="a0"/>
        <w:rPr>
          <w:rFonts w:hint="cs"/>
          <w:rtl/>
        </w:rPr>
      </w:pPr>
    </w:p>
    <w:p w14:paraId="4E041906" w14:textId="77777777" w:rsidR="00000000" w:rsidRDefault="0080671D">
      <w:pPr>
        <w:pStyle w:val="a0"/>
        <w:rPr>
          <w:rFonts w:hint="cs"/>
          <w:rtl/>
        </w:rPr>
      </w:pPr>
      <w:r>
        <w:rPr>
          <w:rFonts w:hint="cs"/>
          <w:rtl/>
        </w:rPr>
        <w:t>מה עוד, שבא יועץ משפטי חדש, עם צוות מיומן ומוכשר, ומחליט שאין מקום להגיש כ</w:t>
      </w:r>
      <w:r>
        <w:rPr>
          <w:rFonts w:hint="cs"/>
          <w:rtl/>
        </w:rPr>
        <w:t>תב-אישום נגד ראש הממשלה, אף שהעובדות היבשות שהיו בפני פרקליטת המדינה הן אותן עובדות שהיו בפני היועץ המשפטי, שהחליט לזכות את ראש הממשלה.</w:t>
      </w:r>
    </w:p>
    <w:p w14:paraId="0E40DDB7" w14:textId="77777777" w:rsidR="00000000" w:rsidRDefault="0080671D">
      <w:pPr>
        <w:pStyle w:val="a0"/>
        <w:ind w:firstLine="0"/>
        <w:rPr>
          <w:rFonts w:hint="cs"/>
          <w:rtl/>
        </w:rPr>
      </w:pPr>
    </w:p>
    <w:p w14:paraId="6986637C" w14:textId="77777777" w:rsidR="00000000" w:rsidRDefault="0080671D">
      <w:pPr>
        <w:pStyle w:val="af0"/>
        <w:rPr>
          <w:rtl/>
        </w:rPr>
      </w:pPr>
      <w:r>
        <w:rPr>
          <w:rFonts w:hint="eastAsia"/>
          <w:rtl/>
        </w:rPr>
        <w:t>יוסי</w:t>
      </w:r>
      <w:r>
        <w:rPr>
          <w:rtl/>
        </w:rPr>
        <w:t xml:space="preserve"> שריד (יחד):</w:t>
      </w:r>
    </w:p>
    <w:p w14:paraId="63A37A1D" w14:textId="77777777" w:rsidR="00000000" w:rsidRDefault="0080671D">
      <w:pPr>
        <w:pStyle w:val="a0"/>
        <w:ind w:firstLine="0"/>
        <w:rPr>
          <w:rFonts w:hint="cs"/>
          <w:rtl/>
        </w:rPr>
      </w:pPr>
    </w:p>
    <w:p w14:paraId="1190A439" w14:textId="77777777" w:rsidR="00000000" w:rsidRDefault="0080671D">
      <w:pPr>
        <w:pStyle w:val="a0"/>
        <w:rPr>
          <w:rFonts w:hint="cs"/>
          <w:rtl/>
        </w:rPr>
      </w:pPr>
      <w:r>
        <w:rPr>
          <w:rFonts w:hint="cs"/>
          <w:rtl/>
        </w:rPr>
        <w:t>בשני המקרים פה-אחד.</w:t>
      </w:r>
    </w:p>
    <w:p w14:paraId="74F8D195" w14:textId="77777777" w:rsidR="00000000" w:rsidRDefault="0080671D">
      <w:pPr>
        <w:pStyle w:val="a0"/>
        <w:ind w:firstLine="0"/>
        <w:rPr>
          <w:rFonts w:hint="cs"/>
          <w:rtl/>
        </w:rPr>
      </w:pPr>
    </w:p>
    <w:p w14:paraId="088D27C9" w14:textId="77777777" w:rsidR="00000000" w:rsidRDefault="0080671D">
      <w:pPr>
        <w:pStyle w:val="-"/>
        <w:rPr>
          <w:rtl/>
        </w:rPr>
      </w:pPr>
      <w:bookmarkStart w:id="332" w:name="FS000001062T23_06_2004_15_22_58C"/>
      <w:bookmarkEnd w:id="332"/>
      <w:r>
        <w:rPr>
          <w:rtl/>
        </w:rPr>
        <w:t>ואסל טאהא (בל"ד):</w:t>
      </w:r>
    </w:p>
    <w:p w14:paraId="2A3BF7CD" w14:textId="77777777" w:rsidR="00000000" w:rsidRDefault="0080671D">
      <w:pPr>
        <w:pStyle w:val="a0"/>
        <w:ind w:firstLine="0"/>
        <w:rPr>
          <w:rFonts w:hint="cs"/>
          <w:rtl/>
        </w:rPr>
      </w:pPr>
    </w:p>
    <w:p w14:paraId="599E4CA3" w14:textId="77777777" w:rsidR="00000000" w:rsidRDefault="0080671D">
      <w:pPr>
        <w:pStyle w:val="a0"/>
        <w:rPr>
          <w:rFonts w:hint="cs"/>
          <w:rtl/>
        </w:rPr>
      </w:pPr>
      <w:r>
        <w:rPr>
          <w:rFonts w:hint="cs"/>
          <w:rtl/>
        </w:rPr>
        <w:t xml:space="preserve">נכון, בשני המקרים פה-אחד, בלי השארת שום פרצה לדיון לחזור בהם </w:t>
      </w:r>
      <w:r>
        <w:rPr>
          <w:rFonts w:hint="cs"/>
          <w:rtl/>
        </w:rPr>
        <w:t>מההחלטה המתועבת הזאת.</w:t>
      </w:r>
    </w:p>
    <w:p w14:paraId="28EEE8E6" w14:textId="77777777" w:rsidR="00000000" w:rsidRDefault="0080671D">
      <w:pPr>
        <w:pStyle w:val="a0"/>
        <w:ind w:firstLine="0"/>
        <w:rPr>
          <w:rFonts w:hint="cs"/>
          <w:rtl/>
        </w:rPr>
      </w:pPr>
    </w:p>
    <w:p w14:paraId="706997AB" w14:textId="77777777" w:rsidR="00000000" w:rsidRDefault="0080671D">
      <w:pPr>
        <w:pStyle w:val="af0"/>
        <w:rPr>
          <w:rtl/>
        </w:rPr>
      </w:pPr>
      <w:r>
        <w:rPr>
          <w:rFonts w:hint="eastAsia"/>
          <w:rtl/>
        </w:rPr>
        <w:t>רוני</w:t>
      </w:r>
      <w:r>
        <w:rPr>
          <w:rtl/>
        </w:rPr>
        <w:t xml:space="preserve"> בר-און (הליכוד):</w:t>
      </w:r>
    </w:p>
    <w:p w14:paraId="1DEC6C57" w14:textId="77777777" w:rsidR="00000000" w:rsidRDefault="0080671D">
      <w:pPr>
        <w:pStyle w:val="a0"/>
        <w:ind w:firstLine="0"/>
        <w:rPr>
          <w:rFonts w:hint="cs"/>
          <w:rtl/>
        </w:rPr>
      </w:pPr>
    </w:p>
    <w:p w14:paraId="12050AC4" w14:textId="77777777" w:rsidR="00000000" w:rsidRDefault="0080671D">
      <w:pPr>
        <w:pStyle w:val="a0"/>
        <w:rPr>
          <w:rFonts w:hint="cs"/>
          <w:rtl/>
        </w:rPr>
      </w:pPr>
      <w:r>
        <w:rPr>
          <w:rFonts w:hint="cs"/>
          <w:rtl/>
        </w:rPr>
        <w:t>ברשות הפלסטינית, שם אף פעם אין החלטה פה-אחד. תמיד יש חילוקי דעות.</w:t>
      </w:r>
    </w:p>
    <w:p w14:paraId="667ACDC7" w14:textId="77777777" w:rsidR="00000000" w:rsidRDefault="0080671D">
      <w:pPr>
        <w:pStyle w:val="a0"/>
        <w:ind w:firstLine="0"/>
        <w:rPr>
          <w:rFonts w:hint="cs"/>
          <w:rtl/>
        </w:rPr>
      </w:pPr>
    </w:p>
    <w:p w14:paraId="10353D90" w14:textId="77777777" w:rsidR="00000000" w:rsidRDefault="0080671D">
      <w:pPr>
        <w:pStyle w:val="af1"/>
        <w:rPr>
          <w:rtl/>
        </w:rPr>
      </w:pPr>
      <w:r>
        <w:rPr>
          <w:rtl/>
        </w:rPr>
        <w:t>היו"ר יולי-יואל אדלשטיין:</w:t>
      </w:r>
    </w:p>
    <w:p w14:paraId="658770DC" w14:textId="77777777" w:rsidR="00000000" w:rsidRDefault="0080671D">
      <w:pPr>
        <w:pStyle w:val="a0"/>
        <w:rPr>
          <w:rtl/>
        </w:rPr>
      </w:pPr>
    </w:p>
    <w:p w14:paraId="1801A6EE" w14:textId="77777777" w:rsidR="00000000" w:rsidRDefault="0080671D">
      <w:pPr>
        <w:pStyle w:val="a0"/>
        <w:rPr>
          <w:rFonts w:hint="cs"/>
          <w:rtl/>
        </w:rPr>
      </w:pPr>
      <w:r>
        <w:rPr>
          <w:rFonts w:hint="cs"/>
          <w:rtl/>
        </w:rPr>
        <w:t>שננכה לך מהזמן שלך?</w:t>
      </w:r>
    </w:p>
    <w:p w14:paraId="126DA75F" w14:textId="77777777" w:rsidR="00000000" w:rsidRDefault="0080671D">
      <w:pPr>
        <w:pStyle w:val="a0"/>
        <w:rPr>
          <w:rFonts w:hint="cs"/>
          <w:rtl/>
        </w:rPr>
      </w:pPr>
    </w:p>
    <w:p w14:paraId="13BA8FC0" w14:textId="77777777" w:rsidR="00000000" w:rsidRDefault="0080671D">
      <w:pPr>
        <w:pStyle w:val="af0"/>
        <w:rPr>
          <w:rtl/>
        </w:rPr>
      </w:pPr>
      <w:r>
        <w:rPr>
          <w:rFonts w:hint="eastAsia"/>
          <w:rtl/>
        </w:rPr>
        <w:t>רוני</w:t>
      </w:r>
      <w:r>
        <w:rPr>
          <w:rtl/>
        </w:rPr>
        <w:t xml:space="preserve"> בר-און (הליכוד):</w:t>
      </w:r>
    </w:p>
    <w:p w14:paraId="772980FA" w14:textId="77777777" w:rsidR="00000000" w:rsidRDefault="0080671D">
      <w:pPr>
        <w:pStyle w:val="a0"/>
        <w:ind w:firstLine="0"/>
        <w:rPr>
          <w:rFonts w:hint="cs"/>
          <w:rtl/>
        </w:rPr>
      </w:pPr>
    </w:p>
    <w:p w14:paraId="0E45FAEC" w14:textId="77777777" w:rsidR="00000000" w:rsidRDefault="0080671D">
      <w:pPr>
        <w:pStyle w:val="a0"/>
        <w:rPr>
          <w:rFonts w:hint="cs"/>
          <w:rtl/>
        </w:rPr>
      </w:pPr>
      <w:r>
        <w:rPr>
          <w:rFonts w:hint="cs"/>
          <w:rtl/>
        </w:rPr>
        <w:t>שם אין חילוקי דעות.</w:t>
      </w:r>
    </w:p>
    <w:p w14:paraId="2DB7EC34" w14:textId="77777777" w:rsidR="00000000" w:rsidRDefault="0080671D">
      <w:pPr>
        <w:pStyle w:val="a0"/>
        <w:ind w:firstLine="0"/>
        <w:rPr>
          <w:rFonts w:hint="cs"/>
          <w:rtl/>
        </w:rPr>
      </w:pPr>
    </w:p>
    <w:p w14:paraId="03ED50C6" w14:textId="77777777" w:rsidR="00000000" w:rsidRDefault="0080671D">
      <w:pPr>
        <w:pStyle w:val="-"/>
        <w:rPr>
          <w:rtl/>
        </w:rPr>
      </w:pPr>
      <w:bookmarkStart w:id="333" w:name="FS000001062T23_06_2004_15_24_05C"/>
      <w:bookmarkEnd w:id="333"/>
      <w:r>
        <w:rPr>
          <w:rtl/>
        </w:rPr>
        <w:t>ואסל טאהא (בל"ד):</w:t>
      </w:r>
    </w:p>
    <w:p w14:paraId="42407327" w14:textId="77777777" w:rsidR="00000000" w:rsidRDefault="0080671D">
      <w:pPr>
        <w:pStyle w:val="a0"/>
        <w:rPr>
          <w:rtl/>
        </w:rPr>
      </w:pPr>
    </w:p>
    <w:p w14:paraId="3D8E73FD" w14:textId="77777777" w:rsidR="00000000" w:rsidRDefault="0080671D">
      <w:pPr>
        <w:pStyle w:val="a0"/>
        <w:rPr>
          <w:rFonts w:hint="cs"/>
          <w:rtl/>
        </w:rPr>
      </w:pPr>
      <w:r>
        <w:rPr>
          <w:rFonts w:hint="cs"/>
          <w:rtl/>
        </w:rPr>
        <w:t>המדינה הזאת מתיימרת להיות הדמוקר</w:t>
      </w:r>
      <w:r>
        <w:rPr>
          <w:rFonts w:hint="cs"/>
          <w:rtl/>
        </w:rPr>
        <w:t>טיה היחידה במזרח התיכון, וזה נוגד כל קריטריון דמוקרטי שיש בעולם.</w:t>
      </w:r>
    </w:p>
    <w:p w14:paraId="1D047C11" w14:textId="77777777" w:rsidR="00000000" w:rsidRDefault="0080671D">
      <w:pPr>
        <w:pStyle w:val="a0"/>
        <w:rPr>
          <w:rFonts w:hint="cs"/>
          <w:rtl/>
        </w:rPr>
      </w:pPr>
    </w:p>
    <w:p w14:paraId="501852C5" w14:textId="77777777" w:rsidR="00000000" w:rsidRDefault="0080671D">
      <w:pPr>
        <w:pStyle w:val="a0"/>
        <w:rPr>
          <w:rFonts w:hint="cs"/>
          <w:rtl/>
        </w:rPr>
      </w:pPr>
      <w:r>
        <w:rPr>
          <w:rFonts w:hint="cs"/>
          <w:rtl/>
        </w:rPr>
        <w:t>לכן, אדוני היושב-ראש, חברי הכנסת, אני תובע מהממונה על המערכת הזאת לחקור את עבודתם של הפרקליטות, של המחוזות, ובמיוחד מחוז הצפון, ששם התרגלו לתפור תיקים. אם ארבל מואשמת בתפירת תיק נגד ראש הממש</w:t>
      </w:r>
      <w:r>
        <w:rPr>
          <w:rFonts w:hint="cs"/>
          <w:rtl/>
        </w:rPr>
        <w:t>לה, מה יאמר אזרח פשוט? היא היום נמצאת בעליון, ומזוז נשאר יועץ משפטי. אני חושב שזה ריקבון שצריך לנקות אותו.</w:t>
      </w:r>
    </w:p>
    <w:p w14:paraId="502C2B0E" w14:textId="77777777" w:rsidR="00000000" w:rsidRDefault="0080671D">
      <w:pPr>
        <w:pStyle w:val="a0"/>
        <w:rPr>
          <w:rFonts w:hint="cs"/>
          <w:rtl/>
        </w:rPr>
      </w:pPr>
    </w:p>
    <w:p w14:paraId="497C899C" w14:textId="77777777" w:rsidR="00000000" w:rsidRDefault="0080671D">
      <w:pPr>
        <w:pStyle w:val="af1"/>
        <w:rPr>
          <w:rtl/>
        </w:rPr>
      </w:pPr>
      <w:r>
        <w:rPr>
          <w:rtl/>
        </w:rPr>
        <w:t>היו"ר יולי-יואל אדלשטיין:</w:t>
      </w:r>
    </w:p>
    <w:p w14:paraId="49B7F120" w14:textId="77777777" w:rsidR="00000000" w:rsidRDefault="0080671D">
      <w:pPr>
        <w:pStyle w:val="a0"/>
        <w:rPr>
          <w:rtl/>
        </w:rPr>
      </w:pPr>
    </w:p>
    <w:p w14:paraId="30AA2F18" w14:textId="77777777" w:rsidR="00000000" w:rsidRDefault="0080671D">
      <w:pPr>
        <w:pStyle w:val="a0"/>
        <w:rPr>
          <w:rFonts w:hint="cs"/>
          <w:rtl/>
        </w:rPr>
      </w:pPr>
      <w:r>
        <w:rPr>
          <w:rFonts w:hint="cs"/>
          <w:rtl/>
        </w:rPr>
        <w:t xml:space="preserve">תודה רבה לחבר הכנסת ואסל טאהא. חבר הכנסת בנימין אלון, ואחריו - חבר הכנסת רוני בר-און; למיקרופון, בלי קריאות ביניים, תוכל </w:t>
      </w:r>
      <w:r>
        <w:rPr>
          <w:rFonts w:hint="cs"/>
          <w:rtl/>
        </w:rPr>
        <w:t>לומר בצורה מסודרת את כל מה שיש לך לומר. אני אפילו לא מאיים שאני אנכה לך את הזמן של קריאות הביניים מהנאום. אני אתן לך שלוש דקות על השעון.</w:t>
      </w:r>
    </w:p>
    <w:p w14:paraId="0BDD76BA" w14:textId="77777777" w:rsidR="00000000" w:rsidRDefault="0080671D">
      <w:pPr>
        <w:pStyle w:val="a0"/>
        <w:ind w:firstLine="0"/>
        <w:rPr>
          <w:rFonts w:hint="cs"/>
          <w:rtl/>
        </w:rPr>
      </w:pPr>
    </w:p>
    <w:p w14:paraId="4A206A3A" w14:textId="77777777" w:rsidR="00000000" w:rsidRDefault="0080671D">
      <w:pPr>
        <w:pStyle w:val="a"/>
        <w:rPr>
          <w:rtl/>
        </w:rPr>
      </w:pPr>
      <w:bookmarkStart w:id="334" w:name="FS000000405T23_06_2004_15_26_06"/>
      <w:bookmarkStart w:id="335" w:name="_Toc101171385"/>
      <w:bookmarkEnd w:id="334"/>
      <w:r>
        <w:rPr>
          <w:rFonts w:hint="eastAsia"/>
          <w:rtl/>
        </w:rPr>
        <w:t>בנימין</w:t>
      </w:r>
      <w:r>
        <w:rPr>
          <w:rtl/>
        </w:rPr>
        <w:t xml:space="preserve"> אלון (האיחוד הלאומי - ישראל ביתנו):</w:t>
      </w:r>
      <w:bookmarkEnd w:id="335"/>
    </w:p>
    <w:p w14:paraId="589816CC" w14:textId="77777777" w:rsidR="00000000" w:rsidRDefault="0080671D">
      <w:pPr>
        <w:pStyle w:val="a0"/>
        <w:ind w:firstLine="0"/>
        <w:rPr>
          <w:rFonts w:hint="cs"/>
          <w:rtl/>
        </w:rPr>
      </w:pPr>
    </w:p>
    <w:p w14:paraId="5DAF873E" w14:textId="77777777" w:rsidR="00000000" w:rsidRDefault="0080671D">
      <w:pPr>
        <w:pStyle w:val="a0"/>
        <w:rPr>
          <w:rFonts w:hint="cs"/>
          <w:rtl/>
        </w:rPr>
      </w:pPr>
      <w:r>
        <w:rPr>
          <w:rFonts w:hint="cs"/>
          <w:rtl/>
        </w:rPr>
        <w:t>אדוני היושב-ראש, כנסת נכבדה, לא היה חלקי עם חבר הכנסת יוסי שריד ועם חברי ל</w:t>
      </w:r>
      <w:r>
        <w:rPr>
          <w:rFonts w:hint="cs"/>
          <w:rtl/>
        </w:rPr>
        <w:t>סיעה חבר הכנסת צבי הנדל בגימטריות ובחיבורים בין העומק של החקירה לעומק של העקירה. הנה נכנס חבר הכנסת צבי הנדל, ישר לעניין. אני גם עד עכשיו, מספיק לי שראש הממשלה ערק מהמחנה הלאומי והוא מתנהג כעריץ שלטוני והופך את הליכוד לבדיחה, שאין ערך לא למרכז שלו, לא למשא</w:t>
      </w:r>
      <w:r>
        <w:rPr>
          <w:rFonts w:hint="cs"/>
          <w:rtl/>
        </w:rPr>
        <w:t>ל שלו, והורס ומוסר את ארץ-ישראל לזרים, ללא תמורה, לרבות ירושלים, יהודה, שומרון, בשלב זה כל מה שעד לגדר. לי זה מספיק חמור, אני לא צריך לתלות את זה בדברים אחרים, אני לא פסיכולוג ולא רואה נסתרות.</w:t>
      </w:r>
    </w:p>
    <w:p w14:paraId="31E44E62" w14:textId="77777777" w:rsidR="00000000" w:rsidRDefault="0080671D">
      <w:pPr>
        <w:pStyle w:val="a0"/>
        <w:rPr>
          <w:rFonts w:hint="cs"/>
          <w:rtl/>
        </w:rPr>
      </w:pPr>
    </w:p>
    <w:p w14:paraId="1E9FDEEB" w14:textId="77777777" w:rsidR="00000000" w:rsidRDefault="0080671D">
      <w:pPr>
        <w:pStyle w:val="a0"/>
        <w:rPr>
          <w:rFonts w:hint="cs"/>
          <w:rtl/>
        </w:rPr>
      </w:pPr>
      <w:r>
        <w:rPr>
          <w:rFonts w:hint="cs"/>
          <w:rtl/>
        </w:rPr>
        <w:t>בעניין עצמו, אני חושב שמתגלים לנו כאן דברים שבפירוש עומדים בסת</w:t>
      </w:r>
      <w:r>
        <w:rPr>
          <w:rFonts w:hint="cs"/>
          <w:rtl/>
        </w:rPr>
        <w:t xml:space="preserve">ירה למטרה של חוק-יסוד: הממשלה. אף אחד לא נתן לראש הממשלה חסינות יתירה מזאת שיש לכל חברי הכנסת. היו כוונות, היו דיבורים על זה, אך הוחלט שלא. הדבר היחיד שניתן לראש הממשלה זה סדר העמדה לדין פלילי שונה. </w:t>
      </w:r>
      <w:bookmarkStart w:id="336" w:name="FS000000405T23_06_2004_15_23_31"/>
      <w:bookmarkEnd w:id="336"/>
      <w:r>
        <w:rPr>
          <w:rFonts w:hint="cs"/>
          <w:rtl/>
        </w:rPr>
        <w:t>והסדר הזה שונה בכך שזה לא מבוצע בצורה רגילה על-ידי הפרקלי</w:t>
      </w:r>
      <w:r>
        <w:rPr>
          <w:rFonts w:hint="cs"/>
          <w:rtl/>
        </w:rPr>
        <w:t>טות, עם שימוע על-ידי היועץ המשפטי, אלא - ואני אקרא מהחוק עצמו, סעיף 17: "לא תיפתח חקירה פלילית נגד ראש הממשלה אלא בהסכמת היועץ המשפטי לממשלה". כלומר, מהשלב הראשון צריך ללוות את זה איש אחד, אותו איש שאמור גם בסוף לאשר - סעיף קטן (ג): "כתב אישום נגד ראש הממש</w:t>
      </w:r>
      <w:r>
        <w:rPr>
          <w:rFonts w:hint="cs"/>
          <w:rtl/>
        </w:rPr>
        <w:t xml:space="preserve">לה יוגש בידי היועץ המשפטי לממשלה לבית-המשפט המחוזי בירושלים, שישב בהרכב של שלושה שופטים". כלומר, מה שהמחוקק עשה כאן </w:t>
      </w:r>
      <w:r>
        <w:rPr>
          <w:rtl/>
        </w:rPr>
        <w:t>–</w:t>
      </w:r>
      <w:r>
        <w:rPr>
          <w:rFonts w:hint="cs"/>
          <w:rtl/>
        </w:rPr>
        <w:t xml:space="preserve"> העביר את כל סדר הדין הזה, שעוסק בהעמדה ובחקירה, מהשלבים הראשונים עד לשלבים האחרונים ליועץ המשפטי. היועץ המשפטי לממשלה הוא זה שאמור לטפל בנ</w:t>
      </w:r>
      <w:r>
        <w:rPr>
          <w:rFonts w:hint="cs"/>
          <w:rtl/>
        </w:rPr>
        <w:t xml:space="preserve">ושא הזה. </w:t>
      </w:r>
    </w:p>
    <w:p w14:paraId="7637A4A0" w14:textId="77777777" w:rsidR="00000000" w:rsidRDefault="0080671D">
      <w:pPr>
        <w:pStyle w:val="a0"/>
        <w:rPr>
          <w:rFonts w:hint="cs"/>
          <w:rtl/>
        </w:rPr>
      </w:pPr>
    </w:p>
    <w:p w14:paraId="4FB3845C" w14:textId="77777777" w:rsidR="00000000" w:rsidRDefault="0080671D">
      <w:pPr>
        <w:pStyle w:val="a0"/>
        <w:rPr>
          <w:rFonts w:hint="cs"/>
          <w:rtl/>
        </w:rPr>
      </w:pPr>
      <w:r>
        <w:rPr>
          <w:rFonts w:hint="cs"/>
          <w:rtl/>
        </w:rPr>
        <w:t>אני חושב שמה שהתגלה כאן לפנינו זה בדיוק ההיפך ממה שרצה חוק-יסוד: הממשלה. התגלו שני צוותים, ואנחנו בתוך כל הביזיון הזה - פרסומי ביניים, פרסומים סותרים. התגלה כאן, ושמעתי קריאת ביניים של חבר הכנסת שריד, שאני מאוד מסכים אתה - אני חושב ששר המשפטים ה</w:t>
      </w:r>
      <w:r>
        <w:rPr>
          <w:rFonts w:hint="cs"/>
          <w:rtl/>
        </w:rPr>
        <w:t xml:space="preserve">וא זה שצריך גם להסביר איך זה שדווקא בתקופתו המערכת קורסת בצורה שכזאת, כשהוא, מצד אחד, רואה את חובתו בהיותו חותמת גומי של בית-המשפט בלי להבין את עומק הדברים, גם כשזה ביחס מפוקפק של רשויות. ומצד שני </w:t>
      </w:r>
      <w:r>
        <w:rPr>
          <w:rtl/>
        </w:rPr>
        <w:t>–</w:t>
      </w:r>
      <w:r>
        <w:rPr>
          <w:rFonts w:hint="cs"/>
          <w:rtl/>
        </w:rPr>
        <w:t xml:space="preserve"> אינני מבין: הוא אומר שהוא רוצה ללמד את מני מזוז קורס בתקש</w:t>
      </w:r>
      <w:r>
        <w:rPr>
          <w:rFonts w:hint="cs"/>
          <w:rtl/>
        </w:rPr>
        <w:t>ורת. זה לא שר משפטים. שר משפטים זה לא אחד שצריך ללמד קורס בתקשורת. שר משפטים אמור לבדוק איך חוק-יסוד שמתווה, לכאורה, דרך פשוטה, יסודית, ואומר -  יש כתובת אחת שאמורה לטפל בהליך אחר, שונה, איך נוצרים אי-סדר, מבוקה ומבולקה כזאת, שמוציאים החוצה את כל הפוליטיזצ</w:t>
      </w:r>
      <w:r>
        <w:rPr>
          <w:rFonts w:hint="cs"/>
          <w:rtl/>
        </w:rPr>
        <w:t xml:space="preserve">יה, העמדות השונות, גם במשפט וגם בפוליטיקה. </w:t>
      </w:r>
    </w:p>
    <w:p w14:paraId="34E9AF8A" w14:textId="77777777" w:rsidR="00000000" w:rsidRDefault="0080671D">
      <w:pPr>
        <w:pStyle w:val="a0"/>
        <w:rPr>
          <w:rFonts w:hint="cs"/>
          <w:rtl/>
        </w:rPr>
      </w:pPr>
    </w:p>
    <w:p w14:paraId="04000D1D" w14:textId="77777777" w:rsidR="00000000" w:rsidRDefault="0080671D">
      <w:pPr>
        <w:pStyle w:val="a0"/>
        <w:rPr>
          <w:rFonts w:hint="cs"/>
          <w:rtl/>
        </w:rPr>
      </w:pPr>
      <w:r>
        <w:rPr>
          <w:rFonts w:hint="cs"/>
          <w:rtl/>
        </w:rPr>
        <w:t xml:space="preserve">השופט בדימוס זמיר אומר, שמתגלות פה שתי תפיסות יסוד של העניין הפלילי. אחרים אומרים - מתגלות פה שתי תפיסות יסוד בפוליטיקה וביחס של שלטון להון ולמשפט. </w:t>
      </w:r>
    </w:p>
    <w:p w14:paraId="1103CC0F" w14:textId="77777777" w:rsidR="00000000" w:rsidRDefault="0080671D">
      <w:pPr>
        <w:pStyle w:val="a0"/>
        <w:ind w:firstLine="0"/>
        <w:rPr>
          <w:rFonts w:hint="cs"/>
          <w:rtl/>
        </w:rPr>
      </w:pPr>
    </w:p>
    <w:p w14:paraId="59B8099B" w14:textId="77777777" w:rsidR="00000000" w:rsidRDefault="0080671D">
      <w:pPr>
        <w:pStyle w:val="a0"/>
        <w:ind w:firstLine="0"/>
        <w:rPr>
          <w:rFonts w:hint="cs"/>
          <w:rtl/>
        </w:rPr>
      </w:pPr>
      <w:r>
        <w:rPr>
          <w:rFonts w:hint="cs"/>
          <w:rtl/>
        </w:rPr>
        <w:tab/>
        <w:t xml:space="preserve">אני חושב באמת שמי שצריך לתת את הדין זה שר המשפטים, ונדמה לי </w:t>
      </w:r>
      <w:r>
        <w:rPr>
          <w:rFonts w:hint="cs"/>
          <w:rtl/>
        </w:rPr>
        <w:t xml:space="preserve">שאנחנו, מכאן ולהבא לפחות, צריכים להקפיד, שאם אין חלק לפרקליטות במהלך הזה - אז שהיועץ המשפטי יקבע, מתחילה ועד סוף, את כל מהלך הדברים. מובן שזה יחייב אותה שקיפות שמחייב כל דבר שבסופו של דבר יגיע לפורום של בית-משפט מחוזי בירושלים. תודה, אדוני. </w:t>
      </w:r>
    </w:p>
    <w:p w14:paraId="045554F5" w14:textId="77777777" w:rsidR="00000000" w:rsidRDefault="0080671D">
      <w:pPr>
        <w:pStyle w:val="a0"/>
        <w:rPr>
          <w:rFonts w:hint="cs"/>
          <w:rtl/>
        </w:rPr>
      </w:pPr>
    </w:p>
    <w:p w14:paraId="58A8DFB8" w14:textId="77777777" w:rsidR="00000000" w:rsidRDefault="0080671D">
      <w:pPr>
        <w:pStyle w:val="af1"/>
        <w:rPr>
          <w:rtl/>
        </w:rPr>
      </w:pPr>
      <w:r>
        <w:rPr>
          <w:rtl/>
        </w:rPr>
        <w:t>היו"ר</w:t>
      </w:r>
      <w:r>
        <w:rPr>
          <w:rFonts w:hint="cs"/>
          <w:rtl/>
        </w:rPr>
        <w:t xml:space="preserve"> מיכאל נ</w:t>
      </w:r>
      <w:r>
        <w:rPr>
          <w:rFonts w:hint="cs"/>
          <w:rtl/>
        </w:rPr>
        <w:t>ודלמן</w:t>
      </w:r>
      <w:r>
        <w:rPr>
          <w:rtl/>
        </w:rPr>
        <w:t>:</w:t>
      </w:r>
    </w:p>
    <w:p w14:paraId="619B6FD5" w14:textId="77777777" w:rsidR="00000000" w:rsidRDefault="0080671D">
      <w:pPr>
        <w:pStyle w:val="a0"/>
        <w:rPr>
          <w:rtl/>
        </w:rPr>
      </w:pPr>
    </w:p>
    <w:p w14:paraId="231E1DFD" w14:textId="77777777" w:rsidR="00000000" w:rsidRDefault="0080671D">
      <w:pPr>
        <w:pStyle w:val="a0"/>
        <w:rPr>
          <w:rFonts w:hint="cs"/>
          <w:rtl/>
        </w:rPr>
      </w:pPr>
      <w:r>
        <w:rPr>
          <w:rFonts w:hint="cs"/>
          <w:rtl/>
        </w:rPr>
        <w:t xml:space="preserve">חבר הכנסת רוני בר-און, בבקשה. </w:t>
      </w:r>
    </w:p>
    <w:p w14:paraId="5571440E" w14:textId="77777777" w:rsidR="00000000" w:rsidRDefault="0080671D">
      <w:pPr>
        <w:pStyle w:val="a0"/>
        <w:rPr>
          <w:rFonts w:hint="cs"/>
          <w:rtl/>
        </w:rPr>
      </w:pPr>
    </w:p>
    <w:p w14:paraId="754CC26C" w14:textId="77777777" w:rsidR="00000000" w:rsidRDefault="0080671D">
      <w:pPr>
        <w:pStyle w:val="a"/>
        <w:rPr>
          <w:rtl/>
        </w:rPr>
      </w:pPr>
      <w:bookmarkStart w:id="337" w:name="FS000001038T23_06_2004_15_05_38"/>
      <w:bookmarkStart w:id="338" w:name="_Toc101171386"/>
      <w:bookmarkEnd w:id="337"/>
      <w:r>
        <w:rPr>
          <w:rFonts w:hint="eastAsia"/>
          <w:rtl/>
        </w:rPr>
        <w:t>רוני</w:t>
      </w:r>
      <w:r>
        <w:rPr>
          <w:rtl/>
        </w:rPr>
        <w:t xml:space="preserve"> בר-און (הליכוד):</w:t>
      </w:r>
      <w:bookmarkEnd w:id="338"/>
    </w:p>
    <w:p w14:paraId="1CCB944F" w14:textId="77777777" w:rsidR="00000000" w:rsidRDefault="0080671D">
      <w:pPr>
        <w:pStyle w:val="a0"/>
        <w:rPr>
          <w:rFonts w:hint="cs"/>
          <w:rtl/>
        </w:rPr>
      </w:pPr>
    </w:p>
    <w:p w14:paraId="490563E7" w14:textId="77777777" w:rsidR="00000000" w:rsidRDefault="0080671D">
      <w:pPr>
        <w:pStyle w:val="a0"/>
        <w:rPr>
          <w:rFonts w:hint="cs"/>
          <w:rtl/>
        </w:rPr>
      </w:pPr>
      <w:r>
        <w:rPr>
          <w:rFonts w:hint="cs"/>
          <w:rtl/>
        </w:rPr>
        <w:t>אדוני היושב-ראש, אדוני השר, חברי חברי הכנסת, הוויכוח, או הדיון היום, אפילו  במרחק זמן של שבוע מהגשת ההמלצה או חוות הדעת של היועץ המשפטי לממשלה, נמצא באיזו פאזה קצת שונה וקצת מרוחקת מהמקום שבו א</w:t>
      </w:r>
      <w:r>
        <w:rPr>
          <w:rFonts w:hint="cs"/>
          <w:rtl/>
        </w:rPr>
        <w:t xml:space="preserve">פשר היה להתדיין, אלמלא באמת התפתחה מה שאנחנו קוראים מאז - פרשת מזוז--ארבל. </w:t>
      </w:r>
    </w:p>
    <w:p w14:paraId="6ED68083" w14:textId="77777777" w:rsidR="00000000" w:rsidRDefault="0080671D">
      <w:pPr>
        <w:pStyle w:val="a0"/>
        <w:rPr>
          <w:rFonts w:hint="cs"/>
          <w:rtl/>
        </w:rPr>
      </w:pPr>
    </w:p>
    <w:p w14:paraId="360D1B80" w14:textId="77777777" w:rsidR="00000000" w:rsidRDefault="0080671D">
      <w:pPr>
        <w:pStyle w:val="a0"/>
        <w:rPr>
          <w:rFonts w:hint="cs"/>
          <w:rtl/>
        </w:rPr>
      </w:pPr>
      <w:r>
        <w:rPr>
          <w:rFonts w:hint="cs"/>
          <w:rtl/>
        </w:rPr>
        <w:t xml:space="preserve">שמעתי פה הצעה מחברת הכנסת אתי לבני </w:t>
      </w:r>
      <w:r>
        <w:rPr>
          <w:rtl/>
        </w:rPr>
        <w:t>–</w:t>
      </w:r>
      <w:r>
        <w:rPr>
          <w:rFonts w:hint="cs"/>
          <w:rtl/>
        </w:rPr>
        <w:t xml:space="preserve"> אל תכתוב את זה. מה זה: אל תכתוב את זה? איך  מייעצים ליועץ משפטי לממשלה - אתה חושב משהו, אבל אל תכתוב את זה? מי יכול לסבול שבמערכת המשפט, שבראש</w:t>
      </w:r>
      <w:r>
        <w:rPr>
          <w:rFonts w:hint="cs"/>
          <w:rtl/>
        </w:rPr>
        <w:t xml:space="preserve"> מערכת התביעה ואכיפת החוק במדינת ישראל יעמוד אדם שיחשוב דבר אחד ויכתוב דבר אחר? מה זה, זה משחקים של "פוליטיקלי קורקט"? </w:t>
      </w:r>
    </w:p>
    <w:p w14:paraId="2FE4C55C" w14:textId="77777777" w:rsidR="00000000" w:rsidRDefault="0080671D">
      <w:pPr>
        <w:pStyle w:val="a0"/>
        <w:rPr>
          <w:rFonts w:hint="cs"/>
          <w:rtl/>
        </w:rPr>
      </w:pPr>
    </w:p>
    <w:p w14:paraId="76741550" w14:textId="77777777" w:rsidR="00000000" w:rsidRDefault="0080671D">
      <w:pPr>
        <w:pStyle w:val="a0"/>
        <w:rPr>
          <w:rFonts w:hint="cs"/>
          <w:rtl/>
        </w:rPr>
      </w:pPr>
      <w:r>
        <w:rPr>
          <w:rFonts w:hint="cs"/>
          <w:rtl/>
        </w:rPr>
        <w:t xml:space="preserve">זה קצת מקביל, אדוני השר, להתנהלות שבה היתה פגישת פיוס וכולנו יצאנו ונעשה שלום-בית. זה בסדר גמור, שימשיכו לעבוד, שהאחד לא ישים לשני מלח </w:t>
      </w:r>
      <w:r>
        <w:rPr>
          <w:rFonts w:hint="cs"/>
          <w:rtl/>
        </w:rPr>
        <w:t>בתה, והשלישי לא יחסום את הרביעי בחנייה, שום בעיה. בגנון הכול בסדר. אבל השאלה מה קרה כאן היא שאלה ציבורית שאני לא זוכר שהיו שאלות ציבוריות מסוגה במקומותינו בזמן האחרון, ברמה הגבוהה ביותר. ואמרתי לך, ואני אומר לך עוד הפעם: אתה לא צריך - לא לנסות ליישב את המח</w:t>
      </w:r>
      <w:r>
        <w:rPr>
          <w:rFonts w:hint="cs"/>
          <w:rtl/>
        </w:rPr>
        <w:t xml:space="preserve">לוקת. אלה מחלוקות כבדות שצריכות להתברר בדיון ציבורי, לא ב"פוצי מוצי" של פגישה בלילה. </w:t>
      </w:r>
    </w:p>
    <w:p w14:paraId="5E62956C" w14:textId="77777777" w:rsidR="00000000" w:rsidRDefault="0080671D">
      <w:pPr>
        <w:pStyle w:val="a0"/>
        <w:rPr>
          <w:rFonts w:hint="cs"/>
          <w:rtl/>
        </w:rPr>
      </w:pPr>
    </w:p>
    <w:p w14:paraId="070B37B7" w14:textId="77777777" w:rsidR="00000000" w:rsidRDefault="0080671D">
      <w:pPr>
        <w:pStyle w:val="a0"/>
        <w:rPr>
          <w:rFonts w:hint="cs"/>
          <w:rtl/>
        </w:rPr>
      </w:pPr>
      <w:r>
        <w:rPr>
          <w:rFonts w:hint="cs"/>
          <w:rtl/>
        </w:rPr>
        <w:t>אבל הדיון הזה עכשיו נהיה לדיון - האם היועץ המשפטי כן צדק או לא צדק. אתם אלה שצועקים עלינו: מה אתם מקיימים דיונים? אתם זוכרים את הבג"ץ בעניין קו העוני, הקיום בכבוד, שעשינ</w:t>
      </w:r>
      <w:r>
        <w:rPr>
          <w:rFonts w:hint="cs"/>
          <w:rtl/>
        </w:rPr>
        <w:t xml:space="preserve">ו דיון בכנסת? צעקתם: מה פתאום, זה המקום לדון בזה? עשיתם נכון, הגשתם עתירה לבג"ץ. ישבו שבעה שופטים שבעה נקיים, 7 כפול 7 זה 49, ויביאו את ההחלטה, יבדקו את שיקול הדעת. למה זה המקום לקיים את הדיון על השאלה אם יש ראיות או אין ראיות בציבור? לא הספיקה לכם שנה? </w:t>
      </w:r>
    </w:p>
    <w:p w14:paraId="54651509" w14:textId="77777777" w:rsidR="00000000" w:rsidRDefault="0080671D">
      <w:pPr>
        <w:pStyle w:val="a0"/>
        <w:rPr>
          <w:rFonts w:hint="cs"/>
          <w:rtl/>
        </w:rPr>
      </w:pPr>
    </w:p>
    <w:p w14:paraId="44E4E4E4" w14:textId="77777777" w:rsidR="00000000" w:rsidRDefault="0080671D">
      <w:pPr>
        <w:pStyle w:val="a0"/>
        <w:rPr>
          <w:rFonts w:hint="cs"/>
          <w:rtl/>
        </w:rPr>
      </w:pPr>
      <w:r>
        <w:rPr>
          <w:rFonts w:hint="cs"/>
          <w:rtl/>
        </w:rPr>
        <w:t xml:space="preserve">ביקשתי מהעוזרים שלי להוציא את הפנינים ששמענו. אז יוסי שריד, יש לו קו, לא מהיום. עמד פה על הבמה ושפך קיתונות של רותחין. ידע, לא ידע, קרא בעיתונים, לא קרא בעיתונים. עשה מה שעשה. כל הזוחלים האלה,  כל חדר הזוחלים הזה - מה אמרו פה? איך הם רוצים לשבת בממשלה? הם </w:t>
      </w:r>
      <w:r>
        <w:rPr>
          <w:rFonts w:hint="cs"/>
          <w:rtl/>
        </w:rPr>
        <w:t>יכולים לשבת בממשלה? הם צריכים קודם לשבת שלושה חודשים בבית-הכנסת ולבקש סליחה מהבוקר עד הלילה על מה שהם אמרו. מדליה איציק, דרך אופיר פינס, דרך בייגה שוחט, דרך דני יתום - כל גאוני הדור והמשפט במדינת ישראל. איזו חריצת דין, יום אחרי יום. "מאפיונרים" ו"מאפיוזות"</w:t>
      </w:r>
      <w:r>
        <w:rPr>
          <w:rFonts w:hint="cs"/>
          <w:rtl/>
        </w:rPr>
        <w:t xml:space="preserve"> - איזה מלים, איזו תחרות: סנדק א' וסנדק ב', סנדק ג' וסנדק ד'. </w:t>
      </w:r>
    </w:p>
    <w:p w14:paraId="1C2DEAE1" w14:textId="77777777" w:rsidR="00000000" w:rsidRDefault="0080671D">
      <w:pPr>
        <w:pStyle w:val="a0"/>
        <w:rPr>
          <w:rFonts w:hint="cs"/>
          <w:rtl/>
        </w:rPr>
      </w:pPr>
    </w:p>
    <w:p w14:paraId="28986A5E" w14:textId="77777777" w:rsidR="00000000" w:rsidRDefault="0080671D">
      <w:pPr>
        <w:pStyle w:val="a0"/>
        <w:rPr>
          <w:rFonts w:hint="cs"/>
          <w:rtl/>
        </w:rPr>
      </w:pPr>
      <w:r>
        <w:rPr>
          <w:rFonts w:hint="cs"/>
          <w:rtl/>
        </w:rPr>
        <w:t xml:space="preserve">זו לא הפעם הראשונה שמשפטן אחד חושב א' ומשפטן אחר חושב ב'. זה דבר יום ביומו. </w:t>
      </w:r>
    </w:p>
    <w:p w14:paraId="7A356D90" w14:textId="77777777" w:rsidR="00000000" w:rsidRDefault="0080671D">
      <w:pPr>
        <w:pStyle w:val="a0"/>
        <w:rPr>
          <w:rFonts w:hint="cs"/>
          <w:rtl/>
        </w:rPr>
      </w:pPr>
    </w:p>
    <w:p w14:paraId="6EB93036" w14:textId="77777777" w:rsidR="00000000" w:rsidRDefault="0080671D">
      <w:pPr>
        <w:pStyle w:val="af0"/>
        <w:rPr>
          <w:rtl/>
        </w:rPr>
      </w:pPr>
      <w:r>
        <w:rPr>
          <w:rFonts w:hint="eastAsia"/>
          <w:rtl/>
        </w:rPr>
        <w:t>יוסי</w:t>
      </w:r>
      <w:r>
        <w:rPr>
          <w:rtl/>
        </w:rPr>
        <w:t xml:space="preserve"> שריד (יחד):</w:t>
      </w:r>
    </w:p>
    <w:p w14:paraId="517B6E0B" w14:textId="77777777" w:rsidR="00000000" w:rsidRDefault="0080671D">
      <w:pPr>
        <w:pStyle w:val="a0"/>
        <w:rPr>
          <w:rFonts w:hint="cs"/>
          <w:rtl/>
        </w:rPr>
      </w:pPr>
    </w:p>
    <w:p w14:paraId="07398187" w14:textId="77777777" w:rsidR="00000000" w:rsidRDefault="0080671D">
      <w:pPr>
        <w:pStyle w:val="a0"/>
        <w:rPr>
          <w:rFonts w:hint="cs"/>
          <w:rtl/>
        </w:rPr>
      </w:pPr>
      <w:r>
        <w:rPr>
          <w:rFonts w:hint="cs"/>
          <w:rtl/>
        </w:rPr>
        <w:t xml:space="preserve">זה לא חושב, אדוני. זו קטטה. זה לא חילוקי דעות - - - </w:t>
      </w:r>
    </w:p>
    <w:p w14:paraId="442AD03D" w14:textId="77777777" w:rsidR="00000000" w:rsidRDefault="0080671D">
      <w:pPr>
        <w:pStyle w:val="a0"/>
        <w:rPr>
          <w:rFonts w:hint="cs"/>
          <w:rtl/>
        </w:rPr>
      </w:pPr>
    </w:p>
    <w:p w14:paraId="398396D7" w14:textId="77777777" w:rsidR="00000000" w:rsidRDefault="0080671D">
      <w:pPr>
        <w:pStyle w:val="a"/>
        <w:rPr>
          <w:rtl/>
        </w:rPr>
      </w:pPr>
      <w:bookmarkStart w:id="339" w:name="FS000000405T23_06_2004_15_50_45C"/>
      <w:bookmarkStart w:id="340" w:name="FS000001038T23_06_2004_15_50_58"/>
      <w:bookmarkStart w:id="341" w:name="_Toc101171387"/>
      <w:bookmarkEnd w:id="339"/>
      <w:bookmarkEnd w:id="340"/>
      <w:r>
        <w:rPr>
          <w:rtl/>
        </w:rPr>
        <w:t>רוני בר-און (הליכוד):</w:t>
      </w:r>
      <w:bookmarkEnd w:id="341"/>
    </w:p>
    <w:p w14:paraId="083E986A" w14:textId="77777777" w:rsidR="00000000" w:rsidRDefault="0080671D">
      <w:pPr>
        <w:pStyle w:val="a0"/>
        <w:rPr>
          <w:rtl/>
        </w:rPr>
      </w:pPr>
    </w:p>
    <w:p w14:paraId="6469D9F8" w14:textId="77777777" w:rsidR="00000000" w:rsidRDefault="0080671D">
      <w:pPr>
        <w:pStyle w:val="a0"/>
        <w:rPr>
          <w:rFonts w:hint="cs"/>
          <w:rtl/>
        </w:rPr>
      </w:pPr>
      <w:r>
        <w:rPr>
          <w:rFonts w:hint="cs"/>
          <w:rtl/>
        </w:rPr>
        <w:t>לא, לא. עזוב, יוסי.</w:t>
      </w:r>
      <w:r>
        <w:rPr>
          <w:rFonts w:hint="cs"/>
          <w:rtl/>
        </w:rPr>
        <w:t xml:space="preserve"> בזה אני אתך במאה אחוז. במחלוקת, זאת אומרת - בדרך שבה היועץ המשפטי הסביר את הטעות שלה - קודם הוא אמר: היא טעתה, כי א' זה לא א', א' זה ב', וג' זה לא ג', אלא ג' זה ד', ואז, כשהוא ארז את כל האריזה, בין בחוות הדעת שלו ובין בתדרוך העיתונאים, הוא אמר: היא לא טעת</w:t>
      </w:r>
      <w:r>
        <w:rPr>
          <w:rFonts w:hint="cs"/>
          <w:rtl/>
        </w:rPr>
        <w:t xml:space="preserve">ה כי היה לה ליקוי מאורות, או כי היא היתה עייפה, או כי היא פירשה אחרת, היא לא ראתה בין השורות מה שאני ראיתי בין השורות. הוא אמר: היא סימנה מטרה. </w:t>
      </w:r>
    </w:p>
    <w:p w14:paraId="4BDBF987" w14:textId="77777777" w:rsidR="00000000" w:rsidRDefault="0080671D">
      <w:pPr>
        <w:pStyle w:val="a0"/>
        <w:rPr>
          <w:rFonts w:hint="cs"/>
          <w:rtl/>
        </w:rPr>
      </w:pPr>
    </w:p>
    <w:p w14:paraId="5100823D" w14:textId="77777777" w:rsidR="00000000" w:rsidRDefault="0080671D">
      <w:pPr>
        <w:pStyle w:val="af1"/>
        <w:rPr>
          <w:rtl/>
        </w:rPr>
      </w:pPr>
      <w:r>
        <w:rPr>
          <w:rtl/>
        </w:rPr>
        <w:t>היו"ר</w:t>
      </w:r>
      <w:r>
        <w:rPr>
          <w:rFonts w:hint="cs"/>
          <w:rtl/>
        </w:rPr>
        <w:t xml:space="preserve"> מיכאל נודלמן</w:t>
      </w:r>
      <w:r>
        <w:rPr>
          <w:rtl/>
        </w:rPr>
        <w:t>:</w:t>
      </w:r>
    </w:p>
    <w:p w14:paraId="1B9141F8" w14:textId="77777777" w:rsidR="00000000" w:rsidRDefault="0080671D">
      <w:pPr>
        <w:pStyle w:val="a0"/>
        <w:rPr>
          <w:rtl/>
        </w:rPr>
      </w:pPr>
    </w:p>
    <w:p w14:paraId="2E9C7879" w14:textId="77777777" w:rsidR="00000000" w:rsidRDefault="0080671D">
      <w:pPr>
        <w:pStyle w:val="a0"/>
        <w:rPr>
          <w:rFonts w:hint="cs"/>
          <w:rtl/>
        </w:rPr>
      </w:pPr>
      <w:r>
        <w:rPr>
          <w:rFonts w:hint="cs"/>
          <w:rtl/>
        </w:rPr>
        <w:t xml:space="preserve">סיים בבקשה. </w:t>
      </w:r>
    </w:p>
    <w:p w14:paraId="43C68855" w14:textId="77777777" w:rsidR="00000000" w:rsidRDefault="0080671D">
      <w:pPr>
        <w:pStyle w:val="a0"/>
        <w:rPr>
          <w:rFonts w:hint="cs"/>
          <w:rtl/>
        </w:rPr>
      </w:pPr>
    </w:p>
    <w:p w14:paraId="3268FE92" w14:textId="77777777" w:rsidR="00000000" w:rsidRDefault="0080671D">
      <w:pPr>
        <w:pStyle w:val="-"/>
        <w:rPr>
          <w:rtl/>
        </w:rPr>
      </w:pPr>
      <w:bookmarkStart w:id="342" w:name="FS000001038T23_06_2004_15_53_14C"/>
      <w:bookmarkEnd w:id="342"/>
      <w:r>
        <w:rPr>
          <w:rtl/>
        </w:rPr>
        <w:t>רוני בר-און (הליכוד):</w:t>
      </w:r>
    </w:p>
    <w:p w14:paraId="00FAEAC7" w14:textId="77777777" w:rsidR="00000000" w:rsidRDefault="0080671D">
      <w:pPr>
        <w:pStyle w:val="a0"/>
        <w:rPr>
          <w:rtl/>
        </w:rPr>
      </w:pPr>
    </w:p>
    <w:p w14:paraId="350D8F90" w14:textId="77777777" w:rsidR="00000000" w:rsidRDefault="0080671D">
      <w:pPr>
        <w:pStyle w:val="a0"/>
        <w:rPr>
          <w:rFonts w:hint="cs"/>
          <w:rtl/>
        </w:rPr>
      </w:pPr>
      <w:r>
        <w:rPr>
          <w:rFonts w:hint="cs"/>
          <w:rtl/>
        </w:rPr>
        <w:t xml:space="preserve">עוד שנייה אחת. והיא בתגובה אמרה </w:t>
      </w:r>
      <w:r>
        <w:rPr>
          <w:rtl/>
        </w:rPr>
        <w:t>–</w:t>
      </w:r>
      <w:r>
        <w:rPr>
          <w:rFonts w:hint="cs"/>
          <w:rtl/>
        </w:rPr>
        <w:t xml:space="preserve"> היא, או מקורבותיה </w:t>
      </w:r>
      <w:r>
        <w:rPr>
          <w:rFonts w:hint="cs"/>
          <w:rtl/>
        </w:rPr>
        <w:t xml:space="preserve">או מקורביה אמרו, לא היא אלא הוא סימן מטרה. במציאות הזאת אין שלום-בית. פה צריך להגיד מי כן ומי לא, מי התופרת ומי החייט. אם יש תופרת, תתכבד היא. ואם יש חייט, יתכבד הוא, עם כל הכאב הגדול הזה. אני רק אומר, בעניין הפרשנות </w:t>
      </w:r>
      <w:r>
        <w:rPr>
          <w:rtl/>
        </w:rPr>
        <w:t>–</w:t>
      </w:r>
      <w:r>
        <w:rPr>
          <w:rFonts w:hint="cs"/>
          <w:rtl/>
        </w:rPr>
        <w:t xml:space="preserve"> זה דבר יום ביומו שמשפטן א' רואה במערכ</w:t>
      </w:r>
      <w:r>
        <w:rPr>
          <w:rFonts w:hint="cs"/>
          <w:rtl/>
        </w:rPr>
        <w:t xml:space="preserve">ת עובדות תוצאה א' ומשפטן ב' רואה תוצאה ב'. אם לא, כל מוסד הערעורים לא היה קיים. הרי זה דבר יום ביומו, שופטים, ושופטים מחוזיים, ועל מחוזיים יש שופטי בית-המשפט העליון, ועל שופטי העליון יש דיון נוסף. </w:t>
      </w:r>
    </w:p>
    <w:p w14:paraId="644954CA" w14:textId="77777777" w:rsidR="00000000" w:rsidRDefault="0080671D">
      <w:pPr>
        <w:pStyle w:val="a0"/>
        <w:rPr>
          <w:rFonts w:hint="cs"/>
          <w:rtl/>
        </w:rPr>
      </w:pPr>
    </w:p>
    <w:p w14:paraId="6C46A7AD" w14:textId="77777777" w:rsidR="00000000" w:rsidRDefault="0080671D">
      <w:pPr>
        <w:pStyle w:val="af0"/>
        <w:rPr>
          <w:rtl/>
        </w:rPr>
      </w:pPr>
      <w:r>
        <w:rPr>
          <w:rFonts w:hint="eastAsia"/>
          <w:rtl/>
        </w:rPr>
        <w:t>איתן</w:t>
      </w:r>
      <w:r>
        <w:rPr>
          <w:rtl/>
        </w:rPr>
        <w:t xml:space="preserve"> כבל (העבודה-מימד):</w:t>
      </w:r>
    </w:p>
    <w:p w14:paraId="6D9B9BB8" w14:textId="77777777" w:rsidR="00000000" w:rsidRDefault="0080671D">
      <w:pPr>
        <w:pStyle w:val="a0"/>
        <w:rPr>
          <w:rFonts w:hint="cs"/>
          <w:rtl/>
        </w:rPr>
      </w:pPr>
    </w:p>
    <w:p w14:paraId="05B1D610" w14:textId="77777777" w:rsidR="00000000" w:rsidRDefault="0080671D">
      <w:pPr>
        <w:pStyle w:val="a0"/>
        <w:rPr>
          <w:rFonts w:hint="cs"/>
          <w:rtl/>
        </w:rPr>
      </w:pPr>
      <w:r>
        <w:rPr>
          <w:rFonts w:hint="cs"/>
          <w:rtl/>
        </w:rPr>
        <w:t>אבל זה לא הוויכוח - - -</w:t>
      </w:r>
    </w:p>
    <w:p w14:paraId="126DCCCD" w14:textId="77777777" w:rsidR="00000000" w:rsidRDefault="0080671D">
      <w:pPr>
        <w:pStyle w:val="a0"/>
        <w:rPr>
          <w:rFonts w:hint="cs"/>
          <w:rtl/>
        </w:rPr>
      </w:pPr>
    </w:p>
    <w:p w14:paraId="195695AA" w14:textId="77777777" w:rsidR="00000000" w:rsidRDefault="0080671D">
      <w:pPr>
        <w:pStyle w:val="-"/>
        <w:rPr>
          <w:rtl/>
        </w:rPr>
      </w:pPr>
      <w:bookmarkStart w:id="343" w:name="FS000001038T23_06_2004_15_55_40C"/>
      <w:bookmarkEnd w:id="343"/>
      <w:r>
        <w:rPr>
          <w:rtl/>
        </w:rPr>
        <w:t>רוני בר</w:t>
      </w:r>
      <w:r>
        <w:rPr>
          <w:rtl/>
        </w:rPr>
        <w:t>-און (הליכוד):</w:t>
      </w:r>
    </w:p>
    <w:p w14:paraId="29B84F49" w14:textId="77777777" w:rsidR="00000000" w:rsidRDefault="0080671D">
      <w:pPr>
        <w:pStyle w:val="a0"/>
        <w:rPr>
          <w:rtl/>
        </w:rPr>
      </w:pPr>
    </w:p>
    <w:p w14:paraId="1EC663A9" w14:textId="77777777" w:rsidR="00000000" w:rsidRDefault="0080671D">
      <w:pPr>
        <w:pStyle w:val="a0"/>
        <w:rPr>
          <w:rFonts w:hint="cs"/>
          <w:rtl/>
        </w:rPr>
      </w:pPr>
      <w:r>
        <w:rPr>
          <w:rFonts w:hint="cs"/>
          <w:rtl/>
        </w:rPr>
        <w:t xml:space="preserve">לא - אתם עומדים פה, גם אתה, איתן, עם כל הכבוד. היום יש חוות דעת של יועץ משפטי לממשלה. זו התשובה. אתה לא יכול לעמוד פה ולהגיד - מאה אחוז בסדר, אבל בגלל ענייני האתיקה </w:t>
      </w:r>
      <w:r>
        <w:rPr>
          <w:rtl/>
        </w:rPr>
        <w:t>–</w:t>
      </w:r>
      <w:r>
        <w:rPr>
          <w:rFonts w:hint="cs"/>
          <w:rtl/>
        </w:rPr>
        <w:t xml:space="preserve"> א', ב', ג' וד'. זה לא קיים. </w:t>
      </w:r>
    </w:p>
    <w:p w14:paraId="3BEA1074" w14:textId="77777777" w:rsidR="00000000" w:rsidRDefault="0080671D">
      <w:pPr>
        <w:pStyle w:val="a0"/>
        <w:rPr>
          <w:rFonts w:hint="cs"/>
          <w:rtl/>
        </w:rPr>
      </w:pPr>
    </w:p>
    <w:p w14:paraId="1D86059D" w14:textId="77777777" w:rsidR="00000000" w:rsidRDefault="0080671D">
      <w:pPr>
        <w:pStyle w:val="af0"/>
        <w:rPr>
          <w:rtl/>
        </w:rPr>
      </w:pPr>
      <w:r>
        <w:rPr>
          <w:rFonts w:hint="eastAsia"/>
          <w:rtl/>
        </w:rPr>
        <w:t>איתן</w:t>
      </w:r>
      <w:r>
        <w:rPr>
          <w:rtl/>
        </w:rPr>
        <w:t xml:space="preserve"> כבל (העבודה-מימד):</w:t>
      </w:r>
    </w:p>
    <w:p w14:paraId="399218D9" w14:textId="77777777" w:rsidR="00000000" w:rsidRDefault="0080671D">
      <w:pPr>
        <w:pStyle w:val="a0"/>
        <w:rPr>
          <w:rFonts w:hint="cs"/>
          <w:rtl/>
        </w:rPr>
      </w:pPr>
    </w:p>
    <w:p w14:paraId="34D01B3E" w14:textId="77777777" w:rsidR="00000000" w:rsidRDefault="0080671D">
      <w:pPr>
        <w:pStyle w:val="a0"/>
        <w:rPr>
          <w:rFonts w:hint="cs"/>
          <w:rtl/>
        </w:rPr>
      </w:pPr>
      <w:r>
        <w:rPr>
          <w:rFonts w:hint="cs"/>
          <w:rtl/>
        </w:rPr>
        <w:t xml:space="preserve">לא אמרתי דבר כזה, </w:t>
      </w:r>
      <w:r>
        <w:rPr>
          <w:rFonts w:hint="cs"/>
          <w:rtl/>
        </w:rPr>
        <w:t>כל ההתייחסות - - -</w:t>
      </w:r>
    </w:p>
    <w:p w14:paraId="2EB1EE45" w14:textId="77777777" w:rsidR="00000000" w:rsidRDefault="0080671D">
      <w:pPr>
        <w:pStyle w:val="a0"/>
        <w:rPr>
          <w:rFonts w:hint="cs"/>
          <w:rtl/>
        </w:rPr>
      </w:pPr>
    </w:p>
    <w:p w14:paraId="7B0E913F" w14:textId="77777777" w:rsidR="00000000" w:rsidRDefault="0080671D">
      <w:pPr>
        <w:pStyle w:val="-"/>
        <w:rPr>
          <w:rtl/>
        </w:rPr>
      </w:pPr>
      <w:bookmarkStart w:id="344" w:name="FS000001038T23_06_2004_15_57_11C"/>
      <w:bookmarkEnd w:id="344"/>
      <w:r>
        <w:rPr>
          <w:rtl/>
        </w:rPr>
        <w:t>רוני בר-און (הליכוד):</w:t>
      </w:r>
    </w:p>
    <w:p w14:paraId="78E72953" w14:textId="77777777" w:rsidR="00000000" w:rsidRDefault="0080671D">
      <w:pPr>
        <w:pStyle w:val="a0"/>
        <w:rPr>
          <w:rtl/>
        </w:rPr>
      </w:pPr>
    </w:p>
    <w:p w14:paraId="572956B4" w14:textId="77777777" w:rsidR="00000000" w:rsidRDefault="0080671D">
      <w:pPr>
        <w:pStyle w:val="a0"/>
        <w:rPr>
          <w:rFonts w:hint="cs"/>
          <w:rtl/>
        </w:rPr>
      </w:pPr>
      <w:r>
        <w:rPr>
          <w:rFonts w:hint="cs"/>
          <w:rtl/>
        </w:rPr>
        <w:t xml:space="preserve">על זה אני באמת לא מתכוון לענות לך מפה. הדבר היחיד בעניין השר שהלך לאכול - אני יכול להגיד לך  שאני מתקנא בו, כי בטני מקרקרת. </w:t>
      </w:r>
    </w:p>
    <w:p w14:paraId="67F0137A" w14:textId="77777777" w:rsidR="00000000" w:rsidRDefault="0080671D">
      <w:pPr>
        <w:pStyle w:val="a0"/>
        <w:rPr>
          <w:rFonts w:hint="cs"/>
          <w:rtl/>
        </w:rPr>
      </w:pPr>
    </w:p>
    <w:p w14:paraId="0028123B" w14:textId="77777777" w:rsidR="00000000" w:rsidRDefault="0080671D">
      <w:pPr>
        <w:pStyle w:val="af0"/>
        <w:rPr>
          <w:rtl/>
        </w:rPr>
      </w:pPr>
      <w:r>
        <w:rPr>
          <w:rFonts w:hint="eastAsia"/>
          <w:rtl/>
        </w:rPr>
        <w:t>איתן</w:t>
      </w:r>
      <w:r>
        <w:rPr>
          <w:rtl/>
        </w:rPr>
        <w:t xml:space="preserve"> כבל (העבודה-מימד):</w:t>
      </w:r>
    </w:p>
    <w:p w14:paraId="1C500BEC" w14:textId="77777777" w:rsidR="00000000" w:rsidRDefault="0080671D">
      <w:pPr>
        <w:pStyle w:val="a0"/>
        <w:rPr>
          <w:rFonts w:hint="cs"/>
          <w:rtl/>
        </w:rPr>
      </w:pPr>
    </w:p>
    <w:p w14:paraId="45E60FD6" w14:textId="77777777" w:rsidR="00000000" w:rsidRDefault="0080671D">
      <w:pPr>
        <w:pStyle w:val="a0"/>
        <w:rPr>
          <w:rFonts w:hint="cs"/>
          <w:rtl/>
        </w:rPr>
      </w:pPr>
      <w:r>
        <w:rPr>
          <w:rFonts w:hint="cs"/>
          <w:rtl/>
        </w:rPr>
        <w:t>אני נגעתי בקצה. תמיהה.</w:t>
      </w:r>
    </w:p>
    <w:p w14:paraId="25FA6853" w14:textId="77777777" w:rsidR="00000000" w:rsidRDefault="0080671D">
      <w:pPr>
        <w:pStyle w:val="a0"/>
        <w:rPr>
          <w:rFonts w:hint="cs"/>
          <w:rtl/>
        </w:rPr>
      </w:pPr>
      <w:r>
        <w:rPr>
          <w:rFonts w:hint="cs"/>
          <w:rtl/>
        </w:rPr>
        <w:t xml:space="preserve"> </w:t>
      </w:r>
    </w:p>
    <w:p w14:paraId="1280FAFE" w14:textId="77777777" w:rsidR="00000000" w:rsidRDefault="0080671D">
      <w:pPr>
        <w:pStyle w:val="af0"/>
        <w:rPr>
          <w:rtl/>
        </w:rPr>
      </w:pPr>
      <w:r>
        <w:rPr>
          <w:rFonts w:hint="eastAsia"/>
          <w:rtl/>
        </w:rPr>
        <w:t>יוסי</w:t>
      </w:r>
      <w:r>
        <w:rPr>
          <w:rtl/>
        </w:rPr>
        <w:t xml:space="preserve"> שריד (יחד):</w:t>
      </w:r>
    </w:p>
    <w:p w14:paraId="792996A5" w14:textId="77777777" w:rsidR="00000000" w:rsidRDefault="0080671D">
      <w:pPr>
        <w:pStyle w:val="a0"/>
        <w:rPr>
          <w:rFonts w:hint="cs"/>
          <w:rtl/>
        </w:rPr>
      </w:pPr>
    </w:p>
    <w:p w14:paraId="4B8536DF" w14:textId="77777777" w:rsidR="00000000" w:rsidRDefault="0080671D">
      <w:pPr>
        <w:pStyle w:val="a0"/>
        <w:rPr>
          <w:rFonts w:hint="cs"/>
          <w:rtl/>
        </w:rPr>
      </w:pPr>
      <w:r>
        <w:rPr>
          <w:rFonts w:hint="cs"/>
          <w:rtl/>
        </w:rPr>
        <w:t>- - - איך זה שדווקא</w:t>
      </w:r>
      <w:r>
        <w:rPr>
          <w:rFonts w:hint="cs"/>
          <w:rtl/>
        </w:rPr>
        <w:t xml:space="preserve"> בתקופת שר המשפטים יש שבר כזה - - - </w:t>
      </w:r>
    </w:p>
    <w:p w14:paraId="5096D776" w14:textId="77777777" w:rsidR="00000000" w:rsidRDefault="0080671D">
      <w:pPr>
        <w:pStyle w:val="a0"/>
        <w:rPr>
          <w:rFonts w:hint="cs"/>
          <w:rtl/>
        </w:rPr>
      </w:pPr>
    </w:p>
    <w:p w14:paraId="45D4AA86" w14:textId="77777777" w:rsidR="00000000" w:rsidRDefault="0080671D">
      <w:pPr>
        <w:pStyle w:val="-"/>
        <w:rPr>
          <w:rtl/>
        </w:rPr>
      </w:pPr>
      <w:bookmarkStart w:id="345" w:name="FS000001038T23_06_2004_15_58_36C"/>
      <w:bookmarkEnd w:id="345"/>
      <w:r>
        <w:rPr>
          <w:rtl/>
        </w:rPr>
        <w:t>רוני בר-און (הליכוד):</w:t>
      </w:r>
    </w:p>
    <w:p w14:paraId="0A9EBCA9" w14:textId="77777777" w:rsidR="00000000" w:rsidRDefault="0080671D">
      <w:pPr>
        <w:pStyle w:val="a0"/>
        <w:rPr>
          <w:rtl/>
        </w:rPr>
      </w:pPr>
    </w:p>
    <w:p w14:paraId="06B85B0B" w14:textId="77777777" w:rsidR="00000000" w:rsidRDefault="0080671D">
      <w:pPr>
        <w:pStyle w:val="a0"/>
        <w:rPr>
          <w:rFonts w:hint="cs"/>
          <w:rtl/>
        </w:rPr>
      </w:pPr>
      <w:r>
        <w:rPr>
          <w:rFonts w:hint="cs"/>
          <w:rtl/>
        </w:rPr>
        <w:t>אני יכול לענות לפניו: זה לא נכון. זה שבר שהוא לא מהיום. הוא את הכלה הזאת - והעובדה שאני בוחר בכלה, בלשון נקבה, אין פירושה מעבר לזה שאני רוצה להשתמש בזה לצורך הביטוי - קיבל בהיריון מאוד מתקדם. האמ</w:t>
      </w:r>
      <w:r>
        <w:rPr>
          <w:rFonts w:hint="cs"/>
          <w:rtl/>
        </w:rPr>
        <w:t xml:space="preserve">ן לי. אני מכיר את המערכת הזאת, נדמה לי עוד לפני שהוא בחר להתעניין בה. השבר, לא הוא יצר אותו. הוא משלם את המחיר, אולי הוא אפילו נהנה,  אני לא יודע. תמיד שרי משפטים - הוא עצמו אמר: ממתי היה לשרי משפטים כל כך מעניין במדינה הזאת. אולי הוא נהנה גם מהעניין הזה, </w:t>
      </w:r>
      <w:r>
        <w:rPr>
          <w:rFonts w:hint="cs"/>
          <w:rtl/>
        </w:rPr>
        <w:t xml:space="preserve">אבל הוא - אני מבטיח לך נאמנה, מהיכרות אישית את הנפשות הפועלות - את הכלה הזאת הוא קיבל בהיריון מאוד מתקדם. </w:t>
      </w:r>
    </w:p>
    <w:p w14:paraId="69895896" w14:textId="77777777" w:rsidR="00000000" w:rsidRDefault="0080671D">
      <w:pPr>
        <w:pStyle w:val="a0"/>
        <w:ind w:firstLine="0"/>
        <w:rPr>
          <w:rFonts w:hint="cs"/>
          <w:rtl/>
        </w:rPr>
      </w:pPr>
    </w:p>
    <w:p w14:paraId="5518570C" w14:textId="77777777" w:rsidR="00000000" w:rsidRDefault="0080671D">
      <w:pPr>
        <w:pStyle w:val="a0"/>
        <w:ind w:firstLine="0"/>
        <w:rPr>
          <w:rFonts w:hint="cs"/>
          <w:rtl/>
        </w:rPr>
      </w:pPr>
      <w:r>
        <w:rPr>
          <w:rFonts w:hint="cs"/>
          <w:rtl/>
        </w:rPr>
        <w:tab/>
        <w:t xml:space="preserve">הסכסוך - הסכסוך לא התחיל היום, ולא עם פרקליט א' ויועץ ב'. זה הרבה שנים. זה נכון שבשש-שבע השנים האחרונות, בהרכב מאוד ספציפי, הסכסוך הזה פעם אחר פעם </w:t>
      </w:r>
      <w:r>
        <w:rPr>
          <w:rFonts w:hint="cs"/>
          <w:rtl/>
        </w:rPr>
        <w:t xml:space="preserve">חוזר על עצמו. </w:t>
      </w:r>
    </w:p>
    <w:p w14:paraId="21D0380F" w14:textId="77777777" w:rsidR="00000000" w:rsidRDefault="0080671D">
      <w:pPr>
        <w:pStyle w:val="af0"/>
        <w:rPr>
          <w:rtl/>
        </w:rPr>
      </w:pPr>
      <w:r>
        <w:rPr>
          <w:rtl/>
        </w:rPr>
        <w:br/>
        <w:t>צבי הנדל (האיחוד הלאומי - ישראל ביתנו):</w:t>
      </w:r>
    </w:p>
    <w:p w14:paraId="4C0362FA" w14:textId="77777777" w:rsidR="00000000" w:rsidRDefault="0080671D">
      <w:pPr>
        <w:pStyle w:val="a0"/>
        <w:rPr>
          <w:rtl/>
        </w:rPr>
      </w:pPr>
    </w:p>
    <w:p w14:paraId="38F8EE42" w14:textId="77777777" w:rsidR="00000000" w:rsidRDefault="0080671D">
      <w:pPr>
        <w:pStyle w:val="a0"/>
        <w:rPr>
          <w:rFonts w:hint="cs"/>
          <w:rtl/>
        </w:rPr>
      </w:pPr>
      <w:r>
        <w:rPr>
          <w:rFonts w:hint="cs"/>
          <w:rtl/>
        </w:rPr>
        <w:t>מי היה - - -</w:t>
      </w:r>
    </w:p>
    <w:p w14:paraId="40D920DC" w14:textId="77777777" w:rsidR="00000000" w:rsidRDefault="0080671D">
      <w:pPr>
        <w:pStyle w:val="af1"/>
        <w:rPr>
          <w:rtl/>
        </w:rPr>
      </w:pPr>
      <w:r>
        <w:rPr>
          <w:rtl/>
        </w:rPr>
        <w:br/>
        <w:t>היו"ר מיכאל נודלמן:</w:t>
      </w:r>
    </w:p>
    <w:p w14:paraId="64CE6B51" w14:textId="77777777" w:rsidR="00000000" w:rsidRDefault="0080671D">
      <w:pPr>
        <w:pStyle w:val="a0"/>
        <w:rPr>
          <w:rtl/>
        </w:rPr>
      </w:pPr>
    </w:p>
    <w:p w14:paraId="5DF7E2A2" w14:textId="77777777" w:rsidR="00000000" w:rsidRDefault="0080671D">
      <w:pPr>
        <w:pStyle w:val="a0"/>
        <w:rPr>
          <w:rFonts w:hint="cs"/>
          <w:rtl/>
        </w:rPr>
      </w:pPr>
      <w:r>
        <w:rPr>
          <w:rFonts w:hint="cs"/>
          <w:rtl/>
        </w:rPr>
        <w:t>חבר הכנסת בר-און, דקה מאוד ארוכה.</w:t>
      </w:r>
    </w:p>
    <w:p w14:paraId="09BE4363" w14:textId="77777777" w:rsidR="00000000" w:rsidRDefault="0080671D">
      <w:pPr>
        <w:pStyle w:val="-"/>
        <w:rPr>
          <w:rtl/>
        </w:rPr>
      </w:pPr>
      <w:r>
        <w:rPr>
          <w:rtl/>
        </w:rPr>
        <w:br/>
      </w:r>
      <w:bookmarkStart w:id="346" w:name="FS000001038T23_06_2004_15_44_03C"/>
      <w:bookmarkEnd w:id="346"/>
      <w:r>
        <w:rPr>
          <w:rtl/>
        </w:rPr>
        <w:t>רוני בר-און (הליכוד):</w:t>
      </w:r>
    </w:p>
    <w:p w14:paraId="632BDAF8" w14:textId="77777777" w:rsidR="00000000" w:rsidRDefault="0080671D">
      <w:pPr>
        <w:pStyle w:val="a0"/>
        <w:rPr>
          <w:rtl/>
        </w:rPr>
      </w:pPr>
    </w:p>
    <w:p w14:paraId="247C4A2A" w14:textId="77777777" w:rsidR="00000000" w:rsidRDefault="0080671D">
      <w:pPr>
        <w:pStyle w:val="a0"/>
        <w:rPr>
          <w:rFonts w:hint="cs"/>
          <w:rtl/>
        </w:rPr>
      </w:pPr>
      <w:r>
        <w:rPr>
          <w:rFonts w:hint="cs"/>
          <w:rtl/>
        </w:rPr>
        <w:t>אני מאוד מודה לך, אדוני. אני מבקש את הכתובת איפה אתה רוכש את השעון, שבדקות שבו יש 600 שניות. תודה.</w:t>
      </w:r>
    </w:p>
    <w:p w14:paraId="4F360094" w14:textId="77777777" w:rsidR="00000000" w:rsidRDefault="0080671D">
      <w:pPr>
        <w:pStyle w:val="af1"/>
        <w:rPr>
          <w:rtl/>
        </w:rPr>
      </w:pPr>
      <w:r>
        <w:rPr>
          <w:rtl/>
        </w:rPr>
        <w:br/>
        <w:t xml:space="preserve">היו"ר </w:t>
      </w:r>
      <w:r>
        <w:rPr>
          <w:rtl/>
        </w:rPr>
        <w:t>מיכאל נודלמן:</w:t>
      </w:r>
    </w:p>
    <w:p w14:paraId="65C10701" w14:textId="77777777" w:rsidR="00000000" w:rsidRDefault="0080671D">
      <w:pPr>
        <w:pStyle w:val="a0"/>
        <w:rPr>
          <w:rtl/>
        </w:rPr>
      </w:pPr>
    </w:p>
    <w:p w14:paraId="39369804" w14:textId="77777777" w:rsidR="00000000" w:rsidRDefault="0080671D">
      <w:pPr>
        <w:pStyle w:val="a0"/>
        <w:rPr>
          <w:rFonts w:hint="cs"/>
          <w:rtl/>
        </w:rPr>
      </w:pPr>
      <w:r>
        <w:rPr>
          <w:rFonts w:hint="cs"/>
          <w:rtl/>
        </w:rPr>
        <w:t>תודה. משיב שר המשפטים, בבקשה.</w:t>
      </w:r>
    </w:p>
    <w:p w14:paraId="7E72A572" w14:textId="77777777" w:rsidR="00000000" w:rsidRDefault="0080671D">
      <w:pPr>
        <w:pStyle w:val="a"/>
        <w:rPr>
          <w:rtl/>
        </w:rPr>
      </w:pPr>
      <w:r>
        <w:rPr>
          <w:rtl/>
        </w:rPr>
        <w:br/>
      </w:r>
      <w:bookmarkStart w:id="347" w:name="FS000000517T23_06_2004_15_44_53"/>
      <w:bookmarkStart w:id="348" w:name="_Toc101171388"/>
      <w:bookmarkEnd w:id="347"/>
      <w:r>
        <w:rPr>
          <w:rtl/>
        </w:rPr>
        <w:t>שר המשפטים יוסף לפיד:</w:t>
      </w:r>
      <w:bookmarkEnd w:id="348"/>
    </w:p>
    <w:p w14:paraId="0F41F802" w14:textId="77777777" w:rsidR="00000000" w:rsidRDefault="0080671D">
      <w:pPr>
        <w:pStyle w:val="a0"/>
        <w:rPr>
          <w:rtl/>
        </w:rPr>
      </w:pPr>
    </w:p>
    <w:p w14:paraId="70D42649" w14:textId="77777777" w:rsidR="00000000" w:rsidRDefault="0080671D">
      <w:pPr>
        <w:pStyle w:val="a0"/>
        <w:rPr>
          <w:rFonts w:hint="cs"/>
          <w:rtl/>
        </w:rPr>
      </w:pPr>
      <w:r>
        <w:rPr>
          <w:rFonts w:hint="cs"/>
          <w:rtl/>
        </w:rPr>
        <w:t xml:space="preserve">אדוני היושב-ראש, הכותרת של הדיון הזה היא "אלטע זאכן". לא שמעתי פה מלה אחת, ולא כל שכן משפט אחד שלא נטחן כבר שבוע ימים - - </w:t>
      </w:r>
    </w:p>
    <w:p w14:paraId="15CDBC41" w14:textId="77777777" w:rsidR="00000000" w:rsidRDefault="0080671D">
      <w:pPr>
        <w:pStyle w:val="af0"/>
        <w:rPr>
          <w:rtl/>
        </w:rPr>
      </w:pPr>
      <w:r>
        <w:rPr>
          <w:rtl/>
        </w:rPr>
        <w:br/>
        <w:t>איתן כבל (העבודה-מימד):</w:t>
      </w:r>
    </w:p>
    <w:p w14:paraId="10BBB54D" w14:textId="77777777" w:rsidR="00000000" w:rsidRDefault="0080671D">
      <w:pPr>
        <w:pStyle w:val="a0"/>
        <w:rPr>
          <w:rtl/>
        </w:rPr>
      </w:pPr>
    </w:p>
    <w:p w14:paraId="0C26FA7B" w14:textId="77777777" w:rsidR="00000000" w:rsidRDefault="0080671D">
      <w:pPr>
        <w:pStyle w:val="a0"/>
        <w:rPr>
          <w:rFonts w:hint="cs"/>
          <w:rtl/>
        </w:rPr>
      </w:pPr>
      <w:r>
        <w:rPr>
          <w:rFonts w:hint="cs"/>
          <w:rtl/>
        </w:rPr>
        <w:t xml:space="preserve">איך יכולת לשמוע, אתה לא היית פה בכלל. </w:t>
      </w:r>
    </w:p>
    <w:p w14:paraId="4E63FA4E" w14:textId="77777777" w:rsidR="00000000" w:rsidRDefault="0080671D">
      <w:pPr>
        <w:pStyle w:val="af0"/>
        <w:rPr>
          <w:rtl/>
        </w:rPr>
      </w:pPr>
      <w:r>
        <w:rPr>
          <w:rtl/>
        </w:rPr>
        <w:br/>
        <w:t>שר המשפטים יוסף לפיד:</w:t>
      </w:r>
    </w:p>
    <w:p w14:paraId="6C864FF6" w14:textId="77777777" w:rsidR="00000000" w:rsidRDefault="0080671D">
      <w:pPr>
        <w:pStyle w:val="a0"/>
        <w:rPr>
          <w:rtl/>
        </w:rPr>
      </w:pPr>
    </w:p>
    <w:p w14:paraId="77B67119" w14:textId="77777777" w:rsidR="00000000" w:rsidRDefault="0080671D">
      <w:pPr>
        <w:pStyle w:val="a0"/>
        <w:rPr>
          <w:rFonts w:hint="cs"/>
          <w:rtl/>
        </w:rPr>
      </w:pPr>
      <w:r>
        <w:rPr>
          <w:rFonts w:hint="cs"/>
          <w:rtl/>
        </w:rPr>
        <w:t>- -  עד דק. עד דק.</w:t>
      </w:r>
    </w:p>
    <w:p w14:paraId="2D1DB91B" w14:textId="77777777" w:rsidR="00000000" w:rsidRDefault="0080671D">
      <w:pPr>
        <w:pStyle w:val="af0"/>
        <w:rPr>
          <w:rFonts w:hint="cs"/>
          <w:rtl/>
        </w:rPr>
      </w:pPr>
    </w:p>
    <w:p w14:paraId="6852FF5F" w14:textId="77777777" w:rsidR="00000000" w:rsidRDefault="0080671D">
      <w:pPr>
        <w:pStyle w:val="af0"/>
        <w:rPr>
          <w:rtl/>
        </w:rPr>
      </w:pPr>
      <w:r>
        <w:rPr>
          <w:rtl/>
        </w:rPr>
        <w:t>איתן כבל (העבודה-מימד):</w:t>
      </w:r>
    </w:p>
    <w:p w14:paraId="531BD30D" w14:textId="77777777" w:rsidR="00000000" w:rsidRDefault="0080671D">
      <w:pPr>
        <w:pStyle w:val="a0"/>
        <w:rPr>
          <w:rFonts w:hint="cs"/>
          <w:rtl/>
        </w:rPr>
      </w:pPr>
    </w:p>
    <w:p w14:paraId="6D7C7702" w14:textId="77777777" w:rsidR="00000000" w:rsidRDefault="0080671D">
      <w:pPr>
        <w:pStyle w:val="a0"/>
        <w:rPr>
          <w:rFonts w:hint="cs"/>
          <w:rtl/>
        </w:rPr>
      </w:pPr>
      <w:r>
        <w:rPr>
          <w:rFonts w:hint="cs"/>
          <w:rtl/>
        </w:rPr>
        <w:t xml:space="preserve">לא היית פה. </w:t>
      </w:r>
    </w:p>
    <w:p w14:paraId="5AEE6709" w14:textId="77777777" w:rsidR="00000000" w:rsidRDefault="0080671D">
      <w:pPr>
        <w:pStyle w:val="-"/>
        <w:rPr>
          <w:rtl/>
        </w:rPr>
      </w:pPr>
      <w:r>
        <w:rPr>
          <w:rtl/>
        </w:rPr>
        <w:br/>
      </w:r>
      <w:bookmarkStart w:id="349" w:name="FS000000517T23_06_2004_15_50_52C"/>
      <w:bookmarkEnd w:id="349"/>
      <w:r>
        <w:rPr>
          <w:rtl/>
        </w:rPr>
        <w:t>שר המשפטים יוסף לפיד:</w:t>
      </w:r>
    </w:p>
    <w:p w14:paraId="06F39FE9" w14:textId="77777777" w:rsidR="00000000" w:rsidRDefault="0080671D">
      <w:pPr>
        <w:pStyle w:val="a0"/>
        <w:rPr>
          <w:rtl/>
        </w:rPr>
      </w:pPr>
    </w:p>
    <w:p w14:paraId="4B4A66BD" w14:textId="77777777" w:rsidR="00000000" w:rsidRDefault="0080671D">
      <w:pPr>
        <w:pStyle w:val="a0"/>
        <w:rPr>
          <w:rFonts w:hint="cs"/>
          <w:rtl/>
        </w:rPr>
      </w:pPr>
      <w:r>
        <w:rPr>
          <w:rFonts w:hint="cs"/>
          <w:rtl/>
        </w:rPr>
        <w:t>אני באמת חטאתי. לא יודע, אתה נאמת?</w:t>
      </w:r>
    </w:p>
    <w:p w14:paraId="00544A3D" w14:textId="77777777" w:rsidR="00000000" w:rsidRDefault="0080671D">
      <w:pPr>
        <w:pStyle w:val="af0"/>
        <w:rPr>
          <w:rtl/>
        </w:rPr>
      </w:pPr>
      <w:r>
        <w:rPr>
          <w:rtl/>
        </w:rPr>
        <w:br/>
        <w:t>איתן כבל (העבודה-מימד):</w:t>
      </w:r>
    </w:p>
    <w:p w14:paraId="3CB0B704" w14:textId="77777777" w:rsidR="00000000" w:rsidRDefault="0080671D">
      <w:pPr>
        <w:pStyle w:val="a0"/>
        <w:rPr>
          <w:rtl/>
        </w:rPr>
      </w:pPr>
    </w:p>
    <w:p w14:paraId="6269D86A" w14:textId="77777777" w:rsidR="00000000" w:rsidRDefault="0080671D">
      <w:pPr>
        <w:pStyle w:val="a0"/>
        <w:rPr>
          <w:rFonts w:hint="cs"/>
          <w:rtl/>
        </w:rPr>
      </w:pPr>
      <w:r>
        <w:rPr>
          <w:rFonts w:hint="cs"/>
          <w:rtl/>
        </w:rPr>
        <w:t xml:space="preserve">זו הנקודה. היא הנותנת. </w:t>
      </w:r>
    </w:p>
    <w:p w14:paraId="11A03912" w14:textId="77777777" w:rsidR="00000000" w:rsidRDefault="0080671D">
      <w:pPr>
        <w:pStyle w:val="af0"/>
        <w:rPr>
          <w:rtl/>
        </w:rPr>
      </w:pPr>
      <w:r>
        <w:rPr>
          <w:rtl/>
        </w:rPr>
        <w:br/>
        <w:t>רוני בר-און (הליכוד):</w:t>
      </w:r>
    </w:p>
    <w:p w14:paraId="4ABA23DB" w14:textId="77777777" w:rsidR="00000000" w:rsidRDefault="0080671D">
      <w:pPr>
        <w:pStyle w:val="a0"/>
        <w:rPr>
          <w:rFonts w:hint="cs"/>
          <w:rtl/>
        </w:rPr>
      </w:pPr>
    </w:p>
    <w:p w14:paraId="61FE6ADD" w14:textId="77777777" w:rsidR="00000000" w:rsidRDefault="0080671D">
      <w:pPr>
        <w:pStyle w:val="a0"/>
        <w:rPr>
          <w:rFonts w:hint="cs"/>
          <w:rtl/>
        </w:rPr>
      </w:pPr>
      <w:r>
        <w:rPr>
          <w:rFonts w:hint="cs"/>
          <w:rtl/>
        </w:rPr>
        <w:t>- - -</w:t>
      </w:r>
    </w:p>
    <w:p w14:paraId="7856861C" w14:textId="77777777" w:rsidR="00000000" w:rsidRDefault="0080671D">
      <w:pPr>
        <w:pStyle w:val="-"/>
        <w:rPr>
          <w:rtl/>
        </w:rPr>
      </w:pPr>
      <w:r>
        <w:rPr>
          <w:rtl/>
        </w:rPr>
        <w:br/>
      </w:r>
      <w:bookmarkStart w:id="350" w:name="FS000000517T23_06_2004_15_51_33C"/>
      <w:bookmarkEnd w:id="350"/>
      <w:r>
        <w:rPr>
          <w:rtl/>
        </w:rPr>
        <w:t>שר המשפטים יוסף לפיד:</w:t>
      </w:r>
    </w:p>
    <w:p w14:paraId="2A63DA9B" w14:textId="77777777" w:rsidR="00000000" w:rsidRDefault="0080671D">
      <w:pPr>
        <w:pStyle w:val="a0"/>
        <w:rPr>
          <w:rtl/>
        </w:rPr>
      </w:pPr>
    </w:p>
    <w:p w14:paraId="53C63EA7" w14:textId="77777777" w:rsidR="00000000" w:rsidRDefault="0080671D">
      <w:pPr>
        <w:pStyle w:val="a0"/>
        <w:rPr>
          <w:rFonts w:hint="cs"/>
          <w:rtl/>
        </w:rPr>
      </w:pPr>
      <w:r>
        <w:rPr>
          <w:rFonts w:hint="cs"/>
          <w:rtl/>
        </w:rPr>
        <w:t>אז אני אבק</w:t>
      </w:r>
      <w:r>
        <w:rPr>
          <w:rFonts w:hint="cs"/>
          <w:rtl/>
        </w:rPr>
        <w:t xml:space="preserve">ש סטנוגרמה של נאומך, ואני אשים את זה בספרייה שלי, ליד הנאומים של צ'רצ'יל. </w:t>
      </w:r>
    </w:p>
    <w:p w14:paraId="775E7E68" w14:textId="77777777" w:rsidR="00000000" w:rsidRDefault="0080671D">
      <w:pPr>
        <w:pStyle w:val="af0"/>
        <w:rPr>
          <w:rtl/>
        </w:rPr>
      </w:pPr>
      <w:r>
        <w:rPr>
          <w:rtl/>
        </w:rPr>
        <w:br/>
        <w:t>איתן כבל (העבודה-מימד):</w:t>
      </w:r>
    </w:p>
    <w:p w14:paraId="7F2451A4" w14:textId="77777777" w:rsidR="00000000" w:rsidRDefault="0080671D">
      <w:pPr>
        <w:pStyle w:val="a0"/>
        <w:rPr>
          <w:rtl/>
        </w:rPr>
      </w:pPr>
    </w:p>
    <w:p w14:paraId="2F5CF624" w14:textId="77777777" w:rsidR="00000000" w:rsidRDefault="0080671D">
      <w:pPr>
        <w:pStyle w:val="a0"/>
        <w:rPr>
          <w:rFonts w:hint="cs"/>
          <w:rtl/>
        </w:rPr>
      </w:pPr>
      <w:r>
        <w:rPr>
          <w:rFonts w:hint="cs"/>
          <w:rtl/>
        </w:rPr>
        <w:t xml:space="preserve">נו, באמת, נו. </w:t>
      </w:r>
    </w:p>
    <w:p w14:paraId="1C5B9CC5" w14:textId="77777777" w:rsidR="00000000" w:rsidRDefault="0080671D">
      <w:pPr>
        <w:pStyle w:val="af0"/>
        <w:rPr>
          <w:rtl/>
        </w:rPr>
      </w:pPr>
      <w:r>
        <w:rPr>
          <w:rtl/>
        </w:rPr>
        <w:br/>
        <w:t>קריאות:</w:t>
      </w:r>
    </w:p>
    <w:p w14:paraId="0199F54E" w14:textId="77777777" w:rsidR="00000000" w:rsidRDefault="0080671D">
      <w:pPr>
        <w:pStyle w:val="a0"/>
        <w:rPr>
          <w:rtl/>
        </w:rPr>
      </w:pPr>
    </w:p>
    <w:p w14:paraId="0A646C9C" w14:textId="77777777" w:rsidR="00000000" w:rsidRDefault="0080671D">
      <w:pPr>
        <w:pStyle w:val="a0"/>
        <w:rPr>
          <w:rFonts w:hint="cs"/>
          <w:rtl/>
        </w:rPr>
      </w:pPr>
      <w:r>
        <w:rPr>
          <w:rFonts w:hint="cs"/>
          <w:rtl/>
        </w:rPr>
        <w:t>- - -</w:t>
      </w:r>
    </w:p>
    <w:p w14:paraId="49A743C9" w14:textId="77777777" w:rsidR="00000000" w:rsidRDefault="0080671D">
      <w:pPr>
        <w:pStyle w:val="af0"/>
        <w:rPr>
          <w:rtl/>
        </w:rPr>
      </w:pPr>
      <w:r>
        <w:rPr>
          <w:rtl/>
        </w:rPr>
        <w:br/>
        <w:t>יוסי שריד (יחד):</w:t>
      </w:r>
    </w:p>
    <w:p w14:paraId="30E05451" w14:textId="77777777" w:rsidR="00000000" w:rsidRDefault="0080671D">
      <w:pPr>
        <w:pStyle w:val="a0"/>
        <w:rPr>
          <w:rtl/>
        </w:rPr>
      </w:pPr>
    </w:p>
    <w:p w14:paraId="290F84F0" w14:textId="77777777" w:rsidR="00000000" w:rsidRDefault="0080671D">
      <w:pPr>
        <w:pStyle w:val="a0"/>
        <w:rPr>
          <w:rFonts w:hint="cs"/>
          <w:rtl/>
        </w:rPr>
      </w:pPr>
      <w:r>
        <w:rPr>
          <w:rFonts w:hint="cs"/>
          <w:rtl/>
        </w:rPr>
        <w:t>על-יד ספרי התיירות שלך.</w:t>
      </w:r>
    </w:p>
    <w:p w14:paraId="536BB90A" w14:textId="77777777" w:rsidR="00000000" w:rsidRDefault="0080671D">
      <w:pPr>
        <w:pStyle w:val="af0"/>
        <w:rPr>
          <w:rtl/>
        </w:rPr>
      </w:pPr>
      <w:r>
        <w:rPr>
          <w:rtl/>
        </w:rPr>
        <w:br/>
        <w:t>איתן כבל (העבודה-מימד):</w:t>
      </w:r>
    </w:p>
    <w:p w14:paraId="66A683E8" w14:textId="77777777" w:rsidR="00000000" w:rsidRDefault="0080671D">
      <w:pPr>
        <w:pStyle w:val="a0"/>
        <w:rPr>
          <w:rtl/>
        </w:rPr>
      </w:pPr>
    </w:p>
    <w:p w14:paraId="1D1F3BDE" w14:textId="77777777" w:rsidR="00000000" w:rsidRDefault="0080671D">
      <w:pPr>
        <w:pStyle w:val="a0"/>
        <w:rPr>
          <w:rFonts w:hint="cs"/>
          <w:rtl/>
        </w:rPr>
      </w:pPr>
      <w:r>
        <w:rPr>
          <w:rFonts w:hint="cs"/>
          <w:rtl/>
        </w:rPr>
        <w:t>סליחה, שר המשפטים. מה הציניות הזאת? מה היהירות הזאת? מא</w:t>
      </w:r>
      <w:r>
        <w:rPr>
          <w:rFonts w:hint="cs"/>
          <w:rtl/>
        </w:rPr>
        <w:t>יפה אתה לוקח לעצמך את החוצפה לדבר ביהירות כזאת? - -</w:t>
      </w:r>
    </w:p>
    <w:p w14:paraId="52486C4B" w14:textId="77777777" w:rsidR="00000000" w:rsidRDefault="0080671D">
      <w:pPr>
        <w:pStyle w:val="af1"/>
        <w:rPr>
          <w:rtl/>
        </w:rPr>
      </w:pPr>
      <w:r>
        <w:rPr>
          <w:rtl/>
        </w:rPr>
        <w:br/>
        <w:t>היו"ר מיכאל נודלמן:</w:t>
      </w:r>
    </w:p>
    <w:p w14:paraId="3F6F5F60" w14:textId="77777777" w:rsidR="00000000" w:rsidRDefault="0080671D">
      <w:pPr>
        <w:pStyle w:val="a0"/>
        <w:rPr>
          <w:rtl/>
        </w:rPr>
      </w:pPr>
    </w:p>
    <w:p w14:paraId="2EAAAF75" w14:textId="77777777" w:rsidR="00000000" w:rsidRDefault="0080671D">
      <w:pPr>
        <w:pStyle w:val="a0"/>
        <w:rPr>
          <w:rFonts w:hint="cs"/>
          <w:rtl/>
        </w:rPr>
      </w:pPr>
      <w:r>
        <w:rPr>
          <w:rFonts w:hint="cs"/>
          <w:rtl/>
        </w:rPr>
        <w:t xml:space="preserve">חבר הכנסת כבל, תירגע. </w:t>
      </w:r>
    </w:p>
    <w:p w14:paraId="6519DD37" w14:textId="77777777" w:rsidR="00000000" w:rsidRDefault="0080671D">
      <w:pPr>
        <w:pStyle w:val="af0"/>
        <w:rPr>
          <w:rtl/>
        </w:rPr>
      </w:pPr>
      <w:r>
        <w:rPr>
          <w:rtl/>
        </w:rPr>
        <w:br/>
      </w:r>
      <w:r>
        <w:rPr>
          <w:rFonts w:hint="cs"/>
          <w:rtl/>
        </w:rPr>
        <w:br/>
      </w:r>
      <w:r>
        <w:rPr>
          <w:rtl/>
        </w:rPr>
        <w:br/>
        <w:t>איתן כבל (העבודה-מימד):</w:t>
      </w:r>
    </w:p>
    <w:p w14:paraId="2C486C49" w14:textId="77777777" w:rsidR="00000000" w:rsidRDefault="0080671D">
      <w:pPr>
        <w:pStyle w:val="a0"/>
        <w:rPr>
          <w:rtl/>
        </w:rPr>
      </w:pPr>
    </w:p>
    <w:p w14:paraId="716EF62C" w14:textId="77777777" w:rsidR="00000000" w:rsidRDefault="0080671D">
      <w:pPr>
        <w:pStyle w:val="a0"/>
        <w:rPr>
          <w:rFonts w:hint="cs"/>
          <w:rtl/>
        </w:rPr>
      </w:pPr>
      <w:r>
        <w:rPr>
          <w:rFonts w:hint="cs"/>
          <w:rtl/>
        </w:rPr>
        <w:t xml:space="preserve">- -  מה, אני עובד שלך? </w:t>
      </w:r>
    </w:p>
    <w:p w14:paraId="48E6E507" w14:textId="77777777" w:rsidR="00000000" w:rsidRDefault="0080671D">
      <w:pPr>
        <w:pStyle w:val="af0"/>
        <w:rPr>
          <w:rtl/>
        </w:rPr>
      </w:pPr>
      <w:r>
        <w:rPr>
          <w:rtl/>
        </w:rPr>
        <w:br/>
        <w:t>צבי הנדל (האיחוד הלאומי - ישראל ביתנו):</w:t>
      </w:r>
    </w:p>
    <w:p w14:paraId="5CED1EE0" w14:textId="77777777" w:rsidR="00000000" w:rsidRDefault="0080671D">
      <w:pPr>
        <w:pStyle w:val="a0"/>
        <w:rPr>
          <w:rtl/>
        </w:rPr>
      </w:pPr>
    </w:p>
    <w:p w14:paraId="0FC64F58" w14:textId="77777777" w:rsidR="00000000" w:rsidRDefault="0080671D">
      <w:pPr>
        <w:pStyle w:val="a0"/>
        <w:rPr>
          <w:rFonts w:hint="cs"/>
          <w:rtl/>
        </w:rPr>
      </w:pPr>
      <w:r>
        <w:rPr>
          <w:rFonts w:hint="cs"/>
          <w:rtl/>
        </w:rPr>
        <w:t>- - -</w:t>
      </w:r>
    </w:p>
    <w:p w14:paraId="45DE9FE3" w14:textId="77777777" w:rsidR="00000000" w:rsidRDefault="0080671D">
      <w:pPr>
        <w:pStyle w:val="af0"/>
        <w:rPr>
          <w:rtl/>
        </w:rPr>
      </w:pPr>
      <w:r>
        <w:rPr>
          <w:rtl/>
        </w:rPr>
        <w:br/>
        <w:t>איתן כבל (העבודה-מימד):</w:t>
      </w:r>
    </w:p>
    <w:p w14:paraId="08A894CB" w14:textId="77777777" w:rsidR="00000000" w:rsidRDefault="0080671D">
      <w:pPr>
        <w:pStyle w:val="a0"/>
        <w:rPr>
          <w:rtl/>
        </w:rPr>
      </w:pPr>
    </w:p>
    <w:p w14:paraId="4660F49B" w14:textId="77777777" w:rsidR="00000000" w:rsidRDefault="0080671D">
      <w:pPr>
        <w:pStyle w:val="a0"/>
        <w:rPr>
          <w:rFonts w:hint="cs"/>
          <w:rtl/>
        </w:rPr>
      </w:pPr>
      <w:r>
        <w:rPr>
          <w:rFonts w:hint="cs"/>
          <w:rtl/>
        </w:rPr>
        <w:t>מה זה? - - -</w:t>
      </w:r>
    </w:p>
    <w:p w14:paraId="1094B561" w14:textId="77777777" w:rsidR="00000000" w:rsidRDefault="0080671D">
      <w:pPr>
        <w:pStyle w:val="af1"/>
        <w:rPr>
          <w:rtl/>
        </w:rPr>
      </w:pPr>
      <w:r>
        <w:rPr>
          <w:rtl/>
        </w:rPr>
        <w:br/>
        <w:t>היו"ר מיכאל נודלמן:</w:t>
      </w:r>
    </w:p>
    <w:p w14:paraId="33FF0043" w14:textId="77777777" w:rsidR="00000000" w:rsidRDefault="0080671D">
      <w:pPr>
        <w:pStyle w:val="a0"/>
        <w:rPr>
          <w:rtl/>
        </w:rPr>
      </w:pPr>
    </w:p>
    <w:p w14:paraId="58B9E2C1" w14:textId="77777777" w:rsidR="00000000" w:rsidRDefault="0080671D">
      <w:pPr>
        <w:pStyle w:val="a0"/>
        <w:rPr>
          <w:rFonts w:hint="cs"/>
          <w:rtl/>
        </w:rPr>
      </w:pPr>
      <w:r>
        <w:rPr>
          <w:rFonts w:hint="cs"/>
          <w:rtl/>
        </w:rPr>
        <w:t xml:space="preserve">בבקשה, אני מבקש. </w:t>
      </w:r>
    </w:p>
    <w:p w14:paraId="6E3CECD6" w14:textId="77777777" w:rsidR="00000000" w:rsidRDefault="0080671D">
      <w:pPr>
        <w:pStyle w:val="af0"/>
        <w:rPr>
          <w:rtl/>
        </w:rPr>
      </w:pPr>
      <w:r>
        <w:rPr>
          <w:rtl/>
        </w:rPr>
        <w:br/>
        <w:t>איתן כבל (העבודה-מימד):</w:t>
      </w:r>
    </w:p>
    <w:p w14:paraId="3256CF12" w14:textId="77777777" w:rsidR="00000000" w:rsidRDefault="0080671D">
      <w:pPr>
        <w:pStyle w:val="a0"/>
        <w:rPr>
          <w:rtl/>
        </w:rPr>
      </w:pPr>
    </w:p>
    <w:p w14:paraId="4752ACCC" w14:textId="77777777" w:rsidR="00000000" w:rsidRDefault="0080671D">
      <w:pPr>
        <w:pStyle w:val="a0"/>
        <w:rPr>
          <w:rFonts w:hint="cs"/>
          <w:rtl/>
        </w:rPr>
      </w:pPr>
      <w:r>
        <w:rPr>
          <w:rFonts w:hint="cs"/>
          <w:rtl/>
        </w:rPr>
        <w:t xml:space="preserve">אני - - - בסיעה שלך? </w:t>
      </w:r>
    </w:p>
    <w:p w14:paraId="49BBDDFC" w14:textId="77777777" w:rsidR="00000000" w:rsidRDefault="0080671D">
      <w:pPr>
        <w:pStyle w:val="a0"/>
        <w:rPr>
          <w:rFonts w:hint="cs"/>
          <w:rtl/>
        </w:rPr>
      </w:pPr>
    </w:p>
    <w:p w14:paraId="473FD826" w14:textId="77777777" w:rsidR="00000000" w:rsidRDefault="0080671D">
      <w:pPr>
        <w:pStyle w:val="-"/>
        <w:rPr>
          <w:rtl/>
        </w:rPr>
      </w:pPr>
      <w:bookmarkStart w:id="351" w:name="FS000000517T23_06_2004_15_55_58C"/>
      <w:bookmarkEnd w:id="351"/>
      <w:r>
        <w:rPr>
          <w:rtl/>
        </w:rPr>
        <w:t>שר המשפטים יוסף לפיד:</w:t>
      </w:r>
    </w:p>
    <w:p w14:paraId="77540E35" w14:textId="77777777" w:rsidR="00000000" w:rsidRDefault="0080671D">
      <w:pPr>
        <w:pStyle w:val="a0"/>
        <w:rPr>
          <w:rtl/>
        </w:rPr>
      </w:pPr>
    </w:p>
    <w:p w14:paraId="6EB1F060" w14:textId="77777777" w:rsidR="00000000" w:rsidRDefault="0080671D">
      <w:pPr>
        <w:pStyle w:val="a0"/>
        <w:rPr>
          <w:rFonts w:hint="cs"/>
          <w:rtl/>
        </w:rPr>
      </w:pPr>
      <w:r>
        <w:rPr>
          <w:rFonts w:hint="cs"/>
          <w:rtl/>
        </w:rPr>
        <w:t>אני בטוח גם שחבר הכנסת שריד כל כך נרגש מהפרשה הזאת, שיכתוב על זה שיר באחד העיתונים, ואחר כך אני גם אקרא פארודיה על הפריג'ידר שלו, ומאוד איהנה ממנה.</w:t>
      </w:r>
    </w:p>
    <w:p w14:paraId="3B5F8D15" w14:textId="77777777" w:rsidR="00000000" w:rsidRDefault="0080671D">
      <w:pPr>
        <w:pStyle w:val="af0"/>
        <w:rPr>
          <w:rtl/>
        </w:rPr>
      </w:pPr>
      <w:r>
        <w:rPr>
          <w:rtl/>
        </w:rPr>
        <w:br/>
        <w:t>יוסי שריד (יחד)</w:t>
      </w:r>
      <w:r>
        <w:rPr>
          <w:rtl/>
        </w:rPr>
        <w:t>:</w:t>
      </w:r>
    </w:p>
    <w:p w14:paraId="5BB4425B" w14:textId="77777777" w:rsidR="00000000" w:rsidRDefault="0080671D">
      <w:pPr>
        <w:pStyle w:val="a0"/>
        <w:rPr>
          <w:rtl/>
        </w:rPr>
      </w:pPr>
    </w:p>
    <w:p w14:paraId="2D629432" w14:textId="77777777" w:rsidR="00000000" w:rsidRDefault="0080671D">
      <w:pPr>
        <w:pStyle w:val="a0"/>
        <w:rPr>
          <w:rFonts w:hint="cs"/>
          <w:rtl/>
        </w:rPr>
      </w:pPr>
      <w:r>
        <w:rPr>
          <w:rFonts w:hint="cs"/>
          <w:rtl/>
        </w:rPr>
        <w:t>לך לשרתים שלך ב"מעריב" - - -</w:t>
      </w:r>
    </w:p>
    <w:p w14:paraId="39DC14A9" w14:textId="77777777" w:rsidR="00000000" w:rsidRDefault="0080671D">
      <w:pPr>
        <w:pStyle w:val="-"/>
        <w:rPr>
          <w:rtl/>
        </w:rPr>
      </w:pPr>
      <w:r>
        <w:rPr>
          <w:rtl/>
        </w:rPr>
        <w:br/>
      </w:r>
      <w:bookmarkStart w:id="352" w:name="FS000000517T23_06_2004_15_57_13C"/>
      <w:bookmarkEnd w:id="352"/>
      <w:r>
        <w:rPr>
          <w:rtl/>
        </w:rPr>
        <w:t>שר המשפטים יוסף לפיד:</w:t>
      </w:r>
    </w:p>
    <w:p w14:paraId="4B1170B5" w14:textId="77777777" w:rsidR="00000000" w:rsidRDefault="0080671D">
      <w:pPr>
        <w:pStyle w:val="a0"/>
        <w:rPr>
          <w:rtl/>
        </w:rPr>
      </w:pPr>
    </w:p>
    <w:p w14:paraId="771DBD5F" w14:textId="77777777" w:rsidR="00000000" w:rsidRDefault="0080671D">
      <w:pPr>
        <w:pStyle w:val="a0"/>
        <w:rPr>
          <w:rFonts w:hint="cs"/>
          <w:rtl/>
        </w:rPr>
      </w:pPr>
      <w:r>
        <w:rPr>
          <w:rFonts w:hint="cs"/>
          <w:rtl/>
        </w:rPr>
        <w:t xml:space="preserve">רבותי, פשוט לא הצלחתם להעלות בדל של מחשבה חדשה, שלא אמרתם אותה בוועדת החוקה, חוק ומשפט, שלא אמרתם אותה בעיתון, ברדיו, בטלוויזיה. התרוקן לכם מחסן המחשבות היצירתיות. </w:t>
      </w:r>
    </w:p>
    <w:p w14:paraId="4AF6DBC0" w14:textId="77777777" w:rsidR="00000000" w:rsidRDefault="0080671D">
      <w:pPr>
        <w:pStyle w:val="af0"/>
        <w:rPr>
          <w:rtl/>
        </w:rPr>
      </w:pPr>
      <w:r>
        <w:rPr>
          <w:rtl/>
        </w:rPr>
        <w:br/>
        <w:t>יוסי שריד (יחד):</w:t>
      </w:r>
    </w:p>
    <w:p w14:paraId="7B592080" w14:textId="77777777" w:rsidR="00000000" w:rsidRDefault="0080671D">
      <w:pPr>
        <w:pStyle w:val="a0"/>
        <w:rPr>
          <w:rtl/>
        </w:rPr>
      </w:pPr>
    </w:p>
    <w:p w14:paraId="2540C0D8" w14:textId="77777777" w:rsidR="00000000" w:rsidRDefault="0080671D">
      <w:pPr>
        <w:pStyle w:val="a0"/>
        <w:rPr>
          <w:rFonts w:hint="cs"/>
          <w:rtl/>
        </w:rPr>
      </w:pPr>
      <w:r>
        <w:rPr>
          <w:rFonts w:hint="cs"/>
          <w:rtl/>
        </w:rPr>
        <w:t>- - - המחשבות של</w:t>
      </w:r>
      <w:r>
        <w:rPr>
          <w:rFonts w:hint="cs"/>
          <w:rtl/>
        </w:rPr>
        <w:t>ך - - -</w:t>
      </w:r>
    </w:p>
    <w:p w14:paraId="4032D923" w14:textId="77777777" w:rsidR="00000000" w:rsidRDefault="0080671D">
      <w:pPr>
        <w:pStyle w:val="af0"/>
        <w:rPr>
          <w:rtl/>
        </w:rPr>
      </w:pPr>
      <w:r>
        <w:rPr>
          <w:rtl/>
        </w:rPr>
        <w:br/>
        <w:t>איתן כבל (העבודה-מימד):</w:t>
      </w:r>
    </w:p>
    <w:p w14:paraId="79C0F62B" w14:textId="77777777" w:rsidR="00000000" w:rsidRDefault="0080671D">
      <w:pPr>
        <w:pStyle w:val="a0"/>
        <w:rPr>
          <w:rtl/>
        </w:rPr>
      </w:pPr>
    </w:p>
    <w:p w14:paraId="7AB0C362" w14:textId="77777777" w:rsidR="00000000" w:rsidRDefault="0080671D">
      <w:pPr>
        <w:pStyle w:val="a0"/>
        <w:rPr>
          <w:rFonts w:hint="cs"/>
          <w:rtl/>
        </w:rPr>
      </w:pPr>
      <w:r>
        <w:rPr>
          <w:rFonts w:hint="cs"/>
          <w:rtl/>
        </w:rPr>
        <w:t>אתה כל כך מביך בתשובות שלך.</w:t>
      </w:r>
    </w:p>
    <w:p w14:paraId="6A4478DD" w14:textId="77777777" w:rsidR="00000000" w:rsidRDefault="0080671D">
      <w:pPr>
        <w:pStyle w:val="-"/>
        <w:rPr>
          <w:rtl/>
        </w:rPr>
      </w:pPr>
      <w:r>
        <w:rPr>
          <w:rtl/>
        </w:rPr>
        <w:br/>
      </w:r>
      <w:bookmarkStart w:id="353" w:name="FS000000517T23_06_2004_15_59_35C"/>
      <w:bookmarkEnd w:id="353"/>
      <w:r>
        <w:rPr>
          <w:rtl/>
        </w:rPr>
        <w:t>שר המשפטים יוסף לפיד:</w:t>
      </w:r>
    </w:p>
    <w:p w14:paraId="5FDDB6A3" w14:textId="77777777" w:rsidR="00000000" w:rsidRDefault="0080671D">
      <w:pPr>
        <w:pStyle w:val="a0"/>
        <w:rPr>
          <w:rtl/>
        </w:rPr>
      </w:pPr>
    </w:p>
    <w:p w14:paraId="57B46AD2" w14:textId="77777777" w:rsidR="00000000" w:rsidRDefault="0080671D">
      <w:pPr>
        <w:pStyle w:val="a0"/>
        <w:rPr>
          <w:rFonts w:hint="cs"/>
          <w:rtl/>
        </w:rPr>
      </w:pPr>
      <w:r>
        <w:rPr>
          <w:rFonts w:hint="cs"/>
          <w:rtl/>
        </w:rPr>
        <w:t>היו כמה סגולות לביקורות האלה, אדוני היושב-ראש - האחת, מלה שחזרה על עצמה: או זה צריך ללכת, או זה צריך ללכת. אני עוקב אחריכם עשרות שנים, אתם עושים את מיטב השגיאות שאפשר לעש</w:t>
      </w:r>
      <w:r>
        <w:rPr>
          <w:rFonts w:hint="cs"/>
          <w:rtl/>
        </w:rPr>
        <w:t>ות במקצוע שלכם. אף אחד עוד לא אמר: אני צריך ללכת. אפילו אתה, חבר הכנסת שריד - שאפשר ללמד באקדמיה את השגיאות שעשית, והבאת למפולת טוטלית של מפלגתך - עד עכשיו לא אמרת שאתה צריך ללכת, אתה יושב פה.</w:t>
      </w:r>
    </w:p>
    <w:p w14:paraId="3F72F1CD" w14:textId="77777777" w:rsidR="00000000" w:rsidRDefault="0080671D">
      <w:pPr>
        <w:pStyle w:val="af0"/>
        <w:rPr>
          <w:rtl/>
        </w:rPr>
      </w:pPr>
      <w:r>
        <w:rPr>
          <w:rtl/>
        </w:rPr>
        <w:br/>
        <w:t>יוסי שריד (יחד):</w:t>
      </w:r>
    </w:p>
    <w:p w14:paraId="37B31473" w14:textId="77777777" w:rsidR="00000000" w:rsidRDefault="0080671D">
      <w:pPr>
        <w:pStyle w:val="a0"/>
        <w:rPr>
          <w:rtl/>
        </w:rPr>
      </w:pPr>
    </w:p>
    <w:p w14:paraId="6C24447C" w14:textId="77777777" w:rsidR="00000000" w:rsidRDefault="0080671D">
      <w:pPr>
        <w:pStyle w:val="a0"/>
        <w:rPr>
          <w:rFonts w:hint="cs"/>
          <w:rtl/>
        </w:rPr>
      </w:pPr>
      <w:r>
        <w:rPr>
          <w:rFonts w:hint="cs"/>
          <w:rtl/>
        </w:rPr>
        <w:t>התשובה עניינית ביותר - - -</w:t>
      </w:r>
    </w:p>
    <w:p w14:paraId="4664388A" w14:textId="77777777" w:rsidR="00000000" w:rsidRDefault="0080671D">
      <w:pPr>
        <w:pStyle w:val="-"/>
        <w:rPr>
          <w:rtl/>
        </w:rPr>
      </w:pPr>
      <w:r>
        <w:rPr>
          <w:rtl/>
        </w:rPr>
        <w:br/>
      </w:r>
      <w:bookmarkStart w:id="354" w:name="FS000000517T23_06_2004_16_03_14C"/>
      <w:bookmarkEnd w:id="354"/>
      <w:r>
        <w:rPr>
          <w:rtl/>
        </w:rPr>
        <w:t xml:space="preserve">שר המשפטים יוסף </w:t>
      </w:r>
      <w:r>
        <w:rPr>
          <w:rtl/>
        </w:rPr>
        <w:t>לפיד:</w:t>
      </w:r>
    </w:p>
    <w:p w14:paraId="0DD9EAC4" w14:textId="77777777" w:rsidR="00000000" w:rsidRDefault="0080671D">
      <w:pPr>
        <w:pStyle w:val="a0"/>
        <w:rPr>
          <w:rtl/>
        </w:rPr>
      </w:pPr>
    </w:p>
    <w:p w14:paraId="7C101281" w14:textId="77777777" w:rsidR="00000000" w:rsidRDefault="0080671D">
      <w:pPr>
        <w:pStyle w:val="a0"/>
        <w:rPr>
          <w:rFonts w:hint="cs"/>
          <w:rtl/>
        </w:rPr>
      </w:pPr>
      <w:r>
        <w:rPr>
          <w:rFonts w:hint="cs"/>
          <w:rtl/>
        </w:rPr>
        <w:t xml:space="preserve">אתה יושב פה, ואתה לא שואל מה חושבים האנשים על כל מה שעוללת להם, לחבריך. לא ליריביך. ליריביך - אני יכול להעיד על כך - הבאת הרבה תועלת. הרבה תועלת. אבל לא הצהרת שאתה צריך ללכת. אבל ברגע שפקיד ממשלתי לא עושה בדיוק מה שאתה מצפה ממנו - אז הוא צריך ללכת. </w:t>
      </w:r>
      <w:r>
        <w:rPr>
          <w:rFonts w:hint="cs"/>
          <w:rtl/>
        </w:rPr>
        <w:t xml:space="preserve">באמת, זה כל כך - כל כך - לא רציני. </w:t>
      </w:r>
    </w:p>
    <w:p w14:paraId="0FA2CCA3" w14:textId="77777777" w:rsidR="00000000" w:rsidRDefault="0080671D">
      <w:pPr>
        <w:pStyle w:val="a0"/>
        <w:rPr>
          <w:rFonts w:hint="cs"/>
          <w:rtl/>
        </w:rPr>
      </w:pPr>
    </w:p>
    <w:p w14:paraId="739140BC" w14:textId="77777777" w:rsidR="00000000" w:rsidRDefault="0080671D">
      <w:pPr>
        <w:pStyle w:val="a0"/>
        <w:rPr>
          <w:rFonts w:hint="cs"/>
          <w:rtl/>
        </w:rPr>
      </w:pPr>
      <w:r>
        <w:rPr>
          <w:rFonts w:hint="cs"/>
          <w:rtl/>
        </w:rPr>
        <w:t xml:space="preserve">המאפיין השני הוא, שכל אחד יודע איפה הצדק - - </w:t>
      </w:r>
    </w:p>
    <w:p w14:paraId="266D5CFE" w14:textId="77777777" w:rsidR="00000000" w:rsidRDefault="0080671D">
      <w:pPr>
        <w:pStyle w:val="af0"/>
        <w:rPr>
          <w:rtl/>
        </w:rPr>
      </w:pPr>
      <w:r>
        <w:rPr>
          <w:rtl/>
        </w:rPr>
        <w:br/>
        <w:t>יוסי שריד (יחד):</w:t>
      </w:r>
    </w:p>
    <w:p w14:paraId="4C9536F1" w14:textId="77777777" w:rsidR="00000000" w:rsidRDefault="0080671D">
      <w:pPr>
        <w:pStyle w:val="a0"/>
        <w:rPr>
          <w:rtl/>
        </w:rPr>
      </w:pPr>
    </w:p>
    <w:p w14:paraId="13699E02" w14:textId="77777777" w:rsidR="00000000" w:rsidRDefault="0080671D">
      <w:pPr>
        <w:pStyle w:val="a0"/>
        <w:rPr>
          <w:rFonts w:hint="cs"/>
          <w:rtl/>
        </w:rPr>
      </w:pPr>
      <w:r>
        <w:rPr>
          <w:rFonts w:hint="cs"/>
          <w:rtl/>
        </w:rPr>
        <w:t>- - - תחזור ל"פופוליטיקה" - - - מאיפה באת? באת מכתיבת מאמרים - - -</w:t>
      </w:r>
    </w:p>
    <w:p w14:paraId="55DF8020" w14:textId="77777777" w:rsidR="00000000" w:rsidRDefault="0080671D">
      <w:pPr>
        <w:pStyle w:val="-"/>
        <w:rPr>
          <w:rtl/>
        </w:rPr>
      </w:pPr>
      <w:r>
        <w:rPr>
          <w:rtl/>
        </w:rPr>
        <w:br/>
      </w:r>
      <w:bookmarkStart w:id="355" w:name="FS000000517T23_06_2004_16_05_43C"/>
      <w:bookmarkEnd w:id="355"/>
      <w:r>
        <w:rPr>
          <w:rtl/>
        </w:rPr>
        <w:t>שר המשפטים יוסף לפיד:</w:t>
      </w:r>
    </w:p>
    <w:p w14:paraId="7A433DD0" w14:textId="77777777" w:rsidR="00000000" w:rsidRDefault="0080671D">
      <w:pPr>
        <w:pStyle w:val="a0"/>
        <w:rPr>
          <w:rtl/>
        </w:rPr>
      </w:pPr>
    </w:p>
    <w:p w14:paraId="00A74DE0" w14:textId="77777777" w:rsidR="00000000" w:rsidRDefault="0080671D">
      <w:pPr>
        <w:pStyle w:val="a0"/>
        <w:rPr>
          <w:rFonts w:hint="cs"/>
          <w:rtl/>
        </w:rPr>
      </w:pPr>
      <w:r>
        <w:rPr>
          <w:rFonts w:hint="cs"/>
          <w:rtl/>
        </w:rPr>
        <w:t xml:space="preserve">- - לגבי האי היווני. </w:t>
      </w:r>
    </w:p>
    <w:p w14:paraId="2D6340D9" w14:textId="77777777" w:rsidR="00000000" w:rsidRDefault="0080671D">
      <w:pPr>
        <w:pStyle w:val="af0"/>
        <w:rPr>
          <w:rtl/>
        </w:rPr>
      </w:pPr>
      <w:r>
        <w:rPr>
          <w:rtl/>
        </w:rPr>
        <w:br/>
        <w:t>יוסי שריד (יחד):</w:t>
      </w:r>
    </w:p>
    <w:p w14:paraId="53BBA0B2" w14:textId="77777777" w:rsidR="00000000" w:rsidRDefault="0080671D">
      <w:pPr>
        <w:pStyle w:val="a0"/>
        <w:rPr>
          <w:rtl/>
        </w:rPr>
      </w:pPr>
    </w:p>
    <w:p w14:paraId="6010A62A" w14:textId="77777777" w:rsidR="00000000" w:rsidRDefault="0080671D">
      <w:pPr>
        <w:pStyle w:val="a0"/>
        <w:rPr>
          <w:rFonts w:hint="cs"/>
          <w:rtl/>
        </w:rPr>
      </w:pPr>
      <w:r>
        <w:rPr>
          <w:rFonts w:hint="cs"/>
          <w:rtl/>
        </w:rPr>
        <w:t>באת מכתיבת מאמרים עלוב</w:t>
      </w:r>
      <w:r>
        <w:rPr>
          <w:rFonts w:hint="cs"/>
          <w:rtl/>
        </w:rPr>
        <w:t xml:space="preserve">ים ב"מעריב" - - - ועבדת אצל מי? מה שמו? </w:t>
      </w:r>
    </w:p>
    <w:p w14:paraId="79C38527" w14:textId="77777777" w:rsidR="00000000" w:rsidRDefault="0080671D">
      <w:pPr>
        <w:pStyle w:val="af0"/>
        <w:rPr>
          <w:rtl/>
        </w:rPr>
      </w:pPr>
      <w:r>
        <w:rPr>
          <w:rtl/>
        </w:rPr>
        <w:br/>
        <w:t>קריאות:</w:t>
      </w:r>
    </w:p>
    <w:p w14:paraId="5CD81896" w14:textId="77777777" w:rsidR="00000000" w:rsidRDefault="0080671D">
      <w:pPr>
        <w:pStyle w:val="a0"/>
        <w:rPr>
          <w:rtl/>
        </w:rPr>
      </w:pPr>
    </w:p>
    <w:p w14:paraId="6934103A" w14:textId="77777777" w:rsidR="00000000" w:rsidRDefault="0080671D">
      <w:pPr>
        <w:pStyle w:val="a0"/>
        <w:rPr>
          <w:rFonts w:hint="cs"/>
          <w:rtl/>
        </w:rPr>
      </w:pPr>
      <w:r>
        <w:rPr>
          <w:rFonts w:hint="cs"/>
          <w:rtl/>
        </w:rPr>
        <w:t>- - -</w:t>
      </w:r>
    </w:p>
    <w:p w14:paraId="0D5F63D4" w14:textId="77777777" w:rsidR="00000000" w:rsidRDefault="0080671D">
      <w:pPr>
        <w:pStyle w:val="af0"/>
        <w:rPr>
          <w:rtl/>
        </w:rPr>
      </w:pPr>
      <w:r>
        <w:rPr>
          <w:rtl/>
        </w:rPr>
        <w:br/>
        <w:t>איתן כבל (העבודה-מימד):</w:t>
      </w:r>
    </w:p>
    <w:p w14:paraId="1F857EEE" w14:textId="77777777" w:rsidR="00000000" w:rsidRDefault="0080671D">
      <w:pPr>
        <w:pStyle w:val="a0"/>
        <w:rPr>
          <w:rFonts w:hint="cs"/>
          <w:rtl/>
        </w:rPr>
      </w:pPr>
    </w:p>
    <w:p w14:paraId="5F632BCD" w14:textId="77777777" w:rsidR="00000000" w:rsidRDefault="0080671D">
      <w:pPr>
        <w:pStyle w:val="a0"/>
        <w:rPr>
          <w:rFonts w:hint="cs"/>
          <w:rtl/>
        </w:rPr>
      </w:pPr>
      <w:r>
        <w:rPr>
          <w:rFonts w:hint="cs"/>
          <w:rtl/>
        </w:rPr>
        <w:t xml:space="preserve">מקסוול. </w:t>
      </w:r>
    </w:p>
    <w:p w14:paraId="7A945247" w14:textId="77777777" w:rsidR="00000000" w:rsidRDefault="0080671D">
      <w:pPr>
        <w:pStyle w:val="af1"/>
        <w:rPr>
          <w:rtl/>
        </w:rPr>
      </w:pPr>
      <w:r>
        <w:rPr>
          <w:rtl/>
        </w:rPr>
        <w:br/>
        <w:t>היו"ר מיכאל נודלמן:</w:t>
      </w:r>
    </w:p>
    <w:p w14:paraId="272562D5" w14:textId="77777777" w:rsidR="00000000" w:rsidRDefault="0080671D">
      <w:pPr>
        <w:pStyle w:val="a0"/>
        <w:rPr>
          <w:rtl/>
        </w:rPr>
      </w:pPr>
    </w:p>
    <w:p w14:paraId="604D54BA" w14:textId="77777777" w:rsidR="00000000" w:rsidRDefault="0080671D">
      <w:pPr>
        <w:pStyle w:val="a0"/>
        <w:rPr>
          <w:rFonts w:hint="cs"/>
          <w:rtl/>
        </w:rPr>
      </w:pPr>
      <w:r>
        <w:rPr>
          <w:rFonts w:hint="cs"/>
          <w:rtl/>
        </w:rPr>
        <w:t xml:space="preserve">חבר הכנסת שריד. חבר הכנסת שריד. חבר הכנסת שריד - - </w:t>
      </w:r>
    </w:p>
    <w:p w14:paraId="11B84B20" w14:textId="77777777" w:rsidR="00000000" w:rsidRDefault="0080671D">
      <w:pPr>
        <w:pStyle w:val="af0"/>
        <w:rPr>
          <w:rtl/>
        </w:rPr>
      </w:pPr>
      <w:r>
        <w:rPr>
          <w:rtl/>
        </w:rPr>
        <w:br/>
        <w:t>יוסי שריד (יחד):</w:t>
      </w:r>
    </w:p>
    <w:p w14:paraId="6626BF26" w14:textId="77777777" w:rsidR="00000000" w:rsidRDefault="0080671D">
      <w:pPr>
        <w:pStyle w:val="a0"/>
        <w:rPr>
          <w:rtl/>
        </w:rPr>
      </w:pPr>
    </w:p>
    <w:p w14:paraId="777FFB4E" w14:textId="77777777" w:rsidR="00000000" w:rsidRDefault="0080671D">
      <w:pPr>
        <w:pStyle w:val="a0"/>
        <w:rPr>
          <w:rFonts w:hint="cs"/>
          <w:rtl/>
        </w:rPr>
      </w:pPr>
      <w:r>
        <w:rPr>
          <w:rFonts w:hint="cs"/>
          <w:rtl/>
        </w:rPr>
        <w:t>באת מהעבריין מקסוול - - -</w:t>
      </w:r>
    </w:p>
    <w:p w14:paraId="03D8CBC3" w14:textId="77777777" w:rsidR="00000000" w:rsidRDefault="0080671D">
      <w:pPr>
        <w:pStyle w:val="af1"/>
        <w:rPr>
          <w:rtl/>
        </w:rPr>
      </w:pPr>
      <w:r>
        <w:rPr>
          <w:rtl/>
        </w:rPr>
        <w:br/>
        <w:t>היו"ר מיכאל נודלמן:</w:t>
      </w:r>
    </w:p>
    <w:p w14:paraId="2F0DA506" w14:textId="77777777" w:rsidR="00000000" w:rsidRDefault="0080671D">
      <w:pPr>
        <w:pStyle w:val="a0"/>
        <w:rPr>
          <w:rtl/>
        </w:rPr>
      </w:pPr>
    </w:p>
    <w:p w14:paraId="39809EF6" w14:textId="77777777" w:rsidR="00000000" w:rsidRDefault="0080671D">
      <w:pPr>
        <w:pStyle w:val="a0"/>
        <w:rPr>
          <w:rFonts w:hint="cs"/>
          <w:rtl/>
        </w:rPr>
      </w:pPr>
      <w:r>
        <w:rPr>
          <w:rFonts w:hint="cs"/>
          <w:rtl/>
        </w:rPr>
        <w:t>- -  אתה במליאה, ואני מ</w:t>
      </w:r>
      <w:r>
        <w:rPr>
          <w:rFonts w:hint="cs"/>
          <w:rtl/>
        </w:rPr>
        <w:t xml:space="preserve">בקש להתנהג כמו חבר כנסת. </w:t>
      </w:r>
    </w:p>
    <w:p w14:paraId="165F1DA9" w14:textId="77777777" w:rsidR="00000000" w:rsidRDefault="0080671D">
      <w:pPr>
        <w:pStyle w:val="af0"/>
        <w:rPr>
          <w:rtl/>
        </w:rPr>
      </w:pPr>
      <w:r>
        <w:rPr>
          <w:rtl/>
        </w:rPr>
        <w:br/>
        <w:t>יוסי שריד (יחד):</w:t>
      </w:r>
    </w:p>
    <w:p w14:paraId="5A018B26" w14:textId="77777777" w:rsidR="00000000" w:rsidRDefault="0080671D">
      <w:pPr>
        <w:pStyle w:val="a0"/>
        <w:rPr>
          <w:rtl/>
        </w:rPr>
      </w:pPr>
    </w:p>
    <w:p w14:paraId="084417D6" w14:textId="77777777" w:rsidR="00000000" w:rsidRDefault="0080671D">
      <w:pPr>
        <w:pStyle w:val="a0"/>
        <w:rPr>
          <w:rFonts w:hint="cs"/>
          <w:rtl/>
        </w:rPr>
      </w:pPr>
      <w:r>
        <w:rPr>
          <w:rFonts w:hint="cs"/>
          <w:rtl/>
        </w:rPr>
        <w:t>אני לא עבדתי אצל עבריינים - - -</w:t>
      </w:r>
    </w:p>
    <w:p w14:paraId="375316DA" w14:textId="77777777" w:rsidR="00000000" w:rsidRDefault="0080671D">
      <w:pPr>
        <w:pStyle w:val="af1"/>
        <w:rPr>
          <w:rtl/>
        </w:rPr>
      </w:pPr>
      <w:r>
        <w:rPr>
          <w:rtl/>
        </w:rPr>
        <w:br/>
        <w:t>היו"ר מיכאל נודלמן:</w:t>
      </w:r>
    </w:p>
    <w:p w14:paraId="09A0862F" w14:textId="77777777" w:rsidR="00000000" w:rsidRDefault="0080671D">
      <w:pPr>
        <w:pStyle w:val="a0"/>
        <w:rPr>
          <w:rtl/>
        </w:rPr>
      </w:pPr>
    </w:p>
    <w:p w14:paraId="6E487C82" w14:textId="77777777" w:rsidR="00000000" w:rsidRDefault="0080671D">
      <w:pPr>
        <w:pStyle w:val="a0"/>
        <w:rPr>
          <w:rFonts w:hint="cs"/>
          <w:rtl/>
        </w:rPr>
      </w:pPr>
      <w:r>
        <w:rPr>
          <w:rFonts w:hint="cs"/>
          <w:rtl/>
        </w:rPr>
        <w:t>חבר הכנסת שריד, אני קורא אותך פעם ראשונה לסדר.</w:t>
      </w:r>
    </w:p>
    <w:p w14:paraId="6DDD7358" w14:textId="77777777" w:rsidR="00000000" w:rsidRDefault="0080671D">
      <w:pPr>
        <w:pStyle w:val="af0"/>
        <w:rPr>
          <w:rtl/>
        </w:rPr>
      </w:pPr>
      <w:r>
        <w:rPr>
          <w:rtl/>
        </w:rPr>
        <w:br/>
        <w:t>יוסי שריד (יחד):</w:t>
      </w:r>
    </w:p>
    <w:p w14:paraId="639EFB5D" w14:textId="77777777" w:rsidR="00000000" w:rsidRDefault="0080671D">
      <w:pPr>
        <w:pStyle w:val="a0"/>
        <w:rPr>
          <w:rtl/>
        </w:rPr>
      </w:pPr>
    </w:p>
    <w:p w14:paraId="651E1D7D" w14:textId="77777777" w:rsidR="00000000" w:rsidRDefault="0080671D">
      <w:pPr>
        <w:pStyle w:val="a0"/>
        <w:rPr>
          <w:rFonts w:hint="cs"/>
          <w:rtl/>
        </w:rPr>
      </w:pPr>
      <w:r>
        <w:rPr>
          <w:rFonts w:hint="cs"/>
          <w:rtl/>
        </w:rPr>
        <w:t>תודה. אני לא עבדתי אצל עבריינים - - -</w:t>
      </w:r>
    </w:p>
    <w:p w14:paraId="4F5E242B" w14:textId="77777777" w:rsidR="00000000" w:rsidRDefault="0080671D">
      <w:pPr>
        <w:pStyle w:val="-"/>
        <w:rPr>
          <w:rtl/>
        </w:rPr>
      </w:pPr>
      <w:r>
        <w:rPr>
          <w:rtl/>
        </w:rPr>
        <w:br/>
      </w:r>
      <w:bookmarkStart w:id="356" w:name="FS000000517T23_06_2004_16_09_39C"/>
      <w:bookmarkEnd w:id="356"/>
      <w:r>
        <w:rPr>
          <w:rtl/>
        </w:rPr>
        <w:t>שר המשפטים יוסף לפיד:</w:t>
      </w:r>
    </w:p>
    <w:p w14:paraId="699E64B4" w14:textId="77777777" w:rsidR="00000000" w:rsidRDefault="0080671D">
      <w:pPr>
        <w:pStyle w:val="a0"/>
        <w:rPr>
          <w:rtl/>
        </w:rPr>
      </w:pPr>
    </w:p>
    <w:p w14:paraId="7C8A3A7C" w14:textId="77777777" w:rsidR="00000000" w:rsidRDefault="0080671D">
      <w:pPr>
        <w:pStyle w:val="a0"/>
        <w:rPr>
          <w:rFonts w:hint="cs"/>
          <w:rtl/>
        </w:rPr>
      </w:pPr>
      <w:r>
        <w:rPr>
          <w:rFonts w:hint="cs"/>
          <w:rtl/>
        </w:rPr>
        <w:t>לגבי האי היווני, אני תוהה כיצ</w:t>
      </w:r>
      <w:r>
        <w:rPr>
          <w:rFonts w:hint="cs"/>
          <w:rtl/>
        </w:rPr>
        <w:t>ד - - -</w:t>
      </w:r>
    </w:p>
    <w:p w14:paraId="5DF292DE" w14:textId="77777777" w:rsidR="00000000" w:rsidRDefault="0080671D">
      <w:pPr>
        <w:pStyle w:val="af1"/>
        <w:rPr>
          <w:rtl/>
        </w:rPr>
      </w:pPr>
      <w:r>
        <w:rPr>
          <w:rtl/>
        </w:rPr>
        <w:br/>
        <w:t>היו"ר מיכאל נודלמן:</w:t>
      </w:r>
    </w:p>
    <w:p w14:paraId="3DF9372D" w14:textId="77777777" w:rsidR="00000000" w:rsidRDefault="0080671D">
      <w:pPr>
        <w:pStyle w:val="a0"/>
        <w:rPr>
          <w:rtl/>
        </w:rPr>
      </w:pPr>
    </w:p>
    <w:p w14:paraId="1CC67BBD" w14:textId="77777777" w:rsidR="00000000" w:rsidRDefault="0080671D">
      <w:pPr>
        <w:pStyle w:val="a0"/>
        <w:rPr>
          <w:rFonts w:hint="cs"/>
          <w:rtl/>
        </w:rPr>
      </w:pPr>
      <w:r>
        <w:rPr>
          <w:rFonts w:hint="cs"/>
          <w:rtl/>
        </w:rPr>
        <w:t xml:space="preserve">אי-אפשר ככה. כמה פעמים צריך לדבר אתך? </w:t>
      </w:r>
    </w:p>
    <w:p w14:paraId="0585B298" w14:textId="77777777" w:rsidR="00000000" w:rsidRDefault="0080671D">
      <w:pPr>
        <w:pStyle w:val="-"/>
        <w:rPr>
          <w:rtl/>
        </w:rPr>
      </w:pPr>
      <w:r>
        <w:rPr>
          <w:rtl/>
        </w:rPr>
        <w:br/>
      </w:r>
      <w:bookmarkStart w:id="357" w:name="FS000000517T23_06_2004_16_10_27C"/>
      <w:bookmarkEnd w:id="357"/>
      <w:r>
        <w:rPr>
          <w:rtl/>
        </w:rPr>
        <w:t>שר המשפטים יוסף לפיד:</w:t>
      </w:r>
    </w:p>
    <w:p w14:paraId="752115C8" w14:textId="77777777" w:rsidR="00000000" w:rsidRDefault="0080671D">
      <w:pPr>
        <w:pStyle w:val="a0"/>
        <w:rPr>
          <w:rtl/>
        </w:rPr>
      </w:pPr>
    </w:p>
    <w:p w14:paraId="114D8C13" w14:textId="77777777" w:rsidR="00000000" w:rsidRDefault="0080671D">
      <w:pPr>
        <w:pStyle w:val="a0"/>
        <w:rPr>
          <w:rFonts w:hint="cs"/>
          <w:rtl/>
        </w:rPr>
      </w:pPr>
      <w:r>
        <w:rPr>
          <w:rFonts w:hint="cs"/>
          <w:rtl/>
        </w:rPr>
        <w:t xml:space="preserve">כיצד אתם יודעים בדייקנות כזאת - הצדק עם ארבל או הצדק עם מזוז - כי ה"יורו" זה כלום לעומתכם. יש לא 11 "מזוזניקים" ו-11 "ארבליסטים" פה, יש הרבה יותר. אפשר להרכיב כמה </w:t>
      </w:r>
      <w:r>
        <w:rPr>
          <w:rFonts w:hint="cs"/>
          <w:rtl/>
        </w:rPr>
        <w:t xml:space="preserve">קבוצות כדורגל מחברי הכנסת, שיודעים בדיוק - - </w:t>
      </w:r>
    </w:p>
    <w:p w14:paraId="67037676" w14:textId="77777777" w:rsidR="00000000" w:rsidRDefault="0080671D">
      <w:pPr>
        <w:pStyle w:val="af0"/>
        <w:rPr>
          <w:rtl/>
        </w:rPr>
      </w:pPr>
    </w:p>
    <w:p w14:paraId="0AE48A9A" w14:textId="77777777" w:rsidR="00000000" w:rsidRDefault="0080671D">
      <w:pPr>
        <w:pStyle w:val="af0"/>
        <w:rPr>
          <w:rtl/>
        </w:rPr>
      </w:pPr>
      <w:r>
        <w:rPr>
          <w:rtl/>
        </w:rPr>
        <w:t>איתן כבל (העבודה-מימד):</w:t>
      </w:r>
    </w:p>
    <w:p w14:paraId="7CA5E17A" w14:textId="77777777" w:rsidR="00000000" w:rsidRDefault="0080671D">
      <w:pPr>
        <w:pStyle w:val="a0"/>
        <w:rPr>
          <w:rFonts w:hint="cs"/>
          <w:rtl/>
        </w:rPr>
      </w:pPr>
    </w:p>
    <w:p w14:paraId="02C7F39E" w14:textId="77777777" w:rsidR="00000000" w:rsidRDefault="0080671D">
      <w:pPr>
        <w:pStyle w:val="a0"/>
        <w:rPr>
          <w:rFonts w:hint="cs"/>
          <w:rtl/>
        </w:rPr>
      </w:pPr>
      <w:r>
        <w:rPr>
          <w:rFonts w:hint="cs"/>
          <w:rtl/>
        </w:rPr>
        <w:t xml:space="preserve">אתה יודע? אתה צריך לדעת מי מהם אומר את האמת - - - אתה שר המשפטים. אתה יודע? </w:t>
      </w:r>
    </w:p>
    <w:p w14:paraId="4BD9B643" w14:textId="77777777" w:rsidR="00000000" w:rsidRDefault="0080671D">
      <w:pPr>
        <w:pStyle w:val="-"/>
        <w:rPr>
          <w:rtl/>
        </w:rPr>
      </w:pPr>
      <w:r>
        <w:rPr>
          <w:rtl/>
        </w:rPr>
        <w:br/>
      </w:r>
      <w:bookmarkStart w:id="358" w:name="FS000000517T23_06_2004_16_16_13C"/>
      <w:bookmarkEnd w:id="358"/>
      <w:r>
        <w:rPr>
          <w:rtl/>
        </w:rPr>
        <w:t>שר המשפטים יוסף לפיד:</w:t>
      </w:r>
    </w:p>
    <w:p w14:paraId="7A31F537" w14:textId="77777777" w:rsidR="00000000" w:rsidRDefault="0080671D">
      <w:pPr>
        <w:pStyle w:val="a0"/>
        <w:rPr>
          <w:rtl/>
        </w:rPr>
      </w:pPr>
    </w:p>
    <w:p w14:paraId="69993DC2" w14:textId="77777777" w:rsidR="00000000" w:rsidRDefault="0080671D">
      <w:pPr>
        <w:pStyle w:val="a0"/>
        <w:rPr>
          <w:rFonts w:hint="cs"/>
          <w:rtl/>
        </w:rPr>
      </w:pPr>
      <w:r>
        <w:rPr>
          <w:rFonts w:hint="cs"/>
          <w:rtl/>
        </w:rPr>
        <w:t>- -  שמזוז אשם, או ארבל - - -</w:t>
      </w:r>
    </w:p>
    <w:p w14:paraId="36E32234" w14:textId="77777777" w:rsidR="00000000" w:rsidRDefault="0080671D">
      <w:pPr>
        <w:pStyle w:val="af0"/>
        <w:rPr>
          <w:rtl/>
        </w:rPr>
      </w:pPr>
      <w:r>
        <w:rPr>
          <w:rtl/>
        </w:rPr>
        <w:br/>
        <w:t>איתן כבל (העבודה-מימד):</w:t>
      </w:r>
    </w:p>
    <w:p w14:paraId="42A3FFDB" w14:textId="77777777" w:rsidR="00000000" w:rsidRDefault="0080671D">
      <w:pPr>
        <w:pStyle w:val="a0"/>
        <w:rPr>
          <w:rtl/>
        </w:rPr>
      </w:pPr>
    </w:p>
    <w:p w14:paraId="289B3BAB" w14:textId="77777777" w:rsidR="00000000" w:rsidRDefault="0080671D">
      <w:pPr>
        <w:pStyle w:val="a0"/>
        <w:rPr>
          <w:rFonts w:hint="cs"/>
          <w:rtl/>
        </w:rPr>
      </w:pPr>
      <w:r>
        <w:rPr>
          <w:rFonts w:hint="cs"/>
          <w:rtl/>
        </w:rPr>
        <w:t>אתה יודע בכלל משהו? אתה התג</w:t>
      </w:r>
      <w:r>
        <w:rPr>
          <w:rFonts w:hint="cs"/>
          <w:rtl/>
        </w:rPr>
        <w:t xml:space="preserve">לגלת בכלל לתוך כל העניין הזה. תסביר לנו אתה. אתה יודע, זה תפקידך להסביר לנו. </w:t>
      </w:r>
    </w:p>
    <w:p w14:paraId="664CD10E" w14:textId="77777777" w:rsidR="00000000" w:rsidRDefault="0080671D">
      <w:pPr>
        <w:pStyle w:val="af0"/>
        <w:rPr>
          <w:rtl/>
        </w:rPr>
      </w:pPr>
      <w:r>
        <w:rPr>
          <w:rtl/>
        </w:rPr>
        <w:br/>
        <w:t>יוסי שריד (יחד):</w:t>
      </w:r>
    </w:p>
    <w:p w14:paraId="2BFD004C" w14:textId="77777777" w:rsidR="00000000" w:rsidRDefault="0080671D">
      <w:pPr>
        <w:pStyle w:val="a0"/>
        <w:rPr>
          <w:rtl/>
        </w:rPr>
      </w:pPr>
    </w:p>
    <w:p w14:paraId="240120E7" w14:textId="77777777" w:rsidR="00000000" w:rsidRDefault="0080671D">
      <w:pPr>
        <w:pStyle w:val="a0"/>
        <w:rPr>
          <w:rFonts w:hint="cs"/>
          <w:rtl/>
        </w:rPr>
      </w:pPr>
      <w:r>
        <w:rPr>
          <w:rFonts w:hint="cs"/>
          <w:rtl/>
        </w:rPr>
        <w:t>תסביר לנו את עניין מקסוול. תסביר לנו איך עבדת אצל העבריין מקסוול - - -</w:t>
      </w:r>
    </w:p>
    <w:p w14:paraId="5A5807B9" w14:textId="77777777" w:rsidR="00000000" w:rsidRDefault="0080671D">
      <w:pPr>
        <w:pStyle w:val="af1"/>
        <w:rPr>
          <w:rtl/>
        </w:rPr>
      </w:pPr>
      <w:r>
        <w:rPr>
          <w:rtl/>
        </w:rPr>
        <w:br/>
        <w:t>היו"ר מיכאל נודלמן:</w:t>
      </w:r>
    </w:p>
    <w:p w14:paraId="7E2D1AD2" w14:textId="77777777" w:rsidR="00000000" w:rsidRDefault="0080671D">
      <w:pPr>
        <w:pStyle w:val="a0"/>
        <w:rPr>
          <w:rtl/>
        </w:rPr>
      </w:pPr>
    </w:p>
    <w:p w14:paraId="236AE998" w14:textId="77777777" w:rsidR="00000000" w:rsidRDefault="0080671D">
      <w:pPr>
        <w:pStyle w:val="a0"/>
        <w:rPr>
          <w:rFonts w:hint="cs"/>
          <w:rtl/>
        </w:rPr>
      </w:pPr>
      <w:r>
        <w:rPr>
          <w:rFonts w:hint="cs"/>
          <w:rtl/>
        </w:rPr>
        <w:t xml:space="preserve">מספיק, מספיק, מספיק, חברים. </w:t>
      </w:r>
    </w:p>
    <w:p w14:paraId="57903712" w14:textId="77777777" w:rsidR="00000000" w:rsidRDefault="0080671D">
      <w:pPr>
        <w:pStyle w:val="-"/>
        <w:rPr>
          <w:rtl/>
        </w:rPr>
      </w:pPr>
      <w:r>
        <w:rPr>
          <w:rtl/>
        </w:rPr>
        <w:br/>
      </w:r>
      <w:bookmarkStart w:id="359" w:name="FS000000517T23_06_2004_16_19_40C"/>
      <w:bookmarkEnd w:id="359"/>
      <w:r>
        <w:rPr>
          <w:rtl/>
        </w:rPr>
        <w:t>שר המשפטים יוסף לפיד:</w:t>
      </w:r>
    </w:p>
    <w:p w14:paraId="529D98FC" w14:textId="77777777" w:rsidR="00000000" w:rsidRDefault="0080671D">
      <w:pPr>
        <w:pStyle w:val="a0"/>
        <w:rPr>
          <w:rtl/>
        </w:rPr>
      </w:pPr>
    </w:p>
    <w:p w14:paraId="0302E786" w14:textId="77777777" w:rsidR="00000000" w:rsidRDefault="0080671D">
      <w:pPr>
        <w:pStyle w:val="a0"/>
        <w:rPr>
          <w:rFonts w:hint="cs"/>
          <w:rtl/>
        </w:rPr>
      </w:pPr>
      <w:r>
        <w:rPr>
          <w:rFonts w:hint="cs"/>
          <w:rtl/>
        </w:rPr>
        <w:t>אוה, באמת, הע</w:t>
      </w:r>
      <w:r>
        <w:rPr>
          <w:rFonts w:hint="cs"/>
          <w:rtl/>
        </w:rPr>
        <w:t xml:space="preserve">ליבות של הארגומנטים שלך. אתה יודע, יוסי שריד, לא ידעתי - לא שיערתי אי-פעם בחיי שאני אחשוב עליך ברחמים. זה כל מה שנשאר לך. אני פשוט מרחם עליך. </w:t>
      </w:r>
    </w:p>
    <w:p w14:paraId="2178A958" w14:textId="77777777" w:rsidR="00000000" w:rsidRDefault="0080671D">
      <w:pPr>
        <w:pStyle w:val="af0"/>
        <w:rPr>
          <w:rtl/>
        </w:rPr>
      </w:pPr>
      <w:r>
        <w:rPr>
          <w:rtl/>
        </w:rPr>
        <w:br/>
        <w:t>יוסי שריד (יחד):</w:t>
      </w:r>
    </w:p>
    <w:p w14:paraId="2D054826" w14:textId="77777777" w:rsidR="00000000" w:rsidRDefault="0080671D">
      <w:pPr>
        <w:pStyle w:val="a0"/>
        <w:rPr>
          <w:rtl/>
        </w:rPr>
      </w:pPr>
    </w:p>
    <w:p w14:paraId="3EADA69B" w14:textId="77777777" w:rsidR="00000000" w:rsidRDefault="0080671D">
      <w:pPr>
        <w:pStyle w:val="a0"/>
        <w:rPr>
          <w:rFonts w:hint="cs"/>
          <w:rtl/>
        </w:rPr>
      </w:pPr>
      <w:r>
        <w:rPr>
          <w:rFonts w:hint="cs"/>
          <w:rtl/>
        </w:rPr>
        <w:t>ואני חושב עליך בבוז.</w:t>
      </w:r>
    </w:p>
    <w:p w14:paraId="26DD691E" w14:textId="77777777" w:rsidR="00000000" w:rsidRDefault="0080671D">
      <w:pPr>
        <w:pStyle w:val="-"/>
        <w:rPr>
          <w:rtl/>
        </w:rPr>
      </w:pPr>
      <w:r>
        <w:rPr>
          <w:rtl/>
        </w:rPr>
        <w:br/>
      </w:r>
      <w:bookmarkStart w:id="360" w:name="FS000000517T23_06_2004_16_21_08C"/>
      <w:bookmarkEnd w:id="360"/>
      <w:r>
        <w:rPr>
          <w:rtl/>
        </w:rPr>
        <w:t>שר המשפטים יוסף לפיד:</w:t>
      </w:r>
    </w:p>
    <w:p w14:paraId="17167174" w14:textId="77777777" w:rsidR="00000000" w:rsidRDefault="0080671D">
      <w:pPr>
        <w:pStyle w:val="a0"/>
        <w:rPr>
          <w:rtl/>
        </w:rPr>
      </w:pPr>
    </w:p>
    <w:p w14:paraId="530B228A" w14:textId="77777777" w:rsidR="00000000" w:rsidRDefault="0080671D">
      <w:pPr>
        <w:pStyle w:val="a0"/>
        <w:rPr>
          <w:rFonts w:hint="cs"/>
          <w:rtl/>
        </w:rPr>
      </w:pPr>
      <w:r>
        <w:rPr>
          <w:rFonts w:hint="cs"/>
          <w:rtl/>
        </w:rPr>
        <w:t xml:space="preserve">או.קיי. </w:t>
      </w:r>
    </w:p>
    <w:p w14:paraId="6D38F932" w14:textId="77777777" w:rsidR="00000000" w:rsidRDefault="0080671D">
      <w:pPr>
        <w:pStyle w:val="af0"/>
        <w:rPr>
          <w:rtl/>
        </w:rPr>
      </w:pPr>
      <w:r>
        <w:rPr>
          <w:rtl/>
        </w:rPr>
        <w:br/>
        <w:t>יוסי שריד (יחד):</w:t>
      </w:r>
    </w:p>
    <w:p w14:paraId="3DBCF70A" w14:textId="77777777" w:rsidR="00000000" w:rsidRDefault="0080671D">
      <w:pPr>
        <w:pStyle w:val="a0"/>
        <w:rPr>
          <w:rtl/>
        </w:rPr>
      </w:pPr>
    </w:p>
    <w:p w14:paraId="155E087C" w14:textId="77777777" w:rsidR="00000000" w:rsidRDefault="0080671D">
      <w:pPr>
        <w:pStyle w:val="a0"/>
        <w:rPr>
          <w:rFonts w:hint="cs"/>
          <w:rtl/>
        </w:rPr>
      </w:pPr>
      <w:r>
        <w:rPr>
          <w:rFonts w:hint="cs"/>
          <w:rtl/>
        </w:rPr>
        <w:t xml:space="preserve">אתה מבין, זה ההבדל - </w:t>
      </w:r>
      <w:r>
        <w:rPr>
          <w:rFonts w:hint="cs"/>
          <w:rtl/>
        </w:rPr>
        <w:t>- - ברחמים - - -</w:t>
      </w:r>
    </w:p>
    <w:p w14:paraId="53784C52" w14:textId="77777777" w:rsidR="00000000" w:rsidRDefault="0080671D">
      <w:pPr>
        <w:pStyle w:val="a0"/>
        <w:rPr>
          <w:rFonts w:hint="cs"/>
          <w:rtl/>
        </w:rPr>
      </w:pPr>
    </w:p>
    <w:p w14:paraId="4914C65F" w14:textId="77777777" w:rsidR="00000000" w:rsidRDefault="0080671D">
      <w:pPr>
        <w:pStyle w:val="-"/>
        <w:rPr>
          <w:rtl/>
        </w:rPr>
      </w:pPr>
      <w:bookmarkStart w:id="361" w:name="FS000000517T23_06_2004_16_21_32C"/>
      <w:bookmarkEnd w:id="361"/>
      <w:r>
        <w:rPr>
          <w:rtl/>
        </w:rPr>
        <w:t>שר המשפטים יוסף לפיד:</w:t>
      </w:r>
    </w:p>
    <w:p w14:paraId="3D0B0985" w14:textId="77777777" w:rsidR="00000000" w:rsidRDefault="0080671D">
      <w:pPr>
        <w:pStyle w:val="a0"/>
        <w:rPr>
          <w:rtl/>
        </w:rPr>
      </w:pPr>
    </w:p>
    <w:p w14:paraId="6B791971" w14:textId="77777777" w:rsidR="00000000" w:rsidRDefault="0080671D">
      <w:pPr>
        <w:pStyle w:val="a0"/>
        <w:rPr>
          <w:rFonts w:hint="cs"/>
          <w:rtl/>
        </w:rPr>
      </w:pPr>
      <w:r>
        <w:rPr>
          <w:rFonts w:hint="cs"/>
          <w:rtl/>
        </w:rPr>
        <w:t xml:space="preserve">רבותי, איך אתם יודעים? הרי לא קראתם את המסמכים, לא שמעתם את ההקלטות, לא העמקתם בנושא - - </w:t>
      </w:r>
    </w:p>
    <w:p w14:paraId="1FD1F3FF" w14:textId="77777777" w:rsidR="00000000" w:rsidRDefault="0080671D">
      <w:pPr>
        <w:pStyle w:val="af0"/>
        <w:rPr>
          <w:rtl/>
        </w:rPr>
      </w:pPr>
      <w:r>
        <w:rPr>
          <w:rtl/>
        </w:rPr>
        <w:br/>
        <w:t>איתן כבל (העבודה-מימד):</w:t>
      </w:r>
    </w:p>
    <w:p w14:paraId="548A3F7F" w14:textId="77777777" w:rsidR="00000000" w:rsidRDefault="0080671D">
      <w:pPr>
        <w:pStyle w:val="a0"/>
        <w:rPr>
          <w:rtl/>
        </w:rPr>
      </w:pPr>
    </w:p>
    <w:p w14:paraId="56B2DE60" w14:textId="77777777" w:rsidR="00000000" w:rsidRDefault="0080671D">
      <w:pPr>
        <w:pStyle w:val="a0"/>
        <w:rPr>
          <w:rFonts w:hint="cs"/>
          <w:rtl/>
        </w:rPr>
      </w:pPr>
      <w:r>
        <w:rPr>
          <w:rFonts w:hint="cs"/>
          <w:rtl/>
        </w:rPr>
        <w:t xml:space="preserve">מה אתה אומר, שפרקליטת המדינה תפרה תיק? אתה אומר שפרקליטת המדינה תפרה תיק? </w:t>
      </w:r>
    </w:p>
    <w:p w14:paraId="2709F0A7" w14:textId="77777777" w:rsidR="00000000" w:rsidRDefault="0080671D">
      <w:pPr>
        <w:pStyle w:val="-"/>
        <w:rPr>
          <w:rtl/>
        </w:rPr>
      </w:pPr>
      <w:r>
        <w:rPr>
          <w:rtl/>
        </w:rPr>
        <w:br/>
      </w:r>
      <w:bookmarkStart w:id="362" w:name="FS000000517T23_06_2004_16_23_36C"/>
      <w:bookmarkEnd w:id="362"/>
      <w:r>
        <w:rPr>
          <w:rtl/>
        </w:rPr>
        <w:t>שר המשפטים יוסף לפיד:</w:t>
      </w:r>
    </w:p>
    <w:p w14:paraId="43620019" w14:textId="77777777" w:rsidR="00000000" w:rsidRDefault="0080671D">
      <w:pPr>
        <w:pStyle w:val="a0"/>
        <w:rPr>
          <w:rtl/>
        </w:rPr>
      </w:pPr>
    </w:p>
    <w:p w14:paraId="21AA9939" w14:textId="77777777" w:rsidR="00000000" w:rsidRDefault="0080671D">
      <w:pPr>
        <w:pStyle w:val="a0"/>
        <w:rPr>
          <w:rFonts w:hint="cs"/>
          <w:rtl/>
        </w:rPr>
      </w:pPr>
      <w:r>
        <w:rPr>
          <w:rFonts w:hint="cs"/>
          <w:rtl/>
        </w:rPr>
        <w:t xml:space="preserve">- -  לא ידעתם - - - אתם לא יודעים בכלל מה העובדות. </w:t>
      </w:r>
    </w:p>
    <w:p w14:paraId="28C4E6E4" w14:textId="77777777" w:rsidR="00000000" w:rsidRDefault="0080671D">
      <w:pPr>
        <w:pStyle w:val="af0"/>
        <w:rPr>
          <w:rtl/>
        </w:rPr>
      </w:pPr>
      <w:r>
        <w:rPr>
          <w:rtl/>
        </w:rPr>
        <w:br/>
        <w:t>איתן כבל (העבודה-מימד):</w:t>
      </w:r>
    </w:p>
    <w:p w14:paraId="24DA81BC" w14:textId="77777777" w:rsidR="00000000" w:rsidRDefault="0080671D">
      <w:pPr>
        <w:pStyle w:val="a0"/>
        <w:rPr>
          <w:rtl/>
        </w:rPr>
      </w:pPr>
    </w:p>
    <w:p w14:paraId="6DAFD905" w14:textId="77777777" w:rsidR="00000000" w:rsidRDefault="0080671D">
      <w:pPr>
        <w:pStyle w:val="a0"/>
        <w:rPr>
          <w:rFonts w:hint="cs"/>
          <w:rtl/>
        </w:rPr>
      </w:pPr>
      <w:r>
        <w:rPr>
          <w:rFonts w:hint="cs"/>
          <w:rtl/>
        </w:rPr>
        <w:t xml:space="preserve">אני שואל אותך. אתה אומר שפרקליטת המדינה תפרה תיק? </w:t>
      </w:r>
    </w:p>
    <w:p w14:paraId="0E2578D9" w14:textId="77777777" w:rsidR="00000000" w:rsidRDefault="0080671D">
      <w:pPr>
        <w:pStyle w:val="-"/>
        <w:rPr>
          <w:rtl/>
        </w:rPr>
      </w:pPr>
      <w:r>
        <w:rPr>
          <w:rtl/>
        </w:rPr>
        <w:br/>
      </w:r>
      <w:bookmarkStart w:id="363" w:name="FS000000517T23_06_2004_16_25_05C"/>
      <w:bookmarkEnd w:id="363"/>
      <w:r>
        <w:rPr>
          <w:rtl/>
        </w:rPr>
        <w:t>שר המשפטים יוסף לפיד:</w:t>
      </w:r>
    </w:p>
    <w:p w14:paraId="4E99E330" w14:textId="77777777" w:rsidR="00000000" w:rsidRDefault="0080671D">
      <w:pPr>
        <w:pStyle w:val="a0"/>
        <w:rPr>
          <w:rtl/>
        </w:rPr>
      </w:pPr>
    </w:p>
    <w:p w14:paraId="00AD97C9" w14:textId="77777777" w:rsidR="00000000" w:rsidRDefault="0080671D">
      <w:pPr>
        <w:pStyle w:val="a0"/>
        <w:rPr>
          <w:rFonts w:hint="cs"/>
          <w:rtl/>
        </w:rPr>
      </w:pPr>
      <w:r>
        <w:rPr>
          <w:rFonts w:hint="cs"/>
          <w:rtl/>
        </w:rPr>
        <w:t xml:space="preserve">אני מבקש שתרגיע אותו. יש גבול. </w:t>
      </w:r>
    </w:p>
    <w:p w14:paraId="1EA4AA5A" w14:textId="77777777" w:rsidR="00000000" w:rsidRDefault="0080671D">
      <w:pPr>
        <w:pStyle w:val="af1"/>
        <w:rPr>
          <w:rtl/>
        </w:rPr>
      </w:pPr>
      <w:r>
        <w:rPr>
          <w:rtl/>
        </w:rPr>
        <w:br/>
        <w:t>היו"ר מיכאל נודלמן:</w:t>
      </w:r>
    </w:p>
    <w:p w14:paraId="2E27F83E" w14:textId="77777777" w:rsidR="00000000" w:rsidRDefault="0080671D">
      <w:pPr>
        <w:pStyle w:val="a0"/>
        <w:rPr>
          <w:rtl/>
        </w:rPr>
      </w:pPr>
    </w:p>
    <w:p w14:paraId="4E6B34AF" w14:textId="77777777" w:rsidR="00000000" w:rsidRDefault="0080671D">
      <w:pPr>
        <w:pStyle w:val="a0"/>
        <w:rPr>
          <w:rFonts w:hint="cs"/>
          <w:rtl/>
        </w:rPr>
      </w:pPr>
      <w:r>
        <w:rPr>
          <w:rFonts w:hint="cs"/>
          <w:rtl/>
        </w:rPr>
        <w:t>אני מבקש, חבר הכנסת כבל. אתה נאמת פה שלוש דקות וא</w:t>
      </w:r>
      <w:r>
        <w:rPr>
          <w:rFonts w:hint="cs"/>
          <w:rtl/>
        </w:rPr>
        <w:t xml:space="preserve">ף אחד לא הפריע לך. תן לו לדבר. </w:t>
      </w:r>
    </w:p>
    <w:p w14:paraId="01D0EAB8" w14:textId="77777777" w:rsidR="00000000" w:rsidRDefault="0080671D">
      <w:pPr>
        <w:pStyle w:val="af0"/>
        <w:rPr>
          <w:rtl/>
        </w:rPr>
      </w:pPr>
      <w:r>
        <w:rPr>
          <w:rtl/>
        </w:rPr>
        <w:br/>
        <w:t>קריאות:</w:t>
      </w:r>
    </w:p>
    <w:p w14:paraId="46C93510" w14:textId="77777777" w:rsidR="00000000" w:rsidRDefault="0080671D">
      <w:pPr>
        <w:pStyle w:val="a0"/>
        <w:rPr>
          <w:rtl/>
        </w:rPr>
      </w:pPr>
    </w:p>
    <w:p w14:paraId="300584B4" w14:textId="77777777" w:rsidR="00000000" w:rsidRDefault="0080671D">
      <w:pPr>
        <w:pStyle w:val="a0"/>
        <w:rPr>
          <w:rFonts w:hint="cs"/>
          <w:rtl/>
        </w:rPr>
      </w:pPr>
      <w:r>
        <w:rPr>
          <w:rFonts w:hint="cs"/>
          <w:rtl/>
        </w:rPr>
        <w:t>- - -</w:t>
      </w:r>
    </w:p>
    <w:p w14:paraId="5EC0A85C" w14:textId="77777777" w:rsidR="00000000" w:rsidRDefault="0080671D">
      <w:pPr>
        <w:pStyle w:val="-"/>
        <w:rPr>
          <w:rtl/>
        </w:rPr>
      </w:pPr>
      <w:r>
        <w:rPr>
          <w:rtl/>
        </w:rPr>
        <w:br/>
      </w:r>
      <w:bookmarkStart w:id="364" w:name="FS000000517T23_06_2004_16_26_01C"/>
      <w:bookmarkEnd w:id="364"/>
      <w:r>
        <w:rPr>
          <w:rtl/>
        </w:rPr>
        <w:t>שר המשפטים יוסף לפיד:</w:t>
      </w:r>
    </w:p>
    <w:p w14:paraId="2007A964" w14:textId="77777777" w:rsidR="00000000" w:rsidRDefault="0080671D">
      <w:pPr>
        <w:pStyle w:val="a0"/>
        <w:rPr>
          <w:rtl/>
        </w:rPr>
      </w:pPr>
    </w:p>
    <w:p w14:paraId="60FA1E3E" w14:textId="77777777" w:rsidR="00000000" w:rsidRDefault="0080671D">
      <w:pPr>
        <w:pStyle w:val="a0"/>
        <w:rPr>
          <w:rFonts w:hint="cs"/>
          <w:rtl/>
        </w:rPr>
      </w:pPr>
      <w:r>
        <w:rPr>
          <w:rFonts w:hint="cs"/>
          <w:rtl/>
        </w:rPr>
        <w:t>אין לכם מושג על העובדות, דבר, אבל מסקנות יש לכם. אם היה מעז אי-פעם פרקליט להסיק לגבי אחד מהדוברים פה את המסקנות בלי לדעת את העובדות - כמו שאתם מסיקים מסקנות - ואיך אתם יודעים בביטחון כ</w:t>
      </w:r>
      <w:r>
        <w:rPr>
          <w:rFonts w:hint="cs"/>
          <w:rtl/>
        </w:rPr>
        <w:t>זה - -</w:t>
      </w:r>
    </w:p>
    <w:p w14:paraId="76672436" w14:textId="77777777" w:rsidR="00000000" w:rsidRDefault="0080671D">
      <w:pPr>
        <w:pStyle w:val="af0"/>
        <w:rPr>
          <w:rtl/>
        </w:rPr>
      </w:pPr>
      <w:r>
        <w:rPr>
          <w:rtl/>
        </w:rPr>
        <w:br/>
        <w:t>איתן כבל (העבודה-מימד):</w:t>
      </w:r>
    </w:p>
    <w:p w14:paraId="6DE516D6" w14:textId="77777777" w:rsidR="00000000" w:rsidRDefault="0080671D">
      <w:pPr>
        <w:pStyle w:val="a0"/>
        <w:rPr>
          <w:rtl/>
        </w:rPr>
      </w:pPr>
    </w:p>
    <w:p w14:paraId="08AA0D40" w14:textId="77777777" w:rsidR="00000000" w:rsidRDefault="0080671D">
      <w:pPr>
        <w:pStyle w:val="a0"/>
        <w:rPr>
          <w:rFonts w:hint="cs"/>
          <w:rtl/>
        </w:rPr>
      </w:pPr>
      <w:r>
        <w:rPr>
          <w:rFonts w:hint="cs"/>
          <w:rtl/>
        </w:rPr>
        <w:t xml:space="preserve">ספר לנו אתה, מה אתה יודע.  </w:t>
      </w:r>
    </w:p>
    <w:p w14:paraId="7ECB0D50" w14:textId="77777777" w:rsidR="00000000" w:rsidRDefault="0080671D">
      <w:pPr>
        <w:pStyle w:val="-"/>
        <w:rPr>
          <w:rFonts w:hint="cs"/>
          <w:rtl/>
        </w:rPr>
      </w:pPr>
      <w:bookmarkStart w:id="365" w:name="FS000000517T23_06_2004_16_27_09C"/>
      <w:bookmarkEnd w:id="365"/>
    </w:p>
    <w:p w14:paraId="4ECAB7B0" w14:textId="77777777" w:rsidR="00000000" w:rsidRDefault="0080671D">
      <w:pPr>
        <w:pStyle w:val="-"/>
        <w:rPr>
          <w:rtl/>
        </w:rPr>
      </w:pPr>
      <w:r>
        <w:rPr>
          <w:rtl/>
        </w:rPr>
        <w:t>שר המשפטים יוסף לפיד:</w:t>
      </w:r>
    </w:p>
    <w:p w14:paraId="51F5BE11" w14:textId="77777777" w:rsidR="00000000" w:rsidRDefault="0080671D">
      <w:pPr>
        <w:pStyle w:val="a0"/>
        <w:rPr>
          <w:rtl/>
        </w:rPr>
      </w:pPr>
    </w:p>
    <w:p w14:paraId="5B8977ED" w14:textId="77777777" w:rsidR="00000000" w:rsidRDefault="0080671D">
      <w:pPr>
        <w:pStyle w:val="a0"/>
        <w:rPr>
          <w:rFonts w:hint="cs"/>
          <w:rtl/>
        </w:rPr>
      </w:pPr>
      <w:r>
        <w:rPr>
          <w:rFonts w:hint="cs"/>
          <w:rtl/>
        </w:rPr>
        <w:t xml:space="preserve">- - שמזוז צדק, או ארבל צדקה. </w:t>
      </w:r>
    </w:p>
    <w:p w14:paraId="43CAB290" w14:textId="77777777" w:rsidR="00000000" w:rsidRDefault="0080671D">
      <w:pPr>
        <w:pStyle w:val="af0"/>
        <w:rPr>
          <w:rtl/>
        </w:rPr>
      </w:pPr>
    </w:p>
    <w:p w14:paraId="523114A1" w14:textId="77777777" w:rsidR="00000000" w:rsidRDefault="0080671D">
      <w:pPr>
        <w:pStyle w:val="af0"/>
        <w:rPr>
          <w:rtl/>
        </w:rPr>
      </w:pPr>
      <w:r>
        <w:rPr>
          <w:rtl/>
        </w:rPr>
        <w:t>איתן כבל (העבודה-מימד):</w:t>
      </w:r>
    </w:p>
    <w:p w14:paraId="3FF147EB" w14:textId="77777777" w:rsidR="00000000" w:rsidRDefault="0080671D">
      <w:pPr>
        <w:pStyle w:val="a0"/>
        <w:rPr>
          <w:rtl/>
        </w:rPr>
      </w:pPr>
    </w:p>
    <w:p w14:paraId="2660DDA3" w14:textId="77777777" w:rsidR="00000000" w:rsidRDefault="0080671D">
      <w:pPr>
        <w:pStyle w:val="a0"/>
        <w:rPr>
          <w:rFonts w:hint="cs"/>
          <w:rtl/>
        </w:rPr>
      </w:pPr>
      <w:r>
        <w:rPr>
          <w:rFonts w:hint="cs"/>
          <w:rtl/>
        </w:rPr>
        <w:t xml:space="preserve">אני לא יודע. מה אתה יודע. </w:t>
      </w:r>
    </w:p>
    <w:p w14:paraId="6D2372D4" w14:textId="77777777" w:rsidR="00000000" w:rsidRDefault="0080671D">
      <w:pPr>
        <w:pStyle w:val="-"/>
        <w:rPr>
          <w:rtl/>
        </w:rPr>
      </w:pPr>
      <w:r>
        <w:rPr>
          <w:rtl/>
        </w:rPr>
        <w:br/>
      </w:r>
      <w:bookmarkStart w:id="366" w:name="FS000000517T23_06_2004_16_29_06C"/>
      <w:bookmarkEnd w:id="366"/>
      <w:r>
        <w:rPr>
          <w:rtl/>
        </w:rPr>
        <w:t>יעקב מרגי (ש"ס):</w:t>
      </w:r>
    </w:p>
    <w:p w14:paraId="03F92D33" w14:textId="77777777" w:rsidR="00000000" w:rsidRDefault="0080671D">
      <w:pPr>
        <w:pStyle w:val="a0"/>
        <w:rPr>
          <w:rtl/>
        </w:rPr>
      </w:pPr>
    </w:p>
    <w:p w14:paraId="0947AC83" w14:textId="77777777" w:rsidR="00000000" w:rsidRDefault="0080671D">
      <w:pPr>
        <w:pStyle w:val="a0"/>
        <w:rPr>
          <w:rFonts w:hint="cs"/>
          <w:rtl/>
        </w:rPr>
      </w:pPr>
      <w:r>
        <w:rPr>
          <w:rFonts w:hint="cs"/>
          <w:rtl/>
        </w:rPr>
        <w:t>מי צדק?</w:t>
      </w:r>
    </w:p>
    <w:p w14:paraId="1DB1CCCC" w14:textId="77777777" w:rsidR="00000000" w:rsidRDefault="0080671D">
      <w:pPr>
        <w:pStyle w:val="-"/>
        <w:rPr>
          <w:rtl/>
        </w:rPr>
      </w:pPr>
      <w:r>
        <w:rPr>
          <w:rtl/>
        </w:rPr>
        <w:br/>
      </w:r>
      <w:bookmarkStart w:id="367" w:name="FS000000517T23_06_2004_16_29_16C"/>
      <w:bookmarkEnd w:id="367"/>
      <w:r>
        <w:rPr>
          <w:rtl/>
        </w:rPr>
        <w:t>שר המשפטים יוסף לפיד:</w:t>
      </w:r>
    </w:p>
    <w:p w14:paraId="490A7238" w14:textId="77777777" w:rsidR="00000000" w:rsidRDefault="0080671D">
      <w:pPr>
        <w:pStyle w:val="a0"/>
        <w:rPr>
          <w:rtl/>
        </w:rPr>
      </w:pPr>
    </w:p>
    <w:p w14:paraId="30CCAC74" w14:textId="77777777" w:rsidR="00000000" w:rsidRDefault="0080671D">
      <w:pPr>
        <w:pStyle w:val="a0"/>
        <w:rPr>
          <w:rFonts w:hint="cs"/>
          <w:rtl/>
        </w:rPr>
      </w:pPr>
      <w:r>
        <w:rPr>
          <w:rFonts w:hint="cs"/>
          <w:rtl/>
        </w:rPr>
        <w:t xml:space="preserve">תשמע, אם לא תזהיר אותו הוא ימשיך. </w:t>
      </w:r>
    </w:p>
    <w:p w14:paraId="3700BD60" w14:textId="77777777" w:rsidR="00000000" w:rsidRDefault="0080671D">
      <w:pPr>
        <w:pStyle w:val="af0"/>
        <w:rPr>
          <w:rtl/>
        </w:rPr>
      </w:pPr>
      <w:r>
        <w:rPr>
          <w:rtl/>
        </w:rPr>
        <w:br/>
        <w:t>א</w:t>
      </w:r>
      <w:r>
        <w:rPr>
          <w:rtl/>
        </w:rPr>
        <w:t>יתן כבל (העבודה-מימד):</w:t>
      </w:r>
    </w:p>
    <w:p w14:paraId="326DE08C" w14:textId="77777777" w:rsidR="00000000" w:rsidRDefault="0080671D">
      <w:pPr>
        <w:pStyle w:val="a0"/>
        <w:rPr>
          <w:rtl/>
        </w:rPr>
      </w:pPr>
    </w:p>
    <w:p w14:paraId="3C4C1814" w14:textId="77777777" w:rsidR="00000000" w:rsidRDefault="0080671D">
      <w:pPr>
        <w:pStyle w:val="a0"/>
        <w:rPr>
          <w:rFonts w:hint="cs"/>
          <w:rtl/>
        </w:rPr>
      </w:pPr>
      <w:r>
        <w:rPr>
          <w:rFonts w:hint="cs"/>
          <w:rtl/>
        </w:rPr>
        <w:t xml:space="preserve">מי צדק, תגיד אתה. אתה שר המשפטים. </w:t>
      </w:r>
    </w:p>
    <w:p w14:paraId="4E447A1A" w14:textId="77777777" w:rsidR="00000000" w:rsidRDefault="0080671D">
      <w:pPr>
        <w:pStyle w:val="af1"/>
        <w:rPr>
          <w:rtl/>
        </w:rPr>
      </w:pPr>
      <w:r>
        <w:rPr>
          <w:rtl/>
        </w:rPr>
        <w:br/>
        <w:t>היו"ר מיכאל נודלמן:</w:t>
      </w:r>
    </w:p>
    <w:p w14:paraId="340D122F" w14:textId="77777777" w:rsidR="00000000" w:rsidRDefault="0080671D">
      <w:pPr>
        <w:pStyle w:val="a0"/>
        <w:rPr>
          <w:rtl/>
        </w:rPr>
      </w:pPr>
    </w:p>
    <w:p w14:paraId="747F6DA3" w14:textId="77777777" w:rsidR="00000000" w:rsidRDefault="0080671D">
      <w:pPr>
        <w:pStyle w:val="a0"/>
        <w:rPr>
          <w:rFonts w:hint="cs"/>
          <w:rtl/>
        </w:rPr>
      </w:pPr>
      <w:r>
        <w:rPr>
          <w:rFonts w:hint="cs"/>
          <w:rtl/>
        </w:rPr>
        <w:t xml:space="preserve">חבר הכנסת כבל. </w:t>
      </w:r>
    </w:p>
    <w:p w14:paraId="579DFAE1" w14:textId="77777777" w:rsidR="00000000" w:rsidRDefault="0080671D">
      <w:pPr>
        <w:pStyle w:val="-"/>
        <w:rPr>
          <w:rtl/>
        </w:rPr>
      </w:pPr>
      <w:r>
        <w:rPr>
          <w:rtl/>
        </w:rPr>
        <w:br/>
      </w:r>
      <w:bookmarkStart w:id="368" w:name="FS000000517T23_06_2004_16_30_22C"/>
      <w:bookmarkEnd w:id="368"/>
      <w:r>
        <w:rPr>
          <w:rtl/>
        </w:rPr>
        <w:t>שר המשפטים יוסף לפיד:</w:t>
      </w:r>
    </w:p>
    <w:p w14:paraId="62AE5C88" w14:textId="77777777" w:rsidR="00000000" w:rsidRDefault="0080671D">
      <w:pPr>
        <w:pStyle w:val="a0"/>
        <w:rPr>
          <w:rtl/>
        </w:rPr>
      </w:pPr>
    </w:p>
    <w:p w14:paraId="5620C298" w14:textId="77777777" w:rsidR="00000000" w:rsidRDefault="0080671D">
      <w:pPr>
        <w:pStyle w:val="a0"/>
        <w:rPr>
          <w:rFonts w:hint="cs"/>
          <w:rtl/>
        </w:rPr>
      </w:pPr>
      <w:r>
        <w:rPr>
          <w:rFonts w:hint="cs"/>
          <w:rtl/>
        </w:rPr>
        <w:t xml:space="preserve">קודם כול, אני תוך כדי שינה יודע משפטים יותר ממה שאתה יודע כשאתה ער. </w:t>
      </w:r>
    </w:p>
    <w:p w14:paraId="41D61E5B" w14:textId="77777777" w:rsidR="00000000" w:rsidRDefault="0080671D">
      <w:pPr>
        <w:pStyle w:val="af0"/>
        <w:rPr>
          <w:rtl/>
        </w:rPr>
      </w:pPr>
      <w:r>
        <w:rPr>
          <w:rtl/>
        </w:rPr>
        <w:br/>
        <w:t>ואסל טאהא (בל"ד):</w:t>
      </w:r>
    </w:p>
    <w:p w14:paraId="4E575A6E" w14:textId="77777777" w:rsidR="00000000" w:rsidRDefault="0080671D">
      <w:pPr>
        <w:pStyle w:val="a0"/>
        <w:rPr>
          <w:rtl/>
        </w:rPr>
      </w:pPr>
    </w:p>
    <w:p w14:paraId="083511D8" w14:textId="77777777" w:rsidR="00000000" w:rsidRDefault="0080671D">
      <w:pPr>
        <w:pStyle w:val="a0"/>
        <w:rPr>
          <w:rFonts w:hint="cs"/>
          <w:rtl/>
        </w:rPr>
      </w:pPr>
      <w:r>
        <w:rPr>
          <w:rFonts w:hint="cs"/>
          <w:rtl/>
        </w:rPr>
        <w:t>- - -</w:t>
      </w:r>
    </w:p>
    <w:p w14:paraId="76FA43D0" w14:textId="77777777" w:rsidR="00000000" w:rsidRDefault="0080671D">
      <w:pPr>
        <w:pStyle w:val="af0"/>
        <w:rPr>
          <w:rtl/>
        </w:rPr>
      </w:pPr>
      <w:r>
        <w:rPr>
          <w:rtl/>
        </w:rPr>
        <w:br/>
        <w:t>חיים אורון (יחד):</w:t>
      </w:r>
    </w:p>
    <w:p w14:paraId="7A08732D" w14:textId="77777777" w:rsidR="00000000" w:rsidRDefault="0080671D">
      <w:pPr>
        <w:pStyle w:val="a0"/>
        <w:rPr>
          <w:rtl/>
        </w:rPr>
      </w:pPr>
    </w:p>
    <w:p w14:paraId="313785DA" w14:textId="77777777" w:rsidR="00000000" w:rsidRDefault="0080671D">
      <w:pPr>
        <w:pStyle w:val="a0"/>
        <w:rPr>
          <w:rFonts w:hint="cs"/>
          <w:rtl/>
        </w:rPr>
      </w:pPr>
      <w:r>
        <w:rPr>
          <w:rFonts w:hint="cs"/>
          <w:rtl/>
        </w:rPr>
        <w:t>- - - בתור שר המשפטי</w:t>
      </w:r>
      <w:r>
        <w:rPr>
          <w:rFonts w:hint="cs"/>
          <w:rtl/>
        </w:rPr>
        <w:t>ם - - -</w:t>
      </w:r>
    </w:p>
    <w:p w14:paraId="3A16C374" w14:textId="77777777" w:rsidR="00000000" w:rsidRDefault="0080671D">
      <w:pPr>
        <w:pStyle w:val="af0"/>
        <w:rPr>
          <w:rtl/>
        </w:rPr>
      </w:pPr>
      <w:r>
        <w:rPr>
          <w:rtl/>
        </w:rPr>
        <w:br/>
        <w:t>קריאות:</w:t>
      </w:r>
    </w:p>
    <w:p w14:paraId="16550904" w14:textId="77777777" w:rsidR="00000000" w:rsidRDefault="0080671D">
      <w:pPr>
        <w:pStyle w:val="a0"/>
        <w:rPr>
          <w:rtl/>
        </w:rPr>
      </w:pPr>
    </w:p>
    <w:p w14:paraId="5747AA0E" w14:textId="77777777" w:rsidR="00000000" w:rsidRDefault="0080671D">
      <w:pPr>
        <w:pStyle w:val="a0"/>
        <w:rPr>
          <w:rFonts w:hint="cs"/>
          <w:rtl/>
        </w:rPr>
      </w:pPr>
      <w:r>
        <w:rPr>
          <w:rFonts w:hint="cs"/>
          <w:rtl/>
        </w:rPr>
        <w:t>- - -</w:t>
      </w:r>
    </w:p>
    <w:p w14:paraId="7353BF7D" w14:textId="77777777" w:rsidR="00000000" w:rsidRDefault="0080671D">
      <w:pPr>
        <w:pStyle w:val="af1"/>
        <w:rPr>
          <w:rtl/>
        </w:rPr>
      </w:pPr>
      <w:r>
        <w:rPr>
          <w:rtl/>
        </w:rPr>
        <w:br/>
        <w:t>היו"ר מיכאל נודלמן:</w:t>
      </w:r>
    </w:p>
    <w:p w14:paraId="6EE60788" w14:textId="77777777" w:rsidR="00000000" w:rsidRDefault="0080671D">
      <w:pPr>
        <w:pStyle w:val="a0"/>
        <w:rPr>
          <w:rtl/>
        </w:rPr>
      </w:pPr>
    </w:p>
    <w:p w14:paraId="09BBE69E" w14:textId="77777777" w:rsidR="00000000" w:rsidRDefault="0080671D">
      <w:pPr>
        <w:pStyle w:val="a0"/>
        <w:rPr>
          <w:rFonts w:hint="cs"/>
          <w:rtl/>
        </w:rPr>
      </w:pPr>
      <w:r>
        <w:rPr>
          <w:rFonts w:hint="cs"/>
          <w:rtl/>
        </w:rPr>
        <w:t xml:space="preserve">אתם רציתם לשמוע - - - חברי הכנסת. </w:t>
      </w:r>
    </w:p>
    <w:p w14:paraId="088AF8C5" w14:textId="77777777" w:rsidR="00000000" w:rsidRDefault="0080671D">
      <w:pPr>
        <w:pStyle w:val="af0"/>
        <w:rPr>
          <w:rtl/>
        </w:rPr>
      </w:pPr>
      <w:r>
        <w:rPr>
          <w:rFonts w:hint="cs"/>
          <w:rtl/>
        </w:rPr>
        <w:br/>
      </w:r>
      <w:r>
        <w:rPr>
          <w:rFonts w:hint="eastAsia"/>
          <w:rtl/>
        </w:rPr>
        <w:t>איתן</w:t>
      </w:r>
      <w:r>
        <w:rPr>
          <w:rtl/>
        </w:rPr>
        <w:t xml:space="preserve"> כבל (העבודה-מימד):</w:t>
      </w:r>
    </w:p>
    <w:p w14:paraId="567647FA" w14:textId="77777777" w:rsidR="00000000" w:rsidRDefault="0080671D">
      <w:pPr>
        <w:pStyle w:val="a0"/>
        <w:rPr>
          <w:rtl/>
        </w:rPr>
      </w:pPr>
    </w:p>
    <w:p w14:paraId="12B41452" w14:textId="77777777" w:rsidR="00000000" w:rsidRDefault="0080671D">
      <w:pPr>
        <w:pStyle w:val="a0"/>
        <w:rPr>
          <w:rFonts w:hint="cs"/>
          <w:rtl/>
        </w:rPr>
      </w:pPr>
      <w:r>
        <w:rPr>
          <w:rFonts w:hint="cs"/>
          <w:rtl/>
        </w:rPr>
        <w:t>אתה תותח, נו אז מה. אנחנו בורים - - -</w:t>
      </w:r>
    </w:p>
    <w:p w14:paraId="217C40BE" w14:textId="77777777" w:rsidR="00000000" w:rsidRDefault="0080671D">
      <w:pPr>
        <w:pStyle w:val="af0"/>
        <w:rPr>
          <w:rtl/>
        </w:rPr>
      </w:pPr>
      <w:r>
        <w:rPr>
          <w:rtl/>
        </w:rPr>
        <w:br/>
        <w:t>חיים אורון (יחד):</w:t>
      </w:r>
    </w:p>
    <w:p w14:paraId="36CC8048" w14:textId="77777777" w:rsidR="00000000" w:rsidRDefault="0080671D">
      <w:pPr>
        <w:pStyle w:val="a0"/>
        <w:rPr>
          <w:rtl/>
        </w:rPr>
      </w:pPr>
    </w:p>
    <w:p w14:paraId="5E621A07" w14:textId="77777777" w:rsidR="00000000" w:rsidRDefault="0080671D">
      <w:pPr>
        <w:pStyle w:val="a0"/>
        <w:rPr>
          <w:rFonts w:hint="cs"/>
          <w:rtl/>
        </w:rPr>
      </w:pPr>
      <w:r>
        <w:rPr>
          <w:rFonts w:hint="cs"/>
          <w:rtl/>
        </w:rPr>
        <w:t>שניהם צודקים? שניהם צודקים? - - -</w:t>
      </w:r>
    </w:p>
    <w:p w14:paraId="748D7082" w14:textId="77777777" w:rsidR="00000000" w:rsidRDefault="0080671D">
      <w:pPr>
        <w:pStyle w:val="-"/>
        <w:rPr>
          <w:rtl/>
        </w:rPr>
      </w:pPr>
      <w:r>
        <w:rPr>
          <w:rtl/>
        </w:rPr>
        <w:br/>
      </w:r>
      <w:bookmarkStart w:id="369" w:name="FS000000517T23_06_2004_16_32_43C"/>
      <w:bookmarkEnd w:id="369"/>
      <w:r>
        <w:rPr>
          <w:rtl/>
        </w:rPr>
        <w:t>שר המשפטים יוסף לפיד:</w:t>
      </w:r>
    </w:p>
    <w:p w14:paraId="71220FA1" w14:textId="77777777" w:rsidR="00000000" w:rsidRDefault="0080671D">
      <w:pPr>
        <w:pStyle w:val="a0"/>
        <w:rPr>
          <w:rtl/>
        </w:rPr>
      </w:pPr>
    </w:p>
    <w:p w14:paraId="42BE7C9D" w14:textId="77777777" w:rsidR="00000000" w:rsidRDefault="0080671D">
      <w:pPr>
        <w:pStyle w:val="a0"/>
        <w:rPr>
          <w:rFonts w:hint="cs"/>
          <w:rtl/>
        </w:rPr>
      </w:pPr>
      <w:r>
        <w:rPr>
          <w:rFonts w:hint="cs"/>
          <w:rtl/>
        </w:rPr>
        <w:t>רבותי, הרי מה שמאפיין את הדברים ש</w:t>
      </w:r>
      <w:r>
        <w:rPr>
          <w:rFonts w:hint="cs"/>
          <w:rtl/>
        </w:rPr>
        <w:t>אני אומר, שאני מתייצב מאחורי העובדה ששניהם קבעו את מה שקבעו ביושר - -</w:t>
      </w:r>
    </w:p>
    <w:p w14:paraId="20BF66E2" w14:textId="77777777" w:rsidR="00000000" w:rsidRDefault="0080671D">
      <w:pPr>
        <w:pStyle w:val="af0"/>
        <w:rPr>
          <w:rtl/>
        </w:rPr>
      </w:pPr>
      <w:r>
        <w:rPr>
          <w:rtl/>
        </w:rPr>
        <w:br/>
        <w:t>חיים אורון (יחד):</w:t>
      </w:r>
    </w:p>
    <w:p w14:paraId="69DAA964" w14:textId="77777777" w:rsidR="00000000" w:rsidRDefault="0080671D">
      <w:pPr>
        <w:pStyle w:val="a0"/>
        <w:rPr>
          <w:rtl/>
        </w:rPr>
      </w:pPr>
    </w:p>
    <w:p w14:paraId="04A15180" w14:textId="77777777" w:rsidR="00000000" w:rsidRDefault="0080671D">
      <w:pPr>
        <w:pStyle w:val="a0"/>
        <w:rPr>
          <w:rFonts w:hint="cs"/>
          <w:rtl/>
        </w:rPr>
      </w:pPr>
      <w:r>
        <w:rPr>
          <w:rFonts w:hint="cs"/>
          <w:rtl/>
        </w:rPr>
        <w:t>אבל הוא אמר עליה שהיא תפרה תיק.</w:t>
      </w:r>
    </w:p>
    <w:p w14:paraId="3BC04BC1" w14:textId="77777777" w:rsidR="00000000" w:rsidRDefault="0080671D">
      <w:pPr>
        <w:pStyle w:val="-"/>
        <w:rPr>
          <w:rtl/>
        </w:rPr>
      </w:pPr>
      <w:r>
        <w:rPr>
          <w:rtl/>
        </w:rPr>
        <w:br/>
      </w:r>
      <w:bookmarkStart w:id="370" w:name="FS000000517T23_06_2004_16_33_36C"/>
      <w:bookmarkEnd w:id="370"/>
      <w:r>
        <w:rPr>
          <w:rtl/>
        </w:rPr>
        <w:t>שר המשפטים יוסף לפיד:</w:t>
      </w:r>
    </w:p>
    <w:p w14:paraId="5B27040D" w14:textId="77777777" w:rsidR="00000000" w:rsidRDefault="0080671D">
      <w:pPr>
        <w:pStyle w:val="a0"/>
        <w:rPr>
          <w:rtl/>
        </w:rPr>
      </w:pPr>
    </w:p>
    <w:p w14:paraId="02D357DE" w14:textId="77777777" w:rsidR="00000000" w:rsidRDefault="0080671D">
      <w:pPr>
        <w:pStyle w:val="a0"/>
        <w:rPr>
          <w:rFonts w:hint="cs"/>
          <w:rtl/>
        </w:rPr>
      </w:pPr>
      <w:r>
        <w:rPr>
          <w:rFonts w:hint="cs"/>
          <w:rtl/>
        </w:rPr>
        <w:t>- - והגיעו למסקנה - - -</w:t>
      </w:r>
    </w:p>
    <w:p w14:paraId="00DE9DC5" w14:textId="77777777" w:rsidR="00000000" w:rsidRDefault="0080671D">
      <w:pPr>
        <w:pStyle w:val="af0"/>
        <w:rPr>
          <w:rtl/>
        </w:rPr>
      </w:pPr>
      <w:r>
        <w:rPr>
          <w:rtl/>
        </w:rPr>
        <w:br/>
        <w:t>חיים אורון (יחד):</w:t>
      </w:r>
    </w:p>
    <w:p w14:paraId="775731EF" w14:textId="77777777" w:rsidR="00000000" w:rsidRDefault="0080671D">
      <w:pPr>
        <w:pStyle w:val="a0"/>
        <w:rPr>
          <w:rtl/>
        </w:rPr>
      </w:pPr>
    </w:p>
    <w:p w14:paraId="67238478" w14:textId="77777777" w:rsidR="00000000" w:rsidRDefault="0080671D">
      <w:pPr>
        <w:pStyle w:val="a0"/>
        <w:rPr>
          <w:rFonts w:hint="cs"/>
          <w:rtl/>
        </w:rPr>
      </w:pPr>
      <w:r>
        <w:rPr>
          <w:rFonts w:hint="cs"/>
          <w:rtl/>
        </w:rPr>
        <w:t xml:space="preserve">הוא אמר עליה שהיא תפרה תיק. תעלה מעל הדוכן ותגיד: מה שהוא אמר היה </w:t>
      </w:r>
      <w:r>
        <w:rPr>
          <w:rFonts w:hint="cs"/>
          <w:rtl/>
        </w:rPr>
        <w:t xml:space="preserve">טעות. </w:t>
      </w:r>
    </w:p>
    <w:p w14:paraId="589DD6EB" w14:textId="77777777" w:rsidR="00000000" w:rsidRDefault="0080671D">
      <w:pPr>
        <w:pStyle w:val="af0"/>
        <w:rPr>
          <w:rtl/>
        </w:rPr>
      </w:pPr>
      <w:r>
        <w:rPr>
          <w:rtl/>
        </w:rPr>
        <w:br/>
        <w:t>קריאה:</w:t>
      </w:r>
    </w:p>
    <w:p w14:paraId="3A4AE1B8" w14:textId="77777777" w:rsidR="00000000" w:rsidRDefault="0080671D">
      <w:pPr>
        <w:pStyle w:val="a0"/>
        <w:rPr>
          <w:rtl/>
        </w:rPr>
      </w:pPr>
    </w:p>
    <w:p w14:paraId="65C21C58" w14:textId="77777777" w:rsidR="00000000" w:rsidRDefault="0080671D">
      <w:pPr>
        <w:pStyle w:val="a0"/>
        <w:rPr>
          <w:rFonts w:hint="cs"/>
          <w:rtl/>
        </w:rPr>
      </w:pPr>
      <w:r>
        <w:rPr>
          <w:rFonts w:hint="cs"/>
          <w:rtl/>
        </w:rPr>
        <w:t xml:space="preserve">נכון. </w:t>
      </w:r>
    </w:p>
    <w:p w14:paraId="62C64744" w14:textId="77777777" w:rsidR="00000000" w:rsidRDefault="0080671D">
      <w:pPr>
        <w:pStyle w:val="-"/>
        <w:rPr>
          <w:rtl/>
        </w:rPr>
      </w:pPr>
      <w:r>
        <w:rPr>
          <w:rtl/>
        </w:rPr>
        <w:br/>
      </w:r>
      <w:bookmarkStart w:id="371" w:name="FS000000517T23_06_2004_16_34_15C"/>
      <w:bookmarkEnd w:id="371"/>
      <w:r>
        <w:rPr>
          <w:rtl/>
        </w:rPr>
        <w:t>שר המשפטים יוסף לפיד:</w:t>
      </w:r>
    </w:p>
    <w:p w14:paraId="6BA8D9BC" w14:textId="77777777" w:rsidR="00000000" w:rsidRDefault="0080671D">
      <w:pPr>
        <w:pStyle w:val="a0"/>
        <w:rPr>
          <w:rtl/>
        </w:rPr>
      </w:pPr>
    </w:p>
    <w:p w14:paraId="47B5FFED" w14:textId="77777777" w:rsidR="00000000" w:rsidRDefault="0080671D">
      <w:pPr>
        <w:pStyle w:val="a0"/>
        <w:rPr>
          <w:rFonts w:hint="cs"/>
          <w:rtl/>
        </w:rPr>
      </w:pPr>
      <w:r>
        <w:rPr>
          <w:rFonts w:hint="cs"/>
          <w:rtl/>
        </w:rPr>
        <w:t xml:space="preserve">לא. תסלח לי מאוד. </w:t>
      </w:r>
    </w:p>
    <w:p w14:paraId="2C28000A" w14:textId="77777777" w:rsidR="00000000" w:rsidRDefault="0080671D">
      <w:pPr>
        <w:pStyle w:val="af0"/>
        <w:rPr>
          <w:rtl/>
        </w:rPr>
      </w:pPr>
      <w:r>
        <w:rPr>
          <w:rtl/>
        </w:rPr>
        <w:br/>
        <w:t>חיים אורון (יחד):</w:t>
      </w:r>
    </w:p>
    <w:p w14:paraId="15964A6A" w14:textId="77777777" w:rsidR="00000000" w:rsidRDefault="0080671D">
      <w:pPr>
        <w:pStyle w:val="a0"/>
        <w:rPr>
          <w:rtl/>
        </w:rPr>
      </w:pPr>
    </w:p>
    <w:p w14:paraId="41B182A0" w14:textId="77777777" w:rsidR="00000000" w:rsidRDefault="0080671D">
      <w:pPr>
        <w:pStyle w:val="a0"/>
        <w:rPr>
          <w:rFonts w:hint="cs"/>
          <w:rtl/>
        </w:rPr>
      </w:pPr>
      <w:r>
        <w:rPr>
          <w:rFonts w:hint="cs"/>
          <w:rtl/>
        </w:rPr>
        <w:t>הוא אמר שהיא תפרה תיק.</w:t>
      </w:r>
    </w:p>
    <w:p w14:paraId="51ECFDDB" w14:textId="77777777" w:rsidR="00000000" w:rsidRDefault="0080671D">
      <w:pPr>
        <w:pStyle w:val="-"/>
        <w:rPr>
          <w:rtl/>
        </w:rPr>
      </w:pPr>
      <w:r>
        <w:rPr>
          <w:rtl/>
        </w:rPr>
        <w:br/>
      </w:r>
      <w:bookmarkStart w:id="372" w:name="FS000000517T23_06_2004_16_34_45C"/>
      <w:bookmarkEnd w:id="372"/>
      <w:r>
        <w:rPr>
          <w:rtl/>
        </w:rPr>
        <w:t>שר המשפטים יוסף לפיד:</w:t>
      </w:r>
    </w:p>
    <w:p w14:paraId="0BD38A36" w14:textId="77777777" w:rsidR="00000000" w:rsidRDefault="0080671D">
      <w:pPr>
        <w:pStyle w:val="a0"/>
        <w:rPr>
          <w:rtl/>
        </w:rPr>
      </w:pPr>
    </w:p>
    <w:p w14:paraId="4D69F050" w14:textId="77777777" w:rsidR="00000000" w:rsidRDefault="0080671D">
      <w:pPr>
        <w:pStyle w:val="a0"/>
        <w:rPr>
          <w:rFonts w:hint="cs"/>
          <w:rtl/>
        </w:rPr>
      </w:pPr>
      <w:r>
        <w:rPr>
          <w:rFonts w:hint="cs"/>
          <w:rtl/>
        </w:rPr>
        <w:t>אני לא רוצה להגיד לך, ג'ומס - -</w:t>
      </w:r>
    </w:p>
    <w:p w14:paraId="74351DD4" w14:textId="77777777" w:rsidR="00000000" w:rsidRDefault="0080671D">
      <w:pPr>
        <w:pStyle w:val="af0"/>
        <w:rPr>
          <w:rtl/>
        </w:rPr>
      </w:pPr>
      <w:r>
        <w:rPr>
          <w:rtl/>
        </w:rPr>
        <w:br/>
        <w:t>חיים אורון (יחד):</w:t>
      </w:r>
    </w:p>
    <w:p w14:paraId="34C63604" w14:textId="77777777" w:rsidR="00000000" w:rsidRDefault="0080671D">
      <w:pPr>
        <w:pStyle w:val="a0"/>
        <w:rPr>
          <w:rtl/>
        </w:rPr>
      </w:pPr>
    </w:p>
    <w:p w14:paraId="331315CA" w14:textId="77777777" w:rsidR="00000000" w:rsidRDefault="0080671D">
      <w:pPr>
        <w:pStyle w:val="a0"/>
        <w:rPr>
          <w:rFonts w:hint="cs"/>
          <w:rtl/>
        </w:rPr>
      </w:pPr>
      <w:r>
        <w:rPr>
          <w:rFonts w:hint="cs"/>
          <w:rtl/>
        </w:rPr>
        <w:t>תגיד מה שאתה רוצה.</w:t>
      </w:r>
    </w:p>
    <w:p w14:paraId="7E37B428" w14:textId="77777777" w:rsidR="00000000" w:rsidRDefault="0080671D">
      <w:pPr>
        <w:pStyle w:val="-"/>
        <w:rPr>
          <w:rtl/>
        </w:rPr>
      </w:pPr>
    </w:p>
    <w:p w14:paraId="3A075133" w14:textId="77777777" w:rsidR="00000000" w:rsidRDefault="0080671D">
      <w:pPr>
        <w:pStyle w:val="-"/>
        <w:rPr>
          <w:rtl/>
        </w:rPr>
      </w:pPr>
      <w:r>
        <w:rPr>
          <w:rtl/>
        </w:rPr>
        <w:br/>
      </w:r>
      <w:bookmarkStart w:id="373" w:name="FS000000517T23_06_2004_16_35_27C"/>
      <w:bookmarkEnd w:id="373"/>
      <w:r>
        <w:rPr>
          <w:rtl/>
        </w:rPr>
        <w:t>שר המשפטים יוסף לפיד:</w:t>
      </w:r>
    </w:p>
    <w:p w14:paraId="45C2F64E" w14:textId="77777777" w:rsidR="00000000" w:rsidRDefault="0080671D">
      <w:pPr>
        <w:pStyle w:val="a0"/>
        <w:rPr>
          <w:rtl/>
        </w:rPr>
      </w:pPr>
    </w:p>
    <w:p w14:paraId="636FF3F0" w14:textId="77777777" w:rsidR="00000000" w:rsidRDefault="0080671D">
      <w:pPr>
        <w:pStyle w:val="a0"/>
        <w:rPr>
          <w:rFonts w:hint="cs"/>
          <w:rtl/>
        </w:rPr>
      </w:pPr>
      <w:r>
        <w:rPr>
          <w:rFonts w:hint="cs"/>
          <w:rtl/>
        </w:rPr>
        <w:t>- -  אבל אתה יודע מה אתה עו</w:t>
      </w:r>
      <w:r>
        <w:rPr>
          <w:rFonts w:hint="cs"/>
          <w:rtl/>
        </w:rPr>
        <w:t xml:space="preserve">שה עכשיו? אתה משקר, הוא לא אמר את זה. </w:t>
      </w:r>
    </w:p>
    <w:p w14:paraId="58EE23B7" w14:textId="77777777" w:rsidR="00000000" w:rsidRDefault="0080671D">
      <w:pPr>
        <w:pStyle w:val="af0"/>
        <w:rPr>
          <w:rtl/>
        </w:rPr>
      </w:pPr>
      <w:r>
        <w:rPr>
          <w:rtl/>
        </w:rPr>
        <w:br/>
        <w:t>זהבה גלאון (יחד):</w:t>
      </w:r>
    </w:p>
    <w:p w14:paraId="42DD020A" w14:textId="77777777" w:rsidR="00000000" w:rsidRDefault="0080671D">
      <w:pPr>
        <w:pStyle w:val="a0"/>
        <w:rPr>
          <w:rtl/>
        </w:rPr>
      </w:pPr>
    </w:p>
    <w:p w14:paraId="33A41C50" w14:textId="77777777" w:rsidR="00000000" w:rsidRDefault="0080671D">
      <w:pPr>
        <w:pStyle w:val="a0"/>
        <w:rPr>
          <w:rFonts w:hint="cs"/>
          <w:rtl/>
        </w:rPr>
      </w:pPr>
      <w:r>
        <w:rPr>
          <w:rFonts w:hint="cs"/>
          <w:rtl/>
        </w:rPr>
        <w:t>הוא משקר? - - -</w:t>
      </w:r>
    </w:p>
    <w:p w14:paraId="39DF0B5E" w14:textId="77777777" w:rsidR="00000000" w:rsidRDefault="0080671D">
      <w:pPr>
        <w:pStyle w:val="af0"/>
        <w:rPr>
          <w:rtl/>
        </w:rPr>
      </w:pPr>
      <w:r>
        <w:rPr>
          <w:rtl/>
        </w:rPr>
        <w:br/>
        <w:t>קריאות:</w:t>
      </w:r>
    </w:p>
    <w:p w14:paraId="3CC3FAFA" w14:textId="77777777" w:rsidR="00000000" w:rsidRDefault="0080671D">
      <w:pPr>
        <w:pStyle w:val="a0"/>
        <w:rPr>
          <w:rtl/>
        </w:rPr>
      </w:pPr>
    </w:p>
    <w:p w14:paraId="45801CE4" w14:textId="77777777" w:rsidR="00000000" w:rsidRDefault="0080671D">
      <w:pPr>
        <w:pStyle w:val="a0"/>
        <w:rPr>
          <w:rFonts w:hint="cs"/>
          <w:rtl/>
        </w:rPr>
      </w:pPr>
      <w:r>
        <w:rPr>
          <w:rFonts w:hint="cs"/>
          <w:rtl/>
        </w:rPr>
        <w:t>- - -</w:t>
      </w:r>
    </w:p>
    <w:p w14:paraId="5EE12906" w14:textId="77777777" w:rsidR="00000000" w:rsidRDefault="0080671D">
      <w:pPr>
        <w:pStyle w:val="af0"/>
        <w:rPr>
          <w:rtl/>
        </w:rPr>
      </w:pPr>
      <w:r>
        <w:rPr>
          <w:rtl/>
        </w:rPr>
        <w:br/>
        <w:t>חיים אורון (יחד):</w:t>
      </w:r>
    </w:p>
    <w:p w14:paraId="7EEFAEFB" w14:textId="77777777" w:rsidR="00000000" w:rsidRDefault="0080671D">
      <w:pPr>
        <w:pStyle w:val="a0"/>
        <w:rPr>
          <w:rtl/>
        </w:rPr>
      </w:pPr>
    </w:p>
    <w:p w14:paraId="4C18D14A" w14:textId="77777777" w:rsidR="00000000" w:rsidRDefault="0080671D">
      <w:pPr>
        <w:pStyle w:val="a0"/>
        <w:rPr>
          <w:rFonts w:hint="cs"/>
          <w:rtl/>
        </w:rPr>
      </w:pPr>
      <w:r>
        <w:rPr>
          <w:rFonts w:hint="cs"/>
          <w:rtl/>
        </w:rPr>
        <w:t xml:space="preserve">אני משקר? </w:t>
      </w:r>
    </w:p>
    <w:p w14:paraId="6F21D255" w14:textId="77777777" w:rsidR="00000000" w:rsidRDefault="0080671D">
      <w:pPr>
        <w:pStyle w:val="-"/>
        <w:rPr>
          <w:rtl/>
        </w:rPr>
      </w:pPr>
      <w:r>
        <w:rPr>
          <w:rtl/>
        </w:rPr>
        <w:br/>
      </w:r>
      <w:bookmarkStart w:id="374" w:name="FS000000517T23_06_2004_16_36_08C"/>
      <w:bookmarkEnd w:id="374"/>
      <w:r>
        <w:rPr>
          <w:rtl/>
        </w:rPr>
        <w:t>שר המשפטים יוסף לפיד:</w:t>
      </w:r>
    </w:p>
    <w:p w14:paraId="7F8EE788" w14:textId="77777777" w:rsidR="00000000" w:rsidRDefault="0080671D">
      <w:pPr>
        <w:pStyle w:val="a0"/>
        <w:rPr>
          <w:rtl/>
        </w:rPr>
      </w:pPr>
    </w:p>
    <w:p w14:paraId="285558E6" w14:textId="77777777" w:rsidR="00000000" w:rsidRDefault="0080671D">
      <w:pPr>
        <w:pStyle w:val="a0"/>
        <w:rPr>
          <w:rFonts w:hint="cs"/>
          <w:rtl/>
        </w:rPr>
      </w:pPr>
      <w:r>
        <w:rPr>
          <w:rFonts w:hint="cs"/>
          <w:rtl/>
        </w:rPr>
        <w:t>כן - - -</w:t>
      </w:r>
    </w:p>
    <w:p w14:paraId="6D403935" w14:textId="77777777" w:rsidR="00000000" w:rsidRDefault="0080671D">
      <w:pPr>
        <w:pStyle w:val="af0"/>
        <w:rPr>
          <w:rtl/>
        </w:rPr>
      </w:pPr>
      <w:r>
        <w:rPr>
          <w:rtl/>
        </w:rPr>
        <w:br/>
        <w:t>קריאות:</w:t>
      </w:r>
    </w:p>
    <w:p w14:paraId="53DF954C" w14:textId="77777777" w:rsidR="00000000" w:rsidRDefault="0080671D">
      <w:pPr>
        <w:pStyle w:val="a0"/>
        <w:rPr>
          <w:rtl/>
        </w:rPr>
      </w:pPr>
    </w:p>
    <w:p w14:paraId="436F65F1" w14:textId="77777777" w:rsidR="00000000" w:rsidRDefault="0080671D">
      <w:pPr>
        <w:pStyle w:val="a0"/>
        <w:rPr>
          <w:rFonts w:hint="cs"/>
          <w:rtl/>
        </w:rPr>
      </w:pPr>
      <w:r>
        <w:rPr>
          <w:rFonts w:hint="cs"/>
          <w:rtl/>
        </w:rPr>
        <w:t>- - -</w:t>
      </w:r>
    </w:p>
    <w:p w14:paraId="23A6A685" w14:textId="77777777" w:rsidR="00000000" w:rsidRDefault="0080671D">
      <w:pPr>
        <w:pStyle w:val="-"/>
        <w:rPr>
          <w:rtl/>
        </w:rPr>
      </w:pPr>
      <w:r>
        <w:rPr>
          <w:rtl/>
        </w:rPr>
        <w:br/>
      </w:r>
      <w:bookmarkStart w:id="375" w:name="FS000000517T23_06_2004_16_37_10C"/>
      <w:bookmarkEnd w:id="375"/>
      <w:r>
        <w:rPr>
          <w:rtl/>
        </w:rPr>
        <w:t>שר המשפטים יוסף לפיד:</w:t>
      </w:r>
    </w:p>
    <w:p w14:paraId="4B4EF93C" w14:textId="77777777" w:rsidR="00000000" w:rsidRDefault="0080671D">
      <w:pPr>
        <w:pStyle w:val="a0"/>
        <w:rPr>
          <w:rtl/>
        </w:rPr>
      </w:pPr>
    </w:p>
    <w:p w14:paraId="2FBC4020" w14:textId="77777777" w:rsidR="00000000" w:rsidRDefault="0080671D">
      <w:pPr>
        <w:pStyle w:val="a0"/>
        <w:rPr>
          <w:rFonts w:hint="cs"/>
          <w:rtl/>
        </w:rPr>
      </w:pPr>
      <w:r>
        <w:rPr>
          <w:rFonts w:hint="cs"/>
          <w:rtl/>
        </w:rPr>
        <w:t>- - - אתה תבוא ותוכיח לי שהוא אמר שהיא תפרה תיק - - -</w:t>
      </w:r>
    </w:p>
    <w:p w14:paraId="63F4D07B" w14:textId="77777777" w:rsidR="00000000" w:rsidRDefault="0080671D">
      <w:pPr>
        <w:pStyle w:val="af0"/>
        <w:rPr>
          <w:rtl/>
        </w:rPr>
      </w:pPr>
      <w:r>
        <w:rPr>
          <w:rtl/>
        </w:rPr>
        <w:br/>
        <w:t>חיים א</w:t>
      </w:r>
      <w:r>
        <w:rPr>
          <w:rtl/>
        </w:rPr>
        <w:t>ורון (יחד):</w:t>
      </w:r>
    </w:p>
    <w:p w14:paraId="41EEFC1D" w14:textId="77777777" w:rsidR="00000000" w:rsidRDefault="0080671D">
      <w:pPr>
        <w:pStyle w:val="a0"/>
        <w:rPr>
          <w:rtl/>
        </w:rPr>
      </w:pPr>
    </w:p>
    <w:p w14:paraId="084AC0ED" w14:textId="77777777" w:rsidR="00000000" w:rsidRDefault="0080671D">
      <w:pPr>
        <w:pStyle w:val="a0"/>
        <w:rPr>
          <w:rFonts w:hint="cs"/>
          <w:rtl/>
        </w:rPr>
      </w:pPr>
      <w:r>
        <w:rPr>
          <w:rFonts w:hint="cs"/>
          <w:rtl/>
        </w:rPr>
        <w:t>- - -</w:t>
      </w:r>
    </w:p>
    <w:p w14:paraId="36D7F627" w14:textId="77777777" w:rsidR="00000000" w:rsidRDefault="0080671D">
      <w:pPr>
        <w:pStyle w:val="-"/>
        <w:rPr>
          <w:rtl/>
        </w:rPr>
      </w:pPr>
      <w:r>
        <w:rPr>
          <w:rtl/>
        </w:rPr>
        <w:br/>
      </w:r>
      <w:bookmarkStart w:id="376" w:name="FS000000517T23_06_2004_16_37_33C"/>
      <w:bookmarkEnd w:id="376"/>
      <w:r>
        <w:rPr>
          <w:rtl/>
        </w:rPr>
        <w:t>שר המשפטים יוסף לפיד:</w:t>
      </w:r>
    </w:p>
    <w:p w14:paraId="160AF689" w14:textId="77777777" w:rsidR="00000000" w:rsidRDefault="0080671D">
      <w:pPr>
        <w:pStyle w:val="a0"/>
        <w:rPr>
          <w:rtl/>
        </w:rPr>
      </w:pPr>
    </w:p>
    <w:p w14:paraId="3DA09A5F" w14:textId="77777777" w:rsidR="00000000" w:rsidRDefault="0080671D">
      <w:pPr>
        <w:pStyle w:val="a0"/>
        <w:rPr>
          <w:rFonts w:hint="cs"/>
          <w:rtl/>
        </w:rPr>
      </w:pPr>
      <w:r>
        <w:rPr>
          <w:rFonts w:hint="cs"/>
          <w:rtl/>
        </w:rPr>
        <w:t>- - - אתה מעליל עלילה על שניהם - - -</w:t>
      </w:r>
    </w:p>
    <w:p w14:paraId="554EF59E" w14:textId="77777777" w:rsidR="00000000" w:rsidRDefault="0080671D">
      <w:pPr>
        <w:pStyle w:val="af0"/>
        <w:rPr>
          <w:rtl/>
        </w:rPr>
      </w:pPr>
      <w:r>
        <w:rPr>
          <w:rtl/>
        </w:rPr>
        <w:br/>
        <w:t>זהבה גלאון (יחד):</w:t>
      </w:r>
    </w:p>
    <w:p w14:paraId="513196B3" w14:textId="77777777" w:rsidR="00000000" w:rsidRDefault="0080671D">
      <w:pPr>
        <w:pStyle w:val="a0"/>
        <w:rPr>
          <w:rtl/>
        </w:rPr>
      </w:pPr>
    </w:p>
    <w:p w14:paraId="766F24DE" w14:textId="77777777" w:rsidR="00000000" w:rsidRDefault="0080671D">
      <w:pPr>
        <w:pStyle w:val="a0"/>
        <w:rPr>
          <w:rFonts w:hint="cs"/>
          <w:rtl/>
        </w:rPr>
      </w:pPr>
      <w:r>
        <w:rPr>
          <w:rFonts w:hint="cs"/>
          <w:rtl/>
        </w:rPr>
        <w:t>זאת המשמעות של הדברים - - -</w:t>
      </w:r>
    </w:p>
    <w:p w14:paraId="20E662AB" w14:textId="77777777" w:rsidR="00000000" w:rsidRDefault="0080671D">
      <w:pPr>
        <w:pStyle w:val="-"/>
        <w:rPr>
          <w:rtl/>
        </w:rPr>
      </w:pPr>
      <w:r>
        <w:rPr>
          <w:rtl/>
        </w:rPr>
        <w:br/>
      </w:r>
      <w:bookmarkStart w:id="377" w:name="FS000000517T23_06_2004_16_37_53C"/>
      <w:bookmarkEnd w:id="377"/>
      <w:r>
        <w:rPr>
          <w:rtl/>
        </w:rPr>
        <w:t>שר המשפטים יוסף לפיד:</w:t>
      </w:r>
    </w:p>
    <w:p w14:paraId="41640413" w14:textId="77777777" w:rsidR="00000000" w:rsidRDefault="0080671D">
      <w:pPr>
        <w:pStyle w:val="a0"/>
        <w:rPr>
          <w:rtl/>
        </w:rPr>
      </w:pPr>
    </w:p>
    <w:p w14:paraId="34FD3175" w14:textId="77777777" w:rsidR="00000000" w:rsidRDefault="0080671D">
      <w:pPr>
        <w:pStyle w:val="a0"/>
        <w:rPr>
          <w:rFonts w:hint="cs"/>
          <w:rtl/>
        </w:rPr>
      </w:pPr>
      <w:r>
        <w:rPr>
          <w:rFonts w:hint="cs"/>
          <w:rtl/>
        </w:rPr>
        <w:t xml:space="preserve">הוא לא אמר שהיא תפרה תיק, ואתה יודע זאת. </w:t>
      </w:r>
    </w:p>
    <w:p w14:paraId="705F2633" w14:textId="77777777" w:rsidR="00000000" w:rsidRDefault="0080671D">
      <w:pPr>
        <w:pStyle w:val="af0"/>
        <w:rPr>
          <w:rtl/>
        </w:rPr>
      </w:pPr>
      <w:r>
        <w:rPr>
          <w:rtl/>
        </w:rPr>
        <w:br/>
        <w:t>קריאות:</w:t>
      </w:r>
    </w:p>
    <w:p w14:paraId="0D49646C" w14:textId="77777777" w:rsidR="00000000" w:rsidRDefault="0080671D">
      <w:pPr>
        <w:pStyle w:val="a0"/>
        <w:rPr>
          <w:rFonts w:hint="cs"/>
          <w:rtl/>
        </w:rPr>
      </w:pPr>
    </w:p>
    <w:p w14:paraId="539E3A4E" w14:textId="77777777" w:rsidR="00000000" w:rsidRDefault="0080671D">
      <w:pPr>
        <w:pStyle w:val="a0"/>
        <w:rPr>
          <w:rFonts w:hint="cs"/>
          <w:rtl/>
        </w:rPr>
      </w:pPr>
      <w:r>
        <w:rPr>
          <w:rFonts w:hint="cs"/>
          <w:rtl/>
        </w:rPr>
        <w:t>- - -</w:t>
      </w:r>
    </w:p>
    <w:p w14:paraId="782FAF94" w14:textId="77777777" w:rsidR="00000000" w:rsidRDefault="0080671D">
      <w:pPr>
        <w:pStyle w:val="af0"/>
        <w:rPr>
          <w:rtl/>
        </w:rPr>
      </w:pPr>
      <w:r>
        <w:rPr>
          <w:rtl/>
        </w:rPr>
        <w:br/>
        <w:t>זהבה גלאון (יחד):</w:t>
      </w:r>
    </w:p>
    <w:p w14:paraId="586FBA86" w14:textId="77777777" w:rsidR="00000000" w:rsidRDefault="0080671D">
      <w:pPr>
        <w:pStyle w:val="a0"/>
        <w:rPr>
          <w:rtl/>
        </w:rPr>
      </w:pPr>
    </w:p>
    <w:p w14:paraId="515386F6" w14:textId="77777777" w:rsidR="00000000" w:rsidRDefault="0080671D">
      <w:pPr>
        <w:pStyle w:val="a0"/>
        <w:rPr>
          <w:rFonts w:hint="cs"/>
          <w:rtl/>
        </w:rPr>
      </w:pPr>
      <w:r>
        <w:rPr>
          <w:rFonts w:hint="cs"/>
          <w:rtl/>
        </w:rPr>
        <w:t>- - -</w:t>
      </w:r>
    </w:p>
    <w:p w14:paraId="0C6D74DF" w14:textId="77777777" w:rsidR="00000000" w:rsidRDefault="0080671D">
      <w:pPr>
        <w:pStyle w:val="af1"/>
        <w:rPr>
          <w:rtl/>
        </w:rPr>
      </w:pPr>
      <w:r>
        <w:rPr>
          <w:rtl/>
        </w:rPr>
        <w:br/>
        <w:t>היו"ר מיכאל נודלמן:</w:t>
      </w:r>
    </w:p>
    <w:p w14:paraId="5E2938E5" w14:textId="77777777" w:rsidR="00000000" w:rsidRDefault="0080671D">
      <w:pPr>
        <w:pStyle w:val="a0"/>
        <w:rPr>
          <w:rtl/>
        </w:rPr>
      </w:pPr>
    </w:p>
    <w:p w14:paraId="6E7897A2" w14:textId="77777777" w:rsidR="00000000" w:rsidRDefault="0080671D">
      <w:pPr>
        <w:pStyle w:val="a0"/>
        <w:rPr>
          <w:rFonts w:hint="cs"/>
          <w:rtl/>
        </w:rPr>
      </w:pPr>
      <w:r>
        <w:rPr>
          <w:rFonts w:hint="cs"/>
          <w:rtl/>
        </w:rPr>
        <w:t>בוקר טוב. בוקר טוב.</w:t>
      </w:r>
    </w:p>
    <w:p w14:paraId="235E1804" w14:textId="77777777" w:rsidR="00000000" w:rsidRDefault="0080671D">
      <w:pPr>
        <w:pStyle w:val="af0"/>
        <w:rPr>
          <w:rtl/>
        </w:rPr>
      </w:pPr>
      <w:r>
        <w:rPr>
          <w:rtl/>
        </w:rPr>
        <w:br/>
        <w:t>חיים אורון (יחד):</w:t>
      </w:r>
    </w:p>
    <w:p w14:paraId="6BCC1629" w14:textId="77777777" w:rsidR="00000000" w:rsidRDefault="0080671D">
      <w:pPr>
        <w:pStyle w:val="a0"/>
        <w:rPr>
          <w:rtl/>
        </w:rPr>
      </w:pPr>
    </w:p>
    <w:p w14:paraId="0F7B1264" w14:textId="77777777" w:rsidR="00000000" w:rsidRDefault="0080671D">
      <w:pPr>
        <w:pStyle w:val="a0"/>
        <w:rPr>
          <w:rFonts w:hint="cs"/>
          <w:rtl/>
        </w:rPr>
      </w:pPr>
      <w:r>
        <w:rPr>
          <w:rFonts w:hint="cs"/>
          <w:rtl/>
        </w:rPr>
        <w:t>כל העיתונות סיפרה שהוא אמר את זה - - -</w:t>
      </w:r>
    </w:p>
    <w:p w14:paraId="7F7D4497" w14:textId="77777777" w:rsidR="00000000" w:rsidRDefault="0080671D">
      <w:pPr>
        <w:pStyle w:val="af0"/>
        <w:rPr>
          <w:rtl/>
        </w:rPr>
      </w:pPr>
      <w:r>
        <w:rPr>
          <w:rtl/>
        </w:rPr>
        <w:br/>
        <w:t>קריאות:</w:t>
      </w:r>
    </w:p>
    <w:p w14:paraId="03BD52E4" w14:textId="77777777" w:rsidR="00000000" w:rsidRDefault="0080671D">
      <w:pPr>
        <w:pStyle w:val="a0"/>
        <w:rPr>
          <w:rtl/>
        </w:rPr>
      </w:pPr>
    </w:p>
    <w:p w14:paraId="11219606" w14:textId="77777777" w:rsidR="00000000" w:rsidRDefault="0080671D">
      <w:pPr>
        <w:pStyle w:val="a0"/>
        <w:rPr>
          <w:rFonts w:hint="cs"/>
          <w:rtl/>
        </w:rPr>
      </w:pPr>
      <w:r>
        <w:rPr>
          <w:rFonts w:hint="cs"/>
          <w:rtl/>
        </w:rPr>
        <w:t>- - -</w:t>
      </w:r>
    </w:p>
    <w:p w14:paraId="50852990" w14:textId="77777777" w:rsidR="00000000" w:rsidRDefault="0080671D">
      <w:pPr>
        <w:pStyle w:val="-"/>
        <w:rPr>
          <w:rtl/>
        </w:rPr>
      </w:pPr>
      <w:r>
        <w:rPr>
          <w:rtl/>
        </w:rPr>
        <w:br/>
      </w:r>
      <w:bookmarkStart w:id="378" w:name="FS000000517T23_06_2004_16_39_28C"/>
      <w:bookmarkEnd w:id="378"/>
      <w:r>
        <w:rPr>
          <w:rtl/>
        </w:rPr>
        <w:t>שר המשפטים יוסף לפיד:</w:t>
      </w:r>
    </w:p>
    <w:p w14:paraId="1F985ACC" w14:textId="77777777" w:rsidR="00000000" w:rsidRDefault="0080671D">
      <w:pPr>
        <w:pStyle w:val="a0"/>
        <w:rPr>
          <w:rtl/>
        </w:rPr>
      </w:pPr>
    </w:p>
    <w:p w14:paraId="32E003A6" w14:textId="77777777" w:rsidR="00000000" w:rsidRDefault="0080671D">
      <w:pPr>
        <w:pStyle w:val="a0"/>
        <w:rPr>
          <w:rFonts w:hint="cs"/>
          <w:rtl/>
        </w:rPr>
      </w:pPr>
      <w:r>
        <w:rPr>
          <w:rFonts w:hint="cs"/>
          <w:rtl/>
        </w:rPr>
        <w:t>רבותי, שני משפטנים מעולים למדו נושא באופן יסודי - שלא כמו החברים פה - והגיעו למסקנות מנוגדות. זה מה שקרה. לא יותר מזה ולא פחות מזה.</w:t>
      </w:r>
    </w:p>
    <w:p w14:paraId="56F8D257" w14:textId="77777777" w:rsidR="00000000" w:rsidRDefault="0080671D">
      <w:pPr>
        <w:pStyle w:val="af0"/>
        <w:rPr>
          <w:rtl/>
        </w:rPr>
      </w:pPr>
      <w:r>
        <w:rPr>
          <w:rtl/>
        </w:rPr>
        <w:br/>
        <w:t>חי</w:t>
      </w:r>
      <w:r>
        <w:rPr>
          <w:rtl/>
        </w:rPr>
        <w:t>ים אורון (יחד):</w:t>
      </w:r>
    </w:p>
    <w:p w14:paraId="22AA480C" w14:textId="77777777" w:rsidR="00000000" w:rsidRDefault="0080671D">
      <w:pPr>
        <w:pStyle w:val="a0"/>
        <w:rPr>
          <w:rFonts w:hint="cs"/>
          <w:rtl/>
        </w:rPr>
      </w:pPr>
    </w:p>
    <w:p w14:paraId="799AB22C" w14:textId="77777777" w:rsidR="00000000" w:rsidRDefault="0080671D">
      <w:pPr>
        <w:pStyle w:val="a0"/>
        <w:rPr>
          <w:rFonts w:hint="cs"/>
          <w:rtl/>
        </w:rPr>
      </w:pPr>
      <w:r>
        <w:rPr>
          <w:rFonts w:hint="cs"/>
          <w:rtl/>
        </w:rPr>
        <w:t>- - - על זה אין ויכוח - - -</w:t>
      </w:r>
    </w:p>
    <w:p w14:paraId="3EB23C91" w14:textId="77777777" w:rsidR="00000000" w:rsidRDefault="0080671D">
      <w:pPr>
        <w:pStyle w:val="-"/>
        <w:rPr>
          <w:rtl/>
        </w:rPr>
      </w:pPr>
      <w:r>
        <w:rPr>
          <w:rtl/>
        </w:rPr>
        <w:br/>
      </w:r>
      <w:bookmarkStart w:id="379" w:name="FS000000517T23_06_2004_16_44_28C"/>
      <w:bookmarkEnd w:id="379"/>
      <w:r>
        <w:rPr>
          <w:rtl/>
        </w:rPr>
        <w:t>שר המשפטים יוסף לפיד:</w:t>
      </w:r>
    </w:p>
    <w:p w14:paraId="56CA66CF" w14:textId="77777777" w:rsidR="00000000" w:rsidRDefault="0080671D">
      <w:pPr>
        <w:pStyle w:val="a0"/>
        <w:rPr>
          <w:rtl/>
        </w:rPr>
      </w:pPr>
    </w:p>
    <w:p w14:paraId="2DD6EEC3" w14:textId="77777777" w:rsidR="00000000" w:rsidRDefault="0080671D">
      <w:pPr>
        <w:pStyle w:val="a0"/>
        <w:rPr>
          <w:rFonts w:hint="cs"/>
          <w:rtl/>
        </w:rPr>
      </w:pPr>
      <w:r>
        <w:rPr>
          <w:rFonts w:hint="cs"/>
          <w:rtl/>
        </w:rPr>
        <w:t>ויש מקום שבו איש אפילו לא מתיימר להגיע לאיזה משפט צדק - זה הבית הזה; פה זה הכול אינטרסים פוליטיים - -</w:t>
      </w:r>
    </w:p>
    <w:p w14:paraId="29928755" w14:textId="77777777" w:rsidR="00000000" w:rsidRDefault="0080671D">
      <w:pPr>
        <w:pStyle w:val="af0"/>
        <w:rPr>
          <w:rtl/>
        </w:rPr>
      </w:pPr>
      <w:r>
        <w:rPr>
          <w:rtl/>
        </w:rPr>
        <w:br/>
        <w:t>קריאות:</w:t>
      </w:r>
    </w:p>
    <w:p w14:paraId="755E8F35" w14:textId="77777777" w:rsidR="00000000" w:rsidRDefault="0080671D">
      <w:pPr>
        <w:pStyle w:val="a0"/>
        <w:rPr>
          <w:rtl/>
        </w:rPr>
      </w:pPr>
    </w:p>
    <w:p w14:paraId="47A8E175" w14:textId="77777777" w:rsidR="00000000" w:rsidRDefault="0080671D">
      <w:pPr>
        <w:pStyle w:val="a0"/>
        <w:rPr>
          <w:rFonts w:hint="cs"/>
          <w:rtl/>
        </w:rPr>
      </w:pPr>
      <w:r>
        <w:rPr>
          <w:rFonts w:hint="cs"/>
          <w:rtl/>
        </w:rPr>
        <w:t>- - -</w:t>
      </w:r>
    </w:p>
    <w:p w14:paraId="34DE336D" w14:textId="77777777" w:rsidR="00000000" w:rsidRDefault="0080671D">
      <w:pPr>
        <w:pStyle w:val="af0"/>
        <w:rPr>
          <w:rtl/>
        </w:rPr>
      </w:pPr>
      <w:r>
        <w:rPr>
          <w:rtl/>
        </w:rPr>
        <w:br/>
        <w:t>זהבה גלאון (יחד):</w:t>
      </w:r>
    </w:p>
    <w:p w14:paraId="4B67A1FB" w14:textId="77777777" w:rsidR="00000000" w:rsidRDefault="0080671D">
      <w:pPr>
        <w:pStyle w:val="a0"/>
        <w:rPr>
          <w:rtl/>
        </w:rPr>
      </w:pPr>
    </w:p>
    <w:p w14:paraId="61BDFBAA" w14:textId="77777777" w:rsidR="00000000" w:rsidRDefault="0080671D">
      <w:pPr>
        <w:pStyle w:val="a0"/>
        <w:rPr>
          <w:rFonts w:hint="cs"/>
          <w:rtl/>
        </w:rPr>
      </w:pPr>
      <w:r>
        <w:rPr>
          <w:rFonts w:hint="cs"/>
          <w:rtl/>
        </w:rPr>
        <w:t xml:space="preserve"> - - - אתה לא איש פוליטי - - -</w:t>
      </w:r>
    </w:p>
    <w:p w14:paraId="506C8EA9" w14:textId="77777777" w:rsidR="00000000" w:rsidRDefault="0080671D">
      <w:pPr>
        <w:pStyle w:val="-"/>
        <w:rPr>
          <w:rtl/>
        </w:rPr>
      </w:pPr>
      <w:r>
        <w:rPr>
          <w:rtl/>
        </w:rPr>
        <w:br/>
      </w:r>
      <w:bookmarkStart w:id="380" w:name="FS000000517T23_06_2004_16_41_34C"/>
      <w:bookmarkEnd w:id="380"/>
      <w:r>
        <w:rPr>
          <w:rtl/>
        </w:rPr>
        <w:t>שר המשפטים יוסף ל</w:t>
      </w:r>
      <w:r>
        <w:rPr>
          <w:rtl/>
        </w:rPr>
        <w:t>פיד:</w:t>
      </w:r>
    </w:p>
    <w:p w14:paraId="6FA9C46E" w14:textId="77777777" w:rsidR="00000000" w:rsidRDefault="0080671D">
      <w:pPr>
        <w:pStyle w:val="a0"/>
        <w:rPr>
          <w:rtl/>
        </w:rPr>
      </w:pPr>
    </w:p>
    <w:p w14:paraId="5EE1A466" w14:textId="77777777" w:rsidR="00000000" w:rsidRDefault="0080671D">
      <w:pPr>
        <w:pStyle w:val="a0"/>
        <w:rPr>
          <w:rFonts w:hint="cs"/>
          <w:rtl/>
        </w:rPr>
      </w:pPr>
      <w:r>
        <w:rPr>
          <w:rFonts w:hint="cs"/>
          <w:rtl/>
        </w:rPr>
        <w:t xml:space="preserve">- - וזה לא מקרה - הייתי מאוד מופתע אם זהבה גלאון היתה מגיעה למסקנה שמני מזוז צודק - - </w:t>
      </w:r>
    </w:p>
    <w:p w14:paraId="116CC163" w14:textId="77777777" w:rsidR="00000000" w:rsidRDefault="0080671D">
      <w:pPr>
        <w:pStyle w:val="af0"/>
        <w:rPr>
          <w:rFonts w:hint="cs"/>
          <w:rtl/>
        </w:rPr>
      </w:pPr>
    </w:p>
    <w:p w14:paraId="1443AEC3" w14:textId="77777777" w:rsidR="00000000" w:rsidRDefault="0080671D">
      <w:pPr>
        <w:pStyle w:val="af0"/>
        <w:rPr>
          <w:rtl/>
        </w:rPr>
      </w:pPr>
      <w:r>
        <w:rPr>
          <w:rtl/>
        </w:rPr>
        <w:t>זהבה גלאון (יחד):</w:t>
      </w:r>
    </w:p>
    <w:p w14:paraId="0394205F" w14:textId="77777777" w:rsidR="00000000" w:rsidRDefault="0080671D">
      <w:pPr>
        <w:pStyle w:val="a0"/>
        <w:rPr>
          <w:rtl/>
        </w:rPr>
      </w:pPr>
    </w:p>
    <w:p w14:paraId="64AA9275" w14:textId="77777777" w:rsidR="00000000" w:rsidRDefault="0080671D">
      <w:pPr>
        <w:pStyle w:val="a0"/>
        <w:rPr>
          <w:rFonts w:hint="cs"/>
          <w:rtl/>
        </w:rPr>
      </w:pPr>
      <w:r>
        <w:rPr>
          <w:rFonts w:hint="cs"/>
          <w:rtl/>
        </w:rPr>
        <w:t>- - -</w:t>
      </w:r>
    </w:p>
    <w:p w14:paraId="7EC18A50" w14:textId="77777777" w:rsidR="00000000" w:rsidRDefault="0080671D">
      <w:pPr>
        <w:pStyle w:val="-"/>
        <w:rPr>
          <w:rtl/>
        </w:rPr>
      </w:pPr>
      <w:r>
        <w:rPr>
          <w:rtl/>
        </w:rPr>
        <w:br/>
      </w:r>
      <w:bookmarkStart w:id="381" w:name="FS000000517T23_06_2004_16_42_11C"/>
      <w:bookmarkEnd w:id="381"/>
      <w:r>
        <w:rPr>
          <w:rtl/>
        </w:rPr>
        <w:t>שר המשפטים יוסף לפיד:</w:t>
      </w:r>
    </w:p>
    <w:p w14:paraId="61E409E9" w14:textId="77777777" w:rsidR="00000000" w:rsidRDefault="0080671D">
      <w:pPr>
        <w:pStyle w:val="a0"/>
        <w:rPr>
          <w:rtl/>
        </w:rPr>
      </w:pPr>
    </w:p>
    <w:p w14:paraId="045D0A63" w14:textId="77777777" w:rsidR="00000000" w:rsidRDefault="0080671D">
      <w:pPr>
        <w:pStyle w:val="a0"/>
        <w:rPr>
          <w:rFonts w:hint="cs"/>
          <w:rtl/>
        </w:rPr>
      </w:pPr>
      <w:r>
        <w:rPr>
          <w:rFonts w:hint="cs"/>
          <w:rtl/>
        </w:rPr>
        <w:t>- -  ועדנה ארבל לא צודקת. הרי היא לא ידעה בכלל מה תהיה המסקנה, היא כבר ידעה את העובדות - - -</w:t>
      </w:r>
    </w:p>
    <w:p w14:paraId="00642A2C" w14:textId="77777777" w:rsidR="00000000" w:rsidRDefault="0080671D">
      <w:pPr>
        <w:pStyle w:val="af0"/>
        <w:rPr>
          <w:rtl/>
        </w:rPr>
      </w:pPr>
      <w:r>
        <w:rPr>
          <w:rtl/>
        </w:rPr>
        <w:br/>
        <w:t>איתן כבל (העבודה-מי</w:t>
      </w:r>
      <w:r>
        <w:rPr>
          <w:rtl/>
        </w:rPr>
        <w:t>מד):</w:t>
      </w:r>
    </w:p>
    <w:p w14:paraId="1DB281EC" w14:textId="77777777" w:rsidR="00000000" w:rsidRDefault="0080671D">
      <w:pPr>
        <w:pStyle w:val="a0"/>
        <w:rPr>
          <w:rtl/>
        </w:rPr>
      </w:pPr>
    </w:p>
    <w:p w14:paraId="642F0D74" w14:textId="77777777" w:rsidR="00000000" w:rsidRDefault="0080671D">
      <w:pPr>
        <w:pStyle w:val="a0"/>
        <w:rPr>
          <w:rFonts w:hint="cs"/>
          <w:rtl/>
        </w:rPr>
      </w:pPr>
      <w:r>
        <w:rPr>
          <w:rFonts w:hint="cs"/>
          <w:rtl/>
        </w:rPr>
        <w:t>- - -</w:t>
      </w:r>
    </w:p>
    <w:p w14:paraId="7C2417BE" w14:textId="77777777" w:rsidR="00000000" w:rsidRDefault="0080671D">
      <w:pPr>
        <w:pStyle w:val="af0"/>
        <w:rPr>
          <w:rtl/>
        </w:rPr>
      </w:pPr>
      <w:r>
        <w:rPr>
          <w:rtl/>
        </w:rPr>
        <w:br/>
        <w:t>חיים אורון (יחד):</w:t>
      </w:r>
    </w:p>
    <w:p w14:paraId="0FAFD6DA" w14:textId="77777777" w:rsidR="00000000" w:rsidRDefault="0080671D">
      <w:pPr>
        <w:pStyle w:val="a0"/>
        <w:rPr>
          <w:rtl/>
        </w:rPr>
      </w:pPr>
    </w:p>
    <w:p w14:paraId="67D2225D" w14:textId="77777777" w:rsidR="00000000" w:rsidRDefault="0080671D">
      <w:pPr>
        <w:pStyle w:val="a0"/>
        <w:rPr>
          <w:rFonts w:hint="cs"/>
          <w:rtl/>
        </w:rPr>
      </w:pPr>
      <w:r>
        <w:rPr>
          <w:rFonts w:hint="cs"/>
          <w:rtl/>
        </w:rPr>
        <w:t xml:space="preserve">אני הגעתי למסקנה שהוא צודק - - </w:t>
      </w:r>
    </w:p>
    <w:p w14:paraId="037D3A55" w14:textId="77777777" w:rsidR="00000000" w:rsidRDefault="0080671D">
      <w:pPr>
        <w:pStyle w:val="-"/>
        <w:rPr>
          <w:rtl/>
        </w:rPr>
      </w:pPr>
      <w:r>
        <w:rPr>
          <w:rtl/>
        </w:rPr>
        <w:br/>
      </w:r>
      <w:bookmarkStart w:id="382" w:name="FS000000517T23_06_2004_16_42_44C"/>
      <w:bookmarkEnd w:id="382"/>
      <w:r>
        <w:rPr>
          <w:rtl/>
        </w:rPr>
        <w:t>שר המשפטים יוסף לפיד:</w:t>
      </w:r>
    </w:p>
    <w:p w14:paraId="76337B9C" w14:textId="77777777" w:rsidR="00000000" w:rsidRDefault="0080671D">
      <w:pPr>
        <w:pStyle w:val="a0"/>
        <w:rPr>
          <w:rtl/>
        </w:rPr>
      </w:pPr>
    </w:p>
    <w:p w14:paraId="3019FA5F" w14:textId="77777777" w:rsidR="00000000" w:rsidRDefault="0080671D">
      <w:pPr>
        <w:pStyle w:val="a0"/>
        <w:rPr>
          <w:rFonts w:hint="cs"/>
          <w:rtl/>
        </w:rPr>
      </w:pPr>
      <w:r>
        <w:rPr>
          <w:rFonts w:hint="cs"/>
          <w:rtl/>
        </w:rPr>
        <w:t xml:space="preserve">- - - באמת, זה מגוחך. </w:t>
      </w:r>
    </w:p>
    <w:p w14:paraId="6FA6DB29" w14:textId="77777777" w:rsidR="00000000" w:rsidRDefault="0080671D">
      <w:pPr>
        <w:pStyle w:val="af0"/>
        <w:rPr>
          <w:rtl/>
        </w:rPr>
      </w:pPr>
      <w:r>
        <w:rPr>
          <w:rtl/>
        </w:rPr>
        <w:br/>
        <w:t>חיים אורון (יחד):</w:t>
      </w:r>
    </w:p>
    <w:p w14:paraId="6F32AD20" w14:textId="77777777" w:rsidR="00000000" w:rsidRDefault="0080671D">
      <w:pPr>
        <w:pStyle w:val="a0"/>
        <w:rPr>
          <w:rtl/>
        </w:rPr>
      </w:pPr>
    </w:p>
    <w:p w14:paraId="0628A0EF" w14:textId="77777777" w:rsidR="00000000" w:rsidRDefault="0080671D">
      <w:pPr>
        <w:pStyle w:val="a0"/>
        <w:rPr>
          <w:rFonts w:hint="cs"/>
          <w:rtl/>
        </w:rPr>
      </w:pPr>
      <w:r>
        <w:rPr>
          <w:rFonts w:hint="cs"/>
          <w:rtl/>
        </w:rPr>
        <w:t xml:space="preserve"> - - מה יש לך לומר על עדנה ארבל? </w:t>
      </w:r>
    </w:p>
    <w:p w14:paraId="5FB2B17C" w14:textId="77777777" w:rsidR="00000000" w:rsidRDefault="0080671D">
      <w:pPr>
        <w:pStyle w:val="a0"/>
        <w:rPr>
          <w:color w:val="0000FF"/>
          <w:szCs w:val="28"/>
          <w:rtl/>
        </w:rPr>
      </w:pPr>
    </w:p>
    <w:p w14:paraId="654FD8E2" w14:textId="77777777" w:rsidR="00000000" w:rsidRDefault="0080671D">
      <w:pPr>
        <w:pStyle w:val="-"/>
        <w:rPr>
          <w:rtl/>
        </w:rPr>
      </w:pPr>
      <w:bookmarkStart w:id="383" w:name="FS000000517T23_06_2004_15_23_19"/>
      <w:bookmarkEnd w:id="383"/>
      <w:r>
        <w:rPr>
          <w:rtl/>
        </w:rPr>
        <w:t>שר המשפטים יוסף לפיד:</w:t>
      </w:r>
    </w:p>
    <w:p w14:paraId="43403316" w14:textId="77777777" w:rsidR="00000000" w:rsidRDefault="0080671D">
      <w:pPr>
        <w:pStyle w:val="a0"/>
        <w:rPr>
          <w:rtl/>
        </w:rPr>
      </w:pPr>
    </w:p>
    <w:p w14:paraId="10F4BCCB" w14:textId="77777777" w:rsidR="00000000" w:rsidRDefault="0080671D">
      <w:pPr>
        <w:pStyle w:val="a0"/>
        <w:rPr>
          <w:rFonts w:hint="cs"/>
          <w:rtl/>
        </w:rPr>
      </w:pPr>
      <w:r>
        <w:rPr>
          <w:rFonts w:hint="cs"/>
          <w:rtl/>
        </w:rPr>
        <w:t>יש לי לומר על עדנה ארבל, שבידענות רבה וביושר רב ובעזרת פרקליטות חשו</w:t>
      </w:r>
      <w:r>
        <w:rPr>
          <w:rFonts w:hint="cs"/>
          <w:rtl/>
        </w:rPr>
        <w:t xml:space="preserve">בות היא הגיעה למסקנה שהיא הגיעה אליה, ביושר ובאמונה, ובדיוק אותו הדבר נכון לגבי מני מזוז, אבל אתם עוד אף פעם לא שמעתם שבאותו נושא מגיעים למסקנות הפוכות. </w:t>
      </w:r>
    </w:p>
    <w:p w14:paraId="17FB7D82" w14:textId="77777777" w:rsidR="00000000" w:rsidRDefault="0080671D">
      <w:pPr>
        <w:pStyle w:val="a0"/>
        <w:rPr>
          <w:rFonts w:hint="cs"/>
          <w:rtl/>
        </w:rPr>
      </w:pPr>
    </w:p>
    <w:p w14:paraId="260A9BD3" w14:textId="77777777" w:rsidR="00000000" w:rsidRDefault="0080671D">
      <w:pPr>
        <w:pStyle w:val="af0"/>
        <w:rPr>
          <w:rtl/>
        </w:rPr>
      </w:pPr>
      <w:r>
        <w:rPr>
          <w:rFonts w:hint="eastAsia"/>
          <w:rtl/>
        </w:rPr>
        <w:t>איתן</w:t>
      </w:r>
      <w:r>
        <w:rPr>
          <w:rtl/>
        </w:rPr>
        <w:t xml:space="preserve"> כבל (העבודה-מימד):</w:t>
      </w:r>
    </w:p>
    <w:p w14:paraId="0008BEF4" w14:textId="77777777" w:rsidR="00000000" w:rsidRDefault="0080671D">
      <w:pPr>
        <w:pStyle w:val="a0"/>
        <w:rPr>
          <w:rFonts w:hint="cs"/>
          <w:rtl/>
        </w:rPr>
      </w:pPr>
    </w:p>
    <w:p w14:paraId="6A924D30" w14:textId="77777777" w:rsidR="00000000" w:rsidRDefault="0080671D">
      <w:pPr>
        <w:pStyle w:val="a0"/>
        <w:rPr>
          <w:rFonts w:hint="cs"/>
          <w:rtl/>
        </w:rPr>
      </w:pPr>
      <w:r>
        <w:rPr>
          <w:rFonts w:hint="cs"/>
          <w:rtl/>
        </w:rPr>
        <w:t>אדוני השר, מה אתה עשית? על מה הם - - -</w:t>
      </w:r>
    </w:p>
    <w:p w14:paraId="09A80D46" w14:textId="77777777" w:rsidR="00000000" w:rsidRDefault="0080671D">
      <w:pPr>
        <w:pStyle w:val="a0"/>
        <w:rPr>
          <w:rFonts w:hint="cs"/>
          <w:rtl/>
        </w:rPr>
      </w:pPr>
    </w:p>
    <w:p w14:paraId="0F11E796" w14:textId="77777777" w:rsidR="00000000" w:rsidRDefault="0080671D">
      <w:pPr>
        <w:pStyle w:val="-"/>
        <w:rPr>
          <w:rtl/>
        </w:rPr>
      </w:pPr>
      <w:bookmarkStart w:id="384" w:name="FS000000517T23_06_2004_16_19_18"/>
      <w:bookmarkEnd w:id="384"/>
      <w:r>
        <w:rPr>
          <w:rFonts w:hint="eastAsia"/>
          <w:rtl/>
        </w:rPr>
        <w:t>שר</w:t>
      </w:r>
      <w:r>
        <w:rPr>
          <w:rtl/>
        </w:rPr>
        <w:t xml:space="preserve"> המשפטים יוסף לפיד:</w:t>
      </w:r>
    </w:p>
    <w:p w14:paraId="3CEE1EF6" w14:textId="77777777" w:rsidR="00000000" w:rsidRDefault="0080671D">
      <w:pPr>
        <w:pStyle w:val="a0"/>
        <w:rPr>
          <w:rFonts w:hint="cs"/>
          <w:rtl/>
        </w:rPr>
      </w:pPr>
    </w:p>
    <w:p w14:paraId="1626A96C" w14:textId="77777777" w:rsidR="00000000" w:rsidRDefault="0080671D">
      <w:pPr>
        <w:pStyle w:val="a0"/>
        <w:rPr>
          <w:rFonts w:hint="cs"/>
          <w:rtl/>
        </w:rPr>
      </w:pPr>
      <w:r>
        <w:rPr>
          <w:rFonts w:hint="cs"/>
          <w:rtl/>
        </w:rPr>
        <w:t>רבותי, גם חבר</w:t>
      </w:r>
      <w:r>
        <w:rPr>
          <w:rFonts w:hint="cs"/>
          <w:rtl/>
        </w:rPr>
        <w:t xml:space="preserve"> הכנסת יהלום, כאשר אתה מדבר בגנותה של עדנה ארבל בבית-המשפט העליון, אני מציע לך לזכור שאתה הצבעת בעד הבחירה שלה לבית-המשפט העליון. </w:t>
      </w:r>
    </w:p>
    <w:p w14:paraId="643E56D8" w14:textId="77777777" w:rsidR="00000000" w:rsidRDefault="0080671D">
      <w:pPr>
        <w:pStyle w:val="a0"/>
        <w:rPr>
          <w:rFonts w:hint="cs"/>
          <w:rtl/>
        </w:rPr>
      </w:pPr>
    </w:p>
    <w:p w14:paraId="469688AA" w14:textId="77777777" w:rsidR="00000000" w:rsidRDefault="0080671D">
      <w:pPr>
        <w:pStyle w:val="af0"/>
        <w:rPr>
          <w:rtl/>
        </w:rPr>
      </w:pPr>
      <w:r>
        <w:rPr>
          <w:rFonts w:hint="eastAsia"/>
          <w:rtl/>
        </w:rPr>
        <w:t>יעקב</w:t>
      </w:r>
      <w:r>
        <w:rPr>
          <w:rtl/>
        </w:rPr>
        <w:t xml:space="preserve"> מרגי (ש"ס):</w:t>
      </w:r>
    </w:p>
    <w:p w14:paraId="1805C6B0" w14:textId="77777777" w:rsidR="00000000" w:rsidRDefault="0080671D">
      <w:pPr>
        <w:pStyle w:val="a0"/>
        <w:rPr>
          <w:rFonts w:hint="cs"/>
          <w:rtl/>
        </w:rPr>
      </w:pPr>
    </w:p>
    <w:p w14:paraId="30A41B1D" w14:textId="77777777" w:rsidR="00000000" w:rsidRDefault="0080671D">
      <w:pPr>
        <w:pStyle w:val="a0"/>
        <w:rPr>
          <w:rFonts w:hint="cs"/>
          <w:rtl/>
        </w:rPr>
      </w:pPr>
      <w:r>
        <w:rPr>
          <w:rFonts w:hint="cs"/>
          <w:rtl/>
        </w:rPr>
        <w:t xml:space="preserve">זה היה דיל. </w:t>
      </w:r>
    </w:p>
    <w:p w14:paraId="22B104D3" w14:textId="77777777" w:rsidR="00000000" w:rsidRDefault="0080671D">
      <w:pPr>
        <w:pStyle w:val="a0"/>
        <w:rPr>
          <w:rFonts w:hint="cs"/>
          <w:rtl/>
        </w:rPr>
      </w:pPr>
    </w:p>
    <w:p w14:paraId="7C12CB98" w14:textId="77777777" w:rsidR="00000000" w:rsidRDefault="0080671D">
      <w:pPr>
        <w:pStyle w:val="-"/>
        <w:rPr>
          <w:rtl/>
        </w:rPr>
      </w:pPr>
      <w:bookmarkStart w:id="385" w:name="FS000000517T23_06_2004_16_19_56C"/>
      <w:bookmarkEnd w:id="385"/>
      <w:r>
        <w:rPr>
          <w:rtl/>
        </w:rPr>
        <w:t>שר המשפטים יוסף לפיד:</w:t>
      </w:r>
    </w:p>
    <w:p w14:paraId="78198837" w14:textId="77777777" w:rsidR="00000000" w:rsidRDefault="0080671D">
      <w:pPr>
        <w:pStyle w:val="a0"/>
        <w:rPr>
          <w:rtl/>
        </w:rPr>
      </w:pPr>
    </w:p>
    <w:p w14:paraId="068BABE2" w14:textId="77777777" w:rsidR="00000000" w:rsidRDefault="0080671D">
      <w:pPr>
        <w:pStyle w:val="a0"/>
        <w:rPr>
          <w:rFonts w:hint="cs"/>
          <w:rtl/>
        </w:rPr>
      </w:pPr>
      <w:r>
        <w:rPr>
          <w:rFonts w:hint="cs"/>
          <w:rtl/>
        </w:rPr>
        <w:t>אז אני בעתיד אצטרך לשקול טוב מאוד תוצאות של הצבעות שלך. רבותי, היא בב</w:t>
      </w:r>
      <w:r>
        <w:rPr>
          <w:rFonts w:hint="cs"/>
          <w:rtl/>
        </w:rPr>
        <w:t xml:space="preserve">ית-המשפט העליון בזכות ובצדק, והיא תישאר שם, ומני מזוז הוא יועץ משפטי לממשלה בזכות ובצדק, והוא יישאר שם. הם ימלאו את תפקידיהם למרות ההתקפות הנלוזות שנשמעות פה כדי לשרת אינטרסים פוליטיים צרים וכדי לנגח את שלטון החוק - - </w:t>
      </w:r>
    </w:p>
    <w:p w14:paraId="374DA0FE" w14:textId="77777777" w:rsidR="00000000" w:rsidRDefault="0080671D">
      <w:pPr>
        <w:pStyle w:val="a0"/>
        <w:rPr>
          <w:rFonts w:hint="cs"/>
          <w:rtl/>
        </w:rPr>
      </w:pPr>
    </w:p>
    <w:p w14:paraId="38260A57" w14:textId="77777777" w:rsidR="00000000" w:rsidRDefault="0080671D">
      <w:pPr>
        <w:pStyle w:val="af0"/>
        <w:rPr>
          <w:rtl/>
        </w:rPr>
      </w:pPr>
      <w:r>
        <w:rPr>
          <w:rFonts w:hint="eastAsia"/>
          <w:rtl/>
        </w:rPr>
        <w:t>זהבה</w:t>
      </w:r>
      <w:r>
        <w:rPr>
          <w:rtl/>
        </w:rPr>
        <w:t xml:space="preserve"> גלאון (יחד):</w:t>
      </w:r>
    </w:p>
    <w:p w14:paraId="26676BD2" w14:textId="77777777" w:rsidR="00000000" w:rsidRDefault="0080671D">
      <w:pPr>
        <w:pStyle w:val="a0"/>
        <w:rPr>
          <w:rFonts w:hint="cs"/>
          <w:rtl/>
        </w:rPr>
      </w:pPr>
    </w:p>
    <w:p w14:paraId="68A02450" w14:textId="77777777" w:rsidR="00000000" w:rsidRDefault="0080671D">
      <w:pPr>
        <w:pStyle w:val="a0"/>
        <w:rPr>
          <w:rFonts w:hint="cs"/>
          <w:rtl/>
        </w:rPr>
      </w:pPr>
      <w:r>
        <w:rPr>
          <w:rFonts w:hint="cs"/>
          <w:rtl/>
        </w:rPr>
        <w:t>אתה לא פוליטיקאי?</w:t>
      </w:r>
      <w:r>
        <w:rPr>
          <w:rFonts w:hint="cs"/>
          <w:rtl/>
        </w:rPr>
        <w:t xml:space="preserve"> </w:t>
      </w:r>
    </w:p>
    <w:p w14:paraId="629E06C6" w14:textId="77777777" w:rsidR="00000000" w:rsidRDefault="0080671D">
      <w:pPr>
        <w:pStyle w:val="a0"/>
        <w:rPr>
          <w:rFonts w:hint="cs"/>
          <w:rtl/>
        </w:rPr>
      </w:pPr>
    </w:p>
    <w:p w14:paraId="6376C17B" w14:textId="77777777" w:rsidR="00000000" w:rsidRDefault="0080671D">
      <w:pPr>
        <w:pStyle w:val="af0"/>
        <w:rPr>
          <w:rtl/>
        </w:rPr>
      </w:pPr>
      <w:r>
        <w:rPr>
          <w:rFonts w:hint="eastAsia"/>
          <w:rtl/>
        </w:rPr>
        <w:t>צבי</w:t>
      </w:r>
      <w:r>
        <w:rPr>
          <w:rtl/>
        </w:rPr>
        <w:t xml:space="preserve"> הנדל (האיחוד הלאומי - ישראל ביתנו):</w:t>
      </w:r>
    </w:p>
    <w:p w14:paraId="5DE96692" w14:textId="77777777" w:rsidR="00000000" w:rsidRDefault="0080671D">
      <w:pPr>
        <w:pStyle w:val="a0"/>
        <w:rPr>
          <w:rFonts w:hint="cs"/>
          <w:rtl/>
        </w:rPr>
      </w:pPr>
    </w:p>
    <w:p w14:paraId="5E10D58A" w14:textId="77777777" w:rsidR="00000000" w:rsidRDefault="0080671D">
      <w:pPr>
        <w:pStyle w:val="a0"/>
        <w:rPr>
          <w:rFonts w:hint="cs"/>
          <w:rtl/>
        </w:rPr>
      </w:pPr>
      <w:r>
        <w:rPr>
          <w:rFonts w:hint="cs"/>
          <w:rtl/>
        </w:rPr>
        <w:t xml:space="preserve">אתה שיא הפוליטיקה. </w:t>
      </w:r>
    </w:p>
    <w:p w14:paraId="46DCFB8E" w14:textId="77777777" w:rsidR="00000000" w:rsidRDefault="0080671D">
      <w:pPr>
        <w:pStyle w:val="a0"/>
        <w:rPr>
          <w:rFonts w:hint="cs"/>
          <w:rtl/>
        </w:rPr>
      </w:pPr>
    </w:p>
    <w:p w14:paraId="26AB4A0F" w14:textId="77777777" w:rsidR="00000000" w:rsidRDefault="0080671D">
      <w:pPr>
        <w:pStyle w:val="af0"/>
        <w:rPr>
          <w:rtl/>
        </w:rPr>
      </w:pPr>
      <w:r>
        <w:rPr>
          <w:rFonts w:hint="eastAsia"/>
          <w:rtl/>
        </w:rPr>
        <w:t>איתן</w:t>
      </w:r>
      <w:r>
        <w:rPr>
          <w:rtl/>
        </w:rPr>
        <w:t xml:space="preserve"> כבל (העבודה-מימד):</w:t>
      </w:r>
    </w:p>
    <w:p w14:paraId="1444E244" w14:textId="77777777" w:rsidR="00000000" w:rsidRDefault="0080671D">
      <w:pPr>
        <w:pStyle w:val="a0"/>
        <w:rPr>
          <w:rFonts w:hint="cs"/>
          <w:rtl/>
        </w:rPr>
      </w:pPr>
    </w:p>
    <w:p w14:paraId="31A902C0" w14:textId="77777777" w:rsidR="00000000" w:rsidRDefault="0080671D">
      <w:pPr>
        <w:pStyle w:val="a0"/>
        <w:rPr>
          <w:rFonts w:hint="cs"/>
          <w:rtl/>
        </w:rPr>
      </w:pPr>
      <w:r>
        <w:rPr>
          <w:rFonts w:hint="cs"/>
          <w:rtl/>
        </w:rPr>
        <w:t xml:space="preserve">אתה מלאך. </w:t>
      </w:r>
    </w:p>
    <w:p w14:paraId="3BDB547F" w14:textId="77777777" w:rsidR="00000000" w:rsidRDefault="0080671D">
      <w:pPr>
        <w:pStyle w:val="a0"/>
        <w:rPr>
          <w:rFonts w:hint="cs"/>
          <w:rtl/>
        </w:rPr>
      </w:pPr>
    </w:p>
    <w:p w14:paraId="68455052" w14:textId="77777777" w:rsidR="00000000" w:rsidRDefault="0080671D">
      <w:pPr>
        <w:pStyle w:val="-"/>
        <w:rPr>
          <w:rtl/>
        </w:rPr>
      </w:pPr>
      <w:bookmarkStart w:id="386" w:name="FS000000517T23_06_2004_16_21_21C"/>
      <w:bookmarkEnd w:id="386"/>
      <w:r>
        <w:rPr>
          <w:rtl/>
        </w:rPr>
        <w:t>שר המשפטים יוסף לפיד:</w:t>
      </w:r>
    </w:p>
    <w:p w14:paraId="46273EDE" w14:textId="77777777" w:rsidR="00000000" w:rsidRDefault="0080671D">
      <w:pPr>
        <w:pStyle w:val="a0"/>
        <w:rPr>
          <w:rtl/>
        </w:rPr>
      </w:pPr>
    </w:p>
    <w:p w14:paraId="6AA3A5C2" w14:textId="77777777" w:rsidR="00000000" w:rsidRDefault="0080671D">
      <w:pPr>
        <w:pStyle w:val="a0"/>
        <w:rPr>
          <w:rFonts w:hint="cs"/>
          <w:rtl/>
        </w:rPr>
      </w:pPr>
      <w:r>
        <w:rPr>
          <w:rFonts w:hint="cs"/>
          <w:rtl/>
        </w:rPr>
        <w:t>- - כי יש בבית הזה הרבה מאוד אנשים ששלטון החוק מפריע להם, ששלטון החוק הוא לרועץ להם, ששלטון החוק הוא מכשול בפניהם, בפני המזימות שלה</w:t>
      </w:r>
      <w:r>
        <w:rPr>
          <w:rFonts w:hint="cs"/>
          <w:rtl/>
        </w:rPr>
        <w:t xml:space="preserve">ם. האנשים האלה מנצלים את ההזדמנות לפגוע בשלטון החוק, והתפקיד שלי הוא להגן על שלטון החוק. </w:t>
      </w:r>
    </w:p>
    <w:p w14:paraId="231AFEE3" w14:textId="77777777" w:rsidR="00000000" w:rsidRDefault="0080671D">
      <w:pPr>
        <w:pStyle w:val="a0"/>
        <w:rPr>
          <w:rFonts w:hint="cs"/>
          <w:rtl/>
        </w:rPr>
      </w:pPr>
    </w:p>
    <w:p w14:paraId="5DB10428" w14:textId="77777777" w:rsidR="00000000" w:rsidRDefault="0080671D">
      <w:pPr>
        <w:pStyle w:val="af0"/>
        <w:rPr>
          <w:rtl/>
        </w:rPr>
      </w:pPr>
      <w:r>
        <w:rPr>
          <w:rFonts w:hint="eastAsia"/>
          <w:rtl/>
        </w:rPr>
        <w:t>צבי</w:t>
      </w:r>
      <w:r>
        <w:rPr>
          <w:rtl/>
        </w:rPr>
        <w:t xml:space="preserve"> הנדל (האיחוד הלאומי - ישראל ביתנו):</w:t>
      </w:r>
    </w:p>
    <w:p w14:paraId="6AF96D7C" w14:textId="77777777" w:rsidR="00000000" w:rsidRDefault="0080671D">
      <w:pPr>
        <w:pStyle w:val="a0"/>
        <w:rPr>
          <w:rFonts w:hint="cs"/>
          <w:rtl/>
        </w:rPr>
      </w:pPr>
    </w:p>
    <w:p w14:paraId="7DEA3105" w14:textId="77777777" w:rsidR="00000000" w:rsidRDefault="0080671D">
      <w:pPr>
        <w:pStyle w:val="a0"/>
        <w:rPr>
          <w:rFonts w:hint="cs"/>
          <w:rtl/>
        </w:rPr>
      </w:pPr>
      <w:r>
        <w:rPr>
          <w:rFonts w:hint="cs"/>
          <w:rtl/>
        </w:rPr>
        <w:t xml:space="preserve">כל זה אתה. </w:t>
      </w:r>
    </w:p>
    <w:p w14:paraId="1C677A24" w14:textId="77777777" w:rsidR="00000000" w:rsidRDefault="0080671D">
      <w:pPr>
        <w:pStyle w:val="a0"/>
        <w:rPr>
          <w:rFonts w:hint="cs"/>
          <w:rtl/>
        </w:rPr>
      </w:pPr>
    </w:p>
    <w:p w14:paraId="48C56B27" w14:textId="77777777" w:rsidR="00000000" w:rsidRDefault="0080671D">
      <w:pPr>
        <w:pStyle w:val="af0"/>
        <w:rPr>
          <w:rtl/>
        </w:rPr>
      </w:pPr>
      <w:r>
        <w:rPr>
          <w:rFonts w:hint="eastAsia"/>
          <w:rtl/>
        </w:rPr>
        <w:t>איתן</w:t>
      </w:r>
      <w:r>
        <w:rPr>
          <w:rtl/>
        </w:rPr>
        <w:t xml:space="preserve"> כבל (העבודה-מימד):</w:t>
      </w:r>
    </w:p>
    <w:p w14:paraId="58AC9A39" w14:textId="77777777" w:rsidR="00000000" w:rsidRDefault="0080671D">
      <w:pPr>
        <w:pStyle w:val="a0"/>
        <w:rPr>
          <w:rFonts w:hint="cs"/>
          <w:rtl/>
        </w:rPr>
      </w:pPr>
    </w:p>
    <w:p w14:paraId="70A55B7D" w14:textId="77777777" w:rsidR="00000000" w:rsidRDefault="0080671D">
      <w:pPr>
        <w:pStyle w:val="a0"/>
        <w:rPr>
          <w:rFonts w:hint="cs"/>
          <w:rtl/>
        </w:rPr>
      </w:pPr>
      <w:r>
        <w:rPr>
          <w:rFonts w:hint="cs"/>
          <w:rtl/>
        </w:rPr>
        <w:t xml:space="preserve">ככה אתה לא מגן על שלטון החוק. </w:t>
      </w:r>
    </w:p>
    <w:p w14:paraId="12B3C200" w14:textId="77777777" w:rsidR="00000000" w:rsidRDefault="0080671D">
      <w:pPr>
        <w:pStyle w:val="a0"/>
        <w:rPr>
          <w:rFonts w:hint="cs"/>
          <w:rtl/>
        </w:rPr>
      </w:pPr>
    </w:p>
    <w:p w14:paraId="15262995" w14:textId="77777777" w:rsidR="00000000" w:rsidRDefault="0080671D">
      <w:pPr>
        <w:pStyle w:val="af1"/>
        <w:rPr>
          <w:rtl/>
        </w:rPr>
      </w:pPr>
      <w:r>
        <w:rPr>
          <w:rtl/>
        </w:rPr>
        <w:t xml:space="preserve">היו"ר </w:t>
      </w:r>
      <w:r>
        <w:rPr>
          <w:rFonts w:hint="cs"/>
          <w:rtl/>
        </w:rPr>
        <w:t>מיכאל נודלמן</w:t>
      </w:r>
      <w:r>
        <w:rPr>
          <w:rtl/>
        </w:rPr>
        <w:t>:</w:t>
      </w:r>
    </w:p>
    <w:p w14:paraId="7415F9B7" w14:textId="77777777" w:rsidR="00000000" w:rsidRDefault="0080671D">
      <w:pPr>
        <w:pStyle w:val="a0"/>
        <w:rPr>
          <w:rtl/>
        </w:rPr>
      </w:pPr>
    </w:p>
    <w:p w14:paraId="0A19D15A" w14:textId="77777777" w:rsidR="00000000" w:rsidRDefault="0080671D">
      <w:pPr>
        <w:pStyle w:val="a0"/>
        <w:rPr>
          <w:rFonts w:hint="cs"/>
          <w:rtl/>
        </w:rPr>
      </w:pPr>
      <w:r>
        <w:rPr>
          <w:rFonts w:hint="cs"/>
          <w:rtl/>
        </w:rPr>
        <w:t>חבר הכנסת הנדל, אחר כך יש לך דקה.</w:t>
      </w:r>
    </w:p>
    <w:p w14:paraId="1B812484" w14:textId="77777777" w:rsidR="00000000" w:rsidRDefault="0080671D">
      <w:pPr>
        <w:pStyle w:val="a0"/>
        <w:rPr>
          <w:rFonts w:hint="cs"/>
          <w:rtl/>
        </w:rPr>
      </w:pPr>
    </w:p>
    <w:p w14:paraId="4462A5FB" w14:textId="77777777" w:rsidR="00000000" w:rsidRDefault="0080671D">
      <w:pPr>
        <w:pStyle w:val="-"/>
        <w:rPr>
          <w:rtl/>
        </w:rPr>
      </w:pPr>
      <w:bookmarkStart w:id="387" w:name="FS000000517T23_06_2004_16_22_49C"/>
      <w:bookmarkEnd w:id="387"/>
      <w:r>
        <w:rPr>
          <w:rFonts w:hint="eastAsia"/>
          <w:rtl/>
        </w:rPr>
        <w:t>שר</w:t>
      </w:r>
      <w:r>
        <w:rPr>
          <w:rtl/>
        </w:rPr>
        <w:t xml:space="preserve"> המשפטים יוסף לפיד:</w:t>
      </w:r>
    </w:p>
    <w:p w14:paraId="178679B5" w14:textId="77777777" w:rsidR="00000000" w:rsidRDefault="0080671D">
      <w:pPr>
        <w:pStyle w:val="a0"/>
        <w:rPr>
          <w:rFonts w:hint="cs"/>
          <w:rtl/>
        </w:rPr>
      </w:pPr>
    </w:p>
    <w:p w14:paraId="1CF7E155" w14:textId="77777777" w:rsidR="00000000" w:rsidRDefault="0080671D">
      <w:pPr>
        <w:pStyle w:val="a0"/>
        <w:rPr>
          <w:rFonts w:hint="cs"/>
          <w:rtl/>
        </w:rPr>
      </w:pPr>
      <w:r>
        <w:rPr>
          <w:rFonts w:hint="cs"/>
          <w:rtl/>
        </w:rPr>
        <w:t xml:space="preserve">כאשר אתה צועק, חבר הכנסת הנדל, אתה הגנב שעל ראשו בוער הכובע, אתה מוביל מהלכים לפגיעה בשלטון החוק בזמן האחרון. </w:t>
      </w:r>
    </w:p>
    <w:p w14:paraId="6C8C45C7" w14:textId="77777777" w:rsidR="00000000" w:rsidRDefault="0080671D">
      <w:pPr>
        <w:pStyle w:val="a0"/>
        <w:rPr>
          <w:rFonts w:hint="cs"/>
          <w:rtl/>
        </w:rPr>
      </w:pPr>
      <w:r>
        <w:rPr>
          <w:rFonts w:hint="cs"/>
          <w:rtl/>
        </w:rPr>
        <w:t xml:space="preserve"> </w:t>
      </w:r>
    </w:p>
    <w:p w14:paraId="5C5DE392" w14:textId="77777777" w:rsidR="00000000" w:rsidRDefault="0080671D">
      <w:pPr>
        <w:pStyle w:val="af0"/>
        <w:rPr>
          <w:rtl/>
        </w:rPr>
      </w:pPr>
      <w:r>
        <w:rPr>
          <w:rFonts w:hint="eastAsia"/>
          <w:rtl/>
        </w:rPr>
        <w:t>צבי</w:t>
      </w:r>
      <w:r>
        <w:rPr>
          <w:rtl/>
        </w:rPr>
        <w:t xml:space="preserve"> הנדל (האיחוד הלאומי - ישראל ביתנו):</w:t>
      </w:r>
    </w:p>
    <w:p w14:paraId="18F030AF" w14:textId="77777777" w:rsidR="00000000" w:rsidRDefault="0080671D">
      <w:pPr>
        <w:pStyle w:val="a0"/>
        <w:rPr>
          <w:rFonts w:hint="cs"/>
          <w:rtl/>
        </w:rPr>
      </w:pPr>
    </w:p>
    <w:p w14:paraId="5188587B" w14:textId="77777777" w:rsidR="00000000" w:rsidRDefault="0080671D">
      <w:pPr>
        <w:pStyle w:val="a0"/>
        <w:rPr>
          <w:rFonts w:hint="cs"/>
          <w:rtl/>
        </w:rPr>
      </w:pPr>
      <w:r>
        <w:rPr>
          <w:rFonts w:hint="cs"/>
          <w:rtl/>
        </w:rPr>
        <w:t xml:space="preserve">אתה. רק אתה. </w:t>
      </w:r>
    </w:p>
    <w:p w14:paraId="76B73548" w14:textId="77777777" w:rsidR="00000000" w:rsidRDefault="0080671D">
      <w:pPr>
        <w:pStyle w:val="a0"/>
        <w:rPr>
          <w:rFonts w:hint="cs"/>
          <w:rtl/>
        </w:rPr>
      </w:pPr>
    </w:p>
    <w:p w14:paraId="6D83F9BF" w14:textId="77777777" w:rsidR="00000000" w:rsidRDefault="0080671D">
      <w:pPr>
        <w:pStyle w:val="-"/>
        <w:rPr>
          <w:rtl/>
        </w:rPr>
      </w:pPr>
      <w:bookmarkStart w:id="388" w:name="FS000000517T23_06_2004_15_24_21C"/>
      <w:bookmarkEnd w:id="388"/>
      <w:r>
        <w:rPr>
          <w:rtl/>
        </w:rPr>
        <w:t>שר המשפטים יוסף לפיד:</w:t>
      </w:r>
    </w:p>
    <w:p w14:paraId="7B11187B" w14:textId="77777777" w:rsidR="00000000" w:rsidRDefault="0080671D">
      <w:pPr>
        <w:pStyle w:val="a0"/>
        <w:rPr>
          <w:rtl/>
        </w:rPr>
      </w:pPr>
    </w:p>
    <w:p w14:paraId="59E52FE0" w14:textId="77777777" w:rsidR="00000000" w:rsidRDefault="0080671D">
      <w:pPr>
        <w:pStyle w:val="a0"/>
        <w:rPr>
          <w:rFonts w:hint="cs"/>
          <w:rtl/>
        </w:rPr>
      </w:pPr>
      <w:r>
        <w:rPr>
          <w:rFonts w:hint="cs"/>
          <w:rtl/>
        </w:rPr>
        <w:t xml:space="preserve">חבר שלך הציע לפצוע חיילי צה"ל שמצייתים </w:t>
      </w:r>
      <w:r>
        <w:rPr>
          <w:rFonts w:hint="cs"/>
          <w:rtl/>
        </w:rPr>
        <w:t xml:space="preserve">לחוק, אז אתה אל תדבר לי פה על חוק. </w:t>
      </w:r>
    </w:p>
    <w:p w14:paraId="486A94B1" w14:textId="77777777" w:rsidR="00000000" w:rsidRDefault="0080671D">
      <w:pPr>
        <w:pStyle w:val="a0"/>
        <w:rPr>
          <w:rFonts w:hint="cs"/>
          <w:rtl/>
        </w:rPr>
      </w:pPr>
    </w:p>
    <w:p w14:paraId="3BD72EDB" w14:textId="77777777" w:rsidR="00000000" w:rsidRDefault="0080671D">
      <w:pPr>
        <w:pStyle w:val="af0"/>
        <w:rPr>
          <w:rtl/>
        </w:rPr>
      </w:pPr>
      <w:r>
        <w:rPr>
          <w:rFonts w:hint="eastAsia"/>
          <w:rtl/>
        </w:rPr>
        <w:t>צבי</w:t>
      </w:r>
      <w:r>
        <w:rPr>
          <w:rtl/>
        </w:rPr>
        <w:t xml:space="preserve"> הנדל (האיחוד הלאומי - ישראל ביתנו):</w:t>
      </w:r>
    </w:p>
    <w:p w14:paraId="492D5842" w14:textId="77777777" w:rsidR="00000000" w:rsidRDefault="0080671D">
      <w:pPr>
        <w:pStyle w:val="a0"/>
        <w:rPr>
          <w:rFonts w:hint="cs"/>
          <w:rtl/>
        </w:rPr>
      </w:pPr>
    </w:p>
    <w:p w14:paraId="6B9FA780" w14:textId="77777777" w:rsidR="00000000" w:rsidRDefault="0080671D">
      <w:pPr>
        <w:pStyle w:val="a0"/>
        <w:rPr>
          <w:rFonts w:hint="cs"/>
          <w:rtl/>
        </w:rPr>
      </w:pPr>
      <w:r>
        <w:rPr>
          <w:rFonts w:hint="cs"/>
          <w:rtl/>
        </w:rPr>
        <w:t>חבר שלי עשה צבא יותר ממך. חוצפן.</w:t>
      </w:r>
    </w:p>
    <w:p w14:paraId="66E9DD4C" w14:textId="77777777" w:rsidR="00000000" w:rsidRDefault="0080671D">
      <w:pPr>
        <w:pStyle w:val="a0"/>
        <w:rPr>
          <w:rFonts w:hint="cs"/>
          <w:rtl/>
        </w:rPr>
      </w:pPr>
    </w:p>
    <w:p w14:paraId="34DB99EE" w14:textId="77777777" w:rsidR="00000000" w:rsidRDefault="0080671D">
      <w:pPr>
        <w:pStyle w:val="-"/>
        <w:rPr>
          <w:rtl/>
        </w:rPr>
      </w:pPr>
      <w:bookmarkStart w:id="389" w:name="FS000000517T23_06_2004_16_24_00C"/>
      <w:bookmarkEnd w:id="389"/>
      <w:r>
        <w:rPr>
          <w:rtl/>
        </w:rPr>
        <w:t>שר המשפטים יוסף לפיד:</w:t>
      </w:r>
    </w:p>
    <w:p w14:paraId="67AD19D3" w14:textId="77777777" w:rsidR="00000000" w:rsidRDefault="0080671D">
      <w:pPr>
        <w:pStyle w:val="a0"/>
        <w:rPr>
          <w:rtl/>
        </w:rPr>
      </w:pPr>
    </w:p>
    <w:p w14:paraId="76C48FBC" w14:textId="77777777" w:rsidR="00000000" w:rsidRDefault="0080671D">
      <w:pPr>
        <w:pStyle w:val="a0"/>
        <w:rPr>
          <w:rFonts w:hint="cs"/>
          <w:rtl/>
        </w:rPr>
      </w:pPr>
      <w:r>
        <w:rPr>
          <w:rFonts w:hint="cs"/>
          <w:rtl/>
        </w:rPr>
        <w:t xml:space="preserve">רבותי, אנחנו נשמור על שלטון החוק על אפכם ועל חמתכם. </w:t>
      </w:r>
    </w:p>
    <w:p w14:paraId="6DCB2890" w14:textId="77777777" w:rsidR="00000000" w:rsidRDefault="0080671D">
      <w:pPr>
        <w:pStyle w:val="a0"/>
        <w:rPr>
          <w:rFonts w:hint="cs"/>
          <w:rtl/>
        </w:rPr>
      </w:pPr>
    </w:p>
    <w:p w14:paraId="25E01386" w14:textId="77777777" w:rsidR="00000000" w:rsidRDefault="0080671D">
      <w:pPr>
        <w:pStyle w:val="af0"/>
        <w:rPr>
          <w:rtl/>
        </w:rPr>
      </w:pPr>
      <w:r>
        <w:rPr>
          <w:rFonts w:hint="eastAsia"/>
          <w:rtl/>
        </w:rPr>
        <w:t>צבי</w:t>
      </w:r>
      <w:r>
        <w:rPr>
          <w:rtl/>
        </w:rPr>
        <w:t xml:space="preserve"> הנדל (האיחוד הלאומי - ישראל ביתנו):</w:t>
      </w:r>
    </w:p>
    <w:p w14:paraId="2059D539" w14:textId="77777777" w:rsidR="00000000" w:rsidRDefault="0080671D">
      <w:pPr>
        <w:pStyle w:val="a0"/>
        <w:rPr>
          <w:rFonts w:hint="cs"/>
          <w:rtl/>
        </w:rPr>
      </w:pPr>
    </w:p>
    <w:p w14:paraId="3155A182" w14:textId="77777777" w:rsidR="00000000" w:rsidRDefault="0080671D">
      <w:pPr>
        <w:pStyle w:val="a0"/>
        <w:rPr>
          <w:rFonts w:hint="cs"/>
          <w:rtl/>
        </w:rPr>
      </w:pPr>
      <w:r>
        <w:rPr>
          <w:rFonts w:hint="cs"/>
          <w:rtl/>
        </w:rPr>
        <w:t xml:space="preserve">אתה הורס את שלטון החוק. </w:t>
      </w:r>
    </w:p>
    <w:p w14:paraId="3D21BBBD" w14:textId="77777777" w:rsidR="00000000" w:rsidRDefault="0080671D">
      <w:pPr>
        <w:pStyle w:val="a0"/>
        <w:rPr>
          <w:rFonts w:hint="cs"/>
          <w:rtl/>
        </w:rPr>
      </w:pPr>
    </w:p>
    <w:p w14:paraId="522C0E63" w14:textId="77777777" w:rsidR="00000000" w:rsidRDefault="0080671D">
      <w:pPr>
        <w:pStyle w:val="-"/>
        <w:rPr>
          <w:rtl/>
        </w:rPr>
      </w:pPr>
      <w:bookmarkStart w:id="390" w:name="FS000000517T23_06_2004_16_24_18C"/>
      <w:bookmarkEnd w:id="390"/>
      <w:r>
        <w:rPr>
          <w:rtl/>
        </w:rPr>
        <w:t>שר המשפטים יוסף לפיד:</w:t>
      </w:r>
    </w:p>
    <w:p w14:paraId="7F30C5CD" w14:textId="77777777" w:rsidR="00000000" w:rsidRDefault="0080671D">
      <w:pPr>
        <w:pStyle w:val="a0"/>
        <w:rPr>
          <w:rtl/>
        </w:rPr>
      </w:pPr>
    </w:p>
    <w:p w14:paraId="0D214183" w14:textId="77777777" w:rsidR="00000000" w:rsidRDefault="0080671D">
      <w:pPr>
        <w:pStyle w:val="a0"/>
        <w:rPr>
          <w:rFonts w:hint="cs"/>
          <w:rtl/>
        </w:rPr>
      </w:pPr>
      <w:r>
        <w:rPr>
          <w:rFonts w:hint="cs"/>
          <w:rtl/>
        </w:rPr>
        <w:t xml:space="preserve">אדוני, אם הם רוצים להעביר את זה עוד הפעם לוועדה, אני לא אתנגד לזה, אני אשמח להופיע עוד הפעם בפני הוועדה ולחזור על הדברים שאמרתי פה. </w:t>
      </w:r>
    </w:p>
    <w:p w14:paraId="4FDAF1C4" w14:textId="77777777" w:rsidR="00000000" w:rsidRDefault="0080671D">
      <w:pPr>
        <w:pStyle w:val="a0"/>
        <w:rPr>
          <w:rFonts w:hint="cs"/>
          <w:rtl/>
        </w:rPr>
      </w:pPr>
    </w:p>
    <w:p w14:paraId="1D79C85E" w14:textId="77777777" w:rsidR="00000000" w:rsidRDefault="0080671D">
      <w:pPr>
        <w:pStyle w:val="af1"/>
        <w:rPr>
          <w:rtl/>
        </w:rPr>
      </w:pPr>
      <w:r>
        <w:rPr>
          <w:rtl/>
        </w:rPr>
        <w:t>היו"ר מיכאל נודלמן:</w:t>
      </w:r>
    </w:p>
    <w:p w14:paraId="640881A8" w14:textId="77777777" w:rsidR="00000000" w:rsidRDefault="0080671D">
      <w:pPr>
        <w:pStyle w:val="a0"/>
        <w:rPr>
          <w:rtl/>
        </w:rPr>
      </w:pPr>
    </w:p>
    <w:p w14:paraId="3562FD1F" w14:textId="77777777" w:rsidR="00000000" w:rsidRDefault="0080671D">
      <w:pPr>
        <w:pStyle w:val="a0"/>
        <w:rPr>
          <w:rFonts w:hint="cs"/>
          <w:rtl/>
        </w:rPr>
      </w:pPr>
      <w:r>
        <w:rPr>
          <w:rFonts w:hint="cs"/>
          <w:rtl/>
        </w:rPr>
        <w:t xml:space="preserve">תודה. </w:t>
      </w:r>
    </w:p>
    <w:p w14:paraId="3195681A" w14:textId="77777777" w:rsidR="00000000" w:rsidRDefault="0080671D">
      <w:pPr>
        <w:pStyle w:val="a0"/>
        <w:rPr>
          <w:rFonts w:hint="cs"/>
          <w:rtl/>
        </w:rPr>
      </w:pPr>
    </w:p>
    <w:p w14:paraId="4BC77F1E" w14:textId="77777777" w:rsidR="00000000" w:rsidRDefault="0080671D">
      <w:pPr>
        <w:pStyle w:val="a0"/>
        <w:rPr>
          <w:rFonts w:hint="cs"/>
          <w:rtl/>
        </w:rPr>
      </w:pPr>
    </w:p>
    <w:p w14:paraId="3F647B4A" w14:textId="77777777" w:rsidR="00000000" w:rsidRDefault="0080671D">
      <w:pPr>
        <w:pStyle w:val="a2"/>
        <w:rPr>
          <w:rtl/>
        </w:rPr>
      </w:pPr>
      <w:bookmarkStart w:id="391" w:name="_Toc101171389"/>
      <w:r>
        <w:rPr>
          <w:rtl/>
        </w:rPr>
        <w:t>הודעה אישית של חבר הכנסת יוסי שריד</w:t>
      </w:r>
      <w:bookmarkEnd w:id="391"/>
    </w:p>
    <w:p w14:paraId="0CDA941D" w14:textId="77777777" w:rsidR="00000000" w:rsidRDefault="0080671D">
      <w:pPr>
        <w:pStyle w:val="af1"/>
        <w:rPr>
          <w:rFonts w:hint="cs"/>
          <w:rtl/>
        </w:rPr>
      </w:pPr>
    </w:p>
    <w:p w14:paraId="3870C1ED" w14:textId="77777777" w:rsidR="00000000" w:rsidRDefault="0080671D">
      <w:pPr>
        <w:pStyle w:val="af1"/>
        <w:rPr>
          <w:rFonts w:hint="cs"/>
          <w:rtl/>
        </w:rPr>
      </w:pPr>
    </w:p>
    <w:p w14:paraId="58CC6D13" w14:textId="77777777" w:rsidR="00000000" w:rsidRDefault="0080671D">
      <w:pPr>
        <w:pStyle w:val="af1"/>
        <w:rPr>
          <w:rtl/>
        </w:rPr>
      </w:pPr>
      <w:r>
        <w:rPr>
          <w:rtl/>
        </w:rPr>
        <w:t>היו"ר מיכאל נודלמן:</w:t>
      </w:r>
    </w:p>
    <w:p w14:paraId="358152C9" w14:textId="77777777" w:rsidR="00000000" w:rsidRDefault="0080671D">
      <w:pPr>
        <w:pStyle w:val="a0"/>
        <w:rPr>
          <w:rFonts w:hint="cs"/>
          <w:rtl/>
        </w:rPr>
      </w:pPr>
    </w:p>
    <w:p w14:paraId="3D51BD8A" w14:textId="77777777" w:rsidR="00000000" w:rsidRDefault="0080671D">
      <w:pPr>
        <w:pStyle w:val="a0"/>
        <w:rPr>
          <w:rFonts w:hint="cs"/>
          <w:rtl/>
        </w:rPr>
      </w:pPr>
      <w:r>
        <w:rPr>
          <w:rFonts w:hint="cs"/>
          <w:rtl/>
        </w:rPr>
        <w:t>הודעה אישית</w:t>
      </w:r>
      <w:r>
        <w:rPr>
          <w:rFonts w:hint="cs"/>
          <w:rtl/>
        </w:rPr>
        <w:t xml:space="preserve"> לחבר הכנסת יוסי שריד, בבקשה.</w:t>
      </w:r>
    </w:p>
    <w:p w14:paraId="03E12CC8" w14:textId="77777777" w:rsidR="00000000" w:rsidRDefault="0080671D">
      <w:pPr>
        <w:pStyle w:val="-0"/>
        <w:jc w:val="left"/>
        <w:rPr>
          <w:rFonts w:hint="cs"/>
          <w:rtl/>
        </w:rPr>
      </w:pPr>
    </w:p>
    <w:p w14:paraId="707F995E" w14:textId="77777777" w:rsidR="00000000" w:rsidRDefault="0080671D">
      <w:pPr>
        <w:pStyle w:val="af0"/>
        <w:rPr>
          <w:rtl/>
        </w:rPr>
      </w:pPr>
      <w:r>
        <w:rPr>
          <w:rFonts w:hint="eastAsia"/>
          <w:rtl/>
        </w:rPr>
        <w:t>השר</w:t>
      </w:r>
      <w:r>
        <w:rPr>
          <w:rtl/>
        </w:rPr>
        <w:t xml:space="preserve"> גדעון עזרא:</w:t>
      </w:r>
    </w:p>
    <w:p w14:paraId="6A2BAB80" w14:textId="77777777" w:rsidR="00000000" w:rsidRDefault="0080671D">
      <w:pPr>
        <w:pStyle w:val="a0"/>
        <w:rPr>
          <w:rFonts w:hint="cs"/>
          <w:rtl/>
        </w:rPr>
      </w:pPr>
    </w:p>
    <w:p w14:paraId="285F2D2F" w14:textId="77777777" w:rsidR="00000000" w:rsidRDefault="0080671D">
      <w:pPr>
        <w:pStyle w:val="a0"/>
        <w:rPr>
          <w:rFonts w:hint="cs"/>
          <w:rtl/>
        </w:rPr>
      </w:pPr>
      <w:r>
        <w:rPr>
          <w:rFonts w:hint="cs"/>
          <w:rtl/>
        </w:rPr>
        <w:t xml:space="preserve">אדוני היושב-ראש, על-פי איזה נוהל הוא עולה? </w:t>
      </w:r>
    </w:p>
    <w:p w14:paraId="66553C30" w14:textId="77777777" w:rsidR="00000000" w:rsidRDefault="0080671D">
      <w:pPr>
        <w:pStyle w:val="a0"/>
        <w:rPr>
          <w:rFonts w:hint="cs"/>
          <w:rtl/>
        </w:rPr>
      </w:pPr>
    </w:p>
    <w:p w14:paraId="6EF2EEA7" w14:textId="77777777" w:rsidR="00000000" w:rsidRDefault="0080671D">
      <w:pPr>
        <w:pStyle w:val="af0"/>
        <w:rPr>
          <w:rtl/>
        </w:rPr>
      </w:pPr>
      <w:r>
        <w:rPr>
          <w:rFonts w:hint="eastAsia"/>
          <w:rtl/>
        </w:rPr>
        <w:t>זהבה</w:t>
      </w:r>
      <w:r>
        <w:rPr>
          <w:rtl/>
        </w:rPr>
        <w:t xml:space="preserve"> גלאון (יחד):</w:t>
      </w:r>
    </w:p>
    <w:p w14:paraId="78BA681D" w14:textId="77777777" w:rsidR="00000000" w:rsidRDefault="0080671D">
      <w:pPr>
        <w:pStyle w:val="a0"/>
        <w:rPr>
          <w:rFonts w:hint="cs"/>
          <w:rtl/>
        </w:rPr>
      </w:pPr>
    </w:p>
    <w:p w14:paraId="22390CA9" w14:textId="77777777" w:rsidR="00000000" w:rsidRDefault="0080671D">
      <w:pPr>
        <w:pStyle w:val="a0"/>
        <w:rPr>
          <w:rFonts w:hint="cs"/>
          <w:rtl/>
        </w:rPr>
      </w:pPr>
      <w:r>
        <w:rPr>
          <w:rFonts w:hint="cs"/>
          <w:rtl/>
        </w:rPr>
        <w:t xml:space="preserve">זה נוהל של הודעה אישית. </w:t>
      </w:r>
    </w:p>
    <w:p w14:paraId="01A76712" w14:textId="77777777" w:rsidR="00000000" w:rsidRDefault="0080671D">
      <w:pPr>
        <w:pStyle w:val="a0"/>
        <w:rPr>
          <w:rFonts w:hint="cs"/>
          <w:rtl/>
        </w:rPr>
      </w:pPr>
    </w:p>
    <w:p w14:paraId="0E29CF72" w14:textId="77777777" w:rsidR="00000000" w:rsidRDefault="0080671D">
      <w:pPr>
        <w:pStyle w:val="a"/>
        <w:rPr>
          <w:rtl/>
        </w:rPr>
      </w:pPr>
      <w:bookmarkStart w:id="392" w:name="FS000000512T23_06_2004_15_25_09"/>
      <w:bookmarkStart w:id="393" w:name="_Toc101171390"/>
      <w:bookmarkEnd w:id="392"/>
      <w:r>
        <w:rPr>
          <w:rFonts w:hint="eastAsia"/>
          <w:rtl/>
        </w:rPr>
        <w:t>יוסי</w:t>
      </w:r>
      <w:r>
        <w:rPr>
          <w:rtl/>
        </w:rPr>
        <w:t xml:space="preserve"> שריד (יחד):</w:t>
      </w:r>
      <w:bookmarkEnd w:id="393"/>
    </w:p>
    <w:p w14:paraId="7507FAD7" w14:textId="77777777" w:rsidR="00000000" w:rsidRDefault="0080671D">
      <w:pPr>
        <w:pStyle w:val="a0"/>
        <w:rPr>
          <w:rFonts w:hint="cs"/>
          <w:rtl/>
        </w:rPr>
      </w:pPr>
    </w:p>
    <w:p w14:paraId="4E2EF8D0" w14:textId="77777777" w:rsidR="00000000" w:rsidRDefault="0080671D">
      <w:pPr>
        <w:pStyle w:val="a0"/>
        <w:rPr>
          <w:rFonts w:hint="cs"/>
          <w:rtl/>
        </w:rPr>
      </w:pPr>
      <w:r>
        <w:rPr>
          <w:rFonts w:hint="cs"/>
          <w:rtl/>
        </w:rPr>
        <w:t>אדוני היושב-ראש, שר המשפטים הקדים את דבריו ואמר שלא שמע כאן אף מלה חדשה. אני מבקש משר המשפטים להואיל</w:t>
      </w:r>
      <w:r>
        <w:rPr>
          <w:rFonts w:hint="cs"/>
          <w:rtl/>
        </w:rPr>
        <w:t xml:space="preserve"> במקומו - יש לו רק מקום אחד כאן ולא כמה מקומות - אני רוצה להסב את תשומת הלב לכך, ששר המשפטים בראשית דבריו בא בטענה שהוא לא שמע כאן אף משפט חדש. אבל לעומת זאת, לאחר מכן הוא עמד כאן, לא התייחס בכלל לעניין, אלא ניהל כל מיני חשבונות אישיים מרופטים ועלובים, עלו</w:t>
      </w:r>
      <w:r>
        <w:rPr>
          <w:rFonts w:hint="cs"/>
          <w:rtl/>
        </w:rPr>
        <w:t xml:space="preserve">בי-נפש, כראוי לו. אבל זה כל מה ששמענו. אז לפני שמתנפחים בדברי הקדמה, לא כל כך מתכווצים אחר כך בדברים הראשיים. </w:t>
      </w:r>
    </w:p>
    <w:p w14:paraId="7B0C189A" w14:textId="77777777" w:rsidR="00000000" w:rsidRDefault="0080671D">
      <w:pPr>
        <w:pStyle w:val="a0"/>
        <w:rPr>
          <w:rFonts w:hint="cs"/>
          <w:rtl/>
        </w:rPr>
      </w:pPr>
    </w:p>
    <w:p w14:paraId="1A18D25F" w14:textId="77777777" w:rsidR="00000000" w:rsidRDefault="0080671D">
      <w:pPr>
        <w:pStyle w:val="a0"/>
        <w:rPr>
          <w:rFonts w:hint="cs"/>
          <w:rtl/>
        </w:rPr>
      </w:pPr>
      <w:r>
        <w:rPr>
          <w:rFonts w:hint="cs"/>
          <w:rtl/>
        </w:rPr>
        <w:t>אני רוצה לשאול את חברי הכנסת, האם מישהו מהם מעלה בדעתו, מה טומי לפיד מ"פופוליטיקה", לא מהפוליטיקה - כי הוא לא פוליטיקאי, פה הרי הכול מתנהל אך ור</w:t>
      </w:r>
      <w:r>
        <w:rPr>
          <w:rFonts w:hint="cs"/>
          <w:rtl/>
        </w:rPr>
        <w:t xml:space="preserve">ק על-פי הפוליטיקה, אפילו הצעות חוק באות רק אם הן מטעם חברי שינוי -  מה טומי לפיד, האדם שהחליף את עורו במהירות הבזק ממושב הפוליטיקה למושב שלו בממשלה, בכלל אדם חדש, אתם מכירים  את "הכתונת בנך היא"? אתם מכירים בכלל את טומי לפיד, מה הוא היה אומר ב"פופוליטיקה" </w:t>
      </w:r>
      <w:r>
        <w:rPr>
          <w:rFonts w:hint="cs"/>
          <w:rtl/>
        </w:rPr>
        <w:t xml:space="preserve">על הפרשה המושחתת הנוראה הזאת, שמטילה צל ענק על כל המדינה? מה אתה היית אומר? </w:t>
      </w:r>
    </w:p>
    <w:p w14:paraId="454B34E4" w14:textId="77777777" w:rsidR="00000000" w:rsidRDefault="0080671D">
      <w:pPr>
        <w:pStyle w:val="a0"/>
        <w:rPr>
          <w:rFonts w:hint="cs"/>
          <w:rtl/>
        </w:rPr>
      </w:pPr>
    </w:p>
    <w:p w14:paraId="7138F960" w14:textId="77777777" w:rsidR="00000000" w:rsidRDefault="0080671D">
      <w:pPr>
        <w:pStyle w:val="a0"/>
        <w:rPr>
          <w:rFonts w:hint="cs"/>
          <w:rtl/>
        </w:rPr>
      </w:pPr>
      <w:r>
        <w:rPr>
          <w:rFonts w:hint="cs"/>
          <w:rtl/>
        </w:rPr>
        <w:t xml:space="preserve">אתה אומר שאתה בכלל לא רוצה את הפוליטיקה פה. אני אגיד לך מה העניין האמיתי. </w:t>
      </w:r>
    </w:p>
    <w:p w14:paraId="31C3BCF4" w14:textId="77777777" w:rsidR="00000000" w:rsidRDefault="0080671D">
      <w:pPr>
        <w:pStyle w:val="af0"/>
        <w:rPr>
          <w:rtl/>
        </w:rPr>
      </w:pPr>
    </w:p>
    <w:p w14:paraId="3D34B7D4" w14:textId="77777777" w:rsidR="00000000" w:rsidRDefault="0080671D">
      <w:pPr>
        <w:pStyle w:val="af0"/>
        <w:rPr>
          <w:rtl/>
        </w:rPr>
      </w:pPr>
      <w:r>
        <w:rPr>
          <w:rFonts w:hint="eastAsia"/>
          <w:rtl/>
        </w:rPr>
        <w:t>השר</w:t>
      </w:r>
      <w:r>
        <w:rPr>
          <w:rtl/>
        </w:rPr>
        <w:t xml:space="preserve"> גדעון עזרא:</w:t>
      </w:r>
    </w:p>
    <w:p w14:paraId="2A7D1C07" w14:textId="77777777" w:rsidR="00000000" w:rsidRDefault="0080671D">
      <w:pPr>
        <w:pStyle w:val="a0"/>
        <w:rPr>
          <w:rFonts w:hint="cs"/>
          <w:rtl/>
        </w:rPr>
      </w:pPr>
    </w:p>
    <w:p w14:paraId="1CA9147C" w14:textId="77777777" w:rsidR="00000000" w:rsidRDefault="0080671D">
      <w:pPr>
        <w:pStyle w:val="a0"/>
        <w:rPr>
          <w:rFonts w:hint="cs"/>
          <w:rtl/>
        </w:rPr>
      </w:pPr>
      <w:r>
        <w:rPr>
          <w:rFonts w:hint="cs"/>
          <w:rtl/>
        </w:rPr>
        <w:t xml:space="preserve">מה זה? לפי איזה סעיף זה? מה זה? זו הצעה לסדר-היום? </w:t>
      </w:r>
    </w:p>
    <w:p w14:paraId="1D8387A8" w14:textId="77777777" w:rsidR="00000000" w:rsidRDefault="0080671D">
      <w:pPr>
        <w:pStyle w:val="a0"/>
        <w:rPr>
          <w:rFonts w:hint="cs"/>
          <w:rtl/>
        </w:rPr>
      </w:pPr>
    </w:p>
    <w:p w14:paraId="59F7EAC2" w14:textId="77777777" w:rsidR="00000000" w:rsidRDefault="0080671D">
      <w:pPr>
        <w:pStyle w:val="-"/>
        <w:rPr>
          <w:rtl/>
        </w:rPr>
      </w:pPr>
      <w:bookmarkStart w:id="394" w:name="FS000000512T23_06_2004_15_27_25C"/>
      <w:bookmarkEnd w:id="394"/>
      <w:r>
        <w:rPr>
          <w:rtl/>
        </w:rPr>
        <w:t>יוסי שריד (יחד):</w:t>
      </w:r>
    </w:p>
    <w:p w14:paraId="16F5ED32" w14:textId="77777777" w:rsidR="00000000" w:rsidRDefault="0080671D">
      <w:pPr>
        <w:pStyle w:val="a0"/>
        <w:rPr>
          <w:rtl/>
        </w:rPr>
      </w:pPr>
    </w:p>
    <w:p w14:paraId="73994D09" w14:textId="77777777" w:rsidR="00000000" w:rsidRDefault="0080671D">
      <w:pPr>
        <w:pStyle w:val="a0"/>
        <w:rPr>
          <w:rFonts w:hint="cs"/>
          <w:rtl/>
        </w:rPr>
      </w:pPr>
      <w:r>
        <w:rPr>
          <w:rFonts w:hint="cs"/>
          <w:rtl/>
        </w:rPr>
        <w:t>תסלח לי, גדעון</w:t>
      </w:r>
      <w:r>
        <w:rPr>
          <w:rFonts w:hint="cs"/>
          <w:rtl/>
        </w:rPr>
        <w:t xml:space="preserve">, לא נעים לכם לשמוע? </w:t>
      </w:r>
    </w:p>
    <w:p w14:paraId="5B2D431C" w14:textId="77777777" w:rsidR="00000000" w:rsidRDefault="0080671D">
      <w:pPr>
        <w:pStyle w:val="a0"/>
        <w:rPr>
          <w:rFonts w:hint="cs"/>
          <w:rtl/>
        </w:rPr>
      </w:pPr>
    </w:p>
    <w:p w14:paraId="7274784A" w14:textId="77777777" w:rsidR="00000000" w:rsidRDefault="0080671D">
      <w:pPr>
        <w:pStyle w:val="af0"/>
        <w:rPr>
          <w:rtl/>
        </w:rPr>
      </w:pPr>
      <w:r>
        <w:rPr>
          <w:rFonts w:hint="eastAsia"/>
          <w:rtl/>
        </w:rPr>
        <w:t>השר</w:t>
      </w:r>
      <w:r>
        <w:rPr>
          <w:rtl/>
        </w:rPr>
        <w:t xml:space="preserve"> גדעון עזרא:</w:t>
      </w:r>
    </w:p>
    <w:p w14:paraId="79379708" w14:textId="77777777" w:rsidR="00000000" w:rsidRDefault="0080671D">
      <w:pPr>
        <w:pStyle w:val="a0"/>
        <w:rPr>
          <w:rFonts w:hint="cs"/>
          <w:rtl/>
        </w:rPr>
      </w:pPr>
    </w:p>
    <w:p w14:paraId="64A9FA53" w14:textId="77777777" w:rsidR="00000000" w:rsidRDefault="0080671D">
      <w:pPr>
        <w:pStyle w:val="a0"/>
        <w:rPr>
          <w:rFonts w:hint="cs"/>
          <w:rtl/>
        </w:rPr>
      </w:pPr>
      <w:r>
        <w:rPr>
          <w:rFonts w:hint="cs"/>
          <w:rtl/>
        </w:rPr>
        <w:t xml:space="preserve">לא, אבל לפי מה? </w:t>
      </w:r>
    </w:p>
    <w:p w14:paraId="67F53C0F" w14:textId="77777777" w:rsidR="00000000" w:rsidRDefault="0080671D">
      <w:pPr>
        <w:pStyle w:val="a0"/>
        <w:rPr>
          <w:rFonts w:hint="cs"/>
          <w:rtl/>
        </w:rPr>
      </w:pPr>
    </w:p>
    <w:p w14:paraId="460DF998" w14:textId="77777777" w:rsidR="00000000" w:rsidRDefault="0080671D">
      <w:pPr>
        <w:pStyle w:val="af1"/>
        <w:rPr>
          <w:rtl/>
        </w:rPr>
      </w:pPr>
      <w:r>
        <w:rPr>
          <w:rtl/>
        </w:rPr>
        <w:t>היו"ר אתי לבני:</w:t>
      </w:r>
    </w:p>
    <w:p w14:paraId="212D1682" w14:textId="77777777" w:rsidR="00000000" w:rsidRDefault="0080671D">
      <w:pPr>
        <w:pStyle w:val="a0"/>
        <w:rPr>
          <w:rtl/>
        </w:rPr>
      </w:pPr>
    </w:p>
    <w:p w14:paraId="59C54E58" w14:textId="77777777" w:rsidR="00000000" w:rsidRDefault="0080671D">
      <w:pPr>
        <w:pStyle w:val="a0"/>
        <w:rPr>
          <w:rFonts w:hint="cs"/>
          <w:rtl/>
        </w:rPr>
      </w:pPr>
      <w:r>
        <w:rPr>
          <w:rFonts w:hint="cs"/>
          <w:rtl/>
        </w:rPr>
        <w:t xml:space="preserve">יש לו זכות להודעה אישית. </w:t>
      </w:r>
    </w:p>
    <w:p w14:paraId="015B6D00" w14:textId="77777777" w:rsidR="00000000" w:rsidRDefault="0080671D">
      <w:pPr>
        <w:pStyle w:val="a0"/>
        <w:rPr>
          <w:rFonts w:hint="cs"/>
          <w:rtl/>
        </w:rPr>
      </w:pPr>
    </w:p>
    <w:p w14:paraId="2B71431C" w14:textId="77777777" w:rsidR="00000000" w:rsidRDefault="0080671D">
      <w:pPr>
        <w:pStyle w:val="-"/>
        <w:rPr>
          <w:rtl/>
        </w:rPr>
      </w:pPr>
      <w:bookmarkStart w:id="395" w:name="FS000000517T23_06_2004_16_40_10C"/>
      <w:bookmarkStart w:id="396" w:name="FS000000512T23_06_2004_16_40_18"/>
      <w:bookmarkEnd w:id="395"/>
      <w:bookmarkEnd w:id="396"/>
      <w:r>
        <w:rPr>
          <w:rFonts w:hint="eastAsia"/>
          <w:rtl/>
        </w:rPr>
        <w:t>יוסי</w:t>
      </w:r>
      <w:r>
        <w:rPr>
          <w:rtl/>
        </w:rPr>
        <w:t xml:space="preserve"> שריד (יחד):</w:t>
      </w:r>
    </w:p>
    <w:p w14:paraId="33286629" w14:textId="77777777" w:rsidR="00000000" w:rsidRDefault="0080671D">
      <w:pPr>
        <w:pStyle w:val="a0"/>
        <w:rPr>
          <w:rFonts w:hint="cs"/>
          <w:rtl/>
        </w:rPr>
      </w:pPr>
    </w:p>
    <w:p w14:paraId="2FE401D5" w14:textId="77777777" w:rsidR="00000000" w:rsidRDefault="0080671D">
      <w:pPr>
        <w:pStyle w:val="a0"/>
        <w:rPr>
          <w:rFonts w:hint="cs"/>
          <w:rtl/>
        </w:rPr>
      </w:pPr>
      <w:r>
        <w:rPr>
          <w:rFonts w:hint="cs"/>
          <w:rtl/>
        </w:rPr>
        <w:t>תסלח לי, הוא תקף אותי באופן אישי, ואני עכשיו במסגרת הודעה אישית, שניתנה לי כדת וכדין על-ידי יושב-ראש הישיבה, ואני מבקש ממך שלא להפריע לי</w:t>
      </w:r>
      <w:r>
        <w:rPr>
          <w:rFonts w:hint="cs"/>
          <w:rtl/>
        </w:rPr>
        <w:t xml:space="preserve">. </w:t>
      </w:r>
    </w:p>
    <w:p w14:paraId="59271CC9" w14:textId="77777777" w:rsidR="00000000" w:rsidRDefault="0080671D">
      <w:pPr>
        <w:pStyle w:val="a0"/>
        <w:rPr>
          <w:rFonts w:hint="cs"/>
          <w:rtl/>
        </w:rPr>
      </w:pPr>
    </w:p>
    <w:p w14:paraId="4C882964" w14:textId="77777777" w:rsidR="00000000" w:rsidRDefault="0080671D">
      <w:pPr>
        <w:pStyle w:val="a0"/>
        <w:rPr>
          <w:rFonts w:hint="cs"/>
          <w:rtl/>
        </w:rPr>
      </w:pPr>
      <w:r>
        <w:rPr>
          <w:rFonts w:hint="cs"/>
          <w:rtl/>
        </w:rPr>
        <w:t>לפני כמה שבועות המשפטן המובהק והדגול טומי לפיד - אומרים למה מפעילים לחץ על היועץ המשפטי לממשלה -  יוצא בהודעה גדולה, אגב, מאוד אופיינית להשקפת העולם הכללית שלו, שדין בוזגלו הוא לא כדין שרון, דין שרון לא כדין בוזגלו. טוב, זו ההשקפה האופיינית, כי טומי לפ</w:t>
      </w:r>
      <w:r>
        <w:rPr>
          <w:rFonts w:hint="cs"/>
          <w:rtl/>
        </w:rPr>
        <w:t>יד הרי נולד בין שועי הארץ, אתם יודעים, מהאצולה המקומית, ואנשים רגילים לא מי יודע מה נחשבים בעיניו. אז הוא קבע הלכה חדשה, הוא שולח את זה לכתובת של היועץ המשפטי לממשלה, שידע מה שר המשפטים חושב בעניין זה וגם יביא את זה בחשבון, כי בכל זאת לשר משפטים משום מה יש</w:t>
      </w:r>
      <w:r>
        <w:rPr>
          <w:rFonts w:hint="cs"/>
          <w:rtl/>
        </w:rPr>
        <w:t xml:space="preserve"> השפעה יותר גדולה מלדברים שנאמרים על-ידי אחרים. </w:t>
      </w:r>
    </w:p>
    <w:p w14:paraId="1EA8C5BC" w14:textId="77777777" w:rsidR="00000000" w:rsidRDefault="0080671D">
      <w:pPr>
        <w:pStyle w:val="a0"/>
        <w:rPr>
          <w:rFonts w:hint="cs"/>
          <w:rtl/>
        </w:rPr>
      </w:pPr>
    </w:p>
    <w:p w14:paraId="4BB6800F" w14:textId="77777777" w:rsidR="00000000" w:rsidRDefault="0080671D">
      <w:pPr>
        <w:pStyle w:val="af0"/>
        <w:rPr>
          <w:rtl/>
        </w:rPr>
      </w:pPr>
      <w:r>
        <w:rPr>
          <w:rFonts w:hint="eastAsia"/>
          <w:rtl/>
        </w:rPr>
        <w:t>קריאה</w:t>
      </w:r>
      <w:r>
        <w:rPr>
          <w:rtl/>
        </w:rPr>
        <w:t>:</w:t>
      </w:r>
    </w:p>
    <w:p w14:paraId="335B9338" w14:textId="77777777" w:rsidR="00000000" w:rsidRDefault="0080671D">
      <w:pPr>
        <w:pStyle w:val="a0"/>
        <w:rPr>
          <w:rFonts w:hint="cs"/>
          <w:rtl/>
        </w:rPr>
      </w:pPr>
    </w:p>
    <w:p w14:paraId="5B2BA807" w14:textId="77777777" w:rsidR="00000000" w:rsidRDefault="0080671D">
      <w:pPr>
        <w:pStyle w:val="a0"/>
        <w:rPr>
          <w:rFonts w:hint="cs"/>
          <w:rtl/>
        </w:rPr>
      </w:pPr>
      <w:r>
        <w:rPr>
          <w:rFonts w:hint="cs"/>
          <w:rtl/>
        </w:rPr>
        <w:t xml:space="preserve">- - - </w:t>
      </w:r>
    </w:p>
    <w:p w14:paraId="34DA08D5" w14:textId="77777777" w:rsidR="00000000" w:rsidRDefault="0080671D">
      <w:pPr>
        <w:pStyle w:val="a0"/>
        <w:rPr>
          <w:rFonts w:hint="cs"/>
          <w:rtl/>
        </w:rPr>
      </w:pPr>
    </w:p>
    <w:p w14:paraId="2B91A99F" w14:textId="77777777" w:rsidR="00000000" w:rsidRDefault="0080671D">
      <w:pPr>
        <w:pStyle w:val="-"/>
        <w:rPr>
          <w:rtl/>
        </w:rPr>
      </w:pPr>
      <w:bookmarkStart w:id="397" w:name="FS000000512T23_06_2004_16_43_19C"/>
      <w:bookmarkEnd w:id="397"/>
      <w:r>
        <w:rPr>
          <w:rtl/>
        </w:rPr>
        <w:t>יוסי שריד (יחד):</w:t>
      </w:r>
    </w:p>
    <w:p w14:paraId="0E25153A" w14:textId="77777777" w:rsidR="00000000" w:rsidRDefault="0080671D">
      <w:pPr>
        <w:pStyle w:val="a0"/>
        <w:rPr>
          <w:rtl/>
        </w:rPr>
      </w:pPr>
    </w:p>
    <w:p w14:paraId="3FAC0B17" w14:textId="77777777" w:rsidR="00000000" w:rsidRDefault="0080671D">
      <w:pPr>
        <w:pStyle w:val="a0"/>
        <w:rPr>
          <w:rFonts w:hint="cs"/>
          <w:rtl/>
        </w:rPr>
      </w:pPr>
      <w:r>
        <w:rPr>
          <w:rFonts w:hint="cs"/>
          <w:rtl/>
        </w:rPr>
        <w:t>אני אגיד לך מה עומד מאחורי כל העניין. עומדת מאחורי כל העניין  הפוליטיקה הקטנה שלך, שגם אתה מלכתחילה החלטת לזכות את ראש הממשלה על כל השחיתויות הנוראות שלו, על כל השלמונים שה</w:t>
      </w:r>
      <w:r>
        <w:rPr>
          <w:rFonts w:hint="cs"/>
          <w:rtl/>
        </w:rPr>
        <w:t>וא מקבל, על כל המיליונים שהוא תחב לכיסו יחד עם בניו, כי אתה, נוח לך לשבת בממשלה שלו. זה כל מה שעומד מאחורי זה, לא שום דבר אחר. הרי אתה יודע שאתה שר המשפטים הראשון במדינת ישראל שאין לו משקל של שר משפטים, הרי אין לך הסמכות, אין לך המרות, אין לך התוקף, אין לך</w:t>
      </w:r>
      <w:r>
        <w:rPr>
          <w:rFonts w:hint="cs"/>
          <w:rtl/>
        </w:rPr>
        <w:t xml:space="preserve"> היושר, אין לך כל הדברים האלה, אתה בסך הכול רוצה לשבת בממשלה. ואיך תשב בממשלה אם פתאום ייטרפו הקלפים ופתאום ראש הממשלה שלך, שאתה כל היום רק מפרכס אותו, פתאום חס וחלילה יוגש נגדו כתב-אישום? זה משבש לך את כל התוכניות. זה כל מה שעומד מאחורי זה. </w:t>
      </w:r>
    </w:p>
    <w:p w14:paraId="463253F6" w14:textId="77777777" w:rsidR="00000000" w:rsidRDefault="0080671D">
      <w:pPr>
        <w:pStyle w:val="a0"/>
        <w:rPr>
          <w:rFonts w:hint="cs"/>
          <w:rtl/>
        </w:rPr>
      </w:pPr>
    </w:p>
    <w:p w14:paraId="13CBDFB5" w14:textId="77777777" w:rsidR="00000000" w:rsidRDefault="0080671D">
      <w:pPr>
        <w:pStyle w:val="a0"/>
        <w:rPr>
          <w:rFonts w:hint="cs"/>
          <w:rtl/>
        </w:rPr>
      </w:pPr>
      <w:r>
        <w:rPr>
          <w:rFonts w:hint="cs"/>
          <w:rtl/>
        </w:rPr>
        <w:t>ואם לא הבנת,</w:t>
      </w:r>
      <w:r>
        <w:rPr>
          <w:rFonts w:hint="cs"/>
          <w:rtl/>
        </w:rPr>
        <w:t xml:space="preserve"> אני אגיד לך פעם נוספת, בפעם הזאת אני מקווה שתבין. אמרת שאתה מתייחס אלי ברחמים, אני בהחלט מעריך את זה, אבל אם אני צריך לבחור בין יחס הרחמים שאתה רוחש לי לבין יחס של בוז עמוק שאני רוחש לך, רחמים, בכל זאת, נדמה לי, עדיפים - חן וחסד ורחמים - מבוז. </w:t>
      </w:r>
    </w:p>
    <w:p w14:paraId="0F51E658" w14:textId="77777777" w:rsidR="00000000" w:rsidRDefault="0080671D">
      <w:pPr>
        <w:pStyle w:val="a0"/>
        <w:rPr>
          <w:rFonts w:hint="cs"/>
          <w:rtl/>
        </w:rPr>
      </w:pPr>
    </w:p>
    <w:p w14:paraId="53FE6B4D" w14:textId="77777777" w:rsidR="00000000" w:rsidRDefault="0080671D">
      <w:pPr>
        <w:pStyle w:val="a0"/>
        <w:rPr>
          <w:rFonts w:hint="cs"/>
          <w:rtl/>
        </w:rPr>
      </w:pPr>
      <w:r>
        <w:rPr>
          <w:rFonts w:hint="cs"/>
          <w:rtl/>
        </w:rPr>
        <w:t>אין פה שו</w:t>
      </w:r>
      <w:r>
        <w:rPr>
          <w:rFonts w:hint="cs"/>
          <w:rtl/>
        </w:rPr>
        <w:t>ם דבר, יש פה חוסר היכולת שלך למלא את תפקידך. אומנם חבר הכנסת בר-און דיבר על  זה שזה תהליך, תמיד כל דבר הוא תהליך. בימיך, במשרד המשפטים יש שבר כללי, ואתה צריך לתת על זה דין-וחשבון. ובמקום שאנחנו נדרוש שפלוני ייתן דין, שאלמוני ייתן דין, אתה צריך לתת את הדין.</w:t>
      </w:r>
      <w:r>
        <w:rPr>
          <w:rFonts w:hint="cs"/>
          <w:rtl/>
        </w:rPr>
        <w:t xml:space="preserve">  בימיך השבר הוא כללי. עלטה מאוד כבדה יורדת על כל מערכת אכיפת החוק, וזה בימיך. כמה זמן אתה כבר שר? נראה כאילו נצח נצחים, מול השבר הנורא הזה. ואין מי שימסור דין-וחשבון לציבור בישראל על השבר הכללי הזה חוץ ממך. </w:t>
      </w:r>
    </w:p>
    <w:p w14:paraId="62673EB0" w14:textId="77777777" w:rsidR="00000000" w:rsidRDefault="0080671D">
      <w:pPr>
        <w:pStyle w:val="a0"/>
        <w:rPr>
          <w:rFonts w:hint="cs"/>
          <w:rtl/>
        </w:rPr>
      </w:pPr>
    </w:p>
    <w:p w14:paraId="2DDCDE59" w14:textId="77777777" w:rsidR="00000000" w:rsidRDefault="0080671D">
      <w:pPr>
        <w:pStyle w:val="a0"/>
        <w:rPr>
          <w:rFonts w:hint="cs"/>
          <w:rtl/>
        </w:rPr>
      </w:pPr>
      <w:r>
        <w:rPr>
          <w:rFonts w:hint="cs"/>
          <w:rtl/>
        </w:rPr>
        <w:t>לכן אני מציע לך, אולי אפשר לוותר על ועדת החקיר</w:t>
      </w:r>
      <w:r>
        <w:rPr>
          <w:rFonts w:hint="cs"/>
          <w:rtl/>
        </w:rPr>
        <w:t>ה שתקבע אם עדנה ארבל חייבת או לא,  אתה חייב ואתה צריך להתפטר. כי כל שר שמגיע לשבר כזה במערכת הכי רגישה, במוקד הכי רגיש של המדינה, צריך לקום  ולעזוב. אנחנו עזבנו ממשלה, זה קשה, אני יודע. אבל אתה לא תעזוב כי אהבת את אדונך, אהבת את אדונך אריאל שרון. לא תצא לח</w:t>
      </w:r>
      <w:r>
        <w:rPr>
          <w:rFonts w:hint="cs"/>
          <w:rtl/>
        </w:rPr>
        <w:t xml:space="preserve">ופשי, אתה תשמש אותו, אתה תשרת אותו,  תצחצח לו את הנעליים, אתה תמרק אותו ואתה תטהר את כל השרצים. אתה מטהר השרצים הגדול של ישראל היום. </w:t>
      </w:r>
    </w:p>
    <w:p w14:paraId="0D4AD234" w14:textId="77777777" w:rsidR="00000000" w:rsidRDefault="0080671D">
      <w:pPr>
        <w:pStyle w:val="a0"/>
        <w:rPr>
          <w:rFonts w:hint="cs"/>
          <w:rtl/>
        </w:rPr>
      </w:pPr>
    </w:p>
    <w:p w14:paraId="0A6ECE84" w14:textId="77777777" w:rsidR="00000000" w:rsidRDefault="0080671D">
      <w:pPr>
        <w:pStyle w:val="af1"/>
        <w:rPr>
          <w:rtl/>
        </w:rPr>
      </w:pPr>
      <w:r>
        <w:rPr>
          <w:rtl/>
        </w:rPr>
        <w:t>היו"ר אתי לבני:</w:t>
      </w:r>
    </w:p>
    <w:p w14:paraId="57F54537" w14:textId="77777777" w:rsidR="00000000" w:rsidRDefault="0080671D">
      <w:pPr>
        <w:pStyle w:val="a0"/>
        <w:rPr>
          <w:rtl/>
        </w:rPr>
      </w:pPr>
    </w:p>
    <w:p w14:paraId="776D2FB6" w14:textId="77777777" w:rsidR="00000000" w:rsidRDefault="0080671D">
      <w:pPr>
        <w:pStyle w:val="a0"/>
        <w:rPr>
          <w:rFonts w:hint="cs"/>
          <w:rtl/>
        </w:rPr>
      </w:pPr>
      <w:r>
        <w:rPr>
          <w:rFonts w:hint="cs"/>
          <w:rtl/>
        </w:rPr>
        <w:t xml:space="preserve">תודה רבה. </w:t>
      </w:r>
    </w:p>
    <w:p w14:paraId="32CC4610" w14:textId="77777777" w:rsidR="00000000" w:rsidRDefault="0080671D">
      <w:pPr>
        <w:pStyle w:val="a0"/>
        <w:rPr>
          <w:rFonts w:hint="cs"/>
          <w:rtl/>
        </w:rPr>
      </w:pPr>
    </w:p>
    <w:p w14:paraId="61A8B1D9" w14:textId="77777777" w:rsidR="00000000" w:rsidRDefault="0080671D">
      <w:pPr>
        <w:pStyle w:val="a0"/>
        <w:rPr>
          <w:rFonts w:hint="cs"/>
          <w:rtl/>
        </w:rPr>
      </w:pPr>
    </w:p>
    <w:p w14:paraId="1FBBAA1A" w14:textId="77777777" w:rsidR="00000000" w:rsidRDefault="0080671D">
      <w:pPr>
        <w:pStyle w:val="a0"/>
        <w:rPr>
          <w:rFonts w:hint="cs"/>
          <w:rtl/>
        </w:rPr>
      </w:pPr>
    </w:p>
    <w:p w14:paraId="7D7959DE" w14:textId="77777777" w:rsidR="00000000" w:rsidRDefault="0080671D">
      <w:pPr>
        <w:pStyle w:val="a2"/>
        <w:rPr>
          <w:rtl/>
        </w:rPr>
      </w:pPr>
      <w:bookmarkStart w:id="398" w:name="CS28383FI0028383T07_07_2004_16_26_32"/>
      <w:bookmarkStart w:id="399" w:name="_Toc101171391"/>
      <w:bookmarkEnd w:id="398"/>
      <w:r>
        <w:rPr>
          <w:rtl/>
        </w:rPr>
        <w:t>הצע</w:t>
      </w:r>
      <w:r>
        <w:rPr>
          <w:rFonts w:hint="cs"/>
          <w:rtl/>
        </w:rPr>
        <w:t>ות</w:t>
      </w:r>
      <w:r>
        <w:rPr>
          <w:rtl/>
        </w:rPr>
        <w:t xml:space="preserve"> לסדר-היום </w:t>
      </w:r>
      <w:r>
        <w:rPr>
          <w:rFonts w:hint="cs"/>
          <w:rtl/>
        </w:rPr>
        <w:br/>
      </w:r>
      <w:r>
        <w:rPr>
          <w:rtl/>
        </w:rPr>
        <w:t>החלטת היועץ המשפטי לממשלה על סגירת התיק נגד ראש הממשלה</w:t>
      </w:r>
      <w:bookmarkEnd w:id="399"/>
      <w:r>
        <w:rPr>
          <w:rtl/>
        </w:rPr>
        <w:t xml:space="preserve"> </w:t>
      </w:r>
    </w:p>
    <w:p w14:paraId="3379A338" w14:textId="77777777" w:rsidR="00000000" w:rsidRDefault="0080671D">
      <w:pPr>
        <w:pStyle w:val="-0"/>
        <w:rPr>
          <w:rFonts w:hint="cs"/>
          <w:rtl/>
        </w:rPr>
      </w:pPr>
    </w:p>
    <w:p w14:paraId="5C7761B3" w14:textId="77777777" w:rsidR="00000000" w:rsidRDefault="0080671D">
      <w:pPr>
        <w:pStyle w:val="a0"/>
        <w:rPr>
          <w:rFonts w:hint="cs"/>
          <w:rtl/>
        </w:rPr>
      </w:pPr>
    </w:p>
    <w:p w14:paraId="6AEBFF5E" w14:textId="77777777" w:rsidR="00000000" w:rsidRDefault="0080671D">
      <w:pPr>
        <w:pStyle w:val="af1"/>
        <w:rPr>
          <w:rtl/>
        </w:rPr>
      </w:pPr>
      <w:r>
        <w:rPr>
          <w:rtl/>
        </w:rPr>
        <w:t>היו"ר אתי לבני:</w:t>
      </w:r>
    </w:p>
    <w:p w14:paraId="7AB0B633" w14:textId="77777777" w:rsidR="00000000" w:rsidRDefault="0080671D">
      <w:pPr>
        <w:pStyle w:val="a0"/>
        <w:rPr>
          <w:rFonts w:hint="cs"/>
          <w:rtl/>
        </w:rPr>
      </w:pPr>
    </w:p>
    <w:p w14:paraId="684AC8DF" w14:textId="77777777" w:rsidR="00000000" w:rsidRDefault="0080671D">
      <w:pPr>
        <w:pStyle w:val="a0"/>
        <w:rPr>
          <w:rFonts w:hint="cs"/>
          <w:rtl/>
        </w:rPr>
      </w:pPr>
      <w:r>
        <w:rPr>
          <w:rFonts w:hint="cs"/>
          <w:rtl/>
        </w:rPr>
        <w:t xml:space="preserve">יש כאן הצעות אחרות. חבר הכנסת אורי אריאל, דקה - איננו. חבר הכנסת צבי הנדל, דקה. </w:t>
      </w:r>
    </w:p>
    <w:p w14:paraId="18090714" w14:textId="77777777" w:rsidR="00000000" w:rsidRDefault="0080671D">
      <w:pPr>
        <w:pStyle w:val="a0"/>
        <w:rPr>
          <w:rFonts w:hint="cs"/>
          <w:rtl/>
        </w:rPr>
      </w:pPr>
    </w:p>
    <w:p w14:paraId="2D614B9B" w14:textId="77777777" w:rsidR="00000000" w:rsidRDefault="0080671D">
      <w:pPr>
        <w:pStyle w:val="af0"/>
        <w:rPr>
          <w:rtl/>
        </w:rPr>
      </w:pPr>
      <w:r>
        <w:rPr>
          <w:rFonts w:hint="eastAsia"/>
          <w:rtl/>
        </w:rPr>
        <w:t>שאול</w:t>
      </w:r>
      <w:r>
        <w:rPr>
          <w:rtl/>
        </w:rPr>
        <w:t xml:space="preserve"> יהלום (מפד"ל):</w:t>
      </w:r>
    </w:p>
    <w:p w14:paraId="089E3BC6" w14:textId="77777777" w:rsidR="00000000" w:rsidRDefault="0080671D">
      <w:pPr>
        <w:pStyle w:val="a0"/>
        <w:rPr>
          <w:rFonts w:hint="cs"/>
          <w:rtl/>
        </w:rPr>
      </w:pPr>
    </w:p>
    <w:p w14:paraId="3967D2D4" w14:textId="77777777" w:rsidR="00000000" w:rsidRDefault="0080671D">
      <w:pPr>
        <w:pStyle w:val="a0"/>
        <w:rPr>
          <w:rFonts w:hint="cs"/>
          <w:rtl/>
        </w:rPr>
      </w:pPr>
      <w:r>
        <w:rPr>
          <w:rFonts w:hint="cs"/>
          <w:rtl/>
        </w:rPr>
        <w:t xml:space="preserve">אני מבקש הודעה אישית. </w:t>
      </w:r>
    </w:p>
    <w:p w14:paraId="5F0FD5D2" w14:textId="77777777" w:rsidR="00000000" w:rsidRDefault="0080671D">
      <w:pPr>
        <w:pStyle w:val="a0"/>
        <w:rPr>
          <w:rFonts w:hint="cs"/>
          <w:rtl/>
        </w:rPr>
      </w:pPr>
    </w:p>
    <w:p w14:paraId="7D8ACC13" w14:textId="77777777" w:rsidR="00000000" w:rsidRDefault="0080671D">
      <w:pPr>
        <w:pStyle w:val="af1"/>
        <w:rPr>
          <w:rtl/>
        </w:rPr>
      </w:pPr>
      <w:r>
        <w:rPr>
          <w:rtl/>
        </w:rPr>
        <w:t>היו"ר אתי לבני:</w:t>
      </w:r>
    </w:p>
    <w:p w14:paraId="50C3FF98" w14:textId="77777777" w:rsidR="00000000" w:rsidRDefault="0080671D">
      <w:pPr>
        <w:pStyle w:val="a0"/>
        <w:rPr>
          <w:rtl/>
        </w:rPr>
      </w:pPr>
    </w:p>
    <w:p w14:paraId="0A314C74" w14:textId="77777777" w:rsidR="00000000" w:rsidRDefault="0080671D">
      <w:pPr>
        <w:pStyle w:val="a0"/>
        <w:rPr>
          <w:rFonts w:hint="cs"/>
          <w:rtl/>
        </w:rPr>
      </w:pPr>
      <w:r>
        <w:rPr>
          <w:rFonts w:hint="cs"/>
          <w:rtl/>
        </w:rPr>
        <w:t xml:space="preserve">אני לא נותנת הודעה אישית. אני לא שמעתי מה היה ולכן אני לא נותנת הודעה אישית. </w:t>
      </w:r>
    </w:p>
    <w:p w14:paraId="204EB6A4" w14:textId="77777777" w:rsidR="00000000" w:rsidRDefault="0080671D">
      <w:pPr>
        <w:pStyle w:val="a0"/>
        <w:rPr>
          <w:rFonts w:hint="cs"/>
          <w:rtl/>
        </w:rPr>
      </w:pPr>
    </w:p>
    <w:p w14:paraId="06C16369" w14:textId="77777777" w:rsidR="00000000" w:rsidRDefault="0080671D">
      <w:pPr>
        <w:pStyle w:val="af0"/>
        <w:rPr>
          <w:rtl/>
        </w:rPr>
      </w:pPr>
      <w:r>
        <w:rPr>
          <w:rFonts w:hint="eastAsia"/>
          <w:rtl/>
        </w:rPr>
        <w:t>יעקב</w:t>
      </w:r>
      <w:r>
        <w:rPr>
          <w:rtl/>
        </w:rPr>
        <w:t xml:space="preserve"> מרגי (ש"ס):</w:t>
      </w:r>
    </w:p>
    <w:p w14:paraId="440F5E9A" w14:textId="77777777" w:rsidR="00000000" w:rsidRDefault="0080671D">
      <w:pPr>
        <w:pStyle w:val="a0"/>
        <w:rPr>
          <w:rFonts w:hint="cs"/>
          <w:rtl/>
        </w:rPr>
      </w:pPr>
    </w:p>
    <w:p w14:paraId="1CAD2146" w14:textId="77777777" w:rsidR="00000000" w:rsidRDefault="0080671D">
      <w:pPr>
        <w:pStyle w:val="a0"/>
        <w:rPr>
          <w:rFonts w:hint="cs"/>
          <w:rtl/>
        </w:rPr>
      </w:pPr>
      <w:r>
        <w:rPr>
          <w:rFonts w:hint="cs"/>
          <w:rtl/>
        </w:rPr>
        <w:t>תקראי את הפרו</w:t>
      </w:r>
      <w:r>
        <w:rPr>
          <w:rFonts w:hint="cs"/>
          <w:rtl/>
        </w:rPr>
        <w:t xml:space="preserve">טוקול. </w:t>
      </w:r>
    </w:p>
    <w:p w14:paraId="38E2406A" w14:textId="77777777" w:rsidR="00000000" w:rsidRDefault="0080671D">
      <w:pPr>
        <w:pStyle w:val="a0"/>
        <w:rPr>
          <w:rFonts w:hint="cs"/>
          <w:rtl/>
        </w:rPr>
      </w:pPr>
    </w:p>
    <w:p w14:paraId="5ACDEF02" w14:textId="77777777" w:rsidR="00000000" w:rsidRDefault="0080671D">
      <w:pPr>
        <w:pStyle w:val="af0"/>
        <w:rPr>
          <w:rtl/>
        </w:rPr>
      </w:pPr>
      <w:r>
        <w:rPr>
          <w:rFonts w:hint="eastAsia"/>
          <w:rtl/>
        </w:rPr>
        <w:t>שאול</w:t>
      </w:r>
      <w:r>
        <w:rPr>
          <w:rtl/>
        </w:rPr>
        <w:t xml:space="preserve"> יהלום (מפד"ל):</w:t>
      </w:r>
    </w:p>
    <w:p w14:paraId="29570B07" w14:textId="77777777" w:rsidR="00000000" w:rsidRDefault="0080671D">
      <w:pPr>
        <w:pStyle w:val="a0"/>
        <w:rPr>
          <w:rFonts w:hint="cs"/>
          <w:rtl/>
        </w:rPr>
      </w:pPr>
    </w:p>
    <w:p w14:paraId="0B4EC338" w14:textId="77777777" w:rsidR="00000000" w:rsidRDefault="0080671D">
      <w:pPr>
        <w:pStyle w:val="a0"/>
        <w:rPr>
          <w:rFonts w:hint="cs"/>
          <w:rtl/>
        </w:rPr>
      </w:pPr>
      <w:r>
        <w:rPr>
          <w:rFonts w:hint="cs"/>
          <w:rtl/>
        </w:rPr>
        <w:t xml:space="preserve">איזו גישה זאת? </w:t>
      </w:r>
    </w:p>
    <w:p w14:paraId="67A3ED3E" w14:textId="77777777" w:rsidR="00000000" w:rsidRDefault="0080671D">
      <w:pPr>
        <w:pStyle w:val="a0"/>
        <w:rPr>
          <w:rFonts w:hint="cs"/>
          <w:rtl/>
        </w:rPr>
      </w:pPr>
    </w:p>
    <w:p w14:paraId="16D162AE" w14:textId="77777777" w:rsidR="00000000" w:rsidRDefault="0080671D">
      <w:pPr>
        <w:pStyle w:val="af1"/>
        <w:rPr>
          <w:rtl/>
        </w:rPr>
      </w:pPr>
      <w:r>
        <w:rPr>
          <w:rtl/>
        </w:rPr>
        <w:t>היו"ר אתי לבני:</w:t>
      </w:r>
    </w:p>
    <w:p w14:paraId="79C36A0D" w14:textId="77777777" w:rsidR="00000000" w:rsidRDefault="0080671D">
      <w:pPr>
        <w:pStyle w:val="a0"/>
        <w:rPr>
          <w:rtl/>
        </w:rPr>
      </w:pPr>
    </w:p>
    <w:p w14:paraId="58C86171" w14:textId="77777777" w:rsidR="00000000" w:rsidRDefault="0080671D">
      <w:pPr>
        <w:pStyle w:val="a0"/>
        <w:rPr>
          <w:rFonts w:hint="cs"/>
          <w:rtl/>
        </w:rPr>
      </w:pPr>
      <w:r>
        <w:rPr>
          <w:rFonts w:hint="cs"/>
          <w:rtl/>
        </w:rPr>
        <w:t xml:space="preserve">זו גישה חדשה. חבר הכנסת הנדל, בבקשה. </w:t>
      </w:r>
    </w:p>
    <w:p w14:paraId="1A4F1B79" w14:textId="77777777" w:rsidR="00000000" w:rsidRDefault="0080671D">
      <w:pPr>
        <w:pStyle w:val="a0"/>
        <w:rPr>
          <w:rFonts w:hint="cs"/>
          <w:rtl/>
        </w:rPr>
      </w:pPr>
    </w:p>
    <w:p w14:paraId="67DDA841" w14:textId="77777777" w:rsidR="00000000" w:rsidRDefault="0080671D">
      <w:pPr>
        <w:pStyle w:val="a"/>
        <w:rPr>
          <w:rtl/>
        </w:rPr>
      </w:pPr>
      <w:bookmarkStart w:id="400" w:name="FS000000412T23_06_2004_16_51_45"/>
      <w:bookmarkStart w:id="401" w:name="_Toc101171392"/>
      <w:bookmarkEnd w:id="400"/>
      <w:r>
        <w:rPr>
          <w:rFonts w:hint="eastAsia"/>
          <w:rtl/>
        </w:rPr>
        <w:t>צבי</w:t>
      </w:r>
      <w:r>
        <w:rPr>
          <w:rtl/>
        </w:rPr>
        <w:t xml:space="preserve"> הנדל (האיחוד הלאומי - ישראל ביתנו):</w:t>
      </w:r>
      <w:bookmarkEnd w:id="401"/>
    </w:p>
    <w:p w14:paraId="3D8CA167" w14:textId="77777777" w:rsidR="00000000" w:rsidRDefault="0080671D">
      <w:pPr>
        <w:pStyle w:val="a0"/>
        <w:rPr>
          <w:rFonts w:hint="cs"/>
          <w:rtl/>
        </w:rPr>
      </w:pPr>
    </w:p>
    <w:p w14:paraId="5718B373" w14:textId="77777777" w:rsidR="00000000" w:rsidRDefault="0080671D">
      <w:pPr>
        <w:pStyle w:val="a0"/>
        <w:rPr>
          <w:rFonts w:hint="cs"/>
          <w:rtl/>
        </w:rPr>
      </w:pPr>
      <w:r>
        <w:rPr>
          <w:rFonts w:hint="cs"/>
          <w:rtl/>
        </w:rPr>
        <w:t xml:space="preserve">גברתי הנכבדה, עם כל הכבוד וההערכה ליושבת-ראש - - - </w:t>
      </w:r>
    </w:p>
    <w:p w14:paraId="69A9241B" w14:textId="77777777" w:rsidR="00000000" w:rsidRDefault="0080671D">
      <w:pPr>
        <w:pStyle w:val="a0"/>
        <w:rPr>
          <w:rFonts w:hint="cs"/>
          <w:rtl/>
        </w:rPr>
      </w:pPr>
    </w:p>
    <w:p w14:paraId="18DB1E24" w14:textId="77777777" w:rsidR="00000000" w:rsidRDefault="0080671D">
      <w:pPr>
        <w:pStyle w:val="af0"/>
        <w:rPr>
          <w:rtl/>
        </w:rPr>
      </w:pPr>
      <w:r>
        <w:rPr>
          <w:rFonts w:hint="eastAsia"/>
          <w:rtl/>
        </w:rPr>
        <w:t>איתן</w:t>
      </w:r>
      <w:r>
        <w:rPr>
          <w:rtl/>
        </w:rPr>
        <w:t xml:space="preserve"> כבל (העבודה-מימד):</w:t>
      </w:r>
    </w:p>
    <w:p w14:paraId="292007FF" w14:textId="77777777" w:rsidR="00000000" w:rsidRDefault="0080671D">
      <w:pPr>
        <w:pStyle w:val="a0"/>
        <w:rPr>
          <w:rFonts w:hint="cs"/>
          <w:rtl/>
        </w:rPr>
      </w:pPr>
    </w:p>
    <w:p w14:paraId="4CDF8EF6" w14:textId="77777777" w:rsidR="00000000" w:rsidRDefault="0080671D">
      <w:pPr>
        <w:pStyle w:val="a0"/>
        <w:rPr>
          <w:rFonts w:hint="cs"/>
          <w:rtl/>
        </w:rPr>
      </w:pPr>
      <w:r>
        <w:rPr>
          <w:rFonts w:hint="cs"/>
          <w:rtl/>
        </w:rPr>
        <w:t>הוא לא היה כשדיברנו, היא לא היתה כ</w:t>
      </w:r>
      <w:r>
        <w:rPr>
          <w:rFonts w:hint="cs"/>
          <w:rtl/>
        </w:rPr>
        <w:t xml:space="preserve">שדיברנו. </w:t>
      </w:r>
    </w:p>
    <w:p w14:paraId="377C5E97" w14:textId="77777777" w:rsidR="00000000" w:rsidRDefault="0080671D">
      <w:pPr>
        <w:pStyle w:val="a0"/>
        <w:rPr>
          <w:rFonts w:hint="cs"/>
          <w:rtl/>
        </w:rPr>
      </w:pPr>
    </w:p>
    <w:p w14:paraId="39459DEC" w14:textId="77777777" w:rsidR="00000000" w:rsidRDefault="0080671D">
      <w:pPr>
        <w:pStyle w:val="-"/>
        <w:rPr>
          <w:rtl/>
        </w:rPr>
      </w:pPr>
      <w:bookmarkStart w:id="402" w:name="FS000000412T23_06_2004_15_32_25"/>
      <w:bookmarkEnd w:id="402"/>
      <w:r>
        <w:rPr>
          <w:rFonts w:hint="eastAsia"/>
          <w:rtl/>
        </w:rPr>
        <w:t>צבי</w:t>
      </w:r>
      <w:r>
        <w:rPr>
          <w:rtl/>
        </w:rPr>
        <w:t xml:space="preserve"> הנדל (האיחוד הלאומי - ישראל ביתנו):</w:t>
      </w:r>
    </w:p>
    <w:p w14:paraId="3EC8431F" w14:textId="77777777" w:rsidR="00000000" w:rsidRDefault="0080671D">
      <w:pPr>
        <w:pStyle w:val="a0"/>
        <w:rPr>
          <w:rFonts w:hint="cs"/>
          <w:rtl/>
        </w:rPr>
      </w:pPr>
    </w:p>
    <w:p w14:paraId="23C3D4AE" w14:textId="77777777" w:rsidR="00000000" w:rsidRDefault="0080671D">
      <w:pPr>
        <w:pStyle w:val="a0"/>
        <w:rPr>
          <w:rFonts w:hint="cs"/>
          <w:rtl/>
        </w:rPr>
      </w:pPr>
      <w:r>
        <w:rPr>
          <w:rFonts w:hint="cs"/>
          <w:rtl/>
        </w:rPr>
        <w:t xml:space="preserve">גברתי היושבת בראש, לא מביאים את המנהג הזה, שיושב-ראש התחלף ומאחר שהוא לא היה בדיון כל מה שהיה בוטל.  </w:t>
      </w:r>
    </w:p>
    <w:p w14:paraId="2AC2D793" w14:textId="77777777" w:rsidR="00000000" w:rsidRDefault="0080671D">
      <w:pPr>
        <w:pStyle w:val="a0"/>
        <w:rPr>
          <w:rFonts w:hint="cs"/>
          <w:rtl/>
        </w:rPr>
      </w:pPr>
    </w:p>
    <w:p w14:paraId="0FD4FD5E" w14:textId="77777777" w:rsidR="00000000" w:rsidRDefault="0080671D">
      <w:pPr>
        <w:pStyle w:val="af1"/>
        <w:rPr>
          <w:rtl/>
        </w:rPr>
      </w:pPr>
      <w:r>
        <w:rPr>
          <w:rtl/>
        </w:rPr>
        <w:t>היו"ר אתי לבני:</w:t>
      </w:r>
    </w:p>
    <w:p w14:paraId="7908C641" w14:textId="77777777" w:rsidR="00000000" w:rsidRDefault="0080671D">
      <w:pPr>
        <w:pStyle w:val="a0"/>
        <w:rPr>
          <w:rtl/>
        </w:rPr>
      </w:pPr>
    </w:p>
    <w:p w14:paraId="60AA93E9" w14:textId="77777777" w:rsidR="00000000" w:rsidRDefault="0080671D">
      <w:pPr>
        <w:pStyle w:val="a0"/>
        <w:rPr>
          <w:rFonts w:hint="cs"/>
          <w:rtl/>
        </w:rPr>
      </w:pPr>
      <w:r>
        <w:rPr>
          <w:rFonts w:hint="cs"/>
          <w:rtl/>
        </w:rPr>
        <w:t>לא כל מה שהיה בוטל. כאשר חבר הכנסת רוצה לתת הודעה אישית, הוא צריך למסור תחילה בכתב י</w:t>
      </w:r>
      <w:r>
        <w:rPr>
          <w:rFonts w:hint="cs"/>
          <w:rtl/>
        </w:rPr>
        <w:t xml:space="preserve">ד ליושב-ראש הישיבה את תוכן הודעתו. לא ייתכן שיבוא חבר הכנסת שריד ויפתח עוד הפעם את כל הבמה. הוא צריך להגיש לי מה הוא רוצה לומר בהודעה אישית. </w:t>
      </w:r>
    </w:p>
    <w:p w14:paraId="0AF94BDB" w14:textId="77777777" w:rsidR="00000000" w:rsidRDefault="0080671D">
      <w:pPr>
        <w:pStyle w:val="a0"/>
        <w:rPr>
          <w:rFonts w:hint="cs"/>
          <w:rtl/>
        </w:rPr>
      </w:pPr>
    </w:p>
    <w:p w14:paraId="18DFCDDA" w14:textId="77777777" w:rsidR="00000000" w:rsidRDefault="0080671D">
      <w:pPr>
        <w:pStyle w:val="af0"/>
        <w:rPr>
          <w:rtl/>
        </w:rPr>
      </w:pPr>
      <w:r>
        <w:rPr>
          <w:rFonts w:hint="eastAsia"/>
          <w:rtl/>
        </w:rPr>
        <w:t>זהבה</w:t>
      </w:r>
      <w:r>
        <w:rPr>
          <w:rtl/>
        </w:rPr>
        <w:t xml:space="preserve"> גלאון (יחד):</w:t>
      </w:r>
    </w:p>
    <w:p w14:paraId="5CE8EE00" w14:textId="77777777" w:rsidR="00000000" w:rsidRDefault="0080671D">
      <w:pPr>
        <w:pStyle w:val="a0"/>
        <w:rPr>
          <w:rFonts w:hint="cs"/>
          <w:rtl/>
        </w:rPr>
      </w:pPr>
    </w:p>
    <w:p w14:paraId="6EFF4C9D" w14:textId="77777777" w:rsidR="00000000" w:rsidRDefault="0080671D">
      <w:pPr>
        <w:pStyle w:val="a0"/>
        <w:rPr>
          <w:rFonts w:hint="cs"/>
          <w:rtl/>
        </w:rPr>
      </w:pPr>
      <w:r>
        <w:rPr>
          <w:rFonts w:hint="cs"/>
          <w:rtl/>
        </w:rPr>
        <w:t xml:space="preserve">הוא צריך למסור את התוכן ולא את הנוסח. </w:t>
      </w:r>
    </w:p>
    <w:p w14:paraId="532B2256" w14:textId="77777777" w:rsidR="00000000" w:rsidRDefault="0080671D">
      <w:pPr>
        <w:pStyle w:val="a0"/>
        <w:rPr>
          <w:rFonts w:hint="cs"/>
          <w:rtl/>
        </w:rPr>
      </w:pPr>
    </w:p>
    <w:p w14:paraId="38D12E76" w14:textId="77777777" w:rsidR="00000000" w:rsidRDefault="0080671D">
      <w:pPr>
        <w:pStyle w:val="-"/>
        <w:rPr>
          <w:rtl/>
        </w:rPr>
      </w:pPr>
      <w:bookmarkStart w:id="403" w:name="FS000000412T23_06_2004_16_53_37C"/>
      <w:bookmarkEnd w:id="403"/>
      <w:r>
        <w:rPr>
          <w:rtl/>
        </w:rPr>
        <w:t>צבי הנדל (האיחוד הלאומי - ישראל ביתנו):</w:t>
      </w:r>
    </w:p>
    <w:p w14:paraId="4BF029F3" w14:textId="77777777" w:rsidR="00000000" w:rsidRDefault="0080671D">
      <w:pPr>
        <w:pStyle w:val="a0"/>
        <w:rPr>
          <w:rtl/>
        </w:rPr>
      </w:pPr>
    </w:p>
    <w:p w14:paraId="57863B3F" w14:textId="77777777" w:rsidR="00000000" w:rsidRDefault="0080671D">
      <w:pPr>
        <w:pStyle w:val="a0"/>
        <w:rPr>
          <w:rFonts w:hint="cs"/>
          <w:rtl/>
        </w:rPr>
      </w:pPr>
      <w:r>
        <w:rPr>
          <w:rFonts w:hint="cs"/>
          <w:rtl/>
        </w:rPr>
        <w:t>אני לא שומר ע</w:t>
      </w:r>
      <w:r>
        <w:rPr>
          <w:rFonts w:hint="cs"/>
          <w:rtl/>
        </w:rPr>
        <w:t xml:space="preserve">ל זכותו של חבר הכנסת יוסי שריד. </w:t>
      </w:r>
    </w:p>
    <w:p w14:paraId="539BD646" w14:textId="77777777" w:rsidR="00000000" w:rsidRDefault="0080671D">
      <w:pPr>
        <w:pStyle w:val="a0"/>
        <w:rPr>
          <w:rFonts w:hint="cs"/>
          <w:rtl/>
        </w:rPr>
      </w:pPr>
    </w:p>
    <w:p w14:paraId="1C7814F9" w14:textId="77777777" w:rsidR="00000000" w:rsidRDefault="0080671D">
      <w:pPr>
        <w:pStyle w:val="af0"/>
        <w:rPr>
          <w:rtl/>
        </w:rPr>
      </w:pPr>
      <w:r>
        <w:rPr>
          <w:rFonts w:hint="eastAsia"/>
          <w:rtl/>
        </w:rPr>
        <w:t>זהבה</w:t>
      </w:r>
      <w:r>
        <w:rPr>
          <w:rtl/>
        </w:rPr>
        <w:t xml:space="preserve"> גלאון (יחד):</w:t>
      </w:r>
    </w:p>
    <w:p w14:paraId="45C94A41" w14:textId="77777777" w:rsidR="00000000" w:rsidRDefault="0080671D">
      <w:pPr>
        <w:pStyle w:val="a0"/>
        <w:rPr>
          <w:rFonts w:hint="cs"/>
          <w:rtl/>
        </w:rPr>
      </w:pPr>
    </w:p>
    <w:p w14:paraId="5632897C" w14:textId="77777777" w:rsidR="00000000" w:rsidRDefault="0080671D">
      <w:pPr>
        <w:pStyle w:val="a0"/>
        <w:rPr>
          <w:rFonts w:hint="cs"/>
          <w:rtl/>
        </w:rPr>
      </w:pPr>
      <w:r>
        <w:rPr>
          <w:rFonts w:hint="cs"/>
          <w:rtl/>
        </w:rPr>
        <w:t xml:space="preserve">גברתי היושבת-ראש, הפרשנות שלך איננה נכונה, תוכן זה לא נוסח ההודעה. הוא צריך למסור את התוכן ולא את הנוסח. גברתי היושבת-ראש, הפרשנות שלך איננה נכונה. </w:t>
      </w:r>
    </w:p>
    <w:p w14:paraId="6BD14D22" w14:textId="77777777" w:rsidR="00000000" w:rsidRDefault="0080671D">
      <w:pPr>
        <w:pStyle w:val="af0"/>
        <w:rPr>
          <w:rFonts w:hint="cs"/>
          <w:b w:val="0"/>
          <w:bCs w:val="0"/>
          <w:u w:val="none"/>
          <w:rtl/>
        </w:rPr>
      </w:pPr>
    </w:p>
    <w:p w14:paraId="5789118E" w14:textId="77777777" w:rsidR="00000000" w:rsidRDefault="0080671D">
      <w:pPr>
        <w:pStyle w:val="af0"/>
        <w:rPr>
          <w:rtl/>
        </w:rPr>
      </w:pPr>
      <w:r>
        <w:rPr>
          <w:rFonts w:hint="eastAsia"/>
          <w:rtl/>
        </w:rPr>
        <w:t>רוני</w:t>
      </w:r>
      <w:r>
        <w:rPr>
          <w:rtl/>
        </w:rPr>
        <w:t xml:space="preserve"> בר-און (הליכוד):</w:t>
      </w:r>
    </w:p>
    <w:p w14:paraId="40734655" w14:textId="77777777" w:rsidR="00000000" w:rsidRDefault="0080671D">
      <w:pPr>
        <w:pStyle w:val="a0"/>
        <w:rPr>
          <w:rFonts w:hint="cs"/>
          <w:rtl/>
        </w:rPr>
      </w:pPr>
    </w:p>
    <w:p w14:paraId="215E0B3D" w14:textId="77777777" w:rsidR="00000000" w:rsidRDefault="0080671D">
      <w:pPr>
        <w:pStyle w:val="a0"/>
        <w:rPr>
          <w:rFonts w:hint="cs"/>
          <w:rtl/>
        </w:rPr>
      </w:pPr>
      <w:r>
        <w:rPr>
          <w:rFonts w:hint="cs"/>
          <w:rtl/>
        </w:rPr>
        <w:t>גברתי היושבת-ראש, למדנו במשפטי</w:t>
      </w:r>
      <w:r>
        <w:rPr>
          <w:rFonts w:hint="cs"/>
          <w:rtl/>
        </w:rPr>
        <w:t xml:space="preserve">ם, לא שמעת את דיני הראיה. לא ראית את דיני הראיה ולא שמעת את דיני הראיה. </w:t>
      </w:r>
    </w:p>
    <w:p w14:paraId="2FE1ED44" w14:textId="77777777" w:rsidR="00000000" w:rsidRDefault="0080671D">
      <w:pPr>
        <w:pStyle w:val="a0"/>
        <w:rPr>
          <w:rFonts w:hint="cs"/>
          <w:rtl/>
        </w:rPr>
      </w:pPr>
    </w:p>
    <w:p w14:paraId="095815D5" w14:textId="77777777" w:rsidR="00000000" w:rsidRDefault="0080671D">
      <w:pPr>
        <w:pStyle w:val="af1"/>
        <w:rPr>
          <w:rtl/>
        </w:rPr>
      </w:pPr>
      <w:r>
        <w:rPr>
          <w:rtl/>
        </w:rPr>
        <w:t>היו"ר אתי לבני:</w:t>
      </w:r>
    </w:p>
    <w:p w14:paraId="134A54D6" w14:textId="77777777" w:rsidR="00000000" w:rsidRDefault="0080671D">
      <w:pPr>
        <w:pStyle w:val="a0"/>
        <w:rPr>
          <w:rtl/>
        </w:rPr>
      </w:pPr>
    </w:p>
    <w:p w14:paraId="25A56205" w14:textId="77777777" w:rsidR="00000000" w:rsidRDefault="0080671D">
      <w:pPr>
        <w:pStyle w:val="a0"/>
        <w:rPr>
          <w:rFonts w:hint="cs"/>
          <w:rtl/>
        </w:rPr>
      </w:pPr>
      <w:r>
        <w:rPr>
          <w:rFonts w:hint="cs"/>
          <w:rtl/>
        </w:rPr>
        <w:t xml:space="preserve">שיגיש לי את זה בכתב. תגיש לי את זה בכתב, בבקשה. חבר הכנסת הנדל, בבקשה. </w:t>
      </w:r>
    </w:p>
    <w:p w14:paraId="54AE3035" w14:textId="77777777" w:rsidR="00000000" w:rsidRDefault="0080671D">
      <w:pPr>
        <w:pStyle w:val="a0"/>
        <w:rPr>
          <w:rFonts w:hint="cs"/>
          <w:rtl/>
        </w:rPr>
      </w:pPr>
    </w:p>
    <w:p w14:paraId="397C4BA7" w14:textId="77777777" w:rsidR="00000000" w:rsidRDefault="0080671D">
      <w:pPr>
        <w:pStyle w:val="-"/>
        <w:rPr>
          <w:rtl/>
        </w:rPr>
      </w:pPr>
      <w:bookmarkStart w:id="404" w:name="FS000000412T23_06_2004_15_33_31C"/>
      <w:bookmarkEnd w:id="404"/>
      <w:r>
        <w:rPr>
          <w:rtl/>
        </w:rPr>
        <w:t>צבי הנדל (האיחוד הלאומי - ישראל ביתנו):</w:t>
      </w:r>
    </w:p>
    <w:p w14:paraId="706F1CCF" w14:textId="77777777" w:rsidR="00000000" w:rsidRDefault="0080671D">
      <w:pPr>
        <w:pStyle w:val="a0"/>
        <w:rPr>
          <w:rtl/>
        </w:rPr>
      </w:pPr>
    </w:p>
    <w:p w14:paraId="71B1148D" w14:textId="77777777" w:rsidR="00000000" w:rsidRDefault="0080671D">
      <w:pPr>
        <w:pStyle w:val="a0"/>
        <w:rPr>
          <w:rFonts w:hint="cs"/>
          <w:rtl/>
        </w:rPr>
      </w:pPr>
      <w:r>
        <w:rPr>
          <w:rFonts w:hint="cs"/>
          <w:rtl/>
        </w:rPr>
        <w:t>גברתי היושבת בראש, מאחר שאני מבין שהודעה אישית כנרא</w:t>
      </w:r>
      <w:r>
        <w:rPr>
          <w:rFonts w:hint="cs"/>
          <w:rtl/>
        </w:rPr>
        <w:t>ה לא תינתן לי, אני רק רוצה לומר לאדוני שר המשפטים: מותר, ראוי, נכון ומתבקש ששר בממשלה שעולה לבמה בכנסת, גם אם יש לו בר-פלוגתא פוליטי, חריף ככל שיהיה, בין משמאל ובין מימין, לא ישתלח בצורה כל כך חסרת אחריות, ברמה כל כך נמוכה ורדודה, כפי שאתה עשית את זה. עשית</w:t>
      </w:r>
      <w:r>
        <w:rPr>
          <w:rFonts w:hint="cs"/>
          <w:rtl/>
        </w:rPr>
        <w:t xml:space="preserve"> את זה לכל כיוון אפשרי - אני כבר מואשם כמעט בארגון רצח חיילים, וההוא מואשם אני לא יודע באיזה שפל מדרגה. אני מצפה משר המשפטים שינהג קצת אחרת במליאת הכנסת בכנסת ישראל, מה עוד שגם אתה פוליטיקאי, כנראה באלף דרגות יותר מכל מי שיושב פה. אל תנסה לזלזל באחרים, כי </w:t>
      </w:r>
      <w:r>
        <w:rPr>
          <w:rFonts w:hint="cs"/>
          <w:rtl/>
        </w:rPr>
        <w:t xml:space="preserve">כל הפוסל במומו פוסל. </w:t>
      </w:r>
    </w:p>
    <w:p w14:paraId="316E6008" w14:textId="77777777" w:rsidR="00000000" w:rsidRDefault="0080671D">
      <w:pPr>
        <w:pStyle w:val="a0"/>
        <w:rPr>
          <w:rFonts w:hint="cs"/>
          <w:rtl/>
        </w:rPr>
      </w:pPr>
    </w:p>
    <w:p w14:paraId="7266E1A7" w14:textId="77777777" w:rsidR="00000000" w:rsidRDefault="0080671D">
      <w:pPr>
        <w:pStyle w:val="af1"/>
        <w:rPr>
          <w:rtl/>
        </w:rPr>
      </w:pPr>
      <w:r>
        <w:rPr>
          <w:rtl/>
        </w:rPr>
        <w:t>היו"ר אתי לבני:</w:t>
      </w:r>
    </w:p>
    <w:p w14:paraId="6FEBC032" w14:textId="77777777" w:rsidR="00000000" w:rsidRDefault="0080671D">
      <w:pPr>
        <w:pStyle w:val="a0"/>
        <w:rPr>
          <w:rtl/>
        </w:rPr>
      </w:pPr>
    </w:p>
    <w:p w14:paraId="42393A2C" w14:textId="77777777" w:rsidR="00000000" w:rsidRDefault="0080671D">
      <w:pPr>
        <w:pStyle w:val="a0"/>
        <w:rPr>
          <w:rFonts w:hint="cs"/>
          <w:rtl/>
        </w:rPr>
      </w:pPr>
      <w:r>
        <w:rPr>
          <w:rFonts w:hint="cs"/>
          <w:rtl/>
        </w:rPr>
        <w:t xml:space="preserve">תודה רבה. הצעה אחרת לחבר הכנסת דהאמשה, בבקשה. </w:t>
      </w:r>
    </w:p>
    <w:p w14:paraId="28797524" w14:textId="77777777" w:rsidR="00000000" w:rsidRDefault="0080671D">
      <w:pPr>
        <w:pStyle w:val="a0"/>
        <w:rPr>
          <w:rFonts w:hint="cs"/>
          <w:rtl/>
        </w:rPr>
      </w:pPr>
    </w:p>
    <w:p w14:paraId="568FA0AC" w14:textId="77777777" w:rsidR="00000000" w:rsidRDefault="0080671D">
      <w:pPr>
        <w:pStyle w:val="af0"/>
        <w:rPr>
          <w:rtl/>
        </w:rPr>
      </w:pPr>
      <w:r>
        <w:rPr>
          <w:rFonts w:hint="eastAsia"/>
          <w:rtl/>
        </w:rPr>
        <w:t>נסים</w:t>
      </w:r>
      <w:r>
        <w:rPr>
          <w:rtl/>
        </w:rPr>
        <w:t xml:space="preserve"> זאב (ש"ס):</w:t>
      </w:r>
    </w:p>
    <w:p w14:paraId="5F13C1F8" w14:textId="77777777" w:rsidR="00000000" w:rsidRDefault="0080671D">
      <w:pPr>
        <w:pStyle w:val="a0"/>
        <w:rPr>
          <w:rFonts w:hint="cs"/>
          <w:rtl/>
        </w:rPr>
      </w:pPr>
    </w:p>
    <w:p w14:paraId="14053EFB" w14:textId="77777777" w:rsidR="00000000" w:rsidRDefault="0080671D">
      <w:pPr>
        <w:pStyle w:val="a0"/>
        <w:rPr>
          <w:rFonts w:hint="cs"/>
          <w:rtl/>
        </w:rPr>
      </w:pPr>
      <w:r>
        <w:rPr>
          <w:rFonts w:hint="cs"/>
          <w:rtl/>
        </w:rPr>
        <w:t xml:space="preserve">אפשר להירשם להצעה אחרת? </w:t>
      </w:r>
    </w:p>
    <w:p w14:paraId="284DEEA3" w14:textId="77777777" w:rsidR="00000000" w:rsidRDefault="0080671D">
      <w:pPr>
        <w:pStyle w:val="a0"/>
        <w:rPr>
          <w:rFonts w:hint="cs"/>
          <w:rtl/>
        </w:rPr>
      </w:pPr>
    </w:p>
    <w:p w14:paraId="50C8B9AE" w14:textId="77777777" w:rsidR="00000000" w:rsidRDefault="0080671D">
      <w:pPr>
        <w:pStyle w:val="a"/>
        <w:rPr>
          <w:rtl/>
        </w:rPr>
      </w:pPr>
      <w:bookmarkStart w:id="405" w:name="FS000000550T23_06_2004_15_34_55"/>
      <w:bookmarkStart w:id="406" w:name="_Toc101171393"/>
      <w:bookmarkEnd w:id="405"/>
      <w:r>
        <w:rPr>
          <w:rFonts w:hint="eastAsia"/>
          <w:rtl/>
        </w:rPr>
        <w:t>עבד</w:t>
      </w:r>
      <w:r>
        <w:rPr>
          <w:rtl/>
        </w:rPr>
        <w:t>-אלמאלכ דהאמשה (רע"ם):</w:t>
      </w:r>
      <w:bookmarkEnd w:id="406"/>
    </w:p>
    <w:p w14:paraId="3F883994" w14:textId="77777777" w:rsidR="00000000" w:rsidRDefault="0080671D">
      <w:pPr>
        <w:pStyle w:val="a0"/>
        <w:rPr>
          <w:rFonts w:hint="cs"/>
          <w:rtl/>
        </w:rPr>
      </w:pPr>
    </w:p>
    <w:p w14:paraId="6815B5C9" w14:textId="77777777" w:rsidR="00000000" w:rsidRDefault="0080671D">
      <w:pPr>
        <w:pStyle w:val="a0"/>
        <w:rPr>
          <w:rFonts w:hint="cs"/>
          <w:rtl/>
        </w:rPr>
      </w:pPr>
      <w:r>
        <w:rPr>
          <w:rFonts w:hint="cs"/>
          <w:rtl/>
        </w:rPr>
        <w:t>גברתי היושבת-ראש, כנסת נכבדה, אני רוצה לחזור לדברים עמוקים יותר, חבל על ההידרדרות למישור האישי ובצ</w:t>
      </w:r>
      <w:r>
        <w:rPr>
          <w:rFonts w:hint="cs"/>
          <w:rtl/>
        </w:rPr>
        <w:t xml:space="preserve">ורה לא נעימה. זה - בלשון המעטה. </w:t>
      </w:r>
    </w:p>
    <w:p w14:paraId="23EBC3C0" w14:textId="77777777" w:rsidR="00000000" w:rsidRDefault="0080671D">
      <w:pPr>
        <w:pStyle w:val="a0"/>
        <w:rPr>
          <w:rFonts w:hint="cs"/>
          <w:rtl/>
        </w:rPr>
      </w:pPr>
    </w:p>
    <w:p w14:paraId="26C16D86" w14:textId="77777777" w:rsidR="00000000" w:rsidRDefault="0080671D">
      <w:pPr>
        <w:pStyle w:val="a0"/>
        <w:rPr>
          <w:rFonts w:hint="cs"/>
          <w:rtl/>
        </w:rPr>
      </w:pPr>
      <w:r>
        <w:rPr>
          <w:rFonts w:hint="cs"/>
          <w:rtl/>
        </w:rPr>
        <w:t>אדוני השר, אני אומר כדבר הזה: זכותה של הגברת ארבל, כתובעת כללית, להגיע למסקנות שהיא הגיעה אליהן. אף אחד לא חולק על זה. וזכותו של היועץ המשפטי גם כן להגיע להחלטה שלו. אתה יודע מה, אם הוא היה כותב, אני דוחה את ההמלצה להגיש כ</w:t>
      </w:r>
      <w:r>
        <w:rPr>
          <w:rFonts w:hint="cs"/>
          <w:rtl/>
        </w:rPr>
        <w:t xml:space="preserve">תב-אישום, נקודה, וחותם, בסדר, נדמה שהדבר היה עומד גם בבג"ץ. אבל מר מזוז לא אמר את זה, הוא אמר דברים נוספים, דברים קשים. לא יכול להיות שנעבור לסדר-היום בעניין הזה. אני לא פוסל אף אחד מהם, אבל אני חושב שהעניין טעון בירור. </w:t>
      </w:r>
    </w:p>
    <w:p w14:paraId="6593802C" w14:textId="77777777" w:rsidR="00000000" w:rsidRDefault="0080671D">
      <w:pPr>
        <w:pStyle w:val="a0"/>
        <w:ind w:firstLine="0"/>
        <w:rPr>
          <w:rFonts w:hint="cs"/>
          <w:rtl/>
        </w:rPr>
      </w:pPr>
    </w:p>
    <w:p w14:paraId="66A917A9" w14:textId="77777777" w:rsidR="00000000" w:rsidRDefault="0080671D">
      <w:pPr>
        <w:pStyle w:val="a0"/>
        <w:rPr>
          <w:rFonts w:hint="cs"/>
          <w:rtl/>
        </w:rPr>
      </w:pPr>
      <w:r>
        <w:rPr>
          <w:rFonts w:hint="cs"/>
          <w:rtl/>
        </w:rPr>
        <w:t>יש נקודה נוספת, ביקשתי ממך אז להשה</w:t>
      </w:r>
      <w:r>
        <w:rPr>
          <w:rFonts w:hint="cs"/>
          <w:rtl/>
        </w:rPr>
        <w:t>ות את המינוי של הגברת עדנה ארבל. אין לי נגדה שום דבר, לא אישי ולא שום דבר אחר, אבל אז, כאשר אז המליצה והגישה, ואנשים כמעט הורשעו ברצח של חייל, זה מחייב בירור. צריך לברר את העובדות במקרה זה ובמקרה אחר, צריך להגיד לציבור את האמת, זה מה שחשוב עכשיו. תודה רבה.</w:t>
      </w:r>
      <w:r>
        <w:rPr>
          <w:rFonts w:hint="cs"/>
          <w:rtl/>
        </w:rPr>
        <w:t xml:space="preserve"> </w:t>
      </w:r>
    </w:p>
    <w:p w14:paraId="7FFD9C03" w14:textId="77777777" w:rsidR="00000000" w:rsidRDefault="0080671D">
      <w:pPr>
        <w:pStyle w:val="a0"/>
        <w:rPr>
          <w:rFonts w:hint="cs"/>
          <w:rtl/>
        </w:rPr>
      </w:pPr>
    </w:p>
    <w:p w14:paraId="3F571554" w14:textId="77777777" w:rsidR="00000000" w:rsidRDefault="0080671D">
      <w:pPr>
        <w:pStyle w:val="af1"/>
        <w:rPr>
          <w:rtl/>
        </w:rPr>
      </w:pPr>
      <w:r>
        <w:rPr>
          <w:rtl/>
        </w:rPr>
        <w:t>היו"ר אתי לבני:</w:t>
      </w:r>
    </w:p>
    <w:p w14:paraId="0ADA0346" w14:textId="77777777" w:rsidR="00000000" w:rsidRDefault="0080671D">
      <w:pPr>
        <w:pStyle w:val="a0"/>
        <w:rPr>
          <w:rtl/>
        </w:rPr>
      </w:pPr>
    </w:p>
    <w:p w14:paraId="68BC3A0B" w14:textId="77777777" w:rsidR="00000000" w:rsidRDefault="0080671D">
      <w:pPr>
        <w:pStyle w:val="a0"/>
        <w:rPr>
          <w:rFonts w:hint="cs"/>
          <w:rtl/>
        </w:rPr>
      </w:pPr>
      <w:r>
        <w:rPr>
          <w:rFonts w:hint="cs"/>
          <w:rtl/>
        </w:rPr>
        <w:t xml:space="preserve">הצעה אחרת לחבר הכנסת אופיר פינס, בבקשה. </w:t>
      </w:r>
    </w:p>
    <w:p w14:paraId="180B98E2" w14:textId="77777777" w:rsidR="00000000" w:rsidRDefault="0080671D">
      <w:pPr>
        <w:pStyle w:val="a0"/>
        <w:rPr>
          <w:rFonts w:hint="cs"/>
          <w:rtl/>
        </w:rPr>
      </w:pPr>
    </w:p>
    <w:p w14:paraId="0FF4C443" w14:textId="77777777" w:rsidR="00000000" w:rsidRDefault="0080671D">
      <w:pPr>
        <w:pStyle w:val="a"/>
        <w:rPr>
          <w:rtl/>
        </w:rPr>
      </w:pPr>
      <w:bookmarkStart w:id="407" w:name="FS000000455T23_06_2004_15_36_16"/>
      <w:bookmarkStart w:id="408" w:name="_Toc101171394"/>
      <w:bookmarkEnd w:id="407"/>
      <w:r>
        <w:rPr>
          <w:rFonts w:hint="eastAsia"/>
          <w:rtl/>
        </w:rPr>
        <w:t>אופיר</w:t>
      </w:r>
      <w:r>
        <w:rPr>
          <w:rtl/>
        </w:rPr>
        <w:t xml:space="preserve"> פינס-פז (העבודה-מימד):</w:t>
      </w:r>
      <w:bookmarkEnd w:id="408"/>
    </w:p>
    <w:p w14:paraId="3C19ED9F" w14:textId="77777777" w:rsidR="00000000" w:rsidRDefault="0080671D">
      <w:pPr>
        <w:pStyle w:val="a0"/>
        <w:rPr>
          <w:rFonts w:hint="cs"/>
          <w:rtl/>
        </w:rPr>
      </w:pPr>
    </w:p>
    <w:p w14:paraId="49BDB7D7" w14:textId="77777777" w:rsidR="00000000" w:rsidRDefault="0080671D">
      <w:pPr>
        <w:pStyle w:val="a0"/>
        <w:rPr>
          <w:rFonts w:hint="cs"/>
          <w:rtl/>
        </w:rPr>
      </w:pPr>
      <w:r>
        <w:rPr>
          <w:rFonts w:hint="cs"/>
          <w:rtl/>
        </w:rPr>
        <w:t xml:space="preserve">אדוני שר המשפטים, אני עדיין תחת הרושם הקשה מאוד של מה שקרה במליאה לפני זמן קצר, כשאתה הבעת תמיכה מדהימה בהצעת החוק של חבר הכנסת רוני בר-און. לי אין טענה לחבר הכנסת </w:t>
      </w:r>
      <w:r>
        <w:rPr>
          <w:rFonts w:hint="cs"/>
          <w:rtl/>
        </w:rPr>
        <w:t xml:space="preserve">בר-און. לחבר הכנסת בר-און יש עמדות ידועות, משנה סדורה, הרבה מאוד שנים. עוד לא קיימתם דיון בממשלה. היועץ המשפטי סבור שאולי יקרה, ופה - ישר אישור, ישר קריאה טרומית, ישר תמיכה.  </w:t>
      </w:r>
    </w:p>
    <w:p w14:paraId="0E428D19" w14:textId="77777777" w:rsidR="00000000" w:rsidRDefault="0080671D">
      <w:pPr>
        <w:pStyle w:val="a0"/>
        <w:rPr>
          <w:rFonts w:hint="cs"/>
          <w:rtl/>
        </w:rPr>
      </w:pPr>
    </w:p>
    <w:p w14:paraId="2A2BB154" w14:textId="77777777" w:rsidR="00000000" w:rsidRDefault="0080671D">
      <w:pPr>
        <w:pStyle w:val="a0"/>
        <w:rPr>
          <w:rFonts w:hint="cs"/>
          <w:rtl/>
        </w:rPr>
      </w:pPr>
      <w:r>
        <w:rPr>
          <w:rFonts w:hint="cs"/>
          <w:rtl/>
        </w:rPr>
        <w:t>אני שואל את עצמי, מה היה קורה אם אתה היית יושב בספסלים האלה ובמקומך היה שר המשפ</w:t>
      </w:r>
      <w:r>
        <w:rPr>
          <w:rFonts w:hint="cs"/>
          <w:rtl/>
        </w:rPr>
        <w:t>טים או סתם שר מטעם תנועת ש"ס? מפלגת ש"ס, כשישבה בקואליציה ובממשלה, לא העזה לעשות לשלטון החוק את מה שמפלגת שינוי בראשותך עושה. אני אומר לך את זה כפי שאני רואה את זה. אתה תומך בדברים הקשים ביותר, אתה נותן יד לדרדור שלטון החוק בישראל לתהומות. ואתה נושא באחריו</w:t>
      </w:r>
      <w:r>
        <w:rPr>
          <w:rFonts w:hint="cs"/>
          <w:rtl/>
        </w:rPr>
        <w:t xml:space="preserve">ת ישירה ומיניסטריאלית כשר המשפטים לתהליך הזה. סופו של התהליך, מי ישורנו. אתה נותן הגנה טוטלית לנבחרי ציבור, לאישי ציבור, מהליך חקירה ומהליך העמדה לדין. איזה מבחן בוזגלו? אנחנו מזמן לא שם. אנחנו בכלל היום מוגנים באופן טוטלי, וכל נבחר ציבור יכול לעשות כבתוך </w:t>
      </w:r>
      <w:r>
        <w:rPr>
          <w:rFonts w:hint="cs"/>
          <w:rtl/>
        </w:rPr>
        <w:t xml:space="preserve">שלו כל פשע וכל חטא. </w:t>
      </w:r>
    </w:p>
    <w:p w14:paraId="693EB4A9" w14:textId="77777777" w:rsidR="00000000" w:rsidRDefault="0080671D">
      <w:pPr>
        <w:pStyle w:val="a0"/>
        <w:rPr>
          <w:rFonts w:hint="cs"/>
          <w:rtl/>
        </w:rPr>
      </w:pPr>
    </w:p>
    <w:p w14:paraId="25A5ACBC" w14:textId="77777777" w:rsidR="00000000" w:rsidRDefault="0080671D">
      <w:pPr>
        <w:pStyle w:val="af1"/>
        <w:rPr>
          <w:rtl/>
        </w:rPr>
      </w:pPr>
      <w:r>
        <w:rPr>
          <w:rtl/>
        </w:rPr>
        <w:t>היו"ר אתי לבני:</w:t>
      </w:r>
    </w:p>
    <w:p w14:paraId="5FE06D01" w14:textId="77777777" w:rsidR="00000000" w:rsidRDefault="0080671D">
      <w:pPr>
        <w:pStyle w:val="a0"/>
        <w:rPr>
          <w:rtl/>
        </w:rPr>
      </w:pPr>
    </w:p>
    <w:p w14:paraId="3FC2AEDB" w14:textId="77777777" w:rsidR="00000000" w:rsidRDefault="0080671D">
      <w:pPr>
        <w:pStyle w:val="a0"/>
        <w:rPr>
          <w:rFonts w:hint="cs"/>
          <w:rtl/>
        </w:rPr>
      </w:pPr>
      <w:r>
        <w:rPr>
          <w:rFonts w:hint="cs"/>
          <w:rtl/>
        </w:rPr>
        <w:t xml:space="preserve">תודה. חברת הכנסת זהבה גלאון, בבקשה, הצעה אחרת. </w:t>
      </w:r>
    </w:p>
    <w:p w14:paraId="2ABAEC30" w14:textId="77777777" w:rsidR="00000000" w:rsidRDefault="0080671D">
      <w:pPr>
        <w:pStyle w:val="a0"/>
        <w:rPr>
          <w:rFonts w:hint="cs"/>
          <w:rtl/>
        </w:rPr>
      </w:pPr>
    </w:p>
    <w:p w14:paraId="6003C51A" w14:textId="77777777" w:rsidR="00000000" w:rsidRDefault="0080671D">
      <w:pPr>
        <w:pStyle w:val="af0"/>
        <w:rPr>
          <w:rtl/>
        </w:rPr>
      </w:pPr>
      <w:r>
        <w:rPr>
          <w:rFonts w:hint="eastAsia"/>
          <w:rtl/>
        </w:rPr>
        <w:t>איתן</w:t>
      </w:r>
      <w:r>
        <w:rPr>
          <w:rtl/>
        </w:rPr>
        <w:t xml:space="preserve"> כבל (העבודה-מימד):</w:t>
      </w:r>
    </w:p>
    <w:p w14:paraId="0BAD6438" w14:textId="77777777" w:rsidR="00000000" w:rsidRDefault="0080671D">
      <w:pPr>
        <w:pStyle w:val="a0"/>
        <w:rPr>
          <w:rFonts w:hint="cs"/>
          <w:rtl/>
        </w:rPr>
      </w:pPr>
    </w:p>
    <w:p w14:paraId="15EA6FCB" w14:textId="77777777" w:rsidR="00000000" w:rsidRDefault="0080671D">
      <w:pPr>
        <w:pStyle w:val="a0"/>
        <w:rPr>
          <w:rFonts w:hint="cs"/>
          <w:rtl/>
        </w:rPr>
      </w:pPr>
      <w:r>
        <w:rPr>
          <w:rFonts w:hint="cs"/>
          <w:rtl/>
        </w:rPr>
        <w:t xml:space="preserve">מה הוא היה אומר על זה אם הוא היה יושב ב"פופוליטיקה"? </w:t>
      </w:r>
    </w:p>
    <w:p w14:paraId="5DCF821B" w14:textId="77777777" w:rsidR="00000000" w:rsidRDefault="0080671D">
      <w:pPr>
        <w:pStyle w:val="a0"/>
        <w:rPr>
          <w:rFonts w:hint="cs"/>
          <w:rtl/>
        </w:rPr>
      </w:pPr>
    </w:p>
    <w:p w14:paraId="7CBF2AF5" w14:textId="77777777" w:rsidR="00000000" w:rsidRDefault="0080671D">
      <w:pPr>
        <w:pStyle w:val="a"/>
        <w:rPr>
          <w:rtl/>
        </w:rPr>
      </w:pPr>
      <w:bookmarkStart w:id="409" w:name="FS000000504T23_06_2004_15_38_04"/>
      <w:bookmarkStart w:id="410" w:name="_Toc101171395"/>
      <w:bookmarkEnd w:id="409"/>
      <w:r>
        <w:rPr>
          <w:rFonts w:hint="eastAsia"/>
          <w:rtl/>
        </w:rPr>
        <w:t>זהבה</w:t>
      </w:r>
      <w:r>
        <w:rPr>
          <w:rtl/>
        </w:rPr>
        <w:t xml:space="preserve"> גלאון (יחד):</w:t>
      </w:r>
      <w:bookmarkEnd w:id="410"/>
    </w:p>
    <w:p w14:paraId="4CE00173" w14:textId="77777777" w:rsidR="00000000" w:rsidRDefault="0080671D">
      <w:pPr>
        <w:pStyle w:val="a0"/>
        <w:rPr>
          <w:rFonts w:hint="cs"/>
          <w:rtl/>
        </w:rPr>
      </w:pPr>
    </w:p>
    <w:p w14:paraId="48A469C6" w14:textId="77777777" w:rsidR="00000000" w:rsidRDefault="0080671D">
      <w:pPr>
        <w:pStyle w:val="a0"/>
        <w:rPr>
          <w:rFonts w:hint="cs"/>
          <w:rtl/>
        </w:rPr>
      </w:pPr>
      <w:r>
        <w:rPr>
          <w:rFonts w:hint="cs"/>
          <w:rtl/>
        </w:rPr>
        <w:t>גברתי היושבת-ראש, האיש הכי שפל-קומה, הכי נמוך-קומה בפרשת שרון, או שנק</w:t>
      </w:r>
      <w:r>
        <w:rPr>
          <w:rFonts w:hint="cs"/>
          <w:rtl/>
        </w:rPr>
        <w:t>רא לה פרשת מזוז--ארבל, הוא שר המשפטים. בשום מדינה מתוקנת לא היית נשאר שר המשפטים יום אחד. תגיד, מה, שחטת כבש, עשית סולחה, מה זה העניין בין מזוז לפרקליטות? זה עניינו של כל הציבור בישראל, ואתה ניסית לרבע את המעגל, כי הדבר היחיד שמעניין אותך זה להמשיך ולכהן ב</w:t>
      </w:r>
      <w:r>
        <w:rPr>
          <w:rFonts w:hint="cs"/>
          <w:rtl/>
        </w:rPr>
        <w:t>תפקיד שנכשלת בו. נכשלת בו מכל הבחינות. אין דבר כזה שיועץ משפטי לממשלה אומר שסומנה מטרה, מאשים את הפרקליטות בתפירת תיק פלילי לראש ממשלה, ואתה ממשיך לשבת זחוח, מחייך מאוזן לאוזן ומטיל דופי בחברי הכנסת ומאשים אותם שזה פוליטי. ומה אתה, נחתת מהמאדים? כל מה שמענ</w:t>
      </w:r>
      <w:r>
        <w:rPr>
          <w:rFonts w:hint="cs"/>
          <w:rtl/>
        </w:rPr>
        <w:t xml:space="preserve">יין אותך זה לשבת בממשלה ולהיות שר. </w:t>
      </w:r>
    </w:p>
    <w:p w14:paraId="667AB854" w14:textId="77777777" w:rsidR="00000000" w:rsidRDefault="0080671D">
      <w:pPr>
        <w:pStyle w:val="a0"/>
        <w:rPr>
          <w:rFonts w:hint="cs"/>
          <w:rtl/>
        </w:rPr>
      </w:pPr>
    </w:p>
    <w:p w14:paraId="0CFE61D5" w14:textId="77777777" w:rsidR="00000000" w:rsidRDefault="0080671D">
      <w:pPr>
        <w:pStyle w:val="a0"/>
        <w:rPr>
          <w:rFonts w:hint="cs"/>
          <w:rtl/>
        </w:rPr>
      </w:pPr>
      <w:r>
        <w:rPr>
          <w:rFonts w:hint="cs"/>
          <w:rtl/>
        </w:rPr>
        <w:t xml:space="preserve">אתה מבזה את שלטון החוק, אתה מבזה את הכנסת, ומזמן לא היית צריך להיות שם. </w:t>
      </w:r>
    </w:p>
    <w:p w14:paraId="15FBF0C3" w14:textId="77777777" w:rsidR="00000000" w:rsidRDefault="0080671D">
      <w:pPr>
        <w:pStyle w:val="a0"/>
        <w:rPr>
          <w:rFonts w:hint="cs"/>
          <w:rtl/>
        </w:rPr>
      </w:pPr>
    </w:p>
    <w:p w14:paraId="7D502E25" w14:textId="77777777" w:rsidR="00000000" w:rsidRDefault="0080671D">
      <w:pPr>
        <w:pStyle w:val="af1"/>
        <w:rPr>
          <w:rtl/>
        </w:rPr>
      </w:pPr>
      <w:r>
        <w:rPr>
          <w:rtl/>
        </w:rPr>
        <w:t>היו"ר אתי לבני:</w:t>
      </w:r>
    </w:p>
    <w:p w14:paraId="08074252" w14:textId="77777777" w:rsidR="00000000" w:rsidRDefault="0080671D">
      <w:pPr>
        <w:pStyle w:val="a0"/>
        <w:rPr>
          <w:rtl/>
        </w:rPr>
      </w:pPr>
    </w:p>
    <w:p w14:paraId="19880774" w14:textId="77777777" w:rsidR="00000000" w:rsidRDefault="0080671D">
      <w:pPr>
        <w:pStyle w:val="a0"/>
        <w:rPr>
          <w:rFonts w:hint="cs"/>
          <w:rtl/>
        </w:rPr>
      </w:pPr>
      <w:r>
        <w:rPr>
          <w:rFonts w:hint="cs"/>
          <w:rtl/>
        </w:rPr>
        <w:t>תודה רבה. חבר הכנסת חיים אורון.</w:t>
      </w:r>
    </w:p>
    <w:p w14:paraId="1292A172" w14:textId="77777777" w:rsidR="00000000" w:rsidRDefault="0080671D">
      <w:pPr>
        <w:pStyle w:val="a0"/>
        <w:rPr>
          <w:rFonts w:hint="cs"/>
          <w:rtl/>
        </w:rPr>
      </w:pPr>
    </w:p>
    <w:p w14:paraId="1E483DA6" w14:textId="77777777" w:rsidR="00000000" w:rsidRDefault="0080671D">
      <w:pPr>
        <w:pStyle w:val="af0"/>
        <w:rPr>
          <w:rtl/>
        </w:rPr>
      </w:pPr>
      <w:r>
        <w:rPr>
          <w:rFonts w:hint="eastAsia"/>
          <w:rtl/>
        </w:rPr>
        <w:t>שר</w:t>
      </w:r>
      <w:r>
        <w:rPr>
          <w:rtl/>
        </w:rPr>
        <w:t xml:space="preserve"> המשפטים יוסף לפיד:</w:t>
      </w:r>
    </w:p>
    <w:p w14:paraId="5471DBBA" w14:textId="77777777" w:rsidR="00000000" w:rsidRDefault="0080671D">
      <w:pPr>
        <w:pStyle w:val="a0"/>
        <w:rPr>
          <w:rFonts w:hint="cs"/>
          <w:rtl/>
        </w:rPr>
      </w:pPr>
    </w:p>
    <w:p w14:paraId="2F0740EB" w14:textId="77777777" w:rsidR="00000000" w:rsidRDefault="0080671D">
      <w:pPr>
        <w:pStyle w:val="a0"/>
        <w:rPr>
          <w:rFonts w:hint="cs"/>
          <w:rtl/>
        </w:rPr>
      </w:pPr>
      <w:r>
        <w:rPr>
          <w:rFonts w:hint="cs"/>
          <w:rtl/>
        </w:rPr>
        <w:t xml:space="preserve">תגידי, זה פורים? </w:t>
      </w:r>
    </w:p>
    <w:p w14:paraId="445242C0" w14:textId="77777777" w:rsidR="00000000" w:rsidRDefault="0080671D">
      <w:pPr>
        <w:pStyle w:val="a0"/>
        <w:rPr>
          <w:rFonts w:hint="cs"/>
          <w:rtl/>
        </w:rPr>
      </w:pPr>
    </w:p>
    <w:p w14:paraId="22D78F40" w14:textId="77777777" w:rsidR="00000000" w:rsidRDefault="0080671D">
      <w:pPr>
        <w:pStyle w:val="-"/>
        <w:rPr>
          <w:rtl/>
        </w:rPr>
      </w:pPr>
      <w:bookmarkStart w:id="411" w:name="FS000000504T23_06_2004_15_39_05C"/>
      <w:bookmarkEnd w:id="411"/>
      <w:r>
        <w:rPr>
          <w:rtl/>
        </w:rPr>
        <w:t>זהבה גלאון (יחד):</w:t>
      </w:r>
    </w:p>
    <w:p w14:paraId="429F5960" w14:textId="77777777" w:rsidR="00000000" w:rsidRDefault="0080671D">
      <w:pPr>
        <w:pStyle w:val="a0"/>
        <w:rPr>
          <w:rtl/>
        </w:rPr>
      </w:pPr>
    </w:p>
    <w:p w14:paraId="76348A85" w14:textId="77777777" w:rsidR="00000000" w:rsidRDefault="0080671D">
      <w:pPr>
        <w:pStyle w:val="a0"/>
        <w:rPr>
          <w:rFonts w:hint="cs"/>
          <w:rtl/>
        </w:rPr>
      </w:pPr>
      <w:r>
        <w:rPr>
          <w:rFonts w:hint="cs"/>
          <w:rtl/>
        </w:rPr>
        <w:t>לא, זה לא פורים, אבל אתה מוצא את ה</w:t>
      </w:r>
      <w:r>
        <w:rPr>
          <w:rFonts w:hint="cs"/>
          <w:rtl/>
        </w:rPr>
        <w:t xml:space="preserve">תחפושות הכי טובות. </w:t>
      </w:r>
    </w:p>
    <w:p w14:paraId="58B2F791" w14:textId="77777777" w:rsidR="00000000" w:rsidRDefault="0080671D">
      <w:pPr>
        <w:pStyle w:val="a0"/>
        <w:rPr>
          <w:rFonts w:hint="cs"/>
          <w:rtl/>
        </w:rPr>
      </w:pPr>
    </w:p>
    <w:p w14:paraId="64D05B34" w14:textId="77777777" w:rsidR="00000000" w:rsidRDefault="0080671D">
      <w:pPr>
        <w:pStyle w:val="af0"/>
        <w:rPr>
          <w:rtl/>
        </w:rPr>
      </w:pPr>
      <w:r>
        <w:rPr>
          <w:rFonts w:hint="eastAsia"/>
          <w:rtl/>
        </w:rPr>
        <w:t>יוסי</w:t>
      </w:r>
      <w:r>
        <w:rPr>
          <w:rtl/>
        </w:rPr>
        <w:t xml:space="preserve"> שריד (יחד):</w:t>
      </w:r>
    </w:p>
    <w:p w14:paraId="2847B874" w14:textId="77777777" w:rsidR="00000000" w:rsidRDefault="0080671D">
      <w:pPr>
        <w:pStyle w:val="a0"/>
        <w:rPr>
          <w:rFonts w:hint="cs"/>
          <w:rtl/>
        </w:rPr>
      </w:pPr>
    </w:p>
    <w:p w14:paraId="627BF675" w14:textId="77777777" w:rsidR="00000000" w:rsidRDefault="0080671D">
      <w:pPr>
        <w:pStyle w:val="a0"/>
        <w:rPr>
          <w:rFonts w:hint="cs"/>
          <w:rtl/>
        </w:rPr>
      </w:pPr>
      <w:r>
        <w:rPr>
          <w:rFonts w:hint="cs"/>
          <w:rtl/>
        </w:rPr>
        <w:t xml:space="preserve">זה תשעה באב. זה שאתה שר המשפטים זה תשעה באב. </w:t>
      </w:r>
    </w:p>
    <w:p w14:paraId="48AAC8CF" w14:textId="77777777" w:rsidR="00000000" w:rsidRDefault="0080671D">
      <w:pPr>
        <w:pStyle w:val="a0"/>
        <w:rPr>
          <w:rFonts w:hint="cs"/>
          <w:rtl/>
        </w:rPr>
      </w:pPr>
    </w:p>
    <w:p w14:paraId="5AE69307" w14:textId="77777777" w:rsidR="00000000" w:rsidRDefault="0080671D">
      <w:pPr>
        <w:pStyle w:val="af0"/>
        <w:rPr>
          <w:rtl/>
        </w:rPr>
      </w:pPr>
      <w:r>
        <w:rPr>
          <w:rFonts w:hint="eastAsia"/>
          <w:rtl/>
        </w:rPr>
        <w:t>שר</w:t>
      </w:r>
      <w:r>
        <w:rPr>
          <w:rtl/>
        </w:rPr>
        <w:t xml:space="preserve"> המשפטים יוסף לפיד:</w:t>
      </w:r>
    </w:p>
    <w:p w14:paraId="5AA3479C" w14:textId="77777777" w:rsidR="00000000" w:rsidRDefault="0080671D">
      <w:pPr>
        <w:pStyle w:val="a0"/>
        <w:rPr>
          <w:rFonts w:hint="cs"/>
          <w:rtl/>
        </w:rPr>
      </w:pPr>
    </w:p>
    <w:p w14:paraId="44FF243B" w14:textId="77777777" w:rsidR="00000000" w:rsidRDefault="0080671D">
      <w:pPr>
        <w:pStyle w:val="a0"/>
        <w:rPr>
          <w:rFonts w:hint="cs"/>
          <w:rtl/>
        </w:rPr>
      </w:pPr>
      <w:r>
        <w:rPr>
          <w:rFonts w:hint="cs"/>
          <w:rtl/>
        </w:rPr>
        <w:t xml:space="preserve">אני יודע שכל יום שאתה מסתכל עלי - - - </w:t>
      </w:r>
    </w:p>
    <w:p w14:paraId="0B1DCF3E" w14:textId="77777777" w:rsidR="00000000" w:rsidRDefault="0080671D">
      <w:pPr>
        <w:pStyle w:val="a0"/>
        <w:rPr>
          <w:rFonts w:hint="cs"/>
          <w:rtl/>
        </w:rPr>
      </w:pPr>
    </w:p>
    <w:p w14:paraId="11A42EE8" w14:textId="77777777" w:rsidR="00000000" w:rsidRDefault="0080671D">
      <w:pPr>
        <w:pStyle w:val="af0"/>
        <w:rPr>
          <w:rtl/>
        </w:rPr>
      </w:pPr>
      <w:r>
        <w:rPr>
          <w:rFonts w:hint="eastAsia"/>
          <w:rtl/>
        </w:rPr>
        <w:t>יוסי</w:t>
      </w:r>
      <w:r>
        <w:rPr>
          <w:rtl/>
        </w:rPr>
        <w:t xml:space="preserve"> שריד (יחד):</w:t>
      </w:r>
    </w:p>
    <w:p w14:paraId="62A8224B" w14:textId="77777777" w:rsidR="00000000" w:rsidRDefault="0080671D">
      <w:pPr>
        <w:pStyle w:val="a0"/>
        <w:rPr>
          <w:rFonts w:hint="cs"/>
          <w:rtl/>
        </w:rPr>
      </w:pPr>
    </w:p>
    <w:p w14:paraId="673870EF" w14:textId="77777777" w:rsidR="00000000" w:rsidRDefault="0080671D">
      <w:pPr>
        <w:pStyle w:val="a0"/>
        <w:rPr>
          <w:rFonts w:hint="cs"/>
          <w:rtl/>
        </w:rPr>
      </w:pPr>
      <w:r>
        <w:rPr>
          <w:rFonts w:hint="cs"/>
          <w:rtl/>
        </w:rPr>
        <w:t xml:space="preserve">אני רואה את הלחיים שלך עם הסומק - - - </w:t>
      </w:r>
    </w:p>
    <w:p w14:paraId="7B516AEB" w14:textId="77777777" w:rsidR="00000000" w:rsidRDefault="0080671D">
      <w:pPr>
        <w:pStyle w:val="a0"/>
        <w:rPr>
          <w:rFonts w:hint="cs"/>
          <w:rtl/>
        </w:rPr>
      </w:pPr>
    </w:p>
    <w:p w14:paraId="7D7FC15D" w14:textId="77777777" w:rsidR="00000000" w:rsidRDefault="0080671D">
      <w:pPr>
        <w:pStyle w:val="af0"/>
        <w:rPr>
          <w:rtl/>
        </w:rPr>
      </w:pPr>
      <w:r>
        <w:rPr>
          <w:rFonts w:hint="eastAsia"/>
          <w:rtl/>
        </w:rPr>
        <w:t>שר</w:t>
      </w:r>
      <w:r>
        <w:rPr>
          <w:rtl/>
        </w:rPr>
        <w:t xml:space="preserve"> המשפטים יוסף לפיד:</w:t>
      </w:r>
    </w:p>
    <w:p w14:paraId="292A00B3" w14:textId="77777777" w:rsidR="00000000" w:rsidRDefault="0080671D">
      <w:pPr>
        <w:pStyle w:val="a0"/>
        <w:rPr>
          <w:rFonts w:hint="cs"/>
          <w:rtl/>
        </w:rPr>
      </w:pPr>
    </w:p>
    <w:p w14:paraId="4B69ACDE" w14:textId="77777777" w:rsidR="00000000" w:rsidRDefault="0080671D">
      <w:pPr>
        <w:pStyle w:val="a0"/>
        <w:rPr>
          <w:rFonts w:hint="cs"/>
          <w:rtl/>
        </w:rPr>
      </w:pPr>
      <w:r>
        <w:rPr>
          <w:rFonts w:hint="cs"/>
          <w:rtl/>
        </w:rPr>
        <w:t>אתה שוכח שאתה תמכת יותר מכ</w:t>
      </w:r>
      <w:r>
        <w:rPr>
          <w:rFonts w:hint="cs"/>
          <w:rtl/>
        </w:rPr>
        <w:t xml:space="preserve">ל אדם אחר בכך שאני אהיה שר המשפטים. </w:t>
      </w:r>
    </w:p>
    <w:p w14:paraId="30199252" w14:textId="77777777" w:rsidR="00000000" w:rsidRDefault="0080671D">
      <w:pPr>
        <w:pStyle w:val="a0"/>
        <w:rPr>
          <w:rFonts w:hint="cs"/>
          <w:rtl/>
        </w:rPr>
      </w:pPr>
    </w:p>
    <w:p w14:paraId="600F2D2D" w14:textId="77777777" w:rsidR="00000000" w:rsidRDefault="0080671D">
      <w:pPr>
        <w:pStyle w:val="a"/>
        <w:rPr>
          <w:rtl/>
        </w:rPr>
      </w:pPr>
      <w:bookmarkStart w:id="412" w:name="FS000001065T23_06_2004_15_39_37"/>
      <w:bookmarkStart w:id="413" w:name="_Toc101171396"/>
      <w:bookmarkEnd w:id="412"/>
      <w:r>
        <w:rPr>
          <w:rFonts w:hint="eastAsia"/>
          <w:rtl/>
        </w:rPr>
        <w:t>חיים</w:t>
      </w:r>
      <w:r>
        <w:rPr>
          <w:rtl/>
        </w:rPr>
        <w:t xml:space="preserve"> אורון (יחד):</w:t>
      </w:r>
      <w:bookmarkEnd w:id="413"/>
    </w:p>
    <w:p w14:paraId="41450BF0" w14:textId="77777777" w:rsidR="00000000" w:rsidRDefault="0080671D">
      <w:pPr>
        <w:pStyle w:val="a0"/>
        <w:rPr>
          <w:rFonts w:hint="cs"/>
          <w:rtl/>
        </w:rPr>
      </w:pPr>
    </w:p>
    <w:p w14:paraId="10E7C1F1" w14:textId="77777777" w:rsidR="00000000" w:rsidRDefault="0080671D">
      <w:pPr>
        <w:pStyle w:val="a0"/>
        <w:rPr>
          <w:rFonts w:hint="cs"/>
          <w:rtl/>
        </w:rPr>
      </w:pPr>
      <w:r>
        <w:rPr>
          <w:rFonts w:hint="cs"/>
          <w:rtl/>
        </w:rPr>
        <w:t xml:space="preserve">גברתי היושבת-ראש, חברי הכנסת, אני מסכים שהמחלוקת בין היועץ המשפטי לממשלה ובין פרקליטת המדינה לשעבר תוכרע בבית-המשפט, ולא נכריע בה פה. אבל בכל זאת מותר לשאול, אחרי כל השבוע הזה ואחרי שלא נאמר שום דבר </w:t>
      </w:r>
      <w:r>
        <w:rPr>
          <w:rFonts w:hint="cs"/>
          <w:rtl/>
        </w:rPr>
        <w:t xml:space="preserve">חדש, מה יש לחבר הכנסת יוסף לפיד לומר, מה יש לשר המשפטים, חבר הכנסת טומי לפיד, לומר, מה יש ליושב-ראש שינוי לומר על ההיבט הציבורי הנורא בשלושת הכובעים הללו של ראש ממשלה ובני משפחתו. </w:t>
      </w:r>
    </w:p>
    <w:p w14:paraId="26080688" w14:textId="77777777" w:rsidR="00000000" w:rsidRDefault="0080671D">
      <w:pPr>
        <w:pStyle w:val="a0"/>
        <w:rPr>
          <w:rFonts w:hint="cs"/>
          <w:rtl/>
        </w:rPr>
      </w:pPr>
    </w:p>
    <w:p w14:paraId="1CEF49ED" w14:textId="77777777" w:rsidR="00000000" w:rsidRDefault="0080671D">
      <w:pPr>
        <w:pStyle w:val="a0"/>
        <w:rPr>
          <w:rFonts w:hint="cs"/>
          <w:rtl/>
        </w:rPr>
      </w:pPr>
      <w:r>
        <w:rPr>
          <w:rFonts w:hint="cs"/>
          <w:rtl/>
        </w:rPr>
        <w:t>עזבו אותי עכשיו אם הצליחו להוכיח את חפותם או את אשמתם הפוליטית. עוברים מיל</w:t>
      </w:r>
      <w:r>
        <w:rPr>
          <w:rFonts w:hint="cs"/>
          <w:rtl/>
        </w:rPr>
        <w:t>יונים מיד ליד, תיאורים נוראיים, ואין לו מה לומר, מסתתרים מאחורי ההיבט המשפטי הפלילי. על-פי אמת המידה שלי, שר המשפטים, איש ציבור הוא לא מי שלא הוכחה אשמתו בבית-המשפט, איש ציבור הוא מי שחושבים כולם שהוא אדם ישר. במבחן העליון הזה, אתה בעיני כאיש ציבור נכשלת כ</w:t>
      </w:r>
      <w:r>
        <w:rPr>
          <w:rFonts w:hint="cs"/>
          <w:rtl/>
        </w:rPr>
        <w:t xml:space="preserve">ישלון נורא, וכל השאר סיפורים. </w:t>
      </w:r>
    </w:p>
    <w:p w14:paraId="22F3DD9E" w14:textId="77777777" w:rsidR="00000000" w:rsidRDefault="0080671D">
      <w:pPr>
        <w:pStyle w:val="a0"/>
        <w:ind w:firstLine="0"/>
        <w:rPr>
          <w:rFonts w:hint="cs"/>
          <w:rtl/>
        </w:rPr>
      </w:pPr>
    </w:p>
    <w:p w14:paraId="0089CC0C" w14:textId="77777777" w:rsidR="00000000" w:rsidRDefault="0080671D">
      <w:pPr>
        <w:pStyle w:val="af1"/>
        <w:rPr>
          <w:rtl/>
        </w:rPr>
      </w:pPr>
      <w:r>
        <w:rPr>
          <w:rtl/>
        </w:rPr>
        <w:t>היו"ר אתי לבני:</w:t>
      </w:r>
    </w:p>
    <w:p w14:paraId="41658D13" w14:textId="77777777" w:rsidR="00000000" w:rsidRDefault="0080671D">
      <w:pPr>
        <w:pStyle w:val="a0"/>
        <w:rPr>
          <w:rtl/>
        </w:rPr>
      </w:pPr>
    </w:p>
    <w:p w14:paraId="6FE1EBE4" w14:textId="77777777" w:rsidR="00000000" w:rsidRDefault="0080671D">
      <w:pPr>
        <w:pStyle w:val="a0"/>
        <w:rPr>
          <w:rFonts w:hint="cs"/>
          <w:rtl/>
        </w:rPr>
      </w:pPr>
      <w:r>
        <w:rPr>
          <w:rFonts w:hint="cs"/>
          <w:rtl/>
        </w:rPr>
        <w:t xml:space="preserve">תודה רבה. הצעה אחרת לחבר הכנסת נסים זאב. </w:t>
      </w:r>
    </w:p>
    <w:p w14:paraId="492374E7" w14:textId="77777777" w:rsidR="00000000" w:rsidRDefault="0080671D">
      <w:pPr>
        <w:pStyle w:val="a0"/>
        <w:rPr>
          <w:rFonts w:hint="cs"/>
          <w:rtl/>
        </w:rPr>
      </w:pPr>
    </w:p>
    <w:p w14:paraId="70488B1F" w14:textId="77777777" w:rsidR="00000000" w:rsidRDefault="0080671D">
      <w:pPr>
        <w:pStyle w:val="a"/>
        <w:rPr>
          <w:rtl/>
        </w:rPr>
      </w:pPr>
      <w:bookmarkStart w:id="414" w:name="FS000000490T23_06_2004_15_40_52"/>
      <w:bookmarkStart w:id="415" w:name="_Toc101171397"/>
      <w:bookmarkEnd w:id="414"/>
      <w:r>
        <w:rPr>
          <w:rFonts w:hint="eastAsia"/>
          <w:rtl/>
        </w:rPr>
        <w:t>נסים</w:t>
      </w:r>
      <w:r>
        <w:rPr>
          <w:rtl/>
        </w:rPr>
        <w:t xml:space="preserve"> זאב (ש"ס):</w:t>
      </w:r>
      <w:bookmarkEnd w:id="415"/>
    </w:p>
    <w:p w14:paraId="2A0E0FDC" w14:textId="77777777" w:rsidR="00000000" w:rsidRDefault="0080671D">
      <w:pPr>
        <w:pStyle w:val="a0"/>
        <w:rPr>
          <w:rFonts w:hint="cs"/>
          <w:rtl/>
        </w:rPr>
      </w:pPr>
    </w:p>
    <w:p w14:paraId="78833E77" w14:textId="77777777" w:rsidR="00000000" w:rsidRDefault="0080671D">
      <w:pPr>
        <w:pStyle w:val="a0"/>
        <w:rPr>
          <w:rFonts w:hint="cs"/>
          <w:rtl/>
        </w:rPr>
      </w:pPr>
      <w:r>
        <w:rPr>
          <w:rFonts w:hint="cs"/>
          <w:rtl/>
        </w:rPr>
        <w:t xml:space="preserve">גברתי היושבת בראש, אני חושב שהצעד הנכון והנבון שעשתה הממשלה הזאת הוא שלקחה יועץ משפטי תוניסאי אמיץ, שיודע להשיב כמו שצריך, להעמיד את הדברים במקום. </w:t>
      </w:r>
      <w:r>
        <w:rPr>
          <w:rFonts w:hint="cs"/>
          <w:rtl/>
        </w:rPr>
        <w:t xml:space="preserve">אני מבטיח לך, אדוני שר המשפטים, אם היה איזה אשכנזי, אני לא יודע מה היה קורה היום אם אתה היית שר המשפטים, הכנסת הזאת היתה מזמן מתפזרת. </w:t>
      </w:r>
    </w:p>
    <w:p w14:paraId="5E004960" w14:textId="77777777" w:rsidR="00000000" w:rsidRDefault="0080671D">
      <w:pPr>
        <w:pStyle w:val="a0"/>
        <w:rPr>
          <w:rFonts w:hint="cs"/>
          <w:rtl/>
        </w:rPr>
      </w:pPr>
    </w:p>
    <w:p w14:paraId="4C0BC250" w14:textId="77777777" w:rsidR="00000000" w:rsidRDefault="0080671D">
      <w:pPr>
        <w:pStyle w:val="a0"/>
        <w:rPr>
          <w:rFonts w:hint="cs"/>
          <w:rtl/>
        </w:rPr>
      </w:pPr>
      <w:r>
        <w:rPr>
          <w:rFonts w:hint="cs"/>
          <w:rtl/>
        </w:rPr>
        <w:t>אגב, אני מחזק את שר המשפטים, אני לא יודע מה אתם רוצים ממנו. בסך הכול הוא פוליטיקאי, הוא מתווך בין היועץ המשפטי לפרקליטה,</w:t>
      </w:r>
      <w:r>
        <w:rPr>
          <w:rFonts w:hint="cs"/>
          <w:rtl/>
        </w:rPr>
        <w:t xml:space="preserve"> וכל  הכבוד לך, אוהב שלום, רודף שלום, וכך אתה תמשיך, זה התפקיד שלך. אני רק מקווה שהמדיניות הזאת תמשיך הלאה, לא רק כלפי ראש הממשלה. </w:t>
      </w:r>
    </w:p>
    <w:p w14:paraId="7A2A5A1D" w14:textId="77777777" w:rsidR="00000000" w:rsidRDefault="0080671D">
      <w:pPr>
        <w:pStyle w:val="a0"/>
        <w:rPr>
          <w:rFonts w:hint="cs"/>
          <w:rtl/>
        </w:rPr>
      </w:pPr>
    </w:p>
    <w:p w14:paraId="45D00FAF" w14:textId="77777777" w:rsidR="00000000" w:rsidRDefault="0080671D">
      <w:pPr>
        <w:pStyle w:val="af1"/>
        <w:rPr>
          <w:rtl/>
        </w:rPr>
      </w:pPr>
      <w:r>
        <w:rPr>
          <w:rtl/>
        </w:rPr>
        <w:t>היו"ר אתי לבני:</w:t>
      </w:r>
    </w:p>
    <w:p w14:paraId="59F67DDF" w14:textId="77777777" w:rsidR="00000000" w:rsidRDefault="0080671D">
      <w:pPr>
        <w:pStyle w:val="a0"/>
        <w:rPr>
          <w:rtl/>
        </w:rPr>
      </w:pPr>
    </w:p>
    <w:p w14:paraId="6047B0EC" w14:textId="77777777" w:rsidR="00000000" w:rsidRDefault="0080671D">
      <w:pPr>
        <w:pStyle w:val="a0"/>
        <w:rPr>
          <w:rFonts w:hint="cs"/>
          <w:rtl/>
        </w:rPr>
      </w:pPr>
      <w:r>
        <w:rPr>
          <w:rFonts w:hint="cs"/>
          <w:rtl/>
        </w:rPr>
        <w:t xml:space="preserve">תודה רבה. אחרון - חבר הכנסת יגאל יאסינוב. </w:t>
      </w:r>
    </w:p>
    <w:p w14:paraId="395B3091" w14:textId="77777777" w:rsidR="00000000" w:rsidRDefault="0080671D">
      <w:pPr>
        <w:pStyle w:val="a0"/>
        <w:rPr>
          <w:rFonts w:hint="cs"/>
          <w:rtl/>
        </w:rPr>
      </w:pPr>
      <w:r>
        <w:rPr>
          <w:rFonts w:hint="cs"/>
          <w:rtl/>
        </w:rPr>
        <w:t xml:space="preserve"> </w:t>
      </w:r>
    </w:p>
    <w:p w14:paraId="7A62F48D" w14:textId="77777777" w:rsidR="00000000" w:rsidRDefault="0080671D">
      <w:pPr>
        <w:pStyle w:val="af0"/>
        <w:rPr>
          <w:rtl/>
        </w:rPr>
      </w:pPr>
      <w:r>
        <w:rPr>
          <w:rFonts w:hint="eastAsia"/>
          <w:rtl/>
        </w:rPr>
        <w:t>אופיר</w:t>
      </w:r>
      <w:r>
        <w:rPr>
          <w:rtl/>
        </w:rPr>
        <w:t xml:space="preserve"> פינס-פז (העבודה-מימד):</w:t>
      </w:r>
    </w:p>
    <w:p w14:paraId="414CC92C" w14:textId="77777777" w:rsidR="00000000" w:rsidRDefault="0080671D">
      <w:pPr>
        <w:pStyle w:val="a0"/>
        <w:rPr>
          <w:rFonts w:hint="cs"/>
          <w:rtl/>
        </w:rPr>
      </w:pPr>
    </w:p>
    <w:p w14:paraId="39CE71E1" w14:textId="77777777" w:rsidR="00000000" w:rsidRDefault="0080671D">
      <w:pPr>
        <w:pStyle w:val="a0"/>
        <w:rPr>
          <w:rFonts w:hint="cs"/>
          <w:rtl/>
        </w:rPr>
      </w:pPr>
      <w:r>
        <w:rPr>
          <w:rFonts w:hint="cs"/>
          <w:rtl/>
        </w:rPr>
        <w:t>כשאתה מקבל מחמאות מנסים זאב, תב</w:t>
      </w:r>
      <w:r>
        <w:rPr>
          <w:rFonts w:hint="cs"/>
          <w:rtl/>
        </w:rPr>
        <w:t xml:space="preserve">דוק את זה. תאמין לי, אני בחיים לא רוצה לקבל מחמאות כאלה. </w:t>
      </w:r>
    </w:p>
    <w:p w14:paraId="3FF396DC" w14:textId="77777777" w:rsidR="00000000" w:rsidRDefault="0080671D">
      <w:pPr>
        <w:pStyle w:val="a0"/>
        <w:ind w:firstLine="0"/>
        <w:rPr>
          <w:rFonts w:hint="cs"/>
          <w:rtl/>
        </w:rPr>
      </w:pPr>
    </w:p>
    <w:p w14:paraId="7EEF52C1" w14:textId="77777777" w:rsidR="00000000" w:rsidRDefault="0080671D">
      <w:pPr>
        <w:pStyle w:val="a"/>
        <w:rPr>
          <w:rtl/>
        </w:rPr>
      </w:pPr>
      <w:bookmarkStart w:id="416" w:name="FS000001054T23_06_2004_16_00_05"/>
      <w:bookmarkStart w:id="417" w:name="_Toc101171398"/>
      <w:bookmarkEnd w:id="416"/>
      <w:r>
        <w:rPr>
          <w:rFonts w:hint="eastAsia"/>
          <w:rtl/>
        </w:rPr>
        <w:t>יגאל</w:t>
      </w:r>
      <w:r>
        <w:rPr>
          <w:rtl/>
        </w:rPr>
        <w:t xml:space="preserve"> יאסינוב (שינוי):</w:t>
      </w:r>
      <w:bookmarkEnd w:id="417"/>
    </w:p>
    <w:p w14:paraId="3E46B857" w14:textId="77777777" w:rsidR="00000000" w:rsidRDefault="0080671D">
      <w:pPr>
        <w:pStyle w:val="a0"/>
        <w:rPr>
          <w:rFonts w:hint="cs"/>
          <w:rtl/>
        </w:rPr>
      </w:pPr>
    </w:p>
    <w:p w14:paraId="3A1AAFC2" w14:textId="77777777" w:rsidR="00000000" w:rsidRDefault="0080671D">
      <w:pPr>
        <w:pStyle w:val="a0"/>
        <w:rPr>
          <w:rFonts w:hint="cs"/>
          <w:rtl/>
        </w:rPr>
      </w:pPr>
      <w:r>
        <w:rPr>
          <w:rFonts w:hint="cs"/>
          <w:rtl/>
        </w:rPr>
        <w:t>שמעתי חברי אופוזיציה שרק לפני זמן קצר הגישו בעצמם עתירה לבג"ץ נגד ההחלטה, ומה שהם מנסים לעשות היום זה להשפיע על בג"ץ. זה בדיוק מה שאתם מנסים לעשות. אדוני שר החינוך לשעבר, אתה</w:t>
      </w:r>
      <w:r>
        <w:rPr>
          <w:rFonts w:hint="cs"/>
          <w:rtl/>
        </w:rPr>
        <w:t xml:space="preserve"> עושה את זה. תתביישו לכם.</w:t>
      </w:r>
    </w:p>
    <w:p w14:paraId="2CD56A43" w14:textId="77777777" w:rsidR="00000000" w:rsidRDefault="0080671D">
      <w:pPr>
        <w:pStyle w:val="a0"/>
        <w:ind w:firstLine="0"/>
        <w:rPr>
          <w:rFonts w:hint="cs"/>
          <w:rtl/>
        </w:rPr>
      </w:pPr>
    </w:p>
    <w:p w14:paraId="125A5C71" w14:textId="77777777" w:rsidR="00000000" w:rsidRDefault="0080671D">
      <w:pPr>
        <w:pStyle w:val="af0"/>
        <w:rPr>
          <w:rtl/>
        </w:rPr>
      </w:pPr>
      <w:r>
        <w:rPr>
          <w:rFonts w:hint="eastAsia"/>
          <w:rtl/>
        </w:rPr>
        <w:t>יוסי</w:t>
      </w:r>
      <w:r>
        <w:rPr>
          <w:rtl/>
        </w:rPr>
        <w:t xml:space="preserve"> שריד (יחד):</w:t>
      </w:r>
    </w:p>
    <w:p w14:paraId="2F991532" w14:textId="77777777" w:rsidR="00000000" w:rsidRDefault="0080671D">
      <w:pPr>
        <w:pStyle w:val="a0"/>
        <w:rPr>
          <w:rFonts w:hint="cs"/>
          <w:rtl/>
        </w:rPr>
      </w:pPr>
    </w:p>
    <w:p w14:paraId="1ECEF735" w14:textId="77777777" w:rsidR="00000000" w:rsidRDefault="0080671D">
      <w:pPr>
        <w:pStyle w:val="a0"/>
        <w:rPr>
          <w:rFonts w:hint="cs"/>
          <w:rtl/>
        </w:rPr>
      </w:pPr>
      <w:r>
        <w:rPr>
          <w:rFonts w:hint="cs"/>
          <w:rtl/>
        </w:rPr>
        <w:t>אנחנו באמת מתביישים.</w:t>
      </w:r>
    </w:p>
    <w:p w14:paraId="04EE7025" w14:textId="77777777" w:rsidR="00000000" w:rsidRDefault="0080671D">
      <w:pPr>
        <w:pStyle w:val="a0"/>
        <w:ind w:firstLine="0"/>
        <w:rPr>
          <w:rFonts w:hint="cs"/>
          <w:rtl/>
        </w:rPr>
      </w:pPr>
    </w:p>
    <w:p w14:paraId="4A50DE48" w14:textId="77777777" w:rsidR="00000000" w:rsidRDefault="0080671D">
      <w:pPr>
        <w:pStyle w:val="af0"/>
        <w:rPr>
          <w:rtl/>
        </w:rPr>
      </w:pPr>
      <w:r>
        <w:rPr>
          <w:rFonts w:hint="eastAsia"/>
          <w:rtl/>
        </w:rPr>
        <w:t>אבשלום</w:t>
      </w:r>
      <w:r>
        <w:rPr>
          <w:rtl/>
        </w:rPr>
        <w:t xml:space="preserve"> וילן (יחד):</w:t>
      </w:r>
    </w:p>
    <w:p w14:paraId="1B6C5BC1" w14:textId="77777777" w:rsidR="00000000" w:rsidRDefault="0080671D">
      <w:pPr>
        <w:pStyle w:val="a0"/>
        <w:rPr>
          <w:rFonts w:hint="cs"/>
          <w:rtl/>
        </w:rPr>
      </w:pPr>
    </w:p>
    <w:p w14:paraId="2708CEA9" w14:textId="77777777" w:rsidR="00000000" w:rsidRDefault="0080671D">
      <w:pPr>
        <w:pStyle w:val="a0"/>
        <w:rPr>
          <w:rFonts w:hint="cs"/>
          <w:rtl/>
        </w:rPr>
      </w:pPr>
      <w:r>
        <w:rPr>
          <w:rFonts w:hint="cs"/>
          <w:rtl/>
        </w:rPr>
        <w:t>מה, זאת בדיחה? זה דיון רציני או בדיחה?</w:t>
      </w:r>
    </w:p>
    <w:p w14:paraId="17ECF12E" w14:textId="77777777" w:rsidR="00000000" w:rsidRDefault="0080671D">
      <w:pPr>
        <w:pStyle w:val="a0"/>
        <w:ind w:firstLine="0"/>
        <w:rPr>
          <w:rFonts w:hint="cs"/>
          <w:rtl/>
        </w:rPr>
      </w:pPr>
    </w:p>
    <w:p w14:paraId="77ED25A2" w14:textId="77777777" w:rsidR="00000000" w:rsidRDefault="0080671D">
      <w:pPr>
        <w:pStyle w:val="af1"/>
        <w:rPr>
          <w:rtl/>
        </w:rPr>
      </w:pPr>
      <w:r>
        <w:rPr>
          <w:rtl/>
        </w:rPr>
        <w:t>היו"ר אתי לבני:</w:t>
      </w:r>
    </w:p>
    <w:p w14:paraId="5FC9B355" w14:textId="77777777" w:rsidR="00000000" w:rsidRDefault="0080671D">
      <w:pPr>
        <w:pStyle w:val="a0"/>
        <w:rPr>
          <w:rtl/>
        </w:rPr>
      </w:pPr>
    </w:p>
    <w:p w14:paraId="57F1AAE7" w14:textId="77777777" w:rsidR="00000000" w:rsidRDefault="0080671D">
      <w:pPr>
        <w:pStyle w:val="a0"/>
        <w:rPr>
          <w:rFonts w:hint="cs"/>
          <w:rtl/>
        </w:rPr>
      </w:pPr>
      <w:r>
        <w:rPr>
          <w:rFonts w:hint="cs"/>
          <w:rtl/>
        </w:rPr>
        <w:t>תודה רבה. היתה הצעה של שר המשפטים להעביר את הנושא הזה לוועדה. המציעים מסכימים? חבר הכנסת יהלום - מסכים. חבר הכנס</w:t>
      </w:r>
      <w:r>
        <w:rPr>
          <w:rFonts w:hint="cs"/>
          <w:rtl/>
        </w:rPr>
        <w:t xml:space="preserve">ת שריד, מסכים לדיון בוועדת החוקה? מסכים. חבר הכנסת אלסאנע - מסכים. חבר הכנסת מגלי והבה - מסכים. חבר הכנסת ואסל טאהא - מסכים. חבר הכנסת בני אלון - מסכים. </w:t>
      </w:r>
    </w:p>
    <w:p w14:paraId="6D3656C0" w14:textId="77777777" w:rsidR="00000000" w:rsidRDefault="0080671D">
      <w:pPr>
        <w:pStyle w:val="a0"/>
        <w:rPr>
          <w:rFonts w:hint="cs"/>
          <w:rtl/>
        </w:rPr>
      </w:pPr>
    </w:p>
    <w:p w14:paraId="58AB0719" w14:textId="77777777" w:rsidR="00000000" w:rsidRDefault="0080671D">
      <w:pPr>
        <w:pStyle w:val="a0"/>
        <w:rPr>
          <w:rFonts w:hint="cs"/>
          <w:rtl/>
        </w:rPr>
      </w:pPr>
      <w:r>
        <w:rPr>
          <w:rFonts w:hint="cs"/>
          <w:rtl/>
        </w:rPr>
        <w:t xml:space="preserve">אנחנו עוברים להצבעה. בעד - העברת הנושא לוועדת החוקה, חוק ומשפט; נגד </w:t>
      </w:r>
      <w:r>
        <w:rPr>
          <w:rtl/>
        </w:rPr>
        <w:t>–</w:t>
      </w:r>
      <w:r>
        <w:rPr>
          <w:rFonts w:hint="cs"/>
          <w:rtl/>
        </w:rPr>
        <w:t xml:space="preserve"> להסיר. בבקשה.</w:t>
      </w:r>
    </w:p>
    <w:p w14:paraId="343C33F5" w14:textId="77777777" w:rsidR="00000000" w:rsidRDefault="0080671D">
      <w:pPr>
        <w:pStyle w:val="a0"/>
        <w:ind w:firstLine="0"/>
        <w:rPr>
          <w:rFonts w:hint="cs"/>
          <w:rtl/>
        </w:rPr>
      </w:pPr>
    </w:p>
    <w:p w14:paraId="04A20ABC" w14:textId="77777777" w:rsidR="00000000" w:rsidRDefault="0080671D">
      <w:pPr>
        <w:pStyle w:val="ab"/>
        <w:bidi/>
        <w:rPr>
          <w:rFonts w:hint="cs"/>
          <w:rtl/>
        </w:rPr>
      </w:pPr>
      <w:r>
        <w:rPr>
          <w:rFonts w:hint="cs"/>
          <w:rtl/>
        </w:rPr>
        <w:t>הצבעה מס' 12</w:t>
      </w:r>
    </w:p>
    <w:p w14:paraId="578281C6" w14:textId="77777777" w:rsidR="00000000" w:rsidRDefault="0080671D">
      <w:pPr>
        <w:pStyle w:val="a0"/>
        <w:rPr>
          <w:rFonts w:hint="cs"/>
          <w:rtl/>
        </w:rPr>
      </w:pPr>
    </w:p>
    <w:p w14:paraId="44B95A9A" w14:textId="77777777" w:rsidR="00000000" w:rsidRDefault="0080671D">
      <w:pPr>
        <w:pStyle w:val="ac"/>
        <w:bidi/>
        <w:rPr>
          <w:rFonts w:hint="cs"/>
          <w:rtl/>
        </w:rPr>
      </w:pPr>
      <w:r>
        <w:rPr>
          <w:rFonts w:hint="cs"/>
          <w:rtl/>
        </w:rPr>
        <w:t>בע</w:t>
      </w:r>
      <w:r>
        <w:rPr>
          <w:rFonts w:hint="cs"/>
          <w:rtl/>
        </w:rPr>
        <w:t xml:space="preserve">ד ההצעה להעביר את הנושא לוועדה </w:t>
      </w:r>
      <w:r>
        <w:rPr>
          <w:rtl/>
        </w:rPr>
        <w:t>–</w:t>
      </w:r>
      <w:r>
        <w:rPr>
          <w:rFonts w:hint="cs"/>
          <w:rtl/>
        </w:rPr>
        <w:t xml:space="preserve"> 23</w:t>
      </w:r>
    </w:p>
    <w:p w14:paraId="15D59F56" w14:textId="77777777" w:rsidR="00000000" w:rsidRDefault="0080671D">
      <w:pPr>
        <w:pStyle w:val="ac"/>
        <w:bidi/>
        <w:rPr>
          <w:rFonts w:hint="cs"/>
          <w:rtl/>
        </w:rPr>
      </w:pPr>
      <w:r>
        <w:rPr>
          <w:rFonts w:hint="cs"/>
          <w:rtl/>
        </w:rPr>
        <w:t xml:space="preserve">בעד ההצעה שלא לכלול את הנושא בסדר-היום </w:t>
      </w:r>
      <w:r>
        <w:rPr>
          <w:rtl/>
        </w:rPr>
        <w:t>–</w:t>
      </w:r>
      <w:r>
        <w:rPr>
          <w:rFonts w:hint="cs"/>
          <w:rtl/>
        </w:rPr>
        <w:t xml:space="preserve"> אין</w:t>
      </w:r>
    </w:p>
    <w:p w14:paraId="3F4E7478"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3FD6EB59" w14:textId="77777777" w:rsidR="00000000" w:rsidRDefault="0080671D">
      <w:pPr>
        <w:pStyle w:val="ad"/>
        <w:bidi/>
        <w:rPr>
          <w:rFonts w:hint="cs"/>
          <w:rtl/>
        </w:rPr>
      </w:pPr>
      <w:r>
        <w:rPr>
          <w:rFonts w:hint="cs"/>
          <w:rtl/>
        </w:rPr>
        <w:t>ההצעה להעביר את הנושא לוועדת החוקה, חוק ומשפט נתקבלה.</w:t>
      </w:r>
    </w:p>
    <w:p w14:paraId="330F814F" w14:textId="77777777" w:rsidR="00000000" w:rsidRDefault="0080671D">
      <w:pPr>
        <w:pStyle w:val="a0"/>
        <w:ind w:firstLine="0"/>
        <w:rPr>
          <w:rFonts w:hint="cs"/>
          <w:rtl/>
        </w:rPr>
      </w:pPr>
    </w:p>
    <w:p w14:paraId="74E09494" w14:textId="77777777" w:rsidR="00000000" w:rsidRDefault="0080671D">
      <w:pPr>
        <w:pStyle w:val="af1"/>
        <w:rPr>
          <w:rtl/>
        </w:rPr>
      </w:pPr>
      <w:r>
        <w:rPr>
          <w:rtl/>
        </w:rPr>
        <w:t>היו"ר אתי לבני:</w:t>
      </w:r>
    </w:p>
    <w:p w14:paraId="66B0ECA5" w14:textId="77777777" w:rsidR="00000000" w:rsidRDefault="0080671D">
      <w:pPr>
        <w:pStyle w:val="a0"/>
        <w:rPr>
          <w:rtl/>
        </w:rPr>
      </w:pPr>
    </w:p>
    <w:p w14:paraId="2C7371F3" w14:textId="77777777" w:rsidR="00000000" w:rsidRDefault="0080671D">
      <w:pPr>
        <w:pStyle w:val="a0"/>
        <w:rPr>
          <w:rFonts w:hint="cs"/>
          <w:rtl/>
        </w:rPr>
      </w:pPr>
      <w:r>
        <w:rPr>
          <w:rFonts w:hint="cs"/>
          <w:rtl/>
        </w:rPr>
        <w:t xml:space="preserve">23 בעד, אין נגד ואין נמנעים. הנושא יועבר לדיון בוועדת החוקה, חוק ומשפט. </w:t>
      </w:r>
    </w:p>
    <w:p w14:paraId="63E7425B" w14:textId="77777777" w:rsidR="00000000" w:rsidRDefault="0080671D">
      <w:pPr>
        <w:pStyle w:val="a0"/>
        <w:rPr>
          <w:rFonts w:hint="cs"/>
          <w:rtl/>
        </w:rPr>
      </w:pPr>
    </w:p>
    <w:p w14:paraId="39E9770C" w14:textId="77777777" w:rsidR="00000000" w:rsidRDefault="0080671D">
      <w:pPr>
        <w:pStyle w:val="a0"/>
        <w:rPr>
          <w:rFonts w:hint="cs"/>
          <w:rtl/>
        </w:rPr>
      </w:pPr>
    </w:p>
    <w:p w14:paraId="4C88E6F8" w14:textId="77777777" w:rsidR="00000000" w:rsidRDefault="0080671D">
      <w:pPr>
        <w:pStyle w:val="a2"/>
        <w:rPr>
          <w:rFonts w:hint="cs"/>
          <w:rtl/>
        </w:rPr>
      </w:pPr>
      <w:bookmarkStart w:id="418" w:name="_Toc101171399"/>
      <w:r>
        <w:rPr>
          <w:rtl/>
        </w:rPr>
        <w:t>הודעה אישית</w:t>
      </w:r>
      <w:r>
        <w:rPr>
          <w:rFonts w:hint="cs"/>
          <w:rtl/>
        </w:rPr>
        <w:t xml:space="preserve"> של </w:t>
      </w:r>
      <w:r>
        <w:rPr>
          <w:rFonts w:hint="cs"/>
          <w:rtl/>
        </w:rPr>
        <w:t>חבר הכנסת שאול יהלום</w:t>
      </w:r>
      <w:bookmarkEnd w:id="418"/>
    </w:p>
    <w:p w14:paraId="3B11893E" w14:textId="77777777" w:rsidR="00000000" w:rsidRDefault="0080671D">
      <w:pPr>
        <w:pStyle w:val="a0"/>
        <w:rPr>
          <w:rFonts w:hint="cs"/>
          <w:rtl/>
        </w:rPr>
      </w:pPr>
    </w:p>
    <w:p w14:paraId="2ACADE80" w14:textId="77777777" w:rsidR="00000000" w:rsidRDefault="0080671D">
      <w:pPr>
        <w:pStyle w:val="af1"/>
        <w:rPr>
          <w:rtl/>
        </w:rPr>
      </w:pPr>
      <w:r>
        <w:rPr>
          <w:rtl/>
        </w:rPr>
        <w:t>היו"ר אתי לבני:</w:t>
      </w:r>
    </w:p>
    <w:p w14:paraId="43C69936" w14:textId="77777777" w:rsidR="00000000" w:rsidRDefault="0080671D">
      <w:pPr>
        <w:pStyle w:val="a0"/>
        <w:rPr>
          <w:rFonts w:hint="cs"/>
          <w:rtl/>
        </w:rPr>
      </w:pPr>
    </w:p>
    <w:p w14:paraId="34F075C0" w14:textId="77777777" w:rsidR="00000000" w:rsidRDefault="0080671D">
      <w:pPr>
        <w:pStyle w:val="a0"/>
        <w:rPr>
          <w:rFonts w:hint="cs"/>
          <w:rtl/>
        </w:rPr>
      </w:pPr>
      <w:r>
        <w:rPr>
          <w:rFonts w:hint="cs"/>
          <w:rtl/>
        </w:rPr>
        <w:t>לפנינו הודעה אישית. אני רוצה להבהיר לחברי הכנסת: כאשר מבקשים להגיש הודעה אישית, היא צריכה לבוא בכתב ליושב-ראש, עם תוכן ההודעה, ורק אז היא תאושר.</w:t>
      </w:r>
    </w:p>
    <w:p w14:paraId="07E20505" w14:textId="77777777" w:rsidR="00000000" w:rsidRDefault="0080671D">
      <w:pPr>
        <w:pStyle w:val="a0"/>
        <w:ind w:firstLine="0"/>
        <w:rPr>
          <w:rFonts w:hint="cs"/>
          <w:rtl/>
        </w:rPr>
      </w:pPr>
    </w:p>
    <w:p w14:paraId="04E74220" w14:textId="77777777" w:rsidR="00000000" w:rsidRDefault="0080671D">
      <w:pPr>
        <w:pStyle w:val="af0"/>
        <w:rPr>
          <w:rtl/>
        </w:rPr>
      </w:pPr>
      <w:r>
        <w:rPr>
          <w:rFonts w:hint="eastAsia"/>
          <w:rtl/>
        </w:rPr>
        <w:t>זהבה</w:t>
      </w:r>
      <w:r>
        <w:rPr>
          <w:rtl/>
        </w:rPr>
        <w:t xml:space="preserve"> גלאון (יחד):</w:t>
      </w:r>
    </w:p>
    <w:p w14:paraId="36E066AB" w14:textId="77777777" w:rsidR="00000000" w:rsidRDefault="0080671D">
      <w:pPr>
        <w:pStyle w:val="a0"/>
        <w:rPr>
          <w:rFonts w:hint="cs"/>
          <w:rtl/>
        </w:rPr>
      </w:pPr>
    </w:p>
    <w:p w14:paraId="59CF8BEE" w14:textId="77777777" w:rsidR="00000000" w:rsidRDefault="0080671D">
      <w:pPr>
        <w:pStyle w:val="a0"/>
        <w:rPr>
          <w:rFonts w:hint="cs"/>
          <w:rtl/>
        </w:rPr>
      </w:pPr>
      <w:r>
        <w:rPr>
          <w:rFonts w:hint="cs"/>
          <w:rtl/>
        </w:rPr>
        <w:t>לא נכון.</w:t>
      </w:r>
    </w:p>
    <w:p w14:paraId="0A381330" w14:textId="77777777" w:rsidR="00000000" w:rsidRDefault="0080671D">
      <w:pPr>
        <w:pStyle w:val="a0"/>
        <w:ind w:firstLine="0"/>
        <w:rPr>
          <w:rFonts w:hint="cs"/>
          <w:rtl/>
        </w:rPr>
      </w:pPr>
    </w:p>
    <w:p w14:paraId="2444D73B" w14:textId="77777777" w:rsidR="00000000" w:rsidRDefault="0080671D">
      <w:pPr>
        <w:pStyle w:val="af1"/>
        <w:rPr>
          <w:rtl/>
        </w:rPr>
      </w:pPr>
      <w:r>
        <w:rPr>
          <w:rtl/>
        </w:rPr>
        <w:t>היו"ר אתי לבני:</w:t>
      </w:r>
    </w:p>
    <w:p w14:paraId="0001AE28" w14:textId="77777777" w:rsidR="00000000" w:rsidRDefault="0080671D">
      <w:pPr>
        <w:pStyle w:val="a0"/>
        <w:rPr>
          <w:rtl/>
        </w:rPr>
      </w:pPr>
    </w:p>
    <w:p w14:paraId="5B82DF17" w14:textId="77777777" w:rsidR="00000000" w:rsidRDefault="0080671D">
      <w:pPr>
        <w:pStyle w:val="a0"/>
        <w:rPr>
          <w:rFonts w:hint="cs"/>
          <w:rtl/>
        </w:rPr>
      </w:pPr>
      <w:r>
        <w:rPr>
          <w:rFonts w:hint="cs"/>
          <w:rtl/>
        </w:rPr>
        <w:t>זה מה שכתוב בתקנון.</w:t>
      </w:r>
    </w:p>
    <w:p w14:paraId="46B555CA" w14:textId="77777777" w:rsidR="00000000" w:rsidRDefault="0080671D">
      <w:pPr>
        <w:pStyle w:val="a0"/>
        <w:ind w:firstLine="0"/>
        <w:rPr>
          <w:rFonts w:hint="cs"/>
          <w:rtl/>
        </w:rPr>
      </w:pPr>
    </w:p>
    <w:p w14:paraId="35A90551" w14:textId="77777777" w:rsidR="00000000" w:rsidRDefault="0080671D">
      <w:pPr>
        <w:pStyle w:val="af0"/>
        <w:rPr>
          <w:rtl/>
        </w:rPr>
      </w:pPr>
      <w:r>
        <w:rPr>
          <w:rFonts w:hint="eastAsia"/>
          <w:rtl/>
        </w:rPr>
        <w:t>זהבה</w:t>
      </w:r>
      <w:r>
        <w:rPr>
          <w:rtl/>
        </w:rPr>
        <w:t xml:space="preserve"> גלאון (יחד):</w:t>
      </w:r>
    </w:p>
    <w:p w14:paraId="303DD396" w14:textId="77777777" w:rsidR="00000000" w:rsidRDefault="0080671D">
      <w:pPr>
        <w:pStyle w:val="a0"/>
        <w:rPr>
          <w:rFonts w:hint="cs"/>
          <w:rtl/>
        </w:rPr>
      </w:pPr>
    </w:p>
    <w:p w14:paraId="4EEAEF31" w14:textId="77777777" w:rsidR="00000000" w:rsidRDefault="0080671D">
      <w:pPr>
        <w:pStyle w:val="a0"/>
        <w:rPr>
          <w:rFonts w:hint="cs"/>
          <w:rtl/>
        </w:rPr>
      </w:pPr>
      <w:r>
        <w:rPr>
          <w:rFonts w:hint="cs"/>
          <w:rtl/>
        </w:rPr>
        <w:t>קיבלתי ייעוץ משפטי - - -</w:t>
      </w:r>
    </w:p>
    <w:p w14:paraId="25E71281" w14:textId="77777777" w:rsidR="00000000" w:rsidRDefault="0080671D">
      <w:pPr>
        <w:pStyle w:val="a0"/>
        <w:ind w:firstLine="0"/>
        <w:rPr>
          <w:rFonts w:hint="cs"/>
          <w:rtl/>
        </w:rPr>
      </w:pPr>
    </w:p>
    <w:p w14:paraId="2CBDA154" w14:textId="77777777" w:rsidR="00000000" w:rsidRDefault="0080671D">
      <w:pPr>
        <w:pStyle w:val="af1"/>
        <w:rPr>
          <w:rtl/>
        </w:rPr>
      </w:pPr>
      <w:r>
        <w:rPr>
          <w:rtl/>
        </w:rPr>
        <w:t>היו"ר אתי לבני:</w:t>
      </w:r>
    </w:p>
    <w:p w14:paraId="01E2CB6B" w14:textId="77777777" w:rsidR="00000000" w:rsidRDefault="0080671D">
      <w:pPr>
        <w:pStyle w:val="a0"/>
        <w:rPr>
          <w:rtl/>
        </w:rPr>
      </w:pPr>
    </w:p>
    <w:p w14:paraId="74A26850" w14:textId="77777777" w:rsidR="00000000" w:rsidRDefault="0080671D">
      <w:pPr>
        <w:pStyle w:val="a0"/>
        <w:rPr>
          <w:rFonts w:hint="cs"/>
          <w:rtl/>
        </w:rPr>
      </w:pPr>
      <w:r>
        <w:rPr>
          <w:rFonts w:hint="cs"/>
          <w:rtl/>
        </w:rPr>
        <w:t>יכול להיות. אני קוראת את זה מהתקנון, אני לא ממציאה את זה.</w:t>
      </w:r>
    </w:p>
    <w:p w14:paraId="1588B7DC" w14:textId="77777777" w:rsidR="00000000" w:rsidRDefault="0080671D">
      <w:pPr>
        <w:pStyle w:val="a0"/>
        <w:ind w:firstLine="0"/>
        <w:rPr>
          <w:rFonts w:hint="cs"/>
          <w:rtl/>
        </w:rPr>
      </w:pPr>
    </w:p>
    <w:p w14:paraId="3902219A" w14:textId="77777777" w:rsidR="00000000" w:rsidRDefault="0080671D">
      <w:pPr>
        <w:pStyle w:val="a"/>
        <w:rPr>
          <w:rtl/>
        </w:rPr>
      </w:pPr>
      <w:bookmarkStart w:id="419" w:name="FS000000524T23_06_2004_16_03_17"/>
      <w:bookmarkStart w:id="420" w:name="_Toc101171400"/>
      <w:bookmarkEnd w:id="419"/>
      <w:r>
        <w:rPr>
          <w:rFonts w:hint="eastAsia"/>
          <w:rtl/>
        </w:rPr>
        <w:t>שאול</w:t>
      </w:r>
      <w:r>
        <w:rPr>
          <w:rtl/>
        </w:rPr>
        <w:t xml:space="preserve"> יהלום (מפד"ל):</w:t>
      </w:r>
      <w:bookmarkEnd w:id="420"/>
    </w:p>
    <w:p w14:paraId="21CFF101" w14:textId="77777777" w:rsidR="00000000" w:rsidRDefault="0080671D">
      <w:pPr>
        <w:pStyle w:val="a0"/>
        <w:rPr>
          <w:rFonts w:hint="cs"/>
          <w:rtl/>
        </w:rPr>
      </w:pPr>
    </w:p>
    <w:p w14:paraId="415D87F5" w14:textId="77777777" w:rsidR="00000000" w:rsidRDefault="0080671D">
      <w:pPr>
        <w:pStyle w:val="a0"/>
        <w:rPr>
          <w:rFonts w:hint="cs"/>
          <w:rtl/>
        </w:rPr>
      </w:pPr>
      <w:r>
        <w:rPr>
          <w:rFonts w:hint="cs"/>
          <w:rtl/>
        </w:rPr>
        <w:t xml:space="preserve">גברתי היושבת-ראש, אני חושב שאמרו על אחד משרי החינוך לשעבר, שמצאו בכתביו: כאן לצעוק בקול גדול, כי הנימוק שלי חלש מאוד. </w:t>
      </w:r>
      <w:r>
        <w:rPr>
          <w:rFonts w:hint="cs"/>
          <w:rtl/>
        </w:rPr>
        <w:t>על מי אמרו את זה?</w:t>
      </w:r>
    </w:p>
    <w:p w14:paraId="3C359E9E" w14:textId="77777777" w:rsidR="00000000" w:rsidRDefault="0080671D">
      <w:pPr>
        <w:pStyle w:val="a0"/>
        <w:ind w:firstLine="0"/>
        <w:rPr>
          <w:rFonts w:hint="cs"/>
          <w:rtl/>
        </w:rPr>
      </w:pPr>
    </w:p>
    <w:p w14:paraId="7012DA5A" w14:textId="77777777" w:rsidR="00000000" w:rsidRDefault="0080671D">
      <w:pPr>
        <w:pStyle w:val="af0"/>
        <w:rPr>
          <w:rtl/>
        </w:rPr>
      </w:pPr>
      <w:r>
        <w:rPr>
          <w:rFonts w:hint="eastAsia"/>
          <w:rtl/>
        </w:rPr>
        <w:t>יוסי</w:t>
      </w:r>
      <w:r>
        <w:rPr>
          <w:rtl/>
        </w:rPr>
        <w:t xml:space="preserve"> שריד (יחד):</w:t>
      </w:r>
    </w:p>
    <w:p w14:paraId="1E4FAF6D" w14:textId="77777777" w:rsidR="00000000" w:rsidRDefault="0080671D">
      <w:pPr>
        <w:pStyle w:val="a0"/>
        <w:rPr>
          <w:rFonts w:hint="cs"/>
          <w:rtl/>
        </w:rPr>
      </w:pPr>
    </w:p>
    <w:p w14:paraId="72099E78" w14:textId="77777777" w:rsidR="00000000" w:rsidRDefault="0080671D">
      <w:pPr>
        <w:pStyle w:val="a0"/>
        <w:rPr>
          <w:rFonts w:hint="cs"/>
          <w:rtl/>
        </w:rPr>
      </w:pPr>
      <w:r>
        <w:rPr>
          <w:rFonts w:hint="cs"/>
          <w:rtl/>
        </w:rPr>
        <w:t>בני מהרשק, מהפלמ"ח.</w:t>
      </w:r>
    </w:p>
    <w:p w14:paraId="7611526F" w14:textId="77777777" w:rsidR="00000000" w:rsidRDefault="0080671D">
      <w:pPr>
        <w:pStyle w:val="a0"/>
        <w:ind w:firstLine="0"/>
        <w:rPr>
          <w:rFonts w:hint="cs"/>
          <w:rtl/>
        </w:rPr>
      </w:pPr>
    </w:p>
    <w:p w14:paraId="11945B72" w14:textId="77777777" w:rsidR="00000000" w:rsidRDefault="0080671D">
      <w:pPr>
        <w:pStyle w:val="-"/>
        <w:rPr>
          <w:rtl/>
        </w:rPr>
      </w:pPr>
      <w:bookmarkStart w:id="421" w:name="FS000000524T23_06_2004_16_08_45C"/>
      <w:bookmarkEnd w:id="421"/>
      <w:r>
        <w:rPr>
          <w:rtl/>
        </w:rPr>
        <w:t>שאול יהלום (מפד"ל):</w:t>
      </w:r>
    </w:p>
    <w:p w14:paraId="0384E648" w14:textId="77777777" w:rsidR="00000000" w:rsidRDefault="0080671D">
      <w:pPr>
        <w:pStyle w:val="a0"/>
        <w:rPr>
          <w:rtl/>
        </w:rPr>
      </w:pPr>
    </w:p>
    <w:p w14:paraId="1C82FEAC" w14:textId="77777777" w:rsidR="00000000" w:rsidRDefault="0080671D">
      <w:pPr>
        <w:pStyle w:val="a0"/>
        <w:rPr>
          <w:rFonts w:hint="cs"/>
          <w:rtl/>
        </w:rPr>
      </w:pPr>
      <w:r>
        <w:rPr>
          <w:rFonts w:hint="cs"/>
          <w:rtl/>
        </w:rPr>
        <w:t>לא משנה. נכון, בני מהרשק. ההתלהבות שלך, שר המשפטים, והצעקות בקול גדול והשפלת חברי כנסת ופגיעה בהם מוכיחה דבר אחד, מה שאמר למעשה חבר הכנסת ג'ומס אורון, שאין לך מה להגיד מבחינה ער</w:t>
      </w:r>
      <w:r>
        <w:rPr>
          <w:rFonts w:hint="cs"/>
          <w:rtl/>
        </w:rPr>
        <w:t xml:space="preserve">כית, משפטית, מקצועית ועובדתית. כי אחרת, היית מתרץ את העניין. אפילו היושבת-ראש, חברת הכנסת אתי לבני, שהיא חברת מפלגה שלך, אמרה: כך לא מדבר היועץ המשפטי לממשלה. </w:t>
      </w:r>
    </w:p>
    <w:p w14:paraId="6870CDE5" w14:textId="77777777" w:rsidR="00000000" w:rsidRDefault="0080671D">
      <w:pPr>
        <w:pStyle w:val="a0"/>
        <w:rPr>
          <w:rFonts w:hint="cs"/>
          <w:rtl/>
        </w:rPr>
      </w:pPr>
    </w:p>
    <w:p w14:paraId="4A97B9FC" w14:textId="77777777" w:rsidR="00000000" w:rsidRDefault="0080671D">
      <w:pPr>
        <w:pStyle w:val="a0"/>
        <w:rPr>
          <w:rFonts w:hint="cs"/>
          <w:rtl/>
        </w:rPr>
      </w:pPr>
      <w:r>
        <w:rPr>
          <w:rFonts w:hint="cs"/>
          <w:rtl/>
        </w:rPr>
        <w:t>מה זה, סולחה עשית ביניהם? אם נניח אמרת לחבר הכנסת צבי הנדל, אתה קטן, ומחר תבקש ממנו סליחה, זו ס</w:t>
      </w:r>
      <w:r>
        <w:rPr>
          <w:rFonts w:hint="cs"/>
          <w:rtl/>
        </w:rPr>
        <w:t>ולחה. אבל אם הייתי מתאר עובדה, שחבר הכנסת הנדל הרביץ למישהו, אין סולחה. מה שאמר היועץ המשפטי לממשלה, הוא קבע עובדה: עדנה ארבל תפרה תיק, עדנה ארבל ניהלה צוות של פרקליטות בצורה של השראה לא עובדתית, שהאחת לא יכולה להתנגד לשנייה, אלא אחת מצטרפת לשנייה ויש תכלי</w:t>
      </w:r>
      <w:r>
        <w:rPr>
          <w:rFonts w:hint="cs"/>
          <w:rtl/>
        </w:rPr>
        <w:t>ת ויש מטרה. עדנה ארבל תפרה תיק כאשר אני, מני מזוז, אומר שאין לזה בסיס. אז יכול לבוא מישהו כמו יוסי שריד ולהגיד, או כמו אתי לבני, שמני מזוז טועה. יכול מישהו להגיד: מני מזוז צודק. מכאן ומכאן אין אמון במערכת המשפט, ואתה חייב להצילה, ולא להורידה יותר מכפי שהיא</w:t>
      </w:r>
      <w:r>
        <w:rPr>
          <w:rFonts w:hint="cs"/>
          <w:rtl/>
        </w:rPr>
        <w:t xml:space="preserve"> עכשיו.</w:t>
      </w:r>
    </w:p>
    <w:p w14:paraId="39C6D2B0" w14:textId="77777777" w:rsidR="00000000" w:rsidRDefault="0080671D">
      <w:pPr>
        <w:pStyle w:val="a0"/>
        <w:rPr>
          <w:rFonts w:hint="cs"/>
          <w:rtl/>
        </w:rPr>
      </w:pPr>
    </w:p>
    <w:p w14:paraId="1B8D711F" w14:textId="77777777" w:rsidR="00000000" w:rsidRDefault="0080671D">
      <w:pPr>
        <w:pStyle w:val="a0"/>
        <w:rPr>
          <w:rFonts w:hint="cs"/>
          <w:rtl/>
        </w:rPr>
      </w:pPr>
      <w:r>
        <w:rPr>
          <w:rFonts w:hint="cs"/>
          <w:rtl/>
        </w:rPr>
        <w:t xml:space="preserve">לכן, הבן. אני אומר לך את זה במלא הכנות: אני כן מכבד את בית-המשפט העליון. עדות לכך, כל הצהרותי. אני חטפתי מסיעת ש"ס, כאן, מעל לדוכן, כאשר שיבחתי אותם על פסק-הדין בנושא מסוים בשבוע שעבר. הם אמרו: איך אתה מצדיק? אני אמרתי: הם פסקו לפי חוק ההסמכה. זה </w:t>
      </w:r>
      <w:r>
        <w:rPr>
          <w:rFonts w:hint="cs"/>
          <w:rtl/>
        </w:rPr>
        <w:t xml:space="preserve">חוק ההסמכה ולא היתה להם ברירה. אני אמרתי את הדברים ואני אומר בכל מקום. אתה, בזה שאתה משאיר את העניין מעובה, מוגלתי, לא פתור, שכאשר היועץ המשפטי מאשים את שופטת בית-המשפט העליון, ויש כאלה שמאשימים אותו, הרי הדבר אומר שאין לנו משפט צדק. </w:t>
      </w:r>
    </w:p>
    <w:p w14:paraId="1C397B2B" w14:textId="77777777" w:rsidR="00000000" w:rsidRDefault="0080671D">
      <w:pPr>
        <w:pStyle w:val="a0"/>
        <w:rPr>
          <w:rFonts w:hint="cs"/>
          <w:rtl/>
        </w:rPr>
      </w:pPr>
    </w:p>
    <w:p w14:paraId="6436F058" w14:textId="77777777" w:rsidR="00000000" w:rsidRDefault="0080671D">
      <w:pPr>
        <w:pStyle w:val="a0"/>
        <w:rPr>
          <w:rFonts w:hint="cs"/>
          <w:rtl/>
        </w:rPr>
      </w:pPr>
      <w:r>
        <w:rPr>
          <w:rFonts w:hint="cs"/>
          <w:rtl/>
        </w:rPr>
        <w:t>מחר יוגשו כתבי-אישום</w:t>
      </w:r>
      <w:r>
        <w:rPr>
          <w:rFonts w:hint="cs"/>
          <w:rtl/>
        </w:rPr>
        <w:t xml:space="preserve"> נגד אנשים במדינה, וכל אחד יגיד שאין כאן משפט צדק. אם אנשים חושבים שאין משפט צדק, אז אין מדינה. לכן, במקום שתקום ותגיד - מה ביקשנו ממך? לפטר מישהו? להרוג מישהו? ביקשנו ממך והצענו לך להקים ועדת חקירה ממלכתית, מוכרת על-ידי כולם. תחליט ועדת החקירה שהכול סביר </w:t>
      </w:r>
      <w:r>
        <w:rPr>
          <w:rFonts w:hint="cs"/>
          <w:rtl/>
        </w:rPr>
        <w:t>- - -</w:t>
      </w:r>
    </w:p>
    <w:p w14:paraId="2AAF4400" w14:textId="77777777" w:rsidR="00000000" w:rsidRDefault="0080671D">
      <w:pPr>
        <w:pStyle w:val="af0"/>
        <w:rPr>
          <w:rtl/>
        </w:rPr>
      </w:pPr>
    </w:p>
    <w:p w14:paraId="20D07A49" w14:textId="77777777" w:rsidR="00000000" w:rsidRDefault="0080671D">
      <w:pPr>
        <w:pStyle w:val="af0"/>
        <w:rPr>
          <w:rtl/>
        </w:rPr>
      </w:pPr>
      <w:r>
        <w:rPr>
          <w:rFonts w:hint="eastAsia"/>
          <w:rtl/>
        </w:rPr>
        <w:t>חיים</w:t>
      </w:r>
      <w:r>
        <w:rPr>
          <w:rtl/>
        </w:rPr>
        <w:t xml:space="preserve"> אורון (יחד):</w:t>
      </w:r>
    </w:p>
    <w:p w14:paraId="78F00487" w14:textId="77777777" w:rsidR="00000000" w:rsidRDefault="0080671D">
      <w:pPr>
        <w:pStyle w:val="a0"/>
        <w:rPr>
          <w:rFonts w:hint="cs"/>
          <w:rtl/>
        </w:rPr>
      </w:pPr>
    </w:p>
    <w:p w14:paraId="2AEAB039" w14:textId="77777777" w:rsidR="00000000" w:rsidRDefault="0080671D">
      <w:pPr>
        <w:pStyle w:val="a0"/>
        <w:rPr>
          <w:rFonts w:hint="cs"/>
          <w:rtl/>
        </w:rPr>
      </w:pPr>
      <w:r>
        <w:rPr>
          <w:rFonts w:hint="cs"/>
          <w:rtl/>
        </w:rPr>
        <w:t>אנחנו ביקשנו דבר הרבה יותר פשוט, ביקשנו - - - הוא לא יכול.</w:t>
      </w:r>
    </w:p>
    <w:p w14:paraId="087733E2" w14:textId="77777777" w:rsidR="00000000" w:rsidRDefault="0080671D">
      <w:pPr>
        <w:pStyle w:val="a0"/>
        <w:ind w:firstLine="0"/>
        <w:rPr>
          <w:rFonts w:hint="cs"/>
          <w:rtl/>
        </w:rPr>
      </w:pPr>
    </w:p>
    <w:p w14:paraId="600E08EA" w14:textId="77777777" w:rsidR="00000000" w:rsidRDefault="0080671D">
      <w:pPr>
        <w:pStyle w:val="-"/>
        <w:rPr>
          <w:rtl/>
        </w:rPr>
      </w:pPr>
      <w:bookmarkStart w:id="422" w:name="FS000000490T23_06_2004_15_47_02C"/>
      <w:bookmarkStart w:id="423" w:name="FS000000524T23_06_2004_15_47_09"/>
      <w:bookmarkEnd w:id="422"/>
      <w:bookmarkEnd w:id="423"/>
      <w:r>
        <w:rPr>
          <w:rtl/>
        </w:rPr>
        <w:t>שאול יהלום (מפד"ל):</w:t>
      </w:r>
    </w:p>
    <w:p w14:paraId="1578F278" w14:textId="77777777" w:rsidR="00000000" w:rsidRDefault="0080671D">
      <w:pPr>
        <w:pStyle w:val="a0"/>
        <w:rPr>
          <w:rtl/>
        </w:rPr>
      </w:pPr>
    </w:p>
    <w:p w14:paraId="5BFAA9ED" w14:textId="77777777" w:rsidR="00000000" w:rsidRDefault="0080671D">
      <w:pPr>
        <w:pStyle w:val="a0"/>
        <w:rPr>
          <w:rFonts w:hint="cs"/>
          <w:rtl/>
        </w:rPr>
      </w:pPr>
      <w:r>
        <w:rPr>
          <w:rFonts w:hint="cs"/>
          <w:rtl/>
        </w:rPr>
        <w:t>זה אתה. אני ביקשתי ועדת חקירה. אותי הוא התקיף על ועדת חקירה, ובגלל זה ההודעה האישית שלי. תחליט ועדת החקירה שאין מה להתקיף, אז האמון יחזור. תחליט שמיש</w:t>
      </w:r>
      <w:r>
        <w:rPr>
          <w:rFonts w:hint="cs"/>
          <w:rtl/>
        </w:rPr>
        <w:t xml:space="preserve">הו טועה ומישהו צודק וצריך להסיק מסקנות כלפי עדנה ארבל או כלפי מני מזוז? יוסקו המסקנות והאמון יחזור. מה, אתה מכסה ואתה משיג משהו? אתה רק משיג זלזול. תאמין לי,  חוץ מאשר סיעתך, שחייבת לך כי כנראה אתה רודה בה, אף אחד מכל צדי הבית לא מצדיק אותך. תסיק מסקנות.  </w:t>
      </w:r>
      <w:r>
        <w:rPr>
          <w:rFonts w:hint="cs"/>
          <w:rtl/>
        </w:rPr>
        <w:t>תגיד אופוזיציה - אני קואליציה. תגיד קואליציה - שמעת אופוזיציה. זה לא יכול להיות, הלוא שמעת 12 דוברים, בזה אחר זה.</w:t>
      </w:r>
    </w:p>
    <w:p w14:paraId="3A55DC1D" w14:textId="77777777" w:rsidR="00000000" w:rsidRDefault="0080671D">
      <w:pPr>
        <w:pStyle w:val="a0"/>
        <w:rPr>
          <w:rFonts w:hint="cs"/>
          <w:rtl/>
        </w:rPr>
      </w:pPr>
    </w:p>
    <w:p w14:paraId="0AEA1769" w14:textId="77777777" w:rsidR="00000000" w:rsidRDefault="0080671D">
      <w:pPr>
        <w:pStyle w:val="a0"/>
        <w:rPr>
          <w:rFonts w:hint="cs"/>
          <w:rtl/>
        </w:rPr>
      </w:pPr>
      <w:r>
        <w:rPr>
          <w:rFonts w:hint="cs"/>
          <w:rtl/>
        </w:rPr>
        <w:t>לכן, אם באמת ובכנות אתה שר המשפטים, תחליט להקים ועדת חקירה ולחשוף את האמת ולהעניש את מי שצריך, או לחדש את האמון. כל דקה שאתה לא עושה את זה, א</w:t>
      </w:r>
      <w:r>
        <w:rPr>
          <w:rFonts w:hint="cs"/>
          <w:rtl/>
        </w:rPr>
        <w:t>תה הוא זה שמדרדר את שלטון החוק במדינת ישראל. תודה.</w:t>
      </w:r>
    </w:p>
    <w:p w14:paraId="5190C693" w14:textId="77777777" w:rsidR="00000000" w:rsidRDefault="0080671D">
      <w:pPr>
        <w:pStyle w:val="af0"/>
        <w:rPr>
          <w:rFonts w:hint="cs"/>
          <w:rtl/>
        </w:rPr>
      </w:pPr>
    </w:p>
    <w:p w14:paraId="3A1ECE6B" w14:textId="77777777" w:rsidR="00000000" w:rsidRDefault="0080671D">
      <w:pPr>
        <w:pStyle w:val="af0"/>
        <w:rPr>
          <w:rtl/>
        </w:rPr>
      </w:pPr>
      <w:r>
        <w:rPr>
          <w:rFonts w:hint="eastAsia"/>
          <w:rtl/>
        </w:rPr>
        <w:t>שר</w:t>
      </w:r>
      <w:r>
        <w:rPr>
          <w:rtl/>
        </w:rPr>
        <w:t xml:space="preserve"> המשפטים יוסף לפיד:</w:t>
      </w:r>
    </w:p>
    <w:p w14:paraId="4AE1B09E" w14:textId="77777777" w:rsidR="00000000" w:rsidRDefault="0080671D">
      <w:pPr>
        <w:pStyle w:val="a0"/>
        <w:rPr>
          <w:rFonts w:hint="cs"/>
          <w:rtl/>
        </w:rPr>
      </w:pPr>
    </w:p>
    <w:p w14:paraId="4F417DC1" w14:textId="77777777" w:rsidR="00000000" w:rsidRDefault="0080671D">
      <w:pPr>
        <w:pStyle w:val="a0"/>
        <w:rPr>
          <w:rFonts w:hint="cs"/>
          <w:rtl/>
        </w:rPr>
      </w:pPr>
      <w:r>
        <w:rPr>
          <w:rFonts w:hint="cs"/>
          <w:rtl/>
        </w:rPr>
        <w:t>כל מה ששמעתי רק שכנע אותי בצדקת הדרך.</w:t>
      </w:r>
    </w:p>
    <w:p w14:paraId="1E824595" w14:textId="77777777" w:rsidR="00000000" w:rsidRDefault="0080671D">
      <w:pPr>
        <w:pStyle w:val="a0"/>
        <w:ind w:firstLine="0"/>
        <w:rPr>
          <w:rFonts w:hint="cs"/>
          <w:rtl/>
        </w:rPr>
      </w:pPr>
    </w:p>
    <w:p w14:paraId="06B43143" w14:textId="77777777" w:rsidR="00000000" w:rsidRDefault="0080671D">
      <w:pPr>
        <w:pStyle w:val="a0"/>
        <w:rPr>
          <w:rFonts w:hint="cs"/>
          <w:rtl/>
        </w:rPr>
      </w:pPr>
    </w:p>
    <w:p w14:paraId="49D2796F" w14:textId="77777777" w:rsidR="00000000" w:rsidRDefault="0080671D">
      <w:pPr>
        <w:pStyle w:val="a0"/>
        <w:rPr>
          <w:rFonts w:hint="cs"/>
          <w:rtl/>
        </w:rPr>
      </w:pPr>
    </w:p>
    <w:p w14:paraId="2A89639A" w14:textId="77777777" w:rsidR="00000000" w:rsidRDefault="0080671D">
      <w:pPr>
        <w:pStyle w:val="a2"/>
        <w:rPr>
          <w:rFonts w:hint="cs"/>
          <w:rtl/>
        </w:rPr>
      </w:pPr>
      <w:bookmarkStart w:id="424" w:name="CS27775FI0027775T23_06_2004_16_22_46"/>
      <w:bookmarkStart w:id="425" w:name="_Toc101171401"/>
      <w:bookmarkEnd w:id="424"/>
      <w:r>
        <w:rPr>
          <w:rFonts w:hint="cs"/>
          <w:rtl/>
        </w:rPr>
        <w:t>הצעה לסדר-היום</w:t>
      </w:r>
      <w:bookmarkEnd w:id="425"/>
    </w:p>
    <w:p w14:paraId="73BEE156" w14:textId="77777777" w:rsidR="00000000" w:rsidRDefault="0080671D">
      <w:pPr>
        <w:pStyle w:val="a2"/>
        <w:rPr>
          <w:rtl/>
        </w:rPr>
      </w:pPr>
      <w:bookmarkStart w:id="426" w:name="_Toc101171402"/>
      <w:r>
        <w:rPr>
          <w:rtl/>
        </w:rPr>
        <w:t>התגברות תופעת הסלקציה במקומות בילוי</w:t>
      </w:r>
      <w:bookmarkEnd w:id="426"/>
    </w:p>
    <w:p w14:paraId="7CD78AA3" w14:textId="77777777" w:rsidR="00000000" w:rsidRDefault="0080671D">
      <w:pPr>
        <w:pStyle w:val="a0"/>
        <w:ind w:firstLine="0"/>
        <w:rPr>
          <w:rFonts w:hint="cs"/>
          <w:b/>
          <w:bCs/>
          <w:sz w:val="24"/>
          <w:szCs w:val="24"/>
          <w:u w:val="single"/>
          <w:rtl/>
          <w:lang w:eastAsia="en-US"/>
        </w:rPr>
      </w:pPr>
    </w:p>
    <w:p w14:paraId="73EE8CB8" w14:textId="77777777" w:rsidR="00000000" w:rsidRDefault="0080671D">
      <w:pPr>
        <w:pStyle w:val="af1"/>
        <w:rPr>
          <w:rtl/>
        </w:rPr>
      </w:pPr>
      <w:bookmarkStart w:id="427" w:name="FS000000437T23_06_2004_16_23_12"/>
      <w:bookmarkEnd w:id="427"/>
      <w:r>
        <w:rPr>
          <w:rtl/>
        </w:rPr>
        <w:t>היו"ר אתי לבני:</w:t>
      </w:r>
    </w:p>
    <w:p w14:paraId="21995247" w14:textId="77777777" w:rsidR="00000000" w:rsidRDefault="0080671D">
      <w:pPr>
        <w:pStyle w:val="a0"/>
        <w:rPr>
          <w:rtl/>
        </w:rPr>
      </w:pPr>
    </w:p>
    <w:p w14:paraId="11F622C5" w14:textId="77777777" w:rsidR="00000000" w:rsidRDefault="0080671D">
      <w:pPr>
        <w:pStyle w:val="a0"/>
        <w:rPr>
          <w:rFonts w:hint="cs"/>
          <w:rtl/>
        </w:rPr>
      </w:pPr>
      <w:r>
        <w:rPr>
          <w:rFonts w:hint="cs"/>
          <w:rtl/>
        </w:rPr>
        <w:t>אנחנו עוברים לנושא הבא שעל סדר-היום: התגברות תופעת הסלקציה במקומות בילו</w:t>
      </w:r>
      <w:r>
        <w:rPr>
          <w:rFonts w:hint="cs"/>
          <w:rtl/>
        </w:rPr>
        <w:t>י - הצעה לסדר-היום של חבר הכנסת אלי בן-מנחם, שמספרה 3802. בבקשה, תציג את ההצעה לסדר-היום. עשר דקות לרשותך.</w:t>
      </w:r>
    </w:p>
    <w:p w14:paraId="2AA0A327" w14:textId="77777777" w:rsidR="00000000" w:rsidRDefault="0080671D">
      <w:pPr>
        <w:pStyle w:val="a"/>
        <w:rPr>
          <w:rFonts w:hint="cs"/>
          <w:rtl/>
        </w:rPr>
      </w:pPr>
    </w:p>
    <w:p w14:paraId="6F9FE2DC" w14:textId="77777777" w:rsidR="00000000" w:rsidRDefault="0080671D">
      <w:pPr>
        <w:pStyle w:val="a"/>
        <w:rPr>
          <w:rtl/>
        </w:rPr>
      </w:pPr>
      <w:bookmarkStart w:id="428" w:name="_Toc101171403"/>
      <w:r>
        <w:rPr>
          <w:rFonts w:hint="eastAsia"/>
          <w:rtl/>
        </w:rPr>
        <w:t>אלי</w:t>
      </w:r>
      <w:r>
        <w:rPr>
          <w:rtl/>
        </w:rPr>
        <w:t xml:space="preserve"> בן-מנחם (העבודה-מימד):</w:t>
      </w:r>
      <w:bookmarkEnd w:id="428"/>
    </w:p>
    <w:p w14:paraId="63CF0E00" w14:textId="77777777" w:rsidR="00000000" w:rsidRDefault="0080671D">
      <w:pPr>
        <w:pStyle w:val="a0"/>
        <w:rPr>
          <w:rFonts w:hint="cs"/>
          <w:rtl/>
        </w:rPr>
      </w:pPr>
    </w:p>
    <w:p w14:paraId="19590E6A" w14:textId="77777777" w:rsidR="00000000" w:rsidRDefault="0080671D">
      <w:pPr>
        <w:pStyle w:val="a0"/>
        <w:rPr>
          <w:rFonts w:hint="cs"/>
          <w:rtl/>
        </w:rPr>
      </w:pPr>
      <w:bookmarkStart w:id="429" w:name="FS000000437T23_06_2004_15_49_31"/>
      <w:bookmarkEnd w:id="429"/>
      <w:r>
        <w:rPr>
          <w:rFonts w:hint="cs"/>
          <w:rtl/>
        </w:rPr>
        <w:t xml:space="preserve">גברתי היושבת-ראש, אדוני השר, חברי הכנסת, לפני כארבע שנים קראתי כתבה על קבוצת חיילים שיצאה לחופשה אחרי שירות קרבי בלבנון </w:t>
      </w:r>
      <w:r>
        <w:rPr>
          <w:rFonts w:hint="cs"/>
          <w:rtl/>
        </w:rPr>
        <w:t xml:space="preserve">וביקשה לצאת לבלות. החיילים הגיעו לדיסקוטק בקיבוץ אשדות-יעקב, אבל לא הורשו להיכנס לדיסקוטק בגלל המראה שלהם, אדוני השר, ומקום מגוריהם. שבוע לאחר המקרה הזה פורסם מקרה דומה שהיה במועדון "מטרו" בדרום הארץ. </w:t>
      </w:r>
    </w:p>
    <w:p w14:paraId="088AA804" w14:textId="77777777" w:rsidR="00000000" w:rsidRDefault="0080671D">
      <w:pPr>
        <w:pStyle w:val="a0"/>
        <w:rPr>
          <w:rFonts w:hint="cs"/>
          <w:rtl/>
        </w:rPr>
      </w:pPr>
    </w:p>
    <w:p w14:paraId="4A5C5B13" w14:textId="77777777" w:rsidR="00000000" w:rsidRDefault="0080671D">
      <w:pPr>
        <w:pStyle w:val="a0"/>
        <w:rPr>
          <w:rFonts w:hint="cs"/>
          <w:rtl/>
        </w:rPr>
      </w:pPr>
      <w:r>
        <w:rPr>
          <w:rFonts w:hint="cs"/>
          <w:rtl/>
        </w:rPr>
        <w:t>המקרים הללו זעזעו לא רק אותי, אני מעריך שעוד רבים מקר</w:t>
      </w:r>
      <w:r>
        <w:rPr>
          <w:rFonts w:hint="cs"/>
          <w:rtl/>
        </w:rPr>
        <w:t xml:space="preserve">ב אזרחי ישראל. בעקבות הכתבות יצאתי ללמוד ולבדוק את הנעשה במועדונים ובדיסקוטקים. מהר מאוד התברר לי, שלא מדובר במקרה בודד או במקרים בודדים, אלא בנורמה של בעלי מועדונים במדינת ישראל. כמעט בכל מועדון בילוי מוצב סלקטור או סלקטורית. לפעמים הם עומדים על כיסא, כי </w:t>
      </w:r>
      <w:r>
        <w:rPr>
          <w:rFonts w:hint="cs"/>
          <w:rtl/>
        </w:rPr>
        <w:t xml:space="preserve">הם לא רואים את כולם. זהו אדם שמחליט מי ייכנס למועדון ומי לא ייכנס. תפקידו של הסלקטור לפסול אנשים ולהטביע בהם חותם רק בגלל המראה שלהם. נדהמתי לראות איך אנשים שרוצים לבלות, נאלצים לחכות שעות ולהתחנן שיכניסו אותם למועדון. </w:t>
      </w:r>
    </w:p>
    <w:p w14:paraId="541EB587" w14:textId="77777777" w:rsidR="00000000" w:rsidRDefault="0080671D">
      <w:pPr>
        <w:pStyle w:val="a0"/>
        <w:rPr>
          <w:rFonts w:hint="cs"/>
          <w:rtl/>
        </w:rPr>
      </w:pPr>
    </w:p>
    <w:p w14:paraId="3926DCC7" w14:textId="77777777" w:rsidR="00000000" w:rsidRDefault="0080671D">
      <w:pPr>
        <w:pStyle w:val="a0"/>
        <w:rPr>
          <w:rFonts w:hint="cs"/>
          <w:rtl/>
        </w:rPr>
      </w:pPr>
      <w:r>
        <w:rPr>
          <w:rFonts w:hint="cs"/>
          <w:rtl/>
        </w:rPr>
        <w:t>עמדתי בנמל תל-אביב -</w:t>
      </w:r>
      <w:r>
        <w:rPr>
          <w:rtl/>
        </w:rPr>
        <w:t xml:space="preserve"> </w:t>
      </w:r>
      <w:r>
        <w:rPr>
          <w:rFonts w:hint="cs"/>
          <w:rtl/>
        </w:rPr>
        <w:t>ואדוני, שר המש</w:t>
      </w:r>
      <w:r>
        <w:rPr>
          <w:rFonts w:hint="cs"/>
          <w:rtl/>
        </w:rPr>
        <w:t>פטים, לי הרשו להיכנס, לעבור את המעגל הראשון - נכנסתי וראיתי אנשים מצטופפים על הגדר. ראיתי בחור צעיר, בגיל, 26, 27, שהמתין הרבה מאוד זמן. ניגשתי אליו ושאלתי אותו: מה אתה עושה פה? הוא אמר: אני מחכה להיכנס. אמרתי: למה לא מכניסים אותך? הוא אמר: אמרו לי להמתין.</w:t>
      </w:r>
      <w:r>
        <w:rPr>
          <w:rFonts w:hint="cs"/>
          <w:rtl/>
        </w:rPr>
        <w:t xml:space="preserve"> שאלתי אותו מה הוא עשה, כי היתה לו צלקת מהעין ועד הסנטר. שאלתי אותו: מה זה? הוא אמר: נפצעתי בצבא. זה מקרה אמיתי, שר המשפטים. לדעתי, לא הכניסו אותו בגלל הצלקת שהיתה לו. הוא בוגר כלכלה באוניברסיטה ופשוט היתה לו צלקת על הפנים. התעניינתי מה קורה אתו. הם מכניסי</w:t>
      </w:r>
      <w:r>
        <w:rPr>
          <w:rFonts w:hint="cs"/>
          <w:rtl/>
        </w:rPr>
        <w:t>ם לשם רק בחורים שהיופי שלהם וצבע השיער שלהם מתאימים למועדון. זה קרה בנמל תל-אביב וזה קורה בכל הארץ, ובמיוחד בקיבוצים שבהם יש מועדונים.</w:t>
      </w:r>
    </w:p>
    <w:p w14:paraId="22F084E1" w14:textId="77777777" w:rsidR="00000000" w:rsidRDefault="0080671D">
      <w:pPr>
        <w:pStyle w:val="a0"/>
        <w:ind w:firstLine="0"/>
        <w:rPr>
          <w:rFonts w:hint="cs"/>
          <w:rtl/>
        </w:rPr>
      </w:pPr>
    </w:p>
    <w:p w14:paraId="00266344" w14:textId="77777777" w:rsidR="00000000" w:rsidRDefault="0080671D">
      <w:pPr>
        <w:pStyle w:val="a0"/>
        <w:rPr>
          <w:rFonts w:hint="cs"/>
          <w:rtl/>
        </w:rPr>
      </w:pPr>
      <w:r>
        <w:rPr>
          <w:rFonts w:hint="cs"/>
          <w:rtl/>
        </w:rPr>
        <w:t>ראיתי אנשים קופצים משמחה לאחר שהצליחו להיכנס למועדון, כאילו זכו לסיים קורס טיס, ואילו אלה שלא נכנסו מסתלקים בבושת פנים מ</w:t>
      </w:r>
      <w:r>
        <w:rPr>
          <w:rFonts w:hint="cs"/>
          <w:rtl/>
        </w:rPr>
        <w:t xml:space="preserve">המקום, אחרי שהמתינו שם שעה-שעתיים. </w:t>
      </w:r>
    </w:p>
    <w:p w14:paraId="5BBACBAB" w14:textId="77777777" w:rsidR="00000000" w:rsidRDefault="0080671D">
      <w:pPr>
        <w:pStyle w:val="a0"/>
        <w:rPr>
          <w:rFonts w:hint="cs"/>
          <w:rtl/>
        </w:rPr>
      </w:pPr>
    </w:p>
    <w:p w14:paraId="28244028" w14:textId="77777777" w:rsidR="00000000" w:rsidRDefault="0080671D">
      <w:pPr>
        <w:pStyle w:val="a0"/>
        <w:rPr>
          <w:rFonts w:hint="cs"/>
          <w:rtl/>
        </w:rPr>
      </w:pPr>
      <w:r>
        <w:rPr>
          <w:rFonts w:hint="cs"/>
          <w:rtl/>
        </w:rPr>
        <w:t xml:space="preserve">המום מהתופעה הזאת, יזמתי הצעת חוק לאיסור אפליה במקומות בידור. מטרת הצעת החוק היתה להפסיק את התופעה שלפיה אזרחים הגונים לא יכלו להיכנס למועדונים, לבתי-קפה ולמקומות בילוי אחרים רק בגלל צבע עור, דת, מקום מגורים, מין, עדה, </w:t>
      </w:r>
      <w:r>
        <w:rPr>
          <w:rFonts w:hint="cs"/>
          <w:rtl/>
        </w:rPr>
        <w:t xml:space="preserve">אורח חיים, מוצא או העובדה שלבושם לא התאים לאופנה האחרונה. </w:t>
      </w:r>
    </w:p>
    <w:p w14:paraId="11BE0903" w14:textId="77777777" w:rsidR="00000000" w:rsidRDefault="0080671D">
      <w:pPr>
        <w:pStyle w:val="a0"/>
        <w:rPr>
          <w:rFonts w:hint="cs"/>
          <w:rtl/>
        </w:rPr>
      </w:pPr>
    </w:p>
    <w:p w14:paraId="426C80B2" w14:textId="77777777" w:rsidR="00000000" w:rsidRDefault="0080671D">
      <w:pPr>
        <w:pStyle w:val="a0"/>
        <w:rPr>
          <w:rFonts w:hint="cs"/>
          <w:rtl/>
        </w:rPr>
      </w:pPr>
      <w:r>
        <w:rPr>
          <w:rFonts w:hint="cs"/>
          <w:rtl/>
        </w:rPr>
        <w:t>אחרי חודשים של עבודה מאומצת בוועדות הכנסת אושר החוק ברוב קולות, וכנסת ישראל יכלה להתהדר באחד החוקים היותר-שוויוניים והיותר-מתקדמים שחוקקו בפרלמנט שלנו. החשיבות של החוק היא בכך שהוא קובע לראשונה שא</w:t>
      </w:r>
      <w:r>
        <w:rPr>
          <w:rFonts w:hint="cs"/>
          <w:rtl/>
        </w:rPr>
        <w:t xml:space="preserve">סור לבצע סלקציה, לא רק במגזר הציבורי, כי אם גם במגזר הפרטי. כלומר, החוק קובע שחופש העיסוק אינו כולל את האפשרות להבדיל בין אנשים על רקע מוצאם, מינם, צבע עורם וכדומה.  </w:t>
      </w:r>
    </w:p>
    <w:p w14:paraId="579206E0" w14:textId="77777777" w:rsidR="00000000" w:rsidRDefault="0080671D">
      <w:pPr>
        <w:pStyle w:val="a0"/>
        <w:rPr>
          <w:rFonts w:hint="cs"/>
          <w:rtl/>
        </w:rPr>
      </w:pPr>
    </w:p>
    <w:p w14:paraId="181EB3E4" w14:textId="77777777" w:rsidR="00000000" w:rsidRDefault="0080671D">
      <w:pPr>
        <w:pStyle w:val="a0"/>
        <w:rPr>
          <w:rFonts w:hint="cs"/>
          <w:rtl/>
        </w:rPr>
      </w:pPr>
      <w:r>
        <w:rPr>
          <w:rFonts w:hint="cs"/>
          <w:rtl/>
        </w:rPr>
        <w:t xml:space="preserve">ארבע שנים אני עוקב אחרי השפעת החוק על המתרחש במקומות הבילוי, ולצערי אני לא אגזים אם אני </w:t>
      </w:r>
      <w:r>
        <w:rPr>
          <w:rFonts w:hint="cs"/>
          <w:rtl/>
        </w:rPr>
        <w:t>אומר שהמצב רק הולך ומידרדר. בעלי המועדונים הוכיחו שהם לא רק מצפצפים על המוסר האנושי, המוסר היהודי הבסיסי, אלא הם גם מצפצפים על ספר החוקים של מדינת ישראל. בעלי המועדונים ממשיכים בדרך של אפליה, גזענות ושנאת האחר ועוברים על החוק ביודעין.</w:t>
      </w:r>
    </w:p>
    <w:p w14:paraId="6CE7F69C" w14:textId="77777777" w:rsidR="00000000" w:rsidRDefault="0080671D">
      <w:pPr>
        <w:pStyle w:val="a0"/>
        <w:rPr>
          <w:rFonts w:hint="cs"/>
          <w:rtl/>
        </w:rPr>
      </w:pPr>
    </w:p>
    <w:p w14:paraId="19ECB523" w14:textId="77777777" w:rsidR="00000000" w:rsidRDefault="0080671D">
      <w:pPr>
        <w:pStyle w:val="a0"/>
        <w:rPr>
          <w:rFonts w:hint="cs"/>
          <w:rtl/>
        </w:rPr>
      </w:pPr>
      <w:r>
        <w:rPr>
          <w:rFonts w:hint="cs"/>
          <w:rtl/>
        </w:rPr>
        <w:t xml:space="preserve">בארבע שנים האחרונות </w:t>
      </w:r>
      <w:r>
        <w:rPr>
          <w:rFonts w:hint="cs"/>
          <w:rtl/>
        </w:rPr>
        <w:t>הוצפה הלשכה שלי בתלונות של אזרחים, בעיקר חיילים, שלא הרשו להם להיכנס למועדונים בגלל המראה שלהם. רק לפני כשבועיים, לוחם בפלוגת החוד של הצנחנים, גולן אלמקייס, שמשרת כבר שנתיים וחצי בשטחים, לא הורשה להיכנס למועדון "צוף על המים" באזור קיבוץ העוגן, בגלל צבע עור</w:t>
      </w:r>
      <w:r>
        <w:rPr>
          <w:rFonts w:hint="cs"/>
          <w:rtl/>
        </w:rPr>
        <w:t xml:space="preserve">ו, וזאת אף שהוא הסביר למאבטח שהוא לוחם קרבי שזה עתה השתחרר לחופשה קצרה. </w:t>
      </w:r>
    </w:p>
    <w:p w14:paraId="28EDB9F0" w14:textId="77777777" w:rsidR="00000000" w:rsidRDefault="0080671D">
      <w:pPr>
        <w:pStyle w:val="a0"/>
        <w:rPr>
          <w:rFonts w:hint="cs"/>
          <w:rtl/>
        </w:rPr>
      </w:pPr>
    </w:p>
    <w:p w14:paraId="4302E4D5" w14:textId="77777777" w:rsidR="00000000" w:rsidRDefault="0080671D">
      <w:pPr>
        <w:pStyle w:val="a0"/>
        <w:rPr>
          <w:rFonts w:hint="cs"/>
          <w:rtl/>
        </w:rPr>
      </w:pPr>
      <w:r>
        <w:rPr>
          <w:rFonts w:hint="cs"/>
          <w:rtl/>
        </w:rPr>
        <w:t xml:space="preserve">למי שאינו מכיר את עבודת הסלקטורים, כדאי להסביר כי הם מכניסים רק את מי שנראה </w:t>
      </w:r>
      <w:r>
        <w:rPr>
          <w:rtl/>
        </w:rPr>
        <w:br/>
      </w:r>
      <w:r>
        <w:rPr>
          <w:rFonts w:hint="cs"/>
        </w:rPr>
        <w:t>in</w:t>
      </w:r>
      <w:r>
        <w:rPr>
          <w:rFonts w:hint="cs"/>
          <w:rtl/>
        </w:rPr>
        <w:t xml:space="preserve">. מה לעשות שחיילים לא יכולים להיראות </w:t>
      </w:r>
      <w:r>
        <w:rPr>
          <w:rFonts w:hint="cs"/>
        </w:rPr>
        <w:t>in</w:t>
      </w:r>
      <w:r>
        <w:rPr>
          <w:rFonts w:hint="cs"/>
          <w:rtl/>
        </w:rPr>
        <w:t>, לפי הקריטריונים של הסלקטורים, ובטח שלא החיילים בני עדות המזרח?</w:t>
      </w:r>
      <w:r>
        <w:rPr>
          <w:rFonts w:hint="cs"/>
          <w:rtl/>
        </w:rPr>
        <w:t xml:space="preserve"> מה מצפים בעלי המועדונים, שהם יצבעו את שיערם לבלונד או לירוק בשביל להיכנס למועדון? איך הם יחזרו לצבא?</w:t>
      </w:r>
    </w:p>
    <w:p w14:paraId="6111A581" w14:textId="77777777" w:rsidR="00000000" w:rsidRDefault="0080671D">
      <w:pPr>
        <w:pStyle w:val="a0"/>
        <w:rPr>
          <w:rFonts w:hint="cs"/>
          <w:rtl/>
        </w:rPr>
      </w:pPr>
    </w:p>
    <w:p w14:paraId="7D0735CE" w14:textId="77777777" w:rsidR="00000000" w:rsidRDefault="0080671D">
      <w:pPr>
        <w:pStyle w:val="a0"/>
        <w:rPr>
          <w:rFonts w:hint="cs"/>
          <w:rtl/>
        </w:rPr>
      </w:pPr>
      <w:r>
        <w:rPr>
          <w:rFonts w:hint="cs"/>
          <w:rtl/>
        </w:rPr>
        <w:t>אני אספר לכם על עוד מקרה מזעזע, אחד מרבים, ששובר שיא חדש של אפליה. לפני כמה חודשים המאבטחים של מועדון "החממה" בכפר-ויתקין, לא רק המשיכו במסורת הסלקציה במ</w:t>
      </w:r>
      <w:r>
        <w:rPr>
          <w:rFonts w:hint="cs"/>
          <w:rtl/>
        </w:rPr>
        <w:t>ועדונים, אלא אף הכו חיילים המשרתים ביחידות קרביות, רק כיוון שאלה ביקשו להיכנס ולבלות במועדון. אחד המאבטחים אפילו שלף אקדח וכיוונו לראשו של אחד החיילים. באחרונה אפילו פורסם על בחור שלא הורשה להיכנס למועדון רק כיוון שחבש כיפה על ראשו.</w:t>
      </w:r>
    </w:p>
    <w:p w14:paraId="18A807EA" w14:textId="77777777" w:rsidR="00000000" w:rsidRDefault="0080671D">
      <w:pPr>
        <w:pStyle w:val="a0"/>
        <w:rPr>
          <w:rFonts w:hint="cs"/>
          <w:rtl/>
        </w:rPr>
      </w:pPr>
    </w:p>
    <w:p w14:paraId="01445B07" w14:textId="77777777" w:rsidR="00000000" w:rsidRDefault="0080671D">
      <w:pPr>
        <w:pStyle w:val="a0"/>
        <w:rPr>
          <w:rFonts w:hint="cs"/>
          <w:rtl/>
        </w:rPr>
      </w:pPr>
      <w:r>
        <w:rPr>
          <w:rFonts w:hint="cs"/>
          <w:rtl/>
        </w:rPr>
        <w:t>גברתי היושבת-ראש, המוש</w:t>
      </w:r>
      <w:r>
        <w:rPr>
          <w:rFonts w:hint="cs"/>
          <w:rtl/>
        </w:rPr>
        <w:t xml:space="preserve">ג סלקציה מזכיר לי תקופות אפלות בהיסטוריה האנושית. הנאצים השתמשו במושג הזה והפרידו בין יהודים, שחורים וצוענים לבין בני הגזע הארי. מעניין שבשדה הקרב אין הבדל בין החיילים, אבל במועדונים דווקא יש. </w:t>
      </w:r>
    </w:p>
    <w:p w14:paraId="3664C5CE" w14:textId="77777777" w:rsidR="00000000" w:rsidRDefault="0080671D">
      <w:pPr>
        <w:pStyle w:val="a0"/>
        <w:rPr>
          <w:rFonts w:hint="cs"/>
          <w:rtl/>
        </w:rPr>
      </w:pPr>
    </w:p>
    <w:p w14:paraId="53053465" w14:textId="77777777" w:rsidR="00000000" w:rsidRDefault="0080671D">
      <w:pPr>
        <w:pStyle w:val="a0"/>
        <w:rPr>
          <w:rFonts w:hint="cs"/>
          <w:rtl/>
        </w:rPr>
      </w:pPr>
      <w:r>
        <w:rPr>
          <w:rFonts w:hint="cs"/>
          <w:rtl/>
        </w:rPr>
        <w:t xml:space="preserve"> הטענה הרווחת בקרב בעלי המועדונים, כאילו הסלקטורים צריכים למנ</w:t>
      </w:r>
      <w:r>
        <w:rPr>
          <w:rFonts w:hint="cs"/>
          <w:rtl/>
        </w:rPr>
        <w:t>וע כניסה של עבריינים פעילים וסוחרי סמים, מפתיעה אותי ומצחיקה אותי. אם הסלקטורים או בעלי המועדונים יודעים על אדם כלשהו שמבקר אצלם שהוא סוחר סמים או פושע, חובתם המיידית לדווח על כך למשטרה. יש מספיק שוטרים באזור. גם הטענה של בעלי המועדונים כאילו החוק מעודד אל</w:t>
      </w:r>
      <w:r>
        <w:rPr>
          <w:rFonts w:hint="cs"/>
          <w:rtl/>
        </w:rPr>
        <w:t xml:space="preserve">ימות, היא טענה מגוחכת. בעלי המועדונים תופסים טרמפ על נושא האלימות כדי להמשיך באפליה הפושעת. האם בעלי המועדונים טוענים שכל מי שלא נראה בעיניהם עשוי להיות אלים? האם אותם חיילים שמקריבים עצמם למען המדינה, חשודים בגלל צבע עורם או מקום מגוריהם? האם אותם לוחמים </w:t>
      </w:r>
      <w:r>
        <w:rPr>
          <w:rFonts w:hint="cs"/>
          <w:rtl/>
        </w:rPr>
        <w:t xml:space="preserve">בסיירות או בקרב המסתערבים כולם בלונדינים עם עגילים על השפתיים? </w:t>
      </w:r>
    </w:p>
    <w:p w14:paraId="09B7F3B7" w14:textId="77777777" w:rsidR="00000000" w:rsidRDefault="0080671D">
      <w:pPr>
        <w:pStyle w:val="a0"/>
        <w:rPr>
          <w:rFonts w:hint="cs"/>
          <w:rtl/>
        </w:rPr>
      </w:pPr>
    </w:p>
    <w:p w14:paraId="710D71F8" w14:textId="77777777" w:rsidR="00000000" w:rsidRDefault="0080671D">
      <w:pPr>
        <w:pStyle w:val="a0"/>
        <w:rPr>
          <w:rFonts w:hint="cs"/>
          <w:rtl/>
        </w:rPr>
      </w:pPr>
      <w:r>
        <w:rPr>
          <w:rFonts w:hint="cs"/>
          <w:rtl/>
        </w:rPr>
        <w:t>צדק ושוויון אינם מובילים לאלימות, אבל הגזענות כן. בכל העולם אנו יוצאים נגד הגזענות, והנה, לצערי, דווקא בישראל של שנות האלפיים רוווחת הגזענות, האפליה ושנאת האחר בקרב חוגים רבים, גם בקיבוצים וג</w:t>
      </w:r>
      <w:r>
        <w:rPr>
          <w:rFonts w:hint="cs"/>
          <w:rtl/>
        </w:rPr>
        <w:t xml:space="preserve">ם בערים. הגזענות טמונה בכך שכל מזרחי שחום עור, שלא נראה כמו כוכב טלוויזיה, חשוד כעבריין ועושה צרות. ההכללה הזאת פוגעת בכולם. </w:t>
      </w:r>
    </w:p>
    <w:p w14:paraId="2BDA23AB" w14:textId="77777777" w:rsidR="00000000" w:rsidRDefault="0080671D">
      <w:pPr>
        <w:pStyle w:val="a0"/>
        <w:rPr>
          <w:rFonts w:hint="cs"/>
          <w:rtl/>
        </w:rPr>
      </w:pPr>
    </w:p>
    <w:p w14:paraId="6A97123D" w14:textId="77777777" w:rsidR="00000000" w:rsidRDefault="0080671D">
      <w:pPr>
        <w:pStyle w:val="a0"/>
        <w:rPr>
          <w:rFonts w:hint="cs"/>
          <w:rtl/>
        </w:rPr>
      </w:pPr>
      <w:r>
        <w:rPr>
          <w:rFonts w:hint="cs"/>
          <w:rtl/>
        </w:rPr>
        <w:t>לדעתי, בהרבה מקרים הסלקטורים והסלקטוריות שאני פגשתי, לא שירתו בצה"ל ולא עשו משהו למען מדינת ישראל, אבל הם יושבים על הכיסא ומחליטי</w:t>
      </w:r>
      <w:r>
        <w:rPr>
          <w:rFonts w:hint="cs"/>
          <w:rtl/>
        </w:rPr>
        <w:t>ם את מי להכניס ואת מי לא. בעלי המועדונים צריכים לשבת בכלא על הגזענות הפושעת שלהם. הפציעה והמוות בשדות הקרב אינם מבדילים בין לבנים לשחורים, כמו שעושים בעלי המועדונים.</w:t>
      </w:r>
    </w:p>
    <w:p w14:paraId="40A39410" w14:textId="77777777" w:rsidR="00000000" w:rsidRDefault="0080671D">
      <w:pPr>
        <w:pStyle w:val="a0"/>
        <w:rPr>
          <w:rFonts w:hint="cs"/>
          <w:rtl/>
        </w:rPr>
      </w:pPr>
    </w:p>
    <w:p w14:paraId="5E7404D9" w14:textId="77777777" w:rsidR="00000000" w:rsidRDefault="0080671D">
      <w:pPr>
        <w:pStyle w:val="a0"/>
        <w:rPr>
          <w:rFonts w:hint="cs"/>
          <w:rtl/>
        </w:rPr>
      </w:pPr>
      <w:r>
        <w:rPr>
          <w:rFonts w:hint="cs"/>
          <w:rtl/>
        </w:rPr>
        <w:t xml:space="preserve">הבעיה בחוק שהתקבל, שבגינה מתאפשר לבעלי המועדונים לצפצף עליו, היא שאין בו באמת כוח אכיפה, </w:t>
      </w:r>
      <w:r>
        <w:rPr>
          <w:rFonts w:hint="cs"/>
          <w:rtl/>
        </w:rPr>
        <w:t>אלא בדרך של הגשת תביעה אזרחית, וזאת אף שהוא קובע עונשים וקנסות על הנוהגים באפליה מכוונת. כל חובת הוכחת האפליה או הסלקציה מוטלת על המתלונן. על-פי רוב, מדובר בחיילים צעירים שאין להם זמן וכסף לדיונים משפטיים ארוכים ויקרים. אם הם כבר נכנסים לתביעה משפטית במסלו</w:t>
      </w:r>
      <w:r>
        <w:rPr>
          <w:rFonts w:hint="cs"/>
          <w:rtl/>
        </w:rPr>
        <w:t xml:space="preserve">ל אזרחי, בעלי המועדונים מצליחים להגיע אתם לפשרה בסכומים נמוכים, כי הם יכולים בקלות לקחת לעצמם את עורכי-הדין מהשורה הראשונה. </w:t>
      </w:r>
    </w:p>
    <w:p w14:paraId="23EAED46" w14:textId="77777777" w:rsidR="00000000" w:rsidRDefault="0080671D">
      <w:pPr>
        <w:pStyle w:val="a0"/>
        <w:rPr>
          <w:rFonts w:hint="cs"/>
          <w:rtl/>
        </w:rPr>
      </w:pPr>
    </w:p>
    <w:p w14:paraId="069D5440" w14:textId="77777777" w:rsidR="00000000" w:rsidRDefault="0080671D">
      <w:pPr>
        <w:pStyle w:val="a0"/>
        <w:rPr>
          <w:rFonts w:hint="cs"/>
          <w:rtl/>
        </w:rPr>
      </w:pPr>
      <w:r>
        <w:rPr>
          <w:rFonts w:hint="cs"/>
          <w:rtl/>
        </w:rPr>
        <w:t>כפי שהסברתי כשחוקק החוק, כל זמן שכמה בעלי מועדונים לא יחושו את זרוע החוק, הם לא יפסיקו לפעול בגזענות פושעת. עד שלא ישלמו את הקנס ה</w:t>
      </w:r>
      <w:r>
        <w:rPr>
          <w:rFonts w:hint="cs"/>
          <w:rtl/>
        </w:rPr>
        <w:t>קבוע בסך 100,000 שקלים ויפצו כל אדם שיפלו בסך 50,000 שקלים, הם לא ילמדו לקח.</w:t>
      </w:r>
    </w:p>
    <w:p w14:paraId="5CB5C91B" w14:textId="77777777" w:rsidR="00000000" w:rsidRDefault="0080671D">
      <w:pPr>
        <w:pStyle w:val="a0"/>
        <w:rPr>
          <w:rFonts w:hint="cs"/>
          <w:rtl/>
        </w:rPr>
      </w:pPr>
    </w:p>
    <w:p w14:paraId="44F0F0F1" w14:textId="77777777" w:rsidR="00000000" w:rsidRDefault="0080671D">
      <w:pPr>
        <w:pStyle w:val="a0"/>
        <w:rPr>
          <w:rFonts w:hint="cs"/>
          <w:rtl/>
        </w:rPr>
      </w:pPr>
      <w:r>
        <w:rPr>
          <w:rFonts w:hint="cs"/>
          <w:rtl/>
        </w:rPr>
        <w:t>לכן הגשתי השבוע הצעה לתיקון החוק, שתשאיר את האחריות להוכחת הסלקציה בידי הנפגעים רק בהליך של תביעה אזרחית, ובמקביל תעניק לפקחי הרשויות המקומיות ושוטרי משטרת ישראל את הכוח לקנוס במ</w:t>
      </w:r>
      <w:r>
        <w:rPr>
          <w:rFonts w:hint="cs"/>
          <w:rtl/>
        </w:rPr>
        <w:t>קום בעלי מקומות בידור שפועלים בשיטת הסלקציה, וזאת אחרי שמצאו כי במקום מסוים יש חשד סביר לביצוע אפליה וסלקציה. במקרים קיצוניים, שבהם בעל מועדון חוזר על התופעה שוב ושוב, ואף נקנס על כך, יוכלו הפקחים להוציא צווי סגירה מיידיים של המועדון, באישור קצין משטרה בדר</w:t>
      </w:r>
      <w:r>
        <w:rPr>
          <w:rFonts w:hint="cs"/>
          <w:rtl/>
        </w:rPr>
        <w:t>גת מפקח ומעלה.</w:t>
      </w:r>
    </w:p>
    <w:p w14:paraId="6A58291C" w14:textId="77777777" w:rsidR="00000000" w:rsidRDefault="0080671D">
      <w:pPr>
        <w:pStyle w:val="a0"/>
        <w:rPr>
          <w:rFonts w:hint="cs"/>
          <w:rtl/>
        </w:rPr>
      </w:pPr>
    </w:p>
    <w:p w14:paraId="532E1606" w14:textId="77777777" w:rsidR="00000000" w:rsidRDefault="0080671D">
      <w:pPr>
        <w:pStyle w:val="a0"/>
        <w:rPr>
          <w:rFonts w:hint="cs"/>
          <w:rtl/>
        </w:rPr>
      </w:pPr>
      <w:r>
        <w:rPr>
          <w:rFonts w:hint="cs"/>
          <w:rtl/>
        </w:rPr>
        <w:t xml:space="preserve"> אני מקווה ומאמין שתיקון החוק יזכה לתמיכת כל חברי הבית, ובינתיים, עד שהוא יעלה להצבעה, אני פונה לכל הנפגעים מהסלקציה שלא לוותר ולהגיש תלונה במשטרה כנגד כל מעשה של אפליה. </w:t>
      </w:r>
    </w:p>
    <w:p w14:paraId="2A0FD1E0" w14:textId="77777777" w:rsidR="00000000" w:rsidRDefault="0080671D">
      <w:pPr>
        <w:pStyle w:val="a0"/>
        <w:rPr>
          <w:rFonts w:hint="cs"/>
          <w:rtl/>
        </w:rPr>
      </w:pPr>
    </w:p>
    <w:p w14:paraId="3BF35538" w14:textId="77777777" w:rsidR="00000000" w:rsidRDefault="0080671D">
      <w:pPr>
        <w:pStyle w:val="a0"/>
        <w:rPr>
          <w:rFonts w:hint="cs"/>
          <w:rtl/>
        </w:rPr>
      </w:pPr>
      <w:r>
        <w:rPr>
          <w:rFonts w:hint="cs"/>
          <w:rtl/>
        </w:rPr>
        <w:t xml:space="preserve">גברתי היושבת-ראש, אני מציע לך להקשיב יום-יום לערוץ </w:t>
      </w:r>
      <w:r>
        <w:t xml:space="preserve"> </w:t>
      </w:r>
      <w:r>
        <w:rPr>
          <w:rFonts w:hint="cs"/>
        </w:rPr>
        <w:t>FM</w:t>
      </w:r>
      <w:r>
        <w:rPr>
          <w:rFonts w:hint="cs"/>
          <w:rtl/>
        </w:rPr>
        <w:t xml:space="preserve">103, לתוכניתם </w:t>
      </w:r>
      <w:r>
        <w:rPr>
          <w:rFonts w:hint="cs"/>
          <w:rtl/>
        </w:rPr>
        <w:t xml:space="preserve">של נתן זהבי ושמואל טיאר, כדי לראות כי בכל יום פונים עשרות חיילים וצעירים על כך שהפלו אותם בכך שלא אפשרו להם להיכנס למועדונים. הלב כואב לשמוע אותם צעירים, שהדם שלהם מספיק אדום כדי להישפך בשדות הקרב, אך הוא לא מספיק טוב כדי להיכנס לבילוי במועדון. </w:t>
      </w:r>
    </w:p>
    <w:p w14:paraId="01190CD4" w14:textId="77777777" w:rsidR="00000000" w:rsidRDefault="0080671D">
      <w:pPr>
        <w:pStyle w:val="a0"/>
        <w:rPr>
          <w:rFonts w:hint="cs"/>
          <w:rtl/>
        </w:rPr>
      </w:pPr>
    </w:p>
    <w:p w14:paraId="390DDF6F" w14:textId="77777777" w:rsidR="00000000" w:rsidRDefault="0080671D">
      <w:pPr>
        <w:pStyle w:val="a0"/>
        <w:rPr>
          <w:rFonts w:hint="cs"/>
          <w:rtl/>
        </w:rPr>
      </w:pPr>
      <w:r>
        <w:rPr>
          <w:rFonts w:hint="cs"/>
          <w:rtl/>
        </w:rPr>
        <w:t>לדעתי, זה</w:t>
      </w:r>
      <w:r>
        <w:rPr>
          <w:rFonts w:hint="cs"/>
          <w:rtl/>
        </w:rPr>
        <w:t xml:space="preserve"> לא קיים בשום מקום בעולם, ויש מקומות שיש בהם סוגי אוכלוסייה קשים יותר. לנו יש אוכלוסייה טובה. תראי מה קורה בעולם, ואין סלקציות. מקסימום אפשר להכניס סלקטורים לתוך המועדון, ואם קורה משהו הם תופסים את האדם ומוציאים אותו החוצה. במקום להעסיק עשרות סלקטורים בחוץ</w:t>
      </w:r>
      <w:r>
        <w:rPr>
          <w:rFonts w:hint="cs"/>
          <w:rtl/>
        </w:rPr>
        <w:t>, צריך להעסיק את הסלקטורים בתוך המקום, שימנעו את כל ההפרעות, כפי שקורה בכל העולם.</w:t>
      </w:r>
    </w:p>
    <w:p w14:paraId="64416490" w14:textId="77777777" w:rsidR="00000000" w:rsidRDefault="0080671D">
      <w:pPr>
        <w:pStyle w:val="a0"/>
        <w:rPr>
          <w:rFonts w:hint="cs"/>
          <w:rtl/>
        </w:rPr>
      </w:pPr>
    </w:p>
    <w:p w14:paraId="3BBBD94E" w14:textId="77777777" w:rsidR="00000000" w:rsidRDefault="0080671D">
      <w:pPr>
        <w:pStyle w:val="a0"/>
        <w:rPr>
          <w:rFonts w:hint="cs"/>
          <w:rtl/>
        </w:rPr>
      </w:pPr>
      <w:r>
        <w:rPr>
          <w:rFonts w:hint="cs"/>
          <w:rtl/>
        </w:rPr>
        <w:t>לצערי, בחברה מתוקנת לא היינו זקוקים כלל לחוק כזה, אבל מסתבר שהחקיקה צריכה להוביל להיווצרות של נורמות ציבוריות. לאחר שהתיקון לחוק יעבור, אני מקווה שנצליח לצמצם את התופעה האיו</w:t>
      </w:r>
      <w:r>
        <w:rPr>
          <w:rFonts w:hint="cs"/>
          <w:rtl/>
        </w:rPr>
        <w:t>מה הזאת, שפוגעת בהרבה מאוד אזרחים טובים במדינת ישראל.</w:t>
      </w:r>
    </w:p>
    <w:p w14:paraId="308C5BE1" w14:textId="77777777" w:rsidR="00000000" w:rsidRDefault="0080671D">
      <w:pPr>
        <w:pStyle w:val="a0"/>
        <w:rPr>
          <w:rFonts w:hint="cs"/>
          <w:rtl/>
        </w:rPr>
      </w:pPr>
    </w:p>
    <w:p w14:paraId="13AD98B6" w14:textId="77777777" w:rsidR="00000000" w:rsidRDefault="0080671D">
      <w:pPr>
        <w:pStyle w:val="af1"/>
        <w:rPr>
          <w:rtl/>
        </w:rPr>
      </w:pPr>
      <w:r>
        <w:rPr>
          <w:rtl/>
        </w:rPr>
        <w:t>היו"ר אתי לבני:</w:t>
      </w:r>
    </w:p>
    <w:p w14:paraId="05C84D05" w14:textId="77777777" w:rsidR="00000000" w:rsidRDefault="0080671D">
      <w:pPr>
        <w:pStyle w:val="a0"/>
        <w:rPr>
          <w:rtl/>
        </w:rPr>
      </w:pPr>
    </w:p>
    <w:p w14:paraId="703F768E" w14:textId="77777777" w:rsidR="00000000" w:rsidRDefault="0080671D">
      <w:pPr>
        <w:pStyle w:val="a0"/>
        <w:rPr>
          <w:rFonts w:hint="cs"/>
          <w:rtl/>
        </w:rPr>
      </w:pPr>
      <w:r>
        <w:rPr>
          <w:rFonts w:hint="cs"/>
          <w:rtl/>
        </w:rPr>
        <w:t>תודה רבה. ישיב שר המשפטים.</w:t>
      </w:r>
    </w:p>
    <w:p w14:paraId="4DB41933" w14:textId="77777777" w:rsidR="00000000" w:rsidRDefault="0080671D">
      <w:pPr>
        <w:pStyle w:val="a0"/>
        <w:rPr>
          <w:rFonts w:hint="cs"/>
          <w:rtl/>
        </w:rPr>
      </w:pPr>
    </w:p>
    <w:p w14:paraId="11379DDC" w14:textId="77777777" w:rsidR="00000000" w:rsidRDefault="0080671D">
      <w:pPr>
        <w:pStyle w:val="a"/>
        <w:rPr>
          <w:rtl/>
        </w:rPr>
      </w:pPr>
      <w:bookmarkStart w:id="430" w:name="FS000000517T23_06_2004_17_02_55"/>
      <w:bookmarkStart w:id="431" w:name="_Toc101171404"/>
      <w:bookmarkEnd w:id="430"/>
      <w:r>
        <w:rPr>
          <w:rFonts w:hint="eastAsia"/>
          <w:rtl/>
        </w:rPr>
        <w:t>שר</w:t>
      </w:r>
      <w:r>
        <w:rPr>
          <w:rtl/>
        </w:rPr>
        <w:t xml:space="preserve"> המשפטים יוסף לפיד:</w:t>
      </w:r>
      <w:bookmarkEnd w:id="431"/>
    </w:p>
    <w:p w14:paraId="1DAFBCB8" w14:textId="77777777" w:rsidR="00000000" w:rsidRDefault="0080671D">
      <w:pPr>
        <w:pStyle w:val="a0"/>
        <w:rPr>
          <w:rFonts w:hint="cs"/>
          <w:rtl/>
        </w:rPr>
      </w:pPr>
    </w:p>
    <w:p w14:paraId="79E7905E" w14:textId="77777777" w:rsidR="00000000" w:rsidRDefault="0080671D">
      <w:pPr>
        <w:pStyle w:val="a0"/>
        <w:rPr>
          <w:rFonts w:hint="cs"/>
          <w:rtl/>
        </w:rPr>
      </w:pPr>
      <w:r>
        <w:rPr>
          <w:rFonts w:hint="cs"/>
          <w:rtl/>
        </w:rPr>
        <w:t>מה ביקשת?</w:t>
      </w:r>
    </w:p>
    <w:p w14:paraId="439A68D3" w14:textId="77777777" w:rsidR="00000000" w:rsidRDefault="0080671D">
      <w:pPr>
        <w:pStyle w:val="a0"/>
        <w:rPr>
          <w:rFonts w:hint="cs"/>
          <w:rtl/>
        </w:rPr>
      </w:pPr>
    </w:p>
    <w:p w14:paraId="15B4381A" w14:textId="77777777" w:rsidR="00000000" w:rsidRDefault="0080671D">
      <w:pPr>
        <w:pStyle w:val="af0"/>
        <w:rPr>
          <w:rtl/>
        </w:rPr>
      </w:pPr>
      <w:r>
        <w:rPr>
          <w:rFonts w:hint="eastAsia"/>
          <w:rtl/>
        </w:rPr>
        <w:t>אלי</w:t>
      </w:r>
      <w:r>
        <w:rPr>
          <w:rtl/>
        </w:rPr>
        <w:t xml:space="preserve"> בן-מנחם (העבודה-מימד):</w:t>
      </w:r>
    </w:p>
    <w:p w14:paraId="3DD901EE" w14:textId="77777777" w:rsidR="00000000" w:rsidRDefault="0080671D">
      <w:pPr>
        <w:pStyle w:val="a0"/>
        <w:rPr>
          <w:rFonts w:hint="cs"/>
          <w:rtl/>
        </w:rPr>
      </w:pPr>
    </w:p>
    <w:p w14:paraId="492BE20D" w14:textId="77777777" w:rsidR="00000000" w:rsidRDefault="0080671D">
      <w:pPr>
        <w:pStyle w:val="a0"/>
        <w:rPr>
          <w:rFonts w:hint="cs"/>
          <w:rtl/>
        </w:rPr>
      </w:pPr>
      <w:r>
        <w:rPr>
          <w:rFonts w:hint="cs"/>
          <w:rtl/>
        </w:rPr>
        <w:t>אני מציע לדון במליאה, אבל אם אתה רוצה שזה יעבור לוועדה, אני מסכים.</w:t>
      </w:r>
    </w:p>
    <w:p w14:paraId="338BD75A" w14:textId="77777777" w:rsidR="00000000" w:rsidRDefault="0080671D">
      <w:pPr>
        <w:pStyle w:val="a0"/>
        <w:rPr>
          <w:rFonts w:hint="cs"/>
          <w:rtl/>
        </w:rPr>
      </w:pPr>
    </w:p>
    <w:p w14:paraId="16D16E3E" w14:textId="77777777" w:rsidR="00000000" w:rsidRDefault="0080671D">
      <w:pPr>
        <w:pStyle w:val="-"/>
        <w:rPr>
          <w:rtl/>
        </w:rPr>
      </w:pPr>
      <w:bookmarkStart w:id="432" w:name="FS000000517T23_06_2004_17_03_47C"/>
      <w:bookmarkEnd w:id="432"/>
      <w:r>
        <w:rPr>
          <w:rtl/>
        </w:rPr>
        <w:t>שר המשפטים יוסף לפיד:</w:t>
      </w:r>
    </w:p>
    <w:p w14:paraId="7B7EEC21" w14:textId="77777777" w:rsidR="00000000" w:rsidRDefault="0080671D">
      <w:pPr>
        <w:pStyle w:val="a0"/>
        <w:rPr>
          <w:rtl/>
        </w:rPr>
      </w:pPr>
    </w:p>
    <w:p w14:paraId="4F35A340" w14:textId="77777777" w:rsidR="00000000" w:rsidRDefault="0080671D">
      <w:pPr>
        <w:pStyle w:val="a0"/>
        <w:rPr>
          <w:rFonts w:hint="cs"/>
          <w:rtl/>
        </w:rPr>
      </w:pPr>
      <w:r>
        <w:rPr>
          <w:rFonts w:hint="cs"/>
          <w:rtl/>
        </w:rPr>
        <w:t>גבר</w:t>
      </w:r>
      <w:r>
        <w:rPr>
          <w:rFonts w:hint="cs"/>
          <w:rtl/>
        </w:rPr>
        <w:t xml:space="preserve">תי היושבת-ראש, בגלל חשיבות הנושא אני כבר עכשיו אומר לך שאני מציע להעביר אותו לדיון בוועדה. </w:t>
      </w:r>
    </w:p>
    <w:p w14:paraId="57C4B26E" w14:textId="77777777" w:rsidR="00000000" w:rsidRDefault="0080671D">
      <w:pPr>
        <w:pStyle w:val="a0"/>
        <w:rPr>
          <w:rFonts w:hint="cs"/>
          <w:rtl/>
        </w:rPr>
      </w:pPr>
    </w:p>
    <w:p w14:paraId="2FFDFA2F" w14:textId="77777777" w:rsidR="00000000" w:rsidRDefault="0080671D">
      <w:pPr>
        <w:pStyle w:val="a0"/>
        <w:rPr>
          <w:rFonts w:hint="cs"/>
          <w:rtl/>
        </w:rPr>
      </w:pPr>
      <w:r>
        <w:rPr>
          <w:rFonts w:hint="cs"/>
          <w:rtl/>
        </w:rPr>
        <w:t>בתשובה על מה שאמרת, חבר הכנסת בן-מנחם, צדקת מאוד שהביטוי "סלקציה" מעורר צמרמורת, גם ללא כל קשר לנושא שעליו דיברת. כל פעם שאני שומע את הביטוי הזה, אני נחרד. כבר אמר</w:t>
      </w:r>
      <w:r>
        <w:rPr>
          <w:rFonts w:hint="cs"/>
          <w:rtl/>
        </w:rPr>
        <w:t>תי בהזדמנויות שונות, שלפחות ימצאו שם אחר למעשה הזה.</w:t>
      </w:r>
    </w:p>
    <w:p w14:paraId="3D7396D8" w14:textId="77777777" w:rsidR="00000000" w:rsidRDefault="0080671D">
      <w:pPr>
        <w:pStyle w:val="a0"/>
        <w:rPr>
          <w:rFonts w:hint="cs"/>
          <w:rtl/>
        </w:rPr>
      </w:pPr>
    </w:p>
    <w:p w14:paraId="166EB809" w14:textId="77777777" w:rsidR="00000000" w:rsidRDefault="0080671D">
      <w:pPr>
        <w:pStyle w:val="af0"/>
        <w:rPr>
          <w:rtl/>
        </w:rPr>
      </w:pPr>
      <w:r>
        <w:rPr>
          <w:rFonts w:hint="eastAsia"/>
          <w:rtl/>
        </w:rPr>
        <w:t>איתן</w:t>
      </w:r>
      <w:r>
        <w:rPr>
          <w:rtl/>
        </w:rPr>
        <w:t xml:space="preserve"> כבל (העבודה-מימד):</w:t>
      </w:r>
    </w:p>
    <w:p w14:paraId="3096E366" w14:textId="77777777" w:rsidR="00000000" w:rsidRDefault="0080671D">
      <w:pPr>
        <w:pStyle w:val="a0"/>
        <w:rPr>
          <w:rFonts w:hint="cs"/>
          <w:rtl/>
        </w:rPr>
      </w:pPr>
    </w:p>
    <w:p w14:paraId="279E8763" w14:textId="77777777" w:rsidR="00000000" w:rsidRDefault="0080671D">
      <w:pPr>
        <w:pStyle w:val="a0"/>
        <w:rPr>
          <w:rFonts w:hint="cs"/>
          <w:rtl/>
        </w:rPr>
      </w:pPr>
      <w:r>
        <w:rPr>
          <w:rFonts w:hint="cs"/>
          <w:rtl/>
        </w:rPr>
        <w:t>שומר-סף.</w:t>
      </w:r>
    </w:p>
    <w:p w14:paraId="07BCB7CF" w14:textId="77777777" w:rsidR="00000000" w:rsidRDefault="0080671D">
      <w:pPr>
        <w:pStyle w:val="a0"/>
        <w:rPr>
          <w:rFonts w:hint="cs"/>
          <w:rtl/>
        </w:rPr>
      </w:pPr>
    </w:p>
    <w:p w14:paraId="6DE447AE" w14:textId="77777777" w:rsidR="00000000" w:rsidRDefault="0080671D">
      <w:pPr>
        <w:pStyle w:val="af0"/>
        <w:rPr>
          <w:rtl/>
        </w:rPr>
      </w:pPr>
      <w:r>
        <w:rPr>
          <w:rFonts w:hint="eastAsia"/>
          <w:rtl/>
        </w:rPr>
        <w:t>אלי</w:t>
      </w:r>
      <w:r>
        <w:rPr>
          <w:rtl/>
        </w:rPr>
        <w:t xml:space="preserve"> בן-מנחם (העבודה-מימד):</w:t>
      </w:r>
    </w:p>
    <w:p w14:paraId="699EC2FD" w14:textId="77777777" w:rsidR="00000000" w:rsidRDefault="0080671D">
      <w:pPr>
        <w:pStyle w:val="a0"/>
        <w:rPr>
          <w:rFonts w:hint="cs"/>
          <w:rtl/>
        </w:rPr>
      </w:pPr>
    </w:p>
    <w:p w14:paraId="0AAB4997" w14:textId="77777777" w:rsidR="00000000" w:rsidRDefault="0080671D">
      <w:pPr>
        <w:pStyle w:val="a0"/>
        <w:rPr>
          <w:rFonts w:hint="cs"/>
          <w:rtl/>
        </w:rPr>
      </w:pPr>
      <w:r>
        <w:rPr>
          <w:rFonts w:hint="cs"/>
          <w:rtl/>
        </w:rPr>
        <w:t>קוראים להם סלקטורים.</w:t>
      </w:r>
    </w:p>
    <w:p w14:paraId="6832EBFC" w14:textId="77777777" w:rsidR="00000000" w:rsidRDefault="0080671D">
      <w:pPr>
        <w:pStyle w:val="a0"/>
        <w:rPr>
          <w:rFonts w:hint="cs"/>
          <w:rtl/>
        </w:rPr>
      </w:pPr>
    </w:p>
    <w:p w14:paraId="0494235A" w14:textId="77777777" w:rsidR="00000000" w:rsidRDefault="0080671D">
      <w:pPr>
        <w:pStyle w:val="-"/>
        <w:rPr>
          <w:rtl/>
        </w:rPr>
      </w:pPr>
      <w:bookmarkStart w:id="433" w:name="FS000000517T23_06_2004_17_06_01C"/>
      <w:bookmarkEnd w:id="433"/>
      <w:r>
        <w:rPr>
          <w:rtl/>
        </w:rPr>
        <w:t>שר המשפטים יוסף לפיד:</w:t>
      </w:r>
    </w:p>
    <w:p w14:paraId="421CF063" w14:textId="77777777" w:rsidR="00000000" w:rsidRDefault="0080671D">
      <w:pPr>
        <w:pStyle w:val="a0"/>
        <w:rPr>
          <w:rtl/>
        </w:rPr>
      </w:pPr>
    </w:p>
    <w:p w14:paraId="6B3EE4BF" w14:textId="77777777" w:rsidR="00000000" w:rsidRDefault="0080671D">
      <w:pPr>
        <w:pStyle w:val="a0"/>
        <w:rPr>
          <w:rFonts w:hint="cs"/>
          <w:rtl/>
        </w:rPr>
      </w:pPr>
      <w:r>
        <w:rPr>
          <w:rFonts w:hint="cs"/>
          <w:rtl/>
        </w:rPr>
        <w:t>לגופו של דבר, הבעיה היא לא החוק. הבעיה היא אכיפת החוק. אני כשר המשפטים לא יכול להסכים להצעות מו</w:t>
      </w:r>
      <w:r>
        <w:rPr>
          <w:rFonts w:hint="cs"/>
          <w:rtl/>
        </w:rPr>
        <w:t xml:space="preserve">גזמות בתחום הזה. כאשר אתה אומר שמפקח או קצין משטרה יוכל להטיל קנס בו במקום, זה לא יכול להיות. הרי צריך שופט בישראל כדי להטיל קנס. לא יכול להיות שתהיה עבירה אחת שלגביה הכלל שרק שופט יכול להטיל קנס, לא חל.  </w:t>
      </w:r>
    </w:p>
    <w:p w14:paraId="66DA6AF8" w14:textId="77777777" w:rsidR="00000000" w:rsidRDefault="0080671D">
      <w:pPr>
        <w:pStyle w:val="a0"/>
        <w:rPr>
          <w:rFonts w:hint="cs"/>
          <w:rtl/>
        </w:rPr>
      </w:pPr>
    </w:p>
    <w:p w14:paraId="6446A866" w14:textId="77777777" w:rsidR="00000000" w:rsidRDefault="0080671D">
      <w:pPr>
        <w:pStyle w:val="af0"/>
        <w:rPr>
          <w:rtl/>
        </w:rPr>
      </w:pPr>
      <w:r>
        <w:rPr>
          <w:rFonts w:hint="eastAsia"/>
          <w:rtl/>
        </w:rPr>
        <w:t>אלי</w:t>
      </w:r>
      <w:r>
        <w:rPr>
          <w:rtl/>
        </w:rPr>
        <w:t xml:space="preserve"> בן-מנחם (העבודה-מימד):</w:t>
      </w:r>
    </w:p>
    <w:p w14:paraId="05B73803" w14:textId="77777777" w:rsidR="00000000" w:rsidRDefault="0080671D">
      <w:pPr>
        <w:pStyle w:val="a0"/>
        <w:rPr>
          <w:rFonts w:hint="cs"/>
          <w:rtl/>
        </w:rPr>
      </w:pPr>
    </w:p>
    <w:p w14:paraId="60EC6E3B" w14:textId="77777777" w:rsidR="00000000" w:rsidRDefault="0080671D">
      <w:pPr>
        <w:pStyle w:val="a0"/>
        <w:rPr>
          <w:rFonts w:hint="cs"/>
          <w:rtl/>
        </w:rPr>
      </w:pPr>
      <w:r>
        <w:rPr>
          <w:rFonts w:hint="cs"/>
          <w:rtl/>
        </w:rPr>
        <w:t>אני מקבל את הדברים של</w:t>
      </w:r>
      <w:r>
        <w:rPr>
          <w:rFonts w:hint="cs"/>
          <w:rtl/>
        </w:rPr>
        <w:t>ך.</w:t>
      </w:r>
    </w:p>
    <w:p w14:paraId="694DAE8A" w14:textId="77777777" w:rsidR="00000000" w:rsidRDefault="0080671D">
      <w:pPr>
        <w:pStyle w:val="a0"/>
        <w:rPr>
          <w:rFonts w:hint="cs"/>
          <w:rtl/>
        </w:rPr>
      </w:pPr>
    </w:p>
    <w:p w14:paraId="642DCD8E" w14:textId="77777777" w:rsidR="00000000" w:rsidRDefault="0080671D">
      <w:pPr>
        <w:pStyle w:val="-"/>
        <w:rPr>
          <w:rtl/>
        </w:rPr>
      </w:pPr>
      <w:bookmarkStart w:id="434" w:name="FS000000517T23_06_2004_17_08_12C"/>
      <w:bookmarkEnd w:id="434"/>
      <w:r>
        <w:rPr>
          <w:rtl/>
        </w:rPr>
        <w:t>שר המשפטים יוסף לפיד:</w:t>
      </w:r>
    </w:p>
    <w:p w14:paraId="4C33B03B" w14:textId="77777777" w:rsidR="00000000" w:rsidRDefault="0080671D">
      <w:pPr>
        <w:pStyle w:val="a0"/>
        <w:rPr>
          <w:rtl/>
        </w:rPr>
      </w:pPr>
    </w:p>
    <w:p w14:paraId="75FC93A2" w14:textId="77777777" w:rsidR="00000000" w:rsidRDefault="0080671D">
      <w:pPr>
        <w:pStyle w:val="a0"/>
        <w:rPr>
          <w:rFonts w:hint="cs"/>
          <w:rtl/>
        </w:rPr>
      </w:pPr>
      <w:r>
        <w:rPr>
          <w:rFonts w:hint="cs"/>
          <w:rtl/>
        </w:rPr>
        <w:t>אני לא מקבל סוג כזה של פתרון. אני חושב שהחוק הוא טוב. בעצם לא אני הייתי צריך לענות פה, אלא השר לביטחון פנים. הבעיה היא אכיפת החוק.</w:t>
      </w:r>
    </w:p>
    <w:p w14:paraId="75B8A3A3" w14:textId="77777777" w:rsidR="00000000" w:rsidRDefault="0080671D">
      <w:pPr>
        <w:pStyle w:val="a0"/>
        <w:rPr>
          <w:rFonts w:hint="cs"/>
          <w:rtl/>
        </w:rPr>
      </w:pPr>
    </w:p>
    <w:p w14:paraId="476A92BC" w14:textId="77777777" w:rsidR="00000000" w:rsidRDefault="0080671D">
      <w:pPr>
        <w:pStyle w:val="a0"/>
        <w:rPr>
          <w:rFonts w:hint="cs"/>
          <w:rtl/>
        </w:rPr>
      </w:pPr>
      <w:bookmarkStart w:id="435" w:name="FS000000517T23_06_2004_16_00_53C"/>
      <w:bookmarkStart w:id="436" w:name="FS000000517T23_06_2004_16_20_50C"/>
      <w:bookmarkEnd w:id="435"/>
      <w:bookmarkEnd w:id="436"/>
      <w:r>
        <w:rPr>
          <w:rFonts w:hint="cs"/>
          <w:rtl/>
        </w:rPr>
        <w:t>את המקצוע עצמו אי-אפשר לבטל, משום שזכותו של מועדון לילה וזכותה של מסעדה לא רק לשמור על המקום מפני</w:t>
      </w:r>
      <w:r>
        <w:rPr>
          <w:rFonts w:hint="cs"/>
          <w:rtl/>
        </w:rPr>
        <w:t xml:space="preserve"> מחבלים, כי על זה איש לא חולק, אלא גם מפני שיכורים, למשל, מפני מסוממים. לכן המקצוע הזה לא פסול כשלעצמו והוא קיים בכל מקום בעולם. מה שפסול לחלוטין זה שהם יחליטו על-פי מראה של אדם, ובייחו</w:t>
      </w:r>
      <w:r>
        <w:rPr>
          <w:rFonts w:hint="eastAsia"/>
          <w:rtl/>
        </w:rPr>
        <w:t>ד</w:t>
      </w:r>
      <w:r>
        <w:rPr>
          <w:rFonts w:hint="cs"/>
          <w:rtl/>
        </w:rPr>
        <w:t xml:space="preserve"> על-פי שיקולים גזעניים או עדתיים. </w:t>
      </w:r>
    </w:p>
    <w:p w14:paraId="5E8C0D23" w14:textId="77777777" w:rsidR="00000000" w:rsidRDefault="0080671D">
      <w:pPr>
        <w:pStyle w:val="a0"/>
        <w:rPr>
          <w:rFonts w:hint="cs"/>
          <w:rtl/>
        </w:rPr>
      </w:pPr>
    </w:p>
    <w:p w14:paraId="3DE0E58F" w14:textId="77777777" w:rsidR="00000000" w:rsidRDefault="0080671D">
      <w:pPr>
        <w:pStyle w:val="a0"/>
        <w:rPr>
          <w:rFonts w:hint="cs"/>
          <w:rtl/>
        </w:rPr>
      </w:pPr>
      <w:r>
        <w:rPr>
          <w:rFonts w:hint="cs"/>
          <w:rtl/>
        </w:rPr>
        <w:t>אני מגנה את זה באופן מוחלט, ואני א</w:t>
      </w:r>
      <w:r>
        <w:rPr>
          <w:rFonts w:hint="cs"/>
          <w:rtl/>
        </w:rPr>
        <w:t xml:space="preserve">ומר לך שזה כתם על פניה של החברה הישראלית, עצם המחשבה שמישהו יכול להיות אורח רצוי מפני שהוא </w:t>
      </w:r>
      <w:r>
        <w:rPr>
          <w:rtl/>
        </w:rPr>
        <w:t>–</w:t>
      </w:r>
      <w:r>
        <w:rPr>
          <w:rFonts w:hint="cs"/>
          <w:rtl/>
        </w:rPr>
        <w:t xml:space="preserve"> שכמו שאתה אמרת </w:t>
      </w:r>
      <w:r>
        <w:rPr>
          <w:rtl/>
        </w:rPr>
        <w:t>–</w:t>
      </w:r>
      <w:r>
        <w:rPr>
          <w:rFonts w:hint="cs"/>
          <w:rtl/>
        </w:rPr>
        <w:t xml:space="preserve"> בלונדיני ומישהו יכול להיות לא רצוי מפני שהוא שחום עור. לא  יכול להיות שבמדינת ישראל, במדינת היהודים, תהיה אפליה גזעית וגזענית. אני מנצל גם את הדוכ</w:t>
      </w:r>
      <w:r>
        <w:rPr>
          <w:rFonts w:hint="cs"/>
          <w:rtl/>
        </w:rPr>
        <w:t>ן הזה כדי לגנות את התופעה הזאת בכל לשון של גינוי.</w:t>
      </w:r>
    </w:p>
    <w:p w14:paraId="77D383BA" w14:textId="77777777" w:rsidR="00000000" w:rsidRDefault="0080671D">
      <w:pPr>
        <w:pStyle w:val="a0"/>
        <w:rPr>
          <w:rFonts w:hint="cs"/>
          <w:rtl/>
        </w:rPr>
      </w:pPr>
    </w:p>
    <w:p w14:paraId="08715C2D" w14:textId="77777777" w:rsidR="00000000" w:rsidRDefault="0080671D">
      <w:pPr>
        <w:pStyle w:val="af0"/>
        <w:rPr>
          <w:rtl/>
        </w:rPr>
      </w:pPr>
      <w:r>
        <w:rPr>
          <w:rFonts w:hint="eastAsia"/>
          <w:rtl/>
        </w:rPr>
        <w:t>אלי</w:t>
      </w:r>
      <w:r>
        <w:rPr>
          <w:rtl/>
        </w:rPr>
        <w:t xml:space="preserve"> בן-מנחם (העבודה-מימד):</w:t>
      </w:r>
    </w:p>
    <w:p w14:paraId="7FE9E982" w14:textId="77777777" w:rsidR="00000000" w:rsidRDefault="0080671D">
      <w:pPr>
        <w:pStyle w:val="a0"/>
        <w:rPr>
          <w:rFonts w:hint="cs"/>
          <w:rtl/>
        </w:rPr>
      </w:pPr>
    </w:p>
    <w:p w14:paraId="4BB02526" w14:textId="77777777" w:rsidR="00000000" w:rsidRDefault="0080671D">
      <w:pPr>
        <w:pStyle w:val="a0"/>
        <w:rPr>
          <w:rFonts w:hint="cs"/>
          <w:rtl/>
        </w:rPr>
      </w:pPr>
      <w:r>
        <w:rPr>
          <w:rFonts w:hint="cs"/>
          <w:rtl/>
        </w:rPr>
        <w:t xml:space="preserve">אבל מה אנחנו עושים בעניין הזה? </w:t>
      </w:r>
    </w:p>
    <w:p w14:paraId="3F8E05A3" w14:textId="77777777" w:rsidR="00000000" w:rsidRDefault="0080671D">
      <w:pPr>
        <w:pStyle w:val="a0"/>
        <w:rPr>
          <w:rFonts w:hint="cs"/>
          <w:rtl/>
        </w:rPr>
      </w:pPr>
    </w:p>
    <w:p w14:paraId="467B0818" w14:textId="77777777" w:rsidR="00000000" w:rsidRDefault="0080671D">
      <w:pPr>
        <w:pStyle w:val="-"/>
        <w:rPr>
          <w:rtl/>
        </w:rPr>
      </w:pPr>
      <w:bookmarkStart w:id="437" w:name="FS000000517T23_06_2004_16_04_03C"/>
      <w:bookmarkStart w:id="438" w:name="FS000000517T23_06_2004_16_28_21C"/>
      <w:bookmarkEnd w:id="437"/>
      <w:bookmarkEnd w:id="438"/>
      <w:r>
        <w:rPr>
          <w:rtl/>
        </w:rPr>
        <w:t>שר המשפטים יוסף לפיד:</w:t>
      </w:r>
    </w:p>
    <w:p w14:paraId="78F25E4D" w14:textId="77777777" w:rsidR="00000000" w:rsidRDefault="0080671D">
      <w:pPr>
        <w:pStyle w:val="a0"/>
        <w:rPr>
          <w:rtl/>
        </w:rPr>
      </w:pPr>
    </w:p>
    <w:p w14:paraId="0518AB29" w14:textId="77777777" w:rsidR="00000000" w:rsidRDefault="0080671D">
      <w:pPr>
        <w:pStyle w:val="a0"/>
        <w:rPr>
          <w:rFonts w:hint="cs"/>
          <w:rtl/>
        </w:rPr>
      </w:pPr>
      <w:r>
        <w:rPr>
          <w:rFonts w:hint="cs"/>
          <w:rtl/>
        </w:rPr>
        <w:t>הדבר היחיד, אני מציע לך שתפנה לסגן השר לביטחון פנים ותשאל אותו מה לעשות בעניין הזה. הוא ודאי יוכל לתת לך בנושא זה עצה טוב</w:t>
      </w:r>
      <w:r>
        <w:rPr>
          <w:rFonts w:hint="cs"/>
          <w:rtl/>
        </w:rPr>
        <w:t xml:space="preserve">ה, ואולי הוא יכול גם להורות לקציני משטרה הכפופים לו לכפות </w:t>
      </w:r>
      <w:r>
        <w:rPr>
          <w:rtl/>
        </w:rPr>
        <w:t>–</w:t>
      </w:r>
      <w:r>
        <w:rPr>
          <w:rFonts w:hint="cs"/>
          <w:rtl/>
        </w:rPr>
        <w:t xml:space="preserve"> יש הרבה חוקים שכופים אותם בחוזקה, ויש הרבה חוקים שמתייחסים אליהם בסלחנות ומטשטשים את משמעותם. </w:t>
      </w:r>
    </w:p>
    <w:p w14:paraId="1E6AE8B0" w14:textId="77777777" w:rsidR="00000000" w:rsidRDefault="0080671D">
      <w:pPr>
        <w:pStyle w:val="a0"/>
        <w:rPr>
          <w:rFonts w:hint="cs"/>
          <w:rtl/>
        </w:rPr>
      </w:pPr>
    </w:p>
    <w:p w14:paraId="066D6289" w14:textId="77777777" w:rsidR="00000000" w:rsidRDefault="0080671D">
      <w:pPr>
        <w:pStyle w:val="a0"/>
        <w:rPr>
          <w:rFonts w:hint="cs"/>
          <w:rtl/>
        </w:rPr>
      </w:pPr>
      <w:r>
        <w:rPr>
          <w:rFonts w:hint="cs"/>
          <w:rtl/>
        </w:rPr>
        <w:t>אני מציע לכם, ואתה במצב הכי טוב לעשות את זה, בישיבה הבאה של הסגל של פיקוד המשטרה תאמר: רבותי, התפשטה</w:t>
      </w:r>
      <w:r>
        <w:rPr>
          <w:rFonts w:hint="cs"/>
          <w:rtl/>
        </w:rPr>
        <w:t xml:space="preserve"> פה תופעה בלתי נסבלת מבחינה אנושית וחברתית, נא לטפל בה על-פי החוק. </w:t>
      </w:r>
    </w:p>
    <w:p w14:paraId="2D69D6E5" w14:textId="77777777" w:rsidR="00000000" w:rsidRDefault="0080671D">
      <w:pPr>
        <w:pStyle w:val="a0"/>
        <w:rPr>
          <w:rFonts w:hint="cs"/>
          <w:rtl/>
        </w:rPr>
      </w:pPr>
    </w:p>
    <w:p w14:paraId="5065E0B6" w14:textId="77777777" w:rsidR="00000000" w:rsidRDefault="0080671D">
      <w:pPr>
        <w:pStyle w:val="a0"/>
        <w:rPr>
          <w:rFonts w:hint="cs"/>
          <w:rtl/>
        </w:rPr>
      </w:pPr>
      <w:r>
        <w:rPr>
          <w:rFonts w:hint="cs"/>
          <w:rtl/>
        </w:rPr>
        <w:t>אני מציע להעביר את הנושא לוועדה, אני מבין שזה על דעת המציע.</w:t>
      </w:r>
    </w:p>
    <w:p w14:paraId="6F6A97EE" w14:textId="77777777" w:rsidR="00000000" w:rsidRDefault="0080671D">
      <w:pPr>
        <w:pStyle w:val="a0"/>
        <w:rPr>
          <w:rFonts w:hint="cs"/>
          <w:rtl/>
        </w:rPr>
      </w:pPr>
    </w:p>
    <w:p w14:paraId="6753824A" w14:textId="77777777" w:rsidR="00000000" w:rsidRDefault="0080671D">
      <w:pPr>
        <w:pStyle w:val="af1"/>
        <w:rPr>
          <w:rtl/>
        </w:rPr>
      </w:pPr>
      <w:r>
        <w:rPr>
          <w:rFonts w:hint="eastAsia"/>
          <w:rtl/>
        </w:rPr>
        <w:t>היו</w:t>
      </w:r>
      <w:r>
        <w:rPr>
          <w:rtl/>
        </w:rPr>
        <w:t>"ר אתי לבני:</w:t>
      </w:r>
    </w:p>
    <w:p w14:paraId="09BA4267" w14:textId="77777777" w:rsidR="00000000" w:rsidRDefault="0080671D">
      <w:pPr>
        <w:pStyle w:val="a0"/>
        <w:rPr>
          <w:rFonts w:hint="cs"/>
          <w:rtl/>
        </w:rPr>
      </w:pPr>
    </w:p>
    <w:p w14:paraId="49922403" w14:textId="77777777" w:rsidR="00000000" w:rsidRDefault="0080671D">
      <w:pPr>
        <w:pStyle w:val="a0"/>
        <w:rPr>
          <w:rFonts w:hint="cs"/>
          <w:rtl/>
        </w:rPr>
      </w:pPr>
      <w:r>
        <w:rPr>
          <w:rFonts w:hint="cs"/>
          <w:rtl/>
        </w:rPr>
        <w:t>לוועדת הפנים. חבר הכנסת אלי בן-מנחם, מוסכם עליך? כן. יש הצעה אחרת לחבר הכנסת איתן כבל, בבקשה.</w:t>
      </w:r>
    </w:p>
    <w:p w14:paraId="067C6295" w14:textId="77777777" w:rsidR="00000000" w:rsidRDefault="0080671D">
      <w:pPr>
        <w:pStyle w:val="a0"/>
        <w:rPr>
          <w:rFonts w:hint="cs"/>
          <w:rtl/>
        </w:rPr>
      </w:pPr>
    </w:p>
    <w:p w14:paraId="6CDE9949" w14:textId="77777777" w:rsidR="00000000" w:rsidRDefault="0080671D">
      <w:pPr>
        <w:pStyle w:val="a"/>
        <w:rPr>
          <w:rtl/>
        </w:rPr>
      </w:pPr>
      <w:bookmarkStart w:id="439" w:name="FS000000445T23_06_2004_16_05_14"/>
      <w:bookmarkStart w:id="440" w:name="_Toc101171405"/>
      <w:bookmarkEnd w:id="439"/>
      <w:r>
        <w:rPr>
          <w:rFonts w:hint="eastAsia"/>
          <w:rtl/>
        </w:rPr>
        <w:t>איתן</w:t>
      </w:r>
      <w:r>
        <w:rPr>
          <w:rtl/>
        </w:rPr>
        <w:t xml:space="preserve"> כבל (העבו</w:t>
      </w:r>
      <w:r>
        <w:rPr>
          <w:rtl/>
        </w:rPr>
        <w:t>דה-מימד):</w:t>
      </w:r>
      <w:bookmarkEnd w:id="440"/>
    </w:p>
    <w:p w14:paraId="32AB7756" w14:textId="77777777" w:rsidR="00000000" w:rsidRDefault="0080671D">
      <w:pPr>
        <w:pStyle w:val="a0"/>
        <w:rPr>
          <w:rFonts w:hint="cs"/>
          <w:rtl/>
        </w:rPr>
      </w:pPr>
    </w:p>
    <w:p w14:paraId="770DF4C8" w14:textId="77777777" w:rsidR="00000000" w:rsidRDefault="0080671D">
      <w:pPr>
        <w:pStyle w:val="a0"/>
        <w:rPr>
          <w:rFonts w:hint="cs"/>
          <w:rtl/>
        </w:rPr>
      </w:pPr>
      <w:r>
        <w:rPr>
          <w:rFonts w:hint="cs"/>
          <w:rtl/>
        </w:rPr>
        <w:t xml:space="preserve">גברתי היושבת בראש, אדוני השר, אני רוצה לומר לכם שזו תופעה מחפירה. מעניין מאוד ששומרי הסף, או כפי שהם נקראים היום, הסלקטורים, יוצאים מנקודת הנחה ששיכור, או משתולל או סוחר סמים הוא רק מי שצבעו מסוים. זה כמובן לא יכול להתקבל על הדעת. </w:t>
      </w:r>
    </w:p>
    <w:p w14:paraId="6D7494FD" w14:textId="77777777" w:rsidR="00000000" w:rsidRDefault="0080671D">
      <w:pPr>
        <w:pStyle w:val="a0"/>
        <w:rPr>
          <w:rFonts w:hint="cs"/>
          <w:rtl/>
        </w:rPr>
      </w:pPr>
    </w:p>
    <w:p w14:paraId="2C84A353" w14:textId="77777777" w:rsidR="00000000" w:rsidRDefault="0080671D">
      <w:pPr>
        <w:pStyle w:val="a0"/>
        <w:rPr>
          <w:rFonts w:hint="cs"/>
          <w:rtl/>
        </w:rPr>
      </w:pPr>
      <w:r>
        <w:rPr>
          <w:rFonts w:hint="cs"/>
          <w:rtl/>
        </w:rPr>
        <w:t>אני אומר לך,</w:t>
      </w:r>
      <w:r>
        <w:rPr>
          <w:rFonts w:hint="cs"/>
          <w:rtl/>
        </w:rPr>
        <w:t xml:space="preserve"> חבר הכנסת אלי בן-מנחם, שהבעיה כאן איננה שאלה של חוק יותר קשה או חוק יותר חזק או תיקון החוק. בעיית הבעיות נוגעת בראש ובראשונה לאכיפה פעם אחת ופעם שנייה, שאותם חיילים או אותם מבקרים שבאים למועדון מסוים ומוצאים את עצמם נפגעים, שפעם אחת ולתמיד יהיה למישהו מהם</w:t>
      </w:r>
      <w:r>
        <w:rPr>
          <w:rFonts w:hint="cs"/>
          <w:rtl/>
        </w:rPr>
        <w:t xml:space="preserve"> או לקבוצה האומץ להגיש תלונה במשטרה על פעולה שכזאת ולהפעיל את החוק, כי אחת הבעיות המרכזיות היום - - - </w:t>
      </w:r>
    </w:p>
    <w:p w14:paraId="777A72E7" w14:textId="77777777" w:rsidR="00000000" w:rsidRDefault="0080671D">
      <w:pPr>
        <w:pStyle w:val="a0"/>
        <w:rPr>
          <w:rFonts w:hint="cs"/>
          <w:rtl/>
        </w:rPr>
      </w:pPr>
    </w:p>
    <w:p w14:paraId="2F96FA43" w14:textId="77777777" w:rsidR="00000000" w:rsidRDefault="0080671D">
      <w:pPr>
        <w:pStyle w:val="af0"/>
        <w:rPr>
          <w:rtl/>
        </w:rPr>
      </w:pPr>
      <w:r>
        <w:rPr>
          <w:rFonts w:hint="eastAsia"/>
          <w:rtl/>
        </w:rPr>
        <w:t>אלי</w:t>
      </w:r>
      <w:r>
        <w:rPr>
          <w:rtl/>
        </w:rPr>
        <w:t xml:space="preserve"> בן-מנחם (העבודה-מימד):</w:t>
      </w:r>
    </w:p>
    <w:p w14:paraId="4E0B9702" w14:textId="77777777" w:rsidR="00000000" w:rsidRDefault="0080671D">
      <w:pPr>
        <w:pStyle w:val="a0"/>
        <w:rPr>
          <w:rFonts w:hint="cs"/>
          <w:rtl/>
        </w:rPr>
      </w:pPr>
    </w:p>
    <w:p w14:paraId="2DAD0A2F" w14:textId="77777777" w:rsidR="00000000" w:rsidRDefault="0080671D">
      <w:pPr>
        <w:pStyle w:val="a0"/>
        <w:rPr>
          <w:rFonts w:hint="cs"/>
          <w:rtl/>
        </w:rPr>
      </w:pPr>
      <w:r>
        <w:rPr>
          <w:rFonts w:hint="cs"/>
          <w:rtl/>
        </w:rPr>
        <w:t>הם כן מגישים, אבל המשטרה מנועה מלפעול.</w:t>
      </w:r>
    </w:p>
    <w:p w14:paraId="626C7A79" w14:textId="77777777" w:rsidR="00000000" w:rsidRDefault="0080671D">
      <w:pPr>
        <w:pStyle w:val="a0"/>
        <w:rPr>
          <w:rFonts w:hint="cs"/>
          <w:rtl/>
        </w:rPr>
      </w:pPr>
    </w:p>
    <w:p w14:paraId="76A36625" w14:textId="77777777" w:rsidR="00000000" w:rsidRDefault="0080671D">
      <w:pPr>
        <w:pStyle w:val="-"/>
        <w:rPr>
          <w:rtl/>
        </w:rPr>
      </w:pPr>
      <w:bookmarkStart w:id="441" w:name="FS000000517T23_06_2004_16_42_01C"/>
      <w:bookmarkStart w:id="442" w:name="FS000000445T23_06_2004_16_42_47"/>
      <w:bookmarkStart w:id="443" w:name="FS000000445T23_06_2004_16_42_50C"/>
      <w:bookmarkEnd w:id="441"/>
      <w:bookmarkEnd w:id="442"/>
      <w:bookmarkEnd w:id="443"/>
      <w:r>
        <w:rPr>
          <w:rtl/>
        </w:rPr>
        <w:t>איתן כבל (העבודה-מימד):</w:t>
      </w:r>
    </w:p>
    <w:p w14:paraId="759292BF" w14:textId="77777777" w:rsidR="00000000" w:rsidRDefault="0080671D">
      <w:pPr>
        <w:pStyle w:val="a0"/>
        <w:rPr>
          <w:rtl/>
        </w:rPr>
      </w:pPr>
    </w:p>
    <w:p w14:paraId="1314AC97" w14:textId="77777777" w:rsidR="00000000" w:rsidRDefault="0080671D">
      <w:pPr>
        <w:pStyle w:val="a0"/>
        <w:rPr>
          <w:rFonts w:hint="cs"/>
          <w:rtl/>
        </w:rPr>
      </w:pPr>
      <w:r>
        <w:rPr>
          <w:rFonts w:hint="cs"/>
          <w:rtl/>
        </w:rPr>
        <w:t>מה זה מנועה מלפעול? יש חוק. אז אני אומר, המשטרה צריכה להיכנ</w:t>
      </w:r>
      <w:r>
        <w:rPr>
          <w:rFonts w:hint="cs"/>
          <w:rtl/>
        </w:rPr>
        <w:t>ס בעובי הקורה. זה עניין ערכי, שיכול למוטט את החברה בישראל יותר מהרבה דברים שקורים היום. תודה.</w:t>
      </w:r>
    </w:p>
    <w:p w14:paraId="1B2DD26F" w14:textId="77777777" w:rsidR="00000000" w:rsidRDefault="0080671D">
      <w:pPr>
        <w:pStyle w:val="a0"/>
        <w:rPr>
          <w:rFonts w:hint="cs"/>
          <w:rtl/>
        </w:rPr>
      </w:pPr>
    </w:p>
    <w:p w14:paraId="47EE9AEE" w14:textId="77777777" w:rsidR="00000000" w:rsidRDefault="0080671D">
      <w:pPr>
        <w:pStyle w:val="af1"/>
        <w:rPr>
          <w:rtl/>
        </w:rPr>
      </w:pPr>
      <w:r>
        <w:rPr>
          <w:rtl/>
        </w:rPr>
        <w:t>היו"ר אתי לבני:</w:t>
      </w:r>
    </w:p>
    <w:p w14:paraId="27BA758D" w14:textId="77777777" w:rsidR="00000000" w:rsidRDefault="0080671D">
      <w:pPr>
        <w:pStyle w:val="a0"/>
        <w:rPr>
          <w:rtl/>
        </w:rPr>
      </w:pPr>
    </w:p>
    <w:p w14:paraId="373C7AF0" w14:textId="77777777" w:rsidR="00000000" w:rsidRDefault="0080671D">
      <w:pPr>
        <w:pStyle w:val="a0"/>
        <w:rPr>
          <w:rFonts w:hint="cs"/>
          <w:rtl/>
        </w:rPr>
      </w:pPr>
      <w:r>
        <w:rPr>
          <w:rFonts w:hint="cs"/>
          <w:rtl/>
        </w:rPr>
        <w:t xml:space="preserve">תודה רבה. </w:t>
      </w:r>
    </w:p>
    <w:p w14:paraId="2645256D" w14:textId="77777777" w:rsidR="00000000" w:rsidRDefault="0080671D">
      <w:pPr>
        <w:pStyle w:val="a0"/>
        <w:rPr>
          <w:rFonts w:hint="cs"/>
          <w:rtl/>
        </w:rPr>
      </w:pPr>
    </w:p>
    <w:p w14:paraId="45B99114" w14:textId="77777777" w:rsidR="00000000" w:rsidRDefault="0080671D">
      <w:pPr>
        <w:pStyle w:val="a0"/>
        <w:rPr>
          <w:rFonts w:hint="cs"/>
          <w:rtl/>
        </w:rPr>
      </w:pPr>
      <w:r>
        <w:rPr>
          <w:rFonts w:hint="cs"/>
          <w:rtl/>
        </w:rPr>
        <w:t>אנחנו נעבור להצבעה. בעד זה העברה לוועדת הפנים, נגד זה להסיר. בבקשה.</w:t>
      </w:r>
    </w:p>
    <w:p w14:paraId="7AFF74DE" w14:textId="77777777" w:rsidR="00000000" w:rsidRDefault="0080671D">
      <w:pPr>
        <w:pStyle w:val="a0"/>
        <w:rPr>
          <w:rFonts w:hint="cs"/>
          <w:rtl/>
        </w:rPr>
      </w:pPr>
    </w:p>
    <w:p w14:paraId="3533693A" w14:textId="77777777" w:rsidR="00000000" w:rsidRDefault="0080671D">
      <w:pPr>
        <w:pStyle w:val="ab"/>
        <w:bidi/>
        <w:rPr>
          <w:rFonts w:hint="cs"/>
          <w:rtl/>
        </w:rPr>
      </w:pPr>
      <w:r>
        <w:rPr>
          <w:rFonts w:hint="cs"/>
          <w:rtl/>
        </w:rPr>
        <w:t>הצבעה מס' 13</w:t>
      </w:r>
    </w:p>
    <w:p w14:paraId="1058A439" w14:textId="77777777" w:rsidR="00000000" w:rsidRDefault="0080671D">
      <w:pPr>
        <w:pStyle w:val="a0"/>
        <w:rPr>
          <w:rFonts w:hint="cs"/>
          <w:rtl/>
        </w:rPr>
      </w:pPr>
    </w:p>
    <w:p w14:paraId="33A0E37E" w14:textId="77777777" w:rsidR="00000000" w:rsidRDefault="0080671D">
      <w:pPr>
        <w:pStyle w:val="ac"/>
        <w:bidi/>
        <w:rPr>
          <w:rFonts w:hint="cs"/>
          <w:rtl/>
        </w:rPr>
      </w:pPr>
      <w:r>
        <w:rPr>
          <w:rFonts w:hint="cs"/>
          <w:rtl/>
        </w:rPr>
        <w:t xml:space="preserve">בעד ההצעה להעביר את הנושא לוועדה </w:t>
      </w:r>
      <w:r>
        <w:rPr>
          <w:rtl/>
        </w:rPr>
        <w:t>–</w:t>
      </w:r>
      <w:r>
        <w:rPr>
          <w:rFonts w:hint="cs"/>
          <w:rtl/>
        </w:rPr>
        <w:t xml:space="preserve"> 12</w:t>
      </w:r>
    </w:p>
    <w:p w14:paraId="3E4428DF" w14:textId="77777777" w:rsidR="00000000" w:rsidRDefault="0080671D">
      <w:pPr>
        <w:pStyle w:val="ac"/>
        <w:bidi/>
        <w:rPr>
          <w:rFonts w:hint="cs"/>
          <w:rtl/>
        </w:rPr>
      </w:pPr>
      <w:r>
        <w:rPr>
          <w:rFonts w:hint="cs"/>
          <w:rtl/>
        </w:rPr>
        <w:t>בעד ההצעה ש</w:t>
      </w:r>
      <w:r>
        <w:rPr>
          <w:rFonts w:hint="cs"/>
          <w:rtl/>
        </w:rPr>
        <w:t xml:space="preserve">לא לכלול את הנושא בסדר-היום </w:t>
      </w:r>
      <w:r>
        <w:rPr>
          <w:rtl/>
        </w:rPr>
        <w:t>–</w:t>
      </w:r>
      <w:r>
        <w:rPr>
          <w:rFonts w:hint="cs"/>
          <w:rtl/>
        </w:rPr>
        <w:t xml:space="preserve"> אין</w:t>
      </w:r>
    </w:p>
    <w:p w14:paraId="57E0D385"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671F6D5B" w14:textId="77777777" w:rsidR="00000000" w:rsidRDefault="0080671D">
      <w:pPr>
        <w:pStyle w:val="ad"/>
        <w:bidi/>
        <w:rPr>
          <w:rFonts w:hint="cs"/>
          <w:rtl/>
        </w:rPr>
      </w:pPr>
      <w:r>
        <w:rPr>
          <w:rFonts w:hint="cs"/>
          <w:rtl/>
        </w:rPr>
        <w:t>ההצעה להעביר את הנושא לוועדת הפנים ואיכות הסביבה נתקבלה.</w:t>
      </w:r>
    </w:p>
    <w:p w14:paraId="3BB3264F" w14:textId="77777777" w:rsidR="00000000" w:rsidRDefault="0080671D">
      <w:pPr>
        <w:pStyle w:val="a0"/>
        <w:rPr>
          <w:rFonts w:hint="cs"/>
          <w:rtl/>
        </w:rPr>
      </w:pPr>
    </w:p>
    <w:p w14:paraId="62D16DE7" w14:textId="77777777" w:rsidR="00000000" w:rsidRDefault="0080671D">
      <w:pPr>
        <w:pStyle w:val="af1"/>
        <w:rPr>
          <w:rtl/>
        </w:rPr>
      </w:pPr>
      <w:r>
        <w:rPr>
          <w:rtl/>
        </w:rPr>
        <w:t>היו"ר אתי לבני:</w:t>
      </w:r>
    </w:p>
    <w:p w14:paraId="17722285" w14:textId="77777777" w:rsidR="00000000" w:rsidRDefault="0080671D">
      <w:pPr>
        <w:pStyle w:val="a0"/>
        <w:rPr>
          <w:rtl/>
        </w:rPr>
      </w:pPr>
    </w:p>
    <w:p w14:paraId="10A2F580" w14:textId="77777777" w:rsidR="00000000" w:rsidRDefault="0080671D">
      <w:pPr>
        <w:pStyle w:val="a0"/>
        <w:rPr>
          <w:rFonts w:hint="cs"/>
          <w:rtl/>
        </w:rPr>
      </w:pPr>
      <w:r>
        <w:rPr>
          <w:rFonts w:hint="cs"/>
          <w:rtl/>
        </w:rPr>
        <w:t xml:space="preserve">בעד - 12, אין נגד, אין נמנעים. הנושא מועבר לוועדת הפנים. </w:t>
      </w:r>
    </w:p>
    <w:p w14:paraId="56B0F748" w14:textId="77777777" w:rsidR="00000000" w:rsidRDefault="0080671D">
      <w:pPr>
        <w:pStyle w:val="a0"/>
        <w:rPr>
          <w:rFonts w:hint="cs"/>
          <w:rtl/>
        </w:rPr>
      </w:pPr>
    </w:p>
    <w:p w14:paraId="5E0B5F71" w14:textId="77777777" w:rsidR="00000000" w:rsidRDefault="0080671D">
      <w:pPr>
        <w:pStyle w:val="a2"/>
        <w:rPr>
          <w:rtl/>
        </w:rPr>
      </w:pPr>
    </w:p>
    <w:p w14:paraId="75596D88" w14:textId="77777777" w:rsidR="00000000" w:rsidRDefault="0080671D">
      <w:pPr>
        <w:pStyle w:val="a2"/>
        <w:rPr>
          <w:rFonts w:hint="cs"/>
          <w:rtl/>
        </w:rPr>
      </w:pPr>
      <w:bookmarkStart w:id="444" w:name="_Toc101171406"/>
      <w:r>
        <w:rPr>
          <w:rFonts w:hint="cs"/>
          <w:rtl/>
        </w:rPr>
        <w:t>מסמכים שהונחו על שולחן הכנסת</w:t>
      </w:r>
      <w:bookmarkEnd w:id="444"/>
    </w:p>
    <w:p w14:paraId="02CBE170" w14:textId="77777777" w:rsidR="00000000" w:rsidRDefault="0080671D">
      <w:pPr>
        <w:pStyle w:val="a0"/>
        <w:rPr>
          <w:rFonts w:hint="cs"/>
          <w:rtl/>
        </w:rPr>
      </w:pPr>
    </w:p>
    <w:p w14:paraId="62942FDF" w14:textId="77777777" w:rsidR="00000000" w:rsidRDefault="0080671D">
      <w:pPr>
        <w:pStyle w:val="af1"/>
        <w:rPr>
          <w:rtl/>
        </w:rPr>
      </w:pPr>
      <w:r>
        <w:rPr>
          <w:rtl/>
        </w:rPr>
        <w:t>היו"ר אתי לבני:</w:t>
      </w:r>
    </w:p>
    <w:p w14:paraId="69FD61F7" w14:textId="77777777" w:rsidR="00000000" w:rsidRDefault="0080671D">
      <w:pPr>
        <w:pStyle w:val="a0"/>
        <w:rPr>
          <w:rtl/>
        </w:rPr>
      </w:pPr>
    </w:p>
    <w:p w14:paraId="38A43D69" w14:textId="77777777" w:rsidR="00000000" w:rsidRDefault="0080671D">
      <w:pPr>
        <w:pStyle w:val="a0"/>
        <w:rPr>
          <w:rFonts w:hint="cs"/>
          <w:rtl/>
        </w:rPr>
      </w:pPr>
      <w:r>
        <w:rPr>
          <w:rFonts w:hint="cs"/>
          <w:rtl/>
        </w:rPr>
        <w:t>הודעה לסגן המזכיר, בבקשה.</w:t>
      </w:r>
    </w:p>
    <w:p w14:paraId="0FD4C894" w14:textId="77777777" w:rsidR="00000000" w:rsidRDefault="0080671D">
      <w:pPr>
        <w:pStyle w:val="a0"/>
        <w:rPr>
          <w:rFonts w:hint="cs"/>
          <w:rtl/>
        </w:rPr>
      </w:pPr>
    </w:p>
    <w:p w14:paraId="711F8AAA" w14:textId="77777777" w:rsidR="00000000" w:rsidRDefault="0080671D">
      <w:pPr>
        <w:pStyle w:val="a"/>
        <w:rPr>
          <w:rtl/>
        </w:rPr>
      </w:pPr>
      <w:bookmarkStart w:id="445" w:name="FS000000128T23_06_2004_16_07_02"/>
      <w:bookmarkStart w:id="446" w:name="_Toc101171407"/>
      <w:bookmarkEnd w:id="445"/>
      <w:r>
        <w:rPr>
          <w:rFonts w:hint="eastAsia"/>
          <w:rtl/>
        </w:rPr>
        <w:t>סגן</w:t>
      </w:r>
      <w:r>
        <w:rPr>
          <w:rtl/>
        </w:rPr>
        <w:t xml:space="preserve"> מזכיר הכנסת דוד לב:</w:t>
      </w:r>
      <w:bookmarkEnd w:id="446"/>
    </w:p>
    <w:p w14:paraId="62177EBD" w14:textId="77777777" w:rsidR="00000000" w:rsidRDefault="0080671D">
      <w:pPr>
        <w:pStyle w:val="a0"/>
        <w:rPr>
          <w:rFonts w:hint="cs"/>
          <w:rtl/>
        </w:rPr>
      </w:pPr>
    </w:p>
    <w:p w14:paraId="3A65F08D" w14:textId="77777777" w:rsidR="00000000" w:rsidRDefault="0080671D">
      <w:pPr>
        <w:pStyle w:val="a0"/>
        <w:rPr>
          <w:rFonts w:hint="cs"/>
          <w:rtl/>
        </w:rPr>
      </w:pPr>
      <w:r>
        <w:rPr>
          <w:rFonts w:hint="cs"/>
          <w:rtl/>
        </w:rPr>
        <w:t xml:space="preserve">ברשות יושבת-ראש הישיבה, הנני מתכבד להודיע, כי הונחו על שולחן הכנסת </w:t>
      </w:r>
      <w:r>
        <w:rPr>
          <w:rtl/>
        </w:rPr>
        <w:t>–</w:t>
      </w:r>
      <w:r>
        <w:rPr>
          <w:rFonts w:hint="cs"/>
          <w:rtl/>
        </w:rPr>
        <w:t xml:space="preserve"> </w:t>
      </w:r>
    </w:p>
    <w:p w14:paraId="73CA2D88" w14:textId="77777777" w:rsidR="00000000" w:rsidRDefault="0080671D">
      <w:pPr>
        <w:pStyle w:val="a0"/>
        <w:rPr>
          <w:rFonts w:hint="cs"/>
          <w:rtl/>
        </w:rPr>
      </w:pPr>
    </w:p>
    <w:p w14:paraId="2E41B238" w14:textId="77777777" w:rsidR="00000000" w:rsidRDefault="0080671D">
      <w:pPr>
        <w:pStyle w:val="a0"/>
        <w:rPr>
          <w:rFonts w:hint="cs"/>
          <w:rtl/>
        </w:rPr>
      </w:pPr>
      <w:r>
        <w:rPr>
          <w:rFonts w:hint="cs"/>
          <w:rtl/>
        </w:rPr>
        <w:t xml:space="preserve">לקריאה ראשונה, מטעם הממשלה: הצעת חוק ביטוח בריאות ממלכתי (תיקון מס' 27), התשס"ד-2004. </w:t>
      </w:r>
    </w:p>
    <w:p w14:paraId="295ED2E8" w14:textId="77777777" w:rsidR="00000000" w:rsidRDefault="0080671D">
      <w:pPr>
        <w:pStyle w:val="a0"/>
        <w:rPr>
          <w:rFonts w:hint="cs"/>
          <w:rtl/>
        </w:rPr>
      </w:pPr>
    </w:p>
    <w:p w14:paraId="35CDC97A" w14:textId="77777777" w:rsidR="00000000" w:rsidRDefault="0080671D">
      <w:pPr>
        <w:pStyle w:val="a0"/>
        <w:rPr>
          <w:rFonts w:hint="cs"/>
          <w:rtl/>
        </w:rPr>
      </w:pPr>
      <w:r>
        <w:rPr>
          <w:rFonts w:hint="cs"/>
          <w:rtl/>
        </w:rPr>
        <w:t>החלטת ועדת האתיקה בקובלנות של זיו פרייס, אליעזר דביר ופנחס וולף נגד חברי</w:t>
      </w:r>
      <w:r>
        <w:rPr>
          <w:rFonts w:hint="cs"/>
          <w:rtl/>
        </w:rPr>
        <w:t xml:space="preserve"> הכנסת אחמד טיבי, טלב אלסאנע וג'מאל זחאלקה. תודה.</w:t>
      </w:r>
    </w:p>
    <w:p w14:paraId="32B713D4" w14:textId="77777777" w:rsidR="00000000" w:rsidRDefault="0080671D">
      <w:pPr>
        <w:pStyle w:val="a0"/>
        <w:rPr>
          <w:rFonts w:hint="cs"/>
          <w:rtl/>
        </w:rPr>
      </w:pPr>
    </w:p>
    <w:p w14:paraId="348082EF" w14:textId="77777777" w:rsidR="00000000" w:rsidRDefault="0080671D">
      <w:pPr>
        <w:pStyle w:val="af1"/>
        <w:rPr>
          <w:rtl/>
        </w:rPr>
      </w:pPr>
      <w:r>
        <w:rPr>
          <w:rtl/>
        </w:rPr>
        <w:t>היו"ר אתי לבני:</w:t>
      </w:r>
    </w:p>
    <w:p w14:paraId="412BD946" w14:textId="77777777" w:rsidR="00000000" w:rsidRDefault="0080671D">
      <w:pPr>
        <w:pStyle w:val="a0"/>
        <w:rPr>
          <w:rtl/>
        </w:rPr>
      </w:pPr>
    </w:p>
    <w:p w14:paraId="4A3B3316" w14:textId="77777777" w:rsidR="00000000" w:rsidRDefault="0080671D">
      <w:pPr>
        <w:pStyle w:val="a0"/>
        <w:rPr>
          <w:rFonts w:hint="cs"/>
          <w:rtl/>
        </w:rPr>
      </w:pPr>
      <w:r>
        <w:rPr>
          <w:rFonts w:hint="cs"/>
          <w:rtl/>
        </w:rPr>
        <w:t>תודה רבה.</w:t>
      </w:r>
    </w:p>
    <w:p w14:paraId="5C23B8F8" w14:textId="77777777" w:rsidR="00000000" w:rsidRDefault="0080671D">
      <w:pPr>
        <w:pStyle w:val="a0"/>
        <w:rPr>
          <w:rFonts w:hint="cs"/>
          <w:rtl/>
        </w:rPr>
      </w:pPr>
    </w:p>
    <w:p w14:paraId="617BE419" w14:textId="77777777" w:rsidR="00000000" w:rsidRDefault="0080671D">
      <w:pPr>
        <w:pStyle w:val="a2"/>
        <w:rPr>
          <w:rtl/>
        </w:rPr>
      </w:pPr>
    </w:p>
    <w:p w14:paraId="68EA8366" w14:textId="77777777" w:rsidR="00000000" w:rsidRDefault="0080671D">
      <w:pPr>
        <w:pStyle w:val="a2"/>
        <w:rPr>
          <w:rFonts w:hint="cs"/>
          <w:rtl/>
        </w:rPr>
      </w:pPr>
      <w:bookmarkStart w:id="447" w:name="CS28384FI0028384T23_06_2004_16_07_47"/>
      <w:bookmarkStart w:id="448" w:name="_Toc101171408"/>
      <w:bookmarkEnd w:id="447"/>
      <w:r>
        <w:rPr>
          <w:rtl/>
        </w:rPr>
        <w:t>הצע</w:t>
      </w:r>
      <w:r>
        <w:rPr>
          <w:rFonts w:hint="cs"/>
          <w:rtl/>
        </w:rPr>
        <w:t>ות</w:t>
      </w:r>
      <w:r>
        <w:rPr>
          <w:rtl/>
        </w:rPr>
        <w:t xml:space="preserve"> לסדר-היום</w:t>
      </w:r>
      <w:bookmarkEnd w:id="448"/>
      <w:r>
        <w:rPr>
          <w:rtl/>
        </w:rPr>
        <w:t xml:space="preserve"> </w:t>
      </w:r>
    </w:p>
    <w:p w14:paraId="07BFC49D" w14:textId="77777777" w:rsidR="00000000" w:rsidRDefault="0080671D">
      <w:pPr>
        <w:pStyle w:val="a2"/>
        <w:rPr>
          <w:rtl/>
        </w:rPr>
      </w:pPr>
      <w:bookmarkStart w:id="449" w:name="_Toc101171409"/>
      <w:r>
        <w:rPr>
          <w:rtl/>
        </w:rPr>
        <w:t>התבטאויותיו של אורי אליצור בעניין פינוי מתיישבים</w:t>
      </w:r>
      <w:bookmarkEnd w:id="449"/>
      <w:r>
        <w:rPr>
          <w:rtl/>
        </w:rPr>
        <w:t xml:space="preserve"> </w:t>
      </w:r>
    </w:p>
    <w:p w14:paraId="62E6655E" w14:textId="77777777" w:rsidR="00000000" w:rsidRDefault="0080671D">
      <w:pPr>
        <w:pStyle w:val="-0"/>
        <w:rPr>
          <w:rFonts w:hint="cs"/>
          <w:rtl/>
        </w:rPr>
      </w:pPr>
    </w:p>
    <w:p w14:paraId="3BCBB90A" w14:textId="77777777" w:rsidR="00000000" w:rsidRDefault="0080671D">
      <w:pPr>
        <w:pStyle w:val="af1"/>
        <w:rPr>
          <w:rtl/>
        </w:rPr>
      </w:pPr>
      <w:r>
        <w:rPr>
          <w:rtl/>
        </w:rPr>
        <w:t>היו"ר אתי לבני:</w:t>
      </w:r>
    </w:p>
    <w:p w14:paraId="11869212" w14:textId="77777777" w:rsidR="00000000" w:rsidRDefault="0080671D">
      <w:pPr>
        <w:pStyle w:val="a0"/>
        <w:rPr>
          <w:rtl/>
        </w:rPr>
      </w:pPr>
    </w:p>
    <w:p w14:paraId="729E836B" w14:textId="77777777" w:rsidR="00000000" w:rsidRDefault="0080671D">
      <w:pPr>
        <w:pStyle w:val="a0"/>
        <w:rPr>
          <w:rFonts w:hint="cs"/>
          <w:rtl/>
        </w:rPr>
      </w:pPr>
      <w:r>
        <w:rPr>
          <w:rFonts w:hint="cs"/>
          <w:rtl/>
        </w:rPr>
        <w:t>אנחנו עוברים להצעות הבאות לסדר-היום בנושא: התבטאויותיו של אורי אליצור בעניין פינוי מתיישבים</w:t>
      </w:r>
      <w:r>
        <w:rPr>
          <w:rFonts w:hint="cs"/>
          <w:rtl/>
        </w:rPr>
        <w:t xml:space="preserve"> - הצעות שמספריהן 3834, 3861, 3870 ו-3872. ראשון הדוברים הוא חבר הכנסת אופיר פינס, בבקשה.</w:t>
      </w:r>
    </w:p>
    <w:p w14:paraId="462499A1" w14:textId="77777777" w:rsidR="00000000" w:rsidRDefault="0080671D">
      <w:pPr>
        <w:pStyle w:val="a0"/>
        <w:rPr>
          <w:rFonts w:hint="cs"/>
          <w:rtl/>
        </w:rPr>
      </w:pPr>
    </w:p>
    <w:p w14:paraId="052695C6" w14:textId="77777777" w:rsidR="00000000" w:rsidRDefault="0080671D">
      <w:pPr>
        <w:pStyle w:val="a"/>
        <w:rPr>
          <w:rtl/>
        </w:rPr>
      </w:pPr>
      <w:bookmarkStart w:id="450" w:name="FS000000455T23_06_2004_16_08_05"/>
      <w:bookmarkStart w:id="451" w:name="_Toc101171410"/>
      <w:bookmarkEnd w:id="450"/>
      <w:r>
        <w:rPr>
          <w:rFonts w:hint="eastAsia"/>
          <w:rtl/>
        </w:rPr>
        <w:t>אופיר</w:t>
      </w:r>
      <w:r>
        <w:rPr>
          <w:rtl/>
        </w:rPr>
        <w:t xml:space="preserve"> פינס-פז (העבודה-מימד):</w:t>
      </w:r>
      <w:bookmarkEnd w:id="451"/>
    </w:p>
    <w:p w14:paraId="344C9011" w14:textId="77777777" w:rsidR="00000000" w:rsidRDefault="0080671D">
      <w:pPr>
        <w:pStyle w:val="a0"/>
        <w:rPr>
          <w:rFonts w:hint="cs"/>
          <w:rtl/>
        </w:rPr>
      </w:pPr>
    </w:p>
    <w:p w14:paraId="783FAC6C" w14:textId="77777777" w:rsidR="00000000" w:rsidRDefault="0080671D">
      <w:pPr>
        <w:pStyle w:val="a0"/>
        <w:rPr>
          <w:rFonts w:hint="cs"/>
          <w:rtl/>
        </w:rPr>
      </w:pPr>
      <w:r>
        <w:rPr>
          <w:rFonts w:hint="cs"/>
          <w:rtl/>
        </w:rPr>
        <w:t xml:space="preserve">תודה. </w:t>
      </w:r>
    </w:p>
    <w:p w14:paraId="3DC699AE" w14:textId="77777777" w:rsidR="00000000" w:rsidRDefault="0080671D">
      <w:pPr>
        <w:pStyle w:val="a0"/>
        <w:rPr>
          <w:rFonts w:hint="cs"/>
          <w:rtl/>
        </w:rPr>
      </w:pPr>
    </w:p>
    <w:p w14:paraId="0702782A" w14:textId="77777777" w:rsidR="00000000" w:rsidRDefault="0080671D">
      <w:pPr>
        <w:pStyle w:val="a0"/>
        <w:rPr>
          <w:rFonts w:hint="cs"/>
          <w:rtl/>
        </w:rPr>
      </w:pPr>
      <w:r>
        <w:rPr>
          <w:rFonts w:hint="cs"/>
          <w:rtl/>
        </w:rPr>
        <w:t>גברתי היושבת-ראש, אדוני השר, חברי חברי הכנסת, אורי אליצור היה מנהל לשכת ראש הממשלה דאז בנימין נתניהו. אני רוצה לצטט מה הוא כתב:</w:t>
      </w:r>
      <w:r>
        <w:rPr>
          <w:rFonts w:hint="cs"/>
          <w:rtl/>
        </w:rPr>
        <w:t xml:space="preserve"> "אני מצדיק סירוב פקודה, אלימות בכל דרך שבה יוכל אדם להגן על ביתו, שממנו הוא מגורש מסיבות פוליטיות. כל הפעלת כוח, מלבד נשק חם, היא לגיטימית במקרה זה. בדיעבד גם מי שיפצע את אלה שיבואו לפנות אותו, אקבל בהבנה את התנהגותו". </w:t>
      </w:r>
    </w:p>
    <w:p w14:paraId="04C88F78" w14:textId="77777777" w:rsidR="00000000" w:rsidRDefault="0080671D">
      <w:pPr>
        <w:pStyle w:val="a0"/>
        <w:rPr>
          <w:rFonts w:hint="cs"/>
          <w:rtl/>
        </w:rPr>
      </w:pPr>
    </w:p>
    <w:p w14:paraId="1D34A884" w14:textId="77777777" w:rsidR="00000000" w:rsidRDefault="0080671D">
      <w:pPr>
        <w:pStyle w:val="a0"/>
        <w:rPr>
          <w:rFonts w:hint="cs"/>
          <w:rtl/>
        </w:rPr>
      </w:pPr>
      <w:r>
        <w:rPr>
          <w:rFonts w:hint="cs"/>
          <w:rtl/>
        </w:rPr>
        <w:t>כששמעתי את ההתבטאות הזאת הייתי פשו</w:t>
      </w:r>
      <w:r>
        <w:rPr>
          <w:rFonts w:hint="cs"/>
          <w:rtl/>
        </w:rPr>
        <w:t xml:space="preserve">ט בהלם, משום שלא מדובר באחרון האנשים במדינת ישראל. כשאדם אינטליגנטי מהסוג הזה אומר דברים כל כך חמורים, בניגוד לכל חוק ולכל כלל, זה לא חופש הביטוי, זו פשוט קריאה למרד והמרדה, זו הסתה נוראה לנקיטת אלימות. מה זה לא נשק חם? אז סכין זה בסדר? וחרב זה בסדר? ואלף </w:t>
      </w:r>
      <w:r>
        <w:rPr>
          <w:rFonts w:hint="cs"/>
          <w:rtl/>
        </w:rPr>
        <w:t xml:space="preserve">ואחד כלי משחית אחרים זה בסדר? איך יכול להיות, שאדם כזה אומר דברים כל כך חמורים. </w:t>
      </w:r>
    </w:p>
    <w:p w14:paraId="08319318" w14:textId="77777777" w:rsidR="00000000" w:rsidRDefault="0080671D">
      <w:pPr>
        <w:pStyle w:val="a0"/>
        <w:rPr>
          <w:rFonts w:hint="cs"/>
          <w:rtl/>
        </w:rPr>
      </w:pPr>
    </w:p>
    <w:p w14:paraId="70E4A99A" w14:textId="77777777" w:rsidR="00000000" w:rsidRDefault="0080671D">
      <w:pPr>
        <w:pStyle w:val="a0"/>
        <w:rPr>
          <w:rFonts w:hint="cs"/>
          <w:rtl/>
        </w:rPr>
      </w:pPr>
      <w:r>
        <w:rPr>
          <w:rFonts w:hint="cs"/>
          <w:rtl/>
        </w:rPr>
        <w:t>שמעתי אומנם גינוי ממועצת יש"ע, ואני מברך על כך. אבל גינוי לא מספיק, כי אם הוא אומר את זה, לפי דעתי הוא משמש פה לרבים. אני גם לא שמעתי אותו מתנצל על הדברים שלו או מתחרט עליהם.</w:t>
      </w:r>
      <w:r>
        <w:rPr>
          <w:rFonts w:hint="cs"/>
          <w:rtl/>
        </w:rPr>
        <w:t xml:space="preserve"> </w:t>
      </w:r>
    </w:p>
    <w:p w14:paraId="0F4B6765" w14:textId="77777777" w:rsidR="00000000" w:rsidRDefault="0080671D">
      <w:pPr>
        <w:pStyle w:val="a0"/>
        <w:rPr>
          <w:rFonts w:hint="cs"/>
          <w:rtl/>
        </w:rPr>
      </w:pPr>
    </w:p>
    <w:p w14:paraId="5ACA3746" w14:textId="77777777" w:rsidR="00000000" w:rsidRDefault="0080671D">
      <w:pPr>
        <w:pStyle w:val="a0"/>
        <w:rPr>
          <w:rFonts w:hint="cs"/>
          <w:rtl/>
        </w:rPr>
      </w:pPr>
      <w:r>
        <w:rPr>
          <w:rFonts w:hint="cs"/>
          <w:rtl/>
        </w:rPr>
        <w:t>לכן, קודם כול, מי שהגיש תלונה ליועץ המשפטי לממשלה בעניין הזה עשה נכון, ואני מצפה שהיועץ המשפטי לממשלה לא יעבור על הדברים לסדר-היום. אני מודה שכבר אין לי הרבה ציפיות מהיועץ המשפטי לממשלה, אבל אני מקווה שבמבחן הזה הוא יעמוד בכבוד. זה לא דבר שאפשר לעבור על</w:t>
      </w:r>
      <w:r>
        <w:rPr>
          <w:rFonts w:hint="cs"/>
          <w:rtl/>
        </w:rPr>
        <w:t>יו לסדר-היום או לטייח אותו.</w:t>
      </w:r>
    </w:p>
    <w:p w14:paraId="1AB7715E" w14:textId="77777777" w:rsidR="00000000" w:rsidRDefault="0080671D">
      <w:pPr>
        <w:pStyle w:val="a0"/>
        <w:rPr>
          <w:rFonts w:hint="cs"/>
          <w:rtl/>
        </w:rPr>
      </w:pPr>
    </w:p>
    <w:p w14:paraId="0A84DD12" w14:textId="77777777" w:rsidR="00000000" w:rsidRDefault="0080671D">
      <w:pPr>
        <w:pStyle w:val="a0"/>
        <w:rPr>
          <w:rFonts w:hint="cs"/>
          <w:rtl/>
        </w:rPr>
      </w:pPr>
      <w:r>
        <w:rPr>
          <w:rFonts w:hint="cs"/>
          <w:rtl/>
        </w:rPr>
        <w:t>לאורי אליצור יש טור קבוע ב"ידיעות אחרונות". אני ממש מתפלא, אני מאוד מקווה שעורך "ידיעות אחרונות" מבין שהוא נותן כאן פתחון-פה לאדם שאמר את הדברים האלה ומאמין בהם. אני סבור שהוא צריך, לפחות עד החלטת היועץ המשפטי לממשלה בעניין זה,</w:t>
      </w:r>
      <w:r>
        <w:rPr>
          <w:rFonts w:hint="cs"/>
          <w:rtl/>
        </w:rPr>
        <w:t xml:space="preserve"> להשעות את הטור שלו ב"ידיעות אחרונות". </w:t>
      </w:r>
    </w:p>
    <w:p w14:paraId="2621BEAD" w14:textId="77777777" w:rsidR="00000000" w:rsidRDefault="0080671D">
      <w:pPr>
        <w:pStyle w:val="a0"/>
        <w:rPr>
          <w:rFonts w:hint="cs"/>
          <w:rtl/>
        </w:rPr>
      </w:pPr>
    </w:p>
    <w:p w14:paraId="779CC318" w14:textId="77777777" w:rsidR="00000000" w:rsidRDefault="0080671D">
      <w:pPr>
        <w:pStyle w:val="a0"/>
        <w:rPr>
          <w:rFonts w:hint="cs"/>
          <w:rtl/>
        </w:rPr>
      </w:pPr>
      <w:r>
        <w:rPr>
          <w:rFonts w:hint="cs"/>
          <w:rtl/>
        </w:rPr>
        <w:t xml:space="preserve">זה הרי לא יכול להיות. בשם מה הוא בא, ומה הוא מטיף לציבור, לנקוט אלימות? את מי הולכים לפצוע, ואת מי אפשר להבין שהולכים לפצוע? שוטרים, חיילים. זה לא יכול להיות, זה פשוט ניסיון לערער את אושיות הדמוקרטיה הישראלית במובן </w:t>
      </w:r>
      <w:r>
        <w:rPr>
          <w:rFonts w:hint="cs"/>
          <w:rtl/>
        </w:rPr>
        <w:t>הכי אמיתי של המלה. אי-אפשר להתחמק מכך ואי-אפשר לכסות על כך.</w:t>
      </w:r>
    </w:p>
    <w:p w14:paraId="53F55E2A" w14:textId="77777777" w:rsidR="00000000" w:rsidRDefault="0080671D">
      <w:pPr>
        <w:pStyle w:val="a0"/>
        <w:rPr>
          <w:rFonts w:hint="cs"/>
          <w:rtl/>
        </w:rPr>
      </w:pPr>
    </w:p>
    <w:p w14:paraId="072A4136" w14:textId="77777777" w:rsidR="00000000" w:rsidRDefault="0080671D">
      <w:pPr>
        <w:pStyle w:val="a0"/>
        <w:rPr>
          <w:rFonts w:hint="cs"/>
          <w:rtl/>
        </w:rPr>
      </w:pPr>
      <w:r>
        <w:rPr>
          <w:rFonts w:hint="cs"/>
          <w:rtl/>
        </w:rPr>
        <w:t xml:space="preserve">אני סבור שאורי אליצור חצה כאן את כל הגבולות. חופש הביטוי איננו חופש השיסוי ואינו חופש ההסתה, ובמבחן הזה אני לא חושב שהוא מעד או כשל בגלל פליטת-פה בלתי מכוונת. אני משוכנע שהוא חשב על הדברים. </w:t>
      </w:r>
    </w:p>
    <w:p w14:paraId="7B1460D2" w14:textId="77777777" w:rsidR="00000000" w:rsidRDefault="0080671D">
      <w:pPr>
        <w:pStyle w:val="a0"/>
        <w:rPr>
          <w:rFonts w:hint="cs"/>
          <w:rtl/>
        </w:rPr>
      </w:pPr>
    </w:p>
    <w:p w14:paraId="57D35EEF" w14:textId="77777777" w:rsidR="00000000" w:rsidRDefault="0080671D">
      <w:pPr>
        <w:pStyle w:val="a0"/>
        <w:rPr>
          <w:rFonts w:hint="cs"/>
          <w:rtl/>
        </w:rPr>
      </w:pPr>
      <w:r>
        <w:rPr>
          <w:rFonts w:hint="cs"/>
          <w:rtl/>
        </w:rPr>
        <w:t>אני</w:t>
      </w:r>
      <w:r>
        <w:rPr>
          <w:rFonts w:hint="cs"/>
          <w:rtl/>
        </w:rPr>
        <w:t xml:space="preserve"> הצעתי לכנסת הצעת חוק, הנחתי אותה על שולחן הכנסת ואני עומד מאחוריה: כל מתנחל שיפונה מביתו על-פי החלטת ממשלה וינהג באלימות, בנוסח הדברים של אורי אליצור, לפי דעתי אסור שיקבל פיצויים קודם כול. ודאי שהוא צריך לעמוד לדין, אבל גם אסור שהוא יקבל פיצויים מהמדינה. </w:t>
      </w:r>
    </w:p>
    <w:p w14:paraId="62EDE065" w14:textId="77777777" w:rsidR="00000000" w:rsidRDefault="0080671D">
      <w:pPr>
        <w:pStyle w:val="a0"/>
        <w:rPr>
          <w:rFonts w:hint="cs"/>
          <w:rtl/>
        </w:rPr>
      </w:pPr>
    </w:p>
    <w:p w14:paraId="5AC68045" w14:textId="77777777" w:rsidR="00000000" w:rsidRDefault="0080671D">
      <w:pPr>
        <w:pStyle w:val="af1"/>
        <w:rPr>
          <w:rtl/>
        </w:rPr>
      </w:pPr>
      <w:r>
        <w:rPr>
          <w:rtl/>
        </w:rPr>
        <w:t>היו"ר אתי לבני:</w:t>
      </w:r>
    </w:p>
    <w:p w14:paraId="0C33C165" w14:textId="77777777" w:rsidR="00000000" w:rsidRDefault="0080671D">
      <w:pPr>
        <w:pStyle w:val="a0"/>
        <w:rPr>
          <w:rtl/>
        </w:rPr>
      </w:pPr>
    </w:p>
    <w:p w14:paraId="388EE981" w14:textId="77777777" w:rsidR="00000000" w:rsidRDefault="0080671D">
      <w:pPr>
        <w:pStyle w:val="a0"/>
        <w:rPr>
          <w:rFonts w:hint="cs"/>
          <w:rtl/>
        </w:rPr>
      </w:pPr>
      <w:r>
        <w:rPr>
          <w:rFonts w:hint="cs"/>
          <w:rtl/>
        </w:rPr>
        <w:t>תודה רבה.</w:t>
      </w:r>
    </w:p>
    <w:p w14:paraId="5DA0BAF9" w14:textId="77777777" w:rsidR="00000000" w:rsidRDefault="0080671D">
      <w:pPr>
        <w:pStyle w:val="a0"/>
        <w:rPr>
          <w:rFonts w:hint="cs"/>
          <w:rtl/>
        </w:rPr>
      </w:pPr>
      <w:bookmarkStart w:id="452" w:name="FS000000455T23_06_2004_17_10_56"/>
      <w:bookmarkEnd w:id="452"/>
    </w:p>
    <w:p w14:paraId="7A31DCBD" w14:textId="77777777" w:rsidR="00000000" w:rsidRDefault="0080671D">
      <w:pPr>
        <w:pStyle w:val="-"/>
        <w:rPr>
          <w:rtl/>
        </w:rPr>
      </w:pPr>
      <w:bookmarkStart w:id="453" w:name="FS000000455T23_06_2004_17_11_03C"/>
      <w:bookmarkEnd w:id="453"/>
      <w:r>
        <w:rPr>
          <w:rtl/>
        </w:rPr>
        <w:t>אופיר פינס-פז (העבודה-מימד):</w:t>
      </w:r>
    </w:p>
    <w:p w14:paraId="65EE2948" w14:textId="77777777" w:rsidR="00000000" w:rsidRDefault="0080671D">
      <w:pPr>
        <w:pStyle w:val="a0"/>
        <w:rPr>
          <w:rtl/>
        </w:rPr>
      </w:pPr>
    </w:p>
    <w:p w14:paraId="7CB29B46" w14:textId="77777777" w:rsidR="00000000" w:rsidRDefault="0080671D">
      <w:pPr>
        <w:pStyle w:val="a0"/>
        <w:rPr>
          <w:rFonts w:hint="cs"/>
          <w:rtl/>
        </w:rPr>
      </w:pPr>
      <w:r>
        <w:rPr>
          <w:rFonts w:hint="cs"/>
          <w:rtl/>
        </w:rPr>
        <w:t>לא יכול להיות שאנחנו לא נעמוד על הערכים המשותפים של הדמוקרטיה הישראלית. אני סבור שפינוי מבית הוא לא דבר קל, האנשים האלה הלכו לרצועת-עזה כי הם האמינו בעניין; אני לא אומר שלא. אבל אי-אפשר לעשות מה ש</w:t>
      </w:r>
      <w:r>
        <w:rPr>
          <w:rFonts w:hint="cs"/>
          <w:rtl/>
        </w:rPr>
        <w:t>רוצים במדינה הזאת, ואם ממשלה מקבלת החלטה ומבצעת את החלטתה בצורה דמוקרטית ביותר, מי שקורא לאלימות, ומי שנותן לגיטימציה לאלימות - ואנחנו כבר עברנו אלימות, וכבר נרצח כאן ראש ממשלה בגלל החלטה שהתקבלה בצורה דמוקרטית - - -</w:t>
      </w:r>
    </w:p>
    <w:p w14:paraId="6AFBD0C0" w14:textId="77777777" w:rsidR="00000000" w:rsidRDefault="0080671D">
      <w:pPr>
        <w:pStyle w:val="a0"/>
        <w:rPr>
          <w:rFonts w:hint="cs"/>
          <w:rtl/>
        </w:rPr>
      </w:pPr>
    </w:p>
    <w:p w14:paraId="59844D8F" w14:textId="77777777" w:rsidR="00000000" w:rsidRDefault="0080671D">
      <w:pPr>
        <w:pStyle w:val="af1"/>
        <w:rPr>
          <w:rtl/>
        </w:rPr>
      </w:pPr>
      <w:r>
        <w:rPr>
          <w:rtl/>
        </w:rPr>
        <w:t>היו"ר אתי לבני:</w:t>
      </w:r>
    </w:p>
    <w:p w14:paraId="43A051DF" w14:textId="77777777" w:rsidR="00000000" w:rsidRDefault="0080671D">
      <w:pPr>
        <w:pStyle w:val="a0"/>
        <w:rPr>
          <w:rtl/>
        </w:rPr>
      </w:pPr>
    </w:p>
    <w:p w14:paraId="7871B991" w14:textId="77777777" w:rsidR="00000000" w:rsidRDefault="0080671D">
      <w:pPr>
        <w:pStyle w:val="a0"/>
        <w:rPr>
          <w:rFonts w:hint="cs"/>
          <w:rtl/>
        </w:rPr>
      </w:pPr>
      <w:r>
        <w:rPr>
          <w:rFonts w:hint="cs"/>
          <w:rtl/>
        </w:rPr>
        <w:t>תודה רבה, חבר הכנסת פ</w:t>
      </w:r>
      <w:r>
        <w:rPr>
          <w:rFonts w:hint="cs"/>
          <w:rtl/>
        </w:rPr>
        <w:t>ינס.</w:t>
      </w:r>
    </w:p>
    <w:p w14:paraId="3DE8DC8C" w14:textId="77777777" w:rsidR="00000000" w:rsidRDefault="0080671D">
      <w:pPr>
        <w:pStyle w:val="a0"/>
        <w:rPr>
          <w:rFonts w:hint="cs"/>
          <w:rtl/>
        </w:rPr>
      </w:pPr>
    </w:p>
    <w:p w14:paraId="2961BDDA" w14:textId="77777777" w:rsidR="00000000" w:rsidRDefault="0080671D">
      <w:pPr>
        <w:pStyle w:val="-"/>
        <w:rPr>
          <w:rtl/>
        </w:rPr>
      </w:pPr>
      <w:bookmarkStart w:id="454" w:name="FS000000455T23_06_2004_17_14_02C"/>
      <w:bookmarkEnd w:id="454"/>
      <w:r>
        <w:rPr>
          <w:rtl/>
        </w:rPr>
        <w:t>אופיר פינס-פז (העבודה-מימד):</w:t>
      </w:r>
    </w:p>
    <w:p w14:paraId="25BD299E" w14:textId="77777777" w:rsidR="00000000" w:rsidRDefault="0080671D">
      <w:pPr>
        <w:pStyle w:val="a0"/>
        <w:rPr>
          <w:rtl/>
        </w:rPr>
      </w:pPr>
    </w:p>
    <w:p w14:paraId="64F24892" w14:textId="77777777" w:rsidR="00000000" w:rsidRDefault="0080671D">
      <w:pPr>
        <w:pStyle w:val="a0"/>
        <w:rPr>
          <w:rFonts w:hint="cs"/>
          <w:rtl/>
        </w:rPr>
      </w:pPr>
      <w:r>
        <w:rPr>
          <w:rFonts w:hint="cs"/>
          <w:rtl/>
        </w:rPr>
        <w:t>אני כבר מסיים, גברתי. אני רואה פה את צבי הנדל, אני רואה פה את עמרי שרון, אני רואה פה את השר גדעון עזרא, הימין הישראלי חייב לצאת חוצץ באופן הנחרץ ביותר כנגד הדבר הזה, כי אחרת תלך לנו המדינה. לא פחות מזה, תלך המדינה.</w:t>
      </w:r>
    </w:p>
    <w:p w14:paraId="3DD6EF64" w14:textId="77777777" w:rsidR="00000000" w:rsidRDefault="0080671D">
      <w:pPr>
        <w:pStyle w:val="a0"/>
        <w:rPr>
          <w:rFonts w:hint="cs"/>
          <w:rtl/>
        </w:rPr>
      </w:pPr>
    </w:p>
    <w:p w14:paraId="79AAADCF" w14:textId="77777777" w:rsidR="00000000" w:rsidRDefault="0080671D">
      <w:pPr>
        <w:pStyle w:val="af1"/>
        <w:rPr>
          <w:rtl/>
        </w:rPr>
      </w:pPr>
      <w:r>
        <w:rPr>
          <w:rtl/>
        </w:rPr>
        <w:t>היו"</w:t>
      </w:r>
      <w:r>
        <w:rPr>
          <w:rtl/>
        </w:rPr>
        <w:t>ר אתי לבני:</w:t>
      </w:r>
    </w:p>
    <w:p w14:paraId="23DAE047" w14:textId="77777777" w:rsidR="00000000" w:rsidRDefault="0080671D">
      <w:pPr>
        <w:pStyle w:val="a0"/>
        <w:rPr>
          <w:rtl/>
        </w:rPr>
      </w:pPr>
    </w:p>
    <w:p w14:paraId="1EDAC3DC" w14:textId="77777777" w:rsidR="00000000" w:rsidRDefault="0080671D">
      <w:pPr>
        <w:pStyle w:val="a0"/>
        <w:rPr>
          <w:rFonts w:hint="cs"/>
          <w:rtl/>
        </w:rPr>
      </w:pPr>
      <w:r>
        <w:rPr>
          <w:rFonts w:hint="cs"/>
          <w:rtl/>
        </w:rPr>
        <w:t>חבר הכנסת אמנון כהן, בבקשה.</w:t>
      </w:r>
    </w:p>
    <w:p w14:paraId="49988E03" w14:textId="77777777" w:rsidR="00000000" w:rsidRDefault="0080671D">
      <w:pPr>
        <w:pStyle w:val="a0"/>
        <w:rPr>
          <w:rFonts w:hint="cs"/>
          <w:rtl/>
        </w:rPr>
      </w:pPr>
    </w:p>
    <w:p w14:paraId="7C8CE0AD" w14:textId="77777777" w:rsidR="00000000" w:rsidRDefault="0080671D">
      <w:pPr>
        <w:pStyle w:val="a0"/>
        <w:rPr>
          <w:rFonts w:hint="cs"/>
          <w:rtl/>
        </w:rPr>
      </w:pPr>
    </w:p>
    <w:p w14:paraId="43945A03" w14:textId="77777777" w:rsidR="00000000" w:rsidRDefault="0080671D">
      <w:pPr>
        <w:pStyle w:val="a"/>
        <w:rPr>
          <w:rtl/>
        </w:rPr>
      </w:pPr>
      <w:bookmarkStart w:id="455" w:name="FS000000495T23_06_2004_16_13_22"/>
      <w:bookmarkStart w:id="456" w:name="_Toc101171411"/>
      <w:bookmarkEnd w:id="455"/>
      <w:r>
        <w:rPr>
          <w:rtl/>
        </w:rPr>
        <w:t>אמנון כהן (ש"ס):</w:t>
      </w:r>
      <w:bookmarkEnd w:id="456"/>
    </w:p>
    <w:p w14:paraId="2D4E0706" w14:textId="77777777" w:rsidR="00000000" w:rsidRDefault="0080671D">
      <w:pPr>
        <w:pStyle w:val="a0"/>
        <w:rPr>
          <w:rtl/>
        </w:rPr>
      </w:pPr>
    </w:p>
    <w:p w14:paraId="2570342B" w14:textId="77777777" w:rsidR="00000000" w:rsidRDefault="0080671D">
      <w:pPr>
        <w:pStyle w:val="a0"/>
        <w:rPr>
          <w:rFonts w:hint="cs"/>
          <w:rtl/>
        </w:rPr>
      </w:pPr>
      <w:r>
        <w:rPr>
          <w:rFonts w:hint="cs"/>
          <w:rtl/>
        </w:rPr>
        <w:t xml:space="preserve">גברתי היושבת בראש, חברי חברי הכנסת, אדוני השר, אני רוצה להגיד ממה נובעים דבריו של אורי אליצור, אם כי אני לא מזדהה אתם במאה אחוז. </w:t>
      </w:r>
    </w:p>
    <w:p w14:paraId="5C8E17EE" w14:textId="77777777" w:rsidR="00000000" w:rsidRDefault="0080671D">
      <w:pPr>
        <w:pStyle w:val="a0"/>
        <w:rPr>
          <w:rFonts w:hint="cs"/>
          <w:rtl/>
        </w:rPr>
      </w:pPr>
    </w:p>
    <w:p w14:paraId="5238FC26" w14:textId="77777777" w:rsidR="00000000" w:rsidRDefault="0080671D">
      <w:pPr>
        <w:pStyle w:val="a0"/>
        <w:rPr>
          <w:rFonts w:hint="cs"/>
          <w:rtl/>
        </w:rPr>
      </w:pPr>
      <w:r>
        <w:rPr>
          <w:rFonts w:hint="cs"/>
          <w:rtl/>
        </w:rPr>
        <w:t>על-פי מידע שמסר גורם בכיר במשטרה, פורסמה השבוע כתבה באתר האינטרנ</w:t>
      </w:r>
      <w:r>
        <w:rPr>
          <w:rFonts w:hint="cs"/>
          <w:rtl/>
        </w:rPr>
        <w:t xml:space="preserve">ט של "מעריב", ובה נאמר כי המשטרה הציבה ואף תמשיך להציב צלפים חמושים בכלי-נשק, שבהם כדורים חיים, סביב מאחזים בעת פינוים. </w:t>
      </w:r>
    </w:p>
    <w:p w14:paraId="6F2E0CDA" w14:textId="77777777" w:rsidR="00000000" w:rsidRDefault="0080671D">
      <w:pPr>
        <w:pStyle w:val="a0"/>
        <w:rPr>
          <w:rFonts w:hint="cs"/>
          <w:rtl/>
        </w:rPr>
      </w:pPr>
    </w:p>
    <w:p w14:paraId="54AFF93C" w14:textId="77777777" w:rsidR="00000000" w:rsidRDefault="0080671D">
      <w:pPr>
        <w:pStyle w:val="a0"/>
        <w:rPr>
          <w:rFonts w:hint="cs"/>
          <w:rtl/>
        </w:rPr>
      </w:pPr>
      <w:r>
        <w:rPr>
          <w:rFonts w:hint="cs"/>
          <w:rtl/>
        </w:rPr>
        <w:t>תהיה הסיבה אשר תהיה, התבטאות של פלוני או של אלמוני - אני לא מוכן לקבל את נימוקיה של המשטרה, שכביכול יש חשש שהמתנחלים יעשו שימוש בנשק ח</w:t>
      </w:r>
      <w:r>
        <w:rPr>
          <w:rFonts w:hint="cs"/>
          <w:rtl/>
        </w:rPr>
        <w:t xml:space="preserve">י על מנת לפגוע בכוחות הביטחון בעת פינוי המאחזים. לא היה כדבר הזה וכן לא יהיה. פינויי מאחזים היו כבר בעבר, תוך שימוש סביר בכוח, אבל מכאן ועד להפעלת נשק חי כלפי אזרחי המדינה - לא במדינתנו. </w:t>
      </w:r>
    </w:p>
    <w:p w14:paraId="7DF95E51" w14:textId="77777777" w:rsidR="00000000" w:rsidRDefault="0080671D">
      <w:pPr>
        <w:pStyle w:val="a0"/>
        <w:rPr>
          <w:rFonts w:hint="cs"/>
          <w:rtl/>
        </w:rPr>
      </w:pPr>
    </w:p>
    <w:p w14:paraId="62A43C5D" w14:textId="77777777" w:rsidR="00000000" w:rsidRDefault="0080671D">
      <w:pPr>
        <w:pStyle w:val="a0"/>
        <w:rPr>
          <w:rFonts w:hint="cs"/>
          <w:rtl/>
        </w:rPr>
      </w:pPr>
      <w:r>
        <w:rPr>
          <w:rFonts w:hint="cs"/>
          <w:rtl/>
        </w:rPr>
        <w:t xml:space="preserve">החלטה עגומה זו עומדת בסתירה מוחלטת להמלצות ועדת-אור, אשר שללה מכול </w:t>
      </w:r>
      <w:r>
        <w:rPr>
          <w:rFonts w:hint="cs"/>
          <w:rtl/>
        </w:rPr>
        <w:t>וכול שימוש בנשק חם כלפי מפגינים. לא ברור לי מדוע מה שנאסר בוועדת-אור כלפי מפגינים ערבים הותר לגבי מפגינים יהודים. האם עלינו להסיק מכך על מידת ההתייחסות אל ציבור המתנחלים, כאל אויב מסוכן חלילה?</w:t>
      </w:r>
    </w:p>
    <w:p w14:paraId="51ACAE33" w14:textId="77777777" w:rsidR="00000000" w:rsidRDefault="0080671D">
      <w:pPr>
        <w:pStyle w:val="a0"/>
        <w:rPr>
          <w:rFonts w:hint="cs"/>
          <w:rtl/>
        </w:rPr>
      </w:pPr>
    </w:p>
    <w:p w14:paraId="68A3C260" w14:textId="77777777" w:rsidR="00000000" w:rsidRDefault="0080671D">
      <w:pPr>
        <w:pStyle w:val="a0"/>
        <w:rPr>
          <w:rFonts w:hint="cs"/>
          <w:rtl/>
        </w:rPr>
      </w:pPr>
      <w:r>
        <w:rPr>
          <w:rFonts w:hint="cs"/>
          <w:rtl/>
        </w:rPr>
        <w:t>גברתי היושבת בראש, חברי חברי הכנסת, אני לא מבין מה הולך פה בכל</w:t>
      </w:r>
      <w:r>
        <w:rPr>
          <w:rFonts w:hint="cs"/>
          <w:rtl/>
        </w:rPr>
        <w:t>ל. האם אנו חיים במדינת ישראל הדמוקרטית והנאורה, אשר משתדלת לנהוג באויביה החיצוניים בכפפות של משי, ועושה כל מאמץ שלא לפגוע, למשל, באזרחי הרשות הפלסטינית, אף שזה עלה לנו לא אחת בחיי חיילינו? וכל זאת כדי שלא לתת פתחון-פה בבחינת מה יאמרו הגויים. והנה, כלפי אזר</w:t>
      </w:r>
      <w:r>
        <w:rPr>
          <w:rFonts w:hint="cs"/>
          <w:rtl/>
        </w:rPr>
        <w:t>חיה, בחורי ונערי ישראל אשר הם תפארת הנוער שלנו, מהם חיילי ישראל בהווה ומהם יהיו חיילי ישראל בעתיד, מולם אנו מעמידים חיילים חמושים באש חיה?</w:t>
      </w:r>
    </w:p>
    <w:p w14:paraId="6D64D3A2" w14:textId="77777777" w:rsidR="00000000" w:rsidRDefault="0080671D">
      <w:pPr>
        <w:pStyle w:val="a0"/>
        <w:rPr>
          <w:rFonts w:hint="cs"/>
          <w:rtl/>
        </w:rPr>
      </w:pPr>
    </w:p>
    <w:p w14:paraId="5017EA3B" w14:textId="77777777" w:rsidR="00000000" w:rsidRDefault="0080671D">
      <w:pPr>
        <w:pStyle w:val="a0"/>
        <w:rPr>
          <w:rFonts w:hint="cs"/>
          <w:rtl/>
        </w:rPr>
      </w:pPr>
      <w:r>
        <w:rPr>
          <w:rFonts w:hint="cs"/>
          <w:rtl/>
        </w:rPr>
        <w:t>האם אנו חיים במדינת ישראל הדמוקרטית והנאורה, או שמא במשטר רודני וחשוך, כדוגמת ברית-המועצות לשעבר, או מדינות העולם הש</w:t>
      </w:r>
      <w:r>
        <w:rPr>
          <w:rFonts w:hint="cs"/>
          <w:rtl/>
        </w:rPr>
        <w:t>לישי, אשר פותרות את בעיות הפנים שלהן בנשק חי, על-ידי הרג אזרחים? עצם ההחלטה להציב צלפים חמושים בנשק לירי חי בעת פינוי המאחזים היא נמהרת ומסוכנת, ויש בה משום אות להידרדרות חמורה בקרבנו. היא עלולה לגרום חלילה למלחמת אחים וליצור שסע חמור במדינת ישראל, אשר ייז</w:t>
      </w:r>
      <w:r>
        <w:rPr>
          <w:rFonts w:hint="cs"/>
          <w:rtl/>
        </w:rPr>
        <w:t xml:space="preserve">כר לדיראון עולם. </w:t>
      </w:r>
    </w:p>
    <w:p w14:paraId="4081C75B" w14:textId="77777777" w:rsidR="00000000" w:rsidRDefault="0080671D">
      <w:pPr>
        <w:pStyle w:val="a0"/>
        <w:rPr>
          <w:rFonts w:hint="cs"/>
          <w:rtl/>
        </w:rPr>
      </w:pPr>
    </w:p>
    <w:p w14:paraId="4DC9B371" w14:textId="77777777" w:rsidR="00000000" w:rsidRDefault="0080671D">
      <w:pPr>
        <w:pStyle w:val="a0"/>
        <w:rPr>
          <w:rFonts w:hint="cs"/>
          <w:rtl/>
        </w:rPr>
      </w:pPr>
      <w:r>
        <w:rPr>
          <w:rFonts w:hint="cs"/>
          <w:rtl/>
        </w:rPr>
        <w:t xml:space="preserve">אדוני השר, כרגע אתה גם מייצג את השר לביטחון פנים. אנחנו מבקשים שתעביר את המסר, שעליך כשר במדינת ישראל מוטלת החובה לבדוק מי נתן הנחיה קשה זו ובאיזו סמכות. אני קורא לך לבטל החלטה שגויה זו לאלתר, שמא יידרדר חלילה המצב ואז נהיה עדים לוועדות </w:t>
      </w:r>
      <w:r>
        <w:rPr>
          <w:rFonts w:hint="cs"/>
          <w:rtl/>
        </w:rPr>
        <w:t xml:space="preserve">חקירה אשר יוקמו בזו אחר זו, והמחיר יהיה כבד מנשוא. תודה רבה. </w:t>
      </w:r>
    </w:p>
    <w:p w14:paraId="4DF5D788" w14:textId="77777777" w:rsidR="00000000" w:rsidRDefault="0080671D">
      <w:pPr>
        <w:pStyle w:val="af1"/>
        <w:rPr>
          <w:rFonts w:hint="cs"/>
          <w:rtl/>
        </w:rPr>
      </w:pPr>
    </w:p>
    <w:p w14:paraId="6B5A624E" w14:textId="77777777" w:rsidR="00000000" w:rsidRDefault="0080671D">
      <w:pPr>
        <w:pStyle w:val="af1"/>
        <w:rPr>
          <w:rtl/>
        </w:rPr>
      </w:pPr>
      <w:r>
        <w:rPr>
          <w:rtl/>
        </w:rPr>
        <w:t>היו"ר אתי לבני:</w:t>
      </w:r>
    </w:p>
    <w:p w14:paraId="057A4BBE" w14:textId="77777777" w:rsidR="00000000" w:rsidRDefault="0080671D">
      <w:pPr>
        <w:pStyle w:val="a0"/>
        <w:rPr>
          <w:rtl/>
        </w:rPr>
      </w:pPr>
    </w:p>
    <w:p w14:paraId="3FB85FD0" w14:textId="77777777" w:rsidR="00000000" w:rsidRDefault="0080671D">
      <w:pPr>
        <w:pStyle w:val="a0"/>
        <w:rPr>
          <w:rFonts w:hint="cs"/>
          <w:rtl/>
        </w:rPr>
      </w:pPr>
      <w:r>
        <w:rPr>
          <w:rFonts w:hint="cs"/>
          <w:rtl/>
        </w:rPr>
        <w:t xml:space="preserve">תודה רבה. חבר הכנסת איוב קרא - אינו נוכח. חבר הכנסת אילן ליבוביץ, בבקשה. </w:t>
      </w:r>
    </w:p>
    <w:p w14:paraId="1F407359" w14:textId="77777777" w:rsidR="00000000" w:rsidRDefault="0080671D">
      <w:pPr>
        <w:pStyle w:val="a0"/>
        <w:rPr>
          <w:rFonts w:hint="cs"/>
          <w:rtl/>
        </w:rPr>
      </w:pPr>
    </w:p>
    <w:p w14:paraId="0695ED6F" w14:textId="77777777" w:rsidR="00000000" w:rsidRDefault="0080671D">
      <w:pPr>
        <w:pStyle w:val="af0"/>
        <w:rPr>
          <w:rtl/>
        </w:rPr>
      </w:pPr>
      <w:r>
        <w:rPr>
          <w:rFonts w:hint="eastAsia"/>
          <w:rtl/>
        </w:rPr>
        <w:t>צבי</w:t>
      </w:r>
      <w:r>
        <w:rPr>
          <w:rtl/>
        </w:rPr>
        <w:t xml:space="preserve"> הנדל (האיחוד הלאומי - ישראל ביתנו):</w:t>
      </w:r>
    </w:p>
    <w:p w14:paraId="40C27578" w14:textId="77777777" w:rsidR="00000000" w:rsidRDefault="0080671D">
      <w:pPr>
        <w:pStyle w:val="a0"/>
        <w:rPr>
          <w:rFonts w:hint="cs"/>
          <w:rtl/>
        </w:rPr>
      </w:pPr>
    </w:p>
    <w:p w14:paraId="7F2154A2" w14:textId="77777777" w:rsidR="00000000" w:rsidRDefault="0080671D">
      <w:pPr>
        <w:pStyle w:val="a0"/>
        <w:rPr>
          <w:rFonts w:hint="cs"/>
          <w:rtl/>
        </w:rPr>
      </w:pPr>
      <w:r>
        <w:rPr>
          <w:rFonts w:hint="cs"/>
          <w:rtl/>
        </w:rPr>
        <w:t>חבר הכנסת אמנון כהן, אפילו אני לא מאמין שדבר כזה יכול - - -</w:t>
      </w:r>
    </w:p>
    <w:p w14:paraId="3CB8B51A" w14:textId="77777777" w:rsidR="00000000" w:rsidRDefault="0080671D">
      <w:pPr>
        <w:pStyle w:val="a0"/>
        <w:rPr>
          <w:rFonts w:hint="cs"/>
          <w:rtl/>
        </w:rPr>
      </w:pPr>
    </w:p>
    <w:p w14:paraId="15086FCE" w14:textId="77777777" w:rsidR="00000000" w:rsidRDefault="0080671D">
      <w:pPr>
        <w:pStyle w:val="af0"/>
        <w:rPr>
          <w:rtl/>
        </w:rPr>
      </w:pPr>
      <w:r>
        <w:rPr>
          <w:rFonts w:hint="eastAsia"/>
          <w:rtl/>
        </w:rPr>
        <w:t>השר</w:t>
      </w:r>
      <w:r>
        <w:rPr>
          <w:rtl/>
        </w:rPr>
        <w:t xml:space="preserve"> גדעון עזרא:</w:t>
      </w:r>
    </w:p>
    <w:p w14:paraId="7FB5DEA4" w14:textId="77777777" w:rsidR="00000000" w:rsidRDefault="0080671D">
      <w:pPr>
        <w:pStyle w:val="a0"/>
        <w:rPr>
          <w:rFonts w:hint="cs"/>
          <w:rtl/>
        </w:rPr>
      </w:pPr>
    </w:p>
    <w:p w14:paraId="7F2B2B3E" w14:textId="77777777" w:rsidR="00000000" w:rsidRDefault="0080671D">
      <w:pPr>
        <w:pStyle w:val="a0"/>
        <w:rPr>
          <w:rFonts w:hint="cs"/>
          <w:rtl/>
        </w:rPr>
      </w:pPr>
      <w:r>
        <w:rPr>
          <w:rFonts w:hint="cs"/>
          <w:rtl/>
        </w:rPr>
        <w:t>- - -</w:t>
      </w:r>
    </w:p>
    <w:p w14:paraId="3626D87E" w14:textId="77777777" w:rsidR="00000000" w:rsidRDefault="0080671D">
      <w:pPr>
        <w:pStyle w:val="a0"/>
        <w:rPr>
          <w:rFonts w:hint="cs"/>
          <w:rtl/>
        </w:rPr>
      </w:pPr>
    </w:p>
    <w:p w14:paraId="0B4C3411" w14:textId="77777777" w:rsidR="00000000" w:rsidRDefault="0080671D">
      <w:pPr>
        <w:pStyle w:val="af0"/>
        <w:rPr>
          <w:rtl/>
        </w:rPr>
      </w:pPr>
      <w:r>
        <w:rPr>
          <w:rFonts w:hint="eastAsia"/>
          <w:rtl/>
        </w:rPr>
        <w:t>צבי</w:t>
      </w:r>
      <w:r>
        <w:rPr>
          <w:rtl/>
        </w:rPr>
        <w:t xml:space="preserve"> הנדל (האיחוד הלאומי - ישראל ביתנו):</w:t>
      </w:r>
    </w:p>
    <w:p w14:paraId="05761EEF" w14:textId="77777777" w:rsidR="00000000" w:rsidRDefault="0080671D">
      <w:pPr>
        <w:pStyle w:val="a0"/>
        <w:rPr>
          <w:rFonts w:hint="cs"/>
          <w:rtl/>
        </w:rPr>
      </w:pPr>
    </w:p>
    <w:p w14:paraId="1F8D777D" w14:textId="77777777" w:rsidR="00000000" w:rsidRDefault="0080671D">
      <w:pPr>
        <w:pStyle w:val="a0"/>
        <w:rPr>
          <w:rFonts w:hint="cs"/>
          <w:rtl/>
        </w:rPr>
      </w:pPr>
      <w:r>
        <w:rPr>
          <w:rFonts w:hint="cs"/>
          <w:rtl/>
        </w:rPr>
        <w:t xml:space="preserve">אני יכול להתווכח עם הממשלה. </w:t>
      </w:r>
    </w:p>
    <w:p w14:paraId="112DC6E3" w14:textId="77777777" w:rsidR="00000000" w:rsidRDefault="0080671D">
      <w:pPr>
        <w:pStyle w:val="a0"/>
        <w:rPr>
          <w:rFonts w:hint="cs"/>
          <w:rtl/>
        </w:rPr>
      </w:pPr>
    </w:p>
    <w:p w14:paraId="2433A917" w14:textId="77777777" w:rsidR="00000000" w:rsidRDefault="0080671D">
      <w:pPr>
        <w:pStyle w:val="a"/>
        <w:rPr>
          <w:rtl/>
        </w:rPr>
      </w:pPr>
      <w:bookmarkStart w:id="457" w:name="FS000001052T23_06_2004_16_16_32"/>
      <w:bookmarkStart w:id="458" w:name="_Toc101171412"/>
      <w:bookmarkEnd w:id="457"/>
      <w:r>
        <w:rPr>
          <w:rFonts w:hint="eastAsia"/>
          <w:rtl/>
        </w:rPr>
        <w:t>אילן</w:t>
      </w:r>
      <w:r>
        <w:rPr>
          <w:rtl/>
        </w:rPr>
        <w:t xml:space="preserve"> ליבוביץ (שינוי):</w:t>
      </w:r>
      <w:bookmarkEnd w:id="458"/>
    </w:p>
    <w:p w14:paraId="6CEA9ACA" w14:textId="77777777" w:rsidR="00000000" w:rsidRDefault="0080671D">
      <w:pPr>
        <w:pStyle w:val="a0"/>
        <w:rPr>
          <w:rFonts w:hint="cs"/>
          <w:rtl/>
        </w:rPr>
      </w:pPr>
    </w:p>
    <w:p w14:paraId="7F412380" w14:textId="77777777" w:rsidR="00000000" w:rsidRDefault="0080671D">
      <w:pPr>
        <w:pStyle w:val="a0"/>
        <w:rPr>
          <w:rFonts w:hint="cs"/>
          <w:rtl/>
        </w:rPr>
      </w:pPr>
      <w:r>
        <w:rPr>
          <w:rFonts w:hint="cs"/>
          <w:rtl/>
        </w:rPr>
        <w:t>גברתי היושבת-ראש, אדוני השר, חברי הכנסת, אם עד השבוע שעבר השתדלו ראשי יש"ע, לפחות למראית עין, לשמור על מתינות מילולית בכל הנוגע למאבק בתו</w:t>
      </w:r>
      <w:r>
        <w:rPr>
          <w:rFonts w:hint="cs"/>
          <w:rtl/>
        </w:rPr>
        <w:t xml:space="preserve">כנית ההינתקות של הממשלה, הרי שההתבטאויות של אורי אליצור מהשבוע שעבר, לפחות בעיני הן חציית קו אדום, והן מוכיחות כי יש בקרב המתנחלים כאלה שלא יהססו לפעול בכל האמצעים, לא רק החוקיים והלגיטימיים, על מנת למנוע כל מימוש של תוכנית כזאת. </w:t>
      </w:r>
    </w:p>
    <w:p w14:paraId="00FBE9E7" w14:textId="77777777" w:rsidR="00000000" w:rsidRDefault="0080671D">
      <w:pPr>
        <w:pStyle w:val="a0"/>
        <w:rPr>
          <w:rFonts w:hint="cs"/>
          <w:rtl/>
        </w:rPr>
      </w:pPr>
    </w:p>
    <w:p w14:paraId="5B48F4E5" w14:textId="77777777" w:rsidR="00000000" w:rsidRDefault="0080671D">
      <w:pPr>
        <w:pStyle w:val="a0"/>
        <w:rPr>
          <w:rFonts w:hint="cs"/>
          <w:rtl/>
        </w:rPr>
      </w:pPr>
      <w:r>
        <w:rPr>
          <w:rFonts w:hint="cs"/>
          <w:rtl/>
        </w:rPr>
        <w:t>אבל, לא רק במובן הזה הדב</w:t>
      </w:r>
      <w:r>
        <w:rPr>
          <w:rFonts w:hint="cs"/>
          <w:rtl/>
        </w:rPr>
        <w:t>רים של מר אליצור חמורים בעיני. אורי אליצור הוא לא סתם עוד מתנחל, לא סתם עוד מתנגד לתוכנית ההתנתקות, ואפילו לא רק עוד אחד מראשי יש"ע והמתנחלים. אליצור הוא איש ציבור מכובד, כביכול, מי ששימש מנהל לשכת ראש הממשלה בתקופת כהונתו של בנימין נתניהו, עיתונאי, איש בע</w:t>
      </w:r>
      <w:r>
        <w:rPr>
          <w:rFonts w:hint="cs"/>
          <w:rtl/>
        </w:rPr>
        <w:t xml:space="preserve">ל אוטוריטה והשפעה על לא מעט אנשים. </w:t>
      </w:r>
    </w:p>
    <w:p w14:paraId="18E7D4F4" w14:textId="77777777" w:rsidR="00000000" w:rsidRDefault="0080671D">
      <w:pPr>
        <w:pStyle w:val="a0"/>
        <w:rPr>
          <w:rFonts w:hint="cs"/>
          <w:rtl/>
        </w:rPr>
      </w:pPr>
    </w:p>
    <w:p w14:paraId="10E158D4" w14:textId="77777777" w:rsidR="00000000" w:rsidRDefault="0080671D">
      <w:pPr>
        <w:pStyle w:val="af0"/>
        <w:rPr>
          <w:rtl/>
        </w:rPr>
      </w:pPr>
      <w:r>
        <w:rPr>
          <w:rFonts w:hint="eastAsia"/>
          <w:rtl/>
        </w:rPr>
        <w:t>צבי</w:t>
      </w:r>
      <w:r>
        <w:rPr>
          <w:rtl/>
        </w:rPr>
        <w:t xml:space="preserve"> הנדל (האיחוד הלאומי - ישראל ביתנו):</w:t>
      </w:r>
    </w:p>
    <w:p w14:paraId="30197BBB" w14:textId="77777777" w:rsidR="00000000" w:rsidRDefault="0080671D">
      <w:pPr>
        <w:pStyle w:val="a0"/>
        <w:rPr>
          <w:rFonts w:hint="cs"/>
          <w:rtl/>
        </w:rPr>
      </w:pPr>
    </w:p>
    <w:p w14:paraId="5CAC900C" w14:textId="77777777" w:rsidR="00000000" w:rsidRDefault="0080671D">
      <w:pPr>
        <w:pStyle w:val="a0"/>
        <w:rPr>
          <w:rFonts w:hint="cs"/>
          <w:rtl/>
        </w:rPr>
      </w:pPr>
      <w:r>
        <w:rPr>
          <w:rFonts w:hint="cs"/>
          <w:rtl/>
        </w:rPr>
        <w:t xml:space="preserve">הוא יותר מכובד מוייסגלס. </w:t>
      </w:r>
    </w:p>
    <w:p w14:paraId="631EF167" w14:textId="77777777" w:rsidR="00000000" w:rsidRDefault="0080671D">
      <w:pPr>
        <w:pStyle w:val="a0"/>
        <w:rPr>
          <w:rFonts w:hint="cs"/>
          <w:rtl/>
        </w:rPr>
      </w:pPr>
    </w:p>
    <w:p w14:paraId="351FDC7A" w14:textId="77777777" w:rsidR="00000000" w:rsidRDefault="0080671D">
      <w:pPr>
        <w:pStyle w:val="-"/>
        <w:rPr>
          <w:rtl/>
        </w:rPr>
      </w:pPr>
      <w:bookmarkStart w:id="459" w:name="FS000001052T23_06_2004_16_17_28C"/>
      <w:bookmarkEnd w:id="459"/>
      <w:r>
        <w:rPr>
          <w:rtl/>
        </w:rPr>
        <w:t>אילן ליבוביץ (שינוי):</w:t>
      </w:r>
    </w:p>
    <w:p w14:paraId="225A08EB" w14:textId="77777777" w:rsidR="00000000" w:rsidRDefault="0080671D">
      <w:pPr>
        <w:pStyle w:val="a0"/>
        <w:rPr>
          <w:rtl/>
        </w:rPr>
      </w:pPr>
    </w:p>
    <w:p w14:paraId="7314D59E" w14:textId="77777777" w:rsidR="00000000" w:rsidRDefault="0080671D">
      <w:pPr>
        <w:pStyle w:val="a0"/>
        <w:rPr>
          <w:rFonts w:hint="cs"/>
          <w:rtl/>
        </w:rPr>
      </w:pPr>
      <w:r>
        <w:rPr>
          <w:rFonts w:hint="cs"/>
          <w:rtl/>
        </w:rPr>
        <w:t>את זה אתה אמרת. כשאדם כזה קורא לחיילים לסרב פקודה, כשאדם כזה נותן לגיטימציה לשימוש באלימות, אי-אפשר ואסור לעבור על זה בשתיקה, או</w:t>
      </w:r>
      <w:r>
        <w:rPr>
          <w:rFonts w:hint="cs"/>
          <w:rtl/>
        </w:rPr>
        <w:t xml:space="preserve"> לפטור זאת כלאחר יד. כאן אי-אפשר להסתפק בהוקעה או בגינוי. יש לפתוח מייד בחקירת משטרה ולהעמידו לדין על הסתה למרד ועל הסתה לאלימות.</w:t>
      </w:r>
    </w:p>
    <w:p w14:paraId="0153FBB9" w14:textId="77777777" w:rsidR="00000000" w:rsidRDefault="0080671D">
      <w:pPr>
        <w:pStyle w:val="a0"/>
        <w:rPr>
          <w:rFonts w:hint="cs"/>
          <w:rtl/>
        </w:rPr>
      </w:pPr>
      <w:r>
        <w:rPr>
          <w:rFonts w:hint="cs"/>
          <w:rtl/>
        </w:rPr>
        <w:t xml:space="preserve"> </w:t>
      </w:r>
    </w:p>
    <w:p w14:paraId="0DEC9C49" w14:textId="77777777" w:rsidR="00000000" w:rsidRDefault="0080671D">
      <w:pPr>
        <w:pStyle w:val="a0"/>
        <w:rPr>
          <w:rFonts w:hint="cs"/>
          <w:rtl/>
        </w:rPr>
      </w:pPr>
      <w:r>
        <w:rPr>
          <w:rFonts w:hint="cs"/>
          <w:rtl/>
        </w:rPr>
        <w:t>אני רוצה לקוות שהיועץ המשפטי החדש לממשלה לא יהיה כקודמו בתפקיד, אשר היה פוטר את הדברים האלה כלאחר יד. בשנה האחרונה פניתי אלי</w:t>
      </w:r>
      <w:r>
        <w:rPr>
          <w:rFonts w:hint="cs"/>
          <w:rtl/>
        </w:rPr>
        <w:t xml:space="preserve">ו לא אחת עם ציטטות של רבנים, של אישי ציבור מכאן ומשם, שהתבטאו בנושא של סירוב פקודה לפינוי התנחלויות וקראו לסרב פקודה לפינוי מאחזים וכדומה, והוא פטר זאת כלאחר יד ואמר כי כל עוד אנחנו רק מדברים אין מקום להעמיד לדין או לפתוח בחקירה. </w:t>
      </w:r>
    </w:p>
    <w:p w14:paraId="49345936" w14:textId="77777777" w:rsidR="00000000" w:rsidRDefault="0080671D">
      <w:pPr>
        <w:pStyle w:val="a0"/>
        <w:rPr>
          <w:rFonts w:hint="cs"/>
          <w:rtl/>
        </w:rPr>
      </w:pPr>
    </w:p>
    <w:p w14:paraId="784F56E6" w14:textId="77777777" w:rsidR="00000000" w:rsidRDefault="0080671D">
      <w:pPr>
        <w:pStyle w:val="a0"/>
        <w:rPr>
          <w:rFonts w:hint="cs"/>
          <w:rtl/>
        </w:rPr>
      </w:pPr>
      <w:r>
        <w:rPr>
          <w:rFonts w:hint="cs"/>
          <w:rtl/>
        </w:rPr>
        <w:t>אני חושב שזה המקום וזה ה</w:t>
      </w:r>
      <w:r>
        <w:rPr>
          <w:rFonts w:hint="cs"/>
          <w:rtl/>
        </w:rPr>
        <w:t>זמן, אדוני השר, לפתוח בחקירה, ולא להמתין שיקרה עוד פעם, חס וחלילה, מה שקרה לראש הממשלה רבין, זיכרונו לברכה, כשאמרו, לא נורא, אלה רק דיבורים, והחקירות אולי התנהלו מתחת לפני השטח, ובסופו של דבר קרה מה שקרה. פעם אחת ולתמיד יש לשים קיצונים מסוגו של אליצור, שבע</w:t>
      </w:r>
      <w:r>
        <w:rPr>
          <w:rFonts w:hint="cs"/>
          <w:rtl/>
        </w:rPr>
        <w:t xml:space="preserve">יני הוא אינו שונה בהרבה מנועם פדרמן ומחבריו, מאחורי סורג ובריח. </w:t>
      </w:r>
    </w:p>
    <w:p w14:paraId="16C5BBD4" w14:textId="77777777" w:rsidR="00000000" w:rsidRDefault="0080671D">
      <w:pPr>
        <w:pStyle w:val="a0"/>
        <w:rPr>
          <w:rFonts w:hint="cs"/>
          <w:rtl/>
        </w:rPr>
      </w:pPr>
    </w:p>
    <w:p w14:paraId="3AC37AAC" w14:textId="77777777" w:rsidR="00000000" w:rsidRDefault="0080671D">
      <w:pPr>
        <w:pStyle w:val="a0"/>
        <w:rPr>
          <w:rFonts w:hint="cs"/>
          <w:rtl/>
        </w:rPr>
      </w:pPr>
      <w:r>
        <w:rPr>
          <w:rFonts w:hint="cs"/>
          <w:rtl/>
        </w:rPr>
        <w:t>אבל, מה שלא פחות מדהים מזה, גברתי היושבת-ראש, זה הצביעות וההתחסדות של אותם אנשים, שכל סממן של סרבנות מצד השמאל מקפיץ אותם מייד וכל קריאה מצד מישהו מ"יש גבול" או מתנועה אחרת לסרב פקודה - כאשר</w:t>
      </w:r>
      <w:r>
        <w:rPr>
          <w:rFonts w:hint="cs"/>
          <w:rtl/>
        </w:rPr>
        <w:t xml:space="preserve"> זה מקפיץ אותם, הם מייד קוראים לפתיחת חקירה, להעמדה לדין וכיוצא באלה. אבל כאשר זה משרת אותם, את האינטרסים שלהם, הם אלה שמנופפים לנו תמיד בדמוקרטיה. ברגע הזה הם נדמו, ואנחנו לא שומעים אותם, והם כביכול מצדיקים זאת. </w:t>
      </w:r>
    </w:p>
    <w:p w14:paraId="7845FD56" w14:textId="77777777" w:rsidR="00000000" w:rsidRDefault="0080671D">
      <w:pPr>
        <w:pStyle w:val="a0"/>
        <w:rPr>
          <w:rFonts w:hint="cs"/>
          <w:rtl/>
        </w:rPr>
      </w:pPr>
    </w:p>
    <w:p w14:paraId="3014B8D1" w14:textId="77777777" w:rsidR="00000000" w:rsidRDefault="0080671D">
      <w:pPr>
        <w:pStyle w:val="a0"/>
        <w:rPr>
          <w:rFonts w:hint="cs"/>
          <w:rtl/>
        </w:rPr>
      </w:pPr>
      <w:r>
        <w:rPr>
          <w:rFonts w:hint="cs"/>
          <w:rtl/>
        </w:rPr>
        <w:t>בדברים האלה של אליצור, אנחנו רואים שלאנשי</w:t>
      </w:r>
      <w:r>
        <w:rPr>
          <w:rFonts w:hint="cs"/>
          <w:rtl/>
        </w:rPr>
        <w:t>ם האלה אין גבולות, ומה שנראה לפחות בעינינו בלתי לגיטימי, בעיניהם הוא לגיטימי ביותר במאבק ההיסטרי שהם מנהלים נגד ההתנתקות. כמו שאמרתי, אם אנחנו רוצים להימנע ממקרים שכבר קרו לנו, לצערנו, לא לפני שנים רבות, אנחנו צריכים לשים לזה סוף כאן ועכשיו. גברתי היושבת-ר</w:t>
      </w:r>
      <w:r>
        <w:rPr>
          <w:rFonts w:hint="cs"/>
          <w:rtl/>
        </w:rPr>
        <w:t xml:space="preserve">אש, כל אחד כזה שמעלה על דעתו אפילו להתבטא בצורה הזאת, צריך לזמן אותו לחדרי החקירות של המשטרה, לבדוק את זה לעומק, ואם צריך, גם לשים אותו מאחורי סורג ובריח. תודה רבה. </w:t>
      </w:r>
    </w:p>
    <w:p w14:paraId="2602E50C" w14:textId="77777777" w:rsidR="00000000" w:rsidRDefault="0080671D">
      <w:pPr>
        <w:pStyle w:val="af1"/>
        <w:rPr>
          <w:rFonts w:hint="cs"/>
          <w:rtl/>
        </w:rPr>
      </w:pPr>
    </w:p>
    <w:p w14:paraId="5819BCE6" w14:textId="77777777" w:rsidR="00000000" w:rsidRDefault="0080671D">
      <w:pPr>
        <w:pStyle w:val="af1"/>
        <w:rPr>
          <w:rtl/>
        </w:rPr>
      </w:pPr>
      <w:r>
        <w:rPr>
          <w:rtl/>
        </w:rPr>
        <w:t>היו"ר אתי לבני:</w:t>
      </w:r>
    </w:p>
    <w:p w14:paraId="6E709E97" w14:textId="77777777" w:rsidR="00000000" w:rsidRDefault="0080671D">
      <w:pPr>
        <w:pStyle w:val="a0"/>
        <w:rPr>
          <w:rtl/>
        </w:rPr>
      </w:pPr>
    </w:p>
    <w:p w14:paraId="7180FB4B" w14:textId="77777777" w:rsidR="00000000" w:rsidRDefault="0080671D">
      <w:pPr>
        <w:pStyle w:val="a0"/>
        <w:rPr>
          <w:rFonts w:hint="cs"/>
          <w:rtl/>
        </w:rPr>
      </w:pPr>
      <w:r>
        <w:rPr>
          <w:rFonts w:hint="cs"/>
          <w:rtl/>
        </w:rPr>
        <w:t xml:space="preserve">תודה רבה. משיב השר גדעון עזרא, בבקשה. </w:t>
      </w:r>
    </w:p>
    <w:p w14:paraId="7C355092" w14:textId="77777777" w:rsidR="00000000" w:rsidRDefault="0080671D">
      <w:pPr>
        <w:pStyle w:val="a0"/>
        <w:rPr>
          <w:rtl/>
        </w:rPr>
      </w:pPr>
    </w:p>
    <w:p w14:paraId="2460F9A3" w14:textId="77777777" w:rsidR="00000000" w:rsidRDefault="0080671D">
      <w:pPr>
        <w:pStyle w:val="a"/>
        <w:rPr>
          <w:rtl/>
        </w:rPr>
      </w:pPr>
      <w:bookmarkStart w:id="460" w:name="FS000000474T23_06_2004_16_20_36"/>
      <w:bookmarkStart w:id="461" w:name="_Toc101171413"/>
      <w:bookmarkEnd w:id="460"/>
      <w:r>
        <w:rPr>
          <w:rtl/>
        </w:rPr>
        <w:t>השר גדעון עזרא:</w:t>
      </w:r>
      <w:bookmarkEnd w:id="461"/>
    </w:p>
    <w:p w14:paraId="37559AC9" w14:textId="77777777" w:rsidR="00000000" w:rsidRDefault="0080671D">
      <w:pPr>
        <w:pStyle w:val="a0"/>
        <w:rPr>
          <w:rtl/>
        </w:rPr>
      </w:pPr>
    </w:p>
    <w:p w14:paraId="6A1FF02D" w14:textId="77777777" w:rsidR="00000000" w:rsidRDefault="0080671D">
      <w:pPr>
        <w:pStyle w:val="a0"/>
        <w:rPr>
          <w:rFonts w:hint="cs"/>
          <w:rtl/>
        </w:rPr>
      </w:pPr>
      <w:r>
        <w:rPr>
          <w:rFonts w:hint="cs"/>
          <w:rtl/>
        </w:rPr>
        <w:t>גברתי היושבת בר</w:t>
      </w:r>
      <w:r>
        <w:rPr>
          <w:rFonts w:hint="cs"/>
          <w:rtl/>
        </w:rPr>
        <w:t>אש, חברי חברי הכנסת, אני הכרתי את אליצור כבחור רגוע, מנומס, שקט, אבל דווקא על רקע היותו כזה, כאשר אדם כזה מתבטא בדרך הזאת, אני חושב שהדבר הרבה הרבה יותר מסוכן מאשר כשעושה זאת אדם ללא אוטוריטה. דווקא בגלל האוטוריטה שיש לו, אני חושב שאורי אליצור חייב להבין א</w:t>
      </w:r>
      <w:r>
        <w:rPr>
          <w:rFonts w:hint="cs"/>
          <w:rtl/>
        </w:rPr>
        <w:t xml:space="preserve">ת הנזק שדבריו יכולים לגרום. </w:t>
      </w:r>
    </w:p>
    <w:p w14:paraId="664DE269" w14:textId="77777777" w:rsidR="00000000" w:rsidRDefault="0080671D">
      <w:pPr>
        <w:pStyle w:val="a0"/>
        <w:rPr>
          <w:rFonts w:hint="cs"/>
          <w:rtl/>
        </w:rPr>
      </w:pPr>
    </w:p>
    <w:p w14:paraId="54F3BDD8" w14:textId="77777777" w:rsidR="00000000" w:rsidRDefault="0080671D">
      <w:pPr>
        <w:pStyle w:val="a0"/>
        <w:rPr>
          <w:rFonts w:hint="cs"/>
          <w:rtl/>
        </w:rPr>
      </w:pPr>
      <w:r>
        <w:rPr>
          <w:rFonts w:hint="cs"/>
          <w:rtl/>
        </w:rPr>
        <w:t xml:space="preserve">יתר על כן, אם מחר, אם וכאשר, יפונו תושבים יהודים מחלקי ארץ-ישראל, מחבל-עזה או מצפון-השומרון, ותהיינה תקריות, האם אורי אליצור יישא באחריות לדברים שהוא השמיע? אני מזהיר את כולנו מפני הדברים הללו. </w:t>
      </w:r>
    </w:p>
    <w:p w14:paraId="25C6F04C" w14:textId="77777777" w:rsidR="00000000" w:rsidRDefault="0080671D">
      <w:pPr>
        <w:pStyle w:val="a0"/>
        <w:rPr>
          <w:rFonts w:hint="cs"/>
          <w:rtl/>
        </w:rPr>
      </w:pPr>
    </w:p>
    <w:p w14:paraId="5BFD4B81" w14:textId="77777777" w:rsidR="00000000" w:rsidRDefault="0080671D">
      <w:pPr>
        <w:pStyle w:val="a0"/>
        <w:rPr>
          <w:rFonts w:hint="cs"/>
          <w:rtl/>
        </w:rPr>
      </w:pPr>
      <w:r>
        <w:rPr>
          <w:rFonts w:hint="cs"/>
          <w:rtl/>
        </w:rPr>
        <w:t>עם זאת, אני מוכרח להגיד לך, חב</w:t>
      </w:r>
      <w:r>
        <w:rPr>
          <w:rFonts w:hint="cs"/>
          <w:rtl/>
        </w:rPr>
        <w:t xml:space="preserve">ר הכנסת אמנון כהן, שאנחנו רחוקים מרחק גדול, גדול, גדול מאוד, ממה שקראת בעיתון. יש מרחק גדול בין זה לבין המציאות. </w:t>
      </w:r>
    </w:p>
    <w:p w14:paraId="1F468109" w14:textId="77777777" w:rsidR="00000000" w:rsidRDefault="0080671D">
      <w:pPr>
        <w:pStyle w:val="a0"/>
        <w:rPr>
          <w:rFonts w:hint="cs"/>
          <w:rtl/>
        </w:rPr>
      </w:pPr>
    </w:p>
    <w:p w14:paraId="6ED102B2" w14:textId="77777777" w:rsidR="00000000" w:rsidRDefault="0080671D">
      <w:pPr>
        <w:pStyle w:val="af0"/>
        <w:rPr>
          <w:rtl/>
        </w:rPr>
      </w:pPr>
      <w:r>
        <w:rPr>
          <w:rFonts w:hint="eastAsia"/>
          <w:rtl/>
        </w:rPr>
        <w:t>קריאה</w:t>
      </w:r>
      <w:r>
        <w:rPr>
          <w:rtl/>
        </w:rPr>
        <w:t>:</w:t>
      </w:r>
    </w:p>
    <w:p w14:paraId="63614AFE" w14:textId="77777777" w:rsidR="00000000" w:rsidRDefault="0080671D">
      <w:pPr>
        <w:pStyle w:val="a0"/>
        <w:rPr>
          <w:rFonts w:hint="cs"/>
          <w:rtl/>
        </w:rPr>
      </w:pPr>
    </w:p>
    <w:p w14:paraId="2686D482" w14:textId="77777777" w:rsidR="00000000" w:rsidRDefault="0080671D">
      <w:pPr>
        <w:pStyle w:val="a0"/>
        <w:rPr>
          <w:rFonts w:hint="cs"/>
          <w:rtl/>
        </w:rPr>
      </w:pPr>
      <w:r>
        <w:rPr>
          <w:rFonts w:hint="cs"/>
          <w:rtl/>
        </w:rPr>
        <w:t>- - -</w:t>
      </w:r>
    </w:p>
    <w:p w14:paraId="1D9337BA" w14:textId="77777777" w:rsidR="00000000" w:rsidRDefault="0080671D">
      <w:pPr>
        <w:pStyle w:val="a0"/>
        <w:rPr>
          <w:rFonts w:hint="cs"/>
          <w:rtl/>
        </w:rPr>
      </w:pPr>
    </w:p>
    <w:p w14:paraId="33CD8C66" w14:textId="77777777" w:rsidR="00000000" w:rsidRDefault="0080671D">
      <w:pPr>
        <w:pStyle w:val="-"/>
        <w:rPr>
          <w:rtl/>
        </w:rPr>
      </w:pPr>
      <w:bookmarkStart w:id="462" w:name="FS000000474T23_06_2004_16_53_51"/>
      <w:bookmarkStart w:id="463" w:name="FS000000474T23_06_2004_16_53_55C"/>
      <w:bookmarkEnd w:id="462"/>
      <w:bookmarkEnd w:id="463"/>
      <w:r>
        <w:rPr>
          <w:rtl/>
        </w:rPr>
        <w:t>השר גדעון עזרא:</w:t>
      </w:r>
    </w:p>
    <w:p w14:paraId="6F8FF6E0" w14:textId="77777777" w:rsidR="00000000" w:rsidRDefault="0080671D">
      <w:pPr>
        <w:pStyle w:val="a0"/>
        <w:rPr>
          <w:rtl/>
        </w:rPr>
      </w:pPr>
    </w:p>
    <w:p w14:paraId="00FED6B5" w14:textId="77777777" w:rsidR="00000000" w:rsidRDefault="0080671D">
      <w:pPr>
        <w:pStyle w:val="a0"/>
        <w:rPr>
          <w:rFonts w:hint="cs"/>
          <w:rtl/>
        </w:rPr>
      </w:pPr>
      <w:r>
        <w:rPr>
          <w:rFonts w:hint="cs"/>
          <w:rtl/>
        </w:rPr>
        <w:t xml:space="preserve">דווקא על רקע מסקנות ועדת-לפיד - אחת המסקנות היא לא להשתמש בצלפים מול אזרחים. זה כוון לאוכלוסייה אחרת, אבל על </w:t>
      </w:r>
      <w:r>
        <w:rPr>
          <w:rFonts w:hint="cs"/>
          <w:rtl/>
        </w:rPr>
        <w:t>אחת כמה וכמה כאן. ודווקא על רקע העובדה שמדובר באנשים שאנחנו שלחנו אותם לגור במקומות שהם גרים, אני חושב שצבא-הגנה לישראל ומשטרת ישראל אינם עוסקים ולא יעסקו בדברים מהסוג הזה.</w:t>
      </w:r>
    </w:p>
    <w:p w14:paraId="4B7F7D73" w14:textId="77777777" w:rsidR="00000000" w:rsidRDefault="0080671D">
      <w:pPr>
        <w:pStyle w:val="a0"/>
        <w:ind w:firstLine="0"/>
        <w:rPr>
          <w:rFonts w:hint="cs"/>
          <w:rtl/>
        </w:rPr>
      </w:pPr>
    </w:p>
    <w:p w14:paraId="74FC783F" w14:textId="77777777" w:rsidR="00000000" w:rsidRDefault="0080671D">
      <w:pPr>
        <w:pStyle w:val="a0"/>
        <w:ind w:firstLine="0"/>
        <w:rPr>
          <w:rFonts w:hint="cs"/>
          <w:rtl/>
        </w:rPr>
      </w:pPr>
      <w:r>
        <w:rPr>
          <w:rFonts w:hint="cs"/>
          <w:rtl/>
        </w:rPr>
        <w:tab/>
        <w:t>אנחנו מתייחסים בחומרה רבה לדברים שאמר אורי אליצור. הממשלה איננה מגישה תלונות כנגד</w:t>
      </w:r>
      <w:r>
        <w:rPr>
          <w:rFonts w:hint="cs"/>
          <w:rtl/>
        </w:rPr>
        <w:t xml:space="preserve"> אנשים למשטרה, והיועץ המשפטי לממשלה קיבל פנייה. אין לי כל ספק שהיועץ המשפטי לממשלה יפסוק את דברו, ואינני רוצה להשפיע על דבריו.</w:t>
      </w:r>
    </w:p>
    <w:p w14:paraId="149DFB88" w14:textId="77777777" w:rsidR="00000000" w:rsidRDefault="0080671D">
      <w:pPr>
        <w:pStyle w:val="a0"/>
        <w:ind w:firstLine="0"/>
        <w:rPr>
          <w:rFonts w:hint="cs"/>
          <w:rtl/>
        </w:rPr>
      </w:pPr>
    </w:p>
    <w:p w14:paraId="0BC74097" w14:textId="77777777" w:rsidR="00000000" w:rsidRDefault="0080671D">
      <w:pPr>
        <w:pStyle w:val="a0"/>
        <w:ind w:firstLine="0"/>
        <w:rPr>
          <w:rFonts w:hint="cs"/>
          <w:rtl/>
        </w:rPr>
      </w:pPr>
      <w:r>
        <w:rPr>
          <w:rFonts w:hint="cs"/>
          <w:rtl/>
        </w:rPr>
        <w:tab/>
        <w:t>אני רק רוצה להגיד, שאנחנו רואים בהצדקתם של סירובי פקודה ומתן לגיטימציה לאלימות סדק, סדק אמיתי, ביסודותיה של החברה הישראלית, ואנ</w:t>
      </w:r>
      <w:r>
        <w:rPr>
          <w:rFonts w:hint="cs"/>
          <w:rtl/>
        </w:rPr>
        <w:t>י חושב שצריך לדחות קריאות מהסוג הזה בכל דרך אפשרית.</w:t>
      </w:r>
    </w:p>
    <w:p w14:paraId="76058C76" w14:textId="77777777" w:rsidR="00000000" w:rsidRDefault="0080671D">
      <w:pPr>
        <w:pStyle w:val="a0"/>
        <w:ind w:firstLine="0"/>
        <w:rPr>
          <w:rFonts w:hint="cs"/>
          <w:rtl/>
        </w:rPr>
      </w:pPr>
    </w:p>
    <w:p w14:paraId="4DEA8021" w14:textId="77777777" w:rsidR="00000000" w:rsidRDefault="0080671D">
      <w:pPr>
        <w:pStyle w:val="a0"/>
        <w:ind w:firstLine="0"/>
        <w:rPr>
          <w:rFonts w:hint="cs"/>
          <w:rtl/>
        </w:rPr>
      </w:pPr>
      <w:r>
        <w:rPr>
          <w:rFonts w:hint="cs"/>
          <w:rtl/>
        </w:rPr>
        <w:tab/>
        <w:t>אני מציע בקטע הזה להסתפק בהודעה זו. תודה.</w:t>
      </w:r>
    </w:p>
    <w:p w14:paraId="3842562B" w14:textId="77777777" w:rsidR="00000000" w:rsidRDefault="0080671D">
      <w:pPr>
        <w:pStyle w:val="a0"/>
        <w:rPr>
          <w:rFonts w:hint="cs"/>
          <w:rtl/>
        </w:rPr>
      </w:pPr>
    </w:p>
    <w:p w14:paraId="63F083D7" w14:textId="77777777" w:rsidR="00000000" w:rsidRDefault="0080671D">
      <w:pPr>
        <w:pStyle w:val="af1"/>
        <w:rPr>
          <w:rtl/>
        </w:rPr>
      </w:pPr>
      <w:r>
        <w:rPr>
          <w:rtl/>
        </w:rPr>
        <w:t>היו"ר אתי לבני:</w:t>
      </w:r>
    </w:p>
    <w:p w14:paraId="1CFEAF3E" w14:textId="77777777" w:rsidR="00000000" w:rsidRDefault="0080671D">
      <w:pPr>
        <w:pStyle w:val="a0"/>
        <w:rPr>
          <w:rtl/>
        </w:rPr>
      </w:pPr>
    </w:p>
    <w:p w14:paraId="719592B8" w14:textId="77777777" w:rsidR="00000000" w:rsidRDefault="0080671D">
      <w:pPr>
        <w:pStyle w:val="a0"/>
        <w:rPr>
          <w:rFonts w:hint="cs"/>
          <w:rtl/>
        </w:rPr>
      </w:pPr>
      <w:r>
        <w:rPr>
          <w:rFonts w:hint="cs"/>
          <w:rtl/>
        </w:rPr>
        <w:t>תודה רבה. ההצעה היא להסתפק בהודעה זאת. מסכימים, חברי הכנסת המציעים? חבר הכנסת כהן, האם אתה מסכים?</w:t>
      </w:r>
    </w:p>
    <w:p w14:paraId="122A9BB3" w14:textId="77777777" w:rsidR="00000000" w:rsidRDefault="0080671D">
      <w:pPr>
        <w:pStyle w:val="a0"/>
        <w:rPr>
          <w:rFonts w:hint="cs"/>
          <w:rtl/>
        </w:rPr>
      </w:pPr>
    </w:p>
    <w:p w14:paraId="07A3E970" w14:textId="77777777" w:rsidR="00000000" w:rsidRDefault="0080671D">
      <w:pPr>
        <w:pStyle w:val="af0"/>
        <w:rPr>
          <w:rtl/>
        </w:rPr>
      </w:pPr>
      <w:r>
        <w:rPr>
          <w:rFonts w:hint="eastAsia"/>
          <w:rtl/>
        </w:rPr>
        <w:t>אמנון</w:t>
      </w:r>
      <w:r>
        <w:rPr>
          <w:rtl/>
        </w:rPr>
        <w:t xml:space="preserve"> כהן (ש"ס):</w:t>
      </w:r>
    </w:p>
    <w:p w14:paraId="363F2523" w14:textId="77777777" w:rsidR="00000000" w:rsidRDefault="0080671D">
      <w:pPr>
        <w:pStyle w:val="a0"/>
        <w:rPr>
          <w:rFonts w:hint="cs"/>
          <w:rtl/>
        </w:rPr>
      </w:pPr>
    </w:p>
    <w:p w14:paraId="2F807314" w14:textId="77777777" w:rsidR="00000000" w:rsidRDefault="0080671D">
      <w:pPr>
        <w:pStyle w:val="a0"/>
        <w:rPr>
          <w:rFonts w:hint="cs"/>
          <w:rtl/>
        </w:rPr>
      </w:pPr>
      <w:r>
        <w:rPr>
          <w:rFonts w:hint="cs"/>
          <w:rtl/>
        </w:rPr>
        <w:t>מסכימים.</w:t>
      </w:r>
    </w:p>
    <w:p w14:paraId="6DCB850E" w14:textId="77777777" w:rsidR="00000000" w:rsidRDefault="0080671D">
      <w:pPr>
        <w:pStyle w:val="a0"/>
        <w:rPr>
          <w:rFonts w:hint="cs"/>
          <w:rtl/>
        </w:rPr>
      </w:pPr>
    </w:p>
    <w:p w14:paraId="33BC4C2B" w14:textId="77777777" w:rsidR="00000000" w:rsidRDefault="0080671D">
      <w:pPr>
        <w:pStyle w:val="af1"/>
        <w:rPr>
          <w:rtl/>
        </w:rPr>
      </w:pPr>
      <w:r>
        <w:rPr>
          <w:rtl/>
        </w:rPr>
        <w:t>היו"ר אתי לבני:</w:t>
      </w:r>
    </w:p>
    <w:p w14:paraId="59C2DE9E" w14:textId="77777777" w:rsidR="00000000" w:rsidRDefault="0080671D">
      <w:pPr>
        <w:pStyle w:val="a0"/>
        <w:rPr>
          <w:rtl/>
        </w:rPr>
      </w:pPr>
    </w:p>
    <w:p w14:paraId="23E33ACD" w14:textId="77777777" w:rsidR="00000000" w:rsidRDefault="0080671D">
      <w:pPr>
        <w:pStyle w:val="a0"/>
        <w:rPr>
          <w:rFonts w:hint="cs"/>
          <w:rtl/>
        </w:rPr>
      </w:pPr>
      <w:r>
        <w:rPr>
          <w:rFonts w:hint="cs"/>
          <w:rtl/>
        </w:rPr>
        <w:t>שניכם מסכימים. אם מסירים, אין הצעות אחרות.</w:t>
      </w:r>
    </w:p>
    <w:p w14:paraId="5F53976C" w14:textId="77777777" w:rsidR="00000000" w:rsidRDefault="0080671D">
      <w:pPr>
        <w:pStyle w:val="af0"/>
        <w:rPr>
          <w:rFonts w:hint="cs"/>
          <w:rtl/>
        </w:rPr>
      </w:pPr>
      <w:bookmarkStart w:id="464" w:name="CS28176FI0028176T23_06_2004_16_25_33"/>
      <w:bookmarkStart w:id="465" w:name="FS000000445T23_06_2004_16_46_31C"/>
      <w:bookmarkEnd w:id="464"/>
      <w:bookmarkEnd w:id="465"/>
    </w:p>
    <w:p w14:paraId="24E4F8FB" w14:textId="77777777" w:rsidR="00000000" w:rsidRDefault="0080671D">
      <w:pPr>
        <w:pStyle w:val="af0"/>
        <w:rPr>
          <w:rtl/>
        </w:rPr>
      </w:pPr>
      <w:r>
        <w:rPr>
          <w:rFonts w:hint="eastAsia"/>
          <w:rtl/>
        </w:rPr>
        <w:t>צבי</w:t>
      </w:r>
      <w:r>
        <w:rPr>
          <w:rtl/>
        </w:rPr>
        <w:t xml:space="preserve"> הנדל (האיחוד הלאומי - ישראל ביתנו):</w:t>
      </w:r>
    </w:p>
    <w:p w14:paraId="7F307A7D" w14:textId="77777777" w:rsidR="00000000" w:rsidRDefault="0080671D">
      <w:pPr>
        <w:pStyle w:val="a0"/>
        <w:rPr>
          <w:rFonts w:hint="cs"/>
          <w:rtl/>
        </w:rPr>
      </w:pPr>
    </w:p>
    <w:p w14:paraId="01D80E4A" w14:textId="77777777" w:rsidR="00000000" w:rsidRDefault="0080671D">
      <w:pPr>
        <w:pStyle w:val="a0"/>
        <w:rPr>
          <w:rFonts w:hint="cs"/>
          <w:rtl/>
        </w:rPr>
      </w:pPr>
      <w:r>
        <w:rPr>
          <w:rFonts w:hint="cs"/>
          <w:rtl/>
        </w:rPr>
        <w:t>מדברים על גוש-קטיף, ואני לא יכול להגיד משפט?</w:t>
      </w:r>
    </w:p>
    <w:p w14:paraId="58A8F08B" w14:textId="77777777" w:rsidR="00000000" w:rsidRDefault="0080671D">
      <w:pPr>
        <w:pStyle w:val="a0"/>
        <w:rPr>
          <w:rFonts w:hint="cs"/>
          <w:rtl/>
        </w:rPr>
      </w:pPr>
    </w:p>
    <w:p w14:paraId="6420DF29" w14:textId="77777777" w:rsidR="00000000" w:rsidRDefault="0080671D">
      <w:pPr>
        <w:pStyle w:val="af1"/>
        <w:rPr>
          <w:rtl/>
        </w:rPr>
      </w:pPr>
      <w:r>
        <w:rPr>
          <w:rtl/>
        </w:rPr>
        <w:t>היו"ר אתי לבני:</w:t>
      </w:r>
    </w:p>
    <w:p w14:paraId="5C1E107E" w14:textId="77777777" w:rsidR="00000000" w:rsidRDefault="0080671D">
      <w:pPr>
        <w:pStyle w:val="a0"/>
        <w:rPr>
          <w:rtl/>
        </w:rPr>
      </w:pPr>
    </w:p>
    <w:p w14:paraId="086BA17F" w14:textId="77777777" w:rsidR="00000000" w:rsidRDefault="0080671D">
      <w:pPr>
        <w:pStyle w:val="a0"/>
        <w:rPr>
          <w:rFonts w:hint="cs"/>
          <w:rtl/>
        </w:rPr>
      </w:pPr>
      <w:r>
        <w:rPr>
          <w:rFonts w:hint="cs"/>
          <w:rtl/>
        </w:rPr>
        <w:t>אין בתקנון התייחסות לגוש-קטיף.</w:t>
      </w:r>
    </w:p>
    <w:p w14:paraId="241F31F2" w14:textId="77777777" w:rsidR="00000000" w:rsidRDefault="0080671D">
      <w:pPr>
        <w:pStyle w:val="a0"/>
        <w:rPr>
          <w:rFonts w:hint="cs"/>
          <w:rtl/>
        </w:rPr>
      </w:pPr>
    </w:p>
    <w:p w14:paraId="5BCBDC37" w14:textId="77777777" w:rsidR="00000000" w:rsidRDefault="0080671D">
      <w:pPr>
        <w:pStyle w:val="af0"/>
        <w:rPr>
          <w:rtl/>
        </w:rPr>
      </w:pPr>
      <w:r>
        <w:rPr>
          <w:rFonts w:hint="eastAsia"/>
          <w:rtl/>
        </w:rPr>
        <w:t>צבי</w:t>
      </w:r>
      <w:r>
        <w:rPr>
          <w:rtl/>
        </w:rPr>
        <w:t xml:space="preserve"> הנדל (האיחוד הלאומי - ישראל ביתנו):</w:t>
      </w:r>
    </w:p>
    <w:p w14:paraId="36CC18E0" w14:textId="77777777" w:rsidR="00000000" w:rsidRDefault="0080671D">
      <w:pPr>
        <w:pStyle w:val="a0"/>
        <w:rPr>
          <w:rFonts w:hint="cs"/>
          <w:rtl/>
        </w:rPr>
      </w:pPr>
    </w:p>
    <w:p w14:paraId="4EE31C9F" w14:textId="77777777" w:rsidR="00000000" w:rsidRDefault="0080671D">
      <w:pPr>
        <w:pStyle w:val="a0"/>
        <w:rPr>
          <w:rFonts w:hint="cs"/>
          <w:rtl/>
        </w:rPr>
      </w:pPr>
      <w:r>
        <w:rPr>
          <w:rFonts w:hint="cs"/>
          <w:rtl/>
        </w:rPr>
        <w:t xml:space="preserve"> כבר ראיתי 40 תקנונים, ולא אחד מד</w:t>
      </w:r>
      <w:r>
        <w:rPr>
          <w:rFonts w:hint="cs"/>
          <w:rtl/>
        </w:rPr>
        <w:t>בר, עשרה מדברים.</w:t>
      </w:r>
    </w:p>
    <w:p w14:paraId="79CDD208" w14:textId="77777777" w:rsidR="00000000" w:rsidRDefault="0080671D">
      <w:pPr>
        <w:pStyle w:val="a0"/>
        <w:rPr>
          <w:rFonts w:hint="cs"/>
          <w:rtl/>
        </w:rPr>
      </w:pPr>
    </w:p>
    <w:p w14:paraId="67FF67AD" w14:textId="77777777" w:rsidR="00000000" w:rsidRDefault="0080671D">
      <w:pPr>
        <w:pStyle w:val="a0"/>
        <w:rPr>
          <w:rtl/>
        </w:rPr>
      </w:pPr>
    </w:p>
    <w:p w14:paraId="4C3951E8" w14:textId="77777777" w:rsidR="00000000" w:rsidRDefault="0080671D">
      <w:pPr>
        <w:pStyle w:val="a0"/>
        <w:rPr>
          <w:rtl/>
        </w:rPr>
      </w:pPr>
    </w:p>
    <w:p w14:paraId="4E080700" w14:textId="77777777" w:rsidR="00000000" w:rsidRDefault="0080671D">
      <w:pPr>
        <w:pStyle w:val="a2"/>
        <w:rPr>
          <w:rFonts w:hint="cs"/>
          <w:rtl/>
        </w:rPr>
      </w:pPr>
      <w:bookmarkStart w:id="466" w:name="_Toc101171414"/>
      <w:r>
        <w:rPr>
          <w:rFonts w:hint="cs"/>
          <w:rtl/>
        </w:rPr>
        <w:t>הצעה לסדר-היום</w:t>
      </w:r>
      <w:bookmarkEnd w:id="466"/>
    </w:p>
    <w:p w14:paraId="25015D0C" w14:textId="77777777" w:rsidR="00000000" w:rsidRDefault="0080671D">
      <w:pPr>
        <w:pStyle w:val="a2"/>
        <w:rPr>
          <w:rtl/>
        </w:rPr>
      </w:pPr>
      <w:bookmarkStart w:id="467" w:name="_Toc101171415"/>
      <w:r>
        <w:rPr>
          <w:rtl/>
        </w:rPr>
        <w:t>פעילותן הבלתי</w:t>
      </w:r>
      <w:r>
        <w:rPr>
          <w:rFonts w:hint="cs"/>
          <w:rtl/>
        </w:rPr>
        <w:t>-</w:t>
      </w:r>
      <w:r>
        <w:rPr>
          <w:rtl/>
        </w:rPr>
        <w:t>הולמת של "נשות הכותל" לשינוי ההסדרים הקיימים סביב הכותל</w:t>
      </w:r>
      <w:bookmarkEnd w:id="467"/>
    </w:p>
    <w:p w14:paraId="405B6B3A" w14:textId="77777777" w:rsidR="00000000" w:rsidRDefault="0080671D">
      <w:pPr>
        <w:pStyle w:val="-0"/>
        <w:rPr>
          <w:rFonts w:hint="cs"/>
          <w:rtl/>
        </w:rPr>
      </w:pPr>
    </w:p>
    <w:p w14:paraId="0E2D700F" w14:textId="77777777" w:rsidR="00000000" w:rsidRDefault="0080671D">
      <w:pPr>
        <w:pStyle w:val="af1"/>
        <w:rPr>
          <w:rtl/>
        </w:rPr>
      </w:pPr>
      <w:r>
        <w:rPr>
          <w:rtl/>
        </w:rPr>
        <w:t>היו"ר</w:t>
      </w:r>
      <w:r>
        <w:rPr>
          <w:rFonts w:hint="cs"/>
          <w:rtl/>
        </w:rPr>
        <w:t xml:space="preserve"> אתי לבני</w:t>
      </w:r>
      <w:r>
        <w:rPr>
          <w:rtl/>
        </w:rPr>
        <w:t>:</w:t>
      </w:r>
    </w:p>
    <w:p w14:paraId="003096B7" w14:textId="77777777" w:rsidR="00000000" w:rsidRDefault="0080671D">
      <w:pPr>
        <w:pStyle w:val="a0"/>
        <w:rPr>
          <w:rtl/>
        </w:rPr>
      </w:pPr>
    </w:p>
    <w:p w14:paraId="6312A4D9" w14:textId="77777777" w:rsidR="00000000" w:rsidRDefault="0080671D">
      <w:pPr>
        <w:pStyle w:val="a0"/>
        <w:rPr>
          <w:rFonts w:hint="cs"/>
          <w:rtl/>
        </w:rPr>
      </w:pPr>
      <w:r>
        <w:rPr>
          <w:rFonts w:hint="cs"/>
          <w:rtl/>
        </w:rPr>
        <w:t>אנחנו עוברים להצעה הבאה לסדר-היום, מס' 3858, בנושא: פעילותן הבלתי-הולמת של "נשות הכותל" לשינוי ההסדרים הקיימים סביב הכותל - של חבר הכ</w:t>
      </w:r>
      <w:r>
        <w:rPr>
          <w:rFonts w:hint="cs"/>
          <w:rtl/>
        </w:rPr>
        <w:t>נסת משולם נהרי. בבקשה, אדוני.</w:t>
      </w:r>
    </w:p>
    <w:p w14:paraId="5D4B05C7" w14:textId="77777777" w:rsidR="00000000" w:rsidRDefault="0080671D">
      <w:pPr>
        <w:pStyle w:val="a0"/>
        <w:rPr>
          <w:rFonts w:hint="cs"/>
          <w:rtl/>
        </w:rPr>
      </w:pPr>
    </w:p>
    <w:p w14:paraId="22298F91" w14:textId="77777777" w:rsidR="00000000" w:rsidRDefault="0080671D">
      <w:pPr>
        <w:pStyle w:val="a"/>
        <w:rPr>
          <w:rtl/>
        </w:rPr>
      </w:pPr>
      <w:bookmarkStart w:id="468" w:name="FS000000498T23_06_2004_16_24_39"/>
      <w:bookmarkStart w:id="469" w:name="_Toc101171416"/>
      <w:bookmarkEnd w:id="468"/>
      <w:r>
        <w:rPr>
          <w:rFonts w:hint="eastAsia"/>
          <w:rtl/>
        </w:rPr>
        <w:t>משולם</w:t>
      </w:r>
      <w:r>
        <w:rPr>
          <w:rtl/>
        </w:rPr>
        <w:t xml:space="preserve"> נהרי (ש"ס):</w:t>
      </w:r>
      <w:bookmarkEnd w:id="469"/>
    </w:p>
    <w:p w14:paraId="2F757336" w14:textId="77777777" w:rsidR="00000000" w:rsidRDefault="0080671D">
      <w:pPr>
        <w:pStyle w:val="a0"/>
        <w:rPr>
          <w:rFonts w:hint="cs"/>
          <w:rtl/>
        </w:rPr>
      </w:pPr>
    </w:p>
    <w:p w14:paraId="47D1A7AC" w14:textId="77777777" w:rsidR="00000000" w:rsidRDefault="0080671D">
      <w:pPr>
        <w:pStyle w:val="a0"/>
        <w:rPr>
          <w:rFonts w:hint="cs"/>
          <w:rtl/>
        </w:rPr>
      </w:pPr>
      <w:r>
        <w:rPr>
          <w:rFonts w:hint="cs"/>
          <w:rtl/>
        </w:rPr>
        <w:t>גברתי היושבת בראש, חברי חברי הכנסת, השבוע התפרסם בערוץ המקומי ובכלי תקשורת נוספים על פרובוקציה מבית-מדרשה של אותה קבוצת נשים רעשניות, המכונות "נשות הכותל", כאשר בראש חודש תמוז הן הגיעו לרחבת הכותל, בניגוד ל</w:t>
      </w:r>
      <w:r>
        <w:rPr>
          <w:rFonts w:hint="cs"/>
          <w:rtl/>
        </w:rPr>
        <w:t>סיכום ולהחלטת בג"ץ, כשהן עטופות בטליתות ולראשיהן תפילין והן מבקשות לקרוא בתורה.</w:t>
      </w:r>
    </w:p>
    <w:p w14:paraId="511A4F25" w14:textId="77777777" w:rsidR="00000000" w:rsidRDefault="0080671D">
      <w:pPr>
        <w:pStyle w:val="a0"/>
        <w:rPr>
          <w:rFonts w:hint="cs"/>
          <w:rtl/>
        </w:rPr>
      </w:pPr>
    </w:p>
    <w:p w14:paraId="795B1A3A" w14:textId="77777777" w:rsidR="00000000" w:rsidRDefault="0080671D">
      <w:pPr>
        <w:pStyle w:val="a0"/>
        <w:rPr>
          <w:rFonts w:hint="cs"/>
          <w:rtl/>
        </w:rPr>
      </w:pPr>
      <w:r>
        <w:rPr>
          <w:rFonts w:hint="cs"/>
          <w:rtl/>
        </w:rPr>
        <w:t>אני רוצה לצטט כמה מלים מדבריו של רב הכותל, הרב גץ זצ"ל, אשר נאמרו לפני כ-15 שנה, בפעם הראשונה שבה ביקשו אותן נשים להתפלל בכותל המערבי: "במשך למעלה מ-20 שנה היתה רחבת הכותל המע</w:t>
      </w:r>
      <w:r>
        <w:rPr>
          <w:rFonts w:hint="cs"/>
          <w:rtl/>
        </w:rPr>
        <w:t>רבי אי שקט ורגוע בים הסוער של חיינו בארץ. מיליוני יהודים מהארץ ומהתפוצות מבקרים ברחבת הכותל מדי שנה. כולם שווים לפני בורא עולם, דל ושוע, תלמיד חכם ועם הארץ, משכיל ובור, מתפלל בנוסח ספרד, אשכנז, עדות המזרח, סידור מתוקן, בעברית, באנגלית או בצרפתית או בכל שפה</w:t>
      </w:r>
      <w:r>
        <w:rPr>
          <w:rFonts w:hint="cs"/>
          <w:rtl/>
        </w:rPr>
        <w:t xml:space="preserve"> אחרת. חוץ מיהודים מבקרים במקום מוסלמים, קתולים פרוטסטנטים, פרסביטרים ואף אנשי כת 'המקויה' היפנים. אלא שיום אחד הגיעו לכותל 50-60 נשים הנוהגות שלא על-פי המנהג - חלקן עטופות בטלית או חובשות כיפות וביד אחת מהן ספר תורה".</w:t>
      </w:r>
    </w:p>
    <w:p w14:paraId="370A1077" w14:textId="77777777" w:rsidR="00000000" w:rsidRDefault="0080671D">
      <w:pPr>
        <w:pStyle w:val="a0"/>
        <w:rPr>
          <w:rFonts w:hint="cs"/>
          <w:rtl/>
        </w:rPr>
      </w:pPr>
    </w:p>
    <w:p w14:paraId="18268691" w14:textId="77777777" w:rsidR="00000000" w:rsidRDefault="0080671D">
      <w:pPr>
        <w:pStyle w:val="a0"/>
        <w:rPr>
          <w:rFonts w:hint="cs"/>
          <w:rtl/>
        </w:rPr>
      </w:pPr>
      <w:r>
        <w:rPr>
          <w:rFonts w:hint="cs"/>
          <w:rtl/>
        </w:rPr>
        <w:t>רבותי, בקיצור, הן רוצות לשנות סדרי ב</w:t>
      </w:r>
      <w:r>
        <w:rPr>
          <w:rFonts w:hint="cs"/>
          <w:rtl/>
        </w:rPr>
        <w:t>ראשית. בעיני ובעיני המסתכל האובייקטיבי, אקט זה אין בו דבר וחצי דבר שנוגע לדת, מלבד פרובוקציה לשמה. שכן ברור לכל אחד המגיע למקום מסוים, שעליו לנהוג כמנהגי המקום ולא לשנות סדרי בראשית, רק משום שהנוהג לא מוצא חן בעיניו. הרי לא יעלה על הדעת שאותן נשים יבקרו במ</w:t>
      </w:r>
      <w:r>
        <w:rPr>
          <w:rFonts w:hint="cs"/>
          <w:rtl/>
        </w:rPr>
        <w:t>סגד ויחליטו על דעת עצמן להיכנס בנעליים לרגליהן רק משום שהמנהג אינו נראה בעיניהן.</w:t>
      </w:r>
    </w:p>
    <w:p w14:paraId="19051A48" w14:textId="77777777" w:rsidR="00000000" w:rsidRDefault="0080671D">
      <w:pPr>
        <w:pStyle w:val="a0"/>
        <w:rPr>
          <w:rFonts w:hint="cs"/>
          <w:rtl/>
        </w:rPr>
      </w:pPr>
    </w:p>
    <w:p w14:paraId="73CDF912" w14:textId="77777777" w:rsidR="00000000" w:rsidRDefault="0080671D">
      <w:pPr>
        <w:pStyle w:val="a0"/>
        <w:rPr>
          <w:rFonts w:hint="cs"/>
          <w:rtl/>
        </w:rPr>
      </w:pPr>
      <w:r>
        <w:rPr>
          <w:rFonts w:hint="cs"/>
          <w:rtl/>
        </w:rPr>
        <w:t xml:space="preserve">גברתי היושבת בראש, עם כל המחלוקת האידיאולוגית שיש לי עם קבוצת נשים זו, אני חוזר ואומר שאיני בא לכפות את דעתי עליהן. רוצות להניח תפילין </w:t>
      </w:r>
      <w:r>
        <w:rPr>
          <w:rtl/>
        </w:rPr>
        <w:t>–</w:t>
      </w:r>
      <w:r>
        <w:rPr>
          <w:rFonts w:hint="cs"/>
          <w:rtl/>
        </w:rPr>
        <w:t xml:space="preserve"> יניחו תפילין; רוצות לתקוע בשופרות </w:t>
      </w:r>
      <w:r>
        <w:rPr>
          <w:rtl/>
        </w:rPr>
        <w:t>–</w:t>
      </w:r>
      <w:r>
        <w:rPr>
          <w:rFonts w:hint="cs"/>
          <w:rtl/>
        </w:rPr>
        <w:t xml:space="preserve"> י</w:t>
      </w:r>
      <w:r>
        <w:rPr>
          <w:rFonts w:hint="cs"/>
          <w:rtl/>
        </w:rPr>
        <w:t xml:space="preserve">תקעו בשופרות; רוצות ללכת כל השנה עם לולב וארבעת המינים </w:t>
      </w:r>
      <w:r>
        <w:rPr>
          <w:rtl/>
        </w:rPr>
        <w:t>–</w:t>
      </w:r>
      <w:r>
        <w:rPr>
          <w:rFonts w:hint="cs"/>
          <w:rtl/>
        </w:rPr>
        <w:t xml:space="preserve"> אין בעיה; רוצות לאכול כל השנה חמץ ומצה </w:t>
      </w:r>
      <w:r>
        <w:rPr>
          <w:rtl/>
        </w:rPr>
        <w:t>–</w:t>
      </w:r>
      <w:r>
        <w:rPr>
          <w:rFonts w:hint="cs"/>
          <w:rtl/>
        </w:rPr>
        <w:t xml:space="preserve"> יעשו מה שהן רוצות, אבל בבתיהן, במקומות המיועדים להן.</w:t>
      </w:r>
    </w:p>
    <w:p w14:paraId="3FD91B3B" w14:textId="77777777" w:rsidR="00000000" w:rsidRDefault="0080671D">
      <w:pPr>
        <w:pStyle w:val="a0"/>
        <w:rPr>
          <w:rFonts w:hint="cs"/>
          <w:rtl/>
        </w:rPr>
      </w:pPr>
    </w:p>
    <w:p w14:paraId="06F66B4C" w14:textId="77777777" w:rsidR="00000000" w:rsidRDefault="0080671D">
      <w:pPr>
        <w:pStyle w:val="a0"/>
        <w:rPr>
          <w:rFonts w:hint="cs"/>
          <w:rtl/>
        </w:rPr>
      </w:pPr>
      <w:r>
        <w:rPr>
          <w:rFonts w:hint="cs"/>
          <w:rtl/>
        </w:rPr>
        <w:t xml:space="preserve">די לפרובוקציות, די למהומות, די לשנאת אחים, די לפגיעה במנהגי ישראל המקודשים מדור לדור. וכי עולה על דעתכן </w:t>
      </w:r>
      <w:r>
        <w:rPr>
          <w:rFonts w:hint="cs"/>
          <w:rtl/>
        </w:rPr>
        <w:t>שהנהגות, דינים והלכות, שהיו קיימים במקום זה במשך אלפיים שנה, ישתנו בעקבות פרובוקציה זו או אחרת? אני בכוונה חוזר וקורא למעשים האלה "פרובוקציה", אין מלה אחרת.</w:t>
      </w:r>
    </w:p>
    <w:p w14:paraId="367EF350" w14:textId="77777777" w:rsidR="00000000" w:rsidRDefault="0080671D">
      <w:pPr>
        <w:pStyle w:val="a0"/>
        <w:rPr>
          <w:rFonts w:hint="cs"/>
          <w:rtl/>
        </w:rPr>
      </w:pPr>
    </w:p>
    <w:p w14:paraId="3F492073" w14:textId="77777777" w:rsidR="00000000" w:rsidRDefault="0080671D">
      <w:pPr>
        <w:pStyle w:val="af0"/>
        <w:rPr>
          <w:rtl/>
        </w:rPr>
      </w:pPr>
      <w:r>
        <w:rPr>
          <w:rFonts w:hint="eastAsia"/>
          <w:rtl/>
        </w:rPr>
        <w:t>קולט</w:t>
      </w:r>
      <w:r>
        <w:rPr>
          <w:rtl/>
        </w:rPr>
        <w:t xml:space="preserve"> אביטל (העבודה-מימד):</w:t>
      </w:r>
    </w:p>
    <w:p w14:paraId="736EB431" w14:textId="77777777" w:rsidR="00000000" w:rsidRDefault="0080671D">
      <w:pPr>
        <w:pStyle w:val="a0"/>
        <w:rPr>
          <w:rFonts w:hint="cs"/>
          <w:rtl/>
        </w:rPr>
      </w:pPr>
    </w:p>
    <w:p w14:paraId="7903A286" w14:textId="77777777" w:rsidR="00000000" w:rsidRDefault="0080671D">
      <w:pPr>
        <w:pStyle w:val="a0"/>
        <w:rPr>
          <w:rFonts w:hint="cs"/>
          <w:rtl/>
        </w:rPr>
      </w:pPr>
      <w:r>
        <w:rPr>
          <w:rFonts w:hint="cs"/>
          <w:rtl/>
        </w:rPr>
        <w:t>ממש לא צודק.</w:t>
      </w:r>
    </w:p>
    <w:p w14:paraId="1B7EF015" w14:textId="77777777" w:rsidR="00000000" w:rsidRDefault="0080671D">
      <w:pPr>
        <w:pStyle w:val="a0"/>
        <w:rPr>
          <w:rFonts w:hint="cs"/>
          <w:rtl/>
        </w:rPr>
      </w:pPr>
    </w:p>
    <w:p w14:paraId="6FCD23C7" w14:textId="77777777" w:rsidR="00000000" w:rsidRDefault="0080671D">
      <w:pPr>
        <w:pStyle w:val="-"/>
        <w:rPr>
          <w:rtl/>
        </w:rPr>
      </w:pPr>
      <w:bookmarkStart w:id="470" w:name="FS000000498T23_06_2004_16_28_11C"/>
      <w:bookmarkEnd w:id="470"/>
      <w:r>
        <w:rPr>
          <w:rtl/>
        </w:rPr>
        <w:t>משולם נהרי (ש"ס):</w:t>
      </w:r>
    </w:p>
    <w:p w14:paraId="2BE27471" w14:textId="77777777" w:rsidR="00000000" w:rsidRDefault="0080671D">
      <w:pPr>
        <w:pStyle w:val="a0"/>
        <w:rPr>
          <w:rtl/>
        </w:rPr>
      </w:pPr>
    </w:p>
    <w:p w14:paraId="2999E34D" w14:textId="77777777" w:rsidR="00000000" w:rsidRDefault="0080671D">
      <w:pPr>
        <w:pStyle w:val="a0"/>
        <w:rPr>
          <w:rFonts w:hint="cs"/>
          <w:rtl/>
        </w:rPr>
      </w:pPr>
      <w:r>
        <w:rPr>
          <w:rFonts w:hint="cs"/>
          <w:rtl/>
        </w:rPr>
        <w:t>הרי בג"ץ בפסיקתו האחרונה קבע, כי יש לי</w:t>
      </w:r>
      <w:r>
        <w:rPr>
          <w:rFonts w:hint="cs"/>
          <w:rtl/>
        </w:rPr>
        <w:t>יחד מקום לתפילת הנשים באזור קשת רובינסון. ולפני שבועיים קיבל הרב רבינוביץ, האחראי על הכותל, ארכה של חודש ליישום ההחלטה. אם להיטותן של אותן נשים לעורר שוב מהומות ולא להמתין לביצוע פסיקת הבג"ץ אינה פרובוקציה, אינני יודע פרובוקציה מהי.</w:t>
      </w:r>
    </w:p>
    <w:p w14:paraId="0FB1C90F" w14:textId="77777777" w:rsidR="00000000" w:rsidRDefault="0080671D">
      <w:pPr>
        <w:pStyle w:val="a0"/>
        <w:rPr>
          <w:rFonts w:hint="cs"/>
          <w:rtl/>
        </w:rPr>
      </w:pPr>
    </w:p>
    <w:p w14:paraId="327AEDE3" w14:textId="77777777" w:rsidR="00000000" w:rsidRDefault="0080671D">
      <w:pPr>
        <w:pStyle w:val="a0"/>
        <w:rPr>
          <w:rFonts w:hint="cs"/>
          <w:rtl/>
        </w:rPr>
      </w:pPr>
      <w:r>
        <w:rPr>
          <w:rFonts w:hint="cs"/>
          <w:rtl/>
        </w:rPr>
        <w:t>גברתי היושבת בראש, אני</w:t>
      </w:r>
      <w:r>
        <w:rPr>
          <w:rFonts w:hint="cs"/>
          <w:rtl/>
        </w:rPr>
        <w:t xml:space="preserve"> רואה שהידברות אתן לא עזרה, אפילו פסיקת בג"ץ לא הצליחה לרסן אותן, על כן אבקש להעביר את הנושא לוועדת הפנים של הכנסת. תודה.</w:t>
      </w:r>
    </w:p>
    <w:p w14:paraId="3104E21A" w14:textId="77777777" w:rsidR="00000000" w:rsidRDefault="0080671D">
      <w:pPr>
        <w:pStyle w:val="a0"/>
        <w:rPr>
          <w:rFonts w:hint="cs"/>
          <w:rtl/>
        </w:rPr>
      </w:pPr>
    </w:p>
    <w:p w14:paraId="2362C19C" w14:textId="77777777" w:rsidR="00000000" w:rsidRDefault="0080671D">
      <w:pPr>
        <w:pStyle w:val="af1"/>
        <w:rPr>
          <w:rtl/>
        </w:rPr>
      </w:pPr>
      <w:r>
        <w:rPr>
          <w:rtl/>
        </w:rPr>
        <w:t>היו"ר אתי לבני:</w:t>
      </w:r>
    </w:p>
    <w:p w14:paraId="1EAA4010" w14:textId="77777777" w:rsidR="00000000" w:rsidRDefault="0080671D">
      <w:pPr>
        <w:pStyle w:val="a0"/>
        <w:rPr>
          <w:rtl/>
        </w:rPr>
      </w:pPr>
    </w:p>
    <w:p w14:paraId="046856BF" w14:textId="77777777" w:rsidR="00000000" w:rsidRDefault="0080671D">
      <w:pPr>
        <w:pStyle w:val="a0"/>
        <w:rPr>
          <w:rFonts w:hint="cs"/>
          <w:rtl/>
        </w:rPr>
      </w:pPr>
      <w:r>
        <w:rPr>
          <w:rFonts w:hint="cs"/>
          <w:rtl/>
        </w:rPr>
        <w:t>תודה רבה. משיב השר גדעון עזרא. בבקשה.</w:t>
      </w:r>
    </w:p>
    <w:p w14:paraId="31D481F4" w14:textId="77777777" w:rsidR="00000000" w:rsidRDefault="0080671D">
      <w:pPr>
        <w:pStyle w:val="a0"/>
        <w:rPr>
          <w:rFonts w:hint="cs"/>
          <w:rtl/>
        </w:rPr>
      </w:pPr>
    </w:p>
    <w:p w14:paraId="408A39B1" w14:textId="77777777" w:rsidR="00000000" w:rsidRDefault="0080671D">
      <w:pPr>
        <w:pStyle w:val="a"/>
        <w:rPr>
          <w:rtl/>
        </w:rPr>
      </w:pPr>
      <w:bookmarkStart w:id="471" w:name="FS000000498T23_06_2004_16_29_06"/>
      <w:bookmarkStart w:id="472" w:name="FS000000474T23_06_2004_16_29_12"/>
      <w:bookmarkStart w:id="473" w:name="_Toc101171417"/>
      <w:bookmarkEnd w:id="471"/>
      <w:r>
        <w:rPr>
          <w:rFonts w:hint="eastAsia"/>
          <w:rtl/>
        </w:rPr>
        <w:t>השר</w:t>
      </w:r>
      <w:r>
        <w:rPr>
          <w:rtl/>
        </w:rPr>
        <w:t xml:space="preserve"> גדעון עזרא:</w:t>
      </w:r>
      <w:bookmarkEnd w:id="473"/>
    </w:p>
    <w:p w14:paraId="11D42328" w14:textId="77777777" w:rsidR="00000000" w:rsidRDefault="0080671D">
      <w:pPr>
        <w:pStyle w:val="a0"/>
        <w:rPr>
          <w:rtl/>
        </w:rPr>
      </w:pPr>
    </w:p>
    <w:p w14:paraId="12555F92" w14:textId="77777777" w:rsidR="00000000" w:rsidRDefault="0080671D">
      <w:pPr>
        <w:pStyle w:val="a0"/>
        <w:rPr>
          <w:rFonts w:hint="cs"/>
          <w:rtl/>
        </w:rPr>
      </w:pPr>
      <w:r>
        <w:rPr>
          <w:rFonts w:hint="cs"/>
          <w:rtl/>
        </w:rPr>
        <w:t>גברתי היושבת-ראש, חברי חברי הכנסת, חבר הכנסת משולם נהרי, נוש</w:t>
      </w:r>
      <w:r>
        <w:rPr>
          <w:rFonts w:hint="cs"/>
          <w:rtl/>
        </w:rPr>
        <w:t xml:space="preserve">א "נשות הכותל" אינו חדש ועל אודותיו מתנהלים דיונים כבר שנים רבות. בית-המשפט הגבוה לצדק, בהרכב של תשעה שופטים, קיבל את המלצת הממשלה שלא לאפשר להן להתפלל בעזרת הנשים שעל רחבת הכותל המערבי, אלא ליצור בעבורן רחבה חלופית בגן-העופל. </w:t>
      </w:r>
    </w:p>
    <w:p w14:paraId="704013B1" w14:textId="77777777" w:rsidR="00000000" w:rsidRDefault="0080671D">
      <w:pPr>
        <w:pStyle w:val="a0"/>
        <w:rPr>
          <w:rFonts w:hint="cs"/>
          <w:rtl/>
        </w:rPr>
      </w:pPr>
    </w:p>
    <w:p w14:paraId="65405B38" w14:textId="77777777" w:rsidR="00000000" w:rsidRDefault="0080671D">
      <w:pPr>
        <w:pStyle w:val="a0"/>
        <w:rPr>
          <w:rFonts w:hint="cs"/>
          <w:rtl/>
        </w:rPr>
      </w:pPr>
      <w:r>
        <w:rPr>
          <w:rFonts w:hint="cs"/>
          <w:rtl/>
        </w:rPr>
        <w:t xml:space="preserve">החברה לפיתוח מזרח-ירושלים, </w:t>
      </w:r>
      <w:r>
        <w:rPr>
          <w:rFonts w:hint="cs"/>
          <w:rtl/>
        </w:rPr>
        <w:t xml:space="preserve">שהופקדה על ביצוע ההחלטה, לא הצליחה לסיים את בניית הרחבה החלופית בתוך 12 חודשים כהחלטת בג"ץ, ועל כן פנתה המדינה לבג"ץ לקבלת הארכה עד לסוף חודש יולי השנה. מזכיר הממשלה ביקר אמש במקום במטרה לעקוב אחר העבודות ולוח-הזמנים לביצוע. </w:t>
      </w:r>
    </w:p>
    <w:p w14:paraId="70F85F2A" w14:textId="77777777" w:rsidR="00000000" w:rsidRDefault="0080671D">
      <w:pPr>
        <w:pStyle w:val="a0"/>
        <w:rPr>
          <w:rFonts w:hint="cs"/>
          <w:rtl/>
        </w:rPr>
      </w:pPr>
    </w:p>
    <w:p w14:paraId="0367B6B6" w14:textId="77777777" w:rsidR="00000000" w:rsidRDefault="0080671D">
      <w:pPr>
        <w:pStyle w:val="a0"/>
        <w:rPr>
          <w:rFonts w:hint="cs"/>
          <w:rtl/>
        </w:rPr>
      </w:pPr>
      <w:r>
        <w:rPr>
          <w:rFonts w:hint="cs"/>
          <w:rtl/>
        </w:rPr>
        <w:t>ביום ראשון האחרון ביקשה קבוצה</w:t>
      </w:r>
      <w:r>
        <w:rPr>
          <w:rFonts w:hint="cs"/>
          <w:rtl/>
        </w:rPr>
        <w:t xml:space="preserve"> זו של נשים לקיים תפילה עם קריאה בתורה, אך המשטרה נענתה לפנייתו של רב הכותל למנוע זאת, כדי שלא לפגוע ברגשות המתפללים במקום.</w:t>
      </w:r>
    </w:p>
    <w:p w14:paraId="3CD91FB0" w14:textId="77777777" w:rsidR="00000000" w:rsidRDefault="0080671D">
      <w:pPr>
        <w:pStyle w:val="a0"/>
        <w:rPr>
          <w:rFonts w:hint="cs"/>
          <w:rtl/>
        </w:rPr>
      </w:pPr>
    </w:p>
    <w:p w14:paraId="70A165EC" w14:textId="77777777" w:rsidR="00000000" w:rsidRDefault="0080671D">
      <w:pPr>
        <w:pStyle w:val="a0"/>
        <w:rPr>
          <w:rFonts w:hint="cs"/>
          <w:rtl/>
        </w:rPr>
      </w:pPr>
      <w:r>
        <w:rPr>
          <w:rFonts w:hint="cs"/>
          <w:rtl/>
        </w:rPr>
        <w:t>מנכ"ל משרד ראש הממשלה, האחראי על ביצוע ההחלטה, מעריך שעד לסוף חודש יולי יסתיימו העבודות.</w:t>
      </w:r>
    </w:p>
    <w:p w14:paraId="7ACFF768" w14:textId="77777777" w:rsidR="00000000" w:rsidRDefault="0080671D">
      <w:pPr>
        <w:pStyle w:val="a0"/>
        <w:rPr>
          <w:rFonts w:hint="cs"/>
          <w:rtl/>
        </w:rPr>
      </w:pPr>
    </w:p>
    <w:p w14:paraId="1753478C" w14:textId="77777777" w:rsidR="00000000" w:rsidRDefault="0080671D">
      <w:pPr>
        <w:pStyle w:val="a0"/>
        <w:rPr>
          <w:rFonts w:hint="cs"/>
          <w:rtl/>
        </w:rPr>
      </w:pPr>
      <w:r>
        <w:rPr>
          <w:rFonts w:hint="cs"/>
          <w:rtl/>
        </w:rPr>
        <w:t>עד כאן. אני מציע להסתפק בעניין ולעקוב אחר</w:t>
      </w:r>
      <w:r>
        <w:rPr>
          <w:rFonts w:hint="cs"/>
          <w:rtl/>
        </w:rPr>
        <w:t>י הביצוע של ההחלטה והמשך הטיפול.</w:t>
      </w:r>
    </w:p>
    <w:p w14:paraId="70EC7596" w14:textId="77777777" w:rsidR="00000000" w:rsidRDefault="0080671D">
      <w:pPr>
        <w:pStyle w:val="a0"/>
        <w:rPr>
          <w:rFonts w:hint="cs"/>
          <w:rtl/>
        </w:rPr>
      </w:pPr>
    </w:p>
    <w:p w14:paraId="3A67F062" w14:textId="77777777" w:rsidR="00000000" w:rsidRDefault="0080671D">
      <w:pPr>
        <w:pStyle w:val="af0"/>
        <w:rPr>
          <w:rtl/>
        </w:rPr>
      </w:pPr>
      <w:r>
        <w:rPr>
          <w:rFonts w:hint="eastAsia"/>
          <w:rtl/>
        </w:rPr>
        <w:t>משולם</w:t>
      </w:r>
      <w:r>
        <w:rPr>
          <w:rtl/>
        </w:rPr>
        <w:t xml:space="preserve"> נהרי (ש"ס):</w:t>
      </w:r>
    </w:p>
    <w:p w14:paraId="407DA0DD" w14:textId="77777777" w:rsidR="00000000" w:rsidRDefault="0080671D">
      <w:pPr>
        <w:pStyle w:val="a0"/>
        <w:rPr>
          <w:rFonts w:hint="cs"/>
          <w:rtl/>
        </w:rPr>
      </w:pPr>
    </w:p>
    <w:p w14:paraId="2E912025" w14:textId="77777777" w:rsidR="00000000" w:rsidRDefault="0080671D">
      <w:pPr>
        <w:pStyle w:val="a0"/>
        <w:rPr>
          <w:rFonts w:hint="cs"/>
          <w:rtl/>
        </w:rPr>
      </w:pPr>
      <w:r>
        <w:rPr>
          <w:rFonts w:hint="cs"/>
          <w:rtl/>
        </w:rPr>
        <w:t>מה עושים כדי שלא יגרמו למהומות? את זה גם אני לא יודע.</w:t>
      </w:r>
    </w:p>
    <w:p w14:paraId="108AE776" w14:textId="77777777" w:rsidR="00000000" w:rsidRDefault="0080671D">
      <w:pPr>
        <w:pStyle w:val="a0"/>
        <w:rPr>
          <w:rFonts w:hint="cs"/>
          <w:rtl/>
        </w:rPr>
      </w:pPr>
    </w:p>
    <w:p w14:paraId="3BDE604D" w14:textId="77777777" w:rsidR="00000000" w:rsidRDefault="0080671D">
      <w:pPr>
        <w:pStyle w:val="-"/>
        <w:rPr>
          <w:rtl/>
        </w:rPr>
      </w:pPr>
      <w:bookmarkStart w:id="474" w:name="FS000000474T23_06_2004_17_01_48"/>
      <w:bookmarkStart w:id="475" w:name="FS000000474T23_06_2004_17_01_51C"/>
      <w:bookmarkEnd w:id="474"/>
      <w:r>
        <w:rPr>
          <w:rFonts w:hint="eastAsia"/>
          <w:rtl/>
        </w:rPr>
        <w:t>השר</w:t>
      </w:r>
      <w:r>
        <w:rPr>
          <w:rtl/>
        </w:rPr>
        <w:t xml:space="preserve"> גדעון עזרא:</w:t>
      </w:r>
    </w:p>
    <w:p w14:paraId="5D2139EB" w14:textId="77777777" w:rsidR="00000000" w:rsidRDefault="0080671D">
      <w:pPr>
        <w:pStyle w:val="a0"/>
        <w:rPr>
          <w:rtl/>
        </w:rPr>
      </w:pPr>
    </w:p>
    <w:p w14:paraId="5EB7E54E" w14:textId="77777777" w:rsidR="00000000" w:rsidRDefault="0080671D">
      <w:pPr>
        <w:pStyle w:val="a0"/>
        <w:rPr>
          <w:rFonts w:hint="cs"/>
          <w:rtl/>
        </w:rPr>
      </w:pPr>
      <w:r>
        <w:rPr>
          <w:rFonts w:hint="cs"/>
          <w:rtl/>
        </w:rPr>
        <w:t>המשטרה נענתה לפנייתו של רב הכותל למנוע את התפילה והקריאה בתורה במקום, וזה יבוצע. תודה.</w:t>
      </w:r>
    </w:p>
    <w:bookmarkEnd w:id="475"/>
    <w:p w14:paraId="4FE4C19E" w14:textId="77777777" w:rsidR="00000000" w:rsidRDefault="0080671D">
      <w:pPr>
        <w:pStyle w:val="a0"/>
        <w:rPr>
          <w:rFonts w:hint="cs"/>
          <w:rtl/>
        </w:rPr>
      </w:pPr>
    </w:p>
    <w:p w14:paraId="15E4B3E6" w14:textId="77777777" w:rsidR="00000000" w:rsidRDefault="0080671D">
      <w:pPr>
        <w:pStyle w:val="af1"/>
        <w:rPr>
          <w:rtl/>
        </w:rPr>
      </w:pPr>
      <w:r>
        <w:rPr>
          <w:rtl/>
        </w:rPr>
        <w:t>היו"ר אתי לבני:</w:t>
      </w:r>
    </w:p>
    <w:p w14:paraId="01D64ECF" w14:textId="77777777" w:rsidR="00000000" w:rsidRDefault="0080671D">
      <w:pPr>
        <w:pStyle w:val="a0"/>
        <w:rPr>
          <w:rtl/>
        </w:rPr>
      </w:pPr>
    </w:p>
    <w:p w14:paraId="1599FCEB" w14:textId="77777777" w:rsidR="00000000" w:rsidRDefault="0080671D">
      <w:pPr>
        <w:pStyle w:val="a0"/>
        <w:rPr>
          <w:rFonts w:hint="cs"/>
          <w:rtl/>
        </w:rPr>
      </w:pPr>
      <w:r>
        <w:rPr>
          <w:rFonts w:hint="cs"/>
          <w:rtl/>
        </w:rPr>
        <w:t>האם אתה מסכים, חבר הכנסת נ</w:t>
      </w:r>
      <w:r>
        <w:rPr>
          <w:rFonts w:hint="cs"/>
          <w:rtl/>
        </w:rPr>
        <w:t>הרי?</w:t>
      </w:r>
    </w:p>
    <w:bookmarkEnd w:id="472"/>
    <w:p w14:paraId="4F88932C" w14:textId="77777777" w:rsidR="00000000" w:rsidRDefault="0080671D">
      <w:pPr>
        <w:pStyle w:val="a0"/>
        <w:rPr>
          <w:rFonts w:hint="cs"/>
          <w:rtl/>
        </w:rPr>
      </w:pPr>
    </w:p>
    <w:p w14:paraId="4582DA9F" w14:textId="77777777" w:rsidR="00000000" w:rsidRDefault="0080671D">
      <w:pPr>
        <w:pStyle w:val="af0"/>
        <w:rPr>
          <w:rtl/>
        </w:rPr>
      </w:pPr>
      <w:r>
        <w:rPr>
          <w:rFonts w:hint="eastAsia"/>
          <w:rtl/>
        </w:rPr>
        <w:t>נסים</w:t>
      </w:r>
      <w:r>
        <w:rPr>
          <w:rtl/>
        </w:rPr>
        <w:t xml:space="preserve"> זאב (ש"ס):</w:t>
      </w:r>
    </w:p>
    <w:p w14:paraId="4809E538" w14:textId="77777777" w:rsidR="00000000" w:rsidRDefault="0080671D">
      <w:pPr>
        <w:pStyle w:val="a0"/>
        <w:rPr>
          <w:rFonts w:hint="cs"/>
          <w:rtl/>
        </w:rPr>
      </w:pPr>
    </w:p>
    <w:p w14:paraId="3EAB7EEB" w14:textId="77777777" w:rsidR="00000000" w:rsidRDefault="0080671D">
      <w:pPr>
        <w:pStyle w:val="a0"/>
        <w:rPr>
          <w:rFonts w:hint="cs"/>
          <w:rtl/>
        </w:rPr>
      </w:pPr>
      <w:r>
        <w:rPr>
          <w:rFonts w:hint="cs"/>
          <w:rtl/>
        </w:rPr>
        <w:t>תסתפק. אני סומך על השר עזרא.</w:t>
      </w:r>
    </w:p>
    <w:p w14:paraId="5430D496" w14:textId="77777777" w:rsidR="00000000" w:rsidRDefault="0080671D">
      <w:pPr>
        <w:pStyle w:val="a0"/>
        <w:rPr>
          <w:rFonts w:hint="cs"/>
          <w:rtl/>
        </w:rPr>
      </w:pPr>
    </w:p>
    <w:p w14:paraId="705868D0" w14:textId="77777777" w:rsidR="00000000" w:rsidRDefault="0080671D">
      <w:pPr>
        <w:pStyle w:val="af0"/>
        <w:rPr>
          <w:rtl/>
        </w:rPr>
      </w:pPr>
      <w:r>
        <w:rPr>
          <w:rFonts w:hint="eastAsia"/>
          <w:rtl/>
        </w:rPr>
        <w:t>משולם</w:t>
      </w:r>
      <w:r>
        <w:rPr>
          <w:rtl/>
        </w:rPr>
        <w:t xml:space="preserve"> נהרי (ש"ס):</w:t>
      </w:r>
    </w:p>
    <w:p w14:paraId="0AB9EA1A" w14:textId="77777777" w:rsidR="00000000" w:rsidRDefault="0080671D">
      <w:pPr>
        <w:pStyle w:val="a0"/>
        <w:rPr>
          <w:rFonts w:hint="cs"/>
          <w:rtl/>
        </w:rPr>
      </w:pPr>
    </w:p>
    <w:p w14:paraId="1956A8B6" w14:textId="77777777" w:rsidR="00000000" w:rsidRDefault="0080671D">
      <w:pPr>
        <w:pStyle w:val="a0"/>
        <w:rPr>
          <w:rFonts w:hint="cs"/>
          <w:rtl/>
        </w:rPr>
      </w:pPr>
      <w:r>
        <w:rPr>
          <w:rFonts w:hint="cs"/>
          <w:rtl/>
        </w:rPr>
        <w:t>אני מסכים.</w:t>
      </w:r>
    </w:p>
    <w:p w14:paraId="2C93099D" w14:textId="77777777" w:rsidR="00000000" w:rsidRDefault="0080671D">
      <w:pPr>
        <w:pStyle w:val="a0"/>
        <w:rPr>
          <w:rFonts w:hint="cs"/>
          <w:rtl/>
        </w:rPr>
      </w:pPr>
    </w:p>
    <w:p w14:paraId="1FE4880E" w14:textId="77777777" w:rsidR="00000000" w:rsidRDefault="0080671D">
      <w:pPr>
        <w:pStyle w:val="af1"/>
        <w:rPr>
          <w:rtl/>
        </w:rPr>
      </w:pPr>
      <w:r>
        <w:rPr>
          <w:rtl/>
        </w:rPr>
        <w:t>היו"ר</w:t>
      </w:r>
      <w:r>
        <w:rPr>
          <w:rFonts w:hint="cs"/>
          <w:rtl/>
        </w:rPr>
        <w:t xml:space="preserve"> אתי לבני</w:t>
      </w:r>
      <w:r>
        <w:rPr>
          <w:rtl/>
        </w:rPr>
        <w:t>:</w:t>
      </w:r>
    </w:p>
    <w:p w14:paraId="1D444785" w14:textId="77777777" w:rsidR="00000000" w:rsidRDefault="0080671D">
      <w:pPr>
        <w:pStyle w:val="a0"/>
        <w:rPr>
          <w:rtl/>
        </w:rPr>
      </w:pPr>
    </w:p>
    <w:p w14:paraId="5F788943" w14:textId="77777777" w:rsidR="00000000" w:rsidRDefault="0080671D">
      <w:pPr>
        <w:pStyle w:val="a0"/>
        <w:rPr>
          <w:rFonts w:hint="cs"/>
          <w:rtl/>
        </w:rPr>
      </w:pPr>
      <w:r>
        <w:rPr>
          <w:rFonts w:hint="cs"/>
          <w:rtl/>
        </w:rPr>
        <w:t>תודה.</w:t>
      </w:r>
    </w:p>
    <w:p w14:paraId="2E36C847" w14:textId="77777777" w:rsidR="00000000" w:rsidRDefault="0080671D">
      <w:pPr>
        <w:pStyle w:val="a0"/>
        <w:rPr>
          <w:rtl/>
        </w:rPr>
      </w:pPr>
      <w:bookmarkStart w:id="476" w:name="CS28385FI0028385T23_06_2004_17_03_41"/>
      <w:bookmarkEnd w:id="476"/>
    </w:p>
    <w:p w14:paraId="06AE05B7" w14:textId="77777777" w:rsidR="00000000" w:rsidRDefault="0080671D">
      <w:pPr>
        <w:pStyle w:val="a0"/>
        <w:rPr>
          <w:rFonts w:hint="cs"/>
          <w:rtl/>
        </w:rPr>
      </w:pPr>
      <w:r>
        <w:rPr>
          <w:rFonts w:hint="cs"/>
          <w:rtl/>
        </w:rPr>
        <w:t>אנחנו עוברים להצעות לסדר-היום מס' 3841 ו-3885 בנושא: ביטול מכרז קק"ל למכירת קרקעות בכרמיאל, של חבר הכנסת עסאם מח'ול וחבר הכנסת ג'מאל זחאלקה.</w:t>
      </w:r>
    </w:p>
    <w:p w14:paraId="5D1E009D" w14:textId="77777777" w:rsidR="00000000" w:rsidRDefault="0080671D">
      <w:pPr>
        <w:pStyle w:val="a0"/>
        <w:rPr>
          <w:rFonts w:hint="cs"/>
          <w:rtl/>
        </w:rPr>
      </w:pPr>
    </w:p>
    <w:p w14:paraId="630A7DA5" w14:textId="77777777" w:rsidR="00000000" w:rsidRDefault="0080671D">
      <w:pPr>
        <w:pStyle w:val="af0"/>
        <w:rPr>
          <w:rtl/>
        </w:rPr>
      </w:pPr>
      <w:r>
        <w:rPr>
          <w:rFonts w:hint="eastAsia"/>
          <w:rtl/>
        </w:rPr>
        <w:t>נסים</w:t>
      </w:r>
      <w:r>
        <w:rPr>
          <w:rtl/>
        </w:rPr>
        <w:t xml:space="preserve"> ז</w:t>
      </w:r>
      <w:r>
        <w:rPr>
          <w:rtl/>
        </w:rPr>
        <w:t>אב (ש"ס):</w:t>
      </w:r>
    </w:p>
    <w:p w14:paraId="24831163" w14:textId="77777777" w:rsidR="00000000" w:rsidRDefault="0080671D">
      <w:pPr>
        <w:pStyle w:val="a0"/>
        <w:rPr>
          <w:rFonts w:hint="cs"/>
          <w:rtl/>
        </w:rPr>
      </w:pPr>
    </w:p>
    <w:p w14:paraId="533ED2C3" w14:textId="77777777" w:rsidR="00000000" w:rsidRDefault="0080671D">
      <w:pPr>
        <w:pStyle w:val="a0"/>
        <w:ind w:left="720" w:hanging="1"/>
        <w:rPr>
          <w:rFonts w:hint="cs"/>
          <w:rtl/>
        </w:rPr>
      </w:pPr>
      <w:r>
        <w:rPr>
          <w:rFonts w:hint="cs"/>
          <w:rtl/>
        </w:rPr>
        <w:t>מה עם הנושא של שמאות של חברות ביטוח?</w:t>
      </w:r>
    </w:p>
    <w:p w14:paraId="2C286DD7" w14:textId="77777777" w:rsidR="00000000" w:rsidRDefault="0080671D">
      <w:pPr>
        <w:pStyle w:val="af1"/>
        <w:rPr>
          <w:rtl/>
        </w:rPr>
      </w:pPr>
    </w:p>
    <w:p w14:paraId="260A9345" w14:textId="77777777" w:rsidR="00000000" w:rsidRDefault="0080671D">
      <w:pPr>
        <w:pStyle w:val="af1"/>
        <w:rPr>
          <w:rtl/>
        </w:rPr>
      </w:pPr>
      <w:r>
        <w:rPr>
          <w:rtl/>
        </w:rPr>
        <w:t>היו"ר אתי לבני:</w:t>
      </w:r>
    </w:p>
    <w:p w14:paraId="7EC08073" w14:textId="77777777" w:rsidR="00000000" w:rsidRDefault="0080671D">
      <w:pPr>
        <w:pStyle w:val="a0"/>
        <w:rPr>
          <w:rtl/>
        </w:rPr>
      </w:pPr>
    </w:p>
    <w:p w14:paraId="3A0CB96F" w14:textId="77777777" w:rsidR="00000000" w:rsidRDefault="0080671D">
      <w:pPr>
        <w:pStyle w:val="a0"/>
        <w:rPr>
          <w:rFonts w:hint="cs"/>
          <w:rtl/>
        </w:rPr>
      </w:pPr>
      <w:r>
        <w:rPr>
          <w:rFonts w:hint="cs"/>
          <w:rtl/>
        </w:rPr>
        <w:t>חבר הכנסת כחלון ביקש להעביר את זה אחר כך, הוא עם שגריר איטליה. אפשר לברך את שגריר איטליה. ברוך הבא.</w:t>
      </w:r>
    </w:p>
    <w:p w14:paraId="1532A255" w14:textId="77777777" w:rsidR="00000000" w:rsidRDefault="0080671D">
      <w:pPr>
        <w:pStyle w:val="a2"/>
        <w:jc w:val="left"/>
        <w:rPr>
          <w:rFonts w:hint="cs"/>
          <w:rtl/>
        </w:rPr>
      </w:pPr>
    </w:p>
    <w:p w14:paraId="528A4389" w14:textId="77777777" w:rsidR="00000000" w:rsidRDefault="0080671D">
      <w:pPr>
        <w:pStyle w:val="a0"/>
        <w:ind w:firstLine="720"/>
        <w:rPr>
          <w:rFonts w:hint="cs"/>
          <w:rtl/>
        </w:rPr>
      </w:pPr>
      <w:r>
        <w:rPr>
          <w:rFonts w:hint="cs"/>
          <w:rtl/>
        </w:rPr>
        <w:t>אנחנו ממשיכים בהצעות לסדר-היום בנושא: ביטול מכרז קק"ל למכירת קרקעות בכרמיאל, הצעות דחופות</w:t>
      </w:r>
      <w:r>
        <w:rPr>
          <w:rFonts w:hint="cs"/>
          <w:rtl/>
        </w:rPr>
        <w:t xml:space="preserve"> לסדר-היום של חבר הכנסת עסאם מח'ול </w:t>
      </w:r>
      <w:r>
        <w:rPr>
          <w:rtl/>
        </w:rPr>
        <w:t>–</w:t>
      </w:r>
      <w:r>
        <w:rPr>
          <w:rFonts w:hint="cs"/>
          <w:rtl/>
        </w:rPr>
        <w:t xml:space="preserve"> אינו נוכח, וחבר הכנסת ג'מאל זחאלקה </w:t>
      </w:r>
      <w:r>
        <w:rPr>
          <w:rtl/>
        </w:rPr>
        <w:t>–</w:t>
      </w:r>
      <w:r>
        <w:rPr>
          <w:rFonts w:hint="cs"/>
          <w:rtl/>
        </w:rPr>
        <w:t xml:space="preserve"> אינו נוכח. </w:t>
      </w:r>
      <w:bookmarkStart w:id="477" w:name="CS28400FI0028400T23_06_2004_17_05_52"/>
      <w:bookmarkEnd w:id="477"/>
      <w:r>
        <w:rPr>
          <w:rFonts w:hint="cs"/>
          <w:rtl/>
        </w:rPr>
        <w:t xml:space="preserve">אנחנו נעבור לשאילתות לסגן שר התעשייה, המסחר והתעסוקה. סגן השר אינו נוכח, אין שאילתות. הנושא הבא הוא הצעות דחופות לסדר-היום: הצורך לאסור החזקתם של כלבים מסוכנים. חבר הכנסת </w:t>
      </w:r>
      <w:r>
        <w:rPr>
          <w:rFonts w:hint="cs"/>
          <w:rtl/>
        </w:rPr>
        <w:t>חמי דורון - אינו נוכח; חבר הכנסת אברהם רביץ - אינו נוכח; חבר הכנסת יעקב מרגי - אינו נוכח; חבר הכנסת דני יתום - אינו נוכח; חבר הכנסת ניסן סלומינסקי - אינו נוכח;  חבר הכנסת אורי אריאל - אינו נוכח; חבר הכנסת אברהם הירשזון - אינו נוכח; חבר הכנסת עבד-אלמאלכ דהא</w:t>
      </w:r>
      <w:r>
        <w:rPr>
          <w:rFonts w:hint="cs"/>
          <w:rtl/>
        </w:rPr>
        <w:t>משה - אינו נוכח.  גם שר החקלאות אינו נוכח.  קראנו את שמות כל המציעים ואף אחד אינו נוכח, גם שר החקלאות אינו נוכח. אני מצטערת, האנשים אינם נוכחים, האולם לגמרי ריק. רצנו בסדר-היום.</w:t>
      </w:r>
    </w:p>
    <w:p w14:paraId="1D4DC280" w14:textId="77777777" w:rsidR="00000000" w:rsidRDefault="0080671D">
      <w:pPr>
        <w:pStyle w:val="a0"/>
        <w:rPr>
          <w:rFonts w:hint="cs"/>
          <w:rtl/>
        </w:rPr>
      </w:pPr>
    </w:p>
    <w:p w14:paraId="4B2B7946" w14:textId="77777777" w:rsidR="00000000" w:rsidRDefault="0080671D">
      <w:pPr>
        <w:pStyle w:val="a0"/>
        <w:rPr>
          <w:rFonts w:hint="cs"/>
          <w:rtl/>
        </w:rPr>
      </w:pPr>
    </w:p>
    <w:p w14:paraId="5DD844ED" w14:textId="77777777" w:rsidR="00000000" w:rsidRDefault="0080671D">
      <w:pPr>
        <w:pStyle w:val="a2"/>
        <w:rPr>
          <w:rFonts w:hint="cs"/>
          <w:rtl/>
        </w:rPr>
      </w:pPr>
      <w:bookmarkStart w:id="478" w:name="CS28400FI0028400T23_06_2004_17_03_08"/>
      <w:bookmarkStart w:id="479" w:name="_Toc101171418"/>
      <w:bookmarkEnd w:id="478"/>
      <w:r>
        <w:rPr>
          <w:rtl/>
        </w:rPr>
        <w:t>שאילת</w:t>
      </w:r>
      <w:r>
        <w:rPr>
          <w:rFonts w:hint="cs"/>
          <w:rtl/>
        </w:rPr>
        <w:t>ות ותשובות</w:t>
      </w:r>
      <w:bookmarkEnd w:id="479"/>
    </w:p>
    <w:p w14:paraId="4CD91169" w14:textId="77777777" w:rsidR="00000000" w:rsidRDefault="0080671D">
      <w:pPr>
        <w:pStyle w:val="a0"/>
        <w:rPr>
          <w:rFonts w:hint="cs"/>
          <w:rtl/>
        </w:rPr>
      </w:pPr>
    </w:p>
    <w:p w14:paraId="3E7DD6C4" w14:textId="77777777" w:rsidR="00000000" w:rsidRDefault="0080671D">
      <w:pPr>
        <w:pStyle w:val="af1"/>
        <w:rPr>
          <w:rFonts w:hint="cs"/>
          <w:rtl/>
        </w:rPr>
      </w:pPr>
      <w:r>
        <w:rPr>
          <w:rtl/>
        </w:rPr>
        <w:t>היו"ר</w:t>
      </w:r>
      <w:r>
        <w:rPr>
          <w:rFonts w:hint="cs"/>
          <w:rtl/>
        </w:rPr>
        <w:t xml:space="preserve"> אתי לבני:</w:t>
      </w:r>
    </w:p>
    <w:p w14:paraId="7CA4ED13" w14:textId="77777777" w:rsidR="00000000" w:rsidRDefault="0080671D">
      <w:pPr>
        <w:pStyle w:val="a0"/>
        <w:rPr>
          <w:rtl/>
        </w:rPr>
      </w:pPr>
    </w:p>
    <w:p w14:paraId="5E27E3DE" w14:textId="77777777" w:rsidR="00000000" w:rsidRDefault="0080671D">
      <w:pPr>
        <w:pStyle w:val="a0"/>
        <w:rPr>
          <w:rFonts w:hint="cs"/>
          <w:rtl/>
        </w:rPr>
      </w:pPr>
      <w:r>
        <w:rPr>
          <w:rFonts w:hint="cs"/>
          <w:rtl/>
        </w:rPr>
        <w:t>אנחנו עוברים לשאילתות לסגן שר התעשייה, המס</w:t>
      </w:r>
      <w:r>
        <w:rPr>
          <w:rFonts w:hint="cs"/>
          <w:rtl/>
        </w:rPr>
        <w:t>חר והתעסוקה.</w:t>
      </w:r>
    </w:p>
    <w:p w14:paraId="3B5DA021" w14:textId="77777777" w:rsidR="00000000" w:rsidRDefault="0080671D">
      <w:pPr>
        <w:pStyle w:val="a0"/>
        <w:rPr>
          <w:rFonts w:hint="cs"/>
          <w:rtl/>
        </w:rPr>
      </w:pPr>
    </w:p>
    <w:p w14:paraId="11D4DBB9" w14:textId="77777777" w:rsidR="00000000" w:rsidRDefault="0080671D">
      <w:pPr>
        <w:pStyle w:val="-"/>
        <w:rPr>
          <w:rtl/>
        </w:rPr>
      </w:pPr>
      <w:bookmarkStart w:id="480" w:name="FS000001029T23_06_2004_17_03_23"/>
      <w:bookmarkEnd w:id="480"/>
      <w:r>
        <w:rPr>
          <w:rFonts w:hint="eastAsia"/>
          <w:rtl/>
        </w:rPr>
        <w:t>סגן</w:t>
      </w:r>
      <w:r>
        <w:rPr>
          <w:rtl/>
        </w:rPr>
        <w:t xml:space="preserve"> שר התעשייה, המסחר והתעסוקה מיכאל רצון:</w:t>
      </w:r>
    </w:p>
    <w:p w14:paraId="2DFDF17E" w14:textId="77777777" w:rsidR="00000000" w:rsidRDefault="0080671D">
      <w:pPr>
        <w:pStyle w:val="a0"/>
        <w:rPr>
          <w:rFonts w:hint="cs"/>
          <w:rtl/>
        </w:rPr>
      </w:pPr>
    </w:p>
    <w:p w14:paraId="02264BD7" w14:textId="77777777" w:rsidR="00000000" w:rsidRDefault="0080671D">
      <w:pPr>
        <w:pStyle w:val="a0"/>
        <w:rPr>
          <w:rFonts w:hint="cs"/>
          <w:rtl/>
        </w:rPr>
      </w:pPr>
      <w:r>
        <w:rPr>
          <w:rFonts w:hint="cs"/>
          <w:rtl/>
        </w:rPr>
        <w:t xml:space="preserve">גברתי היושבת-ראש, אני מציע שגם השאילתא של חבר הכנסת דני יתום תעבור לפרוטוקול. </w:t>
      </w:r>
    </w:p>
    <w:p w14:paraId="12381B26" w14:textId="77777777" w:rsidR="00000000" w:rsidRDefault="0080671D">
      <w:pPr>
        <w:pStyle w:val="a0"/>
        <w:rPr>
          <w:rFonts w:hint="cs"/>
          <w:rtl/>
        </w:rPr>
      </w:pPr>
    </w:p>
    <w:p w14:paraId="0D764273" w14:textId="77777777" w:rsidR="00000000" w:rsidRDefault="0080671D">
      <w:pPr>
        <w:pStyle w:val="af1"/>
        <w:rPr>
          <w:rFonts w:hint="cs"/>
          <w:rtl/>
        </w:rPr>
      </w:pPr>
      <w:r>
        <w:rPr>
          <w:rtl/>
        </w:rPr>
        <w:t>היו"ר</w:t>
      </w:r>
      <w:r>
        <w:rPr>
          <w:rFonts w:hint="cs"/>
          <w:rtl/>
        </w:rPr>
        <w:t xml:space="preserve"> אתי לבני:</w:t>
      </w:r>
    </w:p>
    <w:p w14:paraId="0CDFDE64" w14:textId="77777777" w:rsidR="00000000" w:rsidRDefault="0080671D">
      <w:pPr>
        <w:pStyle w:val="a0"/>
        <w:rPr>
          <w:rtl/>
        </w:rPr>
      </w:pPr>
    </w:p>
    <w:p w14:paraId="0363670B" w14:textId="77777777" w:rsidR="00000000" w:rsidRDefault="0080671D">
      <w:pPr>
        <w:pStyle w:val="a0"/>
        <w:rPr>
          <w:rFonts w:hint="cs"/>
          <w:rtl/>
        </w:rPr>
      </w:pPr>
      <w:r>
        <w:rPr>
          <w:rFonts w:hint="cs"/>
          <w:rtl/>
        </w:rPr>
        <w:t xml:space="preserve">כן.  השאילתא של חבר הכנסת דני יתום תעבור לפרוטוקול. הקמת מחלבות זה לא אתה אלא שר החקלאות. שר החקלאות </w:t>
      </w:r>
      <w:r>
        <w:rPr>
          <w:rFonts w:hint="cs"/>
          <w:rtl/>
        </w:rPr>
        <w:t xml:space="preserve">אינו נוכח.  </w:t>
      </w:r>
    </w:p>
    <w:p w14:paraId="1774B3C4" w14:textId="77777777" w:rsidR="00000000" w:rsidRDefault="0080671D">
      <w:pPr>
        <w:pStyle w:val="a0"/>
        <w:rPr>
          <w:rFonts w:hint="cs"/>
          <w:rtl/>
        </w:rPr>
      </w:pPr>
    </w:p>
    <w:p w14:paraId="73212477" w14:textId="77777777" w:rsidR="00000000" w:rsidRDefault="0080671D">
      <w:pPr>
        <w:pStyle w:val="a1"/>
        <w:jc w:val="center"/>
        <w:rPr>
          <w:rtl/>
        </w:rPr>
      </w:pPr>
      <w:bookmarkStart w:id="481" w:name="CQ27003FI0027003T23_06_2004_17_06_52"/>
      <w:bookmarkStart w:id="482" w:name="_Toc101171419"/>
      <w:bookmarkEnd w:id="481"/>
      <w:r>
        <w:rPr>
          <w:rtl/>
        </w:rPr>
        <w:t>1599. אכיפת חוקי העבודה</w:t>
      </w:r>
      <w:bookmarkEnd w:id="482"/>
    </w:p>
    <w:p w14:paraId="5980E742" w14:textId="77777777" w:rsidR="00000000" w:rsidRDefault="0080671D">
      <w:pPr>
        <w:pStyle w:val="a0"/>
        <w:rPr>
          <w:rFonts w:hint="cs"/>
          <w:rtl/>
        </w:rPr>
      </w:pPr>
    </w:p>
    <w:p w14:paraId="4134BCE6" w14:textId="77777777" w:rsidR="00000000" w:rsidRDefault="0080671D">
      <w:pPr>
        <w:pStyle w:val="a0"/>
        <w:ind w:firstLine="0"/>
        <w:rPr>
          <w:bCs/>
          <w:u w:val="single"/>
        </w:rPr>
      </w:pPr>
      <w:bookmarkStart w:id="483" w:name="ESQ27003"/>
      <w:bookmarkStart w:id="484" w:name="TextBody8"/>
      <w:bookmarkEnd w:id="483"/>
      <w:r>
        <w:rPr>
          <w:bCs/>
          <w:u w:val="single"/>
          <w:rtl/>
        </w:rPr>
        <w:t>חבר</w:t>
      </w:r>
      <w:bookmarkEnd w:id="484"/>
      <w:r>
        <w:rPr>
          <w:rFonts w:hint="cs"/>
          <w:bCs/>
          <w:u w:val="single"/>
          <w:rtl/>
        </w:rPr>
        <w:t xml:space="preserve"> הכנסת </w:t>
      </w:r>
      <w:bookmarkStart w:id="485" w:name="TextBody2"/>
      <w:r>
        <w:rPr>
          <w:bCs/>
          <w:u w:val="single"/>
          <w:rtl/>
        </w:rPr>
        <w:t>דני יתום</w:t>
      </w:r>
      <w:bookmarkEnd w:id="485"/>
      <w:r>
        <w:rPr>
          <w:rFonts w:hint="cs"/>
          <w:bCs/>
          <w:u w:val="single"/>
          <w:rtl/>
        </w:rPr>
        <w:t xml:space="preserve"> </w:t>
      </w:r>
      <w:bookmarkStart w:id="486" w:name="TextBody9"/>
      <w:r>
        <w:rPr>
          <w:bCs/>
          <w:u w:val="single"/>
          <w:rtl/>
        </w:rPr>
        <w:t>שאל</w:t>
      </w:r>
      <w:bookmarkEnd w:id="486"/>
      <w:r>
        <w:rPr>
          <w:rFonts w:hint="cs"/>
          <w:bCs/>
          <w:u w:val="single"/>
          <w:rtl/>
        </w:rPr>
        <w:t xml:space="preserve"> את</w:t>
      </w:r>
      <w:bookmarkStart w:id="487" w:name="TextBody12"/>
      <w:r>
        <w:rPr>
          <w:bCs/>
          <w:u w:val="single"/>
          <w:rtl/>
        </w:rPr>
        <w:t xml:space="preserve"> </w:t>
      </w:r>
      <w:bookmarkEnd w:id="487"/>
      <w:r>
        <w:rPr>
          <w:bCs/>
          <w:u w:val="single"/>
          <w:rtl/>
        </w:rPr>
        <w:t>שר התעשייה, המסחר והתעסוקה</w:t>
      </w:r>
    </w:p>
    <w:p w14:paraId="1F3F88F1" w14:textId="77777777" w:rsidR="00000000" w:rsidRDefault="0080671D">
      <w:pPr>
        <w:pStyle w:val="a0"/>
        <w:ind w:firstLine="720"/>
      </w:pPr>
      <w:bookmarkStart w:id="488" w:name="TextBody4"/>
      <w:r>
        <w:rPr>
          <w:rtl/>
        </w:rPr>
        <w:t>ביום כ' בסיוון התשס"ד (9 ביוני 2004):</w:t>
      </w:r>
      <w:bookmarkEnd w:id="488"/>
    </w:p>
    <w:p w14:paraId="637540AB" w14:textId="77777777" w:rsidR="00000000" w:rsidRDefault="0080671D">
      <w:pPr>
        <w:pStyle w:val="a0"/>
        <w:rPr>
          <w:rFonts w:hint="cs"/>
        </w:rPr>
      </w:pPr>
    </w:p>
    <w:p w14:paraId="243EC607" w14:textId="77777777" w:rsidR="00000000" w:rsidRDefault="0080671D">
      <w:pPr>
        <w:pStyle w:val="a0"/>
        <w:ind w:firstLine="720"/>
      </w:pPr>
      <w:bookmarkStart w:id="489" w:name="TextBody3"/>
      <w:r>
        <w:rPr>
          <w:rtl/>
        </w:rPr>
        <w:t>לאחרונה פורסם</w:t>
      </w:r>
      <w:r>
        <w:rPr>
          <w:rFonts w:hint="cs"/>
          <w:rtl/>
        </w:rPr>
        <w:t>,</w:t>
      </w:r>
      <w:r>
        <w:rPr>
          <w:rtl/>
        </w:rPr>
        <w:t xml:space="preserve"> כי משרד</w:t>
      </w:r>
      <w:r>
        <w:rPr>
          <w:rFonts w:hint="cs"/>
          <w:rtl/>
        </w:rPr>
        <w:t>ך</w:t>
      </w:r>
      <w:r>
        <w:rPr>
          <w:rtl/>
        </w:rPr>
        <w:t xml:space="preserve"> </w:t>
      </w:r>
      <w:r>
        <w:rPr>
          <w:rFonts w:hint="cs"/>
          <w:rtl/>
        </w:rPr>
        <w:t>יקים</w:t>
      </w:r>
      <w:r>
        <w:rPr>
          <w:rtl/>
        </w:rPr>
        <w:t xml:space="preserve"> מינהלת לאכיפת חוקי עבודה. האכיפה תתבצע באמצעות פקחי המשרד. כמו כן, ממשלת ישראל החליטה לאחרונה לה</w:t>
      </w:r>
      <w:r>
        <w:rPr>
          <w:rtl/>
        </w:rPr>
        <w:t xml:space="preserve">עביר חלק מהסמכויות בתחום העובדים הזרים למשרד הפנים. </w:t>
      </w:r>
      <w:bookmarkEnd w:id="489"/>
    </w:p>
    <w:p w14:paraId="173FAF38" w14:textId="77777777" w:rsidR="00000000" w:rsidRDefault="0080671D">
      <w:pPr>
        <w:pStyle w:val="a0"/>
        <w:ind w:firstLine="720"/>
      </w:pPr>
    </w:p>
    <w:p w14:paraId="0131C56C" w14:textId="77777777" w:rsidR="00000000" w:rsidRDefault="0080671D">
      <w:pPr>
        <w:pStyle w:val="a0"/>
        <w:ind w:firstLine="720"/>
      </w:pPr>
      <w:r>
        <w:rPr>
          <w:rFonts w:hint="cs"/>
          <w:rtl/>
        </w:rPr>
        <w:t>רצוני לשאול</w:t>
      </w:r>
      <w:r>
        <w:rPr>
          <w:rtl/>
        </w:rPr>
        <w:t>:</w:t>
      </w:r>
    </w:p>
    <w:p w14:paraId="6D6F7E0C" w14:textId="77777777" w:rsidR="00000000" w:rsidRDefault="0080671D">
      <w:pPr>
        <w:pStyle w:val="a0"/>
        <w:ind w:firstLine="720"/>
      </w:pPr>
    </w:p>
    <w:p w14:paraId="69438CF1" w14:textId="77777777" w:rsidR="00000000" w:rsidRDefault="0080671D">
      <w:pPr>
        <w:pStyle w:val="a0"/>
        <w:ind w:firstLine="720"/>
        <w:rPr>
          <w:rtl/>
        </w:rPr>
      </w:pPr>
      <w:bookmarkStart w:id="490" w:name="TextBody5"/>
      <w:r>
        <w:rPr>
          <w:rFonts w:hint="cs"/>
          <w:rtl/>
        </w:rPr>
        <w:t xml:space="preserve">1. </w:t>
      </w:r>
      <w:r>
        <w:rPr>
          <w:rtl/>
        </w:rPr>
        <w:t>האם המידע נכון?</w:t>
      </w:r>
    </w:p>
    <w:p w14:paraId="5F82E539" w14:textId="77777777" w:rsidR="00000000" w:rsidRDefault="0080671D">
      <w:pPr>
        <w:pStyle w:val="a0"/>
        <w:ind w:firstLine="720"/>
        <w:rPr>
          <w:rtl/>
        </w:rPr>
      </w:pPr>
    </w:p>
    <w:p w14:paraId="3BA09639" w14:textId="77777777" w:rsidR="00000000" w:rsidRDefault="0080671D">
      <w:pPr>
        <w:pStyle w:val="a0"/>
        <w:ind w:firstLine="720"/>
        <w:rPr>
          <w:rtl/>
        </w:rPr>
      </w:pPr>
      <w:r>
        <w:rPr>
          <w:rFonts w:hint="cs"/>
          <w:rtl/>
        </w:rPr>
        <w:t xml:space="preserve">2. </w:t>
      </w:r>
      <w:r>
        <w:rPr>
          <w:rtl/>
        </w:rPr>
        <w:t>אם כן</w:t>
      </w:r>
      <w:r>
        <w:rPr>
          <w:rFonts w:hint="cs"/>
          <w:rtl/>
        </w:rPr>
        <w:t xml:space="preserve"> </w:t>
      </w:r>
      <w:r>
        <w:rPr>
          <w:rFonts w:hint="eastAsia"/>
          <w:rtl/>
        </w:rPr>
        <w:t>–</w:t>
      </w:r>
      <w:r>
        <w:rPr>
          <w:rtl/>
        </w:rPr>
        <w:t xml:space="preserve"> כיצד </w:t>
      </w:r>
      <w:r>
        <w:rPr>
          <w:rFonts w:hint="cs"/>
          <w:rtl/>
        </w:rPr>
        <w:t>תיושם ההחלטה</w:t>
      </w:r>
      <w:r>
        <w:rPr>
          <w:rtl/>
        </w:rPr>
        <w:t xml:space="preserve"> להקים </w:t>
      </w:r>
      <w:r>
        <w:rPr>
          <w:rFonts w:hint="cs"/>
          <w:rtl/>
        </w:rPr>
        <w:t xml:space="preserve">את </w:t>
      </w:r>
      <w:r>
        <w:rPr>
          <w:rtl/>
        </w:rPr>
        <w:t xml:space="preserve">המינהלת לאור העובדה כי גם משרד הפנים יפעל </w:t>
      </w:r>
      <w:r>
        <w:rPr>
          <w:rFonts w:hint="cs"/>
          <w:rtl/>
        </w:rPr>
        <w:t>לאכיפת</w:t>
      </w:r>
      <w:r>
        <w:rPr>
          <w:rtl/>
        </w:rPr>
        <w:t xml:space="preserve"> החוק נגד מעסיקי עובדים זרים?  </w:t>
      </w:r>
    </w:p>
    <w:p w14:paraId="1AAFCC5F" w14:textId="77777777" w:rsidR="00000000" w:rsidRDefault="0080671D">
      <w:pPr>
        <w:pStyle w:val="a0"/>
        <w:ind w:firstLine="720"/>
        <w:rPr>
          <w:rtl/>
        </w:rPr>
      </w:pPr>
    </w:p>
    <w:p w14:paraId="65400CCF" w14:textId="77777777" w:rsidR="00000000" w:rsidRDefault="0080671D">
      <w:pPr>
        <w:pStyle w:val="a0"/>
        <w:ind w:firstLine="720"/>
        <w:rPr>
          <w:rtl/>
        </w:rPr>
      </w:pPr>
      <w:r>
        <w:rPr>
          <w:rFonts w:hint="cs"/>
          <w:rtl/>
        </w:rPr>
        <w:t xml:space="preserve">3. </w:t>
      </w:r>
      <w:r>
        <w:rPr>
          <w:rtl/>
        </w:rPr>
        <w:t xml:space="preserve">כיצד יתבצע התיאום בין שני המשרדים? </w:t>
      </w:r>
    </w:p>
    <w:bookmarkEnd w:id="490"/>
    <w:p w14:paraId="65385928" w14:textId="77777777" w:rsidR="00000000" w:rsidRDefault="0080671D">
      <w:pPr>
        <w:pStyle w:val="af1"/>
        <w:rPr>
          <w:rtl/>
        </w:rPr>
      </w:pPr>
    </w:p>
    <w:p w14:paraId="3DC14C51" w14:textId="77777777" w:rsidR="00000000" w:rsidRDefault="0080671D">
      <w:pPr>
        <w:pStyle w:val="af1"/>
        <w:rPr>
          <w:rFonts w:hint="cs"/>
          <w:rtl/>
        </w:rPr>
      </w:pPr>
      <w:r>
        <w:rPr>
          <w:rFonts w:hint="cs"/>
          <w:rtl/>
        </w:rPr>
        <w:t>תשובת סגן</w:t>
      </w:r>
      <w:r>
        <w:rPr>
          <w:rFonts w:hint="cs"/>
          <w:rtl/>
        </w:rPr>
        <w:t xml:space="preserve"> שר התעשייה, המסחר והתעסוקה מיכאל רצון:</w:t>
      </w:r>
    </w:p>
    <w:p w14:paraId="3B9991C6" w14:textId="77777777" w:rsidR="00000000" w:rsidRDefault="0080671D">
      <w:pPr>
        <w:pStyle w:val="a0"/>
        <w:ind w:firstLine="0"/>
        <w:rPr>
          <w:rFonts w:hint="cs"/>
          <w:rtl/>
        </w:rPr>
      </w:pPr>
      <w:r>
        <w:rPr>
          <w:rFonts w:hint="cs"/>
          <w:rtl/>
        </w:rPr>
        <w:t>(לא נקראה, נמסרה לפרוטוקול)</w:t>
      </w:r>
    </w:p>
    <w:p w14:paraId="0D7A2450" w14:textId="77777777" w:rsidR="00000000" w:rsidRDefault="0080671D">
      <w:pPr>
        <w:pStyle w:val="a0"/>
        <w:rPr>
          <w:rFonts w:hint="cs"/>
          <w:rtl/>
        </w:rPr>
      </w:pPr>
    </w:p>
    <w:p w14:paraId="21CFBA33" w14:textId="77777777" w:rsidR="00000000" w:rsidRDefault="0080671D">
      <w:pPr>
        <w:pStyle w:val="a0"/>
        <w:rPr>
          <w:rFonts w:hint="cs"/>
          <w:rtl/>
        </w:rPr>
      </w:pPr>
      <w:r>
        <w:rPr>
          <w:rFonts w:hint="cs"/>
          <w:rtl/>
        </w:rPr>
        <w:t>1. חיובי.</w:t>
      </w:r>
    </w:p>
    <w:p w14:paraId="392705A7" w14:textId="77777777" w:rsidR="00000000" w:rsidRDefault="0080671D">
      <w:pPr>
        <w:pStyle w:val="a0"/>
        <w:rPr>
          <w:rFonts w:hint="cs"/>
          <w:rtl/>
        </w:rPr>
      </w:pPr>
    </w:p>
    <w:p w14:paraId="2910AA51" w14:textId="77777777" w:rsidR="00000000" w:rsidRDefault="0080671D">
      <w:pPr>
        <w:pStyle w:val="a0"/>
        <w:rPr>
          <w:rFonts w:hint="cs"/>
          <w:rtl/>
        </w:rPr>
      </w:pPr>
      <w:r>
        <w:rPr>
          <w:rFonts w:hint="cs"/>
          <w:rtl/>
        </w:rPr>
        <w:t>2-3. א.  מטרת הקמת המינהלת לרישוי ולאכיפה הינה שיפור מערך האכיפה כלפי מעבידים ועובדים ישראלים; ב. יתקיים מערך תיאום בין זרועות האכיפה במשרד התמ"ת לזרוע האכיפה כלפי עובדים זרים,</w:t>
      </w:r>
      <w:r>
        <w:rPr>
          <w:rFonts w:hint="cs"/>
          <w:rtl/>
        </w:rPr>
        <w:t xml:space="preserve"> בלא קשר למיקומם. </w:t>
      </w:r>
    </w:p>
    <w:p w14:paraId="7F62A64F" w14:textId="77777777" w:rsidR="00000000" w:rsidRDefault="0080671D">
      <w:pPr>
        <w:pStyle w:val="af1"/>
        <w:rPr>
          <w:rFonts w:hint="cs"/>
          <w:rtl/>
        </w:rPr>
      </w:pPr>
    </w:p>
    <w:p w14:paraId="06933072" w14:textId="77777777" w:rsidR="00000000" w:rsidRDefault="0080671D">
      <w:pPr>
        <w:pStyle w:val="af1"/>
        <w:rPr>
          <w:rFonts w:hint="cs"/>
          <w:rtl/>
        </w:rPr>
      </w:pPr>
      <w:r>
        <w:rPr>
          <w:rtl/>
        </w:rPr>
        <w:t>היו"ר</w:t>
      </w:r>
      <w:r>
        <w:rPr>
          <w:rFonts w:hint="cs"/>
          <w:rtl/>
        </w:rPr>
        <w:t xml:space="preserve"> אתי לבני:</w:t>
      </w:r>
    </w:p>
    <w:p w14:paraId="57B62FBF" w14:textId="77777777" w:rsidR="00000000" w:rsidRDefault="0080671D">
      <w:pPr>
        <w:pStyle w:val="a0"/>
        <w:ind w:firstLine="0"/>
        <w:rPr>
          <w:rFonts w:hint="cs"/>
          <w:rtl/>
        </w:rPr>
      </w:pPr>
    </w:p>
    <w:p w14:paraId="0352A448" w14:textId="77777777" w:rsidR="00000000" w:rsidRDefault="0080671D">
      <w:pPr>
        <w:pStyle w:val="a0"/>
        <w:rPr>
          <w:rFonts w:hint="cs"/>
          <w:rtl/>
        </w:rPr>
      </w:pPr>
      <w:r>
        <w:rPr>
          <w:rFonts w:hint="cs"/>
          <w:rtl/>
        </w:rPr>
        <w:t xml:space="preserve">השאילתות גם הן הסתיימו. </w:t>
      </w:r>
    </w:p>
    <w:p w14:paraId="1475153B" w14:textId="77777777" w:rsidR="00000000" w:rsidRDefault="0080671D">
      <w:pPr>
        <w:pStyle w:val="a0"/>
        <w:rPr>
          <w:rFonts w:hint="cs"/>
          <w:rtl/>
        </w:rPr>
      </w:pPr>
    </w:p>
    <w:p w14:paraId="6ABC3F51" w14:textId="77777777" w:rsidR="00000000" w:rsidRDefault="0080671D">
      <w:pPr>
        <w:pStyle w:val="a2"/>
        <w:rPr>
          <w:rtl/>
        </w:rPr>
      </w:pPr>
    </w:p>
    <w:p w14:paraId="52D5F0D3" w14:textId="77777777" w:rsidR="00000000" w:rsidRDefault="0080671D">
      <w:pPr>
        <w:pStyle w:val="a2"/>
        <w:rPr>
          <w:rFonts w:hint="cs"/>
          <w:rtl/>
        </w:rPr>
      </w:pPr>
      <w:bookmarkStart w:id="491" w:name="CS28386FI0028386T23_06_2004_17_05_28"/>
      <w:bookmarkStart w:id="492" w:name="_Toc101171420"/>
      <w:bookmarkEnd w:id="491"/>
      <w:r>
        <w:rPr>
          <w:rtl/>
        </w:rPr>
        <w:t>הצע</w:t>
      </w:r>
      <w:r>
        <w:rPr>
          <w:rFonts w:hint="cs"/>
          <w:rtl/>
        </w:rPr>
        <w:t xml:space="preserve">ות </w:t>
      </w:r>
      <w:r>
        <w:rPr>
          <w:rtl/>
        </w:rPr>
        <w:t>לסדר-היום</w:t>
      </w:r>
      <w:bookmarkEnd w:id="492"/>
    </w:p>
    <w:p w14:paraId="7484A5CB" w14:textId="77777777" w:rsidR="00000000" w:rsidRDefault="0080671D">
      <w:pPr>
        <w:pStyle w:val="a2"/>
        <w:rPr>
          <w:rtl/>
        </w:rPr>
      </w:pPr>
      <w:bookmarkStart w:id="493" w:name="_Toc101171421"/>
      <w:r>
        <w:rPr>
          <w:rtl/>
        </w:rPr>
        <w:t>הצורך לאסור החזקתם של כלבים מסוכנים</w:t>
      </w:r>
      <w:bookmarkEnd w:id="493"/>
      <w:r>
        <w:rPr>
          <w:rtl/>
        </w:rPr>
        <w:t xml:space="preserve"> </w:t>
      </w:r>
    </w:p>
    <w:p w14:paraId="1FD9401A" w14:textId="77777777" w:rsidR="00000000" w:rsidRDefault="0080671D">
      <w:pPr>
        <w:pStyle w:val="-0"/>
        <w:rPr>
          <w:rFonts w:hint="cs"/>
          <w:rtl/>
        </w:rPr>
      </w:pPr>
    </w:p>
    <w:p w14:paraId="6C7CF9E3" w14:textId="77777777" w:rsidR="00000000" w:rsidRDefault="0080671D">
      <w:pPr>
        <w:pStyle w:val="a0"/>
        <w:rPr>
          <w:rFonts w:hint="cs"/>
          <w:rtl/>
        </w:rPr>
      </w:pPr>
    </w:p>
    <w:p w14:paraId="118B6E82" w14:textId="77777777" w:rsidR="00000000" w:rsidRDefault="0080671D">
      <w:pPr>
        <w:pStyle w:val="af1"/>
        <w:rPr>
          <w:rFonts w:hint="cs"/>
          <w:rtl/>
        </w:rPr>
      </w:pPr>
      <w:r>
        <w:rPr>
          <w:rtl/>
        </w:rPr>
        <w:t>היו"ר</w:t>
      </w:r>
      <w:r>
        <w:rPr>
          <w:rFonts w:hint="cs"/>
          <w:rtl/>
        </w:rPr>
        <w:t xml:space="preserve"> אתי לבני:</w:t>
      </w:r>
    </w:p>
    <w:p w14:paraId="2D1B1A37" w14:textId="77777777" w:rsidR="00000000" w:rsidRDefault="0080671D">
      <w:pPr>
        <w:pStyle w:val="a0"/>
        <w:ind w:firstLine="0"/>
        <w:rPr>
          <w:rFonts w:hint="cs"/>
          <w:rtl/>
        </w:rPr>
      </w:pPr>
    </w:p>
    <w:p w14:paraId="03C9712C" w14:textId="77777777" w:rsidR="00000000" w:rsidRDefault="0080671D">
      <w:pPr>
        <w:pStyle w:val="a0"/>
        <w:rPr>
          <w:rFonts w:hint="cs"/>
          <w:rtl/>
        </w:rPr>
      </w:pPr>
      <w:r>
        <w:rPr>
          <w:rFonts w:hint="cs"/>
          <w:rtl/>
        </w:rPr>
        <w:t>לבקשה מיוחדת של חבר הכנסת חמי דורון וחבר הכנסת ניסן סלומינסקי, אנחנו נותנים את רשות הדיבור בהצעות דחופות לסדר-היום בנושא</w:t>
      </w:r>
      <w:r>
        <w:rPr>
          <w:rFonts w:hint="cs"/>
          <w:rtl/>
        </w:rPr>
        <w:t xml:space="preserve">:  הצורך לאסור החזקתם של כלבים מסוכנים - הצעות מס' 3840, 3856, 3857, 3863, 3865, 3869, 3878 ו-3898. שר החקלאות אינו נוכח, כך שלא נוכל להביא  את זה להצבעה. חבר הכנסת דורון, אנא דבר את דבריך.  </w:t>
      </w:r>
    </w:p>
    <w:p w14:paraId="62075982" w14:textId="77777777" w:rsidR="00000000" w:rsidRDefault="0080671D">
      <w:pPr>
        <w:pStyle w:val="a0"/>
        <w:rPr>
          <w:rFonts w:hint="cs"/>
          <w:rtl/>
        </w:rPr>
      </w:pPr>
    </w:p>
    <w:p w14:paraId="4F01B6BA" w14:textId="77777777" w:rsidR="00000000" w:rsidRDefault="0080671D">
      <w:pPr>
        <w:pStyle w:val="a"/>
        <w:rPr>
          <w:rtl/>
        </w:rPr>
      </w:pPr>
      <w:bookmarkStart w:id="494" w:name="FS000001053T23_06_2004_16_35_07"/>
      <w:bookmarkStart w:id="495" w:name="_Toc101171422"/>
      <w:bookmarkEnd w:id="494"/>
      <w:r>
        <w:rPr>
          <w:rFonts w:hint="eastAsia"/>
          <w:rtl/>
        </w:rPr>
        <w:t>חמי</w:t>
      </w:r>
      <w:r>
        <w:rPr>
          <w:rtl/>
        </w:rPr>
        <w:t xml:space="preserve"> דורון (שינוי):</w:t>
      </w:r>
      <w:bookmarkEnd w:id="495"/>
    </w:p>
    <w:p w14:paraId="0FCBE9FF" w14:textId="77777777" w:rsidR="00000000" w:rsidRDefault="0080671D">
      <w:pPr>
        <w:pStyle w:val="a0"/>
        <w:rPr>
          <w:rFonts w:hint="cs"/>
          <w:rtl/>
        </w:rPr>
      </w:pPr>
    </w:p>
    <w:p w14:paraId="1CDC88BF" w14:textId="77777777" w:rsidR="00000000" w:rsidRDefault="0080671D">
      <w:pPr>
        <w:pStyle w:val="a0"/>
        <w:rPr>
          <w:rFonts w:hint="cs"/>
          <w:rtl/>
        </w:rPr>
      </w:pPr>
      <w:r>
        <w:rPr>
          <w:rFonts w:hint="cs"/>
          <w:rtl/>
        </w:rPr>
        <w:t>קודם כול, תודה רבה, גברתי היושבת-ראש, בייחו</w:t>
      </w:r>
      <w:r>
        <w:rPr>
          <w:rFonts w:hint="cs"/>
          <w:rtl/>
        </w:rPr>
        <w:t xml:space="preserve">ד לאור העובדה שאצנו רצנו למעלה לאור הקיצור המפליא היום בסדר-היום. </w:t>
      </w:r>
    </w:p>
    <w:p w14:paraId="5376C833" w14:textId="77777777" w:rsidR="00000000" w:rsidRDefault="0080671D">
      <w:pPr>
        <w:pStyle w:val="a0"/>
        <w:rPr>
          <w:rFonts w:hint="cs"/>
          <w:rtl/>
        </w:rPr>
      </w:pPr>
    </w:p>
    <w:p w14:paraId="0EEB2AF1" w14:textId="77777777" w:rsidR="00000000" w:rsidRDefault="0080671D">
      <w:pPr>
        <w:pStyle w:val="a0"/>
        <w:rPr>
          <w:rFonts w:hint="cs"/>
          <w:rtl/>
        </w:rPr>
      </w:pPr>
      <w:r>
        <w:rPr>
          <w:rFonts w:hint="cs"/>
          <w:rtl/>
        </w:rPr>
        <w:t>עומד על הפרק היום הנושא של כלבי ה"אמסטף" והכלבים המוגדרים מסוכנים, ונדמה לי שאין צורך לכנסת להיחפז כל כך להביא חקיקה בנושאים האלה, כיוון שעל-פי תחושתי דומני שצריך לחלק את הנושא לשניים. אני</w:t>
      </w:r>
      <w:r>
        <w:rPr>
          <w:rFonts w:hint="cs"/>
          <w:rtl/>
        </w:rPr>
        <w:t xml:space="preserve"> מסכים שלא כל כלב יכול להיות חיית מחמד. יש כלבים שבאמת מבחינת רמת הסיכון בהם, הם אינם יכולים לשמש חיות מחמד, ואי-אפשר לגדל אותם בגידול ביתי רגיל. אולם, מצד שני, צריך לעצור באיזה מקום את ה"עליהום" שקיים בנושא הכלבים, כי אין למעשה כלב שבשלב כזה או אחר, אם הו</w:t>
      </w:r>
      <w:r>
        <w:rPr>
          <w:rFonts w:hint="cs"/>
          <w:rtl/>
        </w:rPr>
        <w:t xml:space="preserve">א יחשוב שתוקפים אותו או אם הוא יותקף, לא יתקיף. כך שהכלב, בצורת התגוננות שלו, יתקוף גם את האדם שעומד ממולו. </w:t>
      </w:r>
    </w:p>
    <w:p w14:paraId="6EDB0DEE" w14:textId="77777777" w:rsidR="00000000" w:rsidRDefault="0080671D">
      <w:pPr>
        <w:pStyle w:val="a0"/>
        <w:rPr>
          <w:rFonts w:hint="cs"/>
          <w:rtl/>
        </w:rPr>
      </w:pPr>
    </w:p>
    <w:p w14:paraId="64B24E02" w14:textId="77777777" w:rsidR="00000000" w:rsidRDefault="0080671D">
      <w:pPr>
        <w:pStyle w:val="a0"/>
        <w:rPr>
          <w:rFonts w:hint="cs"/>
          <w:rtl/>
        </w:rPr>
      </w:pPr>
      <w:r>
        <w:rPr>
          <w:rFonts w:hint="cs"/>
          <w:rtl/>
        </w:rPr>
        <w:t>לצערי הרב, בהרבה מאוד בתים יש ילדים שאינם מבינים את המשמעות של הרמת יד כלפי כלב או איזו תנועה בלתי זהירה, ואז הכלב, באינסטינקטים החייתיים שלו, חוש</w:t>
      </w:r>
      <w:r>
        <w:rPr>
          <w:rFonts w:hint="cs"/>
          <w:rtl/>
        </w:rPr>
        <w:t xml:space="preserve">ב שתוקפים אותו ולכן הוא מגיב  בצורה שהוא מגיב. אני אומר את זה כמי שגידל כל חייו כלבים. אני מעולם לא החזקתי כלב שמוגדר מסוכן, גם כיום. </w:t>
      </w:r>
    </w:p>
    <w:p w14:paraId="276787F5" w14:textId="77777777" w:rsidR="00000000" w:rsidRDefault="0080671D">
      <w:pPr>
        <w:pStyle w:val="a0"/>
        <w:rPr>
          <w:rFonts w:hint="cs"/>
          <w:rtl/>
        </w:rPr>
      </w:pPr>
    </w:p>
    <w:p w14:paraId="49D784B1" w14:textId="77777777" w:rsidR="00000000" w:rsidRDefault="0080671D">
      <w:pPr>
        <w:pStyle w:val="a0"/>
        <w:rPr>
          <w:rFonts w:hint="cs"/>
          <w:rtl/>
        </w:rPr>
      </w:pPr>
      <w:r>
        <w:rPr>
          <w:rFonts w:hint="cs"/>
          <w:rtl/>
        </w:rPr>
        <w:t xml:space="preserve">אני חושב שיש מספיק חוקים במדינת ישראל שמגדירים כיצד להגן על האזרח מפני הסיכון שקיים בכלבים. הבעיה שלנו היא שאנחנו אלופי </w:t>
      </w:r>
      <w:r>
        <w:rPr>
          <w:rFonts w:hint="cs"/>
          <w:rtl/>
        </w:rPr>
        <w:t>העולם בחקיקה, אבל אנחנו גם אלופי העולם באי-אכיפת החוק.  הרי על-פי החוקים הקיימים היום במדינת ישראל, כאשר אדם יוצא עם כלב לפארק, למדשאה, לשדרה, הוא צריך להחזיק את הכלב קשור ברצועה. הכלב צריך להיות עם זמם על פיו, על חוטמו. הדברים האלה אינם מתבצעים. נותנים לכ</w:t>
      </w:r>
      <w:r>
        <w:rPr>
          <w:rFonts w:hint="cs"/>
          <w:rtl/>
        </w:rPr>
        <w:t xml:space="preserve">לבים לרוץ חופשי, ואחר כך מתפלאים שקורים מקרים של נשיכה ושל תקיפה. הבעיה היא אכיפת החוקים הקיימים בקרב הציבור. הנושא הזה מוטל הן על הרשויות המקומיות, הן על המשטרה,  ועל כל מי שמוסמך לפעול בתוקף אותם חוקים. </w:t>
      </w:r>
    </w:p>
    <w:p w14:paraId="6C0A471A" w14:textId="77777777" w:rsidR="00000000" w:rsidRDefault="0080671D">
      <w:pPr>
        <w:pStyle w:val="a0"/>
        <w:rPr>
          <w:rFonts w:hint="cs"/>
          <w:rtl/>
        </w:rPr>
      </w:pPr>
    </w:p>
    <w:p w14:paraId="61569140" w14:textId="77777777" w:rsidR="00000000" w:rsidRDefault="0080671D">
      <w:pPr>
        <w:pStyle w:val="a0"/>
        <w:rPr>
          <w:rFonts w:hint="cs"/>
          <w:rtl/>
        </w:rPr>
      </w:pPr>
      <w:r>
        <w:rPr>
          <w:rFonts w:hint="cs"/>
          <w:rtl/>
        </w:rPr>
        <w:t xml:space="preserve">אני חושב שבמקום שנרוץ לחוקק חוקים, כמו שאדם מתחת </w:t>
      </w:r>
      <w:r>
        <w:rPr>
          <w:rFonts w:hint="cs"/>
          <w:rtl/>
        </w:rPr>
        <w:t>לגיל 18 לא יוכל להסתובב עם כלב - אני חושב שזה פשוט קיצוני מדי, אדוני השר. אני חושב שמן הראוי להקפיד, להתריע ולאכוף את החוקים הקיימים. אני שוב אומר, אין ספק שיש סוגים מסוימים של כלבים שאותם אסור להחזיק בבתים, ובטח ובטח בבתים שבהם יש תינוקות וילדים קטנים. אב</w:t>
      </w:r>
      <w:r>
        <w:rPr>
          <w:rFonts w:hint="cs"/>
          <w:rtl/>
        </w:rPr>
        <w:t xml:space="preserve">ל, מכאן ועד ל"עליהום" הגורף שיש על הכלבים, אני חושב שהדרך ארוכה מדי. אין צורך. אני חושב שבסיכומו של דבר, כל כלב, גם כלב פודל, יכול להפוך לכלב תקיפה אם הוא יחוש מאוים, אם יתגרו בו. </w:t>
      </w:r>
    </w:p>
    <w:p w14:paraId="510F382A" w14:textId="77777777" w:rsidR="00000000" w:rsidRDefault="0080671D">
      <w:pPr>
        <w:pStyle w:val="a0"/>
        <w:rPr>
          <w:rFonts w:hint="cs"/>
          <w:rtl/>
        </w:rPr>
      </w:pPr>
    </w:p>
    <w:p w14:paraId="4FEA7D05" w14:textId="77777777" w:rsidR="00000000" w:rsidRDefault="0080671D">
      <w:pPr>
        <w:pStyle w:val="a0"/>
        <w:rPr>
          <w:rFonts w:hint="cs"/>
          <w:rtl/>
        </w:rPr>
      </w:pPr>
      <w:r>
        <w:rPr>
          <w:rFonts w:hint="cs"/>
          <w:rtl/>
        </w:rPr>
        <w:t>על כן אני מציע, שהממשלה באמצעות ההוראות שלה, הרשויות המקומיות באמצעות חוקי</w:t>
      </w:r>
      <w:r>
        <w:rPr>
          <w:rFonts w:hint="cs"/>
          <w:rtl/>
        </w:rPr>
        <w:t xml:space="preserve"> העזר שלהן והפקחים שלהן, יאכפו את החוקים הקיימים. זה יפחית באורח דרסטי את הבעיה של תקיפות ילדים ואנשים על-ידי כלבים. </w:t>
      </w:r>
    </w:p>
    <w:p w14:paraId="71CB19E1" w14:textId="77777777" w:rsidR="00000000" w:rsidRDefault="0080671D">
      <w:pPr>
        <w:pStyle w:val="a0"/>
        <w:rPr>
          <w:rFonts w:hint="cs"/>
          <w:rtl/>
        </w:rPr>
      </w:pPr>
    </w:p>
    <w:p w14:paraId="17ACD09D" w14:textId="77777777" w:rsidR="00000000" w:rsidRDefault="0080671D">
      <w:pPr>
        <w:pStyle w:val="af1"/>
        <w:rPr>
          <w:rFonts w:hint="cs"/>
          <w:rtl/>
        </w:rPr>
      </w:pPr>
      <w:r>
        <w:rPr>
          <w:rtl/>
        </w:rPr>
        <w:t>היו"ר</w:t>
      </w:r>
      <w:r>
        <w:rPr>
          <w:rFonts w:hint="cs"/>
          <w:rtl/>
        </w:rPr>
        <w:t xml:space="preserve"> אתי לבני:</w:t>
      </w:r>
    </w:p>
    <w:p w14:paraId="5BCBE4E2" w14:textId="77777777" w:rsidR="00000000" w:rsidRDefault="0080671D">
      <w:pPr>
        <w:pStyle w:val="a0"/>
        <w:rPr>
          <w:rFonts w:hint="cs"/>
          <w:rtl/>
        </w:rPr>
      </w:pPr>
    </w:p>
    <w:p w14:paraId="3818A7BD" w14:textId="77777777" w:rsidR="00000000" w:rsidRDefault="0080671D">
      <w:pPr>
        <w:pStyle w:val="a0"/>
        <w:rPr>
          <w:rFonts w:hint="cs"/>
          <w:rtl/>
        </w:rPr>
      </w:pPr>
      <w:r>
        <w:rPr>
          <w:rFonts w:hint="cs"/>
          <w:rtl/>
        </w:rPr>
        <w:t xml:space="preserve">תודה רבה. חבר הכנסת יעקב מרגי, אחריו - חבר הכנסת ניסן סלומינסקי, ואחריו - חבר הכנסת אורי אריאל. </w:t>
      </w:r>
    </w:p>
    <w:p w14:paraId="24E7DE3F" w14:textId="77777777" w:rsidR="00000000" w:rsidRDefault="0080671D">
      <w:pPr>
        <w:pStyle w:val="a0"/>
        <w:rPr>
          <w:rFonts w:hint="cs"/>
          <w:rtl/>
        </w:rPr>
      </w:pPr>
    </w:p>
    <w:p w14:paraId="6E45CF88" w14:textId="77777777" w:rsidR="00000000" w:rsidRDefault="0080671D">
      <w:pPr>
        <w:pStyle w:val="a"/>
        <w:rPr>
          <w:rtl/>
        </w:rPr>
      </w:pPr>
      <w:bookmarkStart w:id="496" w:name="FS000001056T23_06_2004_16_39_45"/>
      <w:bookmarkStart w:id="497" w:name="_Toc101171423"/>
      <w:bookmarkEnd w:id="496"/>
      <w:r>
        <w:rPr>
          <w:rFonts w:hint="eastAsia"/>
          <w:rtl/>
        </w:rPr>
        <w:t>יעקב</w:t>
      </w:r>
      <w:r>
        <w:rPr>
          <w:rtl/>
        </w:rPr>
        <w:t xml:space="preserve"> מרגי (ש"ס):</w:t>
      </w:r>
      <w:bookmarkEnd w:id="497"/>
    </w:p>
    <w:p w14:paraId="07377A8A" w14:textId="77777777" w:rsidR="00000000" w:rsidRDefault="0080671D">
      <w:pPr>
        <w:pStyle w:val="a0"/>
        <w:rPr>
          <w:rtl/>
        </w:rPr>
      </w:pPr>
    </w:p>
    <w:p w14:paraId="7664A36C" w14:textId="77777777" w:rsidR="00000000" w:rsidRDefault="0080671D">
      <w:pPr>
        <w:pStyle w:val="a0"/>
        <w:rPr>
          <w:rFonts w:hint="cs"/>
          <w:rtl/>
        </w:rPr>
      </w:pPr>
      <w:r>
        <w:rPr>
          <w:rFonts w:hint="cs"/>
          <w:rtl/>
        </w:rPr>
        <w:t>תודה</w:t>
      </w:r>
      <w:r>
        <w:rPr>
          <w:rFonts w:hint="cs"/>
          <w:rtl/>
        </w:rPr>
        <w:t xml:space="preserve">. </w:t>
      </w:r>
    </w:p>
    <w:p w14:paraId="0DDE5548" w14:textId="77777777" w:rsidR="00000000" w:rsidRDefault="0080671D">
      <w:pPr>
        <w:pStyle w:val="a0"/>
        <w:rPr>
          <w:rFonts w:hint="cs"/>
          <w:rtl/>
        </w:rPr>
      </w:pPr>
    </w:p>
    <w:p w14:paraId="257A6620" w14:textId="77777777" w:rsidR="00000000" w:rsidRDefault="0080671D">
      <w:pPr>
        <w:pStyle w:val="a0"/>
        <w:rPr>
          <w:rFonts w:hint="cs"/>
          <w:rtl/>
        </w:rPr>
      </w:pPr>
      <w:r>
        <w:rPr>
          <w:rFonts w:hint="cs"/>
          <w:rtl/>
        </w:rPr>
        <w:t>גברתי היושבת-ראש, חברי חברי כנסת, לפני כשבוע נטרפה ללא רחמים הילדה אביבית גנון ז</w:t>
      </w:r>
      <w:r>
        <w:rPr>
          <w:rFonts w:hint="eastAsia"/>
          <w:rtl/>
        </w:rPr>
        <w:t>”</w:t>
      </w:r>
      <w:r>
        <w:rPr>
          <w:rFonts w:hint="cs"/>
          <w:rtl/>
        </w:rPr>
        <w:t>ל על-ידי כלב ה"אמסטף" המשפחתי. מהפרסומים עולה, שהכתובת היתה רשומה על הקיר בכל מה שקשור לכלב הזה. ואני טוען שהכתובת רשומה על הקיר לגבי כל כלבי התקיפה ודומיהם המוחזקים בשכונ</w:t>
      </w:r>
      <w:r>
        <w:rPr>
          <w:rFonts w:hint="cs"/>
          <w:rtl/>
        </w:rPr>
        <w:t xml:space="preserve">ות המגורים בסמוך לילדים ולבני-אדם. הכלב הטורף הזה הינו בעל היסטוריה של תקיפות. שבוע לפני כן הוא תקף כלב אחר וגרם למותו. </w:t>
      </w:r>
    </w:p>
    <w:p w14:paraId="63ACB197" w14:textId="77777777" w:rsidR="00000000" w:rsidRDefault="0080671D">
      <w:pPr>
        <w:pStyle w:val="a0"/>
        <w:rPr>
          <w:rFonts w:hint="cs"/>
          <w:rtl/>
        </w:rPr>
      </w:pPr>
    </w:p>
    <w:p w14:paraId="7325D122" w14:textId="77777777" w:rsidR="00000000" w:rsidRDefault="0080671D">
      <w:pPr>
        <w:pStyle w:val="a0"/>
        <w:rPr>
          <w:rFonts w:hint="cs"/>
          <w:rtl/>
        </w:rPr>
      </w:pPr>
      <w:r>
        <w:rPr>
          <w:rFonts w:hint="cs"/>
          <w:rtl/>
        </w:rPr>
        <w:t xml:space="preserve">כמו כן, כולנו מכירים התנהגות של כלבי תקיפה. אנחנו נתקלים בהם בגינות הציבוריות ובחצרות הבתים מסתובבים חופשי ומטילים את אימתם עלינו ועל </w:t>
      </w:r>
      <w:r>
        <w:rPr>
          <w:rFonts w:hint="cs"/>
          <w:rtl/>
        </w:rPr>
        <w:t xml:space="preserve">ילדינו, נובחים נביחות אימתניות, נושכים, דוחפים, ואף מטנפים את רחובותינו בצואת כלבים מזוהמת. </w:t>
      </w:r>
    </w:p>
    <w:p w14:paraId="0CD4F90B" w14:textId="77777777" w:rsidR="00000000" w:rsidRDefault="0080671D">
      <w:pPr>
        <w:pStyle w:val="a0"/>
        <w:rPr>
          <w:rFonts w:hint="cs"/>
          <w:rtl/>
        </w:rPr>
      </w:pPr>
    </w:p>
    <w:p w14:paraId="6162DFDA" w14:textId="77777777" w:rsidR="00000000" w:rsidRDefault="0080671D">
      <w:pPr>
        <w:pStyle w:val="a0"/>
        <w:rPr>
          <w:rFonts w:hint="cs"/>
          <w:rtl/>
        </w:rPr>
      </w:pPr>
      <w:r>
        <w:rPr>
          <w:rFonts w:hint="cs"/>
          <w:rtl/>
        </w:rPr>
        <w:t xml:space="preserve">גברתי היושבת-ראש, חברי חברי הכנסת, מומחים כמו מנהל השירותים הווטרינריים במשרד החקלאות, ד"ר משה חיימוביץ', דורשים להרדים את הכלב הטורף לאלתר. יושב-ראש התנועה "תנו </w:t>
      </w:r>
      <w:r>
        <w:rPr>
          <w:rFonts w:hint="cs"/>
          <w:rtl/>
        </w:rPr>
        <w:t xml:space="preserve">לחיות לחיות" טוען שהכלב צריך לשמש את כוחות הביטחון. בלי משים הוא משווה את כלב ה"אמסטף"  לכלי נשק, לכלי משחית, לכלי הרתעה. ואני שואל, מי במדינת ישראל מפקח, מי עוקב, או מי בודק היכן ואיך מוחזקים הכלבים הטורפים והמשחיתים.  </w:t>
      </w:r>
    </w:p>
    <w:p w14:paraId="2932ABA1" w14:textId="77777777" w:rsidR="00000000" w:rsidRDefault="0080671D">
      <w:pPr>
        <w:pStyle w:val="a0"/>
        <w:rPr>
          <w:rFonts w:hint="cs"/>
          <w:rtl/>
        </w:rPr>
      </w:pPr>
    </w:p>
    <w:p w14:paraId="17EEF584" w14:textId="77777777" w:rsidR="00000000" w:rsidRDefault="0080671D">
      <w:pPr>
        <w:pStyle w:val="a0"/>
        <w:rPr>
          <w:rFonts w:hint="cs"/>
          <w:rtl/>
        </w:rPr>
      </w:pPr>
      <w:r>
        <w:rPr>
          <w:rFonts w:hint="cs"/>
          <w:rtl/>
        </w:rPr>
        <w:t>ואם  הכלב לא נושך וטורף, אז היום ה</w:t>
      </w:r>
      <w:r>
        <w:rPr>
          <w:rFonts w:hint="cs"/>
          <w:rtl/>
        </w:rPr>
        <w:t xml:space="preserve">תעוררה אצלנו בעיה נוספת. יש לנו  בעלי כלבים שנושכים.  קראנו היום על ריב בעלות על כלב שהסתיים בנשיכה. בדרך מליצה,  אמור לי מי חבריך, אומר לך איך תנהג. </w:t>
      </w:r>
    </w:p>
    <w:p w14:paraId="454D7B01" w14:textId="77777777" w:rsidR="00000000" w:rsidRDefault="0080671D">
      <w:pPr>
        <w:pStyle w:val="a0"/>
        <w:rPr>
          <w:rFonts w:hint="cs"/>
          <w:rtl/>
        </w:rPr>
      </w:pPr>
    </w:p>
    <w:p w14:paraId="4874BC17" w14:textId="77777777" w:rsidR="00000000" w:rsidRDefault="0080671D">
      <w:pPr>
        <w:pStyle w:val="a0"/>
        <w:rPr>
          <w:rFonts w:hint="cs"/>
          <w:rtl/>
        </w:rPr>
      </w:pPr>
      <w:r>
        <w:rPr>
          <w:rFonts w:hint="cs"/>
          <w:rtl/>
        </w:rPr>
        <w:t xml:space="preserve">בשינוי מעמדתו של חברי חמי דורון, אני מברך את יוזמי החוקים להגבלת גידול הכלבים הן מהסיבות הבטיחותיות, הן </w:t>
      </w:r>
      <w:r>
        <w:rPr>
          <w:rFonts w:hint="cs"/>
          <w:rtl/>
        </w:rPr>
        <w:t xml:space="preserve">מבחינת איכות החיים ואיכות הסביבה. לא אחת אנחנו נתקלים בבעלי כלבים שחסים על כבודו של הכלב על חשבון תנאי מחייתו של האדם וכבוד האדם. </w:t>
      </w:r>
    </w:p>
    <w:p w14:paraId="41609952" w14:textId="77777777" w:rsidR="00000000" w:rsidRDefault="0080671D">
      <w:pPr>
        <w:pStyle w:val="a0"/>
        <w:rPr>
          <w:rFonts w:hint="cs"/>
          <w:rtl/>
        </w:rPr>
      </w:pPr>
    </w:p>
    <w:p w14:paraId="31E6A5E6" w14:textId="77777777" w:rsidR="00000000" w:rsidRDefault="0080671D">
      <w:pPr>
        <w:pStyle w:val="a0"/>
        <w:rPr>
          <w:rFonts w:hint="cs"/>
          <w:rtl/>
        </w:rPr>
      </w:pPr>
      <w:r>
        <w:rPr>
          <w:rFonts w:hint="cs"/>
          <w:rtl/>
        </w:rPr>
        <w:t>אני קורא מכאן לשר החקלאות להיכנס בעובי הקורה ולא לחשוש מהרדיפה של כל מיני ראשי עמותות מתוסכלים, שמאלצים אותנו לגדל חיות טורפ</w:t>
      </w:r>
      <w:r>
        <w:rPr>
          <w:rFonts w:hint="cs"/>
          <w:rtl/>
        </w:rPr>
        <w:t xml:space="preserve">ות ליד בתינו ולדרוך שוב, לא אחת, על צואתם המזוהמת. יש מספיק מפגעים בחברה שלנו. לא צריך להוסיף. ואם משעמם לאותם בעלי כלבים - שיגדלו בני-אדם. שיביאו ילדים לעולם. יהיה יותר שמח ויותר טוב. </w:t>
      </w:r>
    </w:p>
    <w:p w14:paraId="78772A7D" w14:textId="77777777" w:rsidR="00000000" w:rsidRDefault="0080671D">
      <w:pPr>
        <w:pStyle w:val="a0"/>
        <w:rPr>
          <w:rFonts w:hint="cs"/>
          <w:rtl/>
        </w:rPr>
      </w:pPr>
    </w:p>
    <w:p w14:paraId="0EA5F79F" w14:textId="77777777" w:rsidR="00000000" w:rsidRDefault="0080671D">
      <w:pPr>
        <w:pStyle w:val="af1"/>
        <w:rPr>
          <w:rtl/>
        </w:rPr>
      </w:pPr>
      <w:r>
        <w:rPr>
          <w:rtl/>
        </w:rPr>
        <w:t>היו"ר</w:t>
      </w:r>
      <w:r>
        <w:rPr>
          <w:rFonts w:hint="cs"/>
          <w:rtl/>
        </w:rPr>
        <w:t xml:space="preserve"> אתי לבני</w:t>
      </w:r>
      <w:r>
        <w:rPr>
          <w:rtl/>
        </w:rPr>
        <w:t>:</w:t>
      </w:r>
    </w:p>
    <w:p w14:paraId="10194C22" w14:textId="77777777" w:rsidR="00000000" w:rsidRDefault="0080671D">
      <w:pPr>
        <w:pStyle w:val="a0"/>
        <w:rPr>
          <w:rtl/>
        </w:rPr>
      </w:pPr>
    </w:p>
    <w:p w14:paraId="358A5EC3" w14:textId="77777777" w:rsidR="00000000" w:rsidRDefault="0080671D">
      <w:pPr>
        <w:pStyle w:val="a0"/>
        <w:rPr>
          <w:rFonts w:hint="cs"/>
          <w:rtl/>
        </w:rPr>
      </w:pPr>
      <w:r>
        <w:rPr>
          <w:rFonts w:hint="cs"/>
          <w:rtl/>
        </w:rPr>
        <w:t xml:space="preserve">תודה רבה. חבר הכנסת ניסן סלומינסקי. </w:t>
      </w:r>
    </w:p>
    <w:p w14:paraId="18623157" w14:textId="77777777" w:rsidR="00000000" w:rsidRDefault="0080671D">
      <w:pPr>
        <w:pStyle w:val="a0"/>
        <w:rPr>
          <w:rFonts w:hint="cs"/>
          <w:rtl/>
        </w:rPr>
      </w:pPr>
    </w:p>
    <w:p w14:paraId="0A0B898F" w14:textId="77777777" w:rsidR="00000000" w:rsidRDefault="0080671D">
      <w:pPr>
        <w:pStyle w:val="a"/>
        <w:rPr>
          <w:rtl/>
        </w:rPr>
      </w:pPr>
      <w:bookmarkStart w:id="498" w:name="FS000001068T23_06_2004_17_07_05"/>
      <w:bookmarkStart w:id="499" w:name="_Toc101171424"/>
      <w:bookmarkEnd w:id="498"/>
      <w:r>
        <w:rPr>
          <w:rFonts w:hint="eastAsia"/>
          <w:rtl/>
        </w:rPr>
        <w:t>ניסן</w:t>
      </w:r>
      <w:r>
        <w:rPr>
          <w:rtl/>
        </w:rPr>
        <w:t xml:space="preserve"> סלומינסקי</w:t>
      </w:r>
      <w:r>
        <w:rPr>
          <w:rtl/>
        </w:rPr>
        <w:t xml:space="preserve"> (מפד"ל):</w:t>
      </w:r>
      <w:bookmarkEnd w:id="499"/>
    </w:p>
    <w:p w14:paraId="77A8FA34" w14:textId="77777777" w:rsidR="00000000" w:rsidRDefault="0080671D">
      <w:pPr>
        <w:pStyle w:val="a0"/>
        <w:rPr>
          <w:rFonts w:hint="cs"/>
          <w:rtl/>
        </w:rPr>
      </w:pPr>
    </w:p>
    <w:p w14:paraId="28939321" w14:textId="77777777" w:rsidR="00000000" w:rsidRDefault="0080671D">
      <w:pPr>
        <w:pStyle w:val="a0"/>
        <w:rPr>
          <w:rFonts w:hint="cs"/>
          <w:rtl/>
        </w:rPr>
      </w:pPr>
      <w:r>
        <w:rPr>
          <w:rFonts w:hint="cs"/>
          <w:rtl/>
        </w:rPr>
        <w:t xml:space="preserve">גברתי היושבת-ראש, אדוני השר, חברי חברי הכנסת, תורתנו אומרת: "לא תשים דמים בביתך". מכאן לומדים: כל דבר שמסכן את האדם אסור באיסור חמור </w:t>
      </w:r>
      <w:r>
        <w:rPr>
          <w:rtl/>
        </w:rPr>
        <w:t>–</w:t>
      </w:r>
      <w:r>
        <w:rPr>
          <w:rFonts w:hint="cs"/>
          <w:rtl/>
        </w:rPr>
        <w:t xml:space="preserve"> העדר מעקה בגג, כלב רע בבית. פשוט. ואני יודע שיש אנשים שאומרים </w:t>
      </w:r>
      <w:r>
        <w:rPr>
          <w:rtl/>
        </w:rPr>
        <w:t>–</w:t>
      </w:r>
      <w:r>
        <w:rPr>
          <w:rFonts w:hint="cs"/>
          <w:rtl/>
        </w:rPr>
        <w:t xml:space="preserve"> מה אתה מתערב בחיי הפרט. זו זכותו, זה ביתו, מה </w:t>
      </w:r>
      <w:r>
        <w:rPr>
          <w:rFonts w:hint="cs"/>
          <w:rtl/>
        </w:rPr>
        <w:t>אתה בכלל בא להכתיב לו. אתה יכול, אולי, בחלק הציבורי להכתיב, אבל מה בביתו? והתורה זועקת: "לא תשים דמים בביתך". מה, אנחנו בעלים על גופנו? מותר לאדם להתאבד? ודאי שלא. אז אנחנו לא בעלים על גופנו. אז גם אם זה היה תלוי רק בי, אנחנו רשאים ומחויבים להיכנס פנימה ול</w:t>
      </w:r>
      <w:r>
        <w:rPr>
          <w:rFonts w:hint="cs"/>
          <w:rtl/>
        </w:rPr>
        <w:t xml:space="preserve">עשות כל מה שניתן כדי לדאוג לבריאותו או למנוע נזק לאדם עצמו, בלי להתייחס למה שהוא אומר. זה לא רלוונטי. וכל שכן כשמדובר על ילדים. </w:t>
      </w:r>
    </w:p>
    <w:p w14:paraId="408024BE" w14:textId="77777777" w:rsidR="00000000" w:rsidRDefault="0080671D">
      <w:pPr>
        <w:pStyle w:val="a0"/>
        <w:rPr>
          <w:rFonts w:hint="cs"/>
          <w:rtl/>
        </w:rPr>
      </w:pPr>
    </w:p>
    <w:p w14:paraId="0F0E5901" w14:textId="77777777" w:rsidR="00000000" w:rsidRDefault="0080671D">
      <w:pPr>
        <w:pStyle w:val="a0"/>
        <w:rPr>
          <w:rFonts w:hint="cs"/>
          <w:rtl/>
        </w:rPr>
      </w:pPr>
      <w:r>
        <w:rPr>
          <w:rFonts w:hint="cs"/>
          <w:rtl/>
        </w:rPr>
        <w:t xml:space="preserve">אבל, אני לא רוצה לדבר על הנושא של הכלבים, כי אני יודע שכל חברי ידברו על זה. אני רוצה לדבר על נקודה אחת: איך אנחנו נראים, חברי </w:t>
      </w:r>
      <w:r>
        <w:rPr>
          <w:rFonts w:hint="cs"/>
          <w:rtl/>
        </w:rPr>
        <w:t>הכנסת. לפני שנתיים אישרה המליאה חוק בנושא, חוק שאם היה מתבצע, יכול להיות שהכול היה נפתר. יכול להיות שלא היינו מגיעים למצב הנורא הזה. ומה קרה? לחוק הזה צריך להוסיף תקנות. בסדר, תקנות. אבל התקנות האלה מתגלגלות - במשרד החקלאות, מצד אחד, בוועדת הכלכלה, מצד שני</w:t>
      </w:r>
      <w:r>
        <w:rPr>
          <w:rFonts w:hint="cs"/>
          <w:rtl/>
        </w:rPr>
        <w:t>. ומתגלגלות, ומתגלגלות, ויש זמן, ומזמינים מומחים והווטרינרים אומרים כך, ורוצים לעשות משהו ארצי ומשהו כזה ואחר - ושנתיים ימים אין תקנות, ואם אין תקנות גם אין חוק. וזה אנחנו, לא אף אחד אחר. מעבר למה שכולם אשמים בו, זה אנחנו. מה קרה לנו? איפה הרגישות שלנו? אי</w:t>
      </w:r>
      <w:r>
        <w:rPr>
          <w:rFonts w:hint="cs"/>
          <w:rtl/>
        </w:rPr>
        <w:t xml:space="preserve">פה הזריזות שלנו? </w:t>
      </w:r>
    </w:p>
    <w:p w14:paraId="347935E2" w14:textId="77777777" w:rsidR="00000000" w:rsidRDefault="0080671D">
      <w:pPr>
        <w:pStyle w:val="a0"/>
        <w:rPr>
          <w:rFonts w:hint="cs"/>
          <w:rtl/>
        </w:rPr>
      </w:pPr>
    </w:p>
    <w:p w14:paraId="2914F39F" w14:textId="77777777" w:rsidR="00000000" w:rsidRDefault="0080671D">
      <w:pPr>
        <w:pStyle w:val="a0"/>
        <w:rPr>
          <w:rFonts w:hint="cs"/>
          <w:rtl/>
        </w:rPr>
      </w:pPr>
      <w:r>
        <w:rPr>
          <w:rFonts w:hint="cs"/>
          <w:rtl/>
        </w:rPr>
        <w:t xml:space="preserve">אז הנה, קרה אסון, והנה - הפלא ופלא. בתוך יום אחד כבר כל התקנות מוסדרות. ואני רוצה לשבח את מנכ"ל משרד החקלאות, שהודיע בתוך יום אחד: יש תקנות. אני מניח שבוועדת הכלכלה, אם זה לא עבר בתוך דקה, בתוך רבע שנה - הכול עובר. </w:t>
      </w:r>
    </w:p>
    <w:p w14:paraId="23D2F068" w14:textId="77777777" w:rsidR="00000000" w:rsidRDefault="0080671D">
      <w:pPr>
        <w:pStyle w:val="a0"/>
        <w:rPr>
          <w:rFonts w:hint="cs"/>
          <w:rtl/>
        </w:rPr>
      </w:pPr>
    </w:p>
    <w:p w14:paraId="6E5D90DB" w14:textId="77777777" w:rsidR="00000000" w:rsidRDefault="0080671D">
      <w:pPr>
        <w:pStyle w:val="af0"/>
        <w:rPr>
          <w:rtl/>
        </w:rPr>
      </w:pPr>
      <w:r>
        <w:rPr>
          <w:rFonts w:hint="eastAsia"/>
          <w:rtl/>
        </w:rPr>
        <w:t>קולט</w:t>
      </w:r>
      <w:r>
        <w:rPr>
          <w:rtl/>
        </w:rPr>
        <w:t xml:space="preserve"> אביטל (העבודה-מ</w:t>
      </w:r>
      <w:r>
        <w:rPr>
          <w:rtl/>
        </w:rPr>
        <w:t>ימד):</w:t>
      </w:r>
    </w:p>
    <w:p w14:paraId="168B21EA" w14:textId="77777777" w:rsidR="00000000" w:rsidRDefault="0080671D">
      <w:pPr>
        <w:pStyle w:val="a0"/>
        <w:rPr>
          <w:rFonts w:hint="cs"/>
          <w:rtl/>
        </w:rPr>
      </w:pPr>
    </w:p>
    <w:p w14:paraId="72A0C753" w14:textId="77777777" w:rsidR="00000000" w:rsidRDefault="0080671D">
      <w:pPr>
        <w:pStyle w:val="a0"/>
        <w:rPr>
          <w:rFonts w:hint="cs"/>
          <w:rtl/>
        </w:rPr>
      </w:pPr>
      <w:r>
        <w:rPr>
          <w:rFonts w:hint="cs"/>
          <w:rtl/>
        </w:rPr>
        <w:t xml:space="preserve">זה כבר נגמר, זה עבר. </w:t>
      </w:r>
    </w:p>
    <w:p w14:paraId="1D0BB9A2" w14:textId="77777777" w:rsidR="00000000" w:rsidRDefault="0080671D">
      <w:pPr>
        <w:pStyle w:val="a0"/>
        <w:rPr>
          <w:rFonts w:hint="cs"/>
          <w:rtl/>
        </w:rPr>
      </w:pPr>
    </w:p>
    <w:p w14:paraId="65DD46B4" w14:textId="77777777" w:rsidR="00000000" w:rsidRDefault="0080671D">
      <w:pPr>
        <w:pStyle w:val="a0"/>
        <w:rPr>
          <w:rFonts w:hint="cs"/>
          <w:rtl/>
        </w:rPr>
      </w:pPr>
    </w:p>
    <w:p w14:paraId="74EE52D6" w14:textId="77777777" w:rsidR="00000000" w:rsidRDefault="0080671D">
      <w:pPr>
        <w:pStyle w:val="-"/>
        <w:rPr>
          <w:rtl/>
        </w:rPr>
      </w:pPr>
      <w:bookmarkStart w:id="500" w:name="FS000001068T23_06_2004_17_14_33C"/>
      <w:bookmarkEnd w:id="500"/>
      <w:r>
        <w:rPr>
          <w:rtl/>
        </w:rPr>
        <w:t>ניסן סלומינסקי (מפד"ל):</w:t>
      </w:r>
    </w:p>
    <w:p w14:paraId="75ECC7B6" w14:textId="77777777" w:rsidR="00000000" w:rsidRDefault="0080671D">
      <w:pPr>
        <w:pStyle w:val="a0"/>
        <w:rPr>
          <w:rtl/>
        </w:rPr>
      </w:pPr>
    </w:p>
    <w:p w14:paraId="17B68795" w14:textId="77777777" w:rsidR="00000000" w:rsidRDefault="0080671D">
      <w:pPr>
        <w:pStyle w:val="a0"/>
        <w:rPr>
          <w:rFonts w:hint="cs"/>
          <w:rtl/>
        </w:rPr>
      </w:pPr>
      <w:r>
        <w:rPr>
          <w:rFonts w:hint="cs"/>
          <w:rtl/>
        </w:rPr>
        <w:t xml:space="preserve">עבר. אז איפה היינו שנתיים? </w:t>
      </w:r>
    </w:p>
    <w:p w14:paraId="507C1959" w14:textId="77777777" w:rsidR="00000000" w:rsidRDefault="0080671D">
      <w:pPr>
        <w:pStyle w:val="a0"/>
        <w:rPr>
          <w:rFonts w:hint="cs"/>
          <w:rtl/>
        </w:rPr>
      </w:pPr>
    </w:p>
    <w:p w14:paraId="43E54A57" w14:textId="77777777" w:rsidR="00000000" w:rsidRDefault="0080671D">
      <w:pPr>
        <w:pStyle w:val="af0"/>
        <w:rPr>
          <w:rtl/>
        </w:rPr>
      </w:pPr>
      <w:r>
        <w:rPr>
          <w:rFonts w:hint="eastAsia"/>
          <w:rtl/>
        </w:rPr>
        <w:t>קולט</w:t>
      </w:r>
      <w:r>
        <w:rPr>
          <w:rtl/>
        </w:rPr>
        <w:t xml:space="preserve"> אביטל (העבודה-מימד):</w:t>
      </w:r>
    </w:p>
    <w:p w14:paraId="4E61D1BB" w14:textId="77777777" w:rsidR="00000000" w:rsidRDefault="0080671D">
      <w:pPr>
        <w:pStyle w:val="a0"/>
        <w:rPr>
          <w:rFonts w:hint="cs"/>
          <w:rtl/>
        </w:rPr>
      </w:pPr>
    </w:p>
    <w:p w14:paraId="19B7E2E1" w14:textId="77777777" w:rsidR="00000000" w:rsidRDefault="0080671D">
      <w:pPr>
        <w:pStyle w:val="a0"/>
        <w:rPr>
          <w:rFonts w:hint="cs"/>
          <w:rtl/>
        </w:rPr>
      </w:pPr>
      <w:r>
        <w:rPr>
          <w:rFonts w:hint="cs"/>
          <w:rtl/>
        </w:rPr>
        <w:t xml:space="preserve">זה עבר, תפסיקו לטחון כבר. </w:t>
      </w:r>
    </w:p>
    <w:p w14:paraId="3E879373" w14:textId="77777777" w:rsidR="00000000" w:rsidRDefault="0080671D">
      <w:pPr>
        <w:pStyle w:val="a0"/>
        <w:rPr>
          <w:rFonts w:hint="cs"/>
          <w:rtl/>
        </w:rPr>
      </w:pPr>
    </w:p>
    <w:p w14:paraId="72308814" w14:textId="77777777" w:rsidR="00000000" w:rsidRDefault="0080671D">
      <w:pPr>
        <w:pStyle w:val="-"/>
        <w:rPr>
          <w:rtl/>
        </w:rPr>
      </w:pPr>
      <w:bookmarkStart w:id="501" w:name="FS000001068T23_06_2004_17_15_13C"/>
      <w:bookmarkEnd w:id="501"/>
      <w:r>
        <w:rPr>
          <w:rtl/>
        </w:rPr>
        <w:t>ניסן סלומינסקי (מפד"ל):</w:t>
      </w:r>
    </w:p>
    <w:p w14:paraId="4AE15748" w14:textId="77777777" w:rsidR="00000000" w:rsidRDefault="0080671D">
      <w:pPr>
        <w:pStyle w:val="a0"/>
        <w:rPr>
          <w:rtl/>
        </w:rPr>
      </w:pPr>
    </w:p>
    <w:p w14:paraId="41DE5446" w14:textId="77777777" w:rsidR="00000000" w:rsidRDefault="0080671D">
      <w:pPr>
        <w:pStyle w:val="a0"/>
        <w:rPr>
          <w:rFonts w:hint="cs"/>
          <w:rtl/>
        </w:rPr>
      </w:pPr>
      <w:r>
        <w:rPr>
          <w:rFonts w:hint="cs"/>
          <w:rtl/>
        </w:rPr>
        <w:t>למה להפסיק לדבר? זו הרי תופעה שמלווה אותנו, חברי הכנסת, לאורך כל הדרך. אנחנו צריכים בכל פעם</w:t>
      </w:r>
      <w:r>
        <w:rPr>
          <w:rFonts w:hint="cs"/>
          <w:rtl/>
        </w:rPr>
        <w:t xml:space="preserve"> תזכורת - פעם של כלב כזה, ופעם של דבר אחר. זה לא דבר יחיד. לכן אני אומר: מעבר לזה שאנחנו מלינים על אחרים - קשוט עצמך תחילה. לכן אני אומר: אנחנו, חברי הכנסת, בנושאים האלה, שהם כל כך רגישים, שהם כואבים לנו, נפסיק עם כל הדברים </w:t>
      </w:r>
      <w:r>
        <w:rPr>
          <w:rtl/>
        </w:rPr>
        <w:t>–</w:t>
      </w:r>
      <w:r>
        <w:rPr>
          <w:rFonts w:hint="cs"/>
          <w:rtl/>
        </w:rPr>
        <w:t xml:space="preserve"> צריך לגמור לעשות, כדי שחס ושלו</w:t>
      </w:r>
      <w:r>
        <w:rPr>
          <w:rFonts w:hint="cs"/>
          <w:rtl/>
        </w:rPr>
        <w:t xml:space="preserve">ם להבא לא יהיה אסון. אז נגמר העניין עם הכלבים - מחר יכול להיות אסון בתחום אחר. </w:t>
      </w:r>
    </w:p>
    <w:p w14:paraId="0953E995" w14:textId="77777777" w:rsidR="00000000" w:rsidRDefault="0080671D">
      <w:pPr>
        <w:pStyle w:val="a0"/>
        <w:rPr>
          <w:rFonts w:hint="cs"/>
          <w:rtl/>
        </w:rPr>
      </w:pPr>
    </w:p>
    <w:p w14:paraId="7334BF09" w14:textId="77777777" w:rsidR="00000000" w:rsidRDefault="0080671D">
      <w:pPr>
        <w:pStyle w:val="af1"/>
        <w:rPr>
          <w:rtl/>
        </w:rPr>
      </w:pPr>
      <w:r>
        <w:rPr>
          <w:rFonts w:hint="eastAsia"/>
          <w:rtl/>
        </w:rPr>
        <w:t>היו</w:t>
      </w:r>
      <w:r>
        <w:rPr>
          <w:rtl/>
        </w:rPr>
        <w:t>"ר</w:t>
      </w:r>
      <w:r>
        <w:rPr>
          <w:rFonts w:hint="cs"/>
          <w:rtl/>
        </w:rPr>
        <w:t xml:space="preserve"> אתי לבני</w:t>
      </w:r>
      <w:r>
        <w:rPr>
          <w:rtl/>
        </w:rPr>
        <w:t>:</w:t>
      </w:r>
    </w:p>
    <w:p w14:paraId="4991A82A" w14:textId="77777777" w:rsidR="00000000" w:rsidRDefault="0080671D">
      <w:pPr>
        <w:pStyle w:val="a0"/>
        <w:rPr>
          <w:rFonts w:hint="cs"/>
          <w:rtl/>
        </w:rPr>
      </w:pPr>
    </w:p>
    <w:p w14:paraId="73ED42AC" w14:textId="77777777" w:rsidR="00000000" w:rsidRDefault="0080671D">
      <w:pPr>
        <w:pStyle w:val="a0"/>
        <w:rPr>
          <w:rFonts w:hint="cs"/>
          <w:rtl/>
        </w:rPr>
      </w:pPr>
      <w:r>
        <w:rPr>
          <w:rFonts w:hint="cs"/>
          <w:rtl/>
        </w:rPr>
        <w:t xml:space="preserve">תודה רבה. חבר הכנסת אורי אריאל, בבקשה. </w:t>
      </w:r>
    </w:p>
    <w:p w14:paraId="7023C481" w14:textId="77777777" w:rsidR="00000000" w:rsidRDefault="0080671D">
      <w:pPr>
        <w:pStyle w:val="a0"/>
        <w:rPr>
          <w:rFonts w:hint="cs"/>
          <w:rtl/>
        </w:rPr>
      </w:pPr>
    </w:p>
    <w:p w14:paraId="27368B2A" w14:textId="77777777" w:rsidR="00000000" w:rsidRDefault="0080671D">
      <w:pPr>
        <w:pStyle w:val="a"/>
        <w:rPr>
          <w:rtl/>
        </w:rPr>
      </w:pPr>
      <w:bookmarkStart w:id="502" w:name="FS000000713T23_06_2004_17_17_51"/>
      <w:bookmarkStart w:id="503" w:name="_Toc101171425"/>
      <w:bookmarkEnd w:id="502"/>
      <w:r>
        <w:rPr>
          <w:rFonts w:hint="eastAsia"/>
          <w:rtl/>
        </w:rPr>
        <w:t>אורי</w:t>
      </w:r>
      <w:r>
        <w:rPr>
          <w:rtl/>
        </w:rPr>
        <w:t xml:space="preserve"> יהודה אריאל (האיחוד הלאומי - ישראל ביתנו):</w:t>
      </w:r>
      <w:bookmarkEnd w:id="503"/>
    </w:p>
    <w:p w14:paraId="72859F4C" w14:textId="77777777" w:rsidR="00000000" w:rsidRDefault="0080671D">
      <w:pPr>
        <w:pStyle w:val="a0"/>
        <w:rPr>
          <w:rFonts w:hint="cs"/>
          <w:rtl/>
        </w:rPr>
      </w:pPr>
    </w:p>
    <w:p w14:paraId="0B3D2D09" w14:textId="77777777" w:rsidR="00000000" w:rsidRDefault="0080671D">
      <w:pPr>
        <w:pStyle w:val="a0"/>
        <w:rPr>
          <w:rFonts w:hint="cs"/>
          <w:rtl/>
        </w:rPr>
      </w:pPr>
      <w:r>
        <w:rPr>
          <w:rFonts w:hint="cs"/>
          <w:rtl/>
        </w:rPr>
        <w:t xml:space="preserve">אדוני היושב-ראש, חברי חברי הכנסת, שמחתי לשמוע, אדוני השר, את תשובתך </w:t>
      </w:r>
      <w:r>
        <w:rPr>
          <w:rFonts w:hint="cs"/>
          <w:rtl/>
        </w:rPr>
        <w:t xml:space="preserve">על הצעות החוק שעלו פה, ושמחתי לשמוע שביום שני יובאו התקנות לאישור ועדת הכלכלה. בכך, אני מקווה, העניין הזה - חבל שבנסיבות כאלה קשות - כנראה ייפתר. </w:t>
      </w:r>
    </w:p>
    <w:p w14:paraId="44F560A6" w14:textId="77777777" w:rsidR="00000000" w:rsidRDefault="0080671D">
      <w:pPr>
        <w:pStyle w:val="a0"/>
        <w:rPr>
          <w:rFonts w:hint="cs"/>
          <w:rtl/>
        </w:rPr>
      </w:pPr>
    </w:p>
    <w:p w14:paraId="1489AADB" w14:textId="77777777" w:rsidR="00000000" w:rsidRDefault="0080671D">
      <w:pPr>
        <w:pStyle w:val="a0"/>
        <w:rPr>
          <w:rFonts w:hint="cs"/>
          <w:rtl/>
        </w:rPr>
      </w:pPr>
      <w:r>
        <w:rPr>
          <w:rFonts w:hint="cs"/>
          <w:rtl/>
        </w:rPr>
        <w:t xml:space="preserve">ברצוני לומר שני דברים בעניין הזה. האחד - בחדשות, לפחות, הודיעו שהוציאו את הכלב הזה להורג. אם אכן הדבר נכון, </w:t>
      </w:r>
      <w:r>
        <w:rPr>
          <w:rFonts w:hint="cs"/>
          <w:rtl/>
        </w:rPr>
        <w:t>יש בזה חטא על פשע, בעיני. הכלב עשה מה שעשה. מה תקנה תבוא לעולם בהריגתו של הכלב? הרי הוא יכול להיות במקומות מסוימים לצורכי ביטחון, שמירה, וכדומה, ולסייע, להועיל ממש. לצערי, זעקתם של ארגוני צער-בעלי-חיים וגם שלי - ופניתי בעניין הזה - כנראה לא נענו. מישהו חוש</w:t>
      </w:r>
      <w:r>
        <w:rPr>
          <w:rFonts w:hint="cs"/>
          <w:rtl/>
        </w:rPr>
        <w:t xml:space="preserve">ב שעל-ידי זה שהוא ינקום בכלב ויהרגו תצא איזו טובה עכשיו? זה נראה לי כמו איבוד עשתונות, אם אכן הידיעה נכונה. אני אומר את זה בזהירות כי לא קיבלתי מידע ישיר בעניין הזה. </w:t>
      </w:r>
    </w:p>
    <w:p w14:paraId="006C5247" w14:textId="77777777" w:rsidR="00000000" w:rsidRDefault="0080671D">
      <w:pPr>
        <w:pStyle w:val="a0"/>
        <w:rPr>
          <w:rFonts w:hint="cs"/>
          <w:rtl/>
        </w:rPr>
      </w:pPr>
    </w:p>
    <w:p w14:paraId="569D228B" w14:textId="77777777" w:rsidR="00000000" w:rsidRDefault="0080671D">
      <w:pPr>
        <w:pStyle w:val="a0"/>
        <w:rPr>
          <w:rFonts w:hint="cs"/>
          <w:rtl/>
        </w:rPr>
      </w:pPr>
      <w:r>
        <w:rPr>
          <w:rFonts w:hint="cs"/>
          <w:rtl/>
        </w:rPr>
        <w:t>הדבר השני, אדוני השר, אני רוצה להפנות את תשומת לבך, שבצו שהוציא ראש הממשלה עם שר הביטחון</w:t>
      </w:r>
      <w:r>
        <w:rPr>
          <w:rFonts w:hint="cs"/>
          <w:rtl/>
        </w:rPr>
        <w:t xml:space="preserve"> לגבי פינוי מאחזים, מתוארת שם אפשרות שנניח יישארו שם כלבים של משפחות שגרו שם, אם חס וחלילה יפנו אותם. יש כוונה כזאת. אחת האפשרויות שנקוטות בצו היא שיוציאו אותם להורג. לא מדובר על כלבים מסוכנים. אם יותר לי לומר בזהירות, אומנם בין מרכאות: מדובר על אנשים מסוכ</w:t>
      </w:r>
      <w:r>
        <w:rPr>
          <w:rFonts w:hint="cs"/>
          <w:rtl/>
        </w:rPr>
        <w:t xml:space="preserve">נים, שמקבלים החלטות מסוכנות. מה אשמים הכלבים שם או החתולים, או היונים? אני פונה אליך, אדוני שר החקלאות, לבדוק את העניין הזה ולהסיר אותו מסדר-יומנו. צריכה להיות ראייה של צער-בעלי-חיים פה, כמו של צבא תורתנו, כמו שמקובל במוסר האנושי. </w:t>
      </w:r>
    </w:p>
    <w:p w14:paraId="6543038A" w14:textId="77777777" w:rsidR="00000000" w:rsidRDefault="0080671D">
      <w:pPr>
        <w:pStyle w:val="a0"/>
        <w:rPr>
          <w:rFonts w:hint="cs"/>
          <w:rtl/>
        </w:rPr>
      </w:pPr>
    </w:p>
    <w:p w14:paraId="56EBB0A7" w14:textId="77777777" w:rsidR="00000000" w:rsidRDefault="0080671D">
      <w:pPr>
        <w:pStyle w:val="a0"/>
        <w:rPr>
          <w:rFonts w:hint="cs"/>
          <w:rtl/>
        </w:rPr>
      </w:pPr>
      <w:r>
        <w:rPr>
          <w:rFonts w:hint="cs"/>
          <w:rtl/>
        </w:rPr>
        <w:t>הדבר האחרון, במסגרת הזמ</w:t>
      </w:r>
      <w:r>
        <w:rPr>
          <w:rFonts w:hint="cs"/>
          <w:rtl/>
        </w:rPr>
        <w:t>ן הנתון לי. יש החלטת ממשלה שמאפשרת שבדיון נוסף יגרשו יהודים מבתיהם. מה יעשו שם עם בעלי-החיים? האם אתה יכול לראות את ראש הממשלה נותן צו לגרש חיות משם? הוא איש שידוע שיש לו גישה לבעלי-חיים, הוא עצמו עוסק בזה שנים רבות. מה יעשו? מי יהיה אחראי עליהם? מילא בני-</w:t>
      </w:r>
      <w:r>
        <w:rPr>
          <w:rFonts w:hint="cs"/>
          <w:rtl/>
        </w:rPr>
        <w:t>אדם. אז ראש הממשלה נניח החליט לגרשם. הוא לא מדבר אתם, הוא לא נפגש אתם. הוא איננו יכול להרים את מבטו, להישיר אותו מול עיניהם. הנה, אני יכול לומר, גברתי היושבת-ראש? ביום שישי חברת הכנסת לבני ואני נוסעים לפגוש את המתיישבים. בסדר, אין הסכמה. מדברים, נפגשים. רא</w:t>
      </w:r>
      <w:r>
        <w:rPr>
          <w:rFonts w:hint="cs"/>
          <w:rtl/>
        </w:rPr>
        <w:t xml:space="preserve">ש הממשלה? לא. הוא פתאום לא מכיר אותם. אבל יש לי בקשה אליו. אולי יחוס ראש הממשלה על בעלי- החיים? אולי אתם יש לו מלה? אולי הוא יכול לדבר אתם משהו. תודה. </w:t>
      </w:r>
    </w:p>
    <w:p w14:paraId="2AE4E99C" w14:textId="77777777" w:rsidR="00000000" w:rsidRDefault="0080671D">
      <w:pPr>
        <w:pStyle w:val="a0"/>
        <w:rPr>
          <w:rFonts w:hint="cs"/>
          <w:rtl/>
        </w:rPr>
      </w:pPr>
    </w:p>
    <w:p w14:paraId="2AE2D193" w14:textId="77777777" w:rsidR="00000000" w:rsidRDefault="0080671D">
      <w:pPr>
        <w:pStyle w:val="af1"/>
        <w:rPr>
          <w:rtl/>
        </w:rPr>
      </w:pPr>
      <w:r>
        <w:rPr>
          <w:rFonts w:hint="eastAsia"/>
          <w:rtl/>
        </w:rPr>
        <w:t>היו</w:t>
      </w:r>
      <w:r>
        <w:rPr>
          <w:rtl/>
        </w:rPr>
        <w:t>"ר</w:t>
      </w:r>
      <w:r>
        <w:rPr>
          <w:rFonts w:hint="cs"/>
          <w:rtl/>
        </w:rPr>
        <w:t xml:space="preserve"> אתי לבני</w:t>
      </w:r>
      <w:r>
        <w:rPr>
          <w:rtl/>
        </w:rPr>
        <w:t>:</w:t>
      </w:r>
    </w:p>
    <w:p w14:paraId="5A8ECE51" w14:textId="77777777" w:rsidR="00000000" w:rsidRDefault="0080671D">
      <w:pPr>
        <w:pStyle w:val="a0"/>
        <w:rPr>
          <w:rFonts w:hint="cs"/>
          <w:rtl/>
        </w:rPr>
      </w:pPr>
    </w:p>
    <w:p w14:paraId="338DD211" w14:textId="77777777" w:rsidR="00000000" w:rsidRDefault="0080671D">
      <w:pPr>
        <w:pStyle w:val="a0"/>
        <w:rPr>
          <w:rFonts w:hint="cs"/>
          <w:rtl/>
        </w:rPr>
      </w:pPr>
      <w:r>
        <w:rPr>
          <w:rFonts w:hint="cs"/>
          <w:rtl/>
        </w:rPr>
        <w:t xml:space="preserve">תודה רבה. אחרון הדוברים - חבר הכנסת עבד-אלמאלכ דהאמשה. </w:t>
      </w:r>
    </w:p>
    <w:p w14:paraId="62C0AB71" w14:textId="77777777" w:rsidR="00000000" w:rsidRDefault="0080671D">
      <w:pPr>
        <w:pStyle w:val="a0"/>
        <w:rPr>
          <w:rFonts w:hint="cs"/>
          <w:rtl/>
        </w:rPr>
      </w:pPr>
    </w:p>
    <w:p w14:paraId="147E0304" w14:textId="77777777" w:rsidR="00000000" w:rsidRDefault="0080671D">
      <w:pPr>
        <w:pStyle w:val="a"/>
        <w:rPr>
          <w:rtl/>
        </w:rPr>
      </w:pPr>
      <w:bookmarkStart w:id="504" w:name="FS000000550T23_06_2004_17_39_08"/>
      <w:bookmarkStart w:id="505" w:name="_Toc101171426"/>
      <w:bookmarkEnd w:id="504"/>
      <w:r>
        <w:rPr>
          <w:rFonts w:hint="eastAsia"/>
          <w:rtl/>
        </w:rPr>
        <w:t>עבד</w:t>
      </w:r>
      <w:r>
        <w:rPr>
          <w:rtl/>
        </w:rPr>
        <w:t>-אלמאלכ דהאמשה (רע"ם):</w:t>
      </w:r>
      <w:bookmarkEnd w:id="505"/>
    </w:p>
    <w:p w14:paraId="414678AF" w14:textId="77777777" w:rsidR="00000000" w:rsidRDefault="0080671D">
      <w:pPr>
        <w:pStyle w:val="a0"/>
        <w:rPr>
          <w:rFonts w:hint="cs"/>
          <w:rtl/>
        </w:rPr>
      </w:pPr>
    </w:p>
    <w:p w14:paraId="4790AF4F" w14:textId="77777777" w:rsidR="00000000" w:rsidRDefault="0080671D">
      <w:pPr>
        <w:pStyle w:val="a0"/>
        <w:rPr>
          <w:rFonts w:hint="cs"/>
          <w:rtl/>
        </w:rPr>
      </w:pPr>
      <w:r>
        <w:rPr>
          <w:rFonts w:hint="cs"/>
          <w:rtl/>
        </w:rPr>
        <w:t>גב</w:t>
      </w:r>
      <w:r>
        <w:rPr>
          <w:rFonts w:hint="cs"/>
          <w:rtl/>
        </w:rPr>
        <w:t xml:space="preserve">רתי היושבת-ראש, מכובדי השר, חברי חברי הכנסת, קודם כול, אני מביע צער גם בפני המשפחה, וגם כלפי הקורבן, אותה פעוטה מסכנה שנטרפה על-ידי אותו כלב, שהוא כנראה לא כל כך כלב כמו שהוא זאב, או משהו דומה. </w:t>
      </w:r>
    </w:p>
    <w:p w14:paraId="14A24C75" w14:textId="77777777" w:rsidR="00000000" w:rsidRDefault="0080671D">
      <w:pPr>
        <w:pStyle w:val="a0"/>
        <w:rPr>
          <w:rFonts w:hint="cs"/>
          <w:rtl/>
        </w:rPr>
      </w:pPr>
    </w:p>
    <w:p w14:paraId="315BE76B" w14:textId="77777777" w:rsidR="00000000" w:rsidRDefault="0080671D">
      <w:pPr>
        <w:pStyle w:val="a0"/>
        <w:rPr>
          <w:rFonts w:hint="cs"/>
          <w:rtl/>
        </w:rPr>
      </w:pPr>
      <w:r>
        <w:rPr>
          <w:rFonts w:hint="cs"/>
          <w:rtl/>
        </w:rPr>
        <w:t>אני רוצה בהזדמנות הזאת לדבר בנושא החברתי הזה גם תוך הבעת השק</w:t>
      </w:r>
      <w:r>
        <w:rPr>
          <w:rFonts w:hint="cs"/>
          <w:rtl/>
        </w:rPr>
        <w:t>פת עולם. מי אמר שהכלבים צריכים להיות אצלנו, בתוך הבית, אפילו במיטה? כאלה ידידים טובים. למה? מה פתאום? חסרים קרובים, חסרים ידידי אמת? חסרים בני-אדם שאפשר לחיות אתם בבית? למה צריך כלב בכל המקומות האינטימיים והכי קרובים? האם אין זה מנוגד לכל המסורת, ואפילו לד</w:t>
      </w:r>
      <w:r>
        <w:rPr>
          <w:rFonts w:hint="cs"/>
          <w:rtl/>
        </w:rPr>
        <w:t>ת? אני לא בטוח לגבי הדת היהודית, אבל ב-99% מהמקרים אני אומר, שאם היינו חוזרים לשורשי הדת, אני בטוח, מבחינת הדת האסלאמית, למשל, שאת בעלי-החיים צריך לשמור במרחק. אי-אפשר לטשטש כל גבול, אף כי כמובן אם מגדלים אותם צריך לשמור גם על זכותם לחיים ועל זכותם לרחמים.</w:t>
      </w:r>
      <w:r>
        <w:rPr>
          <w:rFonts w:hint="cs"/>
          <w:rtl/>
        </w:rPr>
        <w:t xml:space="preserve"> </w:t>
      </w:r>
    </w:p>
    <w:p w14:paraId="2DC9AF37" w14:textId="77777777" w:rsidR="00000000" w:rsidRDefault="0080671D">
      <w:pPr>
        <w:pStyle w:val="a0"/>
        <w:ind w:firstLine="0"/>
        <w:rPr>
          <w:rFonts w:hint="cs"/>
          <w:rtl/>
        </w:rPr>
      </w:pPr>
    </w:p>
    <w:p w14:paraId="2D53A56D" w14:textId="77777777" w:rsidR="00000000" w:rsidRDefault="0080671D">
      <w:pPr>
        <w:pStyle w:val="a0"/>
        <w:ind w:firstLine="720"/>
        <w:rPr>
          <w:rFonts w:hint="cs"/>
          <w:rtl/>
        </w:rPr>
      </w:pPr>
      <w:r>
        <w:rPr>
          <w:rFonts w:hint="cs"/>
          <w:rtl/>
        </w:rPr>
        <w:t>ההשקפה הדתית שלנו אומרת, שמי שלא צריך כלב למטרה של רעיית הצאן או שמירה או מטרה ראויה כלשהי, לא צריך לגדל כלבים. אם המטרה היא שיהיה ידיד נפש ושותף במיטה, זאת לא מטרה וזה אסור. זה גם מנוע, נדמה לי, לפי כל דת אחרת. אבל אם גידלת כלב, אותה דת אומרת שאתה צריך</w:t>
      </w:r>
      <w:r>
        <w:rPr>
          <w:rFonts w:hint="cs"/>
          <w:rtl/>
        </w:rPr>
        <w:t xml:space="preserve"> לשמור אותו מכל משמר ולאפשר לו מאכל ומשתה ולנהוג בו בכל הרחמים. </w:t>
      </w:r>
    </w:p>
    <w:p w14:paraId="7CFE1545" w14:textId="77777777" w:rsidR="00000000" w:rsidRDefault="0080671D">
      <w:pPr>
        <w:pStyle w:val="a0"/>
        <w:ind w:firstLine="0"/>
        <w:rPr>
          <w:rFonts w:hint="cs"/>
          <w:rtl/>
        </w:rPr>
      </w:pPr>
    </w:p>
    <w:p w14:paraId="3A82EDA1" w14:textId="77777777" w:rsidR="00000000" w:rsidRDefault="0080671D">
      <w:pPr>
        <w:pStyle w:val="a0"/>
        <w:ind w:firstLine="720"/>
        <w:rPr>
          <w:rFonts w:hint="cs"/>
          <w:rtl/>
        </w:rPr>
      </w:pPr>
      <w:r>
        <w:rPr>
          <w:rFonts w:hint="cs"/>
          <w:rtl/>
        </w:rPr>
        <w:t>יש דוגמה אחת של אשה שגידלה חתולה ושמה אותה ממש במאסר, עד שהחתולה מתה. היא לא נתנה לה לאכול ולשתות. כשבאו אל הנביא ואמרו לו: כך וכך עשתה פלונית, הוא אמר שהיא תלך לגיהינום, כי היא הרגה את החיה</w:t>
      </w:r>
      <w:r>
        <w:rPr>
          <w:rFonts w:hint="cs"/>
          <w:rtl/>
        </w:rPr>
        <w:t xml:space="preserve"> המסכנה הזאת ולא נתנה לה להשתחרר ולחפש את חייה במקום אחר. לאסור אותה עד מוות - זה פשע שמכניס את בעליו לגיהינום. זו השקפה דתית וזו מידת הרחמים הראויה. </w:t>
      </w:r>
    </w:p>
    <w:p w14:paraId="4BE3132D" w14:textId="77777777" w:rsidR="00000000" w:rsidRDefault="0080671D">
      <w:pPr>
        <w:pStyle w:val="a0"/>
        <w:ind w:firstLine="720"/>
        <w:rPr>
          <w:rFonts w:hint="cs"/>
          <w:rtl/>
        </w:rPr>
      </w:pPr>
    </w:p>
    <w:p w14:paraId="61638F72" w14:textId="77777777" w:rsidR="00000000" w:rsidRDefault="0080671D">
      <w:pPr>
        <w:pStyle w:val="a0"/>
        <w:ind w:firstLine="720"/>
        <w:rPr>
          <w:rFonts w:hint="cs"/>
          <w:rtl/>
        </w:rPr>
      </w:pPr>
      <w:r>
        <w:rPr>
          <w:rFonts w:hint="cs"/>
          <w:rtl/>
        </w:rPr>
        <w:t>אני אומר, שיש מקום לבחון את כל הדברים האלה. אני הצבעתי בעד הצעת החוק, אני בעד כל צעד וכל אפשרות וכל מה ש</w:t>
      </w:r>
      <w:r>
        <w:rPr>
          <w:rFonts w:hint="cs"/>
          <w:rtl/>
        </w:rPr>
        <w:t>ניתן לעשות כדי לנקוט אמצעים, כדי לצמצם את הסכנה הזאת ואת הסיכון הזה. אבל, כמשפט סיכום אני אומר: הלוואי שנבחן את הדברים בצורה יסודית, מתוך השקפת עולם, ויכול מאוד להיות שאנחנו לא זקוקים להרבה כלבים; לא לכלבים האלה, הנוקשים במיוחד, לא כידידים ולא כבעלי-בית ול</w:t>
      </w:r>
      <w:r>
        <w:rPr>
          <w:rFonts w:hint="cs"/>
          <w:rtl/>
        </w:rPr>
        <w:t>א כשותפי מיטה ולא שום דבר כזה.</w:t>
      </w:r>
    </w:p>
    <w:p w14:paraId="4382EA0C" w14:textId="77777777" w:rsidR="00000000" w:rsidRDefault="0080671D">
      <w:pPr>
        <w:pStyle w:val="a0"/>
        <w:ind w:firstLine="0"/>
        <w:rPr>
          <w:rFonts w:hint="cs"/>
          <w:rtl/>
        </w:rPr>
      </w:pPr>
    </w:p>
    <w:p w14:paraId="10599BD7" w14:textId="77777777" w:rsidR="00000000" w:rsidRDefault="0080671D">
      <w:pPr>
        <w:pStyle w:val="af1"/>
        <w:rPr>
          <w:rtl/>
        </w:rPr>
      </w:pPr>
      <w:r>
        <w:rPr>
          <w:rtl/>
        </w:rPr>
        <w:t>היו"ר אתי לבני:</w:t>
      </w:r>
    </w:p>
    <w:p w14:paraId="58BC3389" w14:textId="77777777" w:rsidR="00000000" w:rsidRDefault="0080671D">
      <w:pPr>
        <w:pStyle w:val="a0"/>
        <w:rPr>
          <w:rtl/>
        </w:rPr>
      </w:pPr>
    </w:p>
    <w:p w14:paraId="471203F5" w14:textId="77777777" w:rsidR="00000000" w:rsidRDefault="0080671D">
      <w:pPr>
        <w:pStyle w:val="a0"/>
        <w:rPr>
          <w:rFonts w:hint="cs"/>
          <w:rtl/>
        </w:rPr>
      </w:pPr>
      <w:r>
        <w:rPr>
          <w:rFonts w:hint="cs"/>
          <w:rtl/>
        </w:rPr>
        <w:t>תודה רבה. ישיב, שר החקלאות. בבקשה.</w:t>
      </w:r>
    </w:p>
    <w:p w14:paraId="192EAB24" w14:textId="77777777" w:rsidR="00000000" w:rsidRDefault="0080671D">
      <w:pPr>
        <w:pStyle w:val="a0"/>
        <w:rPr>
          <w:rFonts w:hint="cs"/>
          <w:rtl/>
        </w:rPr>
      </w:pPr>
    </w:p>
    <w:p w14:paraId="2E685574" w14:textId="77777777" w:rsidR="00000000" w:rsidRDefault="0080671D">
      <w:pPr>
        <w:pStyle w:val="a"/>
        <w:rPr>
          <w:rtl/>
        </w:rPr>
      </w:pPr>
      <w:bookmarkStart w:id="506" w:name="FS000000468T23_06_2004_16_54_50"/>
      <w:bookmarkStart w:id="507" w:name="_Toc101171427"/>
      <w:bookmarkEnd w:id="506"/>
      <w:r>
        <w:rPr>
          <w:rFonts w:hint="eastAsia"/>
          <w:rtl/>
        </w:rPr>
        <w:t>שר</w:t>
      </w:r>
      <w:r>
        <w:rPr>
          <w:rtl/>
        </w:rPr>
        <w:t xml:space="preserve"> החקלאות ופיתוח הכפר ישראל כץ:</w:t>
      </w:r>
      <w:bookmarkEnd w:id="507"/>
    </w:p>
    <w:p w14:paraId="73A300A7" w14:textId="77777777" w:rsidR="00000000" w:rsidRDefault="0080671D">
      <w:pPr>
        <w:pStyle w:val="a0"/>
        <w:rPr>
          <w:rFonts w:hint="cs"/>
          <w:rtl/>
        </w:rPr>
      </w:pPr>
    </w:p>
    <w:p w14:paraId="4F5D0BBD" w14:textId="77777777" w:rsidR="00000000" w:rsidRDefault="0080671D">
      <w:pPr>
        <w:pStyle w:val="a0"/>
        <w:rPr>
          <w:rFonts w:hint="cs"/>
          <w:rtl/>
        </w:rPr>
      </w:pPr>
      <w:r>
        <w:rPr>
          <w:rFonts w:hint="cs"/>
          <w:rtl/>
        </w:rPr>
        <w:t>גברתי היושבת-ראש, חברי הכנסת, היום בשעות אחר-הצהריים המוקדמות נתן השופט תמיר מיכאל, שופט בית-משפט השלום בתל-אביב, צו שבו הוא מורה ומאשר ל</w:t>
      </w:r>
      <w:r>
        <w:rPr>
          <w:rFonts w:hint="cs"/>
          <w:rtl/>
        </w:rPr>
        <w:t>המית את הכלב שטרף למוות לפני כמה ימים את הילדה אביבית גנון, בדירה שבה היא גרה. הבקשה לביצוע הצו הוגשה על-ידי מנהל השירותים הווטרינריים בפועל במשרד החקלאות, ד"ר משה חיימוביץ', והיא הוגשה בהתאם לחוקים הקיימים ובהתאם לבקשתי ולפנייתי אליו, להפעיל את שיקול דעתו</w:t>
      </w:r>
      <w:r>
        <w:rPr>
          <w:rFonts w:hint="cs"/>
          <w:rtl/>
        </w:rPr>
        <w:t xml:space="preserve"> המקצועית בהתאם לסמכותו, על מנת לבצע את המתת הכלב הטורף. התקיים דיון. מובן שהמשפחה, בעלת הכלב, לא היתה מאחר שהיא יושבת שבעה על בתה, אם כי הם תמכו בבקשה הזאת בעצמם. </w:t>
      </w:r>
    </w:p>
    <w:p w14:paraId="3F984247" w14:textId="77777777" w:rsidR="00000000" w:rsidRDefault="0080671D">
      <w:pPr>
        <w:pStyle w:val="a0"/>
        <w:rPr>
          <w:rFonts w:hint="cs"/>
          <w:rtl/>
        </w:rPr>
      </w:pPr>
    </w:p>
    <w:p w14:paraId="4F3377DB" w14:textId="77777777" w:rsidR="00000000" w:rsidRDefault="0080671D">
      <w:pPr>
        <w:pStyle w:val="a0"/>
        <w:rPr>
          <w:rFonts w:hint="cs"/>
          <w:rtl/>
        </w:rPr>
      </w:pPr>
      <w:r>
        <w:rPr>
          <w:rFonts w:hint="cs"/>
          <w:rtl/>
        </w:rPr>
        <w:t>הכלב הוגדר, לפי החוקים הקיימים, ככלב משתולל, בהתאם לפקודת הכלבת. התקיים דיון, כאשר מנגד הו</w:t>
      </w:r>
      <w:r>
        <w:rPr>
          <w:rFonts w:hint="cs"/>
          <w:rtl/>
        </w:rPr>
        <w:t xml:space="preserve">פיעו ארגונים שונים שטענו שאין לבצע את המעשה ורצו למנוע אותו, בדומה לחלק מחברי הכנסת שדיברו כאן, אם כי היו אחרים שתמכו בקו אחר. </w:t>
      </w:r>
    </w:p>
    <w:p w14:paraId="0489F324" w14:textId="77777777" w:rsidR="00000000" w:rsidRDefault="0080671D">
      <w:pPr>
        <w:pStyle w:val="a0"/>
        <w:rPr>
          <w:rFonts w:hint="cs"/>
          <w:rtl/>
        </w:rPr>
      </w:pPr>
    </w:p>
    <w:p w14:paraId="3B4152BE" w14:textId="77777777" w:rsidR="00000000" w:rsidRDefault="0080671D">
      <w:pPr>
        <w:pStyle w:val="a0"/>
        <w:rPr>
          <w:rFonts w:hint="cs"/>
          <w:rtl/>
        </w:rPr>
      </w:pPr>
      <w:r>
        <w:rPr>
          <w:rFonts w:hint="cs"/>
          <w:rtl/>
        </w:rPr>
        <w:t xml:space="preserve">מתוך הנתונים עצמם, יש כאן הזדמנות נדירה, גם בכנסת, לשמוע את הנתונים לגבי הכלב, מעבר לדימויים. העובדות שהשופט עצמו מציין: כשבוע </w:t>
      </w:r>
      <w:r>
        <w:rPr>
          <w:rFonts w:hint="cs"/>
          <w:rtl/>
        </w:rPr>
        <w:t>לפני שהכלב הרג את הילדה, הוא השתולל, תקף כלב אחר שהיה בבעלות בן-משפחה של המנוחה וגרם למותו. תשאול שכנים באזור המגורים של משפחת גנון העלה, כי הכלב נהג לרדוף אחרי חתולים וכלבים בחצר ובסביבת המגורים, ובזמנים אחרים היה רגוע ונינוח ושיחק עם הילדים מבני משפחת גנ</w:t>
      </w:r>
      <w:r>
        <w:rPr>
          <w:rFonts w:hint="cs"/>
          <w:rtl/>
        </w:rPr>
        <w:t xml:space="preserve">ון. </w:t>
      </w:r>
    </w:p>
    <w:p w14:paraId="5410125F" w14:textId="77777777" w:rsidR="00000000" w:rsidRDefault="0080671D">
      <w:pPr>
        <w:pStyle w:val="a0"/>
        <w:rPr>
          <w:rFonts w:hint="cs"/>
          <w:rtl/>
        </w:rPr>
      </w:pPr>
    </w:p>
    <w:p w14:paraId="079DAE11" w14:textId="77777777" w:rsidR="00000000" w:rsidRDefault="0080671D">
      <w:pPr>
        <w:pStyle w:val="a0"/>
        <w:rPr>
          <w:rFonts w:hint="cs"/>
          <w:rtl/>
        </w:rPr>
      </w:pPr>
      <w:r>
        <w:rPr>
          <w:rFonts w:hint="cs"/>
          <w:rtl/>
        </w:rPr>
        <w:t xml:space="preserve">נשקלה גם אפשרות להעביר את הכלב לכוחות הביטחון, במקום לבקש השמדה. אבל לאחר שבחנו את התנהגות הכלב בעבר, לאור חוסר היכולת לצפות את ההתנהגות שלו בעתיד ומתוך חובה לדאוג לשלום הציבור, לא ניתן היה להסכים לבקשה. כאמור, המשפחה עצמה תמכה בבקשה. </w:t>
      </w:r>
    </w:p>
    <w:p w14:paraId="472B76B3" w14:textId="77777777" w:rsidR="00000000" w:rsidRDefault="0080671D">
      <w:pPr>
        <w:pStyle w:val="a0"/>
        <w:rPr>
          <w:rFonts w:hint="cs"/>
          <w:rtl/>
        </w:rPr>
      </w:pPr>
    </w:p>
    <w:p w14:paraId="69759787" w14:textId="77777777" w:rsidR="00000000" w:rsidRDefault="0080671D">
      <w:pPr>
        <w:pStyle w:val="a0"/>
        <w:rPr>
          <w:rFonts w:hint="cs"/>
          <w:rtl/>
        </w:rPr>
      </w:pPr>
      <w:r>
        <w:rPr>
          <w:rFonts w:hint="cs"/>
          <w:rtl/>
        </w:rPr>
        <w:t xml:space="preserve">יש כאן פירוט </w:t>
      </w:r>
      <w:r>
        <w:rPr>
          <w:rFonts w:hint="cs"/>
          <w:rtl/>
        </w:rPr>
        <w:t>נוסף של המשיבים, שביקשו להתנגד בטיעונים כאלה ואחרים. לאחר מכן, כותב השופט: אין כל מחלוקת במקרה דנן, כי לפנינו כלב אשר השתולל ועשה כן יותר מפעם אחת. נשיכת ילדה בת ארבע למוות היא בוודאי בגדר השתוללות, והמשיבה אף היא איננה חולקת על כך. בנוסף, הכלב אף השתולל ש</w:t>
      </w:r>
      <w:r>
        <w:rPr>
          <w:rFonts w:hint="cs"/>
          <w:rtl/>
        </w:rPr>
        <w:t xml:space="preserve">בוע לפני נשיכת הילדה המנוחה למוות, בעת שהרג כלב אחר שהיה בבעלות משפחת המנוחה. </w:t>
      </w:r>
    </w:p>
    <w:p w14:paraId="5F430276" w14:textId="77777777" w:rsidR="00000000" w:rsidRDefault="0080671D">
      <w:pPr>
        <w:pStyle w:val="a0"/>
        <w:rPr>
          <w:rFonts w:hint="cs"/>
          <w:rtl/>
        </w:rPr>
      </w:pPr>
    </w:p>
    <w:p w14:paraId="28C262B4" w14:textId="77777777" w:rsidR="00000000" w:rsidRDefault="0080671D">
      <w:pPr>
        <w:pStyle w:val="a0"/>
        <w:rPr>
          <w:rFonts w:hint="cs"/>
          <w:rtl/>
        </w:rPr>
      </w:pPr>
      <w:r>
        <w:rPr>
          <w:rFonts w:hint="cs"/>
          <w:rtl/>
        </w:rPr>
        <w:t>כותב השופט: בנסיבות העניין, כאשר מדובר בכלב מועד, אשר נשך ילדה למוות, כשבוע לאחר שתקף כלב אחר שהיה בבעלות משפחתה של המנוחה וגרם למותו, סבורני כי זה המקרה שבו אין מקום לשקול חלו</w:t>
      </w:r>
      <w:r>
        <w:rPr>
          <w:rFonts w:hint="cs"/>
          <w:rtl/>
        </w:rPr>
        <w:t>פה להשמדה. עם כל הרצון הטוב, אף אחד לא יכול לערוב לכך שהכלב לא יתקוף אדם, ילד או ילדה שנית. אותו כלב, אשר יבודד לבקשת המשיבה - ארגון "תנו לחיות לחיות", נדמה לי - יורחק מסביבתו הטבעית לסביבה אחרת, ואף אם יזכה לטיפול על-ידי אנשים מקצועיים, באחריות המבקש לדאו</w:t>
      </w:r>
      <w:r>
        <w:rPr>
          <w:rFonts w:hint="cs"/>
          <w:rtl/>
        </w:rPr>
        <w:t xml:space="preserve">ג גם לשלומם של אותם אנשים מקצועיים אשר יבואו בהכרח במגע עם הכלב "טריפ". השופט מציין: יש להעדיף את האינטרס של שלום ובריאות הציבור ולהרדים את הכלב ולהשמידו. </w:t>
      </w:r>
    </w:p>
    <w:p w14:paraId="44515434" w14:textId="77777777" w:rsidR="00000000" w:rsidRDefault="0080671D">
      <w:pPr>
        <w:pStyle w:val="a0"/>
        <w:rPr>
          <w:rFonts w:hint="cs"/>
          <w:rtl/>
        </w:rPr>
      </w:pPr>
    </w:p>
    <w:p w14:paraId="7F182D4C" w14:textId="77777777" w:rsidR="00000000" w:rsidRDefault="0080671D">
      <w:pPr>
        <w:pStyle w:val="a0"/>
        <w:rPr>
          <w:rFonts w:hint="cs"/>
          <w:rtl/>
        </w:rPr>
      </w:pPr>
      <w:r>
        <w:rPr>
          <w:rFonts w:hint="cs"/>
          <w:rtl/>
        </w:rPr>
        <w:t>ולכן, מציין בית-המשפט וקובע, שהוא מאשר את הדבר, ואכן השירותים הווטרינריים, בהתאם לאישור השופט, הפעי</w:t>
      </w:r>
      <w:r>
        <w:rPr>
          <w:rFonts w:hint="cs"/>
          <w:rtl/>
        </w:rPr>
        <w:t>לו את סמכותם והרדימו ובעצם הרגו את הכלב שמדובר בו.</w:t>
      </w:r>
    </w:p>
    <w:p w14:paraId="5D8EB7B7" w14:textId="77777777" w:rsidR="00000000" w:rsidRDefault="0080671D">
      <w:pPr>
        <w:pStyle w:val="a0"/>
        <w:rPr>
          <w:rFonts w:hint="cs"/>
          <w:rtl/>
        </w:rPr>
      </w:pPr>
    </w:p>
    <w:p w14:paraId="472AD21A" w14:textId="77777777" w:rsidR="00000000" w:rsidRDefault="0080671D">
      <w:pPr>
        <w:pStyle w:val="a0"/>
        <w:rPr>
          <w:rFonts w:hint="cs"/>
          <w:rtl/>
        </w:rPr>
      </w:pPr>
      <w:r>
        <w:rPr>
          <w:rFonts w:hint="cs"/>
          <w:rtl/>
        </w:rPr>
        <w:t>אני חושב, שהצעד הזה שנעשה, הוא צעד חשוב. הרי כל אחד יודע שהכלב הוא ידידו הטוב ביותר של האדם. אבל השאלה היא, איזה כלב ואיזה סוג כלבים? הגענו למצב במדינת ישראל, שבמשך שנים לא נעשה סדר בתחום הזה. היה חוק שאו</w:t>
      </w:r>
      <w:r>
        <w:rPr>
          <w:rFonts w:hint="cs"/>
          <w:rtl/>
        </w:rPr>
        <w:t xml:space="preserve">שר. היה ויכוח קשה, גם בכנסת, תוך כדי עיבוד התקנות, ואני לא משוכנע, חבר הכנסת סלומינסקי, שאילולא המקרה המצער ואלמלא החלטתי לפעול באופן מיידי, לא היו עוברים עוד כמה שבועות או חודשים, והיו מספיק גורמים שהיו מתנגדים לאישור התקנות. </w:t>
      </w:r>
    </w:p>
    <w:p w14:paraId="50CB1B7E" w14:textId="77777777" w:rsidR="00000000" w:rsidRDefault="0080671D">
      <w:pPr>
        <w:pStyle w:val="a0"/>
        <w:rPr>
          <w:rFonts w:hint="cs"/>
          <w:rtl/>
        </w:rPr>
      </w:pPr>
    </w:p>
    <w:p w14:paraId="1AEA87C5" w14:textId="77777777" w:rsidR="00000000" w:rsidRDefault="0080671D">
      <w:pPr>
        <w:pStyle w:val="a0"/>
        <w:rPr>
          <w:rFonts w:hint="cs"/>
          <w:rtl/>
        </w:rPr>
      </w:pPr>
      <w:r>
        <w:rPr>
          <w:rFonts w:hint="cs"/>
          <w:rtl/>
        </w:rPr>
        <w:t>ראשית, החלטתי מה יהיה סוג ה</w:t>
      </w:r>
      <w:r>
        <w:rPr>
          <w:rFonts w:hint="cs"/>
          <w:rtl/>
        </w:rPr>
        <w:t xml:space="preserve">תקנות, לא בהיבט המקצועי אלא בהיבט העקרוני. ברור שצריך להביא למצב שכעבור תקופה מסוימת, כלבים שיוגדרו כמסוכנים לא יגדלו במדינת ישראל. </w:t>
      </w:r>
    </w:p>
    <w:p w14:paraId="32673F9F" w14:textId="77777777" w:rsidR="00000000" w:rsidRDefault="0080671D">
      <w:pPr>
        <w:pStyle w:val="a0"/>
        <w:rPr>
          <w:rFonts w:hint="cs"/>
          <w:rtl/>
        </w:rPr>
      </w:pPr>
    </w:p>
    <w:p w14:paraId="3E00934C" w14:textId="77777777" w:rsidR="00000000" w:rsidRDefault="0080671D">
      <w:pPr>
        <w:pStyle w:val="a0"/>
        <w:rPr>
          <w:rFonts w:hint="cs"/>
          <w:rtl/>
        </w:rPr>
      </w:pPr>
      <w:r>
        <w:rPr>
          <w:rFonts w:hint="cs"/>
          <w:rtl/>
        </w:rPr>
        <w:t>היום, בנסיבות החוקים שעברו כאן, קראתי את סוגי הכלבים שמדובר בהם וחלק מהתכונות שלהם. מדובר ב"אמסטף",</w:t>
      </w:r>
      <w:r>
        <w:rPr>
          <w:rFonts w:hint="cs"/>
        </w:rPr>
        <w:t xml:space="preserve"> </w:t>
      </w:r>
      <w:r>
        <w:rPr>
          <w:rFonts w:hint="cs"/>
          <w:rtl/>
        </w:rPr>
        <w:t>ב"בולטרייר", ב"דוגה אר</w:t>
      </w:r>
      <w:r>
        <w:rPr>
          <w:rFonts w:hint="cs"/>
          <w:rtl/>
        </w:rPr>
        <w:t xml:space="preserve">גנטינו", ב"טוסה" היפני, ב"בולטרייר סטף" אנגלי, ב"פיטבול טרייר", ב"פילה ברזילרו" וב"רוטוויילר". </w:t>
      </w:r>
    </w:p>
    <w:p w14:paraId="371FB0F6" w14:textId="77777777" w:rsidR="00000000" w:rsidRDefault="0080671D">
      <w:pPr>
        <w:pStyle w:val="a0"/>
        <w:rPr>
          <w:rFonts w:hint="cs"/>
          <w:rtl/>
        </w:rPr>
      </w:pPr>
    </w:p>
    <w:p w14:paraId="55D4ABDA" w14:textId="77777777" w:rsidR="00000000" w:rsidRDefault="0080671D">
      <w:pPr>
        <w:pStyle w:val="a0"/>
        <w:rPr>
          <w:rFonts w:hint="cs"/>
          <w:rtl/>
        </w:rPr>
      </w:pPr>
      <w:r>
        <w:rPr>
          <w:rFonts w:hint="cs"/>
          <w:rtl/>
        </w:rPr>
        <w:t>אלה סוגים שכולם, ללא יוצא מן הכלל, הוכלאו ו"הושבחו" על מנת להשיג יעדים מסוימים כבר לפני זמן רב. ה"פילה" הברזילאי, למשל, הוא כלב שאומן לצוד בני-אדם. הוא שימש לל</w:t>
      </w:r>
      <w:r>
        <w:rPr>
          <w:rFonts w:hint="cs"/>
          <w:rtl/>
        </w:rPr>
        <w:t xml:space="preserve">כידת עבדים בורחים בברזיל, לכן פותח הזן הזה. הזנים האחרים אומנו ללכידה, ללחימה ולשאר דברים, וזה עניין גנטי, שעובר לאורך הרבה דורות של רביית הכלבים, והתכונות הבסיסיות לא נעלמות, בדיוק כמו שקראנו בדברי השופט. כלב, שלכאורה היה רגוע, לכאורה שיחקו אותו, מדי פעם </w:t>
      </w:r>
      <w:r>
        <w:rPr>
          <w:rFonts w:hint="cs"/>
          <w:rtl/>
        </w:rPr>
        <w:t xml:space="preserve">נהג לטרוף איזה חתול או כלב אחר. כביכול, לא הזיק לילדים. וכאשר הכלב הזה, מסיבות השמורות עמו, החליט להיענות לגנים שלו ולטבע שלו, הוא טרף ילדה תמימה כבת ארבע וגרם למותה בדרך האכזרית ביותר, בתוך ביתה. </w:t>
      </w:r>
    </w:p>
    <w:p w14:paraId="5AD1A5E8" w14:textId="77777777" w:rsidR="00000000" w:rsidRDefault="0080671D">
      <w:pPr>
        <w:pStyle w:val="a0"/>
        <w:rPr>
          <w:rFonts w:hint="cs"/>
          <w:rtl/>
        </w:rPr>
      </w:pPr>
    </w:p>
    <w:p w14:paraId="37D69BB6" w14:textId="77777777" w:rsidR="00000000" w:rsidRDefault="0080671D">
      <w:pPr>
        <w:pStyle w:val="a0"/>
        <w:rPr>
          <w:rFonts w:hint="cs"/>
          <w:rtl/>
        </w:rPr>
      </w:pPr>
      <w:r>
        <w:rPr>
          <w:rFonts w:hint="cs"/>
          <w:rtl/>
        </w:rPr>
        <w:t>זה גם לא היה המקרה היחיד. כמה שבועות קודם לכן כלב מסוג "א</w:t>
      </w:r>
      <w:r>
        <w:rPr>
          <w:rFonts w:hint="cs"/>
          <w:rtl/>
        </w:rPr>
        <w:t>מסטף" תקף בתל-אביב, ויום אחרי זה בטבריה. יכול להיות שהדברים האלה קורים כל הזמן ולא כל כך שמים לב אליהם, משום שהם לא הובאו בהקשר הנכון של הדברים.</w:t>
      </w:r>
    </w:p>
    <w:p w14:paraId="3F205435" w14:textId="77777777" w:rsidR="00000000" w:rsidRDefault="0080671D">
      <w:pPr>
        <w:pStyle w:val="a0"/>
        <w:rPr>
          <w:rFonts w:hint="cs"/>
          <w:rtl/>
        </w:rPr>
      </w:pPr>
    </w:p>
    <w:p w14:paraId="564B4CD8" w14:textId="77777777" w:rsidR="00000000" w:rsidRDefault="0080671D">
      <w:pPr>
        <w:pStyle w:val="a0"/>
        <w:rPr>
          <w:rFonts w:hint="cs"/>
          <w:rtl/>
        </w:rPr>
      </w:pPr>
      <w:r>
        <w:rPr>
          <w:rFonts w:hint="cs"/>
          <w:rtl/>
        </w:rPr>
        <w:t xml:space="preserve">לכן, צריך להפריד כאן בין כלבים שוודאי שזה דבר לגיטימי וחיובי לגדל אותם, לבין כלבים שלא עונים על ההגדרה של כלב </w:t>
      </w:r>
      <w:r>
        <w:rPr>
          <w:rFonts w:hint="cs"/>
          <w:rtl/>
        </w:rPr>
        <w:t>אלא על ההגדרה של כלב מסוכן - זה קיים גם בכמה מדינות אחרות - שבתהליך מסוים, הוא לא יגודל כאן. היינו יכולים להחליט שעכשיו, מייד, כ-10,000 כלבים יילקחו מבעליהם ויושמדו. אנחנו לא עשינו את הדבר הזה. רק כלב שההתנהגות שלו והפעילות שלו הן כאלה שצריך להסיר את הרשיו</w:t>
      </w:r>
      <w:r>
        <w:rPr>
          <w:rFonts w:hint="cs"/>
          <w:rtl/>
        </w:rPr>
        <w:t>ן שיש לו, ודאי שהוא יילקח. אבל החלטנו לנקוט דרך אחרת: להוציא תקנות שיקבעו תיקון מדורג בנושא הזה. מאחר שתיפסק ההתרבות הטבעית שלהם כאן, עקב נקיטת אמצעים ווטרינריים ואחרים כלפי הכלבות והכלבים, וייאסר הייבוא שלהם, הכלבים שקיימים בהשגחה, בצורה נאותה, עם כללים ב</w:t>
      </w:r>
      <w:r>
        <w:rPr>
          <w:rFonts w:hint="cs"/>
          <w:rtl/>
        </w:rPr>
        <w:t>רורים מהסוג הזה, יוכלו למצות את שארית חייהם אצל בעליהם. לא יהיה אפשר למסור אותם מאדם לאדם. מי שירצה למסור, יצטרך למסור לשירות הווטרינרי, לכוחות הביטחון או לגורם מוסמך אחר. וכך, בעתיד, במשך השנים, הגזעים האלה, המסוכנים, של כלבים לא יהיו יותר במדינת ישראל.</w:t>
      </w:r>
    </w:p>
    <w:p w14:paraId="21CFE146" w14:textId="77777777" w:rsidR="00000000" w:rsidRDefault="0080671D">
      <w:pPr>
        <w:pStyle w:val="a0"/>
        <w:rPr>
          <w:rFonts w:hint="cs"/>
          <w:rtl/>
        </w:rPr>
      </w:pPr>
    </w:p>
    <w:p w14:paraId="3F01F600" w14:textId="77777777" w:rsidR="00000000" w:rsidRDefault="0080671D">
      <w:pPr>
        <w:pStyle w:val="a0"/>
        <w:rPr>
          <w:rFonts w:hint="cs"/>
          <w:rtl/>
        </w:rPr>
      </w:pPr>
      <w:r>
        <w:rPr>
          <w:rFonts w:hint="cs"/>
          <w:rtl/>
        </w:rPr>
        <w:t>נכון שהפעילות שלי בנושא נבעה מהאסון הנורא שקרה ומרצף המקרים. אבל כך דינם של דברים. גם אם הגורמים המקצועיים במשרד החקלאות פעלו בצורה סבירה, וכך מטבעם של דברים שגורמים משפטיים ומקצועיים מכינים תקנות, ברגע שקורה מקרה, זו לא בושה להסתכל עם הפנים לציבור. הלוואי</w:t>
      </w:r>
      <w:r>
        <w:rPr>
          <w:rFonts w:hint="cs"/>
          <w:rtl/>
        </w:rPr>
        <w:t xml:space="preserve"> שבכל תחום זה היה כך. אם הפתרון הוא משולב ומיידי ועומד במבחן הסבירות המקצועית ומעביר מסר מרגיע לציבור ומראה שהממשלה והכנסת שמות לב לנושא, נוקטות את הפעולות הנכונות, הרי שזה מרגיע את החרדה.</w:t>
      </w:r>
    </w:p>
    <w:p w14:paraId="494720FC" w14:textId="77777777" w:rsidR="00000000" w:rsidRDefault="0080671D">
      <w:pPr>
        <w:pStyle w:val="a0"/>
        <w:rPr>
          <w:rFonts w:hint="cs"/>
          <w:rtl/>
        </w:rPr>
      </w:pPr>
    </w:p>
    <w:p w14:paraId="48C94C39" w14:textId="77777777" w:rsidR="00000000" w:rsidRDefault="0080671D">
      <w:pPr>
        <w:pStyle w:val="a0"/>
        <w:rPr>
          <w:rFonts w:hint="cs"/>
          <w:rtl/>
        </w:rPr>
      </w:pPr>
      <w:r>
        <w:rPr>
          <w:rFonts w:hint="cs"/>
          <w:rtl/>
        </w:rPr>
        <w:t>אדוני היושב-ראש, נוצר מצב שאנשים חששו להסתובב ברחובות, בייחוד כשלא</w:t>
      </w:r>
      <w:r>
        <w:rPr>
          <w:rFonts w:hint="cs"/>
          <w:rtl/>
        </w:rPr>
        <w:t xml:space="preserve"> הקפידו על קשירת הכלבים והפקחים העירוניים לא הקפידו על הלכידה שלהם. צודק חבר הכנסת דורון, שהרשויות המקומיות - יכול להיות שעיריית תל-אביב, במקום להשקיע את האנרגיה בניסיון להציל את הכלב הזה, וכפי שקבע השופט זה ניסיון שלא היה במקומו, יכול להיות שאם היתה שולחת</w:t>
      </w:r>
      <w:r>
        <w:rPr>
          <w:rFonts w:hint="cs"/>
          <w:rtl/>
        </w:rPr>
        <w:t xml:space="preserve"> עוד פקחים לרחובות ולוכדת כל כלב שבניגוד לחוק מסתובב ללא מחסום וללא ליווי בעלים, הבעיה היתה מצטמצמת. אבל, כשאין השגחה והקפדה, גם קורים מקרים מהסוג הזה, והאזרחים יודעים שיש כלבים מסוכנים, שאף אחד לא נתן לבו לשאלה אם היו או לא היו צריכים להיות בחברת בני-אדם.</w:t>
      </w:r>
      <w:r>
        <w:rPr>
          <w:rFonts w:hint="cs"/>
          <w:rtl/>
        </w:rPr>
        <w:t xml:space="preserve"> </w:t>
      </w:r>
    </w:p>
    <w:p w14:paraId="6D7DF707" w14:textId="77777777" w:rsidR="00000000" w:rsidRDefault="0080671D">
      <w:pPr>
        <w:pStyle w:val="a0"/>
        <w:rPr>
          <w:rFonts w:hint="cs"/>
          <w:rtl/>
        </w:rPr>
      </w:pPr>
    </w:p>
    <w:p w14:paraId="147ABCF5" w14:textId="77777777" w:rsidR="00000000" w:rsidRDefault="0080671D">
      <w:pPr>
        <w:pStyle w:val="a0"/>
        <w:rPr>
          <w:rFonts w:hint="cs"/>
          <w:rtl/>
        </w:rPr>
      </w:pPr>
      <w:r>
        <w:rPr>
          <w:rFonts w:hint="cs"/>
          <w:rtl/>
        </w:rPr>
        <w:t>כל הדבר הזה יצר פניקה לא קטנה. הים היה חסום בגלל שביתת המצילים, היבשה רוויה בכלבים טורפים, לטורקיה, נדמה לי, היה קשה לטוס כי לא נתנו אישור למאבטחים, וכל העם הזה היה בחרדת מצור. אז טוב שנפתרה בעיית המצילים, וטוב מאוד שהציבור יודע שנושא הכלבים מטופל בצורה</w:t>
      </w:r>
      <w:r>
        <w:rPr>
          <w:rFonts w:hint="cs"/>
          <w:rtl/>
        </w:rPr>
        <w:t xml:space="preserve"> נכונה. </w:t>
      </w:r>
    </w:p>
    <w:p w14:paraId="43AFCEC2" w14:textId="77777777" w:rsidR="00000000" w:rsidRDefault="0080671D">
      <w:pPr>
        <w:pStyle w:val="a0"/>
        <w:rPr>
          <w:rFonts w:hint="cs"/>
          <w:rtl/>
        </w:rPr>
      </w:pPr>
    </w:p>
    <w:p w14:paraId="4A9BB474" w14:textId="77777777" w:rsidR="00000000" w:rsidRDefault="0080671D">
      <w:pPr>
        <w:pStyle w:val="a0"/>
        <w:rPr>
          <w:rFonts w:hint="cs"/>
          <w:rtl/>
        </w:rPr>
      </w:pPr>
      <w:r>
        <w:rPr>
          <w:rFonts w:hint="cs"/>
          <w:rtl/>
        </w:rPr>
        <w:t>התקנות הוגשו מייד, והן אמורות להיות מושלמות ביום שני בוועדת הכלכלה. צריך לאשר אותן מייד. השירות הווטרינרי במשרד החקלאות, בתיאום עם השירותים הווטרינריים ברשויות המקומיות, יפעל כדי למיין, לסמן ולארגן את הדברים כפי שנדרש.</w:t>
      </w:r>
    </w:p>
    <w:p w14:paraId="5266A706" w14:textId="77777777" w:rsidR="00000000" w:rsidRDefault="0080671D">
      <w:pPr>
        <w:pStyle w:val="a0"/>
        <w:rPr>
          <w:rFonts w:hint="cs"/>
          <w:rtl/>
        </w:rPr>
      </w:pPr>
    </w:p>
    <w:p w14:paraId="472265B3" w14:textId="77777777" w:rsidR="00000000" w:rsidRDefault="0080671D">
      <w:pPr>
        <w:pStyle w:val="a0"/>
        <w:rPr>
          <w:rFonts w:hint="cs"/>
          <w:rtl/>
        </w:rPr>
      </w:pPr>
      <w:r>
        <w:rPr>
          <w:rFonts w:hint="cs"/>
          <w:rtl/>
        </w:rPr>
        <w:t>אני מברך גם את אלה שהעבירו</w:t>
      </w:r>
      <w:r>
        <w:rPr>
          <w:rFonts w:hint="cs"/>
          <w:rtl/>
        </w:rPr>
        <w:t xml:space="preserve"> היום את הצעות החוק, חברי הכנסת סער וגפני. החקיקה תשתלב, מאחר שיש בחקיקה אלמנטים שלא קיימים בחוקים הקיימים, החלקים שבה שיהיו כתוספת, יוכלו להשתלב במסגרת החוק והתקנות, כפי שטיפלנו בהם. תודה רבה.</w:t>
      </w:r>
    </w:p>
    <w:p w14:paraId="0DA459AC" w14:textId="77777777" w:rsidR="00000000" w:rsidRDefault="0080671D">
      <w:pPr>
        <w:pStyle w:val="a0"/>
        <w:ind w:firstLine="0"/>
        <w:rPr>
          <w:rFonts w:hint="cs"/>
          <w:rtl/>
        </w:rPr>
      </w:pPr>
    </w:p>
    <w:p w14:paraId="7510E68F" w14:textId="77777777" w:rsidR="00000000" w:rsidRDefault="0080671D">
      <w:pPr>
        <w:pStyle w:val="af1"/>
        <w:rPr>
          <w:rtl/>
        </w:rPr>
      </w:pPr>
      <w:r>
        <w:rPr>
          <w:rtl/>
        </w:rPr>
        <w:t>היו"ר מיכאל נודלמן:</w:t>
      </w:r>
    </w:p>
    <w:p w14:paraId="2469FC4E" w14:textId="77777777" w:rsidR="00000000" w:rsidRDefault="0080671D">
      <w:pPr>
        <w:pStyle w:val="a0"/>
        <w:rPr>
          <w:rtl/>
        </w:rPr>
      </w:pPr>
    </w:p>
    <w:p w14:paraId="1100F5A9" w14:textId="77777777" w:rsidR="00000000" w:rsidRDefault="0080671D">
      <w:pPr>
        <w:pStyle w:val="a0"/>
        <w:rPr>
          <w:rFonts w:hint="cs"/>
          <w:rtl/>
        </w:rPr>
      </w:pPr>
      <w:r>
        <w:rPr>
          <w:rFonts w:hint="cs"/>
          <w:rtl/>
        </w:rPr>
        <w:t>מה אתה מציע?</w:t>
      </w:r>
    </w:p>
    <w:p w14:paraId="6CDD0625" w14:textId="77777777" w:rsidR="00000000" w:rsidRDefault="0080671D">
      <w:pPr>
        <w:pStyle w:val="a0"/>
        <w:rPr>
          <w:rtl/>
        </w:rPr>
      </w:pPr>
    </w:p>
    <w:p w14:paraId="7641AAA8" w14:textId="77777777" w:rsidR="00000000" w:rsidRDefault="0080671D">
      <w:pPr>
        <w:pStyle w:val="-"/>
        <w:rPr>
          <w:rtl/>
        </w:rPr>
      </w:pPr>
      <w:bookmarkStart w:id="508" w:name="FS000000468T23_06_2004_17_09_42C"/>
      <w:bookmarkEnd w:id="508"/>
      <w:r>
        <w:rPr>
          <w:rtl/>
        </w:rPr>
        <w:t>שר החקלאות ופיתוח הכפר ישר</w:t>
      </w:r>
      <w:r>
        <w:rPr>
          <w:rtl/>
        </w:rPr>
        <w:t>אל כץ:</w:t>
      </w:r>
    </w:p>
    <w:p w14:paraId="503CDA8D" w14:textId="77777777" w:rsidR="00000000" w:rsidRDefault="0080671D">
      <w:pPr>
        <w:pStyle w:val="a0"/>
        <w:rPr>
          <w:rtl/>
        </w:rPr>
      </w:pPr>
    </w:p>
    <w:p w14:paraId="4999463D" w14:textId="77777777" w:rsidR="00000000" w:rsidRDefault="0080671D">
      <w:pPr>
        <w:pStyle w:val="a0"/>
        <w:rPr>
          <w:rFonts w:hint="cs"/>
          <w:rtl/>
        </w:rPr>
      </w:pPr>
      <w:r>
        <w:rPr>
          <w:rFonts w:hint="cs"/>
          <w:rtl/>
        </w:rPr>
        <w:t>מה אני אמור להציע?</w:t>
      </w:r>
    </w:p>
    <w:p w14:paraId="18286509" w14:textId="77777777" w:rsidR="00000000" w:rsidRDefault="0080671D">
      <w:pPr>
        <w:pStyle w:val="a0"/>
        <w:ind w:firstLine="0"/>
        <w:rPr>
          <w:rFonts w:hint="cs"/>
          <w:rtl/>
        </w:rPr>
      </w:pPr>
    </w:p>
    <w:p w14:paraId="60B8B9B3" w14:textId="77777777" w:rsidR="00000000" w:rsidRDefault="0080671D">
      <w:pPr>
        <w:pStyle w:val="af1"/>
        <w:rPr>
          <w:rtl/>
        </w:rPr>
      </w:pPr>
      <w:r>
        <w:rPr>
          <w:rtl/>
        </w:rPr>
        <w:t>היו"ר מיכאל נודלמן:</w:t>
      </w:r>
    </w:p>
    <w:p w14:paraId="29B8E10B" w14:textId="77777777" w:rsidR="00000000" w:rsidRDefault="0080671D">
      <w:pPr>
        <w:pStyle w:val="a0"/>
        <w:rPr>
          <w:rtl/>
        </w:rPr>
      </w:pPr>
    </w:p>
    <w:p w14:paraId="349E34BE" w14:textId="77777777" w:rsidR="00000000" w:rsidRDefault="0080671D">
      <w:pPr>
        <w:pStyle w:val="a0"/>
        <w:rPr>
          <w:rFonts w:hint="cs"/>
          <w:rtl/>
        </w:rPr>
      </w:pPr>
      <w:r>
        <w:rPr>
          <w:rFonts w:hint="cs"/>
          <w:rtl/>
        </w:rPr>
        <w:t>דיון בוועדה, או להסתפק בדבריך.</w:t>
      </w:r>
    </w:p>
    <w:p w14:paraId="345A3D62" w14:textId="77777777" w:rsidR="00000000" w:rsidRDefault="0080671D">
      <w:pPr>
        <w:pStyle w:val="a0"/>
        <w:ind w:firstLine="0"/>
        <w:rPr>
          <w:rFonts w:hint="cs"/>
          <w:rtl/>
        </w:rPr>
      </w:pPr>
    </w:p>
    <w:p w14:paraId="04F1A2B6" w14:textId="77777777" w:rsidR="00000000" w:rsidRDefault="0080671D">
      <w:pPr>
        <w:pStyle w:val="-"/>
        <w:rPr>
          <w:rtl/>
        </w:rPr>
      </w:pPr>
      <w:bookmarkStart w:id="509" w:name="FS000000468T23_06_2004_17_54_43"/>
      <w:bookmarkStart w:id="510" w:name="FS000000468T23_06_2004_17_54_51C"/>
      <w:bookmarkEnd w:id="509"/>
      <w:bookmarkEnd w:id="510"/>
      <w:r>
        <w:rPr>
          <w:rtl/>
        </w:rPr>
        <w:t>שר החקלאות ופיתוח הכפר ישראל כץ:</w:t>
      </w:r>
    </w:p>
    <w:p w14:paraId="44FBC5E2" w14:textId="77777777" w:rsidR="00000000" w:rsidRDefault="0080671D">
      <w:pPr>
        <w:pStyle w:val="a0"/>
        <w:rPr>
          <w:rtl/>
        </w:rPr>
      </w:pPr>
    </w:p>
    <w:p w14:paraId="09E33790" w14:textId="77777777" w:rsidR="00000000" w:rsidRDefault="0080671D">
      <w:pPr>
        <w:pStyle w:val="a0"/>
        <w:ind w:firstLine="720"/>
        <w:rPr>
          <w:rFonts w:hint="cs"/>
          <w:rtl/>
        </w:rPr>
      </w:pPr>
      <w:r>
        <w:rPr>
          <w:rFonts w:hint="cs"/>
          <w:rtl/>
        </w:rPr>
        <w:t>אני מציע להעביר את הנושא לדיון בוועדת הכלכלה.</w:t>
      </w:r>
    </w:p>
    <w:p w14:paraId="6CD73539" w14:textId="77777777" w:rsidR="00000000" w:rsidRDefault="0080671D">
      <w:pPr>
        <w:pStyle w:val="a0"/>
        <w:ind w:firstLine="0"/>
        <w:rPr>
          <w:rFonts w:hint="cs"/>
          <w:rtl/>
        </w:rPr>
      </w:pPr>
    </w:p>
    <w:p w14:paraId="1721C877" w14:textId="77777777" w:rsidR="00000000" w:rsidRDefault="0080671D">
      <w:pPr>
        <w:pStyle w:val="af0"/>
        <w:rPr>
          <w:rtl/>
        </w:rPr>
      </w:pPr>
      <w:r>
        <w:rPr>
          <w:rFonts w:hint="eastAsia"/>
          <w:rtl/>
        </w:rPr>
        <w:t>ניסן</w:t>
      </w:r>
      <w:r>
        <w:rPr>
          <w:rtl/>
        </w:rPr>
        <w:t xml:space="preserve"> סלומינסקי (מפד"ל):</w:t>
      </w:r>
    </w:p>
    <w:p w14:paraId="06144158" w14:textId="77777777" w:rsidR="00000000" w:rsidRDefault="0080671D">
      <w:pPr>
        <w:pStyle w:val="a0"/>
        <w:rPr>
          <w:rFonts w:hint="cs"/>
          <w:rtl/>
        </w:rPr>
      </w:pPr>
    </w:p>
    <w:p w14:paraId="521B84B7" w14:textId="77777777" w:rsidR="00000000" w:rsidRDefault="0080671D">
      <w:pPr>
        <w:pStyle w:val="a0"/>
        <w:rPr>
          <w:rFonts w:hint="cs"/>
          <w:rtl/>
        </w:rPr>
      </w:pPr>
      <w:r>
        <w:rPr>
          <w:rFonts w:hint="cs"/>
          <w:rtl/>
        </w:rPr>
        <w:t>להסתפק בהודעת השר.</w:t>
      </w:r>
    </w:p>
    <w:p w14:paraId="04BF3FB8" w14:textId="77777777" w:rsidR="00000000" w:rsidRDefault="0080671D">
      <w:pPr>
        <w:pStyle w:val="a0"/>
        <w:ind w:firstLine="0"/>
        <w:rPr>
          <w:rFonts w:hint="cs"/>
          <w:rtl/>
        </w:rPr>
      </w:pPr>
    </w:p>
    <w:p w14:paraId="37FC2426" w14:textId="77777777" w:rsidR="00000000" w:rsidRDefault="0080671D">
      <w:pPr>
        <w:pStyle w:val="-"/>
        <w:rPr>
          <w:rtl/>
        </w:rPr>
      </w:pPr>
      <w:bookmarkStart w:id="511" w:name="FS000000468T23_06_2004_17_09_56C"/>
      <w:bookmarkEnd w:id="511"/>
      <w:r>
        <w:rPr>
          <w:rtl/>
        </w:rPr>
        <w:t>שר החקלאות ופיתוח הכפר ישראל כץ:</w:t>
      </w:r>
    </w:p>
    <w:p w14:paraId="5F03A962" w14:textId="77777777" w:rsidR="00000000" w:rsidRDefault="0080671D">
      <w:pPr>
        <w:pStyle w:val="a0"/>
        <w:rPr>
          <w:rtl/>
        </w:rPr>
      </w:pPr>
    </w:p>
    <w:p w14:paraId="2A85FDCD" w14:textId="77777777" w:rsidR="00000000" w:rsidRDefault="0080671D">
      <w:pPr>
        <w:pStyle w:val="a0"/>
        <w:rPr>
          <w:rFonts w:hint="cs"/>
          <w:rtl/>
        </w:rPr>
      </w:pPr>
      <w:r>
        <w:rPr>
          <w:rFonts w:hint="cs"/>
          <w:rtl/>
        </w:rPr>
        <w:t>אני פתוח להצעות</w:t>
      </w:r>
      <w:r>
        <w:rPr>
          <w:rFonts w:hint="cs"/>
          <w:rtl/>
        </w:rPr>
        <w:t xml:space="preserve"> של חברי הכנסת. אם החברים מעוניינים להסתפק בדברי, אני אשמח.</w:t>
      </w:r>
    </w:p>
    <w:p w14:paraId="71667C35" w14:textId="77777777" w:rsidR="00000000" w:rsidRDefault="0080671D">
      <w:pPr>
        <w:pStyle w:val="a0"/>
        <w:ind w:firstLine="0"/>
        <w:rPr>
          <w:rFonts w:hint="cs"/>
          <w:rtl/>
        </w:rPr>
      </w:pPr>
    </w:p>
    <w:p w14:paraId="03B7FC30" w14:textId="77777777" w:rsidR="00000000" w:rsidRDefault="0080671D">
      <w:pPr>
        <w:pStyle w:val="af1"/>
        <w:rPr>
          <w:rtl/>
        </w:rPr>
      </w:pPr>
      <w:r>
        <w:rPr>
          <w:rFonts w:hint="eastAsia"/>
          <w:rtl/>
        </w:rPr>
        <w:t>היו</w:t>
      </w:r>
      <w:r>
        <w:rPr>
          <w:rtl/>
        </w:rPr>
        <w:t>"ר מיכאל נודלמן:</w:t>
      </w:r>
    </w:p>
    <w:p w14:paraId="44526586" w14:textId="77777777" w:rsidR="00000000" w:rsidRDefault="0080671D">
      <w:pPr>
        <w:pStyle w:val="a0"/>
        <w:rPr>
          <w:rFonts w:hint="cs"/>
          <w:rtl/>
        </w:rPr>
      </w:pPr>
    </w:p>
    <w:p w14:paraId="280DA657" w14:textId="77777777" w:rsidR="00000000" w:rsidRDefault="0080671D">
      <w:pPr>
        <w:pStyle w:val="a0"/>
        <w:rPr>
          <w:rFonts w:hint="cs"/>
          <w:rtl/>
        </w:rPr>
      </w:pPr>
      <w:r>
        <w:rPr>
          <w:rFonts w:hint="cs"/>
          <w:rtl/>
        </w:rPr>
        <w:t>אתם מוכנים לקבל את הצעת השר? יש מישהו נגד? אין. תודה רבה.</w:t>
      </w:r>
    </w:p>
    <w:p w14:paraId="2EB31739" w14:textId="77777777" w:rsidR="00000000" w:rsidRDefault="0080671D">
      <w:pPr>
        <w:pStyle w:val="a0"/>
        <w:ind w:firstLine="0"/>
        <w:rPr>
          <w:rFonts w:hint="cs"/>
          <w:rtl/>
        </w:rPr>
      </w:pPr>
    </w:p>
    <w:p w14:paraId="278EA15A" w14:textId="77777777" w:rsidR="00000000" w:rsidRDefault="0080671D">
      <w:pPr>
        <w:pStyle w:val="af0"/>
        <w:rPr>
          <w:rtl/>
        </w:rPr>
      </w:pPr>
    </w:p>
    <w:p w14:paraId="25D0C3A7" w14:textId="77777777" w:rsidR="00000000" w:rsidRDefault="0080671D">
      <w:pPr>
        <w:pStyle w:val="af0"/>
        <w:rPr>
          <w:rtl/>
        </w:rPr>
      </w:pPr>
      <w:r>
        <w:rPr>
          <w:rFonts w:hint="eastAsia"/>
          <w:rtl/>
        </w:rPr>
        <w:t>נסים</w:t>
      </w:r>
      <w:r>
        <w:rPr>
          <w:rtl/>
        </w:rPr>
        <w:t xml:space="preserve"> זאב (ש"ס):</w:t>
      </w:r>
    </w:p>
    <w:p w14:paraId="54EE9BDC" w14:textId="77777777" w:rsidR="00000000" w:rsidRDefault="0080671D">
      <w:pPr>
        <w:pStyle w:val="a0"/>
        <w:rPr>
          <w:rFonts w:hint="cs"/>
          <w:rtl/>
        </w:rPr>
      </w:pPr>
    </w:p>
    <w:p w14:paraId="60DE179E" w14:textId="77777777" w:rsidR="00000000" w:rsidRDefault="0080671D">
      <w:pPr>
        <w:pStyle w:val="a0"/>
        <w:ind w:left="720" w:firstLine="0"/>
        <w:rPr>
          <w:rFonts w:hint="cs"/>
          <w:rtl/>
        </w:rPr>
      </w:pPr>
      <w:r>
        <w:rPr>
          <w:rFonts w:hint="cs"/>
          <w:rtl/>
        </w:rPr>
        <w:t>אני מתנגד.</w:t>
      </w:r>
    </w:p>
    <w:p w14:paraId="433CFA4A" w14:textId="77777777" w:rsidR="00000000" w:rsidRDefault="0080671D">
      <w:pPr>
        <w:pStyle w:val="a0"/>
        <w:ind w:firstLine="0"/>
        <w:rPr>
          <w:rFonts w:hint="cs"/>
          <w:rtl/>
        </w:rPr>
      </w:pPr>
    </w:p>
    <w:p w14:paraId="155AC652" w14:textId="77777777" w:rsidR="00000000" w:rsidRDefault="0080671D">
      <w:pPr>
        <w:pStyle w:val="af1"/>
        <w:rPr>
          <w:rtl/>
        </w:rPr>
      </w:pPr>
      <w:r>
        <w:rPr>
          <w:rFonts w:hint="eastAsia"/>
          <w:rtl/>
        </w:rPr>
        <w:t>היו</w:t>
      </w:r>
      <w:r>
        <w:rPr>
          <w:rtl/>
        </w:rPr>
        <w:t>"ר מיכאל נודלמן:</w:t>
      </w:r>
    </w:p>
    <w:p w14:paraId="5676FEAC" w14:textId="77777777" w:rsidR="00000000" w:rsidRDefault="0080671D">
      <w:pPr>
        <w:pStyle w:val="a0"/>
        <w:rPr>
          <w:rFonts w:hint="cs"/>
          <w:rtl/>
        </w:rPr>
      </w:pPr>
    </w:p>
    <w:p w14:paraId="2E14DFE2" w14:textId="77777777" w:rsidR="00000000" w:rsidRDefault="0080671D">
      <w:pPr>
        <w:pStyle w:val="a0"/>
        <w:rPr>
          <w:rFonts w:hint="cs"/>
          <w:rtl/>
        </w:rPr>
      </w:pPr>
      <w:r>
        <w:rPr>
          <w:rFonts w:hint="cs"/>
          <w:rtl/>
        </w:rPr>
        <w:t>אתה לא מיוזמי ההצעה, אתה לא יכול. מי שיזם את הדיון, הוא יכול.</w:t>
      </w:r>
    </w:p>
    <w:p w14:paraId="71DD9AF2" w14:textId="77777777" w:rsidR="00000000" w:rsidRDefault="0080671D">
      <w:pPr>
        <w:pStyle w:val="a0"/>
        <w:ind w:firstLine="0"/>
        <w:rPr>
          <w:rFonts w:hint="cs"/>
          <w:rtl/>
        </w:rPr>
      </w:pPr>
    </w:p>
    <w:p w14:paraId="5D8E1871" w14:textId="77777777" w:rsidR="00000000" w:rsidRDefault="0080671D">
      <w:pPr>
        <w:pStyle w:val="af0"/>
        <w:rPr>
          <w:rtl/>
        </w:rPr>
      </w:pPr>
      <w:r>
        <w:rPr>
          <w:rFonts w:hint="eastAsia"/>
          <w:rtl/>
        </w:rPr>
        <w:t>נ</w:t>
      </w:r>
      <w:r>
        <w:rPr>
          <w:rFonts w:hint="eastAsia"/>
          <w:rtl/>
        </w:rPr>
        <w:t>סים</w:t>
      </w:r>
      <w:r>
        <w:rPr>
          <w:rtl/>
        </w:rPr>
        <w:t xml:space="preserve"> זאב (ש"ס):</w:t>
      </w:r>
    </w:p>
    <w:p w14:paraId="2F4CA1DC" w14:textId="77777777" w:rsidR="00000000" w:rsidRDefault="0080671D">
      <w:pPr>
        <w:pStyle w:val="a0"/>
        <w:rPr>
          <w:rFonts w:hint="cs"/>
          <w:rtl/>
        </w:rPr>
      </w:pPr>
    </w:p>
    <w:p w14:paraId="29EA4399" w14:textId="77777777" w:rsidR="00000000" w:rsidRDefault="0080671D">
      <w:pPr>
        <w:pStyle w:val="a0"/>
        <w:rPr>
          <w:rFonts w:hint="cs"/>
          <w:rtl/>
        </w:rPr>
      </w:pPr>
      <w:r>
        <w:rPr>
          <w:rFonts w:hint="cs"/>
          <w:rtl/>
        </w:rPr>
        <w:t>אני יכול להציע הצעה אחרת?</w:t>
      </w:r>
    </w:p>
    <w:p w14:paraId="1B3013C9" w14:textId="77777777" w:rsidR="00000000" w:rsidRDefault="0080671D">
      <w:pPr>
        <w:pStyle w:val="a0"/>
        <w:ind w:firstLine="0"/>
        <w:rPr>
          <w:rFonts w:hint="cs"/>
          <w:rtl/>
        </w:rPr>
      </w:pPr>
    </w:p>
    <w:p w14:paraId="1E73B946" w14:textId="77777777" w:rsidR="00000000" w:rsidRDefault="0080671D">
      <w:pPr>
        <w:pStyle w:val="af1"/>
        <w:rPr>
          <w:rtl/>
        </w:rPr>
      </w:pPr>
      <w:r>
        <w:rPr>
          <w:rFonts w:hint="eastAsia"/>
          <w:rtl/>
        </w:rPr>
        <w:t>היו</w:t>
      </w:r>
      <w:r>
        <w:rPr>
          <w:rtl/>
        </w:rPr>
        <w:t>"ר מיכאל נודלמן:</w:t>
      </w:r>
    </w:p>
    <w:p w14:paraId="58976F32" w14:textId="77777777" w:rsidR="00000000" w:rsidRDefault="0080671D">
      <w:pPr>
        <w:pStyle w:val="a0"/>
        <w:rPr>
          <w:rFonts w:hint="cs"/>
          <w:rtl/>
        </w:rPr>
      </w:pPr>
    </w:p>
    <w:p w14:paraId="4491B6EB" w14:textId="77777777" w:rsidR="00000000" w:rsidRDefault="0080671D">
      <w:pPr>
        <w:pStyle w:val="a0"/>
        <w:rPr>
          <w:rFonts w:hint="cs"/>
          <w:rtl/>
        </w:rPr>
      </w:pPr>
      <w:r>
        <w:rPr>
          <w:rFonts w:hint="cs"/>
          <w:rtl/>
        </w:rPr>
        <w:t>לא. הנושא ירד מסדר-היום. עכשיו אנחנו עוברים לשאילתות לשר החקלאות. בבקשה.</w:t>
      </w:r>
    </w:p>
    <w:p w14:paraId="25232279" w14:textId="77777777" w:rsidR="00000000" w:rsidRDefault="0080671D">
      <w:pPr>
        <w:pStyle w:val="a0"/>
        <w:rPr>
          <w:rFonts w:hint="cs"/>
          <w:rtl/>
        </w:rPr>
      </w:pPr>
    </w:p>
    <w:p w14:paraId="4FEE5246" w14:textId="77777777" w:rsidR="00000000" w:rsidRDefault="0080671D">
      <w:pPr>
        <w:pStyle w:val="a0"/>
        <w:ind w:firstLine="0"/>
        <w:rPr>
          <w:rFonts w:hint="cs"/>
          <w:rtl/>
        </w:rPr>
      </w:pPr>
    </w:p>
    <w:p w14:paraId="04D72ADD" w14:textId="77777777" w:rsidR="00000000" w:rsidRDefault="0080671D">
      <w:pPr>
        <w:pStyle w:val="a2"/>
        <w:rPr>
          <w:rtl/>
        </w:rPr>
      </w:pPr>
    </w:p>
    <w:p w14:paraId="4D94152F" w14:textId="77777777" w:rsidR="00000000" w:rsidRDefault="0080671D">
      <w:pPr>
        <w:pStyle w:val="a2"/>
        <w:rPr>
          <w:rFonts w:hint="cs"/>
          <w:rtl/>
        </w:rPr>
      </w:pPr>
      <w:bookmarkStart w:id="512" w:name="CS28398FI0028398T23_06_2004_17_57_19"/>
      <w:bookmarkStart w:id="513" w:name="_Toc101171428"/>
      <w:bookmarkEnd w:id="512"/>
      <w:r>
        <w:rPr>
          <w:rtl/>
        </w:rPr>
        <w:t>שאילתות ותשובות</w:t>
      </w:r>
      <w:bookmarkEnd w:id="513"/>
      <w:r>
        <w:rPr>
          <w:rtl/>
        </w:rPr>
        <w:t xml:space="preserve"> </w:t>
      </w:r>
    </w:p>
    <w:p w14:paraId="44FD8F0E" w14:textId="77777777" w:rsidR="00000000" w:rsidRDefault="0080671D">
      <w:pPr>
        <w:pStyle w:val="a0"/>
        <w:ind w:firstLine="0"/>
        <w:rPr>
          <w:rFonts w:hint="cs"/>
          <w:rtl/>
        </w:rPr>
      </w:pPr>
    </w:p>
    <w:p w14:paraId="4E65E3E7" w14:textId="77777777" w:rsidR="00000000" w:rsidRDefault="0080671D">
      <w:pPr>
        <w:pStyle w:val="af1"/>
        <w:rPr>
          <w:rtl/>
        </w:rPr>
      </w:pPr>
      <w:r>
        <w:rPr>
          <w:rtl/>
        </w:rPr>
        <w:t>היו"ר מיכאל נודלמן:</w:t>
      </w:r>
    </w:p>
    <w:p w14:paraId="35E4EA43" w14:textId="77777777" w:rsidR="00000000" w:rsidRDefault="0080671D">
      <w:pPr>
        <w:pStyle w:val="a0"/>
        <w:rPr>
          <w:rtl/>
        </w:rPr>
      </w:pPr>
    </w:p>
    <w:p w14:paraId="29FBE1E9" w14:textId="77777777" w:rsidR="00000000" w:rsidRDefault="0080671D">
      <w:pPr>
        <w:pStyle w:val="a0"/>
        <w:rPr>
          <w:rFonts w:hint="cs"/>
          <w:rtl/>
        </w:rPr>
      </w:pPr>
      <w:r>
        <w:rPr>
          <w:rFonts w:hint="cs"/>
          <w:rtl/>
        </w:rPr>
        <w:t>אנחנו עוברים לנושא הבא: שאילתות לשר החקלאות, בבקשה. שאילתא מס' 1300, של חבר ה</w:t>
      </w:r>
      <w:r>
        <w:rPr>
          <w:rFonts w:hint="cs"/>
          <w:rtl/>
        </w:rPr>
        <w:t>כנסת יצחק וקנין - אינו נוכח; לפרוטוקול.</w:t>
      </w:r>
    </w:p>
    <w:p w14:paraId="3F166BC1" w14:textId="77777777" w:rsidR="00000000" w:rsidRDefault="0080671D">
      <w:pPr>
        <w:pStyle w:val="a0"/>
        <w:ind w:firstLine="0"/>
        <w:rPr>
          <w:rFonts w:hint="cs"/>
          <w:rtl/>
        </w:rPr>
      </w:pPr>
    </w:p>
    <w:p w14:paraId="5A30A939" w14:textId="77777777" w:rsidR="00000000" w:rsidRDefault="0080671D">
      <w:pPr>
        <w:pStyle w:val="a1"/>
        <w:jc w:val="center"/>
        <w:rPr>
          <w:rtl/>
        </w:rPr>
      </w:pPr>
      <w:bookmarkStart w:id="514" w:name="CQ23499FI0023499T23_06_2004_17_58_27"/>
      <w:bookmarkStart w:id="515" w:name="_Toc101171429"/>
      <w:bookmarkEnd w:id="514"/>
      <w:r>
        <w:rPr>
          <w:rtl/>
        </w:rPr>
        <w:t>1300. הקמת מחלבות בלתי-מורשות על-ידי רפתנים</w:t>
      </w:r>
      <w:bookmarkEnd w:id="515"/>
      <w:r>
        <w:rPr>
          <w:rtl/>
        </w:rPr>
        <w:t xml:space="preserve"> </w:t>
      </w:r>
    </w:p>
    <w:p w14:paraId="17D8CEF2" w14:textId="77777777" w:rsidR="00000000" w:rsidRDefault="0080671D">
      <w:pPr>
        <w:pStyle w:val="a0"/>
        <w:rPr>
          <w:rFonts w:hint="cs"/>
          <w:rtl/>
        </w:rPr>
      </w:pPr>
    </w:p>
    <w:p w14:paraId="7387C838" w14:textId="77777777" w:rsidR="00000000" w:rsidRDefault="0080671D">
      <w:pPr>
        <w:pStyle w:val="a0"/>
        <w:ind w:firstLine="0"/>
        <w:rPr>
          <w:bCs/>
          <w:u w:val="single"/>
        </w:rPr>
      </w:pPr>
      <w:bookmarkStart w:id="516" w:name="ESQ23499"/>
      <w:bookmarkEnd w:id="516"/>
      <w:r>
        <w:rPr>
          <w:bCs/>
          <w:u w:val="single"/>
          <w:rtl/>
        </w:rPr>
        <w:t>חבר</w:t>
      </w:r>
      <w:r>
        <w:rPr>
          <w:rFonts w:hint="cs"/>
          <w:bCs/>
          <w:u w:val="single"/>
          <w:rtl/>
        </w:rPr>
        <w:t xml:space="preserve"> הכנסת </w:t>
      </w:r>
      <w:r>
        <w:rPr>
          <w:bCs/>
          <w:u w:val="single"/>
          <w:rtl/>
        </w:rPr>
        <w:t>יצחק וקנין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517" w:name="GMGOVMINISTRYNAME"/>
      <w:r>
        <w:rPr>
          <w:bCs/>
          <w:u w:val="single"/>
          <w:rtl/>
        </w:rPr>
        <w:t>החקלאות ופיתוח הכפר</w:t>
      </w:r>
      <w:bookmarkEnd w:id="517"/>
    </w:p>
    <w:p w14:paraId="3B18EFED" w14:textId="77777777" w:rsidR="00000000" w:rsidRDefault="0080671D">
      <w:pPr>
        <w:pStyle w:val="a0"/>
        <w:ind w:firstLine="720"/>
      </w:pPr>
      <w:r>
        <w:rPr>
          <w:rtl/>
        </w:rPr>
        <w:t>ביום י"ז באדר התשס"ד (10 במר</w:t>
      </w:r>
      <w:r>
        <w:rPr>
          <w:rFonts w:hint="cs"/>
          <w:rtl/>
        </w:rPr>
        <w:t>ס</w:t>
      </w:r>
      <w:r>
        <w:rPr>
          <w:rtl/>
        </w:rPr>
        <w:t xml:space="preserve"> 2004):</w:t>
      </w:r>
    </w:p>
    <w:p w14:paraId="46B91A02" w14:textId="77777777" w:rsidR="00000000" w:rsidRDefault="0080671D">
      <w:pPr>
        <w:pStyle w:val="a0"/>
        <w:rPr>
          <w:rFonts w:hint="cs"/>
          <w:rtl/>
        </w:rPr>
      </w:pPr>
    </w:p>
    <w:p w14:paraId="4627A06F" w14:textId="77777777" w:rsidR="00000000" w:rsidRDefault="0080671D">
      <w:pPr>
        <w:pStyle w:val="a0"/>
        <w:rPr>
          <w:rFonts w:hint="cs"/>
        </w:rPr>
      </w:pPr>
    </w:p>
    <w:p w14:paraId="794296C4" w14:textId="77777777" w:rsidR="00000000" w:rsidRDefault="0080671D">
      <w:pPr>
        <w:pStyle w:val="a0"/>
        <w:ind w:firstLine="720"/>
        <w:rPr>
          <w:rFonts w:hint="cs"/>
          <w:rtl/>
        </w:rPr>
      </w:pPr>
      <w:r>
        <w:rPr>
          <w:rFonts w:hint="cs"/>
          <w:rtl/>
        </w:rPr>
        <w:t>פורסם, כי רפתנים ש</w:t>
      </w:r>
      <w:r>
        <w:rPr>
          <w:rtl/>
        </w:rPr>
        <w:t xml:space="preserve">נקלעו למצוקה </w:t>
      </w:r>
      <w:r>
        <w:rPr>
          <w:rFonts w:hint="cs"/>
          <w:rtl/>
        </w:rPr>
        <w:t>כלכלית הקימו בבתיהם מחלבות בלתי-מורשות, והם מוכר</w:t>
      </w:r>
      <w:r>
        <w:rPr>
          <w:rFonts w:hint="cs"/>
          <w:rtl/>
        </w:rPr>
        <w:t xml:space="preserve">ים למכולות קטנות מוצרי חלב לא מפוסטרים. </w:t>
      </w:r>
      <w:r>
        <w:rPr>
          <w:rtl/>
        </w:rPr>
        <w:t>משרד הבריאות פועל לסגירת הרפתות</w:t>
      </w:r>
      <w:r>
        <w:rPr>
          <w:rFonts w:hint="cs"/>
          <w:rtl/>
        </w:rPr>
        <w:t>.</w:t>
      </w:r>
      <w:r>
        <w:rPr>
          <w:rtl/>
        </w:rPr>
        <w:t xml:space="preserve"> </w:t>
      </w:r>
    </w:p>
    <w:p w14:paraId="0A9ED23F" w14:textId="77777777" w:rsidR="00000000" w:rsidRDefault="0080671D">
      <w:pPr>
        <w:pStyle w:val="a0"/>
        <w:ind w:firstLine="720"/>
        <w:rPr>
          <w:rFonts w:hint="cs"/>
        </w:rPr>
      </w:pPr>
    </w:p>
    <w:p w14:paraId="09F463E0" w14:textId="77777777" w:rsidR="00000000" w:rsidRDefault="0080671D">
      <w:pPr>
        <w:pStyle w:val="a0"/>
        <w:ind w:firstLine="720"/>
      </w:pPr>
      <w:r>
        <w:rPr>
          <w:rFonts w:hint="cs"/>
          <w:rtl/>
        </w:rPr>
        <w:t>רצוני לשאול</w:t>
      </w:r>
      <w:r>
        <w:rPr>
          <w:rtl/>
        </w:rPr>
        <w:t>:</w:t>
      </w:r>
    </w:p>
    <w:p w14:paraId="7FA8498F" w14:textId="77777777" w:rsidR="00000000" w:rsidRDefault="0080671D">
      <w:pPr>
        <w:pStyle w:val="a0"/>
        <w:ind w:firstLine="720"/>
      </w:pPr>
    </w:p>
    <w:p w14:paraId="761AF433" w14:textId="77777777" w:rsidR="00000000" w:rsidRDefault="0080671D">
      <w:pPr>
        <w:pStyle w:val="a0"/>
        <w:ind w:firstLine="720"/>
        <w:rPr>
          <w:rtl/>
        </w:rPr>
      </w:pPr>
      <w:r>
        <w:rPr>
          <w:rFonts w:hint="cs"/>
          <w:rtl/>
        </w:rPr>
        <w:t>1. האם יסייע משרדך לרפתנים להתאים את תנאי הייצור במחלבות אלה לדרישות החוק</w:t>
      </w:r>
      <w:r>
        <w:rPr>
          <w:rtl/>
        </w:rPr>
        <w:t>?</w:t>
      </w:r>
    </w:p>
    <w:p w14:paraId="03172F1C" w14:textId="77777777" w:rsidR="00000000" w:rsidRDefault="0080671D">
      <w:pPr>
        <w:pStyle w:val="a0"/>
        <w:ind w:firstLine="720"/>
        <w:rPr>
          <w:rtl/>
        </w:rPr>
      </w:pPr>
    </w:p>
    <w:p w14:paraId="2B76EBE9" w14:textId="77777777" w:rsidR="00000000" w:rsidRDefault="0080671D">
      <w:pPr>
        <w:pStyle w:val="a0"/>
        <w:rPr>
          <w:rtl/>
        </w:rPr>
      </w:pPr>
      <w:r>
        <w:rPr>
          <w:rFonts w:hint="cs"/>
          <w:rtl/>
        </w:rPr>
        <w:t xml:space="preserve">2. </w:t>
      </w:r>
      <w:r>
        <w:rPr>
          <w:rtl/>
        </w:rPr>
        <w:t>מה עושה משרדך להצלת משקי הרפתנים?</w:t>
      </w:r>
    </w:p>
    <w:p w14:paraId="0C451FF8" w14:textId="77777777" w:rsidR="00000000" w:rsidRDefault="0080671D">
      <w:pPr>
        <w:pStyle w:val="a0"/>
        <w:rPr>
          <w:rtl/>
        </w:rPr>
      </w:pPr>
    </w:p>
    <w:p w14:paraId="52E81ACD" w14:textId="77777777" w:rsidR="00000000" w:rsidRDefault="0080671D">
      <w:pPr>
        <w:pStyle w:val="a0"/>
        <w:ind w:firstLine="0"/>
        <w:rPr>
          <w:b/>
          <w:bCs/>
          <w:u w:val="single"/>
        </w:rPr>
      </w:pPr>
      <w:r>
        <w:rPr>
          <w:rFonts w:hint="eastAsia"/>
          <w:b/>
          <w:bCs/>
          <w:u w:val="single"/>
          <w:rtl/>
        </w:rPr>
        <w:t>תשובת</w:t>
      </w:r>
      <w:r>
        <w:rPr>
          <w:b/>
          <w:bCs/>
          <w:u w:val="single"/>
          <w:rtl/>
        </w:rPr>
        <w:t xml:space="preserve"> שר החקלאות </w:t>
      </w:r>
      <w:r>
        <w:rPr>
          <w:rFonts w:hint="cs"/>
          <w:b/>
          <w:bCs/>
          <w:u w:val="single"/>
          <w:rtl/>
        </w:rPr>
        <w:t xml:space="preserve">ופיתוח הכפר </w:t>
      </w:r>
      <w:r>
        <w:rPr>
          <w:b/>
          <w:bCs/>
          <w:u w:val="single"/>
          <w:rtl/>
        </w:rPr>
        <w:t>ישראל כץ:</w:t>
      </w:r>
    </w:p>
    <w:p w14:paraId="2D58FCAC" w14:textId="77777777" w:rsidR="00000000" w:rsidRDefault="0080671D">
      <w:pPr>
        <w:pStyle w:val="a0"/>
        <w:ind w:firstLine="0"/>
        <w:rPr>
          <w:b/>
          <w:rtl/>
        </w:rPr>
      </w:pPr>
      <w:r>
        <w:rPr>
          <w:b/>
          <w:rtl/>
        </w:rPr>
        <w:t>(לא נקראה, נמס</w:t>
      </w:r>
      <w:r>
        <w:rPr>
          <w:b/>
          <w:rtl/>
        </w:rPr>
        <w:t xml:space="preserve">רה </w:t>
      </w:r>
      <w:r>
        <w:rPr>
          <w:rFonts w:hint="eastAsia"/>
          <w:b/>
          <w:rtl/>
        </w:rPr>
        <w:t>לפרוטוקול</w:t>
      </w:r>
      <w:r>
        <w:rPr>
          <w:b/>
          <w:rtl/>
        </w:rPr>
        <w:t>)</w:t>
      </w:r>
    </w:p>
    <w:p w14:paraId="49E20FED" w14:textId="77777777" w:rsidR="00000000" w:rsidRDefault="0080671D">
      <w:pPr>
        <w:pStyle w:val="a0"/>
        <w:rPr>
          <w:rtl/>
        </w:rPr>
      </w:pPr>
      <w:r>
        <w:rPr>
          <w:rFonts w:hint="cs"/>
          <w:sz w:val="32"/>
          <w:szCs w:val="32"/>
          <w:rtl/>
        </w:rPr>
        <w:t xml:space="preserve">                      </w:t>
      </w:r>
    </w:p>
    <w:p w14:paraId="0089CED8" w14:textId="77777777" w:rsidR="00000000" w:rsidRDefault="0080671D">
      <w:pPr>
        <w:pStyle w:val="a0"/>
        <w:rPr>
          <w:rFonts w:hint="cs"/>
          <w:rtl/>
        </w:rPr>
      </w:pPr>
      <w:r>
        <w:rPr>
          <w:rFonts w:hint="cs"/>
          <w:rtl/>
        </w:rPr>
        <w:t xml:space="preserve">1-2. </w:t>
      </w:r>
      <w:r>
        <w:rPr>
          <w:rFonts w:hint="eastAsia"/>
          <w:rtl/>
        </w:rPr>
        <w:t>משרד</w:t>
      </w:r>
      <w:r>
        <w:rPr>
          <w:rtl/>
        </w:rPr>
        <w:t xml:space="preserve"> החקלאות אינו ערוך - תקציבית </w:t>
      </w:r>
      <w:r>
        <w:rPr>
          <w:rFonts w:hint="eastAsia"/>
          <w:rtl/>
        </w:rPr>
        <w:t>וארגונית</w:t>
      </w:r>
      <w:r>
        <w:rPr>
          <w:rtl/>
        </w:rPr>
        <w:t xml:space="preserve"> - לסייע לחקלאים להקים מחלבות ביתיות.</w:t>
      </w:r>
    </w:p>
    <w:p w14:paraId="41D0DC7B" w14:textId="77777777" w:rsidR="00000000" w:rsidRDefault="0080671D">
      <w:pPr>
        <w:pStyle w:val="a0"/>
        <w:rPr>
          <w:rFonts w:hint="cs"/>
          <w:rtl/>
        </w:rPr>
      </w:pPr>
    </w:p>
    <w:p w14:paraId="04A73461" w14:textId="77777777" w:rsidR="00000000" w:rsidRDefault="0080671D">
      <w:pPr>
        <w:pStyle w:val="a0"/>
        <w:rPr>
          <w:rFonts w:hint="cs"/>
        </w:rPr>
      </w:pPr>
      <w:r>
        <w:rPr>
          <w:rFonts w:hint="eastAsia"/>
          <w:rtl/>
        </w:rPr>
        <w:t>הקמת</w:t>
      </w:r>
      <w:r>
        <w:rPr>
          <w:rtl/>
        </w:rPr>
        <w:t xml:space="preserve"> מחלבות ביתיות לייצור מוצרי חלב </w:t>
      </w:r>
      <w:r>
        <w:rPr>
          <w:rFonts w:hint="eastAsia"/>
          <w:rtl/>
        </w:rPr>
        <w:t>בקר</w:t>
      </w:r>
      <w:r>
        <w:rPr>
          <w:rtl/>
        </w:rPr>
        <w:t xml:space="preserve"> בהתאם לדרישות משרד הבריאות ואיכות הסביבה ושאר הרשויות, דורשת מיומנות מקצועית </w:t>
      </w:r>
      <w:r>
        <w:rPr>
          <w:rFonts w:hint="eastAsia"/>
          <w:rtl/>
        </w:rPr>
        <w:t>רבה</w:t>
      </w:r>
      <w:r>
        <w:rPr>
          <w:rFonts w:hint="cs"/>
          <w:rtl/>
        </w:rPr>
        <w:t>,</w:t>
      </w:r>
      <w:r>
        <w:rPr>
          <w:rtl/>
        </w:rPr>
        <w:t xml:space="preserve"> ובמיוחד השקע</w:t>
      </w:r>
      <w:r>
        <w:rPr>
          <w:rtl/>
        </w:rPr>
        <w:t>ות כספיות כבדות.</w:t>
      </w:r>
      <w:r>
        <w:rPr>
          <w:rFonts w:hint="cs"/>
          <w:rtl/>
        </w:rPr>
        <w:t xml:space="preserve"> </w:t>
      </w:r>
      <w:r>
        <w:rPr>
          <w:rFonts w:hint="eastAsia"/>
          <w:rtl/>
        </w:rPr>
        <w:t>רפתני</w:t>
      </w:r>
      <w:r>
        <w:rPr>
          <w:rtl/>
        </w:rPr>
        <w:t xml:space="preserve"> ישראל, ובמיוחד אלו במשק </w:t>
      </w:r>
      <w:r>
        <w:rPr>
          <w:rFonts w:hint="eastAsia"/>
          <w:rtl/>
        </w:rPr>
        <w:t>המשפחתי</w:t>
      </w:r>
      <w:r>
        <w:rPr>
          <w:rtl/>
        </w:rPr>
        <w:t>, מחויבים בהסדרה סביבתית של רפתותיהם</w:t>
      </w:r>
      <w:r>
        <w:rPr>
          <w:rFonts w:hint="cs"/>
          <w:rtl/>
        </w:rPr>
        <w:t>,</w:t>
      </w:r>
      <w:r>
        <w:rPr>
          <w:rtl/>
        </w:rPr>
        <w:t xml:space="preserve"> וזאת בסיוע כספי של משרד החקלאות </w:t>
      </w:r>
      <w:r>
        <w:rPr>
          <w:rFonts w:hint="eastAsia"/>
          <w:rtl/>
        </w:rPr>
        <w:t>ובמענקים</w:t>
      </w:r>
      <w:r>
        <w:rPr>
          <w:rtl/>
        </w:rPr>
        <w:t xml:space="preserve"> של עד 65% מגובה ההשקעה</w:t>
      </w:r>
      <w:r>
        <w:rPr>
          <w:rFonts w:hint="cs"/>
          <w:rtl/>
        </w:rPr>
        <w:t>,</w:t>
      </w:r>
      <w:r>
        <w:rPr>
          <w:rtl/>
        </w:rPr>
        <w:t xml:space="preserve"> בהתאם לגובה ההשקעה. אשר על כן</w:t>
      </w:r>
      <w:r>
        <w:rPr>
          <w:rFonts w:hint="cs"/>
          <w:rtl/>
        </w:rPr>
        <w:t>,</w:t>
      </w:r>
      <w:r>
        <w:rPr>
          <w:rtl/>
        </w:rPr>
        <w:t xml:space="preserve"> אין בכוחם </w:t>
      </w:r>
      <w:r>
        <w:rPr>
          <w:rFonts w:hint="eastAsia"/>
          <w:rtl/>
        </w:rPr>
        <w:t>וביכולתם</w:t>
      </w:r>
      <w:r>
        <w:rPr>
          <w:rtl/>
        </w:rPr>
        <w:t xml:space="preserve"> לעמוד גם בהשקעות נוספות הכרוכות בהקמת מחלבות ביתי</w:t>
      </w:r>
      <w:r>
        <w:rPr>
          <w:rtl/>
        </w:rPr>
        <w:t>ות.</w:t>
      </w:r>
    </w:p>
    <w:p w14:paraId="1D911614" w14:textId="77777777" w:rsidR="00000000" w:rsidRDefault="0080671D">
      <w:pPr>
        <w:pStyle w:val="a0"/>
        <w:rPr>
          <w:rFonts w:hint="cs"/>
          <w:rtl/>
        </w:rPr>
      </w:pPr>
    </w:p>
    <w:p w14:paraId="6208B084" w14:textId="77777777" w:rsidR="00000000" w:rsidRDefault="0080671D">
      <w:pPr>
        <w:pStyle w:val="a0"/>
        <w:rPr>
          <w:rFonts w:hint="cs"/>
          <w:rtl/>
        </w:rPr>
      </w:pPr>
      <w:r>
        <w:rPr>
          <w:rFonts w:hint="eastAsia"/>
          <w:rtl/>
        </w:rPr>
        <w:t>בשנה</w:t>
      </w:r>
      <w:r>
        <w:rPr>
          <w:rtl/>
        </w:rPr>
        <w:t xml:space="preserve"> האחרונה פעל שר החקלאות לשיפור הרווחיות </w:t>
      </w:r>
      <w:r>
        <w:rPr>
          <w:rFonts w:hint="eastAsia"/>
          <w:rtl/>
        </w:rPr>
        <w:t>של</w:t>
      </w:r>
      <w:r>
        <w:rPr>
          <w:rtl/>
        </w:rPr>
        <w:t xml:space="preserve"> המשק המשפחתי בענף החלב</w:t>
      </w:r>
      <w:r>
        <w:rPr>
          <w:rFonts w:hint="cs"/>
          <w:rtl/>
        </w:rPr>
        <w:t>,</w:t>
      </w:r>
      <w:r>
        <w:rPr>
          <w:rtl/>
        </w:rPr>
        <w:t xml:space="preserve"> וזאת ע</w:t>
      </w:r>
      <w:r>
        <w:rPr>
          <w:rFonts w:hint="cs"/>
          <w:rtl/>
        </w:rPr>
        <w:t>ל-ידי</w:t>
      </w:r>
      <w:r>
        <w:rPr>
          <w:rtl/>
        </w:rPr>
        <w:t xml:space="preserve"> העלאת מחיר המטרה עבור חלב בקר למשק המשפחתי</w:t>
      </w:r>
      <w:r>
        <w:rPr>
          <w:rFonts w:hint="cs"/>
          <w:rtl/>
        </w:rPr>
        <w:t>,</w:t>
      </w:r>
      <w:r>
        <w:rPr>
          <w:rtl/>
        </w:rPr>
        <w:t xml:space="preserve"> </w:t>
      </w:r>
      <w:r>
        <w:rPr>
          <w:rFonts w:hint="eastAsia"/>
          <w:rtl/>
        </w:rPr>
        <w:t>בש</w:t>
      </w:r>
      <w:r>
        <w:rPr>
          <w:rFonts w:hint="cs"/>
          <w:rtl/>
        </w:rPr>
        <w:t>י</w:t>
      </w:r>
      <w:r>
        <w:rPr>
          <w:rFonts w:hint="eastAsia"/>
          <w:rtl/>
        </w:rPr>
        <w:t>עור</w:t>
      </w:r>
      <w:r>
        <w:rPr>
          <w:rtl/>
        </w:rPr>
        <w:t xml:space="preserve"> ריאלי מצטבר של </w:t>
      </w:r>
      <w:r>
        <w:rPr>
          <w:rFonts w:hint="cs"/>
          <w:rtl/>
        </w:rPr>
        <w:t xml:space="preserve">8 </w:t>
      </w:r>
      <w:r>
        <w:rPr>
          <w:rtl/>
        </w:rPr>
        <w:t>אג</w:t>
      </w:r>
      <w:r>
        <w:rPr>
          <w:rFonts w:hint="cs"/>
          <w:rtl/>
        </w:rPr>
        <w:t>ורות</w:t>
      </w:r>
      <w:r>
        <w:rPr>
          <w:rtl/>
        </w:rPr>
        <w:t xml:space="preserve"> </w:t>
      </w:r>
      <w:r>
        <w:rPr>
          <w:rFonts w:hint="cs"/>
          <w:rtl/>
        </w:rPr>
        <w:t>ל</w:t>
      </w:r>
      <w:r>
        <w:rPr>
          <w:rtl/>
        </w:rPr>
        <w:t>ליטר</w:t>
      </w:r>
      <w:r>
        <w:rPr>
          <w:rFonts w:hint="cs"/>
          <w:rtl/>
        </w:rPr>
        <w:t>,</w:t>
      </w:r>
      <w:r>
        <w:rPr>
          <w:rtl/>
        </w:rPr>
        <w:t xml:space="preserve"> וזאת נוסף </w:t>
      </w:r>
      <w:r>
        <w:rPr>
          <w:rFonts w:hint="cs"/>
          <w:rtl/>
        </w:rPr>
        <w:t>ע</w:t>
      </w:r>
      <w:r>
        <w:rPr>
          <w:rtl/>
        </w:rPr>
        <w:t>ל</w:t>
      </w:r>
      <w:r>
        <w:rPr>
          <w:rFonts w:hint="cs"/>
          <w:rtl/>
        </w:rPr>
        <w:t xml:space="preserve"> ה</w:t>
      </w:r>
      <w:r>
        <w:rPr>
          <w:rtl/>
        </w:rPr>
        <w:t xml:space="preserve">עדכון הרגיל של המחיר </w:t>
      </w:r>
      <w:r>
        <w:rPr>
          <w:rFonts w:hint="eastAsia"/>
          <w:rtl/>
        </w:rPr>
        <w:t>בהתאם</w:t>
      </w:r>
      <w:r>
        <w:rPr>
          <w:rtl/>
        </w:rPr>
        <w:t xml:space="preserve"> להתייקרויות השוטפות של תשומות הייצור. </w:t>
      </w:r>
      <w:r>
        <w:rPr>
          <w:rFonts w:hint="eastAsia"/>
          <w:rtl/>
        </w:rPr>
        <w:t>העלאת</w:t>
      </w:r>
      <w:r>
        <w:rPr>
          <w:rtl/>
        </w:rPr>
        <w:t xml:space="preserve"> מ</w:t>
      </w:r>
      <w:r>
        <w:rPr>
          <w:rtl/>
        </w:rPr>
        <w:t>חיר זה</w:t>
      </w:r>
      <w:r>
        <w:rPr>
          <w:rFonts w:hint="cs"/>
          <w:rtl/>
        </w:rPr>
        <w:t>,</w:t>
      </w:r>
      <w:r>
        <w:rPr>
          <w:rtl/>
        </w:rPr>
        <w:t xml:space="preserve"> כמו גם שיפור בגובה מענקי ההשקעות להסדרת הרפתות</w:t>
      </w:r>
      <w:r>
        <w:rPr>
          <w:rFonts w:hint="cs"/>
          <w:rtl/>
        </w:rPr>
        <w:t>,</w:t>
      </w:r>
      <w:r>
        <w:rPr>
          <w:rtl/>
        </w:rPr>
        <w:t xml:space="preserve"> סייעו רבות </w:t>
      </w:r>
      <w:r>
        <w:rPr>
          <w:rFonts w:hint="eastAsia"/>
          <w:rtl/>
        </w:rPr>
        <w:t>לרפתנים</w:t>
      </w:r>
      <w:r>
        <w:rPr>
          <w:rtl/>
        </w:rPr>
        <w:t>.</w:t>
      </w:r>
    </w:p>
    <w:p w14:paraId="02689B16" w14:textId="77777777" w:rsidR="00000000" w:rsidRDefault="0080671D">
      <w:pPr>
        <w:pStyle w:val="a0"/>
        <w:rPr>
          <w:rFonts w:hint="cs"/>
          <w:rtl/>
        </w:rPr>
      </w:pPr>
    </w:p>
    <w:p w14:paraId="02125A63" w14:textId="77777777" w:rsidR="00000000" w:rsidRDefault="0080671D">
      <w:pPr>
        <w:pStyle w:val="a0"/>
        <w:rPr>
          <w:rFonts w:hint="cs"/>
          <w:rtl/>
        </w:rPr>
      </w:pPr>
      <w:r>
        <w:rPr>
          <w:rFonts w:hint="eastAsia"/>
          <w:rtl/>
        </w:rPr>
        <w:t>הקמת</w:t>
      </w:r>
      <w:r>
        <w:rPr>
          <w:rtl/>
        </w:rPr>
        <w:t xml:space="preserve"> מחלבות ביתיות, לא רק שלא תפתור </w:t>
      </w:r>
      <w:r>
        <w:rPr>
          <w:rFonts w:hint="eastAsia"/>
          <w:rtl/>
        </w:rPr>
        <w:t>את</w:t>
      </w:r>
      <w:r>
        <w:rPr>
          <w:rtl/>
        </w:rPr>
        <w:t xml:space="preserve"> בעיית הרווחיות של החקלאי, אלא אף תחריף אות</w:t>
      </w:r>
      <w:r>
        <w:rPr>
          <w:rFonts w:hint="cs"/>
          <w:rtl/>
        </w:rPr>
        <w:t>ה</w:t>
      </w:r>
      <w:r>
        <w:rPr>
          <w:rtl/>
        </w:rPr>
        <w:t>.</w:t>
      </w:r>
    </w:p>
    <w:p w14:paraId="15222EB5" w14:textId="77777777" w:rsidR="00000000" w:rsidRDefault="0080671D">
      <w:pPr>
        <w:pStyle w:val="a0"/>
        <w:ind w:firstLine="0"/>
        <w:rPr>
          <w:rFonts w:hint="cs"/>
          <w:rtl/>
        </w:rPr>
      </w:pPr>
    </w:p>
    <w:p w14:paraId="5B669CB4" w14:textId="77777777" w:rsidR="00000000" w:rsidRDefault="0080671D">
      <w:pPr>
        <w:pStyle w:val="af1"/>
        <w:rPr>
          <w:rtl/>
        </w:rPr>
      </w:pPr>
      <w:r>
        <w:rPr>
          <w:rtl/>
        </w:rPr>
        <w:t>היו"ר מיכאל נודלמן:</w:t>
      </w:r>
    </w:p>
    <w:p w14:paraId="0A969E7F" w14:textId="77777777" w:rsidR="00000000" w:rsidRDefault="0080671D">
      <w:pPr>
        <w:pStyle w:val="a0"/>
        <w:rPr>
          <w:rtl/>
        </w:rPr>
      </w:pPr>
    </w:p>
    <w:p w14:paraId="4F4B2E20" w14:textId="77777777" w:rsidR="00000000" w:rsidRDefault="0080671D">
      <w:pPr>
        <w:pStyle w:val="a0"/>
        <w:rPr>
          <w:rFonts w:hint="cs"/>
          <w:rtl/>
        </w:rPr>
      </w:pPr>
      <w:r>
        <w:rPr>
          <w:rFonts w:hint="cs"/>
          <w:rtl/>
        </w:rPr>
        <w:t>שאילתא מס' 1437, של חבר הכנסת ג'מאל זחאלקה - אינו נוכח; לפרוטוקול.</w:t>
      </w:r>
    </w:p>
    <w:p w14:paraId="1235601D" w14:textId="77777777" w:rsidR="00000000" w:rsidRDefault="0080671D">
      <w:pPr>
        <w:pStyle w:val="a0"/>
        <w:rPr>
          <w:rFonts w:hint="cs"/>
          <w:rtl/>
        </w:rPr>
      </w:pPr>
    </w:p>
    <w:p w14:paraId="24B4EDE3" w14:textId="77777777" w:rsidR="00000000" w:rsidRDefault="0080671D">
      <w:pPr>
        <w:pStyle w:val="a1"/>
        <w:jc w:val="center"/>
        <w:rPr>
          <w:rtl/>
        </w:rPr>
      </w:pPr>
      <w:bookmarkStart w:id="518" w:name="CQ24680FI0024680T23_06_2004_17_59_05"/>
      <w:bookmarkStart w:id="519" w:name="_Toc101171430"/>
      <w:bookmarkEnd w:id="518"/>
      <w:r>
        <w:rPr>
          <w:rtl/>
        </w:rPr>
        <w:t>1437.</w:t>
      </w:r>
      <w:r>
        <w:rPr>
          <w:rtl/>
        </w:rPr>
        <w:t xml:space="preserve"> פרויקט בקעת בית</w:t>
      </w:r>
      <w:r>
        <w:rPr>
          <w:rFonts w:hint="cs"/>
          <w:rtl/>
        </w:rPr>
        <w:t>-</w:t>
      </w:r>
      <w:r>
        <w:rPr>
          <w:rtl/>
        </w:rPr>
        <w:t>נטופה</w:t>
      </w:r>
      <w:bookmarkEnd w:id="519"/>
    </w:p>
    <w:p w14:paraId="4C16DD87" w14:textId="77777777" w:rsidR="00000000" w:rsidRDefault="0080671D">
      <w:pPr>
        <w:pStyle w:val="a0"/>
        <w:rPr>
          <w:rFonts w:hint="cs"/>
          <w:rtl/>
        </w:rPr>
      </w:pPr>
    </w:p>
    <w:p w14:paraId="243D697F" w14:textId="77777777" w:rsidR="00000000" w:rsidRDefault="0080671D">
      <w:pPr>
        <w:pStyle w:val="a0"/>
        <w:ind w:firstLine="0"/>
        <w:rPr>
          <w:bCs/>
          <w:u w:val="single"/>
        </w:rPr>
      </w:pPr>
      <w:bookmarkStart w:id="520" w:name="ESQ24680"/>
      <w:bookmarkEnd w:id="520"/>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630504BA" w14:textId="77777777" w:rsidR="00000000" w:rsidRDefault="0080671D">
      <w:pPr>
        <w:pStyle w:val="a0"/>
        <w:ind w:firstLine="720"/>
      </w:pPr>
      <w:r>
        <w:rPr>
          <w:rtl/>
        </w:rPr>
        <w:t>ביום ט' בניסן התשס"ד (31 במר</w:t>
      </w:r>
      <w:r>
        <w:rPr>
          <w:rFonts w:hint="cs"/>
          <w:rtl/>
        </w:rPr>
        <w:t>ס</w:t>
      </w:r>
      <w:r>
        <w:rPr>
          <w:rtl/>
        </w:rPr>
        <w:t xml:space="preserve"> 2004):</w:t>
      </w:r>
    </w:p>
    <w:p w14:paraId="52933A5F" w14:textId="77777777" w:rsidR="00000000" w:rsidRDefault="0080671D">
      <w:pPr>
        <w:pStyle w:val="a0"/>
        <w:rPr>
          <w:rFonts w:hint="cs"/>
          <w:rtl/>
        </w:rPr>
      </w:pPr>
    </w:p>
    <w:p w14:paraId="75333071" w14:textId="77777777" w:rsidR="00000000" w:rsidRDefault="0080671D">
      <w:pPr>
        <w:pStyle w:val="a0"/>
        <w:rPr>
          <w:rFonts w:hint="cs"/>
        </w:rPr>
      </w:pPr>
    </w:p>
    <w:p w14:paraId="47D64866" w14:textId="77777777" w:rsidR="00000000" w:rsidRDefault="0080671D">
      <w:pPr>
        <w:pStyle w:val="a0"/>
        <w:ind w:firstLine="720"/>
      </w:pPr>
      <w:r>
        <w:rPr>
          <w:rFonts w:hint="cs"/>
          <w:rtl/>
        </w:rPr>
        <w:t>אף-על-פי</w:t>
      </w:r>
      <w:r>
        <w:rPr>
          <w:rtl/>
        </w:rPr>
        <w:t xml:space="preserve"> שפרויקט בקעת בית</w:t>
      </w:r>
      <w:r>
        <w:rPr>
          <w:rFonts w:hint="cs"/>
          <w:rtl/>
        </w:rPr>
        <w:t>-</w:t>
      </w:r>
      <w:r>
        <w:rPr>
          <w:rtl/>
        </w:rPr>
        <w:t xml:space="preserve">נטופה כלול בתוכנית </w:t>
      </w:r>
      <w:r>
        <w:rPr>
          <w:rFonts w:hint="cs"/>
          <w:rtl/>
        </w:rPr>
        <w:t>4</w:t>
      </w:r>
      <w:r>
        <w:rPr>
          <w:rtl/>
        </w:rPr>
        <w:t xml:space="preserve"> </w:t>
      </w:r>
      <w:r>
        <w:rPr>
          <w:rFonts w:hint="cs"/>
          <w:rtl/>
        </w:rPr>
        <w:t>ה</w:t>
      </w:r>
      <w:r>
        <w:rPr>
          <w:rtl/>
        </w:rPr>
        <w:t>מ</w:t>
      </w:r>
      <w:r>
        <w:rPr>
          <w:rFonts w:hint="cs"/>
          <w:rtl/>
        </w:rPr>
        <w:t>י</w:t>
      </w:r>
      <w:r>
        <w:rPr>
          <w:rtl/>
        </w:rPr>
        <w:t>ליארד</w:t>
      </w:r>
      <w:r>
        <w:rPr>
          <w:rFonts w:hint="cs"/>
          <w:rtl/>
        </w:rPr>
        <w:t>ים</w:t>
      </w:r>
      <w:r>
        <w:rPr>
          <w:rtl/>
        </w:rPr>
        <w:t xml:space="preserve"> </w:t>
      </w:r>
      <w:r>
        <w:rPr>
          <w:rFonts w:hint="cs"/>
          <w:rtl/>
        </w:rPr>
        <w:t>ש</w:t>
      </w:r>
      <w:r>
        <w:rPr>
          <w:rtl/>
        </w:rPr>
        <w:t xml:space="preserve">עליה החליטה הממשלה, לא הוקצו השנה תקציבים לפרויקט. </w:t>
      </w:r>
    </w:p>
    <w:p w14:paraId="02A459E2" w14:textId="77777777" w:rsidR="00000000" w:rsidRDefault="0080671D">
      <w:pPr>
        <w:pStyle w:val="a0"/>
        <w:ind w:firstLine="720"/>
      </w:pPr>
    </w:p>
    <w:p w14:paraId="7618EAFF" w14:textId="77777777" w:rsidR="00000000" w:rsidRDefault="0080671D">
      <w:pPr>
        <w:pStyle w:val="a0"/>
        <w:ind w:firstLine="720"/>
      </w:pPr>
      <w:r>
        <w:rPr>
          <w:rFonts w:hint="cs"/>
          <w:rtl/>
        </w:rPr>
        <w:t>רצוני לשאול</w:t>
      </w:r>
      <w:r>
        <w:rPr>
          <w:rtl/>
        </w:rPr>
        <w:t>:</w:t>
      </w:r>
    </w:p>
    <w:p w14:paraId="34FC25D0" w14:textId="77777777" w:rsidR="00000000" w:rsidRDefault="0080671D">
      <w:pPr>
        <w:pStyle w:val="a0"/>
        <w:ind w:firstLine="720"/>
      </w:pPr>
    </w:p>
    <w:p w14:paraId="484359A1" w14:textId="77777777" w:rsidR="00000000" w:rsidRDefault="0080671D">
      <w:pPr>
        <w:pStyle w:val="a0"/>
        <w:ind w:firstLine="720"/>
        <w:rPr>
          <w:rtl/>
        </w:rPr>
      </w:pPr>
      <w:r>
        <w:rPr>
          <w:rFonts w:hint="cs"/>
          <w:rtl/>
        </w:rPr>
        <w:t xml:space="preserve">1. </w:t>
      </w:r>
      <w:r>
        <w:rPr>
          <w:rtl/>
        </w:rPr>
        <w:t>איפה עומד ה</w:t>
      </w:r>
      <w:r>
        <w:rPr>
          <w:rtl/>
        </w:rPr>
        <w:t>פרויקט</w:t>
      </w:r>
      <w:r>
        <w:rPr>
          <w:rFonts w:hint="cs"/>
          <w:rtl/>
        </w:rPr>
        <w:t>,</w:t>
      </w:r>
      <w:r>
        <w:rPr>
          <w:rtl/>
        </w:rPr>
        <w:t xml:space="preserve"> ומה יושם ממנו עד עכשיו?</w:t>
      </w:r>
    </w:p>
    <w:p w14:paraId="5AD250C0" w14:textId="77777777" w:rsidR="00000000" w:rsidRDefault="0080671D">
      <w:pPr>
        <w:pStyle w:val="a0"/>
        <w:ind w:firstLine="720"/>
        <w:rPr>
          <w:rtl/>
        </w:rPr>
      </w:pPr>
    </w:p>
    <w:p w14:paraId="5170B8BB" w14:textId="77777777" w:rsidR="00000000" w:rsidRDefault="0080671D">
      <w:pPr>
        <w:pStyle w:val="a0"/>
        <w:ind w:firstLine="720"/>
        <w:rPr>
          <w:rtl/>
        </w:rPr>
      </w:pPr>
      <w:r>
        <w:rPr>
          <w:rFonts w:hint="cs"/>
          <w:rtl/>
        </w:rPr>
        <w:t xml:space="preserve">2. </w:t>
      </w:r>
      <w:r>
        <w:rPr>
          <w:rtl/>
        </w:rPr>
        <w:t>מה</w:t>
      </w:r>
      <w:r>
        <w:rPr>
          <w:rFonts w:hint="cs"/>
          <w:rtl/>
        </w:rPr>
        <w:t xml:space="preserve"> ה</w:t>
      </w:r>
      <w:r>
        <w:rPr>
          <w:rtl/>
        </w:rPr>
        <w:t>ם המכשולים לקידום הפרויקט</w:t>
      </w:r>
      <w:r>
        <w:rPr>
          <w:rFonts w:hint="cs"/>
          <w:rtl/>
        </w:rPr>
        <w:t>,</w:t>
      </w:r>
      <w:r>
        <w:rPr>
          <w:rtl/>
        </w:rPr>
        <w:t xml:space="preserve"> וכיצד </w:t>
      </w:r>
      <w:r>
        <w:rPr>
          <w:rFonts w:hint="cs"/>
          <w:rtl/>
        </w:rPr>
        <w:t>הוא יקודם</w:t>
      </w:r>
      <w:r>
        <w:rPr>
          <w:rtl/>
        </w:rPr>
        <w:t xml:space="preserve">? </w:t>
      </w:r>
    </w:p>
    <w:p w14:paraId="6C6BB5BF" w14:textId="77777777" w:rsidR="00000000" w:rsidRDefault="0080671D">
      <w:pPr>
        <w:pStyle w:val="a0"/>
        <w:ind w:firstLine="720"/>
        <w:rPr>
          <w:rtl/>
        </w:rPr>
      </w:pPr>
    </w:p>
    <w:p w14:paraId="7B285C17" w14:textId="77777777" w:rsidR="00000000" w:rsidRDefault="0080671D">
      <w:pPr>
        <w:pStyle w:val="a0"/>
        <w:ind w:firstLine="0"/>
        <w:rPr>
          <w:b/>
          <w:bCs/>
          <w:u w:val="single"/>
          <w:rtl/>
        </w:rPr>
      </w:pPr>
    </w:p>
    <w:p w14:paraId="5661DA5C" w14:textId="77777777" w:rsidR="00000000" w:rsidRDefault="0080671D">
      <w:pPr>
        <w:pStyle w:val="a0"/>
        <w:ind w:firstLine="0"/>
        <w:rPr>
          <w:b/>
          <w:bCs/>
          <w:u w:val="single"/>
        </w:rPr>
      </w:pPr>
      <w:r>
        <w:rPr>
          <w:rFonts w:hint="eastAsia"/>
          <w:b/>
          <w:bCs/>
          <w:u w:val="single"/>
          <w:rtl/>
        </w:rPr>
        <w:t>תשובת</w:t>
      </w:r>
      <w:r>
        <w:rPr>
          <w:b/>
          <w:bCs/>
          <w:u w:val="single"/>
          <w:rtl/>
        </w:rPr>
        <w:t xml:space="preserve"> שר החקלאות </w:t>
      </w:r>
      <w:r>
        <w:rPr>
          <w:rFonts w:hint="cs"/>
          <w:b/>
          <w:bCs/>
          <w:u w:val="single"/>
          <w:rtl/>
        </w:rPr>
        <w:t xml:space="preserve">ופיתוח הכפר </w:t>
      </w:r>
      <w:r>
        <w:rPr>
          <w:b/>
          <w:bCs/>
          <w:u w:val="single"/>
          <w:rtl/>
        </w:rPr>
        <w:t>ישראל כץ:</w:t>
      </w:r>
    </w:p>
    <w:p w14:paraId="0302ECF1" w14:textId="77777777" w:rsidR="00000000" w:rsidRDefault="0080671D">
      <w:pPr>
        <w:pStyle w:val="a0"/>
        <w:ind w:firstLine="0"/>
        <w:rPr>
          <w:b/>
          <w:rtl/>
        </w:rPr>
      </w:pPr>
      <w:r>
        <w:rPr>
          <w:b/>
          <w:rtl/>
        </w:rPr>
        <w:t xml:space="preserve">(לא נקראה, נמסרה </w:t>
      </w:r>
      <w:r>
        <w:rPr>
          <w:rFonts w:hint="eastAsia"/>
          <w:b/>
          <w:rtl/>
        </w:rPr>
        <w:t>לפרוטוקול</w:t>
      </w:r>
      <w:r>
        <w:rPr>
          <w:b/>
          <w:rtl/>
        </w:rPr>
        <w:t>)</w:t>
      </w:r>
    </w:p>
    <w:p w14:paraId="22489426" w14:textId="77777777" w:rsidR="00000000" w:rsidRDefault="0080671D">
      <w:pPr>
        <w:pStyle w:val="a0"/>
        <w:rPr>
          <w:rtl/>
        </w:rPr>
      </w:pPr>
      <w:r>
        <w:rPr>
          <w:rFonts w:hint="cs"/>
          <w:sz w:val="32"/>
          <w:szCs w:val="32"/>
          <w:rtl/>
        </w:rPr>
        <w:t xml:space="preserve">                      </w:t>
      </w:r>
    </w:p>
    <w:p w14:paraId="55682AEE" w14:textId="77777777" w:rsidR="00000000" w:rsidRDefault="0080671D">
      <w:pPr>
        <w:pStyle w:val="a0"/>
        <w:ind w:firstLine="720"/>
        <w:rPr>
          <w:rFonts w:hint="cs"/>
          <w:rtl/>
        </w:rPr>
      </w:pPr>
      <w:r>
        <w:rPr>
          <w:rFonts w:hint="cs"/>
          <w:rtl/>
        </w:rPr>
        <w:t>1. בתאריך 30 בדצמבר 2003 הבאתי לישיבת ועדת השרים לענייני פיתוח היישובים הכפריים</w:t>
      </w:r>
      <w:r>
        <w:rPr>
          <w:rFonts w:hint="cs"/>
          <w:rtl/>
        </w:rPr>
        <w:t xml:space="preserve"> והמרחב הכפרי בישראל את פרויקט עמק בית-נטופה לאשרור החלטת הממשלה הקיימת בנושא.</w:t>
      </w:r>
    </w:p>
    <w:p w14:paraId="1843D4FD" w14:textId="77777777" w:rsidR="00000000" w:rsidRDefault="0080671D">
      <w:pPr>
        <w:pStyle w:val="a0"/>
        <w:rPr>
          <w:rFonts w:hint="cs"/>
          <w:rtl/>
        </w:rPr>
      </w:pPr>
    </w:p>
    <w:p w14:paraId="7D4EB04B" w14:textId="77777777" w:rsidR="00000000" w:rsidRDefault="0080671D">
      <w:pPr>
        <w:pStyle w:val="a0"/>
        <w:ind w:firstLine="720"/>
        <w:rPr>
          <w:rFonts w:hint="cs"/>
          <w:rtl/>
        </w:rPr>
      </w:pPr>
      <w:r>
        <w:rPr>
          <w:rFonts w:hint="cs"/>
          <w:rtl/>
        </w:rPr>
        <w:t xml:space="preserve"> במסגרת הפרויקט בוצעו הפעולות הבאות: נחפרה תעלת ניקוז מרכזית - תעלת האפס; דרך חקלאית לאורך 4.5 ק"מ. הוכן סקר בעלויות על שטח של כ-12,000 דונם של תושבי עראבה וסח'נין. הוכנו מסמכי</w:t>
      </w:r>
      <w:r>
        <w:rPr>
          <w:rFonts w:hint="cs"/>
          <w:rtl/>
        </w:rPr>
        <w:t xml:space="preserve"> התאגדות וטופסי חתימה מרצון. בוצע תכנון כללי של קו ההולכה למאגר. הוכן תסקיר השפעה על הסביבה, על-פי דרישת המשרד לאיכות הסביבה. התחלנו בהכנת תב"ע נקודתית לשני המאגרים, קולחים ושיטפונות. </w:t>
      </w:r>
    </w:p>
    <w:p w14:paraId="4ECE2AE6" w14:textId="77777777" w:rsidR="00000000" w:rsidRDefault="0080671D">
      <w:pPr>
        <w:pStyle w:val="a0"/>
        <w:ind w:firstLine="720"/>
        <w:rPr>
          <w:rFonts w:hint="cs"/>
          <w:rtl/>
        </w:rPr>
      </w:pPr>
    </w:p>
    <w:p w14:paraId="5650AAEC" w14:textId="77777777" w:rsidR="00000000" w:rsidRDefault="0080671D">
      <w:pPr>
        <w:pStyle w:val="a0"/>
        <w:ind w:firstLine="720"/>
        <w:rPr>
          <w:rFonts w:hint="cs"/>
        </w:rPr>
      </w:pPr>
      <w:r>
        <w:rPr>
          <w:rFonts w:hint="cs"/>
          <w:rtl/>
        </w:rPr>
        <w:t>מאחר שטרם התקבל אישור של ועדת משנה לביוב ותשתיות לתוכנית של קו הולכת ה</w:t>
      </w:r>
      <w:r>
        <w:rPr>
          <w:rFonts w:hint="cs"/>
          <w:rtl/>
        </w:rPr>
        <w:t>קולחים, לא ניתן לקבוע את המיקום המדויק של המאגר.</w:t>
      </w:r>
    </w:p>
    <w:p w14:paraId="6FB9F2C1" w14:textId="77777777" w:rsidR="00000000" w:rsidRDefault="0080671D">
      <w:pPr>
        <w:pStyle w:val="a0"/>
        <w:rPr>
          <w:rFonts w:hint="cs"/>
        </w:rPr>
      </w:pPr>
    </w:p>
    <w:p w14:paraId="4BA2B9D8" w14:textId="77777777" w:rsidR="00000000" w:rsidRDefault="0080671D">
      <w:pPr>
        <w:pStyle w:val="a0"/>
        <w:ind w:firstLine="720"/>
        <w:rPr>
          <w:rFonts w:hint="cs"/>
          <w:rtl/>
        </w:rPr>
      </w:pPr>
      <w:r>
        <w:rPr>
          <w:rFonts w:hint="cs"/>
          <w:rtl/>
        </w:rPr>
        <w:t>2. החסם העיקרי הוא הסטטוטורי: הממונה על המחוז ומהנדס הוועדה לתכנון ובנייה במחוז אינם פועלים לקידום אישור התוכנית ומתן היתרי ביצוע. אי לכך לא ניתן לקדם את המשך ביצוע הפרויקט - הנחת קווי ההולכה, בניית המאגרים</w:t>
      </w:r>
      <w:r>
        <w:rPr>
          <w:rFonts w:hint="cs"/>
          <w:rtl/>
        </w:rPr>
        <w:t xml:space="preserve">, הניקוז, הנטיעות וכדומה - בלוח הזמנים שתוכנן. בתקציב משרד החקלאות קיימות התחייבויות תקציביות לכל פעולות התכנון. בשל החסמים בביצוע הפרויקט כאמור לעיל, עדיין לא קבענו תקציב נוסף לפעולות ביצוע בפרויקט. עם קבלת ההיתרים מהוועדה המחוזית, יאושר התקציב לאלתר. </w:t>
      </w:r>
    </w:p>
    <w:p w14:paraId="3CC06451" w14:textId="77777777" w:rsidR="00000000" w:rsidRDefault="0080671D">
      <w:pPr>
        <w:pStyle w:val="a0"/>
        <w:ind w:firstLine="0"/>
        <w:rPr>
          <w:rFonts w:hint="cs"/>
          <w:rtl/>
        </w:rPr>
      </w:pPr>
    </w:p>
    <w:p w14:paraId="3BD550E4" w14:textId="77777777" w:rsidR="00000000" w:rsidRDefault="0080671D">
      <w:pPr>
        <w:pStyle w:val="af1"/>
        <w:rPr>
          <w:rtl/>
        </w:rPr>
      </w:pPr>
      <w:r>
        <w:rPr>
          <w:rtl/>
        </w:rPr>
        <w:t>ה</w:t>
      </w:r>
      <w:r>
        <w:rPr>
          <w:rtl/>
        </w:rPr>
        <w:t>יו"ר מיכאל נודלמן:</w:t>
      </w:r>
    </w:p>
    <w:p w14:paraId="018D1007" w14:textId="77777777" w:rsidR="00000000" w:rsidRDefault="0080671D">
      <w:pPr>
        <w:pStyle w:val="a0"/>
        <w:rPr>
          <w:rtl/>
        </w:rPr>
      </w:pPr>
    </w:p>
    <w:p w14:paraId="1BAC7DD0" w14:textId="77777777" w:rsidR="00000000" w:rsidRDefault="0080671D">
      <w:pPr>
        <w:pStyle w:val="a0"/>
        <w:rPr>
          <w:rFonts w:hint="cs"/>
          <w:rtl/>
        </w:rPr>
      </w:pPr>
      <w:r>
        <w:rPr>
          <w:rFonts w:hint="cs"/>
          <w:rtl/>
        </w:rPr>
        <w:t>שאילתא מס' 1438 של חבר הכנסת ג'מאל זחאלקה - אינו נוכח; לפרוטוקול.</w:t>
      </w:r>
    </w:p>
    <w:p w14:paraId="436360EA" w14:textId="77777777" w:rsidR="00000000" w:rsidRDefault="0080671D">
      <w:pPr>
        <w:pStyle w:val="a0"/>
        <w:ind w:firstLine="0"/>
        <w:rPr>
          <w:rFonts w:hint="cs"/>
          <w:rtl/>
        </w:rPr>
      </w:pPr>
    </w:p>
    <w:p w14:paraId="5689D9DE" w14:textId="77777777" w:rsidR="00000000" w:rsidRDefault="0080671D">
      <w:pPr>
        <w:pStyle w:val="a1"/>
        <w:jc w:val="center"/>
        <w:rPr>
          <w:rtl/>
        </w:rPr>
      </w:pPr>
      <w:bookmarkStart w:id="521" w:name="CQ24683FI0024683T23_06_2004_17_59_47"/>
      <w:bookmarkStart w:id="522" w:name="_Toc101171431"/>
      <w:bookmarkEnd w:id="521"/>
      <w:r>
        <w:rPr>
          <w:rtl/>
        </w:rPr>
        <w:t>1438. שיווק שמן זית מתוצרת מקומית</w:t>
      </w:r>
      <w:bookmarkEnd w:id="522"/>
    </w:p>
    <w:p w14:paraId="01780E8A" w14:textId="77777777" w:rsidR="00000000" w:rsidRDefault="0080671D">
      <w:pPr>
        <w:pStyle w:val="a0"/>
        <w:rPr>
          <w:rFonts w:hint="cs"/>
          <w:rtl/>
        </w:rPr>
      </w:pPr>
    </w:p>
    <w:p w14:paraId="75D28564" w14:textId="77777777" w:rsidR="00000000" w:rsidRDefault="0080671D">
      <w:pPr>
        <w:pStyle w:val="a0"/>
        <w:ind w:firstLine="0"/>
        <w:rPr>
          <w:bCs/>
          <w:u w:val="single"/>
        </w:rPr>
      </w:pPr>
      <w:bookmarkStart w:id="523" w:name="ESQ24683"/>
      <w:bookmarkEnd w:id="523"/>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2854558D" w14:textId="77777777" w:rsidR="00000000" w:rsidRDefault="0080671D">
      <w:pPr>
        <w:pStyle w:val="a0"/>
        <w:ind w:firstLine="720"/>
      </w:pPr>
      <w:r>
        <w:rPr>
          <w:rtl/>
        </w:rPr>
        <w:t>ביום ט' בניסן התשס"ד (31 במר</w:t>
      </w:r>
      <w:r>
        <w:rPr>
          <w:rFonts w:hint="cs"/>
          <w:rtl/>
        </w:rPr>
        <w:t>ס</w:t>
      </w:r>
      <w:r>
        <w:rPr>
          <w:rtl/>
        </w:rPr>
        <w:t xml:space="preserve"> 2004):</w:t>
      </w:r>
    </w:p>
    <w:p w14:paraId="4662C9C7" w14:textId="77777777" w:rsidR="00000000" w:rsidRDefault="0080671D">
      <w:pPr>
        <w:pStyle w:val="a0"/>
        <w:rPr>
          <w:rFonts w:hint="cs"/>
          <w:rtl/>
        </w:rPr>
      </w:pPr>
    </w:p>
    <w:p w14:paraId="56E3C30A" w14:textId="77777777" w:rsidR="00000000" w:rsidRDefault="0080671D">
      <w:pPr>
        <w:pStyle w:val="a0"/>
        <w:rPr>
          <w:rFonts w:hint="cs"/>
        </w:rPr>
      </w:pPr>
    </w:p>
    <w:p w14:paraId="7ABE381C" w14:textId="77777777" w:rsidR="00000000" w:rsidRDefault="0080671D">
      <w:pPr>
        <w:pStyle w:val="a0"/>
        <w:ind w:firstLine="720"/>
      </w:pPr>
      <w:r>
        <w:rPr>
          <w:rtl/>
        </w:rPr>
        <w:t>ישראל מייבאת כ</w:t>
      </w:r>
      <w:r>
        <w:rPr>
          <w:rFonts w:hint="cs"/>
          <w:rtl/>
        </w:rPr>
        <w:t>-8,000</w:t>
      </w:r>
      <w:r>
        <w:rPr>
          <w:rtl/>
        </w:rPr>
        <w:t xml:space="preserve"> טו</w:t>
      </w:r>
      <w:r>
        <w:rPr>
          <w:rFonts w:hint="cs"/>
          <w:rtl/>
        </w:rPr>
        <w:t>נות של</w:t>
      </w:r>
      <w:r>
        <w:rPr>
          <w:rtl/>
        </w:rPr>
        <w:t xml:space="preserve"> שמן זית כל ש</w:t>
      </w:r>
      <w:r>
        <w:rPr>
          <w:rtl/>
        </w:rPr>
        <w:t>נה. לאחרונה הצטברו אצל החקלאים הערבים אלפי טונות של שמן זית שלא שווק</w:t>
      </w:r>
      <w:r>
        <w:rPr>
          <w:rFonts w:hint="cs"/>
          <w:rtl/>
        </w:rPr>
        <w:t>ו</w:t>
      </w:r>
      <w:r>
        <w:rPr>
          <w:rtl/>
        </w:rPr>
        <w:t xml:space="preserve">. </w:t>
      </w:r>
    </w:p>
    <w:p w14:paraId="6E7B966F" w14:textId="77777777" w:rsidR="00000000" w:rsidRDefault="0080671D">
      <w:pPr>
        <w:pStyle w:val="a0"/>
        <w:ind w:firstLine="720"/>
      </w:pPr>
    </w:p>
    <w:p w14:paraId="164721BA" w14:textId="77777777" w:rsidR="00000000" w:rsidRDefault="0080671D">
      <w:pPr>
        <w:pStyle w:val="a0"/>
        <w:ind w:firstLine="720"/>
      </w:pPr>
      <w:r>
        <w:rPr>
          <w:rFonts w:hint="cs"/>
          <w:rtl/>
        </w:rPr>
        <w:t>רצוני לשאול</w:t>
      </w:r>
      <w:r>
        <w:rPr>
          <w:rtl/>
        </w:rPr>
        <w:t>:</w:t>
      </w:r>
    </w:p>
    <w:p w14:paraId="41E5AAB9" w14:textId="77777777" w:rsidR="00000000" w:rsidRDefault="0080671D">
      <w:pPr>
        <w:pStyle w:val="a0"/>
        <w:ind w:firstLine="720"/>
      </w:pPr>
    </w:p>
    <w:p w14:paraId="22D33FFE" w14:textId="77777777" w:rsidR="00000000" w:rsidRDefault="0080671D">
      <w:pPr>
        <w:pStyle w:val="a0"/>
        <w:ind w:firstLine="720"/>
        <w:rPr>
          <w:rtl/>
        </w:rPr>
      </w:pPr>
      <w:r>
        <w:rPr>
          <w:rFonts w:hint="cs"/>
          <w:rtl/>
        </w:rPr>
        <w:t xml:space="preserve">1. </w:t>
      </w:r>
      <w:r>
        <w:rPr>
          <w:rtl/>
        </w:rPr>
        <w:t xml:space="preserve">מה </w:t>
      </w:r>
      <w:r>
        <w:rPr>
          <w:rFonts w:hint="cs"/>
          <w:rtl/>
        </w:rPr>
        <w:t>ייעשה</w:t>
      </w:r>
      <w:r>
        <w:rPr>
          <w:rtl/>
        </w:rPr>
        <w:t xml:space="preserve"> כדי לעודד שיווק שמן זית מקומי?</w:t>
      </w:r>
    </w:p>
    <w:p w14:paraId="1D4AC360" w14:textId="77777777" w:rsidR="00000000" w:rsidRDefault="0080671D">
      <w:pPr>
        <w:pStyle w:val="a0"/>
        <w:ind w:firstLine="720"/>
        <w:rPr>
          <w:rtl/>
        </w:rPr>
      </w:pPr>
    </w:p>
    <w:p w14:paraId="5835F405" w14:textId="77777777" w:rsidR="00000000" w:rsidRDefault="0080671D">
      <w:pPr>
        <w:pStyle w:val="a0"/>
        <w:ind w:firstLine="720"/>
        <w:rPr>
          <w:rFonts w:hint="cs"/>
        </w:rPr>
      </w:pPr>
      <w:r>
        <w:rPr>
          <w:rFonts w:hint="cs"/>
          <w:rtl/>
        </w:rPr>
        <w:t>2. האם יש</w:t>
      </w:r>
      <w:r>
        <w:rPr>
          <w:rtl/>
        </w:rPr>
        <w:t xml:space="preserve"> תוכניות פיתוח </w:t>
      </w:r>
      <w:r>
        <w:rPr>
          <w:rFonts w:hint="cs"/>
          <w:rtl/>
        </w:rPr>
        <w:t>לשיפור</w:t>
      </w:r>
      <w:r>
        <w:rPr>
          <w:rtl/>
        </w:rPr>
        <w:t xml:space="preserve"> איכות שמן הזית</w:t>
      </w:r>
      <w:r>
        <w:rPr>
          <w:rFonts w:hint="cs"/>
          <w:rtl/>
        </w:rPr>
        <w:t xml:space="preserve">, ואם כן </w:t>
      </w:r>
      <w:r>
        <w:rPr>
          <w:rtl/>
        </w:rPr>
        <w:t>–</w:t>
      </w:r>
      <w:r>
        <w:rPr>
          <w:rFonts w:hint="cs"/>
          <w:rtl/>
        </w:rPr>
        <w:t xml:space="preserve"> מה הן?</w:t>
      </w:r>
      <w:r>
        <w:rPr>
          <w:rtl/>
        </w:rPr>
        <w:t xml:space="preserve"> </w:t>
      </w:r>
    </w:p>
    <w:p w14:paraId="28DF3BDC" w14:textId="77777777" w:rsidR="00000000" w:rsidRDefault="0080671D">
      <w:pPr>
        <w:pStyle w:val="a0"/>
        <w:ind w:firstLine="720"/>
        <w:rPr>
          <w:rFonts w:hint="cs"/>
          <w:rtl/>
        </w:rPr>
      </w:pPr>
    </w:p>
    <w:p w14:paraId="17082ACF" w14:textId="77777777" w:rsidR="00000000" w:rsidRDefault="0080671D">
      <w:pPr>
        <w:pStyle w:val="a0"/>
        <w:ind w:firstLine="720"/>
        <w:rPr>
          <w:rFonts w:hint="cs"/>
          <w:rtl/>
        </w:rPr>
      </w:pPr>
      <w:r>
        <w:rPr>
          <w:rFonts w:hint="cs"/>
          <w:rtl/>
        </w:rPr>
        <w:t>3. האם</w:t>
      </w:r>
      <w:r>
        <w:rPr>
          <w:rtl/>
        </w:rPr>
        <w:t xml:space="preserve"> מועצת הזית </w:t>
      </w:r>
      <w:r>
        <w:rPr>
          <w:rFonts w:hint="cs"/>
          <w:rtl/>
        </w:rPr>
        <w:t>מסייעת</w:t>
      </w:r>
      <w:r>
        <w:rPr>
          <w:rtl/>
        </w:rPr>
        <w:t xml:space="preserve"> בשיווק שמן זית לשוק המקומי וליצוא</w:t>
      </w:r>
      <w:r>
        <w:rPr>
          <w:rFonts w:hint="cs"/>
          <w:rtl/>
        </w:rPr>
        <w:t xml:space="preserve">, </w:t>
      </w:r>
      <w:r>
        <w:rPr>
          <w:rFonts w:hint="cs"/>
          <w:rtl/>
        </w:rPr>
        <w:t xml:space="preserve">ואם כן </w:t>
      </w:r>
      <w:r>
        <w:rPr>
          <w:rFonts w:hint="eastAsia"/>
          <w:rtl/>
        </w:rPr>
        <w:t>–</w:t>
      </w:r>
      <w:r>
        <w:rPr>
          <w:rFonts w:hint="cs"/>
          <w:rtl/>
        </w:rPr>
        <w:t xml:space="preserve"> כיצד</w:t>
      </w:r>
      <w:r>
        <w:rPr>
          <w:rtl/>
        </w:rPr>
        <w:t xml:space="preserve">? </w:t>
      </w:r>
    </w:p>
    <w:p w14:paraId="2F5F1068" w14:textId="77777777" w:rsidR="00000000" w:rsidRDefault="0080671D">
      <w:pPr>
        <w:pStyle w:val="a0"/>
        <w:ind w:firstLine="0"/>
        <w:rPr>
          <w:rFonts w:hint="cs"/>
          <w:rtl/>
        </w:rPr>
      </w:pPr>
    </w:p>
    <w:p w14:paraId="6D052B03" w14:textId="77777777" w:rsidR="00000000" w:rsidRDefault="0080671D">
      <w:pPr>
        <w:pStyle w:val="a0"/>
        <w:ind w:firstLine="0"/>
        <w:rPr>
          <w:b/>
          <w:bCs/>
          <w:u w:val="single"/>
        </w:rPr>
      </w:pPr>
      <w:r>
        <w:rPr>
          <w:rFonts w:hint="eastAsia"/>
          <w:b/>
          <w:bCs/>
          <w:u w:val="single"/>
          <w:rtl/>
        </w:rPr>
        <w:t>תשובת</w:t>
      </w:r>
      <w:r>
        <w:rPr>
          <w:b/>
          <w:bCs/>
          <w:u w:val="single"/>
          <w:rtl/>
        </w:rPr>
        <w:t xml:space="preserve"> שר החקלאות </w:t>
      </w:r>
      <w:r>
        <w:rPr>
          <w:rFonts w:hint="cs"/>
          <w:b/>
          <w:bCs/>
          <w:u w:val="single"/>
          <w:rtl/>
        </w:rPr>
        <w:t xml:space="preserve">ופיתוח הכפר </w:t>
      </w:r>
      <w:r>
        <w:rPr>
          <w:b/>
          <w:bCs/>
          <w:u w:val="single"/>
          <w:rtl/>
        </w:rPr>
        <w:t>ישראל כץ:</w:t>
      </w:r>
    </w:p>
    <w:p w14:paraId="7A500BFF" w14:textId="77777777" w:rsidR="00000000" w:rsidRDefault="0080671D">
      <w:pPr>
        <w:pStyle w:val="a0"/>
        <w:ind w:firstLine="0"/>
        <w:rPr>
          <w:rFonts w:hint="cs"/>
          <w:b/>
          <w:rtl/>
        </w:rPr>
      </w:pPr>
      <w:r>
        <w:rPr>
          <w:b/>
          <w:rtl/>
        </w:rPr>
        <w:t xml:space="preserve">(לא נקראה, נמסרה </w:t>
      </w:r>
      <w:r>
        <w:rPr>
          <w:rFonts w:hint="eastAsia"/>
          <w:b/>
          <w:rtl/>
        </w:rPr>
        <w:t>לפרוטוקול</w:t>
      </w:r>
      <w:r>
        <w:rPr>
          <w:b/>
          <w:rtl/>
        </w:rPr>
        <w:t>)</w:t>
      </w:r>
    </w:p>
    <w:p w14:paraId="6BE923DB" w14:textId="77777777" w:rsidR="00000000" w:rsidRDefault="0080671D">
      <w:pPr>
        <w:pStyle w:val="a0"/>
        <w:rPr>
          <w:rFonts w:hint="cs"/>
          <w:rtl/>
        </w:rPr>
      </w:pPr>
    </w:p>
    <w:p w14:paraId="6A1169E3" w14:textId="77777777" w:rsidR="00000000" w:rsidRDefault="0080671D">
      <w:pPr>
        <w:pStyle w:val="a0"/>
        <w:ind w:firstLine="720"/>
        <w:rPr>
          <w:rFonts w:hint="cs"/>
          <w:rtl/>
        </w:rPr>
      </w:pPr>
      <w:r>
        <w:rPr>
          <w:rFonts w:hint="eastAsia"/>
          <w:rtl/>
        </w:rPr>
        <w:t>ישראל</w:t>
      </w:r>
      <w:r>
        <w:rPr>
          <w:rtl/>
        </w:rPr>
        <w:t xml:space="preserve"> מייבא</w:t>
      </w:r>
      <w:r>
        <w:rPr>
          <w:rFonts w:hint="cs"/>
          <w:rtl/>
        </w:rPr>
        <w:t>ת</w:t>
      </w:r>
      <w:r>
        <w:rPr>
          <w:rtl/>
        </w:rPr>
        <w:t xml:space="preserve"> מדי שנה שמן זית להשלמת הפער בין הצריכה </w:t>
      </w:r>
      <w:r>
        <w:rPr>
          <w:rFonts w:hint="eastAsia"/>
          <w:rtl/>
        </w:rPr>
        <w:t>לייצור</w:t>
      </w:r>
      <w:r>
        <w:rPr>
          <w:rFonts w:hint="cs"/>
          <w:rtl/>
        </w:rPr>
        <w:t xml:space="preserve"> </w:t>
      </w:r>
      <w:r>
        <w:rPr>
          <w:rtl/>
        </w:rPr>
        <w:t xml:space="preserve">- </w:t>
      </w:r>
      <w:r>
        <w:rPr>
          <w:rFonts w:hint="cs"/>
          <w:rtl/>
        </w:rPr>
        <w:t>ה</w:t>
      </w:r>
      <w:r>
        <w:rPr>
          <w:rtl/>
        </w:rPr>
        <w:t xml:space="preserve">צריכה </w:t>
      </w:r>
      <w:r>
        <w:rPr>
          <w:rFonts w:hint="cs"/>
          <w:rtl/>
        </w:rPr>
        <w:t xml:space="preserve">היא </w:t>
      </w:r>
      <w:r>
        <w:rPr>
          <w:rtl/>
        </w:rPr>
        <w:t>כ</w:t>
      </w:r>
      <w:r>
        <w:rPr>
          <w:rFonts w:hint="cs"/>
          <w:rtl/>
        </w:rPr>
        <w:t>-</w:t>
      </w:r>
      <w:r>
        <w:rPr>
          <w:rtl/>
        </w:rPr>
        <w:t>15,000 טו</w:t>
      </w:r>
      <w:r>
        <w:rPr>
          <w:rFonts w:hint="cs"/>
          <w:rtl/>
        </w:rPr>
        <w:t>נות,</w:t>
      </w:r>
      <w:r>
        <w:rPr>
          <w:rtl/>
        </w:rPr>
        <w:t xml:space="preserve"> והייצור </w:t>
      </w:r>
      <w:r>
        <w:rPr>
          <w:rFonts w:hint="cs"/>
          <w:rtl/>
        </w:rPr>
        <w:t xml:space="preserve">- </w:t>
      </w:r>
      <w:r>
        <w:rPr>
          <w:rtl/>
        </w:rPr>
        <w:t>7</w:t>
      </w:r>
      <w:r>
        <w:rPr>
          <w:rFonts w:hint="cs"/>
          <w:rtl/>
        </w:rPr>
        <w:t>,</w:t>
      </w:r>
      <w:r>
        <w:rPr>
          <w:rtl/>
        </w:rPr>
        <w:t>000 טו</w:t>
      </w:r>
      <w:r>
        <w:rPr>
          <w:rFonts w:hint="cs"/>
          <w:rtl/>
        </w:rPr>
        <w:t>נות</w:t>
      </w:r>
      <w:r>
        <w:rPr>
          <w:rtl/>
        </w:rPr>
        <w:t xml:space="preserve"> בממוצע רב</w:t>
      </w:r>
      <w:r>
        <w:rPr>
          <w:rFonts w:hint="cs"/>
          <w:rtl/>
        </w:rPr>
        <w:t>-</w:t>
      </w:r>
      <w:r>
        <w:rPr>
          <w:rtl/>
        </w:rPr>
        <w:t>שנתי.</w:t>
      </w:r>
      <w:r>
        <w:rPr>
          <w:rFonts w:hint="cs"/>
          <w:rtl/>
        </w:rPr>
        <w:t xml:space="preserve"> </w:t>
      </w:r>
      <w:r>
        <w:rPr>
          <w:rFonts w:hint="eastAsia"/>
          <w:rtl/>
        </w:rPr>
        <w:t>מקורות</w:t>
      </w:r>
      <w:r>
        <w:rPr>
          <w:rtl/>
        </w:rPr>
        <w:t xml:space="preserve"> </w:t>
      </w:r>
      <w:r>
        <w:rPr>
          <w:rFonts w:hint="eastAsia"/>
          <w:rtl/>
        </w:rPr>
        <w:t>ה</w:t>
      </w:r>
      <w:r>
        <w:rPr>
          <w:rFonts w:hint="cs"/>
          <w:rtl/>
        </w:rPr>
        <w:t>י</w:t>
      </w:r>
      <w:r>
        <w:rPr>
          <w:rFonts w:hint="eastAsia"/>
          <w:rtl/>
        </w:rPr>
        <w:t>בוא</w:t>
      </w:r>
      <w:r>
        <w:rPr>
          <w:rtl/>
        </w:rPr>
        <w:t xml:space="preserve"> העיקריים הם: רש"</w:t>
      </w:r>
      <w:r>
        <w:rPr>
          <w:rFonts w:hint="eastAsia"/>
          <w:rtl/>
        </w:rPr>
        <w:t>פ</w:t>
      </w:r>
      <w:r>
        <w:rPr>
          <w:rtl/>
        </w:rPr>
        <w:t xml:space="preserve">, ירדן </w:t>
      </w:r>
      <w:r>
        <w:rPr>
          <w:rFonts w:hint="cs"/>
          <w:rtl/>
        </w:rPr>
        <w:t xml:space="preserve">- </w:t>
      </w:r>
      <w:r>
        <w:rPr>
          <w:rtl/>
        </w:rPr>
        <w:t>900 טו</w:t>
      </w:r>
      <w:r>
        <w:rPr>
          <w:rFonts w:hint="cs"/>
          <w:rtl/>
        </w:rPr>
        <w:t xml:space="preserve">נות, </w:t>
      </w:r>
      <w:r>
        <w:rPr>
          <w:rtl/>
        </w:rPr>
        <w:t xml:space="preserve"> ללא מכס</w:t>
      </w:r>
      <w:r>
        <w:rPr>
          <w:rFonts w:hint="cs"/>
          <w:rtl/>
        </w:rPr>
        <w:t>,</w:t>
      </w:r>
      <w:r>
        <w:rPr>
          <w:rtl/>
        </w:rPr>
        <w:t xml:space="preserve"> ע</w:t>
      </w:r>
      <w:r>
        <w:rPr>
          <w:rFonts w:hint="cs"/>
          <w:rtl/>
        </w:rPr>
        <w:t>ל-פי</w:t>
      </w:r>
      <w:r>
        <w:rPr>
          <w:rtl/>
        </w:rPr>
        <w:t xml:space="preserve"> הסכם השלום </w:t>
      </w:r>
      <w:r>
        <w:rPr>
          <w:rFonts w:hint="eastAsia"/>
          <w:rtl/>
        </w:rPr>
        <w:t>הישראלי</w:t>
      </w:r>
      <w:r>
        <w:rPr>
          <w:rFonts w:hint="cs"/>
          <w:rtl/>
        </w:rPr>
        <w:t>-ה</w:t>
      </w:r>
      <w:r>
        <w:rPr>
          <w:rtl/>
        </w:rPr>
        <w:t>ירדני</w:t>
      </w:r>
      <w:r>
        <w:rPr>
          <w:rFonts w:hint="cs"/>
          <w:rtl/>
        </w:rPr>
        <w:t>,</w:t>
      </w:r>
      <w:r>
        <w:rPr>
          <w:rtl/>
        </w:rPr>
        <w:t xml:space="preserve"> והשאר במכס מלא</w:t>
      </w:r>
      <w:r>
        <w:rPr>
          <w:rFonts w:hint="cs"/>
          <w:rtl/>
        </w:rPr>
        <w:t>;</w:t>
      </w:r>
      <w:r>
        <w:rPr>
          <w:rtl/>
        </w:rPr>
        <w:t xml:space="preserve"> האיחוד האירופי</w:t>
      </w:r>
      <w:r>
        <w:rPr>
          <w:rFonts w:hint="cs"/>
          <w:rtl/>
        </w:rPr>
        <w:t xml:space="preserve">, </w:t>
      </w:r>
      <w:r>
        <w:rPr>
          <w:rtl/>
        </w:rPr>
        <w:t>בעיקר איטליה</w:t>
      </w:r>
      <w:r>
        <w:rPr>
          <w:rFonts w:hint="cs"/>
          <w:rtl/>
        </w:rPr>
        <w:t>,</w:t>
      </w:r>
      <w:r>
        <w:rPr>
          <w:rtl/>
        </w:rPr>
        <w:t xml:space="preserve"> ספרד וטורקיה.</w:t>
      </w:r>
      <w:r>
        <w:rPr>
          <w:rFonts w:hint="cs"/>
          <w:rtl/>
        </w:rPr>
        <w:t xml:space="preserve"> </w:t>
      </w:r>
    </w:p>
    <w:p w14:paraId="391827DF" w14:textId="77777777" w:rsidR="00000000" w:rsidRDefault="0080671D">
      <w:pPr>
        <w:pStyle w:val="a0"/>
        <w:ind w:firstLine="720"/>
        <w:rPr>
          <w:rFonts w:hint="cs"/>
          <w:rtl/>
        </w:rPr>
      </w:pPr>
    </w:p>
    <w:p w14:paraId="6EBE59E5" w14:textId="77777777" w:rsidR="00000000" w:rsidRDefault="0080671D">
      <w:pPr>
        <w:pStyle w:val="a0"/>
        <w:ind w:firstLine="720"/>
        <w:rPr>
          <w:rFonts w:hint="cs"/>
        </w:rPr>
      </w:pPr>
      <w:r>
        <w:rPr>
          <w:rFonts w:hint="cs"/>
          <w:rtl/>
        </w:rPr>
        <w:t xml:space="preserve">1. </w:t>
      </w:r>
      <w:r>
        <w:rPr>
          <w:rFonts w:hint="eastAsia"/>
          <w:rtl/>
        </w:rPr>
        <w:t>מועצת</w:t>
      </w:r>
      <w:r>
        <w:rPr>
          <w:rtl/>
        </w:rPr>
        <w:t xml:space="preserve"> </w:t>
      </w:r>
      <w:r>
        <w:rPr>
          <w:rFonts w:hint="eastAsia"/>
          <w:rtl/>
        </w:rPr>
        <w:t>הזית</w:t>
      </w:r>
      <w:r>
        <w:rPr>
          <w:rtl/>
        </w:rPr>
        <w:t xml:space="preserve"> פועלת לעידוד צריכת שמן זית ישראלי באמצעים הבאים:</w:t>
      </w:r>
      <w:r>
        <w:rPr>
          <w:rFonts w:hint="cs"/>
          <w:rtl/>
        </w:rPr>
        <w:t xml:space="preserve"> </w:t>
      </w:r>
      <w:r>
        <w:rPr>
          <w:rFonts w:hint="eastAsia"/>
          <w:rtl/>
        </w:rPr>
        <w:t>מתן</w:t>
      </w:r>
      <w:r>
        <w:rPr>
          <w:rtl/>
        </w:rPr>
        <w:t xml:space="preserve"> </w:t>
      </w:r>
      <w:r>
        <w:rPr>
          <w:rFonts w:hint="eastAsia"/>
          <w:rtl/>
        </w:rPr>
        <w:t>תו</w:t>
      </w:r>
      <w:r>
        <w:rPr>
          <w:rtl/>
        </w:rPr>
        <w:t xml:space="preserve"> איכות לשמן זית ישראלי</w:t>
      </w:r>
      <w:r>
        <w:rPr>
          <w:rFonts w:hint="cs"/>
          <w:rtl/>
        </w:rPr>
        <w:t>,</w:t>
      </w:r>
      <w:r>
        <w:rPr>
          <w:rtl/>
        </w:rPr>
        <w:t xml:space="preserve"> על מנת לבדל באופן חיובי שמן זית ישראלי איכותי ממוצרי </w:t>
      </w:r>
      <w:r>
        <w:rPr>
          <w:rFonts w:hint="eastAsia"/>
          <w:rtl/>
        </w:rPr>
        <w:t>יבוא</w:t>
      </w:r>
      <w:r>
        <w:rPr>
          <w:rtl/>
        </w:rPr>
        <w:t>.</w:t>
      </w:r>
      <w:r>
        <w:rPr>
          <w:rFonts w:hint="cs"/>
          <w:rtl/>
        </w:rPr>
        <w:t xml:space="preserve"> </w:t>
      </w:r>
      <w:r>
        <w:rPr>
          <w:rFonts w:hint="eastAsia"/>
          <w:rtl/>
        </w:rPr>
        <w:t>חיוב</w:t>
      </w:r>
      <w:r>
        <w:rPr>
          <w:rtl/>
        </w:rPr>
        <w:t xml:space="preserve"> יצרנים/משווקים המעונ</w:t>
      </w:r>
      <w:r>
        <w:rPr>
          <w:rFonts w:hint="cs"/>
          <w:rtl/>
        </w:rPr>
        <w:t>י</w:t>
      </w:r>
      <w:r>
        <w:rPr>
          <w:rtl/>
        </w:rPr>
        <w:t xml:space="preserve">ינים כי לתוצרתם יהיה תו </w:t>
      </w:r>
      <w:r>
        <w:rPr>
          <w:rFonts w:hint="eastAsia"/>
          <w:rtl/>
        </w:rPr>
        <w:t>איכות</w:t>
      </w:r>
      <w:r>
        <w:rPr>
          <w:rtl/>
        </w:rPr>
        <w:t xml:space="preserve"> לקנות שמן זית מחקלאים ישראלים.</w:t>
      </w:r>
      <w:r>
        <w:rPr>
          <w:rFonts w:hint="cs"/>
          <w:rtl/>
        </w:rPr>
        <w:t xml:space="preserve"> </w:t>
      </w:r>
      <w:r>
        <w:rPr>
          <w:rFonts w:hint="eastAsia"/>
          <w:rtl/>
        </w:rPr>
        <w:t>ניהול</w:t>
      </w:r>
      <w:r>
        <w:rPr>
          <w:rtl/>
        </w:rPr>
        <w:t xml:space="preserve"> מסע פרסומי ויחסי ציבור לעידוד צריכת שמן זית </w:t>
      </w:r>
      <w:r>
        <w:rPr>
          <w:rFonts w:hint="eastAsia"/>
          <w:rtl/>
        </w:rPr>
        <w:t>בכלל</w:t>
      </w:r>
      <w:r>
        <w:rPr>
          <w:rtl/>
        </w:rPr>
        <w:t xml:space="preserve"> וישראלי בפרט.</w:t>
      </w:r>
    </w:p>
    <w:p w14:paraId="178B95C3" w14:textId="77777777" w:rsidR="00000000" w:rsidRDefault="0080671D">
      <w:pPr>
        <w:pStyle w:val="a0"/>
        <w:rPr>
          <w:rFonts w:hint="cs"/>
          <w:rtl/>
        </w:rPr>
      </w:pPr>
    </w:p>
    <w:p w14:paraId="60FD1F26" w14:textId="77777777" w:rsidR="00000000" w:rsidRDefault="0080671D">
      <w:pPr>
        <w:pStyle w:val="a0"/>
        <w:rPr>
          <w:rtl/>
        </w:rPr>
      </w:pPr>
      <w:r>
        <w:rPr>
          <w:rFonts w:hint="cs"/>
          <w:rtl/>
        </w:rPr>
        <w:t>2. מ</w:t>
      </w:r>
      <w:r>
        <w:rPr>
          <w:rFonts w:hint="eastAsia"/>
          <w:rtl/>
        </w:rPr>
        <w:t>שרד</w:t>
      </w:r>
      <w:r>
        <w:rPr>
          <w:rtl/>
        </w:rPr>
        <w:t xml:space="preserve"> החקלאות ומועצת הזיתים אימצו תוכניות לשיפור איכות </w:t>
      </w:r>
      <w:r>
        <w:rPr>
          <w:rFonts w:hint="eastAsia"/>
          <w:rtl/>
        </w:rPr>
        <w:t>שמן</w:t>
      </w:r>
      <w:r>
        <w:rPr>
          <w:rtl/>
        </w:rPr>
        <w:t xml:space="preserve"> הזית הישראלי </w:t>
      </w:r>
      <w:r>
        <w:rPr>
          <w:rFonts w:hint="cs"/>
          <w:rtl/>
        </w:rPr>
        <w:t>על-ידי</w:t>
      </w:r>
      <w:r>
        <w:rPr>
          <w:rtl/>
        </w:rPr>
        <w:t xml:space="preserve"> מתן סיוע מוג</w:t>
      </w:r>
      <w:r>
        <w:rPr>
          <w:rtl/>
        </w:rPr>
        <w:t>בל לבתי</w:t>
      </w:r>
      <w:r>
        <w:rPr>
          <w:rFonts w:hint="cs"/>
          <w:rtl/>
        </w:rPr>
        <w:t>-</w:t>
      </w:r>
      <w:r>
        <w:rPr>
          <w:rtl/>
        </w:rPr>
        <w:t xml:space="preserve">בד ששיפרו את תהליכי העבודה ואת </w:t>
      </w:r>
      <w:r>
        <w:rPr>
          <w:rFonts w:hint="eastAsia"/>
          <w:rtl/>
        </w:rPr>
        <w:t>תנאי</w:t>
      </w:r>
      <w:r>
        <w:rPr>
          <w:rtl/>
        </w:rPr>
        <w:t xml:space="preserve"> הא</w:t>
      </w:r>
      <w:r>
        <w:rPr>
          <w:rFonts w:hint="cs"/>
          <w:rtl/>
        </w:rPr>
        <w:t>ח</w:t>
      </w:r>
      <w:r>
        <w:rPr>
          <w:rtl/>
        </w:rPr>
        <w:t>סון של השמן</w:t>
      </w:r>
      <w:r>
        <w:rPr>
          <w:rFonts w:hint="cs"/>
          <w:rtl/>
        </w:rPr>
        <w:t>,</w:t>
      </w:r>
      <w:r>
        <w:rPr>
          <w:rtl/>
        </w:rPr>
        <w:t xml:space="preserve"> על מנת לייצר שמן זית באיכות גבוהה יותר שניתן יהיה לשומרו </w:t>
      </w:r>
      <w:r>
        <w:rPr>
          <w:rFonts w:hint="eastAsia"/>
          <w:rtl/>
        </w:rPr>
        <w:t>באמצעים</w:t>
      </w:r>
      <w:r>
        <w:rPr>
          <w:rtl/>
        </w:rPr>
        <w:t xml:space="preserve"> נאותים </w:t>
      </w:r>
      <w:r>
        <w:rPr>
          <w:rFonts w:hint="cs"/>
          <w:rtl/>
        </w:rPr>
        <w:t>ו</w:t>
      </w:r>
      <w:r>
        <w:rPr>
          <w:rtl/>
        </w:rPr>
        <w:t>להאר</w:t>
      </w:r>
      <w:r>
        <w:rPr>
          <w:rFonts w:hint="cs"/>
          <w:rtl/>
        </w:rPr>
        <w:t xml:space="preserve">יך את </w:t>
      </w:r>
      <w:r>
        <w:rPr>
          <w:rtl/>
        </w:rPr>
        <w:t>חייו.</w:t>
      </w:r>
    </w:p>
    <w:p w14:paraId="69A0CF51" w14:textId="77777777" w:rsidR="00000000" w:rsidRDefault="0080671D">
      <w:pPr>
        <w:pStyle w:val="a0"/>
        <w:rPr>
          <w:rFonts w:hint="cs"/>
          <w:rtl/>
        </w:rPr>
      </w:pPr>
    </w:p>
    <w:p w14:paraId="593E4073" w14:textId="77777777" w:rsidR="00000000" w:rsidRDefault="0080671D">
      <w:pPr>
        <w:pStyle w:val="a0"/>
        <w:rPr>
          <w:rFonts w:hint="cs"/>
          <w:rtl/>
        </w:rPr>
      </w:pPr>
      <w:r>
        <w:rPr>
          <w:rFonts w:hint="eastAsia"/>
          <w:rtl/>
        </w:rPr>
        <w:t>בנוסף</w:t>
      </w:r>
      <w:r>
        <w:rPr>
          <w:rFonts w:hint="cs"/>
          <w:rtl/>
        </w:rPr>
        <w:t>,</w:t>
      </w:r>
      <w:r>
        <w:rPr>
          <w:rtl/>
        </w:rPr>
        <w:t xml:space="preserve"> </w:t>
      </w:r>
      <w:r>
        <w:rPr>
          <w:rFonts w:hint="eastAsia"/>
          <w:rtl/>
        </w:rPr>
        <w:t>בכוונת</w:t>
      </w:r>
      <w:r>
        <w:rPr>
          <w:rtl/>
        </w:rPr>
        <w:t xml:space="preserve"> המשרד והמועצה לגבש ולהכין תוכנית רב</w:t>
      </w:r>
      <w:r>
        <w:rPr>
          <w:rFonts w:hint="cs"/>
          <w:rtl/>
        </w:rPr>
        <w:t>-</w:t>
      </w:r>
      <w:r>
        <w:rPr>
          <w:rtl/>
        </w:rPr>
        <w:t>שנתית</w:t>
      </w:r>
      <w:r>
        <w:rPr>
          <w:rFonts w:hint="cs"/>
          <w:rtl/>
        </w:rPr>
        <w:t>,</w:t>
      </w:r>
      <w:r>
        <w:rPr>
          <w:rtl/>
        </w:rPr>
        <w:t xml:space="preserve"> שתסייע לשיפור בתי</w:t>
      </w:r>
      <w:r>
        <w:rPr>
          <w:rFonts w:hint="cs"/>
          <w:rtl/>
        </w:rPr>
        <w:t>-</w:t>
      </w:r>
      <w:r>
        <w:rPr>
          <w:rtl/>
        </w:rPr>
        <w:t xml:space="preserve">בד ולטיוב </w:t>
      </w:r>
      <w:r>
        <w:rPr>
          <w:rFonts w:hint="eastAsia"/>
          <w:rtl/>
        </w:rPr>
        <w:t>תנאי</w:t>
      </w:r>
      <w:r>
        <w:rPr>
          <w:rtl/>
        </w:rPr>
        <w:t xml:space="preserve"> האחסון בהם בהיקף</w:t>
      </w:r>
      <w:r>
        <w:rPr>
          <w:rtl/>
        </w:rPr>
        <w:t xml:space="preserve"> רחב יותר.</w:t>
      </w:r>
      <w:r>
        <w:rPr>
          <w:rFonts w:hint="cs"/>
          <w:rtl/>
        </w:rPr>
        <w:t xml:space="preserve"> </w:t>
      </w:r>
      <w:r>
        <w:rPr>
          <w:rFonts w:hint="eastAsia"/>
          <w:rtl/>
        </w:rPr>
        <w:t>התוכנית</w:t>
      </w:r>
      <w:r>
        <w:rPr>
          <w:rtl/>
        </w:rPr>
        <w:t xml:space="preserve"> </w:t>
      </w:r>
      <w:r>
        <w:rPr>
          <w:rFonts w:hint="eastAsia"/>
          <w:rtl/>
        </w:rPr>
        <w:t>נמצאת</w:t>
      </w:r>
      <w:r>
        <w:rPr>
          <w:rtl/>
        </w:rPr>
        <w:t xml:space="preserve"> בשלבי הכנה</w:t>
      </w:r>
      <w:r>
        <w:rPr>
          <w:rFonts w:hint="cs"/>
          <w:rtl/>
        </w:rPr>
        <w:t>,</w:t>
      </w:r>
      <w:r>
        <w:rPr>
          <w:rtl/>
        </w:rPr>
        <w:t xml:space="preserve"> ויש כוונה להפעילה החל משנת 2005</w:t>
      </w:r>
      <w:r>
        <w:rPr>
          <w:rFonts w:hint="cs"/>
          <w:rtl/>
        </w:rPr>
        <w:t>,</w:t>
      </w:r>
      <w:r>
        <w:rPr>
          <w:rtl/>
        </w:rPr>
        <w:t xml:space="preserve"> בכפוף לאילוצי תקציב.</w:t>
      </w:r>
      <w:r>
        <w:rPr>
          <w:rFonts w:hint="cs"/>
          <w:rtl/>
        </w:rPr>
        <w:t xml:space="preserve"> </w:t>
      </w:r>
      <w:r>
        <w:rPr>
          <w:rFonts w:hint="eastAsia"/>
          <w:rtl/>
        </w:rPr>
        <w:t>במסגרת</w:t>
      </w:r>
      <w:r>
        <w:rPr>
          <w:rtl/>
        </w:rPr>
        <w:t xml:space="preserve"> </w:t>
      </w:r>
      <w:r>
        <w:rPr>
          <w:rFonts w:hint="eastAsia"/>
          <w:rtl/>
        </w:rPr>
        <w:t>התוכנית</w:t>
      </w:r>
      <w:r>
        <w:rPr>
          <w:rtl/>
        </w:rPr>
        <w:t xml:space="preserve"> יש כוונה גם לסייע לחקלאים ברכישת מכלים מתאימים לאחסון שמן זית.</w:t>
      </w:r>
    </w:p>
    <w:p w14:paraId="443B5671" w14:textId="77777777" w:rsidR="00000000" w:rsidRDefault="0080671D">
      <w:pPr>
        <w:pStyle w:val="a0"/>
        <w:rPr>
          <w:rFonts w:hint="cs"/>
          <w:rtl/>
        </w:rPr>
      </w:pPr>
    </w:p>
    <w:p w14:paraId="336FFEA6" w14:textId="77777777" w:rsidR="00000000" w:rsidRDefault="0080671D">
      <w:pPr>
        <w:pStyle w:val="a0"/>
        <w:rPr>
          <w:rtl/>
        </w:rPr>
      </w:pPr>
      <w:r>
        <w:rPr>
          <w:rFonts w:hint="cs"/>
          <w:rtl/>
        </w:rPr>
        <w:t xml:space="preserve">3. </w:t>
      </w:r>
      <w:r>
        <w:rPr>
          <w:rFonts w:hint="eastAsia"/>
          <w:rtl/>
        </w:rPr>
        <w:t>מועצת</w:t>
      </w:r>
      <w:r>
        <w:rPr>
          <w:rtl/>
        </w:rPr>
        <w:t xml:space="preserve"> הזיתים אינה עוסקת באופן ישיר בשיווק שמן זית, </w:t>
      </w:r>
      <w:r>
        <w:rPr>
          <w:rFonts w:hint="eastAsia"/>
          <w:rtl/>
        </w:rPr>
        <w:t>ל</w:t>
      </w:r>
      <w:r>
        <w:rPr>
          <w:rFonts w:hint="cs"/>
          <w:rtl/>
        </w:rPr>
        <w:t>י</w:t>
      </w:r>
      <w:r>
        <w:rPr>
          <w:rFonts w:hint="eastAsia"/>
          <w:rtl/>
        </w:rPr>
        <w:t>צוא</w:t>
      </w:r>
      <w:r>
        <w:rPr>
          <w:rtl/>
        </w:rPr>
        <w:t xml:space="preserve"> או לשיווק מקומי. עם זאת</w:t>
      </w:r>
      <w:r>
        <w:rPr>
          <w:rFonts w:hint="cs"/>
          <w:rtl/>
        </w:rPr>
        <w:t>,</w:t>
      </w:r>
      <w:r>
        <w:rPr>
          <w:rtl/>
        </w:rPr>
        <w:t xml:space="preserve"> ה</w:t>
      </w:r>
      <w:r>
        <w:rPr>
          <w:rtl/>
        </w:rPr>
        <w:t xml:space="preserve">מועצה עושה כל אשר בידה </w:t>
      </w:r>
      <w:r>
        <w:rPr>
          <w:rFonts w:hint="cs"/>
          <w:rtl/>
        </w:rPr>
        <w:t xml:space="preserve">כדי </w:t>
      </w:r>
      <w:r>
        <w:rPr>
          <w:rtl/>
        </w:rPr>
        <w:t xml:space="preserve">לחבר בין החקלאים </w:t>
      </w:r>
      <w:r>
        <w:rPr>
          <w:rFonts w:hint="cs"/>
          <w:rtl/>
        </w:rPr>
        <w:t>ל</w:t>
      </w:r>
      <w:r>
        <w:rPr>
          <w:rFonts w:hint="eastAsia"/>
          <w:rtl/>
        </w:rPr>
        <w:t>גורמים</w:t>
      </w:r>
      <w:r>
        <w:rPr>
          <w:rtl/>
        </w:rPr>
        <w:t xml:space="preserve"> המשווקים שמן זית, ובתנאי שהשמן עומד בדרישות התקן הישראלי ו</w:t>
      </w:r>
      <w:r>
        <w:rPr>
          <w:rFonts w:hint="cs"/>
          <w:rtl/>
        </w:rPr>
        <w:t xml:space="preserve">הוא </w:t>
      </w:r>
      <w:r>
        <w:rPr>
          <w:rtl/>
        </w:rPr>
        <w:t>ראוי למאכל.</w:t>
      </w:r>
      <w:r>
        <w:rPr>
          <w:rFonts w:hint="cs"/>
          <w:rtl/>
        </w:rPr>
        <w:t xml:space="preserve"> </w:t>
      </w:r>
      <w:r>
        <w:rPr>
          <w:rFonts w:hint="eastAsia"/>
          <w:rtl/>
        </w:rPr>
        <w:t>בנוסף</w:t>
      </w:r>
      <w:r>
        <w:rPr>
          <w:rFonts w:hint="cs"/>
          <w:rtl/>
        </w:rPr>
        <w:t>,</w:t>
      </w:r>
      <w:r>
        <w:rPr>
          <w:rtl/>
        </w:rPr>
        <w:t xml:space="preserve"> </w:t>
      </w:r>
      <w:r>
        <w:rPr>
          <w:rFonts w:hint="eastAsia"/>
          <w:rtl/>
        </w:rPr>
        <w:t>המועצה</w:t>
      </w:r>
      <w:r>
        <w:rPr>
          <w:rFonts w:hint="cs"/>
          <w:rtl/>
        </w:rPr>
        <w:t>,</w:t>
      </w:r>
      <w:r>
        <w:rPr>
          <w:rtl/>
        </w:rPr>
        <w:t xml:space="preserve"> </w:t>
      </w:r>
      <w:r>
        <w:rPr>
          <w:rFonts w:hint="eastAsia"/>
          <w:rtl/>
        </w:rPr>
        <w:t>בשיתוף</w:t>
      </w:r>
      <w:r>
        <w:rPr>
          <w:rtl/>
        </w:rPr>
        <w:t xml:space="preserve"> מכון היצוא</w:t>
      </w:r>
      <w:r>
        <w:rPr>
          <w:rFonts w:hint="cs"/>
          <w:rtl/>
        </w:rPr>
        <w:t>,</w:t>
      </w:r>
      <w:r>
        <w:rPr>
          <w:rtl/>
        </w:rPr>
        <w:t xml:space="preserve"> עושה מאמצים </w:t>
      </w:r>
      <w:r>
        <w:rPr>
          <w:rFonts w:hint="eastAsia"/>
          <w:rtl/>
        </w:rPr>
        <w:t>לסייע</w:t>
      </w:r>
      <w:r>
        <w:rPr>
          <w:rtl/>
        </w:rPr>
        <w:t xml:space="preserve"> ליצרנים</w:t>
      </w:r>
      <w:r>
        <w:rPr>
          <w:rFonts w:hint="cs"/>
          <w:rtl/>
        </w:rPr>
        <w:t>,</w:t>
      </w:r>
      <w:r>
        <w:rPr>
          <w:rtl/>
        </w:rPr>
        <w:t xml:space="preserve"> שלהם תוצרת איכותית</w:t>
      </w:r>
      <w:r>
        <w:rPr>
          <w:rFonts w:hint="cs"/>
          <w:rtl/>
        </w:rPr>
        <w:t>,</w:t>
      </w:r>
      <w:r>
        <w:rPr>
          <w:rtl/>
        </w:rPr>
        <w:t xml:space="preserve"> לאתר שווקים בחו"</w:t>
      </w:r>
      <w:r>
        <w:rPr>
          <w:rFonts w:hint="eastAsia"/>
          <w:rtl/>
        </w:rPr>
        <w:t>ל</w:t>
      </w:r>
      <w:r>
        <w:rPr>
          <w:rtl/>
        </w:rPr>
        <w:t>.</w:t>
      </w:r>
    </w:p>
    <w:p w14:paraId="6A88F8B9" w14:textId="77777777" w:rsidR="00000000" w:rsidRDefault="0080671D">
      <w:pPr>
        <w:pStyle w:val="a0"/>
        <w:ind w:firstLine="0"/>
        <w:rPr>
          <w:rFonts w:hint="cs"/>
          <w:rtl/>
        </w:rPr>
      </w:pPr>
    </w:p>
    <w:p w14:paraId="23BAC9EB" w14:textId="77777777" w:rsidR="00000000" w:rsidRDefault="0080671D">
      <w:pPr>
        <w:pStyle w:val="af1"/>
        <w:rPr>
          <w:rtl/>
        </w:rPr>
      </w:pPr>
      <w:r>
        <w:rPr>
          <w:rtl/>
        </w:rPr>
        <w:t>היו"ר מיכאל נודלמן:</w:t>
      </w:r>
    </w:p>
    <w:p w14:paraId="4FE107C0" w14:textId="77777777" w:rsidR="00000000" w:rsidRDefault="0080671D">
      <w:pPr>
        <w:pStyle w:val="a0"/>
        <w:rPr>
          <w:rtl/>
        </w:rPr>
      </w:pPr>
    </w:p>
    <w:p w14:paraId="06F32041" w14:textId="77777777" w:rsidR="00000000" w:rsidRDefault="0080671D">
      <w:pPr>
        <w:pStyle w:val="a0"/>
        <w:rPr>
          <w:rFonts w:hint="cs"/>
          <w:rtl/>
        </w:rPr>
      </w:pPr>
      <w:r>
        <w:rPr>
          <w:rFonts w:hint="cs"/>
          <w:rtl/>
        </w:rPr>
        <w:t>שאילתא מ</w:t>
      </w:r>
      <w:r>
        <w:rPr>
          <w:rFonts w:hint="cs"/>
          <w:rtl/>
        </w:rPr>
        <w:t>ס' 1439, של חבר הכנסת ג'מאל זחאלקה - אינו נוכח; לפרוטוקול.</w:t>
      </w:r>
    </w:p>
    <w:p w14:paraId="38290660" w14:textId="77777777" w:rsidR="00000000" w:rsidRDefault="0080671D">
      <w:pPr>
        <w:pStyle w:val="a0"/>
        <w:ind w:firstLine="0"/>
        <w:rPr>
          <w:rtl/>
        </w:rPr>
      </w:pPr>
    </w:p>
    <w:p w14:paraId="18E66386" w14:textId="77777777" w:rsidR="00000000" w:rsidRDefault="0080671D">
      <w:pPr>
        <w:pStyle w:val="a0"/>
        <w:ind w:firstLine="0"/>
        <w:rPr>
          <w:rFonts w:hint="cs"/>
          <w:rtl/>
        </w:rPr>
      </w:pPr>
    </w:p>
    <w:p w14:paraId="5984CC91" w14:textId="77777777" w:rsidR="00000000" w:rsidRDefault="0080671D">
      <w:pPr>
        <w:pStyle w:val="a1"/>
        <w:jc w:val="center"/>
        <w:rPr>
          <w:rtl/>
        </w:rPr>
      </w:pPr>
      <w:bookmarkStart w:id="524" w:name="CQ24688FI0024688T23_06_2004_18_01_51"/>
      <w:bookmarkStart w:id="525" w:name="_Toc101171432"/>
      <w:bookmarkEnd w:id="524"/>
      <w:r>
        <w:rPr>
          <w:rtl/>
        </w:rPr>
        <w:t xml:space="preserve">1439. שיווק החלב </w:t>
      </w:r>
      <w:r>
        <w:rPr>
          <w:rFonts w:hint="cs"/>
          <w:rtl/>
        </w:rPr>
        <w:t xml:space="preserve">של </w:t>
      </w:r>
      <w:r>
        <w:rPr>
          <w:rtl/>
        </w:rPr>
        <w:t>מגדלי הצאן הערבים</w:t>
      </w:r>
      <w:bookmarkEnd w:id="525"/>
    </w:p>
    <w:p w14:paraId="56A8BC0D" w14:textId="77777777" w:rsidR="00000000" w:rsidRDefault="0080671D">
      <w:pPr>
        <w:pStyle w:val="a0"/>
        <w:rPr>
          <w:rFonts w:hint="cs"/>
          <w:rtl/>
        </w:rPr>
      </w:pPr>
    </w:p>
    <w:p w14:paraId="224335B6" w14:textId="77777777" w:rsidR="00000000" w:rsidRDefault="0080671D">
      <w:pPr>
        <w:pStyle w:val="a0"/>
        <w:ind w:firstLine="0"/>
        <w:rPr>
          <w:bCs/>
          <w:u w:val="single"/>
        </w:rPr>
      </w:pPr>
      <w:bookmarkStart w:id="526" w:name="ESQ24688"/>
      <w:bookmarkEnd w:id="526"/>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07704BAE" w14:textId="77777777" w:rsidR="00000000" w:rsidRDefault="0080671D">
      <w:pPr>
        <w:pStyle w:val="a0"/>
        <w:ind w:firstLine="720"/>
      </w:pPr>
      <w:r>
        <w:rPr>
          <w:rtl/>
        </w:rPr>
        <w:t>ביום ט' בניסן התשס"ד (31 במר</w:t>
      </w:r>
      <w:r>
        <w:rPr>
          <w:rFonts w:hint="cs"/>
          <w:rtl/>
        </w:rPr>
        <w:t>ס</w:t>
      </w:r>
      <w:r>
        <w:rPr>
          <w:rtl/>
        </w:rPr>
        <w:t xml:space="preserve"> 2004):</w:t>
      </w:r>
    </w:p>
    <w:p w14:paraId="7A140D67" w14:textId="77777777" w:rsidR="00000000" w:rsidRDefault="0080671D">
      <w:pPr>
        <w:pStyle w:val="a0"/>
        <w:rPr>
          <w:rFonts w:hint="cs"/>
          <w:rtl/>
        </w:rPr>
      </w:pPr>
    </w:p>
    <w:p w14:paraId="6E531549" w14:textId="77777777" w:rsidR="00000000" w:rsidRDefault="0080671D">
      <w:pPr>
        <w:pStyle w:val="a0"/>
        <w:ind w:firstLine="720"/>
      </w:pPr>
      <w:r>
        <w:rPr>
          <w:rFonts w:hint="cs"/>
          <w:rtl/>
        </w:rPr>
        <w:t>אף-על-פי</w:t>
      </w:r>
      <w:r>
        <w:rPr>
          <w:rtl/>
        </w:rPr>
        <w:t xml:space="preserve"> שקיבלו היתר גידול ממשרד החקלאות, רוב מגדלי הכבשים הערבים</w:t>
      </w:r>
      <w:r>
        <w:rPr>
          <w:rtl/>
        </w:rPr>
        <w:t xml:space="preserve"> אינם מצליחים לשווק את החלב שהם מייצרים דרך "תנובה" או חברות דומות. </w:t>
      </w:r>
    </w:p>
    <w:p w14:paraId="04648EE1" w14:textId="77777777" w:rsidR="00000000" w:rsidRDefault="0080671D">
      <w:pPr>
        <w:pStyle w:val="a0"/>
        <w:ind w:firstLine="720"/>
      </w:pPr>
    </w:p>
    <w:p w14:paraId="20C9FCDF" w14:textId="77777777" w:rsidR="00000000" w:rsidRDefault="0080671D">
      <w:pPr>
        <w:pStyle w:val="a0"/>
        <w:ind w:firstLine="720"/>
      </w:pPr>
      <w:r>
        <w:rPr>
          <w:rFonts w:hint="cs"/>
          <w:rtl/>
        </w:rPr>
        <w:t>רצוני לשאול</w:t>
      </w:r>
      <w:r>
        <w:rPr>
          <w:rtl/>
        </w:rPr>
        <w:t>:</w:t>
      </w:r>
    </w:p>
    <w:p w14:paraId="7FF6B426" w14:textId="77777777" w:rsidR="00000000" w:rsidRDefault="0080671D">
      <w:pPr>
        <w:pStyle w:val="a0"/>
        <w:ind w:firstLine="720"/>
      </w:pPr>
    </w:p>
    <w:p w14:paraId="366A1E66" w14:textId="77777777" w:rsidR="00000000" w:rsidRDefault="0080671D">
      <w:pPr>
        <w:pStyle w:val="a0"/>
        <w:ind w:firstLine="720"/>
        <w:rPr>
          <w:rtl/>
        </w:rPr>
      </w:pPr>
      <w:r>
        <w:rPr>
          <w:rFonts w:hint="cs"/>
          <w:rtl/>
        </w:rPr>
        <w:t xml:space="preserve">1. </w:t>
      </w:r>
      <w:r>
        <w:rPr>
          <w:rtl/>
        </w:rPr>
        <w:t xml:space="preserve">מה </w:t>
      </w:r>
      <w:r>
        <w:rPr>
          <w:rFonts w:hint="cs"/>
          <w:rtl/>
        </w:rPr>
        <w:t>ייעשה כדי לסייע</w:t>
      </w:r>
      <w:r>
        <w:rPr>
          <w:rtl/>
        </w:rPr>
        <w:t xml:space="preserve"> בשיווק חלב הכבשים?</w:t>
      </w:r>
    </w:p>
    <w:p w14:paraId="201D0DFE" w14:textId="77777777" w:rsidR="00000000" w:rsidRDefault="0080671D">
      <w:pPr>
        <w:pStyle w:val="a0"/>
        <w:ind w:firstLine="720"/>
        <w:rPr>
          <w:rtl/>
        </w:rPr>
      </w:pPr>
    </w:p>
    <w:p w14:paraId="15AE8212" w14:textId="77777777" w:rsidR="00000000" w:rsidRDefault="0080671D">
      <w:pPr>
        <w:pStyle w:val="a0"/>
        <w:ind w:firstLine="720"/>
        <w:rPr>
          <w:rtl/>
        </w:rPr>
      </w:pPr>
      <w:r>
        <w:rPr>
          <w:rFonts w:hint="cs"/>
          <w:rtl/>
        </w:rPr>
        <w:t>2. האם יש למשרדך</w:t>
      </w:r>
      <w:r>
        <w:rPr>
          <w:rtl/>
        </w:rPr>
        <w:t xml:space="preserve"> תוכניות להקמת מפעלים לייצור גבינות י</w:t>
      </w:r>
      <w:r>
        <w:rPr>
          <w:rFonts w:hint="cs"/>
          <w:rtl/>
        </w:rPr>
        <w:t>י</w:t>
      </w:r>
      <w:r>
        <w:rPr>
          <w:rtl/>
        </w:rPr>
        <w:t>חודיות מחלב כבשים</w:t>
      </w:r>
      <w:r>
        <w:rPr>
          <w:rFonts w:hint="cs"/>
          <w:rtl/>
        </w:rPr>
        <w:t xml:space="preserve">, ואם כן </w:t>
      </w:r>
      <w:r>
        <w:rPr>
          <w:rtl/>
        </w:rPr>
        <w:t>–</w:t>
      </w:r>
      <w:r>
        <w:rPr>
          <w:rFonts w:hint="cs"/>
          <w:rtl/>
        </w:rPr>
        <w:t xml:space="preserve"> מה הן</w:t>
      </w:r>
      <w:r>
        <w:rPr>
          <w:rtl/>
        </w:rPr>
        <w:t xml:space="preserve">? </w:t>
      </w:r>
    </w:p>
    <w:p w14:paraId="62C0BA3D" w14:textId="77777777" w:rsidR="00000000" w:rsidRDefault="0080671D">
      <w:pPr>
        <w:pStyle w:val="a0"/>
        <w:ind w:firstLine="720"/>
        <w:rPr>
          <w:rtl/>
        </w:rPr>
      </w:pPr>
    </w:p>
    <w:p w14:paraId="16B59DDD" w14:textId="77777777" w:rsidR="00000000" w:rsidRDefault="0080671D">
      <w:pPr>
        <w:pStyle w:val="a0"/>
        <w:ind w:firstLine="0"/>
        <w:rPr>
          <w:b/>
          <w:bCs/>
          <w:u w:val="single"/>
        </w:rPr>
      </w:pPr>
      <w:r>
        <w:rPr>
          <w:rFonts w:hint="eastAsia"/>
          <w:b/>
          <w:bCs/>
          <w:u w:val="single"/>
          <w:rtl/>
        </w:rPr>
        <w:t>תשובת</w:t>
      </w:r>
      <w:r>
        <w:rPr>
          <w:b/>
          <w:bCs/>
          <w:u w:val="single"/>
          <w:rtl/>
        </w:rPr>
        <w:t xml:space="preserve"> שר החקלאות </w:t>
      </w:r>
      <w:r>
        <w:rPr>
          <w:rFonts w:hint="cs"/>
          <w:b/>
          <w:bCs/>
          <w:u w:val="single"/>
          <w:rtl/>
        </w:rPr>
        <w:t xml:space="preserve">ופיתוח הכפר </w:t>
      </w:r>
      <w:r>
        <w:rPr>
          <w:b/>
          <w:bCs/>
          <w:u w:val="single"/>
          <w:rtl/>
        </w:rPr>
        <w:t>ישראל כץ:</w:t>
      </w:r>
    </w:p>
    <w:p w14:paraId="5075E9BF" w14:textId="77777777" w:rsidR="00000000" w:rsidRDefault="0080671D">
      <w:pPr>
        <w:pStyle w:val="a0"/>
        <w:ind w:firstLine="0"/>
        <w:rPr>
          <w:b/>
          <w:rtl/>
        </w:rPr>
      </w:pPr>
      <w:r>
        <w:rPr>
          <w:b/>
          <w:rtl/>
        </w:rPr>
        <w:t xml:space="preserve">(לא נקראה, נמסרה </w:t>
      </w:r>
      <w:r>
        <w:rPr>
          <w:rFonts w:hint="eastAsia"/>
          <w:b/>
          <w:rtl/>
        </w:rPr>
        <w:t>לפרוטוקול</w:t>
      </w:r>
      <w:r>
        <w:rPr>
          <w:b/>
          <w:rtl/>
        </w:rPr>
        <w:t>)</w:t>
      </w:r>
    </w:p>
    <w:p w14:paraId="569522A5" w14:textId="77777777" w:rsidR="00000000" w:rsidRDefault="0080671D">
      <w:pPr>
        <w:pStyle w:val="a0"/>
        <w:rPr>
          <w:rFonts w:hint="cs"/>
          <w:rtl/>
        </w:rPr>
      </w:pPr>
    </w:p>
    <w:p w14:paraId="325F011D" w14:textId="77777777" w:rsidR="00000000" w:rsidRDefault="0080671D">
      <w:pPr>
        <w:pStyle w:val="a0"/>
        <w:ind w:firstLine="720"/>
        <w:rPr>
          <w:rFonts w:hint="cs"/>
          <w:rtl/>
        </w:rPr>
      </w:pPr>
      <w:r>
        <w:rPr>
          <w:rFonts w:hint="cs"/>
          <w:rtl/>
        </w:rPr>
        <w:t>1. נכון להיום משרד החקלאות אינו מנפק היתרים לגידול עדרי צאן. זכותו של כל חקלאי להקים עדר לצאן לחלב ו/או לבשר. אך משעשה זאת עליו לעמוד בכמה דרישות, כגון חובת חיסון העדר וחובת החזקתו בתנאים התואמים את חוקי העזר ואת דרישות המשרד ל</w:t>
      </w:r>
      <w:r>
        <w:rPr>
          <w:rFonts w:hint="cs"/>
          <w:rtl/>
        </w:rPr>
        <w:t xml:space="preserve">איכות הסביבה. </w:t>
      </w:r>
    </w:p>
    <w:p w14:paraId="01BA81F7" w14:textId="77777777" w:rsidR="00000000" w:rsidRDefault="0080671D">
      <w:pPr>
        <w:pStyle w:val="a0"/>
        <w:ind w:firstLine="720"/>
        <w:rPr>
          <w:rFonts w:hint="cs"/>
          <w:rtl/>
        </w:rPr>
      </w:pPr>
    </w:p>
    <w:p w14:paraId="6B189EB2" w14:textId="77777777" w:rsidR="00000000" w:rsidRDefault="0080671D">
      <w:pPr>
        <w:pStyle w:val="a0"/>
        <w:ind w:firstLine="720"/>
        <w:rPr>
          <w:rFonts w:hint="cs"/>
          <w:rtl/>
        </w:rPr>
      </w:pPr>
      <w:r>
        <w:rPr>
          <w:rFonts w:hint="cs"/>
          <w:rtl/>
        </w:rPr>
        <w:t>כל בעל עדר צאן המעוניין בהקצאת מכסה, מחויב להמציא למנהל המכסות, באמצעות מועצת החלב, אישור בדבר התקשרותו עם מחלבה מוכרת לשיווק החלב. ההתקשרות בין בעל העדר למחלבה נעשית ישירות, ללא מעורבותו של משרד החקלאות, ונכונותה של מחלבה לקלוט חלב מבעלי ה</w:t>
      </w:r>
      <w:r>
        <w:rPr>
          <w:rFonts w:hint="cs"/>
          <w:rtl/>
        </w:rPr>
        <w:t xml:space="preserve">עדר יכולה להתבסס על גודל העדר, על איכות החלב, על זמינותו וכדומה. </w:t>
      </w:r>
    </w:p>
    <w:p w14:paraId="2A8CF4D3" w14:textId="77777777" w:rsidR="00000000" w:rsidRDefault="0080671D">
      <w:pPr>
        <w:pStyle w:val="a0"/>
        <w:ind w:firstLine="720"/>
        <w:rPr>
          <w:rFonts w:hint="cs"/>
          <w:rtl/>
        </w:rPr>
      </w:pPr>
    </w:p>
    <w:p w14:paraId="7C990B41" w14:textId="77777777" w:rsidR="00000000" w:rsidRDefault="0080671D">
      <w:pPr>
        <w:pStyle w:val="a0"/>
        <w:ind w:firstLine="720"/>
        <w:rPr>
          <w:rFonts w:hint="cs"/>
        </w:rPr>
      </w:pPr>
      <w:r>
        <w:rPr>
          <w:rFonts w:hint="cs"/>
          <w:rtl/>
        </w:rPr>
        <w:t>2. למשרד החקלאות אין תוכניות לקידום הקמת מחלבות חדשות לייצור מוצרי חלב צאן. מחלבה מוגדרת כמפעל תעשייתי, ולכן הגורם הציבורי שעשוי אולי לסייע בנושא הוא משרד התמ"ת, וזאת אם הקמת מחלבה כזאת עומ</w:t>
      </w:r>
      <w:r>
        <w:rPr>
          <w:rFonts w:hint="cs"/>
          <w:rtl/>
        </w:rPr>
        <w:t>דת בקריטריונים שלו לסיוע.</w:t>
      </w:r>
    </w:p>
    <w:p w14:paraId="1651BD31" w14:textId="77777777" w:rsidR="00000000" w:rsidRDefault="0080671D">
      <w:pPr>
        <w:pStyle w:val="a0"/>
        <w:ind w:firstLine="0"/>
        <w:rPr>
          <w:rFonts w:hint="cs"/>
          <w:rtl/>
        </w:rPr>
      </w:pPr>
    </w:p>
    <w:p w14:paraId="58D3CEF3" w14:textId="77777777" w:rsidR="00000000" w:rsidRDefault="0080671D">
      <w:pPr>
        <w:pStyle w:val="af1"/>
        <w:rPr>
          <w:rtl/>
        </w:rPr>
      </w:pPr>
      <w:r>
        <w:rPr>
          <w:rtl/>
        </w:rPr>
        <w:t>היו"ר מיכאל נודלמן:</w:t>
      </w:r>
    </w:p>
    <w:p w14:paraId="50B72B6D" w14:textId="77777777" w:rsidR="00000000" w:rsidRDefault="0080671D">
      <w:pPr>
        <w:pStyle w:val="a0"/>
        <w:rPr>
          <w:rtl/>
        </w:rPr>
      </w:pPr>
    </w:p>
    <w:p w14:paraId="1E09C4B3" w14:textId="77777777" w:rsidR="00000000" w:rsidRDefault="0080671D">
      <w:pPr>
        <w:pStyle w:val="a0"/>
        <w:rPr>
          <w:rFonts w:hint="cs"/>
          <w:rtl/>
        </w:rPr>
      </w:pPr>
      <w:r>
        <w:rPr>
          <w:rFonts w:hint="cs"/>
          <w:rtl/>
        </w:rPr>
        <w:t>שאילתא מס' 1447, של חבר הכנסת ג'מאל זחאלקה - אינו נוכח; לפרוטוקול.</w:t>
      </w:r>
    </w:p>
    <w:p w14:paraId="77CBC12B" w14:textId="77777777" w:rsidR="00000000" w:rsidRDefault="0080671D">
      <w:pPr>
        <w:pStyle w:val="a0"/>
        <w:ind w:firstLine="0"/>
        <w:rPr>
          <w:rtl/>
        </w:rPr>
      </w:pPr>
    </w:p>
    <w:p w14:paraId="5EBE8D06" w14:textId="77777777" w:rsidR="00000000" w:rsidRDefault="0080671D">
      <w:pPr>
        <w:pStyle w:val="a0"/>
        <w:ind w:firstLine="0"/>
        <w:rPr>
          <w:rFonts w:hint="cs"/>
          <w:rtl/>
        </w:rPr>
      </w:pPr>
    </w:p>
    <w:p w14:paraId="4F350981" w14:textId="77777777" w:rsidR="00000000" w:rsidRDefault="0080671D">
      <w:pPr>
        <w:pStyle w:val="a1"/>
        <w:jc w:val="center"/>
        <w:rPr>
          <w:rtl/>
        </w:rPr>
      </w:pPr>
      <w:bookmarkStart w:id="527" w:name="CQ24696FI0024696T23_06_2004_18_04_18"/>
      <w:bookmarkStart w:id="528" w:name="_Toc101171433"/>
      <w:bookmarkEnd w:id="527"/>
      <w:r>
        <w:rPr>
          <w:rtl/>
        </w:rPr>
        <w:t xml:space="preserve">1447. </w:t>
      </w:r>
      <w:r>
        <w:rPr>
          <w:rFonts w:hint="cs"/>
          <w:rtl/>
        </w:rPr>
        <w:t>ה</w:t>
      </w:r>
      <w:r>
        <w:rPr>
          <w:rtl/>
        </w:rPr>
        <w:t>חכרת אדמות לרועי צאן ערבים בנגב</w:t>
      </w:r>
      <w:bookmarkEnd w:id="528"/>
      <w:r>
        <w:rPr>
          <w:rtl/>
        </w:rPr>
        <w:t xml:space="preserve"> </w:t>
      </w:r>
    </w:p>
    <w:p w14:paraId="40BA6A09" w14:textId="77777777" w:rsidR="00000000" w:rsidRDefault="0080671D">
      <w:pPr>
        <w:pStyle w:val="a0"/>
        <w:rPr>
          <w:rFonts w:hint="cs"/>
          <w:rtl/>
        </w:rPr>
      </w:pPr>
    </w:p>
    <w:p w14:paraId="4A82C2BF" w14:textId="77777777" w:rsidR="00000000" w:rsidRDefault="0080671D">
      <w:pPr>
        <w:pStyle w:val="a0"/>
        <w:ind w:firstLine="0"/>
        <w:rPr>
          <w:bCs/>
          <w:u w:val="single"/>
        </w:rPr>
      </w:pPr>
      <w:bookmarkStart w:id="529" w:name="ESQ24696"/>
      <w:bookmarkEnd w:id="529"/>
      <w:r>
        <w:rPr>
          <w:bCs/>
          <w:u w:val="single"/>
          <w:rtl/>
        </w:rPr>
        <w:t>חבר</w:t>
      </w:r>
      <w:r>
        <w:rPr>
          <w:rFonts w:hint="cs"/>
          <w:bCs/>
          <w:u w:val="single"/>
          <w:rtl/>
        </w:rPr>
        <w:t xml:space="preserve"> הכנסת </w:t>
      </w:r>
      <w:r>
        <w:rPr>
          <w:bCs/>
          <w:u w:val="single"/>
          <w:rtl/>
        </w:rPr>
        <w:t>ג'מאל זחאלקה</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1575ED4F" w14:textId="77777777" w:rsidR="00000000" w:rsidRDefault="0080671D">
      <w:pPr>
        <w:pStyle w:val="a0"/>
        <w:ind w:firstLine="720"/>
      </w:pPr>
      <w:r>
        <w:rPr>
          <w:rtl/>
        </w:rPr>
        <w:t>ביום ט' בניסן התשס"ד (31 במר</w:t>
      </w:r>
      <w:r>
        <w:rPr>
          <w:rFonts w:hint="cs"/>
          <w:rtl/>
        </w:rPr>
        <w:t>ס</w:t>
      </w:r>
      <w:r>
        <w:rPr>
          <w:rtl/>
        </w:rPr>
        <w:t xml:space="preserve"> 2004):</w:t>
      </w:r>
    </w:p>
    <w:p w14:paraId="681DB3F5" w14:textId="77777777" w:rsidR="00000000" w:rsidRDefault="0080671D">
      <w:pPr>
        <w:pStyle w:val="a0"/>
        <w:rPr>
          <w:rFonts w:hint="cs"/>
          <w:rtl/>
        </w:rPr>
      </w:pPr>
    </w:p>
    <w:p w14:paraId="568DAA0D" w14:textId="77777777" w:rsidR="00000000" w:rsidRDefault="0080671D">
      <w:pPr>
        <w:pStyle w:val="a0"/>
        <w:ind w:firstLine="720"/>
      </w:pPr>
      <w:r>
        <w:rPr>
          <w:rtl/>
        </w:rPr>
        <w:t>זה שנים</w:t>
      </w:r>
      <w:r>
        <w:rPr>
          <w:rtl/>
        </w:rPr>
        <w:t xml:space="preserve"> רבות חוכרים רועי צאן ערבים בנגב ממ</w:t>
      </w:r>
      <w:r>
        <w:rPr>
          <w:rFonts w:hint="cs"/>
          <w:rtl/>
        </w:rPr>
        <w:t>י</w:t>
      </w:r>
      <w:r>
        <w:rPr>
          <w:rtl/>
        </w:rPr>
        <w:t>נהל קרקעי ישראל אדמות המשמש</w:t>
      </w:r>
      <w:r>
        <w:rPr>
          <w:rFonts w:hint="cs"/>
          <w:rtl/>
        </w:rPr>
        <w:t>ות</w:t>
      </w:r>
      <w:r>
        <w:rPr>
          <w:rtl/>
        </w:rPr>
        <w:t xml:space="preserve"> שטחי מרעה. לאחרונה </w:t>
      </w:r>
      <w:r>
        <w:rPr>
          <w:rFonts w:hint="cs"/>
          <w:rtl/>
        </w:rPr>
        <w:t>מתלוננים</w:t>
      </w:r>
      <w:r>
        <w:rPr>
          <w:rtl/>
        </w:rPr>
        <w:t xml:space="preserve"> המגדלים על כך שהמ</w:t>
      </w:r>
      <w:r>
        <w:rPr>
          <w:rFonts w:hint="cs"/>
          <w:rtl/>
        </w:rPr>
        <w:t>י</w:t>
      </w:r>
      <w:r>
        <w:rPr>
          <w:rtl/>
        </w:rPr>
        <w:t xml:space="preserve">נהל </w:t>
      </w:r>
      <w:r>
        <w:rPr>
          <w:rFonts w:hint="cs"/>
          <w:rtl/>
        </w:rPr>
        <w:t>דוחה</w:t>
      </w:r>
      <w:r>
        <w:rPr>
          <w:rtl/>
        </w:rPr>
        <w:t xml:space="preserve"> בקשות</w:t>
      </w:r>
      <w:r>
        <w:rPr>
          <w:rFonts w:hint="cs"/>
          <w:rtl/>
        </w:rPr>
        <w:t xml:space="preserve"> רבות, והחקלאים שבקשותיהם נענות מקבלים שטחים קטנים מהדרוש המרוחקים ממקום מגוריהם וסובלים מחוסר במים</w:t>
      </w:r>
      <w:r>
        <w:rPr>
          <w:rtl/>
        </w:rPr>
        <w:t>.</w:t>
      </w:r>
    </w:p>
    <w:p w14:paraId="13C18BB8" w14:textId="77777777" w:rsidR="00000000" w:rsidRDefault="0080671D">
      <w:pPr>
        <w:pStyle w:val="a0"/>
        <w:ind w:firstLine="720"/>
      </w:pPr>
    </w:p>
    <w:p w14:paraId="0319C0E7" w14:textId="77777777" w:rsidR="00000000" w:rsidRDefault="0080671D">
      <w:pPr>
        <w:pStyle w:val="a0"/>
        <w:ind w:firstLine="720"/>
      </w:pPr>
      <w:r>
        <w:rPr>
          <w:rFonts w:hint="cs"/>
          <w:rtl/>
        </w:rPr>
        <w:t>רצוני לשאול</w:t>
      </w:r>
      <w:r>
        <w:rPr>
          <w:rtl/>
        </w:rPr>
        <w:t>:</w:t>
      </w:r>
    </w:p>
    <w:p w14:paraId="0E0A1418" w14:textId="77777777" w:rsidR="00000000" w:rsidRDefault="0080671D">
      <w:pPr>
        <w:pStyle w:val="a0"/>
        <w:ind w:firstLine="720"/>
      </w:pPr>
    </w:p>
    <w:p w14:paraId="33B19CB6" w14:textId="77777777" w:rsidR="00000000" w:rsidRDefault="0080671D">
      <w:pPr>
        <w:pStyle w:val="a0"/>
        <w:ind w:firstLine="720"/>
        <w:rPr>
          <w:rtl/>
        </w:rPr>
      </w:pPr>
      <w:r>
        <w:rPr>
          <w:rFonts w:hint="cs"/>
          <w:rtl/>
        </w:rPr>
        <w:t xml:space="preserve">1. </w:t>
      </w:r>
      <w:r>
        <w:rPr>
          <w:rtl/>
        </w:rPr>
        <w:t>מדוע לא מוע</w:t>
      </w:r>
      <w:r>
        <w:rPr>
          <w:rtl/>
        </w:rPr>
        <w:t>נקים לכל דורש</w:t>
      </w:r>
      <w:r>
        <w:rPr>
          <w:rFonts w:hint="cs"/>
          <w:rtl/>
        </w:rPr>
        <w:t xml:space="preserve"> שטחים </w:t>
      </w:r>
      <w:r>
        <w:rPr>
          <w:rtl/>
        </w:rPr>
        <w:t>הקרובים למקום מגורי</w:t>
      </w:r>
      <w:r>
        <w:rPr>
          <w:rFonts w:hint="cs"/>
          <w:rtl/>
        </w:rPr>
        <w:t>ו</w:t>
      </w:r>
      <w:r>
        <w:rPr>
          <w:rtl/>
        </w:rPr>
        <w:t>?</w:t>
      </w:r>
    </w:p>
    <w:p w14:paraId="3FD5C13E" w14:textId="77777777" w:rsidR="00000000" w:rsidRDefault="0080671D">
      <w:pPr>
        <w:pStyle w:val="a0"/>
        <w:ind w:firstLine="720"/>
        <w:rPr>
          <w:rtl/>
        </w:rPr>
      </w:pPr>
    </w:p>
    <w:p w14:paraId="06633A2C" w14:textId="77777777" w:rsidR="00000000" w:rsidRDefault="0080671D">
      <w:pPr>
        <w:pStyle w:val="a0"/>
        <w:ind w:firstLine="720"/>
        <w:rPr>
          <w:rFonts w:hint="cs"/>
          <w:rtl/>
        </w:rPr>
      </w:pPr>
      <w:r>
        <w:rPr>
          <w:rFonts w:hint="cs"/>
          <w:rtl/>
        </w:rPr>
        <w:t>2.</w:t>
      </w:r>
      <w:r>
        <w:rPr>
          <w:rtl/>
        </w:rPr>
        <w:t xml:space="preserve"> </w:t>
      </w:r>
      <w:r>
        <w:rPr>
          <w:rFonts w:hint="cs"/>
          <w:rtl/>
        </w:rPr>
        <w:t xml:space="preserve">האם יורשו חקלאים </w:t>
      </w:r>
      <w:r>
        <w:rPr>
          <w:rtl/>
        </w:rPr>
        <w:t>לחכור אדמות לתקופות ממושכות</w:t>
      </w:r>
      <w:r>
        <w:rPr>
          <w:rFonts w:hint="cs"/>
          <w:rtl/>
        </w:rPr>
        <w:t>,</w:t>
      </w:r>
      <w:r>
        <w:rPr>
          <w:rtl/>
        </w:rPr>
        <w:t xml:space="preserve"> שיאפשרו להם להקים חוות מסודרות</w:t>
      </w:r>
      <w:r>
        <w:rPr>
          <w:rFonts w:hint="cs"/>
          <w:rtl/>
        </w:rPr>
        <w:t>?</w:t>
      </w:r>
    </w:p>
    <w:p w14:paraId="27BB6AE0" w14:textId="77777777" w:rsidR="00000000" w:rsidRDefault="0080671D">
      <w:pPr>
        <w:pStyle w:val="a0"/>
        <w:ind w:firstLine="0"/>
        <w:rPr>
          <w:rFonts w:hint="cs"/>
          <w:rtl/>
        </w:rPr>
      </w:pPr>
    </w:p>
    <w:p w14:paraId="5BFFD263" w14:textId="77777777" w:rsidR="00000000" w:rsidRDefault="0080671D">
      <w:pPr>
        <w:pStyle w:val="a0"/>
        <w:ind w:firstLine="0"/>
        <w:rPr>
          <w:rFonts w:hint="cs"/>
          <w:rtl/>
        </w:rPr>
      </w:pPr>
      <w:r>
        <w:rPr>
          <w:rFonts w:hint="cs"/>
          <w:b/>
          <w:bCs/>
          <w:u w:val="single"/>
          <w:rtl/>
        </w:rPr>
        <w:t>תשובת שר החקלאות ופיתוח הכפר ישראל כץ:</w:t>
      </w:r>
      <w:r>
        <w:rPr>
          <w:rFonts w:hint="cs"/>
          <w:rtl/>
        </w:rPr>
        <w:tab/>
      </w:r>
    </w:p>
    <w:p w14:paraId="003716F5" w14:textId="77777777" w:rsidR="00000000" w:rsidRDefault="0080671D">
      <w:pPr>
        <w:pStyle w:val="a0"/>
        <w:ind w:firstLine="0"/>
        <w:rPr>
          <w:rFonts w:hint="cs"/>
          <w:b/>
          <w:rtl/>
        </w:rPr>
      </w:pPr>
      <w:r>
        <w:rPr>
          <w:rFonts w:hint="cs"/>
          <w:b/>
          <w:rtl/>
        </w:rPr>
        <w:t>(לא נקראה, נמסרה לפרוטוקול)</w:t>
      </w:r>
    </w:p>
    <w:p w14:paraId="5C785333" w14:textId="77777777" w:rsidR="00000000" w:rsidRDefault="0080671D">
      <w:pPr>
        <w:bidi/>
        <w:spacing w:line="360" w:lineRule="auto"/>
        <w:ind w:left="6480"/>
        <w:rPr>
          <w:sz w:val="32"/>
          <w:szCs w:val="32"/>
        </w:rPr>
      </w:pPr>
      <w:r>
        <w:rPr>
          <w:rFonts w:hint="cs"/>
          <w:sz w:val="32"/>
          <w:szCs w:val="32"/>
          <w:rtl/>
        </w:rPr>
        <w:t xml:space="preserve">                      </w:t>
      </w:r>
    </w:p>
    <w:p w14:paraId="0F1CAD17" w14:textId="77777777" w:rsidR="00000000" w:rsidRDefault="0080671D">
      <w:pPr>
        <w:pStyle w:val="a0"/>
        <w:rPr>
          <w:rFonts w:hint="cs"/>
        </w:rPr>
      </w:pPr>
      <w:r>
        <w:rPr>
          <w:rFonts w:hint="cs"/>
          <w:rtl/>
        </w:rPr>
        <w:t>1. נושא המרעה לעדרי הבדואים מוסדר על-ידי</w:t>
      </w:r>
      <w:r>
        <w:rPr>
          <w:rFonts w:hint="cs"/>
          <w:rtl/>
        </w:rPr>
        <w:t xml:space="preserve"> משרד החקלאות באמצעות הרשאות רעייה. הרשאות אלו ניתנות בשטחי קק"ל, שטחי אש, שטחי מינהל ושטחים המוחכרים ליישובים לעיבודים - מרעה שלפים. הרשאות אלו מותאמות עם הגורמים השונים, על-פי העניין.</w:t>
      </w:r>
    </w:p>
    <w:p w14:paraId="5A28F9E2" w14:textId="77777777" w:rsidR="00000000" w:rsidRDefault="0080671D">
      <w:pPr>
        <w:pStyle w:val="a0"/>
        <w:rPr>
          <w:rFonts w:hint="cs"/>
          <w:rtl/>
        </w:rPr>
      </w:pPr>
    </w:p>
    <w:p w14:paraId="71074B95" w14:textId="77777777" w:rsidR="00000000" w:rsidRDefault="0080671D">
      <w:pPr>
        <w:pStyle w:val="a0"/>
        <w:rPr>
          <w:rFonts w:hint="cs"/>
          <w:rtl/>
        </w:rPr>
      </w:pPr>
      <w:r>
        <w:rPr>
          <w:rFonts w:hint="cs"/>
          <w:rtl/>
        </w:rPr>
        <w:t>היקף השטחים שלהם ניתנות הרשאות רעייה נקבע על-פי כושר הנשיאה, כך, למשל</w:t>
      </w:r>
      <w:r>
        <w:rPr>
          <w:rFonts w:hint="cs"/>
          <w:rtl/>
        </w:rPr>
        <w:t>, לא ניתן להתיר מרעה בשטחי אש ללא הסכמת הצבא, ובשנים האחרונות חל צמצום באפשרויות המרעה בשטחי אש עקב צורכי הצבא. באופן דומה, מרעה בשטחי קק"ל נעשה בהתייחס לממשק היער בשטחים השונים.</w:t>
      </w:r>
    </w:p>
    <w:p w14:paraId="3FEB9654" w14:textId="77777777" w:rsidR="00000000" w:rsidRDefault="0080671D">
      <w:pPr>
        <w:pStyle w:val="a0"/>
        <w:rPr>
          <w:rFonts w:hint="cs"/>
          <w:rtl/>
        </w:rPr>
      </w:pPr>
    </w:p>
    <w:p w14:paraId="4BF2F074" w14:textId="77777777" w:rsidR="00000000" w:rsidRDefault="0080671D">
      <w:pPr>
        <w:pStyle w:val="a0"/>
      </w:pPr>
      <w:r>
        <w:rPr>
          <w:rFonts w:hint="cs"/>
          <w:rtl/>
        </w:rPr>
        <w:t>מיקום שטחי המרעה אינו בהתייחס למיקום יישובם של בעלי העדרים, אלא בהתחשב באופי</w:t>
      </w:r>
      <w:r>
        <w:rPr>
          <w:rFonts w:hint="cs"/>
          <w:rtl/>
        </w:rPr>
        <w:t xml:space="preserve"> השטחים המתאימים למרעה. השיקול להרשאת רעייה הינו שיקול מקצועי. כאמור לעיל, הרשאות המרעה ניתנות בתיאום עם הגורמים השונים, וכחלק מהתיאום מוסדר גם נושא המים לעדרים.</w:t>
      </w:r>
    </w:p>
    <w:p w14:paraId="41FF671C" w14:textId="77777777" w:rsidR="00000000" w:rsidRDefault="0080671D">
      <w:pPr>
        <w:pStyle w:val="a0"/>
        <w:rPr>
          <w:rtl/>
        </w:rPr>
      </w:pPr>
    </w:p>
    <w:p w14:paraId="7E237642" w14:textId="77777777" w:rsidR="00000000" w:rsidRDefault="0080671D">
      <w:pPr>
        <w:pStyle w:val="a0"/>
        <w:rPr>
          <w:rFonts w:hint="cs"/>
          <w:rtl/>
        </w:rPr>
      </w:pPr>
      <w:r>
        <w:rPr>
          <w:rFonts w:hint="cs"/>
          <w:rtl/>
        </w:rPr>
        <w:t xml:space="preserve">2. החכרת שטחים נעשית על-ידי מינהל מקרקעי ישראל. ההחכרות לזמן ארוך לשימושים חקלאיים הן בהמלצת </w:t>
      </w:r>
      <w:r>
        <w:rPr>
          <w:rFonts w:hint="cs"/>
          <w:rtl/>
        </w:rPr>
        <w:t>ועדת קרקעות עליונה, על-פי החלטות מועצת מקרקעי ישראל המתאימות. הקמת חוות חקלאיות נעשית על-פי חוק  התכנון והבנייה.</w:t>
      </w:r>
    </w:p>
    <w:p w14:paraId="317CC10E" w14:textId="77777777" w:rsidR="00000000" w:rsidRDefault="0080671D">
      <w:pPr>
        <w:pStyle w:val="a0"/>
        <w:rPr>
          <w:rFonts w:hint="cs"/>
          <w:rtl/>
        </w:rPr>
      </w:pPr>
    </w:p>
    <w:p w14:paraId="1A071253" w14:textId="77777777" w:rsidR="00000000" w:rsidRDefault="0080671D">
      <w:pPr>
        <w:pStyle w:val="af1"/>
        <w:rPr>
          <w:rtl/>
        </w:rPr>
      </w:pPr>
      <w:r>
        <w:rPr>
          <w:rtl/>
        </w:rPr>
        <w:t>היו"ר מיכאל נודלמן:</w:t>
      </w:r>
    </w:p>
    <w:p w14:paraId="1C56C4A2" w14:textId="77777777" w:rsidR="00000000" w:rsidRDefault="0080671D">
      <w:pPr>
        <w:pStyle w:val="a0"/>
        <w:rPr>
          <w:rtl/>
        </w:rPr>
      </w:pPr>
    </w:p>
    <w:p w14:paraId="47C24375" w14:textId="77777777" w:rsidR="00000000" w:rsidRDefault="0080671D">
      <w:pPr>
        <w:pStyle w:val="a0"/>
        <w:rPr>
          <w:rFonts w:hint="cs"/>
          <w:rtl/>
        </w:rPr>
      </w:pPr>
      <w:r>
        <w:rPr>
          <w:rFonts w:hint="cs"/>
          <w:rtl/>
        </w:rPr>
        <w:t>שאילתא מס' 1506, של חבר הכנסת אבשלום וילן, בנושא: נזקים לחקלאות בגלל המחסור בידיים עובדות.</w:t>
      </w:r>
    </w:p>
    <w:p w14:paraId="02A2B9B9" w14:textId="77777777" w:rsidR="00000000" w:rsidRDefault="0080671D">
      <w:pPr>
        <w:pStyle w:val="a0"/>
        <w:rPr>
          <w:rtl/>
        </w:rPr>
      </w:pPr>
    </w:p>
    <w:p w14:paraId="37BB95FF" w14:textId="77777777" w:rsidR="00000000" w:rsidRDefault="0080671D">
      <w:pPr>
        <w:pStyle w:val="a1"/>
        <w:jc w:val="center"/>
        <w:rPr>
          <w:rtl/>
        </w:rPr>
      </w:pPr>
      <w:bookmarkStart w:id="530" w:name="FS000000468T23_06_2004_17_37_44"/>
      <w:bookmarkStart w:id="531" w:name="CQ25629FI0025629T23_06_2004_17_39_13"/>
      <w:bookmarkStart w:id="532" w:name="_Toc101171434"/>
      <w:bookmarkEnd w:id="530"/>
      <w:bookmarkEnd w:id="531"/>
      <w:r>
        <w:rPr>
          <w:rtl/>
        </w:rPr>
        <w:t>1506. נזקי</w:t>
      </w:r>
      <w:r>
        <w:rPr>
          <w:rFonts w:hint="cs"/>
          <w:rtl/>
        </w:rPr>
        <w:t>ם לחקלאות</w:t>
      </w:r>
      <w:r>
        <w:rPr>
          <w:rtl/>
        </w:rPr>
        <w:t xml:space="preserve"> </w:t>
      </w:r>
      <w:r>
        <w:rPr>
          <w:rFonts w:hint="cs"/>
          <w:rtl/>
        </w:rPr>
        <w:t>בגלל המחס</w:t>
      </w:r>
      <w:r>
        <w:rPr>
          <w:rFonts w:hint="cs"/>
          <w:rtl/>
        </w:rPr>
        <w:t>ור ב</w:t>
      </w:r>
      <w:r>
        <w:rPr>
          <w:rtl/>
        </w:rPr>
        <w:t>ידיים עובדות</w:t>
      </w:r>
      <w:bookmarkEnd w:id="532"/>
    </w:p>
    <w:p w14:paraId="32761C6D" w14:textId="77777777" w:rsidR="00000000" w:rsidRDefault="0080671D">
      <w:pPr>
        <w:pStyle w:val="a0"/>
        <w:rPr>
          <w:rFonts w:hint="cs"/>
          <w:rtl/>
        </w:rPr>
      </w:pPr>
    </w:p>
    <w:p w14:paraId="782D4255" w14:textId="77777777" w:rsidR="00000000" w:rsidRDefault="0080671D">
      <w:pPr>
        <w:pStyle w:val="a0"/>
        <w:ind w:firstLine="0"/>
        <w:rPr>
          <w:bCs/>
          <w:u w:val="single"/>
        </w:rPr>
      </w:pPr>
      <w:bookmarkStart w:id="533" w:name="ESQ25629"/>
      <w:bookmarkEnd w:id="533"/>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החקלאות ופיתוח הכפר</w:t>
      </w:r>
    </w:p>
    <w:p w14:paraId="7B56B4AE" w14:textId="77777777" w:rsidR="00000000" w:rsidRDefault="0080671D">
      <w:pPr>
        <w:pStyle w:val="a0"/>
      </w:pPr>
      <w:r>
        <w:rPr>
          <w:rtl/>
        </w:rPr>
        <w:t>ביום כ"ח באייר התשס"ד (19 במאי 2004):</w:t>
      </w:r>
    </w:p>
    <w:p w14:paraId="485E7684" w14:textId="77777777" w:rsidR="00000000" w:rsidRDefault="0080671D">
      <w:pPr>
        <w:pStyle w:val="a0"/>
        <w:rPr>
          <w:rFonts w:hint="cs"/>
          <w:rtl/>
        </w:rPr>
      </w:pPr>
    </w:p>
    <w:p w14:paraId="6AF570CE" w14:textId="77777777" w:rsidR="00000000" w:rsidRDefault="0080671D">
      <w:pPr>
        <w:pStyle w:val="a0"/>
        <w:rPr>
          <w:rFonts w:hint="cs"/>
        </w:rPr>
      </w:pPr>
    </w:p>
    <w:p w14:paraId="64F57A48" w14:textId="77777777" w:rsidR="00000000" w:rsidRDefault="0080671D">
      <w:pPr>
        <w:pStyle w:val="a0"/>
        <w:ind w:firstLine="720"/>
      </w:pPr>
      <w:r>
        <w:rPr>
          <w:rtl/>
        </w:rPr>
        <w:t>לחקלאות תרומה עצומה לבניינה של הארץ בהיבטים רבים. בתקופה האחרונה אנו עדים להירקבות פירות כתוצאה מ</w:t>
      </w:r>
      <w:r>
        <w:rPr>
          <w:rFonts w:hint="cs"/>
          <w:rtl/>
        </w:rPr>
        <w:t>מ</w:t>
      </w:r>
      <w:r>
        <w:rPr>
          <w:rtl/>
        </w:rPr>
        <w:t>חס</w:t>
      </w:r>
      <w:r>
        <w:rPr>
          <w:rFonts w:hint="cs"/>
          <w:rtl/>
        </w:rPr>
        <w:t>ו</w:t>
      </w:r>
      <w:r>
        <w:rPr>
          <w:rtl/>
        </w:rPr>
        <w:t>ר בידיים עובדות. בכפר</w:t>
      </w:r>
      <w:r>
        <w:rPr>
          <w:rFonts w:hint="cs"/>
          <w:rtl/>
        </w:rPr>
        <w:t>-</w:t>
      </w:r>
      <w:r>
        <w:rPr>
          <w:rtl/>
        </w:rPr>
        <w:t>מנחם, לדוגמ</w:t>
      </w:r>
      <w:r>
        <w:rPr>
          <w:rFonts w:hint="cs"/>
          <w:rtl/>
        </w:rPr>
        <w:t>ה</w:t>
      </w:r>
      <w:r>
        <w:rPr>
          <w:rtl/>
        </w:rPr>
        <w:t>, נרקבו 200</w:t>
      </w:r>
      <w:r>
        <w:rPr>
          <w:rtl/>
        </w:rPr>
        <w:t xml:space="preserve"> טונות של אפרסקים. </w:t>
      </w:r>
    </w:p>
    <w:p w14:paraId="38610847" w14:textId="77777777" w:rsidR="00000000" w:rsidRDefault="0080671D">
      <w:pPr>
        <w:pStyle w:val="a0"/>
        <w:ind w:firstLine="720"/>
      </w:pPr>
    </w:p>
    <w:p w14:paraId="7D8769C0" w14:textId="77777777" w:rsidR="00000000" w:rsidRDefault="0080671D">
      <w:pPr>
        <w:pStyle w:val="a0"/>
        <w:ind w:firstLine="720"/>
      </w:pPr>
      <w:r>
        <w:rPr>
          <w:rFonts w:hint="cs"/>
          <w:rtl/>
        </w:rPr>
        <w:t>רצוני לשאול</w:t>
      </w:r>
      <w:r>
        <w:rPr>
          <w:rtl/>
        </w:rPr>
        <w:t>:</w:t>
      </w:r>
    </w:p>
    <w:p w14:paraId="4EF0E269" w14:textId="77777777" w:rsidR="00000000" w:rsidRDefault="0080671D">
      <w:pPr>
        <w:pStyle w:val="a0"/>
        <w:ind w:firstLine="720"/>
      </w:pPr>
    </w:p>
    <w:p w14:paraId="0A2AB322" w14:textId="77777777" w:rsidR="00000000" w:rsidRDefault="0080671D">
      <w:pPr>
        <w:pStyle w:val="a0"/>
        <w:ind w:firstLine="720"/>
        <w:rPr>
          <w:rtl/>
        </w:rPr>
      </w:pPr>
      <w:r>
        <w:rPr>
          <w:rFonts w:hint="cs"/>
          <w:rtl/>
        </w:rPr>
        <w:t xml:space="preserve">1. </w:t>
      </w:r>
      <w:r>
        <w:rPr>
          <w:rtl/>
        </w:rPr>
        <w:t xml:space="preserve">מה </w:t>
      </w:r>
      <w:r>
        <w:rPr>
          <w:rFonts w:hint="cs"/>
          <w:rtl/>
        </w:rPr>
        <w:t xml:space="preserve">הוא </w:t>
      </w:r>
      <w:r>
        <w:rPr>
          <w:rtl/>
        </w:rPr>
        <w:t>היקף הנזק הכספי הישיר כתוצאה ממחסור בידיים עובדות בחקלאות?</w:t>
      </w:r>
    </w:p>
    <w:p w14:paraId="2326E2CA" w14:textId="77777777" w:rsidR="00000000" w:rsidRDefault="0080671D">
      <w:pPr>
        <w:pStyle w:val="a0"/>
        <w:ind w:firstLine="720"/>
        <w:rPr>
          <w:rtl/>
        </w:rPr>
      </w:pPr>
    </w:p>
    <w:p w14:paraId="25D72525" w14:textId="77777777" w:rsidR="00000000" w:rsidRDefault="0080671D">
      <w:pPr>
        <w:pStyle w:val="a0"/>
        <w:ind w:firstLine="720"/>
        <w:rPr>
          <w:rtl/>
        </w:rPr>
      </w:pPr>
      <w:r>
        <w:rPr>
          <w:rFonts w:hint="cs"/>
          <w:rtl/>
        </w:rPr>
        <w:t xml:space="preserve">2. </w:t>
      </w:r>
      <w:r>
        <w:rPr>
          <w:rtl/>
        </w:rPr>
        <w:t xml:space="preserve">מה </w:t>
      </w:r>
      <w:r>
        <w:rPr>
          <w:rFonts w:hint="cs"/>
          <w:rtl/>
        </w:rPr>
        <w:t xml:space="preserve">הוא </w:t>
      </w:r>
      <w:r>
        <w:rPr>
          <w:rtl/>
        </w:rPr>
        <w:t>היקף הנזק העקיף?</w:t>
      </w:r>
    </w:p>
    <w:p w14:paraId="49B8B40A" w14:textId="77777777" w:rsidR="00000000" w:rsidRDefault="0080671D">
      <w:pPr>
        <w:pStyle w:val="a0"/>
        <w:ind w:firstLine="720"/>
        <w:rPr>
          <w:rtl/>
        </w:rPr>
      </w:pPr>
    </w:p>
    <w:p w14:paraId="4DDFB4EE" w14:textId="77777777" w:rsidR="00000000" w:rsidRDefault="0080671D">
      <w:pPr>
        <w:pStyle w:val="a0"/>
        <w:ind w:firstLine="720"/>
        <w:rPr>
          <w:rtl/>
        </w:rPr>
      </w:pPr>
      <w:r>
        <w:rPr>
          <w:rFonts w:hint="cs"/>
          <w:rtl/>
        </w:rPr>
        <w:t xml:space="preserve">3. </w:t>
      </w:r>
      <w:r>
        <w:rPr>
          <w:rtl/>
        </w:rPr>
        <w:t xml:space="preserve">כיצד </w:t>
      </w:r>
      <w:r>
        <w:rPr>
          <w:rFonts w:hint="cs"/>
          <w:rtl/>
        </w:rPr>
        <w:t>יטופל</w:t>
      </w:r>
      <w:r>
        <w:rPr>
          <w:rtl/>
        </w:rPr>
        <w:t xml:space="preserve"> </w:t>
      </w:r>
      <w:r>
        <w:rPr>
          <w:rFonts w:hint="cs"/>
          <w:rtl/>
        </w:rPr>
        <w:t>ה</w:t>
      </w:r>
      <w:r>
        <w:rPr>
          <w:rtl/>
        </w:rPr>
        <w:t>נושא?</w:t>
      </w:r>
    </w:p>
    <w:p w14:paraId="1A2CEB60" w14:textId="77777777" w:rsidR="00000000" w:rsidRDefault="0080671D">
      <w:pPr>
        <w:pStyle w:val="a0"/>
        <w:rPr>
          <w:rFonts w:hint="cs"/>
          <w:rtl/>
        </w:rPr>
      </w:pPr>
    </w:p>
    <w:p w14:paraId="484E7E58" w14:textId="77777777" w:rsidR="00000000" w:rsidRDefault="0080671D">
      <w:pPr>
        <w:pStyle w:val="-"/>
        <w:rPr>
          <w:rtl/>
        </w:rPr>
      </w:pPr>
      <w:r>
        <w:rPr>
          <w:rFonts w:hint="eastAsia"/>
          <w:rtl/>
        </w:rPr>
        <w:t>שר</w:t>
      </w:r>
      <w:r>
        <w:rPr>
          <w:rtl/>
        </w:rPr>
        <w:t xml:space="preserve"> החקלאות ופיתוח הכפר ישראל כץ:</w:t>
      </w:r>
    </w:p>
    <w:p w14:paraId="0651BFDA" w14:textId="77777777" w:rsidR="00000000" w:rsidRDefault="0080671D">
      <w:pPr>
        <w:pStyle w:val="a0"/>
        <w:rPr>
          <w:rFonts w:hint="cs"/>
          <w:rtl/>
        </w:rPr>
      </w:pPr>
    </w:p>
    <w:p w14:paraId="0939C56C" w14:textId="77777777" w:rsidR="00000000" w:rsidRDefault="0080671D">
      <w:pPr>
        <w:pStyle w:val="a0"/>
        <w:rPr>
          <w:rFonts w:hint="cs"/>
          <w:rtl/>
        </w:rPr>
      </w:pPr>
      <w:r>
        <w:rPr>
          <w:rFonts w:hint="cs"/>
          <w:rtl/>
        </w:rPr>
        <w:t>1. על-פי חוות דעת הגורמים המקצועיים במשרד החקלאות, החקלאות נזקקת ל-</w:t>
      </w:r>
      <w:r>
        <w:rPr>
          <w:rFonts w:hint="cs"/>
          <w:rtl/>
        </w:rPr>
        <w:t>54,000 עובדים שכירים בשנה. בעבר מולאה הכמות הזאת על-ידי עובדים ישראלים, פלסטינים וזרים. החלטת הממשלה להעמיד את כמות העובדים הזרים לחקלאות על 26,000 איש יוצרת מצב של חוסר מובנה בענף, מאחר שגם העובדים הפלסטינים לא עובדים. ברור כי מחסור מובנה, שבו מסופקת לחקל</w:t>
      </w:r>
      <w:r>
        <w:rPr>
          <w:rFonts w:hint="cs"/>
          <w:rtl/>
        </w:rPr>
        <w:t xml:space="preserve">אות פחות ממחצית כמות העובדים הדרושה, פוגע קשות בתפקוד השוטף של הענף, במיוחד בעבודות הקטיף. </w:t>
      </w:r>
    </w:p>
    <w:p w14:paraId="08576EB2" w14:textId="77777777" w:rsidR="00000000" w:rsidRDefault="0080671D">
      <w:pPr>
        <w:pStyle w:val="a0"/>
        <w:rPr>
          <w:rFonts w:hint="cs"/>
          <w:rtl/>
        </w:rPr>
      </w:pPr>
    </w:p>
    <w:p w14:paraId="1D3E4775" w14:textId="77777777" w:rsidR="00000000" w:rsidRDefault="0080671D">
      <w:pPr>
        <w:pStyle w:val="a0"/>
        <w:rPr>
          <w:rFonts w:hint="cs"/>
          <w:rtl/>
        </w:rPr>
      </w:pPr>
      <w:r>
        <w:rPr>
          <w:rFonts w:hint="cs"/>
          <w:rtl/>
        </w:rPr>
        <w:t xml:space="preserve">אין ברשותנו נתונים מדויקים על היקף הנזקים, אולם מעבודות קודמות שנעשו בעניין עולה, כי מדובר בנזק ישיר של מאות מיליוני שקלים בשנה. </w:t>
      </w:r>
    </w:p>
    <w:p w14:paraId="79480E18" w14:textId="77777777" w:rsidR="00000000" w:rsidRDefault="0080671D">
      <w:pPr>
        <w:pStyle w:val="a0"/>
        <w:rPr>
          <w:rFonts w:hint="cs"/>
          <w:rtl/>
        </w:rPr>
      </w:pPr>
    </w:p>
    <w:p w14:paraId="5C51B091" w14:textId="77777777" w:rsidR="00000000" w:rsidRDefault="0080671D">
      <w:pPr>
        <w:pStyle w:val="a0"/>
        <w:rPr>
          <w:rFonts w:hint="cs"/>
          <w:rtl/>
        </w:rPr>
      </w:pPr>
      <w:r>
        <w:rPr>
          <w:rFonts w:hint="cs"/>
          <w:rtl/>
        </w:rPr>
        <w:t>2. הנזק העקיף מתבטא בכך שהחקלאים</w:t>
      </w:r>
      <w:r>
        <w:rPr>
          <w:rFonts w:hint="cs"/>
          <w:rtl/>
        </w:rPr>
        <w:t xml:space="preserve"> צמצמו את שטחי העיבוד ואת היקפי הפעילות החקלאית בענף הצומח, שהם עתירי עבודה, על-פי כמות העובדים הזרים שהועמדה לרשותם. אין ספק כי ניתן היה להגדיל את היקפי הייצור והייצוא של החקלאות הצמחית. </w:t>
      </w:r>
    </w:p>
    <w:p w14:paraId="44EFA2A3" w14:textId="77777777" w:rsidR="00000000" w:rsidRDefault="0080671D">
      <w:pPr>
        <w:pStyle w:val="a0"/>
        <w:rPr>
          <w:rFonts w:hint="cs"/>
          <w:rtl/>
        </w:rPr>
      </w:pPr>
    </w:p>
    <w:p w14:paraId="383F19A3" w14:textId="77777777" w:rsidR="00000000" w:rsidRDefault="0080671D">
      <w:pPr>
        <w:pStyle w:val="a0"/>
        <w:rPr>
          <w:rFonts w:hint="cs"/>
          <w:rtl/>
        </w:rPr>
      </w:pPr>
      <w:r>
        <w:rPr>
          <w:rFonts w:hint="cs"/>
          <w:rtl/>
        </w:rPr>
        <w:t>כדי לעשות שימוש מושכל בכמות המוגבלת, נעשית הקצאת העובדים לחקלאות ל</w:t>
      </w:r>
      <w:r>
        <w:rPr>
          <w:rFonts w:hint="cs"/>
          <w:rtl/>
        </w:rPr>
        <w:t xml:space="preserve">משתמש הסופי </w:t>
      </w:r>
      <w:r>
        <w:rPr>
          <w:rtl/>
        </w:rPr>
        <w:t>–</w:t>
      </w:r>
      <w:r>
        <w:rPr>
          <w:rFonts w:hint="cs"/>
          <w:rtl/>
        </w:rPr>
        <w:t xml:space="preserve"> דהיינו החקלאי </w:t>
      </w:r>
      <w:r>
        <w:rPr>
          <w:rtl/>
        </w:rPr>
        <w:t>–</w:t>
      </w:r>
      <w:r>
        <w:rPr>
          <w:rFonts w:hint="cs"/>
          <w:rtl/>
        </w:rPr>
        <w:t xml:space="preserve"> על-פי קריטריונים מקצועיים, המבוססים על תשומות העבודה הנדרשות לענפי החקלאות.  אולם גם ניהול יעיל שכזה אינו מהווה פתרון לחסר המובנה כאמור.</w:t>
      </w:r>
    </w:p>
    <w:p w14:paraId="67C7548F" w14:textId="77777777" w:rsidR="00000000" w:rsidRDefault="0080671D">
      <w:pPr>
        <w:pStyle w:val="a0"/>
        <w:rPr>
          <w:rFonts w:hint="cs"/>
          <w:rtl/>
        </w:rPr>
      </w:pPr>
    </w:p>
    <w:p w14:paraId="6503E3B0" w14:textId="77777777" w:rsidR="00000000" w:rsidRDefault="0080671D">
      <w:pPr>
        <w:pStyle w:val="a0"/>
        <w:rPr>
          <w:rFonts w:hint="cs"/>
          <w:rtl/>
        </w:rPr>
      </w:pPr>
      <w:r>
        <w:rPr>
          <w:rFonts w:hint="cs"/>
          <w:rtl/>
        </w:rPr>
        <w:t xml:space="preserve">3. לשם מזעור הנזק אנו פועלים בדרכים הבאות: אנו מצויים במשא-ומתן עם המינהלה לעובדים זרים </w:t>
      </w:r>
      <w:r>
        <w:rPr>
          <w:rFonts w:hint="cs"/>
          <w:rtl/>
        </w:rPr>
        <w:t>במינהל האוכלוסין, כדי לאפשר ניוד עובדים בין מעסיקים בחקלאות בתקופות של גיאות ושפל בענפים השונים או באזורים השונים. הגענו להסכמה עם משרד האוצר, הסכמה עקרונית, להגדיל את כמות העובדים הזרים המיועדים לגידולי יצוא. זו הסכמה עקרונית, והיא עוד לא מצאה את ביטויה ב</w:t>
      </w:r>
      <w:r>
        <w:rPr>
          <w:rFonts w:hint="cs"/>
          <w:rtl/>
        </w:rPr>
        <w:t xml:space="preserve">החלטות  פורמליות. נוסף על כך, אנחנו מנסים להתמודד עם המצב במתן פתרונות נקודתיים במקום שצפויים נזקים מוכחים. </w:t>
      </w:r>
    </w:p>
    <w:p w14:paraId="6142CCCC" w14:textId="77777777" w:rsidR="00000000" w:rsidRDefault="0080671D">
      <w:pPr>
        <w:pStyle w:val="a0"/>
        <w:rPr>
          <w:rFonts w:hint="cs"/>
          <w:rtl/>
        </w:rPr>
      </w:pPr>
    </w:p>
    <w:p w14:paraId="5AB7A398" w14:textId="77777777" w:rsidR="00000000" w:rsidRDefault="0080671D">
      <w:pPr>
        <w:pStyle w:val="af1"/>
        <w:rPr>
          <w:rtl/>
        </w:rPr>
      </w:pPr>
      <w:r>
        <w:rPr>
          <w:rtl/>
        </w:rPr>
        <w:t>היו"ר מיכאל נודלמן:</w:t>
      </w:r>
    </w:p>
    <w:p w14:paraId="520BF73A" w14:textId="77777777" w:rsidR="00000000" w:rsidRDefault="0080671D">
      <w:pPr>
        <w:pStyle w:val="a0"/>
        <w:rPr>
          <w:rtl/>
        </w:rPr>
      </w:pPr>
    </w:p>
    <w:p w14:paraId="30185353" w14:textId="77777777" w:rsidR="00000000" w:rsidRDefault="0080671D">
      <w:pPr>
        <w:pStyle w:val="a0"/>
        <w:rPr>
          <w:rFonts w:hint="cs"/>
          <w:rtl/>
        </w:rPr>
      </w:pPr>
      <w:r>
        <w:rPr>
          <w:rFonts w:hint="cs"/>
          <w:rtl/>
        </w:rPr>
        <w:t xml:space="preserve">חבר הכנסת וילן, שאלה נוספת, בבקשה. </w:t>
      </w:r>
    </w:p>
    <w:p w14:paraId="3041562B" w14:textId="77777777" w:rsidR="00000000" w:rsidRDefault="0080671D">
      <w:pPr>
        <w:pStyle w:val="a0"/>
        <w:ind w:firstLine="0"/>
        <w:rPr>
          <w:rFonts w:hint="cs"/>
          <w:rtl/>
        </w:rPr>
      </w:pPr>
    </w:p>
    <w:p w14:paraId="5593803E" w14:textId="77777777" w:rsidR="00000000" w:rsidRDefault="0080671D">
      <w:pPr>
        <w:pStyle w:val="af0"/>
        <w:rPr>
          <w:rtl/>
        </w:rPr>
      </w:pPr>
      <w:r>
        <w:rPr>
          <w:rFonts w:hint="eastAsia"/>
          <w:rtl/>
        </w:rPr>
        <w:t>אבשלום</w:t>
      </w:r>
      <w:r>
        <w:rPr>
          <w:rtl/>
        </w:rPr>
        <w:t xml:space="preserve"> וילן (יחד):</w:t>
      </w:r>
    </w:p>
    <w:p w14:paraId="16ABB573" w14:textId="77777777" w:rsidR="00000000" w:rsidRDefault="0080671D">
      <w:pPr>
        <w:pStyle w:val="a0"/>
        <w:rPr>
          <w:rFonts w:hint="cs"/>
          <w:rtl/>
        </w:rPr>
      </w:pPr>
    </w:p>
    <w:p w14:paraId="545CB7F8" w14:textId="77777777" w:rsidR="00000000" w:rsidRDefault="0080671D">
      <w:pPr>
        <w:pStyle w:val="a0"/>
        <w:rPr>
          <w:rFonts w:hint="cs"/>
          <w:rtl/>
        </w:rPr>
      </w:pPr>
      <w:r>
        <w:rPr>
          <w:rFonts w:hint="cs"/>
          <w:rtl/>
        </w:rPr>
        <w:t>אדוני השר, בכל הכבוד, התשובה כללית, מישהו כתב לך אותה. אני רוצה פירו</w:t>
      </w:r>
      <w:r>
        <w:rPr>
          <w:rFonts w:hint="cs"/>
          <w:rtl/>
        </w:rPr>
        <w:t xml:space="preserve">ט. ציינת, בצדק, שיש חוסר של 26,000 עובדים. תוריד מהם את העובדים הישירים בחקלאות, העובדים של העבודה הקבועה, זה בערך 16,000. נשארים 10,000 עובדים זרים, ראית את זה בקטיפים וראית את זה במקומות אחרים. מה אתה מתכוון לעשות כשר החקלאות? בערבה יש צעקה, זעקה ושוועה </w:t>
      </w:r>
      <w:r>
        <w:rPr>
          <w:rFonts w:hint="cs"/>
          <w:rtl/>
        </w:rPr>
        <w:t xml:space="preserve">אמיתית. כמה? דיברת על משרד האוצר. כמה עובדים בחוק, בדין, אתה מתכוון להעביר בחודשים הקרובים? ועזוב את מה שכתבו לך הפקידים </w:t>
      </w:r>
      <w:r>
        <w:rPr>
          <w:rtl/>
        </w:rPr>
        <w:t>–</w:t>
      </w:r>
      <w:r>
        <w:rPr>
          <w:rFonts w:hint="cs"/>
          <w:rtl/>
        </w:rPr>
        <w:t xml:space="preserve"> תגיד לי מה אתה מתכוון לעשות? </w:t>
      </w:r>
    </w:p>
    <w:p w14:paraId="040A91F8" w14:textId="77777777" w:rsidR="00000000" w:rsidRDefault="0080671D">
      <w:pPr>
        <w:pStyle w:val="a0"/>
        <w:ind w:firstLine="0"/>
        <w:rPr>
          <w:rFonts w:hint="cs"/>
          <w:rtl/>
        </w:rPr>
      </w:pPr>
    </w:p>
    <w:p w14:paraId="248E87A6" w14:textId="77777777" w:rsidR="00000000" w:rsidRDefault="0080671D">
      <w:pPr>
        <w:pStyle w:val="-"/>
        <w:rPr>
          <w:rtl/>
        </w:rPr>
      </w:pPr>
      <w:bookmarkStart w:id="534" w:name="FS000000468T23_06_2004_17_45_45C"/>
      <w:bookmarkEnd w:id="534"/>
      <w:r>
        <w:rPr>
          <w:rtl/>
        </w:rPr>
        <w:t>שר החקלאות ופיתוח הכפר ישראל כץ:</w:t>
      </w:r>
    </w:p>
    <w:p w14:paraId="0AF6B9C2" w14:textId="77777777" w:rsidR="00000000" w:rsidRDefault="0080671D">
      <w:pPr>
        <w:pStyle w:val="a0"/>
        <w:rPr>
          <w:rtl/>
        </w:rPr>
      </w:pPr>
    </w:p>
    <w:p w14:paraId="364101C6" w14:textId="77777777" w:rsidR="00000000" w:rsidRDefault="0080671D">
      <w:pPr>
        <w:pStyle w:val="a0"/>
        <w:rPr>
          <w:rFonts w:hint="cs"/>
          <w:rtl/>
        </w:rPr>
      </w:pPr>
      <w:r>
        <w:rPr>
          <w:rFonts w:hint="cs"/>
          <w:rtl/>
        </w:rPr>
        <w:t>חבר הכנסת וילן, אתה יודע היטב שמי שמקצה עובדים זרים לעבודה בכלל ולחק</w:t>
      </w:r>
      <w:r>
        <w:rPr>
          <w:rFonts w:hint="cs"/>
          <w:rtl/>
        </w:rPr>
        <w:t xml:space="preserve">לאות בפרט הוא משרד התעסוקה. מי שמטפל בזה הוא משרד הפנים והמינהלת וכל הגופים. משרד החקלאות, באופן פורמלי ובאופן מעשי, לא קובע את כמות העובדים הזרים במדינת ישראל. אני משמש פה בממשלה, פה שמנסה לשכנע, והצליח במידה מסוימת </w:t>
      </w:r>
      <w:r>
        <w:rPr>
          <w:rtl/>
        </w:rPr>
        <w:t>–</w:t>
      </w:r>
      <w:r>
        <w:rPr>
          <w:rFonts w:hint="cs"/>
          <w:rtl/>
        </w:rPr>
        <w:t xml:space="preserve"> במידה לא מועטה לעומת הכוונות, אבל לא </w:t>
      </w:r>
      <w:r>
        <w:rPr>
          <w:rFonts w:hint="cs"/>
          <w:rtl/>
        </w:rPr>
        <w:t xml:space="preserve">מספיק לעומת המציאות. </w:t>
      </w:r>
    </w:p>
    <w:p w14:paraId="76EDC88A" w14:textId="77777777" w:rsidR="00000000" w:rsidRDefault="0080671D">
      <w:pPr>
        <w:pStyle w:val="a0"/>
        <w:rPr>
          <w:rFonts w:hint="cs"/>
          <w:rtl/>
        </w:rPr>
      </w:pPr>
    </w:p>
    <w:p w14:paraId="1B335E81" w14:textId="77777777" w:rsidR="00000000" w:rsidRDefault="0080671D">
      <w:pPr>
        <w:pStyle w:val="a0"/>
        <w:rPr>
          <w:rFonts w:hint="cs"/>
          <w:rtl/>
        </w:rPr>
      </w:pPr>
      <w:r>
        <w:rPr>
          <w:rFonts w:hint="cs"/>
          <w:rtl/>
        </w:rPr>
        <w:t xml:space="preserve">כשנכנסתי לתפקידי נתקלתי במציאות של חקלאים שהתאבדו, לצערנו הרב, בגלל מחסור בידיים עובדות. המספר הפורמלי, 28,000, הפך למספר תיאורטי, כי השמים היו סגורים בחקלאות ובבניין. בפעילות שיזמתי הצלחנו לשכנע לפתוח את השמים בחקלאות </w:t>
      </w:r>
      <w:r>
        <w:rPr>
          <w:rtl/>
        </w:rPr>
        <w:t>–</w:t>
      </w:r>
      <w:r>
        <w:rPr>
          <w:rFonts w:hint="cs"/>
          <w:rtl/>
        </w:rPr>
        <w:t xml:space="preserve"> בניגוד לבניי</w:t>
      </w:r>
      <w:r>
        <w:rPr>
          <w:rFonts w:hint="cs"/>
          <w:rtl/>
        </w:rPr>
        <w:t xml:space="preserve">ן </w:t>
      </w:r>
      <w:r>
        <w:rPr>
          <w:rtl/>
        </w:rPr>
        <w:t>–</w:t>
      </w:r>
      <w:r>
        <w:rPr>
          <w:rFonts w:hint="cs"/>
          <w:rtl/>
        </w:rPr>
        <w:t xml:space="preserve"> וכך המספרים התקרבו למספר המותר. </w:t>
      </w:r>
    </w:p>
    <w:p w14:paraId="1CBD44D2" w14:textId="77777777" w:rsidR="00000000" w:rsidRDefault="0080671D">
      <w:pPr>
        <w:pStyle w:val="a0"/>
        <w:rPr>
          <w:rFonts w:hint="cs"/>
          <w:rtl/>
        </w:rPr>
      </w:pPr>
    </w:p>
    <w:p w14:paraId="2405EA7B" w14:textId="77777777" w:rsidR="00000000" w:rsidRDefault="0080671D">
      <w:pPr>
        <w:pStyle w:val="a0"/>
        <w:rPr>
          <w:rFonts w:hint="cs"/>
          <w:rtl/>
        </w:rPr>
      </w:pPr>
      <w:r>
        <w:rPr>
          <w:rFonts w:hint="cs"/>
          <w:rtl/>
        </w:rPr>
        <w:t xml:space="preserve">השנה החליטה הממשלה לקצץ ל-19,000, ואחר כך ל-22,000 את מספר העובדים. ערערתי על הנושא הזה. המספר שנקבע הוא 26,000. זה היה קיצוץ של 2,000 עובדים, שפגע בעיקר בחברות הגדולות ובגופים הגדולים. נדברנו עם השר אולמרט, ממלא-מקום </w:t>
      </w:r>
      <w:r>
        <w:rPr>
          <w:rFonts w:hint="cs"/>
          <w:rtl/>
        </w:rPr>
        <w:t xml:space="preserve">ראש הממשלה ושר התעסוקה, והוא הבטיח להקצות 2,000 עובדים נוספים, מתוך אותה רזרבה שקיימת, לטובת החקלאות. </w:t>
      </w:r>
    </w:p>
    <w:p w14:paraId="12014162" w14:textId="77777777" w:rsidR="00000000" w:rsidRDefault="0080671D">
      <w:pPr>
        <w:pStyle w:val="a0"/>
        <w:rPr>
          <w:rFonts w:hint="cs"/>
          <w:rtl/>
        </w:rPr>
      </w:pPr>
    </w:p>
    <w:p w14:paraId="55361821" w14:textId="77777777" w:rsidR="00000000" w:rsidRDefault="0080671D">
      <w:pPr>
        <w:pStyle w:val="a0"/>
        <w:rPr>
          <w:rFonts w:hint="cs"/>
          <w:rtl/>
        </w:rPr>
      </w:pPr>
      <w:r>
        <w:rPr>
          <w:rFonts w:hint="cs"/>
          <w:rtl/>
        </w:rPr>
        <w:t xml:space="preserve">אבל, כל הדברים שפעלתי בהם בהצלחה, יחסית לכוונות שהיו, לא יפתרו את הבעיה לעומק. הפתרון האמיתי הוא שמדינת ישראל תחליט </w:t>
      </w:r>
      <w:r>
        <w:rPr>
          <w:rtl/>
        </w:rPr>
        <w:t>–</w:t>
      </w:r>
      <w:r>
        <w:rPr>
          <w:rFonts w:hint="cs"/>
          <w:rtl/>
        </w:rPr>
        <w:t xml:space="preserve"> הממשלה, הכנסת, כל הגורמים שעוסקים </w:t>
      </w:r>
      <w:r>
        <w:rPr>
          <w:rFonts w:hint="cs"/>
          <w:rtl/>
        </w:rPr>
        <w:t xml:space="preserve">בזה </w:t>
      </w:r>
      <w:r>
        <w:rPr>
          <w:rtl/>
        </w:rPr>
        <w:t>–</w:t>
      </w:r>
      <w:r>
        <w:rPr>
          <w:rFonts w:hint="cs"/>
          <w:rtl/>
        </w:rPr>
        <w:t xml:space="preserve"> איזו חקלאות היא רוצה, ואם היא רוצה לאפשר לחקלאות להתפתח ללא הגבלה, בעיקר בכיוון היצוא. כי בכיוון השוק המקומי, אנחנו רואים בימים האלה שאומנם אין שום בקרה ממשלתית והשוק פתוח, אבל נטיעות יתר בתחום הנשירים, למשל, מובילות לכך שיש עודף של 50% בכמות הנדרשת </w:t>
      </w:r>
      <w:r>
        <w:rPr>
          <w:rFonts w:hint="cs"/>
          <w:rtl/>
        </w:rPr>
        <w:t xml:space="preserve">ביחס ליכולת קליטת השוק. מהרגע שנכנסתי, אני דוחף את נושא היצוא. כמובן, החקלאים עצמם צריכים להתארגן עם כל הסיוע. </w:t>
      </w:r>
    </w:p>
    <w:p w14:paraId="1748876D" w14:textId="77777777" w:rsidR="00000000" w:rsidRDefault="0080671D">
      <w:pPr>
        <w:pStyle w:val="a0"/>
        <w:rPr>
          <w:rFonts w:hint="cs"/>
          <w:rtl/>
        </w:rPr>
      </w:pPr>
    </w:p>
    <w:p w14:paraId="5480277B" w14:textId="77777777" w:rsidR="00000000" w:rsidRDefault="0080671D">
      <w:pPr>
        <w:pStyle w:val="a0"/>
        <w:rPr>
          <w:rFonts w:hint="cs"/>
          <w:rtl/>
        </w:rPr>
      </w:pPr>
      <w:r>
        <w:rPr>
          <w:rFonts w:hint="cs"/>
          <w:rtl/>
        </w:rPr>
        <w:t xml:space="preserve">אבל, אם רוצים לאפשר לחקלאים להתפתח, צריך לשנות את השיטה, להפסיק את הדמגוגיה שמשתמשים בה בשיח הציבורי במדינת ישראל לגבי עובדים זרים בחקלאות, לא </w:t>
      </w:r>
      <w:r>
        <w:rPr>
          <w:rFonts w:hint="cs"/>
          <w:rtl/>
        </w:rPr>
        <w:t xml:space="preserve">להשתמש בססמאות, ולומר: משרד החקלאות מסוגל לבדוק את הקריטריונים </w:t>
      </w:r>
      <w:r>
        <w:rPr>
          <w:rtl/>
        </w:rPr>
        <w:t>–</w:t>
      </w:r>
      <w:r>
        <w:rPr>
          <w:rFonts w:hint="cs"/>
          <w:rtl/>
        </w:rPr>
        <w:t xml:space="preserve"> כמה עובדים זרים נדרשים לכל עבודה חקלאית, נוסף על העבודה העצמית של הישראלים. ואם המדינה רוצה לאפשר לחקלאות להתפתח ללא הגבלה כדי לשרוד ולצמוח, היא צריכה להסיר את המגבלה העליונה ולומר: העובדים י</w:t>
      </w:r>
      <w:r>
        <w:rPr>
          <w:rFonts w:hint="cs"/>
          <w:rtl/>
        </w:rPr>
        <w:t xml:space="preserve">ינתנו בהתאם לקריטריונים המקצועיים. </w:t>
      </w:r>
    </w:p>
    <w:p w14:paraId="53776D14" w14:textId="77777777" w:rsidR="00000000" w:rsidRDefault="0080671D">
      <w:pPr>
        <w:pStyle w:val="a0"/>
        <w:rPr>
          <w:rFonts w:hint="cs"/>
          <w:rtl/>
        </w:rPr>
      </w:pPr>
    </w:p>
    <w:p w14:paraId="27A0787A" w14:textId="77777777" w:rsidR="00000000" w:rsidRDefault="0080671D">
      <w:pPr>
        <w:pStyle w:val="a0"/>
        <w:rPr>
          <w:rFonts w:hint="cs"/>
          <w:rtl/>
        </w:rPr>
      </w:pPr>
      <w:r>
        <w:rPr>
          <w:rFonts w:hint="cs"/>
          <w:rtl/>
        </w:rPr>
        <w:t xml:space="preserve">כפי שציינת לגבי הערבה, אם חקלאי, על סמך מה שיש לו ועל סמך מה שהוא מפתח ומשקיע והשווקים שהוא בונה בחוץ-לארץ </w:t>
      </w:r>
      <w:r>
        <w:rPr>
          <w:rtl/>
        </w:rPr>
        <w:t>–</w:t>
      </w:r>
      <w:r>
        <w:rPr>
          <w:rFonts w:hint="cs"/>
          <w:rtl/>
        </w:rPr>
        <w:t xml:space="preserve"> ורוב עצום של התוצרת שם מגיעה לחוץ-לארץ </w:t>
      </w:r>
      <w:r>
        <w:rPr>
          <w:rtl/>
        </w:rPr>
        <w:t>–</w:t>
      </w:r>
      <w:r>
        <w:rPr>
          <w:rFonts w:hint="cs"/>
          <w:rtl/>
        </w:rPr>
        <w:t xml:space="preserve"> אם הוא יצטרך 100 עובדים, לא ייתכן שבגלל נוסחאות וססמאות ניתן לו 50 עו</w:t>
      </w:r>
      <w:r>
        <w:rPr>
          <w:rFonts w:hint="cs"/>
          <w:rtl/>
        </w:rPr>
        <w:t xml:space="preserve">בדים. כי המשמעות היא שהוא סוגר את העסק החקלאי שלו, או הולך לעשות את זה במדינה אחרת, אם הוא רוצה להתפתח. </w:t>
      </w:r>
    </w:p>
    <w:p w14:paraId="523A9C7D" w14:textId="77777777" w:rsidR="00000000" w:rsidRDefault="0080671D">
      <w:pPr>
        <w:pStyle w:val="a0"/>
        <w:rPr>
          <w:rFonts w:hint="cs"/>
          <w:rtl/>
        </w:rPr>
      </w:pPr>
    </w:p>
    <w:p w14:paraId="2D923BC8" w14:textId="77777777" w:rsidR="00000000" w:rsidRDefault="0080671D">
      <w:pPr>
        <w:pStyle w:val="a0"/>
        <w:ind w:firstLine="720"/>
        <w:rPr>
          <w:rFonts w:hint="cs"/>
          <w:rtl/>
        </w:rPr>
      </w:pPr>
      <w:r>
        <w:rPr>
          <w:rFonts w:hint="cs"/>
          <w:rtl/>
        </w:rPr>
        <w:t xml:space="preserve">עם הטיעון הזה באתי לשר האוצר ובאתי לשר התעסוקה, וגם דיברתי עם שר הפנים. לפחות ברמה האישית יש הסכמה שהממשלה צריכה או להחליט שהיא רוצה פחות חקלאות </w:t>
      </w:r>
      <w:r>
        <w:rPr>
          <w:rtl/>
        </w:rPr>
        <w:t>–</w:t>
      </w:r>
      <w:r>
        <w:rPr>
          <w:rFonts w:hint="cs"/>
          <w:rtl/>
        </w:rPr>
        <w:t xml:space="preserve"> אבל</w:t>
      </w:r>
      <w:r>
        <w:rPr>
          <w:rFonts w:hint="cs"/>
          <w:rtl/>
        </w:rPr>
        <w:t xml:space="preserve"> זה לא הכיוון </w:t>
      </w:r>
      <w:r>
        <w:rPr>
          <w:rtl/>
        </w:rPr>
        <w:t>–</w:t>
      </w:r>
      <w:r>
        <w:rPr>
          <w:rFonts w:hint="cs"/>
          <w:rtl/>
        </w:rPr>
        <w:t xml:space="preserve"> או לשנות את הגישה, להוריד את המגבלה העליונה, ולפחות בענפים של יצוא לעבוד לפי קריטריונים. בענפים של שוק מקומי, כמו שאמרתי, אנחנו לא צריכים לעודד. צריך לתת את מה שנדרש, אבל לא צריך לעודד תוצרת יתר בתחומים שמזיקים לחקלאים עצמם בסופו של דבר. </w:t>
      </w:r>
    </w:p>
    <w:p w14:paraId="5E0C2F5C" w14:textId="77777777" w:rsidR="00000000" w:rsidRDefault="0080671D">
      <w:pPr>
        <w:pStyle w:val="a0"/>
        <w:rPr>
          <w:rFonts w:hint="cs"/>
          <w:rtl/>
        </w:rPr>
      </w:pPr>
    </w:p>
    <w:p w14:paraId="1481D61C" w14:textId="77777777" w:rsidR="00000000" w:rsidRDefault="0080671D">
      <w:pPr>
        <w:pStyle w:val="a0"/>
        <w:rPr>
          <w:rFonts w:hint="cs"/>
          <w:rtl/>
        </w:rPr>
      </w:pPr>
      <w:r>
        <w:rPr>
          <w:rFonts w:hint="cs"/>
          <w:rtl/>
        </w:rPr>
        <w:t>יש הסכמה עקרונית, אבל אני לא אומר כאן שזה כבר המצב. כמו שאנחנו יודעים, מאותה הסכמה עקרונית ועד להחלטת הממשלה וביצוע הדברים יכולה לעבור דרך. אם רוצים חקלאות שמתפתחת ומתחרה ומייצאת, צריך להסיר את המגבלה ולעבור לשיטת הקריטריונים. זו ראייה לטווח ארוך, ואני משת</w:t>
      </w:r>
      <w:r>
        <w:rPr>
          <w:rFonts w:hint="cs"/>
          <w:rtl/>
        </w:rPr>
        <w:t xml:space="preserve">דל לקדם אותה כדי לפתור אחת ולתמיד לפחות את המכשול הזה </w:t>
      </w:r>
      <w:r>
        <w:rPr>
          <w:rtl/>
        </w:rPr>
        <w:t>–</w:t>
      </w:r>
      <w:r>
        <w:rPr>
          <w:rFonts w:hint="cs"/>
          <w:rtl/>
        </w:rPr>
        <w:t xml:space="preserve"> כי בפני החקלאים יש מספיק מכשולים גם כך, ממזג האוויר ועד השווקים ושאר הדברים. תודה רבה.</w:t>
      </w:r>
      <w:r>
        <w:rPr>
          <w:rFonts w:hint="cs"/>
        </w:rPr>
        <w:t xml:space="preserve"> </w:t>
      </w:r>
    </w:p>
    <w:p w14:paraId="53FFA30C" w14:textId="77777777" w:rsidR="00000000" w:rsidRDefault="0080671D">
      <w:pPr>
        <w:pStyle w:val="a0"/>
        <w:ind w:firstLine="0"/>
        <w:rPr>
          <w:rFonts w:hint="cs"/>
          <w:rtl/>
        </w:rPr>
      </w:pPr>
    </w:p>
    <w:p w14:paraId="111EEA04" w14:textId="77777777" w:rsidR="00000000" w:rsidRDefault="0080671D">
      <w:pPr>
        <w:pStyle w:val="af1"/>
        <w:rPr>
          <w:rtl/>
        </w:rPr>
      </w:pPr>
      <w:r>
        <w:rPr>
          <w:rtl/>
        </w:rPr>
        <w:t>היו"ר מיכאל נודלמן:</w:t>
      </w:r>
    </w:p>
    <w:p w14:paraId="6A044915" w14:textId="77777777" w:rsidR="00000000" w:rsidRDefault="0080671D">
      <w:pPr>
        <w:pStyle w:val="a0"/>
        <w:rPr>
          <w:rtl/>
        </w:rPr>
      </w:pPr>
    </w:p>
    <w:p w14:paraId="41749C38" w14:textId="77777777" w:rsidR="00000000" w:rsidRDefault="0080671D">
      <w:pPr>
        <w:pStyle w:val="a0"/>
        <w:rPr>
          <w:rFonts w:hint="cs"/>
          <w:rtl/>
        </w:rPr>
      </w:pPr>
      <w:r>
        <w:rPr>
          <w:rFonts w:hint="cs"/>
          <w:rtl/>
        </w:rPr>
        <w:t xml:space="preserve">תודה לשר החקלאות על תשובות מפורטות וארוכות. </w:t>
      </w:r>
    </w:p>
    <w:p w14:paraId="3199F845" w14:textId="77777777" w:rsidR="00000000" w:rsidRDefault="0080671D">
      <w:pPr>
        <w:pStyle w:val="a0"/>
        <w:ind w:firstLine="0"/>
        <w:rPr>
          <w:rFonts w:hint="cs"/>
          <w:rtl/>
        </w:rPr>
      </w:pPr>
    </w:p>
    <w:p w14:paraId="7AD6466E" w14:textId="77777777" w:rsidR="00000000" w:rsidRDefault="0080671D">
      <w:pPr>
        <w:pStyle w:val="a2"/>
        <w:rPr>
          <w:rtl/>
        </w:rPr>
      </w:pPr>
    </w:p>
    <w:p w14:paraId="0958E239" w14:textId="77777777" w:rsidR="00000000" w:rsidRDefault="0080671D">
      <w:pPr>
        <w:pStyle w:val="a2"/>
        <w:rPr>
          <w:rFonts w:hint="cs"/>
          <w:rtl/>
        </w:rPr>
      </w:pPr>
      <w:bookmarkStart w:id="535" w:name="CS28236FI0028236T23_06_2004_17_57_12"/>
      <w:bookmarkStart w:id="536" w:name="_Toc101171435"/>
      <w:bookmarkEnd w:id="535"/>
      <w:r>
        <w:rPr>
          <w:rFonts w:hint="cs"/>
          <w:rtl/>
        </w:rPr>
        <w:t>הצעה לסדר-היום</w:t>
      </w:r>
      <w:bookmarkEnd w:id="536"/>
    </w:p>
    <w:p w14:paraId="31EB6CB7" w14:textId="77777777" w:rsidR="00000000" w:rsidRDefault="0080671D">
      <w:pPr>
        <w:pStyle w:val="a2"/>
        <w:rPr>
          <w:rtl/>
        </w:rPr>
      </w:pPr>
      <w:bookmarkStart w:id="537" w:name="_Toc101171436"/>
      <w:r>
        <w:rPr>
          <w:rtl/>
        </w:rPr>
        <w:t>שמאות של חברות הביטוח</w:t>
      </w:r>
      <w:bookmarkEnd w:id="537"/>
    </w:p>
    <w:p w14:paraId="2FB67150" w14:textId="77777777" w:rsidR="00000000" w:rsidRDefault="0080671D">
      <w:pPr>
        <w:pStyle w:val="a0"/>
        <w:ind w:firstLine="0"/>
        <w:rPr>
          <w:rFonts w:hint="cs"/>
          <w:b/>
          <w:bCs/>
          <w:sz w:val="24"/>
          <w:szCs w:val="24"/>
          <w:u w:val="single"/>
          <w:rtl/>
          <w:lang w:eastAsia="en-US"/>
        </w:rPr>
      </w:pPr>
    </w:p>
    <w:p w14:paraId="0525D2D2" w14:textId="77777777" w:rsidR="00000000" w:rsidRDefault="0080671D">
      <w:pPr>
        <w:pStyle w:val="af1"/>
        <w:rPr>
          <w:rtl/>
        </w:rPr>
      </w:pPr>
      <w:r>
        <w:rPr>
          <w:rtl/>
        </w:rPr>
        <w:t>היו"ר</w:t>
      </w:r>
      <w:r>
        <w:rPr>
          <w:rtl/>
        </w:rPr>
        <w:t xml:space="preserve"> מיכאל נודלמן:</w:t>
      </w:r>
    </w:p>
    <w:p w14:paraId="17158414" w14:textId="77777777" w:rsidR="00000000" w:rsidRDefault="0080671D">
      <w:pPr>
        <w:pStyle w:val="a0"/>
        <w:rPr>
          <w:rtl/>
        </w:rPr>
      </w:pPr>
    </w:p>
    <w:p w14:paraId="2F78B92D" w14:textId="77777777" w:rsidR="00000000" w:rsidRDefault="0080671D">
      <w:pPr>
        <w:pStyle w:val="a0"/>
        <w:rPr>
          <w:rFonts w:hint="cs"/>
          <w:rtl/>
        </w:rPr>
      </w:pPr>
      <w:r>
        <w:rPr>
          <w:rFonts w:hint="cs"/>
          <w:rtl/>
        </w:rPr>
        <w:t xml:space="preserve">עכשיו אנחנו עוברים לנושא הבא: שמאות של חברות הביטוח - הצעה לסדר-היום שמספרה 3897, של חבר הכנסת משה כחלון. </w:t>
      </w:r>
    </w:p>
    <w:p w14:paraId="4564B8E2" w14:textId="77777777" w:rsidR="00000000" w:rsidRDefault="0080671D">
      <w:pPr>
        <w:pStyle w:val="a0"/>
        <w:rPr>
          <w:rFonts w:hint="cs"/>
          <w:rtl/>
        </w:rPr>
      </w:pPr>
    </w:p>
    <w:p w14:paraId="44157F28" w14:textId="77777777" w:rsidR="00000000" w:rsidRDefault="0080671D">
      <w:pPr>
        <w:pStyle w:val="af0"/>
        <w:rPr>
          <w:rtl/>
        </w:rPr>
      </w:pPr>
      <w:r>
        <w:rPr>
          <w:rFonts w:hint="eastAsia"/>
          <w:rtl/>
        </w:rPr>
        <w:t>זהבה</w:t>
      </w:r>
      <w:r>
        <w:rPr>
          <w:rtl/>
        </w:rPr>
        <w:t xml:space="preserve"> גלאון (יחד):</w:t>
      </w:r>
    </w:p>
    <w:p w14:paraId="07BBFF32" w14:textId="77777777" w:rsidR="00000000" w:rsidRDefault="0080671D">
      <w:pPr>
        <w:pStyle w:val="a0"/>
        <w:rPr>
          <w:rFonts w:hint="cs"/>
          <w:rtl/>
        </w:rPr>
      </w:pPr>
    </w:p>
    <w:p w14:paraId="5239D696" w14:textId="77777777" w:rsidR="00000000" w:rsidRDefault="0080671D">
      <w:pPr>
        <w:pStyle w:val="a0"/>
        <w:rPr>
          <w:rFonts w:hint="cs"/>
          <w:rtl/>
        </w:rPr>
      </w:pPr>
      <w:r>
        <w:rPr>
          <w:rFonts w:hint="cs"/>
          <w:rtl/>
        </w:rPr>
        <w:t>למה לא "אלימות נגד נשים"?</w:t>
      </w:r>
    </w:p>
    <w:p w14:paraId="0FEA25E4" w14:textId="77777777" w:rsidR="00000000" w:rsidRDefault="0080671D">
      <w:pPr>
        <w:pStyle w:val="a0"/>
        <w:rPr>
          <w:rFonts w:hint="cs"/>
          <w:rtl/>
        </w:rPr>
      </w:pPr>
    </w:p>
    <w:p w14:paraId="24BC56CC" w14:textId="77777777" w:rsidR="00000000" w:rsidRDefault="0080671D">
      <w:pPr>
        <w:pStyle w:val="af0"/>
        <w:rPr>
          <w:rtl/>
        </w:rPr>
      </w:pPr>
      <w:r>
        <w:rPr>
          <w:rFonts w:hint="eastAsia"/>
          <w:rtl/>
        </w:rPr>
        <w:t>רוחמה</w:t>
      </w:r>
      <w:r>
        <w:rPr>
          <w:rtl/>
        </w:rPr>
        <w:t xml:space="preserve"> אברהם (הליכוד):</w:t>
      </w:r>
    </w:p>
    <w:p w14:paraId="685AA813" w14:textId="77777777" w:rsidR="00000000" w:rsidRDefault="0080671D">
      <w:pPr>
        <w:pStyle w:val="a0"/>
        <w:rPr>
          <w:rFonts w:hint="cs"/>
          <w:rtl/>
        </w:rPr>
      </w:pPr>
    </w:p>
    <w:p w14:paraId="78EEC42E" w14:textId="77777777" w:rsidR="00000000" w:rsidRDefault="0080671D">
      <w:pPr>
        <w:pStyle w:val="a0"/>
        <w:rPr>
          <w:rFonts w:hint="cs"/>
          <w:rtl/>
        </w:rPr>
      </w:pPr>
      <w:r>
        <w:rPr>
          <w:rFonts w:hint="cs"/>
          <w:rtl/>
        </w:rPr>
        <w:t>דוחפים את הנושא החשוב ביותר לסוף סדר-היום.</w:t>
      </w:r>
    </w:p>
    <w:p w14:paraId="7AE90C66" w14:textId="77777777" w:rsidR="00000000" w:rsidRDefault="0080671D">
      <w:pPr>
        <w:pStyle w:val="a0"/>
        <w:rPr>
          <w:rFonts w:hint="cs"/>
          <w:rtl/>
        </w:rPr>
      </w:pPr>
    </w:p>
    <w:p w14:paraId="598D9047" w14:textId="77777777" w:rsidR="00000000" w:rsidRDefault="0080671D">
      <w:pPr>
        <w:pStyle w:val="af0"/>
        <w:rPr>
          <w:rtl/>
        </w:rPr>
      </w:pPr>
      <w:r>
        <w:rPr>
          <w:rFonts w:hint="eastAsia"/>
          <w:rtl/>
        </w:rPr>
        <w:t>זהבה</w:t>
      </w:r>
      <w:r>
        <w:rPr>
          <w:rtl/>
        </w:rPr>
        <w:t xml:space="preserve"> גלאון (יחד):</w:t>
      </w:r>
    </w:p>
    <w:p w14:paraId="26E4CAF0" w14:textId="77777777" w:rsidR="00000000" w:rsidRDefault="0080671D">
      <w:pPr>
        <w:pStyle w:val="a0"/>
        <w:rPr>
          <w:rFonts w:hint="cs"/>
          <w:rtl/>
        </w:rPr>
      </w:pPr>
    </w:p>
    <w:p w14:paraId="324A162E" w14:textId="77777777" w:rsidR="00000000" w:rsidRDefault="0080671D">
      <w:pPr>
        <w:pStyle w:val="a0"/>
        <w:rPr>
          <w:rFonts w:hint="cs"/>
          <w:rtl/>
        </w:rPr>
      </w:pPr>
      <w:r>
        <w:rPr>
          <w:rFonts w:hint="cs"/>
          <w:rtl/>
        </w:rPr>
        <w:t xml:space="preserve">נשים אפשר לדחוף. </w:t>
      </w:r>
    </w:p>
    <w:p w14:paraId="5F41B701" w14:textId="77777777" w:rsidR="00000000" w:rsidRDefault="0080671D">
      <w:pPr>
        <w:pStyle w:val="a0"/>
        <w:ind w:firstLine="0"/>
        <w:rPr>
          <w:rFonts w:hint="cs"/>
          <w:rtl/>
        </w:rPr>
      </w:pPr>
    </w:p>
    <w:p w14:paraId="77168876" w14:textId="77777777" w:rsidR="00000000" w:rsidRDefault="0080671D">
      <w:pPr>
        <w:pStyle w:val="a"/>
        <w:rPr>
          <w:rtl/>
        </w:rPr>
      </w:pPr>
      <w:bookmarkStart w:id="538" w:name="FS000000504T23_06_2004_18_00_00"/>
      <w:bookmarkStart w:id="539" w:name="_Toc101171437"/>
      <w:bookmarkEnd w:id="538"/>
      <w:r>
        <w:rPr>
          <w:rFonts w:hint="cs"/>
          <w:rtl/>
        </w:rPr>
        <w:t>משה כחלון (הליכוד)</w:t>
      </w:r>
      <w:r>
        <w:rPr>
          <w:rtl/>
        </w:rPr>
        <w:t>:</w:t>
      </w:r>
      <w:bookmarkEnd w:id="539"/>
    </w:p>
    <w:p w14:paraId="367E14AC" w14:textId="77777777" w:rsidR="00000000" w:rsidRDefault="0080671D">
      <w:pPr>
        <w:pStyle w:val="a0"/>
        <w:rPr>
          <w:rFonts w:hint="cs"/>
          <w:rtl/>
        </w:rPr>
      </w:pPr>
    </w:p>
    <w:p w14:paraId="1DEBE36D" w14:textId="77777777" w:rsidR="00000000" w:rsidRDefault="0080671D">
      <w:pPr>
        <w:pStyle w:val="a0"/>
        <w:rPr>
          <w:rFonts w:hint="cs"/>
          <w:rtl/>
        </w:rPr>
      </w:pPr>
      <w:r>
        <w:rPr>
          <w:rFonts w:hint="cs"/>
          <w:rtl/>
        </w:rPr>
        <w:t xml:space="preserve">אדוני היושב-ראש, חברי הכנסת, אירחתי אורח, ולכן ביקשתי לשנות. הזזתי, ולא נגזל זמן של אף אחד. רק השתנה המקום. נחסך הזמן שלי. על כל פנים, לא אנצל את עשר הדקות שעומדות לרשותי, כי ראיתי שהוגשה הצעת חוק שדי תואמת את הנושא </w:t>
      </w:r>
      <w:r>
        <w:rPr>
          <w:rFonts w:hint="cs"/>
          <w:rtl/>
        </w:rPr>
        <w:t xml:space="preserve">שרציתי לדבר עליו. </w:t>
      </w:r>
    </w:p>
    <w:p w14:paraId="7D80975F" w14:textId="77777777" w:rsidR="00000000" w:rsidRDefault="0080671D">
      <w:pPr>
        <w:pStyle w:val="a0"/>
        <w:rPr>
          <w:rFonts w:hint="cs"/>
          <w:rtl/>
        </w:rPr>
      </w:pPr>
    </w:p>
    <w:p w14:paraId="493C225B" w14:textId="77777777" w:rsidR="00000000" w:rsidRDefault="0080671D">
      <w:pPr>
        <w:pStyle w:val="a0"/>
        <w:rPr>
          <w:rFonts w:hint="cs"/>
          <w:rtl/>
        </w:rPr>
      </w:pPr>
      <w:r>
        <w:rPr>
          <w:rFonts w:hint="cs"/>
          <w:rtl/>
        </w:rPr>
        <w:t xml:space="preserve">עניין שני, השר המשיב, שאמור להשיב, השר שטרית, גם הוא לא נמצא כאן. אדבר בכמה משפטים ואבקש להעביר את זה לוועדה. השר לא ישיב, מן הסתם. נעשה הצבעה. </w:t>
      </w:r>
    </w:p>
    <w:p w14:paraId="22FEC6DD" w14:textId="77777777" w:rsidR="00000000" w:rsidRDefault="0080671D">
      <w:pPr>
        <w:pStyle w:val="a0"/>
        <w:rPr>
          <w:rFonts w:hint="cs"/>
          <w:rtl/>
        </w:rPr>
      </w:pPr>
    </w:p>
    <w:p w14:paraId="231FE2E8" w14:textId="77777777" w:rsidR="00000000" w:rsidRDefault="0080671D">
      <w:pPr>
        <w:pStyle w:val="af0"/>
        <w:rPr>
          <w:rtl/>
        </w:rPr>
      </w:pPr>
      <w:r>
        <w:rPr>
          <w:rFonts w:hint="eastAsia"/>
          <w:rtl/>
        </w:rPr>
        <w:t>זהבה</w:t>
      </w:r>
      <w:r>
        <w:rPr>
          <w:rtl/>
        </w:rPr>
        <w:t xml:space="preserve"> גלאון (יחד):</w:t>
      </w:r>
    </w:p>
    <w:p w14:paraId="195090DC" w14:textId="77777777" w:rsidR="00000000" w:rsidRDefault="0080671D">
      <w:pPr>
        <w:pStyle w:val="a0"/>
        <w:rPr>
          <w:rFonts w:hint="cs"/>
          <w:rtl/>
        </w:rPr>
      </w:pPr>
    </w:p>
    <w:p w14:paraId="42D212B3" w14:textId="77777777" w:rsidR="00000000" w:rsidRDefault="0080671D">
      <w:pPr>
        <w:pStyle w:val="a0"/>
        <w:rPr>
          <w:rFonts w:hint="cs"/>
          <w:rtl/>
        </w:rPr>
      </w:pPr>
      <w:r>
        <w:rPr>
          <w:rFonts w:hint="cs"/>
          <w:rtl/>
        </w:rPr>
        <w:t>נודה לך.</w:t>
      </w:r>
    </w:p>
    <w:p w14:paraId="10244182" w14:textId="77777777" w:rsidR="00000000" w:rsidRDefault="0080671D">
      <w:pPr>
        <w:pStyle w:val="a0"/>
        <w:ind w:firstLine="0"/>
        <w:rPr>
          <w:rFonts w:hint="cs"/>
          <w:rtl/>
        </w:rPr>
      </w:pPr>
    </w:p>
    <w:p w14:paraId="59F1E1F4" w14:textId="77777777" w:rsidR="00000000" w:rsidRDefault="0080671D">
      <w:pPr>
        <w:pStyle w:val="-"/>
        <w:rPr>
          <w:rtl/>
        </w:rPr>
      </w:pPr>
      <w:bookmarkStart w:id="540" w:name="FS000000504T23_06_2004_18_09_19C"/>
      <w:bookmarkEnd w:id="540"/>
      <w:r>
        <w:rPr>
          <w:rFonts w:hint="cs"/>
          <w:rtl/>
        </w:rPr>
        <w:t>משה כחלון (הליכוד)</w:t>
      </w:r>
      <w:r>
        <w:rPr>
          <w:rtl/>
        </w:rPr>
        <w:t>:</w:t>
      </w:r>
    </w:p>
    <w:p w14:paraId="2F7643A7" w14:textId="77777777" w:rsidR="00000000" w:rsidRDefault="0080671D">
      <w:pPr>
        <w:pStyle w:val="a0"/>
        <w:rPr>
          <w:rFonts w:hint="cs"/>
          <w:rtl/>
        </w:rPr>
      </w:pPr>
    </w:p>
    <w:p w14:paraId="670E3ABA" w14:textId="77777777" w:rsidR="00000000" w:rsidRDefault="0080671D">
      <w:pPr>
        <w:pStyle w:val="a0"/>
        <w:rPr>
          <w:rFonts w:hint="cs"/>
          <w:rtl/>
        </w:rPr>
      </w:pPr>
      <w:r>
        <w:rPr>
          <w:rFonts w:hint="cs"/>
          <w:rtl/>
        </w:rPr>
        <w:t xml:space="preserve">אני באמת רוצה להיות נחמד פעם אחת, ואומר </w:t>
      </w:r>
      <w:r>
        <w:rPr>
          <w:rFonts w:hint="cs"/>
          <w:rtl/>
        </w:rPr>
        <w:t xml:space="preserve">לכם שהנושא הוא שמאי-בית. מדובר ב"פטנט": כשאדם מגיע עם תאונת דרכים לחברת הביטוח שלו, חברת הביטוח נוהגת כמנהג "הגשש החיוור": קובעת מי יהיו השחקנים, מי יהיה השופט, מה תהיה התוצאה. ואם אתה לא רוצה, אתה בבעיה. האזרח ניזוק כאן קשה. </w:t>
      </w:r>
    </w:p>
    <w:p w14:paraId="27EFE257" w14:textId="77777777" w:rsidR="00000000" w:rsidRDefault="0080671D">
      <w:pPr>
        <w:pStyle w:val="a0"/>
        <w:rPr>
          <w:rFonts w:hint="cs"/>
          <w:rtl/>
        </w:rPr>
      </w:pPr>
    </w:p>
    <w:p w14:paraId="38CAE53E" w14:textId="77777777" w:rsidR="00000000" w:rsidRDefault="0080671D">
      <w:pPr>
        <w:pStyle w:val="a0"/>
        <w:rPr>
          <w:rFonts w:hint="cs"/>
          <w:rtl/>
        </w:rPr>
      </w:pPr>
      <w:r>
        <w:rPr>
          <w:rFonts w:hint="cs"/>
          <w:rtl/>
        </w:rPr>
        <w:t xml:space="preserve">למה הכוונה? כשנגרם נזק לאדם </w:t>
      </w:r>
      <w:r>
        <w:rPr>
          <w:rFonts w:hint="cs"/>
          <w:rtl/>
        </w:rPr>
        <w:t xml:space="preserve">ברכב, מן הסתם הוא פונה לחברת הביטוח ומבקש סעד, כי הוא מבוטח. חברת הביטוח, ברוב הגינותה, אומרת לו: לך למוסך הסדר. מה זה מוסך הסדר? מוסך שיש לה הסדר אתו, והוא מחויב לחברת הביטוח. כשהוא מגיע למוסך ההסדר אומרים: חכה, דבר עם שמאי-הבית, שגם יאמוד את הנזק ויחליט </w:t>
      </w:r>
      <w:r>
        <w:rPr>
          <w:rFonts w:hint="cs"/>
          <w:rtl/>
        </w:rPr>
        <w:t xml:space="preserve">אילו חלקים יהיו שם. בקיצור, שרשרת מדהימה של חוסר הגינות, ואני לא רוצה להשתמש במלה אחרת, שאין לה מקום אצלנו. </w:t>
      </w:r>
    </w:p>
    <w:p w14:paraId="5AC959DB" w14:textId="77777777" w:rsidR="00000000" w:rsidRDefault="0080671D">
      <w:pPr>
        <w:pStyle w:val="a0"/>
        <w:ind w:firstLine="0"/>
        <w:rPr>
          <w:rFonts w:hint="cs"/>
          <w:rtl/>
        </w:rPr>
      </w:pPr>
    </w:p>
    <w:p w14:paraId="79891AB2" w14:textId="77777777" w:rsidR="00000000" w:rsidRDefault="0080671D">
      <w:pPr>
        <w:pStyle w:val="a0"/>
        <w:rPr>
          <w:rFonts w:hint="cs"/>
          <w:rtl/>
        </w:rPr>
      </w:pPr>
      <w:r>
        <w:rPr>
          <w:rFonts w:hint="cs"/>
          <w:rtl/>
        </w:rPr>
        <w:t xml:space="preserve">ראיתי היום הצעת חוק של חבר הכנסת חמי דורון, הצעה רחבה, שגם כוללת את הנושא הזה. היא נקראת הצעת חוק שמאי הביטוח </w:t>
      </w:r>
      <w:r>
        <w:rPr>
          <w:rtl/>
        </w:rPr>
        <w:t>–</w:t>
      </w:r>
      <w:r>
        <w:rPr>
          <w:rFonts w:hint="cs"/>
          <w:rtl/>
        </w:rPr>
        <w:t xml:space="preserve"> שמאות ימית, שמאות חברות וגם שמאות </w:t>
      </w:r>
      <w:r>
        <w:rPr>
          <w:rFonts w:hint="cs"/>
          <w:rtl/>
        </w:rPr>
        <w:t xml:space="preserve">רכב. לכן אסיים בזה את דברי. </w:t>
      </w:r>
    </w:p>
    <w:p w14:paraId="1BD20D56" w14:textId="77777777" w:rsidR="00000000" w:rsidRDefault="0080671D">
      <w:pPr>
        <w:pStyle w:val="a0"/>
        <w:rPr>
          <w:rFonts w:hint="cs"/>
          <w:rtl/>
        </w:rPr>
      </w:pPr>
    </w:p>
    <w:p w14:paraId="64565AA8" w14:textId="77777777" w:rsidR="00000000" w:rsidRDefault="0080671D">
      <w:pPr>
        <w:pStyle w:val="a0"/>
        <w:rPr>
          <w:rFonts w:hint="cs"/>
          <w:rtl/>
        </w:rPr>
      </w:pPr>
      <w:r>
        <w:rPr>
          <w:rFonts w:hint="cs"/>
          <w:rtl/>
        </w:rPr>
        <w:t xml:space="preserve">כמובן, אבקש להעביר את הנושא לוועדה, כי אין כאן שר. </w:t>
      </w:r>
    </w:p>
    <w:p w14:paraId="5FE0C4A2" w14:textId="77777777" w:rsidR="00000000" w:rsidRDefault="0080671D">
      <w:pPr>
        <w:pStyle w:val="a0"/>
        <w:ind w:firstLine="0"/>
        <w:rPr>
          <w:rFonts w:hint="cs"/>
          <w:rtl/>
        </w:rPr>
      </w:pPr>
    </w:p>
    <w:p w14:paraId="4CE46061" w14:textId="77777777" w:rsidR="00000000" w:rsidRDefault="0080671D">
      <w:pPr>
        <w:pStyle w:val="af1"/>
        <w:rPr>
          <w:rtl/>
        </w:rPr>
      </w:pPr>
      <w:r>
        <w:rPr>
          <w:rtl/>
        </w:rPr>
        <w:t>היו"ר מיכאל נודלמן:</w:t>
      </w:r>
    </w:p>
    <w:p w14:paraId="705247CC" w14:textId="77777777" w:rsidR="00000000" w:rsidRDefault="0080671D">
      <w:pPr>
        <w:pStyle w:val="a0"/>
        <w:rPr>
          <w:rtl/>
        </w:rPr>
      </w:pPr>
    </w:p>
    <w:p w14:paraId="1F993FCB" w14:textId="77777777" w:rsidR="00000000" w:rsidRDefault="0080671D">
      <w:pPr>
        <w:pStyle w:val="a0"/>
        <w:ind w:firstLine="720"/>
        <w:rPr>
          <w:rFonts w:hint="cs"/>
          <w:rtl/>
        </w:rPr>
      </w:pPr>
      <w:r>
        <w:rPr>
          <w:rFonts w:hint="cs"/>
          <w:rtl/>
        </w:rPr>
        <w:t xml:space="preserve">תודה. חברי הכנסת, יש הצעה נוספת? מבקשים להעביר את הנושא לוועדה, לוועדת הכלכלה. </w:t>
      </w:r>
    </w:p>
    <w:p w14:paraId="55310AC3" w14:textId="77777777" w:rsidR="00000000" w:rsidRDefault="0080671D">
      <w:pPr>
        <w:pStyle w:val="a0"/>
        <w:ind w:firstLine="720"/>
        <w:rPr>
          <w:rFonts w:hint="cs"/>
          <w:rtl/>
        </w:rPr>
      </w:pPr>
    </w:p>
    <w:p w14:paraId="5576C7A2" w14:textId="77777777" w:rsidR="00000000" w:rsidRDefault="0080671D">
      <w:pPr>
        <w:pStyle w:val="a0"/>
        <w:ind w:firstLine="720"/>
        <w:rPr>
          <w:rFonts w:hint="cs"/>
          <w:rtl/>
        </w:rPr>
      </w:pPr>
      <w:r>
        <w:rPr>
          <w:rFonts w:hint="cs"/>
          <w:rtl/>
        </w:rPr>
        <w:t xml:space="preserve">אנחנו עוברים להצבעה. </w:t>
      </w:r>
    </w:p>
    <w:p w14:paraId="48D5882A" w14:textId="77777777" w:rsidR="00000000" w:rsidRDefault="0080671D">
      <w:pPr>
        <w:pStyle w:val="a0"/>
        <w:ind w:firstLine="0"/>
        <w:rPr>
          <w:rFonts w:hint="cs"/>
          <w:rtl/>
        </w:rPr>
      </w:pPr>
    </w:p>
    <w:p w14:paraId="42D585D4" w14:textId="77777777" w:rsidR="00000000" w:rsidRDefault="0080671D">
      <w:pPr>
        <w:pStyle w:val="ab"/>
        <w:bidi/>
        <w:rPr>
          <w:rFonts w:hint="cs"/>
          <w:rtl/>
        </w:rPr>
      </w:pPr>
      <w:r>
        <w:rPr>
          <w:rFonts w:hint="cs"/>
          <w:rtl/>
        </w:rPr>
        <w:t>הצבעה מס' 14</w:t>
      </w:r>
    </w:p>
    <w:p w14:paraId="147BF64D" w14:textId="77777777" w:rsidR="00000000" w:rsidRDefault="0080671D">
      <w:pPr>
        <w:pStyle w:val="a0"/>
        <w:ind w:firstLine="0"/>
        <w:rPr>
          <w:rFonts w:hint="cs"/>
          <w:rtl/>
        </w:rPr>
      </w:pPr>
    </w:p>
    <w:p w14:paraId="72A4AB1B" w14:textId="77777777" w:rsidR="00000000" w:rsidRDefault="0080671D">
      <w:pPr>
        <w:pStyle w:val="ac"/>
        <w:bidi/>
        <w:rPr>
          <w:rFonts w:hint="cs"/>
          <w:rtl/>
        </w:rPr>
      </w:pPr>
      <w:r>
        <w:rPr>
          <w:rFonts w:hint="cs"/>
          <w:rtl/>
        </w:rPr>
        <w:t>בעד ההצעה להעביר את הנושא לוועדה -</w:t>
      </w:r>
      <w:r>
        <w:rPr>
          <w:rFonts w:hint="cs"/>
          <w:rtl/>
        </w:rPr>
        <w:t xml:space="preserve"> 8</w:t>
      </w:r>
    </w:p>
    <w:p w14:paraId="3245216C" w14:textId="77777777" w:rsidR="00000000" w:rsidRDefault="0080671D">
      <w:pPr>
        <w:pStyle w:val="ac"/>
        <w:bidi/>
        <w:rPr>
          <w:rFonts w:hint="cs"/>
          <w:rtl/>
        </w:rPr>
      </w:pPr>
      <w:r>
        <w:rPr>
          <w:rFonts w:hint="cs"/>
          <w:rtl/>
        </w:rPr>
        <w:t xml:space="preserve">נגד </w:t>
      </w:r>
      <w:r>
        <w:rPr>
          <w:rtl/>
        </w:rPr>
        <w:t>–</w:t>
      </w:r>
      <w:r>
        <w:rPr>
          <w:rFonts w:hint="cs"/>
          <w:rtl/>
        </w:rPr>
        <w:t xml:space="preserve"> אין </w:t>
      </w:r>
    </w:p>
    <w:p w14:paraId="211FF464"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61EF7718" w14:textId="77777777" w:rsidR="00000000" w:rsidRDefault="0080671D">
      <w:pPr>
        <w:pStyle w:val="ad"/>
        <w:bidi/>
        <w:rPr>
          <w:rFonts w:hint="cs"/>
          <w:rtl/>
        </w:rPr>
      </w:pPr>
      <w:r>
        <w:rPr>
          <w:rFonts w:hint="cs"/>
          <w:rtl/>
        </w:rPr>
        <w:t xml:space="preserve">ההצעה להעביר את הנושא לוועדת הכלכלה נתקבלה. </w:t>
      </w:r>
    </w:p>
    <w:p w14:paraId="3AB8BA99" w14:textId="77777777" w:rsidR="00000000" w:rsidRDefault="0080671D">
      <w:pPr>
        <w:pStyle w:val="a0"/>
        <w:ind w:firstLine="0"/>
        <w:rPr>
          <w:rFonts w:hint="cs"/>
          <w:rtl/>
        </w:rPr>
      </w:pPr>
    </w:p>
    <w:p w14:paraId="5BDB421E" w14:textId="77777777" w:rsidR="00000000" w:rsidRDefault="0080671D">
      <w:pPr>
        <w:pStyle w:val="af1"/>
        <w:rPr>
          <w:rtl/>
        </w:rPr>
      </w:pPr>
      <w:r>
        <w:rPr>
          <w:rtl/>
        </w:rPr>
        <w:t>היו"ר מיכאל נודלמן:</w:t>
      </w:r>
    </w:p>
    <w:p w14:paraId="05845E21" w14:textId="77777777" w:rsidR="00000000" w:rsidRDefault="0080671D">
      <w:pPr>
        <w:pStyle w:val="a0"/>
        <w:rPr>
          <w:rtl/>
        </w:rPr>
      </w:pPr>
    </w:p>
    <w:p w14:paraId="421BDAAD" w14:textId="77777777" w:rsidR="00000000" w:rsidRDefault="0080671D">
      <w:pPr>
        <w:pStyle w:val="a0"/>
        <w:ind w:firstLine="720"/>
        <w:rPr>
          <w:rFonts w:hint="cs"/>
          <w:rtl/>
        </w:rPr>
      </w:pPr>
      <w:r>
        <w:rPr>
          <w:rFonts w:hint="cs"/>
          <w:rtl/>
        </w:rPr>
        <w:t xml:space="preserve">שמונה חברי כנסת בעד, אין מתנגדים, אין נמנעים. אני קובע שהנושא יידון בוועדת הכלכלה. </w:t>
      </w:r>
    </w:p>
    <w:p w14:paraId="41A0EBA6" w14:textId="77777777" w:rsidR="00000000" w:rsidRDefault="0080671D">
      <w:pPr>
        <w:pStyle w:val="a0"/>
        <w:ind w:firstLine="0"/>
        <w:rPr>
          <w:rFonts w:hint="cs"/>
          <w:rtl/>
        </w:rPr>
      </w:pPr>
    </w:p>
    <w:p w14:paraId="557D201C" w14:textId="77777777" w:rsidR="00000000" w:rsidRDefault="0080671D">
      <w:pPr>
        <w:pStyle w:val="a2"/>
        <w:rPr>
          <w:rtl/>
        </w:rPr>
      </w:pPr>
    </w:p>
    <w:p w14:paraId="3C45C616" w14:textId="77777777" w:rsidR="00000000" w:rsidRDefault="0080671D">
      <w:pPr>
        <w:pStyle w:val="a2"/>
        <w:rPr>
          <w:rFonts w:hint="cs"/>
          <w:rtl/>
        </w:rPr>
      </w:pPr>
      <w:bookmarkStart w:id="541" w:name="CS28388FI0028388T23_06_2004_18_13_21"/>
      <w:bookmarkStart w:id="542" w:name="_Toc101171438"/>
      <w:bookmarkEnd w:id="541"/>
      <w:r>
        <w:rPr>
          <w:rtl/>
        </w:rPr>
        <w:t>הצע</w:t>
      </w:r>
      <w:r>
        <w:rPr>
          <w:rFonts w:hint="cs"/>
          <w:rtl/>
        </w:rPr>
        <w:t>ות</w:t>
      </w:r>
      <w:r>
        <w:rPr>
          <w:rtl/>
        </w:rPr>
        <w:t xml:space="preserve"> לסדר-היום</w:t>
      </w:r>
      <w:bookmarkEnd w:id="542"/>
      <w:r>
        <w:rPr>
          <w:rtl/>
        </w:rPr>
        <w:t xml:space="preserve"> </w:t>
      </w:r>
    </w:p>
    <w:p w14:paraId="5BCD13C1" w14:textId="77777777" w:rsidR="00000000" w:rsidRDefault="0080671D">
      <w:pPr>
        <w:pStyle w:val="a2"/>
        <w:rPr>
          <w:rtl/>
        </w:rPr>
      </w:pPr>
      <w:bookmarkStart w:id="543" w:name="_Toc101171439"/>
      <w:r>
        <w:rPr>
          <w:rtl/>
        </w:rPr>
        <w:t>אלימות כלפי נשים</w:t>
      </w:r>
      <w:bookmarkEnd w:id="543"/>
      <w:r>
        <w:rPr>
          <w:rtl/>
        </w:rPr>
        <w:t xml:space="preserve"> </w:t>
      </w:r>
    </w:p>
    <w:p w14:paraId="657BC42E" w14:textId="77777777" w:rsidR="00000000" w:rsidRDefault="0080671D">
      <w:pPr>
        <w:pStyle w:val="a0"/>
        <w:ind w:firstLine="0"/>
        <w:rPr>
          <w:rFonts w:hint="cs"/>
          <w:b/>
          <w:bCs/>
          <w:sz w:val="24"/>
          <w:szCs w:val="24"/>
          <w:u w:val="single"/>
          <w:rtl/>
          <w:lang w:eastAsia="en-US"/>
        </w:rPr>
      </w:pPr>
    </w:p>
    <w:p w14:paraId="5821F638" w14:textId="77777777" w:rsidR="00000000" w:rsidRDefault="0080671D">
      <w:pPr>
        <w:pStyle w:val="af1"/>
        <w:rPr>
          <w:rtl/>
        </w:rPr>
      </w:pPr>
      <w:r>
        <w:rPr>
          <w:rtl/>
        </w:rPr>
        <w:t>היו"ר מיכאל נודלמן:</w:t>
      </w:r>
    </w:p>
    <w:p w14:paraId="29EFB68F" w14:textId="77777777" w:rsidR="00000000" w:rsidRDefault="0080671D">
      <w:pPr>
        <w:pStyle w:val="a0"/>
        <w:rPr>
          <w:rtl/>
        </w:rPr>
      </w:pPr>
    </w:p>
    <w:p w14:paraId="6C3B5B39" w14:textId="77777777" w:rsidR="00000000" w:rsidRDefault="0080671D">
      <w:pPr>
        <w:pStyle w:val="a0"/>
        <w:rPr>
          <w:rFonts w:hint="cs"/>
          <w:rtl/>
        </w:rPr>
      </w:pPr>
      <w:r>
        <w:rPr>
          <w:rFonts w:hint="cs"/>
          <w:rtl/>
        </w:rPr>
        <w:t xml:space="preserve">אנחנו עוברים לנושא </w:t>
      </w:r>
      <w:r>
        <w:rPr>
          <w:rFonts w:hint="cs"/>
          <w:rtl/>
        </w:rPr>
        <w:t xml:space="preserve">הבא: אלימות כלפי נשים - הצעות לסדר-היום שמספריהן 3844, 3851, 3871 ו-3893. הדוברת הראשונה </w:t>
      </w:r>
      <w:r>
        <w:rPr>
          <w:rtl/>
        </w:rPr>
        <w:t>–</w:t>
      </w:r>
      <w:r>
        <w:rPr>
          <w:rFonts w:hint="cs"/>
          <w:rtl/>
        </w:rPr>
        <w:t xml:space="preserve"> חברת הכנסת רוחמה אברהם. אחריה - חבר הכנסת דוד אזולאי, חברת הכנסת קולט אביטל וחברת הכנסת זהבה גלאון. </w:t>
      </w:r>
    </w:p>
    <w:p w14:paraId="3C277A4A" w14:textId="77777777" w:rsidR="00000000" w:rsidRDefault="0080671D">
      <w:pPr>
        <w:pStyle w:val="a0"/>
        <w:ind w:firstLine="0"/>
        <w:rPr>
          <w:rFonts w:hint="cs"/>
          <w:rtl/>
        </w:rPr>
      </w:pPr>
    </w:p>
    <w:p w14:paraId="518B47F7" w14:textId="77777777" w:rsidR="00000000" w:rsidRDefault="0080671D">
      <w:pPr>
        <w:pStyle w:val="a"/>
        <w:rPr>
          <w:rtl/>
        </w:rPr>
      </w:pPr>
      <w:bookmarkStart w:id="544" w:name="FS000001026T23_06_2004_18_14_21"/>
      <w:bookmarkStart w:id="545" w:name="_Toc101171440"/>
      <w:bookmarkEnd w:id="544"/>
      <w:r>
        <w:rPr>
          <w:rFonts w:hint="eastAsia"/>
          <w:rtl/>
        </w:rPr>
        <w:t>רוחמה</w:t>
      </w:r>
      <w:r>
        <w:rPr>
          <w:rtl/>
        </w:rPr>
        <w:t xml:space="preserve"> אברהם (הליכוד):</w:t>
      </w:r>
      <w:bookmarkEnd w:id="545"/>
    </w:p>
    <w:p w14:paraId="6754BBD3" w14:textId="77777777" w:rsidR="00000000" w:rsidRDefault="0080671D">
      <w:pPr>
        <w:pStyle w:val="a0"/>
        <w:rPr>
          <w:rFonts w:hint="cs"/>
          <w:rtl/>
        </w:rPr>
      </w:pPr>
    </w:p>
    <w:p w14:paraId="38B6797A" w14:textId="77777777" w:rsidR="00000000" w:rsidRDefault="0080671D">
      <w:pPr>
        <w:pStyle w:val="a0"/>
        <w:ind w:firstLine="720"/>
        <w:rPr>
          <w:rFonts w:hint="cs"/>
          <w:rtl/>
        </w:rPr>
      </w:pPr>
      <w:r>
        <w:rPr>
          <w:rFonts w:hint="cs"/>
          <w:rtl/>
        </w:rPr>
        <w:t>תודה רבה, אדוני היושב-ראש. נמצאים אתנו ש</w:t>
      </w:r>
      <w:r>
        <w:rPr>
          <w:rFonts w:hint="cs"/>
          <w:rtl/>
        </w:rPr>
        <w:t xml:space="preserve">ני סגני היושב-ראש, ואני מבקשת להעביר הודעה בשמי. אני חושבת שהיא גם בשמה של חברת הכנסת גלאון. </w:t>
      </w:r>
    </w:p>
    <w:p w14:paraId="4B5EFF68" w14:textId="77777777" w:rsidR="00000000" w:rsidRDefault="0080671D">
      <w:pPr>
        <w:pStyle w:val="a0"/>
        <w:ind w:firstLine="0"/>
        <w:rPr>
          <w:rFonts w:hint="cs"/>
          <w:rtl/>
        </w:rPr>
      </w:pPr>
    </w:p>
    <w:p w14:paraId="16791A91" w14:textId="77777777" w:rsidR="00000000" w:rsidRDefault="0080671D">
      <w:pPr>
        <w:pStyle w:val="af0"/>
        <w:rPr>
          <w:rtl/>
        </w:rPr>
      </w:pPr>
      <w:r>
        <w:rPr>
          <w:rFonts w:hint="cs"/>
          <w:rtl/>
        </w:rPr>
        <w:t xml:space="preserve">סגן השר לביטחון פנים </w:t>
      </w:r>
      <w:r>
        <w:rPr>
          <w:rFonts w:hint="eastAsia"/>
          <w:rtl/>
        </w:rPr>
        <w:t>יעקב</w:t>
      </w:r>
      <w:r>
        <w:rPr>
          <w:rtl/>
        </w:rPr>
        <w:t xml:space="preserve"> אדרי:</w:t>
      </w:r>
    </w:p>
    <w:p w14:paraId="3EFCE1BA" w14:textId="77777777" w:rsidR="00000000" w:rsidRDefault="0080671D">
      <w:pPr>
        <w:pStyle w:val="a0"/>
        <w:rPr>
          <w:rFonts w:hint="cs"/>
          <w:rtl/>
        </w:rPr>
      </w:pPr>
    </w:p>
    <w:p w14:paraId="066C6721" w14:textId="77777777" w:rsidR="00000000" w:rsidRDefault="0080671D">
      <w:pPr>
        <w:pStyle w:val="a0"/>
        <w:ind w:firstLine="720"/>
        <w:rPr>
          <w:rFonts w:hint="cs"/>
          <w:rtl/>
        </w:rPr>
      </w:pPr>
      <w:r>
        <w:rPr>
          <w:rFonts w:hint="cs"/>
          <w:rtl/>
        </w:rPr>
        <w:t>סליחה.</w:t>
      </w:r>
    </w:p>
    <w:p w14:paraId="07BD0634" w14:textId="77777777" w:rsidR="00000000" w:rsidRDefault="0080671D">
      <w:pPr>
        <w:pStyle w:val="a0"/>
        <w:ind w:firstLine="0"/>
        <w:rPr>
          <w:rFonts w:hint="cs"/>
          <w:rtl/>
        </w:rPr>
      </w:pPr>
    </w:p>
    <w:p w14:paraId="79A3A89E" w14:textId="77777777" w:rsidR="00000000" w:rsidRDefault="0080671D">
      <w:pPr>
        <w:pStyle w:val="-"/>
        <w:rPr>
          <w:rtl/>
        </w:rPr>
      </w:pPr>
      <w:bookmarkStart w:id="546" w:name="FS000001026T23_06_2004_18_14_54C"/>
      <w:bookmarkEnd w:id="546"/>
      <w:r>
        <w:rPr>
          <w:rtl/>
        </w:rPr>
        <w:t>רוחמה אברהם (הליכוד):</w:t>
      </w:r>
    </w:p>
    <w:p w14:paraId="1688AA4A" w14:textId="77777777" w:rsidR="00000000" w:rsidRDefault="0080671D">
      <w:pPr>
        <w:pStyle w:val="a0"/>
        <w:rPr>
          <w:rtl/>
        </w:rPr>
      </w:pPr>
    </w:p>
    <w:p w14:paraId="13F99A26" w14:textId="77777777" w:rsidR="00000000" w:rsidRDefault="0080671D">
      <w:pPr>
        <w:pStyle w:val="a0"/>
        <w:ind w:firstLine="720"/>
        <w:rPr>
          <w:rFonts w:hint="cs"/>
          <w:rtl/>
        </w:rPr>
      </w:pPr>
      <w:r>
        <w:rPr>
          <w:rFonts w:hint="cs"/>
          <w:rtl/>
        </w:rPr>
        <w:t xml:space="preserve">אני אפילו מרשה לעצמי לצרף את כל חברי הבית בבקשה אחת: מדובר כאן במקרים של אלימות כלפי נשים, ברצח. </w:t>
      </w:r>
      <w:r>
        <w:rPr>
          <w:rFonts w:hint="cs"/>
          <w:rtl/>
        </w:rPr>
        <w:t xml:space="preserve">אני מבקשת שכשעולה נושא כואב כזה </w:t>
      </w:r>
      <w:r>
        <w:rPr>
          <w:rtl/>
        </w:rPr>
        <w:t>–</w:t>
      </w:r>
      <w:r>
        <w:rPr>
          <w:rFonts w:hint="cs"/>
          <w:rtl/>
        </w:rPr>
        <w:t xml:space="preserve"> לא לדחות אותו לסוף סדר-היום. לפחות היו שני הנציגים שלנו בישיבת הנשיאות. חלילה, אני לא רוצה שהנושא יגיע שוב, אבל אם הוא יגיע, אשמח אם תעלו אותו בשעה שהמליאה פעילה.</w:t>
      </w:r>
    </w:p>
    <w:p w14:paraId="699B5F4C" w14:textId="77777777" w:rsidR="00000000" w:rsidRDefault="0080671D">
      <w:pPr>
        <w:pStyle w:val="a0"/>
        <w:ind w:firstLine="0"/>
        <w:rPr>
          <w:rFonts w:hint="cs"/>
          <w:rtl/>
        </w:rPr>
      </w:pPr>
    </w:p>
    <w:p w14:paraId="08A3C8FE" w14:textId="77777777" w:rsidR="00000000" w:rsidRDefault="0080671D">
      <w:pPr>
        <w:pStyle w:val="af1"/>
        <w:rPr>
          <w:rtl/>
        </w:rPr>
      </w:pPr>
      <w:r>
        <w:rPr>
          <w:rtl/>
        </w:rPr>
        <w:t>היו"ר מיכאל נודלמן:</w:t>
      </w:r>
    </w:p>
    <w:p w14:paraId="0E627EB6" w14:textId="77777777" w:rsidR="00000000" w:rsidRDefault="0080671D">
      <w:pPr>
        <w:pStyle w:val="a0"/>
        <w:rPr>
          <w:rtl/>
        </w:rPr>
      </w:pPr>
    </w:p>
    <w:p w14:paraId="73A3B5B3" w14:textId="77777777" w:rsidR="00000000" w:rsidRDefault="0080671D">
      <w:pPr>
        <w:pStyle w:val="a0"/>
        <w:rPr>
          <w:rFonts w:hint="cs"/>
          <w:rtl/>
        </w:rPr>
      </w:pPr>
      <w:r>
        <w:rPr>
          <w:rFonts w:hint="cs"/>
          <w:rtl/>
        </w:rPr>
        <w:t>לצערי, אנחנו רק מאשרים נושאים. סדר-יו</w:t>
      </w:r>
      <w:r>
        <w:rPr>
          <w:rFonts w:hint="cs"/>
          <w:rtl/>
        </w:rPr>
        <w:t xml:space="preserve">ם זה לא אנחנו. </w:t>
      </w:r>
    </w:p>
    <w:p w14:paraId="6A7E8CF6" w14:textId="77777777" w:rsidR="00000000" w:rsidRDefault="0080671D">
      <w:pPr>
        <w:pStyle w:val="a0"/>
        <w:ind w:firstLine="0"/>
        <w:rPr>
          <w:rFonts w:hint="cs"/>
          <w:rtl/>
        </w:rPr>
      </w:pPr>
    </w:p>
    <w:p w14:paraId="13F299CE" w14:textId="77777777" w:rsidR="00000000" w:rsidRDefault="0080671D">
      <w:pPr>
        <w:pStyle w:val="-"/>
        <w:rPr>
          <w:rtl/>
        </w:rPr>
      </w:pPr>
      <w:bookmarkStart w:id="547" w:name="FS000001026T23_06_2004_18_15_50C"/>
      <w:bookmarkEnd w:id="547"/>
      <w:r>
        <w:rPr>
          <w:rtl/>
        </w:rPr>
        <w:t>רוחמה אברהם (הליכוד):</w:t>
      </w:r>
    </w:p>
    <w:p w14:paraId="5D031E8B" w14:textId="77777777" w:rsidR="00000000" w:rsidRDefault="0080671D">
      <w:pPr>
        <w:pStyle w:val="a0"/>
        <w:rPr>
          <w:rtl/>
        </w:rPr>
      </w:pPr>
    </w:p>
    <w:p w14:paraId="5BB7A8DD" w14:textId="77777777" w:rsidR="00000000" w:rsidRDefault="0080671D">
      <w:pPr>
        <w:pStyle w:val="a0"/>
        <w:ind w:firstLine="720"/>
        <w:rPr>
          <w:rFonts w:hint="cs"/>
          <w:rtl/>
        </w:rPr>
      </w:pPr>
      <w:r>
        <w:rPr>
          <w:rFonts w:hint="cs"/>
          <w:rtl/>
        </w:rPr>
        <w:t xml:space="preserve">אז ככל שתוכלו - אולי תעבירו את זה למזכירות הכנסת. </w:t>
      </w:r>
    </w:p>
    <w:p w14:paraId="2FD6157B" w14:textId="77777777" w:rsidR="00000000" w:rsidRDefault="0080671D">
      <w:pPr>
        <w:pStyle w:val="a0"/>
        <w:ind w:firstLine="0"/>
        <w:rPr>
          <w:rFonts w:hint="cs"/>
          <w:rtl/>
        </w:rPr>
      </w:pPr>
    </w:p>
    <w:p w14:paraId="4302D870" w14:textId="77777777" w:rsidR="00000000" w:rsidRDefault="0080671D">
      <w:pPr>
        <w:pStyle w:val="af0"/>
        <w:rPr>
          <w:rtl/>
        </w:rPr>
      </w:pPr>
      <w:r>
        <w:rPr>
          <w:rFonts w:hint="eastAsia"/>
          <w:rtl/>
        </w:rPr>
        <w:t>אורי</w:t>
      </w:r>
      <w:r>
        <w:rPr>
          <w:rtl/>
        </w:rPr>
        <w:t xml:space="preserve"> יהודה אריאל (האיחוד הלאומי - ישראל ביתנו):</w:t>
      </w:r>
    </w:p>
    <w:p w14:paraId="5F3628D6" w14:textId="77777777" w:rsidR="00000000" w:rsidRDefault="0080671D">
      <w:pPr>
        <w:pStyle w:val="a0"/>
        <w:rPr>
          <w:rFonts w:hint="cs"/>
          <w:rtl/>
        </w:rPr>
      </w:pPr>
    </w:p>
    <w:p w14:paraId="3BC98604" w14:textId="77777777" w:rsidR="00000000" w:rsidRDefault="0080671D">
      <w:pPr>
        <w:pStyle w:val="a0"/>
        <w:ind w:firstLine="720"/>
        <w:rPr>
          <w:rFonts w:hint="cs"/>
          <w:rtl/>
        </w:rPr>
      </w:pPr>
      <w:r>
        <w:rPr>
          <w:rFonts w:hint="cs"/>
          <w:rtl/>
        </w:rPr>
        <w:t>זה שיא הרייטינג.</w:t>
      </w:r>
    </w:p>
    <w:p w14:paraId="3D270CFD" w14:textId="77777777" w:rsidR="00000000" w:rsidRDefault="0080671D">
      <w:pPr>
        <w:pStyle w:val="a0"/>
        <w:ind w:firstLine="0"/>
        <w:rPr>
          <w:rFonts w:hint="cs"/>
          <w:rtl/>
        </w:rPr>
      </w:pPr>
    </w:p>
    <w:p w14:paraId="1E2A0EF8" w14:textId="77777777" w:rsidR="00000000" w:rsidRDefault="0080671D">
      <w:pPr>
        <w:pStyle w:val="-"/>
        <w:rPr>
          <w:rtl/>
        </w:rPr>
      </w:pPr>
      <w:bookmarkStart w:id="548" w:name="FS000001026T23_06_2004_18_16_04C"/>
      <w:r>
        <w:rPr>
          <w:rFonts w:hint="eastAsia"/>
          <w:rtl/>
        </w:rPr>
        <w:t>רוחמה</w:t>
      </w:r>
      <w:r>
        <w:rPr>
          <w:rtl/>
        </w:rPr>
        <w:t xml:space="preserve"> אברהם (הליכוד):</w:t>
      </w:r>
    </w:p>
    <w:p w14:paraId="4E8CF764" w14:textId="77777777" w:rsidR="00000000" w:rsidRDefault="0080671D">
      <w:pPr>
        <w:pStyle w:val="a0"/>
        <w:ind w:firstLine="0"/>
        <w:rPr>
          <w:rFonts w:hint="cs"/>
          <w:rtl/>
        </w:rPr>
      </w:pPr>
    </w:p>
    <w:p w14:paraId="10FB931E" w14:textId="77777777" w:rsidR="00000000" w:rsidRDefault="0080671D">
      <w:pPr>
        <w:pStyle w:val="a0"/>
        <w:ind w:firstLine="0"/>
        <w:rPr>
          <w:rFonts w:hint="cs"/>
          <w:rtl/>
        </w:rPr>
      </w:pPr>
      <w:r>
        <w:rPr>
          <w:rFonts w:hint="cs"/>
          <w:rtl/>
        </w:rPr>
        <w:tab/>
        <w:t xml:space="preserve">אדוני היושב-ראש, חברתי חברת הכנסת זהבה גלאון, חברי חברי הכנסת, </w:t>
      </w:r>
      <w:bookmarkEnd w:id="548"/>
      <w:r>
        <w:rPr>
          <w:rFonts w:hint="cs"/>
          <w:rtl/>
        </w:rPr>
        <w:t>בתפילת ערב</w:t>
      </w:r>
      <w:r>
        <w:rPr>
          <w:rFonts w:hint="cs"/>
          <w:rtl/>
        </w:rPr>
        <w:t xml:space="preserve"> שבת נהוג לומר "אשת חיל מי ימצא". לצערי, יש גברים שקוראים זאת כך: "אשת חיל מי יפצע". </w:t>
      </w:r>
    </w:p>
    <w:p w14:paraId="1E47ACEF" w14:textId="77777777" w:rsidR="00000000" w:rsidRDefault="0080671D">
      <w:pPr>
        <w:pStyle w:val="a0"/>
        <w:ind w:firstLine="0"/>
        <w:rPr>
          <w:rFonts w:hint="cs"/>
          <w:rtl/>
        </w:rPr>
      </w:pPr>
    </w:p>
    <w:p w14:paraId="3EC207CB" w14:textId="77777777" w:rsidR="00000000" w:rsidRDefault="0080671D">
      <w:pPr>
        <w:pStyle w:val="a0"/>
        <w:ind w:firstLine="720"/>
        <w:rPr>
          <w:rFonts w:hint="cs"/>
          <w:rtl/>
        </w:rPr>
      </w:pPr>
      <w:r>
        <w:rPr>
          <w:rFonts w:hint="cs"/>
          <w:rtl/>
        </w:rPr>
        <w:t>אדוני היושב-ראש, אמה רוזנפלד ז"ל, בת 34, מתל-אביב, נרצחה על-ידי בן-זוגה בדקירות סכין קצבים. טלי תרצה ויינברג ז"ל, בת 26, מבית-אריה, נרצחה על-ידי בן-זוגה בדקירות סכין. נע</w:t>
      </w:r>
      <w:r>
        <w:rPr>
          <w:rFonts w:hint="cs"/>
          <w:rtl/>
        </w:rPr>
        <w:t>מי גרינברג ז"ל, בת 55, מחולון, נרצחה על-ידי בן-זוגה במהלומות פטיש. קרול כהן ז"ל, בשנות ה-20 לחייה, נרצחה בתאילנד על-ידי בעלה, וגופתה בותרה והושלכה לנהר. מיכל פטר ז"ל, בת 52, מרעננה, נרצחה גם היא על-ידי בן-זוגה ביריות אקדח. והמקרה האחרון הוא של סבטלנה רפפור</w:t>
      </w:r>
      <w:r>
        <w:rPr>
          <w:rFonts w:hint="cs"/>
          <w:rtl/>
        </w:rPr>
        <w:t xml:space="preserve">ט ז"ל, בת 42, מעכו, שנרצחה על-ידי בן-זוגה בחניקה. </w:t>
      </w:r>
    </w:p>
    <w:p w14:paraId="34B1CEB7" w14:textId="77777777" w:rsidR="00000000" w:rsidRDefault="0080671D">
      <w:pPr>
        <w:pStyle w:val="a0"/>
        <w:ind w:firstLine="0"/>
        <w:rPr>
          <w:rFonts w:hint="cs"/>
          <w:rtl/>
        </w:rPr>
      </w:pPr>
    </w:p>
    <w:p w14:paraId="2453FF66" w14:textId="77777777" w:rsidR="00000000" w:rsidRDefault="0080671D">
      <w:pPr>
        <w:pStyle w:val="a0"/>
        <w:ind w:firstLine="720"/>
        <w:rPr>
          <w:rFonts w:hint="cs"/>
          <w:rtl/>
        </w:rPr>
      </w:pPr>
      <w:r>
        <w:rPr>
          <w:rFonts w:hint="cs"/>
          <w:rtl/>
        </w:rPr>
        <w:t xml:space="preserve">כל אלה, כל השמות האלה, כל הנשים היקרות האלה, זה רק מהחודשים האחרונים. נשים אלה ועוד רבות אחרות אינן אתנו עוד, ולנו כבר אין הלוקסוס לשתוק. </w:t>
      </w:r>
    </w:p>
    <w:p w14:paraId="4579B961" w14:textId="77777777" w:rsidR="00000000" w:rsidRDefault="0080671D">
      <w:pPr>
        <w:pStyle w:val="a0"/>
        <w:ind w:firstLine="720"/>
        <w:rPr>
          <w:rFonts w:hint="cs"/>
          <w:rtl/>
        </w:rPr>
      </w:pPr>
    </w:p>
    <w:p w14:paraId="69C9A975" w14:textId="77777777" w:rsidR="00000000" w:rsidRDefault="0080671D">
      <w:pPr>
        <w:pStyle w:val="a0"/>
        <w:ind w:firstLine="720"/>
        <w:rPr>
          <w:rFonts w:hint="cs"/>
          <w:rtl/>
        </w:rPr>
      </w:pPr>
      <w:r>
        <w:rPr>
          <w:rFonts w:hint="cs"/>
          <w:rtl/>
        </w:rPr>
        <w:t>חברי חברי הכנסת, זוהי כרוניקה של עוד מקרה, עוד מקרה אחד מני רבים</w:t>
      </w:r>
      <w:r>
        <w:rPr>
          <w:rFonts w:hint="cs"/>
          <w:rtl/>
        </w:rPr>
        <w:t>, של רצח של אשה בידי בן-זוגה. נשים הן קורבנות של אלימות במשפחה בתדירות גבוהה יותר מאשר קורבנות של פריצות, גנבות או כל הפשעים הפיזיים האחרים גם יחד. כל אשה שנרצחת עוברת קודם לכן גיהינום גדול של השפלות, של איומים, של התעללויות פיזיות ונפשיות, והיא כולה לבדה,</w:t>
      </w:r>
      <w:r>
        <w:rPr>
          <w:rFonts w:hint="cs"/>
          <w:rtl/>
        </w:rPr>
        <w:t xml:space="preserve"> בתוך חשכה גדולה. היא שרויה בפחד, אפילו פחד משתק. והיא זו שמתמודדת עם מבקש נפשה, ואפילו אין לה סיכוי. </w:t>
      </w:r>
    </w:p>
    <w:p w14:paraId="7876EAEE" w14:textId="77777777" w:rsidR="00000000" w:rsidRDefault="0080671D">
      <w:pPr>
        <w:pStyle w:val="a0"/>
        <w:ind w:firstLine="0"/>
        <w:rPr>
          <w:rFonts w:hint="cs"/>
          <w:rtl/>
        </w:rPr>
      </w:pPr>
    </w:p>
    <w:p w14:paraId="051FAF37" w14:textId="77777777" w:rsidR="00000000" w:rsidRDefault="0080671D">
      <w:pPr>
        <w:pStyle w:val="a0"/>
        <w:ind w:firstLine="720"/>
        <w:rPr>
          <w:rFonts w:hint="cs"/>
          <w:rtl/>
        </w:rPr>
      </w:pPr>
      <w:r>
        <w:rPr>
          <w:rFonts w:hint="cs"/>
          <w:rtl/>
        </w:rPr>
        <w:t>חברי חברי הכנסת, מי שמאיים, בסופו של דבר עלול גם לרצוח, אלא אם כן ימנעו זאת ממנו באמצעות מעצר. בשנת 1991 חוקק החוק למניעת אלימות במשפחה, שהביא עמו את בש</w:t>
      </w:r>
      <w:r>
        <w:rPr>
          <w:rFonts w:hint="cs"/>
          <w:rtl/>
        </w:rPr>
        <w:t>ורת צווי ההגנה וההרחקה. היה נדמה לכולנו שהחוק הזה אולי עשוי להרתיע. העובדה היא שלא. אסור לנו להשלים עם ההשפלה, עם הדיכוי, עם האלימות. עלינו, על כולנו, להקצות למלחמה באלימות נגד נשים את כל המשאבים. עלינו ליזום תיקון לחקיקה וחקיקה נוספת, על מנת לבער את התופע</w:t>
      </w:r>
      <w:r>
        <w:rPr>
          <w:rFonts w:hint="cs"/>
          <w:rtl/>
        </w:rPr>
        <w:t xml:space="preserve">ה הזאת. נוסף על כך, צריך לבחון מחדש כיצד המשטרה מתפקדת בנוגע לתלונות בנושא האלימות במשפחה. צריך לבחון כיצד מיושם החוק למניעת אלימות במשפחה ומה בו טעון תיקון. </w:t>
      </w:r>
    </w:p>
    <w:p w14:paraId="2B91831C" w14:textId="77777777" w:rsidR="00000000" w:rsidRDefault="0080671D">
      <w:pPr>
        <w:pStyle w:val="a0"/>
        <w:ind w:firstLine="720"/>
        <w:rPr>
          <w:rFonts w:hint="cs"/>
          <w:rtl/>
        </w:rPr>
      </w:pPr>
    </w:p>
    <w:p w14:paraId="085F9082" w14:textId="77777777" w:rsidR="00000000" w:rsidRDefault="0080671D">
      <w:pPr>
        <w:pStyle w:val="a0"/>
        <w:ind w:firstLine="720"/>
        <w:rPr>
          <w:rFonts w:hint="cs"/>
          <w:rtl/>
        </w:rPr>
      </w:pPr>
      <w:r>
        <w:rPr>
          <w:rFonts w:hint="cs"/>
          <w:rtl/>
        </w:rPr>
        <w:t>צריך לדאוג לדבר נוסף: צריך לדאוג לכך שנושא המלחמה באלימות בכלל ובמשפחה בפרט, על כל השלכותיו, וגם</w:t>
      </w:r>
      <w:r>
        <w:rPr>
          <w:rFonts w:hint="cs"/>
          <w:rtl/>
        </w:rPr>
        <w:t xml:space="preserve"> נושא השוויון בין המינים, יוכנסו לתוכניות הלימודים בבתי-הספר. </w:t>
      </w:r>
    </w:p>
    <w:p w14:paraId="55377BB4" w14:textId="77777777" w:rsidR="00000000" w:rsidRDefault="0080671D">
      <w:pPr>
        <w:pStyle w:val="a0"/>
        <w:ind w:firstLine="720"/>
        <w:rPr>
          <w:rFonts w:hint="cs"/>
          <w:rtl/>
        </w:rPr>
      </w:pPr>
    </w:p>
    <w:p w14:paraId="4C91963C" w14:textId="77777777" w:rsidR="00000000" w:rsidRDefault="0080671D">
      <w:pPr>
        <w:pStyle w:val="a0"/>
        <w:ind w:firstLine="720"/>
        <w:rPr>
          <w:rFonts w:hint="cs"/>
          <w:rtl/>
        </w:rPr>
      </w:pPr>
      <w:r>
        <w:rPr>
          <w:rFonts w:hint="cs"/>
          <w:rtl/>
        </w:rPr>
        <w:t>אני רוצה לנצל את ההזדמנות הזאת ולומר, שבכל מה שקשור לנשים, יש קונסנזוס בבית הזה. אני רוצה לנצל את ההזדמנות ולקרוא לכל חברי הבית: בואו נשב יחד, נבחן את החוק ונראה איך כולנו יכולים לתקן אותו. תו</w:t>
      </w:r>
      <w:r>
        <w:rPr>
          <w:rFonts w:hint="cs"/>
          <w:rtl/>
        </w:rPr>
        <w:t xml:space="preserve">דה רבה. </w:t>
      </w:r>
    </w:p>
    <w:p w14:paraId="083D6094" w14:textId="77777777" w:rsidR="00000000" w:rsidRDefault="0080671D">
      <w:pPr>
        <w:pStyle w:val="a0"/>
        <w:ind w:firstLine="0"/>
        <w:rPr>
          <w:rtl/>
        </w:rPr>
      </w:pPr>
    </w:p>
    <w:p w14:paraId="35AECD02" w14:textId="77777777" w:rsidR="00000000" w:rsidRDefault="0080671D">
      <w:pPr>
        <w:pStyle w:val="a0"/>
        <w:ind w:firstLine="0"/>
        <w:rPr>
          <w:rFonts w:hint="cs"/>
          <w:rtl/>
        </w:rPr>
      </w:pPr>
    </w:p>
    <w:p w14:paraId="0DFB84E5" w14:textId="77777777" w:rsidR="00000000" w:rsidRDefault="0080671D">
      <w:pPr>
        <w:pStyle w:val="af1"/>
        <w:rPr>
          <w:rtl/>
        </w:rPr>
      </w:pPr>
      <w:r>
        <w:rPr>
          <w:rtl/>
        </w:rPr>
        <w:t>היו"ר מיכאל נודלמן:</w:t>
      </w:r>
    </w:p>
    <w:p w14:paraId="0525FD64" w14:textId="77777777" w:rsidR="00000000" w:rsidRDefault="0080671D">
      <w:pPr>
        <w:pStyle w:val="a0"/>
        <w:rPr>
          <w:rtl/>
        </w:rPr>
      </w:pPr>
    </w:p>
    <w:p w14:paraId="1D76A1A6" w14:textId="77777777" w:rsidR="00000000" w:rsidRDefault="0080671D">
      <w:pPr>
        <w:pStyle w:val="a0"/>
        <w:rPr>
          <w:rFonts w:hint="cs"/>
          <w:rtl/>
        </w:rPr>
      </w:pPr>
      <w:r>
        <w:rPr>
          <w:rFonts w:hint="cs"/>
          <w:rtl/>
        </w:rPr>
        <w:t xml:space="preserve">תודה רבה. חבר הכנסת דוד אזולאי. </w:t>
      </w:r>
    </w:p>
    <w:p w14:paraId="6B24193F" w14:textId="77777777" w:rsidR="00000000" w:rsidRDefault="0080671D">
      <w:pPr>
        <w:pStyle w:val="a0"/>
        <w:ind w:firstLine="0"/>
        <w:rPr>
          <w:rFonts w:hint="cs"/>
          <w:rtl/>
        </w:rPr>
      </w:pPr>
    </w:p>
    <w:p w14:paraId="62E96BB6" w14:textId="77777777" w:rsidR="00000000" w:rsidRDefault="0080671D">
      <w:pPr>
        <w:pStyle w:val="a"/>
        <w:rPr>
          <w:rtl/>
        </w:rPr>
      </w:pPr>
      <w:bookmarkStart w:id="549" w:name="FS000000483T23_06_2004_18_21_16"/>
      <w:bookmarkStart w:id="550" w:name="_Toc101171441"/>
      <w:bookmarkEnd w:id="549"/>
      <w:r>
        <w:rPr>
          <w:rFonts w:hint="eastAsia"/>
          <w:rtl/>
        </w:rPr>
        <w:t>דוד</w:t>
      </w:r>
      <w:r>
        <w:rPr>
          <w:rtl/>
        </w:rPr>
        <w:t xml:space="preserve"> אזולאי (ש"ס):</w:t>
      </w:r>
      <w:bookmarkEnd w:id="550"/>
    </w:p>
    <w:p w14:paraId="2FD61FA0" w14:textId="77777777" w:rsidR="00000000" w:rsidRDefault="0080671D">
      <w:pPr>
        <w:pStyle w:val="a0"/>
        <w:rPr>
          <w:rFonts w:hint="cs"/>
          <w:rtl/>
        </w:rPr>
      </w:pPr>
    </w:p>
    <w:p w14:paraId="4488164A" w14:textId="77777777" w:rsidR="00000000" w:rsidRDefault="0080671D">
      <w:pPr>
        <w:pStyle w:val="a0"/>
        <w:ind w:firstLine="720"/>
        <w:rPr>
          <w:rFonts w:hint="cs"/>
          <w:rtl/>
        </w:rPr>
      </w:pPr>
      <w:r>
        <w:rPr>
          <w:rFonts w:hint="cs"/>
          <w:rtl/>
        </w:rPr>
        <w:t xml:space="preserve">אדוני היושב-ראש, המקרה האחרון, הרצח בעכו, הוא מקרה קשה, מקרה שצריך להדאיג את כולנו ולהדליק נורה אדומה אצל כולנו </w:t>
      </w:r>
      <w:r>
        <w:rPr>
          <w:rtl/>
        </w:rPr>
        <w:t>–</w:t>
      </w:r>
      <w:r>
        <w:rPr>
          <w:rFonts w:hint="cs"/>
          <w:rtl/>
        </w:rPr>
        <w:t xml:space="preserve"> איך קורה שבעל קם ועושה מעשה שלא ייעשה. הדבר הראשון שחשבתי</w:t>
      </w:r>
      <w:r>
        <w:rPr>
          <w:rFonts w:hint="cs"/>
          <w:rtl/>
        </w:rPr>
        <w:t xml:space="preserve"> עליו ביום ראשון, כששמעתי על העניין הזה, הדבר הראשון שבא לי לראש היה הילדים </w:t>
      </w:r>
      <w:r>
        <w:rPr>
          <w:rtl/>
        </w:rPr>
        <w:t>–</w:t>
      </w:r>
      <w:r>
        <w:rPr>
          <w:rFonts w:hint="cs"/>
          <w:rtl/>
        </w:rPr>
        <w:t xml:space="preserve"> הילדים שראו את הזוועה הנוראה. איזו טראומה קשה זו לכל החיים. מי ימחק את זה מעיני הילדה גדולה, שראתה את האם ובכוחות נפש עצומים הצליחה לעצור את אחיה, שלא יראה גם הוא את המראה הנורא </w:t>
      </w:r>
      <w:r>
        <w:rPr>
          <w:rFonts w:hint="cs"/>
          <w:rtl/>
        </w:rPr>
        <w:t xml:space="preserve">הזה. </w:t>
      </w:r>
    </w:p>
    <w:p w14:paraId="33CBF491" w14:textId="77777777" w:rsidR="00000000" w:rsidRDefault="0080671D">
      <w:pPr>
        <w:pStyle w:val="a0"/>
        <w:ind w:firstLine="0"/>
        <w:rPr>
          <w:rFonts w:hint="cs"/>
          <w:rtl/>
        </w:rPr>
      </w:pPr>
    </w:p>
    <w:p w14:paraId="327236CB" w14:textId="77777777" w:rsidR="00000000" w:rsidRDefault="0080671D">
      <w:pPr>
        <w:pStyle w:val="a0"/>
        <w:ind w:firstLine="720"/>
        <w:rPr>
          <w:rFonts w:hint="cs"/>
          <w:rtl/>
        </w:rPr>
      </w:pPr>
      <w:r>
        <w:rPr>
          <w:rFonts w:hint="cs"/>
          <w:rtl/>
        </w:rPr>
        <w:t xml:space="preserve">עם זאת, אני אומר: אי-אפשר שלא נשאל את עצמנו שאלה </w:t>
      </w:r>
      <w:r>
        <w:rPr>
          <w:rtl/>
        </w:rPr>
        <w:t>–</w:t>
      </w:r>
      <w:r>
        <w:rPr>
          <w:rFonts w:hint="cs"/>
          <w:rtl/>
        </w:rPr>
        <w:t xml:space="preserve"> מה קרה פה? בכל זאת זוג, שעבדו לפרנסתם, היא עבדה באחד היישובים בסביבה והוא עבד באחד המפעלים בסביבה, והם מגיעים למצב כזה. אני חושב שלא תמיד המצב הכלכלי הוא הגורם היחיד. לפעמים באים אנשים ממדינות אחרות</w:t>
      </w:r>
      <w:r>
        <w:rPr>
          <w:rFonts w:hint="cs"/>
          <w:rtl/>
        </w:rPr>
        <w:t>, עם מנטליות שונה, והם מגיעים למצב חדש, שצריך להתרגל אליו, להתאקלם בו. הם רואים שהדברים שונים ממה שהם התרגלו אליו. יכולות להיות לכך תוצאות מסוכנות. ואז בעצם אנחנו מגיעים למצב - ואני שואל איך אפשר בכלל לפתור את הבעיות האלה. מי שחושב שעל-ידי חקיקה נפתור את ה</w:t>
      </w:r>
      <w:r>
        <w:rPr>
          <w:rFonts w:hint="cs"/>
          <w:rtl/>
        </w:rPr>
        <w:t>בעיות, פשוט טועה, צר לי להגיד זאת.</w:t>
      </w:r>
    </w:p>
    <w:p w14:paraId="62ACD499" w14:textId="77777777" w:rsidR="00000000" w:rsidRDefault="0080671D">
      <w:pPr>
        <w:pStyle w:val="a0"/>
        <w:ind w:firstLine="0"/>
        <w:rPr>
          <w:rFonts w:hint="cs"/>
          <w:rtl/>
        </w:rPr>
      </w:pPr>
    </w:p>
    <w:p w14:paraId="1B64DD08" w14:textId="77777777" w:rsidR="00000000" w:rsidRDefault="0080671D">
      <w:pPr>
        <w:pStyle w:val="a0"/>
        <w:ind w:firstLine="0"/>
        <w:rPr>
          <w:rFonts w:hint="cs"/>
          <w:rtl/>
        </w:rPr>
      </w:pPr>
      <w:r>
        <w:rPr>
          <w:rFonts w:hint="cs"/>
          <w:rtl/>
        </w:rPr>
        <w:tab/>
        <w:t xml:space="preserve">אנחנו דיברנו היום - להבדיל אלף אלפי הבדלות, אני לא משווה, חס וחלילה - דיברו פה על הצעת חוק כנגד כלבים מסוכנים. אז בזה שחוקקנו היום חוק, יותר לא יהיו כלבים שיפגעו בבני-אדם? </w:t>
      </w:r>
    </w:p>
    <w:p w14:paraId="07804185" w14:textId="77777777" w:rsidR="00000000" w:rsidRDefault="0080671D">
      <w:pPr>
        <w:pStyle w:val="a0"/>
        <w:ind w:firstLine="0"/>
        <w:rPr>
          <w:rFonts w:hint="cs"/>
          <w:rtl/>
        </w:rPr>
      </w:pPr>
    </w:p>
    <w:p w14:paraId="5E5E34FA" w14:textId="77777777" w:rsidR="00000000" w:rsidRDefault="0080671D">
      <w:pPr>
        <w:pStyle w:val="a0"/>
        <w:ind w:firstLine="0"/>
        <w:rPr>
          <w:rFonts w:hint="cs"/>
          <w:rtl/>
        </w:rPr>
      </w:pPr>
      <w:r>
        <w:rPr>
          <w:rFonts w:hint="cs"/>
          <w:rtl/>
        </w:rPr>
        <w:tab/>
        <w:t>אני חושב שאחד הדברים שלקוי בחברה שלנו זה החי</w:t>
      </w:r>
      <w:r>
        <w:rPr>
          <w:rFonts w:hint="cs"/>
          <w:rtl/>
        </w:rPr>
        <w:t>נוך. אם אין יראת אלוקים במקום הזה, והרגוני. כאשר אין יראת אלוקים, כאשר החינוך לקוי ביסודו - לצערי הרב, כאשר חיי אדם הפכו להפקר, כאשר אין כבוד הדדי וכאשר מוכנים לרצוח בפה בן-אדם אחר, לפסול אנשים, רבותי, אל נתפלא שאנחנו מגיעים לאן שמגיעים. כשאנחנו רואים את ה</w:t>
      </w:r>
      <w:r>
        <w:rPr>
          <w:rFonts w:hint="cs"/>
          <w:rtl/>
        </w:rPr>
        <w:t>תקשורת המתירנית - אל נתפלא.</w:t>
      </w:r>
    </w:p>
    <w:p w14:paraId="5F23345C" w14:textId="77777777" w:rsidR="00000000" w:rsidRDefault="0080671D">
      <w:pPr>
        <w:pStyle w:val="a0"/>
        <w:ind w:firstLine="0"/>
        <w:rPr>
          <w:rFonts w:hint="cs"/>
          <w:rtl/>
        </w:rPr>
      </w:pPr>
    </w:p>
    <w:p w14:paraId="649C8995" w14:textId="77777777" w:rsidR="00000000" w:rsidRDefault="0080671D">
      <w:pPr>
        <w:pStyle w:val="a0"/>
        <w:ind w:firstLine="0"/>
        <w:rPr>
          <w:rFonts w:hint="cs"/>
          <w:rtl/>
        </w:rPr>
      </w:pPr>
      <w:r>
        <w:rPr>
          <w:rFonts w:hint="cs"/>
          <w:rtl/>
        </w:rPr>
        <w:tab/>
        <w:t>אני, האמת, חשבתי ששר הרווחה הוא שהיה צריך להשיב על העניין הזה, ואני רואה שבעצם סגן השר לביטחון פנים הוא שישיב. אז דווקא גם לך אני רוצה להפנות שאלה, אדוני סגן השר. בשנת 2003 התקבלו במשטרה 20,086 תלונות בגין אלימות בין בני-הזוג,</w:t>
      </w:r>
      <w:r>
        <w:rPr>
          <w:rFonts w:hint="cs"/>
          <w:rtl/>
        </w:rPr>
        <w:t xml:space="preserve"> מתוכן כ-14,000 תלונות של נשים נגד בני-זוגן. אני שואל אתכם, חברי חברי הכנסת: באמת, עם יד על הלב, המשטרה מסוגלת להתמודד עם כמות כזאת של תלונות?</w:t>
      </w:r>
    </w:p>
    <w:p w14:paraId="64570300" w14:textId="77777777" w:rsidR="00000000" w:rsidRDefault="0080671D">
      <w:pPr>
        <w:pStyle w:val="af1"/>
        <w:rPr>
          <w:rtl/>
        </w:rPr>
      </w:pPr>
      <w:r>
        <w:rPr>
          <w:rtl/>
        </w:rPr>
        <w:br/>
        <w:t>היו"ר מיכאל נודלמן:</w:t>
      </w:r>
    </w:p>
    <w:p w14:paraId="791B0A16" w14:textId="77777777" w:rsidR="00000000" w:rsidRDefault="0080671D">
      <w:pPr>
        <w:pStyle w:val="a0"/>
        <w:rPr>
          <w:rtl/>
        </w:rPr>
      </w:pPr>
    </w:p>
    <w:p w14:paraId="1D5EEE32" w14:textId="77777777" w:rsidR="00000000" w:rsidRDefault="0080671D">
      <w:pPr>
        <w:pStyle w:val="a0"/>
        <w:rPr>
          <w:rFonts w:hint="cs"/>
          <w:rtl/>
        </w:rPr>
      </w:pPr>
      <w:r>
        <w:rPr>
          <w:rFonts w:hint="cs"/>
          <w:rtl/>
        </w:rPr>
        <w:t>תסיים, בבקשה.</w:t>
      </w:r>
    </w:p>
    <w:p w14:paraId="5DE4C5E9" w14:textId="77777777" w:rsidR="00000000" w:rsidRDefault="0080671D">
      <w:pPr>
        <w:pStyle w:val="a0"/>
        <w:rPr>
          <w:rFonts w:hint="cs"/>
          <w:rtl/>
        </w:rPr>
      </w:pPr>
    </w:p>
    <w:p w14:paraId="2C895C01" w14:textId="77777777" w:rsidR="00000000" w:rsidRDefault="0080671D">
      <w:pPr>
        <w:pStyle w:val="-"/>
        <w:rPr>
          <w:rtl/>
        </w:rPr>
      </w:pPr>
      <w:bookmarkStart w:id="551" w:name="FS000000517T23_06_2004_17_58_27C"/>
      <w:bookmarkStart w:id="552" w:name="FS000000483T23_06_2004_17_58_33"/>
      <w:bookmarkStart w:id="553" w:name="FS000000483T23_06_2004_17_58_36C"/>
      <w:bookmarkEnd w:id="551"/>
      <w:bookmarkEnd w:id="552"/>
      <w:bookmarkEnd w:id="553"/>
      <w:r>
        <w:rPr>
          <w:rtl/>
        </w:rPr>
        <w:t>דוד אזולאי (ש"ס):</w:t>
      </w:r>
    </w:p>
    <w:p w14:paraId="2C9B5C78" w14:textId="77777777" w:rsidR="00000000" w:rsidRDefault="0080671D">
      <w:pPr>
        <w:pStyle w:val="a0"/>
        <w:rPr>
          <w:rtl/>
        </w:rPr>
      </w:pPr>
    </w:p>
    <w:p w14:paraId="5F3733B8" w14:textId="77777777" w:rsidR="00000000" w:rsidRDefault="0080671D">
      <w:pPr>
        <w:pStyle w:val="a0"/>
        <w:rPr>
          <w:rFonts w:hint="cs"/>
          <w:rtl/>
        </w:rPr>
      </w:pPr>
      <w:r>
        <w:rPr>
          <w:rFonts w:hint="cs"/>
          <w:rtl/>
        </w:rPr>
        <w:t>הרי אנחנו משלים את עצמנו. אני חושב - וכפי שאמרה חברת הכנס</w:t>
      </w:r>
      <w:r>
        <w:rPr>
          <w:rFonts w:hint="cs"/>
          <w:rtl/>
        </w:rPr>
        <w:t>ת רוחמה אברהם - שבבית הזה אין ויכוח בנושא הזה, כולנו מסכימים לכך, ואם אנחנו היום - ואני אומר היום, לפני הכנת התקציב - לא ניתן על כך את הדעת, והדברים במיוחד מכוונים לצד הזה של הקואליציה, אם היום לא תיתנו על כך את הדעת - אל תמתינו עד 1 בינואר - אני אומר: המש</w:t>
      </w:r>
      <w:r>
        <w:rPr>
          <w:rFonts w:hint="cs"/>
          <w:rtl/>
        </w:rPr>
        <w:t>טרה לא מסוגלת להתמודד עם כל כך הרבה תלונות בשנה אחת, למעלה מ-20,000 תלונות.</w:t>
      </w:r>
    </w:p>
    <w:p w14:paraId="63C808A9" w14:textId="77777777" w:rsidR="00000000" w:rsidRDefault="0080671D">
      <w:pPr>
        <w:pStyle w:val="af1"/>
        <w:rPr>
          <w:rtl/>
        </w:rPr>
      </w:pPr>
      <w:r>
        <w:rPr>
          <w:rtl/>
        </w:rPr>
        <w:br/>
        <w:t>היו"ר מיכאל נודלמן:</w:t>
      </w:r>
    </w:p>
    <w:p w14:paraId="0C012E0A" w14:textId="77777777" w:rsidR="00000000" w:rsidRDefault="0080671D">
      <w:pPr>
        <w:pStyle w:val="a0"/>
        <w:rPr>
          <w:rtl/>
        </w:rPr>
      </w:pPr>
    </w:p>
    <w:p w14:paraId="244FE5AA" w14:textId="77777777" w:rsidR="00000000" w:rsidRDefault="0080671D">
      <w:pPr>
        <w:pStyle w:val="a0"/>
        <w:rPr>
          <w:rFonts w:hint="cs"/>
          <w:rtl/>
        </w:rPr>
      </w:pPr>
      <w:r>
        <w:rPr>
          <w:rFonts w:hint="cs"/>
          <w:rtl/>
        </w:rPr>
        <w:t>תודה רבה.</w:t>
      </w:r>
    </w:p>
    <w:p w14:paraId="282A6ECB" w14:textId="77777777" w:rsidR="00000000" w:rsidRDefault="0080671D">
      <w:pPr>
        <w:pStyle w:val="-"/>
        <w:rPr>
          <w:rtl/>
        </w:rPr>
      </w:pPr>
    </w:p>
    <w:p w14:paraId="7EE938E2" w14:textId="77777777" w:rsidR="00000000" w:rsidRDefault="0080671D">
      <w:pPr>
        <w:pStyle w:val="-"/>
        <w:rPr>
          <w:rtl/>
        </w:rPr>
      </w:pPr>
      <w:r>
        <w:rPr>
          <w:rtl/>
        </w:rPr>
        <w:br/>
      </w:r>
      <w:bookmarkStart w:id="554" w:name="FS000000483T23_06_2004_18_00_14C"/>
      <w:bookmarkEnd w:id="554"/>
      <w:r>
        <w:rPr>
          <w:rtl/>
        </w:rPr>
        <w:t>דוד אזולאי (ש"ס):</w:t>
      </w:r>
    </w:p>
    <w:p w14:paraId="54383FD2" w14:textId="77777777" w:rsidR="00000000" w:rsidRDefault="0080671D">
      <w:pPr>
        <w:pStyle w:val="a0"/>
        <w:rPr>
          <w:rtl/>
        </w:rPr>
      </w:pPr>
    </w:p>
    <w:p w14:paraId="0CF52FBD" w14:textId="77777777" w:rsidR="00000000" w:rsidRDefault="0080671D">
      <w:pPr>
        <w:pStyle w:val="a0"/>
        <w:rPr>
          <w:rFonts w:hint="cs"/>
          <w:rtl/>
        </w:rPr>
      </w:pPr>
      <w:r>
        <w:rPr>
          <w:rFonts w:hint="cs"/>
          <w:rtl/>
        </w:rPr>
        <w:t xml:space="preserve">גם אם זה במקום אחד - אין שום אפשרות. </w:t>
      </w:r>
    </w:p>
    <w:p w14:paraId="35350DF9" w14:textId="77777777" w:rsidR="00000000" w:rsidRDefault="0080671D">
      <w:pPr>
        <w:pStyle w:val="a0"/>
        <w:rPr>
          <w:rFonts w:hint="cs"/>
          <w:rtl/>
        </w:rPr>
      </w:pPr>
    </w:p>
    <w:p w14:paraId="4F65D8A8" w14:textId="77777777" w:rsidR="00000000" w:rsidRDefault="0080671D">
      <w:pPr>
        <w:pStyle w:val="a0"/>
        <w:rPr>
          <w:rFonts w:hint="cs"/>
          <w:rtl/>
        </w:rPr>
      </w:pPr>
      <w:r>
        <w:rPr>
          <w:rFonts w:hint="cs"/>
          <w:rtl/>
        </w:rPr>
        <w:t>לדעתי, צריך לעשות שני דברים. האחד - גורם שירכז את כל הנושא הזה, והדבר השני - הגדלת המשאב</w:t>
      </w:r>
      <w:r>
        <w:rPr>
          <w:rFonts w:hint="cs"/>
          <w:rtl/>
        </w:rPr>
        <w:t>ים למניעת אלימות במשפחה. אחרת מי יודע לאן נגיע, חס ושלום, במדינה שלנו. תודה.</w:t>
      </w:r>
    </w:p>
    <w:p w14:paraId="11357EA6" w14:textId="77777777" w:rsidR="00000000" w:rsidRDefault="0080671D">
      <w:pPr>
        <w:pStyle w:val="af1"/>
        <w:rPr>
          <w:rtl/>
        </w:rPr>
      </w:pPr>
      <w:r>
        <w:rPr>
          <w:rtl/>
        </w:rPr>
        <w:br/>
        <w:t>היו"ר מיכאל נודלמן:</w:t>
      </w:r>
    </w:p>
    <w:p w14:paraId="4C486312" w14:textId="77777777" w:rsidR="00000000" w:rsidRDefault="0080671D">
      <w:pPr>
        <w:pStyle w:val="a0"/>
        <w:rPr>
          <w:rtl/>
        </w:rPr>
      </w:pPr>
    </w:p>
    <w:p w14:paraId="100D8F4C" w14:textId="77777777" w:rsidR="00000000" w:rsidRDefault="0080671D">
      <w:pPr>
        <w:pStyle w:val="a0"/>
        <w:rPr>
          <w:rFonts w:hint="cs"/>
          <w:rtl/>
        </w:rPr>
      </w:pPr>
      <w:r>
        <w:rPr>
          <w:rFonts w:hint="cs"/>
          <w:rtl/>
        </w:rPr>
        <w:t>תודה. חברת הכנסת קולט אביטל, בבקשה.</w:t>
      </w:r>
    </w:p>
    <w:p w14:paraId="733EFD58" w14:textId="77777777" w:rsidR="00000000" w:rsidRDefault="0080671D">
      <w:pPr>
        <w:pStyle w:val="a"/>
        <w:rPr>
          <w:rtl/>
        </w:rPr>
      </w:pPr>
      <w:r>
        <w:rPr>
          <w:rtl/>
        </w:rPr>
        <w:br/>
      </w:r>
      <w:bookmarkStart w:id="555" w:name="FS000000431T23_06_2004_18_01_16"/>
      <w:bookmarkStart w:id="556" w:name="_Toc101171442"/>
      <w:bookmarkEnd w:id="555"/>
      <w:r>
        <w:rPr>
          <w:rtl/>
        </w:rPr>
        <w:t>קולט אביטל (העבודה-מימד):</w:t>
      </w:r>
      <w:bookmarkEnd w:id="556"/>
    </w:p>
    <w:p w14:paraId="528A15A6" w14:textId="77777777" w:rsidR="00000000" w:rsidRDefault="0080671D">
      <w:pPr>
        <w:pStyle w:val="a0"/>
        <w:rPr>
          <w:rtl/>
        </w:rPr>
      </w:pPr>
    </w:p>
    <w:p w14:paraId="166D64BD" w14:textId="77777777" w:rsidR="00000000" w:rsidRDefault="0080671D">
      <w:pPr>
        <w:pStyle w:val="a0"/>
        <w:rPr>
          <w:rFonts w:hint="cs"/>
          <w:rtl/>
        </w:rPr>
      </w:pPr>
      <w:r>
        <w:rPr>
          <w:rFonts w:hint="cs"/>
          <w:rtl/>
        </w:rPr>
        <w:t>אדוני היושב-ראש, חברי חברי הכנסת, מדינת ישראל של שנות האלפיים אלימה הרבה יותר מזו שהכרנו לפני</w:t>
      </w:r>
      <w:r>
        <w:rPr>
          <w:rFonts w:hint="cs"/>
          <w:rtl/>
        </w:rPr>
        <w:t xml:space="preserve"> עשור או לפני שני עשורים; מדינת ישראל של שנות האלפיים, של 2004, היא מדינה שבה עיקר האלימות מופנה כלפי נשים.</w:t>
      </w:r>
    </w:p>
    <w:p w14:paraId="7DBE5B8E" w14:textId="77777777" w:rsidR="00000000" w:rsidRDefault="0080671D">
      <w:pPr>
        <w:pStyle w:val="a0"/>
        <w:rPr>
          <w:rFonts w:hint="cs"/>
          <w:rtl/>
        </w:rPr>
      </w:pPr>
    </w:p>
    <w:p w14:paraId="0ACB5FEF" w14:textId="77777777" w:rsidR="00000000" w:rsidRDefault="0080671D">
      <w:pPr>
        <w:pStyle w:val="a0"/>
        <w:rPr>
          <w:rFonts w:hint="cs"/>
          <w:rtl/>
        </w:rPr>
      </w:pPr>
      <w:r>
        <w:rPr>
          <w:rFonts w:hint="cs"/>
          <w:rtl/>
        </w:rPr>
        <w:t>אנחנו - כריטואל כמעט - מאז יום כניסתי לכנסת, אני זוכרת גם בכנסת הקודמת את חברת הכנסת יעל דיין עולה מדי חודש לדוכן ומזכירה לנו  עוד קורבן אחד ועוד ק</w:t>
      </w:r>
      <w:r>
        <w:rPr>
          <w:rFonts w:hint="cs"/>
          <w:rtl/>
        </w:rPr>
        <w:t>ורבן אחד ועוד קורבן אחד, ואנחנו - עם כל החקיקה ועם כל הנאומים ועם כל ההתגייסות - עדיין חסרי אונים.</w:t>
      </w:r>
    </w:p>
    <w:p w14:paraId="372C055A" w14:textId="77777777" w:rsidR="00000000" w:rsidRDefault="0080671D">
      <w:pPr>
        <w:pStyle w:val="a0"/>
        <w:rPr>
          <w:rFonts w:hint="cs"/>
          <w:rtl/>
        </w:rPr>
      </w:pPr>
    </w:p>
    <w:p w14:paraId="2ED62A02" w14:textId="77777777" w:rsidR="00000000" w:rsidRDefault="0080671D">
      <w:pPr>
        <w:pStyle w:val="a0"/>
        <w:rPr>
          <w:rFonts w:hint="cs"/>
          <w:rtl/>
        </w:rPr>
      </w:pPr>
      <w:r>
        <w:rPr>
          <w:rFonts w:hint="cs"/>
          <w:rtl/>
        </w:rPr>
        <w:t xml:space="preserve">האלימות הזאת עולה בטור גיאומטרי, וחברת הכנסת רוחמה אברהם נתנה כאן גם את הסטטיסטיקות וגם את שמות הקורבנות. </w:t>
      </w:r>
    </w:p>
    <w:p w14:paraId="6916602C" w14:textId="77777777" w:rsidR="00000000" w:rsidRDefault="0080671D">
      <w:pPr>
        <w:pStyle w:val="a0"/>
        <w:rPr>
          <w:rFonts w:hint="cs"/>
          <w:rtl/>
        </w:rPr>
      </w:pPr>
    </w:p>
    <w:p w14:paraId="1A7462D6" w14:textId="77777777" w:rsidR="00000000" w:rsidRDefault="0080671D">
      <w:pPr>
        <w:pStyle w:val="a0"/>
        <w:rPr>
          <w:rFonts w:hint="cs"/>
          <w:rtl/>
        </w:rPr>
      </w:pPr>
      <w:r>
        <w:rPr>
          <w:rFonts w:hint="cs"/>
          <w:rtl/>
        </w:rPr>
        <w:t>אתמול בערב, מי שפתח וצפה בטלוויזיה - נדמה לי בער</w:t>
      </w:r>
      <w:r>
        <w:rPr>
          <w:rFonts w:hint="cs"/>
          <w:rtl/>
        </w:rPr>
        <w:t>וץ-10 - זכה לראות ולשמוע מחזה מצמרר: אותו רצח של זהבה אלקובי, זיכרונה לברכה, שתועד על-ידי בעלה בזמן שבוצע, כאשר הוא חשד בה שהיא בוגדת בו, כאשר היא רצתה אולי להיפרד ממנו וכאשר הוא הכניס מתחת למיטתה מכשירי האזנה. וכך קרה, שבלי שהוא ידע, הרצח המזעזע הזה גם תו</w:t>
      </w:r>
      <w:r>
        <w:rPr>
          <w:rFonts w:hint="cs"/>
          <w:rtl/>
        </w:rPr>
        <w:t xml:space="preserve">עד וגם אנחנו כולנו צפינו בו. </w:t>
      </w:r>
    </w:p>
    <w:p w14:paraId="7E005FF7" w14:textId="77777777" w:rsidR="00000000" w:rsidRDefault="0080671D">
      <w:pPr>
        <w:pStyle w:val="a0"/>
        <w:rPr>
          <w:rFonts w:hint="cs"/>
          <w:rtl/>
        </w:rPr>
      </w:pPr>
    </w:p>
    <w:p w14:paraId="6F6E77B8" w14:textId="77777777" w:rsidR="00000000" w:rsidRDefault="0080671D">
      <w:pPr>
        <w:pStyle w:val="a0"/>
        <w:rPr>
          <w:rFonts w:hint="cs"/>
          <w:rtl/>
        </w:rPr>
      </w:pPr>
      <w:r>
        <w:rPr>
          <w:rFonts w:hint="cs"/>
          <w:rtl/>
        </w:rPr>
        <w:t>והוא מזכיר לנו בצורה בוטה, בצורה מצמררת, עד כמה אנחנו, עם כל מה שנעשה - וחברת הכנסת אברהם, אני חושבת שכאן בכנסת, בכנסת הקודמת,  נעשו הרבה דברים לשינוי החוק. אני חושבת שמערכת אכיפת החוק התחילה לפעול בצורה יותר יעילה. אין ספק ש</w:t>
      </w:r>
      <w:r>
        <w:rPr>
          <w:rFonts w:hint="cs"/>
          <w:rtl/>
        </w:rPr>
        <w:t>יש היום יותר שופטים, אין ספק שיש היום יותר שוטרים, והמשטרה אימנה לא מעט חוקרים שעוסקים בנושא הזה. ולכן, אני ממשיכה לשאול כיצד קורה שלמרות כל המאמצים וכל האמצעים, אנחנו עדיין רואים, שומעים, מקבלים מידע על האלימות הזאת שגוברת במשפחה.</w:t>
      </w:r>
    </w:p>
    <w:p w14:paraId="7BF3CABF" w14:textId="77777777" w:rsidR="00000000" w:rsidRDefault="0080671D">
      <w:pPr>
        <w:pStyle w:val="a0"/>
        <w:rPr>
          <w:rFonts w:hint="cs"/>
          <w:rtl/>
        </w:rPr>
      </w:pPr>
    </w:p>
    <w:p w14:paraId="52B5F9CC" w14:textId="77777777" w:rsidR="00000000" w:rsidRDefault="0080671D">
      <w:pPr>
        <w:pStyle w:val="a0"/>
        <w:rPr>
          <w:rFonts w:hint="cs"/>
          <w:rtl/>
        </w:rPr>
      </w:pPr>
      <w:r>
        <w:rPr>
          <w:rFonts w:hint="cs"/>
          <w:rtl/>
        </w:rPr>
        <w:t>נראה לי - וכאן אני אצטר</w:t>
      </w:r>
      <w:r>
        <w:rPr>
          <w:rFonts w:hint="cs"/>
          <w:rtl/>
        </w:rPr>
        <w:t>ף לחבר הכנסת אזולאי - שכל מה שעשינו איננו מספיק. אין ספק שאנחנו כולנו מסכימים על כך, אבל אנחנו צריכים לתבוע מראש הממשלה לקבל על עצמו אחריות בעניין הזה, כפי שזה נעשה בעבר, להקצות משאבים מיוחדים כדי שנוכל להמשיך במערכת אכיפת החוק, אבל מעל ומעבר לזה, הזוג הזה</w:t>
      </w:r>
      <w:r>
        <w:rPr>
          <w:rFonts w:hint="cs"/>
          <w:rtl/>
        </w:rPr>
        <w:t xml:space="preserve"> - הזוג רפפורט, כמו זוגות אחרים - הוא זוג עולים. אין ספק שגם מעמדם ומצבם הסוציו-אקונומי השפיעו על מה שקרה אצלם. </w:t>
      </w:r>
    </w:p>
    <w:p w14:paraId="2A3CDD0E" w14:textId="77777777" w:rsidR="00000000" w:rsidRDefault="0080671D">
      <w:pPr>
        <w:pStyle w:val="a0"/>
        <w:rPr>
          <w:rFonts w:hint="cs"/>
          <w:rtl/>
        </w:rPr>
      </w:pPr>
    </w:p>
    <w:p w14:paraId="7BF922AC" w14:textId="77777777" w:rsidR="00000000" w:rsidRDefault="0080671D">
      <w:pPr>
        <w:pStyle w:val="a0"/>
        <w:rPr>
          <w:rFonts w:hint="cs"/>
          <w:rtl/>
        </w:rPr>
      </w:pPr>
      <w:r>
        <w:rPr>
          <w:rFonts w:hint="cs"/>
          <w:rtl/>
        </w:rPr>
        <w:t xml:space="preserve">אנחנו צריכים להגיע למצב שבו לא רק מערכת אכיפת החוק תפעל, אלא מערכת המניעה, מערכת מוקדי העזרה לנשים, מערכת ההסברה, היכולת שלנו לשדר לנשים האלה </w:t>
      </w:r>
      <w:r>
        <w:rPr>
          <w:rFonts w:hint="cs"/>
          <w:rtl/>
        </w:rPr>
        <w:t xml:space="preserve">גם בשפות אחרות. יש היום מוקדים, ארגוני הנשים עוסקים בזה, אבל אין מוקדים כאלה בשפה הרוסית, אין מוקדים כאלה בשפה האמהרית. וההוצאה מאוד קטנה. אילו נשים ידעו לאן להתקשר, אני מניחה שסבטלנה רפפורט היתה אולי אתנו עוד בחיים היום. </w:t>
      </w:r>
    </w:p>
    <w:p w14:paraId="1FB4105B" w14:textId="77777777" w:rsidR="00000000" w:rsidRDefault="0080671D">
      <w:pPr>
        <w:pStyle w:val="a0"/>
        <w:rPr>
          <w:rFonts w:hint="cs"/>
          <w:rtl/>
        </w:rPr>
      </w:pPr>
    </w:p>
    <w:p w14:paraId="59E42DE0" w14:textId="77777777" w:rsidR="00000000" w:rsidRDefault="0080671D">
      <w:pPr>
        <w:pStyle w:val="a0"/>
        <w:rPr>
          <w:rFonts w:hint="cs"/>
          <w:rtl/>
        </w:rPr>
      </w:pPr>
      <w:r>
        <w:rPr>
          <w:rFonts w:hint="cs"/>
          <w:rtl/>
        </w:rPr>
        <w:t>ולכן, אין ספק שיש עוד הרבה שאנחנ</w:t>
      </w:r>
      <w:r>
        <w:rPr>
          <w:rFonts w:hint="cs"/>
          <w:rtl/>
        </w:rPr>
        <w:t>ו יכולים לעשות, ואני באמת רוצה להפנות את הבקשה הזאת, הייתי אומרת, את הדרישה של כולנו לראש הממשלה, להקצות לכך את האמצעים. תודה רבה.</w:t>
      </w:r>
    </w:p>
    <w:p w14:paraId="21C0DAC5" w14:textId="77777777" w:rsidR="00000000" w:rsidRDefault="0080671D">
      <w:pPr>
        <w:pStyle w:val="af1"/>
        <w:rPr>
          <w:rtl/>
        </w:rPr>
      </w:pPr>
      <w:r>
        <w:rPr>
          <w:rtl/>
        </w:rPr>
        <w:br/>
        <w:t>היו"ר מיכאל נודלמן:</w:t>
      </w:r>
    </w:p>
    <w:p w14:paraId="7E957CB9" w14:textId="77777777" w:rsidR="00000000" w:rsidRDefault="0080671D">
      <w:pPr>
        <w:pStyle w:val="a0"/>
        <w:rPr>
          <w:rtl/>
        </w:rPr>
      </w:pPr>
    </w:p>
    <w:p w14:paraId="47DEB826" w14:textId="77777777" w:rsidR="00000000" w:rsidRDefault="0080671D">
      <w:pPr>
        <w:pStyle w:val="a0"/>
        <w:rPr>
          <w:rFonts w:hint="cs"/>
          <w:rtl/>
        </w:rPr>
      </w:pPr>
      <w:r>
        <w:rPr>
          <w:rFonts w:hint="cs"/>
          <w:rtl/>
        </w:rPr>
        <w:t>תודה. חברת הכנסת זהבה גלאון, בבקשה.</w:t>
      </w:r>
    </w:p>
    <w:p w14:paraId="464B55DB" w14:textId="77777777" w:rsidR="00000000" w:rsidRDefault="0080671D">
      <w:pPr>
        <w:pStyle w:val="a"/>
        <w:rPr>
          <w:rtl/>
        </w:rPr>
      </w:pPr>
      <w:r>
        <w:rPr>
          <w:rtl/>
        </w:rPr>
        <w:br/>
      </w:r>
      <w:bookmarkStart w:id="557" w:name="FS000000504T23_06_2004_18_10_43"/>
      <w:bookmarkStart w:id="558" w:name="_Toc101171443"/>
      <w:bookmarkEnd w:id="557"/>
      <w:r>
        <w:rPr>
          <w:rtl/>
        </w:rPr>
        <w:t>זהבה גלאון (יחד):</w:t>
      </w:r>
      <w:bookmarkEnd w:id="558"/>
    </w:p>
    <w:p w14:paraId="53299A69" w14:textId="77777777" w:rsidR="00000000" w:rsidRDefault="0080671D">
      <w:pPr>
        <w:pStyle w:val="a0"/>
        <w:rPr>
          <w:rtl/>
        </w:rPr>
      </w:pPr>
    </w:p>
    <w:p w14:paraId="7E157E8A" w14:textId="77777777" w:rsidR="00000000" w:rsidRDefault="0080671D">
      <w:pPr>
        <w:pStyle w:val="a0"/>
        <w:rPr>
          <w:rFonts w:hint="cs"/>
          <w:rtl/>
        </w:rPr>
      </w:pPr>
      <w:r>
        <w:rPr>
          <w:rFonts w:hint="cs"/>
          <w:rtl/>
        </w:rPr>
        <w:t>אדוני היושב-ראש, חברי חברי הכנסת, שמעתי את דברי</w:t>
      </w:r>
      <w:r>
        <w:rPr>
          <w:rFonts w:hint="cs"/>
          <w:rtl/>
        </w:rPr>
        <w:t xml:space="preserve"> חברי, וכל פעם מחדש אני תוהה איך אנחנו עוד יכולים להביע זעזוע כשעוד אשה נרצחת, ומה כבר לא אמרנו ומה כבר לא עשינו, וכנגד מה כבר לא התרענו ומה כבר לא חוקקנו, וכל פעם מחדש אנחנו מזדעזעים כשיש כאן טרור - ואין לי דרך אחרת להגדיר את זה. מדובר על טרור כנגד נשים. </w:t>
      </w:r>
      <w:r>
        <w:rPr>
          <w:rFonts w:hint="cs"/>
          <w:rtl/>
        </w:rPr>
        <w:t xml:space="preserve">אשה שנרצחת היא אשה שחשופה לטרור. </w:t>
      </w:r>
    </w:p>
    <w:p w14:paraId="19A47084" w14:textId="77777777" w:rsidR="00000000" w:rsidRDefault="0080671D">
      <w:pPr>
        <w:pStyle w:val="a0"/>
        <w:rPr>
          <w:rFonts w:hint="cs"/>
          <w:rtl/>
        </w:rPr>
      </w:pPr>
    </w:p>
    <w:p w14:paraId="547D3F82" w14:textId="77777777" w:rsidR="00000000" w:rsidRDefault="0080671D">
      <w:pPr>
        <w:pStyle w:val="a0"/>
        <w:rPr>
          <w:rFonts w:hint="cs"/>
          <w:rtl/>
        </w:rPr>
      </w:pPr>
      <w:r>
        <w:rPr>
          <w:rFonts w:hint="cs"/>
          <w:rtl/>
        </w:rPr>
        <w:t>אדוני היושב-ראש, במדינת ישראל יש כ-200,000 נשים מוכות, זו הערכה. יש 13 מקלטים, יש כ-130 נשים במקלטים - זה כלום, זה מעט. אנחנו רוצים לעודד נשים שתברחנה מהבית כשהן חשופות לאלימות, שהן לא תישארנה שם. היינו מעדיפים כמובן שיוצ</w:t>
      </w:r>
      <w:r>
        <w:rPr>
          <w:rFonts w:hint="cs"/>
          <w:rtl/>
        </w:rPr>
        <w:t>יאו את הגברים, אבל כרגע זה המצב, אין מסגרות לגברים מכים.</w:t>
      </w:r>
    </w:p>
    <w:p w14:paraId="63FA49F9" w14:textId="77777777" w:rsidR="00000000" w:rsidRDefault="0080671D">
      <w:pPr>
        <w:pStyle w:val="a0"/>
        <w:rPr>
          <w:rFonts w:hint="cs"/>
          <w:rtl/>
        </w:rPr>
      </w:pPr>
    </w:p>
    <w:p w14:paraId="13F4B6F1" w14:textId="77777777" w:rsidR="00000000" w:rsidRDefault="0080671D">
      <w:pPr>
        <w:pStyle w:val="a0"/>
        <w:rPr>
          <w:rFonts w:hint="cs"/>
          <w:rtl/>
        </w:rPr>
      </w:pPr>
      <w:r>
        <w:rPr>
          <w:rFonts w:hint="cs"/>
          <w:rtl/>
        </w:rPr>
        <w:t>אנחנו מעודדים נשים לברוח מהבית, ואנחנו רוצים לסייע בידי אותן נשים שתלכנה למקלטים ותפתחנה אחר כך בחיים חדשים. וכל פעם מחדש אנחנו מדברים על תקציבים. אז לא רק שאין תקציבים למקלטים, עוד מקצצים בתקציביהם</w:t>
      </w:r>
      <w:r>
        <w:rPr>
          <w:rFonts w:hint="cs"/>
          <w:rtl/>
        </w:rPr>
        <w:t>.</w:t>
      </w:r>
    </w:p>
    <w:p w14:paraId="2E1AFB17" w14:textId="77777777" w:rsidR="00000000" w:rsidRDefault="0080671D">
      <w:pPr>
        <w:pStyle w:val="a0"/>
        <w:rPr>
          <w:rFonts w:hint="cs"/>
          <w:rtl/>
        </w:rPr>
      </w:pPr>
    </w:p>
    <w:p w14:paraId="5C1F7C64" w14:textId="77777777" w:rsidR="00000000" w:rsidRDefault="0080671D">
      <w:pPr>
        <w:pStyle w:val="a0"/>
        <w:rPr>
          <w:rFonts w:hint="cs"/>
          <w:rtl/>
        </w:rPr>
      </w:pPr>
      <w:r>
        <w:rPr>
          <w:rFonts w:hint="cs"/>
          <w:rtl/>
        </w:rPr>
        <w:t xml:space="preserve">אדוני היושב-ראש, אני רוצה להפנות את תשומת לבך. נדהמתי לשמוע השבוע - נדהמתי לשמוע -  לגבי חוק שעבר כאן בכנסת, שחוקק על-ידי, שנקרא תגמולים לנשים שעוזבות מקלטים; מדובר על כ-8,000 שקל לאשה שעוזבת מקלט, שהיא היתה אמורה לקבל. במסגרת חוק ההסדרים, התקציב הזה - </w:t>
      </w:r>
      <w:r>
        <w:rPr>
          <w:rFonts w:hint="cs"/>
          <w:rtl/>
        </w:rPr>
        <w:t>התגמול - קוצץ ל-4,000 שקל. ופתאום השבוע הסתבר לי שמישהו "נרדם בשמירה" במשרד הרווחה, ומנובמבר 2003 - זו היתה הוראת שעה לשנה - בכלל לא האריכו את הוראת השעה. את משרד הרווחה ממש לא מעניין שבאות נשים שרצו לצאת מהמקלט, שידעו שמגיע להן עכשיו סכום כסף, והוא לא מגי</w:t>
      </w:r>
      <w:r>
        <w:rPr>
          <w:rFonts w:hint="cs"/>
          <w:rtl/>
        </w:rPr>
        <w:t>ע.</w:t>
      </w:r>
    </w:p>
    <w:p w14:paraId="3EF3FCC4" w14:textId="77777777" w:rsidR="00000000" w:rsidRDefault="0080671D">
      <w:pPr>
        <w:pStyle w:val="a0"/>
        <w:rPr>
          <w:rFonts w:hint="cs"/>
          <w:rtl/>
        </w:rPr>
      </w:pPr>
    </w:p>
    <w:p w14:paraId="3134CF62" w14:textId="77777777" w:rsidR="00000000" w:rsidRDefault="0080671D">
      <w:pPr>
        <w:pStyle w:val="a0"/>
        <w:rPr>
          <w:rFonts w:hint="cs"/>
          <w:rtl/>
        </w:rPr>
      </w:pPr>
      <w:r>
        <w:rPr>
          <w:rFonts w:hint="cs"/>
          <w:rtl/>
        </w:rPr>
        <w:t>אז איך אנחנו נעודד? הממשלה עומדת כאן ומביעה אמפתיה, ושמעתי לא אחת את ראש הממשלה הולך למקלטים לנשים מוכות ואומר שצריך לתקצב תקציבים, וכשזה מגיע לכך שאנחנו רוצים לסייע בידי אותן נשים, שהן לא תחזורנה למעגל האלימות, שהן תוכלנה להתחיל בדרך חדשה וברגל חדשה -</w:t>
      </w:r>
      <w:r>
        <w:rPr>
          <w:rFonts w:hint="cs"/>
          <w:rtl/>
        </w:rPr>
        <w:t xml:space="preserve"> אז מסתבר לנו שהממשלה הזאת פוגעת ברגל גסה באותן נשים. </w:t>
      </w:r>
    </w:p>
    <w:p w14:paraId="5204B6D2" w14:textId="77777777" w:rsidR="00000000" w:rsidRDefault="0080671D">
      <w:pPr>
        <w:pStyle w:val="a0"/>
        <w:rPr>
          <w:rFonts w:hint="cs"/>
          <w:rtl/>
        </w:rPr>
      </w:pPr>
    </w:p>
    <w:p w14:paraId="19E6766D" w14:textId="77777777" w:rsidR="00000000" w:rsidRDefault="0080671D">
      <w:pPr>
        <w:pStyle w:val="a0"/>
        <w:rPr>
          <w:rFonts w:hint="cs"/>
          <w:rtl/>
        </w:rPr>
      </w:pPr>
      <w:r>
        <w:rPr>
          <w:rFonts w:hint="cs"/>
          <w:rtl/>
        </w:rPr>
        <w:t>אני רוצה לומר לך, חברת הכנסת אברהם - אני חושבת שציינת כל כך נכון את הבעיות שעומדות על הפרק. אני לא בטוחה שאחת הבעיות היא בחינת החקיקה. יש חקיקה מאוד מתקדמת, מאוד מקיפה, הבעיה היא באכיפה. בתי-המשפט אינ</w:t>
      </w:r>
      <w:r>
        <w:rPr>
          <w:rFonts w:hint="cs"/>
          <w:rtl/>
        </w:rPr>
        <w:t xml:space="preserve">ם מיישמים את כוונת המחוקק; מערכת אכיפת החוק אינה מיישמת את כוונת המחוקק. דווקא בעניין המשטרה יש לי להגיד דברים טובים, המשטרה מתייחסת - אני חייבת לומר את זה - עם כל עשרות אלפי התלונות, ברצינות רבה לתלונות. ברצינות רבה. </w:t>
      </w:r>
      <w:bookmarkStart w:id="559" w:name="FS000000504T23_06_2004_17_57_33C"/>
      <w:bookmarkEnd w:id="559"/>
      <w:r>
        <w:rPr>
          <w:rFonts w:hint="cs"/>
          <w:rtl/>
        </w:rPr>
        <w:t>הבעיה היא בבתי-המשפט, הבעיה היא בתקציב</w:t>
      </w:r>
      <w:r>
        <w:rPr>
          <w:rFonts w:hint="cs"/>
          <w:rtl/>
        </w:rPr>
        <w:t xml:space="preserve">ים. הבעיה היא בכך שחקיקה בלבד לא יכולה לתת מענה על בעיה חברתית. חוק הוא גמלוני, הוא אטי, עד שמגיעים לאיזה שינוי. </w:t>
      </w:r>
    </w:p>
    <w:p w14:paraId="3959E8CC" w14:textId="77777777" w:rsidR="00000000" w:rsidRDefault="0080671D">
      <w:pPr>
        <w:pStyle w:val="a0"/>
        <w:rPr>
          <w:rFonts w:hint="cs"/>
          <w:rtl/>
        </w:rPr>
      </w:pPr>
    </w:p>
    <w:p w14:paraId="4944B299" w14:textId="77777777" w:rsidR="00000000" w:rsidRDefault="0080671D">
      <w:pPr>
        <w:pStyle w:val="a0"/>
        <w:rPr>
          <w:rFonts w:hint="cs"/>
          <w:rtl/>
        </w:rPr>
      </w:pPr>
      <w:r>
        <w:rPr>
          <w:rFonts w:hint="cs"/>
          <w:rtl/>
        </w:rPr>
        <w:t>הבעיה היא בדרישה, ביישום, במאבק חברתי, במודעות, בתקציבים. עד שלא יהיו תקציבים ועד שלא תהיה מודעות, אנחנו לבד כאן נמשיך לעלות על הבמה, נמשיך ל</w:t>
      </w:r>
      <w:r>
        <w:rPr>
          <w:rFonts w:hint="cs"/>
          <w:rtl/>
        </w:rPr>
        <w:t xml:space="preserve">עלות על הדוכן, נתריע, ולצערי נמצא את עצמנו במצב שעוד פעם אשה נרצחה במדינת ישראל. תודה. </w:t>
      </w:r>
    </w:p>
    <w:p w14:paraId="6B848546" w14:textId="77777777" w:rsidR="00000000" w:rsidRDefault="0080671D">
      <w:pPr>
        <w:pStyle w:val="a0"/>
        <w:rPr>
          <w:rFonts w:hint="cs"/>
          <w:rtl/>
        </w:rPr>
      </w:pPr>
    </w:p>
    <w:p w14:paraId="55F9CBA2" w14:textId="77777777" w:rsidR="00000000" w:rsidRDefault="0080671D">
      <w:pPr>
        <w:pStyle w:val="af1"/>
        <w:rPr>
          <w:rFonts w:hint="cs"/>
          <w:rtl/>
        </w:rPr>
      </w:pPr>
      <w:r>
        <w:rPr>
          <w:rtl/>
        </w:rPr>
        <w:t>היו"ר</w:t>
      </w:r>
      <w:r>
        <w:rPr>
          <w:rFonts w:hint="cs"/>
          <w:rtl/>
        </w:rPr>
        <w:t xml:space="preserve"> מיכאל נודלמן:</w:t>
      </w:r>
    </w:p>
    <w:p w14:paraId="6B05F3C5" w14:textId="77777777" w:rsidR="00000000" w:rsidRDefault="0080671D">
      <w:pPr>
        <w:pStyle w:val="a0"/>
        <w:rPr>
          <w:rFonts w:hint="cs"/>
          <w:rtl/>
        </w:rPr>
      </w:pPr>
    </w:p>
    <w:p w14:paraId="5E65B850" w14:textId="77777777" w:rsidR="00000000" w:rsidRDefault="0080671D">
      <w:pPr>
        <w:pStyle w:val="a0"/>
        <w:rPr>
          <w:rFonts w:hint="cs"/>
          <w:rtl/>
        </w:rPr>
      </w:pPr>
      <w:r>
        <w:rPr>
          <w:rFonts w:hint="cs"/>
          <w:rtl/>
        </w:rPr>
        <w:t>תודה רבה. משיב עכשיו סגן השר לביטחון פנים.</w:t>
      </w:r>
    </w:p>
    <w:p w14:paraId="7F5CB6B1" w14:textId="77777777" w:rsidR="00000000" w:rsidRDefault="0080671D">
      <w:pPr>
        <w:pStyle w:val="a0"/>
        <w:rPr>
          <w:rtl/>
        </w:rPr>
      </w:pPr>
    </w:p>
    <w:p w14:paraId="22D99824" w14:textId="77777777" w:rsidR="00000000" w:rsidRDefault="0080671D">
      <w:pPr>
        <w:pStyle w:val="af0"/>
        <w:rPr>
          <w:rtl/>
        </w:rPr>
      </w:pPr>
      <w:r>
        <w:rPr>
          <w:rFonts w:hint="eastAsia"/>
          <w:rtl/>
        </w:rPr>
        <w:t>דוד</w:t>
      </w:r>
      <w:r>
        <w:rPr>
          <w:rtl/>
        </w:rPr>
        <w:t xml:space="preserve"> אזולאי (ש"ס):</w:t>
      </w:r>
    </w:p>
    <w:p w14:paraId="10AE7007" w14:textId="77777777" w:rsidR="00000000" w:rsidRDefault="0080671D">
      <w:pPr>
        <w:pStyle w:val="a0"/>
        <w:rPr>
          <w:rFonts w:hint="cs"/>
          <w:rtl/>
        </w:rPr>
      </w:pPr>
    </w:p>
    <w:p w14:paraId="0F0C72F2" w14:textId="77777777" w:rsidR="00000000" w:rsidRDefault="0080671D">
      <w:pPr>
        <w:pStyle w:val="a0"/>
        <w:rPr>
          <w:rFonts w:hint="cs"/>
          <w:rtl/>
        </w:rPr>
      </w:pPr>
      <w:r>
        <w:rPr>
          <w:rFonts w:hint="cs"/>
          <w:rtl/>
        </w:rPr>
        <w:t xml:space="preserve">אדוני היושב-ראש, כתוב כאן שהמשיב הוא השר צחי הנגבי. </w:t>
      </w:r>
    </w:p>
    <w:p w14:paraId="6BA25C71" w14:textId="77777777" w:rsidR="00000000" w:rsidRDefault="0080671D">
      <w:pPr>
        <w:pStyle w:val="a0"/>
        <w:rPr>
          <w:rFonts w:hint="cs"/>
          <w:rtl/>
        </w:rPr>
      </w:pPr>
    </w:p>
    <w:p w14:paraId="4EC15389" w14:textId="77777777" w:rsidR="00000000" w:rsidRDefault="0080671D">
      <w:pPr>
        <w:pStyle w:val="af0"/>
        <w:rPr>
          <w:rtl/>
        </w:rPr>
      </w:pPr>
      <w:r>
        <w:rPr>
          <w:rFonts w:hint="eastAsia"/>
          <w:rtl/>
        </w:rPr>
        <w:t>רוחמה</w:t>
      </w:r>
      <w:r>
        <w:rPr>
          <w:rtl/>
        </w:rPr>
        <w:t xml:space="preserve"> אברהם (הליכוד):</w:t>
      </w:r>
    </w:p>
    <w:p w14:paraId="69AE8B9A" w14:textId="77777777" w:rsidR="00000000" w:rsidRDefault="0080671D">
      <w:pPr>
        <w:pStyle w:val="a0"/>
        <w:rPr>
          <w:rFonts w:hint="cs"/>
          <w:rtl/>
        </w:rPr>
      </w:pPr>
    </w:p>
    <w:p w14:paraId="682E952B" w14:textId="77777777" w:rsidR="00000000" w:rsidRDefault="0080671D">
      <w:pPr>
        <w:pStyle w:val="a0"/>
        <w:rPr>
          <w:rFonts w:hint="cs"/>
          <w:rtl/>
        </w:rPr>
      </w:pPr>
      <w:r>
        <w:rPr>
          <w:rFonts w:hint="cs"/>
          <w:rtl/>
        </w:rPr>
        <w:t>אשתו י</w:t>
      </w:r>
      <w:r>
        <w:rPr>
          <w:rFonts w:hint="cs"/>
          <w:rtl/>
        </w:rPr>
        <w:t xml:space="preserve">לדה היום. נולד לו בן. </w:t>
      </w:r>
    </w:p>
    <w:p w14:paraId="5E1D86FC" w14:textId="77777777" w:rsidR="00000000" w:rsidRDefault="0080671D">
      <w:pPr>
        <w:pStyle w:val="a0"/>
        <w:rPr>
          <w:rFonts w:hint="cs"/>
          <w:rtl/>
        </w:rPr>
      </w:pPr>
    </w:p>
    <w:p w14:paraId="2DD04EC2" w14:textId="77777777" w:rsidR="00000000" w:rsidRDefault="0080671D">
      <w:pPr>
        <w:pStyle w:val="af0"/>
        <w:rPr>
          <w:rtl/>
        </w:rPr>
      </w:pPr>
      <w:r>
        <w:rPr>
          <w:rFonts w:hint="eastAsia"/>
          <w:rtl/>
        </w:rPr>
        <w:t>דוד</w:t>
      </w:r>
      <w:r>
        <w:rPr>
          <w:rtl/>
        </w:rPr>
        <w:t xml:space="preserve"> אזולאי (ש"ס):</w:t>
      </w:r>
    </w:p>
    <w:p w14:paraId="2B6A40D2" w14:textId="77777777" w:rsidR="00000000" w:rsidRDefault="0080671D">
      <w:pPr>
        <w:pStyle w:val="a0"/>
        <w:rPr>
          <w:rFonts w:hint="cs"/>
          <w:rtl/>
        </w:rPr>
      </w:pPr>
    </w:p>
    <w:p w14:paraId="264571B0" w14:textId="77777777" w:rsidR="00000000" w:rsidRDefault="0080671D">
      <w:pPr>
        <w:pStyle w:val="a0"/>
        <w:rPr>
          <w:rFonts w:hint="cs"/>
          <w:rtl/>
        </w:rPr>
      </w:pPr>
      <w:r>
        <w:rPr>
          <w:rFonts w:hint="cs"/>
          <w:rtl/>
        </w:rPr>
        <w:t xml:space="preserve">אני מאחל לו מזל טוב. אבל, שיהיה כתוב שסגן השר הוא זה שמשיב. אני חס על כבודך, סגן השר. </w:t>
      </w:r>
    </w:p>
    <w:p w14:paraId="512725A8" w14:textId="77777777" w:rsidR="00000000" w:rsidRDefault="0080671D">
      <w:pPr>
        <w:pStyle w:val="a"/>
        <w:rPr>
          <w:rFonts w:hint="cs"/>
          <w:b w:val="0"/>
          <w:bCs w:val="0"/>
          <w:u w:val="none"/>
          <w:rtl/>
        </w:rPr>
      </w:pPr>
    </w:p>
    <w:p w14:paraId="65DC8B20" w14:textId="77777777" w:rsidR="00000000" w:rsidRDefault="0080671D">
      <w:pPr>
        <w:pStyle w:val="af1"/>
        <w:rPr>
          <w:rFonts w:hint="cs"/>
          <w:rtl/>
        </w:rPr>
      </w:pPr>
      <w:r>
        <w:rPr>
          <w:rtl/>
        </w:rPr>
        <w:t>היו"ר</w:t>
      </w:r>
      <w:r>
        <w:rPr>
          <w:rFonts w:hint="cs"/>
          <w:rtl/>
        </w:rPr>
        <w:t xml:space="preserve"> מיכאל נודלמן:</w:t>
      </w:r>
    </w:p>
    <w:p w14:paraId="58D23672" w14:textId="77777777" w:rsidR="00000000" w:rsidRDefault="0080671D">
      <w:pPr>
        <w:pStyle w:val="a0"/>
        <w:rPr>
          <w:rtl/>
        </w:rPr>
      </w:pPr>
    </w:p>
    <w:p w14:paraId="137F9BDE" w14:textId="77777777" w:rsidR="00000000" w:rsidRDefault="0080671D">
      <w:pPr>
        <w:pStyle w:val="a0"/>
        <w:rPr>
          <w:rFonts w:hint="cs"/>
          <w:rtl/>
        </w:rPr>
      </w:pPr>
      <w:r>
        <w:rPr>
          <w:rFonts w:hint="cs"/>
          <w:rtl/>
        </w:rPr>
        <w:t>הוא מאותו משרד.</w:t>
      </w:r>
    </w:p>
    <w:p w14:paraId="218B4F12" w14:textId="77777777" w:rsidR="00000000" w:rsidRDefault="0080671D">
      <w:pPr>
        <w:pStyle w:val="a"/>
        <w:rPr>
          <w:rFonts w:hint="cs"/>
          <w:rtl/>
        </w:rPr>
      </w:pPr>
    </w:p>
    <w:p w14:paraId="78651A96" w14:textId="77777777" w:rsidR="00000000" w:rsidRDefault="0080671D">
      <w:pPr>
        <w:pStyle w:val="a"/>
        <w:rPr>
          <w:rtl/>
        </w:rPr>
      </w:pPr>
      <w:bookmarkStart w:id="560" w:name="_Toc101171444"/>
      <w:r>
        <w:rPr>
          <w:rtl/>
        </w:rPr>
        <w:t>סגן השר לביטחון פנים יעקב אדרי:</w:t>
      </w:r>
      <w:bookmarkEnd w:id="560"/>
    </w:p>
    <w:p w14:paraId="59B9DD68" w14:textId="77777777" w:rsidR="00000000" w:rsidRDefault="0080671D">
      <w:pPr>
        <w:pStyle w:val="a0"/>
        <w:rPr>
          <w:rtl/>
        </w:rPr>
      </w:pPr>
    </w:p>
    <w:p w14:paraId="4A6FD4CB" w14:textId="77777777" w:rsidR="00000000" w:rsidRDefault="0080671D">
      <w:pPr>
        <w:pStyle w:val="a0"/>
        <w:rPr>
          <w:rFonts w:hint="cs"/>
          <w:rtl/>
        </w:rPr>
      </w:pPr>
      <w:r>
        <w:rPr>
          <w:rFonts w:hint="cs"/>
          <w:rtl/>
        </w:rPr>
        <w:t>אין לי בעיה עם העניין, זה בסדר.</w:t>
      </w:r>
    </w:p>
    <w:p w14:paraId="3F434CCF" w14:textId="77777777" w:rsidR="00000000" w:rsidRDefault="0080671D">
      <w:pPr>
        <w:pStyle w:val="a0"/>
        <w:rPr>
          <w:rFonts w:hint="cs"/>
          <w:rtl/>
        </w:rPr>
      </w:pPr>
    </w:p>
    <w:p w14:paraId="13E66B9B" w14:textId="77777777" w:rsidR="00000000" w:rsidRDefault="0080671D">
      <w:pPr>
        <w:pStyle w:val="a0"/>
        <w:rPr>
          <w:rFonts w:hint="cs"/>
          <w:rtl/>
        </w:rPr>
      </w:pPr>
      <w:r>
        <w:rPr>
          <w:rFonts w:hint="cs"/>
          <w:rtl/>
        </w:rPr>
        <w:t>אדוני היושב-ראש, חברי</w:t>
      </w:r>
      <w:r>
        <w:rPr>
          <w:rFonts w:hint="cs"/>
          <w:rtl/>
        </w:rPr>
        <w:t xml:space="preserve"> חברי הכנסת, אני באמת מצטרף למחאתה של חברת הכנסת רוחמה אברהם על שנושא כל כך חשוב נדחק לסוף. אגב, זו לא הפעם הראשונה. בפעם הקודמת, לפני כמה חודשים שמו אותו נושא בסוף, ואני לא מבין. אני מקווה מאוד שסגני היושב-ראש שהיו אתנו ייקחו את הנושא לתשומת לבם ויפעלו לכ</w:t>
      </w:r>
      <w:r>
        <w:rPr>
          <w:rFonts w:hint="cs"/>
          <w:rtl/>
        </w:rPr>
        <w:t xml:space="preserve">ך שהנושא יעלה כאשר רוב חברי הכנסת נוכחים במליאה. זה חשוב לכולנו. </w:t>
      </w:r>
    </w:p>
    <w:p w14:paraId="09BADAF3" w14:textId="77777777" w:rsidR="00000000" w:rsidRDefault="0080671D">
      <w:pPr>
        <w:pStyle w:val="a0"/>
        <w:rPr>
          <w:rFonts w:hint="cs"/>
          <w:rtl/>
        </w:rPr>
      </w:pPr>
    </w:p>
    <w:p w14:paraId="606E543F" w14:textId="77777777" w:rsidR="00000000" w:rsidRDefault="0080671D">
      <w:pPr>
        <w:pStyle w:val="a0"/>
        <w:rPr>
          <w:rFonts w:hint="cs"/>
          <w:rtl/>
        </w:rPr>
      </w:pPr>
      <w:r>
        <w:rPr>
          <w:rFonts w:hint="cs"/>
          <w:rtl/>
        </w:rPr>
        <w:t>אני חושב שכולנו היינו מזועזעים ממה שראינו אתמול בערב, מהקלטת ששודרה. אני חושב שאין אחד מאתנו שלא זעם ולא הזדעזע מהסיפור הטרגי של משפחת זהבה אלקובי מקריית-גת. הפריע לי יותר בהמשך, ושוב אנחנו</w:t>
      </w:r>
      <w:r>
        <w:rPr>
          <w:rFonts w:hint="cs"/>
          <w:rtl/>
        </w:rPr>
        <w:t xml:space="preserve"> נכנסים להיבט המשפטי, וחברת הכנסת גלאון גם נגעה בזה - ראיתי את הקו שהסניגוריה מובילה. אני לא רוצה לומר פה דברים קשים. שוב, נראה שהבעל אובחן כפסיכי והוא שוחרר. אני בדקתי ומצאתי שהוא אובחן על-ידי שני פסיכיאטרים כפסיכופת. אני לא רוצה להיכנס להגדרות המקצועיות.</w:t>
      </w:r>
      <w:r>
        <w:rPr>
          <w:rFonts w:hint="cs"/>
          <w:rtl/>
        </w:rPr>
        <w:t xml:space="preserve"> אבל, לאותו בעל מקריית-גת היה אקדח עם רשיון, ואני חושב ואני מאוד מקווה שבית-המשפט - זה לא מקרה ראשון, גם את זה בדקתי הבוקר. הרבה מקרים של בעלים שרוצחים את הנשים מסתיימים באבחון שלפיו הרוצח הוא פסיכופת, והבעלים יוצאים בזול. אחרי זמן מה הם חוזרים לקהילה, כאי</w:t>
      </w:r>
      <w:r>
        <w:rPr>
          <w:rFonts w:hint="cs"/>
          <w:rtl/>
        </w:rPr>
        <w:t xml:space="preserve">לו לא קרה כלום. </w:t>
      </w:r>
    </w:p>
    <w:p w14:paraId="03A2E908" w14:textId="77777777" w:rsidR="00000000" w:rsidRDefault="0080671D">
      <w:pPr>
        <w:pStyle w:val="a0"/>
        <w:rPr>
          <w:rFonts w:hint="cs"/>
          <w:rtl/>
        </w:rPr>
      </w:pPr>
    </w:p>
    <w:p w14:paraId="1BD279DA" w14:textId="77777777" w:rsidR="00000000" w:rsidRDefault="0080671D">
      <w:pPr>
        <w:pStyle w:val="af0"/>
        <w:rPr>
          <w:rtl/>
        </w:rPr>
      </w:pPr>
      <w:r>
        <w:rPr>
          <w:rFonts w:hint="eastAsia"/>
          <w:rtl/>
        </w:rPr>
        <w:t>רוחמה</w:t>
      </w:r>
      <w:r>
        <w:rPr>
          <w:rtl/>
        </w:rPr>
        <w:t xml:space="preserve"> אברהם (הליכוד):</w:t>
      </w:r>
    </w:p>
    <w:p w14:paraId="74995E88" w14:textId="77777777" w:rsidR="00000000" w:rsidRDefault="0080671D">
      <w:pPr>
        <w:pStyle w:val="a0"/>
        <w:ind w:firstLine="0"/>
        <w:rPr>
          <w:rFonts w:hint="cs"/>
          <w:rtl/>
        </w:rPr>
      </w:pPr>
    </w:p>
    <w:p w14:paraId="3ACC8C68" w14:textId="77777777" w:rsidR="00000000" w:rsidRDefault="0080671D">
      <w:pPr>
        <w:pStyle w:val="a0"/>
        <w:rPr>
          <w:rFonts w:hint="cs"/>
          <w:rtl/>
        </w:rPr>
      </w:pPr>
      <w:r>
        <w:rPr>
          <w:rFonts w:hint="cs"/>
          <w:rtl/>
        </w:rPr>
        <w:t>אם יש לו תעודה על  מצב נפשי, איך מאפשרים לו להחזיק בנשק?</w:t>
      </w:r>
    </w:p>
    <w:p w14:paraId="54333524" w14:textId="77777777" w:rsidR="00000000" w:rsidRDefault="0080671D">
      <w:pPr>
        <w:pStyle w:val="a0"/>
        <w:rPr>
          <w:rFonts w:hint="cs"/>
          <w:rtl/>
        </w:rPr>
      </w:pPr>
    </w:p>
    <w:p w14:paraId="4B8A8B3B" w14:textId="77777777" w:rsidR="00000000" w:rsidRDefault="0080671D">
      <w:pPr>
        <w:pStyle w:val="-"/>
        <w:rPr>
          <w:rtl/>
        </w:rPr>
      </w:pPr>
      <w:bookmarkStart w:id="561" w:name="FS000001031T23_06_2004_17_45_48"/>
      <w:bookmarkStart w:id="562" w:name="FS000001031T23_06_2004_17_45_51C"/>
      <w:bookmarkStart w:id="563" w:name="FS000001031T23_06_2004_17_45_57"/>
      <w:bookmarkStart w:id="564" w:name="FS000001031T23_06_2004_17_46_00C"/>
      <w:bookmarkEnd w:id="561"/>
      <w:bookmarkEnd w:id="562"/>
      <w:bookmarkEnd w:id="563"/>
      <w:bookmarkEnd w:id="564"/>
      <w:r>
        <w:rPr>
          <w:rtl/>
        </w:rPr>
        <w:t>סגן השר לביטחון פנים יעקב אדרי:</w:t>
      </w:r>
    </w:p>
    <w:p w14:paraId="1D0C3884" w14:textId="77777777" w:rsidR="00000000" w:rsidRDefault="0080671D">
      <w:pPr>
        <w:pStyle w:val="a0"/>
        <w:rPr>
          <w:rtl/>
        </w:rPr>
      </w:pPr>
    </w:p>
    <w:p w14:paraId="78E0F0DF" w14:textId="77777777" w:rsidR="00000000" w:rsidRDefault="0080671D">
      <w:pPr>
        <w:pStyle w:val="a0"/>
        <w:rPr>
          <w:rFonts w:hint="cs"/>
          <w:rtl/>
        </w:rPr>
      </w:pPr>
      <w:r>
        <w:rPr>
          <w:rFonts w:hint="cs"/>
          <w:rtl/>
        </w:rPr>
        <w:t>הרשיון הוא מזמן, האבחנה הפסיכיאטרית היא עכשיו בבית-המשפט. אני באמת בדקתי, ואני חושב שאנחנו כמחוקקים נצטרך לתת את דעתנו על הע</w:t>
      </w:r>
      <w:r>
        <w:rPr>
          <w:rFonts w:hint="cs"/>
          <w:rtl/>
        </w:rPr>
        <w:t xml:space="preserve">ניין הזה. כבודם של עורכי-הדין מונח במקומו. הם פשוט עושים מה שהם עושים והם מצליחים. פעם אחר פעם הם מצליחים להוציא את הבעלים או אותם אנשים אלימים בעונשים מאוד קלים. אני חושב שאסור להשלים עם המצב הזה. </w:t>
      </w:r>
    </w:p>
    <w:p w14:paraId="6885A1CE" w14:textId="77777777" w:rsidR="00000000" w:rsidRDefault="0080671D">
      <w:pPr>
        <w:pStyle w:val="a0"/>
        <w:rPr>
          <w:rFonts w:hint="cs"/>
          <w:rtl/>
        </w:rPr>
      </w:pPr>
    </w:p>
    <w:p w14:paraId="699D5358" w14:textId="77777777" w:rsidR="00000000" w:rsidRDefault="0080671D">
      <w:pPr>
        <w:pStyle w:val="a0"/>
        <w:rPr>
          <w:rFonts w:hint="cs"/>
          <w:rtl/>
        </w:rPr>
      </w:pPr>
      <w:r>
        <w:rPr>
          <w:rFonts w:hint="cs"/>
          <w:rtl/>
        </w:rPr>
        <w:t xml:space="preserve">רבותי, ביום ראשון השבוע, סמוך לשעה 10:00, דיווחה למשטרה </w:t>
      </w:r>
      <w:r>
        <w:rPr>
          <w:rFonts w:hint="cs"/>
          <w:rtl/>
        </w:rPr>
        <w:t>נערה כבת 16 מעכו, כי לאחר שהיא התעוררה בבוקר היא מצאה את שני הוריה ללא רוח חיים. אני מתאר לעצמי איזה מחזה קשה זה היה לאותה נערה לראות את אמא שלה שרועה לאחר שנרצחה, ואת האבא שלה תלוי בסלון. אני חושב שזה מחזה קשה לכולם. בני-הזוג היו בשנות ה-40 לחייהם. נראה ש</w:t>
      </w:r>
      <w:r>
        <w:rPr>
          <w:rFonts w:hint="cs"/>
          <w:rtl/>
        </w:rPr>
        <w:t xml:space="preserve">המצב הכלכלי גם השפיע על אותם בני-זוג מעכו. יש למשפחה גם ילד נוסף  כבן שבע שנים. </w:t>
      </w:r>
    </w:p>
    <w:p w14:paraId="53934C4E" w14:textId="77777777" w:rsidR="00000000" w:rsidRDefault="0080671D">
      <w:pPr>
        <w:pStyle w:val="a0"/>
        <w:rPr>
          <w:rFonts w:hint="cs"/>
          <w:rtl/>
        </w:rPr>
      </w:pPr>
    </w:p>
    <w:p w14:paraId="54E33768" w14:textId="77777777" w:rsidR="00000000" w:rsidRDefault="0080671D">
      <w:pPr>
        <w:pStyle w:val="a0"/>
        <w:rPr>
          <w:rFonts w:hint="cs"/>
          <w:rtl/>
        </w:rPr>
      </w:pPr>
      <w:r>
        <w:rPr>
          <w:rFonts w:hint="cs"/>
          <w:rtl/>
        </w:rPr>
        <w:t>חקירת המשטרה  עד כה העלתה, כי מדובר ברצח של האשה על-ידי הבעל ואחר כך בהתאבדות של הבעל. כולנו יודעים את זה. הגופות הועברו בהסכמת המשפחה לנתיחה במכון לרפואה משפטית, כדי לאמת את</w:t>
      </w:r>
      <w:r>
        <w:rPr>
          <w:rFonts w:hint="cs"/>
          <w:rtl/>
        </w:rPr>
        <w:t xml:space="preserve"> הממצאים. זה נושא יבש, אך לא זה הנושא החשוב במקרה הזה. </w:t>
      </w:r>
    </w:p>
    <w:p w14:paraId="2BD18047" w14:textId="77777777" w:rsidR="00000000" w:rsidRDefault="0080671D">
      <w:pPr>
        <w:pStyle w:val="a0"/>
        <w:rPr>
          <w:rFonts w:hint="cs"/>
          <w:rtl/>
        </w:rPr>
      </w:pPr>
    </w:p>
    <w:p w14:paraId="1F32E210" w14:textId="77777777" w:rsidR="00000000" w:rsidRDefault="0080671D">
      <w:pPr>
        <w:pStyle w:val="a0"/>
        <w:rPr>
          <w:rFonts w:hint="cs"/>
          <w:rtl/>
        </w:rPr>
      </w:pPr>
      <w:r>
        <w:rPr>
          <w:rFonts w:hint="cs"/>
          <w:rtl/>
        </w:rPr>
        <w:t>מן החקירה עולה שידעו על הסכסוך, אבל זה לא הגיע למשטרה. השכנים ידעו, כולם בסביבה ידעו, והבעל התבטא לא אחת כי הוא יהרוג את אשתו, אך למשטרה זה לא הגיע. אני חייב לציין את העובדות היבשות,  לא היתה שום תלו</w:t>
      </w:r>
      <w:r>
        <w:rPr>
          <w:rFonts w:hint="cs"/>
          <w:rtl/>
        </w:rPr>
        <w:t xml:space="preserve">נה במשטרה. </w:t>
      </w:r>
    </w:p>
    <w:p w14:paraId="7E17311D" w14:textId="77777777" w:rsidR="00000000" w:rsidRDefault="0080671D">
      <w:pPr>
        <w:pStyle w:val="a0"/>
        <w:rPr>
          <w:rFonts w:hint="cs"/>
          <w:rtl/>
        </w:rPr>
      </w:pPr>
    </w:p>
    <w:p w14:paraId="5AC4134E" w14:textId="77777777" w:rsidR="00000000" w:rsidRDefault="0080671D">
      <w:pPr>
        <w:pStyle w:val="a0"/>
        <w:rPr>
          <w:rFonts w:hint="cs"/>
          <w:rtl/>
        </w:rPr>
      </w:pPr>
      <w:r>
        <w:rPr>
          <w:rFonts w:hint="cs"/>
          <w:rtl/>
        </w:rPr>
        <w:t xml:space="preserve">לגבי הנתונים הסטטיסטיים: בשנת 2002 היו 14 מקרי רצח, מתוכם שני מקרי רצח של שני גברים על-ידי בנות-זוגם. בשנת 2003 נרצחו 16 נשים על-ידי בני-זוגן. </w:t>
      </w:r>
    </w:p>
    <w:p w14:paraId="2F257539" w14:textId="77777777" w:rsidR="00000000" w:rsidRDefault="0080671D">
      <w:pPr>
        <w:pStyle w:val="a0"/>
        <w:rPr>
          <w:rFonts w:hint="cs"/>
          <w:rtl/>
        </w:rPr>
      </w:pPr>
    </w:p>
    <w:p w14:paraId="4B0ED609" w14:textId="77777777" w:rsidR="00000000" w:rsidRDefault="0080671D">
      <w:pPr>
        <w:pStyle w:val="a0"/>
        <w:rPr>
          <w:rFonts w:hint="cs"/>
          <w:rtl/>
        </w:rPr>
      </w:pPr>
      <w:r>
        <w:rPr>
          <w:rFonts w:hint="cs"/>
          <w:rtl/>
        </w:rPr>
        <w:t>צריך לציין עוד דבר, ברוב המקרים לא היו תלונות קודמות במשטרה, לא היו תלונות מקדימות במשטרה, והמשטרה</w:t>
      </w:r>
      <w:r>
        <w:rPr>
          <w:rFonts w:hint="cs"/>
          <w:rtl/>
        </w:rPr>
        <w:t xml:space="preserve"> לא ידעה בכלל שעומד להיות דבר כזה, או שבכלל היתה אלימות במשפחה, ואולי זו הטרגדיה שבסיפור.  </w:t>
      </w:r>
    </w:p>
    <w:p w14:paraId="1335F84E" w14:textId="77777777" w:rsidR="00000000" w:rsidRDefault="0080671D">
      <w:pPr>
        <w:pStyle w:val="a0"/>
        <w:rPr>
          <w:rFonts w:hint="cs"/>
          <w:rtl/>
        </w:rPr>
      </w:pPr>
    </w:p>
    <w:p w14:paraId="1883846E" w14:textId="77777777" w:rsidR="00000000" w:rsidRDefault="0080671D">
      <w:pPr>
        <w:pStyle w:val="a0"/>
        <w:rPr>
          <w:rFonts w:hint="cs"/>
          <w:rtl/>
        </w:rPr>
      </w:pPr>
      <w:r>
        <w:rPr>
          <w:rFonts w:hint="cs"/>
          <w:rtl/>
        </w:rPr>
        <w:t>כל מקרה הוא קשה. אני רוצה לציין  כנתון יבש, שבשנת 2004  היו ארבעה מקרי רצח.  אני מקווה שזה יישאר כך, ולא יותר. אני חושב שזה אולי אולי יצביע על מגמה של התמתנות. הנת</w:t>
      </w:r>
      <w:r>
        <w:rPr>
          <w:rFonts w:hint="cs"/>
          <w:rtl/>
        </w:rPr>
        <w:t xml:space="preserve">ונים לפחות הם נתונים יבשים, אבל אני מאוד מקווה שזה יישאר כך ולא יהיה לנו אף לא מקרה אחד נוסף של אלימות. אלימות תהיה ודאי, אני מדבר על מקרה רצח. </w:t>
      </w:r>
    </w:p>
    <w:p w14:paraId="087C3D5E" w14:textId="77777777" w:rsidR="00000000" w:rsidRDefault="0080671D">
      <w:pPr>
        <w:pStyle w:val="a0"/>
        <w:rPr>
          <w:rFonts w:hint="cs"/>
          <w:rtl/>
        </w:rPr>
      </w:pPr>
    </w:p>
    <w:p w14:paraId="214AE49D" w14:textId="77777777" w:rsidR="00000000" w:rsidRDefault="0080671D">
      <w:pPr>
        <w:pStyle w:val="a0"/>
        <w:rPr>
          <w:rFonts w:hint="cs"/>
          <w:rtl/>
        </w:rPr>
      </w:pPr>
      <w:r>
        <w:rPr>
          <w:rFonts w:hint="cs"/>
          <w:rtl/>
        </w:rPr>
        <w:t xml:space="preserve">  המספרים הם אכן מדהימים מבחינת התיקים, תלונות נשים בגין אלימות - 20,000. אני חושב שכולם יודעים את המספרים. חב</w:t>
      </w:r>
      <w:r>
        <w:rPr>
          <w:rFonts w:hint="cs"/>
          <w:rtl/>
        </w:rPr>
        <w:t xml:space="preserve">ר הכנסת דוד אזולאי, ציינת שבאמת כאשר מדובר באלפי תיקים, המשטרה קצרה ידה מלהושיע, אף ששמחתי  לשמוע, וציינה את זה חברת הכנסת זהבה גלאון, שהמשטרה מתייחסת לזה בכובד ראש ובמלוא הרצינות. אבל, כאשר מדובר על אלפי תיקים, מעבר לכל הבעיות הנוספות שיש לנו, ורבותי, יש </w:t>
      </w:r>
      <w:r>
        <w:rPr>
          <w:rFonts w:hint="cs"/>
          <w:rtl/>
        </w:rPr>
        <w:t xml:space="preserve">בלי סוף בעיות, ולכל המטלות הביטחוניות של המשטרה, המשטרה באמת משתדלת לעמוד בנושא בצורה מכובדת.  </w:t>
      </w:r>
    </w:p>
    <w:p w14:paraId="51312DFB" w14:textId="77777777" w:rsidR="00000000" w:rsidRDefault="0080671D">
      <w:pPr>
        <w:pStyle w:val="a0"/>
        <w:rPr>
          <w:rFonts w:hint="cs"/>
          <w:rtl/>
        </w:rPr>
      </w:pPr>
    </w:p>
    <w:p w14:paraId="66BDD2F1" w14:textId="77777777" w:rsidR="00000000" w:rsidRDefault="0080671D">
      <w:pPr>
        <w:pStyle w:val="a0"/>
        <w:rPr>
          <w:rFonts w:hint="cs"/>
          <w:rtl/>
        </w:rPr>
      </w:pPr>
      <w:r>
        <w:rPr>
          <w:rFonts w:hint="cs"/>
          <w:rtl/>
        </w:rPr>
        <w:t>אבל, אני מציע לכולנו שלא להיתלות רק במשטרה. זה מכלול של בעיות חברתיות, כלכליות. יש כאן נושא של ערכים, חינוך, כפי שצוין כאן. כל הדברים האלה ביחד מביאים אותנו לת</w:t>
      </w:r>
      <w:r>
        <w:rPr>
          <w:rFonts w:hint="cs"/>
          <w:rtl/>
        </w:rPr>
        <w:t xml:space="preserve">וצאות העגומות של אלימות במשפחה, שהן כמובן לא מוצדקות בשום מקרה.  </w:t>
      </w:r>
    </w:p>
    <w:p w14:paraId="1B5262CF" w14:textId="77777777" w:rsidR="00000000" w:rsidRDefault="0080671D">
      <w:pPr>
        <w:pStyle w:val="a0"/>
        <w:rPr>
          <w:rFonts w:hint="cs"/>
          <w:rtl/>
        </w:rPr>
      </w:pPr>
    </w:p>
    <w:p w14:paraId="42A57152" w14:textId="77777777" w:rsidR="00000000" w:rsidRDefault="0080671D">
      <w:pPr>
        <w:pStyle w:val="a0"/>
        <w:rPr>
          <w:rFonts w:hint="cs"/>
          <w:rtl/>
        </w:rPr>
      </w:pPr>
      <w:r>
        <w:rPr>
          <w:rFonts w:hint="cs"/>
          <w:rtl/>
        </w:rPr>
        <w:t xml:space="preserve"> אני פונה לחברת הכנסת זהבה גלאון ולחברת הכנסת רוחמה אברהם, צריך גם החמרה בענישה.  ראיתי עונשים שהם לפעמים ממש מצחיקים ומעליבים, וכדאי שתדעו את זה. יש גם שופטים שמחמירים, וטוב שהם עושים כך. </w:t>
      </w:r>
      <w:r>
        <w:rPr>
          <w:rFonts w:hint="cs"/>
          <w:rtl/>
        </w:rPr>
        <w:t xml:space="preserve">אבל יש עונשים שאסור לנו להשלים אתם. אני מציע שוב לחזור לנושא של הענישה המינימלית. </w:t>
      </w:r>
    </w:p>
    <w:p w14:paraId="5FF933A0" w14:textId="77777777" w:rsidR="00000000" w:rsidRDefault="0080671D">
      <w:pPr>
        <w:pStyle w:val="a0"/>
        <w:rPr>
          <w:rFonts w:hint="cs"/>
          <w:rtl/>
        </w:rPr>
      </w:pPr>
    </w:p>
    <w:p w14:paraId="763E5CFC" w14:textId="77777777" w:rsidR="00000000" w:rsidRDefault="0080671D">
      <w:pPr>
        <w:pStyle w:val="af0"/>
        <w:rPr>
          <w:rtl/>
        </w:rPr>
      </w:pPr>
      <w:r>
        <w:rPr>
          <w:rFonts w:hint="eastAsia"/>
          <w:rtl/>
        </w:rPr>
        <w:t>זהבה</w:t>
      </w:r>
      <w:r>
        <w:rPr>
          <w:rtl/>
        </w:rPr>
        <w:t xml:space="preserve"> גלאון (יחד):</w:t>
      </w:r>
    </w:p>
    <w:p w14:paraId="518223E9" w14:textId="77777777" w:rsidR="00000000" w:rsidRDefault="0080671D">
      <w:pPr>
        <w:pStyle w:val="a0"/>
        <w:rPr>
          <w:rFonts w:hint="cs"/>
          <w:rtl/>
        </w:rPr>
      </w:pPr>
    </w:p>
    <w:p w14:paraId="08A87EEF" w14:textId="77777777" w:rsidR="00000000" w:rsidRDefault="0080671D">
      <w:pPr>
        <w:pStyle w:val="a0"/>
        <w:rPr>
          <w:rFonts w:hint="cs"/>
          <w:rtl/>
        </w:rPr>
      </w:pPr>
      <w:r>
        <w:rPr>
          <w:rFonts w:hint="cs"/>
          <w:rtl/>
        </w:rPr>
        <w:t>החוק שלי עבר. יש לי חוק כזה, בתי-המשפט מצפצפים.</w:t>
      </w:r>
    </w:p>
    <w:p w14:paraId="431A4FC5" w14:textId="77777777" w:rsidR="00000000" w:rsidRDefault="0080671D">
      <w:pPr>
        <w:pStyle w:val="a0"/>
        <w:rPr>
          <w:rFonts w:hint="cs"/>
          <w:rtl/>
        </w:rPr>
      </w:pPr>
    </w:p>
    <w:p w14:paraId="63731434" w14:textId="77777777" w:rsidR="00000000" w:rsidRDefault="0080671D">
      <w:pPr>
        <w:pStyle w:val="-"/>
        <w:rPr>
          <w:rtl/>
        </w:rPr>
      </w:pPr>
      <w:bookmarkStart w:id="565" w:name="FS000000504T23_06_2004_18_22_34C"/>
      <w:bookmarkStart w:id="566" w:name="FS000001031T23_06_2004_18_22_39"/>
      <w:bookmarkStart w:id="567" w:name="FS000001031T23_06_2004_18_22_43C"/>
      <w:bookmarkEnd w:id="565"/>
      <w:bookmarkEnd w:id="566"/>
      <w:bookmarkEnd w:id="567"/>
      <w:r>
        <w:rPr>
          <w:rtl/>
        </w:rPr>
        <w:t>סגן השר לביטחון פנים יעקב אדרי:</w:t>
      </w:r>
    </w:p>
    <w:p w14:paraId="50DAEE59" w14:textId="77777777" w:rsidR="00000000" w:rsidRDefault="0080671D">
      <w:pPr>
        <w:pStyle w:val="a0"/>
        <w:rPr>
          <w:rtl/>
        </w:rPr>
      </w:pPr>
    </w:p>
    <w:p w14:paraId="79F6B5E7" w14:textId="77777777" w:rsidR="00000000" w:rsidRDefault="0080671D">
      <w:pPr>
        <w:pStyle w:val="a0"/>
        <w:rPr>
          <w:rFonts w:hint="cs"/>
          <w:rtl/>
        </w:rPr>
      </w:pPr>
      <w:r>
        <w:rPr>
          <w:rFonts w:hint="cs"/>
          <w:rtl/>
        </w:rPr>
        <w:t>אם הם מצפצפים, אז מתפקידנו לשבת עם שר המשפטים, ואפילו יותר מכך, כדי שהם</w:t>
      </w:r>
      <w:r>
        <w:rPr>
          <w:rFonts w:hint="cs"/>
          <w:rtl/>
        </w:rPr>
        <w:t xml:space="preserve"> לא יצפצפו. אין דבר כזה. אם בתי-משפט מצפצפים על בית-המחוקקים, מה לנו כי נלין על האזרחים? </w:t>
      </w:r>
    </w:p>
    <w:p w14:paraId="08AD5C80" w14:textId="77777777" w:rsidR="00000000" w:rsidRDefault="0080671D">
      <w:pPr>
        <w:pStyle w:val="a0"/>
        <w:ind w:firstLine="0"/>
        <w:rPr>
          <w:rFonts w:hint="cs"/>
          <w:rtl/>
        </w:rPr>
      </w:pPr>
    </w:p>
    <w:p w14:paraId="7DC25E75" w14:textId="77777777" w:rsidR="00000000" w:rsidRDefault="0080671D">
      <w:pPr>
        <w:pStyle w:val="af0"/>
        <w:rPr>
          <w:rtl/>
        </w:rPr>
      </w:pPr>
      <w:bookmarkStart w:id="568" w:name="FS000001031T23_06_2004_17_49_51C"/>
      <w:bookmarkEnd w:id="568"/>
      <w:r>
        <w:rPr>
          <w:rFonts w:hint="eastAsia"/>
          <w:rtl/>
        </w:rPr>
        <w:t>דוד</w:t>
      </w:r>
      <w:r>
        <w:rPr>
          <w:rtl/>
        </w:rPr>
        <w:t xml:space="preserve"> אזולאי (ש"ס):</w:t>
      </w:r>
    </w:p>
    <w:p w14:paraId="24AEA50B" w14:textId="77777777" w:rsidR="00000000" w:rsidRDefault="0080671D">
      <w:pPr>
        <w:pStyle w:val="a0"/>
        <w:rPr>
          <w:rFonts w:hint="cs"/>
          <w:rtl/>
        </w:rPr>
      </w:pPr>
    </w:p>
    <w:p w14:paraId="5AFE5842" w14:textId="77777777" w:rsidR="00000000" w:rsidRDefault="0080671D">
      <w:pPr>
        <w:pStyle w:val="a0"/>
        <w:rPr>
          <w:rFonts w:hint="cs"/>
          <w:rtl/>
        </w:rPr>
      </w:pPr>
      <w:r>
        <w:rPr>
          <w:rFonts w:hint="cs"/>
          <w:rtl/>
        </w:rPr>
        <w:t xml:space="preserve">כשאנחנו מדברים על הנושאים האלה, אומרים שאנחנו לא יכולים להתערב בשיקול הדעת של השופטים. אי-אפשר לדבר נגד השופטים. </w:t>
      </w:r>
    </w:p>
    <w:p w14:paraId="6A8CBDD5" w14:textId="77777777" w:rsidR="00000000" w:rsidRDefault="0080671D">
      <w:pPr>
        <w:pStyle w:val="a0"/>
        <w:rPr>
          <w:rFonts w:hint="cs"/>
          <w:rtl/>
        </w:rPr>
      </w:pPr>
    </w:p>
    <w:p w14:paraId="345B76C3" w14:textId="77777777" w:rsidR="00000000" w:rsidRDefault="0080671D">
      <w:pPr>
        <w:pStyle w:val="-"/>
        <w:rPr>
          <w:rtl/>
        </w:rPr>
      </w:pPr>
      <w:bookmarkStart w:id="569" w:name="FS000001031T23_06_2004_18_24_14C"/>
      <w:bookmarkEnd w:id="569"/>
      <w:r>
        <w:rPr>
          <w:rtl/>
        </w:rPr>
        <w:t>סגן השר לביטחון פנים יעקב אדרי:</w:t>
      </w:r>
    </w:p>
    <w:p w14:paraId="33E7DD46" w14:textId="77777777" w:rsidR="00000000" w:rsidRDefault="0080671D">
      <w:pPr>
        <w:pStyle w:val="a0"/>
        <w:rPr>
          <w:rtl/>
        </w:rPr>
      </w:pPr>
    </w:p>
    <w:p w14:paraId="61209660" w14:textId="77777777" w:rsidR="00000000" w:rsidRDefault="0080671D">
      <w:pPr>
        <w:pStyle w:val="a0"/>
        <w:rPr>
          <w:rFonts w:hint="cs"/>
          <w:rtl/>
        </w:rPr>
      </w:pPr>
      <w:r>
        <w:rPr>
          <w:rFonts w:hint="cs"/>
          <w:rtl/>
        </w:rPr>
        <w:t>במלוא הכבוד לבתי-המשפט, אני מציע שלא לעבור על זה בשקט, בפרט לא אנחנו, המחוקקים. אני מקווה שבתי-המשפט לא מצפצפים עלינו. אם יש ענישת מינימום, צריך לעמוד בזה וחייבים לעמוד בזה. אני מוכן לסייע בעניין הזה שנפנה את תשומת לב בית-המשפט. נעשה את זה במלוא הכבוד לה</w:t>
      </w:r>
      <w:r>
        <w:rPr>
          <w:rFonts w:hint="cs"/>
          <w:rtl/>
        </w:rPr>
        <w:t xml:space="preserve">ם, אבל אי-אפשר להמשיך ולהשלים עם הענישה הלא-הגיונית הזאת. </w:t>
      </w:r>
    </w:p>
    <w:p w14:paraId="3A35D9CF" w14:textId="77777777" w:rsidR="00000000" w:rsidRDefault="0080671D">
      <w:pPr>
        <w:pStyle w:val="a0"/>
        <w:rPr>
          <w:rFonts w:hint="cs"/>
          <w:rtl/>
        </w:rPr>
      </w:pPr>
    </w:p>
    <w:p w14:paraId="3EF1BA7C" w14:textId="77777777" w:rsidR="00000000" w:rsidRDefault="0080671D">
      <w:pPr>
        <w:pStyle w:val="a0"/>
        <w:rPr>
          <w:rFonts w:hint="cs"/>
          <w:rtl/>
        </w:rPr>
      </w:pPr>
      <w:r>
        <w:rPr>
          <w:rFonts w:hint="cs"/>
          <w:rtl/>
        </w:rPr>
        <w:t xml:space="preserve">בקצרה אני רוצה לומר לכם, שבמשטרה הקצו לעניין הזה 170 חוקרים, 120 חוקרים ייחודיים לעניין הזה של אלימות בתוך המשפחה, בין בני-הזוג, ו-50 חוקרים אשר עוסקים בחקירת עבירות אלה נוסף על תפקידם. יש חוקרים </w:t>
      </w:r>
      <w:r>
        <w:rPr>
          <w:rFonts w:hint="cs"/>
          <w:rtl/>
        </w:rPr>
        <w:t>וחוקרות נוספים, שמעבר לנושאים שהם מופקדים עליהם, מטפלים  בנושא הזה. זה  נושא חשוב מאוד. למגזר הערבי הקצינו תשע חוקרות. גם במגזר הערבי יש אלימות קשה מאוד. גם במגזר החרדי יש אלימות קשה מאוד, וגם את זה צריך לציין.  גם שם יש לאט-לאט  חשיפה  יותר גדולה, והמספרי</w:t>
      </w:r>
      <w:r>
        <w:rPr>
          <w:rFonts w:hint="cs"/>
          <w:rtl/>
        </w:rPr>
        <w:t xml:space="preserve">ם גם שם הולכים ועולים. </w:t>
      </w:r>
    </w:p>
    <w:p w14:paraId="5A8BEA2E" w14:textId="77777777" w:rsidR="00000000" w:rsidRDefault="0080671D">
      <w:pPr>
        <w:pStyle w:val="a0"/>
        <w:rPr>
          <w:rFonts w:hint="cs"/>
          <w:rtl/>
        </w:rPr>
      </w:pPr>
    </w:p>
    <w:p w14:paraId="44A3DD53" w14:textId="77777777" w:rsidR="00000000" w:rsidRDefault="0080671D">
      <w:pPr>
        <w:pStyle w:val="a0"/>
        <w:rPr>
          <w:rFonts w:hint="cs"/>
          <w:rtl/>
        </w:rPr>
      </w:pPr>
      <w:r>
        <w:rPr>
          <w:rFonts w:hint="cs"/>
          <w:rtl/>
        </w:rPr>
        <w:t xml:space="preserve">עיקרי המדיניות והטיפול של המשטרה בנושא -  א. מיצוי סמכויות המשטרה. פעם היו משחררים את הבעלים המכים מהר מאוד, או בתנאים קצת מגבילים. היום יש החמרה והמשטרה עומדת על כך שיהיה לפעמים מעצר עד תום ההליכים, או לפחות מעצר של מינימום ימים. </w:t>
      </w:r>
      <w:r>
        <w:rPr>
          <w:rFonts w:hint="cs"/>
          <w:rtl/>
        </w:rPr>
        <w:t>כמובן, הכול תלוי בבתי-המשפט. אני מאוד מקווה שכל בעל שהוכח בבית-המשפט שהוא אלים, ישב עד תום ההליכים; לא יקרה כלום. ככה לפחות נגן על הנשים. שולחים את האשה למקלט ואת הבעל האלים משאירים.</w:t>
      </w:r>
    </w:p>
    <w:p w14:paraId="5D6E813B" w14:textId="77777777" w:rsidR="00000000" w:rsidRDefault="0080671D">
      <w:pPr>
        <w:pStyle w:val="a0"/>
        <w:rPr>
          <w:rFonts w:hint="cs"/>
          <w:rtl/>
        </w:rPr>
      </w:pPr>
    </w:p>
    <w:p w14:paraId="7360AA98" w14:textId="77777777" w:rsidR="00000000" w:rsidRDefault="0080671D">
      <w:pPr>
        <w:pStyle w:val="af0"/>
        <w:rPr>
          <w:rtl/>
        </w:rPr>
      </w:pPr>
      <w:r>
        <w:rPr>
          <w:rFonts w:hint="eastAsia"/>
          <w:rtl/>
        </w:rPr>
        <w:t>דוד</w:t>
      </w:r>
      <w:r>
        <w:rPr>
          <w:rtl/>
        </w:rPr>
        <w:t xml:space="preserve"> אזולאי (ש"ס):</w:t>
      </w:r>
    </w:p>
    <w:p w14:paraId="5E7D7437" w14:textId="77777777" w:rsidR="00000000" w:rsidRDefault="0080671D">
      <w:pPr>
        <w:pStyle w:val="a0"/>
        <w:ind w:firstLine="0"/>
        <w:rPr>
          <w:rFonts w:hint="cs"/>
          <w:rtl/>
        </w:rPr>
      </w:pPr>
    </w:p>
    <w:p w14:paraId="0DE04A82" w14:textId="77777777" w:rsidR="00000000" w:rsidRDefault="0080671D">
      <w:pPr>
        <w:pStyle w:val="a0"/>
        <w:rPr>
          <w:rFonts w:hint="cs"/>
          <w:rtl/>
        </w:rPr>
      </w:pPr>
      <w:r>
        <w:rPr>
          <w:rFonts w:hint="cs"/>
          <w:rtl/>
        </w:rPr>
        <w:t>אדוני סגן השר, השאלה היא אם יש לך מקום בבתי-המעצר.</w:t>
      </w:r>
    </w:p>
    <w:p w14:paraId="70971F9C" w14:textId="77777777" w:rsidR="00000000" w:rsidRDefault="0080671D">
      <w:pPr>
        <w:pStyle w:val="a0"/>
        <w:rPr>
          <w:rFonts w:hint="cs"/>
          <w:rtl/>
        </w:rPr>
      </w:pPr>
    </w:p>
    <w:p w14:paraId="70A4A153" w14:textId="77777777" w:rsidR="00000000" w:rsidRDefault="0080671D">
      <w:pPr>
        <w:pStyle w:val="-"/>
        <w:rPr>
          <w:rtl/>
        </w:rPr>
      </w:pPr>
      <w:bookmarkStart w:id="570" w:name="FS000001031T23_06_2004_17_53_37"/>
      <w:bookmarkEnd w:id="570"/>
      <w:r>
        <w:rPr>
          <w:rFonts w:hint="eastAsia"/>
          <w:rtl/>
        </w:rPr>
        <w:t>ס</w:t>
      </w:r>
      <w:r>
        <w:rPr>
          <w:rFonts w:hint="eastAsia"/>
          <w:rtl/>
        </w:rPr>
        <w:t>גן</w:t>
      </w:r>
      <w:r>
        <w:rPr>
          <w:rtl/>
        </w:rPr>
        <w:t xml:space="preserve"> השר לביטחון פנים יעקב אדרי:</w:t>
      </w:r>
    </w:p>
    <w:p w14:paraId="76CDDE84" w14:textId="77777777" w:rsidR="00000000" w:rsidRDefault="0080671D">
      <w:pPr>
        <w:pStyle w:val="a0"/>
        <w:rPr>
          <w:rFonts w:hint="cs"/>
          <w:rtl/>
        </w:rPr>
      </w:pPr>
    </w:p>
    <w:p w14:paraId="52DE6769" w14:textId="77777777" w:rsidR="00000000" w:rsidRDefault="0080671D">
      <w:pPr>
        <w:pStyle w:val="a0"/>
        <w:rPr>
          <w:rFonts w:hint="cs"/>
          <w:rtl/>
        </w:rPr>
      </w:pPr>
      <w:r>
        <w:rPr>
          <w:rFonts w:hint="cs"/>
          <w:rtl/>
        </w:rPr>
        <w:t xml:space="preserve">נתמודד עם העניין הזה. זאת בעיה אבל זה עדיף. בעלים אלימים, לפעמים זה מגיע למקרה רצח, כולנו לא היינו רוצים בזה. היכן שאפשר לתת צו מעצר עד תום ההליכים, צריך לעשות את זה. מכאן אני מפנה לבתי-המשפט את המשאלה הזאת, שיחמירו בענישה, </w:t>
      </w:r>
      <w:r>
        <w:rPr>
          <w:rFonts w:hint="cs"/>
          <w:rtl/>
        </w:rPr>
        <w:t xml:space="preserve">גם כאשר צריך לתת הארכות מעצר, שיעשו את זה. בכל מקרה, זה מאוד חשוב, יותר מאשר לשלוח את האשה למקלט, את זה כבר אמרתי. </w:t>
      </w:r>
    </w:p>
    <w:p w14:paraId="393211EB" w14:textId="77777777" w:rsidR="00000000" w:rsidRDefault="0080671D">
      <w:pPr>
        <w:pStyle w:val="a0"/>
        <w:rPr>
          <w:rFonts w:hint="cs"/>
          <w:rtl/>
        </w:rPr>
      </w:pPr>
    </w:p>
    <w:p w14:paraId="50E637FE" w14:textId="77777777" w:rsidR="00000000" w:rsidRDefault="0080671D">
      <w:pPr>
        <w:pStyle w:val="a0"/>
        <w:rPr>
          <w:rFonts w:hint="cs"/>
          <w:rtl/>
        </w:rPr>
      </w:pPr>
      <w:r>
        <w:rPr>
          <w:rFonts w:hint="cs"/>
          <w:rtl/>
        </w:rPr>
        <w:t xml:space="preserve">המשטרה גם נמנעת מלגנוז חומר. פעם היו גונזים את החומר בעניין אלימות במשפחה, היום זה על השולחן, כאשר המגמה היא, אם יש דברים מצטברים, לצרף את </w:t>
      </w:r>
      <w:r>
        <w:rPr>
          <w:rFonts w:hint="cs"/>
          <w:rtl/>
        </w:rPr>
        <w:t xml:space="preserve">זה ולאפשר לבית-המשפט לקבל תמונה כוללת, על מנת להחמיר במקרים האלה. </w:t>
      </w:r>
    </w:p>
    <w:p w14:paraId="2AFEDA06" w14:textId="77777777" w:rsidR="00000000" w:rsidRDefault="0080671D">
      <w:pPr>
        <w:pStyle w:val="a0"/>
        <w:rPr>
          <w:rFonts w:hint="cs"/>
          <w:rtl/>
        </w:rPr>
      </w:pPr>
    </w:p>
    <w:p w14:paraId="0DFEEE5A" w14:textId="77777777" w:rsidR="00000000" w:rsidRDefault="0080671D">
      <w:pPr>
        <w:pStyle w:val="a0"/>
        <w:rPr>
          <w:rFonts w:hint="cs"/>
          <w:rtl/>
        </w:rPr>
      </w:pPr>
      <w:r>
        <w:rPr>
          <w:rFonts w:hint="cs"/>
          <w:rtl/>
        </w:rPr>
        <w:t>הערכת מסוכנות מקצועית - היום עושים הערכת מסוכנות של עצירים, של בעלים, של כל אדם אלים. עושים הערכה, האם הוא אלים, פחות אלים, יותר אלים, ולפי זה הטיפול המשטרתי וההמלצה לבתי-המשפט.  המשטרה פי</w:t>
      </w:r>
      <w:r>
        <w:rPr>
          <w:rFonts w:hint="cs"/>
          <w:rtl/>
        </w:rPr>
        <w:t xml:space="preserve">תחה כלי ממוחשב להערכת מסוכנות, בעקבות אלפי המקרים, המחשוב גם נכנס לתמונה, ואני מאוד מקווה שזה יקל את העבודה ואת ההתייחסות של המשטרה לכל הנושא הזה. </w:t>
      </w:r>
    </w:p>
    <w:p w14:paraId="080AA1D4" w14:textId="77777777" w:rsidR="00000000" w:rsidRDefault="0080671D">
      <w:pPr>
        <w:pStyle w:val="a0"/>
        <w:rPr>
          <w:rFonts w:hint="cs"/>
          <w:rtl/>
        </w:rPr>
      </w:pPr>
    </w:p>
    <w:p w14:paraId="1AEEFF29" w14:textId="77777777" w:rsidR="00000000" w:rsidRDefault="0080671D">
      <w:pPr>
        <w:pStyle w:val="a0"/>
        <w:rPr>
          <w:rFonts w:hint="cs"/>
          <w:rtl/>
        </w:rPr>
      </w:pPr>
      <w:r>
        <w:rPr>
          <w:rFonts w:hint="cs"/>
          <w:rtl/>
        </w:rPr>
        <w:t>נושא הנשק - חברת הכנסת רוחמה אברהם, המשטרה מתייחסת, כל בעל אלים מייד נבדק אם הוא נושא נשק. אם הוא בעל נשק ב</w:t>
      </w:r>
      <w:r>
        <w:rPr>
          <w:rFonts w:hint="cs"/>
          <w:rtl/>
        </w:rPr>
        <w:t xml:space="preserve">רשיון - - - </w:t>
      </w:r>
    </w:p>
    <w:p w14:paraId="5DBF83C3" w14:textId="77777777" w:rsidR="00000000" w:rsidRDefault="0080671D">
      <w:pPr>
        <w:pStyle w:val="af0"/>
        <w:rPr>
          <w:rFonts w:hint="cs"/>
          <w:rtl/>
        </w:rPr>
      </w:pPr>
    </w:p>
    <w:p w14:paraId="172EAEB4" w14:textId="77777777" w:rsidR="00000000" w:rsidRDefault="0080671D">
      <w:pPr>
        <w:pStyle w:val="af0"/>
        <w:rPr>
          <w:rtl/>
        </w:rPr>
      </w:pPr>
      <w:r>
        <w:rPr>
          <w:rFonts w:hint="eastAsia"/>
          <w:rtl/>
        </w:rPr>
        <w:t>דוד</w:t>
      </w:r>
      <w:r>
        <w:rPr>
          <w:rtl/>
        </w:rPr>
        <w:t xml:space="preserve"> אזולאי (ש"ס):</w:t>
      </w:r>
    </w:p>
    <w:p w14:paraId="74F0E137" w14:textId="77777777" w:rsidR="00000000" w:rsidRDefault="0080671D">
      <w:pPr>
        <w:pStyle w:val="a0"/>
        <w:rPr>
          <w:rFonts w:hint="cs"/>
          <w:rtl/>
        </w:rPr>
      </w:pPr>
    </w:p>
    <w:p w14:paraId="57FCF32A" w14:textId="77777777" w:rsidR="00000000" w:rsidRDefault="0080671D">
      <w:pPr>
        <w:pStyle w:val="a0"/>
        <w:rPr>
          <w:rFonts w:hint="cs"/>
          <w:rtl/>
        </w:rPr>
      </w:pPr>
      <w:r>
        <w:rPr>
          <w:rFonts w:hint="cs"/>
          <w:rtl/>
        </w:rPr>
        <w:t xml:space="preserve">במקרה הזה הוא לא היה צריך נשק. </w:t>
      </w:r>
    </w:p>
    <w:p w14:paraId="1E097996" w14:textId="77777777" w:rsidR="00000000" w:rsidRDefault="0080671D">
      <w:pPr>
        <w:pStyle w:val="a0"/>
        <w:rPr>
          <w:rFonts w:hint="cs"/>
          <w:rtl/>
        </w:rPr>
      </w:pPr>
    </w:p>
    <w:p w14:paraId="6C8A3579" w14:textId="77777777" w:rsidR="00000000" w:rsidRDefault="0080671D">
      <w:pPr>
        <w:pStyle w:val="-"/>
        <w:rPr>
          <w:rtl/>
        </w:rPr>
      </w:pPr>
      <w:bookmarkStart w:id="571" w:name="FS000001031T23_06_2004_17_54_51C"/>
      <w:bookmarkEnd w:id="571"/>
      <w:r>
        <w:rPr>
          <w:rtl/>
        </w:rPr>
        <w:t>סגן השר לביטחון פנים יעקב אדרי:</w:t>
      </w:r>
    </w:p>
    <w:p w14:paraId="0D3255D3" w14:textId="77777777" w:rsidR="00000000" w:rsidRDefault="0080671D">
      <w:pPr>
        <w:pStyle w:val="a0"/>
        <w:rPr>
          <w:rtl/>
        </w:rPr>
      </w:pPr>
    </w:p>
    <w:p w14:paraId="5F1344A9" w14:textId="77777777" w:rsidR="00000000" w:rsidRDefault="0080671D">
      <w:pPr>
        <w:pStyle w:val="a0"/>
        <w:rPr>
          <w:rFonts w:hint="cs"/>
          <w:rtl/>
        </w:rPr>
      </w:pPr>
      <w:r>
        <w:rPr>
          <w:rFonts w:hint="cs"/>
          <w:rtl/>
        </w:rPr>
        <w:t xml:space="preserve">בסדר, אבל בכל מקרה, חשוב למנוע את האפשרות או את הפיתוי הזה להשתמש בנשק שהוא מחזיק בו ברשיון. עובדה שבמשפחה הזאת שבה אירע הרצח לפני שנה, האקדח היה ברשיון. אם </w:t>
      </w:r>
      <w:r>
        <w:rPr>
          <w:rFonts w:hint="cs"/>
          <w:rtl/>
        </w:rPr>
        <w:t xml:space="preserve">היו לוקחים לו את הרשיון, אולי זה היה נמנע. אולי. </w:t>
      </w:r>
    </w:p>
    <w:p w14:paraId="013DEC67" w14:textId="77777777" w:rsidR="00000000" w:rsidRDefault="0080671D">
      <w:pPr>
        <w:pStyle w:val="a0"/>
        <w:rPr>
          <w:rFonts w:hint="cs"/>
          <w:rtl/>
        </w:rPr>
      </w:pPr>
    </w:p>
    <w:p w14:paraId="3FA2D933" w14:textId="77777777" w:rsidR="00000000" w:rsidRDefault="0080671D">
      <w:pPr>
        <w:pStyle w:val="a0"/>
        <w:rPr>
          <w:rFonts w:hint="cs"/>
          <w:rtl/>
        </w:rPr>
      </w:pPr>
      <w:r>
        <w:rPr>
          <w:rFonts w:hint="cs"/>
          <w:rtl/>
        </w:rPr>
        <w:t>הקשר עם גורמים מטפלים בקהילה - הפניית נפגעות לשירות הסוציאלי, וכמובן גם דיווח על ילדים שעדים לאלימות. התיאום בין המשטרה ללשכות הסוציאליות הוא הדוק יותר, על מנת שהתמונה תהיה שלמה, על מנת שגם בית-המשפט וגם ה</w:t>
      </w:r>
      <w:r>
        <w:rPr>
          <w:rFonts w:hint="cs"/>
          <w:rtl/>
        </w:rPr>
        <w:t xml:space="preserve">משטרה יוכלו לקבל תמונה שלמה ולפעול בדרך הנכונה. </w:t>
      </w:r>
    </w:p>
    <w:p w14:paraId="657352B1" w14:textId="77777777" w:rsidR="00000000" w:rsidRDefault="0080671D">
      <w:pPr>
        <w:pStyle w:val="a0"/>
        <w:rPr>
          <w:rFonts w:hint="cs"/>
          <w:rtl/>
        </w:rPr>
      </w:pPr>
    </w:p>
    <w:p w14:paraId="14383B74" w14:textId="77777777" w:rsidR="00000000" w:rsidRDefault="0080671D">
      <w:pPr>
        <w:pStyle w:val="a0"/>
        <w:rPr>
          <w:rFonts w:hint="cs"/>
          <w:rtl/>
        </w:rPr>
      </w:pPr>
      <w:r>
        <w:rPr>
          <w:rFonts w:hint="cs"/>
          <w:rtl/>
        </w:rPr>
        <w:t xml:space="preserve">הפרות צו הגנה - אנחנו מחמירים בעניין הזה. במקום שיש צו הגנה, אנחנו מאוד מקפידים שהוא יבוצע ככתבו וכלשונו. </w:t>
      </w:r>
    </w:p>
    <w:p w14:paraId="4C4D7AE0" w14:textId="77777777" w:rsidR="00000000" w:rsidRDefault="0080671D">
      <w:pPr>
        <w:pStyle w:val="a0"/>
        <w:rPr>
          <w:rFonts w:hint="cs"/>
          <w:rtl/>
        </w:rPr>
      </w:pPr>
    </w:p>
    <w:p w14:paraId="536FC3E2" w14:textId="77777777" w:rsidR="00000000" w:rsidRDefault="0080671D">
      <w:pPr>
        <w:pStyle w:val="a0"/>
        <w:rPr>
          <w:rFonts w:hint="cs"/>
          <w:rtl/>
        </w:rPr>
      </w:pPr>
      <w:r>
        <w:rPr>
          <w:rFonts w:hint="cs"/>
          <w:rtl/>
        </w:rPr>
        <w:t>עובדים סוציאליים - אנחנו מנסים, עם הלשכות הסוציאליות, לפעול לליווי קורבנות אלימות במשפחה, וכיום עו</w:t>
      </w:r>
      <w:r>
        <w:rPr>
          <w:rFonts w:hint="cs"/>
          <w:rtl/>
        </w:rPr>
        <w:t>שים כמה פרויקטים בכמה תחנות, בכפר-סבא, במרחב דן, במרחב יפתח ובמרחב הנגב. נחנו עושים ניסיונות ללוות מהתחלה ועד הסוף את המתלוננות על אלימות במשפחה, לתת להן תמיכה, גיבוי, ליווי, הדרכה ומידע לגבי כל שלבי הטיפול. אולי כל המכלול הזה יקל על הסובלות מאלימות במשפחה</w:t>
      </w:r>
      <w:r>
        <w:rPr>
          <w:rFonts w:hint="cs"/>
          <w:rtl/>
        </w:rPr>
        <w:t xml:space="preserve">, וכמובן יאפשר טיפול נכון בגברים אלימים. </w:t>
      </w:r>
    </w:p>
    <w:p w14:paraId="01BA8D25" w14:textId="77777777" w:rsidR="00000000" w:rsidRDefault="0080671D">
      <w:pPr>
        <w:pStyle w:val="a0"/>
        <w:rPr>
          <w:rFonts w:hint="cs"/>
          <w:rtl/>
        </w:rPr>
      </w:pPr>
    </w:p>
    <w:p w14:paraId="6CC58853" w14:textId="77777777" w:rsidR="00000000" w:rsidRDefault="0080671D">
      <w:pPr>
        <w:pStyle w:val="a0"/>
        <w:rPr>
          <w:rFonts w:hint="cs"/>
          <w:rtl/>
        </w:rPr>
      </w:pPr>
      <w:r>
        <w:rPr>
          <w:rFonts w:hint="cs"/>
          <w:rtl/>
        </w:rPr>
        <w:t>דבר נוסף, לחצני מצוקה לנשים, נושא שהעלית בזמנו. זה מיושם כיום, ממש בימים אלה מתחיל הפרויקט בנתניה. אני עוקב אחר העניין הזה באופן אישי. דיברתי היום עם מפקד המרחב בהקשר אחר, של אלימות כלפי סגנית ראש המועצה בכפר-יונה</w:t>
      </w:r>
      <w:r>
        <w:rPr>
          <w:rFonts w:hint="cs"/>
          <w:rtl/>
        </w:rPr>
        <w:t xml:space="preserve"> -  אבל גם הנושא הזה עלה. אני מאוד מקווה שהמשטרה תשים את ידה על אלה שעושים את המעשים הלא-חוקיים האלה. היא מאוימת כל הזמן. </w:t>
      </w:r>
    </w:p>
    <w:p w14:paraId="710BC7B8" w14:textId="77777777" w:rsidR="00000000" w:rsidRDefault="0080671D">
      <w:pPr>
        <w:pStyle w:val="a0"/>
        <w:rPr>
          <w:rFonts w:hint="cs"/>
          <w:rtl/>
        </w:rPr>
      </w:pPr>
    </w:p>
    <w:p w14:paraId="6BF9E071" w14:textId="77777777" w:rsidR="00000000" w:rsidRDefault="0080671D">
      <w:pPr>
        <w:pStyle w:val="a0"/>
        <w:rPr>
          <w:rFonts w:hint="cs"/>
          <w:rtl/>
        </w:rPr>
      </w:pPr>
      <w:r>
        <w:rPr>
          <w:rFonts w:hint="cs"/>
          <w:rtl/>
        </w:rPr>
        <w:t>אני מקווה שהנושא של המוקד, לחצני מצוקה, יפעל טוב. אחרי שנראה את הניסיון כי טוב, ראש הממשלה הבטיח, בעקבות הצעתה של חברת הכנסת זהבה גל</w:t>
      </w:r>
      <w:r>
        <w:rPr>
          <w:rFonts w:hint="cs"/>
          <w:rtl/>
        </w:rPr>
        <w:t xml:space="preserve">און, שאם זה יצליח, לאט-לאט נעשה את זה בכל הארץ. </w:t>
      </w:r>
    </w:p>
    <w:p w14:paraId="6C243FF7" w14:textId="77777777" w:rsidR="00000000" w:rsidRDefault="0080671D">
      <w:pPr>
        <w:pStyle w:val="a0"/>
        <w:rPr>
          <w:rFonts w:hint="cs"/>
          <w:rtl/>
        </w:rPr>
      </w:pPr>
    </w:p>
    <w:p w14:paraId="45B6DCBE" w14:textId="77777777" w:rsidR="00000000" w:rsidRDefault="0080671D">
      <w:pPr>
        <w:pStyle w:val="af0"/>
        <w:rPr>
          <w:rtl/>
        </w:rPr>
      </w:pPr>
      <w:r>
        <w:rPr>
          <w:rFonts w:hint="eastAsia"/>
          <w:rtl/>
        </w:rPr>
        <w:t>דוד</w:t>
      </w:r>
      <w:r>
        <w:rPr>
          <w:rtl/>
        </w:rPr>
        <w:t xml:space="preserve"> אזולאי (ש"ס):</w:t>
      </w:r>
    </w:p>
    <w:p w14:paraId="133F422A" w14:textId="77777777" w:rsidR="00000000" w:rsidRDefault="0080671D">
      <w:pPr>
        <w:pStyle w:val="a0"/>
        <w:rPr>
          <w:rFonts w:hint="cs"/>
          <w:rtl/>
        </w:rPr>
      </w:pPr>
    </w:p>
    <w:p w14:paraId="7CD9F043" w14:textId="77777777" w:rsidR="00000000" w:rsidRDefault="0080671D">
      <w:pPr>
        <w:pStyle w:val="a0"/>
        <w:rPr>
          <w:rFonts w:hint="cs"/>
          <w:rtl/>
        </w:rPr>
      </w:pPr>
      <w:r>
        <w:rPr>
          <w:rFonts w:hint="cs"/>
          <w:rtl/>
        </w:rPr>
        <w:t xml:space="preserve">הוא  לא מסוגל  לעמוד בכל כך הרבה הבטחות. </w:t>
      </w:r>
    </w:p>
    <w:p w14:paraId="4FE34495" w14:textId="77777777" w:rsidR="00000000" w:rsidRDefault="0080671D">
      <w:pPr>
        <w:pStyle w:val="a0"/>
        <w:rPr>
          <w:rFonts w:hint="cs"/>
          <w:rtl/>
        </w:rPr>
      </w:pPr>
    </w:p>
    <w:p w14:paraId="5CCAE6E9" w14:textId="77777777" w:rsidR="00000000" w:rsidRDefault="0080671D">
      <w:pPr>
        <w:pStyle w:val="-"/>
        <w:rPr>
          <w:rtl/>
        </w:rPr>
      </w:pPr>
      <w:bookmarkStart w:id="572" w:name="FS000001031T23_06_2004_17_56_47C"/>
      <w:bookmarkEnd w:id="572"/>
      <w:r>
        <w:rPr>
          <w:rtl/>
        </w:rPr>
        <w:t>סגן השר לביטחון פנים יעקב אדרי:</w:t>
      </w:r>
    </w:p>
    <w:p w14:paraId="6F09703A" w14:textId="77777777" w:rsidR="00000000" w:rsidRDefault="0080671D">
      <w:pPr>
        <w:pStyle w:val="a0"/>
        <w:rPr>
          <w:rtl/>
        </w:rPr>
      </w:pPr>
    </w:p>
    <w:p w14:paraId="58235D60" w14:textId="77777777" w:rsidR="00000000" w:rsidRDefault="0080671D">
      <w:pPr>
        <w:pStyle w:val="a0"/>
        <w:rPr>
          <w:rFonts w:hint="cs"/>
          <w:rtl/>
        </w:rPr>
      </w:pPr>
      <w:r>
        <w:rPr>
          <w:rFonts w:hint="cs"/>
          <w:rtl/>
        </w:rPr>
        <w:t xml:space="preserve">עובדה שהנושא הזה שהובטח מקוים. אני מקווה שכל ההבטחות יקוימו עד תום. </w:t>
      </w:r>
    </w:p>
    <w:p w14:paraId="5FC212E6" w14:textId="77777777" w:rsidR="00000000" w:rsidRDefault="0080671D">
      <w:pPr>
        <w:pStyle w:val="a0"/>
        <w:rPr>
          <w:rFonts w:hint="cs"/>
          <w:rtl/>
        </w:rPr>
      </w:pPr>
    </w:p>
    <w:p w14:paraId="335BF864" w14:textId="77777777" w:rsidR="00000000" w:rsidRDefault="0080671D">
      <w:pPr>
        <w:pStyle w:val="a0"/>
        <w:rPr>
          <w:rFonts w:hint="cs"/>
          <w:rtl/>
        </w:rPr>
      </w:pPr>
      <w:r>
        <w:rPr>
          <w:rFonts w:hint="cs"/>
          <w:rtl/>
        </w:rPr>
        <w:t>לסיום, אני שוב רוצה להדגיש, שהנושא הזה הו</w:t>
      </w:r>
      <w:r>
        <w:rPr>
          <w:rFonts w:hint="cs"/>
          <w:rtl/>
        </w:rPr>
        <w:t>א לא רק של המשטרה, הוא של כלל החברה הישראלית, ואני חושב שכל המערכות צריכות לטפל בכך. רק אם יהיה טיפול של כלל המערכות נוכל לצמצם את התופעה המחרידה הזאת של אלימות בקרב המשפחות, בקרב הילדים. אנחנו עדים לעשרות, מאות, אלפי מקרים בכל התחומים. אני לומד את הנושא ל</w:t>
      </w:r>
      <w:r>
        <w:rPr>
          <w:rFonts w:hint="cs"/>
          <w:rtl/>
        </w:rPr>
        <w:t xml:space="preserve">אט-לאט וקורא את המקרים, כל סוגי המקרים קיימים. </w:t>
      </w:r>
    </w:p>
    <w:p w14:paraId="6A54F150" w14:textId="77777777" w:rsidR="00000000" w:rsidRDefault="0080671D">
      <w:pPr>
        <w:pStyle w:val="a0"/>
        <w:rPr>
          <w:rFonts w:hint="cs"/>
          <w:rtl/>
        </w:rPr>
      </w:pPr>
    </w:p>
    <w:p w14:paraId="57BA73DC" w14:textId="77777777" w:rsidR="00000000" w:rsidRDefault="0080671D">
      <w:pPr>
        <w:pStyle w:val="a0"/>
        <w:rPr>
          <w:rFonts w:hint="cs"/>
          <w:rtl/>
        </w:rPr>
      </w:pPr>
      <w:r>
        <w:rPr>
          <w:rFonts w:hint="cs"/>
          <w:rtl/>
        </w:rPr>
        <w:t xml:space="preserve">שוב, אני מאוד מקווה שמערכת החינוך, כשנחזור לנושא הערכים, ממילא תצטמצם הבעיה. אני מקווה שבכך נסתפק ולא תהיה יותר אלימות במדינת ישראל. אשרי המאמין. </w:t>
      </w:r>
    </w:p>
    <w:p w14:paraId="26FBAB0C" w14:textId="77777777" w:rsidR="00000000" w:rsidRDefault="0080671D">
      <w:pPr>
        <w:pStyle w:val="a0"/>
        <w:rPr>
          <w:rFonts w:hint="cs"/>
          <w:rtl/>
        </w:rPr>
      </w:pPr>
    </w:p>
    <w:p w14:paraId="1FDDA2F5" w14:textId="77777777" w:rsidR="00000000" w:rsidRDefault="0080671D">
      <w:pPr>
        <w:pStyle w:val="af1"/>
        <w:rPr>
          <w:rtl/>
        </w:rPr>
      </w:pPr>
      <w:r>
        <w:rPr>
          <w:rtl/>
        </w:rPr>
        <w:t>היו"ר מיכאל נודלמן:</w:t>
      </w:r>
    </w:p>
    <w:p w14:paraId="14C1624E" w14:textId="77777777" w:rsidR="00000000" w:rsidRDefault="0080671D">
      <w:pPr>
        <w:pStyle w:val="a0"/>
        <w:rPr>
          <w:rtl/>
        </w:rPr>
      </w:pPr>
    </w:p>
    <w:p w14:paraId="59E500E2" w14:textId="77777777" w:rsidR="00000000" w:rsidRDefault="0080671D">
      <w:pPr>
        <w:pStyle w:val="a0"/>
        <w:rPr>
          <w:rFonts w:hint="cs"/>
          <w:rtl/>
        </w:rPr>
      </w:pPr>
      <w:r>
        <w:rPr>
          <w:rFonts w:hint="cs"/>
          <w:rtl/>
        </w:rPr>
        <w:t xml:space="preserve">אתה מציע להסתפק בדבריך? </w:t>
      </w:r>
    </w:p>
    <w:p w14:paraId="415FC0EF" w14:textId="77777777" w:rsidR="00000000" w:rsidRDefault="0080671D">
      <w:pPr>
        <w:pStyle w:val="a0"/>
        <w:rPr>
          <w:rFonts w:hint="cs"/>
          <w:rtl/>
        </w:rPr>
      </w:pPr>
    </w:p>
    <w:p w14:paraId="11795AB5" w14:textId="77777777" w:rsidR="00000000" w:rsidRDefault="0080671D">
      <w:pPr>
        <w:pStyle w:val="af0"/>
        <w:rPr>
          <w:rtl/>
        </w:rPr>
      </w:pPr>
      <w:bookmarkStart w:id="573" w:name="FS000000412T23_06_2004_18_38_55C"/>
      <w:bookmarkEnd w:id="573"/>
      <w:r>
        <w:rPr>
          <w:rFonts w:hint="eastAsia"/>
          <w:rtl/>
        </w:rPr>
        <w:t>רוחמה</w:t>
      </w:r>
      <w:r>
        <w:rPr>
          <w:rtl/>
        </w:rPr>
        <w:t xml:space="preserve"> אברהם </w:t>
      </w:r>
      <w:r>
        <w:rPr>
          <w:rtl/>
        </w:rPr>
        <w:t>(הליכוד):</w:t>
      </w:r>
    </w:p>
    <w:p w14:paraId="779988F9" w14:textId="77777777" w:rsidR="00000000" w:rsidRDefault="0080671D">
      <w:pPr>
        <w:pStyle w:val="a0"/>
        <w:rPr>
          <w:rFonts w:hint="cs"/>
          <w:rtl/>
        </w:rPr>
      </w:pPr>
    </w:p>
    <w:p w14:paraId="5828B3A3" w14:textId="77777777" w:rsidR="00000000" w:rsidRDefault="0080671D">
      <w:pPr>
        <w:pStyle w:val="a0"/>
        <w:rPr>
          <w:rFonts w:hint="cs"/>
          <w:rtl/>
        </w:rPr>
      </w:pPr>
      <w:r>
        <w:rPr>
          <w:rFonts w:hint="cs"/>
          <w:rtl/>
        </w:rPr>
        <w:t xml:space="preserve">אדוני סגן השר, אני חושבת שצריך לדון בוועדת הפנים. </w:t>
      </w:r>
    </w:p>
    <w:p w14:paraId="2C8065BC" w14:textId="77777777" w:rsidR="00000000" w:rsidRDefault="0080671D">
      <w:pPr>
        <w:pStyle w:val="a0"/>
        <w:rPr>
          <w:rFonts w:hint="cs"/>
          <w:rtl/>
        </w:rPr>
      </w:pPr>
    </w:p>
    <w:p w14:paraId="54CB97E4" w14:textId="77777777" w:rsidR="00000000" w:rsidRDefault="0080671D">
      <w:pPr>
        <w:pStyle w:val="-"/>
        <w:rPr>
          <w:rtl/>
        </w:rPr>
      </w:pPr>
      <w:bookmarkStart w:id="574" w:name="FS000001031T23_06_2004_18_39_19"/>
      <w:bookmarkEnd w:id="574"/>
      <w:r>
        <w:rPr>
          <w:rFonts w:hint="eastAsia"/>
          <w:rtl/>
        </w:rPr>
        <w:t>סגן</w:t>
      </w:r>
      <w:r>
        <w:rPr>
          <w:rtl/>
        </w:rPr>
        <w:t xml:space="preserve"> השר לביטחון פנים יעקב אדרי:</w:t>
      </w:r>
    </w:p>
    <w:p w14:paraId="218EE151" w14:textId="77777777" w:rsidR="00000000" w:rsidRDefault="0080671D">
      <w:pPr>
        <w:pStyle w:val="a0"/>
        <w:rPr>
          <w:rFonts w:hint="cs"/>
          <w:rtl/>
        </w:rPr>
      </w:pPr>
    </w:p>
    <w:p w14:paraId="0166B1F4" w14:textId="77777777" w:rsidR="00000000" w:rsidRDefault="0080671D">
      <w:pPr>
        <w:pStyle w:val="a0"/>
        <w:rPr>
          <w:rFonts w:hint="cs"/>
          <w:rtl/>
        </w:rPr>
      </w:pPr>
      <w:r>
        <w:rPr>
          <w:rFonts w:hint="cs"/>
          <w:rtl/>
        </w:rPr>
        <w:t xml:space="preserve">אין לי שום התנגדות לדון ולדון, כי הנושא הזה חייב להגיע למודעות הציבור כמה שיותר. </w:t>
      </w:r>
    </w:p>
    <w:p w14:paraId="5BC582BB" w14:textId="77777777" w:rsidR="00000000" w:rsidRDefault="0080671D">
      <w:pPr>
        <w:pStyle w:val="a0"/>
        <w:rPr>
          <w:rFonts w:hint="cs"/>
          <w:rtl/>
        </w:rPr>
      </w:pPr>
    </w:p>
    <w:p w14:paraId="43351667" w14:textId="77777777" w:rsidR="00000000" w:rsidRDefault="0080671D">
      <w:pPr>
        <w:pStyle w:val="af0"/>
        <w:rPr>
          <w:rtl/>
        </w:rPr>
      </w:pPr>
      <w:r>
        <w:rPr>
          <w:rFonts w:hint="eastAsia"/>
          <w:rtl/>
        </w:rPr>
        <w:t>רוחמה</w:t>
      </w:r>
      <w:r>
        <w:rPr>
          <w:rtl/>
        </w:rPr>
        <w:t xml:space="preserve"> אברהם (הליכוד):</w:t>
      </w:r>
    </w:p>
    <w:p w14:paraId="66A943E2" w14:textId="77777777" w:rsidR="00000000" w:rsidRDefault="0080671D">
      <w:pPr>
        <w:pStyle w:val="a0"/>
        <w:rPr>
          <w:rFonts w:hint="cs"/>
          <w:rtl/>
        </w:rPr>
      </w:pPr>
    </w:p>
    <w:p w14:paraId="069E2679" w14:textId="77777777" w:rsidR="00000000" w:rsidRDefault="0080671D">
      <w:pPr>
        <w:pStyle w:val="a0"/>
        <w:rPr>
          <w:rFonts w:hint="cs"/>
          <w:rtl/>
        </w:rPr>
      </w:pPr>
      <w:r>
        <w:rPr>
          <w:rFonts w:hint="cs"/>
          <w:rtl/>
        </w:rPr>
        <w:t xml:space="preserve">ועדת הפנים. </w:t>
      </w:r>
    </w:p>
    <w:p w14:paraId="7C369C9C" w14:textId="77777777" w:rsidR="00000000" w:rsidRDefault="0080671D">
      <w:pPr>
        <w:pStyle w:val="a0"/>
        <w:rPr>
          <w:rFonts w:hint="cs"/>
          <w:rtl/>
        </w:rPr>
      </w:pPr>
    </w:p>
    <w:p w14:paraId="562316C4" w14:textId="77777777" w:rsidR="00000000" w:rsidRDefault="0080671D">
      <w:pPr>
        <w:pStyle w:val="-"/>
        <w:rPr>
          <w:rtl/>
        </w:rPr>
      </w:pPr>
      <w:bookmarkStart w:id="575" w:name="FS000001031T23_06_2004_18_39_40C"/>
      <w:bookmarkEnd w:id="575"/>
      <w:r>
        <w:rPr>
          <w:rtl/>
        </w:rPr>
        <w:t>סגן השר לביטחון פנים יעקב אדרי:</w:t>
      </w:r>
    </w:p>
    <w:p w14:paraId="1B2D2E0E" w14:textId="77777777" w:rsidR="00000000" w:rsidRDefault="0080671D">
      <w:pPr>
        <w:pStyle w:val="a0"/>
        <w:rPr>
          <w:rtl/>
        </w:rPr>
      </w:pPr>
    </w:p>
    <w:p w14:paraId="2F4C8230" w14:textId="77777777" w:rsidR="00000000" w:rsidRDefault="0080671D">
      <w:pPr>
        <w:pStyle w:val="a0"/>
        <w:rPr>
          <w:rFonts w:hint="cs"/>
          <w:rtl/>
        </w:rPr>
      </w:pPr>
      <w:r>
        <w:rPr>
          <w:rFonts w:hint="cs"/>
          <w:rtl/>
        </w:rPr>
        <w:t>אתן מסכ</w:t>
      </w:r>
      <w:r>
        <w:rPr>
          <w:rFonts w:hint="cs"/>
          <w:rtl/>
        </w:rPr>
        <w:t xml:space="preserve">ימות לוועדת הפנים? </w:t>
      </w:r>
    </w:p>
    <w:p w14:paraId="252B40A2" w14:textId="77777777" w:rsidR="00000000" w:rsidRDefault="0080671D">
      <w:pPr>
        <w:pStyle w:val="a0"/>
        <w:rPr>
          <w:rFonts w:hint="cs"/>
          <w:rtl/>
        </w:rPr>
      </w:pPr>
    </w:p>
    <w:p w14:paraId="075B4E7D" w14:textId="77777777" w:rsidR="00000000" w:rsidRDefault="0080671D">
      <w:pPr>
        <w:pStyle w:val="af0"/>
        <w:rPr>
          <w:rtl/>
        </w:rPr>
      </w:pPr>
      <w:r>
        <w:rPr>
          <w:rFonts w:hint="eastAsia"/>
          <w:rtl/>
        </w:rPr>
        <w:t>זהבה</w:t>
      </w:r>
      <w:r>
        <w:rPr>
          <w:rtl/>
        </w:rPr>
        <w:t xml:space="preserve"> גלאון (יחד):</w:t>
      </w:r>
    </w:p>
    <w:p w14:paraId="54DEB766" w14:textId="77777777" w:rsidR="00000000" w:rsidRDefault="0080671D">
      <w:pPr>
        <w:pStyle w:val="a0"/>
        <w:rPr>
          <w:rFonts w:hint="cs"/>
          <w:rtl/>
        </w:rPr>
      </w:pPr>
    </w:p>
    <w:p w14:paraId="7F2EA169" w14:textId="77777777" w:rsidR="00000000" w:rsidRDefault="0080671D">
      <w:pPr>
        <w:pStyle w:val="a0"/>
        <w:rPr>
          <w:rFonts w:hint="cs"/>
          <w:rtl/>
        </w:rPr>
      </w:pPr>
      <w:r>
        <w:rPr>
          <w:rFonts w:hint="cs"/>
          <w:rtl/>
        </w:rPr>
        <w:t xml:space="preserve">כן. </w:t>
      </w:r>
    </w:p>
    <w:p w14:paraId="3AF345C9" w14:textId="77777777" w:rsidR="00000000" w:rsidRDefault="0080671D">
      <w:pPr>
        <w:pStyle w:val="a0"/>
        <w:rPr>
          <w:rFonts w:hint="cs"/>
          <w:rtl/>
        </w:rPr>
      </w:pPr>
    </w:p>
    <w:p w14:paraId="21C9079D" w14:textId="77777777" w:rsidR="00000000" w:rsidRDefault="0080671D">
      <w:pPr>
        <w:pStyle w:val="-"/>
        <w:rPr>
          <w:rtl/>
        </w:rPr>
      </w:pPr>
      <w:bookmarkStart w:id="576" w:name="FS000001031T23_06_2004_18_52_21C"/>
      <w:bookmarkEnd w:id="576"/>
      <w:r>
        <w:rPr>
          <w:rtl/>
        </w:rPr>
        <w:t>סגן השר לביטחון פנים יעקב אדרי:</w:t>
      </w:r>
    </w:p>
    <w:p w14:paraId="3835D279" w14:textId="77777777" w:rsidR="00000000" w:rsidRDefault="0080671D">
      <w:pPr>
        <w:pStyle w:val="a0"/>
        <w:rPr>
          <w:rtl/>
        </w:rPr>
      </w:pPr>
    </w:p>
    <w:p w14:paraId="03D84DE4" w14:textId="77777777" w:rsidR="00000000" w:rsidRDefault="0080671D">
      <w:pPr>
        <w:pStyle w:val="a0"/>
        <w:rPr>
          <w:rFonts w:hint="cs"/>
          <w:rtl/>
        </w:rPr>
      </w:pPr>
      <w:r>
        <w:rPr>
          <w:rFonts w:hint="cs"/>
          <w:rtl/>
        </w:rPr>
        <w:t xml:space="preserve">אני מציע להעביר את הנושא לוועדת הפנים. תודה לכולם. </w:t>
      </w:r>
    </w:p>
    <w:p w14:paraId="1C30E6D1" w14:textId="77777777" w:rsidR="00000000" w:rsidRDefault="0080671D">
      <w:pPr>
        <w:pStyle w:val="a0"/>
        <w:rPr>
          <w:rFonts w:hint="cs"/>
          <w:rtl/>
        </w:rPr>
      </w:pPr>
    </w:p>
    <w:p w14:paraId="1B13A23D" w14:textId="77777777" w:rsidR="00000000" w:rsidRDefault="0080671D">
      <w:pPr>
        <w:pStyle w:val="af1"/>
        <w:rPr>
          <w:rtl/>
        </w:rPr>
      </w:pPr>
      <w:r>
        <w:rPr>
          <w:rtl/>
        </w:rPr>
        <w:t>היו"ר מיכאל נודלמן:</w:t>
      </w:r>
    </w:p>
    <w:p w14:paraId="5B43CE7B" w14:textId="77777777" w:rsidR="00000000" w:rsidRDefault="0080671D">
      <w:pPr>
        <w:pStyle w:val="a0"/>
        <w:rPr>
          <w:rtl/>
        </w:rPr>
      </w:pPr>
    </w:p>
    <w:p w14:paraId="53553A18" w14:textId="77777777" w:rsidR="00000000" w:rsidRDefault="0080671D">
      <w:pPr>
        <w:pStyle w:val="a0"/>
        <w:rPr>
          <w:rFonts w:hint="cs"/>
          <w:rtl/>
        </w:rPr>
      </w:pPr>
      <w:r>
        <w:rPr>
          <w:rFonts w:hint="cs"/>
          <w:rtl/>
        </w:rPr>
        <w:t xml:space="preserve">יש הצעות אחרות. חבר הכנסת איוב קרא, הצעה אחרת. </w:t>
      </w:r>
    </w:p>
    <w:p w14:paraId="07A29CC3" w14:textId="77777777" w:rsidR="00000000" w:rsidRDefault="0080671D">
      <w:pPr>
        <w:pStyle w:val="a0"/>
        <w:rPr>
          <w:rFonts w:hint="cs"/>
          <w:rtl/>
        </w:rPr>
      </w:pPr>
    </w:p>
    <w:p w14:paraId="0464A9DA" w14:textId="77777777" w:rsidR="00000000" w:rsidRDefault="0080671D">
      <w:pPr>
        <w:pStyle w:val="a"/>
        <w:rPr>
          <w:rtl/>
        </w:rPr>
      </w:pPr>
      <w:bookmarkStart w:id="577" w:name="FS000000475T23_06_2004_17_58_15"/>
      <w:bookmarkStart w:id="578" w:name="_Toc101171445"/>
      <w:bookmarkEnd w:id="577"/>
      <w:r>
        <w:rPr>
          <w:rFonts w:hint="eastAsia"/>
          <w:rtl/>
        </w:rPr>
        <w:t>איוב</w:t>
      </w:r>
      <w:r>
        <w:rPr>
          <w:rtl/>
        </w:rPr>
        <w:t xml:space="preserve"> קרא (הליכוד):</w:t>
      </w:r>
      <w:bookmarkEnd w:id="578"/>
    </w:p>
    <w:p w14:paraId="24D4CED6" w14:textId="77777777" w:rsidR="00000000" w:rsidRDefault="0080671D">
      <w:pPr>
        <w:pStyle w:val="a0"/>
        <w:rPr>
          <w:rFonts w:hint="cs"/>
          <w:rtl/>
        </w:rPr>
      </w:pPr>
    </w:p>
    <w:p w14:paraId="130FBBE4" w14:textId="77777777" w:rsidR="00000000" w:rsidRDefault="0080671D">
      <w:pPr>
        <w:pStyle w:val="a0"/>
        <w:rPr>
          <w:rFonts w:hint="cs"/>
          <w:rtl/>
        </w:rPr>
      </w:pPr>
      <w:r>
        <w:rPr>
          <w:rFonts w:hint="cs"/>
          <w:rtl/>
        </w:rPr>
        <w:t xml:space="preserve">אדוני היושב-ראש, חברי חברי הכנסת, </w:t>
      </w:r>
      <w:r>
        <w:rPr>
          <w:rFonts w:hint="cs"/>
          <w:rtl/>
        </w:rPr>
        <w:t xml:space="preserve">מאחר שחבר הכנסת דוד אזולאי הזכיר את השר צחי הנגבי, אני רוצה בשמכם לשלוח לו ברכות לרגל הולדת בנו. כמו כן, ברצוני לשלוח ברכות לחברת הכנסת נעמי בלומנטל, שאתמול נולד לה נכד ראשון. זה חשוב גם מעבר לפוליטיקה. </w:t>
      </w:r>
    </w:p>
    <w:p w14:paraId="5DA7CCA1" w14:textId="77777777" w:rsidR="00000000" w:rsidRDefault="0080671D">
      <w:pPr>
        <w:pStyle w:val="a0"/>
        <w:rPr>
          <w:rFonts w:hint="cs"/>
          <w:rtl/>
        </w:rPr>
      </w:pPr>
    </w:p>
    <w:p w14:paraId="09621C2D" w14:textId="77777777" w:rsidR="00000000" w:rsidRDefault="0080671D">
      <w:pPr>
        <w:pStyle w:val="a0"/>
        <w:rPr>
          <w:rFonts w:hint="cs"/>
          <w:rtl/>
        </w:rPr>
      </w:pPr>
      <w:r>
        <w:rPr>
          <w:rFonts w:hint="cs"/>
          <w:rtl/>
        </w:rPr>
        <w:t>אני חושב שהדיון היום מאוד חשוב. פעם, כשדיברנו על רצ</w:t>
      </w:r>
      <w:r>
        <w:rPr>
          <w:rFonts w:hint="cs"/>
          <w:rtl/>
        </w:rPr>
        <w:t>ח במדינת ישראל, זה היה מכת עולם, כולם הזדעזעו, כולם עמדו על הרגליים, הדבר היה סיוט לכל מי ששמע, היום העניין עובר כלאחר יד.</w:t>
      </w:r>
    </w:p>
    <w:p w14:paraId="13DF9C1A" w14:textId="77777777" w:rsidR="00000000" w:rsidRDefault="0080671D">
      <w:pPr>
        <w:pStyle w:val="a0"/>
        <w:rPr>
          <w:rFonts w:hint="cs"/>
          <w:rtl/>
        </w:rPr>
      </w:pPr>
    </w:p>
    <w:p w14:paraId="04745C4D" w14:textId="77777777" w:rsidR="00000000" w:rsidRDefault="0080671D">
      <w:pPr>
        <w:pStyle w:val="a0"/>
        <w:rPr>
          <w:rFonts w:hint="cs"/>
          <w:rtl/>
        </w:rPr>
      </w:pPr>
      <w:r>
        <w:rPr>
          <w:rFonts w:hint="cs"/>
          <w:rtl/>
        </w:rPr>
        <w:t>כמי שתומך בך, חברת הכנסת המהוללת  והמוכשרת, רוחמה אברהם, אני יודע כמה זהבה גלאון פעלה בנושא גם בכנסת הקודמת, אני עוקב אחר זה. אני רו</w:t>
      </w:r>
      <w:r>
        <w:rPr>
          <w:rFonts w:hint="cs"/>
          <w:rtl/>
        </w:rPr>
        <w:t>צה לומר לכם, הגיע הזמן להקים רשות לאלימות במשפחה, ואז להתפרס בכל הארץ, שבכל מקום יהיה תא  של הרשות הזאת, אולי במקרה הזה נוכל לסייע למשטרה, שעושה עבודה גדולה. אבל זאת לא רק בעיית המשטרה, זאת בעיה אזרחית, בעיה מקומית. צריך שמישהו יהיה עם היד על הדופק, שהוא י</w:t>
      </w:r>
      <w:r>
        <w:rPr>
          <w:rFonts w:hint="cs"/>
          <w:rtl/>
        </w:rPr>
        <w:t xml:space="preserve">היה לחצן המצוקה, שכל היום יהיה ברשות המקומית  ויטפל בסוגיות הללו. </w:t>
      </w:r>
    </w:p>
    <w:p w14:paraId="7F05BB0E" w14:textId="77777777" w:rsidR="00000000" w:rsidRDefault="0080671D">
      <w:pPr>
        <w:pStyle w:val="a0"/>
        <w:rPr>
          <w:rFonts w:hint="cs"/>
          <w:rtl/>
        </w:rPr>
      </w:pPr>
    </w:p>
    <w:p w14:paraId="19E5F40F" w14:textId="77777777" w:rsidR="00000000" w:rsidRDefault="0080671D">
      <w:pPr>
        <w:pStyle w:val="af1"/>
        <w:rPr>
          <w:rtl/>
        </w:rPr>
      </w:pPr>
      <w:r>
        <w:rPr>
          <w:rtl/>
        </w:rPr>
        <w:t>היו"ר מיכאל נודלמן:</w:t>
      </w:r>
    </w:p>
    <w:p w14:paraId="25D0B38D" w14:textId="77777777" w:rsidR="00000000" w:rsidRDefault="0080671D">
      <w:pPr>
        <w:pStyle w:val="a0"/>
        <w:rPr>
          <w:rtl/>
        </w:rPr>
      </w:pPr>
    </w:p>
    <w:p w14:paraId="5284E25E" w14:textId="77777777" w:rsidR="00000000" w:rsidRDefault="0080671D">
      <w:pPr>
        <w:pStyle w:val="a0"/>
        <w:rPr>
          <w:rFonts w:hint="cs"/>
          <w:rtl/>
        </w:rPr>
      </w:pPr>
      <w:r>
        <w:rPr>
          <w:rFonts w:hint="cs"/>
          <w:rtl/>
        </w:rPr>
        <w:t xml:space="preserve">תודה רבה. הצעה אחרת להצעתו של  חבר הכנסת דוד אזולאי, של חבר הכנסת נסים זאב. </w:t>
      </w:r>
    </w:p>
    <w:p w14:paraId="4EED0830" w14:textId="77777777" w:rsidR="00000000" w:rsidRDefault="0080671D">
      <w:pPr>
        <w:pStyle w:val="a0"/>
        <w:rPr>
          <w:rFonts w:hint="cs"/>
          <w:rtl/>
        </w:rPr>
      </w:pPr>
    </w:p>
    <w:p w14:paraId="766003AF" w14:textId="77777777" w:rsidR="00000000" w:rsidRDefault="0080671D">
      <w:pPr>
        <w:pStyle w:val="a"/>
        <w:rPr>
          <w:rtl/>
        </w:rPr>
      </w:pPr>
      <w:bookmarkStart w:id="579" w:name="FS000000490T23_06_2004_18_00_08"/>
      <w:bookmarkStart w:id="580" w:name="_Toc101171446"/>
      <w:bookmarkEnd w:id="579"/>
      <w:r>
        <w:rPr>
          <w:rFonts w:hint="eastAsia"/>
          <w:rtl/>
        </w:rPr>
        <w:t>נסים</w:t>
      </w:r>
      <w:r>
        <w:rPr>
          <w:rtl/>
        </w:rPr>
        <w:t xml:space="preserve"> זאב (ש"ס):</w:t>
      </w:r>
      <w:bookmarkEnd w:id="580"/>
    </w:p>
    <w:p w14:paraId="5C7A4024" w14:textId="77777777" w:rsidR="00000000" w:rsidRDefault="0080671D">
      <w:pPr>
        <w:pStyle w:val="a0"/>
        <w:rPr>
          <w:rFonts w:hint="cs"/>
          <w:rtl/>
        </w:rPr>
      </w:pPr>
    </w:p>
    <w:p w14:paraId="58FB90C0" w14:textId="77777777" w:rsidR="00000000" w:rsidRDefault="0080671D">
      <w:pPr>
        <w:pStyle w:val="a0"/>
        <w:rPr>
          <w:rFonts w:hint="cs"/>
          <w:rtl/>
        </w:rPr>
      </w:pPr>
      <w:r>
        <w:rPr>
          <w:rFonts w:hint="cs"/>
          <w:rtl/>
        </w:rPr>
        <w:t>אדוני היושב-ראש, אלימות מתחילה בקרב בני-הנוער. אחרי שכבר גדלים, מתחתנים,</w:t>
      </w:r>
      <w:r>
        <w:rPr>
          <w:rFonts w:hint="cs"/>
          <w:rtl/>
        </w:rPr>
        <w:t xml:space="preserve"> מקימים בית, ככל שגדלים, לצערנו הרב, האלימות הולכת וגדלה אצל אנשים מבוגרים יותר. צריך לזכור, שבדרך כלל הרצח בא בעקבות בגידות - - -</w:t>
      </w:r>
    </w:p>
    <w:p w14:paraId="45ECF043" w14:textId="77777777" w:rsidR="00000000" w:rsidRDefault="0080671D">
      <w:pPr>
        <w:pStyle w:val="a0"/>
        <w:rPr>
          <w:rFonts w:hint="cs"/>
          <w:rtl/>
        </w:rPr>
      </w:pPr>
    </w:p>
    <w:p w14:paraId="2DCA245D" w14:textId="77777777" w:rsidR="00000000" w:rsidRDefault="0080671D">
      <w:pPr>
        <w:pStyle w:val="af0"/>
        <w:rPr>
          <w:rtl/>
        </w:rPr>
      </w:pPr>
      <w:r>
        <w:rPr>
          <w:rFonts w:hint="eastAsia"/>
          <w:rtl/>
        </w:rPr>
        <w:t>זהבה</w:t>
      </w:r>
      <w:r>
        <w:rPr>
          <w:rtl/>
        </w:rPr>
        <w:t xml:space="preserve"> גלאון (יחד):</w:t>
      </w:r>
    </w:p>
    <w:p w14:paraId="3EE1DE73" w14:textId="77777777" w:rsidR="00000000" w:rsidRDefault="0080671D">
      <w:pPr>
        <w:pStyle w:val="a0"/>
        <w:rPr>
          <w:rFonts w:hint="cs"/>
          <w:rtl/>
        </w:rPr>
      </w:pPr>
    </w:p>
    <w:p w14:paraId="7A1FB35F" w14:textId="77777777" w:rsidR="00000000" w:rsidRDefault="0080671D">
      <w:pPr>
        <w:pStyle w:val="a0"/>
        <w:rPr>
          <w:rFonts w:hint="cs"/>
          <w:rtl/>
        </w:rPr>
      </w:pPr>
      <w:r>
        <w:rPr>
          <w:rFonts w:hint="cs"/>
          <w:rtl/>
        </w:rPr>
        <w:t xml:space="preserve">לא צריך לזכור, אי-אפשר - - - </w:t>
      </w:r>
    </w:p>
    <w:p w14:paraId="2D313C4C" w14:textId="77777777" w:rsidR="00000000" w:rsidRDefault="0080671D">
      <w:pPr>
        <w:pStyle w:val="a0"/>
        <w:rPr>
          <w:rFonts w:hint="cs"/>
          <w:rtl/>
        </w:rPr>
      </w:pPr>
    </w:p>
    <w:p w14:paraId="54E301F4" w14:textId="77777777" w:rsidR="00000000" w:rsidRDefault="0080671D">
      <w:pPr>
        <w:pStyle w:val="a"/>
        <w:rPr>
          <w:rtl/>
        </w:rPr>
      </w:pPr>
      <w:bookmarkStart w:id="581" w:name="FS000000490T23_06_2004_18_58_14"/>
      <w:bookmarkStart w:id="582" w:name="_Toc101171447"/>
      <w:bookmarkEnd w:id="581"/>
      <w:r>
        <w:rPr>
          <w:rFonts w:hint="eastAsia"/>
          <w:rtl/>
        </w:rPr>
        <w:t>נסים</w:t>
      </w:r>
      <w:r>
        <w:rPr>
          <w:rtl/>
        </w:rPr>
        <w:t xml:space="preserve"> זאב (ש"ס):</w:t>
      </w:r>
      <w:bookmarkEnd w:id="582"/>
    </w:p>
    <w:p w14:paraId="23CEDF62" w14:textId="77777777" w:rsidR="00000000" w:rsidRDefault="0080671D">
      <w:pPr>
        <w:pStyle w:val="a0"/>
        <w:rPr>
          <w:rFonts w:hint="cs"/>
          <w:rtl/>
        </w:rPr>
      </w:pPr>
    </w:p>
    <w:p w14:paraId="525C821A" w14:textId="77777777" w:rsidR="00000000" w:rsidRDefault="0080671D">
      <w:pPr>
        <w:pStyle w:val="a0"/>
        <w:rPr>
          <w:rFonts w:hint="cs"/>
          <w:rtl/>
        </w:rPr>
      </w:pPr>
      <w:r>
        <w:rPr>
          <w:rFonts w:hint="cs"/>
          <w:rtl/>
        </w:rPr>
        <w:t xml:space="preserve">לא שמעתי את הרקע בנושא הזה, אני לא יודע - - - </w:t>
      </w:r>
    </w:p>
    <w:p w14:paraId="41F7EE92" w14:textId="77777777" w:rsidR="00000000" w:rsidRDefault="0080671D">
      <w:pPr>
        <w:pStyle w:val="a0"/>
        <w:rPr>
          <w:rFonts w:hint="cs"/>
          <w:rtl/>
        </w:rPr>
      </w:pPr>
    </w:p>
    <w:p w14:paraId="5F8829AF" w14:textId="77777777" w:rsidR="00000000" w:rsidRDefault="0080671D">
      <w:pPr>
        <w:pStyle w:val="af0"/>
        <w:rPr>
          <w:rtl/>
        </w:rPr>
      </w:pPr>
      <w:r>
        <w:rPr>
          <w:rFonts w:hint="eastAsia"/>
          <w:rtl/>
        </w:rPr>
        <w:t>זהבה</w:t>
      </w:r>
      <w:r>
        <w:rPr>
          <w:rtl/>
        </w:rPr>
        <w:t xml:space="preserve"> גלאו</w:t>
      </w:r>
      <w:r>
        <w:rPr>
          <w:rtl/>
        </w:rPr>
        <w:t>ן (יחד):</w:t>
      </w:r>
    </w:p>
    <w:p w14:paraId="05B405D4" w14:textId="77777777" w:rsidR="00000000" w:rsidRDefault="0080671D">
      <w:pPr>
        <w:pStyle w:val="a0"/>
        <w:rPr>
          <w:rFonts w:hint="cs"/>
          <w:rtl/>
        </w:rPr>
      </w:pPr>
    </w:p>
    <w:p w14:paraId="66505507" w14:textId="77777777" w:rsidR="00000000" w:rsidRDefault="0080671D">
      <w:pPr>
        <w:pStyle w:val="a0"/>
        <w:rPr>
          <w:rFonts w:hint="cs"/>
          <w:rtl/>
        </w:rPr>
      </w:pPr>
      <w:r>
        <w:rPr>
          <w:rFonts w:hint="cs"/>
          <w:rtl/>
        </w:rPr>
        <w:t xml:space="preserve">- - - </w:t>
      </w:r>
    </w:p>
    <w:p w14:paraId="32DAE488" w14:textId="77777777" w:rsidR="00000000" w:rsidRDefault="0080671D">
      <w:pPr>
        <w:pStyle w:val="a0"/>
        <w:rPr>
          <w:rFonts w:hint="cs"/>
          <w:rtl/>
        </w:rPr>
      </w:pPr>
    </w:p>
    <w:p w14:paraId="127DF9F8" w14:textId="77777777" w:rsidR="00000000" w:rsidRDefault="0080671D">
      <w:pPr>
        <w:pStyle w:val="-"/>
        <w:rPr>
          <w:rtl/>
        </w:rPr>
      </w:pPr>
      <w:bookmarkStart w:id="583" w:name="FS000000490T23_06_2004_18_58_37C"/>
      <w:bookmarkEnd w:id="583"/>
      <w:r>
        <w:rPr>
          <w:rtl/>
        </w:rPr>
        <w:t>נסים זאב (ש"ס):</w:t>
      </w:r>
    </w:p>
    <w:p w14:paraId="05EB5A4A" w14:textId="77777777" w:rsidR="00000000" w:rsidRDefault="0080671D">
      <w:pPr>
        <w:pStyle w:val="a0"/>
        <w:rPr>
          <w:rtl/>
        </w:rPr>
      </w:pPr>
    </w:p>
    <w:p w14:paraId="30F38F64" w14:textId="77777777" w:rsidR="00000000" w:rsidRDefault="0080671D">
      <w:pPr>
        <w:pStyle w:val="a0"/>
        <w:rPr>
          <w:rFonts w:hint="cs"/>
          <w:rtl/>
        </w:rPr>
      </w:pPr>
      <w:r>
        <w:rPr>
          <w:rFonts w:hint="cs"/>
          <w:rtl/>
        </w:rPr>
        <w:t xml:space="preserve">רגע, מה קרה, מה את מתרגשת? אני אומר בדרך כלל. </w:t>
      </w:r>
    </w:p>
    <w:p w14:paraId="0AD0C640" w14:textId="77777777" w:rsidR="00000000" w:rsidRDefault="0080671D">
      <w:pPr>
        <w:pStyle w:val="a0"/>
        <w:rPr>
          <w:rtl/>
        </w:rPr>
      </w:pPr>
    </w:p>
    <w:p w14:paraId="06522D57" w14:textId="77777777" w:rsidR="00000000" w:rsidRDefault="0080671D">
      <w:pPr>
        <w:pStyle w:val="af0"/>
        <w:rPr>
          <w:rtl/>
        </w:rPr>
      </w:pPr>
      <w:r>
        <w:rPr>
          <w:rFonts w:hint="eastAsia"/>
          <w:rtl/>
        </w:rPr>
        <w:t>רוחמה</w:t>
      </w:r>
      <w:r>
        <w:rPr>
          <w:rtl/>
        </w:rPr>
        <w:t xml:space="preserve"> אברהם (הליכוד):</w:t>
      </w:r>
    </w:p>
    <w:p w14:paraId="19A21CE7" w14:textId="77777777" w:rsidR="00000000" w:rsidRDefault="0080671D">
      <w:pPr>
        <w:pStyle w:val="a0"/>
        <w:rPr>
          <w:rFonts w:hint="cs"/>
          <w:rtl/>
        </w:rPr>
      </w:pPr>
    </w:p>
    <w:p w14:paraId="7B3B8987" w14:textId="77777777" w:rsidR="00000000" w:rsidRDefault="0080671D">
      <w:pPr>
        <w:pStyle w:val="a0"/>
        <w:rPr>
          <w:rFonts w:hint="cs"/>
          <w:rtl/>
        </w:rPr>
      </w:pPr>
      <w:r>
        <w:rPr>
          <w:rFonts w:hint="cs"/>
          <w:rtl/>
        </w:rPr>
        <w:t xml:space="preserve">אל תנסה לחפש אשמה, זה לא מצדיק שום דבר. אל תחפש סיבה. </w:t>
      </w:r>
    </w:p>
    <w:p w14:paraId="3618086A" w14:textId="77777777" w:rsidR="00000000" w:rsidRDefault="0080671D">
      <w:pPr>
        <w:pStyle w:val="a0"/>
        <w:rPr>
          <w:rFonts w:hint="cs"/>
          <w:rtl/>
        </w:rPr>
      </w:pPr>
    </w:p>
    <w:p w14:paraId="53079476" w14:textId="77777777" w:rsidR="00000000" w:rsidRDefault="0080671D">
      <w:pPr>
        <w:pStyle w:val="-"/>
        <w:rPr>
          <w:rtl/>
        </w:rPr>
      </w:pPr>
      <w:bookmarkStart w:id="584" w:name="FS000000490T23_06_2004_18_01_03C"/>
      <w:bookmarkEnd w:id="584"/>
      <w:r>
        <w:rPr>
          <w:rtl/>
        </w:rPr>
        <w:t>נסים זאב (ש"ס):</w:t>
      </w:r>
    </w:p>
    <w:p w14:paraId="64D7576B" w14:textId="77777777" w:rsidR="00000000" w:rsidRDefault="0080671D">
      <w:pPr>
        <w:pStyle w:val="a0"/>
        <w:rPr>
          <w:rtl/>
        </w:rPr>
      </w:pPr>
    </w:p>
    <w:p w14:paraId="34419AEF" w14:textId="77777777" w:rsidR="00000000" w:rsidRDefault="0080671D">
      <w:pPr>
        <w:pStyle w:val="a0"/>
        <w:rPr>
          <w:rFonts w:hint="cs"/>
          <w:rtl/>
        </w:rPr>
      </w:pPr>
      <w:r>
        <w:rPr>
          <w:rFonts w:hint="cs"/>
          <w:rtl/>
        </w:rPr>
        <w:t>מישהו מצדיק פה רצח? צריך לפתח יותר מרכזים לאיחוד המשפחה, לאחד את המשפחה ככל ש</w:t>
      </w:r>
      <w:r>
        <w:rPr>
          <w:rFonts w:hint="cs"/>
          <w:rtl/>
        </w:rPr>
        <w:t>ניתן, לפתח את הנושא של יועצי נישואין. בדרך כלל החורבן בתוך הבית והפירוד מגיעים באופן הדרגתי. זה מסתיים לפעמים ברצח, אבל זה לא מתחיל ברצח. לכן אני אומר, בכל מקרה, אדוני סגן השר, צריכים לתת את הכלים המתאימים, לא למשטרה אלא למשרד העבודה והרווחה. פעם אפילו הית</w:t>
      </w:r>
      <w:r>
        <w:rPr>
          <w:rFonts w:hint="cs"/>
          <w:rtl/>
        </w:rPr>
        <w:t xml:space="preserve">ה יחידה במשרד הדתות, יחידה של יועצי נישואין,  שתרמה רבות לאיחוד משפחות. תודה. </w:t>
      </w:r>
    </w:p>
    <w:p w14:paraId="53E18E5A" w14:textId="77777777" w:rsidR="00000000" w:rsidRDefault="0080671D">
      <w:pPr>
        <w:pStyle w:val="a0"/>
        <w:rPr>
          <w:rFonts w:hint="cs"/>
          <w:rtl/>
        </w:rPr>
      </w:pPr>
    </w:p>
    <w:p w14:paraId="0F1EF022" w14:textId="77777777" w:rsidR="00000000" w:rsidRDefault="0080671D">
      <w:pPr>
        <w:pStyle w:val="af1"/>
        <w:rPr>
          <w:rtl/>
        </w:rPr>
      </w:pPr>
      <w:r>
        <w:rPr>
          <w:rtl/>
        </w:rPr>
        <w:t>היו"ר מיכאל נודלמן:</w:t>
      </w:r>
    </w:p>
    <w:p w14:paraId="30EF0F3C" w14:textId="77777777" w:rsidR="00000000" w:rsidRDefault="0080671D">
      <w:pPr>
        <w:pStyle w:val="a0"/>
        <w:rPr>
          <w:rtl/>
        </w:rPr>
      </w:pPr>
    </w:p>
    <w:p w14:paraId="5E284431" w14:textId="77777777" w:rsidR="00000000" w:rsidRDefault="0080671D">
      <w:pPr>
        <w:pStyle w:val="a0"/>
        <w:rPr>
          <w:rFonts w:hint="cs"/>
          <w:rtl/>
        </w:rPr>
      </w:pPr>
      <w:r>
        <w:rPr>
          <w:rFonts w:hint="cs"/>
          <w:rtl/>
        </w:rPr>
        <w:t xml:space="preserve">תודה. בבקשה, סגן השר לביטחון פנים. </w:t>
      </w:r>
    </w:p>
    <w:p w14:paraId="49CCEC02" w14:textId="77777777" w:rsidR="00000000" w:rsidRDefault="0080671D">
      <w:pPr>
        <w:pStyle w:val="a0"/>
        <w:rPr>
          <w:rFonts w:hint="cs"/>
          <w:rtl/>
        </w:rPr>
      </w:pPr>
    </w:p>
    <w:p w14:paraId="5586EB42" w14:textId="77777777" w:rsidR="00000000" w:rsidRDefault="0080671D">
      <w:pPr>
        <w:pStyle w:val="a"/>
        <w:rPr>
          <w:rtl/>
        </w:rPr>
      </w:pPr>
      <w:bookmarkStart w:id="585" w:name="FS000001031T23_06_2004_18_01_51"/>
      <w:bookmarkStart w:id="586" w:name="_Toc101171448"/>
      <w:bookmarkEnd w:id="585"/>
      <w:r>
        <w:rPr>
          <w:rFonts w:hint="eastAsia"/>
          <w:rtl/>
        </w:rPr>
        <w:t>סגן</w:t>
      </w:r>
      <w:r>
        <w:rPr>
          <w:rtl/>
        </w:rPr>
        <w:t xml:space="preserve"> השר לביטחון פנים יעקב אדרי:</w:t>
      </w:r>
      <w:bookmarkEnd w:id="586"/>
    </w:p>
    <w:p w14:paraId="33FC1759" w14:textId="77777777" w:rsidR="00000000" w:rsidRDefault="0080671D">
      <w:pPr>
        <w:pStyle w:val="a0"/>
        <w:rPr>
          <w:rFonts w:hint="cs"/>
          <w:rtl/>
        </w:rPr>
      </w:pPr>
    </w:p>
    <w:p w14:paraId="69187909" w14:textId="77777777" w:rsidR="00000000" w:rsidRDefault="0080671D">
      <w:pPr>
        <w:pStyle w:val="a0"/>
        <w:rPr>
          <w:rFonts w:hint="cs"/>
          <w:rtl/>
        </w:rPr>
      </w:pPr>
      <w:r>
        <w:rPr>
          <w:rFonts w:hint="cs"/>
          <w:rtl/>
        </w:rPr>
        <w:t>חבר הכנסת נסים זאב, אני רוצה לומר לך: א. שום סיבה לא מצדיקה רצח. שום סיבה; ב. ברמה הע</w:t>
      </w:r>
      <w:r>
        <w:rPr>
          <w:rFonts w:hint="cs"/>
          <w:rtl/>
        </w:rPr>
        <w:t xml:space="preserve">ובדתית - - - </w:t>
      </w:r>
    </w:p>
    <w:p w14:paraId="6AE847F3" w14:textId="77777777" w:rsidR="00000000" w:rsidRDefault="0080671D">
      <w:pPr>
        <w:pStyle w:val="a0"/>
        <w:rPr>
          <w:rFonts w:hint="cs"/>
          <w:rtl/>
        </w:rPr>
      </w:pPr>
    </w:p>
    <w:p w14:paraId="6C1D34E1" w14:textId="77777777" w:rsidR="00000000" w:rsidRDefault="0080671D">
      <w:pPr>
        <w:pStyle w:val="af0"/>
        <w:rPr>
          <w:rtl/>
        </w:rPr>
      </w:pPr>
      <w:r>
        <w:rPr>
          <w:rFonts w:hint="eastAsia"/>
          <w:rtl/>
        </w:rPr>
        <w:t>נסים</w:t>
      </w:r>
      <w:r>
        <w:rPr>
          <w:rtl/>
        </w:rPr>
        <w:t xml:space="preserve"> זאב (ש"ס):</w:t>
      </w:r>
    </w:p>
    <w:p w14:paraId="37828277" w14:textId="77777777" w:rsidR="00000000" w:rsidRDefault="0080671D">
      <w:pPr>
        <w:pStyle w:val="a0"/>
        <w:rPr>
          <w:rFonts w:hint="cs"/>
          <w:rtl/>
        </w:rPr>
      </w:pPr>
    </w:p>
    <w:p w14:paraId="24D3EA45" w14:textId="77777777" w:rsidR="00000000" w:rsidRDefault="0080671D">
      <w:pPr>
        <w:pStyle w:val="a0"/>
        <w:rPr>
          <w:rFonts w:hint="cs"/>
          <w:rtl/>
        </w:rPr>
      </w:pPr>
      <w:r>
        <w:rPr>
          <w:rFonts w:hint="cs"/>
          <w:rtl/>
        </w:rPr>
        <w:t xml:space="preserve">מישהו הצדיק רצח? למה אתם מבינים עקום? </w:t>
      </w:r>
    </w:p>
    <w:p w14:paraId="70CF2724" w14:textId="77777777" w:rsidR="00000000" w:rsidRDefault="0080671D">
      <w:pPr>
        <w:pStyle w:val="a0"/>
        <w:rPr>
          <w:rFonts w:hint="cs"/>
          <w:rtl/>
        </w:rPr>
      </w:pPr>
    </w:p>
    <w:p w14:paraId="561D7442" w14:textId="77777777" w:rsidR="00000000" w:rsidRDefault="0080671D">
      <w:pPr>
        <w:pStyle w:val="-"/>
        <w:rPr>
          <w:rtl/>
        </w:rPr>
      </w:pPr>
      <w:bookmarkStart w:id="587" w:name="FS000001031T23_06_2004_19_03_21"/>
      <w:bookmarkEnd w:id="587"/>
      <w:r>
        <w:rPr>
          <w:rFonts w:hint="eastAsia"/>
          <w:rtl/>
        </w:rPr>
        <w:t>סגן</w:t>
      </w:r>
      <w:r>
        <w:rPr>
          <w:rtl/>
        </w:rPr>
        <w:t xml:space="preserve"> השר לביטחון פנים יעקב אדרי:</w:t>
      </w:r>
    </w:p>
    <w:p w14:paraId="4301DC45" w14:textId="77777777" w:rsidR="00000000" w:rsidRDefault="0080671D">
      <w:pPr>
        <w:pStyle w:val="a0"/>
        <w:rPr>
          <w:rFonts w:hint="cs"/>
          <w:rtl/>
        </w:rPr>
      </w:pPr>
    </w:p>
    <w:p w14:paraId="396C2A2B" w14:textId="77777777" w:rsidR="00000000" w:rsidRDefault="0080671D">
      <w:pPr>
        <w:pStyle w:val="a0"/>
        <w:rPr>
          <w:rFonts w:hint="cs"/>
          <w:rtl/>
        </w:rPr>
      </w:pPr>
      <w:r>
        <w:rPr>
          <w:rFonts w:hint="cs"/>
          <w:rtl/>
        </w:rPr>
        <w:t xml:space="preserve">אני מבין ישר, אבל אני חייב - - - </w:t>
      </w:r>
    </w:p>
    <w:p w14:paraId="059A8B11" w14:textId="77777777" w:rsidR="00000000" w:rsidRDefault="0080671D">
      <w:pPr>
        <w:pStyle w:val="a0"/>
        <w:rPr>
          <w:rFonts w:hint="cs"/>
          <w:rtl/>
        </w:rPr>
      </w:pPr>
    </w:p>
    <w:p w14:paraId="14D5BDAE" w14:textId="77777777" w:rsidR="00000000" w:rsidRDefault="0080671D">
      <w:pPr>
        <w:pStyle w:val="-"/>
        <w:rPr>
          <w:rtl/>
        </w:rPr>
      </w:pPr>
      <w:bookmarkStart w:id="588" w:name="FS000000490T23_06_2004_19_02_56C"/>
      <w:bookmarkEnd w:id="588"/>
      <w:r>
        <w:rPr>
          <w:rFonts w:hint="eastAsia"/>
          <w:rtl/>
        </w:rPr>
        <w:t>נסים</w:t>
      </w:r>
      <w:r>
        <w:rPr>
          <w:rtl/>
        </w:rPr>
        <w:t xml:space="preserve"> זאב (ש"ס):</w:t>
      </w:r>
    </w:p>
    <w:p w14:paraId="66DA8005" w14:textId="77777777" w:rsidR="00000000" w:rsidRDefault="0080671D">
      <w:pPr>
        <w:pStyle w:val="a0"/>
        <w:rPr>
          <w:rFonts w:hint="cs"/>
          <w:rtl/>
        </w:rPr>
      </w:pPr>
    </w:p>
    <w:p w14:paraId="676E286A" w14:textId="77777777" w:rsidR="00000000" w:rsidRDefault="0080671D">
      <w:pPr>
        <w:pStyle w:val="a0"/>
        <w:rPr>
          <w:rFonts w:hint="cs"/>
          <w:rtl/>
        </w:rPr>
      </w:pPr>
      <w:r>
        <w:rPr>
          <w:rFonts w:hint="cs"/>
          <w:rtl/>
        </w:rPr>
        <w:t xml:space="preserve">נוח לך להבין עקום. </w:t>
      </w:r>
    </w:p>
    <w:p w14:paraId="08115A3B" w14:textId="77777777" w:rsidR="00000000" w:rsidRDefault="0080671D">
      <w:pPr>
        <w:pStyle w:val="-"/>
        <w:rPr>
          <w:rFonts w:hint="cs"/>
          <w:rtl/>
        </w:rPr>
      </w:pPr>
    </w:p>
    <w:p w14:paraId="1CBF363E" w14:textId="77777777" w:rsidR="00000000" w:rsidRDefault="0080671D">
      <w:pPr>
        <w:pStyle w:val="-"/>
        <w:rPr>
          <w:rtl/>
        </w:rPr>
      </w:pPr>
      <w:r>
        <w:rPr>
          <w:rFonts w:hint="eastAsia"/>
          <w:rtl/>
        </w:rPr>
        <w:t>סגן</w:t>
      </w:r>
      <w:r>
        <w:rPr>
          <w:rtl/>
        </w:rPr>
        <w:t xml:space="preserve"> השר לביטחון פנים יעקב אדרי:</w:t>
      </w:r>
    </w:p>
    <w:p w14:paraId="6E90B3D3" w14:textId="77777777" w:rsidR="00000000" w:rsidRDefault="0080671D">
      <w:pPr>
        <w:pStyle w:val="a0"/>
        <w:rPr>
          <w:rFonts w:hint="cs"/>
          <w:rtl/>
        </w:rPr>
      </w:pPr>
    </w:p>
    <w:p w14:paraId="404F948C" w14:textId="77777777" w:rsidR="00000000" w:rsidRDefault="0080671D">
      <w:pPr>
        <w:pStyle w:val="a0"/>
        <w:rPr>
          <w:rFonts w:hint="cs"/>
          <w:rtl/>
        </w:rPr>
      </w:pPr>
      <w:r>
        <w:rPr>
          <w:rFonts w:hint="cs"/>
          <w:rtl/>
        </w:rPr>
        <w:t>למה אתה צועק? אם  תבדוק את התיקים, כפי שאני ע</w:t>
      </w:r>
      <w:r>
        <w:rPr>
          <w:rFonts w:hint="cs"/>
          <w:rtl/>
        </w:rPr>
        <w:t>שיתי, תראה שהנושא שציינת כגורם, שואף כמעט לאפס. הבעיות בתוך המשפחה מורכבות, ויש הרבה מאוד סיבות לעניין, וודאי לא מה שאמרת. אולי גם זה קורה. אבל, שום סיבה איננה מצדיקה רצח.</w:t>
      </w:r>
    </w:p>
    <w:p w14:paraId="4802921B" w14:textId="77777777" w:rsidR="00000000" w:rsidRDefault="0080671D">
      <w:pPr>
        <w:pStyle w:val="a0"/>
        <w:rPr>
          <w:rFonts w:hint="cs"/>
          <w:rtl/>
        </w:rPr>
      </w:pPr>
    </w:p>
    <w:p w14:paraId="25ABE815" w14:textId="77777777" w:rsidR="00000000" w:rsidRDefault="0080671D">
      <w:pPr>
        <w:pStyle w:val="af1"/>
        <w:rPr>
          <w:rtl/>
        </w:rPr>
      </w:pPr>
      <w:r>
        <w:rPr>
          <w:rtl/>
        </w:rPr>
        <w:t>היו"ר מיכאל נודלמן:</w:t>
      </w:r>
    </w:p>
    <w:p w14:paraId="4EF3320A" w14:textId="77777777" w:rsidR="00000000" w:rsidRDefault="0080671D">
      <w:pPr>
        <w:pStyle w:val="a0"/>
        <w:rPr>
          <w:rtl/>
        </w:rPr>
      </w:pPr>
    </w:p>
    <w:p w14:paraId="62D37D40" w14:textId="77777777" w:rsidR="00000000" w:rsidRDefault="0080671D">
      <w:pPr>
        <w:pStyle w:val="a0"/>
        <w:rPr>
          <w:rFonts w:hint="cs"/>
          <w:rtl/>
        </w:rPr>
      </w:pPr>
      <w:r>
        <w:rPr>
          <w:rFonts w:hint="cs"/>
          <w:rtl/>
        </w:rPr>
        <w:t>תודה רבה.  הצעה אחרת לחבר הכנסת דהאמשה. בבקשה.</w:t>
      </w:r>
    </w:p>
    <w:p w14:paraId="6678F55C" w14:textId="77777777" w:rsidR="00000000" w:rsidRDefault="0080671D">
      <w:pPr>
        <w:pStyle w:val="a0"/>
        <w:rPr>
          <w:rFonts w:hint="cs"/>
          <w:rtl/>
        </w:rPr>
      </w:pPr>
    </w:p>
    <w:p w14:paraId="4969C6F4" w14:textId="77777777" w:rsidR="00000000" w:rsidRDefault="0080671D">
      <w:pPr>
        <w:pStyle w:val="a"/>
        <w:rPr>
          <w:rtl/>
        </w:rPr>
      </w:pPr>
      <w:bookmarkStart w:id="589" w:name="FS000000550T23_06_2004_18_19_12"/>
      <w:bookmarkStart w:id="590" w:name="_Toc101171449"/>
      <w:bookmarkEnd w:id="589"/>
      <w:r>
        <w:rPr>
          <w:rFonts w:hint="eastAsia"/>
          <w:rtl/>
        </w:rPr>
        <w:t>עבד</w:t>
      </w:r>
      <w:r>
        <w:rPr>
          <w:rtl/>
        </w:rPr>
        <w:t>-אלמאלכ דהא</w:t>
      </w:r>
      <w:r>
        <w:rPr>
          <w:rtl/>
        </w:rPr>
        <w:t>משה (רע"ם):</w:t>
      </w:r>
      <w:bookmarkEnd w:id="590"/>
    </w:p>
    <w:p w14:paraId="7A025421" w14:textId="77777777" w:rsidR="00000000" w:rsidRDefault="0080671D">
      <w:pPr>
        <w:pStyle w:val="a0"/>
        <w:rPr>
          <w:rFonts w:hint="cs"/>
          <w:rtl/>
        </w:rPr>
      </w:pPr>
    </w:p>
    <w:p w14:paraId="46627FDB" w14:textId="77777777" w:rsidR="00000000" w:rsidRDefault="0080671D">
      <w:pPr>
        <w:pStyle w:val="a0"/>
        <w:rPr>
          <w:rFonts w:hint="cs"/>
          <w:rtl/>
        </w:rPr>
      </w:pPr>
      <w:r>
        <w:rPr>
          <w:rFonts w:hint="cs"/>
          <w:rtl/>
        </w:rPr>
        <w:t>כבוד היושב-ראש, חברי השר, חברי חברי הכנסת, אני חושב שמדובר בחולי חברתי, ועם התופעה הזאת חייבים להתמודד בכל המישורים. אנחנו עושים פה כמיטב יכולתנו גם בחקיקה וגם במישור הביצועי, אבל אני חושב שאפשר גם, וחייבים, להיעזר גם במישור החינוכי - איך להיל</w:t>
      </w:r>
      <w:r>
        <w:rPr>
          <w:rFonts w:hint="cs"/>
          <w:rtl/>
        </w:rPr>
        <w:t>חם בתופעות האלה. אני חושב שמי שמקבל חינוך טוב ויש בו יראת שמים, לא ירים יד על אשה ולא ינהג אתה באלימות. ואז, זה כבר חוסך את כל ההליכים הנוספים, את כל הטיפולים ואת כל ההוצאות שצריך. יש לממשלה הזאת מספיק הוצאות גם בלי כל החולי החברתי הזה. תודה רבה.</w:t>
      </w:r>
    </w:p>
    <w:p w14:paraId="4BCFD6CA" w14:textId="77777777" w:rsidR="00000000" w:rsidRDefault="0080671D">
      <w:pPr>
        <w:pStyle w:val="a0"/>
        <w:rPr>
          <w:rFonts w:hint="cs"/>
          <w:rtl/>
        </w:rPr>
      </w:pPr>
    </w:p>
    <w:p w14:paraId="7F6FE23D" w14:textId="77777777" w:rsidR="00000000" w:rsidRDefault="0080671D">
      <w:pPr>
        <w:pStyle w:val="af1"/>
        <w:rPr>
          <w:rtl/>
        </w:rPr>
      </w:pPr>
      <w:r>
        <w:rPr>
          <w:rtl/>
        </w:rPr>
        <w:t>היו"ר מי</w:t>
      </w:r>
      <w:r>
        <w:rPr>
          <w:rtl/>
        </w:rPr>
        <w:t>כאל נודלמן:</w:t>
      </w:r>
    </w:p>
    <w:p w14:paraId="02473CB8" w14:textId="77777777" w:rsidR="00000000" w:rsidRDefault="0080671D">
      <w:pPr>
        <w:pStyle w:val="a0"/>
        <w:rPr>
          <w:rtl/>
        </w:rPr>
      </w:pPr>
    </w:p>
    <w:p w14:paraId="01F10A62" w14:textId="77777777" w:rsidR="00000000" w:rsidRDefault="0080671D">
      <w:pPr>
        <w:pStyle w:val="a0"/>
        <w:rPr>
          <w:rFonts w:hint="cs"/>
          <w:rtl/>
        </w:rPr>
      </w:pPr>
      <w:r>
        <w:rPr>
          <w:rFonts w:hint="cs"/>
          <w:rtl/>
        </w:rPr>
        <w:t>תודה רבה. הצעה אחרת לחבר הכנסת מגלי והבה. בבקשה.</w:t>
      </w:r>
    </w:p>
    <w:p w14:paraId="1727F32D" w14:textId="77777777" w:rsidR="00000000" w:rsidRDefault="0080671D">
      <w:pPr>
        <w:pStyle w:val="a0"/>
        <w:rPr>
          <w:rFonts w:hint="cs"/>
          <w:rtl/>
        </w:rPr>
      </w:pPr>
    </w:p>
    <w:p w14:paraId="72A8B7D8" w14:textId="77777777" w:rsidR="00000000" w:rsidRDefault="0080671D">
      <w:pPr>
        <w:pStyle w:val="a"/>
        <w:rPr>
          <w:rtl/>
        </w:rPr>
      </w:pPr>
      <w:bookmarkStart w:id="591" w:name="FS000001030T23_06_2004_18_22_08"/>
      <w:bookmarkStart w:id="592" w:name="_Toc101171450"/>
      <w:bookmarkEnd w:id="591"/>
      <w:r>
        <w:rPr>
          <w:rFonts w:hint="eastAsia"/>
          <w:rtl/>
        </w:rPr>
        <w:t>מגלי</w:t>
      </w:r>
      <w:r>
        <w:rPr>
          <w:rtl/>
        </w:rPr>
        <w:t xml:space="preserve"> והבה (הליכוד):</w:t>
      </w:r>
      <w:bookmarkEnd w:id="592"/>
    </w:p>
    <w:p w14:paraId="4DA1BC05" w14:textId="77777777" w:rsidR="00000000" w:rsidRDefault="0080671D">
      <w:pPr>
        <w:pStyle w:val="a0"/>
        <w:rPr>
          <w:rFonts w:hint="cs"/>
          <w:rtl/>
        </w:rPr>
      </w:pPr>
    </w:p>
    <w:p w14:paraId="50B6D878" w14:textId="77777777" w:rsidR="00000000" w:rsidRDefault="0080671D">
      <w:pPr>
        <w:pStyle w:val="a0"/>
        <w:rPr>
          <w:rFonts w:hint="cs"/>
          <w:rtl/>
        </w:rPr>
      </w:pPr>
      <w:r>
        <w:rPr>
          <w:rFonts w:hint="cs"/>
          <w:rtl/>
        </w:rPr>
        <w:t>אדוני היושב-ראש, חברי הכנסת, אני רוצה לברך את חברות הכנסת ואת כל אלה שכל הזמן נלחמים למען זכויות הנשים. הם נלחמים בתופעות שכולנו צריכים להזדעק לגביהן. כל נושא האלימות במשפח</w:t>
      </w:r>
      <w:r>
        <w:rPr>
          <w:rFonts w:hint="cs"/>
          <w:rtl/>
        </w:rPr>
        <w:t>ה ורצח צריך להיעלם מתוכנו. אני מסכים עם כל אלה שדיברו. הכול מתחיל בחינוך ובהתייחסות למשפחה ולערכים. אני תמיד חושב שאותן גברות, אותן חברות כנסת, שנלחמות, במיוחד חברתי חברת הכנסת רוחמה אברהם, שכל הזמן - - -</w:t>
      </w:r>
    </w:p>
    <w:p w14:paraId="119B4678" w14:textId="77777777" w:rsidR="00000000" w:rsidRDefault="0080671D">
      <w:pPr>
        <w:pStyle w:val="a0"/>
        <w:rPr>
          <w:rFonts w:hint="cs"/>
          <w:rtl/>
        </w:rPr>
      </w:pPr>
    </w:p>
    <w:p w14:paraId="0CEB1907" w14:textId="77777777" w:rsidR="00000000" w:rsidRDefault="0080671D">
      <w:pPr>
        <w:pStyle w:val="af0"/>
        <w:rPr>
          <w:rtl/>
        </w:rPr>
      </w:pPr>
      <w:r>
        <w:rPr>
          <w:rFonts w:hint="eastAsia"/>
          <w:rtl/>
        </w:rPr>
        <w:t>רוחמה</w:t>
      </w:r>
      <w:r>
        <w:rPr>
          <w:rtl/>
        </w:rPr>
        <w:t xml:space="preserve"> אברהם (הליכוד):</w:t>
      </w:r>
    </w:p>
    <w:p w14:paraId="322BD432" w14:textId="77777777" w:rsidR="00000000" w:rsidRDefault="0080671D">
      <w:pPr>
        <w:pStyle w:val="a0"/>
        <w:rPr>
          <w:rFonts w:hint="cs"/>
          <w:rtl/>
        </w:rPr>
      </w:pPr>
    </w:p>
    <w:p w14:paraId="567853E9" w14:textId="77777777" w:rsidR="00000000" w:rsidRDefault="0080671D">
      <w:pPr>
        <w:pStyle w:val="a0"/>
        <w:rPr>
          <w:rFonts w:hint="cs"/>
          <w:rtl/>
        </w:rPr>
      </w:pPr>
      <w:r>
        <w:rPr>
          <w:rFonts w:hint="cs"/>
          <w:rtl/>
        </w:rPr>
        <w:t>גם חברת הכנסת גלאון.</w:t>
      </w:r>
    </w:p>
    <w:p w14:paraId="6137F200" w14:textId="77777777" w:rsidR="00000000" w:rsidRDefault="0080671D">
      <w:pPr>
        <w:pStyle w:val="a0"/>
        <w:rPr>
          <w:rFonts w:hint="cs"/>
          <w:rtl/>
        </w:rPr>
      </w:pPr>
    </w:p>
    <w:p w14:paraId="3A4BDA78" w14:textId="77777777" w:rsidR="00000000" w:rsidRDefault="0080671D">
      <w:pPr>
        <w:pStyle w:val="af0"/>
        <w:rPr>
          <w:rtl/>
        </w:rPr>
      </w:pPr>
      <w:r>
        <w:rPr>
          <w:rFonts w:hint="eastAsia"/>
          <w:rtl/>
        </w:rPr>
        <w:t>מיכאל</w:t>
      </w:r>
      <w:r>
        <w:rPr>
          <w:rtl/>
        </w:rPr>
        <w:t xml:space="preserve"> מלכיאור (העבודה-מימד):</w:t>
      </w:r>
    </w:p>
    <w:p w14:paraId="0B08F9B9" w14:textId="77777777" w:rsidR="00000000" w:rsidRDefault="0080671D">
      <w:pPr>
        <w:pStyle w:val="a0"/>
        <w:rPr>
          <w:rFonts w:hint="cs"/>
          <w:rtl/>
        </w:rPr>
      </w:pPr>
    </w:p>
    <w:p w14:paraId="7260F6A9" w14:textId="77777777" w:rsidR="00000000" w:rsidRDefault="0080671D">
      <w:pPr>
        <w:pStyle w:val="a0"/>
        <w:rPr>
          <w:rFonts w:hint="cs"/>
          <w:rtl/>
        </w:rPr>
      </w:pPr>
      <w:r>
        <w:rPr>
          <w:rFonts w:hint="cs"/>
          <w:rtl/>
        </w:rPr>
        <w:t>יש מהוללת ויש לא-מהוללת.</w:t>
      </w:r>
    </w:p>
    <w:p w14:paraId="0CE3A40A" w14:textId="77777777" w:rsidR="00000000" w:rsidRDefault="0080671D">
      <w:pPr>
        <w:pStyle w:val="-"/>
        <w:rPr>
          <w:rtl/>
        </w:rPr>
      </w:pPr>
      <w:bookmarkStart w:id="593" w:name="FS000001030T23_06_2004_18_22_36C"/>
      <w:bookmarkEnd w:id="593"/>
    </w:p>
    <w:p w14:paraId="1418C3D1" w14:textId="77777777" w:rsidR="00000000" w:rsidRDefault="0080671D">
      <w:pPr>
        <w:pStyle w:val="-"/>
        <w:rPr>
          <w:rtl/>
        </w:rPr>
      </w:pPr>
      <w:r>
        <w:rPr>
          <w:rtl/>
        </w:rPr>
        <w:t>מגלי והבה (הליכוד):</w:t>
      </w:r>
    </w:p>
    <w:p w14:paraId="151CD489" w14:textId="77777777" w:rsidR="00000000" w:rsidRDefault="0080671D">
      <w:pPr>
        <w:pStyle w:val="a0"/>
        <w:rPr>
          <w:rtl/>
        </w:rPr>
      </w:pPr>
    </w:p>
    <w:p w14:paraId="0E125AAC" w14:textId="77777777" w:rsidR="00000000" w:rsidRDefault="0080671D">
      <w:pPr>
        <w:pStyle w:val="a0"/>
        <w:rPr>
          <w:rFonts w:hint="cs"/>
          <w:rtl/>
        </w:rPr>
      </w:pPr>
      <w:r>
        <w:rPr>
          <w:rFonts w:hint="cs"/>
          <w:rtl/>
        </w:rPr>
        <w:t>גם חברת הכנסת גלאון ואחרים שכל הזמן נלחמים - אני אשמח לתמוך בכל הצעה שמטרתה להביא צדק ושוויון לצד שחייב להיות שווה לנו. תודה.</w:t>
      </w:r>
    </w:p>
    <w:p w14:paraId="712D3639" w14:textId="77777777" w:rsidR="00000000" w:rsidRDefault="0080671D">
      <w:pPr>
        <w:pStyle w:val="a0"/>
        <w:rPr>
          <w:rFonts w:hint="cs"/>
          <w:rtl/>
        </w:rPr>
      </w:pPr>
    </w:p>
    <w:p w14:paraId="6E861C52" w14:textId="77777777" w:rsidR="00000000" w:rsidRDefault="0080671D">
      <w:pPr>
        <w:pStyle w:val="af1"/>
        <w:rPr>
          <w:rtl/>
        </w:rPr>
      </w:pPr>
      <w:r>
        <w:rPr>
          <w:rtl/>
        </w:rPr>
        <w:t>היו"ר מיכאל נודלמן:</w:t>
      </w:r>
    </w:p>
    <w:p w14:paraId="29F95A1F" w14:textId="77777777" w:rsidR="00000000" w:rsidRDefault="0080671D">
      <w:pPr>
        <w:pStyle w:val="a0"/>
        <w:rPr>
          <w:rtl/>
        </w:rPr>
      </w:pPr>
    </w:p>
    <w:p w14:paraId="5E031321" w14:textId="77777777" w:rsidR="00000000" w:rsidRDefault="0080671D">
      <w:pPr>
        <w:pStyle w:val="a0"/>
        <w:rPr>
          <w:rFonts w:hint="cs"/>
          <w:rtl/>
        </w:rPr>
      </w:pPr>
      <w:r>
        <w:rPr>
          <w:rFonts w:hint="cs"/>
          <w:rtl/>
        </w:rPr>
        <w:t>חברי הכנסת, בנושא אלימות כלפי נשים ה</w:t>
      </w:r>
      <w:r>
        <w:rPr>
          <w:rFonts w:hint="cs"/>
          <w:rtl/>
        </w:rPr>
        <w:t>יתה רק הצעה אחת - דיון בוועדת הפנים. אנחנו עוברים להצבעה.</w:t>
      </w:r>
    </w:p>
    <w:p w14:paraId="3701B7D9" w14:textId="77777777" w:rsidR="00000000" w:rsidRDefault="0080671D">
      <w:pPr>
        <w:pStyle w:val="a0"/>
        <w:rPr>
          <w:rFonts w:hint="cs"/>
          <w:rtl/>
        </w:rPr>
      </w:pPr>
    </w:p>
    <w:p w14:paraId="57F6D806" w14:textId="77777777" w:rsidR="00000000" w:rsidRDefault="0080671D">
      <w:pPr>
        <w:pStyle w:val="ab"/>
        <w:bidi/>
        <w:rPr>
          <w:rFonts w:hint="cs"/>
          <w:rtl/>
        </w:rPr>
      </w:pPr>
      <w:r>
        <w:rPr>
          <w:rFonts w:hint="cs"/>
          <w:rtl/>
        </w:rPr>
        <w:t>הצבעה מס' 16</w:t>
      </w:r>
    </w:p>
    <w:p w14:paraId="33CA3001" w14:textId="77777777" w:rsidR="00000000" w:rsidRDefault="0080671D">
      <w:pPr>
        <w:pStyle w:val="a0"/>
        <w:rPr>
          <w:rFonts w:hint="cs"/>
          <w:rtl/>
        </w:rPr>
      </w:pPr>
    </w:p>
    <w:p w14:paraId="6EA05753" w14:textId="77777777" w:rsidR="00000000" w:rsidRDefault="0080671D">
      <w:pPr>
        <w:pStyle w:val="ac"/>
        <w:bidi/>
        <w:rPr>
          <w:rFonts w:hint="cs"/>
          <w:rtl/>
        </w:rPr>
      </w:pPr>
      <w:r>
        <w:rPr>
          <w:rFonts w:hint="cs"/>
          <w:rtl/>
        </w:rPr>
        <w:t>בעד ההצעה להעביר את הנושא לוועדה - 14</w:t>
      </w:r>
    </w:p>
    <w:p w14:paraId="1842F780" w14:textId="77777777" w:rsidR="00000000" w:rsidRDefault="0080671D">
      <w:pPr>
        <w:pStyle w:val="ac"/>
        <w:bidi/>
        <w:rPr>
          <w:rFonts w:hint="cs"/>
          <w:rtl/>
        </w:rPr>
      </w:pPr>
      <w:r>
        <w:rPr>
          <w:rFonts w:hint="cs"/>
          <w:rtl/>
        </w:rPr>
        <w:t>בעד ההצעה שלא לכלול את הנושא בסדר-היום - אין</w:t>
      </w:r>
    </w:p>
    <w:p w14:paraId="5C1DB626" w14:textId="77777777" w:rsidR="00000000" w:rsidRDefault="0080671D">
      <w:pPr>
        <w:pStyle w:val="ac"/>
        <w:bidi/>
        <w:rPr>
          <w:rFonts w:hint="cs"/>
          <w:rtl/>
        </w:rPr>
      </w:pPr>
      <w:r>
        <w:rPr>
          <w:rFonts w:hint="cs"/>
          <w:rtl/>
        </w:rPr>
        <w:t>נמנעים - אין</w:t>
      </w:r>
    </w:p>
    <w:p w14:paraId="7AE1C909" w14:textId="77777777" w:rsidR="00000000" w:rsidRDefault="0080671D">
      <w:pPr>
        <w:pStyle w:val="ad"/>
        <w:bidi/>
        <w:rPr>
          <w:rFonts w:hint="cs"/>
          <w:rtl/>
        </w:rPr>
      </w:pPr>
      <w:r>
        <w:rPr>
          <w:rFonts w:hint="cs"/>
          <w:rtl/>
        </w:rPr>
        <w:t>ההצעה להעביר את הנושא לוועדת הפנים ואיכות הסביבה נתקבלה.</w:t>
      </w:r>
    </w:p>
    <w:p w14:paraId="42EA5A6D" w14:textId="77777777" w:rsidR="00000000" w:rsidRDefault="0080671D">
      <w:pPr>
        <w:pStyle w:val="a0"/>
        <w:rPr>
          <w:rFonts w:hint="cs"/>
          <w:rtl/>
        </w:rPr>
      </w:pPr>
    </w:p>
    <w:p w14:paraId="339BE0B0" w14:textId="77777777" w:rsidR="00000000" w:rsidRDefault="0080671D">
      <w:pPr>
        <w:pStyle w:val="af1"/>
        <w:rPr>
          <w:rtl/>
        </w:rPr>
      </w:pPr>
      <w:r>
        <w:rPr>
          <w:rtl/>
        </w:rPr>
        <w:t>היו"ר מיכאל נודלמן:</w:t>
      </w:r>
    </w:p>
    <w:p w14:paraId="7E0798A6" w14:textId="77777777" w:rsidR="00000000" w:rsidRDefault="0080671D">
      <w:pPr>
        <w:pStyle w:val="a0"/>
        <w:rPr>
          <w:rtl/>
        </w:rPr>
      </w:pPr>
    </w:p>
    <w:p w14:paraId="04781AE9" w14:textId="77777777" w:rsidR="00000000" w:rsidRDefault="0080671D">
      <w:pPr>
        <w:pStyle w:val="a0"/>
        <w:rPr>
          <w:rFonts w:hint="cs"/>
          <w:rtl/>
        </w:rPr>
      </w:pPr>
      <w:r>
        <w:rPr>
          <w:rFonts w:hint="cs"/>
          <w:rtl/>
        </w:rPr>
        <w:t>בעד - 14</w:t>
      </w:r>
      <w:r>
        <w:rPr>
          <w:rFonts w:hint="cs"/>
          <w:rtl/>
        </w:rPr>
        <w:t>, אין נגד ואין נמנעים. הנושא: אלימות כלפי נשים, יעבור לוועדת הפנים ואיכות הסביבה.</w:t>
      </w:r>
    </w:p>
    <w:p w14:paraId="0EAD00D7" w14:textId="77777777" w:rsidR="00000000" w:rsidRDefault="0080671D">
      <w:pPr>
        <w:pStyle w:val="a2"/>
        <w:rPr>
          <w:rFonts w:hint="cs"/>
          <w:rtl/>
        </w:rPr>
      </w:pPr>
    </w:p>
    <w:p w14:paraId="1E05E152" w14:textId="77777777" w:rsidR="00000000" w:rsidRDefault="0080671D">
      <w:pPr>
        <w:pStyle w:val="a0"/>
        <w:rPr>
          <w:rFonts w:hint="cs"/>
          <w:rtl/>
        </w:rPr>
      </w:pPr>
    </w:p>
    <w:p w14:paraId="62A1B684" w14:textId="77777777" w:rsidR="00000000" w:rsidRDefault="0080671D">
      <w:pPr>
        <w:pStyle w:val="a2"/>
        <w:rPr>
          <w:rFonts w:hint="cs"/>
          <w:rtl/>
        </w:rPr>
      </w:pPr>
      <w:bookmarkStart w:id="594" w:name="CS28390FI0028390T23_06_2004_18_27_51"/>
      <w:bookmarkStart w:id="595" w:name="_Toc101171451"/>
      <w:bookmarkEnd w:id="594"/>
      <w:r>
        <w:rPr>
          <w:rtl/>
        </w:rPr>
        <w:t>הצע</w:t>
      </w:r>
      <w:r>
        <w:rPr>
          <w:rFonts w:hint="cs"/>
          <w:rtl/>
        </w:rPr>
        <w:t>ות</w:t>
      </w:r>
      <w:r>
        <w:rPr>
          <w:rtl/>
        </w:rPr>
        <w:t xml:space="preserve"> לסדר-היום</w:t>
      </w:r>
      <w:bookmarkEnd w:id="595"/>
    </w:p>
    <w:p w14:paraId="70E3DAD7" w14:textId="77777777" w:rsidR="00000000" w:rsidRDefault="0080671D">
      <w:pPr>
        <w:pStyle w:val="a2"/>
        <w:rPr>
          <w:rtl/>
        </w:rPr>
      </w:pPr>
      <w:bookmarkStart w:id="596" w:name="_Toc101171452"/>
      <w:r>
        <w:rPr>
          <w:rtl/>
        </w:rPr>
        <w:t>ת</w:t>
      </w:r>
      <w:r>
        <w:rPr>
          <w:rFonts w:hint="cs"/>
          <w:rtl/>
        </w:rPr>
        <w:t>ו</w:t>
      </w:r>
      <w:r>
        <w:rPr>
          <w:rtl/>
        </w:rPr>
        <w:t>כנית ספדי לבני</w:t>
      </w:r>
      <w:r>
        <w:rPr>
          <w:rFonts w:hint="cs"/>
          <w:rtl/>
        </w:rPr>
        <w:t>י</w:t>
      </w:r>
      <w:r>
        <w:rPr>
          <w:rtl/>
        </w:rPr>
        <w:t>ה במערב</w:t>
      </w:r>
      <w:r>
        <w:rPr>
          <w:rFonts w:hint="cs"/>
          <w:rtl/>
        </w:rPr>
        <w:t>-</w:t>
      </w:r>
      <w:r>
        <w:rPr>
          <w:rtl/>
        </w:rPr>
        <w:t>ירושלים</w:t>
      </w:r>
      <w:bookmarkEnd w:id="596"/>
      <w:r>
        <w:rPr>
          <w:rtl/>
        </w:rPr>
        <w:t xml:space="preserve"> </w:t>
      </w:r>
    </w:p>
    <w:p w14:paraId="704F51BB" w14:textId="77777777" w:rsidR="00000000" w:rsidRDefault="0080671D">
      <w:pPr>
        <w:pStyle w:val="-0"/>
        <w:rPr>
          <w:rFonts w:hint="cs"/>
          <w:rtl/>
        </w:rPr>
      </w:pPr>
    </w:p>
    <w:p w14:paraId="2DFF54DE" w14:textId="77777777" w:rsidR="00000000" w:rsidRDefault="0080671D">
      <w:pPr>
        <w:pStyle w:val="af1"/>
        <w:rPr>
          <w:rtl/>
        </w:rPr>
      </w:pPr>
      <w:r>
        <w:rPr>
          <w:rtl/>
        </w:rPr>
        <w:t>היו"ר מיכאל נודלמן:</w:t>
      </w:r>
    </w:p>
    <w:p w14:paraId="37678BB6" w14:textId="77777777" w:rsidR="00000000" w:rsidRDefault="0080671D">
      <w:pPr>
        <w:pStyle w:val="a0"/>
        <w:rPr>
          <w:rtl/>
        </w:rPr>
      </w:pPr>
    </w:p>
    <w:p w14:paraId="1A678E66" w14:textId="77777777" w:rsidR="00000000" w:rsidRDefault="0080671D">
      <w:pPr>
        <w:pStyle w:val="a0"/>
        <w:rPr>
          <w:rFonts w:hint="cs"/>
          <w:rtl/>
        </w:rPr>
      </w:pPr>
      <w:r>
        <w:rPr>
          <w:rFonts w:hint="cs"/>
          <w:rtl/>
        </w:rPr>
        <w:t>הצעות לסדר-היום מס' 3828, 3830 ו-3886, בנושא: תוכנית ספדי לבנייה במערב-ירושלים. ראשון הדוברים הוא חב</w:t>
      </w:r>
      <w:r>
        <w:rPr>
          <w:rFonts w:hint="cs"/>
          <w:rtl/>
        </w:rPr>
        <w:t>ר הכנסת מיכאל מלכיאור.</w:t>
      </w:r>
    </w:p>
    <w:p w14:paraId="11CEAB43" w14:textId="77777777" w:rsidR="00000000" w:rsidRDefault="0080671D">
      <w:pPr>
        <w:pStyle w:val="a0"/>
        <w:rPr>
          <w:rFonts w:hint="cs"/>
          <w:rtl/>
        </w:rPr>
      </w:pPr>
    </w:p>
    <w:p w14:paraId="408CD267" w14:textId="77777777" w:rsidR="00000000" w:rsidRDefault="0080671D">
      <w:pPr>
        <w:pStyle w:val="a"/>
        <w:rPr>
          <w:rtl/>
        </w:rPr>
      </w:pPr>
      <w:bookmarkStart w:id="597" w:name="FS000000449T23_06_2004_18_28_54"/>
      <w:bookmarkStart w:id="598" w:name="_Toc101171453"/>
      <w:bookmarkEnd w:id="597"/>
      <w:r>
        <w:rPr>
          <w:rFonts w:hint="eastAsia"/>
          <w:rtl/>
        </w:rPr>
        <w:t>מיכאל</w:t>
      </w:r>
      <w:r>
        <w:rPr>
          <w:rtl/>
        </w:rPr>
        <w:t xml:space="preserve"> מלכיאור (העבודה-מימד):</w:t>
      </w:r>
      <w:bookmarkEnd w:id="598"/>
    </w:p>
    <w:p w14:paraId="75708192" w14:textId="77777777" w:rsidR="00000000" w:rsidRDefault="0080671D">
      <w:pPr>
        <w:pStyle w:val="a0"/>
        <w:rPr>
          <w:rFonts w:hint="cs"/>
          <w:rtl/>
        </w:rPr>
      </w:pPr>
    </w:p>
    <w:p w14:paraId="7827BB2B" w14:textId="77777777" w:rsidR="00000000" w:rsidRDefault="0080671D">
      <w:pPr>
        <w:pStyle w:val="a0"/>
        <w:rPr>
          <w:rFonts w:hint="cs"/>
          <w:rtl/>
        </w:rPr>
      </w:pPr>
      <w:r>
        <w:rPr>
          <w:rFonts w:hint="cs"/>
          <w:rtl/>
        </w:rPr>
        <w:t>אדוני היושב-ראש, אדוני השר, עמיתי חברי הכנסת, מי שמהולל יותר ומי שמהולל פחות, נעמי שמר פתחה את השיר "ירושלים של זהב" במלים "אוויר הרים צלול כיין". הסיבה שאני עומד כאן היום היא, כדי שגם בעבור הדורות הבאי</w:t>
      </w:r>
      <w:r>
        <w:rPr>
          <w:rFonts w:hint="cs"/>
          <w:rtl/>
        </w:rPr>
        <w:t>ם המלים של השיר הידוע לא יהפכו לשיעור בהיסטוריה.</w:t>
      </w:r>
    </w:p>
    <w:p w14:paraId="274447A6" w14:textId="77777777" w:rsidR="00000000" w:rsidRDefault="0080671D">
      <w:pPr>
        <w:pStyle w:val="a0"/>
        <w:rPr>
          <w:rFonts w:hint="cs"/>
          <w:rtl/>
        </w:rPr>
      </w:pPr>
    </w:p>
    <w:p w14:paraId="017D7BDB" w14:textId="77777777" w:rsidR="00000000" w:rsidRDefault="0080671D">
      <w:pPr>
        <w:pStyle w:val="a0"/>
        <w:rPr>
          <w:rFonts w:hint="cs"/>
          <w:rtl/>
        </w:rPr>
      </w:pPr>
      <w:r>
        <w:rPr>
          <w:rFonts w:hint="cs"/>
          <w:rtl/>
        </w:rPr>
        <w:t>היום מאיימים על אוויר ההרים של מערב-ירושלים בתוכנית לבניית יותר מ-20,000 יחידות דיור, ומעל 500,000 מ"ר של שטחי תעסוקה. התוכנית משתרעת על כ-26,000 דונם. התוכנית כוללת, כמובן, הקמת תשתיות כבישים בהיקף נרחב מא</w:t>
      </w:r>
      <w:r>
        <w:rPr>
          <w:rFonts w:hint="cs"/>
          <w:rtl/>
        </w:rPr>
        <w:t>וד.</w:t>
      </w:r>
    </w:p>
    <w:p w14:paraId="46053E26" w14:textId="77777777" w:rsidR="00000000" w:rsidRDefault="0080671D">
      <w:pPr>
        <w:pStyle w:val="a0"/>
        <w:rPr>
          <w:rFonts w:hint="cs"/>
          <w:rtl/>
        </w:rPr>
      </w:pPr>
    </w:p>
    <w:p w14:paraId="522E1D7C" w14:textId="77777777" w:rsidR="00000000" w:rsidRDefault="0080671D">
      <w:pPr>
        <w:pStyle w:val="a0"/>
        <w:rPr>
          <w:rFonts w:hint="cs"/>
          <w:rtl/>
        </w:rPr>
      </w:pPr>
      <w:r>
        <w:rPr>
          <w:rFonts w:hint="cs"/>
          <w:rtl/>
        </w:rPr>
        <w:t>כיום האזור כולל כמה יישובים קטנים - בית-זית, מוצא-עילית, אבן-ספיר, אורה ועמינדב ואת בית-החולים "הדסה עין-כרם". רובו של האזור פתוח וחלקו מיוער. האזור הררי ועוברים בו עמקי נחל-שורק, נחל-רפאים ויובליהם.</w:t>
      </w:r>
    </w:p>
    <w:p w14:paraId="4E2DEFA5" w14:textId="77777777" w:rsidR="00000000" w:rsidRDefault="0080671D">
      <w:pPr>
        <w:pStyle w:val="a0"/>
        <w:rPr>
          <w:rFonts w:hint="cs"/>
          <w:rtl/>
        </w:rPr>
      </w:pPr>
    </w:p>
    <w:p w14:paraId="534F5F5D" w14:textId="77777777" w:rsidR="00000000" w:rsidRDefault="0080671D">
      <w:pPr>
        <w:pStyle w:val="a0"/>
        <w:rPr>
          <w:rFonts w:hint="cs"/>
          <w:rtl/>
        </w:rPr>
      </w:pPr>
      <w:r>
        <w:rPr>
          <w:rFonts w:hint="cs"/>
          <w:rtl/>
        </w:rPr>
        <w:t>הטיעונים נגד התוכנית הם מתחומים כל כך רבים: גיאוגר</w:t>
      </w:r>
      <w:r>
        <w:rPr>
          <w:rFonts w:hint="cs"/>
          <w:rtl/>
        </w:rPr>
        <w:t xml:space="preserve">פיים, אקולוגיים, דמוגרפיים, איכות הסביבה, תכנוניים, כלכליים ועוד. אין לי הזמן, ולכן בחרתי להתייחס רק לכמה נקודות במשך הזמן שעומד לרשותי. </w:t>
      </w:r>
    </w:p>
    <w:p w14:paraId="270A4522" w14:textId="77777777" w:rsidR="00000000" w:rsidRDefault="0080671D">
      <w:pPr>
        <w:pStyle w:val="a0"/>
        <w:rPr>
          <w:rFonts w:hint="cs"/>
          <w:rtl/>
        </w:rPr>
      </w:pPr>
    </w:p>
    <w:p w14:paraId="500AF4BB" w14:textId="77777777" w:rsidR="00000000" w:rsidRDefault="0080671D">
      <w:pPr>
        <w:pStyle w:val="a0"/>
        <w:rPr>
          <w:rFonts w:hint="cs"/>
          <w:rtl/>
        </w:rPr>
      </w:pPr>
      <w:r>
        <w:rPr>
          <w:rFonts w:hint="cs"/>
          <w:rtl/>
        </w:rPr>
        <w:t>ראשית, צריך להבין שיצירת עיר חדשה במערב-ירושלים תגרום למעבר של אוכלוסייה אמידה מתוך העיר ולהישארות של אוכלוסייה פחותת</w:t>
      </w:r>
      <w:r>
        <w:rPr>
          <w:rFonts w:hint="cs"/>
          <w:rtl/>
        </w:rPr>
        <w:t xml:space="preserve"> יכולת כלכלית בעיר הוותיקה. התוצאות תהיינה ניוון עוד הרבה יותר גדול מזה שיש היום של מרכז העיר מבחינה כלכלית, חברתית, פיזית, והיחלשות הקשר בין חלקי העיר. תיווצר עיר פרברית עם מרכז מת. למותר לציין, כי מרכז עיר תוסס הוא הכרחי למשיכת הגירה לירושלים כולה.</w:t>
      </w:r>
    </w:p>
    <w:p w14:paraId="4F5B796F" w14:textId="77777777" w:rsidR="00000000" w:rsidRDefault="0080671D">
      <w:pPr>
        <w:pStyle w:val="a0"/>
        <w:rPr>
          <w:rFonts w:hint="cs"/>
          <w:rtl/>
        </w:rPr>
      </w:pPr>
    </w:p>
    <w:p w14:paraId="034E6674" w14:textId="77777777" w:rsidR="00000000" w:rsidRDefault="0080671D">
      <w:pPr>
        <w:pStyle w:val="a0"/>
        <w:rPr>
          <w:rFonts w:hint="cs"/>
          <w:rtl/>
        </w:rPr>
      </w:pPr>
      <w:r>
        <w:rPr>
          <w:rFonts w:hint="cs"/>
          <w:rtl/>
        </w:rPr>
        <w:t>מבחי</w:t>
      </w:r>
      <w:r>
        <w:rPr>
          <w:rFonts w:hint="cs"/>
          <w:rtl/>
        </w:rPr>
        <w:t>נת איכות הסביבה, מדובר בהרס סביבתי מוחלט - ואינני יכול לפרט פה - של חלקים נרחבים מהרי-יהודה, שהם הריאה הירוקה הגדולה והחשובה במרכז הארץ. אנחנו יודעים שיש באזור גם ערכי טבע ייחודיים, שרידי חקלאות עתיקה, מורשת היסטורית. למעשה, זה היה העורף החקלאי של היישוב י</w:t>
      </w:r>
      <w:r>
        <w:rPr>
          <w:rFonts w:hint="cs"/>
          <w:rtl/>
        </w:rPr>
        <w:t>רושלים במשך דורות רבים.</w:t>
      </w:r>
    </w:p>
    <w:p w14:paraId="71BD1C6C" w14:textId="77777777" w:rsidR="00000000" w:rsidRDefault="0080671D">
      <w:pPr>
        <w:pStyle w:val="a0"/>
        <w:rPr>
          <w:rtl/>
        </w:rPr>
      </w:pPr>
    </w:p>
    <w:p w14:paraId="7EF8427C" w14:textId="77777777" w:rsidR="00000000" w:rsidRDefault="0080671D">
      <w:pPr>
        <w:pStyle w:val="a0"/>
        <w:rPr>
          <w:rFonts w:hint="cs"/>
          <w:rtl/>
        </w:rPr>
      </w:pPr>
      <w:r>
        <w:rPr>
          <w:rFonts w:hint="cs"/>
          <w:rtl/>
        </w:rPr>
        <w:t>מבחינה אקולוגית, הבנייה תצמצם את אזורי החדירה של מי הגשמים לקרקע ותפגע באופן קשה ובלתי הפיך באקוויפר ההר, שהוא מאגר המים הגדול והאיכותי של מדינת ישראל.</w:t>
      </w:r>
    </w:p>
    <w:p w14:paraId="151B8B81" w14:textId="77777777" w:rsidR="00000000" w:rsidRDefault="0080671D">
      <w:pPr>
        <w:pStyle w:val="a0"/>
        <w:rPr>
          <w:rFonts w:hint="cs"/>
          <w:rtl/>
        </w:rPr>
      </w:pPr>
    </w:p>
    <w:p w14:paraId="5CC3A276" w14:textId="77777777" w:rsidR="00000000" w:rsidRDefault="0080671D">
      <w:pPr>
        <w:pStyle w:val="a0"/>
        <w:rPr>
          <w:rFonts w:hint="cs"/>
          <w:rtl/>
        </w:rPr>
      </w:pPr>
      <w:r>
        <w:rPr>
          <w:rFonts w:hint="cs"/>
          <w:rtl/>
        </w:rPr>
        <w:t xml:space="preserve">מבחינת תכנון ערים, כבר היום העיר גדולה, העיר ירושלים, כפי שכבר יודע כבוד השר, </w:t>
      </w:r>
      <w:r>
        <w:rPr>
          <w:rFonts w:hint="cs"/>
          <w:rtl/>
        </w:rPr>
        <w:t>יותר מפריס. כל הדבר הזה דורש תשתיות ארוכות ומסובכות, שמקשות את התפקוד ומקשות על קופתה ההולכת ומידלדלת של העיר. ברור שהרחבה נוספת במצב של גירעון  גדל יקטין את סיכוי העיר להתאזן - דבר שמאוד מעסיק את השר.</w:t>
      </w:r>
    </w:p>
    <w:p w14:paraId="583C7776" w14:textId="77777777" w:rsidR="00000000" w:rsidRDefault="0080671D">
      <w:pPr>
        <w:pStyle w:val="a0"/>
        <w:rPr>
          <w:rFonts w:hint="cs"/>
          <w:rtl/>
        </w:rPr>
      </w:pPr>
    </w:p>
    <w:p w14:paraId="22BFC79B" w14:textId="77777777" w:rsidR="00000000" w:rsidRDefault="0080671D">
      <w:pPr>
        <w:pStyle w:val="a0"/>
        <w:rPr>
          <w:rFonts w:hint="cs"/>
          <w:rtl/>
        </w:rPr>
      </w:pPr>
      <w:r>
        <w:rPr>
          <w:rFonts w:hint="cs"/>
          <w:rtl/>
        </w:rPr>
        <w:t>לא ייתכן לתמוך בתוכנית זו, אלא אם אנחנו מעדיפים את הא</w:t>
      </w:r>
      <w:r>
        <w:rPr>
          <w:rFonts w:hint="cs"/>
          <w:rtl/>
        </w:rPr>
        <w:t>ינטרסים של כמה אילי נדל"ן על פני האינטרסים של ירושלים ותושבי ירושלים. מי שתומך בבנייה, פועל לטובת בעלי ממון שיוכלו לבנות במקומות שעד כה היו אסורים לבנייה לפי תוכנית המיתאר הארצית.</w:t>
      </w:r>
    </w:p>
    <w:p w14:paraId="325941B4" w14:textId="77777777" w:rsidR="00000000" w:rsidRDefault="0080671D">
      <w:pPr>
        <w:pStyle w:val="a0"/>
        <w:rPr>
          <w:rFonts w:hint="cs"/>
          <w:rtl/>
        </w:rPr>
      </w:pPr>
    </w:p>
    <w:p w14:paraId="253A594E" w14:textId="77777777" w:rsidR="00000000" w:rsidRDefault="0080671D">
      <w:pPr>
        <w:pStyle w:val="a0"/>
        <w:rPr>
          <w:rFonts w:hint="cs"/>
          <w:rtl/>
        </w:rPr>
      </w:pPr>
      <w:r>
        <w:rPr>
          <w:rFonts w:hint="cs"/>
          <w:rtl/>
        </w:rPr>
        <w:t>מי שחפץ בטובתה של ירושלים, צריך לפעול למען חיזוקה בדרך של הרחבת אפשרויות הת</w:t>
      </w:r>
      <w:r>
        <w:rPr>
          <w:rFonts w:hint="cs"/>
          <w:rtl/>
        </w:rPr>
        <w:t xml:space="preserve">עסוקה בעיר ובסביבתה, להעניק הטבות דיור לצעירים, לתת תמריצים לסטודנטים - דרך אגב, להעביר את המרכז של האוניברסיטה למרכז העיר - לפתח מוסדות תרבות ובידור, לטפח את מערכת החינוך ולבנות מחדש את מרכז העיר. </w:t>
      </w:r>
    </w:p>
    <w:p w14:paraId="4A80C0AE" w14:textId="77777777" w:rsidR="00000000" w:rsidRDefault="0080671D">
      <w:pPr>
        <w:pStyle w:val="a0"/>
        <w:rPr>
          <w:rFonts w:hint="cs"/>
          <w:rtl/>
        </w:rPr>
      </w:pPr>
    </w:p>
    <w:p w14:paraId="486CA7A8" w14:textId="77777777" w:rsidR="00000000" w:rsidRDefault="0080671D">
      <w:pPr>
        <w:pStyle w:val="a0"/>
        <w:rPr>
          <w:rFonts w:hint="cs"/>
          <w:rtl/>
        </w:rPr>
      </w:pPr>
      <w:r>
        <w:rPr>
          <w:rFonts w:hint="cs"/>
          <w:rtl/>
        </w:rPr>
        <w:t xml:space="preserve">מי שטוען שאין עתודות לבנייה, זורה חול בעיניים. אני אמנה </w:t>
      </w:r>
      <w:r>
        <w:rPr>
          <w:rFonts w:hint="cs"/>
          <w:rtl/>
        </w:rPr>
        <w:t>פה רק כמה אתרים שפתוחים לבנייה מיידית, ואפשר לבנות ממש עכשיו, היום, עשרות אלפי יחידות בעיר, ואין שום צורך בתוכנית הזאת: שנלר, משרד החוץ לשעבר, הכניסה לעיר, עומריה, הרכבת, מקור-חיים, גבעת-המטוס, הר-חומה ונווה-יעקב. יש כל כך הרבה אפשרויות.</w:t>
      </w:r>
    </w:p>
    <w:p w14:paraId="0B68A6B6" w14:textId="77777777" w:rsidR="00000000" w:rsidRDefault="0080671D">
      <w:pPr>
        <w:pStyle w:val="a0"/>
        <w:rPr>
          <w:rFonts w:hint="cs"/>
          <w:rtl/>
        </w:rPr>
      </w:pPr>
    </w:p>
    <w:p w14:paraId="48D03CF4" w14:textId="77777777" w:rsidR="00000000" w:rsidRDefault="0080671D">
      <w:pPr>
        <w:pStyle w:val="a0"/>
        <w:rPr>
          <w:rFonts w:hint="cs"/>
          <w:rtl/>
        </w:rPr>
      </w:pPr>
      <w:r>
        <w:rPr>
          <w:rFonts w:hint="cs"/>
          <w:rtl/>
        </w:rPr>
        <w:t>גבירותי ורבותי, ב</w:t>
      </w:r>
      <w:r>
        <w:rPr>
          <w:rFonts w:hint="cs"/>
          <w:rtl/>
        </w:rPr>
        <w:t>סך הכול מתוכננות מעל 20,000 יחידות דיור, כגודל עיר בינונית בישראל, ואני, כעולה חדש, שואל אתכם: באמרה המפורסמת "ירושלים - הרים סביב לה", אנחנו כנראה רוצים להחליף את האות ה"א ב"הרים" באות עי"ן ולהגיד: "ירושלים - ערים סביב לה".</w:t>
      </w:r>
    </w:p>
    <w:p w14:paraId="77BF3640" w14:textId="77777777" w:rsidR="00000000" w:rsidRDefault="0080671D">
      <w:pPr>
        <w:pStyle w:val="a0"/>
        <w:rPr>
          <w:rFonts w:hint="cs"/>
          <w:rtl/>
        </w:rPr>
      </w:pPr>
    </w:p>
    <w:p w14:paraId="7D913EBD" w14:textId="77777777" w:rsidR="00000000" w:rsidRDefault="0080671D">
      <w:pPr>
        <w:pStyle w:val="a0"/>
        <w:rPr>
          <w:rFonts w:hint="cs"/>
          <w:rtl/>
        </w:rPr>
      </w:pPr>
      <w:r>
        <w:rPr>
          <w:rFonts w:hint="cs"/>
          <w:rtl/>
        </w:rPr>
        <w:t>עכשיו אפשר להגיש התנגדויות. עכ</w:t>
      </w:r>
      <w:r>
        <w:rPr>
          <w:rFonts w:hint="cs"/>
          <w:rtl/>
        </w:rPr>
        <w:t>שיו, זה הזמן. התוכנית פתוחה להתנגדויות, וכל חברי הכנסת שיתאגדו ביחד יכולים לעצור את התוכנית.</w:t>
      </w:r>
    </w:p>
    <w:p w14:paraId="4820E4DA" w14:textId="77777777" w:rsidR="00000000" w:rsidRDefault="0080671D">
      <w:pPr>
        <w:pStyle w:val="a0"/>
        <w:rPr>
          <w:rFonts w:hint="cs"/>
          <w:rtl/>
        </w:rPr>
      </w:pPr>
    </w:p>
    <w:p w14:paraId="30F85357" w14:textId="77777777" w:rsidR="00000000" w:rsidRDefault="0080671D">
      <w:pPr>
        <w:pStyle w:val="a0"/>
        <w:rPr>
          <w:rFonts w:hint="cs"/>
          <w:rtl/>
        </w:rPr>
      </w:pPr>
      <w:r>
        <w:rPr>
          <w:rFonts w:hint="cs"/>
          <w:rtl/>
        </w:rPr>
        <w:t>אני מבקש גם להעביר את הנושא לדיון בוועדה. תודה.</w:t>
      </w:r>
    </w:p>
    <w:p w14:paraId="41A209C5" w14:textId="77777777" w:rsidR="00000000" w:rsidRDefault="0080671D">
      <w:pPr>
        <w:pStyle w:val="a0"/>
        <w:rPr>
          <w:rFonts w:hint="cs"/>
          <w:rtl/>
        </w:rPr>
      </w:pPr>
    </w:p>
    <w:p w14:paraId="005DAA41" w14:textId="77777777" w:rsidR="00000000" w:rsidRDefault="0080671D">
      <w:pPr>
        <w:pStyle w:val="af1"/>
        <w:rPr>
          <w:rtl/>
        </w:rPr>
      </w:pPr>
      <w:r>
        <w:rPr>
          <w:rFonts w:hint="eastAsia"/>
          <w:rtl/>
        </w:rPr>
        <w:t>היו</w:t>
      </w:r>
      <w:r>
        <w:rPr>
          <w:rtl/>
        </w:rPr>
        <w:t>"ר מיכאל נודלמן:</w:t>
      </w:r>
    </w:p>
    <w:p w14:paraId="2459315E" w14:textId="77777777" w:rsidR="00000000" w:rsidRDefault="0080671D">
      <w:pPr>
        <w:pStyle w:val="a0"/>
        <w:rPr>
          <w:rFonts w:hint="cs"/>
          <w:rtl/>
        </w:rPr>
      </w:pPr>
    </w:p>
    <w:p w14:paraId="0CC7AE02" w14:textId="77777777" w:rsidR="00000000" w:rsidRDefault="0080671D">
      <w:pPr>
        <w:pStyle w:val="a0"/>
        <w:rPr>
          <w:rFonts w:hint="cs"/>
          <w:rtl/>
        </w:rPr>
      </w:pPr>
      <w:r>
        <w:rPr>
          <w:rFonts w:hint="cs"/>
          <w:rtl/>
        </w:rPr>
        <w:t>תודה רבה.  חבר הכנסת יגאל יאסינוב, בבקשה. אחריו - חבר הכנסת עמרי שרון.</w:t>
      </w:r>
    </w:p>
    <w:p w14:paraId="636B2FD5" w14:textId="77777777" w:rsidR="00000000" w:rsidRDefault="0080671D">
      <w:pPr>
        <w:pStyle w:val="a"/>
        <w:rPr>
          <w:rtl/>
        </w:rPr>
      </w:pPr>
      <w:bookmarkStart w:id="599" w:name="FS000001054T23_06_2004_18_42_11"/>
      <w:bookmarkEnd w:id="599"/>
    </w:p>
    <w:p w14:paraId="2216E58F" w14:textId="77777777" w:rsidR="00000000" w:rsidRDefault="0080671D">
      <w:pPr>
        <w:pStyle w:val="a"/>
        <w:rPr>
          <w:rtl/>
        </w:rPr>
      </w:pPr>
      <w:bookmarkStart w:id="600" w:name="_Toc101171454"/>
      <w:r>
        <w:rPr>
          <w:rFonts w:hint="eastAsia"/>
          <w:rtl/>
        </w:rPr>
        <w:t>יגאל</w:t>
      </w:r>
      <w:r>
        <w:rPr>
          <w:rtl/>
        </w:rPr>
        <w:t xml:space="preserve"> יאסינוב (שינוי)</w:t>
      </w:r>
      <w:r>
        <w:rPr>
          <w:rtl/>
        </w:rPr>
        <w:t>:</w:t>
      </w:r>
      <w:bookmarkEnd w:id="600"/>
    </w:p>
    <w:p w14:paraId="637156FE" w14:textId="77777777" w:rsidR="00000000" w:rsidRDefault="0080671D">
      <w:pPr>
        <w:pStyle w:val="a0"/>
        <w:rPr>
          <w:rFonts w:hint="cs"/>
          <w:rtl/>
        </w:rPr>
      </w:pPr>
    </w:p>
    <w:p w14:paraId="0E234962" w14:textId="77777777" w:rsidR="00000000" w:rsidRDefault="0080671D">
      <w:pPr>
        <w:pStyle w:val="a0"/>
        <w:rPr>
          <w:rFonts w:hint="cs"/>
          <w:rtl/>
        </w:rPr>
      </w:pPr>
      <w:r>
        <w:rPr>
          <w:rFonts w:hint="cs"/>
          <w:rtl/>
        </w:rPr>
        <w:t xml:space="preserve"> אדוני היושב-ראש, כבוד השר, חברי חברי הכנסת, קשה להוסיף הרבה על הדברים המדויקים שאמר חבר הכנסת מלכיאור. אני רוצה להגיד לכם משהו אישי, כירושלמי. חלמתי לעלות לירושלים ולא רק לארץ-ישראל - לירושלים של זהב. גם כך אין  ממש זהב בירושלים, אבל להפוך אותו?</w:t>
      </w:r>
    </w:p>
    <w:p w14:paraId="7AC2F8C8" w14:textId="77777777" w:rsidR="00000000" w:rsidRDefault="0080671D">
      <w:pPr>
        <w:pStyle w:val="a0"/>
        <w:rPr>
          <w:rFonts w:hint="cs"/>
          <w:rtl/>
        </w:rPr>
      </w:pPr>
    </w:p>
    <w:p w14:paraId="24CF1C1A" w14:textId="77777777" w:rsidR="00000000" w:rsidRDefault="0080671D">
      <w:pPr>
        <w:pStyle w:val="af0"/>
        <w:rPr>
          <w:rtl/>
        </w:rPr>
      </w:pPr>
      <w:r>
        <w:rPr>
          <w:rtl/>
        </w:rPr>
        <w:t>שר הפ</w:t>
      </w:r>
      <w:r>
        <w:rPr>
          <w:rtl/>
        </w:rPr>
        <w:t>נים אברהם פורז:</w:t>
      </w:r>
    </w:p>
    <w:p w14:paraId="3875C645" w14:textId="77777777" w:rsidR="00000000" w:rsidRDefault="0080671D">
      <w:pPr>
        <w:pStyle w:val="a0"/>
        <w:rPr>
          <w:rtl/>
        </w:rPr>
      </w:pPr>
    </w:p>
    <w:p w14:paraId="19442115" w14:textId="77777777" w:rsidR="00000000" w:rsidRDefault="0080671D">
      <w:pPr>
        <w:pStyle w:val="a0"/>
        <w:rPr>
          <w:rFonts w:hint="cs"/>
          <w:rtl/>
        </w:rPr>
      </w:pPr>
      <w:r>
        <w:rPr>
          <w:rFonts w:hint="cs"/>
          <w:rtl/>
        </w:rPr>
        <w:t>יש גם נחושת.</w:t>
      </w:r>
    </w:p>
    <w:p w14:paraId="65B5D833" w14:textId="77777777" w:rsidR="00000000" w:rsidRDefault="0080671D">
      <w:pPr>
        <w:pStyle w:val="a0"/>
        <w:rPr>
          <w:rFonts w:hint="cs"/>
          <w:rtl/>
        </w:rPr>
      </w:pPr>
    </w:p>
    <w:p w14:paraId="0C3417DD" w14:textId="77777777" w:rsidR="00000000" w:rsidRDefault="0080671D">
      <w:pPr>
        <w:pStyle w:val="-"/>
        <w:rPr>
          <w:rtl/>
        </w:rPr>
      </w:pPr>
      <w:bookmarkStart w:id="601" w:name="FS000001054T23_06_2004_18_44_13C"/>
      <w:bookmarkEnd w:id="601"/>
      <w:r>
        <w:rPr>
          <w:rtl/>
        </w:rPr>
        <w:t>יגאל יאסינוב (שינוי):</w:t>
      </w:r>
    </w:p>
    <w:p w14:paraId="45842C03" w14:textId="77777777" w:rsidR="00000000" w:rsidRDefault="0080671D">
      <w:pPr>
        <w:pStyle w:val="a0"/>
        <w:rPr>
          <w:rtl/>
        </w:rPr>
      </w:pPr>
    </w:p>
    <w:p w14:paraId="7A9947CD" w14:textId="77777777" w:rsidR="00000000" w:rsidRDefault="0080671D">
      <w:pPr>
        <w:pStyle w:val="a0"/>
        <w:rPr>
          <w:rFonts w:hint="cs"/>
          <w:rtl/>
        </w:rPr>
      </w:pPr>
      <w:r>
        <w:rPr>
          <w:rFonts w:hint="cs"/>
          <w:rtl/>
        </w:rPr>
        <w:t>גם לא ממש נחושת. זה אולי נחושת עם חלודה.</w:t>
      </w:r>
    </w:p>
    <w:p w14:paraId="65648612" w14:textId="77777777" w:rsidR="00000000" w:rsidRDefault="0080671D">
      <w:pPr>
        <w:pStyle w:val="a0"/>
        <w:rPr>
          <w:rFonts w:hint="cs"/>
          <w:rtl/>
        </w:rPr>
      </w:pPr>
    </w:p>
    <w:p w14:paraId="5C785174" w14:textId="77777777" w:rsidR="00000000" w:rsidRDefault="0080671D">
      <w:pPr>
        <w:pStyle w:val="af0"/>
        <w:rPr>
          <w:rtl/>
        </w:rPr>
      </w:pPr>
      <w:r>
        <w:rPr>
          <w:rFonts w:hint="eastAsia"/>
          <w:rtl/>
        </w:rPr>
        <w:t>שר</w:t>
      </w:r>
      <w:r>
        <w:rPr>
          <w:rtl/>
        </w:rPr>
        <w:t xml:space="preserve"> הפנים אברהם פורז:</w:t>
      </w:r>
    </w:p>
    <w:p w14:paraId="0ED9C515" w14:textId="77777777" w:rsidR="00000000" w:rsidRDefault="0080671D">
      <w:pPr>
        <w:pStyle w:val="a0"/>
        <w:rPr>
          <w:rFonts w:hint="cs"/>
          <w:rtl/>
        </w:rPr>
      </w:pPr>
    </w:p>
    <w:p w14:paraId="536A665B" w14:textId="77777777" w:rsidR="00000000" w:rsidRDefault="0080671D">
      <w:pPr>
        <w:pStyle w:val="a0"/>
        <w:rPr>
          <w:rFonts w:hint="cs"/>
          <w:rtl/>
        </w:rPr>
      </w:pPr>
      <w:r>
        <w:rPr>
          <w:rFonts w:hint="cs"/>
          <w:rtl/>
        </w:rPr>
        <w:t>אבל, אור.</w:t>
      </w:r>
    </w:p>
    <w:p w14:paraId="33E5A5F3" w14:textId="77777777" w:rsidR="00000000" w:rsidRDefault="0080671D">
      <w:pPr>
        <w:pStyle w:val="a0"/>
        <w:rPr>
          <w:rFonts w:hint="cs"/>
          <w:rtl/>
        </w:rPr>
      </w:pPr>
    </w:p>
    <w:p w14:paraId="0C1C1C8B" w14:textId="77777777" w:rsidR="00000000" w:rsidRDefault="0080671D">
      <w:pPr>
        <w:pStyle w:val="-"/>
        <w:rPr>
          <w:rtl/>
        </w:rPr>
      </w:pPr>
      <w:bookmarkStart w:id="602" w:name="FS000001054T23_06_2004_18_44_48C"/>
      <w:bookmarkEnd w:id="602"/>
      <w:r>
        <w:rPr>
          <w:rtl/>
        </w:rPr>
        <w:t>יגאל יאסינוב (שינוי):</w:t>
      </w:r>
    </w:p>
    <w:p w14:paraId="2D7FBBFE" w14:textId="77777777" w:rsidR="00000000" w:rsidRDefault="0080671D">
      <w:pPr>
        <w:pStyle w:val="a0"/>
        <w:rPr>
          <w:rtl/>
        </w:rPr>
      </w:pPr>
    </w:p>
    <w:p w14:paraId="185BBB4B" w14:textId="77777777" w:rsidR="00000000" w:rsidRDefault="0080671D">
      <w:pPr>
        <w:pStyle w:val="a0"/>
        <w:rPr>
          <w:rFonts w:hint="cs"/>
          <w:rtl/>
        </w:rPr>
      </w:pPr>
      <w:r>
        <w:rPr>
          <w:rFonts w:hint="cs"/>
          <w:rtl/>
        </w:rPr>
        <w:t>הנחושת הזאת כבר עם חלודה. אבל להפוך את העיר לירושלים של אבק? לירושלים של אבנים? בלי יערות, בלי מקום לטיו</w:t>
      </w:r>
      <w:r>
        <w:rPr>
          <w:rFonts w:hint="cs"/>
          <w:rtl/>
        </w:rPr>
        <w:t>לים? אני חושב שזה אסור.</w:t>
      </w:r>
    </w:p>
    <w:p w14:paraId="122CF2AF" w14:textId="77777777" w:rsidR="00000000" w:rsidRDefault="0080671D">
      <w:pPr>
        <w:pStyle w:val="a0"/>
        <w:rPr>
          <w:rFonts w:hint="cs"/>
          <w:rtl/>
        </w:rPr>
      </w:pPr>
    </w:p>
    <w:p w14:paraId="6166CD28" w14:textId="77777777" w:rsidR="00000000" w:rsidRDefault="0080671D">
      <w:pPr>
        <w:pStyle w:val="a0"/>
        <w:rPr>
          <w:rFonts w:hint="cs"/>
          <w:rtl/>
        </w:rPr>
      </w:pPr>
      <w:r>
        <w:rPr>
          <w:rFonts w:hint="cs"/>
          <w:rtl/>
        </w:rPr>
        <w:t>אני חושב שצריך לחלק את הדיון לכמה חלקים. כביש הטבעת הוא חלק אחד, והחלק השני הוא השכונות החדשות שמתכוונים לבנות. אם נצליח לעצור את בניית השכונות, לא יהיה צורך בכביש. במפה קיימים שטחים ירוקים סביב השכונות החדשות. אנחנו רואים שכל התשת</w:t>
      </w:r>
      <w:r>
        <w:rPr>
          <w:rFonts w:hint="cs"/>
          <w:rtl/>
        </w:rPr>
        <w:t xml:space="preserve">יות יעברו לשכונות, דווקא דרך השטחים האלה. זאת אומרת, שקודם כול יהרסו גם אותם. אני לא רוצה לדבר על כך שזה יביא לזיהום אוויר, לפגיעה בתושבים ובשכונות. </w:t>
      </w:r>
    </w:p>
    <w:p w14:paraId="3FD97077" w14:textId="77777777" w:rsidR="00000000" w:rsidRDefault="0080671D">
      <w:pPr>
        <w:pStyle w:val="a0"/>
        <w:rPr>
          <w:rFonts w:hint="cs"/>
          <w:rtl/>
        </w:rPr>
      </w:pPr>
    </w:p>
    <w:p w14:paraId="13BC6584" w14:textId="77777777" w:rsidR="00000000" w:rsidRDefault="0080671D">
      <w:pPr>
        <w:pStyle w:val="a0"/>
        <w:rPr>
          <w:rFonts w:hint="cs"/>
          <w:rtl/>
        </w:rPr>
      </w:pPr>
      <w:r>
        <w:rPr>
          <w:rFonts w:hint="cs"/>
          <w:rtl/>
        </w:rPr>
        <w:t xml:space="preserve">כבוד השר, אני יודע שאתה אחד מחברי הכנסת הכי ירוקים פה. אתה חייב לתת מענה ועזרה לירושלים. </w:t>
      </w:r>
    </w:p>
    <w:p w14:paraId="3D8F3C17" w14:textId="77777777" w:rsidR="00000000" w:rsidRDefault="0080671D">
      <w:pPr>
        <w:pStyle w:val="a0"/>
        <w:rPr>
          <w:rFonts w:hint="cs"/>
          <w:rtl/>
        </w:rPr>
      </w:pPr>
    </w:p>
    <w:p w14:paraId="3B010E9B" w14:textId="77777777" w:rsidR="00000000" w:rsidRDefault="0080671D">
      <w:pPr>
        <w:pStyle w:val="a0"/>
        <w:rPr>
          <w:rFonts w:hint="cs"/>
          <w:rtl/>
        </w:rPr>
      </w:pPr>
      <w:r>
        <w:rPr>
          <w:rFonts w:hint="cs"/>
          <w:rtl/>
        </w:rPr>
        <w:t xml:space="preserve">אני רוצה לספר </w:t>
      </w:r>
      <w:r>
        <w:rPr>
          <w:rFonts w:hint="cs"/>
          <w:rtl/>
        </w:rPr>
        <w:t xml:space="preserve">לשר על עוד מקום אחד קטן, אולי פחות חשוב מכל הערים, אבל חשוב לי אישית, כי אני טיילתי בו ואני רוצה מתישהו להגיע לשם עם הילדים שיהיו לי </w:t>
      </w:r>
      <w:r>
        <w:rPr>
          <w:rtl/>
        </w:rPr>
        <w:t>–</w:t>
      </w:r>
      <w:r>
        <w:rPr>
          <w:rFonts w:hint="cs"/>
          <w:rtl/>
        </w:rPr>
        <w:t xml:space="preserve"> עמק-לבן, מקום קטן, פסטורלי ויפה, שנמצא בין השכונות קריית-מנחם, עיר-גנים וגבעת-משואה. תושבי השכונות האלה מטיילים שם כל סוף</w:t>
      </w:r>
      <w:r>
        <w:rPr>
          <w:rFonts w:hint="cs"/>
          <w:rtl/>
        </w:rPr>
        <w:t xml:space="preserve"> שבוע. אם גבעת-משואה נחשבת שכונה לא לעניים, השכונות האחרות הן שכונות לאותה אוכלוסייה שאין לה אפשרות לנסוע שעה-שעתיים ליער אחר. </w:t>
      </w:r>
    </w:p>
    <w:p w14:paraId="329A1864" w14:textId="77777777" w:rsidR="00000000" w:rsidRDefault="0080671D">
      <w:pPr>
        <w:pStyle w:val="a0"/>
        <w:rPr>
          <w:rFonts w:hint="cs"/>
          <w:rtl/>
        </w:rPr>
      </w:pPr>
    </w:p>
    <w:p w14:paraId="5CA68420" w14:textId="77777777" w:rsidR="00000000" w:rsidRDefault="0080671D">
      <w:pPr>
        <w:pStyle w:val="a0"/>
        <w:rPr>
          <w:rFonts w:hint="cs"/>
          <w:rtl/>
        </w:rPr>
      </w:pPr>
      <w:r>
        <w:rPr>
          <w:rFonts w:hint="cs"/>
          <w:rtl/>
        </w:rPr>
        <w:t xml:space="preserve">כל הכבישים האלה פוגעים לא רק בטבע, באיכות הסביבה ובירושלים שקיימת, אלא גם בירושלים שאנחנו רוצים להשאיר לדורות הבאים. תודה. </w:t>
      </w:r>
    </w:p>
    <w:p w14:paraId="7B27AA9F" w14:textId="77777777" w:rsidR="00000000" w:rsidRDefault="0080671D">
      <w:pPr>
        <w:pStyle w:val="a0"/>
        <w:rPr>
          <w:rFonts w:hint="cs"/>
          <w:rtl/>
        </w:rPr>
      </w:pPr>
    </w:p>
    <w:p w14:paraId="3BC97E4A" w14:textId="77777777" w:rsidR="00000000" w:rsidRDefault="0080671D">
      <w:pPr>
        <w:pStyle w:val="af1"/>
        <w:rPr>
          <w:rtl/>
        </w:rPr>
      </w:pPr>
      <w:r>
        <w:rPr>
          <w:rtl/>
        </w:rPr>
        <w:t>הי</w:t>
      </w:r>
      <w:r>
        <w:rPr>
          <w:rtl/>
        </w:rPr>
        <w:t>ו"ר מיכאל נודלמן:</w:t>
      </w:r>
    </w:p>
    <w:p w14:paraId="3BFE9F58" w14:textId="77777777" w:rsidR="00000000" w:rsidRDefault="0080671D">
      <w:pPr>
        <w:pStyle w:val="a0"/>
        <w:rPr>
          <w:rFonts w:hint="cs"/>
          <w:rtl/>
        </w:rPr>
      </w:pPr>
    </w:p>
    <w:p w14:paraId="3233D13B" w14:textId="77777777" w:rsidR="00000000" w:rsidRDefault="0080671D">
      <w:pPr>
        <w:pStyle w:val="a0"/>
        <w:rPr>
          <w:rFonts w:hint="cs"/>
          <w:rtl/>
        </w:rPr>
      </w:pPr>
      <w:r>
        <w:rPr>
          <w:rFonts w:hint="cs"/>
          <w:rtl/>
        </w:rPr>
        <w:t xml:space="preserve">חבר הכנסת עמרי שרון, בבקשה. </w:t>
      </w:r>
    </w:p>
    <w:p w14:paraId="08EE8B3F" w14:textId="77777777" w:rsidR="00000000" w:rsidRDefault="0080671D">
      <w:pPr>
        <w:pStyle w:val="a0"/>
        <w:rPr>
          <w:rFonts w:hint="cs"/>
          <w:rtl/>
        </w:rPr>
      </w:pPr>
    </w:p>
    <w:p w14:paraId="426095F3" w14:textId="77777777" w:rsidR="00000000" w:rsidRDefault="0080671D">
      <w:pPr>
        <w:pStyle w:val="a"/>
        <w:rPr>
          <w:rtl/>
        </w:rPr>
      </w:pPr>
      <w:bookmarkStart w:id="603" w:name="FS000001031T23_06_2004_18_15_21"/>
      <w:bookmarkStart w:id="604" w:name="FS000001035T23_06_2004_18_15_32"/>
      <w:bookmarkStart w:id="605" w:name="_Toc101171455"/>
      <w:bookmarkEnd w:id="603"/>
      <w:bookmarkEnd w:id="604"/>
      <w:r>
        <w:rPr>
          <w:rFonts w:hint="eastAsia"/>
          <w:rtl/>
        </w:rPr>
        <w:t>עמרי</w:t>
      </w:r>
      <w:r>
        <w:rPr>
          <w:rtl/>
        </w:rPr>
        <w:t xml:space="preserve"> שרון (הליכוד):</w:t>
      </w:r>
      <w:bookmarkEnd w:id="605"/>
    </w:p>
    <w:p w14:paraId="0E656F9C" w14:textId="77777777" w:rsidR="00000000" w:rsidRDefault="0080671D">
      <w:pPr>
        <w:pStyle w:val="a0"/>
        <w:rPr>
          <w:rFonts w:hint="cs"/>
          <w:rtl/>
        </w:rPr>
      </w:pPr>
    </w:p>
    <w:p w14:paraId="64776F76" w14:textId="77777777" w:rsidR="00000000" w:rsidRDefault="0080671D">
      <w:pPr>
        <w:pStyle w:val="a0"/>
        <w:rPr>
          <w:rFonts w:hint="cs"/>
          <w:rtl/>
        </w:rPr>
      </w:pPr>
      <w:r>
        <w:rPr>
          <w:rFonts w:hint="cs"/>
          <w:rtl/>
        </w:rPr>
        <w:t xml:space="preserve">אדוני היושב-ראש, אדוני השר, חברי הכנסת, ביקשתי להעלות על סדר-היום של הכנסת את נושא התוכנית לבנייה במערב-ירושלים, יחד עם קבוצת חברי כנסת נוספים מהשדולה לאיכות הסביבה. </w:t>
      </w:r>
    </w:p>
    <w:p w14:paraId="54FC001F" w14:textId="77777777" w:rsidR="00000000" w:rsidRDefault="0080671D">
      <w:pPr>
        <w:pStyle w:val="a0"/>
        <w:rPr>
          <w:rFonts w:hint="cs"/>
          <w:rtl/>
        </w:rPr>
      </w:pPr>
    </w:p>
    <w:p w14:paraId="629D8192" w14:textId="77777777" w:rsidR="00000000" w:rsidRDefault="0080671D">
      <w:pPr>
        <w:pStyle w:val="a0"/>
        <w:rPr>
          <w:rFonts w:hint="cs"/>
          <w:rtl/>
        </w:rPr>
      </w:pPr>
      <w:r>
        <w:rPr>
          <w:rFonts w:hint="cs"/>
          <w:rtl/>
        </w:rPr>
        <w:t>התוכנית היא תוכנית</w:t>
      </w:r>
      <w:r>
        <w:rPr>
          <w:rFonts w:hint="cs"/>
          <w:rtl/>
        </w:rPr>
        <w:t xml:space="preserve"> לבנייה של 20,000 יחידות דיור בשטחים הפתוחים שממערב לעיר ירושלים. משמעותה של הבנייה באזור זה היא פגיעה סביבתית בחלקים נרחבים של הריאה הירוקה הגדולה ביותר במרכז הארץ. לתוכנית יש השפעה על האקולוגיה, על הקרקע ועל זיהום האוויר. תוכנית מערב-ירושלים תפגע פגיעה ח</w:t>
      </w:r>
      <w:r>
        <w:rPr>
          <w:rFonts w:hint="cs"/>
          <w:rtl/>
        </w:rPr>
        <w:t xml:space="preserve">מורה ביערות, בשמורות הטבע ובגנים הלאומיים באזור. תוכנית זו לא צריכה להדאיג רק את תושבי ירושלים, אלא את כולנו. זוהי פגיעה באתרי מורשת ובממצאים ארכיאולוגיים בעיר הבירה שלנו. </w:t>
      </w:r>
    </w:p>
    <w:p w14:paraId="4F80B5D9" w14:textId="77777777" w:rsidR="00000000" w:rsidRDefault="0080671D">
      <w:pPr>
        <w:pStyle w:val="a0"/>
        <w:rPr>
          <w:rFonts w:hint="cs"/>
          <w:rtl/>
        </w:rPr>
      </w:pPr>
    </w:p>
    <w:p w14:paraId="17CD30AF" w14:textId="77777777" w:rsidR="00000000" w:rsidRDefault="0080671D">
      <w:pPr>
        <w:pStyle w:val="a0"/>
        <w:rPr>
          <w:rFonts w:hint="cs"/>
          <w:rtl/>
        </w:rPr>
      </w:pPr>
      <w:r>
        <w:rPr>
          <w:rFonts w:hint="cs"/>
          <w:rtl/>
        </w:rPr>
        <w:t>ההתנגדויות לתוכנית הבנייה במערב-ירושלים הן רבות. בגבולות הבינוי הנוכחיים של ירושלי</w:t>
      </w:r>
      <w:r>
        <w:rPr>
          <w:rFonts w:hint="cs"/>
          <w:rtl/>
        </w:rPr>
        <w:t xml:space="preserve">ם ניתן לעמוד ביעדי האכלוס לשנים הקרובות. בנייה במערב-ירושלים מחייבת ביצוע כביש טבעת, המקיף את העיר ממערבה. כביש זה יפגע באיכות הסביבה ויגרום למפגעים ולזיהום אוויר. יש גם פגיעה במערכת אקולוגית ייחודית, בצומח, במעיינות ובעולם החי המתקיים בהרי-יהודה. </w:t>
      </w:r>
    </w:p>
    <w:p w14:paraId="35D15DCD" w14:textId="77777777" w:rsidR="00000000" w:rsidRDefault="0080671D">
      <w:pPr>
        <w:pStyle w:val="a0"/>
        <w:rPr>
          <w:rFonts w:hint="cs"/>
          <w:rtl/>
        </w:rPr>
      </w:pPr>
    </w:p>
    <w:p w14:paraId="3C084C1A" w14:textId="77777777" w:rsidR="00000000" w:rsidRDefault="0080671D">
      <w:pPr>
        <w:pStyle w:val="a0"/>
        <w:rPr>
          <w:rFonts w:hint="cs"/>
          <w:rtl/>
        </w:rPr>
      </w:pPr>
      <w:r>
        <w:rPr>
          <w:rFonts w:hint="cs"/>
          <w:rtl/>
        </w:rPr>
        <w:t xml:space="preserve">עדיין </w:t>
      </w:r>
      <w:r>
        <w:rPr>
          <w:rFonts w:hint="cs"/>
          <w:rtl/>
        </w:rPr>
        <w:t>לא מאוחר לעצור את התוכנית, אף  שהיא כבר אושרה בוועדות תכנון מקומיות. אני סבור כי יש לעצור את הבנייה במערב-ירושלים ולשקול מחדש חלופות אחרות במרכז העיר, שייתנו מענה הולם לצורך הקיים בחיזוקה של העיר ולגידול הטבעי של האוכלוסייה, תוך שמירה על ערכי הטבע, למען הד</w:t>
      </w:r>
      <w:r>
        <w:rPr>
          <w:rFonts w:hint="cs"/>
          <w:rtl/>
        </w:rPr>
        <w:t xml:space="preserve">ורות הבאים.  </w:t>
      </w:r>
    </w:p>
    <w:p w14:paraId="255C57FD" w14:textId="77777777" w:rsidR="00000000" w:rsidRDefault="0080671D">
      <w:pPr>
        <w:pStyle w:val="a0"/>
        <w:ind w:firstLine="0"/>
        <w:rPr>
          <w:rFonts w:hint="cs"/>
          <w:rtl/>
        </w:rPr>
      </w:pPr>
    </w:p>
    <w:p w14:paraId="62A856E1" w14:textId="77777777" w:rsidR="00000000" w:rsidRDefault="0080671D">
      <w:pPr>
        <w:pStyle w:val="a0"/>
        <w:ind w:firstLine="720"/>
        <w:rPr>
          <w:rFonts w:hint="cs"/>
          <w:rtl/>
        </w:rPr>
      </w:pPr>
      <w:r>
        <w:rPr>
          <w:rFonts w:hint="cs"/>
          <w:rtl/>
        </w:rPr>
        <w:t>אני מציע לקיים דיון בנושא בוועדת הפנים ואיכות הסביבה, בהשתתפות נציגי משרד הפנים, ראש עיריית ירושלים, נציגי הארגונים הירוקים ונציגי תושבי ירושלים, כדי לבחון חלופות לתוכנית וכדי לראות כיצד אפשר לצמצם את הפגיעה בסביבה.</w:t>
      </w:r>
    </w:p>
    <w:p w14:paraId="6F19EB00" w14:textId="77777777" w:rsidR="00000000" w:rsidRDefault="0080671D">
      <w:pPr>
        <w:pStyle w:val="a0"/>
        <w:rPr>
          <w:rFonts w:hint="cs"/>
          <w:rtl/>
        </w:rPr>
      </w:pPr>
    </w:p>
    <w:p w14:paraId="5059431B" w14:textId="77777777" w:rsidR="00000000" w:rsidRDefault="0080671D">
      <w:pPr>
        <w:pStyle w:val="af1"/>
        <w:rPr>
          <w:rtl/>
        </w:rPr>
      </w:pPr>
      <w:r>
        <w:rPr>
          <w:rtl/>
        </w:rPr>
        <w:t>היו"ר מיכאל נודלמן:</w:t>
      </w:r>
    </w:p>
    <w:p w14:paraId="0B703010" w14:textId="77777777" w:rsidR="00000000" w:rsidRDefault="0080671D">
      <w:pPr>
        <w:pStyle w:val="a0"/>
        <w:rPr>
          <w:rtl/>
        </w:rPr>
      </w:pPr>
    </w:p>
    <w:p w14:paraId="69F093B3" w14:textId="77777777" w:rsidR="00000000" w:rsidRDefault="0080671D">
      <w:pPr>
        <w:pStyle w:val="a0"/>
        <w:rPr>
          <w:rFonts w:hint="cs"/>
          <w:rtl/>
        </w:rPr>
      </w:pPr>
      <w:r>
        <w:rPr>
          <w:rFonts w:hint="cs"/>
          <w:rtl/>
        </w:rPr>
        <w:t>תוד</w:t>
      </w:r>
      <w:r>
        <w:rPr>
          <w:rFonts w:hint="cs"/>
          <w:rtl/>
        </w:rPr>
        <w:t>ה רבה לחבר הכנסת עמרי שרון. אדוני השר, האם זה באמת כך, או שאתה חושב אחרת? אני גם לא מבין איך אתה, שדואג כל כך לאיכות הסביבה - - -</w:t>
      </w:r>
    </w:p>
    <w:p w14:paraId="4D5F3B94" w14:textId="77777777" w:rsidR="00000000" w:rsidRDefault="0080671D">
      <w:pPr>
        <w:pStyle w:val="a0"/>
        <w:rPr>
          <w:rFonts w:hint="cs"/>
          <w:rtl/>
        </w:rPr>
      </w:pPr>
    </w:p>
    <w:p w14:paraId="597D78C7" w14:textId="77777777" w:rsidR="00000000" w:rsidRDefault="0080671D">
      <w:pPr>
        <w:pStyle w:val="a"/>
        <w:rPr>
          <w:rtl/>
        </w:rPr>
      </w:pPr>
      <w:bookmarkStart w:id="606" w:name="FS000000519T23_06_2004_18_18_09"/>
      <w:bookmarkStart w:id="607" w:name="_Toc101171456"/>
      <w:bookmarkEnd w:id="606"/>
      <w:r>
        <w:rPr>
          <w:rFonts w:hint="eastAsia"/>
          <w:rtl/>
        </w:rPr>
        <w:t>שר</w:t>
      </w:r>
      <w:r>
        <w:rPr>
          <w:rtl/>
        </w:rPr>
        <w:t xml:space="preserve"> הפנים אברהם פורז:</w:t>
      </w:r>
      <w:bookmarkEnd w:id="607"/>
    </w:p>
    <w:p w14:paraId="3D8F463B" w14:textId="77777777" w:rsidR="00000000" w:rsidRDefault="0080671D">
      <w:pPr>
        <w:pStyle w:val="a0"/>
        <w:rPr>
          <w:rFonts w:hint="cs"/>
          <w:rtl/>
        </w:rPr>
      </w:pPr>
    </w:p>
    <w:p w14:paraId="3C861A67" w14:textId="77777777" w:rsidR="00000000" w:rsidRDefault="0080671D">
      <w:pPr>
        <w:pStyle w:val="a0"/>
        <w:rPr>
          <w:rFonts w:hint="cs"/>
          <w:rtl/>
        </w:rPr>
      </w:pPr>
      <w:r>
        <w:rPr>
          <w:rFonts w:hint="cs"/>
          <w:rtl/>
        </w:rPr>
        <w:t>אדוני היושב-ראש, חברי הכנסת, באופן פורמלי אני לא אמור להתייחס לגוף העניין, שהרי יש הליכים סטטוטוריים, ל</w:t>
      </w:r>
      <w:r>
        <w:rPr>
          <w:rFonts w:hint="cs"/>
          <w:rtl/>
        </w:rPr>
        <w:t xml:space="preserve">פי חוק התכנון והבנייה, ותוכנית ספדי לבנייה במערב-ירושלים נמצאת על סדר-יומה של המועצה הארצית לתכנון ולבנייה, אשר בה אמור להתקיים דיון מקיף בתוכנית ובהשפעותיה על איכות הסביבה ועל עניינים תכנוניים אחרים. </w:t>
      </w:r>
    </w:p>
    <w:p w14:paraId="7FAFBA81" w14:textId="77777777" w:rsidR="00000000" w:rsidRDefault="0080671D">
      <w:pPr>
        <w:pStyle w:val="a0"/>
        <w:rPr>
          <w:rFonts w:hint="cs"/>
          <w:rtl/>
        </w:rPr>
      </w:pPr>
    </w:p>
    <w:p w14:paraId="1392E5F2" w14:textId="77777777" w:rsidR="00000000" w:rsidRDefault="0080671D">
      <w:pPr>
        <w:pStyle w:val="a0"/>
        <w:rPr>
          <w:rFonts w:hint="cs"/>
          <w:rtl/>
        </w:rPr>
      </w:pPr>
      <w:r>
        <w:rPr>
          <w:rFonts w:hint="cs"/>
          <w:rtl/>
        </w:rPr>
        <w:t>זה נכון שאני יושב-ראש המועצה הארצית לתכנון ובנייה מבח</w:t>
      </w:r>
      <w:r>
        <w:rPr>
          <w:rFonts w:hint="cs"/>
          <w:rtl/>
        </w:rPr>
        <w:t xml:space="preserve">ינה משפטית, אך בפועל, מי שמנהל את הישיבות הוא מנכ"ל משרד הפנים. אני חושב, שבדרך כלל בהליך מעין זה, צריך לאפשר לציבור לומר את דברו, לשמוע את המתנגדים, ואז, לאחר שמיעת כל האספקטים, לקבל החלטה. </w:t>
      </w:r>
    </w:p>
    <w:p w14:paraId="058C2ACB" w14:textId="77777777" w:rsidR="00000000" w:rsidRDefault="0080671D">
      <w:pPr>
        <w:pStyle w:val="a0"/>
        <w:rPr>
          <w:rFonts w:hint="cs"/>
          <w:rtl/>
        </w:rPr>
      </w:pPr>
    </w:p>
    <w:p w14:paraId="6D5251DC" w14:textId="77777777" w:rsidR="00000000" w:rsidRDefault="0080671D">
      <w:pPr>
        <w:pStyle w:val="a0"/>
        <w:rPr>
          <w:rFonts w:hint="cs"/>
          <w:rtl/>
        </w:rPr>
      </w:pPr>
      <w:r>
        <w:rPr>
          <w:rFonts w:hint="cs"/>
          <w:rtl/>
        </w:rPr>
        <w:t>בלי לפגוע במה שאמרתי קודם, אני רוצה להאיר קצת את התמונה מהזוויו</w:t>
      </w:r>
      <w:r>
        <w:rPr>
          <w:rFonts w:hint="cs"/>
          <w:rtl/>
        </w:rPr>
        <w:t xml:space="preserve">ת השונות שלה. הרעיון להרחבת ירושלים למערב, בא מהכיוון של עיריית ירושלים, ואחד הדוחפים העיקריים של התוכנית היה ראש העירייה הקודם, שהיום הוא שר התעשייה, המסחר, התעסוקה והתקשורת, השר אהוד אולמרט. הוא גם אחראי על מינהל מקרקעי ישראל. </w:t>
      </w:r>
    </w:p>
    <w:p w14:paraId="0A1B53E5" w14:textId="77777777" w:rsidR="00000000" w:rsidRDefault="0080671D">
      <w:pPr>
        <w:pStyle w:val="a0"/>
        <w:rPr>
          <w:rFonts w:hint="cs"/>
          <w:rtl/>
        </w:rPr>
      </w:pPr>
    </w:p>
    <w:p w14:paraId="556E2C1E" w14:textId="77777777" w:rsidR="00000000" w:rsidRDefault="0080671D">
      <w:pPr>
        <w:pStyle w:val="a0"/>
        <w:rPr>
          <w:rFonts w:hint="cs"/>
          <w:rtl/>
        </w:rPr>
      </w:pPr>
      <w:r>
        <w:rPr>
          <w:rFonts w:hint="cs"/>
          <w:rtl/>
        </w:rPr>
        <w:t>הרעיון שעומד ביסודה של הת</w:t>
      </w:r>
      <w:r>
        <w:rPr>
          <w:rFonts w:hint="cs"/>
          <w:rtl/>
        </w:rPr>
        <w:t xml:space="preserve">וכנית אומר, שירושלים היא עיר בעייתית בהרבה מאוד מובנים, ואם רוצים להביא לירושלים אוכלוסייה מבוססת וחזקה, מעמד ביניים, אי-אפשר למצוא לה חלופות בתוך העיר, כי הם לא רוצים לבוא לתוך העיר. כדי לחזק את ירושלים באוכלוסייה חזקה ומבוססת, צריך להקים לאוכלוסייה הזאת </w:t>
      </w:r>
      <w:r>
        <w:rPr>
          <w:rFonts w:hint="cs"/>
          <w:rtl/>
        </w:rPr>
        <w:t>שכונות ממערב לעיר, שיצטיינו באיכות חיים מאוד גבוהה, ברמה גבוהה, שתביא את האוכלוסייה הזאת לשם ותמנע ממנה נדודים מערבה, למודיעין ואף לתל-אביב.</w:t>
      </w:r>
    </w:p>
    <w:p w14:paraId="7E9F5003" w14:textId="77777777" w:rsidR="00000000" w:rsidRDefault="0080671D">
      <w:pPr>
        <w:pStyle w:val="a0"/>
        <w:rPr>
          <w:rFonts w:hint="cs"/>
          <w:rtl/>
        </w:rPr>
      </w:pPr>
    </w:p>
    <w:p w14:paraId="40CD907B" w14:textId="77777777" w:rsidR="00000000" w:rsidRDefault="0080671D">
      <w:pPr>
        <w:pStyle w:val="a0"/>
        <w:rPr>
          <w:rFonts w:hint="cs"/>
          <w:rtl/>
        </w:rPr>
      </w:pPr>
      <w:r>
        <w:rPr>
          <w:rFonts w:hint="cs"/>
          <w:rtl/>
        </w:rPr>
        <w:t xml:space="preserve"> כנגד זה, עומדים, כמובן, השיקולים שאמרו המציעים, כפי שאמר מלכיאור, שלא יהיו הרים סביב לירושלים - אם כי, גם אם בוני</w:t>
      </w:r>
      <w:r>
        <w:rPr>
          <w:rFonts w:hint="cs"/>
          <w:rtl/>
        </w:rPr>
        <w:t xml:space="preserve">ם על ההר, עדיין ההר נשאר, אבל אני יכול להבין את הרעיון. </w:t>
      </w:r>
    </w:p>
    <w:p w14:paraId="292C8F3C" w14:textId="77777777" w:rsidR="00000000" w:rsidRDefault="0080671D">
      <w:pPr>
        <w:pStyle w:val="a0"/>
        <w:rPr>
          <w:rFonts w:hint="cs"/>
          <w:rtl/>
        </w:rPr>
      </w:pPr>
    </w:p>
    <w:p w14:paraId="2D7FAE64" w14:textId="77777777" w:rsidR="00000000" w:rsidRDefault="0080671D">
      <w:pPr>
        <w:pStyle w:val="a0"/>
        <w:rPr>
          <w:rFonts w:hint="cs"/>
          <w:rtl/>
        </w:rPr>
      </w:pPr>
      <w:r>
        <w:rPr>
          <w:rFonts w:hint="cs"/>
          <w:rtl/>
        </w:rPr>
        <w:t xml:space="preserve">השאלה הנשאלת פה היא שאלה מאוד חשובה, שאלה הנמצאת במחלוקת, שאומרת, בין היתר, כפי שציינו פה חלק מהמציעים, מה לכם לרוץ מערבה כאשר עוד לא ניצלתם את כל עתודות הקרקע בתוך העיר. </w:t>
      </w:r>
    </w:p>
    <w:p w14:paraId="1651F1A5" w14:textId="77777777" w:rsidR="00000000" w:rsidRDefault="0080671D">
      <w:pPr>
        <w:pStyle w:val="a0"/>
        <w:rPr>
          <w:rFonts w:hint="cs"/>
          <w:rtl/>
        </w:rPr>
      </w:pPr>
    </w:p>
    <w:p w14:paraId="60B00D13" w14:textId="77777777" w:rsidR="00000000" w:rsidRDefault="0080671D">
      <w:pPr>
        <w:pStyle w:val="a0"/>
        <w:rPr>
          <w:rFonts w:hint="cs"/>
          <w:rtl/>
        </w:rPr>
      </w:pPr>
      <w:r>
        <w:rPr>
          <w:rFonts w:hint="cs"/>
          <w:rtl/>
        </w:rPr>
        <w:t>ואכן, בהמשך הפניות שהגיעו</w:t>
      </w:r>
      <w:r>
        <w:rPr>
          <w:rFonts w:hint="cs"/>
          <w:rtl/>
        </w:rPr>
        <w:t xml:space="preserve"> אלי, קיבלתי מגורמים שמתנגדים לתוכנית ספדי, ויש קבוצה גדולה מאוד ולובי רציני מאוד, לא פרלמנטרי אלא חיצוני, הצעות לגבי חלופות. אני רוצה לומר לכם, שבאופן עקרוני, בלי להיכנס לשאלת התוכנית הזאת, אני חושב שבמדינה צפופה כמו ישראל אנחנו צריכים למנוע את הפרבור, אנ</w:t>
      </w:r>
      <w:r>
        <w:rPr>
          <w:rFonts w:hint="cs"/>
          <w:rtl/>
        </w:rPr>
        <w:t xml:space="preserve">חנו צריכים למנוע את בריחת הבנייה לבנייה צמודת-קרקע ולבנייה לא רוויה, ואנחנו צריכים כן לצופף את הבנייה במרכזי הערים וללכת לגובה. </w:t>
      </w:r>
    </w:p>
    <w:p w14:paraId="5CF26C57" w14:textId="77777777" w:rsidR="00000000" w:rsidRDefault="0080671D">
      <w:pPr>
        <w:pStyle w:val="a0"/>
        <w:rPr>
          <w:rFonts w:hint="cs"/>
          <w:rtl/>
        </w:rPr>
      </w:pPr>
    </w:p>
    <w:p w14:paraId="5B3328A9" w14:textId="77777777" w:rsidR="00000000" w:rsidRDefault="0080671D">
      <w:pPr>
        <w:pStyle w:val="a0"/>
        <w:rPr>
          <w:rFonts w:hint="cs"/>
          <w:rtl/>
        </w:rPr>
      </w:pPr>
      <w:r>
        <w:rPr>
          <w:rFonts w:hint="cs"/>
          <w:rtl/>
        </w:rPr>
        <w:t>מובן שהבנייה הרוויה הזאת גם מחייבת מערכות של הסעת המונים, כי אחד הדברים שיש עליהם ויכוח, והוא ויכוח רציני, וציינתי אותו גם ביש</w:t>
      </w:r>
      <w:r>
        <w:rPr>
          <w:rFonts w:hint="cs"/>
          <w:rtl/>
        </w:rPr>
        <w:t>יבה הקודמת, הוא שאלת התנועה והחנייה. בערים שבהן רוצים לבנות לגובה ולצופף את הבנייה, אחת האלטרנטיבות היא חלופת התחבורה הציבורית, שהרי אם אין לך תחבורה ציבורית ראויה והעיר צפופה והרחובות צרים, בסופו של דבר אנשים יברחו, כי אחרת הם ייתקעו בפקקים אין-סופיים כדי</w:t>
      </w:r>
      <w:r>
        <w:rPr>
          <w:rFonts w:hint="cs"/>
          <w:rtl/>
        </w:rPr>
        <w:t xml:space="preserve"> להגיע הביתה במכונית הפרטית או בתחבורה ציבורית שנעה על נתיבים שאינם ייחודיים לתחבורה הציבורית. </w:t>
      </w:r>
    </w:p>
    <w:p w14:paraId="54ABBA2E" w14:textId="77777777" w:rsidR="00000000" w:rsidRDefault="0080671D">
      <w:pPr>
        <w:pStyle w:val="a0"/>
        <w:rPr>
          <w:rFonts w:hint="cs"/>
          <w:rtl/>
        </w:rPr>
      </w:pPr>
    </w:p>
    <w:p w14:paraId="5B1247EF" w14:textId="77777777" w:rsidR="00000000" w:rsidRDefault="0080671D">
      <w:pPr>
        <w:pStyle w:val="a0"/>
        <w:rPr>
          <w:rFonts w:hint="cs"/>
          <w:rtl/>
        </w:rPr>
      </w:pPr>
      <w:r>
        <w:rPr>
          <w:rFonts w:hint="cs"/>
          <w:rtl/>
        </w:rPr>
        <w:t xml:space="preserve">לכן, יש פה ויכוח לא פשוט. אני יכול להבין גם את אלה שמתנגדים לתוכנית ספדי וגם את אלה שבעדה. אלה שבעדה אומרים כי זו הדרך היחידה למנוע מירושלים להידרדר להיות עיר </w:t>
      </w:r>
      <w:r>
        <w:rPr>
          <w:rFonts w:hint="cs"/>
          <w:rtl/>
        </w:rPr>
        <w:t xml:space="preserve">ענייה. גם היום, ירושלים, מבחינה סוציו-אקונומית, היא אחת הערים העניות בישראל. אני יכול להסביר ולומר, שגם האוכלוסייה במזרח-העיר וגם האוכלוסייה החרדית הן אוכלוסיות חלשות מהרבה מאוד טעמים והן מקשות את תפקודה של העיר. יש עזיבה של אוכלוסייה חזקה שמבוססת כלכלית. </w:t>
      </w:r>
      <w:bookmarkStart w:id="608" w:name="FS000000519T23_06_2004_18_23_30C"/>
      <w:bookmarkStart w:id="609" w:name="FS000000519T23_06_2004_18_36_07"/>
      <w:bookmarkStart w:id="610" w:name="FS000000519T23_06_2004_18_36_14C"/>
      <w:bookmarkEnd w:id="608"/>
      <w:bookmarkEnd w:id="609"/>
      <w:bookmarkEnd w:id="610"/>
      <w:r>
        <w:rPr>
          <w:rFonts w:hint="cs"/>
          <w:rtl/>
        </w:rPr>
        <w:t xml:space="preserve">לא פעם אני נתקל בשפלה, במרכז-הארץ, באנשים שאומרים: גדלתי - - - </w:t>
      </w:r>
    </w:p>
    <w:p w14:paraId="675E71C4" w14:textId="77777777" w:rsidR="00000000" w:rsidRDefault="0080671D">
      <w:pPr>
        <w:pStyle w:val="a0"/>
        <w:rPr>
          <w:rFonts w:hint="cs"/>
          <w:rtl/>
        </w:rPr>
      </w:pPr>
    </w:p>
    <w:p w14:paraId="2D3F5328" w14:textId="77777777" w:rsidR="00000000" w:rsidRDefault="0080671D">
      <w:pPr>
        <w:pStyle w:val="af0"/>
        <w:rPr>
          <w:rtl/>
        </w:rPr>
      </w:pPr>
      <w:r>
        <w:rPr>
          <w:rFonts w:hint="eastAsia"/>
          <w:rtl/>
        </w:rPr>
        <w:t>מיכאל</w:t>
      </w:r>
      <w:r>
        <w:rPr>
          <w:rtl/>
        </w:rPr>
        <w:t xml:space="preserve"> מלכיאור (העבודה-מימד):</w:t>
      </w:r>
    </w:p>
    <w:p w14:paraId="7165EF09" w14:textId="77777777" w:rsidR="00000000" w:rsidRDefault="0080671D">
      <w:pPr>
        <w:pStyle w:val="a0"/>
        <w:rPr>
          <w:rFonts w:hint="cs"/>
          <w:rtl/>
        </w:rPr>
      </w:pPr>
    </w:p>
    <w:p w14:paraId="6E900D60" w14:textId="77777777" w:rsidR="00000000" w:rsidRDefault="0080671D">
      <w:pPr>
        <w:pStyle w:val="a0"/>
        <w:rPr>
          <w:rFonts w:hint="cs"/>
          <w:rtl/>
        </w:rPr>
      </w:pPr>
      <w:r>
        <w:rPr>
          <w:rFonts w:hint="cs"/>
          <w:rtl/>
        </w:rPr>
        <w:t>יש עזיבה כיוון  שאת כל הדברים שאפשר לעשות בירושלים לא עושים.</w:t>
      </w:r>
    </w:p>
    <w:p w14:paraId="275E054D" w14:textId="77777777" w:rsidR="00000000" w:rsidRDefault="0080671D">
      <w:pPr>
        <w:pStyle w:val="a0"/>
        <w:rPr>
          <w:rFonts w:hint="cs"/>
          <w:rtl/>
        </w:rPr>
      </w:pPr>
    </w:p>
    <w:p w14:paraId="5CFE2453" w14:textId="77777777" w:rsidR="00000000" w:rsidRDefault="0080671D">
      <w:pPr>
        <w:pStyle w:val="-"/>
        <w:rPr>
          <w:rtl/>
        </w:rPr>
      </w:pPr>
      <w:bookmarkStart w:id="611" w:name="FS000000519T23_06_2004_18_37_44C"/>
      <w:bookmarkEnd w:id="611"/>
      <w:r>
        <w:rPr>
          <w:rtl/>
        </w:rPr>
        <w:t>שר הפנים אברהם פורז:</w:t>
      </w:r>
    </w:p>
    <w:p w14:paraId="1CC47DB0" w14:textId="77777777" w:rsidR="00000000" w:rsidRDefault="0080671D">
      <w:pPr>
        <w:pStyle w:val="a0"/>
        <w:rPr>
          <w:rtl/>
        </w:rPr>
      </w:pPr>
    </w:p>
    <w:p w14:paraId="3916943E" w14:textId="77777777" w:rsidR="00000000" w:rsidRDefault="0080671D">
      <w:pPr>
        <w:pStyle w:val="a0"/>
        <w:rPr>
          <w:rFonts w:hint="cs"/>
          <w:rtl/>
        </w:rPr>
      </w:pPr>
      <w:r>
        <w:rPr>
          <w:rFonts w:hint="cs"/>
          <w:rtl/>
        </w:rPr>
        <w:t xml:space="preserve">כן. הם אומרים: עזבתי כי לא היתה אלטרנטיבה. </w:t>
      </w:r>
    </w:p>
    <w:p w14:paraId="3241D70E" w14:textId="77777777" w:rsidR="00000000" w:rsidRDefault="0080671D">
      <w:pPr>
        <w:pStyle w:val="a0"/>
        <w:rPr>
          <w:rFonts w:hint="cs"/>
          <w:rtl/>
        </w:rPr>
      </w:pPr>
    </w:p>
    <w:p w14:paraId="22E40755" w14:textId="77777777" w:rsidR="00000000" w:rsidRDefault="0080671D">
      <w:pPr>
        <w:pStyle w:val="a0"/>
        <w:rPr>
          <w:rFonts w:hint="cs"/>
          <w:rtl/>
        </w:rPr>
      </w:pPr>
      <w:r>
        <w:rPr>
          <w:rFonts w:hint="cs"/>
          <w:rtl/>
        </w:rPr>
        <w:t>יש גם עוד רעיונות, ודאי חברי הכנ</w:t>
      </w:r>
      <w:r>
        <w:rPr>
          <w:rFonts w:hint="cs"/>
          <w:rtl/>
        </w:rPr>
        <w:t>סת יודעים שיש כאלה המציעים לאחד את מבשרת עם ירושלים. ראש עיריית ירושלים הקודם, אהוד אולמרט, ציין שלדעתו אין הצדקה לקיומה של מבשרת העצמאית. מבשרת היא בסך הכול שכונה קטנטונת של ירושלים, צריך לספח את מבשרת לירושלים וליצור רצף אורבני בין ירושלים עד מבשרת.</w:t>
      </w:r>
    </w:p>
    <w:p w14:paraId="20FA1A27" w14:textId="77777777" w:rsidR="00000000" w:rsidRDefault="0080671D">
      <w:pPr>
        <w:pStyle w:val="a0"/>
        <w:rPr>
          <w:rFonts w:hint="cs"/>
          <w:rtl/>
        </w:rPr>
      </w:pPr>
    </w:p>
    <w:p w14:paraId="35CA0E94" w14:textId="77777777" w:rsidR="00000000" w:rsidRDefault="0080671D">
      <w:pPr>
        <w:pStyle w:val="a0"/>
        <w:rPr>
          <w:rFonts w:hint="cs"/>
          <w:rtl/>
        </w:rPr>
      </w:pPr>
      <w:r>
        <w:rPr>
          <w:rFonts w:hint="cs"/>
          <w:rtl/>
        </w:rPr>
        <w:t xml:space="preserve">כל </w:t>
      </w:r>
      <w:r>
        <w:rPr>
          <w:rFonts w:hint="cs"/>
          <w:rtl/>
        </w:rPr>
        <w:t xml:space="preserve">הנושאים האלה הם נושאים הנתונים בוויכוח, ובסופו של דבר המועצה הארצית לתכנון ובנייה תצטרך להכריע בהם. אני כמובן לא רוצה להביע את עמדתי, כי בהיות הגוף הזה גוף שיש לו מעמד מעין שיפוטי, שצריך לשמוע ולתת פסק-דין, מעין החלטה, אחרי שמיעת התנגדויות ושמיעת המציעים, </w:t>
      </w:r>
      <w:r>
        <w:rPr>
          <w:rFonts w:hint="cs"/>
          <w:rtl/>
        </w:rPr>
        <w:t xml:space="preserve">אני לא חושב שזה ראוי לאדם שהוא חבר המועצה הארצית </w:t>
      </w:r>
      <w:r>
        <w:rPr>
          <w:rtl/>
        </w:rPr>
        <w:t>–</w:t>
      </w:r>
      <w:r>
        <w:rPr>
          <w:rFonts w:hint="cs"/>
          <w:rtl/>
        </w:rPr>
        <w:t xml:space="preserve"> אני - שיאמר את דעתו בצורה נחרצת עוד לפני ששמענו את כל הטיעונים.</w:t>
      </w:r>
    </w:p>
    <w:p w14:paraId="239E1763" w14:textId="77777777" w:rsidR="00000000" w:rsidRDefault="0080671D">
      <w:pPr>
        <w:pStyle w:val="a0"/>
        <w:rPr>
          <w:rFonts w:hint="cs"/>
          <w:rtl/>
        </w:rPr>
      </w:pPr>
    </w:p>
    <w:p w14:paraId="02F3FFB8" w14:textId="77777777" w:rsidR="00000000" w:rsidRDefault="0080671D">
      <w:pPr>
        <w:pStyle w:val="a0"/>
        <w:rPr>
          <w:rFonts w:hint="cs"/>
          <w:rtl/>
        </w:rPr>
      </w:pPr>
      <w:r>
        <w:rPr>
          <w:rFonts w:hint="cs"/>
          <w:rtl/>
        </w:rPr>
        <w:t>אני חושב שחברי הכנסת וגם אחרים, שיש להם עמדה מוצקה בעניין הזה, ראוי באמת שיכינו את עמדתם ויבואו בפני המועצה הארצית עם טיעונים מסודרים, כדי ל</w:t>
      </w:r>
      <w:r>
        <w:rPr>
          <w:rFonts w:hint="cs"/>
          <w:rtl/>
        </w:rPr>
        <w:t xml:space="preserve">שכנע בצדקת עמדתם. </w:t>
      </w:r>
    </w:p>
    <w:p w14:paraId="65A5E5A5" w14:textId="77777777" w:rsidR="00000000" w:rsidRDefault="0080671D">
      <w:pPr>
        <w:pStyle w:val="a0"/>
        <w:rPr>
          <w:rFonts w:hint="cs"/>
          <w:rtl/>
        </w:rPr>
      </w:pPr>
    </w:p>
    <w:p w14:paraId="2867E6CD" w14:textId="77777777" w:rsidR="00000000" w:rsidRDefault="0080671D">
      <w:pPr>
        <w:pStyle w:val="a0"/>
        <w:rPr>
          <w:rFonts w:hint="cs"/>
          <w:rtl/>
        </w:rPr>
      </w:pPr>
      <w:r>
        <w:rPr>
          <w:rFonts w:hint="cs"/>
          <w:rtl/>
        </w:rPr>
        <w:t>בנסיבות אלה אני מציע להביא את הנושא הזה לוועדת הפנים ואיכות הסביבה של הכנסת. אגב, המציעים אינם רשאים לבקש ועדה, המציעים בעיקרון מבקשים מליאה. אבל, אין צורך בדיון במליאה, מספיק גם דיון בוועדה.</w:t>
      </w:r>
    </w:p>
    <w:p w14:paraId="350E1A9E" w14:textId="77777777" w:rsidR="00000000" w:rsidRDefault="0080671D">
      <w:pPr>
        <w:pStyle w:val="a0"/>
        <w:rPr>
          <w:rFonts w:hint="cs"/>
          <w:rtl/>
        </w:rPr>
      </w:pPr>
    </w:p>
    <w:p w14:paraId="791FF88F" w14:textId="77777777" w:rsidR="00000000" w:rsidRDefault="0080671D">
      <w:pPr>
        <w:pStyle w:val="af1"/>
        <w:rPr>
          <w:rtl/>
        </w:rPr>
      </w:pPr>
      <w:r>
        <w:rPr>
          <w:rtl/>
        </w:rPr>
        <w:t>היו"ר מיכאל נודלמן:</w:t>
      </w:r>
    </w:p>
    <w:p w14:paraId="5A8F8BFF" w14:textId="77777777" w:rsidR="00000000" w:rsidRDefault="0080671D">
      <w:pPr>
        <w:pStyle w:val="a0"/>
        <w:rPr>
          <w:rtl/>
        </w:rPr>
      </w:pPr>
    </w:p>
    <w:p w14:paraId="4FFA8DD4" w14:textId="77777777" w:rsidR="00000000" w:rsidRDefault="0080671D">
      <w:pPr>
        <w:pStyle w:val="a0"/>
        <w:rPr>
          <w:rFonts w:hint="cs"/>
          <w:rtl/>
        </w:rPr>
      </w:pPr>
      <w:r>
        <w:rPr>
          <w:rFonts w:hint="cs"/>
          <w:rtl/>
        </w:rPr>
        <w:t xml:space="preserve">תודה לשר הפנים. עכשיו </w:t>
      </w:r>
      <w:r>
        <w:rPr>
          <w:rFonts w:hint="cs"/>
          <w:rtl/>
        </w:rPr>
        <w:t>יש הצעות אחרות. הצעה אחרת לחבר הכנסת טלב אלסאנע, בבקשה.</w:t>
      </w:r>
    </w:p>
    <w:p w14:paraId="5A1FCFD6" w14:textId="77777777" w:rsidR="00000000" w:rsidRDefault="0080671D">
      <w:pPr>
        <w:pStyle w:val="a0"/>
        <w:rPr>
          <w:rFonts w:hint="cs"/>
          <w:rtl/>
        </w:rPr>
      </w:pPr>
    </w:p>
    <w:p w14:paraId="11752C12" w14:textId="77777777" w:rsidR="00000000" w:rsidRDefault="0080671D">
      <w:pPr>
        <w:pStyle w:val="a"/>
        <w:rPr>
          <w:rtl/>
        </w:rPr>
      </w:pPr>
      <w:bookmarkStart w:id="612" w:name="FS000000519T23_06_2004_18_24_25"/>
      <w:bookmarkStart w:id="613" w:name="FS000000549T23_06_2004_18_24_48"/>
      <w:bookmarkStart w:id="614" w:name="_Toc101171457"/>
      <w:bookmarkEnd w:id="612"/>
      <w:bookmarkEnd w:id="613"/>
      <w:r>
        <w:rPr>
          <w:rFonts w:hint="eastAsia"/>
          <w:rtl/>
        </w:rPr>
        <w:t>טלב</w:t>
      </w:r>
      <w:r>
        <w:rPr>
          <w:rtl/>
        </w:rPr>
        <w:t xml:space="preserve"> אלסאנע (רע"ם):</w:t>
      </w:r>
      <w:bookmarkEnd w:id="614"/>
    </w:p>
    <w:p w14:paraId="57287485" w14:textId="77777777" w:rsidR="00000000" w:rsidRDefault="0080671D">
      <w:pPr>
        <w:pStyle w:val="a0"/>
        <w:rPr>
          <w:rFonts w:hint="cs"/>
          <w:rtl/>
        </w:rPr>
      </w:pPr>
    </w:p>
    <w:p w14:paraId="460B052E" w14:textId="77777777" w:rsidR="00000000" w:rsidRDefault="0080671D">
      <w:pPr>
        <w:pStyle w:val="a0"/>
        <w:rPr>
          <w:rFonts w:hint="cs"/>
          <w:rtl/>
        </w:rPr>
      </w:pPr>
      <w:r>
        <w:rPr>
          <w:rFonts w:hint="cs"/>
          <w:rtl/>
        </w:rPr>
        <w:t>אדוני היושב-ראש, חברי הכנסת, כבוד שר הפנים, מאחר שאנחנו דנים בעניינים של ירושלים, הייתי רוצה להפנות את תשומת לבך לכך שמ-1967 לא תוכננו שכונות חדשות לאוכלוסייה הערבית במזרח-ירושלים</w:t>
      </w:r>
      <w:r>
        <w:rPr>
          <w:rFonts w:hint="cs"/>
          <w:rtl/>
        </w:rPr>
        <w:t xml:space="preserve">, לעומת עשרות שכונות חדשות לאוכלוסייה היהודית. אין בנייה ציבורית לאוכלוסייה הערבית במזרח-ירושלים, לעומת עשרות אלפי יחידות בנייה ציבורית לאוכלוסייה היהודית בירושלים. </w:t>
      </w:r>
    </w:p>
    <w:p w14:paraId="2FD2A102" w14:textId="77777777" w:rsidR="00000000" w:rsidRDefault="0080671D">
      <w:pPr>
        <w:pStyle w:val="a0"/>
        <w:ind w:firstLine="720"/>
        <w:rPr>
          <w:rFonts w:hint="cs"/>
          <w:rtl/>
        </w:rPr>
      </w:pPr>
    </w:p>
    <w:p w14:paraId="3E77A7C3" w14:textId="77777777" w:rsidR="00000000" w:rsidRDefault="0080671D">
      <w:pPr>
        <w:pStyle w:val="a0"/>
        <w:ind w:firstLine="720"/>
        <w:rPr>
          <w:rFonts w:hint="cs"/>
          <w:rtl/>
        </w:rPr>
      </w:pPr>
      <w:r>
        <w:rPr>
          <w:rFonts w:hint="cs"/>
          <w:rtl/>
        </w:rPr>
        <w:t>גם הבעיה של משרד הפנים במזרח-ירושלים ממשיכה להיות כרונית, ואנשים ממשיכים לסבול, למרות ההב</w:t>
      </w:r>
      <w:r>
        <w:rPr>
          <w:rFonts w:hint="cs"/>
          <w:rtl/>
        </w:rPr>
        <w:t xml:space="preserve">טחות לפתור את העניין. </w:t>
      </w:r>
    </w:p>
    <w:p w14:paraId="0F6BBC1C" w14:textId="77777777" w:rsidR="00000000" w:rsidRDefault="0080671D">
      <w:pPr>
        <w:pStyle w:val="a0"/>
        <w:ind w:firstLine="720"/>
        <w:rPr>
          <w:rFonts w:hint="cs"/>
          <w:rtl/>
        </w:rPr>
      </w:pPr>
    </w:p>
    <w:p w14:paraId="331C309A" w14:textId="77777777" w:rsidR="00000000" w:rsidRDefault="0080671D">
      <w:pPr>
        <w:pStyle w:val="a0"/>
        <w:ind w:firstLine="720"/>
        <w:rPr>
          <w:rFonts w:hint="cs"/>
          <w:rtl/>
        </w:rPr>
      </w:pPr>
      <w:r>
        <w:rPr>
          <w:rFonts w:hint="cs"/>
          <w:rtl/>
        </w:rPr>
        <w:t>לכן, נא טיפולך ותשומת לבך בעניין. תודה.</w:t>
      </w:r>
    </w:p>
    <w:p w14:paraId="5B8140C9" w14:textId="77777777" w:rsidR="00000000" w:rsidRDefault="0080671D">
      <w:pPr>
        <w:pStyle w:val="a0"/>
        <w:rPr>
          <w:rFonts w:hint="cs"/>
          <w:rtl/>
        </w:rPr>
      </w:pPr>
    </w:p>
    <w:p w14:paraId="089F4BBF" w14:textId="77777777" w:rsidR="00000000" w:rsidRDefault="0080671D">
      <w:pPr>
        <w:pStyle w:val="af1"/>
        <w:rPr>
          <w:rtl/>
        </w:rPr>
      </w:pPr>
      <w:r>
        <w:rPr>
          <w:rtl/>
        </w:rPr>
        <w:t>היו"ר מיכאל נודלמן:</w:t>
      </w:r>
    </w:p>
    <w:p w14:paraId="62298100" w14:textId="77777777" w:rsidR="00000000" w:rsidRDefault="0080671D">
      <w:pPr>
        <w:pStyle w:val="a0"/>
        <w:rPr>
          <w:rtl/>
        </w:rPr>
      </w:pPr>
    </w:p>
    <w:p w14:paraId="6D46DA0E" w14:textId="77777777" w:rsidR="00000000" w:rsidRDefault="0080671D">
      <w:pPr>
        <w:pStyle w:val="a0"/>
        <w:rPr>
          <w:rFonts w:hint="cs"/>
          <w:rtl/>
        </w:rPr>
      </w:pPr>
      <w:r>
        <w:rPr>
          <w:rFonts w:hint="cs"/>
          <w:rtl/>
        </w:rPr>
        <w:t>תודה רבה. הצעה אחרת של חבר הכנסת איוב קרא.</w:t>
      </w:r>
    </w:p>
    <w:p w14:paraId="52282AFE" w14:textId="77777777" w:rsidR="00000000" w:rsidRDefault="0080671D">
      <w:pPr>
        <w:pStyle w:val="a0"/>
        <w:rPr>
          <w:rFonts w:hint="cs"/>
          <w:rtl/>
        </w:rPr>
      </w:pPr>
    </w:p>
    <w:p w14:paraId="6A063F4B" w14:textId="77777777" w:rsidR="00000000" w:rsidRDefault="0080671D">
      <w:pPr>
        <w:pStyle w:val="a"/>
        <w:rPr>
          <w:rtl/>
        </w:rPr>
      </w:pPr>
      <w:bookmarkStart w:id="615" w:name="FS000000475T23_06_2004_18_25_22"/>
      <w:bookmarkStart w:id="616" w:name="_Toc101171458"/>
      <w:bookmarkEnd w:id="615"/>
      <w:r>
        <w:rPr>
          <w:rFonts w:hint="eastAsia"/>
          <w:rtl/>
        </w:rPr>
        <w:t>איוב</w:t>
      </w:r>
      <w:r>
        <w:rPr>
          <w:rtl/>
        </w:rPr>
        <w:t xml:space="preserve"> קרא (הליכוד):</w:t>
      </w:r>
      <w:bookmarkEnd w:id="616"/>
    </w:p>
    <w:p w14:paraId="0CB7051A" w14:textId="77777777" w:rsidR="00000000" w:rsidRDefault="0080671D">
      <w:pPr>
        <w:pStyle w:val="a0"/>
        <w:rPr>
          <w:rFonts w:hint="cs"/>
          <w:rtl/>
        </w:rPr>
      </w:pPr>
    </w:p>
    <w:p w14:paraId="644B7CA7" w14:textId="77777777" w:rsidR="00000000" w:rsidRDefault="0080671D">
      <w:pPr>
        <w:pStyle w:val="a0"/>
        <w:rPr>
          <w:rFonts w:hint="cs"/>
          <w:rtl/>
        </w:rPr>
      </w:pPr>
      <w:r>
        <w:rPr>
          <w:rFonts w:hint="cs"/>
          <w:rtl/>
        </w:rPr>
        <w:t>אדוני היושב-ראש, חברי חברי הכנסת, ירושלים של זהב, של נחושת ושל אור, ככה שמענו, ככה אנחנו מכירים, וככה אנחנ</w:t>
      </w:r>
      <w:r>
        <w:rPr>
          <w:rFonts w:hint="cs"/>
          <w:rtl/>
        </w:rPr>
        <w:t xml:space="preserve">ו רוצים שהיא תהיה. אני יכול לומר לכם, שלאורך ההיסטוריה של ירושלים, גם בימי בית ראשון, גם בימי בית שני, חיזוקה של ירושלים היה משליך על חיזוק שאר הערים באזור. גם בימי בית שני, כשנחרבה, זה היה כתוצאה מהחלשת ירושלים. </w:t>
      </w:r>
    </w:p>
    <w:p w14:paraId="3EF9F413" w14:textId="77777777" w:rsidR="00000000" w:rsidRDefault="0080671D">
      <w:pPr>
        <w:pStyle w:val="a0"/>
        <w:rPr>
          <w:rFonts w:hint="cs"/>
          <w:rtl/>
        </w:rPr>
      </w:pPr>
    </w:p>
    <w:p w14:paraId="16155BD7" w14:textId="77777777" w:rsidR="00000000" w:rsidRDefault="0080671D">
      <w:pPr>
        <w:pStyle w:val="a0"/>
        <w:rPr>
          <w:rFonts w:hint="cs"/>
          <w:rtl/>
        </w:rPr>
      </w:pPr>
      <w:r>
        <w:rPr>
          <w:rFonts w:hint="cs"/>
          <w:rtl/>
        </w:rPr>
        <w:t>בעיני, הטבע והסביבה צריך לקדשם לצורך החיי</w:t>
      </w:r>
      <w:r>
        <w:rPr>
          <w:rFonts w:hint="cs"/>
          <w:rtl/>
        </w:rPr>
        <w:t>ם, ולא להיפך. לכן, עוצמתה של ירושלים וחיזוקה,  בראייה שלי הם הדבר החשוב, ואני חושב שכל דבר מקדש את האמצעים. ככה אני חושב, וככה צריך לפעול, ולחזק את ירושלים, לבנות כמה שיותר, זה הדבר הכי חשוב.</w:t>
      </w:r>
    </w:p>
    <w:p w14:paraId="4C70FFE7" w14:textId="77777777" w:rsidR="00000000" w:rsidRDefault="0080671D">
      <w:pPr>
        <w:pStyle w:val="a0"/>
        <w:rPr>
          <w:rFonts w:hint="cs"/>
          <w:rtl/>
        </w:rPr>
      </w:pPr>
    </w:p>
    <w:p w14:paraId="26160E9F" w14:textId="77777777" w:rsidR="00000000" w:rsidRDefault="0080671D">
      <w:pPr>
        <w:pStyle w:val="af1"/>
        <w:rPr>
          <w:rtl/>
        </w:rPr>
      </w:pPr>
      <w:r>
        <w:rPr>
          <w:rtl/>
        </w:rPr>
        <w:t>היו"ר מיכאל נודלמן:</w:t>
      </w:r>
    </w:p>
    <w:p w14:paraId="373BAB1A" w14:textId="77777777" w:rsidR="00000000" w:rsidRDefault="0080671D">
      <w:pPr>
        <w:pStyle w:val="a0"/>
        <w:rPr>
          <w:rtl/>
        </w:rPr>
      </w:pPr>
    </w:p>
    <w:p w14:paraId="071FC6E9" w14:textId="77777777" w:rsidR="00000000" w:rsidRDefault="0080671D">
      <w:pPr>
        <w:pStyle w:val="a0"/>
        <w:rPr>
          <w:rFonts w:hint="cs"/>
          <w:rtl/>
        </w:rPr>
      </w:pPr>
      <w:r>
        <w:rPr>
          <w:rFonts w:hint="cs"/>
          <w:rtl/>
        </w:rPr>
        <w:t>תודה רבה. הצעה אחרת, של חבר הכנסת אופיר פי</w:t>
      </w:r>
      <w:r>
        <w:rPr>
          <w:rFonts w:hint="cs"/>
          <w:rtl/>
        </w:rPr>
        <w:t>נס - בבקשה.</w:t>
      </w:r>
    </w:p>
    <w:p w14:paraId="691E908A" w14:textId="77777777" w:rsidR="00000000" w:rsidRDefault="0080671D">
      <w:pPr>
        <w:pStyle w:val="a0"/>
        <w:rPr>
          <w:rFonts w:hint="cs"/>
          <w:rtl/>
        </w:rPr>
      </w:pPr>
    </w:p>
    <w:p w14:paraId="549BEB4D" w14:textId="77777777" w:rsidR="00000000" w:rsidRDefault="0080671D">
      <w:pPr>
        <w:pStyle w:val="a"/>
        <w:rPr>
          <w:rtl/>
        </w:rPr>
      </w:pPr>
      <w:bookmarkStart w:id="617" w:name="FS000000455T23_06_2004_18_26_35"/>
      <w:bookmarkStart w:id="618" w:name="_Toc101171459"/>
      <w:bookmarkEnd w:id="617"/>
      <w:r>
        <w:rPr>
          <w:rFonts w:hint="eastAsia"/>
          <w:rtl/>
        </w:rPr>
        <w:t>אופיר</w:t>
      </w:r>
      <w:r>
        <w:rPr>
          <w:rtl/>
        </w:rPr>
        <w:t xml:space="preserve"> פינס-פז (העבודה-מימד):</w:t>
      </w:r>
      <w:bookmarkEnd w:id="618"/>
    </w:p>
    <w:p w14:paraId="7C9EDBC2" w14:textId="77777777" w:rsidR="00000000" w:rsidRDefault="0080671D">
      <w:pPr>
        <w:pStyle w:val="a0"/>
        <w:rPr>
          <w:rFonts w:hint="cs"/>
          <w:rtl/>
        </w:rPr>
      </w:pPr>
    </w:p>
    <w:p w14:paraId="7561AC2A" w14:textId="77777777" w:rsidR="00000000" w:rsidRDefault="0080671D">
      <w:pPr>
        <w:pStyle w:val="a0"/>
        <w:rPr>
          <w:rFonts w:hint="cs"/>
          <w:rtl/>
        </w:rPr>
      </w:pPr>
      <w:r>
        <w:rPr>
          <w:rFonts w:hint="cs"/>
          <w:rtl/>
        </w:rPr>
        <w:t>אדוני היושב-ראש, חברי חברי הכנסת, אדוני השר, בירושלים יש בזמן האחרון הרבה מאוד הצעות מגלומניות, גרנדיוזיות. אני רוצה להזכיר לכם דיון שהיה במליאה בשבוע שעבר, על תוכנית עצומת היקף בדרום-ירושלים דווקא, לא במערב-ירושל</w:t>
      </w:r>
      <w:r>
        <w:rPr>
          <w:rFonts w:hint="cs"/>
          <w:rtl/>
        </w:rPr>
        <w:t xml:space="preserve">ים, שדיברה גם על עשרות אלפי יחידות דיור. אני מציע לשר הפנים לעקוב מקרוב אחרי כל התוכניות העצומות האלה, כי נדמה לי שהן גדולות מדי, הן עצומות מדי, הן מסובכות מדי והן מסוכנות מדי. </w:t>
      </w:r>
    </w:p>
    <w:p w14:paraId="3F16CFDA" w14:textId="77777777" w:rsidR="00000000" w:rsidRDefault="0080671D">
      <w:pPr>
        <w:pStyle w:val="a0"/>
        <w:rPr>
          <w:rFonts w:hint="cs"/>
          <w:rtl/>
        </w:rPr>
      </w:pPr>
    </w:p>
    <w:p w14:paraId="6930BD21" w14:textId="77777777" w:rsidR="00000000" w:rsidRDefault="0080671D">
      <w:pPr>
        <w:pStyle w:val="a0"/>
        <w:rPr>
          <w:rFonts w:hint="cs"/>
          <w:rtl/>
        </w:rPr>
      </w:pPr>
      <w:r>
        <w:rPr>
          <w:rFonts w:hint="cs"/>
          <w:rtl/>
        </w:rPr>
        <w:t>ובכלל, אני מציע למשרד הפנים להיות יותר צמוד למה שקורה בעיריית ירושלים. עוברים</w:t>
      </w:r>
      <w:r>
        <w:rPr>
          <w:rFonts w:hint="cs"/>
          <w:rtl/>
        </w:rPr>
        <w:t xml:space="preserve"> שם תהליכים, הם מאוד קשים לפי דעתי. </w:t>
      </w:r>
    </w:p>
    <w:p w14:paraId="0DD47A27" w14:textId="77777777" w:rsidR="00000000" w:rsidRDefault="0080671D">
      <w:pPr>
        <w:pStyle w:val="a0"/>
        <w:rPr>
          <w:rFonts w:hint="cs"/>
          <w:rtl/>
        </w:rPr>
      </w:pPr>
    </w:p>
    <w:p w14:paraId="2B5ED182" w14:textId="77777777" w:rsidR="00000000" w:rsidRDefault="0080671D">
      <w:pPr>
        <w:pStyle w:val="a0"/>
        <w:rPr>
          <w:rFonts w:hint="cs"/>
          <w:rtl/>
        </w:rPr>
      </w:pPr>
      <w:r>
        <w:rPr>
          <w:rFonts w:hint="cs"/>
          <w:rtl/>
        </w:rPr>
        <w:t>על רגל אחת אני רק אומר, שבעיני הסיכוי היחיד האמיתי של העיר הזאת זה אם יהיה שלום, ואם היא דווקא לא תחולק, אלא היא תשמש בירה של מדינת ישראל והעם היהודי, וגם של המדינה הפלסטינית, כי חלוקת העיר תחסל אותה סופית.</w:t>
      </w:r>
    </w:p>
    <w:p w14:paraId="6F982990" w14:textId="77777777" w:rsidR="00000000" w:rsidRDefault="0080671D">
      <w:pPr>
        <w:pStyle w:val="af1"/>
        <w:rPr>
          <w:rFonts w:hint="cs"/>
          <w:rtl/>
        </w:rPr>
      </w:pPr>
    </w:p>
    <w:p w14:paraId="3B7F6223" w14:textId="77777777" w:rsidR="00000000" w:rsidRDefault="0080671D">
      <w:pPr>
        <w:pStyle w:val="af1"/>
        <w:rPr>
          <w:rtl/>
        </w:rPr>
      </w:pPr>
      <w:r>
        <w:rPr>
          <w:rtl/>
        </w:rPr>
        <w:t>היו"ר מיכא</w:t>
      </w:r>
      <w:r>
        <w:rPr>
          <w:rtl/>
        </w:rPr>
        <w:t>ל נודלמן:</w:t>
      </w:r>
    </w:p>
    <w:p w14:paraId="20E4B70D" w14:textId="77777777" w:rsidR="00000000" w:rsidRDefault="0080671D">
      <w:pPr>
        <w:pStyle w:val="a0"/>
        <w:rPr>
          <w:rtl/>
        </w:rPr>
      </w:pPr>
    </w:p>
    <w:p w14:paraId="014F3B81" w14:textId="77777777" w:rsidR="00000000" w:rsidRDefault="0080671D">
      <w:pPr>
        <w:pStyle w:val="a0"/>
        <w:rPr>
          <w:rFonts w:hint="cs"/>
          <w:rtl/>
        </w:rPr>
      </w:pPr>
      <w:r>
        <w:rPr>
          <w:rFonts w:hint="cs"/>
          <w:rtl/>
        </w:rPr>
        <w:t xml:space="preserve">תודה. </w:t>
      </w:r>
    </w:p>
    <w:p w14:paraId="57AA65CE" w14:textId="77777777" w:rsidR="00000000" w:rsidRDefault="0080671D">
      <w:pPr>
        <w:pStyle w:val="a0"/>
        <w:rPr>
          <w:rFonts w:hint="cs"/>
          <w:rtl/>
        </w:rPr>
      </w:pPr>
    </w:p>
    <w:p w14:paraId="3F10748B" w14:textId="77777777" w:rsidR="00000000" w:rsidRDefault="0080671D">
      <w:pPr>
        <w:pStyle w:val="a0"/>
        <w:rPr>
          <w:rFonts w:hint="cs"/>
          <w:rtl/>
        </w:rPr>
      </w:pPr>
      <w:r>
        <w:rPr>
          <w:rFonts w:hint="cs"/>
          <w:rtl/>
        </w:rPr>
        <w:t xml:space="preserve">חברי הכנסת, היתה הצעה אחת לגבי הנושא תוכנית ספדי לבנייה במערב-ירושלים - דיון בוועדת הפנים. אני עובר להצבעה. אני מבקש להצביע </w:t>
      </w:r>
      <w:r>
        <w:rPr>
          <w:rtl/>
        </w:rPr>
        <w:t>–</w:t>
      </w:r>
      <w:r>
        <w:rPr>
          <w:rFonts w:hint="cs"/>
          <w:rtl/>
        </w:rPr>
        <w:t xml:space="preserve"> מי בעד, מי נגד, מי נמנע.</w:t>
      </w:r>
    </w:p>
    <w:p w14:paraId="7553BC3A" w14:textId="77777777" w:rsidR="00000000" w:rsidRDefault="0080671D">
      <w:pPr>
        <w:pStyle w:val="a0"/>
        <w:rPr>
          <w:rFonts w:hint="cs"/>
          <w:rtl/>
        </w:rPr>
      </w:pPr>
    </w:p>
    <w:p w14:paraId="28690511" w14:textId="77777777" w:rsidR="00000000" w:rsidRDefault="0080671D">
      <w:pPr>
        <w:pStyle w:val="ab"/>
        <w:bidi/>
        <w:rPr>
          <w:rFonts w:hint="cs"/>
          <w:rtl/>
        </w:rPr>
      </w:pPr>
      <w:r>
        <w:rPr>
          <w:rFonts w:hint="cs"/>
          <w:rtl/>
        </w:rPr>
        <w:t>הצבעה מס' 17</w:t>
      </w:r>
    </w:p>
    <w:p w14:paraId="5FF42ABA" w14:textId="77777777" w:rsidR="00000000" w:rsidRDefault="0080671D">
      <w:pPr>
        <w:pStyle w:val="a0"/>
        <w:rPr>
          <w:rFonts w:hint="cs"/>
          <w:rtl/>
        </w:rPr>
      </w:pPr>
    </w:p>
    <w:p w14:paraId="3517FB56" w14:textId="77777777" w:rsidR="00000000" w:rsidRDefault="0080671D">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7411DCF1" w14:textId="77777777" w:rsidR="00000000" w:rsidRDefault="0080671D">
      <w:pPr>
        <w:pStyle w:val="ac"/>
        <w:bidi/>
        <w:rPr>
          <w:rFonts w:hint="cs"/>
          <w:rtl/>
        </w:rPr>
      </w:pPr>
      <w:r>
        <w:rPr>
          <w:rFonts w:hint="cs"/>
          <w:rtl/>
        </w:rPr>
        <w:t xml:space="preserve">נגד </w:t>
      </w:r>
      <w:r>
        <w:rPr>
          <w:rtl/>
        </w:rPr>
        <w:t>–</w:t>
      </w:r>
      <w:r>
        <w:rPr>
          <w:rFonts w:hint="cs"/>
          <w:rtl/>
        </w:rPr>
        <w:t xml:space="preserve"> אין</w:t>
      </w:r>
    </w:p>
    <w:p w14:paraId="6C560D6C" w14:textId="77777777" w:rsidR="00000000" w:rsidRDefault="0080671D">
      <w:pPr>
        <w:pStyle w:val="ac"/>
        <w:bidi/>
        <w:rPr>
          <w:rFonts w:hint="cs"/>
          <w:rtl/>
        </w:rPr>
      </w:pPr>
      <w:r>
        <w:rPr>
          <w:rFonts w:hint="cs"/>
          <w:rtl/>
        </w:rPr>
        <w:t xml:space="preserve">נמנעים </w:t>
      </w:r>
      <w:r>
        <w:rPr>
          <w:rtl/>
        </w:rPr>
        <w:t>–</w:t>
      </w:r>
      <w:r>
        <w:rPr>
          <w:rFonts w:hint="cs"/>
          <w:rtl/>
        </w:rPr>
        <w:t xml:space="preserve"> אין</w:t>
      </w:r>
    </w:p>
    <w:p w14:paraId="3C4DDC73" w14:textId="77777777" w:rsidR="00000000" w:rsidRDefault="0080671D">
      <w:pPr>
        <w:pStyle w:val="ad"/>
        <w:bidi/>
        <w:rPr>
          <w:rFonts w:hint="cs"/>
          <w:rtl/>
        </w:rPr>
      </w:pPr>
      <w:r>
        <w:rPr>
          <w:rFonts w:hint="cs"/>
          <w:rtl/>
        </w:rPr>
        <w:t>ההצעה להעבי</w:t>
      </w:r>
      <w:r>
        <w:rPr>
          <w:rFonts w:hint="cs"/>
          <w:rtl/>
        </w:rPr>
        <w:t>ר את הנושא לוועדת הפנים ואיכות הסביבה נתקבלה.</w:t>
      </w:r>
    </w:p>
    <w:p w14:paraId="120EF721" w14:textId="77777777" w:rsidR="00000000" w:rsidRDefault="0080671D">
      <w:pPr>
        <w:pStyle w:val="a0"/>
        <w:rPr>
          <w:rFonts w:hint="cs"/>
          <w:rtl/>
        </w:rPr>
      </w:pPr>
    </w:p>
    <w:p w14:paraId="632B6E2D" w14:textId="77777777" w:rsidR="00000000" w:rsidRDefault="0080671D">
      <w:pPr>
        <w:pStyle w:val="af1"/>
        <w:rPr>
          <w:rtl/>
        </w:rPr>
      </w:pPr>
      <w:r>
        <w:rPr>
          <w:rtl/>
        </w:rPr>
        <w:t>היו"ר מיכאל נודלמן:</w:t>
      </w:r>
    </w:p>
    <w:p w14:paraId="142E8F3D" w14:textId="77777777" w:rsidR="00000000" w:rsidRDefault="0080671D">
      <w:pPr>
        <w:pStyle w:val="a0"/>
        <w:rPr>
          <w:rtl/>
        </w:rPr>
      </w:pPr>
    </w:p>
    <w:p w14:paraId="5939D74C" w14:textId="77777777" w:rsidR="00000000" w:rsidRDefault="0080671D">
      <w:pPr>
        <w:pStyle w:val="a0"/>
        <w:rPr>
          <w:rFonts w:hint="cs"/>
          <w:rtl/>
        </w:rPr>
      </w:pPr>
      <w:r>
        <w:rPr>
          <w:rFonts w:hint="cs"/>
          <w:rtl/>
        </w:rPr>
        <w:t>בעד - שמונה חברי כנסת, אין נגד, אין נמנעים. אני קובע שהנושא יעבור לוועדת הפנים ויידון שם.</w:t>
      </w:r>
    </w:p>
    <w:p w14:paraId="1B056B08" w14:textId="77777777" w:rsidR="00000000" w:rsidRDefault="0080671D">
      <w:pPr>
        <w:pStyle w:val="a0"/>
        <w:rPr>
          <w:rFonts w:hint="cs"/>
          <w:rtl/>
        </w:rPr>
      </w:pPr>
    </w:p>
    <w:p w14:paraId="39E7E561" w14:textId="77777777" w:rsidR="00000000" w:rsidRDefault="0080671D">
      <w:pPr>
        <w:pStyle w:val="a0"/>
        <w:rPr>
          <w:rFonts w:hint="cs"/>
          <w:rtl/>
        </w:rPr>
      </w:pPr>
    </w:p>
    <w:p w14:paraId="10577B0E" w14:textId="77777777" w:rsidR="00000000" w:rsidRDefault="0080671D">
      <w:pPr>
        <w:pStyle w:val="a2"/>
        <w:rPr>
          <w:rtl/>
        </w:rPr>
      </w:pPr>
    </w:p>
    <w:p w14:paraId="07188023" w14:textId="77777777" w:rsidR="00000000" w:rsidRDefault="0080671D">
      <w:pPr>
        <w:pStyle w:val="a2"/>
        <w:rPr>
          <w:rFonts w:hint="cs"/>
          <w:rtl/>
        </w:rPr>
      </w:pPr>
      <w:bookmarkStart w:id="619" w:name="CS27706FI0027706T23_06_2004_18_28_58"/>
      <w:bookmarkStart w:id="620" w:name="_Toc101171460"/>
      <w:bookmarkEnd w:id="619"/>
      <w:r>
        <w:rPr>
          <w:rFonts w:hint="cs"/>
          <w:rtl/>
        </w:rPr>
        <w:t>הצעה לסדר-היום</w:t>
      </w:r>
      <w:bookmarkEnd w:id="620"/>
    </w:p>
    <w:p w14:paraId="51F86D18" w14:textId="77777777" w:rsidR="00000000" w:rsidRDefault="0080671D">
      <w:pPr>
        <w:pStyle w:val="a2"/>
        <w:rPr>
          <w:rtl/>
        </w:rPr>
      </w:pPr>
      <w:bookmarkStart w:id="621" w:name="_Toc101171461"/>
      <w:r>
        <w:rPr>
          <w:rtl/>
        </w:rPr>
        <w:t>משפטו של אלוף</w:t>
      </w:r>
      <w:r>
        <w:rPr>
          <w:rFonts w:hint="cs"/>
          <w:rtl/>
        </w:rPr>
        <w:t>-</w:t>
      </w:r>
      <w:r>
        <w:rPr>
          <w:rtl/>
        </w:rPr>
        <w:t>משנה עמאד פארס</w:t>
      </w:r>
      <w:bookmarkEnd w:id="621"/>
    </w:p>
    <w:p w14:paraId="427E1C44" w14:textId="77777777" w:rsidR="00000000" w:rsidRDefault="0080671D">
      <w:pPr>
        <w:pStyle w:val="a0"/>
        <w:rPr>
          <w:rFonts w:hint="cs"/>
          <w:rtl/>
        </w:rPr>
      </w:pPr>
    </w:p>
    <w:p w14:paraId="7B0F41C7" w14:textId="77777777" w:rsidR="00000000" w:rsidRDefault="0080671D">
      <w:pPr>
        <w:pStyle w:val="af1"/>
        <w:rPr>
          <w:rtl/>
        </w:rPr>
      </w:pPr>
      <w:r>
        <w:rPr>
          <w:rtl/>
        </w:rPr>
        <w:t>היו"ר מיכאל נודלמן:</w:t>
      </w:r>
    </w:p>
    <w:p w14:paraId="135B70C6" w14:textId="77777777" w:rsidR="00000000" w:rsidRDefault="0080671D">
      <w:pPr>
        <w:pStyle w:val="a0"/>
        <w:rPr>
          <w:rtl/>
        </w:rPr>
      </w:pPr>
    </w:p>
    <w:p w14:paraId="36020A9C" w14:textId="77777777" w:rsidR="00000000" w:rsidRDefault="0080671D">
      <w:pPr>
        <w:pStyle w:val="a0"/>
        <w:rPr>
          <w:rFonts w:hint="cs"/>
          <w:rtl/>
        </w:rPr>
      </w:pPr>
      <w:r>
        <w:rPr>
          <w:rFonts w:hint="cs"/>
          <w:rtl/>
        </w:rPr>
        <w:t>אנחנו עוברים לנושא הבא: משפטו</w:t>
      </w:r>
      <w:r>
        <w:rPr>
          <w:rFonts w:hint="cs"/>
          <w:rtl/>
        </w:rPr>
        <w:t xml:space="preserve"> של אלוף-משנה עמאד פארס. חבר הכנסת איוב קרא, הצעה רגילה שמספרה 3756. התשובה תהיה בשבוע הבא.</w:t>
      </w:r>
    </w:p>
    <w:p w14:paraId="075DE2BC" w14:textId="77777777" w:rsidR="00000000" w:rsidRDefault="0080671D">
      <w:pPr>
        <w:pStyle w:val="a0"/>
        <w:rPr>
          <w:rFonts w:hint="cs"/>
          <w:rtl/>
        </w:rPr>
      </w:pPr>
    </w:p>
    <w:p w14:paraId="37CFF487" w14:textId="77777777" w:rsidR="00000000" w:rsidRDefault="0080671D">
      <w:pPr>
        <w:pStyle w:val="a"/>
        <w:rPr>
          <w:rtl/>
        </w:rPr>
      </w:pPr>
      <w:bookmarkStart w:id="622" w:name="FS000000475T23_06_2004_19_04_20"/>
      <w:bookmarkStart w:id="623" w:name="_Toc101171462"/>
      <w:bookmarkEnd w:id="622"/>
      <w:r>
        <w:rPr>
          <w:rFonts w:hint="eastAsia"/>
          <w:rtl/>
        </w:rPr>
        <w:t>איוב</w:t>
      </w:r>
      <w:r>
        <w:rPr>
          <w:rtl/>
        </w:rPr>
        <w:t xml:space="preserve"> קרא (הליכוד):</w:t>
      </w:r>
      <w:bookmarkEnd w:id="623"/>
    </w:p>
    <w:p w14:paraId="3FE4BBA8" w14:textId="77777777" w:rsidR="00000000" w:rsidRDefault="0080671D">
      <w:pPr>
        <w:pStyle w:val="a0"/>
        <w:rPr>
          <w:rFonts w:hint="cs"/>
          <w:rtl/>
        </w:rPr>
      </w:pPr>
    </w:p>
    <w:p w14:paraId="44FFE2FD" w14:textId="77777777" w:rsidR="00000000" w:rsidRDefault="0080671D">
      <w:pPr>
        <w:pStyle w:val="a0"/>
        <w:rPr>
          <w:rFonts w:hint="cs"/>
          <w:rtl/>
        </w:rPr>
      </w:pPr>
      <w:r>
        <w:rPr>
          <w:rFonts w:hint="cs"/>
          <w:rtl/>
        </w:rPr>
        <w:t xml:space="preserve">אדוני היושב-ראש, חברי חברי הכנסת, ראשית, אני רוצה למחות, אדוני היושב-ראש, על כך שהצעות כל כך חשובות נדחקות לקרן זווית בראייה של הבית, וקרקעות, </w:t>
      </w:r>
      <w:r>
        <w:rPr>
          <w:rFonts w:hint="cs"/>
          <w:rtl/>
        </w:rPr>
        <w:t xml:space="preserve">ביטוח, מקומות בילוי, כלבים </w:t>
      </w:r>
      <w:r>
        <w:rPr>
          <w:rtl/>
        </w:rPr>
        <w:t>–</w:t>
      </w:r>
      <w:r>
        <w:rPr>
          <w:rFonts w:hint="cs"/>
          <w:rtl/>
        </w:rPr>
        <w:t xml:space="preserve"> הם יותר - -  </w:t>
      </w:r>
    </w:p>
    <w:p w14:paraId="27B3DE47" w14:textId="77777777" w:rsidR="00000000" w:rsidRDefault="0080671D">
      <w:pPr>
        <w:pStyle w:val="a0"/>
        <w:rPr>
          <w:rFonts w:hint="cs"/>
          <w:rtl/>
        </w:rPr>
      </w:pPr>
    </w:p>
    <w:p w14:paraId="3A62FF84" w14:textId="77777777" w:rsidR="00000000" w:rsidRDefault="0080671D">
      <w:pPr>
        <w:pStyle w:val="af0"/>
        <w:rPr>
          <w:rtl/>
        </w:rPr>
      </w:pPr>
      <w:r>
        <w:rPr>
          <w:rFonts w:hint="eastAsia"/>
          <w:rtl/>
        </w:rPr>
        <w:t>טלב</w:t>
      </w:r>
      <w:r>
        <w:rPr>
          <w:rtl/>
        </w:rPr>
        <w:t xml:space="preserve"> אלסאנע (רע"ם):</w:t>
      </w:r>
    </w:p>
    <w:p w14:paraId="02F14DDD" w14:textId="77777777" w:rsidR="00000000" w:rsidRDefault="0080671D">
      <w:pPr>
        <w:pStyle w:val="a0"/>
        <w:rPr>
          <w:rFonts w:hint="cs"/>
          <w:rtl/>
        </w:rPr>
      </w:pPr>
    </w:p>
    <w:p w14:paraId="7E44C1C4" w14:textId="77777777" w:rsidR="00000000" w:rsidRDefault="0080671D">
      <w:pPr>
        <w:pStyle w:val="a0"/>
        <w:rPr>
          <w:rFonts w:hint="cs"/>
          <w:rtl/>
        </w:rPr>
      </w:pPr>
      <w:r>
        <w:rPr>
          <w:rFonts w:hint="cs"/>
          <w:rtl/>
        </w:rPr>
        <w:t>שעתיים היה דיון היום בנושא של הכלבים.</w:t>
      </w:r>
    </w:p>
    <w:p w14:paraId="2ECA7C09" w14:textId="77777777" w:rsidR="00000000" w:rsidRDefault="0080671D">
      <w:pPr>
        <w:pStyle w:val="a0"/>
        <w:rPr>
          <w:rFonts w:hint="cs"/>
          <w:rtl/>
        </w:rPr>
      </w:pPr>
    </w:p>
    <w:p w14:paraId="29052B2E" w14:textId="77777777" w:rsidR="00000000" w:rsidRDefault="0080671D">
      <w:pPr>
        <w:pStyle w:val="-"/>
        <w:rPr>
          <w:rtl/>
        </w:rPr>
      </w:pPr>
      <w:bookmarkStart w:id="624" w:name="FS000000475T23_06_2004_18_30_17"/>
      <w:r>
        <w:rPr>
          <w:rtl/>
        </w:rPr>
        <w:t>איוב קרא (הליכוד):</w:t>
      </w:r>
    </w:p>
    <w:p w14:paraId="4656493F" w14:textId="77777777" w:rsidR="00000000" w:rsidRDefault="0080671D">
      <w:pPr>
        <w:pStyle w:val="a0"/>
        <w:rPr>
          <w:rtl/>
        </w:rPr>
      </w:pPr>
    </w:p>
    <w:p w14:paraId="7744BEF0" w14:textId="77777777" w:rsidR="00000000" w:rsidRDefault="0080671D">
      <w:pPr>
        <w:pStyle w:val="a0"/>
        <w:rPr>
          <w:rFonts w:hint="cs"/>
          <w:rtl/>
        </w:rPr>
      </w:pPr>
      <w:r>
        <w:rPr>
          <w:rFonts w:hint="cs"/>
          <w:rtl/>
        </w:rPr>
        <w:t xml:space="preserve">- - חשובים מאלופי-משנה, מקצינים בכירים, מפרשיות שהן כל כך בנפשנו. זה כנראה המחיר של הבחורים הטובים, ככה נראים הדרוזים, בחורים טובים. </w:t>
      </w:r>
      <w:r>
        <w:rPr>
          <w:rFonts w:hint="cs"/>
          <w:rtl/>
        </w:rPr>
        <w:t>מי שקוראים לו "בחור טוב" היום, אז הוא משלם, לצערי.</w:t>
      </w:r>
    </w:p>
    <w:p w14:paraId="235E0137" w14:textId="77777777" w:rsidR="00000000" w:rsidRDefault="0080671D">
      <w:pPr>
        <w:pStyle w:val="a0"/>
        <w:rPr>
          <w:rFonts w:hint="cs"/>
          <w:rtl/>
        </w:rPr>
      </w:pPr>
    </w:p>
    <w:p w14:paraId="6861508D" w14:textId="77777777" w:rsidR="00000000" w:rsidRDefault="0080671D">
      <w:pPr>
        <w:pStyle w:val="af1"/>
        <w:rPr>
          <w:rtl/>
        </w:rPr>
      </w:pPr>
      <w:r>
        <w:rPr>
          <w:rtl/>
        </w:rPr>
        <w:t>היו"ר מיכאל נודלמן:</w:t>
      </w:r>
    </w:p>
    <w:p w14:paraId="785C2C8D" w14:textId="77777777" w:rsidR="00000000" w:rsidRDefault="0080671D">
      <w:pPr>
        <w:pStyle w:val="a0"/>
        <w:rPr>
          <w:rtl/>
        </w:rPr>
      </w:pPr>
    </w:p>
    <w:p w14:paraId="03261CAE" w14:textId="77777777" w:rsidR="00000000" w:rsidRDefault="0080671D">
      <w:pPr>
        <w:pStyle w:val="a0"/>
        <w:rPr>
          <w:rFonts w:hint="cs"/>
          <w:rtl/>
        </w:rPr>
      </w:pPr>
      <w:r>
        <w:rPr>
          <w:rFonts w:hint="cs"/>
          <w:rtl/>
        </w:rPr>
        <w:t xml:space="preserve">אני לא חושב שזה בכוונה. </w:t>
      </w:r>
    </w:p>
    <w:p w14:paraId="6826F1A3" w14:textId="77777777" w:rsidR="00000000" w:rsidRDefault="0080671D">
      <w:pPr>
        <w:pStyle w:val="a0"/>
        <w:rPr>
          <w:rFonts w:hint="cs"/>
          <w:rtl/>
        </w:rPr>
      </w:pPr>
    </w:p>
    <w:p w14:paraId="3910DD6C" w14:textId="77777777" w:rsidR="00000000" w:rsidRDefault="0080671D">
      <w:pPr>
        <w:pStyle w:val="-"/>
        <w:rPr>
          <w:rtl/>
        </w:rPr>
      </w:pPr>
      <w:bookmarkStart w:id="625" w:name="FS000000475T23_06_2004_19_08_05C"/>
      <w:bookmarkEnd w:id="625"/>
      <w:r>
        <w:rPr>
          <w:rtl/>
        </w:rPr>
        <w:t>איוב קרא (הליכוד):</w:t>
      </w:r>
    </w:p>
    <w:p w14:paraId="570B5598" w14:textId="77777777" w:rsidR="00000000" w:rsidRDefault="0080671D">
      <w:pPr>
        <w:pStyle w:val="a0"/>
        <w:rPr>
          <w:rtl/>
        </w:rPr>
      </w:pPr>
    </w:p>
    <w:p w14:paraId="68DF8E7E" w14:textId="77777777" w:rsidR="00000000" w:rsidRDefault="0080671D">
      <w:pPr>
        <w:pStyle w:val="a0"/>
        <w:rPr>
          <w:rFonts w:hint="cs"/>
          <w:rtl/>
        </w:rPr>
      </w:pPr>
      <w:r>
        <w:rPr>
          <w:rFonts w:hint="cs"/>
          <w:rtl/>
        </w:rPr>
        <w:t xml:space="preserve">כשאתה אומר למישהו "בחור טוב" בחיים הציבוריים </w:t>
      </w:r>
      <w:r>
        <w:rPr>
          <w:rtl/>
        </w:rPr>
        <w:t>–</w:t>
      </w:r>
      <w:r>
        <w:rPr>
          <w:rFonts w:hint="cs"/>
          <w:rtl/>
        </w:rPr>
        <w:t xml:space="preserve"> יש לו בעיה. אני ראיתי אנשים שהיו בכנסת, הפסידו את מקומם בכנסת, שאמרו עליהם שהם "בחורים טוב</w:t>
      </w:r>
      <w:r>
        <w:rPr>
          <w:rFonts w:hint="cs"/>
          <w:rtl/>
        </w:rPr>
        <w:t>ים". אני לא רוצה לומר שלא צריכים להיות בחורים טובים, אבל כנראה כשאתה בחור טוב פוסחים עליך, אתה לא קיים בסדר-היום של הבית הזה.</w:t>
      </w:r>
    </w:p>
    <w:p w14:paraId="636A75A7" w14:textId="77777777" w:rsidR="00000000" w:rsidRDefault="0080671D">
      <w:pPr>
        <w:pStyle w:val="a0"/>
        <w:rPr>
          <w:rFonts w:hint="cs"/>
          <w:rtl/>
        </w:rPr>
      </w:pPr>
    </w:p>
    <w:p w14:paraId="06306781" w14:textId="77777777" w:rsidR="00000000" w:rsidRDefault="0080671D">
      <w:pPr>
        <w:pStyle w:val="a0"/>
        <w:rPr>
          <w:rFonts w:hint="cs"/>
          <w:rtl/>
        </w:rPr>
      </w:pPr>
      <w:r>
        <w:rPr>
          <w:rFonts w:hint="cs"/>
          <w:rtl/>
        </w:rPr>
        <w:t>אני שמח שקם דור שלא ידע את יוסף בתוכנו. אני יכול לומר על עצמי שלקחתי את הנושא הזה, חשוב היה לי להביא אותו, עם כל הקשיים, לא בראיי</w:t>
      </w:r>
      <w:r>
        <w:rPr>
          <w:rFonts w:hint="cs"/>
          <w:rtl/>
        </w:rPr>
        <w:t xml:space="preserve">ה משפטית, כי הנושא מתנהל בבית-המשפט, אבל בראייה ציבורית, מכיוון שלדעתי יש למשפט הזה פן ציבורי ממדרגה ראשונה. במיוחד אחרי מה שאמר האלוף איילנד לפני יומיים, שאם היה אלוף-משנה עמאד פארס יהודי אשכנזי, אלה המלים שאני מצטט, הוא לא היה מועמד לדין כלל וכלל. </w:t>
      </w:r>
    </w:p>
    <w:p w14:paraId="09FF7F8E" w14:textId="77777777" w:rsidR="00000000" w:rsidRDefault="0080671D">
      <w:pPr>
        <w:pStyle w:val="a0"/>
        <w:rPr>
          <w:rFonts w:hint="cs"/>
          <w:rtl/>
        </w:rPr>
      </w:pPr>
    </w:p>
    <w:p w14:paraId="29CD2D33" w14:textId="77777777" w:rsidR="00000000" w:rsidRDefault="0080671D">
      <w:pPr>
        <w:pStyle w:val="a0"/>
        <w:rPr>
          <w:rFonts w:hint="cs"/>
          <w:rtl/>
        </w:rPr>
      </w:pPr>
      <w:r>
        <w:rPr>
          <w:rFonts w:hint="cs"/>
          <w:rtl/>
        </w:rPr>
        <w:t xml:space="preserve">אני </w:t>
      </w:r>
      <w:r>
        <w:rPr>
          <w:rFonts w:hint="cs"/>
          <w:rtl/>
        </w:rPr>
        <w:t xml:space="preserve">יכול לומר שהזדעזעתי מהדברים, וגם הערצתי את הדברים של האלוף איילנד. אני חושב שאמרו אותם דברים גם אלופים וקצינים אחרים, שהכירו את עמאד פארס כלוחם, כקצין בכיר, כאחד מהאנשים שהובילו בצבא. הוא היה מפקד חטיבת גבעתי, אחת החטיבות המהוללות בצה"ל, וכולם הרעיפו עליו </w:t>
      </w:r>
      <w:r>
        <w:rPr>
          <w:rFonts w:hint="cs"/>
          <w:rtl/>
        </w:rPr>
        <w:t xml:space="preserve">שבחים מפה ועד הודעה חדשה בעדויות האופי. </w:t>
      </w:r>
    </w:p>
    <w:p w14:paraId="3F4BC35C" w14:textId="77777777" w:rsidR="00000000" w:rsidRDefault="0080671D">
      <w:pPr>
        <w:pStyle w:val="a0"/>
        <w:rPr>
          <w:rFonts w:hint="cs"/>
          <w:rtl/>
        </w:rPr>
      </w:pPr>
    </w:p>
    <w:p w14:paraId="58928559" w14:textId="77777777" w:rsidR="00000000" w:rsidRDefault="0080671D">
      <w:pPr>
        <w:pStyle w:val="a0"/>
        <w:rPr>
          <w:rFonts w:hint="cs"/>
          <w:rtl/>
        </w:rPr>
      </w:pPr>
      <w:r>
        <w:rPr>
          <w:rFonts w:hint="cs"/>
          <w:rtl/>
        </w:rPr>
        <w:t>אני רוצה לומר לך, שלא בכדי הרעיפו עליו שבחים. במשפחה שלו שמחנו היום על כך שבשבוע שעבר היתה בשורה של מינוי בן-דודו למפקד משמר-הגבול, ניצב חוסיין פארס. גם בתוך המשפחה שלו, בין האחים שלו, יש קצינים בכירים מוצלחים ביות</w:t>
      </w:r>
      <w:r>
        <w:rPr>
          <w:rFonts w:hint="cs"/>
          <w:rtl/>
        </w:rPr>
        <w:t>ר. זה רק חלק קטן בתוך הסיפור, כאשר היישוב עצמו, חורפיש, שהוא בא ממנו, הוא בסיס צבאי לכל דבר ועניין. כמעט כולם שם הם עם קריירה צבאית כזאת או אחרת, קריירה משטרתית, קריירה במג"ב. הם עושים את המוטל עליהם כאזרחים נאמנים, כאשר הפנים שלהם נשואות ליום שבו יוכלו לה</w:t>
      </w:r>
      <w:r>
        <w:rPr>
          <w:rFonts w:hint="cs"/>
          <w:rtl/>
        </w:rPr>
        <w:t>יות הגשר לשלום עם שכנינו.</w:t>
      </w:r>
    </w:p>
    <w:p w14:paraId="08129AE0" w14:textId="77777777" w:rsidR="00000000" w:rsidRDefault="0080671D">
      <w:pPr>
        <w:pStyle w:val="a0"/>
        <w:rPr>
          <w:rFonts w:hint="cs"/>
          <w:rtl/>
        </w:rPr>
      </w:pPr>
    </w:p>
    <w:bookmarkEnd w:id="624"/>
    <w:p w14:paraId="4CCC3A4C" w14:textId="77777777" w:rsidR="00000000" w:rsidRDefault="0080671D">
      <w:pPr>
        <w:pStyle w:val="a0"/>
        <w:rPr>
          <w:rFonts w:hint="cs"/>
          <w:rtl/>
        </w:rPr>
      </w:pPr>
      <w:r>
        <w:rPr>
          <w:rFonts w:hint="cs"/>
          <w:rtl/>
        </w:rPr>
        <w:t xml:space="preserve">זאת הראייה, זה הכיוון, ולזה הם מייחלים. כנראה זה הכיוון של העדה הדרוזית, שיש לה אינטגרציה כמעט בכל יחידות הצבא. יש אפילו אלוף בצה"ל ויש טייסים. הלוואי שהמצב במגזר האזרחי היה דומה, כי שם הקיפוח משתולל. </w:t>
      </w:r>
    </w:p>
    <w:p w14:paraId="51E554EB" w14:textId="77777777" w:rsidR="00000000" w:rsidRDefault="0080671D">
      <w:pPr>
        <w:pStyle w:val="a0"/>
        <w:rPr>
          <w:rFonts w:hint="cs"/>
          <w:rtl/>
        </w:rPr>
      </w:pPr>
    </w:p>
    <w:p w14:paraId="65F79702" w14:textId="77777777" w:rsidR="00000000" w:rsidRDefault="0080671D">
      <w:pPr>
        <w:pStyle w:val="a0"/>
        <w:rPr>
          <w:rFonts w:hint="cs"/>
          <w:rtl/>
        </w:rPr>
      </w:pPr>
      <w:r>
        <w:rPr>
          <w:rFonts w:hint="cs"/>
          <w:rtl/>
        </w:rPr>
        <w:t>אדוני היושב-ראש, הדרוזים ה</w:t>
      </w:r>
      <w:r>
        <w:rPr>
          <w:rFonts w:hint="cs"/>
          <w:rtl/>
        </w:rPr>
        <w:t xml:space="preserve">ם היום הידידים היחידים של העם היהודי. אולי לחלק זה לא אומר הרבה, אבל בטח לאדוני היושב-ראש זה אומר הרבה. בסיטואציה הפוליטית שאנחנו נמצאים בה היום, אין ידידים רבים במזרח התיכון, ואין הרבה שיגידו לך גם "בוא תשתה כוס קפה". הם הידידים היחידים של העם היהודי פה. </w:t>
      </w:r>
      <w:r>
        <w:rPr>
          <w:rFonts w:hint="cs"/>
          <w:rtl/>
        </w:rPr>
        <w:t xml:space="preserve">כנראה, אל חלק מהיהודים זה לא כל כך מדבר, לצערי הרב. יש חלק שאולי מעדיפים אותם אנשים שמקניטים או יוצאים בריש גלי נגד הממסד, נגד המדינה או נגד כל מה שזז פה. נראה שזה יותר פופולרי בעיניהם. </w:t>
      </w:r>
    </w:p>
    <w:p w14:paraId="6669072F" w14:textId="77777777" w:rsidR="00000000" w:rsidRDefault="0080671D">
      <w:pPr>
        <w:pStyle w:val="a0"/>
        <w:rPr>
          <w:rFonts w:hint="cs"/>
          <w:rtl/>
        </w:rPr>
      </w:pPr>
    </w:p>
    <w:p w14:paraId="66457FA5" w14:textId="77777777" w:rsidR="00000000" w:rsidRDefault="0080671D">
      <w:pPr>
        <w:pStyle w:val="af1"/>
        <w:rPr>
          <w:rtl/>
        </w:rPr>
      </w:pPr>
      <w:r>
        <w:rPr>
          <w:rtl/>
        </w:rPr>
        <w:t>היו"ר מיכאל נודלמן:</w:t>
      </w:r>
    </w:p>
    <w:p w14:paraId="133EDA86" w14:textId="77777777" w:rsidR="00000000" w:rsidRDefault="0080671D">
      <w:pPr>
        <w:pStyle w:val="a0"/>
        <w:rPr>
          <w:rtl/>
        </w:rPr>
      </w:pPr>
    </w:p>
    <w:p w14:paraId="6D520AA3" w14:textId="77777777" w:rsidR="00000000" w:rsidRDefault="0080671D">
      <w:pPr>
        <w:pStyle w:val="a0"/>
        <w:rPr>
          <w:rFonts w:hint="cs"/>
          <w:rtl/>
        </w:rPr>
      </w:pPr>
      <w:r>
        <w:rPr>
          <w:rFonts w:hint="cs"/>
          <w:rtl/>
        </w:rPr>
        <w:t xml:space="preserve">אני לא חושב. </w:t>
      </w:r>
    </w:p>
    <w:p w14:paraId="7F6F05BF" w14:textId="77777777" w:rsidR="00000000" w:rsidRDefault="0080671D">
      <w:pPr>
        <w:pStyle w:val="a0"/>
        <w:rPr>
          <w:rFonts w:hint="cs"/>
          <w:rtl/>
        </w:rPr>
      </w:pPr>
    </w:p>
    <w:p w14:paraId="613C7E60" w14:textId="77777777" w:rsidR="00000000" w:rsidRDefault="0080671D">
      <w:pPr>
        <w:pStyle w:val="-"/>
        <w:rPr>
          <w:rtl/>
        </w:rPr>
      </w:pPr>
      <w:bookmarkStart w:id="626" w:name="FS000000475T23_06_2004_18_33_46"/>
      <w:bookmarkStart w:id="627" w:name="FS000000475T23_06_2004_18_33_49C"/>
      <w:bookmarkEnd w:id="626"/>
      <w:bookmarkEnd w:id="627"/>
      <w:r>
        <w:rPr>
          <w:rtl/>
        </w:rPr>
        <w:t>איוב קרא (הליכוד):</w:t>
      </w:r>
    </w:p>
    <w:p w14:paraId="68C90ACE" w14:textId="77777777" w:rsidR="00000000" w:rsidRDefault="0080671D">
      <w:pPr>
        <w:pStyle w:val="a0"/>
        <w:rPr>
          <w:rtl/>
        </w:rPr>
      </w:pPr>
    </w:p>
    <w:p w14:paraId="03B06A30" w14:textId="77777777" w:rsidR="00000000" w:rsidRDefault="0080671D">
      <w:pPr>
        <w:pStyle w:val="a0"/>
        <w:rPr>
          <w:rFonts w:hint="cs"/>
          <w:rtl/>
        </w:rPr>
      </w:pPr>
      <w:r>
        <w:rPr>
          <w:rFonts w:hint="cs"/>
          <w:rtl/>
        </w:rPr>
        <w:t>אמרתי חלק. ח</w:t>
      </w:r>
      <w:r>
        <w:rPr>
          <w:rFonts w:hint="cs"/>
          <w:rtl/>
        </w:rPr>
        <w:t xml:space="preserve">לילה לא התכוונתי לאדוני, אבל אל חלק זה כנראה לא מדבר. </w:t>
      </w:r>
    </w:p>
    <w:p w14:paraId="21E675C0" w14:textId="77777777" w:rsidR="00000000" w:rsidRDefault="0080671D">
      <w:pPr>
        <w:pStyle w:val="a0"/>
        <w:rPr>
          <w:rFonts w:hint="cs"/>
          <w:rtl/>
        </w:rPr>
      </w:pPr>
    </w:p>
    <w:p w14:paraId="21401713" w14:textId="77777777" w:rsidR="00000000" w:rsidRDefault="0080671D">
      <w:pPr>
        <w:pStyle w:val="af1"/>
        <w:rPr>
          <w:rtl/>
        </w:rPr>
      </w:pPr>
      <w:r>
        <w:rPr>
          <w:rtl/>
        </w:rPr>
        <w:t>היו"ר מיכאל נודלמן:</w:t>
      </w:r>
    </w:p>
    <w:p w14:paraId="32C202F4" w14:textId="77777777" w:rsidR="00000000" w:rsidRDefault="0080671D">
      <w:pPr>
        <w:pStyle w:val="a0"/>
        <w:rPr>
          <w:rtl/>
        </w:rPr>
      </w:pPr>
    </w:p>
    <w:p w14:paraId="57F81651" w14:textId="77777777" w:rsidR="00000000" w:rsidRDefault="0080671D">
      <w:pPr>
        <w:pStyle w:val="a0"/>
        <w:rPr>
          <w:rFonts w:hint="cs"/>
          <w:rtl/>
        </w:rPr>
      </w:pPr>
      <w:r>
        <w:rPr>
          <w:rFonts w:hint="cs"/>
          <w:rtl/>
        </w:rPr>
        <w:t xml:space="preserve">לא, אני גם לא חושב שזה ככה לגבי אחרים. </w:t>
      </w:r>
    </w:p>
    <w:p w14:paraId="637D0CCC" w14:textId="77777777" w:rsidR="00000000" w:rsidRDefault="0080671D">
      <w:pPr>
        <w:pStyle w:val="a0"/>
        <w:rPr>
          <w:rFonts w:hint="cs"/>
          <w:rtl/>
        </w:rPr>
      </w:pPr>
    </w:p>
    <w:p w14:paraId="4F60D31D" w14:textId="77777777" w:rsidR="00000000" w:rsidRDefault="0080671D">
      <w:pPr>
        <w:pStyle w:val="-"/>
        <w:rPr>
          <w:rtl/>
        </w:rPr>
      </w:pPr>
      <w:bookmarkStart w:id="628" w:name="FS000000475T23_06_2004_18_58_39"/>
      <w:bookmarkStart w:id="629" w:name="FS000000475T23_06_2004_18_58_45C"/>
      <w:bookmarkEnd w:id="628"/>
      <w:bookmarkEnd w:id="629"/>
      <w:r>
        <w:rPr>
          <w:rtl/>
        </w:rPr>
        <w:t>איוב קרא (הליכוד):</w:t>
      </w:r>
    </w:p>
    <w:p w14:paraId="508FD3AE" w14:textId="77777777" w:rsidR="00000000" w:rsidRDefault="0080671D">
      <w:pPr>
        <w:pStyle w:val="a0"/>
        <w:rPr>
          <w:rtl/>
        </w:rPr>
      </w:pPr>
    </w:p>
    <w:p w14:paraId="38B89360" w14:textId="77777777" w:rsidR="00000000" w:rsidRDefault="0080671D">
      <w:pPr>
        <w:pStyle w:val="a0"/>
        <w:rPr>
          <w:rFonts w:hint="cs"/>
          <w:rtl/>
        </w:rPr>
      </w:pPr>
      <w:r>
        <w:rPr>
          <w:rFonts w:hint="cs"/>
          <w:rtl/>
        </w:rPr>
        <w:t xml:space="preserve">לא, אני אומר שזה קיים. אני חי בצד הזה, ואני מרגיש את זה יותר ממך, אדוני היושב-ראש. כשאני מדבר על האינטגרציה הביטחונית </w:t>
      </w:r>
      <w:r>
        <w:rPr>
          <w:rFonts w:hint="cs"/>
          <w:rtl/>
        </w:rPr>
        <w:t>מול הקיפוח האזרחי, עולה בראשי כיצד האבטלה גואה בכפרים האלה, ואיך הממשלה לא מקצה משאבים לאותם חיילים כדי שיוכלו להסתדר בחייהם, אחרי שירות קשה של שלוש שנים, בדרך כלל ביחידות קרביות. יש לי תהיות, כיצד יכולה ממשלה לא לעזור לאנשים שהם מלח הארץ, אותם ילדים שחוזר</w:t>
      </w:r>
      <w:r>
        <w:rPr>
          <w:rFonts w:hint="cs"/>
          <w:rtl/>
        </w:rPr>
        <w:t xml:space="preserve">ים הביתה וחשים את הקיפוח ואת החיים הקשים. </w:t>
      </w:r>
    </w:p>
    <w:p w14:paraId="1BFAA990" w14:textId="77777777" w:rsidR="00000000" w:rsidRDefault="0080671D">
      <w:pPr>
        <w:pStyle w:val="a0"/>
        <w:rPr>
          <w:rFonts w:hint="cs"/>
          <w:rtl/>
        </w:rPr>
      </w:pPr>
    </w:p>
    <w:p w14:paraId="7A47AB10" w14:textId="77777777" w:rsidR="00000000" w:rsidRDefault="0080671D">
      <w:pPr>
        <w:pStyle w:val="a0"/>
        <w:rPr>
          <w:rFonts w:hint="cs"/>
          <w:rtl/>
        </w:rPr>
      </w:pPr>
      <w:r>
        <w:rPr>
          <w:rFonts w:hint="cs"/>
          <w:rtl/>
        </w:rPr>
        <w:t>אותו חייל שסיים שלוש שנות שירות צבאי, בסופו של דבר המקביל אליו, לא חשוב אם הוא דרוזי, יהודי או ערבי שלא שירת בצה"ל, מסיים תואר ראשון, וכשמתמודדים שניהם על מכרז בשירות הציבורי, אוטומטית מעדיפים את המתמודד על פני א</w:t>
      </w:r>
      <w:r>
        <w:rPr>
          <w:rFonts w:hint="cs"/>
          <w:rtl/>
        </w:rPr>
        <w:t xml:space="preserve">ותו אדם ששירת בצה"ל. זה דבר שצריך להדיר שינה מעינינו. אני חושב שהגיעה השעה שיהיה שירות לאומי או שירות אזרחי במקביל, ואז כולם יהיו שווים. לא יכול להיות שאדם שלא שירת בצבא, יעדיפו אותו על פני, שאני נתתי שלוש שנים לשירות המדינה. </w:t>
      </w:r>
    </w:p>
    <w:p w14:paraId="2A7A7608" w14:textId="77777777" w:rsidR="00000000" w:rsidRDefault="0080671D">
      <w:pPr>
        <w:pStyle w:val="a0"/>
        <w:rPr>
          <w:rFonts w:hint="cs"/>
          <w:rtl/>
        </w:rPr>
      </w:pPr>
    </w:p>
    <w:p w14:paraId="370ED611" w14:textId="77777777" w:rsidR="00000000" w:rsidRDefault="0080671D">
      <w:pPr>
        <w:pStyle w:val="a0"/>
        <w:rPr>
          <w:rFonts w:hint="cs"/>
          <w:rtl/>
        </w:rPr>
      </w:pPr>
      <w:r>
        <w:rPr>
          <w:rFonts w:hint="cs"/>
          <w:rtl/>
        </w:rPr>
        <w:t>לכן, אדוני, לא פלא שגורמים ע</w:t>
      </w:r>
      <w:r>
        <w:rPr>
          <w:rFonts w:hint="cs"/>
          <w:rtl/>
        </w:rPr>
        <w:t>וינים מנסים לחבל בקשרים הללו ולהבליט את הדברים השליליים. כאשר יש סרבן אחד בעדה הדרוזית, ישר מכלילים ואומרים שהדרוזים סרבנים, ואתה רואה את ה"עליהום". אני יכול להרגיע את אדוני ולומר, ששיעור המתגייסים ליחידות קרביות בשירות חובה בצה"ל גבוה ב-10% מזה שבקרב היהו</w:t>
      </w:r>
      <w:r>
        <w:rPr>
          <w:rFonts w:hint="cs"/>
          <w:rtl/>
        </w:rPr>
        <w:t xml:space="preserve">דים. גם אם היה מתבטל גיוס החובה לצה"ל, עדיין היו מתגייסים 50% מקרב הדרוזים, לעומת 25% מקרב היהודים. </w:t>
      </w:r>
    </w:p>
    <w:p w14:paraId="4F3716C0" w14:textId="77777777" w:rsidR="00000000" w:rsidRDefault="0080671D">
      <w:pPr>
        <w:pStyle w:val="a0"/>
        <w:rPr>
          <w:rFonts w:hint="cs"/>
          <w:rtl/>
        </w:rPr>
      </w:pPr>
    </w:p>
    <w:p w14:paraId="0F70B605" w14:textId="77777777" w:rsidR="00000000" w:rsidRDefault="0080671D">
      <w:pPr>
        <w:pStyle w:val="a0"/>
        <w:rPr>
          <w:rFonts w:hint="cs"/>
          <w:rtl/>
        </w:rPr>
      </w:pPr>
      <w:r>
        <w:rPr>
          <w:rFonts w:hint="cs"/>
          <w:rtl/>
        </w:rPr>
        <w:t>אני יכול לומר לך רק נתון קטן. אני מתפלא על הממסד עצמו, שבתקופה האחרונה חיילים משוחררים שרצו להתגייס לשירות בתי-הסוהר, מצאו את עצמם בהקשחת קריטריונים, שהעמ</w:t>
      </w:r>
      <w:r>
        <w:rPr>
          <w:rFonts w:hint="cs"/>
          <w:rtl/>
        </w:rPr>
        <w:t>ידו אותם במצב לא נוח, שלא היה קיים בעבר. פעם מי ששירת בצבא היה מתקבל לשירות בתי-הסוהר. היום, אם אתה לא רובאי-7 ואם אתה גר במרחק העולה על 50 קילומטרים מבית-הכלא, אתה לא יכול להשתלב בשירות בתי-הסוהר. את כל זה העליתי בפני השר לביטחון פנים השבוע, בפגישה שהתקיי</w:t>
      </w:r>
      <w:r>
        <w:rPr>
          <w:rFonts w:hint="cs"/>
          <w:rtl/>
        </w:rPr>
        <w:t xml:space="preserve">מה אצלי בבית. אני יכול לומר לכם שהדברים האלה מזעזעים ולא טובים. </w:t>
      </w:r>
    </w:p>
    <w:p w14:paraId="7203915D" w14:textId="77777777" w:rsidR="00000000" w:rsidRDefault="0080671D">
      <w:pPr>
        <w:pStyle w:val="a0"/>
        <w:rPr>
          <w:rFonts w:hint="cs"/>
          <w:rtl/>
        </w:rPr>
      </w:pPr>
    </w:p>
    <w:p w14:paraId="0DEC9BCB" w14:textId="77777777" w:rsidR="00000000" w:rsidRDefault="0080671D">
      <w:pPr>
        <w:pStyle w:val="a0"/>
        <w:rPr>
          <w:rFonts w:hint="cs"/>
          <w:rtl/>
        </w:rPr>
      </w:pPr>
      <w:r>
        <w:rPr>
          <w:rFonts w:hint="cs"/>
          <w:rtl/>
        </w:rPr>
        <w:t xml:space="preserve">מאחר ששר הפנים נמצא פה - ואני לא נכנס לסוגיה </w:t>
      </w:r>
      <w:r>
        <w:rPr>
          <w:rtl/>
        </w:rPr>
        <w:t>–</w:t>
      </w:r>
      <w:r>
        <w:rPr>
          <w:rFonts w:hint="cs"/>
          <w:rtl/>
        </w:rPr>
        <w:t xml:space="preserve"> אני יכול לומר שהמצב הקשה של הרשויות לא מוסיף לעניין. זה מצב קשה ביותר ואבסורדי. נראה שגם עם זה צריך להתמודד. יש בתים שצריך להרוס, ולמה? כי אין </w:t>
      </w:r>
      <w:r>
        <w:rPr>
          <w:rFonts w:hint="cs"/>
          <w:rtl/>
        </w:rPr>
        <w:t>רשיונות בנייה. אין רשיונות בנייה, כי אין תכנון, אין תוכנית מיתאר. וממה זה נובע? כי אין תכנון נכון ליישובים הללו מההתחלה, ואז חייל מוצא את עצמו - או שהוא נאלץ לבנות בנייה לא-חוקית, או שהוא צריך לחכות שנים בלי לבנות בית ובלי להקים משפחה. המצב הזה, לצערי, קיי</w:t>
      </w:r>
      <w:r>
        <w:rPr>
          <w:rFonts w:hint="cs"/>
          <w:rtl/>
        </w:rPr>
        <w:t xml:space="preserve">ם בכל המגזר הערבי, אבל אני מדבר על הסוגיה הזאת ועל הקונספציה שלפנינו. אז עומד אותו חייל משוחרר מצה"ל בפני צווי הריסה, קנסות ומשפטים. </w:t>
      </w:r>
    </w:p>
    <w:p w14:paraId="492169BA" w14:textId="77777777" w:rsidR="00000000" w:rsidRDefault="0080671D">
      <w:pPr>
        <w:pStyle w:val="a0"/>
        <w:rPr>
          <w:rFonts w:hint="cs"/>
          <w:rtl/>
        </w:rPr>
      </w:pPr>
    </w:p>
    <w:p w14:paraId="21E1DA24" w14:textId="77777777" w:rsidR="00000000" w:rsidRDefault="0080671D">
      <w:pPr>
        <w:pStyle w:val="a0"/>
        <w:rPr>
          <w:rFonts w:hint="cs"/>
          <w:rtl/>
        </w:rPr>
      </w:pPr>
      <w:r>
        <w:rPr>
          <w:rFonts w:hint="cs"/>
          <w:rtl/>
        </w:rPr>
        <w:t>אדוני היושב-ראש, אנחנו צריכים ללמוד מהציווי "ואהבת לרעך כמוך", אבל, לצערי הרב, אנחנו במצב שאין רע ואין שוויון, ונגד הקיפו</w:t>
      </w:r>
      <w:r>
        <w:rPr>
          <w:rFonts w:hint="cs"/>
          <w:rtl/>
        </w:rPr>
        <w:t xml:space="preserve">ח הזה כולנו צריכים לפעול בכל מאודנו. אדוני שר הפנים, ז'בוטינסקי, בניגוד למה שחושבים </w:t>
      </w:r>
      <w:r>
        <w:rPr>
          <w:rtl/>
        </w:rPr>
        <w:t>–</w:t>
      </w:r>
      <w:r>
        <w:rPr>
          <w:rFonts w:hint="cs"/>
          <w:rtl/>
        </w:rPr>
        <w:t xml:space="preserve"> אנשים חושבים שז'בוטינסקי היה מאוד קיצוני - אמר שהוא מייחל ליום שבו יובילו את ישראל בנאמנות ראש ממשלה יהודי וסגן לא-יהודי ולהיפך. זה נאמר באחד המאמרים שלו. בטח התורה הרווי</w:t>
      </w:r>
      <w:r>
        <w:rPr>
          <w:rFonts w:hint="cs"/>
          <w:rtl/>
        </w:rPr>
        <w:t xml:space="preserve">זיוניסטית לא נהירה לך, אבל לי היא חשובה, בגלל המשפט הזה. אני לא בטוח שזה יתגשם בתקופתנו או בדורנו. </w:t>
      </w:r>
    </w:p>
    <w:p w14:paraId="707A5B2F" w14:textId="77777777" w:rsidR="00000000" w:rsidRDefault="0080671D">
      <w:pPr>
        <w:pStyle w:val="a0"/>
        <w:rPr>
          <w:rFonts w:hint="cs"/>
          <w:rtl/>
        </w:rPr>
      </w:pPr>
    </w:p>
    <w:p w14:paraId="21091E8D" w14:textId="77777777" w:rsidR="00000000" w:rsidRDefault="0080671D">
      <w:pPr>
        <w:pStyle w:val="a0"/>
        <w:rPr>
          <w:rFonts w:hint="cs"/>
          <w:rtl/>
        </w:rPr>
      </w:pPr>
      <w:r>
        <w:rPr>
          <w:rFonts w:hint="cs"/>
          <w:rtl/>
        </w:rPr>
        <w:t>אדוני היושב-ראש, אני יכול לומר לך, שפרשת עמאד פארס היא פרשת דרייפוס במהדורה חדשה. לא יעלה על הדעת שקצין כל כך מוכשר, כל כך מהולל, שפיקד על עוצבה, שמעידים ע</w:t>
      </w:r>
      <w:r>
        <w:rPr>
          <w:rFonts w:hint="cs"/>
          <w:rtl/>
        </w:rPr>
        <w:t xml:space="preserve">ליו שהיה אחד הקצינים הטובים - בגלל פליטת-פה או בגלל התנהגות מעט אגרסיבית, יעצרו את הקידום שלו, לא ייתנו לו את הכבוד הראוי בתור קצין ובתור גיבור ישראל ויעמידו אותו לדין. לזה לא הייתי מייחל. </w:t>
      </w:r>
    </w:p>
    <w:p w14:paraId="75E5C017" w14:textId="77777777" w:rsidR="00000000" w:rsidRDefault="0080671D">
      <w:pPr>
        <w:pStyle w:val="a0"/>
        <w:rPr>
          <w:rFonts w:hint="cs"/>
          <w:rtl/>
        </w:rPr>
      </w:pPr>
    </w:p>
    <w:p w14:paraId="0A072D64" w14:textId="77777777" w:rsidR="00000000" w:rsidRDefault="0080671D">
      <w:pPr>
        <w:pStyle w:val="a0"/>
        <w:rPr>
          <w:rFonts w:hint="cs"/>
          <w:rtl/>
        </w:rPr>
      </w:pPr>
      <w:r>
        <w:rPr>
          <w:rFonts w:hint="cs"/>
          <w:rtl/>
        </w:rPr>
        <w:t>אדוני היושב-ראש, לכן אני שולח מפה מסר חד-משמעי לשר הביטחון, ידידי</w:t>
      </w:r>
      <w:r>
        <w:rPr>
          <w:rFonts w:hint="cs"/>
          <w:rtl/>
        </w:rPr>
        <w:t xml:space="preserve"> שאול מופז, ואני קורא לו לעשות צדק ולבטל לאלתר את כתב האישום שהוגש נגדו. צריך לבטל את כל המשפט הזה. אחרי העדות של איילנד, אין שום סיבה בעולם להמשיך את המאבק המיותר הזה נגד גיבור ישראל, נגד אחת הדמויות העתידיות המוכשרות ביותר בצבא. זה הדבר האלמנטרי שאפשר לע</w:t>
      </w:r>
      <w:r>
        <w:rPr>
          <w:rFonts w:hint="cs"/>
          <w:rtl/>
        </w:rPr>
        <w:t xml:space="preserve">שות היום כדי להמתיק את הגלולה; כדי שיראו וייראו, שאדם טוב, מהולל, גיבור ישראל, אפשר להחזיר לו לפחות באותה מטבע. תודה. </w:t>
      </w:r>
    </w:p>
    <w:p w14:paraId="506512B2" w14:textId="77777777" w:rsidR="00000000" w:rsidRDefault="0080671D">
      <w:pPr>
        <w:pStyle w:val="a0"/>
        <w:rPr>
          <w:rFonts w:hint="cs"/>
          <w:rtl/>
        </w:rPr>
      </w:pPr>
    </w:p>
    <w:p w14:paraId="508B0770" w14:textId="77777777" w:rsidR="00000000" w:rsidRDefault="0080671D">
      <w:pPr>
        <w:pStyle w:val="af1"/>
        <w:rPr>
          <w:rtl/>
        </w:rPr>
      </w:pPr>
      <w:r>
        <w:rPr>
          <w:rtl/>
        </w:rPr>
        <w:t>היו"ר מיכאל נודלמן:</w:t>
      </w:r>
    </w:p>
    <w:p w14:paraId="00A92630" w14:textId="77777777" w:rsidR="00000000" w:rsidRDefault="0080671D">
      <w:pPr>
        <w:pStyle w:val="a0"/>
        <w:rPr>
          <w:rtl/>
        </w:rPr>
      </w:pPr>
    </w:p>
    <w:p w14:paraId="742AB263" w14:textId="77777777" w:rsidR="00000000" w:rsidRDefault="0080671D">
      <w:pPr>
        <w:pStyle w:val="a0"/>
        <w:rPr>
          <w:rFonts w:hint="cs"/>
          <w:rtl/>
        </w:rPr>
      </w:pPr>
      <w:r>
        <w:rPr>
          <w:rFonts w:hint="cs"/>
          <w:rtl/>
        </w:rPr>
        <w:t>מה אתה מציע?</w:t>
      </w:r>
    </w:p>
    <w:p w14:paraId="250A6D97" w14:textId="77777777" w:rsidR="00000000" w:rsidRDefault="0080671D">
      <w:pPr>
        <w:pStyle w:val="a0"/>
        <w:rPr>
          <w:rFonts w:hint="cs"/>
          <w:rtl/>
        </w:rPr>
      </w:pPr>
    </w:p>
    <w:p w14:paraId="1C1AEEFB" w14:textId="77777777" w:rsidR="00000000" w:rsidRDefault="0080671D">
      <w:pPr>
        <w:pStyle w:val="a"/>
        <w:rPr>
          <w:rtl/>
        </w:rPr>
      </w:pPr>
      <w:bookmarkStart w:id="630" w:name="FS000000475T23_06_2004_19_22_39"/>
      <w:bookmarkStart w:id="631" w:name="_Toc101171463"/>
      <w:bookmarkEnd w:id="630"/>
      <w:r>
        <w:rPr>
          <w:rFonts w:hint="eastAsia"/>
          <w:rtl/>
        </w:rPr>
        <w:t>איוב</w:t>
      </w:r>
      <w:r>
        <w:rPr>
          <w:rtl/>
        </w:rPr>
        <w:t xml:space="preserve"> קרא (הליכוד):</w:t>
      </w:r>
      <w:bookmarkEnd w:id="631"/>
    </w:p>
    <w:p w14:paraId="504EE4B4" w14:textId="77777777" w:rsidR="00000000" w:rsidRDefault="0080671D">
      <w:pPr>
        <w:pStyle w:val="a0"/>
        <w:rPr>
          <w:rFonts w:hint="cs"/>
          <w:rtl/>
        </w:rPr>
      </w:pPr>
    </w:p>
    <w:p w14:paraId="7DA8BF34" w14:textId="77777777" w:rsidR="00000000" w:rsidRDefault="0080671D">
      <w:pPr>
        <w:pStyle w:val="a0"/>
        <w:rPr>
          <w:rFonts w:hint="cs"/>
          <w:rtl/>
        </w:rPr>
      </w:pPr>
      <w:r>
        <w:rPr>
          <w:rFonts w:hint="cs"/>
          <w:rtl/>
        </w:rPr>
        <w:t xml:space="preserve">אני מבקש להעביר את הנושא לוועדת החוקה, חוק ומשפט, אדוני היושב-ראש. </w:t>
      </w:r>
    </w:p>
    <w:p w14:paraId="4DBC2AB8" w14:textId="77777777" w:rsidR="00000000" w:rsidRDefault="0080671D">
      <w:pPr>
        <w:pStyle w:val="a0"/>
        <w:rPr>
          <w:rFonts w:hint="cs"/>
          <w:rtl/>
        </w:rPr>
      </w:pPr>
    </w:p>
    <w:p w14:paraId="46BFC65C" w14:textId="77777777" w:rsidR="00000000" w:rsidRDefault="0080671D">
      <w:pPr>
        <w:pStyle w:val="af1"/>
        <w:rPr>
          <w:rtl/>
        </w:rPr>
      </w:pPr>
      <w:r>
        <w:rPr>
          <w:rtl/>
        </w:rPr>
        <w:t xml:space="preserve">היו"ר מיכאל </w:t>
      </w:r>
      <w:r>
        <w:rPr>
          <w:rtl/>
        </w:rPr>
        <w:t>נודלמן:</w:t>
      </w:r>
    </w:p>
    <w:p w14:paraId="46299861" w14:textId="77777777" w:rsidR="00000000" w:rsidRDefault="0080671D">
      <w:pPr>
        <w:pStyle w:val="a0"/>
        <w:rPr>
          <w:rFonts w:hint="cs"/>
          <w:rtl/>
        </w:rPr>
      </w:pPr>
    </w:p>
    <w:p w14:paraId="44C79CBA" w14:textId="77777777" w:rsidR="00000000" w:rsidRDefault="0080671D">
      <w:pPr>
        <w:pStyle w:val="a0"/>
        <w:rPr>
          <w:rFonts w:hint="cs"/>
          <w:rtl/>
        </w:rPr>
      </w:pPr>
      <w:r>
        <w:rPr>
          <w:rFonts w:hint="cs"/>
          <w:rtl/>
        </w:rPr>
        <w:t xml:space="preserve">יש הצעה אחרת לחבר הכנסת טלב אלסאנע. </w:t>
      </w:r>
    </w:p>
    <w:p w14:paraId="38D45D18" w14:textId="77777777" w:rsidR="00000000" w:rsidRDefault="0080671D">
      <w:pPr>
        <w:pStyle w:val="a0"/>
        <w:rPr>
          <w:rFonts w:hint="cs"/>
          <w:rtl/>
        </w:rPr>
      </w:pPr>
    </w:p>
    <w:p w14:paraId="46042D2C" w14:textId="77777777" w:rsidR="00000000" w:rsidRDefault="0080671D">
      <w:pPr>
        <w:pStyle w:val="a"/>
        <w:rPr>
          <w:rtl/>
        </w:rPr>
      </w:pPr>
      <w:bookmarkStart w:id="632" w:name="FS000000475T23_06_2004_18_40_14C"/>
      <w:bookmarkStart w:id="633" w:name="_Toc101171464"/>
      <w:bookmarkEnd w:id="632"/>
      <w:r>
        <w:rPr>
          <w:rFonts w:hint="cs"/>
          <w:rtl/>
        </w:rPr>
        <w:t>ט</w:t>
      </w:r>
      <w:r>
        <w:rPr>
          <w:rFonts w:hint="eastAsia"/>
          <w:rtl/>
        </w:rPr>
        <w:t>לב</w:t>
      </w:r>
      <w:r>
        <w:rPr>
          <w:rtl/>
        </w:rPr>
        <w:t xml:space="preserve"> אלסאנע (רע"ם):</w:t>
      </w:r>
      <w:bookmarkEnd w:id="633"/>
    </w:p>
    <w:p w14:paraId="2945C774" w14:textId="77777777" w:rsidR="00000000" w:rsidRDefault="0080671D">
      <w:pPr>
        <w:pStyle w:val="a0"/>
        <w:rPr>
          <w:rFonts w:hint="cs"/>
          <w:rtl/>
        </w:rPr>
      </w:pPr>
    </w:p>
    <w:p w14:paraId="75017824" w14:textId="77777777" w:rsidR="00000000" w:rsidRDefault="0080671D">
      <w:pPr>
        <w:pStyle w:val="a0"/>
        <w:rPr>
          <w:rFonts w:hint="cs"/>
          <w:rtl/>
        </w:rPr>
      </w:pPr>
      <w:r>
        <w:rPr>
          <w:rFonts w:hint="cs"/>
          <w:rtl/>
        </w:rPr>
        <w:t>אדוני היושב-ראש, כבוד השר, חברי הכנסת, אני מאוד מצטער שחברי חבר הכנסת איוב קרא, במקום להתייחס למציאות הקשה שסובלת ממנה האוכלוסייה הערבית וגם הדרוזית, מנסה לתת לגיטימציה לאפליה על רקע השירות</w:t>
      </w:r>
      <w:r>
        <w:rPr>
          <w:rFonts w:hint="cs"/>
          <w:rtl/>
        </w:rPr>
        <w:t xml:space="preserve"> הצבאי או השירות האזרחי. לדעתי, השוויון הוא זכות מוקנית שאינה מותנית לא בשירות אזרחי ולא בשירות צבאי, ולכן הדרישה שלנו כאזרחים צריכה להיות שוויון מלא. כל מי שמנסה לתרץ את עניין השירות בצבא - עובדה שהדרוזים משרתים בצבא ולא מקבלים.  </w:t>
      </w:r>
    </w:p>
    <w:p w14:paraId="546AF676" w14:textId="77777777" w:rsidR="00000000" w:rsidRDefault="0080671D">
      <w:pPr>
        <w:pStyle w:val="a0"/>
        <w:rPr>
          <w:rFonts w:hint="cs"/>
          <w:rtl/>
        </w:rPr>
      </w:pPr>
    </w:p>
    <w:p w14:paraId="267DF099" w14:textId="77777777" w:rsidR="00000000" w:rsidRDefault="0080671D">
      <w:pPr>
        <w:pStyle w:val="a0"/>
        <w:rPr>
          <w:rFonts w:hint="cs"/>
          <w:rtl/>
        </w:rPr>
      </w:pPr>
      <w:r>
        <w:rPr>
          <w:rFonts w:hint="cs"/>
          <w:rtl/>
        </w:rPr>
        <w:t xml:space="preserve">לכן, המאבק לשוויון הוא </w:t>
      </w:r>
      <w:r>
        <w:rPr>
          <w:rFonts w:hint="cs"/>
          <w:rtl/>
        </w:rPr>
        <w:t xml:space="preserve">חלק ממאבק למדינה יותר דמוקרטית. העובדה שיש ביקורת על מדיניות, לחלוטין לא אומרת שיש ביקורת נגד המדינה. אומנם יש לנו יש ביקורת על מדיניות אפליה וקיפוח. לך, מהדברים שציינת, יש ביקורת על ההתנהגות כלפי האוכלוסייה הדרוזית. תודה רבה. </w:t>
      </w:r>
    </w:p>
    <w:p w14:paraId="4883EE5B" w14:textId="77777777" w:rsidR="00000000" w:rsidRDefault="0080671D">
      <w:pPr>
        <w:pStyle w:val="a0"/>
        <w:rPr>
          <w:rFonts w:hint="cs"/>
          <w:rtl/>
        </w:rPr>
      </w:pPr>
    </w:p>
    <w:p w14:paraId="085BEB8F" w14:textId="77777777" w:rsidR="00000000" w:rsidRDefault="0080671D">
      <w:pPr>
        <w:pStyle w:val="af1"/>
        <w:rPr>
          <w:rtl/>
        </w:rPr>
      </w:pPr>
      <w:r>
        <w:rPr>
          <w:rtl/>
        </w:rPr>
        <w:t>היו"ר מיכאל נודלמן:</w:t>
      </w:r>
    </w:p>
    <w:p w14:paraId="49687FE6" w14:textId="77777777" w:rsidR="00000000" w:rsidRDefault="0080671D">
      <w:pPr>
        <w:pStyle w:val="a0"/>
        <w:rPr>
          <w:rtl/>
        </w:rPr>
      </w:pPr>
    </w:p>
    <w:p w14:paraId="48FF882D" w14:textId="77777777" w:rsidR="00000000" w:rsidRDefault="0080671D">
      <w:pPr>
        <w:pStyle w:val="a0"/>
        <w:rPr>
          <w:rFonts w:hint="cs"/>
          <w:rtl/>
        </w:rPr>
      </w:pPr>
      <w:r>
        <w:rPr>
          <w:rFonts w:hint="cs"/>
          <w:rtl/>
        </w:rPr>
        <w:t xml:space="preserve">תודה. </w:t>
      </w:r>
    </w:p>
    <w:p w14:paraId="0E17F639" w14:textId="77777777" w:rsidR="00000000" w:rsidRDefault="0080671D">
      <w:pPr>
        <w:pStyle w:val="a0"/>
        <w:rPr>
          <w:rFonts w:hint="cs"/>
          <w:rtl/>
        </w:rPr>
      </w:pPr>
    </w:p>
    <w:p w14:paraId="484DB44F" w14:textId="77777777" w:rsidR="00000000" w:rsidRDefault="0080671D">
      <w:pPr>
        <w:pStyle w:val="a0"/>
        <w:rPr>
          <w:rFonts w:hint="cs"/>
          <w:rtl/>
        </w:rPr>
      </w:pPr>
      <w:r>
        <w:rPr>
          <w:rFonts w:hint="cs"/>
          <w:rtl/>
        </w:rPr>
        <w:t xml:space="preserve">חברי הכנסת, בנושא משפטו של אלוף-משנה עמאד פארס יש רק הצעה אחת, דיון בוועדת החוקה, חוק ומשפט. אנחנו עומדים להצביע עכשיו על הצעה זו. </w:t>
      </w:r>
    </w:p>
    <w:p w14:paraId="680B1F1A" w14:textId="77777777" w:rsidR="00000000" w:rsidRDefault="0080671D">
      <w:pPr>
        <w:pStyle w:val="a0"/>
        <w:rPr>
          <w:rFonts w:hint="cs"/>
          <w:rtl/>
        </w:rPr>
      </w:pPr>
    </w:p>
    <w:p w14:paraId="0DB51193" w14:textId="77777777" w:rsidR="00000000" w:rsidRDefault="0080671D">
      <w:pPr>
        <w:pStyle w:val="a0"/>
        <w:rPr>
          <w:rFonts w:hint="cs"/>
          <w:rtl/>
        </w:rPr>
      </w:pPr>
    </w:p>
    <w:p w14:paraId="766FE1CE" w14:textId="77777777" w:rsidR="00000000" w:rsidRDefault="0080671D">
      <w:pPr>
        <w:pStyle w:val="ab"/>
        <w:bidi/>
        <w:rPr>
          <w:rFonts w:hint="cs"/>
          <w:rtl/>
        </w:rPr>
      </w:pPr>
      <w:r>
        <w:rPr>
          <w:rFonts w:hint="cs"/>
          <w:rtl/>
        </w:rPr>
        <w:t>הצבעה מס' 18</w:t>
      </w:r>
    </w:p>
    <w:p w14:paraId="3D369EE3" w14:textId="77777777" w:rsidR="00000000" w:rsidRDefault="0080671D">
      <w:pPr>
        <w:pStyle w:val="a0"/>
        <w:rPr>
          <w:rFonts w:hint="cs"/>
          <w:rtl/>
        </w:rPr>
      </w:pPr>
    </w:p>
    <w:p w14:paraId="737A3876" w14:textId="77777777" w:rsidR="00000000" w:rsidRDefault="0080671D">
      <w:pPr>
        <w:pStyle w:val="ac"/>
        <w:bidi/>
        <w:rPr>
          <w:rFonts w:hint="cs"/>
          <w:rtl/>
        </w:rPr>
      </w:pPr>
      <w:r>
        <w:rPr>
          <w:rFonts w:hint="cs"/>
          <w:rtl/>
        </w:rPr>
        <w:t>בעד ההצעה להעביר את הנושא לוועדה - 5</w:t>
      </w:r>
    </w:p>
    <w:p w14:paraId="32D50A71" w14:textId="77777777" w:rsidR="00000000" w:rsidRDefault="0080671D">
      <w:pPr>
        <w:pStyle w:val="ac"/>
        <w:bidi/>
        <w:rPr>
          <w:rFonts w:hint="cs"/>
          <w:rtl/>
        </w:rPr>
      </w:pPr>
      <w:r>
        <w:rPr>
          <w:rFonts w:hint="cs"/>
          <w:rtl/>
        </w:rPr>
        <w:t xml:space="preserve">נגד - אין </w:t>
      </w:r>
    </w:p>
    <w:p w14:paraId="31FE6964" w14:textId="77777777" w:rsidR="00000000" w:rsidRDefault="0080671D">
      <w:pPr>
        <w:pStyle w:val="ac"/>
        <w:bidi/>
        <w:rPr>
          <w:rFonts w:hint="cs"/>
          <w:rtl/>
        </w:rPr>
      </w:pPr>
      <w:r>
        <w:rPr>
          <w:rFonts w:hint="cs"/>
          <w:rtl/>
        </w:rPr>
        <w:t>נמנעים - אין</w:t>
      </w:r>
    </w:p>
    <w:p w14:paraId="081E0117" w14:textId="77777777" w:rsidR="00000000" w:rsidRDefault="0080671D">
      <w:pPr>
        <w:pStyle w:val="ad"/>
        <w:bidi/>
        <w:rPr>
          <w:rFonts w:hint="cs"/>
          <w:rtl/>
        </w:rPr>
      </w:pPr>
      <w:r>
        <w:rPr>
          <w:rFonts w:hint="cs"/>
          <w:rtl/>
        </w:rPr>
        <w:t>ההצעה להעביר את הנושא לוועדת החוקה, חוק ומשפט</w:t>
      </w:r>
      <w:r>
        <w:rPr>
          <w:rFonts w:hint="cs"/>
          <w:rtl/>
        </w:rPr>
        <w:t xml:space="preserve"> נתקבלה. </w:t>
      </w:r>
    </w:p>
    <w:p w14:paraId="021C8815" w14:textId="77777777" w:rsidR="00000000" w:rsidRDefault="0080671D">
      <w:pPr>
        <w:pStyle w:val="a0"/>
        <w:rPr>
          <w:rFonts w:hint="cs"/>
          <w:rtl/>
        </w:rPr>
      </w:pPr>
    </w:p>
    <w:p w14:paraId="1B9D2E00" w14:textId="77777777" w:rsidR="00000000" w:rsidRDefault="0080671D">
      <w:pPr>
        <w:pStyle w:val="af0"/>
        <w:rPr>
          <w:rtl/>
        </w:rPr>
      </w:pPr>
      <w:r>
        <w:rPr>
          <w:rFonts w:hint="eastAsia"/>
          <w:rtl/>
        </w:rPr>
        <w:t>איוב</w:t>
      </w:r>
      <w:r>
        <w:rPr>
          <w:rtl/>
        </w:rPr>
        <w:t xml:space="preserve"> קרא (הליכוד):</w:t>
      </w:r>
    </w:p>
    <w:p w14:paraId="77FA7B75" w14:textId="77777777" w:rsidR="00000000" w:rsidRDefault="0080671D">
      <w:pPr>
        <w:pStyle w:val="a0"/>
        <w:rPr>
          <w:rFonts w:hint="cs"/>
          <w:rtl/>
        </w:rPr>
      </w:pPr>
    </w:p>
    <w:p w14:paraId="5F5F36F5" w14:textId="77777777" w:rsidR="00000000" w:rsidRDefault="0080671D">
      <w:pPr>
        <w:pStyle w:val="a0"/>
        <w:rPr>
          <w:rFonts w:hint="cs"/>
          <w:rtl/>
        </w:rPr>
      </w:pPr>
      <w:r>
        <w:rPr>
          <w:rFonts w:hint="cs"/>
          <w:rtl/>
        </w:rPr>
        <w:t xml:space="preserve">אדוני היושב-ראש, צריך לתת תשובה של הממשלה. </w:t>
      </w:r>
    </w:p>
    <w:p w14:paraId="62CC2DCB" w14:textId="77777777" w:rsidR="00000000" w:rsidRDefault="0080671D">
      <w:pPr>
        <w:pStyle w:val="a0"/>
        <w:rPr>
          <w:rFonts w:hint="cs"/>
          <w:rtl/>
        </w:rPr>
      </w:pPr>
    </w:p>
    <w:p w14:paraId="4E05A7F3" w14:textId="77777777" w:rsidR="00000000" w:rsidRDefault="0080671D">
      <w:pPr>
        <w:pStyle w:val="af1"/>
        <w:rPr>
          <w:rtl/>
        </w:rPr>
      </w:pPr>
      <w:r>
        <w:rPr>
          <w:rtl/>
        </w:rPr>
        <w:t>היו"ר מיכאל נודלמן:</w:t>
      </w:r>
    </w:p>
    <w:p w14:paraId="4A0901FF" w14:textId="77777777" w:rsidR="00000000" w:rsidRDefault="0080671D">
      <w:pPr>
        <w:pStyle w:val="a0"/>
        <w:rPr>
          <w:rtl/>
        </w:rPr>
      </w:pPr>
    </w:p>
    <w:p w14:paraId="569E82FB" w14:textId="77777777" w:rsidR="00000000" w:rsidRDefault="0080671D">
      <w:pPr>
        <w:pStyle w:val="a0"/>
        <w:rPr>
          <w:rFonts w:hint="cs"/>
          <w:rtl/>
        </w:rPr>
      </w:pPr>
      <w:r>
        <w:rPr>
          <w:rFonts w:hint="cs"/>
          <w:rtl/>
        </w:rPr>
        <w:t xml:space="preserve">בעד - חמישה חברי הכנסת, אין מתנגדים ואין נמנעים. אני קובע שהנושא יעבור לוועדת החוקה, חוק ומשפט ויידון שם.  </w:t>
      </w:r>
    </w:p>
    <w:p w14:paraId="1A13ADE1" w14:textId="77777777" w:rsidR="00000000" w:rsidRDefault="0080671D">
      <w:pPr>
        <w:pStyle w:val="a0"/>
        <w:rPr>
          <w:rFonts w:hint="cs"/>
          <w:rtl/>
        </w:rPr>
      </w:pPr>
    </w:p>
    <w:p w14:paraId="00024A4A" w14:textId="77777777" w:rsidR="00000000" w:rsidRDefault="0080671D">
      <w:pPr>
        <w:pStyle w:val="a0"/>
        <w:rPr>
          <w:rFonts w:hint="cs"/>
          <w:rtl/>
        </w:rPr>
      </w:pPr>
    </w:p>
    <w:p w14:paraId="72E8992D" w14:textId="77777777" w:rsidR="00000000" w:rsidRDefault="0080671D">
      <w:pPr>
        <w:pStyle w:val="a0"/>
        <w:rPr>
          <w:rFonts w:hint="cs"/>
          <w:rtl/>
        </w:rPr>
      </w:pPr>
    </w:p>
    <w:p w14:paraId="60493833" w14:textId="77777777" w:rsidR="00000000" w:rsidRDefault="0080671D">
      <w:pPr>
        <w:pStyle w:val="a2"/>
        <w:rPr>
          <w:rFonts w:hint="cs"/>
          <w:rtl/>
        </w:rPr>
      </w:pPr>
      <w:bookmarkStart w:id="634" w:name="CS27907FI0027907T23_06_2004_19_05_49"/>
      <w:bookmarkStart w:id="635" w:name="_Toc101171465"/>
      <w:bookmarkEnd w:id="634"/>
      <w:r>
        <w:rPr>
          <w:rFonts w:hint="cs"/>
          <w:rtl/>
        </w:rPr>
        <w:t>הצעה לסדר-היום</w:t>
      </w:r>
      <w:bookmarkEnd w:id="635"/>
    </w:p>
    <w:p w14:paraId="73FDF708" w14:textId="77777777" w:rsidR="00000000" w:rsidRDefault="0080671D">
      <w:pPr>
        <w:pStyle w:val="a2"/>
        <w:rPr>
          <w:rtl/>
        </w:rPr>
      </w:pPr>
      <w:bookmarkStart w:id="636" w:name="_Toc101171466"/>
      <w:r>
        <w:rPr>
          <w:rtl/>
        </w:rPr>
        <w:t>איחוד עיריית בקה</w:t>
      </w:r>
      <w:r>
        <w:rPr>
          <w:rFonts w:hint="cs"/>
          <w:rtl/>
        </w:rPr>
        <w:t>-</w:t>
      </w:r>
      <w:r>
        <w:rPr>
          <w:rtl/>
        </w:rPr>
        <w:t>אל</w:t>
      </w:r>
      <w:r>
        <w:rPr>
          <w:rFonts w:hint="cs"/>
          <w:rtl/>
        </w:rPr>
        <w:t>-ע</w:t>
      </w:r>
      <w:r>
        <w:rPr>
          <w:rtl/>
        </w:rPr>
        <w:t xml:space="preserve">'רביה </w:t>
      </w:r>
      <w:r>
        <w:rPr>
          <w:rFonts w:hint="cs"/>
          <w:rtl/>
        </w:rPr>
        <w:t>וה</w:t>
      </w:r>
      <w:r>
        <w:rPr>
          <w:rtl/>
        </w:rPr>
        <w:t>מועצ</w:t>
      </w:r>
      <w:r>
        <w:rPr>
          <w:rtl/>
        </w:rPr>
        <w:t xml:space="preserve">ה </w:t>
      </w:r>
      <w:r>
        <w:rPr>
          <w:rFonts w:hint="cs"/>
          <w:rtl/>
        </w:rPr>
        <w:t>ה</w:t>
      </w:r>
      <w:r>
        <w:rPr>
          <w:rtl/>
        </w:rPr>
        <w:t>מקומית ג'ת</w:t>
      </w:r>
      <w:bookmarkEnd w:id="636"/>
    </w:p>
    <w:p w14:paraId="70FAED6E" w14:textId="77777777" w:rsidR="00000000" w:rsidRDefault="0080671D">
      <w:pPr>
        <w:pStyle w:val="-0"/>
        <w:rPr>
          <w:rFonts w:hint="cs"/>
          <w:rtl/>
        </w:rPr>
      </w:pPr>
    </w:p>
    <w:p w14:paraId="65739B28" w14:textId="77777777" w:rsidR="00000000" w:rsidRDefault="0080671D">
      <w:pPr>
        <w:pStyle w:val="af1"/>
        <w:rPr>
          <w:rtl/>
        </w:rPr>
      </w:pPr>
      <w:r>
        <w:rPr>
          <w:rtl/>
        </w:rPr>
        <w:t>היו"ר מיכאל נודלמן:</w:t>
      </w:r>
    </w:p>
    <w:p w14:paraId="1F1433A9" w14:textId="77777777" w:rsidR="00000000" w:rsidRDefault="0080671D">
      <w:pPr>
        <w:pStyle w:val="a0"/>
        <w:rPr>
          <w:rtl/>
        </w:rPr>
      </w:pPr>
    </w:p>
    <w:p w14:paraId="650EA3F9" w14:textId="77777777" w:rsidR="00000000" w:rsidRDefault="0080671D">
      <w:pPr>
        <w:pStyle w:val="a0"/>
        <w:rPr>
          <w:rFonts w:hint="cs"/>
          <w:rtl/>
        </w:rPr>
      </w:pPr>
      <w:r>
        <w:rPr>
          <w:rFonts w:hint="cs"/>
          <w:rtl/>
        </w:rPr>
        <w:t>אנחנו עוברים לנושא האחרון: הצעה לסדר-היום מס' 3815, איחוד עיריית בקה-אל-ע'רביה והמועצה המקומית ג'ת. חבר הכנסת טלב אלסאנע, בבקשה.</w:t>
      </w:r>
    </w:p>
    <w:p w14:paraId="7DB56F87" w14:textId="77777777" w:rsidR="00000000" w:rsidRDefault="0080671D">
      <w:pPr>
        <w:pStyle w:val="a0"/>
        <w:rPr>
          <w:rFonts w:hint="cs"/>
          <w:rtl/>
        </w:rPr>
      </w:pPr>
    </w:p>
    <w:p w14:paraId="348499B6" w14:textId="77777777" w:rsidR="00000000" w:rsidRDefault="0080671D">
      <w:pPr>
        <w:pStyle w:val="a"/>
        <w:rPr>
          <w:rtl/>
        </w:rPr>
      </w:pPr>
      <w:bookmarkStart w:id="637" w:name="FS000000549T23_06_2004_19_07_21"/>
      <w:bookmarkStart w:id="638" w:name="_Toc101171467"/>
      <w:bookmarkEnd w:id="637"/>
      <w:r>
        <w:rPr>
          <w:rFonts w:hint="eastAsia"/>
          <w:rtl/>
        </w:rPr>
        <w:t>טלב</w:t>
      </w:r>
      <w:r>
        <w:rPr>
          <w:rtl/>
        </w:rPr>
        <w:t xml:space="preserve"> אלסאנע (רע"ם):</w:t>
      </w:r>
      <w:bookmarkEnd w:id="638"/>
    </w:p>
    <w:p w14:paraId="5E09A4C5" w14:textId="77777777" w:rsidR="00000000" w:rsidRDefault="0080671D">
      <w:pPr>
        <w:pStyle w:val="a0"/>
        <w:rPr>
          <w:rFonts w:hint="cs"/>
          <w:rtl/>
        </w:rPr>
      </w:pPr>
    </w:p>
    <w:p w14:paraId="3303089C" w14:textId="77777777" w:rsidR="00000000" w:rsidRDefault="0080671D">
      <w:pPr>
        <w:pStyle w:val="a0"/>
        <w:rPr>
          <w:rFonts w:hint="cs"/>
          <w:rtl/>
        </w:rPr>
      </w:pPr>
      <w:r>
        <w:rPr>
          <w:rFonts w:hint="cs"/>
          <w:rtl/>
        </w:rPr>
        <w:t>אדוני היושב-ראש, כבוד השר, חברי הכנסת, אני רוצה לקדם בברכה את ממלא-מקו</w:t>
      </w:r>
      <w:r>
        <w:rPr>
          <w:rFonts w:hint="cs"/>
          <w:rtl/>
        </w:rPr>
        <w:t>ם ראש העיר בקה-אל-ע'רביה-</w:t>
      </w:r>
      <w:r>
        <w:rPr>
          <w:rtl/>
        </w:rPr>
        <w:t>–</w:t>
      </w:r>
      <w:r>
        <w:rPr>
          <w:rFonts w:hint="cs"/>
          <w:rtl/>
        </w:rPr>
        <w:t>ג'ת, מר עקל ותד, ואת מר מוצטפא אבו-מוך, שנמצא כאן ביציע, וגם את והל אבו-מוך.</w:t>
      </w:r>
    </w:p>
    <w:p w14:paraId="166E29DB" w14:textId="77777777" w:rsidR="00000000" w:rsidRDefault="0080671D">
      <w:pPr>
        <w:pStyle w:val="a0"/>
        <w:rPr>
          <w:rFonts w:hint="cs"/>
          <w:rtl/>
        </w:rPr>
      </w:pPr>
    </w:p>
    <w:p w14:paraId="1B488097" w14:textId="77777777" w:rsidR="00000000" w:rsidRDefault="0080671D">
      <w:pPr>
        <w:pStyle w:val="a0"/>
        <w:rPr>
          <w:rFonts w:hint="cs"/>
          <w:rtl/>
        </w:rPr>
      </w:pPr>
      <w:r>
        <w:rPr>
          <w:rFonts w:hint="cs"/>
          <w:rtl/>
        </w:rPr>
        <w:t>אני רוצה, כבוד היושב-ראש, למחות, ואני מבקש שהמחאה שלי תועבר גם ליושב-ראש הכנסת, על כך שלא בפעם הראשונה ולא השנייה ולא השלישית נושאים חשובים מאוד, שנוגעי</w:t>
      </w:r>
      <w:r>
        <w:rPr>
          <w:rFonts w:hint="cs"/>
          <w:rtl/>
        </w:rPr>
        <w:t>ם לציבור הערבי, מובאים בסוף סדר-היום. אני מקווה שזו לא מגמה, אלא שזה מקרי. זו התקווה שלי, ואני מקווה שזה ישתנה וייתנו לסוגיות האלה את החשיבות הראויה.</w:t>
      </w:r>
    </w:p>
    <w:p w14:paraId="4779E604" w14:textId="77777777" w:rsidR="00000000" w:rsidRDefault="0080671D">
      <w:pPr>
        <w:pStyle w:val="a0"/>
        <w:rPr>
          <w:rFonts w:hint="cs"/>
          <w:rtl/>
        </w:rPr>
      </w:pPr>
    </w:p>
    <w:p w14:paraId="2A79F408" w14:textId="77777777" w:rsidR="00000000" w:rsidRDefault="0080671D">
      <w:pPr>
        <w:pStyle w:val="a0"/>
        <w:rPr>
          <w:rFonts w:hint="cs"/>
          <w:rtl/>
        </w:rPr>
      </w:pPr>
      <w:r>
        <w:rPr>
          <w:rFonts w:hint="cs"/>
          <w:rtl/>
        </w:rPr>
        <w:t>אדוני השר, ביקרתי בעיריית בקה-אל-ע'רביה</w:t>
      </w:r>
      <w:r>
        <w:rPr>
          <w:rtl/>
        </w:rPr>
        <w:t>–</w:t>
      </w:r>
      <w:r>
        <w:rPr>
          <w:rFonts w:hint="cs"/>
          <w:rtl/>
        </w:rPr>
        <w:t>ג'ת, נפגשתי אתם, קיבלתי מהם גם את הנתונים, שהם ודאי נהירים וידועי</w:t>
      </w:r>
      <w:r>
        <w:rPr>
          <w:rFonts w:hint="cs"/>
          <w:rtl/>
        </w:rPr>
        <w:t xml:space="preserve">ם לך. כל הסוגיה של איחוד רשויות העלתה הרבה תהיות </w:t>
      </w:r>
      <w:r>
        <w:rPr>
          <w:rtl/>
        </w:rPr>
        <w:t>–</w:t>
      </w:r>
      <w:r>
        <w:rPr>
          <w:rFonts w:hint="cs"/>
          <w:rtl/>
        </w:rPr>
        <w:t xml:space="preserve"> מה התכלית? מה המטרה? באיזו מידה זה משרת? אנחנו יודעים שהיו מקומות שהיו איחודים, ולאחר מכן, אחרי הבחירות, היו ביטולים של כמה רשויות.</w:t>
      </w:r>
    </w:p>
    <w:p w14:paraId="2393A2D0" w14:textId="77777777" w:rsidR="00000000" w:rsidRDefault="0080671D">
      <w:pPr>
        <w:pStyle w:val="a0"/>
        <w:rPr>
          <w:rFonts w:hint="cs"/>
          <w:rtl/>
        </w:rPr>
      </w:pPr>
    </w:p>
    <w:p w14:paraId="71D9B91C" w14:textId="77777777" w:rsidR="00000000" w:rsidRDefault="0080671D">
      <w:pPr>
        <w:pStyle w:val="af0"/>
        <w:rPr>
          <w:rtl/>
        </w:rPr>
      </w:pPr>
      <w:r>
        <w:rPr>
          <w:rFonts w:hint="eastAsia"/>
          <w:rtl/>
        </w:rPr>
        <w:t>שר</w:t>
      </w:r>
      <w:r>
        <w:rPr>
          <w:rtl/>
        </w:rPr>
        <w:t xml:space="preserve"> הפנים אברהם פורז:</w:t>
      </w:r>
    </w:p>
    <w:p w14:paraId="489F662D" w14:textId="77777777" w:rsidR="00000000" w:rsidRDefault="0080671D">
      <w:pPr>
        <w:pStyle w:val="a0"/>
        <w:rPr>
          <w:rFonts w:hint="cs"/>
          <w:rtl/>
        </w:rPr>
      </w:pPr>
    </w:p>
    <w:p w14:paraId="261FA1B1" w14:textId="77777777" w:rsidR="00000000" w:rsidRDefault="0080671D">
      <w:pPr>
        <w:pStyle w:val="a0"/>
        <w:rPr>
          <w:rFonts w:hint="cs"/>
          <w:rtl/>
        </w:rPr>
      </w:pPr>
      <w:r>
        <w:rPr>
          <w:rFonts w:hint="cs"/>
          <w:rtl/>
        </w:rPr>
        <w:t>רק אחד.</w:t>
      </w:r>
    </w:p>
    <w:p w14:paraId="268AD8DF" w14:textId="77777777" w:rsidR="00000000" w:rsidRDefault="0080671D">
      <w:pPr>
        <w:pStyle w:val="a0"/>
        <w:rPr>
          <w:rFonts w:hint="cs"/>
          <w:rtl/>
        </w:rPr>
      </w:pPr>
    </w:p>
    <w:p w14:paraId="37AEA71F" w14:textId="77777777" w:rsidR="00000000" w:rsidRDefault="0080671D">
      <w:pPr>
        <w:pStyle w:val="-"/>
        <w:rPr>
          <w:rtl/>
        </w:rPr>
      </w:pPr>
      <w:bookmarkStart w:id="639" w:name="FS000000549T23_06_2004_18_43_55"/>
      <w:bookmarkEnd w:id="639"/>
      <w:r>
        <w:rPr>
          <w:rFonts w:hint="eastAsia"/>
          <w:rtl/>
        </w:rPr>
        <w:t>טלב</w:t>
      </w:r>
      <w:r>
        <w:rPr>
          <w:rtl/>
        </w:rPr>
        <w:t xml:space="preserve"> אלסאנע (רע"ם):</w:t>
      </w:r>
    </w:p>
    <w:p w14:paraId="424E2E5F" w14:textId="77777777" w:rsidR="00000000" w:rsidRDefault="0080671D">
      <w:pPr>
        <w:pStyle w:val="a0"/>
        <w:rPr>
          <w:rFonts w:hint="cs"/>
          <w:rtl/>
        </w:rPr>
      </w:pPr>
    </w:p>
    <w:p w14:paraId="4C55D1BF" w14:textId="77777777" w:rsidR="00000000" w:rsidRDefault="0080671D">
      <w:pPr>
        <w:pStyle w:val="a0"/>
        <w:rPr>
          <w:rFonts w:hint="cs"/>
          <w:rtl/>
        </w:rPr>
      </w:pPr>
      <w:r>
        <w:rPr>
          <w:rFonts w:hint="cs"/>
          <w:rtl/>
        </w:rPr>
        <w:t xml:space="preserve">זה מסביר מדוע האיחוד </w:t>
      </w:r>
      <w:r>
        <w:rPr>
          <w:rFonts w:hint="cs"/>
          <w:rtl/>
        </w:rPr>
        <w:t>הזה לא הצליח. אם נתייחס למקרה הזה, הרי לא יעלה על הדעת כי איחוד הרשויות בקה-אל-ע'רביה וג'ת תהיה לו הצדקה אחת ויחידה - בגלל הקרבה הגיאוגרפית בין שני היישובים. ראש הרשות וסגניו מציינים, שכל האיחוד התמצה בפיטורי עובדים וסגירת מחלקות.</w:t>
      </w:r>
    </w:p>
    <w:p w14:paraId="135C610F" w14:textId="77777777" w:rsidR="00000000" w:rsidRDefault="0080671D">
      <w:pPr>
        <w:pStyle w:val="a0"/>
        <w:rPr>
          <w:rFonts w:hint="cs"/>
          <w:rtl/>
        </w:rPr>
      </w:pPr>
    </w:p>
    <w:p w14:paraId="5A0439AA" w14:textId="77777777" w:rsidR="00000000" w:rsidRDefault="0080671D">
      <w:pPr>
        <w:pStyle w:val="a0"/>
        <w:rPr>
          <w:rFonts w:hint="cs"/>
          <w:rtl/>
        </w:rPr>
      </w:pPr>
      <w:r>
        <w:rPr>
          <w:rFonts w:hint="cs"/>
          <w:rtl/>
        </w:rPr>
        <w:t>המשמעות של זה, כך הם חשב</w:t>
      </w:r>
      <w:r>
        <w:rPr>
          <w:rFonts w:hint="cs"/>
          <w:rtl/>
        </w:rPr>
        <w:t xml:space="preserve">ו, בצדק, גם כל בר-דעת היה סבור כך, שהאיחוד חייב להיות מלווה בגיבוי תקציבי והקצאת משאבים הדרושים על מנת לתת משמעות לאותו איחוד </w:t>
      </w:r>
      <w:r>
        <w:rPr>
          <w:rtl/>
        </w:rPr>
        <w:t>–</w:t>
      </w:r>
      <w:r>
        <w:rPr>
          <w:rFonts w:hint="cs"/>
          <w:rtl/>
        </w:rPr>
        <w:t xml:space="preserve"> הקמת מרכזי תעשייה ותעסוקה משותפים, הקמת מבנה עירייה משותף וגם כבישים שיחברו בין שני היישובים. זה באופן מעשי.</w:t>
      </w:r>
    </w:p>
    <w:p w14:paraId="6F2517F4" w14:textId="77777777" w:rsidR="00000000" w:rsidRDefault="0080671D">
      <w:pPr>
        <w:pStyle w:val="a0"/>
        <w:rPr>
          <w:rFonts w:hint="cs"/>
          <w:rtl/>
        </w:rPr>
      </w:pPr>
    </w:p>
    <w:p w14:paraId="7D14ECBD" w14:textId="77777777" w:rsidR="00000000" w:rsidRDefault="0080671D">
      <w:pPr>
        <w:pStyle w:val="a0"/>
        <w:rPr>
          <w:rFonts w:hint="cs"/>
          <w:rtl/>
        </w:rPr>
      </w:pPr>
      <w:r>
        <w:rPr>
          <w:rFonts w:hint="cs"/>
          <w:rtl/>
        </w:rPr>
        <w:t xml:space="preserve">דבר נוסף, לא יעלה </w:t>
      </w:r>
      <w:r>
        <w:rPr>
          <w:rFonts w:hint="cs"/>
          <w:rtl/>
        </w:rPr>
        <w:t>על הדעת שמצד אחד אתה מחבר שני יישובים, בקה וג'ת, ומצד שני מעביר את כביש 61, שמפריד בין שני היישובים, וגורם לפגיעה ברזרבה הקרקעית היחידה כמעט, העתודה הקרקעית שהיא הרזרבה להתפתחות עתידית של שני היישובים, מה גם שהוא מפריד בין שני היישובים שאתה רוצה לאחד. זה ג</w:t>
      </w:r>
      <w:r>
        <w:rPr>
          <w:rFonts w:hint="cs"/>
          <w:rtl/>
        </w:rPr>
        <w:t>ם באחריותך כראש מינהל אגף התכנון.</w:t>
      </w:r>
    </w:p>
    <w:p w14:paraId="26CB0DAA" w14:textId="77777777" w:rsidR="00000000" w:rsidRDefault="0080671D">
      <w:pPr>
        <w:pStyle w:val="a0"/>
        <w:rPr>
          <w:rFonts w:hint="cs"/>
          <w:rtl/>
        </w:rPr>
      </w:pPr>
    </w:p>
    <w:p w14:paraId="56D8081A" w14:textId="77777777" w:rsidR="00000000" w:rsidRDefault="0080671D">
      <w:pPr>
        <w:pStyle w:val="a0"/>
        <w:rPr>
          <w:rFonts w:hint="cs"/>
          <w:rtl/>
        </w:rPr>
      </w:pPr>
      <w:r>
        <w:rPr>
          <w:rFonts w:hint="cs"/>
          <w:rtl/>
        </w:rPr>
        <w:t>העניין של ועדת תכנון מקומית - זה דבר פשוט, שאין לו עלות תקציבית, ולכן ראיתי לנכון להתחיל בהתייחסות עניינית. אם אנחנו רוצים לאחד, צריך לגבות את זה בצעדים ממשיים, שייתנו תכלית לאיחוד. מצד שני, כשרשות שלטונית מבטיחה, כשם שאנ</w:t>
      </w:r>
      <w:r>
        <w:rPr>
          <w:rFonts w:hint="cs"/>
          <w:rtl/>
        </w:rPr>
        <w:t xml:space="preserve">חנו דורשים מאזרחים לקיים הבטחות, התחייבויות, סביר להניח שצוות מקצועי, ועדה מקצועית שבאה, דנה, מחליטה, על דעת השר, ההחלטה שלה תקוים בתור הבטחה שלטונית. </w:t>
      </w:r>
    </w:p>
    <w:p w14:paraId="38BBA304" w14:textId="77777777" w:rsidR="00000000" w:rsidRDefault="0080671D">
      <w:pPr>
        <w:pStyle w:val="a0"/>
        <w:rPr>
          <w:rFonts w:hint="cs"/>
          <w:rtl/>
        </w:rPr>
      </w:pPr>
    </w:p>
    <w:p w14:paraId="11699491" w14:textId="77777777" w:rsidR="00000000" w:rsidRDefault="0080671D">
      <w:pPr>
        <w:pStyle w:val="a0"/>
        <w:rPr>
          <w:rFonts w:hint="cs"/>
          <w:rtl/>
        </w:rPr>
      </w:pPr>
      <w:r>
        <w:rPr>
          <w:rFonts w:hint="cs"/>
          <w:rtl/>
        </w:rPr>
        <w:t>ואכן, היתה ועדה מקצועית אשר דנה בסוגיית האיחוד, והיא קיבלה המלצות מספר, כבוד השר. אני מצטט מהמסמכים שהו</w:t>
      </w:r>
      <w:r>
        <w:rPr>
          <w:rFonts w:hint="cs"/>
          <w:rtl/>
        </w:rPr>
        <w:t>עברו לי על-ידי עיריית בקה-אל-ע'רביה, מראש העיר, ד"ר זיאד אבו-מוך: "הוועדה המקצועית לאיחוד רשויות מקומיות במחוז חיפה שציינה במפורש ובמסגרת המלצה לאיחוד הרשויות בקה-אל-ע'רביה וג'ת סייגים ותניות לאיחוד, הנובעים ממספר סוגיות הדורשות טיפול במידה ויוחלט על האיחו</w:t>
      </w:r>
      <w:r>
        <w:rPr>
          <w:rFonts w:hint="cs"/>
          <w:rtl/>
        </w:rPr>
        <w:t xml:space="preserve">ד, כדלקמן: יש לאחד את עיריית בקה-אל-ע'רביה והמועצה המקומית ג'ת. המצב הכספי של מועצת ג'ת רעוע בהרבה מזה של בקה-אל-ע'רביה, ובמסגרת האיחוד יהיה צורך להסדיר את הנושא, כך שנטל החובות של ג'ת לא ייפול על תושבי בקה-אל-ע'רביה". </w:t>
      </w:r>
    </w:p>
    <w:p w14:paraId="1A75366D" w14:textId="77777777" w:rsidR="00000000" w:rsidRDefault="0080671D">
      <w:pPr>
        <w:pStyle w:val="a0"/>
        <w:rPr>
          <w:rFonts w:hint="cs"/>
          <w:rtl/>
        </w:rPr>
      </w:pPr>
    </w:p>
    <w:p w14:paraId="1DB5AC78" w14:textId="77777777" w:rsidR="00000000" w:rsidRDefault="0080671D">
      <w:pPr>
        <w:pStyle w:val="a0"/>
        <w:rPr>
          <w:rFonts w:hint="cs"/>
          <w:rtl/>
        </w:rPr>
      </w:pPr>
      <w:r>
        <w:rPr>
          <w:rFonts w:hint="cs"/>
          <w:rtl/>
        </w:rPr>
        <w:t>לא צריך שמשמעות האיחוד תהיה, שאוכלו</w:t>
      </w:r>
      <w:r>
        <w:rPr>
          <w:rFonts w:hint="cs"/>
          <w:rtl/>
        </w:rPr>
        <w:t xml:space="preserve">סייה מסוימת תישא בנטל של חובות של אוכלוסייה אחרת, כאילו האיחוד הוא קנס לתושבי בקה-אל-ע'רביה. איזה אינטרס יש להם? למה הם צריכים להסכים, אם הדבר לא מיטיב אתם? הוא רק מוסיף נטל כלכלי ונטל של חובות שהם צריכים לשאת בו. לכן, ובצדק, הוועדה המליצה </w:t>
      </w:r>
      <w:r>
        <w:rPr>
          <w:rtl/>
        </w:rPr>
        <w:t>–</w:t>
      </w:r>
      <w:r>
        <w:rPr>
          <w:rFonts w:hint="cs"/>
          <w:rtl/>
        </w:rPr>
        <w:t xml:space="preserve"> לא הם, הוועדה </w:t>
      </w:r>
      <w:r>
        <w:rPr>
          <w:rFonts w:hint="cs"/>
          <w:rtl/>
        </w:rPr>
        <w:t xml:space="preserve">עצמה שדנה בעניין - "מן הראוי ללוות את האיחוד בצעדים שיתרמו לרמת הרווחה ולאיכות החיים בעיר המאוחדת, כגון אזור תעסוקה מתאים לעיר המאוחדת". </w:t>
      </w:r>
    </w:p>
    <w:p w14:paraId="5DA64C43" w14:textId="77777777" w:rsidR="00000000" w:rsidRDefault="0080671D">
      <w:pPr>
        <w:pStyle w:val="a0"/>
        <w:rPr>
          <w:rFonts w:hint="cs"/>
          <w:rtl/>
        </w:rPr>
      </w:pPr>
    </w:p>
    <w:p w14:paraId="4FC889EB" w14:textId="77777777" w:rsidR="00000000" w:rsidRDefault="0080671D">
      <w:pPr>
        <w:pStyle w:val="a0"/>
        <w:rPr>
          <w:rFonts w:hint="cs"/>
          <w:rtl/>
        </w:rPr>
      </w:pPr>
      <w:r>
        <w:rPr>
          <w:rFonts w:hint="cs"/>
          <w:rtl/>
        </w:rPr>
        <w:t>בהמשך הצורך בפירעון וסגירת החובות, על מנת ליצור את האיזון הראוי, "עיריית בקה-אל-ע'רביה--ג'ת עמלה קשות להכנת תוכנית אי</w:t>
      </w:r>
      <w:r>
        <w:rPr>
          <w:rFonts w:hint="cs"/>
          <w:rtl/>
        </w:rPr>
        <w:t xml:space="preserve">חוד מעשית, אשר תבטיח איחוד יעיל ומועיל ליישוב המאוחד, מבלי שנטל החובות של תושבי ג'ת ייפול על תושבי בקה-אל-ע'רביה". </w:t>
      </w:r>
    </w:p>
    <w:p w14:paraId="5B5FE592" w14:textId="77777777" w:rsidR="00000000" w:rsidRDefault="0080671D">
      <w:pPr>
        <w:pStyle w:val="a0"/>
        <w:rPr>
          <w:rFonts w:hint="cs"/>
          <w:rtl/>
        </w:rPr>
      </w:pPr>
    </w:p>
    <w:p w14:paraId="08F6ECC8" w14:textId="77777777" w:rsidR="00000000" w:rsidRDefault="0080671D">
      <w:pPr>
        <w:pStyle w:val="a0"/>
        <w:rPr>
          <w:rFonts w:hint="cs"/>
          <w:rtl/>
        </w:rPr>
      </w:pPr>
      <w:r>
        <w:rPr>
          <w:rFonts w:hint="cs"/>
          <w:rtl/>
        </w:rPr>
        <w:t>לכן, על-פי המלצות שהגישו לך והגישו למשרד הפנים, הם ציינו כי ההפרש בנטל החובות הנובע מגירעון שוטף הוא בעלות של 17 מיליון שקלים. יש גם הפרש ב</w:t>
      </w:r>
      <w:r>
        <w:rPr>
          <w:rFonts w:hint="cs"/>
          <w:rtl/>
        </w:rPr>
        <w:t>נטל החובות שנובע ממלוות שהוא בסכום של 13 מיליון שקלים - הפרש בנטל החובות בין ג'ת לבין בקה, על מנת שיהיה איזון מבחינת החובות בלא גירעון שיהיה על חשבונם של תושבי בקה-אל-ע'רביה; הפרש בנטל החובות הנובע מגביית היטלי ביוב בסכום של 10 מיליוני שקלים; הפרש בנטל החו</w:t>
      </w:r>
      <w:r>
        <w:rPr>
          <w:rFonts w:hint="cs"/>
          <w:rtl/>
        </w:rPr>
        <w:t>בות הנובע מהתחייבויות פנסיוניות, מאחר שחלק מהמועסקים, המורים שמועסקים במועצה המקומית, אינם מבוטחים בכל ביטוח פנסיוני, ולכן יש צורך בסגירת החוב שנוצר בסכום של 20 מיליון שקלים.</w:t>
      </w:r>
    </w:p>
    <w:p w14:paraId="03E666DD" w14:textId="77777777" w:rsidR="00000000" w:rsidRDefault="0080671D">
      <w:pPr>
        <w:pStyle w:val="a0"/>
        <w:rPr>
          <w:rFonts w:hint="cs"/>
          <w:rtl/>
        </w:rPr>
      </w:pPr>
    </w:p>
    <w:p w14:paraId="3904D439" w14:textId="77777777" w:rsidR="00000000" w:rsidRDefault="0080671D">
      <w:pPr>
        <w:pStyle w:val="a0"/>
        <w:rPr>
          <w:rFonts w:hint="cs"/>
          <w:rtl/>
        </w:rPr>
      </w:pPr>
      <w:r>
        <w:rPr>
          <w:rFonts w:hint="cs"/>
          <w:rtl/>
        </w:rPr>
        <w:t>על-פי המלצה ולאור הבדיקה המקיפה והיסודית שנערכה עלות סכום כל החובות, על מנת ליצו</w:t>
      </w:r>
      <w:r>
        <w:rPr>
          <w:rFonts w:hint="cs"/>
          <w:rtl/>
        </w:rPr>
        <w:t>ר איזון בחובות האלה, הוא בסך של 65 מיליון שקלים.</w:t>
      </w:r>
    </w:p>
    <w:p w14:paraId="094E616E" w14:textId="77777777" w:rsidR="00000000" w:rsidRDefault="0080671D">
      <w:pPr>
        <w:pStyle w:val="a0"/>
        <w:rPr>
          <w:rFonts w:hint="cs"/>
          <w:rtl/>
        </w:rPr>
      </w:pPr>
    </w:p>
    <w:p w14:paraId="1EFC80D2" w14:textId="77777777" w:rsidR="00000000" w:rsidRDefault="0080671D">
      <w:pPr>
        <w:pStyle w:val="a0"/>
        <w:rPr>
          <w:rFonts w:hint="cs"/>
          <w:rtl/>
        </w:rPr>
      </w:pPr>
      <w:r>
        <w:rPr>
          <w:rFonts w:hint="cs"/>
          <w:rtl/>
        </w:rPr>
        <w:t>נוסף על כך, עיריית בקה-אל-ע'רביה--ג'ת הגישה תוכנית איחוד שבמסגרתה היא דרשה לקבל סך של כ-45 מיליון שקלים בתור מענק לצורך כיסוי ההפרש בנטל החובות, הנובע מהפרש הגירעון הממוצע בין בקה וג'ת ותוכנית לעניין של הבר</w:t>
      </w:r>
      <w:r>
        <w:rPr>
          <w:rFonts w:hint="cs"/>
          <w:rtl/>
        </w:rPr>
        <w:t>את הרשות המקומית.</w:t>
      </w:r>
    </w:p>
    <w:p w14:paraId="57E6B32E" w14:textId="77777777" w:rsidR="00000000" w:rsidRDefault="0080671D">
      <w:pPr>
        <w:pStyle w:val="a0"/>
        <w:rPr>
          <w:rFonts w:hint="cs"/>
          <w:rtl/>
        </w:rPr>
      </w:pPr>
    </w:p>
    <w:p w14:paraId="4874E312" w14:textId="77777777" w:rsidR="00000000" w:rsidRDefault="0080671D">
      <w:pPr>
        <w:pStyle w:val="a0"/>
        <w:rPr>
          <w:rFonts w:hint="cs"/>
          <w:rtl/>
        </w:rPr>
      </w:pPr>
      <w:r>
        <w:rPr>
          <w:rFonts w:hint="cs"/>
          <w:rtl/>
        </w:rPr>
        <w:t>לפי מה שנמסר לי, כבוד השר, מכל הסכומים שציינתי, שהם בסביבות 120 מיליון שקלים, משרד הפנים מציע להם מענק לכיסוי הגירעון בסך 20 מיליון שקלים והלוואה לזמן ארוך של 13 מיליון שקלים. זה פחות מ-30% מהסכום הדרוש על מנת להעמיד את האיחוד הזה על בסי</w:t>
      </w:r>
      <w:r>
        <w:rPr>
          <w:rFonts w:hint="cs"/>
          <w:rtl/>
        </w:rPr>
        <w:t>ס איתן, לאפשר לתושבים להתקדם, לאפשר לאיחוד להצליח.</w:t>
      </w:r>
    </w:p>
    <w:p w14:paraId="473810F1" w14:textId="77777777" w:rsidR="00000000" w:rsidRDefault="0080671D">
      <w:pPr>
        <w:pStyle w:val="a0"/>
        <w:rPr>
          <w:rFonts w:hint="cs"/>
          <w:rtl/>
        </w:rPr>
      </w:pPr>
    </w:p>
    <w:p w14:paraId="4CEEBA80" w14:textId="77777777" w:rsidR="00000000" w:rsidRDefault="0080671D">
      <w:pPr>
        <w:pStyle w:val="a0"/>
        <w:rPr>
          <w:rFonts w:hint="cs"/>
          <w:rtl/>
        </w:rPr>
      </w:pPr>
      <w:r>
        <w:rPr>
          <w:rFonts w:hint="cs"/>
          <w:rtl/>
        </w:rPr>
        <w:t xml:space="preserve">זה ארבעה חודשים הרשות המקומית הזאת או עיריית בקה-אל-ע'רביה--ג'ת איננה משלמת את שכר העובדים. מבחינת האוכלוסייה המצב רק הולך ומידרדר. גם נמסר לי ש"מקורות" ניתקה את אספקת המים ליישוב ג'ת בגין חוב של 200,000 </w:t>
      </w:r>
      <w:r>
        <w:rPr>
          <w:rFonts w:hint="cs"/>
          <w:rtl/>
        </w:rPr>
        <w:t xml:space="preserve">שקלים, כי אין קו אשראי. המועצה המקומית קיימת בפועל, אבל אין איחוד בפועל, אין מנגנון של איחוד מבחינה משפטית כנראה, והם לא יכולים לשלם ל"מקורות", והתושבים סובלים. </w:t>
      </w:r>
    </w:p>
    <w:p w14:paraId="7D75AF3E" w14:textId="77777777" w:rsidR="00000000" w:rsidRDefault="0080671D">
      <w:pPr>
        <w:pStyle w:val="a0"/>
        <w:rPr>
          <w:rFonts w:hint="cs"/>
          <w:rtl/>
        </w:rPr>
      </w:pPr>
    </w:p>
    <w:p w14:paraId="26D0C932" w14:textId="77777777" w:rsidR="00000000" w:rsidRDefault="0080671D">
      <w:pPr>
        <w:pStyle w:val="a0"/>
        <w:rPr>
          <w:rFonts w:hint="cs"/>
          <w:rtl/>
        </w:rPr>
      </w:pPr>
      <w:r>
        <w:rPr>
          <w:rFonts w:hint="cs"/>
          <w:rtl/>
        </w:rPr>
        <w:t>איך אתה רוצה לשכנע את האנשים שיהיו בעד האיחוד עם החובות של ג'ת וכאשר נטל החובות של ג'ת עובר ל</w:t>
      </w:r>
      <w:r>
        <w:rPr>
          <w:rFonts w:hint="cs"/>
          <w:rtl/>
        </w:rPr>
        <w:t>כלל האוכלוסייה? אם אין שינוי במרחב התכנוני של שני היישובים, אם אין מדיניות משולבת לפתח תעסוקה ולהיטיב עם האוכלוסייה, מדוע שאנשים יסכימו? אם היית תושב של בקה, האם היית מסכים לאיחוד הזה? יכול להיות שתושבי ג'ת יסכימו. מה אתה מרוויח מהאיחוד הזה? האם זה שאתה חו</w:t>
      </w:r>
      <w:r>
        <w:rPr>
          <w:rFonts w:hint="cs"/>
          <w:rtl/>
        </w:rPr>
        <w:t>סך למשרד הפנים כסף זו סיבה טובה? יכול להיות שהם פטריוטים, אבל לא עד כדי כך שהם יישאו בנטל.</w:t>
      </w:r>
    </w:p>
    <w:p w14:paraId="32C35DC1" w14:textId="77777777" w:rsidR="00000000" w:rsidRDefault="0080671D">
      <w:pPr>
        <w:pStyle w:val="a0"/>
        <w:rPr>
          <w:rFonts w:hint="cs"/>
          <w:rtl/>
        </w:rPr>
      </w:pPr>
    </w:p>
    <w:p w14:paraId="0BF07FBF" w14:textId="77777777" w:rsidR="00000000" w:rsidRDefault="0080671D">
      <w:pPr>
        <w:pStyle w:val="a0"/>
        <w:rPr>
          <w:rFonts w:hint="cs"/>
          <w:rtl/>
        </w:rPr>
      </w:pPr>
      <w:r>
        <w:rPr>
          <w:rFonts w:hint="cs"/>
          <w:rtl/>
        </w:rPr>
        <w:t xml:space="preserve">לכן, אם אתה באמת רוצה להצליח באיחוד, יש לפעול לאמץ את המלצות הוועדה המקצועית שמשרד הפנים הקים, לאמץ את המסקנות ואת התביעות של הרשות המקומית שקיבלה אחריות כבדה. אתה </w:t>
      </w:r>
      <w:r>
        <w:rPr>
          <w:rFonts w:hint="cs"/>
          <w:rtl/>
        </w:rPr>
        <w:t>לא יכול להעניש את התושבים בגין מעשים של ראש רשות קודם.</w:t>
      </w:r>
    </w:p>
    <w:p w14:paraId="24617291" w14:textId="77777777" w:rsidR="00000000" w:rsidRDefault="0080671D">
      <w:pPr>
        <w:pStyle w:val="a0"/>
        <w:rPr>
          <w:rFonts w:hint="cs"/>
          <w:rtl/>
        </w:rPr>
      </w:pPr>
    </w:p>
    <w:p w14:paraId="4974F6A6" w14:textId="77777777" w:rsidR="00000000" w:rsidRDefault="0080671D">
      <w:pPr>
        <w:pStyle w:val="a0"/>
        <w:rPr>
          <w:rFonts w:hint="cs"/>
          <w:rtl/>
        </w:rPr>
      </w:pPr>
      <w:r>
        <w:rPr>
          <w:rFonts w:hint="cs"/>
          <w:rtl/>
        </w:rPr>
        <w:t>כידוע לך, הגירעונות הם בעיקר תוצאה של הניהול במועצה המקומית ג'ת, ובעקבות הבחירות האחרונות - התושבים גם שינו את ניהול הרשות בבחירות, לא תמיד בוחרים במי שלא רוצים, מי שלא הוכיח הצלחה, אף שאני מכיר אותו,</w:t>
      </w:r>
      <w:r>
        <w:rPr>
          <w:rFonts w:hint="cs"/>
          <w:rtl/>
        </w:rPr>
        <w:t xml:space="preserve"> את ראש המועצה המקומית הקודם של ג'ת. </w:t>
      </w:r>
    </w:p>
    <w:p w14:paraId="27270D35" w14:textId="77777777" w:rsidR="00000000" w:rsidRDefault="0080671D">
      <w:pPr>
        <w:pStyle w:val="a0"/>
        <w:rPr>
          <w:rFonts w:hint="cs"/>
          <w:color w:val="0000FF"/>
          <w:szCs w:val="28"/>
          <w:rtl/>
        </w:rPr>
      </w:pPr>
    </w:p>
    <w:p w14:paraId="203267FF" w14:textId="77777777" w:rsidR="00000000" w:rsidRDefault="0080671D">
      <w:pPr>
        <w:pStyle w:val="a0"/>
        <w:rPr>
          <w:rFonts w:hint="cs"/>
          <w:rtl/>
        </w:rPr>
      </w:pPr>
      <w:r>
        <w:rPr>
          <w:rFonts w:hint="cs"/>
          <w:rtl/>
        </w:rPr>
        <w:t>אבל הם בחרו אנשים חדשים, ונתנו בהם את האמון. אז תן להם את הקרדיט, שפותחים דף חדש, רוצים להוביל, רוצים להתקדם. אי-אפשר לסחוב את כל העלויות האדירות האלה ולהגיד להם: תתמודדו. כמו שאתה קושר את הידיים והרגליים של אדם, זורק</w:t>
      </w:r>
      <w:r>
        <w:rPr>
          <w:rFonts w:hint="cs"/>
          <w:rtl/>
        </w:rPr>
        <w:t xml:space="preserve"> אותו לים ואומר לו לשחות. איך הוא יכול לשחות? תשחרר לו את הידיים, תשחרר לו את הרגליים, תן לו את הכוח, והוא בוודאי ישחה. וזו חשיבות השלטון המקומי. </w:t>
      </w:r>
    </w:p>
    <w:p w14:paraId="48CC6EE3" w14:textId="77777777" w:rsidR="00000000" w:rsidRDefault="0080671D">
      <w:pPr>
        <w:pStyle w:val="a0"/>
        <w:rPr>
          <w:rFonts w:hint="cs"/>
          <w:rtl/>
        </w:rPr>
      </w:pPr>
    </w:p>
    <w:p w14:paraId="65C6DEB8" w14:textId="77777777" w:rsidR="00000000" w:rsidRDefault="0080671D">
      <w:pPr>
        <w:pStyle w:val="a0"/>
        <w:rPr>
          <w:rFonts w:hint="cs"/>
          <w:rtl/>
        </w:rPr>
      </w:pPr>
      <w:r>
        <w:rPr>
          <w:rFonts w:hint="cs"/>
          <w:rtl/>
        </w:rPr>
        <w:t>יש בתקופה האחרונה זילות של השלטון המקומי. הם לא יודעים לנהל, הם כושלים. אבל יש תוכניות הבראה. יש ניהול תקין,</w:t>
      </w:r>
      <w:r>
        <w:rPr>
          <w:rFonts w:hint="cs"/>
          <w:rtl/>
        </w:rPr>
        <w:t xml:space="preserve"> הם מנסים, הם משתדלים. נמסר לי שראש הרשות, ראש העיר בקה-אל-ע'רביה--ג'ת לא ממנה סגן, אף שמותר למנות ממלא-מקום וסגן. הוא רוצה לחסוך. הוא לא ממנה עוזרים, הוא מנסה לצמצם בכוח-האדם. אז את שלהם הם עשו. את שלך - הגיע הזמן לעשות. תודה רבה.  </w:t>
      </w:r>
    </w:p>
    <w:p w14:paraId="195B1409" w14:textId="77777777" w:rsidR="00000000" w:rsidRDefault="0080671D">
      <w:pPr>
        <w:pStyle w:val="a0"/>
        <w:rPr>
          <w:rFonts w:hint="cs"/>
          <w:rtl/>
        </w:rPr>
      </w:pPr>
    </w:p>
    <w:p w14:paraId="561C52EB" w14:textId="77777777" w:rsidR="00000000" w:rsidRDefault="0080671D">
      <w:pPr>
        <w:pStyle w:val="af1"/>
        <w:rPr>
          <w:rtl/>
        </w:rPr>
      </w:pPr>
      <w:r>
        <w:rPr>
          <w:rtl/>
        </w:rPr>
        <w:t>היו"ר</w:t>
      </w:r>
      <w:r>
        <w:rPr>
          <w:rFonts w:hint="cs"/>
          <w:rtl/>
        </w:rPr>
        <w:t xml:space="preserve"> מיכאל נודלמן</w:t>
      </w:r>
      <w:r>
        <w:rPr>
          <w:rtl/>
        </w:rPr>
        <w:t>:</w:t>
      </w:r>
    </w:p>
    <w:p w14:paraId="17A5DD50" w14:textId="77777777" w:rsidR="00000000" w:rsidRDefault="0080671D">
      <w:pPr>
        <w:pStyle w:val="a0"/>
        <w:rPr>
          <w:rtl/>
        </w:rPr>
      </w:pPr>
    </w:p>
    <w:p w14:paraId="5127F4AB" w14:textId="77777777" w:rsidR="00000000" w:rsidRDefault="0080671D">
      <w:pPr>
        <w:pStyle w:val="a0"/>
        <w:rPr>
          <w:rFonts w:hint="cs"/>
          <w:rtl/>
        </w:rPr>
      </w:pPr>
      <w:r>
        <w:rPr>
          <w:rFonts w:hint="cs"/>
          <w:rtl/>
        </w:rPr>
        <w:t xml:space="preserve">תודה. בבקשה, שר הפנים. </w:t>
      </w:r>
    </w:p>
    <w:p w14:paraId="04E21D37" w14:textId="77777777" w:rsidR="00000000" w:rsidRDefault="0080671D">
      <w:pPr>
        <w:pStyle w:val="a0"/>
        <w:rPr>
          <w:rFonts w:hint="cs"/>
          <w:rtl/>
        </w:rPr>
      </w:pPr>
    </w:p>
    <w:p w14:paraId="71877954" w14:textId="77777777" w:rsidR="00000000" w:rsidRDefault="0080671D">
      <w:pPr>
        <w:pStyle w:val="a"/>
        <w:rPr>
          <w:rtl/>
        </w:rPr>
      </w:pPr>
      <w:bookmarkStart w:id="640" w:name="FS000000519T23_06_2004_19_04_25"/>
      <w:bookmarkStart w:id="641" w:name="_Toc101171468"/>
      <w:bookmarkEnd w:id="640"/>
      <w:r>
        <w:rPr>
          <w:rFonts w:hint="eastAsia"/>
          <w:rtl/>
        </w:rPr>
        <w:t>שר</w:t>
      </w:r>
      <w:r>
        <w:rPr>
          <w:rtl/>
        </w:rPr>
        <w:t xml:space="preserve"> הפנים אברהם פורז:</w:t>
      </w:r>
      <w:bookmarkEnd w:id="641"/>
    </w:p>
    <w:p w14:paraId="75468E1D" w14:textId="77777777" w:rsidR="00000000" w:rsidRDefault="0080671D">
      <w:pPr>
        <w:pStyle w:val="a0"/>
        <w:rPr>
          <w:rFonts w:hint="cs"/>
          <w:rtl/>
        </w:rPr>
      </w:pPr>
    </w:p>
    <w:p w14:paraId="2EC6DF74" w14:textId="77777777" w:rsidR="00000000" w:rsidRDefault="0080671D">
      <w:pPr>
        <w:pStyle w:val="a0"/>
        <w:rPr>
          <w:rFonts w:hint="cs"/>
          <w:rtl/>
        </w:rPr>
      </w:pPr>
      <w:r>
        <w:rPr>
          <w:rFonts w:hint="cs"/>
          <w:rtl/>
        </w:rPr>
        <w:t xml:space="preserve">אדוני היושב-ראש, חברי הכנסת, אכן, בקה-אל-ע'רביה--ג'ת - אלו שני יישובים שאוחדו. הבחירות המוניציפליות שהתקיימו לאחרונה היו בחירות ביישוב המאוחד. נכון שלממשלה יש עניין גדול שהאיחודים יצליחו. אנחנו באמת מעוניינים </w:t>
      </w:r>
      <w:r>
        <w:rPr>
          <w:rFonts w:hint="cs"/>
          <w:rtl/>
        </w:rPr>
        <w:t>שבכל מקום שנעשה איחוד, האיחוד יצליח. למה, בעצם, אנחנו מעוניינים באיחודים האלה? מה מטרת האיחודים האלה? הרי באיזה מקום, אנשים שגרים במקום מתחילים לפתח איזה מין לוקל-פטריוטיזם. ובדרך כלל התחושה היא: מה אני צריך את האיחוד הזה, טוב לי איפה שאני נמצא.</w:t>
      </w:r>
    </w:p>
    <w:p w14:paraId="1E7734CB" w14:textId="77777777" w:rsidR="00000000" w:rsidRDefault="0080671D">
      <w:pPr>
        <w:pStyle w:val="a0"/>
        <w:rPr>
          <w:rFonts w:hint="cs"/>
          <w:rtl/>
        </w:rPr>
      </w:pPr>
    </w:p>
    <w:p w14:paraId="5E310671" w14:textId="77777777" w:rsidR="00000000" w:rsidRDefault="0080671D">
      <w:pPr>
        <w:pStyle w:val="a0"/>
        <w:rPr>
          <w:rFonts w:hint="cs"/>
          <w:rtl/>
        </w:rPr>
      </w:pPr>
      <w:r>
        <w:rPr>
          <w:rFonts w:hint="cs"/>
          <w:rtl/>
        </w:rPr>
        <w:t>מטרת האיח</w:t>
      </w:r>
      <w:r>
        <w:rPr>
          <w:rFonts w:hint="cs"/>
          <w:rtl/>
        </w:rPr>
        <w:t xml:space="preserve">ודים האלה, בואו נאמר בצורה הברורה ביותר, היא חיסכון כספי והתייעלות. מטרת האיחודים הללו לגרום לביטול כפילויות. לא שני ראשי עיר - אחד. לא שתי מועצות - אחת. לא כמות גדולה של סגנים - אלא אולי אחד. לא שני ראשי מחלקת תברואה ולא שני ראשי מחלקת רווחה ולא שני ראשי </w:t>
      </w:r>
      <w:r>
        <w:rPr>
          <w:rFonts w:hint="cs"/>
          <w:rtl/>
        </w:rPr>
        <w:t xml:space="preserve">מחלקת חינוך, ולא ולא ולא - אלא התייעלות. ולכן, אנחנו מצפים מראש עירייה שעומד בראש הגוף המאוחד לבצע צעדי התייעלות. </w:t>
      </w:r>
    </w:p>
    <w:p w14:paraId="19D10DD2" w14:textId="77777777" w:rsidR="00000000" w:rsidRDefault="0080671D">
      <w:pPr>
        <w:pStyle w:val="a0"/>
        <w:rPr>
          <w:rFonts w:hint="cs"/>
          <w:rtl/>
        </w:rPr>
      </w:pPr>
    </w:p>
    <w:p w14:paraId="040BF2EE" w14:textId="77777777" w:rsidR="00000000" w:rsidRDefault="0080671D">
      <w:pPr>
        <w:pStyle w:val="a0"/>
        <w:rPr>
          <w:rFonts w:hint="cs"/>
          <w:rtl/>
        </w:rPr>
      </w:pPr>
      <w:r>
        <w:rPr>
          <w:rFonts w:hint="cs"/>
          <w:rtl/>
        </w:rPr>
        <w:t>זה נכון שלפעמים יש מצבים שבהם הרשות הזאת, או לפחות אחד מהמרכיבים שלה הוא גירעוני, אבל מה לעשות? כשראש רשות נבחר בבחירות דמוקרטיות, יש לו צור</w:t>
      </w:r>
      <w:r>
        <w:rPr>
          <w:rFonts w:hint="cs"/>
          <w:rtl/>
        </w:rPr>
        <w:t xml:space="preserve">ך ויש לו חובה לאזן את כל היישוב. </w:t>
      </w:r>
    </w:p>
    <w:p w14:paraId="59734C6E" w14:textId="77777777" w:rsidR="00000000" w:rsidRDefault="0080671D">
      <w:pPr>
        <w:pStyle w:val="a0"/>
        <w:rPr>
          <w:rFonts w:hint="cs"/>
          <w:rtl/>
        </w:rPr>
      </w:pPr>
    </w:p>
    <w:p w14:paraId="37480C1A" w14:textId="77777777" w:rsidR="00000000" w:rsidRDefault="0080671D">
      <w:pPr>
        <w:pStyle w:val="a0"/>
        <w:rPr>
          <w:rFonts w:hint="cs"/>
          <w:rtl/>
        </w:rPr>
      </w:pPr>
      <w:r>
        <w:rPr>
          <w:rFonts w:hint="cs"/>
          <w:rtl/>
        </w:rPr>
        <w:t>לכן אנחנו מכינים ליישוב כולו תוכנית הבראה. בעצם, מה זה אנחנו מכינים? אנחנו מאשרים תוכניות שמובאות אלינו על-ידי ההנהלה של היישוב, על-ידי ראש העירייה, ואנחנו מאשרים את התוכנית. ותוכנית ההבראה כוללת, בין היתר, גם סיוע כספי מ</w:t>
      </w:r>
      <w:r>
        <w:rPr>
          <w:rFonts w:hint="cs"/>
          <w:rtl/>
        </w:rPr>
        <w:t xml:space="preserve">צד המדינה. </w:t>
      </w:r>
    </w:p>
    <w:p w14:paraId="620509C0" w14:textId="77777777" w:rsidR="00000000" w:rsidRDefault="0080671D">
      <w:pPr>
        <w:pStyle w:val="a0"/>
        <w:rPr>
          <w:rFonts w:hint="cs"/>
          <w:rtl/>
        </w:rPr>
      </w:pPr>
    </w:p>
    <w:p w14:paraId="7653EF73" w14:textId="77777777" w:rsidR="00000000" w:rsidRDefault="0080671D">
      <w:pPr>
        <w:pStyle w:val="a0"/>
        <w:rPr>
          <w:rFonts w:hint="cs"/>
          <w:rtl/>
        </w:rPr>
      </w:pPr>
      <w:r>
        <w:rPr>
          <w:rFonts w:hint="cs"/>
          <w:rtl/>
        </w:rPr>
        <w:t xml:space="preserve">אבל תוכנית ההבראה, בואו נאמר את האמת, מחייבת צעדי התייעלות מצד הרשות המקומית. המדינה איננה כספומט שבו אתה אומר - התאחדתי, אני בקשיים, ואוטומטית אתה מקבל את כל הכסף שמגיע לך. בחלק מהרשויות יש הרבה מאוד מה לעשות בדברים האלה. </w:t>
      </w:r>
    </w:p>
    <w:p w14:paraId="0D1613C7" w14:textId="77777777" w:rsidR="00000000" w:rsidRDefault="0080671D">
      <w:pPr>
        <w:pStyle w:val="a0"/>
        <w:rPr>
          <w:rFonts w:hint="cs"/>
          <w:rtl/>
        </w:rPr>
      </w:pPr>
    </w:p>
    <w:p w14:paraId="23017CA8" w14:textId="77777777" w:rsidR="00000000" w:rsidRDefault="0080671D">
      <w:pPr>
        <w:pStyle w:val="a0"/>
        <w:rPr>
          <w:rFonts w:hint="cs"/>
          <w:rtl/>
        </w:rPr>
      </w:pPr>
      <w:r>
        <w:rPr>
          <w:rFonts w:hint="cs"/>
          <w:rtl/>
        </w:rPr>
        <w:t>ההתייעלות היא בשני</w:t>
      </w:r>
      <w:r>
        <w:rPr>
          <w:rFonts w:hint="cs"/>
          <w:rtl/>
        </w:rPr>
        <w:t xml:space="preserve"> כיוונים. היא קודם כול בכיוון של הגדלת הגבייה והגברת האכיפה. בחלק גדול מהרשויות, רבות מהן במגזר הערבי, אחוזי גביית ארנונה והיטלים אחרים מאוד נמוכים. יש מקרים, אדוני היושב-ראש, שלא רק שלא משלמים ארנונה, אלא גם אנשים לא משלמים עבור מים. לפעמים הרשות המקומית </w:t>
      </w:r>
      <w:r>
        <w:rPr>
          <w:rFonts w:hint="cs"/>
          <w:rtl/>
        </w:rPr>
        <w:t xml:space="preserve">מורידה את המונה, והם מתחברים באופן פיראטי, וממשיכים לצרוך מים על חשבון הרשות. במקרים אחרים </w:t>
      </w:r>
      <w:r>
        <w:rPr>
          <w:rtl/>
        </w:rPr>
        <w:t>–</w:t>
      </w:r>
      <w:r>
        <w:rPr>
          <w:rFonts w:hint="cs"/>
          <w:rtl/>
        </w:rPr>
        <w:t xml:space="preserve"> לא משלמים ארנונה. אין סיבה שלא ישלמו. בסופו של דבר הארנונה היא הכלי העיקרי שבאמצעותו הרשות המקומית צריכה לנהל את עצמה. </w:t>
      </w:r>
    </w:p>
    <w:p w14:paraId="0B17F7D3" w14:textId="77777777" w:rsidR="00000000" w:rsidRDefault="0080671D">
      <w:pPr>
        <w:pStyle w:val="a0"/>
        <w:rPr>
          <w:rFonts w:hint="cs"/>
          <w:rtl/>
        </w:rPr>
      </w:pPr>
    </w:p>
    <w:p w14:paraId="318B155F" w14:textId="77777777" w:rsidR="00000000" w:rsidRDefault="0080671D">
      <w:pPr>
        <w:pStyle w:val="a0"/>
        <w:rPr>
          <w:rFonts w:hint="cs"/>
          <w:rtl/>
        </w:rPr>
      </w:pPr>
      <w:r>
        <w:rPr>
          <w:rFonts w:hint="cs"/>
          <w:rtl/>
        </w:rPr>
        <w:t>לכן אנחנו מצפים, גם מהרשות הזאת שחבר הכנסת</w:t>
      </w:r>
      <w:r>
        <w:rPr>
          <w:rFonts w:hint="cs"/>
          <w:rtl/>
        </w:rPr>
        <w:t xml:space="preserve"> אלסאנע ציין והזכיר, בקה-אל-ע'רביה--ג'ת, להתייעל ולעשות תוכנית הבראה. </w:t>
      </w:r>
    </w:p>
    <w:p w14:paraId="3FBFAE6F" w14:textId="77777777" w:rsidR="00000000" w:rsidRDefault="0080671D">
      <w:pPr>
        <w:pStyle w:val="a0"/>
        <w:rPr>
          <w:rFonts w:hint="cs"/>
          <w:rtl/>
        </w:rPr>
      </w:pPr>
    </w:p>
    <w:p w14:paraId="3793B8C2" w14:textId="77777777" w:rsidR="00000000" w:rsidRDefault="0080671D">
      <w:pPr>
        <w:pStyle w:val="a0"/>
        <w:rPr>
          <w:rFonts w:hint="cs"/>
          <w:rtl/>
        </w:rPr>
      </w:pPr>
      <w:r>
        <w:rPr>
          <w:rFonts w:hint="cs"/>
          <w:rtl/>
        </w:rPr>
        <w:t>לצערי הרב, אין בידינו היכולת לתת את המשאבים של העבר. אנחנו נמצאים היום, לעומת שנת 2002, עם תקציב הנמוך ביותר מ-2 מיליארדי שקל ביכולת הסיוע שלנו לשלטון המקומי. זה נובע מהמצוקה הכספית של</w:t>
      </w:r>
      <w:r>
        <w:rPr>
          <w:rFonts w:hint="cs"/>
          <w:rtl/>
        </w:rPr>
        <w:t xml:space="preserve"> קופת המדינה. אז כמו שקיצצנו בחינוך וקיצצנו בבריאות, וקיצצנו בביטחון, וקיצצנו בכל דבר, יש גם קיצוץ קשה מאוד בשלטון המקומי. זה לא פשוט. צריכים צעדי התייעלות מאוד קשים, והם מבוצעים. אנחנו משתדלים לעזור לרשויות, ולאחרונה העברנו בכנסת, כפי שאתה ודאי יודע, את ה</w:t>
      </w:r>
      <w:r>
        <w:rPr>
          <w:rFonts w:hint="cs"/>
          <w:rtl/>
        </w:rPr>
        <w:t>חוק שמאפשר לנו לבצע מעקף על-פני עיקולים, כי בחלק מהמקרים היינו במצב שהזכרת פה - עניין המשכורות שלא שולמו - שגם לו רצינו לשלם לא יכולנו, כי ברגע שמעבירים את הכסף לבנק, מייד עיקולים של העבר תפסו את הכסף והכסף לא הגיע.</w:t>
      </w:r>
    </w:p>
    <w:p w14:paraId="3923BB8D" w14:textId="77777777" w:rsidR="00000000" w:rsidRDefault="0080671D">
      <w:pPr>
        <w:pStyle w:val="a0"/>
        <w:rPr>
          <w:rFonts w:hint="cs"/>
          <w:rtl/>
        </w:rPr>
      </w:pPr>
    </w:p>
    <w:p w14:paraId="2ADED83B" w14:textId="77777777" w:rsidR="00000000" w:rsidRDefault="0080671D">
      <w:pPr>
        <w:pStyle w:val="a0"/>
        <w:rPr>
          <w:rFonts w:hint="cs"/>
          <w:rtl/>
        </w:rPr>
      </w:pPr>
      <w:r>
        <w:rPr>
          <w:rFonts w:hint="cs"/>
          <w:rtl/>
        </w:rPr>
        <w:t>לכן, חבר הכנסת אלסאנע, אין לי התנגדות ש</w:t>
      </w:r>
      <w:r>
        <w:rPr>
          <w:rFonts w:hint="cs"/>
          <w:rtl/>
        </w:rPr>
        <w:t xml:space="preserve">ההצעה תועבר לוועדת הפנים. לגבי היישוב הזה, כמו יישובים אחרים, הפתרון הוא באמצעות תוכנית הבראה. המשרד שלנו ערוך לתוכניות הבראה. אנחנו מעודדים תוכניות הבראה, ובמסגרת תוכניות ההבראה אנחנו תופרים לכל רשות מקומית תוכנית הבראה המתאימה למידתה. תודה רבה. </w:t>
      </w:r>
    </w:p>
    <w:p w14:paraId="421A1844" w14:textId="77777777" w:rsidR="00000000" w:rsidRDefault="0080671D">
      <w:pPr>
        <w:pStyle w:val="a0"/>
        <w:rPr>
          <w:rFonts w:hint="cs"/>
          <w:rtl/>
        </w:rPr>
      </w:pPr>
    </w:p>
    <w:p w14:paraId="7E21B174" w14:textId="77777777" w:rsidR="00000000" w:rsidRDefault="0080671D">
      <w:pPr>
        <w:pStyle w:val="af1"/>
        <w:rPr>
          <w:rtl/>
        </w:rPr>
      </w:pPr>
      <w:r>
        <w:rPr>
          <w:rtl/>
        </w:rPr>
        <w:t>היו"ר</w:t>
      </w:r>
      <w:r>
        <w:rPr>
          <w:rFonts w:hint="cs"/>
          <w:rtl/>
        </w:rPr>
        <w:t xml:space="preserve"> מ</w:t>
      </w:r>
      <w:r>
        <w:rPr>
          <w:rFonts w:hint="cs"/>
          <w:rtl/>
        </w:rPr>
        <w:t>יכאל נודלמן</w:t>
      </w:r>
      <w:r>
        <w:rPr>
          <w:rtl/>
        </w:rPr>
        <w:t>:</w:t>
      </w:r>
    </w:p>
    <w:p w14:paraId="6DA1BDA7" w14:textId="77777777" w:rsidR="00000000" w:rsidRDefault="0080671D">
      <w:pPr>
        <w:pStyle w:val="a0"/>
        <w:rPr>
          <w:rtl/>
        </w:rPr>
      </w:pPr>
    </w:p>
    <w:p w14:paraId="70F59C16" w14:textId="77777777" w:rsidR="00000000" w:rsidRDefault="0080671D">
      <w:pPr>
        <w:pStyle w:val="a0"/>
        <w:rPr>
          <w:rFonts w:hint="cs"/>
          <w:rtl/>
        </w:rPr>
      </w:pPr>
      <w:r>
        <w:rPr>
          <w:rFonts w:hint="cs"/>
          <w:rtl/>
        </w:rPr>
        <w:t xml:space="preserve">מה אתה מציע? </w:t>
      </w:r>
    </w:p>
    <w:p w14:paraId="1971F1E7" w14:textId="77777777" w:rsidR="00000000" w:rsidRDefault="0080671D">
      <w:pPr>
        <w:pStyle w:val="a0"/>
        <w:rPr>
          <w:rFonts w:hint="cs"/>
          <w:rtl/>
        </w:rPr>
      </w:pPr>
    </w:p>
    <w:p w14:paraId="4359F2C6" w14:textId="77777777" w:rsidR="00000000" w:rsidRDefault="0080671D">
      <w:pPr>
        <w:pStyle w:val="-"/>
        <w:rPr>
          <w:rtl/>
        </w:rPr>
      </w:pPr>
      <w:bookmarkStart w:id="642" w:name="FS000000519T23_06_2004_19_22_34C"/>
      <w:bookmarkEnd w:id="642"/>
      <w:r>
        <w:rPr>
          <w:rtl/>
        </w:rPr>
        <w:t>שר הפנים אברהם פורז:</w:t>
      </w:r>
    </w:p>
    <w:p w14:paraId="6CC3772F" w14:textId="77777777" w:rsidR="00000000" w:rsidRDefault="0080671D">
      <w:pPr>
        <w:pStyle w:val="a0"/>
        <w:rPr>
          <w:rtl/>
        </w:rPr>
      </w:pPr>
    </w:p>
    <w:p w14:paraId="21C03D70" w14:textId="77777777" w:rsidR="00000000" w:rsidRDefault="0080671D">
      <w:pPr>
        <w:pStyle w:val="a0"/>
        <w:rPr>
          <w:rFonts w:hint="cs"/>
          <w:rtl/>
        </w:rPr>
      </w:pPr>
      <w:r>
        <w:rPr>
          <w:rFonts w:hint="cs"/>
          <w:rtl/>
        </w:rPr>
        <w:t xml:space="preserve">להעביר לוועדת הפנים. </w:t>
      </w:r>
    </w:p>
    <w:p w14:paraId="6701B2CC" w14:textId="77777777" w:rsidR="00000000" w:rsidRDefault="0080671D">
      <w:pPr>
        <w:pStyle w:val="a0"/>
        <w:rPr>
          <w:rFonts w:hint="cs"/>
          <w:rtl/>
        </w:rPr>
      </w:pPr>
    </w:p>
    <w:p w14:paraId="47353664" w14:textId="77777777" w:rsidR="00000000" w:rsidRDefault="0080671D">
      <w:pPr>
        <w:pStyle w:val="af1"/>
        <w:rPr>
          <w:rtl/>
        </w:rPr>
      </w:pPr>
      <w:r>
        <w:rPr>
          <w:rtl/>
        </w:rPr>
        <w:t>היו"ר</w:t>
      </w:r>
      <w:r>
        <w:rPr>
          <w:rFonts w:hint="cs"/>
          <w:rtl/>
        </w:rPr>
        <w:t xml:space="preserve"> מיכאל נודלמן</w:t>
      </w:r>
      <w:r>
        <w:rPr>
          <w:rtl/>
        </w:rPr>
        <w:t>:</w:t>
      </w:r>
    </w:p>
    <w:p w14:paraId="5F7484F3" w14:textId="77777777" w:rsidR="00000000" w:rsidRDefault="0080671D">
      <w:pPr>
        <w:pStyle w:val="a0"/>
        <w:rPr>
          <w:rFonts w:hint="cs"/>
          <w:rtl/>
        </w:rPr>
      </w:pPr>
    </w:p>
    <w:p w14:paraId="141D4A54" w14:textId="77777777" w:rsidR="00000000" w:rsidRDefault="0080671D">
      <w:pPr>
        <w:pStyle w:val="a0"/>
        <w:rPr>
          <w:rFonts w:hint="cs"/>
          <w:rtl/>
        </w:rPr>
      </w:pPr>
      <w:r>
        <w:rPr>
          <w:rFonts w:hint="cs"/>
          <w:rtl/>
        </w:rPr>
        <w:t xml:space="preserve">מסכים? </w:t>
      </w:r>
    </w:p>
    <w:p w14:paraId="42B92925" w14:textId="77777777" w:rsidR="00000000" w:rsidRDefault="0080671D">
      <w:pPr>
        <w:pStyle w:val="a0"/>
        <w:rPr>
          <w:rFonts w:hint="cs"/>
          <w:rtl/>
        </w:rPr>
      </w:pPr>
    </w:p>
    <w:p w14:paraId="546C45DC" w14:textId="77777777" w:rsidR="00000000" w:rsidRDefault="0080671D">
      <w:pPr>
        <w:pStyle w:val="af0"/>
        <w:rPr>
          <w:rtl/>
        </w:rPr>
      </w:pPr>
      <w:r>
        <w:rPr>
          <w:rFonts w:hint="eastAsia"/>
          <w:rtl/>
        </w:rPr>
        <w:t>טלב</w:t>
      </w:r>
      <w:r>
        <w:rPr>
          <w:rtl/>
        </w:rPr>
        <w:t xml:space="preserve"> אלסאנע (רע"ם):</w:t>
      </w:r>
    </w:p>
    <w:p w14:paraId="58C0E575" w14:textId="77777777" w:rsidR="00000000" w:rsidRDefault="0080671D">
      <w:pPr>
        <w:pStyle w:val="a0"/>
        <w:rPr>
          <w:rFonts w:hint="cs"/>
          <w:rtl/>
        </w:rPr>
      </w:pPr>
    </w:p>
    <w:p w14:paraId="7B2F9FDA" w14:textId="77777777" w:rsidR="00000000" w:rsidRDefault="0080671D">
      <w:pPr>
        <w:pStyle w:val="a0"/>
        <w:rPr>
          <w:rFonts w:hint="cs"/>
          <w:rtl/>
        </w:rPr>
      </w:pPr>
      <w:r>
        <w:rPr>
          <w:rFonts w:hint="cs"/>
          <w:rtl/>
        </w:rPr>
        <w:t xml:space="preserve">כן. </w:t>
      </w:r>
    </w:p>
    <w:p w14:paraId="6D14730A" w14:textId="77777777" w:rsidR="00000000" w:rsidRDefault="0080671D">
      <w:pPr>
        <w:pStyle w:val="a0"/>
        <w:rPr>
          <w:rFonts w:hint="cs"/>
          <w:rtl/>
        </w:rPr>
      </w:pPr>
    </w:p>
    <w:p w14:paraId="448E48C9" w14:textId="77777777" w:rsidR="00000000" w:rsidRDefault="0080671D">
      <w:pPr>
        <w:pStyle w:val="af1"/>
        <w:rPr>
          <w:rtl/>
        </w:rPr>
      </w:pPr>
      <w:r>
        <w:rPr>
          <w:rtl/>
        </w:rPr>
        <w:t>היו"ר</w:t>
      </w:r>
      <w:r>
        <w:rPr>
          <w:rFonts w:hint="cs"/>
          <w:rtl/>
        </w:rPr>
        <w:t xml:space="preserve"> מיכאל נודלמן</w:t>
      </w:r>
      <w:r>
        <w:rPr>
          <w:rtl/>
        </w:rPr>
        <w:t>:</w:t>
      </w:r>
    </w:p>
    <w:p w14:paraId="218B0E21" w14:textId="77777777" w:rsidR="00000000" w:rsidRDefault="0080671D">
      <w:pPr>
        <w:pStyle w:val="a0"/>
        <w:rPr>
          <w:rFonts w:hint="cs"/>
          <w:rtl/>
        </w:rPr>
      </w:pPr>
    </w:p>
    <w:p w14:paraId="6EA9C9EC" w14:textId="77777777" w:rsidR="00000000" w:rsidRDefault="0080671D">
      <w:pPr>
        <w:pStyle w:val="a0"/>
        <w:rPr>
          <w:rFonts w:hint="cs"/>
          <w:rtl/>
        </w:rPr>
      </w:pPr>
      <w:r>
        <w:rPr>
          <w:rFonts w:hint="cs"/>
          <w:rtl/>
        </w:rPr>
        <w:t xml:space="preserve">חברי הכנסת, אנחנו עוברים להצבעה בנושא איחוד בקה-אל-ע'רביה וג'ת. </w:t>
      </w:r>
    </w:p>
    <w:p w14:paraId="02B45CF2" w14:textId="77777777" w:rsidR="00000000" w:rsidRDefault="0080671D">
      <w:pPr>
        <w:pStyle w:val="a0"/>
        <w:rPr>
          <w:rFonts w:hint="cs"/>
          <w:rtl/>
        </w:rPr>
      </w:pPr>
    </w:p>
    <w:p w14:paraId="5C5E6D47" w14:textId="77777777" w:rsidR="00000000" w:rsidRDefault="0080671D">
      <w:pPr>
        <w:pStyle w:val="a0"/>
        <w:rPr>
          <w:rFonts w:hint="cs"/>
          <w:rtl/>
        </w:rPr>
      </w:pPr>
    </w:p>
    <w:p w14:paraId="2D9333EF" w14:textId="77777777" w:rsidR="00000000" w:rsidRDefault="0080671D">
      <w:pPr>
        <w:pStyle w:val="ab"/>
        <w:bidi/>
        <w:rPr>
          <w:rFonts w:hint="cs"/>
          <w:rtl/>
        </w:rPr>
      </w:pPr>
      <w:r>
        <w:rPr>
          <w:rFonts w:hint="cs"/>
          <w:rtl/>
        </w:rPr>
        <w:t>הצבעה מס' 19</w:t>
      </w:r>
    </w:p>
    <w:p w14:paraId="033C1AF7" w14:textId="77777777" w:rsidR="00000000" w:rsidRDefault="0080671D">
      <w:pPr>
        <w:pStyle w:val="a0"/>
        <w:rPr>
          <w:rFonts w:hint="cs"/>
          <w:rtl/>
        </w:rPr>
      </w:pPr>
    </w:p>
    <w:p w14:paraId="33E31F9E" w14:textId="77777777" w:rsidR="00000000" w:rsidRDefault="0080671D">
      <w:pPr>
        <w:pStyle w:val="ac"/>
        <w:bidi/>
        <w:rPr>
          <w:rFonts w:hint="cs"/>
          <w:rtl/>
        </w:rPr>
      </w:pPr>
      <w:r>
        <w:rPr>
          <w:rFonts w:hint="cs"/>
          <w:rtl/>
        </w:rPr>
        <w:t>בעד ההצעה להעביר את הנוש</w:t>
      </w:r>
      <w:r>
        <w:rPr>
          <w:rFonts w:hint="cs"/>
          <w:rtl/>
        </w:rPr>
        <w:t>א לוועדה - 4</w:t>
      </w:r>
    </w:p>
    <w:p w14:paraId="2B40B87C" w14:textId="77777777" w:rsidR="00000000" w:rsidRDefault="0080671D">
      <w:pPr>
        <w:pStyle w:val="ac"/>
        <w:bidi/>
        <w:rPr>
          <w:rFonts w:hint="cs"/>
          <w:rtl/>
        </w:rPr>
      </w:pPr>
      <w:r>
        <w:rPr>
          <w:rFonts w:hint="cs"/>
          <w:rtl/>
        </w:rPr>
        <w:t>נגד - אין</w:t>
      </w:r>
    </w:p>
    <w:p w14:paraId="6CF22D7C" w14:textId="77777777" w:rsidR="00000000" w:rsidRDefault="0080671D">
      <w:pPr>
        <w:pStyle w:val="ac"/>
        <w:bidi/>
        <w:rPr>
          <w:rFonts w:hint="cs"/>
          <w:rtl/>
        </w:rPr>
      </w:pPr>
      <w:r>
        <w:rPr>
          <w:rFonts w:hint="cs"/>
          <w:rtl/>
        </w:rPr>
        <w:t>נמנעים - אין</w:t>
      </w:r>
    </w:p>
    <w:p w14:paraId="21C7CFFB" w14:textId="77777777" w:rsidR="00000000" w:rsidRDefault="0080671D">
      <w:pPr>
        <w:pStyle w:val="ad"/>
        <w:bidi/>
        <w:rPr>
          <w:rFonts w:hint="cs"/>
          <w:rtl/>
        </w:rPr>
      </w:pPr>
      <w:r>
        <w:rPr>
          <w:rFonts w:hint="cs"/>
          <w:rtl/>
        </w:rPr>
        <w:t xml:space="preserve">ההצעה להעביר את הנושא לוועדת הפנים ואיכות הסביבה נתקבלה. </w:t>
      </w:r>
    </w:p>
    <w:p w14:paraId="09829340" w14:textId="77777777" w:rsidR="00000000" w:rsidRDefault="0080671D">
      <w:pPr>
        <w:pStyle w:val="a0"/>
        <w:rPr>
          <w:rFonts w:hint="cs"/>
          <w:rtl/>
        </w:rPr>
      </w:pPr>
    </w:p>
    <w:p w14:paraId="7157A12A" w14:textId="77777777" w:rsidR="00000000" w:rsidRDefault="0080671D">
      <w:pPr>
        <w:pStyle w:val="af1"/>
        <w:rPr>
          <w:rtl/>
        </w:rPr>
      </w:pPr>
      <w:r>
        <w:rPr>
          <w:rtl/>
        </w:rPr>
        <w:t>היו"ר</w:t>
      </w:r>
      <w:r>
        <w:rPr>
          <w:rFonts w:hint="cs"/>
          <w:rtl/>
        </w:rPr>
        <w:t xml:space="preserve"> מיכאל נודלמן</w:t>
      </w:r>
      <w:r>
        <w:rPr>
          <w:rtl/>
        </w:rPr>
        <w:t>:</w:t>
      </w:r>
    </w:p>
    <w:p w14:paraId="49CEBAD3" w14:textId="77777777" w:rsidR="00000000" w:rsidRDefault="0080671D">
      <w:pPr>
        <w:pStyle w:val="a0"/>
        <w:rPr>
          <w:rFonts w:hint="cs"/>
          <w:rtl/>
        </w:rPr>
      </w:pPr>
    </w:p>
    <w:p w14:paraId="1AE20027" w14:textId="77777777" w:rsidR="00000000" w:rsidRDefault="0080671D">
      <w:pPr>
        <w:pStyle w:val="a0"/>
        <w:rPr>
          <w:rFonts w:hint="cs"/>
          <w:rtl/>
        </w:rPr>
      </w:pPr>
      <w:r>
        <w:rPr>
          <w:rFonts w:hint="cs"/>
          <w:rtl/>
        </w:rPr>
        <w:t xml:space="preserve">ארבעה חברי כנסת בעד, אין נגד, ואין נמנעים - אני קובע שהנושא יועבר לוועדת הפנים ויידון שם. </w:t>
      </w:r>
    </w:p>
    <w:p w14:paraId="6B2CA74A" w14:textId="77777777" w:rsidR="00000000" w:rsidRDefault="0080671D">
      <w:pPr>
        <w:pStyle w:val="a0"/>
        <w:rPr>
          <w:rFonts w:hint="cs"/>
          <w:rtl/>
        </w:rPr>
      </w:pPr>
    </w:p>
    <w:p w14:paraId="2B1ABAE5" w14:textId="77777777" w:rsidR="00000000" w:rsidRDefault="0080671D">
      <w:pPr>
        <w:pStyle w:val="a0"/>
        <w:rPr>
          <w:rFonts w:hint="cs"/>
          <w:rtl/>
        </w:rPr>
      </w:pPr>
      <w:r>
        <w:rPr>
          <w:rFonts w:hint="cs"/>
          <w:rtl/>
        </w:rPr>
        <w:t>חברי הכנסת, תם סדר-היום. הישיבה הבאה תתקיים ביום</w:t>
      </w:r>
      <w:r>
        <w:rPr>
          <w:rFonts w:hint="cs"/>
          <w:rtl/>
        </w:rPr>
        <w:t xml:space="preserve"> שני, ט"ו בתמוז התשס"ד, 28 ביוני  2004, בשעה 16:00. ישיבת הכנסת נעולה. </w:t>
      </w:r>
    </w:p>
    <w:p w14:paraId="3B80A428" w14:textId="77777777" w:rsidR="00000000" w:rsidRDefault="0080671D">
      <w:pPr>
        <w:pStyle w:val="a0"/>
        <w:rPr>
          <w:rFonts w:hint="cs"/>
          <w:rtl/>
        </w:rPr>
      </w:pPr>
    </w:p>
    <w:p w14:paraId="51265883" w14:textId="77777777" w:rsidR="00000000" w:rsidRDefault="0080671D">
      <w:pPr>
        <w:pStyle w:val="a0"/>
        <w:jc w:val="center"/>
        <w:rPr>
          <w:rFonts w:hint="cs"/>
          <w:rtl/>
        </w:rPr>
      </w:pPr>
      <w:r>
        <w:rPr>
          <w:rFonts w:hint="cs"/>
          <w:rtl/>
        </w:rPr>
        <w:t>הישיבה ננעלה בשעה 18:56.</w:t>
      </w:r>
    </w:p>
    <w:p w14:paraId="471E8C74" w14:textId="77777777" w:rsidR="00000000" w:rsidRDefault="0080671D">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74E7B" w14:textId="77777777" w:rsidR="00000000" w:rsidRDefault="0080671D">
      <w:r>
        <w:separator/>
      </w:r>
    </w:p>
  </w:endnote>
  <w:endnote w:type="continuationSeparator" w:id="0">
    <w:p w14:paraId="5F230B1D" w14:textId="77777777" w:rsidR="00000000" w:rsidRDefault="0080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98854" w14:textId="77777777" w:rsidR="00000000" w:rsidRDefault="0080671D">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220</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222</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FF296F" w14:textId="77777777" w:rsidR="00000000" w:rsidRDefault="0080671D">
      <w:r>
        <w:separator/>
      </w:r>
    </w:p>
  </w:footnote>
  <w:footnote w:type="continuationSeparator" w:id="0">
    <w:p w14:paraId="1D2E108D" w14:textId="77777777" w:rsidR="00000000" w:rsidRDefault="0080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15ED5C9B"/>
    <w:multiLevelType w:val="hybridMultilevel"/>
    <w:tmpl w:val="AC5603C2"/>
    <w:lvl w:ilvl="0" w:tplc="15524E84">
      <w:start w:val="15"/>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8046_1-43.doc"/>
    <w:docVar w:name="Position" w:val="Merged1-43"/>
    <w:docVar w:name="Queue" w:val="1-43"/>
    <w:docVar w:name="SaveYN" w:val="N"/>
    <w:docVar w:name="Session" w:val="28046"/>
    <w:docVar w:name="SessionDate" w:val="23/06/04"/>
    <w:docVar w:name="SpeakersNum" w:val="0"/>
    <w:docVar w:name="StartMode" w:val="4"/>
  </w:docVars>
  <w:rsids>
    <w:rsidRoot w:val="0080671D"/>
    <w:rsid w:val="008067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AC721C9"/>
  <w15:chartTrackingRefBased/>
  <w15:docId w15:val="{5F26BDCF-7570-49F6-8EFA-E87F54A2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46285</Words>
  <Characters>263830</Characters>
  <Application>Microsoft Office Word</Application>
  <DocSecurity>0</DocSecurity>
  <Lines>2198</Lines>
  <Paragraphs>618</Paragraphs>
  <ScaleCrop>false</ScaleCrop>
  <HeadingPairs>
    <vt:vector size="2" baseType="variant">
      <vt:variant>
        <vt:lpstr>שם</vt:lpstr>
      </vt:variant>
      <vt:variant>
        <vt:i4>1</vt:i4>
      </vt:variant>
    </vt:vector>
  </HeadingPairs>
  <TitlesOfParts>
    <vt:vector size="1" baseType="lpstr">
      <vt:lpstr>חוב' ל"ב</vt:lpstr>
    </vt:vector>
  </TitlesOfParts>
  <Company>EDS</Company>
  <LinksUpToDate>false</LinksUpToDate>
  <CharactersWithSpaces>309497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146 מתאריך 23/06/2004</dc:title>
  <dc:subject/>
  <dc:creator>איטה אבן זוהר</dc:creator>
  <cp:keywords/>
  <dc:description/>
  <cp:lastModifiedBy>vladimir</cp:lastModifiedBy>
  <cp:revision>2</cp:revision>
  <cp:lastPrinted>2004-08-25T09:09:00Z</cp:lastPrinted>
  <dcterms:created xsi:type="dcterms:W3CDTF">2020-12-11T11:48:00Z</dcterms:created>
  <dcterms:modified xsi:type="dcterms:W3CDTF">2020-12-11T11:48:00Z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146.000000000000</vt:lpwstr>
  </property>
  <property fmtid="{D5CDD505-2E9C-101B-9397-08002B2CF9AE}" pid="4" name="Nose">
    <vt:lpwstr>_x000d_
</vt:lpwstr>
  </property>
  <property fmtid="{D5CDD505-2E9C-101B-9397-08002B2CF9AE}" pid="5" name="TaarichYeshiva">
    <vt:lpwstr>2004-06-23T00:00:00Z</vt:lpwstr>
  </property>
  <property fmtid="{D5CDD505-2E9C-101B-9397-08002B2CF9AE}" pid="6" name="Tor">
    <vt:lpwstr>1-43</vt:lpwstr>
  </property>
  <property fmtid="{D5CDD505-2E9C-101B-9397-08002B2CF9AE}" pid="7" name="סימוכין">
    <vt:i4>2265504</vt:i4>
  </property>
  <property fmtid="{D5CDD505-2E9C-101B-9397-08002B2CF9AE}" pid="8" name="תאריך המסמך">
    <vt:filetime>2005-04-13T00:00:00Z</vt:filetime>
  </property>
  <property fmtid="{D5CDD505-2E9C-101B-9397-08002B2CF9AE}" pid="9" name="CodeProfile">
    <vt:lpwstr>136.000000000000</vt:lpwstr>
  </property>
  <property fmtid="{D5CDD505-2E9C-101B-9397-08002B2CF9AE}" pid="10" name="AutoNumber">
    <vt:lpwstr>2265504</vt:lpwstr>
  </property>
  <property fmtid="{D5CDD505-2E9C-101B-9397-08002B2CF9AE}" pid="11" name="SDDocDate">
    <vt:lpwstr>2005-04-13T00:00:00Z</vt:lpwstr>
  </property>
  <property fmtid="{D5CDD505-2E9C-101B-9397-08002B2CF9AE}" pid="12" name="SDHebDate">
    <vt:lpwstr>ד'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