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4E7D" w14:textId="77777777" w:rsidR="00000000" w:rsidRDefault="00162D0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744BC45" w14:textId="77777777" w:rsidR="00000000" w:rsidRDefault="00162D0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_Toc78878309 \h </w:instrText>
      </w:r>
      <w:r>
        <w:fldChar w:fldCharType="separate"/>
      </w:r>
      <w:r>
        <w:t>3</w:t>
      </w:r>
      <w:r>
        <w:fldChar w:fldCharType="end"/>
      </w:r>
    </w:p>
    <w:p w14:paraId="32F77903" w14:textId="77777777" w:rsidR="00000000" w:rsidRDefault="00162D0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_Toc78878310 \h </w:instrText>
      </w:r>
      <w:r>
        <w:fldChar w:fldCharType="separate"/>
      </w:r>
      <w:r>
        <w:t>3</w:t>
      </w:r>
      <w:r>
        <w:fldChar w:fldCharType="end"/>
      </w:r>
    </w:p>
    <w:p w14:paraId="5AEA28AD" w14:textId="77777777" w:rsidR="00000000" w:rsidRDefault="00162D07">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_Toc78878311 \h </w:instrText>
      </w:r>
      <w:r>
        <w:fldChar w:fldCharType="separate"/>
      </w:r>
      <w:r>
        <w:t>5</w:t>
      </w:r>
      <w:r>
        <w:fldChar w:fldCharType="end"/>
      </w:r>
    </w:p>
    <w:p w14:paraId="642764B7" w14:textId="77777777" w:rsidR="00000000" w:rsidRDefault="00162D07">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w:t>
      </w:r>
      <w:r>
        <w:rPr>
          <w:rtl/>
        </w:rPr>
        <w:t>ברמן:</w:t>
      </w:r>
      <w:r>
        <w:tab/>
      </w:r>
      <w:r>
        <w:fldChar w:fldCharType="begin"/>
      </w:r>
      <w:r>
        <w:instrText xml:space="preserve"> PAGEREF _Toc78878312 \h </w:instrText>
      </w:r>
      <w:r>
        <w:fldChar w:fldCharType="separate"/>
      </w:r>
      <w:r>
        <w:t>5</w:t>
      </w:r>
      <w:r>
        <w:fldChar w:fldCharType="end"/>
      </w:r>
    </w:p>
    <w:p w14:paraId="564FA196" w14:textId="77777777" w:rsidR="00000000" w:rsidRDefault="00162D07">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_Toc78878313 \h </w:instrText>
      </w:r>
      <w:r>
        <w:fldChar w:fldCharType="separate"/>
      </w:r>
      <w:r>
        <w:t>9</w:t>
      </w:r>
      <w:r>
        <w:fldChar w:fldCharType="end"/>
      </w:r>
    </w:p>
    <w:p w14:paraId="47F6E0EB" w14:textId="77777777" w:rsidR="00000000" w:rsidRDefault="00162D0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_Toc78878314 \h </w:instrText>
      </w:r>
      <w:r>
        <w:fldChar w:fldCharType="separate"/>
      </w:r>
      <w:r>
        <w:t>9</w:t>
      </w:r>
      <w:r>
        <w:fldChar w:fldCharType="end"/>
      </w:r>
    </w:p>
    <w:p w14:paraId="651F60A6" w14:textId="77777777" w:rsidR="00000000" w:rsidRDefault="00162D07">
      <w:pPr>
        <w:pStyle w:val="TOC1"/>
        <w:tabs>
          <w:tab w:val="right" w:leader="dot" w:pos="8296"/>
        </w:tabs>
        <w:rPr>
          <w:rFonts w:ascii="Times New Roman" w:hAnsi="Times New Roman" w:cs="Times New Roman"/>
          <w:sz w:val="24"/>
          <w:szCs w:val="24"/>
        </w:rPr>
      </w:pPr>
      <w:r>
        <w:rPr>
          <w:rtl/>
        </w:rPr>
        <w:t>הצעות סיעות העבודה-מימד וש"ס להביע אי</w:t>
      </w:r>
      <w:r>
        <w:t>-</w:t>
      </w:r>
      <w:r>
        <w:rPr>
          <w:rtl/>
        </w:rPr>
        <w:t>אמון בממשלה בשל</w:t>
      </w:r>
      <w:r>
        <w:t>:</w:t>
      </w:r>
      <w:r>
        <w:tab/>
      </w:r>
      <w:r>
        <w:fldChar w:fldCharType="begin"/>
      </w:r>
      <w:r>
        <w:instrText xml:space="preserve"> PAGEREF _Toc78878315 \h </w:instrText>
      </w:r>
      <w:r>
        <w:fldChar w:fldCharType="separate"/>
      </w:r>
      <w:r>
        <w:t>10</w:t>
      </w:r>
      <w:r>
        <w:fldChar w:fldCharType="end"/>
      </w:r>
    </w:p>
    <w:p w14:paraId="7FCBB2DE" w14:textId="77777777" w:rsidR="00000000" w:rsidRDefault="00162D07">
      <w:pPr>
        <w:pStyle w:val="TOC1"/>
        <w:tabs>
          <w:tab w:val="right" w:leader="dot" w:pos="8296"/>
        </w:tabs>
        <w:rPr>
          <w:rFonts w:ascii="Times New Roman" w:hAnsi="Times New Roman" w:cs="Times New Roman"/>
          <w:sz w:val="24"/>
          <w:szCs w:val="24"/>
        </w:rPr>
      </w:pPr>
      <w:r>
        <w:rPr>
          <w:rtl/>
        </w:rPr>
        <w:t>א. מצבן הכלכלי הקשה של הרשויות המקומיו</w:t>
      </w:r>
      <w:r>
        <w:rPr>
          <w:rtl/>
        </w:rPr>
        <w:t>ת</w:t>
      </w:r>
      <w:r>
        <w:t>;</w:t>
      </w:r>
      <w:r>
        <w:tab/>
      </w:r>
      <w:r>
        <w:fldChar w:fldCharType="begin"/>
      </w:r>
      <w:r>
        <w:instrText xml:space="preserve"> PAGEREF _Toc78878316 \h </w:instrText>
      </w:r>
      <w:r>
        <w:fldChar w:fldCharType="separate"/>
      </w:r>
      <w:r>
        <w:t>10</w:t>
      </w:r>
      <w:r>
        <w:fldChar w:fldCharType="end"/>
      </w:r>
    </w:p>
    <w:p w14:paraId="4499E470" w14:textId="77777777" w:rsidR="00000000" w:rsidRDefault="00162D07">
      <w:pPr>
        <w:pStyle w:val="TOC1"/>
        <w:tabs>
          <w:tab w:val="right" w:leader="dot" w:pos="8296"/>
        </w:tabs>
        <w:rPr>
          <w:rFonts w:ascii="Times New Roman" w:hAnsi="Times New Roman" w:cs="Times New Roman"/>
          <w:sz w:val="24"/>
          <w:szCs w:val="24"/>
        </w:rPr>
      </w:pPr>
      <w:r>
        <w:rPr>
          <w:rtl/>
        </w:rPr>
        <w:t>ב. הסתירה בין גרסת ראש הממשלה לבין גרסת המתנחלים בנוגע לפינוי התנחלויות</w:t>
      </w:r>
      <w:r>
        <w:tab/>
      </w:r>
      <w:r>
        <w:fldChar w:fldCharType="begin"/>
      </w:r>
      <w:r>
        <w:instrText xml:space="preserve"> PAGEREF _Toc78878317 \h </w:instrText>
      </w:r>
      <w:r>
        <w:fldChar w:fldCharType="separate"/>
      </w:r>
      <w:r>
        <w:t>10</w:t>
      </w:r>
      <w:r>
        <w:fldChar w:fldCharType="end"/>
      </w:r>
    </w:p>
    <w:p w14:paraId="5EDD64D8" w14:textId="77777777" w:rsidR="00000000" w:rsidRDefault="00162D0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_Toc78878318 \h </w:instrText>
      </w:r>
      <w:r>
        <w:fldChar w:fldCharType="separate"/>
      </w:r>
      <w:r>
        <w:t>10</w:t>
      </w:r>
      <w:r>
        <w:fldChar w:fldCharType="end"/>
      </w:r>
    </w:p>
    <w:p w14:paraId="6E72893C" w14:textId="77777777" w:rsidR="00000000" w:rsidRDefault="00162D07">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_Toc78878319 \h </w:instrText>
      </w:r>
      <w:r>
        <w:fldChar w:fldCharType="separate"/>
      </w:r>
      <w:r>
        <w:t>14</w:t>
      </w:r>
      <w:r>
        <w:fldChar w:fldCharType="end"/>
      </w:r>
    </w:p>
    <w:p w14:paraId="3B07A9AD" w14:textId="77777777" w:rsidR="00000000" w:rsidRDefault="00162D07">
      <w:pPr>
        <w:pStyle w:val="TOC1"/>
        <w:tabs>
          <w:tab w:val="right" w:leader="dot" w:pos="8296"/>
        </w:tabs>
        <w:rPr>
          <w:rFonts w:ascii="Times New Roman" w:hAnsi="Times New Roman" w:cs="Times New Roman"/>
          <w:sz w:val="24"/>
          <w:szCs w:val="24"/>
        </w:rPr>
      </w:pPr>
      <w:r>
        <w:rPr>
          <w:rtl/>
        </w:rPr>
        <w:t>הצעות סי</w:t>
      </w:r>
      <w:r>
        <w:rPr>
          <w:rtl/>
        </w:rPr>
        <w:t>עות העבודה-מימד וש"ס להביע אי</w:t>
      </w:r>
      <w:r>
        <w:t>-</w:t>
      </w:r>
      <w:r>
        <w:rPr>
          <w:rtl/>
        </w:rPr>
        <w:t xml:space="preserve">אמון בממשלה בשל: </w:t>
      </w:r>
      <w:r>
        <w:t xml:space="preserve"> </w:t>
      </w:r>
      <w:r>
        <w:rPr>
          <w:rtl/>
        </w:rPr>
        <w:t>א. מצבן הכלכלי הקשה של הרשויות המקומיות</w:t>
      </w:r>
      <w:r>
        <w:t>;</w:t>
      </w:r>
      <w:r>
        <w:tab/>
      </w:r>
      <w:r>
        <w:fldChar w:fldCharType="begin"/>
      </w:r>
      <w:r>
        <w:instrText xml:space="preserve"> PAGEREF _Toc78878320 \h </w:instrText>
      </w:r>
      <w:r>
        <w:fldChar w:fldCharType="separate"/>
      </w:r>
      <w:r>
        <w:t>14</w:t>
      </w:r>
      <w:r>
        <w:fldChar w:fldCharType="end"/>
      </w:r>
    </w:p>
    <w:p w14:paraId="30051476" w14:textId="77777777" w:rsidR="00000000" w:rsidRDefault="00162D07">
      <w:pPr>
        <w:pStyle w:val="TOC1"/>
        <w:tabs>
          <w:tab w:val="right" w:leader="dot" w:pos="8296"/>
        </w:tabs>
        <w:rPr>
          <w:rFonts w:ascii="Times New Roman" w:hAnsi="Times New Roman" w:cs="Times New Roman"/>
          <w:sz w:val="24"/>
          <w:szCs w:val="24"/>
        </w:rPr>
      </w:pPr>
      <w:r>
        <w:rPr>
          <w:rtl/>
        </w:rPr>
        <w:t>ב. הסתירה בין גרסת ראש הממשלה לבין גרסת המתנחלים בנוגע לפינוי התנחלויות</w:t>
      </w:r>
      <w:r>
        <w:tab/>
      </w:r>
      <w:r>
        <w:fldChar w:fldCharType="begin"/>
      </w:r>
      <w:r>
        <w:instrText xml:space="preserve"> PAGEREF _Toc78878321 \h </w:instrText>
      </w:r>
      <w:r>
        <w:fldChar w:fldCharType="separate"/>
      </w:r>
      <w:r>
        <w:t>14</w:t>
      </w:r>
      <w:r>
        <w:fldChar w:fldCharType="end"/>
      </w:r>
    </w:p>
    <w:p w14:paraId="4DEEB8B3" w14:textId="77777777" w:rsidR="00000000" w:rsidRDefault="00162D0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w:instrText>
      </w:r>
      <w:r>
        <w:instrText xml:space="preserve">8878322 \h </w:instrText>
      </w:r>
      <w:r>
        <w:fldChar w:fldCharType="separate"/>
      </w:r>
      <w:r>
        <w:t>15</w:t>
      </w:r>
      <w:r>
        <w:fldChar w:fldCharType="end"/>
      </w:r>
    </w:p>
    <w:p w14:paraId="5A308FF4" w14:textId="77777777" w:rsidR="00000000" w:rsidRDefault="00162D0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_Toc78878323 \h </w:instrText>
      </w:r>
      <w:r>
        <w:fldChar w:fldCharType="separate"/>
      </w:r>
      <w:r>
        <w:t>17</w:t>
      </w:r>
      <w:r>
        <w:fldChar w:fldCharType="end"/>
      </w:r>
    </w:p>
    <w:p w14:paraId="140F772F" w14:textId="77777777" w:rsidR="00000000" w:rsidRDefault="00162D0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_Toc78878324 \h </w:instrText>
      </w:r>
      <w:r>
        <w:fldChar w:fldCharType="separate"/>
      </w:r>
      <w:r>
        <w:t>22</w:t>
      </w:r>
      <w:r>
        <w:fldChar w:fldCharType="end"/>
      </w:r>
    </w:p>
    <w:p w14:paraId="305BFCFF" w14:textId="77777777" w:rsidR="00000000" w:rsidRDefault="00162D0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_Toc78878325 \h </w:instrText>
      </w:r>
      <w:r>
        <w:fldChar w:fldCharType="separate"/>
      </w:r>
      <w:r>
        <w:t>25</w:t>
      </w:r>
      <w:r>
        <w:fldChar w:fldCharType="end"/>
      </w:r>
    </w:p>
    <w:p w14:paraId="5405A1F2" w14:textId="77777777" w:rsidR="00000000" w:rsidRDefault="00162D0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_Toc78878326 \h </w:instrText>
      </w:r>
      <w:r>
        <w:fldChar w:fldCharType="separate"/>
      </w:r>
      <w:r>
        <w:t>26</w:t>
      </w:r>
      <w:r>
        <w:fldChar w:fldCharType="end"/>
      </w:r>
    </w:p>
    <w:p w14:paraId="77229C8C" w14:textId="77777777" w:rsidR="00000000" w:rsidRDefault="00162D07">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w:t>
      </w:r>
      <w:r>
        <w:rPr>
          <w:rtl/>
        </w:rPr>
        <w:t>ליכוד):</w:t>
      </w:r>
      <w:r>
        <w:tab/>
      </w:r>
      <w:r>
        <w:fldChar w:fldCharType="begin"/>
      </w:r>
      <w:r>
        <w:instrText xml:space="preserve"> PAGEREF _Toc78878327 \h </w:instrText>
      </w:r>
      <w:r>
        <w:fldChar w:fldCharType="separate"/>
      </w:r>
      <w:r>
        <w:t>28</w:t>
      </w:r>
      <w:r>
        <w:fldChar w:fldCharType="end"/>
      </w:r>
    </w:p>
    <w:p w14:paraId="05DCACAF" w14:textId="77777777" w:rsidR="00000000" w:rsidRDefault="00162D0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_Toc78878328 \h </w:instrText>
      </w:r>
      <w:r>
        <w:fldChar w:fldCharType="separate"/>
      </w:r>
      <w:r>
        <w:t>30</w:t>
      </w:r>
      <w:r>
        <w:fldChar w:fldCharType="end"/>
      </w:r>
    </w:p>
    <w:p w14:paraId="7DD978EE" w14:textId="77777777" w:rsidR="00000000" w:rsidRDefault="00162D07">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_Toc78878329 \h </w:instrText>
      </w:r>
      <w:r>
        <w:fldChar w:fldCharType="separate"/>
      </w:r>
      <w:r>
        <w:t>32</w:t>
      </w:r>
      <w:r>
        <w:fldChar w:fldCharType="end"/>
      </w:r>
    </w:p>
    <w:p w14:paraId="1B014DFB" w14:textId="77777777" w:rsidR="00000000" w:rsidRDefault="00162D0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_Toc78878330 \h </w:instrText>
      </w:r>
      <w:r>
        <w:fldChar w:fldCharType="separate"/>
      </w:r>
      <w:r>
        <w:t>34</w:t>
      </w:r>
      <w:r>
        <w:fldChar w:fldCharType="end"/>
      </w:r>
    </w:p>
    <w:p w14:paraId="1C19520E" w14:textId="77777777" w:rsidR="00000000" w:rsidRDefault="00162D0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_Toc78878331 \h </w:instrText>
      </w:r>
      <w:r>
        <w:fldChar w:fldCharType="separate"/>
      </w:r>
      <w:r>
        <w:t>35</w:t>
      </w:r>
      <w:r>
        <w:fldChar w:fldCharType="end"/>
      </w:r>
    </w:p>
    <w:p w14:paraId="126D9B96" w14:textId="77777777" w:rsidR="00000000" w:rsidRDefault="00162D07">
      <w:pPr>
        <w:pStyle w:val="TOC2"/>
        <w:tabs>
          <w:tab w:val="right" w:leader="dot" w:pos="8296"/>
        </w:tabs>
        <w:ind w:right="0"/>
        <w:rPr>
          <w:rFonts w:ascii="Times New Roman" w:hAnsi="Times New Roman" w:cs="Times New Roman"/>
          <w:sz w:val="24"/>
          <w:szCs w:val="24"/>
        </w:rPr>
      </w:pPr>
      <w:r>
        <w:rPr>
          <w:rtl/>
        </w:rPr>
        <w:t>ע</w:t>
      </w:r>
      <w:r>
        <w:rPr>
          <w:rtl/>
        </w:rPr>
        <w:t>זמי</w:t>
      </w:r>
      <w:r>
        <w:t xml:space="preserve"> </w:t>
      </w:r>
      <w:r>
        <w:rPr>
          <w:rtl/>
        </w:rPr>
        <w:t>בשארה (בל"ד):</w:t>
      </w:r>
      <w:r>
        <w:tab/>
      </w:r>
      <w:r>
        <w:fldChar w:fldCharType="begin"/>
      </w:r>
      <w:r>
        <w:instrText xml:space="preserve"> PAGEREF _Toc78878332 \h </w:instrText>
      </w:r>
      <w:r>
        <w:fldChar w:fldCharType="separate"/>
      </w:r>
      <w:r>
        <w:t>37</w:t>
      </w:r>
      <w:r>
        <w:fldChar w:fldCharType="end"/>
      </w:r>
    </w:p>
    <w:p w14:paraId="11F67B53" w14:textId="77777777" w:rsidR="00000000" w:rsidRDefault="00162D0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_Toc78878333 \h </w:instrText>
      </w:r>
      <w:r>
        <w:fldChar w:fldCharType="separate"/>
      </w:r>
      <w:r>
        <w:t>38</w:t>
      </w:r>
      <w:r>
        <w:fldChar w:fldCharType="end"/>
      </w:r>
    </w:p>
    <w:p w14:paraId="37E5CA9D" w14:textId="77777777" w:rsidR="00000000" w:rsidRDefault="00162D0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_Toc78878334 \h </w:instrText>
      </w:r>
      <w:r>
        <w:fldChar w:fldCharType="separate"/>
      </w:r>
      <w:r>
        <w:t>39</w:t>
      </w:r>
      <w:r>
        <w:fldChar w:fldCharType="end"/>
      </w:r>
    </w:p>
    <w:p w14:paraId="059AAA00" w14:textId="77777777" w:rsidR="00000000" w:rsidRDefault="00162D0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_Toc78878335 \h </w:instrText>
      </w:r>
      <w:r>
        <w:fldChar w:fldCharType="separate"/>
      </w:r>
      <w:r>
        <w:t>41</w:t>
      </w:r>
      <w:r>
        <w:fldChar w:fldCharType="end"/>
      </w:r>
    </w:p>
    <w:p w14:paraId="197887FC" w14:textId="77777777" w:rsidR="00000000" w:rsidRDefault="00162D0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_Toc78878336 \h </w:instrText>
      </w:r>
      <w:r>
        <w:fldChar w:fldCharType="separate"/>
      </w:r>
      <w:r>
        <w:t>46</w:t>
      </w:r>
      <w:r>
        <w:fldChar w:fldCharType="end"/>
      </w:r>
    </w:p>
    <w:p w14:paraId="40059B0D" w14:textId="77777777" w:rsidR="00000000" w:rsidRDefault="00162D0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_Toc78878337 \h </w:instrText>
      </w:r>
      <w:r>
        <w:fldChar w:fldCharType="separate"/>
      </w:r>
      <w:r>
        <w:t>55</w:t>
      </w:r>
      <w:r>
        <w:fldChar w:fldCharType="end"/>
      </w:r>
    </w:p>
    <w:p w14:paraId="321A06A8" w14:textId="77777777" w:rsidR="00000000" w:rsidRDefault="00162D0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_Toc78878338 \h </w:instrText>
      </w:r>
      <w:r>
        <w:fldChar w:fldCharType="separate"/>
      </w:r>
      <w:r>
        <w:t>60</w:t>
      </w:r>
      <w:r>
        <w:fldChar w:fldCharType="end"/>
      </w:r>
    </w:p>
    <w:p w14:paraId="2B7E3911" w14:textId="77777777" w:rsidR="00000000" w:rsidRDefault="00162D07">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_Toc78878339 \h </w:instrText>
      </w:r>
      <w:r>
        <w:fldChar w:fldCharType="separate"/>
      </w:r>
      <w:r>
        <w:t>68</w:t>
      </w:r>
      <w:r>
        <w:fldChar w:fldCharType="end"/>
      </w:r>
    </w:p>
    <w:p w14:paraId="24601971" w14:textId="77777777" w:rsidR="00000000" w:rsidRDefault="00162D0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_Toc78878340 \h </w:instrText>
      </w:r>
      <w:r>
        <w:fldChar w:fldCharType="separate"/>
      </w:r>
      <w:r>
        <w:t>69</w:t>
      </w:r>
      <w:r>
        <w:fldChar w:fldCharType="end"/>
      </w:r>
    </w:p>
    <w:p w14:paraId="15BCDCD8" w14:textId="77777777" w:rsidR="00000000" w:rsidRDefault="00162D07">
      <w:pPr>
        <w:pStyle w:val="TOC1"/>
        <w:tabs>
          <w:tab w:val="right" w:leader="dot" w:pos="8296"/>
        </w:tabs>
        <w:rPr>
          <w:rFonts w:ascii="Times New Roman" w:hAnsi="Times New Roman" w:cs="Times New Roman"/>
          <w:sz w:val="24"/>
          <w:szCs w:val="24"/>
        </w:rPr>
      </w:pPr>
      <w:r>
        <w:rPr>
          <w:rtl/>
        </w:rPr>
        <w:t>הצעת חוק הדיינים (תיקון מס' 19), התשס"ד-2004</w:t>
      </w:r>
      <w:r>
        <w:tab/>
      </w:r>
      <w:r>
        <w:fldChar w:fldCharType="begin"/>
      </w:r>
      <w:r>
        <w:instrText xml:space="preserve"> PAGE</w:instrText>
      </w:r>
      <w:r>
        <w:instrText xml:space="preserve">REF _Toc78878341 \h </w:instrText>
      </w:r>
      <w:r>
        <w:fldChar w:fldCharType="separate"/>
      </w:r>
      <w:r>
        <w:t>71</w:t>
      </w:r>
      <w:r>
        <w:fldChar w:fldCharType="end"/>
      </w:r>
    </w:p>
    <w:p w14:paraId="09710750" w14:textId="77777777" w:rsidR="00000000" w:rsidRDefault="00162D0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_Toc78878342 \h </w:instrText>
      </w:r>
      <w:r>
        <w:fldChar w:fldCharType="separate"/>
      </w:r>
      <w:r>
        <w:t>72</w:t>
      </w:r>
      <w:r>
        <w:fldChar w:fldCharType="end"/>
      </w:r>
    </w:p>
    <w:p w14:paraId="50324E6B" w14:textId="77777777" w:rsidR="00000000" w:rsidRDefault="00162D07">
      <w:pPr>
        <w:pStyle w:val="TOC2"/>
        <w:tabs>
          <w:tab w:val="right" w:leader="dot" w:pos="8296"/>
        </w:tabs>
        <w:ind w:right="0"/>
        <w:rPr>
          <w:rFonts w:ascii="Times New Roman" w:hAnsi="Times New Roman" w:cs="Times New Roman"/>
          <w:sz w:val="24"/>
          <w:szCs w:val="24"/>
        </w:rPr>
      </w:pPr>
      <w:r>
        <w:rPr>
          <w:rtl/>
        </w:rPr>
        <w:lastRenderedPageBreak/>
        <w:t>נסים</w:t>
      </w:r>
      <w:r>
        <w:t xml:space="preserve"> </w:t>
      </w:r>
      <w:r>
        <w:rPr>
          <w:rtl/>
        </w:rPr>
        <w:t>זאב (ש"ס):</w:t>
      </w:r>
      <w:r>
        <w:tab/>
      </w:r>
      <w:r>
        <w:fldChar w:fldCharType="begin"/>
      </w:r>
      <w:r>
        <w:instrText xml:space="preserve"> PAGEREF _Toc78878343 \h </w:instrText>
      </w:r>
      <w:r>
        <w:fldChar w:fldCharType="separate"/>
      </w:r>
      <w:r>
        <w:t>72</w:t>
      </w:r>
      <w:r>
        <w:fldChar w:fldCharType="end"/>
      </w:r>
    </w:p>
    <w:p w14:paraId="34F74E37" w14:textId="77777777" w:rsidR="00000000" w:rsidRDefault="00162D0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_Toc78878344 \h </w:instrText>
      </w:r>
      <w:r>
        <w:fldChar w:fldCharType="separate"/>
      </w:r>
      <w:r>
        <w:t>72</w:t>
      </w:r>
      <w:r>
        <w:fldChar w:fldCharType="end"/>
      </w:r>
    </w:p>
    <w:p w14:paraId="0E806AAD" w14:textId="77777777" w:rsidR="00000000" w:rsidRDefault="00162D0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w:t>
      </w:r>
      <w:r>
        <w:rPr>
          <w:rtl/>
        </w:rPr>
        <w:t>פט):</w:t>
      </w:r>
      <w:r>
        <w:tab/>
      </w:r>
      <w:r>
        <w:fldChar w:fldCharType="begin"/>
      </w:r>
      <w:r>
        <w:instrText xml:space="preserve"> PAGEREF _Toc78878345 \h </w:instrText>
      </w:r>
      <w:r>
        <w:fldChar w:fldCharType="separate"/>
      </w:r>
      <w:r>
        <w:t>73</w:t>
      </w:r>
      <w:r>
        <w:fldChar w:fldCharType="end"/>
      </w:r>
    </w:p>
    <w:p w14:paraId="6F892864" w14:textId="77777777" w:rsidR="00000000" w:rsidRDefault="00162D0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_Toc78878346 \h </w:instrText>
      </w:r>
      <w:r>
        <w:fldChar w:fldCharType="separate"/>
      </w:r>
      <w:r>
        <w:t>75</w:t>
      </w:r>
      <w:r>
        <w:fldChar w:fldCharType="end"/>
      </w:r>
    </w:p>
    <w:p w14:paraId="7BDF7158" w14:textId="77777777" w:rsidR="00000000" w:rsidRDefault="00162D0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_Toc78878347 \h </w:instrText>
      </w:r>
      <w:r>
        <w:fldChar w:fldCharType="separate"/>
      </w:r>
      <w:r>
        <w:t>76</w:t>
      </w:r>
      <w:r>
        <w:fldChar w:fldCharType="end"/>
      </w:r>
    </w:p>
    <w:p w14:paraId="460C4843" w14:textId="77777777" w:rsidR="00000000" w:rsidRDefault="00162D0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_Toc78878348 \h </w:instrText>
      </w:r>
      <w:r>
        <w:fldChar w:fldCharType="separate"/>
      </w:r>
      <w:r>
        <w:t>78</w:t>
      </w:r>
      <w:r>
        <w:fldChar w:fldCharType="end"/>
      </w:r>
    </w:p>
    <w:p w14:paraId="603CFF97" w14:textId="77777777" w:rsidR="00000000" w:rsidRDefault="00162D07">
      <w:pPr>
        <w:pStyle w:val="TOC2"/>
        <w:tabs>
          <w:tab w:val="right" w:leader="dot" w:pos="8296"/>
        </w:tabs>
        <w:ind w:right="0"/>
        <w:rPr>
          <w:rFonts w:ascii="Times New Roman" w:hAnsi="Times New Roman" w:cs="Times New Roman"/>
          <w:sz w:val="24"/>
          <w:szCs w:val="24"/>
        </w:rPr>
      </w:pPr>
      <w:r>
        <w:rPr>
          <w:rtl/>
        </w:rPr>
        <w:t>יצחק וקנין (ש"ס):</w:t>
      </w:r>
      <w:r>
        <w:tab/>
      </w:r>
      <w:r>
        <w:fldChar w:fldCharType="begin"/>
      </w:r>
      <w:r>
        <w:instrText xml:space="preserve"> PAGEREF</w:instrText>
      </w:r>
      <w:r>
        <w:instrText xml:space="preserve"> _Toc78878349 \h </w:instrText>
      </w:r>
      <w:r>
        <w:fldChar w:fldCharType="separate"/>
      </w:r>
      <w:r>
        <w:t>85</w:t>
      </w:r>
      <w:r>
        <w:fldChar w:fldCharType="end"/>
      </w:r>
    </w:p>
    <w:p w14:paraId="1F26281D" w14:textId="77777777" w:rsidR="00000000" w:rsidRDefault="00162D07">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_Toc78878350 \h </w:instrText>
      </w:r>
      <w:r>
        <w:fldChar w:fldCharType="separate"/>
      </w:r>
      <w:r>
        <w:t>88</w:t>
      </w:r>
      <w:r>
        <w:fldChar w:fldCharType="end"/>
      </w:r>
    </w:p>
    <w:p w14:paraId="15DD955D" w14:textId="77777777" w:rsidR="00000000" w:rsidRDefault="00162D07">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_Toc78878351 \h </w:instrText>
      </w:r>
      <w:r>
        <w:fldChar w:fldCharType="separate"/>
      </w:r>
      <w:r>
        <w:t>89</w:t>
      </w:r>
      <w:r>
        <w:fldChar w:fldCharType="end"/>
      </w:r>
    </w:p>
    <w:p w14:paraId="70B7C66E" w14:textId="77777777" w:rsidR="00000000" w:rsidRDefault="00162D07">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_Toc78878352 \h </w:instrText>
      </w:r>
      <w:r>
        <w:fldChar w:fldCharType="separate"/>
      </w:r>
      <w:r>
        <w:t>90</w:t>
      </w:r>
      <w:r>
        <w:fldChar w:fldCharType="end"/>
      </w:r>
    </w:p>
    <w:p w14:paraId="55446C43" w14:textId="77777777" w:rsidR="00000000" w:rsidRDefault="00162D07">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_Toc78878353 \h </w:instrText>
      </w:r>
      <w:r>
        <w:fldChar w:fldCharType="separate"/>
      </w:r>
      <w:r>
        <w:t>93</w:t>
      </w:r>
      <w:r>
        <w:fldChar w:fldCharType="end"/>
      </w:r>
    </w:p>
    <w:p w14:paraId="3CFA1B62" w14:textId="77777777" w:rsidR="00000000" w:rsidRDefault="00162D07">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_Toc7887835</w:instrText>
      </w:r>
      <w:r>
        <w:instrText xml:space="preserve">4 \h </w:instrText>
      </w:r>
      <w:r>
        <w:fldChar w:fldCharType="separate"/>
      </w:r>
      <w:r>
        <w:t>95</w:t>
      </w:r>
      <w:r>
        <w:fldChar w:fldCharType="end"/>
      </w:r>
    </w:p>
    <w:p w14:paraId="61F95EA8" w14:textId="77777777" w:rsidR="00000000" w:rsidRDefault="00162D0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_Toc78878355 \h </w:instrText>
      </w:r>
      <w:r>
        <w:fldChar w:fldCharType="separate"/>
      </w:r>
      <w:r>
        <w:t>96</w:t>
      </w:r>
      <w:r>
        <w:fldChar w:fldCharType="end"/>
      </w:r>
    </w:p>
    <w:p w14:paraId="36B14DFD" w14:textId="77777777" w:rsidR="00000000" w:rsidRDefault="00162D0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החוקה, חוק ומשפט</w:t>
      </w:r>
      <w:r>
        <w:t>):</w:t>
      </w:r>
      <w:r>
        <w:tab/>
      </w:r>
      <w:r>
        <w:fldChar w:fldCharType="begin"/>
      </w:r>
      <w:r>
        <w:instrText xml:space="preserve"> PAGEREF _Toc78878356 \h </w:instrText>
      </w:r>
      <w:r>
        <w:fldChar w:fldCharType="separate"/>
      </w:r>
      <w:r>
        <w:t>99</w:t>
      </w:r>
      <w:r>
        <w:fldChar w:fldCharType="end"/>
      </w:r>
    </w:p>
    <w:p w14:paraId="4B09BF85" w14:textId="77777777" w:rsidR="00000000" w:rsidRDefault="00162D0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החוקה, חוק ומשפט</w:t>
      </w:r>
      <w:r>
        <w:t>):</w:t>
      </w:r>
      <w:r>
        <w:tab/>
      </w:r>
      <w:r>
        <w:fldChar w:fldCharType="begin"/>
      </w:r>
      <w:r>
        <w:instrText xml:space="preserve"> PAGEREF _Toc78878357 \h </w:instrText>
      </w:r>
      <w:r>
        <w:fldChar w:fldCharType="separate"/>
      </w:r>
      <w:r>
        <w:t>99</w:t>
      </w:r>
      <w:r>
        <w:fldChar w:fldCharType="end"/>
      </w:r>
    </w:p>
    <w:p w14:paraId="50053EA3" w14:textId="77777777" w:rsidR="00000000" w:rsidRDefault="00162D0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_Toc78878358 \h </w:instrText>
      </w:r>
      <w:r>
        <w:fldChar w:fldCharType="separate"/>
      </w:r>
      <w:r>
        <w:t>113</w:t>
      </w:r>
      <w:r>
        <w:fldChar w:fldCharType="end"/>
      </w:r>
    </w:p>
    <w:p w14:paraId="7440CD93" w14:textId="77777777" w:rsidR="00000000" w:rsidRDefault="00162D0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_Toc78878359 \h </w:instrText>
      </w:r>
      <w:r>
        <w:fldChar w:fldCharType="separate"/>
      </w:r>
      <w:r>
        <w:t>114</w:t>
      </w:r>
      <w:r>
        <w:fldChar w:fldCharType="end"/>
      </w:r>
    </w:p>
    <w:p w14:paraId="751B82D9" w14:textId="77777777" w:rsidR="00000000" w:rsidRDefault="00162D07">
      <w:pPr>
        <w:pStyle w:val="TOC1"/>
        <w:tabs>
          <w:tab w:val="right" w:leader="dot" w:pos="8296"/>
        </w:tabs>
        <w:rPr>
          <w:rFonts w:ascii="Times New Roman" w:hAnsi="Times New Roman" w:cs="Times New Roman"/>
          <w:sz w:val="24"/>
          <w:szCs w:val="24"/>
        </w:rPr>
      </w:pPr>
      <w:r>
        <w:rPr>
          <w:rtl/>
        </w:rPr>
        <w:t>הצעת חוק שירות ביטחון (תיקון מס' 13), התשס"ד-2004</w:t>
      </w:r>
      <w:r>
        <w:tab/>
      </w:r>
      <w:r>
        <w:fldChar w:fldCharType="begin"/>
      </w:r>
      <w:r>
        <w:instrText xml:space="preserve"> PAGEREF _Toc78878360 \h </w:instrText>
      </w:r>
      <w:r>
        <w:fldChar w:fldCharType="separate"/>
      </w:r>
      <w:r>
        <w:t>114</w:t>
      </w:r>
      <w:r>
        <w:fldChar w:fldCharType="end"/>
      </w:r>
    </w:p>
    <w:p w14:paraId="3B77C82D" w14:textId="77777777" w:rsidR="00000000" w:rsidRDefault="00162D07">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w:t>
      </w:r>
      <w:r>
        <w:tab/>
      </w:r>
      <w:r>
        <w:fldChar w:fldCharType="begin"/>
      </w:r>
      <w:r>
        <w:instrText xml:space="preserve"> PAGEREF _Toc78878361 \h </w:instrText>
      </w:r>
      <w:r>
        <w:fldChar w:fldCharType="separate"/>
      </w:r>
      <w:r>
        <w:t>114</w:t>
      </w:r>
      <w:r>
        <w:fldChar w:fldCharType="end"/>
      </w:r>
    </w:p>
    <w:p w14:paraId="7D473E3C" w14:textId="77777777" w:rsidR="00000000" w:rsidRDefault="00162D0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w:t>
      </w:r>
      <w:r>
        <w:rPr>
          <w:rtl/>
        </w:rPr>
        <w:t>ד"ש-תע"ל):</w:t>
      </w:r>
      <w:r>
        <w:tab/>
      </w:r>
      <w:r>
        <w:fldChar w:fldCharType="begin"/>
      </w:r>
      <w:r>
        <w:instrText xml:space="preserve"> PAGEREF _Toc78878362 \h </w:instrText>
      </w:r>
      <w:r>
        <w:fldChar w:fldCharType="separate"/>
      </w:r>
      <w:r>
        <w:t>116</w:t>
      </w:r>
      <w:r>
        <w:fldChar w:fldCharType="end"/>
      </w:r>
    </w:p>
    <w:p w14:paraId="312B8679" w14:textId="77777777" w:rsidR="00000000" w:rsidRDefault="00162D0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_Toc78878363 \h </w:instrText>
      </w:r>
      <w:r>
        <w:fldChar w:fldCharType="separate"/>
      </w:r>
      <w:r>
        <w:t>117</w:t>
      </w:r>
      <w:r>
        <w:fldChar w:fldCharType="end"/>
      </w:r>
    </w:p>
    <w:p w14:paraId="6DD2A167" w14:textId="77777777" w:rsidR="00000000" w:rsidRDefault="00162D07">
      <w:pPr>
        <w:pStyle w:val="TOC2"/>
        <w:tabs>
          <w:tab w:val="right" w:leader="dot" w:pos="8296"/>
        </w:tabs>
        <w:ind w:right="0"/>
        <w:rPr>
          <w:rFonts w:ascii="Times New Roman" w:hAnsi="Times New Roman" w:cs="Times New Roman"/>
          <w:sz w:val="24"/>
          <w:szCs w:val="24"/>
        </w:rPr>
      </w:pPr>
      <w:r>
        <w:rPr>
          <w:rtl/>
        </w:rPr>
        <w:t>יובל שטייניץ (יו</w:t>
      </w:r>
      <w:r>
        <w:t>"</w:t>
      </w:r>
      <w:r>
        <w:rPr>
          <w:rtl/>
        </w:rPr>
        <w:t>ר ועדת החוץ והביטחון):</w:t>
      </w:r>
      <w:r>
        <w:tab/>
      </w:r>
      <w:r>
        <w:fldChar w:fldCharType="begin"/>
      </w:r>
      <w:r>
        <w:instrText xml:space="preserve"> PAGEREF _Toc78878364 \h </w:instrText>
      </w:r>
      <w:r>
        <w:fldChar w:fldCharType="separate"/>
      </w:r>
      <w:r>
        <w:t>120</w:t>
      </w:r>
      <w:r>
        <w:fldChar w:fldCharType="end"/>
      </w:r>
    </w:p>
    <w:p w14:paraId="4486D744" w14:textId="77777777" w:rsidR="00000000" w:rsidRDefault="00162D07">
      <w:pPr>
        <w:pStyle w:val="TOC1"/>
        <w:tabs>
          <w:tab w:val="right" w:leader="dot" w:pos="8296"/>
        </w:tabs>
        <w:rPr>
          <w:rFonts w:ascii="Times New Roman" w:hAnsi="Times New Roman" w:cs="Times New Roman"/>
          <w:sz w:val="24"/>
          <w:szCs w:val="24"/>
        </w:rPr>
      </w:pPr>
      <w:r>
        <w:rPr>
          <w:rtl/>
        </w:rPr>
        <w:t>הצעת חוק השיפוט הצבאי (תיקון מס' 44), התשס"ד-2004</w:t>
      </w:r>
      <w:r>
        <w:tab/>
      </w:r>
      <w:r>
        <w:fldChar w:fldCharType="begin"/>
      </w:r>
      <w:r>
        <w:instrText xml:space="preserve"> PAGEREF _Toc78878365 \h </w:instrText>
      </w:r>
      <w:r>
        <w:fldChar w:fldCharType="separate"/>
      </w:r>
      <w:r>
        <w:t>126</w:t>
      </w:r>
      <w:r>
        <w:fldChar w:fldCharType="end"/>
      </w:r>
    </w:p>
    <w:p w14:paraId="03FD2672" w14:textId="77777777" w:rsidR="00000000" w:rsidRDefault="00162D07">
      <w:pPr>
        <w:pStyle w:val="TOC2"/>
        <w:tabs>
          <w:tab w:val="right" w:leader="dot" w:pos="8296"/>
        </w:tabs>
        <w:ind w:right="0"/>
        <w:rPr>
          <w:rFonts w:ascii="Times New Roman" w:hAnsi="Times New Roman" w:cs="Times New Roman"/>
          <w:sz w:val="24"/>
          <w:szCs w:val="24"/>
        </w:rPr>
      </w:pPr>
      <w:r>
        <w:rPr>
          <w:rtl/>
        </w:rPr>
        <w:t>חמי דורון (בשם ועדת החוץ והביטחון</w:t>
      </w:r>
      <w:r>
        <w:t>):</w:t>
      </w:r>
      <w:r>
        <w:tab/>
      </w:r>
      <w:r>
        <w:fldChar w:fldCharType="begin"/>
      </w:r>
      <w:r>
        <w:instrText xml:space="preserve"> PAGEREF _Toc78878366 \h </w:instrText>
      </w:r>
      <w:r>
        <w:fldChar w:fldCharType="separate"/>
      </w:r>
      <w:r>
        <w:t>127</w:t>
      </w:r>
      <w:r>
        <w:fldChar w:fldCharType="end"/>
      </w:r>
    </w:p>
    <w:p w14:paraId="21B8959E" w14:textId="77777777" w:rsidR="00000000" w:rsidRDefault="00162D07">
      <w:pPr>
        <w:pStyle w:val="TOC1"/>
        <w:tabs>
          <w:tab w:val="right" w:leader="dot" w:pos="8296"/>
        </w:tabs>
        <w:rPr>
          <w:rFonts w:ascii="Times New Roman" w:hAnsi="Times New Roman" w:cs="Times New Roman"/>
          <w:sz w:val="24"/>
          <w:szCs w:val="24"/>
        </w:rPr>
      </w:pPr>
      <w:r>
        <w:rPr>
          <w:rtl/>
        </w:rPr>
        <w:t>הצעת חוק השיפוט הצבאי (תיקון מס' 45), התשס"ד-2004</w:t>
      </w:r>
      <w:r>
        <w:tab/>
      </w:r>
      <w:r>
        <w:fldChar w:fldCharType="begin"/>
      </w:r>
      <w:r>
        <w:instrText xml:space="preserve"> PAGEREF _Toc78878367 \h </w:instrText>
      </w:r>
      <w:r>
        <w:fldChar w:fldCharType="separate"/>
      </w:r>
      <w:r>
        <w:t>128</w:t>
      </w:r>
      <w:r>
        <w:fldChar w:fldCharType="end"/>
      </w:r>
    </w:p>
    <w:p w14:paraId="41509CB3" w14:textId="77777777" w:rsidR="00000000" w:rsidRDefault="00162D07">
      <w:pPr>
        <w:pStyle w:val="TOC2"/>
        <w:tabs>
          <w:tab w:val="right" w:leader="dot" w:pos="8296"/>
        </w:tabs>
        <w:ind w:right="0"/>
        <w:rPr>
          <w:rFonts w:ascii="Times New Roman" w:hAnsi="Times New Roman" w:cs="Times New Roman"/>
          <w:sz w:val="24"/>
          <w:szCs w:val="24"/>
        </w:rPr>
      </w:pPr>
      <w:r>
        <w:rPr>
          <w:rtl/>
        </w:rPr>
        <w:t>יובל שטייניץ (יו"ר ועדת החוץ והביטחון):</w:t>
      </w:r>
      <w:r>
        <w:tab/>
      </w:r>
      <w:r>
        <w:fldChar w:fldCharType="begin"/>
      </w:r>
      <w:r>
        <w:instrText xml:space="preserve"> PAGEREF _Toc78878368 \h </w:instrText>
      </w:r>
      <w:r>
        <w:fldChar w:fldCharType="separate"/>
      </w:r>
      <w:r>
        <w:t>129</w:t>
      </w:r>
      <w:r>
        <w:fldChar w:fldCharType="end"/>
      </w:r>
    </w:p>
    <w:p w14:paraId="4C9851BF" w14:textId="77777777" w:rsidR="00000000" w:rsidRDefault="00162D0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w:instrText>
      </w:r>
      <w:r>
        <w:instrText xml:space="preserve">REF _Toc78878369 \h </w:instrText>
      </w:r>
      <w:r>
        <w:fldChar w:fldCharType="separate"/>
      </w:r>
      <w:r>
        <w:t>130</w:t>
      </w:r>
      <w:r>
        <w:fldChar w:fldCharType="end"/>
      </w:r>
    </w:p>
    <w:p w14:paraId="0A84FA9C" w14:textId="77777777" w:rsidR="00000000" w:rsidRDefault="00162D07">
      <w:pPr>
        <w:pStyle w:val="TOC1"/>
        <w:tabs>
          <w:tab w:val="right" w:leader="dot" w:pos="8296"/>
        </w:tabs>
        <w:rPr>
          <w:rFonts w:ascii="Times New Roman" w:hAnsi="Times New Roman" w:cs="Times New Roman"/>
          <w:sz w:val="24"/>
          <w:szCs w:val="24"/>
        </w:rPr>
      </w:pPr>
      <w:r>
        <w:rPr>
          <w:rtl/>
        </w:rPr>
        <w:t>הצעת חוק למניעת הטרדה מינית (תיקון), התשס"ד-2004</w:t>
      </w:r>
      <w:r>
        <w:tab/>
      </w:r>
      <w:r>
        <w:fldChar w:fldCharType="begin"/>
      </w:r>
      <w:r>
        <w:instrText xml:space="preserve"> PAGEREF _Toc78878370 \h </w:instrText>
      </w:r>
      <w:r>
        <w:fldChar w:fldCharType="separate"/>
      </w:r>
      <w:r>
        <w:t>133</w:t>
      </w:r>
      <w:r>
        <w:fldChar w:fldCharType="end"/>
      </w:r>
    </w:p>
    <w:p w14:paraId="2A8EED91" w14:textId="77777777" w:rsidR="00000000" w:rsidRDefault="00162D07">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PAGEREF _Toc78878371 \h </w:instrText>
      </w:r>
      <w:r>
        <w:fldChar w:fldCharType="separate"/>
      </w:r>
      <w:r>
        <w:t>133</w:t>
      </w:r>
      <w:r>
        <w:fldChar w:fldCharType="end"/>
      </w:r>
    </w:p>
    <w:p w14:paraId="483CA4AC" w14:textId="77777777" w:rsidR="00000000" w:rsidRDefault="00162D0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_Toc78878372 \h </w:instrText>
      </w:r>
      <w:r>
        <w:fldChar w:fldCharType="separate"/>
      </w:r>
      <w:r>
        <w:t>135</w:t>
      </w:r>
      <w:r>
        <w:fldChar w:fldCharType="end"/>
      </w:r>
    </w:p>
    <w:p w14:paraId="598641E2" w14:textId="77777777" w:rsidR="00000000" w:rsidRDefault="00162D07">
      <w:pPr>
        <w:pStyle w:val="TOC1"/>
        <w:tabs>
          <w:tab w:val="right" w:leader="dot" w:pos="8296"/>
        </w:tabs>
        <w:rPr>
          <w:rFonts w:ascii="Times New Roman" w:hAnsi="Times New Roman" w:cs="Times New Roman"/>
          <w:sz w:val="24"/>
          <w:szCs w:val="24"/>
        </w:rPr>
      </w:pPr>
      <w:r>
        <w:rPr>
          <w:rtl/>
        </w:rPr>
        <w:t>הצעת חוק לתיקון פקו</w:t>
      </w:r>
      <w:r>
        <w:rPr>
          <w:rtl/>
        </w:rPr>
        <w:t>דת העיריות (מס' 89)</w:t>
      </w:r>
      <w:r>
        <w:t xml:space="preserve">  (</w:t>
      </w:r>
      <w:r>
        <w:rPr>
          <w:rtl/>
        </w:rPr>
        <w:t>יושב-ראש מועצה), התשס"ד-200</w:t>
      </w:r>
      <w:r>
        <w:t>4</w:t>
      </w:r>
      <w:r>
        <w:tab/>
      </w:r>
      <w:r>
        <w:fldChar w:fldCharType="begin"/>
      </w:r>
      <w:r>
        <w:instrText xml:space="preserve"> PAGEREF _Toc78878373 \h </w:instrText>
      </w:r>
      <w:r>
        <w:fldChar w:fldCharType="separate"/>
      </w:r>
      <w:r>
        <w:t>135</w:t>
      </w:r>
      <w:r>
        <w:fldChar w:fldCharType="end"/>
      </w:r>
    </w:p>
    <w:p w14:paraId="0E9A6E6B" w14:textId="77777777" w:rsidR="00000000" w:rsidRDefault="00162D07">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_Toc78878374 \h </w:instrText>
      </w:r>
      <w:r>
        <w:fldChar w:fldCharType="separate"/>
      </w:r>
      <w:r>
        <w:t>135</w:t>
      </w:r>
      <w:r>
        <w:fldChar w:fldCharType="end"/>
      </w:r>
    </w:p>
    <w:p w14:paraId="558AC740" w14:textId="77777777" w:rsidR="00000000" w:rsidRDefault="00162D0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_Toc78878375 \h </w:instrText>
      </w:r>
      <w:r>
        <w:fldChar w:fldCharType="separate"/>
      </w:r>
      <w:r>
        <w:t>136</w:t>
      </w:r>
      <w:r>
        <w:fldChar w:fldCharType="end"/>
      </w:r>
    </w:p>
    <w:p w14:paraId="480ACDEC" w14:textId="77777777" w:rsidR="00000000" w:rsidRDefault="00162D07">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_Toc78878376 \h </w:instrText>
      </w:r>
      <w:r>
        <w:fldChar w:fldCharType="separate"/>
      </w:r>
      <w:r>
        <w:t>137</w:t>
      </w:r>
      <w:r>
        <w:fldChar w:fldCharType="end"/>
      </w:r>
    </w:p>
    <w:p w14:paraId="618AB13F" w14:textId="77777777" w:rsidR="00000000" w:rsidRDefault="00162D0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_Toc78878377 \h </w:instrText>
      </w:r>
      <w:r>
        <w:fldChar w:fldCharType="separate"/>
      </w:r>
      <w:r>
        <w:t>139</w:t>
      </w:r>
      <w:r>
        <w:fldChar w:fldCharType="end"/>
      </w:r>
    </w:p>
    <w:p w14:paraId="20BEA7EA" w14:textId="77777777" w:rsidR="00000000" w:rsidRDefault="00162D07">
      <w:pPr>
        <w:pStyle w:val="a0"/>
        <w:jc w:val="center"/>
        <w:rPr>
          <w:rtl/>
        </w:rPr>
      </w:pPr>
      <w:r>
        <w:rPr>
          <w:bCs/>
          <w:szCs w:val="36"/>
          <w:u w:val="single"/>
          <w:rtl/>
        </w:rPr>
        <w:fldChar w:fldCharType="end"/>
      </w:r>
    </w:p>
    <w:p w14:paraId="4D3C704F" w14:textId="77777777" w:rsidR="00000000" w:rsidRDefault="00162D07">
      <w:pPr>
        <w:pStyle w:val="a0"/>
        <w:rPr>
          <w:rtl/>
        </w:rPr>
      </w:pPr>
      <w:r>
        <w:rPr>
          <w:rtl/>
        </w:rPr>
        <w:br w:type="page"/>
      </w:r>
    </w:p>
    <w:p w14:paraId="22AD584C" w14:textId="77777777" w:rsidR="00000000" w:rsidRDefault="00162D07">
      <w:pPr>
        <w:pStyle w:val="a0"/>
        <w:rPr>
          <w:rFonts w:hint="cs"/>
          <w:rtl/>
        </w:rPr>
      </w:pPr>
      <w:r>
        <w:rPr>
          <w:rFonts w:hint="cs"/>
          <w:rtl/>
        </w:rPr>
        <w:t>דברי הכנסת</w:t>
      </w:r>
    </w:p>
    <w:p w14:paraId="6F212E07" w14:textId="77777777" w:rsidR="00000000" w:rsidRDefault="00162D07">
      <w:pPr>
        <w:pStyle w:val="a0"/>
        <w:rPr>
          <w:rFonts w:hint="cs"/>
          <w:rtl/>
        </w:rPr>
      </w:pPr>
      <w:r>
        <w:rPr>
          <w:rFonts w:hint="cs"/>
          <w:rtl/>
        </w:rPr>
        <w:t>ט"ז / מושב שני / ישיבות ק"א</w:t>
      </w:r>
      <w:r>
        <w:rPr>
          <w:rtl/>
        </w:rPr>
        <w:t>—</w:t>
      </w:r>
      <w:r>
        <w:rPr>
          <w:rFonts w:hint="cs"/>
          <w:rtl/>
        </w:rPr>
        <w:t>ק"ג</w:t>
      </w:r>
    </w:p>
    <w:p w14:paraId="66EFBB40" w14:textId="77777777" w:rsidR="00000000" w:rsidRDefault="00162D07">
      <w:pPr>
        <w:pStyle w:val="a0"/>
        <w:rPr>
          <w:rFonts w:hint="cs"/>
          <w:rtl/>
        </w:rPr>
      </w:pPr>
      <w:r>
        <w:rPr>
          <w:rFonts w:hint="cs"/>
          <w:rtl/>
        </w:rPr>
        <w:t>י'</w:t>
      </w:r>
      <w:r>
        <w:rPr>
          <w:rtl/>
        </w:rPr>
        <w:t>—</w:t>
      </w:r>
      <w:r>
        <w:rPr>
          <w:rFonts w:hint="cs"/>
          <w:rtl/>
        </w:rPr>
        <w:t xml:space="preserve">י"ב בשבט התשס"ד / 2-4 בפברואר 2004  </w:t>
      </w:r>
    </w:p>
    <w:p w14:paraId="15EF7812" w14:textId="77777777" w:rsidR="00000000" w:rsidRDefault="00162D07">
      <w:pPr>
        <w:pStyle w:val="a0"/>
        <w:rPr>
          <w:rFonts w:hint="cs"/>
          <w:rtl/>
        </w:rPr>
      </w:pPr>
      <w:r>
        <w:rPr>
          <w:rFonts w:hint="cs"/>
          <w:rtl/>
        </w:rPr>
        <w:t>חוברת ט"ז</w:t>
      </w:r>
    </w:p>
    <w:p w14:paraId="1EDDFAA5" w14:textId="77777777" w:rsidR="00000000" w:rsidRDefault="00162D07">
      <w:pPr>
        <w:pStyle w:val="a0"/>
        <w:rPr>
          <w:rFonts w:hint="cs"/>
          <w:rtl/>
        </w:rPr>
      </w:pPr>
      <w:r>
        <w:rPr>
          <w:rFonts w:hint="cs"/>
          <w:rtl/>
        </w:rPr>
        <w:t>ישיבה ק"א</w:t>
      </w:r>
    </w:p>
    <w:p w14:paraId="44E556F2" w14:textId="77777777" w:rsidR="00000000" w:rsidRDefault="00162D07">
      <w:pPr>
        <w:pStyle w:val="a0"/>
        <w:rPr>
          <w:rFonts w:hint="cs"/>
          <w:rtl/>
        </w:rPr>
      </w:pPr>
    </w:p>
    <w:p w14:paraId="2D4554F0" w14:textId="77777777" w:rsidR="00000000" w:rsidRDefault="00162D07">
      <w:pPr>
        <w:pStyle w:val="a0"/>
        <w:rPr>
          <w:rtl/>
        </w:rPr>
      </w:pPr>
    </w:p>
    <w:p w14:paraId="57D8388D" w14:textId="77777777" w:rsidR="00000000" w:rsidRDefault="00162D07">
      <w:pPr>
        <w:pStyle w:val="a0"/>
        <w:rPr>
          <w:rFonts w:hint="cs"/>
          <w:rtl/>
        </w:rPr>
      </w:pPr>
    </w:p>
    <w:p w14:paraId="1CFE705C" w14:textId="77777777" w:rsidR="00000000" w:rsidRDefault="00162D07">
      <w:pPr>
        <w:pStyle w:val="a5"/>
        <w:bidi/>
        <w:rPr>
          <w:rFonts w:hint="cs"/>
          <w:rtl/>
        </w:rPr>
      </w:pPr>
      <w:r>
        <w:rPr>
          <w:rtl/>
        </w:rPr>
        <w:t>הישיבה ה</w:t>
      </w:r>
      <w:r>
        <w:rPr>
          <w:rFonts w:hint="cs"/>
          <w:rtl/>
        </w:rPr>
        <w:t xml:space="preserve">מאה-ואחת </w:t>
      </w:r>
      <w:r>
        <w:rPr>
          <w:rtl/>
        </w:rPr>
        <w:t>של הכנסת ה</w:t>
      </w:r>
      <w:r>
        <w:rPr>
          <w:rFonts w:hint="cs"/>
          <w:rtl/>
        </w:rPr>
        <w:t>שש-עשרה</w:t>
      </w:r>
    </w:p>
    <w:p w14:paraId="68294BEA" w14:textId="77777777" w:rsidR="00000000" w:rsidRDefault="00162D07">
      <w:pPr>
        <w:pStyle w:val="a6"/>
        <w:bidi/>
        <w:rPr>
          <w:rtl/>
        </w:rPr>
      </w:pPr>
      <w:r>
        <w:rPr>
          <w:rtl/>
        </w:rPr>
        <w:t>יום שני,</w:t>
      </w:r>
      <w:r>
        <w:rPr>
          <w:rFonts w:hint="cs"/>
          <w:rtl/>
        </w:rPr>
        <w:t xml:space="preserve"> </w:t>
      </w:r>
      <w:r>
        <w:rPr>
          <w:rtl/>
        </w:rPr>
        <w:t xml:space="preserve">י' בשבט </w:t>
      </w:r>
      <w:r>
        <w:rPr>
          <w:rFonts w:hint="cs"/>
          <w:rtl/>
        </w:rPr>
        <w:t>ה</w:t>
      </w:r>
      <w:r>
        <w:rPr>
          <w:rtl/>
        </w:rPr>
        <w:t>תשס"ד (2 בפברואר 2004)</w:t>
      </w:r>
    </w:p>
    <w:p w14:paraId="13524FB0" w14:textId="77777777" w:rsidR="00000000" w:rsidRDefault="00162D07">
      <w:pPr>
        <w:pStyle w:val="a7"/>
        <w:bidi/>
        <w:rPr>
          <w:rFonts w:hint="cs"/>
          <w:rtl/>
        </w:rPr>
      </w:pPr>
      <w:r>
        <w:rPr>
          <w:rtl/>
        </w:rPr>
        <w:t>ירושלים, הכנסת, שעה 16:</w:t>
      </w:r>
      <w:r>
        <w:rPr>
          <w:rFonts w:hint="cs"/>
          <w:rtl/>
        </w:rPr>
        <w:t>01</w:t>
      </w:r>
    </w:p>
    <w:p w14:paraId="57C7DA31" w14:textId="77777777" w:rsidR="00000000" w:rsidRDefault="00162D07">
      <w:pPr>
        <w:pStyle w:val="a0"/>
        <w:rPr>
          <w:rFonts w:hint="cs"/>
          <w:rtl/>
        </w:rPr>
      </w:pPr>
    </w:p>
    <w:p w14:paraId="290A800A" w14:textId="77777777" w:rsidR="00000000" w:rsidRDefault="00162D07">
      <w:pPr>
        <w:pStyle w:val="a0"/>
        <w:rPr>
          <w:rFonts w:hint="cs"/>
          <w:rtl/>
        </w:rPr>
      </w:pPr>
    </w:p>
    <w:p w14:paraId="12DECB3D" w14:textId="77777777" w:rsidR="00000000" w:rsidRDefault="00162D07">
      <w:pPr>
        <w:pStyle w:val="a2"/>
        <w:rPr>
          <w:rtl/>
        </w:rPr>
      </w:pPr>
      <w:bookmarkStart w:id="0" w:name="FS000000427T02_02_2004_16_00_43"/>
      <w:bookmarkStart w:id="1" w:name="_Toc78878309"/>
      <w:bookmarkEnd w:id="0"/>
      <w:r>
        <w:rPr>
          <w:rFonts w:hint="cs"/>
          <w:rtl/>
        </w:rPr>
        <w:t>מסמכים שהונחו על שולחן הכנ</w:t>
      </w:r>
      <w:r>
        <w:rPr>
          <w:rtl/>
        </w:rPr>
        <w:t>סת</w:t>
      </w:r>
      <w:bookmarkEnd w:id="1"/>
    </w:p>
    <w:p w14:paraId="0827A134" w14:textId="77777777" w:rsidR="00000000" w:rsidRDefault="00162D07">
      <w:pPr>
        <w:pStyle w:val="-0"/>
        <w:rPr>
          <w:rFonts w:hint="cs"/>
          <w:rtl/>
        </w:rPr>
      </w:pPr>
    </w:p>
    <w:p w14:paraId="73600AA6" w14:textId="77777777" w:rsidR="00000000" w:rsidRDefault="00162D07">
      <w:pPr>
        <w:pStyle w:val="af1"/>
        <w:rPr>
          <w:rtl/>
        </w:rPr>
      </w:pPr>
      <w:r>
        <w:rPr>
          <w:rtl/>
        </w:rPr>
        <w:t>היו"ר ראובן ריבלין:</w:t>
      </w:r>
    </w:p>
    <w:p w14:paraId="46857C70" w14:textId="77777777" w:rsidR="00000000" w:rsidRDefault="00162D07">
      <w:pPr>
        <w:pStyle w:val="a0"/>
        <w:rPr>
          <w:rtl/>
        </w:rPr>
      </w:pPr>
    </w:p>
    <w:p w14:paraId="0A03B187" w14:textId="77777777" w:rsidR="00000000" w:rsidRDefault="00162D07">
      <w:pPr>
        <w:pStyle w:val="a0"/>
        <w:rPr>
          <w:rFonts w:hint="cs"/>
          <w:rtl/>
        </w:rPr>
      </w:pPr>
      <w:r>
        <w:rPr>
          <w:rFonts w:hint="cs"/>
          <w:rtl/>
        </w:rPr>
        <w:t xml:space="preserve">אדוני השר, חברי הכנסת הנכבדים, היום יום שני, י' בשבט תשס"ד, 7 בחודש פברואר 2004 למניינם. אני מתכבד לפתוח את ישיבת הכנסת. </w:t>
      </w:r>
    </w:p>
    <w:p w14:paraId="4ABE3D8B" w14:textId="77777777" w:rsidR="00000000" w:rsidRDefault="00162D07">
      <w:pPr>
        <w:pStyle w:val="a0"/>
        <w:rPr>
          <w:rFonts w:hint="cs"/>
          <w:rtl/>
        </w:rPr>
      </w:pPr>
    </w:p>
    <w:p w14:paraId="7F4BCB7E" w14:textId="77777777" w:rsidR="00000000" w:rsidRDefault="00162D07">
      <w:pPr>
        <w:pStyle w:val="a0"/>
        <w:rPr>
          <w:rFonts w:hint="cs"/>
          <w:rtl/>
        </w:rPr>
      </w:pPr>
      <w:r>
        <w:rPr>
          <w:rFonts w:hint="cs"/>
          <w:rtl/>
        </w:rPr>
        <w:t xml:space="preserve">הודעה למזכיר הכנסת. </w:t>
      </w:r>
    </w:p>
    <w:p w14:paraId="19CAA45A" w14:textId="77777777" w:rsidR="00000000" w:rsidRDefault="00162D07">
      <w:pPr>
        <w:pStyle w:val="a0"/>
        <w:rPr>
          <w:rFonts w:hint="cs"/>
          <w:rtl/>
        </w:rPr>
      </w:pPr>
    </w:p>
    <w:p w14:paraId="0E0FC2AD" w14:textId="77777777" w:rsidR="00000000" w:rsidRDefault="00162D07">
      <w:pPr>
        <w:pStyle w:val="a"/>
        <w:rPr>
          <w:rtl/>
        </w:rPr>
      </w:pPr>
      <w:bookmarkStart w:id="2" w:name="FS000000661T02_02_2004_16_01_36"/>
      <w:bookmarkStart w:id="3" w:name="_Toc78878310"/>
      <w:bookmarkEnd w:id="2"/>
      <w:r>
        <w:rPr>
          <w:rFonts w:hint="eastAsia"/>
          <w:rtl/>
        </w:rPr>
        <w:t>מזכיר</w:t>
      </w:r>
      <w:r>
        <w:rPr>
          <w:rtl/>
        </w:rPr>
        <w:t xml:space="preserve"> הכנסת אריה האן:</w:t>
      </w:r>
      <w:bookmarkEnd w:id="3"/>
    </w:p>
    <w:p w14:paraId="0DAC203F" w14:textId="77777777" w:rsidR="00000000" w:rsidRDefault="00162D07">
      <w:pPr>
        <w:pStyle w:val="a0"/>
        <w:rPr>
          <w:rFonts w:hint="cs"/>
          <w:rtl/>
        </w:rPr>
      </w:pPr>
    </w:p>
    <w:p w14:paraId="1F5DC99C" w14:textId="77777777" w:rsidR="00000000" w:rsidRDefault="00162D07">
      <w:pPr>
        <w:pStyle w:val="a0"/>
        <w:rPr>
          <w:rFonts w:hint="cs"/>
          <w:rtl/>
        </w:rPr>
      </w:pPr>
      <w:r>
        <w:rPr>
          <w:rFonts w:hint="cs"/>
          <w:rtl/>
        </w:rPr>
        <w:t>ברשות יושב-ראש הכנסת, הנני מתכבד</w:t>
      </w:r>
      <w:r>
        <w:rPr>
          <w:rFonts w:hint="cs"/>
          <w:rtl/>
        </w:rPr>
        <w:t xml:space="preserve"> להודיע, כי הונחו  היום על שולחן הכנסת </w:t>
      </w:r>
      <w:r>
        <w:rPr>
          <w:rtl/>
        </w:rPr>
        <w:t>–</w:t>
      </w:r>
      <w:r>
        <w:rPr>
          <w:rFonts w:hint="cs"/>
          <w:rtl/>
        </w:rPr>
        <w:t xml:space="preserve"> </w:t>
      </w:r>
    </w:p>
    <w:p w14:paraId="6C0C2C67" w14:textId="77777777" w:rsidR="00000000" w:rsidRDefault="00162D07">
      <w:pPr>
        <w:pStyle w:val="a0"/>
        <w:rPr>
          <w:rFonts w:hint="cs"/>
          <w:rtl/>
        </w:rPr>
      </w:pPr>
    </w:p>
    <w:p w14:paraId="2A10573E" w14:textId="77777777" w:rsidR="00000000" w:rsidRDefault="00162D07">
      <w:pPr>
        <w:pStyle w:val="a0"/>
        <w:rPr>
          <w:rFonts w:hint="cs"/>
          <w:rtl/>
        </w:rPr>
      </w:pPr>
      <w:r>
        <w:rPr>
          <w:rFonts w:hint="cs"/>
          <w:rtl/>
        </w:rPr>
        <w:t xml:space="preserve">לדיון מוקדם: </w:t>
      </w:r>
      <w:r>
        <w:rPr>
          <w:rtl/>
        </w:rPr>
        <w:t>הצעת חוק שירות ב</w:t>
      </w:r>
      <w:r>
        <w:rPr>
          <w:rFonts w:hint="cs"/>
          <w:rtl/>
        </w:rPr>
        <w:t>י</w:t>
      </w:r>
      <w:r>
        <w:rPr>
          <w:rtl/>
        </w:rPr>
        <w:t xml:space="preserve">טחון (תיקון - שירות מילואים של בן יחיד ובן למשפחה שכולה), </w:t>
      </w:r>
      <w:r>
        <w:rPr>
          <w:rFonts w:hint="cs"/>
          <w:rtl/>
        </w:rPr>
        <w:t xml:space="preserve"> </w:t>
      </w:r>
      <w:r>
        <w:rPr>
          <w:rtl/>
        </w:rPr>
        <w:t>התשס"ד-2004, מאת חבר הכנסת רשף חן  וקבוצת ח</w:t>
      </w:r>
      <w:r>
        <w:rPr>
          <w:rFonts w:hint="cs"/>
          <w:rtl/>
        </w:rPr>
        <w:t>ברי הכנסת</w:t>
      </w:r>
      <w:r>
        <w:rPr>
          <w:rtl/>
        </w:rPr>
        <w:t>; הצעת חוק יסודות התקציב (תיקון - דיון בהצעת חוק הסדרים להשגת יעדי תקציב</w:t>
      </w:r>
      <w:r>
        <w:rPr>
          <w:rtl/>
        </w:rPr>
        <w:t>), התשס"ד-2004, מאת  חבר הכנסת אהוד רצאבי  וקבוצת ח</w:t>
      </w:r>
      <w:r>
        <w:rPr>
          <w:rFonts w:hint="cs"/>
          <w:rtl/>
        </w:rPr>
        <w:t>ברי הכנסת</w:t>
      </w:r>
      <w:r>
        <w:rPr>
          <w:rtl/>
        </w:rPr>
        <w:t>; הצעת חוק מפקחים ונאמני נגישות לאנשים עם מוגבלות, התשס"ד-2004, מאת חבר הכנסת רוני בר-און; הצעת חוק איסור לשון הרע (תיקון - איסור פרסום האמור בכתב תביעה בטרם הגשת כתב הגנה), התשס"ד-2004, מאת חבר</w:t>
      </w:r>
      <w:r>
        <w:rPr>
          <w:rFonts w:hint="cs"/>
          <w:rtl/>
        </w:rPr>
        <w:t>ת</w:t>
      </w:r>
      <w:r>
        <w:rPr>
          <w:rtl/>
        </w:rPr>
        <w:t xml:space="preserve"> </w:t>
      </w:r>
      <w:r>
        <w:rPr>
          <w:rtl/>
        </w:rPr>
        <w:t>הכנסת אתי לבני וקבוצת ח</w:t>
      </w:r>
      <w:r>
        <w:rPr>
          <w:rFonts w:hint="cs"/>
          <w:rtl/>
        </w:rPr>
        <w:t>ברי הכנסת</w:t>
      </w:r>
      <w:r>
        <w:rPr>
          <w:rtl/>
        </w:rPr>
        <w:t>; הצעת חוק-יסוד: זכויות חברתיות, מאת  חבר</w:t>
      </w:r>
      <w:r>
        <w:rPr>
          <w:rFonts w:hint="cs"/>
          <w:rtl/>
        </w:rPr>
        <w:t>ת</w:t>
      </w:r>
      <w:r>
        <w:rPr>
          <w:rtl/>
        </w:rPr>
        <w:t xml:space="preserve"> הכנסת נעמי בלומנטל </w:t>
      </w:r>
      <w:r>
        <w:rPr>
          <w:rFonts w:hint="cs"/>
          <w:rtl/>
        </w:rPr>
        <w:t>ו</w:t>
      </w:r>
      <w:r>
        <w:rPr>
          <w:rtl/>
        </w:rPr>
        <w:t>חבר הכנסת עמרם מצנע  וקבוצת חברי הכנסת; הצעת חוק יחסי ממון בין בני</w:t>
      </w:r>
      <w:r>
        <w:rPr>
          <w:rFonts w:hint="cs"/>
          <w:rtl/>
        </w:rPr>
        <w:t>-</w:t>
      </w:r>
      <w:r>
        <w:rPr>
          <w:rtl/>
        </w:rPr>
        <w:t>זוג (תיקון - מועד האיזון), התשס"ד-2004, מאת חבר</w:t>
      </w:r>
      <w:r>
        <w:rPr>
          <w:rFonts w:hint="cs"/>
          <w:rtl/>
        </w:rPr>
        <w:t>ת</w:t>
      </w:r>
      <w:r>
        <w:rPr>
          <w:rtl/>
        </w:rPr>
        <w:t xml:space="preserve"> הכנסת גילה פינקלשטיין; הצעת חוק לתיקון פקודת </w:t>
      </w:r>
      <w:r>
        <w:rPr>
          <w:rtl/>
        </w:rPr>
        <w:t>הראיות (הסרת חיסיון), התשס"ד-2004, מאת חבר הכנסת רשף חן  וקבוצת חברי הכנסת; הצעת חוק החברות הממשלתיות (תיקון)</w:t>
      </w:r>
      <w:r>
        <w:rPr>
          <w:rFonts w:hint="cs"/>
          <w:rtl/>
        </w:rPr>
        <w:t xml:space="preserve"> </w:t>
      </w:r>
      <w:r>
        <w:rPr>
          <w:rtl/>
        </w:rPr>
        <w:t>(ייצוג הולם לאוכלוסייה הערבית בקרב עובדי החברות הממשלתיות), התשס"ד-2004, מאת חבר</w:t>
      </w:r>
      <w:r>
        <w:rPr>
          <w:rFonts w:hint="cs"/>
          <w:rtl/>
        </w:rPr>
        <w:t>י</w:t>
      </w:r>
      <w:r>
        <w:rPr>
          <w:rtl/>
        </w:rPr>
        <w:t xml:space="preserve"> הכנסת עזמי בשארה, ג'מאל זחאלקה </w:t>
      </w:r>
      <w:r>
        <w:rPr>
          <w:rFonts w:hint="cs"/>
          <w:rtl/>
        </w:rPr>
        <w:t>ו</w:t>
      </w:r>
      <w:r>
        <w:rPr>
          <w:rtl/>
        </w:rPr>
        <w:t>ואסל טאהא; הצעת חוק בתי</w:t>
      </w:r>
      <w:r>
        <w:rPr>
          <w:rFonts w:hint="cs"/>
          <w:rtl/>
        </w:rPr>
        <w:t>-</w:t>
      </w:r>
      <w:r>
        <w:rPr>
          <w:rtl/>
        </w:rPr>
        <w:t>המשפט (ס</w:t>
      </w:r>
      <w:r>
        <w:rPr>
          <w:rtl/>
        </w:rPr>
        <w:t>ייג לאיסור פרסום שם חשוד שהוא איש ציבור), התשס"ד-2004, מאת חבר הכנסת מיכאל איתן; הצעת חוק הספורט (תיקון - נציגי ציבור בהנהלת איגוד והתאחדות)</w:t>
      </w:r>
      <w:r>
        <w:rPr>
          <w:rFonts w:hint="cs"/>
          <w:rtl/>
        </w:rPr>
        <w:t xml:space="preserve"> </w:t>
      </w:r>
      <w:r>
        <w:rPr>
          <w:rtl/>
        </w:rPr>
        <w:t>(ייצוג לאוכלוסייה הערבית), התשס"ד-2004, מאת חבר</w:t>
      </w:r>
      <w:r>
        <w:rPr>
          <w:rFonts w:hint="cs"/>
          <w:rtl/>
        </w:rPr>
        <w:t>י</w:t>
      </w:r>
      <w:r>
        <w:rPr>
          <w:rtl/>
        </w:rPr>
        <w:t xml:space="preserve"> הכנסת ג'מאל זחאלקה, עזמי בשארה </w:t>
      </w:r>
      <w:r>
        <w:rPr>
          <w:rFonts w:hint="cs"/>
          <w:rtl/>
        </w:rPr>
        <w:t>ו</w:t>
      </w:r>
      <w:r>
        <w:rPr>
          <w:rtl/>
        </w:rPr>
        <w:t>ואסל טאהא; הצעת חוק-יסוד: זכויות ח</w:t>
      </w:r>
      <w:r>
        <w:rPr>
          <w:rtl/>
        </w:rPr>
        <w:t xml:space="preserve">ברתיות, מאת חבר הכנסת חיים אורון וקבוצת חברי הכנסת; הצעת חוק חסינות חברי הכנסת, זכויותיהם וחובותיהם (תיקון - סמכות ועדת האתיקה), התשס"ד-2004, מאת חבר הכנסת אריה אלדד; הצעת חוק-יסוד: זכויות חברתיות, מאת חבר הכנסת אופיר פינס-פז; הצעת חוק עבודת נשים (תיקון - </w:t>
      </w:r>
      <w:r>
        <w:rPr>
          <w:rtl/>
        </w:rPr>
        <w:t>הגבלת פיטורין של אשה השוהה במקלט לנשים מוכות), התשס"ד-2004, מאת חבר</w:t>
      </w:r>
      <w:r>
        <w:rPr>
          <w:rFonts w:hint="cs"/>
          <w:rtl/>
        </w:rPr>
        <w:t>ת</w:t>
      </w:r>
      <w:r>
        <w:rPr>
          <w:rtl/>
        </w:rPr>
        <w:t xml:space="preserve"> הכנסת דליה איציק  וקבוצת חברי הכנסת; הצעת חוק-יסוד: כבוד האדם וחירותו (תיקון - שוויון), מאת חבר</w:t>
      </w:r>
      <w:r>
        <w:rPr>
          <w:rFonts w:hint="cs"/>
          <w:rtl/>
        </w:rPr>
        <w:t>י</w:t>
      </w:r>
      <w:r>
        <w:rPr>
          <w:rtl/>
        </w:rPr>
        <w:t xml:space="preserve"> הכנסת עזמי בשארה, ג'מאל זחאלקה </w:t>
      </w:r>
      <w:r>
        <w:rPr>
          <w:rFonts w:hint="cs"/>
          <w:rtl/>
        </w:rPr>
        <w:t>ו</w:t>
      </w:r>
      <w:r>
        <w:rPr>
          <w:rtl/>
        </w:rPr>
        <w:t>ואסל טאהא; הצעת חוק-יסוד: הכנסת (תיקון - גיל הבוחר), מאת ח</w:t>
      </w:r>
      <w:r>
        <w:rPr>
          <w:rtl/>
        </w:rPr>
        <w:t>בר</w:t>
      </w:r>
      <w:r>
        <w:rPr>
          <w:rFonts w:hint="cs"/>
          <w:rtl/>
        </w:rPr>
        <w:t>ת</w:t>
      </w:r>
      <w:r>
        <w:rPr>
          <w:rtl/>
        </w:rPr>
        <w:t xml:space="preserve"> הכנסת אורית נוקד; הצעת חוק הגנת הפרטיות (תיקון - איסור מעקב של מעביד אחר עובדיו), התשס"ד-2004, מאת חבר הכנסת אופיר פינס-פז; הצעת חוק הרשות לשיקום האסיר (תיקון - העברת סמכויות שר הפנים לשר לב</w:t>
      </w:r>
      <w:r>
        <w:rPr>
          <w:rFonts w:hint="cs"/>
          <w:rtl/>
        </w:rPr>
        <w:t>י</w:t>
      </w:r>
      <w:r>
        <w:rPr>
          <w:rtl/>
        </w:rPr>
        <w:t>טחון פנים), התשס"ד-2004, מאת חבר הכנסת שאול יהלום; הצעת חוק ה</w:t>
      </w:r>
      <w:r>
        <w:rPr>
          <w:rtl/>
        </w:rPr>
        <w:t>פרשנות (תיקון - הגדרת בן-זוג), התשס"ד-2004, מאת חבר</w:t>
      </w:r>
      <w:r>
        <w:rPr>
          <w:rFonts w:hint="cs"/>
          <w:rtl/>
        </w:rPr>
        <w:t>י</w:t>
      </w:r>
      <w:r>
        <w:rPr>
          <w:rtl/>
        </w:rPr>
        <w:t xml:space="preserve"> הכנסת רוני בריזון </w:t>
      </w:r>
      <w:r>
        <w:rPr>
          <w:rFonts w:hint="cs"/>
          <w:rtl/>
        </w:rPr>
        <w:t>ו</w:t>
      </w:r>
      <w:r>
        <w:rPr>
          <w:rtl/>
        </w:rPr>
        <w:t>רשף חן; הצעת חוק סדר הדין הפלילי (סמכויות אכיפה - מעצרים)</w:t>
      </w:r>
      <w:r>
        <w:rPr>
          <w:rFonts w:hint="cs"/>
          <w:rtl/>
        </w:rPr>
        <w:t xml:space="preserve"> </w:t>
      </w:r>
      <w:r>
        <w:rPr>
          <w:rtl/>
        </w:rPr>
        <w:t>(תיקון - תנאים למעצר ראשון), התשס"ד-2004, מאת חבר</w:t>
      </w:r>
      <w:r>
        <w:rPr>
          <w:rFonts w:hint="cs"/>
          <w:rtl/>
        </w:rPr>
        <w:t>י</w:t>
      </w:r>
      <w:r>
        <w:rPr>
          <w:rtl/>
        </w:rPr>
        <w:t xml:space="preserve"> הכנסת דוד אזולאי, יצחק כהן, יאיר פרץ </w:t>
      </w:r>
      <w:r>
        <w:rPr>
          <w:rFonts w:hint="cs"/>
          <w:rtl/>
        </w:rPr>
        <w:t>ו</w:t>
      </w:r>
      <w:r>
        <w:rPr>
          <w:rtl/>
        </w:rPr>
        <w:t>משה כחלון; הצעת חוק הת</w:t>
      </w:r>
      <w:r>
        <w:rPr>
          <w:rFonts w:hint="cs"/>
          <w:rtl/>
        </w:rPr>
        <w:t>ו</w:t>
      </w:r>
      <w:r>
        <w:rPr>
          <w:rtl/>
        </w:rPr>
        <w:t>כנית להבראת כל</w:t>
      </w:r>
      <w:r>
        <w:rPr>
          <w:rtl/>
        </w:rPr>
        <w:t>כלת ישראל (תיקוני חקיקה להשגת יעדי התקציב והמדיניות הכלכלית לשנות הכספים 2003 ו-2004) (תיקון - איחוד רשויות מקומיות), התשס"ד-2004, מאת חבר הכנסת איוב קרא; הצעת חוק כלי</w:t>
      </w:r>
      <w:r>
        <w:rPr>
          <w:rFonts w:hint="cs"/>
          <w:rtl/>
        </w:rPr>
        <w:t xml:space="preserve"> </w:t>
      </w:r>
      <w:r>
        <w:rPr>
          <w:rtl/>
        </w:rPr>
        <w:t>היר</w:t>
      </w:r>
      <w:r>
        <w:rPr>
          <w:rFonts w:hint="cs"/>
          <w:rtl/>
        </w:rPr>
        <w:t>י</w:t>
      </w:r>
      <w:r>
        <w:rPr>
          <w:rtl/>
        </w:rPr>
        <w:t>יה (תיקון - אחסנת נשק), התשס"ד-2004, מאת חבר הכנסת דני יתום; הצעת חוק סדר הדין הפליל</w:t>
      </w:r>
      <w:r>
        <w:rPr>
          <w:rtl/>
        </w:rPr>
        <w:t>י (תיקון - עיון בחומר חקירה רגיש), התשס"ד-2004, מאת חבר הכנסת רשף חן  וקבוצת חברי הכנסת; הצעת חוק הכניסה לישראל (תיקון - הארכת אשרה לעובד זר בתחום הסיעוד),</w:t>
      </w:r>
      <w:r>
        <w:rPr>
          <w:rFonts w:hint="cs"/>
          <w:rtl/>
        </w:rPr>
        <w:t xml:space="preserve"> </w:t>
      </w:r>
      <w:r>
        <w:rPr>
          <w:rtl/>
        </w:rPr>
        <w:t>התשס"ד-2004, מאת חבר הכנסת שאול יהלום; הצעת חוק כביש אגרה (כביש ארצי לישראל) (תיקון - דמי גב</w:t>
      </w:r>
      <w:r>
        <w:rPr>
          <w:rFonts w:hint="cs"/>
          <w:rtl/>
        </w:rPr>
        <w:t>י</w:t>
      </w:r>
      <w:r>
        <w:rPr>
          <w:rtl/>
        </w:rPr>
        <w:t>יה), הת</w:t>
      </w:r>
      <w:r>
        <w:rPr>
          <w:rtl/>
        </w:rPr>
        <w:t>שס"ד-2004, מאת חבר הכנסת עמיר פרץ; הצעת חוק הכניסה לישראל (תיקון - תקופת מינימום העסקה לעובד זר בתחום הסיעוד לצורך הארכת האשרה), התשס"ד-2004, מאת חבר הכנסת שאול יהלום; הצעת חוק התכנון והבנ</w:t>
      </w:r>
      <w:r>
        <w:rPr>
          <w:rFonts w:hint="cs"/>
          <w:rtl/>
        </w:rPr>
        <w:t>י</w:t>
      </w:r>
      <w:r>
        <w:rPr>
          <w:rtl/>
        </w:rPr>
        <w:t>יה (תיקון - חובת הפקדת פיקדון למגישי התנגדות וערר), התשס"ד-2004, מא</w:t>
      </w:r>
      <w:r>
        <w:rPr>
          <w:rtl/>
        </w:rPr>
        <w:t>ת חבר</w:t>
      </w:r>
      <w:r>
        <w:rPr>
          <w:rFonts w:hint="cs"/>
          <w:rtl/>
        </w:rPr>
        <w:t>ת</w:t>
      </w:r>
      <w:r>
        <w:rPr>
          <w:rtl/>
        </w:rPr>
        <w:t xml:space="preserve"> הכנסת גילה גמליאל; הצעת חוק-יסוד: הממשלה (תיקון - התפטרות ראש ממשלה או שר עקב הגשת כתב אישום נגדו), מאת חבר הכנסת אופיר פינס-פז וקבוצת חברי הכנסת; הצעת חוק גדר ביטחון, התשס"ד-2004, מאת חבר</w:t>
      </w:r>
      <w:r>
        <w:rPr>
          <w:rFonts w:hint="cs"/>
          <w:rtl/>
        </w:rPr>
        <w:t>י</w:t>
      </w:r>
      <w:r>
        <w:rPr>
          <w:rtl/>
        </w:rPr>
        <w:t xml:space="preserve"> הכנסת רן כהן, חיים אורון, רומן ברונפמן </w:t>
      </w:r>
      <w:r>
        <w:rPr>
          <w:rFonts w:hint="cs"/>
          <w:rtl/>
        </w:rPr>
        <w:t>ו</w:t>
      </w:r>
      <w:r>
        <w:rPr>
          <w:rtl/>
        </w:rPr>
        <w:t>אבשלום וילן; הצעת ח</w:t>
      </w:r>
      <w:r>
        <w:rPr>
          <w:rtl/>
        </w:rPr>
        <w:t xml:space="preserve">וק </w:t>
      </w:r>
      <w:r>
        <w:rPr>
          <w:rFonts w:hint="cs"/>
          <w:rtl/>
        </w:rPr>
        <w:t xml:space="preserve">לתיקון </w:t>
      </w:r>
      <w:r>
        <w:rPr>
          <w:rtl/>
        </w:rPr>
        <w:t xml:space="preserve">פקודת העיריות (ראש </w:t>
      </w:r>
      <w:r>
        <w:rPr>
          <w:rFonts w:hint="cs"/>
          <w:rtl/>
        </w:rPr>
        <w:t>ה</w:t>
      </w:r>
      <w:r>
        <w:rPr>
          <w:rtl/>
        </w:rPr>
        <w:t>אופוזיציה), התשס"ד-2004, מאת חבר הכנסת אופיר פינס-פז וקבוצת חברי הכנסת; הצעת חוק להפרדה חד</w:t>
      </w:r>
      <w:r>
        <w:rPr>
          <w:rFonts w:hint="cs"/>
          <w:rtl/>
        </w:rPr>
        <w:t>-</w:t>
      </w:r>
      <w:r>
        <w:rPr>
          <w:rtl/>
        </w:rPr>
        <w:t>צדדית ברצועת עזה, התשס"ד-2004, מאת חבר הכנסת אופיר פינס-פז; הצעת חוק הרשויות המקומיות (בחירות)</w:t>
      </w:r>
      <w:r>
        <w:rPr>
          <w:rFonts w:hint="cs"/>
          <w:rtl/>
        </w:rPr>
        <w:t xml:space="preserve"> </w:t>
      </w:r>
      <w:r>
        <w:rPr>
          <w:rtl/>
        </w:rPr>
        <w:t xml:space="preserve">(תיקון - אחוז החסימה), התשס"ד-2004, מאת </w:t>
      </w:r>
      <w:r>
        <w:rPr>
          <w:rtl/>
        </w:rPr>
        <w:t>חבר</w:t>
      </w:r>
      <w:r>
        <w:rPr>
          <w:rFonts w:hint="cs"/>
          <w:rtl/>
        </w:rPr>
        <w:t>י</w:t>
      </w:r>
      <w:r>
        <w:rPr>
          <w:rtl/>
        </w:rPr>
        <w:t xml:space="preserve"> הכנסת אופיר פינס-פז </w:t>
      </w:r>
      <w:r>
        <w:rPr>
          <w:rFonts w:hint="cs"/>
          <w:rtl/>
        </w:rPr>
        <w:t>ו</w:t>
      </w:r>
      <w:r>
        <w:rPr>
          <w:rtl/>
        </w:rPr>
        <w:t>איתן כבל; הצעת חוק הרשויות המקומיות (מימון בחירות)</w:t>
      </w:r>
      <w:r>
        <w:rPr>
          <w:rFonts w:hint="cs"/>
          <w:rtl/>
        </w:rPr>
        <w:t xml:space="preserve"> </w:t>
      </w:r>
      <w:r>
        <w:rPr>
          <w:rtl/>
        </w:rPr>
        <w:t>(תיקון - קנס אישי), התשס"ד-2004, מאת חבר הכנסת אופיר פינס-פז; הצעת חוק התכנון והבני</w:t>
      </w:r>
      <w:r>
        <w:rPr>
          <w:rFonts w:hint="cs"/>
          <w:rtl/>
        </w:rPr>
        <w:t>י</w:t>
      </w:r>
      <w:r>
        <w:rPr>
          <w:rtl/>
        </w:rPr>
        <w:t>ה (תיקון - תביעה לפיצויים), התשס"ד-2004, מאת חבר הכנסת ניסן סלומינסקי; הצעת חוק הת</w:t>
      </w:r>
      <w:r>
        <w:rPr>
          <w:rFonts w:hint="cs"/>
          <w:rtl/>
        </w:rPr>
        <w:t>ו</w:t>
      </w:r>
      <w:r>
        <w:rPr>
          <w:rtl/>
        </w:rPr>
        <w:t xml:space="preserve">כנית להבראת </w:t>
      </w:r>
      <w:r>
        <w:rPr>
          <w:rtl/>
        </w:rPr>
        <w:t>כלכלת ישראל (תיקוני חקיקה להשגת יעדי התקציב והמדיניות הכלכלית לשנ</w:t>
      </w:r>
      <w:r>
        <w:rPr>
          <w:rFonts w:hint="cs"/>
          <w:rtl/>
        </w:rPr>
        <w:t>ו</w:t>
      </w:r>
      <w:r>
        <w:rPr>
          <w:rtl/>
        </w:rPr>
        <w:t>ת הכספים 2003 ו-2004)</w:t>
      </w:r>
      <w:r>
        <w:rPr>
          <w:rFonts w:hint="cs"/>
          <w:rtl/>
        </w:rPr>
        <w:t xml:space="preserve"> </w:t>
      </w:r>
      <w:r>
        <w:rPr>
          <w:rtl/>
        </w:rPr>
        <w:t>(תיקון - איחוד רשויות מקומיות), התשס"ד-2004, מאת חבר הכנסת אופיר פינס-פז; הצעת חוק קריאת שמות של מקומות ציבוריים ושינוים (תיקוני חקיקה), התשס"ד-2004, מאת חבר הכנסת אריה</w:t>
      </w:r>
      <w:r>
        <w:rPr>
          <w:rtl/>
        </w:rPr>
        <w:t xml:space="preserve"> אלדד  וקבוצת חברי הכנסת; הצעת חוק-יסוד: הממשלה (תיקון - מספר השרים וסגני השרים בממשלה), מאת חבר הכנסת יובל שטייניץ; הצעת חוק הרב הצבאי הראשי, התשס"ד-2004, מאת חבר הכנסת חמי דורון  וקבוצת חברי הכנסת; הצעת חוק שירותי הדת היהודיים (תיקון - רבני ערים), התשס"ד</w:t>
      </w:r>
      <w:r>
        <w:rPr>
          <w:rtl/>
        </w:rPr>
        <w:t>-2004, מאת חבר הכנסת אילן ליבוביץ וקבוצת חברי הכנסת; הצעת חוק השירות האזרחי, התשס"ד-2004, מאת חבר</w:t>
      </w:r>
      <w:r>
        <w:rPr>
          <w:rFonts w:hint="cs"/>
          <w:rtl/>
        </w:rPr>
        <w:t>ת</w:t>
      </w:r>
      <w:r>
        <w:rPr>
          <w:rtl/>
        </w:rPr>
        <w:t xml:space="preserve"> הכנסת נעמי בלומנטל  וקבוצת </w:t>
      </w:r>
      <w:r>
        <w:rPr>
          <w:rFonts w:hint="cs"/>
          <w:rtl/>
        </w:rPr>
        <w:t>חברי הכנסת. תודה רבה.</w:t>
      </w:r>
    </w:p>
    <w:p w14:paraId="4FEFA7AF" w14:textId="77777777" w:rsidR="00000000" w:rsidRDefault="00162D07">
      <w:pPr>
        <w:pStyle w:val="af1"/>
        <w:rPr>
          <w:rFonts w:hint="cs"/>
          <w:rtl/>
        </w:rPr>
      </w:pPr>
    </w:p>
    <w:p w14:paraId="3800CD53" w14:textId="77777777" w:rsidR="00000000" w:rsidRDefault="00162D07">
      <w:pPr>
        <w:pStyle w:val="af1"/>
        <w:rPr>
          <w:rtl/>
        </w:rPr>
      </w:pPr>
      <w:r>
        <w:rPr>
          <w:rtl/>
        </w:rPr>
        <w:t>היו"ר ראובן ריבלין:</w:t>
      </w:r>
    </w:p>
    <w:p w14:paraId="11D1C072" w14:textId="77777777" w:rsidR="00000000" w:rsidRDefault="00162D07">
      <w:pPr>
        <w:pStyle w:val="a0"/>
        <w:rPr>
          <w:rtl/>
        </w:rPr>
      </w:pPr>
    </w:p>
    <w:p w14:paraId="36D0A058" w14:textId="77777777" w:rsidR="00000000" w:rsidRDefault="00162D07">
      <w:pPr>
        <w:pStyle w:val="a0"/>
        <w:rPr>
          <w:rFonts w:hint="cs"/>
          <w:rtl/>
        </w:rPr>
      </w:pPr>
      <w:r>
        <w:rPr>
          <w:rFonts w:hint="cs"/>
          <w:rtl/>
        </w:rPr>
        <w:t>תודה למזכיר הכנסת.</w:t>
      </w:r>
    </w:p>
    <w:p w14:paraId="7CA41C05" w14:textId="77777777" w:rsidR="00000000" w:rsidRDefault="00162D07">
      <w:pPr>
        <w:pStyle w:val="a0"/>
        <w:rPr>
          <w:rFonts w:hint="cs"/>
          <w:rtl/>
        </w:rPr>
      </w:pPr>
    </w:p>
    <w:p w14:paraId="3ED3D3AB" w14:textId="77777777" w:rsidR="00000000" w:rsidRDefault="00162D07">
      <w:pPr>
        <w:pStyle w:val="a2"/>
        <w:rPr>
          <w:rFonts w:hint="cs"/>
          <w:rtl/>
        </w:rPr>
      </w:pPr>
    </w:p>
    <w:p w14:paraId="5F6C17AB" w14:textId="77777777" w:rsidR="00000000" w:rsidRDefault="00162D07">
      <w:pPr>
        <w:pStyle w:val="a2"/>
        <w:rPr>
          <w:rFonts w:hint="cs"/>
          <w:rtl/>
        </w:rPr>
      </w:pPr>
    </w:p>
    <w:p w14:paraId="50D4DF13" w14:textId="77777777" w:rsidR="00000000" w:rsidRDefault="00162D07">
      <w:pPr>
        <w:pStyle w:val="a2"/>
        <w:rPr>
          <w:rFonts w:hint="cs"/>
          <w:rtl/>
        </w:rPr>
      </w:pPr>
      <w:bookmarkStart w:id="4" w:name="_Toc78878311"/>
      <w:r>
        <w:rPr>
          <w:rtl/>
        </w:rPr>
        <w:t>ד</w:t>
      </w:r>
      <w:r>
        <w:rPr>
          <w:rFonts w:hint="cs"/>
          <w:rtl/>
        </w:rPr>
        <w:t>יו</w:t>
      </w:r>
      <w:r>
        <w:rPr>
          <w:rtl/>
        </w:rPr>
        <w:t xml:space="preserve">וח </w:t>
      </w:r>
      <w:r>
        <w:rPr>
          <w:rFonts w:hint="cs"/>
          <w:rtl/>
        </w:rPr>
        <w:t xml:space="preserve">שר התחבורה </w:t>
      </w:r>
      <w:r>
        <w:rPr>
          <w:rtl/>
        </w:rPr>
        <w:t>על תאונות הדרכים</w:t>
      </w:r>
      <w:bookmarkEnd w:id="4"/>
      <w:r>
        <w:rPr>
          <w:rtl/>
        </w:rPr>
        <w:t xml:space="preserve"> </w:t>
      </w:r>
    </w:p>
    <w:p w14:paraId="117EC195" w14:textId="77777777" w:rsidR="00000000" w:rsidRDefault="00162D07">
      <w:pPr>
        <w:pStyle w:val="a0"/>
        <w:rPr>
          <w:rFonts w:hint="cs"/>
          <w:rtl/>
        </w:rPr>
      </w:pPr>
    </w:p>
    <w:p w14:paraId="46D53743" w14:textId="77777777" w:rsidR="00000000" w:rsidRDefault="00162D07">
      <w:pPr>
        <w:pStyle w:val="af1"/>
        <w:rPr>
          <w:rtl/>
        </w:rPr>
      </w:pPr>
      <w:r>
        <w:rPr>
          <w:rtl/>
        </w:rPr>
        <w:t>היו"ר ראובן ריבלין:</w:t>
      </w:r>
    </w:p>
    <w:p w14:paraId="7CB5DFC6" w14:textId="77777777" w:rsidR="00000000" w:rsidRDefault="00162D07">
      <w:pPr>
        <w:pStyle w:val="a0"/>
        <w:rPr>
          <w:rtl/>
        </w:rPr>
      </w:pPr>
    </w:p>
    <w:p w14:paraId="6856B859" w14:textId="77777777" w:rsidR="00000000" w:rsidRDefault="00162D07">
      <w:pPr>
        <w:pStyle w:val="a0"/>
        <w:rPr>
          <w:rFonts w:hint="cs"/>
          <w:rtl/>
        </w:rPr>
      </w:pPr>
      <w:r>
        <w:rPr>
          <w:rFonts w:hint="cs"/>
          <w:rtl/>
        </w:rPr>
        <w:t>אני מזמ</w:t>
      </w:r>
      <w:r>
        <w:rPr>
          <w:rFonts w:hint="cs"/>
          <w:rtl/>
        </w:rPr>
        <w:t xml:space="preserve">ין את שר התחבורה לתת לכנסת דוח על מצב תאונות הדרכים, כנהוג אצלנו מדי חודש. אני מבין שהכנסת סוערת בחדרי הסיעות. כל אחד והסערה שלו. </w:t>
      </w:r>
    </w:p>
    <w:p w14:paraId="61EB0D44" w14:textId="77777777" w:rsidR="00000000" w:rsidRDefault="00162D07">
      <w:pPr>
        <w:pStyle w:val="a0"/>
        <w:rPr>
          <w:rFonts w:hint="cs"/>
          <w:rtl/>
        </w:rPr>
      </w:pPr>
    </w:p>
    <w:p w14:paraId="1168C8DD" w14:textId="77777777" w:rsidR="00000000" w:rsidRDefault="00162D07">
      <w:pPr>
        <w:pStyle w:val="a"/>
        <w:rPr>
          <w:rtl/>
        </w:rPr>
      </w:pPr>
      <w:bookmarkStart w:id="5" w:name="FS000000661T02_02_2004_16_02_25C"/>
      <w:bookmarkStart w:id="6" w:name="FS000000427T02_02_2004_16_02_32"/>
      <w:bookmarkStart w:id="7" w:name="_Toc78878312"/>
      <w:bookmarkEnd w:id="5"/>
      <w:bookmarkEnd w:id="6"/>
      <w:r>
        <w:rPr>
          <w:rFonts w:hint="eastAsia"/>
          <w:rtl/>
        </w:rPr>
        <w:t>שר</w:t>
      </w:r>
      <w:r>
        <w:rPr>
          <w:rtl/>
        </w:rPr>
        <w:t xml:space="preserve"> התחבורה אביגדור ליברמן:</w:t>
      </w:r>
      <w:bookmarkEnd w:id="7"/>
    </w:p>
    <w:p w14:paraId="7BEE93FC" w14:textId="77777777" w:rsidR="00000000" w:rsidRDefault="00162D07">
      <w:pPr>
        <w:pStyle w:val="a0"/>
        <w:rPr>
          <w:rFonts w:hint="cs"/>
          <w:rtl/>
        </w:rPr>
      </w:pPr>
    </w:p>
    <w:p w14:paraId="0AB01240" w14:textId="77777777" w:rsidR="00000000" w:rsidRDefault="00162D07">
      <w:pPr>
        <w:pStyle w:val="a0"/>
        <w:rPr>
          <w:rFonts w:hint="cs"/>
          <w:rtl/>
        </w:rPr>
      </w:pPr>
      <w:r>
        <w:rPr>
          <w:rFonts w:hint="cs"/>
          <w:rtl/>
        </w:rPr>
        <w:t>אבל פה האווירה שקטה ואינטימית, אני חייב  לציין.</w:t>
      </w:r>
    </w:p>
    <w:p w14:paraId="1FB8E3B7" w14:textId="77777777" w:rsidR="00000000" w:rsidRDefault="00162D07">
      <w:pPr>
        <w:pStyle w:val="a0"/>
        <w:rPr>
          <w:rFonts w:hint="cs"/>
          <w:rtl/>
        </w:rPr>
      </w:pPr>
    </w:p>
    <w:p w14:paraId="13049B61" w14:textId="77777777" w:rsidR="00000000" w:rsidRDefault="00162D07">
      <w:pPr>
        <w:pStyle w:val="af1"/>
        <w:rPr>
          <w:rtl/>
        </w:rPr>
      </w:pPr>
      <w:r>
        <w:rPr>
          <w:rtl/>
        </w:rPr>
        <w:t>היו"ר ראובן ריבלין:</w:t>
      </w:r>
    </w:p>
    <w:p w14:paraId="32C99F0C" w14:textId="77777777" w:rsidR="00000000" w:rsidRDefault="00162D07">
      <w:pPr>
        <w:pStyle w:val="a0"/>
        <w:rPr>
          <w:rtl/>
        </w:rPr>
      </w:pPr>
    </w:p>
    <w:p w14:paraId="7BE75BC8" w14:textId="77777777" w:rsidR="00000000" w:rsidRDefault="00162D07">
      <w:pPr>
        <w:pStyle w:val="a0"/>
        <w:rPr>
          <w:rFonts w:hint="cs"/>
          <w:rtl/>
        </w:rPr>
      </w:pPr>
      <w:r>
        <w:rPr>
          <w:rFonts w:hint="cs"/>
          <w:rtl/>
        </w:rPr>
        <w:t>כך לפחות מאמינים.</w:t>
      </w:r>
    </w:p>
    <w:p w14:paraId="75B91258" w14:textId="77777777" w:rsidR="00000000" w:rsidRDefault="00162D07">
      <w:pPr>
        <w:pStyle w:val="a0"/>
        <w:rPr>
          <w:rFonts w:hint="cs"/>
          <w:rtl/>
        </w:rPr>
      </w:pPr>
    </w:p>
    <w:p w14:paraId="5801C290" w14:textId="77777777" w:rsidR="00000000" w:rsidRDefault="00162D07">
      <w:pPr>
        <w:pStyle w:val="-"/>
        <w:rPr>
          <w:rtl/>
        </w:rPr>
      </w:pPr>
      <w:bookmarkStart w:id="8" w:name="FS000000427T02_02_2004_16_31_58"/>
      <w:bookmarkEnd w:id="8"/>
      <w:r>
        <w:rPr>
          <w:rFonts w:hint="eastAsia"/>
          <w:rtl/>
        </w:rPr>
        <w:t>שר</w:t>
      </w:r>
      <w:r>
        <w:rPr>
          <w:rtl/>
        </w:rPr>
        <w:t xml:space="preserve"> התחב</w:t>
      </w:r>
      <w:r>
        <w:rPr>
          <w:rtl/>
        </w:rPr>
        <w:t>ורה אביגדור ליברמן:</w:t>
      </w:r>
    </w:p>
    <w:p w14:paraId="5691ED3F" w14:textId="77777777" w:rsidR="00000000" w:rsidRDefault="00162D07">
      <w:pPr>
        <w:pStyle w:val="a0"/>
        <w:rPr>
          <w:rFonts w:hint="cs"/>
          <w:rtl/>
        </w:rPr>
      </w:pPr>
    </w:p>
    <w:p w14:paraId="3747690C" w14:textId="77777777" w:rsidR="00000000" w:rsidRDefault="00162D07">
      <w:pPr>
        <w:pStyle w:val="a0"/>
        <w:rPr>
          <w:rFonts w:hint="cs"/>
          <w:rtl/>
        </w:rPr>
      </w:pPr>
      <w:r>
        <w:rPr>
          <w:rFonts w:hint="cs"/>
          <w:rtl/>
        </w:rPr>
        <w:t>לגבי תאונות הדרכים בחודש הראשון של שנת 2004, לצערי, זה  עוד הפעם היה חודש קשה. אנחנו מדברים על 37 הרוגים לעומת 35 בשנת 2003, מתוכם 13 הולכי רגל, 14 הרוגים בשטח עירוני. מתוך 117 דיווחים על תאונות קטלניות וקשות, היו כעשרה דיווחים על תאונ</w:t>
      </w:r>
      <w:r>
        <w:rPr>
          <w:rFonts w:hint="cs"/>
          <w:rtl/>
        </w:rPr>
        <w:t xml:space="preserve">ות אוטובוסים ושישה על תאונות פגע-וברח.  </w:t>
      </w:r>
    </w:p>
    <w:p w14:paraId="4995BF0F" w14:textId="77777777" w:rsidR="00000000" w:rsidRDefault="00162D07">
      <w:pPr>
        <w:pStyle w:val="a0"/>
        <w:rPr>
          <w:rFonts w:hint="cs"/>
          <w:rtl/>
        </w:rPr>
      </w:pPr>
    </w:p>
    <w:p w14:paraId="10CF8A27" w14:textId="77777777" w:rsidR="00000000" w:rsidRDefault="00162D07">
      <w:pPr>
        <w:pStyle w:val="a0"/>
        <w:rPr>
          <w:rFonts w:hint="cs"/>
          <w:rtl/>
        </w:rPr>
      </w:pPr>
      <w:r>
        <w:rPr>
          <w:rFonts w:hint="cs"/>
          <w:rtl/>
        </w:rPr>
        <w:t>אם אני מדבר באמת על מה שקרה בחודש האחרון - היו כמה ימים פשוט נוראיים. בלילה שבין  יום חמישי לשישי נהרגו לנו שבעה אנשים. נהרגו בנסיבות שלא היו צריכות להיות, שאין להן שום קשר לתשתית או לתנועה. מדובר בשני מקרים שבהם א</w:t>
      </w:r>
      <w:r>
        <w:rPr>
          <w:rFonts w:hint="cs"/>
          <w:rtl/>
        </w:rPr>
        <w:t xml:space="preserve">נשים פשוט עצרו בצד הדרך, הלכו הצדה, נפלו לתהום, מעדו ופשוט נהרגו על המקום, כנראה ממכה בראש. דבר נוסף שאפשר לציין, לצערי, תאונה שהיא מאוד אופיינית - צעירים שחזרו מבילוי באמצע הלילה עשו תאונה קשה. שני חבר'ה צעירים נהרגו. </w:t>
      </w:r>
    </w:p>
    <w:p w14:paraId="04F3BCA2" w14:textId="77777777" w:rsidR="00000000" w:rsidRDefault="00162D07">
      <w:pPr>
        <w:pStyle w:val="a0"/>
        <w:rPr>
          <w:rFonts w:hint="cs"/>
          <w:rtl/>
        </w:rPr>
      </w:pPr>
    </w:p>
    <w:p w14:paraId="15984AC0" w14:textId="77777777" w:rsidR="00000000" w:rsidRDefault="00162D07">
      <w:pPr>
        <w:pStyle w:val="a0"/>
        <w:rPr>
          <w:rFonts w:hint="cs"/>
          <w:rtl/>
        </w:rPr>
      </w:pPr>
      <w:r>
        <w:rPr>
          <w:rFonts w:hint="cs"/>
          <w:rtl/>
        </w:rPr>
        <w:t xml:space="preserve">הדבר הנוסף שכדאי  גם כן לציין, ופה </w:t>
      </w:r>
      <w:r>
        <w:rPr>
          <w:rFonts w:hint="cs"/>
          <w:rtl/>
        </w:rPr>
        <w:t xml:space="preserve">אני רוצה גם למחות, כי הממשלה מצד אחד נוקטת מדיניות מאוד אקטיבית, ומצד שני ועדת השרים לחקיקה פסלה הצעה שלנו לגבי מלווה לנהג צעיר. צריך להבין שמלווה לנהג צעיר - מדובר על נהגים צעירים, בדרך כלל בני 18-24. היום הליווי  הוא למשך חודשיים. אנחנו ביקשנו להאריך את </w:t>
      </w:r>
      <w:r>
        <w:rPr>
          <w:rFonts w:hint="cs"/>
          <w:rtl/>
        </w:rPr>
        <w:t>תקופת הליווי לחצי שנה, וגם להטיל מגבלה על מספר הנוסעים שנהג צעיר רשאי להסיע ברכב. זה מאוד לא נוח, אבל זה מציל חיי אדם. אני בדקתי מה קרה ב-11 חודשים של שנת 2003. ב-11 החודשים של 2003 נהרגו 13 נהגים צעירים. להערכתי היה אפשר להציל את רובם אם היה נהג מלווה ליד</w:t>
      </w:r>
      <w:r>
        <w:rPr>
          <w:rFonts w:hint="cs"/>
          <w:rtl/>
        </w:rPr>
        <w:t xml:space="preserve"> כל אחד מאותם 13 נהגים צעירים. </w:t>
      </w:r>
    </w:p>
    <w:p w14:paraId="0E786E90" w14:textId="77777777" w:rsidR="00000000" w:rsidRDefault="00162D07">
      <w:pPr>
        <w:pStyle w:val="a0"/>
        <w:rPr>
          <w:rFonts w:hint="cs"/>
          <w:rtl/>
        </w:rPr>
      </w:pPr>
    </w:p>
    <w:p w14:paraId="3D363060" w14:textId="77777777" w:rsidR="00000000" w:rsidRDefault="00162D07">
      <w:pPr>
        <w:pStyle w:val="a0"/>
        <w:rPr>
          <w:rFonts w:hint="cs"/>
          <w:rtl/>
        </w:rPr>
      </w:pPr>
      <w:r>
        <w:rPr>
          <w:rFonts w:hint="cs"/>
          <w:rtl/>
        </w:rPr>
        <w:t xml:space="preserve">אני גם מאוד לא שבע רצון, כמובן, בנושא אכיפת החוק. דיברתי גם פה במליאה על  העונשים הקלים שאותם עבריינים, בדרך כלל עבריינים סדרתיים, מקבלים מבתי-משפט על אותן עבירות בכביש. אני יכול לתת דוגמה. תאונת פגע-וברח </w:t>
      </w:r>
      <w:r>
        <w:rPr>
          <w:rtl/>
        </w:rPr>
        <w:t>–</w:t>
      </w:r>
      <w:r>
        <w:rPr>
          <w:rFonts w:hint="cs"/>
          <w:rtl/>
        </w:rPr>
        <w:t xml:space="preserve"> בן-אדם דרס בן-אד</w:t>
      </w:r>
      <w:r>
        <w:rPr>
          <w:rFonts w:hint="cs"/>
          <w:rtl/>
        </w:rPr>
        <w:t>ם בלילה, ברח, נתפס על-ידי המשטרה במחסום, נשלל רשיונו, ושוטר פסל את הרשיון ל-90 יום במסגרת סמכותו. התיק הועבר כמובן לבית-משפט, ולא זו בלבד שבינתיים אותו אדם מסתובב חופשי כבר חודש, הוא גם הגיש בקשה להחזרת הרשיון. כרגע יש דיון בבית-המשפט אם להחזיר לו  את רשיו</w:t>
      </w:r>
      <w:r>
        <w:rPr>
          <w:rFonts w:hint="cs"/>
          <w:rtl/>
        </w:rPr>
        <w:t xml:space="preserve">ן הנהיגה או לא להחזיר לו, וזאת עוד בטרם הוגשה תביעה.  </w:t>
      </w:r>
    </w:p>
    <w:p w14:paraId="62EAB734" w14:textId="77777777" w:rsidR="00000000" w:rsidRDefault="00162D07">
      <w:pPr>
        <w:pStyle w:val="a0"/>
        <w:rPr>
          <w:rFonts w:hint="cs"/>
          <w:rtl/>
        </w:rPr>
      </w:pPr>
    </w:p>
    <w:p w14:paraId="6183280C" w14:textId="77777777" w:rsidR="00000000" w:rsidRDefault="00162D07">
      <w:pPr>
        <w:pStyle w:val="a0"/>
        <w:rPr>
          <w:rFonts w:hint="cs"/>
          <w:rtl/>
        </w:rPr>
      </w:pPr>
      <w:r>
        <w:rPr>
          <w:rFonts w:hint="cs"/>
          <w:rtl/>
        </w:rPr>
        <w:t>אני רוצה לסיים את דברי - אנחנו באמת  עושים את מירב המאמצים. אנחנו מקווים שגם הכנסת וגם הממשלה לפחות יפעלו ברוח אותה מדיניות שאנחנו מנסים לגבש בשנה האחרונה. כולנו מוחים על תאונות הדרכים, אבל אני מציע ש</w:t>
      </w:r>
      <w:r>
        <w:rPr>
          <w:rFonts w:hint="cs"/>
          <w:rtl/>
        </w:rPr>
        <w:t xml:space="preserve">אחרים גם ייתנו יד לחקיקה ולתקנות שאנחנו מנסים להעביר. </w:t>
      </w:r>
    </w:p>
    <w:p w14:paraId="7FA42C3F" w14:textId="77777777" w:rsidR="00000000" w:rsidRDefault="00162D07">
      <w:pPr>
        <w:pStyle w:val="a0"/>
        <w:rPr>
          <w:rFonts w:hint="cs"/>
          <w:rtl/>
        </w:rPr>
      </w:pPr>
    </w:p>
    <w:p w14:paraId="58426F8F" w14:textId="77777777" w:rsidR="00000000" w:rsidRDefault="00162D07">
      <w:pPr>
        <w:pStyle w:val="af1"/>
        <w:rPr>
          <w:rtl/>
        </w:rPr>
      </w:pPr>
      <w:r>
        <w:rPr>
          <w:rtl/>
        </w:rPr>
        <w:t>היו"ר ראובן ריבלין:</w:t>
      </w:r>
    </w:p>
    <w:p w14:paraId="07BEB8C3" w14:textId="77777777" w:rsidR="00000000" w:rsidRDefault="00162D07">
      <w:pPr>
        <w:pStyle w:val="a0"/>
        <w:rPr>
          <w:rtl/>
        </w:rPr>
      </w:pPr>
    </w:p>
    <w:p w14:paraId="3AC2D553" w14:textId="77777777" w:rsidR="00000000" w:rsidRDefault="00162D07">
      <w:pPr>
        <w:pStyle w:val="a0"/>
        <w:rPr>
          <w:rFonts w:hint="cs"/>
          <w:rtl/>
        </w:rPr>
      </w:pPr>
      <w:r>
        <w:rPr>
          <w:rFonts w:hint="cs"/>
          <w:rtl/>
        </w:rPr>
        <w:t xml:space="preserve">כבוד השר ישיב על שתי שאלות, ברשותו - חבר הכנסת אורי אריאל וחבר הכנסת ליצמן. השבוע היה באמת שבוע קשה. </w:t>
      </w:r>
    </w:p>
    <w:p w14:paraId="5F7EABBD" w14:textId="77777777" w:rsidR="00000000" w:rsidRDefault="00162D07">
      <w:pPr>
        <w:pStyle w:val="a0"/>
        <w:rPr>
          <w:rFonts w:hint="cs"/>
          <w:rtl/>
        </w:rPr>
      </w:pPr>
    </w:p>
    <w:p w14:paraId="198F62A8" w14:textId="77777777" w:rsidR="00000000" w:rsidRDefault="00162D07">
      <w:pPr>
        <w:pStyle w:val="-"/>
        <w:rPr>
          <w:rtl/>
        </w:rPr>
      </w:pPr>
      <w:bookmarkStart w:id="9" w:name="FS000000427T02_02_2004_16_07_44C"/>
      <w:bookmarkEnd w:id="9"/>
      <w:r>
        <w:rPr>
          <w:rtl/>
        </w:rPr>
        <w:t>שר התחבורה אביגדור ליברמן:</w:t>
      </w:r>
    </w:p>
    <w:p w14:paraId="2CC87736" w14:textId="77777777" w:rsidR="00000000" w:rsidRDefault="00162D07">
      <w:pPr>
        <w:pStyle w:val="a0"/>
        <w:rPr>
          <w:rtl/>
        </w:rPr>
      </w:pPr>
    </w:p>
    <w:p w14:paraId="21922497" w14:textId="77777777" w:rsidR="00000000" w:rsidRDefault="00162D07">
      <w:pPr>
        <w:pStyle w:val="a0"/>
        <w:rPr>
          <w:rFonts w:hint="cs"/>
          <w:rtl/>
        </w:rPr>
      </w:pPr>
      <w:r>
        <w:rPr>
          <w:rFonts w:hint="cs"/>
          <w:rtl/>
        </w:rPr>
        <w:t>סוף השבוע היה  קשה.</w:t>
      </w:r>
    </w:p>
    <w:p w14:paraId="7E9283C0" w14:textId="77777777" w:rsidR="00000000" w:rsidRDefault="00162D07">
      <w:pPr>
        <w:pStyle w:val="a0"/>
        <w:rPr>
          <w:rFonts w:hint="cs"/>
          <w:rtl/>
        </w:rPr>
      </w:pPr>
    </w:p>
    <w:p w14:paraId="55D56737" w14:textId="77777777" w:rsidR="00000000" w:rsidRDefault="00162D07">
      <w:pPr>
        <w:pStyle w:val="af1"/>
        <w:rPr>
          <w:rtl/>
        </w:rPr>
      </w:pPr>
      <w:r>
        <w:rPr>
          <w:rtl/>
        </w:rPr>
        <w:t>היו"ר ראובן ריבלין:</w:t>
      </w:r>
    </w:p>
    <w:p w14:paraId="76E59C97" w14:textId="77777777" w:rsidR="00000000" w:rsidRDefault="00162D07">
      <w:pPr>
        <w:pStyle w:val="a0"/>
        <w:rPr>
          <w:rtl/>
        </w:rPr>
      </w:pPr>
    </w:p>
    <w:p w14:paraId="61B55779" w14:textId="77777777" w:rsidR="00000000" w:rsidRDefault="00162D07">
      <w:pPr>
        <w:pStyle w:val="a0"/>
        <w:rPr>
          <w:rFonts w:hint="cs"/>
          <w:rtl/>
        </w:rPr>
      </w:pPr>
      <w:r>
        <w:rPr>
          <w:rFonts w:hint="cs"/>
          <w:rtl/>
        </w:rPr>
        <w:t>סוף הש</w:t>
      </w:r>
      <w:r>
        <w:rPr>
          <w:rFonts w:hint="cs"/>
          <w:rtl/>
        </w:rPr>
        <w:t>בוע היה קשה, עוד זה מדבר וזה בא. עוד היינו בפגיעות מהטרור המשתולל, והנה שמענו  מה היה באותו יום  בירושלים.</w:t>
      </w:r>
    </w:p>
    <w:p w14:paraId="04E9984C" w14:textId="77777777" w:rsidR="00000000" w:rsidRDefault="00162D07">
      <w:pPr>
        <w:pStyle w:val="a0"/>
        <w:rPr>
          <w:rFonts w:hint="cs"/>
          <w:rtl/>
        </w:rPr>
      </w:pPr>
    </w:p>
    <w:p w14:paraId="10845F33" w14:textId="77777777" w:rsidR="00000000" w:rsidRDefault="00162D07">
      <w:pPr>
        <w:pStyle w:val="af0"/>
        <w:rPr>
          <w:rtl/>
        </w:rPr>
      </w:pPr>
      <w:bookmarkStart w:id="10" w:name="FS000000713T02_02_2004_16_08_04"/>
      <w:bookmarkEnd w:id="10"/>
      <w:r>
        <w:rPr>
          <w:rFonts w:hint="eastAsia"/>
          <w:rtl/>
        </w:rPr>
        <w:t>אורי</w:t>
      </w:r>
      <w:r>
        <w:rPr>
          <w:rtl/>
        </w:rPr>
        <w:t xml:space="preserve"> יהודה אריאל (האיחוד הלאומי - ישראל ביתנו):</w:t>
      </w:r>
    </w:p>
    <w:p w14:paraId="4144D4DC" w14:textId="77777777" w:rsidR="00000000" w:rsidRDefault="00162D07">
      <w:pPr>
        <w:pStyle w:val="a0"/>
        <w:rPr>
          <w:rFonts w:hint="cs"/>
          <w:rtl/>
        </w:rPr>
      </w:pPr>
    </w:p>
    <w:p w14:paraId="08A6D1A5" w14:textId="77777777" w:rsidR="00000000" w:rsidRDefault="00162D07">
      <w:pPr>
        <w:pStyle w:val="a0"/>
        <w:rPr>
          <w:rFonts w:hint="cs"/>
          <w:rtl/>
        </w:rPr>
      </w:pPr>
      <w:r>
        <w:rPr>
          <w:rFonts w:hint="cs"/>
          <w:rtl/>
        </w:rPr>
        <w:t>אדוני היושב-ראש, כבוד השר, תודה על הסקירה. צריך לחזור על הנתונים של שנת 2003, של ירידה של כ-12%, מה</w:t>
      </w:r>
      <w:r>
        <w:rPr>
          <w:rFonts w:hint="cs"/>
          <w:rtl/>
        </w:rPr>
        <w:t xml:space="preserve"> שמלמד שאפשר לשנות את המצב כשעוסקים בנושא בנחישות הנדרשת. </w:t>
      </w:r>
    </w:p>
    <w:p w14:paraId="02C552A1" w14:textId="77777777" w:rsidR="00000000" w:rsidRDefault="00162D07">
      <w:pPr>
        <w:pStyle w:val="a0"/>
        <w:rPr>
          <w:rFonts w:hint="cs"/>
          <w:rtl/>
        </w:rPr>
      </w:pPr>
    </w:p>
    <w:p w14:paraId="66FF99FE" w14:textId="77777777" w:rsidR="00000000" w:rsidRDefault="00162D07">
      <w:pPr>
        <w:pStyle w:val="a0"/>
        <w:rPr>
          <w:rFonts w:hint="cs"/>
          <w:rtl/>
        </w:rPr>
      </w:pPr>
      <w:r>
        <w:rPr>
          <w:rFonts w:hint="cs"/>
          <w:rtl/>
        </w:rPr>
        <w:t>אני מבקש לשאול את השר, האם ראש הממשלה תומך כבעבר בסלילת כבישים ביהודה, בשומרון ובחבל-עזה לרווחת התושבים, הערבים  והיהודים כאחד?  תודה.</w:t>
      </w:r>
    </w:p>
    <w:p w14:paraId="76C38542" w14:textId="77777777" w:rsidR="00000000" w:rsidRDefault="00162D07">
      <w:pPr>
        <w:pStyle w:val="a0"/>
        <w:rPr>
          <w:rFonts w:hint="cs"/>
          <w:rtl/>
        </w:rPr>
      </w:pPr>
    </w:p>
    <w:p w14:paraId="45DC199B" w14:textId="77777777" w:rsidR="00000000" w:rsidRDefault="00162D07">
      <w:pPr>
        <w:pStyle w:val="af1"/>
        <w:rPr>
          <w:rtl/>
        </w:rPr>
      </w:pPr>
      <w:r>
        <w:rPr>
          <w:rtl/>
        </w:rPr>
        <w:t>היו"ר ראובן ריבלין:</w:t>
      </w:r>
    </w:p>
    <w:p w14:paraId="27CF270D" w14:textId="77777777" w:rsidR="00000000" w:rsidRDefault="00162D07">
      <w:pPr>
        <w:pStyle w:val="a0"/>
        <w:rPr>
          <w:rtl/>
        </w:rPr>
      </w:pPr>
    </w:p>
    <w:p w14:paraId="5119EC19" w14:textId="77777777" w:rsidR="00000000" w:rsidRDefault="00162D07">
      <w:pPr>
        <w:pStyle w:val="a0"/>
        <w:rPr>
          <w:rFonts w:hint="cs"/>
          <w:rtl/>
        </w:rPr>
      </w:pPr>
      <w:r>
        <w:rPr>
          <w:rFonts w:hint="cs"/>
          <w:rtl/>
        </w:rPr>
        <w:t>תודה לחבר הכנסת אריאל. אף שבעניין זה אנ</w:t>
      </w:r>
      <w:r>
        <w:rPr>
          <w:rFonts w:hint="cs"/>
          <w:rtl/>
        </w:rPr>
        <w:t>י מבין והייתי שואל אותה שאלה, אני חושב שאנחנו מדברים על תאונות דרכים. אבל כמובן השר ישיב.</w:t>
      </w:r>
    </w:p>
    <w:p w14:paraId="6A8354C5" w14:textId="77777777" w:rsidR="00000000" w:rsidRDefault="00162D07">
      <w:pPr>
        <w:pStyle w:val="a0"/>
        <w:rPr>
          <w:rFonts w:hint="cs"/>
          <w:rtl/>
        </w:rPr>
      </w:pPr>
    </w:p>
    <w:p w14:paraId="4B57F3AA" w14:textId="77777777" w:rsidR="00000000" w:rsidRDefault="00162D07">
      <w:pPr>
        <w:pStyle w:val="-"/>
        <w:rPr>
          <w:rtl/>
        </w:rPr>
      </w:pPr>
      <w:bookmarkStart w:id="11" w:name="FS000000427T02_02_2004_16_08_40"/>
      <w:bookmarkEnd w:id="11"/>
    </w:p>
    <w:p w14:paraId="082BA265" w14:textId="77777777" w:rsidR="00000000" w:rsidRDefault="00162D07">
      <w:pPr>
        <w:pStyle w:val="-"/>
        <w:rPr>
          <w:rtl/>
        </w:rPr>
      </w:pPr>
      <w:r>
        <w:rPr>
          <w:rFonts w:hint="eastAsia"/>
          <w:rtl/>
        </w:rPr>
        <w:t>שר</w:t>
      </w:r>
      <w:r>
        <w:rPr>
          <w:rtl/>
        </w:rPr>
        <w:t xml:space="preserve"> התחבורה אביגדור ליברמן:</w:t>
      </w:r>
    </w:p>
    <w:p w14:paraId="0D01A3CF" w14:textId="77777777" w:rsidR="00000000" w:rsidRDefault="00162D07">
      <w:pPr>
        <w:pStyle w:val="a0"/>
        <w:rPr>
          <w:rFonts w:hint="cs"/>
          <w:rtl/>
        </w:rPr>
      </w:pPr>
    </w:p>
    <w:p w14:paraId="12F5E8A3" w14:textId="77777777" w:rsidR="00000000" w:rsidRDefault="00162D07">
      <w:pPr>
        <w:pStyle w:val="a0"/>
        <w:rPr>
          <w:rFonts w:hint="cs"/>
          <w:rtl/>
        </w:rPr>
      </w:pPr>
      <w:r>
        <w:rPr>
          <w:rFonts w:hint="cs"/>
          <w:rtl/>
        </w:rPr>
        <w:t>ובאותו מישור אפשר להגיד על תאונת הדרכים הגדולה שכל המדינה מעורבת בה. אנחנו מדברים על פינוי יישובים, אז זו תאונת דרכים לא פחות גדולה, כשכ</w:t>
      </w:r>
      <w:r>
        <w:rPr>
          <w:rFonts w:hint="cs"/>
          <w:rtl/>
        </w:rPr>
        <w:t>ל העם שם הוא לצערי חלק ממנה. אבל, לגבי סלילת כבישים ביש"ע, לצערי, גם לממשלה הזאת אין מה להציע, ואני מודה ומתוודה, למרות כל מאמצי, גם איכות הכבישים, אורך הכבישים, ההשקעה בתשתית ובאחזקה של הכבישים הקיימים, אני כבר לא מדבר על סלילת כבישים חדשים - גם אחזקת הכב</w:t>
      </w:r>
      <w:r>
        <w:rPr>
          <w:rFonts w:hint="cs"/>
          <w:rtl/>
        </w:rPr>
        <w:t xml:space="preserve">ישים, היא פשוט - - - </w:t>
      </w:r>
    </w:p>
    <w:p w14:paraId="7EEA5DAC" w14:textId="77777777" w:rsidR="00000000" w:rsidRDefault="00162D07">
      <w:pPr>
        <w:pStyle w:val="a0"/>
        <w:rPr>
          <w:rFonts w:hint="cs"/>
          <w:rtl/>
        </w:rPr>
      </w:pPr>
    </w:p>
    <w:p w14:paraId="001892FD" w14:textId="77777777" w:rsidR="00000000" w:rsidRDefault="00162D07">
      <w:pPr>
        <w:pStyle w:val="af1"/>
        <w:rPr>
          <w:rtl/>
        </w:rPr>
      </w:pPr>
      <w:r>
        <w:rPr>
          <w:rtl/>
        </w:rPr>
        <w:t>היו"ר ראובן ריבלין:</w:t>
      </w:r>
    </w:p>
    <w:p w14:paraId="49CB9EFE" w14:textId="77777777" w:rsidR="00000000" w:rsidRDefault="00162D07">
      <w:pPr>
        <w:pStyle w:val="a0"/>
        <w:rPr>
          <w:rtl/>
        </w:rPr>
      </w:pPr>
    </w:p>
    <w:p w14:paraId="239F6120" w14:textId="77777777" w:rsidR="00000000" w:rsidRDefault="00162D07">
      <w:pPr>
        <w:pStyle w:val="a0"/>
        <w:rPr>
          <w:rFonts w:hint="cs"/>
          <w:rtl/>
        </w:rPr>
      </w:pPr>
      <w:r>
        <w:rPr>
          <w:rFonts w:hint="cs"/>
          <w:rtl/>
        </w:rPr>
        <w:t>כמובן לא מסיבות אידיאולוגיות,  אלא מסיבות תקציביות.</w:t>
      </w:r>
    </w:p>
    <w:p w14:paraId="345DCA7D" w14:textId="77777777" w:rsidR="00000000" w:rsidRDefault="00162D07">
      <w:pPr>
        <w:pStyle w:val="a0"/>
        <w:rPr>
          <w:rFonts w:hint="cs"/>
          <w:rtl/>
        </w:rPr>
      </w:pPr>
    </w:p>
    <w:p w14:paraId="0D2DEA4A" w14:textId="77777777" w:rsidR="00000000" w:rsidRDefault="00162D07">
      <w:pPr>
        <w:pStyle w:val="-"/>
        <w:rPr>
          <w:rtl/>
        </w:rPr>
      </w:pPr>
      <w:bookmarkStart w:id="12" w:name="FS000000427T02_02_2004_16_09_27C"/>
      <w:bookmarkEnd w:id="12"/>
      <w:r>
        <w:rPr>
          <w:rtl/>
        </w:rPr>
        <w:t>שר התחבורה אביגדור ליברמן:</w:t>
      </w:r>
    </w:p>
    <w:p w14:paraId="3581DA4C" w14:textId="77777777" w:rsidR="00000000" w:rsidRDefault="00162D07">
      <w:pPr>
        <w:pStyle w:val="a0"/>
        <w:rPr>
          <w:rtl/>
        </w:rPr>
      </w:pPr>
    </w:p>
    <w:p w14:paraId="51A05F0A" w14:textId="77777777" w:rsidR="00000000" w:rsidRDefault="00162D07">
      <w:pPr>
        <w:pStyle w:val="a0"/>
        <w:rPr>
          <w:rFonts w:hint="cs"/>
          <w:rtl/>
        </w:rPr>
      </w:pPr>
      <w:r>
        <w:rPr>
          <w:rFonts w:hint="cs"/>
          <w:rtl/>
        </w:rPr>
        <w:t xml:space="preserve">לצערי, אני  לא יכול להגיד זאת. </w:t>
      </w:r>
    </w:p>
    <w:p w14:paraId="106ADCC6" w14:textId="77777777" w:rsidR="00000000" w:rsidRDefault="00162D07">
      <w:pPr>
        <w:pStyle w:val="a0"/>
        <w:rPr>
          <w:rFonts w:hint="cs"/>
          <w:rtl/>
        </w:rPr>
      </w:pPr>
    </w:p>
    <w:p w14:paraId="6EA45F1C" w14:textId="77777777" w:rsidR="00000000" w:rsidRDefault="00162D07">
      <w:pPr>
        <w:pStyle w:val="af1"/>
        <w:rPr>
          <w:rtl/>
        </w:rPr>
      </w:pPr>
      <w:r>
        <w:rPr>
          <w:rtl/>
        </w:rPr>
        <w:t>היו"ר ראובן ריבלין:</w:t>
      </w:r>
    </w:p>
    <w:p w14:paraId="32E1A471" w14:textId="77777777" w:rsidR="00000000" w:rsidRDefault="00162D07">
      <w:pPr>
        <w:pStyle w:val="a0"/>
        <w:rPr>
          <w:rtl/>
        </w:rPr>
      </w:pPr>
    </w:p>
    <w:p w14:paraId="156E52DA" w14:textId="77777777" w:rsidR="00000000" w:rsidRDefault="00162D07">
      <w:pPr>
        <w:pStyle w:val="a0"/>
        <w:rPr>
          <w:rFonts w:hint="cs"/>
          <w:rtl/>
        </w:rPr>
      </w:pPr>
      <w:r>
        <w:rPr>
          <w:rFonts w:hint="cs"/>
          <w:rtl/>
        </w:rPr>
        <w:t xml:space="preserve">אני  רק שאלתי, לא אמרתי. חבר הכנסת יעקב ליצמן, וחבר הכנסת  אייכלר יסיים. </w:t>
      </w:r>
    </w:p>
    <w:p w14:paraId="446D39D4" w14:textId="77777777" w:rsidR="00000000" w:rsidRDefault="00162D07">
      <w:pPr>
        <w:pStyle w:val="a0"/>
        <w:rPr>
          <w:rFonts w:hint="cs"/>
          <w:rtl/>
        </w:rPr>
      </w:pPr>
    </w:p>
    <w:p w14:paraId="2D50628B" w14:textId="77777777" w:rsidR="00000000" w:rsidRDefault="00162D07">
      <w:pPr>
        <w:pStyle w:val="af0"/>
        <w:rPr>
          <w:rtl/>
        </w:rPr>
      </w:pPr>
      <w:bookmarkStart w:id="13" w:name="FS000000528T02_02_2004_16_09_41"/>
      <w:bookmarkEnd w:id="13"/>
      <w:r>
        <w:rPr>
          <w:rFonts w:hint="eastAsia"/>
          <w:rtl/>
        </w:rPr>
        <w:t>יע</w:t>
      </w:r>
      <w:r>
        <w:rPr>
          <w:rFonts w:hint="eastAsia"/>
          <w:rtl/>
        </w:rPr>
        <w:t>קב</w:t>
      </w:r>
      <w:r>
        <w:rPr>
          <w:rtl/>
        </w:rPr>
        <w:t xml:space="preserve"> ליצמן (יהדות התורה):</w:t>
      </w:r>
    </w:p>
    <w:p w14:paraId="7FE130E1" w14:textId="77777777" w:rsidR="00000000" w:rsidRDefault="00162D07">
      <w:pPr>
        <w:pStyle w:val="a0"/>
        <w:rPr>
          <w:rFonts w:hint="cs"/>
          <w:rtl/>
        </w:rPr>
      </w:pPr>
    </w:p>
    <w:p w14:paraId="7D1D2564" w14:textId="77777777" w:rsidR="00000000" w:rsidRDefault="00162D07">
      <w:pPr>
        <w:pStyle w:val="a0"/>
        <w:rPr>
          <w:rFonts w:hint="cs"/>
          <w:rtl/>
        </w:rPr>
      </w:pPr>
      <w:r>
        <w:rPr>
          <w:rFonts w:hint="cs"/>
          <w:rtl/>
        </w:rPr>
        <w:t>תודה. אדוני היושב-ראש, אדוני השר, גם אני חייב לחרוג באיזו מלה מן הנושא. אני שואל, אם מותר לי, לאור האירוע הטרגי, הפיצוץ שהיה באוטובוס - - -</w:t>
      </w:r>
    </w:p>
    <w:p w14:paraId="62305EB1" w14:textId="77777777" w:rsidR="00000000" w:rsidRDefault="00162D07">
      <w:pPr>
        <w:pStyle w:val="a0"/>
        <w:rPr>
          <w:rFonts w:hint="cs"/>
          <w:rtl/>
        </w:rPr>
      </w:pPr>
    </w:p>
    <w:p w14:paraId="74ADA5C2" w14:textId="77777777" w:rsidR="00000000" w:rsidRDefault="00162D07">
      <w:pPr>
        <w:pStyle w:val="af1"/>
        <w:rPr>
          <w:rtl/>
        </w:rPr>
      </w:pPr>
      <w:r>
        <w:rPr>
          <w:rtl/>
        </w:rPr>
        <w:t>היו"ר ראובן ריבלין:</w:t>
      </w:r>
    </w:p>
    <w:p w14:paraId="44BCEE2D" w14:textId="77777777" w:rsidR="00000000" w:rsidRDefault="00162D07">
      <w:pPr>
        <w:pStyle w:val="a0"/>
        <w:rPr>
          <w:rtl/>
        </w:rPr>
      </w:pPr>
    </w:p>
    <w:p w14:paraId="1F0A0100" w14:textId="77777777" w:rsidR="00000000" w:rsidRDefault="00162D07">
      <w:pPr>
        <w:pStyle w:val="a0"/>
        <w:rPr>
          <w:rFonts w:hint="cs"/>
          <w:rtl/>
        </w:rPr>
      </w:pPr>
      <w:r>
        <w:rPr>
          <w:rFonts w:hint="cs"/>
          <w:rtl/>
        </w:rPr>
        <w:t xml:space="preserve">זה לא אירוע טרגי, מה שקרה באוטובוס, זה אירוע מרושע. </w:t>
      </w:r>
    </w:p>
    <w:p w14:paraId="5DD52FDF" w14:textId="77777777" w:rsidR="00000000" w:rsidRDefault="00162D07">
      <w:pPr>
        <w:pStyle w:val="a0"/>
        <w:rPr>
          <w:rFonts w:hint="cs"/>
          <w:rtl/>
        </w:rPr>
      </w:pPr>
    </w:p>
    <w:p w14:paraId="569A53CE" w14:textId="77777777" w:rsidR="00000000" w:rsidRDefault="00162D07">
      <w:pPr>
        <w:pStyle w:val="af0"/>
        <w:rPr>
          <w:rtl/>
        </w:rPr>
      </w:pPr>
      <w:bookmarkStart w:id="14" w:name="FS000000528T02_02_2004_16_09_54C"/>
      <w:bookmarkEnd w:id="14"/>
      <w:r>
        <w:rPr>
          <w:rtl/>
        </w:rPr>
        <w:t>יעקב ליצמן (יהד</w:t>
      </w:r>
      <w:r>
        <w:rPr>
          <w:rtl/>
        </w:rPr>
        <w:t>ות התורה):</w:t>
      </w:r>
    </w:p>
    <w:p w14:paraId="798DDED9" w14:textId="77777777" w:rsidR="00000000" w:rsidRDefault="00162D07">
      <w:pPr>
        <w:pStyle w:val="a0"/>
        <w:rPr>
          <w:rtl/>
        </w:rPr>
      </w:pPr>
    </w:p>
    <w:p w14:paraId="52AB22F1" w14:textId="77777777" w:rsidR="00000000" w:rsidRDefault="00162D07">
      <w:pPr>
        <w:pStyle w:val="a0"/>
        <w:rPr>
          <w:rFonts w:hint="cs"/>
          <w:rtl/>
        </w:rPr>
      </w:pPr>
      <w:r>
        <w:rPr>
          <w:rFonts w:hint="cs"/>
          <w:rtl/>
        </w:rPr>
        <w:t>אירוע מרושע, בטח. הרצח, מה שהיה, האם אדוני מתכוון, בחברות - לא "אגד" ו"דן", חברות אחרות, כמו "ביתר תור" ו"סופר בוס"  וכל החברות שמשרתות מקומות אחרים, האם, אדוני, משרד התחבורה מתכוון להקפיד גם שם על שמירה, על ליווי של חברות שמירה לאוטובוסים האלו</w:t>
      </w:r>
      <w:r>
        <w:rPr>
          <w:rFonts w:hint="cs"/>
          <w:rtl/>
        </w:rPr>
        <w:t>, כמו שיש ב"אגד"  וב"דן"?</w:t>
      </w:r>
    </w:p>
    <w:p w14:paraId="0A6857FD" w14:textId="77777777" w:rsidR="00000000" w:rsidRDefault="00162D07">
      <w:pPr>
        <w:pStyle w:val="a0"/>
        <w:rPr>
          <w:rFonts w:hint="cs"/>
          <w:rtl/>
        </w:rPr>
      </w:pPr>
    </w:p>
    <w:p w14:paraId="60042F9E" w14:textId="77777777" w:rsidR="00000000" w:rsidRDefault="00162D07">
      <w:pPr>
        <w:pStyle w:val="-"/>
        <w:rPr>
          <w:rtl/>
        </w:rPr>
      </w:pPr>
      <w:bookmarkStart w:id="15" w:name="FS000000427T02_02_2004_16_10_25"/>
      <w:bookmarkEnd w:id="15"/>
    </w:p>
    <w:p w14:paraId="1BA3AEC5" w14:textId="77777777" w:rsidR="00000000" w:rsidRDefault="00162D07">
      <w:pPr>
        <w:pStyle w:val="-"/>
        <w:rPr>
          <w:rtl/>
        </w:rPr>
      </w:pPr>
      <w:r>
        <w:rPr>
          <w:rFonts w:hint="eastAsia"/>
          <w:rtl/>
        </w:rPr>
        <w:t>שר</w:t>
      </w:r>
      <w:r>
        <w:rPr>
          <w:rtl/>
        </w:rPr>
        <w:t xml:space="preserve"> התחבורה אביגדור ליברמן:</w:t>
      </w:r>
    </w:p>
    <w:p w14:paraId="71748465" w14:textId="77777777" w:rsidR="00000000" w:rsidRDefault="00162D07">
      <w:pPr>
        <w:pStyle w:val="a0"/>
        <w:rPr>
          <w:rFonts w:hint="cs"/>
          <w:rtl/>
        </w:rPr>
      </w:pPr>
    </w:p>
    <w:p w14:paraId="1E0805D0" w14:textId="77777777" w:rsidR="00000000" w:rsidRDefault="00162D07">
      <w:pPr>
        <w:pStyle w:val="a0"/>
        <w:rPr>
          <w:rFonts w:hint="cs"/>
          <w:rtl/>
        </w:rPr>
      </w:pPr>
      <w:r>
        <w:rPr>
          <w:rFonts w:hint="cs"/>
          <w:rtl/>
        </w:rPr>
        <w:t>קודם כול, אני חייב לתקן אותך. גם היום המערך של אבטחת התחבורה הציבורית קיים גם לגבי מפעילים פרטיים, לא רק לגבי "אגד" ו"דן". האבטחה של התחבורה הציבורית היא לא לחברות, אלא לתחנות ולמסלולים שבהם נוסעות כל</w:t>
      </w:r>
      <w:r>
        <w:rPr>
          <w:rFonts w:hint="cs"/>
          <w:rtl/>
        </w:rPr>
        <w:t xml:space="preserve"> החברות, ובהתאם לאותם סיכומים או לאותה הערכת מצב ומודיעין שאנחנו מקבלים מהמשטרה. ולכן, כל החברות הפרטיות, המפעילים הפרטיים, גם הם נכללים במערך האבטחה הציבורית. זה נכון גם לגבי אותו מיכון שאנחנו רוצים להכניס לתחבורה הציבורית, והפיילוט יתחיל בעוד שבועיים עם </w:t>
      </w:r>
      <w:r>
        <w:rPr>
          <w:rFonts w:hint="cs"/>
          <w:rtl/>
        </w:rPr>
        <w:t>חמישה אוטובוסים. גם החברות הפרטיות היו חלק מאותו מערך, מאותה היערכות. תודה.</w:t>
      </w:r>
    </w:p>
    <w:p w14:paraId="34D3BE6D" w14:textId="77777777" w:rsidR="00000000" w:rsidRDefault="00162D07">
      <w:pPr>
        <w:pStyle w:val="a0"/>
        <w:rPr>
          <w:rFonts w:hint="cs"/>
          <w:rtl/>
        </w:rPr>
      </w:pPr>
    </w:p>
    <w:p w14:paraId="3A3D287A" w14:textId="77777777" w:rsidR="00000000" w:rsidRDefault="00162D07">
      <w:pPr>
        <w:pStyle w:val="af1"/>
        <w:rPr>
          <w:rtl/>
        </w:rPr>
      </w:pPr>
      <w:r>
        <w:rPr>
          <w:rtl/>
        </w:rPr>
        <w:t>היו"ר ראובן ריבלין:</w:t>
      </w:r>
    </w:p>
    <w:p w14:paraId="574691BB" w14:textId="77777777" w:rsidR="00000000" w:rsidRDefault="00162D07">
      <w:pPr>
        <w:pStyle w:val="a0"/>
        <w:rPr>
          <w:rtl/>
        </w:rPr>
      </w:pPr>
    </w:p>
    <w:p w14:paraId="4951A2BA" w14:textId="77777777" w:rsidR="00000000" w:rsidRDefault="00162D07">
      <w:pPr>
        <w:pStyle w:val="a0"/>
        <w:rPr>
          <w:rFonts w:hint="cs"/>
          <w:rtl/>
        </w:rPr>
      </w:pPr>
      <w:r>
        <w:rPr>
          <w:rFonts w:hint="cs"/>
          <w:rtl/>
        </w:rPr>
        <w:t xml:space="preserve">רק רגע. חבר הכנסת אייכלר - בבקשה, אדוני.  אני מבקש באמת שאלה קצרה ותשובה קצרה. </w:t>
      </w:r>
    </w:p>
    <w:p w14:paraId="5BDC93B5" w14:textId="77777777" w:rsidR="00000000" w:rsidRDefault="00162D07">
      <w:pPr>
        <w:pStyle w:val="a0"/>
        <w:rPr>
          <w:rFonts w:hint="cs"/>
          <w:rtl/>
        </w:rPr>
      </w:pPr>
    </w:p>
    <w:p w14:paraId="381B744D" w14:textId="77777777" w:rsidR="00000000" w:rsidRDefault="00162D07">
      <w:pPr>
        <w:pStyle w:val="af0"/>
        <w:rPr>
          <w:rtl/>
        </w:rPr>
      </w:pPr>
      <w:bookmarkStart w:id="16" w:name="FS000001057T02_02_2004_16_11_17"/>
      <w:bookmarkEnd w:id="16"/>
      <w:r>
        <w:rPr>
          <w:rFonts w:hint="eastAsia"/>
          <w:rtl/>
        </w:rPr>
        <w:t>ישראל</w:t>
      </w:r>
      <w:r>
        <w:rPr>
          <w:rtl/>
        </w:rPr>
        <w:t xml:space="preserve"> אייכלר (יהדות התורה):</w:t>
      </w:r>
    </w:p>
    <w:p w14:paraId="104976E2" w14:textId="77777777" w:rsidR="00000000" w:rsidRDefault="00162D07">
      <w:pPr>
        <w:pStyle w:val="a0"/>
        <w:rPr>
          <w:rFonts w:hint="cs"/>
          <w:rtl/>
        </w:rPr>
      </w:pPr>
    </w:p>
    <w:p w14:paraId="6D626576" w14:textId="77777777" w:rsidR="00000000" w:rsidRDefault="00162D07">
      <w:pPr>
        <w:pStyle w:val="a0"/>
        <w:rPr>
          <w:rFonts w:hint="cs"/>
          <w:rtl/>
        </w:rPr>
      </w:pPr>
      <w:r>
        <w:rPr>
          <w:rFonts w:hint="cs"/>
          <w:rtl/>
        </w:rPr>
        <w:t>אדוני שר התחבורה, כבר הועלו הצעות רבות בעניין הז</w:t>
      </w:r>
      <w:r>
        <w:rPr>
          <w:rFonts w:hint="cs"/>
          <w:rtl/>
        </w:rPr>
        <w:t>ה, ותמיד נדחו, בעניין הפרטת האכיפה של חלק מחוקי התנועה. כמו שיש חברות אבטחה לאוטובוסים, אולי כדאי שהשר ישקול מחדש רעיון לכמה חברות שיעסקו באכיפה, וזה ישחרר את המשטרה ואת תקציב המדינה מהרבה הרבה כסף שזקוקים לו, כדי לאכוף את חוקי התנועה בכבישים.</w:t>
      </w:r>
    </w:p>
    <w:p w14:paraId="72DB43E5" w14:textId="77777777" w:rsidR="00000000" w:rsidRDefault="00162D07">
      <w:pPr>
        <w:pStyle w:val="a0"/>
        <w:rPr>
          <w:rFonts w:hint="cs"/>
          <w:rtl/>
        </w:rPr>
      </w:pPr>
    </w:p>
    <w:p w14:paraId="60C894E9" w14:textId="77777777" w:rsidR="00000000" w:rsidRDefault="00162D07">
      <w:pPr>
        <w:pStyle w:val="af1"/>
        <w:rPr>
          <w:rtl/>
        </w:rPr>
      </w:pPr>
      <w:r>
        <w:rPr>
          <w:rtl/>
        </w:rPr>
        <w:t>היו"ר ראובן</w:t>
      </w:r>
      <w:r>
        <w:rPr>
          <w:rtl/>
        </w:rPr>
        <w:t xml:space="preserve"> ריבלין:</w:t>
      </w:r>
    </w:p>
    <w:p w14:paraId="0A059E11" w14:textId="77777777" w:rsidR="00000000" w:rsidRDefault="00162D07">
      <w:pPr>
        <w:pStyle w:val="a0"/>
        <w:rPr>
          <w:rtl/>
        </w:rPr>
      </w:pPr>
    </w:p>
    <w:p w14:paraId="148DA97A" w14:textId="77777777" w:rsidR="00000000" w:rsidRDefault="00162D07">
      <w:pPr>
        <w:pStyle w:val="a0"/>
        <w:rPr>
          <w:rFonts w:hint="cs"/>
          <w:rtl/>
        </w:rPr>
      </w:pPr>
      <w:r>
        <w:rPr>
          <w:rFonts w:hint="cs"/>
          <w:rtl/>
        </w:rPr>
        <w:t>תודה לחבר הכנסת ישראל אייכלר. כבוד השר, התגובה.</w:t>
      </w:r>
    </w:p>
    <w:p w14:paraId="19AB62BF" w14:textId="77777777" w:rsidR="00000000" w:rsidRDefault="00162D07">
      <w:pPr>
        <w:pStyle w:val="a0"/>
        <w:rPr>
          <w:rFonts w:hint="cs"/>
          <w:rtl/>
        </w:rPr>
      </w:pPr>
    </w:p>
    <w:p w14:paraId="5EF8006B" w14:textId="77777777" w:rsidR="00000000" w:rsidRDefault="00162D07">
      <w:pPr>
        <w:pStyle w:val="-"/>
        <w:rPr>
          <w:rtl/>
        </w:rPr>
      </w:pPr>
      <w:bookmarkStart w:id="17" w:name="FS000000427T02_02_2004_16_11_52"/>
      <w:bookmarkEnd w:id="17"/>
      <w:r>
        <w:rPr>
          <w:rFonts w:hint="eastAsia"/>
          <w:rtl/>
        </w:rPr>
        <w:t>שר</w:t>
      </w:r>
      <w:r>
        <w:rPr>
          <w:rtl/>
        </w:rPr>
        <w:t xml:space="preserve"> התחבורה אביגדור ליברמן:</w:t>
      </w:r>
    </w:p>
    <w:p w14:paraId="6B34EA33" w14:textId="77777777" w:rsidR="00000000" w:rsidRDefault="00162D07">
      <w:pPr>
        <w:pStyle w:val="a0"/>
        <w:rPr>
          <w:rFonts w:hint="cs"/>
          <w:rtl/>
        </w:rPr>
      </w:pPr>
    </w:p>
    <w:p w14:paraId="6809A4DB" w14:textId="77777777" w:rsidR="00000000" w:rsidRDefault="00162D07">
      <w:pPr>
        <w:pStyle w:val="a0"/>
        <w:rPr>
          <w:rFonts w:hint="cs"/>
          <w:rtl/>
        </w:rPr>
      </w:pPr>
      <w:r>
        <w:rPr>
          <w:rFonts w:hint="cs"/>
          <w:rtl/>
        </w:rPr>
        <w:t>אני דוחה את ההצעה הזאת במקרה זה, כי אתה לא יכול להעביר  את סמכות האכיפה, כמו סמכות השיטור, לגורמים פרטיים, כמו שאי-אפשר להפריט את צה"ל. אי-אפשר להפריט את צה"ל, אי-אפשר ל</w:t>
      </w:r>
      <w:r>
        <w:rPr>
          <w:rFonts w:hint="cs"/>
          <w:rtl/>
        </w:rPr>
        <w:t xml:space="preserve">הפריט את המשטרה. הסמכויות שיש לשוטר למעצר, לשלילת רשיון, להערכתי לא ניתן להעביר אותן לגורמים פרטיים. </w:t>
      </w:r>
    </w:p>
    <w:p w14:paraId="550648FD" w14:textId="77777777" w:rsidR="00000000" w:rsidRDefault="00162D07">
      <w:pPr>
        <w:pStyle w:val="a0"/>
        <w:rPr>
          <w:rFonts w:hint="cs"/>
          <w:rtl/>
        </w:rPr>
      </w:pPr>
    </w:p>
    <w:p w14:paraId="6D2AED2C" w14:textId="77777777" w:rsidR="00000000" w:rsidRDefault="00162D07">
      <w:pPr>
        <w:pStyle w:val="af1"/>
        <w:rPr>
          <w:rtl/>
        </w:rPr>
      </w:pPr>
      <w:r>
        <w:rPr>
          <w:rtl/>
        </w:rPr>
        <w:t>היו"ר ראובן ריבלין:</w:t>
      </w:r>
    </w:p>
    <w:p w14:paraId="22D993F7" w14:textId="77777777" w:rsidR="00000000" w:rsidRDefault="00162D07">
      <w:pPr>
        <w:pStyle w:val="a0"/>
        <w:rPr>
          <w:rtl/>
        </w:rPr>
      </w:pPr>
    </w:p>
    <w:p w14:paraId="100E42A0" w14:textId="77777777" w:rsidR="00000000" w:rsidRDefault="00162D07">
      <w:pPr>
        <w:pStyle w:val="a0"/>
        <w:rPr>
          <w:rFonts w:hint="cs"/>
          <w:rtl/>
        </w:rPr>
      </w:pPr>
      <w:r>
        <w:rPr>
          <w:rFonts w:hint="cs"/>
          <w:rtl/>
        </w:rPr>
        <w:t>תודה לשר התחבורה.</w:t>
      </w:r>
    </w:p>
    <w:p w14:paraId="0E1EAA14" w14:textId="77777777" w:rsidR="00000000" w:rsidRDefault="00162D07">
      <w:pPr>
        <w:pStyle w:val="a0"/>
        <w:rPr>
          <w:rFonts w:hint="cs"/>
          <w:rtl/>
        </w:rPr>
      </w:pPr>
    </w:p>
    <w:p w14:paraId="496F6C59" w14:textId="77777777" w:rsidR="00000000" w:rsidRDefault="00162D07">
      <w:pPr>
        <w:pStyle w:val="a2"/>
        <w:rPr>
          <w:rtl/>
        </w:rPr>
      </w:pPr>
    </w:p>
    <w:p w14:paraId="529C7D2E" w14:textId="77777777" w:rsidR="00000000" w:rsidRDefault="00162D07">
      <w:pPr>
        <w:pStyle w:val="a2"/>
        <w:rPr>
          <w:rFonts w:hint="cs"/>
          <w:rtl/>
        </w:rPr>
      </w:pPr>
      <w:bookmarkStart w:id="18" w:name="_Toc78878313"/>
      <w:r>
        <w:rPr>
          <w:rFonts w:hint="cs"/>
          <w:rtl/>
        </w:rPr>
        <w:t>הצעה לסדר</w:t>
      </w:r>
      <w:bookmarkEnd w:id="18"/>
    </w:p>
    <w:p w14:paraId="587B284C" w14:textId="77777777" w:rsidR="00000000" w:rsidRDefault="00162D07">
      <w:pPr>
        <w:pStyle w:val="a0"/>
        <w:rPr>
          <w:rFonts w:hint="cs"/>
          <w:rtl/>
        </w:rPr>
      </w:pPr>
    </w:p>
    <w:p w14:paraId="07C5DC9B" w14:textId="77777777" w:rsidR="00000000" w:rsidRDefault="00162D07">
      <w:pPr>
        <w:pStyle w:val="af1"/>
        <w:rPr>
          <w:rtl/>
        </w:rPr>
      </w:pPr>
      <w:r>
        <w:rPr>
          <w:rtl/>
        </w:rPr>
        <w:t>היו"ר ראובן ריבלין:</w:t>
      </w:r>
    </w:p>
    <w:p w14:paraId="4CACD67D" w14:textId="77777777" w:rsidR="00000000" w:rsidRDefault="00162D07">
      <w:pPr>
        <w:pStyle w:val="a0"/>
        <w:rPr>
          <w:rtl/>
        </w:rPr>
      </w:pPr>
    </w:p>
    <w:p w14:paraId="1DAD4B62" w14:textId="77777777" w:rsidR="00000000" w:rsidRDefault="00162D07">
      <w:pPr>
        <w:pStyle w:val="a0"/>
        <w:rPr>
          <w:rFonts w:hint="cs"/>
          <w:rtl/>
        </w:rPr>
      </w:pPr>
      <w:r>
        <w:rPr>
          <w:rFonts w:hint="cs"/>
          <w:rtl/>
        </w:rPr>
        <w:t>הודעה לפי סעיף 53 כמנהגנו, אף ששלושת חללינו הוחזרו מלבנון. הודעה לפי סעיף  53 לח</w:t>
      </w:r>
      <w:r>
        <w:rPr>
          <w:rFonts w:hint="cs"/>
          <w:rtl/>
        </w:rPr>
        <w:t>ברת הכנסת רוחמה אברהם.  ולאחר מכן נעבור מייד להצעות האי-אמון.</w:t>
      </w:r>
    </w:p>
    <w:p w14:paraId="1C31BD81" w14:textId="77777777" w:rsidR="00000000" w:rsidRDefault="00162D07">
      <w:pPr>
        <w:pStyle w:val="a0"/>
        <w:rPr>
          <w:rFonts w:hint="cs"/>
          <w:rtl/>
        </w:rPr>
      </w:pPr>
    </w:p>
    <w:p w14:paraId="3B3FBB9B" w14:textId="77777777" w:rsidR="00000000" w:rsidRDefault="00162D07">
      <w:pPr>
        <w:pStyle w:val="a"/>
        <w:rPr>
          <w:rtl/>
        </w:rPr>
      </w:pPr>
      <w:bookmarkStart w:id="19" w:name="FS000001026T02_02_2004_16_12_28"/>
      <w:bookmarkStart w:id="20" w:name="_Toc78878314"/>
      <w:bookmarkEnd w:id="19"/>
      <w:r>
        <w:rPr>
          <w:rFonts w:hint="eastAsia"/>
          <w:rtl/>
        </w:rPr>
        <w:t>רוחמה</w:t>
      </w:r>
      <w:r>
        <w:rPr>
          <w:rtl/>
        </w:rPr>
        <w:t xml:space="preserve"> אברהם (הליכוד):</w:t>
      </w:r>
      <w:bookmarkEnd w:id="20"/>
    </w:p>
    <w:p w14:paraId="170CF690" w14:textId="77777777" w:rsidR="00000000" w:rsidRDefault="00162D07">
      <w:pPr>
        <w:pStyle w:val="a0"/>
        <w:rPr>
          <w:rFonts w:hint="cs"/>
          <w:rtl/>
        </w:rPr>
      </w:pPr>
    </w:p>
    <w:p w14:paraId="675BB034" w14:textId="77777777" w:rsidR="00000000" w:rsidRDefault="00162D07">
      <w:pPr>
        <w:pStyle w:val="a0"/>
        <w:rPr>
          <w:rFonts w:hint="cs"/>
          <w:rtl/>
        </w:rPr>
      </w:pPr>
      <w:r>
        <w:rPr>
          <w:rFonts w:hint="cs"/>
          <w:rtl/>
        </w:rPr>
        <w:t>אדוני היושב-ראש, רבותי השרים, גם היום, כמו בכל יום שני, כנסת ישראל לא שוכחת  את השבויים והנעדרים ובני משפחותיהם: רב-סמל צבי פלדמן, רב-סמל זכריה באומל, רב-סמל יהודה כץ, רב</w:t>
      </w:r>
      <w:r>
        <w:rPr>
          <w:rFonts w:hint="cs"/>
          <w:rtl/>
        </w:rPr>
        <w:t xml:space="preserve">-סרן רון ארד, רב-טוראי גיא חבר ויונתן פולארד. </w:t>
      </w:r>
    </w:p>
    <w:p w14:paraId="43839614" w14:textId="77777777" w:rsidR="00000000" w:rsidRDefault="00162D07">
      <w:pPr>
        <w:pStyle w:val="a0"/>
        <w:rPr>
          <w:rFonts w:hint="cs"/>
          <w:rtl/>
        </w:rPr>
      </w:pPr>
    </w:p>
    <w:p w14:paraId="2A215947" w14:textId="77777777" w:rsidR="00000000" w:rsidRDefault="00162D07">
      <w:pPr>
        <w:pStyle w:val="a0"/>
        <w:rPr>
          <w:rFonts w:hint="cs"/>
          <w:rtl/>
        </w:rPr>
      </w:pPr>
      <w:r>
        <w:rPr>
          <w:rFonts w:hint="cs"/>
          <w:rtl/>
        </w:rPr>
        <w:t>בשבוע שעבר הוחזרו גופותיהם של שלושת נעדרי  צה"ל, סמל ראשון בני אברהם, סמל ראשון עומר סועאד וסמל עדי אביטן. אתמול ביקרתי את המשפחות של בני, עדי ועומר. הביקור לא היה קל, הוא היה קשה, אבל אני יכולה לומר שסוף-סוף</w:t>
      </w:r>
      <w:r>
        <w:rPr>
          <w:rFonts w:hint="cs"/>
          <w:rtl/>
        </w:rPr>
        <w:t xml:space="preserve"> המשפחות, למרות הבשורה הקשה, מצאו מנוח לנפשן  לאחר 1,210 ימים של אי-ודאות וטלטלה עד הרגע האחרון בין ספקות וייסורים. יש להן קבר לפקוד אותו. </w:t>
      </w:r>
    </w:p>
    <w:p w14:paraId="5C6AD4BB" w14:textId="77777777" w:rsidR="00000000" w:rsidRDefault="00162D07">
      <w:pPr>
        <w:pStyle w:val="a0"/>
        <w:rPr>
          <w:rFonts w:hint="cs"/>
          <w:rtl/>
        </w:rPr>
      </w:pPr>
    </w:p>
    <w:p w14:paraId="096FDEE8" w14:textId="77777777" w:rsidR="00000000" w:rsidRDefault="00162D07">
      <w:pPr>
        <w:pStyle w:val="a0"/>
        <w:rPr>
          <w:rFonts w:hint="cs"/>
          <w:rtl/>
        </w:rPr>
      </w:pPr>
      <w:r>
        <w:rPr>
          <w:rFonts w:hint="cs"/>
          <w:rtl/>
        </w:rPr>
        <w:t>ואני רוצה לומר לכם, רבותי חברי הכנסת, כשרואים את החוסן הנפשי של המשפחות, את הגבורה הפנימית ואת כוח ההתמדה, לומדים ע</w:t>
      </w:r>
      <w:r>
        <w:rPr>
          <w:rFonts w:hint="cs"/>
          <w:rtl/>
        </w:rPr>
        <w:t>ל כוחותיו המופלאים של העם היהודי ועל תעצומות הנפש שמאפיינות אותו לאורך השנים. עדיין יש לנו תקווה שאכן בסוף הדרך יגבר האור על החושך ויגבר הטוב על הרע.</w:t>
      </w:r>
    </w:p>
    <w:p w14:paraId="23C71D02" w14:textId="77777777" w:rsidR="00000000" w:rsidRDefault="00162D07">
      <w:pPr>
        <w:pStyle w:val="a0"/>
        <w:rPr>
          <w:rFonts w:hint="cs"/>
          <w:rtl/>
        </w:rPr>
      </w:pPr>
    </w:p>
    <w:p w14:paraId="28B0AE72" w14:textId="77777777" w:rsidR="00000000" w:rsidRDefault="00162D07">
      <w:pPr>
        <w:pStyle w:val="a0"/>
        <w:rPr>
          <w:rFonts w:hint="cs"/>
          <w:rtl/>
        </w:rPr>
      </w:pPr>
      <w:r>
        <w:rPr>
          <w:rFonts w:hint="cs"/>
          <w:rtl/>
        </w:rPr>
        <w:t xml:space="preserve"> ולמשפחות השבויים והנעדרים שגורל יקיריהן עוד לא נודע, אני מבטיחה לכם כי אנחנו נמשיך ונוסיף לפעול כדי שהנו</w:t>
      </w:r>
      <w:r>
        <w:rPr>
          <w:rFonts w:hint="cs"/>
          <w:rtl/>
        </w:rPr>
        <w:t xml:space="preserve">שא לא ירד מסדר-היום הציבורי, עד שגם אתן תמצאו נחמה ובשורת הישועה תופיע בבתיכם. </w:t>
      </w:r>
    </w:p>
    <w:p w14:paraId="1D21014A" w14:textId="77777777" w:rsidR="00000000" w:rsidRDefault="00162D07">
      <w:pPr>
        <w:pStyle w:val="a0"/>
        <w:rPr>
          <w:rFonts w:hint="cs"/>
          <w:rtl/>
        </w:rPr>
      </w:pPr>
    </w:p>
    <w:p w14:paraId="163B3E5D" w14:textId="77777777" w:rsidR="00000000" w:rsidRDefault="00162D07">
      <w:pPr>
        <w:pStyle w:val="a0"/>
        <w:rPr>
          <w:rFonts w:hint="cs"/>
          <w:rtl/>
        </w:rPr>
      </w:pPr>
      <w:r>
        <w:rPr>
          <w:rFonts w:hint="cs"/>
          <w:rtl/>
        </w:rPr>
        <w:t>אני קוראת מכאן לראש הממשלה, שפועל רבות בסוגיית השבויים  והנעדרים, להמשיך במאמצים כדי להחזיר הביתה גם את שאר השבויים והנעדרים שעוד מוחזקים בידי האויב ומשפחותיהם ממתינות לשובם ש</w:t>
      </w:r>
      <w:r>
        <w:rPr>
          <w:rFonts w:hint="cs"/>
          <w:rtl/>
        </w:rPr>
        <w:t xml:space="preserve">נים רבות. תודה רבה. </w:t>
      </w:r>
    </w:p>
    <w:p w14:paraId="79D43E63" w14:textId="77777777" w:rsidR="00000000" w:rsidRDefault="00162D07">
      <w:pPr>
        <w:pStyle w:val="a0"/>
        <w:rPr>
          <w:rFonts w:hint="cs"/>
          <w:rtl/>
        </w:rPr>
      </w:pPr>
    </w:p>
    <w:p w14:paraId="5E6A5C8A" w14:textId="77777777" w:rsidR="00000000" w:rsidRDefault="00162D07">
      <w:pPr>
        <w:pStyle w:val="af1"/>
        <w:rPr>
          <w:rtl/>
        </w:rPr>
      </w:pPr>
      <w:r>
        <w:rPr>
          <w:rtl/>
        </w:rPr>
        <w:t>היו"ר ראובן ריבלין:</w:t>
      </w:r>
    </w:p>
    <w:p w14:paraId="316D0EA6" w14:textId="77777777" w:rsidR="00000000" w:rsidRDefault="00162D07">
      <w:pPr>
        <w:pStyle w:val="a0"/>
        <w:rPr>
          <w:rtl/>
        </w:rPr>
      </w:pPr>
    </w:p>
    <w:p w14:paraId="3FD7BB17" w14:textId="77777777" w:rsidR="00000000" w:rsidRDefault="00162D07">
      <w:pPr>
        <w:pStyle w:val="a0"/>
        <w:rPr>
          <w:rFonts w:hint="cs"/>
          <w:rtl/>
        </w:rPr>
      </w:pPr>
      <w:r>
        <w:rPr>
          <w:rFonts w:hint="cs"/>
          <w:rtl/>
        </w:rPr>
        <w:t xml:space="preserve">תודה לחברת הכנסת רוחמה אברהם. </w:t>
      </w:r>
    </w:p>
    <w:p w14:paraId="52313174" w14:textId="77777777" w:rsidR="00000000" w:rsidRDefault="00162D07">
      <w:pPr>
        <w:pStyle w:val="a0"/>
        <w:rPr>
          <w:rFonts w:hint="cs"/>
          <w:rtl/>
        </w:rPr>
      </w:pPr>
    </w:p>
    <w:p w14:paraId="44430FA6" w14:textId="77777777" w:rsidR="00000000" w:rsidRDefault="00162D07">
      <w:pPr>
        <w:pStyle w:val="a0"/>
        <w:rPr>
          <w:rFonts w:hint="cs"/>
          <w:rtl/>
        </w:rPr>
      </w:pPr>
    </w:p>
    <w:p w14:paraId="5BBC2B58" w14:textId="77777777" w:rsidR="00000000" w:rsidRDefault="00162D07">
      <w:pPr>
        <w:pStyle w:val="a2"/>
        <w:rPr>
          <w:rtl/>
        </w:rPr>
      </w:pPr>
    </w:p>
    <w:p w14:paraId="5CD7B937" w14:textId="77777777" w:rsidR="00000000" w:rsidRDefault="00162D07">
      <w:pPr>
        <w:pStyle w:val="a2"/>
        <w:rPr>
          <w:rFonts w:hint="cs"/>
          <w:rtl/>
        </w:rPr>
      </w:pPr>
      <w:bookmarkStart w:id="21" w:name="CS21577FI0021577T02_02_2004_16_25_59"/>
      <w:bookmarkStart w:id="22" w:name="_Toc78878315"/>
      <w:bookmarkEnd w:id="21"/>
      <w:r>
        <w:rPr>
          <w:rtl/>
        </w:rPr>
        <w:t>הצע</w:t>
      </w:r>
      <w:r>
        <w:rPr>
          <w:rFonts w:hint="cs"/>
          <w:rtl/>
        </w:rPr>
        <w:t>ו</w:t>
      </w:r>
      <w:r>
        <w:rPr>
          <w:rtl/>
        </w:rPr>
        <w:t>ת סיע</w:t>
      </w:r>
      <w:r>
        <w:rPr>
          <w:rFonts w:hint="cs"/>
          <w:rtl/>
        </w:rPr>
        <w:t>ו</w:t>
      </w:r>
      <w:r>
        <w:rPr>
          <w:rtl/>
        </w:rPr>
        <w:t xml:space="preserve">ת העבודה-מימד </w:t>
      </w:r>
      <w:r>
        <w:rPr>
          <w:rFonts w:hint="cs"/>
          <w:rtl/>
        </w:rPr>
        <w:t xml:space="preserve">וש"ס להביע </w:t>
      </w:r>
      <w:r>
        <w:rPr>
          <w:rtl/>
        </w:rPr>
        <w:t>אי</w:t>
      </w:r>
      <w:r>
        <w:rPr>
          <w:rFonts w:hint="cs"/>
          <w:rtl/>
        </w:rPr>
        <w:t>-</w:t>
      </w:r>
      <w:r>
        <w:rPr>
          <w:rtl/>
        </w:rPr>
        <w:t xml:space="preserve">אמון </w:t>
      </w:r>
      <w:r>
        <w:rPr>
          <w:rFonts w:hint="cs"/>
          <w:rtl/>
        </w:rPr>
        <w:t xml:space="preserve">בממשלה </w:t>
      </w:r>
      <w:r>
        <w:rPr>
          <w:rtl/>
        </w:rPr>
        <w:t>ב</w:t>
      </w:r>
      <w:r>
        <w:rPr>
          <w:rFonts w:hint="cs"/>
          <w:rtl/>
        </w:rPr>
        <w:t>של</w:t>
      </w:r>
      <w:r>
        <w:rPr>
          <w:rtl/>
        </w:rPr>
        <w:t>:</w:t>
      </w:r>
      <w:bookmarkEnd w:id="22"/>
      <w:r>
        <w:rPr>
          <w:rtl/>
        </w:rPr>
        <w:t xml:space="preserve"> </w:t>
      </w:r>
    </w:p>
    <w:p w14:paraId="5AE9628C" w14:textId="77777777" w:rsidR="00000000" w:rsidRDefault="00162D07">
      <w:pPr>
        <w:pStyle w:val="a2"/>
        <w:rPr>
          <w:rtl/>
        </w:rPr>
      </w:pPr>
      <w:bookmarkStart w:id="23" w:name="_Toc78878316"/>
      <w:r>
        <w:rPr>
          <w:rFonts w:hint="cs"/>
          <w:rtl/>
        </w:rPr>
        <w:t xml:space="preserve">א. </w:t>
      </w:r>
      <w:r>
        <w:rPr>
          <w:rtl/>
        </w:rPr>
        <w:t>מצבן הכלכלי הקשה של הרשויות המקומיות</w:t>
      </w:r>
      <w:r>
        <w:rPr>
          <w:rFonts w:hint="cs"/>
          <w:rtl/>
        </w:rPr>
        <w:t>;</w:t>
      </w:r>
      <w:bookmarkEnd w:id="23"/>
      <w:r>
        <w:rPr>
          <w:rtl/>
        </w:rPr>
        <w:t xml:space="preserve"> </w:t>
      </w:r>
    </w:p>
    <w:p w14:paraId="46768075" w14:textId="77777777" w:rsidR="00000000" w:rsidRDefault="00162D07">
      <w:pPr>
        <w:pStyle w:val="a2"/>
        <w:rPr>
          <w:rtl/>
        </w:rPr>
      </w:pPr>
      <w:bookmarkStart w:id="24" w:name="CS21730FI0021730T02_02_2004_17_25_17"/>
      <w:bookmarkStart w:id="25" w:name="_Toc78878317"/>
      <w:bookmarkEnd w:id="24"/>
      <w:r>
        <w:rPr>
          <w:rFonts w:hint="cs"/>
          <w:rtl/>
        </w:rPr>
        <w:t xml:space="preserve">ב. </w:t>
      </w:r>
      <w:r>
        <w:rPr>
          <w:rtl/>
        </w:rPr>
        <w:t>הסתירה בין גרסת ראש הממשלה לבין גרסת המתנחלים ב</w:t>
      </w:r>
      <w:r>
        <w:rPr>
          <w:rFonts w:hint="cs"/>
          <w:rtl/>
        </w:rPr>
        <w:t>נוגע ל</w:t>
      </w:r>
      <w:r>
        <w:rPr>
          <w:rtl/>
        </w:rPr>
        <w:t>פינוי התנחלויות</w:t>
      </w:r>
      <w:bookmarkEnd w:id="25"/>
    </w:p>
    <w:p w14:paraId="4B2ADC0C" w14:textId="77777777" w:rsidR="00000000" w:rsidRDefault="00162D07">
      <w:pPr>
        <w:pStyle w:val="-0"/>
        <w:rPr>
          <w:rFonts w:hint="cs"/>
          <w:rtl/>
        </w:rPr>
      </w:pPr>
    </w:p>
    <w:p w14:paraId="4648A681" w14:textId="77777777" w:rsidR="00000000" w:rsidRDefault="00162D07">
      <w:pPr>
        <w:pStyle w:val="af1"/>
        <w:rPr>
          <w:rtl/>
        </w:rPr>
      </w:pPr>
      <w:r>
        <w:rPr>
          <w:rtl/>
        </w:rPr>
        <w:t>היו"ר רא</w:t>
      </w:r>
      <w:r>
        <w:rPr>
          <w:rtl/>
        </w:rPr>
        <w:t>ובן ריבלין:</w:t>
      </w:r>
    </w:p>
    <w:p w14:paraId="6C287D26" w14:textId="77777777" w:rsidR="00000000" w:rsidRDefault="00162D07">
      <w:pPr>
        <w:pStyle w:val="a0"/>
        <w:rPr>
          <w:rtl/>
        </w:rPr>
      </w:pPr>
    </w:p>
    <w:p w14:paraId="68561649" w14:textId="77777777" w:rsidR="00000000" w:rsidRDefault="00162D07">
      <w:pPr>
        <w:pStyle w:val="a0"/>
        <w:rPr>
          <w:rFonts w:hint="cs"/>
          <w:rtl/>
        </w:rPr>
      </w:pPr>
      <w:r>
        <w:rPr>
          <w:rFonts w:hint="cs"/>
          <w:rtl/>
        </w:rPr>
        <w:t>ובכן, רבותי חברי  הכנסת, אנחנו עוברים לסדר-היום, ובראשיתו הצעות האי-אמון של העבודה-מימד ושל סיעת ש"ס. השר עזרא נמצא כאן. רבותי, בשם סיעת העבודה-מימד ינמק את הצעתו לאי-אמון חבר הכנסת איתן כבל. בבקשה, אדוני.</w:t>
      </w:r>
    </w:p>
    <w:p w14:paraId="49A1D58C" w14:textId="77777777" w:rsidR="00000000" w:rsidRDefault="00162D07">
      <w:pPr>
        <w:pStyle w:val="a0"/>
        <w:rPr>
          <w:rFonts w:hint="cs"/>
          <w:rtl/>
        </w:rPr>
      </w:pPr>
    </w:p>
    <w:p w14:paraId="608A2C55" w14:textId="77777777" w:rsidR="00000000" w:rsidRDefault="00162D07">
      <w:pPr>
        <w:pStyle w:val="a"/>
        <w:rPr>
          <w:rtl/>
        </w:rPr>
      </w:pPr>
      <w:bookmarkStart w:id="26" w:name="FS000000445T02_02_2004_16_14_57"/>
      <w:bookmarkStart w:id="27" w:name="_Toc78878318"/>
      <w:bookmarkEnd w:id="26"/>
      <w:r>
        <w:rPr>
          <w:rFonts w:hint="eastAsia"/>
          <w:rtl/>
        </w:rPr>
        <w:t>איתן</w:t>
      </w:r>
      <w:r>
        <w:rPr>
          <w:rtl/>
        </w:rPr>
        <w:t xml:space="preserve"> כבל (העבודה-מימד):</w:t>
      </w:r>
      <w:bookmarkEnd w:id="27"/>
    </w:p>
    <w:p w14:paraId="2FD395DE" w14:textId="77777777" w:rsidR="00000000" w:rsidRDefault="00162D07">
      <w:pPr>
        <w:pStyle w:val="a0"/>
        <w:rPr>
          <w:rFonts w:hint="cs"/>
          <w:rtl/>
        </w:rPr>
      </w:pPr>
    </w:p>
    <w:p w14:paraId="63292915" w14:textId="77777777" w:rsidR="00000000" w:rsidRDefault="00162D07">
      <w:pPr>
        <w:pStyle w:val="a0"/>
        <w:rPr>
          <w:rFonts w:hint="cs"/>
          <w:rtl/>
        </w:rPr>
      </w:pPr>
      <w:r>
        <w:rPr>
          <w:rFonts w:hint="cs"/>
          <w:rtl/>
        </w:rPr>
        <w:t>אדוני היושב</w:t>
      </w:r>
      <w:r>
        <w:rPr>
          <w:rFonts w:hint="cs"/>
          <w:rtl/>
        </w:rPr>
        <w:t>-ראש, אדוני ממלא-מקום ראש הממשלה, חברי חברי הכנסת, המדינה בוערת, שביתות בכל הרשויות המקומיות, והאדון ראש הממשלה, ה"ספינולוג", שאני מרשה לעצמי, ותרשה לי, למחוא לו כף - - -</w:t>
      </w:r>
    </w:p>
    <w:p w14:paraId="3D19F6C0" w14:textId="77777777" w:rsidR="00000000" w:rsidRDefault="00162D07">
      <w:pPr>
        <w:pStyle w:val="a0"/>
        <w:rPr>
          <w:rFonts w:hint="cs"/>
          <w:rtl/>
        </w:rPr>
      </w:pPr>
    </w:p>
    <w:p w14:paraId="281C01B6" w14:textId="77777777" w:rsidR="00000000" w:rsidRDefault="00162D07">
      <w:pPr>
        <w:pStyle w:val="af1"/>
        <w:rPr>
          <w:rtl/>
        </w:rPr>
      </w:pPr>
      <w:r>
        <w:rPr>
          <w:rtl/>
        </w:rPr>
        <w:t>היו"ר ראובן ריבלין:</w:t>
      </w:r>
    </w:p>
    <w:p w14:paraId="557A746A" w14:textId="77777777" w:rsidR="00000000" w:rsidRDefault="00162D07">
      <w:pPr>
        <w:pStyle w:val="a0"/>
        <w:rPr>
          <w:rtl/>
        </w:rPr>
      </w:pPr>
    </w:p>
    <w:p w14:paraId="55D0E36B" w14:textId="77777777" w:rsidR="00000000" w:rsidRDefault="00162D07">
      <w:pPr>
        <w:pStyle w:val="a0"/>
        <w:rPr>
          <w:rFonts w:hint="cs"/>
          <w:rtl/>
        </w:rPr>
      </w:pPr>
      <w:r>
        <w:rPr>
          <w:rFonts w:hint="cs"/>
          <w:rtl/>
        </w:rPr>
        <w:t xml:space="preserve">אני לא מרשה לך למחוא כף, לא בגלל כבודו של ראש הממשלה, אלא בגלל </w:t>
      </w:r>
      <w:r>
        <w:rPr>
          <w:rFonts w:hint="cs"/>
          <w:rtl/>
        </w:rPr>
        <w:t>כבודה של הכנסת.</w:t>
      </w:r>
    </w:p>
    <w:p w14:paraId="49B162B4" w14:textId="77777777" w:rsidR="00000000" w:rsidRDefault="00162D07">
      <w:pPr>
        <w:pStyle w:val="a0"/>
        <w:rPr>
          <w:rFonts w:hint="cs"/>
          <w:rtl/>
        </w:rPr>
      </w:pPr>
    </w:p>
    <w:p w14:paraId="35245D45" w14:textId="77777777" w:rsidR="00000000" w:rsidRDefault="00162D07">
      <w:pPr>
        <w:pStyle w:val="-"/>
        <w:rPr>
          <w:rtl/>
        </w:rPr>
      </w:pPr>
      <w:bookmarkStart w:id="28" w:name="FS000000445T02_02_2004_16_15_40C"/>
      <w:bookmarkEnd w:id="28"/>
      <w:r>
        <w:rPr>
          <w:rtl/>
        </w:rPr>
        <w:t>איתן כבל (העבודה-מימד):</w:t>
      </w:r>
    </w:p>
    <w:p w14:paraId="4F1AFDA7" w14:textId="77777777" w:rsidR="00000000" w:rsidRDefault="00162D07">
      <w:pPr>
        <w:pStyle w:val="a0"/>
        <w:rPr>
          <w:rtl/>
        </w:rPr>
      </w:pPr>
    </w:p>
    <w:p w14:paraId="5981C47C" w14:textId="77777777" w:rsidR="00000000" w:rsidRDefault="00162D07">
      <w:pPr>
        <w:pStyle w:val="a0"/>
        <w:rPr>
          <w:rFonts w:hint="cs"/>
          <w:rtl/>
        </w:rPr>
      </w:pPr>
      <w:r>
        <w:rPr>
          <w:rFonts w:hint="cs"/>
          <w:rtl/>
        </w:rPr>
        <w:t>אז לכן ביקשתי רשות תוך כדי תנועה.</w:t>
      </w:r>
    </w:p>
    <w:p w14:paraId="625BBA90" w14:textId="77777777" w:rsidR="00000000" w:rsidRDefault="00162D07">
      <w:pPr>
        <w:pStyle w:val="a0"/>
        <w:rPr>
          <w:rFonts w:hint="cs"/>
          <w:rtl/>
        </w:rPr>
      </w:pPr>
    </w:p>
    <w:p w14:paraId="74110744" w14:textId="77777777" w:rsidR="00000000" w:rsidRDefault="00162D07">
      <w:pPr>
        <w:pStyle w:val="af1"/>
        <w:rPr>
          <w:rtl/>
        </w:rPr>
      </w:pPr>
      <w:r>
        <w:rPr>
          <w:rtl/>
        </w:rPr>
        <w:t>היו"ר ראובן ריבלין:</w:t>
      </w:r>
    </w:p>
    <w:p w14:paraId="4C50BD8E" w14:textId="77777777" w:rsidR="00000000" w:rsidRDefault="00162D07">
      <w:pPr>
        <w:pStyle w:val="a0"/>
        <w:rPr>
          <w:rtl/>
        </w:rPr>
      </w:pPr>
    </w:p>
    <w:p w14:paraId="5084C22F" w14:textId="77777777" w:rsidR="00000000" w:rsidRDefault="00162D07">
      <w:pPr>
        <w:pStyle w:val="a0"/>
        <w:rPr>
          <w:rFonts w:hint="cs"/>
          <w:rtl/>
        </w:rPr>
      </w:pPr>
      <w:r>
        <w:rPr>
          <w:rFonts w:hint="cs"/>
          <w:rtl/>
        </w:rPr>
        <w:t xml:space="preserve">לכן אני אומר לך, אל תעשה לפני שאתה מקבל רשות.  </w:t>
      </w:r>
    </w:p>
    <w:p w14:paraId="101A5780" w14:textId="77777777" w:rsidR="00000000" w:rsidRDefault="00162D07">
      <w:pPr>
        <w:pStyle w:val="a0"/>
        <w:rPr>
          <w:rFonts w:hint="cs"/>
          <w:rtl/>
        </w:rPr>
      </w:pPr>
    </w:p>
    <w:p w14:paraId="5D9B757B" w14:textId="77777777" w:rsidR="00000000" w:rsidRDefault="00162D07">
      <w:pPr>
        <w:pStyle w:val="-"/>
        <w:rPr>
          <w:rtl/>
        </w:rPr>
      </w:pPr>
      <w:bookmarkStart w:id="29" w:name="FS000000445T02_02_2004_16_15_47C"/>
      <w:bookmarkEnd w:id="29"/>
      <w:r>
        <w:rPr>
          <w:rtl/>
        </w:rPr>
        <w:t>איתן כבל (העבודה-מימד):</w:t>
      </w:r>
    </w:p>
    <w:p w14:paraId="2FF6E16D" w14:textId="77777777" w:rsidR="00000000" w:rsidRDefault="00162D07">
      <w:pPr>
        <w:pStyle w:val="a0"/>
        <w:rPr>
          <w:rtl/>
        </w:rPr>
      </w:pPr>
    </w:p>
    <w:p w14:paraId="2D32E219" w14:textId="77777777" w:rsidR="00000000" w:rsidRDefault="00162D07">
      <w:pPr>
        <w:pStyle w:val="a0"/>
        <w:rPr>
          <w:rFonts w:hint="cs"/>
          <w:rtl/>
        </w:rPr>
      </w:pPr>
      <w:r>
        <w:rPr>
          <w:rFonts w:hint="cs"/>
          <w:rtl/>
        </w:rPr>
        <w:t>אז אני מוחא כף לראש הממשלה על ה"ספין" הנהדר של עוד דברת, שכן עכשיו הוא חושב שבעיית ה</w:t>
      </w:r>
      <w:r>
        <w:rPr>
          <w:rFonts w:hint="cs"/>
          <w:rtl/>
        </w:rPr>
        <w:t xml:space="preserve">רשויות המקומיות נפתרה. אחרי הדברים שהוא מסר היום לעיתון "הארץ", לעיתונאי מרקוס, בזה נדמה לו שנפתרו כל הבעיות. מבחינתו, ברגע שסדר-היום בתקשורת ב-48 השעות הקרובות במקרה הטוב, יהיה הנושא של כן 17 יישובים או לא 17 יישובים, בכך בא מזור לבעיותינו. </w:t>
      </w:r>
    </w:p>
    <w:p w14:paraId="1418A836" w14:textId="77777777" w:rsidR="00000000" w:rsidRDefault="00162D07">
      <w:pPr>
        <w:pStyle w:val="a0"/>
        <w:rPr>
          <w:rFonts w:hint="cs"/>
          <w:rtl/>
        </w:rPr>
      </w:pPr>
    </w:p>
    <w:p w14:paraId="10F9CBE7" w14:textId="77777777" w:rsidR="00000000" w:rsidRDefault="00162D07">
      <w:pPr>
        <w:pStyle w:val="a0"/>
        <w:rPr>
          <w:rFonts w:hint="cs"/>
          <w:rtl/>
        </w:rPr>
      </w:pPr>
      <w:r>
        <w:rPr>
          <w:rFonts w:hint="cs"/>
          <w:rtl/>
        </w:rPr>
        <w:t>אני שמעתי את</w:t>
      </w:r>
      <w:r>
        <w:rPr>
          <w:rFonts w:hint="cs"/>
          <w:rtl/>
        </w:rPr>
        <w:t xml:space="preserve"> חבר הכנסת מצנע בריאיון ברדיו אתמול אומר ופותח: בוקר טוב, אדוני ראש הממשלה. התברר שראש הממשלה, שכל כך עסוק בחקירות של עצמו, יום לפני - - -</w:t>
      </w:r>
    </w:p>
    <w:p w14:paraId="5A101DCE" w14:textId="77777777" w:rsidR="00000000" w:rsidRDefault="00162D07">
      <w:pPr>
        <w:pStyle w:val="a0"/>
        <w:rPr>
          <w:rFonts w:hint="cs"/>
          <w:rtl/>
        </w:rPr>
      </w:pPr>
    </w:p>
    <w:p w14:paraId="37544D37" w14:textId="77777777" w:rsidR="00000000" w:rsidRDefault="00162D07">
      <w:pPr>
        <w:pStyle w:val="af1"/>
        <w:rPr>
          <w:rtl/>
        </w:rPr>
      </w:pPr>
      <w:r>
        <w:rPr>
          <w:rtl/>
        </w:rPr>
        <w:t>היו"ר ראובן ריבלין:</w:t>
      </w:r>
    </w:p>
    <w:p w14:paraId="3823079B" w14:textId="77777777" w:rsidR="00000000" w:rsidRDefault="00162D07">
      <w:pPr>
        <w:pStyle w:val="a0"/>
        <w:rPr>
          <w:rtl/>
        </w:rPr>
      </w:pPr>
    </w:p>
    <w:p w14:paraId="32E789DE" w14:textId="77777777" w:rsidR="00000000" w:rsidRDefault="00162D07">
      <w:pPr>
        <w:pStyle w:val="a0"/>
        <w:rPr>
          <w:rFonts w:hint="cs"/>
          <w:rtl/>
        </w:rPr>
      </w:pPr>
      <w:r>
        <w:rPr>
          <w:rFonts w:hint="cs"/>
          <w:rtl/>
        </w:rPr>
        <w:t>חבר הכנסת כבל, הזמן בארץ עובר מהר, אבל זה היה הבוקר.</w:t>
      </w:r>
    </w:p>
    <w:p w14:paraId="77A0EB34" w14:textId="77777777" w:rsidR="00000000" w:rsidRDefault="00162D07">
      <w:pPr>
        <w:pStyle w:val="a0"/>
        <w:rPr>
          <w:rFonts w:hint="cs"/>
          <w:rtl/>
        </w:rPr>
      </w:pPr>
    </w:p>
    <w:p w14:paraId="736C16C2" w14:textId="77777777" w:rsidR="00000000" w:rsidRDefault="00162D07">
      <w:pPr>
        <w:pStyle w:val="-"/>
        <w:rPr>
          <w:rtl/>
        </w:rPr>
      </w:pPr>
      <w:bookmarkStart w:id="30" w:name="FS000000445T02_02_2004_16_17_00C"/>
      <w:bookmarkEnd w:id="30"/>
      <w:r>
        <w:rPr>
          <w:rtl/>
        </w:rPr>
        <w:t>איתן כבל (העבודה-מימד):</w:t>
      </w:r>
    </w:p>
    <w:p w14:paraId="14B20DD6" w14:textId="77777777" w:rsidR="00000000" w:rsidRDefault="00162D07">
      <w:pPr>
        <w:pStyle w:val="a0"/>
        <w:rPr>
          <w:rtl/>
        </w:rPr>
      </w:pPr>
    </w:p>
    <w:p w14:paraId="0DC979E0" w14:textId="77777777" w:rsidR="00000000" w:rsidRDefault="00162D07">
      <w:pPr>
        <w:pStyle w:val="a0"/>
        <w:rPr>
          <w:rFonts w:hint="cs"/>
          <w:rtl/>
        </w:rPr>
      </w:pPr>
      <w:r>
        <w:rPr>
          <w:rFonts w:hint="cs"/>
          <w:rtl/>
        </w:rPr>
        <w:t>אני מודה על התיק</w:t>
      </w:r>
      <w:r>
        <w:rPr>
          <w:rFonts w:hint="cs"/>
          <w:rtl/>
        </w:rPr>
        <w:t xml:space="preserve">ון. תודה. בכל מקרה, לגופו של עניין, אדוני היושב-ראש,  חברי חברי הכנסת, הוא כל כך עסוק, שהוא פותח בנדמה לו, אתמול בישיבת הממשלה. יש בעיה, הרשויות המקומיות קורסות, והוא התעורר. הוא בכלל לא ידע שיש בעיה. כי זה פשוט לא מעניין אותו. הוא עסוק בעצמו. כי בסופו של </w:t>
      </w:r>
      <w:r>
        <w:rPr>
          <w:rFonts w:hint="cs"/>
          <w:rtl/>
        </w:rPr>
        <w:t>עניין גם ראש ממשלה הוא בן-אדם. וכשעל הראש שלו מרחפות שאלות קשות, האם יש לו בכלל זמן לעסוק בענייני דיומא, האם יש לו בכלל זמן לעסוק בענייני המדינה? אין לו זמן לזה. ואז הוא מפתיע את עם ישראל ומבקש בתוך שבוע ימים - - -</w:t>
      </w:r>
    </w:p>
    <w:p w14:paraId="05554385" w14:textId="77777777" w:rsidR="00000000" w:rsidRDefault="00162D07">
      <w:pPr>
        <w:pStyle w:val="a0"/>
        <w:rPr>
          <w:rFonts w:hint="cs"/>
          <w:rtl/>
        </w:rPr>
      </w:pPr>
    </w:p>
    <w:p w14:paraId="330C012F" w14:textId="77777777" w:rsidR="00000000" w:rsidRDefault="00162D07">
      <w:pPr>
        <w:pStyle w:val="af1"/>
        <w:rPr>
          <w:rtl/>
        </w:rPr>
      </w:pPr>
      <w:r>
        <w:rPr>
          <w:rtl/>
        </w:rPr>
        <w:t>היו"ר ראובן ריבלין:</w:t>
      </w:r>
    </w:p>
    <w:p w14:paraId="6E9646EE" w14:textId="77777777" w:rsidR="00000000" w:rsidRDefault="00162D07">
      <w:pPr>
        <w:pStyle w:val="a0"/>
        <w:rPr>
          <w:rtl/>
        </w:rPr>
      </w:pPr>
    </w:p>
    <w:p w14:paraId="162C1705" w14:textId="77777777" w:rsidR="00000000" w:rsidRDefault="00162D07">
      <w:pPr>
        <w:pStyle w:val="a0"/>
        <w:rPr>
          <w:rFonts w:hint="cs"/>
          <w:rtl/>
        </w:rPr>
      </w:pPr>
      <w:r>
        <w:rPr>
          <w:rFonts w:hint="cs"/>
          <w:rtl/>
        </w:rPr>
        <w:t>כבוד השר אולמרט, אנ</w:t>
      </w:r>
      <w:r>
        <w:rPr>
          <w:rFonts w:hint="cs"/>
          <w:rtl/>
        </w:rPr>
        <w:t>י לא יכול לומר לחבר הכנסת שוחט, אבל לאדוני אני ודאי יכול לומר. זה מאוד מפריע, השיחה שלכם. על כבל אני לא אגן מפני שוחט, אבל אני אשתדל - - -</w:t>
      </w:r>
    </w:p>
    <w:p w14:paraId="347BC65A" w14:textId="77777777" w:rsidR="00000000" w:rsidRDefault="00162D07">
      <w:pPr>
        <w:pStyle w:val="a0"/>
        <w:rPr>
          <w:rFonts w:hint="cs"/>
          <w:rtl/>
        </w:rPr>
      </w:pPr>
    </w:p>
    <w:p w14:paraId="0B7532A1" w14:textId="77777777" w:rsidR="00000000" w:rsidRDefault="00162D07">
      <w:pPr>
        <w:pStyle w:val="-"/>
        <w:rPr>
          <w:rtl/>
        </w:rPr>
      </w:pPr>
      <w:bookmarkStart w:id="31" w:name="FS000000445T02_02_2004_16_18_23C"/>
      <w:bookmarkEnd w:id="31"/>
      <w:r>
        <w:rPr>
          <w:rtl/>
        </w:rPr>
        <w:t>איתן כבל (העבודה-מימד):</w:t>
      </w:r>
    </w:p>
    <w:p w14:paraId="2A240C5A" w14:textId="77777777" w:rsidR="00000000" w:rsidRDefault="00162D07">
      <w:pPr>
        <w:pStyle w:val="a0"/>
        <w:rPr>
          <w:rtl/>
        </w:rPr>
      </w:pPr>
    </w:p>
    <w:p w14:paraId="43FAA592" w14:textId="77777777" w:rsidR="00000000" w:rsidRDefault="00162D07">
      <w:pPr>
        <w:pStyle w:val="a0"/>
        <w:rPr>
          <w:rFonts w:hint="cs"/>
          <w:rtl/>
        </w:rPr>
      </w:pPr>
      <w:r>
        <w:rPr>
          <w:rFonts w:hint="cs"/>
          <w:rtl/>
        </w:rPr>
        <w:t>ראש הממשלה מבקש בתוך שבוע לתת פתרון. אני רוצה להזכיר לכם, שראש הממשלה לקח על עצמו, חבר הכנס</w:t>
      </w:r>
      <w:r>
        <w:rPr>
          <w:rFonts w:hint="cs"/>
          <w:rtl/>
        </w:rPr>
        <w:t xml:space="preserve">ת רמון, חבר הכנסת בורג, ומתן וילנאי -  לקח על עצמו שני יישובים, שני יישובים, לפני שנתיים. עכו ולוד. </w:t>
      </w:r>
    </w:p>
    <w:p w14:paraId="01AEB9D2" w14:textId="77777777" w:rsidR="00000000" w:rsidRDefault="00162D07">
      <w:pPr>
        <w:pStyle w:val="a0"/>
        <w:rPr>
          <w:rFonts w:hint="cs"/>
          <w:rtl/>
        </w:rPr>
      </w:pPr>
    </w:p>
    <w:p w14:paraId="271B505B" w14:textId="77777777" w:rsidR="00000000" w:rsidRDefault="00162D07">
      <w:pPr>
        <w:pStyle w:val="af0"/>
        <w:rPr>
          <w:rtl/>
        </w:rPr>
      </w:pPr>
      <w:r>
        <w:rPr>
          <w:rFonts w:hint="eastAsia"/>
          <w:rtl/>
        </w:rPr>
        <w:t>דני</w:t>
      </w:r>
      <w:r>
        <w:rPr>
          <w:rtl/>
        </w:rPr>
        <w:t xml:space="preserve"> יתום (העבודה-מימד):</w:t>
      </w:r>
    </w:p>
    <w:p w14:paraId="5DE68D33" w14:textId="77777777" w:rsidR="00000000" w:rsidRDefault="00162D07">
      <w:pPr>
        <w:pStyle w:val="a0"/>
        <w:rPr>
          <w:rFonts w:hint="cs"/>
          <w:rtl/>
        </w:rPr>
      </w:pPr>
    </w:p>
    <w:p w14:paraId="70C3BBB6" w14:textId="77777777" w:rsidR="00000000" w:rsidRDefault="00162D07">
      <w:pPr>
        <w:pStyle w:val="a0"/>
        <w:rPr>
          <w:rFonts w:hint="cs"/>
          <w:rtl/>
        </w:rPr>
      </w:pPr>
      <w:r>
        <w:rPr>
          <w:rFonts w:hint="cs"/>
          <w:rtl/>
        </w:rPr>
        <w:t>וקריית-אפל.</w:t>
      </w:r>
    </w:p>
    <w:p w14:paraId="20051B52" w14:textId="77777777" w:rsidR="00000000" w:rsidRDefault="00162D07">
      <w:pPr>
        <w:pStyle w:val="a0"/>
        <w:rPr>
          <w:rFonts w:hint="cs"/>
          <w:rtl/>
        </w:rPr>
      </w:pPr>
    </w:p>
    <w:p w14:paraId="7EF5E955" w14:textId="77777777" w:rsidR="00000000" w:rsidRDefault="00162D07">
      <w:pPr>
        <w:pStyle w:val="-"/>
        <w:rPr>
          <w:rtl/>
        </w:rPr>
      </w:pPr>
      <w:bookmarkStart w:id="32" w:name="FS000000445T02_02_2004_16_18_59C"/>
      <w:bookmarkEnd w:id="32"/>
      <w:r>
        <w:rPr>
          <w:rtl/>
        </w:rPr>
        <w:t>איתן כבל (העבודה-מימד):</w:t>
      </w:r>
    </w:p>
    <w:p w14:paraId="3B056C32" w14:textId="77777777" w:rsidR="00000000" w:rsidRDefault="00162D07">
      <w:pPr>
        <w:pStyle w:val="a0"/>
        <w:rPr>
          <w:rtl/>
        </w:rPr>
      </w:pPr>
    </w:p>
    <w:p w14:paraId="5A149FFE" w14:textId="77777777" w:rsidR="00000000" w:rsidRDefault="00162D07">
      <w:pPr>
        <w:pStyle w:val="a0"/>
        <w:rPr>
          <w:rFonts w:hint="cs"/>
          <w:rtl/>
        </w:rPr>
      </w:pPr>
      <w:r>
        <w:rPr>
          <w:rFonts w:hint="cs"/>
          <w:rtl/>
        </w:rPr>
        <w:t xml:space="preserve">זה פרויקט נפרד, זה פרויקט אישי. אני לא מדבר על הפרויקטים  האישיים.  </w:t>
      </w:r>
    </w:p>
    <w:p w14:paraId="644AA757" w14:textId="77777777" w:rsidR="00000000" w:rsidRDefault="00162D07">
      <w:pPr>
        <w:pStyle w:val="a0"/>
        <w:rPr>
          <w:rFonts w:hint="cs"/>
          <w:rtl/>
        </w:rPr>
      </w:pPr>
    </w:p>
    <w:p w14:paraId="1F02AD2B" w14:textId="77777777" w:rsidR="00000000" w:rsidRDefault="00162D07">
      <w:pPr>
        <w:pStyle w:val="a0"/>
        <w:rPr>
          <w:rFonts w:hint="cs"/>
          <w:rtl/>
        </w:rPr>
      </w:pPr>
      <w:r>
        <w:rPr>
          <w:rFonts w:hint="cs"/>
          <w:rtl/>
        </w:rPr>
        <w:t xml:space="preserve">אלה שני יישובים מתוך </w:t>
      </w:r>
      <w:r>
        <w:rPr>
          <w:rFonts w:hint="cs"/>
          <w:rtl/>
        </w:rPr>
        <w:t>מאות היישובים. שניים בלבד, אדוני היושב-ראש. ולא רק שלא נמצא להם פתרון, ולא רק  שלא קרה דבר - - -</w:t>
      </w:r>
    </w:p>
    <w:p w14:paraId="44BA0810" w14:textId="77777777" w:rsidR="00000000" w:rsidRDefault="00162D07">
      <w:pPr>
        <w:pStyle w:val="a0"/>
        <w:rPr>
          <w:rFonts w:hint="cs"/>
          <w:rtl/>
        </w:rPr>
      </w:pPr>
    </w:p>
    <w:p w14:paraId="2FD4258E" w14:textId="77777777" w:rsidR="00000000" w:rsidRDefault="00162D07">
      <w:pPr>
        <w:pStyle w:val="af0"/>
        <w:rPr>
          <w:rtl/>
        </w:rPr>
      </w:pPr>
    </w:p>
    <w:p w14:paraId="78B186F5" w14:textId="77777777" w:rsidR="00000000" w:rsidRDefault="00162D07">
      <w:pPr>
        <w:pStyle w:val="af0"/>
        <w:rPr>
          <w:rtl/>
        </w:rPr>
      </w:pPr>
      <w:r>
        <w:rPr>
          <w:rFonts w:hint="eastAsia"/>
          <w:rtl/>
        </w:rPr>
        <w:t>חיים</w:t>
      </w:r>
      <w:r>
        <w:rPr>
          <w:rtl/>
        </w:rPr>
        <w:t xml:space="preserve"> רמון (העבודה-מימד):</w:t>
      </w:r>
    </w:p>
    <w:p w14:paraId="4D93650E" w14:textId="77777777" w:rsidR="00000000" w:rsidRDefault="00162D07">
      <w:pPr>
        <w:pStyle w:val="a0"/>
        <w:rPr>
          <w:rFonts w:hint="cs"/>
          <w:rtl/>
        </w:rPr>
      </w:pPr>
    </w:p>
    <w:p w14:paraId="2A98B443" w14:textId="77777777" w:rsidR="00000000" w:rsidRDefault="00162D07">
      <w:pPr>
        <w:pStyle w:val="a0"/>
        <w:rPr>
          <w:rFonts w:hint="cs"/>
          <w:rtl/>
        </w:rPr>
      </w:pPr>
      <w:r>
        <w:rPr>
          <w:rFonts w:hint="cs"/>
          <w:rtl/>
        </w:rPr>
        <w:t xml:space="preserve">חבר הכנסת כבל, הוא תכנן לטפל. </w:t>
      </w:r>
    </w:p>
    <w:p w14:paraId="3F483094" w14:textId="77777777" w:rsidR="00000000" w:rsidRDefault="00162D07">
      <w:pPr>
        <w:pStyle w:val="a0"/>
        <w:rPr>
          <w:rFonts w:hint="cs"/>
          <w:rtl/>
        </w:rPr>
      </w:pPr>
    </w:p>
    <w:p w14:paraId="4F7C671F" w14:textId="77777777" w:rsidR="00000000" w:rsidRDefault="00162D07">
      <w:pPr>
        <w:pStyle w:val="-"/>
        <w:rPr>
          <w:rtl/>
        </w:rPr>
      </w:pPr>
      <w:bookmarkStart w:id="33" w:name="FS000000445T02_02_2004_16_19_21C"/>
      <w:bookmarkEnd w:id="33"/>
      <w:r>
        <w:rPr>
          <w:rtl/>
        </w:rPr>
        <w:t>איתן כבל (העבודה-מימד):</w:t>
      </w:r>
    </w:p>
    <w:p w14:paraId="728CE36E" w14:textId="77777777" w:rsidR="00000000" w:rsidRDefault="00162D07">
      <w:pPr>
        <w:pStyle w:val="a0"/>
        <w:rPr>
          <w:rtl/>
        </w:rPr>
      </w:pPr>
    </w:p>
    <w:p w14:paraId="21FDE4A1" w14:textId="77777777" w:rsidR="00000000" w:rsidRDefault="00162D07">
      <w:pPr>
        <w:pStyle w:val="a0"/>
        <w:rPr>
          <w:rFonts w:hint="cs"/>
          <w:rtl/>
        </w:rPr>
      </w:pPr>
      <w:r>
        <w:rPr>
          <w:rFonts w:hint="cs"/>
          <w:rtl/>
        </w:rPr>
        <w:t>יפה מאוד. ובסופו של עניין לא רק שלא קרה דבר, אלא גם עכו וגם לוד, תהליכי קר</w:t>
      </w:r>
      <w:r>
        <w:rPr>
          <w:rFonts w:hint="cs"/>
          <w:rtl/>
        </w:rPr>
        <w:t xml:space="preserve">יסתם והתפוררותם של שני היישובים האלה הולכים ומחריפים, הולכים ומעמיקים. את מי הוא מרמה? את העם שמביט בנו? למי הוא משקר, אדוני היושב-ראש, למי? האם הוא חושב, או נדמה לו שהמזור והפתרון למשבר העמוק יהיה שוב באותו סגנון שבו הוא מתמודד בנושאי חוץ וביטחון? </w:t>
      </w:r>
    </w:p>
    <w:p w14:paraId="2438BD19" w14:textId="77777777" w:rsidR="00000000" w:rsidRDefault="00162D07">
      <w:pPr>
        <w:pStyle w:val="a0"/>
        <w:rPr>
          <w:rFonts w:hint="cs"/>
          <w:rtl/>
        </w:rPr>
      </w:pPr>
    </w:p>
    <w:p w14:paraId="2FBB1BEF" w14:textId="77777777" w:rsidR="00000000" w:rsidRDefault="00162D07">
      <w:pPr>
        <w:pStyle w:val="a0"/>
        <w:rPr>
          <w:rFonts w:hint="cs"/>
          <w:rtl/>
        </w:rPr>
      </w:pPr>
      <w:r>
        <w:rPr>
          <w:rFonts w:hint="cs"/>
          <w:rtl/>
        </w:rPr>
        <w:t>אני ל</w:t>
      </w:r>
      <w:r>
        <w:rPr>
          <w:rFonts w:hint="cs"/>
          <w:rtl/>
        </w:rPr>
        <w:t>א רואה כאן את שר הפנים. לדעתי, הוא עוד לא התעורר מה"שלאף-שטונדה" שלו. מאז התקציב הוא נרדם. הוא נרדם. הוא לא הרגיש שלקחו לו 2 מיליארדי שקל. בינתיים הוא למד, והתברר ש-2 מיליארדי השקל האלה בעצם יכולים למוטט את השלטון  המקומי.</w:t>
      </w:r>
    </w:p>
    <w:p w14:paraId="382B6DFA" w14:textId="77777777" w:rsidR="00000000" w:rsidRDefault="00162D07">
      <w:pPr>
        <w:pStyle w:val="a0"/>
        <w:rPr>
          <w:rFonts w:hint="cs"/>
          <w:rtl/>
        </w:rPr>
      </w:pPr>
    </w:p>
    <w:p w14:paraId="7526D49A" w14:textId="77777777" w:rsidR="00000000" w:rsidRDefault="00162D07">
      <w:pPr>
        <w:pStyle w:val="a0"/>
        <w:rPr>
          <w:rFonts w:hint="cs"/>
          <w:rtl/>
        </w:rPr>
      </w:pPr>
      <w:r>
        <w:rPr>
          <w:rFonts w:hint="cs"/>
          <w:rtl/>
        </w:rPr>
        <w:t xml:space="preserve">וראו מה קרה, מתברר שחברי הליכוד </w:t>
      </w:r>
      <w:r>
        <w:rPr>
          <w:rFonts w:hint="cs"/>
          <w:rtl/>
        </w:rPr>
        <w:t xml:space="preserve">- אני לא רוצה להזכיר אילו בדיחות עולות לי בראש - אחרי שהם הצביעו, התברר להם שהם הצביעו גם נגד הרשויות המקומיות. הם פתאום מלטפים, חברת הכנסת רוחמה אברהם, כל ראש רשות שעובר במסדרון - - </w:t>
      </w:r>
    </w:p>
    <w:p w14:paraId="6DB70E68" w14:textId="77777777" w:rsidR="00000000" w:rsidRDefault="00162D07">
      <w:pPr>
        <w:pStyle w:val="a0"/>
        <w:rPr>
          <w:rFonts w:hint="cs"/>
          <w:rtl/>
        </w:rPr>
      </w:pPr>
    </w:p>
    <w:p w14:paraId="22B08C5E" w14:textId="77777777" w:rsidR="00000000" w:rsidRDefault="00162D07">
      <w:pPr>
        <w:pStyle w:val="af0"/>
        <w:rPr>
          <w:rtl/>
        </w:rPr>
      </w:pPr>
      <w:r>
        <w:rPr>
          <w:rFonts w:hint="cs"/>
          <w:rtl/>
        </w:rPr>
        <w:t>ר</w:t>
      </w:r>
      <w:r>
        <w:rPr>
          <w:rFonts w:hint="eastAsia"/>
          <w:rtl/>
        </w:rPr>
        <w:t>רוחמה</w:t>
      </w:r>
      <w:r>
        <w:rPr>
          <w:rtl/>
        </w:rPr>
        <w:t xml:space="preserve"> אברהם (הליכוד):</w:t>
      </w:r>
    </w:p>
    <w:p w14:paraId="6A05AADE" w14:textId="77777777" w:rsidR="00000000" w:rsidRDefault="00162D07">
      <w:pPr>
        <w:pStyle w:val="a0"/>
        <w:rPr>
          <w:rFonts w:hint="cs"/>
          <w:rtl/>
        </w:rPr>
      </w:pPr>
    </w:p>
    <w:p w14:paraId="7678F3BE" w14:textId="77777777" w:rsidR="00000000" w:rsidRDefault="00162D07">
      <w:pPr>
        <w:pStyle w:val="a0"/>
        <w:rPr>
          <w:rFonts w:hint="cs"/>
          <w:rtl/>
        </w:rPr>
      </w:pPr>
      <w:r>
        <w:rPr>
          <w:rFonts w:hint="cs"/>
          <w:rtl/>
        </w:rPr>
        <w:t>- - -  אל תטיף מוסר לאף אחד.</w:t>
      </w:r>
    </w:p>
    <w:p w14:paraId="192BABD9" w14:textId="77777777" w:rsidR="00000000" w:rsidRDefault="00162D07">
      <w:pPr>
        <w:pStyle w:val="a0"/>
        <w:rPr>
          <w:rFonts w:hint="cs"/>
          <w:rtl/>
        </w:rPr>
      </w:pPr>
    </w:p>
    <w:p w14:paraId="3B6C65FF" w14:textId="77777777" w:rsidR="00000000" w:rsidRDefault="00162D07">
      <w:pPr>
        <w:pStyle w:val="-"/>
        <w:rPr>
          <w:rtl/>
        </w:rPr>
      </w:pPr>
      <w:bookmarkStart w:id="34" w:name="FS000000445T02_02_2004_16_39_04"/>
      <w:bookmarkEnd w:id="34"/>
      <w:r>
        <w:rPr>
          <w:rFonts w:hint="eastAsia"/>
          <w:rtl/>
        </w:rPr>
        <w:t>איתן</w:t>
      </w:r>
      <w:r>
        <w:rPr>
          <w:rtl/>
        </w:rPr>
        <w:t xml:space="preserve"> כבל (העבודה-</w:t>
      </w:r>
      <w:r>
        <w:rPr>
          <w:rtl/>
        </w:rPr>
        <w:t>מימד):</w:t>
      </w:r>
    </w:p>
    <w:p w14:paraId="4891AA06" w14:textId="77777777" w:rsidR="00000000" w:rsidRDefault="00162D07">
      <w:pPr>
        <w:pStyle w:val="a0"/>
        <w:rPr>
          <w:rFonts w:hint="cs"/>
          <w:rtl/>
        </w:rPr>
      </w:pPr>
    </w:p>
    <w:p w14:paraId="17347F79" w14:textId="77777777" w:rsidR="00000000" w:rsidRDefault="00162D07">
      <w:pPr>
        <w:pStyle w:val="a0"/>
        <w:rPr>
          <w:rFonts w:hint="cs"/>
          <w:rtl/>
        </w:rPr>
      </w:pPr>
      <w:r>
        <w:rPr>
          <w:rFonts w:hint="cs"/>
          <w:rtl/>
        </w:rPr>
        <w:t>- -  ומציעים לו הצעות לפתרון. מה היה כל כך מסובך? האם לא ידעתם על מה אתם מצביעים? האם לא ידעתם על מה אתם מרימים את היד כאן? על הרס השלטון המקומי כמו על הרס כל הכלכלה בישראל. מה קרה שנזכרתם? מה קרה שהתעוררתם? איפה הייתם ברגע האמת? אתם מחניפים לציבור</w:t>
      </w:r>
      <w:r>
        <w:rPr>
          <w:rFonts w:hint="cs"/>
          <w:rtl/>
        </w:rPr>
        <w:t xml:space="preserve">, לא יותר מזה. </w:t>
      </w:r>
    </w:p>
    <w:p w14:paraId="540B0FE2" w14:textId="77777777" w:rsidR="00000000" w:rsidRDefault="00162D07">
      <w:pPr>
        <w:pStyle w:val="a0"/>
        <w:rPr>
          <w:rFonts w:hint="cs"/>
          <w:rtl/>
        </w:rPr>
      </w:pPr>
    </w:p>
    <w:p w14:paraId="476D4384" w14:textId="77777777" w:rsidR="00000000" w:rsidRDefault="00162D07">
      <w:pPr>
        <w:pStyle w:val="a0"/>
        <w:rPr>
          <w:rFonts w:hint="cs"/>
          <w:rtl/>
        </w:rPr>
      </w:pPr>
      <w:r>
        <w:rPr>
          <w:rFonts w:hint="cs"/>
          <w:rtl/>
        </w:rPr>
        <w:t xml:space="preserve">אני פונה לציבור - אני לא יודע כמה מקשיבים וצופים בנו - אתם צריכים לבוא חשבון עם השלטון המרכזי. זה לא יעזור. תהיה שביתה ובשבועות הקרובים כולנו - כי בסופו של דבר, הרשויות המקומיות שאתם בחרתם לא מזמן, לא יוכלו לתת את השירותים לכם, לנו, אזרחי </w:t>
      </w:r>
      <w:r>
        <w:rPr>
          <w:rFonts w:hint="cs"/>
          <w:rtl/>
        </w:rPr>
        <w:t xml:space="preserve">מדינת ישראל. ראש הממשלה והממשלה שלו עושים הכול כדי לגרום לכם רע, כדי לחסל ולהרוס את השלטון המקומי. אין למי לבוא בטענות. אתם אלה שמצביעים </w:t>
      </w:r>
      <w:r>
        <w:rPr>
          <w:rtl/>
        </w:rPr>
        <w:t>–</w:t>
      </w:r>
      <w:r>
        <w:rPr>
          <w:rFonts w:hint="cs"/>
          <w:rtl/>
        </w:rPr>
        <w:t xml:space="preserve"> ולצערי חלקכם גם ימשיכו להצביע </w:t>
      </w:r>
      <w:r>
        <w:rPr>
          <w:rtl/>
        </w:rPr>
        <w:t>–</w:t>
      </w:r>
      <w:r>
        <w:rPr>
          <w:rFonts w:hint="cs"/>
          <w:rtl/>
        </w:rPr>
        <w:t xml:space="preserve"> ותעשו את המעשה של יורים ובוכים -  תמשיכו לקטר, תמשיכו לספר כמה קשה, אבל הכוח בידיים ש</w:t>
      </w:r>
      <w:r>
        <w:rPr>
          <w:rFonts w:hint="cs"/>
          <w:rtl/>
        </w:rPr>
        <w:t xml:space="preserve">לכם. הכוח לשנות הוא שלכם, ואל תיתנו לממשלה הזאת לתעתע בכם. </w:t>
      </w:r>
    </w:p>
    <w:p w14:paraId="45C406CE" w14:textId="77777777" w:rsidR="00000000" w:rsidRDefault="00162D07">
      <w:pPr>
        <w:pStyle w:val="a0"/>
        <w:rPr>
          <w:rFonts w:hint="cs"/>
          <w:rtl/>
        </w:rPr>
      </w:pPr>
    </w:p>
    <w:p w14:paraId="0C45DD3D" w14:textId="77777777" w:rsidR="00000000" w:rsidRDefault="00162D07">
      <w:pPr>
        <w:pStyle w:val="a0"/>
        <w:rPr>
          <w:rFonts w:hint="cs"/>
          <w:rtl/>
        </w:rPr>
      </w:pPr>
      <w:r>
        <w:rPr>
          <w:rFonts w:hint="cs"/>
          <w:rtl/>
        </w:rPr>
        <w:t xml:space="preserve">אני אומר לראשי הרשויות, שהקרב שלהם הוא קרב של אמת, הוא קרב  צודק. בסופו של עניין, בסיטואציה הזאת, אנחנו נמצא את עצמנו במצב שלא רק הרשויות החלשות תמשכנה להתרסק, אלא גם רשויות חזקות תמצאנה את עצמן </w:t>
      </w:r>
      <w:r>
        <w:rPr>
          <w:rFonts w:hint="cs"/>
          <w:rtl/>
        </w:rPr>
        <w:t>מתרסקות. אתם, התושבים שגרים ביישובים האלה, שחושבים לעצמם שהיום הכול תקין, תמצאו את עצמכם מהר מאוד נסחפים והופכים לחלק מאותו גל עכור של התרסקות השלטון המקומי.</w:t>
      </w:r>
    </w:p>
    <w:p w14:paraId="6F451CD0" w14:textId="77777777" w:rsidR="00000000" w:rsidRDefault="00162D07">
      <w:pPr>
        <w:pStyle w:val="a0"/>
        <w:rPr>
          <w:rFonts w:hint="cs"/>
          <w:rtl/>
        </w:rPr>
      </w:pPr>
    </w:p>
    <w:p w14:paraId="496F457B" w14:textId="77777777" w:rsidR="00000000" w:rsidRDefault="00162D07">
      <w:pPr>
        <w:pStyle w:val="a0"/>
        <w:rPr>
          <w:rFonts w:hint="cs"/>
          <w:rtl/>
        </w:rPr>
      </w:pPr>
      <w:r>
        <w:rPr>
          <w:rFonts w:hint="cs"/>
          <w:rtl/>
        </w:rPr>
        <w:t>אדוני היושב-ראש, אני רק יכול להצטער על כך שגם שר הפנים לא נמצא כאן, כך גם ראש הממשלה,  שכנראה רוק</w:t>
      </w:r>
      <w:r>
        <w:rPr>
          <w:rFonts w:hint="cs"/>
          <w:rtl/>
        </w:rPr>
        <w:t>ם עוד "ספין", או שהוא עסוק בהכנות לחקירת הפרקליטות בימים הקרובים. אדוני השר המקשר, יש לו זמן לעסוק בענייני המדינה? יכול להיות שאצלו השעון על הקיר עובד לא רק 24 שעות? זה שעון שלא עובד לפי שעון גריניץ', אלא הוא שעון על המאדים? יש לו זמן שאין לנו? יש לו זמן ל</w:t>
      </w:r>
      <w:r>
        <w:rPr>
          <w:rFonts w:hint="cs"/>
          <w:rtl/>
        </w:rPr>
        <w:t xml:space="preserve">עסוק בבעיות הבוערות של מדינת ישראל? הכול נראה עולה בלהבות וזה נראה כאילו לא אכפת, לא צריך לעשות, צריך רק לעשות "ספין", למכור מלים ועוד מלים ועוד מלים. </w:t>
      </w:r>
    </w:p>
    <w:p w14:paraId="4CC96B81" w14:textId="77777777" w:rsidR="00000000" w:rsidRDefault="00162D07">
      <w:pPr>
        <w:pStyle w:val="a0"/>
        <w:rPr>
          <w:rFonts w:hint="cs"/>
          <w:rtl/>
        </w:rPr>
      </w:pPr>
    </w:p>
    <w:p w14:paraId="662E1C50" w14:textId="77777777" w:rsidR="00000000" w:rsidRDefault="00162D07">
      <w:pPr>
        <w:pStyle w:val="a0"/>
        <w:rPr>
          <w:rFonts w:hint="cs"/>
          <w:rtl/>
        </w:rPr>
      </w:pPr>
      <w:r>
        <w:rPr>
          <w:rFonts w:hint="cs"/>
          <w:rtl/>
        </w:rPr>
        <w:t>מי שחושב שהפתרון לבעיות של מדינת ישראל יכול להיגמר במלים, טועה. אני מקווה מאוד שהפעם ראשי הרשויות, בשונ</w:t>
      </w:r>
      <w:r>
        <w:rPr>
          <w:rFonts w:hint="cs"/>
          <w:rtl/>
        </w:rPr>
        <w:t xml:space="preserve">ה מהעבר, לא יוותרו וינהלו מאבק מול משרד האוצר. </w:t>
      </w:r>
    </w:p>
    <w:p w14:paraId="12010AD9" w14:textId="77777777" w:rsidR="00000000" w:rsidRDefault="00162D07">
      <w:pPr>
        <w:pStyle w:val="a0"/>
        <w:rPr>
          <w:rFonts w:hint="cs"/>
          <w:rtl/>
        </w:rPr>
      </w:pPr>
    </w:p>
    <w:p w14:paraId="4D09DBE1" w14:textId="77777777" w:rsidR="00000000" w:rsidRDefault="00162D07">
      <w:pPr>
        <w:pStyle w:val="a0"/>
        <w:rPr>
          <w:rFonts w:hint="cs"/>
          <w:rtl/>
        </w:rPr>
      </w:pPr>
      <w:r>
        <w:rPr>
          <w:rFonts w:hint="cs"/>
          <w:rtl/>
        </w:rPr>
        <w:t xml:space="preserve">אדוני היושב-ראש, קראתי ושמעתי שראשי הרשויות ייפגשו עם מנכ"ל משרד הממשלה, שמתפטר, לא מתפטר, אולי מתפטר. אני לא מבין מי מנהל כלכלית את המדינה. נדמה לי ששר האוצר, וכך צריך להיות. </w:t>
      </w:r>
    </w:p>
    <w:p w14:paraId="0E4537A9" w14:textId="77777777" w:rsidR="00000000" w:rsidRDefault="00162D07">
      <w:pPr>
        <w:pStyle w:val="a0"/>
        <w:rPr>
          <w:rFonts w:hint="cs"/>
          <w:rtl/>
        </w:rPr>
      </w:pPr>
    </w:p>
    <w:p w14:paraId="1074F79C" w14:textId="77777777" w:rsidR="00000000" w:rsidRDefault="00162D07">
      <w:pPr>
        <w:pStyle w:val="af1"/>
        <w:rPr>
          <w:rtl/>
        </w:rPr>
      </w:pPr>
      <w:r>
        <w:rPr>
          <w:rtl/>
        </w:rPr>
        <w:t>היו"ר ראובן ריבלין:</w:t>
      </w:r>
    </w:p>
    <w:p w14:paraId="724BCB66" w14:textId="77777777" w:rsidR="00000000" w:rsidRDefault="00162D07">
      <w:pPr>
        <w:pStyle w:val="a0"/>
        <w:rPr>
          <w:rtl/>
        </w:rPr>
      </w:pPr>
    </w:p>
    <w:p w14:paraId="60C6FCF1" w14:textId="77777777" w:rsidR="00000000" w:rsidRDefault="00162D07">
      <w:pPr>
        <w:pStyle w:val="a0"/>
        <w:rPr>
          <w:rFonts w:hint="cs"/>
          <w:rtl/>
        </w:rPr>
      </w:pPr>
      <w:r>
        <w:rPr>
          <w:rFonts w:hint="cs"/>
          <w:rtl/>
        </w:rPr>
        <w:t>חבר הכנס</w:t>
      </w:r>
      <w:r>
        <w:rPr>
          <w:rFonts w:hint="cs"/>
          <w:rtl/>
        </w:rPr>
        <w:t xml:space="preserve">ת כבל, הזמן עבר, אבל הואיל וחבריך הפריעו לך מאוד, אני אתן לך עוד שתי דקות. </w:t>
      </w:r>
    </w:p>
    <w:p w14:paraId="4CE2912D" w14:textId="77777777" w:rsidR="00000000" w:rsidRDefault="00162D07">
      <w:pPr>
        <w:pStyle w:val="a0"/>
        <w:ind w:firstLine="0"/>
        <w:rPr>
          <w:rFonts w:hint="cs"/>
          <w:rtl/>
        </w:rPr>
      </w:pPr>
    </w:p>
    <w:p w14:paraId="2AE84D35" w14:textId="77777777" w:rsidR="00000000" w:rsidRDefault="00162D07">
      <w:pPr>
        <w:pStyle w:val="af0"/>
        <w:rPr>
          <w:rtl/>
        </w:rPr>
      </w:pPr>
      <w:r>
        <w:rPr>
          <w:rFonts w:hint="eastAsia"/>
          <w:rtl/>
        </w:rPr>
        <w:t>אברהם</w:t>
      </w:r>
      <w:r>
        <w:rPr>
          <w:rtl/>
        </w:rPr>
        <w:t xml:space="preserve"> בורג (העבודה-מימד):</w:t>
      </w:r>
    </w:p>
    <w:p w14:paraId="2CE6A646" w14:textId="77777777" w:rsidR="00000000" w:rsidRDefault="00162D07">
      <w:pPr>
        <w:pStyle w:val="a0"/>
        <w:rPr>
          <w:rFonts w:hint="cs"/>
          <w:rtl/>
        </w:rPr>
      </w:pPr>
    </w:p>
    <w:p w14:paraId="278591DD" w14:textId="77777777" w:rsidR="00000000" w:rsidRDefault="00162D07">
      <w:pPr>
        <w:pStyle w:val="a0"/>
        <w:rPr>
          <w:rFonts w:hint="cs"/>
          <w:rtl/>
        </w:rPr>
      </w:pPr>
      <w:r>
        <w:rPr>
          <w:rFonts w:hint="cs"/>
          <w:rtl/>
        </w:rPr>
        <w:t>לדעתי, מנכ"ל משרד ראש הממשלה יגיע אתם לזה שאפשר לפרק שבע ערים, ובתמורה ראש הממשלה יכחיש את זה.</w:t>
      </w:r>
    </w:p>
    <w:p w14:paraId="4A399B3C" w14:textId="77777777" w:rsidR="00000000" w:rsidRDefault="00162D07">
      <w:pPr>
        <w:pStyle w:val="a0"/>
        <w:rPr>
          <w:rFonts w:hint="cs"/>
          <w:rtl/>
        </w:rPr>
      </w:pPr>
    </w:p>
    <w:p w14:paraId="1F051F5F" w14:textId="77777777" w:rsidR="00000000" w:rsidRDefault="00162D07">
      <w:pPr>
        <w:pStyle w:val="af0"/>
        <w:rPr>
          <w:rtl/>
        </w:rPr>
      </w:pPr>
      <w:r>
        <w:rPr>
          <w:rFonts w:hint="eastAsia"/>
          <w:rtl/>
        </w:rPr>
        <w:t>דוד</w:t>
      </w:r>
      <w:r>
        <w:rPr>
          <w:rtl/>
        </w:rPr>
        <w:t xml:space="preserve"> טל (עם אחד):</w:t>
      </w:r>
    </w:p>
    <w:p w14:paraId="2291396F" w14:textId="77777777" w:rsidR="00000000" w:rsidRDefault="00162D07">
      <w:pPr>
        <w:pStyle w:val="a0"/>
        <w:rPr>
          <w:rFonts w:hint="cs"/>
          <w:rtl/>
        </w:rPr>
      </w:pPr>
    </w:p>
    <w:p w14:paraId="38551A76" w14:textId="77777777" w:rsidR="00000000" w:rsidRDefault="00162D07">
      <w:pPr>
        <w:pStyle w:val="a0"/>
        <w:rPr>
          <w:rFonts w:hint="cs"/>
          <w:rtl/>
        </w:rPr>
      </w:pPr>
      <w:r>
        <w:rPr>
          <w:rFonts w:hint="cs"/>
          <w:rtl/>
        </w:rPr>
        <w:t xml:space="preserve">- - - </w:t>
      </w:r>
    </w:p>
    <w:p w14:paraId="33E4F11E" w14:textId="77777777" w:rsidR="00000000" w:rsidRDefault="00162D07">
      <w:pPr>
        <w:pStyle w:val="a0"/>
        <w:rPr>
          <w:rFonts w:hint="cs"/>
          <w:rtl/>
        </w:rPr>
      </w:pPr>
    </w:p>
    <w:p w14:paraId="7102D3FA" w14:textId="77777777" w:rsidR="00000000" w:rsidRDefault="00162D07">
      <w:pPr>
        <w:pStyle w:val="-"/>
        <w:rPr>
          <w:rtl/>
        </w:rPr>
      </w:pPr>
      <w:bookmarkStart w:id="35" w:name="FS000000445T02_02_2004_16_50_09C"/>
      <w:bookmarkEnd w:id="35"/>
      <w:r>
        <w:rPr>
          <w:rtl/>
        </w:rPr>
        <w:t>איתן כבל (העבודה-מימד):</w:t>
      </w:r>
    </w:p>
    <w:p w14:paraId="148B13FC" w14:textId="77777777" w:rsidR="00000000" w:rsidRDefault="00162D07">
      <w:pPr>
        <w:pStyle w:val="a0"/>
        <w:rPr>
          <w:rtl/>
        </w:rPr>
      </w:pPr>
    </w:p>
    <w:p w14:paraId="368A6F42" w14:textId="77777777" w:rsidR="00000000" w:rsidRDefault="00162D07">
      <w:pPr>
        <w:pStyle w:val="a0"/>
        <w:rPr>
          <w:rFonts w:hint="cs"/>
          <w:rtl/>
        </w:rPr>
      </w:pPr>
      <w:r>
        <w:rPr>
          <w:rFonts w:hint="cs"/>
          <w:rtl/>
        </w:rPr>
        <w:t>אדוני</w:t>
      </w:r>
      <w:r>
        <w:rPr>
          <w:rFonts w:hint="cs"/>
          <w:rtl/>
        </w:rPr>
        <w:t xml:space="preserve"> היושב-ראש - חבר הכנסת דוד טל, אני מודה לאדוני, זה אפילו מרגש אותי. תודה. </w:t>
      </w:r>
    </w:p>
    <w:p w14:paraId="77DB001A" w14:textId="77777777" w:rsidR="00000000" w:rsidRDefault="00162D07">
      <w:pPr>
        <w:pStyle w:val="a0"/>
        <w:rPr>
          <w:rFonts w:hint="cs"/>
          <w:rtl/>
        </w:rPr>
      </w:pPr>
    </w:p>
    <w:p w14:paraId="279FF070" w14:textId="77777777" w:rsidR="00000000" w:rsidRDefault="00162D07">
      <w:pPr>
        <w:pStyle w:val="af1"/>
        <w:rPr>
          <w:rtl/>
        </w:rPr>
      </w:pPr>
      <w:r>
        <w:rPr>
          <w:rtl/>
        </w:rPr>
        <w:t>היו"ר ראובן ריבלין:</w:t>
      </w:r>
    </w:p>
    <w:p w14:paraId="3DD7D06E" w14:textId="77777777" w:rsidR="00000000" w:rsidRDefault="00162D07">
      <w:pPr>
        <w:pStyle w:val="a0"/>
        <w:rPr>
          <w:rtl/>
        </w:rPr>
      </w:pPr>
    </w:p>
    <w:p w14:paraId="1B63DA57" w14:textId="77777777" w:rsidR="00000000" w:rsidRDefault="00162D07">
      <w:pPr>
        <w:pStyle w:val="a0"/>
        <w:rPr>
          <w:rFonts w:hint="cs"/>
          <w:rtl/>
        </w:rPr>
      </w:pPr>
      <w:r>
        <w:rPr>
          <w:rFonts w:hint="cs"/>
          <w:rtl/>
        </w:rPr>
        <w:t xml:space="preserve">תודה רבה לחבר הכנסת כבל. השר גדעון עזרא ישיב בנפרד על שתי ההצעות. </w:t>
      </w:r>
    </w:p>
    <w:p w14:paraId="60BBEEEE" w14:textId="77777777" w:rsidR="00000000" w:rsidRDefault="00162D07">
      <w:pPr>
        <w:pStyle w:val="a0"/>
        <w:rPr>
          <w:rFonts w:hint="cs"/>
          <w:rtl/>
        </w:rPr>
      </w:pPr>
    </w:p>
    <w:p w14:paraId="24CA0A90" w14:textId="77777777" w:rsidR="00000000" w:rsidRDefault="00162D07">
      <w:pPr>
        <w:pStyle w:val="a2"/>
        <w:rPr>
          <w:rtl/>
        </w:rPr>
      </w:pPr>
    </w:p>
    <w:p w14:paraId="7603F194" w14:textId="77777777" w:rsidR="00000000" w:rsidRDefault="00162D07">
      <w:pPr>
        <w:pStyle w:val="a2"/>
        <w:rPr>
          <w:rtl/>
        </w:rPr>
      </w:pPr>
      <w:bookmarkStart w:id="36" w:name="_Toc78878319"/>
      <w:r>
        <w:rPr>
          <w:rtl/>
        </w:rPr>
        <w:t>הודעת יושב-ראש הכנסת</w:t>
      </w:r>
      <w:bookmarkEnd w:id="36"/>
      <w:r>
        <w:rPr>
          <w:rtl/>
        </w:rPr>
        <w:t xml:space="preserve"> </w:t>
      </w:r>
    </w:p>
    <w:p w14:paraId="1057AE9C" w14:textId="77777777" w:rsidR="00000000" w:rsidRDefault="00162D07">
      <w:pPr>
        <w:pStyle w:val="-0"/>
        <w:rPr>
          <w:rFonts w:hint="cs"/>
          <w:rtl/>
        </w:rPr>
      </w:pPr>
    </w:p>
    <w:p w14:paraId="0ED24342" w14:textId="77777777" w:rsidR="00000000" w:rsidRDefault="00162D07">
      <w:pPr>
        <w:pStyle w:val="af1"/>
        <w:rPr>
          <w:rtl/>
        </w:rPr>
      </w:pPr>
      <w:r>
        <w:rPr>
          <w:rtl/>
        </w:rPr>
        <w:t>היו"ר ראובן ריבלין:</w:t>
      </w:r>
    </w:p>
    <w:p w14:paraId="336AF160" w14:textId="77777777" w:rsidR="00000000" w:rsidRDefault="00162D07">
      <w:pPr>
        <w:pStyle w:val="a0"/>
        <w:rPr>
          <w:rtl/>
        </w:rPr>
      </w:pPr>
    </w:p>
    <w:p w14:paraId="28BAC4C5" w14:textId="77777777" w:rsidR="00000000" w:rsidRDefault="00162D07">
      <w:pPr>
        <w:pStyle w:val="a0"/>
        <w:rPr>
          <w:rFonts w:hint="cs"/>
          <w:rtl/>
        </w:rPr>
      </w:pPr>
      <w:r>
        <w:rPr>
          <w:rFonts w:hint="cs"/>
          <w:rtl/>
        </w:rPr>
        <w:t>לפי סעיף 124 לתקנון הכנסת, אני מחויב להודיע את</w:t>
      </w:r>
      <w:r>
        <w:rPr>
          <w:rFonts w:hint="cs"/>
          <w:rtl/>
        </w:rPr>
        <w:t xml:space="preserve"> ההודעה הבאה: "לכבוד יושב-ראש הכנסת, שלום רב, הנדון: הצעת חוק הרבנות הראשית לישראל (תיקון), התשס"ד- 2004. הצעת  חוק שבנדון הונחה על שולחן הכנסת לקריאה שנייה ולקריאה שלישית ביום 19 בינואר 2004. בישיבתה היום החליטה הוועדה, בהתאם לסמכותה, על-פי הוראות סעיף 12</w:t>
      </w:r>
      <w:r>
        <w:rPr>
          <w:rFonts w:hint="cs"/>
          <w:rtl/>
        </w:rPr>
        <w:t xml:space="preserve">4 לתקנון הכנסת, לחדש את דיוניה בהצעת חוק זו. אבקש להודיע על כך לכנסת. בברכה, חבר הכנסת מיכל איתן, יושב-ראש ועדת החוקה, חוק ומשפט". אכן עשיתי זאת והודעתי לכנסת. </w:t>
      </w:r>
    </w:p>
    <w:p w14:paraId="201B8BB1" w14:textId="77777777" w:rsidR="00000000" w:rsidRDefault="00162D07">
      <w:pPr>
        <w:pStyle w:val="a0"/>
        <w:rPr>
          <w:rFonts w:hint="cs"/>
          <w:rtl/>
        </w:rPr>
      </w:pPr>
    </w:p>
    <w:p w14:paraId="5BCABBC6" w14:textId="77777777" w:rsidR="00000000" w:rsidRDefault="00162D07">
      <w:pPr>
        <w:pStyle w:val="a2"/>
        <w:rPr>
          <w:rtl/>
        </w:rPr>
      </w:pPr>
    </w:p>
    <w:p w14:paraId="0B9276CC" w14:textId="77777777" w:rsidR="00000000" w:rsidRDefault="00162D07">
      <w:pPr>
        <w:pStyle w:val="a2"/>
        <w:rPr>
          <w:rFonts w:hint="cs"/>
          <w:rtl/>
        </w:rPr>
      </w:pPr>
      <w:bookmarkStart w:id="37" w:name="CS21577FI0021577T02_02_2004_17_00_48"/>
      <w:bookmarkStart w:id="38" w:name="_Toc78878320"/>
      <w:bookmarkEnd w:id="37"/>
      <w:r>
        <w:rPr>
          <w:rtl/>
        </w:rPr>
        <w:t>הצע</w:t>
      </w:r>
      <w:r>
        <w:rPr>
          <w:rFonts w:hint="cs"/>
          <w:rtl/>
        </w:rPr>
        <w:t>ו</w:t>
      </w:r>
      <w:r>
        <w:rPr>
          <w:rtl/>
        </w:rPr>
        <w:t>ת סיע</w:t>
      </w:r>
      <w:r>
        <w:rPr>
          <w:rFonts w:hint="cs"/>
          <w:rtl/>
        </w:rPr>
        <w:t>ו</w:t>
      </w:r>
      <w:r>
        <w:rPr>
          <w:rtl/>
        </w:rPr>
        <w:t xml:space="preserve">ת העבודה-מימד </w:t>
      </w:r>
      <w:r>
        <w:rPr>
          <w:rFonts w:hint="cs"/>
          <w:rtl/>
        </w:rPr>
        <w:t xml:space="preserve">וש"ס להביע </w:t>
      </w:r>
      <w:r>
        <w:rPr>
          <w:rtl/>
        </w:rPr>
        <w:t>אי</w:t>
      </w:r>
      <w:r>
        <w:rPr>
          <w:rFonts w:hint="cs"/>
          <w:rtl/>
        </w:rPr>
        <w:t>-</w:t>
      </w:r>
      <w:r>
        <w:rPr>
          <w:rtl/>
        </w:rPr>
        <w:t xml:space="preserve">אמון </w:t>
      </w:r>
      <w:r>
        <w:rPr>
          <w:rFonts w:hint="cs"/>
          <w:rtl/>
        </w:rPr>
        <w:t xml:space="preserve">בממשלה בשל: </w:t>
      </w:r>
      <w:r>
        <w:rPr>
          <w:rtl/>
        </w:rPr>
        <w:br/>
      </w:r>
      <w:r>
        <w:rPr>
          <w:rFonts w:hint="cs"/>
          <w:rtl/>
        </w:rPr>
        <w:t xml:space="preserve">א. </w:t>
      </w:r>
      <w:r>
        <w:rPr>
          <w:rtl/>
        </w:rPr>
        <w:t>מצבן הכלכלי הקשה של הרשויות המקומי</w:t>
      </w:r>
      <w:r>
        <w:rPr>
          <w:rtl/>
        </w:rPr>
        <w:t>ות</w:t>
      </w:r>
      <w:r>
        <w:rPr>
          <w:rFonts w:hint="cs"/>
          <w:rtl/>
        </w:rPr>
        <w:t>;</w:t>
      </w:r>
      <w:bookmarkEnd w:id="38"/>
    </w:p>
    <w:p w14:paraId="0CE417C0" w14:textId="77777777" w:rsidR="00000000" w:rsidRDefault="00162D07">
      <w:pPr>
        <w:pStyle w:val="a2"/>
        <w:rPr>
          <w:rtl/>
        </w:rPr>
      </w:pPr>
      <w:bookmarkStart w:id="39" w:name="CS21730FI0021730T02_02_2004_17_49_59"/>
      <w:bookmarkStart w:id="40" w:name="_Toc78878321"/>
      <w:bookmarkEnd w:id="39"/>
      <w:r>
        <w:rPr>
          <w:rFonts w:hint="cs"/>
          <w:rtl/>
        </w:rPr>
        <w:t xml:space="preserve">ב. </w:t>
      </w:r>
      <w:r>
        <w:rPr>
          <w:rtl/>
        </w:rPr>
        <w:t>הסתירה בין גרסת ראש הממשלה לבין גרסת המתנחלים ב</w:t>
      </w:r>
      <w:r>
        <w:rPr>
          <w:rFonts w:hint="cs"/>
          <w:rtl/>
        </w:rPr>
        <w:t>נוגע ל</w:t>
      </w:r>
      <w:r>
        <w:rPr>
          <w:rtl/>
        </w:rPr>
        <w:t>פינוי התנחלויות</w:t>
      </w:r>
      <w:bookmarkEnd w:id="40"/>
    </w:p>
    <w:p w14:paraId="256FD799" w14:textId="77777777" w:rsidR="00000000" w:rsidRDefault="00162D07">
      <w:pPr>
        <w:pStyle w:val="-0"/>
        <w:rPr>
          <w:rFonts w:hint="cs"/>
          <w:rtl/>
        </w:rPr>
      </w:pPr>
    </w:p>
    <w:p w14:paraId="4EAEE0EC" w14:textId="77777777" w:rsidR="00000000" w:rsidRDefault="00162D07">
      <w:pPr>
        <w:pStyle w:val="af1"/>
        <w:rPr>
          <w:rtl/>
        </w:rPr>
      </w:pPr>
      <w:r>
        <w:rPr>
          <w:rFonts w:hint="eastAsia"/>
          <w:rtl/>
        </w:rPr>
        <w:t>היו</w:t>
      </w:r>
      <w:r>
        <w:rPr>
          <w:rtl/>
        </w:rPr>
        <w:t>"ר ראובן ריבלין:</w:t>
      </w:r>
    </w:p>
    <w:p w14:paraId="25F79D7F" w14:textId="77777777" w:rsidR="00000000" w:rsidRDefault="00162D07">
      <w:pPr>
        <w:pStyle w:val="a0"/>
        <w:rPr>
          <w:rFonts w:hint="cs"/>
          <w:rtl/>
        </w:rPr>
      </w:pPr>
    </w:p>
    <w:p w14:paraId="2761C9DC" w14:textId="77777777" w:rsidR="00000000" w:rsidRDefault="00162D07">
      <w:pPr>
        <w:pStyle w:val="a0"/>
        <w:rPr>
          <w:rFonts w:hint="cs"/>
          <w:rtl/>
        </w:rPr>
      </w:pPr>
      <w:r>
        <w:rPr>
          <w:rFonts w:hint="cs"/>
          <w:rtl/>
        </w:rPr>
        <w:t xml:space="preserve">כבוד השר גדעון עזרא, בבקשה. </w:t>
      </w:r>
    </w:p>
    <w:p w14:paraId="6D89C3A7" w14:textId="77777777" w:rsidR="00000000" w:rsidRDefault="00162D07">
      <w:pPr>
        <w:pStyle w:val="a0"/>
        <w:ind w:firstLine="0"/>
        <w:rPr>
          <w:rFonts w:hint="cs"/>
          <w:rtl/>
        </w:rPr>
      </w:pPr>
    </w:p>
    <w:p w14:paraId="5923C97D" w14:textId="77777777" w:rsidR="00000000" w:rsidRDefault="00162D07">
      <w:pPr>
        <w:pStyle w:val="a"/>
        <w:rPr>
          <w:rtl/>
        </w:rPr>
      </w:pPr>
      <w:bookmarkStart w:id="41" w:name="FS000000474T02_02_2004_16_27_15"/>
      <w:bookmarkStart w:id="42" w:name="_Toc78878322"/>
      <w:bookmarkEnd w:id="41"/>
      <w:r>
        <w:rPr>
          <w:rFonts w:hint="eastAsia"/>
          <w:rtl/>
        </w:rPr>
        <w:t>השר</w:t>
      </w:r>
      <w:r>
        <w:rPr>
          <w:rtl/>
        </w:rPr>
        <w:t xml:space="preserve"> גדעון עזרא:</w:t>
      </w:r>
      <w:bookmarkEnd w:id="42"/>
    </w:p>
    <w:p w14:paraId="4CF5A8EF" w14:textId="77777777" w:rsidR="00000000" w:rsidRDefault="00162D07">
      <w:pPr>
        <w:pStyle w:val="a0"/>
        <w:rPr>
          <w:rFonts w:hint="cs"/>
          <w:rtl/>
        </w:rPr>
      </w:pPr>
    </w:p>
    <w:p w14:paraId="075EC194" w14:textId="77777777" w:rsidR="00000000" w:rsidRDefault="00162D07">
      <w:pPr>
        <w:pStyle w:val="a0"/>
        <w:rPr>
          <w:rFonts w:hint="cs"/>
          <w:rtl/>
        </w:rPr>
      </w:pPr>
      <w:r>
        <w:rPr>
          <w:rFonts w:hint="cs"/>
          <w:rtl/>
        </w:rPr>
        <w:t>אדוני היושב-ראש, חברי חברי הכנסת, חבר הכנסת איתן כבל, דיברת פה בפאתוס גדול על "ספינים" של ראש הממשלה. נדמה לי ש</w:t>
      </w:r>
      <w:r>
        <w:rPr>
          <w:rFonts w:hint="cs"/>
          <w:rtl/>
        </w:rPr>
        <w:t xml:space="preserve">ראש הממשלה הזה, לעומת ראשי ממשלות אחרים, ממעט לדבר. הוא לא מרבה לדבר, ולכן אני לא יודע איפה ה"ספינים" שאתה מדבר עליהם.  </w:t>
      </w:r>
    </w:p>
    <w:p w14:paraId="5934FBB1" w14:textId="77777777" w:rsidR="00000000" w:rsidRDefault="00162D07">
      <w:pPr>
        <w:pStyle w:val="a0"/>
        <w:rPr>
          <w:rFonts w:hint="cs"/>
          <w:rtl/>
        </w:rPr>
      </w:pPr>
    </w:p>
    <w:p w14:paraId="60A8A697" w14:textId="77777777" w:rsidR="00000000" w:rsidRDefault="00162D07">
      <w:pPr>
        <w:pStyle w:val="a0"/>
        <w:rPr>
          <w:rFonts w:hint="cs"/>
          <w:rtl/>
        </w:rPr>
      </w:pPr>
      <w:r>
        <w:rPr>
          <w:rFonts w:hint="cs"/>
          <w:rtl/>
        </w:rPr>
        <w:t xml:space="preserve">על כל פנים, להזכירך, ראש הממשלה טיפל בשלוש ערים ולא בשתיים. הוא טיפל גם בעכו, כפי שאמרת, גם בלוד וגם בדימונה.  </w:t>
      </w:r>
    </w:p>
    <w:p w14:paraId="410BE145" w14:textId="77777777" w:rsidR="00000000" w:rsidRDefault="00162D07">
      <w:pPr>
        <w:pStyle w:val="a0"/>
        <w:rPr>
          <w:rFonts w:hint="cs"/>
          <w:rtl/>
        </w:rPr>
      </w:pPr>
    </w:p>
    <w:p w14:paraId="7FCDFBEA" w14:textId="77777777" w:rsidR="00000000" w:rsidRDefault="00162D07">
      <w:pPr>
        <w:pStyle w:val="af0"/>
        <w:rPr>
          <w:rtl/>
        </w:rPr>
      </w:pPr>
      <w:r>
        <w:rPr>
          <w:rFonts w:hint="eastAsia"/>
          <w:rtl/>
        </w:rPr>
        <w:t>איתן</w:t>
      </w:r>
      <w:r>
        <w:rPr>
          <w:rtl/>
        </w:rPr>
        <w:t xml:space="preserve"> כבל (העבודה-מימד</w:t>
      </w:r>
      <w:r>
        <w:rPr>
          <w:rtl/>
        </w:rPr>
        <w:t>):</w:t>
      </w:r>
    </w:p>
    <w:p w14:paraId="1C4636C6" w14:textId="77777777" w:rsidR="00000000" w:rsidRDefault="00162D07">
      <w:pPr>
        <w:pStyle w:val="a0"/>
        <w:rPr>
          <w:rFonts w:hint="cs"/>
          <w:rtl/>
        </w:rPr>
      </w:pPr>
    </w:p>
    <w:p w14:paraId="4CAFF9A9" w14:textId="77777777" w:rsidR="00000000" w:rsidRDefault="00162D07">
      <w:pPr>
        <w:pStyle w:val="a0"/>
        <w:rPr>
          <w:rFonts w:hint="cs"/>
          <w:rtl/>
        </w:rPr>
      </w:pPr>
      <w:r>
        <w:rPr>
          <w:rFonts w:hint="cs"/>
          <w:rtl/>
        </w:rPr>
        <w:t>ומה קרה?</w:t>
      </w:r>
    </w:p>
    <w:p w14:paraId="160996EC" w14:textId="77777777" w:rsidR="00000000" w:rsidRDefault="00162D07">
      <w:pPr>
        <w:pStyle w:val="a0"/>
        <w:rPr>
          <w:rFonts w:hint="cs"/>
          <w:rtl/>
        </w:rPr>
      </w:pPr>
    </w:p>
    <w:p w14:paraId="08EF9D00" w14:textId="77777777" w:rsidR="00000000" w:rsidRDefault="00162D07">
      <w:pPr>
        <w:pStyle w:val="-"/>
        <w:rPr>
          <w:rtl/>
        </w:rPr>
      </w:pPr>
      <w:bookmarkStart w:id="43" w:name="FS000000474T02_02_2004_16_27_41C"/>
      <w:bookmarkEnd w:id="43"/>
      <w:r>
        <w:rPr>
          <w:rtl/>
        </w:rPr>
        <w:t>השר גדעון עזרא:</w:t>
      </w:r>
    </w:p>
    <w:p w14:paraId="6B66C47E" w14:textId="77777777" w:rsidR="00000000" w:rsidRDefault="00162D07">
      <w:pPr>
        <w:pStyle w:val="a0"/>
        <w:rPr>
          <w:rtl/>
        </w:rPr>
      </w:pPr>
    </w:p>
    <w:p w14:paraId="608CF827" w14:textId="77777777" w:rsidR="00000000" w:rsidRDefault="00162D07">
      <w:pPr>
        <w:pStyle w:val="a0"/>
        <w:rPr>
          <w:rFonts w:hint="cs"/>
          <w:rtl/>
        </w:rPr>
      </w:pPr>
      <w:r>
        <w:rPr>
          <w:rFonts w:hint="cs"/>
          <w:rtl/>
        </w:rPr>
        <w:t>חבר הכנסת כבל, אתה לא ירדת מהירח. אתה חי בארץ הזאת ואתה יודע שלפני שנה, עם הקמת הממשלה, מדינת ישראל עמדה על סף משבר כלכלי גדול, שנה שלישית רצופה של מיתון, תוצר לנפש הולך וקטן, הוצאה ציבורית הולכת וגדלה, בורסה  צונחת, קושי לגי</w:t>
      </w:r>
      <w:r>
        <w:rPr>
          <w:rFonts w:hint="cs"/>
          <w:rtl/>
        </w:rPr>
        <w:t xml:space="preserve">יס הלוואות - - - </w:t>
      </w:r>
    </w:p>
    <w:p w14:paraId="1B18DD0B" w14:textId="77777777" w:rsidR="00000000" w:rsidRDefault="00162D07">
      <w:pPr>
        <w:pStyle w:val="a0"/>
        <w:rPr>
          <w:rFonts w:hint="cs"/>
          <w:rtl/>
        </w:rPr>
      </w:pPr>
    </w:p>
    <w:p w14:paraId="23E49F8D" w14:textId="77777777" w:rsidR="00000000" w:rsidRDefault="00162D07">
      <w:pPr>
        <w:pStyle w:val="af0"/>
        <w:rPr>
          <w:rtl/>
        </w:rPr>
      </w:pPr>
      <w:r>
        <w:rPr>
          <w:rFonts w:hint="eastAsia"/>
          <w:rtl/>
        </w:rPr>
        <w:t>איתן</w:t>
      </w:r>
      <w:r>
        <w:rPr>
          <w:rtl/>
        </w:rPr>
        <w:t xml:space="preserve"> כבל (העבודה-מימד):</w:t>
      </w:r>
    </w:p>
    <w:p w14:paraId="14C9B2AD" w14:textId="77777777" w:rsidR="00000000" w:rsidRDefault="00162D07">
      <w:pPr>
        <w:pStyle w:val="a0"/>
        <w:rPr>
          <w:rFonts w:hint="cs"/>
          <w:rtl/>
        </w:rPr>
      </w:pPr>
    </w:p>
    <w:p w14:paraId="18D85125" w14:textId="77777777" w:rsidR="00000000" w:rsidRDefault="00162D07">
      <w:pPr>
        <w:pStyle w:val="a0"/>
        <w:rPr>
          <w:rFonts w:hint="cs"/>
          <w:rtl/>
        </w:rPr>
      </w:pPr>
      <w:r>
        <w:rPr>
          <w:rFonts w:hint="cs"/>
          <w:rtl/>
        </w:rPr>
        <w:t>וראש הממשלה שהבטיח לנו רכבות  - המובטלים נוסעים ברכבות מצד לצד.</w:t>
      </w:r>
    </w:p>
    <w:p w14:paraId="3DADB80E" w14:textId="77777777" w:rsidR="00000000" w:rsidRDefault="00162D07">
      <w:pPr>
        <w:pStyle w:val="a0"/>
        <w:rPr>
          <w:rFonts w:hint="cs"/>
          <w:rtl/>
        </w:rPr>
      </w:pPr>
    </w:p>
    <w:p w14:paraId="4C7AD317" w14:textId="77777777" w:rsidR="00000000" w:rsidRDefault="00162D07">
      <w:pPr>
        <w:pStyle w:val="-"/>
        <w:rPr>
          <w:rtl/>
        </w:rPr>
      </w:pPr>
      <w:bookmarkStart w:id="44" w:name="FS000000474T02_02_2004_16_28_25C"/>
      <w:bookmarkEnd w:id="44"/>
      <w:r>
        <w:rPr>
          <w:rtl/>
        </w:rPr>
        <w:t>השר גדעון עזרא:</w:t>
      </w:r>
    </w:p>
    <w:p w14:paraId="1F0109AD" w14:textId="77777777" w:rsidR="00000000" w:rsidRDefault="00162D07">
      <w:pPr>
        <w:pStyle w:val="a0"/>
        <w:rPr>
          <w:rtl/>
        </w:rPr>
      </w:pPr>
    </w:p>
    <w:p w14:paraId="05DCF00B" w14:textId="77777777" w:rsidR="00000000" w:rsidRDefault="00162D07">
      <w:pPr>
        <w:pStyle w:val="a0"/>
        <w:rPr>
          <w:rFonts w:hint="cs"/>
          <w:rtl/>
        </w:rPr>
      </w:pPr>
      <w:r>
        <w:rPr>
          <w:rFonts w:hint="cs"/>
          <w:rtl/>
        </w:rPr>
        <w:t xml:space="preserve">אני אגיע גם לזה. </w:t>
      </w:r>
    </w:p>
    <w:p w14:paraId="07F18056" w14:textId="77777777" w:rsidR="00000000" w:rsidRDefault="00162D07">
      <w:pPr>
        <w:pStyle w:val="a0"/>
        <w:rPr>
          <w:rFonts w:hint="cs"/>
          <w:rtl/>
        </w:rPr>
      </w:pPr>
      <w:r>
        <w:rPr>
          <w:rFonts w:hint="cs"/>
          <w:rtl/>
        </w:rPr>
        <w:t xml:space="preserve"> </w:t>
      </w:r>
    </w:p>
    <w:p w14:paraId="56D50868" w14:textId="77777777" w:rsidR="00000000" w:rsidRDefault="00162D07">
      <w:pPr>
        <w:pStyle w:val="a0"/>
        <w:rPr>
          <w:rFonts w:hint="cs"/>
          <w:rtl/>
        </w:rPr>
      </w:pPr>
      <w:r>
        <w:rPr>
          <w:rFonts w:hint="cs"/>
          <w:rtl/>
        </w:rPr>
        <w:t>היה גם קושי שחייב את הממשלה לשלם ריבית עתק, של למעלה מ-12%, של איגרות חוב ממשלתיות. בוצע קיצוץ ענק בהוצאות הממ</w:t>
      </w:r>
      <w:r>
        <w:rPr>
          <w:rFonts w:hint="cs"/>
          <w:rtl/>
        </w:rPr>
        <w:t xml:space="preserve">שלה, היתה הפחתה של שכר במגזר הציבורי, הוקטנו תשלומי ההעברה והושם דגש במדיניות של מעבר מקצבאות לעבודה - - </w:t>
      </w:r>
    </w:p>
    <w:p w14:paraId="45B05B38" w14:textId="77777777" w:rsidR="00000000" w:rsidRDefault="00162D07">
      <w:pPr>
        <w:pStyle w:val="a0"/>
        <w:rPr>
          <w:rFonts w:hint="cs"/>
          <w:rtl/>
        </w:rPr>
      </w:pPr>
    </w:p>
    <w:p w14:paraId="19A83A3B" w14:textId="77777777" w:rsidR="00000000" w:rsidRDefault="00162D07">
      <w:pPr>
        <w:pStyle w:val="af0"/>
        <w:rPr>
          <w:rtl/>
        </w:rPr>
      </w:pPr>
      <w:r>
        <w:rPr>
          <w:rFonts w:hint="eastAsia"/>
          <w:rtl/>
        </w:rPr>
        <w:t>אופיר</w:t>
      </w:r>
      <w:r>
        <w:rPr>
          <w:rtl/>
        </w:rPr>
        <w:t xml:space="preserve"> פינס-פז (העבודה-מימד):</w:t>
      </w:r>
    </w:p>
    <w:p w14:paraId="65CE9677" w14:textId="77777777" w:rsidR="00000000" w:rsidRDefault="00162D07">
      <w:pPr>
        <w:pStyle w:val="a0"/>
        <w:rPr>
          <w:rFonts w:hint="cs"/>
          <w:rtl/>
        </w:rPr>
      </w:pPr>
    </w:p>
    <w:p w14:paraId="416F3370" w14:textId="77777777" w:rsidR="00000000" w:rsidRDefault="00162D07">
      <w:pPr>
        <w:pStyle w:val="a0"/>
        <w:rPr>
          <w:rFonts w:hint="cs"/>
          <w:rtl/>
        </w:rPr>
      </w:pPr>
      <w:r>
        <w:rPr>
          <w:rFonts w:hint="cs"/>
          <w:rtl/>
        </w:rPr>
        <w:t>לא לעבודה, לעבודה בעיניים.</w:t>
      </w:r>
    </w:p>
    <w:p w14:paraId="62153237" w14:textId="77777777" w:rsidR="00000000" w:rsidRDefault="00162D07">
      <w:pPr>
        <w:pStyle w:val="a0"/>
        <w:rPr>
          <w:rFonts w:hint="cs"/>
          <w:rtl/>
        </w:rPr>
      </w:pPr>
    </w:p>
    <w:p w14:paraId="623462B6" w14:textId="77777777" w:rsidR="00000000" w:rsidRDefault="00162D07">
      <w:pPr>
        <w:pStyle w:val="-"/>
        <w:rPr>
          <w:rtl/>
        </w:rPr>
      </w:pPr>
      <w:bookmarkStart w:id="45" w:name="FS000000474T02_02_2004_16_28_56C"/>
      <w:bookmarkEnd w:id="45"/>
      <w:r>
        <w:rPr>
          <w:rtl/>
        </w:rPr>
        <w:t>השר גדעון עזרא:</w:t>
      </w:r>
    </w:p>
    <w:p w14:paraId="0EBBCE31" w14:textId="77777777" w:rsidR="00000000" w:rsidRDefault="00162D07">
      <w:pPr>
        <w:pStyle w:val="a0"/>
        <w:rPr>
          <w:rtl/>
        </w:rPr>
      </w:pPr>
    </w:p>
    <w:p w14:paraId="55E1DAC2" w14:textId="77777777" w:rsidR="00000000" w:rsidRDefault="00162D07">
      <w:pPr>
        <w:pStyle w:val="a0"/>
        <w:rPr>
          <w:rFonts w:hint="cs"/>
          <w:rtl/>
        </w:rPr>
      </w:pPr>
      <w:r>
        <w:rPr>
          <w:rFonts w:hint="cs"/>
          <w:rtl/>
        </w:rPr>
        <w:t>- - בוצעה שורת רפורמות, ובראשן הרפורמה בפנסיה, שהצילה את קרנות הפנסיה ההסת</w:t>
      </w:r>
      <w:r>
        <w:rPr>
          <w:rFonts w:hint="cs"/>
          <w:rtl/>
        </w:rPr>
        <w:t xml:space="preserve">דרותיות. במקביל החלה הורדה של המסים. </w:t>
      </w:r>
    </w:p>
    <w:p w14:paraId="54921DB7" w14:textId="77777777" w:rsidR="00000000" w:rsidRDefault="00162D07">
      <w:pPr>
        <w:pStyle w:val="a0"/>
        <w:rPr>
          <w:rFonts w:hint="cs"/>
          <w:rtl/>
        </w:rPr>
      </w:pPr>
    </w:p>
    <w:p w14:paraId="048ADC23" w14:textId="77777777" w:rsidR="00000000" w:rsidRDefault="00162D07">
      <w:pPr>
        <w:pStyle w:val="a0"/>
        <w:rPr>
          <w:rFonts w:hint="cs"/>
          <w:rtl/>
        </w:rPr>
      </w:pPr>
      <w:r>
        <w:rPr>
          <w:rFonts w:hint="cs"/>
          <w:rtl/>
        </w:rPr>
        <w:t>הממשלה קיצצה השנה קרוב ל-20 מיליארד שקל, דבר שמחייב צמצום והתייעלות בכל תחומי הפעילות, לרבות בשלטון המקומי. ברשויות רבות היה חוסר יעילות, היו משרות מיותרות וניהול לא מוצלח. הרבה תושבים משלמים ארנונה, אבל משכורות העובד</w:t>
      </w:r>
      <w:r>
        <w:rPr>
          <w:rFonts w:hint="cs"/>
          <w:rtl/>
        </w:rPr>
        <w:t xml:space="preserve">ים לא שולמו ואת החשבון מגישים לממשלה.  </w:t>
      </w:r>
    </w:p>
    <w:p w14:paraId="5E2BD858" w14:textId="77777777" w:rsidR="00000000" w:rsidRDefault="00162D07">
      <w:pPr>
        <w:pStyle w:val="a0"/>
        <w:rPr>
          <w:rFonts w:hint="cs"/>
          <w:rtl/>
        </w:rPr>
      </w:pPr>
    </w:p>
    <w:p w14:paraId="5317998F" w14:textId="77777777" w:rsidR="00000000" w:rsidRDefault="00162D07">
      <w:pPr>
        <w:pStyle w:val="a0"/>
        <w:rPr>
          <w:rFonts w:hint="cs"/>
          <w:rtl/>
        </w:rPr>
      </w:pPr>
      <w:r>
        <w:rPr>
          <w:rFonts w:hint="cs"/>
          <w:rtl/>
        </w:rPr>
        <w:t>לפני שעה קלה העביר משרד האוצר, באמצעות משרד הפנים, 42 מיליון שקל ל-56 רשויות מקומיות שנתונות בקשיים. זאת מעבר ל-50 מיליון שכבר ניתנו ול-50 מיליון שמשרד הפנים חילק. בין השאר ניתנו כספים לעיריות בת-ים, בני-ברק, אופקים</w:t>
      </w:r>
      <w:r>
        <w:rPr>
          <w:rFonts w:hint="cs"/>
          <w:rtl/>
        </w:rPr>
        <w:t>, דימונה, טבריה, פרדס-חנה, עכו, עוספיא, תמרה ואום-אל-פחם. במסגרת זו הועברו 1.8 מיליון שקלים לעיריית קריית-מלאכי, דבר שיאפשר לשלם משכורת ורבע לכלל העובדים שם.</w:t>
      </w:r>
    </w:p>
    <w:p w14:paraId="4B6AEAE0" w14:textId="77777777" w:rsidR="00000000" w:rsidRDefault="00162D07">
      <w:pPr>
        <w:pStyle w:val="a0"/>
        <w:rPr>
          <w:rFonts w:hint="cs"/>
          <w:rtl/>
        </w:rPr>
      </w:pPr>
    </w:p>
    <w:p w14:paraId="5FC16ABD" w14:textId="77777777" w:rsidR="00000000" w:rsidRDefault="00162D07">
      <w:pPr>
        <w:pStyle w:val="a0"/>
        <w:rPr>
          <w:rFonts w:hint="cs"/>
          <w:rtl/>
        </w:rPr>
      </w:pPr>
      <w:r>
        <w:rPr>
          <w:rFonts w:hint="cs"/>
          <w:rtl/>
        </w:rPr>
        <w:t>סכום נוסף יועבר בימים הקרובים לרשויות נוספות, שכרגע לא ניתן להעביר להן כספים בשל עיקול שהוטל עליה</w:t>
      </w:r>
      <w:r>
        <w:rPr>
          <w:rFonts w:hint="cs"/>
          <w:rtl/>
        </w:rPr>
        <w:t xml:space="preserve">ן לאחרונה, למשל בעיר לוד, שכל כסף שמועבר לשם מייד מעוקל. וזה נוסף על 50 מיליון שקלים שמשרד האוצר העביר דרך משרד הפנים לרשויות לפני שבועיים, ו-50 מיליון שקלים שהועברו על-ידי משרד הפנים. </w:t>
      </w:r>
    </w:p>
    <w:p w14:paraId="1A28CCEC" w14:textId="77777777" w:rsidR="00000000" w:rsidRDefault="00162D07">
      <w:pPr>
        <w:pStyle w:val="a0"/>
        <w:rPr>
          <w:rFonts w:hint="cs"/>
          <w:rtl/>
        </w:rPr>
      </w:pPr>
    </w:p>
    <w:p w14:paraId="2A4A41AB" w14:textId="77777777" w:rsidR="00000000" w:rsidRDefault="00162D07">
      <w:pPr>
        <w:pStyle w:val="a0"/>
        <w:rPr>
          <w:rFonts w:hint="cs"/>
          <w:rtl/>
        </w:rPr>
      </w:pPr>
      <w:r>
        <w:rPr>
          <w:rFonts w:hint="cs"/>
          <w:rtl/>
        </w:rPr>
        <w:t>אבל תוכנית סיוע נרחבת, חבר הכנסת כבל, תוכל להתבצע רק במקביל לגיבוש תו</w:t>
      </w:r>
      <w:r>
        <w:rPr>
          <w:rFonts w:hint="cs"/>
          <w:rtl/>
        </w:rPr>
        <w:t xml:space="preserve">כניות הבראה ברשויות. הפעם נדרש טיפול שורש אמיתי, שיבטיח שהכסף ישמש להבראה של ממש ולא שבעוד כמה חודשים הבעיה תחזור על עצמה. המסר הזה מועבר לנציגי השלטון המקומי. נציגי הממשלה מקיימים אתם דיונים, לרבות היום, ואני מקווה שנגיע להבנות. הממשלה איננה יכולה להרשות </w:t>
      </w:r>
      <w:r>
        <w:rPr>
          <w:rFonts w:hint="cs"/>
          <w:rtl/>
        </w:rPr>
        <w:t xml:space="preserve">לעצמה לחלק סתם כך כסף, וחייב להיות פתרון כולל ויסודי. </w:t>
      </w:r>
    </w:p>
    <w:p w14:paraId="7DC5FEFB" w14:textId="77777777" w:rsidR="00000000" w:rsidRDefault="00162D07">
      <w:pPr>
        <w:pStyle w:val="a0"/>
        <w:rPr>
          <w:rFonts w:hint="cs"/>
          <w:rtl/>
        </w:rPr>
      </w:pPr>
    </w:p>
    <w:p w14:paraId="2FD3D66D" w14:textId="77777777" w:rsidR="00000000" w:rsidRDefault="00162D07">
      <w:pPr>
        <w:pStyle w:val="a0"/>
        <w:rPr>
          <w:rFonts w:hint="cs"/>
          <w:rtl/>
        </w:rPr>
      </w:pPr>
      <w:r>
        <w:rPr>
          <w:rFonts w:hint="cs"/>
          <w:rtl/>
        </w:rPr>
        <w:t>בתחילת שנת 2004 נמצא המשק בשינוי כיוון. שנת 2003 הסתיימה בצמיחה מתונה של 1.2%, והשנה תימשך המגמה הזאת וצפויה צמיחה גבוהה יותר. הריבית של איגרות החוב שמשלמת הממשלה ירדה במהלך השנה בכ-50%, והבורסה בתל-א</w:t>
      </w:r>
      <w:r>
        <w:rPr>
          <w:rFonts w:hint="cs"/>
          <w:rtl/>
        </w:rPr>
        <w:t xml:space="preserve">ביב עלתה בעשרות אחוזים. במהלך השנה יותר ויותר אזרחים יתחילו לחוש את פירות אותה צמיחה. </w:t>
      </w:r>
    </w:p>
    <w:p w14:paraId="6CD5D528" w14:textId="77777777" w:rsidR="00000000" w:rsidRDefault="00162D07">
      <w:pPr>
        <w:pStyle w:val="a0"/>
        <w:rPr>
          <w:rFonts w:hint="cs"/>
          <w:rtl/>
        </w:rPr>
      </w:pPr>
    </w:p>
    <w:p w14:paraId="625F5D42" w14:textId="77777777" w:rsidR="00000000" w:rsidRDefault="00162D07">
      <w:pPr>
        <w:pStyle w:val="a0"/>
        <w:rPr>
          <w:rFonts w:hint="cs"/>
          <w:rtl/>
        </w:rPr>
      </w:pPr>
      <w:r>
        <w:rPr>
          <w:rFonts w:hint="cs"/>
          <w:rtl/>
        </w:rPr>
        <w:t>לבסוף, חבר הכנסת כבל, אני רוצה לפנות לעובדי הרשויות שלא מקבלים שכר. לבי לבי אתם. הדבר הזה מטריד לא רק אותך, חבר הכנסת איתן כבל; מטריד כל אחד ואחד מאתנו שאדם לא מקבל משכ</w:t>
      </w:r>
      <w:r>
        <w:rPr>
          <w:rFonts w:hint="cs"/>
          <w:rtl/>
        </w:rPr>
        <w:t xml:space="preserve">ורת בסוף החודש. אני מקווה מאוד שבמהלך השבוע הקרוב יימצא פתרון, ולא פתרון חלקי. ראש הממשלה הודיע, שישיבת הממשלה הבאה תוקדש למשבר ברשויות המקומיות. </w:t>
      </w:r>
    </w:p>
    <w:p w14:paraId="7F89A562" w14:textId="77777777" w:rsidR="00000000" w:rsidRDefault="00162D07">
      <w:pPr>
        <w:pStyle w:val="a0"/>
        <w:rPr>
          <w:rFonts w:hint="cs"/>
          <w:rtl/>
        </w:rPr>
      </w:pPr>
    </w:p>
    <w:p w14:paraId="5E9A9CD5" w14:textId="77777777" w:rsidR="00000000" w:rsidRDefault="00162D07">
      <w:pPr>
        <w:pStyle w:val="a0"/>
        <w:rPr>
          <w:rFonts w:hint="cs"/>
          <w:rtl/>
        </w:rPr>
      </w:pPr>
      <w:r>
        <w:rPr>
          <w:rFonts w:hint="cs"/>
          <w:rtl/>
        </w:rPr>
        <w:t xml:space="preserve">אדוני היושב-ראש, אני ממליץ בפני חברי הבית הזה לדחות את הצעת האי-אמון של סיעת העבודה. תודה. </w:t>
      </w:r>
    </w:p>
    <w:p w14:paraId="6C7F7782" w14:textId="77777777" w:rsidR="00000000" w:rsidRDefault="00162D07">
      <w:pPr>
        <w:pStyle w:val="a0"/>
        <w:rPr>
          <w:rFonts w:hint="cs"/>
          <w:rtl/>
        </w:rPr>
      </w:pPr>
    </w:p>
    <w:p w14:paraId="7118B826" w14:textId="77777777" w:rsidR="00000000" w:rsidRDefault="00162D07">
      <w:pPr>
        <w:pStyle w:val="af1"/>
        <w:rPr>
          <w:rtl/>
        </w:rPr>
      </w:pPr>
      <w:r>
        <w:rPr>
          <w:rtl/>
        </w:rPr>
        <w:t>היו"ר יולי-יואל</w:t>
      </w:r>
      <w:r>
        <w:rPr>
          <w:rtl/>
        </w:rPr>
        <w:t xml:space="preserve"> אדלשטיין:</w:t>
      </w:r>
    </w:p>
    <w:p w14:paraId="5C5D88CF" w14:textId="77777777" w:rsidR="00000000" w:rsidRDefault="00162D07">
      <w:pPr>
        <w:pStyle w:val="a0"/>
        <w:rPr>
          <w:rtl/>
        </w:rPr>
      </w:pPr>
    </w:p>
    <w:p w14:paraId="0B56428C" w14:textId="77777777" w:rsidR="00000000" w:rsidRDefault="00162D07">
      <w:pPr>
        <w:pStyle w:val="a0"/>
        <w:rPr>
          <w:rFonts w:hint="cs"/>
          <w:rtl/>
        </w:rPr>
      </w:pPr>
      <w:r>
        <w:rPr>
          <w:rFonts w:hint="cs"/>
          <w:rtl/>
        </w:rPr>
        <w:t xml:space="preserve">תודה לשר גדעון עזרא, שהשיב בשם הממשלה. </w:t>
      </w:r>
      <w:bookmarkStart w:id="46" w:name="CS21730FI0021730T02_02_2004_16_56_30"/>
      <w:bookmarkEnd w:id="46"/>
      <w:r>
        <w:rPr>
          <w:rFonts w:hint="cs"/>
          <w:rtl/>
        </w:rPr>
        <w:t xml:space="preserve">אנחנו נעבור עכשיו להצעת האי-אמון השנייה, שאותה יציג חבר הכנסת יצחק כהן. </w:t>
      </w:r>
    </w:p>
    <w:p w14:paraId="0743A411" w14:textId="77777777" w:rsidR="00000000" w:rsidRDefault="00162D07">
      <w:pPr>
        <w:pStyle w:val="a0"/>
        <w:rPr>
          <w:rFonts w:hint="cs"/>
          <w:rtl/>
        </w:rPr>
      </w:pPr>
    </w:p>
    <w:p w14:paraId="48F9E449" w14:textId="77777777" w:rsidR="00000000" w:rsidRDefault="00162D07">
      <w:pPr>
        <w:pStyle w:val="af0"/>
        <w:rPr>
          <w:rtl/>
        </w:rPr>
      </w:pPr>
      <w:r>
        <w:rPr>
          <w:rFonts w:hint="eastAsia"/>
          <w:rtl/>
        </w:rPr>
        <w:t>יצחק</w:t>
      </w:r>
      <w:r>
        <w:rPr>
          <w:rtl/>
        </w:rPr>
        <w:t xml:space="preserve"> כהן (ש"ס):</w:t>
      </w:r>
    </w:p>
    <w:p w14:paraId="35B7A2A1" w14:textId="77777777" w:rsidR="00000000" w:rsidRDefault="00162D07">
      <w:pPr>
        <w:pStyle w:val="a0"/>
        <w:rPr>
          <w:rFonts w:hint="cs"/>
          <w:rtl/>
        </w:rPr>
      </w:pPr>
    </w:p>
    <w:p w14:paraId="60E6D9B8" w14:textId="77777777" w:rsidR="00000000" w:rsidRDefault="00162D07">
      <w:pPr>
        <w:pStyle w:val="a0"/>
        <w:rPr>
          <w:rFonts w:hint="cs"/>
          <w:rtl/>
        </w:rPr>
      </w:pPr>
      <w:r>
        <w:rPr>
          <w:rFonts w:hint="cs"/>
          <w:rtl/>
        </w:rPr>
        <w:t xml:space="preserve">יציג אותה אלי ישי. </w:t>
      </w:r>
    </w:p>
    <w:p w14:paraId="133B62E1" w14:textId="77777777" w:rsidR="00000000" w:rsidRDefault="00162D07">
      <w:pPr>
        <w:pStyle w:val="a0"/>
        <w:rPr>
          <w:rFonts w:hint="cs"/>
          <w:rtl/>
        </w:rPr>
      </w:pPr>
    </w:p>
    <w:p w14:paraId="684D0EF4" w14:textId="77777777" w:rsidR="00000000" w:rsidRDefault="00162D07">
      <w:pPr>
        <w:pStyle w:val="af1"/>
        <w:rPr>
          <w:rtl/>
        </w:rPr>
      </w:pPr>
      <w:r>
        <w:rPr>
          <w:rtl/>
        </w:rPr>
        <w:t>היו"ר יולי-יואל אדלשטיין:</w:t>
      </w:r>
    </w:p>
    <w:p w14:paraId="6F438FD6" w14:textId="77777777" w:rsidR="00000000" w:rsidRDefault="00162D07">
      <w:pPr>
        <w:pStyle w:val="a0"/>
        <w:rPr>
          <w:rtl/>
        </w:rPr>
      </w:pPr>
    </w:p>
    <w:p w14:paraId="0DF205D9" w14:textId="77777777" w:rsidR="00000000" w:rsidRDefault="00162D07">
      <w:pPr>
        <w:pStyle w:val="a0"/>
        <w:rPr>
          <w:rFonts w:hint="cs"/>
          <w:rtl/>
        </w:rPr>
      </w:pPr>
      <w:r>
        <w:rPr>
          <w:rFonts w:hint="cs"/>
          <w:rtl/>
        </w:rPr>
        <w:t>יש חילופי גברי. יציג את ההצעה חבר הכנסת אלי ישי. לאחר מכן ישיב השר</w:t>
      </w:r>
      <w:r>
        <w:rPr>
          <w:rFonts w:hint="cs"/>
          <w:rtl/>
        </w:rPr>
        <w:t xml:space="preserve"> גדעון עזרא, בשם הממשלה, ואחר כך נעבור לדיון הסיעתי, כפי שקבעה ועדת הכנסת. </w:t>
      </w:r>
    </w:p>
    <w:p w14:paraId="18D7081D" w14:textId="77777777" w:rsidR="00000000" w:rsidRDefault="00162D07">
      <w:pPr>
        <w:pStyle w:val="a0"/>
        <w:rPr>
          <w:rFonts w:hint="cs"/>
          <w:rtl/>
        </w:rPr>
      </w:pPr>
    </w:p>
    <w:p w14:paraId="0C5EEF72" w14:textId="77777777" w:rsidR="00000000" w:rsidRDefault="00162D07">
      <w:pPr>
        <w:pStyle w:val="af0"/>
        <w:rPr>
          <w:rtl/>
        </w:rPr>
      </w:pPr>
      <w:r>
        <w:rPr>
          <w:rFonts w:hint="eastAsia"/>
          <w:rtl/>
        </w:rPr>
        <w:t>דוד</w:t>
      </w:r>
      <w:r>
        <w:rPr>
          <w:rtl/>
        </w:rPr>
        <w:t xml:space="preserve"> טל (עם אחד):</w:t>
      </w:r>
    </w:p>
    <w:p w14:paraId="311490A7" w14:textId="77777777" w:rsidR="00000000" w:rsidRDefault="00162D07">
      <w:pPr>
        <w:pStyle w:val="a0"/>
        <w:rPr>
          <w:rFonts w:hint="cs"/>
          <w:rtl/>
        </w:rPr>
      </w:pPr>
    </w:p>
    <w:p w14:paraId="7CFE1EE5" w14:textId="77777777" w:rsidR="00000000" w:rsidRDefault="00162D07">
      <w:pPr>
        <w:pStyle w:val="a0"/>
        <w:rPr>
          <w:rFonts w:hint="cs"/>
          <w:rtl/>
        </w:rPr>
      </w:pPr>
      <w:r>
        <w:rPr>
          <w:rFonts w:hint="cs"/>
          <w:rtl/>
        </w:rPr>
        <w:t>אפשר לשאול את השר גדעון עזרא שאלה?</w:t>
      </w:r>
    </w:p>
    <w:p w14:paraId="3BF43B4A" w14:textId="77777777" w:rsidR="00000000" w:rsidRDefault="00162D07">
      <w:pPr>
        <w:pStyle w:val="a0"/>
        <w:rPr>
          <w:rFonts w:hint="cs"/>
          <w:rtl/>
        </w:rPr>
      </w:pPr>
    </w:p>
    <w:p w14:paraId="239368B7" w14:textId="77777777" w:rsidR="00000000" w:rsidRDefault="00162D07">
      <w:pPr>
        <w:pStyle w:val="af1"/>
        <w:rPr>
          <w:rtl/>
        </w:rPr>
      </w:pPr>
      <w:r>
        <w:rPr>
          <w:rtl/>
        </w:rPr>
        <w:t>היו"ר יולי-יואל אדלשטיין:</w:t>
      </w:r>
    </w:p>
    <w:p w14:paraId="6924FE5C" w14:textId="77777777" w:rsidR="00000000" w:rsidRDefault="00162D07">
      <w:pPr>
        <w:pStyle w:val="a0"/>
        <w:rPr>
          <w:rtl/>
        </w:rPr>
      </w:pPr>
    </w:p>
    <w:p w14:paraId="4B3EED02" w14:textId="77777777" w:rsidR="00000000" w:rsidRDefault="00162D07">
      <w:pPr>
        <w:pStyle w:val="a0"/>
        <w:rPr>
          <w:rFonts w:hint="cs"/>
          <w:rtl/>
        </w:rPr>
      </w:pPr>
      <w:r>
        <w:rPr>
          <w:rFonts w:hint="cs"/>
          <w:rtl/>
        </w:rPr>
        <w:t xml:space="preserve">אני נותן לך אישור מיוחד לגשת אליו ולשאול. בבקשה, אדוני. </w:t>
      </w:r>
    </w:p>
    <w:p w14:paraId="48173A8C" w14:textId="77777777" w:rsidR="00000000" w:rsidRDefault="00162D07">
      <w:pPr>
        <w:pStyle w:val="a0"/>
        <w:rPr>
          <w:rFonts w:hint="cs"/>
          <w:rtl/>
        </w:rPr>
      </w:pPr>
    </w:p>
    <w:p w14:paraId="3E2DD803" w14:textId="77777777" w:rsidR="00000000" w:rsidRDefault="00162D07">
      <w:pPr>
        <w:pStyle w:val="a"/>
        <w:rPr>
          <w:rtl/>
        </w:rPr>
      </w:pPr>
      <w:bookmarkStart w:id="47" w:name="FS000000494T02_02_2004_16_59_06"/>
      <w:bookmarkStart w:id="48" w:name="_Toc78878323"/>
      <w:bookmarkEnd w:id="47"/>
      <w:r>
        <w:rPr>
          <w:rFonts w:hint="eastAsia"/>
          <w:rtl/>
        </w:rPr>
        <w:t>אליהו</w:t>
      </w:r>
      <w:r>
        <w:rPr>
          <w:rtl/>
        </w:rPr>
        <w:t xml:space="preserve"> ישי (ש"ס):</w:t>
      </w:r>
      <w:bookmarkEnd w:id="48"/>
    </w:p>
    <w:p w14:paraId="7FC4CC0B" w14:textId="77777777" w:rsidR="00000000" w:rsidRDefault="00162D07">
      <w:pPr>
        <w:pStyle w:val="a0"/>
        <w:rPr>
          <w:rFonts w:hint="cs"/>
          <w:rtl/>
        </w:rPr>
      </w:pPr>
    </w:p>
    <w:p w14:paraId="3BD4C3D9" w14:textId="77777777" w:rsidR="00000000" w:rsidRDefault="00162D07">
      <w:pPr>
        <w:pStyle w:val="a0"/>
        <w:rPr>
          <w:rFonts w:hint="cs"/>
          <w:rtl/>
        </w:rPr>
      </w:pPr>
      <w:r>
        <w:rPr>
          <w:rFonts w:hint="cs"/>
          <w:rtl/>
        </w:rPr>
        <w:t xml:space="preserve">אדוני היושב-ראש, חברי </w:t>
      </w:r>
      <w:r>
        <w:rPr>
          <w:rFonts w:hint="cs"/>
          <w:rtl/>
        </w:rPr>
        <w:t>חברי הכנסת, עוד מעט תמלא לממשלה שנה שלמה. יכול להיות שהשר גדעון עזרא לא יכול להסכים אתי באופן גלוי ורשמי, אבל באופן אישי הוא בוודאי יסכים אתי שמדובר בממשלת שיתוק והישרדות. כל הניסיון הוא אך ורק לשרוד עוד יום ועוד יום ועוד חודש ועוד שנה ועוד שנה. פרט לזה, ש</w:t>
      </w:r>
      <w:r>
        <w:rPr>
          <w:rFonts w:hint="cs"/>
          <w:rtl/>
        </w:rPr>
        <w:t xml:space="preserve">ום דבר לא קורה בממשלה. כתוב: אם תעזבני יום, יומיים אעזבך. כשממשלה לא מסוגלת, משותקת ומחושקת בכל הנושאים בחברה הישראלית ובעם ישראל ובמדינת ישראל, זאת ממשלה הרסנית מאין כמוה. </w:t>
      </w:r>
    </w:p>
    <w:p w14:paraId="6C6A2D6D" w14:textId="77777777" w:rsidR="00000000" w:rsidRDefault="00162D07">
      <w:pPr>
        <w:pStyle w:val="a0"/>
        <w:rPr>
          <w:rFonts w:hint="cs"/>
          <w:rtl/>
        </w:rPr>
      </w:pPr>
    </w:p>
    <w:p w14:paraId="405DA762" w14:textId="77777777" w:rsidR="00000000" w:rsidRDefault="00162D07">
      <w:pPr>
        <w:pStyle w:val="a0"/>
        <w:rPr>
          <w:rFonts w:hint="cs"/>
          <w:rtl/>
        </w:rPr>
      </w:pPr>
      <w:r>
        <w:rPr>
          <w:rFonts w:hint="cs"/>
          <w:rtl/>
        </w:rPr>
        <w:t>חברים יקרים, הפחד הגדול, הזעזוע הגדול, התחושה הקשה של אזרחי מדינת ישראל הם, שמדינ</w:t>
      </w:r>
      <w:r>
        <w:rPr>
          <w:rFonts w:hint="cs"/>
          <w:rtl/>
        </w:rPr>
        <w:t xml:space="preserve">ת ישראל, לצערנו הרב, מתפוררת. וזאת משום שראש הממשלה וחברי הממשלה, מעניין אותם אך ורק הכיסא, והם לא מסוגלים לקדם אפילו דבר אחד. ואני אמנה. </w:t>
      </w:r>
    </w:p>
    <w:p w14:paraId="63EB2CF2" w14:textId="77777777" w:rsidR="00000000" w:rsidRDefault="00162D07">
      <w:pPr>
        <w:pStyle w:val="a0"/>
        <w:rPr>
          <w:rFonts w:hint="cs"/>
          <w:rtl/>
        </w:rPr>
      </w:pPr>
    </w:p>
    <w:p w14:paraId="502831A8" w14:textId="77777777" w:rsidR="00000000" w:rsidRDefault="00162D07">
      <w:pPr>
        <w:pStyle w:val="a0"/>
        <w:rPr>
          <w:rFonts w:hint="cs"/>
          <w:rtl/>
        </w:rPr>
      </w:pPr>
      <w:r>
        <w:rPr>
          <w:rFonts w:hint="cs"/>
          <w:rtl/>
        </w:rPr>
        <w:t xml:space="preserve">את הנושא החברתי ראינו. שינוי בממשלה, ושינוי רוצה לפגוע בחלשים. מי שהבטיחה לעזור לשכבות הביניים </w:t>
      </w:r>
      <w:r>
        <w:rPr>
          <w:rtl/>
        </w:rPr>
        <w:t>–</w:t>
      </w:r>
      <w:r>
        <w:rPr>
          <w:rFonts w:hint="cs"/>
          <w:rtl/>
        </w:rPr>
        <w:t xml:space="preserve"> את שכבות הביניים הא</w:t>
      </w:r>
      <w:r>
        <w:rPr>
          <w:rFonts w:hint="cs"/>
          <w:rtl/>
        </w:rPr>
        <w:t xml:space="preserve">לה היא הורידה אל מתחת לקו העוני. זאת ההבטחה לבוחר וזאת התשובה השקרית לבוחר. אבל מדובר בממשלה שבהיבט החברתי </w:t>
      </w:r>
      <w:r>
        <w:rPr>
          <w:rtl/>
        </w:rPr>
        <w:t>–</w:t>
      </w:r>
      <w:r>
        <w:rPr>
          <w:rFonts w:hint="cs"/>
          <w:rtl/>
        </w:rPr>
        <w:t xml:space="preserve"> וכרגע לא נאריך בנושא הזה, כי דיברנו על זה רבות, ונדבר על זה בהמשך </w:t>
      </w:r>
      <w:r>
        <w:rPr>
          <w:rtl/>
        </w:rPr>
        <w:t>–</w:t>
      </w:r>
      <w:r>
        <w:rPr>
          <w:rFonts w:hint="cs"/>
          <w:rtl/>
        </w:rPr>
        <w:t xml:space="preserve"> זאת ממשלה הרסנית, רעה, אכזרית, עקומה מאין כמוה. משפחות מתמוטטות, רעבות ללחם. רא</w:t>
      </w:r>
      <w:r>
        <w:rPr>
          <w:rFonts w:hint="cs"/>
          <w:rtl/>
        </w:rPr>
        <w:t xml:space="preserve">ינו איך ילדים אוספים אוכל מפחי אשפה; אלה לא מבוגרים אלא ילדים. ראינו איך ילדים לוקחים אוכל מבתי-תמחוי וממלאים בשקיות, לקחת הביתה. ראינו איך משפחות מתמוטטות ואיך אין עבודה. ופה מדברים על צמיחה בעוד שנה ובעוד שנתיים. </w:t>
      </w:r>
    </w:p>
    <w:p w14:paraId="3105C988" w14:textId="77777777" w:rsidR="00000000" w:rsidRDefault="00162D07">
      <w:pPr>
        <w:pStyle w:val="a0"/>
        <w:rPr>
          <w:rFonts w:hint="cs"/>
          <w:rtl/>
        </w:rPr>
      </w:pPr>
    </w:p>
    <w:p w14:paraId="46113588" w14:textId="77777777" w:rsidR="00000000" w:rsidRDefault="00162D07">
      <w:pPr>
        <w:pStyle w:val="a0"/>
        <w:rPr>
          <w:rFonts w:hint="cs"/>
          <w:rtl/>
        </w:rPr>
      </w:pPr>
      <w:r>
        <w:rPr>
          <w:rFonts w:hint="cs"/>
          <w:rtl/>
        </w:rPr>
        <w:t>אני שומע את זה כבר הרבה שנים. את ה"אווא</w:t>
      </w:r>
      <w:r>
        <w:rPr>
          <w:rFonts w:hint="cs"/>
          <w:rtl/>
        </w:rPr>
        <w:t xml:space="preserve">נטה" הזאת, את ההצגות האלה, אני כבר מכיר גם כחבר ממשלה. כחברי הממשלה בלמנו, נלחמנו, נאבקנו, הוספנו תקציבים. אפילו האשימו אותנו שאנחנו סחטנים. אם השגנו עוד תקציב </w:t>
      </w:r>
      <w:r>
        <w:rPr>
          <w:rtl/>
        </w:rPr>
        <w:t>–</w:t>
      </w:r>
      <w:r>
        <w:rPr>
          <w:rFonts w:hint="cs"/>
          <w:rtl/>
        </w:rPr>
        <w:t xml:space="preserve"> לסל התרופות עוד 250 מיליון שקלים, למשרד העבודה והרווחה </w:t>
      </w:r>
      <w:r>
        <w:rPr>
          <w:rtl/>
        </w:rPr>
        <w:t>–</w:t>
      </w:r>
      <w:r>
        <w:rPr>
          <w:rFonts w:hint="cs"/>
          <w:rtl/>
        </w:rPr>
        <w:t xml:space="preserve"> האשימו אותנו שאנחנו סחטנים. אבל כשטומ</w:t>
      </w:r>
      <w:r>
        <w:rPr>
          <w:rFonts w:hint="cs"/>
          <w:rtl/>
        </w:rPr>
        <w:t xml:space="preserve">י לפיד לוקח כסף לתרבות, והוא קורא לזה "ייחודיים", וזה שר המשפטים, אז הוא אומר: אלה ייחודיים מותרים; הייחודיים לבתי-כנסת אסורים, הייחודיים שלנו מותרים. </w:t>
      </w:r>
    </w:p>
    <w:p w14:paraId="1D3F750E" w14:textId="77777777" w:rsidR="00000000" w:rsidRDefault="00162D07">
      <w:pPr>
        <w:pStyle w:val="a0"/>
        <w:rPr>
          <w:rFonts w:hint="cs"/>
          <w:rtl/>
        </w:rPr>
      </w:pPr>
    </w:p>
    <w:p w14:paraId="267A5AFA" w14:textId="77777777" w:rsidR="00000000" w:rsidRDefault="00162D07">
      <w:pPr>
        <w:pStyle w:val="a0"/>
        <w:rPr>
          <w:rFonts w:hint="cs"/>
          <w:rtl/>
        </w:rPr>
      </w:pPr>
      <w:r>
        <w:rPr>
          <w:rFonts w:hint="cs"/>
          <w:rtl/>
        </w:rPr>
        <w:t>אני מציע לשר המשפטים שילך למראה ויסיר את המסכה מעל פניו, וכשהוא אומר "מושחתים", שיסתכל דרך המראה על הפר</w:t>
      </w:r>
      <w:r>
        <w:rPr>
          <w:rFonts w:hint="cs"/>
          <w:rtl/>
        </w:rPr>
        <w:t xml:space="preserve">צוף שלו ויבין בדיוק מי אלה המושחתים האמיתיים. </w:t>
      </w:r>
    </w:p>
    <w:p w14:paraId="3F00E7D6" w14:textId="77777777" w:rsidR="00000000" w:rsidRDefault="00162D07">
      <w:pPr>
        <w:pStyle w:val="a0"/>
        <w:rPr>
          <w:rFonts w:hint="cs"/>
          <w:rtl/>
        </w:rPr>
      </w:pPr>
    </w:p>
    <w:p w14:paraId="20CACD5E" w14:textId="77777777" w:rsidR="00000000" w:rsidRDefault="00162D07">
      <w:pPr>
        <w:pStyle w:val="af0"/>
        <w:rPr>
          <w:rtl/>
        </w:rPr>
      </w:pPr>
      <w:r>
        <w:rPr>
          <w:rFonts w:hint="eastAsia"/>
          <w:rtl/>
        </w:rPr>
        <w:t>אתי</w:t>
      </w:r>
      <w:r>
        <w:rPr>
          <w:rtl/>
        </w:rPr>
        <w:t xml:space="preserve"> לבני (שינוי):</w:t>
      </w:r>
    </w:p>
    <w:p w14:paraId="1F3553B6" w14:textId="77777777" w:rsidR="00000000" w:rsidRDefault="00162D07">
      <w:pPr>
        <w:pStyle w:val="a0"/>
        <w:rPr>
          <w:rFonts w:hint="cs"/>
          <w:rtl/>
        </w:rPr>
      </w:pPr>
    </w:p>
    <w:p w14:paraId="5BD9284F" w14:textId="77777777" w:rsidR="00000000" w:rsidRDefault="00162D07">
      <w:pPr>
        <w:pStyle w:val="a0"/>
        <w:rPr>
          <w:rFonts w:hint="cs"/>
          <w:rtl/>
        </w:rPr>
      </w:pPr>
      <w:r>
        <w:rPr>
          <w:rFonts w:hint="cs"/>
          <w:rtl/>
        </w:rPr>
        <w:t xml:space="preserve">אתה היית שר הפנים, וחלק גדול מהבעיה הוא בגללך. </w:t>
      </w:r>
    </w:p>
    <w:p w14:paraId="34EC4B92" w14:textId="77777777" w:rsidR="00000000" w:rsidRDefault="00162D07">
      <w:pPr>
        <w:pStyle w:val="a0"/>
        <w:rPr>
          <w:rFonts w:hint="cs"/>
          <w:rtl/>
        </w:rPr>
      </w:pPr>
    </w:p>
    <w:p w14:paraId="681BF6F4" w14:textId="77777777" w:rsidR="00000000" w:rsidRDefault="00162D07">
      <w:pPr>
        <w:pStyle w:val="-"/>
        <w:rPr>
          <w:rtl/>
        </w:rPr>
      </w:pPr>
      <w:bookmarkStart w:id="49" w:name="FS000000494T02_02_2004_17_10_02C"/>
      <w:bookmarkEnd w:id="49"/>
      <w:r>
        <w:rPr>
          <w:rtl/>
        </w:rPr>
        <w:t>אליהו ישי (ש"ס):</w:t>
      </w:r>
    </w:p>
    <w:p w14:paraId="13DDE375" w14:textId="77777777" w:rsidR="00000000" w:rsidRDefault="00162D07">
      <w:pPr>
        <w:pStyle w:val="a0"/>
        <w:rPr>
          <w:rtl/>
        </w:rPr>
      </w:pPr>
    </w:p>
    <w:p w14:paraId="426BB9CC" w14:textId="77777777" w:rsidR="00000000" w:rsidRDefault="00162D07">
      <w:pPr>
        <w:pStyle w:val="a0"/>
        <w:rPr>
          <w:rFonts w:hint="cs"/>
          <w:rtl/>
        </w:rPr>
      </w:pPr>
      <w:r>
        <w:rPr>
          <w:rFonts w:hint="cs"/>
          <w:rtl/>
        </w:rPr>
        <w:t>לא נעים לי לדבר על עצמי. גברת לבני, במקום להעליל עלילות, אני מציע לך לבדוק את הדברים. ראשי הערים מתגעגעים לתקופה של ש"ס.</w:t>
      </w:r>
    </w:p>
    <w:p w14:paraId="39C3AD16" w14:textId="77777777" w:rsidR="00000000" w:rsidRDefault="00162D07">
      <w:pPr>
        <w:pStyle w:val="a0"/>
        <w:rPr>
          <w:rFonts w:hint="cs"/>
          <w:rtl/>
        </w:rPr>
      </w:pPr>
    </w:p>
    <w:p w14:paraId="22D40700" w14:textId="77777777" w:rsidR="00000000" w:rsidRDefault="00162D07">
      <w:pPr>
        <w:pStyle w:val="af0"/>
        <w:rPr>
          <w:rtl/>
        </w:rPr>
      </w:pPr>
      <w:r>
        <w:rPr>
          <w:rFonts w:hint="eastAsia"/>
          <w:rtl/>
        </w:rPr>
        <w:t>אתי</w:t>
      </w:r>
      <w:r>
        <w:rPr>
          <w:rtl/>
        </w:rPr>
        <w:t xml:space="preserve"> לבני (שינוי):</w:t>
      </w:r>
    </w:p>
    <w:p w14:paraId="3B1D54F4" w14:textId="77777777" w:rsidR="00000000" w:rsidRDefault="00162D07">
      <w:pPr>
        <w:pStyle w:val="a0"/>
        <w:rPr>
          <w:rFonts w:hint="cs"/>
          <w:rtl/>
        </w:rPr>
      </w:pPr>
    </w:p>
    <w:p w14:paraId="6F50F931" w14:textId="77777777" w:rsidR="00000000" w:rsidRDefault="00162D07">
      <w:pPr>
        <w:pStyle w:val="a0"/>
        <w:rPr>
          <w:rFonts w:hint="cs"/>
          <w:rtl/>
        </w:rPr>
      </w:pPr>
      <w:r>
        <w:rPr>
          <w:rFonts w:hint="cs"/>
          <w:rtl/>
        </w:rPr>
        <w:t xml:space="preserve">מה זה מתגעגעים? אני אגיד לך למה מתגעגעים. </w:t>
      </w:r>
    </w:p>
    <w:p w14:paraId="1074C3DD" w14:textId="77777777" w:rsidR="00000000" w:rsidRDefault="00162D07">
      <w:pPr>
        <w:pStyle w:val="a0"/>
        <w:rPr>
          <w:rFonts w:hint="cs"/>
          <w:rtl/>
        </w:rPr>
      </w:pPr>
    </w:p>
    <w:p w14:paraId="6A8AC0E3" w14:textId="77777777" w:rsidR="00000000" w:rsidRDefault="00162D07">
      <w:pPr>
        <w:pStyle w:val="-"/>
        <w:rPr>
          <w:rtl/>
        </w:rPr>
      </w:pPr>
      <w:bookmarkStart w:id="50" w:name="FS000000494T02_02_2004_17_10_59C"/>
      <w:bookmarkEnd w:id="50"/>
      <w:r>
        <w:rPr>
          <w:rtl/>
        </w:rPr>
        <w:t>אליהו ישי (ש"ס):</w:t>
      </w:r>
    </w:p>
    <w:p w14:paraId="6816A8DE" w14:textId="77777777" w:rsidR="00000000" w:rsidRDefault="00162D07">
      <w:pPr>
        <w:pStyle w:val="a0"/>
        <w:rPr>
          <w:rtl/>
        </w:rPr>
      </w:pPr>
    </w:p>
    <w:p w14:paraId="485935C6" w14:textId="77777777" w:rsidR="00000000" w:rsidRDefault="00162D07">
      <w:pPr>
        <w:pStyle w:val="a0"/>
        <w:rPr>
          <w:rFonts w:hint="cs"/>
          <w:rtl/>
        </w:rPr>
      </w:pPr>
      <w:r>
        <w:rPr>
          <w:rFonts w:hint="cs"/>
          <w:rtl/>
        </w:rPr>
        <w:t xml:space="preserve">אני אגיד לך למה מתגעגעים; לא לשחיתויות שאת מדברת עליהן ואת ממציאה אותן. היום אני לא שר הפנים וראשי הערים לא מפחדים ממני. לא קם ראש עיר אחד שאמר שהתנינו את התקציב. את יודעת מי </w:t>
      </w:r>
      <w:r>
        <w:rPr>
          <w:rFonts w:hint="cs"/>
          <w:rtl/>
        </w:rPr>
        <w:t xml:space="preserve">מתנה תקציבים? שר הפנים דהיום. היתה כותרת בעיתון: תנו כסף לעמותות לחתולים ולכלבים, ואז תקבלו הטבה. שר הפנים מתנה. </w:t>
      </w:r>
    </w:p>
    <w:p w14:paraId="2170C0B4" w14:textId="77777777" w:rsidR="00000000" w:rsidRDefault="00162D07">
      <w:pPr>
        <w:pStyle w:val="a0"/>
        <w:rPr>
          <w:rFonts w:hint="cs"/>
          <w:rtl/>
        </w:rPr>
      </w:pPr>
    </w:p>
    <w:p w14:paraId="7D9D6FB6" w14:textId="77777777" w:rsidR="00000000" w:rsidRDefault="00162D07">
      <w:pPr>
        <w:pStyle w:val="af0"/>
        <w:rPr>
          <w:rtl/>
        </w:rPr>
      </w:pPr>
      <w:r>
        <w:rPr>
          <w:rFonts w:hint="eastAsia"/>
          <w:rtl/>
        </w:rPr>
        <w:t>אתי</w:t>
      </w:r>
      <w:r>
        <w:rPr>
          <w:rtl/>
        </w:rPr>
        <w:t xml:space="preserve"> לבני (שינוי):</w:t>
      </w:r>
    </w:p>
    <w:p w14:paraId="1BD38D69" w14:textId="77777777" w:rsidR="00000000" w:rsidRDefault="00162D07">
      <w:pPr>
        <w:pStyle w:val="a0"/>
        <w:rPr>
          <w:rFonts w:hint="cs"/>
          <w:rtl/>
        </w:rPr>
      </w:pPr>
    </w:p>
    <w:p w14:paraId="1DE4A507" w14:textId="77777777" w:rsidR="00000000" w:rsidRDefault="00162D07">
      <w:pPr>
        <w:pStyle w:val="a0"/>
        <w:rPr>
          <w:rFonts w:hint="cs"/>
          <w:rtl/>
        </w:rPr>
      </w:pPr>
      <w:r>
        <w:rPr>
          <w:rFonts w:hint="cs"/>
          <w:rtl/>
        </w:rPr>
        <w:t>אתה לא מתבייש? אתה לא מתבייש?</w:t>
      </w:r>
    </w:p>
    <w:p w14:paraId="679BB3A4" w14:textId="77777777" w:rsidR="00000000" w:rsidRDefault="00162D07">
      <w:pPr>
        <w:pStyle w:val="a0"/>
        <w:rPr>
          <w:rFonts w:hint="cs"/>
          <w:rtl/>
        </w:rPr>
      </w:pPr>
    </w:p>
    <w:p w14:paraId="5B4779F6" w14:textId="77777777" w:rsidR="00000000" w:rsidRDefault="00162D07">
      <w:pPr>
        <w:pStyle w:val="-"/>
        <w:rPr>
          <w:rtl/>
        </w:rPr>
      </w:pPr>
      <w:bookmarkStart w:id="51" w:name="FS000000494T02_02_2004_17_12_39C"/>
      <w:bookmarkEnd w:id="51"/>
      <w:r>
        <w:rPr>
          <w:rtl/>
        </w:rPr>
        <w:t>אליהו ישי (ש"ס):</w:t>
      </w:r>
    </w:p>
    <w:p w14:paraId="601EB4F9" w14:textId="77777777" w:rsidR="00000000" w:rsidRDefault="00162D07">
      <w:pPr>
        <w:pStyle w:val="a0"/>
        <w:rPr>
          <w:rtl/>
        </w:rPr>
      </w:pPr>
    </w:p>
    <w:p w14:paraId="15118FCC" w14:textId="77777777" w:rsidR="00000000" w:rsidRDefault="00162D07">
      <w:pPr>
        <w:pStyle w:val="a0"/>
        <w:rPr>
          <w:rFonts w:hint="cs"/>
          <w:rtl/>
        </w:rPr>
      </w:pPr>
      <w:r>
        <w:rPr>
          <w:rFonts w:hint="cs"/>
          <w:rtl/>
        </w:rPr>
        <w:t>זה היה כתוב בעיתון. הוא כתב מכתב לראשי רשויות. ראשי הרשויות, אגב, אמרו לי</w:t>
      </w:r>
      <w:r>
        <w:rPr>
          <w:rFonts w:hint="cs"/>
          <w:rtl/>
        </w:rPr>
        <w:t xml:space="preserve">, שהמכתב הראשון שהם קיבלו משר הפנים הוא: עזרו לחיות ואז תקבלו כסף, תקבלו הטבות. אלי ישי אפילו על מקוואות ועל בתי-כנסת לא התנה. הוא בנה את זה על-פי חוק, כמו שצריך לבנות, בלי שום התניה. טוב שיצאת החוצה. </w:t>
      </w:r>
    </w:p>
    <w:p w14:paraId="5DC648B1" w14:textId="77777777" w:rsidR="00000000" w:rsidRDefault="00162D07">
      <w:pPr>
        <w:pStyle w:val="a0"/>
        <w:rPr>
          <w:rFonts w:hint="cs"/>
          <w:rtl/>
        </w:rPr>
      </w:pPr>
    </w:p>
    <w:p w14:paraId="1ADFA85D" w14:textId="77777777" w:rsidR="00000000" w:rsidRDefault="00162D07">
      <w:pPr>
        <w:pStyle w:val="a0"/>
        <w:rPr>
          <w:rFonts w:hint="cs"/>
          <w:rtl/>
        </w:rPr>
      </w:pPr>
      <w:r>
        <w:rPr>
          <w:rFonts w:hint="cs"/>
          <w:rtl/>
        </w:rPr>
        <w:t>אדוני היושב-ראש, כבוד השר, זאת ממשלה שאין לה דרך. בנו</w:t>
      </w:r>
      <w:r>
        <w:rPr>
          <w:rFonts w:hint="cs"/>
          <w:rtl/>
        </w:rPr>
        <w:t>שא החברתי זה כבר ברור, כולם משוכנעים, כולם יודעים מה ההבדל אם ש"ס בממשלה או ש"ס באופוזיציה, לא צריך לעבוד קשה. אני רק אראה את התקופה של תנועת ש"ס, כמה נאבקנו, כמה הצלחנו. אגב, לא בכל הדברים; הרבה מאוד לא הספקנו לעשות. מה לעשות, לא הכול אתה יכול להספיק. בעז</w:t>
      </w:r>
      <w:r>
        <w:rPr>
          <w:rFonts w:hint="cs"/>
          <w:rtl/>
        </w:rPr>
        <w:t xml:space="preserve">רת השם, בקרוב נספיק. כאשר הממשלה תהיה ממשלה אחרת, נספיק יותר. אבל בנושאים אחרים, בנושאים כלכליים, לאן אנחנו הולכים? מה בלבולי המוח האלה? איזו צמיחה? קשקוש. איזה נזק יהיה לחברה בישראל? כמה ילדים משתמשים בסמים היום? כמה בני-נוער? </w:t>
      </w:r>
    </w:p>
    <w:p w14:paraId="114AA725" w14:textId="77777777" w:rsidR="00000000" w:rsidRDefault="00162D07">
      <w:pPr>
        <w:pStyle w:val="a0"/>
        <w:rPr>
          <w:rFonts w:hint="cs"/>
          <w:rtl/>
        </w:rPr>
      </w:pPr>
    </w:p>
    <w:p w14:paraId="77FAE21F" w14:textId="77777777" w:rsidR="00000000" w:rsidRDefault="00162D07">
      <w:pPr>
        <w:pStyle w:val="a0"/>
        <w:rPr>
          <w:rFonts w:hint="cs"/>
          <w:rtl/>
        </w:rPr>
      </w:pPr>
      <w:r>
        <w:rPr>
          <w:rFonts w:hint="cs"/>
          <w:rtl/>
        </w:rPr>
        <w:t>אתמול היה כתוב בעיתון, שיל</w:t>
      </w:r>
      <w:r>
        <w:rPr>
          <w:rFonts w:hint="cs"/>
          <w:rtl/>
        </w:rPr>
        <w:t xml:space="preserve">ד בכיתה ו' לא הלך לבית-הספר שבוע ימים, כי לא היה לו אוכל לקחת לבית-הספר. כששאלו אותו הוא אמר: אני מתבייש להגיד שאני רעב, שאין לי אוכל, אז אני לא הולך לבית-הספר. זאת מדינת ישראל, זאת ממשלת ישראל. מתי קרה דבר כזה במדינת ישראל? זאת לא חרפה? זאת לא זוועה? </w:t>
      </w:r>
    </w:p>
    <w:p w14:paraId="6EC1BB7E" w14:textId="77777777" w:rsidR="00000000" w:rsidRDefault="00162D07">
      <w:pPr>
        <w:pStyle w:val="a0"/>
        <w:rPr>
          <w:rFonts w:hint="cs"/>
          <w:rtl/>
        </w:rPr>
      </w:pPr>
    </w:p>
    <w:p w14:paraId="1942B0E9" w14:textId="77777777" w:rsidR="00000000" w:rsidRDefault="00162D07">
      <w:pPr>
        <w:pStyle w:val="a0"/>
        <w:rPr>
          <w:rFonts w:hint="cs"/>
          <w:rtl/>
        </w:rPr>
      </w:pPr>
      <w:r>
        <w:rPr>
          <w:rFonts w:hint="cs"/>
          <w:rtl/>
        </w:rPr>
        <w:t>רא</w:t>
      </w:r>
      <w:r>
        <w:rPr>
          <w:rFonts w:hint="cs"/>
          <w:rtl/>
        </w:rPr>
        <w:t xml:space="preserve">ש הממשלה השיב לפני שבועיים בדיון שנערך על-פי בקשת 40 חברי הכנסת. כשהוא דיבר, חשבתי שהוא נמצא בפרלמנט של מונקו </w:t>
      </w:r>
      <w:r>
        <w:rPr>
          <w:rtl/>
        </w:rPr>
        <w:t>–</w:t>
      </w:r>
      <w:r>
        <w:rPr>
          <w:rFonts w:hint="cs"/>
          <w:rtl/>
        </w:rPr>
        <w:t xml:space="preserve"> הכול בסדר, חינוך טוב, יש יום לימודים ארוך. אני כבר לא הבנתי על מי הוא מדבר, לאיזו כנסת הוא מדבר, אל מי הוא מדבר, על איזו תקופה הוא מדבר. זה בנוש</w:t>
      </w:r>
      <w:r>
        <w:rPr>
          <w:rFonts w:hint="cs"/>
          <w:rtl/>
        </w:rPr>
        <w:t xml:space="preserve">א החברתי. </w:t>
      </w:r>
    </w:p>
    <w:p w14:paraId="2E898FEC" w14:textId="77777777" w:rsidR="00000000" w:rsidRDefault="00162D07">
      <w:pPr>
        <w:pStyle w:val="a0"/>
        <w:rPr>
          <w:rFonts w:hint="cs"/>
          <w:rtl/>
        </w:rPr>
      </w:pPr>
    </w:p>
    <w:p w14:paraId="6E6309D4" w14:textId="77777777" w:rsidR="00000000" w:rsidRDefault="00162D07">
      <w:pPr>
        <w:pStyle w:val="a0"/>
        <w:rPr>
          <w:rFonts w:hint="cs"/>
          <w:rtl/>
        </w:rPr>
      </w:pPr>
      <w:r>
        <w:rPr>
          <w:rFonts w:hint="cs"/>
          <w:rtl/>
        </w:rPr>
        <w:t xml:space="preserve">בנושא הביטחוני ובנושא המדיני </w:t>
      </w:r>
      <w:r>
        <w:rPr>
          <w:rtl/>
        </w:rPr>
        <w:t>–</w:t>
      </w:r>
      <w:r>
        <w:rPr>
          <w:rFonts w:hint="cs"/>
          <w:rtl/>
        </w:rPr>
        <w:t xml:space="preserve"> תגידו את האמת. תגידו שנכשלתם, תגידו שאתם לא מסוגלים, תגידו שאתם לא יכולים לעשות שום דבר, כי המפד"ל תפרוש מהממשלה אם תעשו משהו, וגם האיחוד הלאומי יפרשו מהממשלה. תגידו שהליכוד בפנים יתרסק אם יתקבלו החלטות בנושא מדינ</w:t>
      </w:r>
      <w:r>
        <w:rPr>
          <w:rFonts w:hint="cs"/>
          <w:rtl/>
        </w:rPr>
        <w:t xml:space="preserve">י. אז מצד אחד ראש הממשלה אומר שהוא כן יפרק יישובים, הוא כן יעשה ויתורים כואבים, הוא אפילו הציע יציאה חד-צדדית. מצד שני, כשהוא עולה על דוכן הכנסת הוא לא מסוגל להגיד שום דבר. ואתה יודע את זה, ידידי השר </w:t>
      </w:r>
      <w:r>
        <w:rPr>
          <w:rtl/>
        </w:rPr>
        <w:t>–</w:t>
      </w:r>
      <w:r>
        <w:rPr>
          <w:rFonts w:hint="cs"/>
          <w:rtl/>
        </w:rPr>
        <w:t xml:space="preserve"> שזה הרבה הרבה הצגה, או הייתי אומר אפילו משחק מלים, זיג</w:t>
      </w:r>
      <w:r>
        <w:rPr>
          <w:rFonts w:hint="cs"/>
          <w:rtl/>
        </w:rPr>
        <w:t xml:space="preserve">-זג. דיברתי על זה פה באחד הדיונים לפני כמה שבועות. </w:t>
      </w:r>
    </w:p>
    <w:p w14:paraId="687CF396" w14:textId="77777777" w:rsidR="00000000" w:rsidRDefault="00162D07">
      <w:pPr>
        <w:pStyle w:val="a0"/>
        <w:rPr>
          <w:rFonts w:hint="cs"/>
          <w:rtl/>
        </w:rPr>
      </w:pPr>
    </w:p>
    <w:p w14:paraId="1C99BF26" w14:textId="77777777" w:rsidR="00000000" w:rsidRDefault="00162D07">
      <w:pPr>
        <w:pStyle w:val="a0"/>
        <w:rPr>
          <w:rFonts w:hint="cs"/>
          <w:rtl/>
        </w:rPr>
      </w:pPr>
      <w:r>
        <w:rPr>
          <w:rFonts w:hint="cs"/>
          <w:rtl/>
        </w:rPr>
        <w:t xml:space="preserve">כשראש הממשלה מדבר על ויתורים כואבים, הוא מדבר על העתקת יישובים. גדעון עזרא ידידי השר, הוא מדבר על העתקת יישובים, הוא לא מדבר על עקירת יישובים, ואתה יודע למה? כי עקירת יישובים זה הסגנון שבו הימין תוקף את </w:t>
      </w:r>
      <w:r>
        <w:rPr>
          <w:rFonts w:hint="cs"/>
          <w:rtl/>
        </w:rPr>
        <w:t>השמאל. הוא טוען: אתם עוקרים יישובים ועוקרים את ארץ-ישראל. מה עשה ראש הממשלה? במקום להגיד עוקרים, הוא אומר אנחנו מעתיקים, אנחנו מפנים. אם השמאל היה מפנה יישובים, האם הוא היה מעתיק אותם לים? הוא היה מעתיק אותם גם כן. מה, הוא היה עוקר? הוא גם היה מפנה. מה ההב</w:t>
      </w:r>
      <w:r>
        <w:rPr>
          <w:rFonts w:hint="cs"/>
          <w:rtl/>
        </w:rPr>
        <w:t>דל בין השמאל שמפנה לבין הימין שמפנה? לזה קוראים עוקר ולזה קוראים מפנה? על מי אתם צוחקים? מה, הציבור מטומטם? הציבור לא מבין?</w:t>
      </w:r>
    </w:p>
    <w:p w14:paraId="5146DFBB" w14:textId="77777777" w:rsidR="00000000" w:rsidRDefault="00162D07">
      <w:pPr>
        <w:pStyle w:val="a0"/>
        <w:rPr>
          <w:rFonts w:hint="cs"/>
          <w:rtl/>
        </w:rPr>
      </w:pPr>
    </w:p>
    <w:p w14:paraId="2701FB5A" w14:textId="77777777" w:rsidR="00000000" w:rsidRDefault="00162D07">
      <w:pPr>
        <w:pStyle w:val="a0"/>
        <w:rPr>
          <w:rFonts w:hint="cs"/>
          <w:rtl/>
        </w:rPr>
      </w:pPr>
      <w:r>
        <w:rPr>
          <w:rFonts w:hint="cs"/>
          <w:rtl/>
        </w:rPr>
        <w:t>אני יכול לשאול את חברי הכנסת. אולי רוחמה אברהם, תעזרי לי? האם יש הבדל בין עקירת יישובים לבין פינוי יישובים - - -</w:t>
      </w:r>
    </w:p>
    <w:p w14:paraId="12146D30" w14:textId="77777777" w:rsidR="00000000" w:rsidRDefault="00162D07">
      <w:pPr>
        <w:pStyle w:val="af0"/>
        <w:rPr>
          <w:rFonts w:hint="cs"/>
          <w:rtl/>
        </w:rPr>
      </w:pPr>
    </w:p>
    <w:p w14:paraId="34AD7479" w14:textId="77777777" w:rsidR="00000000" w:rsidRDefault="00162D07">
      <w:pPr>
        <w:pStyle w:val="af0"/>
        <w:rPr>
          <w:rtl/>
        </w:rPr>
      </w:pPr>
      <w:r>
        <w:rPr>
          <w:rFonts w:hint="eastAsia"/>
          <w:rtl/>
        </w:rPr>
        <w:t>עסאם</w:t>
      </w:r>
      <w:r>
        <w:rPr>
          <w:rtl/>
        </w:rPr>
        <w:t xml:space="preserve"> מח'ול (חד"ש-</w:t>
      </w:r>
      <w:r>
        <w:rPr>
          <w:rtl/>
        </w:rPr>
        <w:t>תע"ל):</w:t>
      </w:r>
    </w:p>
    <w:p w14:paraId="7D5A1BF9" w14:textId="77777777" w:rsidR="00000000" w:rsidRDefault="00162D07">
      <w:pPr>
        <w:pStyle w:val="a0"/>
        <w:rPr>
          <w:rFonts w:hint="cs"/>
          <w:rtl/>
        </w:rPr>
      </w:pPr>
    </w:p>
    <w:p w14:paraId="04F00D61" w14:textId="77777777" w:rsidR="00000000" w:rsidRDefault="00162D07">
      <w:pPr>
        <w:pStyle w:val="a0"/>
        <w:rPr>
          <w:rFonts w:hint="cs"/>
          <w:rtl/>
        </w:rPr>
      </w:pPr>
      <w:r>
        <w:rPr>
          <w:rFonts w:hint="cs"/>
          <w:rtl/>
        </w:rPr>
        <w:t xml:space="preserve">להעתיק. </w:t>
      </w:r>
    </w:p>
    <w:p w14:paraId="083E07B3" w14:textId="77777777" w:rsidR="00000000" w:rsidRDefault="00162D07">
      <w:pPr>
        <w:pStyle w:val="a0"/>
        <w:rPr>
          <w:rFonts w:hint="cs"/>
          <w:rtl/>
        </w:rPr>
      </w:pPr>
    </w:p>
    <w:p w14:paraId="4EBA201D" w14:textId="77777777" w:rsidR="00000000" w:rsidRDefault="00162D07">
      <w:pPr>
        <w:pStyle w:val="-"/>
        <w:rPr>
          <w:rtl/>
        </w:rPr>
      </w:pPr>
      <w:bookmarkStart w:id="52" w:name="FS000000494T02_02_2004_16_59_53"/>
      <w:bookmarkStart w:id="53" w:name="FS000000494T02_02_2004_16_59_58C"/>
      <w:bookmarkEnd w:id="52"/>
      <w:bookmarkEnd w:id="53"/>
      <w:r>
        <w:rPr>
          <w:rtl/>
        </w:rPr>
        <w:t>אליהו ישי (ש"ס):</w:t>
      </w:r>
    </w:p>
    <w:p w14:paraId="556EDA51" w14:textId="77777777" w:rsidR="00000000" w:rsidRDefault="00162D07">
      <w:pPr>
        <w:pStyle w:val="a0"/>
        <w:rPr>
          <w:rtl/>
        </w:rPr>
      </w:pPr>
    </w:p>
    <w:p w14:paraId="18BA30D7" w14:textId="77777777" w:rsidR="00000000" w:rsidRDefault="00162D07">
      <w:pPr>
        <w:pStyle w:val="a0"/>
        <w:rPr>
          <w:rFonts w:hint="cs"/>
          <w:rtl/>
        </w:rPr>
      </w:pPr>
      <w:r>
        <w:rPr>
          <w:rFonts w:hint="cs"/>
          <w:rtl/>
        </w:rPr>
        <w:t>- - - או בין העתקת יישובים? אין הבדל, נכון, רוחמה?</w:t>
      </w:r>
    </w:p>
    <w:p w14:paraId="39F072A9" w14:textId="77777777" w:rsidR="00000000" w:rsidRDefault="00162D07">
      <w:pPr>
        <w:pStyle w:val="a0"/>
        <w:rPr>
          <w:rFonts w:hint="cs"/>
          <w:rtl/>
        </w:rPr>
      </w:pPr>
    </w:p>
    <w:p w14:paraId="586B8CF8" w14:textId="77777777" w:rsidR="00000000" w:rsidRDefault="00162D07">
      <w:pPr>
        <w:pStyle w:val="af0"/>
        <w:rPr>
          <w:rtl/>
        </w:rPr>
      </w:pPr>
      <w:r>
        <w:rPr>
          <w:rFonts w:hint="eastAsia"/>
          <w:rtl/>
        </w:rPr>
        <w:t>רוחמה</w:t>
      </w:r>
      <w:r>
        <w:rPr>
          <w:rtl/>
        </w:rPr>
        <w:t xml:space="preserve"> אברהם (הליכוד):</w:t>
      </w:r>
    </w:p>
    <w:p w14:paraId="310BDC30" w14:textId="77777777" w:rsidR="00000000" w:rsidRDefault="00162D07">
      <w:pPr>
        <w:pStyle w:val="a0"/>
        <w:rPr>
          <w:rFonts w:hint="cs"/>
          <w:rtl/>
        </w:rPr>
      </w:pPr>
    </w:p>
    <w:p w14:paraId="2F0AEBF7" w14:textId="77777777" w:rsidR="00000000" w:rsidRDefault="00162D07">
      <w:pPr>
        <w:pStyle w:val="a0"/>
        <w:rPr>
          <w:rFonts w:hint="cs"/>
          <w:rtl/>
        </w:rPr>
      </w:pPr>
      <w:r>
        <w:rPr>
          <w:rFonts w:hint="cs"/>
          <w:rtl/>
        </w:rPr>
        <w:t>אתה בכל זאת רוצה שאענה על שאלה כל כך רצינית במחי יד? אשמח לענות לך, חבר הכנסת ישי, בהרחבה. לשאול שאלה כזאת רצינית ככה, רק למען הדיון?</w:t>
      </w:r>
    </w:p>
    <w:p w14:paraId="510B23FE" w14:textId="77777777" w:rsidR="00000000" w:rsidRDefault="00162D07">
      <w:pPr>
        <w:pStyle w:val="a0"/>
        <w:rPr>
          <w:rFonts w:hint="cs"/>
          <w:rtl/>
        </w:rPr>
      </w:pPr>
    </w:p>
    <w:p w14:paraId="3370A922" w14:textId="77777777" w:rsidR="00000000" w:rsidRDefault="00162D07">
      <w:pPr>
        <w:pStyle w:val="af1"/>
        <w:rPr>
          <w:rtl/>
        </w:rPr>
      </w:pPr>
      <w:r>
        <w:rPr>
          <w:rtl/>
        </w:rPr>
        <w:t>היו"ר יולי</w:t>
      </w:r>
      <w:r>
        <w:rPr>
          <w:rtl/>
        </w:rPr>
        <w:t>-יואל אדלשטיין:</w:t>
      </w:r>
    </w:p>
    <w:p w14:paraId="04153960" w14:textId="77777777" w:rsidR="00000000" w:rsidRDefault="00162D07">
      <w:pPr>
        <w:pStyle w:val="a0"/>
        <w:rPr>
          <w:rtl/>
        </w:rPr>
      </w:pPr>
    </w:p>
    <w:p w14:paraId="3D46B7F2" w14:textId="77777777" w:rsidR="00000000" w:rsidRDefault="00162D07">
      <w:pPr>
        <w:pStyle w:val="a0"/>
        <w:rPr>
          <w:rFonts w:hint="cs"/>
          <w:rtl/>
        </w:rPr>
      </w:pPr>
      <w:r>
        <w:rPr>
          <w:rFonts w:hint="cs"/>
          <w:rtl/>
        </w:rPr>
        <w:t xml:space="preserve">רוחמה אברהם, בהצעה רגילה לסדר-היום, תתמודד עם הסוגיה. </w:t>
      </w:r>
    </w:p>
    <w:p w14:paraId="5D0B8EDC" w14:textId="77777777" w:rsidR="00000000" w:rsidRDefault="00162D07">
      <w:pPr>
        <w:pStyle w:val="a0"/>
        <w:rPr>
          <w:rFonts w:hint="cs"/>
          <w:rtl/>
        </w:rPr>
      </w:pPr>
    </w:p>
    <w:p w14:paraId="1F7486DC" w14:textId="77777777" w:rsidR="00000000" w:rsidRDefault="00162D07">
      <w:pPr>
        <w:pStyle w:val="-"/>
        <w:rPr>
          <w:rtl/>
        </w:rPr>
      </w:pPr>
      <w:bookmarkStart w:id="54" w:name="FS000000494T02_02_2004_16_42_19"/>
      <w:bookmarkStart w:id="55" w:name="FS000000494T02_02_2004_16_42_23C"/>
      <w:bookmarkEnd w:id="54"/>
      <w:bookmarkEnd w:id="55"/>
      <w:r>
        <w:rPr>
          <w:rtl/>
        </w:rPr>
        <w:t>אליהו ישי (ש"ס):</w:t>
      </w:r>
    </w:p>
    <w:p w14:paraId="54665FD7" w14:textId="77777777" w:rsidR="00000000" w:rsidRDefault="00162D07">
      <w:pPr>
        <w:pStyle w:val="a0"/>
        <w:rPr>
          <w:rtl/>
        </w:rPr>
      </w:pPr>
    </w:p>
    <w:p w14:paraId="7677A49A" w14:textId="77777777" w:rsidR="00000000" w:rsidRDefault="00162D07">
      <w:pPr>
        <w:pStyle w:val="a0"/>
        <w:rPr>
          <w:rFonts w:hint="cs"/>
          <w:rtl/>
        </w:rPr>
      </w:pPr>
      <w:r>
        <w:rPr>
          <w:rFonts w:hint="cs"/>
          <w:rtl/>
        </w:rPr>
        <w:t>רוחמה, תאמיני לי שאני הצעתי לרובי ריבלין להביא לכאן מורה ללשון כשיש דיון מדיני. שאלתי לפני שבועיים, שלושה שבועות, האם יש באמת הבדל בין עקירה לבין פינוי או העתקה. הוא</w:t>
      </w:r>
      <w:r>
        <w:rPr>
          <w:rFonts w:hint="cs"/>
          <w:rtl/>
        </w:rPr>
        <w:t xml:space="preserve"> אמר לי שאין הבדל. שאלתי גם את חיים רמון, ואני שואל פה את אנשי השמאל - האם יש הבדל בין עקירה לבין פינוי. גם הם יודעים שאין הבדל. </w:t>
      </w:r>
    </w:p>
    <w:p w14:paraId="66F29E8E" w14:textId="77777777" w:rsidR="00000000" w:rsidRDefault="00162D07">
      <w:pPr>
        <w:pStyle w:val="a0"/>
        <w:rPr>
          <w:rFonts w:hint="cs"/>
          <w:rtl/>
        </w:rPr>
      </w:pPr>
    </w:p>
    <w:p w14:paraId="04B99C1C" w14:textId="77777777" w:rsidR="00000000" w:rsidRDefault="00162D07">
      <w:pPr>
        <w:pStyle w:val="a0"/>
        <w:rPr>
          <w:rFonts w:hint="cs"/>
          <w:rtl/>
        </w:rPr>
      </w:pPr>
      <w:r>
        <w:rPr>
          <w:rFonts w:hint="cs"/>
          <w:rtl/>
        </w:rPr>
        <w:t>יש הבדל בין יציאה חד-צדדית, מכובדי השר, לבין ההיפרדות של ברק? ברק אמר היפרדות, שרון אומר יציאה חד-צדדית. מה ההבדל? בוא תגיד ל</w:t>
      </w:r>
      <w:r>
        <w:rPr>
          <w:rFonts w:hint="cs"/>
          <w:rtl/>
        </w:rPr>
        <w:t xml:space="preserve">י מה ההבדל. אני לא יודע מה ההבדל, אבל אתה יודע מה? יש משחקי מלים? אין לי בעיה, שיהיה משחק מלים. תכל'ס, הממשלה מסוגלת לקבל החלטות, הממשלה מסוגלת לבצע - תקראו לזה פינוי, תקראו לזה העתקה, תקראו לזה יציאה חד-צדדית. מה המשחקים האלה? </w:t>
      </w:r>
    </w:p>
    <w:p w14:paraId="5FA68E93" w14:textId="77777777" w:rsidR="00000000" w:rsidRDefault="00162D07">
      <w:pPr>
        <w:pStyle w:val="a0"/>
        <w:rPr>
          <w:rFonts w:hint="cs"/>
          <w:rtl/>
        </w:rPr>
      </w:pPr>
    </w:p>
    <w:p w14:paraId="13B88448" w14:textId="77777777" w:rsidR="00000000" w:rsidRDefault="00162D07">
      <w:pPr>
        <w:pStyle w:val="a0"/>
        <w:rPr>
          <w:rFonts w:hint="cs"/>
          <w:rtl/>
        </w:rPr>
      </w:pPr>
      <w:r>
        <w:rPr>
          <w:rFonts w:hint="cs"/>
          <w:rtl/>
        </w:rPr>
        <w:t>אני בכלל נגד יציאה חד-צדדי</w:t>
      </w:r>
      <w:r>
        <w:rPr>
          <w:rFonts w:hint="cs"/>
          <w:rtl/>
        </w:rPr>
        <w:t>ת. מה, אתה נותן פרס? גורמי ביטחון אומרים ומזהירים שעצם העובדה שאנחנו מתבטאים לגבי יציאה חד-צדדית, נותן ל"חמאס" תחושת ניצחון, שהוא הצליח. מה זו יציאה חד-צדדית? זו בריחה. יציאה חד-צדדית זו בריחה חד-צדדית. אין בריחה דו-צדדית, יש בריחה חד-צדדית. אני גם לא מכיר</w:t>
      </w:r>
      <w:r>
        <w:rPr>
          <w:rFonts w:hint="cs"/>
          <w:rtl/>
        </w:rPr>
        <w:t xml:space="preserve"> תופעה של פעולה חד-צדדית. אין חד-צדדי. אתה עושה מהלך חד-צדדי? הפלסטינים עושים מהלך חד-צדדי גם כן, ואתה מוצא עצמך בכביש חד-סטרי, כשכל אחד נוסע באופן חד-צדדי ואז באה התנגשות. אז למה בלבולי המוח?</w:t>
      </w:r>
    </w:p>
    <w:p w14:paraId="28B780B2" w14:textId="77777777" w:rsidR="00000000" w:rsidRDefault="00162D07">
      <w:pPr>
        <w:pStyle w:val="a0"/>
        <w:rPr>
          <w:rFonts w:hint="cs"/>
          <w:rtl/>
        </w:rPr>
      </w:pPr>
    </w:p>
    <w:p w14:paraId="22D0EB88" w14:textId="77777777" w:rsidR="00000000" w:rsidRDefault="00162D07">
      <w:pPr>
        <w:pStyle w:val="a0"/>
        <w:rPr>
          <w:rFonts w:hint="cs"/>
          <w:rtl/>
        </w:rPr>
      </w:pPr>
      <w:r>
        <w:rPr>
          <w:rFonts w:hint="cs"/>
          <w:rtl/>
        </w:rPr>
        <w:t>אם תברחו מהשטחים באופן חד-צדדי, המשא-ומתן יתחיל על גבולות  194</w:t>
      </w:r>
      <w:r>
        <w:rPr>
          <w:rFonts w:hint="cs"/>
          <w:rtl/>
        </w:rPr>
        <w:t>8 - לא על 1967, על גבולות 1948. מאיפה אתם בורחים? לפחות תנהלו משא-ומתן כמו גברים. שבו, תנהלו משא-ומתן, לפחות נקבל משהו, לא ניתן להם כל מה שהם רוצים. איזה מין דבר זה? איזה מין משחקי מלים אלה? תאמרו לעם ישראל שזו ממשלה משותקת, שזו ממשלה שאיננה מסוגלת לעשות ד</w:t>
      </w:r>
      <w:r>
        <w:rPr>
          <w:rFonts w:hint="cs"/>
          <w:rtl/>
        </w:rPr>
        <w:t xml:space="preserve">בר. קומו ותודו. זה נכון, אגב, אני ממש מבין אתכם. </w:t>
      </w:r>
    </w:p>
    <w:p w14:paraId="43E88318" w14:textId="77777777" w:rsidR="00000000" w:rsidRDefault="00162D07">
      <w:pPr>
        <w:pStyle w:val="a0"/>
        <w:rPr>
          <w:rFonts w:hint="cs"/>
          <w:rtl/>
        </w:rPr>
      </w:pPr>
    </w:p>
    <w:p w14:paraId="49F9FC85" w14:textId="77777777" w:rsidR="00000000" w:rsidRDefault="00162D07">
      <w:pPr>
        <w:pStyle w:val="a0"/>
        <w:rPr>
          <w:rFonts w:hint="cs"/>
          <w:rtl/>
        </w:rPr>
      </w:pPr>
      <w:r>
        <w:rPr>
          <w:rFonts w:hint="cs"/>
          <w:rtl/>
        </w:rPr>
        <w:t>אולי פעם תהיה לכם קואליציה עם מפלגת העבודה. אולי האיחוד הלאומי והמפד"ל יצאו מהממשלה, אז תעשו קואליציה עם מפלגת העבודה. אני כבר מרגיע אותם - אני לקואליציה הזאת לא נכנס. אני מעדיף לבוא לבחירות מהאופוזיציה, ז</w:t>
      </w:r>
      <w:r>
        <w:rPr>
          <w:rFonts w:hint="cs"/>
          <w:rtl/>
        </w:rPr>
        <w:t>ה גם יותר טוב לש"ס. אחרי שנה כל כך נוראית -  מפלגת העבודה ומרצ במצע שלהן, בחלומות שלהן, אולי אמרו חלק מהדברים האלה ולא העזו לבצע 20% ממה שהן חלמו ואמרו. והנה הממשלה בראשות הליכוד ועם המפד"ל, וכמובן עם שינוי, עקרה את הכול: פגעה בתורה, בבתי-הדין, ביהדות, בשכ</w:t>
      </w:r>
      <w:r>
        <w:rPr>
          <w:rFonts w:hint="cs"/>
          <w:rtl/>
        </w:rPr>
        <w:t xml:space="preserve">בות החלשות, בעם היהודי, בתהליך המדיני. </w:t>
      </w:r>
    </w:p>
    <w:p w14:paraId="16595B20" w14:textId="77777777" w:rsidR="00000000" w:rsidRDefault="00162D07">
      <w:pPr>
        <w:pStyle w:val="a0"/>
        <w:rPr>
          <w:rFonts w:hint="cs"/>
          <w:rtl/>
        </w:rPr>
      </w:pPr>
    </w:p>
    <w:p w14:paraId="7D09A82C" w14:textId="77777777" w:rsidR="00000000" w:rsidRDefault="00162D07">
      <w:pPr>
        <w:pStyle w:val="a0"/>
        <w:rPr>
          <w:rFonts w:hint="cs"/>
          <w:rtl/>
        </w:rPr>
      </w:pPr>
      <w:r>
        <w:rPr>
          <w:rFonts w:hint="cs"/>
          <w:rtl/>
        </w:rPr>
        <w:t>מה קרה? הליכוד דיבר פעם על ארץ-ישראל השלמה ועל כך שלא מחזירים שטחים. שרון עצמו דיבר על זה כל החיים. אני זוכר אותו בממשלה, כמה תקף את ביבי נתניהו על זה שממשלה פלסטינית הולכת ומתהווה. והנה עכשיו - אפילו מרכז הליכוד לא</w:t>
      </w:r>
      <w:r>
        <w:rPr>
          <w:rFonts w:hint="cs"/>
          <w:rtl/>
        </w:rPr>
        <w:t xml:space="preserve"> אישר את זה, והוא כבר מחליט שכן. הוא גם למרכז הליכוד לא שומע. אז לפחות תגידו לעם ישראל לקראת מה הממשלה הזאת מובילה אותו, לאן הממשלה רוצה להוביל את עם ישראל, כדי שלפחות הציבור ידע. אי-אפשר לעבוד על העם, אי-אפשר לשקר לעם, אי-אפשר לשחק כל מיני משחקים.  </w:t>
      </w:r>
    </w:p>
    <w:p w14:paraId="7685A01C" w14:textId="77777777" w:rsidR="00000000" w:rsidRDefault="00162D07">
      <w:pPr>
        <w:pStyle w:val="a0"/>
        <w:rPr>
          <w:rtl/>
        </w:rPr>
      </w:pPr>
    </w:p>
    <w:p w14:paraId="7F5C4363" w14:textId="77777777" w:rsidR="00000000" w:rsidRDefault="00162D07">
      <w:pPr>
        <w:pStyle w:val="a0"/>
        <w:rPr>
          <w:rFonts w:hint="cs"/>
          <w:rtl/>
        </w:rPr>
      </w:pPr>
      <w:r>
        <w:rPr>
          <w:rFonts w:hint="cs"/>
          <w:rtl/>
        </w:rPr>
        <w:t>שמעת</w:t>
      </w:r>
      <w:r>
        <w:rPr>
          <w:rFonts w:hint="cs"/>
          <w:rtl/>
        </w:rPr>
        <w:t xml:space="preserve">י לגבי הרשויות המקומיות שבשבוע הבא יהיה דיון. אם הנושא כל כך חשוב, בשבוע הבא יתקיים דיון? מה רוצים ראשי הרשויות? מרעיבים אותם, מקצצים להם בבריאות, בחינוך, ברווחה, במענקי איזון, ואחר כך מבקשים שייתנו משכורות. השלטון המרכזי פועל כמו עבריין, וכל זה ניסיון של </w:t>
      </w:r>
      <w:r>
        <w:rPr>
          <w:rFonts w:hint="cs"/>
          <w:rtl/>
        </w:rPr>
        <w:t>השלטון המרכזי להפיל את הרפש על השלטון המקומי ולומר לו שהוא לא מנהל נכון. ראש עיר שלא מנהל את העיר בצורה נכונה, תעשו לו ועדה קרואה, אבל מה עשו כל שאר ראשי הרשויות?</w:t>
      </w:r>
    </w:p>
    <w:p w14:paraId="1192187D" w14:textId="77777777" w:rsidR="00000000" w:rsidRDefault="00162D07">
      <w:pPr>
        <w:pStyle w:val="a0"/>
        <w:rPr>
          <w:rFonts w:hint="cs"/>
          <w:rtl/>
        </w:rPr>
      </w:pPr>
    </w:p>
    <w:p w14:paraId="2CC24010" w14:textId="77777777" w:rsidR="00000000" w:rsidRDefault="00162D07">
      <w:pPr>
        <w:pStyle w:val="a0"/>
        <w:rPr>
          <w:rFonts w:hint="cs"/>
          <w:rtl/>
        </w:rPr>
      </w:pPr>
      <w:r>
        <w:rPr>
          <w:rFonts w:hint="cs"/>
          <w:rtl/>
        </w:rPr>
        <w:t>מכובדי השר, חברי חברי הכנסת, אין ספק שהדברים שאנחנו אומרים פה באופוזיציה אחרי שנה  היו נכוני</w:t>
      </w:r>
      <w:r>
        <w:rPr>
          <w:rFonts w:hint="cs"/>
          <w:rtl/>
        </w:rPr>
        <w:t xml:space="preserve">ם תמיד, לא כל שכן אחרי שנה </w:t>
      </w:r>
      <w:r>
        <w:rPr>
          <w:rtl/>
        </w:rPr>
        <w:t>–</w:t>
      </w:r>
      <w:r>
        <w:rPr>
          <w:rFonts w:hint="cs"/>
          <w:rtl/>
        </w:rPr>
        <w:t xml:space="preserve"> ולמה אני אומר "לא כל שכן"? בתחילת הקדנציה קשה מאוד לעשות סדקים בממשלה. זה לא פשוט, כי כל אחד צמוד בדבק חזק לכיסא. אגב, לא שהיום הוא יותר משוחרר, אבל הרבה יותר קל, לפחות לשר אחראי, לומר שהוא כבר לא מסוגל לשבת למרות הדבק והוא משת</w:t>
      </w:r>
      <w:r>
        <w:rPr>
          <w:rFonts w:hint="cs"/>
          <w:rtl/>
        </w:rPr>
        <w:t xml:space="preserve">דל לעזור לעצמו לקום, כי הציבור יבוא אתו חשבון. </w:t>
      </w:r>
    </w:p>
    <w:p w14:paraId="332078AF" w14:textId="77777777" w:rsidR="00000000" w:rsidRDefault="00162D07">
      <w:pPr>
        <w:pStyle w:val="a0"/>
        <w:rPr>
          <w:rFonts w:hint="cs"/>
          <w:rtl/>
        </w:rPr>
      </w:pPr>
    </w:p>
    <w:p w14:paraId="7FC2A75D" w14:textId="77777777" w:rsidR="00000000" w:rsidRDefault="00162D07">
      <w:pPr>
        <w:pStyle w:val="a0"/>
        <w:rPr>
          <w:rFonts w:hint="cs"/>
          <w:rtl/>
        </w:rPr>
      </w:pPr>
      <w:r>
        <w:rPr>
          <w:rFonts w:hint="cs"/>
          <w:rtl/>
        </w:rPr>
        <w:t>היום הציבור במדינת ישראל מבין שהממשלה מוליכה אותו שולל. היום אזרחי מדינת ישראל מבינים היטב עד כמה הממשלה הזאת משותקת, מחושקת, לא מסוגלת לנהל ולקבל שום החלטה. לכן, ברגע שכבר חלפה שנה והממשלה איבדה את חינה בעי</w:t>
      </w:r>
      <w:r>
        <w:rPr>
          <w:rFonts w:hint="cs"/>
          <w:rtl/>
        </w:rPr>
        <w:t xml:space="preserve">ני העם, זה עניין של זמן. לגבי משברים פוליטיים או קואליציוניים בממשלה, בתוך זמן לא רב יהיו בחירות. אני אמרתי שאני מעריך שבשנת 2005 תהיינה בחירות במדינת ישראל, מסיבה כזאת או אחרת. </w:t>
      </w:r>
    </w:p>
    <w:p w14:paraId="699B9A29" w14:textId="77777777" w:rsidR="00000000" w:rsidRDefault="00162D07">
      <w:pPr>
        <w:pStyle w:val="a0"/>
        <w:rPr>
          <w:rFonts w:hint="cs"/>
          <w:rtl/>
        </w:rPr>
      </w:pPr>
    </w:p>
    <w:p w14:paraId="11760F02" w14:textId="77777777" w:rsidR="00000000" w:rsidRDefault="00162D07">
      <w:pPr>
        <w:pStyle w:val="a0"/>
        <w:rPr>
          <w:rFonts w:hint="cs"/>
          <w:rtl/>
        </w:rPr>
      </w:pPr>
      <w:r>
        <w:rPr>
          <w:rFonts w:hint="cs"/>
          <w:rtl/>
        </w:rPr>
        <w:t>על כל פנים, מכובדי השר, אני יודע שאתה צריך לייצג את הממשלה וקשה לך להשיב. המ</w:t>
      </w:r>
      <w:r>
        <w:rPr>
          <w:rFonts w:hint="cs"/>
          <w:rtl/>
        </w:rPr>
        <w:t xml:space="preserve">צב קטסטרופלי. ההידרדרות נוראית. יחלפו הרבה שנים ועשרות מיליארדים כדי שאפשר - אם בכלל אפשר - יהיה לתקן את הנזקים הקשים והגדולים ואת האסונות שהממשלה הזאת הביאה על עם ישראל. </w:t>
      </w:r>
    </w:p>
    <w:p w14:paraId="792A79B8" w14:textId="77777777" w:rsidR="00000000" w:rsidRDefault="00162D07">
      <w:pPr>
        <w:pStyle w:val="a0"/>
        <w:rPr>
          <w:rFonts w:hint="cs"/>
          <w:rtl/>
        </w:rPr>
      </w:pPr>
    </w:p>
    <w:p w14:paraId="6D8C784F" w14:textId="77777777" w:rsidR="00000000" w:rsidRDefault="00162D07">
      <w:pPr>
        <w:pStyle w:val="af1"/>
        <w:rPr>
          <w:rtl/>
        </w:rPr>
      </w:pPr>
      <w:r>
        <w:rPr>
          <w:rtl/>
        </w:rPr>
        <w:t>היו"ר יולי-יואל אדלשטיין:</w:t>
      </w:r>
    </w:p>
    <w:p w14:paraId="40F06144" w14:textId="77777777" w:rsidR="00000000" w:rsidRDefault="00162D07">
      <w:pPr>
        <w:pStyle w:val="a0"/>
        <w:rPr>
          <w:rtl/>
        </w:rPr>
      </w:pPr>
    </w:p>
    <w:p w14:paraId="60D03D33" w14:textId="77777777" w:rsidR="00000000" w:rsidRDefault="00162D07">
      <w:pPr>
        <w:pStyle w:val="a0"/>
        <w:rPr>
          <w:rFonts w:hint="cs"/>
          <w:rtl/>
        </w:rPr>
      </w:pPr>
      <w:r>
        <w:rPr>
          <w:rFonts w:hint="cs"/>
          <w:rtl/>
        </w:rPr>
        <w:t>תודה לחבר הכנסת אלי ישי. ישיב בשם הממשלה השר גדעון עזרא,</w:t>
      </w:r>
      <w:r>
        <w:rPr>
          <w:rFonts w:hint="cs"/>
          <w:rtl/>
        </w:rPr>
        <w:t xml:space="preserve"> השר המקשר בין הממשלה לכנסת. </w:t>
      </w:r>
    </w:p>
    <w:p w14:paraId="2FC8C304" w14:textId="77777777" w:rsidR="00000000" w:rsidRDefault="00162D07">
      <w:pPr>
        <w:pStyle w:val="a0"/>
        <w:rPr>
          <w:rFonts w:hint="cs"/>
          <w:rtl/>
        </w:rPr>
      </w:pPr>
    </w:p>
    <w:p w14:paraId="43EE4319" w14:textId="77777777" w:rsidR="00000000" w:rsidRDefault="00162D07">
      <w:pPr>
        <w:pStyle w:val="af0"/>
        <w:rPr>
          <w:rtl/>
        </w:rPr>
      </w:pPr>
      <w:r>
        <w:rPr>
          <w:rFonts w:hint="eastAsia"/>
          <w:rtl/>
        </w:rPr>
        <w:t>יצחק</w:t>
      </w:r>
      <w:r>
        <w:rPr>
          <w:rtl/>
        </w:rPr>
        <w:t xml:space="preserve"> כהן (ש"ס):</w:t>
      </w:r>
    </w:p>
    <w:p w14:paraId="2690FD56" w14:textId="77777777" w:rsidR="00000000" w:rsidRDefault="00162D07">
      <w:pPr>
        <w:pStyle w:val="a0"/>
        <w:rPr>
          <w:rFonts w:hint="cs"/>
          <w:rtl/>
        </w:rPr>
      </w:pPr>
    </w:p>
    <w:p w14:paraId="23538B42" w14:textId="77777777" w:rsidR="00000000" w:rsidRDefault="00162D07">
      <w:pPr>
        <w:pStyle w:val="a0"/>
        <w:rPr>
          <w:rFonts w:hint="cs"/>
          <w:rtl/>
        </w:rPr>
      </w:pPr>
      <w:r>
        <w:rPr>
          <w:rFonts w:hint="cs"/>
          <w:rtl/>
        </w:rPr>
        <w:t>השר גדעון עזרא, אפשר לעשות ועדה קרואה לממשלה?</w:t>
      </w:r>
    </w:p>
    <w:p w14:paraId="57123399" w14:textId="77777777" w:rsidR="00000000" w:rsidRDefault="00162D07">
      <w:pPr>
        <w:pStyle w:val="a0"/>
        <w:rPr>
          <w:rFonts w:hint="cs"/>
          <w:rtl/>
        </w:rPr>
      </w:pPr>
    </w:p>
    <w:p w14:paraId="70525F81" w14:textId="77777777" w:rsidR="00000000" w:rsidRDefault="00162D07">
      <w:pPr>
        <w:pStyle w:val="af0"/>
        <w:rPr>
          <w:rtl/>
        </w:rPr>
      </w:pPr>
      <w:r>
        <w:rPr>
          <w:rFonts w:hint="eastAsia"/>
          <w:rtl/>
        </w:rPr>
        <w:t>אליהו</w:t>
      </w:r>
      <w:r>
        <w:rPr>
          <w:rtl/>
        </w:rPr>
        <w:t xml:space="preserve"> ישי (ש"ס):</w:t>
      </w:r>
    </w:p>
    <w:p w14:paraId="2326B96C" w14:textId="77777777" w:rsidR="00000000" w:rsidRDefault="00162D07">
      <w:pPr>
        <w:pStyle w:val="a0"/>
        <w:rPr>
          <w:rFonts w:hint="cs"/>
          <w:rtl/>
        </w:rPr>
      </w:pPr>
    </w:p>
    <w:p w14:paraId="1FA42AE5" w14:textId="77777777" w:rsidR="00000000" w:rsidRDefault="00162D07">
      <w:pPr>
        <w:pStyle w:val="a0"/>
        <w:rPr>
          <w:rFonts w:hint="cs"/>
          <w:rtl/>
        </w:rPr>
      </w:pPr>
      <w:r>
        <w:rPr>
          <w:rFonts w:hint="cs"/>
          <w:rtl/>
        </w:rPr>
        <w:t xml:space="preserve">אני הייתי שם את שינוי כמפרק הזמני </w:t>
      </w:r>
      <w:r>
        <w:rPr>
          <w:rtl/>
        </w:rPr>
        <w:t>–</w:t>
      </w:r>
      <w:r>
        <w:rPr>
          <w:rFonts w:hint="cs"/>
          <w:rtl/>
        </w:rPr>
        <w:t xml:space="preserve"> בכל מקרה הם המפרקים הזמניים של הממשלה. שימו אותם כמה חודשים עד שיהיו בחירות. </w:t>
      </w:r>
    </w:p>
    <w:p w14:paraId="780E51AE" w14:textId="77777777" w:rsidR="00000000" w:rsidRDefault="00162D07">
      <w:pPr>
        <w:pStyle w:val="af1"/>
        <w:rPr>
          <w:rFonts w:hint="cs"/>
          <w:rtl/>
        </w:rPr>
      </w:pPr>
    </w:p>
    <w:p w14:paraId="58606CC8" w14:textId="77777777" w:rsidR="00000000" w:rsidRDefault="00162D07">
      <w:pPr>
        <w:pStyle w:val="a"/>
        <w:rPr>
          <w:rtl/>
        </w:rPr>
      </w:pPr>
      <w:bookmarkStart w:id="56" w:name="FS000000474T02_02_2004_17_31_05"/>
      <w:bookmarkStart w:id="57" w:name="_Toc78878324"/>
      <w:bookmarkEnd w:id="56"/>
      <w:r>
        <w:rPr>
          <w:rFonts w:hint="eastAsia"/>
          <w:rtl/>
        </w:rPr>
        <w:t>השר</w:t>
      </w:r>
      <w:r>
        <w:rPr>
          <w:rtl/>
        </w:rPr>
        <w:t xml:space="preserve"> גדעון עזרא:</w:t>
      </w:r>
      <w:bookmarkEnd w:id="57"/>
    </w:p>
    <w:p w14:paraId="063A1624" w14:textId="77777777" w:rsidR="00000000" w:rsidRDefault="00162D07">
      <w:pPr>
        <w:pStyle w:val="a0"/>
        <w:rPr>
          <w:rFonts w:hint="cs"/>
          <w:rtl/>
        </w:rPr>
      </w:pPr>
    </w:p>
    <w:p w14:paraId="7D70229D" w14:textId="77777777" w:rsidR="00000000" w:rsidRDefault="00162D07">
      <w:pPr>
        <w:pStyle w:val="a0"/>
        <w:rPr>
          <w:rFonts w:hint="cs"/>
          <w:rtl/>
        </w:rPr>
      </w:pPr>
      <w:r>
        <w:rPr>
          <w:rFonts w:hint="cs"/>
          <w:rtl/>
        </w:rPr>
        <w:t>אדוני היושב</w:t>
      </w:r>
      <w:r>
        <w:rPr>
          <w:rFonts w:hint="cs"/>
          <w:rtl/>
        </w:rPr>
        <w:t xml:space="preserve">-ראש, חברי חברי הכנסת, עמד פה חבר הכנסת אלי ישי, שר הפנים עד לשנה שעברה, והוא יודע יותר טוב מכל אחד אחר מהם חובות הרשויות המקומיות. </w:t>
      </w:r>
    </w:p>
    <w:p w14:paraId="51ECE270" w14:textId="77777777" w:rsidR="00000000" w:rsidRDefault="00162D07">
      <w:pPr>
        <w:pStyle w:val="af0"/>
        <w:rPr>
          <w:rFonts w:hint="cs"/>
          <w:rtl/>
        </w:rPr>
      </w:pPr>
    </w:p>
    <w:p w14:paraId="07B7B0D7" w14:textId="77777777" w:rsidR="00000000" w:rsidRDefault="00162D07">
      <w:pPr>
        <w:pStyle w:val="af0"/>
        <w:rPr>
          <w:rtl/>
        </w:rPr>
      </w:pPr>
      <w:r>
        <w:rPr>
          <w:rtl/>
        </w:rPr>
        <w:t>אליהו ישי (ש"ס):</w:t>
      </w:r>
    </w:p>
    <w:p w14:paraId="2D07ECE4" w14:textId="77777777" w:rsidR="00000000" w:rsidRDefault="00162D07">
      <w:pPr>
        <w:pStyle w:val="a0"/>
        <w:rPr>
          <w:rtl/>
        </w:rPr>
      </w:pPr>
    </w:p>
    <w:p w14:paraId="2417B6EE" w14:textId="77777777" w:rsidR="00000000" w:rsidRDefault="00162D07">
      <w:pPr>
        <w:pStyle w:val="a0"/>
        <w:rPr>
          <w:rFonts w:hint="cs"/>
          <w:rtl/>
        </w:rPr>
      </w:pPr>
      <w:r>
        <w:rPr>
          <w:rFonts w:hint="cs"/>
          <w:rtl/>
        </w:rPr>
        <w:t xml:space="preserve">אבל עזרנו להם, בזכותו של שר האוצר. </w:t>
      </w:r>
    </w:p>
    <w:p w14:paraId="3CD1829B" w14:textId="77777777" w:rsidR="00000000" w:rsidRDefault="00162D07">
      <w:pPr>
        <w:pStyle w:val="a0"/>
        <w:rPr>
          <w:rFonts w:hint="cs"/>
          <w:rtl/>
        </w:rPr>
      </w:pPr>
    </w:p>
    <w:p w14:paraId="4C8C4C59" w14:textId="77777777" w:rsidR="00000000" w:rsidRDefault="00162D07">
      <w:pPr>
        <w:pStyle w:val="-"/>
        <w:rPr>
          <w:rtl/>
        </w:rPr>
      </w:pPr>
      <w:bookmarkStart w:id="58" w:name="FS000000474T02_02_2004_16_48_35"/>
      <w:bookmarkEnd w:id="58"/>
      <w:r>
        <w:rPr>
          <w:rFonts w:hint="eastAsia"/>
          <w:rtl/>
        </w:rPr>
        <w:t>השר</w:t>
      </w:r>
      <w:r>
        <w:rPr>
          <w:rtl/>
        </w:rPr>
        <w:t xml:space="preserve"> גדעון עזרא:</w:t>
      </w:r>
    </w:p>
    <w:p w14:paraId="3D59DC95" w14:textId="77777777" w:rsidR="00000000" w:rsidRDefault="00162D07">
      <w:pPr>
        <w:pStyle w:val="a0"/>
        <w:rPr>
          <w:rFonts w:hint="cs"/>
          <w:rtl/>
        </w:rPr>
      </w:pPr>
    </w:p>
    <w:p w14:paraId="3B700956" w14:textId="77777777" w:rsidR="00000000" w:rsidRDefault="00162D07">
      <w:pPr>
        <w:pStyle w:val="a0"/>
        <w:rPr>
          <w:rFonts w:hint="cs"/>
          <w:rtl/>
        </w:rPr>
      </w:pPr>
      <w:r>
        <w:rPr>
          <w:rFonts w:hint="cs"/>
          <w:rtl/>
        </w:rPr>
        <w:t>הגענו למצב שצד אחד יש להן חובות והן לא גבו כ-14 מי</w:t>
      </w:r>
      <w:r>
        <w:rPr>
          <w:rFonts w:hint="cs"/>
          <w:rtl/>
        </w:rPr>
        <w:t>ליארד שקל, ומצד שני, כאשר היתה להן בעיה, הממשלה הזרימה כספים, והכספים האלה גם לא שולמו למשכורות, אלא שולמו לכל מיני דברים אחרים. לא היו ועדות קרואות רבות, ולא הפסיקו את החגיגה שהתנהלה. הממשלה הזאת הגיעה עם תוכנית כלכלית, היתה צריכה לחסוך 20 מיליארד שקל. כו</w:t>
      </w:r>
      <w:r>
        <w:rPr>
          <w:rFonts w:hint="cs"/>
          <w:rtl/>
        </w:rPr>
        <w:t xml:space="preserve">לם נפגעו מהתוכנית הזאת, וגם הרשויות. דיברתי על כך קודם לכן. </w:t>
      </w:r>
    </w:p>
    <w:p w14:paraId="5422ED7A" w14:textId="77777777" w:rsidR="00000000" w:rsidRDefault="00162D07">
      <w:pPr>
        <w:pStyle w:val="a0"/>
        <w:rPr>
          <w:rFonts w:hint="cs"/>
          <w:rtl/>
        </w:rPr>
      </w:pPr>
    </w:p>
    <w:p w14:paraId="5AFD34DD" w14:textId="77777777" w:rsidR="00000000" w:rsidRDefault="00162D07">
      <w:pPr>
        <w:pStyle w:val="a0"/>
        <w:rPr>
          <w:rFonts w:hint="cs"/>
          <w:rtl/>
        </w:rPr>
      </w:pPr>
      <w:r>
        <w:rPr>
          <w:rFonts w:hint="cs"/>
          <w:rtl/>
        </w:rPr>
        <w:t>בשנה האחרונה נמשכה המלחמה נגד הטרור. אינני יודע, ידידי חבר הכנסת אלי ישי, מי היה מנהל יותר טוב את המאבק הזה בטרור שחווינו בשנה שעברה והשנה, ובכלל, מאז אוקטובר 2000. תגיד לי, בבקשה, האם יש לך רעי</w:t>
      </w:r>
      <w:r>
        <w:rPr>
          <w:rFonts w:hint="cs"/>
          <w:rtl/>
        </w:rPr>
        <w:t xml:space="preserve">ון מי היה מנהל את המלחמה הזאת טוב יותר. </w:t>
      </w:r>
    </w:p>
    <w:p w14:paraId="3EE1F06E" w14:textId="77777777" w:rsidR="00000000" w:rsidRDefault="00162D07">
      <w:pPr>
        <w:pStyle w:val="af0"/>
        <w:rPr>
          <w:rFonts w:hint="cs"/>
          <w:rtl/>
        </w:rPr>
      </w:pPr>
    </w:p>
    <w:p w14:paraId="7CD1863F" w14:textId="77777777" w:rsidR="00000000" w:rsidRDefault="00162D07">
      <w:pPr>
        <w:pStyle w:val="af0"/>
        <w:rPr>
          <w:rtl/>
        </w:rPr>
      </w:pPr>
      <w:r>
        <w:rPr>
          <w:rFonts w:hint="eastAsia"/>
          <w:rtl/>
        </w:rPr>
        <w:t>אורי</w:t>
      </w:r>
      <w:r>
        <w:rPr>
          <w:rtl/>
        </w:rPr>
        <w:t xml:space="preserve"> יהודה אריאל (האיחוד הלאומי - ישראל ביתנו):</w:t>
      </w:r>
    </w:p>
    <w:p w14:paraId="0D181A5F" w14:textId="77777777" w:rsidR="00000000" w:rsidRDefault="00162D07">
      <w:pPr>
        <w:pStyle w:val="a0"/>
        <w:rPr>
          <w:rFonts w:hint="cs"/>
          <w:rtl/>
        </w:rPr>
      </w:pPr>
    </w:p>
    <w:p w14:paraId="70B86F2C" w14:textId="77777777" w:rsidR="00000000" w:rsidRDefault="00162D07">
      <w:pPr>
        <w:pStyle w:val="a0"/>
        <w:rPr>
          <w:rFonts w:hint="cs"/>
          <w:rtl/>
        </w:rPr>
      </w:pPr>
      <w:r>
        <w:rPr>
          <w:rFonts w:hint="cs"/>
          <w:rtl/>
        </w:rPr>
        <w:t>גדעון עזרא היה מנהל את זה יותר - - -</w:t>
      </w:r>
    </w:p>
    <w:p w14:paraId="6E8DE1D1" w14:textId="77777777" w:rsidR="00000000" w:rsidRDefault="00162D07">
      <w:pPr>
        <w:pStyle w:val="af0"/>
        <w:rPr>
          <w:rFonts w:hint="cs"/>
          <w:rtl/>
        </w:rPr>
      </w:pPr>
    </w:p>
    <w:p w14:paraId="541D126D" w14:textId="77777777" w:rsidR="00000000" w:rsidRDefault="00162D07">
      <w:pPr>
        <w:pStyle w:val="af0"/>
        <w:rPr>
          <w:rtl/>
        </w:rPr>
      </w:pPr>
      <w:r>
        <w:rPr>
          <w:rFonts w:hint="eastAsia"/>
          <w:rtl/>
        </w:rPr>
        <w:t>אליהו</w:t>
      </w:r>
      <w:r>
        <w:rPr>
          <w:rtl/>
        </w:rPr>
        <w:t xml:space="preserve"> ישי (ש"ס):</w:t>
      </w:r>
    </w:p>
    <w:p w14:paraId="7A58B10B" w14:textId="77777777" w:rsidR="00000000" w:rsidRDefault="00162D07">
      <w:pPr>
        <w:pStyle w:val="a0"/>
        <w:rPr>
          <w:rFonts w:hint="cs"/>
          <w:rtl/>
        </w:rPr>
      </w:pPr>
    </w:p>
    <w:p w14:paraId="378CDDD8" w14:textId="77777777" w:rsidR="00000000" w:rsidRDefault="00162D07">
      <w:pPr>
        <w:pStyle w:val="a0"/>
        <w:rPr>
          <w:rFonts w:hint="cs"/>
          <w:rtl/>
        </w:rPr>
      </w:pPr>
      <w:r>
        <w:rPr>
          <w:rFonts w:hint="cs"/>
          <w:rtl/>
        </w:rPr>
        <w:t xml:space="preserve">רוב ההרוגים היו דווקא בממשלה של שרון, על מה אתה מדבר? עברה לפחות שנה - עד שאנחנו לחצנו </w:t>
      </w:r>
      <w:r>
        <w:rPr>
          <w:rtl/>
        </w:rPr>
        <w:t>–</w:t>
      </w:r>
      <w:r>
        <w:rPr>
          <w:rFonts w:hint="cs"/>
          <w:rtl/>
        </w:rPr>
        <w:t xml:space="preserve"> עד מבצע "חומת מגן". </w:t>
      </w:r>
      <w:r>
        <w:rPr>
          <w:rFonts w:hint="cs"/>
          <w:rtl/>
        </w:rPr>
        <w:t xml:space="preserve">כל אחד מחברי הכנסת - - - </w:t>
      </w:r>
    </w:p>
    <w:p w14:paraId="32278235" w14:textId="77777777" w:rsidR="00000000" w:rsidRDefault="00162D07">
      <w:pPr>
        <w:pStyle w:val="af0"/>
        <w:ind w:firstLine="720"/>
        <w:rPr>
          <w:rFonts w:hint="cs"/>
          <w:b w:val="0"/>
          <w:bCs w:val="0"/>
          <w:u w:val="none"/>
          <w:rtl/>
        </w:rPr>
      </w:pPr>
    </w:p>
    <w:p w14:paraId="30BB03D2" w14:textId="77777777" w:rsidR="00000000" w:rsidRDefault="00162D07">
      <w:pPr>
        <w:pStyle w:val="-"/>
        <w:rPr>
          <w:rtl/>
        </w:rPr>
      </w:pPr>
      <w:bookmarkStart w:id="59" w:name="FS000000474T02_02_2004_17_34_49C"/>
      <w:bookmarkEnd w:id="59"/>
      <w:r>
        <w:rPr>
          <w:rtl/>
        </w:rPr>
        <w:t>השר גדעון עזרא:</w:t>
      </w:r>
    </w:p>
    <w:p w14:paraId="118E5D98" w14:textId="77777777" w:rsidR="00000000" w:rsidRDefault="00162D07">
      <w:pPr>
        <w:pStyle w:val="a0"/>
        <w:rPr>
          <w:rtl/>
        </w:rPr>
      </w:pPr>
    </w:p>
    <w:p w14:paraId="1DA93C94" w14:textId="77777777" w:rsidR="00000000" w:rsidRDefault="00162D07">
      <w:pPr>
        <w:pStyle w:val="a0"/>
        <w:rPr>
          <w:rFonts w:hint="cs"/>
          <w:rtl/>
        </w:rPr>
      </w:pPr>
      <w:r>
        <w:rPr>
          <w:rFonts w:hint="cs"/>
          <w:rtl/>
        </w:rPr>
        <w:t>נדמה לי שסבלנו שנים קשות מאוד, אנחנו עדיין סובלים, אבל כאשר אתה משווה את המצב שהיה למצב הנוכחי, יש הבדל גדול.</w:t>
      </w:r>
    </w:p>
    <w:p w14:paraId="0085C1A0" w14:textId="77777777" w:rsidR="00000000" w:rsidRDefault="00162D07">
      <w:pPr>
        <w:pStyle w:val="a0"/>
        <w:rPr>
          <w:rFonts w:hint="cs"/>
          <w:rtl/>
        </w:rPr>
      </w:pPr>
    </w:p>
    <w:p w14:paraId="2661D205" w14:textId="77777777" w:rsidR="00000000" w:rsidRDefault="00162D07">
      <w:pPr>
        <w:pStyle w:val="af0"/>
        <w:rPr>
          <w:rtl/>
        </w:rPr>
      </w:pPr>
      <w:r>
        <w:rPr>
          <w:rFonts w:hint="eastAsia"/>
          <w:rtl/>
        </w:rPr>
        <w:t>אליהו</w:t>
      </w:r>
      <w:r>
        <w:rPr>
          <w:rtl/>
        </w:rPr>
        <w:t xml:space="preserve"> ישי (ש"ס):</w:t>
      </w:r>
    </w:p>
    <w:p w14:paraId="11C2DAD1" w14:textId="77777777" w:rsidR="00000000" w:rsidRDefault="00162D07">
      <w:pPr>
        <w:pStyle w:val="a0"/>
        <w:rPr>
          <w:rtl/>
        </w:rPr>
      </w:pPr>
    </w:p>
    <w:p w14:paraId="7B515076" w14:textId="77777777" w:rsidR="00000000" w:rsidRDefault="00162D07">
      <w:pPr>
        <w:pStyle w:val="a0"/>
        <w:rPr>
          <w:rFonts w:hint="cs"/>
          <w:rtl/>
        </w:rPr>
      </w:pPr>
      <w:r>
        <w:rPr>
          <w:rFonts w:hint="cs"/>
          <w:rtl/>
        </w:rPr>
        <w:t>אבל מה הסוף?</w:t>
      </w:r>
    </w:p>
    <w:p w14:paraId="7988C0D4" w14:textId="77777777" w:rsidR="00000000" w:rsidRDefault="00162D07">
      <w:pPr>
        <w:pStyle w:val="-"/>
        <w:rPr>
          <w:rtl/>
        </w:rPr>
      </w:pPr>
      <w:bookmarkStart w:id="60" w:name="FS000000474T02_02_2004_17_35_52C"/>
      <w:bookmarkEnd w:id="60"/>
    </w:p>
    <w:p w14:paraId="0E5A744A" w14:textId="77777777" w:rsidR="00000000" w:rsidRDefault="00162D07">
      <w:pPr>
        <w:pStyle w:val="-"/>
        <w:rPr>
          <w:rtl/>
        </w:rPr>
      </w:pPr>
      <w:r>
        <w:rPr>
          <w:rtl/>
        </w:rPr>
        <w:t>השר גדעון עזרא:</w:t>
      </w:r>
    </w:p>
    <w:p w14:paraId="3F2BE452" w14:textId="77777777" w:rsidR="00000000" w:rsidRDefault="00162D07">
      <w:pPr>
        <w:pStyle w:val="a0"/>
        <w:rPr>
          <w:rtl/>
        </w:rPr>
      </w:pPr>
    </w:p>
    <w:p w14:paraId="11E2E26D" w14:textId="77777777" w:rsidR="00000000" w:rsidRDefault="00162D07">
      <w:pPr>
        <w:pStyle w:val="a0"/>
        <w:rPr>
          <w:rFonts w:hint="cs"/>
          <w:rtl/>
        </w:rPr>
      </w:pPr>
      <w:r>
        <w:rPr>
          <w:rFonts w:hint="cs"/>
          <w:rtl/>
        </w:rPr>
        <w:t>כאשר מולנו יש תוהו ובוהו ברשות הפלסטינית, כשגם מפת ה</w:t>
      </w:r>
      <w:r>
        <w:rPr>
          <w:rFonts w:hint="cs"/>
          <w:rtl/>
        </w:rPr>
        <w:t xml:space="preserve">דרכים שהם חתומים עליה, גם אותה הם אינם מקיימים - - - </w:t>
      </w:r>
    </w:p>
    <w:p w14:paraId="481531C2" w14:textId="77777777" w:rsidR="00000000" w:rsidRDefault="00162D07">
      <w:pPr>
        <w:pStyle w:val="a0"/>
        <w:rPr>
          <w:rFonts w:hint="cs"/>
          <w:rtl/>
        </w:rPr>
      </w:pPr>
    </w:p>
    <w:p w14:paraId="7022C839" w14:textId="77777777" w:rsidR="00000000" w:rsidRDefault="00162D07">
      <w:pPr>
        <w:pStyle w:val="af0"/>
        <w:rPr>
          <w:rtl/>
        </w:rPr>
      </w:pPr>
      <w:r>
        <w:rPr>
          <w:rFonts w:hint="eastAsia"/>
          <w:rtl/>
        </w:rPr>
        <w:t>אליהו</w:t>
      </w:r>
      <w:r>
        <w:rPr>
          <w:rtl/>
        </w:rPr>
        <w:t xml:space="preserve"> ישי (ש"ס):</w:t>
      </w:r>
    </w:p>
    <w:p w14:paraId="0168305E" w14:textId="77777777" w:rsidR="00000000" w:rsidRDefault="00162D07">
      <w:pPr>
        <w:pStyle w:val="a0"/>
        <w:rPr>
          <w:rFonts w:hint="cs"/>
          <w:rtl/>
        </w:rPr>
      </w:pPr>
    </w:p>
    <w:p w14:paraId="15142ACB" w14:textId="77777777" w:rsidR="00000000" w:rsidRDefault="00162D07">
      <w:pPr>
        <w:pStyle w:val="a0"/>
        <w:rPr>
          <w:rFonts w:hint="cs"/>
          <w:rtl/>
        </w:rPr>
      </w:pPr>
      <w:r>
        <w:rPr>
          <w:rFonts w:hint="cs"/>
          <w:rtl/>
        </w:rPr>
        <w:t>גדעון, אני מכבד אותך, אז למה אתה רוצה יציאה חד-צדדית? אתה צודק, אז למה יציאה חד-צדדית?</w:t>
      </w:r>
    </w:p>
    <w:p w14:paraId="41BA5A68" w14:textId="77777777" w:rsidR="00000000" w:rsidRDefault="00162D07">
      <w:pPr>
        <w:pStyle w:val="a0"/>
        <w:rPr>
          <w:rFonts w:hint="cs"/>
          <w:rtl/>
        </w:rPr>
      </w:pPr>
    </w:p>
    <w:p w14:paraId="252B10A7" w14:textId="77777777" w:rsidR="00000000" w:rsidRDefault="00162D07">
      <w:pPr>
        <w:pStyle w:val="-"/>
        <w:rPr>
          <w:rtl/>
        </w:rPr>
      </w:pPr>
      <w:bookmarkStart w:id="61" w:name="FS000000474T02_02_2004_17_36_39C"/>
      <w:bookmarkEnd w:id="61"/>
      <w:r>
        <w:rPr>
          <w:rtl/>
        </w:rPr>
        <w:t>השר גדעון עזרא:</w:t>
      </w:r>
    </w:p>
    <w:p w14:paraId="002A8FC4" w14:textId="77777777" w:rsidR="00000000" w:rsidRDefault="00162D07">
      <w:pPr>
        <w:pStyle w:val="a0"/>
        <w:rPr>
          <w:rtl/>
        </w:rPr>
      </w:pPr>
    </w:p>
    <w:p w14:paraId="7BDA1569" w14:textId="77777777" w:rsidR="00000000" w:rsidRDefault="00162D07">
      <w:pPr>
        <w:pStyle w:val="a0"/>
        <w:rPr>
          <w:rFonts w:hint="cs"/>
          <w:rtl/>
        </w:rPr>
      </w:pPr>
      <w:r>
        <w:rPr>
          <w:rFonts w:hint="cs"/>
          <w:rtl/>
        </w:rPr>
        <w:t>עדיין אין שום תוכנית חד-צדדית. כולנו שמענו על המאמר שיהיה מחר בעיתון "הארץ". נ</w:t>
      </w:r>
      <w:r>
        <w:rPr>
          <w:rFonts w:hint="cs"/>
          <w:rtl/>
        </w:rPr>
        <w:t xml:space="preserve">כון לעכשיו ממשלת ישראל מחויבת למפת הדרכים. נכון לעכשיו מדובר על שינויים במדינה פלסטינית בשלב השלישי, אחרי שהם יילחמו בטרור. </w:t>
      </w:r>
    </w:p>
    <w:p w14:paraId="78745AB9" w14:textId="77777777" w:rsidR="00000000" w:rsidRDefault="00162D07">
      <w:pPr>
        <w:pStyle w:val="a0"/>
        <w:rPr>
          <w:rFonts w:hint="cs"/>
          <w:rtl/>
        </w:rPr>
      </w:pPr>
    </w:p>
    <w:p w14:paraId="22C963EB" w14:textId="77777777" w:rsidR="00000000" w:rsidRDefault="00162D07">
      <w:pPr>
        <w:pStyle w:val="a0"/>
        <w:rPr>
          <w:rFonts w:hint="cs"/>
          <w:rtl/>
        </w:rPr>
      </w:pPr>
      <w:r>
        <w:rPr>
          <w:rFonts w:hint="cs"/>
          <w:rtl/>
        </w:rPr>
        <w:t xml:space="preserve">הסוגיה שמעסיקה עכשיו את הממשלה: הרשות הפלסטינית הולכת ומתפרקת, הולכת ומתפוררת כאשר אנחנו יכולים למצוא את עצמנו במצב שנצטרך להתחיל </w:t>
      </w:r>
      <w:r>
        <w:rPr>
          <w:rFonts w:hint="cs"/>
          <w:rtl/>
        </w:rPr>
        <w:t>לפרנס את הפלסטינים כולם. לכן, רבותי, הסיפור הזה הוא סיפור שאיננו פשוט; הוא מחייב את כולנו, את כל הבית הזה, אופוזיציה וקואליציה, ללכת יחדיו - - -</w:t>
      </w:r>
    </w:p>
    <w:p w14:paraId="230AF9D3" w14:textId="77777777" w:rsidR="00000000" w:rsidRDefault="00162D07">
      <w:pPr>
        <w:pStyle w:val="a0"/>
        <w:rPr>
          <w:rFonts w:hint="cs"/>
          <w:rtl/>
        </w:rPr>
      </w:pPr>
    </w:p>
    <w:p w14:paraId="771EEA1E" w14:textId="77777777" w:rsidR="00000000" w:rsidRDefault="00162D07">
      <w:pPr>
        <w:pStyle w:val="af0"/>
        <w:rPr>
          <w:rtl/>
        </w:rPr>
      </w:pPr>
      <w:r>
        <w:rPr>
          <w:rFonts w:hint="eastAsia"/>
          <w:rtl/>
        </w:rPr>
        <w:t>אורי</w:t>
      </w:r>
      <w:r>
        <w:rPr>
          <w:rtl/>
        </w:rPr>
        <w:t xml:space="preserve"> יהודה אריאל (האיחוד הלאומי - ישראל ביתנו):</w:t>
      </w:r>
    </w:p>
    <w:p w14:paraId="78087243" w14:textId="77777777" w:rsidR="00000000" w:rsidRDefault="00162D07">
      <w:pPr>
        <w:pStyle w:val="a0"/>
        <w:rPr>
          <w:rFonts w:hint="cs"/>
          <w:rtl/>
        </w:rPr>
      </w:pPr>
    </w:p>
    <w:p w14:paraId="77146DCC" w14:textId="77777777" w:rsidR="00000000" w:rsidRDefault="00162D07">
      <w:pPr>
        <w:pStyle w:val="a0"/>
        <w:rPr>
          <w:rFonts w:hint="cs"/>
          <w:rtl/>
        </w:rPr>
      </w:pPr>
      <w:r>
        <w:rPr>
          <w:rFonts w:hint="cs"/>
          <w:rtl/>
        </w:rPr>
        <w:t>לאן?</w:t>
      </w:r>
    </w:p>
    <w:p w14:paraId="65C515E1" w14:textId="77777777" w:rsidR="00000000" w:rsidRDefault="00162D07">
      <w:pPr>
        <w:pStyle w:val="a0"/>
        <w:rPr>
          <w:rFonts w:hint="cs"/>
          <w:rtl/>
        </w:rPr>
      </w:pPr>
    </w:p>
    <w:p w14:paraId="54E552CC" w14:textId="77777777" w:rsidR="00000000" w:rsidRDefault="00162D07">
      <w:pPr>
        <w:pStyle w:val="-"/>
        <w:rPr>
          <w:rtl/>
        </w:rPr>
      </w:pPr>
      <w:bookmarkStart w:id="62" w:name="FS000000474T02_02_2004_17_12_32"/>
      <w:bookmarkStart w:id="63" w:name="FS000000474T02_02_2004_17_15_55C"/>
      <w:bookmarkEnd w:id="62"/>
      <w:bookmarkEnd w:id="63"/>
      <w:r>
        <w:rPr>
          <w:rtl/>
        </w:rPr>
        <w:t>השר גדעון עזרא:</w:t>
      </w:r>
    </w:p>
    <w:p w14:paraId="7CA631D3" w14:textId="77777777" w:rsidR="00000000" w:rsidRDefault="00162D07">
      <w:pPr>
        <w:pStyle w:val="a0"/>
        <w:rPr>
          <w:rtl/>
        </w:rPr>
      </w:pPr>
    </w:p>
    <w:p w14:paraId="0ED26411" w14:textId="77777777" w:rsidR="00000000" w:rsidRDefault="00162D07">
      <w:pPr>
        <w:pStyle w:val="a0"/>
        <w:ind w:firstLine="720"/>
        <w:rPr>
          <w:rFonts w:hint="cs"/>
          <w:rtl/>
        </w:rPr>
      </w:pPr>
      <w:r>
        <w:rPr>
          <w:rFonts w:hint="cs"/>
          <w:rtl/>
        </w:rPr>
        <w:t>- - - לשלב יד ביד.</w:t>
      </w:r>
    </w:p>
    <w:p w14:paraId="38558FC2" w14:textId="77777777" w:rsidR="00000000" w:rsidRDefault="00162D07">
      <w:pPr>
        <w:pStyle w:val="a0"/>
        <w:rPr>
          <w:rFonts w:hint="cs"/>
          <w:rtl/>
        </w:rPr>
      </w:pPr>
    </w:p>
    <w:p w14:paraId="4578C611" w14:textId="77777777" w:rsidR="00000000" w:rsidRDefault="00162D07">
      <w:pPr>
        <w:pStyle w:val="af0"/>
        <w:rPr>
          <w:rtl/>
        </w:rPr>
      </w:pPr>
      <w:r>
        <w:rPr>
          <w:rFonts w:hint="eastAsia"/>
          <w:rtl/>
        </w:rPr>
        <w:t>אורי</w:t>
      </w:r>
      <w:r>
        <w:rPr>
          <w:rtl/>
        </w:rPr>
        <w:t xml:space="preserve"> יהודה אריאל (</w:t>
      </w:r>
      <w:r>
        <w:rPr>
          <w:rtl/>
        </w:rPr>
        <w:t>האיחוד הלאומי - ישראל ביתנו):</w:t>
      </w:r>
    </w:p>
    <w:p w14:paraId="455343AE" w14:textId="77777777" w:rsidR="00000000" w:rsidRDefault="00162D07">
      <w:pPr>
        <w:pStyle w:val="a0"/>
        <w:rPr>
          <w:rFonts w:hint="cs"/>
          <w:rtl/>
        </w:rPr>
      </w:pPr>
    </w:p>
    <w:p w14:paraId="26584B52" w14:textId="77777777" w:rsidR="00000000" w:rsidRDefault="00162D07">
      <w:pPr>
        <w:pStyle w:val="a0"/>
        <w:rPr>
          <w:rFonts w:hint="cs"/>
          <w:rtl/>
        </w:rPr>
      </w:pPr>
      <w:r>
        <w:rPr>
          <w:rFonts w:hint="cs"/>
          <w:rtl/>
        </w:rPr>
        <w:t>לאן?</w:t>
      </w:r>
    </w:p>
    <w:p w14:paraId="244E4BDA" w14:textId="77777777" w:rsidR="00000000" w:rsidRDefault="00162D07">
      <w:pPr>
        <w:pStyle w:val="a0"/>
        <w:rPr>
          <w:rFonts w:hint="cs"/>
          <w:rtl/>
        </w:rPr>
      </w:pPr>
    </w:p>
    <w:p w14:paraId="6AC0B379" w14:textId="77777777" w:rsidR="00000000" w:rsidRDefault="00162D07">
      <w:pPr>
        <w:pStyle w:val="-"/>
        <w:rPr>
          <w:rtl/>
        </w:rPr>
      </w:pPr>
      <w:bookmarkStart w:id="64" w:name="FS000000474T02_02_2004_17_13_10"/>
      <w:bookmarkStart w:id="65" w:name="FS000000474T02_02_2004_17_16_13C"/>
      <w:bookmarkEnd w:id="64"/>
      <w:r>
        <w:rPr>
          <w:rFonts w:hint="eastAsia"/>
          <w:rtl/>
        </w:rPr>
        <w:t>השר</w:t>
      </w:r>
      <w:r>
        <w:rPr>
          <w:rtl/>
        </w:rPr>
        <w:t xml:space="preserve"> גדעון עזרא:</w:t>
      </w:r>
    </w:p>
    <w:p w14:paraId="7DB21B85" w14:textId="77777777" w:rsidR="00000000" w:rsidRDefault="00162D07">
      <w:pPr>
        <w:pStyle w:val="a0"/>
        <w:rPr>
          <w:rtl/>
        </w:rPr>
      </w:pPr>
    </w:p>
    <w:bookmarkEnd w:id="65"/>
    <w:p w14:paraId="34D6B31B" w14:textId="77777777" w:rsidR="00000000" w:rsidRDefault="00162D07">
      <w:pPr>
        <w:pStyle w:val="a0"/>
        <w:ind w:firstLine="720"/>
        <w:rPr>
          <w:rFonts w:hint="cs"/>
          <w:rtl/>
        </w:rPr>
      </w:pPr>
      <w:r>
        <w:rPr>
          <w:rFonts w:hint="cs"/>
          <w:rtl/>
        </w:rPr>
        <w:t>לאן שהממשלה הזאת על נציגיה יחליטו, לכיוון הזה.</w:t>
      </w:r>
    </w:p>
    <w:p w14:paraId="2BA1DAF7" w14:textId="77777777" w:rsidR="00000000" w:rsidRDefault="00162D07">
      <w:pPr>
        <w:pStyle w:val="a0"/>
        <w:rPr>
          <w:rFonts w:hint="cs"/>
          <w:rtl/>
        </w:rPr>
      </w:pPr>
    </w:p>
    <w:p w14:paraId="7B5A0C7E" w14:textId="77777777" w:rsidR="00000000" w:rsidRDefault="00162D07">
      <w:pPr>
        <w:pStyle w:val="af0"/>
        <w:rPr>
          <w:rtl/>
        </w:rPr>
      </w:pPr>
      <w:r>
        <w:rPr>
          <w:rFonts w:hint="eastAsia"/>
          <w:rtl/>
        </w:rPr>
        <w:t>אורי</w:t>
      </w:r>
      <w:r>
        <w:rPr>
          <w:rtl/>
        </w:rPr>
        <w:t xml:space="preserve"> יהודה אריאל (האיחוד הלאומי - ישראל ביתנו):</w:t>
      </w:r>
    </w:p>
    <w:p w14:paraId="489E4B03" w14:textId="77777777" w:rsidR="00000000" w:rsidRDefault="00162D07">
      <w:pPr>
        <w:pStyle w:val="a0"/>
        <w:rPr>
          <w:rFonts w:hint="cs"/>
          <w:rtl/>
        </w:rPr>
      </w:pPr>
    </w:p>
    <w:p w14:paraId="7BB09B10" w14:textId="77777777" w:rsidR="00000000" w:rsidRDefault="00162D07">
      <w:pPr>
        <w:pStyle w:val="a0"/>
        <w:rPr>
          <w:rFonts w:hint="cs"/>
          <w:rtl/>
        </w:rPr>
      </w:pPr>
      <w:r>
        <w:rPr>
          <w:rFonts w:hint="cs"/>
          <w:rtl/>
        </w:rPr>
        <w:t>כשתחליטו בממשלה, תגידו לנו מה החלטתם.</w:t>
      </w:r>
    </w:p>
    <w:p w14:paraId="4139A102" w14:textId="77777777" w:rsidR="00000000" w:rsidRDefault="00162D07">
      <w:pPr>
        <w:pStyle w:val="a0"/>
        <w:rPr>
          <w:rFonts w:hint="cs"/>
          <w:rtl/>
        </w:rPr>
      </w:pPr>
    </w:p>
    <w:p w14:paraId="5AE2AEA7" w14:textId="77777777" w:rsidR="00000000" w:rsidRDefault="00162D07">
      <w:pPr>
        <w:pStyle w:val="-"/>
        <w:rPr>
          <w:rtl/>
        </w:rPr>
      </w:pPr>
      <w:bookmarkStart w:id="66" w:name="FS000000474T02_02_2004_17_14_08C"/>
      <w:bookmarkEnd w:id="66"/>
      <w:r>
        <w:rPr>
          <w:rtl/>
        </w:rPr>
        <w:t>השר גדעון עזרא:</w:t>
      </w:r>
    </w:p>
    <w:p w14:paraId="45533035" w14:textId="77777777" w:rsidR="00000000" w:rsidRDefault="00162D07">
      <w:pPr>
        <w:pStyle w:val="a0"/>
        <w:ind w:firstLine="0"/>
        <w:rPr>
          <w:rFonts w:hint="cs"/>
          <w:rtl/>
        </w:rPr>
      </w:pPr>
    </w:p>
    <w:p w14:paraId="236D3E8B" w14:textId="77777777" w:rsidR="00000000" w:rsidRDefault="00162D07">
      <w:pPr>
        <w:pStyle w:val="a0"/>
        <w:ind w:firstLine="720"/>
        <w:rPr>
          <w:rFonts w:hint="cs"/>
          <w:rtl/>
        </w:rPr>
      </w:pPr>
      <w:r>
        <w:rPr>
          <w:rFonts w:hint="cs"/>
          <w:rtl/>
        </w:rPr>
        <w:t xml:space="preserve">ואני אומר לכם, רבותי, שלבוא הנה, מעל הבימה הזאת, </w:t>
      </w:r>
      <w:r>
        <w:rPr>
          <w:rFonts w:hint="cs"/>
          <w:rtl/>
        </w:rPr>
        <w:t xml:space="preserve">בטענות אל הממשלה הזאת בנושא כספים או בנושא ביטחון, כל אחד שיש לו הצעה טובה יותר </w:t>
      </w:r>
      <w:r>
        <w:rPr>
          <w:rtl/>
        </w:rPr>
        <w:t>–</w:t>
      </w:r>
      <w:r>
        <w:rPr>
          <w:rFonts w:hint="cs"/>
          <w:rtl/>
        </w:rPr>
        <w:t xml:space="preserve"> אהלן וסהלן. ואני אומר לכם, רבותי וחבר הכנסת אלי ישי, אין לי ספק שהממשלה הזאת מנהלת את המלחמה בטרור טוב יותר מכל ממשלה אחרת. </w:t>
      </w:r>
    </w:p>
    <w:p w14:paraId="31051371" w14:textId="77777777" w:rsidR="00000000" w:rsidRDefault="00162D07">
      <w:pPr>
        <w:pStyle w:val="a0"/>
        <w:ind w:firstLine="720"/>
        <w:rPr>
          <w:rFonts w:hint="cs"/>
          <w:rtl/>
        </w:rPr>
      </w:pPr>
    </w:p>
    <w:p w14:paraId="2AC7B1B1" w14:textId="77777777" w:rsidR="00000000" w:rsidRDefault="00162D07">
      <w:pPr>
        <w:pStyle w:val="a0"/>
        <w:ind w:firstLine="720"/>
        <w:rPr>
          <w:rFonts w:hint="cs"/>
          <w:rtl/>
        </w:rPr>
      </w:pPr>
      <w:r>
        <w:rPr>
          <w:rFonts w:hint="cs"/>
          <w:rtl/>
        </w:rPr>
        <w:t>אני מבקש, אדוני היושב-ראש, לדחות את הצעת האי-אמו</w:t>
      </w:r>
      <w:r>
        <w:rPr>
          <w:rFonts w:hint="cs"/>
          <w:rtl/>
        </w:rPr>
        <w:t>ן של סיעת ש"ס בראשותו של אלי ישי. תודה.</w:t>
      </w:r>
    </w:p>
    <w:p w14:paraId="49F88C65" w14:textId="77777777" w:rsidR="00000000" w:rsidRDefault="00162D07">
      <w:pPr>
        <w:pStyle w:val="a0"/>
        <w:ind w:firstLine="720"/>
        <w:rPr>
          <w:rFonts w:hint="cs"/>
          <w:rtl/>
        </w:rPr>
      </w:pPr>
    </w:p>
    <w:p w14:paraId="5F2EE844" w14:textId="77777777" w:rsidR="00000000" w:rsidRDefault="00162D07">
      <w:pPr>
        <w:pStyle w:val="af1"/>
        <w:rPr>
          <w:rtl/>
        </w:rPr>
      </w:pPr>
      <w:r>
        <w:rPr>
          <w:rtl/>
        </w:rPr>
        <w:t>היו"ר יולי-יואל אדלשטיין:</w:t>
      </w:r>
    </w:p>
    <w:p w14:paraId="25914FEC" w14:textId="77777777" w:rsidR="00000000" w:rsidRDefault="00162D07">
      <w:pPr>
        <w:pStyle w:val="a0"/>
        <w:rPr>
          <w:rtl/>
        </w:rPr>
      </w:pPr>
    </w:p>
    <w:p w14:paraId="52B3D4B2" w14:textId="77777777" w:rsidR="00000000" w:rsidRDefault="00162D07">
      <w:pPr>
        <w:pStyle w:val="a0"/>
        <w:rPr>
          <w:rFonts w:hint="cs"/>
          <w:rtl/>
        </w:rPr>
      </w:pPr>
      <w:r>
        <w:rPr>
          <w:rFonts w:hint="cs"/>
          <w:rtl/>
        </w:rPr>
        <w:t xml:space="preserve">אני מודה מאוד לשר גדעון עזרא. חברי הכנסת, אנחנו נתחיל עכשיו את הדיון המשולב בשתי ההצעות, לפי לוח הזמנים שקבעה ועדת הכנסת, לפי חלוקת הזמן בין הסיעות. ראשון הדוברים הוא חבר הכנסת יחיאל חזן, </w:t>
      </w:r>
      <w:r>
        <w:rPr>
          <w:rFonts w:hint="cs"/>
          <w:rtl/>
        </w:rPr>
        <w:t>שלא נמצא אתנו כאן. אם כן, אנחנו נבקש מחבר הכנסת אורי אריאל לפתוח את הדיון.</w:t>
      </w:r>
    </w:p>
    <w:p w14:paraId="57F380D6" w14:textId="77777777" w:rsidR="00000000" w:rsidRDefault="00162D07">
      <w:pPr>
        <w:pStyle w:val="a0"/>
        <w:rPr>
          <w:rFonts w:hint="cs"/>
          <w:rtl/>
        </w:rPr>
      </w:pPr>
    </w:p>
    <w:p w14:paraId="33A27938" w14:textId="77777777" w:rsidR="00000000" w:rsidRDefault="00162D07">
      <w:pPr>
        <w:pStyle w:val="a"/>
        <w:rPr>
          <w:rtl/>
        </w:rPr>
      </w:pPr>
      <w:bookmarkStart w:id="67" w:name="FS000000713T02_02_2004_17_21_39"/>
      <w:bookmarkStart w:id="68" w:name="FS000000713T02_02_2004_17_22_09"/>
      <w:bookmarkStart w:id="69" w:name="_Toc78878325"/>
      <w:bookmarkEnd w:id="67"/>
      <w:r>
        <w:rPr>
          <w:rFonts w:hint="eastAsia"/>
          <w:rtl/>
        </w:rPr>
        <w:t>אורי</w:t>
      </w:r>
      <w:r>
        <w:rPr>
          <w:rtl/>
        </w:rPr>
        <w:t xml:space="preserve"> יהודה אריאל (האיחוד הלאומי - ישראל ביתנו):</w:t>
      </w:r>
      <w:bookmarkEnd w:id="69"/>
    </w:p>
    <w:p w14:paraId="7B112D43" w14:textId="77777777" w:rsidR="00000000" w:rsidRDefault="00162D07">
      <w:pPr>
        <w:pStyle w:val="a0"/>
        <w:rPr>
          <w:rtl/>
        </w:rPr>
      </w:pPr>
    </w:p>
    <w:p w14:paraId="5D024DF6" w14:textId="77777777" w:rsidR="00000000" w:rsidRDefault="00162D07">
      <w:pPr>
        <w:pStyle w:val="a0"/>
        <w:rPr>
          <w:rFonts w:hint="cs"/>
          <w:rtl/>
        </w:rPr>
      </w:pPr>
      <w:r>
        <w:rPr>
          <w:rFonts w:hint="cs"/>
          <w:rtl/>
        </w:rPr>
        <w:t>אדוני היושב-ראש, חברי חברי הכנסת, אדוני השר, אני כמובן לא יכול להגיד "אדוני ראש הממשלה", כי הוא נעדר; כי אין לו היכולת להרים את עינ</w:t>
      </w:r>
      <w:r>
        <w:rPr>
          <w:rFonts w:hint="cs"/>
          <w:rtl/>
        </w:rPr>
        <w:t xml:space="preserve">יו ולהסתכל בעיני המתיישבים. </w:t>
      </w:r>
    </w:p>
    <w:p w14:paraId="3C75C27D" w14:textId="77777777" w:rsidR="00000000" w:rsidRDefault="00162D07">
      <w:pPr>
        <w:pStyle w:val="a0"/>
        <w:rPr>
          <w:rFonts w:hint="cs"/>
          <w:rtl/>
        </w:rPr>
      </w:pPr>
    </w:p>
    <w:p w14:paraId="0CB31360" w14:textId="77777777" w:rsidR="00000000" w:rsidRDefault="00162D07">
      <w:pPr>
        <w:pStyle w:val="a0"/>
        <w:rPr>
          <w:rFonts w:hint="cs"/>
          <w:rtl/>
        </w:rPr>
      </w:pPr>
      <w:r>
        <w:rPr>
          <w:rFonts w:hint="cs"/>
          <w:rtl/>
        </w:rPr>
        <w:t>האיש ששלח עשרות ומאות אלפי אזרחים לקו החזית הציונית, כעת נועץ סכין בגבם; הוא איננו מרים את ראשו, הוא איננו מסתכל אל עיניהם; הוא אומר את זה לעיתונאי. זה הלוחם הגדול, שאני חושב שהוריו ואחרים פתחו תלמים ברגבי ארץ-ישראל, נחו לרגע,</w:t>
      </w:r>
      <w:r>
        <w:rPr>
          <w:rFonts w:hint="cs"/>
          <w:rtl/>
        </w:rPr>
        <w:t xml:space="preserve"> מחו את הזיעה, הסתכלו לאחור, ואמרו: עשינו עוד דבר. </w:t>
      </w:r>
    </w:p>
    <w:p w14:paraId="4CFAF4CF" w14:textId="77777777" w:rsidR="00000000" w:rsidRDefault="00162D07">
      <w:pPr>
        <w:pStyle w:val="a0"/>
        <w:rPr>
          <w:rFonts w:hint="cs"/>
          <w:rtl/>
        </w:rPr>
      </w:pPr>
    </w:p>
    <w:p w14:paraId="528E861C" w14:textId="77777777" w:rsidR="00000000" w:rsidRDefault="00162D07">
      <w:pPr>
        <w:pStyle w:val="a0"/>
        <w:rPr>
          <w:rFonts w:hint="cs"/>
          <w:rtl/>
        </w:rPr>
      </w:pPr>
      <w:r>
        <w:rPr>
          <w:rFonts w:hint="cs"/>
          <w:rtl/>
        </w:rPr>
        <w:t xml:space="preserve">זו הבשורה של האיש שאומר עליו אדם מוכר בארצנו, איש אחראי, ביום שישי: "האיש הזה הולך לישון עם חקירות, קם בבוקר עם חקירות, כל מעייניו בחקירות". כגודל או כעומק החקירות עומק הנסיגות. </w:t>
      </w:r>
    </w:p>
    <w:p w14:paraId="40BBC301" w14:textId="77777777" w:rsidR="00000000" w:rsidRDefault="00162D07">
      <w:pPr>
        <w:pStyle w:val="a0"/>
        <w:rPr>
          <w:rFonts w:hint="cs"/>
          <w:rtl/>
        </w:rPr>
      </w:pPr>
    </w:p>
    <w:p w14:paraId="7E34C73D" w14:textId="77777777" w:rsidR="00000000" w:rsidRDefault="00162D07">
      <w:pPr>
        <w:pStyle w:val="a0"/>
        <w:rPr>
          <w:rFonts w:hint="cs"/>
          <w:rtl/>
        </w:rPr>
      </w:pPr>
      <w:r>
        <w:rPr>
          <w:rFonts w:hint="cs"/>
          <w:rtl/>
        </w:rPr>
        <w:t>זה האיש, ראש הממשלה, שא</w:t>
      </w:r>
      <w:r>
        <w:rPr>
          <w:rFonts w:hint="cs"/>
          <w:rtl/>
        </w:rPr>
        <w:t>ין בכוחו להרים את עיניו, להסתכל בעיני אלפי הילדים בחבל-עזה, ביהודה ושומרון ולהגיד להם מה הוא חושב. מה קרה לאיש? האם נאלם דום? למה איש כה בטוח בעצמו צריך להשתלח בחברי סיעתו, השר עזרא? למה הוא רומס את מרכז הליכוד? כאילו הכול עניינים פנימיים. אבל כידוע לך, לא</w:t>
      </w:r>
      <w:r>
        <w:rPr>
          <w:rFonts w:hint="cs"/>
          <w:rtl/>
        </w:rPr>
        <w:t xml:space="preserve"> היא. מי שאיבד את הביטחון בדרכו, בצדקת הדרך, במורשת אבות, בתנ"ך, בז לכול, לפי טענת רבים וטובים </w:t>
      </w:r>
      <w:r>
        <w:rPr>
          <w:rtl/>
        </w:rPr>
        <w:t>–</w:t>
      </w:r>
      <w:r>
        <w:rPr>
          <w:rFonts w:hint="cs"/>
          <w:rtl/>
        </w:rPr>
        <w:t xml:space="preserve"> ולא רק בתקשורת </w:t>
      </w:r>
      <w:r>
        <w:rPr>
          <w:rtl/>
        </w:rPr>
        <w:t>–</w:t>
      </w:r>
      <w:r>
        <w:rPr>
          <w:rFonts w:hint="cs"/>
          <w:rtl/>
        </w:rPr>
        <w:t xml:space="preserve"> הכול בגלל מסמר קטן; הכול בגלל עניין אישי. </w:t>
      </w:r>
    </w:p>
    <w:p w14:paraId="49CC731C" w14:textId="77777777" w:rsidR="00000000" w:rsidRDefault="00162D07">
      <w:pPr>
        <w:pStyle w:val="a0"/>
        <w:rPr>
          <w:rFonts w:hint="cs"/>
          <w:rtl/>
        </w:rPr>
      </w:pPr>
    </w:p>
    <w:p w14:paraId="4368CE11" w14:textId="77777777" w:rsidR="00000000" w:rsidRDefault="00162D07">
      <w:pPr>
        <w:pStyle w:val="a0"/>
        <w:rPr>
          <w:rFonts w:hint="cs"/>
          <w:rtl/>
        </w:rPr>
      </w:pPr>
      <w:r>
        <w:rPr>
          <w:rFonts w:hint="cs"/>
          <w:rtl/>
        </w:rPr>
        <w:t xml:space="preserve">מהיכן לוקח אדם תעצומות נפש כאלה כאשר רק לפני שנה הוא כותב כך לאנשי נצרים </w:t>
      </w:r>
      <w:r>
        <w:rPr>
          <w:rtl/>
        </w:rPr>
        <w:t>–</w:t>
      </w:r>
      <w:r>
        <w:rPr>
          <w:rFonts w:hint="cs"/>
          <w:rtl/>
        </w:rPr>
        <w:t xml:space="preserve"> ואני אקצר בגלל קוצר הזמ</w:t>
      </w:r>
      <w:r>
        <w:rPr>
          <w:rFonts w:hint="cs"/>
          <w:rtl/>
        </w:rPr>
        <w:t>ן, ברכת ראש הממשלה לחגיגות 30 שנה לנצרים: "30 שנה מלאו לנצרים; 30 שנה שהן עדות לעוז הרוח ולמופת המעשה; 30 שנים שבהן צמח דור חדש שממשיך את מסורת אבותיו המיוסדת על אומץ לב, אהבת הארץ, תקווה, אמונה והמעשה. אנשי נצרים הם כלפיד לפני המחנה". והוא מסיים: "אני מאח</w:t>
      </w:r>
      <w:r>
        <w:rPr>
          <w:rFonts w:hint="cs"/>
          <w:rtl/>
        </w:rPr>
        <w:t>ל לאנשי נצרים, השואפים לשלום ומייחלים לו, ולנו כי נזכה כולנו לימים של שקט ושלווה. אני בטוח ומאמין כי נחוג עמכם חגיגות רבות ונוספות המעידות על עצמאותו ועל צדקת דרכו של עם ישראל. בגבורתכם נתחזק ומעוזכם נשאב חיל. עלו והצליחו, בברכה ובהוקרה, אריאל שרון". כשראש</w:t>
      </w:r>
      <w:r>
        <w:rPr>
          <w:rFonts w:hint="cs"/>
          <w:rtl/>
        </w:rPr>
        <w:t xml:space="preserve"> הממשלה מדבר זהו המעשה.</w:t>
      </w:r>
    </w:p>
    <w:p w14:paraId="26B6344D" w14:textId="77777777" w:rsidR="00000000" w:rsidRDefault="00162D07">
      <w:pPr>
        <w:pStyle w:val="af1"/>
        <w:rPr>
          <w:rFonts w:hint="cs"/>
        </w:rPr>
      </w:pPr>
    </w:p>
    <w:p w14:paraId="37012472" w14:textId="77777777" w:rsidR="00000000" w:rsidRDefault="00162D07">
      <w:pPr>
        <w:pStyle w:val="af1"/>
        <w:rPr>
          <w:rtl/>
        </w:rPr>
      </w:pPr>
      <w:r>
        <w:rPr>
          <w:rtl/>
        </w:rPr>
        <w:t>היו"ר יולי-יואל אדלשטיין:</w:t>
      </w:r>
    </w:p>
    <w:p w14:paraId="41E00547" w14:textId="77777777" w:rsidR="00000000" w:rsidRDefault="00162D07">
      <w:pPr>
        <w:pStyle w:val="a0"/>
        <w:rPr>
          <w:rtl/>
        </w:rPr>
      </w:pPr>
    </w:p>
    <w:p w14:paraId="4A3742CB" w14:textId="77777777" w:rsidR="00000000" w:rsidRDefault="00162D07">
      <w:pPr>
        <w:pStyle w:val="a0"/>
        <w:rPr>
          <w:rFonts w:hint="cs"/>
          <w:rtl/>
        </w:rPr>
      </w:pPr>
      <w:r>
        <w:rPr>
          <w:rFonts w:hint="cs"/>
          <w:rtl/>
        </w:rPr>
        <w:t>אני מבקש לסיים.</w:t>
      </w:r>
    </w:p>
    <w:p w14:paraId="450A42F5" w14:textId="77777777" w:rsidR="00000000" w:rsidRDefault="00162D07">
      <w:pPr>
        <w:pStyle w:val="a0"/>
        <w:rPr>
          <w:rFonts w:hint="cs"/>
          <w:rtl/>
        </w:rPr>
      </w:pPr>
    </w:p>
    <w:p w14:paraId="35B78958" w14:textId="77777777" w:rsidR="00000000" w:rsidRDefault="00162D07">
      <w:pPr>
        <w:pStyle w:val="-"/>
        <w:rPr>
          <w:rtl/>
        </w:rPr>
      </w:pPr>
      <w:bookmarkStart w:id="70" w:name="FS000000713T02_02_2004_17_35_52C"/>
      <w:bookmarkEnd w:id="70"/>
      <w:r>
        <w:rPr>
          <w:rtl/>
        </w:rPr>
        <w:t>אורי יהודה אריאל (האיחוד הלאומי - ישראל ביתנו):</w:t>
      </w:r>
    </w:p>
    <w:p w14:paraId="5D1CD4BA" w14:textId="77777777" w:rsidR="00000000" w:rsidRDefault="00162D07">
      <w:pPr>
        <w:pStyle w:val="a0"/>
        <w:rPr>
          <w:rtl/>
        </w:rPr>
      </w:pPr>
    </w:p>
    <w:p w14:paraId="3619C2A8" w14:textId="77777777" w:rsidR="00000000" w:rsidRDefault="00162D07">
      <w:pPr>
        <w:pStyle w:val="a0"/>
        <w:rPr>
          <w:rFonts w:hint="cs"/>
          <w:rtl/>
        </w:rPr>
      </w:pPr>
      <w:r>
        <w:rPr>
          <w:rFonts w:hint="cs"/>
          <w:rtl/>
        </w:rPr>
        <w:t>אני מסיים בעוד רגע, אדוני היושב-ראש.</w:t>
      </w:r>
    </w:p>
    <w:p w14:paraId="154D6DC4" w14:textId="77777777" w:rsidR="00000000" w:rsidRDefault="00162D07">
      <w:pPr>
        <w:pStyle w:val="a0"/>
        <w:rPr>
          <w:rFonts w:hint="cs"/>
          <w:rtl/>
        </w:rPr>
      </w:pPr>
    </w:p>
    <w:p w14:paraId="5678BDA9" w14:textId="77777777" w:rsidR="00000000" w:rsidRDefault="00162D07">
      <w:pPr>
        <w:pStyle w:val="a0"/>
        <w:rPr>
          <w:rFonts w:hint="cs"/>
          <w:rtl/>
        </w:rPr>
      </w:pPr>
      <w:r>
        <w:rPr>
          <w:rFonts w:hint="cs"/>
          <w:rtl/>
        </w:rPr>
        <w:t xml:space="preserve">כשראש הממשלה מדבר, זהו המעשה. כשראש הממשלה מדבר על בריחה תחת אש, למעשה, גם אם הוא לא רוצה, הוא נותן </w:t>
      </w:r>
      <w:r>
        <w:rPr>
          <w:rFonts w:hint="cs"/>
          <w:rtl/>
        </w:rPr>
        <w:t xml:space="preserve">ניצחון לטרור. זה האיש שמביא עלינו </w:t>
      </w:r>
      <w:r>
        <w:rPr>
          <w:rtl/>
        </w:rPr>
        <w:t>–</w:t>
      </w:r>
      <w:r>
        <w:rPr>
          <w:rFonts w:hint="cs"/>
          <w:rtl/>
        </w:rPr>
        <w:t xml:space="preserve"> חס וחלילה ובעזרת השם זה לא תהיה </w:t>
      </w:r>
      <w:r>
        <w:rPr>
          <w:rtl/>
        </w:rPr>
        <w:t>–</w:t>
      </w:r>
      <w:r>
        <w:rPr>
          <w:rFonts w:hint="cs"/>
          <w:rtl/>
        </w:rPr>
        <w:t xml:space="preserve"> דברים קשים, כמו שאמר והזהיר הרמטכ"ל אך לפני שבועות מספר: נסיגה חד-צדדית תיתן רוח לטרור. כל סדק בעמידה שלנו מרחיק את הפסקת הטרור. </w:t>
      </w:r>
    </w:p>
    <w:p w14:paraId="7110E4D8" w14:textId="77777777" w:rsidR="00000000" w:rsidRDefault="00162D07">
      <w:pPr>
        <w:pStyle w:val="a0"/>
        <w:rPr>
          <w:rFonts w:hint="cs"/>
          <w:rtl/>
        </w:rPr>
      </w:pPr>
    </w:p>
    <w:p w14:paraId="30281440" w14:textId="77777777" w:rsidR="00000000" w:rsidRDefault="00162D07">
      <w:pPr>
        <w:pStyle w:val="a0"/>
        <w:rPr>
          <w:rFonts w:hint="cs"/>
          <w:rtl/>
        </w:rPr>
      </w:pPr>
      <w:r>
        <w:rPr>
          <w:rFonts w:hint="cs"/>
          <w:rtl/>
        </w:rPr>
        <w:t>אנחנו לא יכולים לתת אמון בראש ממשלה שזה מה שיש לו להגיד</w:t>
      </w:r>
      <w:r>
        <w:rPr>
          <w:rFonts w:hint="cs"/>
          <w:rtl/>
        </w:rPr>
        <w:t xml:space="preserve"> לעיתונאים, אבל אין לו האומץ והכוח להגיד למתיישבים. תודה.</w:t>
      </w:r>
    </w:p>
    <w:p w14:paraId="0C9DB6BE" w14:textId="77777777" w:rsidR="00000000" w:rsidRDefault="00162D07">
      <w:pPr>
        <w:pStyle w:val="a0"/>
        <w:rPr>
          <w:rFonts w:hint="cs"/>
          <w:rtl/>
        </w:rPr>
      </w:pPr>
    </w:p>
    <w:p w14:paraId="1978422F" w14:textId="77777777" w:rsidR="00000000" w:rsidRDefault="00162D07">
      <w:pPr>
        <w:pStyle w:val="af1"/>
        <w:rPr>
          <w:rtl/>
        </w:rPr>
      </w:pPr>
      <w:r>
        <w:rPr>
          <w:rtl/>
        </w:rPr>
        <w:t>היו"ר יולי-יואל אדלשטיין:</w:t>
      </w:r>
    </w:p>
    <w:p w14:paraId="358FD087" w14:textId="77777777" w:rsidR="00000000" w:rsidRDefault="00162D07">
      <w:pPr>
        <w:pStyle w:val="a0"/>
        <w:rPr>
          <w:rtl/>
        </w:rPr>
      </w:pPr>
    </w:p>
    <w:p w14:paraId="693FA182" w14:textId="77777777" w:rsidR="00000000" w:rsidRDefault="00162D07">
      <w:pPr>
        <w:pStyle w:val="a0"/>
        <w:rPr>
          <w:rFonts w:hint="cs"/>
          <w:rtl/>
        </w:rPr>
      </w:pPr>
      <w:r>
        <w:rPr>
          <w:rFonts w:hint="cs"/>
          <w:rtl/>
        </w:rPr>
        <w:t xml:space="preserve">תודה לחבר הכנסת אורי אריאל. חברי הכנסת, בואו נעשה קצת סדר, כי ראיתי שכמה מחברי הכנסת לא היו באולם. רשימת הדוברים היא: חברת הכנסת אתי לבני, חבר הכנסת יחיאל חזן, חבר הכנסת </w:t>
      </w:r>
      <w:r>
        <w:rPr>
          <w:rFonts w:hint="cs"/>
          <w:rtl/>
        </w:rPr>
        <w:t>חיים אורון, חברת הכנסת גילה פינקלשטיין, וכן הלאה. בבקשה, חברת הכנסת אתי לבני, ולאחר מכן - חבר הכנסת יחיאל חזן.</w:t>
      </w:r>
    </w:p>
    <w:p w14:paraId="4923E998" w14:textId="77777777" w:rsidR="00000000" w:rsidRDefault="00162D07">
      <w:pPr>
        <w:pStyle w:val="a0"/>
        <w:rPr>
          <w:rFonts w:hint="cs"/>
          <w:rtl/>
        </w:rPr>
      </w:pPr>
    </w:p>
    <w:p w14:paraId="01C53F3E" w14:textId="77777777" w:rsidR="00000000" w:rsidRDefault="00162D07">
      <w:pPr>
        <w:pStyle w:val="af0"/>
        <w:rPr>
          <w:rtl/>
        </w:rPr>
      </w:pPr>
      <w:r>
        <w:rPr>
          <w:rFonts w:hint="eastAsia"/>
          <w:rtl/>
        </w:rPr>
        <w:t>חיים</w:t>
      </w:r>
      <w:r>
        <w:rPr>
          <w:rtl/>
        </w:rPr>
        <w:t xml:space="preserve"> אורון (מרצ):</w:t>
      </w:r>
    </w:p>
    <w:p w14:paraId="0717EAE5" w14:textId="77777777" w:rsidR="00000000" w:rsidRDefault="00162D07">
      <w:pPr>
        <w:pStyle w:val="a0"/>
        <w:rPr>
          <w:rFonts w:hint="cs"/>
          <w:rtl/>
        </w:rPr>
      </w:pPr>
    </w:p>
    <w:p w14:paraId="3B9AFD9B" w14:textId="77777777" w:rsidR="00000000" w:rsidRDefault="00162D07">
      <w:pPr>
        <w:pStyle w:val="a0"/>
        <w:rPr>
          <w:rFonts w:hint="cs"/>
          <w:rtl/>
        </w:rPr>
      </w:pPr>
      <w:r>
        <w:rPr>
          <w:rFonts w:hint="cs"/>
          <w:rtl/>
        </w:rPr>
        <w:t>למה אמרו לי שעכשיו אני?</w:t>
      </w:r>
    </w:p>
    <w:p w14:paraId="43FFE66F" w14:textId="77777777" w:rsidR="00000000" w:rsidRDefault="00162D07">
      <w:pPr>
        <w:pStyle w:val="a0"/>
        <w:rPr>
          <w:rFonts w:hint="cs"/>
          <w:rtl/>
        </w:rPr>
      </w:pPr>
    </w:p>
    <w:p w14:paraId="4B3817A6" w14:textId="77777777" w:rsidR="00000000" w:rsidRDefault="00162D07">
      <w:pPr>
        <w:pStyle w:val="af1"/>
        <w:rPr>
          <w:rtl/>
        </w:rPr>
      </w:pPr>
      <w:r>
        <w:rPr>
          <w:rtl/>
        </w:rPr>
        <w:t>היו"ר יולי-יואל אדלשטיין:</w:t>
      </w:r>
    </w:p>
    <w:p w14:paraId="41F027A7" w14:textId="77777777" w:rsidR="00000000" w:rsidRDefault="00162D07">
      <w:pPr>
        <w:pStyle w:val="a0"/>
        <w:rPr>
          <w:rtl/>
        </w:rPr>
      </w:pPr>
    </w:p>
    <w:p w14:paraId="352DFE2C" w14:textId="77777777" w:rsidR="00000000" w:rsidRDefault="00162D07">
      <w:pPr>
        <w:pStyle w:val="a0"/>
        <w:rPr>
          <w:rFonts w:hint="cs"/>
          <w:rtl/>
        </w:rPr>
      </w:pPr>
      <w:r>
        <w:rPr>
          <w:rFonts w:hint="cs"/>
          <w:rtl/>
        </w:rPr>
        <w:t>זאת היתה הסיבה לכך שרציתי לעשות סדר, כי כמה מחבריך לא היו באולם. לרשות חב</w:t>
      </w:r>
      <w:r>
        <w:rPr>
          <w:rFonts w:hint="cs"/>
          <w:rtl/>
        </w:rPr>
        <w:t>רת הכנסת אתי לבני ארבע דקות. בבקשה, גברתי.</w:t>
      </w:r>
    </w:p>
    <w:p w14:paraId="407CA2EB" w14:textId="77777777" w:rsidR="00000000" w:rsidRDefault="00162D07">
      <w:pPr>
        <w:pStyle w:val="a0"/>
        <w:rPr>
          <w:rFonts w:hint="cs"/>
          <w:rtl/>
        </w:rPr>
      </w:pPr>
    </w:p>
    <w:p w14:paraId="0882EF69" w14:textId="77777777" w:rsidR="00000000" w:rsidRDefault="00162D07">
      <w:pPr>
        <w:pStyle w:val="a"/>
        <w:rPr>
          <w:rtl/>
        </w:rPr>
      </w:pPr>
      <w:bookmarkStart w:id="71" w:name="FS000001051T02_02_2004_17_40_48"/>
      <w:bookmarkStart w:id="72" w:name="_Toc78878326"/>
      <w:bookmarkEnd w:id="71"/>
      <w:r>
        <w:rPr>
          <w:rFonts w:hint="eastAsia"/>
          <w:rtl/>
        </w:rPr>
        <w:t>אתי</w:t>
      </w:r>
      <w:r>
        <w:rPr>
          <w:rtl/>
        </w:rPr>
        <w:t xml:space="preserve"> לבני (שינוי):</w:t>
      </w:r>
      <w:bookmarkEnd w:id="72"/>
    </w:p>
    <w:p w14:paraId="2227410D" w14:textId="77777777" w:rsidR="00000000" w:rsidRDefault="00162D07">
      <w:pPr>
        <w:pStyle w:val="a0"/>
        <w:rPr>
          <w:rFonts w:hint="cs"/>
          <w:rtl/>
        </w:rPr>
      </w:pPr>
    </w:p>
    <w:p w14:paraId="56F74226" w14:textId="77777777" w:rsidR="00000000" w:rsidRDefault="00162D07">
      <w:pPr>
        <w:pStyle w:val="a0"/>
        <w:ind w:firstLine="0"/>
        <w:rPr>
          <w:rFonts w:hint="cs"/>
          <w:rtl/>
        </w:rPr>
      </w:pPr>
      <w:r>
        <w:rPr>
          <w:rFonts w:hint="cs"/>
          <w:rtl/>
        </w:rPr>
        <w:tab/>
        <w:t>אדוני היושב-ראש, חברותי וחברי חברי הכנסת, שני נושאים יש באי-אמון. הנושא השני הוא נושא חדש: ריאיון שיופיע מחר בעיתון "הארץ", ואורי אריאל מתלונן על זה שראש הממשלה אין לו אומץ להביט בעיני המתנחלי</w:t>
      </w:r>
      <w:r>
        <w:rPr>
          <w:rFonts w:hint="cs"/>
          <w:rtl/>
        </w:rPr>
        <w:t>ם ולומר להם. אז אני רוצה למלא את מקומו ולומר להם, למתנחלים, שהשתנו הזמנים והגיע הזמן, לפחות את ההתנחלויות הבלתי-חוקיות או הבלתי-מאושרות או המרוחקות, הגיע הזמן לפנות אותן. כל העולם מביט עלינו; אנחנו התחייבנו, אלה דברים מיותרים. אין שום צורך להיות במקומות הא</w:t>
      </w:r>
      <w:r>
        <w:rPr>
          <w:rFonts w:hint="cs"/>
          <w:rtl/>
        </w:rPr>
        <w:t xml:space="preserve">לה. זה לא פרס לטרור או כן פרס לטרור - אלה מלים שחוקות. מה זה בכלל "פרס לטרור"? וחילופי השבויים לפני שבוע זה פרס לטרור? אולי זה הפרס לטרור? </w:t>
      </w:r>
    </w:p>
    <w:p w14:paraId="66B18F02" w14:textId="77777777" w:rsidR="00000000" w:rsidRDefault="00162D07">
      <w:pPr>
        <w:pStyle w:val="a0"/>
        <w:ind w:firstLine="0"/>
        <w:rPr>
          <w:rFonts w:hint="cs"/>
          <w:rtl/>
        </w:rPr>
      </w:pPr>
    </w:p>
    <w:p w14:paraId="44C82C73" w14:textId="77777777" w:rsidR="00000000" w:rsidRDefault="00162D07">
      <w:pPr>
        <w:pStyle w:val="a0"/>
        <w:ind w:firstLine="720"/>
        <w:rPr>
          <w:rFonts w:hint="cs"/>
          <w:rtl/>
        </w:rPr>
      </w:pPr>
      <w:r>
        <w:rPr>
          <w:rFonts w:hint="cs"/>
          <w:rtl/>
        </w:rPr>
        <w:t>אנחנו צריכים לפנות את ההתנחלויות או את המאחזים הבלתי-חוקיים, הבלתי-מאושרים. אנחנו צריכים להתכנס לגושי התנחלויות גדו</w:t>
      </w:r>
      <w:r>
        <w:rPr>
          <w:rFonts w:hint="cs"/>
          <w:rtl/>
        </w:rPr>
        <w:t>לים, ואת כל ההתנחלויות הרחוקות צריך לפנות ומייד. ואחר כך להיכנס למשא-ומתן, ובמסגרת המשא-ומתן לנסות להגיע למפות מוסכמות.</w:t>
      </w:r>
    </w:p>
    <w:p w14:paraId="4E5E00C2" w14:textId="77777777" w:rsidR="00000000" w:rsidRDefault="00162D07">
      <w:pPr>
        <w:pStyle w:val="a0"/>
        <w:ind w:firstLine="0"/>
        <w:rPr>
          <w:rFonts w:hint="cs"/>
          <w:rtl/>
        </w:rPr>
      </w:pPr>
    </w:p>
    <w:p w14:paraId="074FE92C" w14:textId="77777777" w:rsidR="00000000" w:rsidRDefault="00162D07">
      <w:pPr>
        <w:pStyle w:val="a0"/>
        <w:ind w:firstLine="0"/>
        <w:rPr>
          <w:rFonts w:hint="cs"/>
          <w:rtl/>
        </w:rPr>
      </w:pPr>
      <w:r>
        <w:rPr>
          <w:rFonts w:hint="cs"/>
          <w:rtl/>
        </w:rPr>
        <w:tab/>
        <w:t>אבל אני רציתי לדבר על הצעת האי-אמון הראשונה, שנוגעת לרשויות המקומיות, שנוגעת לשר הפנים, שהן בתחום אחריותו, ואני רוצה להראות את המצב שא</w:t>
      </w:r>
      <w:r>
        <w:rPr>
          <w:rFonts w:hint="cs"/>
          <w:rtl/>
        </w:rPr>
        <w:t xml:space="preserve">ליו נקלע שר הפנים. </w:t>
      </w:r>
      <w:bookmarkEnd w:id="68"/>
      <w:r>
        <w:rPr>
          <w:rFonts w:hint="cs"/>
          <w:rtl/>
        </w:rPr>
        <w:t>יש קיצוץ מ-4.2 מיליארדי שקל בתחילת 2003 ל-2.4 מיליארדי שקל. אלה ההעברות לרשויות המקומיות. יש קיצוץ של מענקי האיזון מ-2.5 מיליארדי שקל ל-1.6 מיליארד שקל.</w:t>
      </w:r>
    </w:p>
    <w:p w14:paraId="1FB0F688" w14:textId="77777777" w:rsidR="00000000" w:rsidRDefault="00162D07">
      <w:pPr>
        <w:pStyle w:val="a0"/>
        <w:rPr>
          <w:rFonts w:hint="cs"/>
          <w:rtl/>
        </w:rPr>
      </w:pPr>
    </w:p>
    <w:p w14:paraId="62EE8610" w14:textId="77777777" w:rsidR="00000000" w:rsidRDefault="00162D07">
      <w:pPr>
        <w:pStyle w:val="af0"/>
        <w:rPr>
          <w:rtl/>
        </w:rPr>
      </w:pPr>
      <w:r>
        <w:rPr>
          <w:rFonts w:hint="eastAsia"/>
          <w:rtl/>
        </w:rPr>
        <w:t>יצחק</w:t>
      </w:r>
      <w:r>
        <w:rPr>
          <w:rtl/>
        </w:rPr>
        <w:t xml:space="preserve"> וקנין (ש"ס):</w:t>
      </w:r>
    </w:p>
    <w:p w14:paraId="7399F8AA" w14:textId="77777777" w:rsidR="00000000" w:rsidRDefault="00162D07">
      <w:pPr>
        <w:pStyle w:val="a0"/>
        <w:rPr>
          <w:rFonts w:hint="cs"/>
          <w:rtl/>
        </w:rPr>
      </w:pPr>
    </w:p>
    <w:p w14:paraId="74E57E53" w14:textId="77777777" w:rsidR="00000000" w:rsidRDefault="00162D07">
      <w:pPr>
        <w:pStyle w:val="a0"/>
        <w:rPr>
          <w:rFonts w:hint="cs"/>
          <w:rtl/>
        </w:rPr>
      </w:pPr>
      <w:r>
        <w:rPr>
          <w:rFonts w:hint="cs"/>
          <w:rtl/>
        </w:rPr>
        <w:t xml:space="preserve">- - - </w:t>
      </w:r>
    </w:p>
    <w:p w14:paraId="232C3E00" w14:textId="77777777" w:rsidR="00000000" w:rsidRDefault="00162D07">
      <w:pPr>
        <w:pStyle w:val="a0"/>
        <w:ind w:firstLine="0"/>
        <w:rPr>
          <w:rFonts w:hint="cs"/>
          <w:rtl/>
        </w:rPr>
      </w:pPr>
    </w:p>
    <w:p w14:paraId="7353459C" w14:textId="77777777" w:rsidR="00000000" w:rsidRDefault="00162D07">
      <w:pPr>
        <w:pStyle w:val="-"/>
        <w:rPr>
          <w:rtl/>
        </w:rPr>
      </w:pPr>
      <w:bookmarkStart w:id="73" w:name="FS000001051T02_02_2004_17_01_01"/>
      <w:bookmarkEnd w:id="73"/>
      <w:r>
        <w:rPr>
          <w:rFonts w:hint="eastAsia"/>
          <w:rtl/>
        </w:rPr>
        <w:t>אתי</w:t>
      </w:r>
      <w:r>
        <w:rPr>
          <w:rtl/>
        </w:rPr>
        <w:t xml:space="preserve"> לבני (שינוי):</w:t>
      </w:r>
    </w:p>
    <w:p w14:paraId="5CA27A0A" w14:textId="77777777" w:rsidR="00000000" w:rsidRDefault="00162D07">
      <w:pPr>
        <w:pStyle w:val="a0"/>
        <w:rPr>
          <w:rFonts w:hint="cs"/>
          <w:rtl/>
        </w:rPr>
      </w:pPr>
    </w:p>
    <w:p w14:paraId="6030C1F3" w14:textId="77777777" w:rsidR="00000000" w:rsidRDefault="00162D07">
      <w:pPr>
        <w:pStyle w:val="a0"/>
        <w:rPr>
          <w:rFonts w:hint="cs"/>
          <w:rtl/>
        </w:rPr>
      </w:pPr>
      <w:r>
        <w:rPr>
          <w:rFonts w:hint="cs"/>
          <w:rtl/>
        </w:rPr>
        <w:t>כלומר, קיצוץ של כ-50%. זה דבר שהושג ב</w:t>
      </w:r>
      <w:r>
        <w:rPr>
          <w:rFonts w:hint="cs"/>
          <w:rtl/>
        </w:rPr>
        <w:t>מסגרת התקציב, אבל כאשר הצבענו בעד התקציב הזה ידענו וקיבלנו הבטחות שיהיה בסדר. מה זה יהיה בסדר? שעוד כ-2 מיליארדי שקל יוחזרו לתקציבים של הרשויות המקומיות. כסכום הזה, פחות או יותר, יוחזר גם לתקציב הביטחון. אנחנו הסכמנו לתמוך בתקציב הזה בידיעה שאנחנו נכנסים ל</w:t>
      </w:r>
      <w:r>
        <w:rPr>
          <w:rFonts w:hint="cs"/>
          <w:rtl/>
        </w:rPr>
        <w:t>משא-ומתן עם שר האוצר - -</w:t>
      </w:r>
    </w:p>
    <w:p w14:paraId="498D6BD5" w14:textId="77777777" w:rsidR="00000000" w:rsidRDefault="00162D07">
      <w:pPr>
        <w:pStyle w:val="a0"/>
        <w:ind w:firstLine="0"/>
        <w:rPr>
          <w:rFonts w:hint="cs"/>
          <w:rtl/>
        </w:rPr>
      </w:pPr>
    </w:p>
    <w:p w14:paraId="516E9B13" w14:textId="77777777" w:rsidR="00000000" w:rsidRDefault="00162D07">
      <w:pPr>
        <w:pStyle w:val="af0"/>
        <w:rPr>
          <w:rtl/>
        </w:rPr>
      </w:pPr>
      <w:r>
        <w:rPr>
          <w:rFonts w:hint="eastAsia"/>
          <w:rtl/>
        </w:rPr>
        <w:t>יצחק</w:t>
      </w:r>
      <w:r>
        <w:rPr>
          <w:rtl/>
        </w:rPr>
        <w:t xml:space="preserve"> וקנין (ש"ס):</w:t>
      </w:r>
    </w:p>
    <w:p w14:paraId="1B4019CC" w14:textId="77777777" w:rsidR="00000000" w:rsidRDefault="00162D07">
      <w:pPr>
        <w:pStyle w:val="a0"/>
        <w:rPr>
          <w:rFonts w:hint="cs"/>
          <w:rtl/>
        </w:rPr>
      </w:pPr>
    </w:p>
    <w:p w14:paraId="052A5E30" w14:textId="77777777" w:rsidR="00000000" w:rsidRDefault="00162D07">
      <w:pPr>
        <w:pStyle w:val="a0"/>
        <w:ind w:left="719" w:firstLine="0"/>
        <w:rPr>
          <w:rFonts w:hint="cs"/>
          <w:rtl/>
        </w:rPr>
      </w:pPr>
      <w:r>
        <w:rPr>
          <w:rFonts w:hint="cs"/>
          <w:rtl/>
        </w:rPr>
        <w:t xml:space="preserve"> - - - </w:t>
      </w:r>
    </w:p>
    <w:p w14:paraId="456BF7F5" w14:textId="77777777" w:rsidR="00000000" w:rsidRDefault="00162D07">
      <w:pPr>
        <w:pStyle w:val="a0"/>
        <w:ind w:firstLine="0"/>
        <w:rPr>
          <w:rFonts w:hint="cs"/>
          <w:rtl/>
        </w:rPr>
      </w:pPr>
    </w:p>
    <w:p w14:paraId="5A144566" w14:textId="77777777" w:rsidR="00000000" w:rsidRDefault="00162D07">
      <w:pPr>
        <w:pStyle w:val="-"/>
        <w:rPr>
          <w:rtl/>
        </w:rPr>
      </w:pPr>
      <w:bookmarkStart w:id="74" w:name="FS000001051T02_02_2004_17_01_41C"/>
      <w:bookmarkEnd w:id="74"/>
      <w:r>
        <w:rPr>
          <w:rtl/>
        </w:rPr>
        <w:t>אתי לבני (שינוי):</w:t>
      </w:r>
    </w:p>
    <w:p w14:paraId="56B73A43" w14:textId="77777777" w:rsidR="00000000" w:rsidRDefault="00162D07">
      <w:pPr>
        <w:pStyle w:val="a0"/>
        <w:rPr>
          <w:rtl/>
        </w:rPr>
      </w:pPr>
    </w:p>
    <w:p w14:paraId="4E42FEDF" w14:textId="77777777" w:rsidR="00000000" w:rsidRDefault="00162D07">
      <w:pPr>
        <w:pStyle w:val="a0"/>
        <w:rPr>
          <w:rFonts w:hint="cs"/>
          <w:rtl/>
        </w:rPr>
      </w:pPr>
      <w:r>
        <w:rPr>
          <w:rFonts w:hint="cs"/>
          <w:rtl/>
        </w:rPr>
        <w:t>- - כדי לקבל, פחות או יותר, 2 מיליארדי שקל לרשויות המקומיות. ולא שהרשויות המקומיות הן מוסדות שצריך להתפאר בהם או בחלקם. הרשויות המקומיות הן הענף החולה של מדינת ישראל. יש שם הוצאות מוג</w:t>
      </w:r>
      <w:r>
        <w:rPr>
          <w:rFonts w:hint="cs"/>
          <w:rtl/>
        </w:rPr>
        <w:t>זמות, יש בזבוז כספי ציבור, יש שחיתויות, יש העסקת קרובים בחלק מהמקומות. יש עכשיו סמכויות נרחבות לשר הפנים, ועם חלק מהחוליים אפשר יהיה להתמודד. אבל, אי-אפשר לקצץ מ-4 מיליארדי שקל ל-2 מיליארדי שקל בבת-אחת. לא ייתכן דבר כזה.</w:t>
      </w:r>
    </w:p>
    <w:p w14:paraId="7B388561" w14:textId="77777777" w:rsidR="00000000" w:rsidRDefault="00162D07">
      <w:pPr>
        <w:pStyle w:val="a0"/>
        <w:ind w:firstLine="0"/>
        <w:rPr>
          <w:rFonts w:hint="cs"/>
          <w:rtl/>
        </w:rPr>
      </w:pPr>
    </w:p>
    <w:p w14:paraId="4261C84F" w14:textId="77777777" w:rsidR="00000000" w:rsidRDefault="00162D07">
      <w:pPr>
        <w:pStyle w:val="af0"/>
        <w:rPr>
          <w:rtl/>
        </w:rPr>
      </w:pPr>
      <w:r>
        <w:rPr>
          <w:rFonts w:hint="eastAsia"/>
          <w:rtl/>
        </w:rPr>
        <w:t>יצחק</w:t>
      </w:r>
      <w:r>
        <w:rPr>
          <w:rtl/>
        </w:rPr>
        <w:t xml:space="preserve"> וקנין (ש"ס):</w:t>
      </w:r>
    </w:p>
    <w:p w14:paraId="3C4E5218" w14:textId="77777777" w:rsidR="00000000" w:rsidRDefault="00162D07">
      <w:pPr>
        <w:pStyle w:val="a0"/>
        <w:rPr>
          <w:rFonts w:hint="cs"/>
          <w:rtl/>
        </w:rPr>
      </w:pPr>
    </w:p>
    <w:p w14:paraId="23B042EE" w14:textId="77777777" w:rsidR="00000000" w:rsidRDefault="00162D07">
      <w:pPr>
        <w:pStyle w:val="a0"/>
        <w:rPr>
          <w:rFonts w:hint="cs"/>
          <w:rtl/>
        </w:rPr>
      </w:pPr>
      <w:r>
        <w:rPr>
          <w:rFonts w:hint="cs"/>
          <w:rtl/>
        </w:rPr>
        <w:t xml:space="preserve">- - - </w:t>
      </w:r>
    </w:p>
    <w:p w14:paraId="3C0460A1" w14:textId="77777777" w:rsidR="00000000" w:rsidRDefault="00162D07">
      <w:pPr>
        <w:pStyle w:val="a0"/>
        <w:ind w:firstLine="0"/>
        <w:rPr>
          <w:rFonts w:hint="cs"/>
          <w:rtl/>
        </w:rPr>
      </w:pPr>
    </w:p>
    <w:p w14:paraId="0EFBD4DC" w14:textId="77777777" w:rsidR="00000000" w:rsidRDefault="00162D07">
      <w:pPr>
        <w:pStyle w:val="-"/>
        <w:rPr>
          <w:rFonts w:hint="cs"/>
          <w:rtl/>
        </w:rPr>
      </w:pPr>
      <w:bookmarkStart w:id="75" w:name="FS000001051T02_02_2004_17_19_48"/>
      <w:bookmarkEnd w:id="75"/>
      <w:r>
        <w:rPr>
          <w:rFonts w:hint="eastAsia"/>
          <w:rtl/>
        </w:rPr>
        <w:t>אתי</w:t>
      </w:r>
      <w:r>
        <w:rPr>
          <w:rtl/>
        </w:rPr>
        <w:t xml:space="preserve"> לבנ</w:t>
      </w:r>
      <w:r>
        <w:rPr>
          <w:rtl/>
        </w:rPr>
        <w:t>י (שינוי):</w:t>
      </w:r>
    </w:p>
    <w:p w14:paraId="6E21C3A0" w14:textId="77777777" w:rsidR="00000000" w:rsidRDefault="00162D07">
      <w:pPr>
        <w:pStyle w:val="a0"/>
        <w:rPr>
          <w:rFonts w:hint="cs"/>
          <w:rtl/>
        </w:rPr>
      </w:pPr>
    </w:p>
    <w:p w14:paraId="205ACAD0" w14:textId="77777777" w:rsidR="00000000" w:rsidRDefault="00162D07">
      <w:pPr>
        <w:pStyle w:val="a0"/>
        <w:rPr>
          <w:rFonts w:hint="cs"/>
          <w:rtl/>
        </w:rPr>
      </w:pPr>
      <w:r>
        <w:rPr>
          <w:rFonts w:hint="cs"/>
          <w:rtl/>
        </w:rPr>
        <w:t xml:space="preserve"> אי-אפשר לקצץ בתקציבי חינוך, רווחה ובריאות של הרשויות המקומיות בלי ליצור מקורות תקציביים אחרים. לכן, גם מיליארד השקל שעכשיו שר האוצר מוכן לתת מייד, זה לא מספק, זה לא יפתור את הבעיה. אפשר לחזור לתקציבי 2003, שגם הם מקוצצים בכ-10%. אפשר לחיות במס</w:t>
      </w:r>
      <w:r>
        <w:rPr>
          <w:rFonts w:hint="cs"/>
          <w:rtl/>
        </w:rPr>
        <w:t>גרתם, וצריך לעשות תוכנית פעולה לשנים הבאות כדי ליצור את הקיצוצים האלה, יחד עם פעילות של משרד הפנים בפיקוח על הרשויות, יחד עם חקיקה הולמת כדי להצר את צעדיהם של ראשי הרשויות שאינם מתנהלים בצורה נכונה. אבל, בלי להחזיר לפחות את 2 מיליארדי השקלים לא יהיה אפשר ל</w:t>
      </w:r>
      <w:r>
        <w:rPr>
          <w:rFonts w:hint="cs"/>
          <w:rtl/>
        </w:rPr>
        <w:t>התקדם. תודה.</w:t>
      </w:r>
    </w:p>
    <w:p w14:paraId="56234070" w14:textId="77777777" w:rsidR="00000000" w:rsidRDefault="00162D07">
      <w:pPr>
        <w:pStyle w:val="a0"/>
        <w:ind w:firstLine="0"/>
        <w:rPr>
          <w:rFonts w:hint="cs"/>
          <w:rtl/>
        </w:rPr>
      </w:pPr>
    </w:p>
    <w:p w14:paraId="216BEF57" w14:textId="77777777" w:rsidR="00000000" w:rsidRDefault="00162D07">
      <w:pPr>
        <w:pStyle w:val="af1"/>
        <w:rPr>
          <w:rtl/>
        </w:rPr>
      </w:pPr>
      <w:r>
        <w:rPr>
          <w:rtl/>
        </w:rPr>
        <w:t>היו"ר יולי-יואל אדלשטיין:</w:t>
      </w:r>
    </w:p>
    <w:p w14:paraId="44C9B09A" w14:textId="77777777" w:rsidR="00000000" w:rsidRDefault="00162D07">
      <w:pPr>
        <w:pStyle w:val="a0"/>
        <w:rPr>
          <w:rtl/>
        </w:rPr>
      </w:pPr>
    </w:p>
    <w:p w14:paraId="0888CF2D" w14:textId="77777777" w:rsidR="00000000" w:rsidRDefault="00162D07">
      <w:pPr>
        <w:pStyle w:val="a0"/>
        <w:rPr>
          <w:rFonts w:hint="cs"/>
          <w:rtl/>
        </w:rPr>
      </w:pPr>
      <w:r>
        <w:rPr>
          <w:rFonts w:hint="cs"/>
          <w:rtl/>
        </w:rPr>
        <w:t xml:space="preserve">אני מודה מאוד לחברת הכנסת לבני. חבר הכנסת יחיאל חזן. אחריו </w:t>
      </w:r>
      <w:r>
        <w:rPr>
          <w:rtl/>
        </w:rPr>
        <w:t>–</w:t>
      </w:r>
      <w:r>
        <w:rPr>
          <w:rFonts w:hint="cs"/>
          <w:rtl/>
        </w:rPr>
        <w:t xml:space="preserve"> חבר הכנסת חיים אורון. </w:t>
      </w:r>
    </w:p>
    <w:p w14:paraId="0380B2EA" w14:textId="77777777" w:rsidR="00000000" w:rsidRDefault="00162D07">
      <w:pPr>
        <w:pStyle w:val="a0"/>
        <w:ind w:firstLine="0"/>
        <w:rPr>
          <w:rFonts w:hint="cs"/>
          <w:rtl/>
        </w:rPr>
      </w:pPr>
    </w:p>
    <w:p w14:paraId="7B5C6C02" w14:textId="77777777" w:rsidR="00000000" w:rsidRDefault="00162D07">
      <w:pPr>
        <w:pStyle w:val="af0"/>
        <w:rPr>
          <w:rtl/>
        </w:rPr>
      </w:pPr>
      <w:r>
        <w:rPr>
          <w:rFonts w:hint="eastAsia"/>
          <w:rtl/>
        </w:rPr>
        <w:t>יצחק</w:t>
      </w:r>
      <w:r>
        <w:rPr>
          <w:rtl/>
        </w:rPr>
        <w:t xml:space="preserve"> וקנין (ש"ס):</w:t>
      </w:r>
    </w:p>
    <w:p w14:paraId="23A880FD" w14:textId="77777777" w:rsidR="00000000" w:rsidRDefault="00162D07">
      <w:pPr>
        <w:pStyle w:val="a0"/>
        <w:rPr>
          <w:rFonts w:hint="cs"/>
          <w:rtl/>
        </w:rPr>
      </w:pPr>
    </w:p>
    <w:p w14:paraId="126931EB" w14:textId="77777777" w:rsidR="00000000" w:rsidRDefault="00162D07">
      <w:pPr>
        <w:pStyle w:val="a0"/>
        <w:rPr>
          <w:rFonts w:hint="cs"/>
          <w:rtl/>
        </w:rPr>
      </w:pPr>
      <w:r>
        <w:rPr>
          <w:rFonts w:hint="cs"/>
          <w:rtl/>
        </w:rPr>
        <w:t>מה קרה? התעוררתם מאוחר מדי, אחרי שנתתם יד לקיצוץ של 2 מיליארדי שקל.</w:t>
      </w:r>
    </w:p>
    <w:p w14:paraId="68ACCD33" w14:textId="77777777" w:rsidR="00000000" w:rsidRDefault="00162D07">
      <w:pPr>
        <w:pStyle w:val="a0"/>
        <w:ind w:firstLine="0"/>
        <w:rPr>
          <w:rFonts w:hint="cs"/>
          <w:rtl/>
        </w:rPr>
      </w:pPr>
    </w:p>
    <w:p w14:paraId="48490CA5" w14:textId="77777777" w:rsidR="00000000" w:rsidRDefault="00162D07">
      <w:pPr>
        <w:pStyle w:val="af0"/>
        <w:rPr>
          <w:rtl/>
        </w:rPr>
      </w:pPr>
      <w:r>
        <w:rPr>
          <w:rFonts w:hint="eastAsia"/>
          <w:rtl/>
        </w:rPr>
        <w:t>אתי</w:t>
      </w:r>
      <w:r>
        <w:rPr>
          <w:rtl/>
        </w:rPr>
        <w:t xml:space="preserve"> לבני (שינוי):</w:t>
      </w:r>
    </w:p>
    <w:p w14:paraId="3576FE18" w14:textId="77777777" w:rsidR="00000000" w:rsidRDefault="00162D07">
      <w:pPr>
        <w:pStyle w:val="a0"/>
        <w:rPr>
          <w:rFonts w:hint="cs"/>
          <w:rtl/>
        </w:rPr>
      </w:pPr>
    </w:p>
    <w:p w14:paraId="30FEA4A1" w14:textId="77777777" w:rsidR="00000000" w:rsidRDefault="00162D07">
      <w:pPr>
        <w:pStyle w:val="a0"/>
        <w:rPr>
          <w:rFonts w:hint="cs"/>
          <w:rtl/>
        </w:rPr>
      </w:pPr>
      <w:r>
        <w:rPr>
          <w:rFonts w:hint="cs"/>
          <w:rtl/>
        </w:rPr>
        <w:t xml:space="preserve">- - - </w:t>
      </w:r>
    </w:p>
    <w:p w14:paraId="33FE7A06" w14:textId="77777777" w:rsidR="00000000" w:rsidRDefault="00162D07">
      <w:pPr>
        <w:pStyle w:val="a0"/>
        <w:ind w:firstLine="0"/>
        <w:rPr>
          <w:rFonts w:hint="cs"/>
          <w:rtl/>
        </w:rPr>
      </w:pPr>
    </w:p>
    <w:p w14:paraId="449C013C" w14:textId="77777777" w:rsidR="00000000" w:rsidRDefault="00162D07">
      <w:pPr>
        <w:pStyle w:val="af1"/>
        <w:rPr>
          <w:rFonts w:hint="cs"/>
          <w:rtl/>
        </w:rPr>
      </w:pPr>
      <w:r>
        <w:rPr>
          <w:rtl/>
        </w:rPr>
        <w:t>היו"ר יולי-יואל</w:t>
      </w:r>
      <w:r>
        <w:rPr>
          <w:rtl/>
        </w:rPr>
        <w:t xml:space="preserve"> אדלשטיין:</w:t>
      </w:r>
    </w:p>
    <w:p w14:paraId="2FE83875" w14:textId="77777777" w:rsidR="00000000" w:rsidRDefault="00162D07">
      <w:pPr>
        <w:pStyle w:val="a0"/>
        <w:rPr>
          <w:rtl/>
        </w:rPr>
      </w:pPr>
    </w:p>
    <w:p w14:paraId="7ACABC4A" w14:textId="77777777" w:rsidR="00000000" w:rsidRDefault="00162D07">
      <w:pPr>
        <w:pStyle w:val="a0"/>
        <w:rPr>
          <w:rFonts w:hint="cs"/>
          <w:rtl/>
        </w:rPr>
      </w:pPr>
      <w:r>
        <w:rPr>
          <w:rFonts w:hint="cs"/>
          <w:rtl/>
        </w:rPr>
        <w:t>את הדיון הזה תוכלו לנהל בחוץ.</w:t>
      </w:r>
    </w:p>
    <w:p w14:paraId="4EA65047" w14:textId="77777777" w:rsidR="00000000" w:rsidRDefault="00162D07">
      <w:pPr>
        <w:pStyle w:val="a0"/>
        <w:ind w:firstLine="0"/>
        <w:rPr>
          <w:rFonts w:hint="cs"/>
          <w:rtl/>
        </w:rPr>
      </w:pPr>
    </w:p>
    <w:p w14:paraId="5D629520" w14:textId="77777777" w:rsidR="00000000" w:rsidRDefault="00162D07">
      <w:pPr>
        <w:pStyle w:val="a"/>
        <w:rPr>
          <w:rtl/>
        </w:rPr>
      </w:pPr>
      <w:bookmarkStart w:id="76" w:name="FS000001040T02_02_2004_17_03_50"/>
      <w:bookmarkStart w:id="77" w:name="_Toc78878327"/>
      <w:bookmarkEnd w:id="76"/>
      <w:r>
        <w:rPr>
          <w:rFonts w:hint="eastAsia"/>
          <w:rtl/>
        </w:rPr>
        <w:t>יחיאל</w:t>
      </w:r>
      <w:r>
        <w:rPr>
          <w:rtl/>
        </w:rPr>
        <w:t xml:space="preserve"> חזן (הליכוד):</w:t>
      </w:r>
      <w:bookmarkEnd w:id="77"/>
    </w:p>
    <w:p w14:paraId="29FFC498" w14:textId="77777777" w:rsidR="00000000" w:rsidRDefault="00162D07">
      <w:pPr>
        <w:pStyle w:val="a0"/>
        <w:rPr>
          <w:rFonts w:hint="cs"/>
          <w:rtl/>
        </w:rPr>
      </w:pPr>
    </w:p>
    <w:p w14:paraId="5425B822" w14:textId="77777777" w:rsidR="00000000" w:rsidRDefault="00162D07">
      <w:pPr>
        <w:pStyle w:val="a0"/>
        <w:rPr>
          <w:rFonts w:hint="cs"/>
          <w:rtl/>
        </w:rPr>
      </w:pPr>
      <w:r>
        <w:rPr>
          <w:rFonts w:hint="cs"/>
          <w:rtl/>
        </w:rPr>
        <w:t>אדוני היושב-ראש, כנסת נכבדה, חברי חברי הכנסת, לא איש בשורות אני היום כדי להגן על הממשלה. לצערי הרב, מנהיג תנועת הליכוד, ראש הממשלה אריאל שרון, בריאיון וגם בישיבת הסיעה, דיבר היום על כך שאולי ה</w:t>
      </w:r>
      <w:r>
        <w:rPr>
          <w:rFonts w:hint="cs"/>
          <w:rtl/>
        </w:rPr>
        <w:t xml:space="preserve">גיע הזמן לבחון את האפשרות לעקור יישובים, ולא כפי שהוא אומר, התנתקות. צריך להגיד לעם את האמת. יישוב לא מתנתק. יישוב עוקרים. </w:t>
      </w:r>
    </w:p>
    <w:p w14:paraId="4615E40A" w14:textId="77777777" w:rsidR="00000000" w:rsidRDefault="00162D07">
      <w:pPr>
        <w:pStyle w:val="a0"/>
        <w:rPr>
          <w:rFonts w:hint="cs"/>
          <w:rtl/>
        </w:rPr>
      </w:pPr>
    </w:p>
    <w:p w14:paraId="50DA3EDB" w14:textId="77777777" w:rsidR="00000000" w:rsidRDefault="00162D07">
      <w:pPr>
        <w:pStyle w:val="a0"/>
        <w:rPr>
          <w:rFonts w:hint="cs"/>
          <w:rtl/>
        </w:rPr>
      </w:pPr>
      <w:r>
        <w:rPr>
          <w:rFonts w:hint="cs"/>
          <w:rtl/>
        </w:rPr>
        <w:t xml:space="preserve">כיוון שיש תוכנית של עקירת יישובים, אני רוצה לומר, שבאותם יישובים גרים מתיישבים במשך שנות דור </w:t>
      </w:r>
      <w:r>
        <w:rPr>
          <w:rtl/>
        </w:rPr>
        <w:t>–</w:t>
      </w:r>
      <w:r>
        <w:rPr>
          <w:rFonts w:hint="cs"/>
          <w:rtl/>
        </w:rPr>
        <w:t xml:space="preserve"> דור ראשון ודור שני של מתיישבים, ואפי</w:t>
      </w:r>
      <w:r>
        <w:rPr>
          <w:rFonts w:hint="cs"/>
          <w:rtl/>
        </w:rPr>
        <w:t xml:space="preserve">לו דור שלישי. אותם מתיישבים הקיזו את הדם שלהם, בעיקר כדי לשמור על ארץ-ישראל. אותם מתיישבים של גוש-קטיף הקיזו את דמם כדי להגן על אשקלון, כדי להגן על שדרות - - </w:t>
      </w:r>
    </w:p>
    <w:p w14:paraId="5FAA2EA0" w14:textId="77777777" w:rsidR="00000000" w:rsidRDefault="00162D07">
      <w:pPr>
        <w:pStyle w:val="a0"/>
        <w:ind w:firstLine="0"/>
        <w:rPr>
          <w:rFonts w:hint="cs"/>
          <w:rtl/>
        </w:rPr>
      </w:pPr>
    </w:p>
    <w:p w14:paraId="1ECB8C84" w14:textId="77777777" w:rsidR="00000000" w:rsidRDefault="00162D07">
      <w:pPr>
        <w:pStyle w:val="af0"/>
        <w:rPr>
          <w:rtl/>
        </w:rPr>
      </w:pPr>
      <w:r>
        <w:rPr>
          <w:rFonts w:hint="eastAsia"/>
          <w:rtl/>
        </w:rPr>
        <w:t>אליעזר</w:t>
      </w:r>
      <w:r>
        <w:rPr>
          <w:rtl/>
        </w:rPr>
        <w:t xml:space="preserve"> כהן (האיחוד הלאומי - ישראל ביתנו):</w:t>
      </w:r>
    </w:p>
    <w:p w14:paraId="01DA5602" w14:textId="77777777" w:rsidR="00000000" w:rsidRDefault="00162D07">
      <w:pPr>
        <w:pStyle w:val="a0"/>
        <w:rPr>
          <w:rFonts w:hint="cs"/>
          <w:rtl/>
        </w:rPr>
      </w:pPr>
    </w:p>
    <w:p w14:paraId="30224B17" w14:textId="77777777" w:rsidR="00000000" w:rsidRDefault="00162D07">
      <w:pPr>
        <w:pStyle w:val="a0"/>
        <w:rPr>
          <w:rFonts w:hint="cs"/>
          <w:rtl/>
        </w:rPr>
      </w:pPr>
      <w:r>
        <w:rPr>
          <w:rFonts w:hint="cs"/>
          <w:rtl/>
        </w:rPr>
        <w:t>על תל-אביב.</w:t>
      </w:r>
    </w:p>
    <w:p w14:paraId="2EA78C52" w14:textId="77777777" w:rsidR="00000000" w:rsidRDefault="00162D07">
      <w:pPr>
        <w:pStyle w:val="-"/>
        <w:rPr>
          <w:rtl/>
        </w:rPr>
      </w:pPr>
      <w:bookmarkStart w:id="78" w:name="FS000001040T02_02_2004_17_05_16C"/>
      <w:bookmarkEnd w:id="78"/>
    </w:p>
    <w:p w14:paraId="6CBF03E6" w14:textId="77777777" w:rsidR="00000000" w:rsidRDefault="00162D07">
      <w:pPr>
        <w:pStyle w:val="-"/>
        <w:rPr>
          <w:rtl/>
        </w:rPr>
      </w:pPr>
      <w:r>
        <w:rPr>
          <w:rtl/>
        </w:rPr>
        <w:t>יחיאל חזן (הליכוד):</w:t>
      </w:r>
    </w:p>
    <w:p w14:paraId="77056DC9" w14:textId="77777777" w:rsidR="00000000" w:rsidRDefault="00162D07">
      <w:pPr>
        <w:pStyle w:val="a0"/>
        <w:rPr>
          <w:rtl/>
        </w:rPr>
      </w:pPr>
    </w:p>
    <w:p w14:paraId="2651B321" w14:textId="77777777" w:rsidR="00000000" w:rsidRDefault="00162D07">
      <w:pPr>
        <w:pStyle w:val="a0"/>
        <w:rPr>
          <w:rFonts w:hint="cs"/>
          <w:rtl/>
        </w:rPr>
      </w:pPr>
      <w:r>
        <w:rPr>
          <w:rFonts w:hint="cs"/>
          <w:rtl/>
        </w:rPr>
        <w:t>- - כדי להגן על אשד</w:t>
      </w:r>
      <w:r>
        <w:rPr>
          <w:rFonts w:hint="cs"/>
          <w:rtl/>
        </w:rPr>
        <w:t>וד. יש מתיישבים שבמשך שנים פועלים לחיזוק יהודה ושומרון, שיכולים למצוא את עצמם לא בעוד הרבה זמן, לאחר ניסוי הכלים של חבל-עזה, לאחר אותו ניסוי כלים שמבטיח ראש הממשלה, יכולים למצוא את עצמם המתיישבים באריאל, בשילה, בעלי, באלפי-מנשה ובבית-אל, גם כן במצב שהם צרי</w:t>
      </w:r>
      <w:r>
        <w:rPr>
          <w:rFonts w:hint="cs"/>
          <w:rtl/>
        </w:rPr>
        <w:t>כים להיעקר מאדמתם. מה אני אומר לאותם ילדים שגדלו שם מהגן והלכו לצבא ולאחר מכן חזרו לגור ליד ההורים והביאו ילדים? מה נאמר להם?</w:t>
      </w:r>
    </w:p>
    <w:p w14:paraId="2751BD40" w14:textId="77777777" w:rsidR="00000000" w:rsidRDefault="00162D07">
      <w:pPr>
        <w:pStyle w:val="a0"/>
        <w:ind w:firstLine="0"/>
        <w:rPr>
          <w:rFonts w:hint="cs"/>
          <w:rtl/>
        </w:rPr>
      </w:pPr>
    </w:p>
    <w:p w14:paraId="05D605F0" w14:textId="77777777" w:rsidR="00000000" w:rsidRDefault="00162D07">
      <w:pPr>
        <w:pStyle w:val="af0"/>
        <w:rPr>
          <w:rtl/>
        </w:rPr>
      </w:pPr>
      <w:r>
        <w:rPr>
          <w:rFonts w:hint="eastAsia"/>
          <w:rtl/>
        </w:rPr>
        <w:t>אתי</w:t>
      </w:r>
      <w:r>
        <w:rPr>
          <w:rtl/>
        </w:rPr>
        <w:t xml:space="preserve"> לבני (שינוי):</w:t>
      </w:r>
    </w:p>
    <w:p w14:paraId="7EAE78D0" w14:textId="77777777" w:rsidR="00000000" w:rsidRDefault="00162D07">
      <w:pPr>
        <w:pStyle w:val="a0"/>
        <w:rPr>
          <w:rFonts w:hint="cs"/>
          <w:rtl/>
        </w:rPr>
      </w:pPr>
    </w:p>
    <w:p w14:paraId="065DBF59" w14:textId="77777777" w:rsidR="00000000" w:rsidRDefault="00162D07">
      <w:pPr>
        <w:pStyle w:val="a0"/>
        <w:rPr>
          <w:rFonts w:hint="cs"/>
          <w:rtl/>
        </w:rPr>
      </w:pPr>
      <w:r>
        <w:rPr>
          <w:rFonts w:hint="cs"/>
          <w:rtl/>
        </w:rPr>
        <w:t>נאמר להם שאנחנו רוצים שלום.</w:t>
      </w:r>
    </w:p>
    <w:p w14:paraId="55826F81" w14:textId="77777777" w:rsidR="00000000" w:rsidRDefault="00162D07">
      <w:pPr>
        <w:pStyle w:val="a0"/>
        <w:ind w:firstLine="0"/>
        <w:rPr>
          <w:rFonts w:hint="cs"/>
          <w:rtl/>
        </w:rPr>
      </w:pPr>
    </w:p>
    <w:p w14:paraId="07FC8E38" w14:textId="77777777" w:rsidR="00000000" w:rsidRDefault="00162D07">
      <w:pPr>
        <w:pStyle w:val="-"/>
        <w:rPr>
          <w:rtl/>
        </w:rPr>
      </w:pPr>
      <w:bookmarkStart w:id="79" w:name="FS000001040T02_02_2004_17_06_38C"/>
      <w:bookmarkEnd w:id="79"/>
      <w:r>
        <w:rPr>
          <w:rtl/>
        </w:rPr>
        <w:t>יחיאל חזן (הליכוד):</w:t>
      </w:r>
    </w:p>
    <w:p w14:paraId="7EE8B276" w14:textId="77777777" w:rsidR="00000000" w:rsidRDefault="00162D07">
      <w:pPr>
        <w:pStyle w:val="a0"/>
        <w:rPr>
          <w:rtl/>
        </w:rPr>
      </w:pPr>
    </w:p>
    <w:p w14:paraId="40135AF1" w14:textId="77777777" w:rsidR="00000000" w:rsidRDefault="00162D07">
      <w:pPr>
        <w:pStyle w:val="a0"/>
        <w:rPr>
          <w:rFonts w:hint="cs"/>
          <w:rtl/>
        </w:rPr>
      </w:pPr>
      <w:r>
        <w:rPr>
          <w:rFonts w:hint="cs"/>
          <w:rtl/>
        </w:rPr>
        <w:t>מה נאמר לאותם מתיישבים? האם  בכך שהם התיישבו ביהודה ובשומרון</w:t>
      </w:r>
      <w:r>
        <w:rPr>
          <w:rFonts w:hint="cs"/>
          <w:rtl/>
        </w:rPr>
        <w:t xml:space="preserve"> והקיזו את דמם מגיע פרס לטרור? האם אפשר בכלל להעלות על הדעת שערפאת יישאר ורק יגיד, תחזיקו אותי, תחזיקו אותי, תיכף אני מקבל את המדינה הפלסטינית?</w:t>
      </w:r>
    </w:p>
    <w:p w14:paraId="4194B5FA" w14:textId="77777777" w:rsidR="00000000" w:rsidRDefault="00162D07">
      <w:pPr>
        <w:pStyle w:val="a0"/>
        <w:rPr>
          <w:rFonts w:hint="cs"/>
          <w:rtl/>
        </w:rPr>
      </w:pPr>
    </w:p>
    <w:p w14:paraId="01161D47" w14:textId="77777777" w:rsidR="00000000" w:rsidRDefault="00162D07">
      <w:pPr>
        <w:pStyle w:val="a0"/>
        <w:rPr>
          <w:rFonts w:hint="cs"/>
          <w:rtl/>
        </w:rPr>
      </w:pPr>
      <w:r>
        <w:rPr>
          <w:rFonts w:hint="cs"/>
          <w:rtl/>
        </w:rPr>
        <w:t>חברי חברי הכנסת, אני רוצה לקרוא לכם מה אמר ראש הממשלה לא מזמן, בלוויה של ילדה שנולדה בשומרון. כך אמר ראש הממשלה</w:t>
      </w:r>
      <w:r>
        <w:rPr>
          <w:rFonts w:hint="cs"/>
          <w:rtl/>
        </w:rPr>
        <w:t xml:space="preserve">, בין היתר: "אני זוכר אותה כילדה בנופי השומרון, פרח מפרחי הארץ היפה והקשה הזאת. איך אפשר להספיד ילדה בת 19, ילדה שהיא קורבן של ויתור וכניעה לטרור, של חולשת דעת יהודית, של אובדן רגש הזכות על הארץ הזאת, של אוזלת יד. אני יודע שאלה מלים קשות, אך אין מלים קשות </w:t>
      </w:r>
      <w:r>
        <w:rPr>
          <w:rFonts w:hint="cs"/>
          <w:rtl/>
        </w:rPr>
        <w:t>מדי, כי מעשי הרצח הפכו ללחם חוקנו יום-יום כשממשלה בירושלים מוסרת את האחריות לחיי היהודים לארגון טרור פלסטיני, והמצב מחריף עוד. חרף העובדה שההסכם נכשל" - הוא מתכוון להסכם אוסלו -  "כפי שצפוי היה, ממשיכה הממשלה שחייבים לסלקה, במאמציה להעביר סמכויות וחלקי מול</w:t>
      </w:r>
      <w:r>
        <w:rPr>
          <w:rFonts w:hint="cs"/>
          <w:rtl/>
        </w:rPr>
        <w:t>דת נוספים לידי פושע המלחמה ערפאת. הממשלה מקווה שרוח המתנחלים תיפול, שאמונתם תישבר, שירצו לעזוב. אני מביט סביבי ורואה את ראשוני המתנחלים בהר, אני מכיר אותם למעלה מ-20 שנה, ואני יודע, רוחם לא תיפול, אמונתם לא תישבר. ממשלות ייפלו ויקומו, הם, אנחנו המתנחלים, נ</w:t>
      </w:r>
      <w:r>
        <w:rPr>
          <w:rFonts w:hint="cs"/>
          <w:rtl/>
        </w:rPr>
        <w:t>ישאר, יישארו פה לעולם וימשיכו להקים יישובים לתפארת. אני רואה את דור הבנים,  דורה של עופרה, הם אינם נופלים מדור ההורים. יש המשך, הם מובילים בהתיישבות, הם מובילים בצבא, הם מובילים באהבת הארץ ובמסירות הנפש. בשבילם הציונות עוד לא סיימה דרכה. עוד הדרך ארוכה לפנ</w:t>
      </w:r>
      <w:r>
        <w:rPr>
          <w:rFonts w:hint="cs"/>
          <w:rtl/>
        </w:rPr>
        <w:t>יהם. בשבילם גבעות השומרון, הרי יהודה וחולות חבל-קטיף ונצרים אינם רק זכות היסטורית, אלא גם בית אמיתי".</w:t>
      </w:r>
    </w:p>
    <w:p w14:paraId="486DDE05" w14:textId="77777777" w:rsidR="00000000" w:rsidRDefault="00162D07">
      <w:pPr>
        <w:pStyle w:val="a0"/>
        <w:ind w:firstLine="0"/>
        <w:rPr>
          <w:rFonts w:hint="cs"/>
          <w:rtl/>
        </w:rPr>
      </w:pPr>
    </w:p>
    <w:p w14:paraId="39EB4C9F" w14:textId="77777777" w:rsidR="00000000" w:rsidRDefault="00162D07">
      <w:pPr>
        <w:pStyle w:val="a0"/>
        <w:rPr>
          <w:rFonts w:hint="cs"/>
          <w:rtl/>
        </w:rPr>
      </w:pPr>
      <w:r>
        <w:rPr>
          <w:rFonts w:hint="cs"/>
          <w:rtl/>
        </w:rPr>
        <w:t>אלו הדברים שאמר ראש הממשלה, ואני אומר לכם, חברי חברי הכנסת, אני, כמי שנמצא באריאל יותר מ-20 שנה, אומר לכם: לא יעזור לשום ממשלה, נמשיך לבנות ולהיבנות. תוד</w:t>
      </w:r>
      <w:r>
        <w:rPr>
          <w:rFonts w:hint="cs"/>
          <w:rtl/>
        </w:rPr>
        <w:t>ה.</w:t>
      </w:r>
    </w:p>
    <w:p w14:paraId="12E736CC" w14:textId="77777777" w:rsidR="00000000" w:rsidRDefault="00162D07">
      <w:pPr>
        <w:pStyle w:val="a0"/>
        <w:ind w:firstLine="0"/>
        <w:rPr>
          <w:rFonts w:hint="cs"/>
          <w:rtl/>
        </w:rPr>
      </w:pPr>
    </w:p>
    <w:p w14:paraId="4B2DEB14" w14:textId="77777777" w:rsidR="00000000" w:rsidRDefault="00162D07">
      <w:pPr>
        <w:pStyle w:val="af1"/>
        <w:rPr>
          <w:rtl/>
        </w:rPr>
      </w:pPr>
    </w:p>
    <w:p w14:paraId="3BA0363B" w14:textId="77777777" w:rsidR="00000000" w:rsidRDefault="00162D07">
      <w:pPr>
        <w:pStyle w:val="af1"/>
        <w:rPr>
          <w:rtl/>
        </w:rPr>
      </w:pPr>
      <w:r>
        <w:rPr>
          <w:rFonts w:hint="eastAsia"/>
          <w:rtl/>
        </w:rPr>
        <w:t>היו</w:t>
      </w:r>
      <w:r>
        <w:rPr>
          <w:rtl/>
        </w:rPr>
        <w:t>"ר יולי-יואל אדלשטיין:</w:t>
      </w:r>
    </w:p>
    <w:p w14:paraId="0C4D58B8" w14:textId="77777777" w:rsidR="00000000" w:rsidRDefault="00162D07">
      <w:pPr>
        <w:pStyle w:val="a0"/>
        <w:rPr>
          <w:rFonts w:hint="cs"/>
          <w:rtl/>
        </w:rPr>
      </w:pPr>
    </w:p>
    <w:p w14:paraId="0E5131CF" w14:textId="77777777" w:rsidR="00000000" w:rsidRDefault="00162D07">
      <w:pPr>
        <w:pStyle w:val="a0"/>
        <w:rPr>
          <w:rFonts w:hint="cs"/>
          <w:rtl/>
        </w:rPr>
      </w:pPr>
      <w:r>
        <w:rPr>
          <w:rFonts w:hint="cs"/>
          <w:rtl/>
        </w:rPr>
        <w:t xml:space="preserve">תודה לחבר הכנסת יחיאל חזן. חבר הכנסת חיים אורון, ואחריו </w:t>
      </w:r>
      <w:r>
        <w:rPr>
          <w:rtl/>
        </w:rPr>
        <w:t>–</w:t>
      </w:r>
      <w:r>
        <w:rPr>
          <w:rFonts w:hint="cs"/>
          <w:rtl/>
        </w:rPr>
        <w:t xml:space="preserve"> חברת הכנסת גילה פינקלשטיין. אם לא נראה אותה באולם </w:t>
      </w:r>
      <w:r>
        <w:rPr>
          <w:rtl/>
        </w:rPr>
        <w:t>–</w:t>
      </w:r>
      <w:r>
        <w:rPr>
          <w:rFonts w:hint="cs"/>
          <w:rtl/>
        </w:rPr>
        <w:t xml:space="preserve"> חבר הכנסת ישראל אייכלר. </w:t>
      </w:r>
    </w:p>
    <w:p w14:paraId="5BF0970F" w14:textId="77777777" w:rsidR="00000000" w:rsidRDefault="00162D07">
      <w:pPr>
        <w:pStyle w:val="a0"/>
        <w:ind w:firstLine="0"/>
        <w:rPr>
          <w:rFonts w:hint="cs"/>
          <w:rtl/>
        </w:rPr>
      </w:pPr>
    </w:p>
    <w:p w14:paraId="37DFF184" w14:textId="77777777" w:rsidR="00000000" w:rsidRDefault="00162D07">
      <w:pPr>
        <w:pStyle w:val="a"/>
        <w:rPr>
          <w:rtl/>
        </w:rPr>
      </w:pPr>
      <w:bookmarkStart w:id="80" w:name="FS000001065T02_02_2004_17_10_01"/>
      <w:bookmarkStart w:id="81" w:name="_Toc78878328"/>
      <w:bookmarkEnd w:id="80"/>
      <w:r>
        <w:rPr>
          <w:rFonts w:hint="eastAsia"/>
          <w:rtl/>
        </w:rPr>
        <w:t>חיים</w:t>
      </w:r>
      <w:r>
        <w:rPr>
          <w:rtl/>
        </w:rPr>
        <w:t xml:space="preserve"> אורון (מרצ):</w:t>
      </w:r>
      <w:bookmarkEnd w:id="81"/>
    </w:p>
    <w:p w14:paraId="25413157" w14:textId="77777777" w:rsidR="00000000" w:rsidRDefault="00162D07">
      <w:pPr>
        <w:pStyle w:val="a0"/>
        <w:rPr>
          <w:rFonts w:hint="cs"/>
          <w:rtl/>
        </w:rPr>
      </w:pPr>
    </w:p>
    <w:p w14:paraId="510EAF05" w14:textId="77777777" w:rsidR="00000000" w:rsidRDefault="00162D07">
      <w:pPr>
        <w:pStyle w:val="a0"/>
        <w:rPr>
          <w:rFonts w:hint="cs"/>
          <w:rtl/>
        </w:rPr>
      </w:pPr>
      <w:r>
        <w:rPr>
          <w:rFonts w:hint="cs"/>
          <w:rtl/>
        </w:rPr>
        <w:t>אדוני היושב-ראש, חברי הכנסת, שני הנושאים שנשזרים כאן בדיון בהצעות האי</w:t>
      </w:r>
      <w:r>
        <w:rPr>
          <w:rFonts w:hint="cs"/>
          <w:rtl/>
        </w:rPr>
        <w:t xml:space="preserve">-אמון, שניהם מבטאים בעצם את חוסר המוצא של הממשלה הנוכחית. </w:t>
      </w:r>
    </w:p>
    <w:p w14:paraId="3B5D398B" w14:textId="77777777" w:rsidR="00000000" w:rsidRDefault="00162D07">
      <w:pPr>
        <w:pStyle w:val="a0"/>
        <w:rPr>
          <w:rFonts w:hint="cs"/>
          <w:rtl/>
        </w:rPr>
      </w:pPr>
    </w:p>
    <w:p w14:paraId="02756477" w14:textId="77777777" w:rsidR="00000000" w:rsidRDefault="00162D07">
      <w:pPr>
        <w:pStyle w:val="a0"/>
        <w:rPr>
          <w:rFonts w:hint="cs"/>
          <w:rtl/>
        </w:rPr>
      </w:pPr>
      <w:r>
        <w:rPr>
          <w:rFonts w:hint="cs"/>
          <w:rtl/>
        </w:rPr>
        <w:t>אדוני השר עזרא, אתה יכול לשבת פה, אתה יכול לשבת שם, זה לא מה שמשנה את המצב. מבחינתי, ראש הממשלה שמודיע שהוא מתכנן פינוי יישובים ברצועת-עזה, הולך בדרך הנכונה. האם אני מאמין לו? יש לי ספקות גדולים.</w:t>
      </w:r>
    </w:p>
    <w:p w14:paraId="6C9BC9F9" w14:textId="77777777" w:rsidR="00000000" w:rsidRDefault="00162D07">
      <w:pPr>
        <w:pStyle w:val="af0"/>
        <w:rPr>
          <w:rtl/>
        </w:rPr>
      </w:pPr>
      <w:r>
        <w:rPr>
          <w:rtl/>
        </w:rPr>
        <w:br/>
        <w:t>אליעזר כהן (האיחוד הלאומי - ישראל ביתנו):</w:t>
      </w:r>
    </w:p>
    <w:p w14:paraId="2FA03DC3" w14:textId="77777777" w:rsidR="00000000" w:rsidRDefault="00162D07">
      <w:pPr>
        <w:pStyle w:val="a0"/>
        <w:rPr>
          <w:rtl/>
        </w:rPr>
      </w:pPr>
    </w:p>
    <w:p w14:paraId="316E2667" w14:textId="77777777" w:rsidR="00000000" w:rsidRDefault="00162D07">
      <w:pPr>
        <w:pStyle w:val="a0"/>
        <w:rPr>
          <w:rFonts w:hint="cs"/>
          <w:rtl/>
        </w:rPr>
      </w:pPr>
      <w:r>
        <w:rPr>
          <w:rFonts w:hint="cs"/>
          <w:rtl/>
        </w:rPr>
        <w:t xml:space="preserve">זה לא מספיק - - - </w:t>
      </w:r>
    </w:p>
    <w:p w14:paraId="69C3F89C" w14:textId="77777777" w:rsidR="00000000" w:rsidRDefault="00162D07">
      <w:pPr>
        <w:pStyle w:val="-"/>
        <w:rPr>
          <w:rtl/>
        </w:rPr>
      </w:pPr>
      <w:r>
        <w:rPr>
          <w:rtl/>
        </w:rPr>
        <w:br/>
      </w:r>
      <w:bookmarkStart w:id="82" w:name="FS000001065T02_02_2004_17_40_38C"/>
      <w:bookmarkEnd w:id="82"/>
      <w:r>
        <w:rPr>
          <w:rtl/>
        </w:rPr>
        <w:t>חיים אורון (מרצ):</w:t>
      </w:r>
    </w:p>
    <w:p w14:paraId="1E25658C" w14:textId="77777777" w:rsidR="00000000" w:rsidRDefault="00162D07">
      <w:pPr>
        <w:pStyle w:val="a0"/>
        <w:rPr>
          <w:rtl/>
        </w:rPr>
      </w:pPr>
    </w:p>
    <w:p w14:paraId="1BB55C6A" w14:textId="77777777" w:rsidR="00000000" w:rsidRDefault="00162D07">
      <w:pPr>
        <w:pStyle w:val="a0"/>
        <w:rPr>
          <w:rFonts w:hint="cs"/>
          <w:rtl/>
        </w:rPr>
      </w:pPr>
      <w:r>
        <w:rPr>
          <w:rFonts w:hint="cs"/>
          <w:rtl/>
        </w:rPr>
        <w:t xml:space="preserve">האם זה יתגשם? יש לי ספקות גדולים. </w:t>
      </w:r>
    </w:p>
    <w:p w14:paraId="17A71CF6" w14:textId="77777777" w:rsidR="00000000" w:rsidRDefault="00162D07">
      <w:pPr>
        <w:pStyle w:val="af0"/>
        <w:rPr>
          <w:rtl/>
        </w:rPr>
      </w:pPr>
      <w:r>
        <w:rPr>
          <w:rtl/>
        </w:rPr>
        <w:br/>
        <w:t>אליעזר כהן (האיחוד הלאומי - ישראל ביתנו):</w:t>
      </w:r>
    </w:p>
    <w:p w14:paraId="010EC3AA" w14:textId="77777777" w:rsidR="00000000" w:rsidRDefault="00162D07">
      <w:pPr>
        <w:pStyle w:val="a0"/>
        <w:rPr>
          <w:rtl/>
        </w:rPr>
      </w:pPr>
    </w:p>
    <w:p w14:paraId="2E751060" w14:textId="77777777" w:rsidR="00000000" w:rsidRDefault="00162D07">
      <w:pPr>
        <w:pStyle w:val="a0"/>
        <w:rPr>
          <w:rFonts w:hint="cs"/>
          <w:rtl/>
        </w:rPr>
      </w:pPr>
      <w:r>
        <w:rPr>
          <w:rFonts w:hint="cs"/>
          <w:rtl/>
        </w:rPr>
        <w:t>רק 17 יישובים - - -</w:t>
      </w:r>
    </w:p>
    <w:p w14:paraId="5C01EE85" w14:textId="77777777" w:rsidR="00000000" w:rsidRDefault="00162D07">
      <w:pPr>
        <w:pStyle w:val="-"/>
        <w:rPr>
          <w:rtl/>
        </w:rPr>
      </w:pPr>
      <w:r>
        <w:rPr>
          <w:rtl/>
        </w:rPr>
        <w:br/>
      </w:r>
      <w:bookmarkStart w:id="83" w:name="FS000001065T02_02_2004_17_41_13C"/>
      <w:bookmarkEnd w:id="83"/>
      <w:r>
        <w:rPr>
          <w:rtl/>
        </w:rPr>
        <w:t>חיים אורון (מרצ):</w:t>
      </w:r>
    </w:p>
    <w:p w14:paraId="512839C5" w14:textId="77777777" w:rsidR="00000000" w:rsidRDefault="00162D07">
      <w:pPr>
        <w:pStyle w:val="a0"/>
        <w:rPr>
          <w:rtl/>
        </w:rPr>
      </w:pPr>
    </w:p>
    <w:p w14:paraId="0F3D2DCF" w14:textId="77777777" w:rsidR="00000000" w:rsidRDefault="00162D07">
      <w:pPr>
        <w:pStyle w:val="a0"/>
        <w:rPr>
          <w:rFonts w:hint="cs"/>
          <w:rtl/>
        </w:rPr>
      </w:pPr>
      <w:r>
        <w:rPr>
          <w:rFonts w:hint="cs"/>
          <w:rtl/>
        </w:rPr>
        <w:t>האם זה מספיק? זה לחלוטין לא מספיק, ואני - בהבדל ממך, ח</w:t>
      </w:r>
      <w:r>
        <w:rPr>
          <w:rFonts w:hint="cs"/>
          <w:rtl/>
        </w:rPr>
        <w:t xml:space="preserve">בר הכנסת כהן - לא מדבר בכפל לשון. אני אומר את זה פה מעל דוכן הכנסת זה 14 שנה, וגם קודם, כשלא הייתי בכנסת. </w:t>
      </w:r>
    </w:p>
    <w:p w14:paraId="39131F9D" w14:textId="77777777" w:rsidR="00000000" w:rsidRDefault="00162D07">
      <w:pPr>
        <w:pStyle w:val="a0"/>
        <w:rPr>
          <w:rFonts w:hint="cs"/>
          <w:rtl/>
        </w:rPr>
      </w:pPr>
    </w:p>
    <w:p w14:paraId="2DB09377" w14:textId="77777777" w:rsidR="00000000" w:rsidRDefault="00162D07">
      <w:pPr>
        <w:pStyle w:val="a0"/>
        <w:rPr>
          <w:rFonts w:hint="cs"/>
          <w:rtl/>
        </w:rPr>
      </w:pPr>
      <w:r>
        <w:rPr>
          <w:rFonts w:hint="cs"/>
          <w:rtl/>
        </w:rPr>
        <w:t>ומבחינה זאת, אני לא אקרא ציטוטים מראש הממשלה ולא אומר מה הוא אמר בפעמים קודמות. אני אומר שאין לנו, מנקודת מבט יהודית וציונית, אלא לקבל את ההחלטה הקש</w:t>
      </w:r>
      <w:r>
        <w:rPr>
          <w:rFonts w:hint="cs"/>
          <w:rtl/>
        </w:rPr>
        <w:t>ה, שמשמעותה ויתור על הכיבוש וחזרה לגבולות 1967. אבל - - -</w:t>
      </w:r>
    </w:p>
    <w:p w14:paraId="6A16165E" w14:textId="77777777" w:rsidR="00000000" w:rsidRDefault="00162D07">
      <w:pPr>
        <w:pStyle w:val="af0"/>
        <w:rPr>
          <w:rtl/>
        </w:rPr>
      </w:pPr>
      <w:r>
        <w:rPr>
          <w:rtl/>
        </w:rPr>
        <w:br/>
        <w:t>אליעזר כהן (האיחוד הלאומי - ישראל ביתנו):</w:t>
      </w:r>
    </w:p>
    <w:p w14:paraId="6C6501B1" w14:textId="77777777" w:rsidR="00000000" w:rsidRDefault="00162D07">
      <w:pPr>
        <w:pStyle w:val="a0"/>
        <w:rPr>
          <w:rtl/>
        </w:rPr>
      </w:pPr>
    </w:p>
    <w:p w14:paraId="79FED291" w14:textId="77777777" w:rsidR="00000000" w:rsidRDefault="00162D07">
      <w:pPr>
        <w:pStyle w:val="a0"/>
        <w:rPr>
          <w:rFonts w:hint="cs"/>
          <w:rtl/>
        </w:rPr>
      </w:pPr>
      <w:r>
        <w:rPr>
          <w:rFonts w:hint="cs"/>
          <w:rtl/>
        </w:rPr>
        <w:t>למה לא לוותר על ארץ-ישראל? יהיה יותר קל. לוותר על ארץ-ישראל - - -</w:t>
      </w:r>
    </w:p>
    <w:p w14:paraId="3FE0FAD7" w14:textId="77777777" w:rsidR="00000000" w:rsidRDefault="00162D07">
      <w:pPr>
        <w:pStyle w:val="af1"/>
        <w:rPr>
          <w:rtl/>
        </w:rPr>
      </w:pPr>
      <w:r>
        <w:rPr>
          <w:rtl/>
        </w:rPr>
        <w:br/>
        <w:t>היו"ר יולי-יואל אדלשטיין:</w:t>
      </w:r>
    </w:p>
    <w:p w14:paraId="3503CED1" w14:textId="77777777" w:rsidR="00000000" w:rsidRDefault="00162D07">
      <w:pPr>
        <w:pStyle w:val="a0"/>
        <w:rPr>
          <w:rtl/>
        </w:rPr>
      </w:pPr>
    </w:p>
    <w:p w14:paraId="6E21F10E" w14:textId="77777777" w:rsidR="00000000" w:rsidRDefault="00162D07">
      <w:pPr>
        <w:pStyle w:val="a0"/>
        <w:rPr>
          <w:rFonts w:hint="cs"/>
          <w:rtl/>
        </w:rPr>
      </w:pPr>
      <w:r>
        <w:rPr>
          <w:rFonts w:hint="cs"/>
          <w:rtl/>
        </w:rPr>
        <w:t xml:space="preserve">חבר הכנסת אליעזר כהן, תודה. </w:t>
      </w:r>
    </w:p>
    <w:p w14:paraId="27298AB7" w14:textId="77777777" w:rsidR="00000000" w:rsidRDefault="00162D07">
      <w:pPr>
        <w:pStyle w:val="af0"/>
        <w:rPr>
          <w:rtl/>
        </w:rPr>
      </w:pPr>
      <w:r>
        <w:rPr>
          <w:rtl/>
        </w:rPr>
        <w:br/>
        <w:t>אליעזר כהן (האיחוד הלאומי - יש</w:t>
      </w:r>
      <w:r>
        <w:rPr>
          <w:rtl/>
        </w:rPr>
        <w:t>ראל ביתנו):</w:t>
      </w:r>
    </w:p>
    <w:p w14:paraId="7FBB6638" w14:textId="77777777" w:rsidR="00000000" w:rsidRDefault="00162D07">
      <w:pPr>
        <w:pStyle w:val="a0"/>
        <w:rPr>
          <w:rtl/>
        </w:rPr>
      </w:pPr>
    </w:p>
    <w:p w14:paraId="534D6715" w14:textId="77777777" w:rsidR="00000000" w:rsidRDefault="00162D07">
      <w:pPr>
        <w:pStyle w:val="a0"/>
        <w:rPr>
          <w:rFonts w:hint="cs"/>
          <w:rtl/>
        </w:rPr>
      </w:pPr>
      <w:r>
        <w:rPr>
          <w:rFonts w:hint="cs"/>
          <w:rtl/>
        </w:rPr>
        <w:t>- - -</w:t>
      </w:r>
    </w:p>
    <w:p w14:paraId="5B786A77" w14:textId="77777777" w:rsidR="00000000" w:rsidRDefault="00162D07">
      <w:pPr>
        <w:pStyle w:val="af1"/>
        <w:rPr>
          <w:rtl/>
        </w:rPr>
      </w:pPr>
      <w:r>
        <w:rPr>
          <w:rtl/>
        </w:rPr>
        <w:br/>
        <w:t>היו"ר יולי-יואל אדלשטיין:</w:t>
      </w:r>
    </w:p>
    <w:p w14:paraId="35994F44" w14:textId="77777777" w:rsidR="00000000" w:rsidRDefault="00162D07">
      <w:pPr>
        <w:pStyle w:val="a0"/>
        <w:rPr>
          <w:rtl/>
        </w:rPr>
      </w:pPr>
    </w:p>
    <w:p w14:paraId="5582BD17" w14:textId="77777777" w:rsidR="00000000" w:rsidRDefault="00162D07">
      <w:pPr>
        <w:pStyle w:val="a0"/>
        <w:rPr>
          <w:rFonts w:hint="cs"/>
          <w:rtl/>
        </w:rPr>
      </w:pPr>
      <w:r>
        <w:rPr>
          <w:rFonts w:hint="cs"/>
          <w:rtl/>
        </w:rPr>
        <w:t xml:space="preserve">אמרתי תודה לא רק מתוך נימוס, אלא גם כדי שתאפשר לדובר להמשיך. </w:t>
      </w:r>
    </w:p>
    <w:p w14:paraId="139D0FF2" w14:textId="77777777" w:rsidR="00000000" w:rsidRDefault="00162D07">
      <w:pPr>
        <w:pStyle w:val="-"/>
        <w:rPr>
          <w:rtl/>
        </w:rPr>
      </w:pPr>
      <w:r>
        <w:rPr>
          <w:rtl/>
        </w:rPr>
        <w:br/>
      </w:r>
      <w:bookmarkStart w:id="84" w:name="FS000001065T02_02_2004_17_44_11C"/>
      <w:bookmarkEnd w:id="84"/>
      <w:r>
        <w:rPr>
          <w:rtl/>
        </w:rPr>
        <w:t>חיים אורון (מרצ):</w:t>
      </w:r>
    </w:p>
    <w:p w14:paraId="0B7982AC" w14:textId="77777777" w:rsidR="00000000" w:rsidRDefault="00162D07">
      <w:pPr>
        <w:pStyle w:val="a0"/>
        <w:rPr>
          <w:rtl/>
        </w:rPr>
      </w:pPr>
    </w:p>
    <w:p w14:paraId="4F96A619" w14:textId="77777777" w:rsidR="00000000" w:rsidRDefault="00162D07">
      <w:pPr>
        <w:pStyle w:val="a0"/>
        <w:rPr>
          <w:rFonts w:hint="cs"/>
          <w:rtl/>
        </w:rPr>
      </w:pPr>
      <w:r>
        <w:rPr>
          <w:rFonts w:hint="cs"/>
          <w:rtl/>
        </w:rPr>
        <w:t xml:space="preserve">לפחות תן זמן בין קריאות הביניים. </w:t>
      </w:r>
    </w:p>
    <w:p w14:paraId="616EEDF6" w14:textId="77777777" w:rsidR="00000000" w:rsidRDefault="00162D07">
      <w:pPr>
        <w:pStyle w:val="a0"/>
        <w:rPr>
          <w:rFonts w:hint="cs"/>
          <w:rtl/>
        </w:rPr>
      </w:pPr>
    </w:p>
    <w:p w14:paraId="77ABF13F" w14:textId="77777777" w:rsidR="00000000" w:rsidRDefault="00162D07">
      <w:pPr>
        <w:pStyle w:val="a0"/>
        <w:rPr>
          <w:rFonts w:hint="cs"/>
          <w:rtl/>
        </w:rPr>
      </w:pPr>
      <w:r>
        <w:rPr>
          <w:rFonts w:hint="cs"/>
          <w:rtl/>
        </w:rPr>
        <w:t>אבל, אני לא רוצה להסתפק בנושא הזה. מבחינה זאת, אדוני היושב-ראש, מה שקורה במשבר הרשויות המקומ</w:t>
      </w:r>
      <w:r>
        <w:rPr>
          <w:rFonts w:hint="cs"/>
          <w:rtl/>
        </w:rPr>
        <w:t xml:space="preserve">יות הוא במהות דבר מאוד דומה. </w:t>
      </w:r>
    </w:p>
    <w:p w14:paraId="1A52F9E5" w14:textId="77777777" w:rsidR="00000000" w:rsidRDefault="00162D07">
      <w:pPr>
        <w:pStyle w:val="a0"/>
        <w:rPr>
          <w:rFonts w:hint="cs"/>
          <w:rtl/>
        </w:rPr>
      </w:pPr>
    </w:p>
    <w:p w14:paraId="7C499157" w14:textId="77777777" w:rsidR="00000000" w:rsidRDefault="00162D07">
      <w:pPr>
        <w:pStyle w:val="a0"/>
        <w:rPr>
          <w:rFonts w:hint="cs"/>
          <w:rtl/>
        </w:rPr>
      </w:pPr>
      <w:r>
        <w:rPr>
          <w:rFonts w:hint="cs"/>
          <w:rtl/>
        </w:rPr>
        <w:t>חברת הכנסת לבני אמרה פה: חסרים 2.5 מיליארדי שקלים. מתי בדיוק נודע לכם שחסרים? השבוע? לפני שבועיים? אני רוצה לדווח לך - לחבר סיעתך המאוד מכובד, שר הפנים, היה ידוע; למנכ"ל משרדו היה ידוע. כל הנתונים ידועים. הכול ידוע. אבל מה אמ</w:t>
      </w:r>
      <w:r>
        <w:rPr>
          <w:rFonts w:hint="cs"/>
          <w:rtl/>
        </w:rPr>
        <w:t xml:space="preserve">רתם? מה אמר שר האוצר? מה אמר יושב-ראש סיעתך? בואו נעבור את התקציב, אחר כך נבוא לפה - עם 2.25 מיליארדי שקל ברשויות, עם 2 מיליארדי שקל בביטחון. חכו, הבריאות בפתח. הבריאות בפתח. איך קוראים לזה בעברית יומיומית? </w:t>
      </w:r>
    </w:p>
    <w:p w14:paraId="2D59BDED" w14:textId="77777777" w:rsidR="00000000" w:rsidRDefault="00162D07">
      <w:pPr>
        <w:pStyle w:val="a0"/>
        <w:rPr>
          <w:rFonts w:hint="cs"/>
          <w:rtl/>
        </w:rPr>
      </w:pPr>
    </w:p>
    <w:p w14:paraId="66D808BC" w14:textId="77777777" w:rsidR="00000000" w:rsidRDefault="00162D07">
      <w:pPr>
        <w:pStyle w:val="a0"/>
        <w:rPr>
          <w:rFonts w:hint="cs"/>
          <w:rtl/>
        </w:rPr>
      </w:pPr>
      <w:r>
        <w:rPr>
          <w:rFonts w:hint="cs"/>
          <w:rtl/>
        </w:rPr>
        <w:t>אבל, תראו, חברת הכנסת אתי לבני - אני קראתי בעית</w:t>
      </w:r>
      <w:r>
        <w:rPr>
          <w:rFonts w:hint="cs"/>
          <w:rtl/>
        </w:rPr>
        <w:t>ון לפני שבוע, ששינוי אומרת שאחד מהישגיה הגדולים בשנה הראשונה לממשלה הוא התוכנית הכלכלית. אני רוצה לדווח לך: התוכנית הכלכלית נראית ככה. אם מדברים על הצלחה בתוכנית הכלכלית, תשמעי את שר האוצר. זה קיצוץ - איך אמר השר גדעון עזרא - של 20 מיליארד שקל בתקציבים - -</w:t>
      </w:r>
      <w:r>
        <w:rPr>
          <w:rFonts w:hint="cs"/>
          <w:rtl/>
        </w:rPr>
        <w:t xml:space="preserve"> - </w:t>
      </w:r>
    </w:p>
    <w:p w14:paraId="08D3F3C2" w14:textId="77777777" w:rsidR="00000000" w:rsidRDefault="00162D07">
      <w:pPr>
        <w:pStyle w:val="af1"/>
        <w:rPr>
          <w:rtl/>
        </w:rPr>
      </w:pPr>
      <w:r>
        <w:rPr>
          <w:rtl/>
        </w:rPr>
        <w:br/>
        <w:t>היו"ר יולי-יואל אדלשטיין:</w:t>
      </w:r>
    </w:p>
    <w:p w14:paraId="463B1CB0" w14:textId="77777777" w:rsidR="00000000" w:rsidRDefault="00162D07">
      <w:pPr>
        <w:pStyle w:val="a0"/>
        <w:rPr>
          <w:rtl/>
        </w:rPr>
      </w:pPr>
    </w:p>
    <w:p w14:paraId="64C86327" w14:textId="77777777" w:rsidR="00000000" w:rsidRDefault="00162D07">
      <w:pPr>
        <w:pStyle w:val="a0"/>
        <w:rPr>
          <w:rFonts w:hint="cs"/>
          <w:rtl/>
        </w:rPr>
      </w:pPr>
      <w:r>
        <w:rPr>
          <w:rFonts w:hint="cs"/>
          <w:rtl/>
        </w:rPr>
        <w:t>אבקש לסיים.</w:t>
      </w:r>
    </w:p>
    <w:p w14:paraId="7690B97D" w14:textId="77777777" w:rsidR="00000000" w:rsidRDefault="00162D07">
      <w:pPr>
        <w:pStyle w:val="-"/>
        <w:rPr>
          <w:rtl/>
        </w:rPr>
      </w:pPr>
      <w:r>
        <w:rPr>
          <w:rtl/>
        </w:rPr>
        <w:br/>
      </w:r>
      <w:bookmarkStart w:id="85" w:name="FS000001065T02_02_2004_17_49_11C"/>
      <w:bookmarkEnd w:id="85"/>
      <w:r>
        <w:rPr>
          <w:rtl/>
        </w:rPr>
        <w:t>חיים אורון (מרצ):</w:t>
      </w:r>
    </w:p>
    <w:p w14:paraId="2928E6F3" w14:textId="77777777" w:rsidR="00000000" w:rsidRDefault="00162D07">
      <w:pPr>
        <w:pStyle w:val="a0"/>
        <w:rPr>
          <w:rtl/>
        </w:rPr>
      </w:pPr>
    </w:p>
    <w:p w14:paraId="2130B98B" w14:textId="77777777" w:rsidR="00000000" w:rsidRDefault="00162D07">
      <w:pPr>
        <w:pStyle w:val="a0"/>
        <w:rPr>
          <w:rFonts w:hint="cs"/>
          <w:rtl/>
        </w:rPr>
      </w:pPr>
      <w:r>
        <w:rPr>
          <w:rFonts w:hint="cs"/>
          <w:rtl/>
        </w:rPr>
        <w:t xml:space="preserve">תן לי עוד חצי דקה על חשבון ההפרעות. </w:t>
      </w:r>
    </w:p>
    <w:p w14:paraId="654AC4FD" w14:textId="77777777" w:rsidR="00000000" w:rsidRDefault="00162D07">
      <w:pPr>
        <w:pStyle w:val="a0"/>
        <w:rPr>
          <w:rFonts w:hint="cs"/>
          <w:rtl/>
        </w:rPr>
      </w:pPr>
    </w:p>
    <w:p w14:paraId="0074004C" w14:textId="77777777" w:rsidR="00000000" w:rsidRDefault="00162D07">
      <w:pPr>
        <w:pStyle w:val="a0"/>
        <w:rPr>
          <w:rFonts w:hint="cs"/>
          <w:rtl/>
        </w:rPr>
      </w:pPr>
      <w:r>
        <w:rPr>
          <w:rFonts w:hint="cs"/>
          <w:rtl/>
        </w:rPr>
        <w:t>אם מקצצים 5 מיליארדי שקל בתקציבים - הרשויות המקומיות קורסות, ומי שהצביע בעד התקציב אחראי, ומי שמתהדר בהישגים אחראי לכישלונות. אין לאן לברוח. אין לאן לברוח</w:t>
      </w:r>
      <w:r>
        <w:rPr>
          <w:rFonts w:hint="cs"/>
          <w:rtl/>
        </w:rPr>
        <w:t xml:space="preserve">. </w:t>
      </w:r>
    </w:p>
    <w:p w14:paraId="7D3C03AD" w14:textId="77777777" w:rsidR="00000000" w:rsidRDefault="00162D07">
      <w:pPr>
        <w:pStyle w:val="a0"/>
        <w:rPr>
          <w:rFonts w:hint="cs"/>
          <w:rtl/>
        </w:rPr>
      </w:pPr>
    </w:p>
    <w:p w14:paraId="0265FA2A" w14:textId="77777777" w:rsidR="00000000" w:rsidRDefault="00162D07">
      <w:pPr>
        <w:pStyle w:val="a0"/>
        <w:rPr>
          <w:rFonts w:hint="cs"/>
          <w:rtl/>
        </w:rPr>
      </w:pPr>
      <w:r>
        <w:rPr>
          <w:rFonts w:hint="cs"/>
          <w:rtl/>
        </w:rPr>
        <w:t xml:space="preserve">וזה דומה למה שקורה בנושא המדיני. מי שמוכן לקבל את הסיפורים של שרון פעם ועוד פעם ועוד פעם, אחרי שלוש שנים הוא נמצא באותו מצב. </w:t>
      </w:r>
    </w:p>
    <w:p w14:paraId="1D3AD515" w14:textId="77777777" w:rsidR="00000000" w:rsidRDefault="00162D07">
      <w:pPr>
        <w:pStyle w:val="a0"/>
        <w:rPr>
          <w:rFonts w:hint="cs"/>
          <w:rtl/>
        </w:rPr>
      </w:pPr>
    </w:p>
    <w:p w14:paraId="750D4678" w14:textId="77777777" w:rsidR="00000000" w:rsidRDefault="00162D07">
      <w:pPr>
        <w:pStyle w:val="a0"/>
        <w:rPr>
          <w:rFonts w:hint="cs"/>
          <w:rtl/>
        </w:rPr>
      </w:pPr>
      <w:r>
        <w:rPr>
          <w:rFonts w:hint="cs"/>
          <w:rtl/>
        </w:rPr>
        <w:t>יכול להיות שחלק מחברי הקואליציה היום יברחו מההצבעה על האי-אמון. אני מנחש, אדוני היושב-ראש, שכל חברי הכנסת מהליכוד שיעלו לדוכן</w:t>
      </w:r>
      <w:r>
        <w:rPr>
          <w:rFonts w:hint="cs"/>
          <w:rtl/>
        </w:rPr>
        <w:t xml:space="preserve"> לדבר היום, ידברו כרגיל נגד מדיניות הממשלה, אבל יישארו לשבת במקומם, והממשלה יהיה לה רוב יציב, והיא תעשה את מה שהיא תעשה. אדוני השר, הבעיה הגדולה היא - -</w:t>
      </w:r>
    </w:p>
    <w:p w14:paraId="19555126" w14:textId="77777777" w:rsidR="00000000" w:rsidRDefault="00162D07">
      <w:pPr>
        <w:pStyle w:val="af1"/>
        <w:rPr>
          <w:rtl/>
        </w:rPr>
      </w:pPr>
      <w:r>
        <w:rPr>
          <w:rtl/>
        </w:rPr>
        <w:br/>
        <w:t>היו"ר יולי-יואל אדלשטיין:</w:t>
      </w:r>
    </w:p>
    <w:p w14:paraId="7916D37A" w14:textId="77777777" w:rsidR="00000000" w:rsidRDefault="00162D07">
      <w:pPr>
        <w:pStyle w:val="a0"/>
        <w:rPr>
          <w:rtl/>
        </w:rPr>
      </w:pPr>
    </w:p>
    <w:p w14:paraId="7BBBE3C1" w14:textId="77777777" w:rsidR="00000000" w:rsidRDefault="00162D07">
      <w:pPr>
        <w:pStyle w:val="a0"/>
        <w:rPr>
          <w:rFonts w:hint="cs"/>
          <w:rtl/>
        </w:rPr>
      </w:pPr>
      <w:r>
        <w:rPr>
          <w:rFonts w:hint="cs"/>
          <w:rtl/>
        </w:rPr>
        <w:t>תודה.</w:t>
      </w:r>
    </w:p>
    <w:p w14:paraId="721D6DCE" w14:textId="77777777" w:rsidR="00000000" w:rsidRDefault="00162D07">
      <w:pPr>
        <w:pStyle w:val="-"/>
        <w:rPr>
          <w:rtl/>
        </w:rPr>
      </w:pPr>
      <w:r>
        <w:rPr>
          <w:rtl/>
        </w:rPr>
        <w:br/>
      </w:r>
      <w:bookmarkStart w:id="86" w:name="FS000001065T02_02_2004_17_52_26C"/>
      <w:bookmarkEnd w:id="86"/>
      <w:r>
        <w:rPr>
          <w:rtl/>
        </w:rPr>
        <w:t>חיים אורון (מרצ):</w:t>
      </w:r>
    </w:p>
    <w:p w14:paraId="6E0A5A10" w14:textId="77777777" w:rsidR="00000000" w:rsidRDefault="00162D07">
      <w:pPr>
        <w:pStyle w:val="a0"/>
        <w:rPr>
          <w:rtl/>
        </w:rPr>
      </w:pPr>
    </w:p>
    <w:p w14:paraId="1E2E1D1D" w14:textId="77777777" w:rsidR="00000000" w:rsidRDefault="00162D07">
      <w:pPr>
        <w:pStyle w:val="a0"/>
        <w:rPr>
          <w:rFonts w:hint="cs"/>
          <w:rtl/>
        </w:rPr>
      </w:pPr>
      <w:r>
        <w:rPr>
          <w:rFonts w:hint="cs"/>
          <w:rtl/>
        </w:rPr>
        <w:t>- - שהאין-מקום הזה, האין-מקום שאתם דוחפים אותנו א</w:t>
      </w:r>
      <w:r>
        <w:rPr>
          <w:rFonts w:hint="cs"/>
          <w:rtl/>
        </w:rPr>
        <w:t xml:space="preserve">ליו, כולנו נמצאים בו. </w:t>
      </w:r>
    </w:p>
    <w:p w14:paraId="6A1F9A67" w14:textId="77777777" w:rsidR="00000000" w:rsidRDefault="00162D07">
      <w:pPr>
        <w:pStyle w:val="af1"/>
        <w:rPr>
          <w:rtl/>
        </w:rPr>
      </w:pPr>
      <w:r>
        <w:rPr>
          <w:rtl/>
        </w:rPr>
        <w:br/>
        <w:t>היו"ר יולי-יואל אדלשטיין:</w:t>
      </w:r>
    </w:p>
    <w:p w14:paraId="59735C73" w14:textId="77777777" w:rsidR="00000000" w:rsidRDefault="00162D07">
      <w:pPr>
        <w:pStyle w:val="a0"/>
        <w:rPr>
          <w:rtl/>
        </w:rPr>
      </w:pPr>
    </w:p>
    <w:p w14:paraId="39AE8B5C" w14:textId="77777777" w:rsidR="00000000" w:rsidRDefault="00162D07">
      <w:pPr>
        <w:pStyle w:val="a0"/>
        <w:rPr>
          <w:rFonts w:hint="cs"/>
          <w:rtl/>
        </w:rPr>
      </w:pPr>
      <w:r>
        <w:rPr>
          <w:rFonts w:hint="cs"/>
          <w:rtl/>
        </w:rPr>
        <w:t xml:space="preserve">תודה לחבר הכנסת חיים אורון. חבר הכנסת ישראל אייכלר - בבקשה, אדוני; ואחריו - חבר הכנסת עסאם מח'ול. שלוש דקות לרשות אדוני. </w:t>
      </w:r>
    </w:p>
    <w:p w14:paraId="78250B41" w14:textId="77777777" w:rsidR="00000000" w:rsidRDefault="00162D07">
      <w:pPr>
        <w:pStyle w:val="a"/>
        <w:rPr>
          <w:rtl/>
        </w:rPr>
      </w:pPr>
      <w:r>
        <w:rPr>
          <w:rtl/>
        </w:rPr>
        <w:br/>
      </w:r>
      <w:bookmarkStart w:id="87" w:name="FS000001057T02_02_2004_17_53_05"/>
      <w:bookmarkStart w:id="88" w:name="_Toc78878329"/>
      <w:bookmarkEnd w:id="87"/>
      <w:r>
        <w:rPr>
          <w:rtl/>
        </w:rPr>
        <w:t>ישראל אייכלר (יהדות התורה):</w:t>
      </w:r>
      <w:bookmarkEnd w:id="88"/>
    </w:p>
    <w:p w14:paraId="402DBDB7" w14:textId="77777777" w:rsidR="00000000" w:rsidRDefault="00162D07">
      <w:pPr>
        <w:pStyle w:val="a0"/>
        <w:rPr>
          <w:rtl/>
        </w:rPr>
      </w:pPr>
    </w:p>
    <w:p w14:paraId="35D3EE1F" w14:textId="77777777" w:rsidR="00000000" w:rsidRDefault="00162D07">
      <w:pPr>
        <w:pStyle w:val="a0"/>
        <w:rPr>
          <w:rFonts w:hint="cs"/>
          <w:rtl/>
        </w:rPr>
      </w:pPr>
      <w:r>
        <w:rPr>
          <w:rFonts w:hint="cs"/>
          <w:rtl/>
        </w:rPr>
        <w:t>אדוני היושב-ראש, חברי הכנסת, בפרשת השבוע הזה אנחנו לו</w:t>
      </w:r>
      <w:r>
        <w:rPr>
          <w:rFonts w:hint="cs"/>
          <w:rtl/>
        </w:rPr>
        <w:t xml:space="preserve">מדים פסוק שבו נאמר: "ופרעה הקריב" - פרעה התקרב עם כל החיל שלו - "וישאו בני ישראל את עיניהם והנה מצרים נסע אחריהם ויראו מאד, ויצעקו בני ישראל אל ה'". והקדוש-ברוך-הוא אמר למשה לומר לבני ישראל: "אל תיראו, התיצבו וראו את ישעת ה' אשר יעשה לכם היום כי אשר ראיתם </w:t>
      </w:r>
      <w:r>
        <w:rPr>
          <w:rFonts w:hint="cs"/>
          <w:rtl/>
        </w:rPr>
        <w:t>את מצרים היום לא תספו לראתם עוד עד עולם. ה' ילחם לכם ואתם תחרשון".</w:t>
      </w:r>
    </w:p>
    <w:p w14:paraId="1E62F088" w14:textId="77777777" w:rsidR="00000000" w:rsidRDefault="00162D07">
      <w:pPr>
        <w:pStyle w:val="a0"/>
        <w:rPr>
          <w:rFonts w:hint="cs"/>
          <w:rtl/>
        </w:rPr>
      </w:pPr>
    </w:p>
    <w:p w14:paraId="54B26001" w14:textId="77777777" w:rsidR="00000000" w:rsidRDefault="00162D07">
      <w:pPr>
        <w:pStyle w:val="a0"/>
        <w:rPr>
          <w:rFonts w:hint="cs"/>
          <w:rtl/>
        </w:rPr>
      </w:pPr>
      <w:r>
        <w:rPr>
          <w:rFonts w:hint="cs"/>
          <w:rtl/>
        </w:rPr>
        <w:t>עם ישראל נמצא היום במצב לא פחות קשה ממצב בני ישראל ליד ים-סוף. מאחור - הפלסטינים מזנבים; מקדימה - הים העולמי, הכלכלה הקשה; מן הצדדים - יריבים מכל העולם, האיחוד האירופי, האג, ואני לא הולך ל</w:t>
      </w:r>
      <w:r>
        <w:rPr>
          <w:rFonts w:hint="cs"/>
          <w:rtl/>
        </w:rPr>
        <w:t>פרט את כל הצרות שיש לנו מסביב.</w:t>
      </w:r>
    </w:p>
    <w:p w14:paraId="5A19F4F5" w14:textId="77777777" w:rsidR="00000000" w:rsidRDefault="00162D07">
      <w:pPr>
        <w:pStyle w:val="a0"/>
        <w:rPr>
          <w:rFonts w:hint="cs"/>
          <w:rtl/>
        </w:rPr>
      </w:pPr>
    </w:p>
    <w:p w14:paraId="30D738BE" w14:textId="77777777" w:rsidR="00000000" w:rsidRDefault="00162D07">
      <w:pPr>
        <w:pStyle w:val="a0"/>
        <w:rPr>
          <w:rFonts w:hint="cs"/>
          <w:rtl/>
        </w:rPr>
      </w:pPr>
      <w:r>
        <w:rPr>
          <w:rFonts w:hint="cs"/>
          <w:rtl/>
        </w:rPr>
        <w:t xml:space="preserve">פרעה אבל גם הקריב - הוא קירב את בני ישראל לקדוש-ברוך-הוא. אנחנו לא מאמינים ומביעים אי-אמון בממשלה הזאת לא רק בגלל כישלונותיה, אלא משום שהכריזה מרד בתורת ישראל ומלחמה באלה ששומרים על קודשי ישראל. </w:t>
      </w:r>
    </w:p>
    <w:p w14:paraId="4BA88D6A" w14:textId="77777777" w:rsidR="00000000" w:rsidRDefault="00162D07">
      <w:pPr>
        <w:pStyle w:val="a0"/>
        <w:rPr>
          <w:rFonts w:hint="cs"/>
          <w:rtl/>
        </w:rPr>
      </w:pPr>
    </w:p>
    <w:p w14:paraId="1C4604C9" w14:textId="77777777" w:rsidR="00000000" w:rsidRDefault="00162D07">
      <w:pPr>
        <w:pStyle w:val="a0"/>
        <w:rPr>
          <w:rFonts w:hint="cs"/>
          <w:rtl/>
        </w:rPr>
      </w:pPr>
      <w:r>
        <w:rPr>
          <w:rFonts w:hint="cs"/>
          <w:rtl/>
        </w:rPr>
        <w:t>זה שהיא לא מצליחה, זו כבר ת</w:t>
      </w:r>
      <w:r>
        <w:rPr>
          <w:rFonts w:hint="cs"/>
          <w:rtl/>
        </w:rPr>
        <w:t>וצאה. היא לא מצליחה בביטחון, היא לא מצליחה בשלום, היא לא מצליחה במדיניות, היא לא מצליחה בכלכלה, כי זו ממשלה שהולכת נגד ה'. "ה' ילחם לכם ואתם תחרשון", זה לא רק בענייני מלחמה, אלא גם יילחם מלשון לחם. כאשר הולכים בדרכי ה', נזכה גם לפרנסה וגם לביטחון, וכאשר ממ</w:t>
      </w:r>
      <w:r>
        <w:rPr>
          <w:rFonts w:hint="cs"/>
          <w:rtl/>
        </w:rPr>
        <w:t xml:space="preserve">שלה מורדת בה', כאשר היא מציקה לעניי ישראל - היא לא יכולה להצליח. </w:t>
      </w:r>
    </w:p>
    <w:p w14:paraId="45324E5D" w14:textId="77777777" w:rsidR="00000000" w:rsidRDefault="00162D07">
      <w:pPr>
        <w:pStyle w:val="a0"/>
        <w:rPr>
          <w:rFonts w:hint="cs"/>
          <w:rtl/>
        </w:rPr>
      </w:pPr>
    </w:p>
    <w:p w14:paraId="35F51A3B" w14:textId="77777777" w:rsidR="00000000" w:rsidRDefault="00162D07">
      <w:pPr>
        <w:pStyle w:val="a0"/>
        <w:rPr>
          <w:rFonts w:hint="cs"/>
          <w:rtl/>
        </w:rPr>
      </w:pPr>
      <w:r>
        <w:rPr>
          <w:rFonts w:hint="cs"/>
          <w:rtl/>
        </w:rPr>
        <w:t xml:space="preserve">אמר היום מבקר המדינה בוועדה לביקורת המדינה, שמה שקורה בכל הנוגע לשירותי הדת, חוסר הרצף בין ההעברה ממשרד הדתות למשרד החינוך </w:t>
      </w:r>
      <w:r>
        <w:rPr>
          <w:rtl/>
        </w:rPr>
        <w:t>–</w:t>
      </w:r>
      <w:r>
        <w:rPr>
          <w:rFonts w:hint="cs"/>
          <w:rtl/>
        </w:rPr>
        <w:t xml:space="preserve"> זו שערורייה. מרעיבים 10,000 משפחות שכבר לקחו מהן הכול, רק בגלל ב</w:t>
      </w:r>
      <w:r>
        <w:rPr>
          <w:rFonts w:hint="cs"/>
          <w:rtl/>
        </w:rPr>
        <w:t xml:space="preserve">עיות ביורוקרטיות, אחרי שכל היועצים המשפטיים כבר עברו על כל העניינים האלה, כבר בדקו הכול. </w:t>
      </w:r>
    </w:p>
    <w:p w14:paraId="16FC181C" w14:textId="77777777" w:rsidR="00000000" w:rsidRDefault="00162D07">
      <w:pPr>
        <w:pStyle w:val="a0"/>
        <w:rPr>
          <w:rFonts w:hint="cs"/>
          <w:rtl/>
        </w:rPr>
      </w:pPr>
    </w:p>
    <w:p w14:paraId="6035B95F" w14:textId="77777777" w:rsidR="00000000" w:rsidRDefault="00162D07">
      <w:pPr>
        <w:pStyle w:val="a0"/>
        <w:rPr>
          <w:rFonts w:hint="cs"/>
          <w:rtl/>
        </w:rPr>
      </w:pPr>
      <w:r>
        <w:rPr>
          <w:rFonts w:hint="cs"/>
          <w:rtl/>
        </w:rPr>
        <w:t>יש עלייה דרמטית של 70% במספר פקודות המאסר שהוציאה ההוצאה לפועל לעניים שלא יכלו לעמוד בתשלומים של משכנתאות בכל רחבי הארץ; 120,000 פקודות מאסר לעומת 70,000 בשנים קודמו</w:t>
      </w:r>
      <w:r>
        <w:rPr>
          <w:rFonts w:hint="cs"/>
          <w:rtl/>
        </w:rPr>
        <w:t xml:space="preserve">ת. אתם יודעים לאן הגענו? האם ראש הממשלה - שעסוק, ואני אף פעם לא רוצה לגעת בעניינים אישיים של אדם, וגם עכשיו לא אזכיר את החקירות שלו </w:t>
      </w:r>
      <w:r>
        <w:rPr>
          <w:rtl/>
        </w:rPr>
        <w:t>–</w:t>
      </w:r>
      <w:r>
        <w:rPr>
          <w:rFonts w:hint="cs"/>
          <w:rtl/>
        </w:rPr>
        <w:t xml:space="preserve"> אבל האם הוא יודע את כאב העם? האם הוא יודע ש-120,000 אנשים, הוצאו נגדם פקודות מאסר? - לא מפני שהם גנבים, מפני שאין להם במה </w:t>
      </w:r>
      <w:r>
        <w:rPr>
          <w:rFonts w:hint="cs"/>
          <w:rtl/>
        </w:rPr>
        <w:t>לשלם.</w:t>
      </w:r>
    </w:p>
    <w:p w14:paraId="08154B21" w14:textId="77777777" w:rsidR="00000000" w:rsidRDefault="00162D07">
      <w:pPr>
        <w:pStyle w:val="a0"/>
        <w:rPr>
          <w:rFonts w:hint="cs"/>
          <w:rtl/>
        </w:rPr>
      </w:pPr>
    </w:p>
    <w:p w14:paraId="33EFEDC2" w14:textId="77777777" w:rsidR="00000000" w:rsidRDefault="00162D07">
      <w:pPr>
        <w:pStyle w:val="a0"/>
        <w:rPr>
          <w:rFonts w:hint="cs"/>
          <w:rtl/>
        </w:rPr>
      </w:pPr>
      <w:r>
        <w:rPr>
          <w:rFonts w:hint="cs"/>
          <w:rtl/>
        </w:rPr>
        <w:t>לכן, אנחנו מתנגדים לממשלה הזאת, ואנחנו מקווים ומתפללים שהקדוש-ברוך-הוא יעביר את ממשלת הזדון מן הארץ ותבוא ממשלה טובה יותר, שתיטיב עם העם ותיטיב עם ארץ-ישראל ועם ישראל. תודה רבה.</w:t>
      </w:r>
    </w:p>
    <w:p w14:paraId="1680EADE" w14:textId="77777777" w:rsidR="00000000" w:rsidRDefault="00162D07">
      <w:pPr>
        <w:pStyle w:val="af1"/>
        <w:rPr>
          <w:rtl/>
        </w:rPr>
      </w:pPr>
      <w:r>
        <w:rPr>
          <w:rtl/>
        </w:rPr>
        <w:br/>
        <w:t>היו"ר יולי-יואל אדלשטיין:</w:t>
      </w:r>
    </w:p>
    <w:p w14:paraId="6ABF13BF" w14:textId="77777777" w:rsidR="00000000" w:rsidRDefault="00162D07">
      <w:pPr>
        <w:pStyle w:val="a0"/>
        <w:rPr>
          <w:rtl/>
        </w:rPr>
      </w:pPr>
    </w:p>
    <w:p w14:paraId="3F658311" w14:textId="77777777" w:rsidR="00000000" w:rsidRDefault="00162D07">
      <w:pPr>
        <w:pStyle w:val="a0"/>
        <w:rPr>
          <w:rFonts w:hint="cs"/>
          <w:rtl/>
        </w:rPr>
      </w:pPr>
      <w:r>
        <w:rPr>
          <w:rFonts w:hint="cs"/>
          <w:rtl/>
        </w:rPr>
        <w:t xml:space="preserve">תודה. להזכירך, שהיה אפילו פסק הלכה, אם אני </w:t>
      </w:r>
      <w:r>
        <w:rPr>
          <w:rFonts w:hint="cs"/>
          <w:rtl/>
        </w:rPr>
        <w:t xml:space="preserve">לא טועה, של גדולי ישראל בעת ממשלת ברק - כידוע לכולנו - שבתפילות אסור לכוון ב"תעביר ממשלת זדון מן הארץ" לממשלת ישראל. אפילו בימים קשים לא היה כדאי לעשות את ההשוואות האלה. </w:t>
      </w:r>
    </w:p>
    <w:p w14:paraId="3462069B" w14:textId="77777777" w:rsidR="00000000" w:rsidRDefault="00162D07">
      <w:pPr>
        <w:pStyle w:val="a0"/>
        <w:rPr>
          <w:rFonts w:hint="cs"/>
          <w:rtl/>
        </w:rPr>
      </w:pPr>
    </w:p>
    <w:p w14:paraId="2FA44393" w14:textId="77777777" w:rsidR="00000000" w:rsidRDefault="00162D07">
      <w:pPr>
        <w:pStyle w:val="a0"/>
        <w:rPr>
          <w:rFonts w:hint="cs"/>
          <w:rtl/>
        </w:rPr>
      </w:pPr>
      <w:r>
        <w:rPr>
          <w:rFonts w:hint="cs"/>
          <w:rtl/>
        </w:rPr>
        <w:t xml:space="preserve">בבקשה, חבר הכנסת עסאם מח'ול. </w:t>
      </w:r>
    </w:p>
    <w:p w14:paraId="4BC11B05" w14:textId="77777777" w:rsidR="00000000" w:rsidRDefault="00162D07">
      <w:pPr>
        <w:pStyle w:val="af0"/>
        <w:rPr>
          <w:rtl/>
        </w:rPr>
      </w:pPr>
      <w:r>
        <w:rPr>
          <w:rtl/>
        </w:rPr>
        <w:br/>
        <w:t>רוני בר-און (הליכוד):</w:t>
      </w:r>
    </w:p>
    <w:p w14:paraId="4A3666A2" w14:textId="77777777" w:rsidR="00000000" w:rsidRDefault="00162D07">
      <w:pPr>
        <w:pStyle w:val="a0"/>
        <w:rPr>
          <w:rtl/>
        </w:rPr>
      </w:pPr>
    </w:p>
    <w:p w14:paraId="240C2A32" w14:textId="77777777" w:rsidR="00000000" w:rsidRDefault="00162D07">
      <w:pPr>
        <w:pStyle w:val="a0"/>
        <w:rPr>
          <w:rFonts w:hint="cs"/>
          <w:rtl/>
        </w:rPr>
      </w:pPr>
      <w:r>
        <w:rPr>
          <w:rFonts w:hint="cs"/>
          <w:rtl/>
        </w:rPr>
        <w:t xml:space="preserve">פה לא מזכירים עניינים אישיים. </w:t>
      </w:r>
    </w:p>
    <w:p w14:paraId="01BB95BC" w14:textId="77777777" w:rsidR="00000000" w:rsidRDefault="00162D07">
      <w:pPr>
        <w:pStyle w:val="-"/>
        <w:rPr>
          <w:rtl/>
        </w:rPr>
      </w:pPr>
      <w:r>
        <w:rPr>
          <w:rtl/>
        </w:rPr>
        <w:br/>
      </w:r>
      <w:bookmarkStart w:id="89" w:name="FS000001057T02_02_2004_18_06_14C"/>
      <w:bookmarkEnd w:id="89"/>
      <w:r>
        <w:rPr>
          <w:rtl/>
        </w:rPr>
        <w:t>ישראל אייכלר (יהדות התורה):</w:t>
      </w:r>
    </w:p>
    <w:p w14:paraId="146C1169" w14:textId="77777777" w:rsidR="00000000" w:rsidRDefault="00162D07">
      <w:pPr>
        <w:pStyle w:val="a0"/>
        <w:rPr>
          <w:rtl/>
        </w:rPr>
      </w:pPr>
    </w:p>
    <w:p w14:paraId="10E4A0E6" w14:textId="77777777" w:rsidR="00000000" w:rsidRDefault="00162D07">
      <w:pPr>
        <w:pStyle w:val="a0"/>
        <w:rPr>
          <w:rFonts w:hint="cs"/>
          <w:rtl/>
        </w:rPr>
      </w:pPr>
      <w:r>
        <w:rPr>
          <w:rFonts w:hint="cs"/>
          <w:rtl/>
        </w:rPr>
        <w:t xml:space="preserve">אני אבל חושב שממשלת זדון זה לא רק מושג שבא מהתפילה. זו ממשלה שיש עמה זדון. </w:t>
      </w:r>
    </w:p>
    <w:p w14:paraId="2DFD4111" w14:textId="77777777" w:rsidR="00000000" w:rsidRDefault="00162D07">
      <w:pPr>
        <w:pStyle w:val="af1"/>
        <w:rPr>
          <w:rtl/>
        </w:rPr>
      </w:pPr>
      <w:r>
        <w:rPr>
          <w:rtl/>
        </w:rPr>
        <w:br/>
        <w:t>היו"ר יולי-יואל אדלשטיין:</w:t>
      </w:r>
    </w:p>
    <w:p w14:paraId="67B5F4C7" w14:textId="77777777" w:rsidR="00000000" w:rsidRDefault="00162D07">
      <w:pPr>
        <w:pStyle w:val="a0"/>
        <w:rPr>
          <w:rtl/>
        </w:rPr>
      </w:pPr>
    </w:p>
    <w:p w14:paraId="4A7C5AB2" w14:textId="77777777" w:rsidR="00000000" w:rsidRDefault="00162D07">
      <w:pPr>
        <w:pStyle w:val="a0"/>
        <w:rPr>
          <w:rFonts w:hint="cs"/>
          <w:rtl/>
        </w:rPr>
      </w:pPr>
      <w:r>
        <w:rPr>
          <w:rFonts w:hint="cs"/>
          <w:rtl/>
        </w:rPr>
        <w:t xml:space="preserve">אני פשוט מזכיר לך פסק הלכה שיצא לפני הימים הנוראים לפני שלוש שנים. </w:t>
      </w:r>
    </w:p>
    <w:p w14:paraId="1FB047CA" w14:textId="77777777" w:rsidR="00000000" w:rsidRDefault="00162D07">
      <w:pPr>
        <w:pStyle w:val="a0"/>
        <w:rPr>
          <w:rFonts w:hint="cs"/>
          <w:rtl/>
        </w:rPr>
      </w:pPr>
    </w:p>
    <w:p w14:paraId="48BEE427" w14:textId="77777777" w:rsidR="00000000" w:rsidRDefault="00162D07">
      <w:pPr>
        <w:pStyle w:val="a0"/>
        <w:rPr>
          <w:rFonts w:hint="cs"/>
          <w:rtl/>
        </w:rPr>
      </w:pPr>
      <w:r>
        <w:rPr>
          <w:rFonts w:hint="cs"/>
          <w:rtl/>
        </w:rPr>
        <w:t xml:space="preserve">תודה לחבר הכנסת אייכלר. חבר הכנסת עסאם מח'ול. </w:t>
      </w:r>
    </w:p>
    <w:p w14:paraId="5E4388DA" w14:textId="77777777" w:rsidR="00000000" w:rsidRDefault="00162D07">
      <w:pPr>
        <w:pStyle w:val="af0"/>
        <w:rPr>
          <w:rtl/>
        </w:rPr>
      </w:pPr>
      <w:r>
        <w:rPr>
          <w:rtl/>
        </w:rPr>
        <w:br/>
        <w:t xml:space="preserve">דוד </w:t>
      </w:r>
      <w:r>
        <w:rPr>
          <w:rtl/>
        </w:rPr>
        <w:t>טל (עם אחד):</w:t>
      </w:r>
    </w:p>
    <w:p w14:paraId="5FE6077B" w14:textId="77777777" w:rsidR="00000000" w:rsidRDefault="00162D07">
      <w:pPr>
        <w:pStyle w:val="a0"/>
        <w:rPr>
          <w:rtl/>
        </w:rPr>
      </w:pPr>
    </w:p>
    <w:p w14:paraId="16B9F64B" w14:textId="77777777" w:rsidR="00000000" w:rsidRDefault="00162D07">
      <w:pPr>
        <w:pStyle w:val="a0"/>
        <w:rPr>
          <w:rFonts w:hint="cs"/>
          <w:rtl/>
        </w:rPr>
      </w:pPr>
      <w:r>
        <w:rPr>
          <w:rFonts w:hint="cs"/>
          <w:rtl/>
        </w:rPr>
        <w:t xml:space="preserve">אבל מותר להגיד להעביר אותה מן הארץ, בלי זדון. </w:t>
      </w:r>
    </w:p>
    <w:p w14:paraId="772A5157" w14:textId="77777777" w:rsidR="00000000" w:rsidRDefault="00162D07">
      <w:pPr>
        <w:pStyle w:val="af1"/>
        <w:rPr>
          <w:rFonts w:hint="cs"/>
          <w:rtl/>
        </w:rPr>
      </w:pPr>
    </w:p>
    <w:p w14:paraId="2D7F7C5B" w14:textId="77777777" w:rsidR="00000000" w:rsidRDefault="00162D07">
      <w:pPr>
        <w:pStyle w:val="af1"/>
        <w:rPr>
          <w:rtl/>
        </w:rPr>
      </w:pPr>
      <w:r>
        <w:rPr>
          <w:rtl/>
        </w:rPr>
        <w:t>היו"ר יולי-יואל אדלשטיין:</w:t>
      </w:r>
    </w:p>
    <w:p w14:paraId="0ED26B61" w14:textId="77777777" w:rsidR="00000000" w:rsidRDefault="00162D07">
      <w:pPr>
        <w:pStyle w:val="a0"/>
        <w:rPr>
          <w:rtl/>
        </w:rPr>
      </w:pPr>
    </w:p>
    <w:p w14:paraId="396E242F" w14:textId="77777777" w:rsidR="00000000" w:rsidRDefault="00162D07">
      <w:pPr>
        <w:pStyle w:val="a0"/>
        <w:rPr>
          <w:rFonts w:hint="cs"/>
          <w:rtl/>
        </w:rPr>
      </w:pPr>
      <w:r>
        <w:rPr>
          <w:rFonts w:hint="cs"/>
          <w:rtl/>
        </w:rPr>
        <w:t>יהיו כאלה שיצטרפו אפילו.</w:t>
      </w:r>
    </w:p>
    <w:p w14:paraId="516EDE8A" w14:textId="77777777" w:rsidR="00000000" w:rsidRDefault="00162D07">
      <w:pPr>
        <w:pStyle w:val="a"/>
        <w:rPr>
          <w:rtl/>
        </w:rPr>
      </w:pPr>
      <w:r>
        <w:rPr>
          <w:rtl/>
        </w:rPr>
        <w:br/>
      </w:r>
      <w:bookmarkStart w:id="90" w:name="FS000000542T02_02_2004_18_08_30"/>
      <w:bookmarkStart w:id="91" w:name="_Toc78878330"/>
      <w:bookmarkEnd w:id="90"/>
      <w:r>
        <w:rPr>
          <w:rtl/>
        </w:rPr>
        <w:t>עסאם מח'ול (חד"ש-תע"ל):</w:t>
      </w:r>
      <w:bookmarkEnd w:id="91"/>
    </w:p>
    <w:p w14:paraId="255C2834" w14:textId="77777777" w:rsidR="00000000" w:rsidRDefault="00162D07">
      <w:pPr>
        <w:pStyle w:val="a0"/>
        <w:rPr>
          <w:rtl/>
        </w:rPr>
      </w:pPr>
    </w:p>
    <w:p w14:paraId="5B7F2516" w14:textId="77777777" w:rsidR="00000000" w:rsidRDefault="00162D07">
      <w:pPr>
        <w:pStyle w:val="a0"/>
        <w:rPr>
          <w:rFonts w:hint="cs"/>
          <w:rtl/>
        </w:rPr>
      </w:pPr>
      <w:r>
        <w:rPr>
          <w:rFonts w:hint="cs"/>
          <w:rtl/>
        </w:rPr>
        <w:t>אדוני היושב-ראש, חברי הכנסת, אנחנו מדברים על ממשלה - ממשלת האדמה החרוכה. אנחנו צריכים להגיד לממשלה הזאת היום, וכל יו</w:t>
      </w:r>
      <w:r>
        <w:rPr>
          <w:rFonts w:hint="cs"/>
          <w:rtl/>
        </w:rPr>
        <w:t xml:space="preserve">ם: נכשלתם. נכשלתם בביטחון, נכשלתם בכלכלה, נכשלתם בזירה המדינית, חטאתם כלפי החברה הישראלית, וככל שהכישלון שלכם הולך ומעמיק - הממשלה הזאת, הקואליציה הזאת, נעשית יותר מסוכנת לחברה בישראל. היא נעשית סכנה אמיתית לדמוקרטיה, וצריך להתגונן מפניה. </w:t>
      </w:r>
    </w:p>
    <w:p w14:paraId="37BEA0CC" w14:textId="77777777" w:rsidR="00000000" w:rsidRDefault="00162D07">
      <w:pPr>
        <w:pStyle w:val="a0"/>
        <w:rPr>
          <w:rFonts w:hint="cs"/>
          <w:rtl/>
        </w:rPr>
      </w:pPr>
      <w:r>
        <w:rPr>
          <w:rtl/>
        </w:rPr>
        <w:br/>
      </w:r>
      <w:r>
        <w:rPr>
          <w:rFonts w:hint="cs"/>
          <w:rtl/>
        </w:rPr>
        <w:tab/>
        <w:t>שני הנושאים שב</w:t>
      </w:r>
      <w:r>
        <w:rPr>
          <w:rFonts w:hint="cs"/>
          <w:rtl/>
        </w:rPr>
        <w:t xml:space="preserve">גינם הועלו הצעות האי-אמון היום הם נושא אחד בעצם, הם מחוברים בטבורם. בראשית נולדו הכיבוש וההתנחלויות, שעליהם מזילים כמה מתנחלים דמעה כאן מעל הבמה הזאת היום. </w:t>
      </w:r>
      <w:bookmarkStart w:id="92" w:name="FS000001057T02_02_2004_18_07_09C"/>
      <w:bookmarkEnd w:id="92"/>
      <w:r>
        <w:rPr>
          <w:rFonts w:hint="cs"/>
          <w:rtl/>
        </w:rPr>
        <w:t>אבל, בדיוק ההתנחלויות, המשך הכיבוש, חומת ההפרדה, חומת האפרטהייד הנבנית, הדיכוי היומיומי, מלחמת הזדון</w:t>
      </w:r>
      <w:r>
        <w:rPr>
          <w:rFonts w:hint="cs"/>
          <w:rtl/>
        </w:rPr>
        <w:t xml:space="preserve"> שמתנהלת כדי להחזיק ולתחזק את הכיבוש ואת המתנחלים, אלה בדיוק הם הצד השני של המטבע של אותו משבר חברתי עמוק שבו שקועות היום מדינת ישראל והחברה הישראלית. זה בדיוק הפנים האחרות של משבר הרשויות המקומיות, שעליו אנחנו זועקים, וראש הממשלה הבטיח אתמול שבשבוע הבא הו</w:t>
      </w:r>
      <w:r>
        <w:rPr>
          <w:rFonts w:hint="cs"/>
          <w:rtl/>
        </w:rPr>
        <w:t xml:space="preserve">א ידון בו. </w:t>
      </w:r>
    </w:p>
    <w:p w14:paraId="272B89DA" w14:textId="77777777" w:rsidR="00000000" w:rsidRDefault="00162D07">
      <w:pPr>
        <w:pStyle w:val="a0"/>
        <w:rPr>
          <w:rFonts w:hint="cs"/>
          <w:rtl/>
        </w:rPr>
      </w:pPr>
    </w:p>
    <w:p w14:paraId="4C543E92" w14:textId="77777777" w:rsidR="00000000" w:rsidRDefault="00162D07">
      <w:pPr>
        <w:pStyle w:val="a0"/>
        <w:rPr>
          <w:rFonts w:hint="cs"/>
          <w:rtl/>
        </w:rPr>
      </w:pPr>
      <w:r>
        <w:rPr>
          <w:rFonts w:hint="cs"/>
          <w:rtl/>
        </w:rPr>
        <w:t xml:space="preserve">זה כתב אישום כבד נגד הממשלה הזאת. זאת תעודת עניות לממשלה הזאת. השלטון המקומי קורס, השירותים המוניציפליים קורסים, החינוך קורס, הבריאות קורסת, וראש הממשלה בשבוע הבא, אולי, יתפנה וידון בנושא. </w:t>
      </w:r>
    </w:p>
    <w:p w14:paraId="56F140BA" w14:textId="77777777" w:rsidR="00000000" w:rsidRDefault="00162D07">
      <w:pPr>
        <w:pStyle w:val="a0"/>
        <w:rPr>
          <w:rFonts w:hint="cs"/>
          <w:rtl/>
        </w:rPr>
      </w:pPr>
    </w:p>
    <w:p w14:paraId="004D09AC" w14:textId="77777777" w:rsidR="00000000" w:rsidRDefault="00162D07">
      <w:pPr>
        <w:pStyle w:val="a0"/>
        <w:rPr>
          <w:rFonts w:hint="cs"/>
          <w:rtl/>
        </w:rPr>
      </w:pPr>
      <w:r>
        <w:rPr>
          <w:rFonts w:hint="cs"/>
          <w:rtl/>
        </w:rPr>
        <w:t>מי שמוציא 2 מיליארדי שקלים בחודש על הכיבוש הזה, ישלם</w:t>
      </w:r>
      <w:r>
        <w:rPr>
          <w:rFonts w:hint="cs"/>
          <w:rtl/>
        </w:rPr>
        <w:t xml:space="preserve"> את זה במשבר, בתהום החברתית שאנחנו מדברים עליה. </w:t>
      </w:r>
    </w:p>
    <w:p w14:paraId="2678C6C1" w14:textId="77777777" w:rsidR="00000000" w:rsidRDefault="00162D07">
      <w:pPr>
        <w:pStyle w:val="a0"/>
        <w:rPr>
          <w:rFonts w:hint="cs"/>
          <w:rtl/>
        </w:rPr>
      </w:pPr>
    </w:p>
    <w:p w14:paraId="026DA798" w14:textId="77777777" w:rsidR="00000000" w:rsidRDefault="00162D07">
      <w:pPr>
        <w:pStyle w:val="a0"/>
        <w:rPr>
          <w:rFonts w:hint="cs"/>
          <w:rtl/>
        </w:rPr>
      </w:pPr>
      <w:r>
        <w:rPr>
          <w:rFonts w:hint="cs"/>
          <w:rtl/>
        </w:rPr>
        <w:t>כוונת הממשלה ברורה, היא רוצה לחסל את השלטון המקומי, היא רוצה לחסל אותו, להפריט אותו ולמכור אותו בחלקים לאותם קבלני כוח-אדם, לאותם עסקנים של המפלגות שמרכיבות את הקואליציה הזאת, כדי לנהל את השירותים המוניציפל</w:t>
      </w:r>
      <w:r>
        <w:rPr>
          <w:rFonts w:hint="cs"/>
          <w:rtl/>
        </w:rPr>
        <w:t xml:space="preserve">יים במדינה. </w:t>
      </w:r>
    </w:p>
    <w:p w14:paraId="43C32D0A" w14:textId="77777777" w:rsidR="00000000" w:rsidRDefault="00162D07">
      <w:pPr>
        <w:pStyle w:val="a0"/>
        <w:ind w:firstLine="0"/>
        <w:rPr>
          <w:rFonts w:hint="cs"/>
          <w:rtl/>
        </w:rPr>
      </w:pPr>
    </w:p>
    <w:p w14:paraId="31A3A2AA" w14:textId="77777777" w:rsidR="00000000" w:rsidRDefault="00162D07">
      <w:pPr>
        <w:pStyle w:val="af1"/>
        <w:rPr>
          <w:rtl/>
        </w:rPr>
      </w:pPr>
      <w:r>
        <w:rPr>
          <w:rFonts w:hint="eastAsia"/>
          <w:rtl/>
        </w:rPr>
        <w:t>היו</w:t>
      </w:r>
      <w:r>
        <w:rPr>
          <w:rtl/>
        </w:rPr>
        <w:t>"ר יולי-יואל אדלשטיין:</w:t>
      </w:r>
    </w:p>
    <w:p w14:paraId="6DA42FEB" w14:textId="77777777" w:rsidR="00000000" w:rsidRDefault="00162D07">
      <w:pPr>
        <w:pStyle w:val="a0"/>
        <w:rPr>
          <w:rFonts w:hint="cs"/>
          <w:rtl/>
        </w:rPr>
      </w:pPr>
    </w:p>
    <w:p w14:paraId="4ECF343F" w14:textId="77777777" w:rsidR="00000000" w:rsidRDefault="00162D07">
      <w:pPr>
        <w:pStyle w:val="a0"/>
        <w:rPr>
          <w:rFonts w:hint="cs"/>
          <w:rtl/>
        </w:rPr>
      </w:pPr>
      <w:r>
        <w:rPr>
          <w:rFonts w:hint="cs"/>
          <w:rtl/>
        </w:rPr>
        <w:t xml:space="preserve">אבקש לסיים. </w:t>
      </w:r>
    </w:p>
    <w:p w14:paraId="7E1421AF" w14:textId="77777777" w:rsidR="00000000" w:rsidRDefault="00162D07">
      <w:pPr>
        <w:pStyle w:val="a0"/>
        <w:rPr>
          <w:rFonts w:hint="cs"/>
          <w:rtl/>
        </w:rPr>
      </w:pPr>
    </w:p>
    <w:p w14:paraId="655D3DBE" w14:textId="77777777" w:rsidR="00000000" w:rsidRDefault="00162D07">
      <w:pPr>
        <w:pStyle w:val="-"/>
        <w:rPr>
          <w:rtl/>
        </w:rPr>
      </w:pPr>
      <w:bookmarkStart w:id="93" w:name="FS000000542T02_02_2004_17_53_32"/>
      <w:bookmarkEnd w:id="93"/>
      <w:r>
        <w:rPr>
          <w:rFonts w:hint="eastAsia"/>
          <w:rtl/>
        </w:rPr>
        <w:t>עסאם</w:t>
      </w:r>
      <w:r>
        <w:rPr>
          <w:rtl/>
        </w:rPr>
        <w:t xml:space="preserve"> מח'ול (חד"ש-תע"ל):</w:t>
      </w:r>
    </w:p>
    <w:p w14:paraId="451695F0" w14:textId="77777777" w:rsidR="00000000" w:rsidRDefault="00162D07">
      <w:pPr>
        <w:pStyle w:val="a0"/>
        <w:rPr>
          <w:rFonts w:hint="cs"/>
          <w:rtl/>
        </w:rPr>
      </w:pPr>
    </w:p>
    <w:p w14:paraId="0E82F1F4" w14:textId="77777777" w:rsidR="00000000" w:rsidRDefault="00162D07">
      <w:pPr>
        <w:pStyle w:val="a0"/>
        <w:rPr>
          <w:rFonts w:hint="cs"/>
          <w:rtl/>
        </w:rPr>
      </w:pPr>
      <w:r>
        <w:rPr>
          <w:rFonts w:hint="cs"/>
          <w:rtl/>
        </w:rPr>
        <w:t>זאת האמת של המשבר הזה, זאת האמת של המדיניות הזאת. אבל מי שמנסה להמשיך לשלוט בעם אחר, מי שרוצה לשמר את שפיכות הדמים בין שני העמים, מי שמוביל את הטבח בעזה, מוביל לטבח ברחוב עזה א</w:t>
      </w:r>
      <w:r>
        <w:rPr>
          <w:rFonts w:hint="cs"/>
          <w:rtl/>
        </w:rPr>
        <w:t xml:space="preserve">חר כך, ומוביל למשבר האיום הזה שבו שרויה החברה הישראלית היום. אנחנו נשלם את המחיר. ראש הממשלה והממשלה הזאת ממשיכים בשלהם כאילו שום דבר לא קורה. </w:t>
      </w:r>
    </w:p>
    <w:p w14:paraId="5088E858" w14:textId="77777777" w:rsidR="00000000" w:rsidRDefault="00162D07">
      <w:pPr>
        <w:pStyle w:val="a0"/>
        <w:rPr>
          <w:rFonts w:hint="cs"/>
          <w:rtl/>
        </w:rPr>
      </w:pPr>
    </w:p>
    <w:p w14:paraId="2F46557B" w14:textId="77777777" w:rsidR="00000000" w:rsidRDefault="00162D07">
      <w:pPr>
        <w:pStyle w:val="af1"/>
        <w:rPr>
          <w:rtl/>
        </w:rPr>
      </w:pPr>
      <w:r>
        <w:rPr>
          <w:rtl/>
        </w:rPr>
        <w:t>היו"ר יולי-יואל אדלשטיין:</w:t>
      </w:r>
    </w:p>
    <w:p w14:paraId="384A1D89" w14:textId="77777777" w:rsidR="00000000" w:rsidRDefault="00162D07">
      <w:pPr>
        <w:pStyle w:val="a0"/>
        <w:rPr>
          <w:rtl/>
        </w:rPr>
      </w:pPr>
    </w:p>
    <w:p w14:paraId="0E5BE00C" w14:textId="77777777" w:rsidR="00000000" w:rsidRDefault="00162D07">
      <w:pPr>
        <w:pStyle w:val="a0"/>
        <w:rPr>
          <w:rFonts w:hint="cs"/>
          <w:rtl/>
        </w:rPr>
      </w:pPr>
      <w:r>
        <w:rPr>
          <w:rFonts w:hint="cs"/>
          <w:rtl/>
        </w:rPr>
        <w:t>תודה רבה. חבר הכנסת דוד טל. אחריו - חבר הכנסת עזמי בשארה. בבקשה, אדוני, עד שלוש דקות</w:t>
      </w:r>
      <w:r>
        <w:rPr>
          <w:rFonts w:hint="cs"/>
          <w:rtl/>
        </w:rPr>
        <w:t xml:space="preserve">. </w:t>
      </w:r>
    </w:p>
    <w:p w14:paraId="75AEE693" w14:textId="77777777" w:rsidR="00000000" w:rsidRDefault="00162D07">
      <w:pPr>
        <w:pStyle w:val="a0"/>
        <w:rPr>
          <w:rFonts w:hint="cs"/>
          <w:rtl/>
        </w:rPr>
      </w:pPr>
    </w:p>
    <w:p w14:paraId="51D09AC6" w14:textId="77777777" w:rsidR="00000000" w:rsidRDefault="00162D07">
      <w:pPr>
        <w:pStyle w:val="a"/>
        <w:rPr>
          <w:rtl/>
        </w:rPr>
      </w:pPr>
      <w:bookmarkStart w:id="94" w:name="FS000000493T02_02_2004_17_23_14"/>
      <w:bookmarkStart w:id="95" w:name="_Toc78878331"/>
      <w:bookmarkEnd w:id="94"/>
      <w:r>
        <w:rPr>
          <w:rFonts w:hint="eastAsia"/>
          <w:rtl/>
        </w:rPr>
        <w:t>דוד</w:t>
      </w:r>
      <w:r>
        <w:rPr>
          <w:rtl/>
        </w:rPr>
        <w:t xml:space="preserve"> טל (עם אחד):</w:t>
      </w:r>
      <w:bookmarkEnd w:id="95"/>
    </w:p>
    <w:p w14:paraId="4ACE840E" w14:textId="77777777" w:rsidR="00000000" w:rsidRDefault="00162D07">
      <w:pPr>
        <w:pStyle w:val="a0"/>
        <w:rPr>
          <w:rFonts w:hint="cs"/>
          <w:rtl/>
        </w:rPr>
      </w:pPr>
    </w:p>
    <w:p w14:paraId="6FACFD07" w14:textId="77777777" w:rsidR="00000000" w:rsidRDefault="00162D07">
      <w:pPr>
        <w:pStyle w:val="a0"/>
        <w:rPr>
          <w:rFonts w:hint="cs"/>
          <w:rtl/>
        </w:rPr>
      </w:pPr>
      <w:r>
        <w:rPr>
          <w:rFonts w:hint="cs"/>
          <w:rtl/>
        </w:rPr>
        <w:t>אדוני היושב-ראש, רבותי חברי הכנסת, כפי שאמר ידידי ג'ומס, גם חבר הכנסת החדש ביותר והטרי ביותר, כשראו את הצעת התקציב, הבינו בעצם שהשלטון המקומי לא יחזיק מעמד וסופו שיקרוס. לצערי, שר הפנים משום-מה, או שלא ראה או שלא רצה לראות, הסכים לזה,</w:t>
      </w:r>
      <w:r>
        <w:rPr>
          <w:rFonts w:hint="cs"/>
          <w:rtl/>
        </w:rPr>
        <w:t xml:space="preserve"> הוא נתן בעצם אפשרות לממשלה, הוא תמך בהצעת התקציב; בכנסת הוא תמך בהצעת התקציב. הוא התעורר לצערי מאוחר מדי; כשהוא התעורר והבין את המשמעות, היה כבר מאוחר מדי. ואז מעבירים כספים, וזה מעט מדי וכאמור מאוחר מדי - עוד 50 מיליון, עוד 40 מיליון. אגב, כל הטלאי על טל</w:t>
      </w:r>
      <w:r>
        <w:rPr>
          <w:rFonts w:hint="cs"/>
          <w:rtl/>
        </w:rPr>
        <w:t>אי, יוצר מצב נורא, משום שאם אין משהו מתוכנן מראש, העלות תמיד תהיה הרבה יותר גבוהה. לא יכול להיות, כשנותנים 50 מיליון ו-40 מיליון, לא פותרים שום בעיה.</w:t>
      </w:r>
    </w:p>
    <w:p w14:paraId="5A73DD9E" w14:textId="77777777" w:rsidR="00000000" w:rsidRDefault="00162D07">
      <w:pPr>
        <w:pStyle w:val="a0"/>
        <w:rPr>
          <w:rFonts w:hint="cs"/>
          <w:rtl/>
        </w:rPr>
      </w:pPr>
    </w:p>
    <w:p w14:paraId="2A09DBC7" w14:textId="77777777" w:rsidR="00000000" w:rsidRDefault="00162D07">
      <w:pPr>
        <w:pStyle w:val="a0"/>
        <w:rPr>
          <w:rFonts w:hint="cs"/>
          <w:rtl/>
        </w:rPr>
      </w:pPr>
      <w:r>
        <w:rPr>
          <w:rFonts w:hint="cs"/>
          <w:rtl/>
        </w:rPr>
        <w:t xml:space="preserve"> אבל אני רוצה לשאול את הצופים בבית ואתכם, חברי הכנסת, האם אתם סבורים שנכון עושים  עובדי הרשויות המקומיות,</w:t>
      </w:r>
      <w:r>
        <w:rPr>
          <w:rFonts w:hint="cs"/>
          <w:rtl/>
        </w:rPr>
        <w:t xml:space="preserve"> שלא קיבלו כספים במשך חמישה חודשים - שישה, עשרה חודשים - האם זה נכון ומוצדק שהם שובתים? אני מניח שתגידו שכן. משום שכל אדם שרומסים ברגל גסה את הזכויות האלמנטריות שלו - חבר הכנסת בייגה שוחט, אתה יודע שכשהלינו שכר יום או יומיים, זה היה אוי ואבוי, שומו שמים; ה</w:t>
      </w:r>
      <w:r>
        <w:rPr>
          <w:rFonts w:hint="cs"/>
          <w:rtl/>
        </w:rPr>
        <w:t>יום אני שומע על מועצות - עשרה חודשים, שמונה חודשים, שישה חודשים, שאנשים לא מקבלים כסף. צאו ולמדו, אם גם רעייתו עובדת במועצה המקומית, לא הוא מביא שכר ולא היא מביאה שכר. ואז הם נצרכים לבנקים. חבר הכנסת אייכלר, הבנקים גובים מהם ריביות, ריביות נוראיות, באמת, ב</w:t>
      </w:r>
      <w:r>
        <w:rPr>
          <w:rFonts w:hint="cs"/>
          <w:rtl/>
        </w:rPr>
        <w:t xml:space="preserve">מושגים של ברוני השלטון, של ברוני הסמים בקולומביה, ברמות האלה. </w:t>
      </w:r>
    </w:p>
    <w:p w14:paraId="574131EA" w14:textId="77777777" w:rsidR="00000000" w:rsidRDefault="00162D07">
      <w:pPr>
        <w:pStyle w:val="a0"/>
        <w:rPr>
          <w:rFonts w:hint="cs"/>
          <w:rtl/>
        </w:rPr>
      </w:pPr>
    </w:p>
    <w:p w14:paraId="7B24C8ED" w14:textId="77777777" w:rsidR="00000000" w:rsidRDefault="00162D07">
      <w:pPr>
        <w:pStyle w:val="a0"/>
        <w:rPr>
          <w:rFonts w:hint="cs"/>
          <w:rtl/>
        </w:rPr>
      </w:pPr>
      <w:r>
        <w:rPr>
          <w:rFonts w:hint="cs"/>
          <w:rtl/>
        </w:rPr>
        <w:t>לפני מונחים כמה קטעים ממכתב ששלח שלמה בוחבוט, ראש העיר מעלות-תרשיחא. הוא  מצר על זה, הוא אומר שהוא עומד לקרוס. אני מביא רק דוגמה לקיצוצים שהוא מדבר עליהם ברשות שלו. הוא מדבר על תקציב מענק איזו</w:t>
      </w:r>
      <w:r>
        <w:rPr>
          <w:rFonts w:hint="cs"/>
          <w:rtl/>
        </w:rPr>
        <w:t>ן שהיה לו ועמד בזמנו, עד לשנת 2002, על סך של 36 מיליון שקלים. בשנת 2003 הופחת מענק האיזון והועמד על סך של 28 מיליון שקלים. בשנת 2004 הופחת שוב המענק וכרגע הוא עומד על סך של 20 מיליון שקלים. נוסף על כך יש כל מיני החזרי הלוואות, שאושרו בזמנן על-ידי משרד הפני</w:t>
      </w:r>
      <w:r>
        <w:rPr>
          <w:rFonts w:hint="cs"/>
          <w:rtl/>
        </w:rPr>
        <w:t xml:space="preserve">ם,  בסדר גודל של 9 מיליוני שקלים. </w:t>
      </w:r>
    </w:p>
    <w:p w14:paraId="4D3D3404" w14:textId="77777777" w:rsidR="00000000" w:rsidRDefault="00162D07">
      <w:pPr>
        <w:pStyle w:val="a0"/>
        <w:rPr>
          <w:rFonts w:hint="cs"/>
          <w:rtl/>
        </w:rPr>
      </w:pPr>
    </w:p>
    <w:p w14:paraId="40016A79" w14:textId="77777777" w:rsidR="00000000" w:rsidRDefault="00162D07">
      <w:pPr>
        <w:pStyle w:val="af1"/>
        <w:rPr>
          <w:rtl/>
        </w:rPr>
      </w:pPr>
      <w:r>
        <w:rPr>
          <w:rtl/>
        </w:rPr>
        <w:t>היו"ר יולי-יואל אדלשטיין:</w:t>
      </w:r>
    </w:p>
    <w:p w14:paraId="115E88D0" w14:textId="77777777" w:rsidR="00000000" w:rsidRDefault="00162D07">
      <w:pPr>
        <w:pStyle w:val="a0"/>
        <w:rPr>
          <w:rtl/>
        </w:rPr>
      </w:pPr>
    </w:p>
    <w:p w14:paraId="72B359C4" w14:textId="77777777" w:rsidR="00000000" w:rsidRDefault="00162D07">
      <w:pPr>
        <w:pStyle w:val="a0"/>
        <w:rPr>
          <w:rFonts w:hint="cs"/>
          <w:rtl/>
        </w:rPr>
      </w:pPr>
      <w:r>
        <w:rPr>
          <w:rFonts w:hint="cs"/>
          <w:rtl/>
        </w:rPr>
        <w:t xml:space="preserve">אני מבקש לסיים. </w:t>
      </w:r>
    </w:p>
    <w:p w14:paraId="6587BBF9" w14:textId="77777777" w:rsidR="00000000" w:rsidRDefault="00162D07">
      <w:pPr>
        <w:pStyle w:val="a0"/>
        <w:rPr>
          <w:rFonts w:hint="cs"/>
          <w:rtl/>
        </w:rPr>
      </w:pPr>
    </w:p>
    <w:p w14:paraId="23431E65" w14:textId="77777777" w:rsidR="00000000" w:rsidRDefault="00162D07">
      <w:pPr>
        <w:pStyle w:val="-"/>
        <w:rPr>
          <w:rtl/>
        </w:rPr>
      </w:pPr>
      <w:bookmarkStart w:id="96" w:name="FS000000493T02_02_2004_18_48_06"/>
      <w:bookmarkEnd w:id="96"/>
      <w:r>
        <w:rPr>
          <w:rFonts w:hint="eastAsia"/>
          <w:rtl/>
        </w:rPr>
        <w:t>דוד</w:t>
      </w:r>
      <w:r>
        <w:rPr>
          <w:rtl/>
        </w:rPr>
        <w:t xml:space="preserve"> טל (עם אחד):</w:t>
      </w:r>
    </w:p>
    <w:p w14:paraId="60F1C17C" w14:textId="77777777" w:rsidR="00000000" w:rsidRDefault="00162D07">
      <w:pPr>
        <w:pStyle w:val="a0"/>
        <w:rPr>
          <w:rFonts w:hint="cs"/>
          <w:rtl/>
        </w:rPr>
      </w:pPr>
    </w:p>
    <w:p w14:paraId="3598A61D" w14:textId="77777777" w:rsidR="00000000" w:rsidRDefault="00162D07">
      <w:pPr>
        <w:pStyle w:val="a0"/>
        <w:rPr>
          <w:rFonts w:hint="cs"/>
          <w:rtl/>
        </w:rPr>
      </w:pPr>
      <w:r>
        <w:rPr>
          <w:rFonts w:hint="cs"/>
          <w:rtl/>
        </w:rPr>
        <w:t>אני שואל: האם מישהו יכול לבוא בטענות לראש המועצה של מעלות ולומר לו מאיפה אפשר להשיג את הכסף כדי לשלם עבור הרווחה, עבור חינוך, עבור תברואה וכל שאר הדברים הללו</w:t>
      </w:r>
      <w:r>
        <w:rPr>
          <w:rFonts w:hint="cs"/>
          <w:rtl/>
        </w:rPr>
        <w:t xml:space="preserve">? </w:t>
      </w:r>
    </w:p>
    <w:p w14:paraId="3C2967E0" w14:textId="77777777" w:rsidR="00000000" w:rsidRDefault="00162D07">
      <w:pPr>
        <w:pStyle w:val="a0"/>
        <w:rPr>
          <w:rFonts w:hint="cs"/>
          <w:rtl/>
        </w:rPr>
      </w:pPr>
    </w:p>
    <w:p w14:paraId="1B82BED7" w14:textId="77777777" w:rsidR="00000000" w:rsidRDefault="00162D07">
      <w:pPr>
        <w:pStyle w:val="a0"/>
        <w:rPr>
          <w:rFonts w:hint="cs"/>
          <w:rtl/>
        </w:rPr>
      </w:pPr>
      <w:r>
        <w:rPr>
          <w:rFonts w:hint="cs"/>
          <w:rtl/>
        </w:rPr>
        <w:t xml:space="preserve">אדוני היושב-ראש, עם כל הכבוד, הממשלה הזאת שגתה, עשתה טעות חמורה, היא צריכה להתעשת ולהציג תוכנית מהירה כבר בשבוע הבא - תוכנית כוללת לגבי כל הרשויות בארץ. אין ברירה, כרגע אני לא יודע מאין ייקחו את הכסף, אחרי שגם הביטחון כבר צריך, אולי הבריאות בדרך, אולי </w:t>
      </w:r>
      <w:r>
        <w:rPr>
          <w:rFonts w:hint="cs"/>
          <w:rtl/>
        </w:rPr>
        <w:t xml:space="preserve">גורמים נוספים יצטרכו בהמשך. בסיכומו של דבר, כנראה אין מנוס מהצגת תקציב נוסף בעוד חודשיים, שלושה חודשים. תודה רבה. </w:t>
      </w:r>
    </w:p>
    <w:p w14:paraId="01DFF602" w14:textId="77777777" w:rsidR="00000000" w:rsidRDefault="00162D07">
      <w:pPr>
        <w:pStyle w:val="a0"/>
        <w:rPr>
          <w:rFonts w:hint="cs"/>
          <w:rtl/>
        </w:rPr>
      </w:pPr>
    </w:p>
    <w:p w14:paraId="07ED4B2D" w14:textId="77777777" w:rsidR="00000000" w:rsidRDefault="00162D07">
      <w:pPr>
        <w:pStyle w:val="af1"/>
        <w:rPr>
          <w:rtl/>
        </w:rPr>
      </w:pPr>
      <w:r>
        <w:rPr>
          <w:rtl/>
        </w:rPr>
        <w:t>היו"ר יולי-יואל אדלשטיין:</w:t>
      </w:r>
    </w:p>
    <w:p w14:paraId="3569A36A" w14:textId="77777777" w:rsidR="00000000" w:rsidRDefault="00162D07">
      <w:pPr>
        <w:pStyle w:val="a0"/>
        <w:rPr>
          <w:rtl/>
        </w:rPr>
      </w:pPr>
    </w:p>
    <w:p w14:paraId="30AEEE78" w14:textId="77777777" w:rsidR="00000000" w:rsidRDefault="00162D07">
      <w:pPr>
        <w:pStyle w:val="a0"/>
        <w:rPr>
          <w:rFonts w:hint="cs"/>
          <w:rtl/>
        </w:rPr>
      </w:pPr>
      <w:r>
        <w:rPr>
          <w:rFonts w:hint="cs"/>
          <w:rtl/>
        </w:rPr>
        <w:t>תודה לחבר הכנסת דוד טל. חבר הכנסת עזמי בשארה. אחריו אמור להופיע נציג רע"ם, אבל אני מבין שלרגל החג הנציגים של רע"ם</w:t>
      </w:r>
      <w:r>
        <w:rPr>
          <w:rFonts w:hint="cs"/>
          <w:rtl/>
        </w:rPr>
        <w:t xml:space="preserve"> נעדרים. לכן אחרי חבר הכנסת עזמי בשארה ידבר חבר הכנסת אברהם בייגה שוחט. </w:t>
      </w:r>
    </w:p>
    <w:p w14:paraId="41FF3B66" w14:textId="77777777" w:rsidR="00000000" w:rsidRDefault="00162D07">
      <w:pPr>
        <w:pStyle w:val="a0"/>
        <w:rPr>
          <w:rFonts w:hint="cs"/>
          <w:rtl/>
        </w:rPr>
      </w:pPr>
    </w:p>
    <w:p w14:paraId="77968EAB" w14:textId="77777777" w:rsidR="00000000" w:rsidRDefault="00162D07">
      <w:pPr>
        <w:pStyle w:val="af0"/>
        <w:rPr>
          <w:rtl/>
        </w:rPr>
      </w:pPr>
      <w:r>
        <w:rPr>
          <w:rFonts w:hint="eastAsia"/>
          <w:rtl/>
        </w:rPr>
        <w:t>אברהם</w:t>
      </w:r>
      <w:r>
        <w:rPr>
          <w:rtl/>
        </w:rPr>
        <w:t xml:space="preserve"> בייגה שוחט (העבודה-מימד):</w:t>
      </w:r>
    </w:p>
    <w:p w14:paraId="65EC356C" w14:textId="77777777" w:rsidR="00000000" w:rsidRDefault="00162D07">
      <w:pPr>
        <w:pStyle w:val="a0"/>
        <w:rPr>
          <w:rFonts w:hint="cs"/>
          <w:rtl/>
        </w:rPr>
      </w:pPr>
    </w:p>
    <w:p w14:paraId="31CA6174" w14:textId="77777777" w:rsidR="00000000" w:rsidRDefault="00162D07">
      <w:pPr>
        <w:pStyle w:val="a0"/>
        <w:rPr>
          <w:rFonts w:hint="cs"/>
          <w:rtl/>
        </w:rPr>
      </w:pPr>
      <w:r>
        <w:rPr>
          <w:rFonts w:hint="cs"/>
          <w:rtl/>
        </w:rPr>
        <w:t xml:space="preserve">לא, קודם גילה ונסים זאב. </w:t>
      </w:r>
    </w:p>
    <w:p w14:paraId="3C09643A" w14:textId="77777777" w:rsidR="00000000" w:rsidRDefault="00162D07">
      <w:pPr>
        <w:pStyle w:val="a0"/>
        <w:rPr>
          <w:rFonts w:hint="cs"/>
          <w:rtl/>
        </w:rPr>
      </w:pPr>
    </w:p>
    <w:p w14:paraId="4F56CAAE" w14:textId="77777777" w:rsidR="00000000" w:rsidRDefault="00162D07">
      <w:pPr>
        <w:pStyle w:val="af1"/>
        <w:rPr>
          <w:rtl/>
        </w:rPr>
      </w:pPr>
      <w:r>
        <w:rPr>
          <w:rtl/>
        </w:rPr>
        <w:t>היו"ר יולי-יואל אדלשטיין:</w:t>
      </w:r>
    </w:p>
    <w:p w14:paraId="4FAA453C" w14:textId="77777777" w:rsidR="00000000" w:rsidRDefault="00162D07">
      <w:pPr>
        <w:pStyle w:val="a0"/>
        <w:rPr>
          <w:rtl/>
        </w:rPr>
      </w:pPr>
    </w:p>
    <w:p w14:paraId="522EE856" w14:textId="77777777" w:rsidR="00000000" w:rsidRDefault="00162D07">
      <w:pPr>
        <w:pStyle w:val="a0"/>
        <w:rPr>
          <w:rFonts w:hint="cs"/>
          <w:rtl/>
        </w:rPr>
      </w:pPr>
      <w:r>
        <w:rPr>
          <w:rFonts w:hint="cs"/>
          <w:rtl/>
        </w:rPr>
        <w:t>סליחה, לפני חבר הכנסת שוחט, חברי הכנסת שטרם דיברו הם גילה פינקלשטיין ונסים זאב. טעות שלי. בבקשה</w:t>
      </w:r>
      <w:r>
        <w:rPr>
          <w:rFonts w:hint="cs"/>
          <w:rtl/>
        </w:rPr>
        <w:t xml:space="preserve">, חבר הכנסת בשארה, שלוש דקות. </w:t>
      </w:r>
    </w:p>
    <w:p w14:paraId="6C940767" w14:textId="77777777" w:rsidR="00000000" w:rsidRDefault="00162D07">
      <w:pPr>
        <w:pStyle w:val="a0"/>
        <w:rPr>
          <w:rFonts w:hint="cs"/>
          <w:rtl/>
        </w:rPr>
      </w:pPr>
    </w:p>
    <w:p w14:paraId="05ECE44C" w14:textId="77777777" w:rsidR="00000000" w:rsidRDefault="00162D07">
      <w:pPr>
        <w:pStyle w:val="a"/>
        <w:rPr>
          <w:rtl/>
        </w:rPr>
      </w:pPr>
      <w:bookmarkStart w:id="97" w:name="FS000000558T02_02_2004_17_27_32"/>
      <w:bookmarkStart w:id="98" w:name="_Toc78878332"/>
      <w:bookmarkEnd w:id="97"/>
      <w:r>
        <w:rPr>
          <w:rFonts w:hint="eastAsia"/>
          <w:rtl/>
        </w:rPr>
        <w:t>עזמי</w:t>
      </w:r>
      <w:r>
        <w:rPr>
          <w:rtl/>
        </w:rPr>
        <w:t xml:space="preserve"> בשארה (בל"ד):</w:t>
      </w:r>
      <w:bookmarkEnd w:id="98"/>
    </w:p>
    <w:p w14:paraId="6BFEDE0C" w14:textId="77777777" w:rsidR="00000000" w:rsidRDefault="00162D07">
      <w:pPr>
        <w:pStyle w:val="a0"/>
        <w:rPr>
          <w:rFonts w:hint="cs"/>
          <w:rtl/>
        </w:rPr>
      </w:pPr>
    </w:p>
    <w:p w14:paraId="2B99532B" w14:textId="77777777" w:rsidR="00000000" w:rsidRDefault="00162D07">
      <w:pPr>
        <w:pStyle w:val="a0"/>
        <w:rPr>
          <w:rFonts w:hint="cs"/>
          <w:rtl/>
        </w:rPr>
      </w:pPr>
      <w:r>
        <w:rPr>
          <w:rFonts w:hint="cs"/>
          <w:rtl/>
        </w:rPr>
        <w:t>אדוני היושב-ראש, חברי הכנסת, אולי תופתעו, אבל בסיפור הזה של העסקה שהיתה אמורה להתפתח בין ראש הממשלה למתנחלים, אני מאמין לגרסת המתנחלים, שהוא הציע להם, שיעבור חוק בכנסת נגד הורדת התנחלויות תמורת שקט בזמן ה</w:t>
      </w:r>
      <w:r>
        <w:rPr>
          <w:rFonts w:hint="cs"/>
          <w:rtl/>
        </w:rPr>
        <w:t xml:space="preserve">ורדת ההתנחלויות, מה שהוא קורא להם, המאחזים הבלתי-חוקיים. </w:t>
      </w:r>
    </w:p>
    <w:p w14:paraId="3418662C" w14:textId="77777777" w:rsidR="00000000" w:rsidRDefault="00162D07">
      <w:pPr>
        <w:pStyle w:val="a0"/>
        <w:rPr>
          <w:rFonts w:hint="cs"/>
          <w:rtl/>
        </w:rPr>
      </w:pPr>
    </w:p>
    <w:p w14:paraId="27147FC0" w14:textId="77777777" w:rsidR="00000000" w:rsidRDefault="00162D07">
      <w:pPr>
        <w:pStyle w:val="a0"/>
        <w:rPr>
          <w:rFonts w:hint="cs"/>
          <w:rtl/>
        </w:rPr>
      </w:pPr>
      <w:r>
        <w:rPr>
          <w:rFonts w:hint="cs"/>
          <w:rtl/>
        </w:rPr>
        <w:t>אנחנו חושבים, כמובן, שכל המאחזים בלתי חוקיים, אנחנו חושבים בכלל שההתנחלויות הן בלתי חוקיות, במובן של החוק שחל בשטחים, שלדעתנו הוא החוק הבין-לאומי, לא החוק הישראלי. אז המובן של התנחלות בלתי חוקית וה</w:t>
      </w:r>
      <w:r>
        <w:rPr>
          <w:rFonts w:hint="cs"/>
          <w:rtl/>
        </w:rPr>
        <w:t xml:space="preserve">הבדל בין התנחלות בלתי חוקית והתנחלות חוקית הוא הבדל פוליטי-מפלגתי גרידא, שאין לו שום משמעות מבחינת החוק הטבעי והחוק הבין-לאומי וההסכמים הבין-לאומיים, שעל חלקם אפילו חתומה מדינת ישראל. יש גם החלטות של מועצת הביטחון, שכאילו ישראל הסכימה להן, 242. </w:t>
      </w:r>
    </w:p>
    <w:p w14:paraId="5875B374" w14:textId="77777777" w:rsidR="00000000" w:rsidRDefault="00162D07">
      <w:pPr>
        <w:pStyle w:val="a0"/>
        <w:rPr>
          <w:rFonts w:hint="cs"/>
          <w:rtl/>
        </w:rPr>
      </w:pPr>
    </w:p>
    <w:p w14:paraId="367246A7" w14:textId="77777777" w:rsidR="00000000" w:rsidRDefault="00162D07">
      <w:pPr>
        <w:pStyle w:val="a0"/>
        <w:rPr>
          <w:rFonts w:hint="cs"/>
          <w:rtl/>
        </w:rPr>
      </w:pPr>
      <w:r>
        <w:rPr>
          <w:rFonts w:hint="cs"/>
          <w:rtl/>
        </w:rPr>
        <w:t>אבל זה לא</w:t>
      </w:r>
      <w:r>
        <w:rPr>
          <w:rFonts w:hint="cs"/>
          <w:rtl/>
        </w:rPr>
        <w:t xml:space="preserve"> הנושא. אני מאמין לזה, מכיוון שעקבתי אחר כל ההתפתחות הפוליטית של ראש הממשלה בעניין ההתנחלויות. לדעתי, אין אישיות פוליטית בהיסטוריה של המדינה הזאת שהתוותה את האושיות, את המבנה הדמוגרפי של מדינת ישראל ושל השטחים כמו ראש הממשלה שרון מאז היה שר החקלאות. הוא לא</w:t>
      </w:r>
      <w:r>
        <w:rPr>
          <w:rFonts w:hint="cs"/>
          <w:rtl/>
        </w:rPr>
        <w:t xml:space="preserve"> השאיר תעלול שלא השתמש בו כדי להקים התנחלויות, פעם מאחורי גב הממשלה, לפעמים עם הממשלה. מאז היה שר החקלאות. ולכן אני גם מבין ללבם של אנשים שכועסים, אחרי שכל הביוגרפיה שלו קשורה לשליחתם לשטחים הכבושים. </w:t>
      </w:r>
    </w:p>
    <w:p w14:paraId="590D4284" w14:textId="77777777" w:rsidR="00000000" w:rsidRDefault="00162D07">
      <w:pPr>
        <w:pStyle w:val="a0"/>
        <w:rPr>
          <w:rFonts w:hint="cs"/>
          <w:rtl/>
        </w:rPr>
      </w:pPr>
    </w:p>
    <w:p w14:paraId="6CBDB797" w14:textId="77777777" w:rsidR="00000000" w:rsidRDefault="00162D07">
      <w:pPr>
        <w:pStyle w:val="a0"/>
        <w:rPr>
          <w:rFonts w:hint="cs"/>
          <w:rtl/>
        </w:rPr>
      </w:pPr>
      <w:r>
        <w:rPr>
          <w:rFonts w:hint="cs"/>
          <w:rtl/>
        </w:rPr>
        <w:t>אגב, כך הוא גם סלל לו את הדרך לראשות הממשלה. אין כלי י</w:t>
      </w:r>
      <w:r>
        <w:rPr>
          <w:rFonts w:hint="cs"/>
          <w:rtl/>
        </w:rPr>
        <w:t>ותר חשוב בדרכו לראשות הממשלה מעידוד ההתנחלויות. זה הכלי העיקרי שבו השתמש אריאל שרון בדרכו לראשות הממשלה. לא הלוחם הגיבור ולא שום דבר. זה העיקר. אנחנו יכולים להראות, שהכלי העיקרי שהביא את ראש הממשלה לראשות הממשלה, בשלושת העשורים האחרונים, היה זה - התמרון של</w:t>
      </w:r>
      <w:r>
        <w:rPr>
          <w:rFonts w:hint="cs"/>
          <w:rtl/>
        </w:rPr>
        <w:t xml:space="preserve">ו בכל מדיניות ההתנחלויות. </w:t>
      </w:r>
    </w:p>
    <w:p w14:paraId="4538FC70" w14:textId="77777777" w:rsidR="00000000" w:rsidRDefault="00162D07">
      <w:pPr>
        <w:pStyle w:val="a0"/>
        <w:ind w:firstLine="0"/>
        <w:rPr>
          <w:rFonts w:hint="cs"/>
          <w:rtl/>
        </w:rPr>
      </w:pPr>
    </w:p>
    <w:p w14:paraId="363933C6" w14:textId="77777777" w:rsidR="00000000" w:rsidRDefault="00162D07">
      <w:pPr>
        <w:pStyle w:val="a0"/>
        <w:rPr>
          <w:rFonts w:hint="cs"/>
          <w:rtl/>
        </w:rPr>
      </w:pPr>
      <w:r>
        <w:rPr>
          <w:rFonts w:hint="cs"/>
          <w:rtl/>
        </w:rPr>
        <w:t xml:space="preserve">אדוני היושב-ראש, אני רוצה להגיד למפלגת העבודה, שהזהירות שלה כן דרושה </w:t>
      </w:r>
      <w:r>
        <w:rPr>
          <w:rtl/>
        </w:rPr>
        <w:t>–</w:t>
      </w:r>
      <w:r>
        <w:rPr>
          <w:rFonts w:hint="cs"/>
          <w:rtl/>
        </w:rPr>
        <w:t xml:space="preserve">  הם אמרו שהם יתמכו ברמת הביצוע ולא ברמת ההצהרה </w:t>
      </w:r>
      <w:r>
        <w:rPr>
          <w:rtl/>
        </w:rPr>
        <w:t>–</w:t>
      </w:r>
      <w:r>
        <w:rPr>
          <w:rFonts w:hint="cs"/>
          <w:rtl/>
        </w:rPr>
        <w:t xml:space="preserve">  כשמדובר בהתנחלויות בעזה, שכולם יודעים שאין להן עתיד בעזה. מפלגת העבודה, מאז אוסלו בעצם, אשמה בכך שלא הורידו</w:t>
      </w:r>
      <w:r>
        <w:rPr>
          <w:rFonts w:hint="cs"/>
          <w:rtl/>
        </w:rPr>
        <w:t xml:space="preserve"> אותן בזמן, אבל זאת היסטוריה. </w:t>
      </w:r>
    </w:p>
    <w:p w14:paraId="4B83F9A9" w14:textId="77777777" w:rsidR="00000000" w:rsidRDefault="00162D07">
      <w:pPr>
        <w:pStyle w:val="a0"/>
        <w:rPr>
          <w:rFonts w:hint="cs"/>
          <w:rtl/>
        </w:rPr>
      </w:pPr>
    </w:p>
    <w:p w14:paraId="210DB438" w14:textId="77777777" w:rsidR="00000000" w:rsidRDefault="00162D07">
      <w:pPr>
        <w:pStyle w:val="af0"/>
        <w:rPr>
          <w:rtl/>
        </w:rPr>
      </w:pPr>
      <w:r>
        <w:rPr>
          <w:rFonts w:hint="eastAsia"/>
          <w:rtl/>
        </w:rPr>
        <w:t>שלום</w:t>
      </w:r>
      <w:r>
        <w:rPr>
          <w:rtl/>
        </w:rPr>
        <w:t xml:space="preserve"> שמחון (העבודה-מימד):</w:t>
      </w:r>
    </w:p>
    <w:p w14:paraId="25C78A6F" w14:textId="77777777" w:rsidR="00000000" w:rsidRDefault="00162D07">
      <w:pPr>
        <w:pStyle w:val="a0"/>
        <w:rPr>
          <w:rFonts w:hint="cs"/>
          <w:rtl/>
        </w:rPr>
      </w:pPr>
    </w:p>
    <w:p w14:paraId="73167FBD" w14:textId="77777777" w:rsidR="00000000" w:rsidRDefault="00162D07">
      <w:pPr>
        <w:pStyle w:val="a0"/>
        <w:rPr>
          <w:rFonts w:hint="cs"/>
          <w:rtl/>
        </w:rPr>
      </w:pPr>
      <w:r>
        <w:rPr>
          <w:rFonts w:hint="cs"/>
          <w:rtl/>
        </w:rPr>
        <w:t xml:space="preserve">אני אגיד לך משהו שאתה לא יודע. לא במקרה, הגופים שמזוהים עם מפלגת העבודה לא יושבים בגוש-קטיף; לא במקרה הגופים שיישבו את רמת-הגולן, התיישבו ממש על הקצה. </w:t>
      </w:r>
    </w:p>
    <w:p w14:paraId="412F7770" w14:textId="77777777" w:rsidR="00000000" w:rsidRDefault="00162D07">
      <w:pPr>
        <w:pStyle w:val="a0"/>
        <w:rPr>
          <w:rFonts w:hint="cs"/>
          <w:rtl/>
        </w:rPr>
      </w:pPr>
    </w:p>
    <w:p w14:paraId="5505CE3D" w14:textId="77777777" w:rsidR="00000000" w:rsidRDefault="00162D07">
      <w:pPr>
        <w:pStyle w:val="-"/>
        <w:rPr>
          <w:rtl/>
        </w:rPr>
      </w:pPr>
      <w:bookmarkStart w:id="99" w:name="FS000000558T02_02_2004_18_18_08C"/>
      <w:bookmarkEnd w:id="99"/>
      <w:r>
        <w:rPr>
          <w:rtl/>
        </w:rPr>
        <w:t>עזמי בשארה (בל"ד):</w:t>
      </w:r>
    </w:p>
    <w:p w14:paraId="5AC5F019" w14:textId="77777777" w:rsidR="00000000" w:rsidRDefault="00162D07">
      <w:pPr>
        <w:pStyle w:val="a0"/>
        <w:rPr>
          <w:rtl/>
        </w:rPr>
      </w:pPr>
    </w:p>
    <w:p w14:paraId="7698C52C" w14:textId="77777777" w:rsidR="00000000" w:rsidRDefault="00162D07">
      <w:pPr>
        <w:pStyle w:val="a0"/>
        <w:rPr>
          <w:rFonts w:hint="cs"/>
          <w:rtl/>
        </w:rPr>
      </w:pPr>
      <w:r>
        <w:rPr>
          <w:rFonts w:hint="cs"/>
          <w:rtl/>
        </w:rPr>
        <w:t>אני מדבר על הורדתם. לא ב</w:t>
      </w:r>
      <w:r>
        <w:rPr>
          <w:rFonts w:hint="cs"/>
          <w:rtl/>
        </w:rPr>
        <w:t>מקרה יישבתם את הבקעה ולא במקרה יש יישובים בצפון הגדה שקמו בזמנכם, ולא במקרה השתמש פרס בכל ההתנחלויות סביב חברון ככלי לניגוח רבין. עזוב, אלה דברים שאנחנו כבר מכירים, אלה דברים שהם כבר היסטוריה. אדוני חבר הכנסת שמחון, בהרבה ציניות, לרבות במפלגת העבודה, השתמש</w:t>
      </w:r>
      <w:r>
        <w:rPr>
          <w:rFonts w:hint="cs"/>
          <w:rtl/>
        </w:rPr>
        <w:t>ו בזמן ההתנחלויות.</w:t>
      </w:r>
    </w:p>
    <w:p w14:paraId="5DD11DDF" w14:textId="77777777" w:rsidR="00000000" w:rsidRDefault="00162D07">
      <w:pPr>
        <w:pStyle w:val="a0"/>
        <w:rPr>
          <w:rFonts w:hint="cs"/>
          <w:rtl/>
        </w:rPr>
      </w:pPr>
    </w:p>
    <w:p w14:paraId="3A73DBA3" w14:textId="77777777" w:rsidR="00000000" w:rsidRDefault="00162D07">
      <w:pPr>
        <w:pStyle w:val="a0"/>
        <w:rPr>
          <w:rFonts w:hint="cs"/>
          <w:rtl/>
        </w:rPr>
      </w:pPr>
      <w:r>
        <w:rPr>
          <w:rFonts w:hint="cs"/>
          <w:rtl/>
        </w:rPr>
        <w:t>אדוני היושב-ראש, משפט אחד לסיכום. אפילו מסיבות פנימיות הוא לא יעזוב את השלטון לפני שהוא ישאיר את חותמו על צורת פתרון הקבע. אני מאמין לנאום הרצלייה שלו, לקווים העיקריים של נאום הרצלייה שלו. הוא רוצה להשאיר אותנו עם המפה של פתרון הקבע, וה</w:t>
      </w:r>
      <w:r>
        <w:rPr>
          <w:rFonts w:hint="cs"/>
          <w:rtl/>
        </w:rPr>
        <w:t>וא מתכוון ל-40%. הסיפור של פריסה מחדש ועזיבת כאוס בשטחים הפלסטיניים, שתקום ישות פלסטינית שתיקח אחריות על 40% מהשטחים - זה מה שהוא רוצה לעשות, ולכן אני מאמין לו הפעם. בעניין של עזה אני מאמין לו. האיש הזה מפחיד, הוא משאיר אותנו עם כאוס אמיתי. תודה רבה ליושב-</w:t>
      </w:r>
      <w:r>
        <w:rPr>
          <w:rFonts w:hint="cs"/>
          <w:rtl/>
        </w:rPr>
        <w:t xml:space="preserve">ראש. </w:t>
      </w:r>
    </w:p>
    <w:p w14:paraId="09BDDE13" w14:textId="77777777" w:rsidR="00000000" w:rsidRDefault="00162D07">
      <w:pPr>
        <w:pStyle w:val="a0"/>
        <w:rPr>
          <w:rFonts w:hint="cs"/>
          <w:rtl/>
        </w:rPr>
      </w:pPr>
    </w:p>
    <w:p w14:paraId="53FD3AEB" w14:textId="77777777" w:rsidR="00000000" w:rsidRDefault="00162D07">
      <w:pPr>
        <w:pStyle w:val="af1"/>
        <w:rPr>
          <w:rtl/>
        </w:rPr>
      </w:pPr>
      <w:r>
        <w:rPr>
          <w:rtl/>
        </w:rPr>
        <w:t>היו"ר יולי-יואל אדלשטיין:</w:t>
      </w:r>
    </w:p>
    <w:p w14:paraId="34CA362B" w14:textId="77777777" w:rsidR="00000000" w:rsidRDefault="00162D07">
      <w:pPr>
        <w:pStyle w:val="a0"/>
        <w:rPr>
          <w:rtl/>
        </w:rPr>
      </w:pPr>
    </w:p>
    <w:p w14:paraId="4C8CDF92" w14:textId="77777777" w:rsidR="00000000" w:rsidRDefault="00162D07">
      <w:pPr>
        <w:pStyle w:val="a0"/>
        <w:rPr>
          <w:rFonts w:hint="cs"/>
          <w:rtl/>
        </w:rPr>
      </w:pPr>
      <w:r>
        <w:rPr>
          <w:rFonts w:hint="cs"/>
          <w:rtl/>
        </w:rPr>
        <w:t xml:space="preserve">תודה לחבר הכנסת עזמי בשארה. חבר הכנסת נסים זאב - בבקשה, אדוני, שלוש דקות לרשותך. </w:t>
      </w:r>
    </w:p>
    <w:p w14:paraId="5369B69C" w14:textId="77777777" w:rsidR="00000000" w:rsidRDefault="00162D07">
      <w:pPr>
        <w:pStyle w:val="a0"/>
        <w:rPr>
          <w:rFonts w:hint="cs"/>
          <w:rtl/>
        </w:rPr>
      </w:pPr>
    </w:p>
    <w:p w14:paraId="198F5EF5" w14:textId="77777777" w:rsidR="00000000" w:rsidRDefault="00162D07">
      <w:pPr>
        <w:pStyle w:val="a"/>
        <w:rPr>
          <w:rtl/>
        </w:rPr>
      </w:pPr>
      <w:bookmarkStart w:id="100" w:name="FS000000490T02_02_2004_18_22_08"/>
      <w:bookmarkStart w:id="101" w:name="_Toc78878333"/>
      <w:bookmarkEnd w:id="100"/>
      <w:r>
        <w:rPr>
          <w:rFonts w:hint="eastAsia"/>
          <w:rtl/>
        </w:rPr>
        <w:t>נסים</w:t>
      </w:r>
      <w:r>
        <w:rPr>
          <w:rtl/>
        </w:rPr>
        <w:t xml:space="preserve"> זאב (ש"ס):</w:t>
      </w:r>
      <w:bookmarkEnd w:id="101"/>
    </w:p>
    <w:p w14:paraId="2C3AA024" w14:textId="77777777" w:rsidR="00000000" w:rsidRDefault="00162D07">
      <w:pPr>
        <w:pStyle w:val="a0"/>
        <w:rPr>
          <w:rFonts w:hint="cs"/>
          <w:rtl/>
        </w:rPr>
      </w:pPr>
    </w:p>
    <w:p w14:paraId="601E5553" w14:textId="77777777" w:rsidR="00000000" w:rsidRDefault="00162D07">
      <w:pPr>
        <w:pStyle w:val="a0"/>
        <w:rPr>
          <w:rFonts w:hint="cs"/>
          <w:rtl/>
        </w:rPr>
      </w:pPr>
      <w:r>
        <w:rPr>
          <w:rFonts w:hint="cs"/>
          <w:rtl/>
        </w:rPr>
        <w:t>אדוני היושב בראש, כנסת נכבדה, האם מישהו יודע מה קורה לראש הממשלה? מה עובר על ראש הממשלה? לפני ימים מספר הוא הצהיר על עקירת</w:t>
      </w:r>
      <w:r>
        <w:rPr>
          <w:rFonts w:hint="cs"/>
          <w:rtl/>
        </w:rPr>
        <w:t xml:space="preserve"> שבעה יישובים, והיום אחר הצהריים שמענו על 17 יישובים. אבל זה לא הנושא שלנו, אף שאני אתייחס אליו בהמשך, אם אני אספיק. </w:t>
      </w:r>
    </w:p>
    <w:p w14:paraId="06BC3F9A" w14:textId="77777777" w:rsidR="00000000" w:rsidRDefault="00162D07">
      <w:pPr>
        <w:pStyle w:val="a0"/>
        <w:rPr>
          <w:rFonts w:hint="cs"/>
          <w:rtl/>
        </w:rPr>
      </w:pPr>
    </w:p>
    <w:p w14:paraId="7EE0A061" w14:textId="77777777" w:rsidR="00000000" w:rsidRDefault="00162D07">
      <w:pPr>
        <w:pStyle w:val="a0"/>
        <w:rPr>
          <w:rFonts w:hint="cs"/>
          <w:rtl/>
        </w:rPr>
      </w:pPr>
      <w:r>
        <w:rPr>
          <w:rFonts w:hint="cs"/>
          <w:rtl/>
        </w:rPr>
        <w:t>הנושא הוא הקיצוץ ומה שראש הממשלה הצהיר בקווי היסוד שלו. הוא אמר שהמאבק של הממשלה הזאת הוא מאבק בעוני ובאבטלה, צמצום הפערים החברתיים, שיפו</w:t>
      </w:r>
      <w:r>
        <w:rPr>
          <w:rFonts w:hint="cs"/>
          <w:rtl/>
        </w:rPr>
        <w:t xml:space="preserve">ר איכות החיים בערי הפיתוח, בשכונות ובאזורי המצוקה. שמעתם? ראיתם את זה? איזה פיתוח היה? איזה מאבק בעוני? הוא נלחם בעניים, האבטלה הולכת וגואה. </w:t>
      </w:r>
    </w:p>
    <w:p w14:paraId="0A75943D" w14:textId="77777777" w:rsidR="00000000" w:rsidRDefault="00162D07">
      <w:pPr>
        <w:pStyle w:val="a0"/>
        <w:rPr>
          <w:rFonts w:hint="cs"/>
          <w:rtl/>
        </w:rPr>
      </w:pPr>
    </w:p>
    <w:p w14:paraId="5BC4AA52" w14:textId="77777777" w:rsidR="00000000" w:rsidRDefault="00162D07">
      <w:pPr>
        <w:pStyle w:val="a0"/>
        <w:rPr>
          <w:rFonts w:hint="cs"/>
          <w:rtl/>
        </w:rPr>
      </w:pPr>
      <w:r>
        <w:rPr>
          <w:rFonts w:hint="cs"/>
          <w:rtl/>
        </w:rPr>
        <w:t>דבר נוסף: הממשלה תפעל לקידום שכבות רחבות בעם, לצמצום הפערים, להעלאת רמת החיים של השכבות החלשות, תוך כדי קידום ערי</w:t>
      </w:r>
      <w:r>
        <w:rPr>
          <w:rFonts w:hint="cs"/>
          <w:rtl/>
        </w:rPr>
        <w:t xml:space="preserve"> הפיתוח. דבר נוסף: הממשלה תפעל לשיפור של ממש בתחום בריאות הציבור, התעסוקה, תנאי הדיור; תדאג לקשישים, תדאג לשכבות החלשות ולמשפחות ברוכות ילדים. שמעתם? מה היא עשתה למען משפחות ברוכות ילדים? קיצצה בקצבאות, ולכן היום תראו את בתי-התמחוי מלאים ילדים ומלאים משפחו</w:t>
      </w:r>
      <w:r>
        <w:rPr>
          <w:rFonts w:hint="cs"/>
          <w:rtl/>
        </w:rPr>
        <w:t xml:space="preserve">ת. הממשלה הזאת תפעל למען משפחות חד-הוריות ואנשים המצויים במצוקה כלכלית וחברתית. למה היא תדאג? שבחייהם הם לא יצאו מהמצוקה הזאת. היא תשאיר אותם במעגל המצוקה. </w:t>
      </w:r>
    </w:p>
    <w:p w14:paraId="22C6F48A" w14:textId="77777777" w:rsidR="00000000" w:rsidRDefault="00162D07">
      <w:pPr>
        <w:pStyle w:val="a0"/>
        <w:rPr>
          <w:rFonts w:hint="cs"/>
          <w:rtl/>
        </w:rPr>
      </w:pPr>
    </w:p>
    <w:p w14:paraId="45A0296D" w14:textId="77777777" w:rsidR="00000000" w:rsidRDefault="00162D07">
      <w:pPr>
        <w:pStyle w:val="a0"/>
        <w:rPr>
          <w:rFonts w:hint="cs"/>
          <w:rtl/>
        </w:rPr>
      </w:pPr>
      <w:r>
        <w:rPr>
          <w:rFonts w:hint="cs"/>
          <w:rtl/>
        </w:rPr>
        <w:t>לכן אני לא יכול לסבול את הצביעות של שר הפנים, כאשר מצד אחד הוא משתתף בכנס חירום של ראשי רשויות ומב</w:t>
      </w:r>
      <w:r>
        <w:rPr>
          <w:rFonts w:hint="cs"/>
          <w:rtl/>
        </w:rPr>
        <w:t xml:space="preserve">יע הזדהות, ורק לפני פחות מחודש הוא הצביע על אותו תקציב, שאומר לקצץ 1.8 מיליארד. מה המשחק הזה? </w:t>
      </w:r>
    </w:p>
    <w:p w14:paraId="2C620587" w14:textId="77777777" w:rsidR="00000000" w:rsidRDefault="00162D07">
      <w:pPr>
        <w:pStyle w:val="a0"/>
        <w:rPr>
          <w:rFonts w:hint="cs"/>
          <w:rtl/>
        </w:rPr>
      </w:pPr>
    </w:p>
    <w:p w14:paraId="477AD818" w14:textId="77777777" w:rsidR="00000000" w:rsidRDefault="00162D07">
      <w:pPr>
        <w:pStyle w:val="a0"/>
        <w:rPr>
          <w:rFonts w:hint="cs"/>
          <w:rtl/>
        </w:rPr>
      </w:pPr>
      <w:r>
        <w:rPr>
          <w:rFonts w:hint="cs"/>
          <w:rtl/>
        </w:rPr>
        <w:t xml:space="preserve">עומד כאן השר שטרית ואומר: בגלל שחיתויות, כיוון שראשי המועצות וראשי הרשויות לא פועלים כשורה. רבותי, אין להם ממי לגבות את הארנונה. אם אנשים לא מקבלים משכורת במשך </w:t>
      </w:r>
      <w:r>
        <w:rPr>
          <w:rFonts w:hint="cs"/>
          <w:rtl/>
        </w:rPr>
        <w:t xml:space="preserve">חודשים רבים בקריית-מלאכי וכמעט בכל ערי ישראל, מהיכן אותם פועלים ישלמו את המסים? איך הרשויות יכולות להתקיים? </w:t>
      </w:r>
    </w:p>
    <w:p w14:paraId="4EC0F892" w14:textId="77777777" w:rsidR="00000000" w:rsidRDefault="00162D07">
      <w:pPr>
        <w:pStyle w:val="a0"/>
        <w:rPr>
          <w:rFonts w:hint="cs"/>
          <w:rtl/>
        </w:rPr>
      </w:pPr>
    </w:p>
    <w:p w14:paraId="5C0CC970" w14:textId="77777777" w:rsidR="00000000" w:rsidRDefault="00162D07">
      <w:pPr>
        <w:pStyle w:val="a0"/>
        <w:rPr>
          <w:rFonts w:hint="cs"/>
          <w:rtl/>
        </w:rPr>
      </w:pPr>
      <w:r>
        <w:rPr>
          <w:rFonts w:hint="cs"/>
          <w:rtl/>
        </w:rPr>
        <w:t xml:space="preserve">אדוני היושב-ראש, מדברים על קידומם של היישובים שנמצאים בקו העימות, וזה אחד מהדברים המרכזיים שהממשלה הצביעה עליהם, וראש הממשלה פועל בצורה הפוכה ממש </w:t>
      </w:r>
      <w:r>
        <w:rPr>
          <w:rtl/>
        </w:rPr>
        <w:t>–</w:t>
      </w:r>
      <w:r>
        <w:rPr>
          <w:rFonts w:hint="cs"/>
          <w:rtl/>
        </w:rPr>
        <w:t xml:space="preserve"> אי-חידוש המענקים וההנחות שניתנו ל-17 יישובי קו העימות בצפון. </w:t>
      </w:r>
    </w:p>
    <w:p w14:paraId="7198A3B4" w14:textId="77777777" w:rsidR="00000000" w:rsidRDefault="00162D07">
      <w:pPr>
        <w:pStyle w:val="a0"/>
        <w:rPr>
          <w:rFonts w:hint="cs"/>
          <w:rtl/>
        </w:rPr>
      </w:pPr>
    </w:p>
    <w:p w14:paraId="07CD1E50" w14:textId="77777777" w:rsidR="00000000" w:rsidRDefault="00162D07">
      <w:pPr>
        <w:pStyle w:val="a0"/>
        <w:rPr>
          <w:rFonts w:hint="cs"/>
          <w:rtl/>
        </w:rPr>
      </w:pPr>
      <w:r>
        <w:rPr>
          <w:rFonts w:hint="cs"/>
          <w:rtl/>
        </w:rPr>
        <w:t>לכן, ראש הממשלה מתעתע בעם, אבל הוא אמר דבר אחד ואני מאמין לו: אני מחליט, אני אבצע, ולא אף אחד אחר. אני בכבודי, אני בעצמי, זאת האחריות שלי לשקול את כל השיקולים, לשמוע את כל הדעות, ואני אחליט ב</w:t>
      </w:r>
      <w:r>
        <w:rPr>
          <w:rFonts w:hint="cs"/>
          <w:rtl/>
        </w:rPr>
        <w:t xml:space="preserve">עצמי. לשם כך נבחרתי. אם כן, העם יראה וישפוט. </w:t>
      </w:r>
    </w:p>
    <w:p w14:paraId="6310A885" w14:textId="77777777" w:rsidR="00000000" w:rsidRDefault="00162D07">
      <w:pPr>
        <w:pStyle w:val="a0"/>
        <w:rPr>
          <w:rFonts w:hint="cs"/>
          <w:rtl/>
        </w:rPr>
      </w:pPr>
    </w:p>
    <w:p w14:paraId="111DDEC5" w14:textId="77777777" w:rsidR="00000000" w:rsidRDefault="00162D07">
      <w:pPr>
        <w:pStyle w:val="af1"/>
        <w:rPr>
          <w:rtl/>
        </w:rPr>
      </w:pPr>
      <w:r>
        <w:rPr>
          <w:rtl/>
        </w:rPr>
        <w:t>היו"ר יולי-יואל אדלשטיין:</w:t>
      </w:r>
    </w:p>
    <w:p w14:paraId="41F7E6FC" w14:textId="77777777" w:rsidR="00000000" w:rsidRDefault="00162D07">
      <w:pPr>
        <w:pStyle w:val="a0"/>
        <w:rPr>
          <w:rtl/>
        </w:rPr>
      </w:pPr>
    </w:p>
    <w:p w14:paraId="5E652CF5" w14:textId="77777777" w:rsidR="00000000" w:rsidRDefault="00162D07">
      <w:pPr>
        <w:pStyle w:val="a0"/>
        <w:rPr>
          <w:rFonts w:hint="cs"/>
          <w:rtl/>
        </w:rPr>
      </w:pPr>
      <w:r>
        <w:rPr>
          <w:rFonts w:hint="cs"/>
          <w:rtl/>
        </w:rPr>
        <w:t xml:space="preserve">תודה לחבר הכנסת נסים זאב. חברת הכנסת גילה פינקלשטיין לא נמצאת, ולכן ידבר עכשיו חבר הכנסת אברהם בייגה שוחט. יסכם את הדיון חבר הכנסת גדעון סער. </w:t>
      </w:r>
    </w:p>
    <w:p w14:paraId="6A7AA3EB" w14:textId="77777777" w:rsidR="00000000" w:rsidRDefault="00162D07">
      <w:pPr>
        <w:pStyle w:val="a0"/>
        <w:rPr>
          <w:rFonts w:hint="cs"/>
          <w:rtl/>
        </w:rPr>
      </w:pPr>
    </w:p>
    <w:p w14:paraId="7DEF644E" w14:textId="77777777" w:rsidR="00000000" w:rsidRDefault="00162D07">
      <w:pPr>
        <w:pStyle w:val="a"/>
        <w:rPr>
          <w:rtl/>
        </w:rPr>
      </w:pPr>
      <w:bookmarkStart w:id="102" w:name="FS000000459T02_02_2004_18_31_30"/>
      <w:bookmarkStart w:id="103" w:name="_Toc78878334"/>
      <w:bookmarkEnd w:id="102"/>
      <w:r>
        <w:rPr>
          <w:rFonts w:hint="eastAsia"/>
          <w:rtl/>
        </w:rPr>
        <w:t>אברהם</w:t>
      </w:r>
      <w:r>
        <w:rPr>
          <w:rtl/>
        </w:rPr>
        <w:t xml:space="preserve"> בייגה שוחט (העבודה-מימד):</w:t>
      </w:r>
      <w:bookmarkEnd w:id="103"/>
    </w:p>
    <w:p w14:paraId="63E800CA" w14:textId="77777777" w:rsidR="00000000" w:rsidRDefault="00162D07">
      <w:pPr>
        <w:pStyle w:val="a0"/>
        <w:rPr>
          <w:rFonts w:hint="cs"/>
          <w:rtl/>
        </w:rPr>
      </w:pPr>
    </w:p>
    <w:p w14:paraId="56733A58" w14:textId="77777777" w:rsidR="00000000" w:rsidRDefault="00162D07">
      <w:pPr>
        <w:pStyle w:val="a0"/>
        <w:rPr>
          <w:rFonts w:hint="cs"/>
          <w:rtl/>
        </w:rPr>
      </w:pPr>
      <w:r>
        <w:rPr>
          <w:rFonts w:hint="cs"/>
          <w:rtl/>
        </w:rPr>
        <w:t>אדוני</w:t>
      </w:r>
      <w:r>
        <w:rPr>
          <w:rFonts w:hint="cs"/>
          <w:rtl/>
        </w:rPr>
        <w:t xml:space="preserve"> היושב-ראש, רבותי חברי הכנסת, אני אתייחס בדברי לארבעה גורמים, אם אני אספיק בזמן הקצר שעומד לרשותי - לראש הממשלה, לשר האוצר, לשר הפנים ולחברי הכנסת, בעיקר מהליכוד, אבל אולי זה טוב גם לשינוי, שהצביעו בעד התקציב הזה. </w:t>
      </w:r>
    </w:p>
    <w:p w14:paraId="1D923091" w14:textId="77777777" w:rsidR="00000000" w:rsidRDefault="00162D07">
      <w:pPr>
        <w:pStyle w:val="a0"/>
        <w:rPr>
          <w:rFonts w:hint="cs"/>
          <w:rtl/>
        </w:rPr>
      </w:pPr>
    </w:p>
    <w:p w14:paraId="0C5DE20D" w14:textId="77777777" w:rsidR="00000000" w:rsidRDefault="00162D07">
      <w:pPr>
        <w:pStyle w:val="a0"/>
        <w:rPr>
          <w:rFonts w:hint="cs"/>
          <w:rtl/>
        </w:rPr>
      </w:pPr>
      <w:r>
        <w:rPr>
          <w:rFonts w:hint="cs"/>
          <w:rtl/>
        </w:rPr>
        <w:t>קשה לתאר את הטיפשות, הצביעות וחוסר היושר</w:t>
      </w:r>
      <w:r>
        <w:rPr>
          <w:rFonts w:hint="cs"/>
          <w:rtl/>
        </w:rPr>
        <w:t xml:space="preserve"> שניבט מפרצופו של ראש הממשלה, כפי שצולם בפתיחת ישיבת הממשלה. במבט חמור סבר, בחליפה כחולה עם סמל המדינה, הוא קרא מהכתב לפני המצלמות והעיתונאים בישיבת הממשלה, ואמר: חייבים לטפל במשבר ברשויות המקומיות. הוא פנה לשר האוצר ולשר הפנים וביקש מהם שעד יום ראשון הבא </w:t>
      </w:r>
      <w:r>
        <w:rPr>
          <w:rFonts w:hint="cs"/>
          <w:rtl/>
        </w:rPr>
        <w:t xml:space="preserve">יביאו פתרון ותוכנית. </w:t>
      </w:r>
    </w:p>
    <w:p w14:paraId="08B5C91E" w14:textId="77777777" w:rsidR="00000000" w:rsidRDefault="00162D07">
      <w:pPr>
        <w:pStyle w:val="a0"/>
        <w:rPr>
          <w:rFonts w:hint="cs"/>
          <w:rtl/>
        </w:rPr>
      </w:pPr>
    </w:p>
    <w:p w14:paraId="40F146CF" w14:textId="77777777" w:rsidR="00000000" w:rsidRDefault="00162D07">
      <w:pPr>
        <w:pStyle w:val="a0"/>
        <w:rPr>
          <w:rFonts w:hint="cs"/>
          <w:rtl/>
        </w:rPr>
      </w:pPr>
      <w:r>
        <w:rPr>
          <w:rFonts w:hint="cs"/>
          <w:rtl/>
        </w:rPr>
        <w:t>במדינה נורמלית היו אומרים לו כך: אדוני ראש הממשלה, ב-10 בספטמבר היה דיון בממשלה והביאו את הקיצוץ, ב-15 בחודש היה דיון שני והביאו את הקיצוץ, לאחר מכן היתה ישיבה שבה אושר התקציב, לאחר מכן הוא אושר בקריאה ראשונה, לאחר מכן הוא חזר הנה לק</w:t>
      </w:r>
      <w:r>
        <w:rPr>
          <w:rFonts w:hint="cs"/>
          <w:rtl/>
        </w:rPr>
        <w:t>ריאה שנייה ושלישית. זה לא שאתה לא מבין. כשהיה צריך לקיים דיון על העלאת מחירי המים, ידעת להוציא את החקלאות ואת העלאת המחירים. כשהיה היטל על עובדים זרים, ידעת לגרום לכך שעל עובדים זרים בחקלאות יהיה היטל אחר. חשבתי שאולי הוא לא עירני, אולי הוא ישן בכל הישיבות</w:t>
      </w:r>
      <w:r>
        <w:rPr>
          <w:rFonts w:hint="cs"/>
          <w:rtl/>
        </w:rPr>
        <w:t xml:space="preserve"> שהזכרתי, אבל, עובדה, הוא לא ישן. בין ספר אחד לשני ראינו הבדלים. </w:t>
      </w:r>
    </w:p>
    <w:p w14:paraId="033654E9" w14:textId="77777777" w:rsidR="00000000" w:rsidRDefault="00162D07">
      <w:pPr>
        <w:pStyle w:val="a0"/>
        <w:rPr>
          <w:rFonts w:hint="cs"/>
          <w:rtl/>
        </w:rPr>
      </w:pPr>
    </w:p>
    <w:p w14:paraId="56641CB9" w14:textId="77777777" w:rsidR="00000000" w:rsidRDefault="00162D07">
      <w:pPr>
        <w:pStyle w:val="a0"/>
        <w:rPr>
          <w:rFonts w:hint="cs"/>
          <w:rtl/>
        </w:rPr>
      </w:pPr>
      <w:r>
        <w:rPr>
          <w:rFonts w:hint="cs"/>
          <w:rtl/>
        </w:rPr>
        <w:t>ראש הממשלה - ואני אומר את זה למי שמאזין לנו - אחראי לכך שאין לימודים היום בקו העימות, הוא אחראי לכך שאין לימודים בבתי-ספר, הוא אחראי לעובדה שיש ילדים רעבים, הוא אחראי לכך שהשלטון המקומי מתמ</w:t>
      </w:r>
      <w:r>
        <w:rPr>
          <w:rFonts w:hint="cs"/>
          <w:rtl/>
        </w:rPr>
        <w:t>וטט, ושום דבר לא יעזור, גם לא הצגת פוזה כזאת בפתיחת ישיבת הממשלה כלפי העיתונאים: אדוני שר הפנים, אדוני שר האוצר, בבקשה, צריך לפתור את העניין. מה, לא ידעת? איפה נמצאת? היית על המרס? חזרת עם החללית שהיתה שם עכשיו? איזה קשקוש. שר האוצר עושה מה שמתאים לו, וקיצ</w:t>
      </w:r>
      <w:r>
        <w:rPr>
          <w:rFonts w:hint="cs"/>
          <w:rtl/>
        </w:rPr>
        <w:t xml:space="preserve">וץ המענק פוגע רק בחלשים. חד וחלק. </w:t>
      </w:r>
    </w:p>
    <w:p w14:paraId="59AEDA3F" w14:textId="77777777" w:rsidR="00000000" w:rsidRDefault="00162D07">
      <w:pPr>
        <w:pStyle w:val="a0"/>
        <w:rPr>
          <w:rFonts w:hint="cs"/>
          <w:rtl/>
        </w:rPr>
      </w:pPr>
    </w:p>
    <w:p w14:paraId="23F78917" w14:textId="77777777" w:rsidR="00000000" w:rsidRDefault="00162D07">
      <w:pPr>
        <w:pStyle w:val="a0"/>
        <w:rPr>
          <w:rFonts w:hint="cs"/>
          <w:rtl/>
        </w:rPr>
      </w:pPr>
      <w:r>
        <w:rPr>
          <w:rFonts w:hint="cs"/>
          <w:rtl/>
        </w:rPr>
        <w:t>היישובים הערביים, יישובי הפיתוח בצפון ובדרום, היישובים שאין להם בסיס מס ויש להם אוכלוסייה חלשה, אם אנחנו רוצים שהם יוכלו לחיות יחד אתנו, צריך לתקצב אותם ברמה מסוימת דרך המענק. וכאשר מורידים את המענק בהיקף כזה, זה מה שקור</w:t>
      </w:r>
      <w:r>
        <w:rPr>
          <w:rFonts w:hint="cs"/>
          <w:rtl/>
        </w:rPr>
        <w:t xml:space="preserve">ה. </w:t>
      </w:r>
    </w:p>
    <w:p w14:paraId="6A5307E7" w14:textId="77777777" w:rsidR="00000000" w:rsidRDefault="00162D07">
      <w:pPr>
        <w:pStyle w:val="a0"/>
        <w:rPr>
          <w:rFonts w:hint="cs"/>
          <w:rtl/>
        </w:rPr>
      </w:pPr>
    </w:p>
    <w:p w14:paraId="0E630CE0" w14:textId="77777777" w:rsidR="00000000" w:rsidRDefault="00162D07">
      <w:pPr>
        <w:pStyle w:val="a0"/>
        <w:rPr>
          <w:rFonts w:hint="cs"/>
          <w:rtl/>
        </w:rPr>
      </w:pPr>
      <w:r>
        <w:rPr>
          <w:rFonts w:hint="cs"/>
          <w:rtl/>
        </w:rPr>
        <w:t>עכשיו, לא רק זה, במאבק הזה גם נשפך רעל. במאבק הזה הופכים את כל ראשי הערים לגנבים, למושחתים, לאנשים שלא יודעים לנהל. יש גם כאלה. אני לא אומר שהכול שם בסדר. אבל לצורך המאבק הזה על הכסף, מאבדים כל נורמה. אלה אנשים שנבחרו על-ידי הציבור  רק לפני כמה חודשים</w:t>
      </w:r>
      <w:r>
        <w:rPr>
          <w:rFonts w:hint="cs"/>
          <w:rtl/>
        </w:rPr>
        <w:t xml:space="preserve">, ומהממשלה, ממשרד האוצר, הדברים שנאמרים  הם דברים שעושים דיס-קרדיטציה מוחלטת למערכת שלטונית חשובה מאוד במדינת ישראל. קל מאוד לדבר את הדברים האלה, אבל לאחר מכן יש גם  אזרחים ששומעים אותם.  </w:t>
      </w:r>
    </w:p>
    <w:p w14:paraId="08F1ACB1" w14:textId="77777777" w:rsidR="00000000" w:rsidRDefault="00162D07">
      <w:pPr>
        <w:pStyle w:val="a0"/>
        <w:rPr>
          <w:rFonts w:hint="cs"/>
          <w:rtl/>
        </w:rPr>
      </w:pPr>
    </w:p>
    <w:p w14:paraId="3A7AC86F" w14:textId="77777777" w:rsidR="00000000" w:rsidRDefault="00162D07">
      <w:pPr>
        <w:pStyle w:val="a0"/>
        <w:rPr>
          <w:rFonts w:hint="cs"/>
          <w:rtl/>
        </w:rPr>
      </w:pPr>
      <w:r>
        <w:rPr>
          <w:rFonts w:hint="cs"/>
          <w:rtl/>
        </w:rPr>
        <w:t>ואחרון, לא פחות חשוב, זה ידידנו חבר הכנסת, שר הפנים אברהם פורז, רב</w:t>
      </w:r>
      <w:r>
        <w:rPr>
          <w:rFonts w:hint="cs"/>
          <w:rtl/>
        </w:rPr>
        <w:t>ותי משינוי. פורז היה חבר כנסת יוצא מן הכלל, יושב-ראש ועדת הכלכלה יוצא מן הכלל. איש ישר, איש שרוממות החוק על שפתיו,  עושה דברים שצריכים להתנהל בנורמה של אחריות. מרגע שהוא נכנס לתפקידו, הוא עשה את כל השטויות האפשריות, תוך כדי אי-לקיחת אחריות, תוך כדי התנהלות</w:t>
      </w:r>
      <w:r>
        <w:rPr>
          <w:rFonts w:hint="cs"/>
          <w:rtl/>
        </w:rPr>
        <w:t xml:space="preserve"> מופקרת כלפי אזרחי ישראל שמקבלים את כספם באמצעות השלטון המקומי. </w:t>
      </w:r>
    </w:p>
    <w:p w14:paraId="136824C4" w14:textId="77777777" w:rsidR="00000000" w:rsidRDefault="00162D07">
      <w:pPr>
        <w:pStyle w:val="a0"/>
        <w:rPr>
          <w:rFonts w:hint="cs"/>
          <w:rtl/>
        </w:rPr>
      </w:pPr>
    </w:p>
    <w:p w14:paraId="1D572FE6" w14:textId="77777777" w:rsidR="00000000" w:rsidRDefault="00162D07">
      <w:pPr>
        <w:pStyle w:val="a0"/>
        <w:rPr>
          <w:rFonts w:hint="cs"/>
          <w:rtl/>
        </w:rPr>
      </w:pPr>
      <w:r>
        <w:rPr>
          <w:rFonts w:hint="cs"/>
          <w:rtl/>
        </w:rPr>
        <w:t>ולא רק זה, הוא הגדיל לעשות  ואמר פה בכנסת שזה לא באג'נדה של שינוי. באג'נדה של שינוי זה לתת אזרחות עוד ל-20 איש. באג'נדה של שינוי זה פירוק משרד הדתות, וזה בסדר. אבל הוא כשר הפנים, בכל מדינה נ</w:t>
      </w:r>
      <w:r>
        <w:rPr>
          <w:rFonts w:hint="cs"/>
          <w:rtl/>
        </w:rPr>
        <w:t xml:space="preserve">ורמלית - כשהגג נפל, הבניין קרס, הוא נרדם בישיבה. האנשים שלכם בממשלה יכלו למנוע את הקטסטרופה בהצבעה הראשונה, ולבוא ולהגיד: לא מורידים כל כך הרבה. </w:t>
      </w:r>
    </w:p>
    <w:p w14:paraId="34D542FA" w14:textId="77777777" w:rsidR="00000000" w:rsidRDefault="00162D07">
      <w:pPr>
        <w:pStyle w:val="a0"/>
        <w:rPr>
          <w:rFonts w:hint="cs"/>
          <w:rtl/>
        </w:rPr>
      </w:pPr>
    </w:p>
    <w:p w14:paraId="7477420A" w14:textId="77777777" w:rsidR="00000000" w:rsidRDefault="00162D07">
      <w:pPr>
        <w:pStyle w:val="af1"/>
        <w:rPr>
          <w:rtl/>
        </w:rPr>
      </w:pPr>
      <w:r>
        <w:rPr>
          <w:rtl/>
        </w:rPr>
        <w:t>היו"ר יולי-יואל אדלשטיין:</w:t>
      </w:r>
    </w:p>
    <w:p w14:paraId="1E2D75F1" w14:textId="77777777" w:rsidR="00000000" w:rsidRDefault="00162D07">
      <w:pPr>
        <w:pStyle w:val="a0"/>
        <w:rPr>
          <w:rtl/>
        </w:rPr>
      </w:pPr>
    </w:p>
    <w:p w14:paraId="51125F37" w14:textId="77777777" w:rsidR="00000000" w:rsidRDefault="00162D07">
      <w:pPr>
        <w:pStyle w:val="a0"/>
        <w:rPr>
          <w:rFonts w:hint="cs"/>
          <w:rtl/>
        </w:rPr>
      </w:pPr>
      <w:r>
        <w:rPr>
          <w:rFonts w:hint="cs"/>
          <w:rtl/>
        </w:rPr>
        <w:t xml:space="preserve">תודה. </w:t>
      </w:r>
    </w:p>
    <w:p w14:paraId="48DB9174" w14:textId="77777777" w:rsidR="00000000" w:rsidRDefault="00162D07">
      <w:pPr>
        <w:pStyle w:val="a0"/>
        <w:rPr>
          <w:rFonts w:hint="cs"/>
          <w:rtl/>
        </w:rPr>
      </w:pPr>
    </w:p>
    <w:p w14:paraId="2A67EC21" w14:textId="77777777" w:rsidR="00000000" w:rsidRDefault="00162D07">
      <w:pPr>
        <w:pStyle w:val="-"/>
        <w:rPr>
          <w:rtl/>
        </w:rPr>
      </w:pPr>
      <w:bookmarkStart w:id="104" w:name="FS000000459T02_02_2004_17_42_47C"/>
      <w:bookmarkEnd w:id="104"/>
      <w:r>
        <w:rPr>
          <w:rtl/>
        </w:rPr>
        <w:t>אברהם בייגה שוחט (העבודה-מימד):</w:t>
      </w:r>
    </w:p>
    <w:p w14:paraId="6FDA716C" w14:textId="77777777" w:rsidR="00000000" w:rsidRDefault="00162D07">
      <w:pPr>
        <w:pStyle w:val="a0"/>
        <w:rPr>
          <w:rtl/>
        </w:rPr>
      </w:pPr>
    </w:p>
    <w:p w14:paraId="2A3E285C" w14:textId="77777777" w:rsidR="00000000" w:rsidRDefault="00162D07">
      <w:pPr>
        <w:pStyle w:val="a0"/>
        <w:rPr>
          <w:rFonts w:hint="cs"/>
          <w:rtl/>
        </w:rPr>
      </w:pPr>
      <w:r>
        <w:rPr>
          <w:rFonts w:hint="cs"/>
          <w:rtl/>
        </w:rPr>
        <w:t xml:space="preserve">משפט אחד לסיום. ולכן, אני חוזר ואומר, יש </w:t>
      </w:r>
      <w:r>
        <w:rPr>
          <w:rFonts w:hint="cs"/>
          <w:rtl/>
        </w:rPr>
        <w:t xml:space="preserve">פה הרבה שותפים לפארסה שהתפתחה, ואי-אפשר לנקות לא את ראש הממשלה, לא את שר האוצר ולא את שר הפנים. והמשפט האחרון. הם כרגע לא נמצאים באולם, חברי מהליכוד. שמענו היום מפי כמה ראשי ערים שהם מסתובבים ביישובים ונותנים תמיכה לראשי הערים ואומרים להם: אל תדאגו, נעזור </w:t>
      </w:r>
      <w:r>
        <w:rPr>
          <w:rFonts w:hint="cs"/>
          <w:rtl/>
        </w:rPr>
        <w:t xml:space="preserve">לכם. אני מציע לתושבים של הערים האלה </w:t>
      </w:r>
      <w:r>
        <w:rPr>
          <w:rtl/>
        </w:rPr>
        <w:t>–</w:t>
      </w:r>
      <w:r>
        <w:rPr>
          <w:rFonts w:hint="cs"/>
          <w:rtl/>
        </w:rPr>
        <w:t xml:space="preserve"> אל תאמינו לאף אחד מחברי הכנסת של הליכוד שהוא בא לעזור. הוא היה יכול לעזור כאשר העניין היה בהצבעה  ובדיון. מה שהם עושים זו גנבת הדעת, זה מעשה כחש ומרמה.  תשלחו אותם הביתה, תגידו להם לחזור  לכנסת ולשנות את התקציב. תודה ר</w:t>
      </w:r>
      <w:r>
        <w:rPr>
          <w:rFonts w:hint="cs"/>
          <w:rtl/>
        </w:rPr>
        <w:t xml:space="preserve">בה. </w:t>
      </w:r>
    </w:p>
    <w:p w14:paraId="2D9F0918" w14:textId="77777777" w:rsidR="00000000" w:rsidRDefault="00162D07">
      <w:pPr>
        <w:pStyle w:val="a0"/>
        <w:rPr>
          <w:rFonts w:hint="cs"/>
          <w:rtl/>
        </w:rPr>
      </w:pPr>
    </w:p>
    <w:p w14:paraId="492CB5FC" w14:textId="77777777" w:rsidR="00000000" w:rsidRDefault="00162D07">
      <w:pPr>
        <w:pStyle w:val="af1"/>
        <w:rPr>
          <w:rtl/>
        </w:rPr>
      </w:pPr>
      <w:r>
        <w:rPr>
          <w:rtl/>
        </w:rPr>
        <w:t>היו"ר יולי-יואל אדלשטיין:</w:t>
      </w:r>
    </w:p>
    <w:p w14:paraId="534E5D56" w14:textId="77777777" w:rsidR="00000000" w:rsidRDefault="00162D07">
      <w:pPr>
        <w:pStyle w:val="a0"/>
        <w:rPr>
          <w:rtl/>
        </w:rPr>
      </w:pPr>
    </w:p>
    <w:p w14:paraId="005F8F74" w14:textId="77777777" w:rsidR="00000000" w:rsidRDefault="00162D07">
      <w:pPr>
        <w:pStyle w:val="a0"/>
        <w:rPr>
          <w:rFonts w:hint="cs"/>
          <w:rtl/>
        </w:rPr>
      </w:pPr>
      <w:r>
        <w:rPr>
          <w:rFonts w:hint="cs"/>
          <w:rtl/>
        </w:rPr>
        <w:t>תודה לחבר הכנסת אברהם בייגה שוחט. חבר הכנסת גדעון סער, אחרון הדוברים ברשימה.</w:t>
      </w:r>
    </w:p>
    <w:p w14:paraId="6D0EF522" w14:textId="77777777" w:rsidR="00000000" w:rsidRDefault="00162D07">
      <w:pPr>
        <w:pStyle w:val="a0"/>
        <w:rPr>
          <w:rFonts w:hint="cs"/>
          <w:rtl/>
        </w:rPr>
      </w:pPr>
    </w:p>
    <w:p w14:paraId="71DF08B2" w14:textId="77777777" w:rsidR="00000000" w:rsidRDefault="00162D07">
      <w:pPr>
        <w:pStyle w:val="a"/>
        <w:rPr>
          <w:rtl/>
        </w:rPr>
      </w:pPr>
      <w:bookmarkStart w:id="105" w:name="FS000001027T02_02_2004_17_44_03"/>
      <w:bookmarkStart w:id="106" w:name="_Toc78878335"/>
      <w:bookmarkEnd w:id="105"/>
      <w:r>
        <w:rPr>
          <w:rFonts w:hint="eastAsia"/>
          <w:rtl/>
        </w:rPr>
        <w:t>גדעון</w:t>
      </w:r>
      <w:r>
        <w:rPr>
          <w:rtl/>
        </w:rPr>
        <w:t xml:space="preserve"> סער (הליכוד):</w:t>
      </w:r>
      <w:bookmarkEnd w:id="106"/>
    </w:p>
    <w:p w14:paraId="145D79BF" w14:textId="77777777" w:rsidR="00000000" w:rsidRDefault="00162D07">
      <w:pPr>
        <w:pStyle w:val="a0"/>
        <w:rPr>
          <w:rFonts w:hint="cs"/>
          <w:rtl/>
        </w:rPr>
      </w:pPr>
    </w:p>
    <w:p w14:paraId="61144936" w14:textId="77777777" w:rsidR="00000000" w:rsidRDefault="00162D07">
      <w:pPr>
        <w:pStyle w:val="a0"/>
        <w:rPr>
          <w:rFonts w:hint="cs"/>
          <w:rtl/>
        </w:rPr>
      </w:pPr>
      <w:r>
        <w:rPr>
          <w:rFonts w:hint="cs"/>
          <w:rtl/>
        </w:rPr>
        <w:t>אדוני היושב-ראש, כנסת נכבדה, אנחנו נמצאים מבחינה פוליטית בעיתוי מעניין: יממה לפני כינוס ועידת מפלגת העבודה.</w:t>
      </w:r>
    </w:p>
    <w:p w14:paraId="624978A1" w14:textId="77777777" w:rsidR="00000000" w:rsidRDefault="00162D07">
      <w:pPr>
        <w:pStyle w:val="a0"/>
        <w:ind w:firstLine="0"/>
        <w:rPr>
          <w:rFonts w:hint="cs"/>
          <w:rtl/>
        </w:rPr>
      </w:pPr>
    </w:p>
    <w:p w14:paraId="37A5946D" w14:textId="77777777" w:rsidR="00000000" w:rsidRDefault="00162D07">
      <w:pPr>
        <w:pStyle w:val="af0"/>
        <w:rPr>
          <w:rtl/>
        </w:rPr>
      </w:pPr>
      <w:r>
        <w:rPr>
          <w:rFonts w:hint="eastAsia"/>
          <w:rtl/>
        </w:rPr>
        <w:t>דני</w:t>
      </w:r>
      <w:r>
        <w:rPr>
          <w:rtl/>
        </w:rPr>
        <w:t xml:space="preserve"> יתום (העבוד</w:t>
      </w:r>
      <w:r>
        <w:rPr>
          <w:rtl/>
        </w:rPr>
        <w:t>ה-מימד):</w:t>
      </w:r>
    </w:p>
    <w:p w14:paraId="663BEE90" w14:textId="77777777" w:rsidR="00000000" w:rsidRDefault="00162D07">
      <w:pPr>
        <w:pStyle w:val="a0"/>
        <w:rPr>
          <w:rFonts w:hint="cs"/>
          <w:rtl/>
        </w:rPr>
      </w:pPr>
    </w:p>
    <w:p w14:paraId="243C09C4" w14:textId="77777777" w:rsidR="00000000" w:rsidRDefault="00162D07">
      <w:pPr>
        <w:pStyle w:val="a0"/>
        <w:rPr>
          <w:rFonts w:hint="cs"/>
          <w:rtl/>
        </w:rPr>
      </w:pPr>
      <w:r>
        <w:rPr>
          <w:rFonts w:hint="cs"/>
          <w:rtl/>
        </w:rPr>
        <w:t>ושעות ספורות אחרי ששרון הכריז על פינוי 17 התנחלויות.</w:t>
      </w:r>
    </w:p>
    <w:p w14:paraId="2E4F7CEB" w14:textId="77777777" w:rsidR="00000000" w:rsidRDefault="00162D07">
      <w:pPr>
        <w:pStyle w:val="a0"/>
        <w:rPr>
          <w:rFonts w:hint="cs"/>
          <w:rtl/>
        </w:rPr>
      </w:pPr>
    </w:p>
    <w:p w14:paraId="3A781F9C" w14:textId="77777777" w:rsidR="00000000" w:rsidRDefault="00162D07">
      <w:pPr>
        <w:pStyle w:val="af0"/>
        <w:rPr>
          <w:rtl/>
        </w:rPr>
      </w:pPr>
      <w:r>
        <w:rPr>
          <w:rFonts w:hint="eastAsia"/>
          <w:rtl/>
        </w:rPr>
        <w:t>אלי</w:t>
      </w:r>
      <w:r>
        <w:rPr>
          <w:rtl/>
        </w:rPr>
        <w:t xml:space="preserve"> אפללו (הליכוד):</w:t>
      </w:r>
    </w:p>
    <w:p w14:paraId="2D616E27" w14:textId="77777777" w:rsidR="00000000" w:rsidRDefault="00162D07">
      <w:pPr>
        <w:pStyle w:val="a0"/>
        <w:rPr>
          <w:rFonts w:hint="cs"/>
          <w:rtl/>
        </w:rPr>
      </w:pPr>
    </w:p>
    <w:p w14:paraId="0DCB96C7" w14:textId="77777777" w:rsidR="00000000" w:rsidRDefault="00162D07">
      <w:pPr>
        <w:pStyle w:val="a0"/>
        <w:rPr>
          <w:rFonts w:hint="cs"/>
          <w:rtl/>
        </w:rPr>
      </w:pPr>
      <w:r>
        <w:rPr>
          <w:rFonts w:hint="cs"/>
          <w:rtl/>
        </w:rPr>
        <w:t xml:space="preserve">בהצלחה. </w:t>
      </w:r>
    </w:p>
    <w:p w14:paraId="56640424" w14:textId="77777777" w:rsidR="00000000" w:rsidRDefault="00162D07">
      <w:pPr>
        <w:pStyle w:val="a0"/>
        <w:rPr>
          <w:rFonts w:hint="cs"/>
          <w:rtl/>
        </w:rPr>
      </w:pPr>
    </w:p>
    <w:p w14:paraId="55FFCD97" w14:textId="77777777" w:rsidR="00000000" w:rsidRDefault="00162D07">
      <w:pPr>
        <w:pStyle w:val="af1"/>
        <w:rPr>
          <w:rtl/>
        </w:rPr>
      </w:pPr>
      <w:r>
        <w:rPr>
          <w:rtl/>
        </w:rPr>
        <w:t>היו"ר יולי-יואל אדלשטיין:</w:t>
      </w:r>
    </w:p>
    <w:p w14:paraId="517F0501" w14:textId="77777777" w:rsidR="00000000" w:rsidRDefault="00162D07">
      <w:pPr>
        <w:pStyle w:val="a0"/>
        <w:rPr>
          <w:rtl/>
        </w:rPr>
      </w:pPr>
    </w:p>
    <w:p w14:paraId="10EFC777" w14:textId="77777777" w:rsidR="00000000" w:rsidRDefault="00162D07">
      <w:pPr>
        <w:pStyle w:val="a0"/>
        <w:rPr>
          <w:rFonts w:hint="cs"/>
          <w:rtl/>
        </w:rPr>
      </w:pPr>
      <w:r>
        <w:rPr>
          <w:rFonts w:hint="cs"/>
          <w:rtl/>
        </w:rPr>
        <w:t xml:space="preserve">חבר הכנסת אפללו, אני בהחלט עוצר את  השעון. </w:t>
      </w:r>
    </w:p>
    <w:p w14:paraId="59C3DA60" w14:textId="77777777" w:rsidR="00000000" w:rsidRDefault="00162D07">
      <w:pPr>
        <w:pStyle w:val="a0"/>
        <w:rPr>
          <w:rFonts w:hint="cs"/>
          <w:rtl/>
        </w:rPr>
      </w:pPr>
    </w:p>
    <w:p w14:paraId="499D6CEA" w14:textId="77777777" w:rsidR="00000000" w:rsidRDefault="00162D07">
      <w:pPr>
        <w:pStyle w:val="af0"/>
        <w:rPr>
          <w:rtl/>
        </w:rPr>
      </w:pPr>
      <w:r>
        <w:rPr>
          <w:rFonts w:hint="eastAsia"/>
          <w:rtl/>
        </w:rPr>
        <w:t>אלי</w:t>
      </w:r>
      <w:r>
        <w:rPr>
          <w:rtl/>
        </w:rPr>
        <w:t xml:space="preserve"> אפללו (הליכוד):</w:t>
      </w:r>
    </w:p>
    <w:p w14:paraId="37683742" w14:textId="77777777" w:rsidR="00000000" w:rsidRDefault="00162D07">
      <w:pPr>
        <w:pStyle w:val="a0"/>
        <w:rPr>
          <w:rFonts w:hint="cs"/>
          <w:rtl/>
        </w:rPr>
      </w:pPr>
    </w:p>
    <w:p w14:paraId="341CA82F" w14:textId="77777777" w:rsidR="00000000" w:rsidRDefault="00162D07">
      <w:pPr>
        <w:pStyle w:val="a0"/>
        <w:rPr>
          <w:rFonts w:hint="cs"/>
          <w:rtl/>
        </w:rPr>
      </w:pPr>
      <w:r>
        <w:rPr>
          <w:rFonts w:hint="cs"/>
          <w:rtl/>
        </w:rPr>
        <w:t>- - -</w:t>
      </w:r>
    </w:p>
    <w:p w14:paraId="4A6CD84F" w14:textId="77777777" w:rsidR="00000000" w:rsidRDefault="00162D07">
      <w:pPr>
        <w:pStyle w:val="a0"/>
        <w:rPr>
          <w:rFonts w:hint="cs"/>
          <w:rtl/>
        </w:rPr>
      </w:pPr>
    </w:p>
    <w:p w14:paraId="4CB3223E" w14:textId="77777777" w:rsidR="00000000" w:rsidRDefault="00162D07">
      <w:pPr>
        <w:pStyle w:val="af1"/>
        <w:rPr>
          <w:rtl/>
        </w:rPr>
      </w:pPr>
      <w:r>
        <w:rPr>
          <w:rtl/>
        </w:rPr>
        <w:t>היו"ר יולי-יואל אדלשטיין:</w:t>
      </w:r>
    </w:p>
    <w:p w14:paraId="0F3592AC" w14:textId="77777777" w:rsidR="00000000" w:rsidRDefault="00162D07">
      <w:pPr>
        <w:pStyle w:val="a0"/>
        <w:rPr>
          <w:rtl/>
        </w:rPr>
      </w:pPr>
    </w:p>
    <w:p w14:paraId="1548846A" w14:textId="77777777" w:rsidR="00000000" w:rsidRDefault="00162D07">
      <w:pPr>
        <w:pStyle w:val="a0"/>
        <w:rPr>
          <w:rFonts w:hint="cs"/>
          <w:rtl/>
        </w:rPr>
      </w:pPr>
      <w:r>
        <w:rPr>
          <w:rFonts w:hint="cs"/>
          <w:rtl/>
        </w:rPr>
        <w:t>חבר הכנסת אפללו, למי בדיוק אתה פונ</w:t>
      </w:r>
      <w:r>
        <w:rPr>
          <w:rFonts w:hint="cs"/>
          <w:rtl/>
        </w:rPr>
        <w:t>ה כרגע?</w:t>
      </w:r>
    </w:p>
    <w:p w14:paraId="1A0C8544" w14:textId="77777777" w:rsidR="00000000" w:rsidRDefault="00162D07">
      <w:pPr>
        <w:pStyle w:val="a0"/>
        <w:rPr>
          <w:rFonts w:hint="cs"/>
          <w:rtl/>
        </w:rPr>
      </w:pPr>
    </w:p>
    <w:p w14:paraId="6D61425D" w14:textId="77777777" w:rsidR="00000000" w:rsidRDefault="00162D07">
      <w:pPr>
        <w:pStyle w:val="af0"/>
        <w:rPr>
          <w:rtl/>
        </w:rPr>
      </w:pPr>
      <w:r>
        <w:rPr>
          <w:rFonts w:hint="eastAsia"/>
          <w:rtl/>
        </w:rPr>
        <w:t>אלי</w:t>
      </w:r>
      <w:r>
        <w:rPr>
          <w:rtl/>
        </w:rPr>
        <w:t xml:space="preserve"> אפללו (הליכוד):</w:t>
      </w:r>
    </w:p>
    <w:p w14:paraId="473BE09F" w14:textId="77777777" w:rsidR="00000000" w:rsidRDefault="00162D07">
      <w:pPr>
        <w:pStyle w:val="a0"/>
        <w:rPr>
          <w:rFonts w:hint="cs"/>
          <w:rtl/>
        </w:rPr>
      </w:pPr>
    </w:p>
    <w:p w14:paraId="5F2510E5" w14:textId="77777777" w:rsidR="00000000" w:rsidRDefault="00162D07">
      <w:pPr>
        <w:pStyle w:val="a0"/>
        <w:rPr>
          <w:rFonts w:hint="cs"/>
          <w:rtl/>
        </w:rPr>
      </w:pPr>
      <w:r>
        <w:rPr>
          <w:rFonts w:hint="cs"/>
          <w:rtl/>
        </w:rPr>
        <w:t xml:space="preserve">אני מאחל לו הצלחה. </w:t>
      </w:r>
    </w:p>
    <w:p w14:paraId="2C0618EE" w14:textId="77777777" w:rsidR="00000000" w:rsidRDefault="00162D07">
      <w:pPr>
        <w:pStyle w:val="a0"/>
        <w:rPr>
          <w:rFonts w:hint="cs"/>
          <w:rtl/>
        </w:rPr>
      </w:pPr>
    </w:p>
    <w:p w14:paraId="00F71FFB" w14:textId="77777777" w:rsidR="00000000" w:rsidRDefault="00162D07">
      <w:pPr>
        <w:pStyle w:val="af1"/>
        <w:rPr>
          <w:rtl/>
        </w:rPr>
      </w:pPr>
      <w:r>
        <w:rPr>
          <w:rtl/>
        </w:rPr>
        <w:t>היו"ר יולי-יואל אדלשטיין:</w:t>
      </w:r>
    </w:p>
    <w:p w14:paraId="23929888" w14:textId="77777777" w:rsidR="00000000" w:rsidRDefault="00162D07">
      <w:pPr>
        <w:pStyle w:val="a0"/>
        <w:rPr>
          <w:rtl/>
        </w:rPr>
      </w:pPr>
    </w:p>
    <w:p w14:paraId="49F263A9" w14:textId="77777777" w:rsidR="00000000" w:rsidRDefault="00162D07">
      <w:pPr>
        <w:pStyle w:val="a0"/>
        <w:rPr>
          <w:rFonts w:hint="cs"/>
          <w:rtl/>
        </w:rPr>
      </w:pPr>
      <w:r>
        <w:rPr>
          <w:rFonts w:hint="cs"/>
          <w:rtl/>
        </w:rPr>
        <w:t>זהו, איחולי ההצלחה נסתיימו? תודה. אין תגובות על איחולי הצלחה, לכן  כעת ימשיך חבר הכנסת גדעון סער.</w:t>
      </w:r>
    </w:p>
    <w:p w14:paraId="72E62FF5" w14:textId="77777777" w:rsidR="00000000" w:rsidRDefault="00162D07">
      <w:pPr>
        <w:pStyle w:val="a0"/>
        <w:rPr>
          <w:rFonts w:hint="cs"/>
          <w:rtl/>
        </w:rPr>
      </w:pPr>
    </w:p>
    <w:p w14:paraId="03CABF32" w14:textId="77777777" w:rsidR="00000000" w:rsidRDefault="00162D07">
      <w:pPr>
        <w:pStyle w:val="-"/>
        <w:rPr>
          <w:rtl/>
        </w:rPr>
      </w:pPr>
      <w:bookmarkStart w:id="107" w:name="FS000001027T02_02_2004_17_45_30C"/>
      <w:bookmarkEnd w:id="107"/>
      <w:r>
        <w:rPr>
          <w:rtl/>
        </w:rPr>
        <w:t>גדעון סער (הליכוד):</w:t>
      </w:r>
    </w:p>
    <w:p w14:paraId="141597F1" w14:textId="77777777" w:rsidR="00000000" w:rsidRDefault="00162D07">
      <w:pPr>
        <w:pStyle w:val="a0"/>
        <w:rPr>
          <w:rtl/>
        </w:rPr>
      </w:pPr>
    </w:p>
    <w:p w14:paraId="1B72A390" w14:textId="77777777" w:rsidR="00000000" w:rsidRDefault="00162D07">
      <w:pPr>
        <w:pStyle w:val="a0"/>
        <w:rPr>
          <w:rFonts w:hint="cs"/>
          <w:rtl/>
        </w:rPr>
      </w:pPr>
      <w:r>
        <w:rPr>
          <w:rFonts w:hint="cs"/>
          <w:rtl/>
        </w:rPr>
        <w:t>אדוני היושב-ראש, אנחנו לא מתכוונים להתערב בעניינים פוליטיי</w:t>
      </w:r>
      <w:r>
        <w:rPr>
          <w:rFonts w:hint="cs"/>
          <w:rtl/>
        </w:rPr>
        <w:t>ם של מפלגות אחרות.</w:t>
      </w:r>
    </w:p>
    <w:p w14:paraId="17F988D5" w14:textId="77777777" w:rsidR="00000000" w:rsidRDefault="00162D07">
      <w:pPr>
        <w:pStyle w:val="af0"/>
        <w:rPr>
          <w:rtl/>
        </w:rPr>
      </w:pPr>
    </w:p>
    <w:p w14:paraId="5B030BB9" w14:textId="77777777" w:rsidR="00000000" w:rsidRDefault="00162D07">
      <w:pPr>
        <w:pStyle w:val="af0"/>
        <w:rPr>
          <w:rtl/>
        </w:rPr>
      </w:pPr>
      <w:r>
        <w:rPr>
          <w:rFonts w:hint="eastAsia"/>
          <w:rtl/>
        </w:rPr>
        <w:t>חיים</w:t>
      </w:r>
      <w:r>
        <w:rPr>
          <w:rtl/>
        </w:rPr>
        <w:t xml:space="preserve"> אורון (מרצ):</w:t>
      </w:r>
    </w:p>
    <w:p w14:paraId="1EE5A8D4" w14:textId="77777777" w:rsidR="00000000" w:rsidRDefault="00162D07">
      <w:pPr>
        <w:pStyle w:val="a0"/>
        <w:rPr>
          <w:rFonts w:hint="cs"/>
          <w:rtl/>
        </w:rPr>
      </w:pPr>
    </w:p>
    <w:p w14:paraId="6B8A80B7" w14:textId="77777777" w:rsidR="00000000" w:rsidRDefault="00162D07">
      <w:pPr>
        <w:pStyle w:val="a0"/>
        <w:rPr>
          <w:rFonts w:hint="cs"/>
          <w:rtl/>
        </w:rPr>
      </w:pPr>
      <w:r>
        <w:rPr>
          <w:rFonts w:hint="cs"/>
          <w:rtl/>
        </w:rPr>
        <w:t>תגיד, גדעון, אתה בעד מפת הדרכים?</w:t>
      </w:r>
    </w:p>
    <w:p w14:paraId="3B78D30F" w14:textId="77777777" w:rsidR="00000000" w:rsidRDefault="00162D07">
      <w:pPr>
        <w:pStyle w:val="a0"/>
        <w:rPr>
          <w:rFonts w:hint="cs"/>
          <w:rtl/>
        </w:rPr>
      </w:pPr>
    </w:p>
    <w:p w14:paraId="2545B38D" w14:textId="77777777" w:rsidR="00000000" w:rsidRDefault="00162D07">
      <w:pPr>
        <w:pStyle w:val="-"/>
        <w:rPr>
          <w:rtl/>
        </w:rPr>
      </w:pPr>
      <w:bookmarkStart w:id="108" w:name="FS000001027T02_02_2004_17_45_48C"/>
      <w:bookmarkEnd w:id="108"/>
      <w:r>
        <w:rPr>
          <w:rtl/>
        </w:rPr>
        <w:t>גדעון סער (הליכוד):</w:t>
      </w:r>
    </w:p>
    <w:p w14:paraId="7E05FE89" w14:textId="77777777" w:rsidR="00000000" w:rsidRDefault="00162D07">
      <w:pPr>
        <w:pStyle w:val="a0"/>
        <w:rPr>
          <w:rtl/>
        </w:rPr>
      </w:pPr>
    </w:p>
    <w:p w14:paraId="4702D790" w14:textId="77777777" w:rsidR="00000000" w:rsidRDefault="00162D07">
      <w:pPr>
        <w:pStyle w:val="a0"/>
        <w:rPr>
          <w:rFonts w:hint="cs"/>
          <w:rtl/>
        </w:rPr>
      </w:pPr>
      <w:r>
        <w:rPr>
          <w:rFonts w:hint="cs"/>
          <w:rtl/>
        </w:rPr>
        <w:t>דווקא עכשיו - בכל החודשים הללו היתה מידה של היגיון בשאלה אם אני בעד מפת הדרכים. דווקא עכשיו, כאשר ברור לחלוטין שמפת הדרכים היא - - -</w:t>
      </w:r>
    </w:p>
    <w:p w14:paraId="53148AA6" w14:textId="77777777" w:rsidR="00000000" w:rsidRDefault="00162D07">
      <w:pPr>
        <w:pStyle w:val="a0"/>
        <w:rPr>
          <w:rFonts w:hint="cs"/>
          <w:rtl/>
        </w:rPr>
      </w:pPr>
    </w:p>
    <w:p w14:paraId="5617EC41" w14:textId="77777777" w:rsidR="00000000" w:rsidRDefault="00162D07">
      <w:pPr>
        <w:pStyle w:val="af0"/>
        <w:rPr>
          <w:rtl/>
        </w:rPr>
      </w:pPr>
      <w:r>
        <w:rPr>
          <w:rFonts w:hint="eastAsia"/>
          <w:rtl/>
        </w:rPr>
        <w:t>אברהם</w:t>
      </w:r>
      <w:r>
        <w:rPr>
          <w:rtl/>
        </w:rPr>
        <w:t xml:space="preserve"> בורג (העבודה-מימד):</w:t>
      </w:r>
    </w:p>
    <w:p w14:paraId="6ECF4D4E" w14:textId="77777777" w:rsidR="00000000" w:rsidRDefault="00162D07">
      <w:pPr>
        <w:pStyle w:val="a0"/>
        <w:rPr>
          <w:rFonts w:hint="cs"/>
          <w:rtl/>
        </w:rPr>
      </w:pPr>
    </w:p>
    <w:p w14:paraId="21D5A56B" w14:textId="77777777" w:rsidR="00000000" w:rsidRDefault="00162D07">
      <w:pPr>
        <w:pStyle w:val="a0"/>
        <w:rPr>
          <w:rFonts w:hint="cs"/>
          <w:rtl/>
        </w:rPr>
      </w:pPr>
      <w:r>
        <w:rPr>
          <w:rFonts w:hint="cs"/>
          <w:rtl/>
        </w:rPr>
        <w:t>מ</w:t>
      </w:r>
      <w:r>
        <w:rPr>
          <w:rFonts w:hint="cs"/>
          <w:rtl/>
        </w:rPr>
        <w:t>תה.</w:t>
      </w:r>
    </w:p>
    <w:p w14:paraId="1C37CBEC" w14:textId="77777777" w:rsidR="00000000" w:rsidRDefault="00162D07">
      <w:pPr>
        <w:pStyle w:val="a0"/>
        <w:rPr>
          <w:rFonts w:hint="cs"/>
          <w:rtl/>
        </w:rPr>
      </w:pPr>
    </w:p>
    <w:p w14:paraId="2396CC3E" w14:textId="77777777" w:rsidR="00000000" w:rsidRDefault="00162D07">
      <w:pPr>
        <w:pStyle w:val="-"/>
        <w:rPr>
          <w:rtl/>
        </w:rPr>
      </w:pPr>
      <w:bookmarkStart w:id="109" w:name="FS000000427T02_02_2004_18_10_28C"/>
      <w:bookmarkStart w:id="110" w:name="FS000001027T02_02_2004_18_10_38"/>
      <w:bookmarkEnd w:id="109"/>
      <w:bookmarkEnd w:id="110"/>
      <w:r>
        <w:rPr>
          <w:rFonts w:hint="eastAsia"/>
          <w:rtl/>
        </w:rPr>
        <w:t>גדעון</w:t>
      </w:r>
      <w:r>
        <w:rPr>
          <w:rtl/>
        </w:rPr>
        <w:t xml:space="preserve"> סער (הליכוד):</w:t>
      </w:r>
    </w:p>
    <w:p w14:paraId="6B262024" w14:textId="77777777" w:rsidR="00000000" w:rsidRDefault="00162D07">
      <w:pPr>
        <w:pStyle w:val="a0"/>
        <w:rPr>
          <w:rFonts w:hint="cs"/>
          <w:rtl/>
        </w:rPr>
      </w:pPr>
    </w:p>
    <w:p w14:paraId="30ABF912" w14:textId="77777777" w:rsidR="00000000" w:rsidRDefault="00162D07">
      <w:pPr>
        <w:pStyle w:val="a0"/>
        <w:rPr>
          <w:rFonts w:hint="cs"/>
          <w:rtl/>
        </w:rPr>
      </w:pPr>
      <w:r>
        <w:rPr>
          <w:rFonts w:hint="cs"/>
          <w:rtl/>
        </w:rPr>
        <w:t>את זה אמר חבר הכנסת בורג.</w:t>
      </w:r>
    </w:p>
    <w:p w14:paraId="507EE1E8" w14:textId="77777777" w:rsidR="00000000" w:rsidRDefault="00162D07">
      <w:pPr>
        <w:pStyle w:val="a0"/>
        <w:rPr>
          <w:rFonts w:hint="cs"/>
          <w:rtl/>
        </w:rPr>
      </w:pPr>
    </w:p>
    <w:p w14:paraId="2EAD6E3A" w14:textId="77777777" w:rsidR="00000000" w:rsidRDefault="00162D07">
      <w:pPr>
        <w:pStyle w:val="af0"/>
        <w:rPr>
          <w:rtl/>
        </w:rPr>
      </w:pPr>
      <w:r>
        <w:rPr>
          <w:rFonts w:hint="eastAsia"/>
          <w:rtl/>
        </w:rPr>
        <w:t>חיים</w:t>
      </w:r>
      <w:r>
        <w:rPr>
          <w:rtl/>
        </w:rPr>
        <w:t xml:space="preserve"> אורון (מרצ):</w:t>
      </w:r>
    </w:p>
    <w:p w14:paraId="4E6A84F4" w14:textId="77777777" w:rsidR="00000000" w:rsidRDefault="00162D07">
      <w:pPr>
        <w:pStyle w:val="a0"/>
        <w:rPr>
          <w:rFonts w:hint="cs"/>
          <w:rtl/>
        </w:rPr>
      </w:pPr>
    </w:p>
    <w:p w14:paraId="677B7555" w14:textId="77777777" w:rsidR="00000000" w:rsidRDefault="00162D07">
      <w:pPr>
        <w:pStyle w:val="a0"/>
        <w:rPr>
          <w:rFonts w:hint="cs"/>
          <w:rtl/>
        </w:rPr>
      </w:pPr>
      <w:r>
        <w:rPr>
          <w:rFonts w:hint="cs"/>
          <w:rtl/>
        </w:rPr>
        <w:t xml:space="preserve">סליחה, ראש הממשלה אמר הבוקר. </w:t>
      </w:r>
    </w:p>
    <w:p w14:paraId="06511EEA" w14:textId="77777777" w:rsidR="00000000" w:rsidRDefault="00162D07">
      <w:pPr>
        <w:pStyle w:val="a0"/>
        <w:rPr>
          <w:rFonts w:hint="cs"/>
          <w:rtl/>
        </w:rPr>
      </w:pPr>
    </w:p>
    <w:p w14:paraId="711BB319" w14:textId="77777777" w:rsidR="00000000" w:rsidRDefault="00162D07">
      <w:pPr>
        <w:pStyle w:val="af1"/>
        <w:rPr>
          <w:rtl/>
        </w:rPr>
      </w:pPr>
      <w:r>
        <w:rPr>
          <w:rtl/>
        </w:rPr>
        <w:t>היו"ר יולי-יואל אדלשטיין:</w:t>
      </w:r>
    </w:p>
    <w:p w14:paraId="4EB2B9D8" w14:textId="77777777" w:rsidR="00000000" w:rsidRDefault="00162D07">
      <w:pPr>
        <w:pStyle w:val="a0"/>
        <w:rPr>
          <w:rtl/>
        </w:rPr>
      </w:pPr>
    </w:p>
    <w:p w14:paraId="399085BC" w14:textId="77777777" w:rsidR="00000000" w:rsidRDefault="00162D07">
      <w:pPr>
        <w:pStyle w:val="a0"/>
        <w:rPr>
          <w:rFonts w:hint="cs"/>
          <w:rtl/>
        </w:rPr>
      </w:pPr>
      <w:r>
        <w:rPr>
          <w:rFonts w:hint="cs"/>
          <w:rtl/>
        </w:rPr>
        <w:t>חבר הכנסת אורון, אני מבקש מכבודו  לשבת. חבר הכנסת סער ישקול אם לתת לך תשובה לעניין.</w:t>
      </w:r>
    </w:p>
    <w:p w14:paraId="78675735" w14:textId="77777777" w:rsidR="00000000" w:rsidRDefault="00162D07">
      <w:pPr>
        <w:pStyle w:val="a0"/>
        <w:rPr>
          <w:rFonts w:hint="cs"/>
          <w:rtl/>
        </w:rPr>
      </w:pPr>
    </w:p>
    <w:p w14:paraId="2F898B42" w14:textId="77777777" w:rsidR="00000000" w:rsidRDefault="00162D07">
      <w:pPr>
        <w:pStyle w:val="-"/>
        <w:rPr>
          <w:rtl/>
        </w:rPr>
      </w:pPr>
      <w:bookmarkStart w:id="111" w:name="FS000001027T02_02_2004_17_46_10C"/>
      <w:bookmarkEnd w:id="111"/>
      <w:r>
        <w:rPr>
          <w:rtl/>
        </w:rPr>
        <w:t>גדעון סער (הליכוד):</w:t>
      </w:r>
    </w:p>
    <w:p w14:paraId="4AB03852" w14:textId="77777777" w:rsidR="00000000" w:rsidRDefault="00162D07">
      <w:pPr>
        <w:pStyle w:val="a0"/>
        <w:rPr>
          <w:rtl/>
        </w:rPr>
      </w:pPr>
    </w:p>
    <w:p w14:paraId="656D775B" w14:textId="77777777" w:rsidR="00000000" w:rsidRDefault="00162D07">
      <w:pPr>
        <w:pStyle w:val="a0"/>
        <w:rPr>
          <w:rFonts w:hint="cs"/>
          <w:rtl/>
        </w:rPr>
      </w:pPr>
      <w:r>
        <w:rPr>
          <w:rFonts w:hint="cs"/>
          <w:rtl/>
        </w:rPr>
        <w:t>הדיאגנוזה של חבר הכנ</w:t>
      </w:r>
      <w:r>
        <w:rPr>
          <w:rFonts w:hint="cs"/>
          <w:rtl/>
        </w:rPr>
        <w:t>סת בורג נראית לי דיאגנוזה ריאליסטית. ולא באשמתנו, באשמת הצד הפלסטיני.</w:t>
      </w:r>
    </w:p>
    <w:p w14:paraId="3388C888" w14:textId="77777777" w:rsidR="00000000" w:rsidRDefault="00162D07">
      <w:pPr>
        <w:pStyle w:val="a0"/>
        <w:rPr>
          <w:rFonts w:hint="cs"/>
          <w:rtl/>
        </w:rPr>
      </w:pPr>
    </w:p>
    <w:p w14:paraId="2181E785" w14:textId="77777777" w:rsidR="00000000" w:rsidRDefault="00162D07">
      <w:pPr>
        <w:pStyle w:val="af1"/>
        <w:rPr>
          <w:rtl/>
        </w:rPr>
      </w:pPr>
      <w:r>
        <w:rPr>
          <w:rtl/>
        </w:rPr>
        <w:t>היו"ר יולי-יואל אדלשטיין:</w:t>
      </w:r>
    </w:p>
    <w:p w14:paraId="0F9B9231" w14:textId="77777777" w:rsidR="00000000" w:rsidRDefault="00162D07">
      <w:pPr>
        <w:pStyle w:val="a0"/>
        <w:rPr>
          <w:rtl/>
        </w:rPr>
      </w:pPr>
    </w:p>
    <w:p w14:paraId="5E44101B" w14:textId="77777777" w:rsidR="00000000" w:rsidRDefault="00162D07">
      <w:pPr>
        <w:pStyle w:val="a0"/>
        <w:rPr>
          <w:rFonts w:hint="cs"/>
          <w:rtl/>
        </w:rPr>
      </w:pPr>
      <w:r>
        <w:rPr>
          <w:rFonts w:hint="cs"/>
          <w:rtl/>
        </w:rPr>
        <w:t xml:space="preserve">חבר הכנסת גפני, אדוני ישב. </w:t>
      </w:r>
    </w:p>
    <w:p w14:paraId="742ABF63" w14:textId="77777777" w:rsidR="00000000" w:rsidRDefault="00162D07">
      <w:pPr>
        <w:pStyle w:val="a0"/>
        <w:rPr>
          <w:rFonts w:hint="cs"/>
          <w:rtl/>
        </w:rPr>
      </w:pPr>
    </w:p>
    <w:p w14:paraId="26FD222B" w14:textId="77777777" w:rsidR="00000000" w:rsidRDefault="00162D07">
      <w:pPr>
        <w:pStyle w:val="-"/>
        <w:rPr>
          <w:rtl/>
        </w:rPr>
      </w:pPr>
      <w:bookmarkStart w:id="112" w:name="FS000001027T02_02_2004_17_46_34C"/>
      <w:bookmarkEnd w:id="112"/>
      <w:r>
        <w:rPr>
          <w:rtl/>
        </w:rPr>
        <w:t>גדעון סער (הליכוד):</w:t>
      </w:r>
    </w:p>
    <w:p w14:paraId="58147FFF" w14:textId="77777777" w:rsidR="00000000" w:rsidRDefault="00162D07">
      <w:pPr>
        <w:pStyle w:val="a0"/>
        <w:rPr>
          <w:rtl/>
        </w:rPr>
      </w:pPr>
    </w:p>
    <w:p w14:paraId="257F3234" w14:textId="77777777" w:rsidR="00000000" w:rsidRDefault="00162D07">
      <w:pPr>
        <w:pStyle w:val="a0"/>
        <w:rPr>
          <w:rFonts w:hint="cs"/>
          <w:rtl/>
        </w:rPr>
      </w:pPr>
      <w:r>
        <w:rPr>
          <w:rFonts w:hint="cs"/>
          <w:rtl/>
        </w:rPr>
        <w:t>חבר הכנסת גפני - - -</w:t>
      </w:r>
    </w:p>
    <w:p w14:paraId="1BB5C331" w14:textId="77777777" w:rsidR="00000000" w:rsidRDefault="00162D07">
      <w:pPr>
        <w:pStyle w:val="af1"/>
        <w:rPr>
          <w:rtl/>
        </w:rPr>
      </w:pPr>
    </w:p>
    <w:p w14:paraId="270E0186" w14:textId="77777777" w:rsidR="00000000" w:rsidRDefault="00162D07">
      <w:pPr>
        <w:pStyle w:val="af1"/>
        <w:rPr>
          <w:rtl/>
        </w:rPr>
      </w:pPr>
      <w:r>
        <w:rPr>
          <w:rtl/>
        </w:rPr>
        <w:t>היו"ר יולי-יואל אדלשטיין:</w:t>
      </w:r>
    </w:p>
    <w:p w14:paraId="5F5D3989" w14:textId="77777777" w:rsidR="00000000" w:rsidRDefault="00162D07">
      <w:pPr>
        <w:pStyle w:val="a0"/>
        <w:rPr>
          <w:rtl/>
        </w:rPr>
      </w:pPr>
    </w:p>
    <w:p w14:paraId="16751E08" w14:textId="77777777" w:rsidR="00000000" w:rsidRDefault="00162D07">
      <w:pPr>
        <w:pStyle w:val="a0"/>
        <w:rPr>
          <w:rFonts w:hint="cs"/>
          <w:rtl/>
        </w:rPr>
      </w:pPr>
      <w:r>
        <w:rPr>
          <w:rFonts w:hint="cs"/>
          <w:rtl/>
        </w:rPr>
        <w:t>חברי הכנסת מסיעה מעורבת שינוי-ש"ס, בריזון ווקנין, ישבו במקו</w:t>
      </w:r>
      <w:r>
        <w:rPr>
          <w:rFonts w:hint="cs"/>
          <w:rtl/>
        </w:rPr>
        <w:t>מותיהם. אני אבקש לשמור טיפה על שקט, וחבר הכנסת ליצמן יעזור לי בעניין הזה לשמור על שקט באולם, וגם חבר הכנסת אהוד יתום ישמור על שקט באולם. יושב-ראש סיעתו כרגע מנסה לומר את דבריו החשובים. תודה.</w:t>
      </w:r>
    </w:p>
    <w:p w14:paraId="260DC38B" w14:textId="77777777" w:rsidR="00000000" w:rsidRDefault="00162D07">
      <w:pPr>
        <w:pStyle w:val="a0"/>
        <w:rPr>
          <w:rFonts w:hint="cs"/>
          <w:rtl/>
        </w:rPr>
      </w:pPr>
    </w:p>
    <w:p w14:paraId="79136C88" w14:textId="77777777" w:rsidR="00000000" w:rsidRDefault="00162D07">
      <w:pPr>
        <w:pStyle w:val="-"/>
        <w:rPr>
          <w:rtl/>
        </w:rPr>
      </w:pPr>
      <w:bookmarkStart w:id="113" w:name="FS000001027T02_02_2004_17_47_05C"/>
      <w:bookmarkEnd w:id="113"/>
      <w:r>
        <w:rPr>
          <w:rtl/>
        </w:rPr>
        <w:t>גדעון סער (הליכוד):</w:t>
      </w:r>
    </w:p>
    <w:p w14:paraId="793790B8" w14:textId="77777777" w:rsidR="00000000" w:rsidRDefault="00162D07">
      <w:pPr>
        <w:pStyle w:val="a0"/>
        <w:rPr>
          <w:rtl/>
        </w:rPr>
      </w:pPr>
    </w:p>
    <w:p w14:paraId="63B7D1A9" w14:textId="77777777" w:rsidR="00000000" w:rsidRDefault="00162D07">
      <w:pPr>
        <w:pStyle w:val="a0"/>
        <w:rPr>
          <w:rFonts w:hint="cs"/>
          <w:rtl/>
        </w:rPr>
      </w:pPr>
      <w:r>
        <w:rPr>
          <w:rFonts w:hint="cs"/>
          <w:rtl/>
        </w:rPr>
        <w:t>אדוני היושב-ראש, בפעם הקודמת - הרי  הצעות ה</w:t>
      </w:r>
      <w:r>
        <w:rPr>
          <w:rFonts w:hint="cs"/>
          <w:rtl/>
        </w:rPr>
        <w:t xml:space="preserve">אי-אמון הן הצעות שבועיות. האופוזיציה עושה את זה כריטואל. </w:t>
      </w:r>
    </w:p>
    <w:p w14:paraId="1DF3331D" w14:textId="77777777" w:rsidR="00000000" w:rsidRDefault="00162D07">
      <w:pPr>
        <w:pStyle w:val="a0"/>
        <w:rPr>
          <w:rFonts w:hint="cs"/>
          <w:rtl/>
        </w:rPr>
      </w:pPr>
    </w:p>
    <w:p w14:paraId="15FC9689" w14:textId="77777777" w:rsidR="00000000" w:rsidRDefault="00162D07">
      <w:pPr>
        <w:pStyle w:val="af0"/>
        <w:rPr>
          <w:rtl/>
        </w:rPr>
      </w:pPr>
      <w:r>
        <w:rPr>
          <w:rFonts w:hint="eastAsia"/>
          <w:rtl/>
        </w:rPr>
        <w:t>יעקב</w:t>
      </w:r>
      <w:r>
        <w:rPr>
          <w:rtl/>
        </w:rPr>
        <w:t xml:space="preserve"> ליצמן (יהדות התורה):</w:t>
      </w:r>
    </w:p>
    <w:p w14:paraId="1627C5B0" w14:textId="77777777" w:rsidR="00000000" w:rsidRDefault="00162D07">
      <w:pPr>
        <w:pStyle w:val="a0"/>
        <w:rPr>
          <w:rFonts w:hint="cs"/>
          <w:rtl/>
        </w:rPr>
      </w:pPr>
    </w:p>
    <w:p w14:paraId="0ED7A218" w14:textId="77777777" w:rsidR="00000000" w:rsidRDefault="00162D07">
      <w:pPr>
        <w:pStyle w:val="a0"/>
        <w:rPr>
          <w:rFonts w:hint="cs"/>
          <w:rtl/>
        </w:rPr>
      </w:pPr>
      <w:r>
        <w:rPr>
          <w:rFonts w:hint="cs"/>
          <w:rtl/>
        </w:rPr>
        <w:t xml:space="preserve"> זה יכול להיות אחרת. </w:t>
      </w:r>
    </w:p>
    <w:p w14:paraId="01722C31" w14:textId="77777777" w:rsidR="00000000" w:rsidRDefault="00162D07">
      <w:pPr>
        <w:pStyle w:val="a0"/>
        <w:rPr>
          <w:rFonts w:hint="cs"/>
          <w:rtl/>
        </w:rPr>
      </w:pPr>
    </w:p>
    <w:p w14:paraId="1416137E" w14:textId="77777777" w:rsidR="00000000" w:rsidRDefault="00162D07">
      <w:pPr>
        <w:pStyle w:val="-"/>
        <w:rPr>
          <w:rtl/>
        </w:rPr>
      </w:pPr>
      <w:bookmarkStart w:id="114" w:name="FS000001027T02_02_2004_17_47_21C"/>
      <w:bookmarkEnd w:id="114"/>
      <w:r>
        <w:rPr>
          <w:rtl/>
        </w:rPr>
        <w:t>גדעון סער (הליכוד):</w:t>
      </w:r>
    </w:p>
    <w:p w14:paraId="2DF68B63" w14:textId="77777777" w:rsidR="00000000" w:rsidRDefault="00162D07">
      <w:pPr>
        <w:pStyle w:val="a0"/>
        <w:rPr>
          <w:rtl/>
        </w:rPr>
      </w:pPr>
    </w:p>
    <w:p w14:paraId="664E264C" w14:textId="77777777" w:rsidR="00000000" w:rsidRDefault="00162D07">
      <w:pPr>
        <w:pStyle w:val="a0"/>
        <w:rPr>
          <w:rFonts w:hint="cs"/>
          <w:rtl/>
        </w:rPr>
      </w:pPr>
      <w:r>
        <w:rPr>
          <w:rFonts w:hint="cs"/>
          <w:rtl/>
        </w:rPr>
        <w:t>בפעם הקודמת הבאתי מדברי חבר הכנסת בנימין בן-אליעזר, שהוא חבר חשוב במפלגת העבודה, חבר בכיר במפלגת העבודה. היום אני רוצה להביא מ</w:t>
      </w:r>
      <w:r>
        <w:rPr>
          <w:rFonts w:hint="cs"/>
          <w:rtl/>
        </w:rPr>
        <w:t>דבריו של חבר חשוב אחר במפלגת העבודה, והוא  החבר שיושב ליד חבר הכנסת בנימין בן-אליעזר, חבר הכנסת מתן וילנאי, שהוא חבר חשוב במפלגת העבודה, אלוף במילואים, שר לשעבר בשתי ממשלות.</w:t>
      </w:r>
    </w:p>
    <w:p w14:paraId="5F20252F" w14:textId="77777777" w:rsidR="00000000" w:rsidRDefault="00162D07">
      <w:pPr>
        <w:pStyle w:val="a0"/>
        <w:rPr>
          <w:rFonts w:hint="cs"/>
          <w:rtl/>
        </w:rPr>
      </w:pPr>
    </w:p>
    <w:p w14:paraId="6F3F7010" w14:textId="77777777" w:rsidR="00000000" w:rsidRDefault="00162D07">
      <w:pPr>
        <w:pStyle w:val="af0"/>
        <w:rPr>
          <w:rtl/>
        </w:rPr>
      </w:pPr>
      <w:r>
        <w:rPr>
          <w:rFonts w:hint="eastAsia"/>
          <w:rtl/>
        </w:rPr>
        <w:t>אברהם</w:t>
      </w:r>
      <w:r>
        <w:rPr>
          <w:rtl/>
        </w:rPr>
        <w:t xml:space="preserve"> בורג (העבודה-מימד):</w:t>
      </w:r>
    </w:p>
    <w:p w14:paraId="6FBAF68B" w14:textId="77777777" w:rsidR="00000000" w:rsidRDefault="00162D07">
      <w:pPr>
        <w:pStyle w:val="a0"/>
        <w:rPr>
          <w:rFonts w:hint="cs"/>
          <w:rtl/>
        </w:rPr>
      </w:pPr>
    </w:p>
    <w:p w14:paraId="72911F84" w14:textId="77777777" w:rsidR="00000000" w:rsidRDefault="00162D07">
      <w:pPr>
        <w:pStyle w:val="a0"/>
        <w:ind w:firstLine="0"/>
        <w:rPr>
          <w:rFonts w:hint="cs"/>
          <w:rtl/>
        </w:rPr>
      </w:pPr>
      <w:r>
        <w:rPr>
          <w:rFonts w:hint="cs"/>
          <w:rtl/>
        </w:rPr>
        <w:tab/>
        <w:t>זה לא יעזור לך, לא תהיה שר בממשלה שלו.</w:t>
      </w:r>
    </w:p>
    <w:p w14:paraId="4472EFE2" w14:textId="77777777" w:rsidR="00000000" w:rsidRDefault="00162D07">
      <w:pPr>
        <w:pStyle w:val="a0"/>
        <w:ind w:firstLine="0"/>
        <w:rPr>
          <w:rFonts w:hint="cs"/>
          <w:rtl/>
        </w:rPr>
      </w:pPr>
    </w:p>
    <w:p w14:paraId="08697E5B" w14:textId="77777777" w:rsidR="00000000" w:rsidRDefault="00162D07">
      <w:pPr>
        <w:pStyle w:val="-"/>
        <w:rPr>
          <w:rtl/>
        </w:rPr>
      </w:pPr>
      <w:bookmarkStart w:id="115" w:name="FS000001027T02_02_2004_17_47_55C"/>
      <w:bookmarkEnd w:id="115"/>
      <w:r>
        <w:rPr>
          <w:rtl/>
        </w:rPr>
        <w:t>גדעון סער (הל</w:t>
      </w:r>
      <w:r>
        <w:rPr>
          <w:rtl/>
        </w:rPr>
        <w:t>יכוד):</w:t>
      </w:r>
    </w:p>
    <w:p w14:paraId="522126F3" w14:textId="77777777" w:rsidR="00000000" w:rsidRDefault="00162D07">
      <w:pPr>
        <w:pStyle w:val="a0"/>
        <w:rPr>
          <w:rtl/>
        </w:rPr>
      </w:pPr>
    </w:p>
    <w:p w14:paraId="5CE01377" w14:textId="77777777" w:rsidR="00000000" w:rsidRDefault="00162D07">
      <w:pPr>
        <w:pStyle w:val="a0"/>
        <w:rPr>
          <w:rFonts w:hint="cs"/>
          <w:rtl/>
        </w:rPr>
      </w:pPr>
      <w:r>
        <w:rPr>
          <w:rFonts w:hint="cs"/>
          <w:rtl/>
        </w:rPr>
        <w:t>תשמע, חבר הכנסת בורג, אני לא יודע אם אתה תהיה שר בממשלה שלו.</w:t>
      </w:r>
    </w:p>
    <w:p w14:paraId="1B57983F" w14:textId="77777777" w:rsidR="00000000" w:rsidRDefault="00162D07">
      <w:pPr>
        <w:pStyle w:val="a0"/>
        <w:rPr>
          <w:rFonts w:hint="cs"/>
          <w:rtl/>
        </w:rPr>
      </w:pPr>
    </w:p>
    <w:p w14:paraId="0A785E77" w14:textId="77777777" w:rsidR="00000000" w:rsidRDefault="00162D07">
      <w:pPr>
        <w:pStyle w:val="af0"/>
        <w:rPr>
          <w:rtl/>
        </w:rPr>
      </w:pPr>
      <w:r>
        <w:rPr>
          <w:rFonts w:hint="eastAsia"/>
          <w:rtl/>
        </w:rPr>
        <w:t>אברהם</w:t>
      </w:r>
      <w:r>
        <w:rPr>
          <w:rtl/>
        </w:rPr>
        <w:t xml:space="preserve"> בורג (העבודה-מימד):</w:t>
      </w:r>
    </w:p>
    <w:p w14:paraId="46CCA9D6" w14:textId="77777777" w:rsidR="00000000" w:rsidRDefault="00162D07">
      <w:pPr>
        <w:pStyle w:val="a0"/>
        <w:rPr>
          <w:rFonts w:hint="cs"/>
          <w:rtl/>
        </w:rPr>
      </w:pPr>
    </w:p>
    <w:p w14:paraId="349C4FD5" w14:textId="77777777" w:rsidR="00000000" w:rsidRDefault="00162D07">
      <w:pPr>
        <w:pStyle w:val="a0"/>
        <w:rPr>
          <w:rFonts w:hint="cs"/>
          <w:rtl/>
        </w:rPr>
      </w:pPr>
      <w:r>
        <w:rPr>
          <w:rFonts w:hint="cs"/>
          <w:rtl/>
        </w:rPr>
        <w:t xml:space="preserve">גם אני לא, אני לא אהיה בממשלת אחדות לאומית אף פעם. </w:t>
      </w:r>
    </w:p>
    <w:p w14:paraId="6BAF7717" w14:textId="77777777" w:rsidR="00000000" w:rsidRDefault="00162D07">
      <w:pPr>
        <w:pStyle w:val="a0"/>
        <w:rPr>
          <w:rFonts w:hint="cs"/>
          <w:rtl/>
        </w:rPr>
      </w:pPr>
    </w:p>
    <w:p w14:paraId="4578AFF5" w14:textId="77777777" w:rsidR="00000000" w:rsidRDefault="00162D07">
      <w:pPr>
        <w:pStyle w:val="-"/>
        <w:rPr>
          <w:rtl/>
        </w:rPr>
      </w:pPr>
      <w:bookmarkStart w:id="116" w:name="FS000001027T02_02_2004_17_48_04C"/>
      <w:bookmarkEnd w:id="116"/>
      <w:r>
        <w:rPr>
          <w:rtl/>
        </w:rPr>
        <w:t>גדעון סער (הליכוד):</w:t>
      </w:r>
    </w:p>
    <w:p w14:paraId="4203148F" w14:textId="77777777" w:rsidR="00000000" w:rsidRDefault="00162D07">
      <w:pPr>
        <w:pStyle w:val="a0"/>
        <w:rPr>
          <w:rtl/>
        </w:rPr>
      </w:pPr>
    </w:p>
    <w:p w14:paraId="0B388187" w14:textId="77777777" w:rsidR="00000000" w:rsidRDefault="00162D07">
      <w:pPr>
        <w:pStyle w:val="a0"/>
        <w:rPr>
          <w:rFonts w:hint="cs"/>
          <w:rtl/>
        </w:rPr>
      </w:pPr>
      <w:r>
        <w:rPr>
          <w:rFonts w:hint="cs"/>
          <w:rtl/>
        </w:rPr>
        <w:t>אני רוצה לקרוא מה אומר חבר הכנסת וילנאי, מה הוא כותב ליושב-ראש המפלגה הזמני, לפני ההא</w:t>
      </w:r>
      <w:r>
        <w:rPr>
          <w:rFonts w:hint="cs"/>
          <w:rtl/>
        </w:rPr>
        <w:t xml:space="preserve">רכה, כי אנחנו ברגע זה לא יודעים את אורכה, כפי שתכריעו מחר בוועידת המפלגה. הוא כותב משהו, איך המדינה קורסת, הוא הרי חייב. </w:t>
      </w:r>
    </w:p>
    <w:p w14:paraId="11CDC7C7" w14:textId="77777777" w:rsidR="00000000" w:rsidRDefault="00162D07">
      <w:pPr>
        <w:pStyle w:val="a0"/>
        <w:rPr>
          <w:rFonts w:hint="cs"/>
          <w:rtl/>
        </w:rPr>
      </w:pPr>
    </w:p>
    <w:p w14:paraId="1E75C575" w14:textId="77777777" w:rsidR="00000000" w:rsidRDefault="00162D07">
      <w:pPr>
        <w:pStyle w:val="af0"/>
        <w:rPr>
          <w:rtl/>
        </w:rPr>
      </w:pPr>
      <w:r>
        <w:rPr>
          <w:rFonts w:hint="eastAsia"/>
          <w:rtl/>
        </w:rPr>
        <w:t>דני</w:t>
      </w:r>
      <w:r>
        <w:rPr>
          <w:rtl/>
        </w:rPr>
        <w:t xml:space="preserve"> יתום (העבודה-מימד):</w:t>
      </w:r>
    </w:p>
    <w:p w14:paraId="2724DAC5" w14:textId="77777777" w:rsidR="00000000" w:rsidRDefault="00162D07">
      <w:pPr>
        <w:pStyle w:val="a0"/>
        <w:rPr>
          <w:rFonts w:hint="cs"/>
          <w:rtl/>
        </w:rPr>
      </w:pPr>
    </w:p>
    <w:p w14:paraId="4BE9730F" w14:textId="77777777" w:rsidR="00000000" w:rsidRDefault="00162D07">
      <w:pPr>
        <w:pStyle w:val="a0"/>
        <w:rPr>
          <w:rFonts w:hint="cs"/>
          <w:rtl/>
        </w:rPr>
      </w:pPr>
      <w:r>
        <w:rPr>
          <w:rFonts w:hint="cs"/>
          <w:rtl/>
        </w:rPr>
        <w:t xml:space="preserve">גדעון, ספר על המשבר ברשויות. </w:t>
      </w:r>
    </w:p>
    <w:p w14:paraId="55EFE8D4" w14:textId="77777777" w:rsidR="00000000" w:rsidRDefault="00162D07">
      <w:pPr>
        <w:pStyle w:val="a0"/>
        <w:rPr>
          <w:rFonts w:hint="cs"/>
          <w:rtl/>
        </w:rPr>
      </w:pPr>
    </w:p>
    <w:p w14:paraId="6FC3F9CF" w14:textId="77777777" w:rsidR="00000000" w:rsidRDefault="00162D07">
      <w:pPr>
        <w:pStyle w:val="af1"/>
        <w:rPr>
          <w:rtl/>
        </w:rPr>
      </w:pPr>
      <w:r>
        <w:rPr>
          <w:rtl/>
        </w:rPr>
        <w:t>היו"ר יולי-יואל אדלשטיין:</w:t>
      </w:r>
    </w:p>
    <w:p w14:paraId="4C537083" w14:textId="77777777" w:rsidR="00000000" w:rsidRDefault="00162D07">
      <w:pPr>
        <w:pStyle w:val="a0"/>
        <w:rPr>
          <w:rtl/>
        </w:rPr>
      </w:pPr>
    </w:p>
    <w:p w14:paraId="3810243D" w14:textId="77777777" w:rsidR="00000000" w:rsidRDefault="00162D07">
      <w:pPr>
        <w:pStyle w:val="a0"/>
        <w:rPr>
          <w:rFonts w:hint="cs"/>
          <w:rtl/>
        </w:rPr>
      </w:pPr>
      <w:r>
        <w:rPr>
          <w:rFonts w:hint="cs"/>
          <w:rtl/>
        </w:rPr>
        <w:t>אני מבקש, יש מתח באולם.  כולם רוצים לשמוע מה אמר ח</w:t>
      </w:r>
      <w:r>
        <w:rPr>
          <w:rFonts w:hint="cs"/>
          <w:rtl/>
        </w:rPr>
        <w:t xml:space="preserve">בר הכנסת וילנאי. אם אפשר להגביר את המיקרופון של הדובר, אז זה יעזור.  </w:t>
      </w:r>
    </w:p>
    <w:p w14:paraId="5E4AF90C" w14:textId="77777777" w:rsidR="00000000" w:rsidRDefault="00162D07">
      <w:pPr>
        <w:pStyle w:val="a0"/>
        <w:rPr>
          <w:rFonts w:hint="cs"/>
          <w:rtl/>
        </w:rPr>
      </w:pPr>
    </w:p>
    <w:p w14:paraId="7D4126BC" w14:textId="77777777" w:rsidR="00000000" w:rsidRDefault="00162D07">
      <w:pPr>
        <w:pStyle w:val="af0"/>
        <w:rPr>
          <w:rtl/>
        </w:rPr>
      </w:pPr>
      <w:r>
        <w:rPr>
          <w:rFonts w:hint="eastAsia"/>
          <w:rtl/>
        </w:rPr>
        <w:t>קריאה</w:t>
      </w:r>
      <w:r>
        <w:rPr>
          <w:rtl/>
        </w:rPr>
        <w:t>:</w:t>
      </w:r>
    </w:p>
    <w:p w14:paraId="4777F148" w14:textId="77777777" w:rsidR="00000000" w:rsidRDefault="00162D07">
      <w:pPr>
        <w:pStyle w:val="a0"/>
        <w:rPr>
          <w:rFonts w:hint="cs"/>
          <w:rtl/>
        </w:rPr>
      </w:pPr>
    </w:p>
    <w:p w14:paraId="5F704214" w14:textId="77777777" w:rsidR="00000000" w:rsidRDefault="00162D07">
      <w:pPr>
        <w:pStyle w:val="a0"/>
        <w:rPr>
          <w:rFonts w:hint="cs"/>
          <w:rtl/>
        </w:rPr>
      </w:pPr>
      <w:r>
        <w:rPr>
          <w:rFonts w:hint="cs"/>
          <w:rtl/>
        </w:rPr>
        <w:t>- - -</w:t>
      </w:r>
    </w:p>
    <w:p w14:paraId="70A3DAD2" w14:textId="77777777" w:rsidR="00000000" w:rsidRDefault="00162D07">
      <w:pPr>
        <w:pStyle w:val="a0"/>
        <w:rPr>
          <w:rFonts w:hint="cs"/>
          <w:rtl/>
        </w:rPr>
      </w:pPr>
    </w:p>
    <w:p w14:paraId="590E9729" w14:textId="77777777" w:rsidR="00000000" w:rsidRDefault="00162D07">
      <w:pPr>
        <w:pStyle w:val="-"/>
        <w:rPr>
          <w:rtl/>
        </w:rPr>
      </w:pPr>
      <w:bookmarkStart w:id="117" w:name="FS000001027T02_02_2004_17_48_35C"/>
      <w:bookmarkEnd w:id="117"/>
      <w:r>
        <w:rPr>
          <w:rtl/>
        </w:rPr>
        <w:t>גדעון סער (הליכוד):</w:t>
      </w:r>
    </w:p>
    <w:p w14:paraId="1FC9D6E3" w14:textId="77777777" w:rsidR="00000000" w:rsidRDefault="00162D07">
      <w:pPr>
        <w:pStyle w:val="a0"/>
        <w:rPr>
          <w:rtl/>
        </w:rPr>
      </w:pPr>
    </w:p>
    <w:p w14:paraId="1D4597E3" w14:textId="77777777" w:rsidR="00000000" w:rsidRDefault="00162D07">
      <w:pPr>
        <w:pStyle w:val="a0"/>
        <w:rPr>
          <w:rFonts w:hint="cs"/>
          <w:rtl/>
        </w:rPr>
      </w:pPr>
      <w:r>
        <w:rPr>
          <w:rFonts w:hint="cs"/>
          <w:rtl/>
        </w:rPr>
        <w:t>תאמין לי שזה מעניין. אל תגיד את זה על מפלגה רצינית. אדוני היושב-ראש, כותב חבר הכנסת וילנאי, בכל זאת חבר חשוב בהנהגת המפלגה, שמפלגת העבודה, שאמורה להי</w:t>
      </w:r>
      <w:r>
        <w:rPr>
          <w:rFonts w:hint="cs"/>
          <w:rtl/>
        </w:rPr>
        <w:t xml:space="preserve">ות אופוזיציה לוחמת, החליטה ללכת לישון. והוא מפרט את הנימוק שלו: הטענה כי הבחירות הבאות לכנסת יתקיימו ממילא רק בעוד ארבע שנים -  וזה מוכיח שיש במפלגת העבודה מידה של ריאליזם - -  </w:t>
      </w:r>
    </w:p>
    <w:p w14:paraId="11E095A4" w14:textId="77777777" w:rsidR="00000000" w:rsidRDefault="00162D07">
      <w:pPr>
        <w:pStyle w:val="a0"/>
        <w:rPr>
          <w:rFonts w:hint="cs"/>
          <w:rtl/>
        </w:rPr>
      </w:pPr>
    </w:p>
    <w:p w14:paraId="6FD97490" w14:textId="77777777" w:rsidR="00000000" w:rsidRDefault="00162D07">
      <w:pPr>
        <w:pStyle w:val="af0"/>
        <w:rPr>
          <w:rtl/>
        </w:rPr>
      </w:pPr>
      <w:r>
        <w:rPr>
          <w:rFonts w:hint="eastAsia"/>
          <w:rtl/>
        </w:rPr>
        <w:t>אברהם</w:t>
      </w:r>
      <w:r>
        <w:rPr>
          <w:rtl/>
        </w:rPr>
        <w:t xml:space="preserve"> בייגה שוחט (העבודה-מימד):</w:t>
      </w:r>
    </w:p>
    <w:p w14:paraId="0459BD2A" w14:textId="77777777" w:rsidR="00000000" w:rsidRDefault="00162D07">
      <w:pPr>
        <w:pStyle w:val="a0"/>
        <w:rPr>
          <w:rFonts w:hint="cs"/>
          <w:rtl/>
        </w:rPr>
      </w:pPr>
    </w:p>
    <w:p w14:paraId="01BAA9B0" w14:textId="77777777" w:rsidR="00000000" w:rsidRDefault="00162D07">
      <w:pPr>
        <w:pStyle w:val="a0"/>
        <w:rPr>
          <w:rFonts w:hint="cs"/>
          <w:rtl/>
        </w:rPr>
      </w:pPr>
      <w:r>
        <w:rPr>
          <w:rFonts w:hint="cs"/>
          <w:rtl/>
        </w:rPr>
        <w:t>זה מה שיש לממשלה לענות?</w:t>
      </w:r>
    </w:p>
    <w:p w14:paraId="710C659B" w14:textId="77777777" w:rsidR="00000000" w:rsidRDefault="00162D07">
      <w:pPr>
        <w:pStyle w:val="a0"/>
        <w:rPr>
          <w:rFonts w:hint="cs"/>
          <w:rtl/>
        </w:rPr>
      </w:pPr>
    </w:p>
    <w:p w14:paraId="03A2CCA6" w14:textId="77777777" w:rsidR="00000000" w:rsidRDefault="00162D07">
      <w:pPr>
        <w:pStyle w:val="-"/>
        <w:rPr>
          <w:rtl/>
        </w:rPr>
      </w:pPr>
      <w:bookmarkStart w:id="118" w:name="FS000001027T02_02_2004_17_49_18C"/>
      <w:bookmarkEnd w:id="118"/>
      <w:r>
        <w:rPr>
          <w:rtl/>
        </w:rPr>
        <w:t>גדעון סער (הליכוד):</w:t>
      </w:r>
    </w:p>
    <w:p w14:paraId="17919E8D" w14:textId="77777777" w:rsidR="00000000" w:rsidRDefault="00162D07">
      <w:pPr>
        <w:pStyle w:val="a0"/>
        <w:rPr>
          <w:rtl/>
        </w:rPr>
      </w:pPr>
    </w:p>
    <w:p w14:paraId="487C3B13" w14:textId="77777777" w:rsidR="00000000" w:rsidRDefault="00162D07">
      <w:pPr>
        <w:pStyle w:val="a0"/>
        <w:rPr>
          <w:rFonts w:hint="cs"/>
          <w:rtl/>
        </w:rPr>
      </w:pPr>
      <w:r>
        <w:rPr>
          <w:rFonts w:hint="cs"/>
          <w:rtl/>
        </w:rPr>
        <w:t xml:space="preserve"> - - לכן יש לנו זמן לבחור מנהיג גם בעוד שנה-שנתיים או שלוש שנים - היא סם הרדמה. כך אומר חבר הכנסת וילנאי. ואני אומר - - -</w:t>
      </w:r>
    </w:p>
    <w:p w14:paraId="60F3160D" w14:textId="77777777" w:rsidR="00000000" w:rsidRDefault="00162D07">
      <w:pPr>
        <w:pStyle w:val="a0"/>
        <w:rPr>
          <w:rFonts w:hint="cs"/>
          <w:rtl/>
        </w:rPr>
      </w:pPr>
    </w:p>
    <w:p w14:paraId="68A1DBDE" w14:textId="77777777" w:rsidR="00000000" w:rsidRDefault="00162D07">
      <w:pPr>
        <w:pStyle w:val="af0"/>
        <w:rPr>
          <w:rtl/>
        </w:rPr>
      </w:pPr>
      <w:r>
        <w:rPr>
          <w:rFonts w:hint="eastAsia"/>
          <w:rtl/>
        </w:rPr>
        <w:t>חיים</w:t>
      </w:r>
      <w:r>
        <w:rPr>
          <w:rtl/>
        </w:rPr>
        <w:t xml:space="preserve"> רמון (העבודה-מימד):</w:t>
      </w:r>
    </w:p>
    <w:p w14:paraId="247CCA1D" w14:textId="77777777" w:rsidR="00000000" w:rsidRDefault="00162D07">
      <w:pPr>
        <w:pStyle w:val="a0"/>
        <w:rPr>
          <w:rFonts w:hint="cs"/>
          <w:rtl/>
        </w:rPr>
      </w:pPr>
    </w:p>
    <w:p w14:paraId="626274AE" w14:textId="77777777" w:rsidR="00000000" w:rsidRDefault="00162D07">
      <w:pPr>
        <w:pStyle w:val="a0"/>
        <w:rPr>
          <w:rFonts w:hint="cs"/>
          <w:rtl/>
        </w:rPr>
      </w:pPr>
      <w:r>
        <w:rPr>
          <w:rFonts w:hint="cs"/>
          <w:rtl/>
        </w:rPr>
        <w:t>מה אתה אומר? עד כדי כך המצב קשה אצלכם?</w:t>
      </w:r>
    </w:p>
    <w:p w14:paraId="76230F40" w14:textId="77777777" w:rsidR="00000000" w:rsidRDefault="00162D07">
      <w:pPr>
        <w:pStyle w:val="a0"/>
        <w:rPr>
          <w:rFonts w:hint="cs"/>
          <w:rtl/>
        </w:rPr>
      </w:pPr>
    </w:p>
    <w:p w14:paraId="3A0CF480" w14:textId="77777777" w:rsidR="00000000" w:rsidRDefault="00162D07">
      <w:pPr>
        <w:pStyle w:val="-"/>
        <w:rPr>
          <w:rtl/>
        </w:rPr>
      </w:pPr>
      <w:bookmarkStart w:id="119" w:name="FS000001027T02_02_2004_17_49_34C"/>
      <w:bookmarkEnd w:id="119"/>
      <w:r>
        <w:rPr>
          <w:rtl/>
        </w:rPr>
        <w:t>גדעון סער (הליכוד):</w:t>
      </w:r>
    </w:p>
    <w:p w14:paraId="1E0C9BDB" w14:textId="77777777" w:rsidR="00000000" w:rsidRDefault="00162D07">
      <w:pPr>
        <w:pStyle w:val="a0"/>
        <w:rPr>
          <w:rtl/>
        </w:rPr>
      </w:pPr>
    </w:p>
    <w:p w14:paraId="64C3F3BA" w14:textId="77777777" w:rsidR="00000000" w:rsidRDefault="00162D07">
      <w:pPr>
        <w:pStyle w:val="a0"/>
        <w:rPr>
          <w:rFonts w:hint="cs"/>
          <w:rtl/>
        </w:rPr>
      </w:pPr>
      <w:r>
        <w:rPr>
          <w:rFonts w:hint="cs"/>
          <w:rtl/>
        </w:rPr>
        <w:t xml:space="preserve">לא, תראה, חבר הכנסת רמון. אני אמשיך. </w:t>
      </w:r>
    </w:p>
    <w:p w14:paraId="4C6A183C" w14:textId="77777777" w:rsidR="00000000" w:rsidRDefault="00162D07">
      <w:pPr>
        <w:pStyle w:val="a0"/>
        <w:rPr>
          <w:rFonts w:hint="cs"/>
          <w:rtl/>
        </w:rPr>
      </w:pPr>
    </w:p>
    <w:p w14:paraId="1D30A4B1" w14:textId="77777777" w:rsidR="00000000" w:rsidRDefault="00162D07">
      <w:pPr>
        <w:pStyle w:val="af1"/>
        <w:rPr>
          <w:rtl/>
        </w:rPr>
      </w:pPr>
      <w:r>
        <w:rPr>
          <w:rtl/>
        </w:rPr>
        <w:t>היו"ר</w:t>
      </w:r>
      <w:r>
        <w:rPr>
          <w:rtl/>
        </w:rPr>
        <w:t xml:space="preserve"> יולי-יואל אדלשטיין:</w:t>
      </w:r>
    </w:p>
    <w:p w14:paraId="6E2AED8B" w14:textId="77777777" w:rsidR="00000000" w:rsidRDefault="00162D07">
      <w:pPr>
        <w:pStyle w:val="a0"/>
        <w:rPr>
          <w:rtl/>
        </w:rPr>
      </w:pPr>
    </w:p>
    <w:p w14:paraId="7FE7E621" w14:textId="77777777" w:rsidR="00000000" w:rsidRDefault="00162D07">
      <w:pPr>
        <w:pStyle w:val="a0"/>
        <w:rPr>
          <w:rFonts w:hint="cs"/>
          <w:rtl/>
        </w:rPr>
      </w:pPr>
      <w:r>
        <w:rPr>
          <w:rFonts w:hint="cs"/>
          <w:rtl/>
        </w:rPr>
        <w:t>עצרתי את השעון פעמיים. אני עוצר את השעון גם כרגע.</w:t>
      </w:r>
    </w:p>
    <w:p w14:paraId="7E746AE8" w14:textId="77777777" w:rsidR="00000000" w:rsidRDefault="00162D07">
      <w:pPr>
        <w:pStyle w:val="a0"/>
        <w:rPr>
          <w:rFonts w:hint="cs"/>
          <w:rtl/>
        </w:rPr>
      </w:pPr>
    </w:p>
    <w:p w14:paraId="53364E46" w14:textId="77777777" w:rsidR="00000000" w:rsidRDefault="00162D07">
      <w:pPr>
        <w:pStyle w:val="-"/>
        <w:rPr>
          <w:rtl/>
        </w:rPr>
      </w:pPr>
      <w:bookmarkStart w:id="120" w:name="FS000001027T02_02_2004_17_49_44C"/>
      <w:bookmarkEnd w:id="120"/>
      <w:r>
        <w:rPr>
          <w:rtl/>
        </w:rPr>
        <w:t>גדעון סער (הליכוד):</w:t>
      </w:r>
    </w:p>
    <w:p w14:paraId="6565C757" w14:textId="77777777" w:rsidR="00000000" w:rsidRDefault="00162D07">
      <w:pPr>
        <w:pStyle w:val="a0"/>
        <w:rPr>
          <w:rtl/>
        </w:rPr>
      </w:pPr>
    </w:p>
    <w:p w14:paraId="0C9D54BC" w14:textId="77777777" w:rsidR="00000000" w:rsidRDefault="00162D07">
      <w:pPr>
        <w:pStyle w:val="a0"/>
        <w:rPr>
          <w:rFonts w:hint="cs"/>
          <w:rtl/>
        </w:rPr>
      </w:pPr>
      <w:r>
        <w:rPr>
          <w:rFonts w:hint="cs"/>
          <w:rtl/>
        </w:rPr>
        <w:t>בקושי אמרתי שני משפטים, והמכתב של חבר הכנסת וילנאי הוא מכתב חשוב. הוא ממשיך ואומר: אנחנו ממשיכים להתלונן על חוסר  מנהיגות, ובמקביל מונעים את צמיחתה של  מנהיגות חד</w:t>
      </w:r>
      <w:r>
        <w:rPr>
          <w:rFonts w:hint="cs"/>
          <w:rtl/>
        </w:rPr>
        <w:t>שה. יושב-ראש זמני, זוהי המצאה שנולדה כדי לגשר על ואקום שנוצר כתוצאה מהתפטרותו של היושב-ראש הנבחר הקודם - זה היה חבר הכנסת מצנע, אבל הוא בינתיים יצא - התרעתי, ואני מתריע שוב, זמניות אינה יכולה להצמיח מנהיגות. מפלגה דמוקרטית צריכה לבחור את מנהיגה באורח דמוקר</w:t>
      </w:r>
      <w:r>
        <w:rPr>
          <w:rFonts w:hint="cs"/>
          <w:rtl/>
        </w:rPr>
        <w:t xml:space="preserve">טי ולא בקומבינות. דברים בסלע. אבל איך אתם יכולים כאופוזיציה לבוא פה כל שבוע, להציע אי-אמון, כשאין לכם יושב-ראש נבחר. אני לא אומר שאין לכם מנהיג. שמעון פרס הוא מנהיג, והוא יודע את הערכתי אליו, אבל אין לכם יושב-ראש נבחר, ואפילו יושב-ראש זמני אין לכם. </w:t>
      </w:r>
      <w:bookmarkStart w:id="121" w:name="FS000001027T02_02_2004_18_07_32C"/>
      <w:bookmarkEnd w:id="121"/>
      <w:r>
        <w:rPr>
          <w:rFonts w:hint="cs"/>
          <w:rtl/>
        </w:rPr>
        <w:t>זאת אומ</w:t>
      </w:r>
      <w:r>
        <w:rPr>
          <w:rFonts w:hint="cs"/>
          <w:rtl/>
        </w:rPr>
        <w:t>רת, יש לכם. אבל אתם עוד מתווכחים ביניכם עד כמה הוא זמני. חבר הכנסת רמון, הרי אתה עצמך תודה שזה דבר - - -</w:t>
      </w:r>
    </w:p>
    <w:p w14:paraId="0AC87B01" w14:textId="77777777" w:rsidR="00000000" w:rsidRDefault="00162D07">
      <w:pPr>
        <w:pStyle w:val="a0"/>
        <w:rPr>
          <w:rFonts w:hint="cs"/>
          <w:rtl/>
        </w:rPr>
      </w:pPr>
    </w:p>
    <w:p w14:paraId="48238C83" w14:textId="77777777" w:rsidR="00000000" w:rsidRDefault="00162D07">
      <w:pPr>
        <w:pStyle w:val="af0"/>
        <w:rPr>
          <w:rtl/>
        </w:rPr>
      </w:pPr>
      <w:r>
        <w:rPr>
          <w:rFonts w:hint="eastAsia"/>
          <w:rtl/>
        </w:rPr>
        <w:t>חיים</w:t>
      </w:r>
      <w:r>
        <w:rPr>
          <w:rtl/>
        </w:rPr>
        <w:t xml:space="preserve"> רמון (העבודה-מימד):</w:t>
      </w:r>
    </w:p>
    <w:p w14:paraId="16D24B71" w14:textId="77777777" w:rsidR="00000000" w:rsidRDefault="00162D07">
      <w:pPr>
        <w:pStyle w:val="a0"/>
        <w:rPr>
          <w:rFonts w:hint="cs"/>
          <w:rtl/>
        </w:rPr>
      </w:pPr>
    </w:p>
    <w:p w14:paraId="1CA4FD54" w14:textId="77777777" w:rsidR="00000000" w:rsidRDefault="00162D07">
      <w:pPr>
        <w:pStyle w:val="a0"/>
        <w:rPr>
          <w:rFonts w:hint="cs"/>
          <w:rtl/>
        </w:rPr>
      </w:pPr>
      <w:r>
        <w:rPr>
          <w:rFonts w:hint="cs"/>
          <w:rtl/>
        </w:rPr>
        <w:t xml:space="preserve">שאתה הכי מנותק מהעולם - - - חבר כנסת, ספסלים אחוריים, ומגנה את האופוזיציה. </w:t>
      </w:r>
    </w:p>
    <w:p w14:paraId="009739BD" w14:textId="77777777" w:rsidR="00000000" w:rsidRDefault="00162D07">
      <w:pPr>
        <w:pStyle w:val="a0"/>
        <w:rPr>
          <w:rFonts w:hint="cs"/>
          <w:rtl/>
        </w:rPr>
      </w:pPr>
    </w:p>
    <w:p w14:paraId="448EC04E" w14:textId="77777777" w:rsidR="00000000" w:rsidRDefault="00162D07">
      <w:pPr>
        <w:pStyle w:val="af1"/>
        <w:rPr>
          <w:rtl/>
        </w:rPr>
      </w:pPr>
      <w:r>
        <w:rPr>
          <w:rtl/>
        </w:rPr>
        <w:t>היו"ר יולי-יואל אדלשטיין:</w:t>
      </w:r>
    </w:p>
    <w:p w14:paraId="33745677" w14:textId="77777777" w:rsidR="00000000" w:rsidRDefault="00162D07">
      <w:pPr>
        <w:pStyle w:val="a0"/>
        <w:rPr>
          <w:rtl/>
        </w:rPr>
      </w:pPr>
    </w:p>
    <w:p w14:paraId="1125E847" w14:textId="77777777" w:rsidR="00000000" w:rsidRDefault="00162D07">
      <w:pPr>
        <w:pStyle w:val="a0"/>
        <w:rPr>
          <w:rFonts w:hint="cs"/>
          <w:rtl/>
        </w:rPr>
      </w:pPr>
      <w:r>
        <w:rPr>
          <w:rFonts w:hint="cs"/>
          <w:rtl/>
        </w:rPr>
        <w:t xml:space="preserve">חבר הכנסת רמון, חבר </w:t>
      </w:r>
      <w:r>
        <w:rPr>
          <w:rFonts w:hint="cs"/>
          <w:rtl/>
        </w:rPr>
        <w:t xml:space="preserve">הכנסת סער צריך לסיים את דבריו ואתה לא מאפשר לו. </w:t>
      </w:r>
    </w:p>
    <w:p w14:paraId="764CA57C" w14:textId="77777777" w:rsidR="00000000" w:rsidRDefault="00162D07">
      <w:pPr>
        <w:pStyle w:val="a0"/>
        <w:rPr>
          <w:rFonts w:hint="cs"/>
          <w:rtl/>
        </w:rPr>
      </w:pPr>
    </w:p>
    <w:p w14:paraId="75758100" w14:textId="77777777" w:rsidR="00000000" w:rsidRDefault="00162D07">
      <w:pPr>
        <w:pStyle w:val="-"/>
        <w:rPr>
          <w:rtl/>
        </w:rPr>
      </w:pPr>
      <w:bookmarkStart w:id="122" w:name="FS000001027T02_02_2004_18_10_00C"/>
      <w:bookmarkEnd w:id="122"/>
      <w:r>
        <w:rPr>
          <w:rtl/>
        </w:rPr>
        <w:t>גדעון סער (הליכוד):</w:t>
      </w:r>
    </w:p>
    <w:p w14:paraId="37E2E00D" w14:textId="77777777" w:rsidR="00000000" w:rsidRDefault="00162D07">
      <w:pPr>
        <w:pStyle w:val="a0"/>
        <w:rPr>
          <w:rtl/>
        </w:rPr>
      </w:pPr>
    </w:p>
    <w:p w14:paraId="15BA20BA" w14:textId="77777777" w:rsidR="00000000" w:rsidRDefault="00162D07">
      <w:pPr>
        <w:pStyle w:val="a0"/>
        <w:rPr>
          <w:rtl/>
        </w:rPr>
      </w:pPr>
      <w:r>
        <w:rPr>
          <w:rFonts w:hint="cs"/>
          <w:rtl/>
        </w:rPr>
        <w:t xml:space="preserve">אני לא השתמשתי במלה של גינוי. נהפוך הוא, אני רק לקחתי ממכתבו של חבר הכנסת וילנאי, והוא בווודאי לא מגנה את האופוזיציה וגם לא את מפלגת העבודה. לא עשיתי מזה שום דבר לא יפה, כי כל זה מופיע </w:t>
      </w:r>
      <w:r>
        <w:rPr>
          <w:rFonts w:hint="cs"/>
          <w:rtl/>
        </w:rPr>
        <w:t>ב-</w:t>
      </w:r>
      <w:r>
        <w:rPr>
          <w:rFonts w:hint="cs"/>
        </w:rPr>
        <w:t>Ynet</w:t>
      </w:r>
      <w:r>
        <w:rPr>
          <w:rFonts w:hint="cs"/>
          <w:rtl/>
        </w:rPr>
        <w:t xml:space="preserve">, אני מקווה שאני לא פוגע באחרים, אבל אני השגתי את הידיעות שלי משם, וציטטתי מהדברים. </w:t>
      </w:r>
    </w:p>
    <w:p w14:paraId="2086366C" w14:textId="77777777" w:rsidR="00000000" w:rsidRDefault="00162D07">
      <w:pPr>
        <w:pStyle w:val="a0"/>
        <w:rPr>
          <w:rtl/>
        </w:rPr>
      </w:pPr>
    </w:p>
    <w:p w14:paraId="57E27F36" w14:textId="77777777" w:rsidR="00000000" w:rsidRDefault="00162D07">
      <w:pPr>
        <w:pStyle w:val="af1"/>
        <w:rPr>
          <w:rtl/>
        </w:rPr>
      </w:pPr>
      <w:r>
        <w:rPr>
          <w:rtl/>
        </w:rPr>
        <w:t>היו"ר יולי-יואל אדלשטיין:</w:t>
      </w:r>
    </w:p>
    <w:p w14:paraId="27371A61" w14:textId="77777777" w:rsidR="00000000" w:rsidRDefault="00162D07">
      <w:pPr>
        <w:pStyle w:val="a0"/>
        <w:rPr>
          <w:rtl/>
        </w:rPr>
      </w:pPr>
    </w:p>
    <w:p w14:paraId="07FBB3F6" w14:textId="77777777" w:rsidR="00000000" w:rsidRDefault="00162D07">
      <w:pPr>
        <w:pStyle w:val="a0"/>
        <w:rPr>
          <w:rFonts w:hint="cs"/>
          <w:rtl/>
        </w:rPr>
      </w:pPr>
      <w:r>
        <w:rPr>
          <w:rFonts w:hint="cs"/>
          <w:rtl/>
        </w:rPr>
        <w:t xml:space="preserve">אדוני, אבקש לסיים. </w:t>
      </w:r>
    </w:p>
    <w:p w14:paraId="5E33AB19" w14:textId="77777777" w:rsidR="00000000" w:rsidRDefault="00162D07">
      <w:pPr>
        <w:pStyle w:val="a0"/>
        <w:rPr>
          <w:rFonts w:hint="cs"/>
          <w:rtl/>
        </w:rPr>
      </w:pPr>
    </w:p>
    <w:p w14:paraId="7F37C9E6" w14:textId="77777777" w:rsidR="00000000" w:rsidRDefault="00162D07">
      <w:pPr>
        <w:pStyle w:val="-"/>
        <w:rPr>
          <w:rtl/>
        </w:rPr>
      </w:pPr>
      <w:bookmarkStart w:id="123" w:name="FS000001027T02_02_2004_18_12_22C"/>
      <w:bookmarkEnd w:id="123"/>
      <w:r>
        <w:rPr>
          <w:rtl/>
        </w:rPr>
        <w:t>גדעון סער (הליכוד):</w:t>
      </w:r>
    </w:p>
    <w:p w14:paraId="1A498B5F" w14:textId="77777777" w:rsidR="00000000" w:rsidRDefault="00162D07">
      <w:pPr>
        <w:pStyle w:val="a0"/>
        <w:rPr>
          <w:rtl/>
        </w:rPr>
      </w:pPr>
    </w:p>
    <w:p w14:paraId="12747715" w14:textId="77777777" w:rsidR="00000000" w:rsidRDefault="00162D07">
      <w:pPr>
        <w:pStyle w:val="a0"/>
        <w:rPr>
          <w:rFonts w:hint="cs"/>
          <w:rtl/>
        </w:rPr>
      </w:pPr>
      <w:r>
        <w:rPr>
          <w:rFonts w:hint="cs"/>
          <w:rtl/>
        </w:rPr>
        <w:t xml:space="preserve">אני מציע, כשתתחילו להיות רציניים תתחילו להציע הצעות אי-אמון. תודה רבה. </w:t>
      </w:r>
    </w:p>
    <w:p w14:paraId="1909239E" w14:textId="77777777" w:rsidR="00000000" w:rsidRDefault="00162D07">
      <w:pPr>
        <w:pStyle w:val="a0"/>
        <w:rPr>
          <w:rFonts w:hint="cs"/>
          <w:rtl/>
        </w:rPr>
      </w:pPr>
    </w:p>
    <w:p w14:paraId="0EA826B7" w14:textId="77777777" w:rsidR="00000000" w:rsidRDefault="00162D07">
      <w:pPr>
        <w:pStyle w:val="af1"/>
        <w:rPr>
          <w:rtl/>
        </w:rPr>
      </w:pPr>
      <w:r>
        <w:rPr>
          <w:rtl/>
        </w:rPr>
        <w:t>היו"ר יולי-יואל אדלשטי</w:t>
      </w:r>
      <w:r>
        <w:rPr>
          <w:rtl/>
        </w:rPr>
        <w:t>ין:</w:t>
      </w:r>
    </w:p>
    <w:p w14:paraId="63E1E470" w14:textId="77777777" w:rsidR="00000000" w:rsidRDefault="00162D07">
      <w:pPr>
        <w:pStyle w:val="a0"/>
        <w:rPr>
          <w:rtl/>
        </w:rPr>
      </w:pPr>
    </w:p>
    <w:p w14:paraId="6C059219" w14:textId="77777777" w:rsidR="00000000" w:rsidRDefault="00162D07">
      <w:pPr>
        <w:pStyle w:val="a0"/>
        <w:rPr>
          <w:rFonts w:hint="cs"/>
          <w:rtl/>
        </w:rPr>
      </w:pPr>
      <w:r>
        <w:rPr>
          <w:rFonts w:hint="cs"/>
          <w:rtl/>
        </w:rPr>
        <w:t xml:space="preserve">אני מודה מאוד לחבר הכנסת גדעון סער. אדוני השר המקשר, אדוני ראש הממשלה, האם הממשלה רוצה להשיב למציעים? </w:t>
      </w:r>
    </w:p>
    <w:p w14:paraId="2CC2BB20" w14:textId="77777777" w:rsidR="00000000" w:rsidRDefault="00162D07">
      <w:pPr>
        <w:pStyle w:val="a0"/>
        <w:rPr>
          <w:rFonts w:hint="cs"/>
          <w:rtl/>
        </w:rPr>
      </w:pPr>
    </w:p>
    <w:p w14:paraId="45917FC9" w14:textId="77777777" w:rsidR="00000000" w:rsidRDefault="00162D07">
      <w:pPr>
        <w:pStyle w:val="af0"/>
        <w:rPr>
          <w:rtl/>
        </w:rPr>
      </w:pPr>
      <w:r>
        <w:rPr>
          <w:rtl/>
        </w:rPr>
        <w:t>חיים רמון (העבודה-מימד):</w:t>
      </w:r>
    </w:p>
    <w:p w14:paraId="79E00E98" w14:textId="77777777" w:rsidR="00000000" w:rsidRDefault="00162D07">
      <w:pPr>
        <w:pStyle w:val="a0"/>
        <w:rPr>
          <w:rtl/>
        </w:rPr>
      </w:pPr>
    </w:p>
    <w:p w14:paraId="239CCF7D" w14:textId="77777777" w:rsidR="00000000" w:rsidRDefault="00162D07">
      <w:pPr>
        <w:pStyle w:val="a0"/>
        <w:rPr>
          <w:rFonts w:hint="cs"/>
          <w:rtl/>
        </w:rPr>
      </w:pPr>
      <w:r>
        <w:rPr>
          <w:rFonts w:hint="cs"/>
          <w:rtl/>
        </w:rPr>
        <w:t xml:space="preserve">תאמין לי, אין לה מה להשיב. </w:t>
      </w:r>
    </w:p>
    <w:p w14:paraId="51D0A209" w14:textId="77777777" w:rsidR="00000000" w:rsidRDefault="00162D07">
      <w:pPr>
        <w:pStyle w:val="af0"/>
        <w:rPr>
          <w:rtl/>
        </w:rPr>
      </w:pPr>
    </w:p>
    <w:p w14:paraId="4BE512E1" w14:textId="77777777" w:rsidR="00000000" w:rsidRDefault="00162D07">
      <w:pPr>
        <w:pStyle w:val="af0"/>
        <w:rPr>
          <w:rtl/>
        </w:rPr>
      </w:pPr>
      <w:r>
        <w:rPr>
          <w:rFonts w:hint="eastAsia"/>
          <w:rtl/>
        </w:rPr>
        <w:t>אופיר</w:t>
      </w:r>
      <w:r>
        <w:rPr>
          <w:rtl/>
        </w:rPr>
        <w:t xml:space="preserve"> פינס-פז (העבודה-מימד):</w:t>
      </w:r>
    </w:p>
    <w:p w14:paraId="2E1212E3" w14:textId="77777777" w:rsidR="00000000" w:rsidRDefault="00162D07">
      <w:pPr>
        <w:pStyle w:val="a0"/>
        <w:rPr>
          <w:rFonts w:hint="cs"/>
          <w:rtl/>
        </w:rPr>
      </w:pPr>
    </w:p>
    <w:p w14:paraId="066B5D71" w14:textId="77777777" w:rsidR="00000000" w:rsidRDefault="00162D07">
      <w:pPr>
        <w:pStyle w:val="a0"/>
        <w:rPr>
          <w:rFonts w:hint="cs"/>
          <w:rtl/>
        </w:rPr>
      </w:pPr>
      <w:r>
        <w:rPr>
          <w:rFonts w:hint="cs"/>
          <w:rtl/>
        </w:rPr>
        <w:t xml:space="preserve">אדוני היושב-ראש, הליכוד חזר להיות 19. </w:t>
      </w:r>
    </w:p>
    <w:p w14:paraId="5FEC7CC2" w14:textId="77777777" w:rsidR="00000000" w:rsidRDefault="00162D07">
      <w:pPr>
        <w:pStyle w:val="a0"/>
        <w:rPr>
          <w:rFonts w:hint="cs"/>
          <w:rtl/>
        </w:rPr>
      </w:pPr>
    </w:p>
    <w:p w14:paraId="0E7B0DF9" w14:textId="77777777" w:rsidR="00000000" w:rsidRDefault="00162D07">
      <w:pPr>
        <w:pStyle w:val="af1"/>
        <w:rPr>
          <w:rtl/>
        </w:rPr>
      </w:pPr>
      <w:r>
        <w:rPr>
          <w:rtl/>
        </w:rPr>
        <w:t>היו"ר יולי-יואל אדלשטי</w:t>
      </w:r>
      <w:r>
        <w:rPr>
          <w:rtl/>
        </w:rPr>
        <w:t>ין:</w:t>
      </w:r>
    </w:p>
    <w:p w14:paraId="21D3C7BA" w14:textId="77777777" w:rsidR="00000000" w:rsidRDefault="00162D07">
      <w:pPr>
        <w:pStyle w:val="a0"/>
        <w:rPr>
          <w:rtl/>
        </w:rPr>
      </w:pPr>
    </w:p>
    <w:p w14:paraId="54A1DBDF" w14:textId="77777777" w:rsidR="00000000" w:rsidRDefault="00162D07">
      <w:pPr>
        <w:pStyle w:val="a0"/>
        <w:rPr>
          <w:rFonts w:hint="cs"/>
          <w:rtl/>
        </w:rPr>
      </w:pPr>
      <w:r>
        <w:rPr>
          <w:rFonts w:hint="cs"/>
          <w:rtl/>
        </w:rPr>
        <w:t xml:space="preserve">אדוני השר, בבקשה. אני מבקש מכל חברי הכנסת לשבת. אנחנו נעבור להצבעות בתום תשובת השר גדעון עזרא. </w:t>
      </w:r>
    </w:p>
    <w:p w14:paraId="607CE7C8" w14:textId="77777777" w:rsidR="00000000" w:rsidRDefault="00162D07">
      <w:pPr>
        <w:pStyle w:val="a0"/>
        <w:rPr>
          <w:rFonts w:hint="cs"/>
          <w:rtl/>
        </w:rPr>
      </w:pPr>
    </w:p>
    <w:p w14:paraId="32D4C178" w14:textId="77777777" w:rsidR="00000000" w:rsidRDefault="00162D07">
      <w:pPr>
        <w:pStyle w:val="a"/>
        <w:rPr>
          <w:rtl/>
        </w:rPr>
      </w:pPr>
      <w:bookmarkStart w:id="124" w:name="FS000000474T02_02_2004_18_14_46"/>
      <w:bookmarkStart w:id="125" w:name="_Toc78878336"/>
      <w:bookmarkEnd w:id="124"/>
      <w:r>
        <w:rPr>
          <w:rFonts w:hint="eastAsia"/>
          <w:rtl/>
        </w:rPr>
        <w:t>השר</w:t>
      </w:r>
      <w:r>
        <w:rPr>
          <w:rtl/>
        </w:rPr>
        <w:t xml:space="preserve"> גדעון עזרא:</w:t>
      </w:r>
      <w:bookmarkEnd w:id="125"/>
    </w:p>
    <w:p w14:paraId="270EDBF5" w14:textId="77777777" w:rsidR="00000000" w:rsidRDefault="00162D07">
      <w:pPr>
        <w:pStyle w:val="a0"/>
        <w:rPr>
          <w:rFonts w:hint="cs"/>
          <w:rtl/>
        </w:rPr>
      </w:pPr>
    </w:p>
    <w:p w14:paraId="001904CC" w14:textId="77777777" w:rsidR="00000000" w:rsidRDefault="00162D07">
      <w:pPr>
        <w:pStyle w:val="a0"/>
        <w:rPr>
          <w:rFonts w:hint="cs"/>
          <w:rtl/>
        </w:rPr>
      </w:pPr>
      <w:r>
        <w:rPr>
          <w:rFonts w:hint="cs"/>
          <w:rtl/>
        </w:rPr>
        <w:t>אדוני היושב-ראש, חברי חברי הכנסת, נושא האי-אמון הראשון, של מפלגת העבודה, נגע במשבר ברשויות המקומיות. המשבר ברשויות המקומיות מטריד את כולנ</w:t>
      </w:r>
      <w:r>
        <w:rPr>
          <w:rFonts w:hint="cs"/>
          <w:rtl/>
        </w:rPr>
        <w:t>ו באותה מידה.</w:t>
      </w:r>
    </w:p>
    <w:p w14:paraId="5AD9C1D3" w14:textId="77777777" w:rsidR="00000000" w:rsidRDefault="00162D07">
      <w:pPr>
        <w:pStyle w:val="a0"/>
        <w:rPr>
          <w:rFonts w:hint="cs"/>
          <w:rtl/>
        </w:rPr>
      </w:pPr>
    </w:p>
    <w:p w14:paraId="6EEDB2F0" w14:textId="77777777" w:rsidR="00000000" w:rsidRDefault="00162D07">
      <w:pPr>
        <w:pStyle w:val="af0"/>
        <w:rPr>
          <w:rtl/>
        </w:rPr>
      </w:pPr>
      <w:r>
        <w:rPr>
          <w:rFonts w:hint="eastAsia"/>
          <w:rtl/>
        </w:rPr>
        <w:t>חיים</w:t>
      </w:r>
      <w:r>
        <w:rPr>
          <w:rtl/>
        </w:rPr>
        <w:t xml:space="preserve"> רמון (העבודה-מימד):</w:t>
      </w:r>
    </w:p>
    <w:p w14:paraId="2FF68F42" w14:textId="77777777" w:rsidR="00000000" w:rsidRDefault="00162D07">
      <w:pPr>
        <w:pStyle w:val="a0"/>
        <w:ind w:firstLine="0"/>
        <w:rPr>
          <w:rFonts w:hint="cs"/>
          <w:rtl/>
        </w:rPr>
      </w:pPr>
    </w:p>
    <w:p w14:paraId="20E2AA60" w14:textId="77777777" w:rsidR="00000000" w:rsidRDefault="00162D07">
      <w:pPr>
        <w:pStyle w:val="a0"/>
        <w:rPr>
          <w:rFonts w:hint="cs"/>
          <w:rtl/>
        </w:rPr>
      </w:pPr>
      <w:r>
        <w:rPr>
          <w:rFonts w:hint="cs"/>
          <w:rtl/>
        </w:rPr>
        <w:t xml:space="preserve"> מה אתה אומר?</w:t>
      </w:r>
    </w:p>
    <w:p w14:paraId="32AEDEB9" w14:textId="77777777" w:rsidR="00000000" w:rsidRDefault="00162D07">
      <w:pPr>
        <w:pStyle w:val="a0"/>
        <w:rPr>
          <w:rFonts w:hint="cs"/>
          <w:rtl/>
        </w:rPr>
      </w:pPr>
    </w:p>
    <w:p w14:paraId="79A31B5F" w14:textId="77777777" w:rsidR="00000000" w:rsidRDefault="00162D07">
      <w:pPr>
        <w:pStyle w:val="-"/>
        <w:rPr>
          <w:rtl/>
        </w:rPr>
      </w:pPr>
      <w:bookmarkStart w:id="126" w:name="FS000000474T02_02_2004_18_16_10C"/>
      <w:bookmarkEnd w:id="126"/>
      <w:r>
        <w:rPr>
          <w:rtl/>
        </w:rPr>
        <w:t>השר גדעון עזרא:</w:t>
      </w:r>
    </w:p>
    <w:p w14:paraId="015E0640" w14:textId="77777777" w:rsidR="00000000" w:rsidRDefault="00162D07">
      <w:pPr>
        <w:pStyle w:val="a0"/>
        <w:rPr>
          <w:rtl/>
        </w:rPr>
      </w:pPr>
    </w:p>
    <w:p w14:paraId="0F2266BF" w14:textId="77777777" w:rsidR="00000000" w:rsidRDefault="00162D07">
      <w:pPr>
        <w:pStyle w:val="a0"/>
        <w:rPr>
          <w:rFonts w:hint="cs"/>
          <w:rtl/>
        </w:rPr>
      </w:pPr>
      <w:r>
        <w:rPr>
          <w:rFonts w:hint="cs"/>
          <w:rtl/>
        </w:rPr>
        <w:t>אנחנו צריכים למצוא מוצא למשבר הזה. אני רוצה לחזור ולומר את מה שמרבית חברי  לא שמעו קודם, שהיום משרד האוצר העביר 42 מיליון ש"ח נוספים - -</w:t>
      </w:r>
    </w:p>
    <w:p w14:paraId="35CC6848" w14:textId="77777777" w:rsidR="00000000" w:rsidRDefault="00162D07">
      <w:pPr>
        <w:pStyle w:val="a0"/>
        <w:rPr>
          <w:rFonts w:hint="cs"/>
          <w:rtl/>
        </w:rPr>
      </w:pPr>
    </w:p>
    <w:p w14:paraId="7DC96EA7" w14:textId="77777777" w:rsidR="00000000" w:rsidRDefault="00162D07">
      <w:pPr>
        <w:pStyle w:val="af0"/>
        <w:rPr>
          <w:rtl/>
        </w:rPr>
      </w:pPr>
      <w:r>
        <w:rPr>
          <w:rFonts w:hint="eastAsia"/>
          <w:rtl/>
        </w:rPr>
        <w:t>חיים</w:t>
      </w:r>
      <w:r>
        <w:rPr>
          <w:rtl/>
        </w:rPr>
        <w:t xml:space="preserve"> אורון (מרצ):</w:t>
      </w:r>
    </w:p>
    <w:p w14:paraId="33A6F2C2" w14:textId="77777777" w:rsidR="00000000" w:rsidRDefault="00162D07">
      <w:pPr>
        <w:pStyle w:val="a0"/>
        <w:rPr>
          <w:rFonts w:hint="cs"/>
          <w:rtl/>
        </w:rPr>
      </w:pPr>
    </w:p>
    <w:p w14:paraId="26BBBA25" w14:textId="77777777" w:rsidR="00000000" w:rsidRDefault="00162D07">
      <w:pPr>
        <w:pStyle w:val="a0"/>
        <w:rPr>
          <w:rFonts w:hint="cs"/>
          <w:rtl/>
        </w:rPr>
      </w:pPr>
      <w:r>
        <w:rPr>
          <w:rFonts w:hint="cs"/>
          <w:rtl/>
        </w:rPr>
        <w:t>די, די, די, בדיחות אחר כך.</w:t>
      </w:r>
      <w:r>
        <w:rPr>
          <w:rFonts w:hint="cs"/>
          <w:rtl/>
        </w:rPr>
        <w:t xml:space="preserve"> </w:t>
      </w:r>
    </w:p>
    <w:p w14:paraId="0AE0E3BA" w14:textId="77777777" w:rsidR="00000000" w:rsidRDefault="00162D07">
      <w:pPr>
        <w:pStyle w:val="a0"/>
        <w:rPr>
          <w:rFonts w:hint="cs"/>
          <w:rtl/>
        </w:rPr>
      </w:pPr>
    </w:p>
    <w:p w14:paraId="708D1894" w14:textId="77777777" w:rsidR="00000000" w:rsidRDefault="00162D07">
      <w:pPr>
        <w:pStyle w:val="-"/>
        <w:rPr>
          <w:rtl/>
        </w:rPr>
      </w:pPr>
      <w:bookmarkStart w:id="127" w:name="FS000000474T02_02_2004_18_17_07C"/>
      <w:bookmarkEnd w:id="127"/>
      <w:r>
        <w:rPr>
          <w:rtl/>
        </w:rPr>
        <w:t>השר גדעון עזרא:</w:t>
      </w:r>
    </w:p>
    <w:p w14:paraId="6FF4E6F0" w14:textId="77777777" w:rsidR="00000000" w:rsidRDefault="00162D07">
      <w:pPr>
        <w:pStyle w:val="a0"/>
        <w:rPr>
          <w:rtl/>
        </w:rPr>
      </w:pPr>
    </w:p>
    <w:p w14:paraId="214C8B16" w14:textId="77777777" w:rsidR="00000000" w:rsidRDefault="00162D07">
      <w:pPr>
        <w:pStyle w:val="a0"/>
        <w:rPr>
          <w:rFonts w:hint="cs"/>
          <w:rtl/>
        </w:rPr>
      </w:pPr>
      <w:r>
        <w:rPr>
          <w:rFonts w:hint="cs"/>
          <w:rtl/>
        </w:rPr>
        <w:t>- - מעבר ל-100 מיליון ש"ח שניתנו קודם לכן. ואת 142 המיליון הללו נותנים לרשויות המקומיות לא רק לתשלום המשכורות, וזה דבר חשוב ביותר, אלא כדי להביא את הרשויות לתפקוד נכון ומלא, כאשר כל רשות ורשות תוכל לנהל את עצמה לא רק מבחינת המשכורות, אל</w:t>
      </w:r>
      <w:r>
        <w:rPr>
          <w:rFonts w:hint="cs"/>
          <w:rtl/>
        </w:rPr>
        <w:t>א גם מבחינת הניהול השוטף. יש הרבה מה לעשות בכל מקום ומקום. יש הרבה עובדים שצריך לייעל את עבודתם. צריך להגביר את הגבייה בכל היישובים. ואני תוהה באיזו מידה - - -</w:t>
      </w:r>
    </w:p>
    <w:p w14:paraId="10809540" w14:textId="77777777" w:rsidR="00000000" w:rsidRDefault="00162D07">
      <w:pPr>
        <w:pStyle w:val="af0"/>
        <w:rPr>
          <w:rtl/>
        </w:rPr>
      </w:pPr>
      <w:r>
        <w:rPr>
          <w:rtl/>
        </w:rPr>
        <w:br/>
      </w:r>
      <w:r>
        <w:rPr>
          <w:rFonts w:hint="eastAsia"/>
          <w:rtl/>
        </w:rPr>
        <w:t>דוד</w:t>
      </w:r>
      <w:r>
        <w:rPr>
          <w:rtl/>
        </w:rPr>
        <w:t xml:space="preserve"> אזולאי (ש"ס):</w:t>
      </w:r>
    </w:p>
    <w:p w14:paraId="2FEA6BF4" w14:textId="77777777" w:rsidR="00000000" w:rsidRDefault="00162D07">
      <w:pPr>
        <w:pStyle w:val="a0"/>
        <w:rPr>
          <w:rFonts w:hint="cs"/>
          <w:rtl/>
        </w:rPr>
      </w:pPr>
    </w:p>
    <w:p w14:paraId="4F3C2FDB" w14:textId="77777777" w:rsidR="00000000" w:rsidRDefault="00162D07">
      <w:pPr>
        <w:pStyle w:val="a0"/>
        <w:rPr>
          <w:rFonts w:hint="cs"/>
          <w:rtl/>
        </w:rPr>
      </w:pPr>
      <w:r>
        <w:rPr>
          <w:rFonts w:hint="cs"/>
          <w:rtl/>
        </w:rPr>
        <w:t>- - - מאיפה?</w:t>
      </w:r>
      <w:r>
        <w:rPr>
          <w:rFonts w:hint="cs"/>
        </w:rPr>
        <w:t xml:space="preserve"> </w:t>
      </w:r>
      <w:r>
        <w:rPr>
          <w:rFonts w:hint="cs"/>
          <w:rtl/>
        </w:rPr>
        <w:t xml:space="preserve">מהאבטלה? ממה יש - - - </w:t>
      </w:r>
    </w:p>
    <w:p w14:paraId="5304B196" w14:textId="77777777" w:rsidR="00000000" w:rsidRDefault="00162D07">
      <w:pPr>
        <w:pStyle w:val="a0"/>
        <w:rPr>
          <w:rFonts w:hint="cs"/>
          <w:rtl/>
        </w:rPr>
      </w:pPr>
    </w:p>
    <w:p w14:paraId="761D96D7" w14:textId="77777777" w:rsidR="00000000" w:rsidRDefault="00162D07">
      <w:pPr>
        <w:pStyle w:val="af1"/>
        <w:rPr>
          <w:rtl/>
        </w:rPr>
      </w:pPr>
      <w:r>
        <w:rPr>
          <w:rtl/>
        </w:rPr>
        <w:t>היו"ר יולי-יואל אדלשטיין:</w:t>
      </w:r>
    </w:p>
    <w:p w14:paraId="68309DA7" w14:textId="77777777" w:rsidR="00000000" w:rsidRDefault="00162D07">
      <w:pPr>
        <w:pStyle w:val="a0"/>
        <w:rPr>
          <w:rtl/>
        </w:rPr>
      </w:pPr>
    </w:p>
    <w:p w14:paraId="2C1D1112" w14:textId="77777777" w:rsidR="00000000" w:rsidRDefault="00162D07">
      <w:pPr>
        <w:pStyle w:val="a0"/>
        <w:rPr>
          <w:rFonts w:hint="cs"/>
          <w:rtl/>
        </w:rPr>
      </w:pPr>
      <w:r>
        <w:rPr>
          <w:rFonts w:hint="cs"/>
          <w:rtl/>
        </w:rPr>
        <w:t>חבר הכנסת אז</w:t>
      </w:r>
      <w:r>
        <w:rPr>
          <w:rFonts w:hint="cs"/>
          <w:rtl/>
        </w:rPr>
        <w:t xml:space="preserve">ולאי, לא להפריע לשר. </w:t>
      </w:r>
    </w:p>
    <w:p w14:paraId="7224AD9D" w14:textId="77777777" w:rsidR="00000000" w:rsidRDefault="00162D07">
      <w:pPr>
        <w:pStyle w:val="a0"/>
        <w:rPr>
          <w:rFonts w:hint="cs"/>
          <w:rtl/>
        </w:rPr>
      </w:pPr>
    </w:p>
    <w:p w14:paraId="04254438" w14:textId="77777777" w:rsidR="00000000" w:rsidRDefault="00162D07">
      <w:pPr>
        <w:pStyle w:val="-"/>
        <w:rPr>
          <w:rtl/>
        </w:rPr>
      </w:pPr>
      <w:bookmarkStart w:id="128" w:name="FS000000474T02_02_2004_18_19_53C"/>
      <w:bookmarkEnd w:id="128"/>
      <w:r>
        <w:rPr>
          <w:rFonts w:hint="eastAsia"/>
          <w:rtl/>
        </w:rPr>
        <w:t>השר</w:t>
      </w:r>
      <w:r>
        <w:rPr>
          <w:rtl/>
        </w:rPr>
        <w:t xml:space="preserve"> גדעון עזרא:</w:t>
      </w:r>
    </w:p>
    <w:p w14:paraId="24B6C647" w14:textId="77777777" w:rsidR="00000000" w:rsidRDefault="00162D07">
      <w:pPr>
        <w:pStyle w:val="a0"/>
        <w:ind w:firstLine="0"/>
        <w:rPr>
          <w:rFonts w:hint="cs"/>
          <w:rtl/>
        </w:rPr>
      </w:pPr>
      <w:r>
        <w:rPr>
          <w:rFonts w:hint="cs"/>
          <w:rtl/>
        </w:rPr>
        <w:t xml:space="preserve"> </w:t>
      </w:r>
    </w:p>
    <w:p w14:paraId="12E15289" w14:textId="77777777" w:rsidR="00000000" w:rsidRDefault="00162D07">
      <w:pPr>
        <w:pStyle w:val="a0"/>
        <w:rPr>
          <w:rFonts w:hint="cs"/>
          <w:rtl/>
        </w:rPr>
      </w:pPr>
      <w:r>
        <w:rPr>
          <w:rFonts w:hint="cs"/>
          <w:rtl/>
        </w:rPr>
        <w:t xml:space="preserve"> חבר הכנסת אזולאי, החובות האלה של הרשויות לא החלו  השנה, לא החלו בשנה שעברה.</w:t>
      </w:r>
    </w:p>
    <w:p w14:paraId="692802D8" w14:textId="77777777" w:rsidR="00000000" w:rsidRDefault="00162D07">
      <w:pPr>
        <w:pStyle w:val="af0"/>
        <w:rPr>
          <w:rFonts w:hint="cs"/>
          <w:rtl/>
        </w:rPr>
      </w:pPr>
    </w:p>
    <w:p w14:paraId="3F0217B3" w14:textId="77777777" w:rsidR="00000000" w:rsidRDefault="00162D07">
      <w:pPr>
        <w:pStyle w:val="af0"/>
        <w:rPr>
          <w:rtl/>
        </w:rPr>
      </w:pPr>
      <w:r>
        <w:rPr>
          <w:rFonts w:hint="eastAsia"/>
          <w:rtl/>
        </w:rPr>
        <w:t>דוד</w:t>
      </w:r>
      <w:r>
        <w:rPr>
          <w:rtl/>
        </w:rPr>
        <w:t xml:space="preserve"> אזולאי (ש"ס):</w:t>
      </w:r>
    </w:p>
    <w:p w14:paraId="4E53F1D6" w14:textId="77777777" w:rsidR="00000000" w:rsidRDefault="00162D07">
      <w:pPr>
        <w:pStyle w:val="a0"/>
        <w:rPr>
          <w:rFonts w:hint="cs"/>
          <w:rtl/>
        </w:rPr>
      </w:pPr>
    </w:p>
    <w:p w14:paraId="05718759" w14:textId="77777777" w:rsidR="00000000" w:rsidRDefault="00162D07">
      <w:pPr>
        <w:pStyle w:val="a0"/>
        <w:rPr>
          <w:rFonts w:hint="cs"/>
          <w:rtl/>
        </w:rPr>
      </w:pPr>
      <w:r>
        <w:rPr>
          <w:rFonts w:hint="cs"/>
          <w:rtl/>
        </w:rPr>
        <w:t>- - -</w:t>
      </w:r>
    </w:p>
    <w:p w14:paraId="6F620452" w14:textId="77777777" w:rsidR="00000000" w:rsidRDefault="00162D07">
      <w:pPr>
        <w:pStyle w:val="a0"/>
        <w:rPr>
          <w:rFonts w:hint="cs"/>
          <w:rtl/>
        </w:rPr>
      </w:pPr>
    </w:p>
    <w:p w14:paraId="1E4CB753" w14:textId="77777777" w:rsidR="00000000" w:rsidRDefault="00162D07">
      <w:pPr>
        <w:pStyle w:val="-"/>
        <w:rPr>
          <w:rtl/>
        </w:rPr>
      </w:pPr>
      <w:bookmarkStart w:id="129" w:name="FS000000474T02_02_2004_18_20_39C"/>
      <w:bookmarkEnd w:id="129"/>
      <w:r>
        <w:rPr>
          <w:rtl/>
        </w:rPr>
        <w:t>השר גדעון עזרא:</w:t>
      </w:r>
    </w:p>
    <w:p w14:paraId="0021B69C" w14:textId="77777777" w:rsidR="00000000" w:rsidRDefault="00162D07">
      <w:pPr>
        <w:pStyle w:val="a0"/>
        <w:rPr>
          <w:rtl/>
        </w:rPr>
      </w:pPr>
    </w:p>
    <w:p w14:paraId="28672EC7" w14:textId="77777777" w:rsidR="00000000" w:rsidRDefault="00162D07">
      <w:pPr>
        <w:pStyle w:val="a0"/>
        <w:rPr>
          <w:rFonts w:hint="cs"/>
          <w:rtl/>
        </w:rPr>
      </w:pPr>
      <w:r>
        <w:rPr>
          <w:rFonts w:hint="cs"/>
          <w:rtl/>
        </w:rPr>
        <w:t xml:space="preserve"> הם החלו כאשר הפיקוח על מה שנעשה ברשויות המקומיות לא נעשה כיאות על-ידי משרד הפנים, כאשר אתם עמ</w:t>
      </w:r>
      <w:r>
        <w:rPr>
          <w:rFonts w:hint="cs"/>
          <w:rtl/>
        </w:rPr>
        <w:t xml:space="preserve">דתם בראשו. </w:t>
      </w:r>
      <w:bookmarkStart w:id="130" w:name="FS000000474T02_02_2004_18_21_09C"/>
      <w:bookmarkEnd w:id="130"/>
      <w:r>
        <w:rPr>
          <w:rFonts w:hint="cs"/>
          <w:rtl/>
        </w:rPr>
        <w:t xml:space="preserve">אני אומר לכם, שחובתנו וחובת הממשלה הזאת וחובת שר האוצר וחובת שר הפנים לדאוג לכך שמעתה ואילך, ומהרגע שיסגרו את הפערים הקיימים, יהיה ברשויות ניהול נכון של כל משק ומשק, כל יישוב ויישוב, כל מועצה ומועצה, אחרת נעמוד לפני שוקת שבורה פעם נוספת. </w:t>
      </w:r>
    </w:p>
    <w:p w14:paraId="197A534D" w14:textId="77777777" w:rsidR="00000000" w:rsidRDefault="00162D07">
      <w:pPr>
        <w:pStyle w:val="a0"/>
        <w:rPr>
          <w:rFonts w:hint="cs"/>
          <w:rtl/>
        </w:rPr>
      </w:pPr>
    </w:p>
    <w:p w14:paraId="04DA6C05" w14:textId="77777777" w:rsidR="00000000" w:rsidRDefault="00162D07">
      <w:pPr>
        <w:pStyle w:val="a0"/>
        <w:rPr>
          <w:rFonts w:hint="cs"/>
          <w:rtl/>
        </w:rPr>
      </w:pPr>
      <w:r>
        <w:rPr>
          <w:rFonts w:hint="cs"/>
          <w:rtl/>
        </w:rPr>
        <w:t xml:space="preserve">חברי </w:t>
      </w:r>
      <w:r>
        <w:rPr>
          <w:rFonts w:hint="cs"/>
          <w:rtl/>
        </w:rPr>
        <w:t>חברי הכנסת, כיצד מבטיחים שהכסף שהרשויות תקבלנה ילך למטרות האמיתיות והדחופות ביותר? מהו סדר העדיפויות בניהול כל רשות ורשות? הסיפור הזה איננו פשוט. יש ראשי ערים שנבחרו זה עתה, יש ראשי ערים שנבחרו לעמוד בראש רשויות מאוחדות, וחשוב מאוד בראש ובראשונה לדאוג לאות</w:t>
      </w:r>
      <w:r>
        <w:rPr>
          <w:rFonts w:hint="cs"/>
          <w:rtl/>
        </w:rPr>
        <w:t>ן רשויות ולאותם ראשי יישובים שלא היה להם חלק באוזלת היד שהיתה ברשויות השונות. אבל מצד שני, צריך לדאוג לכך שהעובדים בכל רשות ורשות, הפנסיונרים של כל רשות ורשות, הספקים בכל רשות ורשות, יקבלו את החלק המגיע להם, לא על-פי קרבה לראש העיר, אלא לטובת הדברים האמיתי</w:t>
      </w:r>
      <w:r>
        <w:rPr>
          <w:rFonts w:hint="cs"/>
          <w:rtl/>
        </w:rPr>
        <w:t xml:space="preserve">ים של כל רשות ורשות. </w:t>
      </w:r>
    </w:p>
    <w:p w14:paraId="4A6EB463" w14:textId="77777777" w:rsidR="00000000" w:rsidRDefault="00162D07">
      <w:pPr>
        <w:pStyle w:val="a0"/>
        <w:rPr>
          <w:rFonts w:hint="cs"/>
          <w:rtl/>
        </w:rPr>
      </w:pPr>
    </w:p>
    <w:p w14:paraId="140B1920" w14:textId="77777777" w:rsidR="00000000" w:rsidRDefault="00162D07">
      <w:pPr>
        <w:pStyle w:val="a0"/>
        <w:rPr>
          <w:rFonts w:hint="cs"/>
          <w:rtl/>
        </w:rPr>
      </w:pPr>
      <w:r>
        <w:rPr>
          <w:rFonts w:hint="cs"/>
          <w:rtl/>
        </w:rPr>
        <w:t>עלה פה הנושא המדיני. אנחנו פותחים את הרדיו יום-יום ושעה-שעה ורואים את המלחמה של צה"ל בטרור בצפון ובדרום, בחבל-עזה, ביהודה ובשומרון, ואני שואל את עצמי כמי שבקיא בדברים הללו: האם אנחנו עושים את המיטב והמירב ביכולות שלנו על מנת להילחם ב</w:t>
      </w:r>
      <w:r>
        <w:rPr>
          <w:rFonts w:hint="cs"/>
          <w:rtl/>
        </w:rPr>
        <w:t xml:space="preserve">טרור? האם יש דברים שאנחנו יכולים לעשות ואיננו עושים? והתשובה שלי: לדעתי, בהחלט כן. בהחלט כן, בתנאים קשים מאוד, בתנאים מאוד לא פשוטים.  </w:t>
      </w:r>
    </w:p>
    <w:p w14:paraId="08CFAE54" w14:textId="77777777" w:rsidR="00000000" w:rsidRDefault="00162D07">
      <w:pPr>
        <w:pStyle w:val="a0"/>
        <w:rPr>
          <w:rFonts w:hint="cs"/>
          <w:rtl/>
        </w:rPr>
      </w:pPr>
    </w:p>
    <w:p w14:paraId="225F8DDB" w14:textId="77777777" w:rsidR="00000000" w:rsidRDefault="00162D07">
      <w:pPr>
        <w:pStyle w:val="a0"/>
        <w:rPr>
          <w:rFonts w:hint="cs"/>
          <w:rtl/>
        </w:rPr>
      </w:pPr>
      <w:r>
        <w:rPr>
          <w:rFonts w:hint="cs"/>
          <w:rtl/>
        </w:rPr>
        <w:t>ביום חמישי האחרון היה בירושלים פיגוע קשה מאוד, של מחבל בודד מה"חמאס", שנשלח לבצע את הפיגוע הרצחני הזה. הוא נכנס לירושלי</w:t>
      </w:r>
      <w:r>
        <w:rPr>
          <w:rFonts w:hint="cs"/>
          <w:rtl/>
        </w:rPr>
        <w:t>ם כפי שרבים מתושבי יהודה ושומרון נכנסים לירושלים, וגם אם היתה גדר, המעברים הראשיים עדיין מאפשרים כניסה של מחבלים. חובת כולנו, וצה"ל בראש, עם שירות הביטחון ועם המשטרה, לדאוג להגן על אזרחי ישראל בכל מקום ובכל אתר. וכאן אנחנו, חבר הכנסת רמון, יחד. יחד עלינו ל</w:t>
      </w:r>
      <w:r>
        <w:rPr>
          <w:rFonts w:hint="cs"/>
          <w:rtl/>
        </w:rPr>
        <w:t xml:space="preserve">צעוד יד ביד. </w:t>
      </w:r>
    </w:p>
    <w:p w14:paraId="46D1CD05" w14:textId="77777777" w:rsidR="00000000" w:rsidRDefault="00162D07">
      <w:pPr>
        <w:pStyle w:val="a0"/>
        <w:rPr>
          <w:rFonts w:hint="cs"/>
          <w:rtl/>
        </w:rPr>
      </w:pPr>
    </w:p>
    <w:p w14:paraId="79B31713" w14:textId="77777777" w:rsidR="00000000" w:rsidRDefault="00162D07">
      <w:pPr>
        <w:pStyle w:val="af0"/>
        <w:rPr>
          <w:rtl/>
        </w:rPr>
      </w:pPr>
      <w:r>
        <w:rPr>
          <w:rFonts w:hint="eastAsia"/>
          <w:rtl/>
        </w:rPr>
        <w:t>חיים</w:t>
      </w:r>
      <w:r>
        <w:rPr>
          <w:rtl/>
        </w:rPr>
        <w:t xml:space="preserve"> רמון (העבודה-מימד):</w:t>
      </w:r>
    </w:p>
    <w:p w14:paraId="66892112" w14:textId="77777777" w:rsidR="00000000" w:rsidRDefault="00162D07">
      <w:pPr>
        <w:pStyle w:val="a0"/>
        <w:rPr>
          <w:rFonts w:hint="cs"/>
          <w:rtl/>
        </w:rPr>
      </w:pPr>
    </w:p>
    <w:p w14:paraId="35C6A268" w14:textId="77777777" w:rsidR="00000000" w:rsidRDefault="00162D07">
      <w:pPr>
        <w:pStyle w:val="a0"/>
        <w:rPr>
          <w:rFonts w:hint="cs"/>
          <w:rtl/>
        </w:rPr>
      </w:pPr>
      <w:r>
        <w:rPr>
          <w:rFonts w:hint="cs"/>
          <w:rtl/>
        </w:rPr>
        <w:t xml:space="preserve"> -  -  - כלום, בשום נושא. </w:t>
      </w:r>
    </w:p>
    <w:p w14:paraId="205134B8" w14:textId="77777777" w:rsidR="00000000" w:rsidRDefault="00162D07">
      <w:pPr>
        <w:pStyle w:val="a0"/>
        <w:rPr>
          <w:rFonts w:hint="cs"/>
          <w:rtl/>
        </w:rPr>
      </w:pPr>
    </w:p>
    <w:p w14:paraId="66602E83" w14:textId="77777777" w:rsidR="00000000" w:rsidRDefault="00162D07">
      <w:pPr>
        <w:pStyle w:val="-"/>
        <w:rPr>
          <w:rtl/>
        </w:rPr>
      </w:pPr>
      <w:bookmarkStart w:id="131" w:name="FS000000474T02_02_2004_18_29_59C"/>
      <w:bookmarkEnd w:id="131"/>
      <w:r>
        <w:rPr>
          <w:rtl/>
        </w:rPr>
        <w:t>השר גדעון עזרא:</w:t>
      </w:r>
    </w:p>
    <w:p w14:paraId="12E55639" w14:textId="77777777" w:rsidR="00000000" w:rsidRDefault="00162D07">
      <w:pPr>
        <w:pStyle w:val="a0"/>
        <w:rPr>
          <w:rtl/>
        </w:rPr>
      </w:pPr>
    </w:p>
    <w:p w14:paraId="03297B23" w14:textId="77777777" w:rsidR="00000000" w:rsidRDefault="00162D07">
      <w:pPr>
        <w:pStyle w:val="a0"/>
        <w:rPr>
          <w:rFonts w:hint="cs"/>
          <w:rtl/>
        </w:rPr>
      </w:pPr>
      <w:r>
        <w:rPr>
          <w:rFonts w:hint="cs"/>
          <w:rtl/>
        </w:rPr>
        <w:t xml:space="preserve">אם אתה חושב שאתה קרוב להחליף את הספסלים שכאן מימין לספסלים משמאל, יש לך טעות גדולה. </w:t>
      </w:r>
    </w:p>
    <w:p w14:paraId="6965AA8E" w14:textId="77777777" w:rsidR="00000000" w:rsidRDefault="00162D07">
      <w:pPr>
        <w:pStyle w:val="a0"/>
        <w:rPr>
          <w:rFonts w:hint="cs"/>
          <w:rtl/>
        </w:rPr>
      </w:pPr>
    </w:p>
    <w:p w14:paraId="7C4CF64E" w14:textId="77777777" w:rsidR="00000000" w:rsidRDefault="00162D07">
      <w:pPr>
        <w:pStyle w:val="af0"/>
        <w:rPr>
          <w:rtl/>
        </w:rPr>
      </w:pPr>
      <w:r>
        <w:rPr>
          <w:rFonts w:hint="eastAsia"/>
          <w:rtl/>
        </w:rPr>
        <w:t>חיים</w:t>
      </w:r>
      <w:r>
        <w:rPr>
          <w:rtl/>
        </w:rPr>
        <w:t xml:space="preserve"> רמון (העבודה-מימד):</w:t>
      </w:r>
    </w:p>
    <w:p w14:paraId="2F9214AF" w14:textId="77777777" w:rsidR="00000000" w:rsidRDefault="00162D07">
      <w:pPr>
        <w:pStyle w:val="a0"/>
        <w:rPr>
          <w:rFonts w:hint="cs"/>
          <w:rtl/>
        </w:rPr>
      </w:pPr>
    </w:p>
    <w:p w14:paraId="12304B47" w14:textId="77777777" w:rsidR="00000000" w:rsidRDefault="00162D07">
      <w:pPr>
        <w:pStyle w:val="a0"/>
        <w:rPr>
          <w:rFonts w:hint="cs"/>
          <w:rtl/>
        </w:rPr>
      </w:pPr>
      <w:r>
        <w:rPr>
          <w:rFonts w:hint="cs"/>
          <w:rtl/>
        </w:rPr>
        <w:t xml:space="preserve"> חס וחלילה. אני הכי - - - </w:t>
      </w:r>
    </w:p>
    <w:p w14:paraId="61C4A421" w14:textId="77777777" w:rsidR="00000000" w:rsidRDefault="00162D07">
      <w:pPr>
        <w:pStyle w:val="a0"/>
        <w:rPr>
          <w:rFonts w:hint="cs"/>
          <w:rtl/>
        </w:rPr>
      </w:pPr>
    </w:p>
    <w:p w14:paraId="4FD96ED0" w14:textId="77777777" w:rsidR="00000000" w:rsidRDefault="00162D07">
      <w:pPr>
        <w:pStyle w:val="-"/>
        <w:rPr>
          <w:rtl/>
        </w:rPr>
      </w:pPr>
      <w:bookmarkStart w:id="132" w:name="FS000000474T02_02_2004_18_30_52C"/>
      <w:bookmarkEnd w:id="132"/>
      <w:r>
        <w:rPr>
          <w:rtl/>
        </w:rPr>
        <w:t>השר גדעון עזרא:</w:t>
      </w:r>
    </w:p>
    <w:p w14:paraId="637CFFD2" w14:textId="77777777" w:rsidR="00000000" w:rsidRDefault="00162D07">
      <w:pPr>
        <w:pStyle w:val="a0"/>
        <w:rPr>
          <w:rtl/>
        </w:rPr>
      </w:pPr>
    </w:p>
    <w:p w14:paraId="4D6F0876" w14:textId="77777777" w:rsidR="00000000" w:rsidRDefault="00162D07">
      <w:pPr>
        <w:pStyle w:val="a0"/>
        <w:rPr>
          <w:rFonts w:hint="cs"/>
          <w:rtl/>
        </w:rPr>
      </w:pPr>
      <w:r>
        <w:rPr>
          <w:rFonts w:hint="cs"/>
          <w:rtl/>
        </w:rPr>
        <w:t>ולכן, במקום ש</w:t>
      </w:r>
      <w:r>
        <w:rPr>
          <w:rFonts w:hint="cs"/>
          <w:rtl/>
        </w:rPr>
        <w:t>תעמדו כאן או במקום אחר ותציעו הצעות טובות כיצד להתגבר על הבעיה, מעבר לאמירה "לבנות את הגדר, לבנות את הגדר" - - -</w:t>
      </w:r>
    </w:p>
    <w:p w14:paraId="37A4634B" w14:textId="77777777" w:rsidR="00000000" w:rsidRDefault="00162D07">
      <w:pPr>
        <w:pStyle w:val="a0"/>
        <w:ind w:firstLine="0"/>
        <w:rPr>
          <w:rFonts w:hint="cs"/>
          <w:rtl/>
        </w:rPr>
      </w:pPr>
    </w:p>
    <w:p w14:paraId="38821893" w14:textId="77777777" w:rsidR="00000000" w:rsidRDefault="00162D07">
      <w:pPr>
        <w:pStyle w:val="af0"/>
        <w:rPr>
          <w:rtl/>
        </w:rPr>
      </w:pPr>
      <w:r>
        <w:rPr>
          <w:rFonts w:hint="eastAsia"/>
          <w:rtl/>
        </w:rPr>
        <w:t>חיים</w:t>
      </w:r>
      <w:r>
        <w:rPr>
          <w:rtl/>
        </w:rPr>
        <w:t xml:space="preserve"> רמון (העבודה-מימד):</w:t>
      </w:r>
    </w:p>
    <w:p w14:paraId="71F5A18E" w14:textId="77777777" w:rsidR="00000000" w:rsidRDefault="00162D07">
      <w:pPr>
        <w:pStyle w:val="a0"/>
        <w:rPr>
          <w:rFonts w:hint="cs"/>
          <w:rtl/>
        </w:rPr>
      </w:pPr>
    </w:p>
    <w:p w14:paraId="7743C2D6" w14:textId="77777777" w:rsidR="00000000" w:rsidRDefault="00162D07">
      <w:pPr>
        <w:pStyle w:val="a0"/>
        <w:ind w:firstLine="0"/>
        <w:rPr>
          <w:rFonts w:hint="cs"/>
          <w:rtl/>
        </w:rPr>
      </w:pPr>
      <w:r>
        <w:rPr>
          <w:rFonts w:hint="cs"/>
        </w:rPr>
        <w:t xml:space="preserve"> </w:t>
      </w:r>
      <w:r>
        <w:rPr>
          <w:rFonts w:hint="cs"/>
          <w:rtl/>
        </w:rPr>
        <w:tab/>
        <w:t xml:space="preserve">לא מקבלים. </w:t>
      </w:r>
    </w:p>
    <w:p w14:paraId="7D968E7D" w14:textId="77777777" w:rsidR="00000000" w:rsidRDefault="00162D07">
      <w:pPr>
        <w:pStyle w:val="a0"/>
        <w:rPr>
          <w:rtl/>
        </w:rPr>
      </w:pPr>
    </w:p>
    <w:p w14:paraId="13E55044" w14:textId="77777777" w:rsidR="00000000" w:rsidRDefault="00162D07">
      <w:pPr>
        <w:pStyle w:val="-"/>
        <w:rPr>
          <w:rtl/>
        </w:rPr>
      </w:pPr>
      <w:bookmarkStart w:id="133" w:name="FS000000474T02_02_2004_18_31_51C"/>
      <w:bookmarkEnd w:id="133"/>
      <w:r>
        <w:rPr>
          <w:rtl/>
        </w:rPr>
        <w:t>השר גדעון עזרא:</w:t>
      </w:r>
    </w:p>
    <w:p w14:paraId="5F45081C" w14:textId="77777777" w:rsidR="00000000" w:rsidRDefault="00162D07">
      <w:pPr>
        <w:pStyle w:val="a0"/>
        <w:rPr>
          <w:rtl/>
        </w:rPr>
      </w:pPr>
    </w:p>
    <w:p w14:paraId="7654F7FB" w14:textId="77777777" w:rsidR="00000000" w:rsidRDefault="00162D07">
      <w:pPr>
        <w:pStyle w:val="a0"/>
        <w:rPr>
          <w:rFonts w:hint="cs"/>
          <w:rtl/>
        </w:rPr>
      </w:pPr>
      <w:r>
        <w:rPr>
          <w:rFonts w:hint="cs"/>
          <w:rtl/>
        </w:rPr>
        <w:t xml:space="preserve">אני רוצה להגיד לך, עיקר הבעיות של הגדר היום הוא הגבולות המוניציפליים של ירושלים. מה </w:t>
      </w:r>
      <w:r>
        <w:rPr>
          <w:rFonts w:hint="cs"/>
          <w:rtl/>
        </w:rPr>
        <w:t>אתה - - -</w:t>
      </w:r>
    </w:p>
    <w:p w14:paraId="34BA41E9" w14:textId="77777777" w:rsidR="00000000" w:rsidRDefault="00162D07">
      <w:pPr>
        <w:pStyle w:val="a0"/>
        <w:rPr>
          <w:rFonts w:hint="cs"/>
          <w:rtl/>
        </w:rPr>
      </w:pPr>
    </w:p>
    <w:p w14:paraId="687F4682" w14:textId="77777777" w:rsidR="00000000" w:rsidRDefault="00162D07">
      <w:pPr>
        <w:pStyle w:val="af0"/>
        <w:rPr>
          <w:rtl/>
        </w:rPr>
      </w:pPr>
      <w:r>
        <w:rPr>
          <w:rFonts w:hint="eastAsia"/>
          <w:rtl/>
        </w:rPr>
        <w:t>חיים</w:t>
      </w:r>
      <w:r>
        <w:rPr>
          <w:rtl/>
        </w:rPr>
        <w:t xml:space="preserve"> רמון (העבודה-מימד):</w:t>
      </w:r>
    </w:p>
    <w:p w14:paraId="75C0D246" w14:textId="77777777" w:rsidR="00000000" w:rsidRDefault="00162D07">
      <w:pPr>
        <w:pStyle w:val="a0"/>
        <w:rPr>
          <w:rFonts w:hint="cs"/>
          <w:rtl/>
        </w:rPr>
      </w:pPr>
    </w:p>
    <w:p w14:paraId="014FBA99" w14:textId="77777777" w:rsidR="00000000" w:rsidRDefault="00162D07">
      <w:pPr>
        <w:pStyle w:val="a0"/>
        <w:rPr>
          <w:rFonts w:hint="cs"/>
          <w:rtl/>
        </w:rPr>
      </w:pPr>
      <w:r>
        <w:rPr>
          <w:rFonts w:hint="cs"/>
          <w:rtl/>
        </w:rPr>
        <w:t xml:space="preserve">  זה מפני שלא בניתם 50 קילומטר גדר לפני שנתיים. כל פיגוע בירושלים - אתם אחראים, אל תברח מזה. אתם וראש הממשלה אשמים באופן אישי.  </w:t>
      </w:r>
    </w:p>
    <w:p w14:paraId="6AB63A19" w14:textId="77777777" w:rsidR="00000000" w:rsidRDefault="00162D07">
      <w:pPr>
        <w:pStyle w:val="a0"/>
        <w:rPr>
          <w:rFonts w:hint="cs"/>
          <w:rtl/>
        </w:rPr>
      </w:pPr>
    </w:p>
    <w:p w14:paraId="6BDFCBF7" w14:textId="77777777" w:rsidR="00000000" w:rsidRDefault="00162D07">
      <w:pPr>
        <w:pStyle w:val="-"/>
        <w:rPr>
          <w:rtl/>
        </w:rPr>
      </w:pPr>
      <w:bookmarkStart w:id="134" w:name="FS000000474T02_02_2004_18_33_35C"/>
      <w:bookmarkEnd w:id="134"/>
      <w:r>
        <w:rPr>
          <w:rtl/>
        </w:rPr>
        <w:t>השר גדעון עזרא:</w:t>
      </w:r>
    </w:p>
    <w:p w14:paraId="03A0A3D7" w14:textId="77777777" w:rsidR="00000000" w:rsidRDefault="00162D07">
      <w:pPr>
        <w:pStyle w:val="a0"/>
        <w:rPr>
          <w:rtl/>
        </w:rPr>
      </w:pPr>
    </w:p>
    <w:p w14:paraId="44BA322B" w14:textId="77777777" w:rsidR="00000000" w:rsidRDefault="00162D07">
      <w:pPr>
        <w:pStyle w:val="a0"/>
        <w:rPr>
          <w:rFonts w:hint="cs"/>
          <w:rtl/>
        </w:rPr>
      </w:pPr>
      <w:r>
        <w:rPr>
          <w:rFonts w:hint="cs"/>
          <w:rtl/>
        </w:rPr>
        <w:t xml:space="preserve"> אתה יודע מה זה להקים את הגדר בין אבו-דיס לעזריה, מה זה להקים את הגדר בי</w:t>
      </w:r>
      <w:r>
        <w:rPr>
          <w:rFonts w:hint="cs"/>
          <w:rtl/>
        </w:rPr>
        <w:t xml:space="preserve">ן אבו-דיס לירושלים? </w:t>
      </w:r>
    </w:p>
    <w:p w14:paraId="362364E7" w14:textId="77777777" w:rsidR="00000000" w:rsidRDefault="00162D07">
      <w:pPr>
        <w:pStyle w:val="a0"/>
        <w:rPr>
          <w:rFonts w:hint="cs"/>
          <w:rtl/>
        </w:rPr>
      </w:pPr>
    </w:p>
    <w:p w14:paraId="06E2BE20" w14:textId="77777777" w:rsidR="00000000" w:rsidRDefault="00162D07">
      <w:pPr>
        <w:pStyle w:val="af0"/>
        <w:rPr>
          <w:rtl/>
        </w:rPr>
      </w:pPr>
      <w:r>
        <w:rPr>
          <w:rFonts w:hint="eastAsia"/>
          <w:rtl/>
        </w:rPr>
        <w:t>חיים</w:t>
      </w:r>
      <w:r>
        <w:rPr>
          <w:rtl/>
        </w:rPr>
        <w:t xml:space="preserve"> רמון (העבודה-מימד):</w:t>
      </w:r>
    </w:p>
    <w:p w14:paraId="43A47AB0" w14:textId="77777777" w:rsidR="00000000" w:rsidRDefault="00162D07">
      <w:pPr>
        <w:pStyle w:val="a0"/>
        <w:rPr>
          <w:rFonts w:hint="cs"/>
          <w:rtl/>
        </w:rPr>
      </w:pPr>
    </w:p>
    <w:p w14:paraId="18037A19" w14:textId="77777777" w:rsidR="00000000" w:rsidRDefault="00162D07">
      <w:pPr>
        <w:pStyle w:val="a0"/>
        <w:rPr>
          <w:rFonts w:hint="cs"/>
          <w:rtl/>
        </w:rPr>
      </w:pPr>
      <w:r>
        <w:rPr>
          <w:rFonts w:hint="cs"/>
          <w:rtl/>
        </w:rPr>
        <w:t>עד הפיגוע בקו 13 לא בניתם אפילו קילומטר.</w:t>
      </w:r>
    </w:p>
    <w:p w14:paraId="586FC17C" w14:textId="77777777" w:rsidR="00000000" w:rsidRDefault="00162D07">
      <w:pPr>
        <w:pStyle w:val="a0"/>
        <w:rPr>
          <w:rFonts w:hint="cs"/>
          <w:rtl/>
        </w:rPr>
      </w:pPr>
    </w:p>
    <w:p w14:paraId="525E98EC" w14:textId="77777777" w:rsidR="00000000" w:rsidRDefault="00162D07">
      <w:pPr>
        <w:pStyle w:val="-"/>
        <w:rPr>
          <w:rtl/>
        </w:rPr>
      </w:pPr>
      <w:bookmarkStart w:id="135" w:name="FS000000474T02_02_2004_18_34_23C"/>
      <w:bookmarkEnd w:id="135"/>
      <w:r>
        <w:rPr>
          <w:rtl/>
        </w:rPr>
        <w:t>השר גדעון עזרא:</w:t>
      </w:r>
    </w:p>
    <w:p w14:paraId="121D7EA3" w14:textId="77777777" w:rsidR="00000000" w:rsidRDefault="00162D07">
      <w:pPr>
        <w:pStyle w:val="a0"/>
        <w:rPr>
          <w:rtl/>
        </w:rPr>
      </w:pPr>
    </w:p>
    <w:p w14:paraId="108FF215" w14:textId="77777777" w:rsidR="00000000" w:rsidRDefault="00162D07">
      <w:pPr>
        <w:pStyle w:val="a0"/>
        <w:rPr>
          <w:rFonts w:hint="cs"/>
          <w:rtl/>
        </w:rPr>
      </w:pPr>
      <w:r>
        <w:rPr>
          <w:rFonts w:hint="cs"/>
          <w:rtl/>
        </w:rPr>
        <w:t>אנחנו נדאג לכך שהגדר הזאת תשרת את ביטחון עם ישראל, ואנחנו מתחייבים שנעשה את המירב על מנת שהפלסטינים יסבלו כמה שפחות. אם נצטרך לעשות תיקונים כאלה ואחר</w:t>
      </w:r>
      <w:r>
        <w:rPr>
          <w:rFonts w:hint="cs"/>
          <w:rtl/>
        </w:rPr>
        <w:t xml:space="preserve">ים במיקומה של הגדר, הדברים האלה ייעשו. </w:t>
      </w:r>
    </w:p>
    <w:p w14:paraId="7D46D250" w14:textId="77777777" w:rsidR="00000000" w:rsidRDefault="00162D07">
      <w:pPr>
        <w:pStyle w:val="a0"/>
        <w:rPr>
          <w:rFonts w:hint="cs"/>
          <w:rtl/>
        </w:rPr>
      </w:pPr>
    </w:p>
    <w:p w14:paraId="20FF3A3B" w14:textId="77777777" w:rsidR="00000000" w:rsidRDefault="00162D07">
      <w:pPr>
        <w:pStyle w:val="a0"/>
        <w:rPr>
          <w:rFonts w:hint="cs"/>
          <w:rtl/>
        </w:rPr>
      </w:pPr>
      <w:r>
        <w:rPr>
          <w:rFonts w:hint="cs"/>
          <w:rtl/>
        </w:rPr>
        <w:t xml:space="preserve"> איננו שבעי רצון מהמחסומים, איננו שבעי רצון מהכתרים ומהסגרים. היינו רוצים להפסיק אותם. </w:t>
      </w:r>
    </w:p>
    <w:p w14:paraId="7A69A3F3" w14:textId="77777777" w:rsidR="00000000" w:rsidRDefault="00162D07">
      <w:pPr>
        <w:pStyle w:val="a0"/>
        <w:rPr>
          <w:rFonts w:hint="cs"/>
          <w:rtl/>
        </w:rPr>
      </w:pPr>
    </w:p>
    <w:p w14:paraId="41C39C29" w14:textId="77777777" w:rsidR="00000000" w:rsidRDefault="00162D07">
      <w:pPr>
        <w:pStyle w:val="af0"/>
        <w:rPr>
          <w:rtl/>
        </w:rPr>
      </w:pPr>
      <w:r>
        <w:rPr>
          <w:rFonts w:hint="eastAsia"/>
          <w:rtl/>
        </w:rPr>
        <w:t>אופיר</w:t>
      </w:r>
      <w:r>
        <w:rPr>
          <w:rtl/>
        </w:rPr>
        <w:t xml:space="preserve"> פינס-פז (העבודה-מימד):</w:t>
      </w:r>
    </w:p>
    <w:p w14:paraId="084AA68B" w14:textId="77777777" w:rsidR="00000000" w:rsidRDefault="00162D07">
      <w:pPr>
        <w:pStyle w:val="a0"/>
        <w:ind w:firstLine="0"/>
        <w:rPr>
          <w:rFonts w:hint="cs"/>
          <w:rtl/>
        </w:rPr>
      </w:pPr>
    </w:p>
    <w:p w14:paraId="32E3C736" w14:textId="77777777" w:rsidR="00000000" w:rsidRDefault="00162D07">
      <w:pPr>
        <w:pStyle w:val="a0"/>
        <w:rPr>
          <w:rFonts w:hint="cs"/>
          <w:rtl/>
        </w:rPr>
      </w:pPr>
      <w:r>
        <w:rPr>
          <w:rFonts w:hint="cs"/>
          <w:rtl/>
        </w:rPr>
        <w:t xml:space="preserve">אדוני היושב-ראש - - - </w:t>
      </w:r>
    </w:p>
    <w:p w14:paraId="675E3C9B" w14:textId="77777777" w:rsidR="00000000" w:rsidRDefault="00162D07">
      <w:pPr>
        <w:pStyle w:val="a0"/>
        <w:rPr>
          <w:rFonts w:hint="cs"/>
          <w:rtl/>
        </w:rPr>
      </w:pPr>
    </w:p>
    <w:p w14:paraId="2547E5EB" w14:textId="77777777" w:rsidR="00000000" w:rsidRDefault="00162D07">
      <w:pPr>
        <w:pStyle w:val="-"/>
        <w:rPr>
          <w:rtl/>
        </w:rPr>
      </w:pPr>
      <w:bookmarkStart w:id="136" w:name="FS000000474T02_02_2004_18_35_29C"/>
      <w:bookmarkEnd w:id="136"/>
      <w:r>
        <w:rPr>
          <w:rtl/>
        </w:rPr>
        <w:t>השר גדעון עזרא:</w:t>
      </w:r>
    </w:p>
    <w:p w14:paraId="524C3985" w14:textId="77777777" w:rsidR="00000000" w:rsidRDefault="00162D07">
      <w:pPr>
        <w:pStyle w:val="a0"/>
        <w:ind w:firstLine="0"/>
        <w:rPr>
          <w:rFonts w:hint="cs"/>
          <w:rtl/>
        </w:rPr>
      </w:pPr>
    </w:p>
    <w:p w14:paraId="5147724A" w14:textId="77777777" w:rsidR="00000000" w:rsidRDefault="00162D07">
      <w:pPr>
        <w:pStyle w:val="a0"/>
        <w:rPr>
          <w:rFonts w:hint="cs"/>
          <w:rtl/>
        </w:rPr>
      </w:pPr>
      <w:r>
        <w:rPr>
          <w:rFonts w:hint="cs"/>
          <w:rtl/>
        </w:rPr>
        <w:t xml:space="preserve"> אם היתה רשות פלסטינית שהיתה מטפלת בטרור, אם היתה רשות </w:t>
      </w:r>
      <w:r>
        <w:rPr>
          <w:rFonts w:hint="cs"/>
          <w:rtl/>
        </w:rPr>
        <w:t xml:space="preserve">פלסטינית שהיתה מקיימת את מה שנאמר במפת הדרכים, האמינו לי שהיום היינו נמצאים במצב שונה לחלוטין. אבל המצב איננו כזה, ואנחנו צריכים להמשיך להילחם בטרור. אני מברך מכאן את כל חיילי צה"ל שעושים פעולה ברוכה להדברת הטרור. </w:t>
      </w:r>
    </w:p>
    <w:p w14:paraId="3CF86BF5" w14:textId="77777777" w:rsidR="00000000" w:rsidRDefault="00162D07">
      <w:pPr>
        <w:pStyle w:val="a0"/>
        <w:rPr>
          <w:rFonts w:hint="cs"/>
          <w:rtl/>
        </w:rPr>
      </w:pPr>
    </w:p>
    <w:p w14:paraId="21525F23" w14:textId="77777777" w:rsidR="00000000" w:rsidRDefault="00162D07">
      <w:pPr>
        <w:pStyle w:val="a0"/>
        <w:rPr>
          <w:rFonts w:hint="cs"/>
          <w:rtl/>
        </w:rPr>
      </w:pPr>
      <w:r>
        <w:rPr>
          <w:rFonts w:hint="cs"/>
          <w:rtl/>
        </w:rPr>
        <w:t>אני מבקש מיושבי הבית הזה לבוא ולדבר על ה</w:t>
      </w:r>
      <w:r>
        <w:rPr>
          <w:rFonts w:hint="cs"/>
          <w:rtl/>
        </w:rPr>
        <w:t xml:space="preserve">בעיות האמיתיות שמציקות לעם ישראל, לרבות הפתרונות האפשריים. הממשלה הזאת קיצצה 20 מיליארד שקל מתקציבה, על מנת לשפר את מצבו של העם הזה, וקיצוץ של 20 מיליארד שקל צריך לבוא מאיזה מקום. זה בא גם על חשבון הרשויות, ובא על חשבון הביטחון, ובא בכל סעיף וסעיף כמעט. </w:t>
      </w:r>
    </w:p>
    <w:p w14:paraId="70187FFA" w14:textId="77777777" w:rsidR="00000000" w:rsidRDefault="00162D07">
      <w:pPr>
        <w:pStyle w:val="a0"/>
        <w:rPr>
          <w:rFonts w:hint="cs"/>
          <w:rtl/>
        </w:rPr>
      </w:pPr>
    </w:p>
    <w:p w14:paraId="76F297D9" w14:textId="77777777" w:rsidR="00000000" w:rsidRDefault="00162D07">
      <w:pPr>
        <w:pStyle w:val="a0"/>
        <w:rPr>
          <w:rFonts w:hint="cs"/>
          <w:rtl/>
        </w:rPr>
      </w:pPr>
      <w:r>
        <w:rPr>
          <w:rFonts w:hint="cs"/>
          <w:rtl/>
        </w:rPr>
        <w:t xml:space="preserve">חברת הכנסת קולט אביטל, מה את מבקשת? </w:t>
      </w:r>
    </w:p>
    <w:p w14:paraId="53B84DC0" w14:textId="77777777" w:rsidR="00000000" w:rsidRDefault="00162D07">
      <w:pPr>
        <w:pStyle w:val="af0"/>
        <w:rPr>
          <w:rtl/>
        </w:rPr>
      </w:pPr>
    </w:p>
    <w:p w14:paraId="608BAA92" w14:textId="77777777" w:rsidR="00000000" w:rsidRDefault="00162D07">
      <w:pPr>
        <w:pStyle w:val="af0"/>
        <w:rPr>
          <w:rtl/>
        </w:rPr>
      </w:pPr>
      <w:r>
        <w:rPr>
          <w:rFonts w:hint="eastAsia"/>
          <w:rtl/>
        </w:rPr>
        <w:t>קולט</w:t>
      </w:r>
      <w:r>
        <w:rPr>
          <w:rtl/>
        </w:rPr>
        <w:t xml:space="preserve"> אביטל (העבודה-מימד):</w:t>
      </w:r>
    </w:p>
    <w:p w14:paraId="691B8B7D" w14:textId="77777777" w:rsidR="00000000" w:rsidRDefault="00162D07">
      <w:pPr>
        <w:pStyle w:val="a0"/>
        <w:rPr>
          <w:rFonts w:hint="cs"/>
          <w:rtl/>
        </w:rPr>
      </w:pPr>
    </w:p>
    <w:p w14:paraId="60C31C31" w14:textId="77777777" w:rsidR="00000000" w:rsidRDefault="00162D07">
      <w:pPr>
        <w:pStyle w:val="a0"/>
        <w:rPr>
          <w:rFonts w:hint="cs"/>
          <w:rtl/>
        </w:rPr>
      </w:pPr>
      <w:r>
        <w:rPr>
          <w:rFonts w:hint="cs"/>
          <w:rtl/>
        </w:rPr>
        <w:t>להצביע - - -</w:t>
      </w:r>
    </w:p>
    <w:p w14:paraId="381D5F37" w14:textId="77777777" w:rsidR="00000000" w:rsidRDefault="00162D07">
      <w:pPr>
        <w:pStyle w:val="a0"/>
        <w:rPr>
          <w:rFonts w:hint="cs"/>
          <w:rtl/>
        </w:rPr>
      </w:pPr>
    </w:p>
    <w:p w14:paraId="59DA8B88" w14:textId="77777777" w:rsidR="00000000" w:rsidRDefault="00162D07">
      <w:pPr>
        <w:pStyle w:val="-"/>
        <w:rPr>
          <w:rtl/>
        </w:rPr>
      </w:pPr>
      <w:bookmarkStart w:id="137" w:name="FS000000474T02_02_2004_18_38_20C"/>
      <w:bookmarkEnd w:id="137"/>
      <w:r>
        <w:rPr>
          <w:rtl/>
        </w:rPr>
        <w:t>השר גדעון עזרא:</w:t>
      </w:r>
    </w:p>
    <w:p w14:paraId="3027D658" w14:textId="77777777" w:rsidR="00000000" w:rsidRDefault="00162D07">
      <w:pPr>
        <w:pStyle w:val="a0"/>
        <w:rPr>
          <w:rtl/>
        </w:rPr>
      </w:pPr>
    </w:p>
    <w:p w14:paraId="0356C411" w14:textId="77777777" w:rsidR="00000000" w:rsidRDefault="00162D07">
      <w:pPr>
        <w:pStyle w:val="a0"/>
        <w:ind w:firstLine="720"/>
        <w:rPr>
          <w:rFonts w:hint="cs"/>
          <w:rtl/>
        </w:rPr>
      </w:pPr>
      <w:r>
        <w:rPr>
          <w:rFonts w:hint="cs"/>
          <w:rtl/>
        </w:rPr>
        <w:t xml:space="preserve">כאשר אני אסיים את נאומי אנחנו ניגש להצבעה.  </w:t>
      </w:r>
    </w:p>
    <w:p w14:paraId="32AC6857" w14:textId="77777777" w:rsidR="00000000" w:rsidRDefault="00162D07">
      <w:pPr>
        <w:pStyle w:val="a0"/>
        <w:ind w:firstLine="720"/>
        <w:rPr>
          <w:rFonts w:hint="cs"/>
          <w:rtl/>
        </w:rPr>
      </w:pPr>
    </w:p>
    <w:p w14:paraId="1B2B92DF" w14:textId="77777777" w:rsidR="00000000" w:rsidRDefault="00162D07">
      <w:pPr>
        <w:pStyle w:val="a0"/>
        <w:ind w:firstLine="720"/>
        <w:rPr>
          <w:rFonts w:hint="cs"/>
          <w:rtl/>
        </w:rPr>
      </w:pPr>
      <w:r>
        <w:rPr>
          <w:rFonts w:hint="cs"/>
          <w:rtl/>
        </w:rPr>
        <w:t xml:space="preserve">אני מבקש להדגיש את העובדה, שצבא-הגנה לישראל וממשלת ישראל בראשותו של אריאל שרון  מנהלים את המלחמה הזאת בטרור בצורה </w:t>
      </w:r>
      <w:r>
        <w:rPr>
          <w:rFonts w:hint="cs"/>
          <w:rtl/>
        </w:rPr>
        <w:t xml:space="preserve">הטובה ביותר, היעילה ביותר. אין לי כל ספק שאף אחד לא יכול היה לנהל את הדברים טוב יותר מהבחינה הביטחונית. נדמה לי שכוחות הביטחון של מדינת ישראל זקוקים לתמיכת הבית הזה, ולא רק לביקורת. </w:t>
      </w:r>
    </w:p>
    <w:p w14:paraId="71AE3081" w14:textId="77777777" w:rsidR="00000000" w:rsidRDefault="00162D07">
      <w:pPr>
        <w:pStyle w:val="a0"/>
        <w:ind w:firstLine="720"/>
        <w:rPr>
          <w:rFonts w:hint="cs"/>
          <w:rtl/>
        </w:rPr>
      </w:pPr>
    </w:p>
    <w:p w14:paraId="4287A73F" w14:textId="77777777" w:rsidR="00000000" w:rsidRDefault="00162D07">
      <w:pPr>
        <w:pStyle w:val="a0"/>
        <w:ind w:firstLine="720"/>
        <w:rPr>
          <w:rFonts w:hint="cs"/>
          <w:rtl/>
        </w:rPr>
      </w:pPr>
      <w:r>
        <w:rPr>
          <w:rFonts w:hint="cs"/>
          <w:rtl/>
        </w:rPr>
        <w:t>גם כוחות הביטחון נמצאים בחוסר תקציב, ואנחנו צריכים להחליט אם לשלם יותר ל</w:t>
      </w:r>
      <w:r>
        <w:rPr>
          <w:rFonts w:hint="cs"/>
          <w:rtl/>
        </w:rPr>
        <w:t xml:space="preserve">ביטחון, יותר לגדר, אם לרשויות המקומיות, אם לזה או להוא. למי אנחנו יכולים לשלם? אנחנו לא יכולים לשלם לכולם ביחד. </w:t>
      </w:r>
    </w:p>
    <w:p w14:paraId="6927E264" w14:textId="77777777" w:rsidR="00000000" w:rsidRDefault="00162D07">
      <w:pPr>
        <w:pStyle w:val="a0"/>
        <w:ind w:firstLine="0"/>
        <w:rPr>
          <w:rFonts w:hint="cs"/>
          <w:rtl/>
        </w:rPr>
      </w:pPr>
    </w:p>
    <w:p w14:paraId="3A25139C" w14:textId="77777777" w:rsidR="00000000" w:rsidRDefault="00162D07">
      <w:pPr>
        <w:pStyle w:val="af1"/>
        <w:rPr>
          <w:rtl/>
        </w:rPr>
      </w:pPr>
      <w:r>
        <w:rPr>
          <w:rtl/>
        </w:rPr>
        <w:t>היו"ר ראובן ריבלין:</w:t>
      </w:r>
    </w:p>
    <w:p w14:paraId="3B6E161F" w14:textId="77777777" w:rsidR="00000000" w:rsidRDefault="00162D07">
      <w:pPr>
        <w:pStyle w:val="a0"/>
        <w:rPr>
          <w:rtl/>
        </w:rPr>
      </w:pPr>
    </w:p>
    <w:p w14:paraId="095383EC" w14:textId="77777777" w:rsidR="00000000" w:rsidRDefault="00162D07">
      <w:pPr>
        <w:pStyle w:val="a0"/>
        <w:rPr>
          <w:rFonts w:hint="cs"/>
          <w:rtl/>
        </w:rPr>
      </w:pPr>
      <w:r>
        <w:rPr>
          <w:rFonts w:hint="cs"/>
          <w:rtl/>
        </w:rPr>
        <w:t>חברי הכנסת, אני מבקש לא להפריע לשר הדובר. חבר הכנסת עזרא מתלונן על רעשים מהכיוון השמאלי או הימני.</w:t>
      </w:r>
    </w:p>
    <w:p w14:paraId="63F8B459" w14:textId="77777777" w:rsidR="00000000" w:rsidRDefault="00162D07">
      <w:pPr>
        <w:pStyle w:val="a0"/>
        <w:ind w:firstLine="0"/>
        <w:rPr>
          <w:rFonts w:hint="cs"/>
          <w:rtl/>
        </w:rPr>
      </w:pPr>
    </w:p>
    <w:p w14:paraId="572B9C56" w14:textId="77777777" w:rsidR="00000000" w:rsidRDefault="00162D07">
      <w:pPr>
        <w:pStyle w:val="af0"/>
        <w:rPr>
          <w:rtl/>
        </w:rPr>
      </w:pPr>
      <w:r>
        <w:rPr>
          <w:rFonts w:hint="eastAsia"/>
          <w:rtl/>
        </w:rPr>
        <w:t>אופיר</w:t>
      </w:r>
      <w:r>
        <w:rPr>
          <w:rtl/>
        </w:rPr>
        <w:t xml:space="preserve"> פינס-פז (העבודה-</w:t>
      </w:r>
      <w:r>
        <w:rPr>
          <w:rtl/>
        </w:rPr>
        <w:t>מימד):</w:t>
      </w:r>
    </w:p>
    <w:p w14:paraId="3F197F8F" w14:textId="77777777" w:rsidR="00000000" w:rsidRDefault="00162D07">
      <w:pPr>
        <w:pStyle w:val="a0"/>
        <w:rPr>
          <w:rFonts w:hint="cs"/>
          <w:rtl/>
        </w:rPr>
      </w:pPr>
    </w:p>
    <w:p w14:paraId="503F7581" w14:textId="77777777" w:rsidR="00000000" w:rsidRDefault="00162D07">
      <w:pPr>
        <w:pStyle w:val="a0"/>
        <w:rPr>
          <w:rFonts w:hint="cs"/>
          <w:rtl/>
        </w:rPr>
      </w:pPr>
      <w:r>
        <w:rPr>
          <w:rFonts w:hint="cs"/>
          <w:rtl/>
        </w:rPr>
        <w:t>אדוני, השר עזרא מדבר כבר רבע שעה.</w:t>
      </w:r>
    </w:p>
    <w:p w14:paraId="2D8BA690" w14:textId="77777777" w:rsidR="00000000" w:rsidRDefault="00162D07">
      <w:pPr>
        <w:pStyle w:val="a0"/>
        <w:rPr>
          <w:rFonts w:hint="cs"/>
          <w:rtl/>
        </w:rPr>
      </w:pPr>
    </w:p>
    <w:p w14:paraId="6181ADD7" w14:textId="77777777" w:rsidR="00000000" w:rsidRDefault="00162D07">
      <w:pPr>
        <w:pStyle w:val="af1"/>
        <w:rPr>
          <w:rtl/>
        </w:rPr>
      </w:pPr>
      <w:r>
        <w:rPr>
          <w:rtl/>
        </w:rPr>
        <w:t>היו"ר ראובן ריבלין:</w:t>
      </w:r>
    </w:p>
    <w:p w14:paraId="46F6EE8A" w14:textId="77777777" w:rsidR="00000000" w:rsidRDefault="00162D07">
      <w:pPr>
        <w:pStyle w:val="a0"/>
        <w:rPr>
          <w:rtl/>
        </w:rPr>
      </w:pPr>
    </w:p>
    <w:p w14:paraId="0A2A1162" w14:textId="77777777" w:rsidR="00000000" w:rsidRDefault="00162D07">
      <w:pPr>
        <w:pStyle w:val="a0"/>
        <w:rPr>
          <w:rFonts w:hint="cs"/>
          <w:rtl/>
        </w:rPr>
      </w:pPr>
      <w:r>
        <w:rPr>
          <w:rFonts w:hint="cs"/>
          <w:rtl/>
        </w:rPr>
        <w:t>חבר הכנסת פינס, אני יודע שעוד יהיו לי הזדמנויות לקרוא לך השר פינס, ואז תדע שלא חוסמים שר בדיבורו. חברת הכנסת דליה איציק תסביר לך את זה. דיברו כ-13 דוברים והשר צריך לענות לכולם. זו זכותו המלאה.</w:t>
      </w:r>
      <w:r>
        <w:rPr>
          <w:rFonts w:hint="cs"/>
          <w:rtl/>
        </w:rPr>
        <w:t xml:space="preserve"> </w:t>
      </w:r>
    </w:p>
    <w:p w14:paraId="0AE989A3" w14:textId="77777777" w:rsidR="00000000" w:rsidRDefault="00162D07">
      <w:pPr>
        <w:pStyle w:val="a0"/>
        <w:rPr>
          <w:rFonts w:hint="cs"/>
          <w:rtl/>
        </w:rPr>
      </w:pPr>
    </w:p>
    <w:p w14:paraId="3C51EC0F" w14:textId="77777777" w:rsidR="00000000" w:rsidRDefault="00162D07">
      <w:pPr>
        <w:pStyle w:val="-"/>
        <w:rPr>
          <w:rtl/>
        </w:rPr>
      </w:pPr>
      <w:bookmarkStart w:id="138" w:name="FS000000474T02_02_2004_18_02_14"/>
      <w:bookmarkStart w:id="139" w:name="FS000000474T02_02_2004_18_02_17C"/>
      <w:bookmarkEnd w:id="138"/>
      <w:bookmarkEnd w:id="139"/>
      <w:r>
        <w:rPr>
          <w:rtl/>
        </w:rPr>
        <w:t>השר גדעון עזרא:</w:t>
      </w:r>
    </w:p>
    <w:p w14:paraId="2DD9DDFB" w14:textId="77777777" w:rsidR="00000000" w:rsidRDefault="00162D07">
      <w:pPr>
        <w:pStyle w:val="a0"/>
        <w:rPr>
          <w:rtl/>
        </w:rPr>
      </w:pPr>
    </w:p>
    <w:p w14:paraId="1A25BA8E" w14:textId="77777777" w:rsidR="00000000" w:rsidRDefault="00162D07">
      <w:pPr>
        <w:pStyle w:val="a0"/>
        <w:rPr>
          <w:rFonts w:hint="cs"/>
          <w:rtl/>
        </w:rPr>
      </w:pPr>
      <w:r>
        <w:rPr>
          <w:rFonts w:hint="cs"/>
          <w:rtl/>
        </w:rPr>
        <w:t>שמעתי את חברי הכנסת משינוי מגינים על שר הפנים. שר הפנים, כמו שר האוצר, כמו הממשלה כולה, אחראי למצב הזה שבו אנחנו נמצאים. כולנו אחראים לקיצוצים הגדולים שהיו צריכים להיעשות בתקציב, ואין מקום, חברת הכנסת לבני, לצאת בהגנה על שר הפנים ולא לצ</w:t>
      </w:r>
      <w:r>
        <w:rPr>
          <w:rFonts w:hint="cs"/>
          <w:rtl/>
        </w:rPr>
        <w:t xml:space="preserve">את באותה מידה להגנה על שר האוצר ועל ממשלת ישראל. </w:t>
      </w:r>
    </w:p>
    <w:p w14:paraId="3472A14B" w14:textId="77777777" w:rsidR="00000000" w:rsidRDefault="00162D07">
      <w:pPr>
        <w:pStyle w:val="a0"/>
        <w:rPr>
          <w:rFonts w:hint="cs"/>
          <w:rtl/>
        </w:rPr>
      </w:pPr>
    </w:p>
    <w:p w14:paraId="2CA28D91" w14:textId="77777777" w:rsidR="00000000" w:rsidRDefault="00162D07">
      <w:pPr>
        <w:pStyle w:val="af0"/>
        <w:rPr>
          <w:rtl/>
        </w:rPr>
      </w:pPr>
      <w:r>
        <w:rPr>
          <w:rFonts w:hint="eastAsia"/>
          <w:rtl/>
        </w:rPr>
        <w:t>אתי</w:t>
      </w:r>
      <w:r>
        <w:rPr>
          <w:rtl/>
        </w:rPr>
        <w:t xml:space="preserve"> לבני (שינוי):</w:t>
      </w:r>
    </w:p>
    <w:p w14:paraId="731DCCEA" w14:textId="77777777" w:rsidR="00000000" w:rsidRDefault="00162D07">
      <w:pPr>
        <w:pStyle w:val="a0"/>
        <w:rPr>
          <w:rFonts w:hint="cs"/>
          <w:rtl/>
        </w:rPr>
      </w:pPr>
    </w:p>
    <w:p w14:paraId="594B13A9" w14:textId="77777777" w:rsidR="00000000" w:rsidRDefault="00162D07">
      <w:pPr>
        <w:pStyle w:val="a0"/>
        <w:rPr>
          <w:rFonts w:hint="cs"/>
          <w:rtl/>
        </w:rPr>
      </w:pPr>
      <w:r>
        <w:rPr>
          <w:rFonts w:hint="cs"/>
          <w:rtl/>
        </w:rPr>
        <w:t>אדם קרוב אצל עצמו.</w:t>
      </w:r>
    </w:p>
    <w:p w14:paraId="303E0E8A" w14:textId="77777777" w:rsidR="00000000" w:rsidRDefault="00162D07">
      <w:pPr>
        <w:pStyle w:val="a0"/>
        <w:rPr>
          <w:rFonts w:hint="cs"/>
          <w:rtl/>
        </w:rPr>
      </w:pPr>
    </w:p>
    <w:p w14:paraId="57C09D4C" w14:textId="77777777" w:rsidR="00000000" w:rsidRDefault="00162D07">
      <w:pPr>
        <w:pStyle w:val="-"/>
        <w:rPr>
          <w:rtl/>
        </w:rPr>
      </w:pPr>
      <w:bookmarkStart w:id="140" w:name="FS000000474T02_02_2004_18_02_53C"/>
      <w:bookmarkEnd w:id="140"/>
      <w:r>
        <w:rPr>
          <w:rtl/>
        </w:rPr>
        <w:t>השר גדעון עזרא:</w:t>
      </w:r>
    </w:p>
    <w:p w14:paraId="135F4C4C" w14:textId="77777777" w:rsidR="00000000" w:rsidRDefault="00162D07">
      <w:pPr>
        <w:pStyle w:val="a0"/>
        <w:rPr>
          <w:rtl/>
        </w:rPr>
      </w:pPr>
    </w:p>
    <w:p w14:paraId="49FEB15D" w14:textId="77777777" w:rsidR="00000000" w:rsidRDefault="00162D07">
      <w:pPr>
        <w:pStyle w:val="a0"/>
        <w:rPr>
          <w:rFonts w:hint="cs"/>
          <w:rtl/>
        </w:rPr>
      </w:pPr>
      <w:r>
        <w:rPr>
          <w:rFonts w:hint="cs"/>
          <w:rtl/>
        </w:rPr>
        <w:t>אני רוצה לומר לך, שהממשלה כולה היא הממשלה שלך, ולא רק שר הפנים. אין לי כל ספק שבלי היחלצות משותפת של שר הפנים יחד עם שר האוצר, לא נגיע לפתרון.</w:t>
      </w:r>
    </w:p>
    <w:p w14:paraId="4AE707A3" w14:textId="77777777" w:rsidR="00000000" w:rsidRDefault="00162D07">
      <w:pPr>
        <w:pStyle w:val="a0"/>
        <w:rPr>
          <w:rFonts w:hint="cs"/>
          <w:rtl/>
        </w:rPr>
      </w:pPr>
    </w:p>
    <w:p w14:paraId="1C1CE3AA" w14:textId="77777777" w:rsidR="00000000" w:rsidRDefault="00162D07">
      <w:pPr>
        <w:pStyle w:val="a0"/>
        <w:rPr>
          <w:rFonts w:hint="cs"/>
          <w:rtl/>
        </w:rPr>
      </w:pPr>
      <w:r>
        <w:rPr>
          <w:rFonts w:hint="cs"/>
          <w:rtl/>
        </w:rPr>
        <w:t>אני מ</w:t>
      </w:r>
      <w:r>
        <w:rPr>
          <w:rFonts w:hint="cs"/>
          <w:rtl/>
        </w:rPr>
        <w:t xml:space="preserve">אוד מקווה שבישיבת הממשלה שתתקיים ביום ראשון הקרוב בנושא הרשויות המקומיות - - - </w:t>
      </w:r>
    </w:p>
    <w:p w14:paraId="1B56B65E" w14:textId="77777777" w:rsidR="00000000" w:rsidRDefault="00162D07">
      <w:pPr>
        <w:pStyle w:val="a0"/>
        <w:rPr>
          <w:rFonts w:hint="cs"/>
          <w:rtl/>
        </w:rPr>
      </w:pPr>
    </w:p>
    <w:p w14:paraId="689F042B" w14:textId="77777777" w:rsidR="00000000" w:rsidRDefault="00162D07">
      <w:pPr>
        <w:pStyle w:val="af1"/>
        <w:rPr>
          <w:rtl/>
        </w:rPr>
      </w:pPr>
      <w:r>
        <w:rPr>
          <w:rtl/>
        </w:rPr>
        <w:t>היו"ר ראובן ריבלין:</w:t>
      </w:r>
    </w:p>
    <w:p w14:paraId="376FE586" w14:textId="77777777" w:rsidR="00000000" w:rsidRDefault="00162D07">
      <w:pPr>
        <w:pStyle w:val="a0"/>
        <w:rPr>
          <w:rtl/>
        </w:rPr>
      </w:pPr>
    </w:p>
    <w:p w14:paraId="5AC521D7" w14:textId="77777777" w:rsidR="00000000" w:rsidRDefault="00162D07">
      <w:pPr>
        <w:pStyle w:val="a0"/>
        <w:rPr>
          <w:rFonts w:hint="cs"/>
          <w:rtl/>
        </w:rPr>
      </w:pPr>
      <w:r>
        <w:rPr>
          <w:rFonts w:hint="cs"/>
          <w:rtl/>
        </w:rPr>
        <w:t>אני נותן לאדוני עוד שלוש דקות לדבר, כי צריך להיות גם סיום, אלא אם כן אדוני מבקש הפסקה. שלוש דקות  אחרונות, בבקשה.</w:t>
      </w:r>
    </w:p>
    <w:p w14:paraId="57B01EFA" w14:textId="77777777" w:rsidR="00000000" w:rsidRDefault="00162D07">
      <w:pPr>
        <w:pStyle w:val="a0"/>
        <w:rPr>
          <w:rFonts w:hint="cs"/>
          <w:rtl/>
        </w:rPr>
      </w:pPr>
    </w:p>
    <w:p w14:paraId="1AA14FEA" w14:textId="77777777" w:rsidR="00000000" w:rsidRDefault="00162D07">
      <w:pPr>
        <w:pStyle w:val="-"/>
        <w:rPr>
          <w:rtl/>
        </w:rPr>
      </w:pPr>
      <w:bookmarkStart w:id="141" w:name="FS000000474T02_02_2004_18_03_31C"/>
      <w:bookmarkEnd w:id="141"/>
      <w:r>
        <w:rPr>
          <w:rtl/>
        </w:rPr>
        <w:t>השר גדעון עזרא:</w:t>
      </w:r>
    </w:p>
    <w:p w14:paraId="3983777C" w14:textId="77777777" w:rsidR="00000000" w:rsidRDefault="00162D07">
      <w:pPr>
        <w:pStyle w:val="a0"/>
        <w:rPr>
          <w:rtl/>
        </w:rPr>
      </w:pPr>
    </w:p>
    <w:p w14:paraId="038BA1B9" w14:textId="77777777" w:rsidR="00000000" w:rsidRDefault="00162D07">
      <w:pPr>
        <w:pStyle w:val="a0"/>
        <w:rPr>
          <w:rFonts w:hint="cs"/>
          <w:rtl/>
        </w:rPr>
      </w:pPr>
      <w:r>
        <w:rPr>
          <w:rFonts w:hint="cs"/>
          <w:rtl/>
        </w:rPr>
        <w:t>אני מאוד מקווה שעד יום</w:t>
      </w:r>
      <w:r>
        <w:rPr>
          <w:rFonts w:hint="cs"/>
          <w:rtl/>
        </w:rPr>
        <w:t xml:space="preserve"> ראשון הקרוב, בשיחות שתנוהלנה בין שר האוצר ושר הפנים לבין ראשי הרשויות תימצא הדרך לא רק לדאוג לפרנסתם ולמשכורותיהם של עובדי הרשויות המקומיות, אלא גם להמשך פעילות הרשויות לא רק בשבועות הקרובים, אלא בשנים הקרובות. </w:t>
      </w:r>
    </w:p>
    <w:p w14:paraId="1EC7E93C" w14:textId="77777777" w:rsidR="00000000" w:rsidRDefault="00162D07">
      <w:pPr>
        <w:pStyle w:val="a0"/>
        <w:rPr>
          <w:rFonts w:hint="cs"/>
          <w:rtl/>
        </w:rPr>
      </w:pPr>
    </w:p>
    <w:p w14:paraId="764B7105" w14:textId="77777777" w:rsidR="00000000" w:rsidRDefault="00162D07">
      <w:pPr>
        <w:pStyle w:val="a0"/>
        <w:rPr>
          <w:rFonts w:hint="cs"/>
          <w:rtl/>
        </w:rPr>
      </w:pPr>
      <w:r>
        <w:rPr>
          <w:rFonts w:hint="cs"/>
          <w:rtl/>
        </w:rPr>
        <w:t>אין לי כל ספק שיש הבדל בין מועצה למועצה. י</w:t>
      </w:r>
      <w:r>
        <w:rPr>
          <w:rFonts w:hint="cs"/>
          <w:rtl/>
        </w:rPr>
        <w:t xml:space="preserve">ש הבדל בין מועצה שחובה עולה על 100 מיליון שקל לבין מועצות שחובן מגיע למספר מיליונים קטן. לא בהכרח כדאי לממשלה להתערב בראש ובראשונה דווקא במועצות שחובן גדול, משום שלפי דעתי כדאי לממשלה להתערב בראש ובראשונה לטובת הערים המנוהלות כדבעי, המנוהלות כראוי. </w:t>
      </w:r>
    </w:p>
    <w:p w14:paraId="473BBEEF" w14:textId="77777777" w:rsidR="00000000" w:rsidRDefault="00162D07">
      <w:pPr>
        <w:pStyle w:val="a0"/>
        <w:rPr>
          <w:rFonts w:hint="cs"/>
          <w:rtl/>
        </w:rPr>
      </w:pPr>
    </w:p>
    <w:p w14:paraId="5A18A2E0" w14:textId="77777777" w:rsidR="00000000" w:rsidRDefault="00162D07">
      <w:pPr>
        <w:pStyle w:val="a0"/>
        <w:rPr>
          <w:rFonts w:hint="cs"/>
          <w:rtl/>
        </w:rPr>
      </w:pPr>
      <w:r>
        <w:rPr>
          <w:rFonts w:hint="cs"/>
          <w:rtl/>
        </w:rPr>
        <w:t>יש חש</w:t>
      </w:r>
      <w:r>
        <w:rPr>
          <w:rFonts w:hint="cs"/>
          <w:rtl/>
        </w:rPr>
        <w:t>יבות רבה לתוכניות ההבראה שמוגשות על-ידי הרשויות המקומיות. אין די בתוכניות ההבראה. ברגע שתוכניות ההבראה הללו תגענה למשרד הפנים, השר פורז, חשוב מאוד לעיין בהן היטב, לקבוע אילו נקודות הכרחיות צריכות להיות נתונות לפיקוח מאותו רגע שבו הגיעו תוכניות ההבראה, על מ</w:t>
      </w:r>
      <w:r>
        <w:rPr>
          <w:rFonts w:hint="cs"/>
          <w:rtl/>
        </w:rPr>
        <w:t xml:space="preserve">נת שנוכל לדאוג לכך שכל רשות  ורשות תשפר את מצבה. </w:t>
      </w:r>
    </w:p>
    <w:p w14:paraId="7E2D5339" w14:textId="77777777" w:rsidR="00000000" w:rsidRDefault="00162D07">
      <w:pPr>
        <w:pStyle w:val="a0"/>
        <w:rPr>
          <w:rFonts w:hint="cs"/>
          <w:rtl/>
        </w:rPr>
      </w:pPr>
    </w:p>
    <w:p w14:paraId="2BDEA878" w14:textId="77777777" w:rsidR="00000000" w:rsidRDefault="00162D07">
      <w:pPr>
        <w:pStyle w:val="a0"/>
        <w:rPr>
          <w:rFonts w:hint="cs"/>
          <w:rtl/>
        </w:rPr>
      </w:pPr>
      <w:r>
        <w:rPr>
          <w:rFonts w:hint="cs"/>
          <w:rtl/>
        </w:rPr>
        <w:t>הועלו כל מיני נושאים, למשל נושא התחשבות הבנקים ברשויות המקומיות. אני חושב שהבנקים צריכים להבין, שאם הרשויות המקומיות לא תוכלנה לשלם את חובן, ואם הבנקים יתעקשו על תשלום מלוא חובן, יקשה על הרשויות לשלם את מה</w:t>
      </w:r>
      <w:r>
        <w:rPr>
          <w:rFonts w:hint="cs"/>
          <w:rtl/>
        </w:rPr>
        <w:t xml:space="preserve"> שמגיע לבנקים, ובסופו של דבר הבנקים יצטרכו לשאת בנטל. זה חלק מהמשא-ומתן שצריך להתקיים בנושא הזה. </w:t>
      </w:r>
    </w:p>
    <w:p w14:paraId="17F1D9B0" w14:textId="77777777" w:rsidR="00000000" w:rsidRDefault="00162D07">
      <w:pPr>
        <w:pStyle w:val="a0"/>
        <w:rPr>
          <w:rFonts w:hint="cs"/>
          <w:rtl/>
        </w:rPr>
      </w:pPr>
    </w:p>
    <w:p w14:paraId="34390377" w14:textId="77777777" w:rsidR="00000000" w:rsidRDefault="00162D07">
      <w:pPr>
        <w:pStyle w:val="a0"/>
        <w:rPr>
          <w:rFonts w:hint="cs"/>
          <w:rtl/>
        </w:rPr>
      </w:pPr>
      <w:r>
        <w:rPr>
          <w:rFonts w:hint="cs"/>
          <w:rtl/>
        </w:rPr>
        <w:t xml:space="preserve"> רבותי, חברי חברי הכנסת, נדמה לי שטוב נעשה אם במקום אי-אמון בכל יום שני - - -</w:t>
      </w:r>
    </w:p>
    <w:p w14:paraId="0A46AD7F" w14:textId="77777777" w:rsidR="00000000" w:rsidRDefault="00162D07">
      <w:pPr>
        <w:pStyle w:val="a0"/>
        <w:rPr>
          <w:rFonts w:hint="cs"/>
          <w:rtl/>
        </w:rPr>
      </w:pPr>
    </w:p>
    <w:p w14:paraId="547A9CA1" w14:textId="77777777" w:rsidR="00000000" w:rsidRDefault="00162D07">
      <w:pPr>
        <w:pStyle w:val="af0"/>
        <w:rPr>
          <w:rtl/>
        </w:rPr>
      </w:pPr>
      <w:r>
        <w:rPr>
          <w:rFonts w:hint="eastAsia"/>
          <w:rtl/>
        </w:rPr>
        <w:t>חיים</w:t>
      </w:r>
      <w:r>
        <w:rPr>
          <w:rtl/>
        </w:rPr>
        <w:t xml:space="preserve"> רמון (העבודה-מימד):</w:t>
      </w:r>
    </w:p>
    <w:p w14:paraId="7ED7AEDE" w14:textId="77777777" w:rsidR="00000000" w:rsidRDefault="00162D07">
      <w:pPr>
        <w:pStyle w:val="a0"/>
        <w:rPr>
          <w:rFonts w:hint="cs"/>
          <w:rtl/>
        </w:rPr>
      </w:pPr>
    </w:p>
    <w:p w14:paraId="335C6772" w14:textId="77777777" w:rsidR="00000000" w:rsidRDefault="00162D07">
      <w:pPr>
        <w:pStyle w:val="a0"/>
        <w:rPr>
          <w:rFonts w:hint="cs"/>
          <w:rtl/>
        </w:rPr>
      </w:pPr>
      <w:r>
        <w:rPr>
          <w:rFonts w:hint="cs"/>
          <w:rtl/>
        </w:rPr>
        <w:t>אם אפשר היה גם ביום שלישי, היינו עושים את זה. אם היו</w:t>
      </w:r>
      <w:r>
        <w:rPr>
          <w:rFonts w:hint="cs"/>
          <w:rtl/>
        </w:rPr>
        <w:t>שב-ראש היה מרשה - גם ביום שלישי וגם ביום רביעי.</w:t>
      </w:r>
    </w:p>
    <w:p w14:paraId="7AF9505C" w14:textId="77777777" w:rsidR="00000000" w:rsidRDefault="00162D07">
      <w:pPr>
        <w:pStyle w:val="a0"/>
        <w:rPr>
          <w:rFonts w:hint="cs"/>
          <w:rtl/>
        </w:rPr>
      </w:pPr>
    </w:p>
    <w:p w14:paraId="498CD25B" w14:textId="77777777" w:rsidR="00000000" w:rsidRDefault="00162D07">
      <w:pPr>
        <w:pStyle w:val="af0"/>
        <w:rPr>
          <w:rtl/>
        </w:rPr>
      </w:pPr>
      <w:r>
        <w:rPr>
          <w:rFonts w:hint="eastAsia"/>
          <w:rtl/>
        </w:rPr>
        <w:t>אופיר</w:t>
      </w:r>
      <w:r>
        <w:rPr>
          <w:rtl/>
        </w:rPr>
        <w:t xml:space="preserve"> פינס-פז (העבודה-מימד):</w:t>
      </w:r>
    </w:p>
    <w:p w14:paraId="3A6ECD7E" w14:textId="77777777" w:rsidR="00000000" w:rsidRDefault="00162D07">
      <w:pPr>
        <w:pStyle w:val="a0"/>
        <w:rPr>
          <w:rFonts w:hint="cs"/>
          <w:rtl/>
        </w:rPr>
      </w:pPr>
    </w:p>
    <w:p w14:paraId="47CE2BD8" w14:textId="77777777" w:rsidR="00000000" w:rsidRDefault="00162D07">
      <w:pPr>
        <w:pStyle w:val="a0"/>
        <w:rPr>
          <w:rFonts w:hint="cs"/>
          <w:rtl/>
        </w:rPr>
      </w:pPr>
      <w:r>
        <w:rPr>
          <w:rFonts w:hint="cs"/>
          <w:rtl/>
        </w:rPr>
        <w:t xml:space="preserve">הוא מדבר כבר 20 דקות. אף פעם לא היה דבר כזה ששר מדבר יותר משבע דקות. </w:t>
      </w:r>
    </w:p>
    <w:p w14:paraId="4B74EBD6" w14:textId="77777777" w:rsidR="00000000" w:rsidRDefault="00162D07">
      <w:pPr>
        <w:pStyle w:val="a0"/>
        <w:rPr>
          <w:rFonts w:hint="cs"/>
          <w:rtl/>
        </w:rPr>
      </w:pPr>
    </w:p>
    <w:p w14:paraId="5F885FEF" w14:textId="77777777" w:rsidR="00000000" w:rsidRDefault="00162D07">
      <w:pPr>
        <w:pStyle w:val="af1"/>
        <w:rPr>
          <w:rtl/>
        </w:rPr>
      </w:pPr>
      <w:r>
        <w:rPr>
          <w:rtl/>
        </w:rPr>
        <w:br w:type="column"/>
        <w:t>היו"ר ראובן ריבלין:</w:t>
      </w:r>
    </w:p>
    <w:p w14:paraId="0DD542F2" w14:textId="77777777" w:rsidR="00000000" w:rsidRDefault="00162D07">
      <w:pPr>
        <w:pStyle w:val="a0"/>
        <w:rPr>
          <w:rtl/>
        </w:rPr>
      </w:pPr>
    </w:p>
    <w:p w14:paraId="4975FFB3" w14:textId="77777777" w:rsidR="00000000" w:rsidRDefault="00162D07">
      <w:pPr>
        <w:pStyle w:val="a0"/>
        <w:rPr>
          <w:rFonts w:hint="cs"/>
          <w:rtl/>
        </w:rPr>
      </w:pPr>
      <w:r>
        <w:rPr>
          <w:rFonts w:hint="cs"/>
          <w:rtl/>
        </w:rPr>
        <w:t xml:space="preserve">חבר הכנסת פינס, לא היית פה בשנת 1990. אתה יודע כמה זמן דיברו שלושה שרים? לחיים רמון </w:t>
      </w:r>
      <w:r>
        <w:rPr>
          <w:rFonts w:hint="cs"/>
          <w:rtl/>
        </w:rPr>
        <w:t xml:space="preserve">היה תיאור לגבי אותו לילה. </w:t>
      </w:r>
    </w:p>
    <w:p w14:paraId="4EDF624C" w14:textId="77777777" w:rsidR="00000000" w:rsidRDefault="00162D07">
      <w:pPr>
        <w:pStyle w:val="a0"/>
        <w:rPr>
          <w:rFonts w:hint="cs"/>
          <w:rtl/>
        </w:rPr>
      </w:pPr>
    </w:p>
    <w:p w14:paraId="6ACAE981" w14:textId="77777777" w:rsidR="00000000" w:rsidRDefault="00162D07">
      <w:pPr>
        <w:pStyle w:val="-"/>
        <w:rPr>
          <w:rtl/>
        </w:rPr>
      </w:pPr>
      <w:bookmarkStart w:id="142" w:name="FS000000474T02_02_2004_18_07_02C"/>
      <w:bookmarkEnd w:id="142"/>
      <w:r>
        <w:rPr>
          <w:rtl/>
        </w:rPr>
        <w:t>השר גדעון עזרא:</w:t>
      </w:r>
    </w:p>
    <w:p w14:paraId="056CE949" w14:textId="77777777" w:rsidR="00000000" w:rsidRDefault="00162D07">
      <w:pPr>
        <w:pStyle w:val="a0"/>
        <w:rPr>
          <w:rtl/>
        </w:rPr>
      </w:pPr>
    </w:p>
    <w:p w14:paraId="3E3E4CE4" w14:textId="77777777" w:rsidR="00000000" w:rsidRDefault="00162D07">
      <w:pPr>
        <w:pStyle w:val="a0"/>
        <w:rPr>
          <w:rFonts w:hint="cs"/>
          <w:rtl/>
        </w:rPr>
      </w:pPr>
      <w:r>
        <w:rPr>
          <w:rFonts w:hint="cs"/>
          <w:rtl/>
        </w:rPr>
        <w:t xml:space="preserve">מוטב שנעשה סדר ובמקום הצעות אי-אמון ביום שני נעלה הצעות פרודוקטיביות יותר מאשר דברים שיחזרו על עצמם מדי פעם. </w:t>
      </w:r>
    </w:p>
    <w:p w14:paraId="7718A995" w14:textId="77777777" w:rsidR="00000000" w:rsidRDefault="00162D07">
      <w:pPr>
        <w:pStyle w:val="a0"/>
        <w:rPr>
          <w:rFonts w:hint="cs"/>
          <w:rtl/>
        </w:rPr>
      </w:pPr>
    </w:p>
    <w:p w14:paraId="082EA268" w14:textId="77777777" w:rsidR="00000000" w:rsidRDefault="00162D07">
      <w:pPr>
        <w:pStyle w:val="a0"/>
        <w:rPr>
          <w:rFonts w:hint="cs"/>
          <w:rtl/>
        </w:rPr>
      </w:pPr>
      <w:r>
        <w:rPr>
          <w:rFonts w:hint="cs"/>
          <w:rtl/>
        </w:rPr>
        <w:t>ברצוני לברך את חברי האופוזיציה על מסירותם הרבה בהגשת הצעות אי-אמון, שרק מצביעות על חוסר התוחלת בישיב</w:t>
      </w:r>
      <w:r>
        <w:rPr>
          <w:rFonts w:hint="cs"/>
          <w:rtl/>
        </w:rPr>
        <w:t xml:space="preserve">ה כאן ועל חוסר עשייה הולמת, כפי שנדרש מחברי הכנסת. </w:t>
      </w:r>
    </w:p>
    <w:p w14:paraId="00192B34" w14:textId="77777777" w:rsidR="00000000" w:rsidRDefault="00162D07">
      <w:pPr>
        <w:pStyle w:val="a0"/>
        <w:rPr>
          <w:rFonts w:hint="cs"/>
          <w:rtl/>
        </w:rPr>
      </w:pPr>
    </w:p>
    <w:p w14:paraId="609B1EF0" w14:textId="77777777" w:rsidR="00000000" w:rsidRDefault="00162D07">
      <w:pPr>
        <w:pStyle w:val="a0"/>
        <w:rPr>
          <w:rFonts w:hint="cs"/>
          <w:rtl/>
        </w:rPr>
      </w:pPr>
      <w:r>
        <w:rPr>
          <w:rFonts w:hint="cs"/>
          <w:rtl/>
        </w:rPr>
        <w:t xml:space="preserve">אני מסיים את דברי ומקווה שהצעת האי-אמון הבאה לא תהיה ביום שני הקרוב. תודה. </w:t>
      </w:r>
    </w:p>
    <w:p w14:paraId="39FECE1B" w14:textId="77777777" w:rsidR="00000000" w:rsidRDefault="00162D07">
      <w:pPr>
        <w:pStyle w:val="a0"/>
        <w:rPr>
          <w:rFonts w:hint="cs"/>
          <w:rtl/>
        </w:rPr>
      </w:pPr>
    </w:p>
    <w:p w14:paraId="7F35BF04" w14:textId="77777777" w:rsidR="00000000" w:rsidRDefault="00162D07">
      <w:pPr>
        <w:pStyle w:val="af1"/>
        <w:rPr>
          <w:rtl/>
        </w:rPr>
      </w:pPr>
      <w:r>
        <w:rPr>
          <w:rtl/>
        </w:rPr>
        <w:t>היו"ר ראובן ריבלין:</w:t>
      </w:r>
    </w:p>
    <w:p w14:paraId="4BEDFB28" w14:textId="77777777" w:rsidR="00000000" w:rsidRDefault="00162D07">
      <w:pPr>
        <w:pStyle w:val="a0"/>
        <w:rPr>
          <w:rtl/>
        </w:rPr>
      </w:pPr>
    </w:p>
    <w:p w14:paraId="03C90D5E" w14:textId="77777777" w:rsidR="00000000" w:rsidRDefault="00162D07">
      <w:pPr>
        <w:pStyle w:val="a0"/>
        <w:rPr>
          <w:rFonts w:hint="cs"/>
          <w:rtl/>
        </w:rPr>
      </w:pPr>
      <w:r>
        <w:rPr>
          <w:rFonts w:hint="cs"/>
          <w:rtl/>
        </w:rPr>
        <w:t xml:space="preserve">תודה. רבותי, חברי הכנסת, השר שהאי-אמון קשור למשרדו, השר במשרד האוצר, השר מאיר שטרית, מבקש לדבר. </w:t>
      </w:r>
    </w:p>
    <w:p w14:paraId="53128ED6" w14:textId="77777777" w:rsidR="00000000" w:rsidRDefault="00162D07">
      <w:pPr>
        <w:pStyle w:val="a0"/>
        <w:ind w:firstLine="0"/>
        <w:rPr>
          <w:rFonts w:hint="cs"/>
          <w:rtl/>
        </w:rPr>
      </w:pPr>
    </w:p>
    <w:p w14:paraId="09FE90B8" w14:textId="77777777" w:rsidR="00000000" w:rsidRDefault="00162D07">
      <w:pPr>
        <w:pStyle w:val="af0"/>
        <w:rPr>
          <w:rtl/>
        </w:rPr>
      </w:pPr>
      <w:r>
        <w:rPr>
          <w:rFonts w:hint="eastAsia"/>
          <w:rtl/>
        </w:rPr>
        <w:t>קריאות</w:t>
      </w:r>
      <w:r>
        <w:rPr>
          <w:rtl/>
        </w:rPr>
        <w:t>:</w:t>
      </w:r>
    </w:p>
    <w:p w14:paraId="0602A8AE" w14:textId="77777777" w:rsidR="00000000" w:rsidRDefault="00162D07">
      <w:pPr>
        <w:pStyle w:val="a0"/>
        <w:rPr>
          <w:rFonts w:hint="cs"/>
          <w:rtl/>
        </w:rPr>
      </w:pPr>
    </w:p>
    <w:p w14:paraId="2F0DD9C7" w14:textId="77777777" w:rsidR="00000000" w:rsidRDefault="00162D07">
      <w:pPr>
        <w:pStyle w:val="a0"/>
        <w:rPr>
          <w:rFonts w:hint="cs"/>
          <w:rtl/>
        </w:rPr>
      </w:pPr>
      <w:r>
        <w:rPr>
          <w:rFonts w:hint="cs"/>
          <w:rtl/>
        </w:rPr>
        <w:t xml:space="preserve">- - -  </w:t>
      </w:r>
    </w:p>
    <w:p w14:paraId="41687478" w14:textId="77777777" w:rsidR="00000000" w:rsidRDefault="00162D07">
      <w:pPr>
        <w:pStyle w:val="a0"/>
        <w:rPr>
          <w:rFonts w:hint="cs"/>
          <w:rtl/>
        </w:rPr>
      </w:pPr>
    </w:p>
    <w:p w14:paraId="5F48FCE1" w14:textId="77777777" w:rsidR="00000000" w:rsidRDefault="00162D07">
      <w:pPr>
        <w:pStyle w:val="af0"/>
        <w:rPr>
          <w:rtl/>
        </w:rPr>
      </w:pPr>
      <w:r>
        <w:rPr>
          <w:rFonts w:hint="eastAsia"/>
          <w:rtl/>
        </w:rPr>
        <w:t>אבשלום</w:t>
      </w:r>
      <w:r>
        <w:rPr>
          <w:rtl/>
        </w:rPr>
        <w:t xml:space="preserve"> וילן (מרצ):</w:t>
      </w:r>
    </w:p>
    <w:p w14:paraId="0E1A230D" w14:textId="77777777" w:rsidR="00000000" w:rsidRDefault="00162D07">
      <w:pPr>
        <w:pStyle w:val="a0"/>
        <w:rPr>
          <w:rFonts w:hint="cs"/>
          <w:rtl/>
        </w:rPr>
      </w:pPr>
    </w:p>
    <w:p w14:paraId="1BBF5F00" w14:textId="77777777" w:rsidR="00000000" w:rsidRDefault="00162D07">
      <w:pPr>
        <w:pStyle w:val="a0"/>
        <w:rPr>
          <w:rFonts w:hint="cs"/>
          <w:rtl/>
        </w:rPr>
      </w:pPr>
      <w:r>
        <w:rPr>
          <w:rFonts w:hint="cs"/>
          <w:rtl/>
        </w:rPr>
        <w:t>מה קרה  - - -</w:t>
      </w:r>
    </w:p>
    <w:p w14:paraId="17AC3C19" w14:textId="77777777" w:rsidR="00000000" w:rsidRDefault="00162D07">
      <w:pPr>
        <w:pStyle w:val="a0"/>
        <w:rPr>
          <w:rFonts w:hint="cs"/>
          <w:rtl/>
        </w:rPr>
      </w:pPr>
    </w:p>
    <w:p w14:paraId="458A4E4B" w14:textId="77777777" w:rsidR="00000000" w:rsidRDefault="00162D07">
      <w:pPr>
        <w:pStyle w:val="af1"/>
        <w:rPr>
          <w:rtl/>
        </w:rPr>
      </w:pPr>
      <w:r>
        <w:rPr>
          <w:rtl/>
        </w:rPr>
        <w:t>היו"ר ראובן ריבלין:</w:t>
      </w:r>
    </w:p>
    <w:p w14:paraId="65EA6A76" w14:textId="77777777" w:rsidR="00000000" w:rsidRDefault="00162D07">
      <w:pPr>
        <w:pStyle w:val="a0"/>
        <w:ind w:firstLine="0"/>
        <w:rPr>
          <w:rFonts w:hint="cs"/>
          <w:rtl/>
        </w:rPr>
      </w:pPr>
    </w:p>
    <w:p w14:paraId="6D031B30" w14:textId="77777777" w:rsidR="00000000" w:rsidRDefault="00162D07">
      <w:pPr>
        <w:pStyle w:val="a0"/>
        <w:rPr>
          <w:rFonts w:hint="cs"/>
          <w:rtl/>
        </w:rPr>
      </w:pPr>
      <w:r>
        <w:rPr>
          <w:rFonts w:hint="cs"/>
          <w:rtl/>
        </w:rPr>
        <w:t xml:space="preserve">רבותי חברי הכנסת - - - </w:t>
      </w:r>
    </w:p>
    <w:p w14:paraId="2B36F6FA" w14:textId="77777777" w:rsidR="00000000" w:rsidRDefault="00162D07">
      <w:pPr>
        <w:pStyle w:val="a0"/>
        <w:rPr>
          <w:rFonts w:hint="cs"/>
          <w:rtl/>
        </w:rPr>
      </w:pPr>
    </w:p>
    <w:p w14:paraId="76AD9614" w14:textId="77777777" w:rsidR="00000000" w:rsidRDefault="00162D07">
      <w:pPr>
        <w:pStyle w:val="af0"/>
        <w:rPr>
          <w:rtl/>
        </w:rPr>
      </w:pPr>
      <w:r>
        <w:rPr>
          <w:rFonts w:hint="eastAsia"/>
          <w:rtl/>
        </w:rPr>
        <w:t>נסים</w:t>
      </w:r>
      <w:r>
        <w:rPr>
          <w:rtl/>
        </w:rPr>
        <w:t xml:space="preserve"> זאב (ש"ס):</w:t>
      </w:r>
    </w:p>
    <w:p w14:paraId="7C63857B" w14:textId="77777777" w:rsidR="00000000" w:rsidRDefault="00162D07">
      <w:pPr>
        <w:pStyle w:val="a0"/>
        <w:rPr>
          <w:rFonts w:hint="cs"/>
          <w:rtl/>
        </w:rPr>
      </w:pPr>
    </w:p>
    <w:p w14:paraId="1104C895" w14:textId="77777777" w:rsidR="00000000" w:rsidRDefault="00162D07">
      <w:pPr>
        <w:pStyle w:val="a0"/>
        <w:rPr>
          <w:rFonts w:hint="cs"/>
          <w:rtl/>
        </w:rPr>
      </w:pPr>
      <w:r>
        <w:rPr>
          <w:rFonts w:hint="cs"/>
          <w:rtl/>
        </w:rPr>
        <w:t xml:space="preserve">- - - </w:t>
      </w:r>
    </w:p>
    <w:p w14:paraId="7F8FAA35" w14:textId="77777777" w:rsidR="00000000" w:rsidRDefault="00162D07">
      <w:pPr>
        <w:pStyle w:val="a0"/>
        <w:rPr>
          <w:rFonts w:hint="cs"/>
          <w:rtl/>
        </w:rPr>
      </w:pPr>
    </w:p>
    <w:p w14:paraId="4581A84B" w14:textId="77777777" w:rsidR="00000000" w:rsidRDefault="00162D07">
      <w:pPr>
        <w:pStyle w:val="af1"/>
        <w:rPr>
          <w:rtl/>
        </w:rPr>
      </w:pPr>
      <w:r>
        <w:rPr>
          <w:rtl/>
        </w:rPr>
        <w:t>היו"ר ראובן ריבלין:</w:t>
      </w:r>
    </w:p>
    <w:p w14:paraId="1A221499" w14:textId="77777777" w:rsidR="00000000" w:rsidRDefault="00162D07">
      <w:pPr>
        <w:pStyle w:val="a0"/>
        <w:rPr>
          <w:rtl/>
        </w:rPr>
      </w:pPr>
    </w:p>
    <w:p w14:paraId="287CF2C5" w14:textId="77777777" w:rsidR="00000000" w:rsidRDefault="00162D07">
      <w:pPr>
        <w:pStyle w:val="a0"/>
        <w:rPr>
          <w:rFonts w:hint="cs"/>
          <w:rtl/>
        </w:rPr>
      </w:pPr>
      <w:r>
        <w:rPr>
          <w:rFonts w:hint="cs"/>
          <w:rtl/>
        </w:rPr>
        <w:t xml:space="preserve">זה עניין אחר. מה שיעזור או לא יעזור, השם יעזור. </w:t>
      </w:r>
    </w:p>
    <w:p w14:paraId="5C7A4A74" w14:textId="77777777" w:rsidR="00000000" w:rsidRDefault="00162D07">
      <w:pPr>
        <w:pStyle w:val="a0"/>
        <w:rPr>
          <w:rFonts w:hint="cs"/>
          <w:rtl/>
        </w:rPr>
      </w:pPr>
    </w:p>
    <w:p w14:paraId="5A872AA4" w14:textId="77777777" w:rsidR="00000000" w:rsidRDefault="00162D07">
      <w:pPr>
        <w:pStyle w:val="af0"/>
        <w:rPr>
          <w:rtl/>
        </w:rPr>
      </w:pPr>
      <w:r>
        <w:rPr>
          <w:rFonts w:hint="eastAsia"/>
          <w:rtl/>
        </w:rPr>
        <w:t>קריאות</w:t>
      </w:r>
      <w:r>
        <w:rPr>
          <w:rtl/>
        </w:rPr>
        <w:t>:</w:t>
      </w:r>
    </w:p>
    <w:p w14:paraId="0E7BC201" w14:textId="77777777" w:rsidR="00000000" w:rsidRDefault="00162D07">
      <w:pPr>
        <w:pStyle w:val="a0"/>
        <w:rPr>
          <w:rFonts w:hint="cs"/>
          <w:rtl/>
        </w:rPr>
      </w:pPr>
    </w:p>
    <w:p w14:paraId="3CCE4D78" w14:textId="77777777" w:rsidR="00000000" w:rsidRDefault="00162D07">
      <w:pPr>
        <w:pStyle w:val="a0"/>
        <w:rPr>
          <w:rFonts w:hint="cs"/>
          <w:rtl/>
        </w:rPr>
      </w:pPr>
      <w:r>
        <w:rPr>
          <w:rFonts w:hint="cs"/>
          <w:rtl/>
        </w:rPr>
        <w:t xml:space="preserve">- - - </w:t>
      </w:r>
    </w:p>
    <w:p w14:paraId="517EDBC5" w14:textId="77777777" w:rsidR="00000000" w:rsidRDefault="00162D07">
      <w:pPr>
        <w:pStyle w:val="a0"/>
        <w:rPr>
          <w:rFonts w:hint="cs"/>
          <w:rtl/>
        </w:rPr>
      </w:pPr>
    </w:p>
    <w:p w14:paraId="0AC1F2FB" w14:textId="77777777" w:rsidR="00000000" w:rsidRDefault="00162D07">
      <w:pPr>
        <w:pStyle w:val="af1"/>
        <w:rPr>
          <w:rtl/>
        </w:rPr>
      </w:pPr>
      <w:r>
        <w:rPr>
          <w:rtl/>
        </w:rPr>
        <w:t>היו"ר ראובן ריבלין:</w:t>
      </w:r>
    </w:p>
    <w:p w14:paraId="4D933590" w14:textId="77777777" w:rsidR="00000000" w:rsidRDefault="00162D07">
      <w:pPr>
        <w:pStyle w:val="a0"/>
        <w:rPr>
          <w:rtl/>
        </w:rPr>
      </w:pPr>
    </w:p>
    <w:p w14:paraId="237ABFDD" w14:textId="77777777" w:rsidR="00000000" w:rsidRDefault="00162D07">
      <w:pPr>
        <w:pStyle w:val="a0"/>
        <w:rPr>
          <w:rFonts w:hint="cs"/>
          <w:rtl/>
        </w:rPr>
      </w:pPr>
      <w:r>
        <w:rPr>
          <w:rFonts w:hint="cs"/>
          <w:rtl/>
        </w:rPr>
        <w:t>רבותי, חברי הכנסת, עם כל הכבוד</w:t>
      </w:r>
      <w:r>
        <w:rPr>
          <w:rFonts w:hint="cs"/>
          <w:rtl/>
        </w:rPr>
        <w:t xml:space="preserve">, כאשר שר שמשרדו נוגע לעניין הנדון רוצה להתערב, הוא רשאי להתערב. </w:t>
      </w:r>
    </w:p>
    <w:p w14:paraId="371F4000" w14:textId="77777777" w:rsidR="00000000" w:rsidRDefault="00162D07">
      <w:pPr>
        <w:pStyle w:val="a0"/>
        <w:rPr>
          <w:rFonts w:hint="cs"/>
          <w:rtl/>
        </w:rPr>
      </w:pPr>
    </w:p>
    <w:p w14:paraId="44E71B1D" w14:textId="77777777" w:rsidR="00000000" w:rsidRDefault="00162D07">
      <w:pPr>
        <w:pStyle w:val="af0"/>
        <w:rPr>
          <w:rtl/>
        </w:rPr>
      </w:pPr>
      <w:r>
        <w:rPr>
          <w:rFonts w:hint="eastAsia"/>
          <w:rtl/>
        </w:rPr>
        <w:t>קריאות</w:t>
      </w:r>
      <w:r>
        <w:rPr>
          <w:rtl/>
        </w:rPr>
        <w:t>:</w:t>
      </w:r>
    </w:p>
    <w:p w14:paraId="7107FC93" w14:textId="77777777" w:rsidR="00000000" w:rsidRDefault="00162D07">
      <w:pPr>
        <w:pStyle w:val="a0"/>
        <w:rPr>
          <w:rFonts w:hint="cs"/>
          <w:rtl/>
        </w:rPr>
      </w:pPr>
    </w:p>
    <w:p w14:paraId="5A7199D3" w14:textId="77777777" w:rsidR="00000000" w:rsidRDefault="00162D07">
      <w:pPr>
        <w:pStyle w:val="a0"/>
        <w:rPr>
          <w:rFonts w:hint="cs"/>
          <w:rtl/>
        </w:rPr>
      </w:pPr>
      <w:r>
        <w:rPr>
          <w:rFonts w:hint="cs"/>
          <w:rtl/>
        </w:rPr>
        <w:t xml:space="preserve">- - - </w:t>
      </w:r>
    </w:p>
    <w:p w14:paraId="53270865" w14:textId="77777777" w:rsidR="00000000" w:rsidRDefault="00162D07">
      <w:pPr>
        <w:pStyle w:val="a0"/>
        <w:rPr>
          <w:rFonts w:hint="cs"/>
          <w:rtl/>
        </w:rPr>
      </w:pPr>
    </w:p>
    <w:p w14:paraId="1B79F53E" w14:textId="77777777" w:rsidR="00000000" w:rsidRDefault="00162D07">
      <w:pPr>
        <w:pStyle w:val="af1"/>
        <w:rPr>
          <w:rtl/>
        </w:rPr>
      </w:pPr>
      <w:r>
        <w:rPr>
          <w:rtl/>
        </w:rPr>
        <w:t>היו"ר ראובן ריבלין:</w:t>
      </w:r>
    </w:p>
    <w:p w14:paraId="30C20A3D" w14:textId="77777777" w:rsidR="00000000" w:rsidRDefault="00162D07">
      <w:pPr>
        <w:pStyle w:val="a0"/>
        <w:ind w:firstLine="0"/>
        <w:rPr>
          <w:rFonts w:hint="cs"/>
          <w:rtl/>
        </w:rPr>
      </w:pPr>
    </w:p>
    <w:p w14:paraId="1F0FA146" w14:textId="77777777" w:rsidR="00000000" w:rsidRDefault="00162D07">
      <w:pPr>
        <w:pStyle w:val="a0"/>
        <w:rPr>
          <w:rFonts w:hint="cs"/>
          <w:rtl/>
        </w:rPr>
      </w:pPr>
      <w:r>
        <w:rPr>
          <w:rFonts w:hint="cs"/>
          <w:rtl/>
        </w:rPr>
        <w:t>אני אקפיד על הזמן. הוא לא ידבר מעבר למותר.</w:t>
      </w:r>
    </w:p>
    <w:p w14:paraId="35AACF79" w14:textId="77777777" w:rsidR="00000000" w:rsidRDefault="00162D07">
      <w:pPr>
        <w:pStyle w:val="a0"/>
        <w:ind w:firstLine="0"/>
        <w:rPr>
          <w:rFonts w:hint="cs"/>
          <w:rtl/>
        </w:rPr>
      </w:pPr>
    </w:p>
    <w:p w14:paraId="74E63503" w14:textId="77777777" w:rsidR="00000000" w:rsidRDefault="00162D07">
      <w:pPr>
        <w:pStyle w:val="af0"/>
        <w:rPr>
          <w:rtl/>
        </w:rPr>
      </w:pPr>
      <w:r>
        <w:rPr>
          <w:rFonts w:hint="eastAsia"/>
          <w:rtl/>
        </w:rPr>
        <w:t>רן</w:t>
      </w:r>
      <w:r>
        <w:rPr>
          <w:rtl/>
        </w:rPr>
        <w:t xml:space="preserve"> כהן (מרצ):</w:t>
      </w:r>
    </w:p>
    <w:p w14:paraId="3E8CAF0C" w14:textId="77777777" w:rsidR="00000000" w:rsidRDefault="00162D07">
      <w:pPr>
        <w:pStyle w:val="a0"/>
        <w:rPr>
          <w:rFonts w:hint="cs"/>
          <w:rtl/>
        </w:rPr>
      </w:pPr>
    </w:p>
    <w:p w14:paraId="36243C0C" w14:textId="77777777" w:rsidR="00000000" w:rsidRDefault="00162D07">
      <w:pPr>
        <w:pStyle w:val="a0"/>
        <w:rPr>
          <w:rFonts w:hint="cs"/>
          <w:rtl/>
        </w:rPr>
      </w:pPr>
      <w:r>
        <w:rPr>
          <w:rFonts w:hint="cs"/>
          <w:rtl/>
        </w:rPr>
        <w:t>אז על מה דיבר השר עזרא?</w:t>
      </w:r>
    </w:p>
    <w:p w14:paraId="27206649" w14:textId="77777777" w:rsidR="00000000" w:rsidRDefault="00162D07">
      <w:pPr>
        <w:pStyle w:val="a0"/>
        <w:rPr>
          <w:rFonts w:hint="cs"/>
          <w:rtl/>
        </w:rPr>
      </w:pPr>
    </w:p>
    <w:p w14:paraId="2100D4C4" w14:textId="77777777" w:rsidR="00000000" w:rsidRDefault="00162D07">
      <w:pPr>
        <w:pStyle w:val="af1"/>
        <w:rPr>
          <w:rtl/>
        </w:rPr>
      </w:pPr>
      <w:r>
        <w:rPr>
          <w:rtl/>
        </w:rPr>
        <w:t>היו"ר ראובן ריבלין:</w:t>
      </w:r>
    </w:p>
    <w:p w14:paraId="37EF194D" w14:textId="77777777" w:rsidR="00000000" w:rsidRDefault="00162D07">
      <w:pPr>
        <w:pStyle w:val="a0"/>
        <w:rPr>
          <w:rtl/>
        </w:rPr>
      </w:pPr>
    </w:p>
    <w:p w14:paraId="6AAA7E5B" w14:textId="77777777" w:rsidR="00000000" w:rsidRDefault="00162D07">
      <w:pPr>
        <w:pStyle w:val="a0"/>
        <w:rPr>
          <w:rFonts w:hint="cs"/>
          <w:rtl/>
        </w:rPr>
      </w:pPr>
      <w:r>
        <w:rPr>
          <w:rFonts w:hint="cs"/>
          <w:rtl/>
        </w:rPr>
        <w:t xml:space="preserve">השר עזרא ענה בשם הממשלה. </w:t>
      </w:r>
    </w:p>
    <w:p w14:paraId="29BE4BAA" w14:textId="77777777" w:rsidR="00000000" w:rsidRDefault="00162D07">
      <w:pPr>
        <w:pStyle w:val="a0"/>
        <w:rPr>
          <w:rFonts w:hint="cs"/>
          <w:rtl/>
        </w:rPr>
      </w:pPr>
    </w:p>
    <w:p w14:paraId="04699419" w14:textId="77777777" w:rsidR="00000000" w:rsidRDefault="00162D07">
      <w:pPr>
        <w:pStyle w:val="af0"/>
        <w:rPr>
          <w:rtl/>
        </w:rPr>
      </w:pPr>
      <w:r>
        <w:rPr>
          <w:rFonts w:hint="eastAsia"/>
          <w:rtl/>
        </w:rPr>
        <w:t>אורי</w:t>
      </w:r>
      <w:r>
        <w:rPr>
          <w:rtl/>
        </w:rPr>
        <w:t xml:space="preserve"> יהודה אריאל (ה</w:t>
      </w:r>
      <w:r>
        <w:rPr>
          <w:rtl/>
        </w:rPr>
        <w:t>איחוד הלאומי - ישראל ביתנו):</w:t>
      </w:r>
    </w:p>
    <w:p w14:paraId="616346AA" w14:textId="77777777" w:rsidR="00000000" w:rsidRDefault="00162D07">
      <w:pPr>
        <w:pStyle w:val="a0"/>
        <w:rPr>
          <w:rFonts w:hint="cs"/>
          <w:rtl/>
        </w:rPr>
      </w:pPr>
    </w:p>
    <w:p w14:paraId="389AE1D1" w14:textId="77777777" w:rsidR="00000000" w:rsidRDefault="00162D07">
      <w:pPr>
        <w:pStyle w:val="a0"/>
        <w:rPr>
          <w:rFonts w:hint="cs"/>
          <w:rtl/>
        </w:rPr>
      </w:pPr>
      <w:r>
        <w:rPr>
          <w:rFonts w:hint="cs"/>
          <w:rtl/>
        </w:rPr>
        <w:t>מה שקורה פה לא נוגע לראש הממשלה?</w:t>
      </w:r>
    </w:p>
    <w:p w14:paraId="28D5E4A5" w14:textId="77777777" w:rsidR="00000000" w:rsidRDefault="00162D07">
      <w:pPr>
        <w:pStyle w:val="a0"/>
        <w:rPr>
          <w:rFonts w:hint="cs"/>
          <w:rtl/>
        </w:rPr>
      </w:pPr>
    </w:p>
    <w:p w14:paraId="30B15FFD" w14:textId="77777777" w:rsidR="00000000" w:rsidRDefault="00162D07">
      <w:pPr>
        <w:pStyle w:val="af1"/>
        <w:rPr>
          <w:rtl/>
        </w:rPr>
      </w:pPr>
      <w:r>
        <w:rPr>
          <w:rtl/>
        </w:rPr>
        <w:t>היו"ר ראובן ריבלין:</w:t>
      </w:r>
    </w:p>
    <w:p w14:paraId="1FBC42C8" w14:textId="77777777" w:rsidR="00000000" w:rsidRDefault="00162D07">
      <w:pPr>
        <w:pStyle w:val="a0"/>
        <w:rPr>
          <w:rtl/>
        </w:rPr>
      </w:pPr>
    </w:p>
    <w:p w14:paraId="145AAC47" w14:textId="77777777" w:rsidR="00000000" w:rsidRDefault="00162D07">
      <w:pPr>
        <w:pStyle w:val="a0"/>
        <w:rPr>
          <w:rFonts w:hint="cs"/>
          <w:rtl/>
        </w:rPr>
      </w:pPr>
      <w:r>
        <w:rPr>
          <w:rFonts w:hint="cs"/>
          <w:rtl/>
        </w:rPr>
        <w:t xml:space="preserve">חבר הכנסת אריאל, אני מבקש ממך. רבותי, אל תכריחו אותי לצחוק. אני מבקש. </w:t>
      </w:r>
    </w:p>
    <w:p w14:paraId="758FED6A" w14:textId="77777777" w:rsidR="00000000" w:rsidRDefault="00162D07">
      <w:pPr>
        <w:pStyle w:val="a0"/>
        <w:rPr>
          <w:rFonts w:hint="cs"/>
          <w:rtl/>
        </w:rPr>
      </w:pPr>
    </w:p>
    <w:p w14:paraId="2D94029B" w14:textId="77777777" w:rsidR="00000000" w:rsidRDefault="00162D07">
      <w:pPr>
        <w:pStyle w:val="af0"/>
        <w:rPr>
          <w:rtl/>
        </w:rPr>
      </w:pPr>
      <w:r>
        <w:rPr>
          <w:rFonts w:hint="eastAsia"/>
          <w:rtl/>
        </w:rPr>
        <w:t>אורי</w:t>
      </w:r>
      <w:r>
        <w:rPr>
          <w:rtl/>
        </w:rPr>
        <w:t xml:space="preserve"> יהודה אריאל (האיחוד הלאומי - ישראל ביתנו):</w:t>
      </w:r>
    </w:p>
    <w:p w14:paraId="2234BAF8" w14:textId="77777777" w:rsidR="00000000" w:rsidRDefault="00162D07">
      <w:pPr>
        <w:pStyle w:val="a0"/>
        <w:rPr>
          <w:rFonts w:hint="cs"/>
          <w:rtl/>
        </w:rPr>
      </w:pPr>
    </w:p>
    <w:p w14:paraId="5BF57A95" w14:textId="77777777" w:rsidR="00000000" w:rsidRDefault="00162D07">
      <w:pPr>
        <w:pStyle w:val="a0"/>
        <w:rPr>
          <w:rFonts w:hint="cs"/>
          <w:rtl/>
        </w:rPr>
      </w:pPr>
      <w:r>
        <w:rPr>
          <w:rFonts w:hint="cs"/>
          <w:rtl/>
        </w:rPr>
        <w:t xml:space="preserve">רק משפט קטן אחד - - - </w:t>
      </w:r>
    </w:p>
    <w:p w14:paraId="736C92B2" w14:textId="77777777" w:rsidR="00000000" w:rsidRDefault="00162D07">
      <w:pPr>
        <w:pStyle w:val="a0"/>
        <w:rPr>
          <w:rFonts w:hint="cs"/>
          <w:rtl/>
        </w:rPr>
      </w:pPr>
    </w:p>
    <w:p w14:paraId="2744BE70" w14:textId="77777777" w:rsidR="00000000" w:rsidRDefault="00162D07">
      <w:pPr>
        <w:pStyle w:val="af1"/>
        <w:rPr>
          <w:rtl/>
        </w:rPr>
      </w:pPr>
      <w:r>
        <w:rPr>
          <w:rtl/>
        </w:rPr>
        <w:t>היו"ר ראובן ריבלין:</w:t>
      </w:r>
    </w:p>
    <w:p w14:paraId="134A8743" w14:textId="77777777" w:rsidR="00000000" w:rsidRDefault="00162D07">
      <w:pPr>
        <w:pStyle w:val="a0"/>
        <w:rPr>
          <w:rtl/>
        </w:rPr>
      </w:pPr>
    </w:p>
    <w:p w14:paraId="2D33CE23" w14:textId="77777777" w:rsidR="00000000" w:rsidRDefault="00162D07">
      <w:pPr>
        <w:pStyle w:val="a0"/>
        <w:rPr>
          <w:rFonts w:hint="cs"/>
          <w:rtl/>
        </w:rPr>
      </w:pPr>
      <w:r>
        <w:rPr>
          <w:rFonts w:hint="cs"/>
          <w:rtl/>
        </w:rPr>
        <w:t>בבקשה</w:t>
      </w:r>
      <w:r>
        <w:rPr>
          <w:rFonts w:hint="cs"/>
          <w:rtl/>
        </w:rPr>
        <w:t>. חבר הכנסת אריאל, אדוני רצה להעיר הערה?</w:t>
      </w:r>
    </w:p>
    <w:p w14:paraId="3777E26B" w14:textId="77777777" w:rsidR="00000000" w:rsidRDefault="00162D07">
      <w:pPr>
        <w:pStyle w:val="a0"/>
        <w:rPr>
          <w:rFonts w:hint="cs"/>
          <w:rtl/>
        </w:rPr>
      </w:pPr>
    </w:p>
    <w:p w14:paraId="0D35E436" w14:textId="77777777" w:rsidR="00000000" w:rsidRDefault="00162D07">
      <w:pPr>
        <w:pStyle w:val="af0"/>
        <w:rPr>
          <w:rtl/>
        </w:rPr>
      </w:pPr>
      <w:r>
        <w:rPr>
          <w:rFonts w:hint="eastAsia"/>
          <w:rtl/>
        </w:rPr>
        <w:t>קריאה</w:t>
      </w:r>
      <w:r>
        <w:rPr>
          <w:rtl/>
        </w:rPr>
        <w:t>:</w:t>
      </w:r>
    </w:p>
    <w:p w14:paraId="6780AE14" w14:textId="77777777" w:rsidR="00000000" w:rsidRDefault="00162D07">
      <w:pPr>
        <w:pStyle w:val="a0"/>
        <w:rPr>
          <w:rFonts w:hint="cs"/>
          <w:rtl/>
        </w:rPr>
      </w:pPr>
    </w:p>
    <w:p w14:paraId="4EA31386" w14:textId="77777777" w:rsidR="00000000" w:rsidRDefault="00162D07">
      <w:pPr>
        <w:pStyle w:val="a0"/>
        <w:rPr>
          <w:rFonts w:hint="cs"/>
          <w:rtl/>
        </w:rPr>
      </w:pPr>
      <w:r>
        <w:rPr>
          <w:rFonts w:hint="cs"/>
          <w:rtl/>
        </w:rPr>
        <w:t>אנחנו ניתן לכם רשת ביטחון.</w:t>
      </w:r>
    </w:p>
    <w:p w14:paraId="6130E8D9" w14:textId="77777777" w:rsidR="00000000" w:rsidRDefault="00162D07">
      <w:pPr>
        <w:pStyle w:val="a0"/>
        <w:rPr>
          <w:rFonts w:hint="cs"/>
          <w:rtl/>
        </w:rPr>
      </w:pPr>
    </w:p>
    <w:p w14:paraId="2C61BFA0" w14:textId="77777777" w:rsidR="00000000" w:rsidRDefault="00162D07">
      <w:pPr>
        <w:pStyle w:val="af0"/>
        <w:rPr>
          <w:rtl/>
        </w:rPr>
      </w:pPr>
      <w:r>
        <w:rPr>
          <w:rFonts w:hint="eastAsia"/>
          <w:rtl/>
        </w:rPr>
        <w:t>אורי</w:t>
      </w:r>
      <w:r>
        <w:rPr>
          <w:rtl/>
        </w:rPr>
        <w:t xml:space="preserve"> יהודה אריאל (האיחוד הלאומי - ישראל ביתנו):</w:t>
      </w:r>
    </w:p>
    <w:p w14:paraId="3D011B17" w14:textId="77777777" w:rsidR="00000000" w:rsidRDefault="00162D07">
      <w:pPr>
        <w:pStyle w:val="a0"/>
        <w:ind w:firstLine="0"/>
        <w:rPr>
          <w:rFonts w:hint="cs"/>
          <w:rtl/>
        </w:rPr>
      </w:pPr>
    </w:p>
    <w:p w14:paraId="6E792382" w14:textId="77777777" w:rsidR="00000000" w:rsidRDefault="00162D07">
      <w:pPr>
        <w:pStyle w:val="a0"/>
        <w:rPr>
          <w:rFonts w:hint="cs"/>
          <w:rtl/>
        </w:rPr>
      </w:pPr>
      <w:r>
        <w:rPr>
          <w:rFonts w:hint="cs"/>
          <w:rtl/>
        </w:rPr>
        <w:t>האם אפשר לבקש, היות שהנושא נוגע גם  - - -  כראש הממשלה, שהוא ייאות לדבר אתנו?</w:t>
      </w:r>
    </w:p>
    <w:p w14:paraId="3854307B" w14:textId="77777777" w:rsidR="00000000" w:rsidRDefault="00162D07">
      <w:pPr>
        <w:pStyle w:val="a0"/>
        <w:rPr>
          <w:rFonts w:hint="cs"/>
          <w:rtl/>
        </w:rPr>
      </w:pPr>
    </w:p>
    <w:p w14:paraId="10D4BB13" w14:textId="77777777" w:rsidR="00000000" w:rsidRDefault="00162D07">
      <w:pPr>
        <w:pStyle w:val="af1"/>
        <w:rPr>
          <w:rtl/>
        </w:rPr>
      </w:pPr>
      <w:bookmarkStart w:id="143" w:name="FS000000474T02_02_2004_18_09_11C"/>
      <w:bookmarkEnd w:id="143"/>
      <w:r>
        <w:rPr>
          <w:rtl/>
        </w:rPr>
        <w:t>היו"ר ראובן ריבלין:</w:t>
      </w:r>
    </w:p>
    <w:p w14:paraId="4C1979F4" w14:textId="77777777" w:rsidR="00000000" w:rsidRDefault="00162D07">
      <w:pPr>
        <w:pStyle w:val="a0"/>
        <w:rPr>
          <w:rtl/>
        </w:rPr>
      </w:pPr>
    </w:p>
    <w:p w14:paraId="08686C5F" w14:textId="77777777" w:rsidR="00000000" w:rsidRDefault="00162D07">
      <w:pPr>
        <w:pStyle w:val="a0"/>
        <w:rPr>
          <w:rFonts w:hint="cs"/>
          <w:rtl/>
        </w:rPr>
      </w:pPr>
      <w:r>
        <w:rPr>
          <w:rFonts w:hint="cs"/>
          <w:rtl/>
        </w:rPr>
        <w:t>אם ראש הממשלה היה מבקש ממני ל</w:t>
      </w:r>
      <w:r>
        <w:rPr>
          <w:rFonts w:hint="cs"/>
          <w:rtl/>
        </w:rPr>
        <w:t xml:space="preserve">דבר, הייתי מיידע אותך. השר מאיר שטרית - בבקשה, אדוני. </w:t>
      </w:r>
    </w:p>
    <w:p w14:paraId="29122D1D" w14:textId="77777777" w:rsidR="00000000" w:rsidRDefault="00162D07">
      <w:pPr>
        <w:pStyle w:val="a0"/>
        <w:ind w:firstLine="0"/>
        <w:rPr>
          <w:rFonts w:hint="cs"/>
          <w:rtl/>
        </w:rPr>
      </w:pPr>
    </w:p>
    <w:p w14:paraId="395978A5" w14:textId="77777777" w:rsidR="00000000" w:rsidRDefault="00162D07">
      <w:pPr>
        <w:pStyle w:val="a"/>
        <w:rPr>
          <w:rtl/>
        </w:rPr>
      </w:pPr>
      <w:bookmarkStart w:id="144" w:name="FS000000478T02_02_2004_18_09_28"/>
      <w:bookmarkStart w:id="145" w:name="_Toc78878337"/>
      <w:bookmarkEnd w:id="144"/>
      <w:r>
        <w:rPr>
          <w:rFonts w:hint="eastAsia"/>
          <w:rtl/>
        </w:rPr>
        <w:t>השר</w:t>
      </w:r>
      <w:r>
        <w:rPr>
          <w:rtl/>
        </w:rPr>
        <w:t xml:space="preserve"> מאיר שטרית:</w:t>
      </w:r>
      <w:bookmarkEnd w:id="145"/>
    </w:p>
    <w:p w14:paraId="387613E1" w14:textId="77777777" w:rsidR="00000000" w:rsidRDefault="00162D07">
      <w:pPr>
        <w:pStyle w:val="a0"/>
        <w:rPr>
          <w:rFonts w:hint="cs"/>
          <w:rtl/>
        </w:rPr>
      </w:pPr>
    </w:p>
    <w:p w14:paraId="24E57296" w14:textId="77777777" w:rsidR="00000000" w:rsidRDefault="00162D07">
      <w:pPr>
        <w:pStyle w:val="a0"/>
        <w:rPr>
          <w:rFonts w:hint="cs"/>
          <w:rtl/>
        </w:rPr>
      </w:pPr>
      <w:r>
        <w:rPr>
          <w:rFonts w:hint="cs"/>
          <w:rtl/>
        </w:rPr>
        <w:t>אדוני היושב-ראש, רבותי חברי הכנסת, לא להיבהל, אני אדבר בקיצור - רק שעה, זה כמובן בצחוק. חברי הכנסת, מאחר שהנושא של הצעת האי-אמון הוא המצב ברשויות המקומיות, נכון להבהיר לחברי הכנסת באי</w:t>
      </w:r>
      <w:r>
        <w:rPr>
          <w:rFonts w:hint="cs"/>
          <w:rtl/>
        </w:rPr>
        <w:t xml:space="preserve">זה מצב אנחנו עומדים מול הרשויות המקומיות, מה בכוונתנו לעשות בעניין הזה; להבהיר קצת את התמונה בהרחבה. </w:t>
      </w:r>
    </w:p>
    <w:p w14:paraId="1169A1C9" w14:textId="77777777" w:rsidR="00000000" w:rsidRDefault="00162D07">
      <w:pPr>
        <w:pStyle w:val="a0"/>
        <w:rPr>
          <w:rFonts w:hint="cs"/>
          <w:rtl/>
        </w:rPr>
      </w:pPr>
    </w:p>
    <w:p w14:paraId="1C7065D4" w14:textId="77777777" w:rsidR="00000000" w:rsidRDefault="00162D07">
      <w:pPr>
        <w:pStyle w:val="a0"/>
        <w:rPr>
          <w:rFonts w:hint="cs"/>
          <w:rtl/>
        </w:rPr>
      </w:pPr>
      <w:r>
        <w:rPr>
          <w:rFonts w:hint="cs"/>
          <w:rtl/>
        </w:rPr>
        <w:t>ראשית, אני מבקש לציין מספרים אחדים, כדי שנדע במה מדובר. ברשויות המקומיות היום יש גירעון מצטבר של כ-6.5 מיליארדי שקלים. נוסף על הגירעון המצטבר הזה, יש הלו</w:t>
      </w:r>
      <w:r>
        <w:rPr>
          <w:rFonts w:hint="cs"/>
          <w:rtl/>
        </w:rPr>
        <w:t>ואות של הרשויות המקומיות שנלקחו במשך השנים ונכנסות לפירעון המלוות של הרשויות בסכום של כ-15 מיליארד שקל. בנוסף יש חובות של הרשויות המקומיות שמגיעים למספר עצום, הן לשלטונות המס והן לחלק מעובדי הרשויות המקומיות,  שלא קיבלו שכר במשך חודשים ארוכים.</w:t>
      </w:r>
    </w:p>
    <w:p w14:paraId="1EFF2646" w14:textId="77777777" w:rsidR="00000000" w:rsidRDefault="00162D07">
      <w:pPr>
        <w:pStyle w:val="a0"/>
        <w:rPr>
          <w:rFonts w:hint="cs"/>
          <w:rtl/>
        </w:rPr>
      </w:pPr>
    </w:p>
    <w:p w14:paraId="3D6BFE02" w14:textId="77777777" w:rsidR="00000000" w:rsidRDefault="00162D07">
      <w:pPr>
        <w:pStyle w:val="af1"/>
        <w:rPr>
          <w:rtl/>
        </w:rPr>
      </w:pPr>
      <w:r>
        <w:rPr>
          <w:rtl/>
        </w:rPr>
        <w:t>היו"ר ראובן</w:t>
      </w:r>
      <w:r>
        <w:rPr>
          <w:rtl/>
        </w:rPr>
        <w:t xml:space="preserve"> ריבלין:</w:t>
      </w:r>
    </w:p>
    <w:p w14:paraId="72FC5D81" w14:textId="77777777" w:rsidR="00000000" w:rsidRDefault="00162D07">
      <w:pPr>
        <w:pStyle w:val="a0"/>
        <w:rPr>
          <w:rtl/>
        </w:rPr>
      </w:pPr>
    </w:p>
    <w:p w14:paraId="569C0257" w14:textId="77777777" w:rsidR="00000000" w:rsidRDefault="00162D07">
      <w:pPr>
        <w:pStyle w:val="a0"/>
        <w:rPr>
          <w:rFonts w:hint="cs"/>
          <w:rtl/>
        </w:rPr>
      </w:pPr>
      <w:r>
        <w:rPr>
          <w:rFonts w:hint="cs"/>
          <w:rtl/>
        </w:rPr>
        <w:t xml:space="preserve">חבר הכנסת נהרי, אל תטריד את מנוחתו של חבר הכנסת אפללו. </w:t>
      </w:r>
    </w:p>
    <w:p w14:paraId="3A12B3C6" w14:textId="77777777" w:rsidR="00000000" w:rsidRDefault="00162D07">
      <w:pPr>
        <w:pStyle w:val="a0"/>
        <w:rPr>
          <w:rFonts w:hint="cs"/>
          <w:rtl/>
        </w:rPr>
      </w:pPr>
    </w:p>
    <w:p w14:paraId="7A87898B" w14:textId="77777777" w:rsidR="00000000" w:rsidRDefault="00162D07">
      <w:pPr>
        <w:pStyle w:val="-"/>
        <w:rPr>
          <w:rtl/>
        </w:rPr>
      </w:pPr>
      <w:bookmarkStart w:id="146" w:name="FS000000478T02_02_2004_18_43_10"/>
      <w:bookmarkStart w:id="147" w:name="FS000000478T02_02_2004_18_43_15C"/>
      <w:bookmarkEnd w:id="146"/>
      <w:bookmarkEnd w:id="147"/>
      <w:r>
        <w:rPr>
          <w:rtl/>
        </w:rPr>
        <w:t>השר מאיר שטרית:</w:t>
      </w:r>
    </w:p>
    <w:p w14:paraId="3CB498CD" w14:textId="77777777" w:rsidR="00000000" w:rsidRDefault="00162D07">
      <w:pPr>
        <w:pStyle w:val="a0"/>
        <w:rPr>
          <w:rtl/>
        </w:rPr>
      </w:pPr>
    </w:p>
    <w:p w14:paraId="7756BB53" w14:textId="77777777" w:rsidR="00000000" w:rsidRDefault="00162D07">
      <w:pPr>
        <w:pStyle w:val="a0"/>
        <w:rPr>
          <w:rFonts w:hint="cs"/>
          <w:rtl/>
        </w:rPr>
      </w:pPr>
      <w:r>
        <w:rPr>
          <w:rFonts w:hint="cs"/>
          <w:rtl/>
        </w:rPr>
        <w:t xml:space="preserve">המשבר הזה מחייב טיפול יסודי, ולא שפיכת מים על אש בוערת. לכן, בכוונתנו לעשות טיפול במטרה להסדיר את המצב ברשויות המקומיות ולהביא להבראתו, ולא לפתור את הבעיה על-ידי שפיכת עוד </w:t>
      </w:r>
      <w:r>
        <w:rPr>
          <w:rFonts w:hint="cs"/>
          <w:rtl/>
        </w:rPr>
        <w:t>כסף לכל רשות שנמצאת כרגע בבעיה ולהגיד שפתרנו את העניין ומחכים למשבר הבא, שיפרוץ בעוד חצי שנה או בעוד שנה. כבר היינו, כאמור, בסרט הזה פעמים רבות. לכן נעשה מיון של הרשויות המקומיות, ומשרד הפנים בעניין הזה עושה עבודה מאוד רצינית באיסוף הנתונים של הרשויות המקו</w:t>
      </w:r>
      <w:r>
        <w:rPr>
          <w:rFonts w:hint="cs"/>
          <w:rtl/>
        </w:rPr>
        <w:t xml:space="preserve">מיות, רשות רשות. </w:t>
      </w:r>
    </w:p>
    <w:p w14:paraId="555D4A99" w14:textId="77777777" w:rsidR="00000000" w:rsidRDefault="00162D07">
      <w:pPr>
        <w:pStyle w:val="a0"/>
        <w:rPr>
          <w:rFonts w:hint="cs"/>
          <w:rtl/>
        </w:rPr>
      </w:pPr>
    </w:p>
    <w:p w14:paraId="7703BBB3" w14:textId="77777777" w:rsidR="00000000" w:rsidRDefault="00162D07">
      <w:pPr>
        <w:pStyle w:val="a0"/>
        <w:rPr>
          <w:rFonts w:hint="cs"/>
          <w:rtl/>
        </w:rPr>
      </w:pPr>
      <w:r>
        <w:rPr>
          <w:rFonts w:hint="cs"/>
          <w:rtl/>
        </w:rPr>
        <w:t>אני לא רוצה להכליל את הרשויות המקומיות כולן בתוך סל אחד. יש הבדל בין הרשויות המקומיות. יש אכן רשויות מקומיות שהגירעון המצטבר בהן הוא נמוך באחוזים מתוך התקציב שלהן. ברשויות האלה, בדרך כלל, גם רואים קורלצי</w:t>
      </w:r>
      <w:r>
        <w:rPr>
          <w:rFonts w:hint="eastAsia"/>
          <w:rtl/>
        </w:rPr>
        <w:t>ה</w:t>
      </w:r>
      <w:r>
        <w:rPr>
          <w:rFonts w:hint="cs"/>
          <w:rtl/>
        </w:rPr>
        <w:t xml:space="preserve"> גבוהה מאוד בין מצבן לבין אחוזי ה</w:t>
      </w:r>
      <w:r>
        <w:rPr>
          <w:rFonts w:hint="cs"/>
          <w:rtl/>
        </w:rPr>
        <w:t xml:space="preserve">גבייה שלהן מסך כל המסים והחובות שלהן, מהתושבים ומאנשים שחייבים לרשויות. בדרך כלל ברשות שבה הגירעון נמוך, גם רואים אחוז גבייה גבוה, ולהיפך. ברשויות הבעייתיות, שהגירעון בהן גבוה, רואים קורלציה מאוד גבוהה עם אחוז גבייה מאוד מאוד נמוך. יש רשויות שאחוזי הגבייה </w:t>
      </w:r>
      <w:r>
        <w:rPr>
          <w:rFonts w:hint="cs"/>
          <w:rtl/>
        </w:rPr>
        <w:t xml:space="preserve">בהן מעידים על חוסר אחריות של עובדי הרשות ועל חוסר יכולתם לגבות את המסים, הארנונה הכללית והחובות על מים, אפילו ברמה האלמנטרית הנדרשת. </w:t>
      </w:r>
    </w:p>
    <w:p w14:paraId="6544C659" w14:textId="77777777" w:rsidR="00000000" w:rsidRDefault="00162D07">
      <w:pPr>
        <w:pStyle w:val="a0"/>
        <w:rPr>
          <w:rFonts w:hint="cs"/>
          <w:rtl/>
        </w:rPr>
      </w:pPr>
    </w:p>
    <w:p w14:paraId="1A7A3C25" w14:textId="77777777" w:rsidR="00000000" w:rsidRDefault="00162D07">
      <w:pPr>
        <w:pStyle w:val="a0"/>
        <w:rPr>
          <w:rFonts w:hint="cs"/>
          <w:rtl/>
        </w:rPr>
      </w:pPr>
      <w:r>
        <w:rPr>
          <w:rFonts w:hint="cs"/>
          <w:rtl/>
        </w:rPr>
        <w:t>לכן, גם הטיפול ברשויות צריך להיעשות בנפרד. ברשויות שהגירעון בהן נמוך וניתן להבריא את מצבן, נלך לתוכנית הבראה מסודרת ומאור</w:t>
      </w:r>
      <w:r>
        <w:rPr>
          <w:rFonts w:hint="cs"/>
          <w:rtl/>
        </w:rPr>
        <w:t>גנת מול כל רשות. הרעיון הוא, שהרשות תחתום על הסכם הבראה עם משרד הפנים ועם האוצר, שיקבע מה מוטל על רשות מקומית לעשות ומה מוטל על משרד הפנים ועל משרד האוצר לעשות. רשויות שיעשו את זאת וינקטו צעדים המתחייבים מתוכנית ההבראה, למשל ביטול חריגות השכר, ביטול החריגו</w:t>
      </w:r>
      <w:r>
        <w:rPr>
          <w:rFonts w:hint="cs"/>
          <w:rtl/>
        </w:rPr>
        <w:t xml:space="preserve">ת בתקנים, ביטול חריגות שלא צריכות להיות קיימות ברשויות המקומיות </w:t>
      </w:r>
      <w:r>
        <w:rPr>
          <w:rtl/>
        </w:rPr>
        <w:t>–</w:t>
      </w:r>
      <w:r>
        <w:rPr>
          <w:rFonts w:hint="cs"/>
          <w:rtl/>
        </w:rPr>
        <w:t xml:space="preserve"> במקומות האלה יקבלו תוספת תקציב כדי לפתור את בעייתן ולהביא אותן להבראה. </w:t>
      </w:r>
    </w:p>
    <w:p w14:paraId="5E621BED" w14:textId="77777777" w:rsidR="00000000" w:rsidRDefault="00162D07">
      <w:pPr>
        <w:pStyle w:val="a0"/>
        <w:rPr>
          <w:rFonts w:hint="cs"/>
          <w:rtl/>
        </w:rPr>
      </w:pPr>
    </w:p>
    <w:p w14:paraId="74D62DAF" w14:textId="77777777" w:rsidR="00000000" w:rsidRDefault="00162D07">
      <w:pPr>
        <w:pStyle w:val="a0"/>
        <w:rPr>
          <w:rFonts w:hint="cs"/>
          <w:rtl/>
        </w:rPr>
      </w:pPr>
      <w:r>
        <w:rPr>
          <w:rFonts w:hint="cs"/>
          <w:rtl/>
        </w:rPr>
        <w:t>יש רשויות שאי-אפשר לתקן את המצב בהן. מצבן כל כך חמור שיכול להיות שלא יהיה מנוס אלא להביא אותן להליכי כינוס ולפשיטת רג</w:t>
      </w:r>
      <w:r>
        <w:rPr>
          <w:rFonts w:hint="cs"/>
          <w:rtl/>
        </w:rPr>
        <w:t>ל. במצב כזה יצטרכו למנות כונס או מלווה מטעם בית-המשפט, שיסדיר את החובות עם הנושים, ולמנות נאמן שינהל אותן רשויות, מתוך תקווה שנוכל לצרף אותן לרשויות אחרות, לעשות סדר במצב. אי-אפשר להשאיר מצב שבו רשויות שגרמו לגירעון ימשיכו לתפקד באותה רמה, באותה מסגרת, בלי</w:t>
      </w:r>
      <w:r>
        <w:rPr>
          <w:rFonts w:hint="cs"/>
          <w:rtl/>
        </w:rPr>
        <w:t xml:space="preserve"> שום פיקוח. </w:t>
      </w:r>
    </w:p>
    <w:p w14:paraId="57A38391" w14:textId="77777777" w:rsidR="00000000" w:rsidRDefault="00162D07">
      <w:pPr>
        <w:pStyle w:val="a0"/>
        <w:rPr>
          <w:rFonts w:hint="cs"/>
          <w:rtl/>
        </w:rPr>
      </w:pPr>
    </w:p>
    <w:p w14:paraId="36FB2838" w14:textId="77777777" w:rsidR="00000000" w:rsidRDefault="00162D07">
      <w:pPr>
        <w:pStyle w:val="af0"/>
        <w:rPr>
          <w:rtl/>
        </w:rPr>
      </w:pPr>
      <w:r>
        <w:rPr>
          <w:rFonts w:hint="eastAsia"/>
          <w:rtl/>
        </w:rPr>
        <w:t>אברהם</w:t>
      </w:r>
      <w:r>
        <w:rPr>
          <w:rtl/>
        </w:rPr>
        <w:t xml:space="preserve"> בורג (העבודה-מימד):</w:t>
      </w:r>
    </w:p>
    <w:p w14:paraId="5C42BE50" w14:textId="77777777" w:rsidR="00000000" w:rsidRDefault="00162D07">
      <w:pPr>
        <w:pStyle w:val="a0"/>
        <w:rPr>
          <w:rFonts w:hint="cs"/>
          <w:rtl/>
        </w:rPr>
      </w:pPr>
    </w:p>
    <w:p w14:paraId="078BF854" w14:textId="77777777" w:rsidR="00000000" w:rsidRDefault="00162D07">
      <w:pPr>
        <w:pStyle w:val="a0"/>
        <w:rPr>
          <w:rFonts w:hint="cs"/>
          <w:rtl/>
        </w:rPr>
      </w:pPr>
      <w:r>
        <w:rPr>
          <w:rFonts w:hint="cs"/>
          <w:rtl/>
        </w:rPr>
        <w:t>למה הממשלה יכולה?</w:t>
      </w:r>
    </w:p>
    <w:p w14:paraId="1FC26C42" w14:textId="77777777" w:rsidR="00000000" w:rsidRDefault="00162D07">
      <w:pPr>
        <w:pStyle w:val="a0"/>
        <w:rPr>
          <w:rFonts w:hint="cs"/>
          <w:rtl/>
        </w:rPr>
      </w:pPr>
    </w:p>
    <w:p w14:paraId="00BFED3B" w14:textId="77777777" w:rsidR="00000000" w:rsidRDefault="00162D07">
      <w:pPr>
        <w:pStyle w:val="-"/>
        <w:rPr>
          <w:rtl/>
        </w:rPr>
      </w:pPr>
      <w:bookmarkStart w:id="148" w:name="FS000000478T02_02_2004_18_53_51C"/>
      <w:bookmarkEnd w:id="148"/>
      <w:r>
        <w:rPr>
          <w:rtl/>
        </w:rPr>
        <w:t>השר מאיר שטרית:</w:t>
      </w:r>
    </w:p>
    <w:p w14:paraId="5DFCAE53" w14:textId="77777777" w:rsidR="00000000" w:rsidRDefault="00162D07">
      <w:pPr>
        <w:pStyle w:val="a0"/>
        <w:rPr>
          <w:rtl/>
        </w:rPr>
      </w:pPr>
    </w:p>
    <w:p w14:paraId="41B88157" w14:textId="77777777" w:rsidR="00000000" w:rsidRDefault="00162D07">
      <w:pPr>
        <w:pStyle w:val="a0"/>
        <w:rPr>
          <w:rFonts w:hint="cs"/>
          <w:rtl/>
        </w:rPr>
      </w:pPr>
      <w:r>
        <w:rPr>
          <w:rFonts w:hint="cs"/>
          <w:rtl/>
        </w:rPr>
        <w:t xml:space="preserve">הממשלה יכולה. אתה רואה שאנחנו מנסים לתקן, למרות ההתנגדות של האופוזיציה, חבר הכנסת בורג. </w:t>
      </w:r>
    </w:p>
    <w:p w14:paraId="5E46CE14" w14:textId="77777777" w:rsidR="00000000" w:rsidRDefault="00162D07">
      <w:pPr>
        <w:pStyle w:val="a0"/>
        <w:rPr>
          <w:rFonts w:hint="cs"/>
          <w:rtl/>
        </w:rPr>
      </w:pPr>
    </w:p>
    <w:p w14:paraId="5D5CCF8C" w14:textId="77777777" w:rsidR="00000000" w:rsidRDefault="00162D07">
      <w:pPr>
        <w:pStyle w:val="af0"/>
        <w:rPr>
          <w:rtl/>
        </w:rPr>
      </w:pPr>
      <w:r>
        <w:rPr>
          <w:rFonts w:hint="eastAsia"/>
          <w:rtl/>
        </w:rPr>
        <w:t>אברהם</w:t>
      </w:r>
      <w:r>
        <w:rPr>
          <w:rtl/>
        </w:rPr>
        <w:t xml:space="preserve"> בורג (העבודה-מימד):</w:t>
      </w:r>
    </w:p>
    <w:p w14:paraId="4C93187B" w14:textId="77777777" w:rsidR="00000000" w:rsidRDefault="00162D07">
      <w:pPr>
        <w:pStyle w:val="a0"/>
        <w:rPr>
          <w:rFonts w:hint="cs"/>
          <w:rtl/>
        </w:rPr>
      </w:pPr>
    </w:p>
    <w:p w14:paraId="421F12BB" w14:textId="77777777" w:rsidR="00000000" w:rsidRDefault="00162D07">
      <w:pPr>
        <w:pStyle w:val="a0"/>
        <w:rPr>
          <w:rFonts w:hint="cs"/>
          <w:rtl/>
        </w:rPr>
      </w:pPr>
      <w:r>
        <w:rPr>
          <w:rFonts w:hint="cs"/>
          <w:rtl/>
        </w:rPr>
        <w:t xml:space="preserve">אני לא רואה. </w:t>
      </w:r>
    </w:p>
    <w:p w14:paraId="3D1E66ED" w14:textId="77777777" w:rsidR="00000000" w:rsidRDefault="00162D07">
      <w:pPr>
        <w:pStyle w:val="a0"/>
        <w:rPr>
          <w:rFonts w:hint="cs"/>
          <w:rtl/>
        </w:rPr>
      </w:pPr>
    </w:p>
    <w:p w14:paraId="525F6784" w14:textId="77777777" w:rsidR="00000000" w:rsidRDefault="00162D07">
      <w:pPr>
        <w:pStyle w:val="-"/>
        <w:rPr>
          <w:rtl/>
        </w:rPr>
      </w:pPr>
      <w:bookmarkStart w:id="149" w:name="FS000000478T02_02_2004_18_54_22C"/>
      <w:bookmarkEnd w:id="149"/>
      <w:r>
        <w:rPr>
          <w:rtl/>
        </w:rPr>
        <w:t>השר מאיר שטרית:</w:t>
      </w:r>
    </w:p>
    <w:p w14:paraId="31130F7E" w14:textId="77777777" w:rsidR="00000000" w:rsidRDefault="00162D07">
      <w:pPr>
        <w:pStyle w:val="a0"/>
        <w:rPr>
          <w:rtl/>
        </w:rPr>
      </w:pPr>
    </w:p>
    <w:p w14:paraId="434614C3" w14:textId="77777777" w:rsidR="00000000" w:rsidRDefault="00162D07">
      <w:pPr>
        <w:pStyle w:val="a0"/>
        <w:rPr>
          <w:rFonts w:hint="cs"/>
          <w:rtl/>
        </w:rPr>
      </w:pPr>
      <w:r>
        <w:rPr>
          <w:rFonts w:hint="cs"/>
          <w:rtl/>
        </w:rPr>
        <w:t xml:space="preserve">אתה רואה את הקיצוצים הדרסטיים </w:t>
      </w:r>
      <w:r>
        <w:rPr>
          <w:rFonts w:hint="cs"/>
          <w:rtl/>
        </w:rPr>
        <w:t xml:space="preserve">שעשינו בתוכנית הכלכלית, ואתה רואה שיש צמיחה. המצב השתנה. </w:t>
      </w:r>
    </w:p>
    <w:p w14:paraId="72975B52" w14:textId="77777777" w:rsidR="00000000" w:rsidRDefault="00162D07">
      <w:pPr>
        <w:pStyle w:val="a0"/>
        <w:rPr>
          <w:rFonts w:hint="cs"/>
          <w:rtl/>
        </w:rPr>
      </w:pPr>
    </w:p>
    <w:p w14:paraId="33975ADE" w14:textId="77777777" w:rsidR="00000000" w:rsidRDefault="00162D07">
      <w:pPr>
        <w:pStyle w:val="af0"/>
        <w:rPr>
          <w:rtl/>
        </w:rPr>
      </w:pPr>
      <w:r>
        <w:rPr>
          <w:rFonts w:hint="eastAsia"/>
          <w:rtl/>
        </w:rPr>
        <w:t>אברהם</w:t>
      </w:r>
      <w:r>
        <w:rPr>
          <w:rtl/>
        </w:rPr>
        <w:t xml:space="preserve"> בורג (העבודה-מימד):</w:t>
      </w:r>
    </w:p>
    <w:p w14:paraId="5085B6B6" w14:textId="77777777" w:rsidR="00000000" w:rsidRDefault="00162D07">
      <w:pPr>
        <w:pStyle w:val="a0"/>
        <w:rPr>
          <w:rFonts w:hint="cs"/>
          <w:rtl/>
        </w:rPr>
      </w:pPr>
    </w:p>
    <w:p w14:paraId="34BF4992" w14:textId="77777777" w:rsidR="00000000" w:rsidRDefault="00162D07">
      <w:pPr>
        <w:pStyle w:val="a0"/>
        <w:rPr>
          <w:rFonts w:hint="cs"/>
          <w:rtl/>
        </w:rPr>
      </w:pPr>
      <w:r>
        <w:rPr>
          <w:rFonts w:hint="cs"/>
          <w:rtl/>
        </w:rPr>
        <w:t>נרגעתי, נרגעתי.</w:t>
      </w:r>
    </w:p>
    <w:p w14:paraId="29763DA2" w14:textId="77777777" w:rsidR="00000000" w:rsidRDefault="00162D07">
      <w:pPr>
        <w:pStyle w:val="a0"/>
        <w:rPr>
          <w:rFonts w:hint="cs"/>
          <w:rtl/>
        </w:rPr>
      </w:pPr>
    </w:p>
    <w:p w14:paraId="3827304A" w14:textId="77777777" w:rsidR="00000000" w:rsidRDefault="00162D07">
      <w:pPr>
        <w:pStyle w:val="-"/>
        <w:rPr>
          <w:rtl/>
        </w:rPr>
      </w:pPr>
      <w:bookmarkStart w:id="150" w:name="FS000000478T02_02_2004_18_54_54C"/>
      <w:bookmarkEnd w:id="150"/>
      <w:r>
        <w:rPr>
          <w:rtl/>
        </w:rPr>
        <w:t>השר מאיר שטרית:</w:t>
      </w:r>
    </w:p>
    <w:p w14:paraId="527468D0" w14:textId="77777777" w:rsidR="00000000" w:rsidRDefault="00162D07">
      <w:pPr>
        <w:pStyle w:val="a0"/>
        <w:rPr>
          <w:rtl/>
        </w:rPr>
      </w:pPr>
    </w:p>
    <w:p w14:paraId="56E5DCE9" w14:textId="77777777" w:rsidR="00000000" w:rsidRDefault="00162D07">
      <w:pPr>
        <w:pStyle w:val="a0"/>
        <w:rPr>
          <w:rFonts w:hint="cs"/>
          <w:rtl/>
        </w:rPr>
      </w:pPr>
      <w:bookmarkStart w:id="151" w:name="FS000000478T02_02_2004_18_14_26"/>
      <w:bookmarkStart w:id="152" w:name="FS000000478T02_02_2004_18_14_29C"/>
      <w:bookmarkEnd w:id="151"/>
      <w:bookmarkEnd w:id="152"/>
      <w:r>
        <w:rPr>
          <w:rFonts w:hint="cs"/>
          <w:rtl/>
        </w:rPr>
        <w:t xml:space="preserve">אנחנו מנסים להקטין את הגירעון, זו בדיוק הבעיה. אני חושב שההתנהלות המחויבת היום ברשויות המקומיות היא אותה התנהלות </w:t>
      </w:r>
      <w:r>
        <w:rPr>
          <w:rtl/>
        </w:rPr>
        <w:t>–</w:t>
      </w:r>
      <w:r>
        <w:rPr>
          <w:rFonts w:hint="cs"/>
          <w:rtl/>
        </w:rPr>
        <w:t xml:space="preserve"> קיצוץ בהוצאות, הגדלה </w:t>
      </w:r>
      <w:r>
        <w:rPr>
          <w:rFonts w:hint="cs"/>
          <w:rtl/>
        </w:rPr>
        <w:t xml:space="preserve">של ההכנסות של הרשויות המקומיות על-ידי גביית החובות שלהן ועשיית סדר באמצעות ביטול החריגות והעובדים המיותרים בכל מקום. </w:t>
      </w:r>
    </w:p>
    <w:p w14:paraId="4B58BF52" w14:textId="77777777" w:rsidR="00000000" w:rsidRDefault="00162D07">
      <w:pPr>
        <w:pStyle w:val="a0"/>
        <w:rPr>
          <w:rFonts w:hint="cs"/>
          <w:rtl/>
        </w:rPr>
      </w:pPr>
    </w:p>
    <w:p w14:paraId="26B07D1D" w14:textId="77777777" w:rsidR="00000000" w:rsidRDefault="00162D07">
      <w:pPr>
        <w:pStyle w:val="a0"/>
        <w:rPr>
          <w:rFonts w:hint="cs"/>
          <w:rtl/>
        </w:rPr>
      </w:pPr>
      <w:r>
        <w:rPr>
          <w:rFonts w:hint="cs"/>
          <w:rtl/>
        </w:rPr>
        <w:t>התקציבים הדרושים לשלוש המטרות האלה הם גדולים מאוד. להסדר החובות דרוש תקציב גדול, וכן לפתרון הבעיה של השכר דרוש תקציב. היום העברנו באמצעות</w:t>
      </w:r>
      <w:r>
        <w:rPr>
          <w:rFonts w:hint="cs"/>
          <w:rtl/>
        </w:rPr>
        <w:t xml:space="preserve"> משרד הפנים 42 מיליון שקלים לתשלום שכר לרשויות מקומיות שלא שילמו שכר. </w:t>
      </w:r>
    </w:p>
    <w:p w14:paraId="5BBC9095" w14:textId="77777777" w:rsidR="00000000" w:rsidRDefault="00162D07">
      <w:pPr>
        <w:pStyle w:val="a0"/>
        <w:rPr>
          <w:rFonts w:hint="cs"/>
          <w:rtl/>
        </w:rPr>
      </w:pPr>
    </w:p>
    <w:p w14:paraId="6C03962B" w14:textId="77777777" w:rsidR="00000000" w:rsidRDefault="00162D07">
      <w:pPr>
        <w:pStyle w:val="af0"/>
        <w:rPr>
          <w:rtl/>
        </w:rPr>
      </w:pPr>
      <w:r>
        <w:rPr>
          <w:rFonts w:hint="eastAsia"/>
          <w:rtl/>
        </w:rPr>
        <w:t>נסים</w:t>
      </w:r>
      <w:r>
        <w:rPr>
          <w:rtl/>
        </w:rPr>
        <w:t xml:space="preserve"> דהן (ש"ס):</w:t>
      </w:r>
    </w:p>
    <w:p w14:paraId="60A4DAFE" w14:textId="77777777" w:rsidR="00000000" w:rsidRDefault="00162D07">
      <w:pPr>
        <w:pStyle w:val="a0"/>
        <w:rPr>
          <w:rFonts w:hint="cs"/>
          <w:rtl/>
        </w:rPr>
      </w:pPr>
    </w:p>
    <w:p w14:paraId="2F72275A" w14:textId="77777777" w:rsidR="00000000" w:rsidRDefault="00162D07">
      <w:pPr>
        <w:pStyle w:val="a0"/>
        <w:rPr>
          <w:rFonts w:hint="cs"/>
          <w:rtl/>
        </w:rPr>
      </w:pPr>
      <w:r>
        <w:rPr>
          <w:rFonts w:hint="cs"/>
          <w:rtl/>
        </w:rPr>
        <w:t>- - - יש 2 מיליארדים.</w:t>
      </w:r>
    </w:p>
    <w:p w14:paraId="495C82CF" w14:textId="77777777" w:rsidR="00000000" w:rsidRDefault="00162D07">
      <w:pPr>
        <w:pStyle w:val="a0"/>
        <w:rPr>
          <w:rFonts w:hint="cs"/>
          <w:rtl/>
        </w:rPr>
      </w:pPr>
    </w:p>
    <w:p w14:paraId="7D13143D" w14:textId="77777777" w:rsidR="00000000" w:rsidRDefault="00162D07">
      <w:pPr>
        <w:pStyle w:val="-"/>
        <w:rPr>
          <w:rtl/>
        </w:rPr>
      </w:pPr>
      <w:bookmarkStart w:id="153" w:name="FS000000478T02_02_2004_18_15_08C"/>
      <w:bookmarkEnd w:id="153"/>
      <w:r>
        <w:rPr>
          <w:rtl/>
        </w:rPr>
        <w:t>השר מאיר שטרית:</w:t>
      </w:r>
    </w:p>
    <w:p w14:paraId="5FFC6E94" w14:textId="77777777" w:rsidR="00000000" w:rsidRDefault="00162D07">
      <w:pPr>
        <w:pStyle w:val="a0"/>
        <w:rPr>
          <w:rtl/>
        </w:rPr>
      </w:pPr>
    </w:p>
    <w:p w14:paraId="722B1EDF" w14:textId="77777777" w:rsidR="00000000" w:rsidRDefault="00162D07">
      <w:pPr>
        <w:pStyle w:val="a0"/>
        <w:rPr>
          <w:rFonts w:hint="cs"/>
          <w:rtl/>
        </w:rPr>
      </w:pPr>
      <w:r>
        <w:rPr>
          <w:rFonts w:hint="cs"/>
          <w:rtl/>
        </w:rPr>
        <w:t xml:space="preserve">חבר הכנסת נסים דהן, אין חובות לשכר של 2 מיליארדים. </w:t>
      </w:r>
    </w:p>
    <w:p w14:paraId="7B4C3B8E" w14:textId="77777777" w:rsidR="00000000" w:rsidRDefault="00162D07">
      <w:pPr>
        <w:pStyle w:val="a0"/>
        <w:rPr>
          <w:rFonts w:hint="cs"/>
          <w:rtl/>
        </w:rPr>
      </w:pPr>
    </w:p>
    <w:p w14:paraId="3695C22E" w14:textId="77777777" w:rsidR="00000000" w:rsidRDefault="00162D07">
      <w:pPr>
        <w:pStyle w:val="a0"/>
        <w:rPr>
          <w:rFonts w:hint="cs"/>
          <w:rtl/>
        </w:rPr>
      </w:pPr>
      <w:r>
        <w:rPr>
          <w:rFonts w:hint="cs"/>
          <w:rtl/>
        </w:rPr>
        <w:t>הכסף שהעברנו יטפל בהרבה מאוד רשויות שלא שילמו שכר. חלק מהרשויות, שגם להן ב</w:t>
      </w:r>
      <w:r>
        <w:rPr>
          <w:rFonts w:hint="cs"/>
          <w:rtl/>
        </w:rPr>
        <w:t xml:space="preserve">יקשנו להעביר היום תקציב, למשל לעיריית לוד, שבתוך התקציב אמורים להעביר להן 5 מיליוני שקלים, ביקשו שלא נעביר להן את הכסף, מכיוון שאם נעביר להן היום את הכסף הוא יילקח, כי יש עיקול על כל החשבונות שלהן. אנחנו מעכבים את העברת הכסף עד שתיפתר הבעיה, כי צריך לפתור </w:t>
      </w:r>
      <w:r>
        <w:rPr>
          <w:rFonts w:hint="cs"/>
          <w:rtl/>
        </w:rPr>
        <w:t xml:space="preserve">את הבעיה בדרך משפטית כדי שהכסף אכן יגיע לעובדים. </w:t>
      </w:r>
    </w:p>
    <w:p w14:paraId="2A472179" w14:textId="77777777" w:rsidR="00000000" w:rsidRDefault="00162D07">
      <w:pPr>
        <w:pStyle w:val="a0"/>
        <w:rPr>
          <w:rFonts w:hint="cs"/>
          <w:rtl/>
        </w:rPr>
      </w:pPr>
    </w:p>
    <w:p w14:paraId="05DBF2BB" w14:textId="77777777" w:rsidR="00000000" w:rsidRDefault="00162D07">
      <w:pPr>
        <w:pStyle w:val="a0"/>
        <w:rPr>
          <w:rFonts w:hint="cs"/>
          <w:rtl/>
        </w:rPr>
      </w:pPr>
      <w:r>
        <w:rPr>
          <w:rFonts w:hint="cs"/>
          <w:rtl/>
        </w:rPr>
        <w:t>אנחנו גם אומרים, שהכסף שמגיע לרשויות המקומיות הללו -  זה לא מתן פרס למי שלא שילם שכר, אלא זו מקדמה על חשבון הסדר החובות באותן רשויות. שלא יהיה ברור שאנשים שעושים חריגה או לא משלמים שכר, יקבלו מחר פרס מהממש</w:t>
      </w:r>
      <w:r>
        <w:rPr>
          <w:rFonts w:hint="cs"/>
          <w:rtl/>
        </w:rPr>
        <w:t xml:space="preserve">לה. כל מי שלא ישלם שכר </w:t>
      </w:r>
      <w:r>
        <w:rPr>
          <w:rFonts w:hint="cs"/>
        </w:rPr>
        <w:t>x</w:t>
      </w:r>
      <w:r>
        <w:rPr>
          <w:rFonts w:hint="cs"/>
          <w:rtl/>
        </w:rPr>
        <w:t xml:space="preserve"> חודשים או שנה או שנתיים, ייתנו לו מחר פרס של כסף - זה לא המצב. </w:t>
      </w:r>
    </w:p>
    <w:p w14:paraId="61FBA641" w14:textId="77777777" w:rsidR="00000000" w:rsidRDefault="00162D07">
      <w:pPr>
        <w:pStyle w:val="a0"/>
        <w:rPr>
          <w:rFonts w:hint="cs"/>
          <w:rtl/>
        </w:rPr>
      </w:pPr>
    </w:p>
    <w:p w14:paraId="0E25FFE8" w14:textId="77777777" w:rsidR="00000000" w:rsidRDefault="00162D07">
      <w:pPr>
        <w:pStyle w:val="af0"/>
        <w:rPr>
          <w:rtl/>
        </w:rPr>
      </w:pPr>
      <w:r>
        <w:rPr>
          <w:rFonts w:hint="eastAsia"/>
          <w:rtl/>
        </w:rPr>
        <w:t>דוד</w:t>
      </w:r>
      <w:r>
        <w:rPr>
          <w:rtl/>
        </w:rPr>
        <w:t xml:space="preserve"> טל (עם אחד):</w:t>
      </w:r>
    </w:p>
    <w:p w14:paraId="62D71729" w14:textId="77777777" w:rsidR="00000000" w:rsidRDefault="00162D07">
      <w:pPr>
        <w:pStyle w:val="a0"/>
        <w:rPr>
          <w:rFonts w:hint="cs"/>
          <w:rtl/>
        </w:rPr>
      </w:pPr>
    </w:p>
    <w:p w14:paraId="70A05C5A" w14:textId="77777777" w:rsidR="00000000" w:rsidRDefault="00162D07">
      <w:pPr>
        <w:pStyle w:val="a0"/>
        <w:rPr>
          <w:rFonts w:hint="cs"/>
          <w:rtl/>
        </w:rPr>
      </w:pPr>
      <w:r>
        <w:rPr>
          <w:rFonts w:hint="cs"/>
          <w:rtl/>
        </w:rPr>
        <w:t>זה נראה לך בסדר, השר שטרית, שעושים טלאי על טלאי על טלאי, 50 ועוד 50?</w:t>
      </w:r>
    </w:p>
    <w:p w14:paraId="5303EE71" w14:textId="77777777" w:rsidR="00000000" w:rsidRDefault="00162D07">
      <w:pPr>
        <w:pStyle w:val="a0"/>
        <w:rPr>
          <w:rFonts w:hint="cs"/>
          <w:rtl/>
        </w:rPr>
      </w:pPr>
    </w:p>
    <w:p w14:paraId="58DF47BB" w14:textId="77777777" w:rsidR="00000000" w:rsidRDefault="00162D07">
      <w:pPr>
        <w:pStyle w:val="-"/>
        <w:rPr>
          <w:rtl/>
        </w:rPr>
      </w:pPr>
      <w:bookmarkStart w:id="154" w:name="FS000000478T02_02_2004_18_16_42C"/>
      <w:bookmarkEnd w:id="154"/>
      <w:r>
        <w:rPr>
          <w:rtl/>
        </w:rPr>
        <w:t>השר מאיר שטרית:</w:t>
      </w:r>
    </w:p>
    <w:p w14:paraId="08CFB33E" w14:textId="77777777" w:rsidR="00000000" w:rsidRDefault="00162D07">
      <w:pPr>
        <w:pStyle w:val="a0"/>
        <w:rPr>
          <w:rtl/>
        </w:rPr>
      </w:pPr>
    </w:p>
    <w:p w14:paraId="231C10FD" w14:textId="77777777" w:rsidR="00000000" w:rsidRDefault="00162D07">
      <w:pPr>
        <w:pStyle w:val="a0"/>
        <w:rPr>
          <w:rFonts w:hint="cs"/>
          <w:rtl/>
        </w:rPr>
      </w:pPr>
      <w:r>
        <w:rPr>
          <w:rFonts w:hint="cs"/>
          <w:rtl/>
        </w:rPr>
        <w:t>חבר הכנסת טל, זה לא מה שאמרתי, אני אומר בדיוק את ההיפך. אני א</w:t>
      </w:r>
      <w:r>
        <w:rPr>
          <w:rFonts w:hint="cs"/>
          <w:rtl/>
        </w:rPr>
        <w:t xml:space="preserve">ומר, שכל הזרמה שנעשית עכשיו לרשויות המקומיות היא על חשבון ההסדר שלהן. אמרנו למשרד הפנים ביושר, שיעשה הסדר חובות עם הרשויות המקומיות, וניתן להן פתרון. </w:t>
      </w:r>
    </w:p>
    <w:p w14:paraId="06C48DFC" w14:textId="77777777" w:rsidR="00000000" w:rsidRDefault="00162D07">
      <w:pPr>
        <w:pStyle w:val="a0"/>
        <w:rPr>
          <w:rFonts w:hint="cs"/>
          <w:rtl/>
        </w:rPr>
      </w:pPr>
    </w:p>
    <w:p w14:paraId="3D87A861" w14:textId="77777777" w:rsidR="00000000" w:rsidRDefault="00162D07">
      <w:pPr>
        <w:pStyle w:val="a0"/>
        <w:rPr>
          <w:rFonts w:hint="cs"/>
          <w:rtl/>
        </w:rPr>
      </w:pPr>
      <w:r>
        <w:rPr>
          <w:rFonts w:hint="cs"/>
          <w:rtl/>
        </w:rPr>
        <w:t xml:space="preserve">במרכיב אחד צריך לטפל, ואנחנו מטפלים בו, אוספים את הנתונים. זה הסדר על מלוות של הרשויות המקומיות. כאמור, </w:t>
      </w:r>
      <w:r>
        <w:rPr>
          <w:rFonts w:hint="cs"/>
          <w:rtl/>
        </w:rPr>
        <w:t>יש לרשויות המקומיות חובות של 15 מיליארד שקלים לבנקים. אני חושב שהרשויות המקומיות לקחו את החובות הללו בתנאים מאוד קשים, והבנקים אולי ניצלו את החולשה של הרשויות המקומיות. אנחנו מתכוונים לבדוק הסדר מול הבנקים, אולי באמצעות הורדת הריביות וקונסולידציה של החובות</w:t>
      </w:r>
      <w:r>
        <w:rPr>
          <w:rFonts w:hint="cs"/>
          <w:rtl/>
        </w:rPr>
        <w:t xml:space="preserve"> הללו, כדי להקל על תשלום פירעון המלוות בתקציב השוטף. זה יוריד להן את הגירעון באופן שוטף. </w:t>
      </w:r>
    </w:p>
    <w:p w14:paraId="1853750C" w14:textId="77777777" w:rsidR="00000000" w:rsidRDefault="00162D07">
      <w:pPr>
        <w:pStyle w:val="a0"/>
        <w:rPr>
          <w:rFonts w:hint="cs"/>
          <w:rtl/>
        </w:rPr>
      </w:pPr>
    </w:p>
    <w:p w14:paraId="54BDFEBC" w14:textId="77777777" w:rsidR="00000000" w:rsidRDefault="00162D07">
      <w:pPr>
        <w:pStyle w:val="af0"/>
        <w:rPr>
          <w:rtl/>
        </w:rPr>
      </w:pPr>
      <w:r>
        <w:rPr>
          <w:rFonts w:hint="eastAsia"/>
          <w:rtl/>
        </w:rPr>
        <w:t>יצחק</w:t>
      </w:r>
      <w:r>
        <w:rPr>
          <w:rtl/>
        </w:rPr>
        <w:t xml:space="preserve"> כהן (ש"ס):</w:t>
      </w:r>
    </w:p>
    <w:p w14:paraId="17E2670A" w14:textId="77777777" w:rsidR="00000000" w:rsidRDefault="00162D07">
      <w:pPr>
        <w:pStyle w:val="a0"/>
        <w:rPr>
          <w:rFonts w:hint="cs"/>
          <w:rtl/>
        </w:rPr>
      </w:pPr>
    </w:p>
    <w:p w14:paraId="63979DF5" w14:textId="77777777" w:rsidR="00000000" w:rsidRDefault="00162D07">
      <w:pPr>
        <w:pStyle w:val="a0"/>
        <w:rPr>
          <w:rFonts w:hint="cs"/>
          <w:rtl/>
        </w:rPr>
      </w:pPr>
      <w:r>
        <w:rPr>
          <w:rFonts w:hint="cs"/>
          <w:rtl/>
        </w:rPr>
        <w:t>כבר עשו את זה.</w:t>
      </w:r>
    </w:p>
    <w:p w14:paraId="4A93AA1A" w14:textId="77777777" w:rsidR="00000000" w:rsidRDefault="00162D07">
      <w:pPr>
        <w:pStyle w:val="a0"/>
        <w:rPr>
          <w:rFonts w:hint="cs"/>
          <w:rtl/>
        </w:rPr>
      </w:pPr>
    </w:p>
    <w:p w14:paraId="1DF18914" w14:textId="77777777" w:rsidR="00000000" w:rsidRDefault="00162D07">
      <w:pPr>
        <w:pStyle w:val="-"/>
        <w:rPr>
          <w:rtl/>
        </w:rPr>
      </w:pPr>
      <w:bookmarkStart w:id="155" w:name="FS000000478T02_02_2004_18_17_17C"/>
      <w:bookmarkEnd w:id="155"/>
      <w:r>
        <w:rPr>
          <w:rtl/>
        </w:rPr>
        <w:t>השר מאיר שטרית:</w:t>
      </w:r>
    </w:p>
    <w:p w14:paraId="562491BE" w14:textId="77777777" w:rsidR="00000000" w:rsidRDefault="00162D07">
      <w:pPr>
        <w:pStyle w:val="a0"/>
        <w:rPr>
          <w:rFonts w:hint="cs"/>
          <w:rtl/>
        </w:rPr>
      </w:pPr>
    </w:p>
    <w:p w14:paraId="53F7F8D1" w14:textId="77777777" w:rsidR="00000000" w:rsidRDefault="00162D07">
      <w:pPr>
        <w:pStyle w:val="a0"/>
        <w:rPr>
          <w:rFonts w:hint="cs"/>
          <w:rtl/>
        </w:rPr>
      </w:pPr>
      <w:r>
        <w:rPr>
          <w:rFonts w:hint="cs"/>
          <w:rtl/>
        </w:rPr>
        <w:t xml:space="preserve">זה דבר שנעשה לפני 20 שנה, אפשר לחזור ולעשות אותו. אנחנו בודקים מול הבנקים מה האפשרויות לעשות את זה, בתקווה להקל על </w:t>
      </w:r>
      <w:r>
        <w:rPr>
          <w:rFonts w:hint="cs"/>
          <w:rtl/>
        </w:rPr>
        <w:t xml:space="preserve">הרשויות המקומיות. נדמה לי שברשויות שבהן נגיע להסדר חובות, עם כל הסיבוב הזה, לרבות כל החלקים הללו, אותן רשויות שיחתמו על ההסדר ולא יעמדו בהסדר </w:t>
      </w:r>
      <w:r>
        <w:rPr>
          <w:rtl/>
        </w:rPr>
        <w:t>–</w:t>
      </w:r>
      <w:r>
        <w:rPr>
          <w:rFonts w:hint="cs"/>
          <w:rtl/>
        </w:rPr>
        <w:t xml:space="preserve">  שר הפנים לוקח עליו את האחריות לטפל באותן רשויות, לא לחכות שהכול יתפוצץ. הוא יכול לפזר את המועצה, למנות ועדה קרו</w:t>
      </w:r>
      <w:r>
        <w:rPr>
          <w:rFonts w:hint="cs"/>
          <w:rtl/>
        </w:rPr>
        <w:t xml:space="preserve">אה, למנות כונס, לאחד אותן עם רשויות אחרות.  נראה לי שאם לא יהיה מצב מצד אחד של סיוע לרשויות ומצד שני עמידה על קוצו של יו"ד בכל הנוגע להתנהלות של הרשויות, לא נצא מהמשבר הזה. הוא יחזור על עצמו פעם אחר פעם. </w:t>
      </w:r>
    </w:p>
    <w:p w14:paraId="6B115F1C" w14:textId="77777777" w:rsidR="00000000" w:rsidRDefault="00162D07">
      <w:pPr>
        <w:pStyle w:val="a0"/>
        <w:rPr>
          <w:rFonts w:hint="cs"/>
          <w:rtl/>
        </w:rPr>
      </w:pPr>
    </w:p>
    <w:p w14:paraId="147AB8AD" w14:textId="77777777" w:rsidR="00000000" w:rsidRDefault="00162D07">
      <w:pPr>
        <w:pStyle w:val="a0"/>
        <w:rPr>
          <w:rFonts w:hint="cs"/>
          <w:rtl/>
        </w:rPr>
      </w:pPr>
      <w:r>
        <w:rPr>
          <w:rFonts w:hint="cs"/>
          <w:rtl/>
        </w:rPr>
        <w:t>אני חושב שבעניין האסטרטגיה יש הסכמה כוללת בינינו ל</w:t>
      </w:r>
      <w:r>
        <w:rPr>
          <w:rFonts w:hint="cs"/>
          <w:rtl/>
        </w:rPr>
        <w:t xml:space="preserve">בין משרד הפנים. הוויכוח בינינו הוא על סכומי הכסף שיועמדו לרשויות לפתרון המשבר. אנחנו דנים בזה, בודקים את כל הנתונים. אני מקווה שנגיע בהקדם להסכם שיביא לפתרון המשבר הזה, וכך נביא לכל הרשויות גם פתרון וגם הסדר ארוך-טווח. תודה רבה. </w:t>
      </w:r>
    </w:p>
    <w:p w14:paraId="430B6FEE" w14:textId="77777777" w:rsidR="00000000" w:rsidRDefault="00162D07">
      <w:pPr>
        <w:pStyle w:val="a0"/>
        <w:rPr>
          <w:rFonts w:hint="cs"/>
          <w:rtl/>
        </w:rPr>
      </w:pPr>
    </w:p>
    <w:p w14:paraId="28D1E84F" w14:textId="77777777" w:rsidR="00000000" w:rsidRDefault="00162D07">
      <w:pPr>
        <w:pStyle w:val="af1"/>
        <w:rPr>
          <w:rtl/>
        </w:rPr>
      </w:pPr>
      <w:r>
        <w:rPr>
          <w:rtl/>
        </w:rPr>
        <w:t>היו"ר ראובן ריבלין:</w:t>
      </w:r>
    </w:p>
    <w:p w14:paraId="17C9F94A" w14:textId="77777777" w:rsidR="00000000" w:rsidRDefault="00162D07">
      <w:pPr>
        <w:pStyle w:val="a0"/>
        <w:rPr>
          <w:rtl/>
        </w:rPr>
      </w:pPr>
    </w:p>
    <w:p w14:paraId="3A6D5683" w14:textId="77777777" w:rsidR="00000000" w:rsidRDefault="00162D07">
      <w:pPr>
        <w:pStyle w:val="a0"/>
        <w:rPr>
          <w:rFonts w:hint="cs"/>
          <w:rtl/>
        </w:rPr>
      </w:pPr>
      <w:r>
        <w:rPr>
          <w:rFonts w:hint="cs"/>
          <w:rtl/>
        </w:rPr>
        <w:t>תודה</w:t>
      </w:r>
      <w:r>
        <w:rPr>
          <w:rFonts w:hint="cs"/>
          <w:rtl/>
        </w:rPr>
        <w:t xml:space="preserve"> רבה. ועוד שר שהעניין נוגע למשרדו הוא שר הפנים, שתאמינו או לא </w:t>
      </w:r>
      <w:r>
        <w:rPr>
          <w:rtl/>
        </w:rPr>
        <w:t>–</w:t>
      </w:r>
      <w:r>
        <w:rPr>
          <w:rFonts w:hint="cs"/>
          <w:rtl/>
        </w:rPr>
        <w:t xml:space="preserve"> ביקש גם הוא להתערב בדיון. </w:t>
      </w:r>
    </w:p>
    <w:p w14:paraId="0F9CB623" w14:textId="77777777" w:rsidR="00000000" w:rsidRDefault="00162D07">
      <w:pPr>
        <w:pStyle w:val="a0"/>
        <w:rPr>
          <w:rFonts w:hint="cs"/>
          <w:rtl/>
        </w:rPr>
      </w:pPr>
    </w:p>
    <w:p w14:paraId="0A040854" w14:textId="77777777" w:rsidR="00000000" w:rsidRDefault="00162D07">
      <w:pPr>
        <w:pStyle w:val="af0"/>
        <w:rPr>
          <w:rtl/>
        </w:rPr>
      </w:pPr>
      <w:r>
        <w:rPr>
          <w:rFonts w:hint="eastAsia"/>
          <w:rtl/>
        </w:rPr>
        <w:t>אופיר</w:t>
      </w:r>
      <w:r>
        <w:rPr>
          <w:rtl/>
        </w:rPr>
        <w:t xml:space="preserve"> פינס-פז (העבודה-מימד):</w:t>
      </w:r>
    </w:p>
    <w:p w14:paraId="57C0270D" w14:textId="77777777" w:rsidR="00000000" w:rsidRDefault="00162D07">
      <w:pPr>
        <w:pStyle w:val="a0"/>
        <w:rPr>
          <w:rFonts w:hint="cs"/>
          <w:rtl/>
        </w:rPr>
      </w:pPr>
    </w:p>
    <w:p w14:paraId="01A701D5" w14:textId="77777777" w:rsidR="00000000" w:rsidRDefault="00162D07">
      <w:pPr>
        <w:pStyle w:val="a0"/>
        <w:rPr>
          <w:rFonts w:hint="cs"/>
          <w:rtl/>
        </w:rPr>
      </w:pPr>
      <w:r>
        <w:rPr>
          <w:rFonts w:hint="cs"/>
          <w:rtl/>
        </w:rPr>
        <w:t xml:space="preserve">אתם עושים צחוק? זילות האי-אמון, זה מה שאתם עושים. </w:t>
      </w:r>
    </w:p>
    <w:p w14:paraId="7EFDEF43" w14:textId="77777777" w:rsidR="00000000" w:rsidRDefault="00162D07">
      <w:pPr>
        <w:pStyle w:val="a0"/>
        <w:rPr>
          <w:rFonts w:hint="cs"/>
          <w:rtl/>
        </w:rPr>
      </w:pPr>
    </w:p>
    <w:p w14:paraId="6ED0E7F5" w14:textId="77777777" w:rsidR="00000000" w:rsidRDefault="00162D07">
      <w:pPr>
        <w:pStyle w:val="af0"/>
        <w:rPr>
          <w:rtl/>
        </w:rPr>
      </w:pPr>
      <w:r>
        <w:rPr>
          <w:rFonts w:hint="eastAsia"/>
          <w:rtl/>
        </w:rPr>
        <w:t>משולם</w:t>
      </w:r>
      <w:r>
        <w:rPr>
          <w:rtl/>
        </w:rPr>
        <w:t xml:space="preserve"> נהרי (ש"ס):</w:t>
      </w:r>
    </w:p>
    <w:p w14:paraId="5F5F88BB" w14:textId="77777777" w:rsidR="00000000" w:rsidRDefault="00162D07">
      <w:pPr>
        <w:pStyle w:val="a0"/>
        <w:rPr>
          <w:rFonts w:hint="cs"/>
          <w:rtl/>
        </w:rPr>
      </w:pPr>
    </w:p>
    <w:p w14:paraId="6F0D48F8" w14:textId="77777777" w:rsidR="00000000" w:rsidRDefault="00162D07">
      <w:pPr>
        <w:pStyle w:val="a0"/>
        <w:rPr>
          <w:rFonts w:hint="cs"/>
          <w:rtl/>
        </w:rPr>
      </w:pPr>
      <w:r>
        <w:rPr>
          <w:rFonts w:hint="cs"/>
          <w:rtl/>
        </w:rPr>
        <w:t>כל השרים יעלו עכשיו?</w:t>
      </w:r>
    </w:p>
    <w:p w14:paraId="6BB54688" w14:textId="77777777" w:rsidR="00000000" w:rsidRDefault="00162D07">
      <w:pPr>
        <w:pStyle w:val="a0"/>
        <w:rPr>
          <w:rFonts w:hint="cs"/>
          <w:rtl/>
        </w:rPr>
      </w:pPr>
    </w:p>
    <w:p w14:paraId="245FB3BD" w14:textId="77777777" w:rsidR="00000000" w:rsidRDefault="00162D07">
      <w:pPr>
        <w:pStyle w:val="af1"/>
        <w:rPr>
          <w:rtl/>
        </w:rPr>
      </w:pPr>
      <w:r>
        <w:rPr>
          <w:rtl/>
        </w:rPr>
        <w:t>היו"ר ראובן ריבלין:</w:t>
      </w:r>
    </w:p>
    <w:p w14:paraId="067F1588" w14:textId="77777777" w:rsidR="00000000" w:rsidRDefault="00162D07">
      <w:pPr>
        <w:pStyle w:val="a0"/>
        <w:rPr>
          <w:rtl/>
        </w:rPr>
      </w:pPr>
    </w:p>
    <w:p w14:paraId="5469BAE7" w14:textId="77777777" w:rsidR="00000000" w:rsidRDefault="00162D07">
      <w:pPr>
        <w:pStyle w:val="a0"/>
        <w:rPr>
          <w:rFonts w:hint="cs"/>
          <w:rtl/>
        </w:rPr>
      </w:pPr>
      <w:r>
        <w:rPr>
          <w:rFonts w:hint="cs"/>
          <w:rtl/>
        </w:rPr>
        <w:t xml:space="preserve">חבר הכנסת נהרי, האם </w:t>
      </w:r>
      <w:r>
        <w:rPr>
          <w:rFonts w:hint="cs"/>
          <w:rtl/>
        </w:rPr>
        <w:t>אדוני לא מקבל את החלטתי בעניין זה? כל השרים לא יעלו. היה בעניין ש"ס נושא שמשרד ראש הממשלה ביקש להגיב עליו, וזה היה השר גדעון עזרא. גדעון עזרא ענה גם על ההצעה הראשונה, ואז שאלו רבים מחברי הכנסת מדוע שר הפנים לא נמצא פה. הנה שר הפנים, דרך אגב בלי שימריצו אות</w:t>
      </w:r>
      <w:r>
        <w:rPr>
          <w:rFonts w:hint="cs"/>
          <w:rtl/>
        </w:rPr>
        <w:t xml:space="preserve">ו, ביקש לדבר. </w:t>
      </w:r>
    </w:p>
    <w:p w14:paraId="7734081B" w14:textId="77777777" w:rsidR="00000000" w:rsidRDefault="00162D07">
      <w:pPr>
        <w:pStyle w:val="a0"/>
        <w:rPr>
          <w:rFonts w:hint="cs"/>
          <w:rtl/>
        </w:rPr>
      </w:pPr>
    </w:p>
    <w:p w14:paraId="2227EBFF" w14:textId="77777777" w:rsidR="00000000" w:rsidRDefault="00162D07">
      <w:pPr>
        <w:pStyle w:val="af0"/>
        <w:rPr>
          <w:rtl/>
        </w:rPr>
      </w:pPr>
      <w:r>
        <w:rPr>
          <w:rFonts w:hint="eastAsia"/>
          <w:rtl/>
        </w:rPr>
        <w:t>משולם</w:t>
      </w:r>
      <w:r>
        <w:rPr>
          <w:rtl/>
        </w:rPr>
        <w:t xml:space="preserve"> נהרי (ש"ס):</w:t>
      </w:r>
    </w:p>
    <w:p w14:paraId="70955699" w14:textId="77777777" w:rsidR="00000000" w:rsidRDefault="00162D07">
      <w:pPr>
        <w:pStyle w:val="a0"/>
        <w:rPr>
          <w:rFonts w:hint="cs"/>
          <w:rtl/>
        </w:rPr>
      </w:pPr>
    </w:p>
    <w:p w14:paraId="2C2817EE" w14:textId="77777777" w:rsidR="00000000" w:rsidRDefault="00162D07">
      <w:pPr>
        <w:pStyle w:val="a0"/>
        <w:rPr>
          <w:rFonts w:hint="cs"/>
          <w:rtl/>
        </w:rPr>
      </w:pPr>
      <w:r>
        <w:rPr>
          <w:rFonts w:hint="cs"/>
          <w:rtl/>
        </w:rPr>
        <w:t xml:space="preserve">חשבתי שהם נפרדים מאתנו. </w:t>
      </w:r>
    </w:p>
    <w:p w14:paraId="192AD21E" w14:textId="77777777" w:rsidR="00000000" w:rsidRDefault="00162D07">
      <w:pPr>
        <w:pStyle w:val="a0"/>
        <w:rPr>
          <w:rFonts w:hint="cs"/>
          <w:rtl/>
        </w:rPr>
      </w:pPr>
    </w:p>
    <w:p w14:paraId="1ACB7569" w14:textId="77777777" w:rsidR="00000000" w:rsidRDefault="00162D07">
      <w:pPr>
        <w:pStyle w:val="af0"/>
        <w:rPr>
          <w:rtl/>
        </w:rPr>
      </w:pPr>
      <w:r>
        <w:rPr>
          <w:rFonts w:hint="eastAsia"/>
          <w:rtl/>
        </w:rPr>
        <w:t>אופיר</w:t>
      </w:r>
      <w:r>
        <w:rPr>
          <w:rtl/>
        </w:rPr>
        <w:t xml:space="preserve"> פינס-פז (העבודה-מימד):</w:t>
      </w:r>
    </w:p>
    <w:p w14:paraId="0A63EC94" w14:textId="77777777" w:rsidR="00000000" w:rsidRDefault="00162D07">
      <w:pPr>
        <w:pStyle w:val="a0"/>
        <w:rPr>
          <w:rFonts w:hint="cs"/>
          <w:rtl/>
        </w:rPr>
      </w:pPr>
    </w:p>
    <w:p w14:paraId="36779C6B" w14:textId="77777777" w:rsidR="00000000" w:rsidRDefault="00162D07">
      <w:pPr>
        <w:pStyle w:val="a0"/>
        <w:rPr>
          <w:rFonts w:hint="cs"/>
          <w:rtl/>
        </w:rPr>
      </w:pPr>
      <w:r>
        <w:rPr>
          <w:rFonts w:hint="cs"/>
          <w:rtl/>
        </w:rPr>
        <w:t xml:space="preserve">אדוני היושב-ראש, ב-17:20 צלצלת לבוא להצביע. </w:t>
      </w:r>
    </w:p>
    <w:p w14:paraId="25B8869F" w14:textId="77777777" w:rsidR="00000000" w:rsidRDefault="00162D07">
      <w:pPr>
        <w:pStyle w:val="a0"/>
        <w:rPr>
          <w:rFonts w:hint="cs"/>
          <w:rtl/>
        </w:rPr>
      </w:pPr>
    </w:p>
    <w:p w14:paraId="33113BC2" w14:textId="77777777" w:rsidR="00000000" w:rsidRDefault="00162D07">
      <w:pPr>
        <w:pStyle w:val="af1"/>
        <w:rPr>
          <w:rtl/>
        </w:rPr>
      </w:pPr>
      <w:r>
        <w:rPr>
          <w:rtl/>
        </w:rPr>
        <w:t>היו"ר ראובן ריבלין:</w:t>
      </w:r>
    </w:p>
    <w:p w14:paraId="372E4B95" w14:textId="77777777" w:rsidR="00000000" w:rsidRDefault="00162D07">
      <w:pPr>
        <w:pStyle w:val="a0"/>
        <w:rPr>
          <w:rtl/>
        </w:rPr>
      </w:pPr>
    </w:p>
    <w:p w14:paraId="06165F43" w14:textId="77777777" w:rsidR="00000000" w:rsidRDefault="00162D07">
      <w:pPr>
        <w:pStyle w:val="a0"/>
        <w:rPr>
          <w:rFonts w:hint="cs"/>
          <w:rtl/>
        </w:rPr>
      </w:pPr>
      <w:r>
        <w:rPr>
          <w:rFonts w:hint="cs"/>
          <w:rtl/>
        </w:rPr>
        <w:t>כך התקנון מחייב אותי. מה אני יכול לעשות? אני כבר הייתי פה בלילה שהיה צלצול והצביעו אחרי שמונה שעות</w:t>
      </w:r>
      <w:r>
        <w:rPr>
          <w:rFonts w:hint="cs"/>
          <w:rtl/>
        </w:rPr>
        <w:t xml:space="preserve">. חיים רמון יזכיר לכם אחר כך על מה היה הדיון. </w:t>
      </w:r>
    </w:p>
    <w:p w14:paraId="23512F6F" w14:textId="77777777" w:rsidR="00000000" w:rsidRDefault="00162D07">
      <w:pPr>
        <w:pStyle w:val="a0"/>
        <w:rPr>
          <w:rFonts w:hint="cs"/>
          <w:rtl/>
        </w:rPr>
      </w:pPr>
    </w:p>
    <w:p w14:paraId="7C958199" w14:textId="77777777" w:rsidR="00000000" w:rsidRDefault="00162D07">
      <w:pPr>
        <w:pStyle w:val="af0"/>
        <w:rPr>
          <w:rtl/>
        </w:rPr>
      </w:pPr>
      <w:r>
        <w:rPr>
          <w:rFonts w:hint="eastAsia"/>
          <w:rtl/>
        </w:rPr>
        <w:t>משולם</w:t>
      </w:r>
      <w:r>
        <w:rPr>
          <w:rtl/>
        </w:rPr>
        <w:t xml:space="preserve"> נהרי (ש"ס):</w:t>
      </w:r>
    </w:p>
    <w:p w14:paraId="0E99C757" w14:textId="77777777" w:rsidR="00000000" w:rsidRDefault="00162D07">
      <w:pPr>
        <w:pStyle w:val="a0"/>
        <w:rPr>
          <w:rFonts w:hint="cs"/>
          <w:rtl/>
        </w:rPr>
      </w:pPr>
    </w:p>
    <w:p w14:paraId="3C8118B7" w14:textId="77777777" w:rsidR="00000000" w:rsidRDefault="00162D07">
      <w:pPr>
        <w:pStyle w:val="a0"/>
        <w:ind w:left="719" w:firstLine="0"/>
        <w:rPr>
          <w:rFonts w:hint="cs"/>
          <w:rtl/>
        </w:rPr>
      </w:pPr>
      <w:r>
        <w:rPr>
          <w:rFonts w:hint="cs"/>
          <w:rtl/>
        </w:rPr>
        <w:t>- - -  כלבים וחתולים.</w:t>
      </w:r>
    </w:p>
    <w:p w14:paraId="3F9E0297" w14:textId="77777777" w:rsidR="00000000" w:rsidRDefault="00162D07">
      <w:pPr>
        <w:pStyle w:val="a0"/>
        <w:rPr>
          <w:rFonts w:hint="cs"/>
          <w:rtl/>
        </w:rPr>
      </w:pPr>
    </w:p>
    <w:p w14:paraId="2BD63A17" w14:textId="77777777" w:rsidR="00000000" w:rsidRDefault="00162D07">
      <w:pPr>
        <w:pStyle w:val="af0"/>
        <w:rPr>
          <w:rtl/>
        </w:rPr>
      </w:pPr>
      <w:r>
        <w:rPr>
          <w:rFonts w:hint="eastAsia"/>
          <w:rtl/>
        </w:rPr>
        <w:t>דוד</w:t>
      </w:r>
      <w:r>
        <w:rPr>
          <w:rtl/>
        </w:rPr>
        <w:t xml:space="preserve"> אזולאי (ש"ס):</w:t>
      </w:r>
    </w:p>
    <w:p w14:paraId="547F5906" w14:textId="77777777" w:rsidR="00000000" w:rsidRDefault="00162D07">
      <w:pPr>
        <w:pStyle w:val="a0"/>
        <w:rPr>
          <w:rFonts w:hint="cs"/>
          <w:rtl/>
        </w:rPr>
      </w:pPr>
    </w:p>
    <w:p w14:paraId="34871EC3" w14:textId="77777777" w:rsidR="00000000" w:rsidRDefault="00162D07">
      <w:pPr>
        <w:pStyle w:val="a0"/>
        <w:rPr>
          <w:rFonts w:hint="cs"/>
          <w:rtl/>
        </w:rPr>
      </w:pPr>
      <w:r>
        <w:rPr>
          <w:rFonts w:hint="cs"/>
          <w:rtl/>
        </w:rPr>
        <w:t>מה עם ראש הממשלה?</w:t>
      </w:r>
    </w:p>
    <w:p w14:paraId="3EB3E1AD" w14:textId="77777777" w:rsidR="00000000" w:rsidRDefault="00162D07">
      <w:pPr>
        <w:pStyle w:val="a0"/>
        <w:rPr>
          <w:rFonts w:hint="cs"/>
          <w:rtl/>
        </w:rPr>
      </w:pPr>
    </w:p>
    <w:p w14:paraId="15E58497" w14:textId="77777777" w:rsidR="00000000" w:rsidRDefault="00162D07">
      <w:pPr>
        <w:pStyle w:val="a"/>
        <w:rPr>
          <w:rtl/>
        </w:rPr>
      </w:pPr>
      <w:bookmarkStart w:id="156" w:name="FS000000519T02_02_2004_19_21_09"/>
      <w:bookmarkStart w:id="157" w:name="_Toc78878338"/>
      <w:bookmarkEnd w:id="156"/>
      <w:r>
        <w:rPr>
          <w:rFonts w:hint="eastAsia"/>
          <w:rtl/>
        </w:rPr>
        <w:t>שר</w:t>
      </w:r>
      <w:r>
        <w:rPr>
          <w:rtl/>
        </w:rPr>
        <w:t xml:space="preserve"> הפנים אברהם פורז:</w:t>
      </w:r>
      <w:bookmarkEnd w:id="157"/>
    </w:p>
    <w:p w14:paraId="211C470F" w14:textId="77777777" w:rsidR="00000000" w:rsidRDefault="00162D07">
      <w:pPr>
        <w:pStyle w:val="a0"/>
        <w:rPr>
          <w:rFonts w:hint="cs"/>
          <w:rtl/>
        </w:rPr>
      </w:pPr>
    </w:p>
    <w:p w14:paraId="54DED8C0" w14:textId="77777777" w:rsidR="00000000" w:rsidRDefault="00162D07">
      <w:pPr>
        <w:pStyle w:val="a0"/>
        <w:rPr>
          <w:rFonts w:hint="cs"/>
          <w:rtl/>
        </w:rPr>
      </w:pPr>
      <w:r>
        <w:rPr>
          <w:rFonts w:hint="cs"/>
          <w:rtl/>
        </w:rPr>
        <w:t>אדוני היושב-ראש, חברי הכנסת, לאחר שהשר מאיר שטרית מצא לנכון לדבר, חשבתי שזה יהיה תמוה אם בדיון כזה על המשב</w:t>
      </w:r>
      <w:r>
        <w:rPr>
          <w:rFonts w:hint="cs"/>
          <w:rtl/>
        </w:rPr>
        <w:t xml:space="preserve">ר ברשויות המקומיות שר הפנים יתחבא לו פה בתוך הכיסא ולא יגיד את מה שיש לו לומר. </w:t>
      </w:r>
    </w:p>
    <w:p w14:paraId="042E107A" w14:textId="77777777" w:rsidR="00000000" w:rsidRDefault="00162D07">
      <w:pPr>
        <w:pStyle w:val="a0"/>
        <w:rPr>
          <w:rFonts w:hint="cs"/>
          <w:rtl/>
        </w:rPr>
      </w:pPr>
    </w:p>
    <w:p w14:paraId="763AB9CF" w14:textId="77777777" w:rsidR="00000000" w:rsidRDefault="00162D07">
      <w:pPr>
        <w:pStyle w:val="af0"/>
        <w:rPr>
          <w:rtl/>
        </w:rPr>
      </w:pPr>
      <w:r>
        <w:rPr>
          <w:rFonts w:hint="eastAsia"/>
          <w:rtl/>
        </w:rPr>
        <w:t>נסים</w:t>
      </w:r>
      <w:r>
        <w:rPr>
          <w:rtl/>
        </w:rPr>
        <w:t xml:space="preserve"> דהן (ש"ס):</w:t>
      </w:r>
    </w:p>
    <w:p w14:paraId="45F741D2" w14:textId="77777777" w:rsidR="00000000" w:rsidRDefault="00162D07">
      <w:pPr>
        <w:pStyle w:val="a0"/>
        <w:rPr>
          <w:rFonts w:hint="cs"/>
          <w:rtl/>
        </w:rPr>
      </w:pPr>
    </w:p>
    <w:p w14:paraId="39A4E670" w14:textId="77777777" w:rsidR="00000000" w:rsidRDefault="00162D07">
      <w:pPr>
        <w:pStyle w:val="a0"/>
        <w:rPr>
          <w:rFonts w:hint="cs"/>
          <w:rtl/>
        </w:rPr>
      </w:pPr>
      <w:r>
        <w:rPr>
          <w:rFonts w:hint="cs"/>
          <w:rtl/>
        </w:rPr>
        <w:t xml:space="preserve">אין לך פתרון  אחר חוץ מלהתחבא. </w:t>
      </w:r>
    </w:p>
    <w:p w14:paraId="062925AA" w14:textId="77777777" w:rsidR="00000000" w:rsidRDefault="00162D07">
      <w:pPr>
        <w:pStyle w:val="a0"/>
        <w:rPr>
          <w:rFonts w:hint="cs"/>
          <w:rtl/>
        </w:rPr>
      </w:pPr>
    </w:p>
    <w:p w14:paraId="7396AF77" w14:textId="77777777" w:rsidR="00000000" w:rsidRDefault="00162D07">
      <w:pPr>
        <w:pStyle w:val="-"/>
        <w:rPr>
          <w:rtl/>
        </w:rPr>
      </w:pPr>
      <w:bookmarkStart w:id="158" w:name="FS000000519T02_02_2004_19_22_39C"/>
      <w:bookmarkEnd w:id="158"/>
      <w:r>
        <w:rPr>
          <w:rtl/>
        </w:rPr>
        <w:t>שר הפנים אברהם פורז:</w:t>
      </w:r>
    </w:p>
    <w:p w14:paraId="76D657B9" w14:textId="77777777" w:rsidR="00000000" w:rsidRDefault="00162D07">
      <w:pPr>
        <w:pStyle w:val="a0"/>
        <w:rPr>
          <w:rtl/>
        </w:rPr>
      </w:pPr>
    </w:p>
    <w:p w14:paraId="17F038D7" w14:textId="77777777" w:rsidR="00000000" w:rsidRDefault="00162D07">
      <w:pPr>
        <w:pStyle w:val="a0"/>
        <w:rPr>
          <w:rFonts w:hint="cs"/>
          <w:rtl/>
        </w:rPr>
      </w:pPr>
      <w:r>
        <w:rPr>
          <w:rFonts w:hint="cs"/>
          <w:rtl/>
        </w:rPr>
        <w:t xml:space="preserve">חברי הכנסת של סיעת ש"ס, אתם ניהלתם את משרד הפנים מאז 1984, עם הפסקות קצרות, וניהלתם אותו באופן כושל. </w:t>
      </w:r>
    </w:p>
    <w:p w14:paraId="75C1417B" w14:textId="77777777" w:rsidR="00000000" w:rsidRDefault="00162D07">
      <w:pPr>
        <w:pStyle w:val="a0"/>
        <w:rPr>
          <w:rFonts w:hint="cs"/>
          <w:rtl/>
        </w:rPr>
      </w:pPr>
    </w:p>
    <w:p w14:paraId="11FA006D" w14:textId="77777777" w:rsidR="00000000" w:rsidRDefault="00162D07">
      <w:pPr>
        <w:pStyle w:val="af0"/>
        <w:rPr>
          <w:rtl/>
        </w:rPr>
      </w:pPr>
      <w:r>
        <w:rPr>
          <w:rFonts w:hint="eastAsia"/>
          <w:rtl/>
        </w:rPr>
        <w:t>נסים</w:t>
      </w:r>
      <w:r>
        <w:rPr>
          <w:rtl/>
        </w:rPr>
        <w:t xml:space="preserve"> דהן (ש"ס):</w:t>
      </w:r>
    </w:p>
    <w:p w14:paraId="3EEF0913" w14:textId="77777777" w:rsidR="00000000" w:rsidRDefault="00162D07">
      <w:pPr>
        <w:pStyle w:val="a0"/>
        <w:rPr>
          <w:rFonts w:hint="cs"/>
          <w:rtl/>
        </w:rPr>
      </w:pPr>
    </w:p>
    <w:p w14:paraId="733BEF92" w14:textId="77777777" w:rsidR="00000000" w:rsidRDefault="00162D07">
      <w:pPr>
        <w:pStyle w:val="a0"/>
        <w:rPr>
          <w:rFonts w:hint="cs"/>
          <w:rtl/>
        </w:rPr>
      </w:pPr>
      <w:r>
        <w:rPr>
          <w:rFonts w:hint="cs"/>
          <w:rtl/>
        </w:rPr>
        <w:t xml:space="preserve">תשאל את הרשויות. </w:t>
      </w:r>
    </w:p>
    <w:p w14:paraId="5D62B3CA" w14:textId="77777777" w:rsidR="00000000" w:rsidRDefault="00162D07">
      <w:pPr>
        <w:pStyle w:val="a0"/>
        <w:rPr>
          <w:rFonts w:hint="cs"/>
          <w:rtl/>
        </w:rPr>
      </w:pPr>
    </w:p>
    <w:p w14:paraId="2E98410C" w14:textId="77777777" w:rsidR="00000000" w:rsidRDefault="00162D07">
      <w:pPr>
        <w:pStyle w:val="-"/>
        <w:rPr>
          <w:rtl/>
        </w:rPr>
      </w:pPr>
      <w:bookmarkStart w:id="159" w:name="FS000000519T02_02_2004_19_23_25C"/>
      <w:bookmarkEnd w:id="159"/>
      <w:r>
        <w:rPr>
          <w:rtl/>
        </w:rPr>
        <w:t>שר הפנים אברהם פורז:</w:t>
      </w:r>
    </w:p>
    <w:p w14:paraId="22043C15" w14:textId="77777777" w:rsidR="00000000" w:rsidRDefault="00162D07">
      <w:pPr>
        <w:pStyle w:val="a0"/>
        <w:rPr>
          <w:rtl/>
        </w:rPr>
      </w:pPr>
    </w:p>
    <w:p w14:paraId="1781B97D" w14:textId="77777777" w:rsidR="00000000" w:rsidRDefault="00162D07">
      <w:pPr>
        <w:pStyle w:val="a0"/>
        <w:rPr>
          <w:rFonts w:hint="cs"/>
          <w:rtl/>
        </w:rPr>
      </w:pPr>
      <w:r>
        <w:rPr>
          <w:rFonts w:hint="cs"/>
          <w:rtl/>
        </w:rPr>
        <w:t xml:space="preserve">העובדה היא שרשויות מקומיות שקועות היום בבוץ עמוק, בחובות של עשרות מיליונים, ומשיקולים זרים אישרתם לראשי רשויות כושלים להמשיך בתפקידם. זה בגללכם. </w:t>
      </w:r>
    </w:p>
    <w:p w14:paraId="66B5AB4D" w14:textId="77777777" w:rsidR="00000000" w:rsidRDefault="00162D07">
      <w:pPr>
        <w:pStyle w:val="a0"/>
        <w:rPr>
          <w:rFonts w:hint="cs"/>
          <w:rtl/>
        </w:rPr>
      </w:pPr>
    </w:p>
    <w:p w14:paraId="6279A055" w14:textId="77777777" w:rsidR="00000000" w:rsidRDefault="00162D07">
      <w:pPr>
        <w:pStyle w:val="af0"/>
        <w:rPr>
          <w:rtl/>
        </w:rPr>
      </w:pPr>
      <w:r>
        <w:rPr>
          <w:rFonts w:hint="eastAsia"/>
          <w:rtl/>
        </w:rPr>
        <w:t>יצחק</w:t>
      </w:r>
      <w:r>
        <w:rPr>
          <w:rtl/>
        </w:rPr>
        <w:t xml:space="preserve"> כהן (ש"ס):</w:t>
      </w:r>
    </w:p>
    <w:p w14:paraId="6F08C447" w14:textId="77777777" w:rsidR="00000000" w:rsidRDefault="00162D07">
      <w:pPr>
        <w:pStyle w:val="a0"/>
        <w:rPr>
          <w:rFonts w:hint="cs"/>
          <w:rtl/>
        </w:rPr>
      </w:pPr>
    </w:p>
    <w:p w14:paraId="3E5ECB1C" w14:textId="77777777" w:rsidR="00000000" w:rsidRDefault="00162D07">
      <w:pPr>
        <w:pStyle w:val="a0"/>
        <w:rPr>
          <w:rFonts w:hint="cs"/>
          <w:rtl/>
        </w:rPr>
      </w:pPr>
      <w:r>
        <w:rPr>
          <w:rFonts w:hint="cs"/>
          <w:rtl/>
        </w:rPr>
        <w:t xml:space="preserve">תשאל את הרשויות. </w:t>
      </w:r>
    </w:p>
    <w:p w14:paraId="55A2B9A0" w14:textId="77777777" w:rsidR="00000000" w:rsidRDefault="00162D07">
      <w:pPr>
        <w:pStyle w:val="a0"/>
        <w:rPr>
          <w:rFonts w:hint="cs"/>
          <w:rtl/>
        </w:rPr>
      </w:pPr>
    </w:p>
    <w:p w14:paraId="5EB821C4" w14:textId="77777777" w:rsidR="00000000" w:rsidRDefault="00162D07">
      <w:pPr>
        <w:pStyle w:val="af0"/>
        <w:rPr>
          <w:rtl/>
        </w:rPr>
      </w:pPr>
      <w:r>
        <w:rPr>
          <w:rFonts w:hint="eastAsia"/>
          <w:rtl/>
        </w:rPr>
        <w:t>נסים</w:t>
      </w:r>
      <w:r>
        <w:rPr>
          <w:rtl/>
        </w:rPr>
        <w:t xml:space="preserve"> זאב (ש"ס):</w:t>
      </w:r>
    </w:p>
    <w:p w14:paraId="58F43298" w14:textId="77777777" w:rsidR="00000000" w:rsidRDefault="00162D07">
      <w:pPr>
        <w:pStyle w:val="a0"/>
        <w:rPr>
          <w:rFonts w:hint="cs"/>
          <w:rtl/>
        </w:rPr>
      </w:pPr>
    </w:p>
    <w:p w14:paraId="2B45DB9E" w14:textId="77777777" w:rsidR="00000000" w:rsidRDefault="00162D07">
      <w:pPr>
        <w:pStyle w:val="a0"/>
        <w:rPr>
          <w:rFonts w:hint="cs"/>
          <w:rtl/>
        </w:rPr>
      </w:pPr>
      <w:r>
        <w:rPr>
          <w:rFonts w:hint="cs"/>
          <w:rtl/>
        </w:rPr>
        <w:t xml:space="preserve">למה אתם מתעתעים בציבור? </w:t>
      </w:r>
    </w:p>
    <w:p w14:paraId="3207138B" w14:textId="77777777" w:rsidR="00000000" w:rsidRDefault="00162D07">
      <w:pPr>
        <w:pStyle w:val="a0"/>
        <w:rPr>
          <w:rFonts w:hint="cs"/>
          <w:rtl/>
        </w:rPr>
      </w:pPr>
    </w:p>
    <w:p w14:paraId="5485787D" w14:textId="77777777" w:rsidR="00000000" w:rsidRDefault="00162D07">
      <w:pPr>
        <w:pStyle w:val="-"/>
        <w:rPr>
          <w:rtl/>
        </w:rPr>
      </w:pPr>
      <w:bookmarkStart w:id="160" w:name="FS000000519T02_02_2004_19_24_36C"/>
      <w:bookmarkEnd w:id="160"/>
      <w:r>
        <w:rPr>
          <w:rtl/>
        </w:rPr>
        <w:t>שר הפנים אברהם פורז:</w:t>
      </w:r>
    </w:p>
    <w:p w14:paraId="1F6C27B5" w14:textId="77777777" w:rsidR="00000000" w:rsidRDefault="00162D07">
      <w:pPr>
        <w:pStyle w:val="a0"/>
        <w:rPr>
          <w:rtl/>
        </w:rPr>
      </w:pPr>
    </w:p>
    <w:p w14:paraId="133C0B7F" w14:textId="77777777" w:rsidR="00000000" w:rsidRDefault="00162D07">
      <w:pPr>
        <w:pStyle w:val="a0"/>
        <w:rPr>
          <w:rFonts w:hint="cs"/>
          <w:rtl/>
        </w:rPr>
      </w:pPr>
      <w:r>
        <w:rPr>
          <w:rFonts w:hint="cs"/>
          <w:rtl/>
        </w:rPr>
        <w:t xml:space="preserve">את הירושה הקשה שקיבלתי מכם אני צריך לסחוב, ואני צריך להזיע קשה מאוד כדי לפתור בעיות.  </w:t>
      </w:r>
    </w:p>
    <w:p w14:paraId="0191B838" w14:textId="77777777" w:rsidR="00000000" w:rsidRDefault="00162D07">
      <w:pPr>
        <w:pStyle w:val="a0"/>
        <w:rPr>
          <w:rFonts w:hint="cs"/>
          <w:rtl/>
        </w:rPr>
      </w:pPr>
    </w:p>
    <w:p w14:paraId="4E54EED8" w14:textId="77777777" w:rsidR="00000000" w:rsidRDefault="00162D07">
      <w:pPr>
        <w:pStyle w:val="af0"/>
        <w:rPr>
          <w:rtl/>
        </w:rPr>
      </w:pPr>
      <w:r>
        <w:rPr>
          <w:rFonts w:hint="eastAsia"/>
          <w:rtl/>
        </w:rPr>
        <w:t>יצחק</w:t>
      </w:r>
      <w:r>
        <w:rPr>
          <w:rtl/>
        </w:rPr>
        <w:t xml:space="preserve"> כהן (ש"ס):</w:t>
      </w:r>
    </w:p>
    <w:p w14:paraId="2B5BBEA5" w14:textId="77777777" w:rsidR="00000000" w:rsidRDefault="00162D07">
      <w:pPr>
        <w:pStyle w:val="a0"/>
        <w:rPr>
          <w:rFonts w:hint="cs"/>
          <w:rtl/>
        </w:rPr>
      </w:pPr>
    </w:p>
    <w:p w14:paraId="79AD8DA4" w14:textId="77777777" w:rsidR="00000000" w:rsidRDefault="00162D07">
      <w:pPr>
        <w:pStyle w:val="a0"/>
        <w:rPr>
          <w:rFonts w:hint="cs"/>
          <w:rtl/>
        </w:rPr>
      </w:pPr>
      <w:r>
        <w:rPr>
          <w:rFonts w:hint="cs"/>
          <w:rtl/>
        </w:rPr>
        <w:t xml:space="preserve">אתה אפס. אין לך מושג. תתבייש לך. </w:t>
      </w:r>
    </w:p>
    <w:p w14:paraId="121FB448" w14:textId="77777777" w:rsidR="00000000" w:rsidRDefault="00162D07">
      <w:pPr>
        <w:pStyle w:val="a0"/>
        <w:rPr>
          <w:rFonts w:hint="cs"/>
          <w:rtl/>
        </w:rPr>
      </w:pPr>
    </w:p>
    <w:p w14:paraId="6553F09E" w14:textId="77777777" w:rsidR="00000000" w:rsidRDefault="00162D07">
      <w:pPr>
        <w:pStyle w:val="-"/>
        <w:rPr>
          <w:rtl/>
        </w:rPr>
      </w:pPr>
      <w:bookmarkStart w:id="161" w:name="FS000000519T02_02_2004_19_25_30C"/>
      <w:bookmarkEnd w:id="161"/>
      <w:r>
        <w:rPr>
          <w:rtl/>
        </w:rPr>
        <w:t>שר הפנים אברהם פורז:</w:t>
      </w:r>
    </w:p>
    <w:p w14:paraId="6042BBA8" w14:textId="77777777" w:rsidR="00000000" w:rsidRDefault="00162D07">
      <w:pPr>
        <w:pStyle w:val="a0"/>
        <w:rPr>
          <w:rtl/>
        </w:rPr>
      </w:pPr>
    </w:p>
    <w:p w14:paraId="7B260933" w14:textId="77777777" w:rsidR="00000000" w:rsidRDefault="00162D07">
      <w:pPr>
        <w:pStyle w:val="a0"/>
        <w:rPr>
          <w:rFonts w:hint="cs"/>
          <w:rtl/>
        </w:rPr>
      </w:pPr>
      <w:r>
        <w:rPr>
          <w:rFonts w:hint="cs"/>
          <w:rtl/>
        </w:rPr>
        <w:t>אם הייתם מנהלים את משרד הפנים במשך השנים והי</w:t>
      </w:r>
      <w:r>
        <w:rPr>
          <w:rFonts w:hint="cs"/>
          <w:rtl/>
        </w:rPr>
        <w:t xml:space="preserve">יתם דואגים לא רק לבזבז כסף על מוסדות דת ועל עוד נושאים החביבים עליכם, המשבר הזה לא היה היום. </w:t>
      </w:r>
    </w:p>
    <w:p w14:paraId="7D3BDC50" w14:textId="77777777" w:rsidR="00000000" w:rsidRDefault="00162D07">
      <w:pPr>
        <w:pStyle w:val="a0"/>
        <w:rPr>
          <w:rFonts w:hint="cs"/>
          <w:rtl/>
        </w:rPr>
      </w:pPr>
    </w:p>
    <w:p w14:paraId="7C7FF3C0" w14:textId="77777777" w:rsidR="00000000" w:rsidRDefault="00162D07">
      <w:pPr>
        <w:pStyle w:val="af0"/>
        <w:rPr>
          <w:rtl/>
        </w:rPr>
      </w:pPr>
      <w:r>
        <w:rPr>
          <w:rFonts w:hint="eastAsia"/>
          <w:rtl/>
        </w:rPr>
        <w:t>יצחק</w:t>
      </w:r>
      <w:r>
        <w:rPr>
          <w:rtl/>
        </w:rPr>
        <w:t xml:space="preserve"> כהן (ש"ס):</w:t>
      </w:r>
    </w:p>
    <w:p w14:paraId="53B71558" w14:textId="77777777" w:rsidR="00000000" w:rsidRDefault="00162D07">
      <w:pPr>
        <w:pStyle w:val="a0"/>
        <w:rPr>
          <w:rFonts w:hint="cs"/>
          <w:rtl/>
        </w:rPr>
      </w:pPr>
    </w:p>
    <w:p w14:paraId="31BAAFE7" w14:textId="77777777" w:rsidR="00000000" w:rsidRDefault="00162D07">
      <w:pPr>
        <w:pStyle w:val="a0"/>
        <w:rPr>
          <w:rFonts w:hint="cs"/>
          <w:rtl/>
        </w:rPr>
      </w:pPr>
      <w:r>
        <w:rPr>
          <w:rFonts w:hint="cs"/>
          <w:rtl/>
        </w:rPr>
        <w:t xml:space="preserve">- - - </w:t>
      </w:r>
    </w:p>
    <w:p w14:paraId="61FB1013" w14:textId="77777777" w:rsidR="00000000" w:rsidRDefault="00162D07">
      <w:pPr>
        <w:pStyle w:val="a0"/>
        <w:rPr>
          <w:rFonts w:hint="cs"/>
          <w:rtl/>
        </w:rPr>
      </w:pPr>
    </w:p>
    <w:p w14:paraId="77A49CF7" w14:textId="77777777" w:rsidR="00000000" w:rsidRDefault="00162D07">
      <w:pPr>
        <w:pStyle w:val="af1"/>
        <w:rPr>
          <w:rtl/>
        </w:rPr>
      </w:pPr>
      <w:r>
        <w:rPr>
          <w:rtl/>
        </w:rPr>
        <w:t>היו"ר ראובן ריבלין:</w:t>
      </w:r>
    </w:p>
    <w:p w14:paraId="0126976F" w14:textId="77777777" w:rsidR="00000000" w:rsidRDefault="00162D07">
      <w:pPr>
        <w:pStyle w:val="a0"/>
        <w:rPr>
          <w:rtl/>
        </w:rPr>
      </w:pPr>
    </w:p>
    <w:p w14:paraId="408C3FC9" w14:textId="77777777" w:rsidR="00000000" w:rsidRDefault="00162D07">
      <w:pPr>
        <w:pStyle w:val="a0"/>
        <w:rPr>
          <w:rFonts w:hint="cs"/>
          <w:rtl/>
        </w:rPr>
      </w:pPr>
      <w:r>
        <w:rPr>
          <w:rFonts w:hint="cs"/>
          <w:rtl/>
        </w:rPr>
        <w:t xml:space="preserve">חבר הכנסת יצחק כהן. </w:t>
      </w:r>
    </w:p>
    <w:p w14:paraId="5F77E047" w14:textId="77777777" w:rsidR="00000000" w:rsidRDefault="00162D07">
      <w:pPr>
        <w:pStyle w:val="a0"/>
        <w:rPr>
          <w:rFonts w:hint="cs"/>
          <w:rtl/>
        </w:rPr>
      </w:pPr>
    </w:p>
    <w:p w14:paraId="14E3FC6E" w14:textId="77777777" w:rsidR="00000000" w:rsidRDefault="00162D07">
      <w:pPr>
        <w:pStyle w:val="-"/>
        <w:rPr>
          <w:rtl/>
        </w:rPr>
      </w:pPr>
      <w:bookmarkStart w:id="162" w:name="FS000000519T02_02_2004_19_26_48C"/>
      <w:bookmarkEnd w:id="162"/>
      <w:r>
        <w:rPr>
          <w:rtl/>
        </w:rPr>
        <w:t>שר הפנים אברהם פורז:</w:t>
      </w:r>
    </w:p>
    <w:p w14:paraId="0957CC60" w14:textId="77777777" w:rsidR="00000000" w:rsidRDefault="00162D07">
      <w:pPr>
        <w:pStyle w:val="a0"/>
        <w:rPr>
          <w:rtl/>
        </w:rPr>
      </w:pPr>
    </w:p>
    <w:p w14:paraId="08482C23" w14:textId="77777777" w:rsidR="00000000" w:rsidRDefault="00162D07">
      <w:pPr>
        <w:pStyle w:val="a0"/>
        <w:rPr>
          <w:rFonts w:hint="cs"/>
          <w:rtl/>
        </w:rPr>
      </w:pPr>
      <w:r>
        <w:rPr>
          <w:rFonts w:hint="cs"/>
          <w:rtl/>
        </w:rPr>
        <w:t xml:space="preserve">זה משבר שיצרתם באופן שערורייתי. </w:t>
      </w:r>
    </w:p>
    <w:p w14:paraId="53D1E31A" w14:textId="77777777" w:rsidR="00000000" w:rsidRDefault="00162D07">
      <w:pPr>
        <w:pStyle w:val="a0"/>
        <w:rPr>
          <w:rFonts w:hint="cs"/>
          <w:rtl/>
        </w:rPr>
      </w:pPr>
    </w:p>
    <w:p w14:paraId="3602329D" w14:textId="77777777" w:rsidR="00000000" w:rsidRDefault="00162D07">
      <w:pPr>
        <w:pStyle w:val="af0"/>
        <w:rPr>
          <w:rtl/>
        </w:rPr>
      </w:pPr>
      <w:r>
        <w:rPr>
          <w:rFonts w:hint="eastAsia"/>
          <w:rtl/>
        </w:rPr>
        <w:t>משולם</w:t>
      </w:r>
      <w:r>
        <w:rPr>
          <w:rtl/>
        </w:rPr>
        <w:t xml:space="preserve"> נהרי (ש"ס):</w:t>
      </w:r>
    </w:p>
    <w:p w14:paraId="0D5C8688" w14:textId="77777777" w:rsidR="00000000" w:rsidRDefault="00162D07">
      <w:pPr>
        <w:pStyle w:val="a0"/>
        <w:rPr>
          <w:rFonts w:hint="cs"/>
          <w:rtl/>
        </w:rPr>
      </w:pPr>
    </w:p>
    <w:p w14:paraId="31A1CC8D" w14:textId="77777777" w:rsidR="00000000" w:rsidRDefault="00162D07">
      <w:pPr>
        <w:pStyle w:val="a0"/>
        <w:rPr>
          <w:rFonts w:hint="cs"/>
          <w:rtl/>
        </w:rPr>
      </w:pPr>
      <w:r>
        <w:rPr>
          <w:rFonts w:hint="cs"/>
          <w:rtl/>
        </w:rPr>
        <w:t xml:space="preserve">- - - </w:t>
      </w:r>
    </w:p>
    <w:p w14:paraId="2730F918" w14:textId="77777777" w:rsidR="00000000" w:rsidRDefault="00162D07">
      <w:pPr>
        <w:pStyle w:val="a0"/>
        <w:rPr>
          <w:rFonts w:hint="cs"/>
          <w:rtl/>
        </w:rPr>
      </w:pPr>
    </w:p>
    <w:p w14:paraId="1CD0C638" w14:textId="77777777" w:rsidR="00000000" w:rsidRDefault="00162D07">
      <w:pPr>
        <w:pStyle w:val="-"/>
        <w:rPr>
          <w:rtl/>
        </w:rPr>
      </w:pPr>
      <w:bookmarkStart w:id="163" w:name="FS000000519T02_02_2004_19_27_16C"/>
      <w:bookmarkEnd w:id="163"/>
      <w:r>
        <w:rPr>
          <w:rtl/>
        </w:rPr>
        <w:t>שר הפנים א</w:t>
      </w:r>
      <w:r>
        <w:rPr>
          <w:rtl/>
        </w:rPr>
        <w:t>ברהם פורז:</w:t>
      </w:r>
    </w:p>
    <w:p w14:paraId="1051042D" w14:textId="77777777" w:rsidR="00000000" w:rsidRDefault="00162D07">
      <w:pPr>
        <w:pStyle w:val="a0"/>
        <w:rPr>
          <w:rtl/>
        </w:rPr>
      </w:pPr>
    </w:p>
    <w:p w14:paraId="0F19DDCF" w14:textId="77777777" w:rsidR="00000000" w:rsidRDefault="00162D07">
      <w:pPr>
        <w:pStyle w:val="a0"/>
        <w:rPr>
          <w:rFonts w:hint="cs"/>
          <w:rtl/>
        </w:rPr>
      </w:pPr>
      <w:r>
        <w:rPr>
          <w:rFonts w:hint="cs"/>
          <w:rtl/>
        </w:rPr>
        <w:t xml:space="preserve">לקחתם הלוואות עוד ועוד, רק כדי שהערווה לא תתגלה. </w:t>
      </w:r>
    </w:p>
    <w:p w14:paraId="6E5F0F29" w14:textId="77777777" w:rsidR="00000000" w:rsidRDefault="00162D07">
      <w:pPr>
        <w:pStyle w:val="a0"/>
        <w:rPr>
          <w:rFonts w:hint="cs"/>
          <w:rtl/>
        </w:rPr>
      </w:pPr>
    </w:p>
    <w:p w14:paraId="4FD5843D" w14:textId="77777777" w:rsidR="00000000" w:rsidRDefault="00162D07">
      <w:pPr>
        <w:pStyle w:val="af0"/>
        <w:rPr>
          <w:rtl/>
        </w:rPr>
      </w:pPr>
      <w:r>
        <w:rPr>
          <w:rFonts w:hint="eastAsia"/>
          <w:rtl/>
        </w:rPr>
        <w:t>נסים</w:t>
      </w:r>
      <w:r>
        <w:rPr>
          <w:rtl/>
        </w:rPr>
        <w:t xml:space="preserve"> דהן (ש"ס):</w:t>
      </w:r>
    </w:p>
    <w:p w14:paraId="4D3F0B2D" w14:textId="77777777" w:rsidR="00000000" w:rsidRDefault="00162D07">
      <w:pPr>
        <w:pStyle w:val="a0"/>
        <w:rPr>
          <w:rFonts w:hint="cs"/>
          <w:rtl/>
        </w:rPr>
      </w:pPr>
    </w:p>
    <w:p w14:paraId="069C9039" w14:textId="77777777" w:rsidR="00000000" w:rsidRDefault="00162D07">
      <w:pPr>
        <w:pStyle w:val="a0"/>
        <w:rPr>
          <w:rFonts w:hint="cs"/>
          <w:rtl/>
        </w:rPr>
      </w:pPr>
      <w:r>
        <w:rPr>
          <w:rFonts w:hint="cs"/>
          <w:rtl/>
        </w:rPr>
        <w:t xml:space="preserve">- - - </w:t>
      </w:r>
    </w:p>
    <w:p w14:paraId="3F558A23" w14:textId="77777777" w:rsidR="00000000" w:rsidRDefault="00162D07">
      <w:pPr>
        <w:pStyle w:val="af1"/>
        <w:rPr>
          <w:rtl/>
        </w:rPr>
      </w:pPr>
    </w:p>
    <w:p w14:paraId="4FA139BB" w14:textId="77777777" w:rsidR="00000000" w:rsidRDefault="00162D07">
      <w:pPr>
        <w:pStyle w:val="af1"/>
        <w:rPr>
          <w:rtl/>
        </w:rPr>
      </w:pPr>
      <w:r>
        <w:rPr>
          <w:rtl/>
        </w:rPr>
        <w:t>היו"ר ראובן ריבלין:</w:t>
      </w:r>
    </w:p>
    <w:p w14:paraId="77308CAD" w14:textId="77777777" w:rsidR="00000000" w:rsidRDefault="00162D07">
      <w:pPr>
        <w:pStyle w:val="a0"/>
        <w:rPr>
          <w:rtl/>
        </w:rPr>
      </w:pPr>
    </w:p>
    <w:p w14:paraId="1C91CF92" w14:textId="77777777" w:rsidR="00000000" w:rsidRDefault="00162D07">
      <w:pPr>
        <w:pStyle w:val="a0"/>
        <w:rPr>
          <w:rFonts w:hint="cs"/>
          <w:rtl/>
        </w:rPr>
      </w:pPr>
      <w:r>
        <w:rPr>
          <w:rFonts w:hint="cs"/>
          <w:rtl/>
        </w:rPr>
        <w:t xml:space="preserve">חבר הכנסת יצחק כהן. חבר הכנסת דהן. </w:t>
      </w:r>
    </w:p>
    <w:p w14:paraId="20D4DE4C" w14:textId="77777777" w:rsidR="00000000" w:rsidRDefault="00162D07">
      <w:pPr>
        <w:pStyle w:val="a0"/>
        <w:rPr>
          <w:rFonts w:hint="cs"/>
          <w:rtl/>
        </w:rPr>
      </w:pPr>
    </w:p>
    <w:p w14:paraId="2160BD50" w14:textId="77777777" w:rsidR="00000000" w:rsidRDefault="00162D07">
      <w:pPr>
        <w:pStyle w:val="-"/>
        <w:rPr>
          <w:rtl/>
        </w:rPr>
      </w:pPr>
      <w:bookmarkStart w:id="164" w:name="FS000000519T02_02_2004_19_28_09C"/>
      <w:bookmarkEnd w:id="164"/>
      <w:r>
        <w:rPr>
          <w:rtl/>
        </w:rPr>
        <w:t>שר הפנים אברהם פורז:</w:t>
      </w:r>
    </w:p>
    <w:p w14:paraId="174B6647" w14:textId="77777777" w:rsidR="00000000" w:rsidRDefault="00162D07">
      <w:pPr>
        <w:pStyle w:val="a0"/>
        <w:rPr>
          <w:rtl/>
        </w:rPr>
      </w:pPr>
    </w:p>
    <w:p w14:paraId="429F7ED2" w14:textId="77777777" w:rsidR="00000000" w:rsidRDefault="00162D07">
      <w:pPr>
        <w:pStyle w:val="a0"/>
        <w:rPr>
          <w:rFonts w:hint="cs"/>
          <w:rtl/>
        </w:rPr>
      </w:pPr>
      <w:r>
        <w:rPr>
          <w:rFonts w:hint="cs"/>
          <w:rtl/>
        </w:rPr>
        <w:t>20 שנה ניהלתם את משרד הפנים, עם הפסקות קטנות, ולזה אתם הבאתם. המשבר הזה נוצר בעשרה חודשי</w:t>
      </w:r>
      <w:r>
        <w:rPr>
          <w:rFonts w:hint="cs"/>
          <w:rtl/>
        </w:rPr>
        <w:t xml:space="preserve">ם, כשאני שר הפנים? זה נוצר בתקופתכם, באשמתכם. אתם עשיתם את המשבר העמוק והגדול הזה, המשבר הזה שעכשיו גם האוצר וגם אני מנסים להיחלץ ממנו. אגב, לא רק שם עשיתם משבר. </w:t>
      </w:r>
    </w:p>
    <w:p w14:paraId="7BD10DA3" w14:textId="77777777" w:rsidR="00000000" w:rsidRDefault="00162D07">
      <w:pPr>
        <w:pStyle w:val="a0"/>
        <w:rPr>
          <w:rFonts w:hint="cs"/>
          <w:rtl/>
        </w:rPr>
      </w:pPr>
    </w:p>
    <w:p w14:paraId="1E050DC5" w14:textId="77777777" w:rsidR="00000000" w:rsidRDefault="00162D07">
      <w:pPr>
        <w:pStyle w:val="af0"/>
        <w:rPr>
          <w:rtl/>
        </w:rPr>
      </w:pPr>
      <w:r>
        <w:rPr>
          <w:rFonts w:hint="eastAsia"/>
          <w:rtl/>
        </w:rPr>
        <w:t>יצחק</w:t>
      </w:r>
      <w:r>
        <w:rPr>
          <w:rtl/>
        </w:rPr>
        <w:t xml:space="preserve"> כהן (ש"ס):</w:t>
      </w:r>
    </w:p>
    <w:p w14:paraId="42EDF33E" w14:textId="77777777" w:rsidR="00000000" w:rsidRDefault="00162D07">
      <w:pPr>
        <w:pStyle w:val="a0"/>
        <w:rPr>
          <w:rFonts w:hint="cs"/>
          <w:rtl/>
        </w:rPr>
      </w:pPr>
    </w:p>
    <w:p w14:paraId="3D995F99" w14:textId="77777777" w:rsidR="00000000" w:rsidRDefault="00162D07">
      <w:pPr>
        <w:pStyle w:val="a0"/>
        <w:rPr>
          <w:rFonts w:hint="cs"/>
          <w:rtl/>
        </w:rPr>
      </w:pPr>
      <w:r>
        <w:rPr>
          <w:rFonts w:hint="cs"/>
          <w:rtl/>
        </w:rPr>
        <w:t xml:space="preserve">שר החתולים. </w:t>
      </w:r>
    </w:p>
    <w:p w14:paraId="3FF554C3" w14:textId="77777777" w:rsidR="00000000" w:rsidRDefault="00162D07">
      <w:pPr>
        <w:pStyle w:val="a0"/>
        <w:rPr>
          <w:rFonts w:hint="cs"/>
          <w:rtl/>
        </w:rPr>
      </w:pPr>
    </w:p>
    <w:p w14:paraId="41C1910F" w14:textId="77777777" w:rsidR="00000000" w:rsidRDefault="00162D07">
      <w:pPr>
        <w:pStyle w:val="af1"/>
        <w:rPr>
          <w:rtl/>
        </w:rPr>
      </w:pPr>
      <w:r>
        <w:rPr>
          <w:rtl/>
        </w:rPr>
        <w:t>היו"ר ראובן ריבלין:</w:t>
      </w:r>
    </w:p>
    <w:p w14:paraId="39E6CC95" w14:textId="77777777" w:rsidR="00000000" w:rsidRDefault="00162D07">
      <w:pPr>
        <w:pStyle w:val="a0"/>
        <w:rPr>
          <w:rtl/>
        </w:rPr>
      </w:pPr>
    </w:p>
    <w:p w14:paraId="66434BB0" w14:textId="77777777" w:rsidR="00000000" w:rsidRDefault="00162D07">
      <w:pPr>
        <w:pStyle w:val="a0"/>
        <w:rPr>
          <w:rFonts w:hint="cs"/>
          <w:rtl/>
        </w:rPr>
      </w:pPr>
      <w:r>
        <w:rPr>
          <w:rFonts w:hint="cs"/>
          <w:rtl/>
        </w:rPr>
        <w:t xml:space="preserve">חבר הכנסת יצחק כהן. אדוני השר, כאשר אתה </w:t>
      </w:r>
      <w:r>
        <w:rPr>
          <w:rFonts w:hint="cs"/>
          <w:rtl/>
        </w:rPr>
        <w:t xml:space="preserve">פונה לסיעת ש"ס כסיעת ש"ס, הם כמובן זועקים, ואני גם מתיר להם. </w:t>
      </w:r>
    </w:p>
    <w:p w14:paraId="3EBB9DCB" w14:textId="77777777" w:rsidR="00000000" w:rsidRDefault="00162D07">
      <w:pPr>
        <w:pStyle w:val="a0"/>
        <w:rPr>
          <w:rFonts w:hint="cs"/>
          <w:rtl/>
        </w:rPr>
      </w:pPr>
    </w:p>
    <w:p w14:paraId="3EA13C14" w14:textId="77777777" w:rsidR="00000000" w:rsidRDefault="00162D07">
      <w:pPr>
        <w:pStyle w:val="af0"/>
        <w:rPr>
          <w:rtl/>
        </w:rPr>
      </w:pPr>
      <w:r>
        <w:rPr>
          <w:rFonts w:hint="eastAsia"/>
          <w:rtl/>
        </w:rPr>
        <w:t>יצחק</w:t>
      </w:r>
      <w:r>
        <w:rPr>
          <w:rtl/>
        </w:rPr>
        <w:t xml:space="preserve"> כהן (ש"ס):</w:t>
      </w:r>
    </w:p>
    <w:p w14:paraId="4A8AA21B" w14:textId="77777777" w:rsidR="00000000" w:rsidRDefault="00162D07">
      <w:pPr>
        <w:pStyle w:val="a0"/>
        <w:rPr>
          <w:rFonts w:hint="cs"/>
          <w:rtl/>
        </w:rPr>
      </w:pPr>
    </w:p>
    <w:p w14:paraId="4379D3A7" w14:textId="77777777" w:rsidR="00000000" w:rsidRDefault="00162D07">
      <w:pPr>
        <w:pStyle w:val="a0"/>
        <w:rPr>
          <w:rFonts w:hint="cs"/>
          <w:rtl/>
        </w:rPr>
      </w:pPr>
      <w:r>
        <w:rPr>
          <w:rFonts w:hint="cs"/>
          <w:rtl/>
        </w:rPr>
        <w:t>מה עשית במשך שנה?</w:t>
      </w:r>
    </w:p>
    <w:p w14:paraId="33B99273" w14:textId="77777777" w:rsidR="00000000" w:rsidRDefault="00162D07">
      <w:pPr>
        <w:pStyle w:val="a0"/>
        <w:rPr>
          <w:rFonts w:hint="cs"/>
          <w:rtl/>
        </w:rPr>
      </w:pPr>
    </w:p>
    <w:p w14:paraId="71340504" w14:textId="77777777" w:rsidR="00000000" w:rsidRDefault="00162D07">
      <w:pPr>
        <w:pStyle w:val="-"/>
        <w:rPr>
          <w:rtl/>
        </w:rPr>
      </w:pPr>
      <w:bookmarkStart w:id="165" w:name="FS000000519T02_02_2004_19_31_07C"/>
      <w:bookmarkEnd w:id="165"/>
      <w:r>
        <w:rPr>
          <w:rtl/>
        </w:rPr>
        <w:t>שר הפנים אברהם פורז:</w:t>
      </w:r>
    </w:p>
    <w:p w14:paraId="73B14FFA" w14:textId="77777777" w:rsidR="00000000" w:rsidRDefault="00162D07">
      <w:pPr>
        <w:pStyle w:val="a0"/>
        <w:rPr>
          <w:rtl/>
        </w:rPr>
      </w:pPr>
    </w:p>
    <w:p w14:paraId="74562ED1" w14:textId="77777777" w:rsidR="00000000" w:rsidRDefault="00162D07">
      <w:pPr>
        <w:pStyle w:val="a0"/>
        <w:rPr>
          <w:rFonts w:hint="cs"/>
          <w:rtl/>
        </w:rPr>
      </w:pPr>
      <w:r>
        <w:rPr>
          <w:rFonts w:hint="cs"/>
          <w:rtl/>
        </w:rPr>
        <w:t xml:space="preserve">מה שאני אומר שומעים, מה שהם צועקים לא שומעים. </w:t>
      </w:r>
    </w:p>
    <w:p w14:paraId="294EF1A7" w14:textId="77777777" w:rsidR="00000000" w:rsidRDefault="00162D07">
      <w:pPr>
        <w:pStyle w:val="a0"/>
        <w:rPr>
          <w:rFonts w:hint="cs"/>
          <w:rtl/>
        </w:rPr>
      </w:pPr>
    </w:p>
    <w:p w14:paraId="54995288" w14:textId="77777777" w:rsidR="00000000" w:rsidRDefault="00162D07">
      <w:pPr>
        <w:pStyle w:val="af1"/>
        <w:rPr>
          <w:rtl/>
        </w:rPr>
      </w:pPr>
      <w:r>
        <w:rPr>
          <w:rtl/>
        </w:rPr>
        <w:t>היו"ר ראובן ריבלין:</w:t>
      </w:r>
    </w:p>
    <w:p w14:paraId="19001475" w14:textId="77777777" w:rsidR="00000000" w:rsidRDefault="00162D07">
      <w:pPr>
        <w:pStyle w:val="a0"/>
        <w:rPr>
          <w:rtl/>
        </w:rPr>
      </w:pPr>
    </w:p>
    <w:p w14:paraId="331D994E" w14:textId="77777777" w:rsidR="00000000" w:rsidRDefault="00162D07">
      <w:pPr>
        <w:pStyle w:val="a0"/>
        <w:rPr>
          <w:rFonts w:hint="cs"/>
          <w:rtl/>
        </w:rPr>
      </w:pPr>
      <w:r>
        <w:rPr>
          <w:rFonts w:hint="cs"/>
          <w:rtl/>
        </w:rPr>
        <w:t>שר הפנים לשעבר מבקש להגיב, כי הוא רואה בכך פגיעה בו ובסיעתו. ואם א</w:t>
      </w:r>
      <w:r>
        <w:rPr>
          <w:rFonts w:hint="cs"/>
          <w:rtl/>
        </w:rPr>
        <w:t xml:space="preserve">תם לא תצרחו, אז אולי אני אתן לו להגיב. אולי. </w:t>
      </w:r>
    </w:p>
    <w:p w14:paraId="118F2625" w14:textId="77777777" w:rsidR="00000000" w:rsidRDefault="00162D07">
      <w:pPr>
        <w:pStyle w:val="a0"/>
        <w:rPr>
          <w:rFonts w:hint="cs"/>
          <w:rtl/>
        </w:rPr>
      </w:pPr>
    </w:p>
    <w:p w14:paraId="3BB726FE" w14:textId="77777777" w:rsidR="00000000" w:rsidRDefault="00162D07">
      <w:pPr>
        <w:pStyle w:val="-"/>
        <w:rPr>
          <w:rtl/>
        </w:rPr>
      </w:pPr>
      <w:bookmarkStart w:id="166" w:name="FS000000519T02_02_2004_19_32_05C"/>
      <w:bookmarkEnd w:id="166"/>
      <w:r>
        <w:rPr>
          <w:rtl/>
        </w:rPr>
        <w:t>שר הפנים אברהם פורז:</w:t>
      </w:r>
    </w:p>
    <w:p w14:paraId="7C5FB809" w14:textId="77777777" w:rsidR="00000000" w:rsidRDefault="00162D07">
      <w:pPr>
        <w:pStyle w:val="a0"/>
        <w:rPr>
          <w:rtl/>
        </w:rPr>
      </w:pPr>
    </w:p>
    <w:p w14:paraId="7F242255" w14:textId="77777777" w:rsidR="00000000" w:rsidRDefault="00162D07">
      <w:pPr>
        <w:pStyle w:val="a0"/>
        <w:rPr>
          <w:rFonts w:hint="cs"/>
          <w:rtl/>
        </w:rPr>
      </w:pPr>
      <w:r>
        <w:rPr>
          <w:rFonts w:hint="cs"/>
          <w:rtl/>
        </w:rPr>
        <w:t>אני בהחלט מבין את מצוקותיו של שר האוצר, ואני מבין את מצבה הקשה של קופת המדינה. אני מאמין שאנחנו עוברים תקופה קשה, שבה קשה לגייס כסף כדי לממן את המגזר הציבורי. את זה אני מבין. מה שאני לא י</w:t>
      </w:r>
      <w:r>
        <w:rPr>
          <w:rFonts w:hint="cs"/>
          <w:rtl/>
        </w:rPr>
        <w:t xml:space="preserve">כול להסכים לו, זה לקיצוץ שנעשה בתקציב התמיכה ברשויות המקומיות במשרד הפנים, קיצוץ בלתי אפשרי. על זה שהקיצוץ הזה בלתי אפשרי יודע שר האוצר לא מעכשיו, יודעים חברי הכנסת על זה לא מהיום, משום שאני חזרתי ואמרתי את זה עוד לפני שאושר התקציב ותוך כדי הדיונים בוועדת </w:t>
      </w:r>
      <w:r>
        <w:rPr>
          <w:rFonts w:hint="cs"/>
          <w:rtl/>
        </w:rPr>
        <w:t xml:space="preserve">הכספים ומעל כל במה ובכל מקום שיכולתי לומר. המשבר הזה היה צריך לבוא  - - </w:t>
      </w:r>
    </w:p>
    <w:p w14:paraId="28461AD4" w14:textId="77777777" w:rsidR="00000000" w:rsidRDefault="00162D07">
      <w:pPr>
        <w:pStyle w:val="a0"/>
        <w:rPr>
          <w:rFonts w:hint="cs"/>
          <w:rtl/>
        </w:rPr>
      </w:pPr>
    </w:p>
    <w:p w14:paraId="24800BE9" w14:textId="77777777" w:rsidR="00000000" w:rsidRDefault="00162D07">
      <w:pPr>
        <w:pStyle w:val="af0"/>
        <w:rPr>
          <w:rtl/>
        </w:rPr>
      </w:pPr>
      <w:r>
        <w:rPr>
          <w:rFonts w:hint="eastAsia"/>
          <w:rtl/>
        </w:rPr>
        <w:t>יצחק</w:t>
      </w:r>
      <w:r>
        <w:rPr>
          <w:rtl/>
        </w:rPr>
        <w:t xml:space="preserve"> כהן (ש"ס):</w:t>
      </w:r>
    </w:p>
    <w:p w14:paraId="5F55BBC4" w14:textId="77777777" w:rsidR="00000000" w:rsidRDefault="00162D07">
      <w:pPr>
        <w:pStyle w:val="a0"/>
        <w:rPr>
          <w:rFonts w:hint="cs"/>
          <w:rtl/>
        </w:rPr>
      </w:pPr>
    </w:p>
    <w:p w14:paraId="77112B09" w14:textId="77777777" w:rsidR="00000000" w:rsidRDefault="00162D07">
      <w:pPr>
        <w:pStyle w:val="a0"/>
        <w:rPr>
          <w:rFonts w:hint="cs"/>
          <w:rtl/>
        </w:rPr>
      </w:pPr>
      <w:r>
        <w:rPr>
          <w:rFonts w:hint="cs"/>
          <w:rtl/>
        </w:rPr>
        <w:t xml:space="preserve">אתה הבאת אותו. </w:t>
      </w:r>
    </w:p>
    <w:p w14:paraId="68ACFA7E" w14:textId="77777777" w:rsidR="00000000" w:rsidRDefault="00162D07">
      <w:pPr>
        <w:pStyle w:val="a0"/>
        <w:rPr>
          <w:rFonts w:hint="cs"/>
          <w:rtl/>
        </w:rPr>
      </w:pPr>
    </w:p>
    <w:p w14:paraId="4F12A849" w14:textId="77777777" w:rsidR="00000000" w:rsidRDefault="00162D07">
      <w:pPr>
        <w:pStyle w:val="-"/>
        <w:rPr>
          <w:rtl/>
        </w:rPr>
      </w:pPr>
      <w:bookmarkStart w:id="167" w:name="FS000000519T02_02_2004_19_34_25C"/>
      <w:bookmarkEnd w:id="167"/>
      <w:r>
        <w:rPr>
          <w:rtl/>
        </w:rPr>
        <w:t>שר הפנים אברהם פורז:</w:t>
      </w:r>
    </w:p>
    <w:p w14:paraId="19CEE3AB" w14:textId="77777777" w:rsidR="00000000" w:rsidRDefault="00162D07">
      <w:pPr>
        <w:pStyle w:val="a0"/>
        <w:rPr>
          <w:rtl/>
        </w:rPr>
      </w:pPr>
    </w:p>
    <w:p w14:paraId="3100E738" w14:textId="77777777" w:rsidR="00000000" w:rsidRDefault="00162D07">
      <w:pPr>
        <w:pStyle w:val="a0"/>
        <w:rPr>
          <w:rFonts w:hint="cs"/>
          <w:rtl/>
        </w:rPr>
      </w:pPr>
      <w:r>
        <w:rPr>
          <w:rFonts w:hint="cs"/>
          <w:rtl/>
        </w:rPr>
        <w:t xml:space="preserve"> - - משום שכאשר תקציב הצמיחה ברשויות מקומיות, שבתחילת 2003 היה 4.2 מיליארדי שקלים, יורד בשנה הקרובה ל-2.4 מיליארדים, כמעט מחצי</w:t>
      </w:r>
      <w:r>
        <w:rPr>
          <w:rFonts w:hint="cs"/>
          <w:rtl/>
        </w:rPr>
        <w:t xml:space="preserve">ת, זה בלתי אפשרי. עם זה אי-אפשר לחיות. רשויות מקומיות לא יוכלו כך לשרוד. אני יודע שחייבים לפתור את הבעיה הזאת, וראש הממשלה אמר בישיבת הממשלה שהתקיימה אתמול, שבישיבת הממשלה הקרובה, ביום ראשון הקרוב, אנחנו נדון במשבר הקשה הזה. </w:t>
      </w:r>
    </w:p>
    <w:p w14:paraId="0AB32FDB" w14:textId="77777777" w:rsidR="00000000" w:rsidRDefault="00162D07">
      <w:pPr>
        <w:pStyle w:val="a0"/>
        <w:rPr>
          <w:rFonts w:hint="cs"/>
          <w:rtl/>
        </w:rPr>
      </w:pPr>
    </w:p>
    <w:p w14:paraId="173F963D" w14:textId="77777777" w:rsidR="00000000" w:rsidRDefault="00162D07">
      <w:pPr>
        <w:pStyle w:val="af0"/>
        <w:rPr>
          <w:rtl/>
        </w:rPr>
      </w:pPr>
      <w:r>
        <w:rPr>
          <w:rFonts w:hint="eastAsia"/>
          <w:rtl/>
        </w:rPr>
        <w:t>קולט</w:t>
      </w:r>
      <w:r>
        <w:rPr>
          <w:rtl/>
        </w:rPr>
        <w:t xml:space="preserve"> אביטל (העבודה-מימד):</w:t>
      </w:r>
    </w:p>
    <w:p w14:paraId="7D73660B" w14:textId="77777777" w:rsidR="00000000" w:rsidRDefault="00162D07">
      <w:pPr>
        <w:pStyle w:val="a0"/>
        <w:rPr>
          <w:rFonts w:hint="cs"/>
          <w:rtl/>
        </w:rPr>
      </w:pPr>
    </w:p>
    <w:p w14:paraId="4F1EA390" w14:textId="77777777" w:rsidR="00000000" w:rsidRDefault="00162D07">
      <w:pPr>
        <w:pStyle w:val="a0"/>
        <w:rPr>
          <w:rFonts w:hint="cs"/>
          <w:rtl/>
        </w:rPr>
      </w:pPr>
      <w:r>
        <w:rPr>
          <w:rFonts w:hint="cs"/>
          <w:rtl/>
        </w:rPr>
        <w:t>מה</w:t>
      </w:r>
      <w:r>
        <w:rPr>
          <w:rFonts w:hint="cs"/>
          <w:rtl/>
        </w:rPr>
        <w:t xml:space="preserve"> אתה מתכוון לעשות?</w:t>
      </w:r>
    </w:p>
    <w:p w14:paraId="6575B6FC" w14:textId="77777777" w:rsidR="00000000" w:rsidRDefault="00162D07">
      <w:pPr>
        <w:pStyle w:val="a0"/>
        <w:rPr>
          <w:rFonts w:hint="cs"/>
          <w:rtl/>
        </w:rPr>
      </w:pPr>
    </w:p>
    <w:p w14:paraId="6FF9BC0F" w14:textId="77777777" w:rsidR="00000000" w:rsidRDefault="00162D07">
      <w:pPr>
        <w:pStyle w:val="-"/>
        <w:rPr>
          <w:rtl/>
        </w:rPr>
      </w:pPr>
      <w:bookmarkStart w:id="168" w:name="FS000000519T02_02_2004_19_36_30C"/>
      <w:bookmarkEnd w:id="168"/>
      <w:r>
        <w:rPr>
          <w:rtl/>
        </w:rPr>
        <w:t>שר הפנים אברהם פורז:</w:t>
      </w:r>
    </w:p>
    <w:p w14:paraId="5AB07579" w14:textId="77777777" w:rsidR="00000000" w:rsidRDefault="00162D07">
      <w:pPr>
        <w:pStyle w:val="a0"/>
        <w:rPr>
          <w:rtl/>
        </w:rPr>
      </w:pPr>
    </w:p>
    <w:p w14:paraId="3E977DB2" w14:textId="77777777" w:rsidR="00000000" w:rsidRDefault="00162D07">
      <w:pPr>
        <w:pStyle w:val="a0"/>
        <w:rPr>
          <w:rFonts w:hint="cs"/>
          <w:rtl/>
        </w:rPr>
      </w:pPr>
      <w:r>
        <w:rPr>
          <w:rFonts w:hint="cs"/>
          <w:rtl/>
        </w:rPr>
        <w:t>לי יש נכונות מלאה, ובזה אינני חולק על שר האוצר, לבצע הבראה של השלטון המקומי. אני חושב שבאותם מקרים שבהם הרשויות המקומיות מתנהלות בבזבוז, צריך לטפל בכך. אני חושב שבאותם מקרים שרשויות מקומיות משלמות שכר מופרז, צריך ל</w:t>
      </w:r>
      <w:r>
        <w:rPr>
          <w:rFonts w:hint="cs"/>
          <w:rtl/>
        </w:rPr>
        <w:t xml:space="preserve">טפל בכך. יש לי נכונות מלאה, לא כמו אנשי ש"ס שלא עשו את זה, גם למנות ועדה קרואה וגם למנות אנשים טובים לוועדות קרואות. </w:t>
      </w:r>
    </w:p>
    <w:p w14:paraId="54BDEE3A" w14:textId="77777777" w:rsidR="00000000" w:rsidRDefault="00162D07">
      <w:pPr>
        <w:pStyle w:val="a0"/>
        <w:rPr>
          <w:rFonts w:hint="cs"/>
          <w:rtl/>
        </w:rPr>
      </w:pPr>
    </w:p>
    <w:p w14:paraId="15691BBD" w14:textId="77777777" w:rsidR="00000000" w:rsidRDefault="00162D07">
      <w:pPr>
        <w:pStyle w:val="af0"/>
        <w:rPr>
          <w:rtl/>
        </w:rPr>
      </w:pPr>
      <w:r>
        <w:rPr>
          <w:rFonts w:hint="eastAsia"/>
          <w:rtl/>
        </w:rPr>
        <w:t>משולם</w:t>
      </w:r>
      <w:r>
        <w:rPr>
          <w:rtl/>
        </w:rPr>
        <w:t xml:space="preserve"> נהרי (ש"ס):</w:t>
      </w:r>
    </w:p>
    <w:p w14:paraId="7C59CE04" w14:textId="77777777" w:rsidR="00000000" w:rsidRDefault="00162D07">
      <w:pPr>
        <w:pStyle w:val="a0"/>
        <w:rPr>
          <w:rFonts w:hint="cs"/>
          <w:rtl/>
        </w:rPr>
      </w:pPr>
    </w:p>
    <w:p w14:paraId="1C415DAD" w14:textId="77777777" w:rsidR="00000000" w:rsidRDefault="00162D07">
      <w:pPr>
        <w:pStyle w:val="a0"/>
        <w:rPr>
          <w:rFonts w:hint="cs"/>
          <w:rtl/>
        </w:rPr>
      </w:pPr>
      <w:r>
        <w:rPr>
          <w:rFonts w:hint="cs"/>
          <w:rtl/>
        </w:rPr>
        <w:t xml:space="preserve">- - - </w:t>
      </w:r>
    </w:p>
    <w:p w14:paraId="12B370D2" w14:textId="77777777" w:rsidR="00000000" w:rsidRDefault="00162D07">
      <w:pPr>
        <w:pStyle w:val="a0"/>
        <w:rPr>
          <w:rFonts w:hint="cs"/>
          <w:rtl/>
        </w:rPr>
      </w:pPr>
    </w:p>
    <w:p w14:paraId="08FBD9E5" w14:textId="77777777" w:rsidR="00000000" w:rsidRDefault="00162D07">
      <w:pPr>
        <w:pStyle w:val="-"/>
        <w:rPr>
          <w:rtl/>
        </w:rPr>
      </w:pPr>
      <w:bookmarkStart w:id="169" w:name="FS000000519T02_02_2004_19_38_19C"/>
      <w:bookmarkEnd w:id="169"/>
      <w:r>
        <w:rPr>
          <w:rtl/>
        </w:rPr>
        <w:t>שר הפנים אברהם פורז:</w:t>
      </w:r>
    </w:p>
    <w:p w14:paraId="40E2E31C" w14:textId="77777777" w:rsidR="00000000" w:rsidRDefault="00162D07">
      <w:pPr>
        <w:pStyle w:val="a0"/>
        <w:rPr>
          <w:rtl/>
        </w:rPr>
      </w:pPr>
    </w:p>
    <w:p w14:paraId="5B2F767F" w14:textId="77777777" w:rsidR="00000000" w:rsidRDefault="00162D07">
      <w:pPr>
        <w:pStyle w:val="a0"/>
        <w:rPr>
          <w:rFonts w:hint="cs"/>
          <w:rtl/>
        </w:rPr>
      </w:pPr>
      <w:r>
        <w:rPr>
          <w:rFonts w:hint="cs"/>
          <w:rtl/>
        </w:rPr>
        <w:t>אבל יודע שר האוצר ויודע השר מאיר שטרית ויודע כל אחד אחר, שקיצוץ כמו זה שהושת על משרד הפנ</w:t>
      </w:r>
      <w:r>
        <w:rPr>
          <w:rFonts w:hint="cs"/>
          <w:rtl/>
        </w:rPr>
        <w:t xml:space="preserve">ים, לא הושת על אף משרד אחר, ואף משרד לא יכול לעמוד בזה. ואני פה לא מספר לכם על המשרד שלי, משום שגם בתקציב משרד הפנים יהיו קיצוצים, ויכול להיות שאנחנו ניאלץ לסגור לשכות של מינהל אוכלוסין וניאלץ לשלוח אנשים מעיר מסוימת לעיר אחרת. </w:t>
      </w:r>
    </w:p>
    <w:p w14:paraId="46E1D15C" w14:textId="77777777" w:rsidR="00000000" w:rsidRDefault="00162D07">
      <w:pPr>
        <w:pStyle w:val="a0"/>
        <w:rPr>
          <w:rFonts w:hint="cs"/>
          <w:rtl/>
        </w:rPr>
      </w:pPr>
    </w:p>
    <w:p w14:paraId="60298D7D" w14:textId="77777777" w:rsidR="00000000" w:rsidRDefault="00162D07">
      <w:pPr>
        <w:pStyle w:val="af1"/>
        <w:rPr>
          <w:rtl/>
        </w:rPr>
      </w:pPr>
      <w:r>
        <w:rPr>
          <w:rtl/>
        </w:rPr>
        <w:t>היו"ר ראובן ריבלין:</w:t>
      </w:r>
    </w:p>
    <w:p w14:paraId="3525D0CC" w14:textId="77777777" w:rsidR="00000000" w:rsidRDefault="00162D07">
      <w:pPr>
        <w:pStyle w:val="a0"/>
        <w:rPr>
          <w:rtl/>
        </w:rPr>
      </w:pPr>
    </w:p>
    <w:p w14:paraId="06C7FA87" w14:textId="77777777" w:rsidR="00000000" w:rsidRDefault="00162D07">
      <w:pPr>
        <w:pStyle w:val="a0"/>
        <w:rPr>
          <w:rFonts w:hint="cs"/>
          <w:rtl/>
        </w:rPr>
      </w:pPr>
      <w:r>
        <w:rPr>
          <w:rFonts w:hint="cs"/>
          <w:rtl/>
        </w:rPr>
        <w:t>חבר ה</w:t>
      </w:r>
      <w:r>
        <w:rPr>
          <w:rFonts w:hint="cs"/>
          <w:rtl/>
        </w:rPr>
        <w:t xml:space="preserve">כנסת וילן. חבר הכנסת וילן. חבר הכנסת וילן, נא לצאת מן האולם. יצא מהאולם  ויחזור אחר כך. </w:t>
      </w:r>
    </w:p>
    <w:p w14:paraId="40E2CD68" w14:textId="77777777" w:rsidR="00000000" w:rsidRDefault="00162D07">
      <w:pPr>
        <w:pStyle w:val="a0"/>
        <w:rPr>
          <w:rFonts w:hint="cs"/>
          <w:rtl/>
        </w:rPr>
      </w:pPr>
    </w:p>
    <w:p w14:paraId="57EEE9BE" w14:textId="77777777" w:rsidR="00000000" w:rsidRDefault="00162D07">
      <w:pPr>
        <w:pStyle w:val="-"/>
        <w:rPr>
          <w:rtl/>
        </w:rPr>
      </w:pPr>
      <w:bookmarkStart w:id="170" w:name="FS000000519T02_02_2004_19_41_14C"/>
      <w:bookmarkEnd w:id="170"/>
      <w:r>
        <w:rPr>
          <w:rtl/>
        </w:rPr>
        <w:t>שר הפנים אברהם פורז:</w:t>
      </w:r>
    </w:p>
    <w:p w14:paraId="038A0B7F" w14:textId="77777777" w:rsidR="00000000" w:rsidRDefault="00162D07">
      <w:pPr>
        <w:pStyle w:val="a0"/>
        <w:rPr>
          <w:rtl/>
        </w:rPr>
      </w:pPr>
    </w:p>
    <w:p w14:paraId="61E7C912" w14:textId="77777777" w:rsidR="00000000" w:rsidRDefault="00162D07">
      <w:pPr>
        <w:pStyle w:val="a0"/>
        <w:rPr>
          <w:rFonts w:hint="cs"/>
          <w:rtl/>
        </w:rPr>
      </w:pPr>
      <w:r>
        <w:rPr>
          <w:rFonts w:hint="cs"/>
          <w:rtl/>
        </w:rPr>
        <w:t xml:space="preserve">אני מדבר על הרשויות המקומיות, ואתם יודעים, חברי הכנסת, שיש לנו 15 רשויות נטולות מענק, שהתושבים באותן ערים לא נפגעו ולא ייפגעו, אולי קצת בחינוך, </w:t>
      </w:r>
      <w:r>
        <w:rPr>
          <w:rFonts w:hint="cs"/>
          <w:rtl/>
        </w:rPr>
        <w:t xml:space="preserve">מהקיצוץ בתקציבי הממשלה, כי הרשויות האלה הן מאוזנות, יש שם הכנסות גדולות והן מסודרות. אבל מה לעשות שיש רשויות מקומיות שנמצאות בגבול הצפון - קריית-שמונה </w:t>
      </w:r>
      <w:r>
        <w:rPr>
          <w:rtl/>
        </w:rPr>
        <w:t>–</w:t>
      </w:r>
      <w:r>
        <w:rPr>
          <w:rFonts w:hint="cs"/>
          <w:rtl/>
        </w:rPr>
        <w:t xml:space="preserve"> במקומות מרוחקים, כמו דימונה או ערד או ירוחם, אין שם קניונים, אין שם היי-טק, אין שם הכנסות גדולות מארנונ</w:t>
      </w:r>
      <w:r>
        <w:rPr>
          <w:rFonts w:hint="cs"/>
          <w:rtl/>
        </w:rPr>
        <w:t xml:space="preserve">ת עסקים. גם האוכלוסייה שגרה שם איננה יכולה לשלם ארנונה בסכומים גבוהים. גביית הארנונה שם בעייתית. וגם המגזר הערבי הוא בעייתי. רשויות אלה, בהגדרה, אינן מסוגלות להתאזן - -  </w:t>
      </w:r>
    </w:p>
    <w:p w14:paraId="1419B1C0" w14:textId="77777777" w:rsidR="00000000" w:rsidRDefault="00162D07">
      <w:pPr>
        <w:pStyle w:val="a0"/>
        <w:rPr>
          <w:rFonts w:hint="cs"/>
          <w:rtl/>
        </w:rPr>
      </w:pPr>
    </w:p>
    <w:p w14:paraId="38C4D00B" w14:textId="77777777" w:rsidR="00000000" w:rsidRDefault="00162D07">
      <w:pPr>
        <w:pStyle w:val="af0"/>
        <w:rPr>
          <w:rtl/>
        </w:rPr>
      </w:pPr>
      <w:r>
        <w:rPr>
          <w:rFonts w:hint="eastAsia"/>
          <w:rtl/>
        </w:rPr>
        <w:t>יצחק</w:t>
      </w:r>
      <w:r>
        <w:rPr>
          <w:rtl/>
        </w:rPr>
        <w:t xml:space="preserve"> כהן (ש"ס):</w:t>
      </w:r>
    </w:p>
    <w:p w14:paraId="716DFFCC" w14:textId="77777777" w:rsidR="00000000" w:rsidRDefault="00162D07">
      <w:pPr>
        <w:pStyle w:val="a0"/>
        <w:rPr>
          <w:rFonts w:hint="cs"/>
          <w:rtl/>
        </w:rPr>
      </w:pPr>
    </w:p>
    <w:p w14:paraId="23FB3218" w14:textId="77777777" w:rsidR="00000000" w:rsidRDefault="00162D07">
      <w:pPr>
        <w:pStyle w:val="a0"/>
        <w:rPr>
          <w:rFonts w:hint="cs"/>
          <w:rtl/>
        </w:rPr>
      </w:pPr>
      <w:r>
        <w:rPr>
          <w:rFonts w:hint="cs"/>
          <w:rtl/>
        </w:rPr>
        <w:t xml:space="preserve">אתה כישלון. </w:t>
      </w:r>
    </w:p>
    <w:p w14:paraId="76BD754B" w14:textId="77777777" w:rsidR="00000000" w:rsidRDefault="00162D07">
      <w:pPr>
        <w:pStyle w:val="a0"/>
        <w:rPr>
          <w:rFonts w:hint="cs"/>
          <w:rtl/>
        </w:rPr>
      </w:pPr>
    </w:p>
    <w:p w14:paraId="5D49AF63" w14:textId="77777777" w:rsidR="00000000" w:rsidRDefault="00162D07">
      <w:pPr>
        <w:pStyle w:val="-"/>
        <w:rPr>
          <w:rtl/>
        </w:rPr>
      </w:pPr>
      <w:bookmarkStart w:id="171" w:name="FS000000519T02_02_2004_19_43_41C"/>
      <w:bookmarkEnd w:id="171"/>
      <w:r>
        <w:rPr>
          <w:rtl/>
        </w:rPr>
        <w:t>שר הפנים אברהם פורז:</w:t>
      </w:r>
    </w:p>
    <w:p w14:paraId="6EDA4D97" w14:textId="77777777" w:rsidR="00000000" w:rsidRDefault="00162D07">
      <w:pPr>
        <w:pStyle w:val="a0"/>
        <w:rPr>
          <w:rtl/>
        </w:rPr>
      </w:pPr>
    </w:p>
    <w:p w14:paraId="47DF97E2" w14:textId="77777777" w:rsidR="00000000" w:rsidRDefault="00162D07">
      <w:pPr>
        <w:pStyle w:val="a0"/>
        <w:rPr>
          <w:rFonts w:hint="cs"/>
          <w:rtl/>
        </w:rPr>
      </w:pPr>
      <w:r>
        <w:rPr>
          <w:rFonts w:hint="cs"/>
          <w:rtl/>
        </w:rPr>
        <w:t xml:space="preserve"> - - משום שבסופו של דבר, אותה ר</w:t>
      </w:r>
      <w:r>
        <w:rPr>
          <w:rFonts w:hint="cs"/>
          <w:rtl/>
        </w:rPr>
        <w:t>מת שירותים המדינה הזאת צריכה לספק כמעט לכל מקום בארץ, כמעט באותה רמה. הרי כמו שבתל-אביב מפנים אשפה, גם בדימונה צריך לפנות אשפה, וגם בדימונה צריכה להיות תאורת רחוב, וגם בדימונה יש מדרכות וכבישים ורמזורים, וגם שם צריך מתנ"ס ופעילות תרבות, וגם שם יש מחלקת רוו</w:t>
      </w:r>
      <w:r>
        <w:rPr>
          <w:rFonts w:hint="cs"/>
          <w:rtl/>
        </w:rPr>
        <w:t xml:space="preserve">חה, וגם שם יש מזכירה בבית-ספר ואדם ששומר בכניסה. </w:t>
      </w:r>
    </w:p>
    <w:p w14:paraId="67D2A705" w14:textId="77777777" w:rsidR="00000000" w:rsidRDefault="00162D07">
      <w:pPr>
        <w:pStyle w:val="a0"/>
        <w:rPr>
          <w:rFonts w:hint="cs"/>
          <w:rtl/>
        </w:rPr>
      </w:pPr>
    </w:p>
    <w:p w14:paraId="175E5691" w14:textId="77777777" w:rsidR="00000000" w:rsidRDefault="00162D07">
      <w:pPr>
        <w:pStyle w:val="af1"/>
        <w:rPr>
          <w:rtl/>
        </w:rPr>
      </w:pPr>
      <w:r>
        <w:rPr>
          <w:rtl/>
        </w:rPr>
        <w:t>היו"ר ראובן ריבלין:</w:t>
      </w:r>
    </w:p>
    <w:p w14:paraId="192BB3CC" w14:textId="77777777" w:rsidR="00000000" w:rsidRDefault="00162D07">
      <w:pPr>
        <w:pStyle w:val="a0"/>
        <w:rPr>
          <w:rtl/>
        </w:rPr>
      </w:pPr>
    </w:p>
    <w:p w14:paraId="3C9D58A6" w14:textId="77777777" w:rsidR="00000000" w:rsidRDefault="00162D07">
      <w:pPr>
        <w:pStyle w:val="a0"/>
        <w:rPr>
          <w:rFonts w:hint="cs"/>
          <w:rtl/>
        </w:rPr>
      </w:pPr>
      <w:r>
        <w:rPr>
          <w:rFonts w:hint="cs"/>
          <w:rtl/>
        </w:rPr>
        <w:t xml:space="preserve">כבוד השר, חבר הכנסת פרץ רוצה לשאול את אדוני שאלה. בבקשה. </w:t>
      </w:r>
    </w:p>
    <w:p w14:paraId="7B5EB357" w14:textId="77777777" w:rsidR="00000000" w:rsidRDefault="00162D07">
      <w:pPr>
        <w:pStyle w:val="a0"/>
        <w:rPr>
          <w:rFonts w:hint="cs"/>
          <w:rtl/>
        </w:rPr>
      </w:pPr>
    </w:p>
    <w:p w14:paraId="7B13050A" w14:textId="77777777" w:rsidR="00000000" w:rsidRDefault="00162D07">
      <w:pPr>
        <w:pStyle w:val="af0"/>
        <w:rPr>
          <w:rtl/>
        </w:rPr>
      </w:pPr>
      <w:r>
        <w:rPr>
          <w:rFonts w:hint="eastAsia"/>
          <w:rtl/>
        </w:rPr>
        <w:t>יאיר</w:t>
      </w:r>
      <w:r>
        <w:rPr>
          <w:rtl/>
        </w:rPr>
        <w:t xml:space="preserve"> פרץ (ש"ס):</w:t>
      </w:r>
    </w:p>
    <w:p w14:paraId="23B55B54" w14:textId="77777777" w:rsidR="00000000" w:rsidRDefault="00162D07">
      <w:pPr>
        <w:pStyle w:val="a0"/>
        <w:rPr>
          <w:rFonts w:hint="cs"/>
          <w:rtl/>
        </w:rPr>
      </w:pPr>
    </w:p>
    <w:p w14:paraId="7F7D6161" w14:textId="77777777" w:rsidR="00000000" w:rsidRDefault="00162D07">
      <w:pPr>
        <w:pStyle w:val="a0"/>
        <w:rPr>
          <w:rFonts w:hint="cs"/>
          <w:rtl/>
        </w:rPr>
      </w:pPr>
      <w:r>
        <w:rPr>
          <w:rFonts w:hint="cs"/>
          <w:rtl/>
        </w:rPr>
        <w:t xml:space="preserve">אדוני השר, למה הסכמת לקיצוץ של 2.4 מיליארדים מתקציב הרשויות? </w:t>
      </w:r>
    </w:p>
    <w:p w14:paraId="080DCB77" w14:textId="77777777" w:rsidR="00000000" w:rsidRDefault="00162D07">
      <w:pPr>
        <w:pStyle w:val="a0"/>
        <w:rPr>
          <w:rFonts w:hint="cs"/>
          <w:rtl/>
        </w:rPr>
      </w:pPr>
    </w:p>
    <w:p w14:paraId="14434636" w14:textId="77777777" w:rsidR="00000000" w:rsidRDefault="00162D07">
      <w:pPr>
        <w:pStyle w:val="af1"/>
        <w:rPr>
          <w:rtl/>
        </w:rPr>
      </w:pPr>
      <w:r>
        <w:rPr>
          <w:rtl/>
        </w:rPr>
        <w:t>היו"ר ראובן ריבלין:</w:t>
      </w:r>
    </w:p>
    <w:p w14:paraId="73E93F02" w14:textId="77777777" w:rsidR="00000000" w:rsidRDefault="00162D07">
      <w:pPr>
        <w:pStyle w:val="a0"/>
        <w:rPr>
          <w:rtl/>
        </w:rPr>
      </w:pPr>
    </w:p>
    <w:p w14:paraId="5623352C" w14:textId="77777777" w:rsidR="00000000" w:rsidRDefault="00162D07">
      <w:pPr>
        <w:pStyle w:val="a0"/>
        <w:rPr>
          <w:rFonts w:hint="cs"/>
          <w:rtl/>
        </w:rPr>
      </w:pPr>
      <w:r>
        <w:rPr>
          <w:rFonts w:hint="cs"/>
          <w:rtl/>
        </w:rPr>
        <w:t>שאלה טובה. נא לשבת, תודה</w:t>
      </w:r>
      <w:r>
        <w:rPr>
          <w:rFonts w:hint="cs"/>
          <w:rtl/>
        </w:rPr>
        <w:t xml:space="preserve"> רבה. הרי הוא עונה על זה כבר שבע שעות. </w:t>
      </w:r>
    </w:p>
    <w:p w14:paraId="1FBBC628" w14:textId="77777777" w:rsidR="00000000" w:rsidRDefault="00162D07">
      <w:pPr>
        <w:pStyle w:val="a0"/>
        <w:rPr>
          <w:rFonts w:hint="cs"/>
          <w:rtl/>
        </w:rPr>
      </w:pPr>
    </w:p>
    <w:p w14:paraId="01ADB8F6" w14:textId="77777777" w:rsidR="00000000" w:rsidRDefault="00162D07">
      <w:pPr>
        <w:pStyle w:val="af0"/>
        <w:rPr>
          <w:rtl/>
        </w:rPr>
      </w:pPr>
      <w:r>
        <w:rPr>
          <w:rFonts w:hint="eastAsia"/>
          <w:rtl/>
        </w:rPr>
        <w:t>דוד</w:t>
      </w:r>
      <w:r>
        <w:rPr>
          <w:rtl/>
        </w:rPr>
        <w:t xml:space="preserve"> אזולאי (ש"ס):</w:t>
      </w:r>
    </w:p>
    <w:p w14:paraId="009D7356" w14:textId="77777777" w:rsidR="00000000" w:rsidRDefault="00162D07">
      <w:pPr>
        <w:pStyle w:val="a0"/>
        <w:rPr>
          <w:rFonts w:hint="cs"/>
          <w:rtl/>
        </w:rPr>
      </w:pPr>
    </w:p>
    <w:p w14:paraId="335E660A" w14:textId="77777777" w:rsidR="00000000" w:rsidRDefault="00162D07">
      <w:pPr>
        <w:pStyle w:val="a0"/>
        <w:rPr>
          <w:rFonts w:hint="cs"/>
          <w:rtl/>
        </w:rPr>
      </w:pPr>
      <w:r>
        <w:rPr>
          <w:rFonts w:hint="cs"/>
          <w:rtl/>
        </w:rPr>
        <w:t xml:space="preserve">אבל הוא לא עונה. </w:t>
      </w:r>
    </w:p>
    <w:p w14:paraId="477D5628" w14:textId="77777777" w:rsidR="00000000" w:rsidRDefault="00162D07">
      <w:pPr>
        <w:pStyle w:val="a0"/>
        <w:rPr>
          <w:rFonts w:hint="cs"/>
          <w:rtl/>
        </w:rPr>
      </w:pPr>
    </w:p>
    <w:p w14:paraId="2E5F22FF" w14:textId="77777777" w:rsidR="00000000" w:rsidRDefault="00162D07">
      <w:pPr>
        <w:pStyle w:val="-"/>
        <w:rPr>
          <w:rtl/>
        </w:rPr>
      </w:pPr>
      <w:bookmarkStart w:id="172" w:name="FS000000519T02_02_2004_19_46_33C"/>
      <w:bookmarkEnd w:id="172"/>
      <w:r>
        <w:rPr>
          <w:rtl/>
        </w:rPr>
        <w:t>שר הפנים אברהם פורז:</w:t>
      </w:r>
    </w:p>
    <w:p w14:paraId="12CE665C" w14:textId="77777777" w:rsidR="00000000" w:rsidRDefault="00162D07">
      <w:pPr>
        <w:pStyle w:val="a0"/>
        <w:rPr>
          <w:rtl/>
        </w:rPr>
      </w:pPr>
    </w:p>
    <w:p w14:paraId="1339831C" w14:textId="77777777" w:rsidR="00000000" w:rsidRDefault="00162D07">
      <w:pPr>
        <w:pStyle w:val="a0"/>
        <w:rPr>
          <w:rFonts w:hint="cs"/>
          <w:rtl/>
        </w:rPr>
      </w:pPr>
      <w:r>
        <w:rPr>
          <w:rFonts w:hint="cs"/>
          <w:rtl/>
        </w:rPr>
        <w:t>וזאת התשובה. אני נפגשתי עם שר האוצר, השר נתניהו, עם השר במשרדו, מאיר שטרית, ועם הממונה על התקציבים ועם גורמים נוספים. השר נתניהו אמר לי בצורה ברורה, שהוא מ</w:t>
      </w:r>
      <w:r>
        <w:rPr>
          <w:rFonts w:hint="cs"/>
          <w:rtl/>
        </w:rPr>
        <w:t xml:space="preserve">ודע לכך שהשלטון המקומי לא יוכל לעמוד בקיצוץ - - </w:t>
      </w:r>
    </w:p>
    <w:p w14:paraId="206778AE" w14:textId="77777777" w:rsidR="00000000" w:rsidRDefault="00162D07">
      <w:pPr>
        <w:pStyle w:val="a0"/>
        <w:rPr>
          <w:rFonts w:hint="cs"/>
          <w:rtl/>
        </w:rPr>
      </w:pPr>
    </w:p>
    <w:p w14:paraId="3C8D64D5" w14:textId="77777777" w:rsidR="00000000" w:rsidRDefault="00162D07">
      <w:pPr>
        <w:pStyle w:val="af0"/>
        <w:rPr>
          <w:rtl/>
        </w:rPr>
      </w:pPr>
      <w:r>
        <w:rPr>
          <w:rFonts w:hint="eastAsia"/>
          <w:rtl/>
        </w:rPr>
        <w:t>יצחק</w:t>
      </w:r>
      <w:r>
        <w:rPr>
          <w:rtl/>
        </w:rPr>
        <w:t xml:space="preserve"> כהן (ש"ס):</w:t>
      </w:r>
    </w:p>
    <w:p w14:paraId="17620D02" w14:textId="77777777" w:rsidR="00000000" w:rsidRDefault="00162D07">
      <w:pPr>
        <w:pStyle w:val="a0"/>
        <w:rPr>
          <w:rFonts w:hint="cs"/>
          <w:rtl/>
        </w:rPr>
      </w:pPr>
    </w:p>
    <w:p w14:paraId="2799C019" w14:textId="77777777" w:rsidR="00000000" w:rsidRDefault="00162D07">
      <w:pPr>
        <w:pStyle w:val="a0"/>
        <w:rPr>
          <w:rFonts w:hint="cs"/>
          <w:rtl/>
        </w:rPr>
      </w:pPr>
      <w:r>
        <w:rPr>
          <w:rFonts w:hint="cs"/>
          <w:rtl/>
        </w:rPr>
        <w:t>אז תתפטר.</w:t>
      </w:r>
    </w:p>
    <w:p w14:paraId="506B45AA" w14:textId="77777777" w:rsidR="00000000" w:rsidRDefault="00162D07">
      <w:pPr>
        <w:pStyle w:val="a0"/>
        <w:rPr>
          <w:rFonts w:hint="cs"/>
          <w:rtl/>
        </w:rPr>
      </w:pPr>
    </w:p>
    <w:p w14:paraId="3E5C68A5" w14:textId="77777777" w:rsidR="00000000" w:rsidRDefault="00162D07">
      <w:pPr>
        <w:pStyle w:val="-"/>
        <w:rPr>
          <w:rtl/>
        </w:rPr>
      </w:pPr>
      <w:bookmarkStart w:id="173" w:name="FS000000519T02_02_2004_19_48_07C"/>
      <w:bookmarkEnd w:id="173"/>
      <w:r>
        <w:rPr>
          <w:rtl/>
        </w:rPr>
        <w:t>שר הפנים אברהם פורז:</w:t>
      </w:r>
    </w:p>
    <w:p w14:paraId="7A274C44" w14:textId="77777777" w:rsidR="00000000" w:rsidRDefault="00162D07">
      <w:pPr>
        <w:pStyle w:val="a0"/>
        <w:rPr>
          <w:rtl/>
        </w:rPr>
      </w:pPr>
    </w:p>
    <w:p w14:paraId="50A5D419" w14:textId="77777777" w:rsidR="00000000" w:rsidRDefault="00162D07">
      <w:pPr>
        <w:pStyle w:val="a0"/>
        <w:rPr>
          <w:rFonts w:hint="cs"/>
          <w:rtl/>
        </w:rPr>
      </w:pPr>
      <w:r>
        <w:rPr>
          <w:rFonts w:hint="cs"/>
          <w:rtl/>
        </w:rPr>
        <w:t xml:space="preserve"> - - והוא ביקש ממני ומסיעתי לתמוך בתקציב בשלב הזה, משום שיבוא פתרון אחרי אישור התקציב. </w:t>
      </w:r>
    </w:p>
    <w:p w14:paraId="04C6A59E" w14:textId="77777777" w:rsidR="00000000" w:rsidRDefault="00162D07">
      <w:pPr>
        <w:pStyle w:val="a0"/>
        <w:rPr>
          <w:rFonts w:hint="cs"/>
          <w:rtl/>
        </w:rPr>
      </w:pPr>
    </w:p>
    <w:p w14:paraId="53CC4C67" w14:textId="77777777" w:rsidR="00000000" w:rsidRDefault="00162D07">
      <w:pPr>
        <w:pStyle w:val="af0"/>
        <w:rPr>
          <w:rtl/>
        </w:rPr>
      </w:pPr>
      <w:r>
        <w:rPr>
          <w:rFonts w:hint="eastAsia"/>
          <w:rtl/>
        </w:rPr>
        <w:t>יצחק</w:t>
      </w:r>
      <w:r>
        <w:rPr>
          <w:rtl/>
        </w:rPr>
        <w:t xml:space="preserve"> כהן (ש"ס):</w:t>
      </w:r>
    </w:p>
    <w:p w14:paraId="5F9BF97C" w14:textId="77777777" w:rsidR="00000000" w:rsidRDefault="00162D07">
      <w:pPr>
        <w:pStyle w:val="a0"/>
        <w:rPr>
          <w:rFonts w:hint="cs"/>
          <w:rtl/>
        </w:rPr>
      </w:pPr>
    </w:p>
    <w:p w14:paraId="7DBF03BA" w14:textId="77777777" w:rsidR="00000000" w:rsidRDefault="00162D07">
      <w:pPr>
        <w:pStyle w:val="a0"/>
        <w:rPr>
          <w:rFonts w:hint="cs"/>
          <w:rtl/>
        </w:rPr>
      </w:pPr>
      <w:r>
        <w:rPr>
          <w:rFonts w:hint="cs"/>
          <w:rtl/>
        </w:rPr>
        <w:t xml:space="preserve">אז תתפטר. </w:t>
      </w:r>
    </w:p>
    <w:p w14:paraId="23FEF62D" w14:textId="77777777" w:rsidR="00000000" w:rsidRDefault="00162D07">
      <w:pPr>
        <w:pStyle w:val="a0"/>
        <w:rPr>
          <w:rFonts w:hint="cs"/>
          <w:rtl/>
        </w:rPr>
      </w:pPr>
    </w:p>
    <w:p w14:paraId="0736DCB7" w14:textId="77777777" w:rsidR="00000000" w:rsidRDefault="00162D07">
      <w:pPr>
        <w:pStyle w:val="af1"/>
        <w:rPr>
          <w:rtl/>
        </w:rPr>
      </w:pPr>
      <w:r>
        <w:rPr>
          <w:rtl/>
        </w:rPr>
        <w:t>היו"ר ראובן ריבלין:</w:t>
      </w:r>
    </w:p>
    <w:p w14:paraId="5EBE0D14" w14:textId="77777777" w:rsidR="00000000" w:rsidRDefault="00162D07">
      <w:pPr>
        <w:pStyle w:val="a0"/>
        <w:rPr>
          <w:rtl/>
        </w:rPr>
      </w:pPr>
    </w:p>
    <w:p w14:paraId="3C08A5BD" w14:textId="77777777" w:rsidR="00000000" w:rsidRDefault="00162D07">
      <w:pPr>
        <w:pStyle w:val="a0"/>
        <w:rPr>
          <w:rFonts w:hint="cs"/>
          <w:rtl/>
        </w:rPr>
      </w:pPr>
      <w:r>
        <w:rPr>
          <w:rFonts w:hint="cs"/>
          <w:rtl/>
        </w:rPr>
        <w:t>חבר הכנסת כהן, אנ</w:t>
      </w:r>
      <w:r>
        <w:rPr>
          <w:rFonts w:hint="cs"/>
          <w:rtl/>
        </w:rPr>
        <w:t xml:space="preserve">י החלטתי היום, "ראס בן עאנו", לא לקרוא אותך לסדר. </w:t>
      </w:r>
    </w:p>
    <w:p w14:paraId="32CB0599" w14:textId="77777777" w:rsidR="00000000" w:rsidRDefault="00162D07">
      <w:pPr>
        <w:pStyle w:val="a0"/>
        <w:rPr>
          <w:rFonts w:hint="cs"/>
          <w:rtl/>
        </w:rPr>
      </w:pPr>
    </w:p>
    <w:p w14:paraId="31A2926E" w14:textId="77777777" w:rsidR="00000000" w:rsidRDefault="00162D07">
      <w:pPr>
        <w:pStyle w:val="-"/>
        <w:rPr>
          <w:rtl/>
        </w:rPr>
      </w:pPr>
      <w:bookmarkStart w:id="174" w:name="FS000000519T02_02_2004_19_48_54C"/>
      <w:bookmarkEnd w:id="174"/>
      <w:r>
        <w:rPr>
          <w:rtl/>
        </w:rPr>
        <w:t>שר הפנים אברהם פורז:</w:t>
      </w:r>
    </w:p>
    <w:p w14:paraId="44D84341" w14:textId="77777777" w:rsidR="00000000" w:rsidRDefault="00162D07">
      <w:pPr>
        <w:pStyle w:val="a0"/>
        <w:rPr>
          <w:rtl/>
        </w:rPr>
      </w:pPr>
    </w:p>
    <w:p w14:paraId="3798DE6B" w14:textId="77777777" w:rsidR="00000000" w:rsidRDefault="00162D07">
      <w:pPr>
        <w:pStyle w:val="a0"/>
        <w:rPr>
          <w:rFonts w:hint="cs"/>
          <w:rtl/>
        </w:rPr>
      </w:pPr>
      <w:r>
        <w:rPr>
          <w:rFonts w:hint="cs"/>
          <w:rtl/>
        </w:rPr>
        <w:t xml:space="preserve">אם יש לי סיבה לא להתפטר, זה רק כדי לא לגרום לך עונג. אין סיכוי. אם אתה תחדל לקרוא להתפטר, אני אשקול. אבל כל עוד אתה אומר את זה, בטח לא אעשה את זה. </w:t>
      </w:r>
    </w:p>
    <w:p w14:paraId="7E99857C" w14:textId="77777777" w:rsidR="00000000" w:rsidRDefault="00162D07">
      <w:pPr>
        <w:pStyle w:val="a0"/>
        <w:rPr>
          <w:rFonts w:hint="cs"/>
          <w:rtl/>
        </w:rPr>
      </w:pPr>
    </w:p>
    <w:p w14:paraId="62A2E559" w14:textId="77777777" w:rsidR="00000000" w:rsidRDefault="00162D07">
      <w:pPr>
        <w:pStyle w:val="af0"/>
        <w:rPr>
          <w:rtl/>
        </w:rPr>
      </w:pPr>
      <w:r>
        <w:rPr>
          <w:rFonts w:hint="eastAsia"/>
          <w:rtl/>
        </w:rPr>
        <w:t>דני</w:t>
      </w:r>
      <w:r>
        <w:rPr>
          <w:rtl/>
        </w:rPr>
        <w:t xml:space="preserve"> יתום (העבודה-מימד):</w:t>
      </w:r>
    </w:p>
    <w:p w14:paraId="1E45788D" w14:textId="77777777" w:rsidR="00000000" w:rsidRDefault="00162D07">
      <w:pPr>
        <w:pStyle w:val="a0"/>
        <w:rPr>
          <w:rFonts w:hint="cs"/>
          <w:rtl/>
        </w:rPr>
      </w:pPr>
    </w:p>
    <w:p w14:paraId="6A2E7E4E" w14:textId="77777777" w:rsidR="00000000" w:rsidRDefault="00162D07">
      <w:pPr>
        <w:pStyle w:val="a0"/>
        <w:rPr>
          <w:rFonts w:hint="cs"/>
          <w:rtl/>
        </w:rPr>
      </w:pPr>
      <w:r>
        <w:rPr>
          <w:rFonts w:hint="cs"/>
          <w:rtl/>
        </w:rPr>
        <w:t>הוליכו א</w:t>
      </w:r>
      <w:r>
        <w:rPr>
          <w:rFonts w:hint="cs"/>
          <w:rtl/>
        </w:rPr>
        <w:t xml:space="preserve">ותך שולל. </w:t>
      </w:r>
    </w:p>
    <w:p w14:paraId="14B06250" w14:textId="77777777" w:rsidR="00000000" w:rsidRDefault="00162D07">
      <w:pPr>
        <w:pStyle w:val="a0"/>
        <w:rPr>
          <w:rFonts w:hint="cs"/>
          <w:rtl/>
        </w:rPr>
      </w:pPr>
    </w:p>
    <w:p w14:paraId="4DB840B9" w14:textId="77777777" w:rsidR="00000000" w:rsidRDefault="00162D07">
      <w:pPr>
        <w:pStyle w:val="-"/>
        <w:rPr>
          <w:rtl/>
        </w:rPr>
      </w:pPr>
      <w:bookmarkStart w:id="175" w:name="FS000000519T02_02_2004_19_49_51C"/>
      <w:bookmarkEnd w:id="175"/>
      <w:r>
        <w:rPr>
          <w:rtl/>
        </w:rPr>
        <w:t>שר הפנים אברהם פורז:</w:t>
      </w:r>
    </w:p>
    <w:p w14:paraId="3097D2BF" w14:textId="77777777" w:rsidR="00000000" w:rsidRDefault="00162D07">
      <w:pPr>
        <w:pStyle w:val="a0"/>
        <w:rPr>
          <w:rtl/>
        </w:rPr>
      </w:pPr>
    </w:p>
    <w:p w14:paraId="4B7CC58C" w14:textId="77777777" w:rsidR="00000000" w:rsidRDefault="00162D07">
      <w:pPr>
        <w:pStyle w:val="a0"/>
        <w:rPr>
          <w:rFonts w:hint="cs"/>
          <w:rtl/>
        </w:rPr>
      </w:pPr>
      <w:r>
        <w:rPr>
          <w:rFonts w:hint="cs"/>
          <w:rtl/>
        </w:rPr>
        <w:t xml:space="preserve">אני יודע שאני הוצגתי כפתי, כטיפש, כתמים. </w:t>
      </w:r>
    </w:p>
    <w:p w14:paraId="0CB375BD" w14:textId="77777777" w:rsidR="00000000" w:rsidRDefault="00162D07">
      <w:pPr>
        <w:pStyle w:val="a0"/>
        <w:rPr>
          <w:rFonts w:hint="cs"/>
          <w:rtl/>
        </w:rPr>
      </w:pPr>
    </w:p>
    <w:p w14:paraId="5BB87A06" w14:textId="77777777" w:rsidR="00000000" w:rsidRDefault="00162D07">
      <w:pPr>
        <w:pStyle w:val="af0"/>
        <w:rPr>
          <w:rtl/>
        </w:rPr>
      </w:pPr>
      <w:r>
        <w:rPr>
          <w:rFonts w:hint="eastAsia"/>
          <w:rtl/>
        </w:rPr>
        <w:t>דליה</w:t>
      </w:r>
      <w:r>
        <w:rPr>
          <w:rtl/>
        </w:rPr>
        <w:t xml:space="preserve"> איציק (העבודה-מימד):</w:t>
      </w:r>
    </w:p>
    <w:p w14:paraId="4F2E1205" w14:textId="77777777" w:rsidR="00000000" w:rsidRDefault="00162D07">
      <w:pPr>
        <w:pStyle w:val="a0"/>
        <w:rPr>
          <w:rFonts w:hint="cs"/>
          <w:rtl/>
        </w:rPr>
      </w:pPr>
    </w:p>
    <w:p w14:paraId="35761B7D" w14:textId="77777777" w:rsidR="00000000" w:rsidRDefault="00162D07">
      <w:pPr>
        <w:pStyle w:val="a0"/>
        <w:rPr>
          <w:rFonts w:hint="cs"/>
          <w:rtl/>
        </w:rPr>
      </w:pPr>
      <w:r>
        <w:rPr>
          <w:rFonts w:hint="cs"/>
          <w:rtl/>
        </w:rPr>
        <w:t xml:space="preserve">נכון. </w:t>
      </w:r>
    </w:p>
    <w:p w14:paraId="0F0963CE" w14:textId="77777777" w:rsidR="00000000" w:rsidRDefault="00162D07">
      <w:pPr>
        <w:pStyle w:val="a0"/>
        <w:rPr>
          <w:rFonts w:hint="cs"/>
          <w:rtl/>
        </w:rPr>
      </w:pPr>
    </w:p>
    <w:p w14:paraId="76467DB2" w14:textId="77777777" w:rsidR="00000000" w:rsidRDefault="00162D07">
      <w:pPr>
        <w:pStyle w:val="af0"/>
        <w:rPr>
          <w:rtl/>
        </w:rPr>
      </w:pPr>
      <w:r>
        <w:rPr>
          <w:rFonts w:hint="eastAsia"/>
          <w:rtl/>
        </w:rPr>
        <w:t>דני</w:t>
      </w:r>
      <w:r>
        <w:rPr>
          <w:rtl/>
        </w:rPr>
        <w:t xml:space="preserve"> יתום (העבודה-מימד):</w:t>
      </w:r>
    </w:p>
    <w:p w14:paraId="095107C9" w14:textId="77777777" w:rsidR="00000000" w:rsidRDefault="00162D07">
      <w:pPr>
        <w:pStyle w:val="a0"/>
        <w:rPr>
          <w:rFonts w:hint="cs"/>
          <w:rtl/>
        </w:rPr>
      </w:pPr>
    </w:p>
    <w:p w14:paraId="04A44FB6" w14:textId="77777777" w:rsidR="00000000" w:rsidRDefault="00162D07">
      <w:pPr>
        <w:pStyle w:val="a0"/>
        <w:rPr>
          <w:rFonts w:hint="cs"/>
          <w:rtl/>
        </w:rPr>
      </w:pPr>
      <w:r>
        <w:rPr>
          <w:rFonts w:hint="cs"/>
          <w:rtl/>
        </w:rPr>
        <w:t xml:space="preserve">נכון. </w:t>
      </w:r>
    </w:p>
    <w:p w14:paraId="2E92BA9B" w14:textId="77777777" w:rsidR="00000000" w:rsidRDefault="00162D07">
      <w:pPr>
        <w:pStyle w:val="a0"/>
        <w:rPr>
          <w:rFonts w:hint="cs"/>
          <w:rtl/>
        </w:rPr>
      </w:pPr>
    </w:p>
    <w:p w14:paraId="4E0D9CB5" w14:textId="77777777" w:rsidR="00000000" w:rsidRDefault="00162D07">
      <w:pPr>
        <w:pStyle w:val="-"/>
        <w:rPr>
          <w:rtl/>
        </w:rPr>
      </w:pPr>
      <w:bookmarkStart w:id="176" w:name="FS000000519T02_02_2004_19_50_20C"/>
      <w:bookmarkEnd w:id="176"/>
      <w:r>
        <w:rPr>
          <w:rtl/>
        </w:rPr>
        <w:t>שר הפנים אברהם פורז:</w:t>
      </w:r>
    </w:p>
    <w:p w14:paraId="7B41A1C5" w14:textId="77777777" w:rsidR="00000000" w:rsidRDefault="00162D07">
      <w:pPr>
        <w:pStyle w:val="a0"/>
        <w:rPr>
          <w:rtl/>
        </w:rPr>
      </w:pPr>
    </w:p>
    <w:p w14:paraId="1FE7F07D" w14:textId="77777777" w:rsidR="00000000" w:rsidRDefault="00162D07">
      <w:pPr>
        <w:pStyle w:val="a0"/>
        <w:rPr>
          <w:rFonts w:hint="cs"/>
          <w:rtl/>
        </w:rPr>
      </w:pPr>
      <w:r>
        <w:rPr>
          <w:rFonts w:hint="cs"/>
          <w:rtl/>
        </w:rPr>
        <w:t>כן, נכון. כאחד שמאמין לשר האוצר, מה לעשות. אני באמת מאמין לשר האוצר. אני מאמין לראש הממשל</w:t>
      </w:r>
      <w:r>
        <w:rPr>
          <w:rFonts w:hint="cs"/>
          <w:rtl/>
        </w:rPr>
        <w:t xml:space="preserve">ה. אני מאמין לשר מאיר שטרית. הם כבר הציעו לנו כמה הצעות לגבי העברת סכומים נכבדים מאוד לתקציב משרד הפנים. </w:t>
      </w:r>
    </w:p>
    <w:p w14:paraId="2001B0DF" w14:textId="77777777" w:rsidR="00000000" w:rsidRDefault="00162D07">
      <w:pPr>
        <w:pStyle w:val="a0"/>
        <w:rPr>
          <w:rFonts w:hint="cs"/>
          <w:rtl/>
        </w:rPr>
      </w:pPr>
    </w:p>
    <w:p w14:paraId="7BEB1D18" w14:textId="77777777" w:rsidR="00000000" w:rsidRDefault="00162D07">
      <w:pPr>
        <w:pStyle w:val="af0"/>
        <w:rPr>
          <w:rtl/>
        </w:rPr>
      </w:pPr>
      <w:r>
        <w:rPr>
          <w:rFonts w:hint="eastAsia"/>
          <w:rtl/>
        </w:rPr>
        <w:t>דני</w:t>
      </w:r>
      <w:r>
        <w:rPr>
          <w:rtl/>
        </w:rPr>
        <w:t xml:space="preserve"> יתום (העבודה-מימד):</w:t>
      </w:r>
    </w:p>
    <w:p w14:paraId="05C829DE" w14:textId="77777777" w:rsidR="00000000" w:rsidRDefault="00162D07">
      <w:pPr>
        <w:pStyle w:val="a0"/>
        <w:rPr>
          <w:rFonts w:hint="cs"/>
          <w:rtl/>
        </w:rPr>
      </w:pPr>
    </w:p>
    <w:p w14:paraId="6AFADEC5" w14:textId="77777777" w:rsidR="00000000" w:rsidRDefault="00162D07">
      <w:pPr>
        <w:pStyle w:val="a0"/>
        <w:rPr>
          <w:rFonts w:hint="cs"/>
          <w:rtl/>
        </w:rPr>
      </w:pPr>
      <w:r>
        <w:rPr>
          <w:rFonts w:hint="cs"/>
          <w:rtl/>
        </w:rPr>
        <w:t xml:space="preserve">גימנזיסט מאוהב. </w:t>
      </w:r>
    </w:p>
    <w:p w14:paraId="35412374" w14:textId="77777777" w:rsidR="00000000" w:rsidRDefault="00162D07">
      <w:pPr>
        <w:pStyle w:val="a0"/>
        <w:rPr>
          <w:rFonts w:hint="cs"/>
          <w:rtl/>
        </w:rPr>
      </w:pPr>
    </w:p>
    <w:p w14:paraId="1EF9E499" w14:textId="77777777" w:rsidR="00000000" w:rsidRDefault="00162D07">
      <w:pPr>
        <w:pStyle w:val="-"/>
        <w:rPr>
          <w:rtl/>
        </w:rPr>
      </w:pPr>
      <w:bookmarkStart w:id="177" w:name="FS000000519T02_02_2004_19_51_26C"/>
      <w:bookmarkEnd w:id="177"/>
      <w:r>
        <w:rPr>
          <w:rtl/>
        </w:rPr>
        <w:t>שר הפנים אברהם פורז:</w:t>
      </w:r>
    </w:p>
    <w:p w14:paraId="73C371AF" w14:textId="77777777" w:rsidR="00000000" w:rsidRDefault="00162D07">
      <w:pPr>
        <w:pStyle w:val="a0"/>
        <w:rPr>
          <w:rtl/>
        </w:rPr>
      </w:pPr>
    </w:p>
    <w:p w14:paraId="2BED37F1" w14:textId="77777777" w:rsidR="00000000" w:rsidRDefault="00162D07">
      <w:pPr>
        <w:pStyle w:val="a0"/>
        <w:rPr>
          <w:rFonts w:hint="cs"/>
          <w:rtl/>
        </w:rPr>
      </w:pPr>
      <w:r>
        <w:rPr>
          <w:rFonts w:hint="cs"/>
          <w:rtl/>
        </w:rPr>
        <w:t>לצערי הרב, הסכומים שהוצעו כרגע אינם מספיקים, אבל אם אני מואשם בזה שאני מאמין לשר האו</w:t>
      </w:r>
      <w:r>
        <w:rPr>
          <w:rFonts w:hint="cs"/>
          <w:rtl/>
        </w:rPr>
        <w:t xml:space="preserve">צר, אני מודה באשמה. </w:t>
      </w:r>
    </w:p>
    <w:p w14:paraId="4687EBA5" w14:textId="77777777" w:rsidR="00000000" w:rsidRDefault="00162D07">
      <w:pPr>
        <w:pStyle w:val="a0"/>
        <w:rPr>
          <w:rFonts w:hint="cs"/>
          <w:rtl/>
        </w:rPr>
      </w:pPr>
    </w:p>
    <w:p w14:paraId="676803A3" w14:textId="77777777" w:rsidR="00000000" w:rsidRDefault="00162D07">
      <w:pPr>
        <w:pStyle w:val="af0"/>
        <w:rPr>
          <w:rtl/>
        </w:rPr>
      </w:pPr>
      <w:r>
        <w:rPr>
          <w:rFonts w:hint="eastAsia"/>
          <w:rtl/>
        </w:rPr>
        <w:t>דליה</w:t>
      </w:r>
      <w:r>
        <w:rPr>
          <w:rtl/>
        </w:rPr>
        <w:t xml:space="preserve"> איציק (העבודה-מימד):</w:t>
      </w:r>
    </w:p>
    <w:p w14:paraId="1C60773B" w14:textId="77777777" w:rsidR="00000000" w:rsidRDefault="00162D07">
      <w:pPr>
        <w:pStyle w:val="a0"/>
        <w:rPr>
          <w:rFonts w:hint="cs"/>
          <w:rtl/>
        </w:rPr>
      </w:pPr>
    </w:p>
    <w:p w14:paraId="3BCAE54E" w14:textId="77777777" w:rsidR="00000000" w:rsidRDefault="00162D07">
      <w:pPr>
        <w:pStyle w:val="a0"/>
        <w:rPr>
          <w:rFonts w:hint="cs"/>
          <w:rtl/>
        </w:rPr>
      </w:pPr>
      <w:r>
        <w:rPr>
          <w:rFonts w:hint="cs"/>
          <w:rtl/>
        </w:rPr>
        <w:t xml:space="preserve">אתה גימנזיסט מאוהב. </w:t>
      </w:r>
    </w:p>
    <w:p w14:paraId="71CBB720" w14:textId="77777777" w:rsidR="00000000" w:rsidRDefault="00162D07">
      <w:pPr>
        <w:pStyle w:val="a0"/>
        <w:rPr>
          <w:rFonts w:hint="cs"/>
          <w:rtl/>
        </w:rPr>
      </w:pPr>
    </w:p>
    <w:p w14:paraId="2F3D4601" w14:textId="77777777" w:rsidR="00000000" w:rsidRDefault="00162D07">
      <w:pPr>
        <w:pStyle w:val="-"/>
        <w:rPr>
          <w:rtl/>
        </w:rPr>
      </w:pPr>
      <w:bookmarkStart w:id="178" w:name="FS000000519T02_02_2004_19_52_02C"/>
      <w:bookmarkEnd w:id="178"/>
      <w:r>
        <w:rPr>
          <w:rtl/>
        </w:rPr>
        <w:t>שר הפנים אברהם פורז:</w:t>
      </w:r>
    </w:p>
    <w:p w14:paraId="5CB3661C" w14:textId="77777777" w:rsidR="00000000" w:rsidRDefault="00162D07">
      <w:pPr>
        <w:pStyle w:val="a0"/>
        <w:rPr>
          <w:rtl/>
        </w:rPr>
      </w:pPr>
    </w:p>
    <w:p w14:paraId="69612087" w14:textId="77777777" w:rsidR="00000000" w:rsidRDefault="00162D07">
      <w:pPr>
        <w:pStyle w:val="a0"/>
        <w:rPr>
          <w:rFonts w:hint="cs"/>
          <w:rtl/>
        </w:rPr>
      </w:pPr>
      <w:r>
        <w:rPr>
          <w:rFonts w:hint="cs"/>
          <w:rtl/>
        </w:rPr>
        <w:t xml:space="preserve">כן, אני מאמין לו, ואני מאמין שיש לו רצון לפתור את המשבר, ואני מאמין שהוא וראש הממשלה והשר שטרית וכל האחרים יפתרו את המשבר. אני לא חושב שאני פתי, ואני לא חושב שאני </w:t>
      </w:r>
      <w:r>
        <w:rPr>
          <w:rFonts w:hint="cs"/>
          <w:rtl/>
        </w:rPr>
        <w:t xml:space="preserve">טיפש, אני חושב שמותר לי להאמין לשר האוצר של מדינת ישראל. </w:t>
      </w:r>
    </w:p>
    <w:p w14:paraId="4E29CB83" w14:textId="77777777" w:rsidR="00000000" w:rsidRDefault="00162D07">
      <w:pPr>
        <w:pStyle w:val="a0"/>
        <w:rPr>
          <w:rFonts w:hint="cs"/>
          <w:rtl/>
        </w:rPr>
      </w:pPr>
    </w:p>
    <w:p w14:paraId="34712CB8" w14:textId="77777777" w:rsidR="00000000" w:rsidRDefault="00162D07">
      <w:pPr>
        <w:pStyle w:val="af0"/>
        <w:rPr>
          <w:rtl/>
        </w:rPr>
      </w:pPr>
      <w:r>
        <w:rPr>
          <w:rFonts w:hint="eastAsia"/>
          <w:rtl/>
        </w:rPr>
        <w:t>זהבה</w:t>
      </w:r>
      <w:r>
        <w:rPr>
          <w:rtl/>
        </w:rPr>
        <w:t xml:space="preserve"> גלאון (מרצ):</w:t>
      </w:r>
    </w:p>
    <w:p w14:paraId="74CD574C" w14:textId="77777777" w:rsidR="00000000" w:rsidRDefault="00162D07">
      <w:pPr>
        <w:pStyle w:val="a0"/>
        <w:rPr>
          <w:rFonts w:hint="cs"/>
          <w:rtl/>
        </w:rPr>
      </w:pPr>
    </w:p>
    <w:p w14:paraId="049AF141" w14:textId="77777777" w:rsidR="00000000" w:rsidRDefault="00162D07">
      <w:pPr>
        <w:pStyle w:val="a0"/>
        <w:rPr>
          <w:rtl/>
        </w:rPr>
      </w:pPr>
      <w:r>
        <w:rPr>
          <w:rFonts w:hint="cs"/>
          <w:rtl/>
        </w:rPr>
        <w:t xml:space="preserve">אז למה אתה חושב שאנחנו - - - </w:t>
      </w:r>
    </w:p>
    <w:p w14:paraId="4725FACB" w14:textId="77777777" w:rsidR="00000000" w:rsidRDefault="00162D07">
      <w:pPr>
        <w:pStyle w:val="a0"/>
        <w:rPr>
          <w:rFonts w:hint="cs"/>
          <w:rtl/>
        </w:rPr>
      </w:pPr>
    </w:p>
    <w:p w14:paraId="17130FB8" w14:textId="77777777" w:rsidR="00000000" w:rsidRDefault="00162D07">
      <w:pPr>
        <w:pStyle w:val="-"/>
        <w:rPr>
          <w:rtl/>
        </w:rPr>
      </w:pPr>
      <w:bookmarkStart w:id="179" w:name="FS000000519T02_02_2004_19_53_15C"/>
      <w:bookmarkEnd w:id="179"/>
      <w:r>
        <w:rPr>
          <w:rtl/>
        </w:rPr>
        <w:t>שר הפנים אברהם פורז:</w:t>
      </w:r>
    </w:p>
    <w:p w14:paraId="514ED4BE" w14:textId="77777777" w:rsidR="00000000" w:rsidRDefault="00162D07">
      <w:pPr>
        <w:pStyle w:val="a0"/>
        <w:rPr>
          <w:rtl/>
        </w:rPr>
      </w:pPr>
    </w:p>
    <w:p w14:paraId="58446120" w14:textId="77777777" w:rsidR="00000000" w:rsidRDefault="00162D07">
      <w:pPr>
        <w:pStyle w:val="a0"/>
        <w:rPr>
          <w:rFonts w:hint="cs"/>
          <w:rtl/>
        </w:rPr>
      </w:pPr>
      <w:r>
        <w:rPr>
          <w:rFonts w:hint="cs"/>
          <w:rtl/>
        </w:rPr>
        <w:t>אני מאמין שאנחנו נפתור את המשבר הזה באופן כזה שהרשויות יוכלו לשרוד. אני אומר לכם בצורה הברורה ביותר, שיהיה ברור: אני אפעל ביד</w:t>
      </w:r>
      <w:r>
        <w:rPr>
          <w:rFonts w:hint="cs"/>
          <w:rtl/>
        </w:rPr>
        <w:t xml:space="preserve"> קשה נגד רשויות שיתנהגו בצורה מופקרת, נגד ראשי רשויות שיתנהגו בצורה מופקרת. אבל יש לנו היום כמעט 60 ראשי רשויות שנבחרו רק לפני חודשיים, ורובם נבחרו מהסיבה שקודמיהם היו גרועים, כי אם קודמיהם היו טובים הם לא היו נבחרים, והם מקבלים ירושה קשה. אז מה אני יכול ל</w:t>
      </w:r>
      <w:r>
        <w:rPr>
          <w:rFonts w:hint="cs"/>
          <w:rtl/>
        </w:rPr>
        <w:t>עשות אתם? האם אני יכול לומר להם שמהיום למחר יפתרו את כל החטאים של קודמיהם, את כל החטאים שמשרד הפנים יצר כלפיהם, כשהוא לא התערב בשעתו ובזמנו? אני לא יכול. לכן אנחנו צריכים לתת לאנשים האלה אורך נשימה, צריך לתת להם אפשרות להתגבר על מצוקות, צריך לתת להם אפשרות</w:t>
      </w:r>
      <w:r>
        <w:rPr>
          <w:rFonts w:hint="cs"/>
          <w:rtl/>
        </w:rPr>
        <w:t xml:space="preserve"> לעשות את זה למען תושבי עירם. </w:t>
      </w:r>
    </w:p>
    <w:p w14:paraId="524EFC3D" w14:textId="77777777" w:rsidR="00000000" w:rsidRDefault="00162D07">
      <w:pPr>
        <w:pStyle w:val="a0"/>
        <w:rPr>
          <w:rFonts w:hint="cs"/>
          <w:rtl/>
        </w:rPr>
      </w:pPr>
    </w:p>
    <w:p w14:paraId="3B2F946A" w14:textId="77777777" w:rsidR="00000000" w:rsidRDefault="00162D07">
      <w:pPr>
        <w:pStyle w:val="a0"/>
        <w:rPr>
          <w:rFonts w:hint="cs"/>
          <w:rtl/>
        </w:rPr>
      </w:pPr>
      <w:r>
        <w:rPr>
          <w:rFonts w:hint="cs"/>
          <w:rtl/>
        </w:rPr>
        <w:t>אנחנו גם נבצע דבר שעד היום קרה רק במקום אחד בישראל, ואני אומר את זה בצורה גלויה. זה קרה בטייבה. יש מקומות שבהם מצבת החובות של הרשות המקומית מנופחת, כי ספקים ובנקים ואחרים שחטו את הרשות. ובאותם מקרים אנחנו נלך להסדר נושים ולה</w:t>
      </w:r>
      <w:r>
        <w:rPr>
          <w:rFonts w:hint="cs"/>
          <w:rtl/>
        </w:rPr>
        <w:t>גנה מפני נושים כמו פשיטת רגל של תאגיד שהגיע להעדר יכולת פירעון, כי רק אם נוריד את מצבת החובות הבלתי-אפשרית של אותה רשות נוכל להבריא אותה.</w:t>
      </w:r>
    </w:p>
    <w:p w14:paraId="2B5D81B2" w14:textId="77777777" w:rsidR="00000000" w:rsidRDefault="00162D07">
      <w:pPr>
        <w:pStyle w:val="a0"/>
        <w:rPr>
          <w:rFonts w:hint="cs"/>
          <w:rtl/>
        </w:rPr>
      </w:pPr>
    </w:p>
    <w:p w14:paraId="3D4565AD" w14:textId="77777777" w:rsidR="00000000" w:rsidRDefault="00162D07">
      <w:pPr>
        <w:pStyle w:val="af0"/>
        <w:rPr>
          <w:rtl/>
        </w:rPr>
      </w:pPr>
      <w:r>
        <w:rPr>
          <w:rFonts w:hint="eastAsia"/>
          <w:rtl/>
        </w:rPr>
        <w:t>זהבה</w:t>
      </w:r>
      <w:r>
        <w:rPr>
          <w:rtl/>
        </w:rPr>
        <w:t xml:space="preserve"> גלאון (מרצ):</w:t>
      </w:r>
    </w:p>
    <w:p w14:paraId="2A5A79C9" w14:textId="77777777" w:rsidR="00000000" w:rsidRDefault="00162D07">
      <w:pPr>
        <w:pStyle w:val="a0"/>
        <w:rPr>
          <w:rFonts w:hint="cs"/>
          <w:rtl/>
        </w:rPr>
      </w:pPr>
    </w:p>
    <w:p w14:paraId="6BFEE8FC" w14:textId="77777777" w:rsidR="00000000" w:rsidRDefault="00162D07">
      <w:pPr>
        <w:pStyle w:val="a0"/>
        <w:rPr>
          <w:rFonts w:hint="cs"/>
          <w:rtl/>
        </w:rPr>
      </w:pPr>
      <w:r>
        <w:rPr>
          <w:rFonts w:hint="cs"/>
          <w:rtl/>
        </w:rPr>
        <w:t xml:space="preserve">אנשים לא מקבלים משכורות. </w:t>
      </w:r>
    </w:p>
    <w:p w14:paraId="2D3D0B00" w14:textId="77777777" w:rsidR="00000000" w:rsidRDefault="00162D07">
      <w:pPr>
        <w:pStyle w:val="a0"/>
        <w:rPr>
          <w:rFonts w:hint="cs"/>
          <w:rtl/>
        </w:rPr>
      </w:pPr>
    </w:p>
    <w:p w14:paraId="19DBD7CB" w14:textId="77777777" w:rsidR="00000000" w:rsidRDefault="00162D07">
      <w:pPr>
        <w:pStyle w:val="-"/>
        <w:rPr>
          <w:rtl/>
        </w:rPr>
      </w:pPr>
      <w:bookmarkStart w:id="180" w:name="FS000000519T02_02_2004_20_00_51C"/>
      <w:bookmarkEnd w:id="180"/>
      <w:r>
        <w:rPr>
          <w:rtl/>
        </w:rPr>
        <w:t>שר הפנים אברהם פורז:</w:t>
      </w:r>
    </w:p>
    <w:p w14:paraId="21F24397" w14:textId="77777777" w:rsidR="00000000" w:rsidRDefault="00162D07">
      <w:pPr>
        <w:pStyle w:val="a0"/>
        <w:rPr>
          <w:rtl/>
        </w:rPr>
      </w:pPr>
    </w:p>
    <w:p w14:paraId="6617BE36" w14:textId="77777777" w:rsidR="00000000" w:rsidRDefault="00162D07">
      <w:pPr>
        <w:pStyle w:val="a0"/>
        <w:rPr>
          <w:rFonts w:hint="cs"/>
          <w:rtl/>
        </w:rPr>
      </w:pPr>
      <w:r>
        <w:rPr>
          <w:rFonts w:hint="cs"/>
          <w:rtl/>
        </w:rPr>
        <w:t>לכן, רבותי חברי הכנסת, אף שאני מסכים אתכם שנכון ל</w:t>
      </w:r>
      <w:r>
        <w:rPr>
          <w:rFonts w:hint="cs"/>
          <w:rtl/>
        </w:rPr>
        <w:t xml:space="preserve">רגע זה עדיין לא פתרנו את מצוקת הרשויות המקומיות - - - </w:t>
      </w:r>
    </w:p>
    <w:p w14:paraId="37E90CF6" w14:textId="77777777" w:rsidR="00000000" w:rsidRDefault="00162D07">
      <w:pPr>
        <w:pStyle w:val="a0"/>
        <w:rPr>
          <w:rFonts w:hint="cs"/>
          <w:rtl/>
        </w:rPr>
      </w:pPr>
    </w:p>
    <w:p w14:paraId="02A31010" w14:textId="77777777" w:rsidR="00000000" w:rsidRDefault="00162D07">
      <w:pPr>
        <w:pStyle w:val="af0"/>
        <w:rPr>
          <w:rtl/>
        </w:rPr>
      </w:pPr>
      <w:r>
        <w:rPr>
          <w:rFonts w:hint="eastAsia"/>
          <w:rtl/>
        </w:rPr>
        <w:t>משה</w:t>
      </w:r>
      <w:r>
        <w:rPr>
          <w:rtl/>
        </w:rPr>
        <w:t xml:space="preserve"> גפני (יהדות התורה):</w:t>
      </w:r>
    </w:p>
    <w:p w14:paraId="44ABEF5C" w14:textId="77777777" w:rsidR="00000000" w:rsidRDefault="00162D07">
      <w:pPr>
        <w:pStyle w:val="a0"/>
        <w:rPr>
          <w:rFonts w:hint="cs"/>
          <w:rtl/>
        </w:rPr>
      </w:pPr>
    </w:p>
    <w:p w14:paraId="130A6316" w14:textId="77777777" w:rsidR="00000000" w:rsidRDefault="00162D07">
      <w:pPr>
        <w:pStyle w:val="a0"/>
        <w:rPr>
          <w:rFonts w:hint="cs"/>
          <w:rtl/>
        </w:rPr>
      </w:pPr>
      <w:r>
        <w:rPr>
          <w:rFonts w:hint="cs"/>
          <w:rtl/>
        </w:rPr>
        <w:t>אדוני השר.</w:t>
      </w:r>
    </w:p>
    <w:p w14:paraId="1087F220" w14:textId="77777777" w:rsidR="00000000" w:rsidRDefault="00162D07">
      <w:pPr>
        <w:pStyle w:val="a0"/>
        <w:rPr>
          <w:rFonts w:hint="cs"/>
          <w:rtl/>
        </w:rPr>
      </w:pPr>
    </w:p>
    <w:p w14:paraId="4A6072C4" w14:textId="77777777" w:rsidR="00000000" w:rsidRDefault="00162D07">
      <w:pPr>
        <w:pStyle w:val="af1"/>
        <w:rPr>
          <w:rtl/>
        </w:rPr>
      </w:pPr>
      <w:r>
        <w:rPr>
          <w:rtl/>
        </w:rPr>
        <w:t>היו"ר ראובן ריבלין:</w:t>
      </w:r>
    </w:p>
    <w:p w14:paraId="711FAB6E" w14:textId="77777777" w:rsidR="00000000" w:rsidRDefault="00162D07">
      <w:pPr>
        <w:pStyle w:val="a0"/>
        <w:rPr>
          <w:rtl/>
        </w:rPr>
      </w:pPr>
    </w:p>
    <w:p w14:paraId="6700A02E" w14:textId="77777777" w:rsidR="00000000" w:rsidRDefault="00162D07">
      <w:pPr>
        <w:pStyle w:val="a0"/>
        <w:rPr>
          <w:rFonts w:hint="cs"/>
          <w:rtl/>
        </w:rPr>
      </w:pPr>
      <w:r>
        <w:rPr>
          <w:rFonts w:hint="cs"/>
          <w:rtl/>
        </w:rPr>
        <w:t>השר בארץ, מה אתה רוצה?</w:t>
      </w:r>
    </w:p>
    <w:p w14:paraId="1E0E036B" w14:textId="77777777" w:rsidR="00000000" w:rsidRDefault="00162D07">
      <w:pPr>
        <w:pStyle w:val="a0"/>
        <w:rPr>
          <w:rFonts w:hint="cs"/>
          <w:rtl/>
        </w:rPr>
      </w:pPr>
    </w:p>
    <w:p w14:paraId="1AA5D945" w14:textId="77777777" w:rsidR="00000000" w:rsidRDefault="00162D07">
      <w:pPr>
        <w:pStyle w:val="af0"/>
        <w:rPr>
          <w:rtl/>
        </w:rPr>
      </w:pPr>
      <w:bookmarkStart w:id="181" w:name="FS000000519T02_02_2004_18_30_45"/>
      <w:bookmarkEnd w:id="181"/>
      <w:r>
        <w:rPr>
          <w:rFonts w:hint="eastAsia"/>
          <w:rtl/>
        </w:rPr>
        <w:t>משה</w:t>
      </w:r>
      <w:r>
        <w:rPr>
          <w:rtl/>
        </w:rPr>
        <w:t xml:space="preserve"> גפני (יהדות התורה):</w:t>
      </w:r>
    </w:p>
    <w:p w14:paraId="678CE4C9" w14:textId="77777777" w:rsidR="00000000" w:rsidRDefault="00162D07">
      <w:pPr>
        <w:pStyle w:val="a0"/>
        <w:rPr>
          <w:rFonts w:hint="cs"/>
          <w:rtl/>
        </w:rPr>
      </w:pPr>
    </w:p>
    <w:p w14:paraId="2331E01E" w14:textId="77777777" w:rsidR="00000000" w:rsidRDefault="00162D07">
      <w:pPr>
        <w:pStyle w:val="a0"/>
        <w:rPr>
          <w:rFonts w:hint="cs"/>
          <w:rtl/>
        </w:rPr>
      </w:pPr>
      <w:r>
        <w:rPr>
          <w:rFonts w:hint="cs"/>
          <w:rtl/>
        </w:rPr>
        <w:t xml:space="preserve">אדוני השר, אנחנו הבנו את הדברים, חבל שתטריח את עצמך. הדברים ברורים לגמרי. </w:t>
      </w:r>
    </w:p>
    <w:p w14:paraId="4B6FA45B" w14:textId="77777777" w:rsidR="00000000" w:rsidRDefault="00162D07">
      <w:pPr>
        <w:pStyle w:val="a0"/>
        <w:rPr>
          <w:rFonts w:hint="cs"/>
          <w:rtl/>
        </w:rPr>
      </w:pPr>
    </w:p>
    <w:p w14:paraId="15011F83" w14:textId="77777777" w:rsidR="00000000" w:rsidRDefault="00162D07">
      <w:pPr>
        <w:pStyle w:val="af1"/>
        <w:rPr>
          <w:rtl/>
        </w:rPr>
      </w:pPr>
      <w:r>
        <w:rPr>
          <w:rtl/>
        </w:rPr>
        <w:t>היו"ר ראובן ריבלי</w:t>
      </w:r>
      <w:r>
        <w:rPr>
          <w:rtl/>
        </w:rPr>
        <w:t>ן:</w:t>
      </w:r>
    </w:p>
    <w:p w14:paraId="6722A002" w14:textId="77777777" w:rsidR="00000000" w:rsidRDefault="00162D07">
      <w:pPr>
        <w:pStyle w:val="a0"/>
        <w:rPr>
          <w:rtl/>
        </w:rPr>
      </w:pPr>
    </w:p>
    <w:p w14:paraId="36614824" w14:textId="77777777" w:rsidR="00000000" w:rsidRDefault="00162D07">
      <w:pPr>
        <w:pStyle w:val="a0"/>
        <w:rPr>
          <w:rFonts w:hint="cs"/>
          <w:rtl/>
        </w:rPr>
      </w:pPr>
      <w:r>
        <w:rPr>
          <w:rFonts w:hint="cs"/>
          <w:rtl/>
        </w:rPr>
        <w:t xml:space="preserve">חבר הכנסת גפני, זאת הפתעה, אני מוכרח לומר. </w:t>
      </w:r>
    </w:p>
    <w:p w14:paraId="4D1957A2" w14:textId="77777777" w:rsidR="00000000" w:rsidRDefault="00162D07">
      <w:pPr>
        <w:pStyle w:val="a0"/>
        <w:rPr>
          <w:rFonts w:hint="cs"/>
          <w:rtl/>
        </w:rPr>
      </w:pPr>
    </w:p>
    <w:p w14:paraId="6043B16C" w14:textId="77777777" w:rsidR="00000000" w:rsidRDefault="00162D07">
      <w:pPr>
        <w:pStyle w:val="-"/>
        <w:rPr>
          <w:rtl/>
        </w:rPr>
      </w:pPr>
      <w:bookmarkStart w:id="182" w:name="FS000000519T02_02_2004_18_44_18"/>
      <w:bookmarkStart w:id="183" w:name="FS000000519T02_02_2004_18_44_25C"/>
      <w:bookmarkEnd w:id="182"/>
      <w:bookmarkEnd w:id="183"/>
      <w:r>
        <w:rPr>
          <w:rtl/>
        </w:rPr>
        <w:t>שר הפנים אברהם פורז:</w:t>
      </w:r>
    </w:p>
    <w:p w14:paraId="1FFA78B1" w14:textId="77777777" w:rsidR="00000000" w:rsidRDefault="00162D07">
      <w:pPr>
        <w:pStyle w:val="a0"/>
        <w:rPr>
          <w:rtl/>
        </w:rPr>
      </w:pPr>
    </w:p>
    <w:p w14:paraId="66F4ECD3" w14:textId="77777777" w:rsidR="00000000" w:rsidRDefault="00162D07">
      <w:pPr>
        <w:pStyle w:val="a0"/>
        <w:rPr>
          <w:rFonts w:hint="cs"/>
          <w:rtl/>
        </w:rPr>
      </w:pPr>
      <w:r>
        <w:rPr>
          <w:rFonts w:hint="cs"/>
          <w:rtl/>
        </w:rPr>
        <w:t>חבר הכנסת גפני, אם כל הדוברים פה היו מדברים רק כשהעניין לא מאוד ברור, היינו פה מנזר השתקנים. מאחר שכל חברי הכנסת אומרים פה דברים שכולם כבר יודעים מזמן, ואני גם יכול להגיד לך כשמישהו עול</w:t>
      </w:r>
      <w:r>
        <w:rPr>
          <w:rFonts w:hint="cs"/>
          <w:rtl/>
        </w:rPr>
        <w:t xml:space="preserve">ה בדיוק מה הוא יאמר </w:t>
      </w:r>
      <w:r>
        <w:rPr>
          <w:rtl/>
        </w:rPr>
        <w:t>–</w:t>
      </w:r>
      <w:r>
        <w:rPr>
          <w:rFonts w:hint="cs"/>
          <w:rtl/>
        </w:rPr>
        <w:t xml:space="preserve"> אני מכיר את הטקסט בהצגה </w:t>
      </w:r>
      <w:r>
        <w:rPr>
          <w:rtl/>
        </w:rPr>
        <w:t>–</w:t>
      </w:r>
      <w:r>
        <w:rPr>
          <w:rFonts w:hint="cs"/>
          <w:rtl/>
        </w:rPr>
        <w:t xml:space="preserve"> תרשה לי לא לחרוג ממה שכולם נוהגים, וגם אני אחזור על דברים שברורים לך מזמן. </w:t>
      </w:r>
    </w:p>
    <w:p w14:paraId="5D2E4247" w14:textId="77777777" w:rsidR="00000000" w:rsidRDefault="00162D07">
      <w:pPr>
        <w:pStyle w:val="a0"/>
        <w:rPr>
          <w:rFonts w:hint="cs"/>
          <w:rtl/>
        </w:rPr>
      </w:pPr>
    </w:p>
    <w:p w14:paraId="52B17FA6" w14:textId="77777777" w:rsidR="00000000" w:rsidRDefault="00162D07">
      <w:pPr>
        <w:pStyle w:val="af0"/>
        <w:rPr>
          <w:rtl/>
        </w:rPr>
      </w:pPr>
      <w:r>
        <w:rPr>
          <w:rFonts w:hint="eastAsia"/>
          <w:rtl/>
        </w:rPr>
        <w:t>דני</w:t>
      </w:r>
      <w:r>
        <w:rPr>
          <w:rtl/>
        </w:rPr>
        <w:t xml:space="preserve"> יתום (העבודה-מימד):</w:t>
      </w:r>
    </w:p>
    <w:p w14:paraId="7E7AE5AF" w14:textId="77777777" w:rsidR="00000000" w:rsidRDefault="00162D07">
      <w:pPr>
        <w:pStyle w:val="a0"/>
        <w:rPr>
          <w:rFonts w:hint="cs"/>
          <w:rtl/>
        </w:rPr>
      </w:pPr>
    </w:p>
    <w:p w14:paraId="4BCA575F" w14:textId="77777777" w:rsidR="00000000" w:rsidRDefault="00162D07">
      <w:pPr>
        <w:pStyle w:val="a0"/>
        <w:rPr>
          <w:rFonts w:hint="cs"/>
          <w:rtl/>
        </w:rPr>
      </w:pPr>
      <w:r>
        <w:rPr>
          <w:rFonts w:hint="cs"/>
          <w:rtl/>
        </w:rPr>
        <w:t xml:space="preserve">פורז, אתה יכול לרדת, חבר הכנסת מגלי והבה הגיע. </w:t>
      </w:r>
    </w:p>
    <w:p w14:paraId="2C86A776" w14:textId="77777777" w:rsidR="00000000" w:rsidRDefault="00162D07">
      <w:pPr>
        <w:pStyle w:val="a0"/>
        <w:rPr>
          <w:rFonts w:hint="cs"/>
          <w:rtl/>
        </w:rPr>
      </w:pPr>
    </w:p>
    <w:p w14:paraId="44D32C70" w14:textId="77777777" w:rsidR="00000000" w:rsidRDefault="00162D07">
      <w:pPr>
        <w:pStyle w:val="-"/>
        <w:rPr>
          <w:rtl/>
        </w:rPr>
      </w:pPr>
      <w:bookmarkStart w:id="184" w:name="FS000000519T02_02_2004_18_31_19C"/>
      <w:bookmarkEnd w:id="184"/>
      <w:r>
        <w:rPr>
          <w:rtl/>
        </w:rPr>
        <w:t>שר הפנים אברהם פורז:</w:t>
      </w:r>
    </w:p>
    <w:p w14:paraId="745CA4F8" w14:textId="77777777" w:rsidR="00000000" w:rsidRDefault="00162D07">
      <w:pPr>
        <w:pStyle w:val="a0"/>
        <w:rPr>
          <w:rtl/>
        </w:rPr>
      </w:pPr>
    </w:p>
    <w:p w14:paraId="2131A798" w14:textId="77777777" w:rsidR="00000000" w:rsidRDefault="00162D07">
      <w:pPr>
        <w:pStyle w:val="a0"/>
        <w:rPr>
          <w:rFonts w:hint="cs"/>
          <w:rtl/>
        </w:rPr>
      </w:pPr>
      <w:r>
        <w:rPr>
          <w:rFonts w:hint="cs"/>
          <w:rtl/>
        </w:rPr>
        <w:t>זה שאני, למשל, מאמין לשר האוצר, ידע</w:t>
      </w:r>
      <w:r>
        <w:rPr>
          <w:rFonts w:hint="cs"/>
          <w:rtl/>
        </w:rPr>
        <w:t xml:space="preserve">ת? זה שאני מאמין לראש הממשלה ידעת? הנה עכשיו אתה יודע.  </w:t>
      </w:r>
    </w:p>
    <w:p w14:paraId="08F74278" w14:textId="77777777" w:rsidR="00000000" w:rsidRDefault="00162D07">
      <w:pPr>
        <w:pStyle w:val="a0"/>
        <w:rPr>
          <w:rFonts w:hint="cs"/>
          <w:rtl/>
        </w:rPr>
      </w:pPr>
    </w:p>
    <w:p w14:paraId="10BDBDAE" w14:textId="77777777" w:rsidR="00000000" w:rsidRDefault="00162D07">
      <w:pPr>
        <w:pStyle w:val="af0"/>
        <w:rPr>
          <w:rtl/>
        </w:rPr>
      </w:pPr>
      <w:r>
        <w:rPr>
          <w:rFonts w:hint="eastAsia"/>
          <w:rtl/>
        </w:rPr>
        <w:t>זהבה</w:t>
      </w:r>
      <w:r>
        <w:rPr>
          <w:rtl/>
        </w:rPr>
        <w:t xml:space="preserve"> גלאון (מרצ):</w:t>
      </w:r>
    </w:p>
    <w:p w14:paraId="5A2265A5" w14:textId="77777777" w:rsidR="00000000" w:rsidRDefault="00162D07">
      <w:pPr>
        <w:pStyle w:val="a0"/>
        <w:ind w:left="719" w:firstLine="0"/>
        <w:rPr>
          <w:rFonts w:hint="cs"/>
          <w:rtl/>
        </w:rPr>
      </w:pPr>
    </w:p>
    <w:p w14:paraId="74A255F0" w14:textId="77777777" w:rsidR="00000000" w:rsidRDefault="00162D07">
      <w:pPr>
        <w:pStyle w:val="a0"/>
        <w:ind w:left="719" w:firstLine="0"/>
        <w:rPr>
          <w:rFonts w:hint="cs"/>
          <w:rtl/>
        </w:rPr>
      </w:pPr>
      <w:r>
        <w:rPr>
          <w:rFonts w:hint="cs"/>
          <w:rtl/>
        </w:rPr>
        <w:t>איך אתה ישן בלילה?</w:t>
      </w:r>
    </w:p>
    <w:p w14:paraId="12C7C0B7" w14:textId="77777777" w:rsidR="00000000" w:rsidRDefault="00162D07">
      <w:pPr>
        <w:pStyle w:val="a0"/>
        <w:ind w:left="719" w:firstLine="0"/>
        <w:rPr>
          <w:rFonts w:hint="cs"/>
          <w:rtl/>
        </w:rPr>
      </w:pPr>
    </w:p>
    <w:p w14:paraId="1438EEF2" w14:textId="77777777" w:rsidR="00000000" w:rsidRDefault="00162D07">
      <w:pPr>
        <w:pStyle w:val="-"/>
        <w:rPr>
          <w:rtl/>
        </w:rPr>
      </w:pPr>
      <w:bookmarkStart w:id="185" w:name="FS000000519T02_02_2004_18_31_28C"/>
      <w:bookmarkEnd w:id="185"/>
      <w:r>
        <w:rPr>
          <w:rtl/>
        </w:rPr>
        <w:t>שר הפנים אברהם פורז:</w:t>
      </w:r>
    </w:p>
    <w:p w14:paraId="673371CF" w14:textId="77777777" w:rsidR="00000000" w:rsidRDefault="00162D07">
      <w:pPr>
        <w:pStyle w:val="a0"/>
        <w:rPr>
          <w:rtl/>
        </w:rPr>
      </w:pPr>
    </w:p>
    <w:p w14:paraId="3BA1FF5F" w14:textId="77777777" w:rsidR="00000000" w:rsidRDefault="00162D07">
      <w:pPr>
        <w:pStyle w:val="a0"/>
        <w:rPr>
          <w:rFonts w:hint="cs"/>
          <w:rtl/>
        </w:rPr>
      </w:pPr>
      <w:r>
        <w:rPr>
          <w:rFonts w:hint="cs"/>
          <w:rtl/>
        </w:rPr>
        <w:t>בנסיבות אלה, אני חושב שהצעות האי-אמון אינן במקומן. הממשלה הזאת, כך אני בטוח, תפתור את מצוקת השלטון המקומי, בעזרת ראש הממשלה, בעזרת שר האו</w:t>
      </w:r>
      <w:r>
        <w:rPr>
          <w:rFonts w:hint="cs"/>
          <w:rtl/>
        </w:rPr>
        <w:t xml:space="preserve">צר ובעזרת אנשי משרד הפנים. תודה רבה. </w:t>
      </w:r>
    </w:p>
    <w:p w14:paraId="50CEABF0" w14:textId="77777777" w:rsidR="00000000" w:rsidRDefault="00162D07">
      <w:pPr>
        <w:pStyle w:val="a0"/>
        <w:rPr>
          <w:rFonts w:hint="cs"/>
          <w:rtl/>
        </w:rPr>
      </w:pPr>
    </w:p>
    <w:p w14:paraId="23A6FA85" w14:textId="77777777" w:rsidR="00000000" w:rsidRDefault="00162D07">
      <w:pPr>
        <w:pStyle w:val="af1"/>
        <w:rPr>
          <w:rtl/>
        </w:rPr>
      </w:pPr>
      <w:r>
        <w:rPr>
          <w:rtl/>
        </w:rPr>
        <w:t>היו"ר ראובן ריבלין:</w:t>
      </w:r>
    </w:p>
    <w:p w14:paraId="57E57C1C" w14:textId="77777777" w:rsidR="00000000" w:rsidRDefault="00162D07">
      <w:pPr>
        <w:pStyle w:val="a0"/>
        <w:rPr>
          <w:rtl/>
        </w:rPr>
      </w:pPr>
    </w:p>
    <w:p w14:paraId="19D71611" w14:textId="77777777" w:rsidR="00000000" w:rsidRDefault="00162D07">
      <w:pPr>
        <w:pStyle w:val="a0"/>
        <w:rPr>
          <w:rFonts w:hint="cs"/>
          <w:rtl/>
        </w:rPr>
      </w:pPr>
      <w:r>
        <w:rPr>
          <w:rFonts w:hint="cs"/>
          <w:rtl/>
        </w:rPr>
        <w:t>תודה. ובכן, רבותי חברי הכנסת, אני רוצה להראות לכם שאני לא רק עושה חסד עם הממשלה. אומר לי יושב-ראש סיעת ש"ס שהיתה בדבריו</w:t>
      </w:r>
      <w:bookmarkStart w:id="186" w:name="FS000000494T02_02_2004_18_31_57"/>
      <w:bookmarkEnd w:id="186"/>
      <w:r>
        <w:rPr>
          <w:rFonts w:hint="cs"/>
          <w:rtl/>
        </w:rPr>
        <w:t xml:space="preserve"> של השר משום התרסה. </w:t>
      </w:r>
    </w:p>
    <w:p w14:paraId="6B76401F" w14:textId="77777777" w:rsidR="00000000" w:rsidRDefault="00162D07">
      <w:pPr>
        <w:pStyle w:val="a0"/>
        <w:rPr>
          <w:rFonts w:hint="cs"/>
          <w:rtl/>
        </w:rPr>
      </w:pPr>
    </w:p>
    <w:p w14:paraId="3286DD13" w14:textId="77777777" w:rsidR="00000000" w:rsidRDefault="00162D07">
      <w:pPr>
        <w:pStyle w:val="af0"/>
        <w:rPr>
          <w:rtl/>
        </w:rPr>
      </w:pPr>
      <w:r>
        <w:rPr>
          <w:rFonts w:hint="eastAsia"/>
          <w:rtl/>
        </w:rPr>
        <w:t>זהבה</w:t>
      </w:r>
      <w:r>
        <w:rPr>
          <w:rtl/>
        </w:rPr>
        <w:t xml:space="preserve"> גלאון (מרצ):</w:t>
      </w:r>
    </w:p>
    <w:p w14:paraId="7ADBE675" w14:textId="77777777" w:rsidR="00000000" w:rsidRDefault="00162D07">
      <w:pPr>
        <w:pStyle w:val="a0"/>
        <w:rPr>
          <w:rFonts w:hint="cs"/>
          <w:rtl/>
        </w:rPr>
      </w:pPr>
    </w:p>
    <w:p w14:paraId="61251E6C" w14:textId="77777777" w:rsidR="00000000" w:rsidRDefault="00162D07">
      <w:pPr>
        <w:pStyle w:val="a0"/>
        <w:rPr>
          <w:rFonts w:hint="cs"/>
          <w:rtl/>
        </w:rPr>
      </w:pPr>
      <w:r>
        <w:rPr>
          <w:rFonts w:hint="cs"/>
          <w:rtl/>
        </w:rPr>
        <w:t>- - -</w:t>
      </w:r>
    </w:p>
    <w:p w14:paraId="680D0241" w14:textId="77777777" w:rsidR="00000000" w:rsidRDefault="00162D07">
      <w:pPr>
        <w:pStyle w:val="a0"/>
        <w:rPr>
          <w:rFonts w:hint="cs"/>
          <w:rtl/>
        </w:rPr>
      </w:pPr>
    </w:p>
    <w:p w14:paraId="561C5C77" w14:textId="77777777" w:rsidR="00000000" w:rsidRDefault="00162D07">
      <w:pPr>
        <w:pStyle w:val="af1"/>
        <w:rPr>
          <w:rtl/>
        </w:rPr>
      </w:pPr>
      <w:r>
        <w:rPr>
          <w:rtl/>
        </w:rPr>
        <w:t>היו"ר ראובן ריבלין:</w:t>
      </w:r>
    </w:p>
    <w:p w14:paraId="19142DCE" w14:textId="77777777" w:rsidR="00000000" w:rsidRDefault="00162D07">
      <w:pPr>
        <w:pStyle w:val="a0"/>
        <w:rPr>
          <w:rtl/>
        </w:rPr>
      </w:pPr>
    </w:p>
    <w:p w14:paraId="362DF2E1" w14:textId="77777777" w:rsidR="00000000" w:rsidRDefault="00162D07">
      <w:pPr>
        <w:pStyle w:val="a0"/>
        <w:rPr>
          <w:rFonts w:hint="cs"/>
          <w:rtl/>
        </w:rPr>
      </w:pPr>
      <w:r>
        <w:rPr>
          <w:rFonts w:hint="cs"/>
          <w:rtl/>
        </w:rPr>
        <w:t>חבר הכנס</w:t>
      </w:r>
      <w:r>
        <w:rPr>
          <w:rFonts w:hint="cs"/>
          <w:rtl/>
        </w:rPr>
        <w:t xml:space="preserve">ת ישי, האם אדוני רוצה ללכת להצבעה או רוצה לומר דברים? </w:t>
      </w:r>
    </w:p>
    <w:p w14:paraId="1BCB80AD" w14:textId="77777777" w:rsidR="00000000" w:rsidRDefault="00162D07">
      <w:pPr>
        <w:pStyle w:val="a0"/>
        <w:rPr>
          <w:rFonts w:hint="cs"/>
          <w:rtl/>
        </w:rPr>
      </w:pPr>
    </w:p>
    <w:p w14:paraId="691425A4" w14:textId="77777777" w:rsidR="00000000" w:rsidRDefault="00162D07">
      <w:pPr>
        <w:pStyle w:val="a"/>
        <w:rPr>
          <w:rtl/>
        </w:rPr>
      </w:pPr>
      <w:bookmarkStart w:id="187" w:name="FS000000494T02_02_2004_18_32_07C"/>
      <w:bookmarkStart w:id="188" w:name="FS000000494T02_02_2004_18_32_13"/>
      <w:bookmarkStart w:id="189" w:name="_Toc78878339"/>
      <w:bookmarkEnd w:id="187"/>
      <w:bookmarkEnd w:id="188"/>
      <w:r>
        <w:rPr>
          <w:rtl/>
        </w:rPr>
        <w:t>אליהו ישי (ש"ס):</w:t>
      </w:r>
      <w:bookmarkEnd w:id="189"/>
    </w:p>
    <w:p w14:paraId="44F4F8A4" w14:textId="77777777" w:rsidR="00000000" w:rsidRDefault="00162D07">
      <w:pPr>
        <w:pStyle w:val="a0"/>
        <w:rPr>
          <w:rFonts w:hint="cs"/>
          <w:rtl/>
        </w:rPr>
      </w:pPr>
    </w:p>
    <w:p w14:paraId="04F39348" w14:textId="77777777" w:rsidR="00000000" w:rsidRDefault="00162D07">
      <w:pPr>
        <w:pStyle w:val="a0"/>
        <w:rPr>
          <w:rFonts w:hint="cs"/>
          <w:rtl/>
        </w:rPr>
      </w:pPr>
      <w:r>
        <w:rPr>
          <w:rFonts w:hint="cs"/>
          <w:rtl/>
        </w:rPr>
        <w:t>- - -</w:t>
      </w:r>
    </w:p>
    <w:p w14:paraId="0F65F39F" w14:textId="77777777" w:rsidR="00000000" w:rsidRDefault="00162D07">
      <w:pPr>
        <w:pStyle w:val="a0"/>
        <w:rPr>
          <w:rFonts w:hint="cs"/>
          <w:rtl/>
        </w:rPr>
      </w:pPr>
    </w:p>
    <w:p w14:paraId="553FD2A8" w14:textId="77777777" w:rsidR="00000000" w:rsidRDefault="00162D07">
      <w:pPr>
        <w:pStyle w:val="af1"/>
        <w:rPr>
          <w:rtl/>
        </w:rPr>
      </w:pPr>
      <w:r>
        <w:rPr>
          <w:rtl/>
        </w:rPr>
        <w:t>היו"ר ראובן ריבלין:</w:t>
      </w:r>
    </w:p>
    <w:p w14:paraId="0C816435" w14:textId="77777777" w:rsidR="00000000" w:rsidRDefault="00162D07">
      <w:pPr>
        <w:pStyle w:val="a0"/>
        <w:rPr>
          <w:rtl/>
        </w:rPr>
      </w:pPr>
    </w:p>
    <w:p w14:paraId="5AEDEB51" w14:textId="77777777" w:rsidR="00000000" w:rsidRDefault="00162D07">
      <w:pPr>
        <w:pStyle w:val="a0"/>
        <w:rPr>
          <w:rFonts w:hint="cs"/>
          <w:rtl/>
        </w:rPr>
      </w:pPr>
      <w:r>
        <w:rPr>
          <w:rFonts w:hint="cs"/>
          <w:rtl/>
        </w:rPr>
        <w:t xml:space="preserve">בבקשה, לרשות אדוני שלוש דקות. </w:t>
      </w:r>
    </w:p>
    <w:p w14:paraId="746966C0" w14:textId="77777777" w:rsidR="00000000" w:rsidRDefault="00162D07">
      <w:pPr>
        <w:pStyle w:val="a0"/>
        <w:rPr>
          <w:rFonts w:hint="cs"/>
          <w:rtl/>
        </w:rPr>
      </w:pPr>
    </w:p>
    <w:p w14:paraId="0A97DC46" w14:textId="77777777" w:rsidR="00000000" w:rsidRDefault="00162D07">
      <w:pPr>
        <w:pStyle w:val="a"/>
        <w:rPr>
          <w:rtl/>
        </w:rPr>
      </w:pPr>
      <w:bookmarkStart w:id="190" w:name="FS000000494T02_02_2004_18_50_58"/>
      <w:bookmarkStart w:id="191" w:name="_Toc78878340"/>
      <w:bookmarkEnd w:id="190"/>
      <w:r>
        <w:rPr>
          <w:rFonts w:hint="eastAsia"/>
          <w:rtl/>
        </w:rPr>
        <w:t>אליהו</w:t>
      </w:r>
      <w:r>
        <w:rPr>
          <w:rtl/>
        </w:rPr>
        <w:t xml:space="preserve"> ישי (ש"ס):</w:t>
      </w:r>
      <w:bookmarkEnd w:id="191"/>
    </w:p>
    <w:p w14:paraId="7EEA1B1B" w14:textId="77777777" w:rsidR="00000000" w:rsidRDefault="00162D07">
      <w:pPr>
        <w:pStyle w:val="a0"/>
        <w:rPr>
          <w:rFonts w:hint="cs"/>
          <w:rtl/>
        </w:rPr>
      </w:pPr>
    </w:p>
    <w:p w14:paraId="761EC50E" w14:textId="77777777" w:rsidR="00000000" w:rsidRDefault="00162D07">
      <w:pPr>
        <w:pStyle w:val="a0"/>
        <w:rPr>
          <w:rFonts w:hint="cs"/>
          <w:rtl/>
        </w:rPr>
      </w:pPr>
      <w:r>
        <w:rPr>
          <w:rFonts w:hint="cs"/>
          <w:rtl/>
        </w:rPr>
        <w:t>אדוני היושב-ראש, אני רוצה לגשת מייד להצבעה. הרבה דברים לא הותיר לי שר הפנים לומר, מכיוון שהוא כבר אמר שי</w:t>
      </w:r>
      <w:r>
        <w:rPr>
          <w:rFonts w:hint="cs"/>
          <w:rtl/>
        </w:rPr>
        <w:t xml:space="preserve">כול להיות שהוא טיפש. לצערי הרב, לשר הפנים לוקח שנה שלמה להבין מה זה להיות שר הפנים, מה זאת מצוקת רשויות, אחרי שהוא הולך לשר האוצר ביוזמתו, ומבקש משר האוצר לקצץ ממשרד הפנים, דהיינו מראשי הרשויות. אל תעשה צחוק מעצמך, זה דבר ראשון. </w:t>
      </w:r>
    </w:p>
    <w:p w14:paraId="157A99CF" w14:textId="77777777" w:rsidR="00000000" w:rsidRDefault="00162D07">
      <w:pPr>
        <w:pStyle w:val="a0"/>
        <w:rPr>
          <w:rFonts w:hint="cs"/>
          <w:rtl/>
        </w:rPr>
      </w:pPr>
    </w:p>
    <w:p w14:paraId="1B6B4715" w14:textId="77777777" w:rsidR="00000000" w:rsidRDefault="00162D07">
      <w:pPr>
        <w:pStyle w:val="a0"/>
        <w:rPr>
          <w:rFonts w:hint="cs"/>
          <w:rtl/>
        </w:rPr>
      </w:pPr>
      <w:r>
        <w:rPr>
          <w:rFonts w:hint="cs"/>
          <w:rtl/>
        </w:rPr>
        <w:t>ראשי הרשויות סיפרו לי, שמ</w:t>
      </w:r>
      <w:r>
        <w:rPr>
          <w:rFonts w:hint="cs"/>
          <w:rtl/>
        </w:rPr>
        <w:t>כתב אחד הוא כתב להם בעניין החתולים והכלבים. שר החתולים, שר הרייטינג. מה, אתה יועץ התקשורת של שינוי או של הממשלה? יש דובר הממשלה. מה אתה מבלבל במוח? אתה הולך ומבקש לקצץ מראשי רשויות - איך הם יוכלו להתקיים? מהבריאות, מהחינוך, מהרווחה וגם במשרד הפנים אתה מקצץ</w:t>
      </w:r>
      <w:r>
        <w:rPr>
          <w:rFonts w:hint="cs"/>
          <w:rtl/>
        </w:rPr>
        <w:t xml:space="preserve">? </w:t>
      </w:r>
    </w:p>
    <w:p w14:paraId="7D92C2E6" w14:textId="77777777" w:rsidR="00000000" w:rsidRDefault="00162D07">
      <w:pPr>
        <w:pStyle w:val="a0"/>
        <w:rPr>
          <w:rFonts w:hint="cs"/>
          <w:rtl/>
        </w:rPr>
      </w:pPr>
    </w:p>
    <w:p w14:paraId="024BDC55" w14:textId="77777777" w:rsidR="00000000" w:rsidRDefault="00162D07">
      <w:pPr>
        <w:pStyle w:val="a0"/>
        <w:rPr>
          <w:rFonts w:hint="cs"/>
          <w:rtl/>
        </w:rPr>
      </w:pPr>
      <w:r>
        <w:rPr>
          <w:rFonts w:hint="cs"/>
          <w:rtl/>
        </w:rPr>
        <w:t>אתה מנסה להטיל רפש על אחרים? אתה מנסה לומר שאני התניתי? ראש עיר אחד לא קם ואמר שהתניתי. אתה כן התנית. נכון, מי שייתן כסף לחתולים ולכלבים - - -</w:t>
      </w:r>
    </w:p>
    <w:p w14:paraId="33505636" w14:textId="77777777" w:rsidR="00000000" w:rsidRDefault="00162D07">
      <w:pPr>
        <w:pStyle w:val="a0"/>
        <w:rPr>
          <w:rFonts w:hint="cs"/>
          <w:rtl/>
        </w:rPr>
      </w:pPr>
    </w:p>
    <w:p w14:paraId="2C082B57" w14:textId="77777777" w:rsidR="00000000" w:rsidRDefault="00162D07">
      <w:pPr>
        <w:pStyle w:val="af0"/>
        <w:rPr>
          <w:rtl/>
        </w:rPr>
      </w:pPr>
      <w:r>
        <w:rPr>
          <w:rFonts w:hint="eastAsia"/>
          <w:rtl/>
        </w:rPr>
        <w:t>אילן</w:t>
      </w:r>
      <w:r>
        <w:rPr>
          <w:rtl/>
        </w:rPr>
        <w:t xml:space="preserve"> ליבוביץ (שינוי):</w:t>
      </w:r>
    </w:p>
    <w:p w14:paraId="50736B4A" w14:textId="77777777" w:rsidR="00000000" w:rsidRDefault="00162D07">
      <w:pPr>
        <w:pStyle w:val="a0"/>
        <w:rPr>
          <w:rFonts w:hint="cs"/>
          <w:rtl/>
        </w:rPr>
      </w:pPr>
    </w:p>
    <w:p w14:paraId="76E7E90B" w14:textId="77777777" w:rsidR="00000000" w:rsidRDefault="00162D07">
      <w:pPr>
        <w:pStyle w:val="a0"/>
        <w:ind w:left="719" w:firstLine="0"/>
        <w:rPr>
          <w:rFonts w:hint="cs"/>
          <w:rtl/>
        </w:rPr>
      </w:pPr>
      <w:r>
        <w:rPr>
          <w:rFonts w:hint="cs"/>
          <w:rtl/>
        </w:rPr>
        <w:t>- - -</w:t>
      </w:r>
    </w:p>
    <w:p w14:paraId="39E4522B" w14:textId="77777777" w:rsidR="00000000" w:rsidRDefault="00162D07">
      <w:pPr>
        <w:pStyle w:val="a0"/>
        <w:rPr>
          <w:rFonts w:hint="cs"/>
          <w:rtl/>
        </w:rPr>
      </w:pPr>
    </w:p>
    <w:p w14:paraId="0731092D" w14:textId="77777777" w:rsidR="00000000" w:rsidRDefault="00162D07">
      <w:pPr>
        <w:pStyle w:val="af0"/>
        <w:rPr>
          <w:rtl/>
        </w:rPr>
      </w:pPr>
      <w:r>
        <w:rPr>
          <w:rFonts w:hint="eastAsia"/>
          <w:rtl/>
        </w:rPr>
        <w:t>דוד</w:t>
      </w:r>
      <w:r>
        <w:rPr>
          <w:rtl/>
        </w:rPr>
        <w:t xml:space="preserve"> אזולאי (ש"ס):</w:t>
      </w:r>
    </w:p>
    <w:p w14:paraId="7F39B6BF" w14:textId="77777777" w:rsidR="00000000" w:rsidRDefault="00162D07">
      <w:pPr>
        <w:pStyle w:val="a0"/>
        <w:rPr>
          <w:rFonts w:hint="cs"/>
          <w:rtl/>
        </w:rPr>
      </w:pPr>
    </w:p>
    <w:p w14:paraId="6424AE74" w14:textId="77777777" w:rsidR="00000000" w:rsidRDefault="00162D07">
      <w:pPr>
        <w:pStyle w:val="a0"/>
        <w:ind w:left="719" w:firstLine="0"/>
        <w:rPr>
          <w:rFonts w:hint="cs"/>
          <w:rtl/>
        </w:rPr>
      </w:pPr>
      <w:r>
        <w:rPr>
          <w:rFonts w:hint="cs"/>
          <w:rtl/>
        </w:rPr>
        <w:t>- - -</w:t>
      </w:r>
    </w:p>
    <w:p w14:paraId="6E4575B9" w14:textId="77777777" w:rsidR="00000000" w:rsidRDefault="00162D07">
      <w:pPr>
        <w:pStyle w:val="-"/>
        <w:rPr>
          <w:rFonts w:hint="cs"/>
          <w:rtl/>
        </w:rPr>
      </w:pPr>
      <w:bookmarkStart w:id="192" w:name="FS000000494T02_02_2004_18_33_18C"/>
      <w:bookmarkEnd w:id="192"/>
    </w:p>
    <w:p w14:paraId="79C23563" w14:textId="77777777" w:rsidR="00000000" w:rsidRDefault="00162D07">
      <w:pPr>
        <w:pStyle w:val="-"/>
        <w:rPr>
          <w:rtl/>
        </w:rPr>
      </w:pPr>
      <w:r>
        <w:rPr>
          <w:rtl/>
        </w:rPr>
        <w:t>אליהו ישי (ש"ס):</w:t>
      </w:r>
    </w:p>
    <w:p w14:paraId="2A87087C" w14:textId="77777777" w:rsidR="00000000" w:rsidRDefault="00162D07">
      <w:pPr>
        <w:pStyle w:val="a0"/>
        <w:rPr>
          <w:rtl/>
        </w:rPr>
      </w:pPr>
    </w:p>
    <w:p w14:paraId="195D37B8" w14:textId="77777777" w:rsidR="00000000" w:rsidRDefault="00162D07">
      <w:pPr>
        <w:pStyle w:val="a0"/>
        <w:rPr>
          <w:rFonts w:hint="cs"/>
          <w:rtl/>
        </w:rPr>
      </w:pPr>
      <w:r>
        <w:rPr>
          <w:rFonts w:hint="cs"/>
          <w:rtl/>
        </w:rPr>
        <w:t>אגב, אין לי כלום נגד החתולים והכלב</w:t>
      </w:r>
      <w:r>
        <w:rPr>
          <w:rFonts w:hint="cs"/>
          <w:rtl/>
        </w:rPr>
        <w:t xml:space="preserve">ים. אבל אתה מתנה העברת כספים, כשמדובר בחתולים ובכלבים? ילדים רעבים ללחם. </w:t>
      </w:r>
    </w:p>
    <w:p w14:paraId="282F49F0" w14:textId="77777777" w:rsidR="00000000" w:rsidRDefault="00162D07">
      <w:pPr>
        <w:pStyle w:val="a0"/>
        <w:rPr>
          <w:rFonts w:hint="cs"/>
          <w:rtl/>
        </w:rPr>
      </w:pPr>
    </w:p>
    <w:p w14:paraId="39344997" w14:textId="77777777" w:rsidR="00000000" w:rsidRDefault="00162D07">
      <w:pPr>
        <w:pStyle w:val="af0"/>
        <w:rPr>
          <w:rtl/>
        </w:rPr>
      </w:pPr>
      <w:r>
        <w:rPr>
          <w:rFonts w:hint="eastAsia"/>
          <w:rtl/>
        </w:rPr>
        <w:t>יגאל</w:t>
      </w:r>
      <w:r>
        <w:rPr>
          <w:rtl/>
        </w:rPr>
        <w:t xml:space="preserve"> יאסינוב (שינוי):</w:t>
      </w:r>
    </w:p>
    <w:p w14:paraId="25F7F1AF" w14:textId="77777777" w:rsidR="00000000" w:rsidRDefault="00162D07">
      <w:pPr>
        <w:pStyle w:val="a0"/>
        <w:rPr>
          <w:rFonts w:hint="cs"/>
          <w:rtl/>
        </w:rPr>
      </w:pPr>
    </w:p>
    <w:p w14:paraId="33FF9985" w14:textId="77777777" w:rsidR="00000000" w:rsidRDefault="00162D07">
      <w:pPr>
        <w:pStyle w:val="a0"/>
        <w:rPr>
          <w:rFonts w:hint="cs"/>
          <w:rtl/>
        </w:rPr>
      </w:pPr>
      <w:r>
        <w:rPr>
          <w:rFonts w:hint="cs"/>
          <w:rtl/>
        </w:rPr>
        <w:t>- - -</w:t>
      </w:r>
    </w:p>
    <w:p w14:paraId="6FB16013" w14:textId="77777777" w:rsidR="00000000" w:rsidRDefault="00162D07">
      <w:pPr>
        <w:pStyle w:val="a0"/>
        <w:rPr>
          <w:rFonts w:hint="cs"/>
          <w:rtl/>
        </w:rPr>
      </w:pPr>
    </w:p>
    <w:p w14:paraId="02BFB42A" w14:textId="77777777" w:rsidR="00000000" w:rsidRDefault="00162D07">
      <w:pPr>
        <w:pStyle w:val="-"/>
        <w:rPr>
          <w:rtl/>
        </w:rPr>
      </w:pPr>
      <w:bookmarkStart w:id="193" w:name="FS000000494T02_02_2004_18_59_16C"/>
      <w:bookmarkEnd w:id="193"/>
      <w:r>
        <w:rPr>
          <w:rtl/>
        </w:rPr>
        <w:t>אליהו ישי (ש"ס):</w:t>
      </w:r>
    </w:p>
    <w:p w14:paraId="0F6F5B18" w14:textId="77777777" w:rsidR="00000000" w:rsidRDefault="00162D07">
      <w:pPr>
        <w:pStyle w:val="a0"/>
        <w:rPr>
          <w:rtl/>
        </w:rPr>
      </w:pPr>
    </w:p>
    <w:p w14:paraId="3E06652A" w14:textId="77777777" w:rsidR="00000000" w:rsidRDefault="00162D07">
      <w:pPr>
        <w:pStyle w:val="a0"/>
        <w:rPr>
          <w:rFonts w:hint="cs"/>
          <w:rtl/>
        </w:rPr>
      </w:pPr>
      <w:r>
        <w:rPr>
          <w:rFonts w:hint="cs"/>
          <w:rtl/>
        </w:rPr>
        <w:t>אתה, אדוני, שר הרייטינג, מה שמעניין אותך זה התקשורת, מה שמעניין אותך זה לנגח את ראשי הרשויות. אתה אפילו לא מבין מה התפקיד שלך. אם אתה</w:t>
      </w:r>
      <w:r>
        <w:rPr>
          <w:rFonts w:hint="cs"/>
          <w:rtl/>
        </w:rPr>
        <w:t xml:space="preserve"> חושב - ואתה אומר שיכול להיות - שאתה טיפש, אני בטח שלא אחלוק עליך בעניין הזה, כי אתה מוליך שולל את ראשי הרשויות, אתה עושה צחוק מכולם, אתה מתנה תנאים. הגיע הזמן שעם ישראל ידע ששינוי ואתה כשר הפנים מושחתים. נמאסתם, לכו הביתה. </w:t>
      </w:r>
    </w:p>
    <w:p w14:paraId="1663C4A4" w14:textId="77777777" w:rsidR="00000000" w:rsidRDefault="00162D07">
      <w:pPr>
        <w:pStyle w:val="a0"/>
        <w:rPr>
          <w:rFonts w:hint="cs"/>
          <w:rtl/>
        </w:rPr>
      </w:pPr>
    </w:p>
    <w:p w14:paraId="0C7B8CE4" w14:textId="77777777" w:rsidR="00000000" w:rsidRDefault="00162D07">
      <w:pPr>
        <w:pStyle w:val="af1"/>
        <w:rPr>
          <w:rtl/>
        </w:rPr>
      </w:pPr>
      <w:r>
        <w:rPr>
          <w:rtl/>
        </w:rPr>
        <w:t>היו"ר ראובן ריבלין:</w:t>
      </w:r>
    </w:p>
    <w:p w14:paraId="7AD8BAFA" w14:textId="77777777" w:rsidR="00000000" w:rsidRDefault="00162D07">
      <w:pPr>
        <w:pStyle w:val="a0"/>
        <w:rPr>
          <w:rtl/>
        </w:rPr>
      </w:pPr>
    </w:p>
    <w:p w14:paraId="6789F2D7" w14:textId="77777777" w:rsidR="00000000" w:rsidRDefault="00162D07">
      <w:pPr>
        <w:pStyle w:val="a0"/>
        <w:rPr>
          <w:rFonts w:hint="cs"/>
          <w:rtl/>
        </w:rPr>
      </w:pPr>
      <w:r>
        <w:rPr>
          <w:rFonts w:hint="cs"/>
          <w:rtl/>
        </w:rPr>
        <w:t>תודה רבה.</w:t>
      </w:r>
      <w:r>
        <w:rPr>
          <w:rFonts w:hint="cs"/>
          <w:rtl/>
        </w:rPr>
        <w:t xml:space="preserve"> אין צורך להשיב, שר הפנים. </w:t>
      </w:r>
    </w:p>
    <w:p w14:paraId="32362335" w14:textId="77777777" w:rsidR="00000000" w:rsidRDefault="00162D07">
      <w:pPr>
        <w:pStyle w:val="a0"/>
        <w:rPr>
          <w:rFonts w:hint="cs"/>
          <w:rtl/>
        </w:rPr>
      </w:pPr>
    </w:p>
    <w:p w14:paraId="61F180D1" w14:textId="77777777" w:rsidR="00000000" w:rsidRDefault="00162D07">
      <w:pPr>
        <w:pStyle w:val="a0"/>
        <w:rPr>
          <w:rFonts w:hint="cs"/>
          <w:rtl/>
        </w:rPr>
      </w:pPr>
      <w:r>
        <w:rPr>
          <w:rFonts w:hint="cs"/>
          <w:rtl/>
        </w:rPr>
        <w:t xml:space="preserve">רבותי חברי הכנסת, אנחנו ניגשים להצבעה. חבר הכנסת גדעון סער, כבוד יושב-ראש הקואליציה, האם אדוני עומד על הצבעתו? הוגשו לי 20 חתימות להצבעה שמית על הצעת האי-אמון. </w:t>
      </w:r>
    </w:p>
    <w:p w14:paraId="08E7C698" w14:textId="77777777" w:rsidR="00000000" w:rsidRDefault="00162D07">
      <w:pPr>
        <w:pStyle w:val="a0"/>
        <w:rPr>
          <w:rFonts w:hint="cs"/>
          <w:rtl/>
        </w:rPr>
      </w:pPr>
    </w:p>
    <w:p w14:paraId="3EBA6194" w14:textId="77777777" w:rsidR="00000000" w:rsidRDefault="00162D07">
      <w:pPr>
        <w:pStyle w:val="af0"/>
        <w:rPr>
          <w:rtl/>
        </w:rPr>
      </w:pPr>
      <w:r>
        <w:rPr>
          <w:rFonts w:hint="eastAsia"/>
          <w:rtl/>
        </w:rPr>
        <w:t>קריאה</w:t>
      </w:r>
      <w:r>
        <w:rPr>
          <w:rtl/>
        </w:rPr>
        <w:t>:</w:t>
      </w:r>
    </w:p>
    <w:p w14:paraId="0F3E32A0" w14:textId="77777777" w:rsidR="00000000" w:rsidRDefault="00162D07">
      <w:pPr>
        <w:pStyle w:val="a0"/>
        <w:rPr>
          <w:rFonts w:hint="cs"/>
          <w:rtl/>
        </w:rPr>
      </w:pPr>
    </w:p>
    <w:p w14:paraId="6028DF04" w14:textId="77777777" w:rsidR="00000000" w:rsidRDefault="00162D07">
      <w:pPr>
        <w:pStyle w:val="a0"/>
        <w:rPr>
          <w:rFonts w:hint="cs"/>
          <w:rtl/>
        </w:rPr>
      </w:pPr>
      <w:r>
        <w:rPr>
          <w:rFonts w:hint="cs"/>
          <w:rtl/>
        </w:rPr>
        <w:t>- - -</w:t>
      </w:r>
    </w:p>
    <w:p w14:paraId="1B0093D1" w14:textId="77777777" w:rsidR="00000000" w:rsidRDefault="00162D07">
      <w:pPr>
        <w:pStyle w:val="a0"/>
        <w:rPr>
          <w:rFonts w:hint="cs"/>
          <w:rtl/>
        </w:rPr>
      </w:pPr>
    </w:p>
    <w:p w14:paraId="003379F8" w14:textId="77777777" w:rsidR="00000000" w:rsidRDefault="00162D07">
      <w:pPr>
        <w:pStyle w:val="af1"/>
        <w:rPr>
          <w:rtl/>
        </w:rPr>
      </w:pPr>
      <w:r>
        <w:rPr>
          <w:rtl/>
        </w:rPr>
        <w:t>היו"ר ראובן ריבלין:</w:t>
      </w:r>
    </w:p>
    <w:p w14:paraId="51DAC5AE" w14:textId="77777777" w:rsidR="00000000" w:rsidRDefault="00162D07">
      <w:pPr>
        <w:pStyle w:val="a0"/>
        <w:rPr>
          <w:rtl/>
        </w:rPr>
      </w:pPr>
    </w:p>
    <w:p w14:paraId="50DE92F5" w14:textId="77777777" w:rsidR="00000000" w:rsidRDefault="00162D07">
      <w:pPr>
        <w:pStyle w:val="a0"/>
        <w:rPr>
          <w:rFonts w:hint="cs"/>
          <w:rtl/>
        </w:rPr>
      </w:pPr>
      <w:r>
        <w:rPr>
          <w:rFonts w:hint="cs"/>
          <w:rtl/>
        </w:rPr>
        <w:t>רבותי חברי הכנסת, אנחנו נקיים</w:t>
      </w:r>
      <w:r>
        <w:rPr>
          <w:rFonts w:hint="cs"/>
          <w:rtl/>
        </w:rPr>
        <w:t xml:space="preserve"> שתי הצבעות. ההצבעה הראשונה היא על הצעת האי-אמון של העבודה-מימד. </w:t>
      </w:r>
    </w:p>
    <w:p w14:paraId="05B894B4" w14:textId="77777777" w:rsidR="00000000" w:rsidRDefault="00162D07">
      <w:pPr>
        <w:pStyle w:val="a0"/>
        <w:rPr>
          <w:rFonts w:hint="cs"/>
          <w:rtl/>
        </w:rPr>
      </w:pPr>
    </w:p>
    <w:p w14:paraId="152D6CC0" w14:textId="77777777" w:rsidR="00000000" w:rsidRDefault="00162D07">
      <w:pPr>
        <w:pStyle w:val="af0"/>
        <w:rPr>
          <w:rtl/>
        </w:rPr>
      </w:pPr>
      <w:r>
        <w:rPr>
          <w:rFonts w:hint="eastAsia"/>
          <w:rtl/>
        </w:rPr>
        <w:t>גדעון</w:t>
      </w:r>
      <w:r>
        <w:rPr>
          <w:rtl/>
        </w:rPr>
        <w:t xml:space="preserve"> סער (הליכוד):</w:t>
      </w:r>
    </w:p>
    <w:p w14:paraId="0AB1AD70" w14:textId="77777777" w:rsidR="00000000" w:rsidRDefault="00162D07">
      <w:pPr>
        <w:pStyle w:val="a0"/>
        <w:rPr>
          <w:rFonts w:hint="cs"/>
          <w:rtl/>
        </w:rPr>
      </w:pPr>
    </w:p>
    <w:p w14:paraId="5D575131" w14:textId="77777777" w:rsidR="00000000" w:rsidRDefault="00162D07">
      <w:pPr>
        <w:pStyle w:val="a0"/>
        <w:rPr>
          <w:rFonts w:hint="cs"/>
          <w:rtl/>
        </w:rPr>
      </w:pPr>
      <w:r>
        <w:rPr>
          <w:rFonts w:hint="cs"/>
          <w:rtl/>
        </w:rPr>
        <w:t xml:space="preserve">נוותר על ההצבעה השמית. </w:t>
      </w:r>
    </w:p>
    <w:p w14:paraId="79D2A4C8" w14:textId="77777777" w:rsidR="00000000" w:rsidRDefault="00162D07">
      <w:pPr>
        <w:pStyle w:val="a0"/>
        <w:rPr>
          <w:rFonts w:hint="cs"/>
          <w:rtl/>
        </w:rPr>
      </w:pPr>
    </w:p>
    <w:p w14:paraId="210880A6" w14:textId="77777777" w:rsidR="00000000" w:rsidRDefault="00162D07">
      <w:pPr>
        <w:pStyle w:val="af0"/>
        <w:rPr>
          <w:rtl/>
        </w:rPr>
      </w:pPr>
      <w:r>
        <w:rPr>
          <w:rFonts w:hint="eastAsia"/>
          <w:rtl/>
        </w:rPr>
        <w:t>דליה</w:t>
      </w:r>
      <w:r>
        <w:rPr>
          <w:rtl/>
        </w:rPr>
        <w:t xml:space="preserve"> איציק (העבודה-מימד):</w:t>
      </w:r>
    </w:p>
    <w:p w14:paraId="5E3C1AAC" w14:textId="77777777" w:rsidR="00000000" w:rsidRDefault="00162D07">
      <w:pPr>
        <w:pStyle w:val="a0"/>
        <w:rPr>
          <w:rFonts w:hint="cs"/>
          <w:rtl/>
        </w:rPr>
      </w:pPr>
    </w:p>
    <w:p w14:paraId="42D8256E" w14:textId="77777777" w:rsidR="00000000" w:rsidRDefault="00162D07">
      <w:pPr>
        <w:pStyle w:val="a0"/>
        <w:rPr>
          <w:rFonts w:hint="cs"/>
          <w:rtl/>
        </w:rPr>
      </w:pPr>
      <w:r>
        <w:rPr>
          <w:rFonts w:hint="cs"/>
          <w:rtl/>
        </w:rPr>
        <w:t xml:space="preserve">אנחנו לא מוותרים. </w:t>
      </w:r>
    </w:p>
    <w:p w14:paraId="7920CAD8" w14:textId="77777777" w:rsidR="00000000" w:rsidRDefault="00162D07">
      <w:pPr>
        <w:pStyle w:val="a0"/>
        <w:rPr>
          <w:rFonts w:hint="cs"/>
          <w:rtl/>
        </w:rPr>
      </w:pPr>
    </w:p>
    <w:p w14:paraId="7A12B128" w14:textId="77777777" w:rsidR="00000000" w:rsidRDefault="00162D07">
      <w:pPr>
        <w:pStyle w:val="af0"/>
        <w:rPr>
          <w:rtl/>
        </w:rPr>
      </w:pPr>
      <w:r>
        <w:rPr>
          <w:rFonts w:hint="eastAsia"/>
          <w:rtl/>
        </w:rPr>
        <w:t>יצחק</w:t>
      </w:r>
      <w:r>
        <w:rPr>
          <w:rtl/>
        </w:rPr>
        <w:t xml:space="preserve"> כהן (ש"ס):</w:t>
      </w:r>
    </w:p>
    <w:p w14:paraId="3A2352ED" w14:textId="77777777" w:rsidR="00000000" w:rsidRDefault="00162D07">
      <w:pPr>
        <w:pStyle w:val="a0"/>
        <w:rPr>
          <w:rFonts w:hint="cs"/>
          <w:rtl/>
        </w:rPr>
      </w:pPr>
    </w:p>
    <w:p w14:paraId="783130A0" w14:textId="77777777" w:rsidR="00000000" w:rsidRDefault="00162D07">
      <w:pPr>
        <w:pStyle w:val="a0"/>
        <w:rPr>
          <w:rFonts w:hint="cs"/>
          <w:rtl/>
        </w:rPr>
      </w:pPr>
      <w:r>
        <w:rPr>
          <w:rFonts w:hint="cs"/>
          <w:rtl/>
        </w:rPr>
        <w:t>- - -</w:t>
      </w:r>
    </w:p>
    <w:p w14:paraId="122364DC" w14:textId="77777777" w:rsidR="00000000" w:rsidRDefault="00162D07">
      <w:pPr>
        <w:pStyle w:val="a0"/>
        <w:rPr>
          <w:rFonts w:hint="cs"/>
          <w:rtl/>
        </w:rPr>
      </w:pPr>
    </w:p>
    <w:p w14:paraId="72E113C6" w14:textId="77777777" w:rsidR="00000000" w:rsidRDefault="00162D07">
      <w:pPr>
        <w:pStyle w:val="af1"/>
        <w:rPr>
          <w:rtl/>
        </w:rPr>
      </w:pPr>
      <w:r>
        <w:rPr>
          <w:rtl/>
        </w:rPr>
        <w:t>היו"ר ראובן ריבלין:</w:t>
      </w:r>
    </w:p>
    <w:p w14:paraId="3FC09A8D" w14:textId="77777777" w:rsidR="00000000" w:rsidRDefault="00162D07">
      <w:pPr>
        <w:pStyle w:val="a0"/>
        <w:rPr>
          <w:rtl/>
        </w:rPr>
      </w:pPr>
    </w:p>
    <w:p w14:paraId="5AF5E45E" w14:textId="77777777" w:rsidR="00000000" w:rsidRDefault="00162D07">
      <w:pPr>
        <w:pStyle w:val="a0"/>
        <w:rPr>
          <w:rFonts w:hint="cs"/>
          <w:rtl/>
        </w:rPr>
      </w:pPr>
      <w:r>
        <w:rPr>
          <w:rFonts w:hint="cs"/>
          <w:rtl/>
        </w:rPr>
        <w:t>ובכן, הקואליציה חזרה בה מכוונתה לקיים הצבעה שמית. מ</w:t>
      </w:r>
      <w:r>
        <w:rPr>
          <w:rFonts w:hint="cs"/>
          <w:rtl/>
        </w:rPr>
        <w:t xml:space="preserve">רגע זה, אני  מקיים הצבעה. אנחנו עוברים להצבעה. נושא הדיון </w:t>
      </w:r>
      <w:r>
        <w:rPr>
          <w:rtl/>
        </w:rPr>
        <w:t>–</w:t>
      </w:r>
      <w:r>
        <w:rPr>
          <w:rFonts w:hint="cs"/>
          <w:rtl/>
        </w:rPr>
        <w:t xml:space="preserve"> הצעת אי-אמון של סיעת העבודה-מימד בנושא מצבן הכלכלי הקשה של הרשויות המקומיות. </w:t>
      </w:r>
    </w:p>
    <w:p w14:paraId="2646DF7D" w14:textId="77777777" w:rsidR="00000000" w:rsidRDefault="00162D07">
      <w:pPr>
        <w:pStyle w:val="a0"/>
        <w:rPr>
          <w:rFonts w:hint="cs"/>
          <w:rtl/>
        </w:rPr>
      </w:pPr>
    </w:p>
    <w:p w14:paraId="07F88320" w14:textId="77777777" w:rsidR="00000000" w:rsidRDefault="00162D07">
      <w:pPr>
        <w:pStyle w:val="a0"/>
        <w:rPr>
          <w:rFonts w:hint="cs"/>
          <w:rtl/>
        </w:rPr>
      </w:pPr>
      <w:r>
        <w:rPr>
          <w:rFonts w:hint="cs"/>
          <w:rtl/>
        </w:rPr>
        <w:t>נא להצביע, מי בעד? מי נגד? מי נמנע?</w:t>
      </w:r>
    </w:p>
    <w:p w14:paraId="63CB0564" w14:textId="77777777" w:rsidR="00000000" w:rsidRDefault="00162D07">
      <w:pPr>
        <w:pStyle w:val="a0"/>
        <w:rPr>
          <w:rFonts w:hint="cs"/>
          <w:rtl/>
        </w:rPr>
      </w:pPr>
    </w:p>
    <w:p w14:paraId="7E9AB1F4" w14:textId="77777777" w:rsidR="00000000" w:rsidRDefault="00162D07">
      <w:pPr>
        <w:pStyle w:val="ab"/>
        <w:bidi/>
        <w:rPr>
          <w:rFonts w:hint="cs"/>
          <w:rtl/>
        </w:rPr>
      </w:pPr>
      <w:r>
        <w:rPr>
          <w:rFonts w:hint="cs"/>
          <w:rtl/>
        </w:rPr>
        <w:t>הצבעה מס' 1</w:t>
      </w:r>
    </w:p>
    <w:p w14:paraId="0FA9DBAC" w14:textId="77777777" w:rsidR="00000000" w:rsidRDefault="00162D07">
      <w:pPr>
        <w:pStyle w:val="a0"/>
        <w:rPr>
          <w:rtl/>
        </w:rPr>
      </w:pPr>
    </w:p>
    <w:p w14:paraId="025D1D0C" w14:textId="77777777" w:rsidR="00000000" w:rsidRDefault="00162D07">
      <w:pPr>
        <w:pStyle w:val="ac"/>
        <w:rPr>
          <w:rFonts w:hint="cs"/>
          <w:rtl/>
        </w:rPr>
      </w:pPr>
      <w:r>
        <w:rPr>
          <w:rFonts w:hint="cs"/>
          <w:rtl/>
        </w:rPr>
        <w:t>בעד הצעת סיעת העבודה-מימד להביע אי-אמון בממשלה - 41</w:t>
      </w:r>
    </w:p>
    <w:p w14:paraId="492FF461" w14:textId="77777777" w:rsidR="00000000" w:rsidRDefault="00162D07">
      <w:pPr>
        <w:pStyle w:val="ac"/>
        <w:rPr>
          <w:rFonts w:hint="cs"/>
          <w:rtl/>
        </w:rPr>
      </w:pPr>
      <w:r>
        <w:rPr>
          <w:rFonts w:hint="cs"/>
          <w:rtl/>
        </w:rPr>
        <w:t>נגד - 42</w:t>
      </w:r>
    </w:p>
    <w:p w14:paraId="4FBF0EB9" w14:textId="77777777" w:rsidR="00000000" w:rsidRDefault="00162D07">
      <w:pPr>
        <w:pStyle w:val="ac"/>
        <w:rPr>
          <w:rFonts w:hint="cs"/>
          <w:rtl/>
        </w:rPr>
      </w:pPr>
      <w:r>
        <w:rPr>
          <w:rFonts w:hint="cs"/>
          <w:rtl/>
        </w:rPr>
        <w:t>נמנעים</w:t>
      </w:r>
      <w:r>
        <w:rPr>
          <w:rFonts w:hint="cs"/>
          <w:rtl/>
        </w:rPr>
        <w:t xml:space="preserve"> - אין</w:t>
      </w:r>
    </w:p>
    <w:p w14:paraId="6FA4A5BF" w14:textId="77777777" w:rsidR="00000000" w:rsidRDefault="00162D07">
      <w:pPr>
        <w:pStyle w:val="ad"/>
        <w:bidi/>
        <w:rPr>
          <w:rFonts w:hint="cs"/>
          <w:rtl/>
        </w:rPr>
      </w:pPr>
      <w:r>
        <w:rPr>
          <w:rFonts w:hint="cs"/>
          <w:rtl/>
        </w:rPr>
        <w:t xml:space="preserve">הצעת סיעת העבודה-מימד להביע אי-אמון בממשלה לא נתקבלה. </w:t>
      </w:r>
    </w:p>
    <w:p w14:paraId="1A7788B9" w14:textId="77777777" w:rsidR="00000000" w:rsidRDefault="00162D07">
      <w:pPr>
        <w:pStyle w:val="af1"/>
        <w:rPr>
          <w:rFonts w:hint="cs"/>
          <w:rtl/>
        </w:rPr>
      </w:pPr>
    </w:p>
    <w:p w14:paraId="76C4F041" w14:textId="77777777" w:rsidR="00000000" w:rsidRDefault="00162D07">
      <w:pPr>
        <w:pStyle w:val="af1"/>
        <w:rPr>
          <w:rtl/>
        </w:rPr>
      </w:pPr>
      <w:r>
        <w:rPr>
          <w:rtl/>
        </w:rPr>
        <w:t>היו"ר ראובן ריבלין:</w:t>
      </w:r>
    </w:p>
    <w:p w14:paraId="7C41DFA7" w14:textId="77777777" w:rsidR="00000000" w:rsidRDefault="00162D07">
      <w:pPr>
        <w:pStyle w:val="a0"/>
        <w:rPr>
          <w:rtl/>
        </w:rPr>
      </w:pPr>
    </w:p>
    <w:p w14:paraId="062DF532" w14:textId="77777777" w:rsidR="00000000" w:rsidRDefault="00162D07">
      <w:pPr>
        <w:pStyle w:val="a0"/>
        <w:rPr>
          <w:rFonts w:hint="cs"/>
          <w:rtl/>
        </w:rPr>
      </w:pPr>
      <w:r>
        <w:rPr>
          <w:rFonts w:hint="cs"/>
          <w:rtl/>
        </w:rPr>
        <w:t xml:space="preserve">41 הצביעו בעד אי-אמון, אולם 42 הצביעו נגד. </w:t>
      </w:r>
    </w:p>
    <w:p w14:paraId="2C242574" w14:textId="77777777" w:rsidR="00000000" w:rsidRDefault="00162D07">
      <w:pPr>
        <w:pStyle w:val="a0"/>
        <w:rPr>
          <w:rFonts w:hint="cs"/>
          <w:rtl/>
        </w:rPr>
      </w:pPr>
    </w:p>
    <w:p w14:paraId="01BDA604" w14:textId="77777777" w:rsidR="00000000" w:rsidRDefault="00162D07">
      <w:pPr>
        <w:pStyle w:val="a0"/>
        <w:rPr>
          <w:rFonts w:hint="cs"/>
          <w:rtl/>
        </w:rPr>
      </w:pPr>
      <w:r>
        <w:rPr>
          <w:rFonts w:hint="cs"/>
          <w:rtl/>
        </w:rPr>
        <w:t>אנחנו עוברים להצבעה השנייה - הצעת אי-אמון של סיעת ש"ס בנושא: הסתירה בין גרסת ראש הממשלה לבין גרסת המתנחלים בעניין פינוי התנחלוי</w:t>
      </w:r>
      <w:r>
        <w:rPr>
          <w:rFonts w:hint="cs"/>
          <w:rtl/>
        </w:rPr>
        <w:t xml:space="preserve">ות. רבותי, מי בעד? מי נגד? מי נמנע? נא להצביע. </w:t>
      </w:r>
    </w:p>
    <w:p w14:paraId="639696E2" w14:textId="77777777" w:rsidR="00000000" w:rsidRDefault="00162D07">
      <w:pPr>
        <w:pStyle w:val="a0"/>
        <w:rPr>
          <w:rFonts w:hint="cs"/>
          <w:rtl/>
        </w:rPr>
      </w:pPr>
    </w:p>
    <w:p w14:paraId="2327351F" w14:textId="77777777" w:rsidR="00000000" w:rsidRDefault="00162D07">
      <w:pPr>
        <w:pStyle w:val="ab"/>
        <w:bidi/>
        <w:rPr>
          <w:rFonts w:hint="cs"/>
          <w:rtl/>
        </w:rPr>
      </w:pPr>
      <w:r>
        <w:rPr>
          <w:rFonts w:hint="cs"/>
          <w:rtl/>
        </w:rPr>
        <w:t>הצבעה מס' 2</w:t>
      </w:r>
    </w:p>
    <w:p w14:paraId="322DA8A6" w14:textId="77777777" w:rsidR="00000000" w:rsidRDefault="00162D07">
      <w:pPr>
        <w:pStyle w:val="a0"/>
        <w:rPr>
          <w:rFonts w:hint="cs"/>
          <w:rtl/>
        </w:rPr>
      </w:pPr>
    </w:p>
    <w:p w14:paraId="1CABBF99" w14:textId="77777777" w:rsidR="00000000" w:rsidRDefault="00162D07">
      <w:pPr>
        <w:pStyle w:val="ac"/>
      </w:pPr>
      <w:r>
        <w:rPr>
          <w:rFonts w:hint="cs"/>
          <w:rtl/>
        </w:rPr>
        <w:t xml:space="preserve">בעד הצעת סיעת ש"ס להביע אי-אמון בממשלה </w:t>
      </w:r>
      <w:r>
        <w:rPr>
          <w:rtl/>
        </w:rPr>
        <w:t>–</w:t>
      </w:r>
      <w:r>
        <w:rPr>
          <w:rFonts w:hint="cs"/>
          <w:rtl/>
        </w:rPr>
        <w:t xml:space="preserve"> 41</w:t>
      </w:r>
    </w:p>
    <w:p w14:paraId="03E21B84" w14:textId="77777777" w:rsidR="00000000" w:rsidRDefault="00162D07">
      <w:pPr>
        <w:pStyle w:val="ac"/>
      </w:pPr>
      <w:r>
        <w:rPr>
          <w:rFonts w:hint="cs"/>
          <w:rtl/>
        </w:rPr>
        <w:t xml:space="preserve">נגד </w:t>
      </w:r>
      <w:r>
        <w:rPr>
          <w:rtl/>
        </w:rPr>
        <w:t>–</w:t>
      </w:r>
      <w:r>
        <w:rPr>
          <w:rFonts w:hint="cs"/>
          <w:rtl/>
        </w:rPr>
        <w:t xml:space="preserve"> 42</w:t>
      </w:r>
    </w:p>
    <w:p w14:paraId="14463CA5" w14:textId="77777777" w:rsidR="00000000" w:rsidRDefault="00162D07">
      <w:pPr>
        <w:pStyle w:val="ac"/>
        <w:rPr>
          <w:rFonts w:hint="cs"/>
          <w:rtl/>
        </w:rPr>
      </w:pPr>
      <w:r>
        <w:rPr>
          <w:rFonts w:hint="cs"/>
          <w:rtl/>
        </w:rPr>
        <w:t>נמנעים -  אין</w:t>
      </w:r>
    </w:p>
    <w:p w14:paraId="6591476D" w14:textId="77777777" w:rsidR="00000000" w:rsidRDefault="00162D07">
      <w:pPr>
        <w:pStyle w:val="ad"/>
        <w:bidi/>
        <w:rPr>
          <w:rFonts w:hint="cs"/>
          <w:rtl/>
        </w:rPr>
      </w:pPr>
      <w:r>
        <w:rPr>
          <w:rFonts w:hint="cs"/>
          <w:rtl/>
        </w:rPr>
        <w:t xml:space="preserve">הצעת סיעת ש"ס להביע אי-אמון בממשלה לא נתקבלה. </w:t>
      </w:r>
    </w:p>
    <w:p w14:paraId="116E175D" w14:textId="77777777" w:rsidR="00000000" w:rsidRDefault="00162D07">
      <w:pPr>
        <w:pStyle w:val="af1"/>
        <w:rPr>
          <w:rFonts w:hint="cs"/>
          <w:rtl/>
        </w:rPr>
      </w:pPr>
    </w:p>
    <w:p w14:paraId="4782FA70" w14:textId="77777777" w:rsidR="00000000" w:rsidRDefault="00162D07">
      <w:pPr>
        <w:pStyle w:val="af1"/>
        <w:rPr>
          <w:rtl/>
        </w:rPr>
      </w:pPr>
      <w:r>
        <w:rPr>
          <w:rtl/>
        </w:rPr>
        <w:t>היו"ר ראובן ריבלין:</w:t>
      </w:r>
    </w:p>
    <w:p w14:paraId="06CE889C" w14:textId="77777777" w:rsidR="00000000" w:rsidRDefault="00162D07">
      <w:pPr>
        <w:pStyle w:val="a0"/>
        <w:rPr>
          <w:rtl/>
        </w:rPr>
      </w:pPr>
    </w:p>
    <w:p w14:paraId="3C5B8E0E" w14:textId="77777777" w:rsidR="00000000" w:rsidRDefault="00162D07">
      <w:pPr>
        <w:pStyle w:val="a0"/>
        <w:rPr>
          <w:rFonts w:hint="cs"/>
          <w:rtl/>
        </w:rPr>
      </w:pPr>
      <w:r>
        <w:rPr>
          <w:rFonts w:hint="cs"/>
          <w:rtl/>
        </w:rPr>
        <w:t>ובכן, רבותי, אין הפתעה בהצבעה זו. 41 הצביעו בעד, אולם 42 ה</w:t>
      </w:r>
      <w:r>
        <w:rPr>
          <w:rFonts w:hint="cs"/>
          <w:rtl/>
        </w:rPr>
        <w:t xml:space="preserve">צביעו נגד, ולכן אני קובע שהצעת האי-אמון לא נתקבלה. </w:t>
      </w:r>
    </w:p>
    <w:p w14:paraId="1F659092" w14:textId="77777777" w:rsidR="00000000" w:rsidRDefault="00162D07">
      <w:pPr>
        <w:pStyle w:val="a0"/>
        <w:rPr>
          <w:rFonts w:hint="cs"/>
          <w:rtl/>
        </w:rPr>
      </w:pPr>
    </w:p>
    <w:p w14:paraId="1667F095" w14:textId="77777777" w:rsidR="00000000" w:rsidRDefault="00162D07">
      <w:pPr>
        <w:pStyle w:val="af0"/>
        <w:rPr>
          <w:rtl/>
        </w:rPr>
      </w:pPr>
      <w:r>
        <w:rPr>
          <w:rFonts w:hint="eastAsia"/>
          <w:rtl/>
        </w:rPr>
        <w:t>רן</w:t>
      </w:r>
      <w:r>
        <w:rPr>
          <w:rtl/>
        </w:rPr>
        <w:t xml:space="preserve"> כהן (מרצ):</w:t>
      </w:r>
    </w:p>
    <w:p w14:paraId="2C8538CE" w14:textId="77777777" w:rsidR="00000000" w:rsidRDefault="00162D07">
      <w:pPr>
        <w:pStyle w:val="a0"/>
        <w:rPr>
          <w:rFonts w:hint="cs"/>
          <w:rtl/>
        </w:rPr>
      </w:pPr>
    </w:p>
    <w:p w14:paraId="0DE104EA" w14:textId="77777777" w:rsidR="00000000" w:rsidRDefault="00162D07">
      <w:pPr>
        <w:pStyle w:val="a0"/>
        <w:rPr>
          <w:rFonts w:hint="cs"/>
          <w:rtl/>
        </w:rPr>
      </w:pPr>
      <w:r>
        <w:rPr>
          <w:rFonts w:hint="cs"/>
          <w:rtl/>
        </w:rPr>
        <w:t xml:space="preserve">לאט לאט היא תתקבל. </w:t>
      </w:r>
    </w:p>
    <w:p w14:paraId="0C8642D4" w14:textId="77777777" w:rsidR="00000000" w:rsidRDefault="00162D07">
      <w:pPr>
        <w:pStyle w:val="a0"/>
        <w:rPr>
          <w:rtl/>
        </w:rPr>
      </w:pPr>
    </w:p>
    <w:p w14:paraId="15BE6CE0" w14:textId="77777777" w:rsidR="00000000" w:rsidRDefault="00162D07">
      <w:pPr>
        <w:pStyle w:val="a0"/>
        <w:rPr>
          <w:rFonts w:hint="cs"/>
          <w:rtl/>
        </w:rPr>
      </w:pPr>
    </w:p>
    <w:p w14:paraId="45638725" w14:textId="77777777" w:rsidR="00000000" w:rsidRDefault="00162D07">
      <w:pPr>
        <w:pStyle w:val="a2"/>
        <w:rPr>
          <w:rtl/>
        </w:rPr>
      </w:pPr>
    </w:p>
    <w:p w14:paraId="16447202" w14:textId="77777777" w:rsidR="00000000" w:rsidRDefault="00162D07">
      <w:pPr>
        <w:pStyle w:val="a2"/>
        <w:rPr>
          <w:rFonts w:hint="cs"/>
          <w:rtl/>
        </w:rPr>
      </w:pPr>
      <w:bookmarkStart w:id="194" w:name="CS21715FI0021715T02_02_2004_18_38_03"/>
      <w:bookmarkStart w:id="195" w:name="_Toc78878341"/>
      <w:bookmarkEnd w:id="194"/>
      <w:r>
        <w:rPr>
          <w:rtl/>
        </w:rPr>
        <w:t>הצעת חוק הדיינים (תיקון מס' 19), התשס"ד-2004</w:t>
      </w:r>
      <w:bookmarkEnd w:id="195"/>
      <w:r>
        <w:rPr>
          <w:rtl/>
        </w:rPr>
        <w:t xml:space="preserve"> </w:t>
      </w:r>
    </w:p>
    <w:p w14:paraId="5AD668DA" w14:textId="77777777" w:rsidR="00000000" w:rsidRDefault="00162D07">
      <w:pPr>
        <w:pStyle w:val="a0"/>
        <w:ind w:firstLine="0"/>
        <w:rPr>
          <w:rFonts w:hint="cs"/>
          <w:rtl/>
        </w:rPr>
      </w:pPr>
      <w:r>
        <w:rPr>
          <w:rtl/>
        </w:rPr>
        <w:t>[מס'</w:t>
      </w:r>
      <w:r>
        <w:rPr>
          <w:rFonts w:hint="cs"/>
          <w:rtl/>
        </w:rPr>
        <w:t xml:space="preserve"> מ/71</w:t>
      </w:r>
      <w:r>
        <w:rPr>
          <w:rtl/>
        </w:rPr>
        <w:t>; "דברי הכנסת", חוב'</w:t>
      </w:r>
      <w:r>
        <w:rPr>
          <w:rFonts w:hint="cs"/>
          <w:rtl/>
        </w:rPr>
        <w:t xml:space="preserve"> י'</w:t>
      </w:r>
      <w:r>
        <w:rPr>
          <w:rtl/>
        </w:rPr>
        <w:t xml:space="preserve">, עמ' </w:t>
      </w:r>
      <w:r>
        <w:rPr>
          <w:rFonts w:hint="cs"/>
          <w:rtl/>
        </w:rPr>
        <w:t>7350</w:t>
      </w:r>
      <w:r>
        <w:rPr>
          <w:rtl/>
        </w:rPr>
        <w:t>;  נספחות.]</w:t>
      </w:r>
    </w:p>
    <w:p w14:paraId="6E8160E3" w14:textId="77777777" w:rsidR="00000000" w:rsidRDefault="00162D07">
      <w:pPr>
        <w:pStyle w:val="-0"/>
        <w:rPr>
          <w:rFonts w:hint="cs"/>
          <w:rtl/>
        </w:rPr>
      </w:pPr>
      <w:r>
        <w:rPr>
          <w:rtl/>
        </w:rPr>
        <w:t>(קריאה שני</w:t>
      </w:r>
      <w:r>
        <w:rPr>
          <w:rFonts w:hint="cs"/>
          <w:rtl/>
        </w:rPr>
        <w:t>י</w:t>
      </w:r>
      <w:r>
        <w:rPr>
          <w:rtl/>
        </w:rPr>
        <w:t>ה וקריאה שלישית)</w:t>
      </w:r>
    </w:p>
    <w:p w14:paraId="746EE1AB" w14:textId="77777777" w:rsidR="00000000" w:rsidRDefault="00162D07">
      <w:pPr>
        <w:pStyle w:val="af1"/>
        <w:rPr>
          <w:rFonts w:hint="cs"/>
          <w:rtl/>
        </w:rPr>
      </w:pPr>
    </w:p>
    <w:p w14:paraId="5CD44B0A" w14:textId="77777777" w:rsidR="00000000" w:rsidRDefault="00162D07">
      <w:pPr>
        <w:pStyle w:val="af1"/>
        <w:rPr>
          <w:rtl/>
        </w:rPr>
      </w:pPr>
      <w:r>
        <w:rPr>
          <w:rtl/>
        </w:rPr>
        <w:t>היו"ר ראובן ריבלין:</w:t>
      </w:r>
    </w:p>
    <w:p w14:paraId="574FAA74" w14:textId="77777777" w:rsidR="00000000" w:rsidRDefault="00162D07">
      <w:pPr>
        <w:pStyle w:val="a0"/>
        <w:rPr>
          <w:rtl/>
        </w:rPr>
      </w:pPr>
    </w:p>
    <w:p w14:paraId="264B0C98" w14:textId="77777777" w:rsidR="00000000" w:rsidRDefault="00162D07">
      <w:pPr>
        <w:pStyle w:val="a0"/>
        <w:rPr>
          <w:rFonts w:hint="cs"/>
          <w:rtl/>
        </w:rPr>
      </w:pPr>
      <w:r>
        <w:rPr>
          <w:rFonts w:hint="cs"/>
          <w:rtl/>
        </w:rPr>
        <w:t>הצעת חוק הדייני</w:t>
      </w:r>
      <w:r>
        <w:rPr>
          <w:rFonts w:hint="cs"/>
          <w:rtl/>
        </w:rPr>
        <w:t>ם (תיקון מס' 19), התשס"ד-2004 - קריאה שנייה וקריאה שלישית. יושב-ראש ועדת החוקה, חוק ומשפט, בבקשה.</w:t>
      </w:r>
    </w:p>
    <w:p w14:paraId="282EDEA3" w14:textId="77777777" w:rsidR="00000000" w:rsidRDefault="00162D07">
      <w:pPr>
        <w:pStyle w:val="a0"/>
        <w:rPr>
          <w:rFonts w:hint="cs"/>
          <w:rtl/>
        </w:rPr>
      </w:pPr>
    </w:p>
    <w:p w14:paraId="291FEEA1" w14:textId="77777777" w:rsidR="00000000" w:rsidRDefault="00162D07">
      <w:pPr>
        <w:pStyle w:val="a"/>
        <w:rPr>
          <w:rtl/>
        </w:rPr>
      </w:pPr>
      <w:bookmarkStart w:id="196" w:name="FS000000462T02_02_2004_18_39_17"/>
      <w:bookmarkStart w:id="197" w:name="_Toc78878342"/>
      <w:bookmarkEnd w:id="196"/>
      <w:r>
        <w:rPr>
          <w:rFonts w:hint="eastAsia"/>
          <w:rtl/>
        </w:rPr>
        <w:t>מיכאל</w:t>
      </w:r>
      <w:r>
        <w:rPr>
          <w:rtl/>
        </w:rPr>
        <w:t xml:space="preserve"> איתן (יו"ר ועדת החוקה, חוק ומשפט):</w:t>
      </w:r>
      <w:bookmarkEnd w:id="197"/>
    </w:p>
    <w:p w14:paraId="4912610B" w14:textId="77777777" w:rsidR="00000000" w:rsidRDefault="00162D07">
      <w:pPr>
        <w:pStyle w:val="a0"/>
        <w:rPr>
          <w:rFonts w:hint="cs"/>
          <w:rtl/>
        </w:rPr>
      </w:pPr>
    </w:p>
    <w:p w14:paraId="6121B291" w14:textId="77777777" w:rsidR="00000000" w:rsidRDefault="00162D07">
      <w:pPr>
        <w:pStyle w:val="a0"/>
        <w:rPr>
          <w:rFonts w:hint="cs"/>
          <w:rtl/>
        </w:rPr>
      </w:pPr>
      <w:r>
        <w:rPr>
          <w:rFonts w:hint="cs"/>
          <w:rtl/>
        </w:rPr>
        <w:t>אדוני היושב-ראש, כנסת נכבדה, בעקבות הרכבת הממשלה האחרונה חל שינוי בכל הקשור למשרד הדתות, למועצת הרבנות הראשית ולסמכ</w:t>
      </w:r>
      <w:r>
        <w:rPr>
          <w:rFonts w:hint="cs"/>
          <w:rtl/>
        </w:rPr>
        <w:t>ויות שלטוניות מול הדיינים. היה, בהסכמת הקואליציה, שינוי בכך שבוטל משרד הדתות. היו כאלה שסברו שהשינוי הזה הוא שינוי מיותר. היו אחרים שאמרו שהוא לא מספיק, ובסך הכול, כשהוחלטה ההחלטה, משנפל הפור, הלכו הכנסת והממשלה לבצע את השינוי במידה שהוסכם עליה, ואף שהיו ה</w:t>
      </w:r>
      <w:r>
        <w:rPr>
          <w:rFonts w:hint="cs"/>
          <w:rtl/>
        </w:rPr>
        <w:t xml:space="preserve">רבה הסתייגויות, בסופו של דבר התקבל הרושם שיש הסכמה רחבה מאוד על ביצוע השינוי, כפי שאני אומר, בהסכמה רחבה. </w:t>
      </w:r>
    </w:p>
    <w:p w14:paraId="64CC6121" w14:textId="77777777" w:rsidR="00000000" w:rsidRDefault="00162D07">
      <w:pPr>
        <w:pStyle w:val="a0"/>
        <w:rPr>
          <w:rFonts w:hint="cs"/>
          <w:rtl/>
        </w:rPr>
      </w:pPr>
    </w:p>
    <w:p w14:paraId="0FB723E1" w14:textId="77777777" w:rsidR="00000000" w:rsidRDefault="00162D07">
      <w:pPr>
        <w:pStyle w:val="a0"/>
        <w:rPr>
          <w:rFonts w:hint="cs"/>
          <w:rtl/>
        </w:rPr>
      </w:pPr>
      <w:r>
        <w:rPr>
          <w:rFonts w:hint="cs"/>
          <w:rtl/>
        </w:rPr>
        <w:t xml:space="preserve">בעקבות השינוי הפוליטי וההסכמה לבטל את משרד הדתות היה צריך לעשות כמה שינויים בחוק הדיינים, וכך גם בחוק הרבנות הראשית. </w:t>
      </w:r>
    </w:p>
    <w:p w14:paraId="7FE82FFF" w14:textId="77777777" w:rsidR="00000000" w:rsidRDefault="00162D07">
      <w:pPr>
        <w:pStyle w:val="a0"/>
        <w:rPr>
          <w:rFonts w:hint="cs"/>
          <w:rtl/>
        </w:rPr>
      </w:pPr>
    </w:p>
    <w:p w14:paraId="098651DC" w14:textId="77777777" w:rsidR="00000000" w:rsidRDefault="00162D07">
      <w:pPr>
        <w:pStyle w:val="a0"/>
        <w:rPr>
          <w:rFonts w:hint="cs"/>
          <w:rtl/>
        </w:rPr>
      </w:pPr>
      <w:r>
        <w:rPr>
          <w:rFonts w:hint="cs"/>
          <w:rtl/>
        </w:rPr>
        <w:t xml:space="preserve">חוק הרבנות הראשית </w:t>
      </w:r>
      <w:r>
        <w:rPr>
          <w:rFonts w:hint="eastAsia"/>
          <w:rtl/>
        </w:rPr>
        <w:t>–</w:t>
      </w:r>
      <w:r>
        <w:rPr>
          <w:rFonts w:hint="cs"/>
          <w:rtl/>
        </w:rPr>
        <w:t xml:space="preserve"> היתה לנו </w:t>
      </w:r>
      <w:r>
        <w:rPr>
          <w:rFonts w:hint="cs"/>
          <w:rtl/>
        </w:rPr>
        <w:t>תקלה שתוקנה עכשיו בוועדה, ולכן נוכל להביא אותו למליאה רק בחלוף 24 שעות. לעומת זאת, חוק הדיינים כבר הונח, ואני מבקש מהכנסת לקבל אותו ולתת אור ירוק לרפורמה שבאה בעקבות ביטול משרד הדתות. תודה.</w:t>
      </w:r>
    </w:p>
    <w:p w14:paraId="00FF2118" w14:textId="77777777" w:rsidR="00000000" w:rsidRDefault="00162D07">
      <w:pPr>
        <w:pStyle w:val="af1"/>
        <w:rPr>
          <w:rFonts w:hint="cs"/>
          <w:b w:val="0"/>
          <w:bCs w:val="0"/>
          <w:u w:val="none"/>
          <w:rtl/>
        </w:rPr>
      </w:pPr>
    </w:p>
    <w:p w14:paraId="56A543B9" w14:textId="77777777" w:rsidR="00000000" w:rsidRDefault="00162D07">
      <w:pPr>
        <w:pStyle w:val="af1"/>
        <w:rPr>
          <w:rtl/>
        </w:rPr>
      </w:pPr>
      <w:r>
        <w:rPr>
          <w:rtl/>
        </w:rPr>
        <w:t>היו"ר ראובן ריבלין:</w:t>
      </w:r>
    </w:p>
    <w:p w14:paraId="1D23FE48" w14:textId="77777777" w:rsidR="00000000" w:rsidRDefault="00162D07">
      <w:pPr>
        <w:pStyle w:val="a0"/>
        <w:rPr>
          <w:rtl/>
        </w:rPr>
      </w:pPr>
    </w:p>
    <w:p w14:paraId="08DEC895" w14:textId="77777777" w:rsidR="00000000" w:rsidRDefault="00162D07">
      <w:pPr>
        <w:pStyle w:val="a0"/>
        <w:rPr>
          <w:rFonts w:hint="cs"/>
          <w:rtl/>
        </w:rPr>
      </w:pPr>
      <w:r>
        <w:rPr>
          <w:rFonts w:hint="cs"/>
          <w:rtl/>
        </w:rPr>
        <w:t>רבותי, רשימת המסתייגים ארוכה. חבר הכנסת נסים</w:t>
      </w:r>
      <w:r>
        <w:rPr>
          <w:rFonts w:hint="cs"/>
          <w:rtl/>
        </w:rPr>
        <w:t xml:space="preserve"> זאב, לאדוני שש הסתייגויות. אני נותן חמש דקות לכל ההסתייגויות, אלא אם כן הוא יצטרך עוד כמה מלים, ואז אנחנו נאשר לו. לאחר חבר הכנסת נסים זאב </w:t>
      </w:r>
      <w:r>
        <w:rPr>
          <w:rFonts w:hint="eastAsia"/>
          <w:rtl/>
        </w:rPr>
        <w:t>–</w:t>
      </w:r>
      <w:r>
        <w:rPr>
          <w:rFonts w:hint="cs"/>
          <w:rtl/>
        </w:rPr>
        <w:t xml:space="preserve"> חבר הכנסת אברהם רביץ.  גם לו יש שש הסתייגויות, אבל אם הוא יצטרך יותר מחמש דקות נתחשב, כי ההסתייגויות הן הסתייגויות</w:t>
      </w:r>
      <w:r>
        <w:rPr>
          <w:rFonts w:hint="cs"/>
          <w:rtl/>
        </w:rPr>
        <w:t xml:space="preserve"> מהותיות.</w:t>
      </w:r>
    </w:p>
    <w:p w14:paraId="65C1A6FC" w14:textId="77777777" w:rsidR="00000000" w:rsidRDefault="00162D07">
      <w:pPr>
        <w:pStyle w:val="a0"/>
        <w:rPr>
          <w:rFonts w:hint="cs"/>
          <w:rtl/>
        </w:rPr>
      </w:pPr>
    </w:p>
    <w:p w14:paraId="51300DDA" w14:textId="77777777" w:rsidR="00000000" w:rsidRDefault="00162D07">
      <w:pPr>
        <w:pStyle w:val="a"/>
        <w:rPr>
          <w:rtl/>
        </w:rPr>
      </w:pPr>
      <w:bookmarkStart w:id="198" w:name="FS000000490T02_02_2004_19_11_13"/>
      <w:bookmarkStart w:id="199" w:name="_Toc78878343"/>
      <w:bookmarkEnd w:id="198"/>
      <w:r>
        <w:rPr>
          <w:rFonts w:hint="eastAsia"/>
          <w:rtl/>
        </w:rPr>
        <w:t>נסים</w:t>
      </w:r>
      <w:r>
        <w:rPr>
          <w:rtl/>
        </w:rPr>
        <w:t xml:space="preserve"> זאב (ש"ס):</w:t>
      </w:r>
      <w:bookmarkEnd w:id="199"/>
    </w:p>
    <w:p w14:paraId="3B904B26" w14:textId="77777777" w:rsidR="00000000" w:rsidRDefault="00162D07">
      <w:pPr>
        <w:pStyle w:val="a0"/>
        <w:rPr>
          <w:rFonts w:hint="cs"/>
          <w:rtl/>
        </w:rPr>
      </w:pPr>
    </w:p>
    <w:p w14:paraId="299FBA50" w14:textId="77777777" w:rsidR="00000000" w:rsidRDefault="00162D07">
      <w:pPr>
        <w:pStyle w:val="a0"/>
        <w:rPr>
          <w:rFonts w:hint="cs"/>
          <w:rtl/>
        </w:rPr>
      </w:pPr>
      <w:r>
        <w:rPr>
          <w:rFonts w:hint="cs"/>
          <w:rtl/>
        </w:rPr>
        <w:t xml:space="preserve">אדוני היושב בראש, אני אתייחס קודם כול להסתייגות הראשונה שלי מהצעת חוק הדיינים </w:t>
      </w:r>
      <w:r>
        <w:rPr>
          <w:rFonts w:hint="eastAsia"/>
          <w:rtl/>
        </w:rPr>
        <w:t>–</w:t>
      </w:r>
      <w:r>
        <w:rPr>
          <w:rFonts w:hint="cs"/>
          <w:rtl/>
        </w:rPr>
        <w:t xml:space="preserve"> שזוהי פגיעה בדיינים. תראו, חברי חברי הכנסת, את מי הולכים למנות לתפקיד שר הדתות. לפני כמה שבועות ראיתי את שר המשפטים במעלית, והוא אמר לי: מגיע לי היו</w:t>
      </w:r>
      <w:r>
        <w:rPr>
          <w:rFonts w:hint="cs"/>
          <w:rtl/>
        </w:rPr>
        <w:t>ם מזל טוב, היום אני הולך להיות שר הדתות בפועל.</w:t>
      </w:r>
    </w:p>
    <w:p w14:paraId="6FBB49CE" w14:textId="77777777" w:rsidR="00000000" w:rsidRDefault="00162D07">
      <w:pPr>
        <w:pStyle w:val="a0"/>
        <w:rPr>
          <w:rFonts w:hint="cs"/>
          <w:rtl/>
        </w:rPr>
      </w:pPr>
    </w:p>
    <w:p w14:paraId="7F0B4D42" w14:textId="77777777" w:rsidR="00000000" w:rsidRDefault="00162D07">
      <w:pPr>
        <w:pStyle w:val="a"/>
        <w:rPr>
          <w:rtl/>
        </w:rPr>
      </w:pPr>
      <w:bookmarkStart w:id="200" w:name="_Toc78878344"/>
      <w:r>
        <w:rPr>
          <w:rFonts w:hint="eastAsia"/>
          <w:rtl/>
        </w:rPr>
        <w:t>מיכאל</w:t>
      </w:r>
      <w:r>
        <w:rPr>
          <w:rtl/>
        </w:rPr>
        <w:t xml:space="preserve"> איתן (יו"ר ועדת החוקה, חוק ומשפט):</w:t>
      </w:r>
      <w:bookmarkEnd w:id="200"/>
    </w:p>
    <w:p w14:paraId="6F9FCCB1" w14:textId="77777777" w:rsidR="00000000" w:rsidRDefault="00162D07">
      <w:pPr>
        <w:pStyle w:val="a0"/>
        <w:rPr>
          <w:rFonts w:hint="cs"/>
          <w:rtl/>
        </w:rPr>
      </w:pPr>
    </w:p>
    <w:p w14:paraId="607C9BE8" w14:textId="77777777" w:rsidR="00000000" w:rsidRDefault="00162D07">
      <w:pPr>
        <w:pStyle w:val="a0"/>
        <w:rPr>
          <w:rFonts w:hint="cs"/>
          <w:rtl/>
        </w:rPr>
      </w:pPr>
      <w:r>
        <w:rPr>
          <w:rFonts w:hint="cs"/>
          <w:rtl/>
        </w:rPr>
        <w:t>בפועל?</w:t>
      </w:r>
    </w:p>
    <w:p w14:paraId="27760BFE" w14:textId="77777777" w:rsidR="00000000" w:rsidRDefault="00162D07">
      <w:pPr>
        <w:pStyle w:val="a0"/>
        <w:rPr>
          <w:rFonts w:hint="cs"/>
          <w:rtl/>
        </w:rPr>
      </w:pPr>
    </w:p>
    <w:p w14:paraId="76B6DAA6" w14:textId="77777777" w:rsidR="00000000" w:rsidRDefault="00162D07">
      <w:pPr>
        <w:pStyle w:val="-"/>
        <w:rPr>
          <w:rtl/>
        </w:rPr>
      </w:pPr>
      <w:bookmarkStart w:id="201" w:name="FS000000490T02_02_2004_19_13_04C"/>
      <w:bookmarkEnd w:id="201"/>
      <w:r>
        <w:rPr>
          <w:rtl/>
        </w:rPr>
        <w:t>נסים זאב (ש"ס):</w:t>
      </w:r>
    </w:p>
    <w:p w14:paraId="5FEF082A" w14:textId="77777777" w:rsidR="00000000" w:rsidRDefault="00162D07">
      <w:pPr>
        <w:pStyle w:val="a0"/>
        <w:rPr>
          <w:rtl/>
        </w:rPr>
      </w:pPr>
    </w:p>
    <w:p w14:paraId="701928D1" w14:textId="77777777" w:rsidR="00000000" w:rsidRDefault="00162D07">
      <w:pPr>
        <w:pStyle w:val="a0"/>
        <w:rPr>
          <w:rFonts w:hint="cs"/>
          <w:rtl/>
        </w:rPr>
      </w:pPr>
      <w:r>
        <w:rPr>
          <w:rFonts w:hint="cs"/>
          <w:rtl/>
        </w:rPr>
        <w:t xml:space="preserve">בפועל הוא שר הדתות </w:t>
      </w:r>
      <w:r>
        <w:rPr>
          <w:rFonts w:hint="eastAsia"/>
          <w:rtl/>
        </w:rPr>
        <w:t>–</w:t>
      </w:r>
      <w:r>
        <w:rPr>
          <w:rFonts w:hint="cs"/>
          <w:rtl/>
        </w:rPr>
        <w:t xml:space="preserve"> שר המשפטים, יש לו הסמכויות של שר הדתות.</w:t>
      </w:r>
    </w:p>
    <w:p w14:paraId="103FD9E8" w14:textId="77777777" w:rsidR="00000000" w:rsidRDefault="00162D07">
      <w:pPr>
        <w:pStyle w:val="a0"/>
        <w:rPr>
          <w:rFonts w:hint="cs"/>
          <w:rtl/>
        </w:rPr>
      </w:pPr>
    </w:p>
    <w:p w14:paraId="7C97560B" w14:textId="77777777" w:rsidR="00000000" w:rsidRDefault="00162D07">
      <w:pPr>
        <w:pStyle w:val="a"/>
        <w:rPr>
          <w:rtl/>
        </w:rPr>
      </w:pPr>
      <w:bookmarkStart w:id="202" w:name="_Toc78878345"/>
      <w:r>
        <w:rPr>
          <w:rFonts w:hint="eastAsia"/>
          <w:rtl/>
        </w:rPr>
        <w:t>מיכאל</w:t>
      </w:r>
      <w:r>
        <w:rPr>
          <w:rtl/>
        </w:rPr>
        <w:t xml:space="preserve"> איתן (יו"ר ועדת החוקה, חוק ומשפט):</w:t>
      </w:r>
      <w:bookmarkEnd w:id="202"/>
    </w:p>
    <w:p w14:paraId="54CCF01C" w14:textId="77777777" w:rsidR="00000000" w:rsidRDefault="00162D07">
      <w:pPr>
        <w:pStyle w:val="a0"/>
        <w:rPr>
          <w:rFonts w:hint="cs"/>
          <w:rtl/>
        </w:rPr>
      </w:pPr>
    </w:p>
    <w:p w14:paraId="552455C9" w14:textId="77777777" w:rsidR="00000000" w:rsidRDefault="00162D07">
      <w:pPr>
        <w:pStyle w:val="a0"/>
        <w:rPr>
          <w:rFonts w:hint="cs"/>
          <w:rtl/>
        </w:rPr>
      </w:pPr>
      <w:r>
        <w:rPr>
          <w:rFonts w:hint="cs"/>
          <w:rtl/>
        </w:rPr>
        <w:t>חשבתי בכוח.</w:t>
      </w:r>
    </w:p>
    <w:p w14:paraId="6DFBE445" w14:textId="77777777" w:rsidR="00000000" w:rsidRDefault="00162D07">
      <w:pPr>
        <w:pStyle w:val="a0"/>
        <w:rPr>
          <w:rFonts w:hint="cs"/>
          <w:rtl/>
        </w:rPr>
      </w:pPr>
    </w:p>
    <w:p w14:paraId="73712C9D" w14:textId="77777777" w:rsidR="00000000" w:rsidRDefault="00162D07">
      <w:pPr>
        <w:pStyle w:val="-"/>
        <w:rPr>
          <w:rtl/>
        </w:rPr>
      </w:pPr>
      <w:bookmarkStart w:id="203" w:name="FS000000490T02_02_2004_19_13_46C"/>
      <w:bookmarkEnd w:id="203"/>
      <w:r>
        <w:rPr>
          <w:rtl/>
        </w:rPr>
        <w:t>נסים זאב (ש"ס):</w:t>
      </w:r>
    </w:p>
    <w:p w14:paraId="57C9857C" w14:textId="77777777" w:rsidR="00000000" w:rsidRDefault="00162D07">
      <w:pPr>
        <w:pStyle w:val="a0"/>
        <w:rPr>
          <w:rtl/>
        </w:rPr>
      </w:pPr>
    </w:p>
    <w:p w14:paraId="6912C906" w14:textId="77777777" w:rsidR="00000000" w:rsidRDefault="00162D07">
      <w:pPr>
        <w:pStyle w:val="a0"/>
        <w:rPr>
          <w:rFonts w:hint="cs"/>
          <w:rtl/>
        </w:rPr>
      </w:pPr>
      <w:r>
        <w:rPr>
          <w:rFonts w:hint="cs"/>
          <w:rtl/>
        </w:rPr>
        <w:t xml:space="preserve">לא, לא </w:t>
      </w:r>
      <w:r>
        <w:rPr>
          <w:rFonts w:hint="cs"/>
          <w:rtl/>
        </w:rPr>
        <w:t>בכוח, שום דבר. הכול דמוקרטי היום.</w:t>
      </w:r>
    </w:p>
    <w:p w14:paraId="10B6E95D" w14:textId="77777777" w:rsidR="00000000" w:rsidRDefault="00162D07">
      <w:pPr>
        <w:pStyle w:val="a0"/>
        <w:rPr>
          <w:rFonts w:hint="cs"/>
          <w:rtl/>
        </w:rPr>
      </w:pPr>
    </w:p>
    <w:p w14:paraId="542343C4" w14:textId="77777777" w:rsidR="00000000" w:rsidRDefault="00162D07">
      <w:pPr>
        <w:pStyle w:val="a0"/>
        <w:rPr>
          <w:rFonts w:hint="cs"/>
          <w:rtl/>
        </w:rPr>
      </w:pPr>
      <w:r>
        <w:rPr>
          <w:rFonts w:hint="cs"/>
          <w:rtl/>
        </w:rPr>
        <w:t xml:space="preserve">בואו נראה מי זה שר המשפטים, אולי שכחנו אותו: האיש שיצא נחרצות נגד הדיינים, נגד החרדים, והשתמש בביטויים קשים, ובהאי לישנא: החרדים הם בורים, החרדים הם אנטישמים, החרדים הם חשוכים. חילוני הוא נאור, אבל חרדי הוא חשוך. אותו שר </w:t>
      </w:r>
      <w:r>
        <w:rPr>
          <w:rFonts w:hint="cs"/>
          <w:rtl/>
        </w:rPr>
        <w:t xml:space="preserve">המשפטים, שבספרו אמר בשני קטעים, אני מצטט: "התערבותו הכוחנית של בית-הדין הגבוה לצדק בכל מערכות החיים הציבוריים שלנו ערערה את האיזונים שעליהם מבוסס שלטון דמוקרטי. לא פעם נשמעת הטענה כי אנו סובלים מרודנות משפטית, והדיקטטור </w:t>
      </w:r>
      <w:r>
        <w:rPr>
          <w:rtl/>
        </w:rPr>
        <w:t>–</w:t>
      </w:r>
      <w:r>
        <w:rPr>
          <w:rFonts w:hint="cs"/>
          <w:rtl/>
        </w:rPr>
        <w:t xml:space="preserve"> לטוב ולרע </w:t>
      </w:r>
      <w:r>
        <w:rPr>
          <w:rtl/>
        </w:rPr>
        <w:t>–</w:t>
      </w:r>
      <w:r>
        <w:rPr>
          <w:rFonts w:hint="cs"/>
          <w:rtl/>
        </w:rPr>
        <w:t xml:space="preserve"> הוא אהרן ברק". הוא ממש</w:t>
      </w:r>
      <w:r>
        <w:rPr>
          <w:rFonts w:hint="cs"/>
          <w:rtl/>
        </w:rPr>
        <w:t>יך ואומר: "רצח של דיקטטור המשליט משטר רודני מוצדק תמיד, ויפה שעה אחת קודם".</w:t>
      </w:r>
    </w:p>
    <w:p w14:paraId="67EB8BC5" w14:textId="77777777" w:rsidR="00000000" w:rsidRDefault="00162D07">
      <w:pPr>
        <w:pStyle w:val="a0"/>
        <w:rPr>
          <w:rFonts w:hint="cs"/>
          <w:rtl/>
        </w:rPr>
      </w:pPr>
    </w:p>
    <w:p w14:paraId="525DEF0A" w14:textId="77777777" w:rsidR="00000000" w:rsidRDefault="00162D07">
      <w:pPr>
        <w:pStyle w:val="a0"/>
        <w:rPr>
          <w:rFonts w:hint="cs"/>
          <w:rtl/>
        </w:rPr>
      </w:pPr>
      <w:r>
        <w:rPr>
          <w:rFonts w:hint="cs"/>
          <w:rtl/>
        </w:rPr>
        <w:t xml:space="preserve"> אותו שר המשפטים רוצה להיות בעצם שר הדתות, אבל תדעו לכם ששר המשפטים הוא לא רק שר, הוא היה עיתונאי, ואפילו אמר על עצמו שהוא כבר שחקן. פעם הוא אמר ל"מעריב" שהוא לא עיתונאי שעולה על </w:t>
      </w:r>
      <w:r>
        <w:rPr>
          <w:rFonts w:hint="cs"/>
          <w:rtl/>
        </w:rPr>
        <w:t xml:space="preserve">הבמה, אלא עיתונאי שכבר הפך לשחקן. אז תגידו לי, מורי ורבותי, אותו שחקן שבא לבית-המחוקקים, מהתל בנו ורואה אותנו חשוכים, הוא רוצה להיות האיש שיהיה אחראי לדייני ישראל </w:t>
      </w:r>
      <w:r>
        <w:rPr>
          <w:rFonts w:hint="eastAsia"/>
          <w:rtl/>
        </w:rPr>
        <w:t>–</w:t>
      </w:r>
      <w:r>
        <w:rPr>
          <w:rFonts w:hint="cs"/>
          <w:rtl/>
        </w:rPr>
        <w:t xml:space="preserve"> הוא יכתיב את דייני ישראל. לכן אני רוצה לומר לכם, היום הוא יום שחור, יום שיש בו פגיעה קשה בכ</w:t>
      </w:r>
      <w:r>
        <w:rPr>
          <w:rFonts w:hint="cs"/>
          <w:rtl/>
        </w:rPr>
        <w:t xml:space="preserve">ל מערכת היהדות במדינת ישראל. </w:t>
      </w:r>
    </w:p>
    <w:p w14:paraId="78A830BD" w14:textId="77777777" w:rsidR="00000000" w:rsidRDefault="00162D07">
      <w:pPr>
        <w:pStyle w:val="a0"/>
        <w:rPr>
          <w:rFonts w:hint="cs"/>
          <w:rtl/>
        </w:rPr>
      </w:pPr>
    </w:p>
    <w:p w14:paraId="6762C841" w14:textId="77777777" w:rsidR="00000000" w:rsidRDefault="00162D07">
      <w:pPr>
        <w:pStyle w:val="a0"/>
        <w:rPr>
          <w:rFonts w:hint="cs"/>
          <w:rtl/>
        </w:rPr>
      </w:pPr>
      <w:r>
        <w:rPr>
          <w:rFonts w:hint="cs"/>
          <w:rtl/>
        </w:rPr>
        <w:t>לכן, אדוני היושב-ראש, בשלב זה אני מצמצם את דברי רק לנושא אחד שאני רוצה לדבר עליו, וזה הפגיעה בחוק הדיינים, ולא חוק הדיינים. לכן אני מבקש לקבל את הסתייגותי.</w:t>
      </w:r>
    </w:p>
    <w:p w14:paraId="53A960B8" w14:textId="77777777" w:rsidR="00000000" w:rsidRDefault="00162D07">
      <w:pPr>
        <w:pStyle w:val="a0"/>
        <w:rPr>
          <w:rFonts w:hint="cs"/>
          <w:rtl/>
        </w:rPr>
      </w:pPr>
    </w:p>
    <w:p w14:paraId="23F05D65" w14:textId="77777777" w:rsidR="00000000" w:rsidRDefault="00162D07">
      <w:pPr>
        <w:pStyle w:val="af1"/>
        <w:rPr>
          <w:rtl/>
        </w:rPr>
      </w:pPr>
      <w:r>
        <w:rPr>
          <w:rtl/>
        </w:rPr>
        <w:t>היו"ר ראובן ריבלין:</w:t>
      </w:r>
    </w:p>
    <w:p w14:paraId="573BAA68" w14:textId="77777777" w:rsidR="00000000" w:rsidRDefault="00162D07">
      <w:pPr>
        <w:pStyle w:val="a0"/>
        <w:rPr>
          <w:rtl/>
        </w:rPr>
      </w:pPr>
    </w:p>
    <w:p w14:paraId="270532E5" w14:textId="77777777" w:rsidR="00000000" w:rsidRDefault="00162D07">
      <w:pPr>
        <w:pStyle w:val="a0"/>
        <w:rPr>
          <w:rFonts w:hint="cs"/>
          <w:rtl/>
        </w:rPr>
      </w:pPr>
      <w:r>
        <w:rPr>
          <w:rFonts w:hint="cs"/>
          <w:rtl/>
        </w:rPr>
        <w:t>תודה רבה. אדוני מתכוון להסתייגות באיזה סעיף?</w:t>
      </w:r>
    </w:p>
    <w:p w14:paraId="0D7E503D" w14:textId="77777777" w:rsidR="00000000" w:rsidRDefault="00162D07">
      <w:pPr>
        <w:pStyle w:val="a0"/>
        <w:rPr>
          <w:rFonts w:hint="cs"/>
          <w:rtl/>
        </w:rPr>
      </w:pPr>
    </w:p>
    <w:p w14:paraId="41D8EDDB" w14:textId="77777777" w:rsidR="00000000" w:rsidRDefault="00162D07">
      <w:pPr>
        <w:pStyle w:val="-"/>
        <w:rPr>
          <w:rtl/>
        </w:rPr>
      </w:pPr>
      <w:bookmarkStart w:id="204" w:name="FS000000490T02_02_2004_19_22_07C"/>
      <w:bookmarkEnd w:id="204"/>
      <w:r>
        <w:rPr>
          <w:rtl/>
        </w:rPr>
        <w:t>נ</w:t>
      </w:r>
      <w:r>
        <w:rPr>
          <w:rtl/>
        </w:rPr>
        <w:t>סים זאב (ש"ס):</w:t>
      </w:r>
    </w:p>
    <w:p w14:paraId="3A29BF27" w14:textId="77777777" w:rsidR="00000000" w:rsidRDefault="00162D07">
      <w:pPr>
        <w:pStyle w:val="a0"/>
        <w:rPr>
          <w:rtl/>
        </w:rPr>
      </w:pPr>
    </w:p>
    <w:p w14:paraId="6E9717C7" w14:textId="77777777" w:rsidR="00000000" w:rsidRDefault="00162D07">
      <w:pPr>
        <w:pStyle w:val="a0"/>
        <w:rPr>
          <w:rFonts w:hint="cs"/>
          <w:rtl/>
        </w:rPr>
      </w:pPr>
      <w:r>
        <w:rPr>
          <w:rFonts w:hint="cs"/>
          <w:rtl/>
        </w:rPr>
        <w:t>בסעיף 1.</w:t>
      </w:r>
    </w:p>
    <w:p w14:paraId="35781A9D" w14:textId="77777777" w:rsidR="00000000" w:rsidRDefault="00162D07">
      <w:pPr>
        <w:pStyle w:val="a0"/>
        <w:rPr>
          <w:rFonts w:hint="cs"/>
          <w:rtl/>
        </w:rPr>
      </w:pPr>
    </w:p>
    <w:p w14:paraId="5BA1D379" w14:textId="77777777" w:rsidR="00000000" w:rsidRDefault="00162D07">
      <w:pPr>
        <w:pStyle w:val="af1"/>
        <w:rPr>
          <w:rtl/>
        </w:rPr>
      </w:pPr>
      <w:r>
        <w:rPr>
          <w:rtl/>
        </w:rPr>
        <w:t>היו"ר ראובן ריבלין:</w:t>
      </w:r>
    </w:p>
    <w:p w14:paraId="6A3AAC03" w14:textId="77777777" w:rsidR="00000000" w:rsidRDefault="00162D07">
      <w:pPr>
        <w:pStyle w:val="a0"/>
        <w:rPr>
          <w:rtl/>
        </w:rPr>
      </w:pPr>
    </w:p>
    <w:p w14:paraId="67E5CDDF" w14:textId="77777777" w:rsidR="00000000" w:rsidRDefault="00162D07">
      <w:pPr>
        <w:pStyle w:val="a0"/>
        <w:rPr>
          <w:rFonts w:hint="cs"/>
          <w:rtl/>
        </w:rPr>
      </w:pPr>
      <w:r>
        <w:rPr>
          <w:rFonts w:hint="cs"/>
          <w:rtl/>
        </w:rPr>
        <w:t>אדוני ינחה אותי - - -</w:t>
      </w:r>
    </w:p>
    <w:p w14:paraId="7617DB98" w14:textId="77777777" w:rsidR="00000000" w:rsidRDefault="00162D07">
      <w:pPr>
        <w:pStyle w:val="a0"/>
        <w:rPr>
          <w:rFonts w:hint="cs"/>
          <w:rtl/>
        </w:rPr>
      </w:pPr>
    </w:p>
    <w:p w14:paraId="0C505287" w14:textId="77777777" w:rsidR="00000000" w:rsidRDefault="00162D07">
      <w:pPr>
        <w:pStyle w:val="-"/>
        <w:rPr>
          <w:rtl/>
        </w:rPr>
      </w:pPr>
      <w:bookmarkStart w:id="205" w:name="FS000000490T02_02_2004_19_22_30C"/>
      <w:bookmarkEnd w:id="205"/>
      <w:r>
        <w:rPr>
          <w:rtl/>
        </w:rPr>
        <w:t>נסים זאב (ש"ס):</w:t>
      </w:r>
    </w:p>
    <w:p w14:paraId="007AC5B6" w14:textId="77777777" w:rsidR="00000000" w:rsidRDefault="00162D07">
      <w:pPr>
        <w:pStyle w:val="a0"/>
        <w:rPr>
          <w:rtl/>
        </w:rPr>
      </w:pPr>
    </w:p>
    <w:p w14:paraId="00FF813B" w14:textId="77777777" w:rsidR="00000000" w:rsidRDefault="00162D07">
      <w:pPr>
        <w:pStyle w:val="a0"/>
        <w:rPr>
          <w:rFonts w:hint="cs"/>
          <w:rtl/>
        </w:rPr>
      </w:pPr>
      <w:r>
        <w:rPr>
          <w:rFonts w:hint="cs"/>
          <w:rtl/>
        </w:rPr>
        <w:t>אני אדבר שוב לקראת הסוף.</w:t>
      </w:r>
    </w:p>
    <w:p w14:paraId="650D6B0E" w14:textId="77777777" w:rsidR="00000000" w:rsidRDefault="00162D07">
      <w:pPr>
        <w:pStyle w:val="a0"/>
        <w:rPr>
          <w:rFonts w:hint="cs"/>
          <w:rtl/>
        </w:rPr>
      </w:pPr>
    </w:p>
    <w:p w14:paraId="4ED0ED62" w14:textId="77777777" w:rsidR="00000000" w:rsidRDefault="00162D07">
      <w:pPr>
        <w:pStyle w:val="af1"/>
        <w:rPr>
          <w:rtl/>
        </w:rPr>
      </w:pPr>
      <w:bookmarkStart w:id="206" w:name="FS000000490T02_02_2004_19_22_40C"/>
      <w:bookmarkEnd w:id="206"/>
      <w:r>
        <w:rPr>
          <w:rFonts w:hint="eastAsia"/>
          <w:rtl/>
        </w:rPr>
        <w:t>היו</w:t>
      </w:r>
      <w:r>
        <w:rPr>
          <w:rtl/>
        </w:rPr>
        <w:t>"ר ראובן ריבלין:</w:t>
      </w:r>
    </w:p>
    <w:p w14:paraId="402FAC68" w14:textId="77777777" w:rsidR="00000000" w:rsidRDefault="00162D07">
      <w:pPr>
        <w:pStyle w:val="a0"/>
        <w:ind w:firstLine="0"/>
        <w:rPr>
          <w:rFonts w:hint="cs"/>
          <w:rtl/>
        </w:rPr>
      </w:pPr>
    </w:p>
    <w:p w14:paraId="7FF5E985" w14:textId="77777777" w:rsidR="00000000" w:rsidRDefault="00162D07">
      <w:pPr>
        <w:pStyle w:val="a0"/>
        <w:ind w:firstLine="0"/>
        <w:rPr>
          <w:rFonts w:hint="cs"/>
          <w:rtl/>
        </w:rPr>
      </w:pPr>
      <w:r>
        <w:rPr>
          <w:rFonts w:hint="cs"/>
          <w:rtl/>
        </w:rPr>
        <w:tab/>
        <w:t>לא, אתה לא תדבר שוב לקראת הסוף.</w:t>
      </w:r>
    </w:p>
    <w:p w14:paraId="180C880F" w14:textId="77777777" w:rsidR="00000000" w:rsidRDefault="00162D07">
      <w:pPr>
        <w:pStyle w:val="a0"/>
        <w:ind w:firstLine="0"/>
        <w:rPr>
          <w:rFonts w:hint="cs"/>
          <w:rtl/>
        </w:rPr>
      </w:pPr>
    </w:p>
    <w:p w14:paraId="33CC5AED" w14:textId="77777777" w:rsidR="00000000" w:rsidRDefault="00162D07">
      <w:pPr>
        <w:pStyle w:val="-"/>
        <w:rPr>
          <w:rtl/>
        </w:rPr>
      </w:pPr>
      <w:bookmarkStart w:id="207" w:name="FS000000490T02_02_2004_19_23_24C"/>
      <w:bookmarkEnd w:id="207"/>
      <w:r>
        <w:rPr>
          <w:rtl/>
        </w:rPr>
        <w:t>נסים זאב (ש"ס):</w:t>
      </w:r>
    </w:p>
    <w:p w14:paraId="41C907C5" w14:textId="77777777" w:rsidR="00000000" w:rsidRDefault="00162D07">
      <w:pPr>
        <w:pStyle w:val="a0"/>
        <w:rPr>
          <w:rtl/>
        </w:rPr>
      </w:pPr>
    </w:p>
    <w:p w14:paraId="583BE9F4" w14:textId="77777777" w:rsidR="00000000" w:rsidRDefault="00162D07">
      <w:pPr>
        <w:pStyle w:val="a0"/>
        <w:rPr>
          <w:rFonts w:hint="cs"/>
          <w:rtl/>
        </w:rPr>
      </w:pPr>
      <w:r>
        <w:rPr>
          <w:rFonts w:hint="cs"/>
          <w:rtl/>
        </w:rPr>
        <w:t>מותר לי, יש לי הסתייגויות רבות.</w:t>
      </w:r>
    </w:p>
    <w:p w14:paraId="0D8B2A3C" w14:textId="77777777" w:rsidR="00000000" w:rsidRDefault="00162D07">
      <w:pPr>
        <w:pStyle w:val="a0"/>
        <w:rPr>
          <w:rFonts w:hint="cs"/>
          <w:rtl/>
        </w:rPr>
      </w:pPr>
    </w:p>
    <w:p w14:paraId="2EDFE530" w14:textId="77777777" w:rsidR="00000000" w:rsidRDefault="00162D07">
      <w:pPr>
        <w:pStyle w:val="af1"/>
        <w:rPr>
          <w:rtl/>
        </w:rPr>
      </w:pPr>
      <w:bookmarkStart w:id="208" w:name="FS000000490T02_02_2004_19_23_34C"/>
      <w:bookmarkEnd w:id="208"/>
      <w:r>
        <w:rPr>
          <w:rFonts w:hint="eastAsia"/>
          <w:rtl/>
        </w:rPr>
        <w:t>היו</w:t>
      </w:r>
      <w:r>
        <w:rPr>
          <w:rtl/>
        </w:rPr>
        <w:t>"ר ראובן ריבלין:</w:t>
      </w:r>
    </w:p>
    <w:p w14:paraId="5E682E6A" w14:textId="77777777" w:rsidR="00000000" w:rsidRDefault="00162D07">
      <w:pPr>
        <w:pStyle w:val="a0"/>
        <w:rPr>
          <w:rFonts w:hint="cs"/>
          <w:rtl/>
        </w:rPr>
      </w:pPr>
    </w:p>
    <w:p w14:paraId="5DC97963" w14:textId="77777777" w:rsidR="00000000" w:rsidRDefault="00162D07">
      <w:pPr>
        <w:pStyle w:val="a0"/>
        <w:rPr>
          <w:rFonts w:hint="cs"/>
          <w:rtl/>
        </w:rPr>
      </w:pPr>
      <w:r>
        <w:rPr>
          <w:rFonts w:hint="cs"/>
          <w:rtl/>
        </w:rPr>
        <w:t xml:space="preserve">יש לך, אדוני? את </w:t>
      </w:r>
      <w:r>
        <w:rPr>
          <w:rFonts w:hint="cs"/>
          <w:rtl/>
        </w:rPr>
        <w:t>כל הסתייגויותיו יגמור פה.</w:t>
      </w:r>
    </w:p>
    <w:p w14:paraId="1542C5DA" w14:textId="77777777" w:rsidR="00000000" w:rsidRDefault="00162D07">
      <w:pPr>
        <w:pStyle w:val="a0"/>
        <w:rPr>
          <w:rFonts w:hint="cs"/>
          <w:rtl/>
        </w:rPr>
      </w:pPr>
    </w:p>
    <w:p w14:paraId="3DACEB7A" w14:textId="77777777" w:rsidR="00000000" w:rsidRDefault="00162D07">
      <w:pPr>
        <w:pStyle w:val="-"/>
        <w:rPr>
          <w:rtl/>
        </w:rPr>
      </w:pPr>
      <w:bookmarkStart w:id="209" w:name="FS000000490T02_02_2004_19_24_15C"/>
      <w:bookmarkEnd w:id="209"/>
      <w:r>
        <w:rPr>
          <w:rtl/>
        </w:rPr>
        <w:t>נסים זאב (ש"ס):</w:t>
      </w:r>
    </w:p>
    <w:p w14:paraId="2DD27266" w14:textId="77777777" w:rsidR="00000000" w:rsidRDefault="00162D07">
      <w:pPr>
        <w:pStyle w:val="a0"/>
        <w:rPr>
          <w:rtl/>
        </w:rPr>
      </w:pPr>
    </w:p>
    <w:p w14:paraId="7D7B8D0A" w14:textId="77777777" w:rsidR="00000000" w:rsidRDefault="00162D07">
      <w:pPr>
        <w:pStyle w:val="a0"/>
        <w:rPr>
          <w:rFonts w:hint="cs"/>
          <w:rtl/>
        </w:rPr>
      </w:pPr>
      <w:r>
        <w:rPr>
          <w:rFonts w:hint="cs"/>
          <w:rtl/>
        </w:rPr>
        <w:t>לא עכשיו.</w:t>
      </w:r>
    </w:p>
    <w:p w14:paraId="07DEBE9C" w14:textId="77777777" w:rsidR="00000000" w:rsidRDefault="00162D07">
      <w:pPr>
        <w:pStyle w:val="a0"/>
        <w:rPr>
          <w:rFonts w:hint="cs"/>
          <w:rtl/>
        </w:rPr>
      </w:pPr>
    </w:p>
    <w:p w14:paraId="07431176" w14:textId="77777777" w:rsidR="00000000" w:rsidRDefault="00162D07">
      <w:pPr>
        <w:pStyle w:val="af1"/>
        <w:rPr>
          <w:rtl/>
        </w:rPr>
      </w:pPr>
      <w:r>
        <w:rPr>
          <w:rtl/>
        </w:rPr>
        <w:t>היו"ר ראובן ריבלין:</w:t>
      </w:r>
    </w:p>
    <w:p w14:paraId="3301847B" w14:textId="77777777" w:rsidR="00000000" w:rsidRDefault="00162D07">
      <w:pPr>
        <w:pStyle w:val="a0"/>
        <w:rPr>
          <w:rtl/>
        </w:rPr>
      </w:pPr>
    </w:p>
    <w:p w14:paraId="5C442764" w14:textId="77777777" w:rsidR="00000000" w:rsidRDefault="00162D07">
      <w:pPr>
        <w:pStyle w:val="a0"/>
        <w:rPr>
          <w:rFonts w:hint="cs"/>
          <w:rtl/>
        </w:rPr>
      </w:pPr>
      <w:r>
        <w:rPr>
          <w:rFonts w:hint="cs"/>
          <w:rtl/>
        </w:rPr>
        <w:t>אנחנו לא מדברים על סעיף 1, אנחנו מדברים על כל ההסתייגויות.</w:t>
      </w:r>
    </w:p>
    <w:p w14:paraId="3DA816D2" w14:textId="77777777" w:rsidR="00000000" w:rsidRDefault="00162D07">
      <w:pPr>
        <w:pStyle w:val="a0"/>
        <w:rPr>
          <w:rFonts w:hint="cs"/>
          <w:rtl/>
        </w:rPr>
      </w:pPr>
    </w:p>
    <w:p w14:paraId="74805AEA" w14:textId="77777777" w:rsidR="00000000" w:rsidRDefault="00162D07">
      <w:pPr>
        <w:pStyle w:val="-"/>
        <w:rPr>
          <w:rtl/>
        </w:rPr>
      </w:pPr>
      <w:bookmarkStart w:id="210" w:name="FS000000490T02_02_2004_19_24_43C"/>
      <w:bookmarkEnd w:id="210"/>
      <w:r>
        <w:rPr>
          <w:rtl/>
        </w:rPr>
        <w:t>נסים זאב (ש"ס):</w:t>
      </w:r>
    </w:p>
    <w:p w14:paraId="7B2CC109" w14:textId="77777777" w:rsidR="00000000" w:rsidRDefault="00162D07">
      <w:pPr>
        <w:pStyle w:val="a0"/>
        <w:rPr>
          <w:rtl/>
        </w:rPr>
      </w:pPr>
    </w:p>
    <w:p w14:paraId="7EF66430" w14:textId="77777777" w:rsidR="00000000" w:rsidRDefault="00162D07">
      <w:pPr>
        <w:pStyle w:val="a0"/>
        <w:rPr>
          <w:rFonts w:hint="cs"/>
          <w:rtl/>
        </w:rPr>
      </w:pPr>
      <w:r>
        <w:rPr>
          <w:rFonts w:hint="cs"/>
          <w:rtl/>
        </w:rPr>
        <w:t>אני מדבר עכשיו על סעיף 1.</w:t>
      </w:r>
    </w:p>
    <w:p w14:paraId="4D6E7142" w14:textId="77777777" w:rsidR="00000000" w:rsidRDefault="00162D07">
      <w:pPr>
        <w:pStyle w:val="a0"/>
        <w:rPr>
          <w:rFonts w:hint="cs"/>
          <w:rtl/>
        </w:rPr>
      </w:pPr>
    </w:p>
    <w:p w14:paraId="20FBD981" w14:textId="77777777" w:rsidR="00000000" w:rsidRDefault="00162D07">
      <w:pPr>
        <w:pStyle w:val="af1"/>
        <w:rPr>
          <w:rtl/>
        </w:rPr>
      </w:pPr>
      <w:r>
        <w:rPr>
          <w:rtl/>
        </w:rPr>
        <w:t>היו"ר ראובן ריבלין:</w:t>
      </w:r>
    </w:p>
    <w:p w14:paraId="78D3EC3F" w14:textId="77777777" w:rsidR="00000000" w:rsidRDefault="00162D07">
      <w:pPr>
        <w:pStyle w:val="a0"/>
        <w:rPr>
          <w:rtl/>
        </w:rPr>
      </w:pPr>
    </w:p>
    <w:p w14:paraId="751B2A8A" w14:textId="77777777" w:rsidR="00000000" w:rsidRDefault="00162D07">
      <w:pPr>
        <w:pStyle w:val="a0"/>
        <w:rPr>
          <w:rFonts w:hint="cs"/>
          <w:rtl/>
        </w:rPr>
      </w:pPr>
      <w:r>
        <w:rPr>
          <w:rFonts w:hint="cs"/>
          <w:rtl/>
        </w:rPr>
        <w:t>אדוני מדבר על סעיף 1, לא על כל ההסתייגויות יחד. אם אדונ</w:t>
      </w:r>
      <w:r>
        <w:rPr>
          <w:rFonts w:hint="cs"/>
          <w:rtl/>
        </w:rPr>
        <w:t>י רוצה, אני אקרא לו אחר כך.</w:t>
      </w:r>
    </w:p>
    <w:p w14:paraId="2E3BE180" w14:textId="77777777" w:rsidR="00000000" w:rsidRDefault="00162D07">
      <w:pPr>
        <w:pStyle w:val="a0"/>
        <w:rPr>
          <w:rFonts w:hint="cs"/>
          <w:rtl/>
        </w:rPr>
      </w:pPr>
    </w:p>
    <w:p w14:paraId="4A46BE98" w14:textId="77777777" w:rsidR="00000000" w:rsidRDefault="00162D07">
      <w:pPr>
        <w:pStyle w:val="-"/>
        <w:rPr>
          <w:rtl/>
        </w:rPr>
      </w:pPr>
      <w:bookmarkStart w:id="211" w:name="FS000000490T02_02_2004_19_25_29C"/>
      <w:bookmarkEnd w:id="211"/>
      <w:r>
        <w:rPr>
          <w:rtl/>
        </w:rPr>
        <w:t>נסים זאב (ש"ס):</w:t>
      </w:r>
    </w:p>
    <w:p w14:paraId="170AB7EB" w14:textId="77777777" w:rsidR="00000000" w:rsidRDefault="00162D07">
      <w:pPr>
        <w:pStyle w:val="a0"/>
        <w:rPr>
          <w:rtl/>
        </w:rPr>
      </w:pPr>
    </w:p>
    <w:p w14:paraId="113E7F07" w14:textId="77777777" w:rsidR="00000000" w:rsidRDefault="00162D07">
      <w:pPr>
        <w:pStyle w:val="a0"/>
        <w:rPr>
          <w:rFonts w:hint="cs"/>
          <w:rtl/>
        </w:rPr>
      </w:pPr>
      <w:r>
        <w:rPr>
          <w:rFonts w:hint="cs"/>
          <w:rtl/>
        </w:rPr>
        <w:t>- - -</w:t>
      </w:r>
    </w:p>
    <w:p w14:paraId="259BDC0D" w14:textId="77777777" w:rsidR="00000000" w:rsidRDefault="00162D07">
      <w:pPr>
        <w:pStyle w:val="a0"/>
        <w:rPr>
          <w:rFonts w:hint="cs"/>
          <w:rtl/>
        </w:rPr>
      </w:pPr>
    </w:p>
    <w:p w14:paraId="6755B483" w14:textId="77777777" w:rsidR="00000000" w:rsidRDefault="00162D07">
      <w:pPr>
        <w:pStyle w:val="af1"/>
        <w:rPr>
          <w:rtl/>
        </w:rPr>
      </w:pPr>
      <w:r>
        <w:rPr>
          <w:rtl/>
        </w:rPr>
        <w:t>היו"ר ראובן ריבלין:</w:t>
      </w:r>
    </w:p>
    <w:p w14:paraId="5DFB04F7" w14:textId="77777777" w:rsidR="00000000" w:rsidRDefault="00162D07">
      <w:pPr>
        <w:pStyle w:val="a0"/>
        <w:rPr>
          <w:rtl/>
        </w:rPr>
      </w:pPr>
    </w:p>
    <w:p w14:paraId="01FA6FD8" w14:textId="77777777" w:rsidR="00000000" w:rsidRDefault="00162D07">
      <w:pPr>
        <w:pStyle w:val="a0"/>
        <w:rPr>
          <w:rFonts w:hint="cs"/>
          <w:rtl/>
        </w:rPr>
      </w:pPr>
      <w:r>
        <w:rPr>
          <w:rFonts w:hint="cs"/>
          <w:rtl/>
        </w:rPr>
        <w:t>אדוני היה יכול לדבר כמה שהוא רוצה.</w:t>
      </w:r>
    </w:p>
    <w:p w14:paraId="7FA16B76" w14:textId="77777777" w:rsidR="00000000" w:rsidRDefault="00162D07">
      <w:pPr>
        <w:pStyle w:val="a0"/>
        <w:rPr>
          <w:rFonts w:hint="cs"/>
          <w:rtl/>
        </w:rPr>
      </w:pPr>
    </w:p>
    <w:p w14:paraId="6EA47E56" w14:textId="77777777" w:rsidR="00000000" w:rsidRDefault="00162D07">
      <w:pPr>
        <w:pStyle w:val="-"/>
        <w:rPr>
          <w:rtl/>
        </w:rPr>
      </w:pPr>
      <w:bookmarkStart w:id="212" w:name="FS000000490T02_02_2004_19_25_48C"/>
      <w:bookmarkEnd w:id="212"/>
      <w:r>
        <w:rPr>
          <w:rtl/>
        </w:rPr>
        <w:t>נסים זאב (ש"ס):</w:t>
      </w:r>
    </w:p>
    <w:p w14:paraId="378F8C60" w14:textId="77777777" w:rsidR="00000000" w:rsidRDefault="00162D07">
      <w:pPr>
        <w:pStyle w:val="a0"/>
        <w:rPr>
          <w:rtl/>
        </w:rPr>
      </w:pPr>
    </w:p>
    <w:p w14:paraId="1908FE58" w14:textId="77777777" w:rsidR="00000000" w:rsidRDefault="00162D07">
      <w:pPr>
        <w:pStyle w:val="a0"/>
        <w:rPr>
          <w:rFonts w:hint="cs"/>
          <w:rtl/>
        </w:rPr>
      </w:pPr>
      <w:r>
        <w:rPr>
          <w:rFonts w:hint="cs"/>
          <w:rtl/>
        </w:rPr>
        <w:t>אני ביקשתי לדבר על הסעיף הזה, כי - - -</w:t>
      </w:r>
    </w:p>
    <w:p w14:paraId="091223AE" w14:textId="77777777" w:rsidR="00000000" w:rsidRDefault="00162D07">
      <w:pPr>
        <w:pStyle w:val="a0"/>
        <w:rPr>
          <w:rFonts w:hint="cs"/>
          <w:rtl/>
        </w:rPr>
      </w:pPr>
    </w:p>
    <w:p w14:paraId="17EF760C" w14:textId="77777777" w:rsidR="00000000" w:rsidRDefault="00162D07">
      <w:pPr>
        <w:pStyle w:val="af1"/>
        <w:rPr>
          <w:rtl/>
        </w:rPr>
      </w:pPr>
      <w:r>
        <w:rPr>
          <w:rtl/>
        </w:rPr>
        <w:t>היו"ר ראובן ריבלין:</w:t>
      </w:r>
    </w:p>
    <w:p w14:paraId="589067CD" w14:textId="77777777" w:rsidR="00000000" w:rsidRDefault="00162D07">
      <w:pPr>
        <w:pStyle w:val="a0"/>
        <w:rPr>
          <w:rtl/>
        </w:rPr>
      </w:pPr>
    </w:p>
    <w:p w14:paraId="36EAFB37" w14:textId="77777777" w:rsidR="00000000" w:rsidRDefault="00162D07">
      <w:pPr>
        <w:pStyle w:val="a0"/>
        <w:rPr>
          <w:rFonts w:hint="cs"/>
          <w:rtl/>
        </w:rPr>
      </w:pPr>
      <w:r>
        <w:rPr>
          <w:rFonts w:hint="cs"/>
          <w:rtl/>
        </w:rPr>
        <w:t xml:space="preserve">אבל זו לא תוכנית כבקשתך. הפעם הבנתי, היתה לך טעות בתום לב </w:t>
      </w:r>
      <w:r>
        <w:rPr>
          <w:rFonts w:hint="eastAsia"/>
          <w:rtl/>
        </w:rPr>
        <w:t>–</w:t>
      </w:r>
      <w:r>
        <w:rPr>
          <w:rFonts w:hint="cs"/>
          <w:rtl/>
        </w:rPr>
        <w:t xml:space="preserve"> נאפשר לך</w:t>
      </w:r>
      <w:r>
        <w:rPr>
          <w:rFonts w:hint="cs"/>
          <w:rtl/>
        </w:rPr>
        <w:t xml:space="preserve"> לבוא שוב.</w:t>
      </w:r>
    </w:p>
    <w:p w14:paraId="6FB43B5A" w14:textId="77777777" w:rsidR="00000000" w:rsidRDefault="00162D07">
      <w:pPr>
        <w:pStyle w:val="a0"/>
        <w:rPr>
          <w:rFonts w:hint="cs"/>
          <w:rtl/>
        </w:rPr>
      </w:pPr>
    </w:p>
    <w:p w14:paraId="7055EBBF" w14:textId="77777777" w:rsidR="00000000" w:rsidRDefault="00162D07">
      <w:pPr>
        <w:pStyle w:val="-"/>
        <w:rPr>
          <w:rtl/>
        </w:rPr>
      </w:pPr>
      <w:bookmarkStart w:id="213" w:name="FS000000490T02_02_2004_19_27_09C"/>
      <w:bookmarkEnd w:id="213"/>
      <w:r>
        <w:rPr>
          <w:rtl/>
        </w:rPr>
        <w:t>נסים זאב (ש"ס):</w:t>
      </w:r>
    </w:p>
    <w:p w14:paraId="2B41E890" w14:textId="77777777" w:rsidR="00000000" w:rsidRDefault="00162D07">
      <w:pPr>
        <w:pStyle w:val="a0"/>
        <w:rPr>
          <w:rtl/>
        </w:rPr>
      </w:pPr>
    </w:p>
    <w:p w14:paraId="1A839EA0" w14:textId="77777777" w:rsidR="00000000" w:rsidRDefault="00162D07">
      <w:pPr>
        <w:pStyle w:val="a0"/>
        <w:rPr>
          <w:rFonts w:hint="cs"/>
          <w:rtl/>
        </w:rPr>
      </w:pPr>
      <w:r>
        <w:rPr>
          <w:rFonts w:hint="cs"/>
          <w:rtl/>
        </w:rPr>
        <w:t xml:space="preserve">חמש דקות </w:t>
      </w:r>
      <w:r>
        <w:rPr>
          <w:rFonts w:hint="eastAsia"/>
          <w:rtl/>
        </w:rPr>
        <w:t>–</w:t>
      </w:r>
      <w:r>
        <w:rPr>
          <w:rFonts w:hint="cs"/>
          <w:rtl/>
        </w:rPr>
        <w:t xml:space="preserve"> גג.</w:t>
      </w:r>
    </w:p>
    <w:p w14:paraId="46693073" w14:textId="77777777" w:rsidR="00000000" w:rsidRDefault="00162D07">
      <w:pPr>
        <w:pStyle w:val="a0"/>
        <w:rPr>
          <w:rFonts w:hint="cs"/>
          <w:rtl/>
        </w:rPr>
      </w:pPr>
    </w:p>
    <w:p w14:paraId="4C747AD4" w14:textId="77777777" w:rsidR="00000000" w:rsidRDefault="00162D07">
      <w:pPr>
        <w:pStyle w:val="af1"/>
        <w:rPr>
          <w:rtl/>
        </w:rPr>
      </w:pPr>
      <w:r>
        <w:rPr>
          <w:rtl/>
        </w:rPr>
        <w:t>היו"ר ראובן ריבלין:</w:t>
      </w:r>
    </w:p>
    <w:p w14:paraId="2B98E2B2" w14:textId="77777777" w:rsidR="00000000" w:rsidRDefault="00162D07">
      <w:pPr>
        <w:pStyle w:val="a0"/>
        <w:rPr>
          <w:rtl/>
        </w:rPr>
      </w:pPr>
    </w:p>
    <w:p w14:paraId="233D8BAD" w14:textId="77777777" w:rsidR="00000000" w:rsidRDefault="00162D07">
      <w:pPr>
        <w:pStyle w:val="a0"/>
        <w:rPr>
          <w:rFonts w:hint="cs"/>
          <w:rtl/>
        </w:rPr>
      </w:pPr>
      <w:r>
        <w:rPr>
          <w:rFonts w:hint="cs"/>
          <w:rtl/>
        </w:rPr>
        <w:t>בסדר, תודה רבה.</w:t>
      </w:r>
    </w:p>
    <w:p w14:paraId="0B242A7E" w14:textId="77777777" w:rsidR="00000000" w:rsidRDefault="00162D07">
      <w:pPr>
        <w:pStyle w:val="a0"/>
        <w:rPr>
          <w:rFonts w:hint="cs"/>
          <w:rtl/>
        </w:rPr>
      </w:pPr>
    </w:p>
    <w:p w14:paraId="057ED18F" w14:textId="77777777" w:rsidR="00000000" w:rsidRDefault="00162D07">
      <w:pPr>
        <w:pStyle w:val="a0"/>
        <w:rPr>
          <w:rFonts w:hint="cs"/>
          <w:rtl/>
        </w:rPr>
      </w:pPr>
      <w:r>
        <w:rPr>
          <w:rFonts w:hint="cs"/>
          <w:rtl/>
        </w:rPr>
        <w:t xml:space="preserve">חבר הכנסת רביץ, בבקשה אדוני. </w:t>
      </w:r>
    </w:p>
    <w:p w14:paraId="6D3A0DC0" w14:textId="77777777" w:rsidR="00000000" w:rsidRDefault="00162D07">
      <w:pPr>
        <w:pStyle w:val="a0"/>
        <w:rPr>
          <w:rFonts w:hint="cs"/>
          <w:rtl/>
        </w:rPr>
      </w:pPr>
    </w:p>
    <w:p w14:paraId="672E5E6E" w14:textId="77777777" w:rsidR="00000000" w:rsidRDefault="00162D07">
      <w:pPr>
        <w:pStyle w:val="af0"/>
        <w:rPr>
          <w:rtl/>
        </w:rPr>
      </w:pPr>
      <w:r>
        <w:rPr>
          <w:rFonts w:hint="eastAsia"/>
          <w:rtl/>
        </w:rPr>
        <w:t>אופיר</w:t>
      </w:r>
      <w:r>
        <w:rPr>
          <w:rtl/>
        </w:rPr>
        <w:t xml:space="preserve"> פינס-פז (העבודה-מימד):</w:t>
      </w:r>
    </w:p>
    <w:p w14:paraId="78E9A083" w14:textId="77777777" w:rsidR="00000000" w:rsidRDefault="00162D07">
      <w:pPr>
        <w:pStyle w:val="a0"/>
        <w:rPr>
          <w:rFonts w:hint="cs"/>
          <w:rtl/>
        </w:rPr>
      </w:pPr>
    </w:p>
    <w:p w14:paraId="35BFB9C7" w14:textId="77777777" w:rsidR="00000000" w:rsidRDefault="00162D07">
      <w:pPr>
        <w:pStyle w:val="a0"/>
        <w:rPr>
          <w:rFonts w:hint="cs"/>
          <w:rtl/>
        </w:rPr>
      </w:pPr>
      <w:r>
        <w:rPr>
          <w:rFonts w:hint="cs"/>
          <w:rtl/>
        </w:rPr>
        <w:t>מתי אני מדבר?</w:t>
      </w:r>
    </w:p>
    <w:p w14:paraId="1746C842" w14:textId="77777777" w:rsidR="00000000" w:rsidRDefault="00162D07">
      <w:pPr>
        <w:pStyle w:val="a0"/>
        <w:rPr>
          <w:rFonts w:hint="cs"/>
          <w:rtl/>
        </w:rPr>
      </w:pPr>
    </w:p>
    <w:p w14:paraId="117D51F6" w14:textId="77777777" w:rsidR="00000000" w:rsidRDefault="00162D07">
      <w:pPr>
        <w:pStyle w:val="af1"/>
        <w:rPr>
          <w:rtl/>
        </w:rPr>
      </w:pPr>
      <w:r>
        <w:rPr>
          <w:rtl/>
        </w:rPr>
        <w:t>היו"ר ראובן ריבלין:</w:t>
      </w:r>
    </w:p>
    <w:p w14:paraId="0FBE16DF" w14:textId="77777777" w:rsidR="00000000" w:rsidRDefault="00162D07">
      <w:pPr>
        <w:pStyle w:val="a0"/>
        <w:rPr>
          <w:rtl/>
        </w:rPr>
      </w:pPr>
    </w:p>
    <w:p w14:paraId="0A802DF3" w14:textId="77777777" w:rsidR="00000000" w:rsidRDefault="00162D07">
      <w:pPr>
        <w:pStyle w:val="a0"/>
        <w:rPr>
          <w:rFonts w:hint="cs"/>
          <w:rtl/>
        </w:rPr>
      </w:pPr>
      <w:r>
        <w:rPr>
          <w:rFonts w:hint="cs"/>
          <w:rtl/>
        </w:rPr>
        <w:t xml:space="preserve">מהאנשים שאני רואה כאן, אתה בא אחריו </w:t>
      </w:r>
      <w:r>
        <w:rPr>
          <w:rFonts w:hint="eastAsia"/>
          <w:rtl/>
        </w:rPr>
        <w:t>–</w:t>
      </w:r>
      <w:r>
        <w:rPr>
          <w:rFonts w:hint="cs"/>
          <w:rtl/>
        </w:rPr>
        <w:t xml:space="preserve"> מהאנשים שנוכחים. יכול להיות שיבואו עוד</w:t>
      </w:r>
      <w:r>
        <w:rPr>
          <w:rFonts w:hint="cs"/>
          <w:rtl/>
        </w:rPr>
        <w:t xml:space="preserve">. אחריהם </w:t>
      </w:r>
      <w:r>
        <w:rPr>
          <w:rFonts w:hint="eastAsia"/>
          <w:rtl/>
        </w:rPr>
        <w:t xml:space="preserve">– </w:t>
      </w:r>
      <w:r>
        <w:rPr>
          <w:rFonts w:hint="cs"/>
          <w:rtl/>
        </w:rPr>
        <w:t>עזמי בשארה, ג'מאל זחאלקה, זהבה גלאון, רן כהן ואופיר פינס-פז. לאדוני 11 הסתייגויות, אני אאפשר לו עשר דקות אם הוא רוצה. לחבר הכנסת רביץ יש שש הסתייגויות, אני מקציב לו חמש דקות.</w:t>
      </w:r>
    </w:p>
    <w:p w14:paraId="726F7AF2" w14:textId="77777777" w:rsidR="00000000" w:rsidRDefault="00162D07">
      <w:pPr>
        <w:pStyle w:val="a0"/>
        <w:rPr>
          <w:rFonts w:hint="cs"/>
          <w:rtl/>
        </w:rPr>
      </w:pPr>
    </w:p>
    <w:p w14:paraId="39CC948B" w14:textId="77777777" w:rsidR="00000000" w:rsidRDefault="00162D07">
      <w:pPr>
        <w:pStyle w:val="a"/>
        <w:rPr>
          <w:rtl/>
        </w:rPr>
      </w:pPr>
      <w:bookmarkStart w:id="214" w:name="FS000000531T02_02_2004_19_30_00"/>
      <w:bookmarkStart w:id="215" w:name="_Toc78878346"/>
      <w:bookmarkEnd w:id="214"/>
      <w:r>
        <w:rPr>
          <w:rFonts w:hint="eastAsia"/>
          <w:rtl/>
        </w:rPr>
        <w:t>אברהם</w:t>
      </w:r>
      <w:r>
        <w:rPr>
          <w:rtl/>
        </w:rPr>
        <w:t xml:space="preserve"> רביץ (יהדות התורה):</w:t>
      </w:r>
      <w:bookmarkEnd w:id="215"/>
    </w:p>
    <w:p w14:paraId="786B716F" w14:textId="77777777" w:rsidR="00000000" w:rsidRDefault="00162D07">
      <w:pPr>
        <w:pStyle w:val="a0"/>
        <w:rPr>
          <w:rFonts w:hint="cs"/>
          <w:rtl/>
        </w:rPr>
      </w:pPr>
    </w:p>
    <w:p w14:paraId="4CEBA077" w14:textId="77777777" w:rsidR="00000000" w:rsidRDefault="00162D07">
      <w:pPr>
        <w:pStyle w:val="a0"/>
        <w:rPr>
          <w:rFonts w:hint="cs"/>
          <w:rtl/>
        </w:rPr>
      </w:pPr>
      <w:r>
        <w:rPr>
          <w:rFonts w:hint="cs"/>
          <w:rtl/>
        </w:rPr>
        <w:t>אדוני היושב-ראש, חברי הכנסת, אדוני יושב-רא</w:t>
      </w:r>
      <w:r>
        <w:rPr>
          <w:rFonts w:hint="cs"/>
          <w:rtl/>
        </w:rPr>
        <w:t xml:space="preserve">ש ועדת החוקה, חוק ומשפט - - - </w:t>
      </w:r>
    </w:p>
    <w:p w14:paraId="0677D9DD" w14:textId="77777777" w:rsidR="00000000" w:rsidRDefault="00162D07">
      <w:pPr>
        <w:pStyle w:val="a0"/>
        <w:rPr>
          <w:rFonts w:hint="cs"/>
          <w:rtl/>
        </w:rPr>
      </w:pPr>
    </w:p>
    <w:p w14:paraId="3EEDA497" w14:textId="77777777" w:rsidR="00000000" w:rsidRDefault="00162D07">
      <w:pPr>
        <w:pStyle w:val="af1"/>
        <w:rPr>
          <w:rtl/>
        </w:rPr>
      </w:pPr>
      <w:r>
        <w:rPr>
          <w:rtl/>
        </w:rPr>
        <w:t>היו"ר ראובן ריבלין:</w:t>
      </w:r>
    </w:p>
    <w:p w14:paraId="3DCFFC43" w14:textId="77777777" w:rsidR="00000000" w:rsidRDefault="00162D07">
      <w:pPr>
        <w:pStyle w:val="a0"/>
        <w:rPr>
          <w:rtl/>
        </w:rPr>
      </w:pPr>
    </w:p>
    <w:p w14:paraId="6F0D7426" w14:textId="77777777" w:rsidR="00000000" w:rsidRDefault="00162D07">
      <w:pPr>
        <w:pStyle w:val="a0"/>
        <w:rPr>
          <w:rFonts w:hint="cs"/>
          <w:rtl/>
        </w:rPr>
      </w:pPr>
      <w:r>
        <w:rPr>
          <w:rFonts w:hint="cs"/>
          <w:rtl/>
        </w:rPr>
        <w:t>חבר הכנסת איתן, בבקשה.</w:t>
      </w:r>
    </w:p>
    <w:p w14:paraId="722DBF87" w14:textId="77777777" w:rsidR="00000000" w:rsidRDefault="00162D07">
      <w:pPr>
        <w:pStyle w:val="a0"/>
        <w:rPr>
          <w:rFonts w:hint="cs"/>
          <w:rtl/>
        </w:rPr>
      </w:pPr>
    </w:p>
    <w:p w14:paraId="60198345" w14:textId="77777777" w:rsidR="00000000" w:rsidRDefault="00162D07">
      <w:pPr>
        <w:pStyle w:val="a"/>
        <w:rPr>
          <w:rtl/>
        </w:rPr>
      </w:pPr>
      <w:bookmarkStart w:id="216" w:name="_Toc78878347"/>
      <w:r>
        <w:rPr>
          <w:rFonts w:hint="eastAsia"/>
          <w:rtl/>
        </w:rPr>
        <w:t>מיכאל</w:t>
      </w:r>
      <w:r>
        <w:rPr>
          <w:rtl/>
        </w:rPr>
        <w:t xml:space="preserve"> איתן (יו"ר ועדת החוקה, חוק ומשפט):</w:t>
      </w:r>
      <w:bookmarkEnd w:id="216"/>
    </w:p>
    <w:p w14:paraId="4DCDD731" w14:textId="77777777" w:rsidR="00000000" w:rsidRDefault="00162D07">
      <w:pPr>
        <w:pStyle w:val="a0"/>
        <w:rPr>
          <w:rFonts w:hint="cs"/>
          <w:rtl/>
        </w:rPr>
      </w:pPr>
    </w:p>
    <w:p w14:paraId="6CC54691" w14:textId="77777777" w:rsidR="00000000" w:rsidRDefault="00162D07">
      <w:pPr>
        <w:pStyle w:val="a0"/>
        <w:rPr>
          <w:rFonts w:hint="cs"/>
          <w:rtl/>
        </w:rPr>
      </w:pPr>
      <w:r>
        <w:rPr>
          <w:rFonts w:hint="cs"/>
          <w:rtl/>
        </w:rPr>
        <w:t>אני יודע שיש לך לא רק עותק.</w:t>
      </w:r>
    </w:p>
    <w:p w14:paraId="67312BB9" w14:textId="77777777" w:rsidR="00000000" w:rsidRDefault="00162D07">
      <w:pPr>
        <w:pStyle w:val="a0"/>
        <w:rPr>
          <w:rFonts w:hint="cs"/>
          <w:rtl/>
        </w:rPr>
      </w:pPr>
    </w:p>
    <w:p w14:paraId="64674C92" w14:textId="77777777" w:rsidR="00000000" w:rsidRDefault="00162D07">
      <w:pPr>
        <w:pStyle w:val="-"/>
        <w:rPr>
          <w:rtl/>
        </w:rPr>
      </w:pPr>
      <w:bookmarkStart w:id="217" w:name="FS000000531T02_02_2004_19_31_07C"/>
      <w:bookmarkEnd w:id="217"/>
      <w:r>
        <w:rPr>
          <w:rtl/>
        </w:rPr>
        <w:t>אברהם רביץ (יהדות התורה):</w:t>
      </w:r>
    </w:p>
    <w:p w14:paraId="69F15A3F" w14:textId="77777777" w:rsidR="00000000" w:rsidRDefault="00162D07">
      <w:pPr>
        <w:pStyle w:val="a0"/>
        <w:rPr>
          <w:rtl/>
        </w:rPr>
      </w:pPr>
    </w:p>
    <w:p w14:paraId="6B202197" w14:textId="77777777" w:rsidR="00000000" w:rsidRDefault="00162D07">
      <w:pPr>
        <w:pStyle w:val="a0"/>
        <w:rPr>
          <w:rFonts w:hint="cs"/>
          <w:rtl/>
        </w:rPr>
      </w:pPr>
      <w:r>
        <w:rPr>
          <w:rFonts w:hint="cs"/>
          <w:rtl/>
        </w:rPr>
        <w:t xml:space="preserve">אני רוצה להתחיל דווקא בדברי שבח לוועדה, ובמיוחד ליושב-ראש הוועדה, ואפילו </w:t>
      </w:r>
      <w:r>
        <w:rPr>
          <w:rtl/>
        </w:rPr>
        <w:t>–</w:t>
      </w:r>
      <w:r>
        <w:rPr>
          <w:rFonts w:hint="cs"/>
          <w:rtl/>
        </w:rPr>
        <w:t xml:space="preserve"> אתם יו</w:t>
      </w:r>
      <w:r>
        <w:rPr>
          <w:rFonts w:hint="cs"/>
          <w:rtl/>
        </w:rPr>
        <w:t xml:space="preserve">דעים מה? </w:t>
      </w:r>
      <w:r>
        <w:rPr>
          <w:rtl/>
        </w:rPr>
        <w:t>–</w:t>
      </w:r>
      <w:r>
        <w:rPr>
          <w:rFonts w:hint="cs"/>
          <w:rtl/>
        </w:rPr>
        <w:t xml:space="preserve"> לחוק עצמו. אני חושב שאנחנו דנו בסעיפי החוק מתוך רצון לראות את המצב שיתהווה בחברה הישראלית, בממשלה, בקואליציה </w:t>
      </w:r>
      <w:r>
        <w:rPr>
          <w:rFonts w:hint="eastAsia"/>
          <w:rtl/>
        </w:rPr>
        <w:t>–</w:t>
      </w:r>
      <w:r>
        <w:rPr>
          <w:rFonts w:hint="cs"/>
          <w:rtl/>
        </w:rPr>
        <w:t xml:space="preserve"> ובכל זאת לשמור על הקיים, ולא לתת בהזדמנות חגיגית זו לכל מוסד הדיינות להידרדר למחוזות שאולי כמה מחברי הכנסת </w:t>
      </w:r>
      <w:r>
        <w:rPr>
          <w:rtl/>
        </w:rPr>
        <w:t>–</w:t>
      </w:r>
      <w:r>
        <w:rPr>
          <w:rFonts w:hint="cs"/>
          <w:rtl/>
        </w:rPr>
        <w:t xml:space="preserve"> לא אולי </w:t>
      </w:r>
      <w:r>
        <w:rPr>
          <w:rtl/>
        </w:rPr>
        <w:t>–</w:t>
      </w:r>
      <w:r>
        <w:rPr>
          <w:rFonts w:hint="cs"/>
          <w:rtl/>
        </w:rPr>
        <w:t xml:space="preserve"> היו רוצים לדרדר</w:t>
      </w:r>
      <w:r>
        <w:rPr>
          <w:rFonts w:hint="cs"/>
          <w:rtl/>
        </w:rPr>
        <w:t xml:space="preserve"> אותו אליהם. </w:t>
      </w:r>
    </w:p>
    <w:p w14:paraId="4AB57D9D" w14:textId="77777777" w:rsidR="00000000" w:rsidRDefault="00162D07">
      <w:pPr>
        <w:pStyle w:val="a0"/>
        <w:rPr>
          <w:rFonts w:hint="cs"/>
          <w:rtl/>
        </w:rPr>
      </w:pPr>
    </w:p>
    <w:p w14:paraId="2FA0CF45" w14:textId="77777777" w:rsidR="00000000" w:rsidRDefault="00162D07">
      <w:pPr>
        <w:pStyle w:val="a0"/>
        <w:rPr>
          <w:rFonts w:hint="cs"/>
          <w:rtl/>
        </w:rPr>
      </w:pPr>
      <w:r>
        <w:rPr>
          <w:rFonts w:hint="cs"/>
          <w:rtl/>
        </w:rPr>
        <w:t xml:space="preserve">לכן, בראשות יושב-ראש הוועדה, חבר הכנסת איתן </w:t>
      </w:r>
      <w:r>
        <w:rPr>
          <w:rFonts w:hint="eastAsia"/>
          <w:rtl/>
        </w:rPr>
        <w:t>–</w:t>
      </w:r>
      <w:r>
        <w:rPr>
          <w:rFonts w:hint="cs"/>
          <w:rtl/>
        </w:rPr>
        <w:t xml:space="preserve"> ועוד כמה חברים, אבל חבר הכנסת איתן הוא בכל זאת יושב-ראש הוועדה, הצלחנו, למרות הרגישויות שיש לציבור הדתי כלפי המוסד החשוב הזה, בתי-דין, מחד גיסא, ומאידך גיסא, אינני יודע איך לקרוא לזה </w:t>
      </w:r>
      <w:r>
        <w:rPr>
          <w:rtl/>
        </w:rPr>
        <w:t>–</w:t>
      </w:r>
      <w:r>
        <w:rPr>
          <w:rFonts w:hint="cs"/>
          <w:rtl/>
        </w:rPr>
        <w:t xml:space="preserve"> רגישויות א</w:t>
      </w:r>
      <w:r>
        <w:rPr>
          <w:rFonts w:hint="cs"/>
          <w:rtl/>
        </w:rPr>
        <w:t xml:space="preserve">ו רצון </w:t>
      </w:r>
      <w:r>
        <w:rPr>
          <w:rFonts w:hint="eastAsia"/>
          <w:rtl/>
        </w:rPr>
        <w:t>–</w:t>
      </w:r>
      <w:r>
        <w:rPr>
          <w:rFonts w:hint="cs"/>
          <w:rtl/>
        </w:rPr>
        <w:t xml:space="preserve"> אני משתמש במלה "רגש" באופן הכי מכובד שיש. אני בעד ניצול הרגש האנושי. בכל אופן, בניהול הזה העניינים הלכו כשורה, ואני מוכרח לומר לחברי שבוועדה הזאת שיפרנו דברים רבים שהם בתפיסת העולם הדתית באופן הרבה יותר טוב מכפי שזה היה לפני הקואליציה. על כך אני מ</w:t>
      </w:r>
      <w:r>
        <w:rPr>
          <w:rFonts w:hint="cs"/>
          <w:rtl/>
        </w:rPr>
        <w:t xml:space="preserve">ברך את יושב-ראש הוועדה ואת חברי הוועדה, שהשכילו להבין את גודל השעה. </w:t>
      </w:r>
    </w:p>
    <w:p w14:paraId="473C5EBC" w14:textId="77777777" w:rsidR="00000000" w:rsidRDefault="00162D07">
      <w:pPr>
        <w:pStyle w:val="a0"/>
        <w:rPr>
          <w:rFonts w:hint="cs"/>
          <w:rtl/>
        </w:rPr>
      </w:pPr>
    </w:p>
    <w:p w14:paraId="720B35E0" w14:textId="77777777" w:rsidR="00000000" w:rsidRDefault="00162D07">
      <w:pPr>
        <w:pStyle w:val="a0"/>
        <w:rPr>
          <w:rFonts w:hint="cs"/>
          <w:rtl/>
        </w:rPr>
      </w:pPr>
      <w:r>
        <w:rPr>
          <w:rFonts w:hint="cs"/>
          <w:rtl/>
        </w:rPr>
        <w:t>אבל, אני מוכרח גם לומר, תראו, אנחנו נמצאים לפעמים - במיוחד בקואליציה הזאת, לא בקואליציה אלא בכנסת הנוכחית - במצב בלתי אפשרי מבחינת הקיטוב שיש בין שינוי לבין ציבור הדתי-החרדי במדינת ישראל</w:t>
      </w:r>
      <w:r>
        <w:rPr>
          <w:rFonts w:hint="cs"/>
          <w:rtl/>
        </w:rPr>
        <w:t>. יש לנו בעיה קשה מאוד עם העניין הזה. מחד גיסא, אנחנו רוצים לראות את מדינת ישראל היום ולעתיד כמדינה יהודית, עם המשמעויות העמוקות שיש בעניין, ועם נוהגי החיים, כפי שאנחנו הורגלנו להם מאז מתן תורה. כמובן, בתוך החברה שלנו הרי לא כולם רואים עין בעין בדיוק בדברי</w:t>
      </w:r>
      <w:r>
        <w:rPr>
          <w:rFonts w:hint="cs"/>
          <w:rtl/>
        </w:rPr>
        <w:t>ם האלה, אבל הרצון הכללי הוא שאכן אנחנו נהיה מדינה יהודית ונהיה גאים בה. זה רצון שמלווה, לעניות דעתי,  את רוב חברי הבית הזה.</w:t>
      </w:r>
    </w:p>
    <w:p w14:paraId="331EBB93" w14:textId="77777777" w:rsidR="00000000" w:rsidRDefault="00162D07">
      <w:pPr>
        <w:pStyle w:val="a0"/>
        <w:rPr>
          <w:rFonts w:hint="cs"/>
          <w:rtl/>
        </w:rPr>
      </w:pPr>
    </w:p>
    <w:p w14:paraId="3D0ED124" w14:textId="77777777" w:rsidR="00000000" w:rsidRDefault="00162D07">
      <w:pPr>
        <w:pStyle w:val="a0"/>
        <w:rPr>
          <w:rFonts w:hint="cs"/>
          <w:rtl/>
        </w:rPr>
      </w:pPr>
      <w:r>
        <w:rPr>
          <w:rFonts w:hint="cs"/>
          <w:rtl/>
        </w:rPr>
        <w:t>אני למשל, אני מדבר על עצמי, אז אני יכול לומר לכם, שאני לא הייתי מציג את מועמדותי לוועדה שמחלקת את פרסי ישראל. לא. כי אם התוצאה של ו</w:t>
      </w:r>
      <w:r>
        <w:rPr>
          <w:rFonts w:hint="cs"/>
          <w:rtl/>
        </w:rPr>
        <w:t>עדה כזאת היא שהיא איננה מתחשבת גם באישיות של אדם שמקבל פרס, אלא יש פה מין שיקולים מקצועיים כאלה, לא הייתי מציג את מועמדותי. אתם יודעים מה עוד? לא מפני שאין לי מספיק חברי כנסת, אבל הכנסת גם לא היתה בוחרת בי, בשום פנים ואופן, להיות למשל שר החינוך של מדינת יש</w:t>
      </w:r>
      <w:r>
        <w:rPr>
          <w:rFonts w:hint="cs"/>
          <w:rtl/>
        </w:rPr>
        <w:t xml:space="preserve">ראל. היו מציעים לי להיות שר הרווחה, מצ'וקמק כזה. אבל שר החינוך? איך אתה, עם תפיסת העולם שלך? </w:t>
      </w:r>
    </w:p>
    <w:p w14:paraId="7C7A2AA4" w14:textId="77777777" w:rsidR="00000000" w:rsidRDefault="00162D07">
      <w:pPr>
        <w:pStyle w:val="a0"/>
        <w:rPr>
          <w:rFonts w:hint="cs"/>
          <w:rtl/>
        </w:rPr>
      </w:pPr>
    </w:p>
    <w:p w14:paraId="75C2CA3D" w14:textId="77777777" w:rsidR="00000000" w:rsidRDefault="00162D07">
      <w:pPr>
        <w:pStyle w:val="a0"/>
        <w:rPr>
          <w:rFonts w:hint="cs"/>
          <w:rtl/>
        </w:rPr>
      </w:pPr>
      <w:r>
        <w:rPr>
          <w:rFonts w:hint="cs"/>
          <w:rtl/>
        </w:rPr>
        <w:t>באותה מידה אני מצפה לצניעות מכולם. באותה מידה, אני, במקום השר לפיד, לא הייתי מעז לבקש לעצמי את כתר התורה. לא הייתי מעז. המוסד הזה שנקרא בתי-דין, שיונקים את כל תפ</w:t>
      </w:r>
      <w:r>
        <w:rPr>
          <w:rFonts w:hint="cs"/>
          <w:rtl/>
        </w:rPr>
        <w:t xml:space="preserve">יסת העולם ההלכתית שלהם, פסקי-הדין, מהמקור התורני </w:t>
      </w:r>
      <w:r>
        <w:rPr>
          <w:rtl/>
        </w:rPr>
        <w:t>–</w:t>
      </w:r>
      <w:r>
        <w:rPr>
          <w:rFonts w:hint="cs"/>
          <w:rtl/>
        </w:rPr>
        <w:t xml:space="preserve"> יש להם, דרך אגב, לדייני ישראל, חוקה, אשר על-פיה הם מנהלים את המשפטים המובאים לפניהם, את הסכסוכים המובאים לפניהם. לא הייתי מעז לעשות כן.</w:t>
      </w:r>
    </w:p>
    <w:p w14:paraId="4CD57F52" w14:textId="77777777" w:rsidR="00000000" w:rsidRDefault="00162D07">
      <w:pPr>
        <w:pStyle w:val="a0"/>
        <w:rPr>
          <w:rFonts w:hint="cs"/>
          <w:rtl/>
        </w:rPr>
      </w:pPr>
    </w:p>
    <w:p w14:paraId="35823BB1" w14:textId="77777777" w:rsidR="00000000" w:rsidRDefault="00162D07">
      <w:pPr>
        <w:pStyle w:val="a0"/>
        <w:rPr>
          <w:rFonts w:hint="cs"/>
          <w:rtl/>
        </w:rPr>
      </w:pPr>
      <w:r>
        <w:rPr>
          <w:rFonts w:hint="cs"/>
          <w:rtl/>
        </w:rPr>
        <w:t xml:space="preserve"> לכן, אני נמצא בדילמה מאוד קשה, אדוני יושב-ראש ועדת החוקה. חבר הכנסת</w:t>
      </w:r>
      <w:r>
        <w:rPr>
          <w:rFonts w:hint="cs"/>
          <w:rtl/>
        </w:rPr>
        <w:t xml:space="preserve"> אזולאי,  תן לי רגע לשוחח עם יושב-ראש ועדת החוקה. </w:t>
      </w:r>
    </w:p>
    <w:p w14:paraId="6038B30A" w14:textId="77777777" w:rsidR="00000000" w:rsidRDefault="00162D07">
      <w:pPr>
        <w:pStyle w:val="a0"/>
        <w:ind w:firstLine="0"/>
        <w:rPr>
          <w:rFonts w:hint="cs"/>
          <w:rtl/>
        </w:rPr>
      </w:pPr>
    </w:p>
    <w:p w14:paraId="7A397A3E" w14:textId="77777777" w:rsidR="00000000" w:rsidRDefault="00162D07">
      <w:pPr>
        <w:pStyle w:val="af1"/>
        <w:rPr>
          <w:rtl/>
        </w:rPr>
      </w:pPr>
      <w:r>
        <w:rPr>
          <w:rtl/>
        </w:rPr>
        <w:t>היו"ר ראובן ריבלין:</w:t>
      </w:r>
    </w:p>
    <w:p w14:paraId="0A13A725" w14:textId="77777777" w:rsidR="00000000" w:rsidRDefault="00162D07">
      <w:pPr>
        <w:pStyle w:val="a0"/>
        <w:rPr>
          <w:rtl/>
        </w:rPr>
      </w:pPr>
    </w:p>
    <w:p w14:paraId="2EFFEB6B" w14:textId="77777777" w:rsidR="00000000" w:rsidRDefault="00162D07">
      <w:pPr>
        <w:pStyle w:val="a0"/>
        <w:rPr>
          <w:rFonts w:hint="cs"/>
          <w:rtl/>
        </w:rPr>
      </w:pPr>
      <w:r>
        <w:rPr>
          <w:rFonts w:hint="cs"/>
          <w:rtl/>
        </w:rPr>
        <w:t xml:space="preserve">זה חבר הכנסת וקנין. </w:t>
      </w:r>
    </w:p>
    <w:p w14:paraId="2AF72B75" w14:textId="77777777" w:rsidR="00000000" w:rsidRDefault="00162D07">
      <w:pPr>
        <w:pStyle w:val="a0"/>
        <w:ind w:firstLine="0"/>
        <w:rPr>
          <w:rFonts w:hint="cs"/>
          <w:rtl/>
        </w:rPr>
      </w:pPr>
    </w:p>
    <w:p w14:paraId="674AFB32" w14:textId="77777777" w:rsidR="00000000" w:rsidRDefault="00162D07">
      <w:pPr>
        <w:pStyle w:val="-"/>
        <w:rPr>
          <w:rtl/>
        </w:rPr>
      </w:pPr>
      <w:bookmarkStart w:id="218" w:name="FS000001051T02_02_2004_19_26_17C"/>
      <w:bookmarkStart w:id="219" w:name="FS000000531T02_02_2004_19_26_27"/>
      <w:bookmarkStart w:id="220" w:name="FS000000531T02_02_2004_19_26_31C"/>
      <w:bookmarkEnd w:id="218"/>
      <w:bookmarkEnd w:id="219"/>
      <w:bookmarkEnd w:id="220"/>
      <w:r>
        <w:rPr>
          <w:rtl/>
        </w:rPr>
        <w:t>אברהם רביץ (יהדות התורה):</w:t>
      </w:r>
    </w:p>
    <w:p w14:paraId="4293A93F" w14:textId="77777777" w:rsidR="00000000" w:rsidRDefault="00162D07">
      <w:pPr>
        <w:pStyle w:val="a0"/>
        <w:rPr>
          <w:rtl/>
        </w:rPr>
      </w:pPr>
    </w:p>
    <w:p w14:paraId="35D0A7EF" w14:textId="77777777" w:rsidR="00000000" w:rsidRDefault="00162D07">
      <w:pPr>
        <w:pStyle w:val="a0"/>
        <w:rPr>
          <w:rFonts w:hint="cs"/>
          <w:rtl/>
        </w:rPr>
      </w:pPr>
      <w:r>
        <w:rPr>
          <w:rFonts w:hint="cs"/>
          <w:rtl/>
        </w:rPr>
        <w:t>אני אומר שאני ממש בדילמה קשה. מחד גיסא, החוק שאתה הובלת ואנחנו כחברי הוועדה שיתפנו פעולה עם זה, הוא בסך הכול, לעניות דעתי, חוק טוב, בת</w:t>
      </w:r>
      <w:r>
        <w:rPr>
          <w:rFonts w:hint="cs"/>
          <w:rtl/>
        </w:rPr>
        <w:t>נאים האפשריים, כמובן. בכל אופן, קשה מאוד להתעלם מהזלזול הזה - -</w:t>
      </w:r>
    </w:p>
    <w:p w14:paraId="20C751B2" w14:textId="77777777" w:rsidR="00000000" w:rsidRDefault="00162D07">
      <w:pPr>
        <w:pStyle w:val="a0"/>
        <w:ind w:firstLine="0"/>
        <w:rPr>
          <w:rFonts w:hint="cs"/>
          <w:rtl/>
        </w:rPr>
      </w:pPr>
    </w:p>
    <w:p w14:paraId="1995D349" w14:textId="77777777" w:rsidR="00000000" w:rsidRDefault="00162D07">
      <w:pPr>
        <w:pStyle w:val="af0"/>
        <w:rPr>
          <w:rtl/>
        </w:rPr>
      </w:pPr>
      <w:r>
        <w:rPr>
          <w:rFonts w:hint="eastAsia"/>
          <w:rtl/>
        </w:rPr>
        <w:t>אופיר</w:t>
      </w:r>
      <w:r>
        <w:rPr>
          <w:rtl/>
        </w:rPr>
        <w:t xml:space="preserve"> פינס-פז (העבודה-מימד):</w:t>
      </w:r>
    </w:p>
    <w:p w14:paraId="23D76526" w14:textId="77777777" w:rsidR="00000000" w:rsidRDefault="00162D07">
      <w:pPr>
        <w:pStyle w:val="a0"/>
        <w:rPr>
          <w:rFonts w:hint="cs"/>
          <w:rtl/>
        </w:rPr>
      </w:pPr>
    </w:p>
    <w:p w14:paraId="19501D2D" w14:textId="77777777" w:rsidR="00000000" w:rsidRDefault="00162D07">
      <w:pPr>
        <w:pStyle w:val="a0"/>
        <w:rPr>
          <w:rFonts w:hint="cs"/>
          <w:rtl/>
        </w:rPr>
      </w:pPr>
      <w:r>
        <w:rPr>
          <w:rFonts w:hint="cs"/>
          <w:rtl/>
        </w:rPr>
        <w:t>"קשה, קשה".</w:t>
      </w:r>
    </w:p>
    <w:p w14:paraId="317C0DEE" w14:textId="77777777" w:rsidR="00000000" w:rsidRDefault="00162D07">
      <w:pPr>
        <w:pStyle w:val="a0"/>
        <w:ind w:firstLine="0"/>
        <w:rPr>
          <w:rFonts w:hint="cs"/>
          <w:rtl/>
        </w:rPr>
      </w:pPr>
    </w:p>
    <w:p w14:paraId="7F2F4158" w14:textId="77777777" w:rsidR="00000000" w:rsidRDefault="00162D07">
      <w:pPr>
        <w:pStyle w:val="af1"/>
        <w:rPr>
          <w:rtl/>
        </w:rPr>
      </w:pPr>
    </w:p>
    <w:p w14:paraId="52EABDA9" w14:textId="77777777" w:rsidR="00000000" w:rsidRDefault="00162D07">
      <w:pPr>
        <w:pStyle w:val="af1"/>
        <w:rPr>
          <w:rtl/>
        </w:rPr>
      </w:pPr>
      <w:r>
        <w:rPr>
          <w:rtl/>
        </w:rPr>
        <w:t>היו"ר ראובן ריבלין:</w:t>
      </w:r>
    </w:p>
    <w:p w14:paraId="127ADD6E" w14:textId="77777777" w:rsidR="00000000" w:rsidRDefault="00162D07">
      <w:pPr>
        <w:pStyle w:val="a0"/>
        <w:rPr>
          <w:rtl/>
        </w:rPr>
      </w:pPr>
    </w:p>
    <w:p w14:paraId="0E8D810F" w14:textId="77777777" w:rsidR="00000000" w:rsidRDefault="00162D07">
      <w:pPr>
        <w:pStyle w:val="a0"/>
        <w:rPr>
          <w:rFonts w:hint="cs"/>
          <w:rtl/>
        </w:rPr>
      </w:pPr>
      <w:r>
        <w:rPr>
          <w:rFonts w:hint="cs"/>
          <w:rtl/>
        </w:rPr>
        <w:t xml:space="preserve">חבר הכנסת רביץ לא מכיר את המשפט הזה. זה "קשה" אחר. </w:t>
      </w:r>
    </w:p>
    <w:p w14:paraId="659CC37C" w14:textId="77777777" w:rsidR="00000000" w:rsidRDefault="00162D07">
      <w:pPr>
        <w:pStyle w:val="a0"/>
        <w:ind w:firstLine="0"/>
        <w:rPr>
          <w:rFonts w:hint="cs"/>
          <w:rtl/>
        </w:rPr>
      </w:pPr>
    </w:p>
    <w:p w14:paraId="4A045E3D" w14:textId="77777777" w:rsidR="00000000" w:rsidRDefault="00162D07">
      <w:pPr>
        <w:pStyle w:val="-"/>
        <w:rPr>
          <w:rtl/>
        </w:rPr>
      </w:pPr>
      <w:bookmarkStart w:id="221" w:name="FS000000531T02_02_2004_18_55_20"/>
      <w:bookmarkEnd w:id="221"/>
      <w:r>
        <w:rPr>
          <w:rFonts w:hint="eastAsia"/>
          <w:rtl/>
        </w:rPr>
        <w:t>אברהם</w:t>
      </w:r>
      <w:r>
        <w:rPr>
          <w:rtl/>
        </w:rPr>
        <w:t xml:space="preserve"> רביץ (יהדות התורה):</w:t>
      </w:r>
    </w:p>
    <w:p w14:paraId="24A01D1C" w14:textId="77777777" w:rsidR="00000000" w:rsidRDefault="00162D07">
      <w:pPr>
        <w:pStyle w:val="a0"/>
        <w:rPr>
          <w:rFonts w:hint="cs"/>
          <w:rtl/>
        </w:rPr>
      </w:pPr>
    </w:p>
    <w:p w14:paraId="2D897192" w14:textId="77777777" w:rsidR="00000000" w:rsidRDefault="00162D07">
      <w:pPr>
        <w:pStyle w:val="a0"/>
        <w:rPr>
          <w:rFonts w:hint="cs"/>
          <w:rtl/>
        </w:rPr>
      </w:pPr>
      <w:r>
        <w:rPr>
          <w:rFonts w:hint="cs"/>
          <w:rtl/>
        </w:rPr>
        <w:t>- - שהשר שחרת על דגלו - זה לא שהוא במקרה חילונ</w:t>
      </w:r>
      <w:r>
        <w:rPr>
          <w:rFonts w:hint="cs"/>
          <w:rtl/>
        </w:rPr>
        <w:t xml:space="preserve">י, כפי שיש עוד כמה כאן בבית הזה. הוא חרת על דגלו את הלחימה, את המאבק נגד יהודים שומרי תורה ומצוות ונגד תפיסת העולם שלהם, ונגד ההתנהגות שלהם, והוא עושה כל דבר אפשרי על מנת לגרום לכך שהזהות שלנו כאן במדינת ישראל תהיה אחרת. לכן אני נמצא בדילמה. </w:t>
      </w:r>
    </w:p>
    <w:p w14:paraId="0CD6C2F0" w14:textId="77777777" w:rsidR="00000000" w:rsidRDefault="00162D07">
      <w:pPr>
        <w:pStyle w:val="a0"/>
        <w:rPr>
          <w:rFonts w:hint="cs"/>
          <w:rtl/>
        </w:rPr>
      </w:pPr>
    </w:p>
    <w:p w14:paraId="26011CF3" w14:textId="77777777" w:rsidR="00000000" w:rsidRDefault="00162D07">
      <w:pPr>
        <w:pStyle w:val="a0"/>
        <w:rPr>
          <w:rFonts w:hint="cs"/>
          <w:rtl/>
        </w:rPr>
      </w:pPr>
      <w:r>
        <w:rPr>
          <w:rFonts w:hint="cs"/>
          <w:rtl/>
        </w:rPr>
        <w:t>יכול בהחלט ל</w:t>
      </w:r>
      <w:r>
        <w:rPr>
          <w:rFonts w:hint="cs"/>
          <w:rtl/>
        </w:rPr>
        <w:t>היות, שאף שאני משבח את עבודתך ואת החוק, אני לא אצביע עבורו, אבל גם לא אצביע נגדו. תודה.</w:t>
      </w:r>
    </w:p>
    <w:p w14:paraId="13C04CC1" w14:textId="77777777" w:rsidR="00000000" w:rsidRDefault="00162D07">
      <w:pPr>
        <w:pStyle w:val="a0"/>
        <w:ind w:firstLine="0"/>
        <w:rPr>
          <w:rFonts w:hint="cs"/>
          <w:rtl/>
        </w:rPr>
      </w:pPr>
    </w:p>
    <w:p w14:paraId="534D3D9C" w14:textId="77777777" w:rsidR="00000000" w:rsidRDefault="00162D07">
      <w:pPr>
        <w:pStyle w:val="af1"/>
        <w:rPr>
          <w:rtl/>
        </w:rPr>
      </w:pPr>
      <w:r>
        <w:rPr>
          <w:rFonts w:hint="eastAsia"/>
          <w:rtl/>
        </w:rPr>
        <w:t>היו</w:t>
      </w:r>
      <w:r>
        <w:rPr>
          <w:rtl/>
        </w:rPr>
        <w:t>"ר ראובן ריבלין:</w:t>
      </w:r>
    </w:p>
    <w:p w14:paraId="55417E09" w14:textId="77777777" w:rsidR="00000000" w:rsidRDefault="00162D07">
      <w:pPr>
        <w:pStyle w:val="a0"/>
        <w:ind w:firstLine="0"/>
        <w:rPr>
          <w:rFonts w:hint="cs"/>
          <w:rtl/>
        </w:rPr>
      </w:pPr>
    </w:p>
    <w:p w14:paraId="4C8CFC7B" w14:textId="77777777" w:rsidR="00000000" w:rsidRDefault="00162D07">
      <w:pPr>
        <w:pStyle w:val="a0"/>
        <w:rPr>
          <w:rFonts w:hint="cs"/>
          <w:rtl/>
        </w:rPr>
      </w:pPr>
      <w:r>
        <w:rPr>
          <w:rFonts w:hint="cs"/>
          <w:rtl/>
        </w:rPr>
        <w:t xml:space="preserve">תודה לחבר הכנסת רביץ. חבר הכנסת עזמי בשארה, חבר הכנסת ג'מאל זחאלקה,  חברת הכנסת זהבה גלאון, חבר הכנסת רן כהן </w:t>
      </w:r>
      <w:r>
        <w:rPr>
          <w:rtl/>
        </w:rPr>
        <w:t>–</w:t>
      </w:r>
      <w:r>
        <w:rPr>
          <w:rFonts w:hint="cs"/>
          <w:rtl/>
        </w:rPr>
        <w:t xml:space="preserve"> אינם באולם. חבר הכנסת אופיר פינס, ב</w:t>
      </w:r>
      <w:r>
        <w:rPr>
          <w:rFonts w:hint="cs"/>
          <w:rtl/>
        </w:rPr>
        <w:t>בקשה. חבר הכנסת וקנין פה וחבר הכנסת יצחק כהן גם כן פה.</w:t>
      </w:r>
    </w:p>
    <w:p w14:paraId="57BED306" w14:textId="77777777" w:rsidR="00000000" w:rsidRDefault="00162D07">
      <w:pPr>
        <w:pStyle w:val="a0"/>
        <w:ind w:firstLine="0"/>
        <w:rPr>
          <w:rFonts w:hint="cs"/>
          <w:rtl/>
        </w:rPr>
      </w:pPr>
    </w:p>
    <w:p w14:paraId="4EB26CF0" w14:textId="77777777" w:rsidR="00000000" w:rsidRDefault="00162D07">
      <w:pPr>
        <w:pStyle w:val="a"/>
        <w:rPr>
          <w:rtl/>
        </w:rPr>
      </w:pPr>
      <w:bookmarkStart w:id="222" w:name="FS000000455T02_02_2004_18_56_19"/>
      <w:bookmarkStart w:id="223" w:name="_Toc78878348"/>
      <w:bookmarkEnd w:id="222"/>
      <w:r>
        <w:rPr>
          <w:rFonts w:hint="eastAsia"/>
          <w:rtl/>
        </w:rPr>
        <w:t>אופיר</w:t>
      </w:r>
      <w:r>
        <w:rPr>
          <w:rtl/>
        </w:rPr>
        <w:t xml:space="preserve"> פינס-פז (העבודה-מימד):</w:t>
      </w:r>
      <w:bookmarkEnd w:id="223"/>
    </w:p>
    <w:p w14:paraId="2E0A1246" w14:textId="77777777" w:rsidR="00000000" w:rsidRDefault="00162D07">
      <w:pPr>
        <w:pStyle w:val="a0"/>
        <w:rPr>
          <w:rFonts w:hint="cs"/>
          <w:rtl/>
        </w:rPr>
      </w:pPr>
    </w:p>
    <w:p w14:paraId="536BCE29" w14:textId="77777777" w:rsidR="00000000" w:rsidRDefault="00162D07">
      <w:pPr>
        <w:pStyle w:val="a0"/>
        <w:rPr>
          <w:rFonts w:hint="cs"/>
          <w:rtl/>
        </w:rPr>
      </w:pPr>
      <w:r>
        <w:rPr>
          <w:rFonts w:hint="cs"/>
          <w:rtl/>
        </w:rPr>
        <w:t>אדוני היושב-ראש, אני באמת אסתפק, כפי שאמרת, במקסימום עשר דקות, אף שיש לי 11 הסתייגויות.</w:t>
      </w:r>
    </w:p>
    <w:p w14:paraId="69D0E6B7" w14:textId="77777777" w:rsidR="00000000" w:rsidRDefault="00162D07">
      <w:pPr>
        <w:pStyle w:val="a0"/>
        <w:rPr>
          <w:rFonts w:hint="cs"/>
          <w:rtl/>
        </w:rPr>
      </w:pPr>
    </w:p>
    <w:p w14:paraId="0E2FE2EF" w14:textId="77777777" w:rsidR="00000000" w:rsidRDefault="00162D07">
      <w:pPr>
        <w:pStyle w:val="a0"/>
        <w:rPr>
          <w:rFonts w:hint="cs"/>
          <w:rtl/>
        </w:rPr>
      </w:pPr>
      <w:r>
        <w:rPr>
          <w:rFonts w:hint="cs"/>
          <w:rtl/>
        </w:rPr>
        <w:t>אני רוצה, ראשית - התייחסות לגופו של עניין. אני באמת מסויג מאוד מהחוק. העובדה שחבר</w:t>
      </w:r>
      <w:r>
        <w:rPr>
          <w:rFonts w:hint="cs"/>
          <w:rtl/>
        </w:rPr>
        <w:t xml:space="preserve">י, חבר הכנסת רביץ, בסופו של דבר, פחות או יותר, יכול לתמוך בו, רק מעידה עד כמה החוק הזה בעייתי. לא במקרה חברי הכנסת של שינוי - - - </w:t>
      </w:r>
    </w:p>
    <w:p w14:paraId="5E21A63E" w14:textId="77777777" w:rsidR="00000000" w:rsidRDefault="00162D07">
      <w:pPr>
        <w:pStyle w:val="a0"/>
        <w:ind w:firstLine="0"/>
        <w:rPr>
          <w:rFonts w:hint="cs"/>
          <w:rtl/>
        </w:rPr>
      </w:pPr>
    </w:p>
    <w:p w14:paraId="4BF373F0" w14:textId="77777777" w:rsidR="00000000" w:rsidRDefault="00162D07">
      <w:pPr>
        <w:pStyle w:val="af0"/>
        <w:rPr>
          <w:rtl/>
        </w:rPr>
      </w:pPr>
      <w:r>
        <w:rPr>
          <w:rFonts w:hint="eastAsia"/>
          <w:rtl/>
        </w:rPr>
        <w:t>משה</w:t>
      </w:r>
      <w:r>
        <w:rPr>
          <w:rtl/>
        </w:rPr>
        <w:t xml:space="preserve"> גפני (יהדות התורה):</w:t>
      </w:r>
    </w:p>
    <w:p w14:paraId="55B388BD" w14:textId="77777777" w:rsidR="00000000" w:rsidRDefault="00162D07">
      <w:pPr>
        <w:pStyle w:val="a0"/>
        <w:rPr>
          <w:rFonts w:hint="cs"/>
          <w:rtl/>
        </w:rPr>
      </w:pPr>
    </w:p>
    <w:p w14:paraId="6391B098" w14:textId="77777777" w:rsidR="00000000" w:rsidRDefault="00162D07">
      <w:pPr>
        <w:pStyle w:val="a0"/>
        <w:rPr>
          <w:rFonts w:hint="cs"/>
          <w:rtl/>
        </w:rPr>
      </w:pPr>
      <w:r>
        <w:rPr>
          <w:rFonts w:hint="cs"/>
          <w:rtl/>
        </w:rPr>
        <w:t>אולי תעשה פעם מה שהרב רביץ עושה?</w:t>
      </w:r>
    </w:p>
    <w:p w14:paraId="6730B3AC" w14:textId="77777777" w:rsidR="00000000" w:rsidRDefault="00162D07">
      <w:pPr>
        <w:pStyle w:val="a0"/>
        <w:ind w:firstLine="0"/>
        <w:rPr>
          <w:rFonts w:hint="cs"/>
          <w:rtl/>
        </w:rPr>
      </w:pPr>
    </w:p>
    <w:p w14:paraId="5269C25F" w14:textId="77777777" w:rsidR="00000000" w:rsidRDefault="00162D07">
      <w:pPr>
        <w:pStyle w:val="-"/>
        <w:rPr>
          <w:rtl/>
        </w:rPr>
      </w:pPr>
      <w:bookmarkStart w:id="224" w:name="FS000000455T02_02_2004_18_57_12C"/>
      <w:bookmarkEnd w:id="224"/>
      <w:r>
        <w:rPr>
          <w:rtl/>
        </w:rPr>
        <w:t>אופיר פינס-פז (העבודה-מימד):</w:t>
      </w:r>
    </w:p>
    <w:p w14:paraId="3E529E23" w14:textId="77777777" w:rsidR="00000000" w:rsidRDefault="00162D07">
      <w:pPr>
        <w:pStyle w:val="a0"/>
        <w:rPr>
          <w:rtl/>
        </w:rPr>
      </w:pPr>
    </w:p>
    <w:p w14:paraId="02898693" w14:textId="77777777" w:rsidR="00000000" w:rsidRDefault="00162D07">
      <w:pPr>
        <w:pStyle w:val="a0"/>
        <w:rPr>
          <w:rFonts w:hint="cs"/>
          <w:rtl/>
        </w:rPr>
      </w:pPr>
      <w:r>
        <w:rPr>
          <w:rFonts w:hint="cs"/>
          <w:rtl/>
        </w:rPr>
        <w:t>אנחנו נצביע שנינו נגד, אני מקווה.</w:t>
      </w:r>
    </w:p>
    <w:p w14:paraId="70FC716B" w14:textId="77777777" w:rsidR="00000000" w:rsidRDefault="00162D07">
      <w:pPr>
        <w:pStyle w:val="af0"/>
        <w:rPr>
          <w:rtl/>
        </w:rPr>
      </w:pPr>
    </w:p>
    <w:p w14:paraId="1F9802AC" w14:textId="77777777" w:rsidR="00000000" w:rsidRDefault="00162D07">
      <w:pPr>
        <w:pStyle w:val="af0"/>
        <w:rPr>
          <w:rtl/>
        </w:rPr>
      </w:pPr>
      <w:r>
        <w:rPr>
          <w:rFonts w:hint="eastAsia"/>
          <w:rtl/>
        </w:rPr>
        <w:t>משה</w:t>
      </w:r>
      <w:r>
        <w:rPr>
          <w:rtl/>
        </w:rPr>
        <w:t xml:space="preserve"> גפני (יהדות התורה):</w:t>
      </w:r>
    </w:p>
    <w:p w14:paraId="25AB4126" w14:textId="77777777" w:rsidR="00000000" w:rsidRDefault="00162D07">
      <w:pPr>
        <w:pStyle w:val="a0"/>
        <w:rPr>
          <w:rFonts w:hint="cs"/>
          <w:rtl/>
        </w:rPr>
      </w:pPr>
    </w:p>
    <w:p w14:paraId="35EF1F47" w14:textId="77777777" w:rsidR="00000000" w:rsidRDefault="00162D07">
      <w:pPr>
        <w:pStyle w:val="a0"/>
        <w:rPr>
          <w:rFonts w:hint="cs"/>
          <w:rtl/>
        </w:rPr>
      </w:pPr>
      <w:r>
        <w:rPr>
          <w:rFonts w:hint="cs"/>
          <w:rtl/>
        </w:rPr>
        <w:t xml:space="preserve">הוא אמר שהוא לא יצביע נגד. </w:t>
      </w:r>
    </w:p>
    <w:p w14:paraId="318FC3C8" w14:textId="77777777" w:rsidR="00000000" w:rsidRDefault="00162D07">
      <w:pPr>
        <w:pStyle w:val="a0"/>
        <w:rPr>
          <w:rFonts w:hint="cs"/>
          <w:rtl/>
        </w:rPr>
      </w:pPr>
    </w:p>
    <w:p w14:paraId="73569317" w14:textId="77777777" w:rsidR="00000000" w:rsidRDefault="00162D07">
      <w:pPr>
        <w:pStyle w:val="-"/>
        <w:rPr>
          <w:rFonts w:hint="cs"/>
          <w:rtl/>
        </w:rPr>
      </w:pPr>
      <w:bookmarkStart w:id="225" w:name="FS000000531T02_02_2004_19_31_38C"/>
      <w:bookmarkStart w:id="226" w:name="FS000000455T02_02_2004_19_32_08"/>
      <w:bookmarkStart w:id="227" w:name="FS000000455T02_02_2004_19_32_12C"/>
      <w:bookmarkEnd w:id="225"/>
      <w:bookmarkEnd w:id="226"/>
      <w:bookmarkEnd w:id="227"/>
      <w:r>
        <w:rPr>
          <w:rtl/>
        </w:rPr>
        <w:t>אופיר פינס-פז (העבודה-מימד):</w:t>
      </w:r>
    </w:p>
    <w:p w14:paraId="5B55C57A" w14:textId="77777777" w:rsidR="00000000" w:rsidRDefault="00162D07">
      <w:pPr>
        <w:pStyle w:val="a0"/>
        <w:rPr>
          <w:rFonts w:hint="cs"/>
          <w:rtl/>
        </w:rPr>
      </w:pPr>
    </w:p>
    <w:p w14:paraId="0485B75C" w14:textId="77777777" w:rsidR="00000000" w:rsidRDefault="00162D07">
      <w:pPr>
        <w:pStyle w:val="a0"/>
        <w:rPr>
          <w:rFonts w:hint="cs"/>
          <w:rtl/>
        </w:rPr>
      </w:pPr>
      <w:r>
        <w:rPr>
          <w:rFonts w:hint="cs"/>
          <w:rtl/>
        </w:rPr>
        <w:t xml:space="preserve"> לא בכדי חברי הכנסת של שינוי, שהם מולידי החוק הזה -  חבר הכנסת בריזון התגאה שהוא בעצם היה המוציא והמביא, והשר לפיד וכדומה, לא במקרה בסוף הם יצרו חוק שיהדות התורה יכולה לתמו</w:t>
      </w:r>
      <w:r>
        <w:rPr>
          <w:rFonts w:hint="cs"/>
          <w:rtl/>
        </w:rPr>
        <w:t xml:space="preserve">ך בו. הרי לכאורה זו סתירה שאין כדוגמתה. הייתכן שעושים חוק לביטול משרד הדתות ובכל זאת המפלגות לא רק הדתיות, החרדיות בכנסת, ואולי אפילו ש"ס, אינני יודע </w:t>
      </w:r>
      <w:r>
        <w:rPr>
          <w:rtl/>
        </w:rPr>
        <w:t>–</w:t>
      </w:r>
      <w:r>
        <w:rPr>
          <w:rFonts w:hint="cs"/>
          <w:rtl/>
        </w:rPr>
        <w:t xml:space="preserve"> לא שמעתי את כל הנאום של נסים זאב </w:t>
      </w:r>
      <w:r>
        <w:rPr>
          <w:rtl/>
        </w:rPr>
        <w:t>–</w:t>
      </w:r>
      <w:r>
        <w:rPr>
          <w:rFonts w:hint="cs"/>
          <w:rtl/>
        </w:rPr>
        <w:t xml:space="preserve"> אבל אומרת יהדות התורה, אנחנו  הולכים  לתמוך בחוק. </w:t>
      </w:r>
    </w:p>
    <w:p w14:paraId="18D7F654" w14:textId="77777777" w:rsidR="00000000" w:rsidRDefault="00162D07">
      <w:pPr>
        <w:pStyle w:val="a0"/>
        <w:rPr>
          <w:rFonts w:hint="cs"/>
          <w:rtl/>
        </w:rPr>
      </w:pPr>
    </w:p>
    <w:p w14:paraId="3011A6F2" w14:textId="77777777" w:rsidR="00000000" w:rsidRDefault="00162D07">
      <w:pPr>
        <w:pStyle w:val="a0"/>
        <w:rPr>
          <w:rFonts w:hint="cs"/>
          <w:rtl/>
        </w:rPr>
      </w:pPr>
      <w:r>
        <w:rPr>
          <w:rFonts w:hint="cs"/>
          <w:rtl/>
        </w:rPr>
        <w:t>זו העדות למה שטענ</w:t>
      </w:r>
      <w:r>
        <w:rPr>
          <w:rFonts w:hint="cs"/>
          <w:rtl/>
        </w:rPr>
        <w:t xml:space="preserve">תי מהרגע הראשון, שהמחיר של ביטול משרד הדתות הוא מחיר כבד. כי מה קרה כאן בעצם? היתה כאן עסקה, פשוט עסקה, בין המפד"ל לשינוי. שינוי קיבלה את ביטול משרד הדתות והמפד"ל קיבלה את שני הרבנים הראשיים לישראל, שאני מכבד אותם ומוקיר אותם, אבל אף פעם לא התכוונתי לבחור </w:t>
      </w:r>
      <w:r>
        <w:rPr>
          <w:rFonts w:hint="cs"/>
          <w:rtl/>
        </w:rPr>
        <w:t xml:space="preserve">אותם במקום הנשיא אהרן ברק. אני לא חושב שמישהו מאתנו הסכים שהרבנים הראשיים לישראל יהיו להם סמכויות בנושא בית-הדין הרבני הגדול, יותר מאשר לאהרן ברק בבית-המשפט העליון. </w:t>
      </w:r>
    </w:p>
    <w:p w14:paraId="303E4EC2" w14:textId="77777777" w:rsidR="00000000" w:rsidRDefault="00162D07">
      <w:pPr>
        <w:pStyle w:val="a0"/>
        <w:ind w:firstLine="0"/>
        <w:rPr>
          <w:rFonts w:hint="cs"/>
          <w:rtl/>
        </w:rPr>
      </w:pPr>
    </w:p>
    <w:p w14:paraId="61602ED5" w14:textId="77777777" w:rsidR="00000000" w:rsidRDefault="00162D07">
      <w:pPr>
        <w:pStyle w:val="af0"/>
        <w:rPr>
          <w:rtl/>
        </w:rPr>
      </w:pPr>
      <w:r>
        <w:rPr>
          <w:rFonts w:hint="eastAsia"/>
          <w:rtl/>
        </w:rPr>
        <w:t>יצחק</w:t>
      </w:r>
      <w:r>
        <w:rPr>
          <w:rtl/>
        </w:rPr>
        <w:t xml:space="preserve"> כהן (ש"ס):</w:t>
      </w:r>
    </w:p>
    <w:p w14:paraId="41F190B9" w14:textId="77777777" w:rsidR="00000000" w:rsidRDefault="00162D07">
      <w:pPr>
        <w:pStyle w:val="a0"/>
        <w:rPr>
          <w:rFonts w:hint="cs"/>
          <w:rtl/>
        </w:rPr>
      </w:pPr>
    </w:p>
    <w:p w14:paraId="6B49DFE6" w14:textId="77777777" w:rsidR="00000000" w:rsidRDefault="00162D07">
      <w:pPr>
        <w:pStyle w:val="a0"/>
        <w:rPr>
          <w:rFonts w:hint="cs"/>
          <w:rtl/>
        </w:rPr>
      </w:pPr>
      <w:r>
        <w:rPr>
          <w:rFonts w:hint="cs"/>
          <w:rtl/>
        </w:rPr>
        <w:t xml:space="preserve">אתה מאמין לזה? </w:t>
      </w:r>
    </w:p>
    <w:p w14:paraId="0C1F5A77" w14:textId="77777777" w:rsidR="00000000" w:rsidRDefault="00162D07">
      <w:pPr>
        <w:pStyle w:val="a0"/>
        <w:rPr>
          <w:rFonts w:hint="cs"/>
          <w:rtl/>
        </w:rPr>
      </w:pPr>
      <w:r>
        <w:rPr>
          <w:rFonts w:hint="cs"/>
          <w:rtl/>
        </w:rPr>
        <w:tab/>
      </w:r>
    </w:p>
    <w:p w14:paraId="29DE4DE4" w14:textId="77777777" w:rsidR="00000000" w:rsidRDefault="00162D07">
      <w:pPr>
        <w:pStyle w:val="-"/>
        <w:rPr>
          <w:rtl/>
        </w:rPr>
      </w:pPr>
      <w:bookmarkStart w:id="228" w:name="FS000000455T02_02_2004_18_58_54C"/>
      <w:bookmarkEnd w:id="228"/>
      <w:r>
        <w:rPr>
          <w:rtl/>
        </w:rPr>
        <w:t>אופיר פינס-פז (העבודה-מימד):</w:t>
      </w:r>
    </w:p>
    <w:p w14:paraId="505EE251" w14:textId="77777777" w:rsidR="00000000" w:rsidRDefault="00162D07">
      <w:pPr>
        <w:pStyle w:val="a0"/>
        <w:rPr>
          <w:rtl/>
        </w:rPr>
      </w:pPr>
    </w:p>
    <w:p w14:paraId="631D29FF" w14:textId="77777777" w:rsidR="00000000" w:rsidRDefault="00162D07">
      <w:pPr>
        <w:pStyle w:val="a0"/>
        <w:rPr>
          <w:rFonts w:hint="cs"/>
          <w:rtl/>
        </w:rPr>
      </w:pPr>
      <w:r>
        <w:rPr>
          <w:rFonts w:hint="cs"/>
          <w:rtl/>
        </w:rPr>
        <w:t>אני יודע את זה. עסקתי בח</w:t>
      </w:r>
      <w:r>
        <w:rPr>
          <w:rFonts w:hint="cs"/>
          <w:rtl/>
        </w:rPr>
        <w:t xml:space="preserve">וק הזה, חבר הכנסת כהן. אל תגיד לי אם אני מאמין בזה, אני יודע את זה. כי מה קרה? את הסמכויות שיש לשר המשפטים בכל מה שקשור להנהלת בתי-המשפט ולבית-המשפט העליון - - - </w:t>
      </w:r>
    </w:p>
    <w:p w14:paraId="70E0FD0A" w14:textId="77777777" w:rsidR="00000000" w:rsidRDefault="00162D07">
      <w:pPr>
        <w:pStyle w:val="a0"/>
        <w:ind w:firstLine="0"/>
        <w:rPr>
          <w:rFonts w:hint="cs"/>
          <w:rtl/>
        </w:rPr>
      </w:pPr>
    </w:p>
    <w:p w14:paraId="02586DEF" w14:textId="77777777" w:rsidR="00000000" w:rsidRDefault="00162D07">
      <w:pPr>
        <w:pStyle w:val="af1"/>
        <w:rPr>
          <w:rtl/>
        </w:rPr>
      </w:pPr>
      <w:r>
        <w:rPr>
          <w:rFonts w:hint="eastAsia"/>
          <w:rtl/>
        </w:rPr>
        <w:t>היו</w:t>
      </w:r>
      <w:r>
        <w:rPr>
          <w:rtl/>
        </w:rPr>
        <w:t>"ר ראובן ריבלין:</w:t>
      </w:r>
    </w:p>
    <w:p w14:paraId="157E22B3" w14:textId="77777777" w:rsidR="00000000" w:rsidRDefault="00162D07">
      <w:pPr>
        <w:pStyle w:val="a0"/>
        <w:rPr>
          <w:rFonts w:hint="cs"/>
          <w:rtl/>
        </w:rPr>
      </w:pPr>
    </w:p>
    <w:p w14:paraId="2305DB56" w14:textId="77777777" w:rsidR="00000000" w:rsidRDefault="00162D07">
      <w:pPr>
        <w:pStyle w:val="a0"/>
        <w:rPr>
          <w:rFonts w:hint="cs"/>
          <w:rtl/>
        </w:rPr>
      </w:pPr>
      <w:r>
        <w:rPr>
          <w:rFonts w:hint="cs"/>
          <w:rtl/>
        </w:rPr>
        <w:t>אני מאמין ששר המשפטים, כמובן, כפי שהוא נוהג עם בית-המשפט העליון, הוא יש</w:t>
      </w:r>
      <w:r>
        <w:rPr>
          <w:rFonts w:hint="cs"/>
          <w:rtl/>
        </w:rPr>
        <w:t>מע גם לרבנים הראשיים. בוודאי.</w:t>
      </w:r>
    </w:p>
    <w:p w14:paraId="32BC4676" w14:textId="77777777" w:rsidR="00000000" w:rsidRDefault="00162D07">
      <w:pPr>
        <w:pStyle w:val="a0"/>
        <w:ind w:firstLine="0"/>
        <w:rPr>
          <w:rFonts w:hint="cs"/>
          <w:rtl/>
        </w:rPr>
      </w:pPr>
    </w:p>
    <w:p w14:paraId="7BE7FCFF" w14:textId="77777777" w:rsidR="00000000" w:rsidRDefault="00162D07">
      <w:pPr>
        <w:pStyle w:val="-"/>
        <w:rPr>
          <w:rtl/>
        </w:rPr>
      </w:pPr>
      <w:bookmarkStart w:id="229" w:name="FS000000455T02_02_2004_18_59_19C"/>
      <w:bookmarkEnd w:id="229"/>
      <w:r>
        <w:rPr>
          <w:rtl/>
        </w:rPr>
        <w:t>אופיר פינס-פז (העבודה-מימד):</w:t>
      </w:r>
    </w:p>
    <w:p w14:paraId="0DE1C491" w14:textId="77777777" w:rsidR="00000000" w:rsidRDefault="00162D07">
      <w:pPr>
        <w:pStyle w:val="a0"/>
        <w:rPr>
          <w:rtl/>
        </w:rPr>
      </w:pPr>
    </w:p>
    <w:p w14:paraId="293EA0F4" w14:textId="77777777" w:rsidR="00000000" w:rsidRDefault="00162D07">
      <w:pPr>
        <w:pStyle w:val="a0"/>
        <w:rPr>
          <w:rFonts w:hint="cs"/>
          <w:rtl/>
        </w:rPr>
      </w:pPr>
      <w:r>
        <w:rPr>
          <w:rFonts w:hint="cs"/>
          <w:rtl/>
        </w:rPr>
        <w:t>סביר מאוד להניח שכן. קודם אגיד לך מה ההבדל. אתה לא תאמין, אדוני היושב-ראש. הרבנים הראשיים לא לקחו צ'אנס. הרבנים הראשיים, בניגוד לאהרן ברק, נשיא בית-המשפט העליון, לא לקחו צ'אנס. במכניזם שנוצר בחוק</w:t>
      </w:r>
      <w:r>
        <w:rPr>
          <w:rFonts w:hint="cs"/>
          <w:rtl/>
        </w:rPr>
        <w:t xml:space="preserve"> הם לא שואלים את עצמם אם הם יצליחו לשכנע את שר המשפטים, כן או לא. יש להם או זכות וטו או זכות החלטה בכל הנושאים, מה שאין לנשיא בית-המשפט העליון.</w:t>
      </w:r>
    </w:p>
    <w:p w14:paraId="62B185E8" w14:textId="77777777" w:rsidR="00000000" w:rsidRDefault="00162D07">
      <w:pPr>
        <w:pStyle w:val="a0"/>
        <w:ind w:firstLine="0"/>
        <w:rPr>
          <w:rFonts w:hint="cs"/>
          <w:rtl/>
        </w:rPr>
      </w:pPr>
    </w:p>
    <w:p w14:paraId="4F6B0A3E" w14:textId="77777777" w:rsidR="00000000" w:rsidRDefault="00162D07">
      <w:pPr>
        <w:pStyle w:val="af0"/>
        <w:rPr>
          <w:rtl/>
        </w:rPr>
      </w:pPr>
      <w:r>
        <w:rPr>
          <w:rFonts w:hint="eastAsia"/>
          <w:rtl/>
        </w:rPr>
        <w:t>אליעזר</w:t>
      </w:r>
      <w:r>
        <w:rPr>
          <w:rtl/>
        </w:rPr>
        <w:t xml:space="preserve"> כהן (האיחוד הלאומי - ישראל ביתנו):</w:t>
      </w:r>
    </w:p>
    <w:p w14:paraId="5874DB1E" w14:textId="77777777" w:rsidR="00000000" w:rsidRDefault="00162D07">
      <w:pPr>
        <w:pStyle w:val="a0"/>
        <w:rPr>
          <w:rFonts w:hint="cs"/>
          <w:rtl/>
        </w:rPr>
      </w:pPr>
    </w:p>
    <w:p w14:paraId="1606EBA3" w14:textId="77777777" w:rsidR="00000000" w:rsidRDefault="00162D07">
      <w:pPr>
        <w:pStyle w:val="a0"/>
        <w:rPr>
          <w:rFonts w:hint="cs"/>
          <w:rtl/>
        </w:rPr>
      </w:pPr>
      <w:r>
        <w:rPr>
          <w:rFonts w:hint="cs"/>
          <w:rtl/>
        </w:rPr>
        <w:t>יש להם עוד דבר: יש להם חוקה.</w:t>
      </w:r>
    </w:p>
    <w:p w14:paraId="228A889C" w14:textId="77777777" w:rsidR="00000000" w:rsidRDefault="00162D07">
      <w:pPr>
        <w:pStyle w:val="a0"/>
        <w:ind w:firstLine="0"/>
        <w:rPr>
          <w:rFonts w:hint="cs"/>
          <w:rtl/>
        </w:rPr>
      </w:pPr>
    </w:p>
    <w:p w14:paraId="37A78B95" w14:textId="77777777" w:rsidR="00000000" w:rsidRDefault="00162D07">
      <w:pPr>
        <w:pStyle w:val="-"/>
        <w:rPr>
          <w:rtl/>
        </w:rPr>
      </w:pPr>
      <w:bookmarkStart w:id="230" w:name="FS000000455T02_02_2004_18_59_57C"/>
      <w:bookmarkEnd w:id="230"/>
      <w:r>
        <w:rPr>
          <w:rtl/>
        </w:rPr>
        <w:t>אופיר פינס-פז (העבודה-מימד):</w:t>
      </w:r>
    </w:p>
    <w:p w14:paraId="31A2B4D6" w14:textId="77777777" w:rsidR="00000000" w:rsidRDefault="00162D07">
      <w:pPr>
        <w:pStyle w:val="a0"/>
        <w:rPr>
          <w:rtl/>
        </w:rPr>
      </w:pPr>
    </w:p>
    <w:p w14:paraId="4A004A30" w14:textId="77777777" w:rsidR="00000000" w:rsidRDefault="00162D07">
      <w:pPr>
        <w:pStyle w:val="a0"/>
        <w:rPr>
          <w:rFonts w:hint="cs"/>
          <w:rtl/>
        </w:rPr>
      </w:pPr>
      <w:r>
        <w:rPr>
          <w:rFonts w:hint="cs"/>
          <w:rtl/>
        </w:rPr>
        <w:t>יש להם א</w:t>
      </w:r>
      <w:r>
        <w:rPr>
          <w:rFonts w:hint="cs"/>
          <w:rtl/>
        </w:rPr>
        <w:t xml:space="preserve">ת חוקתם. אמת.  </w:t>
      </w:r>
    </w:p>
    <w:p w14:paraId="082AE21E" w14:textId="77777777" w:rsidR="00000000" w:rsidRDefault="00162D07">
      <w:pPr>
        <w:pStyle w:val="af0"/>
        <w:rPr>
          <w:rFonts w:hint="cs"/>
          <w:rtl/>
        </w:rPr>
      </w:pPr>
    </w:p>
    <w:p w14:paraId="703141BB" w14:textId="77777777" w:rsidR="00000000" w:rsidRDefault="00162D07">
      <w:pPr>
        <w:pStyle w:val="af0"/>
        <w:rPr>
          <w:rtl/>
        </w:rPr>
      </w:pPr>
      <w:r>
        <w:rPr>
          <w:rFonts w:hint="eastAsia"/>
          <w:rtl/>
        </w:rPr>
        <w:t>משה</w:t>
      </w:r>
      <w:r>
        <w:rPr>
          <w:rtl/>
        </w:rPr>
        <w:t xml:space="preserve"> גפני (יהדות התורה):</w:t>
      </w:r>
    </w:p>
    <w:p w14:paraId="2CB3A2EA" w14:textId="77777777" w:rsidR="00000000" w:rsidRDefault="00162D07">
      <w:pPr>
        <w:pStyle w:val="a0"/>
        <w:rPr>
          <w:rFonts w:hint="cs"/>
          <w:rtl/>
        </w:rPr>
      </w:pPr>
    </w:p>
    <w:p w14:paraId="027DA7C7" w14:textId="77777777" w:rsidR="00000000" w:rsidRDefault="00162D07">
      <w:pPr>
        <w:pStyle w:val="a0"/>
        <w:ind w:firstLine="720"/>
        <w:rPr>
          <w:rFonts w:hint="cs"/>
          <w:rtl/>
        </w:rPr>
      </w:pPr>
      <w:r>
        <w:rPr>
          <w:rFonts w:hint="cs"/>
          <w:rtl/>
        </w:rPr>
        <w:t>היום התברר בוועדה, שפירוק משרד הדתות לא חוסך שקל.</w:t>
      </w:r>
    </w:p>
    <w:p w14:paraId="299A3CAF" w14:textId="77777777" w:rsidR="00000000" w:rsidRDefault="00162D07">
      <w:pPr>
        <w:pStyle w:val="a0"/>
        <w:ind w:firstLine="0"/>
        <w:rPr>
          <w:rFonts w:hint="cs"/>
          <w:rtl/>
        </w:rPr>
      </w:pPr>
    </w:p>
    <w:p w14:paraId="1D16D2AE" w14:textId="77777777" w:rsidR="00000000" w:rsidRDefault="00162D07">
      <w:pPr>
        <w:pStyle w:val="-"/>
        <w:rPr>
          <w:rtl/>
        </w:rPr>
      </w:pPr>
      <w:bookmarkStart w:id="231" w:name="FS000000455T02_02_2004_19_00_11C"/>
      <w:bookmarkEnd w:id="231"/>
      <w:r>
        <w:rPr>
          <w:rtl/>
        </w:rPr>
        <w:t>אופיר פינס-פז (העבודה-מימד):</w:t>
      </w:r>
    </w:p>
    <w:p w14:paraId="0F9D242C" w14:textId="77777777" w:rsidR="00000000" w:rsidRDefault="00162D07">
      <w:pPr>
        <w:pStyle w:val="a0"/>
        <w:rPr>
          <w:rtl/>
        </w:rPr>
      </w:pPr>
    </w:p>
    <w:p w14:paraId="1A815FFD" w14:textId="77777777" w:rsidR="00000000" w:rsidRDefault="00162D07">
      <w:pPr>
        <w:pStyle w:val="a0"/>
        <w:rPr>
          <w:rFonts w:hint="cs"/>
          <w:rtl/>
        </w:rPr>
      </w:pPr>
      <w:r>
        <w:rPr>
          <w:rFonts w:hint="cs"/>
          <w:rtl/>
        </w:rPr>
        <w:t>ברור. כל העובדים על מכונם. מסכנים, אין להם עבודה. העובדים של משרד הדתות עדיין יושבים במשרד הדתות, עוסקים בריפוי בעיסוק, אין להם עבודה</w:t>
      </w:r>
      <w:r>
        <w:rPr>
          <w:rFonts w:hint="cs"/>
          <w:rtl/>
        </w:rPr>
        <w:t xml:space="preserve">, עוסקים בעבודות יזומות. אבל אל תסיט אותי מהעניין, כי העניין באמת חשוב ואני רוצה שהציבור יבין אותו. </w:t>
      </w:r>
    </w:p>
    <w:p w14:paraId="704C22A2" w14:textId="77777777" w:rsidR="00000000" w:rsidRDefault="00162D07">
      <w:pPr>
        <w:pStyle w:val="a0"/>
        <w:rPr>
          <w:rFonts w:hint="cs"/>
          <w:rtl/>
        </w:rPr>
      </w:pPr>
    </w:p>
    <w:p w14:paraId="33D983C2" w14:textId="77777777" w:rsidR="00000000" w:rsidRDefault="00162D07">
      <w:pPr>
        <w:pStyle w:val="a0"/>
        <w:rPr>
          <w:rFonts w:hint="cs"/>
          <w:rtl/>
        </w:rPr>
      </w:pPr>
      <w:r>
        <w:rPr>
          <w:rFonts w:hint="cs"/>
          <w:rtl/>
        </w:rPr>
        <w:t>שר המשפטים בעצם היה אמור לקבל את סמכויות שר הדתות בכל מה שקשור לבתי-הדין הדתיים. במסגרת העסקה בין שינוי למפד"ל הוא הסכים לוותר על סמכויותיו לטובת הרבנים ה</w:t>
      </w:r>
      <w:r>
        <w:rPr>
          <w:rFonts w:hint="cs"/>
          <w:rtl/>
        </w:rPr>
        <w:t>ראשיים לישראל. זה הכול. זו העסקה. היא נורא פשוטה: אנחנו, המפד"ל, נסכים בעצימת עיניים לפירוק משרד הדתות, וטומי לפיד, שינוי, יסכימו בעצימת עיניים לכך שהרבנים הראשיים לישראל בשבתם כראשי בית-הדין הרבני  יהיו עם עוצמה יותר גדולה מאשר נשיא בית-המשפט העליון. זו ה</w:t>
      </w:r>
      <w:r>
        <w:rPr>
          <w:rFonts w:hint="cs"/>
          <w:rtl/>
        </w:rPr>
        <w:t>מציאות. חבל לכחד וחבל לטייח אותה. זו האמת לאמיתה.</w:t>
      </w:r>
    </w:p>
    <w:p w14:paraId="3AA07A53" w14:textId="77777777" w:rsidR="00000000" w:rsidRDefault="00162D07">
      <w:pPr>
        <w:pStyle w:val="a0"/>
        <w:ind w:firstLine="0"/>
        <w:rPr>
          <w:rFonts w:hint="cs"/>
          <w:rtl/>
        </w:rPr>
      </w:pPr>
    </w:p>
    <w:p w14:paraId="39819B9E" w14:textId="77777777" w:rsidR="00000000" w:rsidRDefault="00162D07">
      <w:pPr>
        <w:pStyle w:val="af0"/>
        <w:rPr>
          <w:rtl/>
        </w:rPr>
      </w:pPr>
      <w:r>
        <w:rPr>
          <w:rFonts w:hint="eastAsia"/>
          <w:rtl/>
        </w:rPr>
        <w:t>קריאה</w:t>
      </w:r>
      <w:r>
        <w:rPr>
          <w:rtl/>
        </w:rPr>
        <w:t>:</w:t>
      </w:r>
    </w:p>
    <w:p w14:paraId="3C3BD198" w14:textId="77777777" w:rsidR="00000000" w:rsidRDefault="00162D07">
      <w:pPr>
        <w:pStyle w:val="a0"/>
        <w:rPr>
          <w:rFonts w:hint="cs"/>
          <w:rtl/>
        </w:rPr>
      </w:pPr>
    </w:p>
    <w:p w14:paraId="5DE47BD9" w14:textId="77777777" w:rsidR="00000000" w:rsidRDefault="00162D07">
      <w:pPr>
        <w:pStyle w:val="a0"/>
        <w:rPr>
          <w:rFonts w:hint="cs"/>
          <w:rtl/>
        </w:rPr>
      </w:pPr>
      <w:r>
        <w:rPr>
          <w:rFonts w:hint="cs"/>
          <w:rtl/>
        </w:rPr>
        <w:t>מה לא טוב בזה?</w:t>
      </w:r>
    </w:p>
    <w:p w14:paraId="2170268D" w14:textId="77777777" w:rsidR="00000000" w:rsidRDefault="00162D07">
      <w:pPr>
        <w:pStyle w:val="a0"/>
        <w:ind w:firstLine="0"/>
        <w:rPr>
          <w:rFonts w:hint="cs"/>
          <w:rtl/>
        </w:rPr>
      </w:pPr>
    </w:p>
    <w:p w14:paraId="6683A638" w14:textId="77777777" w:rsidR="00000000" w:rsidRDefault="00162D07">
      <w:pPr>
        <w:pStyle w:val="-"/>
        <w:rPr>
          <w:rtl/>
        </w:rPr>
      </w:pPr>
      <w:bookmarkStart w:id="232" w:name="FS000000455T02_02_2004_19_01_28C"/>
      <w:bookmarkEnd w:id="232"/>
      <w:r>
        <w:rPr>
          <w:rtl/>
        </w:rPr>
        <w:t>אופיר פינס-פז (העבודה-מימד):</w:t>
      </w:r>
    </w:p>
    <w:p w14:paraId="638C989E" w14:textId="77777777" w:rsidR="00000000" w:rsidRDefault="00162D07">
      <w:pPr>
        <w:pStyle w:val="a0"/>
        <w:rPr>
          <w:rtl/>
        </w:rPr>
      </w:pPr>
    </w:p>
    <w:p w14:paraId="23C7E348" w14:textId="77777777" w:rsidR="00000000" w:rsidRDefault="00162D07">
      <w:pPr>
        <w:pStyle w:val="a0"/>
        <w:rPr>
          <w:rFonts w:hint="cs"/>
          <w:rtl/>
        </w:rPr>
      </w:pPr>
      <w:r>
        <w:rPr>
          <w:rFonts w:hint="cs"/>
          <w:rtl/>
        </w:rPr>
        <w:t>אני סבור שזה לא טוב, משום שבכל הכבוד הראוי, אם בית-הדין הרבני היה עוסק רק בתוך שלו, בקרב הקהילות החרדיות והדתיות בישראל, עוד חצי נחמה. בית-הדין הרבני ג</w:t>
      </w:r>
      <w:r>
        <w:rPr>
          <w:rFonts w:hint="cs"/>
          <w:rtl/>
        </w:rPr>
        <w:t xml:space="preserve">ם מספק שירותים משפטיים לכלל הציבור בישראל. אני סבור, שבמסגרת האיזונים והבלמים, לא במקרה המחוקק נתן בזמנו סמכויות גם לשר משרי הממשלה,  כדי ליצור איזונים ובלמים. אגב, כמו שיש לשר המשפטים ולנשיא בית-המשפט העליון. </w:t>
      </w:r>
    </w:p>
    <w:p w14:paraId="4666FAA0" w14:textId="77777777" w:rsidR="00000000" w:rsidRDefault="00162D07">
      <w:pPr>
        <w:pStyle w:val="a0"/>
        <w:rPr>
          <w:rFonts w:hint="cs"/>
          <w:rtl/>
        </w:rPr>
      </w:pPr>
    </w:p>
    <w:p w14:paraId="77A9B22D" w14:textId="77777777" w:rsidR="00000000" w:rsidRDefault="00162D07">
      <w:pPr>
        <w:pStyle w:val="a0"/>
        <w:rPr>
          <w:rFonts w:hint="cs"/>
          <w:rtl/>
        </w:rPr>
      </w:pPr>
      <w:r>
        <w:rPr>
          <w:rFonts w:hint="cs"/>
          <w:rtl/>
        </w:rPr>
        <w:t>מה שכאן קרה זה דבר חמור, זו בכייה לדורות, שה</w:t>
      </w:r>
      <w:r>
        <w:rPr>
          <w:rFonts w:hint="cs"/>
          <w:rtl/>
        </w:rPr>
        <w:t>רבה מאוד אנשים אומללים, נאיבים, תמימים, שתמכו בשינוי כי חשבו ששינוי תביא את הבשורה, בעצם מפלגת שינוי מכרה אותם. פשוט מכרה אותם. כי ברגע הראשון שהדברים האלה יקרו ויבואו לבחינה, הלכה למעשה, אנשים יתפסו את עצמם ויגידו, רגע, איך קרה כדבר הזה?  זה מה שאנחנו אומ</w:t>
      </w:r>
      <w:r>
        <w:rPr>
          <w:rFonts w:hint="cs"/>
          <w:rtl/>
        </w:rPr>
        <w:t xml:space="preserve">רים כל יום בכנסת. </w:t>
      </w:r>
    </w:p>
    <w:p w14:paraId="44255153" w14:textId="77777777" w:rsidR="00000000" w:rsidRDefault="00162D07">
      <w:pPr>
        <w:pStyle w:val="a0"/>
        <w:ind w:firstLine="0"/>
        <w:rPr>
          <w:rFonts w:hint="cs"/>
          <w:rtl/>
        </w:rPr>
      </w:pPr>
    </w:p>
    <w:p w14:paraId="66ADA30F" w14:textId="77777777" w:rsidR="00000000" w:rsidRDefault="00162D07">
      <w:pPr>
        <w:pStyle w:val="a0"/>
        <w:ind w:firstLine="0"/>
        <w:rPr>
          <w:rFonts w:hint="cs"/>
          <w:rtl/>
        </w:rPr>
      </w:pPr>
      <w:r>
        <w:rPr>
          <w:rFonts w:hint="cs"/>
          <w:rtl/>
        </w:rPr>
        <w:tab/>
        <w:t>לכן, אנחנו מתנגדים להצעת החוק ונצביע נגדה. אנחנו בעד פירוק משרד הדתות. אבל אנחנו מתנגדים למחיר הפירוק. ומה שהיום הכנסת מצביעה עליו זה מחיר הפירוק. הכנסת אמורה היום להצביע על אישור העסקה בין המפד"ל לשינוי. אני בוודאי מתנגד לעסקה הזאת מכ</w:t>
      </w:r>
      <w:r>
        <w:rPr>
          <w:rFonts w:hint="cs"/>
          <w:rtl/>
        </w:rPr>
        <w:t>ול וכול, ויתר חברי גם כן. אלה כל ההסתייגויות שלי.</w:t>
      </w:r>
    </w:p>
    <w:p w14:paraId="2E556259" w14:textId="77777777" w:rsidR="00000000" w:rsidRDefault="00162D07">
      <w:pPr>
        <w:pStyle w:val="a0"/>
        <w:ind w:firstLine="0"/>
        <w:rPr>
          <w:rFonts w:hint="cs"/>
          <w:rtl/>
        </w:rPr>
      </w:pPr>
    </w:p>
    <w:p w14:paraId="1CAAB964" w14:textId="77777777" w:rsidR="00000000" w:rsidRDefault="00162D07">
      <w:pPr>
        <w:pStyle w:val="a0"/>
        <w:ind w:firstLine="0"/>
        <w:rPr>
          <w:rFonts w:hint="cs"/>
          <w:rtl/>
        </w:rPr>
      </w:pPr>
      <w:r>
        <w:rPr>
          <w:rFonts w:hint="cs"/>
          <w:rtl/>
        </w:rPr>
        <w:tab/>
        <w:t xml:space="preserve">בשארית הזמן שנותרה לי אני רוצה לומר לגבי מה שקרה כאן היום בכנסת. ראש הממשלה הוא באמת הפוליטיקאי המנוסה ביותר בפוליטיקה הישראלית, יחד עם שמעון פרס. יש לו סוג התנהלות שאני יכול להבין. באמת, יש מה ללמוד. כל </w:t>
      </w:r>
      <w:r>
        <w:rPr>
          <w:rFonts w:hint="cs"/>
          <w:rtl/>
        </w:rPr>
        <w:t xml:space="preserve">פעם שלכאורה נחרב עליו עולמו, או, חלילה, הוא נקלע למצוקה, הוא מחליט, ויש לו כוח כראש הממשלה, לשנות את סדר-היום הציבורי. </w:t>
      </w:r>
    </w:p>
    <w:p w14:paraId="5C96E8A0" w14:textId="77777777" w:rsidR="00000000" w:rsidRDefault="00162D07">
      <w:pPr>
        <w:pStyle w:val="a0"/>
        <w:ind w:firstLine="0"/>
        <w:rPr>
          <w:rFonts w:hint="cs"/>
          <w:rtl/>
        </w:rPr>
      </w:pPr>
    </w:p>
    <w:p w14:paraId="24671DEA" w14:textId="77777777" w:rsidR="00000000" w:rsidRDefault="00162D07">
      <w:pPr>
        <w:pStyle w:val="a0"/>
        <w:ind w:firstLine="720"/>
        <w:rPr>
          <w:rFonts w:hint="cs"/>
          <w:rtl/>
        </w:rPr>
      </w:pPr>
      <w:r>
        <w:rPr>
          <w:rFonts w:hint="cs"/>
          <w:rtl/>
        </w:rPr>
        <w:t>במה ניסינו לעסוק כאן הערב, חברי הכנסת? ניסינו להציל את הרשויות המקומיות, את השלטון המקומי, מקריסה טוטלית, שתפגע במיליוני בני-אדם. מה צפ</w:t>
      </w:r>
      <w:r>
        <w:rPr>
          <w:rFonts w:hint="cs"/>
          <w:rtl/>
        </w:rPr>
        <w:t xml:space="preserve">וי לראש הממשלה ביום חמישי, לפי הפרסומים? חקירה לא נעימה תחת אזהרה בפרשת כתב האישום של אפל והאי היווני. איך מתמודדים עם שתי הבעיות הקשות מאוד האלה? יוצרים "ספין". אלא מה? מרוב שהתרגלנו ל"ספינים", "ספין" רגיל לא עוזר. הוא אמר כבר ויתורים כואבים, הוא אמר כבר </w:t>
      </w:r>
      <w:r>
        <w:rPr>
          <w:rFonts w:hint="cs"/>
          <w:rtl/>
        </w:rPr>
        <w:t xml:space="preserve">התנתקות, הוא אמר חד-צדדי - - - </w:t>
      </w:r>
    </w:p>
    <w:p w14:paraId="22F3610B" w14:textId="77777777" w:rsidR="00000000" w:rsidRDefault="00162D07">
      <w:pPr>
        <w:pStyle w:val="a0"/>
        <w:ind w:firstLine="0"/>
        <w:rPr>
          <w:rFonts w:hint="cs"/>
          <w:rtl/>
        </w:rPr>
      </w:pPr>
    </w:p>
    <w:p w14:paraId="6DDE9DF6" w14:textId="77777777" w:rsidR="00000000" w:rsidRDefault="00162D07">
      <w:pPr>
        <w:pStyle w:val="af1"/>
        <w:rPr>
          <w:rtl/>
        </w:rPr>
      </w:pPr>
      <w:r>
        <w:rPr>
          <w:rFonts w:hint="eastAsia"/>
          <w:rtl/>
        </w:rPr>
        <w:t>היו</w:t>
      </w:r>
      <w:r>
        <w:rPr>
          <w:rtl/>
        </w:rPr>
        <w:t>"ר ראובן ריבלין:</w:t>
      </w:r>
    </w:p>
    <w:p w14:paraId="105EE4B3" w14:textId="77777777" w:rsidR="00000000" w:rsidRDefault="00162D07">
      <w:pPr>
        <w:pStyle w:val="a0"/>
        <w:rPr>
          <w:rFonts w:hint="cs"/>
          <w:rtl/>
        </w:rPr>
      </w:pPr>
    </w:p>
    <w:p w14:paraId="23786419" w14:textId="77777777" w:rsidR="00000000" w:rsidRDefault="00162D07">
      <w:pPr>
        <w:pStyle w:val="a0"/>
        <w:rPr>
          <w:rFonts w:hint="cs"/>
          <w:rtl/>
        </w:rPr>
      </w:pPr>
      <w:r>
        <w:rPr>
          <w:rFonts w:hint="cs"/>
          <w:rtl/>
        </w:rPr>
        <w:t>אני מציע לך להיזהר בדבריך, כפי שהצעתי לחברי, שכן בסוף יתברר פתאום שגם במצב שאתה התנגדת לו בכל תוקף יכולים אנשים בכנסת להצטרף לממשלה.</w:t>
      </w:r>
    </w:p>
    <w:p w14:paraId="5CA4C7FB" w14:textId="77777777" w:rsidR="00000000" w:rsidRDefault="00162D07">
      <w:pPr>
        <w:pStyle w:val="a0"/>
        <w:ind w:firstLine="0"/>
        <w:rPr>
          <w:rFonts w:hint="cs"/>
          <w:rtl/>
        </w:rPr>
      </w:pPr>
    </w:p>
    <w:p w14:paraId="3898CB2A" w14:textId="77777777" w:rsidR="00000000" w:rsidRDefault="00162D07">
      <w:pPr>
        <w:pStyle w:val="-"/>
        <w:rPr>
          <w:rtl/>
        </w:rPr>
      </w:pPr>
      <w:bookmarkStart w:id="233" w:name="FS000000455T02_02_2004_19_04_30C"/>
      <w:bookmarkEnd w:id="233"/>
      <w:r>
        <w:rPr>
          <w:rtl/>
        </w:rPr>
        <w:t>אופיר פינס-פז (העבודה-מימד):</w:t>
      </w:r>
    </w:p>
    <w:p w14:paraId="58B6E213" w14:textId="77777777" w:rsidR="00000000" w:rsidRDefault="00162D07">
      <w:pPr>
        <w:pStyle w:val="a0"/>
        <w:rPr>
          <w:rtl/>
        </w:rPr>
      </w:pPr>
    </w:p>
    <w:p w14:paraId="7B0BC83E" w14:textId="77777777" w:rsidR="00000000" w:rsidRDefault="00162D07">
      <w:pPr>
        <w:pStyle w:val="a0"/>
        <w:rPr>
          <w:rFonts w:hint="cs"/>
          <w:rtl/>
        </w:rPr>
      </w:pPr>
      <w:r>
        <w:rPr>
          <w:rFonts w:hint="cs"/>
          <w:rtl/>
        </w:rPr>
        <w:t>ומה אתה תעשה, אדוני היושב-ראש? הלוא עמ</w:t>
      </w:r>
      <w:r>
        <w:rPr>
          <w:rFonts w:hint="cs"/>
          <w:rtl/>
        </w:rPr>
        <w:t xml:space="preserve">דותיך ידועות.   </w:t>
      </w:r>
    </w:p>
    <w:p w14:paraId="0E0DEE75" w14:textId="77777777" w:rsidR="00000000" w:rsidRDefault="00162D07">
      <w:pPr>
        <w:pStyle w:val="a0"/>
        <w:rPr>
          <w:rFonts w:hint="cs"/>
          <w:rtl/>
        </w:rPr>
      </w:pPr>
    </w:p>
    <w:p w14:paraId="4781C2C3" w14:textId="77777777" w:rsidR="00000000" w:rsidRDefault="00162D07">
      <w:pPr>
        <w:pStyle w:val="af1"/>
        <w:rPr>
          <w:rtl/>
        </w:rPr>
      </w:pPr>
      <w:r>
        <w:rPr>
          <w:rFonts w:hint="eastAsia"/>
          <w:rtl/>
        </w:rPr>
        <w:t>היו</w:t>
      </w:r>
      <w:r>
        <w:rPr>
          <w:rtl/>
        </w:rPr>
        <w:t>"ר ראובן ריבלין:</w:t>
      </w:r>
    </w:p>
    <w:p w14:paraId="58199EE3" w14:textId="77777777" w:rsidR="00000000" w:rsidRDefault="00162D07">
      <w:pPr>
        <w:pStyle w:val="a0"/>
        <w:rPr>
          <w:rFonts w:hint="cs"/>
          <w:rtl/>
        </w:rPr>
      </w:pPr>
    </w:p>
    <w:p w14:paraId="69F14174" w14:textId="77777777" w:rsidR="00000000" w:rsidRDefault="00162D07">
      <w:pPr>
        <w:pStyle w:val="a0"/>
        <w:rPr>
          <w:rFonts w:hint="cs"/>
          <w:rtl/>
        </w:rPr>
      </w:pPr>
      <w:r>
        <w:rPr>
          <w:rFonts w:hint="cs"/>
          <w:rtl/>
        </w:rPr>
        <w:t>אמרתי בהתחלה. יש עיתונים שאומרים שלא יכול לעלות על הדעת שאדם עם כתב אישום ימשיך בתפקידו. יכול להיות שהם ישנו את דעתם.</w:t>
      </w:r>
    </w:p>
    <w:p w14:paraId="6768FAEC" w14:textId="77777777" w:rsidR="00000000" w:rsidRDefault="00162D07">
      <w:pPr>
        <w:pStyle w:val="af0"/>
        <w:rPr>
          <w:rFonts w:hint="cs"/>
          <w:rtl/>
        </w:rPr>
      </w:pPr>
    </w:p>
    <w:p w14:paraId="416F0C45" w14:textId="77777777" w:rsidR="00000000" w:rsidRDefault="00162D07">
      <w:pPr>
        <w:pStyle w:val="af0"/>
        <w:rPr>
          <w:rtl/>
        </w:rPr>
      </w:pPr>
    </w:p>
    <w:p w14:paraId="5C36996B" w14:textId="77777777" w:rsidR="00000000" w:rsidRDefault="00162D07">
      <w:pPr>
        <w:pStyle w:val="af0"/>
        <w:rPr>
          <w:rtl/>
        </w:rPr>
      </w:pPr>
      <w:r>
        <w:rPr>
          <w:rFonts w:hint="eastAsia"/>
          <w:rtl/>
        </w:rPr>
        <w:t>יצחק</w:t>
      </w:r>
      <w:r>
        <w:rPr>
          <w:rtl/>
        </w:rPr>
        <w:t xml:space="preserve"> וקנין (ש"ס):</w:t>
      </w:r>
    </w:p>
    <w:p w14:paraId="35A87C5B" w14:textId="77777777" w:rsidR="00000000" w:rsidRDefault="00162D07">
      <w:pPr>
        <w:pStyle w:val="a0"/>
        <w:rPr>
          <w:rFonts w:hint="cs"/>
          <w:rtl/>
        </w:rPr>
      </w:pPr>
    </w:p>
    <w:p w14:paraId="1BB78AC6" w14:textId="77777777" w:rsidR="00000000" w:rsidRDefault="00162D07">
      <w:pPr>
        <w:pStyle w:val="a0"/>
        <w:rPr>
          <w:rFonts w:hint="cs"/>
          <w:rtl/>
        </w:rPr>
      </w:pPr>
      <w:r>
        <w:rPr>
          <w:rFonts w:hint="cs"/>
          <w:rtl/>
        </w:rPr>
        <w:t>על זה נאמר, דברים שרואים מכאן לא רואים משם.</w:t>
      </w:r>
    </w:p>
    <w:p w14:paraId="6B538DFE" w14:textId="77777777" w:rsidR="00000000" w:rsidRDefault="00162D07">
      <w:pPr>
        <w:pStyle w:val="a0"/>
        <w:ind w:firstLine="0"/>
        <w:rPr>
          <w:rFonts w:hint="cs"/>
          <w:rtl/>
        </w:rPr>
      </w:pPr>
    </w:p>
    <w:p w14:paraId="7F7B2EB9" w14:textId="77777777" w:rsidR="00000000" w:rsidRDefault="00162D07">
      <w:pPr>
        <w:pStyle w:val="-"/>
        <w:rPr>
          <w:rtl/>
        </w:rPr>
      </w:pPr>
      <w:bookmarkStart w:id="234" w:name="FS000000455T02_02_2004_19_48_14C"/>
      <w:bookmarkEnd w:id="234"/>
      <w:r>
        <w:rPr>
          <w:rtl/>
        </w:rPr>
        <w:t>אופיר פינס-פז (העבודה-מימד):</w:t>
      </w:r>
    </w:p>
    <w:p w14:paraId="33BC6D50" w14:textId="77777777" w:rsidR="00000000" w:rsidRDefault="00162D07">
      <w:pPr>
        <w:pStyle w:val="a0"/>
        <w:rPr>
          <w:rtl/>
        </w:rPr>
      </w:pPr>
    </w:p>
    <w:p w14:paraId="5EBA6483" w14:textId="77777777" w:rsidR="00000000" w:rsidRDefault="00162D07">
      <w:pPr>
        <w:pStyle w:val="a0"/>
        <w:rPr>
          <w:rFonts w:hint="cs"/>
          <w:rtl/>
        </w:rPr>
      </w:pPr>
      <w:r>
        <w:rPr>
          <w:rFonts w:hint="cs"/>
          <w:rtl/>
        </w:rPr>
        <w:t xml:space="preserve">הם </w:t>
      </w:r>
      <w:r>
        <w:rPr>
          <w:rFonts w:hint="cs"/>
          <w:rtl/>
        </w:rPr>
        <w:t>לא ישנו את דעתם.</w:t>
      </w:r>
    </w:p>
    <w:p w14:paraId="2FAED640" w14:textId="77777777" w:rsidR="00000000" w:rsidRDefault="00162D07">
      <w:pPr>
        <w:pStyle w:val="a0"/>
        <w:ind w:firstLine="0"/>
        <w:rPr>
          <w:rFonts w:hint="cs"/>
          <w:rtl/>
        </w:rPr>
      </w:pPr>
    </w:p>
    <w:p w14:paraId="615E14DD" w14:textId="77777777" w:rsidR="00000000" w:rsidRDefault="00162D07">
      <w:pPr>
        <w:pStyle w:val="af1"/>
        <w:rPr>
          <w:rtl/>
        </w:rPr>
      </w:pPr>
      <w:r>
        <w:rPr>
          <w:rtl/>
        </w:rPr>
        <w:t>היו"ר ראובן ריבלין:</w:t>
      </w:r>
    </w:p>
    <w:p w14:paraId="7153444A" w14:textId="77777777" w:rsidR="00000000" w:rsidRDefault="00162D07">
      <w:pPr>
        <w:pStyle w:val="a0"/>
        <w:rPr>
          <w:rtl/>
        </w:rPr>
      </w:pPr>
    </w:p>
    <w:p w14:paraId="226FBB34" w14:textId="77777777" w:rsidR="00000000" w:rsidRDefault="00162D07">
      <w:pPr>
        <w:pStyle w:val="a0"/>
        <w:rPr>
          <w:rFonts w:hint="cs"/>
          <w:rtl/>
        </w:rPr>
      </w:pPr>
      <w:r>
        <w:rPr>
          <w:rFonts w:hint="cs"/>
          <w:rtl/>
        </w:rPr>
        <w:t>יכול להיות. למה לא? אתה מכיר את זה. רק טיפשים לא משנים את דעתם.</w:t>
      </w:r>
    </w:p>
    <w:p w14:paraId="336D7828" w14:textId="77777777" w:rsidR="00000000" w:rsidRDefault="00162D07">
      <w:pPr>
        <w:pStyle w:val="a0"/>
        <w:ind w:firstLine="0"/>
        <w:rPr>
          <w:rFonts w:hint="cs"/>
          <w:rtl/>
        </w:rPr>
      </w:pPr>
    </w:p>
    <w:p w14:paraId="09A76E33" w14:textId="77777777" w:rsidR="00000000" w:rsidRDefault="00162D07">
      <w:pPr>
        <w:pStyle w:val="-"/>
        <w:rPr>
          <w:rtl/>
        </w:rPr>
      </w:pPr>
      <w:bookmarkStart w:id="235" w:name="FS000000455T02_02_2004_19_48_36C"/>
      <w:bookmarkEnd w:id="235"/>
      <w:r>
        <w:rPr>
          <w:rtl/>
        </w:rPr>
        <w:t>אופיר פינס-פז (העבודה-מימד):</w:t>
      </w:r>
    </w:p>
    <w:p w14:paraId="773B61EE" w14:textId="77777777" w:rsidR="00000000" w:rsidRDefault="00162D07">
      <w:pPr>
        <w:pStyle w:val="a0"/>
        <w:rPr>
          <w:rtl/>
        </w:rPr>
      </w:pPr>
    </w:p>
    <w:p w14:paraId="3C28EBA3" w14:textId="77777777" w:rsidR="00000000" w:rsidRDefault="00162D07">
      <w:pPr>
        <w:pStyle w:val="a0"/>
        <w:rPr>
          <w:rFonts w:hint="cs"/>
          <w:rtl/>
        </w:rPr>
      </w:pPr>
      <w:r>
        <w:rPr>
          <w:rFonts w:hint="cs"/>
          <w:rtl/>
        </w:rPr>
        <w:t xml:space="preserve">זה נכון. אבל מי אמר את זה? </w:t>
      </w:r>
    </w:p>
    <w:p w14:paraId="08E48F94" w14:textId="77777777" w:rsidR="00000000" w:rsidRDefault="00162D07">
      <w:pPr>
        <w:pStyle w:val="a0"/>
        <w:ind w:firstLine="0"/>
        <w:rPr>
          <w:rFonts w:hint="cs"/>
          <w:rtl/>
        </w:rPr>
      </w:pPr>
    </w:p>
    <w:p w14:paraId="4364DF8E" w14:textId="77777777" w:rsidR="00000000" w:rsidRDefault="00162D07">
      <w:pPr>
        <w:pStyle w:val="af1"/>
        <w:rPr>
          <w:rtl/>
        </w:rPr>
      </w:pPr>
      <w:r>
        <w:rPr>
          <w:rtl/>
        </w:rPr>
        <w:t>היו"ר ראובן ריבלין:</w:t>
      </w:r>
    </w:p>
    <w:p w14:paraId="0FE12CAC" w14:textId="77777777" w:rsidR="00000000" w:rsidRDefault="00162D07">
      <w:pPr>
        <w:pStyle w:val="a0"/>
        <w:rPr>
          <w:rtl/>
        </w:rPr>
      </w:pPr>
    </w:p>
    <w:p w14:paraId="4C7B6D0B" w14:textId="77777777" w:rsidR="00000000" w:rsidRDefault="00162D07">
      <w:pPr>
        <w:pStyle w:val="a0"/>
        <w:rPr>
          <w:rFonts w:hint="cs"/>
          <w:rtl/>
        </w:rPr>
      </w:pPr>
      <w:r>
        <w:rPr>
          <w:rFonts w:hint="cs"/>
          <w:rtl/>
        </w:rPr>
        <w:t xml:space="preserve">אמר את זה אחד מהמפא"יניקים היותר מובהקים </w:t>
      </w:r>
      <w:r>
        <w:rPr>
          <w:rtl/>
        </w:rPr>
        <w:t>–</w:t>
      </w:r>
      <w:r>
        <w:rPr>
          <w:rFonts w:hint="cs"/>
          <w:rtl/>
        </w:rPr>
        <w:t xml:space="preserve"> משה דיין.</w:t>
      </w:r>
    </w:p>
    <w:p w14:paraId="36131F6E" w14:textId="77777777" w:rsidR="00000000" w:rsidRDefault="00162D07">
      <w:pPr>
        <w:pStyle w:val="a0"/>
        <w:ind w:firstLine="0"/>
        <w:rPr>
          <w:rFonts w:hint="cs"/>
          <w:rtl/>
        </w:rPr>
      </w:pPr>
    </w:p>
    <w:p w14:paraId="16A99009" w14:textId="77777777" w:rsidR="00000000" w:rsidRDefault="00162D07">
      <w:pPr>
        <w:pStyle w:val="-"/>
        <w:rPr>
          <w:rtl/>
        </w:rPr>
      </w:pPr>
      <w:bookmarkStart w:id="236" w:name="FS000000455T02_02_2004_19_48_57C"/>
      <w:bookmarkEnd w:id="236"/>
      <w:r>
        <w:rPr>
          <w:rtl/>
        </w:rPr>
        <w:t>אופיר פינס-פז (העב</w:t>
      </w:r>
      <w:r>
        <w:rPr>
          <w:rtl/>
        </w:rPr>
        <w:t>ודה-מימד):</w:t>
      </w:r>
    </w:p>
    <w:p w14:paraId="02077148" w14:textId="77777777" w:rsidR="00000000" w:rsidRDefault="00162D07">
      <w:pPr>
        <w:pStyle w:val="a0"/>
        <w:rPr>
          <w:rtl/>
        </w:rPr>
      </w:pPr>
    </w:p>
    <w:p w14:paraId="7291799F" w14:textId="77777777" w:rsidR="00000000" w:rsidRDefault="00162D07">
      <w:pPr>
        <w:pStyle w:val="a0"/>
        <w:rPr>
          <w:rFonts w:hint="cs"/>
          <w:rtl/>
        </w:rPr>
      </w:pPr>
      <w:r>
        <w:rPr>
          <w:rFonts w:hint="cs"/>
          <w:rtl/>
        </w:rPr>
        <w:t>היותר חכמים.</w:t>
      </w:r>
    </w:p>
    <w:p w14:paraId="51F3B7E2" w14:textId="77777777" w:rsidR="00000000" w:rsidRDefault="00162D07">
      <w:pPr>
        <w:pStyle w:val="a0"/>
        <w:ind w:firstLine="0"/>
        <w:rPr>
          <w:rFonts w:hint="cs"/>
          <w:rtl/>
        </w:rPr>
      </w:pPr>
    </w:p>
    <w:p w14:paraId="0DE231E5" w14:textId="77777777" w:rsidR="00000000" w:rsidRDefault="00162D07">
      <w:pPr>
        <w:pStyle w:val="af1"/>
        <w:rPr>
          <w:rtl/>
        </w:rPr>
      </w:pPr>
      <w:r>
        <w:rPr>
          <w:rtl/>
        </w:rPr>
        <w:t>היו"ר ראובן ריבלין:</w:t>
      </w:r>
    </w:p>
    <w:p w14:paraId="39A0DB09" w14:textId="77777777" w:rsidR="00000000" w:rsidRDefault="00162D07">
      <w:pPr>
        <w:pStyle w:val="a0"/>
        <w:rPr>
          <w:rtl/>
        </w:rPr>
      </w:pPr>
    </w:p>
    <w:p w14:paraId="6AFFAEA0" w14:textId="77777777" w:rsidR="00000000" w:rsidRDefault="00162D07">
      <w:pPr>
        <w:pStyle w:val="a0"/>
        <w:rPr>
          <w:rFonts w:hint="cs"/>
          <w:rtl/>
        </w:rPr>
      </w:pPr>
      <w:r>
        <w:rPr>
          <w:rFonts w:hint="cs"/>
          <w:rtl/>
        </w:rPr>
        <w:t xml:space="preserve">חכם ביותר. </w:t>
      </w:r>
    </w:p>
    <w:p w14:paraId="6DDB1F77" w14:textId="77777777" w:rsidR="00000000" w:rsidRDefault="00162D07">
      <w:pPr>
        <w:pStyle w:val="a0"/>
        <w:ind w:firstLine="0"/>
        <w:rPr>
          <w:rFonts w:hint="cs"/>
          <w:rtl/>
        </w:rPr>
      </w:pPr>
    </w:p>
    <w:p w14:paraId="0A531570" w14:textId="77777777" w:rsidR="00000000" w:rsidRDefault="00162D07">
      <w:pPr>
        <w:pStyle w:val="-"/>
        <w:rPr>
          <w:rtl/>
        </w:rPr>
      </w:pPr>
      <w:bookmarkStart w:id="237" w:name="FS000000455T02_02_2004_19_05_12C"/>
      <w:bookmarkEnd w:id="237"/>
      <w:r>
        <w:rPr>
          <w:rFonts w:hint="cs"/>
          <w:rtl/>
        </w:rPr>
        <w:t>א</w:t>
      </w:r>
      <w:r>
        <w:rPr>
          <w:rtl/>
        </w:rPr>
        <w:t>ופיר פינס-פז (העבודה-מימד):</w:t>
      </w:r>
    </w:p>
    <w:p w14:paraId="306A313F" w14:textId="77777777" w:rsidR="00000000" w:rsidRDefault="00162D07">
      <w:pPr>
        <w:pStyle w:val="a0"/>
        <w:rPr>
          <w:rtl/>
        </w:rPr>
      </w:pPr>
    </w:p>
    <w:p w14:paraId="74F00344" w14:textId="77777777" w:rsidR="00000000" w:rsidRDefault="00162D07">
      <w:pPr>
        <w:pStyle w:val="a0"/>
        <w:rPr>
          <w:rFonts w:hint="cs"/>
          <w:rtl/>
        </w:rPr>
      </w:pPr>
      <w:r>
        <w:rPr>
          <w:rFonts w:hint="cs"/>
          <w:rtl/>
        </w:rPr>
        <w:t>אדוני היושב-ראש, אני שב ואומר, כדי  לשנות את השיח השבוע, ראש הממשלה בחר לעשות "מגה-ספין", לא "ספין" רגיל, ממש כביכול תוכנית אופרטיבית לפינוי 17 התנחלויות. מהפכה של ממ</w:t>
      </w:r>
      <w:r>
        <w:rPr>
          <w:rFonts w:hint="cs"/>
          <w:rtl/>
        </w:rPr>
        <w:t>ש. אמות הספים תרעדנה. הפוליטיקה הישראלית תזדעזע. סוף-סוף פריצת הדרך המיוחלת. החלום הרטוב של מחנה השלום הישראלי. נו, באמת. צריכים לדעת עד כמה אפשר להוביל אותנו באף, עד לאן אפשר להוליך אותנו שולל. הרי ראש הממשלה הזה הוא כבר ראש ממשלה כמעט שלוש שנים. הרי מאחז</w:t>
      </w:r>
      <w:r>
        <w:rPr>
          <w:rFonts w:hint="cs"/>
          <w:rtl/>
        </w:rPr>
        <w:t xml:space="preserve">, לא התנחלות, מאחז בלתי חוקי שאפילו אליבא דחלק  מהימין הישראלי ראוי לפנות מטעמי שמירת החוק - - - </w:t>
      </w:r>
    </w:p>
    <w:p w14:paraId="36BA4F8D" w14:textId="77777777" w:rsidR="00000000" w:rsidRDefault="00162D07">
      <w:pPr>
        <w:pStyle w:val="af1"/>
        <w:rPr>
          <w:rtl/>
        </w:rPr>
      </w:pPr>
    </w:p>
    <w:p w14:paraId="248A93D7" w14:textId="77777777" w:rsidR="00000000" w:rsidRDefault="00162D07">
      <w:pPr>
        <w:pStyle w:val="af1"/>
        <w:rPr>
          <w:rtl/>
        </w:rPr>
      </w:pPr>
      <w:r>
        <w:rPr>
          <w:rFonts w:hint="eastAsia"/>
          <w:rtl/>
        </w:rPr>
        <w:t>היו</w:t>
      </w:r>
      <w:r>
        <w:rPr>
          <w:rtl/>
        </w:rPr>
        <w:t>"ר ראובן ריבלין:</w:t>
      </w:r>
    </w:p>
    <w:p w14:paraId="73565ABF" w14:textId="77777777" w:rsidR="00000000" w:rsidRDefault="00162D07">
      <w:pPr>
        <w:pStyle w:val="a0"/>
        <w:rPr>
          <w:rFonts w:hint="cs"/>
          <w:rtl/>
        </w:rPr>
      </w:pPr>
    </w:p>
    <w:p w14:paraId="52E441B4" w14:textId="77777777" w:rsidR="00000000" w:rsidRDefault="00162D07">
      <w:pPr>
        <w:pStyle w:val="a0"/>
        <w:rPr>
          <w:rFonts w:hint="cs"/>
          <w:rtl/>
        </w:rPr>
      </w:pPr>
      <w:r>
        <w:rPr>
          <w:rFonts w:hint="cs"/>
          <w:rtl/>
        </w:rPr>
        <w:t>עוד ארבעה ימים - שלוש שנים.</w:t>
      </w:r>
    </w:p>
    <w:p w14:paraId="19B97B06" w14:textId="77777777" w:rsidR="00000000" w:rsidRDefault="00162D07">
      <w:pPr>
        <w:pStyle w:val="a0"/>
        <w:rPr>
          <w:rtl/>
        </w:rPr>
      </w:pPr>
    </w:p>
    <w:p w14:paraId="7BB1467B" w14:textId="77777777" w:rsidR="00000000" w:rsidRDefault="00162D07">
      <w:pPr>
        <w:pStyle w:val="-"/>
        <w:rPr>
          <w:rtl/>
        </w:rPr>
      </w:pPr>
      <w:bookmarkStart w:id="238" w:name="FS000000455T02_02_2004_19_53_53C"/>
      <w:bookmarkEnd w:id="238"/>
      <w:r>
        <w:rPr>
          <w:rtl/>
        </w:rPr>
        <w:t>אופיר פינס-פז (העבודה-מימד):</w:t>
      </w:r>
    </w:p>
    <w:p w14:paraId="5AE9CA74" w14:textId="77777777" w:rsidR="00000000" w:rsidRDefault="00162D07">
      <w:pPr>
        <w:pStyle w:val="a0"/>
        <w:rPr>
          <w:rtl/>
        </w:rPr>
      </w:pPr>
    </w:p>
    <w:p w14:paraId="5608A206" w14:textId="77777777" w:rsidR="00000000" w:rsidRDefault="00162D07">
      <w:pPr>
        <w:pStyle w:val="a0"/>
        <w:rPr>
          <w:rFonts w:hint="cs"/>
          <w:rtl/>
        </w:rPr>
      </w:pPr>
      <w:r>
        <w:rPr>
          <w:rFonts w:hint="cs"/>
          <w:rtl/>
        </w:rPr>
        <w:t>כן, עוד ארבעה ימים - שלוש שנים הוא ראש ממשלה.</w:t>
      </w:r>
      <w:bookmarkStart w:id="239" w:name="FS000000455T02_02_2004_19_06_15C"/>
      <w:bookmarkEnd w:id="239"/>
      <w:r>
        <w:rPr>
          <w:rFonts w:hint="cs"/>
          <w:rtl/>
        </w:rPr>
        <w:t xml:space="preserve"> הוא עוד לא פינה מאחז מיושב בצור</w:t>
      </w:r>
      <w:r>
        <w:rPr>
          <w:rFonts w:hint="cs"/>
          <w:rtl/>
        </w:rPr>
        <w:t>ה מסודרת בממשלה החדשה שלו אפילו פעם אחת. היו כמה קרוונים ריקים וכל מיני צריפים נטושים. אז מישהו רציני באמת יכול להעלות על דעתו שאותו אדם, שבא לכאן בעקבות 40 חתימות, ונתן נאום ששייף את כל הפינות שלו, כדי להעביר בהצלחה את ההצבעה, הוא אדם שמסוגל לפנות 17 התנח</w:t>
      </w:r>
      <w:r>
        <w:rPr>
          <w:rFonts w:hint="cs"/>
          <w:rtl/>
        </w:rPr>
        <w:t>לויות, 8,000 איש? נו, באמת, הרי זה זלזול באינטלינגנציה.</w:t>
      </w:r>
    </w:p>
    <w:p w14:paraId="243CB0E0" w14:textId="77777777" w:rsidR="00000000" w:rsidRDefault="00162D07">
      <w:pPr>
        <w:pStyle w:val="a0"/>
        <w:ind w:firstLine="0"/>
        <w:rPr>
          <w:rFonts w:hint="cs"/>
          <w:rtl/>
        </w:rPr>
      </w:pPr>
    </w:p>
    <w:p w14:paraId="475A3C0B" w14:textId="77777777" w:rsidR="00000000" w:rsidRDefault="00162D07">
      <w:pPr>
        <w:pStyle w:val="af0"/>
        <w:rPr>
          <w:rtl/>
        </w:rPr>
      </w:pPr>
      <w:r>
        <w:rPr>
          <w:rFonts w:hint="eastAsia"/>
          <w:rtl/>
        </w:rPr>
        <w:t>יצחק</w:t>
      </w:r>
      <w:r>
        <w:rPr>
          <w:rtl/>
        </w:rPr>
        <w:t xml:space="preserve"> כהן (ש"ס):</w:t>
      </w:r>
    </w:p>
    <w:p w14:paraId="6BBE5473" w14:textId="77777777" w:rsidR="00000000" w:rsidRDefault="00162D07">
      <w:pPr>
        <w:pStyle w:val="a0"/>
        <w:rPr>
          <w:rFonts w:hint="cs"/>
          <w:rtl/>
        </w:rPr>
      </w:pPr>
    </w:p>
    <w:p w14:paraId="7FBAB38A" w14:textId="77777777" w:rsidR="00000000" w:rsidRDefault="00162D07">
      <w:pPr>
        <w:pStyle w:val="a0"/>
        <w:rPr>
          <w:rFonts w:hint="cs"/>
          <w:rtl/>
        </w:rPr>
      </w:pPr>
      <w:r>
        <w:rPr>
          <w:rFonts w:hint="cs"/>
          <w:rtl/>
        </w:rPr>
        <w:t>למה אתה חושב הוא אמר זה?</w:t>
      </w:r>
    </w:p>
    <w:p w14:paraId="3886A766" w14:textId="77777777" w:rsidR="00000000" w:rsidRDefault="00162D07">
      <w:pPr>
        <w:pStyle w:val="a0"/>
        <w:rPr>
          <w:rFonts w:hint="cs"/>
          <w:rtl/>
        </w:rPr>
      </w:pPr>
    </w:p>
    <w:p w14:paraId="20D0CE0C" w14:textId="77777777" w:rsidR="00000000" w:rsidRDefault="00162D07">
      <w:pPr>
        <w:pStyle w:val="-"/>
        <w:rPr>
          <w:rtl/>
        </w:rPr>
      </w:pPr>
      <w:bookmarkStart w:id="240" w:name="FS000000455T02_02_2004_19_06_57C"/>
      <w:bookmarkEnd w:id="240"/>
      <w:r>
        <w:rPr>
          <w:rtl/>
        </w:rPr>
        <w:t>אופיר פינס-פז (העבודה-מימד):</w:t>
      </w:r>
    </w:p>
    <w:p w14:paraId="057D5B9C" w14:textId="77777777" w:rsidR="00000000" w:rsidRDefault="00162D07">
      <w:pPr>
        <w:pStyle w:val="a0"/>
        <w:rPr>
          <w:rtl/>
        </w:rPr>
      </w:pPr>
    </w:p>
    <w:p w14:paraId="35301A75" w14:textId="77777777" w:rsidR="00000000" w:rsidRDefault="00162D07">
      <w:pPr>
        <w:pStyle w:val="a0"/>
        <w:rPr>
          <w:rFonts w:hint="cs"/>
          <w:rtl/>
        </w:rPr>
      </w:pPr>
      <w:r>
        <w:rPr>
          <w:rFonts w:hint="cs"/>
          <w:rtl/>
        </w:rPr>
        <w:t>הוא אמר את זה משום שהוא ערב נסיעה לארצות-הברית. הוא אמר את זה משום שהוא ערב חקירה במשטרה. הוא אמר את זה משום שהרשויות המקומיות</w:t>
      </w:r>
      <w:r>
        <w:rPr>
          <w:rFonts w:hint="cs"/>
          <w:rtl/>
        </w:rPr>
        <w:t xml:space="preserve"> קורסות. הוא אמר את זה מכל הסיבות הטובות שבעולם, חוץ ממהלך מדיני אמיתי. אי-אפשר לנהל את המדינה הזאת כאילו היא היתה התוכנית "הכול דיבורים".</w:t>
      </w:r>
    </w:p>
    <w:p w14:paraId="1173C97B" w14:textId="77777777" w:rsidR="00000000" w:rsidRDefault="00162D07">
      <w:pPr>
        <w:pStyle w:val="a0"/>
        <w:ind w:firstLine="0"/>
        <w:rPr>
          <w:rFonts w:hint="cs"/>
          <w:rtl/>
        </w:rPr>
      </w:pPr>
    </w:p>
    <w:p w14:paraId="22053865" w14:textId="77777777" w:rsidR="00000000" w:rsidRDefault="00162D07">
      <w:pPr>
        <w:pStyle w:val="af1"/>
        <w:rPr>
          <w:rtl/>
        </w:rPr>
      </w:pPr>
      <w:r>
        <w:rPr>
          <w:rFonts w:hint="eastAsia"/>
          <w:rtl/>
        </w:rPr>
        <w:t>היו</w:t>
      </w:r>
      <w:r>
        <w:rPr>
          <w:rtl/>
        </w:rPr>
        <w:t>"ר ראובן ריבלין:</w:t>
      </w:r>
    </w:p>
    <w:p w14:paraId="3D5143D2" w14:textId="77777777" w:rsidR="00000000" w:rsidRDefault="00162D07">
      <w:pPr>
        <w:pStyle w:val="a0"/>
        <w:rPr>
          <w:rFonts w:hint="cs"/>
          <w:rtl/>
        </w:rPr>
      </w:pPr>
    </w:p>
    <w:p w14:paraId="71A3B3EA" w14:textId="77777777" w:rsidR="00000000" w:rsidRDefault="00162D07">
      <w:pPr>
        <w:pStyle w:val="a0"/>
        <w:ind w:firstLine="720"/>
        <w:rPr>
          <w:rFonts w:hint="cs"/>
          <w:rtl/>
        </w:rPr>
      </w:pPr>
      <w:r>
        <w:rPr>
          <w:rFonts w:hint="cs"/>
          <w:rtl/>
        </w:rPr>
        <w:t>מה שיצחק כהן שואל זה, אם הוא באמת מתכוון ברצינות, האם תצטרף לממשלה שלו.</w:t>
      </w:r>
    </w:p>
    <w:p w14:paraId="303A160A" w14:textId="77777777" w:rsidR="00000000" w:rsidRDefault="00162D07">
      <w:pPr>
        <w:pStyle w:val="a0"/>
        <w:rPr>
          <w:rFonts w:hint="cs"/>
          <w:rtl/>
        </w:rPr>
      </w:pPr>
    </w:p>
    <w:p w14:paraId="3F6C4531" w14:textId="77777777" w:rsidR="00000000" w:rsidRDefault="00162D07">
      <w:pPr>
        <w:pStyle w:val="-"/>
        <w:rPr>
          <w:rtl/>
        </w:rPr>
      </w:pPr>
      <w:bookmarkStart w:id="241" w:name="FS000000455T02_02_2004_19_07_22C"/>
      <w:bookmarkEnd w:id="241"/>
      <w:r>
        <w:rPr>
          <w:rtl/>
        </w:rPr>
        <w:t>אופיר פינס-פז (העבודה-</w:t>
      </w:r>
      <w:r>
        <w:rPr>
          <w:rtl/>
        </w:rPr>
        <w:t>מימד):</w:t>
      </w:r>
    </w:p>
    <w:p w14:paraId="37A72E2F" w14:textId="77777777" w:rsidR="00000000" w:rsidRDefault="00162D07">
      <w:pPr>
        <w:pStyle w:val="a0"/>
        <w:rPr>
          <w:rtl/>
        </w:rPr>
      </w:pPr>
    </w:p>
    <w:p w14:paraId="23A3A28F" w14:textId="77777777" w:rsidR="00000000" w:rsidRDefault="00162D07">
      <w:pPr>
        <w:pStyle w:val="a0"/>
        <w:rPr>
          <w:rFonts w:hint="cs"/>
          <w:rtl/>
        </w:rPr>
      </w:pPr>
      <w:r>
        <w:rPr>
          <w:rFonts w:hint="cs"/>
          <w:rtl/>
        </w:rPr>
        <w:t xml:space="preserve">לא, לא. הוא לא שואל את זה. אדוני היושב-ראש, הרי אריאל שרון, לעניות דעתי, לא יפנה שום דבר באופן אמיתי </w:t>
      </w:r>
      <w:r>
        <w:rPr>
          <w:rtl/>
        </w:rPr>
        <w:t>–</w:t>
      </w:r>
      <w:r>
        <w:rPr>
          <w:rFonts w:hint="cs"/>
          <w:rtl/>
        </w:rPr>
        <w:t xml:space="preserve"> לא התנחלות ולא שכונה בהתנחלות.</w:t>
      </w:r>
    </w:p>
    <w:p w14:paraId="57A0077D" w14:textId="77777777" w:rsidR="00000000" w:rsidRDefault="00162D07">
      <w:pPr>
        <w:pStyle w:val="a0"/>
        <w:rPr>
          <w:rFonts w:hint="cs"/>
          <w:rtl/>
        </w:rPr>
      </w:pPr>
    </w:p>
    <w:p w14:paraId="314C2173" w14:textId="77777777" w:rsidR="00000000" w:rsidRDefault="00162D07">
      <w:pPr>
        <w:pStyle w:val="af0"/>
        <w:rPr>
          <w:rtl/>
        </w:rPr>
      </w:pPr>
      <w:r>
        <w:rPr>
          <w:rFonts w:hint="eastAsia"/>
          <w:rtl/>
        </w:rPr>
        <w:t>יצחק</w:t>
      </w:r>
      <w:r>
        <w:rPr>
          <w:rtl/>
        </w:rPr>
        <w:t xml:space="preserve"> כהן (ש"ס):</w:t>
      </w:r>
    </w:p>
    <w:p w14:paraId="50AC06DA" w14:textId="77777777" w:rsidR="00000000" w:rsidRDefault="00162D07">
      <w:pPr>
        <w:pStyle w:val="a0"/>
        <w:rPr>
          <w:rFonts w:hint="cs"/>
          <w:rtl/>
        </w:rPr>
      </w:pPr>
    </w:p>
    <w:p w14:paraId="728FBD5F" w14:textId="77777777" w:rsidR="00000000" w:rsidRDefault="00162D07">
      <w:pPr>
        <w:pStyle w:val="a0"/>
        <w:rPr>
          <w:rFonts w:hint="cs"/>
          <w:rtl/>
        </w:rPr>
      </w:pPr>
      <w:r>
        <w:rPr>
          <w:rFonts w:hint="cs"/>
          <w:rtl/>
        </w:rPr>
        <w:t>את עצמו הוא יפנה?</w:t>
      </w:r>
    </w:p>
    <w:p w14:paraId="0F60E019" w14:textId="77777777" w:rsidR="00000000" w:rsidRDefault="00162D07">
      <w:pPr>
        <w:pStyle w:val="a0"/>
        <w:ind w:firstLine="0"/>
        <w:rPr>
          <w:rFonts w:hint="cs"/>
          <w:rtl/>
        </w:rPr>
      </w:pPr>
    </w:p>
    <w:p w14:paraId="1281D8DB" w14:textId="77777777" w:rsidR="00000000" w:rsidRDefault="00162D07">
      <w:pPr>
        <w:pStyle w:val="-"/>
        <w:rPr>
          <w:rFonts w:hint="cs"/>
          <w:rtl/>
        </w:rPr>
      </w:pPr>
      <w:bookmarkStart w:id="242" w:name="FS000000455T02_02_2004_19_07_43C"/>
      <w:bookmarkEnd w:id="242"/>
      <w:r>
        <w:rPr>
          <w:rtl/>
        </w:rPr>
        <w:t>אופיר פינס-פז (העבודה-מימד)</w:t>
      </w:r>
      <w:r>
        <w:rPr>
          <w:rFonts w:hint="cs"/>
          <w:rtl/>
        </w:rPr>
        <w:t>:</w:t>
      </w:r>
    </w:p>
    <w:p w14:paraId="1A68FEC3" w14:textId="77777777" w:rsidR="00000000" w:rsidRDefault="00162D07">
      <w:pPr>
        <w:pStyle w:val="a0"/>
        <w:rPr>
          <w:rtl/>
        </w:rPr>
      </w:pPr>
    </w:p>
    <w:p w14:paraId="490230F7" w14:textId="77777777" w:rsidR="00000000" w:rsidRDefault="00162D07">
      <w:pPr>
        <w:pStyle w:val="a0"/>
        <w:rPr>
          <w:rFonts w:hint="cs"/>
          <w:rtl/>
        </w:rPr>
      </w:pPr>
      <w:r>
        <w:rPr>
          <w:rFonts w:hint="cs"/>
          <w:rtl/>
        </w:rPr>
        <w:t>אבל אם הוא יעשה את זה ויפתיע את כולנו, אנחנו נת</w:t>
      </w:r>
      <w:r>
        <w:rPr>
          <w:rFonts w:hint="cs"/>
          <w:rtl/>
        </w:rPr>
        <w:t xml:space="preserve">מוך בעניין הזה כאיש אחד בכל כוחנו ובכל מרצנו. אין שאלה. </w:t>
      </w:r>
    </w:p>
    <w:p w14:paraId="741D616C" w14:textId="77777777" w:rsidR="00000000" w:rsidRDefault="00162D07">
      <w:pPr>
        <w:pStyle w:val="a0"/>
        <w:ind w:firstLine="0"/>
        <w:rPr>
          <w:rFonts w:hint="cs"/>
          <w:rtl/>
        </w:rPr>
      </w:pPr>
    </w:p>
    <w:p w14:paraId="262F6971" w14:textId="77777777" w:rsidR="00000000" w:rsidRDefault="00162D07">
      <w:pPr>
        <w:pStyle w:val="af0"/>
        <w:rPr>
          <w:rtl/>
        </w:rPr>
      </w:pPr>
      <w:r>
        <w:rPr>
          <w:rFonts w:hint="eastAsia"/>
          <w:rtl/>
        </w:rPr>
        <w:t>השר</w:t>
      </w:r>
      <w:r>
        <w:rPr>
          <w:rtl/>
        </w:rPr>
        <w:t xml:space="preserve"> עוזי לנדאו:</w:t>
      </w:r>
    </w:p>
    <w:p w14:paraId="03ECDB9C" w14:textId="77777777" w:rsidR="00000000" w:rsidRDefault="00162D07">
      <w:pPr>
        <w:pStyle w:val="a0"/>
        <w:rPr>
          <w:rFonts w:hint="cs"/>
          <w:rtl/>
        </w:rPr>
      </w:pPr>
    </w:p>
    <w:p w14:paraId="30B1B50F" w14:textId="77777777" w:rsidR="00000000" w:rsidRDefault="00162D07">
      <w:pPr>
        <w:pStyle w:val="a0"/>
        <w:rPr>
          <w:rFonts w:hint="cs"/>
          <w:rtl/>
        </w:rPr>
      </w:pPr>
      <w:r>
        <w:rPr>
          <w:rFonts w:hint="cs"/>
          <w:rtl/>
        </w:rPr>
        <w:t>אין לכם הרבה כוח.</w:t>
      </w:r>
    </w:p>
    <w:p w14:paraId="2C7BBB92" w14:textId="77777777" w:rsidR="00000000" w:rsidRDefault="00162D07">
      <w:pPr>
        <w:pStyle w:val="a0"/>
        <w:ind w:firstLine="0"/>
        <w:rPr>
          <w:rFonts w:hint="cs"/>
          <w:rtl/>
        </w:rPr>
      </w:pPr>
    </w:p>
    <w:p w14:paraId="21D78F95" w14:textId="77777777" w:rsidR="00000000" w:rsidRDefault="00162D07">
      <w:pPr>
        <w:pStyle w:val="-"/>
        <w:rPr>
          <w:rtl/>
        </w:rPr>
      </w:pPr>
      <w:bookmarkStart w:id="243" w:name="FS000000455T02_02_2004_19_57_26C"/>
      <w:bookmarkEnd w:id="243"/>
      <w:r>
        <w:rPr>
          <w:rtl/>
        </w:rPr>
        <w:t>אופיר פינס-פז (העבודה-מימד):</w:t>
      </w:r>
    </w:p>
    <w:p w14:paraId="65ABFBCD" w14:textId="77777777" w:rsidR="00000000" w:rsidRDefault="00162D07">
      <w:pPr>
        <w:pStyle w:val="a0"/>
        <w:rPr>
          <w:rtl/>
        </w:rPr>
      </w:pPr>
    </w:p>
    <w:p w14:paraId="11E7DBEA" w14:textId="77777777" w:rsidR="00000000" w:rsidRDefault="00162D07">
      <w:pPr>
        <w:pStyle w:val="a0"/>
        <w:rPr>
          <w:rFonts w:hint="cs"/>
          <w:rtl/>
        </w:rPr>
      </w:pPr>
      <w:r>
        <w:rPr>
          <w:rFonts w:hint="cs"/>
          <w:rtl/>
        </w:rPr>
        <w:t>נכון. אין לנו יותר מדי כוח, אומר השר לנדאו, והוא צודק. וגם ראש הממשלה יודע את המתמטיקה הפשוטה הזאת. זאת השאלה בדיוק.</w:t>
      </w:r>
    </w:p>
    <w:p w14:paraId="06EC5DD4" w14:textId="77777777" w:rsidR="00000000" w:rsidRDefault="00162D07">
      <w:pPr>
        <w:pStyle w:val="a0"/>
        <w:rPr>
          <w:rFonts w:hint="cs"/>
          <w:rtl/>
        </w:rPr>
      </w:pPr>
    </w:p>
    <w:p w14:paraId="34D83BDF" w14:textId="77777777" w:rsidR="00000000" w:rsidRDefault="00162D07">
      <w:pPr>
        <w:pStyle w:val="af1"/>
        <w:rPr>
          <w:rtl/>
        </w:rPr>
      </w:pPr>
      <w:r>
        <w:rPr>
          <w:rtl/>
        </w:rPr>
        <w:t>היו"ר ראובן רי</w:t>
      </w:r>
      <w:r>
        <w:rPr>
          <w:rtl/>
        </w:rPr>
        <w:t>בלין:</w:t>
      </w:r>
    </w:p>
    <w:p w14:paraId="667DBA25" w14:textId="77777777" w:rsidR="00000000" w:rsidRDefault="00162D07">
      <w:pPr>
        <w:pStyle w:val="a0"/>
        <w:ind w:firstLine="0"/>
        <w:rPr>
          <w:rFonts w:hint="cs"/>
          <w:rtl/>
        </w:rPr>
      </w:pPr>
    </w:p>
    <w:p w14:paraId="005AF902" w14:textId="77777777" w:rsidR="00000000" w:rsidRDefault="00162D07">
      <w:pPr>
        <w:pStyle w:val="a0"/>
        <w:rPr>
          <w:rFonts w:hint="cs"/>
          <w:rtl/>
        </w:rPr>
      </w:pPr>
      <w:r>
        <w:rPr>
          <w:rFonts w:hint="cs"/>
          <w:rtl/>
        </w:rPr>
        <w:t>השאלה יותר מורכבת.</w:t>
      </w:r>
    </w:p>
    <w:p w14:paraId="3D0F73DB" w14:textId="77777777" w:rsidR="00000000" w:rsidRDefault="00162D07">
      <w:pPr>
        <w:pStyle w:val="a0"/>
        <w:rPr>
          <w:rFonts w:hint="cs"/>
          <w:rtl/>
        </w:rPr>
      </w:pPr>
    </w:p>
    <w:p w14:paraId="14DC5FE5" w14:textId="77777777" w:rsidR="00000000" w:rsidRDefault="00162D07">
      <w:pPr>
        <w:pStyle w:val="-"/>
        <w:rPr>
          <w:rtl/>
        </w:rPr>
      </w:pPr>
      <w:bookmarkStart w:id="244" w:name="FS000000455T02_02_2004_19_08_03C"/>
      <w:bookmarkEnd w:id="244"/>
      <w:r>
        <w:rPr>
          <w:rtl/>
        </w:rPr>
        <w:t>אופיר פינס-פז (העבודה-מימד):</w:t>
      </w:r>
    </w:p>
    <w:p w14:paraId="6557930E" w14:textId="77777777" w:rsidR="00000000" w:rsidRDefault="00162D07">
      <w:pPr>
        <w:pStyle w:val="a0"/>
        <w:rPr>
          <w:rtl/>
        </w:rPr>
      </w:pPr>
    </w:p>
    <w:p w14:paraId="6BB16922" w14:textId="77777777" w:rsidR="00000000" w:rsidRDefault="00162D07">
      <w:pPr>
        <w:pStyle w:val="a0"/>
        <w:rPr>
          <w:rFonts w:hint="cs"/>
          <w:rtl/>
        </w:rPr>
      </w:pPr>
      <w:r>
        <w:rPr>
          <w:rFonts w:hint="cs"/>
          <w:rtl/>
        </w:rPr>
        <w:t>השאלה המדינית היא הרבה יותר מורכבת. אבל, אדוני היושב-ראש, גם השאלה הפוליטית מורכבת. אבל אני אומר לך בצורה הברורה והכנה ביותר, אי-אפשר כל יום לעורר ציפיות בציבור. עזוב אותנו, אנחנו חברי הכנסת, אנחנו פ</w:t>
      </w:r>
      <w:r>
        <w:rPr>
          <w:rFonts w:hint="cs"/>
          <w:rtl/>
        </w:rPr>
        <w:t xml:space="preserve">וליטיקאים, אנחנו משופשפים. הציבור מאמין לדברי ההבל האלה. הציבור הולך שולל אחרי הססמאות האלה והדיבורים האלה. הציבור, שכורע תחת הנטל הביטחוני, המדיני, הכלכלי והחברתי, רוצה להאמין. איך אמר שר הפנים? </w:t>
      </w:r>
      <w:r>
        <w:rPr>
          <w:rtl/>
        </w:rPr>
        <w:t>–</w:t>
      </w:r>
      <w:r>
        <w:rPr>
          <w:rFonts w:hint="cs"/>
          <w:rtl/>
        </w:rPr>
        <w:t xml:space="preserve"> אני מאמין לראש הממשלה. רוצים להאמין לראש הממשלה, וראש הממש</w:t>
      </w:r>
      <w:r>
        <w:rPr>
          <w:rFonts w:hint="cs"/>
          <w:rtl/>
        </w:rPr>
        <w:t>לה משטה בכולנו. הוא מנצל עד הקצה את הרצון הטוב של אזרחי המדינה להאמין שסוף-סוף יקרה משהו, שתהיה פריצת דרך מדינית.</w:t>
      </w:r>
    </w:p>
    <w:p w14:paraId="101B3085" w14:textId="77777777" w:rsidR="00000000" w:rsidRDefault="00162D07">
      <w:pPr>
        <w:pStyle w:val="a0"/>
        <w:ind w:firstLine="0"/>
        <w:rPr>
          <w:rFonts w:hint="cs"/>
          <w:rtl/>
        </w:rPr>
      </w:pPr>
    </w:p>
    <w:p w14:paraId="7E2118D5" w14:textId="77777777" w:rsidR="00000000" w:rsidRDefault="00162D07">
      <w:pPr>
        <w:pStyle w:val="a0"/>
        <w:ind w:firstLine="0"/>
        <w:rPr>
          <w:rFonts w:hint="cs"/>
          <w:rtl/>
        </w:rPr>
      </w:pPr>
      <w:r>
        <w:rPr>
          <w:rFonts w:hint="cs"/>
          <w:rtl/>
        </w:rPr>
        <w:tab/>
        <w:t>אדוני היושב-ראש, מפחידים אותי עם נתניהו. אל תפחידו אותי עם נתניהו. נתניהו ב"וואי פלנטיישן" לפחות עשה את הסדר חברון. ראש הממשלה שרון יותר קיצ</w:t>
      </w:r>
      <w:r>
        <w:rPr>
          <w:rFonts w:hint="cs"/>
          <w:rtl/>
        </w:rPr>
        <w:t>וני משמיר. הרי הוא היה על פרשת דרכים כשהוא היה צריך לבחור אם הוא יהיה בגין או יהיה שמיר. הוא בחר  להיות שמיר, והלך באופן קיצוני יותר ממנו. למה? כי שמיר לפחות ידעת איפה הוא עומד. אצל שרון יש המעטפת, המניפולציה, המשחק ברגשות, המשחק בציפיות, לשטות באנשים. אני</w:t>
      </w:r>
      <w:r>
        <w:rPr>
          <w:rFonts w:hint="cs"/>
          <w:rtl/>
        </w:rPr>
        <w:t xml:space="preserve"> אומר לכם, זה פשוט לא מתקבל על הדעת וזה בלתי נסבל. </w:t>
      </w:r>
    </w:p>
    <w:p w14:paraId="56C29E43" w14:textId="77777777" w:rsidR="00000000" w:rsidRDefault="00162D07">
      <w:pPr>
        <w:pStyle w:val="a0"/>
        <w:ind w:firstLine="0"/>
        <w:rPr>
          <w:rFonts w:hint="cs"/>
          <w:rtl/>
        </w:rPr>
      </w:pPr>
    </w:p>
    <w:p w14:paraId="033E45FD" w14:textId="77777777" w:rsidR="00000000" w:rsidRDefault="00162D07">
      <w:pPr>
        <w:pStyle w:val="a0"/>
        <w:ind w:firstLine="0"/>
        <w:rPr>
          <w:rFonts w:hint="cs"/>
          <w:rtl/>
        </w:rPr>
      </w:pPr>
      <w:r>
        <w:rPr>
          <w:rFonts w:hint="cs"/>
          <w:rtl/>
        </w:rPr>
        <w:t xml:space="preserve">            ראש הממשלה צריך להיבחן  על בסיס מעשיו, על בסיס ביצועי ממשלתו. ובמבחן התוצאה, צר לי לקבוע: אפס אחד גדול בכל התחומים, בוודאי בתחום המדיני. חובת ההוכחה עליו, לא בדיבור ולא ב"ספין", לא במלל ולא ב</w:t>
      </w:r>
      <w:r>
        <w:rPr>
          <w:rFonts w:hint="cs"/>
          <w:rtl/>
        </w:rPr>
        <w:t>רטוריקה, אלא במעשה. למה הוא מאיים עלינו  כל הזמן? למה הוא קורא,  "זאב, זאב"? אדרבה,  תהיה הזאב, תבוא, תפנה, תעשה, תעקור משורש את ההתנחלויות לפחות ברצועת-עזה. אדרבה. יהיו פה מי שיתמכו בך וייאבקו על חובתך ואחריותך לבצע את תפקידך. אבל לשטות בנו, להגיד שיקרה מ</w:t>
      </w:r>
      <w:r>
        <w:rPr>
          <w:rFonts w:hint="cs"/>
          <w:rtl/>
        </w:rPr>
        <w:t xml:space="preserve">שהו אולי בעוד שנה, שנתיים, ואולי בהדרגה? לא רציני, לא אחראי, בלתי נסבל, ובסופו של דבר הכול נועד לשרת יעד אחד, אחד בלבד: הישרדות. הישרדות בכל מחיר. </w:t>
      </w:r>
    </w:p>
    <w:p w14:paraId="070F9FA1" w14:textId="77777777" w:rsidR="00000000" w:rsidRDefault="00162D07">
      <w:pPr>
        <w:pStyle w:val="a0"/>
        <w:ind w:firstLine="0"/>
        <w:rPr>
          <w:rFonts w:hint="cs"/>
          <w:rtl/>
        </w:rPr>
      </w:pPr>
    </w:p>
    <w:p w14:paraId="7D6B971D" w14:textId="77777777" w:rsidR="00000000" w:rsidRDefault="00162D07">
      <w:pPr>
        <w:pStyle w:val="a0"/>
        <w:rPr>
          <w:rFonts w:hint="cs"/>
          <w:rtl/>
        </w:rPr>
      </w:pPr>
      <w:r>
        <w:rPr>
          <w:rFonts w:hint="cs"/>
          <w:rtl/>
        </w:rPr>
        <w:t xml:space="preserve">ואני מצטער שזו האסטרטגיה שבחר ראש הממשלה - הוא גם לא בחר אותה היום, הוא בחר אותה מזמן. אני חושב שראש ממשלה </w:t>
      </w:r>
      <w:r>
        <w:rPr>
          <w:rFonts w:hint="cs"/>
          <w:rtl/>
        </w:rPr>
        <w:t xml:space="preserve">שיש לו אחריות כלפי המדינה שהוא עומד בראשה, צריך להגיד: אני לא במקום המדינה ולא לפני המדינה. אם הגיע המצב כדי כך שאני לא יכול לשרת את המדינה - כמו שעשה הנשיא ויצמן, אומנם בתפקיד אחר, הוא אמר: עד כאן, יבואו אחרים, ימלאו את מקומי, אני את שלי עשיתי, ההיסטוריה </w:t>
      </w:r>
      <w:r>
        <w:rPr>
          <w:rFonts w:hint="cs"/>
          <w:rtl/>
        </w:rPr>
        <w:t>תשפוט אותי, אני הולך לביתי. וזו הצעתי לראש הממשלה. תודה רבה.</w:t>
      </w:r>
    </w:p>
    <w:p w14:paraId="23912A24" w14:textId="77777777" w:rsidR="00000000" w:rsidRDefault="00162D07">
      <w:pPr>
        <w:pStyle w:val="af1"/>
        <w:rPr>
          <w:rtl/>
        </w:rPr>
      </w:pPr>
      <w:r>
        <w:rPr>
          <w:rtl/>
        </w:rPr>
        <w:br/>
        <w:t>היו"ר ראובן ריבלין:</w:t>
      </w:r>
    </w:p>
    <w:p w14:paraId="130A5FF4" w14:textId="77777777" w:rsidR="00000000" w:rsidRDefault="00162D07">
      <w:pPr>
        <w:pStyle w:val="a0"/>
        <w:rPr>
          <w:rtl/>
        </w:rPr>
      </w:pPr>
    </w:p>
    <w:p w14:paraId="100FC1F3" w14:textId="77777777" w:rsidR="00000000" w:rsidRDefault="00162D07">
      <w:pPr>
        <w:pStyle w:val="a0"/>
        <w:rPr>
          <w:rFonts w:hint="cs"/>
          <w:rtl/>
        </w:rPr>
      </w:pPr>
      <w:r>
        <w:rPr>
          <w:rFonts w:hint="cs"/>
          <w:rtl/>
        </w:rPr>
        <w:t>תודה. עכשיו חבר הכנסת בורג - אינו נוכח; חברת הכנסת יולי תמיר - אינה נוכחת; חבר הכנסת דוד אזולאי - אינו נוכח; חבר הכנסת שלמה בניזרי - אינו נוכח; חבר הכנסת נסים דהן - אינו נוכ</w:t>
      </w:r>
      <w:r>
        <w:rPr>
          <w:rFonts w:hint="cs"/>
          <w:rtl/>
        </w:rPr>
        <w:t xml:space="preserve">ח. חבר הכנסת יצחק וקנין. אחריו - חברי הכנסת אלי ישי, אמנון כהן, יצחק כהן ויעקב מרגי. </w:t>
      </w:r>
    </w:p>
    <w:p w14:paraId="4790447E" w14:textId="77777777" w:rsidR="00000000" w:rsidRDefault="00162D07">
      <w:pPr>
        <w:pStyle w:val="af0"/>
        <w:rPr>
          <w:rtl/>
        </w:rPr>
      </w:pPr>
      <w:r>
        <w:rPr>
          <w:rtl/>
        </w:rPr>
        <w:br/>
        <w:t>אליעזר כהן (האיחוד הלאומי - ישראל ביתנו):</w:t>
      </w:r>
    </w:p>
    <w:p w14:paraId="04A07EFA" w14:textId="77777777" w:rsidR="00000000" w:rsidRDefault="00162D07">
      <w:pPr>
        <w:pStyle w:val="a0"/>
        <w:rPr>
          <w:rtl/>
        </w:rPr>
      </w:pPr>
    </w:p>
    <w:p w14:paraId="1C33F133" w14:textId="77777777" w:rsidR="00000000" w:rsidRDefault="00162D07">
      <w:pPr>
        <w:pStyle w:val="a0"/>
        <w:rPr>
          <w:rFonts w:hint="cs"/>
          <w:rtl/>
        </w:rPr>
      </w:pPr>
      <w:r>
        <w:rPr>
          <w:rFonts w:hint="cs"/>
          <w:rtl/>
        </w:rPr>
        <w:t>אחרי זה נצביע?</w:t>
      </w:r>
    </w:p>
    <w:p w14:paraId="0FB8E3BC" w14:textId="77777777" w:rsidR="00000000" w:rsidRDefault="00162D07">
      <w:pPr>
        <w:pStyle w:val="af1"/>
        <w:rPr>
          <w:rtl/>
        </w:rPr>
      </w:pPr>
      <w:r>
        <w:rPr>
          <w:rtl/>
        </w:rPr>
        <w:br/>
        <w:t>היו"ר ראובן ריבלין:</w:t>
      </w:r>
    </w:p>
    <w:p w14:paraId="43054B3C" w14:textId="77777777" w:rsidR="00000000" w:rsidRDefault="00162D07">
      <w:pPr>
        <w:pStyle w:val="a0"/>
        <w:rPr>
          <w:rtl/>
        </w:rPr>
      </w:pPr>
    </w:p>
    <w:p w14:paraId="3D240F85" w14:textId="77777777" w:rsidR="00000000" w:rsidRDefault="00162D07">
      <w:pPr>
        <w:pStyle w:val="a0"/>
        <w:rPr>
          <w:rFonts w:hint="cs"/>
          <w:rtl/>
        </w:rPr>
      </w:pPr>
      <w:r>
        <w:rPr>
          <w:rFonts w:hint="cs"/>
          <w:rtl/>
        </w:rPr>
        <w:t xml:space="preserve">לא ייפקד מקומך, יצחק. </w:t>
      </w:r>
    </w:p>
    <w:p w14:paraId="2B74292D" w14:textId="77777777" w:rsidR="00000000" w:rsidRDefault="00162D07">
      <w:pPr>
        <w:pStyle w:val="af0"/>
        <w:rPr>
          <w:rtl/>
        </w:rPr>
      </w:pPr>
      <w:r>
        <w:rPr>
          <w:rtl/>
        </w:rPr>
        <w:br/>
        <w:t>אליעזר כהן (האיחוד הלאומי - ישראל ביתנו):</w:t>
      </w:r>
    </w:p>
    <w:p w14:paraId="225C5E3E" w14:textId="77777777" w:rsidR="00000000" w:rsidRDefault="00162D07">
      <w:pPr>
        <w:pStyle w:val="a0"/>
        <w:rPr>
          <w:rtl/>
        </w:rPr>
      </w:pPr>
    </w:p>
    <w:p w14:paraId="4C984185" w14:textId="77777777" w:rsidR="00000000" w:rsidRDefault="00162D07">
      <w:pPr>
        <w:pStyle w:val="a0"/>
        <w:rPr>
          <w:rFonts w:hint="cs"/>
          <w:rtl/>
        </w:rPr>
      </w:pPr>
      <w:r>
        <w:rPr>
          <w:rFonts w:hint="cs"/>
          <w:rtl/>
        </w:rPr>
        <w:t>אחרי זה מצביעים?</w:t>
      </w:r>
    </w:p>
    <w:p w14:paraId="081672B9" w14:textId="77777777" w:rsidR="00000000" w:rsidRDefault="00162D07">
      <w:pPr>
        <w:pStyle w:val="af1"/>
        <w:rPr>
          <w:rtl/>
        </w:rPr>
      </w:pPr>
      <w:r>
        <w:rPr>
          <w:rtl/>
        </w:rPr>
        <w:br/>
        <w:t>היו"</w:t>
      </w:r>
      <w:r>
        <w:rPr>
          <w:rtl/>
        </w:rPr>
        <w:t>ר ראובן ריבלין:</w:t>
      </w:r>
    </w:p>
    <w:p w14:paraId="603BC9CB" w14:textId="77777777" w:rsidR="00000000" w:rsidRDefault="00162D07">
      <w:pPr>
        <w:pStyle w:val="a0"/>
        <w:rPr>
          <w:rtl/>
        </w:rPr>
      </w:pPr>
    </w:p>
    <w:p w14:paraId="70B95F7D" w14:textId="77777777" w:rsidR="00000000" w:rsidRDefault="00162D07">
      <w:pPr>
        <w:pStyle w:val="a0"/>
        <w:rPr>
          <w:rFonts w:hint="cs"/>
          <w:rtl/>
        </w:rPr>
      </w:pPr>
      <w:r>
        <w:rPr>
          <w:rFonts w:hint="cs"/>
          <w:rtl/>
        </w:rPr>
        <w:t>אחרי זה מבקש יושב-ראש הוועדה, רבותי, לדחות את ההצבעה, ואם יהיה מישהו שיתנגד ביניכם - אני אקיים את ההצבעה.</w:t>
      </w:r>
    </w:p>
    <w:p w14:paraId="12912A16" w14:textId="77777777" w:rsidR="00000000" w:rsidRDefault="00162D07">
      <w:pPr>
        <w:pStyle w:val="af0"/>
        <w:rPr>
          <w:rtl/>
        </w:rPr>
      </w:pPr>
      <w:r>
        <w:rPr>
          <w:rtl/>
        </w:rPr>
        <w:br/>
        <w:t>יצחק כהן (ש"ס):</w:t>
      </w:r>
    </w:p>
    <w:p w14:paraId="66084237" w14:textId="77777777" w:rsidR="00000000" w:rsidRDefault="00162D07">
      <w:pPr>
        <w:pStyle w:val="a0"/>
        <w:rPr>
          <w:rtl/>
        </w:rPr>
      </w:pPr>
    </w:p>
    <w:p w14:paraId="65E128F8" w14:textId="77777777" w:rsidR="00000000" w:rsidRDefault="00162D07">
      <w:pPr>
        <w:pStyle w:val="a0"/>
        <w:rPr>
          <w:rFonts w:hint="cs"/>
          <w:rtl/>
        </w:rPr>
      </w:pPr>
      <w:r>
        <w:rPr>
          <w:rFonts w:hint="cs"/>
          <w:rtl/>
        </w:rPr>
        <w:t>איפה טומי וסלמפל?</w:t>
      </w:r>
      <w:r>
        <w:rPr>
          <w:rFonts w:hint="cs"/>
        </w:rPr>
        <w:t xml:space="preserve"> </w:t>
      </w:r>
      <w:r>
        <w:rPr>
          <w:rFonts w:hint="cs"/>
          <w:rtl/>
        </w:rPr>
        <w:t xml:space="preserve"> </w:t>
      </w:r>
    </w:p>
    <w:p w14:paraId="09EDAF01" w14:textId="77777777" w:rsidR="00000000" w:rsidRDefault="00162D07">
      <w:pPr>
        <w:pStyle w:val="af1"/>
        <w:rPr>
          <w:rtl/>
        </w:rPr>
      </w:pPr>
      <w:r>
        <w:rPr>
          <w:rtl/>
        </w:rPr>
        <w:br/>
        <w:t>היו"ר ראובן ריבלין:</w:t>
      </w:r>
    </w:p>
    <w:p w14:paraId="7E5F64F8" w14:textId="77777777" w:rsidR="00000000" w:rsidRDefault="00162D07">
      <w:pPr>
        <w:pStyle w:val="a0"/>
        <w:rPr>
          <w:rtl/>
        </w:rPr>
      </w:pPr>
    </w:p>
    <w:p w14:paraId="2CB1735C" w14:textId="77777777" w:rsidR="00000000" w:rsidRDefault="00162D07">
      <w:pPr>
        <w:pStyle w:val="a0"/>
        <w:rPr>
          <w:rFonts w:hint="cs"/>
          <w:rtl/>
        </w:rPr>
      </w:pPr>
      <w:r>
        <w:rPr>
          <w:rFonts w:hint="cs"/>
          <w:rtl/>
        </w:rPr>
        <w:t>הוא מבקש לדחות את ההצבעה. אם מישהו מכם - אחד יתנגד - אני אקיים את ההצבעה.</w:t>
      </w:r>
    </w:p>
    <w:p w14:paraId="2EA34E3D" w14:textId="77777777" w:rsidR="00000000" w:rsidRDefault="00162D07">
      <w:pPr>
        <w:pStyle w:val="af0"/>
        <w:rPr>
          <w:rtl/>
        </w:rPr>
      </w:pPr>
      <w:r>
        <w:rPr>
          <w:rtl/>
        </w:rPr>
        <w:br/>
        <w:t>יצחק כהן (ש"ס):</w:t>
      </w:r>
    </w:p>
    <w:p w14:paraId="49FD4E61" w14:textId="77777777" w:rsidR="00000000" w:rsidRDefault="00162D07">
      <w:pPr>
        <w:pStyle w:val="a0"/>
        <w:rPr>
          <w:rtl/>
        </w:rPr>
      </w:pPr>
    </w:p>
    <w:p w14:paraId="15B4BF60" w14:textId="77777777" w:rsidR="00000000" w:rsidRDefault="00162D07">
      <w:pPr>
        <w:pStyle w:val="a0"/>
        <w:rPr>
          <w:rFonts w:hint="cs"/>
          <w:rtl/>
        </w:rPr>
      </w:pPr>
      <w:r>
        <w:rPr>
          <w:rFonts w:hint="cs"/>
          <w:rtl/>
        </w:rPr>
        <w:t>טומי וסלמפל, איפה הוא?</w:t>
      </w:r>
      <w:r>
        <w:rPr>
          <w:rFonts w:hint="cs"/>
        </w:rPr>
        <w:t xml:space="preserve"> </w:t>
      </w:r>
      <w:r>
        <w:rPr>
          <w:rFonts w:hint="cs"/>
          <w:rtl/>
        </w:rPr>
        <w:t xml:space="preserve">היה פה קודם. </w:t>
      </w:r>
    </w:p>
    <w:p w14:paraId="521E7B13" w14:textId="77777777" w:rsidR="00000000" w:rsidRDefault="00162D07">
      <w:pPr>
        <w:pStyle w:val="a"/>
        <w:rPr>
          <w:rtl/>
        </w:rPr>
      </w:pPr>
      <w:r>
        <w:rPr>
          <w:rtl/>
        </w:rPr>
        <w:br/>
      </w:r>
      <w:bookmarkStart w:id="245" w:name="FS000000488T02_02_2004_19_37_21"/>
      <w:bookmarkStart w:id="246" w:name="_Toc78878349"/>
      <w:bookmarkEnd w:id="245"/>
      <w:r>
        <w:rPr>
          <w:rtl/>
        </w:rPr>
        <w:t>יצחק וקנין (ש"ס):</w:t>
      </w:r>
      <w:bookmarkEnd w:id="246"/>
    </w:p>
    <w:p w14:paraId="76646064" w14:textId="77777777" w:rsidR="00000000" w:rsidRDefault="00162D07">
      <w:pPr>
        <w:pStyle w:val="a0"/>
        <w:rPr>
          <w:rtl/>
        </w:rPr>
      </w:pPr>
    </w:p>
    <w:p w14:paraId="03D2CA07" w14:textId="77777777" w:rsidR="00000000" w:rsidRDefault="00162D07">
      <w:pPr>
        <w:pStyle w:val="a0"/>
        <w:rPr>
          <w:rFonts w:hint="cs"/>
          <w:rtl/>
        </w:rPr>
      </w:pPr>
      <w:r>
        <w:rPr>
          <w:rFonts w:hint="cs"/>
          <w:rtl/>
        </w:rPr>
        <w:t>אדוני היושב-ראש, חברי חברי הכנסת - - -</w:t>
      </w:r>
    </w:p>
    <w:p w14:paraId="489D1F05" w14:textId="77777777" w:rsidR="00000000" w:rsidRDefault="00162D07">
      <w:pPr>
        <w:pStyle w:val="af0"/>
        <w:rPr>
          <w:rtl/>
        </w:rPr>
      </w:pPr>
      <w:r>
        <w:rPr>
          <w:rtl/>
        </w:rPr>
        <w:br/>
        <w:t>יצחק כהן (ש"ס):</w:t>
      </w:r>
    </w:p>
    <w:p w14:paraId="4EBBF0A9" w14:textId="77777777" w:rsidR="00000000" w:rsidRDefault="00162D07">
      <w:pPr>
        <w:pStyle w:val="a0"/>
        <w:rPr>
          <w:rtl/>
        </w:rPr>
      </w:pPr>
    </w:p>
    <w:p w14:paraId="1B0C682D" w14:textId="77777777" w:rsidR="00000000" w:rsidRDefault="00162D07">
      <w:pPr>
        <w:pStyle w:val="a0"/>
        <w:rPr>
          <w:rFonts w:hint="cs"/>
          <w:rtl/>
        </w:rPr>
      </w:pPr>
      <w:r>
        <w:rPr>
          <w:rFonts w:hint="cs"/>
          <w:rtl/>
        </w:rPr>
        <w:t xml:space="preserve">איפה טומי וסלמפל, שר המשפטים? </w:t>
      </w:r>
    </w:p>
    <w:p w14:paraId="46054596" w14:textId="77777777" w:rsidR="00000000" w:rsidRDefault="00162D07">
      <w:pPr>
        <w:pStyle w:val="af1"/>
        <w:rPr>
          <w:rtl/>
        </w:rPr>
      </w:pPr>
      <w:r>
        <w:rPr>
          <w:rtl/>
        </w:rPr>
        <w:br/>
        <w:t>היו"ר ראובן ריבלין:</w:t>
      </w:r>
    </w:p>
    <w:p w14:paraId="534B7105" w14:textId="77777777" w:rsidR="00000000" w:rsidRDefault="00162D07">
      <w:pPr>
        <w:pStyle w:val="a0"/>
        <w:rPr>
          <w:rtl/>
        </w:rPr>
      </w:pPr>
    </w:p>
    <w:p w14:paraId="103BAB61" w14:textId="77777777" w:rsidR="00000000" w:rsidRDefault="00162D07">
      <w:pPr>
        <w:pStyle w:val="a0"/>
        <w:rPr>
          <w:rFonts w:hint="cs"/>
          <w:rtl/>
        </w:rPr>
      </w:pPr>
      <w:r>
        <w:rPr>
          <w:rFonts w:hint="cs"/>
          <w:rtl/>
        </w:rPr>
        <w:t xml:space="preserve">חבר הכנסת כהן, אדוני מפריע לחברו. </w:t>
      </w:r>
    </w:p>
    <w:p w14:paraId="5C2A648E" w14:textId="77777777" w:rsidR="00000000" w:rsidRDefault="00162D07">
      <w:pPr>
        <w:pStyle w:val="af0"/>
        <w:rPr>
          <w:rtl/>
        </w:rPr>
      </w:pPr>
      <w:r>
        <w:rPr>
          <w:rtl/>
        </w:rPr>
        <w:br/>
        <w:t>יצחק כהן (ש"ס):</w:t>
      </w:r>
    </w:p>
    <w:p w14:paraId="61607DE4" w14:textId="77777777" w:rsidR="00000000" w:rsidRDefault="00162D07">
      <w:pPr>
        <w:pStyle w:val="a0"/>
        <w:rPr>
          <w:rtl/>
        </w:rPr>
      </w:pPr>
    </w:p>
    <w:p w14:paraId="4DCA79A8" w14:textId="77777777" w:rsidR="00000000" w:rsidRDefault="00162D07">
      <w:pPr>
        <w:pStyle w:val="a0"/>
        <w:rPr>
          <w:rFonts w:hint="cs"/>
          <w:rtl/>
        </w:rPr>
      </w:pPr>
      <w:r>
        <w:rPr>
          <w:rFonts w:hint="cs"/>
          <w:rtl/>
        </w:rPr>
        <w:t xml:space="preserve">הוא היה פה. </w:t>
      </w:r>
    </w:p>
    <w:p w14:paraId="6BA9F619" w14:textId="77777777" w:rsidR="00000000" w:rsidRDefault="00162D07">
      <w:pPr>
        <w:pStyle w:val="-"/>
        <w:rPr>
          <w:rtl/>
        </w:rPr>
      </w:pPr>
      <w:r>
        <w:rPr>
          <w:rtl/>
        </w:rPr>
        <w:br/>
      </w:r>
      <w:bookmarkStart w:id="247" w:name="FS000000488T02_02_2004_19_38_19C"/>
      <w:bookmarkEnd w:id="247"/>
      <w:r>
        <w:rPr>
          <w:rtl/>
        </w:rPr>
        <w:t>יצח</w:t>
      </w:r>
      <w:r>
        <w:rPr>
          <w:rtl/>
        </w:rPr>
        <w:t>ק וקנין (ש"ס):</w:t>
      </w:r>
    </w:p>
    <w:p w14:paraId="725315A4" w14:textId="77777777" w:rsidR="00000000" w:rsidRDefault="00162D07">
      <w:pPr>
        <w:pStyle w:val="a0"/>
        <w:rPr>
          <w:rtl/>
        </w:rPr>
      </w:pPr>
    </w:p>
    <w:p w14:paraId="78721874" w14:textId="77777777" w:rsidR="00000000" w:rsidRDefault="00162D07">
      <w:pPr>
        <w:pStyle w:val="a0"/>
        <w:rPr>
          <w:rFonts w:hint="cs"/>
          <w:rtl/>
        </w:rPr>
      </w:pPr>
      <w:r>
        <w:rPr>
          <w:rFonts w:hint="cs"/>
          <w:rtl/>
        </w:rPr>
        <w:t xml:space="preserve">רבותי, לא סוד - המגמה האמיתית שעמדה מאחורי כל ההצעה הזאת, הן בקשר לדיינים והן בקשר למשרד הדתות, התוכנית הראשונית היתה באמת לקחת את כל הסמכויות מבית-הדין הרבני הגדול ולהעביר אותן לשר המשפטים. </w:t>
      </w:r>
    </w:p>
    <w:p w14:paraId="4C211F4A" w14:textId="77777777" w:rsidR="00000000" w:rsidRDefault="00162D07">
      <w:pPr>
        <w:pStyle w:val="a0"/>
        <w:rPr>
          <w:rFonts w:hint="cs"/>
          <w:rtl/>
        </w:rPr>
      </w:pPr>
    </w:p>
    <w:p w14:paraId="2DBA2B2E" w14:textId="77777777" w:rsidR="00000000" w:rsidRDefault="00162D07">
      <w:pPr>
        <w:pStyle w:val="a0"/>
        <w:rPr>
          <w:rFonts w:hint="cs"/>
          <w:rtl/>
        </w:rPr>
      </w:pPr>
      <w:r>
        <w:rPr>
          <w:rFonts w:hint="cs"/>
          <w:rtl/>
        </w:rPr>
        <w:t>אבל, כבר נאמר: "רבות מחשבות בלב איש, ועצת ה' הי</w:t>
      </w:r>
      <w:r>
        <w:rPr>
          <w:rFonts w:hint="cs"/>
          <w:rtl/>
        </w:rPr>
        <w:t>א תקום". ואכן, המחשבה היתה מסוימת, והתוצאה היא תוצאה אחרת. צודק אופיר פינס בחלק מדבריו - אני חייב להגיד לו את האמת - שההבטחות של סיעת שינוי לבוחרים שלה היו גדולות, דווקא בקטע הזה של נישואים אזרחיים, של כל נושא הגירושים והנישואים. והמחשבה הזאת לא יצאה לפועל</w:t>
      </w:r>
      <w:r>
        <w:rPr>
          <w:rFonts w:hint="cs"/>
          <w:rtl/>
        </w:rPr>
        <w:t xml:space="preserve">. </w:t>
      </w:r>
    </w:p>
    <w:p w14:paraId="5A17609F" w14:textId="77777777" w:rsidR="00000000" w:rsidRDefault="00162D07">
      <w:pPr>
        <w:pStyle w:val="a0"/>
        <w:rPr>
          <w:rFonts w:hint="cs"/>
          <w:rtl/>
        </w:rPr>
      </w:pPr>
    </w:p>
    <w:p w14:paraId="4DE29697" w14:textId="77777777" w:rsidR="00000000" w:rsidRDefault="00162D07">
      <w:pPr>
        <w:pStyle w:val="a0"/>
        <w:rPr>
          <w:rFonts w:hint="cs"/>
          <w:rtl/>
        </w:rPr>
      </w:pPr>
      <w:r>
        <w:rPr>
          <w:rFonts w:hint="cs"/>
          <w:rtl/>
        </w:rPr>
        <w:t>אבל, אני חייב להגיד פה משהו שצריך לדעת אותו. כבר אמרו חז"ל שבדור הזה - הדור האחרון - יעמדו אנשים שינסו לעקור את התורה, ונשבע רבי שמעון בר יוחאי ואמר: חס ושלום שתשתכח תורה מישראל, שנאמר: לא תישכח מפי זרעו - עד עולם. כך שבאמת אני לא מודאג. גם אם שר המשפט</w:t>
      </w:r>
      <w:r>
        <w:rPr>
          <w:rFonts w:hint="cs"/>
          <w:rtl/>
        </w:rPr>
        <w:t xml:space="preserve">ים היה מצליח לעשות את מה שהוא זמם - אנחנו לא זקוקים. הציבור הדתי והחרדי במדינת ישראל - עם חוק, בלי החוק - היה ממשיך לשמור תרי"ג מצוות על-פי תורתנו הקדושה. </w:t>
      </w:r>
    </w:p>
    <w:p w14:paraId="08B80F1A" w14:textId="77777777" w:rsidR="00000000" w:rsidRDefault="00162D07">
      <w:pPr>
        <w:pStyle w:val="a0"/>
        <w:rPr>
          <w:rFonts w:hint="cs"/>
          <w:rtl/>
        </w:rPr>
      </w:pPr>
    </w:p>
    <w:p w14:paraId="18280FAC" w14:textId="77777777" w:rsidR="00000000" w:rsidRDefault="00162D07">
      <w:pPr>
        <w:pStyle w:val="a0"/>
        <w:rPr>
          <w:rFonts w:hint="cs"/>
          <w:rtl/>
        </w:rPr>
      </w:pPr>
      <w:r>
        <w:rPr>
          <w:rFonts w:hint="cs"/>
          <w:rtl/>
        </w:rPr>
        <w:t>וזה צריך להיות ברור לכל אלה שקמים השכם והערב ומנסים לעקור כל דבר שיש בו שמץ של יהדות. זה לא סוד - ת</w:t>
      </w:r>
      <w:r>
        <w:rPr>
          <w:rFonts w:hint="cs"/>
          <w:rtl/>
        </w:rPr>
        <w:t xml:space="preserve">נועת שינוי חרתה על דגלה לעקור כל דבר שיש בו טיפה יהדות. לא צריך. ברוך השם, המחשבה וגם מה שהם זממו, לא יצא לפועל. </w:t>
      </w:r>
    </w:p>
    <w:p w14:paraId="53EDE7F0" w14:textId="77777777" w:rsidR="00000000" w:rsidRDefault="00162D07">
      <w:pPr>
        <w:pStyle w:val="a0"/>
        <w:rPr>
          <w:rFonts w:hint="cs"/>
          <w:rtl/>
        </w:rPr>
      </w:pPr>
    </w:p>
    <w:p w14:paraId="68E7D3B4" w14:textId="77777777" w:rsidR="00000000" w:rsidRDefault="00162D07">
      <w:pPr>
        <w:pStyle w:val="a0"/>
        <w:rPr>
          <w:rFonts w:hint="cs"/>
          <w:rtl/>
        </w:rPr>
      </w:pPr>
      <w:r>
        <w:rPr>
          <w:rFonts w:hint="cs"/>
          <w:rtl/>
        </w:rPr>
        <w:t>אני רוצה לגעת בנושא שנגענו בו לפני כן, נושא הרשויות. עמד פה שר הפנים, רבותי, ואני מתפלא - הרי לא היה קיצוץ של 50% בתקציב של משרד, בשום משרד מ</w:t>
      </w:r>
      <w:r>
        <w:rPr>
          <w:rFonts w:hint="cs"/>
          <w:rtl/>
        </w:rPr>
        <w:t>משלתי לא היה קיצוץ כזה. עומד פה שר הפנים ואומר: היה לי סיכום עם שר האוצר. איזה סיכום היה? האם יש עוד משרד אחד שהיה בו קיצוץ דרסטי כזה? הרי מלכתחילה הוא היה צריך להגיד: רבותי, אני מוכן שתשיתו עלי את הקיצוץ שמשיתים על כל משרדי הממשלה - 4%, 10%.</w:t>
      </w:r>
    </w:p>
    <w:p w14:paraId="20B1815A" w14:textId="77777777" w:rsidR="00000000" w:rsidRDefault="00162D07">
      <w:pPr>
        <w:pStyle w:val="af1"/>
        <w:rPr>
          <w:rtl/>
        </w:rPr>
      </w:pPr>
      <w:r>
        <w:rPr>
          <w:rtl/>
        </w:rPr>
        <w:br/>
        <w:t xml:space="preserve">היו"ר ראובן </w:t>
      </w:r>
      <w:r>
        <w:rPr>
          <w:rtl/>
        </w:rPr>
        <w:t>ריבלין:</w:t>
      </w:r>
    </w:p>
    <w:p w14:paraId="54BC0ED2" w14:textId="77777777" w:rsidR="00000000" w:rsidRDefault="00162D07">
      <w:pPr>
        <w:pStyle w:val="a0"/>
        <w:rPr>
          <w:rtl/>
        </w:rPr>
      </w:pPr>
    </w:p>
    <w:p w14:paraId="4D915FCF" w14:textId="77777777" w:rsidR="00000000" w:rsidRDefault="00162D07">
      <w:pPr>
        <w:pStyle w:val="a0"/>
        <w:rPr>
          <w:rFonts w:hint="cs"/>
          <w:rtl/>
        </w:rPr>
      </w:pPr>
      <w:r>
        <w:rPr>
          <w:rFonts w:hint="cs"/>
          <w:rtl/>
        </w:rPr>
        <w:t xml:space="preserve">לאדוני עוד שתי דקות, כי הוא הרי מדבר על ענייני דיומא, אז אני מקפיד על חמש דקות. </w:t>
      </w:r>
    </w:p>
    <w:p w14:paraId="5D157A04" w14:textId="77777777" w:rsidR="00000000" w:rsidRDefault="00162D07">
      <w:pPr>
        <w:pStyle w:val="-"/>
        <w:rPr>
          <w:rtl/>
        </w:rPr>
      </w:pPr>
      <w:r>
        <w:rPr>
          <w:rtl/>
        </w:rPr>
        <w:br/>
      </w:r>
      <w:bookmarkStart w:id="248" w:name="FS000000488T02_02_2004_19_48_51C"/>
      <w:bookmarkEnd w:id="248"/>
      <w:r>
        <w:rPr>
          <w:rtl/>
        </w:rPr>
        <w:t>יצחק וקנין (ש"ס):</w:t>
      </w:r>
    </w:p>
    <w:p w14:paraId="1BF6C1EC" w14:textId="77777777" w:rsidR="00000000" w:rsidRDefault="00162D07">
      <w:pPr>
        <w:pStyle w:val="a0"/>
        <w:rPr>
          <w:rtl/>
        </w:rPr>
      </w:pPr>
    </w:p>
    <w:p w14:paraId="647A45BC" w14:textId="77777777" w:rsidR="00000000" w:rsidRDefault="00162D07">
      <w:pPr>
        <w:pStyle w:val="a0"/>
        <w:rPr>
          <w:rFonts w:hint="cs"/>
          <w:rtl/>
        </w:rPr>
      </w:pPr>
      <w:r>
        <w:rPr>
          <w:rFonts w:hint="cs"/>
          <w:rtl/>
        </w:rPr>
        <w:t xml:space="preserve">אני אסיים, אני מקווה שאני אסיים בזמן. </w:t>
      </w:r>
    </w:p>
    <w:p w14:paraId="41D236AE" w14:textId="77777777" w:rsidR="00000000" w:rsidRDefault="00162D07">
      <w:pPr>
        <w:pStyle w:val="a0"/>
        <w:rPr>
          <w:rFonts w:hint="cs"/>
          <w:rtl/>
        </w:rPr>
      </w:pPr>
    </w:p>
    <w:p w14:paraId="388894F1" w14:textId="77777777" w:rsidR="00000000" w:rsidRDefault="00162D07">
      <w:pPr>
        <w:pStyle w:val="a0"/>
        <w:rPr>
          <w:rFonts w:hint="cs"/>
          <w:rtl/>
        </w:rPr>
      </w:pPr>
      <w:r>
        <w:rPr>
          <w:rFonts w:hint="cs"/>
          <w:rtl/>
        </w:rPr>
        <w:t>אז הוא עומד פה ובעצם על מי הוא מלין? הוא נתן את הסכמתו. מלכתחילה הוא היה צריך לבוא ולהגיד לממשלה: רבותי, א</w:t>
      </w:r>
      <w:r>
        <w:rPr>
          <w:rFonts w:hint="cs"/>
          <w:rtl/>
        </w:rPr>
        <w:t xml:space="preserve">ני בעד הקיצוץ; מה שמשיתים על כל משרדי הממשלה - שישיתו עלי, אני לא צריך להיות שונה. אבל, לבוא ולנדב 2 מיליארדים על חשבון המשרד - מה, הוא לא יודע את המצב של הרשויות? עד כמה המצב קשה? הוא יודע יותר טוב מכולם; או שהוא לא למד את התפקיד. אני יכול להגיד לכם, ממה </w:t>
      </w:r>
      <w:r>
        <w:rPr>
          <w:rFonts w:hint="cs"/>
          <w:rtl/>
        </w:rPr>
        <w:t>שאני יודע, שאפילו להיפגש עם ראשי רשויות - הוא לא נפגש. הוא לא רוצה להיפגש.</w:t>
      </w:r>
    </w:p>
    <w:p w14:paraId="6AC6B252" w14:textId="77777777" w:rsidR="00000000" w:rsidRDefault="00162D07">
      <w:pPr>
        <w:pStyle w:val="af0"/>
        <w:rPr>
          <w:rtl/>
        </w:rPr>
      </w:pPr>
      <w:r>
        <w:rPr>
          <w:rtl/>
        </w:rPr>
        <w:br/>
        <w:t>יצחק כהן (ש"ס):</w:t>
      </w:r>
    </w:p>
    <w:p w14:paraId="63B3ECA6" w14:textId="77777777" w:rsidR="00000000" w:rsidRDefault="00162D07">
      <w:pPr>
        <w:pStyle w:val="a0"/>
        <w:rPr>
          <w:rtl/>
        </w:rPr>
      </w:pPr>
    </w:p>
    <w:p w14:paraId="088A75B3" w14:textId="77777777" w:rsidR="00000000" w:rsidRDefault="00162D07">
      <w:pPr>
        <w:pStyle w:val="a0"/>
        <w:rPr>
          <w:rFonts w:hint="cs"/>
          <w:rtl/>
        </w:rPr>
      </w:pPr>
      <w:r>
        <w:rPr>
          <w:rFonts w:hint="cs"/>
          <w:rtl/>
        </w:rPr>
        <w:t>רק בהוד-השרון, איפה שמשמידים חתולים - שם יש לו בעיה קשה מאוד - - -</w:t>
      </w:r>
    </w:p>
    <w:p w14:paraId="42D1FBE4" w14:textId="77777777" w:rsidR="00000000" w:rsidRDefault="00162D07">
      <w:pPr>
        <w:pStyle w:val="-"/>
        <w:rPr>
          <w:rtl/>
        </w:rPr>
      </w:pPr>
      <w:r>
        <w:rPr>
          <w:rtl/>
        </w:rPr>
        <w:br/>
      </w:r>
      <w:bookmarkStart w:id="249" w:name="FS000000488T02_02_2004_19_55_08C"/>
      <w:bookmarkEnd w:id="249"/>
      <w:r>
        <w:rPr>
          <w:rtl/>
        </w:rPr>
        <w:t>יצחק וקנין (ש"ס):</w:t>
      </w:r>
    </w:p>
    <w:p w14:paraId="0CB92596" w14:textId="77777777" w:rsidR="00000000" w:rsidRDefault="00162D07">
      <w:pPr>
        <w:pStyle w:val="a0"/>
        <w:rPr>
          <w:rtl/>
        </w:rPr>
      </w:pPr>
    </w:p>
    <w:p w14:paraId="35E3911B" w14:textId="77777777" w:rsidR="00000000" w:rsidRDefault="00162D07">
      <w:pPr>
        <w:pStyle w:val="a0"/>
        <w:rPr>
          <w:rFonts w:hint="cs"/>
          <w:rtl/>
        </w:rPr>
      </w:pPr>
      <w:r>
        <w:rPr>
          <w:rFonts w:hint="cs"/>
          <w:rtl/>
        </w:rPr>
        <w:t>אני רוצה להגיד לכם, רבותי, הרי זה אבסורד. הרשויות בקריסה מוחלטת. גם כך השיתו</w:t>
      </w:r>
      <w:r>
        <w:rPr>
          <w:rFonts w:hint="cs"/>
          <w:rtl/>
        </w:rPr>
        <w:t xml:space="preserve"> עליהם את החינוך ואת הרווחה - הסעות ושמירה בבתי-ספר. בא השר ומנדב על חשבונם בתקציבי הפיתוח. דרך אגב, הוא נידב 400 מיליון שקל בתקציב הפיתוח - אני לא מדבר על מענקי האיזון - ואני דיברתי עם ראשי רשויות, אומרים לי: שמע, עוד לא היה דבר כזה. </w:t>
      </w:r>
    </w:p>
    <w:p w14:paraId="764299B0" w14:textId="77777777" w:rsidR="00000000" w:rsidRDefault="00162D07">
      <w:pPr>
        <w:pStyle w:val="a0"/>
        <w:rPr>
          <w:rFonts w:hint="cs"/>
          <w:rtl/>
        </w:rPr>
      </w:pPr>
    </w:p>
    <w:p w14:paraId="740EEFD1" w14:textId="77777777" w:rsidR="00000000" w:rsidRDefault="00162D07">
      <w:pPr>
        <w:pStyle w:val="a0"/>
        <w:rPr>
          <w:rFonts w:hint="cs"/>
          <w:rtl/>
        </w:rPr>
      </w:pPr>
      <w:r>
        <w:rPr>
          <w:rFonts w:hint="cs"/>
          <w:rtl/>
        </w:rPr>
        <w:t xml:space="preserve">לבוא, לגלגל כביכול </w:t>
      </w:r>
      <w:r>
        <w:rPr>
          <w:rFonts w:hint="cs"/>
          <w:rtl/>
        </w:rPr>
        <w:t xml:space="preserve">על השר הקודם. אמרתי: יש איזה דבר שצריך באמת לשים אותו פה על השולחן. מה היו עושים שר הפנים, וכל מפלגת שינוי, אם לא היתה תנועת ש"ס? על מי היו מדביקים את הרפש הזה? אני אומר: לפעמים טוב שקיימת תנועת ש"ס, שאפשר להדביק עליה את הרפש שהם כל יום יוצרים. </w:t>
      </w:r>
    </w:p>
    <w:p w14:paraId="7C1320EE" w14:textId="77777777" w:rsidR="00000000" w:rsidRDefault="00162D07">
      <w:pPr>
        <w:pStyle w:val="a0"/>
        <w:rPr>
          <w:rFonts w:hint="cs"/>
          <w:rtl/>
        </w:rPr>
      </w:pPr>
    </w:p>
    <w:p w14:paraId="04E33BFB" w14:textId="77777777" w:rsidR="00000000" w:rsidRDefault="00162D07">
      <w:pPr>
        <w:pStyle w:val="a0"/>
        <w:rPr>
          <w:rFonts w:hint="cs"/>
          <w:rtl/>
        </w:rPr>
      </w:pPr>
      <w:r>
        <w:rPr>
          <w:rFonts w:hint="cs"/>
          <w:rtl/>
        </w:rPr>
        <w:t>לצערנו הר</w:t>
      </w:r>
      <w:r>
        <w:rPr>
          <w:rFonts w:hint="cs"/>
          <w:rtl/>
        </w:rPr>
        <w:t>ב, הם ממיטים אסון על הרשויות המקומיות, על העיריות. ממיטים אסון ביודעין - -</w:t>
      </w:r>
    </w:p>
    <w:p w14:paraId="1C80C6DB" w14:textId="77777777" w:rsidR="00000000" w:rsidRDefault="00162D07">
      <w:pPr>
        <w:pStyle w:val="af1"/>
        <w:rPr>
          <w:rtl/>
        </w:rPr>
      </w:pPr>
      <w:r>
        <w:rPr>
          <w:rtl/>
        </w:rPr>
        <w:br/>
        <w:t>היו"ר ראובן ריבלין:</w:t>
      </w:r>
    </w:p>
    <w:p w14:paraId="13597BA7" w14:textId="77777777" w:rsidR="00000000" w:rsidRDefault="00162D07">
      <w:pPr>
        <w:pStyle w:val="a0"/>
        <w:rPr>
          <w:rtl/>
        </w:rPr>
      </w:pPr>
    </w:p>
    <w:p w14:paraId="6AE98311" w14:textId="77777777" w:rsidR="00000000" w:rsidRDefault="00162D07">
      <w:pPr>
        <w:pStyle w:val="a0"/>
        <w:rPr>
          <w:rFonts w:hint="cs"/>
          <w:rtl/>
        </w:rPr>
      </w:pPr>
      <w:r>
        <w:rPr>
          <w:rFonts w:hint="cs"/>
          <w:rtl/>
        </w:rPr>
        <w:t>תודה רבה.</w:t>
      </w:r>
    </w:p>
    <w:p w14:paraId="1B56155E" w14:textId="77777777" w:rsidR="00000000" w:rsidRDefault="00162D07">
      <w:pPr>
        <w:pStyle w:val="-"/>
        <w:rPr>
          <w:rtl/>
        </w:rPr>
      </w:pPr>
    </w:p>
    <w:p w14:paraId="507E8A18" w14:textId="77777777" w:rsidR="00000000" w:rsidRDefault="00162D07">
      <w:pPr>
        <w:pStyle w:val="-"/>
        <w:rPr>
          <w:rtl/>
        </w:rPr>
      </w:pPr>
      <w:r>
        <w:rPr>
          <w:rtl/>
        </w:rPr>
        <w:br/>
      </w:r>
      <w:bookmarkStart w:id="250" w:name="FS000000488T02_02_2004_20_00_01C"/>
      <w:bookmarkEnd w:id="250"/>
      <w:r>
        <w:rPr>
          <w:rtl/>
        </w:rPr>
        <w:t>יצחק וקנין (ש"ס):</w:t>
      </w:r>
    </w:p>
    <w:p w14:paraId="2184977B" w14:textId="77777777" w:rsidR="00000000" w:rsidRDefault="00162D07">
      <w:pPr>
        <w:pStyle w:val="a0"/>
        <w:rPr>
          <w:rtl/>
        </w:rPr>
      </w:pPr>
    </w:p>
    <w:p w14:paraId="76B41E93" w14:textId="77777777" w:rsidR="00000000" w:rsidRDefault="00162D07">
      <w:pPr>
        <w:pStyle w:val="a0"/>
        <w:rPr>
          <w:rFonts w:hint="cs"/>
          <w:rtl/>
        </w:rPr>
      </w:pPr>
      <w:r>
        <w:rPr>
          <w:rFonts w:hint="cs"/>
          <w:rtl/>
        </w:rPr>
        <w:t>- - ומגלגלים את זה על מישהו אחר. לכן, רבותי, אני חושב שהממשלה הזאת, עם כל ההרכב שלה, עם כל מעשיה - אין תחום אחד, ואני חוזר ואומר</w:t>
      </w:r>
      <w:r>
        <w:rPr>
          <w:rFonts w:hint="cs"/>
          <w:rtl/>
        </w:rPr>
        <w:t xml:space="preserve"> את זה - שלא נכשלה בו הממשלה הזאת. אין תחום אחד. תודה.</w:t>
      </w:r>
    </w:p>
    <w:p w14:paraId="7705E5E2" w14:textId="77777777" w:rsidR="00000000" w:rsidRDefault="00162D07">
      <w:pPr>
        <w:pStyle w:val="af1"/>
        <w:rPr>
          <w:rtl/>
        </w:rPr>
      </w:pPr>
      <w:r>
        <w:rPr>
          <w:rtl/>
        </w:rPr>
        <w:br/>
        <w:t>היו"ר ראובן ריבלין:</w:t>
      </w:r>
    </w:p>
    <w:p w14:paraId="3851124D" w14:textId="77777777" w:rsidR="00000000" w:rsidRDefault="00162D07">
      <w:pPr>
        <w:pStyle w:val="a0"/>
        <w:rPr>
          <w:rtl/>
        </w:rPr>
      </w:pPr>
    </w:p>
    <w:p w14:paraId="1937EFEA" w14:textId="77777777" w:rsidR="00000000" w:rsidRDefault="00162D07">
      <w:pPr>
        <w:pStyle w:val="a0"/>
        <w:rPr>
          <w:rFonts w:hint="cs"/>
          <w:rtl/>
        </w:rPr>
      </w:pPr>
      <w:r>
        <w:rPr>
          <w:rFonts w:hint="cs"/>
          <w:rtl/>
        </w:rPr>
        <w:t>תודה. חבר הכנסת אלי ישי - אינו נוכח; אמנון כהן - אינו נוכח. חבר הכנסת יצחק כהן, לכבודו חמש דקות. אני אקפיד הפעם על הזמן, משום שיושב-ראש הוועדה צריך להיזקק לתוכנית שנקראת תוכנית חד</w:t>
      </w:r>
      <w:r>
        <w:rPr>
          <w:rFonts w:hint="cs"/>
          <w:rtl/>
        </w:rPr>
        <w:t>שות, ואני אאפשר לו כמובן.</w:t>
      </w:r>
    </w:p>
    <w:p w14:paraId="11FB929E" w14:textId="77777777" w:rsidR="00000000" w:rsidRDefault="00162D07">
      <w:pPr>
        <w:pStyle w:val="a"/>
        <w:rPr>
          <w:rtl/>
        </w:rPr>
      </w:pPr>
      <w:r>
        <w:rPr>
          <w:rtl/>
        </w:rPr>
        <w:br/>
      </w:r>
      <w:bookmarkStart w:id="251" w:name="FS000000580T02_02_2004_20_02_11"/>
      <w:bookmarkStart w:id="252" w:name="_Toc78878350"/>
      <w:bookmarkEnd w:id="251"/>
      <w:r>
        <w:rPr>
          <w:rtl/>
        </w:rPr>
        <w:t>יצחק כהן (ש"ס):</w:t>
      </w:r>
      <w:bookmarkEnd w:id="252"/>
    </w:p>
    <w:p w14:paraId="7B346A1F" w14:textId="77777777" w:rsidR="00000000" w:rsidRDefault="00162D07">
      <w:pPr>
        <w:pStyle w:val="a0"/>
        <w:rPr>
          <w:rtl/>
        </w:rPr>
      </w:pPr>
    </w:p>
    <w:p w14:paraId="24D82658" w14:textId="77777777" w:rsidR="00000000" w:rsidRDefault="00162D07">
      <w:pPr>
        <w:pStyle w:val="a0"/>
        <w:rPr>
          <w:rFonts w:hint="cs"/>
          <w:rtl/>
        </w:rPr>
      </w:pPr>
      <w:r>
        <w:rPr>
          <w:rFonts w:hint="cs"/>
          <w:rtl/>
        </w:rPr>
        <w:t xml:space="preserve">תודה, אדוני היושב-ראש. </w:t>
      </w:r>
    </w:p>
    <w:p w14:paraId="1343B3D8" w14:textId="77777777" w:rsidR="00000000" w:rsidRDefault="00162D07">
      <w:pPr>
        <w:pStyle w:val="a0"/>
        <w:rPr>
          <w:rFonts w:hint="cs"/>
          <w:rtl/>
        </w:rPr>
      </w:pPr>
    </w:p>
    <w:p w14:paraId="27572FF3" w14:textId="77777777" w:rsidR="00000000" w:rsidRDefault="00162D07">
      <w:pPr>
        <w:pStyle w:val="a0"/>
        <w:rPr>
          <w:rFonts w:hint="cs"/>
          <w:rtl/>
        </w:rPr>
      </w:pPr>
      <w:r>
        <w:rPr>
          <w:rFonts w:hint="cs"/>
          <w:rtl/>
        </w:rPr>
        <w:t>אדוני היושב-ראש, חברי חברי הכנסת,</w:t>
      </w:r>
      <w:r>
        <w:rPr>
          <w:rtl/>
        </w:rPr>
        <w:t xml:space="preserve"> </w:t>
      </w:r>
      <w:r>
        <w:rPr>
          <w:rFonts w:hint="cs"/>
          <w:rtl/>
        </w:rPr>
        <w:t xml:space="preserve">אנחנו נמצאים באחת התקופות הקשות ביותר של מדינת ישראל מאז קיומה כמדינה, מאז הכרזת העצמאות. יש פה משבר מנהיגותי חמור ביותר, יש פה משבר אמון - וראינו את זה </w:t>
      </w:r>
      <w:r>
        <w:rPr>
          <w:rFonts w:hint="cs"/>
          <w:rtl/>
        </w:rPr>
        <w:t>היום בהצבעה, שבה כמעט על חודו של קול, הצבעת אי-אמון בממשלה ממש על חודו של קול, כמעט עברה - - -</w:t>
      </w:r>
    </w:p>
    <w:p w14:paraId="56D745E2" w14:textId="77777777" w:rsidR="00000000" w:rsidRDefault="00162D07">
      <w:pPr>
        <w:pStyle w:val="af1"/>
        <w:rPr>
          <w:rtl/>
        </w:rPr>
      </w:pPr>
      <w:r>
        <w:rPr>
          <w:rtl/>
        </w:rPr>
        <w:br/>
        <w:t>היו"ר ראובן ריבלין:</w:t>
      </w:r>
    </w:p>
    <w:p w14:paraId="1BA0C951" w14:textId="77777777" w:rsidR="00000000" w:rsidRDefault="00162D07">
      <w:pPr>
        <w:pStyle w:val="a0"/>
        <w:rPr>
          <w:rtl/>
        </w:rPr>
      </w:pPr>
    </w:p>
    <w:p w14:paraId="0257F695" w14:textId="77777777" w:rsidR="00000000" w:rsidRDefault="00162D07">
      <w:pPr>
        <w:pStyle w:val="a0"/>
        <w:rPr>
          <w:rFonts w:hint="cs"/>
          <w:rtl/>
        </w:rPr>
      </w:pPr>
      <w:r>
        <w:rPr>
          <w:rFonts w:hint="cs"/>
          <w:rtl/>
        </w:rPr>
        <w:t>אבל צריך לזכור שצריכים 61.</w:t>
      </w:r>
    </w:p>
    <w:p w14:paraId="039B508E" w14:textId="77777777" w:rsidR="00000000" w:rsidRDefault="00162D07">
      <w:pPr>
        <w:pStyle w:val="-"/>
        <w:rPr>
          <w:rtl/>
        </w:rPr>
      </w:pPr>
      <w:r>
        <w:rPr>
          <w:rtl/>
        </w:rPr>
        <w:br/>
      </w:r>
      <w:bookmarkStart w:id="253" w:name="FS000000580T02_02_2004_20_04_02C"/>
      <w:bookmarkEnd w:id="253"/>
      <w:r>
        <w:rPr>
          <w:rtl/>
        </w:rPr>
        <w:t>יצחק כהן (ש"ס):</w:t>
      </w:r>
    </w:p>
    <w:p w14:paraId="786E0152" w14:textId="77777777" w:rsidR="00000000" w:rsidRDefault="00162D07">
      <w:pPr>
        <w:pStyle w:val="a0"/>
        <w:rPr>
          <w:rtl/>
        </w:rPr>
      </w:pPr>
    </w:p>
    <w:p w14:paraId="2F359E4B" w14:textId="77777777" w:rsidR="00000000" w:rsidRDefault="00162D07">
      <w:pPr>
        <w:pStyle w:val="a0"/>
        <w:rPr>
          <w:rFonts w:hint="cs"/>
          <w:rtl/>
        </w:rPr>
      </w:pPr>
      <w:r>
        <w:rPr>
          <w:rFonts w:hint="cs"/>
          <w:rtl/>
        </w:rPr>
        <w:t xml:space="preserve">כן, אבל איזו משמעות יש לזה? איזו משמעות יש לזה? ככה זה מתחיל. ואיך כבודו אמר פעם? - הכנסת היא </w:t>
      </w:r>
      <w:r>
        <w:rPr>
          <w:rFonts w:hint="cs"/>
          <w:rtl/>
        </w:rPr>
        <w:t>הראי למה שהעם חושב, וזה נכון. והעם - קצה נפשו בממשלה הזאת. ממשלה מושחתת, הרכב מושחת, הרכב איום ונורא. משבר כלכלי חמור, משבר ביטחוני חמור, משבר מדיני חמור, ומה שמעניין את הממשלה הזאת זה לקחת, להעביר את בתי-הדין הרבניים מסמכות משרד הדתות, להעניק איזה הישג לט</w:t>
      </w:r>
      <w:r>
        <w:rPr>
          <w:rFonts w:hint="cs"/>
          <w:rtl/>
        </w:rPr>
        <w:t xml:space="preserve">ומי וסלמפל, המכונה טומי לפיד - לתת לו, לתת לאחד שהעיד על עצמו שהוא - אני כבר לא אגיד את המלה - - - אני מכבד אותך, אדוני. </w:t>
      </w:r>
    </w:p>
    <w:p w14:paraId="37066303" w14:textId="77777777" w:rsidR="00000000" w:rsidRDefault="00162D07">
      <w:pPr>
        <w:pStyle w:val="af1"/>
        <w:rPr>
          <w:rtl/>
        </w:rPr>
      </w:pPr>
      <w:r>
        <w:rPr>
          <w:rtl/>
        </w:rPr>
        <w:br/>
        <w:t>היו"ר ראובן ריבלין:</w:t>
      </w:r>
    </w:p>
    <w:p w14:paraId="0B1133AC" w14:textId="77777777" w:rsidR="00000000" w:rsidRDefault="00162D07">
      <w:pPr>
        <w:pStyle w:val="a0"/>
        <w:rPr>
          <w:rtl/>
        </w:rPr>
      </w:pPr>
    </w:p>
    <w:p w14:paraId="2DF80F33" w14:textId="77777777" w:rsidR="00000000" w:rsidRDefault="00162D07">
      <w:pPr>
        <w:pStyle w:val="a0"/>
        <w:rPr>
          <w:rFonts w:hint="cs"/>
          <w:rtl/>
        </w:rPr>
      </w:pPr>
      <w:r>
        <w:rPr>
          <w:rFonts w:hint="cs"/>
          <w:rtl/>
        </w:rPr>
        <w:t>כבד, אדוני, את הכנסת גם. כבד ונתכבד.</w:t>
      </w:r>
    </w:p>
    <w:p w14:paraId="206BD678" w14:textId="77777777" w:rsidR="00000000" w:rsidRDefault="00162D07">
      <w:pPr>
        <w:pStyle w:val="-"/>
        <w:rPr>
          <w:rtl/>
        </w:rPr>
      </w:pPr>
      <w:r>
        <w:rPr>
          <w:rtl/>
        </w:rPr>
        <w:br/>
      </w:r>
      <w:bookmarkStart w:id="254" w:name="FS000000580T02_02_2004_20_10_13C"/>
      <w:bookmarkEnd w:id="254"/>
      <w:r>
        <w:rPr>
          <w:rtl/>
        </w:rPr>
        <w:t>יצחק כהן (ש"ס):</w:t>
      </w:r>
    </w:p>
    <w:p w14:paraId="640F833F" w14:textId="77777777" w:rsidR="00000000" w:rsidRDefault="00162D07">
      <w:pPr>
        <w:pStyle w:val="a0"/>
        <w:rPr>
          <w:rtl/>
        </w:rPr>
      </w:pPr>
    </w:p>
    <w:p w14:paraId="422AF6EE" w14:textId="77777777" w:rsidR="00000000" w:rsidRDefault="00162D07">
      <w:pPr>
        <w:pStyle w:val="a0"/>
        <w:rPr>
          <w:rFonts w:hint="cs"/>
          <w:rtl/>
        </w:rPr>
      </w:pPr>
      <w:r>
        <w:rPr>
          <w:rFonts w:hint="cs"/>
          <w:rtl/>
        </w:rPr>
        <w:t>לא, אבל הרכב הממשלה לא מכבד את הכנסת הזאת. הרכב הממשלה לא</w:t>
      </w:r>
      <w:r>
        <w:rPr>
          <w:rFonts w:hint="cs"/>
          <w:rtl/>
        </w:rPr>
        <w:t xml:space="preserve"> מכבד את העם הזה. העם הזה ראוי שתהיה לו ממשלה טובה יותר, אמינה יותר. </w:t>
      </w:r>
    </w:p>
    <w:p w14:paraId="054FE9A6" w14:textId="77777777" w:rsidR="00000000" w:rsidRDefault="00162D07">
      <w:pPr>
        <w:pStyle w:val="a0"/>
        <w:rPr>
          <w:rFonts w:hint="cs"/>
          <w:rtl/>
        </w:rPr>
      </w:pPr>
    </w:p>
    <w:p w14:paraId="65C328F8" w14:textId="77777777" w:rsidR="00000000" w:rsidRDefault="00162D07">
      <w:pPr>
        <w:pStyle w:val="a0"/>
        <w:rPr>
          <w:rFonts w:hint="cs"/>
          <w:rtl/>
        </w:rPr>
      </w:pPr>
      <w:r>
        <w:rPr>
          <w:rFonts w:hint="cs"/>
          <w:rtl/>
        </w:rPr>
        <w:t xml:space="preserve">אדוני היושב-ראש, כמה סמלי הדבר שבעוד שבועיים - לא השבת, בשבת הבאה - נלמד את פרשת יתרו. בפרשת יתרו, לפני 3,500 שנה, הונחה אבן היסוד למערכת בתי-הדין היהודיים הרבניים. </w:t>
      </w:r>
    </w:p>
    <w:p w14:paraId="0B079D9F" w14:textId="77777777" w:rsidR="00000000" w:rsidRDefault="00162D07">
      <w:pPr>
        <w:pStyle w:val="af1"/>
        <w:rPr>
          <w:rtl/>
        </w:rPr>
      </w:pPr>
      <w:r>
        <w:rPr>
          <w:rtl/>
        </w:rPr>
        <w:br/>
        <w:t>היו"ר ראובן ריבלין</w:t>
      </w:r>
      <w:r>
        <w:rPr>
          <w:rtl/>
        </w:rPr>
        <w:t>:</w:t>
      </w:r>
    </w:p>
    <w:p w14:paraId="3E3682FA" w14:textId="77777777" w:rsidR="00000000" w:rsidRDefault="00162D07">
      <w:pPr>
        <w:pStyle w:val="a0"/>
        <w:rPr>
          <w:rtl/>
        </w:rPr>
      </w:pPr>
    </w:p>
    <w:p w14:paraId="4C4B7CB9" w14:textId="77777777" w:rsidR="00000000" w:rsidRDefault="00162D07">
      <w:pPr>
        <w:pStyle w:val="a0"/>
        <w:rPr>
          <w:rFonts w:hint="cs"/>
          <w:rtl/>
        </w:rPr>
      </w:pPr>
      <w:r>
        <w:rPr>
          <w:rFonts w:hint="cs"/>
          <w:rtl/>
        </w:rPr>
        <w:t xml:space="preserve">חבר הכנסת נסים זאב, אדוני מפריע מאוד לחבר הכנסת יצחק כהן. </w:t>
      </w:r>
    </w:p>
    <w:p w14:paraId="06FC9F20" w14:textId="77777777" w:rsidR="00000000" w:rsidRDefault="00162D07">
      <w:pPr>
        <w:pStyle w:val="af0"/>
        <w:rPr>
          <w:rtl/>
        </w:rPr>
      </w:pPr>
      <w:r>
        <w:rPr>
          <w:rtl/>
        </w:rPr>
        <w:br/>
        <w:t>נסים זאב (ש"ס):</w:t>
      </w:r>
    </w:p>
    <w:p w14:paraId="247140E7" w14:textId="77777777" w:rsidR="00000000" w:rsidRDefault="00162D07">
      <w:pPr>
        <w:pStyle w:val="a0"/>
        <w:rPr>
          <w:rtl/>
        </w:rPr>
      </w:pPr>
    </w:p>
    <w:p w14:paraId="27D3B330" w14:textId="77777777" w:rsidR="00000000" w:rsidRDefault="00162D07">
      <w:pPr>
        <w:pStyle w:val="a0"/>
        <w:rPr>
          <w:rFonts w:hint="cs"/>
          <w:rtl/>
        </w:rPr>
      </w:pPr>
      <w:r>
        <w:rPr>
          <w:rFonts w:hint="cs"/>
          <w:rtl/>
        </w:rPr>
        <w:t xml:space="preserve">אני מצטער. </w:t>
      </w:r>
    </w:p>
    <w:p w14:paraId="7F8E0709" w14:textId="77777777" w:rsidR="00000000" w:rsidRDefault="00162D07">
      <w:pPr>
        <w:pStyle w:val="a0"/>
        <w:rPr>
          <w:color w:val="0000FF"/>
          <w:szCs w:val="28"/>
          <w:rtl/>
        </w:rPr>
      </w:pPr>
    </w:p>
    <w:p w14:paraId="06B0D2DE" w14:textId="77777777" w:rsidR="00000000" w:rsidRDefault="00162D07">
      <w:pPr>
        <w:pStyle w:val="a"/>
        <w:rPr>
          <w:rtl/>
        </w:rPr>
      </w:pPr>
      <w:bookmarkStart w:id="255" w:name="FS000000580T02_02_2004_19_22_17"/>
      <w:bookmarkStart w:id="256" w:name="_Toc78878351"/>
      <w:bookmarkEnd w:id="255"/>
      <w:r>
        <w:rPr>
          <w:rtl/>
        </w:rPr>
        <w:t>יצחק כהן (ש"ס):</w:t>
      </w:r>
      <w:bookmarkEnd w:id="256"/>
    </w:p>
    <w:p w14:paraId="48964605" w14:textId="77777777" w:rsidR="00000000" w:rsidRDefault="00162D07">
      <w:pPr>
        <w:pStyle w:val="a0"/>
        <w:rPr>
          <w:rtl/>
        </w:rPr>
      </w:pPr>
    </w:p>
    <w:p w14:paraId="48091092" w14:textId="77777777" w:rsidR="00000000" w:rsidRDefault="00162D07">
      <w:pPr>
        <w:pStyle w:val="a0"/>
        <w:rPr>
          <w:rFonts w:hint="cs"/>
          <w:rtl/>
        </w:rPr>
      </w:pPr>
      <w:r>
        <w:rPr>
          <w:rFonts w:hint="cs"/>
          <w:rtl/>
        </w:rPr>
        <w:t>הרב נסים זאב, לא השבת, בשבת הבאה, בעזרת השם, נלמד על הנחת אבן היסוד לבתי-הדין הרבניים, בפרשת יתרו, שבה יתרו, עם משה רבנו, מקימים את מערכת בתי-הדין</w:t>
      </w:r>
      <w:r>
        <w:rPr>
          <w:rFonts w:hint="cs"/>
          <w:rtl/>
        </w:rPr>
        <w:t xml:space="preserve"> הרבניים. אני רוצה לומר לך, שמערכת בתי-הדין הרבניים קיימת 3,500 שנה, לפני טומי וסלמפל, והיא תתקיים עוד הרבה שנים. לא תעזור שום קוניונקטורה פוליטית, שום התחברות למפד"ל </w:t>
      </w:r>
      <w:r>
        <w:rPr>
          <w:rFonts w:hint="eastAsia"/>
          <w:rtl/>
        </w:rPr>
        <w:t>–</w:t>
      </w:r>
      <w:r>
        <w:rPr>
          <w:rFonts w:hint="cs"/>
          <w:rtl/>
        </w:rPr>
        <w:t xml:space="preserve"> למפלגה המוזרה הזאת </w:t>
      </w:r>
      <w:r>
        <w:rPr>
          <w:rFonts w:hint="eastAsia"/>
          <w:rtl/>
        </w:rPr>
        <w:t>–</w:t>
      </w:r>
      <w:r>
        <w:rPr>
          <w:rFonts w:hint="cs"/>
          <w:rtl/>
        </w:rPr>
        <w:t xml:space="preserve"> אף אחד מהם, מהאנשים האלה, לא יצליחו לפגוע כהוא זה בקוצו של יו"ד בה</w:t>
      </w:r>
      <w:r>
        <w:rPr>
          <w:rFonts w:hint="cs"/>
          <w:rtl/>
        </w:rPr>
        <w:t xml:space="preserve">לכה היהודית. זה לא יעזור. שר המשפטים לא יצליח למנות אפילו רפורמי אחד לדיין. לא יעזור לו. לא יעזור </w:t>
      </w:r>
      <w:r>
        <w:rPr>
          <w:rFonts w:hint="eastAsia"/>
          <w:rtl/>
        </w:rPr>
        <w:t>–</w:t>
      </w:r>
      <w:r>
        <w:rPr>
          <w:rFonts w:hint="cs"/>
          <w:rtl/>
        </w:rPr>
        <w:t xml:space="preserve"> מערכת בתי-הדין הרבניים תשמור על ייחודה, כמו שהיא שמרה על ייחודה מאז הונחה אבן הפינה בפרשת השבוע הבא, פרשת יתרו. </w:t>
      </w:r>
    </w:p>
    <w:p w14:paraId="1ECD9A51" w14:textId="77777777" w:rsidR="00000000" w:rsidRDefault="00162D07">
      <w:pPr>
        <w:pStyle w:val="a0"/>
        <w:rPr>
          <w:rFonts w:hint="cs"/>
          <w:rtl/>
        </w:rPr>
      </w:pPr>
    </w:p>
    <w:p w14:paraId="50A5D0C5" w14:textId="77777777" w:rsidR="00000000" w:rsidRDefault="00162D07">
      <w:pPr>
        <w:pStyle w:val="af0"/>
        <w:rPr>
          <w:rtl/>
        </w:rPr>
      </w:pPr>
      <w:r>
        <w:rPr>
          <w:rFonts w:hint="eastAsia"/>
          <w:rtl/>
        </w:rPr>
        <w:t>אליעזר</w:t>
      </w:r>
      <w:r>
        <w:rPr>
          <w:rtl/>
        </w:rPr>
        <w:t xml:space="preserve"> כהן (האיחוד הלאומי - ישראל ביתנו):</w:t>
      </w:r>
    </w:p>
    <w:p w14:paraId="0446EA04" w14:textId="77777777" w:rsidR="00000000" w:rsidRDefault="00162D07">
      <w:pPr>
        <w:pStyle w:val="a0"/>
        <w:rPr>
          <w:rFonts w:hint="cs"/>
          <w:rtl/>
        </w:rPr>
      </w:pPr>
    </w:p>
    <w:p w14:paraId="2F8C43C4" w14:textId="77777777" w:rsidR="00000000" w:rsidRDefault="00162D07">
      <w:pPr>
        <w:pStyle w:val="a0"/>
        <w:rPr>
          <w:rFonts w:hint="cs"/>
          <w:rtl/>
        </w:rPr>
      </w:pPr>
      <w:r>
        <w:rPr>
          <w:rFonts w:hint="cs"/>
          <w:rtl/>
        </w:rPr>
        <w:t xml:space="preserve">כמו שבית-המשפט העליון שומר על ייחודו. </w:t>
      </w:r>
    </w:p>
    <w:p w14:paraId="33108567" w14:textId="77777777" w:rsidR="00000000" w:rsidRDefault="00162D07">
      <w:pPr>
        <w:pStyle w:val="a0"/>
        <w:rPr>
          <w:rFonts w:hint="cs"/>
          <w:rtl/>
        </w:rPr>
      </w:pPr>
    </w:p>
    <w:p w14:paraId="1BDA9A09" w14:textId="77777777" w:rsidR="00000000" w:rsidRDefault="00162D07">
      <w:pPr>
        <w:pStyle w:val="-"/>
        <w:rPr>
          <w:rtl/>
        </w:rPr>
      </w:pPr>
      <w:bookmarkStart w:id="257" w:name="FS000000580T02_02_2004_19_42_24"/>
      <w:bookmarkEnd w:id="257"/>
      <w:r>
        <w:rPr>
          <w:rFonts w:hint="eastAsia"/>
          <w:rtl/>
        </w:rPr>
        <w:t>יצחק</w:t>
      </w:r>
      <w:r>
        <w:rPr>
          <w:rtl/>
        </w:rPr>
        <w:t xml:space="preserve"> כהן (ש"ס):</w:t>
      </w:r>
    </w:p>
    <w:p w14:paraId="2C54080A" w14:textId="77777777" w:rsidR="00000000" w:rsidRDefault="00162D07">
      <w:pPr>
        <w:pStyle w:val="a0"/>
        <w:rPr>
          <w:rFonts w:hint="cs"/>
          <w:rtl/>
        </w:rPr>
      </w:pPr>
    </w:p>
    <w:p w14:paraId="2EC52706" w14:textId="77777777" w:rsidR="00000000" w:rsidRDefault="00162D07">
      <w:pPr>
        <w:pStyle w:val="a0"/>
        <w:rPr>
          <w:rFonts w:hint="cs"/>
          <w:rtl/>
        </w:rPr>
      </w:pPr>
      <w:r>
        <w:rPr>
          <w:rFonts w:hint="cs"/>
          <w:rtl/>
        </w:rPr>
        <w:t xml:space="preserve">לא בטוח. </w:t>
      </w:r>
    </w:p>
    <w:p w14:paraId="5C76DE48" w14:textId="77777777" w:rsidR="00000000" w:rsidRDefault="00162D07">
      <w:pPr>
        <w:pStyle w:val="a0"/>
        <w:rPr>
          <w:rFonts w:hint="cs"/>
          <w:rtl/>
        </w:rPr>
      </w:pPr>
    </w:p>
    <w:p w14:paraId="573A4679" w14:textId="77777777" w:rsidR="00000000" w:rsidRDefault="00162D07">
      <w:pPr>
        <w:pStyle w:val="af1"/>
        <w:rPr>
          <w:rtl/>
        </w:rPr>
      </w:pPr>
      <w:r>
        <w:rPr>
          <w:rtl/>
        </w:rPr>
        <w:t>היו"ר ראובן ריבלין:</w:t>
      </w:r>
    </w:p>
    <w:p w14:paraId="71AE7362" w14:textId="77777777" w:rsidR="00000000" w:rsidRDefault="00162D07">
      <w:pPr>
        <w:pStyle w:val="a0"/>
        <w:rPr>
          <w:rFonts w:hint="cs"/>
          <w:rtl/>
        </w:rPr>
      </w:pPr>
    </w:p>
    <w:p w14:paraId="4C8D783A" w14:textId="77777777" w:rsidR="00000000" w:rsidRDefault="00162D07">
      <w:pPr>
        <w:pStyle w:val="a0"/>
        <w:rPr>
          <w:rFonts w:hint="cs"/>
          <w:rtl/>
        </w:rPr>
      </w:pPr>
      <w:r>
        <w:rPr>
          <w:rFonts w:hint="cs"/>
          <w:rtl/>
        </w:rPr>
        <w:t xml:space="preserve">חבר הכנסת אליעזר כהן, אני צריך לעצור את השעון. מספיק, הוא מדבר על ההסתייגויות שלו. </w:t>
      </w:r>
    </w:p>
    <w:p w14:paraId="6A4A2C33" w14:textId="77777777" w:rsidR="00000000" w:rsidRDefault="00162D07">
      <w:pPr>
        <w:pStyle w:val="a0"/>
        <w:rPr>
          <w:rFonts w:hint="cs"/>
          <w:rtl/>
        </w:rPr>
      </w:pPr>
    </w:p>
    <w:p w14:paraId="3A8E8648" w14:textId="77777777" w:rsidR="00000000" w:rsidRDefault="00162D07">
      <w:pPr>
        <w:pStyle w:val="af0"/>
        <w:rPr>
          <w:rtl/>
        </w:rPr>
      </w:pPr>
      <w:r>
        <w:rPr>
          <w:rFonts w:hint="eastAsia"/>
          <w:rtl/>
        </w:rPr>
        <w:t>אליעזר</w:t>
      </w:r>
      <w:r>
        <w:rPr>
          <w:rtl/>
        </w:rPr>
        <w:t xml:space="preserve"> כהן (האיחוד הלאומי - ישראל ביתנו):</w:t>
      </w:r>
    </w:p>
    <w:p w14:paraId="08C24543" w14:textId="77777777" w:rsidR="00000000" w:rsidRDefault="00162D07">
      <w:pPr>
        <w:pStyle w:val="a0"/>
        <w:rPr>
          <w:rFonts w:hint="cs"/>
          <w:rtl/>
        </w:rPr>
      </w:pPr>
    </w:p>
    <w:p w14:paraId="1FE7CB4C" w14:textId="77777777" w:rsidR="00000000" w:rsidRDefault="00162D07">
      <w:pPr>
        <w:pStyle w:val="a0"/>
        <w:rPr>
          <w:rFonts w:hint="cs"/>
          <w:rtl/>
        </w:rPr>
      </w:pPr>
      <w:r>
        <w:rPr>
          <w:rFonts w:hint="cs"/>
          <w:rtl/>
        </w:rPr>
        <w:t xml:space="preserve">אני מסכים אתו. </w:t>
      </w:r>
    </w:p>
    <w:p w14:paraId="1A6EDFAE" w14:textId="77777777" w:rsidR="00000000" w:rsidRDefault="00162D07">
      <w:pPr>
        <w:pStyle w:val="a0"/>
        <w:rPr>
          <w:rFonts w:hint="cs"/>
          <w:rtl/>
        </w:rPr>
      </w:pPr>
    </w:p>
    <w:p w14:paraId="2A87CB1D" w14:textId="77777777" w:rsidR="00000000" w:rsidRDefault="00162D07">
      <w:pPr>
        <w:pStyle w:val="af0"/>
        <w:rPr>
          <w:rtl/>
        </w:rPr>
      </w:pPr>
      <w:r>
        <w:rPr>
          <w:rFonts w:hint="eastAsia"/>
          <w:rtl/>
        </w:rPr>
        <w:t>נסים</w:t>
      </w:r>
      <w:r>
        <w:rPr>
          <w:rtl/>
        </w:rPr>
        <w:t xml:space="preserve"> זאב (ש"ס):</w:t>
      </w:r>
    </w:p>
    <w:p w14:paraId="3687D427" w14:textId="77777777" w:rsidR="00000000" w:rsidRDefault="00162D07">
      <w:pPr>
        <w:pStyle w:val="a0"/>
        <w:rPr>
          <w:rFonts w:hint="cs"/>
          <w:rtl/>
        </w:rPr>
      </w:pPr>
    </w:p>
    <w:p w14:paraId="13E2B3FD" w14:textId="77777777" w:rsidR="00000000" w:rsidRDefault="00162D07">
      <w:pPr>
        <w:pStyle w:val="a0"/>
        <w:rPr>
          <w:rFonts w:hint="cs"/>
          <w:rtl/>
        </w:rPr>
      </w:pPr>
      <w:r>
        <w:rPr>
          <w:rFonts w:hint="cs"/>
          <w:rtl/>
        </w:rPr>
        <w:t xml:space="preserve">אתה </w:t>
      </w:r>
      <w:r>
        <w:rPr>
          <w:rFonts w:hint="cs"/>
          <w:rtl/>
        </w:rPr>
        <w:t xml:space="preserve">מפריע לו להתרכז. </w:t>
      </w:r>
    </w:p>
    <w:p w14:paraId="7B1F9FE3" w14:textId="77777777" w:rsidR="00000000" w:rsidRDefault="00162D07">
      <w:pPr>
        <w:pStyle w:val="a0"/>
        <w:rPr>
          <w:rFonts w:hint="cs"/>
          <w:rtl/>
        </w:rPr>
      </w:pPr>
    </w:p>
    <w:p w14:paraId="0745C366" w14:textId="77777777" w:rsidR="00000000" w:rsidRDefault="00162D07">
      <w:pPr>
        <w:pStyle w:val="af1"/>
        <w:rPr>
          <w:rtl/>
        </w:rPr>
      </w:pPr>
      <w:r>
        <w:rPr>
          <w:rtl/>
        </w:rPr>
        <w:t>היו"ר ראובן ריבלין:</w:t>
      </w:r>
    </w:p>
    <w:p w14:paraId="1A65E451" w14:textId="77777777" w:rsidR="00000000" w:rsidRDefault="00162D07">
      <w:pPr>
        <w:pStyle w:val="a0"/>
        <w:rPr>
          <w:rtl/>
        </w:rPr>
      </w:pPr>
    </w:p>
    <w:p w14:paraId="51F4BD1C" w14:textId="77777777" w:rsidR="00000000" w:rsidRDefault="00162D07">
      <w:pPr>
        <w:pStyle w:val="a0"/>
        <w:rPr>
          <w:rFonts w:hint="cs"/>
          <w:rtl/>
        </w:rPr>
      </w:pPr>
      <w:r>
        <w:rPr>
          <w:rFonts w:hint="cs"/>
          <w:rtl/>
        </w:rPr>
        <w:t xml:space="preserve">אני אתן לו עוד 20 שניות. בבקשה. </w:t>
      </w:r>
    </w:p>
    <w:p w14:paraId="3507B22A" w14:textId="77777777" w:rsidR="00000000" w:rsidRDefault="00162D07">
      <w:pPr>
        <w:pStyle w:val="a0"/>
        <w:rPr>
          <w:rFonts w:hint="cs"/>
          <w:rtl/>
        </w:rPr>
      </w:pPr>
    </w:p>
    <w:p w14:paraId="034ACAAE" w14:textId="77777777" w:rsidR="00000000" w:rsidRDefault="00162D07">
      <w:pPr>
        <w:pStyle w:val="-"/>
        <w:rPr>
          <w:rtl/>
        </w:rPr>
      </w:pPr>
      <w:bookmarkStart w:id="258" w:name="FS000000580T02_02_2004_19_43_16C"/>
      <w:bookmarkEnd w:id="258"/>
      <w:r>
        <w:rPr>
          <w:rtl/>
        </w:rPr>
        <w:t>יצחק כהן (ש"ס):</w:t>
      </w:r>
    </w:p>
    <w:p w14:paraId="674E2B62" w14:textId="77777777" w:rsidR="00000000" w:rsidRDefault="00162D07">
      <w:pPr>
        <w:pStyle w:val="a0"/>
        <w:rPr>
          <w:rtl/>
        </w:rPr>
      </w:pPr>
    </w:p>
    <w:p w14:paraId="3CE334F5" w14:textId="77777777" w:rsidR="00000000" w:rsidRDefault="00162D07">
      <w:pPr>
        <w:pStyle w:val="a0"/>
        <w:rPr>
          <w:rFonts w:hint="cs"/>
          <w:rtl/>
        </w:rPr>
      </w:pPr>
      <w:r>
        <w:rPr>
          <w:rFonts w:hint="cs"/>
          <w:rtl/>
        </w:rPr>
        <w:t xml:space="preserve">מה שאני רוצה לומר, אדוני היושב-ראש </w:t>
      </w:r>
      <w:r>
        <w:rPr>
          <w:rFonts w:hint="eastAsia"/>
          <w:rtl/>
        </w:rPr>
        <w:t>–</w:t>
      </w:r>
      <w:r>
        <w:rPr>
          <w:rFonts w:hint="cs"/>
          <w:rtl/>
        </w:rPr>
        <w:t xml:space="preserve"> כמו שמערכות בתי-הדין הרבניים קמו על חוקת התורה ולא על חוקת שינוי ולא על שום חוקה אחרת, זו חוקת התורה, ולא יעזור שום חיבור עם המפ</w:t>
      </w:r>
      <w:r>
        <w:rPr>
          <w:rFonts w:hint="cs"/>
          <w:rtl/>
        </w:rPr>
        <w:t xml:space="preserve">ד"ל, שמכנה את עצמה מפלגה דתית-לאומית </w:t>
      </w:r>
      <w:r>
        <w:rPr>
          <w:rFonts w:hint="eastAsia"/>
          <w:rtl/>
        </w:rPr>
        <w:t>–</w:t>
      </w:r>
      <w:r>
        <w:rPr>
          <w:rFonts w:hint="cs"/>
          <w:rtl/>
        </w:rPr>
        <w:t xml:space="preserve"> היא לא דתית ולא לאומית </w:t>
      </w:r>
      <w:r>
        <w:rPr>
          <w:rFonts w:hint="eastAsia"/>
          <w:rtl/>
        </w:rPr>
        <w:t>–</w:t>
      </w:r>
      <w:r>
        <w:rPr>
          <w:rFonts w:hint="cs"/>
          <w:rtl/>
        </w:rPr>
        <w:t xml:space="preserve"> שהביא את המשבר החמור הזה. פירקו משרד ממשלתי שנתן שירותי דת למדינת ישראל, כשכל המהות של הישארותנו פה, זכותנו פה, על חבל ארץ זה, היא תורת ישראל, ומנסים לעקור את זה. זאת אומרת, אדוני היושב-ראש, ש</w:t>
      </w:r>
      <w:r>
        <w:rPr>
          <w:rFonts w:hint="cs"/>
          <w:rtl/>
        </w:rPr>
        <w:t xml:space="preserve">טומי וסלמפל הרבה יותר מסוכן </w:t>
      </w:r>
      <w:r>
        <w:rPr>
          <w:rFonts w:hint="eastAsia"/>
          <w:rtl/>
        </w:rPr>
        <w:t>–</w:t>
      </w:r>
      <w:r>
        <w:rPr>
          <w:rFonts w:hint="cs"/>
          <w:rtl/>
        </w:rPr>
        <w:t xml:space="preserve"> הוא סכנה הרבה יותר גדולה לקיומה של מדינת ישראל כמדינה, יותר מהאיום הדמוגרפי, יותר מכל איום אחר. מכיוון שאם נאבד את זכותנו על חבל ארץ זה </w:t>
      </w:r>
      <w:r>
        <w:rPr>
          <w:rFonts w:hint="eastAsia"/>
          <w:rtl/>
        </w:rPr>
        <w:t>–</w:t>
      </w:r>
      <w:r>
        <w:rPr>
          <w:rFonts w:hint="cs"/>
          <w:rtl/>
        </w:rPr>
        <w:t xml:space="preserve"> והזכות הזאת יונקת רק מתורת ישראל, לא יעזור למפד"ל ולא יעזור לשינוי, הם לא ישנו שום דבר, </w:t>
      </w:r>
      <w:r>
        <w:rPr>
          <w:rFonts w:hint="cs"/>
          <w:rtl/>
        </w:rPr>
        <w:t xml:space="preserve">לא הם ולא הרפורמים, אף אחד לא ישנה </w:t>
      </w:r>
      <w:r>
        <w:rPr>
          <w:rFonts w:hint="eastAsia"/>
          <w:rtl/>
        </w:rPr>
        <w:t>–</w:t>
      </w:r>
      <w:r>
        <w:rPr>
          <w:rFonts w:hint="cs"/>
          <w:rtl/>
        </w:rPr>
        <w:t xml:space="preserve"> אנחנו בסכנה גדולה. תודה רבה, אדוני היושב-ראש. </w:t>
      </w:r>
    </w:p>
    <w:p w14:paraId="73736A20" w14:textId="77777777" w:rsidR="00000000" w:rsidRDefault="00162D07">
      <w:pPr>
        <w:pStyle w:val="a0"/>
        <w:rPr>
          <w:rFonts w:hint="cs"/>
          <w:rtl/>
        </w:rPr>
      </w:pPr>
    </w:p>
    <w:p w14:paraId="2DBB46A3" w14:textId="77777777" w:rsidR="00000000" w:rsidRDefault="00162D07">
      <w:pPr>
        <w:pStyle w:val="af1"/>
        <w:rPr>
          <w:rtl/>
        </w:rPr>
      </w:pPr>
      <w:r>
        <w:rPr>
          <w:rtl/>
        </w:rPr>
        <w:t>היו"ר ראובן ריבלין:</w:t>
      </w:r>
    </w:p>
    <w:p w14:paraId="04919C2E" w14:textId="77777777" w:rsidR="00000000" w:rsidRDefault="00162D07">
      <w:pPr>
        <w:pStyle w:val="a0"/>
        <w:rPr>
          <w:rtl/>
        </w:rPr>
      </w:pPr>
    </w:p>
    <w:p w14:paraId="612156B1" w14:textId="77777777" w:rsidR="00000000" w:rsidRDefault="00162D07">
      <w:pPr>
        <w:pStyle w:val="a0"/>
        <w:rPr>
          <w:rFonts w:hint="cs"/>
          <w:rtl/>
        </w:rPr>
      </w:pPr>
      <w:r>
        <w:rPr>
          <w:rFonts w:hint="cs"/>
          <w:rtl/>
        </w:rPr>
        <w:t xml:space="preserve">אני מאוד מודה לחבר הכנסת יצחק כהן. חבר הכנסת יעקב מרגי. </w:t>
      </w:r>
    </w:p>
    <w:p w14:paraId="5707B72A" w14:textId="77777777" w:rsidR="00000000" w:rsidRDefault="00162D07">
      <w:pPr>
        <w:pStyle w:val="a0"/>
        <w:rPr>
          <w:rFonts w:hint="cs"/>
          <w:rtl/>
        </w:rPr>
      </w:pPr>
    </w:p>
    <w:p w14:paraId="5E0AB18E" w14:textId="77777777" w:rsidR="00000000" w:rsidRDefault="00162D07">
      <w:pPr>
        <w:pStyle w:val="a"/>
        <w:rPr>
          <w:rtl/>
        </w:rPr>
      </w:pPr>
      <w:bookmarkStart w:id="259" w:name="FS000001056T02_02_2004_19_23_20"/>
      <w:bookmarkStart w:id="260" w:name="_Toc78878352"/>
      <w:bookmarkEnd w:id="259"/>
      <w:r>
        <w:rPr>
          <w:rtl/>
        </w:rPr>
        <w:t>יעקב מרגי (ש"ס):</w:t>
      </w:r>
      <w:bookmarkEnd w:id="260"/>
    </w:p>
    <w:p w14:paraId="5B4A729F" w14:textId="77777777" w:rsidR="00000000" w:rsidRDefault="00162D07">
      <w:pPr>
        <w:pStyle w:val="a0"/>
        <w:rPr>
          <w:rtl/>
        </w:rPr>
      </w:pPr>
    </w:p>
    <w:p w14:paraId="521C1607" w14:textId="77777777" w:rsidR="00000000" w:rsidRDefault="00162D07">
      <w:pPr>
        <w:pStyle w:val="a0"/>
        <w:rPr>
          <w:rFonts w:hint="cs"/>
          <w:rtl/>
        </w:rPr>
      </w:pPr>
      <w:r>
        <w:rPr>
          <w:rFonts w:hint="cs"/>
          <w:rtl/>
        </w:rPr>
        <w:t xml:space="preserve">אדוני היושב-ראש, כנסת נכבדה, היום מובאת לכנסת לקריאה שנייה ולקריאה שלישית </w:t>
      </w:r>
      <w:r>
        <w:rPr>
          <w:rFonts w:hint="cs"/>
          <w:rtl/>
        </w:rPr>
        <w:t xml:space="preserve">הצעת חוק הנקראת חוק הדיינים. הצעת חוק זו באה לתת סמכויות לדיינים ולבתי-הדין. לכאורה אין שום סיבה שנתנגד להצעת החוק הזאת. במיוחד אנחנו, שתמיד פיללנו וציפינו שיקנו לבתי-הדין סמכויות מעין הסמכויות שמוקנות לבתי-המשפט. אך לצערי הרב לא נוכל להצביע בעד החוק הזה, </w:t>
      </w:r>
      <w:r>
        <w:rPr>
          <w:rFonts w:hint="cs"/>
          <w:rtl/>
        </w:rPr>
        <w:t xml:space="preserve">כי הצבעה בעד החוק הזה תתפרש כאילו אנו בעד העברת בתי-הדין לידי שר המשפטים, שמייצג את המפלגה שהביאה את השנאה ואת השטנה בבית הזה ובמדינה הזאת למגזרים ולציבור שלמים; מפלגה ששריה טוענים שלאדם דתי אין מחשבה ריאלית </w:t>
      </w:r>
      <w:r>
        <w:rPr>
          <w:rFonts w:hint="eastAsia"/>
          <w:rtl/>
        </w:rPr>
        <w:t>–</w:t>
      </w:r>
      <w:r>
        <w:rPr>
          <w:rFonts w:hint="cs"/>
          <w:rtl/>
        </w:rPr>
        <w:t xml:space="preserve"> אני לא אוכל לדבר אתך כי אין לך מחשבה ריאלית, א</w:t>
      </w:r>
      <w:r>
        <w:rPr>
          <w:rFonts w:hint="cs"/>
          <w:rtl/>
        </w:rPr>
        <w:t xml:space="preserve">ת לא מסוגלת לחשוב בצורה ריאלית. זה נאמר לאשה דתייה אקדמאית. </w:t>
      </w:r>
    </w:p>
    <w:p w14:paraId="1A85E356" w14:textId="77777777" w:rsidR="00000000" w:rsidRDefault="00162D07">
      <w:pPr>
        <w:pStyle w:val="a0"/>
        <w:rPr>
          <w:rFonts w:hint="cs"/>
          <w:rtl/>
        </w:rPr>
      </w:pPr>
    </w:p>
    <w:p w14:paraId="1D6F1716" w14:textId="77777777" w:rsidR="00000000" w:rsidRDefault="00162D07">
      <w:pPr>
        <w:pStyle w:val="a0"/>
        <w:rPr>
          <w:rFonts w:hint="cs"/>
          <w:rtl/>
        </w:rPr>
      </w:pPr>
      <w:r>
        <w:rPr>
          <w:rFonts w:hint="cs"/>
          <w:rtl/>
        </w:rPr>
        <w:t>אדוני היושב-ראש, לצערי הרב אין לי אמון בכוונותיה של הממשלה הזאת ובשריה. ממשלה זו, מכל ממשלות ישראל, הכתה בעם ישראל ובתורת ישראל בצורה שלא היתה דוגמתה. מה גם שכל המטרה בהעברת בתי-הדין היתה במסגרת</w:t>
      </w:r>
      <w:r>
        <w:rPr>
          <w:rFonts w:hint="cs"/>
          <w:rtl/>
        </w:rPr>
        <w:t xml:space="preserve"> האתנן לתנועת שינוי ולטומי לפיד, שמא חס ושלום יפרשו מהממשלה. </w:t>
      </w:r>
    </w:p>
    <w:p w14:paraId="49D56D59" w14:textId="77777777" w:rsidR="00000000" w:rsidRDefault="00162D07">
      <w:pPr>
        <w:pStyle w:val="a0"/>
        <w:rPr>
          <w:rFonts w:hint="cs"/>
          <w:rtl/>
        </w:rPr>
      </w:pPr>
    </w:p>
    <w:p w14:paraId="1BD0DEAE" w14:textId="77777777" w:rsidR="00000000" w:rsidRDefault="00162D07">
      <w:pPr>
        <w:pStyle w:val="a0"/>
        <w:rPr>
          <w:rFonts w:hint="cs"/>
          <w:rtl/>
        </w:rPr>
      </w:pPr>
      <w:r>
        <w:rPr>
          <w:rFonts w:hint="cs"/>
          <w:rtl/>
        </w:rPr>
        <w:t xml:space="preserve">אדוני היושב-ראש, אומנם צעיר אני לימים, אבל איני זוכר שונאים קשים שהיו </w:t>
      </w:r>
      <w:r>
        <w:rPr>
          <w:rFonts w:hint="eastAsia"/>
          <w:rtl/>
        </w:rPr>
        <w:t>–</w:t>
      </w:r>
      <w:r>
        <w:rPr>
          <w:rFonts w:hint="cs"/>
          <w:rtl/>
        </w:rPr>
        <w:t xml:space="preserve"> לא אומר לעם ישראל, אבל למגזרים הדתיים, לחרדים - - - </w:t>
      </w:r>
    </w:p>
    <w:p w14:paraId="36FB698A" w14:textId="77777777" w:rsidR="00000000" w:rsidRDefault="00162D07">
      <w:pPr>
        <w:pStyle w:val="af0"/>
        <w:rPr>
          <w:rtl/>
        </w:rPr>
      </w:pPr>
    </w:p>
    <w:p w14:paraId="660CB30A" w14:textId="77777777" w:rsidR="00000000" w:rsidRDefault="00162D07">
      <w:pPr>
        <w:pStyle w:val="af0"/>
        <w:rPr>
          <w:rtl/>
        </w:rPr>
      </w:pPr>
      <w:r>
        <w:rPr>
          <w:rFonts w:hint="eastAsia"/>
          <w:rtl/>
        </w:rPr>
        <w:t>דוד</w:t>
      </w:r>
      <w:r>
        <w:rPr>
          <w:rtl/>
        </w:rPr>
        <w:t xml:space="preserve"> אזולאי (ש"ס):</w:t>
      </w:r>
    </w:p>
    <w:p w14:paraId="103D73A8" w14:textId="77777777" w:rsidR="00000000" w:rsidRDefault="00162D07">
      <w:pPr>
        <w:pStyle w:val="a0"/>
        <w:rPr>
          <w:rFonts w:hint="cs"/>
          <w:rtl/>
        </w:rPr>
      </w:pPr>
    </w:p>
    <w:p w14:paraId="208AB286" w14:textId="77777777" w:rsidR="00000000" w:rsidRDefault="00162D07">
      <w:pPr>
        <w:pStyle w:val="a0"/>
        <w:rPr>
          <w:rFonts w:hint="cs"/>
          <w:rtl/>
        </w:rPr>
      </w:pPr>
      <w:r>
        <w:rPr>
          <w:rFonts w:hint="cs"/>
          <w:rtl/>
        </w:rPr>
        <w:t xml:space="preserve">ליהדות. </w:t>
      </w:r>
    </w:p>
    <w:p w14:paraId="03EF84E4" w14:textId="77777777" w:rsidR="00000000" w:rsidRDefault="00162D07">
      <w:pPr>
        <w:pStyle w:val="a0"/>
        <w:rPr>
          <w:rFonts w:hint="cs"/>
          <w:rtl/>
        </w:rPr>
      </w:pPr>
    </w:p>
    <w:p w14:paraId="16C9D9E0" w14:textId="77777777" w:rsidR="00000000" w:rsidRDefault="00162D07">
      <w:pPr>
        <w:pStyle w:val="-"/>
        <w:rPr>
          <w:rtl/>
        </w:rPr>
      </w:pPr>
      <w:bookmarkStart w:id="261" w:name="FS000001056T02_02_2004_19_25_48C"/>
      <w:bookmarkEnd w:id="261"/>
      <w:r>
        <w:rPr>
          <w:rtl/>
        </w:rPr>
        <w:t>יעקב מרגי (ש"ס):</w:t>
      </w:r>
    </w:p>
    <w:p w14:paraId="58B81EF2" w14:textId="77777777" w:rsidR="00000000" w:rsidRDefault="00162D07">
      <w:pPr>
        <w:pStyle w:val="a0"/>
        <w:rPr>
          <w:rtl/>
        </w:rPr>
      </w:pPr>
    </w:p>
    <w:p w14:paraId="2A880913" w14:textId="77777777" w:rsidR="00000000" w:rsidRDefault="00162D07">
      <w:pPr>
        <w:pStyle w:val="a0"/>
        <w:rPr>
          <w:rFonts w:hint="cs"/>
          <w:rtl/>
        </w:rPr>
      </w:pPr>
      <w:r>
        <w:rPr>
          <w:rFonts w:hint="cs"/>
          <w:rtl/>
        </w:rPr>
        <w:t xml:space="preserve">- - - ליהדות, לתורת </w:t>
      </w:r>
      <w:r>
        <w:rPr>
          <w:rFonts w:hint="cs"/>
          <w:rtl/>
        </w:rPr>
        <w:t xml:space="preserve">ישראל, כפי שחרתה על דגלה תנועת שינוי, והיא לא בושה </w:t>
      </w:r>
      <w:r>
        <w:rPr>
          <w:rFonts w:hint="eastAsia"/>
          <w:rtl/>
        </w:rPr>
        <w:t>–</w:t>
      </w:r>
      <w:r>
        <w:rPr>
          <w:rFonts w:hint="cs"/>
          <w:rtl/>
        </w:rPr>
        <w:t xml:space="preserve"> היא מציגה זאת מדי חודש בחודשו בעיתוני שינוי עד כדי ציור קריקטורה של משרד ממשלתי, שיושב איזה יהודי חרדי, עם אף ארוך, מרושל, ויוצאת מזכירה ואומרת לו: סליחה, אין לנו זמן בשבילך. הסתות כאלה אנחנו זוכרים מהתק</w:t>
      </w:r>
      <w:r>
        <w:rPr>
          <w:rFonts w:hint="cs"/>
          <w:rtl/>
        </w:rPr>
        <w:t xml:space="preserve">ופות הכי שפלות של עם ישראל. לא נוכל לתמוך בחוק הזה, כי בתי-הדין מופקדים בידי אדם שחרת על דגלו רק שנאה ושטנה. </w:t>
      </w:r>
    </w:p>
    <w:p w14:paraId="3FD0EB9A" w14:textId="77777777" w:rsidR="00000000" w:rsidRDefault="00162D07">
      <w:pPr>
        <w:pStyle w:val="a0"/>
        <w:rPr>
          <w:rFonts w:hint="cs"/>
          <w:rtl/>
        </w:rPr>
      </w:pPr>
    </w:p>
    <w:p w14:paraId="4CEB5AA5" w14:textId="77777777" w:rsidR="00000000" w:rsidRDefault="00162D07">
      <w:pPr>
        <w:pStyle w:val="a0"/>
        <w:rPr>
          <w:rFonts w:hint="cs"/>
          <w:rtl/>
        </w:rPr>
      </w:pPr>
      <w:r>
        <w:rPr>
          <w:rFonts w:hint="cs"/>
          <w:rtl/>
        </w:rPr>
        <w:t>אדוני היושב-ראש, הממשלה החליטה לסגור את משרד הדתות, אבל מתאים לממשלה הזאת מה שכתב עליה מרדכי גילת ב"ידיעות אחרונות" לפני כמה חודשים - "ממשלת הריס</w:t>
      </w:r>
      <w:r>
        <w:rPr>
          <w:rFonts w:hint="cs"/>
          <w:rtl/>
        </w:rPr>
        <w:t xml:space="preserve">וק הלאומי", והיא ממשיכה בריסוק. </w:t>
      </w:r>
    </w:p>
    <w:p w14:paraId="7C0154C3" w14:textId="77777777" w:rsidR="00000000" w:rsidRDefault="00162D07">
      <w:pPr>
        <w:pStyle w:val="a0"/>
        <w:rPr>
          <w:rFonts w:hint="cs"/>
          <w:rtl/>
        </w:rPr>
      </w:pPr>
    </w:p>
    <w:p w14:paraId="5A1DC176" w14:textId="77777777" w:rsidR="00000000" w:rsidRDefault="00162D07">
      <w:pPr>
        <w:pStyle w:val="af1"/>
        <w:rPr>
          <w:rtl/>
        </w:rPr>
      </w:pPr>
      <w:r>
        <w:rPr>
          <w:rtl/>
        </w:rPr>
        <w:t>היו"ר ראובן ריבלין:</w:t>
      </w:r>
    </w:p>
    <w:p w14:paraId="4293B930" w14:textId="77777777" w:rsidR="00000000" w:rsidRDefault="00162D07">
      <w:pPr>
        <w:pStyle w:val="a0"/>
        <w:rPr>
          <w:rtl/>
        </w:rPr>
      </w:pPr>
    </w:p>
    <w:p w14:paraId="383440CD" w14:textId="77777777" w:rsidR="00000000" w:rsidRDefault="00162D07">
      <w:pPr>
        <w:pStyle w:val="a0"/>
        <w:rPr>
          <w:rFonts w:hint="cs"/>
          <w:rtl/>
        </w:rPr>
      </w:pPr>
      <w:r>
        <w:rPr>
          <w:rFonts w:hint="cs"/>
          <w:rtl/>
        </w:rPr>
        <w:t xml:space="preserve">שאדוני מצטט דברים בשם אומרם, זה חידוש גדול בש"ס. </w:t>
      </w:r>
    </w:p>
    <w:p w14:paraId="47A6D48F" w14:textId="77777777" w:rsidR="00000000" w:rsidRDefault="00162D07">
      <w:pPr>
        <w:pStyle w:val="a0"/>
        <w:rPr>
          <w:rFonts w:hint="cs"/>
          <w:rtl/>
        </w:rPr>
      </w:pPr>
    </w:p>
    <w:p w14:paraId="663554DA" w14:textId="77777777" w:rsidR="00000000" w:rsidRDefault="00162D07">
      <w:pPr>
        <w:pStyle w:val="-"/>
        <w:rPr>
          <w:rtl/>
        </w:rPr>
      </w:pPr>
      <w:bookmarkStart w:id="262" w:name="FS000001056T02_02_2004_19_55_09"/>
      <w:bookmarkEnd w:id="262"/>
      <w:r>
        <w:rPr>
          <w:rFonts w:hint="eastAsia"/>
          <w:rtl/>
        </w:rPr>
        <w:t>יעקב</w:t>
      </w:r>
      <w:r>
        <w:rPr>
          <w:rtl/>
        </w:rPr>
        <w:t xml:space="preserve"> מרגי (ש"ס):</w:t>
      </w:r>
    </w:p>
    <w:p w14:paraId="27052668" w14:textId="77777777" w:rsidR="00000000" w:rsidRDefault="00162D07">
      <w:pPr>
        <w:pStyle w:val="a0"/>
        <w:rPr>
          <w:rFonts w:hint="cs"/>
          <w:rtl/>
        </w:rPr>
      </w:pPr>
    </w:p>
    <w:p w14:paraId="0B9F3D40" w14:textId="77777777" w:rsidR="00000000" w:rsidRDefault="00162D07">
      <w:pPr>
        <w:pStyle w:val="a0"/>
        <w:rPr>
          <w:rFonts w:hint="cs"/>
          <w:rtl/>
        </w:rPr>
      </w:pPr>
      <w:r>
        <w:rPr>
          <w:rFonts w:hint="cs"/>
          <w:rtl/>
        </w:rPr>
        <w:t xml:space="preserve">אני אומר </w:t>
      </w:r>
      <w:r>
        <w:rPr>
          <w:rFonts w:hint="eastAsia"/>
          <w:rtl/>
        </w:rPr>
        <w:t>–</w:t>
      </w:r>
      <w:r>
        <w:rPr>
          <w:rFonts w:hint="cs"/>
          <w:rtl/>
        </w:rPr>
        <w:t xml:space="preserve"> אני מצטט את מרדכי גילת, לאחרונה נגרם לי נחת כשאני קורא אותו - - - </w:t>
      </w:r>
    </w:p>
    <w:p w14:paraId="76FD6F14" w14:textId="77777777" w:rsidR="00000000" w:rsidRDefault="00162D07">
      <w:pPr>
        <w:pStyle w:val="a0"/>
        <w:rPr>
          <w:rFonts w:hint="cs"/>
          <w:rtl/>
        </w:rPr>
      </w:pPr>
    </w:p>
    <w:p w14:paraId="739B4042" w14:textId="77777777" w:rsidR="00000000" w:rsidRDefault="00162D07">
      <w:pPr>
        <w:pStyle w:val="af1"/>
        <w:rPr>
          <w:rtl/>
        </w:rPr>
      </w:pPr>
      <w:r>
        <w:rPr>
          <w:rtl/>
        </w:rPr>
        <w:t>היו"ר ראובן ריבלין:</w:t>
      </w:r>
    </w:p>
    <w:p w14:paraId="25FD16B2" w14:textId="77777777" w:rsidR="00000000" w:rsidRDefault="00162D07">
      <w:pPr>
        <w:pStyle w:val="a0"/>
        <w:rPr>
          <w:rtl/>
        </w:rPr>
      </w:pPr>
    </w:p>
    <w:p w14:paraId="795C61BC" w14:textId="77777777" w:rsidR="00000000" w:rsidRDefault="00162D07">
      <w:pPr>
        <w:pStyle w:val="a0"/>
        <w:rPr>
          <w:rFonts w:hint="cs"/>
          <w:rtl/>
        </w:rPr>
      </w:pPr>
      <w:r>
        <w:rPr>
          <w:rFonts w:hint="cs"/>
          <w:rtl/>
        </w:rPr>
        <w:t>פעם ציטטתי את ש"ס, אתה לא יודע מ</w:t>
      </w:r>
      <w:r>
        <w:rPr>
          <w:rFonts w:hint="cs"/>
          <w:rtl/>
        </w:rPr>
        <w:t xml:space="preserve">ה עשו לי. </w:t>
      </w:r>
    </w:p>
    <w:p w14:paraId="681E568A" w14:textId="77777777" w:rsidR="00000000" w:rsidRDefault="00162D07">
      <w:pPr>
        <w:pStyle w:val="a0"/>
        <w:rPr>
          <w:rFonts w:hint="cs"/>
          <w:rtl/>
        </w:rPr>
      </w:pPr>
    </w:p>
    <w:p w14:paraId="6EEAE60A" w14:textId="77777777" w:rsidR="00000000" w:rsidRDefault="00162D07">
      <w:pPr>
        <w:pStyle w:val="-"/>
        <w:rPr>
          <w:rtl/>
        </w:rPr>
      </w:pPr>
      <w:bookmarkStart w:id="263" w:name="FS000001056T02_02_2004_19_55_56C"/>
      <w:bookmarkEnd w:id="263"/>
      <w:r>
        <w:rPr>
          <w:rtl/>
        </w:rPr>
        <w:t>יעקב מרגי (ש"ס):</w:t>
      </w:r>
    </w:p>
    <w:p w14:paraId="4487FBC7" w14:textId="77777777" w:rsidR="00000000" w:rsidRDefault="00162D07">
      <w:pPr>
        <w:pStyle w:val="a0"/>
        <w:rPr>
          <w:rtl/>
        </w:rPr>
      </w:pPr>
    </w:p>
    <w:p w14:paraId="2FD2DBBC" w14:textId="77777777" w:rsidR="00000000" w:rsidRDefault="00162D07">
      <w:pPr>
        <w:pStyle w:val="a0"/>
        <w:rPr>
          <w:rFonts w:hint="cs"/>
          <w:rtl/>
        </w:rPr>
      </w:pPr>
      <w:r>
        <w:rPr>
          <w:rFonts w:hint="cs"/>
          <w:rtl/>
        </w:rPr>
        <w:t xml:space="preserve">מרדכי גילת מביא לי נחת </w:t>
      </w:r>
      <w:r>
        <w:rPr>
          <w:rFonts w:hint="eastAsia"/>
          <w:rtl/>
        </w:rPr>
        <w:t>–</w:t>
      </w:r>
      <w:r>
        <w:rPr>
          <w:rFonts w:hint="cs"/>
          <w:rtl/>
        </w:rPr>
        <w:t xml:space="preserve"> מדבר על השחיתות של שינוי. תאמינו לי, גם בימים שחשדתם בנו, היינו חיוורים לעומת השחיתות הזאת.</w:t>
      </w:r>
    </w:p>
    <w:p w14:paraId="474477FD" w14:textId="77777777" w:rsidR="00000000" w:rsidRDefault="00162D07">
      <w:pPr>
        <w:pStyle w:val="a0"/>
        <w:rPr>
          <w:rFonts w:hint="cs"/>
          <w:rtl/>
        </w:rPr>
      </w:pPr>
    </w:p>
    <w:p w14:paraId="28BC03B2" w14:textId="77777777" w:rsidR="00000000" w:rsidRDefault="00162D07">
      <w:pPr>
        <w:pStyle w:val="af1"/>
        <w:rPr>
          <w:rtl/>
        </w:rPr>
      </w:pPr>
      <w:r>
        <w:rPr>
          <w:rFonts w:hint="eastAsia"/>
          <w:rtl/>
        </w:rPr>
        <w:t>היו</w:t>
      </w:r>
      <w:r>
        <w:rPr>
          <w:rtl/>
        </w:rPr>
        <w:t>"ר ראובן ריבלין:</w:t>
      </w:r>
    </w:p>
    <w:p w14:paraId="4FE694E3" w14:textId="77777777" w:rsidR="00000000" w:rsidRDefault="00162D07">
      <w:pPr>
        <w:pStyle w:val="a0"/>
        <w:rPr>
          <w:rFonts w:hint="cs"/>
          <w:rtl/>
        </w:rPr>
      </w:pPr>
    </w:p>
    <w:p w14:paraId="5BEA9E68" w14:textId="77777777" w:rsidR="00000000" w:rsidRDefault="00162D07">
      <w:pPr>
        <w:pStyle w:val="a0"/>
        <w:rPr>
          <w:rFonts w:hint="cs"/>
          <w:rtl/>
        </w:rPr>
      </w:pPr>
      <w:r>
        <w:rPr>
          <w:rFonts w:hint="cs"/>
          <w:rtl/>
        </w:rPr>
        <w:t xml:space="preserve">נא לא להפריע.  מי שיפריע לו </w:t>
      </w:r>
      <w:r>
        <w:rPr>
          <w:rFonts w:hint="eastAsia"/>
          <w:rtl/>
        </w:rPr>
        <w:t>–</w:t>
      </w:r>
      <w:r>
        <w:rPr>
          <w:rFonts w:hint="cs"/>
          <w:rtl/>
        </w:rPr>
        <w:t xml:space="preserve"> הוא יקבל תוספת. </w:t>
      </w:r>
    </w:p>
    <w:p w14:paraId="52CBE2BB" w14:textId="77777777" w:rsidR="00000000" w:rsidRDefault="00162D07">
      <w:pPr>
        <w:pStyle w:val="a0"/>
        <w:rPr>
          <w:rFonts w:hint="cs"/>
          <w:rtl/>
        </w:rPr>
      </w:pPr>
    </w:p>
    <w:p w14:paraId="72C60FCC" w14:textId="77777777" w:rsidR="00000000" w:rsidRDefault="00162D07">
      <w:pPr>
        <w:pStyle w:val="-"/>
        <w:rPr>
          <w:rtl/>
        </w:rPr>
      </w:pPr>
      <w:bookmarkStart w:id="264" w:name="FS000001056T02_02_2004_19_27_15C"/>
      <w:bookmarkEnd w:id="264"/>
      <w:r>
        <w:rPr>
          <w:rtl/>
        </w:rPr>
        <w:t>יעקב מרגי (ש"ס):</w:t>
      </w:r>
    </w:p>
    <w:p w14:paraId="33590C95" w14:textId="77777777" w:rsidR="00000000" w:rsidRDefault="00162D07">
      <w:pPr>
        <w:pStyle w:val="a0"/>
        <w:rPr>
          <w:rtl/>
        </w:rPr>
      </w:pPr>
    </w:p>
    <w:p w14:paraId="7A447330" w14:textId="77777777" w:rsidR="00000000" w:rsidRDefault="00162D07">
      <w:pPr>
        <w:pStyle w:val="a0"/>
        <w:rPr>
          <w:rFonts w:hint="cs"/>
          <w:rtl/>
        </w:rPr>
      </w:pPr>
      <w:r>
        <w:rPr>
          <w:rFonts w:hint="cs"/>
          <w:rtl/>
        </w:rPr>
        <w:t>אדוני היושב-ראש, ממשל</w:t>
      </w:r>
      <w:r>
        <w:rPr>
          <w:rFonts w:hint="cs"/>
          <w:rtl/>
        </w:rPr>
        <w:t xml:space="preserve">ה שרוצה לכבד את עצמה לא כתבה נהלים ותקנות </w:t>
      </w:r>
      <w:r>
        <w:rPr>
          <w:rFonts w:hint="eastAsia"/>
          <w:rtl/>
        </w:rPr>
        <w:t>–</w:t>
      </w:r>
      <w:r>
        <w:rPr>
          <w:rFonts w:hint="cs"/>
          <w:rtl/>
        </w:rPr>
        <w:t xml:space="preserve"> איך יפעלו אותם אגפים שהועברו למשרדי הממשלה השונים. ראו ראיה </w:t>
      </w:r>
      <w:r>
        <w:rPr>
          <w:rFonts w:hint="eastAsia"/>
          <w:rtl/>
        </w:rPr>
        <w:t>–</w:t>
      </w:r>
      <w:r>
        <w:rPr>
          <w:rFonts w:hint="cs"/>
          <w:rtl/>
        </w:rPr>
        <w:t xml:space="preserve"> המועצות הדתיות כבר חודשיים אינן  מקבלות את תקציביהן, זאת אומרת, אלפי עובדים אינם מקבלים את משכורתם. רבותי, אותם אלפי עובדים </w:t>
      </w:r>
      <w:r>
        <w:rPr>
          <w:rFonts w:hint="eastAsia"/>
          <w:rtl/>
        </w:rPr>
        <w:t>–</w:t>
      </w:r>
      <w:r>
        <w:rPr>
          <w:rFonts w:hint="cs"/>
          <w:rtl/>
        </w:rPr>
        <w:t xml:space="preserve"> מה לעשות, הם אומנם דתיים</w:t>
      </w:r>
      <w:r>
        <w:rPr>
          <w:rFonts w:hint="cs"/>
          <w:rtl/>
        </w:rPr>
        <w:t xml:space="preserve">, ואולי שומרי מסורת, אבל יש להם ילדים קטנים, שהם לא מצליחים לכלכל אותם כראוי ולהלביש אותם כראוי בגלל מחדלי הממשלה הזאת. </w:t>
      </w:r>
    </w:p>
    <w:p w14:paraId="2F03E815" w14:textId="77777777" w:rsidR="00000000" w:rsidRDefault="00162D07">
      <w:pPr>
        <w:pStyle w:val="a0"/>
        <w:rPr>
          <w:rFonts w:hint="cs"/>
          <w:rtl/>
        </w:rPr>
      </w:pPr>
    </w:p>
    <w:p w14:paraId="43EB39FB" w14:textId="77777777" w:rsidR="00000000" w:rsidRDefault="00162D07">
      <w:pPr>
        <w:pStyle w:val="a0"/>
        <w:rPr>
          <w:rFonts w:hint="cs"/>
          <w:rtl/>
        </w:rPr>
      </w:pPr>
      <w:r>
        <w:rPr>
          <w:rFonts w:hint="cs"/>
          <w:rtl/>
        </w:rPr>
        <w:t xml:space="preserve">היום אני מקבל אלפי טלפונים של אברכים, בני תורה, שתורתם אומנותם, שהיד הזדונית שיצאה מהממשלה הזאת הכתה בהם </w:t>
      </w:r>
      <w:r>
        <w:rPr>
          <w:rFonts w:hint="eastAsia"/>
          <w:rtl/>
        </w:rPr>
        <w:t>–</w:t>
      </w:r>
      <w:r>
        <w:rPr>
          <w:rFonts w:hint="cs"/>
          <w:rtl/>
        </w:rPr>
        <w:t xml:space="preserve"> בקצבאות הילדים, והנה, גם את</w:t>
      </w:r>
      <w:r>
        <w:rPr>
          <w:rFonts w:hint="cs"/>
          <w:rtl/>
        </w:rPr>
        <w:t xml:space="preserve"> קצבת הבטחת ההכנסה הם לא מקבלים. במשרדי הממשלה לא ממהרים </w:t>
      </w:r>
      <w:r>
        <w:rPr>
          <w:rFonts w:hint="eastAsia"/>
          <w:rtl/>
        </w:rPr>
        <w:t>–</w:t>
      </w:r>
      <w:r>
        <w:rPr>
          <w:rFonts w:hint="cs"/>
          <w:rtl/>
        </w:rPr>
        <w:t xml:space="preserve"> ממילא זה לא פוגע בהם, יש זמן.  </w:t>
      </w:r>
    </w:p>
    <w:p w14:paraId="321C2F8C" w14:textId="77777777" w:rsidR="00000000" w:rsidRDefault="00162D07">
      <w:pPr>
        <w:pStyle w:val="a0"/>
        <w:rPr>
          <w:rFonts w:hint="cs"/>
          <w:rtl/>
        </w:rPr>
      </w:pPr>
    </w:p>
    <w:p w14:paraId="7E58CDC5" w14:textId="77777777" w:rsidR="00000000" w:rsidRDefault="00162D07">
      <w:pPr>
        <w:pStyle w:val="a0"/>
        <w:rPr>
          <w:rFonts w:hint="cs"/>
          <w:rtl/>
        </w:rPr>
      </w:pPr>
      <w:r>
        <w:rPr>
          <w:rFonts w:hint="cs"/>
          <w:rtl/>
        </w:rPr>
        <w:t xml:space="preserve">מישהו אמר לי פעם, אני חושב שזה חברי חבר הכנסת יצחק כהן, שהנחת היסוד של האוצר היא </w:t>
      </w:r>
      <w:r>
        <w:rPr>
          <w:rFonts w:hint="eastAsia"/>
          <w:rtl/>
        </w:rPr>
        <w:t>–</w:t>
      </w:r>
      <w:r>
        <w:rPr>
          <w:rFonts w:hint="cs"/>
          <w:rtl/>
        </w:rPr>
        <w:t xml:space="preserve"> הזמן פועל לטובתנו. נראה שהממשלה הזאת אימצה את ההנחה הזאת בצורה אגרסיבית, אכזרית ו</w:t>
      </w:r>
      <w:r>
        <w:rPr>
          <w:rFonts w:hint="cs"/>
          <w:rtl/>
        </w:rPr>
        <w:t xml:space="preserve">חדה מאוד. תודה. </w:t>
      </w:r>
    </w:p>
    <w:p w14:paraId="2FDAFC72" w14:textId="77777777" w:rsidR="00000000" w:rsidRDefault="00162D07">
      <w:pPr>
        <w:pStyle w:val="a0"/>
        <w:rPr>
          <w:rFonts w:hint="cs"/>
          <w:rtl/>
        </w:rPr>
      </w:pPr>
    </w:p>
    <w:p w14:paraId="7F13813E" w14:textId="77777777" w:rsidR="00000000" w:rsidRDefault="00162D07">
      <w:pPr>
        <w:pStyle w:val="af1"/>
        <w:rPr>
          <w:rtl/>
        </w:rPr>
      </w:pPr>
      <w:r>
        <w:rPr>
          <w:rtl/>
        </w:rPr>
        <w:t>היו"ר ראובן ריבלין:</w:t>
      </w:r>
    </w:p>
    <w:p w14:paraId="2A5233F1" w14:textId="77777777" w:rsidR="00000000" w:rsidRDefault="00162D07">
      <w:pPr>
        <w:pStyle w:val="a0"/>
        <w:rPr>
          <w:rtl/>
        </w:rPr>
      </w:pPr>
    </w:p>
    <w:p w14:paraId="2E9F6750" w14:textId="77777777" w:rsidR="00000000" w:rsidRDefault="00162D07">
      <w:pPr>
        <w:pStyle w:val="a0"/>
        <w:rPr>
          <w:rFonts w:hint="cs"/>
          <w:rtl/>
        </w:rPr>
      </w:pPr>
      <w:r>
        <w:rPr>
          <w:rFonts w:hint="cs"/>
          <w:rtl/>
        </w:rPr>
        <w:t xml:space="preserve">תודה לחבר הכנסת מרגי. רבותי, חבר הכנסת משולם נהרי - אינו נוכח. חבר הכנסת יאיר פרץ, האם אדוני מבקש לדבר? בבקשה. </w:t>
      </w:r>
    </w:p>
    <w:p w14:paraId="344B3BD5" w14:textId="77777777" w:rsidR="00000000" w:rsidRDefault="00162D07">
      <w:pPr>
        <w:pStyle w:val="a0"/>
        <w:rPr>
          <w:rFonts w:hint="cs"/>
          <w:rtl/>
        </w:rPr>
      </w:pPr>
    </w:p>
    <w:p w14:paraId="45433711" w14:textId="77777777" w:rsidR="00000000" w:rsidRDefault="00162D07">
      <w:pPr>
        <w:pStyle w:val="af0"/>
        <w:rPr>
          <w:rtl/>
        </w:rPr>
      </w:pPr>
      <w:r>
        <w:rPr>
          <w:rFonts w:hint="eastAsia"/>
          <w:rtl/>
        </w:rPr>
        <w:t>שלמה</w:t>
      </w:r>
      <w:r>
        <w:rPr>
          <w:rtl/>
        </w:rPr>
        <w:t xml:space="preserve"> בניזרי (ש"ס):</w:t>
      </w:r>
    </w:p>
    <w:p w14:paraId="3EA4551A" w14:textId="77777777" w:rsidR="00000000" w:rsidRDefault="00162D07">
      <w:pPr>
        <w:pStyle w:val="a0"/>
        <w:rPr>
          <w:rFonts w:hint="cs"/>
          <w:rtl/>
        </w:rPr>
      </w:pPr>
    </w:p>
    <w:p w14:paraId="41619CB0" w14:textId="77777777" w:rsidR="00000000" w:rsidRDefault="00162D07">
      <w:pPr>
        <w:pStyle w:val="a0"/>
        <w:rPr>
          <w:rFonts w:hint="cs"/>
          <w:rtl/>
        </w:rPr>
      </w:pPr>
      <w:r>
        <w:rPr>
          <w:rFonts w:hint="cs"/>
          <w:rtl/>
        </w:rPr>
        <w:t xml:space="preserve">מה אתי? </w:t>
      </w:r>
    </w:p>
    <w:p w14:paraId="58C4E866" w14:textId="77777777" w:rsidR="00000000" w:rsidRDefault="00162D07">
      <w:pPr>
        <w:pStyle w:val="a0"/>
        <w:rPr>
          <w:rFonts w:hint="cs"/>
          <w:rtl/>
        </w:rPr>
      </w:pPr>
    </w:p>
    <w:p w14:paraId="15147071" w14:textId="77777777" w:rsidR="00000000" w:rsidRDefault="00162D07">
      <w:pPr>
        <w:pStyle w:val="af1"/>
        <w:rPr>
          <w:rtl/>
        </w:rPr>
      </w:pPr>
      <w:r>
        <w:rPr>
          <w:rtl/>
        </w:rPr>
        <w:t>היו"ר ראובן ריבלין:</w:t>
      </w:r>
    </w:p>
    <w:p w14:paraId="4C2A5B4B" w14:textId="77777777" w:rsidR="00000000" w:rsidRDefault="00162D07">
      <w:pPr>
        <w:pStyle w:val="a0"/>
        <w:rPr>
          <w:rtl/>
        </w:rPr>
      </w:pPr>
    </w:p>
    <w:p w14:paraId="0FFD2796" w14:textId="77777777" w:rsidR="00000000" w:rsidRDefault="00162D07">
      <w:pPr>
        <w:pStyle w:val="a0"/>
        <w:rPr>
          <w:rFonts w:hint="cs"/>
          <w:rtl/>
        </w:rPr>
      </w:pPr>
      <w:r>
        <w:rPr>
          <w:rFonts w:hint="cs"/>
          <w:rtl/>
        </w:rPr>
        <w:t xml:space="preserve">קראתי לאדוני כשהוא לא היה. </w:t>
      </w:r>
    </w:p>
    <w:p w14:paraId="7DE46913" w14:textId="77777777" w:rsidR="00000000" w:rsidRDefault="00162D07">
      <w:pPr>
        <w:pStyle w:val="a0"/>
        <w:rPr>
          <w:rFonts w:hint="cs"/>
          <w:rtl/>
        </w:rPr>
      </w:pPr>
    </w:p>
    <w:p w14:paraId="3E9FF7F6" w14:textId="77777777" w:rsidR="00000000" w:rsidRDefault="00162D07">
      <w:pPr>
        <w:pStyle w:val="af0"/>
        <w:rPr>
          <w:rtl/>
        </w:rPr>
      </w:pPr>
      <w:r>
        <w:rPr>
          <w:rFonts w:hint="eastAsia"/>
          <w:rtl/>
        </w:rPr>
        <w:t>שלמה</w:t>
      </w:r>
      <w:r>
        <w:rPr>
          <w:rtl/>
        </w:rPr>
        <w:t xml:space="preserve"> בניזרי (ש"ס):</w:t>
      </w:r>
    </w:p>
    <w:p w14:paraId="19F86E2A" w14:textId="77777777" w:rsidR="00000000" w:rsidRDefault="00162D07">
      <w:pPr>
        <w:pStyle w:val="a0"/>
        <w:rPr>
          <w:rFonts w:hint="cs"/>
          <w:rtl/>
        </w:rPr>
      </w:pPr>
    </w:p>
    <w:p w14:paraId="6AA6F3E8" w14:textId="77777777" w:rsidR="00000000" w:rsidRDefault="00162D07">
      <w:pPr>
        <w:pStyle w:val="a0"/>
        <w:rPr>
          <w:rFonts w:hint="cs"/>
          <w:rtl/>
        </w:rPr>
      </w:pPr>
      <w:r>
        <w:rPr>
          <w:rFonts w:hint="cs"/>
          <w:rtl/>
        </w:rPr>
        <w:t>אפשר</w:t>
      </w:r>
      <w:r>
        <w:rPr>
          <w:rFonts w:hint="cs"/>
          <w:rtl/>
        </w:rPr>
        <w:t xml:space="preserve"> לפנים משורת הדין? </w:t>
      </w:r>
    </w:p>
    <w:p w14:paraId="21E80365" w14:textId="77777777" w:rsidR="00000000" w:rsidRDefault="00162D07">
      <w:pPr>
        <w:pStyle w:val="a0"/>
        <w:rPr>
          <w:rFonts w:hint="cs"/>
          <w:rtl/>
        </w:rPr>
      </w:pPr>
    </w:p>
    <w:p w14:paraId="5CD6F3AF" w14:textId="77777777" w:rsidR="00000000" w:rsidRDefault="00162D07">
      <w:pPr>
        <w:pStyle w:val="af1"/>
        <w:rPr>
          <w:rtl/>
        </w:rPr>
      </w:pPr>
      <w:r>
        <w:rPr>
          <w:rtl/>
        </w:rPr>
        <w:t>היו"ר ראובן ריבלין:</w:t>
      </w:r>
    </w:p>
    <w:p w14:paraId="3D4F710B" w14:textId="77777777" w:rsidR="00000000" w:rsidRDefault="00162D07">
      <w:pPr>
        <w:pStyle w:val="a0"/>
        <w:rPr>
          <w:rtl/>
        </w:rPr>
      </w:pPr>
    </w:p>
    <w:p w14:paraId="2BB07F20" w14:textId="77777777" w:rsidR="00000000" w:rsidRDefault="00162D07">
      <w:pPr>
        <w:pStyle w:val="a0"/>
        <w:rPr>
          <w:rFonts w:hint="cs"/>
          <w:rtl/>
        </w:rPr>
      </w:pPr>
      <w:r>
        <w:rPr>
          <w:rFonts w:hint="cs"/>
          <w:rtl/>
        </w:rPr>
        <w:t xml:space="preserve">לא, אי-אפשר. </w:t>
      </w:r>
    </w:p>
    <w:p w14:paraId="2D09B715" w14:textId="77777777" w:rsidR="00000000" w:rsidRDefault="00162D07">
      <w:pPr>
        <w:pStyle w:val="a0"/>
        <w:rPr>
          <w:rFonts w:hint="cs"/>
          <w:rtl/>
        </w:rPr>
      </w:pPr>
    </w:p>
    <w:p w14:paraId="68C16CE7" w14:textId="77777777" w:rsidR="00000000" w:rsidRDefault="00162D07">
      <w:pPr>
        <w:pStyle w:val="af0"/>
        <w:rPr>
          <w:rtl/>
        </w:rPr>
      </w:pPr>
      <w:r>
        <w:rPr>
          <w:rFonts w:hint="eastAsia"/>
          <w:rtl/>
        </w:rPr>
        <w:t>שלמה</w:t>
      </w:r>
      <w:r>
        <w:rPr>
          <w:rtl/>
        </w:rPr>
        <w:t xml:space="preserve"> בניזרי (ש"ס):</w:t>
      </w:r>
    </w:p>
    <w:p w14:paraId="5F7BD6AC" w14:textId="77777777" w:rsidR="00000000" w:rsidRDefault="00162D07">
      <w:pPr>
        <w:pStyle w:val="a0"/>
        <w:rPr>
          <w:rFonts w:hint="cs"/>
          <w:rtl/>
        </w:rPr>
      </w:pPr>
    </w:p>
    <w:p w14:paraId="2CE76EE2" w14:textId="77777777" w:rsidR="00000000" w:rsidRDefault="00162D07">
      <w:pPr>
        <w:pStyle w:val="a0"/>
        <w:rPr>
          <w:rFonts w:hint="cs"/>
          <w:rtl/>
        </w:rPr>
      </w:pPr>
      <w:r>
        <w:rPr>
          <w:rFonts w:hint="cs"/>
          <w:rtl/>
        </w:rPr>
        <w:t xml:space="preserve">שתי דקות. </w:t>
      </w:r>
    </w:p>
    <w:p w14:paraId="4595AB3E" w14:textId="77777777" w:rsidR="00000000" w:rsidRDefault="00162D07">
      <w:pPr>
        <w:pStyle w:val="a0"/>
        <w:rPr>
          <w:rFonts w:hint="cs"/>
          <w:rtl/>
        </w:rPr>
      </w:pPr>
    </w:p>
    <w:p w14:paraId="19D74CE2" w14:textId="77777777" w:rsidR="00000000" w:rsidRDefault="00162D07">
      <w:pPr>
        <w:pStyle w:val="af1"/>
        <w:rPr>
          <w:rtl/>
        </w:rPr>
      </w:pPr>
      <w:r>
        <w:rPr>
          <w:rtl/>
        </w:rPr>
        <w:t>היו"ר ראובן ריבלין:</w:t>
      </w:r>
    </w:p>
    <w:p w14:paraId="73AD2808" w14:textId="77777777" w:rsidR="00000000" w:rsidRDefault="00162D07">
      <w:pPr>
        <w:pStyle w:val="a0"/>
        <w:rPr>
          <w:rtl/>
        </w:rPr>
      </w:pPr>
    </w:p>
    <w:p w14:paraId="54E5A202" w14:textId="77777777" w:rsidR="00000000" w:rsidRDefault="00162D07">
      <w:pPr>
        <w:pStyle w:val="a0"/>
        <w:rPr>
          <w:rFonts w:hint="cs"/>
          <w:rtl/>
        </w:rPr>
      </w:pPr>
      <w:r>
        <w:rPr>
          <w:rFonts w:hint="cs"/>
          <w:rtl/>
        </w:rPr>
        <w:t xml:space="preserve">אפילו לא  20 שניות, אבל בסיבוב הבא אדוני יוכל לדבר בתורו. </w:t>
      </w:r>
    </w:p>
    <w:p w14:paraId="0884FE2C" w14:textId="77777777" w:rsidR="00000000" w:rsidRDefault="00162D07">
      <w:pPr>
        <w:pStyle w:val="a0"/>
        <w:rPr>
          <w:rFonts w:hint="cs"/>
          <w:rtl/>
        </w:rPr>
      </w:pPr>
    </w:p>
    <w:p w14:paraId="7117907C" w14:textId="77777777" w:rsidR="00000000" w:rsidRDefault="00162D07">
      <w:pPr>
        <w:pStyle w:val="a"/>
        <w:rPr>
          <w:rtl/>
        </w:rPr>
      </w:pPr>
      <w:bookmarkStart w:id="265" w:name="FS000000501T02_02_2004_19_28_55"/>
      <w:bookmarkStart w:id="266" w:name="_Toc78878353"/>
      <w:bookmarkEnd w:id="265"/>
      <w:r>
        <w:rPr>
          <w:rFonts w:hint="eastAsia"/>
          <w:rtl/>
        </w:rPr>
        <w:t>יאיר</w:t>
      </w:r>
      <w:r>
        <w:rPr>
          <w:rtl/>
        </w:rPr>
        <w:t xml:space="preserve"> פרץ (ש"ס):</w:t>
      </w:r>
      <w:bookmarkEnd w:id="266"/>
    </w:p>
    <w:p w14:paraId="300ECF39" w14:textId="77777777" w:rsidR="00000000" w:rsidRDefault="00162D07">
      <w:pPr>
        <w:pStyle w:val="a0"/>
        <w:rPr>
          <w:rFonts w:hint="cs"/>
          <w:rtl/>
        </w:rPr>
      </w:pPr>
    </w:p>
    <w:p w14:paraId="43308005" w14:textId="77777777" w:rsidR="00000000" w:rsidRDefault="00162D07">
      <w:pPr>
        <w:pStyle w:val="a0"/>
        <w:rPr>
          <w:rFonts w:hint="cs"/>
          <w:rtl/>
        </w:rPr>
      </w:pPr>
      <w:r>
        <w:rPr>
          <w:rFonts w:hint="cs"/>
          <w:rtl/>
        </w:rPr>
        <w:t>אדוני היושב-ראש, עמיתי חברי הכנסת, אדוני השר, בימים אלה, כשמדינת ישרא</w:t>
      </w:r>
      <w:r>
        <w:rPr>
          <w:rFonts w:hint="cs"/>
          <w:rtl/>
        </w:rPr>
        <w:t xml:space="preserve">ל נמצאת באחת השעות הקשות שלה בכל התחומים </w:t>
      </w:r>
      <w:r>
        <w:rPr>
          <w:rFonts w:hint="eastAsia"/>
          <w:rtl/>
        </w:rPr>
        <w:t>–</w:t>
      </w:r>
      <w:r>
        <w:rPr>
          <w:rFonts w:hint="cs"/>
          <w:rtl/>
        </w:rPr>
        <w:t xml:space="preserve"> בתחום הכלכלי, בתחום הביטחוני, בתחום החברתי ובכל תחום ותחום </w:t>
      </w:r>
      <w:r>
        <w:rPr>
          <w:rFonts w:hint="eastAsia"/>
          <w:rtl/>
        </w:rPr>
        <w:t>–</w:t>
      </w:r>
      <w:r>
        <w:rPr>
          <w:rFonts w:hint="cs"/>
          <w:rtl/>
        </w:rPr>
        <w:t xml:space="preserve"> הממשלה בחרה, לצערי הרב, במקום לחפש את המאחד, במקום לחפש את הנושאים שמלכדים ומאחדים את עם ישראל בשעה קשה זו, ממשלה זו בחרה להיאבק בערכים הבסיסיים ששמרו ע</w:t>
      </w:r>
      <w:r>
        <w:rPr>
          <w:rFonts w:hint="cs"/>
          <w:rtl/>
        </w:rPr>
        <w:t xml:space="preserve">ל עם ישראל דורי דורות ולנסות למחוק אותם. </w:t>
      </w:r>
    </w:p>
    <w:p w14:paraId="36AC1024" w14:textId="77777777" w:rsidR="00000000" w:rsidRDefault="00162D07">
      <w:pPr>
        <w:pStyle w:val="a0"/>
        <w:rPr>
          <w:rFonts w:hint="cs"/>
          <w:rtl/>
        </w:rPr>
      </w:pPr>
    </w:p>
    <w:p w14:paraId="01F40422" w14:textId="77777777" w:rsidR="00000000" w:rsidRDefault="00162D07">
      <w:pPr>
        <w:pStyle w:val="a0"/>
        <w:rPr>
          <w:rFonts w:hint="cs"/>
          <w:rtl/>
        </w:rPr>
      </w:pPr>
      <w:r>
        <w:rPr>
          <w:rFonts w:hint="cs"/>
          <w:rtl/>
        </w:rPr>
        <w:t xml:space="preserve">אין לי ספק </w:t>
      </w:r>
      <w:r>
        <w:rPr>
          <w:rFonts w:hint="eastAsia"/>
          <w:rtl/>
        </w:rPr>
        <w:t>–</w:t>
      </w:r>
      <w:r>
        <w:rPr>
          <w:rFonts w:hint="cs"/>
          <w:rtl/>
        </w:rPr>
        <w:t xml:space="preserve"> ואני לא מטיל דופי, חלילה, בשר המשפטים </w:t>
      </w:r>
      <w:r>
        <w:rPr>
          <w:rFonts w:hint="eastAsia"/>
          <w:rtl/>
        </w:rPr>
        <w:t>–</w:t>
      </w:r>
      <w:r>
        <w:rPr>
          <w:rFonts w:hint="cs"/>
          <w:rtl/>
        </w:rPr>
        <w:t xml:space="preserve"> הרי העיתון ששר המשפטים מנוי עליו מפרסם בכל יום ובכל שבוע שהמטרה היחידה היא לפרק את עם ישראל מהערכים היהודיים </w:t>
      </w:r>
      <w:r>
        <w:rPr>
          <w:rFonts w:hint="eastAsia"/>
          <w:rtl/>
        </w:rPr>
        <w:t>–</w:t>
      </w:r>
      <w:r>
        <w:rPr>
          <w:rFonts w:hint="cs"/>
          <w:rtl/>
        </w:rPr>
        <w:t xml:space="preserve"> סגירת משרד הדתות. </w:t>
      </w:r>
    </w:p>
    <w:p w14:paraId="094F31AB" w14:textId="77777777" w:rsidR="00000000" w:rsidRDefault="00162D07">
      <w:pPr>
        <w:pStyle w:val="a0"/>
        <w:ind w:firstLine="0"/>
        <w:rPr>
          <w:rFonts w:hint="cs"/>
          <w:rtl/>
        </w:rPr>
      </w:pPr>
    </w:p>
    <w:p w14:paraId="3E313222" w14:textId="77777777" w:rsidR="00000000" w:rsidRDefault="00162D07">
      <w:pPr>
        <w:pStyle w:val="a0"/>
        <w:ind w:firstLine="0"/>
        <w:rPr>
          <w:rFonts w:hint="cs"/>
          <w:rtl/>
        </w:rPr>
      </w:pPr>
      <w:r>
        <w:rPr>
          <w:rFonts w:hint="cs"/>
          <w:rtl/>
        </w:rPr>
        <w:tab/>
        <w:t>אין לי ספק, וכבר אמרו קודמי,</w:t>
      </w:r>
      <w:r>
        <w:rPr>
          <w:rFonts w:hint="cs"/>
          <w:rtl/>
        </w:rPr>
        <w:t xml:space="preserve"> שמן הדין שנושא הדיינים יעבור למשרד המשפטים, אבל לו הייתי יודע שהכוונה בהעברה של בתי-הדין הרבניים למשרד המשפטים נעוצה בכך ששר המשפטים, בכנות ובתום לב, רוצה אך ורק לקדם את כל נושא הדיינים ואת החקיקה הדתית בתחום האישות, כפי שקבעה מדינת ישראל, לשלוח אותם דיינ</w:t>
      </w:r>
      <w:r>
        <w:rPr>
          <w:rFonts w:hint="cs"/>
          <w:rtl/>
        </w:rPr>
        <w:t>ים להשתלמות, לתת להם כלים להתמודד, לתת כלים נאותים להתמודד בבתי-דין רבניים, ולא כפי שזה נעשה היום, ולעשות את כל הנושא הזה כך שיאפשר באמת לקדם את בתי-הדין הרבניים בהשתלמויות ובחקיקה, הייתי בטוח ומשוכנע שגם סיעתי, סיעת ש"ס, וכל יהודי היו תומכים בכך תמיכה נלה</w:t>
      </w:r>
      <w:r>
        <w:rPr>
          <w:rFonts w:hint="cs"/>
          <w:rtl/>
        </w:rPr>
        <w:t xml:space="preserve">בת. אבל, לצערנו הרב, יש מטרה אחת ויחידה בהעברת בתי-הדין הרבניים, והיא להתחיל לכרסם בסמכויות של בתי-הדין הרבניים, ועל-ידי כך לגרום, חלילה וחס, לכל מיני עיוותים בסמכויות ששמרו על עם ישראל מדורי דורות. </w:t>
      </w:r>
    </w:p>
    <w:p w14:paraId="005D17FD" w14:textId="77777777" w:rsidR="00000000" w:rsidRDefault="00162D07">
      <w:pPr>
        <w:pStyle w:val="a0"/>
        <w:ind w:firstLine="0"/>
        <w:rPr>
          <w:rFonts w:hint="cs"/>
          <w:rtl/>
        </w:rPr>
      </w:pPr>
    </w:p>
    <w:p w14:paraId="0E6E00B5" w14:textId="77777777" w:rsidR="00000000" w:rsidRDefault="00162D07">
      <w:pPr>
        <w:pStyle w:val="a0"/>
        <w:ind w:firstLine="0"/>
        <w:rPr>
          <w:rFonts w:hint="cs"/>
          <w:rtl/>
        </w:rPr>
      </w:pPr>
      <w:r>
        <w:rPr>
          <w:rFonts w:hint="cs"/>
          <w:rtl/>
        </w:rPr>
        <w:tab/>
        <w:t>לכן, אדוני סגן שר הדתות, זו חובתך כיהודי שעדיין שומר ע</w:t>
      </w:r>
      <w:r>
        <w:rPr>
          <w:rFonts w:hint="cs"/>
          <w:rtl/>
        </w:rPr>
        <w:t xml:space="preserve">ל הגחלת בממשלה הזאת. חבל שראש הממשלה אינו יושב כאן. הרי ראש הממשלה הקודם הכריז על המהפכה החילונית, ואנחנו יודעים היכן הוא נמצא היום. ראש הממשלה, דבר אחד ברור </w:t>
      </w:r>
      <w:r>
        <w:rPr>
          <w:rtl/>
        </w:rPr>
        <w:t>–</w:t>
      </w:r>
      <w:r>
        <w:rPr>
          <w:rFonts w:hint="cs"/>
          <w:rtl/>
        </w:rPr>
        <w:t xml:space="preserve"> אנחנו מדינה יהודית. </w:t>
      </w:r>
    </w:p>
    <w:p w14:paraId="2D1DD149" w14:textId="77777777" w:rsidR="00000000" w:rsidRDefault="00162D07">
      <w:pPr>
        <w:pStyle w:val="a0"/>
        <w:ind w:firstLine="0"/>
        <w:rPr>
          <w:rFonts w:hint="cs"/>
          <w:rtl/>
        </w:rPr>
      </w:pPr>
    </w:p>
    <w:p w14:paraId="6BF2A1D5" w14:textId="77777777" w:rsidR="00000000" w:rsidRDefault="00162D07">
      <w:pPr>
        <w:pStyle w:val="a0"/>
        <w:ind w:firstLine="720"/>
        <w:rPr>
          <w:rFonts w:hint="cs"/>
          <w:rtl/>
        </w:rPr>
      </w:pPr>
      <w:r>
        <w:rPr>
          <w:rFonts w:hint="cs"/>
          <w:rtl/>
        </w:rPr>
        <w:t>חייבים ומצווים אנחנו, חברי הכנסת, לשמור על המאחד ולא על המפריד בינינו. אנח</w:t>
      </w:r>
      <w:r>
        <w:rPr>
          <w:rFonts w:hint="cs"/>
          <w:rtl/>
        </w:rPr>
        <w:t>נו עם אחד. אין לנו מדינה אחרת. זאת המדינה שלנו, ואנחנו באנו ובחרנו לחיות כאן כיהודים. לכן צריך לתת לנו כלים לשמור על האחדות שלנו ולתת לנו את הדברים הבסיסיים ששמרו עלינו כעם. אחרת, בתוך פרק זמן לא תהיה לנו מדינה, לא יהיו התנחלוית ולא שום כלום. אנחנו נישאר מ</w:t>
      </w:r>
      <w:r>
        <w:rPr>
          <w:rFonts w:hint="cs"/>
          <w:rtl/>
        </w:rPr>
        <w:t xml:space="preserve">דינה מפולגת ומופרדת. </w:t>
      </w:r>
    </w:p>
    <w:p w14:paraId="56376343" w14:textId="77777777" w:rsidR="00000000" w:rsidRDefault="00162D07">
      <w:pPr>
        <w:pStyle w:val="a0"/>
        <w:ind w:firstLine="0"/>
        <w:rPr>
          <w:rFonts w:hint="cs"/>
          <w:rtl/>
        </w:rPr>
      </w:pPr>
    </w:p>
    <w:p w14:paraId="25E7D6FC" w14:textId="77777777" w:rsidR="00000000" w:rsidRDefault="00162D07">
      <w:pPr>
        <w:pStyle w:val="a0"/>
        <w:ind w:firstLine="0"/>
        <w:rPr>
          <w:rFonts w:hint="cs"/>
          <w:rtl/>
        </w:rPr>
      </w:pPr>
      <w:r>
        <w:rPr>
          <w:rFonts w:hint="cs"/>
          <w:rtl/>
        </w:rPr>
        <w:tab/>
        <w:t xml:space="preserve">אדוני היושב-ראש, אני פונה אליך, אדוני שר המשפטים, אנא, החוק הזה יעבור וחוק הדיינים יעבור למשרד המשפטים. אנא שמור על הגחלת של העם היהודי. זה הדבר היחיד שנותר לנו. זה הדבר היחיד שמאחד ומלכד את העם כעם. תודה רבה. </w:t>
      </w:r>
    </w:p>
    <w:p w14:paraId="4A2F4CA0" w14:textId="77777777" w:rsidR="00000000" w:rsidRDefault="00162D07">
      <w:pPr>
        <w:pStyle w:val="a0"/>
        <w:ind w:firstLine="0"/>
        <w:rPr>
          <w:rFonts w:hint="cs"/>
          <w:rtl/>
        </w:rPr>
      </w:pPr>
    </w:p>
    <w:p w14:paraId="139B701E" w14:textId="77777777" w:rsidR="00000000" w:rsidRDefault="00162D07">
      <w:pPr>
        <w:pStyle w:val="af1"/>
        <w:rPr>
          <w:rtl/>
        </w:rPr>
      </w:pPr>
      <w:r>
        <w:rPr>
          <w:rtl/>
        </w:rPr>
        <w:t>היו"ר ראובן ריבלין:</w:t>
      </w:r>
    </w:p>
    <w:p w14:paraId="4D28E825" w14:textId="77777777" w:rsidR="00000000" w:rsidRDefault="00162D07">
      <w:pPr>
        <w:pStyle w:val="a0"/>
        <w:rPr>
          <w:rtl/>
        </w:rPr>
      </w:pPr>
    </w:p>
    <w:p w14:paraId="355EA497" w14:textId="77777777" w:rsidR="00000000" w:rsidRDefault="00162D07">
      <w:pPr>
        <w:pStyle w:val="a0"/>
        <w:rPr>
          <w:rFonts w:hint="cs"/>
          <w:rtl/>
        </w:rPr>
      </w:pPr>
      <w:r>
        <w:rPr>
          <w:rFonts w:hint="cs"/>
          <w:rtl/>
        </w:rPr>
        <w:t xml:space="preserve">רבותי חברי הכנסת, חבר הכנסת בניזרי, אם אני פותח את הדיון, יש רבים שכבר קראתי בשמם וכבר קראתי לאנשים להצביע. יש לי הצעה </w:t>
      </w:r>
      <w:r>
        <w:rPr>
          <w:rtl/>
        </w:rPr>
        <w:t>–</w:t>
      </w:r>
      <w:r>
        <w:rPr>
          <w:rFonts w:hint="cs"/>
          <w:rtl/>
        </w:rPr>
        <w:t xml:space="preserve"> חבר הכנסת נסים זאב עלה ראשון וחשב לתומו שהוא צריך להתייחס רק להסתייגות הראשונה. אחרי שהוא סיים את זמנו, התברר לו שהוא עדיין לא התחיל ב</w:t>
      </w:r>
      <w:r>
        <w:rPr>
          <w:rFonts w:hint="cs"/>
          <w:rtl/>
        </w:rPr>
        <w:t xml:space="preserve">כלל, ואז אמרתי לו שיש לו שלוש דקות בסוף הדיון. אם הוא יאפשר לך בתור שלוש דקות אחרונות, אני מסכים. </w:t>
      </w:r>
    </w:p>
    <w:p w14:paraId="0ADD03D5" w14:textId="77777777" w:rsidR="00000000" w:rsidRDefault="00162D07">
      <w:pPr>
        <w:pStyle w:val="a0"/>
        <w:rPr>
          <w:rFonts w:hint="cs"/>
          <w:rtl/>
        </w:rPr>
      </w:pPr>
    </w:p>
    <w:p w14:paraId="5BE8C716" w14:textId="77777777" w:rsidR="00000000" w:rsidRDefault="00162D07">
      <w:pPr>
        <w:pStyle w:val="af0"/>
        <w:rPr>
          <w:rtl/>
        </w:rPr>
      </w:pPr>
      <w:r>
        <w:rPr>
          <w:rFonts w:hint="eastAsia"/>
          <w:rtl/>
        </w:rPr>
        <w:t>נסים</w:t>
      </w:r>
      <w:r>
        <w:rPr>
          <w:rtl/>
        </w:rPr>
        <w:t xml:space="preserve"> זאב (ש"ס):</w:t>
      </w:r>
    </w:p>
    <w:p w14:paraId="0C2A867D" w14:textId="77777777" w:rsidR="00000000" w:rsidRDefault="00162D07">
      <w:pPr>
        <w:pStyle w:val="a0"/>
        <w:rPr>
          <w:rFonts w:hint="cs"/>
          <w:rtl/>
        </w:rPr>
      </w:pPr>
    </w:p>
    <w:p w14:paraId="567627AD" w14:textId="77777777" w:rsidR="00000000" w:rsidRDefault="00162D07">
      <w:pPr>
        <w:pStyle w:val="a0"/>
        <w:rPr>
          <w:rFonts w:hint="cs"/>
          <w:rtl/>
        </w:rPr>
      </w:pPr>
      <w:r>
        <w:rPr>
          <w:rFonts w:hint="cs"/>
          <w:rtl/>
        </w:rPr>
        <w:t xml:space="preserve">אני מוכן לתת לו דקה. </w:t>
      </w:r>
    </w:p>
    <w:p w14:paraId="0DDCEF84" w14:textId="77777777" w:rsidR="00000000" w:rsidRDefault="00162D07">
      <w:pPr>
        <w:pStyle w:val="a0"/>
        <w:rPr>
          <w:rFonts w:hint="cs"/>
          <w:rtl/>
        </w:rPr>
      </w:pPr>
    </w:p>
    <w:p w14:paraId="6FDD625B" w14:textId="77777777" w:rsidR="00000000" w:rsidRDefault="00162D07">
      <w:pPr>
        <w:pStyle w:val="af1"/>
        <w:rPr>
          <w:rtl/>
        </w:rPr>
      </w:pPr>
      <w:r>
        <w:rPr>
          <w:rtl/>
        </w:rPr>
        <w:t>היו"ר ראובן ריבלין:</w:t>
      </w:r>
    </w:p>
    <w:p w14:paraId="1B13413C" w14:textId="77777777" w:rsidR="00000000" w:rsidRDefault="00162D07">
      <w:pPr>
        <w:pStyle w:val="a0"/>
        <w:rPr>
          <w:rtl/>
        </w:rPr>
      </w:pPr>
    </w:p>
    <w:p w14:paraId="4CBA5E28" w14:textId="77777777" w:rsidR="00000000" w:rsidRDefault="00162D07">
      <w:pPr>
        <w:pStyle w:val="a0"/>
        <w:rPr>
          <w:rFonts w:hint="cs"/>
          <w:rtl/>
        </w:rPr>
      </w:pPr>
      <w:r>
        <w:rPr>
          <w:rFonts w:hint="cs"/>
          <w:rtl/>
        </w:rPr>
        <w:t>לא, אין דקה. אל תפרוט לי. אתה רוצה לתת לו שלוש דקות? הוא ידבר שלוש דקות. אתה רוצה לדבר שלוש דקו</w:t>
      </w:r>
      <w:r>
        <w:rPr>
          <w:rFonts w:hint="cs"/>
          <w:rtl/>
        </w:rPr>
        <w:t>ת? דבר אתה. נא לעלות מהר - ואנחנו הולכים להצביע.</w:t>
      </w:r>
    </w:p>
    <w:p w14:paraId="24BB09B0" w14:textId="77777777" w:rsidR="00000000" w:rsidRDefault="00162D07">
      <w:pPr>
        <w:pStyle w:val="a0"/>
        <w:rPr>
          <w:rFonts w:hint="cs"/>
          <w:rtl/>
        </w:rPr>
      </w:pPr>
    </w:p>
    <w:p w14:paraId="366F60A8" w14:textId="77777777" w:rsidR="00000000" w:rsidRDefault="00162D07">
      <w:pPr>
        <w:pStyle w:val="af0"/>
        <w:rPr>
          <w:rtl/>
        </w:rPr>
      </w:pPr>
      <w:r>
        <w:rPr>
          <w:rFonts w:hint="eastAsia"/>
          <w:rtl/>
        </w:rPr>
        <w:t>נסים</w:t>
      </w:r>
      <w:r>
        <w:rPr>
          <w:rtl/>
        </w:rPr>
        <w:t xml:space="preserve"> זאב (ש"ס):</w:t>
      </w:r>
    </w:p>
    <w:p w14:paraId="69DBDDF4" w14:textId="77777777" w:rsidR="00000000" w:rsidRDefault="00162D07">
      <w:pPr>
        <w:pStyle w:val="a0"/>
        <w:rPr>
          <w:rFonts w:hint="cs"/>
          <w:rtl/>
        </w:rPr>
      </w:pPr>
    </w:p>
    <w:p w14:paraId="32DEBA13" w14:textId="77777777" w:rsidR="00000000" w:rsidRDefault="00162D07">
      <w:pPr>
        <w:pStyle w:val="a0"/>
        <w:rPr>
          <w:rFonts w:hint="cs"/>
          <w:rtl/>
        </w:rPr>
      </w:pPr>
      <w:r>
        <w:rPr>
          <w:rFonts w:hint="cs"/>
          <w:rtl/>
        </w:rPr>
        <w:t>למה ענישה קולקטיבית לכל הסיעה?</w:t>
      </w:r>
    </w:p>
    <w:p w14:paraId="25953BFA" w14:textId="77777777" w:rsidR="00000000" w:rsidRDefault="00162D07">
      <w:pPr>
        <w:pStyle w:val="a0"/>
        <w:rPr>
          <w:rFonts w:hint="cs"/>
          <w:rtl/>
        </w:rPr>
      </w:pPr>
    </w:p>
    <w:p w14:paraId="692AADD3" w14:textId="77777777" w:rsidR="00000000" w:rsidRDefault="00162D07">
      <w:pPr>
        <w:pStyle w:val="af1"/>
        <w:rPr>
          <w:rtl/>
        </w:rPr>
      </w:pPr>
      <w:r>
        <w:rPr>
          <w:rtl/>
        </w:rPr>
        <w:t>היו"ר ראובן ריבלין:</w:t>
      </w:r>
    </w:p>
    <w:p w14:paraId="255B66D9" w14:textId="77777777" w:rsidR="00000000" w:rsidRDefault="00162D07">
      <w:pPr>
        <w:pStyle w:val="a0"/>
        <w:rPr>
          <w:rtl/>
        </w:rPr>
      </w:pPr>
    </w:p>
    <w:p w14:paraId="3E855B96" w14:textId="77777777" w:rsidR="00000000" w:rsidRDefault="00162D07">
      <w:pPr>
        <w:pStyle w:val="a0"/>
        <w:rPr>
          <w:rFonts w:hint="cs"/>
          <w:rtl/>
        </w:rPr>
      </w:pPr>
      <w:r>
        <w:rPr>
          <w:rFonts w:hint="cs"/>
          <w:rtl/>
        </w:rPr>
        <w:t xml:space="preserve">לא, לא, חלילה. חבר הכנסת נסים זאב, בבקשה. קראתי לאדוני. </w:t>
      </w:r>
    </w:p>
    <w:p w14:paraId="1D1771A5" w14:textId="77777777" w:rsidR="00000000" w:rsidRDefault="00162D07">
      <w:pPr>
        <w:pStyle w:val="a0"/>
        <w:rPr>
          <w:rFonts w:hint="cs"/>
          <w:rtl/>
        </w:rPr>
      </w:pPr>
    </w:p>
    <w:p w14:paraId="276F8CDA" w14:textId="77777777" w:rsidR="00000000" w:rsidRDefault="00162D07">
      <w:pPr>
        <w:pStyle w:val="af0"/>
        <w:rPr>
          <w:rtl/>
        </w:rPr>
      </w:pPr>
      <w:r>
        <w:rPr>
          <w:rFonts w:hint="eastAsia"/>
          <w:rtl/>
        </w:rPr>
        <w:t>נסים</w:t>
      </w:r>
      <w:r>
        <w:rPr>
          <w:rtl/>
        </w:rPr>
        <w:t xml:space="preserve"> זאב (ש"ס):</w:t>
      </w:r>
    </w:p>
    <w:p w14:paraId="7D7B4CBA" w14:textId="77777777" w:rsidR="00000000" w:rsidRDefault="00162D07">
      <w:pPr>
        <w:pStyle w:val="a0"/>
        <w:rPr>
          <w:rFonts w:hint="cs"/>
          <w:rtl/>
        </w:rPr>
      </w:pPr>
    </w:p>
    <w:p w14:paraId="7E3B6AFC" w14:textId="77777777" w:rsidR="00000000" w:rsidRDefault="00162D07">
      <w:pPr>
        <w:pStyle w:val="a0"/>
        <w:rPr>
          <w:rFonts w:hint="cs"/>
          <w:rtl/>
        </w:rPr>
      </w:pPr>
      <w:r>
        <w:rPr>
          <w:rFonts w:hint="cs"/>
          <w:rtl/>
        </w:rPr>
        <w:t>אולי שנינו נעמוד ביחד?</w:t>
      </w:r>
    </w:p>
    <w:p w14:paraId="488449A5" w14:textId="77777777" w:rsidR="00000000" w:rsidRDefault="00162D07">
      <w:pPr>
        <w:pStyle w:val="a0"/>
        <w:rPr>
          <w:rFonts w:hint="cs"/>
          <w:rtl/>
        </w:rPr>
      </w:pPr>
    </w:p>
    <w:p w14:paraId="160A21C6" w14:textId="77777777" w:rsidR="00000000" w:rsidRDefault="00162D07">
      <w:pPr>
        <w:pStyle w:val="af1"/>
        <w:rPr>
          <w:rtl/>
        </w:rPr>
      </w:pPr>
      <w:r>
        <w:rPr>
          <w:rtl/>
        </w:rPr>
        <w:t>היו"ר ראובן ריבלין:</w:t>
      </w:r>
    </w:p>
    <w:p w14:paraId="1DBE72D0" w14:textId="77777777" w:rsidR="00000000" w:rsidRDefault="00162D07">
      <w:pPr>
        <w:pStyle w:val="a0"/>
        <w:rPr>
          <w:rtl/>
        </w:rPr>
      </w:pPr>
    </w:p>
    <w:p w14:paraId="2E474CC9" w14:textId="77777777" w:rsidR="00000000" w:rsidRDefault="00162D07">
      <w:pPr>
        <w:pStyle w:val="a0"/>
        <w:rPr>
          <w:rFonts w:hint="cs"/>
          <w:rtl/>
        </w:rPr>
      </w:pPr>
      <w:r>
        <w:rPr>
          <w:rFonts w:hint="cs"/>
          <w:rtl/>
        </w:rPr>
        <w:t>אני מבטל את הצעת</w:t>
      </w:r>
      <w:r>
        <w:rPr>
          <w:rFonts w:hint="cs"/>
          <w:rtl/>
        </w:rPr>
        <w:t>י. אני לא מבטל את הצעתי.</w:t>
      </w:r>
    </w:p>
    <w:p w14:paraId="00598FD8" w14:textId="77777777" w:rsidR="00000000" w:rsidRDefault="00162D07">
      <w:pPr>
        <w:pStyle w:val="a0"/>
        <w:rPr>
          <w:rFonts w:hint="cs"/>
          <w:rtl/>
        </w:rPr>
      </w:pPr>
    </w:p>
    <w:p w14:paraId="06EFF643" w14:textId="77777777" w:rsidR="00000000" w:rsidRDefault="00162D07">
      <w:pPr>
        <w:pStyle w:val="af0"/>
        <w:rPr>
          <w:rtl/>
        </w:rPr>
      </w:pPr>
      <w:r>
        <w:rPr>
          <w:rFonts w:hint="eastAsia"/>
          <w:rtl/>
        </w:rPr>
        <w:t>נסים</w:t>
      </w:r>
      <w:r>
        <w:rPr>
          <w:rtl/>
        </w:rPr>
        <w:t xml:space="preserve"> זאב (ש"ס):</w:t>
      </w:r>
    </w:p>
    <w:p w14:paraId="3EC722F0" w14:textId="77777777" w:rsidR="00000000" w:rsidRDefault="00162D07">
      <w:pPr>
        <w:pStyle w:val="a0"/>
        <w:rPr>
          <w:rFonts w:hint="cs"/>
          <w:rtl/>
        </w:rPr>
      </w:pPr>
    </w:p>
    <w:p w14:paraId="789414AF" w14:textId="77777777" w:rsidR="00000000" w:rsidRDefault="00162D07">
      <w:pPr>
        <w:pStyle w:val="a0"/>
        <w:rPr>
          <w:rFonts w:hint="cs"/>
          <w:rtl/>
        </w:rPr>
      </w:pPr>
      <w:r>
        <w:rPr>
          <w:rFonts w:hint="cs"/>
          <w:rtl/>
        </w:rPr>
        <w:t xml:space="preserve">אדוני היושב-ראש, אני אשתדל לדבר דקה אחריו. רק דקה. </w:t>
      </w:r>
    </w:p>
    <w:p w14:paraId="63EA87BD" w14:textId="77777777" w:rsidR="00000000" w:rsidRDefault="00162D07">
      <w:pPr>
        <w:pStyle w:val="a0"/>
        <w:rPr>
          <w:rFonts w:hint="cs"/>
          <w:rtl/>
        </w:rPr>
      </w:pPr>
    </w:p>
    <w:p w14:paraId="37665BC4" w14:textId="77777777" w:rsidR="00000000" w:rsidRDefault="00162D07">
      <w:pPr>
        <w:pStyle w:val="af1"/>
        <w:rPr>
          <w:rtl/>
        </w:rPr>
      </w:pPr>
      <w:r>
        <w:rPr>
          <w:rtl/>
        </w:rPr>
        <w:t>היו"ר ראובן ריבלין:</w:t>
      </w:r>
    </w:p>
    <w:p w14:paraId="6CDB3C93" w14:textId="77777777" w:rsidR="00000000" w:rsidRDefault="00162D07">
      <w:pPr>
        <w:pStyle w:val="a0"/>
        <w:rPr>
          <w:rtl/>
        </w:rPr>
      </w:pPr>
    </w:p>
    <w:p w14:paraId="31AFD375" w14:textId="77777777" w:rsidR="00000000" w:rsidRDefault="00162D07">
      <w:pPr>
        <w:pStyle w:val="a0"/>
        <w:rPr>
          <w:rFonts w:hint="cs"/>
          <w:rtl/>
        </w:rPr>
      </w:pPr>
      <w:r>
        <w:rPr>
          <w:rFonts w:hint="cs"/>
          <w:rtl/>
        </w:rPr>
        <w:t xml:space="preserve">אחרי הדיון. כשיצביעו אני אתן לך אפילו חמש דקות. </w:t>
      </w:r>
    </w:p>
    <w:p w14:paraId="414FF350" w14:textId="77777777" w:rsidR="00000000" w:rsidRDefault="00162D07">
      <w:pPr>
        <w:pStyle w:val="a0"/>
        <w:rPr>
          <w:rFonts w:hint="cs"/>
          <w:rtl/>
        </w:rPr>
      </w:pPr>
    </w:p>
    <w:p w14:paraId="33362CAA" w14:textId="77777777" w:rsidR="00000000" w:rsidRDefault="00162D07">
      <w:pPr>
        <w:pStyle w:val="af0"/>
        <w:rPr>
          <w:rtl/>
        </w:rPr>
      </w:pPr>
      <w:r>
        <w:rPr>
          <w:rFonts w:hint="eastAsia"/>
          <w:rtl/>
        </w:rPr>
        <w:t>נסים</w:t>
      </w:r>
      <w:r>
        <w:rPr>
          <w:rtl/>
        </w:rPr>
        <w:t xml:space="preserve"> זאב (ש"ס):</w:t>
      </w:r>
    </w:p>
    <w:p w14:paraId="405C3F1D" w14:textId="77777777" w:rsidR="00000000" w:rsidRDefault="00162D07">
      <w:pPr>
        <w:pStyle w:val="a0"/>
        <w:rPr>
          <w:rFonts w:hint="cs"/>
          <w:rtl/>
        </w:rPr>
      </w:pPr>
    </w:p>
    <w:p w14:paraId="2DEE0EB5" w14:textId="77777777" w:rsidR="00000000" w:rsidRDefault="00162D07">
      <w:pPr>
        <w:pStyle w:val="a0"/>
        <w:rPr>
          <w:rFonts w:hint="cs"/>
          <w:rtl/>
        </w:rPr>
      </w:pPr>
      <w:r>
        <w:rPr>
          <w:rFonts w:hint="cs"/>
          <w:rtl/>
        </w:rPr>
        <w:t xml:space="preserve">אני מבטיח דקה. </w:t>
      </w:r>
    </w:p>
    <w:p w14:paraId="20B7010F" w14:textId="77777777" w:rsidR="00000000" w:rsidRDefault="00162D07">
      <w:pPr>
        <w:pStyle w:val="a0"/>
        <w:rPr>
          <w:rFonts w:hint="cs"/>
          <w:rtl/>
        </w:rPr>
      </w:pPr>
    </w:p>
    <w:p w14:paraId="27B064FB" w14:textId="77777777" w:rsidR="00000000" w:rsidRDefault="00162D07">
      <w:pPr>
        <w:pStyle w:val="af1"/>
        <w:rPr>
          <w:rtl/>
        </w:rPr>
      </w:pPr>
      <w:r>
        <w:rPr>
          <w:rtl/>
        </w:rPr>
        <w:t>היו"ר ראובן ריבלין:</w:t>
      </w:r>
    </w:p>
    <w:p w14:paraId="351EC46E" w14:textId="77777777" w:rsidR="00000000" w:rsidRDefault="00162D07">
      <w:pPr>
        <w:pStyle w:val="a0"/>
        <w:rPr>
          <w:rtl/>
        </w:rPr>
      </w:pPr>
    </w:p>
    <w:p w14:paraId="7862823B" w14:textId="77777777" w:rsidR="00000000" w:rsidRDefault="00162D07">
      <w:pPr>
        <w:pStyle w:val="a0"/>
        <w:rPr>
          <w:rFonts w:hint="cs"/>
          <w:rtl/>
        </w:rPr>
      </w:pPr>
      <w:r>
        <w:rPr>
          <w:rFonts w:hint="cs"/>
          <w:rtl/>
        </w:rPr>
        <w:t>אדוני לא יטריח טרחת ציבור. אין דקה</w:t>
      </w:r>
      <w:r>
        <w:rPr>
          <w:rFonts w:hint="cs"/>
          <w:rtl/>
        </w:rPr>
        <w:t xml:space="preserve">. אני מכיר את אדוני, הוא לא יכול בדקה אפילו להתחיל לדבר. בבקשה, חבר הכנסת שלמה בניזרי, לרשותך שלוש דקות. אלה שלוש דקות אחרונות לפני התשובה וההצבעה. </w:t>
      </w:r>
    </w:p>
    <w:p w14:paraId="762AFC34" w14:textId="77777777" w:rsidR="00000000" w:rsidRDefault="00162D07">
      <w:pPr>
        <w:pStyle w:val="a0"/>
        <w:rPr>
          <w:rFonts w:hint="cs"/>
          <w:rtl/>
        </w:rPr>
      </w:pPr>
    </w:p>
    <w:p w14:paraId="6A1A50F2" w14:textId="77777777" w:rsidR="00000000" w:rsidRDefault="00162D07">
      <w:pPr>
        <w:pStyle w:val="a"/>
        <w:rPr>
          <w:rtl/>
        </w:rPr>
      </w:pPr>
      <w:bookmarkStart w:id="267" w:name="FS000000484T02_02_2004_19_56_34"/>
      <w:bookmarkStart w:id="268" w:name="_Toc78878354"/>
      <w:bookmarkEnd w:id="267"/>
      <w:r>
        <w:rPr>
          <w:rFonts w:hint="eastAsia"/>
          <w:rtl/>
        </w:rPr>
        <w:t>שלמה</w:t>
      </w:r>
      <w:r>
        <w:rPr>
          <w:rtl/>
        </w:rPr>
        <w:t xml:space="preserve"> בניזרי (ש"ס):</w:t>
      </w:r>
      <w:bookmarkEnd w:id="268"/>
    </w:p>
    <w:p w14:paraId="0EA05013" w14:textId="77777777" w:rsidR="00000000" w:rsidRDefault="00162D07">
      <w:pPr>
        <w:pStyle w:val="a0"/>
        <w:rPr>
          <w:rFonts w:hint="cs"/>
          <w:rtl/>
        </w:rPr>
      </w:pPr>
    </w:p>
    <w:p w14:paraId="372C9B8E" w14:textId="77777777" w:rsidR="00000000" w:rsidRDefault="00162D07">
      <w:pPr>
        <w:pStyle w:val="a0"/>
        <w:rPr>
          <w:rFonts w:hint="cs"/>
          <w:rtl/>
        </w:rPr>
      </w:pPr>
      <w:r>
        <w:rPr>
          <w:rFonts w:hint="cs"/>
          <w:rtl/>
        </w:rPr>
        <w:t xml:space="preserve">אדוני היושב-ראש, רבותי חברי הכנסת, תודה רבה. </w:t>
      </w:r>
    </w:p>
    <w:p w14:paraId="45586855" w14:textId="77777777" w:rsidR="00000000" w:rsidRDefault="00162D07">
      <w:pPr>
        <w:pStyle w:val="a0"/>
        <w:rPr>
          <w:rFonts w:hint="cs"/>
          <w:rtl/>
        </w:rPr>
      </w:pPr>
    </w:p>
    <w:p w14:paraId="6BA7653C" w14:textId="77777777" w:rsidR="00000000" w:rsidRDefault="00162D07">
      <w:pPr>
        <w:pStyle w:val="af1"/>
        <w:rPr>
          <w:rtl/>
        </w:rPr>
      </w:pPr>
    </w:p>
    <w:p w14:paraId="0FE39F44" w14:textId="77777777" w:rsidR="00000000" w:rsidRDefault="00162D07">
      <w:pPr>
        <w:pStyle w:val="af1"/>
        <w:rPr>
          <w:rtl/>
        </w:rPr>
      </w:pPr>
      <w:r>
        <w:rPr>
          <w:rtl/>
        </w:rPr>
        <w:t>היו"ר ראובן ריבלין:</w:t>
      </w:r>
    </w:p>
    <w:p w14:paraId="2A61BFE8" w14:textId="77777777" w:rsidR="00000000" w:rsidRDefault="00162D07">
      <w:pPr>
        <w:pStyle w:val="a0"/>
        <w:rPr>
          <w:rtl/>
        </w:rPr>
      </w:pPr>
    </w:p>
    <w:p w14:paraId="030BF6B6" w14:textId="77777777" w:rsidR="00000000" w:rsidRDefault="00162D07">
      <w:pPr>
        <w:pStyle w:val="a0"/>
        <w:rPr>
          <w:rFonts w:hint="cs"/>
          <w:rtl/>
        </w:rPr>
      </w:pPr>
      <w:r>
        <w:rPr>
          <w:rFonts w:hint="cs"/>
          <w:rtl/>
        </w:rPr>
        <w:t>תודה לחבר הכנסת נ</w:t>
      </w:r>
      <w:r>
        <w:rPr>
          <w:rFonts w:hint="cs"/>
          <w:rtl/>
        </w:rPr>
        <w:t xml:space="preserve">סים זאב. </w:t>
      </w:r>
    </w:p>
    <w:p w14:paraId="7D0445E8" w14:textId="77777777" w:rsidR="00000000" w:rsidRDefault="00162D07">
      <w:pPr>
        <w:pStyle w:val="a0"/>
        <w:rPr>
          <w:rFonts w:hint="cs"/>
          <w:rtl/>
        </w:rPr>
      </w:pPr>
    </w:p>
    <w:p w14:paraId="27FAD26A" w14:textId="77777777" w:rsidR="00000000" w:rsidRDefault="00162D07">
      <w:pPr>
        <w:pStyle w:val="-"/>
        <w:rPr>
          <w:rtl/>
        </w:rPr>
      </w:pPr>
      <w:bookmarkStart w:id="269" w:name="FS000000484T02_02_2004_19_56_57C"/>
      <w:bookmarkEnd w:id="269"/>
      <w:r>
        <w:rPr>
          <w:rtl/>
        </w:rPr>
        <w:t>שלמה בניזרי (ש"ס):</w:t>
      </w:r>
    </w:p>
    <w:p w14:paraId="5C670419" w14:textId="77777777" w:rsidR="00000000" w:rsidRDefault="00162D07">
      <w:pPr>
        <w:pStyle w:val="a0"/>
        <w:rPr>
          <w:rtl/>
        </w:rPr>
      </w:pPr>
    </w:p>
    <w:p w14:paraId="771519E1" w14:textId="77777777" w:rsidR="00000000" w:rsidRDefault="00162D07">
      <w:pPr>
        <w:pStyle w:val="a0"/>
        <w:rPr>
          <w:rFonts w:hint="cs"/>
          <w:rtl/>
        </w:rPr>
      </w:pPr>
      <w:r>
        <w:rPr>
          <w:rFonts w:hint="cs"/>
          <w:rtl/>
        </w:rPr>
        <w:t xml:space="preserve">גם וגם. </w:t>
      </w:r>
    </w:p>
    <w:p w14:paraId="7F8ED507" w14:textId="77777777" w:rsidR="00000000" w:rsidRDefault="00162D07">
      <w:pPr>
        <w:pStyle w:val="a0"/>
        <w:rPr>
          <w:rFonts w:hint="cs"/>
          <w:rtl/>
        </w:rPr>
      </w:pPr>
    </w:p>
    <w:p w14:paraId="258F7D55" w14:textId="77777777" w:rsidR="00000000" w:rsidRDefault="00162D07">
      <w:pPr>
        <w:pStyle w:val="a0"/>
        <w:rPr>
          <w:rFonts w:hint="cs"/>
          <w:rtl/>
        </w:rPr>
      </w:pPr>
      <w:r>
        <w:rPr>
          <w:rFonts w:hint="cs"/>
          <w:rtl/>
        </w:rPr>
        <w:t xml:space="preserve">לפני שנה בדיוק, הרי עכשיו במלאות שנה לממשלה הזאת - מי שהסתכל על הרומן שנוצר, אפילו טולסטוי היה יכול לכתוב עליו רומן ארוך, הרומן שמתרקם בין מפד"ל לשינוי. </w:t>
      </w:r>
    </w:p>
    <w:p w14:paraId="0CC7EF3D" w14:textId="77777777" w:rsidR="00000000" w:rsidRDefault="00162D07">
      <w:pPr>
        <w:pStyle w:val="a0"/>
        <w:rPr>
          <w:rFonts w:hint="cs"/>
          <w:rtl/>
        </w:rPr>
      </w:pPr>
    </w:p>
    <w:p w14:paraId="6D31A3F7" w14:textId="77777777" w:rsidR="00000000" w:rsidRDefault="00162D07">
      <w:pPr>
        <w:pStyle w:val="af1"/>
        <w:rPr>
          <w:rtl/>
        </w:rPr>
      </w:pPr>
      <w:r>
        <w:rPr>
          <w:rtl/>
        </w:rPr>
        <w:t>היו"ר ראובן ריבלין:</w:t>
      </w:r>
    </w:p>
    <w:p w14:paraId="246C2C66" w14:textId="77777777" w:rsidR="00000000" w:rsidRDefault="00162D07">
      <w:pPr>
        <w:pStyle w:val="a0"/>
        <w:rPr>
          <w:rtl/>
        </w:rPr>
      </w:pPr>
    </w:p>
    <w:p w14:paraId="64F00DA9" w14:textId="77777777" w:rsidR="00000000" w:rsidRDefault="00162D07">
      <w:pPr>
        <w:pStyle w:val="a0"/>
        <w:rPr>
          <w:rFonts w:hint="cs"/>
          <w:rtl/>
        </w:rPr>
      </w:pPr>
      <w:r>
        <w:rPr>
          <w:rFonts w:hint="cs"/>
          <w:rtl/>
        </w:rPr>
        <w:t xml:space="preserve">הוא כתב </w:t>
      </w:r>
      <w:r>
        <w:rPr>
          <w:rtl/>
        </w:rPr>
        <w:t>–</w:t>
      </w:r>
      <w:r>
        <w:rPr>
          <w:rFonts w:hint="cs"/>
          <w:rtl/>
        </w:rPr>
        <w:t xml:space="preserve"> "מלחמה ושלום". </w:t>
      </w:r>
    </w:p>
    <w:p w14:paraId="6848E69B" w14:textId="77777777" w:rsidR="00000000" w:rsidRDefault="00162D07">
      <w:pPr>
        <w:pStyle w:val="a0"/>
        <w:rPr>
          <w:rFonts w:hint="cs"/>
          <w:rtl/>
        </w:rPr>
      </w:pPr>
    </w:p>
    <w:p w14:paraId="4FC3BCD2" w14:textId="77777777" w:rsidR="00000000" w:rsidRDefault="00162D07">
      <w:pPr>
        <w:pStyle w:val="-"/>
        <w:rPr>
          <w:rtl/>
        </w:rPr>
      </w:pPr>
      <w:bookmarkStart w:id="270" w:name="FS000000484T02_02_2004_19_57_52C"/>
      <w:bookmarkEnd w:id="270"/>
      <w:r>
        <w:rPr>
          <w:rtl/>
        </w:rPr>
        <w:t xml:space="preserve">שלמה בניזרי </w:t>
      </w:r>
      <w:r>
        <w:rPr>
          <w:rtl/>
        </w:rPr>
        <w:t>(ש"ס):</w:t>
      </w:r>
    </w:p>
    <w:p w14:paraId="232FAF70" w14:textId="77777777" w:rsidR="00000000" w:rsidRDefault="00162D07">
      <w:pPr>
        <w:pStyle w:val="a0"/>
        <w:rPr>
          <w:rtl/>
        </w:rPr>
      </w:pPr>
    </w:p>
    <w:p w14:paraId="776A2BC8" w14:textId="77777777" w:rsidR="00000000" w:rsidRDefault="00162D07">
      <w:pPr>
        <w:pStyle w:val="a0"/>
        <w:rPr>
          <w:rFonts w:hint="cs"/>
          <w:rtl/>
        </w:rPr>
      </w:pPr>
      <w:r>
        <w:rPr>
          <w:rFonts w:hint="cs"/>
          <w:rtl/>
        </w:rPr>
        <w:t xml:space="preserve">דיברו פה על אחווה, על קירוב לבבות, אילו דברים, אילו ססמאות שמענו פה, מעל בימת הכנסת. אבל לא ארך הזמן וראינו שבאמת מתקיים הפסוק: "איך נחפשו עשו, נבעו מצפניו". שינוי הוציאה בדיוק את כל מה שהיא חושבת על היהדות. הם לקחו את המפד"ל כנייר טישיו </w:t>
      </w:r>
      <w:r>
        <w:rPr>
          <w:rtl/>
        </w:rPr>
        <w:t>–</w:t>
      </w:r>
      <w:r>
        <w:rPr>
          <w:rFonts w:hint="cs"/>
          <w:rtl/>
        </w:rPr>
        <w:t xml:space="preserve"> השתמש וז</w:t>
      </w:r>
      <w:r>
        <w:rPr>
          <w:rFonts w:hint="cs"/>
          <w:rtl/>
        </w:rPr>
        <w:t xml:space="preserve">רוק. אחרי שהם ביססו את מעמדם בתוך הממשלה, הם התחילו עם הגזירות </w:t>
      </w:r>
      <w:r>
        <w:rPr>
          <w:rtl/>
        </w:rPr>
        <w:t>–</w:t>
      </w:r>
      <w:r>
        <w:rPr>
          <w:rFonts w:hint="cs"/>
          <w:rtl/>
        </w:rPr>
        <w:t xml:space="preserve"> גזירות הרבנים, גזירות הדיינים וכל השאר, ביטול משרד הדתות וכל אותן ססמאות. אם אתם זוכרים, לפני שנה אמרתי שראשי התיבות של מפד"ל הן: פתי מאמין לכל דבר. כולם העלו אז חיוך, אבל התברר כמה שזה אמיתי</w:t>
      </w:r>
      <w:r>
        <w:rPr>
          <w:rFonts w:hint="cs"/>
          <w:rtl/>
        </w:rPr>
        <w:t xml:space="preserve"> שהמפד"ל הם פתאים. בדרך כלל תלמיד חכם יש בו חוכמה, וככל שהוא משכיל, דעתו מיתוספת עליו. פה מתברר שלהיפך, דעתם רק נשתבשה עליהם ביותר. שימו לב מה קורה עם המפד"ל. </w:t>
      </w:r>
    </w:p>
    <w:p w14:paraId="3F1E9E87" w14:textId="77777777" w:rsidR="00000000" w:rsidRDefault="00162D07">
      <w:pPr>
        <w:pStyle w:val="a0"/>
        <w:rPr>
          <w:rFonts w:hint="cs"/>
          <w:rtl/>
        </w:rPr>
      </w:pPr>
    </w:p>
    <w:p w14:paraId="14B47916" w14:textId="77777777" w:rsidR="00000000" w:rsidRDefault="00162D07">
      <w:pPr>
        <w:pStyle w:val="a0"/>
        <w:rPr>
          <w:rFonts w:hint="cs"/>
          <w:rtl/>
        </w:rPr>
      </w:pPr>
      <w:r>
        <w:rPr>
          <w:rFonts w:hint="cs"/>
          <w:rtl/>
        </w:rPr>
        <w:t>חברי מהאיחוד הלאומי, אתם לא חייבים לנו כלום, אבל, להזכירכם, בממשלת ברק בשנת 1999, ראש הממשלה בר</w:t>
      </w:r>
      <w:r>
        <w:rPr>
          <w:rFonts w:hint="cs"/>
          <w:rtl/>
        </w:rPr>
        <w:t>ק עמד לטוס לארצות-הברית, ואז ידענו איזו תוכנית הוא הולך להביא לעולם, להחזיר את רוב השטחים, את ירושלים. באותו יום פרשנו מהממשלה, שרים, תפקידים והכול, כאשר ה"טיקט" שלנו בבחירות הוא בכלל לא נושא ארץ-ישראל השלמה. אותנו מעניינים יותר ערכים יהודיים ונושאי רווחה.</w:t>
      </w:r>
      <w:r>
        <w:rPr>
          <w:rFonts w:hint="cs"/>
          <w:rtl/>
        </w:rPr>
        <w:t xml:space="preserve"> שימו לב מה קורה היום </w:t>
      </w:r>
      <w:r>
        <w:rPr>
          <w:rtl/>
        </w:rPr>
        <w:t>–</w:t>
      </w:r>
      <w:r>
        <w:rPr>
          <w:rFonts w:hint="cs"/>
          <w:rtl/>
        </w:rPr>
        <w:t xml:space="preserve"> ראש הממשלה מכריז על 17 התנחלויות. בגימטריה זה טוב, אולי זה טוב בעיניו, טוב בעיני השמאל, טוב בעיני שינוי, אבל ללכת ולפנות את כל הגוש? אני רואה את מפלגת המפד"ל, מפלגת המתנחלים ומפלגת ארץ-ישראל, ליברמן ואחרים, נשארים. אתם לא מבינים שרא</w:t>
      </w:r>
      <w:r>
        <w:rPr>
          <w:rFonts w:hint="cs"/>
          <w:rtl/>
        </w:rPr>
        <w:t xml:space="preserve">ש הממשלה מבשל את ההסכם על אש נמוכה? מי נותן לו את הגז? אתם נותנים לו את הגז כדי להמשיך בממשלה. </w:t>
      </w:r>
    </w:p>
    <w:p w14:paraId="6A9604E0" w14:textId="77777777" w:rsidR="00000000" w:rsidRDefault="00162D07">
      <w:pPr>
        <w:pStyle w:val="a0"/>
        <w:rPr>
          <w:rtl/>
        </w:rPr>
      </w:pPr>
    </w:p>
    <w:p w14:paraId="1845F4F2" w14:textId="77777777" w:rsidR="00000000" w:rsidRDefault="00162D07">
      <w:pPr>
        <w:pStyle w:val="a0"/>
        <w:rPr>
          <w:rFonts w:hint="cs"/>
          <w:rtl/>
        </w:rPr>
      </w:pPr>
      <w:r>
        <w:rPr>
          <w:rFonts w:hint="cs"/>
          <w:rtl/>
        </w:rPr>
        <w:t xml:space="preserve">ביקשתי: תנו לי רעיון. דיברתי עם כמה חברים והם אמרו לי: תראה, נבדוק איך זה יתקדם. מה קרה? הכיסא כל כך חם? מה זה "נבדוק איך זה יתקדם"? אתם יודעים מה המשמעות? אם </w:t>
      </w:r>
      <w:r>
        <w:rPr>
          <w:rFonts w:hint="cs"/>
          <w:rtl/>
        </w:rPr>
        <w:t>המפד"ל ואחרים יפרשו מהממשלה, והרי ראש הממשלה מתכנן את התוכנית לעוד כחצי שנה, מפלגת העבודה תיכנס אפילו אם תצאו. אם היום תצאו מהממשלה, מפלגת העבודה לא תיכנס, כי הם יגידו: אלה רק ססמאות. תעשו את הצעד הזה היום, ויפה שעה אחת קודם, אם באמת ארץ-ישראל חשובה בעיניכ</w:t>
      </w:r>
      <w:r>
        <w:rPr>
          <w:rFonts w:hint="cs"/>
          <w:rtl/>
        </w:rPr>
        <w:t xml:space="preserve">ם. תורת ישראל, הוכיחה המפד"ל, אינה חשובה בעיניה. כלכלת ישראל ורווחת ישראל לא מעניינות אתכם, אבל ארץ-ישראל היא הדגל שלכם. ציונות עם נשמה? לא ציונות ולא נשמה. </w:t>
      </w:r>
    </w:p>
    <w:p w14:paraId="4ED2AD26" w14:textId="77777777" w:rsidR="00000000" w:rsidRDefault="00162D07">
      <w:pPr>
        <w:pStyle w:val="a0"/>
        <w:rPr>
          <w:rFonts w:hint="cs"/>
          <w:rtl/>
        </w:rPr>
      </w:pPr>
    </w:p>
    <w:p w14:paraId="03495E5B" w14:textId="77777777" w:rsidR="00000000" w:rsidRDefault="00162D07">
      <w:pPr>
        <w:pStyle w:val="af1"/>
        <w:rPr>
          <w:rtl/>
        </w:rPr>
      </w:pPr>
      <w:r>
        <w:rPr>
          <w:rtl/>
        </w:rPr>
        <w:t>היו"ר ראובן ריבלין:</w:t>
      </w:r>
    </w:p>
    <w:p w14:paraId="30B56A7A" w14:textId="77777777" w:rsidR="00000000" w:rsidRDefault="00162D07">
      <w:pPr>
        <w:pStyle w:val="a0"/>
        <w:rPr>
          <w:rtl/>
        </w:rPr>
      </w:pPr>
    </w:p>
    <w:p w14:paraId="3AC2A49D" w14:textId="77777777" w:rsidR="00000000" w:rsidRDefault="00162D07">
      <w:pPr>
        <w:pStyle w:val="a0"/>
        <w:rPr>
          <w:rFonts w:hint="cs"/>
          <w:rtl/>
        </w:rPr>
      </w:pPr>
      <w:r>
        <w:rPr>
          <w:rFonts w:hint="cs"/>
          <w:rtl/>
        </w:rPr>
        <w:t xml:space="preserve">תודה רבה לחבר הכנסת בניזרי. חבר הכנסת נסים זאב, נא לשבת. אחרי הדיון אני אתן </w:t>
      </w:r>
      <w:r>
        <w:rPr>
          <w:rFonts w:hint="cs"/>
          <w:rtl/>
        </w:rPr>
        <w:t xml:space="preserve">לאדוני. ישב אדוני. בפעם הבאה לא אציע הצעות. חבר הכנסת גדעון סער, אמר לי יושב-ראש הוועדה שהוא אחרון המסתייגים. אמר לי יושב-ראש הוועדה שהוא הדובר, ולא יושב-ראש הוועדה. בבקשה, חבר הכנסת יורי שטרן. </w:t>
      </w:r>
    </w:p>
    <w:p w14:paraId="5831E0CB" w14:textId="77777777" w:rsidR="00000000" w:rsidRDefault="00162D07">
      <w:pPr>
        <w:pStyle w:val="a0"/>
        <w:rPr>
          <w:rFonts w:hint="cs"/>
          <w:rtl/>
        </w:rPr>
      </w:pPr>
    </w:p>
    <w:p w14:paraId="0C89A9B6" w14:textId="77777777" w:rsidR="00000000" w:rsidRDefault="00162D07">
      <w:pPr>
        <w:pStyle w:val="a"/>
        <w:rPr>
          <w:rtl/>
        </w:rPr>
      </w:pPr>
      <w:bookmarkStart w:id="271" w:name="FS000000430T02_02_2004_20_08_21"/>
      <w:bookmarkStart w:id="272" w:name="_Toc78878355"/>
      <w:bookmarkEnd w:id="271"/>
      <w:r>
        <w:rPr>
          <w:rFonts w:hint="eastAsia"/>
          <w:rtl/>
        </w:rPr>
        <w:t>יורי</w:t>
      </w:r>
      <w:r>
        <w:rPr>
          <w:rtl/>
        </w:rPr>
        <w:t xml:space="preserve"> שטרן (האיחוד הלאומי - ישראל ביתנו):</w:t>
      </w:r>
      <w:bookmarkEnd w:id="272"/>
    </w:p>
    <w:p w14:paraId="1840560E" w14:textId="77777777" w:rsidR="00000000" w:rsidRDefault="00162D07">
      <w:pPr>
        <w:pStyle w:val="a0"/>
        <w:rPr>
          <w:rFonts w:hint="cs"/>
          <w:rtl/>
        </w:rPr>
      </w:pPr>
    </w:p>
    <w:p w14:paraId="77320DA1" w14:textId="77777777" w:rsidR="00000000" w:rsidRDefault="00162D07">
      <w:pPr>
        <w:pStyle w:val="a0"/>
        <w:rPr>
          <w:rFonts w:hint="cs"/>
          <w:rtl/>
        </w:rPr>
      </w:pPr>
      <w:r>
        <w:rPr>
          <w:rFonts w:hint="cs"/>
          <w:rtl/>
        </w:rPr>
        <w:t>כבוד היושב-ראש, כב</w:t>
      </w:r>
      <w:r>
        <w:rPr>
          <w:rFonts w:hint="cs"/>
          <w:rtl/>
        </w:rPr>
        <w:t xml:space="preserve">וד ראש הממשלה, כבוד השרים, שלא כמנהגי לדבר בדיונים על החוק, אני רוצה לפנות לראש הממשלה ולשרי הממשלה. כבוד ראש הממשלה, לפי הדיווחים בעיתון "הארץ" התבטאת על פינוי חבל-עזה, פינוי כל היישובים בחבל-עזה. </w:t>
      </w:r>
    </w:p>
    <w:p w14:paraId="5641E2AE" w14:textId="77777777" w:rsidR="00000000" w:rsidRDefault="00162D07">
      <w:pPr>
        <w:pStyle w:val="a0"/>
        <w:rPr>
          <w:rFonts w:hint="cs"/>
          <w:rtl/>
        </w:rPr>
      </w:pPr>
    </w:p>
    <w:p w14:paraId="38A21D87" w14:textId="77777777" w:rsidR="00000000" w:rsidRDefault="00162D07">
      <w:pPr>
        <w:pStyle w:val="af0"/>
        <w:rPr>
          <w:rtl/>
        </w:rPr>
      </w:pPr>
      <w:r>
        <w:rPr>
          <w:rFonts w:hint="eastAsia"/>
          <w:rtl/>
        </w:rPr>
        <w:t>זהבה</w:t>
      </w:r>
      <w:r>
        <w:rPr>
          <w:rtl/>
        </w:rPr>
        <w:t xml:space="preserve"> גלאון (מרצ):</w:t>
      </w:r>
    </w:p>
    <w:p w14:paraId="3E53A899" w14:textId="77777777" w:rsidR="00000000" w:rsidRDefault="00162D07">
      <w:pPr>
        <w:pStyle w:val="a0"/>
        <w:rPr>
          <w:rFonts w:hint="cs"/>
          <w:rtl/>
        </w:rPr>
      </w:pPr>
    </w:p>
    <w:p w14:paraId="2A77C648" w14:textId="77777777" w:rsidR="00000000" w:rsidRDefault="00162D07">
      <w:pPr>
        <w:pStyle w:val="a0"/>
        <w:rPr>
          <w:rFonts w:hint="cs"/>
          <w:rtl/>
        </w:rPr>
      </w:pPr>
      <w:r>
        <w:rPr>
          <w:rFonts w:hint="cs"/>
          <w:rtl/>
        </w:rPr>
        <w:t>זה שייך לחוק הדיינים?</w:t>
      </w:r>
    </w:p>
    <w:p w14:paraId="4FFE83AF" w14:textId="77777777" w:rsidR="00000000" w:rsidRDefault="00162D07">
      <w:pPr>
        <w:pStyle w:val="a0"/>
        <w:rPr>
          <w:rFonts w:hint="cs"/>
          <w:rtl/>
        </w:rPr>
      </w:pPr>
    </w:p>
    <w:p w14:paraId="720EAE02" w14:textId="77777777" w:rsidR="00000000" w:rsidRDefault="00162D07">
      <w:pPr>
        <w:pStyle w:val="af1"/>
        <w:rPr>
          <w:rtl/>
        </w:rPr>
      </w:pPr>
      <w:r>
        <w:rPr>
          <w:rtl/>
        </w:rPr>
        <w:t>היו"ר ראובן רי</w:t>
      </w:r>
      <w:r>
        <w:rPr>
          <w:rtl/>
        </w:rPr>
        <w:t>בלין:</w:t>
      </w:r>
    </w:p>
    <w:p w14:paraId="38366FF9" w14:textId="77777777" w:rsidR="00000000" w:rsidRDefault="00162D07">
      <w:pPr>
        <w:pStyle w:val="a0"/>
        <w:rPr>
          <w:rtl/>
        </w:rPr>
      </w:pPr>
    </w:p>
    <w:p w14:paraId="1B727701" w14:textId="77777777" w:rsidR="00000000" w:rsidRDefault="00162D07">
      <w:pPr>
        <w:pStyle w:val="a0"/>
        <w:rPr>
          <w:rFonts w:hint="cs"/>
          <w:rtl/>
        </w:rPr>
      </w:pPr>
      <w:r>
        <w:rPr>
          <w:rFonts w:hint="cs"/>
          <w:rtl/>
        </w:rPr>
        <w:t xml:space="preserve">מותר לו לומר מה שהוא רוצה. </w:t>
      </w:r>
    </w:p>
    <w:p w14:paraId="114C2926" w14:textId="77777777" w:rsidR="00000000" w:rsidRDefault="00162D07">
      <w:pPr>
        <w:pStyle w:val="a0"/>
        <w:rPr>
          <w:rFonts w:hint="cs"/>
          <w:rtl/>
        </w:rPr>
      </w:pPr>
    </w:p>
    <w:p w14:paraId="31D34ABB" w14:textId="77777777" w:rsidR="00000000" w:rsidRDefault="00162D07">
      <w:pPr>
        <w:pStyle w:val="-"/>
        <w:rPr>
          <w:rtl/>
        </w:rPr>
      </w:pPr>
      <w:r>
        <w:rPr>
          <w:rFonts w:hint="eastAsia"/>
          <w:rtl/>
        </w:rPr>
        <w:t>יורי</w:t>
      </w:r>
      <w:r>
        <w:rPr>
          <w:rtl/>
        </w:rPr>
        <w:t xml:space="preserve"> שטרן (האיחוד הלאומי - ישראל ביתנו):</w:t>
      </w:r>
    </w:p>
    <w:p w14:paraId="11E6BD0E" w14:textId="77777777" w:rsidR="00000000" w:rsidRDefault="00162D07">
      <w:pPr>
        <w:pStyle w:val="a0"/>
        <w:rPr>
          <w:rFonts w:hint="cs"/>
          <w:rtl/>
        </w:rPr>
      </w:pPr>
    </w:p>
    <w:p w14:paraId="5BEF82BF" w14:textId="77777777" w:rsidR="00000000" w:rsidRDefault="00162D07">
      <w:pPr>
        <w:pStyle w:val="a0"/>
        <w:rPr>
          <w:rFonts w:hint="cs"/>
          <w:rtl/>
        </w:rPr>
      </w:pPr>
      <w:r>
        <w:rPr>
          <w:rFonts w:hint="cs"/>
          <w:rtl/>
        </w:rPr>
        <w:t xml:space="preserve">אני רוצה לפנות אליך ולבקש ממך: גם כשיש לך תוכניות כאלה, שאני לא מבין אותן, אני לא מבין למה אתה אומר לערבים: מה שלא קיבלתם במשא-ומתן, אני אראה לכם, אני אתן לכם חינם. את זה אני לא </w:t>
      </w:r>
      <w:r>
        <w:rPr>
          <w:rFonts w:hint="cs"/>
          <w:rtl/>
        </w:rPr>
        <w:t>מבין.</w:t>
      </w:r>
    </w:p>
    <w:p w14:paraId="0E77D03A" w14:textId="77777777" w:rsidR="00000000" w:rsidRDefault="00162D07">
      <w:pPr>
        <w:pStyle w:val="a0"/>
        <w:rPr>
          <w:rFonts w:hint="cs"/>
          <w:rtl/>
        </w:rPr>
      </w:pPr>
    </w:p>
    <w:p w14:paraId="257BF7B2" w14:textId="77777777" w:rsidR="00000000" w:rsidRDefault="00162D07">
      <w:pPr>
        <w:pStyle w:val="a0"/>
        <w:rPr>
          <w:rFonts w:hint="cs"/>
          <w:rtl/>
        </w:rPr>
      </w:pPr>
      <w:r>
        <w:rPr>
          <w:rFonts w:hint="cs"/>
          <w:rtl/>
        </w:rPr>
        <w:t xml:space="preserve"> אבל, גם אם אתה חושב על זה, זה דבר שעוד לא עלה בממשלה. זה דבר שעוד לא עלה במפלגתך. זה דבר שלא נדון בשום מקום. </w:t>
      </w:r>
    </w:p>
    <w:p w14:paraId="1FDA2B1A" w14:textId="77777777" w:rsidR="00000000" w:rsidRDefault="00162D07">
      <w:pPr>
        <w:pStyle w:val="a0"/>
        <w:rPr>
          <w:rFonts w:hint="cs"/>
          <w:rtl/>
        </w:rPr>
      </w:pPr>
    </w:p>
    <w:p w14:paraId="0FB44A35" w14:textId="77777777" w:rsidR="00000000" w:rsidRDefault="00162D07">
      <w:pPr>
        <w:pStyle w:val="a0"/>
        <w:rPr>
          <w:rFonts w:hint="cs"/>
          <w:rtl/>
        </w:rPr>
      </w:pPr>
      <w:r>
        <w:rPr>
          <w:rFonts w:hint="cs"/>
          <w:rtl/>
        </w:rPr>
        <w:t>החיילים שלנו משרתים בעזה, והם מקבלים דיווח על כך שהשירות שלהם הוא לשווא, כי מדינת ישראל הולכת לפנות את היישובים האלה. והם מסכנים את חייהם</w:t>
      </w:r>
      <w:r>
        <w:rPr>
          <w:rFonts w:hint="cs"/>
          <w:rtl/>
        </w:rPr>
        <w:t xml:space="preserve"> כ"פראיירים". בשביל מה ההתבטאויות האלה? זה לא אתה, אריאל שרון, שעושה את זה. אני באמת מתפלא  עליך, אדם שהוא דוגמה לכולנו.</w:t>
      </w:r>
    </w:p>
    <w:p w14:paraId="128F8ADB" w14:textId="77777777" w:rsidR="00000000" w:rsidRDefault="00162D07">
      <w:pPr>
        <w:pStyle w:val="a0"/>
        <w:rPr>
          <w:rFonts w:hint="cs"/>
          <w:rtl/>
        </w:rPr>
      </w:pPr>
    </w:p>
    <w:p w14:paraId="27CE9E7F" w14:textId="77777777" w:rsidR="00000000" w:rsidRDefault="00162D07">
      <w:pPr>
        <w:pStyle w:val="af0"/>
        <w:rPr>
          <w:rtl/>
        </w:rPr>
      </w:pPr>
      <w:r>
        <w:rPr>
          <w:rFonts w:hint="eastAsia"/>
          <w:rtl/>
        </w:rPr>
        <w:t>דוד</w:t>
      </w:r>
      <w:r>
        <w:rPr>
          <w:rtl/>
        </w:rPr>
        <w:t xml:space="preserve"> אזולאי (ש"ס):</w:t>
      </w:r>
    </w:p>
    <w:p w14:paraId="3CA324AF" w14:textId="77777777" w:rsidR="00000000" w:rsidRDefault="00162D07">
      <w:pPr>
        <w:pStyle w:val="a0"/>
        <w:rPr>
          <w:rFonts w:hint="cs"/>
          <w:rtl/>
        </w:rPr>
      </w:pPr>
    </w:p>
    <w:p w14:paraId="59C33067" w14:textId="77777777" w:rsidR="00000000" w:rsidRDefault="00162D07">
      <w:pPr>
        <w:pStyle w:val="a0"/>
        <w:ind w:left="719" w:firstLine="0"/>
        <w:rPr>
          <w:rFonts w:hint="cs"/>
          <w:rtl/>
        </w:rPr>
      </w:pPr>
      <w:r>
        <w:rPr>
          <w:rFonts w:hint="cs"/>
          <w:rtl/>
        </w:rPr>
        <w:t xml:space="preserve">- - - כפוי טובה כלפי הציבור </w:t>
      </w:r>
      <w:r>
        <w:rPr>
          <w:rtl/>
        </w:rPr>
        <w:t>–</w:t>
      </w:r>
      <w:r>
        <w:rPr>
          <w:rFonts w:hint="cs"/>
          <w:rtl/>
        </w:rPr>
        <w:t xml:space="preserve"> יעשה יותר גרוע. </w:t>
      </w:r>
    </w:p>
    <w:p w14:paraId="3024CFA9" w14:textId="77777777" w:rsidR="00000000" w:rsidRDefault="00162D07">
      <w:pPr>
        <w:pStyle w:val="a0"/>
        <w:rPr>
          <w:rFonts w:hint="cs"/>
          <w:rtl/>
        </w:rPr>
      </w:pPr>
    </w:p>
    <w:p w14:paraId="0F3F63FC" w14:textId="77777777" w:rsidR="00000000" w:rsidRDefault="00162D07">
      <w:pPr>
        <w:pStyle w:val="af1"/>
        <w:rPr>
          <w:rtl/>
        </w:rPr>
      </w:pPr>
      <w:r>
        <w:rPr>
          <w:rtl/>
        </w:rPr>
        <w:t>היו"ר ראובן ריבלין:</w:t>
      </w:r>
    </w:p>
    <w:p w14:paraId="0DEB6901" w14:textId="77777777" w:rsidR="00000000" w:rsidRDefault="00162D07">
      <w:pPr>
        <w:pStyle w:val="a0"/>
        <w:rPr>
          <w:rtl/>
        </w:rPr>
      </w:pPr>
    </w:p>
    <w:p w14:paraId="1B281685" w14:textId="77777777" w:rsidR="00000000" w:rsidRDefault="00162D07">
      <w:pPr>
        <w:pStyle w:val="a0"/>
        <w:rPr>
          <w:rFonts w:hint="cs"/>
          <w:rtl/>
        </w:rPr>
      </w:pPr>
      <w:r>
        <w:rPr>
          <w:rFonts w:hint="cs"/>
          <w:rtl/>
        </w:rPr>
        <w:t xml:space="preserve">חבר הכנסת אזולאי. </w:t>
      </w:r>
    </w:p>
    <w:p w14:paraId="6BF4A6E8" w14:textId="77777777" w:rsidR="00000000" w:rsidRDefault="00162D07">
      <w:pPr>
        <w:pStyle w:val="a0"/>
        <w:rPr>
          <w:rFonts w:hint="cs"/>
          <w:rtl/>
        </w:rPr>
      </w:pPr>
    </w:p>
    <w:p w14:paraId="23B41422" w14:textId="77777777" w:rsidR="00000000" w:rsidRDefault="00162D07">
      <w:pPr>
        <w:pStyle w:val="-"/>
        <w:rPr>
          <w:rtl/>
        </w:rPr>
      </w:pPr>
      <w:bookmarkStart w:id="273" w:name="FS000000430T02_02_2004_19_41_23C"/>
      <w:bookmarkEnd w:id="273"/>
      <w:r>
        <w:rPr>
          <w:rtl/>
        </w:rPr>
        <w:t>יורי שטרן (האיחוד הלאומי -</w:t>
      </w:r>
      <w:r>
        <w:rPr>
          <w:rtl/>
        </w:rPr>
        <w:t xml:space="preserve"> ישראל ביתנו):</w:t>
      </w:r>
    </w:p>
    <w:p w14:paraId="4E752DF3" w14:textId="77777777" w:rsidR="00000000" w:rsidRDefault="00162D07">
      <w:pPr>
        <w:pStyle w:val="a0"/>
        <w:rPr>
          <w:rtl/>
        </w:rPr>
      </w:pPr>
    </w:p>
    <w:p w14:paraId="007095B4" w14:textId="77777777" w:rsidR="00000000" w:rsidRDefault="00162D07">
      <w:pPr>
        <w:pStyle w:val="a0"/>
        <w:rPr>
          <w:rFonts w:hint="cs"/>
          <w:rtl/>
        </w:rPr>
      </w:pPr>
      <w:r>
        <w:rPr>
          <w:rFonts w:hint="cs"/>
          <w:rtl/>
        </w:rPr>
        <w:t xml:space="preserve">וכיוון שבעיני אריאל שרון הוא  גיבור ישראל, הוא דוגמה בהרבה מאוד תחומים, הוא אבי ההתיישבות היהודית ביהודה ובשומרון, אני פונה אליך, כבוד ראש הממשלה. אני מבין שאין לך זמן לדבר עם ממלא-מקומך בישיבות הממשלה. </w:t>
      </w:r>
    </w:p>
    <w:p w14:paraId="7A2BC65F" w14:textId="77777777" w:rsidR="00000000" w:rsidRDefault="00162D07">
      <w:pPr>
        <w:pStyle w:val="a0"/>
        <w:ind w:firstLine="0"/>
        <w:rPr>
          <w:rFonts w:hint="cs"/>
          <w:rtl/>
        </w:rPr>
      </w:pPr>
    </w:p>
    <w:p w14:paraId="7C661C40" w14:textId="77777777" w:rsidR="00000000" w:rsidRDefault="00162D07">
      <w:pPr>
        <w:pStyle w:val="af0"/>
        <w:rPr>
          <w:rtl/>
        </w:rPr>
      </w:pPr>
      <w:r>
        <w:rPr>
          <w:rFonts w:hint="eastAsia"/>
          <w:rtl/>
        </w:rPr>
        <w:t>קריאה</w:t>
      </w:r>
      <w:r>
        <w:rPr>
          <w:rtl/>
        </w:rPr>
        <w:t>:</w:t>
      </w:r>
    </w:p>
    <w:p w14:paraId="7456C4A6" w14:textId="77777777" w:rsidR="00000000" w:rsidRDefault="00162D07">
      <w:pPr>
        <w:pStyle w:val="a0"/>
        <w:rPr>
          <w:rFonts w:hint="cs"/>
          <w:rtl/>
        </w:rPr>
      </w:pPr>
    </w:p>
    <w:p w14:paraId="3FC308D2" w14:textId="77777777" w:rsidR="00000000" w:rsidRDefault="00162D07">
      <w:pPr>
        <w:pStyle w:val="a0"/>
        <w:rPr>
          <w:rFonts w:hint="cs"/>
          <w:rtl/>
        </w:rPr>
      </w:pPr>
      <w:r>
        <w:rPr>
          <w:rFonts w:hint="cs"/>
          <w:rtl/>
        </w:rPr>
        <w:t>אתה מדבר אל הקיר?</w:t>
      </w:r>
    </w:p>
    <w:p w14:paraId="38362526" w14:textId="77777777" w:rsidR="00000000" w:rsidRDefault="00162D07">
      <w:pPr>
        <w:pStyle w:val="a0"/>
        <w:rPr>
          <w:rFonts w:hint="cs"/>
          <w:rtl/>
        </w:rPr>
      </w:pPr>
    </w:p>
    <w:p w14:paraId="103BF9E0" w14:textId="77777777" w:rsidR="00000000" w:rsidRDefault="00162D07">
      <w:pPr>
        <w:pStyle w:val="-"/>
        <w:rPr>
          <w:rtl/>
        </w:rPr>
      </w:pPr>
      <w:bookmarkStart w:id="274" w:name="FS000000430T02_02_2004_20_01_49"/>
      <w:bookmarkEnd w:id="274"/>
      <w:r>
        <w:rPr>
          <w:rFonts w:hint="eastAsia"/>
          <w:rtl/>
        </w:rPr>
        <w:t>יורי</w:t>
      </w:r>
      <w:r>
        <w:rPr>
          <w:rtl/>
        </w:rPr>
        <w:t xml:space="preserve"> שטר</w:t>
      </w:r>
      <w:r>
        <w:rPr>
          <w:rtl/>
        </w:rPr>
        <w:t>ן (האיחוד הלאומי - ישראל ביתנו):</w:t>
      </w:r>
    </w:p>
    <w:p w14:paraId="67EDBC65" w14:textId="77777777" w:rsidR="00000000" w:rsidRDefault="00162D07">
      <w:pPr>
        <w:pStyle w:val="a0"/>
        <w:rPr>
          <w:rFonts w:hint="cs"/>
          <w:rtl/>
        </w:rPr>
      </w:pPr>
    </w:p>
    <w:p w14:paraId="26616D79" w14:textId="77777777" w:rsidR="00000000" w:rsidRDefault="00162D07">
      <w:pPr>
        <w:pStyle w:val="a0"/>
        <w:rPr>
          <w:rFonts w:hint="cs"/>
          <w:rtl/>
        </w:rPr>
      </w:pPr>
      <w:r>
        <w:rPr>
          <w:rFonts w:hint="cs"/>
          <w:rtl/>
        </w:rPr>
        <w:t>אני מדבר אל ראש הממשלה.</w:t>
      </w:r>
    </w:p>
    <w:p w14:paraId="02B17B53" w14:textId="77777777" w:rsidR="00000000" w:rsidRDefault="00162D07">
      <w:pPr>
        <w:pStyle w:val="a0"/>
        <w:rPr>
          <w:rFonts w:hint="cs"/>
          <w:rtl/>
        </w:rPr>
      </w:pPr>
    </w:p>
    <w:p w14:paraId="6DD4D3C0" w14:textId="77777777" w:rsidR="00000000" w:rsidRDefault="00162D07">
      <w:pPr>
        <w:pStyle w:val="af0"/>
        <w:rPr>
          <w:rtl/>
        </w:rPr>
      </w:pPr>
      <w:r>
        <w:rPr>
          <w:rFonts w:hint="eastAsia"/>
          <w:rtl/>
        </w:rPr>
        <w:t>משה</w:t>
      </w:r>
      <w:r>
        <w:rPr>
          <w:rtl/>
        </w:rPr>
        <w:t xml:space="preserve"> גפני (יהדות התורה):</w:t>
      </w:r>
    </w:p>
    <w:p w14:paraId="18CC5A3A" w14:textId="77777777" w:rsidR="00000000" w:rsidRDefault="00162D07">
      <w:pPr>
        <w:pStyle w:val="a0"/>
        <w:rPr>
          <w:rFonts w:hint="cs"/>
          <w:rtl/>
        </w:rPr>
      </w:pPr>
    </w:p>
    <w:p w14:paraId="72AE15A5" w14:textId="77777777" w:rsidR="00000000" w:rsidRDefault="00162D07">
      <w:pPr>
        <w:pStyle w:val="a0"/>
        <w:rPr>
          <w:rFonts w:hint="cs"/>
          <w:rtl/>
        </w:rPr>
      </w:pPr>
      <w:r>
        <w:rPr>
          <w:rFonts w:hint="cs"/>
          <w:rtl/>
        </w:rPr>
        <w:t>- - -</w:t>
      </w:r>
    </w:p>
    <w:p w14:paraId="1B814C16" w14:textId="77777777" w:rsidR="00000000" w:rsidRDefault="00162D07">
      <w:pPr>
        <w:pStyle w:val="a0"/>
        <w:rPr>
          <w:rFonts w:hint="cs"/>
          <w:rtl/>
        </w:rPr>
      </w:pPr>
    </w:p>
    <w:p w14:paraId="4A50A642" w14:textId="77777777" w:rsidR="00000000" w:rsidRDefault="00162D07">
      <w:pPr>
        <w:pStyle w:val="-"/>
        <w:rPr>
          <w:rtl/>
        </w:rPr>
      </w:pPr>
      <w:bookmarkStart w:id="275" w:name="FS000000430T02_02_2004_19_41_52C"/>
      <w:bookmarkEnd w:id="275"/>
      <w:r>
        <w:rPr>
          <w:rtl/>
        </w:rPr>
        <w:t>יורי שטרן (האיחוד הלאומי - ישראל ביתנו):</w:t>
      </w:r>
    </w:p>
    <w:p w14:paraId="130709A5" w14:textId="77777777" w:rsidR="00000000" w:rsidRDefault="00162D07">
      <w:pPr>
        <w:pStyle w:val="a0"/>
        <w:rPr>
          <w:rtl/>
        </w:rPr>
      </w:pPr>
    </w:p>
    <w:p w14:paraId="1009C65A" w14:textId="77777777" w:rsidR="00000000" w:rsidRDefault="00162D07">
      <w:pPr>
        <w:pStyle w:val="a0"/>
        <w:rPr>
          <w:rFonts w:hint="cs"/>
          <w:rtl/>
        </w:rPr>
      </w:pPr>
      <w:r>
        <w:rPr>
          <w:rFonts w:hint="cs"/>
          <w:rtl/>
        </w:rPr>
        <w:t xml:space="preserve">אני מבקש מראש הממשלה להקשיב לי דקה אחת, אפילו פחות מזה. כבוד ראש הממשלה. </w:t>
      </w:r>
    </w:p>
    <w:p w14:paraId="620B2224" w14:textId="77777777" w:rsidR="00000000" w:rsidRDefault="00162D07">
      <w:pPr>
        <w:pStyle w:val="a0"/>
        <w:rPr>
          <w:rFonts w:hint="cs"/>
          <w:rtl/>
        </w:rPr>
      </w:pPr>
    </w:p>
    <w:p w14:paraId="6029A8CD" w14:textId="77777777" w:rsidR="00000000" w:rsidRDefault="00162D07">
      <w:pPr>
        <w:pStyle w:val="af1"/>
        <w:rPr>
          <w:rtl/>
        </w:rPr>
      </w:pPr>
      <w:r>
        <w:rPr>
          <w:rtl/>
        </w:rPr>
        <w:t>היו"ר ראובן ריבלין:</w:t>
      </w:r>
    </w:p>
    <w:p w14:paraId="393DA5A0" w14:textId="77777777" w:rsidR="00000000" w:rsidRDefault="00162D07">
      <w:pPr>
        <w:pStyle w:val="a0"/>
        <w:rPr>
          <w:rtl/>
        </w:rPr>
      </w:pPr>
    </w:p>
    <w:p w14:paraId="0D07CD36" w14:textId="77777777" w:rsidR="00000000" w:rsidRDefault="00162D07">
      <w:pPr>
        <w:pStyle w:val="a0"/>
        <w:rPr>
          <w:rFonts w:hint="cs"/>
          <w:rtl/>
        </w:rPr>
      </w:pPr>
      <w:r>
        <w:rPr>
          <w:rFonts w:hint="cs"/>
          <w:rtl/>
        </w:rPr>
        <w:t xml:space="preserve">חבר הכנסת שטרן, ראש הממשלה </w:t>
      </w:r>
      <w:r>
        <w:rPr>
          <w:rFonts w:hint="cs"/>
          <w:rtl/>
        </w:rPr>
        <w:t xml:space="preserve">שמע אותך. </w:t>
      </w:r>
    </w:p>
    <w:p w14:paraId="7F583B2C" w14:textId="77777777" w:rsidR="00000000" w:rsidRDefault="00162D07">
      <w:pPr>
        <w:pStyle w:val="a0"/>
        <w:rPr>
          <w:rFonts w:hint="cs"/>
          <w:rtl/>
        </w:rPr>
      </w:pPr>
    </w:p>
    <w:p w14:paraId="76E30DC7" w14:textId="77777777" w:rsidR="00000000" w:rsidRDefault="00162D07">
      <w:pPr>
        <w:pStyle w:val="-"/>
        <w:rPr>
          <w:rtl/>
        </w:rPr>
      </w:pPr>
      <w:bookmarkStart w:id="276" w:name="FS000000430T02_02_2004_19_42_03C"/>
      <w:bookmarkEnd w:id="276"/>
      <w:r>
        <w:rPr>
          <w:rtl/>
        </w:rPr>
        <w:t>יורי שטרן (האיחוד הלאומי - ישראל ביתנו):</w:t>
      </w:r>
    </w:p>
    <w:p w14:paraId="7F9482CD" w14:textId="77777777" w:rsidR="00000000" w:rsidRDefault="00162D07">
      <w:pPr>
        <w:pStyle w:val="a0"/>
        <w:rPr>
          <w:rtl/>
        </w:rPr>
      </w:pPr>
    </w:p>
    <w:p w14:paraId="7F6AE7E2" w14:textId="77777777" w:rsidR="00000000" w:rsidRDefault="00162D07">
      <w:pPr>
        <w:pStyle w:val="a0"/>
        <w:rPr>
          <w:rFonts w:hint="cs"/>
          <w:rtl/>
        </w:rPr>
      </w:pPr>
      <w:r>
        <w:rPr>
          <w:rFonts w:hint="cs"/>
          <w:rtl/>
        </w:rPr>
        <w:t>אבל ראש הממשלה הוא אדם מנומס.</w:t>
      </w:r>
    </w:p>
    <w:p w14:paraId="434EBB38" w14:textId="77777777" w:rsidR="00000000" w:rsidRDefault="00162D07">
      <w:pPr>
        <w:pStyle w:val="a0"/>
        <w:rPr>
          <w:rFonts w:hint="cs"/>
          <w:rtl/>
        </w:rPr>
      </w:pPr>
    </w:p>
    <w:p w14:paraId="3E711F65" w14:textId="77777777" w:rsidR="00000000" w:rsidRDefault="00162D07">
      <w:pPr>
        <w:pStyle w:val="af0"/>
        <w:rPr>
          <w:rtl/>
        </w:rPr>
      </w:pPr>
      <w:r>
        <w:rPr>
          <w:rFonts w:hint="eastAsia"/>
          <w:rtl/>
        </w:rPr>
        <w:t>נסים</w:t>
      </w:r>
      <w:r>
        <w:rPr>
          <w:rtl/>
        </w:rPr>
        <w:t xml:space="preserve"> זאב (ש"ס):</w:t>
      </w:r>
    </w:p>
    <w:p w14:paraId="14CE4D8C" w14:textId="77777777" w:rsidR="00000000" w:rsidRDefault="00162D07">
      <w:pPr>
        <w:pStyle w:val="a0"/>
        <w:rPr>
          <w:rFonts w:hint="cs"/>
          <w:rtl/>
        </w:rPr>
      </w:pPr>
    </w:p>
    <w:p w14:paraId="49819DE5" w14:textId="77777777" w:rsidR="00000000" w:rsidRDefault="00162D07">
      <w:pPr>
        <w:pStyle w:val="a0"/>
        <w:rPr>
          <w:rFonts w:hint="cs"/>
          <w:rtl/>
        </w:rPr>
      </w:pPr>
      <w:r>
        <w:rPr>
          <w:rFonts w:hint="cs"/>
          <w:rtl/>
        </w:rPr>
        <w:t>- - -</w:t>
      </w:r>
    </w:p>
    <w:p w14:paraId="0C933036" w14:textId="77777777" w:rsidR="00000000" w:rsidRDefault="00162D07">
      <w:pPr>
        <w:pStyle w:val="a0"/>
        <w:rPr>
          <w:rFonts w:hint="cs"/>
          <w:rtl/>
        </w:rPr>
      </w:pPr>
    </w:p>
    <w:p w14:paraId="05AD4F2D" w14:textId="77777777" w:rsidR="00000000" w:rsidRDefault="00162D07">
      <w:pPr>
        <w:pStyle w:val="af1"/>
        <w:rPr>
          <w:rtl/>
        </w:rPr>
      </w:pPr>
      <w:r>
        <w:rPr>
          <w:rtl/>
        </w:rPr>
        <w:t>היו"ר ראובן ריבלין:</w:t>
      </w:r>
    </w:p>
    <w:p w14:paraId="64C336BB" w14:textId="77777777" w:rsidR="00000000" w:rsidRDefault="00162D07">
      <w:pPr>
        <w:pStyle w:val="a0"/>
        <w:rPr>
          <w:rtl/>
        </w:rPr>
      </w:pPr>
    </w:p>
    <w:p w14:paraId="3017856B" w14:textId="77777777" w:rsidR="00000000" w:rsidRDefault="00162D07">
      <w:pPr>
        <w:pStyle w:val="a0"/>
        <w:rPr>
          <w:rFonts w:hint="cs"/>
          <w:rtl/>
        </w:rPr>
      </w:pPr>
      <w:r>
        <w:rPr>
          <w:rFonts w:hint="cs"/>
          <w:rtl/>
        </w:rPr>
        <w:t>חבר הכנסת נסים זאב, נא לשבת.</w:t>
      </w:r>
    </w:p>
    <w:p w14:paraId="1166196A" w14:textId="77777777" w:rsidR="00000000" w:rsidRDefault="00162D07">
      <w:pPr>
        <w:pStyle w:val="a0"/>
        <w:rPr>
          <w:rFonts w:hint="cs"/>
          <w:rtl/>
        </w:rPr>
      </w:pPr>
    </w:p>
    <w:p w14:paraId="14E9AC2F" w14:textId="77777777" w:rsidR="00000000" w:rsidRDefault="00162D07">
      <w:pPr>
        <w:pStyle w:val="-"/>
        <w:rPr>
          <w:rtl/>
        </w:rPr>
      </w:pPr>
      <w:bookmarkStart w:id="277" w:name="FS000000430T02_02_2004_19_42_20C"/>
      <w:bookmarkEnd w:id="277"/>
      <w:r>
        <w:rPr>
          <w:rtl/>
        </w:rPr>
        <w:t>יורי שטרן (האיחוד הלאומי - ישראל ביתנו):</w:t>
      </w:r>
    </w:p>
    <w:p w14:paraId="637F5526" w14:textId="77777777" w:rsidR="00000000" w:rsidRDefault="00162D07">
      <w:pPr>
        <w:pStyle w:val="a0"/>
        <w:rPr>
          <w:rtl/>
        </w:rPr>
      </w:pPr>
    </w:p>
    <w:p w14:paraId="26F276FC" w14:textId="77777777" w:rsidR="00000000" w:rsidRDefault="00162D07">
      <w:pPr>
        <w:pStyle w:val="a0"/>
        <w:rPr>
          <w:rFonts w:hint="cs"/>
          <w:rtl/>
        </w:rPr>
      </w:pPr>
      <w:r>
        <w:rPr>
          <w:rFonts w:hint="cs"/>
          <w:rtl/>
        </w:rPr>
        <w:t>גם אם אתה חושב שזו תוכנית טובה - אני לא רואה בה שום תו</w:t>
      </w:r>
      <w:r>
        <w:rPr>
          <w:rFonts w:hint="cs"/>
          <w:rtl/>
        </w:rPr>
        <w:t>עלת, אבל אתה חושב כנראה שהיא טובה - מה הסיבה עכשיו להתבטאויות האלה? בשביל מה אתה מעמיד את החיילים שלנו ואת המשפחות שלהם במצב בלתי נסבל? בשביל מה אתה מערער את ביטחונם של המתיישבים? בשביל מה כל הדיבורים האלה בתקופה הזאת? להחליש אותנו, להחליש את ההתיישבות, לה</w:t>
      </w:r>
      <w:r>
        <w:rPr>
          <w:rFonts w:hint="cs"/>
          <w:rtl/>
        </w:rPr>
        <w:t xml:space="preserve">חליש את צה"ל. אני פונה אליך לחזור בך ולא לעשות את זה יותר. </w:t>
      </w:r>
    </w:p>
    <w:p w14:paraId="3ECB75C4" w14:textId="77777777" w:rsidR="00000000" w:rsidRDefault="00162D07">
      <w:pPr>
        <w:pStyle w:val="a0"/>
        <w:rPr>
          <w:rFonts w:hint="cs"/>
          <w:rtl/>
        </w:rPr>
      </w:pPr>
    </w:p>
    <w:p w14:paraId="1E71C057" w14:textId="77777777" w:rsidR="00000000" w:rsidRDefault="00162D07">
      <w:pPr>
        <w:pStyle w:val="af1"/>
        <w:rPr>
          <w:rtl/>
        </w:rPr>
      </w:pPr>
      <w:r>
        <w:rPr>
          <w:rtl/>
        </w:rPr>
        <w:t>היו"ר ראובן ריבלין:</w:t>
      </w:r>
    </w:p>
    <w:p w14:paraId="0CEC7ECF" w14:textId="77777777" w:rsidR="00000000" w:rsidRDefault="00162D07">
      <w:pPr>
        <w:pStyle w:val="a0"/>
        <w:rPr>
          <w:rtl/>
        </w:rPr>
      </w:pPr>
    </w:p>
    <w:p w14:paraId="67C97D53" w14:textId="77777777" w:rsidR="00000000" w:rsidRDefault="00162D07">
      <w:pPr>
        <w:pStyle w:val="a0"/>
        <w:rPr>
          <w:rFonts w:hint="cs"/>
          <w:rtl/>
        </w:rPr>
      </w:pPr>
      <w:r>
        <w:rPr>
          <w:rFonts w:hint="cs"/>
          <w:rtl/>
        </w:rPr>
        <w:t>תודה לחבר הכנסת יורי שטרן. אדוני ממלא-מקום יושב-ראש הוועדה ישיב על טענות המסתייגים, ימליץ בפני המצביעים חברי הכנסת, ולאחר מכן אנחנו ניגש להצבעות. כל חבר  כנסת שיסתייג יימצא ב</w:t>
      </w:r>
      <w:r>
        <w:rPr>
          <w:rFonts w:hint="cs"/>
          <w:rtl/>
        </w:rPr>
        <w:t xml:space="preserve">אולם. </w:t>
      </w:r>
    </w:p>
    <w:p w14:paraId="37D9C6D9" w14:textId="77777777" w:rsidR="00000000" w:rsidRDefault="00162D07">
      <w:pPr>
        <w:pStyle w:val="a0"/>
        <w:rPr>
          <w:rFonts w:hint="cs"/>
          <w:rtl/>
        </w:rPr>
      </w:pPr>
    </w:p>
    <w:p w14:paraId="38AE49AD" w14:textId="77777777" w:rsidR="00000000" w:rsidRDefault="00162D07">
      <w:pPr>
        <w:pStyle w:val="a"/>
        <w:rPr>
          <w:rtl/>
        </w:rPr>
      </w:pPr>
      <w:bookmarkStart w:id="278" w:name="FS000001027T02_02_2004_20_08_24"/>
      <w:bookmarkStart w:id="279" w:name="_Toc78878356"/>
      <w:bookmarkEnd w:id="278"/>
      <w:r>
        <w:rPr>
          <w:rFonts w:hint="eastAsia"/>
          <w:rtl/>
        </w:rPr>
        <w:t>גדעון</w:t>
      </w:r>
      <w:r>
        <w:rPr>
          <w:rtl/>
        </w:rPr>
        <w:t xml:space="preserve"> סער (</w:t>
      </w:r>
      <w:r>
        <w:rPr>
          <w:rFonts w:hint="cs"/>
          <w:rtl/>
        </w:rPr>
        <w:t>בשם ועדת החוקה, חוק ומשפט</w:t>
      </w:r>
      <w:r>
        <w:rPr>
          <w:rtl/>
        </w:rPr>
        <w:t>):</w:t>
      </w:r>
      <w:bookmarkEnd w:id="279"/>
    </w:p>
    <w:p w14:paraId="114D3955" w14:textId="77777777" w:rsidR="00000000" w:rsidRDefault="00162D07">
      <w:pPr>
        <w:pStyle w:val="a0"/>
        <w:rPr>
          <w:rFonts w:hint="cs"/>
          <w:rtl/>
        </w:rPr>
      </w:pPr>
    </w:p>
    <w:p w14:paraId="5A9D304B" w14:textId="77777777" w:rsidR="00000000" w:rsidRDefault="00162D07">
      <w:pPr>
        <w:pStyle w:val="a0"/>
        <w:rPr>
          <w:rFonts w:hint="cs"/>
          <w:rtl/>
        </w:rPr>
      </w:pPr>
      <w:r>
        <w:rPr>
          <w:rFonts w:hint="cs"/>
          <w:rtl/>
        </w:rPr>
        <w:t>אדוני היושב-ראש, ככנסת נכבדה,  החוק הזה הוא תוצאה של עבודה מאוד מאומצת - - -</w:t>
      </w:r>
    </w:p>
    <w:p w14:paraId="5B5292D9" w14:textId="77777777" w:rsidR="00000000" w:rsidRDefault="00162D07">
      <w:pPr>
        <w:pStyle w:val="a0"/>
        <w:rPr>
          <w:rFonts w:hint="cs"/>
          <w:rtl/>
        </w:rPr>
      </w:pPr>
    </w:p>
    <w:p w14:paraId="09D8745D" w14:textId="77777777" w:rsidR="00000000" w:rsidRDefault="00162D07">
      <w:pPr>
        <w:pStyle w:val="af0"/>
        <w:rPr>
          <w:rtl/>
        </w:rPr>
      </w:pPr>
      <w:bookmarkStart w:id="280" w:name="FS000000430T02_02_2004_19_43_09C"/>
      <w:bookmarkStart w:id="281" w:name="FS000000474T02_02_2004_19_43_19"/>
      <w:bookmarkEnd w:id="280"/>
      <w:bookmarkEnd w:id="281"/>
      <w:r>
        <w:rPr>
          <w:rFonts w:hint="eastAsia"/>
          <w:rtl/>
        </w:rPr>
        <w:t>יצחק</w:t>
      </w:r>
      <w:r>
        <w:rPr>
          <w:rtl/>
        </w:rPr>
        <w:t xml:space="preserve"> כהן (ש"ס):</w:t>
      </w:r>
    </w:p>
    <w:p w14:paraId="4FF4CBFB" w14:textId="77777777" w:rsidR="00000000" w:rsidRDefault="00162D07">
      <w:pPr>
        <w:pStyle w:val="a0"/>
        <w:rPr>
          <w:rFonts w:hint="cs"/>
          <w:rtl/>
        </w:rPr>
      </w:pPr>
    </w:p>
    <w:p w14:paraId="7D423EDC" w14:textId="77777777" w:rsidR="00000000" w:rsidRDefault="00162D07">
      <w:pPr>
        <w:pStyle w:val="a0"/>
        <w:rPr>
          <w:rFonts w:hint="cs"/>
          <w:rtl/>
        </w:rPr>
      </w:pPr>
      <w:r>
        <w:rPr>
          <w:rFonts w:hint="cs"/>
          <w:rtl/>
        </w:rPr>
        <w:t>הסכם קואליציוני, תגיד.</w:t>
      </w:r>
    </w:p>
    <w:p w14:paraId="71728697" w14:textId="77777777" w:rsidR="00000000" w:rsidRDefault="00162D07">
      <w:pPr>
        <w:pStyle w:val="a0"/>
        <w:rPr>
          <w:rFonts w:hint="cs"/>
          <w:rtl/>
        </w:rPr>
      </w:pPr>
    </w:p>
    <w:p w14:paraId="51A234AF" w14:textId="77777777" w:rsidR="00000000" w:rsidRDefault="00162D07">
      <w:pPr>
        <w:pStyle w:val="af1"/>
        <w:rPr>
          <w:rtl/>
        </w:rPr>
      </w:pPr>
      <w:r>
        <w:rPr>
          <w:rtl/>
        </w:rPr>
        <w:t>היו"ר ראובן ריבלין:</w:t>
      </w:r>
    </w:p>
    <w:p w14:paraId="56CBF1B8" w14:textId="77777777" w:rsidR="00000000" w:rsidRDefault="00162D07">
      <w:pPr>
        <w:pStyle w:val="a0"/>
        <w:rPr>
          <w:rtl/>
        </w:rPr>
      </w:pPr>
    </w:p>
    <w:p w14:paraId="6904F902" w14:textId="77777777" w:rsidR="00000000" w:rsidRDefault="00162D07">
      <w:pPr>
        <w:pStyle w:val="a0"/>
        <w:rPr>
          <w:rFonts w:hint="cs"/>
          <w:rtl/>
        </w:rPr>
      </w:pPr>
      <w:r>
        <w:rPr>
          <w:rFonts w:hint="cs"/>
          <w:rtl/>
        </w:rPr>
        <w:t>חבר הכנסת יצחק כהן.</w:t>
      </w:r>
    </w:p>
    <w:p w14:paraId="7ED1A168" w14:textId="77777777" w:rsidR="00000000" w:rsidRDefault="00162D07">
      <w:pPr>
        <w:pStyle w:val="a0"/>
        <w:rPr>
          <w:rFonts w:hint="cs"/>
          <w:rtl/>
        </w:rPr>
      </w:pPr>
    </w:p>
    <w:p w14:paraId="4B2A1143" w14:textId="77777777" w:rsidR="00000000" w:rsidRDefault="00162D07">
      <w:pPr>
        <w:pStyle w:val="af0"/>
        <w:rPr>
          <w:rtl/>
        </w:rPr>
      </w:pPr>
      <w:r>
        <w:rPr>
          <w:rFonts w:hint="eastAsia"/>
          <w:rtl/>
        </w:rPr>
        <w:t>יצחק</w:t>
      </w:r>
      <w:r>
        <w:rPr>
          <w:rtl/>
        </w:rPr>
        <w:t xml:space="preserve"> כהן (ש"ס):</w:t>
      </w:r>
    </w:p>
    <w:p w14:paraId="27E50232" w14:textId="77777777" w:rsidR="00000000" w:rsidRDefault="00162D07">
      <w:pPr>
        <w:pStyle w:val="a0"/>
        <w:rPr>
          <w:rFonts w:hint="cs"/>
          <w:rtl/>
        </w:rPr>
      </w:pPr>
    </w:p>
    <w:p w14:paraId="1791FD40" w14:textId="77777777" w:rsidR="00000000" w:rsidRDefault="00162D07">
      <w:pPr>
        <w:pStyle w:val="a0"/>
        <w:rPr>
          <w:rFonts w:hint="cs"/>
          <w:rtl/>
        </w:rPr>
      </w:pPr>
      <w:r>
        <w:rPr>
          <w:rFonts w:hint="cs"/>
          <w:rtl/>
        </w:rPr>
        <w:t>תגיד את האמת.</w:t>
      </w:r>
    </w:p>
    <w:p w14:paraId="56AD45DB" w14:textId="77777777" w:rsidR="00000000" w:rsidRDefault="00162D07">
      <w:pPr>
        <w:pStyle w:val="a0"/>
        <w:rPr>
          <w:rFonts w:hint="cs"/>
          <w:rtl/>
        </w:rPr>
      </w:pPr>
    </w:p>
    <w:p w14:paraId="505DD8F2" w14:textId="77777777" w:rsidR="00000000" w:rsidRDefault="00162D07">
      <w:pPr>
        <w:pStyle w:val="af1"/>
        <w:rPr>
          <w:rtl/>
        </w:rPr>
      </w:pPr>
      <w:r>
        <w:rPr>
          <w:rtl/>
        </w:rPr>
        <w:t>היו"ר ראובן ריב</w:t>
      </w:r>
      <w:r>
        <w:rPr>
          <w:rtl/>
        </w:rPr>
        <w:t>לין:</w:t>
      </w:r>
    </w:p>
    <w:p w14:paraId="3B589574" w14:textId="77777777" w:rsidR="00000000" w:rsidRDefault="00162D07">
      <w:pPr>
        <w:pStyle w:val="a0"/>
        <w:rPr>
          <w:rtl/>
        </w:rPr>
      </w:pPr>
    </w:p>
    <w:p w14:paraId="506A5F4D" w14:textId="77777777" w:rsidR="00000000" w:rsidRDefault="00162D07">
      <w:pPr>
        <w:pStyle w:val="a0"/>
        <w:rPr>
          <w:rFonts w:hint="cs"/>
          <w:rtl/>
        </w:rPr>
      </w:pPr>
      <w:r>
        <w:rPr>
          <w:rFonts w:hint="cs"/>
          <w:rtl/>
        </w:rPr>
        <w:t>חבר הכנסת יצחק כהן, לא ראיתי שאף אחד הצביע לך.</w:t>
      </w:r>
    </w:p>
    <w:p w14:paraId="1BD6F6D9" w14:textId="77777777" w:rsidR="00000000" w:rsidRDefault="00162D07">
      <w:pPr>
        <w:pStyle w:val="a0"/>
        <w:rPr>
          <w:rFonts w:hint="cs"/>
          <w:rtl/>
        </w:rPr>
      </w:pPr>
    </w:p>
    <w:p w14:paraId="20C8AF90" w14:textId="77777777" w:rsidR="00000000" w:rsidRDefault="00162D07">
      <w:pPr>
        <w:pStyle w:val="a"/>
        <w:rPr>
          <w:rtl/>
        </w:rPr>
      </w:pPr>
      <w:bookmarkStart w:id="282" w:name="FS000001027T02_02_2004_19_43_43"/>
      <w:bookmarkStart w:id="283" w:name="_Toc78878357"/>
      <w:bookmarkEnd w:id="282"/>
      <w:r>
        <w:rPr>
          <w:rFonts w:hint="eastAsia"/>
          <w:rtl/>
        </w:rPr>
        <w:t>גדעון</w:t>
      </w:r>
      <w:r>
        <w:rPr>
          <w:rtl/>
        </w:rPr>
        <w:t xml:space="preserve"> סער (</w:t>
      </w:r>
      <w:r>
        <w:rPr>
          <w:rFonts w:hint="cs"/>
          <w:rtl/>
        </w:rPr>
        <w:t>בשם ועדת החוקה, חוק ומשפט</w:t>
      </w:r>
      <w:r>
        <w:rPr>
          <w:rtl/>
        </w:rPr>
        <w:t>):</w:t>
      </w:r>
      <w:bookmarkEnd w:id="283"/>
    </w:p>
    <w:p w14:paraId="4E03DACA" w14:textId="77777777" w:rsidR="00000000" w:rsidRDefault="00162D07">
      <w:pPr>
        <w:pStyle w:val="a0"/>
        <w:rPr>
          <w:rFonts w:hint="cs"/>
          <w:rtl/>
        </w:rPr>
      </w:pPr>
    </w:p>
    <w:p w14:paraId="04ED490F" w14:textId="77777777" w:rsidR="00000000" w:rsidRDefault="00162D07">
      <w:pPr>
        <w:pStyle w:val="a0"/>
        <w:rPr>
          <w:rFonts w:hint="cs"/>
          <w:rtl/>
        </w:rPr>
      </w:pPr>
      <w:r>
        <w:rPr>
          <w:rFonts w:hint="cs"/>
          <w:rtl/>
        </w:rPr>
        <w:t>היו כאן שני עקרונות, מצד אחד העברת סמכויות ממשרד הדתות וממשרד המשפטים, מצד שני, העצמת סמכויות בית-הדין הרבני הגדול והעצמת סמכויות הרבנים הראשיים, בשבתם כנשיאי בית</w:t>
      </w:r>
      <w:r>
        <w:rPr>
          <w:rFonts w:hint="cs"/>
          <w:rtl/>
        </w:rPr>
        <w:t>-הדין הגדול. לכן, החוק תוצאה נכונה מאוד של איזונים שגם הופעלו במהלך ישיבות הוועדה, או הגענו אליהם  במהלך ישיבות הוועדה בראשותו של חבר הכנסת מיקי איתן, ואני מבקש מהכנסת לאשר את החוק ולהקפיא את כל ההסתייגויות השונות - - -</w:t>
      </w:r>
    </w:p>
    <w:p w14:paraId="1E18777A" w14:textId="77777777" w:rsidR="00000000" w:rsidRDefault="00162D07">
      <w:pPr>
        <w:pStyle w:val="a0"/>
        <w:rPr>
          <w:rFonts w:hint="cs"/>
          <w:rtl/>
        </w:rPr>
      </w:pPr>
    </w:p>
    <w:p w14:paraId="2BAC518C" w14:textId="77777777" w:rsidR="00000000" w:rsidRDefault="00162D07">
      <w:pPr>
        <w:pStyle w:val="af1"/>
        <w:rPr>
          <w:rtl/>
        </w:rPr>
      </w:pPr>
      <w:r>
        <w:rPr>
          <w:rtl/>
        </w:rPr>
        <w:t>היו"ר ראובן ריבלין:</w:t>
      </w:r>
    </w:p>
    <w:p w14:paraId="0CC1339E" w14:textId="77777777" w:rsidR="00000000" w:rsidRDefault="00162D07">
      <w:pPr>
        <w:pStyle w:val="a0"/>
        <w:rPr>
          <w:rtl/>
        </w:rPr>
      </w:pPr>
    </w:p>
    <w:p w14:paraId="6AE5DA03" w14:textId="77777777" w:rsidR="00000000" w:rsidRDefault="00162D07">
      <w:pPr>
        <w:pStyle w:val="a0"/>
        <w:rPr>
          <w:rFonts w:hint="cs"/>
          <w:rtl/>
        </w:rPr>
      </w:pPr>
      <w:r>
        <w:rPr>
          <w:rFonts w:hint="cs"/>
          <w:rtl/>
        </w:rPr>
        <w:t>לדחות.</w:t>
      </w:r>
    </w:p>
    <w:p w14:paraId="0EE985FA" w14:textId="77777777" w:rsidR="00000000" w:rsidRDefault="00162D07">
      <w:pPr>
        <w:pStyle w:val="a0"/>
        <w:rPr>
          <w:rFonts w:hint="cs"/>
          <w:rtl/>
        </w:rPr>
      </w:pPr>
    </w:p>
    <w:p w14:paraId="2FC5760D" w14:textId="77777777" w:rsidR="00000000" w:rsidRDefault="00162D07">
      <w:pPr>
        <w:pStyle w:val="-"/>
        <w:rPr>
          <w:rtl/>
        </w:rPr>
      </w:pPr>
      <w:bookmarkStart w:id="284" w:name="FS000001027T02_02_2004_19_44_08C"/>
      <w:bookmarkEnd w:id="284"/>
      <w:r>
        <w:rPr>
          <w:rtl/>
        </w:rPr>
        <w:t xml:space="preserve">גדעון </w:t>
      </w:r>
      <w:r>
        <w:rPr>
          <w:rtl/>
        </w:rPr>
        <w:t>סער (</w:t>
      </w:r>
      <w:r>
        <w:rPr>
          <w:rFonts w:hint="cs"/>
          <w:rtl/>
        </w:rPr>
        <w:t>בשם ועדת החוקה, חוק ומשפט</w:t>
      </w:r>
      <w:r>
        <w:rPr>
          <w:rtl/>
        </w:rPr>
        <w:t>):</w:t>
      </w:r>
    </w:p>
    <w:p w14:paraId="454EAD56" w14:textId="77777777" w:rsidR="00000000" w:rsidRDefault="00162D07">
      <w:pPr>
        <w:pStyle w:val="a0"/>
        <w:rPr>
          <w:rtl/>
        </w:rPr>
      </w:pPr>
    </w:p>
    <w:p w14:paraId="765C8332" w14:textId="77777777" w:rsidR="00000000" w:rsidRDefault="00162D07">
      <w:pPr>
        <w:pStyle w:val="a0"/>
        <w:rPr>
          <w:rFonts w:hint="cs"/>
          <w:rtl/>
        </w:rPr>
      </w:pPr>
      <w:r>
        <w:rPr>
          <w:rFonts w:hint="cs"/>
          <w:rtl/>
        </w:rPr>
        <w:t>לדחות את כל ההסתייגויות השונות לחוק, כי כל אחת מהן, המטרה שלה היא להפר אותו איזון שהגענו אליו. אני יכול להגיד, בהסכמת כל מרכיבי הקואליציה, אבל אחרים שאינם חברי הקואליציה, שהיו נוכחים ושותפים לתהליך החקיקה, והתרשמו שהפשרה ה</w:t>
      </w:r>
      <w:r>
        <w:rPr>
          <w:rFonts w:hint="cs"/>
          <w:rtl/>
        </w:rPr>
        <w:t>יא נכונה, מאוזנת והוגנת. תודה.</w:t>
      </w:r>
    </w:p>
    <w:p w14:paraId="562215E4" w14:textId="77777777" w:rsidR="00000000" w:rsidRDefault="00162D07">
      <w:pPr>
        <w:pStyle w:val="a0"/>
        <w:rPr>
          <w:rFonts w:hint="cs"/>
          <w:rtl/>
        </w:rPr>
      </w:pPr>
    </w:p>
    <w:p w14:paraId="74AEA810" w14:textId="77777777" w:rsidR="00000000" w:rsidRDefault="00162D07">
      <w:pPr>
        <w:pStyle w:val="af0"/>
        <w:rPr>
          <w:rtl/>
        </w:rPr>
      </w:pPr>
      <w:r>
        <w:rPr>
          <w:rFonts w:hint="eastAsia"/>
          <w:rtl/>
        </w:rPr>
        <w:t>משה</w:t>
      </w:r>
      <w:r>
        <w:rPr>
          <w:rtl/>
        </w:rPr>
        <w:t xml:space="preserve"> גפני (יהדות התורה):</w:t>
      </w:r>
    </w:p>
    <w:p w14:paraId="6B725EA7" w14:textId="77777777" w:rsidR="00000000" w:rsidRDefault="00162D07">
      <w:pPr>
        <w:pStyle w:val="a0"/>
        <w:rPr>
          <w:rFonts w:hint="cs"/>
          <w:rtl/>
        </w:rPr>
      </w:pPr>
    </w:p>
    <w:p w14:paraId="1DA61BCA" w14:textId="77777777" w:rsidR="00000000" w:rsidRDefault="00162D07">
      <w:pPr>
        <w:pStyle w:val="a0"/>
        <w:rPr>
          <w:rFonts w:hint="cs"/>
          <w:rtl/>
        </w:rPr>
      </w:pPr>
      <w:r>
        <w:rPr>
          <w:rFonts w:hint="cs"/>
          <w:rtl/>
        </w:rPr>
        <w:t>- - -</w:t>
      </w:r>
    </w:p>
    <w:p w14:paraId="0884D640" w14:textId="77777777" w:rsidR="00000000" w:rsidRDefault="00162D07">
      <w:pPr>
        <w:pStyle w:val="af1"/>
        <w:rPr>
          <w:rFonts w:hint="cs"/>
          <w:rtl/>
        </w:rPr>
      </w:pPr>
    </w:p>
    <w:p w14:paraId="6B1BFBC3" w14:textId="77777777" w:rsidR="00000000" w:rsidRDefault="00162D07">
      <w:pPr>
        <w:pStyle w:val="af1"/>
        <w:rPr>
          <w:rtl/>
        </w:rPr>
      </w:pPr>
      <w:r>
        <w:rPr>
          <w:rtl/>
        </w:rPr>
        <w:t>היו"ר ראובן ריבלין:</w:t>
      </w:r>
    </w:p>
    <w:p w14:paraId="2B964F9E" w14:textId="77777777" w:rsidR="00000000" w:rsidRDefault="00162D07">
      <w:pPr>
        <w:pStyle w:val="a0"/>
        <w:rPr>
          <w:rtl/>
        </w:rPr>
      </w:pPr>
    </w:p>
    <w:p w14:paraId="407929E7" w14:textId="77777777" w:rsidR="00000000" w:rsidRDefault="00162D07">
      <w:pPr>
        <w:pStyle w:val="a0"/>
        <w:rPr>
          <w:rFonts w:hint="cs"/>
          <w:rtl/>
        </w:rPr>
      </w:pPr>
      <w:r>
        <w:rPr>
          <w:rFonts w:hint="cs"/>
          <w:rtl/>
        </w:rPr>
        <w:t>חבר הכנסת גפני, אדוני איחר את המועד. חבר הכנסת  נהרי, נא ישב. רבותי, אני מתחיל בהליך של הצבעה על ההסתייגויות. לא ארשה להפריע. לכן אני שואל, לשם החוק, חבר הכנסת נסים זאב, ה</w:t>
      </w:r>
      <w:r>
        <w:rPr>
          <w:rFonts w:hint="cs"/>
          <w:rtl/>
        </w:rPr>
        <w:t>אם אדוני מבקש להצביע על הסתייגותו?</w:t>
      </w:r>
    </w:p>
    <w:p w14:paraId="03496407" w14:textId="77777777" w:rsidR="00000000" w:rsidRDefault="00162D07">
      <w:pPr>
        <w:pStyle w:val="a0"/>
        <w:rPr>
          <w:rFonts w:hint="cs"/>
          <w:rtl/>
        </w:rPr>
      </w:pPr>
    </w:p>
    <w:p w14:paraId="318F239B" w14:textId="77777777" w:rsidR="00000000" w:rsidRDefault="00162D07">
      <w:pPr>
        <w:pStyle w:val="af0"/>
        <w:rPr>
          <w:rtl/>
        </w:rPr>
      </w:pPr>
      <w:r>
        <w:rPr>
          <w:rFonts w:hint="eastAsia"/>
          <w:rtl/>
        </w:rPr>
        <w:t>נסים</w:t>
      </w:r>
      <w:r>
        <w:rPr>
          <w:rtl/>
        </w:rPr>
        <w:t xml:space="preserve"> זאב (ש"ס):</w:t>
      </w:r>
    </w:p>
    <w:p w14:paraId="5B55BA97" w14:textId="77777777" w:rsidR="00000000" w:rsidRDefault="00162D07">
      <w:pPr>
        <w:pStyle w:val="a0"/>
        <w:rPr>
          <w:rFonts w:hint="cs"/>
          <w:rtl/>
        </w:rPr>
      </w:pPr>
    </w:p>
    <w:p w14:paraId="02E41611" w14:textId="77777777" w:rsidR="00000000" w:rsidRDefault="00162D07">
      <w:pPr>
        <w:pStyle w:val="a0"/>
        <w:rPr>
          <w:rFonts w:hint="cs"/>
          <w:rtl/>
        </w:rPr>
      </w:pPr>
      <w:r>
        <w:rPr>
          <w:rFonts w:hint="cs"/>
          <w:rtl/>
        </w:rPr>
        <w:t xml:space="preserve">כן, ודאי. </w:t>
      </w:r>
    </w:p>
    <w:p w14:paraId="032F2A2D" w14:textId="77777777" w:rsidR="00000000" w:rsidRDefault="00162D07">
      <w:pPr>
        <w:pStyle w:val="a0"/>
        <w:rPr>
          <w:rFonts w:hint="cs"/>
          <w:rtl/>
        </w:rPr>
      </w:pPr>
    </w:p>
    <w:p w14:paraId="4371A2F8" w14:textId="77777777" w:rsidR="00000000" w:rsidRDefault="00162D07">
      <w:pPr>
        <w:pStyle w:val="af1"/>
        <w:rPr>
          <w:rtl/>
        </w:rPr>
      </w:pPr>
      <w:r>
        <w:rPr>
          <w:rtl/>
        </w:rPr>
        <w:t>היו"ר ראובן ריבלין:</w:t>
      </w:r>
    </w:p>
    <w:p w14:paraId="7985CB6B" w14:textId="77777777" w:rsidR="00000000" w:rsidRDefault="00162D07">
      <w:pPr>
        <w:pStyle w:val="a0"/>
        <w:rPr>
          <w:rtl/>
        </w:rPr>
      </w:pPr>
    </w:p>
    <w:p w14:paraId="1CD9BD70" w14:textId="77777777" w:rsidR="00000000" w:rsidRDefault="00162D07">
      <w:pPr>
        <w:pStyle w:val="a0"/>
        <w:rPr>
          <w:rFonts w:hint="cs"/>
          <w:rtl/>
        </w:rPr>
      </w:pPr>
      <w:r>
        <w:rPr>
          <w:rFonts w:hint="cs"/>
          <w:rtl/>
        </w:rPr>
        <w:t xml:space="preserve">מבקש להצביע על הסתייגותו. נא לשבת, רבותי. אני לא רוצה שירוצו, חלילה ישברו רגל. כל אחד יתפוס את מקומו. מרגע זה אני לא אומר יותר לשבת. כל אחד יתפוס את מקומו. </w:t>
      </w:r>
    </w:p>
    <w:p w14:paraId="68452503" w14:textId="77777777" w:rsidR="00000000" w:rsidRDefault="00162D07">
      <w:pPr>
        <w:pStyle w:val="a0"/>
        <w:rPr>
          <w:rFonts w:hint="cs"/>
          <w:rtl/>
        </w:rPr>
      </w:pPr>
    </w:p>
    <w:p w14:paraId="3FA9CE30" w14:textId="77777777" w:rsidR="00000000" w:rsidRDefault="00162D07">
      <w:pPr>
        <w:pStyle w:val="a0"/>
        <w:rPr>
          <w:rFonts w:hint="cs"/>
          <w:rtl/>
        </w:rPr>
      </w:pPr>
      <w:r>
        <w:rPr>
          <w:rFonts w:hint="cs"/>
          <w:rtl/>
        </w:rPr>
        <w:t>חבר הכנסת נס</w:t>
      </w:r>
      <w:r>
        <w:rPr>
          <w:rFonts w:hint="cs"/>
          <w:rtl/>
        </w:rPr>
        <w:t>ים זאב מבקש להצביע על הסתייגותו לשם החוק. רבותי, מי בעד? מי נגד? בבקשה, נא להצביע.</w:t>
      </w:r>
    </w:p>
    <w:p w14:paraId="7057E911" w14:textId="77777777" w:rsidR="00000000" w:rsidRDefault="00162D07">
      <w:pPr>
        <w:pStyle w:val="a0"/>
        <w:rPr>
          <w:rFonts w:hint="cs"/>
          <w:rtl/>
        </w:rPr>
      </w:pPr>
    </w:p>
    <w:p w14:paraId="77952503" w14:textId="77777777" w:rsidR="00000000" w:rsidRDefault="00162D07">
      <w:pPr>
        <w:pStyle w:val="ab"/>
        <w:bidi/>
        <w:rPr>
          <w:rFonts w:hint="cs"/>
          <w:rtl/>
        </w:rPr>
      </w:pPr>
      <w:r>
        <w:rPr>
          <w:rFonts w:hint="cs"/>
          <w:rtl/>
        </w:rPr>
        <w:t>הצבעה מס' 3</w:t>
      </w:r>
    </w:p>
    <w:p w14:paraId="2FB9DD66" w14:textId="77777777" w:rsidR="00000000" w:rsidRDefault="00162D07">
      <w:pPr>
        <w:pStyle w:val="a0"/>
        <w:rPr>
          <w:rFonts w:hint="cs"/>
          <w:rtl/>
        </w:rPr>
      </w:pPr>
    </w:p>
    <w:p w14:paraId="086F6EE5"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14</w:t>
      </w:r>
    </w:p>
    <w:p w14:paraId="35FDFCB1" w14:textId="77777777" w:rsidR="00000000" w:rsidRDefault="00162D07">
      <w:pPr>
        <w:pStyle w:val="ac"/>
        <w:bidi/>
        <w:rPr>
          <w:rFonts w:hint="cs"/>
          <w:rtl/>
        </w:rPr>
      </w:pPr>
      <w:r>
        <w:rPr>
          <w:rFonts w:hint="cs"/>
          <w:rtl/>
        </w:rPr>
        <w:t xml:space="preserve">נגד </w:t>
      </w:r>
      <w:r>
        <w:rPr>
          <w:rtl/>
        </w:rPr>
        <w:t>–</w:t>
      </w:r>
      <w:r>
        <w:rPr>
          <w:rFonts w:hint="cs"/>
          <w:rtl/>
        </w:rPr>
        <w:t xml:space="preserve"> 35</w:t>
      </w:r>
    </w:p>
    <w:p w14:paraId="6BD3E04C" w14:textId="77777777" w:rsidR="00000000" w:rsidRDefault="00162D07">
      <w:pPr>
        <w:pStyle w:val="ac"/>
        <w:bidi/>
        <w:rPr>
          <w:rFonts w:hint="cs"/>
          <w:rtl/>
        </w:rPr>
      </w:pPr>
      <w:r>
        <w:rPr>
          <w:rFonts w:hint="cs"/>
          <w:rtl/>
        </w:rPr>
        <w:t xml:space="preserve">נמנעים - 1 </w:t>
      </w:r>
    </w:p>
    <w:p w14:paraId="3A50C72F" w14:textId="77777777" w:rsidR="00000000" w:rsidRDefault="00162D07">
      <w:pPr>
        <w:pStyle w:val="ad"/>
        <w:bidi/>
        <w:rPr>
          <w:rFonts w:hint="cs"/>
          <w:rtl/>
        </w:rPr>
      </w:pPr>
      <w:r>
        <w:rPr>
          <w:rFonts w:hint="cs"/>
          <w:rtl/>
        </w:rPr>
        <w:t>ההסתייגות של חבר הכנסת נסים זאב לשם החוק לא נתקבלה.</w:t>
      </w:r>
    </w:p>
    <w:p w14:paraId="47F62E6A" w14:textId="77777777" w:rsidR="00000000" w:rsidRDefault="00162D07">
      <w:pPr>
        <w:pStyle w:val="a0"/>
        <w:rPr>
          <w:rFonts w:hint="cs"/>
          <w:rtl/>
        </w:rPr>
      </w:pPr>
    </w:p>
    <w:p w14:paraId="4A5F7844" w14:textId="77777777" w:rsidR="00000000" w:rsidRDefault="00162D07">
      <w:pPr>
        <w:pStyle w:val="af1"/>
        <w:rPr>
          <w:rtl/>
        </w:rPr>
      </w:pPr>
      <w:r>
        <w:rPr>
          <w:rtl/>
        </w:rPr>
        <w:t>היו"ר ראובן ריבלין:</w:t>
      </w:r>
    </w:p>
    <w:p w14:paraId="4B95A7C9" w14:textId="77777777" w:rsidR="00000000" w:rsidRDefault="00162D07">
      <w:pPr>
        <w:pStyle w:val="a0"/>
        <w:rPr>
          <w:rtl/>
        </w:rPr>
      </w:pPr>
    </w:p>
    <w:p w14:paraId="4752B71D" w14:textId="77777777" w:rsidR="00000000" w:rsidRDefault="00162D07">
      <w:pPr>
        <w:pStyle w:val="a0"/>
        <w:rPr>
          <w:rFonts w:hint="cs"/>
          <w:rtl/>
        </w:rPr>
      </w:pPr>
      <w:r>
        <w:rPr>
          <w:rFonts w:hint="cs"/>
          <w:rtl/>
        </w:rPr>
        <w:t>ובכן, 14 בעד ההסתייגות, 35 נגד,  נמנע אחד. אנ</w:t>
      </w:r>
      <w:r>
        <w:rPr>
          <w:rFonts w:hint="cs"/>
          <w:rtl/>
        </w:rPr>
        <w:t>י קובע שלשם החוק לא נתקבלה ההסתייגות.</w:t>
      </w:r>
    </w:p>
    <w:p w14:paraId="4B47BF5B" w14:textId="77777777" w:rsidR="00000000" w:rsidRDefault="00162D07">
      <w:pPr>
        <w:pStyle w:val="a0"/>
        <w:rPr>
          <w:rFonts w:hint="cs"/>
          <w:rtl/>
        </w:rPr>
      </w:pPr>
    </w:p>
    <w:p w14:paraId="1A84EE83" w14:textId="77777777" w:rsidR="00000000" w:rsidRDefault="00162D07">
      <w:pPr>
        <w:pStyle w:val="a0"/>
        <w:rPr>
          <w:rFonts w:hint="cs"/>
          <w:rtl/>
        </w:rPr>
      </w:pPr>
      <w:r>
        <w:rPr>
          <w:rFonts w:hint="cs"/>
          <w:rtl/>
        </w:rPr>
        <w:t xml:space="preserve">חבר הכנסת רביץ, האם אדוני עומד על הסתייגותו לסעיף 1? </w:t>
      </w:r>
    </w:p>
    <w:p w14:paraId="78BED301" w14:textId="77777777" w:rsidR="00000000" w:rsidRDefault="00162D07">
      <w:pPr>
        <w:pStyle w:val="a0"/>
        <w:rPr>
          <w:rFonts w:hint="cs"/>
          <w:rtl/>
        </w:rPr>
      </w:pPr>
    </w:p>
    <w:p w14:paraId="4BB1CF24" w14:textId="77777777" w:rsidR="00000000" w:rsidRDefault="00162D07">
      <w:pPr>
        <w:pStyle w:val="af0"/>
        <w:rPr>
          <w:rtl/>
        </w:rPr>
      </w:pPr>
      <w:r>
        <w:rPr>
          <w:rFonts w:hint="eastAsia"/>
          <w:rtl/>
        </w:rPr>
        <w:t>אברהם</w:t>
      </w:r>
      <w:r>
        <w:rPr>
          <w:rtl/>
        </w:rPr>
        <w:t xml:space="preserve"> רביץ (יהדות התורה):</w:t>
      </w:r>
    </w:p>
    <w:p w14:paraId="7F6462A1" w14:textId="77777777" w:rsidR="00000000" w:rsidRDefault="00162D07">
      <w:pPr>
        <w:pStyle w:val="a0"/>
        <w:rPr>
          <w:rFonts w:hint="cs"/>
          <w:rtl/>
        </w:rPr>
      </w:pPr>
    </w:p>
    <w:p w14:paraId="4928B06D" w14:textId="77777777" w:rsidR="00000000" w:rsidRDefault="00162D07">
      <w:pPr>
        <w:pStyle w:val="a0"/>
        <w:rPr>
          <w:rFonts w:hint="cs"/>
          <w:rtl/>
        </w:rPr>
      </w:pPr>
      <w:r>
        <w:rPr>
          <w:rFonts w:hint="cs"/>
          <w:rtl/>
        </w:rPr>
        <w:t>מבטל את כל ההסתייגויות.</w:t>
      </w:r>
    </w:p>
    <w:p w14:paraId="39051BD7" w14:textId="77777777" w:rsidR="00000000" w:rsidRDefault="00162D07">
      <w:pPr>
        <w:pStyle w:val="a0"/>
        <w:rPr>
          <w:rFonts w:hint="cs"/>
          <w:rtl/>
        </w:rPr>
      </w:pPr>
    </w:p>
    <w:p w14:paraId="1409E392" w14:textId="77777777" w:rsidR="00000000" w:rsidRDefault="00162D07">
      <w:pPr>
        <w:pStyle w:val="af1"/>
        <w:rPr>
          <w:rtl/>
        </w:rPr>
      </w:pPr>
      <w:r>
        <w:rPr>
          <w:rtl/>
        </w:rPr>
        <w:t>היו"ר ראובן ריבלין:</w:t>
      </w:r>
    </w:p>
    <w:p w14:paraId="5A6C110F" w14:textId="77777777" w:rsidR="00000000" w:rsidRDefault="00162D07">
      <w:pPr>
        <w:pStyle w:val="a0"/>
        <w:rPr>
          <w:rtl/>
        </w:rPr>
      </w:pPr>
    </w:p>
    <w:p w14:paraId="7ED74F0D" w14:textId="77777777" w:rsidR="00000000" w:rsidRDefault="00162D07">
      <w:pPr>
        <w:pStyle w:val="a0"/>
        <w:rPr>
          <w:rFonts w:hint="cs"/>
          <w:rtl/>
        </w:rPr>
      </w:pPr>
      <w:r>
        <w:rPr>
          <w:rFonts w:hint="cs"/>
          <w:rtl/>
        </w:rPr>
        <w:t>מבטל את כל ההסתייגויות. חבר הכנסת בשארה וחבר הכנסת זחאלקה אינם נמצאים כאן, ולכן לסעיפים 2</w:t>
      </w:r>
      <w:r>
        <w:rPr>
          <w:rFonts w:hint="cs"/>
          <w:rtl/>
        </w:rPr>
        <w:t xml:space="preserve"> ו-3 אין הסתייגויות. </w:t>
      </w:r>
    </w:p>
    <w:p w14:paraId="2500A76D" w14:textId="77777777" w:rsidR="00000000" w:rsidRDefault="00162D07">
      <w:pPr>
        <w:pStyle w:val="a0"/>
        <w:rPr>
          <w:rFonts w:hint="cs"/>
          <w:rtl/>
        </w:rPr>
      </w:pPr>
    </w:p>
    <w:p w14:paraId="2523C443" w14:textId="77777777" w:rsidR="00000000" w:rsidRDefault="00162D07">
      <w:pPr>
        <w:pStyle w:val="a0"/>
        <w:rPr>
          <w:rFonts w:hint="cs"/>
          <w:rtl/>
        </w:rPr>
      </w:pPr>
      <w:r>
        <w:rPr>
          <w:rFonts w:hint="cs"/>
          <w:rtl/>
        </w:rPr>
        <w:t>אני מבקש להצביע על שם החוק וסעיפים 1-3,  כהצעת הוועדה. מי בעד? מי נגד?  נא להצביע.</w:t>
      </w:r>
    </w:p>
    <w:p w14:paraId="682CF2A3" w14:textId="77777777" w:rsidR="00000000" w:rsidRDefault="00162D07">
      <w:pPr>
        <w:pStyle w:val="a0"/>
        <w:rPr>
          <w:rFonts w:hint="cs"/>
          <w:rtl/>
        </w:rPr>
      </w:pPr>
    </w:p>
    <w:p w14:paraId="1F654F2D" w14:textId="77777777" w:rsidR="00000000" w:rsidRDefault="00162D07">
      <w:pPr>
        <w:pStyle w:val="ab"/>
        <w:bidi/>
        <w:rPr>
          <w:rFonts w:hint="cs"/>
          <w:rtl/>
        </w:rPr>
      </w:pPr>
      <w:r>
        <w:rPr>
          <w:rFonts w:hint="cs"/>
          <w:rtl/>
        </w:rPr>
        <w:t>הצבעה מס' 4</w:t>
      </w:r>
    </w:p>
    <w:p w14:paraId="0C9B43C6" w14:textId="77777777" w:rsidR="00000000" w:rsidRDefault="00162D07">
      <w:pPr>
        <w:pStyle w:val="ac"/>
        <w:bidi/>
        <w:rPr>
          <w:rFonts w:hint="cs"/>
          <w:rtl/>
        </w:rPr>
      </w:pPr>
    </w:p>
    <w:p w14:paraId="3B83AEEA" w14:textId="77777777" w:rsidR="00000000" w:rsidRDefault="00162D07">
      <w:pPr>
        <w:pStyle w:val="ac"/>
        <w:bidi/>
        <w:rPr>
          <w:rFonts w:hint="cs"/>
          <w:rtl/>
        </w:rPr>
      </w:pPr>
      <w:r>
        <w:rPr>
          <w:rFonts w:hint="cs"/>
          <w:rtl/>
        </w:rPr>
        <w:t xml:space="preserve">בעד שם החוק וסעיפים 1-3, כהצעת הוועדה </w:t>
      </w:r>
      <w:r>
        <w:rPr>
          <w:rtl/>
        </w:rPr>
        <w:t>–</w:t>
      </w:r>
      <w:r>
        <w:rPr>
          <w:rFonts w:hint="cs"/>
          <w:rtl/>
        </w:rPr>
        <w:t xml:space="preserve"> 40</w:t>
      </w:r>
    </w:p>
    <w:p w14:paraId="45DA1263" w14:textId="77777777" w:rsidR="00000000" w:rsidRDefault="00162D07">
      <w:pPr>
        <w:pStyle w:val="ac"/>
        <w:bidi/>
        <w:rPr>
          <w:rFonts w:hint="cs"/>
          <w:rtl/>
        </w:rPr>
      </w:pPr>
      <w:r>
        <w:rPr>
          <w:rFonts w:hint="cs"/>
          <w:rtl/>
        </w:rPr>
        <w:t xml:space="preserve">נגד </w:t>
      </w:r>
      <w:r>
        <w:rPr>
          <w:rtl/>
        </w:rPr>
        <w:t>–</w:t>
      </w:r>
      <w:r>
        <w:rPr>
          <w:rFonts w:hint="cs"/>
          <w:rtl/>
        </w:rPr>
        <w:t xml:space="preserve"> 4</w:t>
      </w:r>
    </w:p>
    <w:p w14:paraId="5A002F76" w14:textId="77777777" w:rsidR="00000000" w:rsidRDefault="00162D07">
      <w:pPr>
        <w:pStyle w:val="ac"/>
        <w:bidi/>
        <w:rPr>
          <w:rFonts w:hint="cs"/>
          <w:rtl/>
        </w:rPr>
      </w:pPr>
      <w:r>
        <w:rPr>
          <w:rFonts w:hint="cs"/>
          <w:rtl/>
        </w:rPr>
        <w:t xml:space="preserve">נמנעים </w:t>
      </w:r>
      <w:r>
        <w:rPr>
          <w:rtl/>
        </w:rPr>
        <w:t>–</w:t>
      </w:r>
      <w:r>
        <w:rPr>
          <w:rFonts w:hint="cs"/>
          <w:rtl/>
        </w:rPr>
        <w:t xml:space="preserve"> 3</w:t>
      </w:r>
    </w:p>
    <w:p w14:paraId="5429B75B" w14:textId="77777777" w:rsidR="00000000" w:rsidRDefault="00162D07">
      <w:pPr>
        <w:pStyle w:val="ad"/>
        <w:bidi/>
        <w:rPr>
          <w:rFonts w:hint="cs"/>
          <w:rtl/>
        </w:rPr>
      </w:pPr>
      <w:r>
        <w:rPr>
          <w:rFonts w:hint="cs"/>
          <w:rtl/>
        </w:rPr>
        <w:t>שם החוק וסעיפים 1-3, כהצעת הוועדה, נתקבלו.</w:t>
      </w:r>
    </w:p>
    <w:p w14:paraId="5F6BF0B4" w14:textId="77777777" w:rsidR="00000000" w:rsidRDefault="00162D07">
      <w:pPr>
        <w:pStyle w:val="a0"/>
        <w:rPr>
          <w:rFonts w:hint="cs"/>
          <w:rtl/>
        </w:rPr>
      </w:pPr>
    </w:p>
    <w:p w14:paraId="4AFE10A4" w14:textId="77777777" w:rsidR="00000000" w:rsidRDefault="00162D07">
      <w:pPr>
        <w:pStyle w:val="af1"/>
        <w:rPr>
          <w:rtl/>
        </w:rPr>
      </w:pPr>
      <w:r>
        <w:rPr>
          <w:rtl/>
        </w:rPr>
        <w:t>היו"ר ראובן ריבלין:</w:t>
      </w:r>
    </w:p>
    <w:p w14:paraId="0FD148F6" w14:textId="77777777" w:rsidR="00000000" w:rsidRDefault="00162D07">
      <w:pPr>
        <w:pStyle w:val="a0"/>
        <w:rPr>
          <w:rtl/>
        </w:rPr>
      </w:pPr>
    </w:p>
    <w:p w14:paraId="6AE8AFA0" w14:textId="77777777" w:rsidR="00000000" w:rsidRDefault="00162D07">
      <w:pPr>
        <w:pStyle w:val="a0"/>
        <w:rPr>
          <w:rFonts w:hint="cs"/>
          <w:rtl/>
        </w:rPr>
      </w:pPr>
      <w:r>
        <w:rPr>
          <w:rFonts w:hint="cs"/>
          <w:rtl/>
        </w:rPr>
        <w:t xml:space="preserve">שם החוק, </w:t>
      </w:r>
      <w:r>
        <w:rPr>
          <w:rFonts w:hint="cs"/>
          <w:rtl/>
        </w:rPr>
        <w:t>סעיף 1 וסעיפים 2 ו-3 כהצעת הוועדה - 40 בעד, ארבעה נגד, שלושה נמנעים. אני קובע ששם החוק וסעיפים 1, 2 ו-3  עברו כהצעת הוועדה.</w:t>
      </w:r>
    </w:p>
    <w:p w14:paraId="7BA6780B" w14:textId="77777777" w:rsidR="00000000" w:rsidRDefault="00162D07">
      <w:pPr>
        <w:pStyle w:val="a0"/>
        <w:rPr>
          <w:rFonts w:hint="cs"/>
          <w:rtl/>
        </w:rPr>
      </w:pPr>
    </w:p>
    <w:p w14:paraId="3C5845FE" w14:textId="77777777" w:rsidR="00000000" w:rsidRDefault="00162D07">
      <w:pPr>
        <w:pStyle w:val="a0"/>
        <w:rPr>
          <w:rFonts w:hint="cs"/>
          <w:rtl/>
        </w:rPr>
      </w:pPr>
      <w:r>
        <w:rPr>
          <w:rFonts w:hint="cs"/>
          <w:rtl/>
        </w:rPr>
        <w:t>לסעיף 4 - לחבר הכנסת רביץ אין הסתייגות. חברת הכנסת גלאון, האם גברתי עומדת על ההצבעה על ההסתייגות?</w:t>
      </w:r>
    </w:p>
    <w:p w14:paraId="2181EED4" w14:textId="77777777" w:rsidR="00000000" w:rsidRDefault="00162D07">
      <w:pPr>
        <w:pStyle w:val="a0"/>
        <w:rPr>
          <w:rFonts w:hint="cs"/>
          <w:rtl/>
        </w:rPr>
      </w:pPr>
    </w:p>
    <w:p w14:paraId="10B3EE6B" w14:textId="77777777" w:rsidR="00000000" w:rsidRDefault="00162D07">
      <w:pPr>
        <w:pStyle w:val="af0"/>
        <w:rPr>
          <w:rtl/>
        </w:rPr>
      </w:pPr>
      <w:r>
        <w:rPr>
          <w:rFonts w:hint="eastAsia"/>
          <w:rtl/>
        </w:rPr>
        <w:t>זהבה</w:t>
      </w:r>
      <w:r>
        <w:rPr>
          <w:rtl/>
        </w:rPr>
        <w:t xml:space="preserve"> גלאון (מרצ):</w:t>
      </w:r>
    </w:p>
    <w:p w14:paraId="61CE4993" w14:textId="77777777" w:rsidR="00000000" w:rsidRDefault="00162D07">
      <w:pPr>
        <w:pStyle w:val="a0"/>
        <w:rPr>
          <w:rFonts w:hint="cs"/>
          <w:rtl/>
        </w:rPr>
      </w:pPr>
    </w:p>
    <w:p w14:paraId="41E969EA" w14:textId="77777777" w:rsidR="00000000" w:rsidRDefault="00162D07">
      <w:pPr>
        <w:pStyle w:val="a0"/>
        <w:rPr>
          <w:rFonts w:hint="cs"/>
          <w:rtl/>
        </w:rPr>
      </w:pPr>
      <w:r>
        <w:rPr>
          <w:rFonts w:hint="cs"/>
          <w:rtl/>
        </w:rPr>
        <w:t xml:space="preserve">כן. </w:t>
      </w:r>
    </w:p>
    <w:p w14:paraId="329103DC" w14:textId="77777777" w:rsidR="00000000" w:rsidRDefault="00162D07">
      <w:pPr>
        <w:pStyle w:val="a0"/>
        <w:rPr>
          <w:rFonts w:hint="cs"/>
          <w:rtl/>
        </w:rPr>
      </w:pPr>
    </w:p>
    <w:p w14:paraId="004DDE33" w14:textId="77777777" w:rsidR="00000000" w:rsidRDefault="00162D07">
      <w:pPr>
        <w:pStyle w:val="af1"/>
        <w:rPr>
          <w:rtl/>
        </w:rPr>
      </w:pPr>
      <w:r>
        <w:rPr>
          <w:rtl/>
        </w:rPr>
        <w:t>היו"ר ר</w:t>
      </w:r>
      <w:r>
        <w:rPr>
          <w:rtl/>
        </w:rPr>
        <w:t>אובן ריבלין:</w:t>
      </w:r>
    </w:p>
    <w:p w14:paraId="465204BF" w14:textId="77777777" w:rsidR="00000000" w:rsidRDefault="00162D07">
      <w:pPr>
        <w:pStyle w:val="a0"/>
        <w:rPr>
          <w:rtl/>
        </w:rPr>
      </w:pPr>
    </w:p>
    <w:p w14:paraId="538CF265" w14:textId="77777777" w:rsidR="00000000" w:rsidRDefault="00162D07">
      <w:pPr>
        <w:pStyle w:val="a0"/>
        <w:rPr>
          <w:rFonts w:hint="cs"/>
          <w:rtl/>
        </w:rPr>
      </w:pPr>
      <w:r>
        <w:rPr>
          <w:rFonts w:hint="cs"/>
          <w:rtl/>
        </w:rPr>
        <w:t xml:space="preserve">רבותי חברי הכנסת, אנחנו מצביעים על ההסתייגות של חברי הכנסת זהבה גלאון, רן כהן, אופיר פינס-פז, אברהם בורג ויולי תמיר. נא להצביע - מי בעד? מי נגד? </w:t>
      </w:r>
    </w:p>
    <w:p w14:paraId="613C0134" w14:textId="77777777" w:rsidR="00000000" w:rsidRDefault="00162D07">
      <w:pPr>
        <w:pStyle w:val="a0"/>
        <w:rPr>
          <w:rFonts w:hint="cs"/>
          <w:rtl/>
        </w:rPr>
      </w:pPr>
    </w:p>
    <w:p w14:paraId="56071309" w14:textId="77777777" w:rsidR="00000000" w:rsidRDefault="00162D07">
      <w:pPr>
        <w:pStyle w:val="ab"/>
        <w:bidi/>
        <w:rPr>
          <w:rFonts w:hint="cs"/>
          <w:rtl/>
        </w:rPr>
      </w:pPr>
      <w:r>
        <w:rPr>
          <w:rFonts w:hint="cs"/>
          <w:rtl/>
        </w:rPr>
        <w:t>הצבעה מס' 5</w:t>
      </w:r>
    </w:p>
    <w:p w14:paraId="687236BB" w14:textId="77777777" w:rsidR="00000000" w:rsidRDefault="00162D07">
      <w:pPr>
        <w:pStyle w:val="a0"/>
        <w:rPr>
          <w:rFonts w:hint="cs"/>
          <w:rtl/>
        </w:rPr>
      </w:pPr>
    </w:p>
    <w:p w14:paraId="00AA8472"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4</w:t>
      </w:r>
    </w:p>
    <w:p w14:paraId="28A7BB18" w14:textId="77777777" w:rsidR="00000000" w:rsidRDefault="00162D07">
      <w:pPr>
        <w:pStyle w:val="ac"/>
        <w:bidi/>
        <w:rPr>
          <w:rFonts w:hint="cs"/>
          <w:rtl/>
        </w:rPr>
      </w:pPr>
      <w:r>
        <w:rPr>
          <w:rFonts w:hint="cs"/>
          <w:rtl/>
        </w:rPr>
        <w:t>נגד - 46</w:t>
      </w:r>
    </w:p>
    <w:p w14:paraId="45C14B9B" w14:textId="77777777" w:rsidR="00000000" w:rsidRDefault="00162D07">
      <w:pPr>
        <w:pStyle w:val="ac"/>
        <w:bidi/>
        <w:rPr>
          <w:rFonts w:hint="cs"/>
          <w:rtl/>
        </w:rPr>
      </w:pPr>
      <w:r>
        <w:rPr>
          <w:rFonts w:hint="cs"/>
          <w:rtl/>
        </w:rPr>
        <w:t>נמנעים  - אין</w:t>
      </w:r>
    </w:p>
    <w:p w14:paraId="237E4E04" w14:textId="77777777" w:rsidR="00000000" w:rsidRDefault="00162D07">
      <w:pPr>
        <w:pStyle w:val="ad"/>
        <w:bidi/>
        <w:rPr>
          <w:rFonts w:hint="cs"/>
          <w:rtl/>
        </w:rPr>
      </w:pPr>
      <w:r>
        <w:rPr>
          <w:rFonts w:hint="cs"/>
          <w:rtl/>
        </w:rPr>
        <w:t>ההסתייגות של חברי הכנסת זהבה גלאון, רן כ</w:t>
      </w:r>
      <w:r>
        <w:rPr>
          <w:rFonts w:hint="cs"/>
          <w:rtl/>
        </w:rPr>
        <w:t xml:space="preserve">הן, אופיר פינס-פז, אברהם בורג ויולי תמיר לסעיף 4  </w:t>
      </w:r>
    </w:p>
    <w:p w14:paraId="3F83C360" w14:textId="77777777" w:rsidR="00000000" w:rsidRDefault="00162D07">
      <w:pPr>
        <w:pStyle w:val="ad"/>
        <w:bidi/>
        <w:rPr>
          <w:rFonts w:hint="cs"/>
          <w:rtl/>
        </w:rPr>
      </w:pPr>
      <w:r>
        <w:rPr>
          <w:rFonts w:hint="cs"/>
          <w:rtl/>
        </w:rPr>
        <w:t>לא נתקבלה.</w:t>
      </w:r>
    </w:p>
    <w:p w14:paraId="3CEAFE23" w14:textId="77777777" w:rsidR="00000000" w:rsidRDefault="00162D07">
      <w:pPr>
        <w:pStyle w:val="af1"/>
        <w:rPr>
          <w:rFonts w:hint="cs"/>
          <w:rtl/>
        </w:rPr>
      </w:pPr>
    </w:p>
    <w:p w14:paraId="1E244A67" w14:textId="77777777" w:rsidR="00000000" w:rsidRDefault="00162D07">
      <w:pPr>
        <w:pStyle w:val="af1"/>
        <w:rPr>
          <w:rtl/>
        </w:rPr>
      </w:pPr>
      <w:r>
        <w:rPr>
          <w:rtl/>
        </w:rPr>
        <w:t>היו"ר ראובן ריבלין:</w:t>
      </w:r>
    </w:p>
    <w:p w14:paraId="7147020B" w14:textId="77777777" w:rsidR="00000000" w:rsidRDefault="00162D07">
      <w:pPr>
        <w:pStyle w:val="a0"/>
        <w:rPr>
          <w:rtl/>
        </w:rPr>
      </w:pPr>
    </w:p>
    <w:p w14:paraId="4C265BC7" w14:textId="77777777" w:rsidR="00000000" w:rsidRDefault="00162D07">
      <w:pPr>
        <w:pStyle w:val="a0"/>
        <w:rPr>
          <w:rFonts w:hint="cs"/>
          <w:rtl/>
        </w:rPr>
      </w:pPr>
      <w:r>
        <w:rPr>
          <w:rFonts w:hint="cs"/>
          <w:rtl/>
        </w:rPr>
        <w:t>ובכן, בעד - 4, 46 נגד. אני קובע שההסתייגות של חברת הכנסת גלאון ושל חבר הכנסת אופיר פינס לא נתקבלה.</w:t>
      </w:r>
    </w:p>
    <w:p w14:paraId="769BBDD4" w14:textId="77777777" w:rsidR="00000000" w:rsidRDefault="00162D07">
      <w:pPr>
        <w:pStyle w:val="a0"/>
        <w:rPr>
          <w:rFonts w:hint="cs"/>
          <w:rtl/>
        </w:rPr>
      </w:pPr>
    </w:p>
    <w:p w14:paraId="4FCE545E" w14:textId="77777777" w:rsidR="00000000" w:rsidRDefault="00162D07">
      <w:pPr>
        <w:pStyle w:val="af0"/>
        <w:rPr>
          <w:rtl/>
        </w:rPr>
      </w:pPr>
      <w:r>
        <w:rPr>
          <w:rFonts w:hint="eastAsia"/>
          <w:rtl/>
        </w:rPr>
        <w:t>חיים</w:t>
      </w:r>
      <w:r>
        <w:rPr>
          <w:rtl/>
        </w:rPr>
        <w:t xml:space="preserve"> אורון (מרצ):</w:t>
      </w:r>
    </w:p>
    <w:p w14:paraId="398778C9" w14:textId="77777777" w:rsidR="00000000" w:rsidRDefault="00162D07">
      <w:pPr>
        <w:pStyle w:val="a0"/>
        <w:rPr>
          <w:rFonts w:hint="cs"/>
          <w:rtl/>
        </w:rPr>
      </w:pPr>
    </w:p>
    <w:p w14:paraId="1D317A4F" w14:textId="77777777" w:rsidR="00000000" w:rsidRDefault="00162D07">
      <w:pPr>
        <w:pStyle w:val="a0"/>
        <w:rPr>
          <w:rFonts w:hint="cs"/>
          <w:rtl/>
        </w:rPr>
      </w:pPr>
      <w:r>
        <w:rPr>
          <w:rFonts w:hint="cs"/>
          <w:rtl/>
        </w:rPr>
        <w:t>איך הקואליציה גדלה פתאום כל כך?</w:t>
      </w:r>
    </w:p>
    <w:p w14:paraId="0E2DE086" w14:textId="77777777" w:rsidR="00000000" w:rsidRDefault="00162D07">
      <w:pPr>
        <w:pStyle w:val="a0"/>
        <w:rPr>
          <w:rFonts w:hint="cs"/>
          <w:rtl/>
        </w:rPr>
      </w:pPr>
    </w:p>
    <w:p w14:paraId="110B3486" w14:textId="77777777" w:rsidR="00000000" w:rsidRDefault="00162D07">
      <w:pPr>
        <w:pStyle w:val="af1"/>
        <w:rPr>
          <w:rtl/>
        </w:rPr>
      </w:pPr>
      <w:r>
        <w:rPr>
          <w:rtl/>
        </w:rPr>
        <w:t>היו"ר ראובן ריבלין:</w:t>
      </w:r>
    </w:p>
    <w:p w14:paraId="75EAA2DD" w14:textId="77777777" w:rsidR="00000000" w:rsidRDefault="00162D07">
      <w:pPr>
        <w:pStyle w:val="a0"/>
        <w:rPr>
          <w:rtl/>
        </w:rPr>
      </w:pPr>
    </w:p>
    <w:p w14:paraId="4576DC3D" w14:textId="77777777" w:rsidR="00000000" w:rsidRDefault="00162D07">
      <w:pPr>
        <w:pStyle w:val="a0"/>
        <w:rPr>
          <w:rFonts w:hint="cs"/>
          <w:rtl/>
        </w:rPr>
      </w:pPr>
      <w:r>
        <w:rPr>
          <w:rFonts w:hint="cs"/>
          <w:rtl/>
        </w:rPr>
        <w:t>לסעיף 5 אין הסתייגויות. עכשיו מצביעים כהצעת הוועדה על סעיף 4 וסעיף 5, לרבות סעיף 5, כהצעת הוועדה. נא להצביע. מי בעד? מי נגד? מי נמנע?</w:t>
      </w:r>
    </w:p>
    <w:p w14:paraId="7BEBF5FC" w14:textId="77777777" w:rsidR="00000000" w:rsidRDefault="00162D07">
      <w:pPr>
        <w:pStyle w:val="a0"/>
        <w:rPr>
          <w:rtl/>
        </w:rPr>
      </w:pPr>
    </w:p>
    <w:p w14:paraId="2648BEFB" w14:textId="77777777" w:rsidR="00000000" w:rsidRDefault="00162D07">
      <w:pPr>
        <w:pStyle w:val="a0"/>
        <w:rPr>
          <w:rFonts w:hint="cs"/>
          <w:rtl/>
        </w:rPr>
      </w:pPr>
    </w:p>
    <w:p w14:paraId="4FD37587" w14:textId="77777777" w:rsidR="00000000" w:rsidRDefault="00162D07">
      <w:pPr>
        <w:pStyle w:val="ab"/>
        <w:bidi/>
        <w:rPr>
          <w:rFonts w:hint="cs"/>
          <w:rtl/>
        </w:rPr>
      </w:pPr>
      <w:r>
        <w:rPr>
          <w:rFonts w:hint="cs"/>
          <w:rtl/>
        </w:rPr>
        <w:t>הצבעה מס' 6</w:t>
      </w:r>
    </w:p>
    <w:p w14:paraId="7E50ADC8" w14:textId="77777777" w:rsidR="00000000" w:rsidRDefault="00162D07">
      <w:pPr>
        <w:pStyle w:val="a0"/>
        <w:rPr>
          <w:rFonts w:hint="cs"/>
          <w:rtl/>
        </w:rPr>
      </w:pPr>
    </w:p>
    <w:p w14:paraId="7827C784" w14:textId="77777777" w:rsidR="00000000" w:rsidRDefault="00162D07">
      <w:pPr>
        <w:pStyle w:val="ac"/>
        <w:bidi/>
        <w:rPr>
          <w:rFonts w:hint="cs"/>
          <w:rtl/>
        </w:rPr>
      </w:pPr>
      <w:r>
        <w:rPr>
          <w:rFonts w:hint="cs"/>
          <w:rtl/>
        </w:rPr>
        <w:t xml:space="preserve">בעד סעיפים 4-5, כהצעת הוועדה </w:t>
      </w:r>
      <w:r>
        <w:rPr>
          <w:rtl/>
        </w:rPr>
        <w:t>–</w:t>
      </w:r>
      <w:r>
        <w:rPr>
          <w:rFonts w:hint="cs"/>
          <w:rtl/>
        </w:rPr>
        <w:t xml:space="preserve"> 39</w:t>
      </w:r>
    </w:p>
    <w:p w14:paraId="291E0884" w14:textId="77777777" w:rsidR="00000000" w:rsidRDefault="00162D07">
      <w:pPr>
        <w:pStyle w:val="ac"/>
        <w:bidi/>
        <w:rPr>
          <w:rFonts w:hint="cs"/>
          <w:rtl/>
        </w:rPr>
      </w:pPr>
      <w:r>
        <w:rPr>
          <w:rFonts w:hint="cs"/>
          <w:rtl/>
        </w:rPr>
        <w:t xml:space="preserve">נגד </w:t>
      </w:r>
      <w:r>
        <w:rPr>
          <w:rtl/>
        </w:rPr>
        <w:t>–</w:t>
      </w:r>
      <w:r>
        <w:rPr>
          <w:rFonts w:hint="cs"/>
          <w:rtl/>
        </w:rPr>
        <w:t xml:space="preserve"> 5</w:t>
      </w:r>
    </w:p>
    <w:p w14:paraId="003989A6" w14:textId="77777777" w:rsidR="00000000" w:rsidRDefault="00162D07">
      <w:pPr>
        <w:pStyle w:val="ac"/>
        <w:bidi/>
        <w:rPr>
          <w:rFonts w:hint="cs"/>
          <w:rtl/>
        </w:rPr>
      </w:pPr>
      <w:r>
        <w:rPr>
          <w:rFonts w:hint="cs"/>
          <w:rtl/>
        </w:rPr>
        <w:t xml:space="preserve">נמנעים - 6 </w:t>
      </w:r>
    </w:p>
    <w:p w14:paraId="3A6242AD" w14:textId="77777777" w:rsidR="00000000" w:rsidRDefault="00162D07">
      <w:pPr>
        <w:pStyle w:val="ad"/>
        <w:bidi/>
        <w:rPr>
          <w:rFonts w:hint="cs"/>
          <w:rtl/>
        </w:rPr>
      </w:pPr>
      <w:r>
        <w:rPr>
          <w:rFonts w:hint="cs"/>
          <w:rtl/>
        </w:rPr>
        <w:t>סעיפים 4-5, כהצעת הוועדה, נתקבלו.</w:t>
      </w:r>
    </w:p>
    <w:p w14:paraId="66A4C87B" w14:textId="77777777" w:rsidR="00000000" w:rsidRDefault="00162D07">
      <w:pPr>
        <w:pStyle w:val="a0"/>
        <w:rPr>
          <w:rFonts w:hint="cs"/>
          <w:rtl/>
        </w:rPr>
      </w:pPr>
    </w:p>
    <w:p w14:paraId="5AABF28B" w14:textId="77777777" w:rsidR="00000000" w:rsidRDefault="00162D07">
      <w:pPr>
        <w:pStyle w:val="af1"/>
        <w:rPr>
          <w:rtl/>
        </w:rPr>
      </w:pPr>
      <w:r>
        <w:rPr>
          <w:rtl/>
        </w:rPr>
        <w:t>היו"ר ראובן ריבלי</w:t>
      </w:r>
      <w:r>
        <w:rPr>
          <w:rtl/>
        </w:rPr>
        <w:t>ן:</w:t>
      </w:r>
    </w:p>
    <w:p w14:paraId="1184B2DD" w14:textId="77777777" w:rsidR="00000000" w:rsidRDefault="00162D07">
      <w:pPr>
        <w:pStyle w:val="a0"/>
        <w:rPr>
          <w:rtl/>
        </w:rPr>
      </w:pPr>
    </w:p>
    <w:p w14:paraId="2ACE7F22" w14:textId="77777777" w:rsidR="00000000" w:rsidRDefault="00162D07">
      <w:pPr>
        <w:pStyle w:val="a0"/>
        <w:rPr>
          <w:rFonts w:hint="cs"/>
          <w:rtl/>
        </w:rPr>
      </w:pPr>
      <w:r>
        <w:rPr>
          <w:rFonts w:hint="cs"/>
          <w:rtl/>
        </w:rPr>
        <w:t xml:space="preserve">39 בעד, חמישה נגד, שישה נמנעים. </w:t>
      </w:r>
    </w:p>
    <w:p w14:paraId="4EF013B1" w14:textId="77777777" w:rsidR="00000000" w:rsidRDefault="00162D07">
      <w:pPr>
        <w:pStyle w:val="a0"/>
        <w:rPr>
          <w:rFonts w:hint="cs"/>
          <w:rtl/>
        </w:rPr>
      </w:pPr>
    </w:p>
    <w:p w14:paraId="6B304D0F" w14:textId="77777777" w:rsidR="00000000" w:rsidRDefault="00162D07">
      <w:pPr>
        <w:pStyle w:val="a0"/>
        <w:rPr>
          <w:rFonts w:hint="cs"/>
          <w:rtl/>
        </w:rPr>
      </w:pPr>
      <w:r>
        <w:rPr>
          <w:rFonts w:hint="cs"/>
          <w:rtl/>
        </w:rPr>
        <w:t>רבותי חברי הכנסת, חבר הכנסת בניזרי, אולי אדוני שכח בזמן היותו שר שבזמן הצבעה לא מפריעים. רבותי, חברת  הכנסת גלאון, אני מבקש.</w:t>
      </w:r>
    </w:p>
    <w:p w14:paraId="37091789" w14:textId="77777777" w:rsidR="00000000" w:rsidRDefault="00162D07">
      <w:pPr>
        <w:pStyle w:val="a0"/>
        <w:rPr>
          <w:rFonts w:hint="cs"/>
          <w:rtl/>
        </w:rPr>
      </w:pPr>
    </w:p>
    <w:p w14:paraId="72D8A993" w14:textId="77777777" w:rsidR="00000000" w:rsidRDefault="00162D07">
      <w:pPr>
        <w:pStyle w:val="af0"/>
        <w:rPr>
          <w:rtl/>
        </w:rPr>
      </w:pPr>
      <w:r>
        <w:rPr>
          <w:rFonts w:hint="eastAsia"/>
          <w:rtl/>
        </w:rPr>
        <w:t>זהבה</w:t>
      </w:r>
      <w:r>
        <w:rPr>
          <w:rtl/>
        </w:rPr>
        <w:t xml:space="preserve"> גלאון (מרצ):</w:t>
      </w:r>
    </w:p>
    <w:p w14:paraId="7CEE5F30" w14:textId="77777777" w:rsidR="00000000" w:rsidRDefault="00162D07">
      <w:pPr>
        <w:pStyle w:val="a0"/>
        <w:rPr>
          <w:rFonts w:hint="cs"/>
          <w:rtl/>
        </w:rPr>
      </w:pPr>
    </w:p>
    <w:p w14:paraId="5FC6BF21" w14:textId="77777777" w:rsidR="00000000" w:rsidRDefault="00162D07">
      <w:pPr>
        <w:pStyle w:val="a0"/>
        <w:rPr>
          <w:rFonts w:hint="cs"/>
          <w:rtl/>
        </w:rPr>
      </w:pPr>
      <w:r>
        <w:rPr>
          <w:rFonts w:hint="cs"/>
          <w:rtl/>
        </w:rPr>
        <w:t>- - - להחזיר את זה - - -</w:t>
      </w:r>
    </w:p>
    <w:p w14:paraId="669F3738" w14:textId="77777777" w:rsidR="00000000" w:rsidRDefault="00162D07">
      <w:pPr>
        <w:pStyle w:val="a0"/>
        <w:rPr>
          <w:rFonts w:hint="cs"/>
          <w:rtl/>
        </w:rPr>
      </w:pPr>
    </w:p>
    <w:p w14:paraId="05163E35" w14:textId="77777777" w:rsidR="00000000" w:rsidRDefault="00162D07">
      <w:pPr>
        <w:pStyle w:val="af1"/>
        <w:rPr>
          <w:rtl/>
        </w:rPr>
      </w:pPr>
      <w:r>
        <w:rPr>
          <w:rtl/>
        </w:rPr>
        <w:t>היו"ר ראובן ריבלין:</w:t>
      </w:r>
    </w:p>
    <w:p w14:paraId="415D2915" w14:textId="77777777" w:rsidR="00000000" w:rsidRDefault="00162D07">
      <w:pPr>
        <w:pStyle w:val="a0"/>
        <w:rPr>
          <w:rtl/>
        </w:rPr>
      </w:pPr>
    </w:p>
    <w:p w14:paraId="2DFDDC74" w14:textId="77777777" w:rsidR="00000000" w:rsidRDefault="00162D07">
      <w:pPr>
        <w:pStyle w:val="a0"/>
        <w:rPr>
          <w:rFonts w:hint="cs"/>
          <w:rtl/>
        </w:rPr>
      </w:pPr>
      <w:r>
        <w:rPr>
          <w:rFonts w:hint="cs"/>
          <w:rtl/>
        </w:rPr>
        <w:t>לא להפריע. אני אוציא עכשיו</w:t>
      </w:r>
      <w:r>
        <w:rPr>
          <w:rFonts w:hint="cs"/>
          <w:rtl/>
        </w:rPr>
        <w:t>. חבר הכנסת ליבוביץ, אני אוציא אנשים מהאולם בזמן הצבעה.</w:t>
      </w:r>
    </w:p>
    <w:p w14:paraId="7EFF0F1A" w14:textId="77777777" w:rsidR="00000000" w:rsidRDefault="00162D07">
      <w:pPr>
        <w:pStyle w:val="a0"/>
        <w:rPr>
          <w:rFonts w:hint="cs"/>
          <w:rtl/>
        </w:rPr>
      </w:pPr>
    </w:p>
    <w:p w14:paraId="19F344CB" w14:textId="77777777" w:rsidR="00000000" w:rsidRDefault="00162D07">
      <w:pPr>
        <w:pStyle w:val="a0"/>
        <w:rPr>
          <w:rFonts w:hint="cs"/>
          <w:rtl/>
        </w:rPr>
      </w:pPr>
      <w:r>
        <w:rPr>
          <w:rFonts w:hint="cs"/>
          <w:rtl/>
        </w:rPr>
        <w:t>לסעיף 6, חברי הכנסת נסים זאב, דוד אזולאי, שלמה בניזרי וכך הלאה - נא להצביע. מי בעד ההסתייגות לסעיף 6 של חבר הכנסת נסים זאב ואחרים? מי נגד ההסתייגות? נא להצביע.</w:t>
      </w:r>
    </w:p>
    <w:p w14:paraId="24A2EC66" w14:textId="77777777" w:rsidR="00000000" w:rsidRDefault="00162D07">
      <w:pPr>
        <w:pStyle w:val="a0"/>
        <w:rPr>
          <w:rFonts w:hint="cs"/>
          <w:rtl/>
        </w:rPr>
      </w:pPr>
    </w:p>
    <w:p w14:paraId="1953D7EE" w14:textId="77777777" w:rsidR="00000000" w:rsidRDefault="00162D07">
      <w:pPr>
        <w:pStyle w:val="ab"/>
        <w:bidi/>
        <w:rPr>
          <w:rFonts w:hint="cs"/>
          <w:rtl/>
        </w:rPr>
      </w:pPr>
      <w:r>
        <w:rPr>
          <w:rFonts w:hint="cs"/>
          <w:rtl/>
        </w:rPr>
        <w:t>הצבעה מס' 7</w:t>
      </w:r>
    </w:p>
    <w:p w14:paraId="408F74E4" w14:textId="77777777" w:rsidR="00000000" w:rsidRDefault="00162D07">
      <w:pPr>
        <w:pStyle w:val="a0"/>
        <w:rPr>
          <w:rFonts w:hint="cs"/>
          <w:rtl/>
        </w:rPr>
      </w:pPr>
    </w:p>
    <w:p w14:paraId="5A8427D7"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10</w:t>
      </w:r>
    </w:p>
    <w:p w14:paraId="1AF95B38" w14:textId="77777777" w:rsidR="00000000" w:rsidRDefault="00162D07">
      <w:pPr>
        <w:pStyle w:val="ac"/>
        <w:bidi/>
        <w:rPr>
          <w:rFonts w:hint="cs"/>
          <w:rtl/>
        </w:rPr>
      </w:pPr>
      <w:r>
        <w:rPr>
          <w:rFonts w:hint="cs"/>
          <w:rtl/>
        </w:rPr>
        <w:t xml:space="preserve">נגד </w:t>
      </w:r>
      <w:r>
        <w:rPr>
          <w:rtl/>
        </w:rPr>
        <w:t>–</w:t>
      </w:r>
      <w:r>
        <w:rPr>
          <w:rFonts w:hint="cs"/>
          <w:rtl/>
        </w:rPr>
        <w:t xml:space="preserve"> </w:t>
      </w:r>
      <w:r>
        <w:rPr>
          <w:rFonts w:hint="cs"/>
          <w:rtl/>
        </w:rPr>
        <w:t>38</w:t>
      </w:r>
    </w:p>
    <w:p w14:paraId="6B2D2D56" w14:textId="77777777" w:rsidR="00000000" w:rsidRDefault="00162D07">
      <w:pPr>
        <w:pStyle w:val="ac"/>
        <w:bidi/>
        <w:rPr>
          <w:rFonts w:hint="cs"/>
          <w:rtl/>
        </w:rPr>
      </w:pPr>
      <w:r>
        <w:rPr>
          <w:rFonts w:hint="cs"/>
          <w:rtl/>
        </w:rPr>
        <w:t xml:space="preserve">נמנעים - 3 </w:t>
      </w:r>
    </w:p>
    <w:p w14:paraId="3F312CB6" w14:textId="77777777" w:rsidR="00000000" w:rsidRDefault="00162D07">
      <w:pPr>
        <w:pStyle w:val="ad"/>
        <w:bidi/>
        <w:rPr>
          <w:rFonts w:hint="cs"/>
          <w:rtl/>
        </w:rPr>
      </w:pPr>
      <w:r>
        <w:rPr>
          <w:rFonts w:hint="cs"/>
          <w:rtl/>
        </w:rPr>
        <w:t>ההסתייגות של חברי הכנסת נסים זאב, דוד אזולאי, שלמה בניזרי, נסים דהן, יצחק וקנין, אליהו ישי, אמנון כהן, יצחק כהן, יעקב מרגי, משולם נהרי ויאיר פרץ לסעיף 6 לא נתקבלה.</w:t>
      </w:r>
    </w:p>
    <w:p w14:paraId="5C8D0E51" w14:textId="77777777" w:rsidR="00000000" w:rsidRDefault="00162D07">
      <w:pPr>
        <w:pStyle w:val="a0"/>
        <w:rPr>
          <w:rFonts w:hint="cs"/>
          <w:rtl/>
        </w:rPr>
      </w:pPr>
    </w:p>
    <w:p w14:paraId="2A6B2F37" w14:textId="77777777" w:rsidR="00000000" w:rsidRDefault="00162D07">
      <w:pPr>
        <w:pStyle w:val="af1"/>
        <w:rPr>
          <w:rtl/>
        </w:rPr>
      </w:pPr>
      <w:r>
        <w:rPr>
          <w:rtl/>
        </w:rPr>
        <w:t>היו"ר ראובן ריבלין:</w:t>
      </w:r>
    </w:p>
    <w:p w14:paraId="6CFF1922" w14:textId="77777777" w:rsidR="00000000" w:rsidRDefault="00162D07">
      <w:pPr>
        <w:pStyle w:val="a0"/>
        <w:rPr>
          <w:rtl/>
        </w:rPr>
      </w:pPr>
    </w:p>
    <w:p w14:paraId="11742A7C" w14:textId="77777777" w:rsidR="00000000" w:rsidRDefault="00162D07">
      <w:pPr>
        <w:pStyle w:val="a0"/>
        <w:rPr>
          <w:rFonts w:hint="cs"/>
          <w:rtl/>
        </w:rPr>
      </w:pPr>
      <w:r>
        <w:rPr>
          <w:rFonts w:hint="cs"/>
          <w:rtl/>
        </w:rPr>
        <w:t>ובכן, עשרה בעד, 38 נגד, שלושה נמנעים. אני קובע שההסתייג</w:t>
      </w:r>
      <w:r>
        <w:rPr>
          <w:rFonts w:hint="cs"/>
          <w:rtl/>
        </w:rPr>
        <w:t xml:space="preserve">ות לא נתקבלה. </w:t>
      </w:r>
    </w:p>
    <w:p w14:paraId="308E97B6" w14:textId="77777777" w:rsidR="00000000" w:rsidRDefault="00162D07">
      <w:pPr>
        <w:pStyle w:val="a0"/>
        <w:rPr>
          <w:rFonts w:hint="cs"/>
          <w:rtl/>
        </w:rPr>
      </w:pPr>
    </w:p>
    <w:p w14:paraId="695EF197" w14:textId="77777777" w:rsidR="00000000" w:rsidRDefault="00162D07">
      <w:pPr>
        <w:pStyle w:val="a0"/>
        <w:rPr>
          <w:rFonts w:hint="cs"/>
          <w:rtl/>
        </w:rPr>
      </w:pPr>
      <w:r>
        <w:rPr>
          <w:rFonts w:hint="cs"/>
          <w:rtl/>
        </w:rPr>
        <w:t xml:space="preserve">הצעת גלאון-פינס </w:t>
      </w:r>
      <w:r>
        <w:rPr>
          <w:rtl/>
        </w:rPr>
        <w:t>–</w:t>
      </w:r>
      <w:r>
        <w:rPr>
          <w:rFonts w:hint="cs"/>
          <w:rtl/>
        </w:rPr>
        <w:t xml:space="preserve"> ובכן, לסעיף 6, הסתייגויות גלאון-פינס, מי בעד? מי נגד? נא להצביע.</w:t>
      </w:r>
    </w:p>
    <w:p w14:paraId="7A670AD7" w14:textId="77777777" w:rsidR="00000000" w:rsidRDefault="00162D07">
      <w:pPr>
        <w:pStyle w:val="a0"/>
        <w:rPr>
          <w:rtl/>
        </w:rPr>
      </w:pPr>
    </w:p>
    <w:p w14:paraId="5E17C3E7" w14:textId="77777777" w:rsidR="00000000" w:rsidRDefault="00162D07">
      <w:pPr>
        <w:pStyle w:val="a0"/>
        <w:rPr>
          <w:rFonts w:hint="cs"/>
          <w:rtl/>
        </w:rPr>
      </w:pPr>
    </w:p>
    <w:p w14:paraId="50C3610A" w14:textId="77777777" w:rsidR="00000000" w:rsidRDefault="00162D07">
      <w:pPr>
        <w:pStyle w:val="ab"/>
        <w:bidi/>
        <w:rPr>
          <w:rFonts w:hint="cs"/>
          <w:rtl/>
        </w:rPr>
      </w:pPr>
      <w:r>
        <w:rPr>
          <w:rFonts w:hint="cs"/>
          <w:rtl/>
        </w:rPr>
        <w:t>הצבעה מס' 8</w:t>
      </w:r>
    </w:p>
    <w:p w14:paraId="726E9A97" w14:textId="77777777" w:rsidR="00000000" w:rsidRDefault="00162D07">
      <w:pPr>
        <w:pStyle w:val="ac"/>
        <w:bidi/>
        <w:rPr>
          <w:rFonts w:hint="cs"/>
          <w:rtl/>
        </w:rPr>
      </w:pPr>
    </w:p>
    <w:p w14:paraId="182D8A85"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5</w:t>
      </w:r>
    </w:p>
    <w:p w14:paraId="2627C6F1" w14:textId="77777777" w:rsidR="00000000" w:rsidRDefault="00162D07">
      <w:pPr>
        <w:pStyle w:val="ac"/>
        <w:bidi/>
        <w:rPr>
          <w:rFonts w:hint="cs"/>
          <w:rtl/>
        </w:rPr>
      </w:pPr>
      <w:r>
        <w:rPr>
          <w:rFonts w:hint="cs"/>
          <w:rtl/>
        </w:rPr>
        <w:t xml:space="preserve">נגד </w:t>
      </w:r>
      <w:r>
        <w:rPr>
          <w:rtl/>
        </w:rPr>
        <w:t>–</w:t>
      </w:r>
      <w:r>
        <w:rPr>
          <w:rFonts w:hint="cs"/>
          <w:rtl/>
        </w:rPr>
        <w:t xml:space="preserve"> 43</w:t>
      </w:r>
    </w:p>
    <w:p w14:paraId="5F07CEFC" w14:textId="77777777" w:rsidR="00000000" w:rsidRDefault="00162D07">
      <w:pPr>
        <w:pStyle w:val="ac"/>
        <w:bidi/>
        <w:rPr>
          <w:rFonts w:hint="cs"/>
          <w:rtl/>
        </w:rPr>
      </w:pPr>
      <w:r>
        <w:rPr>
          <w:rFonts w:hint="cs"/>
          <w:rtl/>
        </w:rPr>
        <w:t xml:space="preserve">נמנעים - 1 </w:t>
      </w:r>
    </w:p>
    <w:p w14:paraId="499C85AB" w14:textId="77777777" w:rsidR="00000000" w:rsidRDefault="00162D07">
      <w:pPr>
        <w:pStyle w:val="ad"/>
        <w:bidi/>
        <w:rPr>
          <w:rFonts w:hint="cs"/>
          <w:rtl/>
        </w:rPr>
      </w:pPr>
      <w:r>
        <w:rPr>
          <w:rFonts w:hint="cs"/>
          <w:rtl/>
        </w:rPr>
        <w:t xml:space="preserve">ההסתייגות של חברי הכנסת זהבה גלאון, רן כהן, אופיר פינס-פז, אברהם בורג ויולי תמיר לסעיף 6 </w:t>
      </w:r>
    </w:p>
    <w:p w14:paraId="14C0CF16" w14:textId="77777777" w:rsidR="00000000" w:rsidRDefault="00162D07">
      <w:pPr>
        <w:pStyle w:val="ad"/>
        <w:bidi/>
        <w:rPr>
          <w:rFonts w:hint="cs"/>
          <w:rtl/>
        </w:rPr>
      </w:pPr>
      <w:r>
        <w:rPr>
          <w:rFonts w:hint="cs"/>
          <w:rtl/>
        </w:rPr>
        <w:t>לא נתקבלה.</w:t>
      </w:r>
    </w:p>
    <w:p w14:paraId="43D529ED" w14:textId="77777777" w:rsidR="00000000" w:rsidRDefault="00162D07">
      <w:pPr>
        <w:pStyle w:val="a0"/>
        <w:rPr>
          <w:rFonts w:hint="cs"/>
          <w:rtl/>
        </w:rPr>
      </w:pPr>
    </w:p>
    <w:p w14:paraId="63B64602" w14:textId="77777777" w:rsidR="00000000" w:rsidRDefault="00162D07">
      <w:pPr>
        <w:pStyle w:val="af1"/>
        <w:rPr>
          <w:rtl/>
        </w:rPr>
      </w:pPr>
      <w:r>
        <w:rPr>
          <w:rtl/>
        </w:rPr>
        <w:t>ה</w:t>
      </w:r>
      <w:r>
        <w:rPr>
          <w:rtl/>
        </w:rPr>
        <w:t>יו"ר ראובן ריבלין:</w:t>
      </w:r>
    </w:p>
    <w:p w14:paraId="62A89D8E" w14:textId="77777777" w:rsidR="00000000" w:rsidRDefault="00162D07">
      <w:pPr>
        <w:pStyle w:val="a0"/>
        <w:rPr>
          <w:rtl/>
        </w:rPr>
      </w:pPr>
    </w:p>
    <w:p w14:paraId="79B140D3" w14:textId="77777777" w:rsidR="00000000" w:rsidRDefault="00162D07">
      <w:pPr>
        <w:pStyle w:val="a0"/>
        <w:rPr>
          <w:rFonts w:hint="cs"/>
          <w:rtl/>
        </w:rPr>
      </w:pPr>
      <w:r>
        <w:rPr>
          <w:rFonts w:hint="cs"/>
          <w:rtl/>
        </w:rPr>
        <w:t xml:space="preserve">חמישה בעד, 43 נגד,  נמנע אחד. אני קובע שהסתייגותם של גלאון ופינס לא נתקבלה. </w:t>
      </w:r>
    </w:p>
    <w:p w14:paraId="2010E29A" w14:textId="77777777" w:rsidR="00000000" w:rsidRDefault="00162D07">
      <w:pPr>
        <w:pStyle w:val="a0"/>
        <w:rPr>
          <w:rFonts w:hint="cs"/>
          <w:rtl/>
        </w:rPr>
      </w:pPr>
    </w:p>
    <w:p w14:paraId="42D202D7" w14:textId="77777777" w:rsidR="00000000" w:rsidRDefault="00162D07">
      <w:pPr>
        <w:pStyle w:val="a0"/>
        <w:rPr>
          <w:rFonts w:hint="cs"/>
          <w:rtl/>
        </w:rPr>
      </w:pPr>
      <w:r>
        <w:rPr>
          <w:rFonts w:hint="cs"/>
          <w:rtl/>
        </w:rPr>
        <w:t>ובכן, לסעיף 6, ההסתייגות של חברי הכנסת אופיר פינס ואברהם בורג - מי בעד? מי נגד? נא להצביע.</w:t>
      </w:r>
    </w:p>
    <w:p w14:paraId="0DC3C43B" w14:textId="77777777" w:rsidR="00000000" w:rsidRDefault="00162D07">
      <w:pPr>
        <w:pStyle w:val="a0"/>
        <w:rPr>
          <w:rFonts w:hint="cs"/>
          <w:rtl/>
        </w:rPr>
      </w:pPr>
    </w:p>
    <w:p w14:paraId="2A4BC1E8" w14:textId="77777777" w:rsidR="00000000" w:rsidRDefault="00162D07">
      <w:pPr>
        <w:pStyle w:val="ab"/>
        <w:bidi/>
        <w:rPr>
          <w:rFonts w:hint="cs"/>
          <w:rtl/>
        </w:rPr>
      </w:pPr>
      <w:r>
        <w:rPr>
          <w:rFonts w:hint="cs"/>
          <w:rtl/>
        </w:rPr>
        <w:t>הצבעה מס' 9</w:t>
      </w:r>
    </w:p>
    <w:p w14:paraId="375ABD25" w14:textId="77777777" w:rsidR="00000000" w:rsidRDefault="00162D07">
      <w:pPr>
        <w:pStyle w:val="a0"/>
        <w:rPr>
          <w:rFonts w:hint="cs"/>
          <w:rtl/>
        </w:rPr>
      </w:pPr>
    </w:p>
    <w:p w14:paraId="2F170271"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5</w:t>
      </w:r>
    </w:p>
    <w:p w14:paraId="20C58644" w14:textId="77777777" w:rsidR="00000000" w:rsidRDefault="00162D07">
      <w:pPr>
        <w:pStyle w:val="ac"/>
        <w:bidi/>
        <w:rPr>
          <w:rFonts w:hint="cs"/>
          <w:rtl/>
        </w:rPr>
      </w:pPr>
      <w:r>
        <w:rPr>
          <w:rFonts w:hint="cs"/>
          <w:rtl/>
        </w:rPr>
        <w:t xml:space="preserve">נגד </w:t>
      </w:r>
      <w:r>
        <w:rPr>
          <w:rtl/>
        </w:rPr>
        <w:t>–</w:t>
      </w:r>
      <w:r>
        <w:rPr>
          <w:rFonts w:hint="cs"/>
          <w:rtl/>
        </w:rPr>
        <w:t xml:space="preserve"> 44</w:t>
      </w:r>
    </w:p>
    <w:p w14:paraId="54BC90AE" w14:textId="77777777" w:rsidR="00000000" w:rsidRDefault="00162D07">
      <w:pPr>
        <w:pStyle w:val="ac"/>
        <w:bidi/>
        <w:rPr>
          <w:rFonts w:hint="cs"/>
          <w:rtl/>
        </w:rPr>
      </w:pPr>
      <w:r>
        <w:rPr>
          <w:rFonts w:hint="cs"/>
          <w:rtl/>
        </w:rPr>
        <w:t xml:space="preserve">נמנעים </w:t>
      </w:r>
      <w:r>
        <w:rPr>
          <w:rtl/>
        </w:rPr>
        <w:t>–</w:t>
      </w:r>
      <w:r>
        <w:rPr>
          <w:rFonts w:hint="cs"/>
          <w:rtl/>
        </w:rPr>
        <w:t xml:space="preserve"> 1</w:t>
      </w:r>
    </w:p>
    <w:p w14:paraId="610742F8" w14:textId="77777777" w:rsidR="00000000" w:rsidRDefault="00162D07">
      <w:pPr>
        <w:pStyle w:val="ad"/>
        <w:bidi/>
        <w:rPr>
          <w:rFonts w:hint="cs"/>
          <w:rtl/>
        </w:rPr>
      </w:pPr>
      <w:r>
        <w:rPr>
          <w:rFonts w:hint="cs"/>
          <w:rtl/>
        </w:rPr>
        <w:t>ההסתייגות של חב</w:t>
      </w:r>
      <w:r>
        <w:rPr>
          <w:rFonts w:hint="cs"/>
          <w:rtl/>
        </w:rPr>
        <w:t>רי הכנסת אופיר פינס-פז ואברהם בורג לסעיף 6 לא נתקבלה.</w:t>
      </w:r>
    </w:p>
    <w:p w14:paraId="6EA1032D" w14:textId="77777777" w:rsidR="00000000" w:rsidRDefault="00162D07">
      <w:pPr>
        <w:pStyle w:val="a0"/>
        <w:rPr>
          <w:rFonts w:hint="cs"/>
          <w:rtl/>
        </w:rPr>
      </w:pPr>
    </w:p>
    <w:p w14:paraId="3203C272" w14:textId="77777777" w:rsidR="00000000" w:rsidRDefault="00162D07">
      <w:pPr>
        <w:pStyle w:val="af1"/>
        <w:rPr>
          <w:rtl/>
        </w:rPr>
      </w:pPr>
      <w:r>
        <w:rPr>
          <w:rtl/>
        </w:rPr>
        <w:t>היו"ר ראובן ריבלין:</w:t>
      </w:r>
    </w:p>
    <w:p w14:paraId="554754DF" w14:textId="77777777" w:rsidR="00000000" w:rsidRDefault="00162D07">
      <w:pPr>
        <w:pStyle w:val="a0"/>
        <w:rPr>
          <w:rtl/>
        </w:rPr>
      </w:pPr>
    </w:p>
    <w:p w14:paraId="2C8FD777" w14:textId="77777777" w:rsidR="00000000" w:rsidRDefault="00162D07">
      <w:pPr>
        <w:pStyle w:val="a0"/>
        <w:rPr>
          <w:rFonts w:hint="cs"/>
          <w:rtl/>
        </w:rPr>
      </w:pPr>
      <w:r>
        <w:rPr>
          <w:rFonts w:hint="cs"/>
          <w:rtl/>
        </w:rPr>
        <w:t xml:space="preserve">44 נגד, חמישה בעד, נמנע אחד. אני קובע שההסתייגות לא נתקבלה. </w:t>
      </w:r>
    </w:p>
    <w:p w14:paraId="2549ABA7" w14:textId="77777777" w:rsidR="00000000" w:rsidRDefault="00162D07">
      <w:pPr>
        <w:pStyle w:val="a0"/>
        <w:rPr>
          <w:rFonts w:hint="cs"/>
          <w:rtl/>
        </w:rPr>
      </w:pPr>
    </w:p>
    <w:p w14:paraId="164ADAB8" w14:textId="77777777" w:rsidR="00000000" w:rsidRDefault="00162D07">
      <w:pPr>
        <w:pStyle w:val="a0"/>
        <w:rPr>
          <w:rFonts w:hint="cs"/>
          <w:rtl/>
        </w:rPr>
      </w:pPr>
      <w:r>
        <w:rPr>
          <w:rFonts w:hint="cs"/>
          <w:rtl/>
        </w:rPr>
        <w:t xml:space="preserve">לסעיף 7 אין מסתייגים, משום שחברי הכנסת בשארה וזחאלקה אינם נוכחים. </w:t>
      </w:r>
    </w:p>
    <w:p w14:paraId="50B58F66" w14:textId="77777777" w:rsidR="00000000" w:rsidRDefault="00162D07">
      <w:pPr>
        <w:pStyle w:val="a0"/>
        <w:rPr>
          <w:rFonts w:hint="cs"/>
          <w:rtl/>
        </w:rPr>
      </w:pPr>
    </w:p>
    <w:p w14:paraId="604B0BA0" w14:textId="77777777" w:rsidR="00000000" w:rsidRDefault="00162D07">
      <w:pPr>
        <w:pStyle w:val="af0"/>
        <w:rPr>
          <w:rtl/>
        </w:rPr>
      </w:pPr>
      <w:r>
        <w:rPr>
          <w:rFonts w:hint="eastAsia"/>
          <w:rtl/>
        </w:rPr>
        <w:t>נסים</w:t>
      </w:r>
      <w:r>
        <w:rPr>
          <w:rtl/>
        </w:rPr>
        <w:t xml:space="preserve"> זאב (ש"ס):</w:t>
      </w:r>
    </w:p>
    <w:p w14:paraId="3A09F595" w14:textId="77777777" w:rsidR="00000000" w:rsidRDefault="00162D07">
      <w:pPr>
        <w:pStyle w:val="a0"/>
        <w:rPr>
          <w:rFonts w:hint="cs"/>
          <w:rtl/>
        </w:rPr>
      </w:pPr>
    </w:p>
    <w:p w14:paraId="2B1F23A8" w14:textId="77777777" w:rsidR="00000000" w:rsidRDefault="00162D07">
      <w:pPr>
        <w:pStyle w:val="a0"/>
        <w:rPr>
          <w:rFonts w:hint="cs"/>
          <w:rtl/>
        </w:rPr>
      </w:pPr>
      <w:r>
        <w:rPr>
          <w:rFonts w:hint="cs"/>
          <w:rtl/>
        </w:rPr>
        <w:t>אולי נדחה את זה למחר?</w:t>
      </w:r>
    </w:p>
    <w:p w14:paraId="64A7A54B" w14:textId="77777777" w:rsidR="00000000" w:rsidRDefault="00162D07">
      <w:pPr>
        <w:pStyle w:val="a0"/>
        <w:rPr>
          <w:rFonts w:hint="cs"/>
          <w:rtl/>
        </w:rPr>
      </w:pPr>
    </w:p>
    <w:p w14:paraId="0E7D101B" w14:textId="77777777" w:rsidR="00000000" w:rsidRDefault="00162D07">
      <w:pPr>
        <w:pStyle w:val="af1"/>
        <w:rPr>
          <w:rtl/>
        </w:rPr>
      </w:pPr>
      <w:r>
        <w:rPr>
          <w:rtl/>
        </w:rPr>
        <w:t>היו"ר ראוב</w:t>
      </w:r>
      <w:r>
        <w:rPr>
          <w:rtl/>
        </w:rPr>
        <w:t>ן ריבלין:</w:t>
      </w:r>
    </w:p>
    <w:p w14:paraId="6EDF97D3" w14:textId="77777777" w:rsidR="00000000" w:rsidRDefault="00162D07">
      <w:pPr>
        <w:pStyle w:val="a0"/>
        <w:rPr>
          <w:rtl/>
        </w:rPr>
      </w:pPr>
    </w:p>
    <w:p w14:paraId="12D06674" w14:textId="77777777" w:rsidR="00000000" w:rsidRDefault="00162D07">
      <w:pPr>
        <w:pStyle w:val="a0"/>
        <w:rPr>
          <w:rFonts w:hint="cs"/>
          <w:rtl/>
        </w:rPr>
      </w:pPr>
      <w:r>
        <w:rPr>
          <w:rFonts w:hint="cs"/>
          <w:rtl/>
        </w:rPr>
        <w:t xml:space="preserve">אדוני לא ייתן לי עצות בזמן ההצבעה, אלא אם כן אני מבקש ממנו. </w:t>
      </w:r>
    </w:p>
    <w:p w14:paraId="5FF719B9" w14:textId="77777777" w:rsidR="00000000" w:rsidRDefault="00162D07">
      <w:pPr>
        <w:pStyle w:val="a0"/>
        <w:rPr>
          <w:rFonts w:hint="cs"/>
          <w:rtl/>
        </w:rPr>
      </w:pPr>
    </w:p>
    <w:p w14:paraId="25A2C725" w14:textId="77777777" w:rsidR="00000000" w:rsidRDefault="00162D07">
      <w:pPr>
        <w:pStyle w:val="a0"/>
        <w:rPr>
          <w:rFonts w:hint="cs"/>
          <w:rtl/>
        </w:rPr>
      </w:pPr>
      <w:r>
        <w:rPr>
          <w:rFonts w:hint="cs"/>
          <w:rtl/>
        </w:rPr>
        <w:t>אנחנו מצביעים על סעיפים 6 ו-7 כהצעת הוועדה. נא להצביע. מי  בעד? מי נגד?  מי נמנע?</w:t>
      </w:r>
    </w:p>
    <w:p w14:paraId="70BE905C" w14:textId="77777777" w:rsidR="00000000" w:rsidRDefault="00162D07">
      <w:pPr>
        <w:pStyle w:val="ab"/>
        <w:bidi/>
        <w:rPr>
          <w:rtl/>
        </w:rPr>
      </w:pPr>
    </w:p>
    <w:p w14:paraId="59B502EB" w14:textId="77777777" w:rsidR="00000000" w:rsidRDefault="00162D07">
      <w:pPr>
        <w:pStyle w:val="ab"/>
        <w:bidi/>
        <w:rPr>
          <w:rFonts w:hint="cs"/>
          <w:rtl/>
        </w:rPr>
      </w:pPr>
      <w:r>
        <w:rPr>
          <w:rFonts w:hint="cs"/>
          <w:rtl/>
        </w:rPr>
        <w:t>הצבעה מס' 10</w:t>
      </w:r>
    </w:p>
    <w:p w14:paraId="103DE7FC" w14:textId="77777777" w:rsidR="00000000" w:rsidRDefault="00162D07">
      <w:pPr>
        <w:pStyle w:val="a0"/>
        <w:rPr>
          <w:rFonts w:hint="cs"/>
          <w:rtl/>
        </w:rPr>
      </w:pPr>
    </w:p>
    <w:p w14:paraId="31F976A1" w14:textId="77777777" w:rsidR="00000000" w:rsidRDefault="00162D07">
      <w:pPr>
        <w:pStyle w:val="ac"/>
        <w:bidi/>
        <w:rPr>
          <w:rFonts w:hint="cs"/>
          <w:rtl/>
        </w:rPr>
      </w:pPr>
      <w:r>
        <w:rPr>
          <w:rFonts w:hint="cs"/>
          <w:rtl/>
        </w:rPr>
        <w:t xml:space="preserve">בעד סעיפים 6-7, כהצעת הוועדה  </w:t>
      </w:r>
      <w:r>
        <w:rPr>
          <w:rtl/>
        </w:rPr>
        <w:t>–</w:t>
      </w:r>
      <w:r>
        <w:rPr>
          <w:rFonts w:hint="cs"/>
          <w:rtl/>
        </w:rPr>
        <w:t xml:space="preserve"> 39</w:t>
      </w:r>
    </w:p>
    <w:p w14:paraId="4A48CE49" w14:textId="77777777" w:rsidR="00000000" w:rsidRDefault="00162D07">
      <w:pPr>
        <w:pStyle w:val="ac"/>
        <w:bidi/>
        <w:rPr>
          <w:rFonts w:hint="cs"/>
          <w:rtl/>
        </w:rPr>
      </w:pPr>
      <w:r>
        <w:rPr>
          <w:rFonts w:hint="cs"/>
          <w:rtl/>
        </w:rPr>
        <w:t xml:space="preserve">נגד </w:t>
      </w:r>
      <w:r>
        <w:rPr>
          <w:rtl/>
        </w:rPr>
        <w:t>–</w:t>
      </w:r>
      <w:r>
        <w:rPr>
          <w:rFonts w:hint="cs"/>
          <w:rtl/>
        </w:rPr>
        <w:t xml:space="preserve"> 4</w:t>
      </w:r>
    </w:p>
    <w:p w14:paraId="661EB184" w14:textId="77777777" w:rsidR="00000000" w:rsidRDefault="00162D07">
      <w:pPr>
        <w:pStyle w:val="ac"/>
        <w:bidi/>
        <w:rPr>
          <w:rFonts w:hint="cs"/>
          <w:rtl/>
        </w:rPr>
      </w:pPr>
      <w:r>
        <w:rPr>
          <w:rFonts w:hint="cs"/>
          <w:rtl/>
        </w:rPr>
        <w:t>נמנעים - 6</w:t>
      </w:r>
    </w:p>
    <w:p w14:paraId="428CFD7A" w14:textId="77777777" w:rsidR="00000000" w:rsidRDefault="00162D07">
      <w:pPr>
        <w:pStyle w:val="ad"/>
        <w:bidi/>
        <w:rPr>
          <w:rFonts w:hint="cs"/>
          <w:rtl/>
        </w:rPr>
      </w:pPr>
      <w:r>
        <w:rPr>
          <w:rFonts w:hint="cs"/>
          <w:rtl/>
        </w:rPr>
        <w:t>סעיפים 6-7, כהצעת הוועדה,  נתקבל</w:t>
      </w:r>
      <w:r>
        <w:rPr>
          <w:rFonts w:hint="cs"/>
          <w:rtl/>
        </w:rPr>
        <w:t>ו.</w:t>
      </w:r>
    </w:p>
    <w:p w14:paraId="35E51A12" w14:textId="77777777" w:rsidR="00000000" w:rsidRDefault="00162D07">
      <w:pPr>
        <w:pStyle w:val="a0"/>
        <w:rPr>
          <w:rFonts w:hint="cs"/>
          <w:rtl/>
        </w:rPr>
      </w:pPr>
    </w:p>
    <w:p w14:paraId="3125FBD5" w14:textId="77777777" w:rsidR="00000000" w:rsidRDefault="00162D07">
      <w:pPr>
        <w:pStyle w:val="af1"/>
        <w:rPr>
          <w:rtl/>
        </w:rPr>
      </w:pPr>
      <w:r>
        <w:rPr>
          <w:rtl/>
        </w:rPr>
        <w:t>היו"ר ראובן ריבלין:</w:t>
      </w:r>
    </w:p>
    <w:p w14:paraId="193AE54F" w14:textId="77777777" w:rsidR="00000000" w:rsidRDefault="00162D07">
      <w:pPr>
        <w:pStyle w:val="a0"/>
        <w:rPr>
          <w:rtl/>
        </w:rPr>
      </w:pPr>
    </w:p>
    <w:p w14:paraId="037BD3C1" w14:textId="77777777" w:rsidR="00000000" w:rsidRDefault="00162D07">
      <w:pPr>
        <w:pStyle w:val="a0"/>
        <w:ind w:firstLine="0"/>
        <w:rPr>
          <w:rFonts w:hint="cs"/>
          <w:rtl/>
        </w:rPr>
      </w:pPr>
      <w:r>
        <w:rPr>
          <w:rFonts w:hint="cs"/>
          <w:rtl/>
        </w:rPr>
        <w:tab/>
        <w:t>39 בעד הצעת הוועדה, ארבעה נגדה ושישה נמנעים. אני קובע שסעיפים 6 ו-7 עברו כהצעת  הוועדה.</w:t>
      </w:r>
    </w:p>
    <w:p w14:paraId="4077549A" w14:textId="77777777" w:rsidR="00000000" w:rsidRDefault="00162D07">
      <w:pPr>
        <w:pStyle w:val="a0"/>
        <w:rPr>
          <w:rFonts w:hint="cs"/>
          <w:rtl/>
        </w:rPr>
      </w:pPr>
    </w:p>
    <w:p w14:paraId="3CF56858" w14:textId="77777777" w:rsidR="00000000" w:rsidRDefault="00162D07">
      <w:pPr>
        <w:pStyle w:val="af0"/>
        <w:rPr>
          <w:rtl/>
        </w:rPr>
      </w:pPr>
      <w:r>
        <w:rPr>
          <w:rFonts w:hint="eastAsia"/>
          <w:rtl/>
        </w:rPr>
        <w:t>משה</w:t>
      </w:r>
      <w:r>
        <w:rPr>
          <w:rtl/>
        </w:rPr>
        <w:t xml:space="preserve"> גפני (יהדות התורה):</w:t>
      </w:r>
    </w:p>
    <w:p w14:paraId="2DB0CDFD" w14:textId="77777777" w:rsidR="00000000" w:rsidRDefault="00162D07">
      <w:pPr>
        <w:pStyle w:val="a0"/>
        <w:rPr>
          <w:rFonts w:hint="cs"/>
          <w:rtl/>
        </w:rPr>
      </w:pPr>
    </w:p>
    <w:p w14:paraId="72DB2A77" w14:textId="77777777" w:rsidR="00000000" w:rsidRDefault="00162D07">
      <w:pPr>
        <w:pStyle w:val="a0"/>
        <w:rPr>
          <w:rFonts w:hint="cs"/>
          <w:rtl/>
        </w:rPr>
      </w:pPr>
      <w:r>
        <w:rPr>
          <w:rFonts w:hint="cs"/>
          <w:rtl/>
        </w:rPr>
        <w:t>יש איזו סיבה - - -</w:t>
      </w:r>
    </w:p>
    <w:p w14:paraId="5CF902FA" w14:textId="77777777" w:rsidR="00000000" w:rsidRDefault="00162D07">
      <w:pPr>
        <w:pStyle w:val="a0"/>
        <w:rPr>
          <w:rFonts w:hint="cs"/>
          <w:rtl/>
        </w:rPr>
      </w:pPr>
    </w:p>
    <w:p w14:paraId="57F41273" w14:textId="77777777" w:rsidR="00000000" w:rsidRDefault="00162D07">
      <w:pPr>
        <w:pStyle w:val="af1"/>
        <w:rPr>
          <w:rtl/>
        </w:rPr>
      </w:pPr>
      <w:r>
        <w:rPr>
          <w:rtl/>
        </w:rPr>
        <w:t>היו"ר ראובן ריבלין:</w:t>
      </w:r>
    </w:p>
    <w:p w14:paraId="4974B99E" w14:textId="77777777" w:rsidR="00000000" w:rsidRDefault="00162D07">
      <w:pPr>
        <w:pStyle w:val="a0"/>
        <w:rPr>
          <w:rtl/>
        </w:rPr>
      </w:pPr>
    </w:p>
    <w:p w14:paraId="1E01B532" w14:textId="77777777" w:rsidR="00000000" w:rsidRDefault="00162D07">
      <w:pPr>
        <w:pStyle w:val="a0"/>
        <w:rPr>
          <w:rFonts w:hint="cs"/>
          <w:rtl/>
        </w:rPr>
      </w:pPr>
      <w:r>
        <w:rPr>
          <w:rFonts w:hint="cs"/>
          <w:rtl/>
        </w:rPr>
        <w:t>חבר הכנסת גפני, האם אדוני צריך הסברה מפורשת מצדי, שלא מפריעים לי בזמן הצבעה</w:t>
      </w:r>
      <w:r>
        <w:rPr>
          <w:rFonts w:hint="cs"/>
          <w:rtl/>
        </w:rPr>
        <w:t>?</w:t>
      </w:r>
    </w:p>
    <w:p w14:paraId="42910DFD" w14:textId="77777777" w:rsidR="00000000" w:rsidRDefault="00162D07">
      <w:pPr>
        <w:pStyle w:val="a0"/>
        <w:rPr>
          <w:rFonts w:hint="cs"/>
          <w:rtl/>
        </w:rPr>
      </w:pPr>
    </w:p>
    <w:p w14:paraId="51D2800C" w14:textId="77777777" w:rsidR="00000000" w:rsidRDefault="00162D07">
      <w:pPr>
        <w:pStyle w:val="af0"/>
        <w:rPr>
          <w:rtl/>
        </w:rPr>
      </w:pPr>
      <w:r>
        <w:rPr>
          <w:rFonts w:hint="eastAsia"/>
          <w:rtl/>
        </w:rPr>
        <w:t>משה</w:t>
      </w:r>
      <w:r>
        <w:rPr>
          <w:rtl/>
        </w:rPr>
        <w:t xml:space="preserve"> גפני (יהדות התורה):</w:t>
      </w:r>
    </w:p>
    <w:p w14:paraId="13871DBC" w14:textId="77777777" w:rsidR="00000000" w:rsidRDefault="00162D07">
      <w:pPr>
        <w:pStyle w:val="a0"/>
        <w:rPr>
          <w:rFonts w:hint="cs"/>
          <w:rtl/>
        </w:rPr>
      </w:pPr>
    </w:p>
    <w:p w14:paraId="418C72D0" w14:textId="77777777" w:rsidR="00000000" w:rsidRDefault="00162D07">
      <w:pPr>
        <w:pStyle w:val="a0"/>
        <w:rPr>
          <w:rFonts w:hint="cs"/>
          <w:rtl/>
        </w:rPr>
      </w:pPr>
      <w:r>
        <w:rPr>
          <w:rFonts w:hint="cs"/>
          <w:rtl/>
        </w:rPr>
        <w:t>- - -</w:t>
      </w:r>
    </w:p>
    <w:p w14:paraId="441D7446" w14:textId="77777777" w:rsidR="00000000" w:rsidRDefault="00162D07">
      <w:pPr>
        <w:pStyle w:val="a0"/>
        <w:rPr>
          <w:rFonts w:hint="cs"/>
          <w:rtl/>
        </w:rPr>
      </w:pPr>
    </w:p>
    <w:p w14:paraId="39026BAF" w14:textId="77777777" w:rsidR="00000000" w:rsidRDefault="00162D07">
      <w:pPr>
        <w:pStyle w:val="af1"/>
        <w:rPr>
          <w:rtl/>
        </w:rPr>
      </w:pPr>
      <w:r>
        <w:rPr>
          <w:rtl/>
        </w:rPr>
        <w:t>היו"ר ראובן ריבלין:</w:t>
      </w:r>
    </w:p>
    <w:p w14:paraId="2CE9F2A4" w14:textId="77777777" w:rsidR="00000000" w:rsidRDefault="00162D07">
      <w:pPr>
        <w:pStyle w:val="a0"/>
        <w:rPr>
          <w:rtl/>
        </w:rPr>
      </w:pPr>
    </w:p>
    <w:p w14:paraId="260E3DCB" w14:textId="77777777" w:rsidR="00000000" w:rsidRDefault="00162D07">
      <w:pPr>
        <w:pStyle w:val="a0"/>
        <w:rPr>
          <w:rFonts w:hint="cs"/>
          <w:rtl/>
        </w:rPr>
      </w:pPr>
      <w:r>
        <w:rPr>
          <w:rFonts w:hint="cs"/>
          <w:rtl/>
        </w:rPr>
        <w:t>אז אני מודיע לאדוני שאני מזהיר אותו פעם ראשונה.</w:t>
      </w:r>
    </w:p>
    <w:p w14:paraId="0B6561C7" w14:textId="77777777" w:rsidR="00000000" w:rsidRDefault="00162D07">
      <w:pPr>
        <w:pStyle w:val="a0"/>
        <w:rPr>
          <w:rFonts w:hint="cs"/>
          <w:rtl/>
        </w:rPr>
      </w:pPr>
    </w:p>
    <w:p w14:paraId="4B64B847" w14:textId="77777777" w:rsidR="00000000" w:rsidRDefault="00162D07">
      <w:pPr>
        <w:pStyle w:val="a0"/>
        <w:rPr>
          <w:rFonts w:hint="cs"/>
          <w:rtl/>
        </w:rPr>
      </w:pPr>
      <w:r>
        <w:rPr>
          <w:rFonts w:hint="cs"/>
          <w:rtl/>
        </w:rPr>
        <w:t>לסעיף 8, חברי הכנסת זהבה גלאון ואופיר פינס - נא להצביע. מי בעד ההסתייגות לסעיף 8? מי נגד? מי נמנע?</w:t>
      </w:r>
    </w:p>
    <w:p w14:paraId="71FE6357" w14:textId="77777777" w:rsidR="00000000" w:rsidRDefault="00162D07">
      <w:pPr>
        <w:pStyle w:val="a0"/>
        <w:rPr>
          <w:rFonts w:hint="cs"/>
          <w:rtl/>
        </w:rPr>
      </w:pPr>
    </w:p>
    <w:p w14:paraId="473601DB" w14:textId="77777777" w:rsidR="00000000" w:rsidRDefault="00162D07">
      <w:pPr>
        <w:pStyle w:val="ab"/>
        <w:bidi/>
        <w:rPr>
          <w:rFonts w:hint="cs"/>
          <w:rtl/>
        </w:rPr>
      </w:pPr>
      <w:r>
        <w:rPr>
          <w:rFonts w:hint="cs"/>
          <w:rtl/>
        </w:rPr>
        <w:t>הצבעה מס' 11</w:t>
      </w:r>
    </w:p>
    <w:p w14:paraId="7DF21522" w14:textId="77777777" w:rsidR="00000000" w:rsidRDefault="00162D07">
      <w:pPr>
        <w:pStyle w:val="ac"/>
        <w:bidi/>
        <w:rPr>
          <w:rFonts w:hint="cs"/>
          <w:rtl/>
        </w:rPr>
      </w:pPr>
    </w:p>
    <w:p w14:paraId="4B21ACBE"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4</w:t>
      </w:r>
    </w:p>
    <w:p w14:paraId="65ECC45F" w14:textId="77777777" w:rsidR="00000000" w:rsidRDefault="00162D07">
      <w:pPr>
        <w:pStyle w:val="ac"/>
        <w:bidi/>
        <w:rPr>
          <w:rFonts w:hint="cs"/>
          <w:rtl/>
        </w:rPr>
      </w:pPr>
      <w:r>
        <w:rPr>
          <w:rFonts w:hint="cs"/>
          <w:rtl/>
        </w:rPr>
        <w:t>נגד - 46</w:t>
      </w:r>
    </w:p>
    <w:p w14:paraId="47365810" w14:textId="77777777" w:rsidR="00000000" w:rsidRDefault="00162D07">
      <w:pPr>
        <w:pStyle w:val="ac"/>
        <w:bidi/>
        <w:rPr>
          <w:rFonts w:hint="cs"/>
          <w:rtl/>
        </w:rPr>
      </w:pPr>
      <w:r>
        <w:rPr>
          <w:rFonts w:hint="cs"/>
          <w:rtl/>
        </w:rPr>
        <w:t>נמנעים - 1</w:t>
      </w:r>
    </w:p>
    <w:p w14:paraId="0ADD38B4" w14:textId="77777777" w:rsidR="00000000" w:rsidRDefault="00162D07">
      <w:pPr>
        <w:pStyle w:val="ad"/>
        <w:bidi/>
        <w:rPr>
          <w:rFonts w:hint="cs"/>
          <w:rtl/>
        </w:rPr>
      </w:pPr>
      <w:r>
        <w:rPr>
          <w:rFonts w:hint="cs"/>
          <w:rtl/>
        </w:rPr>
        <w:t xml:space="preserve">ההסתייגות של חברי הכנסת זהבה גלאון, רן כהן, אופיר פינס-פז, אברהם בורג ויולי תמיר לסעיף 8 </w:t>
      </w:r>
    </w:p>
    <w:p w14:paraId="63D51187" w14:textId="77777777" w:rsidR="00000000" w:rsidRDefault="00162D07">
      <w:pPr>
        <w:pStyle w:val="ad"/>
        <w:bidi/>
        <w:rPr>
          <w:rFonts w:hint="cs"/>
          <w:rtl/>
        </w:rPr>
      </w:pPr>
      <w:r>
        <w:rPr>
          <w:rFonts w:hint="cs"/>
          <w:rtl/>
        </w:rPr>
        <w:t>לא נתקבלה.</w:t>
      </w:r>
    </w:p>
    <w:p w14:paraId="000E5478" w14:textId="77777777" w:rsidR="00000000" w:rsidRDefault="00162D07">
      <w:pPr>
        <w:pStyle w:val="a0"/>
        <w:rPr>
          <w:rFonts w:hint="cs"/>
          <w:rtl/>
        </w:rPr>
      </w:pPr>
    </w:p>
    <w:p w14:paraId="40CB2CB3" w14:textId="77777777" w:rsidR="00000000" w:rsidRDefault="00162D07">
      <w:pPr>
        <w:pStyle w:val="af1"/>
        <w:rPr>
          <w:rFonts w:hint="cs"/>
          <w:rtl/>
        </w:rPr>
      </w:pPr>
      <w:r>
        <w:rPr>
          <w:rtl/>
        </w:rPr>
        <w:t>היו"ר</w:t>
      </w:r>
      <w:r>
        <w:rPr>
          <w:rFonts w:hint="cs"/>
          <w:rtl/>
        </w:rPr>
        <w:t xml:space="preserve"> ראובן ריבלין:</w:t>
      </w:r>
    </w:p>
    <w:p w14:paraId="4D7EB634" w14:textId="77777777" w:rsidR="00000000" w:rsidRDefault="00162D07">
      <w:pPr>
        <w:pStyle w:val="a0"/>
        <w:rPr>
          <w:rtl/>
        </w:rPr>
      </w:pPr>
    </w:p>
    <w:p w14:paraId="1120D4F1" w14:textId="77777777" w:rsidR="00000000" w:rsidRDefault="00162D07">
      <w:pPr>
        <w:pStyle w:val="a0"/>
        <w:rPr>
          <w:rFonts w:hint="cs"/>
          <w:rtl/>
        </w:rPr>
      </w:pPr>
      <w:r>
        <w:rPr>
          <w:rFonts w:hint="cs"/>
          <w:rtl/>
        </w:rPr>
        <w:t xml:space="preserve">ארבעה בעד, 46 נגד, אחד נמנע. </w:t>
      </w:r>
    </w:p>
    <w:p w14:paraId="3395D22E" w14:textId="77777777" w:rsidR="00000000" w:rsidRDefault="00162D07">
      <w:pPr>
        <w:pStyle w:val="a0"/>
        <w:rPr>
          <w:rFonts w:hint="cs"/>
          <w:rtl/>
        </w:rPr>
      </w:pPr>
    </w:p>
    <w:p w14:paraId="15AD0422" w14:textId="77777777" w:rsidR="00000000" w:rsidRDefault="00162D07">
      <w:pPr>
        <w:pStyle w:val="a0"/>
        <w:rPr>
          <w:rFonts w:hint="cs"/>
          <w:rtl/>
        </w:rPr>
      </w:pPr>
      <w:r>
        <w:rPr>
          <w:rFonts w:hint="cs"/>
          <w:rtl/>
        </w:rPr>
        <w:t xml:space="preserve">לסעיף 8 </w:t>
      </w:r>
      <w:r>
        <w:rPr>
          <w:rFonts w:hint="eastAsia"/>
          <w:rtl/>
        </w:rPr>
        <w:t>–</w:t>
      </w:r>
      <w:r>
        <w:rPr>
          <w:rFonts w:hint="cs"/>
          <w:rtl/>
        </w:rPr>
        <w:t xml:space="preserve"> חברי הכנסת עזמי בשארה וג'מאל זחאלקה אינם נוכחים, לכן - - - חבר הכנסת זאב, מה אדוני רצה?</w:t>
      </w:r>
    </w:p>
    <w:p w14:paraId="29844287" w14:textId="77777777" w:rsidR="00000000" w:rsidRDefault="00162D07">
      <w:pPr>
        <w:pStyle w:val="a0"/>
        <w:ind w:firstLine="0"/>
        <w:rPr>
          <w:rFonts w:hint="cs"/>
          <w:rtl/>
        </w:rPr>
      </w:pPr>
    </w:p>
    <w:p w14:paraId="51F8F508" w14:textId="77777777" w:rsidR="00000000" w:rsidRDefault="00162D07">
      <w:pPr>
        <w:pStyle w:val="af0"/>
        <w:rPr>
          <w:rtl/>
        </w:rPr>
      </w:pPr>
      <w:r>
        <w:rPr>
          <w:rFonts w:hint="eastAsia"/>
          <w:rtl/>
        </w:rPr>
        <w:t>נס</w:t>
      </w:r>
      <w:r>
        <w:rPr>
          <w:rFonts w:hint="eastAsia"/>
          <w:rtl/>
        </w:rPr>
        <w:t>ים</w:t>
      </w:r>
      <w:r>
        <w:rPr>
          <w:rtl/>
        </w:rPr>
        <w:t xml:space="preserve"> זאב (ש"ס):</w:t>
      </w:r>
    </w:p>
    <w:p w14:paraId="56DD1264" w14:textId="77777777" w:rsidR="00000000" w:rsidRDefault="00162D07">
      <w:pPr>
        <w:pStyle w:val="a0"/>
        <w:rPr>
          <w:rFonts w:hint="cs"/>
          <w:rtl/>
        </w:rPr>
      </w:pPr>
    </w:p>
    <w:p w14:paraId="7A17620A" w14:textId="77777777" w:rsidR="00000000" w:rsidRDefault="00162D07">
      <w:pPr>
        <w:pStyle w:val="a0"/>
        <w:rPr>
          <w:rFonts w:hint="cs"/>
          <w:rtl/>
        </w:rPr>
      </w:pPr>
      <w:r>
        <w:rPr>
          <w:rFonts w:hint="cs"/>
          <w:rtl/>
        </w:rPr>
        <w:t xml:space="preserve">אני מבקש, ריבוי ההסתייגויות של אופיר פינס וזהבה גלאון מחייב אותנו לשנות את השיטה, ולהצביע </w:t>
      </w:r>
      <w:r>
        <w:rPr>
          <w:rFonts w:hint="eastAsia"/>
          <w:rtl/>
        </w:rPr>
        <w:t>–</w:t>
      </w:r>
      <w:r>
        <w:rPr>
          <w:rFonts w:hint="cs"/>
          <w:rtl/>
        </w:rPr>
        <w:t xml:space="preserve"> במקום בקומפיוטר </w:t>
      </w:r>
      <w:r>
        <w:rPr>
          <w:rFonts w:hint="eastAsia"/>
          <w:rtl/>
        </w:rPr>
        <w:t xml:space="preserve">– </w:t>
      </w:r>
      <w:r>
        <w:rPr>
          <w:rFonts w:hint="cs"/>
          <w:rtl/>
        </w:rPr>
        <w:t xml:space="preserve">ידנית.  </w:t>
      </w:r>
    </w:p>
    <w:p w14:paraId="6E19000F" w14:textId="77777777" w:rsidR="00000000" w:rsidRDefault="00162D07">
      <w:pPr>
        <w:pStyle w:val="a0"/>
        <w:rPr>
          <w:rFonts w:hint="cs"/>
          <w:rtl/>
        </w:rPr>
      </w:pPr>
    </w:p>
    <w:p w14:paraId="502424FA" w14:textId="77777777" w:rsidR="00000000" w:rsidRDefault="00162D07">
      <w:pPr>
        <w:pStyle w:val="af1"/>
        <w:rPr>
          <w:rFonts w:hint="cs"/>
          <w:rtl/>
        </w:rPr>
      </w:pPr>
      <w:r>
        <w:rPr>
          <w:rtl/>
        </w:rPr>
        <w:t>היו"ר</w:t>
      </w:r>
      <w:r>
        <w:rPr>
          <w:rFonts w:hint="cs"/>
          <w:rtl/>
        </w:rPr>
        <w:t xml:space="preserve"> ראובן ריבלין:</w:t>
      </w:r>
    </w:p>
    <w:p w14:paraId="15AB6975" w14:textId="77777777" w:rsidR="00000000" w:rsidRDefault="00162D07">
      <w:pPr>
        <w:pStyle w:val="a0"/>
        <w:rPr>
          <w:rtl/>
        </w:rPr>
      </w:pPr>
    </w:p>
    <w:p w14:paraId="6BF970CA" w14:textId="77777777" w:rsidR="00000000" w:rsidRDefault="00162D07">
      <w:pPr>
        <w:pStyle w:val="a0"/>
        <w:rPr>
          <w:rFonts w:hint="cs"/>
          <w:rtl/>
        </w:rPr>
      </w:pPr>
      <w:r>
        <w:rPr>
          <w:rFonts w:hint="cs"/>
          <w:rtl/>
        </w:rPr>
        <w:t xml:space="preserve">כאשר הם יאמרו לי שהם מסכימים להצבעה ידנית, אני אצביע ידנית. </w:t>
      </w:r>
    </w:p>
    <w:p w14:paraId="5B68D391" w14:textId="77777777" w:rsidR="00000000" w:rsidRDefault="00162D07">
      <w:pPr>
        <w:pStyle w:val="a0"/>
        <w:rPr>
          <w:rFonts w:hint="cs"/>
          <w:rtl/>
        </w:rPr>
      </w:pPr>
    </w:p>
    <w:p w14:paraId="5F8947F4" w14:textId="77777777" w:rsidR="00000000" w:rsidRDefault="00162D07">
      <w:pPr>
        <w:pStyle w:val="a0"/>
        <w:rPr>
          <w:rFonts w:hint="cs"/>
          <w:rtl/>
        </w:rPr>
      </w:pPr>
      <w:r>
        <w:rPr>
          <w:rFonts w:hint="cs"/>
          <w:rtl/>
        </w:rPr>
        <w:t>לסעיף 8, כהצעת הוועדה - מי בעד הסעיף כ</w:t>
      </w:r>
      <w:r>
        <w:rPr>
          <w:rFonts w:hint="cs"/>
          <w:rtl/>
        </w:rPr>
        <w:t>הצעת הוועדה? מי נגד? מי נמנע?</w:t>
      </w:r>
    </w:p>
    <w:p w14:paraId="309A3328" w14:textId="77777777" w:rsidR="00000000" w:rsidRDefault="00162D07">
      <w:pPr>
        <w:pStyle w:val="a0"/>
        <w:rPr>
          <w:rFonts w:hint="cs"/>
          <w:rtl/>
        </w:rPr>
      </w:pPr>
    </w:p>
    <w:p w14:paraId="26A9655E" w14:textId="77777777" w:rsidR="00000000" w:rsidRDefault="00162D07">
      <w:pPr>
        <w:pStyle w:val="ab"/>
        <w:bidi/>
        <w:rPr>
          <w:rFonts w:hint="cs"/>
          <w:rtl/>
        </w:rPr>
      </w:pPr>
      <w:r>
        <w:rPr>
          <w:rFonts w:hint="cs"/>
          <w:rtl/>
        </w:rPr>
        <w:t>הצבעה מס' 12</w:t>
      </w:r>
    </w:p>
    <w:p w14:paraId="4BA286D6" w14:textId="77777777" w:rsidR="00000000" w:rsidRDefault="00162D07">
      <w:pPr>
        <w:pStyle w:val="ac"/>
        <w:bidi/>
        <w:rPr>
          <w:rFonts w:hint="cs"/>
          <w:rtl/>
        </w:rPr>
      </w:pPr>
    </w:p>
    <w:p w14:paraId="351BA8B8" w14:textId="77777777" w:rsidR="00000000" w:rsidRDefault="00162D07">
      <w:pPr>
        <w:pStyle w:val="ac"/>
        <w:bidi/>
        <w:rPr>
          <w:rFonts w:hint="cs"/>
          <w:rtl/>
        </w:rPr>
      </w:pPr>
      <w:r>
        <w:rPr>
          <w:rFonts w:hint="cs"/>
          <w:rtl/>
        </w:rPr>
        <w:t>בעד סעיף 8, כהצעת הוועדה - 39</w:t>
      </w:r>
    </w:p>
    <w:p w14:paraId="012460AE" w14:textId="77777777" w:rsidR="00000000" w:rsidRDefault="00162D07">
      <w:pPr>
        <w:pStyle w:val="ac"/>
        <w:bidi/>
        <w:rPr>
          <w:rFonts w:hint="cs"/>
          <w:rtl/>
        </w:rPr>
      </w:pPr>
      <w:r>
        <w:rPr>
          <w:rFonts w:hint="cs"/>
          <w:rtl/>
        </w:rPr>
        <w:t>נגד - 4</w:t>
      </w:r>
    </w:p>
    <w:p w14:paraId="6B9DB1C6" w14:textId="77777777" w:rsidR="00000000" w:rsidRDefault="00162D07">
      <w:pPr>
        <w:pStyle w:val="ac"/>
        <w:bidi/>
        <w:rPr>
          <w:rFonts w:hint="cs"/>
          <w:rtl/>
        </w:rPr>
      </w:pPr>
      <w:r>
        <w:rPr>
          <w:rFonts w:hint="cs"/>
          <w:rtl/>
        </w:rPr>
        <w:t>נמנעים - 6</w:t>
      </w:r>
    </w:p>
    <w:p w14:paraId="1BB9EC79" w14:textId="77777777" w:rsidR="00000000" w:rsidRDefault="00162D07">
      <w:pPr>
        <w:pStyle w:val="ad"/>
        <w:bidi/>
        <w:rPr>
          <w:rFonts w:hint="cs"/>
          <w:rtl/>
        </w:rPr>
      </w:pPr>
      <w:r>
        <w:rPr>
          <w:rFonts w:hint="cs"/>
          <w:rtl/>
        </w:rPr>
        <w:t xml:space="preserve">סעיף 8, כהצעת הוועדה, נתקבל. </w:t>
      </w:r>
    </w:p>
    <w:p w14:paraId="46B1A06B" w14:textId="77777777" w:rsidR="00000000" w:rsidRDefault="00162D07">
      <w:pPr>
        <w:pStyle w:val="a0"/>
        <w:rPr>
          <w:rFonts w:hint="cs"/>
          <w:rtl/>
        </w:rPr>
      </w:pPr>
    </w:p>
    <w:p w14:paraId="27640722" w14:textId="77777777" w:rsidR="00000000" w:rsidRDefault="00162D07">
      <w:pPr>
        <w:pStyle w:val="af1"/>
        <w:rPr>
          <w:rFonts w:hint="cs"/>
          <w:rtl/>
        </w:rPr>
      </w:pPr>
      <w:r>
        <w:rPr>
          <w:rtl/>
        </w:rPr>
        <w:t>היו"ר</w:t>
      </w:r>
      <w:r>
        <w:rPr>
          <w:rFonts w:hint="cs"/>
          <w:rtl/>
        </w:rPr>
        <w:t xml:space="preserve"> ראובן ריבלין:</w:t>
      </w:r>
    </w:p>
    <w:p w14:paraId="43726A29" w14:textId="77777777" w:rsidR="00000000" w:rsidRDefault="00162D07">
      <w:pPr>
        <w:pStyle w:val="a0"/>
        <w:rPr>
          <w:rtl/>
        </w:rPr>
      </w:pPr>
    </w:p>
    <w:p w14:paraId="175F7353" w14:textId="77777777" w:rsidR="00000000" w:rsidRDefault="00162D07">
      <w:pPr>
        <w:pStyle w:val="a0"/>
        <w:rPr>
          <w:rFonts w:hint="cs"/>
          <w:rtl/>
        </w:rPr>
      </w:pPr>
      <w:r>
        <w:rPr>
          <w:rFonts w:hint="cs"/>
          <w:rtl/>
        </w:rPr>
        <w:t xml:space="preserve">39 בעד, ארבעה נגד, שישה נמנעים. אני קובע שסעיף 8 נתקבל כהצעת הוועדה. </w:t>
      </w:r>
    </w:p>
    <w:p w14:paraId="43D7F51E" w14:textId="77777777" w:rsidR="00000000" w:rsidRDefault="00162D07">
      <w:pPr>
        <w:pStyle w:val="a0"/>
        <w:rPr>
          <w:rFonts w:hint="cs"/>
          <w:rtl/>
        </w:rPr>
      </w:pPr>
    </w:p>
    <w:p w14:paraId="4EE3620E" w14:textId="77777777" w:rsidR="00000000" w:rsidRDefault="00162D07">
      <w:pPr>
        <w:pStyle w:val="a0"/>
        <w:rPr>
          <w:rFonts w:hint="cs"/>
          <w:rtl/>
        </w:rPr>
      </w:pPr>
      <w:r>
        <w:rPr>
          <w:rFonts w:hint="cs"/>
          <w:rtl/>
        </w:rPr>
        <w:t xml:space="preserve">חברי הכנסת, סעיף 9, גלאון-פינס, להצביע </w:t>
      </w:r>
      <w:r>
        <w:rPr>
          <w:rFonts w:hint="cs"/>
          <w:rtl/>
        </w:rPr>
        <w:t>בהרמת יד או - - -</w:t>
      </w:r>
    </w:p>
    <w:p w14:paraId="04358AFB" w14:textId="77777777" w:rsidR="00000000" w:rsidRDefault="00162D07">
      <w:pPr>
        <w:pStyle w:val="a0"/>
        <w:rPr>
          <w:rFonts w:hint="cs"/>
          <w:rtl/>
        </w:rPr>
      </w:pPr>
    </w:p>
    <w:p w14:paraId="15217523" w14:textId="77777777" w:rsidR="00000000" w:rsidRDefault="00162D07">
      <w:pPr>
        <w:pStyle w:val="af0"/>
        <w:rPr>
          <w:rtl/>
        </w:rPr>
      </w:pPr>
      <w:r>
        <w:rPr>
          <w:rFonts w:hint="eastAsia"/>
          <w:rtl/>
        </w:rPr>
        <w:t>זהבה</w:t>
      </w:r>
      <w:r>
        <w:rPr>
          <w:rtl/>
        </w:rPr>
        <w:t xml:space="preserve"> גלאון (מרצ):</w:t>
      </w:r>
    </w:p>
    <w:p w14:paraId="3F976ACD" w14:textId="77777777" w:rsidR="00000000" w:rsidRDefault="00162D07">
      <w:pPr>
        <w:pStyle w:val="a0"/>
        <w:rPr>
          <w:rFonts w:hint="cs"/>
          <w:rtl/>
        </w:rPr>
      </w:pPr>
    </w:p>
    <w:p w14:paraId="2EE8FEF5" w14:textId="77777777" w:rsidR="00000000" w:rsidRDefault="00162D07">
      <w:pPr>
        <w:pStyle w:val="a0"/>
        <w:rPr>
          <w:rFonts w:hint="cs"/>
          <w:rtl/>
        </w:rPr>
      </w:pPr>
      <w:r>
        <w:rPr>
          <w:rFonts w:hint="cs"/>
          <w:rtl/>
        </w:rPr>
        <w:t>בהרמת יד, בשביל חבר הכנסת זאב.</w:t>
      </w:r>
    </w:p>
    <w:p w14:paraId="3B89D798" w14:textId="77777777" w:rsidR="00000000" w:rsidRDefault="00162D07">
      <w:pPr>
        <w:pStyle w:val="a0"/>
        <w:rPr>
          <w:rFonts w:hint="cs"/>
          <w:rtl/>
        </w:rPr>
      </w:pPr>
    </w:p>
    <w:p w14:paraId="3220ACD9" w14:textId="77777777" w:rsidR="00000000" w:rsidRDefault="00162D07">
      <w:pPr>
        <w:pStyle w:val="af1"/>
        <w:rPr>
          <w:rFonts w:hint="cs"/>
          <w:rtl/>
        </w:rPr>
      </w:pPr>
      <w:r>
        <w:rPr>
          <w:rtl/>
        </w:rPr>
        <w:t>היו"ר</w:t>
      </w:r>
      <w:r>
        <w:rPr>
          <w:rFonts w:hint="cs"/>
          <w:rtl/>
        </w:rPr>
        <w:t xml:space="preserve"> ראובן ריבלין:</w:t>
      </w:r>
    </w:p>
    <w:p w14:paraId="2A93D760" w14:textId="77777777" w:rsidR="00000000" w:rsidRDefault="00162D07">
      <w:pPr>
        <w:pStyle w:val="a0"/>
        <w:rPr>
          <w:rtl/>
        </w:rPr>
      </w:pPr>
    </w:p>
    <w:p w14:paraId="04BA4FDA" w14:textId="77777777" w:rsidR="00000000" w:rsidRDefault="00162D07">
      <w:pPr>
        <w:pStyle w:val="a0"/>
        <w:rPr>
          <w:rFonts w:hint="cs"/>
          <w:rtl/>
        </w:rPr>
      </w:pPr>
      <w:r>
        <w:rPr>
          <w:rFonts w:hint="cs"/>
          <w:rtl/>
        </w:rPr>
        <w:t xml:space="preserve">בהרמת יד. ובכן, מי בעד ההסתייגות? נא להצביע. מי נגד? </w:t>
      </w:r>
    </w:p>
    <w:p w14:paraId="7A9606BA" w14:textId="77777777" w:rsidR="00000000" w:rsidRDefault="00162D07">
      <w:pPr>
        <w:pStyle w:val="a0"/>
        <w:rPr>
          <w:rFonts w:hint="cs"/>
          <w:rtl/>
        </w:rPr>
      </w:pPr>
    </w:p>
    <w:p w14:paraId="688D1809" w14:textId="77777777" w:rsidR="00000000" w:rsidRDefault="00162D07">
      <w:pPr>
        <w:pStyle w:val="ab"/>
        <w:bidi/>
        <w:rPr>
          <w:rFonts w:hint="cs"/>
          <w:rtl/>
        </w:rPr>
      </w:pPr>
      <w:r>
        <w:rPr>
          <w:rFonts w:hint="cs"/>
          <w:rtl/>
        </w:rPr>
        <w:t xml:space="preserve">הצבעה </w:t>
      </w:r>
    </w:p>
    <w:p w14:paraId="07E004E3" w14:textId="77777777" w:rsidR="00000000" w:rsidRDefault="00162D07">
      <w:pPr>
        <w:pStyle w:val="a0"/>
        <w:ind w:left="2160" w:firstLine="720"/>
        <w:rPr>
          <w:rFonts w:hint="cs"/>
          <w:rtl/>
        </w:rPr>
      </w:pPr>
    </w:p>
    <w:p w14:paraId="3828365B" w14:textId="77777777" w:rsidR="00000000" w:rsidRDefault="00162D07">
      <w:pPr>
        <w:pStyle w:val="ad"/>
        <w:bidi/>
        <w:rPr>
          <w:rFonts w:hint="cs"/>
          <w:rtl/>
        </w:rPr>
      </w:pPr>
      <w:r>
        <w:rPr>
          <w:rFonts w:hint="cs"/>
          <w:rtl/>
        </w:rPr>
        <w:t xml:space="preserve">ההסתייגות של חברי הכנסת זהבה גלאון, רן כהן, אופיר פינס-פז, אברהם בורג ויולי תמיר לסעיף 9 </w:t>
      </w:r>
    </w:p>
    <w:p w14:paraId="79BA1C3E" w14:textId="77777777" w:rsidR="00000000" w:rsidRDefault="00162D07">
      <w:pPr>
        <w:pStyle w:val="ad"/>
        <w:bidi/>
        <w:rPr>
          <w:rFonts w:hint="cs"/>
          <w:rtl/>
        </w:rPr>
      </w:pPr>
      <w:r>
        <w:rPr>
          <w:rFonts w:hint="cs"/>
          <w:rtl/>
        </w:rPr>
        <w:t>לא נתקבלה.</w:t>
      </w:r>
    </w:p>
    <w:p w14:paraId="73DA78E5" w14:textId="77777777" w:rsidR="00000000" w:rsidRDefault="00162D07">
      <w:pPr>
        <w:pStyle w:val="a0"/>
        <w:rPr>
          <w:rFonts w:hint="cs"/>
          <w:rtl/>
        </w:rPr>
      </w:pPr>
    </w:p>
    <w:p w14:paraId="1F5CEB7E" w14:textId="77777777" w:rsidR="00000000" w:rsidRDefault="00162D07">
      <w:pPr>
        <w:pStyle w:val="af1"/>
        <w:rPr>
          <w:rFonts w:hint="cs"/>
          <w:rtl/>
        </w:rPr>
      </w:pPr>
      <w:r>
        <w:rPr>
          <w:rtl/>
        </w:rPr>
        <w:t>היו"ר</w:t>
      </w:r>
      <w:r>
        <w:rPr>
          <w:rFonts w:hint="cs"/>
          <w:rtl/>
        </w:rPr>
        <w:t xml:space="preserve"> ראובן ריבלין:</w:t>
      </w:r>
    </w:p>
    <w:p w14:paraId="4AC315D1" w14:textId="77777777" w:rsidR="00000000" w:rsidRDefault="00162D07">
      <w:pPr>
        <w:pStyle w:val="a0"/>
        <w:rPr>
          <w:rFonts w:hint="cs"/>
          <w:rtl/>
        </w:rPr>
      </w:pPr>
    </w:p>
    <w:p w14:paraId="3928D2FC" w14:textId="77777777" w:rsidR="00000000" w:rsidRDefault="00162D07">
      <w:pPr>
        <w:pStyle w:val="a0"/>
        <w:rPr>
          <w:rFonts w:hint="cs"/>
          <w:rtl/>
        </w:rPr>
      </w:pPr>
      <w:r>
        <w:rPr>
          <w:rFonts w:hint="cs"/>
          <w:rtl/>
        </w:rPr>
        <w:t>חבר הכנסת נסים זאב, האם אדוני יוותר על ההסתייגות?</w:t>
      </w:r>
    </w:p>
    <w:p w14:paraId="6E32E223" w14:textId="77777777" w:rsidR="00000000" w:rsidRDefault="00162D07">
      <w:pPr>
        <w:pStyle w:val="a0"/>
        <w:rPr>
          <w:rtl/>
        </w:rPr>
      </w:pPr>
    </w:p>
    <w:p w14:paraId="311A5BB1" w14:textId="77777777" w:rsidR="00000000" w:rsidRDefault="00162D07">
      <w:pPr>
        <w:pStyle w:val="af0"/>
        <w:rPr>
          <w:rtl/>
        </w:rPr>
      </w:pPr>
      <w:r>
        <w:rPr>
          <w:rtl/>
        </w:rPr>
        <w:t>נסים זאב (ש"ס):</w:t>
      </w:r>
    </w:p>
    <w:p w14:paraId="5B3C5C42" w14:textId="77777777" w:rsidR="00000000" w:rsidRDefault="00162D07">
      <w:pPr>
        <w:pStyle w:val="a0"/>
        <w:ind w:firstLine="0"/>
        <w:rPr>
          <w:rFonts w:hint="cs"/>
          <w:rtl/>
        </w:rPr>
      </w:pPr>
    </w:p>
    <w:p w14:paraId="35AC2A57" w14:textId="77777777" w:rsidR="00000000" w:rsidRDefault="00162D07">
      <w:pPr>
        <w:pStyle w:val="a0"/>
        <w:rPr>
          <w:rFonts w:hint="cs"/>
          <w:rtl/>
        </w:rPr>
      </w:pPr>
      <w:r>
        <w:rPr>
          <w:rFonts w:hint="cs"/>
          <w:rtl/>
        </w:rPr>
        <w:t xml:space="preserve">לא, בהרמת ידיים. </w:t>
      </w:r>
    </w:p>
    <w:p w14:paraId="28E127B2" w14:textId="77777777" w:rsidR="00000000" w:rsidRDefault="00162D07">
      <w:pPr>
        <w:pStyle w:val="a0"/>
        <w:rPr>
          <w:rFonts w:hint="cs"/>
          <w:rtl/>
        </w:rPr>
      </w:pPr>
    </w:p>
    <w:p w14:paraId="60BC9434" w14:textId="77777777" w:rsidR="00000000" w:rsidRDefault="00162D07">
      <w:pPr>
        <w:pStyle w:val="af1"/>
        <w:rPr>
          <w:rFonts w:hint="cs"/>
          <w:rtl/>
        </w:rPr>
      </w:pPr>
      <w:r>
        <w:rPr>
          <w:rtl/>
        </w:rPr>
        <w:t>היו"ר</w:t>
      </w:r>
      <w:r>
        <w:rPr>
          <w:rFonts w:hint="cs"/>
          <w:rtl/>
        </w:rPr>
        <w:t xml:space="preserve"> ראובן ריבלין:</w:t>
      </w:r>
    </w:p>
    <w:p w14:paraId="3D8E861A" w14:textId="77777777" w:rsidR="00000000" w:rsidRDefault="00162D07">
      <w:pPr>
        <w:pStyle w:val="a0"/>
        <w:rPr>
          <w:rtl/>
        </w:rPr>
      </w:pPr>
    </w:p>
    <w:p w14:paraId="1FBB6CE9" w14:textId="77777777" w:rsidR="00000000" w:rsidRDefault="00162D07">
      <w:pPr>
        <w:pStyle w:val="a0"/>
        <w:rPr>
          <w:rFonts w:hint="cs"/>
          <w:rtl/>
        </w:rPr>
      </w:pPr>
      <w:r>
        <w:rPr>
          <w:rFonts w:hint="cs"/>
          <w:rtl/>
        </w:rPr>
        <w:t xml:space="preserve">בהרמת ידיים. רביץ ויתר על ההסתייגויות. </w:t>
      </w:r>
    </w:p>
    <w:p w14:paraId="744DFBD6" w14:textId="77777777" w:rsidR="00000000" w:rsidRDefault="00162D07">
      <w:pPr>
        <w:pStyle w:val="a0"/>
        <w:rPr>
          <w:rFonts w:hint="cs"/>
          <w:rtl/>
        </w:rPr>
      </w:pPr>
    </w:p>
    <w:p w14:paraId="6EC32EBC" w14:textId="77777777" w:rsidR="00000000" w:rsidRDefault="00162D07">
      <w:pPr>
        <w:pStyle w:val="a0"/>
        <w:rPr>
          <w:rFonts w:hint="cs"/>
          <w:rtl/>
        </w:rPr>
      </w:pPr>
      <w:r>
        <w:rPr>
          <w:rFonts w:hint="cs"/>
          <w:rtl/>
        </w:rPr>
        <w:t xml:space="preserve">מי בעד ההסתייגות של נסים זאב? מי נגד? </w:t>
      </w:r>
    </w:p>
    <w:p w14:paraId="50E4D503" w14:textId="77777777" w:rsidR="00000000" w:rsidRDefault="00162D07">
      <w:pPr>
        <w:pStyle w:val="a0"/>
        <w:rPr>
          <w:rFonts w:hint="cs"/>
          <w:rtl/>
        </w:rPr>
      </w:pPr>
    </w:p>
    <w:p w14:paraId="75CCB186" w14:textId="77777777" w:rsidR="00000000" w:rsidRDefault="00162D07">
      <w:pPr>
        <w:pStyle w:val="ab"/>
        <w:bidi/>
        <w:ind w:left="2880" w:firstLine="720"/>
        <w:jc w:val="left"/>
        <w:rPr>
          <w:rFonts w:hint="cs"/>
          <w:rtl/>
        </w:rPr>
      </w:pPr>
      <w:r>
        <w:rPr>
          <w:rFonts w:hint="cs"/>
          <w:rtl/>
        </w:rPr>
        <w:t>הצבעה</w:t>
      </w:r>
    </w:p>
    <w:p w14:paraId="48C34EED" w14:textId="77777777" w:rsidR="00000000" w:rsidRDefault="00162D07">
      <w:pPr>
        <w:pStyle w:val="a0"/>
        <w:rPr>
          <w:rFonts w:hint="cs"/>
          <w:rtl/>
        </w:rPr>
      </w:pPr>
    </w:p>
    <w:p w14:paraId="07B7ADA5" w14:textId="77777777" w:rsidR="00000000" w:rsidRDefault="00162D07">
      <w:pPr>
        <w:pStyle w:val="ad"/>
        <w:bidi/>
        <w:ind w:left="720" w:firstLine="720"/>
        <w:jc w:val="left"/>
        <w:rPr>
          <w:rFonts w:hint="cs"/>
          <w:rtl/>
        </w:rPr>
      </w:pPr>
      <w:r>
        <w:rPr>
          <w:rFonts w:hint="cs"/>
          <w:rtl/>
        </w:rPr>
        <w:t>ההסתייגות של חבר הכנסת נסים זאב לסעיף 9</w:t>
      </w:r>
      <w:r>
        <w:rPr>
          <w:rFonts w:hint="cs"/>
          <w:rtl/>
        </w:rPr>
        <w:t xml:space="preserve"> לא נתקבלה. </w:t>
      </w:r>
    </w:p>
    <w:p w14:paraId="2C8D5AB9" w14:textId="77777777" w:rsidR="00000000" w:rsidRDefault="00162D07">
      <w:pPr>
        <w:pStyle w:val="a0"/>
        <w:ind w:firstLine="0"/>
        <w:rPr>
          <w:rFonts w:hint="cs"/>
          <w:rtl/>
        </w:rPr>
      </w:pPr>
    </w:p>
    <w:p w14:paraId="45DE457F" w14:textId="77777777" w:rsidR="00000000" w:rsidRDefault="00162D07">
      <w:pPr>
        <w:pStyle w:val="af1"/>
        <w:rPr>
          <w:rFonts w:hint="cs"/>
          <w:rtl/>
        </w:rPr>
      </w:pPr>
      <w:r>
        <w:rPr>
          <w:rtl/>
        </w:rPr>
        <w:t>היו"ר</w:t>
      </w:r>
      <w:r>
        <w:rPr>
          <w:rFonts w:hint="cs"/>
          <w:rtl/>
        </w:rPr>
        <w:t xml:space="preserve"> ראובן ריבלין:</w:t>
      </w:r>
    </w:p>
    <w:p w14:paraId="7B1CEE41" w14:textId="77777777" w:rsidR="00000000" w:rsidRDefault="00162D07">
      <w:pPr>
        <w:pStyle w:val="a0"/>
        <w:rPr>
          <w:rtl/>
        </w:rPr>
      </w:pPr>
    </w:p>
    <w:p w14:paraId="1FED1AA4" w14:textId="77777777" w:rsidR="00000000" w:rsidRDefault="00162D07">
      <w:pPr>
        <w:pStyle w:val="a0"/>
        <w:rPr>
          <w:rFonts w:hint="cs"/>
          <w:rtl/>
        </w:rPr>
      </w:pPr>
      <w:r>
        <w:rPr>
          <w:rFonts w:hint="cs"/>
          <w:rtl/>
        </w:rPr>
        <w:t xml:space="preserve"> ההסתייגות לא נתקבלה. </w:t>
      </w:r>
    </w:p>
    <w:p w14:paraId="6623D620" w14:textId="77777777" w:rsidR="00000000" w:rsidRDefault="00162D07">
      <w:pPr>
        <w:pStyle w:val="a0"/>
        <w:rPr>
          <w:rFonts w:hint="cs"/>
          <w:rtl/>
        </w:rPr>
      </w:pPr>
    </w:p>
    <w:p w14:paraId="07DA6D95" w14:textId="77777777" w:rsidR="00000000" w:rsidRDefault="00162D07">
      <w:pPr>
        <w:pStyle w:val="a0"/>
        <w:rPr>
          <w:rFonts w:hint="cs"/>
          <w:rtl/>
        </w:rPr>
      </w:pPr>
      <w:r>
        <w:rPr>
          <w:rFonts w:hint="cs"/>
          <w:rtl/>
        </w:rPr>
        <w:t xml:space="preserve">לסעיף 10 אין הסתייגויות. </w:t>
      </w:r>
    </w:p>
    <w:p w14:paraId="61AAAC71" w14:textId="77777777" w:rsidR="00000000" w:rsidRDefault="00162D07">
      <w:pPr>
        <w:pStyle w:val="a0"/>
        <w:rPr>
          <w:rFonts w:hint="cs"/>
          <w:rtl/>
        </w:rPr>
      </w:pPr>
    </w:p>
    <w:p w14:paraId="6BA6578B" w14:textId="77777777" w:rsidR="00000000" w:rsidRDefault="00162D07">
      <w:pPr>
        <w:pStyle w:val="a0"/>
        <w:rPr>
          <w:rFonts w:hint="cs"/>
          <w:rtl/>
        </w:rPr>
      </w:pPr>
      <w:r>
        <w:rPr>
          <w:rFonts w:hint="cs"/>
          <w:rtl/>
        </w:rPr>
        <w:t xml:space="preserve">סעיף 9 וסעיף 10, כהצעת הוועדה, בהצבעה אלקטרונית </w:t>
      </w:r>
      <w:r>
        <w:rPr>
          <w:rFonts w:hint="eastAsia"/>
          <w:rtl/>
        </w:rPr>
        <w:t>–</w:t>
      </w:r>
      <w:r>
        <w:rPr>
          <w:rFonts w:hint="cs"/>
          <w:rtl/>
        </w:rPr>
        <w:t xml:space="preserve"> מי בעד הסעיפים כהצעת הוועדה? מי נגד?</w:t>
      </w:r>
    </w:p>
    <w:p w14:paraId="6779704C" w14:textId="77777777" w:rsidR="00000000" w:rsidRDefault="00162D07">
      <w:pPr>
        <w:pStyle w:val="a0"/>
        <w:rPr>
          <w:rFonts w:hint="cs"/>
          <w:rtl/>
        </w:rPr>
      </w:pPr>
    </w:p>
    <w:p w14:paraId="38D5F6BE" w14:textId="77777777" w:rsidR="00000000" w:rsidRDefault="00162D07">
      <w:pPr>
        <w:pStyle w:val="ab"/>
        <w:bidi/>
        <w:rPr>
          <w:rFonts w:hint="cs"/>
          <w:rtl/>
        </w:rPr>
      </w:pPr>
      <w:r>
        <w:rPr>
          <w:rFonts w:hint="cs"/>
          <w:rtl/>
        </w:rPr>
        <w:tab/>
        <w:t>הצבעה מס'  13</w:t>
      </w:r>
    </w:p>
    <w:p w14:paraId="0367966B" w14:textId="77777777" w:rsidR="00000000" w:rsidRDefault="00162D07">
      <w:pPr>
        <w:pStyle w:val="a0"/>
        <w:rPr>
          <w:rFonts w:hint="cs"/>
          <w:rtl/>
        </w:rPr>
      </w:pPr>
    </w:p>
    <w:p w14:paraId="38022D9C" w14:textId="77777777" w:rsidR="00000000" w:rsidRDefault="00162D07">
      <w:pPr>
        <w:pStyle w:val="ac"/>
        <w:bidi/>
        <w:rPr>
          <w:rFonts w:hint="cs"/>
          <w:rtl/>
        </w:rPr>
      </w:pPr>
      <w:r>
        <w:rPr>
          <w:rFonts w:hint="cs"/>
          <w:rtl/>
        </w:rPr>
        <w:t>בעד סעיפים 9-10, כהצעת הוועדה - 39</w:t>
      </w:r>
    </w:p>
    <w:p w14:paraId="469C8FFD" w14:textId="77777777" w:rsidR="00000000" w:rsidRDefault="00162D07">
      <w:pPr>
        <w:pStyle w:val="ac"/>
        <w:bidi/>
        <w:rPr>
          <w:rFonts w:hint="cs"/>
          <w:rtl/>
        </w:rPr>
      </w:pPr>
      <w:r>
        <w:rPr>
          <w:rFonts w:hint="cs"/>
          <w:rtl/>
        </w:rPr>
        <w:t>נגד - 4</w:t>
      </w:r>
    </w:p>
    <w:p w14:paraId="7F4CC056" w14:textId="77777777" w:rsidR="00000000" w:rsidRDefault="00162D07">
      <w:pPr>
        <w:pStyle w:val="ac"/>
        <w:bidi/>
        <w:rPr>
          <w:rFonts w:hint="cs"/>
          <w:rtl/>
        </w:rPr>
      </w:pPr>
      <w:r>
        <w:rPr>
          <w:rFonts w:hint="cs"/>
          <w:rtl/>
        </w:rPr>
        <w:t>נמנעים - 6</w:t>
      </w:r>
    </w:p>
    <w:p w14:paraId="3E7BA4DE" w14:textId="77777777" w:rsidR="00000000" w:rsidRDefault="00162D07">
      <w:pPr>
        <w:pStyle w:val="ad"/>
        <w:bidi/>
        <w:rPr>
          <w:rFonts w:hint="cs"/>
          <w:rtl/>
        </w:rPr>
      </w:pPr>
      <w:r>
        <w:rPr>
          <w:rFonts w:hint="cs"/>
          <w:rtl/>
        </w:rPr>
        <w:t>סעיפים 9-10,</w:t>
      </w:r>
      <w:r>
        <w:rPr>
          <w:rFonts w:hint="cs"/>
          <w:rtl/>
        </w:rPr>
        <w:t xml:space="preserve"> כהצעת הוועדה, נתקבלו. </w:t>
      </w:r>
    </w:p>
    <w:p w14:paraId="2870BBC8" w14:textId="77777777" w:rsidR="00000000" w:rsidRDefault="00162D07">
      <w:pPr>
        <w:pStyle w:val="af1"/>
        <w:rPr>
          <w:rFonts w:hint="cs"/>
          <w:rtl/>
        </w:rPr>
      </w:pPr>
    </w:p>
    <w:p w14:paraId="07E0A70D" w14:textId="77777777" w:rsidR="00000000" w:rsidRDefault="00162D07">
      <w:pPr>
        <w:pStyle w:val="af1"/>
        <w:rPr>
          <w:rFonts w:hint="cs"/>
          <w:rtl/>
        </w:rPr>
      </w:pPr>
      <w:r>
        <w:rPr>
          <w:rtl/>
        </w:rPr>
        <w:t>היו"ר</w:t>
      </w:r>
      <w:r>
        <w:rPr>
          <w:rFonts w:hint="cs"/>
          <w:rtl/>
        </w:rPr>
        <w:t xml:space="preserve"> ראובן ריבלין:</w:t>
      </w:r>
    </w:p>
    <w:p w14:paraId="50754476" w14:textId="77777777" w:rsidR="00000000" w:rsidRDefault="00162D07">
      <w:pPr>
        <w:pStyle w:val="a0"/>
        <w:ind w:firstLine="0"/>
        <w:rPr>
          <w:rFonts w:hint="cs"/>
          <w:rtl/>
        </w:rPr>
      </w:pPr>
    </w:p>
    <w:p w14:paraId="3DD0392F" w14:textId="77777777" w:rsidR="00000000" w:rsidRDefault="00162D07">
      <w:pPr>
        <w:pStyle w:val="a0"/>
        <w:rPr>
          <w:rFonts w:hint="cs"/>
          <w:rtl/>
        </w:rPr>
      </w:pPr>
      <w:r>
        <w:rPr>
          <w:rFonts w:hint="cs"/>
          <w:rtl/>
        </w:rPr>
        <w:t xml:space="preserve">39 בעד, ארבעה נגד, שישה נמנעים. אני קובע שסעיף  9 וסעיף 10 נתקבלו כהצעת הוועדה. </w:t>
      </w:r>
    </w:p>
    <w:p w14:paraId="782EA380" w14:textId="77777777" w:rsidR="00000000" w:rsidRDefault="00162D07">
      <w:pPr>
        <w:pStyle w:val="a0"/>
        <w:rPr>
          <w:rFonts w:hint="cs"/>
          <w:rtl/>
        </w:rPr>
      </w:pPr>
    </w:p>
    <w:p w14:paraId="30436721" w14:textId="77777777" w:rsidR="00000000" w:rsidRDefault="00162D07">
      <w:pPr>
        <w:pStyle w:val="a0"/>
        <w:rPr>
          <w:rFonts w:hint="cs"/>
          <w:rtl/>
        </w:rPr>
      </w:pPr>
      <w:r>
        <w:rPr>
          <w:rFonts w:hint="cs"/>
          <w:rtl/>
        </w:rPr>
        <w:t>לסעיף 11, חברי הכנסת אופיר פינס ואברום בורג, נא להצביע בהרמת יד. חבר הכנסת פינס, אתה לא מצביע בעד ההצעה שלך?</w:t>
      </w:r>
    </w:p>
    <w:p w14:paraId="24D819C2" w14:textId="77777777" w:rsidR="00000000" w:rsidRDefault="00162D07">
      <w:pPr>
        <w:pStyle w:val="a0"/>
        <w:rPr>
          <w:rFonts w:hint="cs"/>
          <w:rtl/>
        </w:rPr>
      </w:pPr>
    </w:p>
    <w:p w14:paraId="1160E6DE" w14:textId="77777777" w:rsidR="00000000" w:rsidRDefault="00162D07">
      <w:pPr>
        <w:pStyle w:val="af0"/>
        <w:rPr>
          <w:rtl/>
        </w:rPr>
      </w:pPr>
      <w:r>
        <w:rPr>
          <w:rFonts w:hint="eastAsia"/>
          <w:rtl/>
        </w:rPr>
        <w:t>אופיר</w:t>
      </w:r>
      <w:r>
        <w:rPr>
          <w:rtl/>
        </w:rPr>
        <w:t xml:space="preserve"> פינס-פז (העב</w:t>
      </w:r>
      <w:r>
        <w:rPr>
          <w:rtl/>
        </w:rPr>
        <w:t>ודה-מימד):</w:t>
      </w:r>
    </w:p>
    <w:p w14:paraId="4D859FC0" w14:textId="77777777" w:rsidR="00000000" w:rsidRDefault="00162D07">
      <w:pPr>
        <w:pStyle w:val="a0"/>
        <w:rPr>
          <w:rFonts w:hint="cs"/>
          <w:rtl/>
        </w:rPr>
      </w:pPr>
    </w:p>
    <w:p w14:paraId="1A4E5F12" w14:textId="77777777" w:rsidR="00000000" w:rsidRDefault="00162D07">
      <w:pPr>
        <w:pStyle w:val="a0"/>
        <w:rPr>
          <w:rFonts w:hint="cs"/>
          <w:rtl/>
        </w:rPr>
      </w:pPr>
      <w:r>
        <w:rPr>
          <w:rFonts w:hint="cs"/>
          <w:rtl/>
        </w:rPr>
        <w:t xml:space="preserve">לא. </w:t>
      </w:r>
    </w:p>
    <w:p w14:paraId="4BA1F29B" w14:textId="77777777" w:rsidR="00000000" w:rsidRDefault="00162D07">
      <w:pPr>
        <w:pStyle w:val="a0"/>
        <w:rPr>
          <w:rFonts w:hint="cs"/>
          <w:rtl/>
        </w:rPr>
      </w:pPr>
    </w:p>
    <w:p w14:paraId="1EE4FF93" w14:textId="77777777" w:rsidR="00000000" w:rsidRDefault="00162D07">
      <w:pPr>
        <w:pStyle w:val="af1"/>
        <w:rPr>
          <w:rFonts w:hint="cs"/>
          <w:rtl/>
        </w:rPr>
      </w:pPr>
      <w:r>
        <w:rPr>
          <w:rtl/>
        </w:rPr>
        <w:t>היו"ר</w:t>
      </w:r>
      <w:r>
        <w:rPr>
          <w:rFonts w:hint="cs"/>
          <w:rtl/>
        </w:rPr>
        <w:t xml:space="preserve"> ראובן ריבלין:</w:t>
      </w:r>
    </w:p>
    <w:p w14:paraId="522D6705" w14:textId="77777777" w:rsidR="00000000" w:rsidRDefault="00162D07">
      <w:pPr>
        <w:pStyle w:val="a0"/>
        <w:rPr>
          <w:rFonts w:hint="cs"/>
          <w:rtl/>
        </w:rPr>
      </w:pPr>
    </w:p>
    <w:p w14:paraId="32D602A2" w14:textId="77777777" w:rsidR="00000000" w:rsidRDefault="00162D07">
      <w:pPr>
        <w:pStyle w:val="a0"/>
        <w:rPr>
          <w:rFonts w:hint="cs"/>
          <w:rtl/>
        </w:rPr>
      </w:pPr>
      <w:r>
        <w:rPr>
          <w:rFonts w:hint="cs"/>
          <w:rtl/>
        </w:rPr>
        <w:t xml:space="preserve">לא </w:t>
      </w:r>
      <w:r>
        <w:rPr>
          <w:rFonts w:hint="eastAsia"/>
          <w:rtl/>
        </w:rPr>
        <w:t>–</w:t>
      </w:r>
      <w:r>
        <w:rPr>
          <w:rFonts w:hint="cs"/>
          <w:rtl/>
        </w:rPr>
        <w:t xml:space="preserve"> בבקשה. </w:t>
      </w:r>
    </w:p>
    <w:p w14:paraId="572FD632" w14:textId="77777777" w:rsidR="00000000" w:rsidRDefault="00162D07">
      <w:pPr>
        <w:pStyle w:val="a0"/>
        <w:rPr>
          <w:rtl/>
        </w:rPr>
      </w:pPr>
    </w:p>
    <w:p w14:paraId="613911BB" w14:textId="77777777" w:rsidR="00000000" w:rsidRDefault="00162D07">
      <w:pPr>
        <w:pStyle w:val="ab"/>
        <w:bidi/>
        <w:rPr>
          <w:rFonts w:hint="cs"/>
          <w:rtl/>
        </w:rPr>
      </w:pPr>
      <w:r>
        <w:rPr>
          <w:rFonts w:hint="cs"/>
          <w:rtl/>
        </w:rPr>
        <w:t>הצבעה</w:t>
      </w:r>
    </w:p>
    <w:p w14:paraId="656A1D68" w14:textId="77777777" w:rsidR="00000000" w:rsidRDefault="00162D07">
      <w:pPr>
        <w:pStyle w:val="a0"/>
        <w:rPr>
          <w:rFonts w:hint="cs"/>
          <w:rtl/>
        </w:rPr>
      </w:pPr>
    </w:p>
    <w:p w14:paraId="32F6FCE4" w14:textId="77777777" w:rsidR="00000000" w:rsidRDefault="00162D07">
      <w:pPr>
        <w:pStyle w:val="ad"/>
        <w:bidi/>
        <w:rPr>
          <w:rFonts w:hint="cs"/>
          <w:rtl/>
        </w:rPr>
      </w:pPr>
      <w:r>
        <w:rPr>
          <w:rFonts w:hint="cs"/>
          <w:rtl/>
        </w:rPr>
        <w:t xml:space="preserve">ההסתייגות של חברי הכנסת אופיר פינס-פז ואברהם בורג לסעיף 11 לא נתקבלה. </w:t>
      </w:r>
    </w:p>
    <w:p w14:paraId="48509610" w14:textId="77777777" w:rsidR="00000000" w:rsidRDefault="00162D07">
      <w:pPr>
        <w:pStyle w:val="ad"/>
        <w:bidi/>
        <w:rPr>
          <w:rFonts w:hint="cs"/>
          <w:rtl/>
        </w:rPr>
      </w:pPr>
      <w:r>
        <w:rPr>
          <w:rFonts w:hint="cs"/>
          <w:rtl/>
        </w:rPr>
        <w:tab/>
      </w:r>
    </w:p>
    <w:p w14:paraId="5699B87B" w14:textId="77777777" w:rsidR="00000000" w:rsidRDefault="00162D07">
      <w:pPr>
        <w:pStyle w:val="af1"/>
        <w:rPr>
          <w:rFonts w:hint="cs"/>
          <w:rtl/>
        </w:rPr>
      </w:pPr>
      <w:r>
        <w:rPr>
          <w:rtl/>
        </w:rPr>
        <w:t>היו"ר</w:t>
      </w:r>
      <w:r>
        <w:rPr>
          <w:rFonts w:hint="cs"/>
          <w:rtl/>
        </w:rPr>
        <w:t xml:space="preserve"> ראובן ריבלין:</w:t>
      </w:r>
    </w:p>
    <w:p w14:paraId="62472A43" w14:textId="77777777" w:rsidR="00000000" w:rsidRDefault="00162D07">
      <w:pPr>
        <w:pStyle w:val="a0"/>
        <w:ind w:firstLine="0"/>
        <w:rPr>
          <w:rFonts w:hint="cs"/>
          <w:rtl/>
        </w:rPr>
      </w:pPr>
    </w:p>
    <w:p w14:paraId="5F2D358A" w14:textId="77777777" w:rsidR="00000000" w:rsidRDefault="00162D07">
      <w:pPr>
        <w:pStyle w:val="a0"/>
        <w:ind w:firstLine="0"/>
        <w:rPr>
          <w:rFonts w:hint="cs"/>
          <w:rtl/>
        </w:rPr>
      </w:pPr>
      <w:r>
        <w:rPr>
          <w:rFonts w:hint="cs"/>
          <w:rtl/>
        </w:rPr>
        <w:t xml:space="preserve"> </w:t>
      </w:r>
      <w:r>
        <w:rPr>
          <w:rFonts w:hint="cs"/>
          <w:rtl/>
        </w:rPr>
        <w:tab/>
        <w:t xml:space="preserve">ההצעה לא נתקבלה. </w:t>
      </w:r>
    </w:p>
    <w:p w14:paraId="646BC9DE" w14:textId="77777777" w:rsidR="00000000" w:rsidRDefault="00162D07">
      <w:pPr>
        <w:pStyle w:val="a0"/>
        <w:rPr>
          <w:rFonts w:hint="cs"/>
          <w:rtl/>
        </w:rPr>
      </w:pPr>
    </w:p>
    <w:p w14:paraId="162C4894" w14:textId="77777777" w:rsidR="00000000" w:rsidRDefault="00162D07">
      <w:pPr>
        <w:pStyle w:val="a0"/>
        <w:rPr>
          <w:rFonts w:hint="cs"/>
          <w:rtl/>
        </w:rPr>
      </w:pPr>
      <w:r>
        <w:rPr>
          <w:rFonts w:hint="cs"/>
          <w:rtl/>
        </w:rPr>
        <w:t xml:space="preserve">לסעיף 12 אין הסתייגויות. </w:t>
      </w:r>
    </w:p>
    <w:p w14:paraId="3BE92411" w14:textId="77777777" w:rsidR="00000000" w:rsidRDefault="00162D07">
      <w:pPr>
        <w:pStyle w:val="a0"/>
        <w:rPr>
          <w:rFonts w:hint="cs"/>
          <w:rtl/>
        </w:rPr>
      </w:pPr>
    </w:p>
    <w:p w14:paraId="7A1972E5" w14:textId="77777777" w:rsidR="00000000" w:rsidRDefault="00162D07">
      <w:pPr>
        <w:pStyle w:val="a0"/>
        <w:rPr>
          <w:rFonts w:hint="cs"/>
          <w:rtl/>
        </w:rPr>
      </w:pPr>
      <w:r>
        <w:rPr>
          <w:rFonts w:hint="cs"/>
          <w:rtl/>
        </w:rPr>
        <w:t>רבותי, נא להצביע על סעיפים 11 ו-12 כהצעת הוועדה. מי בע</w:t>
      </w:r>
      <w:r>
        <w:rPr>
          <w:rFonts w:hint="cs"/>
          <w:rtl/>
        </w:rPr>
        <w:t>ד? מי נגד?</w:t>
      </w:r>
    </w:p>
    <w:p w14:paraId="3D59A969" w14:textId="77777777" w:rsidR="00000000" w:rsidRDefault="00162D07">
      <w:pPr>
        <w:pStyle w:val="a0"/>
        <w:rPr>
          <w:rFonts w:hint="cs"/>
          <w:rtl/>
        </w:rPr>
      </w:pPr>
    </w:p>
    <w:p w14:paraId="33C5027A" w14:textId="77777777" w:rsidR="00000000" w:rsidRDefault="00162D07">
      <w:pPr>
        <w:pStyle w:val="ab"/>
        <w:bidi/>
        <w:rPr>
          <w:rFonts w:hint="cs"/>
          <w:rtl/>
        </w:rPr>
      </w:pPr>
      <w:r>
        <w:rPr>
          <w:rFonts w:hint="cs"/>
          <w:rtl/>
        </w:rPr>
        <w:t>הצבעה מס' 14</w:t>
      </w:r>
    </w:p>
    <w:p w14:paraId="27FCDA4A" w14:textId="77777777" w:rsidR="00000000" w:rsidRDefault="00162D07">
      <w:pPr>
        <w:pStyle w:val="a0"/>
        <w:rPr>
          <w:rFonts w:hint="cs"/>
          <w:rtl/>
        </w:rPr>
      </w:pPr>
    </w:p>
    <w:p w14:paraId="2A4F05CD" w14:textId="77777777" w:rsidR="00000000" w:rsidRDefault="00162D07">
      <w:pPr>
        <w:pStyle w:val="ac"/>
        <w:bidi/>
        <w:rPr>
          <w:rFonts w:hint="cs"/>
          <w:rtl/>
        </w:rPr>
      </w:pPr>
      <w:r>
        <w:rPr>
          <w:rFonts w:hint="cs"/>
          <w:rtl/>
        </w:rPr>
        <w:t>בעד סעיפים 11-12, כהצעת הוועדה - 39</w:t>
      </w:r>
    </w:p>
    <w:p w14:paraId="349E56CD" w14:textId="77777777" w:rsidR="00000000" w:rsidRDefault="00162D07">
      <w:pPr>
        <w:pStyle w:val="ac"/>
        <w:bidi/>
        <w:ind w:left="2160" w:firstLine="720"/>
        <w:jc w:val="left"/>
        <w:rPr>
          <w:rFonts w:hint="cs"/>
          <w:rtl/>
        </w:rPr>
      </w:pPr>
      <w:r>
        <w:rPr>
          <w:rFonts w:hint="cs"/>
          <w:rtl/>
        </w:rPr>
        <w:t xml:space="preserve">                נגד - 4</w:t>
      </w:r>
    </w:p>
    <w:p w14:paraId="3974BB55" w14:textId="77777777" w:rsidR="00000000" w:rsidRDefault="00162D07">
      <w:pPr>
        <w:pStyle w:val="ac"/>
        <w:bidi/>
        <w:ind w:left="2880" w:firstLine="720"/>
        <w:jc w:val="left"/>
        <w:rPr>
          <w:rFonts w:hint="cs"/>
          <w:rtl/>
        </w:rPr>
      </w:pPr>
      <w:r>
        <w:rPr>
          <w:rFonts w:hint="cs"/>
          <w:rtl/>
        </w:rPr>
        <w:t>נמנעים - 6</w:t>
      </w:r>
    </w:p>
    <w:p w14:paraId="4E4382F2" w14:textId="77777777" w:rsidR="00000000" w:rsidRDefault="00162D07">
      <w:pPr>
        <w:pStyle w:val="ad"/>
        <w:bidi/>
        <w:rPr>
          <w:rFonts w:hint="cs"/>
          <w:rtl/>
        </w:rPr>
      </w:pPr>
      <w:r>
        <w:rPr>
          <w:rFonts w:hint="cs"/>
          <w:rtl/>
        </w:rPr>
        <w:t xml:space="preserve">סעיפים 11-12, כהצעת הוועדה, נתקבלו. </w:t>
      </w:r>
    </w:p>
    <w:p w14:paraId="0F035A4E" w14:textId="77777777" w:rsidR="00000000" w:rsidRDefault="00162D07">
      <w:pPr>
        <w:pStyle w:val="af1"/>
        <w:rPr>
          <w:rFonts w:hint="cs"/>
          <w:rtl/>
        </w:rPr>
      </w:pPr>
    </w:p>
    <w:p w14:paraId="0EAC1464" w14:textId="77777777" w:rsidR="00000000" w:rsidRDefault="00162D07">
      <w:pPr>
        <w:pStyle w:val="af1"/>
        <w:rPr>
          <w:rFonts w:hint="cs"/>
          <w:rtl/>
        </w:rPr>
      </w:pPr>
      <w:r>
        <w:rPr>
          <w:rtl/>
        </w:rPr>
        <w:t>היו"ר</w:t>
      </w:r>
      <w:r>
        <w:rPr>
          <w:rFonts w:hint="cs"/>
          <w:rtl/>
        </w:rPr>
        <w:t xml:space="preserve"> ראובן ריבלין:</w:t>
      </w:r>
    </w:p>
    <w:p w14:paraId="7A9700B0" w14:textId="77777777" w:rsidR="00000000" w:rsidRDefault="00162D07">
      <w:pPr>
        <w:pStyle w:val="a0"/>
        <w:rPr>
          <w:rtl/>
        </w:rPr>
      </w:pPr>
    </w:p>
    <w:p w14:paraId="0E026144" w14:textId="77777777" w:rsidR="00000000" w:rsidRDefault="00162D07">
      <w:pPr>
        <w:pStyle w:val="a0"/>
        <w:rPr>
          <w:rFonts w:hint="cs"/>
          <w:rtl/>
        </w:rPr>
      </w:pPr>
      <w:r>
        <w:rPr>
          <w:rFonts w:hint="cs"/>
          <w:rtl/>
        </w:rPr>
        <w:t>39 בעד, ארבעה נגד, שישה נמנעים. אני קובע שסעיפים 11 ו-12 נתקבלו כהצעת הוועדה.</w:t>
      </w:r>
    </w:p>
    <w:p w14:paraId="0C5A34F7" w14:textId="77777777" w:rsidR="00000000" w:rsidRDefault="00162D07">
      <w:pPr>
        <w:pStyle w:val="a0"/>
        <w:rPr>
          <w:rFonts w:hint="cs"/>
          <w:rtl/>
        </w:rPr>
      </w:pPr>
    </w:p>
    <w:p w14:paraId="7BAE913D" w14:textId="77777777" w:rsidR="00000000" w:rsidRDefault="00162D07">
      <w:pPr>
        <w:pStyle w:val="af0"/>
        <w:rPr>
          <w:rtl/>
        </w:rPr>
      </w:pPr>
      <w:r>
        <w:rPr>
          <w:rFonts w:hint="eastAsia"/>
          <w:rtl/>
        </w:rPr>
        <w:t>אופיר</w:t>
      </w:r>
      <w:r>
        <w:rPr>
          <w:rtl/>
        </w:rPr>
        <w:t xml:space="preserve"> פינס-פז (העבודה</w:t>
      </w:r>
      <w:r>
        <w:rPr>
          <w:rtl/>
        </w:rPr>
        <w:t>-מימד):</w:t>
      </w:r>
    </w:p>
    <w:p w14:paraId="7306C320" w14:textId="77777777" w:rsidR="00000000" w:rsidRDefault="00162D07">
      <w:pPr>
        <w:pStyle w:val="a0"/>
        <w:rPr>
          <w:rFonts w:hint="cs"/>
          <w:rtl/>
        </w:rPr>
      </w:pPr>
    </w:p>
    <w:p w14:paraId="6578871A" w14:textId="77777777" w:rsidR="00000000" w:rsidRDefault="00162D07">
      <w:pPr>
        <w:pStyle w:val="a0"/>
        <w:rPr>
          <w:rFonts w:hint="cs"/>
          <w:rtl/>
        </w:rPr>
      </w:pPr>
      <w:r>
        <w:rPr>
          <w:rFonts w:hint="cs"/>
          <w:rtl/>
        </w:rPr>
        <w:t xml:space="preserve">אדוני היושב-ראש, הגעתי למסקנה שאין לי סיכוי </w:t>
      </w:r>
      <w:r>
        <w:rPr>
          <w:rFonts w:hint="eastAsia"/>
          <w:rtl/>
        </w:rPr>
        <w:t>–</w:t>
      </w:r>
      <w:r>
        <w:rPr>
          <w:rFonts w:hint="cs"/>
          <w:rtl/>
        </w:rPr>
        <w:t xml:space="preserve"> אני מוותר על יתר ההסתייגויות. </w:t>
      </w:r>
    </w:p>
    <w:p w14:paraId="5BE3E09D" w14:textId="77777777" w:rsidR="00000000" w:rsidRDefault="00162D07">
      <w:pPr>
        <w:pStyle w:val="a0"/>
        <w:rPr>
          <w:rFonts w:hint="cs"/>
          <w:rtl/>
        </w:rPr>
      </w:pPr>
    </w:p>
    <w:p w14:paraId="502CBDA7" w14:textId="77777777" w:rsidR="00000000" w:rsidRDefault="00162D07">
      <w:pPr>
        <w:pStyle w:val="af1"/>
        <w:rPr>
          <w:rFonts w:hint="cs"/>
          <w:rtl/>
        </w:rPr>
      </w:pPr>
      <w:r>
        <w:rPr>
          <w:rtl/>
        </w:rPr>
        <w:t>היו"ר</w:t>
      </w:r>
      <w:r>
        <w:rPr>
          <w:rFonts w:hint="cs"/>
          <w:rtl/>
        </w:rPr>
        <w:t xml:space="preserve"> ראובן ריבלין:</w:t>
      </w:r>
    </w:p>
    <w:p w14:paraId="5F74889B" w14:textId="77777777" w:rsidR="00000000" w:rsidRDefault="00162D07">
      <w:pPr>
        <w:pStyle w:val="a0"/>
        <w:rPr>
          <w:rFonts w:hint="cs"/>
          <w:rtl/>
        </w:rPr>
      </w:pPr>
    </w:p>
    <w:p w14:paraId="14A99374" w14:textId="77777777" w:rsidR="00000000" w:rsidRDefault="00162D07">
      <w:pPr>
        <w:pStyle w:val="a0"/>
        <w:rPr>
          <w:rFonts w:hint="cs"/>
          <w:rtl/>
        </w:rPr>
      </w:pPr>
      <w:r>
        <w:rPr>
          <w:rFonts w:hint="cs"/>
          <w:rtl/>
        </w:rPr>
        <w:t xml:space="preserve">סעיף 13 - חברת הכנסת גלאון, האם גברתי מבקשת להצביע? </w:t>
      </w:r>
    </w:p>
    <w:p w14:paraId="488A8742" w14:textId="77777777" w:rsidR="00000000" w:rsidRDefault="00162D07">
      <w:pPr>
        <w:pStyle w:val="a0"/>
        <w:ind w:firstLine="0"/>
        <w:rPr>
          <w:rFonts w:hint="cs"/>
          <w:rtl/>
        </w:rPr>
      </w:pPr>
    </w:p>
    <w:p w14:paraId="0573B8B6" w14:textId="77777777" w:rsidR="00000000" w:rsidRDefault="00162D07">
      <w:pPr>
        <w:pStyle w:val="af0"/>
        <w:rPr>
          <w:rtl/>
        </w:rPr>
      </w:pPr>
      <w:r>
        <w:rPr>
          <w:rFonts w:hint="eastAsia"/>
          <w:rtl/>
        </w:rPr>
        <w:t>זהבה</w:t>
      </w:r>
      <w:r>
        <w:rPr>
          <w:rtl/>
        </w:rPr>
        <w:t xml:space="preserve"> גלאון (מרצ):</w:t>
      </w:r>
    </w:p>
    <w:p w14:paraId="4381C767" w14:textId="77777777" w:rsidR="00000000" w:rsidRDefault="00162D07">
      <w:pPr>
        <w:pStyle w:val="a0"/>
        <w:rPr>
          <w:rFonts w:hint="cs"/>
          <w:rtl/>
        </w:rPr>
      </w:pPr>
    </w:p>
    <w:p w14:paraId="64CB977A" w14:textId="77777777" w:rsidR="00000000" w:rsidRDefault="00162D07">
      <w:pPr>
        <w:pStyle w:val="a0"/>
        <w:rPr>
          <w:rFonts w:hint="cs"/>
          <w:rtl/>
        </w:rPr>
      </w:pPr>
      <w:r>
        <w:rPr>
          <w:rFonts w:hint="cs"/>
          <w:rtl/>
        </w:rPr>
        <w:t xml:space="preserve"> הגעתי למסקנה של אופיר פינס. </w:t>
      </w:r>
    </w:p>
    <w:p w14:paraId="717F1416" w14:textId="77777777" w:rsidR="00000000" w:rsidRDefault="00162D07">
      <w:pPr>
        <w:pStyle w:val="a0"/>
        <w:rPr>
          <w:rFonts w:hint="cs"/>
          <w:rtl/>
        </w:rPr>
      </w:pPr>
    </w:p>
    <w:p w14:paraId="333277FE" w14:textId="77777777" w:rsidR="00000000" w:rsidRDefault="00162D07">
      <w:pPr>
        <w:pStyle w:val="af1"/>
        <w:rPr>
          <w:rFonts w:hint="cs"/>
          <w:rtl/>
        </w:rPr>
      </w:pPr>
      <w:r>
        <w:rPr>
          <w:rtl/>
        </w:rPr>
        <w:t>היו"ר</w:t>
      </w:r>
      <w:r>
        <w:rPr>
          <w:rFonts w:hint="cs"/>
          <w:rtl/>
        </w:rPr>
        <w:t xml:space="preserve"> ראובן ריבלין.</w:t>
      </w:r>
    </w:p>
    <w:p w14:paraId="3232299C" w14:textId="77777777" w:rsidR="00000000" w:rsidRDefault="00162D07">
      <w:pPr>
        <w:pStyle w:val="a0"/>
        <w:rPr>
          <w:rtl/>
        </w:rPr>
      </w:pPr>
    </w:p>
    <w:p w14:paraId="49731372" w14:textId="77777777" w:rsidR="00000000" w:rsidRDefault="00162D07">
      <w:pPr>
        <w:pStyle w:val="a0"/>
        <w:rPr>
          <w:rFonts w:hint="cs"/>
          <w:rtl/>
        </w:rPr>
      </w:pPr>
      <w:r>
        <w:rPr>
          <w:rFonts w:hint="cs"/>
          <w:rtl/>
        </w:rPr>
        <w:t>גם את מסירה. אתם מסירים</w:t>
      </w:r>
      <w:r>
        <w:rPr>
          <w:rFonts w:hint="cs"/>
          <w:rtl/>
        </w:rPr>
        <w:t xml:space="preserve"> את כל ההסתייגויות. חבר הכנסת נסים זאב, האם גם אדוני כבר מסיר את כל ההסתייגויות?</w:t>
      </w:r>
    </w:p>
    <w:p w14:paraId="5EBDEB15" w14:textId="77777777" w:rsidR="00000000" w:rsidRDefault="00162D07">
      <w:pPr>
        <w:pStyle w:val="a0"/>
        <w:ind w:firstLine="0"/>
        <w:rPr>
          <w:rFonts w:hint="cs"/>
          <w:rtl/>
        </w:rPr>
      </w:pPr>
    </w:p>
    <w:p w14:paraId="36F06955" w14:textId="77777777" w:rsidR="00000000" w:rsidRDefault="00162D07">
      <w:pPr>
        <w:pStyle w:val="af0"/>
        <w:rPr>
          <w:rtl/>
        </w:rPr>
      </w:pPr>
      <w:r>
        <w:rPr>
          <w:rFonts w:hint="eastAsia"/>
          <w:rtl/>
        </w:rPr>
        <w:t>נסים</w:t>
      </w:r>
      <w:r>
        <w:rPr>
          <w:rtl/>
        </w:rPr>
        <w:t xml:space="preserve"> זאב (ש"ס):</w:t>
      </w:r>
    </w:p>
    <w:p w14:paraId="4005C083" w14:textId="77777777" w:rsidR="00000000" w:rsidRDefault="00162D07">
      <w:pPr>
        <w:pStyle w:val="a0"/>
        <w:ind w:firstLine="0"/>
        <w:rPr>
          <w:rFonts w:hint="cs"/>
          <w:rtl/>
        </w:rPr>
      </w:pPr>
    </w:p>
    <w:p w14:paraId="37B74B3D" w14:textId="77777777" w:rsidR="00000000" w:rsidRDefault="00162D07">
      <w:pPr>
        <w:pStyle w:val="a0"/>
        <w:ind w:firstLine="0"/>
        <w:rPr>
          <w:rFonts w:hint="cs"/>
          <w:rtl/>
        </w:rPr>
      </w:pPr>
      <w:r>
        <w:rPr>
          <w:rFonts w:hint="cs"/>
          <w:rtl/>
        </w:rPr>
        <w:t xml:space="preserve"> </w:t>
      </w:r>
      <w:r>
        <w:rPr>
          <w:rFonts w:hint="cs"/>
          <w:rtl/>
        </w:rPr>
        <w:tab/>
        <w:t xml:space="preserve">לא, אני מבקש הצבעה שמית. </w:t>
      </w:r>
    </w:p>
    <w:p w14:paraId="0DCE4159" w14:textId="77777777" w:rsidR="00000000" w:rsidRDefault="00162D07">
      <w:pPr>
        <w:pStyle w:val="a0"/>
        <w:rPr>
          <w:rFonts w:hint="cs"/>
          <w:rtl/>
        </w:rPr>
      </w:pPr>
    </w:p>
    <w:p w14:paraId="3CADB32C" w14:textId="77777777" w:rsidR="00000000" w:rsidRDefault="00162D07">
      <w:pPr>
        <w:pStyle w:val="af1"/>
        <w:rPr>
          <w:rFonts w:hint="cs"/>
          <w:rtl/>
        </w:rPr>
      </w:pPr>
      <w:r>
        <w:rPr>
          <w:rtl/>
        </w:rPr>
        <w:t>היו"ר</w:t>
      </w:r>
      <w:r>
        <w:rPr>
          <w:rFonts w:hint="cs"/>
          <w:rtl/>
        </w:rPr>
        <w:t xml:space="preserve"> ראובן ריבלין:</w:t>
      </w:r>
    </w:p>
    <w:p w14:paraId="6EBF6F88" w14:textId="77777777" w:rsidR="00000000" w:rsidRDefault="00162D07">
      <w:pPr>
        <w:pStyle w:val="a0"/>
        <w:rPr>
          <w:rFonts w:hint="cs"/>
          <w:rtl/>
        </w:rPr>
      </w:pPr>
    </w:p>
    <w:p w14:paraId="4126985C" w14:textId="77777777" w:rsidR="00000000" w:rsidRDefault="00162D07">
      <w:pPr>
        <w:pStyle w:val="a0"/>
        <w:rPr>
          <w:rFonts w:hint="cs"/>
          <w:rtl/>
        </w:rPr>
      </w:pPr>
      <w:r>
        <w:rPr>
          <w:rFonts w:hint="cs"/>
          <w:rtl/>
        </w:rPr>
        <w:t>אדוני יגיש לי 20 חתימות, ואני אשקול את האפשרות. חבר הכנסת נסים זאב, אתה אחד האנשים היותר משתתפים והיותר מתמ</w:t>
      </w:r>
      <w:r>
        <w:rPr>
          <w:rFonts w:hint="cs"/>
          <w:rtl/>
        </w:rPr>
        <w:t>ידים בכנסת, ואדוני לא יודע שצריכים להגיש 20 חתימות בעד הצבעה שמית? האם אדוני עושה "מסחרה" מההצבעה?</w:t>
      </w:r>
    </w:p>
    <w:p w14:paraId="00AFE741" w14:textId="77777777" w:rsidR="00000000" w:rsidRDefault="00162D07">
      <w:pPr>
        <w:pStyle w:val="a0"/>
        <w:rPr>
          <w:rFonts w:hint="cs"/>
          <w:rtl/>
        </w:rPr>
      </w:pPr>
    </w:p>
    <w:p w14:paraId="77475651" w14:textId="77777777" w:rsidR="00000000" w:rsidRDefault="00162D07">
      <w:pPr>
        <w:pStyle w:val="af0"/>
        <w:rPr>
          <w:rtl/>
        </w:rPr>
      </w:pPr>
      <w:r>
        <w:rPr>
          <w:rFonts w:hint="eastAsia"/>
          <w:rtl/>
        </w:rPr>
        <w:t>נסים</w:t>
      </w:r>
      <w:r>
        <w:rPr>
          <w:rtl/>
        </w:rPr>
        <w:t xml:space="preserve"> זאב (ש"ס):</w:t>
      </w:r>
    </w:p>
    <w:p w14:paraId="06C759FE" w14:textId="77777777" w:rsidR="00000000" w:rsidRDefault="00162D07">
      <w:pPr>
        <w:pStyle w:val="a0"/>
        <w:rPr>
          <w:rFonts w:hint="cs"/>
          <w:rtl/>
        </w:rPr>
      </w:pPr>
    </w:p>
    <w:p w14:paraId="28D407F8" w14:textId="77777777" w:rsidR="00000000" w:rsidRDefault="00162D07">
      <w:pPr>
        <w:pStyle w:val="a0"/>
        <w:rPr>
          <w:rFonts w:hint="cs"/>
          <w:rtl/>
        </w:rPr>
      </w:pPr>
      <w:r>
        <w:rPr>
          <w:rFonts w:hint="cs"/>
          <w:rtl/>
        </w:rPr>
        <w:t xml:space="preserve">אני מבקש - - - </w:t>
      </w:r>
    </w:p>
    <w:p w14:paraId="69426C63" w14:textId="77777777" w:rsidR="00000000" w:rsidRDefault="00162D07">
      <w:pPr>
        <w:pStyle w:val="a0"/>
        <w:rPr>
          <w:rFonts w:hint="cs"/>
          <w:rtl/>
        </w:rPr>
      </w:pPr>
    </w:p>
    <w:p w14:paraId="3445141E" w14:textId="77777777" w:rsidR="00000000" w:rsidRDefault="00162D07">
      <w:pPr>
        <w:pStyle w:val="af1"/>
        <w:rPr>
          <w:rFonts w:hint="cs"/>
          <w:rtl/>
        </w:rPr>
      </w:pPr>
      <w:r>
        <w:rPr>
          <w:rtl/>
        </w:rPr>
        <w:t>היו"ר</w:t>
      </w:r>
      <w:r>
        <w:rPr>
          <w:rFonts w:hint="cs"/>
          <w:rtl/>
        </w:rPr>
        <w:t xml:space="preserve"> ראובן ריבלין:</w:t>
      </w:r>
    </w:p>
    <w:p w14:paraId="592189EE" w14:textId="77777777" w:rsidR="00000000" w:rsidRDefault="00162D07">
      <w:pPr>
        <w:pStyle w:val="a0"/>
        <w:rPr>
          <w:rFonts w:hint="cs"/>
          <w:rtl/>
        </w:rPr>
      </w:pPr>
    </w:p>
    <w:p w14:paraId="76B550CA" w14:textId="77777777" w:rsidR="00000000" w:rsidRDefault="00162D07">
      <w:pPr>
        <w:pStyle w:val="a0"/>
        <w:rPr>
          <w:rFonts w:hint="cs"/>
          <w:rtl/>
        </w:rPr>
      </w:pPr>
      <w:r>
        <w:rPr>
          <w:rFonts w:hint="cs"/>
          <w:rtl/>
        </w:rPr>
        <w:t>חבר הכנסת נסים זאב, יש לי שאלה אליך: האם אדוני מסיר את הסתייגויותיו?</w:t>
      </w:r>
    </w:p>
    <w:p w14:paraId="24E953B7" w14:textId="77777777" w:rsidR="00000000" w:rsidRDefault="00162D07">
      <w:pPr>
        <w:pStyle w:val="a0"/>
        <w:rPr>
          <w:rFonts w:hint="cs"/>
          <w:rtl/>
        </w:rPr>
      </w:pPr>
    </w:p>
    <w:p w14:paraId="263D508D" w14:textId="77777777" w:rsidR="00000000" w:rsidRDefault="00162D07">
      <w:pPr>
        <w:pStyle w:val="af0"/>
        <w:rPr>
          <w:rtl/>
        </w:rPr>
      </w:pPr>
      <w:r>
        <w:rPr>
          <w:rFonts w:hint="eastAsia"/>
          <w:rtl/>
        </w:rPr>
        <w:t>נסים</w:t>
      </w:r>
      <w:r>
        <w:rPr>
          <w:rtl/>
        </w:rPr>
        <w:t xml:space="preserve"> זאב (ש"ס):</w:t>
      </w:r>
    </w:p>
    <w:p w14:paraId="1947E620" w14:textId="77777777" w:rsidR="00000000" w:rsidRDefault="00162D07">
      <w:pPr>
        <w:pStyle w:val="a0"/>
        <w:rPr>
          <w:rFonts w:hint="cs"/>
          <w:rtl/>
        </w:rPr>
      </w:pPr>
    </w:p>
    <w:p w14:paraId="7654163D" w14:textId="77777777" w:rsidR="00000000" w:rsidRDefault="00162D07">
      <w:pPr>
        <w:pStyle w:val="a0"/>
        <w:rPr>
          <w:rFonts w:hint="cs"/>
          <w:rtl/>
        </w:rPr>
      </w:pPr>
      <w:r>
        <w:rPr>
          <w:rFonts w:hint="cs"/>
          <w:rtl/>
        </w:rPr>
        <w:t xml:space="preserve">לא, לא. </w:t>
      </w:r>
    </w:p>
    <w:p w14:paraId="12E62058" w14:textId="77777777" w:rsidR="00000000" w:rsidRDefault="00162D07">
      <w:pPr>
        <w:pStyle w:val="a0"/>
        <w:rPr>
          <w:rFonts w:hint="cs"/>
          <w:rtl/>
        </w:rPr>
      </w:pPr>
    </w:p>
    <w:p w14:paraId="21737EF3" w14:textId="77777777" w:rsidR="00000000" w:rsidRDefault="00162D07">
      <w:pPr>
        <w:pStyle w:val="af1"/>
        <w:rPr>
          <w:rFonts w:hint="cs"/>
          <w:rtl/>
        </w:rPr>
      </w:pPr>
      <w:r>
        <w:rPr>
          <w:rtl/>
        </w:rPr>
        <w:t>היו"</w:t>
      </w:r>
      <w:r>
        <w:rPr>
          <w:rtl/>
        </w:rPr>
        <w:t>ר</w:t>
      </w:r>
      <w:r>
        <w:rPr>
          <w:rFonts w:hint="cs"/>
          <w:rtl/>
        </w:rPr>
        <w:t xml:space="preserve"> ראובן ריבלין:</w:t>
      </w:r>
    </w:p>
    <w:p w14:paraId="66DA05D8" w14:textId="77777777" w:rsidR="00000000" w:rsidRDefault="00162D07">
      <w:pPr>
        <w:pStyle w:val="a0"/>
        <w:rPr>
          <w:rtl/>
        </w:rPr>
      </w:pPr>
    </w:p>
    <w:p w14:paraId="551F19F1" w14:textId="77777777" w:rsidR="00000000" w:rsidRDefault="00162D07">
      <w:pPr>
        <w:pStyle w:val="a0"/>
        <w:rPr>
          <w:rFonts w:hint="cs"/>
          <w:rtl/>
        </w:rPr>
      </w:pPr>
      <w:r>
        <w:rPr>
          <w:rFonts w:hint="cs"/>
          <w:rtl/>
        </w:rPr>
        <w:t xml:space="preserve">תודה רבה. </w:t>
      </w:r>
    </w:p>
    <w:p w14:paraId="253310AA" w14:textId="77777777" w:rsidR="00000000" w:rsidRDefault="00162D07">
      <w:pPr>
        <w:pStyle w:val="a0"/>
        <w:rPr>
          <w:rFonts w:hint="cs"/>
          <w:rtl/>
        </w:rPr>
      </w:pPr>
    </w:p>
    <w:p w14:paraId="331302A1" w14:textId="77777777" w:rsidR="00000000" w:rsidRDefault="00162D07">
      <w:pPr>
        <w:pStyle w:val="a0"/>
        <w:rPr>
          <w:rFonts w:hint="cs"/>
          <w:rtl/>
        </w:rPr>
      </w:pPr>
      <w:r>
        <w:rPr>
          <w:rFonts w:hint="cs"/>
          <w:rtl/>
        </w:rPr>
        <w:t>לסעיף 13 אין הסתייגויות. נא להצביע - מי בעד הסעיף? מי נגד?</w:t>
      </w:r>
    </w:p>
    <w:p w14:paraId="7B58AF27" w14:textId="77777777" w:rsidR="00000000" w:rsidRDefault="00162D07">
      <w:pPr>
        <w:pStyle w:val="a0"/>
        <w:rPr>
          <w:rFonts w:hint="cs"/>
          <w:rtl/>
        </w:rPr>
      </w:pPr>
    </w:p>
    <w:p w14:paraId="1444751D" w14:textId="77777777" w:rsidR="00000000" w:rsidRDefault="00162D07">
      <w:pPr>
        <w:pStyle w:val="ab"/>
        <w:bidi/>
        <w:rPr>
          <w:rFonts w:hint="cs"/>
          <w:rtl/>
        </w:rPr>
      </w:pPr>
      <w:r>
        <w:rPr>
          <w:rFonts w:hint="cs"/>
          <w:rtl/>
        </w:rPr>
        <w:t>הצבעה מס' 15</w:t>
      </w:r>
    </w:p>
    <w:p w14:paraId="214D9C73" w14:textId="77777777" w:rsidR="00000000" w:rsidRDefault="00162D07">
      <w:pPr>
        <w:pStyle w:val="a0"/>
        <w:rPr>
          <w:rFonts w:hint="cs"/>
          <w:rtl/>
        </w:rPr>
      </w:pPr>
    </w:p>
    <w:p w14:paraId="3977A31F" w14:textId="77777777" w:rsidR="00000000" w:rsidRDefault="00162D07">
      <w:pPr>
        <w:pStyle w:val="ac"/>
        <w:bidi/>
        <w:rPr>
          <w:rFonts w:hint="cs"/>
          <w:rtl/>
        </w:rPr>
      </w:pPr>
      <w:r>
        <w:rPr>
          <w:rFonts w:hint="cs"/>
          <w:rtl/>
        </w:rPr>
        <w:t>בעד סעיף 13 - 43</w:t>
      </w:r>
    </w:p>
    <w:p w14:paraId="3DB9B0B5" w14:textId="77777777" w:rsidR="00000000" w:rsidRDefault="00162D07">
      <w:pPr>
        <w:pStyle w:val="ac"/>
        <w:bidi/>
        <w:rPr>
          <w:rFonts w:hint="cs"/>
          <w:rtl/>
        </w:rPr>
      </w:pPr>
      <w:r>
        <w:rPr>
          <w:rFonts w:hint="cs"/>
          <w:rtl/>
        </w:rPr>
        <w:t>נגד - 4</w:t>
      </w:r>
    </w:p>
    <w:p w14:paraId="17BCDE6E" w14:textId="77777777" w:rsidR="00000000" w:rsidRDefault="00162D07">
      <w:pPr>
        <w:pStyle w:val="ac"/>
        <w:bidi/>
        <w:rPr>
          <w:rFonts w:hint="cs"/>
          <w:rtl/>
        </w:rPr>
      </w:pPr>
      <w:r>
        <w:rPr>
          <w:rFonts w:hint="cs"/>
          <w:rtl/>
        </w:rPr>
        <w:t>נמנעים - 6</w:t>
      </w:r>
    </w:p>
    <w:p w14:paraId="43ADF129" w14:textId="77777777" w:rsidR="00000000" w:rsidRDefault="00162D07">
      <w:pPr>
        <w:pStyle w:val="ad"/>
        <w:bidi/>
        <w:rPr>
          <w:rFonts w:hint="cs"/>
          <w:rtl/>
        </w:rPr>
      </w:pPr>
      <w:r>
        <w:rPr>
          <w:rFonts w:hint="cs"/>
          <w:rtl/>
        </w:rPr>
        <w:t>סעיף 13 נתקבל.</w:t>
      </w:r>
    </w:p>
    <w:p w14:paraId="03098B83" w14:textId="77777777" w:rsidR="00000000" w:rsidRDefault="00162D07">
      <w:pPr>
        <w:pStyle w:val="a0"/>
        <w:rPr>
          <w:rFonts w:hint="cs"/>
          <w:rtl/>
        </w:rPr>
      </w:pPr>
    </w:p>
    <w:p w14:paraId="2039DD5C" w14:textId="77777777" w:rsidR="00000000" w:rsidRDefault="00162D07">
      <w:pPr>
        <w:pStyle w:val="af1"/>
        <w:rPr>
          <w:rFonts w:hint="cs"/>
          <w:rtl/>
        </w:rPr>
      </w:pPr>
      <w:r>
        <w:rPr>
          <w:rtl/>
        </w:rPr>
        <w:t>היו"ר</w:t>
      </w:r>
      <w:r>
        <w:rPr>
          <w:rFonts w:hint="cs"/>
          <w:rtl/>
        </w:rPr>
        <w:t xml:space="preserve"> ראובן ריבלין:</w:t>
      </w:r>
    </w:p>
    <w:p w14:paraId="66EDD1D0" w14:textId="77777777" w:rsidR="00000000" w:rsidRDefault="00162D07">
      <w:pPr>
        <w:pStyle w:val="a0"/>
        <w:ind w:firstLine="0"/>
        <w:rPr>
          <w:rFonts w:hint="cs"/>
          <w:rtl/>
        </w:rPr>
      </w:pPr>
    </w:p>
    <w:p w14:paraId="4C96FCAB" w14:textId="77777777" w:rsidR="00000000" w:rsidRDefault="00162D07">
      <w:pPr>
        <w:pStyle w:val="a0"/>
        <w:rPr>
          <w:rFonts w:hint="cs"/>
          <w:rtl/>
        </w:rPr>
      </w:pPr>
      <w:r>
        <w:rPr>
          <w:rFonts w:hint="cs"/>
          <w:rtl/>
        </w:rPr>
        <w:t xml:space="preserve">בעד - 43, נגד - 4, נמנעים - 6.  אני קובע שסעיף 13 נתקבל כהצעת הוועדה. </w:t>
      </w:r>
    </w:p>
    <w:p w14:paraId="5767F95F" w14:textId="77777777" w:rsidR="00000000" w:rsidRDefault="00162D07">
      <w:pPr>
        <w:pStyle w:val="af0"/>
        <w:rPr>
          <w:rFonts w:hint="cs"/>
          <w:rtl/>
        </w:rPr>
      </w:pPr>
    </w:p>
    <w:p w14:paraId="4AD695C4" w14:textId="77777777" w:rsidR="00000000" w:rsidRDefault="00162D07">
      <w:pPr>
        <w:pStyle w:val="af0"/>
        <w:rPr>
          <w:rtl/>
        </w:rPr>
      </w:pPr>
      <w:r>
        <w:rPr>
          <w:rFonts w:hint="eastAsia"/>
          <w:rtl/>
        </w:rPr>
        <w:t>משה</w:t>
      </w:r>
      <w:r>
        <w:rPr>
          <w:rtl/>
        </w:rPr>
        <w:t xml:space="preserve"> גפני</w:t>
      </w:r>
      <w:r>
        <w:rPr>
          <w:rtl/>
        </w:rPr>
        <w:t xml:space="preserve"> (יהדות התורה):</w:t>
      </w:r>
    </w:p>
    <w:p w14:paraId="253C5B65" w14:textId="77777777" w:rsidR="00000000" w:rsidRDefault="00162D07">
      <w:pPr>
        <w:pStyle w:val="a0"/>
        <w:rPr>
          <w:rFonts w:hint="cs"/>
          <w:rtl/>
        </w:rPr>
      </w:pPr>
    </w:p>
    <w:p w14:paraId="178AE758" w14:textId="77777777" w:rsidR="00000000" w:rsidRDefault="00162D07">
      <w:pPr>
        <w:pStyle w:val="a0"/>
        <w:rPr>
          <w:rFonts w:hint="cs"/>
          <w:rtl/>
        </w:rPr>
      </w:pPr>
      <w:r>
        <w:rPr>
          <w:rFonts w:hint="cs"/>
          <w:rtl/>
        </w:rPr>
        <w:t>יש סיבה שאדוני לא אומר מי הנוכחים?</w:t>
      </w:r>
    </w:p>
    <w:p w14:paraId="46D9D08B" w14:textId="77777777" w:rsidR="00000000" w:rsidRDefault="00162D07">
      <w:pPr>
        <w:pStyle w:val="af1"/>
        <w:rPr>
          <w:rFonts w:hint="cs"/>
          <w:b w:val="0"/>
          <w:bCs w:val="0"/>
          <w:u w:val="none"/>
          <w:rtl/>
        </w:rPr>
      </w:pPr>
    </w:p>
    <w:p w14:paraId="2D223977" w14:textId="77777777" w:rsidR="00000000" w:rsidRDefault="00162D07">
      <w:pPr>
        <w:pStyle w:val="af1"/>
        <w:rPr>
          <w:rFonts w:hint="cs"/>
          <w:rtl/>
        </w:rPr>
      </w:pPr>
      <w:r>
        <w:rPr>
          <w:rtl/>
        </w:rPr>
        <w:t>היו"ר</w:t>
      </w:r>
      <w:r>
        <w:rPr>
          <w:rFonts w:hint="cs"/>
          <w:rtl/>
        </w:rPr>
        <w:t xml:space="preserve"> ראובן ריבלין:</w:t>
      </w:r>
    </w:p>
    <w:p w14:paraId="15036353" w14:textId="77777777" w:rsidR="00000000" w:rsidRDefault="00162D07">
      <w:pPr>
        <w:pStyle w:val="a0"/>
        <w:rPr>
          <w:rtl/>
        </w:rPr>
      </w:pPr>
    </w:p>
    <w:p w14:paraId="3E061981" w14:textId="77777777" w:rsidR="00000000" w:rsidRDefault="00162D07">
      <w:pPr>
        <w:pStyle w:val="a0"/>
        <w:rPr>
          <w:rFonts w:hint="cs"/>
          <w:rtl/>
        </w:rPr>
      </w:pPr>
      <w:r>
        <w:rPr>
          <w:rFonts w:hint="cs"/>
          <w:rtl/>
        </w:rPr>
        <w:t xml:space="preserve">אני רק אומר בעד ונגד.  </w:t>
      </w:r>
    </w:p>
    <w:p w14:paraId="0B0D461B" w14:textId="77777777" w:rsidR="00000000" w:rsidRDefault="00162D07">
      <w:pPr>
        <w:pStyle w:val="a0"/>
        <w:rPr>
          <w:rFonts w:hint="cs"/>
          <w:rtl/>
        </w:rPr>
      </w:pPr>
    </w:p>
    <w:p w14:paraId="17471DED" w14:textId="77777777" w:rsidR="00000000" w:rsidRDefault="00162D07">
      <w:pPr>
        <w:pStyle w:val="a0"/>
        <w:rPr>
          <w:rFonts w:hint="cs"/>
          <w:rtl/>
        </w:rPr>
      </w:pPr>
      <w:r>
        <w:rPr>
          <w:rFonts w:hint="cs"/>
          <w:rtl/>
        </w:rPr>
        <w:t xml:space="preserve">ההסתייגות של נסים זאב לסעיף 14 - מי בעד? בהרמת יד </w:t>
      </w:r>
      <w:r>
        <w:rPr>
          <w:rFonts w:hint="eastAsia"/>
          <w:rtl/>
        </w:rPr>
        <w:t>–</w:t>
      </w:r>
      <w:r>
        <w:rPr>
          <w:rFonts w:hint="cs"/>
        </w:rPr>
        <w:t xml:space="preserve"> </w:t>
      </w:r>
      <w:r>
        <w:rPr>
          <w:rFonts w:hint="cs"/>
          <w:rtl/>
        </w:rPr>
        <w:t xml:space="preserve">נא להרים את היד. </w:t>
      </w:r>
    </w:p>
    <w:p w14:paraId="1E53D5B5" w14:textId="77777777" w:rsidR="00000000" w:rsidRDefault="00162D07">
      <w:pPr>
        <w:pStyle w:val="af0"/>
        <w:rPr>
          <w:rtl/>
        </w:rPr>
      </w:pPr>
    </w:p>
    <w:p w14:paraId="113A349C" w14:textId="77777777" w:rsidR="00000000" w:rsidRDefault="00162D07">
      <w:pPr>
        <w:pStyle w:val="af0"/>
        <w:rPr>
          <w:rtl/>
        </w:rPr>
      </w:pPr>
      <w:r>
        <w:rPr>
          <w:rFonts w:hint="eastAsia"/>
          <w:rtl/>
        </w:rPr>
        <w:t>נסים</w:t>
      </w:r>
      <w:r>
        <w:rPr>
          <w:rtl/>
        </w:rPr>
        <w:t xml:space="preserve"> זאב (ש"ס):</w:t>
      </w:r>
    </w:p>
    <w:p w14:paraId="0100EC77" w14:textId="77777777" w:rsidR="00000000" w:rsidRDefault="00162D07">
      <w:pPr>
        <w:pStyle w:val="a0"/>
        <w:rPr>
          <w:rFonts w:hint="cs"/>
          <w:rtl/>
        </w:rPr>
      </w:pPr>
    </w:p>
    <w:p w14:paraId="1B7C2FA7" w14:textId="77777777" w:rsidR="00000000" w:rsidRDefault="00162D07">
      <w:pPr>
        <w:pStyle w:val="a0"/>
        <w:rPr>
          <w:rFonts w:hint="cs"/>
          <w:rtl/>
        </w:rPr>
      </w:pPr>
      <w:r>
        <w:rPr>
          <w:rFonts w:hint="cs"/>
          <w:rtl/>
        </w:rPr>
        <w:t xml:space="preserve">לא, אדוני,  אני רוצה בקומפיוטר. </w:t>
      </w:r>
    </w:p>
    <w:p w14:paraId="063CE9C5" w14:textId="77777777" w:rsidR="00000000" w:rsidRDefault="00162D07">
      <w:pPr>
        <w:pStyle w:val="a0"/>
        <w:rPr>
          <w:rFonts w:hint="cs"/>
          <w:rtl/>
        </w:rPr>
      </w:pPr>
    </w:p>
    <w:p w14:paraId="69E0F036" w14:textId="77777777" w:rsidR="00000000" w:rsidRDefault="00162D07">
      <w:pPr>
        <w:pStyle w:val="af1"/>
        <w:rPr>
          <w:rFonts w:hint="cs"/>
          <w:rtl/>
        </w:rPr>
      </w:pPr>
      <w:r>
        <w:rPr>
          <w:rtl/>
        </w:rPr>
        <w:t>היו"ר</w:t>
      </w:r>
      <w:r>
        <w:rPr>
          <w:rFonts w:hint="cs"/>
          <w:rtl/>
        </w:rPr>
        <w:t xml:space="preserve"> ראובן ריבלין:</w:t>
      </w:r>
    </w:p>
    <w:p w14:paraId="756C2E4E" w14:textId="77777777" w:rsidR="00000000" w:rsidRDefault="00162D07">
      <w:pPr>
        <w:pStyle w:val="a0"/>
        <w:rPr>
          <w:rFonts w:hint="cs"/>
          <w:rtl/>
        </w:rPr>
      </w:pPr>
    </w:p>
    <w:p w14:paraId="52395108" w14:textId="77777777" w:rsidR="00000000" w:rsidRDefault="00162D07">
      <w:pPr>
        <w:pStyle w:val="a0"/>
        <w:rPr>
          <w:rFonts w:hint="cs"/>
          <w:rtl/>
        </w:rPr>
      </w:pPr>
      <w:r>
        <w:rPr>
          <w:rFonts w:hint="cs"/>
          <w:rtl/>
        </w:rPr>
        <w:t>הצבעה אלקטרוני</w:t>
      </w:r>
      <w:r>
        <w:rPr>
          <w:rFonts w:hint="cs"/>
          <w:rtl/>
        </w:rPr>
        <w:t xml:space="preserve">ת </w:t>
      </w:r>
      <w:r>
        <w:rPr>
          <w:rFonts w:hint="eastAsia"/>
          <w:rtl/>
        </w:rPr>
        <w:t>–</w:t>
      </w:r>
      <w:r>
        <w:rPr>
          <w:rFonts w:hint="cs"/>
          <w:rtl/>
        </w:rPr>
        <w:t xml:space="preserve"> אין בעיה, ברצון רב. </w:t>
      </w:r>
    </w:p>
    <w:p w14:paraId="7BE692EB" w14:textId="77777777" w:rsidR="00000000" w:rsidRDefault="00162D07">
      <w:pPr>
        <w:pStyle w:val="a0"/>
        <w:rPr>
          <w:rFonts w:hint="cs"/>
          <w:rtl/>
        </w:rPr>
      </w:pPr>
    </w:p>
    <w:p w14:paraId="579F3A9B" w14:textId="77777777" w:rsidR="00000000" w:rsidRDefault="00162D07">
      <w:pPr>
        <w:pStyle w:val="a0"/>
        <w:rPr>
          <w:rFonts w:hint="cs"/>
          <w:rtl/>
        </w:rPr>
      </w:pPr>
      <w:r>
        <w:rPr>
          <w:rFonts w:hint="cs"/>
          <w:rtl/>
        </w:rPr>
        <w:t xml:space="preserve"> לסעיף 14, הסתייגותו של חבר הכנסת נסים זאב - נא להצביע. מי בעד ההסתייגות? מי נגד? מי נמנע?</w:t>
      </w:r>
    </w:p>
    <w:p w14:paraId="12982241" w14:textId="77777777" w:rsidR="00000000" w:rsidRDefault="00162D07">
      <w:pPr>
        <w:pStyle w:val="a0"/>
        <w:rPr>
          <w:rFonts w:hint="cs"/>
          <w:rtl/>
        </w:rPr>
      </w:pPr>
    </w:p>
    <w:p w14:paraId="7166D833" w14:textId="77777777" w:rsidR="00000000" w:rsidRDefault="00162D07">
      <w:pPr>
        <w:pStyle w:val="ab"/>
        <w:bidi/>
        <w:rPr>
          <w:rFonts w:hint="cs"/>
          <w:rtl/>
        </w:rPr>
      </w:pPr>
      <w:r>
        <w:rPr>
          <w:rFonts w:hint="cs"/>
          <w:rtl/>
        </w:rPr>
        <w:t>הצבעה מס' 16</w:t>
      </w:r>
    </w:p>
    <w:p w14:paraId="11810C66" w14:textId="77777777" w:rsidR="00000000" w:rsidRDefault="00162D07">
      <w:pPr>
        <w:pStyle w:val="a0"/>
        <w:ind w:firstLine="0"/>
        <w:rPr>
          <w:rFonts w:hint="cs"/>
          <w:rtl/>
        </w:rPr>
      </w:pPr>
    </w:p>
    <w:p w14:paraId="1EC55FE0" w14:textId="77777777" w:rsidR="00000000" w:rsidRDefault="00162D07">
      <w:pPr>
        <w:pStyle w:val="ac"/>
        <w:bidi/>
        <w:rPr>
          <w:rFonts w:hint="cs"/>
          <w:rtl/>
        </w:rPr>
      </w:pPr>
      <w:r>
        <w:rPr>
          <w:rFonts w:hint="cs"/>
          <w:rtl/>
        </w:rPr>
        <w:t>בעד ההסתייגות - 8</w:t>
      </w:r>
    </w:p>
    <w:p w14:paraId="14FBDE68" w14:textId="77777777" w:rsidR="00000000" w:rsidRDefault="00162D07">
      <w:pPr>
        <w:pStyle w:val="ac"/>
        <w:bidi/>
        <w:rPr>
          <w:rFonts w:hint="cs"/>
          <w:rtl/>
        </w:rPr>
      </w:pPr>
      <w:r>
        <w:rPr>
          <w:rFonts w:hint="cs"/>
          <w:rtl/>
        </w:rPr>
        <w:t>נגד - 40</w:t>
      </w:r>
    </w:p>
    <w:p w14:paraId="1D9000F1" w14:textId="77777777" w:rsidR="00000000" w:rsidRDefault="00162D07">
      <w:pPr>
        <w:pStyle w:val="ac"/>
        <w:bidi/>
        <w:rPr>
          <w:rFonts w:hint="cs"/>
          <w:rtl/>
        </w:rPr>
      </w:pPr>
      <w:r>
        <w:rPr>
          <w:rFonts w:hint="cs"/>
          <w:rtl/>
        </w:rPr>
        <w:t>נמנעים - 2</w:t>
      </w:r>
    </w:p>
    <w:p w14:paraId="3880EA21" w14:textId="77777777" w:rsidR="00000000" w:rsidRDefault="00162D07">
      <w:pPr>
        <w:pStyle w:val="ad"/>
        <w:bidi/>
        <w:rPr>
          <w:rFonts w:hint="cs"/>
          <w:rtl/>
        </w:rPr>
      </w:pPr>
      <w:r>
        <w:rPr>
          <w:rFonts w:hint="cs"/>
          <w:rtl/>
        </w:rPr>
        <w:t xml:space="preserve">ההסתייגות של חבר הכנסת נסים זאב לסעיף 14 לא נתקבלה. </w:t>
      </w:r>
    </w:p>
    <w:p w14:paraId="44A2BFE4" w14:textId="77777777" w:rsidR="00000000" w:rsidRDefault="00162D07">
      <w:pPr>
        <w:pStyle w:val="a0"/>
        <w:rPr>
          <w:rFonts w:hint="cs"/>
          <w:rtl/>
        </w:rPr>
      </w:pPr>
    </w:p>
    <w:p w14:paraId="32A867BE" w14:textId="77777777" w:rsidR="00000000" w:rsidRDefault="00162D07">
      <w:pPr>
        <w:pStyle w:val="af1"/>
        <w:rPr>
          <w:rFonts w:hint="cs"/>
          <w:rtl/>
        </w:rPr>
      </w:pPr>
      <w:r>
        <w:rPr>
          <w:rtl/>
        </w:rPr>
        <w:t>היו"ר</w:t>
      </w:r>
      <w:r>
        <w:rPr>
          <w:rFonts w:hint="cs"/>
          <w:rtl/>
        </w:rPr>
        <w:t xml:space="preserve"> ראובן ריבלין:</w:t>
      </w:r>
    </w:p>
    <w:p w14:paraId="01A0BCAB" w14:textId="77777777" w:rsidR="00000000" w:rsidRDefault="00162D07">
      <w:pPr>
        <w:pStyle w:val="a0"/>
        <w:rPr>
          <w:rFonts w:hint="cs"/>
          <w:rtl/>
        </w:rPr>
      </w:pPr>
    </w:p>
    <w:p w14:paraId="0E729B08" w14:textId="77777777" w:rsidR="00000000" w:rsidRDefault="00162D07">
      <w:pPr>
        <w:pStyle w:val="a0"/>
        <w:rPr>
          <w:rFonts w:hint="cs"/>
          <w:rtl/>
        </w:rPr>
      </w:pPr>
      <w:r>
        <w:rPr>
          <w:rFonts w:hint="cs"/>
          <w:rtl/>
        </w:rPr>
        <w:t xml:space="preserve">שמונה בעד, </w:t>
      </w:r>
      <w:r>
        <w:rPr>
          <w:rFonts w:hint="cs"/>
          <w:rtl/>
        </w:rPr>
        <w:t>40 נגד, שני נמנעים. אני קובע שההסתייגות לא נתקבלה.</w:t>
      </w:r>
    </w:p>
    <w:p w14:paraId="5DB22A24" w14:textId="77777777" w:rsidR="00000000" w:rsidRDefault="00162D07">
      <w:pPr>
        <w:pStyle w:val="a0"/>
        <w:rPr>
          <w:rFonts w:hint="cs"/>
          <w:rtl/>
        </w:rPr>
      </w:pPr>
    </w:p>
    <w:p w14:paraId="1707A12D" w14:textId="77777777" w:rsidR="00000000" w:rsidRDefault="00162D07">
      <w:pPr>
        <w:pStyle w:val="a0"/>
        <w:ind w:firstLine="0"/>
        <w:rPr>
          <w:rFonts w:hint="cs"/>
          <w:rtl/>
        </w:rPr>
      </w:pPr>
      <w:r>
        <w:rPr>
          <w:rFonts w:hint="cs"/>
          <w:rtl/>
        </w:rPr>
        <w:tab/>
        <w:t xml:space="preserve">רבותי, לסעיף 15 אין הסתייגויות, לכן אני מצביע כהצעת הוועדה על סעיפים 14 ו-15. נא להצביע. מי בעד הסעיפים כהצעת הוועדה? </w:t>
      </w:r>
    </w:p>
    <w:p w14:paraId="1ABF0155" w14:textId="77777777" w:rsidR="00000000" w:rsidRDefault="00162D07">
      <w:pPr>
        <w:pStyle w:val="a0"/>
        <w:ind w:firstLine="0"/>
        <w:rPr>
          <w:rFonts w:hint="cs"/>
          <w:rtl/>
        </w:rPr>
      </w:pPr>
    </w:p>
    <w:p w14:paraId="2CA2E662" w14:textId="77777777" w:rsidR="00000000" w:rsidRDefault="00162D07">
      <w:pPr>
        <w:pStyle w:val="ab"/>
        <w:bidi/>
        <w:rPr>
          <w:rFonts w:hint="cs"/>
          <w:rtl/>
        </w:rPr>
      </w:pPr>
      <w:r>
        <w:rPr>
          <w:rFonts w:hint="cs"/>
          <w:rtl/>
        </w:rPr>
        <w:t>הצבעה מס' 17</w:t>
      </w:r>
    </w:p>
    <w:p w14:paraId="006D028A" w14:textId="77777777" w:rsidR="00000000" w:rsidRDefault="00162D07">
      <w:pPr>
        <w:pStyle w:val="a0"/>
        <w:ind w:firstLine="0"/>
        <w:rPr>
          <w:rFonts w:hint="cs"/>
          <w:rtl/>
        </w:rPr>
      </w:pPr>
    </w:p>
    <w:p w14:paraId="71071FCD" w14:textId="77777777" w:rsidR="00000000" w:rsidRDefault="00162D07">
      <w:pPr>
        <w:pStyle w:val="ac"/>
        <w:bidi/>
        <w:rPr>
          <w:rFonts w:hint="cs"/>
          <w:rtl/>
        </w:rPr>
      </w:pPr>
      <w:r>
        <w:rPr>
          <w:rFonts w:hint="cs"/>
          <w:rtl/>
        </w:rPr>
        <w:t>בעד הסעיפים 14-15, כהצעת הוועדה - 35</w:t>
      </w:r>
    </w:p>
    <w:p w14:paraId="395BFA1A" w14:textId="77777777" w:rsidR="00000000" w:rsidRDefault="00162D07">
      <w:pPr>
        <w:pStyle w:val="ac"/>
        <w:bidi/>
        <w:rPr>
          <w:rFonts w:hint="cs"/>
          <w:rtl/>
        </w:rPr>
      </w:pPr>
      <w:r>
        <w:rPr>
          <w:rFonts w:hint="cs"/>
          <w:rtl/>
        </w:rPr>
        <w:t>נגד - 6</w:t>
      </w:r>
    </w:p>
    <w:p w14:paraId="18969BC7" w14:textId="77777777" w:rsidR="00000000" w:rsidRDefault="00162D07">
      <w:pPr>
        <w:pStyle w:val="ac"/>
        <w:bidi/>
        <w:rPr>
          <w:rFonts w:hint="cs"/>
          <w:rtl/>
        </w:rPr>
      </w:pPr>
      <w:r>
        <w:rPr>
          <w:rFonts w:hint="cs"/>
          <w:rtl/>
        </w:rPr>
        <w:t xml:space="preserve">נמנעים </w:t>
      </w:r>
      <w:r>
        <w:rPr>
          <w:rtl/>
        </w:rPr>
        <w:t>–</w:t>
      </w:r>
      <w:r>
        <w:rPr>
          <w:rFonts w:hint="cs"/>
          <w:rtl/>
        </w:rPr>
        <w:t xml:space="preserve"> 5</w:t>
      </w:r>
    </w:p>
    <w:p w14:paraId="64E2DD15" w14:textId="77777777" w:rsidR="00000000" w:rsidRDefault="00162D07">
      <w:pPr>
        <w:pStyle w:val="ad"/>
        <w:bidi/>
        <w:rPr>
          <w:rFonts w:hint="cs"/>
          <w:rtl/>
        </w:rPr>
      </w:pPr>
      <w:r>
        <w:rPr>
          <w:rFonts w:hint="cs"/>
          <w:rtl/>
        </w:rPr>
        <w:t>סעיפים 14-15,</w:t>
      </w:r>
      <w:r>
        <w:rPr>
          <w:rFonts w:hint="cs"/>
          <w:rtl/>
        </w:rPr>
        <w:t xml:space="preserve"> כהצעת הוועדה, נתקבלו.</w:t>
      </w:r>
    </w:p>
    <w:p w14:paraId="6E486CE1" w14:textId="77777777" w:rsidR="00000000" w:rsidRDefault="00162D07">
      <w:pPr>
        <w:pStyle w:val="a0"/>
        <w:ind w:firstLine="0"/>
        <w:rPr>
          <w:rFonts w:hint="cs"/>
          <w:rtl/>
        </w:rPr>
      </w:pPr>
    </w:p>
    <w:p w14:paraId="6B85F669" w14:textId="77777777" w:rsidR="00000000" w:rsidRDefault="00162D07">
      <w:pPr>
        <w:pStyle w:val="af1"/>
        <w:rPr>
          <w:rFonts w:hint="cs"/>
          <w:rtl/>
        </w:rPr>
      </w:pPr>
      <w:r>
        <w:rPr>
          <w:rtl/>
        </w:rPr>
        <w:t>היו"ר</w:t>
      </w:r>
      <w:r>
        <w:rPr>
          <w:rFonts w:hint="cs"/>
          <w:rtl/>
        </w:rPr>
        <w:t xml:space="preserve"> ראובן ריבלין:</w:t>
      </w:r>
    </w:p>
    <w:p w14:paraId="0D4B11F5" w14:textId="77777777" w:rsidR="00000000" w:rsidRDefault="00162D07">
      <w:pPr>
        <w:pStyle w:val="a0"/>
        <w:ind w:firstLine="0"/>
        <w:rPr>
          <w:rFonts w:hint="cs"/>
          <w:rtl/>
        </w:rPr>
      </w:pPr>
    </w:p>
    <w:p w14:paraId="13FCA891" w14:textId="77777777" w:rsidR="00000000" w:rsidRDefault="00162D07">
      <w:pPr>
        <w:pStyle w:val="a0"/>
        <w:ind w:firstLine="0"/>
        <w:rPr>
          <w:rFonts w:hint="cs"/>
          <w:rtl/>
        </w:rPr>
      </w:pPr>
      <w:r>
        <w:rPr>
          <w:rFonts w:hint="cs"/>
          <w:rtl/>
        </w:rPr>
        <w:tab/>
        <w:t xml:space="preserve">35 בעד, שישה נגד, חמישה נמנעים. אני קובע שהסעיפים נתקבלו כהצעת הוועדה. </w:t>
      </w:r>
    </w:p>
    <w:p w14:paraId="5EDB7DDE" w14:textId="77777777" w:rsidR="00000000" w:rsidRDefault="00162D07">
      <w:pPr>
        <w:pStyle w:val="a0"/>
        <w:rPr>
          <w:rFonts w:hint="cs"/>
          <w:rtl/>
        </w:rPr>
      </w:pPr>
    </w:p>
    <w:p w14:paraId="25789A85" w14:textId="77777777" w:rsidR="00000000" w:rsidRDefault="00162D07">
      <w:pPr>
        <w:pStyle w:val="a0"/>
        <w:rPr>
          <w:rFonts w:hint="cs"/>
          <w:rtl/>
        </w:rPr>
      </w:pPr>
      <w:r>
        <w:rPr>
          <w:rFonts w:hint="cs"/>
          <w:rtl/>
        </w:rPr>
        <w:t>לסעיף 16 יש הסתייגות אחת שנותרה, של חבר הכנסת נסים זאב. האם להצביע בהרמת יד?</w:t>
      </w:r>
    </w:p>
    <w:p w14:paraId="1ECCB73C" w14:textId="77777777" w:rsidR="00000000" w:rsidRDefault="00162D07">
      <w:pPr>
        <w:pStyle w:val="a0"/>
        <w:rPr>
          <w:rFonts w:hint="cs"/>
          <w:rtl/>
        </w:rPr>
      </w:pPr>
    </w:p>
    <w:p w14:paraId="2E9E4740" w14:textId="77777777" w:rsidR="00000000" w:rsidRDefault="00162D07">
      <w:pPr>
        <w:pStyle w:val="af0"/>
        <w:rPr>
          <w:rtl/>
        </w:rPr>
      </w:pPr>
      <w:r>
        <w:rPr>
          <w:rFonts w:hint="eastAsia"/>
          <w:rtl/>
        </w:rPr>
        <w:t>נסים</w:t>
      </w:r>
      <w:r>
        <w:rPr>
          <w:rtl/>
        </w:rPr>
        <w:t xml:space="preserve"> זאב (ש"ס):</w:t>
      </w:r>
    </w:p>
    <w:p w14:paraId="09201C8C" w14:textId="77777777" w:rsidR="00000000" w:rsidRDefault="00162D07">
      <w:pPr>
        <w:pStyle w:val="a0"/>
        <w:ind w:firstLine="0"/>
        <w:rPr>
          <w:rFonts w:hint="cs"/>
          <w:rtl/>
        </w:rPr>
      </w:pPr>
    </w:p>
    <w:p w14:paraId="2FF3E67A" w14:textId="77777777" w:rsidR="00000000" w:rsidRDefault="00162D07">
      <w:pPr>
        <w:pStyle w:val="a0"/>
        <w:ind w:firstLine="0"/>
        <w:rPr>
          <w:rFonts w:hint="cs"/>
          <w:rtl/>
        </w:rPr>
      </w:pPr>
      <w:r>
        <w:rPr>
          <w:rFonts w:hint="cs"/>
          <w:rtl/>
        </w:rPr>
        <w:t xml:space="preserve"> </w:t>
      </w:r>
      <w:r>
        <w:rPr>
          <w:rFonts w:hint="cs"/>
          <w:rtl/>
        </w:rPr>
        <w:tab/>
        <w:t xml:space="preserve">בקומפיוטר. </w:t>
      </w:r>
    </w:p>
    <w:p w14:paraId="3ADD91F7" w14:textId="77777777" w:rsidR="00000000" w:rsidRDefault="00162D07">
      <w:pPr>
        <w:pStyle w:val="a0"/>
        <w:ind w:firstLine="0"/>
        <w:rPr>
          <w:rFonts w:hint="cs"/>
          <w:rtl/>
        </w:rPr>
      </w:pPr>
    </w:p>
    <w:p w14:paraId="61357AAF" w14:textId="77777777" w:rsidR="00000000" w:rsidRDefault="00162D07">
      <w:pPr>
        <w:pStyle w:val="af1"/>
        <w:rPr>
          <w:rFonts w:hint="cs"/>
          <w:rtl/>
        </w:rPr>
      </w:pPr>
      <w:r>
        <w:rPr>
          <w:rtl/>
        </w:rPr>
        <w:t>היו"ר</w:t>
      </w:r>
      <w:r>
        <w:rPr>
          <w:rFonts w:hint="cs"/>
          <w:rtl/>
        </w:rPr>
        <w:t xml:space="preserve"> ראובן ריבלין:</w:t>
      </w:r>
    </w:p>
    <w:p w14:paraId="5BB07020" w14:textId="77777777" w:rsidR="00000000" w:rsidRDefault="00162D07">
      <w:pPr>
        <w:pStyle w:val="a0"/>
        <w:rPr>
          <w:rtl/>
        </w:rPr>
      </w:pPr>
    </w:p>
    <w:p w14:paraId="1ACA72B0" w14:textId="77777777" w:rsidR="00000000" w:rsidRDefault="00162D07">
      <w:pPr>
        <w:pStyle w:val="a0"/>
        <w:rPr>
          <w:rFonts w:hint="cs"/>
          <w:rtl/>
        </w:rPr>
      </w:pPr>
      <w:r>
        <w:rPr>
          <w:rFonts w:hint="cs"/>
          <w:rtl/>
        </w:rPr>
        <w:t>אלקטרו</w:t>
      </w:r>
      <w:r>
        <w:rPr>
          <w:rFonts w:hint="cs"/>
          <w:rtl/>
        </w:rPr>
        <w:t xml:space="preserve">נית </w:t>
      </w:r>
      <w:r>
        <w:rPr>
          <w:rFonts w:hint="eastAsia"/>
          <w:rtl/>
        </w:rPr>
        <w:t>–</w:t>
      </w:r>
      <w:r>
        <w:rPr>
          <w:rFonts w:hint="cs"/>
          <w:rtl/>
        </w:rPr>
        <w:t xml:space="preserve"> בבקשה. </w:t>
      </w:r>
    </w:p>
    <w:p w14:paraId="639E9577" w14:textId="77777777" w:rsidR="00000000" w:rsidRDefault="00162D07">
      <w:pPr>
        <w:pStyle w:val="a0"/>
        <w:rPr>
          <w:rFonts w:hint="cs"/>
          <w:rtl/>
        </w:rPr>
      </w:pPr>
    </w:p>
    <w:p w14:paraId="55D8D3AA" w14:textId="77777777" w:rsidR="00000000" w:rsidRDefault="00162D07">
      <w:pPr>
        <w:pStyle w:val="a0"/>
        <w:rPr>
          <w:rFonts w:hint="cs"/>
          <w:rtl/>
        </w:rPr>
      </w:pPr>
      <w:r>
        <w:rPr>
          <w:rFonts w:hint="cs"/>
          <w:rtl/>
        </w:rPr>
        <w:t>הסתייגותו של חבר הכנסת נסים זאב לסעיף 16 - נא להצביע. מי בעד? מי נגד? מי נמנע?</w:t>
      </w:r>
    </w:p>
    <w:p w14:paraId="7A3D0E00" w14:textId="77777777" w:rsidR="00000000" w:rsidRDefault="00162D07">
      <w:pPr>
        <w:pStyle w:val="a0"/>
        <w:rPr>
          <w:rFonts w:hint="cs"/>
          <w:rtl/>
        </w:rPr>
      </w:pPr>
    </w:p>
    <w:p w14:paraId="134F0FC3" w14:textId="77777777" w:rsidR="00000000" w:rsidRDefault="00162D07">
      <w:pPr>
        <w:pStyle w:val="ab"/>
        <w:bidi/>
        <w:rPr>
          <w:rFonts w:hint="cs"/>
          <w:rtl/>
        </w:rPr>
      </w:pPr>
      <w:r>
        <w:rPr>
          <w:rFonts w:hint="cs"/>
          <w:rtl/>
        </w:rPr>
        <w:t>הצבעה מס' 18</w:t>
      </w:r>
    </w:p>
    <w:p w14:paraId="5B1C65C2" w14:textId="77777777" w:rsidR="00000000" w:rsidRDefault="00162D07">
      <w:pPr>
        <w:pStyle w:val="a0"/>
        <w:ind w:firstLine="0"/>
        <w:rPr>
          <w:rFonts w:hint="cs"/>
          <w:rtl/>
        </w:rPr>
      </w:pPr>
    </w:p>
    <w:p w14:paraId="6B78ACF9" w14:textId="77777777" w:rsidR="00000000" w:rsidRDefault="00162D07">
      <w:pPr>
        <w:pStyle w:val="ac"/>
        <w:bidi/>
        <w:rPr>
          <w:rFonts w:hint="cs"/>
          <w:rtl/>
        </w:rPr>
      </w:pPr>
      <w:r>
        <w:rPr>
          <w:rFonts w:hint="cs"/>
          <w:rtl/>
        </w:rPr>
        <w:t>בעד ההסתייגות - 4</w:t>
      </w:r>
    </w:p>
    <w:p w14:paraId="0F90C312" w14:textId="77777777" w:rsidR="00000000" w:rsidRDefault="00162D07">
      <w:pPr>
        <w:pStyle w:val="ac"/>
        <w:bidi/>
        <w:rPr>
          <w:rFonts w:hint="cs"/>
          <w:rtl/>
        </w:rPr>
      </w:pPr>
      <w:r>
        <w:rPr>
          <w:rFonts w:hint="cs"/>
          <w:rtl/>
        </w:rPr>
        <w:t>נגד - 36</w:t>
      </w:r>
    </w:p>
    <w:p w14:paraId="3F9851B2" w14:textId="77777777" w:rsidR="00000000" w:rsidRDefault="00162D07">
      <w:pPr>
        <w:pStyle w:val="ac"/>
        <w:bidi/>
        <w:rPr>
          <w:rFonts w:hint="cs"/>
          <w:rtl/>
        </w:rPr>
      </w:pPr>
      <w:r>
        <w:rPr>
          <w:rFonts w:hint="cs"/>
          <w:rtl/>
        </w:rPr>
        <w:t xml:space="preserve">נמנעים </w:t>
      </w:r>
      <w:r>
        <w:rPr>
          <w:rtl/>
        </w:rPr>
        <w:t>–</w:t>
      </w:r>
      <w:r>
        <w:rPr>
          <w:rFonts w:hint="cs"/>
          <w:rtl/>
        </w:rPr>
        <w:t xml:space="preserve"> 6</w:t>
      </w:r>
    </w:p>
    <w:p w14:paraId="5182F06E" w14:textId="77777777" w:rsidR="00000000" w:rsidRDefault="00162D07">
      <w:pPr>
        <w:pStyle w:val="ad"/>
        <w:bidi/>
        <w:rPr>
          <w:rFonts w:hint="cs"/>
          <w:rtl/>
        </w:rPr>
      </w:pPr>
      <w:r>
        <w:rPr>
          <w:rFonts w:hint="cs"/>
          <w:rtl/>
        </w:rPr>
        <w:t xml:space="preserve">ההסתייגות של חבר הכנסת נסים זאב לסעיף  16 לא נתקבלה. </w:t>
      </w:r>
    </w:p>
    <w:p w14:paraId="274E92D7" w14:textId="77777777" w:rsidR="00000000" w:rsidRDefault="00162D07">
      <w:pPr>
        <w:pStyle w:val="af1"/>
        <w:rPr>
          <w:rFonts w:hint="cs"/>
          <w:rtl/>
        </w:rPr>
      </w:pPr>
    </w:p>
    <w:p w14:paraId="0C6404A5" w14:textId="77777777" w:rsidR="00000000" w:rsidRDefault="00162D07">
      <w:pPr>
        <w:pStyle w:val="af1"/>
        <w:rPr>
          <w:rFonts w:hint="cs"/>
          <w:rtl/>
        </w:rPr>
      </w:pPr>
      <w:r>
        <w:rPr>
          <w:rtl/>
        </w:rPr>
        <w:t>היו"ר</w:t>
      </w:r>
      <w:r>
        <w:rPr>
          <w:rFonts w:hint="cs"/>
          <w:rtl/>
        </w:rPr>
        <w:t xml:space="preserve"> ראובן ריבלין:</w:t>
      </w:r>
    </w:p>
    <w:p w14:paraId="7412ECCE" w14:textId="77777777" w:rsidR="00000000" w:rsidRDefault="00162D07">
      <w:pPr>
        <w:pStyle w:val="a0"/>
        <w:rPr>
          <w:rFonts w:hint="cs"/>
          <w:rtl/>
        </w:rPr>
      </w:pPr>
    </w:p>
    <w:p w14:paraId="151383E3" w14:textId="77777777" w:rsidR="00000000" w:rsidRDefault="00162D07">
      <w:pPr>
        <w:pStyle w:val="a0"/>
        <w:rPr>
          <w:rFonts w:hint="cs"/>
          <w:rtl/>
        </w:rPr>
      </w:pPr>
      <w:r>
        <w:rPr>
          <w:rFonts w:hint="cs"/>
          <w:rtl/>
        </w:rPr>
        <w:t>36 נגד, ארבעה בעד, שישה נמנעים. א</w:t>
      </w:r>
      <w:r>
        <w:rPr>
          <w:rFonts w:hint="cs"/>
          <w:rtl/>
        </w:rPr>
        <w:t xml:space="preserve">ני קובע שהסתייגותו של חבר הכנסת נסים זאב לא נתקבלה. </w:t>
      </w:r>
    </w:p>
    <w:p w14:paraId="28B7686B" w14:textId="77777777" w:rsidR="00000000" w:rsidRDefault="00162D07">
      <w:pPr>
        <w:pStyle w:val="a0"/>
        <w:rPr>
          <w:rtl/>
        </w:rPr>
      </w:pPr>
    </w:p>
    <w:p w14:paraId="1F2D9941" w14:textId="77777777" w:rsidR="00000000" w:rsidRDefault="00162D07">
      <w:pPr>
        <w:pStyle w:val="a0"/>
        <w:rPr>
          <w:rFonts w:hint="cs"/>
          <w:rtl/>
        </w:rPr>
      </w:pPr>
      <w:r>
        <w:rPr>
          <w:rFonts w:hint="cs"/>
          <w:rtl/>
        </w:rPr>
        <w:t xml:space="preserve">חבר הכנסת יורי שטרן, האם אדוני מסיר את הסתייגותו? מסיר. </w:t>
      </w:r>
    </w:p>
    <w:p w14:paraId="335D17EC" w14:textId="77777777" w:rsidR="00000000" w:rsidRDefault="00162D07">
      <w:pPr>
        <w:pStyle w:val="a0"/>
        <w:rPr>
          <w:rFonts w:hint="cs"/>
          <w:rtl/>
        </w:rPr>
      </w:pPr>
    </w:p>
    <w:p w14:paraId="156B9340" w14:textId="77777777" w:rsidR="00000000" w:rsidRDefault="00162D07">
      <w:pPr>
        <w:pStyle w:val="a0"/>
        <w:rPr>
          <w:rFonts w:hint="cs"/>
          <w:rtl/>
        </w:rPr>
      </w:pPr>
      <w:r>
        <w:rPr>
          <w:rFonts w:hint="cs"/>
          <w:rtl/>
        </w:rPr>
        <w:t>ובכן, ההסתייגויות לסעיף 16 ולסעיף 17 נפלו. לכן, מי בעד הצעת הוועדה, סעיפים 16 ו-17? מי נגד? מי נמנע?</w:t>
      </w:r>
    </w:p>
    <w:p w14:paraId="5AFCC1E9" w14:textId="77777777" w:rsidR="00000000" w:rsidRDefault="00162D07">
      <w:pPr>
        <w:pStyle w:val="a0"/>
        <w:rPr>
          <w:rFonts w:hint="cs"/>
          <w:rtl/>
        </w:rPr>
      </w:pPr>
    </w:p>
    <w:p w14:paraId="2DA7E24F" w14:textId="77777777" w:rsidR="00000000" w:rsidRDefault="00162D07">
      <w:pPr>
        <w:pStyle w:val="ab"/>
        <w:bidi/>
        <w:rPr>
          <w:rFonts w:hint="cs"/>
          <w:rtl/>
        </w:rPr>
      </w:pPr>
      <w:r>
        <w:rPr>
          <w:rFonts w:hint="cs"/>
          <w:rtl/>
        </w:rPr>
        <w:t>הצבעה מס' 19</w:t>
      </w:r>
    </w:p>
    <w:p w14:paraId="1CA1C24C" w14:textId="77777777" w:rsidR="00000000" w:rsidRDefault="00162D07">
      <w:pPr>
        <w:pStyle w:val="a0"/>
        <w:ind w:firstLine="0"/>
        <w:rPr>
          <w:rFonts w:hint="cs"/>
          <w:rtl/>
        </w:rPr>
      </w:pPr>
    </w:p>
    <w:p w14:paraId="04A7B009" w14:textId="77777777" w:rsidR="00000000" w:rsidRDefault="00162D07">
      <w:pPr>
        <w:pStyle w:val="ac"/>
        <w:bidi/>
        <w:rPr>
          <w:rFonts w:hint="cs"/>
          <w:rtl/>
        </w:rPr>
      </w:pPr>
      <w:r>
        <w:rPr>
          <w:rFonts w:hint="cs"/>
          <w:rtl/>
        </w:rPr>
        <w:t>בעד סעיפים 16-17, כהצעת הווע</w:t>
      </w:r>
      <w:r>
        <w:rPr>
          <w:rFonts w:hint="cs"/>
          <w:rtl/>
        </w:rPr>
        <w:t>דה - 33</w:t>
      </w:r>
    </w:p>
    <w:p w14:paraId="3018F541" w14:textId="77777777" w:rsidR="00000000" w:rsidRDefault="00162D07">
      <w:pPr>
        <w:pStyle w:val="ac"/>
        <w:bidi/>
        <w:rPr>
          <w:rFonts w:hint="cs"/>
          <w:rtl/>
        </w:rPr>
      </w:pPr>
      <w:r>
        <w:rPr>
          <w:rFonts w:hint="cs"/>
          <w:rtl/>
        </w:rPr>
        <w:t>נגד - 4</w:t>
      </w:r>
    </w:p>
    <w:p w14:paraId="488589FE" w14:textId="77777777" w:rsidR="00000000" w:rsidRDefault="00162D07">
      <w:pPr>
        <w:pStyle w:val="ac"/>
        <w:bidi/>
        <w:rPr>
          <w:rFonts w:hint="cs"/>
          <w:rtl/>
        </w:rPr>
      </w:pPr>
      <w:r>
        <w:rPr>
          <w:rFonts w:hint="cs"/>
          <w:rtl/>
        </w:rPr>
        <w:t>נמנעים - 5</w:t>
      </w:r>
    </w:p>
    <w:p w14:paraId="460BA4C6" w14:textId="77777777" w:rsidR="00000000" w:rsidRDefault="00162D07">
      <w:pPr>
        <w:pStyle w:val="ad"/>
        <w:bidi/>
        <w:rPr>
          <w:rFonts w:hint="cs"/>
          <w:rtl/>
        </w:rPr>
      </w:pPr>
      <w:r>
        <w:rPr>
          <w:rFonts w:hint="cs"/>
          <w:rtl/>
        </w:rPr>
        <w:t xml:space="preserve">סעיפים 16-17, כהצעת הוועדה, נתקבלו. </w:t>
      </w:r>
    </w:p>
    <w:p w14:paraId="47BD0F0E" w14:textId="77777777" w:rsidR="00000000" w:rsidRDefault="00162D07">
      <w:pPr>
        <w:pStyle w:val="a0"/>
        <w:rPr>
          <w:rFonts w:hint="cs"/>
          <w:rtl/>
        </w:rPr>
      </w:pPr>
    </w:p>
    <w:p w14:paraId="3AF75EBC" w14:textId="77777777" w:rsidR="00000000" w:rsidRDefault="00162D07">
      <w:pPr>
        <w:pStyle w:val="af1"/>
        <w:rPr>
          <w:rFonts w:hint="cs"/>
          <w:rtl/>
        </w:rPr>
      </w:pPr>
      <w:r>
        <w:rPr>
          <w:rtl/>
        </w:rPr>
        <w:t>היו"ר</w:t>
      </w:r>
      <w:r>
        <w:rPr>
          <w:rFonts w:hint="cs"/>
          <w:rtl/>
        </w:rPr>
        <w:t xml:space="preserve"> ראובן ריבלין:</w:t>
      </w:r>
    </w:p>
    <w:p w14:paraId="3EFA132F" w14:textId="77777777" w:rsidR="00000000" w:rsidRDefault="00162D07">
      <w:pPr>
        <w:pStyle w:val="a0"/>
        <w:rPr>
          <w:rtl/>
        </w:rPr>
      </w:pPr>
    </w:p>
    <w:p w14:paraId="1ABED774" w14:textId="77777777" w:rsidR="00000000" w:rsidRDefault="00162D07">
      <w:pPr>
        <w:pStyle w:val="a0"/>
        <w:rPr>
          <w:rFonts w:hint="cs"/>
          <w:rtl/>
        </w:rPr>
      </w:pPr>
      <w:r>
        <w:rPr>
          <w:rFonts w:hint="cs"/>
          <w:rtl/>
        </w:rPr>
        <w:t xml:space="preserve">בעד - 33, ארבעה נגד, חמישה נמנעים. אני קובע שסעיפים 16 ו-17 נתקבלו, לפי הצעת הוועדה. </w:t>
      </w:r>
    </w:p>
    <w:p w14:paraId="265C4DC4" w14:textId="77777777" w:rsidR="00000000" w:rsidRDefault="00162D07">
      <w:pPr>
        <w:pStyle w:val="af0"/>
        <w:rPr>
          <w:rFonts w:hint="cs"/>
          <w:rtl/>
        </w:rPr>
      </w:pPr>
    </w:p>
    <w:p w14:paraId="3E201CC3" w14:textId="77777777" w:rsidR="00000000" w:rsidRDefault="00162D07">
      <w:pPr>
        <w:pStyle w:val="af0"/>
        <w:rPr>
          <w:rtl/>
        </w:rPr>
      </w:pPr>
    </w:p>
    <w:p w14:paraId="70FC4665" w14:textId="77777777" w:rsidR="00000000" w:rsidRDefault="00162D07">
      <w:pPr>
        <w:pStyle w:val="af0"/>
        <w:rPr>
          <w:rtl/>
        </w:rPr>
      </w:pPr>
      <w:r>
        <w:rPr>
          <w:rFonts w:hint="eastAsia"/>
          <w:rtl/>
        </w:rPr>
        <w:t>משה</w:t>
      </w:r>
      <w:r>
        <w:rPr>
          <w:rtl/>
        </w:rPr>
        <w:t xml:space="preserve"> גפני (יהדות התורה):</w:t>
      </w:r>
    </w:p>
    <w:p w14:paraId="19257D91" w14:textId="77777777" w:rsidR="00000000" w:rsidRDefault="00162D07">
      <w:pPr>
        <w:pStyle w:val="a0"/>
        <w:rPr>
          <w:rFonts w:hint="cs"/>
          <w:rtl/>
        </w:rPr>
      </w:pPr>
    </w:p>
    <w:p w14:paraId="4E4ED44E" w14:textId="77777777" w:rsidR="00000000" w:rsidRDefault="00162D07">
      <w:pPr>
        <w:pStyle w:val="a0"/>
        <w:rPr>
          <w:rFonts w:hint="cs"/>
          <w:rtl/>
        </w:rPr>
      </w:pPr>
      <w:r>
        <w:rPr>
          <w:rFonts w:hint="cs"/>
          <w:rtl/>
        </w:rPr>
        <w:t>למה היושב-ראש לא אומר מי נוכח?</w:t>
      </w:r>
    </w:p>
    <w:p w14:paraId="413389C1" w14:textId="77777777" w:rsidR="00000000" w:rsidRDefault="00162D07">
      <w:pPr>
        <w:pStyle w:val="a0"/>
        <w:rPr>
          <w:rFonts w:hint="cs"/>
          <w:rtl/>
        </w:rPr>
      </w:pPr>
    </w:p>
    <w:p w14:paraId="71388DA6" w14:textId="77777777" w:rsidR="00000000" w:rsidRDefault="00162D07">
      <w:pPr>
        <w:pStyle w:val="af1"/>
        <w:rPr>
          <w:rFonts w:hint="cs"/>
          <w:rtl/>
        </w:rPr>
      </w:pPr>
      <w:r>
        <w:rPr>
          <w:rtl/>
        </w:rPr>
        <w:t>היו"ר</w:t>
      </w:r>
      <w:r>
        <w:rPr>
          <w:rFonts w:hint="cs"/>
          <w:rtl/>
        </w:rPr>
        <w:t xml:space="preserve"> ראובן ריבלין:</w:t>
      </w:r>
    </w:p>
    <w:p w14:paraId="219EFFA9" w14:textId="77777777" w:rsidR="00000000" w:rsidRDefault="00162D07">
      <w:pPr>
        <w:pStyle w:val="a0"/>
        <w:rPr>
          <w:rtl/>
        </w:rPr>
      </w:pPr>
    </w:p>
    <w:p w14:paraId="6BC2AEAA" w14:textId="77777777" w:rsidR="00000000" w:rsidRDefault="00162D07">
      <w:pPr>
        <w:pStyle w:val="a0"/>
        <w:rPr>
          <w:rFonts w:hint="cs"/>
          <w:rtl/>
        </w:rPr>
      </w:pPr>
      <w:r>
        <w:rPr>
          <w:rFonts w:hint="cs"/>
          <w:rtl/>
        </w:rPr>
        <w:t xml:space="preserve">אין </w:t>
      </w:r>
      <w:r>
        <w:rPr>
          <w:rFonts w:hint="cs"/>
          <w:rtl/>
        </w:rPr>
        <w:t xml:space="preserve">לי צורך, התקנון לא מחייב אותי. </w:t>
      </w:r>
    </w:p>
    <w:p w14:paraId="26B39969" w14:textId="77777777" w:rsidR="00000000" w:rsidRDefault="00162D07">
      <w:pPr>
        <w:pStyle w:val="a0"/>
        <w:ind w:firstLine="0"/>
        <w:rPr>
          <w:rFonts w:hint="cs"/>
          <w:rtl/>
        </w:rPr>
      </w:pPr>
    </w:p>
    <w:p w14:paraId="5311091D" w14:textId="77777777" w:rsidR="00000000" w:rsidRDefault="00162D07">
      <w:pPr>
        <w:pStyle w:val="a0"/>
        <w:ind w:firstLine="0"/>
        <w:rPr>
          <w:rFonts w:hint="cs"/>
          <w:rtl/>
        </w:rPr>
      </w:pPr>
      <w:r>
        <w:rPr>
          <w:rFonts w:hint="cs"/>
          <w:rtl/>
        </w:rPr>
        <w:tab/>
        <w:t xml:space="preserve">לסעיף 18 נותרה הסתייגות אחת, של חבר הכנסת נסים זאב. מי בעד ההסתייגות? מי נגד? נא להצביע. </w:t>
      </w:r>
    </w:p>
    <w:p w14:paraId="4F9791AC" w14:textId="77777777" w:rsidR="00000000" w:rsidRDefault="00162D07">
      <w:pPr>
        <w:pStyle w:val="a0"/>
        <w:ind w:firstLine="0"/>
        <w:rPr>
          <w:rFonts w:hint="cs"/>
          <w:rtl/>
        </w:rPr>
      </w:pPr>
    </w:p>
    <w:p w14:paraId="04BC6228" w14:textId="77777777" w:rsidR="00000000" w:rsidRDefault="00162D07">
      <w:pPr>
        <w:pStyle w:val="ab"/>
        <w:bidi/>
        <w:rPr>
          <w:rFonts w:hint="cs"/>
          <w:rtl/>
        </w:rPr>
      </w:pPr>
      <w:r>
        <w:rPr>
          <w:rFonts w:hint="cs"/>
          <w:rtl/>
        </w:rPr>
        <w:t>הצבעה מס' 19</w:t>
      </w:r>
    </w:p>
    <w:p w14:paraId="4A0E56DF" w14:textId="77777777" w:rsidR="00000000" w:rsidRDefault="00162D07">
      <w:pPr>
        <w:pStyle w:val="a0"/>
        <w:ind w:firstLine="0"/>
        <w:rPr>
          <w:rFonts w:hint="cs"/>
          <w:rtl/>
        </w:rPr>
      </w:pPr>
    </w:p>
    <w:p w14:paraId="232787A6"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9</w:t>
      </w:r>
    </w:p>
    <w:p w14:paraId="3E8BAE97" w14:textId="77777777" w:rsidR="00000000" w:rsidRDefault="00162D07">
      <w:pPr>
        <w:pStyle w:val="ac"/>
        <w:bidi/>
        <w:rPr>
          <w:rFonts w:hint="cs"/>
          <w:rtl/>
        </w:rPr>
      </w:pPr>
      <w:r>
        <w:rPr>
          <w:rFonts w:hint="cs"/>
          <w:rtl/>
        </w:rPr>
        <w:t xml:space="preserve">נגד </w:t>
      </w:r>
      <w:r>
        <w:rPr>
          <w:rtl/>
        </w:rPr>
        <w:t>–</w:t>
      </w:r>
      <w:r>
        <w:rPr>
          <w:rFonts w:hint="cs"/>
          <w:rtl/>
        </w:rPr>
        <w:t xml:space="preserve"> 37</w:t>
      </w:r>
    </w:p>
    <w:p w14:paraId="0FB5B50B" w14:textId="77777777" w:rsidR="00000000" w:rsidRDefault="00162D07">
      <w:pPr>
        <w:pStyle w:val="ac"/>
        <w:bidi/>
        <w:rPr>
          <w:rFonts w:hint="cs"/>
          <w:rtl/>
        </w:rPr>
      </w:pPr>
      <w:r>
        <w:rPr>
          <w:rFonts w:hint="cs"/>
          <w:rtl/>
        </w:rPr>
        <w:t xml:space="preserve">נמנעים </w:t>
      </w:r>
      <w:r>
        <w:rPr>
          <w:rtl/>
        </w:rPr>
        <w:t>–</w:t>
      </w:r>
      <w:r>
        <w:rPr>
          <w:rFonts w:hint="cs"/>
          <w:rtl/>
        </w:rPr>
        <w:t xml:space="preserve"> 4</w:t>
      </w:r>
    </w:p>
    <w:p w14:paraId="48EF26D6" w14:textId="77777777" w:rsidR="00000000" w:rsidRDefault="00162D07">
      <w:pPr>
        <w:pStyle w:val="ad"/>
        <w:bidi/>
        <w:rPr>
          <w:rFonts w:hint="cs"/>
          <w:rtl/>
        </w:rPr>
      </w:pPr>
      <w:r>
        <w:rPr>
          <w:rFonts w:hint="cs"/>
          <w:rtl/>
        </w:rPr>
        <w:t xml:space="preserve">ההסתייגות של חבר הכנסת נסים זאב לסעיף 18 לא נתקבלה. </w:t>
      </w:r>
    </w:p>
    <w:p w14:paraId="19B1B04B" w14:textId="77777777" w:rsidR="00000000" w:rsidRDefault="00162D07">
      <w:pPr>
        <w:pStyle w:val="a0"/>
        <w:ind w:firstLine="0"/>
        <w:rPr>
          <w:rFonts w:hint="cs"/>
          <w:rtl/>
        </w:rPr>
      </w:pPr>
    </w:p>
    <w:p w14:paraId="50C4EAD6" w14:textId="77777777" w:rsidR="00000000" w:rsidRDefault="00162D07">
      <w:pPr>
        <w:pStyle w:val="af1"/>
        <w:rPr>
          <w:rFonts w:hint="cs"/>
          <w:rtl/>
        </w:rPr>
      </w:pPr>
      <w:r>
        <w:rPr>
          <w:rtl/>
        </w:rPr>
        <w:t>היו"ר</w:t>
      </w:r>
      <w:r>
        <w:rPr>
          <w:rFonts w:hint="cs"/>
          <w:rtl/>
        </w:rPr>
        <w:t xml:space="preserve"> ראובן ריבלין:</w:t>
      </w:r>
    </w:p>
    <w:p w14:paraId="2D71F96C" w14:textId="77777777" w:rsidR="00000000" w:rsidRDefault="00162D07">
      <w:pPr>
        <w:pStyle w:val="a0"/>
        <w:ind w:firstLine="0"/>
        <w:rPr>
          <w:rFonts w:hint="cs"/>
          <w:rtl/>
        </w:rPr>
      </w:pPr>
    </w:p>
    <w:p w14:paraId="087A6A5F" w14:textId="77777777" w:rsidR="00000000" w:rsidRDefault="00162D07">
      <w:pPr>
        <w:pStyle w:val="a0"/>
        <w:rPr>
          <w:rFonts w:hint="cs"/>
          <w:rtl/>
        </w:rPr>
      </w:pPr>
      <w:r>
        <w:rPr>
          <w:rFonts w:hint="cs"/>
          <w:rtl/>
        </w:rPr>
        <w:t>תשע</w:t>
      </w:r>
      <w:r>
        <w:rPr>
          <w:rFonts w:hint="cs"/>
          <w:rtl/>
        </w:rPr>
        <w:t xml:space="preserve">ה בעד, 37 נגד, ארבעה נמנעים. אני קובע שההסתייגות לסעיף 18 לא נתקבלה. </w:t>
      </w:r>
    </w:p>
    <w:p w14:paraId="5B4F7296" w14:textId="77777777" w:rsidR="00000000" w:rsidRDefault="00162D07">
      <w:pPr>
        <w:pStyle w:val="a0"/>
        <w:rPr>
          <w:rFonts w:hint="cs"/>
          <w:rtl/>
        </w:rPr>
      </w:pPr>
    </w:p>
    <w:p w14:paraId="11EBC78D" w14:textId="77777777" w:rsidR="00000000" w:rsidRDefault="00162D07">
      <w:pPr>
        <w:pStyle w:val="a0"/>
        <w:rPr>
          <w:rFonts w:hint="cs"/>
          <w:rtl/>
        </w:rPr>
      </w:pPr>
      <w:r>
        <w:rPr>
          <w:rFonts w:hint="cs"/>
          <w:rtl/>
        </w:rPr>
        <w:t>לסעיף 19 אין הסתייגויות, לכן אנחנו נצביע על סעיפים 18 ו-19 לפי הצעת הוועדה. נא להצביע.</w:t>
      </w:r>
    </w:p>
    <w:p w14:paraId="1D5324A5" w14:textId="77777777" w:rsidR="00000000" w:rsidRDefault="00162D07">
      <w:pPr>
        <w:pStyle w:val="a0"/>
        <w:rPr>
          <w:rFonts w:hint="cs"/>
          <w:rtl/>
        </w:rPr>
      </w:pPr>
    </w:p>
    <w:p w14:paraId="19B19F2B" w14:textId="77777777" w:rsidR="00000000" w:rsidRDefault="00162D07">
      <w:pPr>
        <w:pStyle w:val="ab"/>
        <w:bidi/>
        <w:rPr>
          <w:rFonts w:hint="cs"/>
          <w:rtl/>
        </w:rPr>
      </w:pPr>
      <w:r>
        <w:rPr>
          <w:rFonts w:hint="cs"/>
          <w:rtl/>
        </w:rPr>
        <w:t>הצבעה מס' 20</w:t>
      </w:r>
    </w:p>
    <w:p w14:paraId="4E33E433" w14:textId="77777777" w:rsidR="00000000" w:rsidRDefault="00162D07">
      <w:pPr>
        <w:pStyle w:val="a0"/>
        <w:ind w:firstLine="0"/>
        <w:rPr>
          <w:rFonts w:hint="cs"/>
          <w:rtl/>
        </w:rPr>
      </w:pPr>
    </w:p>
    <w:p w14:paraId="37C65F7B" w14:textId="77777777" w:rsidR="00000000" w:rsidRDefault="00162D07">
      <w:pPr>
        <w:pStyle w:val="ac"/>
        <w:bidi/>
        <w:rPr>
          <w:rFonts w:hint="cs"/>
          <w:rtl/>
        </w:rPr>
      </w:pPr>
      <w:r>
        <w:rPr>
          <w:rFonts w:hint="cs"/>
          <w:rtl/>
        </w:rPr>
        <w:t>בעד סעיפים 18-19, כהצעת הוועדה - 34</w:t>
      </w:r>
    </w:p>
    <w:p w14:paraId="5049BB30" w14:textId="77777777" w:rsidR="00000000" w:rsidRDefault="00162D07">
      <w:pPr>
        <w:pStyle w:val="ac"/>
        <w:bidi/>
        <w:rPr>
          <w:rFonts w:hint="cs"/>
          <w:rtl/>
        </w:rPr>
      </w:pPr>
      <w:r>
        <w:rPr>
          <w:rFonts w:hint="cs"/>
          <w:rtl/>
        </w:rPr>
        <w:t>נגד - 7</w:t>
      </w:r>
    </w:p>
    <w:p w14:paraId="379F018C" w14:textId="77777777" w:rsidR="00000000" w:rsidRDefault="00162D07">
      <w:pPr>
        <w:pStyle w:val="ac"/>
        <w:bidi/>
        <w:rPr>
          <w:rFonts w:hint="cs"/>
          <w:rtl/>
        </w:rPr>
      </w:pPr>
      <w:r>
        <w:rPr>
          <w:rFonts w:hint="cs"/>
          <w:rtl/>
        </w:rPr>
        <w:t>נמנעים - 6</w:t>
      </w:r>
    </w:p>
    <w:p w14:paraId="6A0B1AEB" w14:textId="77777777" w:rsidR="00000000" w:rsidRDefault="00162D07">
      <w:pPr>
        <w:pStyle w:val="ad"/>
        <w:bidi/>
        <w:rPr>
          <w:rFonts w:hint="cs"/>
          <w:rtl/>
        </w:rPr>
      </w:pPr>
      <w:r>
        <w:rPr>
          <w:rFonts w:hint="cs"/>
          <w:rtl/>
        </w:rPr>
        <w:t xml:space="preserve">סעיפים 18-19, כהצעת הוועדה, </w:t>
      </w:r>
      <w:r>
        <w:rPr>
          <w:rFonts w:hint="cs"/>
          <w:rtl/>
        </w:rPr>
        <w:t xml:space="preserve">נתקבלו. </w:t>
      </w:r>
    </w:p>
    <w:p w14:paraId="47149904" w14:textId="77777777" w:rsidR="00000000" w:rsidRDefault="00162D07">
      <w:pPr>
        <w:pStyle w:val="af1"/>
        <w:rPr>
          <w:rFonts w:hint="cs"/>
          <w:rtl/>
        </w:rPr>
      </w:pPr>
    </w:p>
    <w:p w14:paraId="7C3EFAA7" w14:textId="77777777" w:rsidR="00000000" w:rsidRDefault="00162D07">
      <w:pPr>
        <w:pStyle w:val="af1"/>
        <w:rPr>
          <w:rFonts w:hint="cs"/>
          <w:rtl/>
        </w:rPr>
      </w:pPr>
      <w:r>
        <w:rPr>
          <w:rtl/>
        </w:rPr>
        <w:t>היו"ר</w:t>
      </w:r>
      <w:r>
        <w:rPr>
          <w:rFonts w:hint="cs"/>
          <w:rtl/>
        </w:rPr>
        <w:t xml:space="preserve"> ראובן ריבלין:</w:t>
      </w:r>
    </w:p>
    <w:p w14:paraId="1722CE75" w14:textId="77777777" w:rsidR="00000000" w:rsidRDefault="00162D07">
      <w:pPr>
        <w:pStyle w:val="a0"/>
        <w:rPr>
          <w:rFonts w:hint="cs"/>
          <w:rtl/>
        </w:rPr>
      </w:pPr>
    </w:p>
    <w:p w14:paraId="2D5726A9" w14:textId="77777777" w:rsidR="00000000" w:rsidRDefault="00162D07">
      <w:pPr>
        <w:pStyle w:val="a0"/>
        <w:ind w:firstLine="720"/>
        <w:rPr>
          <w:rFonts w:hint="cs"/>
          <w:rtl/>
        </w:rPr>
      </w:pPr>
      <w:r>
        <w:rPr>
          <w:rFonts w:hint="cs"/>
          <w:rtl/>
        </w:rPr>
        <w:t xml:space="preserve">34 בעד, שבעה נגד, שישה נמנעים. הסעיפים נתקבלו כהצעת הוועדה. רבותי חברי הכנסת, תמה ההצבעה בקריאה שנייה. </w:t>
      </w:r>
    </w:p>
    <w:p w14:paraId="0372F82A" w14:textId="77777777" w:rsidR="00000000" w:rsidRDefault="00162D07">
      <w:pPr>
        <w:pStyle w:val="a0"/>
        <w:ind w:firstLine="720"/>
        <w:rPr>
          <w:rFonts w:hint="cs"/>
          <w:rtl/>
        </w:rPr>
      </w:pPr>
    </w:p>
    <w:p w14:paraId="6CA723C5" w14:textId="77777777" w:rsidR="00000000" w:rsidRDefault="00162D07">
      <w:pPr>
        <w:pStyle w:val="a0"/>
        <w:ind w:firstLine="720"/>
        <w:rPr>
          <w:rFonts w:hint="cs"/>
          <w:rtl/>
        </w:rPr>
      </w:pPr>
      <w:r>
        <w:rPr>
          <w:rFonts w:hint="cs"/>
          <w:rtl/>
        </w:rPr>
        <w:t>אנחנו עוברים להצבעה בקריאה שלישית. מי בעד ומי נגד הצעת חוק הדיינים (תיקון מס' 19), התשס"ד-2004, בקריאה שלישית?</w:t>
      </w:r>
    </w:p>
    <w:p w14:paraId="63142577" w14:textId="77777777" w:rsidR="00000000" w:rsidRDefault="00162D07">
      <w:pPr>
        <w:pStyle w:val="a0"/>
        <w:rPr>
          <w:rFonts w:hint="cs"/>
          <w:rtl/>
        </w:rPr>
      </w:pPr>
    </w:p>
    <w:p w14:paraId="16EE2B76" w14:textId="77777777" w:rsidR="00000000" w:rsidRDefault="00162D07">
      <w:pPr>
        <w:pStyle w:val="ab"/>
        <w:bidi/>
        <w:rPr>
          <w:rFonts w:hint="cs"/>
          <w:rtl/>
        </w:rPr>
      </w:pPr>
      <w:r>
        <w:rPr>
          <w:rFonts w:hint="cs"/>
          <w:rtl/>
        </w:rPr>
        <w:t>הצבעה מס</w:t>
      </w:r>
      <w:r>
        <w:rPr>
          <w:rFonts w:hint="cs"/>
          <w:rtl/>
        </w:rPr>
        <w:t>'  22</w:t>
      </w:r>
    </w:p>
    <w:p w14:paraId="4A06108E" w14:textId="77777777" w:rsidR="00000000" w:rsidRDefault="00162D07">
      <w:pPr>
        <w:pStyle w:val="a0"/>
        <w:ind w:firstLine="0"/>
        <w:rPr>
          <w:rFonts w:hint="cs"/>
          <w:rtl/>
        </w:rPr>
      </w:pPr>
    </w:p>
    <w:p w14:paraId="65B5E463" w14:textId="77777777" w:rsidR="00000000" w:rsidRDefault="00162D07">
      <w:pPr>
        <w:pStyle w:val="ac"/>
        <w:bidi/>
        <w:rPr>
          <w:rFonts w:hint="cs"/>
          <w:rtl/>
        </w:rPr>
      </w:pPr>
      <w:r>
        <w:rPr>
          <w:rFonts w:hint="cs"/>
          <w:rtl/>
        </w:rPr>
        <w:t>בעד החוק - 38</w:t>
      </w:r>
    </w:p>
    <w:p w14:paraId="0E078AC7" w14:textId="77777777" w:rsidR="00000000" w:rsidRDefault="00162D07">
      <w:pPr>
        <w:pStyle w:val="ac"/>
        <w:bidi/>
        <w:rPr>
          <w:rFonts w:hint="cs"/>
          <w:rtl/>
        </w:rPr>
      </w:pPr>
      <w:r>
        <w:rPr>
          <w:rFonts w:hint="cs"/>
          <w:rtl/>
        </w:rPr>
        <w:t>נגד - 4</w:t>
      </w:r>
    </w:p>
    <w:p w14:paraId="52639B7B" w14:textId="77777777" w:rsidR="00000000" w:rsidRDefault="00162D07">
      <w:pPr>
        <w:pStyle w:val="ac"/>
        <w:bidi/>
        <w:rPr>
          <w:rFonts w:hint="cs"/>
          <w:rtl/>
        </w:rPr>
      </w:pPr>
      <w:r>
        <w:rPr>
          <w:rFonts w:hint="cs"/>
          <w:rtl/>
        </w:rPr>
        <w:t>נמנעים - 6</w:t>
      </w:r>
    </w:p>
    <w:p w14:paraId="52509772" w14:textId="77777777" w:rsidR="00000000" w:rsidRDefault="00162D07">
      <w:pPr>
        <w:pStyle w:val="ad"/>
        <w:bidi/>
        <w:rPr>
          <w:rFonts w:hint="cs"/>
          <w:rtl/>
        </w:rPr>
      </w:pPr>
      <w:r>
        <w:rPr>
          <w:rFonts w:hint="cs"/>
          <w:rtl/>
        </w:rPr>
        <w:t xml:space="preserve">חוק הדיינים (תיקון מס' 19), התשס"ד-2004, נתקבל. </w:t>
      </w:r>
    </w:p>
    <w:p w14:paraId="78CEE17A" w14:textId="77777777" w:rsidR="00000000" w:rsidRDefault="00162D07">
      <w:pPr>
        <w:pStyle w:val="a0"/>
        <w:rPr>
          <w:rFonts w:hint="cs"/>
          <w:rtl/>
        </w:rPr>
      </w:pPr>
    </w:p>
    <w:p w14:paraId="33AD0932" w14:textId="77777777" w:rsidR="00000000" w:rsidRDefault="00162D07">
      <w:pPr>
        <w:pStyle w:val="af1"/>
        <w:rPr>
          <w:rFonts w:hint="cs"/>
          <w:rtl/>
        </w:rPr>
      </w:pPr>
      <w:r>
        <w:rPr>
          <w:rtl/>
        </w:rPr>
        <w:t>היו"ר</w:t>
      </w:r>
      <w:r>
        <w:rPr>
          <w:rFonts w:hint="cs"/>
          <w:rtl/>
        </w:rPr>
        <w:t xml:space="preserve"> ראובן ריבלין:</w:t>
      </w:r>
    </w:p>
    <w:p w14:paraId="10469105" w14:textId="77777777" w:rsidR="00000000" w:rsidRDefault="00162D07">
      <w:pPr>
        <w:pStyle w:val="a0"/>
        <w:rPr>
          <w:rtl/>
        </w:rPr>
      </w:pPr>
    </w:p>
    <w:p w14:paraId="7E3615B9" w14:textId="77777777" w:rsidR="00000000" w:rsidRDefault="00162D07">
      <w:pPr>
        <w:pStyle w:val="a0"/>
        <w:ind w:firstLine="720"/>
        <w:rPr>
          <w:rFonts w:hint="cs"/>
          <w:rtl/>
        </w:rPr>
      </w:pPr>
      <w:r>
        <w:rPr>
          <w:rFonts w:hint="cs"/>
          <w:rtl/>
        </w:rPr>
        <w:t xml:space="preserve">38 בעד, ארבעה נגד, שישה נמנעים. אני קובע שהצעת חוק הדיינים (תיקון מס' 19), התשס"ד-2004,  עברה בקריאה שלישית. </w:t>
      </w:r>
    </w:p>
    <w:p w14:paraId="7BEC6126" w14:textId="77777777" w:rsidR="00000000" w:rsidRDefault="00162D07">
      <w:pPr>
        <w:pStyle w:val="a0"/>
        <w:ind w:firstLine="720"/>
        <w:rPr>
          <w:rtl/>
        </w:rPr>
      </w:pPr>
    </w:p>
    <w:p w14:paraId="3657F441" w14:textId="77777777" w:rsidR="00000000" w:rsidRDefault="00162D07">
      <w:pPr>
        <w:pStyle w:val="a0"/>
        <w:ind w:firstLine="720"/>
        <w:rPr>
          <w:rtl/>
        </w:rPr>
      </w:pPr>
    </w:p>
    <w:p w14:paraId="6742286B" w14:textId="77777777" w:rsidR="00000000" w:rsidRDefault="00162D07">
      <w:pPr>
        <w:pStyle w:val="a0"/>
        <w:ind w:firstLine="720"/>
        <w:rPr>
          <w:rFonts w:hint="cs"/>
          <w:rtl/>
        </w:rPr>
      </w:pPr>
    </w:p>
    <w:p w14:paraId="701583A9" w14:textId="77777777" w:rsidR="00000000" w:rsidRDefault="00162D07">
      <w:pPr>
        <w:pStyle w:val="a2"/>
        <w:rPr>
          <w:rFonts w:hint="cs"/>
          <w:rtl/>
        </w:rPr>
      </w:pPr>
      <w:bookmarkStart w:id="285" w:name="_Toc78878358"/>
      <w:r>
        <w:rPr>
          <w:rFonts w:hint="cs"/>
          <w:rtl/>
        </w:rPr>
        <w:t>מסמכים שהונחו על שולחן הכנסת</w:t>
      </w:r>
      <w:bookmarkEnd w:id="285"/>
    </w:p>
    <w:p w14:paraId="0468CEBA" w14:textId="77777777" w:rsidR="00000000" w:rsidRDefault="00162D07">
      <w:pPr>
        <w:pStyle w:val="af1"/>
        <w:rPr>
          <w:rFonts w:hint="cs"/>
          <w:rtl/>
        </w:rPr>
      </w:pPr>
    </w:p>
    <w:p w14:paraId="43CF7170" w14:textId="77777777" w:rsidR="00000000" w:rsidRDefault="00162D07">
      <w:pPr>
        <w:pStyle w:val="af1"/>
        <w:rPr>
          <w:rFonts w:hint="cs"/>
          <w:rtl/>
        </w:rPr>
      </w:pPr>
      <w:r>
        <w:rPr>
          <w:rFonts w:hint="cs"/>
          <w:rtl/>
        </w:rPr>
        <w:t>הי</w:t>
      </w:r>
      <w:r>
        <w:rPr>
          <w:rFonts w:hint="cs"/>
          <w:rtl/>
        </w:rPr>
        <w:t>ו"ר ראובן ריבלין:</w:t>
      </w:r>
    </w:p>
    <w:p w14:paraId="083FB48D" w14:textId="77777777" w:rsidR="00000000" w:rsidRDefault="00162D07">
      <w:pPr>
        <w:pStyle w:val="a0"/>
        <w:ind w:firstLine="0"/>
        <w:rPr>
          <w:rFonts w:hint="cs"/>
          <w:rtl/>
        </w:rPr>
      </w:pPr>
    </w:p>
    <w:p w14:paraId="0EFE370E" w14:textId="77777777" w:rsidR="00000000" w:rsidRDefault="00162D07">
      <w:pPr>
        <w:pStyle w:val="a0"/>
        <w:rPr>
          <w:rFonts w:hint="cs"/>
          <w:rtl/>
        </w:rPr>
      </w:pPr>
      <w:r>
        <w:rPr>
          <w:rFonts w:hint="cs"/>
          <w:rtl/>
        </w:rPr>
        <w:t>רבותי, הודעה למזכיר הכנסת.</w:t>
      </w:r>
    </w:p>
    <w:p w14:paraId="4992BF8B" w14:textId="77777777" w:rsidR="00000000" w:rsidRDefault="00162D07">
      <w:pPr>
        <w:pStyle w:val="a0"/>
        <w:rPr>
          <w:rFonts w:hint="cs"/>
          <w:rtl/>
        </w:rPr>
      </w:pPr>
    </w:p>
    <w:p w14:paraId="1DCB1ED3" w14:textId="77777777" w:rsidR="00000000" w:rsidRDefault="00162D07">
      <w:pPr>
        <w:pStyle w:val="a"/>
        <w:rPr>
          <w:rFonts w:hint="cs"/>
          <w:rtl/>
        </w:rPr>
      </w:pPr>
      <w:bookmarkStart w:id="286" w:name="FS000000661T02_02_2004_21_19_19"/>
      <w:bookmarkStart w:id="287" w:name="_Toc78878359"/>
      <w:bookmarkEnd w:id="286"/>
      <w:r>
        <w:rPr>
          <w:rFonts w:hint="eastAsia"/>
          <w:rtl/>
        </w:rPr>
        <w:t>מזכיר</w:t>
      </w:r>
      <w:r>
        <w:rPr>
          <w:rtl/>
        </w:rPr>
        <w:t xml:space="preserve"> הכנסת אריה האן:</w:t>
      </w:r>
      <w:bookmarkEnd w:id="287"/>
    </w:p>
    <w:p w14:paraId="146A4AA3" w14:textId="77777777" w:rsidR="00000000" w:rsidRDefault="00162D07">
      <w:pPr>
        <w:pStyle w:val="a0"/>
        <w:rPr>
          <w:rFonts w:hint="cs"/>
          <w:rtl/>
        </w:rPr>
      </w:pPr>
    </w:p>
    <w:p w14:paraId="4CBE1BB7" w14:textId="77777777" w:rsidR="00000000" w:rsidRDefault="00162D07">
      <w:pPr>
        <w:pStyle w:val="a0"/>
        <w:rPr>
          <w:rFonts w:hint="cs"/>
          <w:rtl/>
        </w:rPr>
      </w:pPr>
      <w:r>
        <w:rPr>
          <w:rFonts w:hint="cs"/>
          <w:rtl/>
        </w:rPr>
        <w:t>ברשות יושב-ראש הכנסת, הנני מתכבד להודיע, כי הונחה על שולחן הכנסת, לקריאה שנייה ולקריאה שלישית, הצעת חוק הרבנות הראשית לישראל (תיקון), התשס"ד-2004, שהחזירה מחדש ועדת החוקה, חוק ומשפט, לאח</w:t>
      </w:r>
      <w:r>
        <w:rPr>
          <w:rFonts w:hint="cs"/>
          <w:rtl/>
        </w:rPr>
        <w:t xml:space="preserve">ר שהועברה אליה לפי סעיף 124 לתקנון הכנסת. תודה רבה. </w:t>
      </w:r>
    </w:p>
    <w:p w14:paraId="343A26C7" w14:textId="77777777" w:rsidR="00000000" w:rsidRDefault="00162D07">
      <w:pPr>
        <w:pStyle w:val="a0"/>
        <w:rPr>
          <w:rFonts w:hint="cs"/>
          <w:rtl/>
        </w:rPr>
      </w:pPr>
    </w:p>
    <w:p w14:paraId="35EE7E54" w14:textId="77777777" w:rsidR="00000000" w:rsidRDefault="00162D07">
      <w:pPr>
        <w:pStyle w:val="a0"/>
        <w:rPr>
          <w:rFonts w:hint="cs"/>
          <w:rtl/>
        </w:rPr>
      </w:pPr>
    </w:p>
    <w:p w14:paraId="197134C9" w14:textId="77777777" w:rsidR="00000000" w:rsidRDefault="00162D07">
      <w:pPr>
        <w:pStyle w:val="a0"/>
        <w:rPr>
          <w:rFonts w:hint="cs"/>
          <w:rtl/>
        </w:rPr>
      </w:pPr>
    </w:p>
    <w:p w14:paraId="2702B573" w14:textId="77777777" w:rsidR="00000000" w:rsidRDefault="00162D07">
      <w:pPr>
        <w:pStyle w:val="a2"/>
        <w:rPr>
          <w:rFonts w:hint="cs"/>
          <w:rtl/>
        </w:rPr>
      </w:pPr>
      <w:bookmarkStart w:id="288" w:name="CS21717FI0021717T02_02_2004_20_16_11"/>
      <w:bookmarkStart w:id="289" w:name="_Toc78878360"/>
      <w:bookmarkEnd w:id="288"/>
      <w:r>
        <w:rPr>
          <w:rtl/>
        </w:rPr>
        <w:t>הצעת חוק שירות ביטחון (תיקון מס' 13), התשס"ד-2004</w:t>
      </w:r>
      <w:bookmarkEnd w:id="289"/>
      <w:r>
        <w:rPr>
          <w:rtl/>
        </w:rPr>
        <w:t xml:space="preserve"> </w:t>
      </w:r>
    </w:p>
    <w:p w14:paraId="2DF7B99F" w14:textId="77777777" w:rsidR="00000000" w:rsidRDefault="00162D07">
      <w:pPr>
        <w:pStyle w:val="a0"/>
        <w:ind w:firstLine="0"/>
        <w:rPr>
          <w:rFonts w:hint="cs"/>
          <w:rtl/>
        </w:rPr>
      </w:pPr>
      <w:r>
        <w:rPr>
          <w:rtl/>
        </w:rPr>
        <w:t>[מס'</w:t>
      </w:r>
      <w:r>
        <w:rPr>
          <w:rFonts w:hint="cs"/>
          <w:rtl/>
        </w:rPr>
        <w:t xml:space="preserve"> מ/32</w:t>
      </w:r>
      <w:r>
        <w:rPr>
          <w:rtl/>
        </w:rPr>
        <w:t xml:space="preserve">; "דברי הכנסת", </w:t>
      </w:r>
      <w:r>
        <w:rPr>
          <w:rFonts w:hint="cs"/>
          <w:rtl/>
        </w:rPr>
        <w:t xml:space="preserve">מושב ראשון, </w:t>
      </w:r>
      <w:r>
        <w:rPr>
          <w:rtl/>
        </w:rPr>
        <w:t xml:space="preserve">חוב' </w:t>
      </w:r>
      <w:r>
        <w:rPr>
          <w:rFonts w:hint="cs"/>
          <w:rtl/>
        </w:rPr>
        <w:t>י"ב</w:t>
      </w:r>
      <w:r>
        <w:rPr>
          <w:rtl/>
        </w:rPr>
        <w:t xml:space="preserve">, עמ' </w:t>
      </w:r>
      <w:r>
        <w:rPr>
          <w:rFonts w:hint="cs"/>
          <w:rtl/>
        </w:rPr>
        <w:t>2976</w:t>
      </w:r>
      <w:r>
        <w:rPr>
          <w:rtl/>
        </w:rPr>
        <w:t>;  נספחות.]</w:t>
      </w:r>
    </w:p>
    <w:p w14:paraId="1398CF1F" w14:textId="77777777" w:rsidR="00000000" w:rsidRDefault="00162D07">
      <w:pPr>
        <w:pStyle w:val="-0"/>
        <w:rPr>
          <w:rFonts w:hint="cs"/>
          <w:rtl/>
        </w:rPr>
      </w:pPr>
      <w:r>
        <w:rPr>
          <w:rtl/>
        </w:rPr>
        <w:t xml:space="preserve"> (קריאה שני</w:t>
      </w:r>
      <w:r>
        <w:rPr>
          <w:rFonts w:hint="cs"/>
          <w:rtl/>
        </w:rPr>
        <w:t>י</w:t>
      </w:r>
      <w:r>
        <w:rPr>
          <w:rtl/>
        </w:rPr>
        <w:t>ה וקריאה שלישית)</w:t>
      </w:r>
    </w:p>
    <w:p w14:paraId="684EA13D" w14:textId="77777777" w:rsidR="00000000" w:rsidRDefault="00162D07">
      <w:pPr>
        <w:pStyle w:val="-0"/>
        <w:rPr>
          <w:rFonts w:hint="cs"/>
          <w:rtl/>
        </w:rPr>
      </w:pPr>
    </w:p>
    <w:p w14:paraId="2B8C9E38" w14:textId="77777777" w:rsidR="00000000" w:rsidRDefault="00162D07">
      <w:pPr>
        <w:pStyle w:val="af1"/>
        <w:rPr>
          <w:rtl/>
        </w:rPr>
      </w:pPr>
      <w:r>
        <w:rPr>
          <w:rtl/>
        </w:rPr>
        <w:t>היו"ר ראובן ריבלין:</w:t>
      </w:r>
    </w:p>
    <w:p w14:paraId="4C9E83E3" w14:textId="77777777" w:rsidR="00000000" w:rsidRDefault="00162D07">
      <w:pPr>
        <w:pStyle w:val="a0"/>
        <w:rPr>
          <w:rtl/>
        </w:rPr>
      </w:pPr>
    </w:p>
    <w:p w14:paraId="7836887B" w14:textId="77777777" w:rsidR="00000000" w:rsidRDefault="00162D07">
      <w:pPr>
        <w:pStyle w:val="a0"/>
        <w:rPr>
          <w:rFonts w:hint="cs"/>
          <w:rtl/>
        </w:rPr>
      </w:pPr>
      <w:r>
        <w:rPr>
          <w:rFonts w:hint="cs"/>
          <w:rtl/>
        </w:rPr>
        <w:t>רבותי, חברי הכנסת, אנחנו עוברים</w:t>
      </w:r>
      <w:r>
        <w:rPr>
          <w:rFonts w:hint="cs"/>
          <w:rtl/>
        </w:rPr>
        <w:t xml:space="preserve"> להצעת חוק שירות ביטחון (תיקון מס' 13). יציג את ההצעה יושב-ראש ועדת החוץ והביטחון.</w:t>
      </w:r>
    </w:p>
    <w:p w14:paraId="5F1EE1E6" w14:textId="77777777" w:rsidR="00000000" w:rsidRDefault="00162D07">
      <w:pPr>
        <w:pStyle w:val="a0"/>
        <w:ind w:firstLine="0"/>
        <w:rPr>
          <w:rFonts w:hint="cs"/>
          <w:rtl/>
        </w:rPr>
      </w:pPr>
    </w:p>
    <w:p w14:paraId="3ECD2147" w14:textId="77777777" w:rsidR="00000000" w:rsidRDefault="00162D07">
      <w:pPr>
        <w:pStyle w:val="a"/>
        <w:rPr>
          <w:rtl/>
        </w:rPr>
      </w:pPr>
      <w:bookmarkStart w:id="290" w:name="FS000000477T02_02_2004_20_02_13"/>
      <w:bookmarkStart w:id="291" w:name="FS000000477T02_02_2004_20_02_25"/>
      <w:bookmarkStart w:id="292" w:name="_Toc78878361"/>
      <w:bookmarkEnd w:id="290"/>
      <w:bookmarkEnd w:id="291"/>
      <w:r>
        <w:rPr>
          <w:rFonts w:hint="eastAsia"/>
          <w:rtl/>
        </w:rPr>
        <w:t>יובל</w:t>
      </w:r>
      <w:r>
        <w:rPr>
          <w:rtl/>
        </w:rPr>
        <w:t xml:space="preserve"> שטייניץ (יו"ר ועדת החוץ והביטחון):</w:t>
      </w:r>
      <w:bookmarkEnd w:id="292"/>
    </w:p>
    <w:p w14:paraId="5E8269C6" w14:textId="77777777" w:rsidR="00000000" w:rsidRDefault="00162D07">
      <w:pPr>
        <w:pStyle w:val="a0"/>
        <w:rPr>
          <w:rFonts w:hint="cs"/>
          <w:rtl/>
        </w:rPr>
      </w:pPr>
    </w:p>
    <w:p w14:paraId="4C20A79F" w14:textId="77777777" w:rsidR="00000000" w:rsidRDefault="00162D07">
      <w:pPr>
        <w:pStyle w:val="a0"/>
        <w:rPr>
          <w:rFonts w:hint="cs"/>
          <w:rtl/>
        </w:rPr>
      </w:pPr>
      <w:r>
        <w:rPr>
          <w:rFonts w:hint="cs"/>
          <w:rtl/>
        </w:rPr>
        <w:t>אדוני היושב-ראש, כנסת נכבדה, אני  מתכבד להביא בפני הכנסת לקריאה שנייה ולקריאה שלישית את הצעת חוק שירות ביטחון (תיקון מס' 13), התשס"</w:t>
      </w:r>
      <w:r>
        <w:rPr>
          <w:rFonts w:hint="cs"/>
          <w:rtl/>
        </w:rPr>
        <w:t xml:space="preserve">ד-2004. </w:t>
      </w:r>
    </w:p>
    <w:p w14:paraId="1BCB5EAC" w14:textId="77777777" w:rsidR="00000000" w:rsidRDefault="00162D07">
      <w:pPr>
        <w:pStyle w:val="a0"/>
        <w:rPr>
          <w:rFonts w:hint="cs"/>
          <w:rtl/>
        </w:rPr>
      </w:pPr>
    </w:p>
    <w:p w14:paraId="63FBB324" w14:textId="77777777" w:rsidR="00000000" w:rsidRDefault="00162D07">
      <w:pPr>
        <w:pStyle w:val="a0"/>
        <w:rPr>
          <w:rFonts w:hint="cs"/>
          <w:rtl/>
        </w:rPr>
      </w:pPr>
      <w:r>
        <w:rPr>
          <w:rFonts w:hint="cs"/>
          <w:rtl/>
        </w:rPr>
        <w:t>אדוני היושב-ראש, בוועדת החוץ והביטחון יש ועדת משנה מיוחדת, שנקראת ועדת המשנה לחקיקה ביטחונית. בראש ועדה זו עומד חבר הכנסת חמי דורון. ועדת המשנה לחקיקה ביטחונית היא זו שבדרך כלל מעבדת את החוקים לקראת הצבעתם במליאת ועדת החוץ והביטחון ולאחר מכן במלי</w:t>
      </w:r>
      <w:r>
        <w:rPr>
          <w:rFonts w:hint="cs"/>
          <w:rtl/>
        </w:rPr>
        <w:t>את הכנסת. בדרך כלל הנוהג הוא, שחבר הכנסת חמי דורון הוא גם מציג את החוקים ומנמק אותם במליאת הכנסת, לאחר שעברו במליאת ועדת החוץ והביטחון. אני רוצה לנצל את ההזדמנות הזאת כדי להודות לוועדת המשנה לחקיקה ביטחונית, ובמיוחד ליושב-ראש ועדת המשנה, חבר הכנסת חמי דורו</w:t>
      </w:r>
      <w:r>
        <w:rPr>
          <w:rFonts w:hint="cs"/>
          <w:rtl/>
        </w:rPr>
        <w:t>ן, על העבודה המאומצת, המעמיקה והמשובחת שעשו ועדת המשנה לחקיקה ביטחונית והיושב-ראש חמי דורון גם בחוק זה וגם במגוון של חוקים אחרים.</w:t>
      </w:r>
    </w:p>
    <w:p w14:paraId="4A1450EE" w14:textId="77777777" w:rsidR="00000000" w:rsidRDefault="00162D07">
      <w:pPr>
        <w:pStyle w:val="a0"/>
        <w:rPr>
          <w:rFonts w:hint="cs"/>
          <w:rtl/>
        </w:rPr>
      </w:pPr>
    </w:p>
    <w:p w14:paraId="0871A709" w14:textId="77777777" w:rsidR="00000000" w:rsidRDefault="00162D07">
      <w:pPr>
        <w:pStyle w:val="a0"/>
        <w:rPr>
          <w:rFonts w:hint="cs"/>
          <w:rtl/>
        </w:rPr>
      </w:pPr>
      <w:r>
        <w:rPr>
          <w:rFonts w:hint="cs"/>
          <w:rtl/>
        </w:rPr>
        <w:t>הצעת חוק זו עניינה חישוב הגילים לצורך התייצבות לשירות סדיר בצה"ל. בהתאם להוראות חוק שירות ביטחון [נוסח משולב], התשמ"ו-1986, נ</w:t>
      </w:r>
      <w:r>
        <w:rPr>
          <w:rFonts w:hint="cs"/>
          <w:rtl/>
        </w:rPr>
        <w:t xml:space="preserve">יתן לקרוא לאדם להתייצב לשירות סדיר גם אם טרם מלאו לו 18, וזאת לאור חזקת הגילים הקבועה בחוק. כלומר, אדם שעבר את גיל 17 נחשב כמי שניתן לראות אותו כבן 18. </w:t>
      </w:r>
    </w:p>
    <w:p w14:paraId="0B21BF51" w14:textId="77777777" w:rsidR="00000000" w:rsidRDefault="00162D07">
      <w:pPr>
        <w:pStyle w:val="a0"/>
        <w:rPr>
          <w:rFonts w:hint="cs"/>
          <w:rtl/>
        </w:rPr>
      </w:pPr>
    </w:p>
    <w:p w14:paraId="28B53F00" w14:textId="77777777" w:rsidR="00000000" w:rsidRDefault="00162D07">
      <w:pPr>
        <w:pStyle w:val="a0"/>
        <w:rPr>
          <w:rFonts w:hint="cs"/>
          <w:rtl/>
        </w:rPr>
      </w:pPr>
      <w:r>
        <w:rPr>
          <w:rFonts w:hint="cs"/>
          <w:rtl/>
        </w:rPr>
        <w:t>ב-14 בנובמבר 2001 חתמה מדינת ישראל על הפרוטוקול של אמנת האו"ם בדבר זכויות הילד לעניין מעורבות ילדים וק</w:t>
      </w:r>
      <w:r>
        <w:rPr>
          <w:rFonts w:hint="cs"/>
          <w:rtl/>
        </w:rPr>
        <w:t xml:space="preserve">טינים בסכסוך מזוין. בפרוטוקול זה נקבע, כי הגיל המינימלי לגיוס חובה לכוחות לוחמים ולהשתתפות בפעולות לחימה הוא גיל 18. הדבר נקבע על מנת לשים קץ לתופעה המגונה של גיוס ילדים ונוער מתחת לגיל 18 לכוחות מזוינים ברחבי הגלובוס. באופן דומה נקבע בשנת 1997, באמנה מס' </w:t>
      </w:r>
      <w:r>
        <w:rPr>
          <w:rFonts w:hint="cs"/>
          <w:rtl/>
        </w:rPr>
        <w:t xml:space="preserve"> 182 של ארגון העבודה הבין-לאומי - - -</w:t>
      </w:r>
    </w:p>
    <w:p w14:paraId="4C3E9BCC" w14:textId="77777777" w:rsidR="00000000" w:rsidRDefault="00162D07">
      <w:pPr>
        <w:pStyle w:val="a0"/>
        <w:rPr>
          <w:rFonts w:hint="cs"/>
          <w:rtl/>
        </w:rPr>
      </w:pPr>
    </w:p>
    <w:p w14:paraId="18EBAED0" w14:textId="77777777" w:rsidR="00000000" w:rsidRDefault="00162D07">
      <w:pPr>
        <w:pStyle w:val="af0"/>
        <w:rPr>
          <w:rtl/>
        </w:rPr>
      </w:pPr>
      <w:r>
        <w:rPr>
          <w:rFonts w:hint="eastAsia"/>
          <w:rtl/>
        </w:rPr>
        <w:t>עסאם</w:t>
      </w:r>
      <w:r>
        <w:rPr>
          <w:rtl/>
        </w:rPr>
        <w:t xml:space="preserve"> מח'ול (חד"ש-תע"ל):</w:t>
      </w:r>
    </w:p>
    <w:p w14:paraId="249E22E7" w14:textId="77777777" w:rsidR="00000000" w:rsidRDefault="00162D07">
      <w:pPr>
        <w:pStyle w:val="a0"/>
        <w:rPr>
          <w:rFonts w:hint="cs"/>
          <w:rtl/>
        </w:rPr>
      </w:pPr>
    </w:p>
    <w:p w14:paraId="61ADBA61" w14:textId="77777777" w:rsidR="00000000" w:rsidRDefault="00162D07">
      <w:pPr>
        <w:pStyle w:val="a0"/>
        <w:rPr>
          <w:rFonts w:hint="cs"/>
          <w:rtl/>
        </w:rPr>
      </w:pPr>
      <w:r>
        <w:rPr>
          <w:rFonts w:hint="cs"/>
          <w:rtl/>
        </w:rPr>
        <w:t>יותר חשוב לא להרוג אותם מאשר לא לגייס אותם.</w:t>
      </w:r>
    </w:p>
    <w:p w14:paraId="60D3F97F" w14:textId="77777777" w:rsidR="00000000" w:rsidRDefault="00162D07">
      <w:pPr>
        <w:pStyle w:val="a0"/>
        <w:rPr>
          <w:rFonts w:hint="cs"/>
          <w:rtl/>
        </w:rPr>
      </w:pPr>
    </w:p>
    <w:p w14:paraId="3F176A4F" w14:textId="77777777" w:rsidR="00000000" w:rsidRDefault="00162D07">
      <w:pPr>
        <w:pStyle w:val="-"/>
        <w:rPr>
          <w:rtl/>
        </w:rPr>
      </w:pPr>
      <w:bookmarkStart w:id="293" w:name="FS000000477T02_02_2004_20_04_58C"/>
      <w:bookmarkEnd w:id="293"/>
      <w:r>
        <w:rPr>
          <w:rtl/>
        </w:rPr>
        <w:t>יובל שטייניץ (יו"ר ועדת החוץ והביטחון):</w:t>
      </w:r>
    </w:p>
    <w:p w14:paraId="00562521" w14:textId="77777777" w:rsidR="00000000" w:rsidRDefault="00162D07">
      <w:pPr>
        <w:pStyle w:val="a0"/>
        <w:rPr>
          <w:rtl/>
        </w:rPr>
      </w:pPr>
    </w:p>
    <w:p w14:paraId="03DB20F5" w14:textId="77777777" w:rsidR="00000000" w:rsidRDefault="00162D07">
      <w:pPr>
        <w:pStyle w:val="a0"/>
        <w:rPr>
          <w:rFonts w:hint="cs"/>
          <w:rtl/>
        </w:rPr>
      </w:pPr>
      <w:r>
        <w:rPr>
          <w:rFonts w:hint="cs"/>
          <w:rtl/>
        </w:rPr>
        <w:t xml:space="preserve">מובן שזה חשוב וזה חשוב. בוא לא נזלזל, בגלל החשיבות של דבר אחד, בחשיבות של דבר אחר. הרי מי ששולח ילדים בני </w:t>
      </w:r>
      <w:r>
        <w:rPr>
          <w:rFonts w:hint="cs"/>
          <w:rtl/>
        </w:rPr>
        <w:t xml:space="preserve">10 או 12 למלחמה או לטרור, הורג אותם גם כן. </w:t>
      </w:r>
    </w:p>
    <w:p w14:paraId="088C12CD" w14:textId="77777777" w:rsidR="00000000" w:rsidRDefault="00162D07">
      <w:pPr>
        <w:pStyle w:val="a0"/>
        <w:rPr>
          <w:rFonts w:hint="cs"/>
          <w:rtl/>
        </w:rPr>
      </w:pPr>
    </w:p>
    <w:p w14:paraId="00BA0260" w14:textId="77777777" w:rsidR="00000000" w:rsidRDefault="00162D07">
      <w:pPr>
        <w:pStyle w:val="a0"/>
        <w:rPr>
          <w:rFonts w:hint="cs"/>
          <w:rtl/>
        </w:rPr>
      </w:pPr>
      <w:r>
        <w:rPr>
          <w:rFonts w:hint="cs"/>
          <w:rtl/>
        </w:rPr>
        <w:t>באופן דומה נקבע בשנת 1997, באמנה מס' 182 של ארגון העבודה הבין-לאומי בז'נבה, כי גיוס כפוי או גיוס חובה של מי שטרם מלאו לו 18, לשם נטילת חלק בסכסוך מזוין, מהווים אחת מהצורות החמורות ביותר של עבודת ילדים, האסורה על</w:t>
      </w:r>
      <w:r>
        <w:rPr>
          <w:rFonts w:hint="cs"/>
          <w:rtl/>
        </w:rPr>
        <w:t>-פי אמנה זו.</w:t>
      </w:r>
    </w:p>
    <w:p w14:paraId="7AF9DD7F" w14:textId="77777777" w:rsidR="00000000" w:rsidRDefault="00162D07">
      <w:pPr>
        <w:pStyle w:val="a0"/>
        <w:rPr>
          <w:rFonts w:hint="cs"/>
          <w:rtl/>
        </w:rPr>
      </w:pPr>
    </w:p>
    <w:p w14:paraId="5EB357AC" w14:textId="77777777" w:rsidR="00000000" w:rsidRDefault="00162D07">
      <w:pPr>
        <w:pStyle w:val="a0"/>
        <w:rPr>
          <w:rFonts w:hint="cs"/>
          <w:rtl/>
        </w:rPr>
      </w:pPr>
      <w:r>
        <w:rPr>
          <w:rFonts w:hint="cs"/>
          <w:rtl/>
        </w:rPr>
        <w:t>מאחר שמדינת ישראל מעוניינת לאשר את הפרוטוקול והאמנה, נדרש תיקון בחקיקת חוק שירות ביטחון. התיקון המוצע לפניכם קובע, כי לא יגויס אדם לשירות ביטחון אלא אם מלאו לו 18 שנים. אולם, לעניין שירות במסלולי העתודה האקדמית או שירות ללא תשלום, הקריאה להתי</w:t>
      </w:r>
      <w:r>
        <w:rPr>
          <w:rFonts w:hint="cs"/>
          <w:rtl/>
        </w:rPr>
        <w:t xml:space="preserve">יצבות לשירות סדיר תמשיך להיות גם למי שטרם מלאו לו 18 שנים. </w:t>
      </w:r>
    </w:p>
    <w:p w14:paraId="213738EE" w14:textId="77777777" w:rsidR="00000000" w:rsidRDefault="00162D07">
      <w:pPr>
        <w:pStyle w:val="a0"/>
        <w:rPr>
          <w:rFonts w:hint="cs"/>
          <w:rtl/>
        </w:rPr>
      </w:pPr>
    </w:p>
    <w:p w14:paraId="5E8FB4F6" w14:textId="77777777" w:rsidR="00000000" w:rsidRDefault="00162D07">
      <w:pPr>
        <w:pStyle w:val="a0"/>
        <w:rPr>
          <w:rFonts w:hint="cs"/>
          <w:rtl/>
        </w:rPr>
      </w:pPr>
      <w:r>
        <w:rPr>
          <w:rFonts w:hint="cs"/>
          <w:rtl/>
        </w:rPr>
        <w:t xml:space="preserve">להצעת החוק הזאת הוגשו הסתייגויות, ואבקש מחברי הכנסת לדחות את כולן ולאשר את הצעת החוק בקריאה שנייה ובקריאה שלישית. </w:t>
      </w:r>
    </w:p>
    <w:p w14:paraId="4A1E2B8A" w14:textId="77777777" w:rsidR="00000000" w:rsidRDefault="00162D07">
      <w:pPr>
        <w:pStyle w:val="a0"/>
        <w:ind w:firstLine="0"/>
        <w:rPr>
          <w:rFonts w:hint="cs"/>
          <w:rtl/>
        </w:rPr>
      </w:pPr>
    </w:p>
    <w:p w14:paraId="027935BD" w14:textId="77777777" w:rsidR="00000000" w:rsidRDefault="00162D07">
      <w:pPr>
        <w:pStyle w:val="a0"/>
        <w:rPr>
          <w:rFonts w:hint="cs"/>
          <w:rtl/>
        </w:rPr>
      </w:pPr>
      <w:r>
        <w:rPr>
          <w:rFonts w:hint="cs"/>
          <w:rtl/>
        </w:rPr>
        <w:t>אדוני היושב-ראש, נדמה לי שזה בדיוק המקרה שבו נכון לעשות התאמה בחקיקה שלנו, אף ש</w:t>
      </w:r>
      <w:r>
        <w:rPr>
          <w:rFonts w:hint="cs"/>
          <w:rtl/>
        </w:rPr>
        <w:t>לעתים היה נוח ונכון יותר לגייס גם בני 17.5, אם סיימו את לימודיהם התיכוניים, ולשנות את החוק ולהתאים את עצמנו לאמנה הבין-לאומית. נראה לי שהנזק בשינוי איננו רב, ושהשינוי הוא סביר והגיוני על מנת שישראל תוכל להצטרף לאמנה בין-לאומית כל כך חשובה למניעת מעורבותם ש</w:t>
      </w:r>
      <w:r>
        <w:rPr>
          <w:rFonts w:hint="cs"/>
          <w:rtl/>
        </w:rPr>
        <w:t xml:space="preserve">ל ילדים ובני-נוער במלחמות ובסכסוכים מזוינים. </w:t>
      </w:r>
    </w:p>
    <w:p w14:paraId="7F0F36A6" w14:textId="77777777" w:rsidR="00000000" w:rsidRDefault="00162D07">
      <w:pPr>
        <w:pStyle w:val="a0"/>
        <w:rPr>
          <w:rFonts w:hint="cs"/>
          <w:rtl/>
        </w:rPr>
      </w:pPr>
    </w:p>
    <w:p w14:paraId="05B077D8" w14:textId="77777777" w:rsidR="00000000" w:rsidRDefault="00162D07">
      <w:pPr>
        <w:pStyle w:val="a0"/>
        <w:rPr>
          <w:rFonts w:hint="cs"/>
          <w:rtl/>
        </w:rPr>
      </w:pPr>
      <w:r>
        <w:rPr>
          <w:rFonts w:hint="cs"/>
          <w:rtl/>
        </w:rPr>
        <w:t>מי ייתן וגם יריבינו יחתמו על אמנה זו ויפסיקו לגייס ילדים ובני-נוער למשימות מזוינות, שלעתים מביאות גם למותם. זו תופעה חמורה ביותר, שקיימת באפריקה ובאסיה. לצערי הרב ראינו גם ארגוני טרור, בעיקר במזרח התיכון, שמגי</w:t>
      </w:r>
      <w:r>
        <w:rPr>
          <w:rFonts w:hint="cs"/>
          <w:rtl/>
        </w:rPr>
        <w:t>יסים ילדים בני 10 ו-12 ומשתמשים בהם בקרבות ובמקומות מסוכנים.</w:t>
      </w:r>
    </w:p>
    <w:p w14:paraId="5DF2557C" w14:textId="77777777" w:rsidR="00000000" w:rsidRDefault="00162D07">
      <w:pPr>
        <w:pStyle w:val="a0"/>
        <w:rPr>
          <w:rFonts w:hint="cs"/>
          <w:rtl/>
        </w:rPr>
      </w:pPr>
    </w:p>
    <w:p w14:paraId="34C662D8" w14:textId="77777777" w:rsidR="00000000" w:rsidRDefault="00162D07">
      <w:pPr>
        <w:pStyle w:val="a0"/>
        <w:rPr>
          <w:rFonts w:hint="cs"/>
          <w:rtl/>
        </w:rPr>
      </w:pPr>
      <w:r>
        <w:rPr>
          <w:rFonts w:hint="cs"/>
          <w:rtl/>
        </w:rPr>
        <w:t>אדוני היושב-ראש, אני מודה שוב לכנסת, אני מודה שוב לוועדת המשנה לחקיקה ביטחונית ולחבר הכנסת חמי דורון, שעשה את רוב העבודה לקראת הגשת חוק זה. אני מקווה שהחוק יאושר. תודה.</w:t>
      </w:r>
    </w:p>
    <w:p w14:paraId="39CAC86B" w14:textId="77777777" w:rsidR="00000000" w:rsidRDefault="00162D07">
      <w:pPr>
        <w:pStyle w:val="a0"/>
        <w:rPr>
          <w:rFonts w:hint="cs"/>
          <w:rtl/>
        </w:rPr>
      </w:pPr>
    </w:p>
    <w:p w14:paraId="33778371" w14:textId="77777777" w:rsidR="00000000" w:rsidRDefault="00162D07">
      <w:pPr>
        <w:pStyle w:val="af1"/>
        <w:rPr>
          <w:rtl/>
        </w:rPr>
      </w:pPr>
      <w:r>
        <w:rPr>
          <w:rtl/>
        </w:rPr>
        <w:t>היו"ר משה כחלון:</w:t>
      </w:r>
    </w:p>
    <w:p w14:paraId="0AFA6656" w14:textId="77777777" w:rsidR="00000000" w:rsidRDefault="00162D07">
      <w:pPr>
        <w:pStyle w:val="a0"/>
        <w:rPr>
          <w:rtl/>
        </w:rPr>
      </w:pPr>
    </w:p>
    <w:p w14:paraId="4334B461" w14:textId="77777777" w:rsidR="00000000" w:rsidRDefault="00162D07">
      <w:pPr>
        <w:pStyle w:val="a0"/>
        <w:rPr>
          <w:rFonts w:hint="cs"/>
          <w:rtl/>
        </w:rPr>
      </w:pPr>
      <w:r>
        <w:rPr>
          <w:rFonts w:hint="cs"/>
          <w:rtl/>
        </w:rPr>
        <w:t>תודה ר</w:t>
      </w:r>
      <w:r>
        <w:rPr>
          <w:rFonts w:hint="cs"/>
          <w:rtl/>
        </w:rPr>
        <w:t>בה. יש הסתייגויות לסעיף 1. חבר הכנסת מוחמד ברכה, בבקשה. חבר הכנסת ברכה, אני מבקש שתביע את הסתייגויותיך גם לסעיף 2.</w:t>
      </w:r>
    </w:p>
    <w:p w14:paraId="57F8BD7C" w14:textId="77777777" w:rsidR="00000000" w:rsidRDefault="00162D07">
      <w:pPr>
        <w:pStyle w:val="a0"/>
        <w:rPr>
          <w:rtl/>
        </w:rPr>
      </w:pPr>
    </w:p>
    <w:p w14:paraId="7C8A2C7D" w14:textId="77777777" w:rsidR="00000000" w:rsidRDefault="00162D07">
      <w:pPr>
        <w:pStyle w:val="a0"/>
        <w:rPr>
          <w:rFonts w:hint="cs"/>
          <w:rtl/>
        </w:rPr>
      </w:pPr>
    </w:p>
    <w:p w14:paraId="5BD9AD92" w14:textId="77777777" w:rsidR="00000000" w:rsidRDefault="00162D07">
      <w:pPr>
        <w:pStyle w:val="a"/>
        <w:rPr>
          <w:rtl/>
        </w:rPr>
      </w:pPr>
      <w:bookmarkStart w:id="294" w:name="FS000000540T02_02_2004_20_08_19"/>
      <w:bookmarkStart w:id="295" w:name="_Toc78878362"/>
      <w:bookmarkEnd w:id="294"/>
      <w:r>
        <w:rPr>
          <w:rFonts w:hint="eastAsia"/>
          <w:rtl/>
        </w:rPr>
        <w:t>מוחמד</w:t>
      </w:r>
      <w:r>
        <w:rPr>
          <w:rtl/>
        </w:rPr>
        <w:t xml:space="preserve"> ברכה (חד"ש-תע"ל):</w:t>
      </w:r>
      <w:bookmarkEnd w:id="295"/>
    </w:p>
    <w:p w14:paraId="48E4A51D" w14:textId="77777777" w:rsidR="00000000" w:rsidRDefault="00162D07">
      <w:pPr>
        <w:pStyle w:val="a0"/>
        <w:rPr>
          <w:rFonts w:hint="cs"/>
          <w:rtl/>
        </w:rPr>
      </w:pPr>
    </w:p>
    <w:p w14:paraId="069F12AB" w14:textId="77777777" w:rsidR="00000000" w:rsidRDefault="00162D07">
      <w:pPr>
        <w:pStyle w:val="a0"/>
        <w:rPr>
          <w:rFonts w:hint="cs"/>
          <w:rtl/>
        </w:rPr>
      </w:pPr>
      <w:r>
        <w:rPr>
          <w:rFonts w:hint="cs"/>
          <w:rtl/>
        </w:rPr>
        <w:t xml:space="preserve">אני אדבר על כל ההסתייגויות בבת-אחת. </w:t>
      </w:r>
    </w:p>
    <w:p w14:paraId="1F9BE864" w14:textId="77777777" w:rsidR="00000000" w:rsidRDefault="00162D07">
      <w:pPr>
        <w:pStyle w:val="a0"/>
        <w:rPr>
          <w:rFonts w:hint="cs"/>
          <w:rtl/>
        </w:rPr>
      </w:pPr>
    </w:p>
    <w:p w14:paraId="3B2EF5A2" w14:textId="77777777" w:rsidR="00000000" w:rsidRDefault="00162D07">
      <w:pPr>
        <w:pStyle w:val="a0"/>
        <w:rPr>
          <w:rFonts w:hint="cs"/>
          <w:rtl/>
        </w:rPr>
      </w:pPr>
      <w:r>
        <w:rPr>
          <w:rFonts w:hint="cs"/>
          <w:rtl/>
        </w:rPr>
        <w:t>אדוני היושב-ראש, רבותי חברי הכנסת, אני רוצה לברך את החוגגים את חג הקורבן בבר</w:t>
      </w:r>
      <w:r>
        <w:rPr>
          <w:rFonts w:hint="cs"/>
          <w:rtl/>
        </w:rPr>
        <w:t xml:space="preserve">כה שהימים שיבואו בשנה הבאה יהיו יותר טובים מהימים שכבר עברו. זה לא בשמים, אבל למרבה הצער גם זה לא יקרה. אני רוצה לאחל לפחות חג שמח ו"כול עם ואנתום בח'יר". </w:t>
      </w:r>
    </w:p>
    <w:p w14:paraId="13920F43" w14:textId="77777777" w:rsidR="00000000" w:rsidRDefault="00162D07">
      <w:pPr>
        <w:pStyle w:val="a0"/>
        <w:rPr>
          <w:rFonts w:hint="cs"/>
          <w:rtl/>
        </w:rPr>
      </w:pPr>
    </w:p>
    <w:p w14:paraId="656034C9" w14:textId="77777777" w:rsidR="00000000" w:rsidRDefault="00162D07">
      <w:pPr>
        <w:pStyle w:val="a0"/>
        <w:rPr>
          <w:rFonts w:hint="cs"/>
          <w:rtl/>
        </w:rPr>
      </w:pPr>
      <w:r>
        <w:rPr>
          <w:rFonts w:hint="cs"/>
          <w:rtl/>
        </w:rPr>
        <w:t>מטרת החוק היא מטרה ראויה, אף שאני לא רוצה להתערב יותר מדי בסוג כזה של חוקים. מטרת החוק היא מטרה ראו</w:t>
      </w:r>
      <w:r>
        <w:rPr>
          <w:rFonts w:hint="cs"/>
          <w:rtl/>
        </w:rPr>
        <w:t xml:space="preserve">יה, ואני חושב שחשוב שהיא מובאת לאישור הכנסת. </w:t>
      </w:r>
    </w:p>
    <w:p w14:paraId="36D5ECBF" w14:textId="77777777" w:rsidR="00000000" w:rsidRDefault="00162D07">
      <w:pPr>
        <w:pStyle w:val="a0"/>
        <w:rPr>
          <w:rFonts w:hint="cs"/>
          <w:rtl/>
        </w:rPr>
      </w:pPr>
    </w:p>
    <w:p w14:paraId="47E81A2D" w14:textId="77777777" w:rsidR="00000000" w:rsidRDefault="00162D07">
      <w:pPr>
        <w:pStyle w:val="a0"/>
        <w:rPr>
          <w:rFonts w:hint="cs"/>
          <w:rtl/>
        </w:rPr>
      </w:pPr>
      <w:r>
        <w:rPr>
          <w:rFonts w:hint="cs"/>
          <w:rtl/>
        </w:rPr>
        <w:t>דווקא היום אי-אפשר להימנע מהתייחסות למה שמתרחש במערכת הפוליטית. אני לא מבין על מה המהומה בסיעות הימין בשל אמירותיו של ראש הממשלה היום. כלומר, כל הדברים שהוא דיבר עליהם מותנים באלף ואחת התניות. אתם זוכרים את מפ</w:t>
      </w:r>
      <w:r>
        <w:rPr>
          <w:rFonts w:hint="cs"/>
          <w:rtl/>
        </w:rPr>
        <w:t>ת הדרכים שהממשלה הסכימה לקבל? היא הסכימה לביצוע רק לאחר ששמה 14 הרים, שקראו להם הסתייגויות. לכן, זה מסוג ה"ספינים" שהממשלה וראש הממשלה משווקים. אני יכול לברך על כל תזוזה, אפילו של מילימטר אחד, בכיוון של שלום, פירוק התנחלויות והיפרדות על בסיס של שלום והיפרד</w:t>
      </w:r>
      <w:r>
        <w:rPr>
          <w:rFonts w:hint="cs"/>
          <w:rtl/>
        </w:rPr>
        <w:t xml:space="preserve">ות על בסיס של הידברות. כמובן אפשר לברך, אבל האמת היא שכמעט שאין תוכנית שעפה באוויר של האזור או של העולם שהממשלה הזאת לא התייחסה אליה בחיוב, אבל בשטח שום דבר לא קורה. </w:t>
      </w:r>
    </w:p>
    <w:p w14:paraId="2E41126E" w14:textId="77777777" w:rsidR="00000000" w:rsidRDefault="00162D07">
      <w:pPr>
        <w:pStyle w:val="a0"/>
        <w:ind w:firstLine="0"/>
        <w:rPr>
          <w:rFonts w:hint="cs"/>
          <w:rtl/>
        </w:rPr>
      </w:pPr>
    </w:p>
    <w:p w14:paraId="116CD6E3" w14:textId="77777777" w:rsidR="00000000" w:rsidRDefault="00162D07">
      <w:pPr>
        <w:pStyle w:val="a0"/>
        <w:rPr>
          <w:rFonts w:hint="cs"/>
          <w:rtl/>
        </w:rPr>
      </w:pPr>
      <w:r>
        <w:rPr>
          <w:rFonts w:hint="cs"/>
          <w:rtl/>
        </w:rPr>
        <w:t>לכן גם היום אני מאוד ספקן, אדוני היושב-ראש. אני חושב שחבריו של ראש הממשלה לסיעה יכולים ל</w:t>
      </w:r>
      <w:r>
        <w:rPr>
          <w:rFonts w:hint="cs"/>
          <w:rtl/>
        </w:rPr>
        <w:t xml:space="preserve">היות רגועים לפחות עד סוף הקדנציה הזאת, על-פי הקצב שהיינו עדים לו עד כה, אבל אין ספק שלדבר היום על פירוק התנחלויות ברצועת-עזה זה דבר שהולך בציבור הרחב, וזה הולך בעולם. זה גם הגיוני, אגב. זה דבר הגיוני מאין כמוהו </w:t>
      </w:r>
      <w:r>
        <w:rPr>
          <w:rFonts w:hint="eastAsia"/>
          <w:rtl/>
        </w:rPr>
        <w:t>–</w:t>
      </w:r>
      <w:r>
        <w:rPr>
          <w:rFonts w:hint="cs"/>
          <w:rtl/>
        </w:rPr>
        <w:t xml:space="preserve"> זאת אומרת, שאין שום הצדקה, משום בחינה, שההת</w:t>
      </w:r>
      <w:r>
        <w:rPr>
          <w:rFonts w:hint="cs"/>
          <w:rtl/>
        </w:rPr>
        <w:t xml:space="preserve">נחלויות האלה יישארו שם. אין שם אנשים </w:t>
      </w:r>
      <w:r>
        <w:rPr>
          <w:rFonts w:hint="eastAsia"/>
          <w:rtl/>
        </w:rPr>
        <w:t>–</w:t>
      </w:r>
      <w:r>
        <w:rPr>
          <w:rFonts w:hint="cs"/>
          <w:rtl/>
        </w:rPr>
        <w:t xml:space="preserve"> כל מה שיש זה פשוט לבתר את הרצועה, להציק לפלסטינים, להציב יחידות שלמות של הצבא כדי לשמור על שום דבר ועל שום מקום, ולכן במצב נורמלי הדברים האלה היו נראים סבירים ומובנים מאליהם. אבל האמת היא שהממשלה הזאת לא מתנהגת בצורה </w:t>
      </w:r>
      <w:r>
        <w:rPr>
          <w:rFonts w:hint="cs"/>
          <w:rtl/>
        </w:rPr>
        <w:t xml:space="preserve">נורמלית. </w:t>
      </w:r>
    </w:p>
    <w:p w14:paraId="177C7C89" w14:textId="77777777" w:rsidR="00000000" w:rsidRDefault="00162D07">
      <w:pPr>
        <w:pStyle w:val="a0"/>
        <w:rPr>
          <w:rFonts w:hint="cs"/>
          <w:rtl/>
        </w:rPr>
      </w:pPr>
    </w:p>
    <w:p w14:paraId="1DC264D8" w14:textId="77777777" w:rsidR="00000000" w:rsidRDefault="00162D07">
      <w:pPr>
        <w:pStyle w:val="a0"/>
        <w:rPr>
          <w:rFonts w:hint="cs"/>
          <w:rtl/>
        </w:rPr>
      </w:pPr>
      <w:r>
        <w:rPr>
          <w:rFonts w:hint="cs"/>
          <w:rtl/>
        </w:rPr>
        <w:t>אדוני יושב-ראש ועדת החינוך והתרבות, אני מקווה, לפחות, שחברי הסיעה שלך יעמדו על המשמר בעניין הזה, שהדברים שבגינם גוננתם היום על ראש הממשלה בהצבעת האי-אמון יהיו דברים אמיתיים, ולא עוד מלים, מלים ומלים, ותהיה הצדקה להמשך ישיבתכם בממשלה, אחרת ראש המ</w:t>
      </w:r>
      <w:r>
        <w:rPr>
          <w:rFonts w:hint="cs"/>
          <w:rtl/>
        </w:rPr>
        <w:t xml:space="preserve">משלה נותן לכם מלים, ונותן למתנחלים ולימין הקיצוני מעשים והמשך והנצחה של המצב הזה. </w:t>
      </w:r>
    </w:p>
    <w:p w14:paraId="45A37A7A" w14:textId="77777777" w:rsidR="00000000" w:rsidRDefault="00162D07">
      <w:pPr>
        <w:pStyle w:val="a0"/>
        <w:rPr>
          <w:rFonts w:hint="cs"/>
          <w:rtl/>
        </w:rPr>
      </w:pPr>
    </w:p>
    <w:p w14:paraId="2B9E6327" w14:textId="77777777" w:rsidR="00000000" w:rsidRDefault="00162D07">
      <w:pPr>
        <w:pStyle w:val="a0"/>
        <w:rPr>
          <w:rFonts w:hint="cs"/>
          <w:rtl/>
        </w:rPr>
      </w:pPr>
      <w:r>
        <w:rPr>
          <w:rFonts w:hint="cs"/>
          <w:rtl/>
        </w:rPr>
        <w:t>אדוני היושב-ראש, אני חושב שזה היה באמת מצוין אם הכיוון של הממשלה היה כזה, אבל לא הרכבה, לא העומד בראשה, לא המפלגות המרכיבות אותה ולא קווי היסוד שלה מובילים לאותם מחוזות שכו</w:t>
      </w:r>
      <w:r>
        <w:rPr>
          <w:rFonts w:hint="cs"/>
          <w:rtl/>
        </w:rPr>
        <w:t xml:space="preserve">לנו היינו רוצים להגיע אליהם </w:t>
      </w:r>
      <w:r>
        <w:rPr>
          <w:rFonts w:hint="eastAsia"/>
          <w:rtl/>
        </w:rPr>
        <w:t>–</w:t>
      </w:r>
      <w:r>
        <w:rPr>
          <w:rFonts w:hint="cs"/>
          <w:rtl/>
        </w:rPr>
        <w:t xml:space="preserve"> מחוזות של שלום, של שלווה ושל פתיחת אופק אחר באזור הזה, מוכה הדמים. אני חושב שעדנה יכולה לבוא לשני העמים אם דבר כלשהו מהדברים שראש הממשלה מדבר עליהם באמת יתממש, אבל אני ספקן מאוד. תודה רבה. </w:t>
      </w:r>
    </w:p>
    <w:p w14:paraId="764E97EC" w14:textId="77777777" w:rsidR="00000000" w:rsidRDefault="00162D07">
      <w:pPr>
        <w:pStyle w:val="a0"/>
        <w:rPr>
          <w:rFonts w:hint="cs"/>
          <w:rtl/>
        </w:rPr>
      </w:pPr>
    </w:p>
    <w:p w14:paraId="402720E3" w14:textId="77777777" w:rsidR="00000000" w:rsidRDefault="00162D07">
      <w:pPr>
        <w:pStyle w:val="af1"/>
        <w:rPr>
          <w:rtl/>
        </w:rPr>
      </w:pPr>
      <w:r>
        <w:rPr>
          <w:rtl/>
        </w:rPr>
        <w:t>היו"ר משה כחלון:</w:t>
      </w:r>
    </w:p>
    <w:p w14:paraId="38256A86" w14:textId="77777777" w:rsidR="00000000" w:rsidRDefault="00162D07">
      <w:pPr>
        <w:pStyle w:val="a0"/>
        <w:rPr>
          <w:rtl/>
        </w:rPr>
      </w:pPr>
    </w:p>
    <w:p w14:paraId="0E746A27" w14:textId="77777777" w:rsidR="00000000" w:rsidRDefault="00162D07">
      <w:pPr>
        <w:pStyle w:val="a0"/>
        <w:rPr>
          <w:rFonts w:hint="cs"/>
          <w:rtl/>
        </w:rPr>
      </w:pPr>
      <w:r>
        <w:rPr>
          <w:rFonts w:hint="cs"/>
          <w:rtl/>
        </w:rPr>
        <w:t>תודה רבה. חבר הכנ</w:t>
      </w:r>
      <w:r>
        <w:rPr>
          <w:rFonts w:hint="cs"/>
          <w:rtl/>
        </w:rPr>
        <w:t xml:space="preserve">סת עסאם מח'ול, בבקשה. אני מבקש ששתי ההסתייגויות ינומקו יחד. </w:t>
      </w:r>
    </w:p>
    <w:p w14:paraId="23191AFC" w14:textId="77777777" w:rsidR="00000000" w:rsidRDefault="00162D07">
      <w:pPr>
        <w:pStyle w:val="a0"/>
        <w:rPr>
          <w:rFonts w:hint="cs"/>
          <w:rtl/>
        </w:rPr>
      </w:pPr>
    </w:p>
    <w:p w14:paraId="152CED99" w14:textId="77777777" w:rsidR="00000000" w:rsidRDefault="00162D07">
      <w:pPr>
        <w:pStyle w:val="a"/>
        <w:rPr>
          <w:rtl/>
        </w:rPr>
      </w:pPr>
      <w:bookmarkStart w:id="296" w:name="FS000000542T02_02_2004_20_12_52"/>
      <w:bookmarkStart w:id="297" w:name="_Toc78878363"/>
      <w:bookmarkEnd w:id="296"/>
      <w:r>
        <w:rPr>
          <w:rFonts w:hint="eastAsia"/>
          <w:rtl/>
        </w:rPr>
        <w:t>עסאם</w:t>
      </w:r>
      <w:r>
        <w:rPr>
          <w:rtl/>
        </w:rPr>
        <w:t xml:space="preserve"> מח'ול (חד"ש-תע"ל):</w:t>
      </w:r>
      <w:bookmarkEnd w:id="297"/>
    </w:p>
    <w:p w14:paraId="77A3B4F6" w14:textId="77777777" w:rsidR="00000000" w:rsidRDefault="00162D07">
      <w:pPr>
        <w:pStyle w:val="a0"/>
        <w:rPr>
          <w:rFonts w:hint="cs"/>
          <w:rtl/>
        </w:rPr>
      </w:pPr>
    </w:p>
    <w:p w14:paraId="5E622BEA" w14:textId="77777777" w:rsidR="00000000" w:rsidRDefault="00162D07">
      <w:pPr>
        <w:pStyle w:val="a0"/>
        <w:rPr>
          <w:rFonts w:hint="cs"/>
          <w:rtl/>
        </w:rPr>
      </w:pPr>
      <w:r>
        <w:rPr>
          <w:rFonts w:hint="cs"/>
          <w:rtl/>
        </w:rPr>
        <w:t xml:space="preserve">אדוני היושב-ראש, חברי הכנסת, אני רוצה להצטרף לאיחולים לחוגגי עיד אל-אדחא ולהגיד להם: "כול עאם ואנתום בח'יר". </w:t>
      </w:r>
    </w:p>
    <w:p w14:paraId="773B953C" w14:textId="77777777" w:rsidR="00000000" w:rsidRDefault="00162D07">
      <w:pPr>
        <w:pStyle w:val="a0"/>
        <w:rPr>
          <w:rFonts w:hint="cs"/>
          <w:rtl/>
        </w:rPr>
      </w:pPr>
    </w:p>
    <w:p w14:paraId="43D907D9" w14:textId="77777777" w:rsidR="00000000" w:rsidRDefault="00162D07">
      <w:pPr>
        <w:pStyle w:val="a0"/>
        <w:rPr>
          <w:rFonts w:hint="cs"/>
          <w:rtl/>
        </w:rPr>
      </w:pPr>
      <w:r>
        <w:rPr>
          <w:rFonts w:hint="cs"/>
          <w:rtl/>
        </w:rPr>
        <w:t>הצעת החוק שאנחנו מתייחסים אליה כרגע, יש בה דבר אחד מעניין,</w:t>
      </w:r>
      <w:r>
        <w:rPr>
          <w:rFonts w:hint="cs"/>
          <w:rtl/>
        </w:rPr>
        <w:t xml:space="preserve"> ששווה להזכיר עוד נתון לגביו, והוא האמנה בעניין זכויות הילד שחבר הכנסת שטייניץ הזכיר כאן. מעניין איזו מדינה לא אשררה, לא מאשרת, נסוגה ומתנגדת לאשרור ולאישור האמנה הזאת, של זכויות הילד </w:t>
      </w:r>
      <w:r>
        <w:rPr>
          <w:rFonts w:hint="eastAsia"/>
          <w:rtl/>
        </w:rPr>
        <w:t>–</w:t>
      </w:r>
      <w:r>
        <w:rPr>
          <w:rFonts w:hint="cs"/>
          <w:rtl/>
        </w:rPr>
        <w:t xml:space="preserve"> מדינה שאנחנו אוהבים לחקות כאן, בישראל </w:t>
      </w:r>
      <w:r>
        <w:rPr>
          <w:rFonts w:hint="eastAsia"/>
          <w:rtl/>
        </w:rPr>
        <w:t>–</w:t>
      </w:r>
      <w:r>
        <w:rPr>
          <w:rFonts w:hint="cs"/>
          <w:rtl/>
        </w:rPr>
        <w:t xml:space="preserve"> ארצות-הברית של בוש. אותה מדינה</w:t>
      </w:r>
      <w:r>
        <w:rPr>
          <w:rFonts w:hint="cs"/>
          <w:rtl/>
        </w:rPr>
        <w:t xml:space="preserve">, שכמובן לא היתה מוכנה </w:t>
      </w:r>
      <w:r>
        <w:rPr>
          <w:rFonts w:hint="eastAsia"/>
          <w:rtl/>
        </w:rPr>
        <w:t>–</w:t>
      </w:r>
      <w:r>
        <w:rPr>
          <w:rFonts w:hint="cs"/>
          <w:rtl/>
        </w:rPr>
        <w:t xml:space="preserve"> או נסוגה מפרוטוקול קיוטו. </w:t>
      </w:r>
    </w:p>
    <w:p w14:paraId="780EDCC8" w14:textId="77777777" w:rsidR="00000000" w:rsidRDefault="00162D07">
      <w:pPr>
        <w:pStyle w:val="a0"/>
        <w:rPr>
          <w:rtl/>
        </w:rPr>
      </w:pPr>
    </w:p>
    <w:p w14:paraId="6D38D366" w14:textId="77777777" w:rsidR="00000000" w:rsidRDefault="00162D07">
      <w:pPr>
        <w:pStyle w:val="a0"/>
        <w:rPr>
          <w:rFonts w:hint="cs"/>
          <w:rtl/>
        </w:rPr>
      </w:pPr>
      <w:r>
        <w:rPr>
          <w:rFonts w:hint="cs"/>
          <w:rtl/>
        </w:rPr>
        <w:t xml:space="preserve">גם זה דבר שהוא קצת אנושי, שקצת יכול לדאוג באופן אוניברסלי לאינטרסים של העולם, והיא מוצאת את עצמה מסתבכת מוסרית </w:t>
      </w:r>
      <w:r>
        <w:rPr>
          <w:rFonts w:hint="eastAsia"/>
          <w:rtl/>
        </w:rPr>
        <w:t>–</w:t>
      </w:r>
      <w:r>
        <w:rPr>
          <w:rFonts w:hint="cs"/>
          <w:rtl/>
        </w:rPr>
        <w:t xml:space="preserve"> וכנראה היא תסתבך, בהמשך להסתבכות של הנשיא בוש היום, וחברו בלייר, אולי גם חברם שרון  </w:t>
      </w:r>
      <w:r>
        <w:rPr>
          <w:rFonts w:hint="eastAsia"/>
          <w:rtl/>
        </w:rPr>
        <w:t>–</w:t>
      </w:r>
      <w:r>
        <w:rPr>
          <w:rFonts w:hint="cs"/>
          <w:rtl/>
        </w:rPr>
        <w:t xml:space="preserve"> בכל </w:t>
      </w:r>
      <w:r>
        <w:rPr>
          <w:rFonts w:hint="cs"/>
          <w:rtl/>
        </w:rPr>
        <w:t xml:space="preserve">מיני שקרים שהם הפיצו והאמינו להם, לרבות השאלה של הנשק הגרעיני בעירק וכל מה שמתפתח מסביב, דבר שבסופו של דבר מעמיד בסימן שאלה את האמינות של הדברים האלה, שחוזרים ומשננים אותם וכביכול הופכים אותם לעובדות, ולא כך המציאות. </w:t>
      </w:r>
    </w:p>
    <w:p w14:paraId="3812DBE1" w14:textId="77777777" w:rsidR="00000000" w:rsidRDefault="00162D07">
      <w:pPr>
        <w:pStyle w:val="a0"/>
        <w:rPr>
          <w:rFonts w:hint="cs"/>
          <w:rtl/>
        </w:rPr>
      </w:pPr>
    </w:p>
    <w:p w14:paraId="468A08E6" w14:textId="77777777" w:rsidR="00000000" w:rsidRDefault="00162D07">
      <w:pPr>
        <w:pStyle w:val="af0"/>
        <w:rPr>
          <w:rtl/>
        </w:rPr>
      </w:pPr>
      <w:r>
        <w:rPr>
          <w:rFonts w:hint="eastAsia"/>
          <w:rtl/>
        </w:rPr>
        <w:t>יובל</w:t>
      </w:r>
      <w:r>
        <w:rPr>
          <w:rtl/>
        </w:rPr>
        <w:t xml:space="preserve"> שטייניץ (יו"ר ועדת החוץ והביטחון</w:t>
      </w:r>
      <w:r>
        <w:rPr>
          <w:rtl/>
        </w:rPr>
        <w:t>):</w:t>
      </w:r>
    </w:p>
    <w:p w14:paraId="3884484E" w14:textId="77777777" w:rsidR="00000000" w:rsidRDefault="00162D07">
      <w:pPr>
        <w:pStyle w:val="a0"/>
        <w:rPr>
          <w:rFonts w:hint="cs"/>
          <w:rtl/>
        </w:rPr>
      </w:pPr>
    </w:p>
    <w:p w14:paraId="45D6AFA1" w14:textId="77777777" w:rsidR="00000000" w:rsidRDefault="00162D07">
      <w:pPr>
        <w:pStyle w:val="a0"/>
        <w:rPr>
          <w:rFonts w:hint="cs"/>
          <w:rtl/>
        </w:rPr>
      </w:pPr>
      <w:r>
        <w:rPr>
          <w:rFonts w:hint="cs"/>
          <w:rtl/>
        </w:rPr>
        <w:t>אילו עוד מדינות לא אישרו? רק ארצות-הברית, או שיש עוד?</w:t>
      </w:r>
    </w:p>
    <w:p w14:paraId="581C7E6A" w14:textId="77777777" w:rsidR="00000000" w:rsidRDefault="00162D07">
      <w:pPr>
        <w:pStyle w:val="a0"/>
        <w:rPr>
          <w:rFonts w:hint="cs"/>
          <w:rtl/>
        </w:rPr>
      </w:pPr>
    </w:p>
    <w:p w14:paraId="582A9AEC" w14:textId="77777777" w:rsidR="00000000" w:rsidRDefault="00162D07">
      <w:pPr>
        <w:pStyle w:val="-"/>
        <w:rPr>
          <w:rtl/>
        </w:rPr>
      </w:pPr>
      <w:bookmarkStart w:id="298" w:name="FS000000542T02_02_2004_20_15_09C"/>
      <w:bookmarkEnd w:id="298"/>
      <w:r>
        <w:rPr>
          <w:rtl/>
        </w:rPr>
        <w:t>עסאם מח'ול (חד"ש-תע"ל):</w:t>
      </w:r>
    </w:p>
    <w:p w14:paraId="75863795" w14:textId="77777777" w:rsidR="00000000" w:rsidRDefault="00162D07">
      <w:pPr>
        <w:pStyle w:val="a0"/>
        <w:rPr>
          <w:rtl/>
        </w:rPr>
      </w:pPr>
    </w:p>
    <w:p w14:paraId="390F45E4" w14:textId="77777777" w:rsidR="00000000" w:rsidRDefault="00162D07">
      <w:pPr>
        <w:pStyle w:val="a0"/>
        <w:rPr>
          <w:rFonts w:hint="cs"/>
          <w:rtl/>
        </w:rPr>
      </w:pPr>
      <w:r>
        <w:rPr>
          <w:rFonts w:hint="cs"/>
          <w:rtl/>
        </w:rPr>
        <w:t xml:space="preserve">אולי יש עוד, נדמה לי סודן או משהו כזה, אבל טוב שאנחנו לא שם פעם אחת. </w:t>
      </w:r>
    </w:p>
    <w:p w14:paraId="19F911EC" w14:textId="77777777" w:rsidR="00000000" w:rsidRDefault="00162D07">
      <w:pPr>
        <w:pStyle w:val="a0"/>
        <w:rPr>
          <w:rFonts w:hint="cs"/>
          <w:rtl/>
        </w:rPr>
      </w:pPr>
    </w:p>
    <w:p w14:paraId="03315943" w14:textId="77777777" w:rsidR="00000000" w:rsidRDefault="00162D07">
      <w:pPr>
        <w:pStyle w:val="a0"/>
        <w:rPr>
          <w:rFonts w:hint="cs"/>
          <w:rtl/>
        </w:rPr>
      </w:pPr>
      <w:r>
        <w:rPr>
          <w:rFonts w:hint="cs"/>
          <w:rtl/>
        </w:rPr>
        <w:t>בכל זאת, אני רוצה להזכיר שהיום, 2 בפברואר, היום לפני ארבע שנים, דנה הכנסת בפעם הראשונה, על-פי הצעה של</w:t>
      </w:r>
      <w:r>
        <w:rPr>
          <w:rFonts w:hint="cs"/>
          <w:rtl/>
        </w:rPr>
        <w:t xml:space="preserve">י, במדיניות הגרעין של ישראל. היום לפני ארבע שנים בדיוק, ב-2 בפברואר  2000, העליתי מעל במה זו, בפעם הראשונה בהיסטוריה של הכנסת, את הנושא של מדיניות הגרעין בישראל. </w:t>
      </w:r>
    </w:p>
    <w:p w14:paraId="173A209B" w14:textId="77777777" w:rsidR="00000000" w:rsidRDefault="00162D07">
      <w:pPr>
        <w:pStyle w:val="a0"/>
        <w:rPr>
          <w:rFonts w:hint="cs"/>
          <w:rtl/>
        </w:rPr>
      </w:pPr>
    </w:p>
    <w:p w14:paraId="2C0195CE" w14:textId="77777777" w:rsidR="00000000" w:rsidRDefault="00162D07">
      <w:pPr>
        <w:pStyle w:val="a0"/>
        <w:rPr>
          <w:rFonts w:hint="cs"/>
          <w:rtl/>
        </w:rPr>
      </w:pPr>
      <w:r>
        <w:rPr>
          <w:rFonts w:hint="cs"/>
          <w:rtl/>
        </w:rPr>
        <w:t xml:space="preserve">אני טענתי גם אז </w:t>
      </w:r>
      <w:r>
        <w:rPr>
          <w:rFonts w:hint="eastAsia"/>
          <w:rtl/>
        </w:rPr>
        <w:t>–</w:t>
      </w:r>
      <w:r>
        <w:rPr>
          <w:rFonts w:hint="cs"/>
          <w:rtl/>
        </w:rPr>
        <w:t xml:space="preserve"> וציינתי את היום הזה תמיד כשהתייחסתי אליו, ואמרתי עליו שהוא היה יום היסטורי</w:t>
      </w:r>
      <w:r>
        <w:rPr>
          <w:rFonts w:hint="cs"/>
          <w:rtl/>
        </w:rPr>
        <w:t xml:space="preserve"> אבל היסטרי, בגלל התגובה הבלתי-רציונלית והמבוהלת של חברי הבית דאז, שיצאו מכליהם כדי לנסות למנוע את הדיון הזה. מאז, אותן שאלות שהעמדתי בדיון הזה, ואותן שאלות שהועלו מאז, הן שאלות שאי-אפשר להחזיר אותן אל הבקבוק. הן ימשיכו לרדוף את מעצבי המדיניות במדינת ישראל</w:t>
      </w:r>
      <w:r>
        <w:rPr>
          <w:rFonts w:hint="cs"/>
          <w:rtl/>
        </w:rPr>
        <w:t xml:space="preserve">, שצריכה סוף-סוף להגיע למסקנה שגם עליה צריכים לחול כללי ההתנהגות של הקהילה הבין-לאומית והחוק הבין-לאומי, ומה שטוב למדינות אחרות באזור </w:t>
      </w:r>
      <w:r>
        <w:rPr>
          <w:rtl/>
        </w:rPr>
        <w:t>–</w:t>
      </w:r>
      <w:r>
        <w:rPr>
          <w:rFonts w:hint="cs"/>
          <w:rtl/>
        </w:rPr>
        <w:t xml:space="preserve"> אם לוב ואם אירן </w:t>
      </w:r>
      <w:r>
        <w:rPr>
          <w:rtl/>
        </w:rPr>
        <w:t>–</w:t>
      </w:r>
      <w:r>
        <w:rPr>
          <w:rFonts w:hint="cs"/>
          <w:rtl/>
        </w:rPr>
        <w:t xml:space="preserve"> צריך להיות טוב למדינת ישראל. צריך להפסיק את ההתחברות הזאת של האטום והאטימות שהולכים יחדיו ושולטים בכיפ</w:t>
      </w:r>
      <w:r>
        <w:rPr>
          <w:rFonts w:hint="cs"/>
          <w:rtl/>
        </w:rPr>
        <w:t xml:space="preserve">ה במדיניות הישראלית. </w:t>
      </w:r>
    </w:p>
    <w:p w14:paraId="53DCD2DB" w14:textId="77777777" w:rsidR="00000000" w:rsidRDefault="00162D07">
      <w:pPr>
        <w:pStyle w:val="a0"/>
        <w:rPr>
          <w:rFonts w:hint="cs"/>
          <w:rtl/>
        </w:rPr>
      </w:pPr>
    </w:p>
    <w:p w14:paraId="5991FF49" w14:textId="77777777" w:rsidR="00000000" w:rsidRDefault="00162D07">
      <w:pPr>
        <w:pStyle w:val="a0"/>
        <w:rPr>
          <w:rFonts w:hint="cs"/>
          <w:rtl/>
        </w:rPr>
      </w:pPr>
      <w:r>
        <w:rPr>
          <w:rFonts w:hint="cs"/>
          <w:rtl/>
        </w:rPr>
        <w:t>אני אומר את הדברים האלה דווקא היום, לאו דווקא משום שזה יום השנה לאותו דיון שהיה כאן, אלא מכיוון שהיום נתפרסם דבר איום ונורא מפי המערכת הביטחונית בישראל, על ראש הממשלה, אנשי הצבא, השב"כ, שמכינים את מהלכיהם לקראת שחרורו של מרדכי ואנונו</w:t>
      </w:r>
      <w:r>
        <w:rPr>
          <w:rFonts w:hint="cs"/>
          <w:rtl/>
        </w:rPr>
        <w:t>, שיסיים באפריל השנה 18 שנים של מאסר כעונש על מה שמגדירים בישראל "ריגול בעניין הכור האטומי בדימונה", ומה שאני קורא - והעולם הנאור קורא - התרעה מפני הסכנה הטמונה במדיניות ישראל הגרעינית, שמהווה סכנה קודם כול לציבור בישראל ולעם בישראל ואחר כך גם לאזור וגם לע</w:t>
      </w:r>
      <w:r>
        <w:rPr>
          <w:rFonts w:hint="cs"/>
          <w:rtl/>
        </w:rPr>
        <w:t xml:space="preserve">ולם כולו. </w:t>
      </w:r>
    </w:p>
    <w:p w14:paraId="50FB8AA8" w14:textId="77777777" w:rsidR="00000000" w:rsidRDefault="00162D07">
      <w:pPr>
        <w:pStyle w:val="a0"/>
        <w:rPr>
          <w:rFonts w:hint="cs"/>
          <w:rtl/>
        </w:rPr>
      </w:pPr>
    </w:p>
    <w:p w14:paraId="5D032187" w14:textId="77777777" w:rsidR="00000000" w:rsidRDefault="00162D07">
      <w:pPr>
        <w:pStyle w:val="a0"/>
        <w:rPr>
          <w:rFonts w:hint="cs"/>
          <w:rtl/>
        </w:rPr>
      </w:pPr>
      <w:r>
        <w:rPr>
          <w:rFonts w:hint="cs"/>
          <w:rtl/>
        </w:rPr>
        <w:t xml:space="preserve">מרדכי ואנונו לא היה מרגל, אלא המתריע בפתח. הוא היה המזהיר, כי כל העולם יודע את מה שפרסם ואנונו בצורה גלויה </w:t>
      </w:r>
      <w:r>
        <w:rPr>
          <w:rtl/>
        </w:rPr>
        <w:t>–</w:t>
      </w:r>
      <w:r>
        <w:rPr>
          <w:rFonts w:hint="cs"/>
          <w:rtl/>
        </w:rPr>
        <w:t xml:space="preserve"> לא בין סוכנים, אלא הוא נתן את זה לעיתון "</w:t>
      </w:r>
      <w:r>
        <w:rPr>
          <w:rFonts w:hint="cs"/>
        </w:rPr>
        <w:t>S</w:t>
      </w:r>
      <w:r>
        <w:t>unday Times</w:t>
      </w:r>
      <w:r>
        <w:rPr>
          <w:rFonts w:hint="cs"/>
          <w:rtl/>
        </w:rPr>
        <w:t>" בבריטניה, שפרס את הסכנה הממשמשת ובאה כלפי ישראל, כלפי המזרח התיכון וכלפי העולם מ</w:t>
      </w:r>
      <w:r>
        <w:rPr>
          <w:rFonts w:hint="cs"/>
          <w:rtl/>
        </w:rPr>
        <w:t xml:space="preserve">המדיניות האטומה של מעצבי מדיניות האטום בישראל. </w:t>
      </w:r>
    </w:p>
    <w:p w14:paraId="5C2A115B" w14:textId="77777777" w:rsidR="00000000" w:rsidRDefault="00162D07">
      <w:pPr>
        <w:pStyle w:val="a0"/>
        <w:rPr>
          <w:rFonts w:hint="cs"/>
          <w:rtl/>
        </w:rPr>
      </w:pPr>
    </w:p>
    <w:p w14:paraId="54E8BDAD" w14:textId="77777777" w:rsidR="00000000" w:rsidRDefault="00162D07">
      <w:pPr>
        <w:pStyle w:val="a0"/>
        <w:rPr>
          <w:rFonts w:hint="cs"/>
          <w:rtl/>
        </w:rPr>
      </w:pPr>
      <w:r>
        <w:rPr>
          <w:rFonts w:hint="cs"/>
          <w:rtl/>
        </w:rPr>
        <w:t xml:space="preserve">הגיע הזמן להגיד לציבור את האמת, שהעמימות שממשלת ישראל נוקטת היא עמימות כלפי הציבור בישראל, במטרה לטמטם אותו, כדי שהוא לא יהיה מעורב ולא יהיה שותף להכרעה בדבר שהכי קובע את גורלו ואת קיומו בישראל. </w:t>
      </w:r>
    </w:p>
    <w:p w14:paraId="7FC18C15" w14:textId="77777777" w:rsidR="00000000" w:rsidRDefault="00162D07">
      <w:pPr>
        <w:pStyle w:val="a0"/>
        <w:rPr>
          <w:rFonts w:hint="cs"/>
          <w:rtl/>
        </w:rPr>
      </w:pPr>
    </w:p>
    <w:p w14:paraId="3F27F398" w14:textId="77777777" w:rsidR="00000000" w:rsidRDefault="00162D07">
      <w:pPr>
        <w:pStyle w:val="af1"/>
        <w:rPr>
          <w:rtl/>
        </w:rPr>
      </w:pPr>
      <w:r>
        <w:rPr>
          <w:rtl/>
        </w:rPr>
        <w:t xml:space="preserve">היו"ר משה </w:t>
      </w:r>
      <w:r>
        <w:rPr>
          <w:rtl/>
        </w:rPr>
        <w:t>כחלון:</w:t>
      </w:r>
    </w:p>
    <w:p w14:paraId="7AB8F2B2" w14:textId="77777777" w:rsidR="00000000" w:rsidRDefault="00162D07">
      <w:pPr>
        <w:pStyle w:val="a0"/>
        <w:rPr>
          <w:rtl/>
        </w:rPr>
      </w:pPr>
    </w:p>
    <w:p w14:paraId="244386C2" w14:textId="77777777" w:rsidR="00000000" w:rsidRDefault="00162D07">
      <w:pPr>
        <w:pStyle w:val="a0"/>
        <w:rPr>
          <w:rFonts w:hint="cs"/>
          <w:rtl/>
        </w:rPr>
      </w:pPr>
      <w:r>
        <w:rPr>
          <w:rFonts w:hint="cs"/>
          <w:rtl/>
        </w:rPr>
        <w:t xml:space="preserve">אני מבקש לסיים, חבר הכנסת מח'ול. </w:t>
      </w:r>
    </w:p>
    <w:p w14:paraId="4D959020" w14:textId="77777777" w:rsidR="00000000" w:rsidRDefault="00162D07">
      <w:pPr>
        <w:pStyle w:val="a0"/>
        <w:rPr>
          <w:rFonts w:hint="cs"/>
          <w:rtl/>
        </w:rPr>
      </w:pPr>
    </w:p>
    <w:p w14:paraId="7DC6F8AF" w14:textId="77777777" w:rsidR="00000000" w:rsidRDefault="00162D07">
      <w:pPr>
        <w:pStyle w:val="-"/>
        <w:rPr>
          <w:rtl/>
        </w:rPr>
      </w:pPr>
      <w:bookmarkStart w:id="299" w:name="FS000000542T02_02_2004_20_48_06"/>
      <w:bookmarkStart w:id="300" w:name="FS000000542T02_02_2004_20_48_09C"/>
      <w:bookmarkEnd w:id="299"/>
      <w:bookmarkEnd w:id="300"/>
      <w:r>
        <w:rPr>
          <w:rtl/>
        </w:rPr>
        <w:t>עסאם מח'ול (חד"ש-תע"ל):</w:t>
      </w:r>
    </w:p>
    <w:p w14:paraId="553F4257" w14:textId="77777777" w:rsidR="00000000" w:rsidRDefault="00162D07">
      <w:pPr>
        <w:pStyle w:val="a0"/>
        <w:rPr>
          <w:rtl/>
        </w:rPr>
      </w:pPr>
    </w:p>
    <w:p w14:paraId="76E0EBAE" w14:textId="77777777" w:rsidR="00000000" w:rsidRDefault="00162D07">
      <w:pPr>
        <w:pStyle w:val="a0"/>
        <w:rPr>
          <w:rFonts w:hint="cs"/>
          <w:rtl/>
        </w:rPr>
      </w:pPr>
      <w:r>
        <w:rPr>
          <w:rFonts w:hint="cs"/>
          <w:rtl/>
        </w:rPr>
        <w:t xml:space="preserve">יש לי שתי הסתייגויות. </w:t>
      </w:r>
    </w:p>
    <w:p w14:paraId="2DBE5784" w14:textId="77777777" w:rsidR="00000000" w:rsidRDefault="00162D07">
      <w:pPr>
        <w:pStyle w:val="a0"/>
        <w:rPr>
          <w:rFonts w:hint="cs"/>
          <w:rtl/>
        </w:rPr>
      </w:pPr>
    </w:p>
    <w:p w14:paraId="7A302C9B" w14:textId="77777777" w:rsidR="00000000" w:rsidRDefault="00162D07">
      <w:pPr>
        <w:pStyle w:val="af1"/>
        <w:rPr>
          <w:rtl/>
        </w:rPr>
      </w:pPr>
      <w:r>
        <w:rPr>
          <w:rtl/>
        </w:rPr>
        <w:t>היו"ר משה כחלון:</w:t>
      </w:r>
    </w:p>
    <w:p w14:paraId="252C255B" w14:textId="77777777" w:rsidR="00000000" w:rsidRDefault="00162D07">
      <w:pPr>
        <w:pStyle w:val="a0"/>
        <w:rPr>
          <w:rtl/>
        </w:rPr>
      </w:pPr>
    </w:p>
    <w:p w14:paraId="29A1CF07" w14:textId="77777777" w:rsidR="00000000" w:rsidRDefault="00162D07">
      <w:pPr>
        <w:pStyle w:val="a0"/>
        <w:rPr>
          <w:rFonts w:hint="cs"/>
          <w:rtl/>
        </w:rPr>
      </w:pPr>
      <w:r>
        <w:rPr>
          <w:rFonts w:hint="cs"/>
          <w:rtl/>
        </w:rPr>
        <w:t xml:space="preserve">קיבלת שש דקות תמימות, שלוש דקות לכל הסתייגות. </w:t>
      </w:r>
    </w:p>
    <w:p w14:paraId="3F901782" w14:textId="77777777" w:rsidR="00000000" w:rsidRDefault="00162D07">
      <w:pPr>
        <w:pStyle w:val="a0"/>
        <w:rPr>
          <w:rFonts w:hint="cs"/>
          <w:rtl/>
        </w:rPr>
      </w:pPr>
    </w:p>
    <w:p w14:paraId="15E2B982" w14:textId="77777777" w:rsidR="00000000" w:rsidRDefault="00162D07">
      <w:pPr>
        <w:pStyle w:val="-"/>
        <w:rPr>
          <w:rtl/>
        </w:rPr>
      </w:pPr>
      <w:bookmarkStart w:id="301" w:name="FS000000542T02_02_2004_20_48_23C"/>
      <w:bookmarkEnd w:id="301"/>
      <w:r>
        <w:rPr>
          <w:rtl/>
        </w:rPr>
        <w:t>עסאם מח'ול (חד"ש-תע"ל):</w:t>
      </w:r>
    </w:p>
    <w:p w14:paraId="35F37D8E" w14:textId="77777777" w:rsidR="00000000" w:rsidRDefault="00162D07">
      <w:pPr>
        <w:pStyle w:val="a0"/>
        <w:rPr>
          <w:rtl/>
        </w:rPr>
      </w:pPr>
    </w:p>
    <w:p w14:paraId="59247572" w14:textId="77777777" w:rsidR="00000000" w:rsidRDefault="00162D07">
      <w:pPr>
        <w:pStyle w:val="a0"/>
        <w:rPr>
          <w:rFonts w:hint="cs"/>
          <w:rtl/>
        </w:rPr>
      </w:pPr>
      <w:r>
        <w:rPr>
          <w:rFonts w:hint="cs"/>
          <w:rtl/>
        </w:rPr>
        <w:t xml:space="preserve">אבל יש לי שתי הסתייגויות </w:t>
      </w:r>
      <w:r>
        <w:rPr>
          <w:rFonts w:hint="eastAsia"/>
          <w:rtl/>
        </w:rPr>
        <w:t>–</w:t>
      </w:r>
      <w:r>
        <w:rPr>
          <w:rFonts w:hint="cs"/>
          <w:rtl/>
        </w:rPr>
        <w:t xml:space="preserve"> חמש דקות לכל הסתייגות. אני יכול לוותר על דקה, </w:t>
      </w:r>
      <w:r>
        <w:rPr>
          <w:rFonts w:hint="cs"/>
          <w:rtl/>
        </w:rPr>
        <w:t xml:space="preserve">על שתי דקות, אבל אני בא לקראתך, לא אתה בא לקראתי. </w:t>
      </w:r>
    </w:p>
    <w:p w14:paraId="66BA6D7B" w14:textId="77777777" w:rsidR="00000000" w:rsidRDefault="00162D07">
      <w:pPr>
        <w:pStyle w:val="a0"/>
        <w:rPr>
          <w:rFonts w:hint="cs"/>
          <w:rtl/>
        </w:rPr>
      </w:pPr>
    </w:p>
    <w:p w14:paraId="1906E413" w14:textId="77777777" w:rsidR="00000000" w:rsidRDefault="00162D07">
      <w:pPr>
        <w:pStyle w:val="af1"/>
        <w:rPr>
          <w:rtl/>
        </w:rPr>
      </w:pPr>
      <w:r>
        <w:rPr>
          <w:rtl/>
        </w:rPr>
        <w:t>היו"ר משה כחלון:</w:t>
      </w:r>
    </w:p>
    <w:p w14:paraId="38685EF5" w14:textId="77777777" w:rsidR="00000000" w:rsidRDefault="00162D07">
      <w:pPr>
        <w:pStyle w:val="a0"/>
        <w:rPr>
          <w:rtl/>
        </w:rPr>
      </w:pPr>
    </w:p>
    <w:p w14:paraId="170F9D5F" w14:textId="77777777" w:rsidR="00000000" w:rsidRDefault="00162D07">
      <w:pPr>
        <w:pStyle w:val="a0"/>
        <w:rPr>
          <w:rFonts w:hint="cs"/>
          <w:rtl/>
        </w:rPr>
      </w:pPr>
      <w:r>
        <w:rPr>
          <w:rFonts w:hint="cs"/>
          <w:rtl/>
        </w:rPr>
        <w:t xml:space="preserve">מכיוון שאף אחד לא יבוא לקראת השני, אתה מקבל עוד שלוש דקות. </w:t>
      </w:r>
    </w:p>
    <w:p w14:paraId="4D14FA1C" w14:textId="77777777" w:rsidR="00000000" w:rsidRDefault="00162D07">
      <w:pPr>
        <w:pStyle w:val="a0"/>
        <w:rPr>
          <w:rFonts w:hint="cs"/>
          <w:rtl/>
        </w:rPr>
      </w:pPr>
    </w:p>
    <w:p w14:paraId="38CBF1A5" w14:textId="77777777" w:rsidR="00000000" w:rsidRDefault="00162D07">
      <w:pPr>
        <w:pStyle w:val="-"/>
        <w:rPr>
          <w:rtl/>
        </w:rPr>
      </w:pPr>
      <w:bookmarkStart w:id="302" w:name="FS000000542T02_02_2004_20_49_26C"/>
      <w:bookmarkEnd w:id="302"/>
      <w:r>
        <w:rPr>
          <w:rtl/>
        </w:rPr>
        <w:t>עסאם מח'ול (חד"ש-תע"ל):</w:t>
      </w:r>
    </w:p>
    <w:p w14:paraId="030208E2" w14:textId="77777777" w:rsidR="00000000" w:rsidRDefault="00162D07">
      <w:pPr>
        <w:pStyle w:val="a0"/>
        <w:rPr>
          <w:rtl/>
        </w:rPr>
      </w:pPr>
    </w:p>
    <w:p w14:paraId="001B7396" w14:textId="77777777" w:rsidR="00000000" w:rsidRDefault="00162D07">
      <w:pPr>
        <w:pStyle w:val="a0"/>
        <w:rPr>
          <w:rFonts w:hint="cs"/>
          <w:rtl/>
        </w:rPr>
      </w:pPr>
      <w:r>
        <w:rPr>
          <w:rFonts w:hint="cs"/>
          <w:rtl/>
        </w:rPr>
        <w:t xml:space="preserve">ולכן אני אומר, שמדינת ישראל היא מדינת הגרעין היחידה בעולם, שלא התפתחה בה תנועה אנטי-גרעינית </w:t>
      </w:r>
      <w:r>
        <w:rPr>
          <w:rFonts w:hint="eastAsia"/>
          <w:rtl/>
        </w:rPr>
        <w:t>–</w:t>
      </w:r>
      <w:r>
        <w:rPr>
          <w:rFonts w:hint="cs"/>
          <w:rtl/>
        </w:rPr>
        <w:t xml:space="preserve"> לא מכי</w:t>
      </w:r>
      <w:r>
        <w:rPr>
          <w:rFonts w:hint="cs"/>
          <w:rtl/>
        </w:rPr>
        <w:t xml:space="preserve">וון שמישהו רוצה לפגוע בביטחון ישראל, לא מכיוון שמישהו חושב שמותר לאחרים לתקוף את ישראל, אלא מכיוון שהפצצה הגרעינית בישראל לעולם לא יכולה להיות פצצת שלום, כפי שמנסים לתאר אותה, או פצצת ביטחון. </w:t>
      </w:r>
    </w:p>
    <w:p w14:paraId="382DFEC9" w14:textId="77777777" w:rsidR="00000000" w:rsidRDefault="00162D07">
      <w:pPr>
        <w:pStyle w:val="a0"/>
        <w:rPr>
          <w:rFonts w:hint="cs"/>
          <w:rtl/>
        </w:rPr>
      </w:pPr>
    </w:p>
    <w:p w14:paraId="579445D2" w14:textId="77777777" w:rsidR="00000000" w:rsidRDefault="00162D07">
      <w:pPr>
        <w:pStyle w:val="a0"/>
        <w:rPr>
          <w:rFonts w:hint="cs"/>
          <w:rtl/>
        </w:rPr>
      </w:pPr>
      <w:r>
        <w:rPr>
          <w:rFonts w:hint="cs"/>
          <w:rtl/>
        </w:rPr>
        <w:t>זאת בהכרח פצצה של מדיניות באזור, שתוביל לכך שמדינות אחרות באזו</w:t>
      </w:r>
      <w:r>
        <w:rPr>
          <w:rFonts w:hint="cs"/>
          <w:rtl/>
        </w:rPr>
        <w:t xml:space="preserve">ר יהיה להן נשק השמדה המונית. מי שרוצה באמת את טובתו ואת ביטחונו של העם בישראל, צריך לקבוע לקיים מערכה על פירוק המזרח התיכון מנשק גרעיני או מנשק להשמדה המונית. לכן, זאת קריאתי, לא לממשלת ישראל, אין אפשרות שהיא תשעה. הם מחפשים דרכים להצר את צעדיו של ואנונו, </w:t>
      </w:r>
      <w:r>
        <w:rPr>
          <w:rFonts w:hint="cs"/>
          <w:rtl/>
        </w:rPr>
        <w:t xml:space="preserve">להגביל אותו אחרי שהוא קיבל 18 שנים בכלא, מהן 11 שנים בבידוד. </w:t>
      </w:r>
    </w:p>
    <w:p w14:paraId="6E476CF1" w14:textId="77777777" w:rsidR="00000000" w:rsidRDefault="00162D07">
      <w:pPr>
        <w:pStyle w:val="a0"/>
        <w:rPr>
          <w:rFonts w:hint="cs"/>
          <w:rtl/>
        </w:rPr>
      </w:pPr>
    </w:p>
    <w:p w14:paraId="452B49B8" w14:textId="77777777" w:rsidR="00000000" w:rsidRDefault="00162D07">
      <w:pPr>
        <w:pStyle w:val="a0"/>
        <w:rPr>
          <w:rFonts w:hint="cs"/>
          <w:rtl/>
        </w:rPr>
      </w:pPr>
      <w:r>
        <w:rPr>
          <w:rFonts w:hint="cs"/>
          <w:rtl/>
        </w:rPr>
        <w:t>אני פונה לציבור בישראל: אל תסכימו שיטמטמו אתכם, אל תסכימו שיפילו עליכם את גזר האטימות הזאת והאטום, כי האטום הוא הסכנה לישראלים. השקר הכי גדול הוא שהנשק הזה הוא נשק אסטרטגי רק למקרה של סכנה קיומ</w:t>
      </w:r>
      <w:r>
        <w:rPr>
          <w:rFonts w:hint="cs"/>
          <w:rtl/>
        </w:rPr>
        <w:t>ית. אנחנו יודעים היום שממשל בוש מפתח דור חדש של נשק גרעיני, שהוא נשק טקטי, שהוא נשק לשימוש לא במלחמה קיומית, לא במלחמה אסטרטגית, אלא לשימוש במלחמה רגילה, אבל נשק גרעיני. ישראל היא השותפה של בוש בפיתוח הנשק הזה. את זה המדענים האמריקנים מפרסמים. אתם לא צריכי</w:t>
      </w:r>
      <w:r>
        <w:rPr>
          <w:rFonts w:hint="cs"/>
          <w:rtl/>
        </w:rPr>
        <w:t xml:space="preserve">ם שום פרסום, ושום עמימות לא תעזור לכם. אלה נתונים של משרד האנרגיה האמריקני. </w:t>
      </w:r>
    </w:p>
    <w:p w14:paraId="28B7EE8A" w14:textId="77777777" w:rsidR="00000000" w:rsidRDefault="00162D07">
      <w:pPr>
        <w:pStyle w:val="a0"/>
        <w:rPr>
          <w:rFonts w:hint="cs"/>
          <w:rtl/>
        </w:rPr>
      </w:pPr>
    </w:p>
    <w:p w14:paraId="3346DDAE" w14:textId="77777777" w:rsidR="00000000" w:rsidRDefault="00162D07">
      <w:pPr>
        <w:pStyle w:val="a0"/>
        <w:rPr>
          <w:rFonts w:hint="cs"/>
          <w:rtl/>
        </w:rPr>
      </w:pPr>
      <w:r>
        <w:rPr>
          <w:rFonts w:hint="cs"/>
          <w:rtl/>
        </w:rPr>
        <w:t>ולכן, השאלה שמרחפת היא, עד מתי תמשיכו להפוך בממשלה הזאת ובממשלות אחרות, במנגנון הביטחוני בישראל, את פצצת האטום לחלק מכללי המשחק בזירה המזרח-תיכונית בעולם. מדינת ישראל לא במקרה נח</w:t>
      </w:r>
      <w:r>
        <w:rPr>
          <w:rFonts w:hint="cs"/>
          <w:rtl/>
        </w:rPr>
        <w:t>שבת היום באירופה, על-ידי רוב האירופים, לסכנה הגדולה לעולם; לא במקרה 40% מהתושבים ומהאזרחים בארצות-הברית, על-פי הסקרים, חושבים שישראל היא הכי מסוכנת בעולם. תתחילו להתעשת, תתחילו להבין שהדרך לקבל את מדינת ישראל, הדרך להבטיח את ביטחונה הוא לא בארסנל גרעיני, א</w:t>
      </w:r>
      <w:r>
        <w:rPr>
          <w:rFonts w:hint="cs"/>
          <w:rtl/>
        </w:rPr>
        <w:t>לא בהתפרקות מנשק גרעיני ובשותפות-דרך למזרח תיכון נקי מנשק להשמדה המונית.</w:t>
      </w:r>
    </w:p>
    <w:p w14:paraId="40B322DE" w14:textId="77777777" w:rsidR="00000000" w:rsidRDefault="00162D07">
      <w:pPr>
        <w:pStyle w:val="a0"/>
        <w:rPr>
          <w:rFonts w:hint="cs"/>
          <w:rtl/>
        </w:rPr>
      </w:pPr>
    </w:p>
    <w:p w14:paraId="334D8381" w14:textId="77777777" w:rsidR="00000000" w:rsidRDefault="00162D07">
      <w:pPr>
        <w:pStyle w:val="af1"/>
        <w:rPr>
          <w:rtl/>
        </w:rPr>
      </w:pPr>
      <w:r>
        <w:rPr>
          <w:rtl/>
        </w:rPr>
        <w:t>היו"ר משה כחלון:</w:t>
      </w:r>
    </w:p>
    <w:p w14:paraId="3FBAB212" w14:textId="77777777" w:rsidR="00000000" w:rsidRDefault="00162D07">
      <w:pPr>
        <w:pStyle w:val="a0"/>
        <w:rPr>
          <w:rFonts w:hint="cs"/>
          <w:rtl/>
        </w:rPr>
      </w:pPr>
    </w:p>
    <w:p w14:paraId="784E3DF1" w14:textId="77777777" w:rsidR="00000000" w:rsidRDefault="00162D07">
      <w:pPr>
        <w:pStyle w:val="a0"/>
        <w:rPr>
          <w:rFonts w:hint="cs"/>
          <w:rtl/>
        </w:rPr>
      </w:pPr>
      <w:r>
        <w:rPr>
          <w:rFonts w:hint="cs"/>
          <w:rtl/>
        </w:rPr>
        <w:t>תודה רבה.  אנחנו עוברים להצבעה.</w:t>
      </w:r>
    </w:p>
    <w:p w14:paraId="6CAB4BD9" w14:textId="77777777" w:rsidR="00000000" w:rsidRDefault="00162D07">
      <w:pPr>
        <w:pStyle w:val="a0"/>
        <w:rPr>
          <w:rFonts w:hint="cs"/>
          <w:rtl/>
        </w:rPr>
      </w:pPr>
    </w:p>
    <w:p w14:paraId="0289A312" w14:textId="77777777" w:rsidR="00000000" w:rsidRDefault="00162D07">
      <w:pPr>
        <w:pStyle w:val="af0"/>
        <w:rPr>
          <w:rtl/>
        </w:rPr>
      </w:pPr>
      <w:r>
        <w:rPr>
          <w:rFonts w:hint="eastAsia"/>
          <w:rtl/>
        </w:rPr>
        <w:t>יובל שטייניץ (יו</w:t>
      </w:r>
      <w:r>
        <w:rPr>
          <w:rtl/>
        </w:rPr>
        <w:t>"</w:t>
      </w:r>
      <w:r>
        <w:rPr>
          <w:rFonts w:hint="eastAsia"/>
          <w:rtl/>
        </w:rPr>
        <w:t>ר ועדת החוץ והביטחון):</w:t>
      </w:r>
    </w:p>
    <w:p w14:paraId="754197EB" w14:textId="77777777" w:rsidR="00000000" w:rsidRDefault="00162D07">
      <w:pPr>
        <w:pStyle w:val="a0"/>
        <w:rPr>
          <w:rFonts w:hint="cs"/>
          <w:rtl/>
        </w:rPr>
      </w:pPr>
    </w:p>
    <w:p w14:paraId="706DFCEB" w14:textId="77777777" w:rsidR="00000000" w:rsidRDefault="00162D07">
      <w:pPr>
        <w:pStyle w:val="a0"/>
        <w:rPr>
          <w:rFonts w:hint="cs"/>
          <w:rtl/>
        </w:rPr>
      </w:pPr>
      <w:r>
        <w:rPr>
          <w:rFonts w:hint="cs"/>
          <w:rtl/>
        </w:rPr>
        <w:t>רגע, רגע.</w:t>
      </w:r>
    </w:p>
    <w:p w14:paraId="468CBF87" w14:textId="77777777" w:rsidR="00000000" w:rsidRDefault="00162D07">
      <w:pPr>
        <w:pStyle w:val="a0"/>
        <w:rPr>
          <w:rFonts w:hint="cs"/>
          <w:rtl/>
        </w:rPr>
      </w:pPr>
    </w:p>
    <w:p w14:paraId="209C7723" w14:textId="77777777" w:rsidR="00000000" w:rsidRDefault="00162D07">
      <w:pPr>
        <w:pStyle w:val="af0"/>
        <w:rPr>
          <w:rtl/>
        </w:rPr>
      </w:pPr>
      <w:r>
        <w:rPr>
          <w:rFonts w:hint="eastAsia"/>
          <w:rtl/>
        </w:rPr>
        <w:t>אופיר</w:t>
      </w:r>
      <w:r>
        <w:rPr>
          <w:rtl/>
        </w:rPr>
        <w:t xml:space="preserve"> פינס-פז (העבודה-מימד):</w:t>
      </w:r>
    </w:p>
    <w:p w14:paraId="2D932C11" w14:textId="77777777" w:rsidR="00000000" w:rsidRDefault="00162D07">
      <w:pPr>
        <w:pStyle w:val="a0"/>
        <w:rPr>
          <w:rFonts w:hint="cs"/>
          <w:rtl/>
        </w:rPr>
      </w:pPr>
    </w:p>
    <w:p w14:paraId="020E646B" w14:textId="77777777" w:rsidR="00000000" w:rsidRDefault="00162D07">
      <w:pPr>
        <w:pStyle w:val="a0"/>
        <w:rPr>
          <w:rFonts w:hint="cs"/>
          <w:rtl/>
        </w:rPr>
      </w:pPr>
      <w:r>
        <w:rPr>
          <w:rFonts w:hint="cs"/>
          <w:rtl/>
        </w:rPr>
        <w:t>יובל, יובל.</w:t>
      </w:r>
    </w:p>
    <w:p w14:paraId="7D2F00FC" w14:textId="77777777" w:rsidR="00000000" w:rsidRDefault="00162D07">
      <w:pPr>
        <w:pStyle w:val="a0"/>
        <w:rPr>
          <w:rFonts w:hint="cs"/>
          <w:rtl/>
        </w:rPr>
      </w:pPr>
    </w:p>
    <w:p w14:paraId="0F45B285" w14:textId="77777777" w:rsidR="00000000" w:rsidRDefault="00162D07">
      <w:pPr>
        <w:pStyle w:val="af1"/>
        <w:rPr>
          <w:rtl/>
        </w:rPr>
      </w:pPr>
      <w:r>
        <w:rPr>
          <w:rtl/>
        </w:rPr>
        <w:t>היו"ר משה כחלון:</w:t>
      </w:r>
    </w:p>
    <w:p w14:paraId="7FDE632B" w14:textId="77777777" w:rsidR="00000000" w:rsidRDefault="00162D07">
      <w:pPr>
        <w:pStyle w:val="a0"/>
        <w:rPr>
          <w:rtl/>
        </w:rPr>
      </w:pPr>
    </w:p>
    <w:p w14:paraId="118F5412" w14:textId="77777777" w:rsidR="00000000" w:rsidRDefault="00162D07">
      <w:pPr>
        <w:pStyle w:val="a0"/>
        <w:rPr>
          <w:rFonts w:hint="cs"/>
          <w:rtl/>
        </w:rPr>
      </w:pPr>
      <w:r>
        <w:rPr>
          <w:rFonts w:hint="cs"/>
          <w:rtl/>
        </w:rPr>
        <w:t>חבר הכנסת שטייניץ.</w:t>
      </w:r>
    </w:p>
    <w:p w14:paraId="4298FC4C" w14:textId="77777777" w:rsidR="00000000" w:rsidRDefault="00162D07">
      <w:pPr>
        <w:pStyle w:val="af0"/>
        <w:rPr>
          <w:rFonts w:hint="cs"/>
          <w:rtl/>
        </w:rPr>
      </w:pPr>
    </w:p>
    <w:p w14:paraId="0213CD93" w14:textId="77777777" w:rsidR="00000000" w:rsidRDefault="00162D07">
      <w:pPr>
        <w:pStyle w:val="af0"/>
        <w:rPr>
          <w:rtl/>
        </w:rPr>
      </w:pPr>
      <w:r>
        <w:rPr>
          <w:rFonts w:hint="eastAsia"/>
          <w:rtl/>
        </w:rPr>
        <w:t>גדעון</w:t>
      </w:r>
      <w:r>
        <w:rPr>
          <w:rtl/>
        </w:rPr>
        <w:t xml:space="preserve"> סער (הליכוד):</w:t>
      </w:r>
    </w:p>
    <w:p w14:paraId="4CC22B56" w14:textId="77777777" w:rsidR="00000000" w:rsidRDefault="00162D07">
      <w:pPr>
        <w:pStyle w:val="a0"/>
        <w:rPr>
          <w:rFonts w:hint="cs"/>
          <w:rtl/>
        </w:rPr>
      </w:pPr>
    </w:p>
    <w:p w14:paraId="50055F28" w14:textId="77777777" w:rsidR="00000000" w:rsidRDefault="00162D07">
      <w:pPr>
        <w:pStyle w:val="a0"/>
        <w:rPr>
          <w:rFonts w:hint="cs"/>
          <w:rtl/>
        </w:rPr>
      </w:pPr>
      <w:r>
        <w:rPr>
          <w:rFonts w:hint="cs"/>
          <w:rtl/>
        </w:rPr>
        <w:t>תן לנו להצביע.</w:t>
      </w:r>
    </w:p>
    <w:p w14:paraId="79205500" w14:textId="77777777" w:rsidR="00000000" w:rsidRDefault="00162D07">
      <w:pPr>
        <w:pStyle w:val="a0"/>
        <w:rPr>
          <w:rFonts w:hint="cs"/>
          <w:rtl/>
        </w:rPr>
      </w:pPr>
    </w:p>
    <w:p w14:paraId="6869C82D" w14:textId="77777777" w:rsidR="00000000" w:rsidRDefault="00162D07">
      <w:pPr>
        <w:pStyle w:val="a"/>
        <w:rPr>
          <w:rtl/>
        </w:rPr>
      </w:pPr>
      <w:bookmarkStart w:id="303" w:name="FS000000477T02_02_2004_20_57_20"/>
      <w:bookmarkStart w:id="304" w:name="_Toc78878364"/>
      <w:r>
        <w:rPr>
          <w:rFonts w:hint="eastAsia"/>
          <w:rtl/>
        </w:rPr>
        <w:t>יובל שטייניץ (יו</w:t>
      </w:r>
      <w:r>
        <w:rPr>
          <w:rtl/>
        </w:rPr>
        <w:t>"</w:t>
      </w:r>
      <w:r>
        <w:rPr>
          <w:rFonts w:hint="eastAsia"/>
          <w:rtl/>
        </w:rPr>
        <w:t>ר ועדת החוץ והביטחון):</w:t>
      </w:r>
      <w:bookmarkEnd w:id="304"/>
    </w:p>
    <w:p w14:paraId="3D3144D5" w14:textId="77777777" w:rsidR="00000000" w:rsidRDefault="00162D07">
      <w:pPr>
        <w:pStyle w:val="a0"/>
        <w:rPr>
          <w:rFonts w:hint="cs"/>
          <w:rtl/>
        </w:rPr>
      </w:pPr>
    </w:p>
    <w:bookmarkEnd w:id="303"/>
    <w:p w14:paraId="262A7B18" w14:textId="77777777" w:rsidR="00000000" w:rsidRDefault="00162D07">
      <w:pPr>
        <w:pStyle w:val="a0"/>
        <w:rPr>
          <w:rFonts w:hint="cs"/>
          <w:rtl/>
        </w:rPr>
      </w:pPr>
      <w:r>
        <w:rPr>
          <w:rFonts w:hint="cs"/>
          <w:rtl/>
        </w:rPr>
        <w:t xml:space="preserve">דקה. אדוני היושב-ראש, חברי הכנסת, אני רוצה להגיב בקצרה על הדברים שאמר קודמי. </w:t>
      </w:r>
    </w:p>
    <w:p w14:paraId="46C107C8" w14:textId="77777777" w:rsidR="00000000" w:rsidRDefault="00162D07">
      <w:pPr>
        <w:pStyle w:val="a0"/>
        <w:rPr>
          <w:rFonts w:hint="cs"/>
          <w:rtl/>
        </w:rPr>
      </w:pPr>
    </w:p>
    <w:p w14:paraId="7654691B" w14:textId="77777777" w:rsidR="00000000" w:rsidRDefault="00162D07">
      <w:pPr>
        <w:pStyle w:val="af0"/>
        <w:rPr>
          <w:rtl/>
        </w:rPr>
      </w:pPr>
      <w:r>
        <w:rPr>
          <w:rFonts w:hint="eastAsia"/>
          <w:rtl/>
        </w:rPr>
        <w:t>גדעון</w:t>
      </w:r>
      <w:r>
        <w:rPr>
          <w:rtl/>
        </w:rPr>
        <w:t xml:space="preserve"> סער (הליכוד):</w:t>
      </w:r>
    </w:p>
    <w:p w14:paraId="1F512EC4" w14:textId="77777777" w:rsidR="00000000" w:rsidRDefault="00162D07">
      <w:pPr>
        <w:pStyle w:val="a0"/>
        <w:rPr>
          <w:rFonts w:hint="cs"/>
          <w:rtl/>
        </w:rPr>
      </w:pPr>
    </w:p>
    <w:p w14:paraId="087BD5B8" w14:textId="77777777" w:rsidR="00000000" w:rsidRDefault="00162D07">
      <w:pPr>
        <w:pStyle w:val="a0"/>
        <w:rPr>
          <w:rFonts w:hint="cs"/>
          <w:rtl/>
        </w:rPr>
      </w:pPr>
      <w:r>
        <w:rPr>
          <w:rFonts w:hint="cs"/>
          <w:rtl/>
        </w:rPr>
        <w:t xml:space="preserve">מה זה קשור להצעת החוק? זה קשור להצעת החוק? </w:t>
      </w:r>
    </w:p>
    <w:p w14:paraId="11C2B662" w14:textId="77777777" w:rsidR="00000000" w:rsidRDefault="00162D07">
      <w:pPr>
        <w:pStyle w:val="a0"/>
        <w:rPr>
          <w:rFonts w:hint="cs"/>
          <w:rtl/>
        </w:rPr>
      </w:pPr>
    </w:p>
    <w:p w14:paraId="75DB8C77" w14:textId="77777777" w:rsidR="00000000" w:rsidRDefault="00162D07">
      <w:pPr>
        <w:pStyle w:val="-"/>
        <w:rPr>
          <w:rtl/>
        </w:rPr>
      </w:pPr>
      <w:bookmarkStart w:id="305" w:name="FS000000477T02_02_2004_20_58_33C"/>
      <w:bookmarkEnd w:id="305"/>
      <w:r>
        <w:rPr>
          <w:rtl/>
        </w:rPr>
        <w:t>יובל שטייניץ (יו"ר ועדת החוץ וה</w:t>
      </w:r>
      <w:r>
        <w:rPr>
          <w:rtl/>
        </w:rPr>
        <w:t>ביטחון):</w:t>
      </w:r>
    </w:p>
    <w:p w14:paraId="02A89A49" w14:textId="77777777" w:rsidR="00000000" w:rsidRDefault="00162D07">
      <w:pPr>
        <w:pStyle w:val="a0"/>
        <w:rPr>
          <w:rtl/>
        </w:rPr>
      </w:pPr>
    </w:p>
    <w:p w14:paraId="1933891C" w14:textId="77777777" w:rsidR="00000000" w:rsidRDefault="00162D07">
      <w:pPr>
        <w:pStyle w:val="a0"/>
        <w:rPr>
          <w:rFonts w:hint="cs"/>
          <w:rtl/>
        </w:rPr>
      </w:pPr>
      <w:r>
        <w:rPr>
          <w:rFonts w:hint="cs"/>
          <w:rtl/>
        </w:rPr>
        <w:t>אתה הערת על ההסתייגויות?</w:t>
      </w:r>
    </w:p>
    <w:p w14:paraId="691FBF8E" w14:textId="77777777" w:rsidR="00000000" w:rsidRDefault="00162D07">
      <w:pPr>
        <w:pStyle w:val="a0"/>
        <w:rPr>
          <w:rFonts w:hint="cs"/>
          <w:rtl/>
        </w:rPr>
      </w:pPr>
    </w:p>
    <w:p w14:paraId="020486E7" w14:textId="77777777" w:rsidR="00000000" w:rsidRDefault="00162D07">
      <w:pPr>
        <w:pStyle w:val="af0"/>
        <w:rPr>
          <w:rtl/>
        </w:rPr>
      </w:pPr>
      <w:r>
        <w:rPr>
          <w:rFonts w:hint="eastAsia"/>
          <w:rtl/>
        </w:rPr>
        <w:t>גדעון</w:t>
      </w:r>
      <w:r>
        <w:rPr>
          <w:rtl/>
        </w:rPr>
        <w:t xml:space="preserve"> סער (הליכוד):</w:t>
      </w:r>
    </w:p>
    <w:p w14:paraId="02B7F701" w14:textId="77777777" w:rsidR="00000000" w:rsidRDefault="00162D07">
      <w:pPr>
        <w:pStyle w:val="a0"/>
        <w:rPr>
          <w:rFonts w:hint="cs"/>
          <w:rtl/>
        </w:rPr>
      </w:pPr>
    </w:p>
    <w:p w14:paraId="668BA5D9" w14:textId="77777777" w:rsidR="00000000" w:rsidRDefault="00162D07">
      <w:pPr>
        <w:pStyle w:val="a0"/>
        <w:rPr>
          <w:rFonts w:hint="cs"/>
          <w:rtl/>
        </w:rPr>
      </w:pPr>
      <w:r>
        <w:rPr>
          <w:rFonts w:hint="cs"/>
          <w:rtl/>
        </w:rPr>
        <w:t>לא.</w:t>
      </w:r>
    </w:p>
    <w:p w14:paraId="1666676C" w14:textId="77777777" w:rsidR="00000000" w:rsidRDefault="00162D07">
      <w:pPr>
        <w:pStyle w:val="a0"/>
        <w:rPr>
          <w:rFonts w:hint="cs"/>
          <w:rtl/>
        </w:rPr>
      </w:pPr>
    </w:p>
    <w:p w14:paraId="719A5427" w14:textId="77777777" w:rsidR="00000000" w:rsidRDefault="00162D07">
      <w:pPr>
        <w:pStyle w:val="af1"/>
        <w:rPr>
          <w:rtl/>
        </w:rPr>
      </w:pPr>
      <w:r>
        <w:rPr>
          <w:rtl/>
        </w:rPr>
        <w:t>היו"ר משה כחלון:</w:t>
      </w:r>
    </w:p>
    <w:p w14:paraId="489B45AB" w14:textId="77777777" w:rsidR="00000000" w:rsidRDefault="00162D07">
      <w:pPr>
        <w:pStyle w:val="a0"/>
        <w:rPr>
          <w:rtl/>
        </w:rPr>
      </w:pPr>
    </w:p>
    <w:p w14:paraId="07CC8160" w14:textId="77777777" w:rsidR="00000000" w:rsidRDefault="00162D07">
      <w:pPr>
        <w:pStyle w:val="a0"/>
        <w:rPr>
          <w:rFonts w:hint="cs"/>
          <w:rtl/>
        </w:rPr>
      </w:pPr>
      <w:r>
        <w:rPr>
          <w:rFonts w:hint="cs"/>
          <w:rtl/>
        </w:rPr>
        <w:t>סליחה, חבר הכנסת סער.</w:t>
      </w:r>
    </w:p>
    <w:p w14:paraId="4B8BE198" w14:textId="77777777" w:rsidR="00000000" w:rsidRDefault="00162D07">
      <w:pPr>
        <w:pStyle w:val="a0"/>
        <w:rPr>
          <w:rFonts w:hint="cs"/>
          <w:rtl/>
        </w:rPr>
      </w:pPr>
    </w:p>
    <w:p w14:paraId="505A5404" w14:textId="77777777" w:rsidR="00000000" w:rsidRDefault="00162D07">
      <w:pPr>
        <w:pStyle w:val="af0"/>
        <w:rPr>
          <w:rtl/>
        </w:rPr>
      </w:pPr>
      <w:r>
        <w:rPr>
          <w:rFonts w:hint="eastAsia"/>
          <w:rtl/>
        </w:rPr>
        <w:t>עסאם</w:t>
      </w:r>
      <w:r>
        <w:rPr>
          <w:rtl/>
        </w:rPr>
        <w:t xml:space="preserve"> מח'ול (חד"ש-תע"ל):</w:t>
      </w:r>
    </w:p>
    <w:p w14:paraId="34560874" w14:textId="77777777" w:rsidR="00000000" w:rsidRDefault="00162D07">
      <w:pPr>
        <w:pStyle w:val="a0"/>
        <w:rPr>
          <w:rFonts w:hint="cs"/>
          <w:rtl/>
        </w:rPr>
      </w:pPr>
    </w:p>
    <w:p w14:paraId="638F0C4D" w14:textId="77777777" w:rsidR="00000000" w:rsidRDefault="00162D07">
      <w:pPr>
        <w:pStyle w:val="a0"/>
        <w:rPr>
          <w:rFonts w:hint="cs"/>
          <w:rtl/>
        </w:rPr>
      </w:pPr>
      <w:r>
        <w:rPr>
          <w:rFonts w:hint="cs"/>
          <w:rtl/>
        </w:rPr>
        <w:t>אל תצטער, חבר הכנסת שטייניץ.</w:t>
      </w:r>
    </w:p>
    <w:p w14:paraId="01D7CEBA" w14:textId="77777777" w:rsidR="00000000" w:rsidRDefault="00162D07">
      <w:pPr>
        <w:pStyle w:val="a0"/>
        <w:rPr>
          <w:rFonts w:hint="cs"/>
          <w:rtl/>
        </w:rPr>
      </w:pPr>
    </w:p>
    <w:p w14:paraId="4F22667F" w14:textId="77777777" w:rsidR="00000000" w:rsidRDefault="00162D07">
      <w:pPr>
        <w:pStyle w:val="af0"/>
        <w:rPr>
          <w:rtl/>
        </w:rPr>
      </w:pPr>
      <w:r>
        <w:rPr>
          <w:rFonts w:hint="eastAsia"/>
          <w:rtl/>
        </w:rPr>
        <w:t>גדעון</w:t>
      </w:r>
      <w:r>
        <w:rPr>
          <w:rtl/>
        </w:rPr>
        <w:t xml:space="preserve"> סער (הליכוד):</w:t>
      </w:r>
    </w:p>
    <w:p w14:paraId="75C3076D" w14:textId="77777777" w:rsidR="00000000" w:rsidRDefault="00162D07">
      <w:pPr>
        <w:pStyle w:val="a0"/>
        <w:rPr>
          <w:rFonts w:hint="cs"/>
          <w:rtl/>
        </w:rPr>
      </w:pPr>
    </w:p>
    <w:p w14:paraId="5600EA04" w14:textId="77777777" w:rsidR="00000000" w:rsidRDefault="00162D07">
      <w:pPr>
        <w:pStyle w:val="a0"/>
        <w:rPr>
          <w:rFonts w:hint="cs"/>
          <w:rtl/>
        </w:rPr>
      </w:pPr>
      <w:r>
        <w:rPr>
          <w:rFonts w:hint="cs"/>
          <w:rtl/>
        </w:rPr>
        <w:t>התעלמנו ממנו. תתעלם מהשטויות שלו.</w:t>
      </w:r>
    </w:p>
    <w:p w14:paraId="7C1E7A62" w14:textId="77777777" w:rsidR="00000000" w:rsidRDefault="00162D07">
      <w:pPr>
        <w:pStyle w:val="a0"/>
        <w:rPr>
          <w:rFonts w:hint="cs"/>
          <w:rtl/>
        </w:rPr>
      </w:pPr>
    </w:p>
    <w:p w14:paraId="384A0720" w14:textId="77777777" w:rsidR="00000000" w:rsidRDefault="00162D07">
      <w:pPr>
        <w:pStyle w:val="af1"/>
        <w:rPr>
          <w:rtl/>
        </w:rPr>
      </w:pPr>
      <w:r>
        <w:rPr>
          <w:rtl/>
        </w:rPr>
        <w:t>היו"ר משה כחלון:</w:t>
      </w:r>
    </w:p>
    <w:p w14:paraId="0B00247B" w14:textId="77777777" w:rsidR="00000000" w:rsidRDefault="00162D07">
      <w:pPr>
        <w:pStyle w:val="a0"/>
        <w:rPr>
          <w:rtl/>
        </w:rPr>
      </w:pPr>
    </w:p>
    <w:p w14:paraId="1F842B99" w14:textId="77777777" w:rsidR="00000000" w:rsidRDefault="00162D07">
      <w:pPr>
        <w:pStyle w:val="a0"/>
        <w:rPr>
          <w:rFonts w:hint="cs"/>
          <w:rtl/>
        </w:rPr>
      </w:pPr>
      <w:r>
        <w:rPr>
          <w:rFonts w:hint="cs"/>
          <w:rtl/>
        </w:rPr>
        <w:t>חבר הכנסת סער.</w:t>
      </w:r>
    </w:p>
    <w:p w14:paraId="2C8946CE" w14:textId="77777777" w:rsidR="00000000" w:rsidRDefault="00162D07">
      <w:pPr>
        <w:pStyle w:val="a0"/>
        <w:rPr>
          <w:rFonts w:hint="cs"/>
          <w:rtl/>
        </w:rPr>
      </w:pPr>
    </w:p>
    <w:p w14:paraId="296E057C" w14:textId="77777777" w:rsidR="00000000" w:rsidRDefault="00162D07">
      <w:pPr>
        <w:pStyle w:val="-"/>
        <w:rPr>
          <w:rtl/>
        </w:rPr>
      </w:pPr>
      <w:bookmarkStart w:id="306" w:name="FS000000477T02_02_2004_21_00_11C"/>
      <w:bookmarkEnd w:id="306"/>
      <w:r>
        <w:rPr>
          <w:rtl/>
        </w:rPr>
        <w:t>יובל שטי</w:t>
      </w:r>
      <w:r>
        <w:rPr>
          <w:rtl/>
        </w:rPr>
        <w:t>יניץ (יו"ר ועדת החוץ והביטחון):</w:t>
      </w:r>
    </w:p>
    <w:p w14:paraId="7CD525CF" w14:textId="77777777" w:rsidR="00000000" w:rsidRDefault="00162D07">
      <w:pPr>
        <w:pStyle w:val="a0"/>
        <w:rPr>
          <w:rtl/>
        </w:rPr>
      </w:pPr>
    </w:p>
    <w:p w14:paraId="18186625" w14:textId="77777777" w:rsidR="00000000" w:rsidRDefault="00162D07">
      <w:pPr>
        <w:pStyle w:val="a0"/>
        <w:rPr>
          <w:rFonts w:hint="cs"/>
          <w:rtl/>
        </w:rPr>
      </w:pPr>
      <w:r>
        <w:rPr>
          <w:rFonts w:hint="cs"/>
          <w:rtl/>
        </w:rPr>
        <w:t>בינתיים אתה משדרג את כולם.</w:t>
      </w:r>
    </w:p>
    <w:p w14:paraId="7B135B4D" w14:textId="77777777" w:rsidR="00000000" w:rsidRDefault="00162D07">
      <w:pPr>
        <w:pStyle w:val="a0"/>
        <w:rPr>
          <w:rFonts w:hint="cs"/>
          <w:rtl/>
        </w:rPr>
      </w:pPr>
    </w:p>
    <w:p w14:paraId="30A28C37" w14:textId="77777777" w:rsidR="00000000" w:rsidRDefault="00162D07">
      <w:pPr>
        <w:pStyle w:val="af0"/>
        <w:rPr>
          <w:rtl/>
        </w:rPr>
      </w:pPr>
      <w:r>
        <w:rPr>
          <w:rFonts w:hint="eastAsia"/>
          <w:rtl/>
        </w:rPr>
        <w:t>גדעון</w:t>
      </w:r>
      <w:r>
        <w:rPr>
          <w:rtl/>
        </w:rPr>
        <w:t xml:space="preserve"> סער (הליכוד):</w:t>
      </w:r>
    </w:p>
    <w:p w14:paraId="66E9DB8A" w14:textId="77777777" w:rsidR="00000000" w:rsidRDefault="00162D07">
      <w:pPr>
        <w:pStyle w:val="a0"/>
        <w:rPr>
          <w:rFonts w:hint="cs"/>
          <w:rtl/>
        </w:rPr>
      </w:pPr>
    </w:p>
    <w:p w14:paraId="34983ADD" w14:textId="77777777" w:rsidR="00000000" w:rsidRDefault="00162D07">
      <w:pPr>
        <w:pStyle w:val="a0"/>
        <w:rPr>
          <w:rFonts w:hint="cs"/>
          <w:rtl/>
        </w:rPr>
      </w:pPr>
      <w:r>
        <w:rPr>
          <w:rFonts w:hint="cs"/>
          <w:rtl/>
        </w:rPr>
        <w:t>אתה משדרג.</w:t>
      </w:r>
    </w:p>
    <w:p w14:paraId="4F17022E" w14:textId="77777777" w:rsidR="00000000" w:rsidRDefault="00162D07">
      <w:pPr>
        <w:pStyle w:val="a0"/>
        <w:rPr>
          <w:rFonts w:hint="cs"/>
          <w:rtl/>
        </w:rPr>
      </w:pPr>
    </w:p>
    <w:p w14:paraId="40BB8D01" w14:textId="77777777" w:rsidR="00000000" w:rsidRDefault="00162D07">
      <w:pPr>
        <w:pStyle w:val="-"/>
        <w:rPr>
          <w:rtl/>
        </w:rPr>
      </w:pPr>
      <w:bookmarkStart w:id="307" w:name="FS000000477T02_02_2004_21_00_43C"/>
      <w:bookmarkEnd w:id="307"/>
      <w:r>
        <w:rPr>
          <w:rtl/>
        </w:rPr>
        <w:t>יובל שטייניץ (יו"ר ועדת החוץ והביטחון):</w:t>
      </w:r>
    </w:p>
    <w:p w14:paraId="761D4796" w14:textId="77777777" w:rsidR="00000000" w:rsidRDefault="00162D07">
      <w:pPr>
        <w:pStyle w:val="a0"/>
        <w:rPr>
          <w:rtl/>
        </w:rPr>
      </w:pPr>
    </w:p>
    <w:p w14:paraId="5C5038BB" w14:textId="77777777" w:rsidR="00000000" w:rsidRDefault="00162D07">
      <w:pPr>
        <w:pStyle w:val="a0"/>
        <w:rPr>
          <w:rFonts w:hint="cs"/>
          <w:rtl/>
        </w:rPr>
      </w:pPr>
      <w:r>
        <w:rPr>
          <w:rFonts w:hint="cs"/>
          <w:rtl/>
        </w:rPr>
        <w:t>אם יש לך ביקורת עלי, תבוא אתי בדברים אחר כך, אבל אל תשדרג את כולנו.</w:t>
      </w:r>
    </w:p>
    <w:p w14:paraId="0C9D45DD" w14:textId="77777777" w:rsidR="00000000" w:rsidRDefault="00162D07">
      <w:pPr>
        <w:pStyle w:val="a0"/>
        <w:rPr>
          <w:rFonts w:hint="cs"/>
          <w:rtl/>
        </w:rPr>
      </w:pPr>
    </w:p>
    <w:p w14:paraId="088DE04B" w14:textId="77777777" w:rsidR="00000000" w:rsidRDefault="00162D07">
      <w:pPr>
        <w:pStyle w:val="a0"/>
        <w:rPr>
          <w:rFonts w:hint="cs"/>
          <w:rtl/>
        </w:rPr>
      </w:pPr>
      <w:r>
        <w:rPr>
          <w:rFonts w:hint="cs"/>
          <w:rtl/>
        </w:rPr>
        <w:t>קודם כול, אני רוצה להצטרף לדברי שני קודמי ולאחל חג ש</w:t>
      </w:r>
      <w:r>
        <w:rPr>
          <w:rFonts w:hint="cs"/>
          <w:rtl/>
        </w:rPr>
        <w:t xml:space="preserve">מח לכל המוסלמים, חוגגי חג הקורבן. </w:t>
      </w:r>
    </w:p>
    <w:p w14:paraId="45E248C8" w14:textId="77777777" w:rsidR="00000000" w:rsidRDefault="00162D07">
      <w:pPr>
        <w:pStyle w:val="a0"/>
        <w:rPr>
          <w:rFonts w:hint="cs"/>
          <w:rtl/>
        </w:rPr>
      </w:pPr>
    </w:p>
    <w:p w14:paraId="150EE897" w14:textId="77777777" w:rsidR="00000000" w:rsidRDefault="00162D07">
      <w:pPr>
        <w:pStyle w:val="a0"/>
        <w:rPr>
          <w:rFonts w:hint="cs"/>
          <w:rtl/>
        </w:rPr>
      </w:pPr>
      <w:r>
        <w:rPr>
          <w:rFonts w:hint="cs"/>
          <w:rtl/>
        </w:rPr>
        <w:t>שנית, אני רוצה לומר לחבר הכנסת מח'ול - - -</w:t>
      </w:r>
    </w:p>
    <w:p w14:paraId="77FDAAB7" w14:textId="77777777" w:rsidR="00000000" w:rsidRDefault="00162D07">
      <w:pPr>
        <w:pStyle w:val="a0"/>
        <w:rPr>
          <w:rFonts w:hint="cs"/>
          <w:rtl/>
        </w:rPr>
      </w:pPr>
    </w:p>
    <w:p w14:paraId="598B21B8" w14:textId="77777777" w:rsidR="00000000" w:rsidRDefault="00162D07">
      <w:pPr>
        <w:pStyle w:val="af0"/>
        <w:rPr>
          <w:rtl/>
        </w:rPr>
      </w:pPr>
      <w:r>
        <w:rPr>
          <w:rFonts w:hint="eastAsia"/>
          <w:rtl/>
        </w:rPr>
        <w:t>עסאם</w:t>
      </w:r>
      <w:r>
        <w:rPr>
          <w:rtl/>
        </w:rPr>
        <w:t xml:space="preserve"> מח'ול (חד"ש-תע"ל):</w:t>
      </w:r>
    </w:p>
    <w:p w14:paraId="499977C5" w14:textId="77777777" w:rsidR="00000000" w:rsidRDefault="00162D07">
      <w:pPr>
        <w:pStyle w:val="a0"/>
        <w:rPr>
          <w:rFonts w:hint="cs"/>
          <w:rtl/>
        </w:rPr>
      </w:pPr>
    </w:p>
    <w:p w14:paraId="1F9497EF" w14:textId="77777777" w:rsidR="00000000" w:rsidRDefault="00162D07">
      <w:pPr>
        <w:pStyle w:val="a0"/>
        <w:rPr>
          <w:rFonts w:hint="cs"/>
          <w:rtl/>
        </w:rPr>
      </w:pPr>
      <w:r>
        <w:rPr>
          <w:rFonts w:hint="cs"/>
          <w:rtl/>
        </w:rPr>
        <w:t>רק שלא ילכו להתאבד למטה שם.</w:t>
      </w:r>
    </w:p>
    <w:p w14:paraId="22957DB9" w14:textId="77777777" w:rsidR="00000000" w:rsidRDefault="00162D07">
      <w:pPr>
        <w:pStyle w:val="a0"/>
        <w:rPr>
          <w:rFonts w:hint="cs"/>
          <w:rtl/>
        </w:rPr>
      </w:pPr>
    </w:p>
    <w:p w14:paraId="5C04EA23" w14:textId="77777777" w:rsidR="00000000" w:rsidRDefault="00162D07">
      <w:pPr>
        <w:pStyle w:val="-"/>
        <w:rPr>
          <w:rtl/>
        </w:rPr>
      </w:pPr>
      <w:bookmarkStart w:id="308" w:name="FS000000477T02_02_2004_21_02_40C"/>
      <w:bookmarkEnd w:id="308"/>
      <w:r>
        <w:rPr>
          <w:rtl/>
        </w:rPr>
        <w:t>יובל שטייניץ (יו"ר ועדת החוץ והביטחון):</w:t>
      </w:r>
    </w:p>
    <w:p w14:paraId="439728F1" w14:textId="77777777" w:rsidR="00000000" w:rsidRDefault="00162D07">
      <w:pPr>
        <w:pStyle w:val="a0"/>
        <w:rPr>
          <w:rtl/>
        </w:rPr>
      </w:pPr>
    </w:p>
    <w:p w14:paraId="190A726E" w14:textId="77777777" w:rsidR="00000000" w:rsidRDefault="00162D07">
      <w:pPr>
        <w:pStyle w:val="a0"/>
        <w:rPr>
          <w:rFonts w:hint="cs"/>
          <w:rtl/>
        </w:rPr>
      </w:pPr>
      <w:r>
        <w:rPr>
          <w:rFonts w:hint="cs"/>
          <w:rtl/>
        </w:rPr>
        <w:t>אפשר לבוא בתלונות על ארצות-הברית על חתימה או אי-חתימה על אמנה, אבל נדמה לי שדווקא</w:t>
      </w:r>
      <w:r>
        <w:rPr>
          <w:rFonts w:hint="cs"/>
          <w:rtl/>
        </w:rPr>
        <w:t xml:space="preserve"> אותן מדינות שעליהן לא התלוננת, שבהן יש עבדות של ילדים והתעללות בילדים, לרבות מדינות רבות במזרח התיכון - זה הרבה יותר גרוע. </w:t>
      </w:r>
    </w:p>
    <w:p w14:paraId="40D4A760" w14:textId="77777777" w:rsidR="00000000" w:rsidRDefault="00162D07">
      <w:pPr>
        <w:pStyle w:val="a0"/>
        <w:rPr>
          <w:rFonts w:hint="cs"/>
          <w:rtl/>
        </w:rPr>
      </w:pPr>
    </w:p>
    <w:p w14:paraId="3925D74E" w14:textId="77777777" w:rsidR="00000000" w:rsidRDefault="00162D07">
      <w:pPr>
        <w:pStyle w:val="af0"/>
        <w:rPr>
          <w:rtl/>
        </w:rPr>
      </w:pPr>
      <w:r>
        <w:rPr>
          <w:rFonts w:hint="eastAsia"/>
          <w:rtl/>
        </w:rPr>
        <w:t>עסאם</w:t>
      </w:r>
      <w:r>
        <w:rPr>
          <w:rtl/>
        </w:rPr>
        <w:t xml:space="preserve"> מח'ול (חד"ש-תע"ל):</w:t>
      </w:r>
    </w:p>
    <w:p w14:paraId="7BC1A579" w14:textId="77777777" w:rsidR="00000000" w:rsidRDefault="00162D07">
      <w:pPr>
        <w:pStyle w:val="a0"/>
        <w:rPr>
          <w:rFonts w:hint="cs"/>
          <w:rtl/>
        </w:rPr>
      </w:pPr>
    </w:p>
    <w:p w14:paraId="4EF60080" w14:textId="77777777" w:rsidR="00000000" w:rsidRDefault="00162D07">
      <w:pPr>
        <w:pStyle w:val="a0"/>
        <w:rPr>
          <w:rFonts w:hint="cs"/>
          <w:rtl/>
        </w:rPr>
      </w:pPr>
      <w:r>
        <w:rPr>
          <w:rFonts w:hint="cs"/>
          <w:rtl/>
        </w:rPr>
        <w:t>אנחנו מסכימים לזה.</w:t>
      </w:r>
    </w:p>
    <w:p w14:paraId="4E7E1DEB" w14:textId="77777777" w:rsidR="00000000" w:rsidRDefault="00162D07">
      <w:pPr>
        <w:pStyle w:val="a0"/>
        <w:rPr>
          <w:rFonts w:hint="cs"/>
          <w:rtl/>
        </w:rPr>
      </w:pPr>
    </w:p>
    <w:p w14:paraId="574E9E08" w14:textId="77777777" w:rsidR="00000000" w:rsidRDefault="00162D07">
      <w:pPr>
        <w:pStyle w:val="-"/>
        <w:rPr>
          <w:rtl/>
        </w:rPr>
      </w:pPr>
      <w:bookmarkStart w:id="309" w:name="FS000000477T02_02_2004_21_04_34C"/>
      <w:bookmarkEnd w:id="309"/>
      <w:r>
        <w:rPr>
          <w:rtl/>
        </w:rPr>
        <w:t>יובל שטייניץ (יו"ר ועדת החוץ והביטחון):</w:t>
      </w:r>
    </w:p>
    <w:p w14:paraId="7E1174B1" w14:textId="77777777" w:rsidR="00000000" w:rsidRDefault="00162D07">
      <w:pPr>
        <w:pStyle w:val="a0"/>
        <w:rPr>
          <w:rtl/>
        </w:rPr>
      </w:pPr>
    </w:p>
    <w:p w14:paraId="7EB697B1" w14:textId="77777777" w:rsidR="00000000" w:rsidRDefault="00162D07">
      <w:pPr>
        <w:pStyle w:val="a0"/>
        <w:rPr>
          <w:rFonts w:hint="cs"/>
          <w:rtl/>
        </w:rPr>
      </w:pPr>
      <w:r>
        <w:rPr>
          <w:rFonts w:hint="cs"/>
          <w:rtl/>
        </w:rPr>
        <w:t>אני מציע, לפני שמבקרים את מי שלא חותם על אמנ</w:t>
      </w:r>
      <w:r>
        <w:rPr>
          <w:rFonts w:hint="cs"/>
          <w:rtl/>
        </w:rPr>
        <w:t>ה, לבקר את המדינות שבהן יש התעללות בילדים ועבדות של ילדים.</w:t>
      </w:r>
    </w:p>
    <w:p w14:paraId="3DE668FF" w14:textId="77777777" w:rsidR="00000000" w:rsidRDefault="00162D07">
      <w:pPr>
        <w:pStyle w:val="af0"/>
        <w:rPr>
          <w:rFonts w:hint="cs"/>
          <w:rtl/>
        </w:rPr>
      </w:pPr>
    </w:p>
    <w:p w14:paraId="4B56D6AD" w14:textId="77777777" w:rsidR="00000000" w:rsidRDefault="00162D07">
      <w:pPr>
        <w:pStyle w:val="af0"/>
        <w:rPr>
          <w:rtl/>
        </w:rPr>
      </w:pPr>
      <w:r>
        <w:rPr>
          <w:rFonts w:hint="eastAsia"/>
          <w:rtl/>
        </w:rPr>
        <w:t>עסאם</w:t>
      </w:r>
      <w:r>
        <w:rPr>
          <w:rtl/>
        </w:rPr>
        <w:t xml:space="preserve"> מח'ול (חד"ש-תע"ל):</w:t>
      </w:r>
    </w:p>
    <w:p w14:paraId="5D769518" w14:textId="77777777" w:rsidR="00000000" w:rsidRDefault="00162D07">
      <w:pPr>
        <w:pStyle w:val="a0"/>
        <w:rPr>
          <w:rFonts w:hint="cs"/>
          <w:rtl/>
        </w:rPr>
      </w:pPr>
    </w:p>
    <w:p w14:paraId="2942A94A" w14:textId="77777777" w:rsidR="00000000" w:rsidRDefault="00162D07">
      <w:pPr>
        <w:pStyle w:val="a0"/>
        <w:rPr>
          <w:rFonts w:hint="cs"/>
          <w:rtl/>
        </w:rPr>
      </w:pPr>
      <w:r>
        <w:rPr>
          <w:rFonts w:hint="cs"/>
          <w:rtl/>
        </w:rPr>
        <w:t>- - -</w:t>
      </w:r>
    </w:p>
    <w:p w14:paraId="7D65411D" w14:textId="77777777" w:rsidR="00000000" w:rsidRDefault="00162D07">
      <w:pPr>
        <w:pStyle w:val="a0"/>
        <w:rPr>
          <w:rFonts w:hint="cs"/>
          <w:rtl/>
        </w:rPr>
      </w:pPr>
    </w:p>
    <w:p w14:paraId="307FEF72" w14:textId="77777777" w:rsidR="00000000" w:rsidRDefault="00162D07">
      <w:pPr>
        <w:pStyle w:val="-"/>
        <w:rPr>
          <w:rtl/>
        </w:rPr>
      </w:pPr>
      <w:bookmarkStart w:id="310" w:name="FS000000477T02_02_2004_21_05_29C"/>
      <w:bookmarkEnd w:id="310"/>
      <w:r>
        <w:rPr>
          <w:rtl/>
        </w:rPr>
        <w:t>יובל שטייניץ (יו"ר ועדת החוץ והביטחון):</w:t>
      </w:r>
    </w:p>
    <w:p w14:paraId="3711B045" w14:textId="77777777" w:rsidR="00000000" w:rsidRDefault="00162D07">
      <w:pPr>
        <w:pStyle w:val="a0"/>
        <w:rPr>
          <w:rtl/>
        </w:rPr>
      </w:pPr>
    </w:p>
    <w:p w14:paraId="3CA42853" w14:textId="77777777" w:rsidR="00000000" w:rsidRDefault="00162D07">
      <w:pPr>
        <w:pStyle w:val="a0"/>
        <w:rPr>
          <w:rFonts w:hint="cs"/>
          <w:rtl/>
        </w:rPr>
      </w:pPr>
      <w:r>
        <w:rPr>
          <w:rFonts w:hint="cs"/>
          <w:rtl/>
        </w:rPr>
        <w:t>ושלישית, אדוני  - -</w:t>
      </w:r>
    </w:p>
    <w:p w14:paraId="00ABC927" w14:textId="77777777" w:rsidR="00000000" w:rsidRDefault="00162D07">
      <w:pPr>
        <w:pStyle w:val="a0"/>
        <w:rPr>
          <w:rFonts w:hint="cs"/>
          <w:rtl/>
        </w:rPr>
      </w:pPr>
    </w:p>
    <w:p w14:paraId="59509E34" w14:textId="77777777" w:rsidR="00000000" w:rsidRDefault="00162D07">
      <w:pPr>
        <w:pStyle w:val="af0"/>
        <w:rPr>
          <w:rtl/>
        </w:rPr>
      </w:pPr>
      <w:r>
        <w:rPr>
          <w:rFonts w:hint="eastAsia"/>
          <w:rtl/>
        </w:rPr>
        <w:t>עסאם</w:t>
      </w:r>
      <w:r>
        <w:rPr>
          <w:rtl/>
        </w:rPr>
        <w:t xml:space="preserve"> מח'ול (חד"ש-תע"ל):</w:t>
      </w:r>
    </w:p>
    <w:p w14:paraId="04D22436" w14:textId="77777777" w:rsidR="00000000" w:rsidRDefault="00162D07">
      <w:pPr>
        <w:pStyle w:val="a0"/>
        <w:rPr>
          <w:rFonts w:hint="cs"/>
          <w:rtl/>
        </w:rPr>
      </w:pPr>
    </w:p>
    <w:p w14:paraId="0CC3D91A" w14:textId="77777777" w:rsidR="00000000" w:rsidRDefault="00162D07">
      <w:pPr>
        <w:pStyle w:val="a0"/>
        <w:rPr>
          <w:rFonts w:hint="cs"/>
          <w:rtl/>
        </w:rPr>
      </w:pPr>
      <w:r>
        <w:rPr>
          <w:rFonts w:hint="cs"/>
          <w:rtl/>
        </w:rPr>
        <w:t>אלה הם הידידים של ארצות-הברית, אגב.</w:t>
      </w:r>
    </w:p>
    <w:p w14:paraId="506C77BC" w14:textId="77777777" w:rsidR="00000000" w:rsidRDefault="00162D07">
      <w:pPr>
        <w:pStyle w:val="a0"/>
        <w:rPr>
          <w:rFonts w:hint="cs"/>
          <w:rtl/>
        </w:rPr>
      </w:pPr>
    </w:p>
    <w:p w14:paraId="6C3A5776" w14:textId="77777777" w:rsidR="00000000" w:rsidRDefault="00162D07">
      <w:pPr>
        <w:pStyle w:val="-"/>
        <w:rPr>
          <w:rtl/>
        </w:rPr>
      </w:pPr>
      <w:bookmarkStart w:id="311" w:name="FS000000477T02_02_2004_21_06_02C"/>
      <w:bookmarkEnd w:id="311"/>
      <w:r>
        <w:rPr>
          <w:rtl/>
        </w:rPr>
        <w:t>יובל שטייניץ (יו"ר ועדת החוץ והביטחון):</w:t>
      </w:r>
    </w:p>
    <w:p w14:paraId="153A46DA" w14:textId="77777777" w:rsidR="00000000" w:rsidRDefault="00162D07">
      <w:pPr>
        <w:pStyle w:val="a0"/>
        <w:rPr>
          <w:rtl/>
        </w:rPr>
      </w:pPr>
    </w:p>
    <w:p w14:paraId="77BCCBC5" w14:textId="77777777" w:rsidR="00000000" w:rsidRDefault="00162D07">
      <w:pPr>
        <w:pStyle w:val="a0"/>
        <w:rPr>
          <w:rFonts w:hint="cs"/>
          <w:rtl/>
        </w:rPr>
      </w:pPr>
      <w:r>
        <w:rPr>
          <w:rFonts w:hint="cs"/>
          <w:rtl/>
        </w:rPr>
        <w:t>- - בכל מדינה מתוקנת, לרבות במדינה שאתה תמכת בה בעבר, ברוסיה הסובייטית, ואנונו לא היה מקבל 18 שנה, אלא היה מוצא להורג.</w:t>
      </w:r>
    </w:p>
    <w:p w14:paraId="20E235B6" w14:textId="77777777" w:rsidR="00000000" w:rsidRDefault="00162D07">
      <w:pPr>
        <w:pStyle w:val="a0"/>
        <w:rPr>
          <w:rFonts w:hint="cs"/>
          <w:rtl/>
        </w:rPr>
      </w:pPr>
    </w:p>
    <w:p w14:paraId="21334563" w14:textId="77777777" w:rsidR="00000000" w:rsidRDefault="00162D07">
      <w:pPr>
        <w:pStyle w:val="af0"/>
        <w:rPr>
          <w:rtl/>
        </w:rPr>
      </w:pPr>
      <w:r>
        <w:rPr>
          <w:rFonts w:hint="eastAsia"/>
          <w:rtl/>
        </w:rPr>
        <w:t>עסאם</w:t>
      </w:r>
      <w:r>
        <w:rPr>
          <w:rtl/>
        </w:rPr>
        <w:t xml:space="preserve"> מח'ול (חד"ש-תע"ל):</w:t>
      </w:r>
    </w:p>
    <w:p w14:paraId="46F99844" w14:textId="77777777" w:rsidR="00000000" w:rsidRDefault="00162D07">
      <w:pPr>
        <w:pStyle w:val="a0"/>
        <w:rPr>
          <w:rFonts w:hint="cs"/>
          <w:rtl/>
        </w:rPr>
      </w:pPr>
    </w:p>
    <w:p w14:paraId="70535678" w14:textId="77777777" w:rsidR="00000000" w:rsidRDefault="00162D07">
      <w:pPr>
        <w:pStyle w:val="a0"/>
        <w:rPr>
          <w:rFonts w:hint="cs"/>
          <w:rtl/>
        </w:rPr>
      </w:pPr>
      <w:r>
        <w:rPr>
          <w:rFonts w:hint="cs"/>
          <w:rtl/>
        </w:rPr>
        <w:t>- - -</w:t>
      </w:r>
    </w:p>
    <w:p w14:paraId="48293DC4" w14:textId="77777777" w:rsidR="00000000" w:rsidRDefault="00162D07">
      <w:pPr>
        <w:pStyle w:val="a0"/>
        <w:rPr>
          <w:rFonts w:hint="cs"/>
          <w:rtl/>
        </w:rPr>
      </w:pPr>
    </w:p>
    <w:p w14:paraId="713371ED" w14:textId="77777777" w:rsidR="00000000" w:rsidRDefault="00162D07">
      <w:pPr>
        <w:pStyle w:val="-"/>
        <w:rPr>
          <w:rtl/>
        </w:rPr>
      </w:pPr>
      <w:bookmarkStart w:id="312" w:name="FS000000477T02_02_2004_21_06_56C"/>
      <w:bookmarkEnd w:id="312"/>
      <w:r>
        <w:rPr>
          <w:rtl/>
        </w:rPr>
        <w:t>יובל שטייניץ (יו"ר ועדת החוץ והביטחון):</w:t>
      </w:r>
    </w:p>
    <w:p w14:paraId="5DA67640" w14:textId="77777777" w:rsidR="00000000" w:rsidRDefault="00162D07">
      <w:pPr>
        <w:pStyle w:val="a0"/>
        <w:rPr>
          <w:rtl/>
        </w:rPr>
      </w:pPr>
    </w:p>
    <w:p w14:paraId="5613577B" w14:textId="77777777" w:rsidR="00000000" w:rsidRDefault="00162D07">
      <w:pPr>
        <w:pStyle w:val="a0"/>
        <w:rPr>
          <w:rFonts w:hint="cs"/>
          <w:rtl/>
        </w:rPr>
      </w:pPr>
      <w:r>
        <w:rPr>
          <w:rFonts w:hint="cs"/>
          <w:rtl/>
        </w:rPr>
        <w:t>אז אני מציע, שלפני שאתה תוקף אותנו בצורה כזאת, תדע להעריך גם א</w:t>
      </w:r>
      <w:r>
        <w:rPr>
          <w:rFonts w:hint="cs"/>
          <w:rtl/>
        </w:rPr>
        <w:t>ת רוחב הלב ואת הליברליות של ישראל.</w:t>
      </w:r>
    </w:p>
    <w:p w14:paraId="3F0FE88B" w14:textId="77777777" w:rsidR="00000000" w:rsidRDefault="00162D07">
      <w:pPr>
        <w:pStyle w:val="a0"/>
        <w:rPr>
          <w:rFonts w:hint="cs"/>
          <w:rtl/>
        </w:rPr>
      </w:pPr>
    </w:p>
    <w:p w14:paraId="6058F4AF" w14:textId="77777777" w:rsidR="00000000" w:rsidRDefault="00162D07">
      <w:pPr>
        <w:pStyle w:val="af0"/>
        <w:rPr>
          <w:rtl/>
        </w:rPr>
      </w:pPr>
      <w:r>
        <w:rPr>
          <w:rFonts w:hint="eastAsia"/>
          <w:rtl/>
        </w:rPr>
        <w:t>עסאם</w:t>
      </w:r>
      <w:r>
        <w:rPr>
          <w:rtl/>
        </w:rPr>
        <w:t xml:space="preserve"> מח'ול (חד"ש-תע"ל):</w:t>
      </w:r>
    </w:p>
    <w:p w14:paraId="4FAFD5C2" w14:textId="77777777" w:rsidR="00000000" w:rsidRDefault="00162D07">
      <w:pPr>
        <w:pStyle w:val="a0"/>
        <w:rPr>
          <w:rFonts w:hint="cs"/>
          <w:rtl/>
        </w:rPr>
      </w:pPr>
    </w:p>
    <w:p w14:paraId="27A85ACE" w14:textId="77777777" w:rsidR="00000000" w:rsidRDefault="00162D07">
      <w:pPr>
        <w:pStyle w:val="a0"/>
        <w:rPr>
          <w:rFonts w:hint="cs"/>
          <w:rtl/>
        </w:rPr>
      </w:pPr>
      <w:r>
        <w:rPr>
          <w:rFonts w:hint="cs"/>
          <w:rtl/>
        </w:rPr>
        <w:t>ממך ציפיתי לקצת יותר.</w:t>
      </w:r>
    </w:p>
    <w:p w14:paraId="00B056D3" w14:textId="77777777" w:rsidR="00000000" w:rsidRDefault="00162D07">
      <w:pPr>
        <w:pStyle w:val="a0"/>
        <w:rPr>
          <w:rFonts w:hint="cs"/>
          <w:rtl/>
        </w:rPr>
      </w:pPr>
    </w:p>
    <w:p w14:paraId="07FF82CB" w14:textId="77777777" w:rsidR="00000000" w:rsidRDefault="00162D07">
      <w:pPr>
        <w:pStyle w:val="-"/>
        <w:rPr>
          <w:rtl/>
        </w:rPr>
      </w:pPr>
      <w:bookmarkStart w:id="313" w:name="FS000000477T02_02_2004_21_08_59C"/>
      <w:bookmarkEnd w:id="313"/>
      <w:r>
        <w:rPr>
          <w:rtl/>
        </w:rPr>
        <w:t>יובל שטייניץ (יו"ר ועדת החוץ והביטחון):</w:t>
      </w:r>
    </w:p>
    <w:p w14:paraId="70496AAE" w14:textId="77777777" w:rsidR="00000000" w:rsidRDefault="00162D07">
      <w:pPr>
        <w:pStyle w:val="a0"/>
        <w:rPr>
          <w:rtl/>
        </w:rPr>
      </w:pPr>
    </w:p>
    <w:p w14:paraId="4B8E7EBF" w14:textId="77777777" w:rsidR="00000000" w:rsidRDefault="00162D07">
      <w:pPr>
        <w:pStyle w:val="a0"/>
        <w:rPr>
          <w:rFonts w:hint="cs"/>
          <w:rtl/>
        </w:rPr>
      </w:pPr>
      <w:r>
        <w:rPr>
          <w:rFonts w:hint="cs"/>
          <w:rtl/>
        </w:rPr>
        <w:t xml:space="preserve">לא אתה ולא אני נקבע מהם סודות המדינה, ואף מדינה נורמלית, עסאם מח'ול </w:t>
      </w:r>
      <w:r>
        <w:rPr>
          <w:rtl/>
        </w:rPr>
        <w:t>–</w:t>
      </w:r>
      <w:r>
        <w:rPr>
          <w:rFonts w:hint="cs"/>
          <w:rtl/>
        </w:rPr>
        <w:t xml:space="preserve"> ודאי לא מדינה במצב מלחמה, אבל אף מדינה אחרת </w:t>
      </w:r>
      <w:r>
        <w:rPr>
          <w:rtl/>
        </w:rPr>
        <w:t>–</w:t>
      </w:r>
      <w:r>
        <w:rPr>
          <w:rFonts w:hint="cs"/>
          <w:rtl/>
        </w:rPr>
        <w:t xml:space="preserve"> לא מוכנה שמישהו</w:t>
      </w:r>
      <w:r>
        <w:rPr>
          <w:rFonts w:hint="cs"/>
          <w:rtl/>
        </w:rPr>
        <w:t xml:space="preserve"> יסגיר את סודותיה, גם אם זה בעיתון. אני מאוד מודה לחברי סיעתי על הפרגון.</w:t>
      </w:r>
    </w:p>
    <w:p w14:paraId="34A14C6A" w14:textId="77777777" w:rsidR="00000000" w:rsidRDefault="00162D07">
      <w:pPr>
        <w:pStyle w:val="a0"/>
        <w:rPr>
          <w:rFonts w:hint="cs"/>
          <w:rtl/>
        </w:rPr>
      </w:pPr>
    </w:p>
    <w:p w14:paraId="2AFD4EFB" w14:textId="77777777" w:rsidR="00000000" w:rsidRDefault="00162D07">
      <w:pPr>
        <w:pStyle w:val="af0"/>
        <w:rPr>
          <w:rtl/>
        </w:rPr>
      </w:pPr>
      <w:r>
        <w:rPr>
          <w:rFonts w:hint="eastAsia"/>
          <w:rtl/>
        </w:rPr>
        <w:t>גדעון</w:t>
      </w:r>
      <w:r>
        <w:rPr>
          <w:rtl/>
        </w:rPr>
        <w:t xml:space="preserve"> סער (הליכוד):</w:t>
      </w:r>
    </w:p>
    <w:p w14:paraId="52CBD02B" w14:textId="77777777" w:rsidR="00000000" w:rsidRDefault="00162D07">
      <w:pPr>
        <w:pStyle w:val="a0"/>
        <w:rPr>
          <w:rFonts w:hint="cs"/>
          <w:rtl/>
        </w:rPr>
      </w:pPr>
    </w:p>
    <w:p w14:paraId="6FFDEB6B" w14:textId="77777777" w:rsidR="00000000" w:rsidRDefault="00162D07">
      <w:pPr>
        <w:pStyle w:val="a0"/>
        <w:rPr>
          <w:rFonts w:hint="cs"/>
          <w:rtl/>
        </w:rPr>
      </w:pPr>
      <w:r>
        <w:rPr>
          <w:rFonts w:hint="cs"/>
          <w:rtl/>
        </w:rPr>
        <w:t>חברי סיעתך רוצים לעזור לך להעביר את החוק.</w:t>
      </w:r>
    </w:p>
    <w:p w14:paraId="7B3D53FD" w14:textId="77777777" w:rsidR="00000000" w:rsidRDefault="00162D07">
      <w:pPr>
        <w:pStyle w:val="a0"/>
        <w:rPr>
          <w:rFonts w:hint="cs"/>
          <w:rtl/>
        </w:rPr>
      </w:pPr>
    </w:p>
    <w:p w14:paraId="7ACC154E" w14:textId="77777777" w:rsidR="00000000" w:rsidRDefault="00162D07">
      <w:pPr>
        <w:pStyle w:val="af0"/>
        <w:rPr>
          <w:rtl/>
        </w:rPr>
      </w:pPr>
      <w:bookmarkStart w:id="314" w:name="FS000000477T02_02_2004_21_11_25C"/>
      <w:bookmarkEnd w:id="314"/>
      <w:r>
        <w:rPr>
          <w:rFonts w:hint="eastAsia"/>
          <w:rtl/>
        </w:rPr>
        <w:t>יחיאל</w:t>
      </w:r>
      <w:r>
        <w:rPr>
          <w:rtl/>
        </w:rPr>
        <w:t xml:space="preserve"> חזן (הליכוד):</w:t>
      </w:r>
    </w:p>
    <w:p w14:paraId="025A500B" w14:textId="77777777" w:rsidR="00000000" w:rsidRDefault="00162D07">
      <w:pPr>
        <w:pStyle w:val="a0"/>
        <w:rPr>
          <w:rFonts w:hint="cs"/>
          <w:rtl/>
        </w:rPr>
      </w:pPr>
    </w:p>
    <w:p w14:paraId="5DBD6F77" w14:textId="77777777" w:rsidR="00000000" w:rsidRDefault="00162D07">
      <w:pPr>
        <w:pStyle w:val="a0"/>
        <w:rPr>
          <w:rFonts w:hint="cs"/>
          <w:rtl/>
        </w:rPr>
      </w:pPr>
      <w:r>
        <w:rPr>
          <w:rFonts w:hint="cs"/>
          <w:rtl/>
        </w:rPr>
        <w:t>- - -</w:t>
      </w:r>
    </w:p>
    <w:p w14:paraId="476A0E49" w14:textId="77777777" w:rsidR="00000000" w:rsidRDefault="00162D07">
      <w:pPr>
        <w:pStyle w:val="-"/>
        <w:rPr>
          <w:rFonts w:hint="cs"/>
          <w:rtl/>
        </w:rPr>
      </w:pPr>
    </w:p>
    <w:p w14:paraId="4AB2E022" w14:textId="77777777" w:rsidR="00000000" w:rsidRDefault="00162D07">
      <w:pPr>
        <w:pStyle w:val="-"/>
        <w:rPr>
          <w:rtl/>
        </w:rPr>
      </w:pPr>
      <w:r>
        <w:rPr>
          <w:rtl/>
        </w:rPr>
        <w:t>יובל שטייניץ (יו"ר ועדת החוץ והביטחון):</w:t>
      </w:r>
    </w:p>
    <w:p w14:paraId="4B4D5B7B" w14:textId="77777777" w:rsidR="00000000" w:rsidRDefault="00162D07">
      <w:pPr>
        <w:pStyle w:val="a0"/>
        <w:rPr>
          <w:rtl/>
        </w:rPr>
      </w:pPr>
    </w:p>
    <w:p w14:paraId="71BB636F" w14:textId="77777777" w:rsidR="00000000" w:rsidRDefault="00162D07">
      <w:pPr>
        <w:pStyle w:val="a0"/>
        <w:rPr>
          <w:rFonts w:hint="cs"/>
          <w:rtl/>
        </w:rPr>
      </w:pPr>
      <w:r>
        <w:rPr>
          <w:rFonts w:hint="cs"/>
          <w:rtl/>
        </w:rPr>
        <w:t>אני הייתי מסיים כבר מזמן, אבל אני אסיים למרות עזר</w:t>
      </w:r>
      <w:r>
        <w:rPr>
          <w:rFonts w:hint="cs"/>
          <w:rtl/>
        </w:rPr>
        <w:t>תכם.</w:t>
      </w:r>
    </w:p>
    <w:p w14:paraId="3CE28CCA" w14:textId="77777777" w:rsidR="00000000" w:rsidRDefault="00162D07">
      <w:pPr>
        <w:pStyle w:val="a0"/>
        <w:rPr>
          <w:rFonts w:hint="cs"/>
          <w:rtl/>
        </w:rPr>
      </w:pPr>
    </w:p>
    <w:p w14:paraId="5A3FF7C6" w14:textId="77777777" w:rsidR="00000000" w:rsidRDefault="00162D07">
      <w:pPr>
        <w:pStyle w:val="af0"/>
        <w:rPr>
          <w:rtl/>
        </w:rPr>
      </w:pPr>
      <w:r>
        <w:rPr>
          <w:rFonts w:hint="eastAsia"/>
          <w:rtl/>
        </w:rPr>
        <w:t>קריאות</w:t>
      </w:r>
      <w:r>
        <w:rPr>
          <w:rtl/>
        </w:rPr>
        <w:t>:</w:t>
      </w:r>
    </w:p>
    <w:p w14:paraId="63115153" w14:textId="77777777" w:rsidR="00000000" w:rsidRDefault="00162D07">
      <w:pPr>
        <w:pStyle w:val="a0"/>
        <w:rPr>
          <w:rFonts w:hint="cs"/>
          <w:rtl/>
        </w:rPr>
      </w:pPr>
    </w:p>
    <w:p w14:paraId="2A69DAA9" w14:textId="77777777" w:rsidR="00000000" w:rsidRDefault="00162D07">
      <w:pPr>
        <w:pStyle w:val="a0"/>
        <w:rPr>
          <w:rFonts w:hint="cs"/>
          <w:rtl/>
        </w:rPr>
      </w:pPr>
      <w:r>
        <w:rPr>
          <w:rFonts w:hint="cs"/>
          <w:rtl/>
        </w:rPr>
        <w:t>- - -</w:t>
      </w:r>
    </w:p>
    <w:p w14:paraId="39F64263" w14:textId="77777777" w:rsidR="00000000" w:rsidRDefault="00162D07">
      <w:pPr>
        <w:pStyle w:val="a0"/>
        <w:rPr>
          <w:rFonts w:hint="cs"/>
          <w:rtl/>
        </w:rPr>
      </w:pPr>
    </w:p>
    <w:p w14:paraId="375DA443" w14:textId="77777777" w:rsidR="00000000" w:rsidRDefault="00162D07">
      <w:pPr>
        <w:pStyle w:val="-"/>
        <w:rPr>
          <w:rtl/>
        </w:rPr>
      </w:pPr>
      <w:bookmarkStart w:id="315" w:name="FS000000477T02_02_2004_21_12_29C"/>
      <w:bookmarkEnd w:id="315"/>
      <w:r>
        <w:rPr>
          <w:rtl/>
        </w:rPr>
        <w:t>יובל שטייניץ (יו"ר ועדת החוץ והביטחון):</w:t>
      </w:r>
    </w:p>
    <w:p w14:paraId="1E735F15" w14:textId="77777777" w:rsidR="00000000" w:rsidRDefault="00162D07">
      <w:pPr>
        <w:pStyle w:val="a0"/>
        <w:rPr>
          <w:rtl/>
        </w:rPr>
      </w:pPr>
    </w:p>
    <w:p w14:paraId="4B1359B5" w14:textId="77777777" w:rsidR="00000000" w:rsidRDefault="00162D07">
      <w:pPr>
        <w:pStyle w:val="a0"/>
        <w:rPr>
          <w:rFonts w:hint="cs"/>
          <w:rtl/>
        </w:rPr>
      </w:pPr>
      <w:r>
        <w:rPr>
          <w:rFonts w:hint="cs"/>
          <w:rtl/>
        </w:rPr>
        <w:t>אולי תיתן לי לסיים?</w:t>
      </w:r>
    </w:p>
    <w:p w14:paraId="40654D9F" w14:textId="77777777" w:rsidR="00000000" w:rsidRDefault="00162D07">
      <w:pPr>
        <w:pStyle w:val="a0"/>
        <w:rPr>
          <w:rFonts w:hint="cs"/>
          <w:rtl/>
        </w:rPr>
      </w:pPr>
    </w:p>
    <w:p w14:paraId="095F9093" w14:textId="77777777" w:rsidR="00000000" w:rsidRDefault="00162D07">
      <w:pPr>
        <w:pStyle w:val="af0"/>
        <w:rPr>
          <w:rtl/>
        </w:rPr>
      </w:pPr>
      <w:r>
        <w:rPr>
          <w:rFonts w:hint="eastAsia"/>
          <w:rtl/>
        </w:rPr>
        <w:t>גדעון</w:t>
      </w:r>
      <w:r>
        <w:rPr>
          <w:rtl/>
        </w:rPr>
        <w:t xml:space="preserve"> סער (הליכוד):</w:t>
      </w:r>
    </w:p>
    <w:p w14:paraId="323A19A4" w14:textId="77777777" w:rsidR="00000000" w:rsidRDefault="00162D07">
      <w:pPr>
        <w:pStyle w:val="a0"/>
        <w:rPr>
          <w:rFonts w:hint="cs"/>
          <w:rtl/>
        </w:rPr>
      </w:pPr>
    </w:p>
    <w:p w14:paraId="79F671EE" w14:textId="77777777" w:rsidR="00000000" w:rsidRDefault="00162D07">
      <w:pPr>
        <w:pStyle w:val="a0"/>
        <w:rPr>
          <w:rFonts w:hint="cs"/>
          <w:rtl/>
        </w:rPr>
      </w:pPr>
      <w:r>
        <w:rPr>
          <w:rFonts w:hint="cs"/>
          <w:rtl/>
        </w:rPr>
        <w:t>- - -</w:t>
      </w:r>
    </w:p>
    <w:p w14:paraId="7E7DB0FE" w14:textId="77777777" w:rsidR="00000000" w:rsidRDefault="00162D07">
      <w:pPr>
        <w:pStyle w:val="a0"/>
        <w:rPr>
          <w:rFonts w:hint="cs"/>
          <w:rtl/>
        </w:rPr>
      </w:pPr>
    </w:p>
    <w:p w14:paraId="36FBF217" w14:textId="77777777" w:rsidR="00000000" w:rsidRDefault="00162D07">
      <w:pPr>
        <w:pStyle w:val="af1"/>
        <w:rPr>
          <w:rtl/>
        </w:rPr>
      </w:pPr>
      <w:r>
        <w:rPr>
          <w:rtl/>
        </w:rPr>
        <w:t>היו"ר משה כחלון:</w:t>
      </w:r>
    </w:p>
    <w:p w14:paraId="7A8332E5" w14:textId="77777777" w:rsidR="00000000" w:rsidRDefault="00162D07">
      <w:pPr>
        <w:pStyle w:val="a0"/>
        <w:rPr>
          <w:rtl/>
        </w:rPr>
      </w:pPr>
    </w:p>
    <w:p w14:paraId="16447387" w14:textId="77777777" w:rsidR="00000000" w:rsidRDefault="00162D07">
      <w:pPr>
        <w:pStyle w:val="a0"/>
        <w:rPr>
          <w:rFonts w:hint="cs"/>
          <w:rtl/>
        </w:rPr>
      </w:pPr>
      <w:r>
        <w:rPr>
          <w:rFonts w:hint="cs"/>
          <w:rtl/>
        </w:rPr>
        <w:t>חבר הכנסת סער, יושב-ראש הקואליציה.</w:t>
      </w:r>
    </w:p>
    <w:p w14:paraId="5B10D117" w14:textId="77777777" w:rsidR="00000000" w:rsidRDefault="00162D07">
      <w:pPr>
        <w:pStyle w:val="a0"/>
        <w:rPr>
          <w:rFonts w:hint="cs"/>
          <w:rtl/>
        </w:rPr>
      </w:pPr>
    </w:p>
    <w:p w14:paraId="2F325166" w14:textId="77777777" w:rsidR="00000000" w:rsidRDefault="00162D07">
      <w:pPr>
        <w:pStyle w:val="-"/>
        <w:rPr>
          <w:rtl/>
        </w:rPr>
      </w:pPr>
      <w:bookmarkStart w:id="316" w:name="FS000000477T02_02_2004_21_13_09C"/>
      <w:bookmarkEnd w:id="316"/>
      <w:r>
        <w:rPr>
          <w:rtl/>
        </w:rPr>
        <w:t>יובל שטייניץ (יו"ר ועדת החוץ והביטחון):</w:t>
      </w:r>
    </w:p>
    <w:p w14:paraId="38697B10" w14:textId="77777777" w:rsidR="00000000" w:rsidRDefault="00162D07">
      <w:pPr>
        <w:pStyle w:val="a0"/>
        <w:rPr>
          <w:rtl/>
        </w:rPr>
      </w:pPr>
    </w:p>
    <w:p w14:paraId="41A2F9D1" w14:textId="77777777" w:rsidR="00000000" w:rsidRDefault="00162D07">
      <w:pPr>
        <w:pStyle w:val="a0"/>
        <w:rPr>
          <w:rFonts w:hint="cs"/>
          <w:rtl/>
        </w:rPr>
      </w:pPr>
      <w:r>
        <w:rPr>
          <w:rFonts w:hint="cs"/>
          <w:rtl/>
        </w:rPr>
        <w:t xml:space="preserve">אני מנסה לסיים. אני מבקש מחברי הכנסת להסיר את כל </w:t>
      </w:r>
      <w:r>
        <w:rPr>
          <w:rFonts w:hint="cs"/>
          <w:rtl/>
        </w:rPr>
        <w:t>ההסתייגויות ולתמוך בחוק הזה שמאפשר לנו לאשרר את האמנה החשובה למניעת גיוס ילדים כחיילים פה, ואם ירצה השם גם בעולם שסביבנו. תודה רבה.</w:t>
      </w:r>
    </w:p>
    <w:p w14:paraId="24569B13" w14:textId="77777777" w:rsidR="00000000" w:rsidRDefault="00162D07">
      <w:pPr>
        <w:pStyle w:val="a0"/>
        <w:rPr>
          <w:rFonts w:hint="cs"/>
          <w:rtl/>
        </w:rPr>
      </w:pPr>
    </w:p>
    <w:p w14:paraId="2987DAB5" w14:textId="77777777" w:rsidR="00000000" w:rsidRDefault="00162D07">
      <w:pPr>
        <w:pStyle w:val="af1"/>
        <w:rPr>
          <w:rtl/>
        </w:rPr>
      </w:pPr>
      <w:r>
        <w:rPr>
          <w:rtl/>
        </w:rPr>
        <w:t>היו"ר משה כחלון:</w:t>
      </w:r>
    </w:p>
    <w:p w14:paraId="5BDE0B13" w14:textId="77777777" w:rsidR="00000000" w:rsidRDefault="00162D07">
      <w:pPr>
        <w:pStyle w:val="a0"/>
        <w:rPr>
          <w:rtl/>
        </w:rPr>
      </w:pPr>
    </w:p>
    <w:p w14:paraId="705BB004" w14:textId="77777777" w:rsidR="00000000" w:rsidRDefault="00162D07">
      <w:pPr>
        <w:pStyle w:val="a0"/>
        <w:rPr>
          <w:rFonts w:hint="cs"/>
          <w:rtl/>
        </w:rPr>
      </w:pPr>
      <w:r>
        <w:rPr>
          <w:rFonts w:hint="cs"/>
          <w:rtl/>
        </w:rPr>
        <w:t xml:space="preserve">תודה רבה. </w:t>
      </w:r>
    </w:p>
    <w:p w14:paraId="087C7AAC" w14:textId="77777777" w:rsidR="00000000" w:rsidRDefault="00162D07">
      <w:pPr>
        <w:pStyle w:val="a0"/>
        <w:rPr>
          <w:rFonts w:hint="cs"/>
          <w:rtl/>
        </w:rPr>
      </w:pPr>
    </w:p>
    <w:p w14:paraId="2A7ADDA5" w14:textId="77777777" w:rsidR="00000000" w:rsidRDefault="00162D07">
      <w:pPr>
        <w:pStyle w:val="a0"/>
        <w:rPr>
          <w:rFonts w:hint="cs"/>
          <w:rtl/>
        </w:rPr>
      </w:pPr>
      <w:r>
        <w:rPr>
          <w:rFonts w:hint="cs"/>
          <w:rtl/>
        </w:rPr>
        <w:t xml:space="preserve">אנחנו ניגשים להצבעה בקריאה שנייה. אין הסתייגויות לחוק. עוברים לסעיף 1, הסתייגות של חברי כנסת </w:t>
      </w:r>
      <w:r>
        <w:rPr>
          <w:rFonts w:hint="cs"/>
          <w:rtl/>
        </w:rPr>
        <w:t>ברכה, מח'ול ואחמד טיבי. מוותר?</w:t>
      </w:r>
    </w:p>
    <w:p w14:paraId="4695CF85" w14:textId="77777777" w:rsidR="00000000" w:rsidRDefault="00162D07">
      <w:pPr>
        <w:pStyle w:val="a0"/>
        <w:rPr>
          <w:rFonts w:hint="cs"/>
          <w:rtl/>
        </w:rPr>
      </w:pPr>
    </w:p>
    <w:p w14:paraId="7C46ED37" w14:textId="77777777" w:rsidR="00000000" w:rsidRDefault="00162D07">
      <w:pPr>
        <w:pStyle w:val="af0"/>
        <w:rPr>
          <w:rtl/>
        </w:rPr>
      </w:pPr>
      <w:r>
        <w:rPr>
          <w:rFonts w:hint="eastAsia"/>
          <w:rtl/>
        </w:rPr>
        <w:t>עסאם</w:t>
      </w:r>
      <w:r>
        <w:rPr>
          <w:rtl/>
        </w:rPr>
        <w:t xml:space="preserve"> מח'ול (חד"ש-תע"ל):</w:t>
      </w:r>
    </w:p>
    <w:p w14:paraId="48075742" w14:textId="77777777" w:rsidR="00000000" w:rsidRDefault="00162D07">
      <w:pPr>
        <w:pStyle w:val="a0"/>
        <w:rPr>
          <w:rFonts w:hint="cs"/>
          <w:rtl/>
        </w:rPr>
      </w:pPr>
    </w:p>
    <w:p w14:paraId="5CAB579E" w14:textId="77777777" w:rsidR="00000000" w:rsidRDefault="00162D07">
      <w:pPr>
        <w:pStyle w:val="a0"/>
        <w:rPr>
          <w:rFonts w:hint="cs"/>
          <w:rtl/>
        </w:rPr>
      </w:pPr>
      <w:r>
        <w:rPr>
          <w:rFonts w:hint="cs"/>
          <w:rtl/>
        </w:rPr>
        <w:t xml:space="preserve">את הראשונה תשאיר. </w:t>
      </w:r>
    </w:p>
    <w:p w14:paraId="344D1DAB" w14:textId="77777777" w:rsidR="00000000" w:rsidRDefault="00162D07">
      <w:pPr>
        <w:pStyle w:val="a0"/>
        <w:rPr>
          <w:rFonts w:hint="cs"/>
          <w:rtl/>
        </w:rPr>
      </w:pPr>
    </w:p>
    <w:p w14:paraId="0D77F7B9" w14:textId="77777777" w:rsidR="00000000" w:rsidRDefault="00162D07">
      <w:pPr>
        <w:pStyle w:val="af1"/>
        <w:rPr>
          <w:rtl/>
        </w:rPr>
      </w:pPr>
      <w:r>
        <w:rPr>
          <w:rtl/>
        </w:rPr>
        <w:t>היו"ר משה כחלון:</w:t>
      </w:r>
    </w:p>
    <w:p w14:paraId="4E673C70" w14:textId="77777777" w:rsidR="00000000" w:rsidRDefault="00162D07">
      <w:pPr>
        <w:pStyle w:val="a0"/>
        <w:rPr>
          <w:rtl/>
        </w:rPr>
      </w:pPr>
    </w:p>
    <w:p w14:paraId="6986726C" w14:textId="77777777" w:rsidR="00000000" w:rsidRDefault="00162D07">
      <w:pPr>
        <w:pStyle w:val="a0"/>
        <w:rPr>
          <w:rFonts w:hint="cs"/>
          <w:rtl/>
        </w:rPr>
      </w:pPr>
      <w:r>
        <w:rPr>
          <w:rFonts w:hint="cs"/>
          <w:rtl/>
        </w:rPr>
        <w:t>זו הראשונה, את השנייה מבטלים.</w:t>
      </w:r>
    </w:p>
    <w:p w14:paraId="65E07BFD" w14:textId="77777777" w:rsidR="00000000" w:rsidRDefault="00162D07">
      <w:pPr>
        <w:pStyle w:val="a0"/>
        <w:rPr>
          <w:rFonts w:hint="cs"/>
          <w:rtl/>
        </w:rPr>
      </w:pPr>
    </w:p>
    <w:p w14:paraId="7001822F" w14:textId="77777777" w:rsidR="00000000" w:rsidRDefault="00162D07">
      <w:pPr>
        <w:pStyle w:val="a0"/>
        <w:rPr>
          <w:rFonts w:hint="cs"/>
          <w:rtl/>
        </w:rPr>
      </w:pPr>
      <w:r>
        <w:rPr>
          <w:rFonts w:hint="cs"/>
          <w:rtl/>
        </w:rPr>
        <w:t>אנחנו ניגשים להצבעה על ההסתייגות של חבר הכנסת מח'ול לסעיף 1.</w:t>
      </w:r>
    </w:p>
    <w:p w14:paraId="04EC26C9" w14:textId="77777777" w:rsidR="00000000" w:rsidRDefault="00162D07">
      <w:pPr>
        <w:pStyle w:val="a0"/>
        <w:rPr>
          <w:rFonts w:hint="cs"/>
          <w:rtl/>
        </w:rPr>
      </w:pPr>
    </w:p>
    <w:p w14:paraId="72989B19" w14:textId="77777777" w:rsidR="00000000" w:rsidRDefault="00162D07">
      <w:pPr>
        <w:pStyle w:val="ab"/>
        <w:bidi/>
        <w:rPr>
          <w:rtl/>
        </w:rPr>
      </w:pPr>
    </w:p>
    <w:p w14:paraId="6383031E" w14:textId="77777777" w:rsidR="00000000" w:rsidRDefault="00162D07">
      <w:pPr>
        <w:pStyle w:val="ab"/>
        <w:bidi/>
        <w:rPr>
          <w:rFonts w:hint="cs"/>
          <w:rtl/>
        </w:rPr>
      </w:pPr>
      <w:r>
        <w:rPr>
          <w:rFonts w:hint="cs"/>
          <w:rtl/>
        </w:rPr>
        <w:t>הצבעה מס' 24</w:t>
      </w:r>
    </w:p>
    <w:p w14:paraId="341B8B9D" w14:textId="77777777" w:rsidR="00000000" w:rsidRDefault="00162D07">
      <w:pPr>
        <w:pStyle w:val="a0"/>
        <w:rPr>
          <w:rFonts w:hint="cs"/>
          <w:rtl/>
        </w:rPr>
      </w:pPr>
    </w:p>
    <w:p w14:paraId="1FC7C73A" w14:textId="77777777" w:rsidR="00000000" w:rsidRDefault="00162D07">
      <w:pPr>
        <w:pStyle w:val="ac"/>
        <w:bidi/>
        <w:rPr>
          <w:rFonts w:hint="cs"/>
          <w:rtl/>
        </w:rPr>
      </w:pPr>
      <w:r>
        <w:rPr>
          <w:rFonts w:hint="cs"/>
          <w:rtl/>
        </w:rPr>
        <w:t xml:space="preserve">בעד ההסתייגות </w:t>
      </w:r>
      <w:r>
        <w:rPr>
          <w:rtl/>
        </w:rPr>
        <w:t>–</w:t>
      </w:r>
      <w:r>
        <w:rPr>
          <w:rFonts w:hint="cs"/>
          <w:rtl/>
        </w:rPr>
        <w:t xml:space="preserve"> 1</w:t>
      </w:r>
    </w:p>
    <w:p w14:paraId="4E32B098" w14:textId="77777777" w:rsidR="00000000" w:rsidRDefault="00162D07">
      <w:pPr>
        <w:pStyle w:val="ac"/>
        <w:bidi/>
        <w:rPr>
          <w:rFonts w:hint="cs"/>
          <w:rtl/>
        </w:rPr>
      </w:pPr>
      <w:r>
        <w:rPr>
          <w:rFonts w:hint="cs"/>
          <w:rtl/>
        </w:rPr>
        <w:t xml:space="preserve">נגד </w:t>
      </w:r>
      <w:r>
        <w:rPr>
          <w:rtl/>
        </w:rPr>
        <w:t>–</w:t>
      </w:r>
      <w:r>
        <w:rPr>
          <w:rFonts w:hint="cs"/>
          <w:rtl/>
        </w:rPr>
        <w:t xml:space="preserve"> 10</w:t>
      </w:r>
    </w:p>
    <w:p w14:paraId="09AD9DB9" w14:textId="77777777" w:rsidR="00000000" w:rsidRDefault="00162D07">
      <w:pPr>
        <w:pStyle w:val="ac"/>
        <w:bidi/>
        <w:rPr>
          <w:rFonts w:hint="cs"/>
          <w:rtl/>
        </w:rPr>
      </w:pPr>
      <w:r>
        <w:rPr>
          <w:rFonts w:hint="cs"/>
          <w:rtl/>
        </w:rPr>
        <w:t>נמנעים - אין</w:t>
      </w:r>
    </w:p>
    <w:p w14:paraId="64888843" w14:textId="77777777" w:rsidR="00000000" w:rsidRDefault="00162D07">
      <w:pPr>
        <w:pStyle w:val="ad"/>
        <w:bidi/>
        <w:rPr>
          <w:rFonts w:hint="cs"/>
          <w:rtl/>
        </w:rPr>
      </w:pPr>
      <w:r>
        <w:rPr>
          <w:rFonts w:hint="cs"/>
          <w:rtl/>
        </w:rPr>
        <w:t xml:space="preserve">ההסתייגות של </w:t>
      </w:r>
      <w:r>
        <w:rPr>
          <w:rFonts w:hint="cs"/>
          <w:rtl/>
        </w:rPr>
        <w:t>חברי הכנסת מוחמד ברכה, עסאם מח'ול ואחמד טיבי לסעיף 1 לא נתקבלה.</w:t>
      </w:r>
    </w:p>
    <w:p w14:paraId="64E06C2C" w14:textId="77777777" w:rsidR="00000000" w:rsidRDefault="00162D07">
      <w:pPr>
        <w:pStyle w:val="a0"/>
        <w:ind w:firstLine="0"/>
        <w:rPr>
          <w:rFonts w:hint="cs"/>
          <w:rtl/>
        </w:rPr>
      </w:pPr>
    </w:p>
    <w:p w14:paraId="10A2BB2A" w14:textId="77777777" w:rsidR="00000000" w:rsidRDefault="00162D07">
      <w:pPr>
        <w:pStyle w:val="af1"/>
        <w:rPr>
          <w:rtl/>
        </w:rPr>
      </w:pPr>
      <w:r>
        <w:rPr>
          <w:rtl/>
        </w:rPr>
        <w:t>היו"ר משה כחלון:</w:t>
      </w:r>
    </w:p>
    <w:p w14:paraId="4DF2F24E" w14:textId="77777777" w:rsidR="00000000" w:rsidRDefault="00162D07">
      <w:pPr>
        <w:pStyle w:val="a0"/>
        <w:rPr>
          <w:rtl/>
        </w:rPr>
      </w:pPr>
    </w:p>
    <w:p w14:paraId="7C466F14" w14:textId="77777777" w:rsidR="00000000" w:rsidRDefault="00162D07">
      <w:pPr>
        <w:pStyle w:val="a0"/>
        <w:rPr>
          <w:rFonts w:hint="cs"/>
          <w:rtl/>
        </w:rPr>
      </w:pPr>
      <w:r>
        <w:rPr>
          <w:rFonts w:hint="cs"/>
          <w:rtl/>
        </w:rPr>
        <w:t xml:space="preserve">אחד בעד, עשרה נגד. ההסתייגות לא התקבלה. </w:t>
      </w:r>
    </w:p>
    <w:p w14:paraId="35203CD1" w14:textId="77777777" w:rsidR="00000000" w:rsidRDefault="00162D07">
      <w:pPr>
        <w:pStyle w:val="a0"/>
        <w:rPr>
          <w:rFonts w:hint="cs"/>
          <w:rtl/>
        </w:rPr>
      </w:pPr>
    </w:p>
    <w:p w14:paraId="30C9DCCB" w14:textId="77777777" w:rsidR="00000000" w:rsidRDefault="00162D07">
      <w:pPr>
        <w:pStyle w:val="af0"/>
        <w:rPr>
          <w:rtl/>
        </w:rPr>
      </w:pPr>
      <w:r>
        <w:rPr>
          <w:rtl/>
        </w:rPr>
        <w:t>דוד אזולאי (ש"ס):</w:t>
      </w:r>
    </w:p>
    <w:p w14:paraId="4B281A6F" w14:textId="77777777" w:rsidR="00000000" w:rsidRDefault="00162D07">
      <w:pPr>
        <w:pStyle w:val="a0"/>
        <w:rPr>
          <w:rtl/>
        </w:rPr>
      </w:pPr>
    </w:p>
    <w:p w14:paraId="5C8AE120" w14:textId="77777777" w:rsidR="00000000" w:rsidRDefault="00162D07">
      <w:pPr>
        <w:pStyle w:val="a0"/>
        <w:rPr>
          <w:rFonts w:hint="cs"/>
          <w:rtl/>
        </w:rPr>
      </w:pPr>
      <w:r>
        <w:rPr>
          <w:rFonts w:hint="cs"/>
          <w:rtl/>
        </w:rPr>
        <w:t>מי בעד הכור האטומי? זה לא כתוב.</w:t>
      </w:r>
    </w:p>
    <w:p w14:paraId="56EB696E" w14:textId="77777777" w:rsidR="00000000" w:rsidRDefault="00162D07">
      <w:pPr>
        <w:pStyle w:val="a0"/>
        <w:rPr>
          <w:rFonts w:hint="cs"/>
          <w:rtl/>
        </w:rPr>
      </w:pPr>
    </w:p>
    <w:p w14:paraId="203894E1" w14:textId="77777777" w:rsidR="00000000" w:rsidRDefault="00162D07">
      <w:pPr>
        <w:pStyle w:val="af1"/>
        <w:rPr>
          <w:rtl/>
        </w:rPr>
      </w:pPr>
      <w:r>
        <w:rPr>
          <w:rtl/>
        </w:rPr>
        <w:t>היו"ר משה כחלון:</w:t>
      </w:r>
    </w:p>
    <w:p w14:paraId="35B42F24" w14:textId="77777777" w:rsidR="00000000" w:rsidRDefault="00162D07">
      <w:pPr>
        <w:pStyle w:val="a0"/>
        <w:rPr>
          <w:rtl/>
        </w:rPr>
      </w:pPr>
    </w:p>
    <w:p w14:paraId="5C8142C8" w14:textId="77777777" w:rsidR="00000000" w:rsidRDefault="00162D07">
      <w:pPr>
        <w:pStyle w:val="a0"/>
        <w:ind w:firstLine="720"/>
        <w:rPr>
          <w:rFonts w:hint="cs"/>
          <w:rtl/>
        </w:rPr>
      </w:pPr>
      <w:r>
        <w:rPr>
          <w:rFonts w:hint="cs"/>
          <w:rtl/>
        </w:rPr>
        <w:t>כרגע אנחנו מצביעים על סעיף 1, כהצעת הוועדה.</w:t>
      </w:r>
    </w:p>
    <w:p w14:paraId="65EBD02A" w14:textId="77777777" w:rsidR="00000000" w:rsidRDefault="00162D07">
      <w:pPr>
        <w:pStyle w:val="a0"/>
        <w:rPr>
          <w:rFonts w:hint="cs"/>
          <w:rtl/>
        </w:rPr>
      </w:pPr>
    </w:p>
    <w:p w14:paraId="229DCF79" w14:textId="77777777" w:rsidR="00000000" w:rsidRDefault="00162D07">
      <w:pPr>
        <w:pStyle w:val="ab"/>
        <w:bidi/>
        <w:rPr>
          <w:rFonts w:hint="cs"/>
          <w:rtl/>
        </w:rPr>
      </w:pPr>
      <w:r>
        <w:rPr>
          <w:rFonts w:hint="cs"/>
          <w:rtl/>
        </w:rPr>
        <w:t>הצבעה מס' 25</w:t>
      </w:r>
    </w:p>
    <w:p w14:paraId="1B2D243C" w14:textId="77777777" w:rsidR="00000000" w:rsidRDefault="00162D07">
      <w:pPr>
        <w:pStyle w:val="a0"/>
        <w:rPr>
          <w:rFonts w:hint="cs"/>
          <w:rtl/>
        </w:rPr>
      </w:pPr>
    </w:p>
    <w:p w14:paraId="2DD3CC05" w14:textId="77777777" w:rsidR="00000000" w:rsidRDefault="00162D07">
      <w:pPr>
        <w:pStyle w:val="ac"/>
        <w:bidi/>
        <w:rPr>
          <w:rFonts w:hint="cs"/>
          <w:rtl/>
        </w:rPr>
      </w:pPr>
      <w:r>
        <w:rPr>
          <w:rFonts w:hint="cs"/>
          <w:rtl/>
        </w:rPr>
        <w:t>בע</w:t>
      </w:r>
      <w:r>
        <w:rPr>
          <w:rFonts w:hint="cs"/>
          <w:rtl/>
        </w:rPr>
        <w:t xml:space="preserve">ד סעיף 1, כהצעת הוועדה </w:t>
      </w:r>
      <w:r>
        <w:rPr>
          <w:rtl/>
        </w:rPr>
        <w:t>–</w:t>
      </w:r>
      <w:r>
        <w:rPr>
          <w:rFonts w:hint="cs"/>
          <w:rtl/>
        </w:rPr>
        <w:t xml:space="preserve"> 13</w:t>
      </w:r>
    </w:p>
    <w:p w14:paraId="31469477"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7BBA58FE" w14:textId="77777777" w:rsidR="00000000" w:rsidRDefault="00162D07">
      <w:pPr>
        <w:pStyle w:val="ac"/>
        <w:bidi/>
        <w:rPr>
          <w:rFonts w:hint="cs"/>
          <w:rtl/>
        </w:rPr>
      </w:pPr>
      <w:r>
        <w:rPr>
          <w:rFonts w:hint="cs"/>
          <w:rtl/>
        </w:rPr>
        <w:t xml:space="preserve">נמנעים </w:t>
      </w:r>
      <w:r>
        <w:rPr>
          <w:rtl/>
        </w:rPr>
        <w:t>–</w:t>
      </w:r>
      <w:r>
        <w:rPr>
          <w:rFonts w:hint="cs"/>
          <w:rtl/>
        </w:rPr>
        <w:t xml:space="preserve"> אין</w:t>
      </w:r>
    </w:p>
    <w:p w14:paraId="36F4F838" w14:textId="77777777" w:rsidR="00000000" w:rsidRDefault="00162D07">
      <w:pPr>
        <w:pStyle w:val="ad"/>
        <w:bidi/>
        <w:rPr>
          <w:rFonts w:hint="cs"/>
          <w:rtl/>
        </w:rPr>
      </w:pPr>
      <w:r>
        <w:rPr>
          <w:rFonts w:hint="cs"/>
          <w:rtl/>
        </w:rPr>
        <w:t>סעיף 1, כהצעת הוועדה, מתקבל.</w:t>
      </w:r>
    </w:p>
    <w:p w14:paraId="6EE33E34" w14:textId="77777777" w:rsidR="00000000" w:rsidRDefault="00162D07">
      <w:pPr>
        <w:pStyle w:val="a0"/>
        <w:rPr>
          <w:rFonts w:hint="cs"/>
          <w:rtl/>
        </w:rPr>
      </w:pPr>
    </w:p>
    <w:p w14:paraId="1ED64422" w14:textId="77777777" w:rsidR="00000000" w:rsidRDefault="00162D07">
      <w:pPr>
        <w:pStyle w:val="af1"/>
        <w:rPr>
          <w:rtl/>
        </w:rPr>
      </w:pPr>
      <w:r>
        <w:rPr>
          <w:rtl/>
        </w:rPr>
        <w:t>היו"ר משה כחלון:</w:t>
      </w:r>
    </w:p>
    <w:p w14:paraId="1D008DEB" w14:textId="77777777" w:rsidR="00000000" w:rsidRDefault="00162D07">
      <w:pPr>
        <w:pStyle w:val="a0"/>
        <w:rPr>
          <w:rtl/>
        </w:rPr>
      </w:pPr>
    </w:p>
    <w:p w14:paraId="39512160" w14:textId="77777777" w:rsidR="00000000" w:rsidRDefault="00162D07">
      <w:pPr>
        <w:pStyle w:val="a0"/>
        <w:rPr>
          <w:rFonts w:hint="cs"/>
          <w:rtl/>
        </w:rPr>
      </w:pPr>
      <w:r>
        <w:rPr>
          <w:rFonts w:hint="cs"/>
          <w:rtl/>
        </w:rPr>
        <w:t>בעד - 13, אין מתנגדים ואין נמנעים. סעיף 1 התקבל כהצעת הוועדה.</w:t>
      </w:r>
    </w:p>
    <w:p w14:paraId="787A31C5" w14:textId="77777777" w:rsidR="00000000" w:rsidRDefault="00162D07">
      <w:pPr>
        <w:pStyle w:val="a0"/>
        <w:rPr>
          <w:rFonts w:hint="cs"/>
          <w:rtl/>
        </w:rPr>
      </w:pPr>
    </w:p>
    <w:p w14:paraId="02D440DD" w14:textId="77777777" w:rsidR="00000000" w:rsidRDefault="00162D07">
      <w:pPr>
        <w:pStyle w:val="a0"/>
        <w:rPr>
          <w:rFonts w:hint="cs"/>
          <w:rtl/>
        </w:rPr>
      </w:pPr>
      <w:r>
        <w:rPr>
          <w:rFonts w:hint="cs"/>
          <w:rtl/>
        </w:rPr>
        <w:t>סעיף 2 - אין הסתייגויות, חבר הכנסת מח'ול?</w:t>
      </w:r>
    </w:p>
    <w:p w14:paraId="23C92026" w14:textId="77777777" w:rsidR="00000000" w:rsidRDefault="00162D07">
      <w:pPr>
        <w:pStyle w:val="a0"/>
        <w:rPr>
          <w:rFonts w:hint="cs"/>
          <w:rtl/>
        </w:rPr>
      </w:pPr>
    </w:p>
    <w:p w14:paraId="75E31EAE" w14:textId="77777777" w:rsidR="00000000" w:rsidRDefault="00162D07">
      <w:pPr>
        <w:pStyle w:val="af0"/>
        <w:rPr>
          <w:rtl/>
        </w:rPr>
      </w:pPr>
      <w:r>
        <w:rPr>
          <w:rFonts w:hint="eastAsia"/>
          <w:rtl/>
        </w:rPr>
        <w:t>עסאם</w:t>
      </w:r>
      <w:r>
        <w:rPr>
          <w:rtl/>
        </w:rPr>
        <w:t xml:space="preserve"> מח'ול (חד"ש-תע"ל):</w:t>
      </w:r>
    </w:p>
    <w:p w14:paraId="251CF7FE" w14:textId="77777777" w:rsidR="00000000" w:rsidRDefault="00162D07">
      <w:pPr>
        <w:pStyle w:val="a0"/>
        <w:rPr>
          <w:rFonts w:hint="cs"/>
          <w:rtl/>
        </w:rPr>
      </w:pPr>
    </w:p>
    <w:p w14:paraId="63628BA3" w14:textId="77777777" w:rsidR="00000000" w:rsidRDefault="00162D07">
      <w:pPr>
        <w:pStyle w:val="a0"/>
        <w:rPr>
          <w:rFonts w:hint="cs"/>
          <w:rtl/>
        </w:rPr>
      </w:pPr>
      <w:r>
        <w:rPr>
          <w:rFonts w:hint="cs"/>
          <w:rtl/>
        </w:rPr>
        <w:t>לא.</w:t>
      </w:r>
    </w:p>
    <w:p w14:paraId="5693C72D" w14:textId="77777777" w:rsidR="00000000" w:rsidRDefault="00162D07">
      <w:pPr>
        <w:pStyle w:val="a0"/>
        <w:rPr>
          <w:rFonts w:hint="cs"/>
          <w:rtl/>
        </w:rPr>
      </w:pPr>
    </w:p>
    <w:p w14:paraId="7E4CF6D0" w14:textId="77777777" w:rsidR="00000000" w:rsidRDefault="00162D07">
      <w:pPr>
        <w:pStyle w:val="af1"/>
        <w:rPr>
          <w:rtl/>
        </w:rPr>
      </w:pPr>
      <w:r>
        <w:rPr>
          <w:rtl/>
        </w:rPr>
        <w:t>היו"ר משה כחלון:</w:t>
      </w:r>
    </w:p>
    <w:p w14:paraId="69A59839" w14:textId="77777777" w:rsidR="00000000" w:rsidRDefault="00162D07">
      <w:pPr>
        <w:pStyle w:val="a0"/>
        <w:rPr>
          <w:rtl/>
        </w:rPr>
      </w:pPr>
    </w:p>
    <w:p w14:paraId="10CDBCEB" w14:textId="77777777" w:rsidR="00000000" w:rsidRDefault="00162D07">
      <w:pPr>
        <w:pStyle w:val="a0"/>
        <w:rPr>
          <w:rFonts w:hint="cs"/>
          <w:rtl/>
        </w:rPr>
      </w:pPr>
      <w:r>
        <w:rPr>
          <w:rFonts w:hint="cs"/>
          <w:rtl/>
        </w:rPr>
        <w:t>או.</w:t>
      </w:r>
      <w:r>
        <w:rPr>
          <w:rFonts w:hint="cs"/>
          <w:rtl/>
        </w:rPr>
        <w:t>קיי., אנחנו עוברים להצבעה על סעיף 2 כהצעת הוועדה.</w:t>
      </w:r>
    </w:p>
    <w:p w14:paraId="3FD540AA" w14:textId="77777777" w:rsidR="00000000" w:rsidRDefault="00162D07">
      <w:pPr>
        <w:pStyle w:val="a0"/>
        <w:rPr>
          <w:rFonts w:hint="cs"/>
          <w:rtl/>
        </w:rPr>
      </w:pPr>
    </w:p>
    <w:p w14:paraId="731E838F" w14:textId="77777777" w:rsidR="00000000" w:rsidRDefault="00162D07">
      <w:pPr>
        <w:pStyle w:val="ab"/>
        <w:bidi/>
        <w:rPr>
          <w:rFonts w:hint="cs"/>
          <w:rtl/>
        </w:rPr>
      </w:pPr>
      <w:r>
        <w:rPr>
          <w:rFonts w:hint="cs"/>
          <w:rtl/>
        </w:rPr>
        <w:t>הצבעה מס' 26</w:t>
      </w:r>
    </w:p>
    <w:p w14:paraId="74AA01ED" w14:textId="77777777" w:rsidR="00000000" w:rsidRDefault="00162D07">
      <w:pPr>
        <w:pStyle w:val="a0"/>
        <w:rPr>
          <w:rFonts w:hint="cs"/>
          <w:rtl/>
        </w:rPr>
      </w:pPr>
    </w:p>
    <w:p w14:paraId="3918E067" w14:textId="77777777" w:rsidR="00000000" w:rsidRDefault="00162D07">
      <w:pPr>
        <w:pStyle w:val="ac"/>
        <w:bidi/>
        <w:rPr>
          <w:rFonts w:hint="cs"/>
          <w:rtl/>
        </w:rPr>
      </w:pPr>
      <w:r>
        <w:rPr>
          <w:rFonts w:hint="cs"/>
          <w:rtl/>
        </w:rPr>
        <w:t xml:space="preserve">בעד סעיף 2 </w:t>
      </w:r>
      <w:r>
        <w:rPr>
          <w:rtl/>
        </w:rPr>
        <w:t>–</w:t>
      </w:r>
      <w:r>
        <w:rPr>
          <w:rFonts w:hint="cs"/>
          <w:rtl/>
        </w:rPr>
        <w:t xml:space="preserve"> 15</w:t>
      </w:r>
    </w:p>
    <w:p w14:paraId="0A659A46"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76DC3483" w14:textId="77777777" w:rsidR="00000000" w:rsidRDefault="00162D07">
      <w:pPr>
        <w:pStyle w:val="ac"/>
        <w:bidi/>
        <w:rPr>
          <w:rFonts w:hint="cs"/>
          <w:rtl/>
        </w:rPr>
      </w:pPr>
      <w:r>
        <w:rPr>
          <w:rFonts w:hint="cs"/>
          <w:rtl/>
        </w:rPr>
        <w:t xml:space="preserve">נמנעים </w:t>
      </w:r>
      <w:r>
        <w:rPr>
          <w:rtl/>
        </w:rPr>
        <w:t>–</w:t>
      </w:r>
      <w:r>
        <w:rPr>
          <w:rFonts w:hint="cs"/>
          <w:rtl/>
        </w:rPr>
        <w:t xml:space="preserve"> אין</w:t>
      </w:r>
    </w:p>
    <w:p w14:paraId="78D7718F" w14:textId="77777777" w:rsidR="00000000" w:rsidRDefault="00162D07">
      <w:pPr>
        <w:pStyle w:val="ad"/>
        <w:bidi/>
        <w:rPr>
          <w:rFonts w:hint="cs"/>
          <w:rtl/>
        </w:rPr>
      </w:pPr>
      <w:r>
        <w:rPr>
          <w:rFonts w:hint="cs"/>
          <w:rtl/>
        </w:rPr>
        <w:t>סעיף 2 נתקבל.</w:t>
      </w:r>
    </w:p>
    <w:p w14:paraId="7C2C7168" w14:textId="77777777" w:rsidR="00000000" w:rsidRDefault="00162D07">
      <w:pPr>
        <w:pStyle w:val="a0"/>
        <w:rPr>
          <w:rFonts w:hint="cs"/>
          <w:rtl/>
        </w:rPr>
      </w:pPr>
    </w:p>
    <w:p w14:paraId="5007A9BA" w14:textId="77777777" w:rsidR="00000000" w:rsidRDefault="00162D07">
      <w:pPr>
        <w:pStyle w:val="af1"/>
        <w:rPr>
          <w:rtl/>
        </w:rPr>
      </w:pPr>
      <w:r>
        <w:rPr>
          <w:rtl/>
        </w:rPr>
        <w:t>היו"ר משה כחלון:</w:t>
      </w:r>
    </w:p>
    <w:p w14:paraId="510723A7" w14:textId="77777777" w:rsidR="00000000" w:rsidRDefault="00162D07">
      <w:pPr>
        <w:pStyle w:val="a0"/>
        <w:rPr>
          <w:rtl/>
        </w:rPr>
      </w:pPr>
    </w:p>
    <w:p w14:paraId="19EFAAC4" w14:textId="77777777" w:rsidR="00000000" w:rsidRDefault="00162D07">
      <w:pPr>
        <w:pStyle w:val="a0"/>
        <w:rPr>
          <w:rFonts w:hint="cs"/>
          <w:rtl/>
        </w:rPr>
      </w:pPr>
      <w:r>
        <w:rPr>
          <w:rFonts w:hint="cs"/>
          <w:rtl/>
        </w:rPr>
        <w:t>15 בעד, אין מתנגדים ואין נמנעים. סעיף 2 התקבל כהצעת הוועדה.</w:t>
      </w:r>
    </w:p>
    <w:p w14:paraId="1A76E6AA" w14:textId="77777777" w:rsidR="00000000" w:rsidRDefault="00162D07">
      <w:pPr>
        <w:pStyle w:val="a0"/>
        <w:rPr>
          <w:rFonts w:hint="cs"/>
          <w:rtl/>
        </w:rPr>
      </w:pPr>
    </w:p>
    <w:p w14:paraId="5E7BC9D8" w14:textId="77777777" w:rsidR="00000000" w:rsidRDefault="00162D07">
      <w:pPr>
        <w:pStyle w:val="a0"/>
        <w:rPr>
          <w:rFonts w:hint="cs"/>
          <w:rtl/>
        </w:rPr>
      </w:pPr>
      <w:r>
        <w:rPr>
          <w:rFonts w:hint="cs"/>
          <w:rtl/>
        </w:rPr>
        <w:t>אנחנו עוברים להצביע על סעיף 3 כהצעת הוועדה.</w:t>
      </w:r>
    </w:p>
    <w:p w14:paraId="4DFB4540" w14:textId="77777777" w:rsidR="00000000" w:rsidRDefault="00162D07">
      <w:pPr>
        <w:pStyle w:val="a0"/>
        <w:rPr>
          <w:rFonts w:hint="cs"/>
          <w:rtl/>
        </w:rPr>
      </w:pPr>
    </w:p>
    <w:p w14:paraId="3B9C83AA" w14:textId="77777777" w:rsidR="00000000" w:rsidRDefault="00162D07">
      <w:pPr>
        <w:pStyle w:val="ab"/>
        <w:bidi/>
        <w:rPr>
          <w:rFonts w:hint="cs"/>
          <w:rtl/>
        </w:rPr>
      </w:pPr>
      <w:r>
        <w:rPr>
          <w:rFonts w:hint="cs"/>
          <w:rtl/>
        </w:rPr>
        <w:t>הצבעה מס' 27</w:t>
      </w:r>
    </w:p>
    <w:p w14:paraId="7E73DB4F" w14:textId="77777777" w:rsidR="00000000" w:rsidRDefault="00162D07">
      <w:pPr>
        <w:pStyle w:val="a0"/>
        <w:rPr>
          <w:rFonts w:hint="cs"/>
          <w:rtl/>
        </w:rPr>
      </w:pPr>
    </w:p>
    <w:p w14:paraId="3DB15BA3" w14:textId="77777777" w:rsidR="00000000" w:rsidRDefault="00162D07">
      <w:pPr>
        <w:pStyle w:val="ac"/>
        <w:bidi/>
        <w:rPr>
          <w:rFonts w:hint="cs"/>
          <w:rtl/>
        </w:rPr>
      </w:pPr>
      <w:r>
        <w:rPr>
          <w:rFonts w:hint="cs"/>
          <w:rtl/>
        </w:rPr>
        <w:t xml:space="preserve">בעד סעיף 3 </w:t>
      </w:r>
      <w:r>
        <w:rPr>
          <w:rtl/>
        </w:rPr>
        <w:t>–</w:t>
      </w:r>
      <w:r>
        <w:rPr>
          <w:rFonts w:hint="cs"/>
          <w:rtl/>
        </w:rPr>
        <w:t xml:space="preserve"> 15</w:t>
      </w:r>
    </w:p>
    <w:p w14:paraId="58155275"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45092EF7" w14:textId="77777777" w:rsidR="00000000" w:rsidRDefault="00162D07">
      <w:pPr>
        <w:pStyle w:val="ac"/>
        <w:bidi/>
        <w:rPr>
          <w:rFonts w:hint="cs"/>
          <w:rtl/>
        </w:rPr>
      </w:pPr>
      <w:r>
        <w:rPr>
          <w:rFonts w:hint="cs"/>
          <w:rtl/>
        </w:rPr>
        <w:t xml:space="preserve">נמנעים </w:t>
      </w:r>
      <w:r>
        <w:rPr>
          <w:rtl/>
        </w:rPr>
        <w:t>–</w:t>
      </w:r>
      <w:r>
        <w:rPr>
          <w:rFonts w:hint="cs"/>
          <w:rtl/>
        </w:rPr>
        <w:t xml:space="preserve"> אין</w:t>
      </w:r>
    </w:p>
    <w:p w14:paraId="0C5B991E" w14:textId="77777777" w:rsidR="00000000" w:rsidRDefault="00162D07">
      <w:pPr>
        <w:pStyle w:val="ad"/>
        <w:bidi/>
        <w:rPr>
          <w:rFonts w:hint="cs"/>
          <w:rtl/>
        </w:rPr>
      </w:pPr>
      <w:r>
        <w:rPr>
          <w:rFonts w:hint="cs"/>
          <w:rtl/>
        </w:rPr>
        <w:t>סעיף 3 נתקבל.</w:t>
      </w:r>
    </w:p>
    <w:p w14:paraId="310DD024" w14:textId="77777777" w:rsidR="00000000" w:rsidRDefault="00162D07">
      <w:pPr>
        <w:pStyle w:val="a0"/>
        <w:rPr>
          <w:rFonts w:hint="cs"/>
          <w:rtl/>
        </w:rPr>
      </w:pPr>
    </w:p>
    <w:p w14:paraId="79F6D06A" w14:textId="77777777" w:rsidR="00000000" w:rsidRDefault="00162D07">
      <w:pPr>
        <w:pStyle w:val="af1"/>
        <w:rPr>
          <w:rtl/>
        </w:rPr>
      </w:pPr>
      <w:r>
        <w:rPr>
          <w:rtl/>
        </w:rPr>
        <w:t>היו"ר משה כחלון:</w:t>
      </w:r>
    </w:p>
    <w:p w14:paraId="0CA65C76" w14:textId="77777777" w:rsidR="00000000" w:rsidRDefault="00162D07">
      <w:pPr>
        <w:pStyle w:val="a0"/>
        <w:rPr>
          <w:rtl/>
        </w:rPr>
      </w:pPr>
    </w:p>
    <w:p w14:paraId="6535C859" w14:textId="77777777" w:rsidR="00000000" w:rsidRDefault="00162D07">
      <w:pPr>
        <w:pStyle w:val="a0"/>
        <w:rPr>
          <w:rFonts w:hint="cs"/>
          <w:rtl/>
        </w:rPr>
      </w:pPr>
      <w:r>
        <w:rPr>
          <w:rFonts w:hint="cs"/>
          <w:rtl/>
        </w:rPr>
        <w:t xml:space="preserve">15 </w:t>
      </w:r>
      <w:r>
        <w:rPr>
          <w:rtl/>
        </w:rPr>
        <w:t>–</w:t>
      </w:r>
      <w:r>
        <w:rPr>
          <w:rFonts w:hint="cs"/>
          <w:rtl/>
        </w:rPr>
        <w:t xml:space="preserve"> בעד, אין מתנגדים ואין נמנעים. סעיף 3 התקבל כהצעת הוועדה.</w:t>
      </w:r>
    </w:p>
    <w:p w14:paraId="5B53E1FC" w14:textId="77777777" w:rsidR="00000000" w:rsidRDefault="00162D07">
      <w:pPr>
        <w:pStyle w:val="a0"/>
        <w:rPr>
          <w:rFonts w:hint="cs"/>
          <w:rtl/>
        </w:rPr>
      </w:pPr>
    </w:p>
    <w:p w14:paraId="3C1170B7" w14:textId="77777777" w:rsidR="00000000" w:rsidRDefault="00162D07">
      <w:pPr>
        <w:pStyle w:val="a0"/>
        <w:rPr>
          <w:rFonts w:hint="cs"/>
          <w:rtl/>
        </w:rPr>
      </w:pPr>
      <w:r>
        <w:rPr>
          <w:rFonts w:hint="cs"/>
          <w:rtl/>
        </w:rPr>
        <w:t>אנחנו עוברים להצבעה בקריאה שלישית.</w:t>
      </w:r>
    </w:p>
    <w:p w14:paraId="041DF31A" w14:textId="77777777" w:rsidR="00000000" w:rsidRDefault="00162D07">
      <w:pPr>
        <w:pStyle w:val="a0"/>
        <w:rPr>
          <w:rFonts w:hint="cs"/>
          <w:rtl/>
        </w:rPr>
      </w:pPr>
    </w:p>
    <w:p w14:paraId="0C03DF07" w14:textId="77777777" w:rsidR="00000000" w:rsidRDefault="00162D07">
      <w:pPr>
        <w:pStyle w:val="ab"/>
        <w:bidi/>
        <w:rPr>
          <w:rFonts w:hint="cs"/>
          <w:rtl/>
        </w:rPr>
      </w:pPr>
      <w:r>
        <w:rPr>
          <w:rFonts w:hint="cs"/>
          <w:rtl/>
        </w:rPr>
        <w:t>הצבעה מס' 28</w:t>
      </w:r>
    </w:p>
    <w:p w14:paraId="0B8FB3F6" w14:textId="77777777" w:rsidR="00000000" w:rsidRDefault="00162D07">
      <w:pPr>
        <w:pStyle w:val="a0"/>
        <w:rPr>
          <w:rFonts w:hint="cs"/>
          <w:rtl/>
        </w:rPr>
      </w:pPr>
    </w:p>
    <w:p w14:paraId="22F7A27C" w14:textId="77777777" w:rsidR="00000000" w:rsidRDefault="00162D07">
      <w:pPr>
        <w:pStyle w:val="ac"/>
        <w:bidi/>
        <w:rPr>
          <w:rFonts w:hint="cs"/>
          <w:rtl/>
        </w:rPr>
      </w:pPr>
      <w:r>
        <w:rPr>
          <w:rFonts w:hint="cs"/>
          <w:rtl/>
        </w:rPr>
        <w:t xml:space="preserve">בעד החוק </w:t>
      </w:r>
      <w:r>
        <w:rPr>
          <w:rtl/>
        </w:rPr>
        <w:t>–</w:t>
      </w:r>
      <w:r>
        <w:rPr>
          <w:rFonts w:hint="cs"/>
          <w:rtl/>
        </w:rPr>
        <w:t xml:space="preserve"> 16</w:t>
      </w:r>
    </w:p>
    <w:p w14:paraId="112138C8"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428BF9F1" w14:textId="77777777" w:rsidR="00000000" w:rsidRDefault="00162D07">
      <w:pPr>
        <w:pStyle w:val="ac"/>
        <w:bidi/>
        <w:rPr>
          <w:rFonts w:hint="cs"/>
          <w:rtl/>
        </w:rPr>
      </w:pPr>
      <w:r>
        <w:rPr>
          <w:rFonts w:hint="cs"/>
          <w:rtl/>
        </w:rPr>
        <w:t xml:space="preserve">נמנעים </w:t>
      </w:r>
      <w:r>
        <w:rPr>
          <w:rtl/>
        </w:rPr>
        <w:t>–</w:t>
      </w:r>
      <w:r>
        <w:rPr>
          <w:rFonts w:hint="cs"/>
          <w:rtl/>
        </w:rPr>
        <w:t xml:space="preserve"> אין</w:t>
      </w:r>
    </w:p>
    <w:p w14:paraId="0F006F9D" w14:textId="77777777" w:rsidR="00000000" w:rsidRDefault="00162D07">
      <w:pPr>
        <w:pStyle w:val="ad"/>
        <w:bidi/>
        <w:rPr>
          <w:rFonts w:hint="cs"/>
          <w:rtl/>
        </w:rPr>
      </w:pPr>
      <w:r>
        <w:rPr>
          <w:rFonts w:hint="cs"/>
          <w:rtl/>
        </w:rPr>
        <w:t xml:space="preserve">חוק שירות ביטחון (תיקון מס' 13), </w:t>
      </w:r>
      <w:r>
        <w:rPr>
          <w:rFonts w:hint="cs"/>
          <w:rtl/>
        </w:rPr>
        <w:t>התשס"ד-2004, נתקבל.</w:t>
      </w:r>
    </w:p>
    <w:p w14:paraId="1EC6A471" w14:textId="77777777" w:rsidR="00000000" w:rsidRDefault="00162D07">
      <w:pPr>
        <w:pStyle w:val="a0"/>
        <w:rPr>
          <w:rFonts w:hint="cs"/>
          <w:rtl/>
        </w:rPr>
      </w:pPr>
    </w:p>
    <w:p w14:paraId="459F44B0" w14:textId="77777777" w:rsidR="00000000" w:rsidRDefault="00162D07">
      <w:pPr>
        <w:pStyle w:val="af1"/>
        <w:rPr>
          <w:rtl/>
        </w:rPr>
      </w:pPr>
      <w:r>
        <w:rPr>
          <w:rtl/>
        </w:rPr>
        <w:t>היו"ר משה כחלון:</w:t>
      </w:r>
    </w:p>
    <w:p w14:paraId="0A1AF247" w14:textId="77777777" w:rsidR="00000000" w:rsidRDefault="00162D07">
      <w:pPr>
        <w:pStyle w:val="a0"/>
        <w:rPr>
          <w:rtl/>
        </w:rPr>
      </w:pPr>
    </w:p>
    <w:p w14:paraId="46CD3535" w14:textId="77777777" w:rsidR="00000000" w:rsidRDefault="00162D07">
      <w:pPr>
        <w:pStyle w:val="a0"/>
        <w:rPr>
          <w:rFonts w:hint="cs"/>
          <w:rtl/>
        </w:rPr>
      </w:pPr>
      <w:r>
        <w:rPr>
          <w:rFonts w:hint="cs"/>
          <w:rtl/>
        </w:rPr>
        <w:t xml:space="preserve">16 בעד, אין נגד ואין נמנעים. חוק שירות ביטחון (תיקון מס' 13), התשס"ד-2004, התקבל בקריאה שלישית.          </w:t>
      </w:r>
    </w:p>
    <w:p w14:paraId="497EFA8F" w14:textId="77777777" w:rsidR="00000000" w:rsidRDefault="00162D07">
      <w:pPr>
        <w:pStyle w:val="a0"/>
        <w:rPr>
          <w:rFonts w:hint="cs"/>
          <w:rtl/>
        </w:rPr>
      </w:pPr>
    </w:p>
    <w:p w14:paraId="275F24A8" w14:textId="77777777" w:rsidR="00000000" w:rsidRDefault="00162D07">
      <w:pPr>
        <w:pStyle w:val="a0"/>
        <w:rPr>
          <w:rFonts w:hint="cs"/>
          <w:rtl/>
        </w:rPr>
      </w:pPr>
    </w:p>
    <w:p w14:paraId="080DF94E" w14:textId="77777777" w:rsidR="00000000" w:rsidRDefault="00162D07">
      <w:pPr>
        <w:pStyle w:val="a2"/>
        <w:rPr>
          <w:rFonts w:hint="cs"/>
          <w:rtl/>
        </w:rPr>
      </w:pPr>
      <w:bookmarkStart w:id="317" w:name="CS21719FI0021719T02_02_2004_20_59_04"/>
      <w:bookmarkEnd w:id="317"/>
    </w:p>
    <w:p w14:paraId="1B21E8A0" w14:textId="77777777" w:rsidR="00000000" w:rsidRDefault="00162D07">
      <w:pPr>
        <w:pStyle w:val="a2"/>
        <w:rPr>
          <w:rFonts w:hint="cs"/>
          <w:rtl/>
        </w:rPr>
      </w:pPr>
      <w:bookmarkStart w:id="318" w:name="_Toc78878365"/>
      <w:r>
        <w:rPr>
          <w:rtl/>
        </w:rPr>
        <w:t>הצעת חוק השיפוט הצבאי (תיקון מס' 44), התשס"ד-2004</w:t>
      </w:r>
      <w:bookmarkEnd w:id="318"/>
    </w:p>
    <w:p w14:paraId="7EE5F9F1" w14:textId="77777777" w:rsidR="00000000" w:rsidRDefault="00162D07">
      <w:pPr>
        <w:pStyle w:val="a0"/>
        <w:ind w:firstLine="0"/>
        <w:rPr>
          <w:rFonts w:hint="cs"/>
          <w:rtl/>
        </w:rPr>
      </w:pPr>
      <w:r>
        <w:rPr>
          <w:rtl/>
        </w:rPr>
        <w:t xml:space="preserve"> [מס'</w:t>
      </w:r>
      <w:r>
        <w:rPr>
          <w:rFonts w:hint="cs"/>
          <w:rtl/>
        </w:rPr>
        <w:t xml:space="preserve">  3159</w:t>
      </w:r>
      <w:r>
        <w:rPr>
          <w:rtl/>
        </w:rPr>
        <w:t xml:space="preserve">; חוב' </w:t>
      </w:r>
      <w:r>
        <w:rPr>
          <w:rFonts w:hint="cs"/>
          <w:rtl/>
        </w:rPr>
        <w:t xml:space="preserve"> ב'</w:t>
      </w:r>
      <w:r>
        <w:rPr>
          <w:rtl/>
        </w:rPr>
        <w:t xml:space="preserve">, עמ' </w:t>
      </w:r>
      <w:r>
        <w:rPr>
          <w:rFonts w:hint="cs"/>
          <w:rtl/>
        </w:rPr>
        <w:t>5480</w:t>
      </w:r>
      <w:r>
        <w:rPr>
          <w:rtl/>
        </w:rPr>
        <w:t xml:space="preserve">; "דברי הכנסת", </w:t>
      </w:r>
      <w:r>
        <w:rPr>
          <w:rFonts w:hint="cs"/>
          <w:rtl/>
        </w:rPr>
        <w:t>כרך 198, עמ</w:t>
      </w:r>
      <w:r>
        <w:rPr>
          <w:rFonts w:hint="cs"/>
          <w:rtl/>
        </w:rPr>
        <w:t xml:space="preserve">' 8698; </w:t>
      </w:r>
      <w:r>
        <w:rPr>
          <w:rtl/>
        </w:rPr>
        <w:t>נספחות.]</w:t>
      </w:r>
    </w:p>
    <w:p w14:paraId="57B29F1D" w14:textId="77777777" w:rsidR="00000000" w:rsidRDefault="00162D07">
      <w:pPr>
        <w:pStyle w:val="-0"/>
        <w:rPr>
          <w:rFonts w:hint="cs"/>
          <w:rtl/>
        </w:rPr>
      </w:pPr>
      <w:r>
        <w:rPr>
          <w:rtl/>
        </w:rPr>
        <w:t>(קריאה שני</w:t>
      </w:r>
      <w:r>
        <w:rPr>
          <w:rFonts w:hint="cs"/>
          <w:rtl/>
        </w:rPr>
        <w:t>י</w:t>
      </w:r>
      <w:r>
        <w:rPr>
          <w:rtl/>
        </w:rPr>
        <w:t>ה וקריאה שלישית)</w:t>
      </w:r>
    </w:p>
    <w:p w14:paraId="7A8F1271" w14:textId="77777777" w:rsidR="00000000" w:rsidRDefault="00162D07">
      <w:pPr>
        <w:pStyle w:val="af1"/>
        <w:rPr>
          <w:rtl/>
        </w:rPr>
      </w:pPr>
      <w:r>
        <w:rPr>
          <w:rtl/>
        </w:rPr>
        <w:br/>
        <w:t>היו"ר משה כחלון:</w:t>
      </w:r>
    </w:p>
    <w:p w14:paraId="5DC3835E" w14:textId="77777777" w:rsidR="00000000" w:rsidRDefault="00162D07">
      <w:pPr>
        <w:pStyle w:val="a0"/>
        <w:rPr>
          <w:rtl/>
        </w:rPr>
      </w:pPr>
    </w:p>
    <w:p w14:paraId="309392FA" w14:textId="77777777" w:rsidR="00000000" w:rsidRDefault="00162D07">
      <w:pPr>
        <w:pStyle w:val="a0"/>
        <w:rPr>
          <w:rFonts w:hint="cs"/>
          <w:rtl/>
        </w:rPr>
      </w:pPr>
      <w:r>
        <w:rPr>
          <w:rFonts w:hint="cs"/>
          <w:rtl/>
        </w:rPr>
        <w:t>אנחנו ממשיכים בסדר-היום: הצעת חוק השיפוט הצבאי (תיקון מס' 44), התשס"ד-2004. אין הסתייגויות. יגיש את החוק חבר הכנסת חמי דורון, יושב-ראש ועדת המשנה.</w:t>
      </w:r>
    </w:p>
    <w:p w14:paraId="287A54E4" w14:textId="77777777" w:rsidR="00000000" w:rsidRDefault="00162D07">
      <w:pPr>
        <w:pStyle w:val="a"/>
        <w:rPr>
          <w:rtl/>
        </w:rPr>
      </w:pPr>
      <w:r>
        <w:rPr>
          <w:rtl/>
        </w:rPr>
        <w:br/>
      </w:r>
      <w:bookmarkStart w:id="319" w:name="FS000001053T02_02_2004_20_59_41"/>
      <w:bookmarkStart w:id="320" w:name="FS000001053T02_02_2004_21_46_26"/>
      <w:bookmarkStart w:id="321" w:name="_Toc78878366"/>
      <w:bookmarkEnd w:id="319"/>
      <w:bookmarkEnd w:id="320"/>
      <w:r>
        <w:rPr>
          <w:rtl/>
        </w:rPr>
        <w:t>חמי דורון (</w:t>
      </w:r>
      <w:r>
        <w:rPr>
          <w:rFonts w:hint="cs"/>
          <w:rtl/>
        </w:rPr>
        <w:t>בשם ועדת החוץ והביטחון</w:t>
      </w:r>
      <w:r>
        <w:rPr>
          <w:rtl/>
        </w:rPr>
        <w:t>):</w:t>
      </w:r>
      <w:bookmarkEnd w:id="321"/>
    </w:p>
    <w:p w14:paraId="78178105" w14:textId="77777777" w:rsidR="00000000" w:rsidRDefault="00162D07">
      <w:pPr>
        <w:pStyle w:val="a0"/>
        <w:rPr>
          <w:rFonts w:hint="cs"/>
          <w:rtl/>
        </w:rPr>
      </w:pPr>
    </w:p>
    <w:p w14:paraId="38BDA6FC" w14:textId="77777777" w:rsidR="00000000" w:rsidRDefault="00162D07">
      <w:pPr>
        <w:pStyle w:val="a0"/>
        <w:rPr>
          <w:rFonts w:hint="cs"/>
          <w:rtl/>
        </w:rPr>
      </w:pPr>
      <w:r>
        <w:rPr>
          <w:rFonts w:hint="cs"/>
          <w:rtl/>
        </w:rPr>
        <w:t>אדוני ה</w:t>
      </w:r>
      <w:r>
        <w:rPr>
          <w:rFonts w:hint="cs"/>
          <w:rtl/>
        </w:rPr>
        <w:t>יושב-ראש, חברי חברי הכנסת, אני מתכבד להביא בפני הכנסת לקריאה שנייה ולקריאה שלישית את הצעת חוק השיפוט הצבאי (תיקון מס' 44), התשס"ד-2004.</w:t>
      </w:r>
    </w:p>
    <w:p w14:paraId="5EBBE949" w14:textId="77777777" w:rsidR="00000000" w:rsidRDefault="00162D07">
      <w:pPr>
        <w:pStyle w:val="a0"/>
        <w:rPr>
          <w:rFonts w:hint="cs"/>
          <w:rtl/>
        </w:rPr>
      </w:pPr>
    </w:p>
    <w:p w14:paraId="69F18A41" w14:textId="77777777" w:rsidR="00000000" w:rsidRDefault="00162D07">
      <w:pPr>
        <w:pStyle w:val="a0"/>
        <w:rPr>
          <w:rFonts w:hint="cs"/>
          <w:rtl/>
        </w:rPr>
      </w:pPr>
      <w:r>
        <w:rPr>
          <w:rFonts w:hint="cs"/>
          <w:rtl/>
        </w:rPr>
        <w:t>הצעת חוק זו עניינה דיווח הרמטכ"ל לוועדת החוץ והביטחון על קביעת סייגים לסמכויות הנתונות לקצין שיפוט להטלת עונשי מחבוש.</w:t>
      </w:r>
    </w:p>
    <w:p w14:paraId="7251DFAA" w14:textId="77777777" w:rsidR="00000000" w:rsidRDefault="00162D07">
      <w:pPr>
        <w:pStyle w:val="a0"/>
        <w:rPr>
          <w:rFonts w:hint="cs"/>
          <w:rtl/>
        </w:rPr>
      </w:pPr>
    </w:p>
    <w:p w14:paraId="49FE66DB" w14:textId="77777777" w:rsidR="00000000" w:rsidRDefault="00162D07">
      <w:pPr>
        <w:pStyle w:val="a0"/>
        <w:rPr>
          <w:rFonts w:hint="cs"/>
          <w:rtl/>
        </w:rPr>
      </w:pPr>
      <w:r>
        <w:rPr>
          <w:rFonts w:hint="cs"/>
          <w:rtl/>
        </w:rPr>
        <w:t>סעיף 158 לחוק השיפוט הצבאי, התשט"ו-1955, קובע: "הרמטכ"ל רשאי לקבוע בכתב, בדרך כלל או למקרה מסוים, סייגים לסמכויות הנתונות לקצין שיפוט, ומשנקבעו - רואים אותם כאילו נקבעו בחוק זה". מכוח הסעיף קבע הרמטכ"ל בפקודות הצבא סייגים לסמכויות קציני השיפוט, אשר בין השא</w:t>
      </w:r>
      <w:r>
        <w:rPr>
          <w:rFonts w:hint="cs"/>
          <w:rtl/>
        </w:rPr>
        <w:t xml:space="preserve">ר מגבילים את עונשי המחבוש שרשאי קצין השיפוט להטיל על חייל, מעבר להגבלות שכבר נקבעו בחוק השיפוט הצבאי. </w:t>
      </w:r>
    </w:p>
    <w:p w14:paraId="3FBCC131" w14:textId="77777777" w:rsidR="00000000" w:rsidRDefault="00162D07">
      <w:pPr>
        <w:pStyle w:val="a0"/>
        <w:rPr>
          <w:rFonts w:hint="cs"/>
          <w:rtl/>
        </w:rPr>
      </w:pPr>
    </w:p>
    <w:p w14:paraId="474C4247" w14:textId="77777777" w:rsidR="00000000" w:rsidRDefault="00162D07">
      <w:pPr>
        <w:pStyle w:val="a0"/>
        <w:rPr>
          <w:rFonts w:hint="cs"/>
          <w:rtl/>
        </w:rPr>
      </w:pPr>
      <w:r>
        <w:rPr>
          <w:rFonts w:hint="cs"/>
          <w:rtl/>
        </w:rPr>
        <w:t>אדוני היושב-ראש, בהצעת החוק הזאת מוצע לקבוע, כי הסייגים לסמכויות קציני השיפוט בנושא הטלת עונש מחבוש, כפי שנקבעו על-ידי הרמטכ"ל, יובאו תמיד לידיעת ועדת ה</w:t>
      </w:r>
      <w:r>
        <w:rPr>
          <w:rFonts w:hint="cs"/>
          <w:rtl/>
        </w:rPr>
        <w:t xml:space="preserve">חוץ והביטחון. </w:t>
      </w:r>
    </w:p>
    <w:p w14:paraId="53977096" w14:textId="77777777" w:rsidR="00000000" w:rsidRDefault="00162D07">
      <w:pPr>
        <w:pStyle w:val="a0"/>
        <w:rPr>
          <w:rFonts w:hint="cs"/>
          <w:rtl/>
        </w:rPr>
      </w:pPr>
    </w:p>
    <w:p w14:paraId="73C71FAD" w14:textId="77777777" w:rsidR="00000000" w:rsidRDefault="00162D07">
      <w:pPr>
        <w:pStyle w:val="a0"/>
        <w:rPr>
          <w:rFonts w:hint="cs"/>
          <w:rtl/>
        </w:rPr>
      </w:pPr>
      <w:r>
        <w:rPr>
          <w:rFonts w:hint="cs"/>
          <w:rtl/>
        </w:rPr>
        <w:t>אין הסתייגויות להצעת חוק זו, ואני מבקש מחברי הכנסת לאשרה בקריאה שנייה ושלישית. תודה.</w:t>
      </w:r>
    </w:p>
    <w:p w14:paraId="39173359" w14:textId="77777777" w:rsidR="00000000" w:rsidRDefault="00162D07">
      <w:pPr>
        <w:pStyle w:val="a3"/>
        <w:rPr>
          <w:rFonts w:hint="cs"/>
          <w:rtl/>
        </w:rPr>
      </w:pPr>
    </w:p>
    <w:p w14:paraId="4A19AEC7" w14:textId="77777777" w:rsidR="00000000" w:rsidRDefault="00162D07">
      <w:pPr>
        <w:pStyle w:val="af1"/>
        <w:rPr>
          <w:rFonts w:hint="cs"/>
          <w:rtl/>
        </w:rPr>
      </w:pPr>
      <w:r>
        <w:rPr>
          <w:rtl/>
        </w:rPr>
        <w:t>היו"ר מיכאל נודלמן:</w:t>
      </w:r>
    </w:p>
    <w:p w14:paraId="5652F324" w14:textId="77777777" w:rsidR="00000000" w:rsidRDefault="00162D07">
      <w:pPr>
        <w:pStyle w:val="a0"/>
        <w:rPr>
          <w:rFonts w:hint="cs"/>
          <w:rtl/>
        </w:rPr>
      </w:pPr>
    </w:p>
    <w:p w14:paraId="474686AB" w14:textId="77777777" w:rsidR="00000000" w:rsidRDefault="00162D07">
      <w:pPr>
        <w:pStyle w:val="a0"/>
        <w:rPr>
          <w:rFonts w:hint="cs"/>
          <w:rtl/>
        </w:rPr>
      </w:pPr>
      <w:r>
        <w:rPr>
          <w:rFonts w:hint="cs"/>
          <w:rtl/>
        </w:rPr>
        <w:t xml:space="preserve">חברי הכנסת, אין הסתייגויות לחוק. אנחנו עוברים להצבעה בקריאה שנייה. מי בעד? מי נגד? </w:t>
      </w:r>
    </w:p>
    <w:p w14:paraId="77A918BF" w14:textId="77777777" w:rsidR="00000000" w:rsidRDefault="00162D07">
      <w:pPr>
        <w:pStyle w:val="ab"/>
        <w:bidi/>
        <w:rPr>
          <w:rFonts w:hint="cs"/>
          <w:rtl/>
        </w:rPr>
      </w:pPr>
      <w:r>
        <w:rPr>
          <w:rtl/>
        </w:rPr>
        <w:br/>
      </w:r>
      <w:r>
        <w:rPr>
          <w:rFonts w:hint="cs"/>
          <w:rtl/>
        </w:rPr>
        <w:t>הצבעה מס' 28</w:t>
      </w:r>
    </w:p>
    <w:p w14:paraId="2D27544B" w14:textId="77777777" w:rsidR="00000000" w:rsidRDefault="00162D07">
      <w:pPr>
        <w:pStyle w:val="a0"/>
        <w:rPr>
          <w:rFonts w:hint="cs"/>
          <w:rtl/>
        </w:rPr>
      </w:pPr>
    </w:p>
    <w:p w14:paraId="58D9934B" w14:textId="77777777" w:rsidR="00000000" w:rsidRDefault="00162D07">
      <w:pPr>
        <w:pStyle w:val="ac"/>
        <w:bidi/>
        <w:rPr>
          <w:rFonts w:hint="cs"/>
          <w:rtl/>
        </w:rPr>
      </w:pPr>
      <w:r>
        <w:rPr>
          <w:rFonts w:hint="cs"/>
          <w:rtl/>
        </w:rPr>
        <w:t>בעד סעיף 1 - 11</w:t>
      </w:r>
    </w:p>
    <w:p w14:paraId="2DF47A1E" w14:textId="77777777" w:rsidR="00000000" w:rsidRDefault="00162D07">
      <w:pPr>
        <w:pStyle w:val="ac"/>
        <w:bidi/>
        <w:rPr>
          <w:rFonts w:hint="cs"/>
          <w:rtl/>
        </w:rPr>
      </w:pPr>
      <w:r>
        <w:rPr>
          <w:rFonts w:hint="cs"/>
          <w:rtl/>
        </w:rPr>
        <w:t>נגד - אין</w:t>
      </w:r>
    </w:p>
    <w:p w14:paraId="16FD8A85" w14:textId="77777777" w:rsidR="00000000" w:rsidRDefault="00162D07">
      <w:pPr>
        <w:pStyle w:val="ac"/>
        <w:bidi/>
        <w:rPr>
          <w:rFonts w:hint="cs"/>
          <w:rtl/>
        </w:rPr>
      </w:pPr>
      <w:r>
        <w:rPr>
          <w:rFonts w:hint="cs"/>
          <w:rtl/>
        </w:rPr>
        <w:t>נמנעים -</w:t>
      </w:r>
      <w:r>
        <w:rPr>
          <w:rFonts w:hint="cs"/>
          <w:rtl/>
        </w:rPr>
        <w:t xml:space="preserve"> אין</w:t>
      </w:r>
    </w:p>
    <w:p w14:paraId="17B7DDF2" w14:textId="77777777" w:rsidR="00000000" w:rsidRDefault="00162D07">
      <w:pPr>
        <w:pStyle w:val="ad"/>
        <w:bidi/>
        <w:rPr>
          <w:rFonts w:hint="cs"/>
          <w:rtl/>
        </w:rPr>
      </w:pPr>
      <w:r>
        <w:rPr>
          <w:rFonts w:hint="cs"/>
          <w:rtl/>
        </w:rPr>
        <w:t xml:space="preserve">סעיף 1 נתקבל. </w:t>
      </w:r>
    </w:p>
    <w:p w14:paraId="03CA474A" w14:textId="77777777" w:rsidR="00000000" w:rsidRDefault="00162D07">
      <w:pPr>
        <w:pStyle w:val="af1"/>
        <w:rPr>
          <w:rtl/>
        </w:rPr>
      </w:pPr>
      <w:r>
        <w:rPr>
          <w:rtl/>
        </w:rPr>
        <w:br/>
        <w:t>היו"ר מיכאל נודלמן:</w:t>
      </w:r>
    </w:p>
    <w:p w14:paraId="021D821B" w14:textId="77777777" w:rsidR="00000000" w:rsidRDefault="00162D07">
      <w:pPr>
        <w:pStyle w:val="a0"/>
        <w:rPr>
          <w:rtl/>
        </w:rPr>
      </w:pPr>
    </w:p>
    <w:p w14:paraId="4114FD55" w14:textId="77777777" w:rsidR="00000000" w:rsidRDefault="00162D07">
      <w:pPr>
        <w:pStyle w:val="a0"/>
        <w:rPr>
          <w:rFonts w:hint="cs"/>
          <w:rtl/>
        </w:rPr>
      </w:pPr>
      <w:r>
        <w:rPr>
          <w:rFonts w:hint="cs"/>
          <w:rtl/>
        </w:rPr>
        <w:t xml:space="preserve">ברוב של 11 בעד, אין נגד, אין נמנעים, החוק עבר בקריאה שנייה. </w:t>
      </w:r>
    </w:p>
    <w:p w14:paraId="5D477035" w14:textId="77777777" w:rsidR="00000000" w:rsidRDefault="00162D07">
      <w:pPr>
        <w:pStyle w:val="a0"/>
        <w:rPr>
          <w:rFonts w:hint="cs"/>
          <w:rtl/>
        </w:rPr>
      </w:pPr>
    </w:p>
    <w:p w14:paraId="18A8994B" w14:textId="77777777" w:rsidR="00000000" w:rsidRDefault="00162D07">
      <w:pPr>
        <w:pStyle w:val="a0"/>
        <w:rPr>
          <w:rFonts w:hint="cs"/>
          <w:rtl/>
        </w:rPr>
      </w:pPr>
      <w:r>
        <w:rPr>
          <w:rFonts w:hint="cs"/>
          <w:rtl/>
        </w:rPr>
        <w:t xml:space="preserve">עכשיו אנחנו מצביעים בקריאה שלישית. </w:t>
      </w:r>
    </w:p>
    <w:p w14:paraId="170D8546" w14:textId="77777777" w:rsidR="00000000" w:rsidRDefault="00162D07">
      <w:pPr>
        <w:pStyle w:val="ab"/>
        <w:bidi/>
        <w:rPr>
          <w:rFonts w:hint="cs"/>
          <w:rtl/>
        </w:rPr>
      </w:pPr>
      <w:r>
        <w:rPr>
          <w:rtl/>
        </w:rPr>
        <w:br/>
      </w:r>
      <w:r>
        <w:rPr>
          <w:rFonts w:hint="cs"/>
          <w:rtl/>
        </w:rPr>
        <w:t>הצבעה מס' 29</w:t>
      </w:r>
    </w:p>
    <w:p w14:paraId="7CBE9CA7" w14:textId="77777777" w:rsidR="00000000" w:rsidRDefault="00162D07">
      <w:pPr>
        <w:pStyle w:val="a0"/>
        <w:rPr>
          <w:rFonts w:hint="cs"/>
          <w:rtl/>
        </w:rPr>
      </w:pPr>
    </w:p>
    <w:p w14:paraId="378CA4C9" w14:textId="77777777" w:rsidR="00000000" w:rsidRDefault="00162D07">
      <w:pPr>
        <w:pStyle w:val="ac"/>
        <w:bidi/>
        <w:rPr>
          <w:rFonts w:hint="cs"/>
          <w:rtl/>
        </w:rPr>
      </w:pPr>
      <w:r>
        <w:rPr>
          <w:rFonts w:hint="cs"/>
          <w:rtl/>
        </w:rPr>
        <w:t>בעד החוק - 9</w:t>
      </w:r>
    </w:p>
    <w:p w14:paraId="299A7F13" w14:textId="77777777" w:rsidR="00000000" w:rsidRDefault="00162D07">
      <w:pPr>
        <w:pStyle w:val="ac"/>
        <w:bidi/>
        <w:rPr>
          <w:rFonts w:hint="cs"/>
          <w:rtl/>
        </w:rPr>
      </w:pPr>
      <w:r>
        <w:rPr>
          <w:rFonts w:hint="cs"/>
          <w:rtl/>
        </w:rPr>
        <w:t>נגד - אין</w:t>
      </w:r>
    </w:p>
    <w:p w14:paraId="2709BD64" w14:textId="77777777" w:rsidR="00000000" w:rsidRDefault="00162D07">
      <w:pPr>
        <w:pStyle w:val="ac"/>
        <w:bidi/>
        <w:rPr>
          <w:rFonts w:hint="cs"/>
          <w:rtl/>
        </w:rPr>
      </w:pPr>
      <w:r>
        <w:rPr>
          <w:rFonts w:hint="cs"/>
          <w:rtl/>
        </w:rPr>
        <w:t>נמנעים - אין</w:t>
      </w:r>
    </w:p>
    <w:p w14:paraId="3BB375BA" w14:textId="77777777" w:rsidR="00000000" w:rsidRDefault="00162D07">
      <w:pPr>
        <w:pStyle w:val="ad"/>
        <w:bidi/>
        <w:rPr>
          <w:rFonts w:hint="cs"/>
          <w:rtl/>
        </w:rPr>
      </w:pPr>
      <w:r>
        <w:rPr>
          <w:rFonts w:hint="cs"/>
          <w:rtl/>
        </w:rPr>
        <w:t>חוק השיפוט הצבאי (תיקון מס' 44), התשס"ד-2004, נתקבל.</w:t>
      </w:r>
    </w:p>
    <w:p w14:paraId="6EB83696" w14:textId="77777777" w:rsidR="00000000" w:rsidRDefault="00162D07">
      <w:pPr>
        <w:pStyle w:val="af1"/>
        <w:rPr>
          <w:rtl/>
        </w:rPr>
      </w:pPr>
      <w:r>
        <w:rPr>
          <w:rtl/>
        </w:rPr>
        <w:br/>
        <w:t>היו"ר מיכאל</w:t>
      </w:r>
      <w:r>
        <w:rPr>
          <w:rtl/>
        </w:rPr>
        <w:t xml:space="preserve"> נודלמן:</w:t>
      </w:r>
    </w:p>
    <w:p w14:paraId="2C13066A" w14:textId="77777777" w:rsidR="00000000" w:rsidRDefault="00162D07">
      <w:pPr>
        <w:pStyle w:val="a0"/>
        <w:rPr>
          <w:rtl/>
        </w:rPr>
      </w:pPr>
    </w:p>
    <w:p w14:paraId="70E9D5F7" w14:textId="77777777" w:rsidR="00000000" w:rsidRDefault="00162D07">
      <w:pPr>
        <w:pStyle w:val="a0"/>
        <w:rPr>
          <w:rFonts w:hint="cs"/>
          <w:rtl/>
        </w:rPr>
      </w:pPr>
      <w:r>
        <w:rPr>
          <w:rFonts w:hint="cs"/>
          <w:rtl/>
        </w:rPr>
        <w:t xml:space="preserve"> תשעה חברי כנסת בעד, אין נגד, אין נמנעים. אני קובע שחוק השיפוט הצבאי (תיקון מס' 44), התשס"ד-2004, התקבל בקריאה שלישית. </w:t>
      </w:r>
    </w:p>
    <w:p w14:paraId="55C24D2E" w14:textId="77777777" w:rsidR="00000000" w:rsidRDefault="00162D07">
      <w:pPr>
        <w:pStyle w:val="a0"/>
        <w:rPr>
          <w:rtl/>
        </w:rPr>
      </w:pPr>
      <w:r>
        <w:rPr>
          <w:rtl/>
        </w:rPr>
        <w:br/>
      </w:r>
    </w:p>
    <w:p w14:paraId="1A17BFA5" w14:textId="77777777" w:rsidR="00000000" w:rsidRDefault="00162D07">
      <w:pPr>
        <w:pStyle w:val="a2"/>
        <w:rPr>
          <w:rFonts w:hint="cs"/>
          <w:rtl/>
        </w:rPr>
      </w:pPr>
    </w:p>
    <w:p w14:paraId="1C1FDFEE" w14:textId="77777777" w:rsidR="00000000" w:rsidRDefault="00162D07">
      <w:pPr>
        <w:pStyle w:val="a2"/>
        <w:rPr>
          <w:rFonts w:hint="cs"/>
          <w:rtl/>
        </w:rPr>
      </w:pPr>
      <w:bookmarkStart w:id="322" w:name="CS21722FI0021722T02_02_2004_21_18_14"/>
      <w:bookmarkStart w:id="323" w:name="_Toc78878367"/>
      <w:bookmarkEnd w:id="322"/>
      <w:r>
        <w:rPr>
          <w:rtl/>
        </w:rPr>
        <w:t>הצעת חוק השיפוט הצבאי (תיקון מס' 45), התשס"ד-2004</w:t>
      </w:r>
      <w:bookmarkEnd w:id="323"/>
    </w:p>
    <w:p w14:paraId="0DDE6FC7" w14:textId="77777777" w:rsidR="00000000" w:rsidRDefault="00162D07">
      <w:pPr>
        <w:pStyle w:val="a0"/>
        <w:ind w:firstLine="0"/>
        <w:rPr>
          <w:rFonts w:hint="cs"/>
          <w:rtl/>
        </w:rPr>
      </w:pPr>
      <w:r>
        <w:rPr>
          <w:rtl/>
        </w:rPr>
        <w:t>[מס'</w:t>
      </w:r>
      <w:r>
        <w:rPr>
          <w:rFonts w:hint="cs"/>
          <w:rtl/>
        </w:rPr>
        <w:t xml:space="preserve">  3100</w:t>
      </w:r>
      <w:r>
        <w:rPr>
          <w:rtl/>
        </w:rPr>
        <w:t xml:space="preserve">; </w:t>
      </w:r>
      <w:r>
        <w:rPr>
          <w:rFonts w:hint="cs"/>
          <w:rtl/>
        </w:rPr>
        <w:t xml:space="preserve">מושב ראשון, </w:t>
      </w:r>
      <w:r>
        <w:rPr>
          <w:rtl/>
        </w:rPr>
        <w:t xml:space="preserve">חוב' </w:t>
      </w:r>
      <w:r>
        <w:rPr>
          <w:rFonts w:hint="cs"/>
          <w:rtl/>
        </w:rPr>
        <w:t>י"א</w:t>
      </w:r>
      <w:r>
        <w:rPr>
          <w:rtl/>
        </w:rPr>
        <w:t xml:space="preserve">, עמ' </w:t>
      </w:r>
      <w:r>
        <w:rPr>
          <w:rFonts w:hint="cs"/>
          <w:rtl/>
        </w:rPr>
        <w:t>2749</w:t>
      </w:r>
      <w:r>
        <w:rPr>
          <w:rtl/>
        </w:rPr>
        <w:t xml:space="preserve">; "דברי הכנסת", </w:t>
      </w:r>
      <w:r>
        <w:rPr>
          <w:rFonts w:hint="cs"/>
          <w:rtl/>
        </w:rPr>
        <w:t>כרך 196, עמ' 54</w:t>
      </w:r>
      <w:r>
        <w:rPr>
          <w:rFonts w:hint="cs"/>
          <w:rtl/>
        </w:rPr>
        <w:t xml:space="preserve">82; </w:t>
      </w:r>
      <w:r>
        <w:rPr>
          <w:rtl/>
        </w:rPr>
        <w:t>נספחות.]</w:t>
      </w:r>
    </w:p>
    <w:p w14:paraId="2972CF41" w14:textId="77777777" w:rsidR="00000000" w:rsidRDefault="00162D07">
      <w:pPr>
        <w:pStyle w:val="-0"/>
        <w:rPr>
          <w:rFonts w:hint="cs"/>
          <w:rtl/>
        </w:rPr>
      </w:pPr>
      <w:r>
        <w:rPr>
          <w:rtl/>
        </w:rPr>
        <w:t>(קריאה שני</w:t>
      </w:r>
      <w:r>
        <w:rPr>
          <w:rFonts w:hint="cs"/>
          <w:rtl/>
        </w:rPr>
        <w:t>י</w:t>
      </w:r>
      <w:r>
        <w:rPr>
          <w:rtl/>
        </w:rPr>
        <w:t>ה וקר</w:t>
      </w:r>
      <w:r>
        <w:rPr>
          <w:rFonts w:hint="cs"/>
          <w:rtl/>
        </w:rPr>
        <w:t>יא</w:t>
      </w:r>
      <w:r>
        <w:rPr>
          <w:rtl/>
        </w:rPr>
        <w:t>ה שלישית)</w:t>
      </w:r>
    </w:p>
    <w:p w14:paraId="3485BFAA" w14:textId="77777777" w:rsidR="00000000" w:rsidRDefault="00162D07">
      <w:pPr>
        <w:pStyle w:val="af1"/>
        <w:rPr>
          <w:rFonts w:hint="cs"/>
          <w:rtl/>
        </w:rPr>
      </w:pPr>
    </w:p>
    <w:p w14:paraId="0A16A870" w14:textId="77777777" w:rsidR="00000000" w:rsidRDefault="00162D07">
      <w:pPr>
        <w:pStyle w:val="af1"/>
        <w:rPr>
          <w:rFonts w:hint="cs"/>
          <w:rtl/>
        </w:rPr>
      </w:pPr>
      <w:r>
        <w:rPr>
          <w:rtl/>
        </w:rPr>
        <w:t>היו"ר מיכאל נודלמן:</w:t>
      </w:r>
    </w:p>
    <w:p w14:paraId="224895B3" w14:textId="77777777" w:rsidR="00000000" w:rsidRDefault="00162D07">
      <w:pPr>
        <w:pStyle w:val="a0"/>
        <w:rPr>
          <w:rFonts w:hint="cs"/>
          <w:rtl/>
        </w:rPr>
      </w:pPr>
    </w:p>
    <w:p w14:paraId="55A3B2AB" w14:textId="77777777" w:rsidR="00000000" w:rsidRDefault="00162D07">
      <w:pPr>
        <w:pStyle w:val="a0"/>
        <w:rPr>
          <w:rFonts w:hint="cs"/>
          <w:rtl/>
        </w:rPr>
      </w:pPr>
      <w:r>
        <w:rPr>
          <w:rFonts w:hint="cs"/>
          <w:rtl/>
        </w:rPr>
        <w:t xml:space="preserve">אנחנו עוברים להצעת חוק השיפוט הצבאי (תיקון מס' 45), התשס"ד-2004. </w:t>
      </w:r>
    </w:p>
    <w:p w14:paraId="040A1E45" w14:textId="77777777" w:rsidR="00000000" w:rsidRDefault="00162D07">
      <w:pPr>
        <w:pStyle w:val="a0"/>
        <w:rPr>
          <w:rFonts w:hint="cs"/>
          <w:rtl/>
        </w:rPr>
      </w:pPr>
    </w:p>
    <w:p w14:paraId="1337EFDF" w14:textId="77777777" w:rsidR="00000000" w:rsidRDefault="00162D07">
      <w:pPr>
        <w:pStyle w:val="a0"/>
        <w:rPr>
          <w:rFonts w:hint="cs"/>
          <w:rtl/>
        </w:rPr>
      </w:pPr>
      <w:r>
        <w:rPr>
          <w:rFonts w:hint="cs"/>
          <w:rtl/>
        </w:rPr>
        <w:t xml:space="preserve">יש הסתייגויות - חברי הכנסת מוחמד ברכה ועסאם מח'ול. </w:t>
      </w:r>
    </w:p>
    <w:p w14:paraId="63F9F754" w14:textId="77777777" w:rsidR="00000000" w:rsidRDefault="00162D07">
      <w:pPr>
        <w:pStyle w:val="af0"/>
        <w:rPr>
          <w:rtl/>
        </w:rPr>
      </w:pPr>
      <w:r>
        <w:rPr>
          <w:rtl/>
        </w:rPr>
        <w:br/>
        <w:t>אופיר פינס-פז (העבודה-מימד):</w:t>
      </w:r>
    </w:p>
    <w:p w14:paraId="07925000" w14:textId="77777777" w:rsidR="00000000" w:rsidRDefault="00162D07">
      <w:pPr>
        <w:pStyle w:val="a0"/>
        <w:rPr>
          <w:rtl/>
        </w:rPr>
      </w:pPr>
    </w:p>
    <w:p w14:paraId="1313B47E" w14:textId="77777777" w:rsidR="00000000" w:rsidRDefault="00162D07">
      <w:pPr>
        <w:pStyle w:val="a0"/>
        <w:rPr>
          <w:rFonts w:hint="cs"/>
          <w:rtl/>
        </w:rPr>
      </w:pPr>
      <w:r>
        <w:rPr>
          <w:rFonts w:hint="cs"/>
          <w:rtl/>
        </w:rPr>
        <w:t xml:space="preserve">אינם. אפשר להצביע. </w:t>
      </w:r>
    </w:p>
    <w:p w14:paraId="76000ADB" w14:textId="77777777" w:rsidR="00000000" w:rsidRDefault="00162D07">
      <w:pPr>
        <w:pStyle w:val="af1"/>
        <w:rPr>
          <w:rtl/>
        </w:rPr>
      </w:pPr>
      <w:r>
        <w:rPr>
          <w:rtl/>
        </w:rPr>
        <w:br/>
        <w:t>היו"ר מיכאל נודלמן:</w:t>
      </w:r>
    </w:p>
    <w:p w14:paraId="7AAD5F87" w14:textId="77777777" w:rsidR="00000000" w:rsidRDefault="00162D07">
      <w:pPr>
        <w:pStyle w:val="a0"/>
        <w:rPr>
          <w:rtl/>
        </w:rPr>
      </w:pPr>
    </w:p>
    <w:p w14:paraId="6836B481" w14:textId="77777777" w:rsidR="00000000" w:rsidRDefault="00162D07">
      <w:pPr>
        <w:pStyle w:val="a0"/>
        <w:rPr>
          <w:rFonts w:hint="cs"/>
          <w:rtl/>
        </w:rPr>
      </w:pPr>
      <w:r>
        <w:rPr>
          <w:rFonts w:hint="cs"/>
          <w:rtl/>
        </w:rPr>
        <w:t>א</w:t>
      </w:r>
      <w:r>
        <w:rPr>
          <w:rFonts w:hint="cs"/>
          <w:rtl/>
        </w:rPr>
        <w:t>נחנו מצביעים על הצעת חוק השיפוט הצבאי (תיקון מס' 45).</w:t>
      </w:r>
    </w:p>
    <w:p w14:paraId="15B79973" w14:textId="77777777" w:rsidR="00000000" w:rsidRDefault="00162D07">
      <w:pPr>
        <w:pStyle w:val="af0"/>
        <w:rPr>
          <w:rtl/>
        </w:rPr>
      </w:pPr>
      <w:r>
        <w:rPr>
          <w:rtl/>
        </w:rPr>
        <w:br/>
        <w:t>נסים זאב (ש"ס):</w:t>
      </w:r>
    </w:p>
    <w:p w14:paraId="3F86896C" w14:textId="77777777" w:rsidR="00000000" w:rsidRDefault="00162D07">
      <w:pPr>
        <w:pStyle w:val="a0"/>
        <w:rPr>
          <w:rFonts w:hint="cs"/>
          <w:rtl/>
        </w:rPr>
      </w:pPr>
    </w:p>
    <w:p w14:paraId="2752DA5D" w14:textId="77777777" w:rsidR="00000000" w:rsidRDefault="00162D07">
      <w:pPr>
        <w:pStyle w:val="a0"/>
        <w:rPr>
          <w:rFonts w:hint="cs"/>
          <w:rtl/>
        </w:rPr>
      </w:pPr>
      <w:r>
        <w:rPr>
          <w:rFonts w:hint="cs"/>
          <w:rtl/>
        </w:rPr>
        <w:t xml:space="preserve">שמישהו יסביר את החוק, אדוני היושב-ראש. אין הסבר? איזה תיקון זה? </w:t>
      </w:r>
    </w:p>
    <w:p w14:paraId="308FEB5E" w14:textId="77777777" w:rsidR="00000000" w:rsidRDefault="00162D07">
      <w:pPr>
        <w:pStyle w:val="af1"/>
        <w:rPr>
          <w:rtl/>
        </w:rPr>
      </w:pPr>
      <w:r>
        <w:rPr>
          <w:rtl/>
        </w:rPr>
        <w:br/>
        <w:t>היו"ר מיכאל נודלמן:</w:t>
      </w:r>
    </w:p>
    <w:p w14:paraId="1C4536DD" w14:textId="77777777" w:rsidR="00000000" w:rsidRDefault="00162D07">
      <w:pPr>
        <w:pStyle w:val="a0"/>
        <w:rPr>
          <w:rtl/>
        </w:rPr>
      </w:pPr>
    </w:p>
    <w:p w14:paraId="26567B3A" w14:textId="77777777" w:rsidR="00000000" w:rsidRDefault="00162D07">
      <w:pPr>
        <w:pStyle w:val="a0"/>
        <w:rPr>
          <w:rFonts w:hint="cs"/>
          <w:rtl/>
        </w:rPr>
      </w:pPr>
      <w:r>
        <w:rPr>
          <w:rFonts w:hint="cs"/>
          <w:rtl/>
        </w:rPr>
        <w:t xml:space="preserve">חבר הכנסת יובל שטייניץ. </w:t>
      </w:r>
    </w:p>
    <w:p w14:paraId="5EC229B9" w14:textId="77777777" w:rsidR="00000000" w:rsidRDefault="00162D07">
      <w:pPr>
        <w:pStyle w:val="a"/>
        <w:rPr>
          <w:rtl/>
        </w:rPr>
      </w:pPr>
      <w:r>
        <w:rPr>
          <w:rtl/>
        </w:rPr>
        <w:br/>
      </w:r>
      <w:bookmarkStart w:id="324" w:name="FS000000477T02_02_2004_21_22_08"/>
      <w:bookmarkStart w:id="325" w:name="_Toc78878368"/>
      <w:bookmarkEnd w:id="324"/>
      <w:r>
        <w:rPr>
          <w:rtl/>
        </w:rPr>
        <w:t>יובל שטייניץ (יו"ר ועדת החוץ והביטחון):</w:t>
      </w:r>
      <w:bookmarkEnd w:id="325"/>
    </w:p>
    <w:p w14:paraId="59C78D40" w14:textId="77777777" w:rsidR="00000000" w:rsidRDefault="00162D07">
      <w:pPr>
        <w:pStyle w:val="a0"/>
        <w:rPr>
          <w:rtl/>
        </w:rPr>
      </w:pPr>
    </w:p>
    <w:p w14:paraId="5782B16E" w14:textId="77777777" w:rsidR="00000000" w:rsidRDefault="00162D07">
      <w:pPr>
        <w:pStyle w:val="a0"/>
        <w:rPr>
          <w:rFonts w:hint="cs"/>
          <w:rtl/>
        </w:rPr>
      </w:pPr>
      <w:r>
        <w:rPr>
          <w:rFonts w:hint="cs"/>
          <w:rtl/>
        </w:rPr>
        <w:t>אדוני היושב-ראש, כנסת נכבדה, א</w:t>
      </w:r>
      <w:r>
        <w:rPr>
          <w:rFonts w:hint="cs"/>
          <w:rtl/>
        </w:rPr>
        <w:t xml:space="preserve">ני מתכבד להביא בפני הכנסת לקריאה שנייה ולקריאה שלישית את הצעת חוק השיפוט הצבאי (תיקון מס' 45), התשס"ד-2004. </w:t>
      </w:r>
    </w:p>
    <w:p w14:paraId="4BDDB95A" w14:textId="77777777" w:rsidR="00000000" w:rsidRDefault="00162D07">
      <w:pPr>
        <w:pStyle w:val="a0"/>
        <w:rPr>
          <w:rFonts w:hint="cs"/>
          <w:rtl/>
        </w:rPr>
      </w:pPr>
    </w:p>
    <w:p w14:paraId="141C9D38" w14:textId="77777777" w:rsidR="00000000" w:rsidRDefault="00162D07">
      <w:pPr>
        <w:pStyle w:val="a0"/>
        <w:rPr>
          <w:rFonts w:hint="cs"/>
          <w:rtl/>
        </w:rPr>
      </w:pPr>
      <w:r>
        <w:rPr>
          <w:rFonts w:hint="cs"/>
          <w:rtl/>
        </w:rPr>
        <w:t>הצעת חוק זו עניינה תיקונים לחוק השיפוט הצבאי, התשט"ו-1955, ובין השאר מוצע לקבוע, כי לעניין עבירה שאיננה עבירה צבאית, רשאי בית-דין צבאי להטיל - נוס</w:t>
      </w:r>
      <w:r>
        <w:rPr>
          <w:rFonts w:hint="cs"/>
          <w:rtl/>
        </w:rPr>
        <w:t>ף על העונש שבית-המשפט היה מוסמך להטילו על העבירה - עונש משמעתי, מחבוש והורדה בדרגה - אחד או יותר - ובלבד שתקופת המאסר והמחבוש יחד לא יעלו על תקופת המאסר הקבועה לאותה עבירה.</w:t>
      </w:r>
    </w:p>
    <w:p w14:paraId="28C839EC" w14:textId="77777777" w:rsidR="00000000" w:rsidRDefault="00162D07">
      <w:pPr>
        <w:pStyle w:val="a0"/>
        <w:rPr>
          <w:rFonts w:hint="cs"/>
          <w:rtl/>
        </w:rPr>
      </w:pPr>
    </w:p>
    <w:p w14:paraId="2462DEA4" w14:textId="77777777" w:rsidR="00000000" w:rsidRDefault="00162D07">
      <w:pPr>
        <w:pStyle w:val="a0"/>
        <w:rPr>
          <w:rFonts w:hint="cs"/>
          <w:rtl/>
        </w:rPr>
      </w:pPr>
      <w:r>
        <w:rPr>
          <w:rFonts w:hint="cs"/>
          <w:rtl/>
        </w:rPr>
        <w:t>כמו כן מוצע לקבוע, כי איש מילואים שלא יצר קשר עם יחידתו, בהתאם להוראות שקבע שר הבי</w:t>
      </w:r>
      <w:r>
        <w:rPr>
          <w:rFonts w:hint="cs"/>
          <w:rtl/>
        </w:rPr>
        <w:t xml:space="preserve">טחון, לפי חוק שירות ביטחון [נוסח משולב], התשמ"ו-1986, דינו - מאסר שישה חודשים. </w:t>
      </w:r>
    </w:p>
    <w:p w14:paraId="0003ED22" w14:textId="77777777" w:rsidR="00000000" w:rsidRDefault="00162D07">
      <w:pPr>
        <w:pStyle w:val="a0"/>
        <w:rPr>
          <w:rFonts w:hint="cs"/>
          <w:rtl/>
        </w:rPr>
      </w:pPr>
    </w:p>
    <w:p w14:paraId="31ACE3A1" w14:textId="77777777" w:rsidR="00000000" w:rsidRDefault="00162D07">
      <w:pPr>
        <w:pStyle w:val="a0"/>
        <w:rPr>
          <w:rFonts w:hint="cs"/>
          <w:rtl/>
        </w:rPr>
      </w:pPr>
      <w:r>
        <w:rPr>
          <w:rFonts w:hint="cs"/>
          <w:rtl/>
        </w:rPr>
        <w:t>לאור הוראות חוק-יסוד: חופש העיסוק, מוצע לעגן בחוק את האיסור על חייל לעבוד בעבודה פרטית או להתמחות התמחות מקצועית, אלא אם כן ניתן לכך היתר בהתאם לפקודות הצבא.</w:t>
      </w:r>
    </w:p>
    <w:p w14:paraId="50A56CC2" w14:textId="77777777" w:rsidR="00000000" w:rsidRDefault="00162D07">
      <w:pPr>
        <w:pStyle w:val="a0"/>
        <w:rPr>
          <w:rFonts w:hint="cs"/>
          <w:rtl/>
        </w:rPr>
      </w:pPr>
    </w:p>
    <w:p w14:paraId="754A2AE6" w14:textId="77777777" w:rsidR="00000000" w:rsidRDefault="00162D07">
      <w:pPr>
        <w:pStyle w:val="a0"/>
        <w:rPr>
          <w:rFonts w:hint="cs"/>
          <w:rtl/>
        </w:rPr>
      </w:pPr>
      <w:r>
        <w:rPr>
          <w:rFonts w:hint="cs"/>
          <w:rtl/>
        </w:rPr>
        <w:t>מוצע להסמיך את ק</w:t>
      </w:r>
      <w:r>
        <w:rPr>
          <w:rFonts w:hint="cs"/>
          <w:rtl/>
        </w:rPr>
        <w:t xml:space="preserve">צין השיפוט להטיל קנס על חייל או על איש מילואים שנעדר מן השירות שלא ברשות, נוסף על כל עונש משמעתי אחר. </w:t>
      </w:r>
    </w:p>
    <w:p w14:paraId="395CA899" w14:textId="77777777" w:rsidR="00000000" w:rsidRDefault="00162D07">
      <w:pPr>
        <w:pStyle w:val="a0"/>
        <w:rPr>
          <w:rFonts w:hint="cs"/>
          <w:rtl/>
        </w:rPr>
      </w:pPr>
    </w:p>
    <w:p w14:paraId="32BCD6EA" w14:textId="77777777" w:rsidR="00000000" w:rsidRDefault="00162D07">
      <w:pPr>
        <w:pStyle w:val="a0"/>
        <w:rPr>
          <w:rFonts w:hint="cs"/>
          <w:rtl/>
        </w:rPr>
      </w:pPr>
      <w:r>
        <w:rPr>
          <w:rFonts w:hint="cs"/>
          <w:rtl/>
        </w:rPr>
        <w:t>מוצע לתקן ולקבוע, כי רשויות התביעה יכולות לבקש את הפעלתו של עונש המחבוש על-תנאי תלוי ועומד, שהוטל בעבר על נאשם בבית-דין צבאי על עבירה צבאית, גם אם חדל ה</w:t>
      </w:r>
      <w:r>
        <w:rPr>
          <w:rFonts w:hint="cs"/>
          <w:rtl/>
        </w:rPr>
        <w:t xml:space="preserve">נידון, לאחר הטלת העונש המותנה, מלהיות חייל בשירות סדיר או בשירות מילואים פעיל. </w:t>
      </w:r>
    </w:p>
    <w:p w14:paraId="118DA6FA" w14:textId="77777777" w:rsidR="00000000" w:rsidRDefault="00162D07">
      <w:pPr>
        <w:pStyle w:val="a0"/>
        <w:rPr>
          <w:rFonts w:hint="cs"/>
          <w:rtl/>
        </w:rPr>
      </w:pPr>
    </w:p>
    <w:p w14:paraId="024B81BE" w14:textId="77777777" w:rsidR="00000000" w:rsidRDefault="00162D07">
      <w:pPr>
        <w:pStyle w:val="a0"/>
        <w:rPr>
          <w:rFonts w:hint="cs"/>
          <w:rtl/>
        </w:rPr>
      </w:pPr>
      <w:r>
        <w:rPr>
          <w:rFonts w:hint="cs"/>
          <w:rtl/>
        </w:rPr>
        <w:t>כן מוצע לתקן, כי לא ניתן להעמיד חייל לדין בפני בית-דין צבאי ודין משמעתי בשל עבירת תעבורה, אם עברה שנה מיום שבוצעה לפי פקודת התעבורה, אולם ניתן להעמידו לדין אם בתקופה של השנה ה</w:t>
      </w:r>
      <w:r>
        <w:rPr>
          <w:rFonts w:hint="cs"/>
          <w:rtl/>
        </w:rPr>
        <w:t>וגשה נגד החייל תלונה לגבי אותה עבירה, והוא ידע על כך או הוזמן לחקירה בקשר עם ביצוע העבירה, או ניתנה לחייל הודעה על ביצוע העבירה.</w:t>
      </w:r>
    </w:p>
    <w:p w14:paraId="25BCFCFD" w14:textId="77777777" w:rsidR="00000000" w:rsidRDefault="00162D07">
      <w:pPr>
        <w:pStyle w:val="a0"/>
        <w:rPr>
          <w:rFonts w:hint="cs"/>
          <w:rtl/>
        </w:rPr>
      </w:pPr>
    </w:p>
    <w:p w14:paraId="5E423AC5" w14:textId="77777777" w:rsidR="00000000" w:rsidRDefault="00162D07">
      <w:pPr>
        <w:pStyle w:val="a0"/>
        <w:rPr>
          <w:rFonts w:hint="cs"/>
          <w:rtl/>
        </w:rPr>
      </w:pPr>
      <w:r>
        <w:rPr>
          <w:rFonts w:hint="cs"/>
          <w:rtl/>
        </w:rPr>
        <w:t xml:space="preserve">להצעת חוק זו הוגשו הסתייגויות. אבקש מחברי הכנסת לדחות הסתייגויות אלה ולאשר את הצעת החוק בקריאה שנייה ובקריאה שלישית. </w:t>
      </w:r>
    </w:p>
    <w:p w14:paraId="2DD585A3" w14:textId="77777777" w:rsidR="00000000" w:rsidRDefault="00162D07">
      <w:pPr>
        <w:pStyle w:val="a0"/>
        <w:rPr>
          <w:rFonts w:hint="cs"/>
          <w:rtl/>
        </w:rPr>
      </w:pPr>
    </w:p>
    <w:p w14:paraId="73749188" w14:textId="77777777" w:rsidR="00000000" w:rsidRDefault="00162D07">
      <w:pPr>
        <w:pStyle w:val="a0"/>
        <w:rPr>
          <w:rFonts w:hint="cs"/>
          <w:rtl/>
        </w:rPr>
      </w:pPr>
      <w:r>
        <w:rPr>
          <w:rFonts w:hint="cs"/>
          <w:rtl/>
        </w:rPr>
        <w:t>אני רוצ</w:t>
      </w:r>
      <w:r>
        <w:rPr>
          <w:rFonts w:hint="cs"/>
          <w:rtl/>
        </w:rPr>
        <w:t>ה גם להודות ליועצת המשפטית שלנו, מירי פרנקל-שור, וליושב-ראש ועדת המשנה לחקיקה ביטחונית, חבר הכנסת חמי דורון, על עיבוד החוק הזה והכנתו. תודה.</w:t>
      </w:r>
    </w:p>
    <w:p w14:paraId="5A000E02" w14:textId="77777777" w:rsidR="00000000" w:rsidRDefault="00162D07">
      <w:pPr>
        <w:pStyle w:val="af1"/>
        <w:rPr>
          <w:rtl/>
        </w:rPr>
      </w:pPr>
      <w:r>
        <w:rPr>
          <w:rtl/>
        </w:rPr>
        <w:br/>
        <w:t>היו"ר מיכאל נודלמן:</w:t>
      </w:r>
    </w:p>
    <w:p w14:paraId="4F264974" w14:textId="77777777" w:rsidR="00000000" w:rsidRDefault="00162D07">
      <w:pPr>
        <w:pStyle w:val="a0"/>
        <w:rPr>
          <w:rtl/>
        </w:rPr>
      </w:pPr>
    </w:p>
    <w:p w14:paraId="0ADCC21B" w14:textId="77777777" w:rsidR="00000000" w:rsidRDefault="00162D07">
      <w:pPr>
        <w:pStyle w:val="a0"/>
        <w:rPr>
          <w:rFonts w:hint="cs"/>
          <w:rtl/>
        </w:rPr>
      </w:pPr>
      <w:r>
        <w:rPr>
          <w:rFonts w:hint="cs"/>
          <w:rtl/>
        </w:rPr>
        <w:t>תודה רבה. חבר הכנסת עסאם מח'ול, אתה עומד על כך - - -</w:t>
      </w:r>
    </w:p>
    <w:p w14:paraId="520F4CEA" w14:textId="77777777" w:rsidR="00000000" w:rsidRDefault="00162D07">
      <w:pPr>
        <w:pStyle w:val="af0"/>
        <w:rPr>
          <w:rtl/>
        </w:rPr>
      </w:pPr>
      <w:r>
        <w:rPr>
          <w:rtl/>
        </w:rPr>
        <w:br/>
        <w:t>נסים זאב (ש"ס):</w:t>
      </w:r>
    </w:p>
    <w:p w14:paraId="3006954F" w14:textId="77777777" w:rsidR="00000000" w:rsidRDefault="00162D07">
      <w:pPr>
        <w:pStyle w:val="a0"/>
        <w:rPr>
          <w:rtl/>
        </w:rPr>
      </w:pPr>
    </w:p>
    <w:p w14:paraId="079ACB8C" w14:textId="77777777" w:rsidR="00000000" w:rsidRDefault="00162D07">
      <w:pPr>
        <w:pStyle w:val="a0"/>
        <w:rPr>
          <w:rFonts w:hint="cs"/>
          <w:rtl/>
        </w:rPr>
      </w:pPr>
      <w:r>
        <w:rPr>
          <w:rFonts w:hint="cs"/>
          <w:rtl/>
        </w:rPr>
        <w:t>תספר לנו על ואנונו, חב</w:t>
      </w:r>
      <w:r>
        <w:rPr>
          <w:rFonts w:hint="cs"/>
          <w:rtl/>
        </w:rPr>
        <w:t xml:space="preserve">ר הכנסת מח'ול. </w:t>
      </w:r>
    </w:p>
    <w:p w14:paraId="587F7726" w14:textId="77777777" w:rsidR="00000000" w:rsidRDefault="00162D07">
      <w:pPr>
        <w:pStyle w:val="a"/>
        <w:rPr>
          <w:rtl/>
        </w:rPr>
      </w:pPr>
      <w:r>
        <w:rPr>
          <w:rtl/>
        </w:rPr>
        <w:br/>
      </w:r>
      <w:bookmarkStart w:id="326" w:name="FS000000542T02_02_2004_21_31_16"/>
      <w:bookmarkStart w:id="327" w:name="_Toc78878369"/>
      <w:bookmarkEnd w:id="326"/>
      <w:r>
        <w:rPr>
          <w:rtl/>
        </w:rPr>
        <w:t>עסאם מח'ול (חד"ש-תע"ל):</w:t>
      </w:r>
      <w:bookmarkEnd w:id="327"/>
    </w:p>
    <w:p w14:paraId="2D0ADCF9" w14:textId="77777777" w:rsidR="00000000" w:rsidRDefault="00162D07">
      <w:pPr>
        <w:pStyle w:val="a0"/>
        <w:rPr>
          <w:rtl/>
        </w:rPr>
      </w:pPr>
    </w:p>
    <w:p w14:paraId="14CC1314" w14:textId="77777777" w:rsidR="00000000" w:rsidRDefault="00162D07">
      <w:pPr>
        <w:pStyle w:val="a0"/>
        <w:rPr>
          <w:rFonts w:hint="cs"/>
          <w:rtl/>
        </w:rPr>
      </w:pPr>
      <w:r>
        <w:rPr>
          <w:rFonts w:hint="cs"/>
          <w:rtl/>
        </w:rPr>
        <w:t xml:space="preserve">אדוני היושב-ראש, חברי הכנסת, האמת שאני הייתי מוותר על הוויכוח בהצעת החוק הזאת, למרות ההסתייגות, אלמלא הכותרת הראשית שהופיעה היום בעיתון "מעריב" - כותרת מזעיקה - איום, משהו קורה, ישראל 2004: רבע מהילדים - מוסלמים. </w:t>
      </w:r>
    </w:p>
    <w:p w14:paraId="740498D7" w14:textId="77777777" w:rsidR="00000000" w:rsidRDefault="00162D07">
      <w:pPr>
        <w:pStyle w:val="af0"/>
        <w:rPr>
          <w:rtl/>
        </w:rPr>
      </w:pPr>
      <w:r>
        <w:rPr>
          <w:rtl/>
        </w:rPr>
        <w:br/>
        <w:t>אופיר פינס-פז (העבודה-מימד):</w:t>
      </w:r>
    </w:p>
    <w:p w14:paraId="6F68613F" w14:textId="77777777" w:rsidR="00000000" w:rsidRDefault="00162D07">
      <w:pPr>
        <w:pStyle w:val="a0"/>
        <w:rPr>
          <w:rtl/>
        </w:rPr>
      </w:pPr>
    </w:p>
    <w:p w14:paraId="12679285" w14:textId="77777777" w:rsidR="00000000" w:rsidRDefault="00162D07">
      <w:pPr>
        <w:pStyle w:val="a0"/>
        <w:rPr>
          <w:rFonts w:hint="cs"/>
          <w:rtl/>
        </w:rPr>
      </w:pPr>
      <w:r>
        <w:rPr>
          <w:rFonts w:hint="cs"/>
          <w:rtl/>
        </w:rPr>
        <w:t xml:space="preserve">זה כולל נוצרים, או לא? </w:t>
      </w:r>
    </w:p>
    <w:p w14:paraId="2A6CA9B2" w14:textId="77777777" w:rsidR="00000000" w:rsidRDefault="00162D07">
      <w:pPr>
        <w:pStyle w:val="-"/>
        <w:rPr>
          <w:rtl/>
        </w:rPr>
      </w:pPr>
      <w:r>
        <w:rPr>
          <w:rtl/>
        </w:rPr>
        <w:br/>
      </w:r>
      <w:bookmarkStart w:id="328" w:name="FS000000542T02_02_2004_21_34_46C"/>
      <w:bookmarkEnd w:id="328"/>
      <w:r>
        <w:rPr>
          <w:rtl/>
        </w:rPr>
        <w:t>עסאם מח'ול (חד"ש-תע"ל):</w:t>
      </w:r>
    </w:p>
    <w:p w14:paraId="25B6E00A" w14:textId="77777777" w:rsidR="00000000" w:rsidRDefault="00162D07">
      <w:pPr>
        <w:pStyle w:val="a0"/>
        <w:rPr>
          <w:rtl/>
        </w:rPr>
      </w:pPr>
    </w:p>
    <w:p w14:paraId="73BDB952" w14:textId="77777777" w:rsidR="00000000" w:rsidRDefault="00162D07">
      <w:pPr>
        <w:pStyle w:val="a0"/>
        <w:rPr>
          <w:rFonts w:hint="cs"/>
          <w:rtl/>
        </w:rPr>
      </w:pPr>
      <w:r>
        <w:rPr>
          <w:rFonts w:hint="cs"/>
          <w:rtl/>
        </w:rPr>
        <w:t>לא, זה לא כולל נוצרים, אז עכשיו הנוצרים - - -</w:t>
      </w:r>
    </w:p>
    <w:p w14:paraId="507B68E3" w14:textId="77777777" w:rsidR="00000000" w:rsidRDefault="00162D07">
      <w:pPr>
        <w:pStyle w:val="af0"/>
        <w:rPr>
          <w:rFonts w:hint="cs"/>
          <w:rtl/>
        </w:rPr>
      </w:pPr>
      <w:r>
        <w:rPr>
          <w:rtl/>
        </w:rPr>
        <w:br/>
        <w:t>אופיר פינס-פז (העבודה-מימד):</w:t>
      </w:r>
    </w:p>
    <w:p w14:paraId="2973AE19" w14:textId="77777777" w:rsidR="00000000" w:rsidRDefault="00162D07">
      <w:pPr>
        <w:pStyle w:val="a0"/>
        <w:rPr>
          <w:rFonts w:hint="cs"/>
          <w:rtl/>
        </w:rPr>
      </w:pPr>
    </w:p>
    <w:p w14:paraId="55EAC28F" w14:textId="77777777" w:rsidR="00000000" w:rsidRDefault="00162D07">
      <w:pPr>
        <w:pStyle w:val="a0"/>
        <w:rPr>
          <w:rFonts w:hint="cs"/>
          <w:rtl/>
        </w:rPr>
      </w:pPr>
      <w:r>
        <w:rPr>
          <w:rFonts w:hint="cs"/>
          <w:rtl/>
        </w:rPr>
        <w:t xml:space="preserve">עכשיו זה שליש. </w:t>
      </w:r>
    </w:p>
    <w:p w14:paraId="2A36BABF" w14:textId="77777777" w:rsidR="00000000" w:rsidRDefault="00162D07">
      <w:pPr>
        <w:pStyle w:val="-"/>
        <w:rPr>
          <w:rtl/>
        </w:rPr>
      </w:pPr>
      <w:r>
        <w:rPr>
          <w:b w:val="0"/>
          <w:bCs w:val="0"/>
          <w:rtl/>
        </w:rPr>
        <w:br/>
      </w:r>
      <w:bookmarkStart w:id="329" w:name="FS000000542T02_02_2004_21_35_39C"/>
      <w:bookmarkEnd w:id="329"/>
      <w:r>
        <w:rPr>
          <w:rtl/>
        </w:rPr>
        <w:t>עסאם מח'ול (חד"ש-תע"ל):</w:t>
      </w:r>
    </w:p>
    <w:p w14:paraId="10A70037" w14:textId="77777777" w:rsidR="00000000" w:rsidRDefault="00162D07">
      <w:pPr>
        <w:pStyle w:val="a0"/>
        <w:rPr>
          <w:rFonts w:hint="cs"/>
          <w:rtl/>
        </w:rPr>
      </w:pPr>
    </w:p>
    <w:p w14:paraId="71BFF4C0" w14:textId="77777777" w:rsidR="00000000" w:rsidRDefault="00162D07">
      <w:pPr>
        <w:pStyle w:val="a0"/>
        <w:rPr>
          <w:rFonts w:hint="cs"/>
          <w:rtl/>
        </w:rPr>
      </w:pPr>
      <w:r>
        <w:rPr>
          <w:rFonts w:hint="cs"/>
          <w:rtl/>
        </w:rPr>
        <w:t>- - - תוסיף - אז הסכנה היא יותר גדולה. אני חושב שהבית הז</w:t>
      </w:r>
      <w:r>
        <w:rPr>
          <w:rFonts w:hint="cs"/>
          <w:rtl/>
        </w:rPr>
        <w:t xml:space="preserve">ה צריך להזדעק, לא אני. מי שיקרים לו ערכי הדמוקרטיה והאנושיות, וההומניות, צריך להזדעק ולשבור את קשר השתיקה, להפסיק לשמור על זכות השתיקה מול מתקפה גזענית, שהופכת להיות במרכז השיח הציבורי בישראל. </w:t>
      </w:r>
    </w:p>
    <w:p w14:paraId="6C1D617C" w14:textId="77777777" w:rsidR="00000000" w:rsidRDefault="00162D07">
      <w:pPr>
        <w:pStyle w:val="a0"/>
        <w:rPr>
          <w:rFonts w:hint="cs"/>
          <w:rtl/>
        </w:rPr>
      </w:pPr>
    </w:p>
    <w:p w14:paraId="3E31B614" w14:textId="77777777" w:rsidR="00000000" w:rsidRDefault="00162D07">
      <w:pPr>
        <w:pStyle w:val="a0"/>
        <w:rPr>
          <w:rFonts w:hint="cs"/>
          <w:rtl/>
        </w:rPr>
      </w:pPr>
      <w:r>
        <w:rPr>
          <w:rFonts w:hint="cs"/>
          <w:rtl/>
        </w:rPr>
        <w:t xml:space="preserve">עיתון "מעריב" זה לא רק עיתון שמדווח, זה עיתון שמעצב דעת קהל. </w:t>
      </w:r>
      <w:r>
        <w:rPr>
          <w:rFonts w:hint="cs"/>
          <w:rtl/>
        </w:rPr>
        <w:t xml:space="preserve">זה עיתון שיוצא אחרי ההכשר שקיבל משר האוצר, שהופיע לא מזמן בכנס הרצלייה, והופיע כאן לפני שבוע, וגונן על האזהרה שהוא נתן מהסכנה האיומה לישראל מזה שנולדים יותר ויותר ילדים מוסלמים. אני חושב שאם היה קם איזה שר בצרפת, או איזה עיתון היה יוצא בכותרת ראשית, שמספר </w:t>
      </w:r>
      <w:r>
        <w:rPr>
          <w:rFonts w:hint="cs"/>
          <w:rtl/>
        </w:rPr>
        <w:t>היהודים הגיע ל-5% מכלל האוכלוסייה - הייתם מזדעקים: אנטישמיות. הכותרת הזאת של "מעריב" היא כותרת אנטישמית, היא כותרת גזענית בעליל. הילדים המוסלמים אינם סכנה לשום דבר, לאף אחד. מי שמעמיד את הדברים כך, הוא גזען, הוא מנסה להכשיר חשיבה גזענית ושיח גזעני - - -</w:t>
      </w:r>
    </w:p>
    <w:p w14:paraId="1422E3A0" w14:textId="77777777" w:rsidR="00000000" w:rsidRDefault="00162D07">
      <w:pPr>
        <w:pStyle w:val="af0"/>
        <w:rPr>
          <w:rtl/>
        </w:rPr>
      </w:pPr>
      <w:r>
        <w:rPr>
          <w:rtl/>
        </w:rPr>
        <w:br/>
        <w:t>י</w:t>
      </w:r>
      <w:r>
        <w:rPr>
          <w:rtl/>
        </w:rPr>
        <w:t>חיאל חזן (הליכוד):</w:t>
      </w:r>
    </w:p>
    <w:p w14:paraId="19833A1C" w14:textId="77777777" w:rsidR="00000000" w:rsidRDefault="00162D07">
      <w:pPr>
        <w:pStyle w:val="a0"/>
        <w:rPr>
          <w:rtl/>
        </w:rPr>
      </w:pPr>
    </w:p>
    <w:p w14:paraId="5A58F480" w14:textId="77777777" w:rsidR="00000000" w:rsidRDefault="00162D07">
      <w:pPr>
        <w:pStyle w:val="a0"/>
        <w:rPr>
          <w:rFonts w:hint="cs"/>
          <w:rtl/>
        </w:rPr>
      </w:pPr>
      <w:r>
        <w:rPr>
          <w:rFonts w:hint="cs"/>
          <w:rtl/>
        </w:rPr>
        <w:t>מה עשו - - - המוסלמים בכפר-כנא? - - -</w:t>
      </w:r>
    </w:p>
    <w:p w14:paraId="21A8B269" w14:textId="77777777" w:rsidR="00000000" w:rsidRDefault="00162D07">
      <w:pPr>
        <w:pStyle w:val="-"/>
        <w:rPr>
          <w:rtl/>
        </w:rPr>
      </w:pPr>
      <w:r>
        <w:rPr>
          <w:rtl/>
        </w:rPr>
        <w:br/>
      </w:r>
      <w:bookmarkStart w:id="330" w:name="FS000000542T02_02_2004_21_40_38C"/>
      <w:bookmarkEnd w:id="330"/>
      <w:r>
        <w:rPr>
          <w:rtl/>
        </w:rPr>
        <w:t>עסאם מח'ול (חד"ש-תע"ל):</w:t>
      </w:r>
    </w:p>
    <w:p w14:paraId="5FD12CCD" w14:textId="77777777" w:rsidR="00000000" w:rsidRDefault="00162D07">
      <w:pPr>
        <w:pStyle w:val="a0"/>
        <w:rPr>
          <w:rtl/>
        </w:rPr>
      </w:pPr>
    </w:p>
    <w:p w14:paraId="76B09953" w14:textId="77777777" w:rsidR="00000000" w:rsidRDefault="00162D07">
      <w:pPr>
        <w:pStyle w:val="a0"/>
        <w:rPr>
          <w:rFonts w:hint="cs"/>
          <w:rtl/>
        </w:rPr>
      </w:pPr>
      <w:r>
        <w:rPr>
          <w:rFonts w:hint="cs"/>
          <w:rtl/>
        </w:rPr>
        <w:t>אז מה, מה מפחידים את הציבור בישראל? 16% מהאזרחים מוסלמים, 25% מהילדים מוסלמים, קצב הגידול 3.4%, כאשר קצב הילודה, הגידול, אצל האוכלוסייה היהודית הוא 1.4%. מה מבהיל אותם? יות</w:t>
      </w:r>
      <w:r>
        <w:rPr>
          <w:rFonts w:hint="cs"/>
          <w:rtl/>
        </w:rPr>
        <w:t>ר לידות, פחות פטירות. איזה אמירות. את זה אפשר לעצור בשתי דרכים: או בעצירת לידה בכוח, או בעידוד מיתת ילדים - ואני חושב ששתיהן בחירות איומות, פאשיסטיות, שאין להן מקום בחברה דמוקרטית, או בחברה שמתיימרת להיות דמוקרטית.</w:t>
      </w:r>
    </w:p>
    <w:p w14:paraId="6FF6F1B9" w14:textId="77777777" w:rsidR="00000000" w:rsidRDefault="00162D07">
      <w:pPr>
        <w:pStyle w:val="a0"/>
        <w:rPr>
          <w:rFonts w:hint="cs"/>
          <w:rtl/>
        </w:rPr>
      </w:pPr>
    </w:p>
    <w:p w14:paraId="6FA427B0" w14:textId="77777777" w:rsidR="00000000" w:rsidRDefault="00162D07">
      <w:pPr>
        <w:pStyle w:val="a0"/>
        <w:rPr>
          <w:rFonts w:hint="cs"/>
          <w:rtl/>
        </w:rPr>
      </w:pPr>
      <w:bookmarkStart w:id="331" w:name="FS000000542T02_02_2004_20_46_08"/>
      <w:bookmarkEnd w:id="331"/>
      <w:r>
        <w:rPr>
          <w:rFonts w:hint="cs"/>
          <w:rtl/>
        </w:rPr>
        <w:t>אני מציע לכולם להסתכל בראי, לעמוד ליד הכ</w:t>
      </w:r>
      <w:r>
        <w:rPr>
          <w:rFonts w:hint="cs"/>
          <w:rtl/>
        </w:rPr>
        <w:t>ותרת של "מעריב" ולחשוב לרגע לאן החברה הזאת מידרדרת בצל החשיבה הגזענית הזאת, בצל האווירה של אפליה על בסיס גזעני, בצל אווירה של אפליה, כאשר 45% מהתושבים הערבים במדינה חיים מתחת לקו העוני, כאשר 90% מהיישובים הערביים הם יישובים מוכי אבטלה; 50% מהנוער שאיננו לו</w:t>
      </w:r>
      <w:r>
        <w:rPr>
          <w:rFonts w:hint="cs"/>
          <w:rtl/>
        </w:rPr>
        <w:t xml:space="preserve">מד הוא נוער ערבי; 50% מהילדים שחיים מתחת לקו העוני בישראל הם ילדים ערבים, ששייכים ל-18% או 19% האוכלוסייה הערבית. </w:t>
      </w:r>
    </w:p>
    <w:p w14:paraId="079370EB" w14:textId="77777777" w:rsidR="00000000" w:rsidRDefault="00162D07">
      <w:pPr>
        <w:pStyle w:val="a0"/>
        <w:rPr>
          <w:rFonts w:hint="cs"/>
          <w:rtl/>
        </w:rPr>
      </w:pPr>
    </w:p>
    <w:p w14:paraId="3E5FA317" w14:textId="77777777" w:rsidR="00000000" w:rsidRDefault="00162D07">
      <w:pPr>
        <w:pStyle w:val="a0"/>
        <w:rPr>
          <w:rFonts w:hint="cs"/>
          <w:rtl/>
        </w:rPr>
      </w:pPr>
      <w:r>
        <w:rPr>
          <w:rFonts w:hint="cs"/>
          <w:rtl/>
        </w:rPr>
        <w:t>זו תעודת עניות לדמוקרטיה הישראלית, זו תעודת עניות למוסר של המדינה הזאת. תתעשתו עכשיו, לפני שיהיה מאוחר, כי הדרך מהתייחסות לילדים כאל איום לח</w:t>
      </w:r>
      <w:r>
        <w:rPr>
          <w:rFonts w:hint="cs"/>
          <w:rtl/>
        </w:rPr>
        <w:t xml:space="preserve">שיבה גזענית פאשיסטית, שתוצאותיה יכולות להיות איומות, היא דרך קצרה. </w:t>
      </w:r>
    </w:p>
    <w:p w14:paraId="76007A46" w14:textId="77777777" w:rsidR="00000000" w:rsidRDefault="00162D07">
      <w:pPr>
        <w:pStyle w:val="a0"/>
        <w:rPr>
          <w:rFonts w:hint="cs"/>
          <w:rtl/>
        </w:rPr>
      </w:pPr>
    </w:p>
    <w:p w14:paraId="0B5FD63B" w14:textId="77777777" w:rsidR="00000000" w:rsidRDefault="00162D07">
      <w:pPr>
        <w:pStyle w:val="af1"/>
        <w:rPr>
          <w:rtl/>
        </w:rPr>
      </w:pPr>
      <w:r>
        <w:rPr>
          <w:rtl/>
        </w:rPr>
        <w:t>היו"ר מיכאל נודלמן:</w:t>
      </w:r>
    </w:p>
    <w:p w14:paraId="76AA4037" w14:textId="77777777" w:rsidR="00000000" w:rsidRDefault="00162D07">
      <w:pPr>
        <w:pStyle w:val="a0"/>
        <w:rPr>
          <w:rtl/>
        </w:rPr>
      </w:pPr>
    </w:p>
    <w:p w14:paraId="7C6E7351" w14:textId="77777777" w:rsidR="00000000" w:rsidRDefault="00162D07">
      <w:pPr>
        <w:pStyle w:val="a0"/>
        <w:rPr>
          <w:rFonts w:hint="cs"/>
          <w:rtl/>
        </w:rPr>
      </w:pPr>
      <w:r>
        <w:rPr>
          <w:rFonts w:hint="cs"/>
          <w:rtl/>
        </w:rPr>
        <w:t xml:space="preserve">תודה רבה. </w:t>
      </w:r>
    </w:p>
    <w:p w14:paraId="344AD5A6" w14:textId="77777777" w:rsidR="00000000" w:rsidRDefault="00162D07">
      <w:pPr>
        <w:pStyle w:val="a0"/>
        <w:rPr>
          <w:rFonts w:hint="cs"/>
          <w:rtl/>
        </w:rPr>
      </w:pPr>
    </w:p>
    <w:p w14:paraId="35F31872" w14:textId="77777777" w:rsidR="00000000" w:rsidRDefault="00162D07">
      <w:pPr>
        <w:pStyle w:val="a0"/>
        <w:rPr>
          <w:rFonts w:hint="cs"/>
          <w:rtl/>
        </w:rPr>
      </w:pPr>
      <w:r>
        <w:rPr>
          <w:rFonts w:hint="cs"/>
          <w:rtl/>
        </w:rPr>
        <w:t>חברי הכנסת, אנחנו עוברים להצבעות. אין הסתייגות לשם החוק, וגם לסעיפים 1</w:t>
      </w:r>
      <w:r>
        <w:rPr>
          <w:rFonts w:hint="eastAsia"/>
          <w:rtl/>
        </w:rPr>
        <w:t>–</w:t>
      </w:r>
      <w:r>
        <w:rPr>
          <w:rFonts w:hint="cs"/>
          <w:rtl/>
        </w:rPr>
        <w:t xml:space="preserve">8 אין הסתייגויות. אנחנו עומדים להצביע כנוסח הוועדה. </w:t>
      </w:r>
    </w:p>
    <w:p w14:paraId="49FDB0C5" w14:textId="77777777" w:rsidR="00000000" w:rsidRDefault="00162D07">
      <w:pPr>
        <w:pStyle w:val="a0"/>
        <w:rPr>
          <w:rtl/>
        </w:rPr>
      </w:pPr>
    </w:p>
    <w:p w14:paraId="247349DD" w14:textId="77777777" w:rsidR="00000000" w:rsidRDefault="00162D07">
      <w:pPr>
        <w:pStyle w:val="ab"/>
      </w:pPr>
      <w:r>
        <w:rPr>
          <w:rFonts w:hint="cs"/>
          <w:rtl/>
        </w:rPr>
        <w:t xml:space="preserve">הצבעה מס' 30 </w:t>
      </w:r>
    </w:p>
    <w:p w14:paraId="75E56405" w14:textId="77777777" w:rsidR="00000000" w:rsidRDefault="00162D07">
      <w:pPr>
        <w:pStyle w:val="a0"/>
        <w:rPr>
          <w:rtl/>
        </w:rPr>
      </w:pPr>
    </w:p>
    <w:p w14:paraId="7C3B119E" w14:textId="77777777" w:rsidR="00000000" w:rsidRDefault="00162D07">
      <w:pPr>
        <w:pStyle w:val="ac"/>
        <w:bidi/>
        <w:rPr>
          <w:rFonts w:hint="cs"/>
          <w:rtl/>
        </w:rPr>
      </w:pPr>
      <w:r>
        <w:rPr>
          <w:rFonts w:hint="cs"/>
          <w:rtl/>
        </w:rPr>
        <w:t>בעד סעיפים 1</w:t>
      </w:r>
      <w:r>
        <w:rPr>
          <w:rFonts w:hint="eastAsia"/>
          <w:rtl/>
        </w:rPr>
        <w:t>–</w:t>
      </w:r>
      <w:r>
        <w:rPr>
          <w:rFonts w:hint="cs"/>
          <w:rtl/>
        </w:rPr>
        <w:t>8</w:t>
      </w:r>
      <w:r>
        <w:rPr>
          <w:rFonts w:hint="cs"/>
          <w:rtl/>
        </w:rPr>
        <w:t xml:space="preserve"> </w:t>
      </w:r>
      <w:r>
        <w:rPr>
          <w:rtl/>
        </w:rPr>
        <w:t>–</w:t>
      </w:r>
      <w:r>
        <w:rPr>
          <w:rFonts w:hint="cs"/>
          <w:rtl/>
        </w:rPr>
        <w:t xml:space="preserve">  11</w:t>
      </w:r>
    </w:p>
    <w:p w14:paraId="011FD9B5" w14:textId="77777777" w:rsidR="00000000" w:rsidRDefault="00162D07">
      <w:pPr>
        <w:pStyle w:val="ac"/>
        <w:bidi/>
        <w:rPr>
          <w:rFonts w:hint="cs"/>
          <w:rtl/>
        </w:rPr>
      </w:pPr>
      <w:r>
        <w:rPr>
          <w:rFonts w:hint="cs"/>
          <w:rtl/>
        </w:rPr>
        <w:t xml:space="preserve">נגד </w:t>
      </w:r>
      <w:r>
        <w:rPr>
          <w:rFonts w:hint="eastAsia"/>
          <w:rtl/>
        </w:rPr>
        <w:t>–</w:t>
      </w:r>
      <w:r>
        <w:rPr>
          <w:rFonts w:hint="cs"/>
          <w:rtl/>
        </w:rPr>
        <w:t xml:space="preserve">  אין</w:t>
      </w:r>
    </w:p>
    <w:p w14:paraId="3DEF993F" w14:textId="77777777" w:rsidR="00000000" w:rsidRDefault="00162D07">
      <w:pPr>
        <w:pStyle w:val="ac"/>
        <w:bidi/>
        <w:rPr>
          <w:rFonts w:hint="cs"/>
          <w:rtl/>
        </w:rPr>
      </w:pPr>
      <w:r>
        <w:rPr>
          <w:rFonts w:hint="cs"/>
          <w:rtl/>
        </w:rPr>
        <w:t xml:space="preserve">נמנעים </w:t>
      </w:r>
      <w:r>
        <w:rPr>
          <w:rtl/>
        </w:rPr>
        <w:t>–</w:t>
      </w:r>
      <w:r>
        <w:rPr>
          <w:rFonts w:hint="cs"/>
          <w:rtl/>
        </w:rPr>
        <w:t xml:space="preserve">  אין</w:t>
      </w:r>
    </w:p>
    <w:p w14:paraId="2BD6CAF9" w14:textId="77777777" w:rsidR="00000000" w:rsidRDefault="00162D07">
      <w:pPr>
        <w:pStyle w:val="ad"/>
        <w:bidi/>
        <w:rPr>
          <w:rFonts w:hint="cs"/>
          <w:rtl/>
        </w:rPr>
      </w:pPr>
      <w:r>
        <w:rPr>
          <w:rFonts w:hint="cs"/>
          <w:rtl/>
        </w:rPr>
        <w:t>סעיפים 1</w:t>
      </w:r>
      <w:r>
        <w:rPr>
          <w:rFonts w:hint="eastAsia"/>
          <w:rtl/>
        </w:rPr>
        <w:t>–</w:t>
      </w:r>
      <w:r>
        <w:rPr>
          <w:rFonts w:hint="cs"/>
          <w:rtl/>
        </w:rPr>
        <w:t xml:space="preserve">8 נתקבלו. </w:t>
      </w:r>
    </w:p>
    <w:p w14:paraId="6A358387" w14:textId="77777777" w:rsidR="00000000" w:rsidRDefault="00162D07">
      <w:pPr>
        <w:pStyle w:val="a0"/>
        <w:rPr>
          <w:rFonts w:hint="cs"/>
          <w:rtl/>
        </w:rPr>
      </w:pPr>
    </w:p>
    <w:p w14:paraId="2203C06A" w14:textId="77777777" w:rsidR="00000000" w:rsidRDefault="00162D07">
      <w:pPr>
        <w:pStyle w:val="af1"/>
        <w:rPr>
          <w:rtl/>
        </w:rPr>
      </w:pPr>
      <w:r>
        <w:rPr>
          <w:rtl/>
        </w:rPr>
        <w:t>היו"ר מיכאל נודלמן:</w:t>
      </w:r>
    </w:p>
    <w:p w14:paraId="04F96B58" w14:textId="77777777" w:rsidR="00000000" w:rsidRDefault="00162D07">
      <w:pPr>
        <w:pStyle w:val="a0"/>
        <w:rPr>
          <w:rtl/>
        </w:rPr>
      </w:pPr>
    </w:p>
    <w:p w14:paraId="6F97B15C" w14:textId="77777777" w:rsidR="00000000" w:rsidRDefault="00162D07">
      <w:pPr>
        <w:pStyle w:val="a0"/>
        <w:rPr>
          <w:rFonts w:hint="cs"/>
          <w:rtl/>
        </w:rPr>
      </w:pPr>
      <w:r>
        <w:rPr>
          <w:rFonts w:hint="cs"/>
          <w:rtl/>
        </w:rPr>
        <w:t>11 בעד, אין נגד, אין נמנעים, סעיפים 1</w:t>
      </w:r>
      <w:r>
        <w:rPr>
          <w:rFonts w:hint="eastAsia"/>
          <w:rtl/>
        </w:rPr>
        <w:t>–</w:t>
      </w:r>
      <w:r>
        <w:rPr>
          <w:rFonts w:hint="cs"/>
          <w:rtl/>
        </w:rPr>
        <w:t xml:space="preserve">8 התקבלו בקריאה שנייה, כהצעת הוועדה.  </w:t>
      </w:r>
    </w:p>
    <w:p w14:paraId="297BFE93" w14:textId="77777777" w:rsidR="00000000" w:rsidRDefault="00162D07">
      <w:pPr>
        <w:pStyle w:val="a0"/>
        <w:rPr>
          <w:rFonts w:hint="cs"/>
          <w:rtl/>
        </w:rPr>
      </w:pPr>
    </w:p>
    <w:p w14:paraId="14E21377" w14:textId="77777777" w:rsidR="00000000" w:rsidRDefault="00162D07">
      <w:pPr>
        <w:pStyle w:val="a0"/>
        <w:rPr>
          <w:rFonts w:hint="cs"/>
          <w:rtl/>
        </w:rPr>
      </w:pPr>
      <w:r>
        <w:rPr>
          <w:rFonts w:hint="cs"/>
          <w:rtl/>
        </w:rPr>
        <w:t xml:space="preserve">עכשיו אנחנו עוברים להסתייגות של חברי הכנסת מוחמד ברכה ועסאם מח'ול </w:t>
      </w:r>
      <w:r>
        <w:rPr>
          <w:rFonts w:hint="eastAsia"/>
          <w:rtl/>
        </w:rPr>
        <w:t>–</w:t>
      </w:r>
      <w:r>
        <w:rPr>
          <w:rFonts w:hint="cs"/>
          <w:rtl/>
        </w:rPr>
        <w:t xml:space="preserve"> הם אינם. יש הסתייגות לסעיף 11 </w:t>
      </w:r>
      <w:r>
        <w:rPr>
          <w:rFonts w:hint="eastAsia"/>
          <w:rtl/>
        </w:rPr>
        <w:t>–</w:t>
      </w:r>
      <w:r>
        <w:rPr>
          <w:rFonts w:hint="cs"/>
          <w:rtl/>
        </w:rPr>
        <w:t xml:space="preserve"> גם כ</w:t>
      </w:r>
      <w:r>
        <w:rPr>
          <w:rFonts w:hint="cs"/>
          <w:rtl/>
        </w:rPr>
        <w:t xml:space="preserve">ן איננו. לסעיפים אחרים אין הסתייגויות. </w:t>
      </w:r>
    </w:p>
    <w:p w14:paraId="40116956" w14:textId="77777777" w:rsidR="00000000" w:rsidRDefault="00162D07">
      <w:pPr>
        <w:pStyle w:val="a0"/>
        <w:rPr>
          <w:rFonts w:hint="cs"/>
          <w:rtl/>
        </w:rPr>
      </w:pPr>
    </w:p>
    <w:p w14:paraId="7702EF6A" w14:textId="77777777" w:rsidR="00000000" w:rsidRDefault="00162D07">
      <w:pPr>
        <w:pStyle w:val="a0"/>
        <w:rPr>
          <w:rFonts w:hint="cs"/>
          <w:rtl/>
        </w:rPr>
      </w:pPr>
      <w:r>
        <w:rPr>
          <w:rFonts w:hint="cs"/>
          <w:rtl/>
        </w:rPr>
        <w:t>אנחנו עוברים להצבעה בקריאה שנייה על הסעיפים 9</w:t>
      </w:r>
      <w:r>
        <w:rPr>
          <w:rFonts w:hint="eastAsia"/>
          <w:rtl/>
        </w:rPr>
        <w:t>–</w:t>
      </w:r>
      <w:r>
        <w:rPr>
          <w:rFonts w:hint="cs"/>
          <w:rtl/>
        </w:rPr>
        <w:t xml:space="preserve">24 כנוסח הוועדה.  </w:t>
      </w:r>
    </w:p>
    <w:p w14:paraId="46A7BA48" w14:textId="77777777" w:rsidR="00000000" w:rsidRDefault="00162D07">
      <w:pPr>
        <w:pStyle w:val="a0"/>
        <w:rPr>
          <w:rtl/>
        </w:rPr>
      </w:pPr>
    </w:p>
    <w:p w14:paraId="2BA230E7" w14:textId="77777777" w:rsidR="00000000" w:rsidRDefault="00162D07">
      <w:pPr>
        <w:pStyle w:val="a0"/>
        <w:rPr>
          <w:rtl/>
        </w:rPr>
      </w:pPr>
    </w:p>
    <w:p w14:paraId="083AD21B" w14:textId="77777777" w:rsidR="00000000" w:rsidRDefault="00162D07">
      <w:pPr>
        <w:pStyle w:val="ab"/>
      </w:pPr>
      <w:r>
        <w:rPr>
          <w:rFonts w:hint="cs"/>
          <w:rtl/>
        </w:rPr>
        <w:t>הצבעה מס' 31</w:t>
      </w:r>
    </w:p>
    <w:p w14:paraId="539B1486" w14:textId="77777777" w:rsidR="00000000" w:rsidRDefault="00162D07">
      <w:pPr>
        <w:pStyle w:val="ac"/>
        <w:bidi/>
        <w:rPr>
          <w:rtl/>
        </w:rPr>
      </w:pPr>
    </w:p>
    <w:p w14:paraId="7F6F33CA" w14:textId="77777777" w:rsidR="00000000" w:rsidRDefault="00162D07">
      <w:pPr>
        <w:pStyle w:val="ac"/>
        <w:bidi/>
        <w:rPr>
          <w:rFonts w:hint="cs"/>
          <w:rtl/>
        </w:rPr>
      </w:pPr>
      <w:r>
        <w:rPr>
          <w:rFonts w:hint="cs"/>
          <w:rtl/>
        </w:rPr>
        <w:t>בעד סעיפים 9</w:t>
      </w:r>
      <w:r>
        <w:rPr>
          <w:rFonts w:hint="eastAsia"/>
          <w:rtl/>
        </w:rPr>
        <w:t>–</w:t>
      </w:r>
      <w:r>
        <w:rPr>
          <w:rFonts w:hint="cs"/>
          <w:rtl/>
        </w:rPr>
        <w:t xml:space="preserve">24 </w:t>
      </w:r>
      <w:r>
        <w:rPr>
          <w:rtl/>
        </w:rPr>
        <w:t>–</w:t>
      </w:r>
      <w:r>
        <w:rPr>
          <w:rFonts w:hint="cs"/>
          <w:rtl/>
        </w:rPr>
        <w:t xml:space="preserve"> 12</w:t>
      </w:r>
    </w:p>
    <w:p w14:paraId="6822C7CA" w14:textId="77777777" w:rsidR="00000000" w:rsidRDefault="00162D07">
      <w:pPr>
        <w:pStyle w:val="ac"/>
        <w:bidi/>
        <w:ind w:left="2880" w:firstLine="720"/>
        <w:jc w:val="left"/>
        <w:rPr>
          <w:rFonts w:hint="cs"/>
          <w:rtl/>
        </w:rPr>
      </w:pPr>
      <w:r>
        <w:rPr>
          <w:rFonts w:hint="cs"/>
          <w:rtl/>
        </w:rPr>
        <w:t xml:space="preserve">נגד </w:t>
      </w:r>
      <w:r>
        <w:rPr>
          <w:rtl/>
        </w:rPr>
        <w:t>–</w:t>
      </w:r>
      <w:r>
        <w:rPr>
          <w:rFonts w:hint="cs"/>
          <w:rtl/>
        </w:rPr>
        <w:t xml:space="preserve"> אין</w:t>
      </w:r>
    </w:p>
    <w:p w14:paraId="19577085" w14:textId="77777777" w:rsidR="00000000" w:rsidRDefault="00162D07">
      <w:pPr>
        <w:pStyle w:val="ac"/>
        <w:bidi/>
        <w:ind w:left="2160" w:firstLine="720"/>
        <w:jc w:val="left"/>
        <w:rPr>
          <w:rFonts w:hint="cs"/>
          <w:rtl/>
        </w:rPr>
      </w:pPr>
      <w:r>
        <w:rPr>
          <w:rFonts w:hint="cs"/>
          <w:rtl/>
        </w:rPr>
        <w:t xml:space="preserve">          נמנעים </w:t>
      </w:r>
      <w:r>
        <w:rPr>
          <w:rtl/>
        </w:rPr>
        <w:t>–</w:t>
      </w:r>
      <w:r>
        <w:rPr>
          <w:rFonts w:hint="cs"/>
          <w:rtl/>
        </w:rPr>
        <w:t xml:space="preserve"> אין</w:t>
      </w:r>
    </w:p>
    <w:p w14:paraId="4A845384" w14:textId="77777777" w:rsidR="00000000" w:rsidRDefault="00162D07">
      <w:pPr>
        <w:pStyle w:val="ad"/>
        <w:bidi/>
        <w:rPr>
          <w:rFonts w:hint="cs"/>
          <w:rtl/>
        </w:rPr>
      </w:pPr>
      <w:r>
        <w:rPr>
          <w:rFonts w:hint="cs"/>
          <w:rtl/>
        </w:rPr>
        <w:t>סעיפים 9</w:t>
      </w:r>
      <w:r>
        <w:rPr>
          <w:rFonts w:hint="eastAsia"/>
          <w:rtl/>
        </w:rPr>
        <w:t>–</w:t>
      </w:r>
      <w:r>
        <w:rPr>
          <w:rFonts w:hint="cs"/>
          <w:rtl/>
        </w:rPr>
        <w:t xml:space="preserve">24 נתקבלו. </w:t>
      </w:r>
    </w:p>
    <w:p w14:paraId="5184C771" w14:textId="77777777" w:rsidR="00000000" w:rsidRDefault="00162D07">
      <w:pPr>
        <w:pStyle w:val="a0"/>
        <w:rPr>
          <w:rFonts w:hint="cs"/>
          <w:rtl/>
        </w:rPr>
      </w:pPr>
    </w:p>
    <w:p w14:paraId="6DE427BE" w14:textId="77777777" w:rsidR="00000000" w:rsidRDefault="00162D07">
      <w:pPr>
        <w:pStyle w:val="af1"/>
        <w:rPr>
          <w:rtl/>
        </w:rPr>
      </w:pPr>
      <w:r>
        <w:rPr>
          <w:rtl/>
        </w:rPr>
        <w:t>היו"ר מיכאל נודלמן:</w:t>
      </w:r>
    </w:p>
    <w:p w14:paraId="64D5A13A" w14:textId="77777777" w:rsidR="00000000" w:rsidRDefault="00162D07">
      <w:pPr>
        <w:pStyle w:val="a0"/>
        <w:rPr>
          <w:rtl/>
        </w:rPr>
      </w:pPr>
    </w:p>
    <w:p w14:paraId="72971BFD" w14:textId="77777777" w:rsidR="00000000" w:rsidRDefault="00162D07">
      <w:pPr>
        <w:pStyle w:val="a0"/>
        <w:rPr>
          <w:rFonts w:hint="cs"/>
          <w:rtl/>
        </w:rPr>
      </w:pPr>
      <w:r>
        <w:rPr>
          <w:rFonts w:hint="cs"/>
          <w:rtl/>
        </w:rPr>
        <w:t>בעד - 12, אין נגד, אין נמנעים. החוק ע</w:t>
      </w:r>
      <w:r>
        <w:rPr>
          <w:rFonts w:hint="cs"/>
          <w:rtl/>
        </w:rPr>
        <w:t xml:space="preserve">בר בקריאה שנייה, ועכשיו אנחנו עוברים לקריאה שלישית. </w:t>
      </w:r>
    </w:p>
    <w:p w14:paraId="2A19A4A9" w14:textId="77777777" w:rsidR="00000000" w:rsidRDefault="00162D07">
      <w:pPr>
        <w:pStyle w:val="a0"/>
        <w:ind w:firstLine="0"/>
        <w:rPr>
          <w:rFonts w:hint="cs"/>
          <w:rtl/>
        </w:rPr>
      </w:pPr>
    </w:p>
    <w:p w14:paraId="34CEA2AA" w14:textId="77777777" w:rsidR="00000000" w:rsidRDefault="00162D07">
      <w:pPr>
        <w:pStyle w:val="ab"/>
      </w:pPr>
      <w:r>
        <w:rPr>
          <w:rFonts w:hint="cs"/>
          <w:rtl/>
        </w:rPr>
        <w:t>הצבעה מס' 32</w:t>
      </w:r>
    </w:p>
    <w:p w14:paraId="7643213B" w14:textId="77777777" w:rsidR="00000000" w:rsidRDefault="00162D07">
      <w:pPr>
        <w:pStyle w:val="a0"/>
        <w:ind w:firstLine="0"/>
        <w:rPr>
          <w:rtl/>
        </w:rPr>
      </w:pPr>
    </w:p>
    <w:p w14:paraId="085ECD99" w14:textId="77777777" w:rsidR="00000000" w:rsidRDefault="00162D07">
      <w:pPr>
        <w:pStyle w:val="ac"/>
        <w:bidi/>
        <w:rPr>
          <w:rFonts w:hint="cs"/>
          <w:rtl/>
        </w:rPr>
      </w:pPr>
      <w:r>
        <w:rPr>
          <w:rFonts w:hint="cs"/>
          <w:rtl/>
        </w:rPr>
        <w:t xml:space="preserve">בעד החוק </w:t>
      </w:r>
      <w:r>
        <w:rPr>
          <w:rtl/>
        </w:rPr>
        <w:t>–</w:t>
      </w:r>
      <w:r>
        <w:rPr>
          <w:rFonts w:hint="cs"/>
          <w:rtl/>
        </w:rPr>
        <w:t xml:space="preserve"> 13</w:t>
      </w:r>
    </w:p>
    <w:p w14:paraId="38020F1E"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420AD601" w14:textId="77777777" w:rsidR="00000000" w:rsidRDefault="00162D07">
      <w:pPr>
        <w:pStyle w:val="ac"/>
        <w:bidi/>
        <w:rPr>
          <w:rFonts w:hint="cs"/>
          <w:rtl/>
        </w:rPr>
      </w:pPr>
      <w:r>
        <w:rPr>
          <w:rFonts w:hint="cs"/>
          <w:rtl/>
        </w:rPr>
        <w:t xml:space="preserve">נמנעים </w:t>
      </w:r>
      <w:r>
        <w:rPr>
          <w:rtl/>
        </w:rPr>
        <w:t>–</w:t>
      </w:r>
      <w:r>
        <w:rPr>
          <w:rFonts w:hint="cs"/>
          <w:rtl/>
        </w:rPr>
        <w:t xml:space="preserve"> אין</w:t>
      </w:r>
    </w:p>
    <w:p w14:paraId="34C0B19E" w14:textId="77777777" w:rsidR="00000000" w:rsidRDefault="00162D07">
      <w:pPr>
        <w:pStyle w:val="ad"/>
        <w:bidi/>
        <w:rPr>
          <w:rFonts w:hint="cs"/>
          <w:rtl/>
        </w:rPr>
      </w:pPr>
      <w:r>
        <w:rPr>
          <w:rFonts w:hint="cs"/>
          <w:rtl/>
        </w:rPr>
        <w:t xml:space="preserve">חוק השיפוט הצבאי (תיקון מס' 45), התשס"ד-2004, נתקבל. </w:t>
      </w:r>
    </w:p>
    <w:p w14:paraId="5F6AB84A" w14:textId="77777777" w:rsidR="00000000" w:rsidRDefault="00162D07">
      <w:pPr>
        <w:pStyle w:val="a0"/>
        <w:ind w:firstLine="0"/>
        <w:rPr>
          <w:rFonts w:hint="cs"/>
          <w:rtl/>
        </w:rPr>
      </w:pPr>
    </w:p>
    <w:p w14:paraId="1C2CCA13" w14:textId="77777777" w:rsidR="00000000" w:rsidRDefault="00162D07">
      <w:pPr>
        <w:pStyle w:val="af1"/>
        <w:rPr>
          <w:rtl/>
        </w:rPr>
      </w:pPr>
      <w:r>
        <w:rPr>
          <w:rtl/>
        </w:rPr>
        <w:t>היו"ר מיכאל נודלמן:</w:t>
      </w:r>
    </w:p>
    <w:p w14:paraId="7D50F08C" w14:textId="77777777" w:rsidR="00000000" w:rsidRDefault="00162D07">
      <w:pPr>
        <w:pStyle w:val="a0"/>
        <w:rPr>
          <w:rtl/>
        </w:rPr>
      </w:pPr>
    </w:p>
    <w:p w14:paraId="25292D29" w14:textId="77777777" w:rsidR="00000000" w:rsidRDefault="00162D07">
      <w:pPr>
        <w:pStyle w:val="a0"/>
        <w:rPr>
          <w:rFonts w:hint="cs"/>
          <w:rtl/>
        </w:rPr>
      </w:pPr>
      <w:r>
        <w:rPr>
          <w:rFonts w:hint="cs"/>
          <w:rtl/>
        </w:rPr>
        <w:t>בעד - 13, אין מתנגדים, אין נמנעים. אני קובע שחוק השיפוט הצבאי (תיקון מס' 45</w:t>
      </w:r>
      <w:r>
        <w:rPr>
          <w:rFonts w:hint="cs"/>
          <w:rtl/>
        </w:rPr>
        <w:t xml:space="preserve">), התשס"ד-2004, התקבל בקריאה שלישית. </w:t>
      </w:r>
    </w:p>
    <w:p w14:paraId="37B652F0" w14:textId="77777777" w:rsidR="00000000" w:rsidRDefault="00162D07">
      <w:pPr>
        <w:pStyle w:val="a0"/>
        <w:rPr>
          <w:rFonts w:hint="cs"/>
          <w:rtl/>
        </w:rPr>
      </w:pPr>
    </w:p>
    <w:p w14:paraId="6898A13E" w14:textId="77777777" w:rsidR="00000000" w:rsidRDefault="00162D07">
      <w:pPr>
        <w:pStyle w:val="a2"/>
        <w:rPr>
          <w:rFonts w:hint="cs"/>
          <w:rtl/>
        </w:rPr>
      </w:pPr>
    </w:p>
    <w:p w14:paraId="426EC27B" w14:textId="77777777" w:rsidR="00000000" w:rsidRDefault="00162D07">
      <w:pPr>
        <w:pStyle w:val="a0"/>
        <w:rPr>
          <w:rFonts w:hint="cs"/>
          <w:rtl/>
        </w:rPr>
      </w:pPr>
    </w:p>
    <w:p w14:paraId="2E27C54C" w14:textId="77777777" w:rsidR="00000000" w:rsidRDefault="00162D07">
      <w:pPr>
        <w:pStyle w:val="a2"/>
        <w:rPr>
          <w:rFonts w:hint="cs"/>
          <w:rtl/>
        </w:rPr>
      </w:pPr>
      <w:bookmarkStart w:id="332" w:name="CS21724FI0021724T02_02_2004_20_44_30"/>
      <w:bookmarkStart w:id="333" w:name="_Toc78878370"/>
      <w:bookmarkEnd w:id="332"/>
      <w:r>
        <w:rPr>
          <w:rtl/>
        </w:rPr>
        <w:t>הצעת חוק למניעת הטרדה מינית (תיקון), התשס"ד-2004</w:t>
      </w:r>
      <w:bookmarkEnd w:id="333"/>
      <w:r>
        <w:rPr>
          <w:rtl/>
        </w:rPr>
        <w:t xml:space="preserve"> </w:t>
      </w:r>
    </w:p>
    <w:p w14:paraId="46C8BB91" w14:textId="77777777" w:rsidR="00000000" w:rsidRDefault="00162D07">
      <w:pPr>
        <w:pStyle w:val="a0"/>
        <w:rPr>
          <w:rFonts w:hint="cs"/>
          <w:rtl/>
        </w:rPr>
      </w:pPr>
      <w:r>
        <w:rPr>
          <w:rtl/>
        </w:rPr>
        <w:t>[מס'</w:t>
      </w:r>
      <w:r>
        <w:rPr>
          <w:rFonts w:hint="cs"/>
          <w:rtl/>
        </w:rPr>
        <w:t xml:space="preserve"> כ/32</w:t>
      </w:r>
      <w:r>
        <w:rPr>
          <w:rtl/>
        </w:rPr>
        <w:t>; "דברי הכנסת", חוב'</w:t>
      </w:r>
      <w:r>
        <w:rPr>
          <w:rFonts w:hint="cs"/>
          <w:rtl/>
        </w:rPr>
        <w:t xml:space="preserve"> י"ד</w:t>
      </w:r>
      <w:r>
        <w:rPr>
          <w:rtl/>
        </w:rPr>
        <w:t xml:space="preserve">, עמ' </w:t>
      </w:r>
      <w:r>
        <w:rPr>
          <w:rFonts w:hint="cs"/>
          <w:rtl/>
        </w:rPr>
        <w:t>9240</w:t>
      </w:r>
      <w:r>
        <w:rPr>
          <w:rtl/>
        </w:rPr>
        <w:t>;  נספחות.]</w:t>
      </w:r>
    </w:p>
    <w:p w14:paraId="1DD0840B" w14:textId="77777777" w:rsidR="00000000" w:rsidRDefault="00162D07">
      <w:pPr>
        <w:pStyle w:val="-0"/>
        <w:rPr>
          <w:rFonts w:hint="cs"/>
          <w:rtl/>
        </w:rPr>
      </w:pPr>
      <w:r>
        <w:rPr>
          <w:rtl/>
        </w:rPr>
        <w:t>(קריאה שני</w:t>
      </w:r>
      <w:r>
        <w:rPr>
          <w:rFonts w:hint="cs"/>
          <w:rtl/>
        </w:rPr>
        <w:t>י</w:t>
      </w:r>
      <w:r>
        <w:rPr>
          <w:rtl/>
        </w:rPr>
        <w:t>ה וקריאה שלישית)</w:t>
      </w:r>
    </w:p>
    <w:p w14:paraId="63664FB8" w14:textId="77777777" w:rsidR="00000000" w:rsidRDefault="00162D07">
      <w:pPr>
        <w:pStyle w:val="-0"/>
        <w:rPr>
          <w:rFonts w:hint="cs"/>
          <w:rtl/>
        </w:rPr>
      </w:pPr>
    </w:p>
    <w:p w14:paraId="670D28BF" w14:textId="77777777" w:rsidR="00000000" w:rsidRDefault="00162D07">
      <w:pPr>
        <w:pStyle w:val="af1"/>
        <w:rPr>
          <w:rtl/>
        </w:rPr>
      </w:pPr>
      <w:r>
        <w:rPr>
          <w:rtl/>
        </w:rPr>
        <w:t>היו"ר מיכאל נודלמן:</w:t>
      </w:r>
    </w:p>
    <w:p w14:paraId="7EE11E98" w14:textId="77777777" w:rsidR="00000000" w:rsidRDefault="00162D07">
      <w:pPr>
        <w:pStyle w:val="a0"/>
        <w:rPr>
          <w:rtl/>
        </w:rPr>
      </w:pPr>
    </w:p>
    <w:p w14:paraId="1D5FAD0D" w14:textId="77777777" w:rsidR="00000000" w:rsidRDefault="00162D07">
      <w:pPr>
        <w:pStyle w:val="a0"/>
        <w:rPr>
          <w:rFonts w:hint="cs"/>
          <w:rtl/>
        </w:rPr>
      </w:pPr>
      <w:r>
        <w:rPr>
          <w:rFonts w:hint="cs"/>
          <w:rtl/>
        </w:rPr>
        <w:t>אנחנו עוברים להצעת חוק למניעת הטרדה מינית (תיקון), התשס"ד-20</w:t>
      </w:r>
      <w:r>
        <w:rPr>
          <w:rFonts w:hint="cs"/>
          <w:rtl/>
        </w:rPr>
        <w:t xml:space="preserve">04. בבקשה, יושבת-ראש הוועדה לקידום מעמד האשה, חברת הכנסת גילה גמליאל. </w:t>
      </w:r>
    </w:p>
    <w:p w14:paraId="7A7E7AB3" w14:textId="77777777" w:rsidR="00000000" w:rsidRDefault="00162D07">
      <w:pPr>
        <w:pStyle w:val="a0"/>
        <w:rPr>
          <w:rFonts w:hint="cs"/>
          <w:rtl/>
        </w:rPr>
      </w:pPr>
    </w:p>
    <w:p w14:paraId="613620F5" w14:textId="77777777" w:rsidR="00000000" w:rsidRDefault="00162D07">
      <w:pPr>
        <w:pStyle w:val="a"/>
        <w:rPr>
          <w:rtl/>
        </w:rPr>
      </w:pPr>
      <w:bookmarkStart w:id="334" w:name="FS000001025T02_02_2004_21_24_07"/>
      <w:bookmarkStart w:id="335" w:name="_Toc78878371"/>
      <w:bookmarkEnd w:id="334"/>
      <w:r>
        <w:rPr>
          <w:rFonts w:hint="eastAsia"/>
          <w:rtl/>
        </w:rPr>
        <w:t>גילה</w:t>
      </w:r>
      <w:r>
        <w:rPr>
          <w:rtl/>
        </w:rPr>
        <w:t xml:space="preserve"> גמליאל (יו"ר הוועדה לקידום מעמד האשה):</w:t>
      </w:r>
      <w:bookmarkEnd w:id="335"/>
    </w:p>
    <w:p w14:paraId="749B41A0" w14:textId="77777777" w:rsidR="00000000" w:rsidRDefault="00162D07">
      <w:pPr>
        <w:pStyle w:val="a0"/>
        <w:rPr>
          <w:rFonts w:hint="cs"/>
          <w:rtl/>
        </w:rPr>
      </w:pPr>
    </w:p>
    <w:p w14:paraId="0331832D" w14:textId="77777777" w:rsidR="00000000" w:rsidRDefault="00162D07">
      <w:pPr>
        <w:pStyle w:val="a0"/>
        <w:rPr>
          <w:rFonts w:hint="cs"/>
          <w:rtl/>
        </w:rPr>
      </w:pPr>
      <w:r>
        <w:rPr>
          <w:rFonts w:hint="cs"/>
          <w:rtl/>
        </w:rPr>
        <w:t xml:space="preserve">אדוני היושב-ראש, כבוד השר, חברות וחברי הכנסת, חג שמח לכל האוכלוסייה הדרוזית והמוסלמית שחוגגת היום. </w:t>
      </w:r>
    </w:p>
    <w:p w14:paraId="1D820621" w14:textId="77777777" w:rsidR="00000000" w:rsidRDefault="00162D07">
      <w:pPr>
        <w:pStyle w:val="a0"/>
        <w:rPr>
          <w:rFonts w:hint="cs"/>
          <w:rtl/>
        </w:rPr>
      </w:pPr>
    </w:p>
    <w:p w14:paraId="2031DCFC" w14:textId="77777777" w:rsidR="00000000" w:rsidRDefault="00162D07">
      <w:pPr>
        <w:pStyle w:val="a0"/>
        <w:rPr>
          <w:rFonts w:hint="cs"/>
          <w:rtl/>
        </w:rPr>
      </w:pPr>
      <w:r>
        <w:rPr>
          <w:rFonts w:hint="cs"/>
          <w:rtl/>
        </w:rPr>
        <w:t xml:space="preserve">אני מתכבדת להביא לקריאה שנייה ולקריאה </w:t>
      </w:r>
      <w:r>
        <w:rPr>
          <w:rFonts w:hint="cs"/>
          <w:rtl/>
        </w:rPr>
        <w:t xml:space="preserve">שלישית את הצעת החוק למניעת הטרדה מינית (תיקון), התשס"ד-2004, מטעם הוועדה לקידום מעמד האשה של הכנסת. </w:t>
      </w:r>
    </w:p>
    <w:p w14:paraId="33F7747B" w14:textId="77777777" w:rsidR="00000000" w:rsidRDefault="00162D07">
      <w:pPr>
        <w:pStyle w:val="a0"/>
        <w:rPr>
          <w:rFonts w:hint="cs"/>
          <w:rtl/>
        </w:rPr>
      </w:pPr>
    </w:p>
    <w:p w14:paraId="373C70B8" w14:textId="77777777" w:rsidR="00000000" w:rsidRDefault="00162D07">
      <w:pPr>
        <w:pStyle w:val="a0"/>
        <w:rPr>
          <w:rFonts w:hint="cs"/>
          <w:rtl/>
        </w:rPr>
      </w:pPr>
      <w:r>
        <w:rPr>
          <w:rFonts w:hint="cs"/>
          <w:rtl/>
        </w:rPr>
        <w:t>הצעת חוק זו הוגשה על-ידי חברת הכנסת אתי לבני, חברת הכנסת מלי פולישוק-בלוך וחבר הכנסת רשף חן, והיא נובעת מהרצון לתקן את העיוות שיש בהגנה הקיימת לבנות ולבני</w:t>
      </w:r>
      <w:r>
        <w:rPr>
          <w:rFonts w:hint="cs"/>
          <w:rtl/>
        </w:rPr>
        <w:t xml:space="preserve"> השירות הלאומי מפני הטרדה מינית. </w:t>
      </w:r>
    </w:p>
    <w:p w14:paraId="24BD1B1C" w14:textId="77777777" w:rsidR="00000000" w:rsidRDefault="00162D07">
      <w:pPr>
        <w:pStyle w:val="a0"/>
        <w:rPr>
          <w:rFonts w:hint="cs"/>
          <w:rtl/>
        </w:rPr>
      </w:pPr>
    </w:p>
    <w:p w14:paraId="05C5D9F7" w14:textId="77777777" w:rsidR="00000000" w:rsidRDefault="00162D07">
      <w:pPr>
        <w:pStyle w:val="a0"/>
        <w:rPr>
          <w:rFonts w:hint="cs"/>
          <w:rtl/>
        </w:rPr>
      </w:pPr>
      <w:r>
        <w:rPr>
          <w:rFonts w:hint="cs"/>
          <w:rtl/>
        </w:rPr>
        <w:t>החוק למניעת הטרדה מינית מונה רשימת מעשים שהם הטרדה מינית, ובהם הצעות חוזרות בעלות אופי מיני והתייחסויות חוזרות המופנות לאדם ומתמקדות במיניותו. בה בעת נדרש אדם להראות למטריד כי אינו מעוניין בהצעות או בהתייחסויות המופנות אל</w:t>
      </w:r>
      <w:r>
        <w:rPr>
          <w:rFonts w:hint="cs"/>
          <w:rtl/>
        </w:rPr>
        <w:t xml:space="preserve">יו. החוק ממשיך וקובע רשימת מקרים שבהם אין אדם נדרש להראות כי אינו מעוניין בהצעות או בהתייחסויות האמורות. ברשימה זו מוגנים, בין היתר, עובדים, קטינים וחסרי ישע, וכן מטופלים בטיפול רפואי או נפשי, כאשר ההצעות או ההתייחסויות נעשות תוך ניצול יחסי המרות או התלות </w:t>
      </w:r>
      <w:r>
        <w:rPr>
          <w:rFonts w:hint="cs"/>
          <w:rtl/>
        </w:rPr>
        <w:t xml:space="preserve">שמתקיימים עמם. אותה הוראה חלה גם לגבי מי שנמצא בשירות בכוחות הביטחון, כמו למשל חיילים, שוטרים וסוהרים. כפועל יוצא מכך, ההגנה המוקנית לחיילי צה"ל, שלפיה הם אינם נדרשים להראות שאינם מעוניינים בהצעות או בהתייחסויות, אינה מוקנית למשרתים בשירות הלאומי. </w:t>
      </w:r>
    </w:p>
    <w:p w14:paraId="12479593" w14:textId="77777777" w:rsidR="00000000" w:rsidRDefault="00162D07">
      <w:pPr>
        <w:pStyle w:val="a0"/>
        <w:rPr>
          <w:rFonts w:hint="cs"/>
          <w:rtl/>
        </w:rPr>
      </w:pPr>
    </w:p>
    <w:p w14:paraId="5F41EEC2" w14:textId="77777777" w:rsidR="00000000" w:rsidRDefault="00162D07">
      <w:pPr>
        <w:pStyle w:val="a0"/>
        <w:rPr>
          <w:rFonts w:hint="cs"/>
          <w:rtl/>
        </w:rPr>
      </w:pPr>
      <w:r>
        <w:rPr>
          <w:rFonts w:hint="cs"/>
          <w:rtl/>
        </w:rPr>
        <w:t xml:space="preserve">מטרתה </w:t>
      </w:r>
      <w:r>
        <w:rPr>
          <w:rFonts w:hint="cs"/>
          <w:rtl/>
        </w:rPr>
        <w:t xml:space="preserve">של הצעת החוק היא להשוות את מעמדם של המשרתים בשירות הלאומי למעמדם של המשרתים האחרים בכוחות הביטחון, שכן גם במסגרת השירות הלאומי נוצרים יחסי מרות המצדיקים את קיומה של אותה הגנה. </w:t>
      </w:r>
    </w:p>
    <w:p w14:paraId="7F7177D1" w14:textId="77777777" w:rsidR="00000000" w:rsidRDefault="00162D07">
      <w:pPr>
        <w:pStyle w:val="a0"/>
        <w:rPr>
          <w:rFonts w:hint="cs"/>
          <w:rtl/>
        </w:rPr>
      </w:pPr>
    </w:p>
    <w:p w14:paraId="3F0E89FB" w14:textId="77777777" w:rsidR="00000000" w:rsidRDefault="00162D07">
      <w:pPr>
        <w:pStyle w:val="a0"/>
        <w:rPr>
          <w:rFonts w:hint="cs"/>
          <w:rtl/>
        </w:rPr>
      </w:pPr>
      <w:r>
        <w:rPr>
          <w:rFonts w:hint="cs"/>
          <w:rtl/>
        </w:rPr>
        <w:t xml:space="preserve">הצעת החוק מוגשת לקריאה שנייה ולקריאה שלישית ללא הסתייגויות. </w:t>
      </w:r>
    </w:p>
    <w:p w14:paraId="2BD0422B" w14:textId="77777777" w:rsidR="00000000" w:rsidRDefault="00162D07">
      <w:pPr>
        <w:pStyle w:val="a0"/>
        <w:rPr>
          <w:rFonts w:hint="cs"/>
          <w:rtl/>
        </w:rPr>
      </w:pPr>
    </w:p>
    <w:p w14:paraId="6F87393F" w14:textId="77777777" w:rsidR="00000000" w:rsidRDefault="00162D07">
      <w:pPr>
        <w:pStyle w:val="a0"/>
        <w:rPr>
          <w:rFonts w:hint="cs"/>
          <w:rtl/>
        </w:rPr>
      </w:pPr>
      <w:r>
        <w:rPr>
          <w:rFonts w:hint="cs"/>
          <w:rtl/>
        </w:rPr>
        <w:t xml:space="preserve">אני רוצה להודות </w:t>
      </w:r>
      <w:r>
        <w:rPr>
          <w:rFonts w:hint="cs"/>
          <w:rtl/>
        </w:rPr>
        <w:t xml:space="preserve">לחברת הכנסת אתי לבני, לחברת הכנסת מלי פולישוק-בלוך ולחבר הכנסת רשף חן על עצם העלאת הנושא. </w:t>
      </w:r>
    </w:p>
    <w:p w14:paraId="31AC069F" w14:textId="77777777" w:rsidR="00000000" w:rsidRDefault="00162D07">
      <w:pPr>
        <w:pStyle w:val="a0"/>
        <w:rPr>
          <w:rFonts w:hint="cs"/>
          <w:rtl/>
        </w:rPr>
      </w:pPr>
    </w:p>
    <w:p w14:paraId="2F86C86C" w14:textId="77777777" w:rsidR="00000000" w:rsidRDefault="00162D07">
      <w:pPr>
        <w:pStyle w:val="a0"/>
        <w:rPr>
          <w:rFonts w:hint="cs"/>
          <w:rtl/>
        </w:rPr>
      </w:pPr>
      <w:r>
        <w:rPr>
          <w:rFonts w:hint="cs"/>
          <w:rtl/>
        </w:rPr>
        <w:t>אני רוצה להודות ליועצת המשפטית של הוועדה לקידום מעמד האשה, הלית מגידו, שעזרה לקדם את החוק, וגם לעורכת-הדין ענת אסיף ולעורך-הדין דן אורנשטיין ממשרד המשפטים ולעורכת-ה</w:t>
      </w:r>
      <w:r>
        <w:rPr>
          <w:rFonts w:hint="cs"/>
          <w:rtl/>
        </w:rPr>
        <w:t xml:space="preserve">דין נעה וגנר ממשרד התעשייה, המסחר והתעסוקה. אני רוצה להודות לחברות ולחברי הוועדה לקידום מעמד האשה על כך שקידמנו את הנושא בצורה היעילה והמהירה ביותר. </w:t>
      </w:r>
    </w:p>
    <w:p w14:paraId="60C395B9" w14:textId="77777777" w:rsidR="00000000" w:rsidRDefault="00162D07">
      <w:pPr>
        <w:pStyle w:val="a0"/>
        <w:rPr>
          <w:rFonts w:hint="cs"/>
          <w:rtl/>
        </w:rPr>
      </w:pPr>
    </w:p>
    <w:p w14:paraId="4A53C6C7" w14:textId="77777777" w:rsidR="00000000" w:rsidRDefault="00162D07">
      <w:pPr>
        <w:pStyle w:val="a0"/>
        <w:rPr>
          <w:rFonts w:hint="cs"/>
          <w:rtl/>
        </w:rPr>
      </w:pPr>
      <w:r>
        <w:rPr>
          <w:rFonts w:hint="cs"/>
          <w:rtl/>
        </w:rPr>
        <w:t>אני רוצה להודות לכל החברים והחברות מכל סיעות הבית על כך שלא מצאו לנכון להגיש הסתייגות להצעת חוק זו, ומבקש</w:t>
      </w:r>
      <w:r>
        <w:rPr>
          <w:rFonts w:hint="cs"/>
          <w:rtl/>
        </w:rPr>
        <w:t xml:space="preserve">ת מכולם לתמוך בה. תודה רבה. </w:t>
      </w:r>
    </w:p>
    <w:p w14:paraId="0AFDA1B4" w14:textId="77777777" w:rsidR="00000000" w:rsidRDefault="00162D07">
      <w:pPr>
        <w:pStyle w:val="a0"/>
        <w:rPr>
          <w:rFonts w:hint="cs"/>
          <w:rtl/>
        </w:rPr>
      </w:pPr>
    </w:p>
    <w:p w14:paraId="3F312EF6" w14:textId="77777777" w:rsidR="00000000" w:rsidRDefault="00162D07">
      <w:pPr>
        <w:pStyle w:val="af1"/>
        <w:rPr>
          <w:rtl/>
        </w:rPr>
      </w:pPr>
      <w:r>
        <w:rPr>
          <w:rFonts w:hint="eastAsia"/>
          <w:rtl/>
        </w:rPr>
        <w:t>היו</w:t>
      </w:r>
      <w:r>
        <w:rPr>
          <w:rtl/>
        </w:rPr>
        <w:t>"ר מיכאל נודלמן:</w:t>
      </w:r>
    </w:p>
    <w:p w14:paraId="5CE37286" w14:textId="77777777" w:rsidR="00000000" w:rsidRDefault="00162D07">
      <w:pPr>
        <w:pStyle w:val="a0"/>
        <w:rPr>
          <w:rFonts w:hint="cs"/>
          <w:rtl/>
        </w:rPr>
      </w:pPr>
    </w:p>
    <w:p w14:paraId="1CAD72BF" w14:textId="77777777" w:rsidR="00000000" w:rsidRDefault="00162D07">
      <w:pPr>
        <w:pStyle w:val="a0"/>
        <w:rPr>
          <w:rFonts w:hint="cs"/>
          <w:rtl/>
        </w:rPr>
      </w:pPr>
      <w:r>
        <w:rPr>
          <w:rFonts w:hint="cs"/>
          <w:rtl/>
        </w:rPr>
        <w:t xml:space="preserve">תודה רבה. </w:t>
      </w:r>
    </w:p>
    <w:p w14:paraId="4517CAB9" w14:textId="77777777" w:rsidR="00000000" w:rsidRDefault="00162D07">
      <w:pPr>
        <w:pStyle w:val="a0"/>
        <w:rPr>
          <w:rFonts w:hint="cs"/>
          <w:rtl/>
        </w:rPr>
      </w:pPr>
    </w:p>
    <w:p w14:paraId="3CC90408" w14:textId="77777777" w:rsidR="00000000" w:rsidRDefault="00162D07">
      <w:pPr>
        <w:pStyle w:val="a0"/>
        <w:rPr>
          <w:rFonts w:hint="cs"/>
          <w:rtl/>
        </w:rPr>
      </w:pPr>
      <w:r>
        <w:rPr>
          <w:rFonts w:hint="cs"/>
          <w:rtl/>
        </w:rPr>
        <w:t xml:space="preserve">חברי הכנסת, אנחנו עוברים להצבעה בקריאה שנייה על הצעת חוק למניעת הטרדה מינית (תיקון), התשס"ד-2004. אין הסתייגויות </w:t>
      </w:r>
      <w:r>
        <w:rPr>
          <w:rFonts w:hint="eastAsia"/>
          <w:rtl/>
        </w:rPr>
        <w:t>–</w:t>
      </w:r>
      <w:r>
        <w:rPr>
          <w:rFonts w:hint="cs"/>
          <w:rtl/>
        </w:rPr>
        <w:t xml:space="preserve"> אנחנו מצביעים על שם החוק ועל החוק. מי בעד? מי נגד? מי נמנע? </w:t>
      </w:r>
    </w:p>
    <w:p w14:paraId="06AC852B" w14:textId="77777777" w:rsidR="00000000" w:rsidRDefault="00162D07">
      <w:pPr>
        <w:pStyle w:val="a0"/>
        <w:rPr>
          <w:rFonts w:hint="cs"/>
          <w:rtl/>
        </w:rPr>
      </w:pPr>
    </w:p>
    <w:p w14:paraId="237D896E" w14:textId="77777777" w:rsidR="00000000" w:rsidRDefault="00162D07">
      <w:pPr>
        <w:pStyle w:val="ab"/>
      </w:pPr>
      <w:bookmarkStart w:id="336" w:name="FS000001025T02_02_2004_20_44_45"/>
      <w:bookmarkEnd w:id="336"/>
      <w:r>
        <w:rPr>
          <w:rFonts w:hint="cs"/>
          <w:rtl/>
        </w:rPr>
        <w:t>הצבעה מס' 33</w:t>
      </w:r>
    </w:p>
    <w:p w14:paraId="220E0D64" w14:textId="77777777" w:rsidR="00000000" w:rsidRDefault="00162D07">
      <w:pPr>
        <w:pStyle w:val="a0"/>
        <w:rPr>
          <w:rtl/>
        </w:rPr>
      </w:pPr>
    </w:p>
    <w:p w14:paraId="1024734C" w14:textId="77777777" w:rsidR="00000000" w:rsidRDefault="00162D07">
      <w:pPr>
        <w:pStyle w:val="ac"/>
        <w:bidi/>
        <w:rPr>
          <w:rFonts w:hint="cs"/>
          <w:rtl/>
        </w:rPr>
      </w:pPr>
      <w:r>
        <w:rPr>
          <w:rFonts w:hint="cs"/>
          <w:rtl/>
        </w:rPr>
        <w:t>בע</w:t>
      </w:r>
      <w:r>
        <w:rPr>
          <w:rFonts w:hint="cs"/>
          <w:rtl/>
        </w:rPr>
        <w:t xml:space="preserve">ד סעיף 1  </w:t>
      </w:r>
      <w:r>
        <w:rPr>
          <w:rtl/>
        </w:rPr>
        <w:t>–</w:t>
      </w:r>
      <w:r>
        <w:rPr>
          <w:rFonts w:hint="cs"/>
          <w:rtl/>
        </w:rPr>
        <w:t xml:space="preserve"> 10</w:t>
      </w:r>
    </w:p>
    <w:p w14:paraId="6167E667"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69FED54E" w14:textId="77777777" w:rsidR="00000000" w:rsidRDefault="00162D07">
      <w:pPr>
        <w:pStyle w:val="ac"/>
        <w:bidi/>
        <w:rPr>
          <w:rFonts w:hint="cs"/>
          <w:rtl/>
        </w:rPr>
      </w:pPr>
      <w:r>
        <w:rPr>
          <w:rFonts w:hint="cs"/>
          <w:rtl/>
        </w:rPr>
        <w:t xml:space="preserve">נמנעים </w:t>
      </w:r>
      <w:r>
        <w:rPr>
          <w:rtl/>
        </w:rPr>
        <w:t>–</w:t>
      </w:r>
      <w:r>
        <w:rPr>
          <w:rFonts w:hint="cs"/>
          <w:rtl/>
        </w:rPr>
        <w:t xml:space="preserve"> 1</w:t>
      </w:r>
    </w:p>
    <w:p w14:paraId="704A1402" w14:textId="77777777" w:rsidR="00000000" w:rsidRDefault="00162D07">
      <w:pPr>
        <w:pStyle w:val="ad"/>
        <w:bidi/>
        <w:rPr>
          <w:rFonts w:hint="cs"/>
          <w:rtl/>
        </w:rPr>
      </w:pPr>
      <w:r>
        <w:rPr>
          <w:rFonts w:hint="cs"/>
          <w:rtl/>
        </w:rPr>
        <w:t xml:space="preserve">סעיף 1 נתקבל. </w:t>
      </w:r>
    </w:p>
    <w:p w14:paraId="64EE8889" w14:textId="77777777" w:rsidR="00000000" w:rsidRDefault="00162D07">
      <w:pPr>
        <w:pStyle w:val="a0"/>
        <w:rPr>
          <w:rFonts w:hint="cs"/>
          <w:rtl/>
        </w:rPr>
      </w:pPr>
    </w:p>
    <w:p w14:paraId="2DF8DAB2" w14:textId="77777777" w:rsidR="00000000" w:rsidRDefault="00162D07">
      <w:pPr>
        <w:pStyle w:val="af1"/>
        <w:rPr>
          <w:rtl/>
        </w:rPr>
      </w:pPr>
      <w:r>
        <w:rPr>
          <w:rtl/>
        </w:rPr>
        <w:t>היו"ר מיכאל נודלמן:</w:t>
      </w:r>
    </w:p>
    <w:p w14:paraId="3EEA99DC" w14:textId="77777777" w:rsidR="00000000" w:rsidRDefault="00162D07">
      <w:pPr>
        <w:pStyle w:val="a0"/>
        <w:rPr>
          <w:rtl/>
        </w:rPr>
      </w:pPr>
    </w:p>
    <w:p w14:paraId="491D536E" w14:textId="77777777" w:rsidR="00000000" w:rsidRDefault="00162D07">
      <w:pPr>
        <w:pStyle w:val="a0"/>
        <w:rPr>
          <w:rFonts w:hint="cs"/>
          <w:rtl/>
        </w:rPr>
      </w:pPr>
      <w:r>
        <w:rPr>
          <w:rFonts w:hint="cs"/>
          <w:rtl/>
        </w:rPr>
        <w:t xml:space="preserve">בעד - 10, אין מתנגדים, נמנע אחד. אני קובע שהצעת החוק נתקבלה בקריאה שנייה. </w:t>
      </w:r>
    </w:p>
    <w:p w14:paraId="051679E2" w14:textId="77777777" w:rsidR="00000000" w:rsidRDefault="00162D07">
      <w:pPr>
        <w:pStyle w:val="a0"/>
        <w:rPr>
          <w:rFonts w:hint="cs"/>
          <w:rtl/>
        </w:rPr>
      </w:pPr>
    </w:p>
    <w:p w14:paraId="4A4E7B30" w14:textId="77777777" w:rsidR="00000000" w:rsidRDefault="00162D07">
      <w:pPr>
        <w:pStyle w:val="a0"/>
        <w:rPr>
          <w:rFonts w:hint="cs"/>
          <w:rtl/>
        </w:rPr>
      </w:pPr>
      <w:r>
        <w:rPr>
          <w:rFonts w:hint="cs"/>
          <w:rtl/>
        </w:rPr>
        <w:t xml:space="preserve">אנחנו עוברים להצבעה בקריאה שלישית. </w:t>
      </w:r>
    </w:p>
    <w:p w14:paraId="3FD8C118" w14:textId="77777777" w:rsidR="00000000" w:rsidRDefault="00162D07">
      <w:pPr>
        <w:pStyle w:val="a0"/>
        <w:rPr>
          <w:rtl/>
        </w:rPr>
      </w:pPr>
    </w:p>
    <w:p w14:paraId="79749BB1" w14:textId="77777777" w:rsidR="00000000" w:rsidRDefault="00162D07">
      <w:pPr>
        <w:pStyle w:val="a0"/>
        <w:rPr>
          <w:rFonts w:hint="cs"/>
          <w:rtl/>
        </w:rPr>
      </w:pPr>
    </w:p>
    <w:p w14:paraId="0985DDAD" w14:textId="77777777" w:rsidR="00000000" w:rsidRDefault="00162D07">
      <w:pPr>
        <w:pStyle w:val="ab"/>
      </w:pPr>
      <w:r>
        <w:rPr>
          <w:rFonts w:hint="cs"/>
          <w:rtl/>
        </w:rPr>
        <w:t>הצבעה מס' 34</w:t>
      </w:r>
    </w:p>
    <w:p w14:paraId="6F95D970" w14:textId="77777777" w:rsidR="00000000" w:rsidRDefault="00162D07">
      <w:pPr>
        <w:pStyle w:val="a0"/>
        <w:rPr>
          <w:rtl/>
        </w:rPr>
      </w:pPr>
    </w:p>
    <w:p w14:paraId="62C3823D" w14:textId="77777777" w:rsidR="00000000" w:rsidRDefault="00162D07">
      <w:pPr>
        <w:pStyle w:val="ac"/>
        <w:bidi/>
        <w:rPr>
          <w:rFonts w:hint="cs"/>
          <w:rtl/>
        </w:rPr>
      </w:pPr>
      <w:r>
        <w:rPr>
          <w:rFonts w:hint="cs"/>
          <w:rtl/>
        </w:rPr>
        <w:t xml:space="preserve">בעד החוק </w:t>
      </w:r>
      <w:r>
        <w:rPr>
          <w:rtl/>
        </w:rPr>
        <w:t>–</w:t>
      </w:r>
      <w:r>
        <w:rPr>
          <w:rFonts w:hint="cs"/>
          <w:rtl/>
        </w:rPr>
        <w:t xml:space="preserve"> 8</w:t>
      </w:r>
    </w:p>
    <w:p w14:paraId="01685560"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1A9FF6FB" w14:textId="77777777" w:rsidR="00000000" w:rsidRDefault="00162D07">
      <w:pPr>
        <w:pStyle w:val="ac"/>
        <w:bidi/>
        <w:rPr>
          <w:rFonts w:hint="cs"/>
          <w:rtl/>
        </w:rPr>
      </w:pPr>
      <w:r>
        <w:rPr>
          <w:rFonts w:hint="cs"/>
          <w:rtl/>
        </w:rPr>
        <w:t xml:space="preserve">נמנעים </w:t>
      </w:r>
      <w:r>
        <w:rPr>
          <w:rtl/>
        </w:rPr>
        <w:t>–</w:t>
      </w:r>
      <w:r>
        <w:rPr>
          <w:rFonts w:hint="cs"/>
          <w:rtl/>
        </w:rPr>
        <w:t xml:space="preserve"> 1</w:t>
      </w:r>
    </w:p>
    <w:p w14:paraId="05D2AA05" w14:textId="77777777" w:rsidR="00000000" w:rsidRDefault="00162D07">
      <w:pPr>
        <w:pStyle w:val="ad"/>
        <w:bidi/>
        <w:rPr>
          <w:rFonts w:hint="cs"/>
          <w:rtl/>
        </w:rPr>
      </w:pPr>
      <w:r>
        <w:rPr>
          <w:rFonts w:hint="cs"/>
          <w:rtl/>
        </w:rPr>
        <w:t>חוק למניעת הטרדה מיני</w:t>
      </w:r>
      <w:r>
        <w:rPr>
          <w:rFonts w:hint="cs"/>
          <w:rtl/>
        </w:rPr>
        <w:t xml:space="preserve">ת (תיקון), התשס"ד-2004, נתקבל. </w:t>
      </w:r>
    </w:p>
    <w:p w14:paraId="7DD12E95" w14:textId="77777777" w:rsidR="00000000" w:rsidRDefault="00162D07">
      <w:pPr>
        <w:pStyle w:val="a0"/>
        <w:ind w:firstLine="0"/>
        <w:rPr>
          <w:rFonts w:hint="cs"/>
          <w:rtl/>
        </w:rPr>
      </w:pPr>
    </w:p>
    <w:p w14:paraId="5CF50B7E" w14:textId="77777777" w:rsidR="00000000" w:rsidRDefault="00162D07">
      <w:pPr>
        <w:pStyle w:val="af1"/>
        <w:rPr>
          <w:rtl/>
        </w:rPr>
      </w:pPr>
      <w:r>
        <w:rPr>
          <w:rtl/>
        </w:rPr>
        <w:t>היו"ר מיכאל נודלמן:</w:t>
      </w:r>
    </w:p>
    <w:p w14:paraId="3FC6BEA9" w14:textId="77777777" w:rsidR="00000000" w:rsidRDefault="00162D07">
      <w:pPr>
        <w:pStyle w:val="a0"/>
        <w:rPr>
          <w:rtl/>
        </w:rPr>
      </w:pPr>
    </w:p>
    <w:p w14:paraId="468D23B9" w14:textId="77777777" w:rsidR="00000000" w:rsidRDefault="00162D07">
      <w:pPr>
        <w:pStyle w:val="a0"/>
        <w:rPr>
          <w:rFonts w:hint="cs"/>
          <w:rtl/>
        </w:rPr>
      </w:pPr>
      <w:r>
        <w:rPr>
          <w:rFonts w:hint="cs"/>
          <w:rtl/>
        </w:rPr>
        <w:t xml:space="preserve">שמונה חברי כנסת בעד, אחד נמנע, אין מתנגדים. אני קובע שהחוק למניעת הטרדה מינית (תיקון), התשס"ד-2004, התקבל. </w:t>
      </w:r>
      <w:bookmarkStart w:id="337" w:name="FS000000542T02_02_2004_20_50_00"/>
      <w:bookmarkEnd w:id="337"/>
    </w:p>
    <w:p w14:paraId="2FA0513E" w14:textId="77777777" w:rsidR="00000000" w:rsidRDefault="00162D07">
      <w:pPr>
        <w:pStyle w:val="a0"/>
        <w:rPr>
          <w:rFonts w:hint="cs"/>
          <w:rtl/>
        </w:rPr>
      </w:pPr>
    </w:p>
    <w:p w14:paraId="3459739E" w14:textId="77777777" w:rsidR="00000000" w:rsidRDefault="00162D07">
      <w:pPr>
        <w:pStyle w:val="a0"/>
        <w:rPr>
          <w:rFonts w:hint="cs"/>
          <w:rtl/>
        </w:rPr>
      </w:pPr>
      <w:r>
        <w:rPr>
          <w:rFonts w:hint="cs"/>
          <w:rtl/>
        </w:rPr>
        <w:t xml:space="preserve">חברת הכנסת אתי לבני מבקשת לברך, בבקשה. </w:t>
      </w:r>
    </w:p>
    <w:p w14:paraId="66B541CC" w14:textId="77777777" w:rsidR="00000000" w:rsidRDefault="00162D07">
      <w:pPr>
        <w:pStyle w:val="a0"/>
        <w:rPr>
          <w:rFonts w:hint="cs"/>
          <w:rtl/>
        </w:rPr>
      </w:pPr>
    </w:p>
    <w:p w14:paraId="52AA214D" w14:textId="77777777" w:rsidR="00000000" w:rsidRDefault="00162D07">
      <w:pPr>
        <w:pStyle w:val="a"/>
        <w:rPr>
          <w:rtl/>
        </w:rPr>
      </w:pPr>
      <w:bookmarkStart w:id="338" w:name="FS000001051T02_02_2004_21_39_40"/>
      <w:bookmarkStart w:id="339" w:name="_Toc78878372"/>
      <w:bookmarkEnd w:id="338"/>
      <w:r>
        <w:rPr>
          <w:rFonts w:hint="eastAsia"/>
          <w:rtl/>
        </w:rPr>
        <w:t>אתי</w:t>
      </w:r>
      <w:r>
        <w:rPr>
          <w:rtl/>
        </w:rPr>
        <w:t xml:space="preserve"> לבני (שינוי):</w:t>
      </w:r>
      <w:bookmarkEnd w:id="339"/>
    </w:p>
    <w:p w14:paraId="63CC59EB" w14:textId="77777777" w:rsidR="00000000" w:rsidRDefault="00162D07">
      <w:pPr>
        <w:pStyle w:val="a0"/>
        <w:rPr>
          <w:rFonts w:hint="cs"/>
          <w:rtl/>
        </w:rPr>
      </w:pPr>
    </w:p>
    <w:p w14:paraId="31A26922" w14:textId="77777777" w:rsidR="00000000" w:rsidRDefault="00162D07">
      <w:pPr>
        <w:pStyle w:val="a0"/>
        <w:rPr>
          <w:rFonts w:hint="cs"/>
          <w:rtl/>
        </w:rPr>
      </w:pPr>
      <w:r>
        <w:rPr>
          <w:rFonts w:hint="cs"/>
          <w:rtl/>
        </w:rPr>
        <w:t xml:space="preserve">זאת הצעת החוק הראשונה שלי </w:t>
      </w:r>
      <w:r>
        <w:rPr>
          <w:rFonts w:hint="eastAsia"/>
          <w:rtl/>
        </w:rPr>
        <w:t>–</w:t>
      </w:r>
      <w:r>
        <w:rPr>
          <w:rFonts w:hint="cs"/>
          <w:rtl/>
        </w:rPr>
        <w:t xml:space="preserve"> אני מ</w:t>
      </w:r>
      <w:r>
        <w:rPr>
          <w:rFonts w:hint="cs"/>
          <w:rtl/>
        </w:rPr>
        <w:t>בינה שאני צריכה להביא עוגה ולשמוח יחד אתכם. אני שמחה שגם לבנות בשירות הלאומי תהיה ההגנה של החוק ואפשרות לפנות בכל מקרה של הטרדה מינית. אלה הרבה מאוד נערות שההגנה הזאת דרושה להן, ואני שמחה שהצלחנו להכניס זאת לספר החוקים שלנו. תודה לכל העושים במלאכה; תודה לח</w:t>
      </w:r>
      <w:r>
        <w:rPr>
          <w:rFonts w:hint="cs"/>
          <w:rtl/>
        </w:rPr>
        <w:t xml:space="preserve">ברת הכנסת גילה גמליאל, שהעבירה את החוק הזה בצורה יעילה, עניינית ומקצועית. כן ירבו. תודה. </w:t>
      </w:r>
    </w:p>
    <w:p w14:paraId="3EA8123F" w14:textId="77777777" w:rsidR="00000000" w:rsidRDefault="00162D07">
      <w:pPr>
        <w:pStyle w:val="a0"/>
        <w:rPr>
          <w:rFonts w:hint="cs"/>
          <w:rtl/>
        </w:rPr>
      </w:pPr>
    </w:p>
    <w:p w14:paraId="50D0CD02" w14:textId="77777777" w:rsidR="00000000" w:rsidRDefault="00162D07">
      <w:pPr>
        <w:pStyle w:val="af1"/>
        <w:rPr>
          <w:rtl/>
        </w:rPr>
      </w:pPr>
      <w:r>
        <w:rPr>
          <w:rtl/>
        </w:rPr>
        <w:t>היו"ר מיכאל נודלמן:</w:t>
      </w:r>
    </w:p>
    <w:p w14:paraId="7555A28F" w14:textId="77777777" w:rsidR="00000000" w:rsidRDefault="00162D07">
      <w:pPr>
        <w:pStyle w:val="a0"/>
        <w:rPr>
          <w:rtl/>
        </w:rPr>
      </w:pPr>
    </w:p>
    <w:p w14:paraId="714A4A2C" w14:textId="77777777" w:rsidR="00000000" w:rsidRDefault="00162D07">
      <w:pPr>
        <w:pStyle w:val="a0"/>
        <w:rPr>
          <w:rFonts w:hint="cs"/>
          <w:rtl/>
        </w:rPr>
      </w:pPr>
      <w:r>
        <w:rPr>
          <w:rFonts w:hint="cs"/>
          <w:rtl/>
        </w:rPr>
        <w:t xml:space="preserve">תודה רבה. </w:t>
      </w:r>
      <w:bookmarkStart w:id="340" w:name="FS000001052T02_02_2004_20_51_02"/>
      <w:bookmarkEnd w:id="340"/>
    </w:p>
    <w:p w14:paraId="4A0C6E7F" w14:textId="77777777" w:rsidR="00000000" w:rsidRDefault="00162D07">
      <w:pPr>
        <w:pStyle w:val="a0"/>
        <w:rPr>
          <w:rFonts w:hint="cs"/>
          <w:rtl/>
        </w:rPr>
      </w:pPr>
    </w:p>
    <w:p w14:paraId="59F7E95C" w14:textId="77777777" w:rsidR="00000000" w:rsidRDefault="00162D07">
      <w:pPr>
        <w:pStyle w:val="a0"/>
        <w:rPr>
          <w:rFonts w:hint="cs"/>
          <w:rtl/>
        </w:rPr>
      </w:pPr>
    </w:p>
    <w:p w14:paraId="16C0457E" w14:textId="77777777" w:rsidR="00000000" w:rsidRDefault="00162D07">
      <w:pPr>
        <w:pStyle w:val="a0"/>
        <w:rPr>
          <w:rFonts w:hint="cs"/>
          <w:rtl/>
        </w:rPr>
      </w:pPr>
    </w:p>
    <w:p w14:paraId="6936A8CB" w14:textId="77777777" w:rsidR="00000000" w:rsidRDefault="00162D07">
      <w:pPr>
        <w:pStyle w:val="a2"/>
        <w:rPr>
          <w:rFonts w:hint="cs"/>
          <w:rtl/>
        </w:rPr>
      </w:pPr>
      <w:bookmarkStart w:id="341" w:name="CS21847FI0021847T02_02_2004_21_05_01"/>
      <w:bookmarkStart w:id="342" w:name="_Toc78878373"/>
      <w:bookmarkEnd w:id="341"/>
      <w:r>
        <w:rPr>
          <w:rtl/>
        </w:rPr>
        <w:t>הצעת חוק לתיקון פקודת העיריות (מס' 89)</w:t>
      </w:r>
      <w:r>
        <w:rPr>
          <w:rFonts w:hint="cs"/>
          <w:rtl/>
        </w:rPr>
        <w:t xml:space="preserve"> </w:t>
      </w:r>
      <w:r>
        <w:rPr>
          <w:rtl/>
        </w:rPr>
        <w:br/>
        <w:t>(יושב-ראש מועצה), התשס"ד-200</w:t>
      </w:r>
      <w:r>
        <w:rPr>
          <w:rFonts w:hint="cs"/>
          <w:rtl/>
        </w:rPr>
        <w:t>4</w:t>
      </w:r>
      <w:bookmarkEnd w:id="342"/>
      <w:r>
        <w:rPr>
          <w:rtl/>
        </w:rPr>
        <w:t xml:space="preserve"> </w:t>
      </w:r>
    </w:p>
    <w:p w14:paraId="70F67286" w14:textId="77777777" w:rsidR="00000000" w:rsidRDefault="00162D07">
      <w:pPr>
        <w:pStyle w:val="a0"/>
        <w:ind w:firstLine="0"/>
        <w:rPr>
          <w:rFonts w:hint="cs"/>
          <w:rtl/>
        </w:rPr>
      </w:pPr>
      <w:r>
        <w:rPr>
          <w:rtl/>
        </w:rPr>
        <w:t xml:space="preserve">[רשומות (הצעות חוק, חוב' </w:t>
      </w:r>
      <w:r>
        <w:rPr>
          <w:rFonts w:hint="cs"/>
          <w:rtl/>
        </w:rPr>
        <w:t>כ/33</w:t>
      </w:r>
      <w:r>
        <w:rPr>
          <w:rtl/>
        </w:rPr>
        <w:t>)</w:t>
      </w:r>
      <w:r>
        <w:rPr>
          <w:rFonts w:hint="cs"/>
          <w:rtl/>
        </w:rPr>
        <w:t>.</w:t>
      </w:r>
      <w:r>
        <w:rPr>
          <w:rtl/>
        </w:rPr>
        <w:t>]</w:t>
      </w:r>
    </w:p>
    <w:p w14:paraId="39946568" w14:textId="77777777" w:rsidR="00000000" w:rsidRDefault="00162D07">
      <w:pPr>
        <w:pStyle w:val="-0"/>
        <w:rPr>
          <w:rtl/>
        </w:rPr>
      </w:pPr>
      <w:r>
        <w:rPr>
          <w:rtl/>
        </w:rPr>
        <w:t xml:space="preserve">(קריאה ראשונה) </w:t>
      </w:r>
    </w:p>
    <w:p w14:paraId="0D0321D3" w14:textId="77777777" w:rsidR="00000000" w:rsidRDefault="00162D07">
      <w:pPr>
        <w:pStyle w:val="-0"/>
        <w:rPr>
          <w:rFonts w:hint="cs"/>
          <w:rtl/>
        </w:rPr>
      </w:pPr>
    </w:p>
    <w:p w14:paraId="4C35435D" w14:textId="77777777" w:rsidR="00000000" w:rsidRDefault="00162D07">
      <w:pPr>
        <w:pStyle w:val="af1"/>
        <w:rPr>
          <w:rFonts w:hint="cs"/>
          <w:rtl/>
        </w:rPr>
      </w:pPr>
    </w:p>
    <w:p w14:paraId="32662AF7" w14:textId="77777777" w:rsidR="00000000" w:rsidRDefault="00162D07">
      <w:pPr>
        <w:pStyle w:val="af1"/>
        <w:rPr>
          <w:rtl/>
        </w:rPr>
      </w:pPr>
      <w:r>
        <w:rPr>
          <w:rtl/>
        </w:rPr>
        <w:t>היו"ר מי</w:t>
      </w:r>
      <w:r>
        <w:rPr>
          <w:rtl/>
        </w:rPr>
        <w:t>כאל נודלמן:</w:t>
      </w:r>
    </w:p>
    <w:p w14:paraId="148B19F4" w14:textId="77777777" w:rsidR="00000000" w:rsidRDefault="00162D07">
      <w:pPr>
        <w:pStyle w:val="a0"/>
        <w:rPr>
          <w:rtl/>
        </w:rPr>
      </w:pPr>
    </w:p>
    <w:p w14:paraId="376F5F69" w14:textId="77777777" w:rsidR="00000000" w:rsidRDefault="00162D07">
      <w:pPr>
        <w:pStyle w:val="a0"/>
        <w:rPr>
          <w:rFonts w:hint="cs"/>
          <w:rtl/>
        </w:rPr>
      </w:pPr>
      <w:r>
        <w:rPr>
          <w:rFonts w:hint="cs"/>
          <w:rtl/>
        </w:rPr>
        <w:t xml:space="preserve">חברי הכנסת, אנחנו עוברים להצעת חוק לתיקון פקודת העיריות (מס' 89) (יושב-ראש מועצה), התשס"ד-2004, של חבר הכנסת אילן ליבוביץ וקבוצת חברי הכנסת - קריאה ראשונה. חבר הכנסת ליבוביץ, בבקשה. </w:t>
      </w:r>
    </w:p>
    <w:p w14:paraId="46AC1AB5" w14:textId="77777777" w:rsidR="00000000" w:rsidRDefault="00162D07">
      <w:pPr>
        <w:pStyle w:val="a0"/>
        <w:rPr>
          <w:rFonts w:hint="cs"/>
          <w:rtl/>
        </w:rPr>
      </w:pPr>
    </w:p>
    <w:p w14:paraId="53896A3E" w14:textId="77777777" w:rsidR="00000000" w:rsidRDefault="00162D07">
      <w:pPr>
        <w:pStyle w:val="a"/>
        <w:rPr>
          <w:rtl/>
        </w:rPr>
      </w:pPr>
      <w:bookmarkStart w:id="343" w:name="FS000001052T02_02_2004_21_08_14C"/>
      <w:bookmarkStart w:id="344" w:name="_Toc78878374"/>
      <w:bookmarkEnd w:id="343"/>
      <w:r>
        <w:rPr>
          <w:rtl/>
        </w:rPr>
        <w:t>אילן ליבוביץ (שינוי):</w:t>
      </w:r>
      <w:bookmarkEnd w:id="344"/>
    </w:p>
    <w:p w14:paraId="59BDBA38" w14:textId="77777777" w:rsidR="00000000" w:rsidRDefault="00162D07">
      <w:pPr>
        <w:pStyle w:val="a0"/>
        <w:rPr>
          <w:rtl/>
        </w:rPr>
      </w:pPr>
    </w:p>
    <w:p w14:paraId="5E9DCD2F" w14:textId="77777777" w:rsidR="00000000" w:rsidRDefault="00162D07">
      <w:pPr>
        <w:pStyle w:val="a0"/>
        <w:rPr>
          <w:rFonts w:hint="cs"/>
          <w:rtl/>
        </w:rPr>
      </w:pPr>
      <w:r>
        <w:rPr>
          <w:rFonts w:hint="cs"/>
          <w:rtl/>
        </w:rPr>
        <w:t xml:space="preserve">אדוני היושב-ראש, חברי וחברות הכנסת, </w:t>
      </w:r>
      <w:r>
        <w:rPr>
          <w:rFonts w:hint="cs"/>
          <w:rtl/>
        </w:rPr>
        <w:t>על-פי הנוסח הקיים היום של פקודת העיריות, רק מועצת עיר שיש בה 27 חברים ויותר רשאית למנות יושב-ראש למועצת העיר. לפני הבחירות האחרונות לרשויות המקומיות הוקטן מספר חברי המועצות בכל הערים, וכתוצאה מזה גם רשויות שבעבר מינו יושב-ראש למועצת העיר, כמו עיריית נתניה,</w:t>
      </w:r>
      <w:r>
        <w:rPr>
          <w:rFonts w:hint="cs"/>
          <w:rtl/>
        </w:rPr>
        <w:t xml:space="preserve"> היום כבר לא יכולות לעשות זאת כי הן ירדו מ-27 חברי מועצה שהיו להן בעבר ל-25 חברים שיש להן כיום. לכן נוצר צורך לאפשר באותן רשויות למנות יושב-ראש מועצת עיר, ומהניסיון הטוב של אותן מועצות ערים שמינו יושב-ראש למועצת העיר, מצאתי לנכון להציע לכנסת להוריד את הרף </w:t>
      </w:r>
      <w:r>
        <w:rPr>
          <w:rFonts w:hint="cs"/>
          <w:rtl/>
        </w:rPr>
        <w:t xml:space="preserve">למינוי יושב-ראש מועצת עיר ולקבוע שמועצת עיר שיש בה 15 חברים ויותר תוכל למנות יושב-ראש למועצת העיר. </w:t>
      </w:r>
    </w:p>
    <w:p w14:paraId="66D571EB" w14:textId="77777777" w:rsidR="00000000" w:rsidRDefault="00162D07">
      <w:pPr>
        <w:pStyle w:val="a0"/>
        <w:rPr>
          <w:rFonts w:hint="cs"/>
          <w:rtl/>
        </w:rPr>
      </w:pPr>
    </w:p>
    <w:p w14:paraId="25802927" w14:textId="77777777" w:rsidR="00000000" w:rsidRDefault="00162D07">
      <w:pPr>
        <w:pStyle w:val="a0"/>
        <w:rPr>
          <w:rFonts w:hint="cs"/>
          <w:rtl/>
        </w:rPr>
      </w:pPr>
      <w:r>
        <w:rPr>
          <w:rFonts w:hint="cs"/>
          <w:rtl/>
        </w:rPr>
        <w:t>יושב-ראש מועצת העיר הוא אותו אדם מקרב חברי מועצת העיר אשר מנהל את ישיבות המועצה, מסיר מהנטל שמוטל על ראש העיר, שמעבר לניהול העיר נדרש לנהל גם את ישיבות מוע</w:t>
      </w:r>
      <w:r>
        <w:rPr>
          <w:rFonts w:hint="cs"/>
          <w:rtl/>
        </w:rPr>
        <w:t xml:space="preserve">צת העיר, ומסייע בידו בניהול ישיבות מועצת העיר. </w:t>
      </w:r>
    </w:p>
    <w:p w14:paraId="40B77C68" w14:textId="77777777" w:rsidR="00000000" w:rsidRDefault="00162D07">
      <w:pPr>
        <w:pStyle w:val="a0"/>
        <w:rPr>
          <w:rFonts w:hint="cs"/>
          <w:rtl/>
        </w:rPr>
      </w:pPr>
    </w:p>
    <w:p w14:paraId="5A2C874F" w14:textId="77777777" w:rsidR="00000000" w:rsidRDefault="00162D07">
      <w:pPr>
        <w:pStyle w:val="a0"/>
        <w:rPr>
          <w:rFonts w:hint="cs"/>
          <w:rtl/>
        </w:rPr>
      </w:pPr>
      <w:r>
        <w:rPr>
          <w:rFonts w:hint="cs"/>
          <w:rtl/>
        </w:rPr>
        <w:t xml:space="preserve">בהצעת החוק הזאת עיגנו את הנוהג שהיה קיים עד היום, שיושב-ראש המועצה אינו מקבל שכר, וגם על-פי ההצעה הזאת, גם לכשיורד הרף ומועצת עיר מעל 15 חברים תהיה רשאית למנות יושב-ראש למועצה, עדיין התפקיד יהיה ללא שכר. </w:t>
      </w:r>
    </w:p>
    <w:p w14:paraId="794FC041" w14:textId="77777777" w:rsidR="00000000" w:rsidRDefault="00162D07">
      <w:pPr>
        <w:pStyle w:val="a0"/>
        <w:rPr>
          <w:rFonts w:hint="cs"/>
          <w:rtl/>
        </w:rPr>
      </w:pPr>
    </w:p>
    <w:p w14:paraId="038F86A9" w14:textId="77777777" w:rsidR="00000000" w:rsidRDefault="00162D07">
      <w:pPr>
        <w:pStyle w:val="a0"/>
        <w:rPr>
          <w:rFonts w:hint="cs"/>
          <w:rtl/>
        </w:rPr>
      </w:pPr>
      <w:r>
        <w:rPr>
          <w:rFonts w:hint="cs"/>
          <w:rtl/>
        </w:rPr>
        <w:t>א</w:t>
      </w:r>
      <w:r>
        <w:rPr>
          <w:rFonts w:hint="cs"/>
          <w:rtl/>
        </w:rPr>
        <w:t xml:space="preserve">ני מבקש מחברי הכנסת לתמוך בהצעה. תודה רבה. </w:t>
      </w:r>
    </w:p>
    <w:p w14:paraId="342DBD6A" w14:textId="77777777" w:rsidR="00000000" w:rsidRDefault="00162D07">
      <w:pPr>
        <w:pStyle w:val="a0"/>
        <w:rPr>
          <w:rtl/>
        </w:rPr>
      </w:pPr>
    </w:p>
    <w:p w14:paraId="59C851F0" w14:textId="77777777" w:rsidR="00000000" w:rsidRDefault="00162D07">
      <w:pPr>
        <w:pStyle w:val="af1"/>
        <w:rPr>
          <w:rtl/>
        </w:rPr>
      </w:pPr>
      <w:r>
        <w:rPr>
          <w:rtl/>
        </w:rPr>
        <w:t>היו"ר מיכאל נודלמן:</w:t>
      </w:r>
    </w:p>
    <w:p w14:paraId="74FC5A7F" w14:textId="77777777" w:rsidR="00000000" w:rsidRDefault="00162D07">
      <w:pPr>
        <w:pStyle w:val="a0"/>
        <w:rPr>
          <w:rtl/>
        </w:rPr>
      </w:pPr>
    </w:p>
    <w:p w14:paraId="1028B313" w14:textId="77777777" w:rsidR="00000000" w:rsidRDefault="00162D07">
      <w:pPr>
        <w:pStyle w:val="a0"/>
        <w:rPr>
          <w:rFonts w:hint="cs"/>
          <w:rtl/>
        </w:rPr>
      </w:pPr>
      <w:r>
        <w:rPr>
          <w:rFonts w:hint="cs"/>
          <w:rtl/>
        </w:rPr>
        <w:t>תודה רבה. חבר הכנסת אופיר פינס-פז - אינו נוכח. חבר הכנסת יעקב מרגי - אינו נוכח. חבר הכנסת עסאם מח'ול - אינו נוכח. חבר הכנסת אברהם רביץ - אינו נוכח. חבר הכנסת אלי אפללו -  אינו נוכח. חבר הכנס</w:t>
      </w:r>
      <w:r>
        <w:rPr>
          <w:rFonts w:hint="cs"/>
          <w:rtl/>
        </w:rPr>
        <w:t xml:space="preserve">ת עזמי בשארה - אינו נוכח. חבר הכנסת גדעון סער - אינו נוכח. חבר הכנסת נסים זאב, בבקשה. </w:t>
      </w:r>
    </w:p>
    <w:p w14:paraId="046A99FA" w14:textId="77777777" w:rsidR="00000000" w:rsidRDefault="00162D07">
      <w:pPr>
        <w:pStyle w:val="a0"/>
        <w:rPr>
          <w:rtl/>
        </w:rPr>
      </w:pPr>
    </w:p>
    <w:p w14:paraId="08A1B688" w14:textId="77777777" w:rsidR="00000000" w:rsidRDefault="00162D07">
      <w:pPr>
        <w:pStyle w:val="a"/>
        <w:rPr>
          <w:rtl/>
        </w:rPr>
      </w:pPr>
      <w:bookmarkStart w:id="345" w:name="FS000000490T02_02_2004_21_24_21"/>
      <w:bookmarkStart w:id="346" w:name="_Toc78878375"/>
      <w:bookmarkEnd w:id="345"/>
      <w:r>
        <w:rPr>
          <w:rFonts w:hint="eastAsia"/>
          <w:rtl/>
        </w:rPr>
        <w:t>נסים</w:t>
      </w:r>
      <w:r>
        <w:rPr>
          <w:rtl/>
        </w:rPr>
        <w:t xml:space="preserve"> זאב (ש"ס):</w:t>
      </w:r>
      <w:bookmarkEnd w:id="346"/>
    </w:p>
    <w:p w14:paraId="3EE4476A" w14:textId="77777777" w:rsidR="00000000" w:rsidRDefault="00162D07">
      <w:pPr>
        <w:pStyle w:val="a0"/>
        <w:rPr>
          <w:rFonts w:hint="cs"/>
          <w:rtl/>
        </w:rPr>
      </w:pPr>
    </w:p>
    <w:p w14:paraId="56947656" w14:textId="77777777" w:rsidR="00000000" w:rsidRDefault="00162D07">
      <w:pPr>
        <w:pStyle w:val="a0"/>
        <w:rPr>
          <w:rFonts w:hint="cs"/>
          <w:rtl/>
        </w:rPr>
      </w:pPr>
      <w:r>
        <w:rPr>
          <w:rFonts w:hint="cs"/>
          <w:rtl/>
        </w:rPr>
        <w:t xml:space="preserve">אדוני היושב-ראש, כנסת נכבדה, הצעת חוק לתיקון פקודת העיריות נראית על פניה הצעה טובה, הצעה שיש בה כדי לייעל ולעזור לתפקודה של מועצת העירייה. עד היום, רק </w:t>
      </w:r>
      <w:r>
        <w:rPr>
          <w:rFonts w:hint="cs"/>
          <w:rtl/>
        </w:rPr>
        <w:t xml:space="preserve">כאשר היו בעירייה 27 חברים היו יכולים למנות יושב-ראש למועצה. </w:t>
      </w:r>
    </w:p>
    <w:p w14:paraId="188CB05D" w14:textId="77777777" w:rsidR="00000000" w:rsidRDefault="00162D07">
      <w:pPr>
        <w:pStyle w:val="a0"/>
        <w:rPr>
          <w:rFonts w:hint="cs"/>
          <w:rtl/>
        </w:rPr>
      </w:pPr>
    </w:p>
    <w:p w14:paraId="6856A192" w14:textId="77777777" w:rsidR="00000000" w:rsidRDefault="00162D07">
      <w:pPr>
        <w:pStyle w:val="a0"/>
        <w:rPr>
          <w:rFonts w:hint="cs"/>
          <w:rtl/>
        </w:rPr>
      </w:pPr>
      <w:r>
        <w:rPr>
          <w:rFonts w:hint="cs"/>
          <w:rtl/>
        </w:rPr>
        <w:t>אני יכול לומר לך, אדוני היושב-ראש, שבתקופת טדי קולק הייתי במועצת העיר שהיו בה 31 חברים ולא היה יושב-ראש. אני לא מכיר ראש עירייה שמוכן לתת את השרביט למישהו אחר, שינהל באופן קבוע את ישיבות המועצה.</w:t>
      </w:r>
      <w:r>
        <w:rPr>
          <w:rFonts w:hint="cs"/>
          <w:rtl/>
        </w:rPr>
        <w:t xml:space="preserve"> הרי כל המעמד של ראש העירייה מתבטא בכך שהוא מנהל את ישיבות המועצה ביד רמה וקובע את סדר-היום. אפשר אולי להעביר את רשות הדיבור למשנה שלו, אבל אני חושב שאף ראש עיר לא ייתן את השרביט לניהול דיוני המועצה וסדר-היום של המועצה, אלא אם כן הוא מוותר על המעמד שלו ומו</w:t>
      </w:r>
      <w:r>
        <w:rPr>
          <w:rFonts w:hint="cs"/>
          <w:rtl/>
        </w:rPr>
        <w:t xml:space="preserve">כן לפגוע בסמכויות שניתנו לו על-פי חוק. </w:t>
      </w:r>
    </w:p>
    <w:p w14:paraId="5E814A4F" w14:textId="77777777" w:rsidR="00000000" w:rsidRDefault="00162D07">
      <w:pPr>
        <w:pStyle w:val="a0"/>
        <w:rPr>
          <w:rFonts w:hint="cs"/>
          <w:rtl/>
        </w:rPr>
      </w:pPr>
    </w:p>
    <w:p w14:paraId="210CA499" w14:textId="77777777" w:rsidR="00000000" w:rsidRDefault="00162D07">
      <w:pPr>
        <w:pStyle w:val="a0"/>
        <w:rPr>
          <w:rFonts w:hint="cs"/>
          <w:rtl/>
        </w:rPr>
      </w:pPr>
      <w:r>
        <w:rPr>
          <w:rFonts w:hint="cs"/>
          <w:rtl/>
        </w:rPr>
        <w:t xml:space="preserve">אני אתמוך בחוק, אין לי בעיה עם זה, אבל אני לא מכיר ראש עיר שיהיה מוכן להעביר את הסמכויות. זה לא משהו פורמלי, של מזכירות או של פקיד או של אחד מחברי המועצה שרק בא לעזור לראש העיר. </w:t>
      </w:r>
    </w:p>
    <w:p w14:paraId="7D134AA2" w14:textId="77777777" w:rsidR="00000000" w:rsidRDefault="00162D07">
      <w:pPr>
        <w:pStyle w:val="a0"/>
        <w:rPr>
          <w:rFonts w:hint="cs"/>
          <w:rtl/>
        </w:rPr>
      </w:pPr>
    </w:p>
    <w:p w14:paraId="68232CE0" w14:textId="77777777" w:rsidR="00000000" w:rsidRDefault="00162D07">
      <w:pPr>
        <w:pStyle w:val="a0"/>
        <w:rPr>
          <w:rFonts w:hint="cs"/>
          <w:rtl/>
        </w:rPr>
      </w:pPr>
      <w:r>
        <w:rPr>
          <w:rFonts w:hint="cs"/>
          <w:rtl/>
        </w:rPr>
        <w:t>מה יקרה אם 15 חברים מתאגדים, מתארגנ</w:t>
      </w:r>
      <w:r>
        <w:rPr>
          <w:rFonts w:hint="cs"/>
          <w:rtl/>
        </w:rPr>
        <w:t>ים ומחליטים לשים יושב-ראש למועצה? האם זה יכול להיות גם בניגוד לדעתו של ראש העירייה? האם חברים מתוך המועצה יכולים להתארגן ולקבוע לעצמם מי הוא יושב-ראש המועצה? האם יש צורך בהסכמת ראש העירייה או אין צורך בהסכמת ראש העירייה? האם ראש העירייה יכול להטיל וטו או ל</w:t>
      </w:r>
      <w:r>
        <w:rPr>
          <w:rFonts w:hint="cs"/>
          <w:rtl/>
        </w:rPr>
        <w:t xml:space="preserve">א? </w:t>
      </w:r>
    </w:p>
    <w:p w14:paraId="287D6950" w14:textId="77777777" w:rsidR="00000000" w:rsidRDefault="00162D07">
      <w:pPr>
        <w:pStyle w:val="a0"/>
        <w:rPr>
          <w:rFonts w:hint="cs"/>
          <w:rtl/>
        </w:rPr>
      </w:pPr>
    </w:p>
    <w:p w14:paraId="6E3DF707" w14:textId="77777777" w:rsidR="00000000" w:rsidRDefault="00162D07">
      <w:pPr>
        <w:pStyle w:val="a0"/>
        <w:rPr>
          <w:rFonts w:hint="cs"/>
          <w:rtl/>
        </w:rPr>
      </w:pPr>
      <w:r>
        <w:rPr>
          <w:rFonts w:hint="cs"/>
          <w:rtl/>
        </w:rPr>
        <w:t xml:space="preserve">לפי הצעת החוק יכולים חברי המועצה להתארגן ואולי להכתיב לראש העירייה מי יהיה יושב-ראש המועצה. אני רואה בזה פגיעה מאוד מהותית בסמכותו של ראש העירייה, כאשר נוטלים ממנו את השרביט, שהוא ניהול ישיבות המועצה. </w:t>
      </w:r>
    </w:p>
    <w:p w14:paraId="5A3AC6FF" w14:textId="77777777" w:rsidR="00000000" w:rsidRDefault="00162D07">
      <w:pPr>
        <w:pStyle w:val="a0"/>
        <w:rPr>
          <w:rFonts w:hint="cs"/>
          <w:rtl/>
        </w:rPr>
      </w:pPr>
    </w:p>
    <w:p w14:paraId="1BF0FD6E" w14:textId="77777777" w:rsidR="00000000" w:rsidRDefault="00162D07">
      <w:pPr>
        <w:pStyle w:val="a0"/>
        <w:rPr>
          <w:rFonts w:hint="cs"/>
          <w:rtl/>
        </w:rPr>
      </w:pPr>
      <w:r>
        <w:rPr>
          <w:rFonts w:hint="cs"/>
          <w:rtl/>
        </w:rPr>
        <w:t xml:space="preserve">אדוני היושב-ראש, אנחנו דנים בדברים שאולי נמצאים </w:t>
      </w:r>
      <w:r>
        <w:rPr>
          <w:rFonts w:hint="cs"/>
          <w:rtl/>
        </w:rPr>
        <w:t>בשוליים. אנשים עובדים חודשים רבים ולא מקבלים משכורת, ואנחנו מנסים לייעל את תפקודה של המועצה כאשר הרשויות המקומיות כבר פגועות קשות מהממשלה הזאת. קיצצו 2.5 מיליארדי שקלים, שירותי הדת מושבתים. אתמול, אדוני היושב-ראש, הייתי בהלוויה. הדלתות היו נעולות. ביזיון ה</w:t>
      </w:r>
      <w:r>
        <w:rPr>
          <w:rFonts w:hint="cs"/>
          <w:rtl/>
        </w:rPr>
        <w:t xml:space="preserve">מת. ביזיון החי. לא היה מי שיקבל את הקהל, לא היתה אפשרות אפילו לשאת דברי הספד. אנשים נאלצו לעמוד בחוץ בזמן של גשם וקור. אי-אפשר לבוא ולומר, שאנחנו באים לייעל בדברים לא כל כך מהותיים ומשמעותיים, ובדברים מהותיים אנחנו מצפצפים על הציבור. לכן, אדוני היושב-ראש, </w:t>
      </w:r>
      <w:r>
        <w:rPr>
          <w:rFonts w:hint="cs"/>
          <w:rtl/>
        </w:rPr>
        <w:t xml:space="preserve">בעניין השולי אני יכול אולי להסכים עם חבר הכנסת אילן ליבוביץ, אבל בנושאים המהותיים אני בהחלט חושב שיש כאן פגיעה קשה. </w:t>
      </w:r>
    </w:p>
    <w:p w14:paraId="073721CE" w14:textId="77777777" w:rsidR="00000000" w:rsidRDefault="00162D07">
      <w:pPr>
        <w:pStyle w:val="a0"/>
        <w:rPr>
          <w:rFonts w:hint="cs"/>
          <w:rtl/>
        </w:rPr>
      </w:pPr>
    </w:p>
    <w:p w14:paraId="6918A231" w14:textId="77777777" w:rsidR="00000000" w:rsidRDefault="00162D07">
      <w:pPr>
        <w:pStyle w:val="af1"/>
        <w:rPr>
          <w:rtl/>
        </w:rPr>
      </w:pPr>
      <w:r>
        <w:rPr>
          <w:rtl/>
        </w:rPr>
        <w:t>היו"ר מיכאל נודלמן:</w:t>
      </w:r>
    </w:p>
    <w:p w14:paraId="71132124" w14:textId="77777777" w:rsidR="00000000" w:rsidRDefault="00162D07">
      <w:pPr>
        <w:pStyle w:val="a0"/>
        <w:rPr>
          <w:rtl/>
        </w:rPr>
      </w:pPr>
    </w:p>
    <w:p w14:paraId="05EB5F23" w14:textId="77777777" w:rsidR="00000000" w:rsidRDefault="00162D07">
      <w:pPr>
        <w:pStyle w:val="a0"/>
        <w:rPr>
          <w:rFonts w:hint="cs"/>
          <w:rtl/>
        </w:rPr>
      </w:pPr>
      <w:r>
        <w:rPr>
          <w:rFonts w:hint="cs"/>
          <w:rtl/>
        </w:rPr>
        <w:t xml:space="preserve">תודה רבה. חבר הכנסת אופיר פינס-פז, בבקשה. </w:t>
      </w:r>
    </w:p>
    <w:p w14:paraId="31AD7B56" w14:textId="77777777" w:rsidR="00000000" w:rsidRDefault="00162D07">
      <w:pPr>
        <w:pStyle w:val="a0"/>
        <w:rPr>
          <w:rFonts w:hint="cs"/>
          <w:rtl/>
        </w:rPr>
      </w:pPr>
    </w:p>
    <w:p w14:paraId="67615FDE" w14:textId="77777777" w:rsidR="00000000" w:rsidRDefault="00162D07">
      <w:pPr>
        <w:pStyle w:val="a"/>
        <w:rPr>
          <w:rtl/>
        </w:rPr>
      </w:pPr>
      <w:bookmarkStart w:id="347" w:name="FS000000455T02_02_2004_21_32_59"/>
      <w:bookmarkStart w:id="348" w:name="_Toc78878376"/>
      <w:bookmarkEnd w:id="347"/>
      <w:r>
        <w:rPr>
          <w:rFonts w:hint="eastAsia"/>
          <w:rtl/>
        </w:rPr>
        <w:t>אופיר</w:t>
      </w:r>
      <w:r>
        <w:rPr>
          <w:rtl/>
        </w:rPr>
        <w:t xml:space="preserve"> פינס-פז (העבודה-מימד):</w:t>
      </w:r>
      <w:bookmarkEnd w:id="348"/>
    </w:p>
    <w:p w14:paraId="1DA7A862" w14:textId="77777777" w:rsidR="00000000" w:rsidRDefault="00162D07">
      <w:pPr>
        <w:pStyle w:val="a0"/>
        <w:rPr>
          <w:rFonts w:hint="cs"/>
          <w:rtl/>
        </w:rPr>
      </w:pPr>
    </w:p>
    <w:p w14:paraId="43F37E2F" w14:textId="77777777" w:rsidR="00000000" w:rsidRDefault="00162D07">
      <w:pPr>
        <w:pStyle w:val="a0"/>
        <w:rPr>
          <w:rFonts w:hint="cs"/>
          <w:rtl/>
        </w:rPr>
      </w:pPr>
      <w:r>
        <w:rPr>
          <w:rFonts w:hint="cs"/>
          <w:rtl/>
        </w:rPr>
        <w:t>אדוני היושב-ראש, אני רוצה רק לשאול את חבר ה</w:t>
      </w:r>
      <w:r>
        <w:rPr>
          <w:rFonts w:hint="cs"/>
          <w:rtl/>
        </w:rPr>
        <w:t>כנסת ליבוביץ, האם הצעת החוק אומרת שראש הרשות רשאי? זו איננה חובה, ואי-אפשר גם לעקוף אותו, נכון?</w:t>
      </w:r>
    </w:p>
    <w:p w14:paraId="6F3CAEF5" w14:textId="77777777" w:rsidR="00000000" w:rsidRDefault="00162D07">
      <w:pPr>
        <w:pStyle w:val="a0"/>
        <w:rPr>
          <w:rFonts w:hint="cs"/>
          <w:rtl/>
        </w:rPr>
      </w:pPr>
    </w:p>
    <w:p w14:paraId="0610DDB3" w14:textId="77777777" w:rsidR="00000000" w:rsidRDefault="00162D07">
      <w:pPr>
        <w:pStyle w:val="af0"/>
        <w:rPr>
          <w:rtl/>
        </w:rPr>
      </w:pPr>
      <w:r>
        <w:rPr>
          <w:rFonts w:hint="eastAsia"/>
          <w:rtl/>
        </w:rPr>
        <w:t>אילן</w:t>
      </w:r>
      <w:r>
        <w:rPr>
          <w:rtl/>
        </w:rPr>
        <w:t xml:space="preserve"> ליבוביץ (שינוי):</w:t>
      </w:r>
    </w:p>
    <w:p w14:paraId="5015D6B2" w14:textId="77777777" w:rsidR="00000000" w:rsidRDefault="00162D07">
      <w:pPr>
        <w:pStyle w:val="a0"/>
        <w:rPr>
          <w:rFonts w:hint="cs"/>
          <w:rtl/>
        </w:rPr>
      </w:pPr>
    </w:p>
    <w:p w14:paraId="70DA4D1E" w14:textId="77777777" w:rsidR="00000000" w:rsidRDefault="00162D07">
      <w:pPr>
        <w:pStyle w:val="a0"/>
        <w:rPr>
          <w:rFonts w:hint="cs"/>
          <w:rtl/>
        </w:rPr>
      </w:pPr>
      <w:r>
        <w:rPr>
          <w:rFonts w:hint="cs"/>
          <w:rtl/>
        </w:rPr>
        <w:t xml:space="preserve">נכון. הוא רשאי. </w:t>
      </w:r>
    </w:p>
    <w:p w14:paraId="01CD6BAB" w14:textId="77777777" w:rsidR="00000000" w:rsidRDefault="00162D07">
      <w:pPr>
        <w:pStyle w:val="a0"/>
        <w:rPr>
          <w:rFonts w:hint="cs"/>
          <w:rtl/>
        </w:rPr>
      </w:pPr>
    </w:p>
    <w:p w14:paraId="40A824A9" w14:textId="77777777" w:rsidR="00000000" w:rsidRDefault="00162D07">
      <w:pPr>
        <w:pStyle w:val="-"/>
        <w:rPr>
          <w:rtl/>
        </w:rPr>
      </w:pPr>
      <w:bookmarkStart w:id="349" w:name="FS000000455T02_02_2004_21_33_37C"/>
      <w:bookmarkEnd w:id="349"/>
      <w:r>
        <w:rPr>
          <w:rtl/>
        </w:rPr>
        <w:t>אופיר פינס-פז (העבודה-מימד):</w:t>
      </w:r>
    </w:p>
    <w:p w14:paraId="0D934150" w14:textId="77777777" w:rsidR="00000000" w:rsidRDefault="00162D07">
      <w:pPr>
        <w:pStyle w:val="a0"/>
        <w:rPr>
          <w:rtl/>
        </w:rPr>
      </w:pPr>
    </w:p>
    <w:p w14:paraId="653D6357" w14:textId="77777777" w:rsidR="00000000" w:rsidRDefault="00162D07">
      <w:pPr>
        <w:pStyle w:val="a0"/>
        <w:rPr>
          <w:rFonts w:hint="cs"/>
          <w:rtl/>
        </w:rPr>
      </w:pPr>
      <w:r>
        <w:rPr>
          <w:rFonts w:hint="cs"/>
          <w:rtl/>
        </w:rPr>
        <w:t xml:space="preserve">אנחנו נתמוך בהצעת החוק. </w:t>
      </w:r>
    </w:p>
    <w:p w14:paraId="7F18F32B" w14:textId="77777777" w:rsidR="00000000" w:rsidRDefault="00162D07">
      <w:pPr>
        <w:pStyle w:val="a0"/>
        <w:rPr>
          <w:rFonts w:hint="cs"/>
          <w:rtl/>
        </w:rPr>
      </w:pPr>
    </w:p>
    <w:p w14:paraId="7B35AE68" w14:textId="77777777" w:rsidR="00000000" w:rsidRDefault="00162D07">
      <w:pPr>
        <w:pStyle w:val="af0"/>
        <w:rPr>
          <w:rtl/>
        </w:rPr>
      </w:pPr>
      <w:r>
        <w:rPr>
          <w:rFonts w:hint="eastAsia"/>
          <w:rtl/>
        </w:rPr>
        <w:t>גדעון</w:t>
      </w:r>
      <w:r>
        <w:rPr>
          <w:rtl/>
        </w:rPr>
        <w:t xml:space="preserve"> סער (הליכוד):</w:t>
      </w:r>
    </w:p>
    <w:p w14:paraId="5570BA4D" w14:textId="77777777" w:rsidR="00000000" w:rsidRDefault="00162D07">
      <w:pPr>
        <w:pStyle w:val="a0"/>
        <w:rPr>
          <w:rFonts w:hint="cs"/>
          <w:rtl/>
        </w:rPr>
      </w:pPr>
    </w:p>
    <w:p w14:paraId="60A7F2D0" w14:textId="77777777" w:rsidR="00000000" w:rsidRDefault="00162D07">
      <w:pPr>
        <w:pStyle w:val="a0"/>
        <w:rPr>
          <w:rFonts w:hint="cs"/>
          <w:rtl/>
        </w:rPr>
      </w:pPr>
      <w:r>
        <w:rPr>
          <w:rFonts w:hint="cs"/>
          <w:rtl/>
        </w:rPr>
        <w:t>מי זה אנחנו? כשאני רואה את מפלגת העבודה כ</w:t>
      </w:r>
      <w:r>
        <w:rPr>
          <w:rFonts w:hint="cs"/>
          <w:rtl/>
        </w:rPr>
        <w:t>ל ערב כאן, אני שואל, מי זה אנחנו?</w:t>
      </w:r>
    </w:p>
    <w:p w14:paraId="261B0369" w14:textId="77777777" w:rsidR="00000000" w:rsidRDefault="00162D07">
      <w:pPr>
        <w:pStyle w:val="a0"/>
        <w:rPr>
          <w:rFonts w:hint="cs"/>
          <w:rtl/>
        </w:rPr>
      </w:pPr>
    </w:p>
    <w:p w14:paraId="755E918F" w14:textId="77777777" w:rsidR="00000000" w:rsidRDefault="00162D07">
      <w:pPr>
        <w:pStyle w:val="af0"/>
        <w:rPr>
          <w:rtl/>
        </w:rPr>
      </w:pPr>
      <w:r>
        <w:rPr>
          <w:rFonts w:hint="eastAsia"/>
          <w:rtl/>
        </w:rPr>
        <w:t>אילן</w:t>
      </w:r>
      <w:r>
        <w:rPr>
          <w:rtl/>
        </w:rPr>
        <w:t xml:space="preserve"> ליבוביץ (שינוי):</w:t>
      </w:r>
    </w:p>
    <w:p w14:paraId="4803008D" w14:textId="77777777" w:rsidR="00000000" w:rsidRDefault="00162D07">
      <w:pPr>
        <w:pStyle w:val="a0"/>
        <w:rPr>
          <w:rFonts w:hint="cs"/>
          <w:rtl/>
        </w:rPr>
      </w:pPr>
    </w:p>
    <w:p w14:paraId="363906C0" w14:textId="77777777" w:rsidR="00000000" w:rsidRDefault="00162D07">
      <w:pPr>
        <w:pStyle w:val="a0"/>
        <w:rPr>
          <w:rFonts w:hint="cs"/>
          <w:rtl/>
        </w:rPr>
      </w:pPr>
      <w:r>
        <w:rPr>
          <w:rFonts w:hint="cs"/>
          <w:rtl/>
        </w:rPr>
        <w:t xml:space="preserve">האופוזיציה הלוחמת. </w:t>
      </w:r>
    </w:p>
    <w:p w14:paraId="44C4D24F" w14:textId="77777777" w:rsidR="00000000" w:rsidRDefault="00162D07">
      <w:pPr>
        <w:pStyle w:val="a0"/>
        <w:rPr>
          <w:rFonts w:hint="cs"/>
          <w:rtl/>
        </w:rPr>
      </w:pPr>
    </w:p>
    <w:p w14:paraId="4DC50361" w14:textId="77777777" w:rsidR="00000000" w:rsidRDefault="00162D07">
      <w:pPr>
        <w:pStyle w:val="-"/>
        <w:rPr>
          <w:rtl/>
        </w:rPr>
      </w:pPr>
      <w:bookmarkStart w:id="350" w:name="FS000000455T02_02_2004_21_34_07C"/>
      <w:bookmarkEnd w:id="350"/>
      <w:r>
        <w:rPr>
          <w:rtl/>
        </w:rPr>
        <w:t>אופיר פינס-פז (העבודה-מימד):</w:t>
      </w:r>
    </w:p>
    <w:p w14:paraId="1A1F828C" w14:textId="77777777" w:rsidR="00000000" w:rsidRDefault="00162D07">
      <w:pPr>
        <w:pStyle w:val="a0"/>
        <w:rPr>
          <w:rtl/>
        </w:rPr>
      </w:pPr>
    </w:p>
    <w:p w14:paraId="45DFF453" w14:textId="77777777" w:rsidR="00000000" w:rsidRDefault="00162D07">
      <w:pPr>
        <w:pStyle w:val="a0"/>
        <w:rPr>
          <w:rFonts w:hint="cs"/>
          <w:rtl/>
        </w:rPr>
      </w:pPr>
      <w:r>
        <w:rPr>
          <w:rFonts w:hint="cs"/>
          <w:rtl/>
        </w:rPr>
        <w:t xml:space="preserve">ידעתי שברגע שאני אנקוט לשון רבים - - - </w:t>
      </w:r>
    </w:p>
    <w:p w14:paraId="3BACE839" w14:textId="77777777" w:rsidR="00000000" w:rsidRDefault="00162D07">
      <w:pPr>
        <w:pStyle w:val="a0"/>
        <w:rPr>
          <w:rFonts w:hint="cs"/>
          <w:rtl/>
        </w:rPr>
      </w:pPr>
    </w:p>
    <w:p w14:paraId="7355A4E7" w14:textId="77777777" w:rsidR="00000000" w:rsidRDefault="00162D07">
      <w:pPr>
        <w:pStyle w:val="af0"/>
        <w:rPr>
          <w:rtl/>
        </w:rPr>
      </w:pPr>
      <w:r>
        <w:rPr>
          <w:rFonts w:hint="eastAsia"/>
          <w:rtl/>
        </w:rPr>
        <w:t>גדעון</w:t>
      </w:r>
      <w:r>
        <w:rPr>
          <w:rtl/>
        </w:rPr>
        <w:t xml:space="preserve"> סער (הליכוד):</w:t>
      </w:r>
    </w:p>
    <w:p w14:paraId="37A415B9" w14:textId="77777777" w:rsidR="00000000" w:rsidRDefault="00162D07">
      <w:pPr>
        <w:pStyle w:val="a0"/>
        <w:rPr>
          <w:rFonts w:hint="cs"/>
          <w:rtl/>
        </w:rPr>
      </w:pPr>
    </w:p>
    <w:p w14:paraId="2CE231F3" w14:textId="77777777" w:rsidR="00000000" w:rsidRDefault="00162D07">
      <w:pPr>
        <w:pStyle w:val="a0"/>
        <w:rPr>
          <w:rFonts w:hint="cs"/>
          <w:rtl/>
        </w:rPr>
      </w:pPr>
      <w:r>
        <w:rPr>
          <w:rFonts w:hint="cs"/>
          <w:rtl/>
        </w:rPr>
        <w:t xml:space="preserve">אני לא חושד בך במגלומניה. אני חושב שאתה מנסה להציל את היוקרה של המפלגה שלך. </w:t>
      </w:r>
    </w:p>
    <w:p w14:paraId="7CA305A6" w14:textId="77777777" w:rsidR="00000000" w:rsidRDefault="00162D07">
      <w:pPr>
        <w:pStyle w:val="a0"/>
        <w:rPr>
          <w:rFonts w:hint="cs"/>
          <w:rtl/>
        </w:rPr>
      </w:pPr>
    </w:p>
    <w:p w14:paraId="151CB15C" w14:textId="77777777" w:rsidR="00000000" w:rsidRDefault="00162D07">
      <w:pPr>
        <w:pStyle w:val="-"/>
        <w:rPr>
          <w:rtl/>
        </w:rPr>
      </w:pPr>
      <w:bookmarkStart w:id="351" w:name="FS000000455T02_02_2004_21_34_38C"/>
      <w:bookmarkEnd w:id="351"/>
      <w:r>
        <w:rPr>
          <w:rtl/>
        </w:rPr>
        <w:t>אופיר פ</w:t>
      </w:r>
      <w:r>
        <w:rPr>
          <w:rtl/>
        </w:rPr>
        <w:t>ינס-פז (העבודה-מימד):</w:t>
      </w:r>
    </w:p>
    <w:p w14:paraId="08CCDA3C" w14:textId="77777777" w:rsidR="00000000" w:rsidRDefault="00162D07">
      <w:pPr>
        <w:pStyle w:val="a0"/>
        <w:rPr>
          <w:rtl/>
        </w:rPr>
      </w:pPr>
    </w:p>
    <w:p w14:paraId="35DCF209" w14:textId="77777777" w:rsidR="00000000" w:rsidRDefault="00162D07">
      <w:pPr>
        <w:pStyle w:val="a0"/>
        <w:rPr>
          <w:rFonts w:hint="cs"/>
          <w:rtl/>
        </w:rPr>
      </w:pPr>
      <w:r>
        <w:rPr>
          <w:rFonts w:hint="cs"/>
          <w:rtl/>
        </w:rPr>
        <w:t xml:space="preserve">חבר הכנסת סער אומנם עייף קצת בשעה הזאת, אבל עדיין עם חושים מחודדים. </w:t>
      </w:r>
    </w:p>
    <w:p w14:paraId="783E0C9F" w14:textId="77777777" w:rsidR="00000000" w:rsidRDefault="00162D07">
      <w:pPr>
        <w:pStyle w:val="a0"/>
        <w:rPr>
          <w:rFonts w:hint="cs"/>
          <w:rtl/>
        </w:rPr>
      </w:pPr>
    </w:p>
    <w:p w14:paraId="7F77294B" w14:textId="77777777" w:rsidR="00000000" w:rsidRDefault="00162D07">
      <w:pPr>
        <w:pStyle w:val="a0"/>
        <w:rPr>
          <w:rFonts w:hint="cs"/>
          <w:rtl/>
        </w:rPr>
      </w:pPr>
      <w:r>
        <w:rPr>
          <w:rFonts w:hint="cs"/>
          <w:rtl/>
        </w:rPr>
        <w:t xml:space="preserve">אני רוצה לנצל את ההזדמנות כשאנחנו מדברים על חוק שנוגע לשלטון המקומי ולומר לך, חבר הכנסת ליבוביץ, שאני מציע שתיזמו דברים גדולים מזה. בכל הכבוד להצעת החוק, ויש כבוד </w:t>
      </w:r>
      <w:r>
        <w:rPr>
          <w:rFonts w:hint="cs"/>
          <w:rtl/>
        </w:rPr>
        <w:t>להצעת החוק - -  -</w:t>
      </w:r>
    </w:p>
    <w:p w14:paraId="19781411" w14:textId="77777777" w:rsidR="00000000" w:rsidRDefault="00162D07">
      <w:pPr>
        <w:pStyle w:val="a0"/>
        <w:rPr>
          <w:rFonts w:hint="cs"/>
          <w:rtl/>
        </w:rPr>
      </w:pPr>
    </w:p>
    <w:p w14:paraId="2EA6805B" w14:textId="77777777" w:rsidR="00000000" w:rsidRDefault="00162D07">
      <w:pPr>
        <w:pStyle w:val="af0"/>
        <w:rPr>
          <w:rtl/>
        </w:rPr>
      </w:pPr>
      <w:r>
        <w:rPr>
          <w:rFonts w:hint="eastAsia"/>
          <w:rtl/>
        </w:rPr>
        <w:t>גדעון</w:t>
      </w:r>
      <w:r>
        <w:rPr>
          <w:rtl/>
        </w:rPr>
        <w:t xml:space="preserve"> סער (הליכוד):</w:t>
      </w:r>
    </w:p>
    <w:p w14:paraId="4496F508" w14:textId="77777777" w:rsidR="00000000" w:rsidRDefault="00162D07">
      <w:pPr>
        <w:pStyle w:val="a0"/>
        <w:rPr>
          <w:rFonts w:hint="cs"/>
          <w:rtl/>
        </w:rPr>
      </w:pPr>
    </w:p>
    <w:p w14:paraId="6E4302CE" w14:textId="77777777" w:rsidR="00000000" w:rsidRDefault="00162D07">
      <w:pPr>
        <w:pStyle w:val="a0"/>
        <w:rPr>
          <w:rFonts w:hint="cs"/>
          <w:rtl/>
        </w:rPr>
      </w:pPr>
      <w:r>
        <w:rPr>
          <w:rFonts w:hint="cs"/>
          <w:rtl/>
        </w:rPr>
        <w:t>אתמול היה ספיישל "יומטוב".</w:t>
      </w:r>
    </w:p>
    <w:p w14:paraId="1BCF7CF1" w14:textId="77777777" w:rsidR="00000000" w:rsidRDefault="00162D07">
      <w:pPr>
        <w:pStyle w:val="a0"/>
        <w:rPr>
          <w:rFonts w:hint="cs"/>
          <w:rtl/>
        </w:rPr>
      </w:pPr>
    </w:p>
    <w:p w14:paraId="01F8F6CE" w14:textId="77777777" w:rsidR="00000000" w:rsidRDefault="00162D07">
      <w:pPr>
        <w:pStyle w:val="-"/>
        <w:rPr>
          <w:rtl/>
        </w:rPr>
      </w:pPr>
      <w:bookmarkStart w:id="352" w:name="FS000000455T02_02_2004_21_36_02C"/>
      <w:bookmarkEnd w:id="352"/>
      <w:r>
        <w:rPr>
          <w:rtl/>
        </w:rPr>
        <w:t>אופיר פינס-פז (העבודה-מימד):</w:t>
      </w:r>
    </w:p>
    <w:p w14:paraId="4720FABA" w14:textId="77777777" w:rsidR="00000000" w:rsidRDefault="00162D07">
      <w:pPr>
        <w:pStyle w:val="a0"/>
        <w:rPr>
          <w:rtl/>
        </w:rPr>
      </w:pPr>
    </w:p>
    <w:p w14:paraId="573F8CC2" w14:textId="77777777" w:rsidR="00000000" w:rsidRDefault="00162D07">
      <w:pPr>
        <w:pStyle w:val="a0"/>
        <w:rPr>
          <w:rFonts w:hint="cs"/>
          <w:rtl/>
        </w:rPr>
      </w:pPr>
      <w:r>
        <w:rPr>
          <w:rFonts w:hint="cs"/>
          <w:rtl/>
        </w:rPr>
        <w:t>אני לא רוצה לצאת חוצץ נגד הצעת החוק שלך, אבל אני סבור שאתה צריך לקרוא לשר הפנים ולתבוע ממנו הסברים, שכן השלטון המקומי נמצא בקריסה באמת קשה, שאני לא זוכר כדוגמ</w:t>
      </w:r>
      <w:r>
        <w:rPr>
          <w:rFonts w:hint="cs"/>
          <w:rtl/>
        </w:rPr>
        <w:t xml:space="preserve">תה. אני חושב שסיעת שינוי חייבת לראות בעניין הזה דבר מרכזי מאוד בפעילות שלה בתוך הממשלה והקואליציה. אם, חלילה, תהיה כאן קריסה כזאת או אחרת, העניין ייזקף קודם כול ולפני הכול לחובתכם ולא לחובת אחרים. לכן, בעניין הזה, אני חושב שהוליכו אתכם בכחש, יצרו חור גדול </w:t>
      </w:r>
      <w:r>
        <w:rPr>
          <w:rFonts w:hint="cs"/>
          <w:rtl/>
        </w:rPr>
        <w:t xml:space="preserve">מאוד בתקציב המדינה, לא פתרו את בעיית הרשויות המקומיות, לא של הנבחרים החדשים ולא של הוותיקים. </w:t>
      </w:r>
    </w:p>
    <w:p w14:paraId="3C07E17E" w14:textId="77777777" w:rsidR="00000000" w:rsidRDefault="00162D07">
      <w:pPr>
        <w:pStyle w:val="a0"/>
        <w:rPr>
          <w:rFonts w:hint="cs"/>
          <w:rtl/>
        </w:rPr>
      </w:pPr>
    </w:p>
    <w:p w14:paraId="156271A6" w14:textId="77777777" w:rsidR="00000000" w:rsidRDefault="00162D07">
      <w:pPr>
        <w:pStyle w:val="a0"/>
        <w:rPr>
          <w:rFonts w:hint="cs"/>
          <w:rtl/>
        </w:rPr>
      </w:pPr>
      <w:r>
        <w:rPr>
          <w:rFonts w:hint="cs"/>
          <w:rtl/>
        </w:rPr>
        <w:t>אגב, גם צריך לתבוע מהם דברים. אני רוצה שתדע שחברים בסיעת הליכוד העבירו בוועדת הכנסת בפטור מחובת הנחה חוק, שמקשה מאוד על ראשי הרשויות לגבות ארנונה כחוק מבעלי עסקי</w:t>
      </w:r>
      <w:r>
        <w:rPr>
          <w:rFonts w:hint="cs"/>
          <w:rtl/>
        </w:rPr>
        <w:t xml:space="preserve">ם אצלם. צריך להחליט מה רוצים </w:t>
      </w:r>
      <w:r>
        <w:rPr>
          <w:rtl/>
        </w:rPr>
        <w:t>–</w:t>
      </w:r>
      <w:r>
        <w:rPr>
          <w:rFonts w:hint="cs"/>
          <w:rtl/>
        </w:rPr>
        <w:t xml:space="preserve"> רוצים לעזור לשלטון המקומי? רוצים לעזור לבעלי עסקים, שגם הם בחלק מהמקרים במצב מאוד קשה? בסופו של דבר, היריעה קצרה וצריך לטפל בה, ואני מאוד מקווה שתדעו להציל את השלטון המקומי. </w:t>
      </w:r>
    </w:p>
    <w:p w14:paraId="7CAE9CBB" w14:textId="77777777" w:rsidR="00000000" w:rsidRDefault="00162D07">
      <w:pPr>
        <w:pStyle w:val="a0"/>
        <w:rPr>
          <w:rFonts w:hint="cs"/>
          <w:rtl/>
        </w:rPr>
      </w:pPr>
    </w:p>
    <w:p w14:paraId="51BFB150" w14:textId="77777777" w:rsidR="00000000" w:rsidRDefault="00162D07">
      <w:pPr>
        <w:pStyle w:val="a0"/>
        <w:rPr>
          <w:rFonts w:hint="cs"/>
          <w:rtl/>
        </w:rPr>
      </w:pPr>
      <w:r>
        <w:rPr>
          <w:rFonts w:hint="cs"/>
          <w:rtl/>
        </w:rPr>
        <w:t>מכל מקום, עד אז אנחנו בהחלט נתמוך בהצעת החוק הזאת</w:t>
      </w:r>
      <w:r>
        <w:rPr>
          <w:rFonts w:hint="cs"/>
          <w:rtl/>
        </w:rPr>
        <w:t xml:space="preserve"> של חבר הכנסת ליבוביץ. תודה. </w:t>
      </w:r>
    </w:p>
    <w:p w14:paraId="42021BCF" w14:textId="77777777" w:rsidR="00000000" w:rsidRDefault="00162D07">
      <w:pPr>
        <w:pStyle w:val="a0"/>
        <w:rPr>
          <w:rFonts w:hint="cs"/>
          <w:rtl/>
        </w:rPr>
      </w:pPr>
    </w:p>
    <w:p w14:paraId="65F1B48E" w14:textId="77777777" w:rsidR="00000000" w:rsidRDefault="00162D07">
      <w:pPr>
        <w:pStyle w:val="af1"/>
        <w:rPr>
          <w:rtl/>
        </w:rPr>
      </w:pPr>
      <w:r>
        <w:rPr>
          <w:rtl/>
        </w:rPr>
        <w:t>היו"ר מיכאל נודלמן:</w:t>
      </w:r>
    </w:p>
    <w:p w14:paraId="04A89C0F" w14:textId="77777777" w:rsidR="00000000" w:rsidRDefault="00162D07">
      <w:pPr>
        <w:pStyle w:val="a0"/>
        <w:rPr>
          <w:rtl/>
        </w:rPr>
      </w:pPr>
    </w:p>
    <w:p w14:paraId="53779136" w14:textId="77777777" w:rsidR="00000000" w:rsidRDefault="00162D07">
      <w:pPr>
        <w:pStyle w:val="a0"/>
        <w:rPr>
          <w:rFonts w:hint="cs"/>
          <w:rtl/>
        </w:rPr>
      </w:pPr>
      <w:r>
        <w:rPr>
          <w:rFonts w:hint="cs"/>
          <w:rtl/>
        </w:rPr>
        <w:t xml:space="preserve">תודה רבה. חבר הכנסת גדעון סער, בבקשה. </w:t>
      </w:r>
    </w:p>
    <w:p w14:paraId="2D0AB370" w14:textId="77777777" w:rsidR="00000000" w:rsidRDefault="00162D07">
      <w:pPr>
        <w:pStyle w:val="a0"/>
        <w:rPr>
          <w:rFonts w:hint="cs"/>
          <w:rtl/>
        </w:rPr>
      </w:pPr>
    </w:p>
    <w:p w14:paraId="0E929BF8" w14:textId="77777777" w:rsidR="00000000" w:rsidRDefault="00162D07">
      <w:pPr>
        <w:pStyle w:val="a"/>
        <w:rPr>
          <w:rtl/>
        </w:rPr>
      </w:pPr>
      <w:bookmarkStart w:id="353" w:name="FS000001027T02_02_2004_21_00_52"/>
      <w:bookmarkStart w:id="354" w:name="_Toc78878377"/>
      <w:bookmarkEnd w:id="353"/>
      <w:r>
        <w:rPr>
          <w:rFonts w:hint="eastAsia"/>
          <w:rtl/>
        </w:rPr>
        <w:t>גדעון</w:t>
      </w:r>
      <w:r>
        <w:rPr>
          <w:rtl/>
        </w:rPr>
        <w:t xml:space="preserve"> סער (הליכוד):</w:t>
      </w:r>
      <w:bookmarkEnd w:id="354"/>
    </w:p>
    <w:p w14:paraId="29762920" w14:textId="77777777" w:rsidR="00000000" w:rsidRDefault="00162D07">
      <w:pPr>
        <w:pStyle w:val="a0"/>
        <w:rPr>
          <w:rFonts w:hint="cs"/>
          <w:rtl/>
        </w:rPr>
      </w:pPr>
    </w:p>
    <w:p w14:paraId="351474A9" w14:textId="77777777" w:rsidR="00000000" w:rsidRDefault="00162D07">
      <w:pPr>
        <w:pStyle w:val="a0"/>
        <w:rPr>
          <w:rFonts w:hint="cs"/>
          <w:rtl/>
        </w:rPr>
      </w:pPr>
      <w:r>
        <w:rPr>
          <w:rFonts w:hint="cs"/>
          <w:rtl/>
        </w:rPr>
        <w:t xml:space="preserve">חבר הכנסת פינס, אחרי שאמרת: אנחנו נתמוך, הציפייה שלנו שלפחות אתה תישאר אתנו. </w:t>
      </w:r>
    </w:p>
    <w:p w14:paraId="6CCC4E89" w14:textId="77777777" w:rsidR="00000000" w:rsidRDefault="00162D07">
      <w:pPr>
        <w:pStyle w:val="a0"/>
        <w:rPr>
          <w:rFonts w:hint="cs"/>
          <w:rtl/>
        </w:rPr>
      </w:pPr>
    </w:p>
    <w:p w14:paraId="74EDC11F" w14:textId="77777777" w:rsidR="00000000" w:rsidRDefault="00162D07">
      <w:pPr>
        <w:pStyle w:val="af0"/>
        <w:rPr>
          <w:rtl/>
        </w:rPr>
      </w:pPr>
      <w:r>
        <w:rPr>
          <w:rFonts w:hint="eastAsia"/>
          <w:rtl/>
        </w:rPr>
        <w:t>אופיר</w:t>
      </w:r>
      <w:r>
        <w:rPr>
          <w:rtl/>
        </w:rPr>
        <w:t xml:space="preserve"> פינס-פז (העבודה-מימד):</w:t>
      </w:r>
    </w:p>
    <w:p w14:paraId="6016BD11" w14:textId="77777777" w:rsidR="00000000" w:rsidRDefault="00162D07">
      <w:pPr>
        <w:pStyle w:val="a0"/>
        <w:rPr>
          <w:rFonts w:hint="cs"/>
          <w:rtl/>
        </w:rPr>
      </w:pPr>
    </w:p>
    <w:p w14:paraId="63602A49" w14:textId="77777777" w:rsidR="00000000" w:rsidRDefault="00162D07">
      <w:pPr>
        <w:pStyle w:val="a0"/>
        <w:rPr>
          <w:rFonts w:hint="cs"/>
          <w:rtl/>
        </w:rPr>
      </w:pPr>
      <w:r>
        <w:rPr>
          <w:rFonts w:hint="cs"/>
          <w:rtl/>
        </w:rPr>
        <w:t>אני יכול ללכת למזנון עד ההצבעה?</w:t>
      </w:r>
    </w:p>
    <w:p w14:paraId="7B432F0C" w14:textId="77777777" w:rsidR="00000000" w:rsidRDefault="00162D07">
      <w:pPr>
        <w:pStyle w:val="a0"/>
        <w:rPr>
          <w:rFonts w:hint="cs"/>
          <w:rtl/>
        </w:rPr>
      </w:pPr>
    </w:p>
    <w:p w14:paraId="5B70DB37" w14:textId="77777777" w:rsidR="00000000" w:rsidRDefault="00162D07">
      <w:pPr>
        <w:pStyle w:val="-"/>
        <w:rPr>
          <w:rtl/>
        </w:rPr>
      </w:pPr>
      <w:bookmarkStart w:id="355" w:name="FS000001027T02_02_2004_21_01_19C"/>
      <w:bookmarkEnd w:id="355"/>
      <w:r>
        <w:rPr>
          <w:rtl/>
        </w:rPr>
        <w:t>ג</w:t>
      </w:r>
      <w:r>
        <w:rPr>
          <w:rtl/>
        </w:rPr>
        <w:t>דעון סער (הליכוד):</w:t>
      </w:r>
    </w:p>
    <w:p w14:paraId="1396B090" w14:textId="77777777" w:rsidR="00000000" w:rsidRDefault="00162D07">
      <w:pPr>
        <w:pStyle w:val="a0"/>
        <w:rPr>
          <w:rtl/>
        </w:rPr>
      </w:pPr>
    </w:p>
    <w:p w14:paraId="17004727" w14:textId="77777777" w:rsidR="00000000" w:rsidRDefault="00162D07">
      <w:pPr>
        <w:pStyle w:val="a0"/>
        <w:rPr>
          <w:rFonts w:hint="cs"/>
          <w:rtl/>
        </w:rPr>
      </w:pPr>
      <w:r>
        <w:rPr>
          <w:rFonts w:hint="cs"/>
          <w:rtl/>
        </w:rPr>
        <w:t>בהחלט. אני אדבר מאוד בקצרה, אני לא אמצה את כל שלוש הדקות, אבל אני אומר בתמצית את זאת: הצעת החוק הזאת היא הצעת חוק טובה. היא נותנת מרחב תמרון רב יותר לראשי רשויות, ברשויות שהן לא קטנות ממש, והיא עושה את זה בלי להגדיל את ההוצאות, ולכן אני</w:t>
      </w:r>
      <w:r>
        <w:rPr>
          <w:rFonts w:hint="cs"/>
          <w:rtl/>
        </w:rPr>
        <w:t xml:space="preserve"> חושב שחבר הכנסת ליבוביץ, שיזם את ההצעה, היה לו רעיון טוב, והאמת שגם אני חשבתי להגיש את ההצעה ואז גיליתי או נזכרתי שהיא עברה בקריאה טרומית בוורסיה קצת יותר רחבה, כי מה שקרה, שגם ראשי רשויות שהיתה להם אפשרות לעשות את זה לפי החוק הקודם, איבדו בגלל השינוי בצו</w:t>
      </w:r>
      <w:r>
        <w:rPr>
          <w:rFonts w:hint="cs"/>
          <w:rtl/>
        </w:rPr>
        <w:t xml:space="preserve"> לגבי גודל המועצה - - -</w:t>
      </w:r>
    </w:p>
    <w:p w14:paraId="00B6578C" w14:textId="77777777" w:rsidR="00000000" w:rsidRDefault="00162D07">
      <w:pPr>
        <w:pStyle w:val="a0"/>
        <w:rPr>
          <w:rFonts w:hint="cs"/>
          <w:rtl/>
        </w:rPr>
      </w:pPr>
    </w:p>
    <w:p w14:paraId="6E49480F" w14:textId="77777777" w:rsidR="00000000" w:rsidRDefault="00162D07">
      <w:pPr>
        <w:pStyle w:val="af0"/>
        <w:rPr>
          <w:rtl/>
        </w:rPr>
      </w:pPr>
      <w:r>
        <w:rPr>
          <w:rFonts w:hint="eastAsia"/>
          <w:rtl/>
        </w:rPr>
        <w:t>אילן</w:t>
      </w:r>
      <w:r>
        <w:rPr>
          <w:rtl/>
        </w:rPr>
        <w:t xml:space="preserve"> ליבוביץ (שינוי):</w:t>
      </w:r>
    </w:p>
    <w:p w14:paraId="0C5E5C1E" w14:textId="77777777" w:rsidR="00000000" w:rsidRDefault="00162D07">
      <w:pPr>
        <w:pStyle w:val="a0"/>
        <w:rPr>
          <w:rFonts w:hint="cs"/>
          <w:rtl/>
        </w:rPr>
      </w:pPr>
    </w:p>
    <w:p w14:paraId="1B00A2DF" w14:textId="77777777" w:rsidR="00000000" w:rsidRDefault="00162D07">
      <w:pPr>
        <w:pStyle w:val="a0"/>
        <w:rPr>
          <w:rFonts w:hint="cs"/>
          <w:rtl/>
        </w:rPr>
      </w:pPr>
      <w:r>
        <w:rPr>
          <w:rFonts w:hint="cs"/>
          <w:rtl/>
        </w:rPr>
        <w:t>- - -</w:t>
      </w:r>
    </w:p>
    <w:p w14:paraId="027512CB" w14:textId="77777777" w:rsidR="00000000" w:rsidRDefault="00162D07">
      <w:pPr>
        <w:pStyle w:val="a0"/>
        <w:rPr>
          <w:rFonts w:hint="cs"/>
          <w:rtl/>
        </w:rPr>
      </w:pPr>
    </w:p>
    <w:p w14:paraId="605E97B0" w14:textId="77777777" w:rsidR="00000000" w:rsidRDefault="00162D07">
      <w:pPr>
        <w:pStyle w:val="-"/>
        <w:rPr>
          <w:rtl/>
        </w:rPr>
      </w:pPr>
      <w:bookmarkStart w:id="356" w:name="FS000001027T02_02_2004_21_02_04C"/>
      <w:bookmarkEnd w:id="356"/>
      <w:r>
        <w:rPr>
          <w:rtl/>
        </w:rPr>
        <w:t>גדעון סער (הליכוד):</w:t>
      </w:r>
    </w:p>
    <w:p w14:paraId="27EE1FA5" w14:textId="77777777" w:rsidR="00000000" w:rsidRDefault="00162D07">
      <w:pPr>
        <w:pStyle w:val="a0"/>
        <w:rPr>
          <w:rtl/>
        </w:rPr>
      </w:pPr>
    </w:p>
    <w:p w14:paraId="7540CC36" w14:textId="77777777" w:rsidR="00000000" w:rsidRDefault="00162D07">
      <w:pPr>
        <w:pStyle w:val="a0"/>
        <w:rPr>
          <w:rFonts w:hint="cs"/>
          <w:rtl/>
        </w:rPr>
      </w:pPr>
      <w:r>
        <w:rPr>
          <w:rFonts w:hint="cs"/>
          <w:rtl/>
        </w:rPr>
        <w:t>כן, זאת אומרת, עיריות שמספר חבריהן היה 27, ועקב צמצום מספר חברי המועצה - וזה מהלך נכון של שר הפנים, ואני בהחלט מברך עליו - נוצר אצלם מצב, אבל חבר הכנסת ליבוביץ הלך מעבר לזה והחיל א</w:t>
      </w:r>
      <w:r>
        <w:rPr>
          <w:rFonts w:hint="cs"/>
          <w:rtl/>
        </w:rPr>
        <w:t>ת הכלל הזה גם על רשויות שכוללות 15 חברי מועצה ומעלה, ובזה הוא עשה דבר נכון כלפי הרשויות, כלפי ראשי הרשויות. זה בוודאי דבר נכון כשלעצמו, אין לו עלות תקציבית, ועל כן אני אתמוך הערב בהצעת החוק הזאת.</w:t>
      </w:r>
    </w:p>
    <w:p w14:paraId="51E73A90" w14:textId="77777777" w:rsidR="00000000" w:rsidRDefault="00162D07">
      <w:pPr>
        <w:pStyle w:val="a0"/>
        <w:rPr>
          <w:rFonts w:hint="cs"/>
          <w:rtl/>
        </w:rPr>
      </w:pPr>
    </w:p>
    <w:p w14:paraId="2EBE8566" w14:textId="77777777" w:rsidR="00000000" w:rsidRDefault="00162D07">
      <w:pPr>
        <w:pStyle w:val="af1"/>
        <w:rPr>
          <w:rtl/>
        </w:rPr>
      </w:pPr>
      <w:r>
        <w:rPr>
          <w:rtl/>
        </w:rPr>
        <w:t>היו"ר מיכאל נודלמן:</w:t>
      </w:r>
    </w:p>
    <w:p w14:paraId="5E1060C9" w14:textId="77777777" w:rsidR="00000000" w:rsidRDefault="00162D07">
      <w:pPr>
        <w:pStyle w:val="a0"/>
        <w:rPr>
          <w:rtl/>
        </w:rPr>
      </w:pPr>
    </w:p>
    <w:p w14:paraId="355DEAD8" w14:textId="77777777" w:rsidR="00000000" w:rsidRDefault="00162D07">
      <w:pPr>
        <w:pStyle w:val="a0"/>
        <w:rPr>
          <w:rFonts w:hint="cs"/>
          <w:rtl/>
        </w:rPr>
      </w:pPr>
      <w:r>
        <w:rPr>
          <w:rFonts w:hint="cs"/>
          <w:rtl/>
        </w:rPr>
        <w:t xml:space="preserve">תודה רבה. </w:t>
      </w:r>
    </w:p>
    <w:p w14:paraId="6F07228E" w14:textId="77777777" w:rsidR="00000000" w:rsidRDefault="00162D07">
      <w:pPr>
        <w:pStyle w:val="a0"/>
        <w:rPr>
          <w:rFonts w:hint="cs"/>
          <w:rtl/>
        </w:rPr>
      </w:pPr>
    </w:p>
    <w:p w14:paraId="7FC5835D" w14:textId="77777777" w:rsidR="00000000" w:rsidRDefault="00162D07">
      <w:pPr>
        <w:pStyle w:val="a0"/>
        <w:rPr>
          <w:rFonts w:hint="cs"/>
          <w:rtl/>
        </w:rPr>
      </w:pPr>
      <w:r>
        <w:rPr>
          <w:rFonts w:hint="cs"/>
          <w:rtl/>
        </w:rPr>
        <w:t>חברי הכנסת, אנחנו עוברים ל</w:t>
      </w:r>
      <w:r>
        <w:rPr>
          <w:rFonts w:hint="cs"/>
          <w:rtl/>
        </w:rPr>
        <w:t xml:space="preserve">הצבעה בקריאה ראשונה על הצעת החוק לתיקון פקודת העיריות (מס' 89). </w:t>
      </w:r>
    </w:p>
    <w:p w14:paraId="574D88A3" w14:textId="77777777" w:rsidR="00000000" w:rsidRDefault="00162D07">
      <w:pPr>
        <w:pStyle w:val="a0"/>
        <w:rPr>
          <w:rFonts w:hint="cs"/>
          <w:rtl/>
        </w:rPr>
      </w:pPr>
    </w:p>
    <w:p w14:paraId="547FA6D0" w14:textId="77777777" w:rsidR="00000000" w:rsidRDefault="00162D07">
      <w:pPr>
        <w:pStyle w:val="ab"/>
        <w:bidi/>
        <w:rPr>
          <w:rFonts w:hint="cs"/>
          <w:rtl/>
        </w:rPr>
      </w:pPr>
      <w:r>
        <w:rPr>
          <w:rFonts w:hint="cs"/>
          <w:rtl/>
        </w:rPr>
        <w:t>הצבעה מס' 36</w:t>
      </w:r>
    </w:p>
    <w:p w14:paraId="402F4BFC" w14:textId="77777777" w:rsidR="00000000" w:rsidRDefault="00162D07">
      <w:pPr>
        <w:pStyle w:val="a0"/>
        <w:ind w:firstLine="0"/>
        <w:rPr>
          <w:rFonts w:hint="cs"/>
          <w:rtl/>
        </w:rPr>
      </w:pPr>
    </w:p>
    <w:p w14:paraId="7182D4E4" w14:textId="77777777" w:rsidR="00000000" w:rsidRDefault="00162D07">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432E2092" w14:textId="77777777" w:rsidR="00000000" w:rsidRDefault="00162D07">
      <w:pPr>
        <w:pStyle w:val="ac"/>
        <w:bidi/>
        <w:rPr>
          <w:rFonts w:hint="cs"/>
          <w:rtl/>
        </w:rPr>
      </w:pPr>
      <w:r>
        <w:rPr>
          <w:rFonts w:hint="cs"/>
          <w:rtl/>
        </w:rPr>
        <w:t xml:space="preserve">נגד </w:t>
      </w:r>
      <w:r>
        <w:rPr>
          <w:rtl/>
        </w:rPr>
        <w:t>–</w:t>
      </w:r>
      <w:r>
        <w:rPr>
          <w:rFonts w:hint="cs"/>
          <w:rtl/>
        </w:rPr>
        <w:t xml:space="preserve"> אין</w:t>
      </w:r>
    </w:p>
    <w:p w14:paraId="5BA450B0" w14:textId="77777777" w:rsidR="00000000" w:rsidRDefault="00162D07">
      <w:pPr>
        <w:pStyle w:val="ac"/>
        <w:bidi/>
        <w:rPr>
          <w:rFonts w:hint="cs"/>
          <w:rtl/>
        </w:rPr>
      </w:pPr>
      <w:r>
        <w:rPr>
          <w:rFonts w:hint="cs"/>
          <w:rtl/>
        </w:rPr>
        <w:t xml:space="preserve">נמנעים - אין </w:t>
      </w:r>
    </w:p>
    <w:p w14:paraId="49B84D00" w14:textId="77777777" w:rsidR="00000000" w:rsidRDefault="00162D07">
      <w:pPr>
        <w:pStyle w:val="ad"/>
        <w:bidi/>
        <w:rPr>
          <w:rFonts w:hint="cs"/>
          <w:rtl/>
        </w:rPr>
      </w:pPr>
      <w:r>
        <w:rPr>
          <w:rFonts w:hint="cs"/>
          <w:rtl/>
        </w:rPr>
        <w:t>ההצעה להעביר את הצעת חוק לתיקון פקודת העיריות (מס' 89) (יושב-ראש מועצה), התשס"ד-2004, לוועדת הפנים ואיכות הסביב</w:t>
      </w:r>
      <w:r>
        <w:rPr>
          <w:rFonts w:hint="cs"/>
          <w:rtl/>
        </w:rPr>
        <w:t>ה נתקבלה.</w:t>
      </w:r>
    </w:p>
    <w:p w14:paraId="3E6EC367" w14:textId="77777777" w:rsidR="00000000" w:rsidRDefault="00162D07">
      <w:pPr>
        <w:pStyle w:val="af1"/>
        <w:rPr>
          <w:rFonts w:hint="cs"/>
          <w:rtl/>
        </w:rPr>
      </w:pPr>
    </w:p>
    <w:p w14:paraId="3A4B2E6B" w14:textId="77777777" w:rsidR="00000000" w:rsidRDefault="00162D07">
      <w:pPr>
        <w:pStyle w:val="af1"/>
        <w:rPr>
          <w:rFonts w:hint="cs"/>
          <w:rtl/>
        </w:rPr>
      </w:pPr>
      <w:r>
        <w:rPr>
          <w:rFonts w:hint="cs"/>
          <w:rtl/>
        </w:rPr>
        <w:t>היו"ר מיכאל נודלמן:</w:t>
      </w:r>
    </w:p>
    <w:p w14:paraId="71409D34" w14:textId="77777777" w:rsidR="00000000" w:rsidRDefault="00162D07">
      <w:pPr>
        <w:pStyle w:val="a0"/>
        <w:rPr>
          <w:rtl/>
        </w:rPr>
      </w:pPr>
    </w:p>
    <w:p w14:paraId="56DBC807" w14:textId="77777777" w:rsidR="00000000" w:rsidRDefault="00162D07">
      <w:pPr>
        <w:pStyle w:val="a0"/>
        <w:rPr>
          <w:rFonts w:hint="cs"/>
          <w:rtl/>
        </w:rPr>
      </w:pPr>
      <w:r>
        <w:rPr>
          <w:rFonts w:hint="cs"/>
          <w:rtl/>
        </w:rPr>
        <w:t xml:space="preserve">רוב של שישה חברי הכנסת, אין נגד, אין נמנעים. אני קובע שהצעת החוק לתיקון פקודת העיריות (מס' 89) (יושב-ראש מועצה), התשס"ד-2004, עברה בקריאה ראשונה. </w:t>
      </w:r>
    </w:p>
    <w:p w14:paraId="4895A35D" w14:textId="77777777" w:rsidR="00000000" w:rsidRDefault="00162D07">
      <w:pPr>
        <w:pStyle w:val="a0"/>
        <w:rPr>
          <w:rFonts w:hint="cs"/>
          <w:rtl/>
        </w:rPr>
      </w:pPr>
    </w:p>
    <w:p w14:paraId="2FA8F310" w14:textId="77777777" w:rsidR="00000000" w:rsidRDefault="00162D07">
      <w:pPr>
        <w:pStyle w:val="a0"/>
        <w:rPr>
          <w:rFonts w:hint="cs"/>
          <w:rtl/>
        </w:rPr>
      </w:pPr>
      <w:r>
        <w:rPr>
          <w:rFonts w:hint="cs"/>
          <w:rtl/>
        </w:rPr>
        <w:t>חברי הכנסת, תם סדר-היום. הישיבה הבאה תתקיים מחר, יום שלישי, י"א בשבט התשס"ד,</w:t>
      </w:r>
      <w:r>
        <w:rPr>
          <w:rFonts w:hint="cs"/>
          <w:rtl/>
        </w:rPr>
        <w:t xml:space="preserve"> 3 בפברואר 2004, בשעה 16:00. ישיבת הכנסת נעולה. </w:t>
      </w:r>
    </w:p>
    <w:p w14:paraId="7F818334" w14:textId="77777777" w:rsidR="00000000" w:rsidRDefault="00162D07">
      <w:pPr>
        <w:pStyle w:val="a0"/>
        <w:rPr>
          <w:rFonts w:hint="cs"/>
          <w:rtl/>
        </w:rPr>
      </w:pPr>
    </w:p>
    <w:p w14:paraId="26934C4A" w14:textId="77777777" w:rsidR="00000000" w:rsidRDefault="00162D07">
      <w:pPr>
        <w:pStyle w:val="a0"/>
        <w:jc w:val="center"/>
        <w:rPr>
          <w:rFonts w:hint="cs"/>
          <w:rtl/>
        </w:rPr>
      </w:pPr>
      <w:r>
        <w:rPr>
          <w:rFonts w:hint="cs"/>
          <w:rtl/>
        </w:rPr>
        <w:t>הישיבה ננעלה בשעה 21:03.</w:t>
      </w:r>
    </w:p>
    <w:p w14:paraId="7BE28A05" w14:textId="77777777" w:rsidR="00000000" w:rsidRDefault="00162D0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B0FDD" w14:textId="77777777" w:rsidR="00000000" w:rsidRDefault="00162D07">
      <w:r>
        <w:separator/>
      </w:r>
    </w:p>
  </w:endnote>
  <w:endnote w:type="continuationSeparator" w:id="0">
    <w:p w14:paraId="61EA0E75" w14:textId="77777777" w:rsidR="00000000" w:rsidRDefault="00162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4B8CB" w14:textId="77777777" w:rsidR="00000000" w:rsidRDefault="00162D0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5EB89" w14:textId="77777777" w:rsidR="00000000" w:rsidRDefault="00162D07">
      <w:r>
        <w:separator/>
      </w:r>
    </w:p>
  </w:footnote>
  <w:footnote w:type="continuationSeparator" w:id="0">
    <w:p w14:paraId="714FFBA7" w14:textId="77777777" w:rsidR="00000000" w:rsidRDefault="00162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04F0F4A"/>
    <w:multiLevelType w:val="hybridMultilevel"/>
    <w:tmpl w:val="3F88D80A"/>
    <w:lvl w:ilvl="0" w:tplc="3E8AA16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F904235"/>
    <w:multiLevelType w:val="hybridMultilevel"/>
    <w:tmpl w:val="1D8E4788"/>
    <w:lvl w:ilvl="0" w:tplc="D534CE5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1710_1-28.doc"/>
    <w:docVar w:name="Position" w:val="Merged1-28"/>
    <w:docVar w:name="Queue" w:val="1-28"/>
    <w:docVar w:name="SaveYN" w:val="N"/>
    <w:docVar w:name="Session" w:val="21710"/>
    <w:docVar w:name="SessionDate" w:val="02/02/04"/>
    <w:docVar w:name="SpeakersNum" w:val="0"/>
    <w:docVar w:name="StartMode" w:val="4"/>
  </w:docVars>
  <w:rsids>
    <w:rsidRoot w:val="00162D07"/>
    <w:rsid w:val="00162D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760B5"/>
  <w15:chartTrackingRefBased/>
  <w15:docId w15:val="{CD348EF7-A8D1-48A8-9A7B-10B93818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27598</Words>
  <Characters>157310</Characters>
  <Application>Microsoft Office Word</Application>
  <DocSecurity>0</DocSecurity>
  <Lines>1310</Lines>
  <Paragraphs>369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101 מתאריך 02/02/2004</dc:title>
  <dc:subject/>
  <dc:creator>איטה אבן זוהר</dc:creator>
  <cp:keywords/>
  <dc:description/>
  <cp:lastModifiedBy>vladimir</cp:lastModifiedBy>
  <cp:revision>2</cp:revision>
  <cp:lastPrinted>2004-07-29T11:53:00Z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101.000000000000</vt:lpwstr>
  </property>
  <property fmtid="{D5CDD505-2E9C-101B-9397-08002B2CF9AE}" pid="4" name="Nose">
    <vt:lpwstr>_x000d_
</vt:lpwstr>
  </property>
  <property fmtid="{D5CDD505-2E9C-101B-9397-08002B2CF9AE}" pid="5" name="TaarichYeshiva">
    <vt:lpwstr>2004-02-02T00:00:00Z</vt:lpwstr>
  </property>
  <property fmtid="{D5CDD505-2E9C-101B-9397-08002B2CF9AE}" pid="6" name="Tor">
    <vt:lpwstr>1-28</vt:lpwstr>
  </property>
  <property fmtid="{D5CDD505-2E9C-101B-9397-08002B2CF9AE}" pid="7" name="סימוכין">
    <vt:i4>257304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257304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