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B5929" w14:textId="77777777" w:rsidR="00000000" w:rsidRDefault="008A7A7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2083ADD" w14:textId="77777777" w:rsidR="00000000" w:rsidRDefault="008A7A77">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_Toc81186618 \h </w:instrText>
      </w:r>
      <w:r>
        <w:fldChar w:fldCharType="separate"/>
      </w:r>
      <w:r>
        <w:t>4</w:t>
      </w:r>
      <w:r>
        <w:fldChar w:fldCharType="end"/>
      </w:r>
    </w:p>
    <w:p w14:paraId="10C6CFE8" w14:textId="77777777" w:rsidR="00000000" w:rsidRDefault="008A7A7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_Toc81186619 \h </w:instrText>
      </w:r>
      <w:r>
        <w:fldChar w:fldCharType="separate"/>
      </w:r>
      <w:r>
        <w:t>4</w:t>
      </w:r>
      <w:r>
        <w:fldChar w:fldCharType="end"/>
      </w:r>
    </w:p>
    <w:p w14:paraId="3622C3C9" w14:textId="77777777" w:rsidR="00000000" w:rsidRDefault="008A7A77">
      <w:pPr>
        <w:pStyle w:val="TOC1"/>
        <w:tabs>
          <w:tab w:val="right" w:leader="dot" w:pos="8296"/>
        </w:tabs>
        <w:ind w:right="0"/>
        <w:rPr>
          <w:rFonts w:ascii="Times New Roman" w:hAnsi="Times New Roman" w:cs="Times New Roman"/>
          <w:sz w:val="24"/>
          <w:szCs w:val="24"/>
        </w:rPr>
      </w:pPr>
      <w:r>
        <w:rPr>
          <w:rtl/>
        </w:rPr>
        <w:t>הודעת הממשלה על הפסקת כהונתו של שר הבינוי והשיכון אפי איתם</w:t>
      </w:r>
      <w:r>
        <w:tab/>
      </w:r>
      <w:r>
        <w:fldChar w:fldCharType="begin"/>
      </w:r>
      <w:r>
        <w:instrText xml:space="preserve"> PAGEREF _Toc81186620 \h </w:instrText>
      </w:r>
      <w:r>
        <w:fldChar w:fldCharType="separate"/>
      </w:r>
      <w:r>
        <w:t>5</w:t>
      </w:r>
      <w:r>
        <w:fldChar w:fldCharType="end"/>
      </w:r>
    </w:p>
    <w:p w14:paraId="6EBDD1F4" w14:textId="77777777" w:rsidR="00000000" w:rsidRDefault="008A7A77">
      <w:pPr>
        <w:pStyle w:val="TOC1"/>
        <w:tabs>
          <w:tab w:val="right" w:leader="dot" w:pos="8296"/>
        </w:tabs>
        <w:ind w:right="0"/>
        <w:rPr>
          <w:rFonts w:ascii="Times New Roman" w:hAnsi="Times New Roman" w:cs="Times New Roman"/>
          <w:sz w:val="24"/>
          <w:szCs w:val="24"/>
        </w:rPr>
      </w:pPr>
      <w:r>
        <w:rPr>
          <w:rtl/>
        </w:rPr>
        <w:t xml:space="preserve">מסמכים שהונחו </w:t>
      </w:r>
      <w:r>
        <w:rPr>
          <w:rtl/>
        </w:rPr>
        <w:t>על שולחן הכנסת</w:t>
      </w:r>
      <w:r>
        <w:tab/>
      </w:r>
      <w:r>
        <w:fldChar w:fldCharType="begin"/>
      </w:r>
      <w:r>
        <w:instrText xml:space="preserve"> PAGEREF _Toc81186621 \h </w:instrText>
      </w:r>
      <w:r>
        <w:fldChar w:fldCharType="separate"/>
      </w:r>
      <w:r>
        <w:t>5</w:t>
      </w:r>
      <w:r>
        <w:fldChar w:fldCharType="end"/>
      </w:r>
    </w:p>
    <w:p w14:paraId="032C78FA" w14:textId="77777777" w:rsidR="00000000" w:rsidRDefault="008A7A7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_Toc81186622 \h </w:instrText>
      </w:r>
      <w:r>
        <w:fldChar w:fldCharType="separate"/>
      </w:r>
      <w:r>
        <w:t>6</w:t>
      </w:r>
      <w:r>
        <w:fldChar w:fldCharType="end"/>
      </w:r>
    </w:p>
    <w:p w14:paraId="5C29C1B2" w14:textId="77777777" w:rsidR="00000000" w:rsidRDefault="008A7A77">
      <w:pPr>
        <w:pStyle w:val="TOC1"/>
        <w:tabs>
          <w:tab w:val="right" w:leader="dot" w:pos="8296"/>
        </w:tabs>
        <w:ind w:right="0"/>
        <w:rPr>
          <w:rFonts w:ascii="Times New Roman" w:hAnsi="Times New Roman" w:cs="Times New Roman"/>
          <w:sz w:val="24"/>
          <w:szCs w:val="24"/>
        </w:rPr>
      </w:pPr>
      <w:r>
        <w:rPr>
          <w:rtl/>
        </w:rPr>
        <w:t>הצעות סיעות ש"ס-</w:t>
      </w:r>
      <w:r>
        <w:t>-</w:t>
      </w:r>
      <w:r>
        <w:rPr>
          <w:rtl/>
        </w:rPr>
        <w:t>יהדות התורה</w:t>
      </w:r>
      <w:r>
        <w:t xml:space="preserve">, </w:t>
      </w:r>
      <w:r>
        <w:rPr>
          <w:rtl/>
        </w:rPr>
        <w:t>מרצ-</w:t>
      </w:r>
      <w:r>
        <w:t>-</w:t>
      </w:r>
      <w:r>
        <w:rPr>
          <w:rtl/>
        </w:rPr>
        <w:t>חדש-תע</w:t>
      </w:r>
      <w:r>
        <w:t>"</w:t>
      </w:r>
      <w:r>
        <w:rPr>
          <w:rtl/>
        </w:rPr>
        <w:t>ל-</w:t>
      </w:r>
      <w:r>
        <w:t>-</w:t>
      </w:r>
      <w:r>
        <w:rPr>
          <w:rtl/>
        </w:rPr>
        <w:t>בל</w:t>
      </w:r>
      <w:r>
        <w:t>"</w:t>
      </w:r>
      <w:r>
        <w:rPr>
          <w:rtl/>
        </w:rPr>
        <w:t>ד</w:t>
      </w:r>
      <w:r>
        <w:t>--</w:t>
      </w:r>
      <w:r>
        <w:rPr>
          <w:rtl/>
        </w:rPr>
        <w:t>רע"ם</w:t>
      </w:r>
      <w:r>
        <w:t xml:space="preserve">  </w:t>
      </w:r>
      <w:r>
        <w:rPr>
          <w:rtl/>
        </w:rPr>
        <w:t>והאיחוד הלאומי</w:t>
      </w:r>
      <w:r>
        <w:t xml:space="preserve"> - </w:t>
      </w:r>
      <w:r>
        <w:rPr>
          <w:rtl/>
        </w:rPr>
        <w:t>ישראל ביתנו להביע אי-אמון בממשלה</w:t>
      </w:r>
      <w:r>
        <w:t xml:space="preserve"> </w:t>
      </w:r>
      <w:r>
        <w:rPr>
          <w:rtl/>
        </w:rPr>
        <w:t>בשל:</w:t>
      </w:r>
      <w:r>
        <w:tab/>
      </w:r>
      <w:r>
        <w:fldChar w:fldCharType="begin"/>
      </w:r>
      <w:r>
        <w:instrText xml:space="preserve"> PAGEREF _Toc81186623 \h </w:instrText>
      </w:r>
      <w:r>
        <w:fldChar w:fldCharType="separate"/>
      </w:r>
      <w:r>
        <w:t>7</w:t>
      </w:r>
      <w:r>
        <w:fldChar w:fldCharType="end"/>
      </w:r>
    </w:p>
    <w:p w14:paraId="48F8B051" w14:textId="77777777" w:rsidR="00000000" w:rsidRDefault="008A7A77">
      <w:pPr>
        <w:pStyle w:val="TOC1"/>
        <w:tabs>
          <w:tab w:val="right" w:leader="dot" w:pos="8296"/>
        </w:tabs>
        <w:ind w:right="0"/>
        <w:rPr>
          <w:rFonts w:ascii="Times New Roman" w:hAnsi="Times New Roman" w:cs="Times New Roman"/>
          <w:sz w:val="24"/>
          <w:szCs w:val="24"/>
        </w:rPr>
      </w:pPr>
      <w:r>
        <w:rPr>
          <w:rtl/>
        </w:rPr>
        <w:t>א. מדיניותה בנ</w:t>
      </w:r>
      <w:r>
        <w:rPr>
          <w:rtl/>
        </w:rPr>
        <w:t>ושאים החברתיים והחשש מפגיעה בגמלאים ובקצבותיהם;</w:t>
      </w:r>
      <w:r>
        <w:tab/>
      </w:r>
      <w:r>
        <w:fldChar w:fldCharType="begin"/>
      </w:r>
      <w:r>
        <w:instrText xml:space="preserve"> PAGEREF _Toc81186624 \h </w:instrText>
      </w:r>
      <w:r>
        <w:fldChar w:fldCharType="separate"/>
      </w:r>
      <w:r>
        <w:t>7</w:t>
      </w:r>
      <w:r>
        <w:fldChar w:fldCharType="end"/>
      </w:r>
    </w:p>
    <w:p w14:paraId="0790FE6D" w14:textId="77777777" w:rsidR="00000000" w:rsidRDefault="008A7A77">
      <w:pPr>
        <w:pStyle w:val="TOC1"/>
        <w:tabs>
          <w:tab w:val="right" w:leader="dot" w:pos="8296"/>
        </w:tabs>
        <w:ind w:right="0"/>
        <w:rPr>
          <w:rFonts w:ascii="Times New Roman" w:hAnsi="Times New Roman" w:cs="Times New Roman"/>
          <w:sz w:val="24"/>
          <w:szCs w:val="24"/>
        </w:rPr>
      </w:pPr>
      <w:r>
        <w:rPr>
          <w:rtl/>
        </w:rPr>
        <w:t>ב. תוכניות האוצר לקצץ עד</w:t>
      </w:r>
      <w:r>
        <w:t xml:space="preserve"> 10 </w:t>
      </w:r>
      <w:r>
        <w:rPr>
          <w:rtl/>
        </w:rPr>
        <w:t xml:space="preserve">מיליארדי שקל מתקציבי הבריאות והחינוך </w:t>
      </w:r>
      <w:r>
        <w:t xml:space="preserve"> </w:t>
      </w:r>
      <w:r>
        <w:rPr>
          <w:rtl/>
        </w:rPr>
        <w:t>והחשש מגידול הפערים החברתיים;</w:t>
      </w:r>
      <w:r>
        <w:tab/>
      </w:r>
      <w:r>
        <w:fldChar w:fldCharType="begin"/>
      </w:r>
      <w:r>
        <w:instrText xml:space="preserve"> PAGEREF _Toc81186625 \h </w:instrText>
      </w:r>
      <w:r>
        <w:fldChar w:fldCharType="separate"/>
      </w:r>
      <w:r>
        <w:t>7</w:t>
      </w:r>
      <w:r>
        <w:fldChar w:fldCharType="end"/>
      </w:r>
    </w:p>
    <w:p w14:paraId="607D5DC2" w14:textId="77777777" w:rsidR="00000000" w:rsidRDefault="008A7A77">
      <w:pPr>
        <w:pStyle w:val="TOC1"/>
        <w:tabs>
          <w:tab w:val="right" w:leader="dot" w:pos="8296"/>
        </w:tabs>
        <w:ind w:right="0"/>
        <w:rPr>
          <w:rFonts w:ascii="Times New Roman" w:hAnsi="Times New Roman" w:cs="Times New Roman"/>
          <w:sz w:val="24"/>
          <w:szCs w:val="24"/>
        </w:rPr>
      </w:pPr>
      <w:r>
        <w:rPr>
          <w:rtl/>
        </w:rPr>
        <w:t>ג. תוכנית ההתנתקות</w:t>
      </w:r>
      <w:r>
        <w:tab/>
      </w:r>
      <w:r>
        <w:fldChar w:fldCharType="begin"/>
      </w:r>
      <w:r>
        <w:instrText xml:space="preserve"> PAGEREF _Toc81186626 \h </w:instrText>
      </w:r>
      <w:r>
        <w:fldChar w:fldCharType="separate"/>
      </w:r>
      <w:r>
        <w:t>7</w:t>
      </w:r>
      <w:r>
        <w:fldChar w:fldCharType="end"/>
      </w:r>
    </w:p>
    <w:p w14:paraId="4482C43A" w14:textId="77777777" w:rsidR="00000000" w:rsidRDefault="008A7A77">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_Toc81186627 \h </w:instrText>
      </w:r>
      <w:r>
        <w:fldChar w:fldCharType="separate"/>
      </w:r>
      <w:r>
        <w:t>7</w:t>
      </w:r>
      <w:r>
        <w:fldChar w:fldCharType="end"/>
      </w:r>
    </w:p>
    <w:p w14:paraId="67AEBC5C" w14:textId="77777777" w:rsidR="00000000" w:rsidRDefault="008A7A7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_Toc81186628 \h </w:instrText>
      </w:r>
      <w:r>
        <w:fldChar w:fldCharType="separate"/>
      </w:r>
      <w:r>
        <w:t>15</w:t>
      </w:r>
      <w:r>
        <w:fldChar w:fldCharType="end"/>
      </w:r>
    </w:p>
    <w:p w14:paraId="357D06B7" w14:textId="77777777" w:rsidR="00000000" w:rsidRDefault="008A7A7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_Toc81186629 \h </w:instrText>
      </w:r>
      <w:r>
        <w:fldChar w:fldCharType="separate"/>
      </w:r>
      <w:r>
        <w:t>19</w:t>
      </w:r>
      <w:r>
        <w:fldChar w:fldCharType="end"/>
      </w:r>
    </w:p>
    <w:p w14:paraId="18776689" w14:textId="77777777" w:rsidR="00000000" w:rsidRDefault="008A7A77">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_Toc81186630 \h </w:instrText>
      </w:r>
      <w:r>
        <w:fldChar w:fldCharType="separate"/>
      </w:r>
      <w:r>
        <w:t>26</w:t>
      </w:r>
      <w:r>
        <w:fldChar w:fldCharType="end"/>
      </w:r>
    </w:p>
    <w:p w14:paraId="37A55742" w14:textId="77777777" w:rsidR="00000000" w:rsidRDefault="008A7A7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w:instrText>
      </w:r>
      <w:r>
        <w:instrText xml:space="preserve">Toc81186631 \h </w:instrText>
      </w:r>
      <w:r>
        <w:fldChar w:fldCharType="separate"/>
      </w:r>
      <w:r>
        <w:t>31</w:t>
      </w:r>
      <w:r>
        <w:fldChar w:fldCharType="end"/>
      </w:r>
    </w:p>
    <w:p w14:paraId="5D114F60" w14:textId="77777777" w:rsidR="00000000" w:rsidRDefault="008A7A7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_Toc81186632 \h </w:instrText>
      </w:r>
      <w:r>
        <w:fldChar w:fldCharType="separate"/>
      </w:r>
      <w:r>
        <w:t>34</w:t>
      </w:r>
      <w:r>
        <w:fldChar w:fldCharType="end"/>
      </w:r>
    </w:p>
    <w:p w14:paraId="7C1EEBE4" w14:textId="77777777" w:rsidR="00000000" w:rsidRDefault="008A7A7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_Toc81186633 \h </w:instrText>
      </w:r>
      <w:r>
        <w:fldChar w:fldCharType="separate"/>
      </w:r>
      <w:r>
        <w:t>34</w:t>
      </w:r>
      <w:r>
        <w:fldChar w:fldCharType="end"/>
      </w:r>
    </w:p>
    <w:p w14:paraId="494C77BF" w14:textId="77777777" w:rsidR="00000000" w:rsidRDefault="008A7A77">
      <w:pPr>
        <w:pStyle w:val="TOC1"/>
        <w:tabs>
          <w:tab w:val="right" w:leader="dot" w:pos="8296"/>
        </w:tabs>
        <w:ind w:right="0"/>
        <w:rPr>
          <w:rFonts w:ascii="Times New Roman" w:hAnsi="Times New Roman" w:cs="Times New Roman"/>
          <w:sz w:val="24"/>
          <w:szCs w:val="24"/>
        </w:rPr>
      </w:pPr>
      <w:r>
        <w:rPr>
          <w:rtl/>
        </w:rPr>
        <w:t>הצעות סיעות ש"ס--יהדות התורה, מרצ--חד"ש-תע"ל-</w:t>
      </w:r>
      <w:r>
        <w:t>-</w:t>
      </w:r>
      <w:r>
        <w:rPr>
          <w:rtl/>
        </w:rPr>
        <w:t xml:space="preserve">בל"ד--רע"ם, </w:t>
      </w:r>
      <w:r>
        <w:t xml:space="preserve"> </w:t>
      </w:r>
      <w:r>
        <w:rPr>
          <w:rtl/>
        </w:rPr>
        <w:t>והאיחוד הלאומי - ישראל ביתנו להביע אי-אמון בממשלה בשל:</w:t>
      </w:r>
      <w:r>
        <w:tab/>
      </w:r>
      <w:r>
        <w:fldChar w:fldCharType="begin"/>
      </w:r>
      <w:r>
        <w:instrText xml:space="preserve"> PAGE</w:instrText>
      </w:r>
      <w:r>
        <w:instrText xml:space="preserve">REF _Toc81186634 \h </w:instrText>
      </w:r>
      <w:r>
        <w:fldChar w:fldCharType="separate"/>
      </w:r>
      <w:r>
        <w:t>35</w:t>
      </w:r>
      <w:r>
        <w:fldChar w:fldCharType="end"/>
      </w:r>
    </w:p>
    <w:p w14:paraId="159AC636" w14:textId="77777777" w:rsidR="00000000" w:rsidRDefault="008A7A77">
      <w:pPr>
        <w:pStyle w:val="TOC1"/>
        <w:tabs>
          <w:tab w:val="right" w:leader="dot" w:pos="8296"/>
        </w:tabs>
        <w:ind w:right="0"/>
        <w:rPr>
          <w:rFonts w:ascii="Times New Roman" w:hAnsi="Times New Roman" w:cs="Times New Roman"/>
          <w:sz w:val="24"/>
          <w:szCs w:val="24"/>
        </w:rPr>
      </w:pPr>
      <w:r>
        <w:rPr>
          <w:rtl/>
        </w:rPr>
        <w:t>א. מדיניותה בנושאים החברתיים והחשש מפגיעה בגמלאים ובקצבותיהם</w:t>
      </w:r>
      <w:r>
        <w:t>;</w:t>
      </w:r>
      <w:r>
        <w:tab/>
      </w:r>
      <w:r>
        <w:fldChar w:fldCharType="begin"/>
      </w:r>
      <w:r>
        <w:instrText xml:space="preserve"> PAGEREF _Toc81186635 \h </w:instrText>
      </w:r>
      <w:r>
        <w:fldChar w:fldCharType="separate"/>
      </w:r>
      <w:r>
        <w:t>35</w:t>
      </w:r>
      <w:r>
        <w:fldChar w:fldCharType="end"/>
      </w:r>
    </w:p>
    <w:p w14:paraId="6DB2C7B4" w14:textId="77777777" w:rsidR="00000000" w:rsidRDefault="008A7A77">
      <w:pPr>
        <w:pStyle w:val="TOC1"/>
        <w:tabs>
          <w:tab w:val="right" w:leader="dot" w:pos="8296"/>
        </w:tabs>
        <w:ind w:right="0"/>
        <w:rPr>
          <w:rFonts w:ascii="Times New Roman" w:hAnsi="Times New Roman" w:cs="Times New Roman"/>
          <w:sz w:val="24"/>
          <w:szCs w:val="24"/>
        </w:rPr>
      </w:pPr>
      <w:r>
        <w:rPr>
          <w:rtl/>
        </w:rPr>
        <w:t xml:space="preserve">ב. תוכניות האוצר לקצץ עד </w:t>
      </w:r>
      <w:r>
        <w:t xml:space="preserve">10 </w:t>
      </w:r>
      <w:r>
        <w:rPr>
          <w:rtl/>
        </w:rPr>
        <w:t>מיליארדי</w:t>
      </w:r>
      <w:r>
        <w:t xml:space="preserve"> </w:t>
      </w:r>
      <w:r>
        <w:rPr>
          <w:rtl/>
        </w:rPr>
        <w:t xml:space="preserve">שקל מתקציבי הבריאות והחינוך </w:t>
      </w:r>
      <w:r>
        <w:t xml:space="preserve"> </w:t>
      </w:r>
      <w:r>
        <w:rPr>
          <w:rtl/>
        </w:rPr>
        <w:t>והחשש מגידול הפערים החברתיים</w:t>
      </w:r>
      <w:r>
        <w:t>;</w:t>
      </w:r>
      <w:r>
        <w:tab/>
      </w:r>
      <w:r>
        <w:fldChar w:fldCharType="begin"/>
      </w:r>
      <w:r>
        <w:instrText xml:space="preserve"> PAGEREF _Toc81186636 \h </w:instrText>
      </w:r>
      <w:r>
        <w:fldChar w:fldCharType="separate"/>
      </w:r>
      <w:r>
        <w:t>35</w:t>
      </w:r>
      <w:r>
        <w:fldChar w:fldCharType="end"/>
      </w:r>
    </w:p>
    <w:p w14:paraId="7EA4262B" w14:textId="77777777" w:rsidR="00000000" w:rsidRDefault="008A7A77">
      <w:pPr>
        <w:pStyle w:val="TOC1"/>
        <w:tabs>
          <w:tab w:val="right" w:leader="dot" w:pos="8296"/>
        </w:tabs>
        <w:ind w:right="0"/>
        <w:rPr>
          <w:rFonts w:ascii="Times New Roman" w:hAnsi="Times New Roman" w:cs="Times New Roman"/>
          <w:sz w:val="24"/>
          <w:szCs w:val="24"/>
        </w:rPr>
      </w:pPr>
      <w:r>
        <w:rPr>
          <w:rtl/>
        </w:rPr>
        <w:t>ג. תוכני</w:t>
      </w:r>
      <w:r>
        <w:rPr>
          <w:rtl/>
        </w:rPr>
        <w:t>ת ההתנתקות</w:t>
      </w:r>
      <w:r>
        <w:tab/>
      </w:r>
      <w:r>
        <w:fldChar w:fldCharType="begin"/>
      </w:r>
      <w:r>
        <w:instrText xml:space="preserve"> PAGEREF _Toc81186637 \h </w:instrText>
      </w:r>
      <w:r>
        <w:fldChar w:fldCharType="separate"/>
      </w:r>
      <w:r>
        <w:t>35</w:t>
      </w:r>
      <w:r>
        <w:fldChar w:fldCharType="end"/>
      </w:r>
    </w:p>
    <w:p w14:paraId="7A594178" w14:textId="77777777" w:rsidR="00000000" w:rsidRDefault="008A7A77">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_Toc81186638 \h </w:instrText>
      </w:r>
      <w:r>
        <w:fldChar w:fldCharType="separate"/>
      </w:r>
      <w:r>
        <w:t>35</w:t>
      </w:r>
      <w:r>
        <w:fldChar w:fldCharType="end"/>
      </w:r>
    </w:p>
    <w:p w14:paraId="4D31908E" w14:textId="77777777" w:rsidR="00000000" w:rsidRDefault="008A7A77">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_Toc81186639 \h </w:instrText>
      </w:r>
      <w:r>
        <w:fldChar w:fldCharType="separate"/>
      </w:r>
      <w:r>
        <w:t>38</w:t>
      </w:r>
      <w:r>
        <w:fldChar w:fldCharType="end"/>
      </w:r>
    </w:p>
    <w:p w14:paraId="01836A16" w14:textId="77777777" w:rsidR="00000000" w:rsidRDefault="008A7A77">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_Toc81186640 \h </w:instrText>
      </w:r>
      <w:r>
        <w:fldChar w:fldCharType="separate"/>
      </w:r>
      <w:r>
        <w:t>40</w:t>
      </w:r>
      <w:r>
        <w:fldChar w:fldCharType="end"/>
      </w:r>
    </w:p>
    <w:p w14:paraId="298980F2" w14:textId="77777777" w:rsidR="00000000" w:rsidRDefault="008A7A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_Toc81186641 \h </w:instrText>
      </w:r>
      <w:r>
        <w:fldChar w:fldCharType="separate"/>
      </w:r>
      <w:r>
        <w:t>42</w:t>
      </w:r>
      <w:r>
        <w:fldChar w:fldCharType="end"/>
      </w:r>
    </w:p>
    <w:p w14:paraId="1B248B2D" w14:textId="77777777" w:rsidR="00000000" w:rsidRDefault="008A7A7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_Toc81186642 \h </w:instrText>
      </w:r>
      <w:r>
        <w:fldChar w:fldCharType="separate"/>
      </w:r>
      <w:r>
        <w:t>45</w:t>
      </w:r>
      <w:r>
        <w:fldChar w:fldCharType="end"/>
      </w:r>
    </w:p>
    <w:p w14:paraId="63FBF25C" w14:textId="77777777" w:rsidR="00000000" w:rsidRDefault="008A7A7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_Toc81186643 \h </w:instrText>
      </w:r>
      <w:r>
        <w:fldChar w:fldCharType="separate"/>
      </w:r>
      <w:r>
        <w:t>48</w:t>
      </w:r>
      <w:r>
        <w:fldChar w:fldCharType="end"/>
      </w:r>
    </w:p>
    <w:p w14:paraId="538D8DAC" w14:textId="77777777" w:rsidR="00000000" w:rsidRDefault="008A7A7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_Toc81186644 \h </w:instrText>
      </w:r>
      <w:r>
        <w:fldChar w:fldCharType="separate"/>
      </w:r>
      <w:r>
        <w:t>49</w:t>
      </w:r>
      <w:r>
        <w:fldChar w:fldCharType="end"/>
      </w:r>
    </w:p>
    <w:p w14:paraId="7880E456" w14:textId="77777777" w:rsidR="00000000" w:rsidRDefault="008A7A7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_Toc81186645 \h </w:instrText>
      </w:r>
      <w:r>
        <w:fldChar w:fldCharType="separate"/>
      </w:r>
      <w:r>
        <w:t>50</w:t>
      </w:r>
      <w:r>
        <w:fldChar w:fldCharType="end"/>
      </w:r>
    </w:p>
    <w:p w14:paraId="03C4A3D1" w14:textId="77777777" w:rsidR="00000000" w:rsidRDefault="008A7A7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_Toc81186646 </w:instrText>
      </w:r>
      <w:r>
        <w:instrText xml:space="preserve">\h </w:instrText>
      </w:r>
      <w:r>
        <w:fldChar w:fldCharType="separate"/>
      </w:r>
      <w:r>
        <w:t>52</w:t>
      </w:r>
      <w:r>
        <w:fldChar w:fldCharType="end"/>
      </w:r>
    </w:p>
    <w:p w14:paraId="29CD440C" w14:textId="77777777" w:rsidR="00000000" w:rsidRDefault="008A7A7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_Toc81186647 \h </w:instrText>
      </w:r>
      <w:r>
        <w:fldChar w:fldCharType="separate"/>
      </w:r>
      <w:r>
        <w:t>54</w:t>
      </w:r>
      <w:r>
        <w:fldChar w:fldCharType="end"/>
      </w:r>
    </w:p>
    <w:p w14:paraId="42B83FE6" w14:textId="77777777" w:rsidR="00000000" w:rsidRDefault="008A7A7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_Toc81186648 \h </w:instrText>
      </w:r>
      <w:r>
        <w:fldChar w:fldCharType="separate"/>
      </w:r>
      <w:r>
        <w:t>55</w:t>
      </w:r>
      <w:r>
        <w:fldChar w:fldCharType="end"/>
      </w:r>
    </w:p>
    <w:p w14:paraId="31783598" w14:textId="77777777" w:rsidR="00000000" w:rsidRDefault="008A7A77">
      <w:pPr>
        <w:pStyle w:val="TOC2"/>
        <w:tabs>
          <w:tab w:val="right" w:leader="dot" w:pos="8296"/>
        </w:tabs>
        <w:ind w:right="0"/>
        <w:rPr>
          <w:rFonts w:ascii="Times New Roman" w:hAnsi="Times New Roman" w:cs="Times New Roman"/>
          <w:sz w:val="24"/>
          <w:szCs w:val="24"/>
        </w:rPr>
      </w:pPr>
      <w:r>
        <w:rPr>
          <w:rtl/>
        </w:rPr>
        <w:lastRenderedPageBreak/>
        <w:t>רוחמה</w:t>
      </w:r>
      <w:r>
        <w:t xml:space="preserve"> </w:t>
      </w:r>
      <w:r>
        <w:rPr>
          <w:rtl/>
        </w:rPr>
        <w:t>אברהם (הליכוד):</w:t>
      </w:r>
      <w:r>
        <w:tab/>
      </w:r>
      <w:r>
        <w:fldChar w:fldCharType="begin"/>
      </w:r>
      <w:r>
        <w:instrText xml:space="preserve"> PAGEREF _Toc81186649 \h </w:instrText>
      </w:r>
      <w:r>
        <w:fldChar w:fldCharType="separate"/>
      </w:r>
      <w:r>
        <w:t>56</w:t>
      </w:r>
      <w:r>
        <w:fldChar w:fldCharType="end"/>
      </w:r>
    </w:p>
    <w:p w14:paraId="6BACD64B" w14:textId="77777777" w:rsidR="00000000" w:rsidRDefault="008A7A7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_Toc81186650 \h </w:instrText>
      </w:r>
      <w:r>
        <w:fldChar w:fldCharType="separate"/>
      </w:r>
      <w:r>
        <w:t>57</w:t>
      </w:r>
      <w:r>
        <w:fldChar w:fldCharType="end"/>
      </w:r>
    </w:p>
    <w:p w14:paraId="60A5DF6C" w14:textId="77777777" w:rsidR="00000000" w:rsidRDefault="008A7A7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w:instrText>
      </w:r>
      <w:r>
        <w:instrText xml:space="preserve">F _Toc81186651 \h </w:instrText>
      </w:r>
      <w:r>
        <w:fldChar w:fldCharType="separate"/>
      </w:r>
      <w:r>
        <w:t>58</w:t>
      </w:r>
      <w:r>
        <w:fldChar w:fldCharType="end"/>
      </w:r>
    </w:p>
    <w:p w14:paraId="56792CE4" w14:textId="77777777" w:rsidR="00000000" w:rsidRDefault="008A7A7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_Toc81186652 \h </w:instrText>
      </w:r>
      <w:r>
        <w:fldChar w:fldCharType="separate"/>
      </w:r>
      <w:r>
        <w:t>60</w:t>
      </w:r>
      <w:r>
        <w:fldChar w:fldCharType="end"/>
      </w:r>
    </w:p>
    <w:p w14:paraId="01BC0DEF" w14:textId="77777777" w:rsidR="00000000" w:rsidRDefault="008A7A7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_Toc81186653 \h </w:instrText>
      </w:r>
      <w:r>
        <w:fldChar w:fldCharType="separate"/>
      </w:r>
      <w:r>
        <w:t>62</w:t>
      </w:r>
      <w:r>
        <w:fldChar w:fldCharType="end"/>
      </w:r>
    </w:p>
    <w:p w14:paraId="266F3AE7" w14:textId="77777777" w:rsidR="00000000" w:rsidRDefault="008A7A7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_Toc81186654 \h </w:instrText>
      </w:r>
      <w:r>
        <w:fldChar w:fldCharType="separate"/>
      </w:r>
      <w:r>
        <w:t>63</w:t>
      </w:r>
      <w:r>
        <w:fldChar w:fldCharType="end"/>
      </w:r>
    </w:p>
    <w:p w14:paraId="143388CA" w14:textId="77777777" w:rsidR="00000000" w:rsidRDefault="008A7A7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_Toc81186655 \h </w:instrText>
      </w:r>
      <w:r>
        <w:fldChar w:fldCharType="separate"/>
      </w:r>
      <w:r>
        <w:t>67</w:t>
      </w:r>
      <w:r>
        <w:fldChar w:fldCharType="end"/>
      </w:r>
    </w:p>
    <w:p w14:paraId="181361D6" w14:textId="77777777" w:rsidR="00000000" w:rsidRDefault="008A7A77">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_Toc81186656 \h </w:instrText>
      </w:r>
      <w:r>
        <w:fldChar w:fldCharType="separate"/>
      </w:r>
      <w:r>
        <w:t>69</w:t>
      </w:r>
      <w:r>
        <w:fldChar w:fldCharType="end"/>
      </w:r>
    </w:p>
    <w:p w14:paraId="3A9D07EA" w14:textId="77777777" w:rsidR="00000000" w:rsidRDefault="008A7A7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_Toc81186657 \h </w:instrText>
      </w:r>
      <w:r>
        <w:fldChar w:fldCharType="separate"/>
      </w:r>
      <w:r>
        <w:t>69</w:t>
      </w:r>
      <w:r>
        <w:fldChar w:fldCharType="end"/>
      </w:r>
    </w:p>
    <w:p w14:paraId="35456630" w14:textId="77777777" w:rsidR="00000000" w:rsidRDefault="008A7A77">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_Toc81186658 \h </w:instrText>
      </w:r>
      <w:r>
        <w:fldChar w:fldCharType="separate"/>
      </w:r>
      <w:r>
        <w:t>70</w:t>
      </w:r>
      <w:r>
        <w:fldChar w:fldCharType="end"/>
      </w:r>
    </w:p>
    <w:p w14:paraId="426E1288" w14:textId="77777777" w:rsidR="00000000" w:rsidRDefault="008A7A77">
      <w:pPr>
        <w:pStyle w:val="TOC1"/>
        <w:tabs>
          <w:tab w:val="right" w:leader="dot" w:pos="8296"/>
        </w:tabs>
        <w:ind w:right="0"/>
        <w:rPr>
          <w:rFonts w:ascii="Times New Roman" w:hAnsi="Times New Roman" w:cs="Times New Roman"/>
          <w:sz w:val="24"/>
          <w:szCs w:val="24"/>
        </w:rPr>
      </w:pPr>
      <w:r>
        <w:rPr>
          <w:rtl/>
        </w:rPr>
        <w:t xml:space="preserve">הצעת חוק האזרחות (תיקון - אזרחות לכל תושב קבוע המשרת </w:t>
      </w:r>
      <w:r>
        <w:t xml:space="preserve"> </w:t>
      </w:r>
      <w:r>
        <w:rPr>
          <w:rtl/>
        </w:rPr>
        <w:t>שירות סדיר), התשס</w:t>
      </w:r>
      <w:r>
        <w:rPr>
          <w:rtl/>
        </w:rPr>
        <w:t>"ג-2003</w:t>
      </w:r>
      <w:r>
        <w:tab/>
      </w:r>
      <w:r>
        <w:fldChar w:fldCharType="begin"/>
      </w:r>
      <w:r>
        <w:instrText xml:space="preserve"> PAGEREF _Toc81186659 \h </w:instrText>
      </w:r>
      <w:r>
        <w:fldChar w:fldCharType="separate"/>
      </w:r>
      <w:r>
        <w:t>71</w:t>
      </w:r>
      <w:r>
        <w:fldChar w:fldCharType="end"/>
      </w:r>
    </w:p>
    <w:p w14:paraId="13C9D61B" w14:textId="77777777" w:rsidR="00000000" w:rsidRDefault="008A7A7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_Toc81186660 \h </w:instrText>
      </w:r>
      <w:r>
        <w:fldChar w:fldCharType="separate"/>
      </w:r>
      <w:r>
        <w:t>71</w:t>
      </w:r>
      <w:r>
        <w:fldChar w:fldCharType="end"/>
      </w:r>
    </w:p>
    <w:p w14:paraId="41279676" w14:textId="77777777" w:rsidR="00000000" w:rsidRDefault="008A7A7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_Toc81186661 \h </w:instrText>
      </w:r>
      <w:r>
        <w:fldChar w:fldCharType="separate"/>
      </w:r>
      <w:r>
        <w:t>73</w:t>
      </w:r>
      <w:r>
        <w:fldChar w:fldCharType="end"/>
      </w:r>
    </w:p>
    <w:p w14:paraId="26C3FFBD" w14:textId="77777777" w:rsidR="00000000" w:rsidRDefault="008A7A77">
      <w:pPr>
        <w:pStyle w:val="TOC1"/>
        <w:tabs>
          <w:tab w:val="right" w:leader="dot" w:pos="8296"/>
        </w:tabs>
        <w:ind w:right="0"/>
        <w:rPr>
          <w:rFonts w:ascii="Times New Roman" w:hAnsi="Times New Roman" w:cs="Times New Roman"/>
          <w:sz w:val="24"/>
          <w:szCs w:val="24"/>
        </w:rPr>
      </w:pPr>
      <w:r>
        <w:rPr>
          <w:rtl/>
        </w:rPr>
        <w:t>הצעת חוק האזרחות (תיקון מס' 8)</w:t>
      </w:r>
      <w:r>
        <w:t xml:space="preserve"> (</w:t>
      </w:r>
      <w:r>
        <w:rPr>
          <w:rtl/>
        </w:rPr>
        <w:t xml:space="preserve">הרחבת הפטור </w:t>
      </w:r>
      <w:r>
        <w:t xml:space="preserve"> </w:t>
      </w:r>
      <w:r>
        <w:rPr>
          <w:rtl/>
        </w:rPr>
        <w:t>מתנאים להתאזרחות למשרת בצבא</w:t>
      </w:r>
      <w:r>
        <w:t>-</w:t>
      </w:r>
      <w:r>
        <w:rPr>
          <w:rtl/>
        </w:rPr>
        <w:t>הגנה לישראל), התשס"ד-2004</w:t>
      </w:r>
      <w:r>
        <w:tab/>
      </w:r>
      <w:r>
        <w:fldChar w:fldCharType="begin"/>
      </w:r>
      <w:r>
        <w:instrText xml:space="preserve"> PAGEREF </w:instrText>
      </w:r>
      <w:r>
        <w:instrText xml:space="preserve">_Toc81186662 \h </w:instrText>
      </w:r>
      <w:r>
        <w:fldChar w:fldCharType="separate"/>
      </w:r>
      <w:r>
        <w:t>76</w:t>
      </w:r>
      <w:r>
        <w:fldChar w:fldCharType="end"/>
      </w:r>
    </w:p>
    <w:p w14:paraId="4836CB74" w14:textId="77777777" w:rsidR="00000000" w:rsidRDefault="008A7A77">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_Toc81186663 \h </w:instrText>
      </w:r>
      <w:r>
        <w:fldChar w:fldCharType="separate"/>
      </w:r>
      <w:r>
        <w:t>77</w:t>
      </w:r>
      <w:r>
        <w:fldChar w:fldCharType="end"/>
      </w:r>
    </w:p>
    <w:p w14:paraId="7927FA27" w14:textId="77777777" w:rsidR="00000000" w:rsidRDefault="008A7A77">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_Toc81186664 \h </w:instrText>
      </w:r>
      <w:r>
        <w:fldChar w:fldCharType="separate"/>
      </w:r>
      <w:r>
        <w:t>77</w:t>
      </w:r>
      <w:r>
        <w:fldChar w:fldCharType="end"/>
      </w:r>
    </w:p>
    <w:p w14:paraId="0DB4A248" w14:textId="77777777" w:rsidR="00000000" w:rsidRDefault="008A7A7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_Toc81186665 \h </w:instrText>
      </w:r>
      <w:r>
        <w:fldChar w:fldCharType="separate"/>
      </w:r>
      <w:r>
        <w:t>78</w:t>
      </w:r>
      <w:r>
        <w:fldChar w:fldCharType="end"/>
      </w:r>
    </w:p>
    <w:p w14:paraId="65C25E39" w14:textId="77777777" w:rsidR="00000000" w:rsidRDefault="008A7A77">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_Toc81186666 \h </w:instrText>
      </w:r>
      <w:r>
        <w:fldChar w:fldCharType="separate"/>
      </w:r>
      <w:r>
        <w:t>78</w:t>
      </w:r>
      <w:r>
        <w:fldChar w:fldCharType="end"/>
      </w:r>
    </w:p>
    <w:p w14:paraId="6CA5A824" w14:textId="77777777" w:rsidR="00000000" w:rsidRDefault="008A7A77">
      <w:pPr>
        <w:pStyle w:val="TOC1"/>
        <w:tabs>
          <w:tab w:val="right" w:leader="dot" w:pos="8296"/>
        </w:tabs>
        <w:ind w:right="0"/>
        <w:rPr>
          <w:rFonts w:ascii="Times New Roman" w:hAnsi="Times New Roman" w:cs="Times New Roman"/>
          <w:sz w:val="24"/>
          <w:szCs w:val="24"/>
        </w:rPr>
      </w:pPr>
      <w:r>
        <w:rPr>
          <w:rtl/>
        </w:rPr>
        <w:t>הצעת חוק הא</w:t>
      </w:r>
      <w:r>
        <w:rPr>
          <w:rtl/>
        </w:rPr>
        <w:t>זרחות (תיקון מס' 8)</w:t>
      </w:r>
      <w:r>
        <w:t xml:space="preserve"> (</w:t>
      </w:r>
      <w:r>
        <w:rPr>
          <w:rtl/>
        </w:rPr>
        <w:t xml:space="preserve">הרחבת הפטור מתנאים </w:t>
      </w:r>
      <w:r>
        <w:t xml:space="preserve"> </w:t>
      </w:r>
      <w:r>
        <w:rPr>
          <w:rtl/>
        </w:rPr>
        <w:t>להתאזרחות למשרת בצבא</w:t>
      </w:r>
      <w:r>
        <w:t>-</w:t>
      </w:r>
      <w:r>
        <w:rPr>
          <w:rtl/>
        </w:rPr>
        <w:t>הגנה לישראל), התשס"ד-2004</w:t>
      </w:r>
      <w:r>
        <w:tab/>
      </w:r>
      <w:r>
        <w:fldChar w:fldCharType="begin"/>
      </w:r>
      <w:r>
        <w:instrText xml:space="preserve"> PAGEREF _Toc81186667 \h </w:instrText>
      </w:r>
      <w:r>
        <w:fldChar w:fldCharType="separate"/>
      </w:r>
      <w:r>
        <w:t>79</w:t>
      </w:r>
      <w:r>
        <w:fldChar w:fldCharType="end"/>
      </w:r>
    </w:p>
    <w:p w14:paraId="2A305B73" w14:textId="77777777" w:rsidR="00000000" w:rsidRDefault="008A7A77">
      <w:pPr>
        <w:pStyle w:val="TOC2"/>
        <w:tabs>
          <w:tab w:val="right" w:leader="dot" w:pos="8296"/>
        </w:tabs>
        <w:ind w:right="0"/>
        <w:rPr>
          <w:rFonts w:ascii="Times New Roman" w:hAnsi="Times New Roman" w:cs="Times New Roman"/>
          <w:sz w:val="24"/>
          <w:szCs w:val="24"/>
        </w:rPr>
      </w:pPr>
      <w:r>
        <w:rPr>
          <w:rtl/>
        </w:rPr>
        <w:t>אברהם הירשזון (הליכוד):</w:t>
      </w:r>
      <w:r>
        <w:tab/>
      </w:r>
      <w:r>
        <w:fldChar w:fldCharType="begin"/>
      </w:r>
      <w:r>
        <w:instrText xml:space="preserve"> PAGEREF _Toc81186668 \h </w:instrText>
      </w:r>
      <w:r>
        <w:fldChar w:fldCharType="separate"/>
      </w:r>
      <w:r>
        <w:t>81</w:t>
      </w:r>
      <w:r>
        <w:fldChar w:fldCharType="end"/>
      </w:r>
    </w:p>
    <w:p w14:paraId="1C3113AF" w14:textId="77777777" w:rsidR="00000000" w:rsidRDefault="008A7A77">
      <w:pPr>
        <w:pStyle w:val="TOC1"/>
        <w:tabs>
          <w:tab w:val="right" w:leader="dot" w:pos="8296"/>
        </w:tabs>
        <w:ind w:right="0"/>
        <w:rPr>
          <w:rFonts w:ascii="Times New Roman" w:hAnsi="Times New Roman" w:cs="Times New Roman"/>
          <w:sz w:val="24"/>
          <w:szCs w:val="24"/>
        </w:rPr>
      </w:pPr>
      <w:r>
        <w:rPr>
          <w:rtl/>
        </w:rPr>
        <w:t xml:space="preserve">הצעת חוק הצהרת אמונים של חברי מועצת רשות </w:t>
      </w:r>
      <w:r>
        <w:t xml:space="preserve"> </w:t>
      </w:r>
      <w:r>
        <w:rPr>
          <w:rtl/>
        </w:rPr>
        <w:t>מקומית (תיקוני חקיקה), התשס"ד-2004</w:t>
      </w:r>
      <w:r>
        <w:tab/>
      </w:r>
      <w:r>
        <w:fldChar w:fldCharType="begin"/>
      </w:r>
      <w:r>
        <w:instrText xml:space="preserve"> P</w:instrText>
      </w:r>
      <w:r>
        <w:instrText xml:space="preserve">AGEREF _Toc81186669 \h </w:instrText>
      </w:r>
      <w:r>
        <w:fldChar w:fldCharType="separate"/>
      </w:r>
      <w:r>
        <w:t>82</w:t>
      </w:r>
      <w:r>
        <w:fldChar w:fldCharType="end"/>
      </w:r>
    </w:p>
    <w:p w14:paraId="21CCF04D" w14:textId="77777777" w:rsidR="00000000" w:rsidRDefault="008A7A7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PAGEREF _Toc81186670 \h </w:instrText>
      </w:r>
      <w:r>
        <w:fldChar w:fldCharType="separate"/>
      </w:r>
      <w:r>
        <w:t>82</w:t>
      </w:r>
      <w:r>
        <w:fldChar w:fldCharType="end"/>
      </w:r>
    </w:p>
    <w:p w14:paraId="4E2B77A3" w14:textId="77777777" w:rsidR="00000000" w:rsidRDefault="008A7A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_Toc81186671 \h </w:instrText>
      </w:r>
      <w:r>
        <w:fldChar w:fldCharType="separate"/>
      </w:r>
      <w:r>
        <w:t>83</w:t>
      </w:r>
      <w:r>
        <w:fldChar w:fldCharType="end"/>
      </w:r>
    </w:p>
    <w:p w14:paraId="749994DC" w14:textId="77777777" w:rsidR="00000000" w:rsidRDefault="008A7A7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_Toc81186672 \h </w:instrText>
      </w:r>
      <w:r>
        <w:fldChar w:fldCharType="separate"/>
      </w:r>
      <w:r>
        <w:t>85</w:t>
      </w:r>
      <w:r>
        <w:fldChar w:fldCharType="end"/>
      </w:r>
    </w:p>
    <w:p w14:paraId="42F0A44C" w14:textId="77777777" w:rsidR="00000000" w:rsidRDefault="008A7A77">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_Toc81186673 \h </w:instrText>
      </w:r>
      <w:r>
        <w:fldChar w:fldCharType="separate"/>
      </w:r>
      <w:r>
        <w:t>87</w:t>
      </w:r>
      <w:r>
        <w:fldChar w:fldCharType="end"/>
      </w:r>
    </w:p>
    <w:p w14:paraId="24DBD280" w14:textId="77777777" w:rsidR="00000000" w:rsidRDefault="008A7A7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w:t>
      </w:r>
      <w:r>
        <w:tab/>
      </w:r>
      <w:r>
        <w:fldChar w:fldCharType="begin"/>
      </w:r>
      <w:r>
        <w:instrText xml:space="preserve"> PAGEREF _Toc81186674 \h </w:instrText>
      </w:r>
      <w:r>
        <w:fldChar w:fldCharType="separate"/>
      </w:r>
      <w:r>
        <w:t>89</w:t>
      </w:r>
      <w:r>
        <w:fldChar w:fldCharType="end"/>
      </w:r>
    </w:p>
    <w:p w14:paraId="202738A4" w14:textId="77777777" w:rsidR="00000000" w:rsidRDefault="008A7A7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_Toc81186675 \h </w:instrText>
      </w:r>
      <w:r>
        <w:fldChar w:fldCharType="separate"/>
      </w:r>
      <w:r>
        <w:t>91</w:t>
      </w:r>
      <w:r>
        <w:fldChar w:fldCharType="end"/>
      </w:r>
    </w:p>
    <w:p w14:paraId="1BB4B1A3" w14:textId="77777777" w:rsidR="00000000" w:rsidRDefault="008A7A7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_Toc81186676 \h </w:instrText>
      </w:r>
      <w:r>
        <w:fldChar w:fldCharType="separate"/>
      </w:r>
      <w:r>
        <w:t>96</w:t>
      </w:r>
      <w:r>
        <w:fldChar w:fldCharType="end"/>
      </w:r>
    </w:p>
    <w:p w14:paraId="7E0F8DAE" w14:textId="77777777" w:rsidR="00000000" w:rsidRDefault="008A7A7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_Toc81186677 \h </w:instrText>
      </w:r>
      <w:r>
        <w:fldChar w:fldCharType="separate"/>
      </w:r>
      <w:r>
        <w:t>98</w:t>
      </w:r>
      <w:r>
        <w:fldChar w:fldCharType="end"/>
      </w:r>
    </w:p>
    <w:p w14:paraId="35BB59C0" w14:textId="77777777" w:rsidR="00000000" w:rsidRDefault="008A7A7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w:instrText>
      </w:r>
      <w:r>
        <w:instrText xml:space="preserve">F _Toc81186678 \h </w:instrText>
      </w:r>
      <w:r>
        <w:fldChar w:fldCharType="separate"/>
      </w:r>
      <w:r>
        <w:t>103</w:t>
      </w:r>
      <w:r>
        <w:fldChar w:fldCharType="end"/>
      </w:r>
    </w:p>
    <w:p w14:paraId="6F6EF93B" w14:textId="77777777" w:rsidR="00000000" w:rsidRDefault="008A7A7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_Toc81186679 \h </w:instrText>
      </w:r>
      <w:r>
        <w:fldChar w:fldCharType="separate"/>
      </w:r>
      <w:r>
        <w:t>104</w:t>
      </w:r>
      <w:r>
        <w:fldChar w:fldCharType="end"/>
      </w:r>
    </w:p>
    <w:p w14:paraId="0F5C4E83" w14:textId="77777777" w:rsidR="00000000" w:rsidRDefault="008A7A77">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_Toc81186680 \h </w:instrText>
      </w:r>
      <w:r>
        <w:fldChar w:fldCharType="separate"/>
      </w:r>
      <w:r>
        <w:t>105</w:t>
      </w:r>
      <w:r>
        <w:fldChar w:fldCharType="end"/>
      </w:r>
    </w:p>
    <w:p w14:paraId="633CB7A7" w14:textId="77777777" w:rsidR="00000000" w:rsidRDefault="008A7A7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_Toc81186681 \h </w:instrText>
      </w:r>
      <w:r>
        <w:fldChar w:fldCharType="separate"/>
      </w:r>
      <w:r>
        <w:t>107</w:t>
      </w:r>
      <w:r>
        <w:fldChar w:fldCharType="end"/>
      </w:r>
    </w:p>
    <w:p w14:paraId="2B5E671F" w14:textId="77777777" w:rsidR="00000000" w:rsidRDefault="008A7A77">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_Toc81186682 \h </w:instrText>
      </w:r>
      <w:r>
        <w:fldChar w:fldCharType="separate"/>
      </w:r>
      <w:r>
        <w:t>107</w:t>
      </w:r>
      <w:r>
        <w:fldChar w:fldCharType="end"/>
      </w:r>
    </w:p>
    <w:p w14:paraId="5FA6E7DA" w14:textId="77777777" w:rsidR="00000000" w:rsidRDefault="008A7A77">
      <w:pPr>
        <w:pStyle w:val="TOC1"/>
        <w:tabs>
          <w:tab w:val="right" w:leader="dot" w:pos="8296"/>
        </w:tabs>
        <w:ind w:right="0"/>
        <w:rPr>
          <w:rFonts w:ascii="Times New Roman" w:hAnsi="Times New Roman" w:cs="Times New Roman"/>
          <w:sz w:val="24"/>
          <w:szCs w:val="24"/>
        </w:rPr>
      </w:pPr>
      <w:r>
        <w:rPr>
          <w:rtl/>
        </w:rPr>
        <w:t>הצעת חוק הכניסה לישראל (תיקון מס' 13), התשס"ד-2004</w:t>
      </w:r>
      <w:r>
        <w:tab/>
      </w:r>
      <w:r>
        <w:fldChar w:fldCharType="begin"/>
      </w:r>
      <w:r>
        <w:instrText xml:space="preserve"> PAGEREF _Toc81186683 \h </w:instrText>
      </w:r>
      <w:r>
        <w:fldChar w:fldCharType="separate"/>
      </w:r>
      <w:r>
        <w:t>107</w:t>
      </w:r>
      <w:r>
        <w:fldChar w:fldCharType="end"/>
      </w:r>
    </w:p>
    <w:p w14:paraId="21197D00" w14:textId="77777777" w:rsidR="00000000" w:rsidRDefault="008A7A7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_Toc81186684 \h </w:instrText>
      </w:r>
      <w:r>
        <w:fldChar w:fldCharType="separate"/>
      </w:r>
      <w:r>
        <w:t>110</w:t>
      </w:r>
      <w:r>
        <w:fldChar w:fldCharType="end"/>
      </w:r>
    </w:p>
    <w:p w14:paraId="69DD2491" w14:textId="77777777" w:rsidR="00000000" w:rsidRDefault="008A7A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_Toc81186685 \h </w:instrText>
      </w:r>
      <w:r>
        <w:fldChar w:fldCharType="separate"/>
      </w:r>
      <w:r>
        <w:t>111</w:t>
      </w:r>
      <w:r>
        <w:fldChar w:fldCharType="end"/>
      </w:r>
    </w:p>
    <w:p w14:paraId="63D0B806" w14:textId="77777777" w:rsidR="00000000" w:rsidRDefault="008A7A7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_Toc81186686 \h </w:instrText>
      </w:r>
      <w:r>
        <w:fldChar w:fldCharType="separate"/>
      </w:r>
      <w:r>
        <w:t>112</w:t>
      </w:r>
      <w:r>
        <w:fldChar w:fldCharType="end"/>
      </w:r>
    </w:p>
    <w:p w14:paraId="5930A6DA" w14:textId="77777777" w:rsidR="00000000" w:rsidRDefault="008A7A7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w:t>
      </w:r>
      <w:r>
        <w:rPr>
          <w:rtl/>
        </w:rPr>
        <w:t>הדות התורה):</w:t>
      </w:r>
      <w:r>
        <w:tab/>
      </w:r>
      <w:r>
        <w:fldChar w:fldCharType="begin"/>
      </w:r>
      <w:r>
        <w:instrText xml:space="preserve"> PAGEREF _Toc81186687 \h </w:instrText>
      </w:r>
      <w:r>
        <w:fldChar w:fldCharType="separate"/>
      </w:r>
      <w:r>
        <w:t>113</w:t>
      </w:r>
      <w:r>
        <w:fldChar w:fldCharType="end"/>
      </w:r>
    </w:p>
    <w:p w14:paraId="3A7DEFE2" w14:textId="77777777" w:rsidR="00000000" w:rsidRDefault="008A7A7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_Toc81186688 \h </w:instrText>
      </w:r>
      <w:r>
        <w:fldChar w:fldCharType="separate"/>
      </w:r>
      <w:r>
        <w:t>117</w:t>
      </w:r>
      <w:r>
        <w:fldChar w:fldCharType="end"/>
      </w:r>
    </w:p>
    <w:p w14:paraId="0C688028" w14:textId="77777777" w:rsidR="00000000" w:rsidRDefault="008A7A7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_Toc81186689 \h </w:instrText>
      </w:r>
      <w:r>
        <w:fldChar w:fldCharType="separate"/>
      </w:r>
      <w:r>
        <w:t>122</w:t>
      </w:r>
      <w:r>
        <w:fldChar w:fldCharType="end"/>
      </w:r>
    </w:p>
    <w:p w14:paraId="200923D9" w14:textId="77777777" w:rsidR="00000000" w:rsidRDefault="008A7A77">
      <w:pPr>
        <w:pStyle w:val="TOC1"/>
        <w:tabs>
          <w:tab w:val="right" w:leader="dot" w:pos="8296"/>
        </w:tabs>
        <w:ind w:right="0"/>
        <w:rPr>
          <w:rFonts w:ascii="Times New Roman" w:hAnsi="Times New Roman" w:cs="Times New Roman"/>
          <w:sz w:val="24"/>
          <w:szCs w:val="24"/>
        </w:rPr>
      </w:pPr>
      <w:r>
        <w:rPr>
          <w:rtl/>
        </w:rPr>
        <w:t>הצעת חוק ראש הרשות המקומית (הצהרת הון)</w:t>
      </w:r>
      <w:r>
        <w:t xml:space="preserve"> (</w:t>
      </w:r>
      <w:r>
        <w:rPr>
          <w:rtl/>
        </w:rPr>
        <w:t>תיקון), התשס"ד-2004</w:t>
      </w:r>
      <w:r>
        <w:tab/>
      </w:r>
      <w:r>
        <w:fldChar w:fldCharType="begin"/>
      </w:r>
      <w:r>
        <w:instrText xml:space="preserve"> PAGEREF _Toc81186690 \h </w:instrText>
      </w:r>
      <w:r>
        <w:fldChar w:fldCharType="separate"/>
      </w:r>
      <w:r>
        <w:t>123</w:t>
      </w:r>
      <w:r>
        <w:fldChar w:fldCharType="end"/>
      </w:r>
    </w:p>
    <w:p w14:paraId="19B100D8" w14:textId="77777777" w:rsidR="00000000" w:rsidRDefault="008A7A7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w:t>
      </w:r>
      <w:r>
        <w:rPr>
          <w:rtl/>
        </w:rPr>
        <w:t xml:space="preserve"> ועדת הפנים ואיכות הסביבה):</w:t>
      </w:r>
      <w:r>
        <w:tab/>
      </w:r>
      <w:r>
        <w:fldChar w:fldCharType="begin"/>
      </w:r>
      <w:r>
        <w:instrText xml:space="preserve"> PAGEREF _Toc81186691 \h </w:instrText>
      </w:r>
      <w:r>
        <w:fldChar w:fldCharType="separate"/>
      </w:r>
      <w:r>
        <w:t>124</w:t>
      </w:r>
      <w:r>
        <w:fldChar w:fldCharType="end"/>
      </w:r>
    </w:p>
    <w:p w14:paraId="367A1D1C" w14:textId="77777777" w:rsidR="00000000" w:rsidRDefault="008A7A7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_Toc81186692 \h </w:instrText>
      </w:r>
      <w:r>
        <w:fldChar w:fldCharType="separate"/>
      </w:r>
      <w:r>
        <w:t>124</w:t>
      </w:r>
      <w:r>
        <w:fldChar w:fldCharType="end"/>
      </w:r>
    </w:p>
    <w:p w14:paraId="05BB8F52" w14:textId="77777777" w:rsidR="00000000" w:rsidRDefault="008A7A77">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_Toc81186693 \h </w:instrText>
      </w:r>
      <w:r>
        <w:fldChar w:fldCharType="separate"/>
      </w:r>
      <w:r>
        <w:t>125</w:t>
      </w:r>
      <w:r>
        <w:fldChar w:fldCharType="end"/>
      </w:r>
    </w:p>
    <w:p w14:paraId="0775EF98" w14:textId="77777777" w:rsidR="00000000" w:rsidRDefault="008A7A77">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_Toc81186694 \h </w:instrText>
      </w:r>
      <w:r>
        <w:fldChar w:fldCharType="separate"/>
      </w:r>
      <w:r>
        <w:t>129</w:t>
      </w:r>
      <w:r>
        <w:fldChar w:fldCharType="end"/>
      </w:r>
    </w:p>
    <w:p w14:paraId="5275538A" w14:textId="77777777" w:rsidR="00000000" w:rsidRDefault="008A7A77">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(מס' 61), </w:t>
      </w:r>
      <w:r>
        <w:rPr>
          <w:rtl/>
        </w:rPr>
        <w:t>התשס"ד-2004</w:t>
      </w:r>
      <w:r>
        <w:tab/>
      </w:r>
      <w:r>
        <w:fldChar w:fldCharType="begin"/>
      </w:r>
      <w:r>
        <w:instrText xml:space="preserve"> PAGEREF _Toc81186695 \h </w:instrText>
      </w:r>
      <w:r>
        <w:fldChar w:fldCharType="separate"/>
      </w:r>
      <w:r>
        <w:t>129</w:t>
      </w:r>
      <w:r>
        <w:fldChar w:fldCharType="end"/>
      </w:r>
    </w:p>
    <w:p w14:paraId="7A12AD3F" w14:textId="77777777" w:rsidR="00000000" w:rsidRDefault="008A7A77">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_Toc81186696 \h </w:instrText>
      </w:r>
      <w:r>
        <w:fldChar w:fldCharType="separate"/>
      </w:r>
      <w:r>
        <w:t>129</w:t>
      </w:r>
      <w:r>
        <w:fldChar w:fldCharType="end"/>
      </w:r>
    </w:p>
    <w:p w14:paraId="398D3B1B" w14:textId="77777777" w:rsidR="00000000" w:rsidRDefault="008A7A7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_Toc81186697 \h </w:instrText>
      </w:r>
      <w:r>
        <w:fldChar w:fldCharType="separate"/>
      </w:r>
      <w:r>
        <w:t>132</w:t>
      </w:r>
      <w:r>
        <w:fldChar w:fldCharType="end"/>
      </w:r>
    </w:p>
    <w:p w14:paraId="7A213FF7" w14:textId="77777777" w:rsidR="00000000" w:rsidRDefault="008A7A77">
      <w:pPr>
        <w:pStyle w:val="TOC1"/>
        <w:tabs>
          <w:tab w:val="right" w:leader="dot" w:pos="8296"/>
        </w:tabs>
        <w:ind w:right="0"/>
        <w:rPr>
          <w:rFonts w:ascii="Times New Roman" w:hAnsi="Times New Roman" w:cs="Times New Roman"/>
          <w:sz w:val="24"/>
          <w:szCs w:val="24"/>
        </w:rPr>
      </w:pPr>
      <w:r>
        <w:rPr>
          <w:rtl/>
        </w:rPr>
        <w:t>הודעת ועדת הכלכלה על רצונה</w:t>
      </w:r>
      <w:r>
        <w:t xml:space="preserve"> </w:t>
      </w:r>
      <w:r>
        <w:rPr>
          <w:rtl/>
        </w:rPr>
        <w:t>להחיל דין רציפות על הצעת חוק</w:t>
      </w:r>
      <w:r>
        <w:tab/>
      </w:r>
      <w:r>
        <w:fldChar w:fldCharType="begin"/>
      </w:r>
      <w:r>
        <w:instrText xml:space="preserve"> PAGEREF _Toc81186698 \h </w:instrText>
      </w:r>
      <w:r>
        <w:fldChar w:fldCharType="separate"/>
      </w:r>
      <w:r>
        <w:t>132</w:t>
      </w:r>
      <w:r>
        <w:fldChar w:fldCharType="end"/>
      </w:r>
    </w:p>
    <w:p w14:paraId="689FD9AB" w14:textId="77777777" w:rsidR="00000000" w:rsidRDefault="008A7A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w:t>
      </w:r>
      <w:r>
        <w:rPr>
          <w:rtl/>
        </w:rPr>
        <w:t>כה (חד"ש</w:t>
      </w:r>
      <w:r>
        <w:t>-</w:t>
      </w:r>
      <w:r>
        <w:rPr>
          <w:rtl/>
        </w:rPr>
        <w:t>תע"ל):</w:t>
      </w:r>
      <w:r>
        <w:tab/>
      </w:r>
      <w:r>
        <w:fldChar w:fldCharType="begin"/>
      </w:r>
      <w:r>
        <w:instrText xml:space="preserve"> PAGEREF _Toc81186699 \h </w:instrText>
      </w:r>
      <w:r>
        <w:fldChar w:fldCharType="separate"/>
      </w:r>
      <w:r>
        <w:t>132</w:t>
      </w:r>
      <w:r>
        <w:fldChar w:fldCharType="end"/>
      </w:r>
    </w:p>
    <w:p w14:paraId="576E6789" w14:textId="77777777" w:rsidR="00000000" w:rsidRDefault="008A7A7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_Toc81186700 \h </w:instrText>
      </w:r>
      <w:r>
        <w:fldChar w:fldCharType="separate"/>
      </w:r>
      <w:r>
        <w:t>133</w:t>
      </w:r>
      <w:r>
        <w:fldChar w:fldCharType="end"/>
      </w:r>
    </w:p>
    <w:p w14:paraId="4186DA9F" w14:textId="77777777" w:rsidR="00000000" w:rsidRDefault="008A7A77">
      <w:pPr>
        <w:pStyle w:val="a0"/>
        <w:jc w:val="center"/>
        <w:rPr>
          <w:rtl/>
        </w:rPr>
      </w:pPr>
      <w:r>
        <w:rPr>
          <w:bCs/>
          <w:szCs w:val="36"/>
          <w:u w:val="single"/>
          <w:rtl/>
        </w:rPr>
        <w:fldChar w:fldCharType="end"/>
      </w:r>
    </w:p>
    <w:p w14:paraId="6D7DD628" w14:textId="77777777" w:rsidR="00000000" w:rsidRDefault="008A7A77">
      <w:pPr>
        <w:pStyle w:val="a0"/>
        <w:rPr>
          <w:rtl/>
        </w:rPr>
      </w:pPr>
      <w:r>
        <w:rPr>
          <w:rtl/>
        </w:rPr>
        <w:br w:type="page"/>
      </w:r>
    </w:p>
    <w:p w14:paraId="0F8DB8EA" w14:textId="77777777" w:rsidR="00000000" w:rsidRDefault="008A7A77">
      <w:pPr>
        <w:pStyle w:val="a0"/>
        <w:rPr>
          <w:rtl/>
        </w:rPr>
      </w:pPr>
    </w:p>
    <w:p w14:paraId="4AFBB090" w14:textId="77777777" w:rsidR="00000000" w:rsidRDefault="008A7A77">
      <w:pPr>
        <w:pStyle w:val="a0"/>
        <w:rPr>
          <w:rFonts w:hint="cs"/>
          <w:rtl/>
        </w:rPr>
      </w:pPr>
      <w:r>
        <w:rPr>
          <w:rFonts w:hint="cs"/>
          <w:rtl/>
        </w:rPr>
        <w:t>דברי הכנסת</w:t>
      </w:r>
    </w:p>
    <w:p w14:paraId="34B1700F" w14:textId="77777777" w:rsidR="00000000" w:rsidRDefault="008A7A77">
      <w:pPr>
        <w:pStyle w:val="a0"/>
        <w:rPr>
          <w:rFonts w:hint="cs"/>
          <w:rtl/>
        </w:rPr>
      </w:pPr>
      <w:r>
        <w:rPr>
          <w:rFonts w:hint="cs"/>
          <w:rtl/>
        </w:rPr>
        <w:t>לא / מושב שני / ישיבות קמ"א</w:t>
      </w:r>
      <w:r>
        <w:rPr>
          <w:rtl/>
        </w:rPr>
        <w:t>—</w:t>
      </w:r>
      <w:r>
        <w:rPr>
          <w:rFonts w:hint="cs"/>
          <w:rtl/>
        </w:rPr>
        <w:t>קמ"ג /</w:t>
      </w:r>
    </w:p>
    <w:p w14:paraId="1624D0EF" w14:textId="77777777" w:rsidR="00000000" w:rsidRDefault="008A7A77">
      <w:pPr>
        <w:pStyle w:val="a0"/>
        <w:rPr>
          <w:rFonts w:hint="cs"/>
          <w:rtl/>
        </w:rPr>
      </w:pPr>
      <w:r>
        <w:rPr>
          <w:rFonts w:hint="cs"/>
          <w:rtl/>
        </w:rPr>
        <w:t>כ"ה</w:t>
      </w:r>
      <w:r>
        <w:rPr>
          <w:rtl/>
        </w:rPr>
        <w:t>—</w:t>
      </w:r>
      <w:r>
        <w:rPr>
          <w:rFonts w:hint="cs"/>
          <w:rtl/>
        </w:rPr>
        <w:t>כ"ז בסיוון התשס"ד / 14-16 ביוני 2004 / 31</w:t>
      </w:r>
    </w:p>
    <w:p w14:paraId="1D70205E" w14:textId="77777777" w:rsidR="00000000" w:rsidRDefault="008A7A77">
      <w:pPr>
        <w:pStyle w:val="a0"/>
        <w:rPr>
          <w:rFonts w:hint="cs"/>
          <w:rtl/>
        </w:rPr>
      </w:pPr>
      <w:r>
        <w:rPr>
          <w:rFonts w:hint="cs"/>
          <w:rtl/>
        </w:rPr>
        <w:t>חוברת ל"א</w:t>
      </w:r>
    </w:p>
    <w:p w14:paraId="71966AD2" w14:textId="77777777" w:rsidR="00000000" w:rsidRDefault="008A7A77">
      <w:pPr>
        <w:pStyle w:val="a0"/>
        <w:rPr>
          <w:rFonts w:hint="cs"/>
          <w:rtl/>
        </w:rPr>
      </w:pPr>
      <w:r>
        <w:rPr>
          <w:rFonts w:hint="cs"/>
          <w:rtl/>
        </w:rPr>
        <w:t>ישיבה קמ"א</w:t>
      </w:r>
    </w:p>
    <w:p w14:paraId="328CEEBB" w14:textId="77777777" w:rsidR="00000000" w:rsidRDefault="008A7A77">
      <w:pPr>
        <w:pStyle w:val="a0"/>
        <w:rPr>
          <w:rtl/>
        </w:rPr>
      </w:pPr>
    </w:p>
    <w:p w14:paraId="63AF39E6" w14:textId="77777777" w:rsidR="00000000" w:rsidRDefault="008A7A77">
      <w:pPr>
        <w:pStyle w:val="a0"/>
        <w:rPr>
          <w:rtl/>
        </w:rPr>
      </w:pPr>
    </w:p>
    <w:p w14:paraId="544D0EB6" w14:textId="77777777" w:rsidR="00000000" w:rsidRDefault="008A7A77">
      <w:pPr>
        <w:pStyle w:val="a5"/>
        <w:bidi/>
        <w:rPr>
          <w:rFonts w:hint="cs"/>
          <w:rtl/>
        </w:rPr>
      </w:pPr>
    </w:p>
    <w:p w14:paraId="2B3A3402" w14:textId="77777777" w:rsidR="00000000" w:rsidRDefault="008A7A77">
      <w:pPr>
        <w:pStyle w:val="a5"/>
        <w:bidi/>
        <w:rPr>
          <w:rFonts w:hint="cs"/>
          <w:rtl/>
        </w:rPr>
      </w:pPr>
    </w:p>
    <w:p w14:paraId="72EA0D09" w14:textId="77777777" w:rsidR="00000000" w:rsidRDefault="008A7A77">
      <w:pPr>
        <w:pStyle w:val="a5"/>
        <w:bidi/>
        <w:rPr>
          <w:rFonts w:hint="cs"/>
          <w:rtl/>
        </w:rPr>
      </w:pPr>
    </w:p>
    <w:p w14:paraId="18030A15" w14:textId="77777777" w:rsidR="00000000" w:rsidRDefault="008A7A77">
      <w:pPr>
        <w:pStyle w:val="a5"/>
        <w:bidi/>
        <w:rPr>
          <w:rFonts w:hint="cs"/>
          <w:rtl/>
        </w:rPr>
      </w:pPr>
    </w:p>
    <w:p w14:paraId="47A68C30" w14:textId="77777777" w:rsidR="00000000" w:rsidRDefault="008A7A77">
      <w:pPr>
        <w:pStyle w:val="a5"/>
        <w:bidi/>
        <w:rPr>
          <w:rFonts w:hint="cs"/>
          <w:rtl/>
        </w:rPr>
      </w:pPr>
    </w:p>
    <w:p w14:paraId="5B5CEEFE" w14:textId="77777777" w:rsidR="00000000" w:rsidRDefault="008A7A77">
      <w:pPr>
        <w:pStyle w:val="a5"/>
        <w:bidi/>
        <w:rPr>
          <w:rFonts w:hint="cs"/>
          <w:rtl/>
        </w:rPr>
      </w:pPr>
    </w:p>
    <w:p w14:paraId="17497326" w14:textId="77777777" w:rsidR="00000000" w:rsidRDefault="008A7A77">
      <w:pPr>
        <w:pStyle w:val="a5"/>
        <w:bidi/>
        <w:rPr>
          <w:rFonts w:hint="cs"/>
          <w:rtl/>
        </w:rPr>
      </w:pPr>
      <w:r>
        <w:rPr>
          <w:rtl/>
        </w:rPr>
        <w:t xml:space="preserve">הישיבה </w:t>
      </w:r>
      <w:r>
        <w:rPr>
          <w:rFonts w:hint="cs"/>
          <w:rtl/>
        </w:rPr>
        <w:t>המאה-וארבעים-ואחת של</w:t>
      </w:r>
      <w:r>
        <w:rPr>
          <w:rFonts w:hint="cs"/>
          <w:rtl/>
        </w:rPr>
        <w:t xml:space="preserve"> </w:t>
      </w:r>
      <w:r>
        <w:rPr>
          <w:rtl/>
        </w:rPr>
        <w:t>הכנסת ה</w:t>
      </w:r>
      <w:r>
        <w:rPr>
          <w:rFonts w:hint="cs"/>
          <w:rtl/>
        </w:rPr>
        <w:t>שש-עשרה</w:t>
      </w:r>
    </w:p>
    <w:p w14:paraId="77D3295B" w14:textId="77777777" w:rsidR="00000000" w:rsidRDefault="008A7A77">
      <w:pPr>
        <w:pStyle w:val="a6"/>
        <w:bidi/>
        <w:rPr>
          <w:rtl/>
        </w:rPr>
      </w:pPr>
      <w:r>
        <w:rPr>
          <w:rtl/>
        </w:rPr>
        <w:t>יום שני,</w:t>
      </w:r>
      <w:r>
        <w:rPr>
          <w:rFonts w:hint="cs"/>
          <w:rtl/>
        </w:rPr>
        <w:t xml:space="preserve"> </w:t>
      </w:r>
      <w:r>
        <w:rPr>
          <w:rtl/>
        </w:rPr>
        <w:t xml:space="preserve">כ"ה בסיוון </w:t>
      </w:r>
      <w:r>
        <w:rPr>
          <w:rFonts w:hint="cs"/>
          <w:rtl/>
        </w:rPr>
        <w:t>ה</w:t>
      </w:r>
      <w:r>
        <w:rPr>
          <w:rtl/>
        </w:rPr>
        <w:t>תשס"ד (14 ביוני 2004)</w:t>
      </w:r>
    </w:p>
    <w:p w14:paraId="7AE67CDE" w14:textId="77777777" w:rsidR="00000000" w:rsidRDefault="008A7A77">
      <w:pPr>
        <w:pStyle w:val="a7"/>
        <w:bidi/>
        <w:rPr>
          <w:rFonts w:hint="cs"/>
          <w:rtl/>
        </w:rPr>
      </w:pPr>
      <w:r>
        <w:rPr>
          <w:rtl/>
        </w:rPr>
        <w:t>ירושלים, הכנסת, שעה 16:0</w:t>
      </w:r>
      <w:r>
        <w:rPr>
          <w:rFonts w:hint="cs"/>
          <w:rtl/>
        </w:rPr>
        <w:t>3</w:t>
      </w:r>
    </w:p>
    <w:p w14:paraId="775157BE" w14:textId="77777777" w:rsidR="00000000" w:rsidRDefault="008A7A77">
      <w:pPr>
        <w:pStyle w:val="a2"/>
        <w:rPr>
          <w:rFonts w:hint="cs"/>
          <w:rtl/>
        </w:rPr>
      </w:pPr>
    </w:p>
    <w:p w14:paraId="06A0010C" w14:textId="77777777" w:rsidR="00000000" w:rsidRDefault="008A7A77">
      <w:pPr>
        <w:pStyle w:val="a0"/>
        <w:rPr>
          <w:rFonts w:hint="cs"/>
          <w:rtl/>
        </w:rPr>
      </w:pPr>
    </w:p>
    <w:p w14:paraId="4354E7ED" w14:textId="77777777" w:rsidR="00000000" w:rsidRDefault="008A7A77">
      <w:pPr>
        <w:pStyle w:val="a2"/>
        <w:rPr>
          <w:rFonts w:hint="cs"/>
          <w:rtl/>
        </w:rPr>
      </w:pPr>
      <w:bookmarkStart w:id="0" w:name="_Toc81186618"/>
      <w:r>
        <w:rPr>
          <w:rFonts w:hint="cs"/>
          <w:rtl/>
        </w:rPr>
        <w:t>הצעה לסדר</w:t>
      </w:r>
      <w:bookmarkEnd w:id="0"/>
    </w:p>
    <w:p w14:paraId="2B523C46" w14:textId="77777777" w:rsidR="00000000" w:rsidRDefault="008A7A77">
      <w:pPr>
        <w:pStyle w:val="a0"/>
        <w:rPr>
          <w:rFonts w:hint="cs"/>
          <w:rtl/>
        </w:rPr>
      </w:pPr>
    </w:p>
    <w:p w14:paraId="0CDF26B8" w14:textId="77777777" w:rsidR="00000000" w:rsidRDefault="008A7A77">
      <w:pPr>
        <w:pStyle w:val="af1"/>
        <w:rPr>
          <w:rtl/>
        </w:rPr>
      </w:pPr>
      <w:r>
        <w:rPr>
          <w:rtl/>
        </w:rPr>
        <w:t>היו"ר ראובן ריבלין:</w:t>
      </w:r>
    </w:p>
    <w:p w14:paraId="67DD19CA" w14:textId="77777777" w:rsidR="00000000" w:rsidRDefault="008A7A77">
      <w:pPr>
        <w:pStyle w:val="a0"/>
        <w:rPr>
          <w:rtl/>
        </w:rPr>
      </w:pPr>
    </w:p>
    <w:p w14:paraId="28333606" w14:textId="77777777" w:rsidR="00000000" w:rsidRDefault="008A7A77">
      <w:pPr>
        <w:pStyle w:val="a0"/>
        <w:rPr>
          <w:rFonts w:hint="cs"/>
          <w:rtl/>
        </w:rPr>
      </w:pPr>
      <w:r>
        <w:rPr>
          <w:rFonts w:hint="cs"/>
          <w:rtl/>
        </w:rPr>
        <w:t>גברתי ורבותי חברי הכנסת, היום יום שני, כ"ה בסיוון התשס"ד, 14 בחודש יוני 2004 למניינם. אני מתכבד לפתוח את ישיבת הכנסת.</w:t>
      </w:r>
    </w:p>
    <w:p w14:paraId="4FAC3D46" w14:textId="77777777" w:rsidR="00000000" w:rsidRDefault="008A7A77">
      <w:pPr>
        <w:pStyle w:val="a0"/>
        <w:rPr>
          <w:rFonts w:hint="cs"/>
          <w:rtl/>
        </w:rPr>
      </w:pPr>
    </w:p>
    <w:p w14:paraId="1DB79002" w14:textId="77777777" w:rsidR="00000000" w:rsidRDefault="008A7A77">
      <w:pPr>
        <w:pStyle w:val="a0"/>
        <w:rPr>
          <w:rFonts w:hint="cs"/>
          <w:rtl/>
        </w:rPr>
      </w:pPr>
      <w:r>
        <w:rPr>
          <w:rFonts w:hint="cs"/>
          <w:rtl/>
        </w:rPr>
        <w:t xml:space="preserve">הודעה לפי סעיף 53 </w:t>
      </w:r>
      <w:r>
        <w:rPr>
          <w:rFonts w:hint="cs"/>
          <w:rtl/>
        </w:rPr>
        <w:t>לחברת הכנסת רוחמה אברהם. בבקשה.</w:t>
      </w:r>
    </w:p>
    <w:p w14:paraId="261C4D95" w14:textId="77777777" w:rsidR="00000000" w:rsidRDefault="008A7A77">
      <w:pPr>
        <w:pStyle w:val="a0"/>
        <w:rPr>
          <w:rFonts w:hint="cs"/>
          <w:rtl/>
        </w:rPr>
      </w:pPr>
    </w:p>
    <w:p w14:paraId="26D91117" w14:textId="77777777" w:rsidR="00000000" w:rsidRDefault="008A7A77">
      <w:pPr>
        <w:pStyle w:val="a"/>
        <w:rPr>
          <w:rtl/>
        </w:rPr>
      </w:pPr>
      <w:bookmarkStart w:id="1" w:name="FS000001026T14_06_2004_16_22_59"/>
      <w:bookmarkStart w:id="2" w:name="_Toc81186619"/>
      <w:bookmarkEnd w:id="1"/>
      <w:r>
        <w:rPr>
          <w:rFonts w:hint="eastAsia"/>
          <w:rtl/>
        </w:rPr>
        <w:t>רוחמה</w:t>
      </w:r>
      <w:r>
        <w:rPr>
          <w:rtl/>
        </w:rPr>
        <w:t xml:space="preserve"> אברהם (הליכוד):</w:t>
      </w:r>
      <w:bookmarkEnd w:id="2"/>
    </w:p>
    <w:p w14:paraId="70716F87" w14:textId="77777777" w:rsidR="00000000" w:rsidRDefault="008A7A77">
      <w:pPr>
        <w:pStyle w:val="a0"/>
        <w:rPr>
          <w:rFonts w:hint="cs"/>
          <w:rtl/>
        </w:rPr>
      </w:pPr>
    </w:p>
    <w:p w14:paraId="4AD07585" w14:textId="77777777" w:rsidR="00000000" w:rsidRDefault="008A7A77">
      <w:pPr>
        <w:pStyle w:val="a0"/>
        <w:rPr>
          <w:rFonts w:hint="cs"/>
          <w:rtl/>
        </w:rPr>
      </w:pPr>
      <w:r>
        <w:rPr>
          <w:rFonts w:hint="cs"/>
          <w:rtl/>
        </w:rPr>
        <w:t>אדוני היושב-ראש, חברי חברי הכנסת, מסע הייסורים לבירור גורל הבנים השבויים והנעדרים עדיין לא תם, ואנחנו עדיין מחכים לרב-סמל צבי פלדמן, לרב-סמל זכריה באומל, לרב-סמל יהודה כץ, לרב-סרן רון ארד, לרב-טוראי ג</w:t>
      </w:r>
      <w:r>
        <w:rPr>
          <w:rFonts w:hint="cs"/>
          <w:rtl/>
        </w:rPr>
        <w:t>יא חבר וליונתן פולארד.</w:t>
      </w:r>
    </w:p>
    <w:p w14:paraId="3A394350" w14:textId="77777777" w:rsidR="00000000" w:rsidRDefault="008A7A77">
      <w:pPr>
        <w:pStyle w:val="a0"/>
        <w:rPr>
          <w:rFonts w:hint="cs"/>
          <w:rtl/>
        </w:rPr>
      </w:pPr>
    </w:p>
    <w:p w14:paraId="41D81F4A" w14:textId="77777777" w:rsidR="00000000" w:rsidRDefault="008A7A77">
      <w:pPr>
        <w:pStyle w:val="a0"/>
        <w:rPr>
          <w:rFonts w:hint="cs"/>
          <w:rtl/>
        </w:rPr>
      </w:pPr>
      <w:r>
        <w:rPr>
          <w:rFonts w:hint="cs"/>
          <w:rtl/>
        </w:rPr>
        <w:t>לצד הכאב, כולנו ניזונים מהתקווה. לצד הייאוש קיימת ציפייה גדולה, שהבנים שהלכו למשימה ולא שבו יחזרו אלינו.</w:t>
      </w:r>
    </w:p>
    <w:p w14:paraId="1B3541D0" w14:textId="77777777" w:rsidR="00000000" w:rsidRDefault="008A7A77">
      <w:pPr>
        <w:pStyle w:val="a0"/>
        <w:rPr>
          <w:rFonts w:hint="cs"/>
          <w:rtl/>
        </w:rPr>
      </w:pPr>
    </w:p>
    <w:p w14:paraId="652A7990" w14:textId="77777777" w:rsidR="00000000" w:rsidRDefault="008A7A77">
      <w:pPr>
        <w:pStyle w:val="a0"/>
        <w:rPr>
          <w:rFonts w:hint="cs"/>
          <w:rtl/>
        </w:rPr>
      </w:pPr>
      <w:r>
        <w:rPr>
          <w:rFonts w:hint="cs"/>
          <w:rtl/>
        </w:rPr>
        <w:t>במקורות נאמר שאין מצווה גדולה כפדיון שבויים וכל כסף שנגבה למטרת מצווה כלשהי מותר לשנותו לפדיון שבויים.</w:t>
      </w:r>
    </w:p>
    <w:p w14:paraId="29868193" w14:textId="77777777" w:rsidR="00000000" w:rsidRDefault="008A7A77">
      <w:pPr>
        <w:pStyle w:val="a0"/>
        <w:rPr>
          <w:rFonts w:hint="cs"/>
          <w:rtl/>
        </w:rPr>
      </w:pPr>
    </w:p>
    <w:p w14:paraId="2825AC56" w14:textId="77777777" w:rsidR="00000000" w:rsidRDefault="008A7A77">
      <w:pPr>
        <w:pStyle w:val="a0"/>
        <w:rPr>
          <w:rFonts w:hint="cs"/>
          <w:rtl/>
        </w:rPr>
      </w:pPr>
      <w:r>
        <w:rPr>
          <w:rFonts w:hint="cs"/>
          <w:rtl/>
        </w:rPr>
        <w:t>בלבנו יש תקווה גדולה ו</w:t>
      </w:r>
      <w:r>
        <w:rPr>
          <w:rFonts w:hint="cs"/>
          <w:rtl/>
        </w:rPr>
        <w:t>ציפייה דרוכה לשובם של היקרים אלינו. בנפשנו יש תפילה חרישית שיתרחש כבר הנס ותבוא הישועה המיוחלת. אנו תפילה כי במהרה יתקיים בהם מאמר הנביא ישעיה: "לקרא לשבוים דרור ולאסורים פקח קוח". תודה רבה.</w:t>
      </w:r>
    </w:p>
    <w:p w14:paraId="4851211B" w14:textId="77777777" w:rsidR="00000000" w:rsidRDefault="008A7A77">
      <w:pPr>
        <w:pStyle w:val="a0"/>
        <w:rPr>
          <w:rFonts w:hint="cs"/>
          <w:rtl/>
        </w:rPr>
      </w:pPr>
    </w:p>
    <w:p w14:paraId="6B6FD5AF" w14:textId="77777777" w:rsidR="00000000" w:rsidRDefault="008A7A77">
      <w:pPr>
        <w:pStyle w:val="af1"/>
        <w:rPr>
          <w:rtl/>
        </w:rPr>
      </w:pPr>
      <w:r>
        <w:rPr>
          <w:rtl/>
        </w:rPr>
        <w:t>היו"ר ראובן ריבלין:</w:t>
      </w:r>
    </w:p>
    <w:p w14:paraId="3C65825A" w14:textId="77777777" w:rsidR="00000000" w:rsidRDefault="008A7A77">
      <w:pPr>
        <w:pStyle w:val="a0"/>
        <w:rPr>
          <w:rtl/>
        </w:rPr>
      </w:pPr>
    </w:p>
    <w:p w14:paraId="1D468034" w14:textId="77777777" w:rsidR="00000000" w:rsidRDefault="008A7A77">
      <w:pPr>
        <w:pStyle w:val="a0"/>
        <w:rPr>
          <w:rFonts w:hint="cs"/>
          <w:rtl/>
        </w:rPr>
      </w:pPr>
      <w:r>
        <w:rPr>
          <w:rFonts w:hint="cs"/>
          <w:rtl/>
        </w:rPr>
        <w:t>תודה רבה לחברת הכנסת רוחמה אברהם. לא נשכח ש</w:t>
      </w:r>
      <w:r>
        <w:rPr>
          <w:rFonts w:hint="cs"/>
          <w:rtl/>
        </w:rPr>
        <w:t>עזאם עזאם עדיין נמצא בבית-האסורים במצרים.</w:t>
      </w:r>
    </w:p>
    <w:p w14:paraId="34B105A3" w14:textId="77777777" w:rsidR="00000000" w:rsidRDefault="008A7A77">
      <w:pPr>
        <w:pStyle w:val="a2"/>
        <w:rPr>
          <w:rFonts w:hint="cs"/>
          <w:rtl/>
        </w:rPr>
      </w:pPr>
    </w:p>
    <w:p w14:paraId="06320148" w14:textId="77777777" w:rsidR="00000000" w:rsidRDefault="008A7A77">
      <w:pPr>
        <w:pStyle w:val="a0"/>
        <w:rPr>
          <w:rFonts w:hint="cs"/>
          <w:rtl/>
        </w:rPr>
      </w:pPr>
    </w:p>
    <w:p w14:paraId="4767CA13" w14:textId="77777777" w:rsidR="00000000" w:rsidRDefault="008A7A77">
      <w:pPr>
        <w:pStyle w:val="a2"/>
        <w:rPr>
          <w:rFonts w:hint="cs"/>
          <w:rtl/>
        </w:rPr>
      </w:pPr>
      <w:bookmarkStart w:id="3" w:name="_Toc81186620"/>
      <w:r>
        <w:rPr>
          <w:rFonts w:hint="cs"/>
          <w:rtl/>
        </w:rPr>
        <w:t>הודעת הממשלה על הפסקת כהונתו של שר הבינוי והשיכון אפי איתם</w:t>
      </w:r>
      <w:bookmarkEnd w:id="3"/>
    </w:p>
    <w:p w14:paraId="73C0071A" w14:textId="77777777" w:rsidR="00000000" w:rsidRDefault="008A7A77">
      <w:pPr>
        <w:pStyle w:val="a0"/>
        <w:rPr>
          <w:rFonts w:hint="cs"/>
          <w:rtl/>
        </w:rPr>
      </w:pPr>
    </w:p>
    <w:p w14:paraId="28DD663C" w14:textId="77777777" w:rsidR="00000000" w:rsidRDefault="008A7A77">
      <w:pPr>
        <w:pStyle w:val="a0"/>
        <w:rPr>
          <w:rFonts w:hint="cs"/>
          <w:rtl/>
        </w:rPr>
      </w:pPr>
    </w:p>
    <w:p w14:paraId="50A7D3F4" w14:textId="77777777" w:rsidR="00000000" w:rsidRDefault="008A7A77">
      <w:pPr>
        <w:pStyle w:val="af1"/>
        <w:rPr>
          <w:rtl/>
        </w:rPr>
      </w:pPr>
      <w:r>
        <w:rPr>
          <w:rtl/>
        </w:rPr>
        <w:t>היו"ר ראובן ריבלין:</w:t>
      </w:r>
    </w:p>
    <w:p w14:paraId="517B0E68" w14:textId="77777777" w:rsidR="00000000" w:rsidRDefault="008A7A77">
      <w:pPr>
        <w:pStyle w:val="a0"/>
        <w:rPr>
          <w:rtl/>
        </w:rPr>
      </w:pPr>
    </w:p>
    <w:p w14:paraId="78E492A8" w14:textId="77777777" w:rsidR="00000000" w:rsidRDefault="008A7A77">
      <w:pPr>
        <w:pStyle w:val="a0"/>
        <w:rPr>
          <w:rFonts w:hint="cs"/>
          <w:rtl/>
        </w:rPr>
      </w:pPr>
      <w:r>
        <w:rPr>
          <w:rFonts w:hint="cs"/>
          <w:rtl/>
        </w:rPr>
        <w:t xml:space="preserve">רבותי חברי הכנסת, אני מבקש להביא לידיעתכם את מכתב מזכיר הממשלה: "בהתאם לסעיף 9(א)(6) לחוק הממשלה, התשס"א-2001, אני מתכבד להודיעך, </w:t>
      </w:r>
      <w:r>
        <w:rPr>
          <w:rFonts w:hint="cs"/>
          <w:rtl/>
        </w:rPr>
        <w:t>כי כהונתו בממשלה של השר אפי איתם, שר הבינוי והשיכון, נפסקה ביום ה', 10 ביוני 2004, בשעה 16:45 - לאחר שהגיש לראש הממשלה כתב התפטרות 48 שעות קודם לכן. בהתאם לסעיף 24(ב) לחוק-יסוד: הממשלה, אני מתכבד להודיעך, כי ראש הממשלה ימלא את מקום שר הבינוי והשיכון מיום 1</w:t>
      </w:r>
      <w:r>
        <w:rPr>
          <w:rFonts w:hint="cs"/>
          <w:rtl/>
        </w:rPr>
        <w:t xml:space="preserve">0 ביוני 2004. בהתאם לסעיף 9(א) ו-(ב) לחוק הממשלה, התשס"א-2001, אודה לך אם תביא הודעה זו לידיעת הכנסת". על החתום מזכיר הממשלה ישראל מימון. </w:t>
      </w:r>
    </w:p>
    <w:p w14:paraId="73DB1FEE" w14:textId="77777777" w:rsidR="00000000" w:rsidRDefault="008A7A77">
      <w:pPr>
        <w:pStyle w:val="a0"/>
        <w:rPr>
          <w:rFonts w:hint="cs"/>
          <w:rtl/>
        </w:rPr>
      </w:pPr>
    </w:p>
    <w:p w14:paraId="3864D2B1" w14:textId="77777777" w:rsidR="00000000" w:rsidRDefault="008A7A77">
      <w:pPr>
        <w:pStyle w:val="a0"/>
        <w:rPr>
          <w:rFonts w:hint="cs"/>
          <w:rtl/>
        </w:rPr>
      </w:pPr>
      <w:r>
        <w:rPr>
          <w:rFonts w:hint="cs"/>
          <w:rtl/>
        </w:rPr>
        <w:t>ואכן, אני עושה כבקשתו ומוסר לכנסת את הודעתו כפי שהיא נכתבה אלי.</w:t>
      </w:r>
    </w:p>
    <w:p w14:paraId="0EF39311" w14:textId="77777777" w:rsidR="00000000" w:rsidRDefault="008A7A77">
      <w:pPr>
        <w:pStyle w:val="a0"/>
        <w:rPr>
          <w:rFonts w:hint="cs"/>
          <w:rtl/>
        </w:rPr>
      </w:pPr>
    </w:p>
    <w:p w14:paraId="315DA095" w14:textId="77777777" w:rsidR="00000000" w:rsidRDefault="008A7A77">
      <w:pPr>
        <w:pStyle w:val="af0"/>
        <w:rPr>
          <w:rtl/>
        </w:rPr>
      </w:pPr>
      <w:r>
        <w:rPr>
          <w:rFonts w:hint="eastAsia"/>
          <w:rtl/>
        </w:rPr>
        <w:t>אופיר</w:t>
      </w:r>
      <w:r>
        <w:rPr>
          <w:rtl/>
        </w:rPr>
        <w:t xml:space="preserve"> פינס-פז (העבודה-מימד):</w:t>
      </w:r>
    </w:p>
    <w:p w14:paraId="6FE650D0" w14:textId="77777777" w:rsidR="00000000" w:rsidRDefault="008A7A77">
      <w:pPr>
        <w:pStyle w:val="a0"/>
        <w:rPr>
          <w:rFonts w:hint="cs"/>
          <w:rtl/>
        </w:rPr>
      </w:pPr>
    </w:p>
    <w:p w14:paraId="71B72FD9" w14:textId="77777777" w:rsidR="00000000" w:rsidRDefault="008A7A77">
      <w:pPr>
        <w:pStyle w:val="a0"/>
        <w:rPr>
          <w:rFonts w:hint="cs"/>
          <w:rtl/>
        </w:rPr>
      </w:pPr>
      <w:r>
        <w:rPr>
          <w:rFonts w:hint="cs"/>
          <w:rtl/>
        </w:rPr>
        <w:t xml:space="preserve">למה את זה הוא לא נתן </w:t>
      </w:r>
      <w:r>
        <w:rPr>
          <w:rFonts w:hint="cs"/>
          <w:rtl/>
        </w:rPr>
        <w:t>לאורלב? הוא נתן לו הכול.</w:t>
      </w:r>
    </w:p>
    <w:p w14:paraId="1BB39471" w14:textId="77777777" w:rsidR="00000000" w:rsidRDefault="008A7A77">
      <w:pPr>
        <w:pStyle w:val="a2"/>
        <w:rPr>
          <w:rFonts w:hint="cs"/>
          <w:rtl/>
        </w:rPr>
      </w:pPr>
    </w:p>
    <w:p w14:paraId="53526939" w14:textId="77777777" w:rsidR="00000000" w:rsidRDefault="008A7A77">
      <w:pPr>
        <w:pStyle w:val="a0"/>
        <w:rPr>
          <w:rFonts w:hint="cs"/>
          <w:rtl/>
        </w:rPr>
      </w:pPr>
    </w:p>
    <w:p w14:paraId="1B9B9610" w14:textId="77777777" w:rsidR="00000000" w:rsidRDefault="008A7A77">
      <w:pPr>
        <w:pStyle w:val="a2"/>
        <w:rPr>
          <w:rFonts w:hint="cs"/>
          <w:rtl/>
        </w:rPr>
      </w:pPr>
      <w:bookmarkStart w:id="4" w:name="_Toc81186621"/>
      <w:r>
        <w:rPr>
          <w:rFonts w:hint="cs"/>
          <w:rtl/>
        </w:rPr>
        <w:t>מסמכים שהונחו על שולחן הכנסת</w:t>
      </w:r>
      <w:bookmarkEnd w:id="4"/>
    </w:p>
    <w:p w14:paraId="3AD89BEF" w14:textId="77777777" w:rsidR="00000000" w:rsidRDefault="008A7A77">
      <w:pPr>
        <w:pStyle w:val="a0"/>
        <w:rPr>
          <w:rFonts w:hint="cs"/>
          <w:rtl/>
        </w:rPr>
      </w:pPr>
    </w:p>
    <w:p w14:paraId="22E2FB8A" w14:textId="77777777" w:rsidR="00000000" w:rsidRDefault="008A7A77">
      <w:pPr>
        <w:pStyle w:val="a0"/>
        <w:rPr>
          <w:rFonts w:hint="cs"/>
          <w:rtl/>
        </w:rPr>
      </w:pPr>
    </w:p>
    <w:p w14:paraId="78D89D32" w14:textId="77777777" w:rsidR="00000000" w:rsidRDefault="008A7A77">
      <w:pPr>
        <w:pStyle w:val="af1"/>
        <w:rPr>
          <w:rtl/>
        </w:rPr>
      </w:pPr>
      <w:r>
        <w:rPr>
          <w:rtl/>
        </w:rPr>
        <w:t>היו"ר ראובן ריבלין:</w:t>
      </w:r>
    </w:p>
    <w:p w14:paraId="29136C9E" w14:textId="77777777" w:rsidR="00000000" w:rsidRDefault="008A7A77">
      <w:pPr>
        <w:pStyle w:val="a0"/>
        <w:rPr>
          <w:rFonts w:hint="cs"/>
          <w:rtl/>
        </w:rPr>
      </w:pPr>
    </w:p>
    <w:p w14:paraId="693AC123" w14:textId="77777777" w:rsidR="00000000" w:rsidRDefault="008A7A77">
      <w:pPr>
        <w:pStyle w:val="a0"/>
        <w:rPr>
          <w:rFonts w:hint="cs"/>
          <w:rtl/>
        </w:rPr>
      </w:pPr>
      <w:r>
        <w:rPr>
          <w:rFonts w:hint="cs"/>
          <w:rtl/>
        </w:rPr>
        <w:t>הודעה למזכיר הכנסת. אדוני, בבקשה.</w:t>
      </w:r>
    </w:p>
    <w:p w14:paraId="0E105075" w14:textId="77777777" w:rsidR="00000000" w:rsidRDefault="008A7A77">
      <w:pPr>
        <w:pStyle w:val="a0"/>
        <w:rPr>
          <w:rFonts w:hint="cs"/>
          <w:rtl/>
        </w:rPr>
      </w:pPr>
    </w:p>
    <w:p w14:paraId="22EB4BD5" w14:textId="77777777" w:rsidR="00000000" w:rsidRDefault="008A7A77">
      <w:pPr>
        <w:pStyle w:val="a"/>
        <w:rPr>
          <w:rtl/>
        </w:rPr>
      </w:pPr>
      <w:bookmarkStart w:id="5" w:name="FS000000661T14_06_2004_16_29_51"/>
      <w:bookmarkStart w:id="6" w:name="_Toc81186622"/>
      <w:bookmarkEnd w:id="5"/>
      <w:r>
        <w:rPr>
          <w:rFonts w:hint="eastAsia"/>
          <w:rtl/>
        </w:rPr>
        <w:t>מזכיר</w:t>
      </w:r>
      <w:r>
        <w:rPr>
          <w:rtl/>
        </w:rPr>
        <w:t xml:space="preserve"> הכנסת אריה האן:</w:t>
      </w:r>
      <w:bookmarkEnd w:id="6"/>
    </w:p>
    <w:p w14:paraId="37C8EE1D" w14:textId="77777777" w:rsidR="00000000" w:rsidRDefault="008A7A77">
      <w:pPr>
        <w:pStyle w:val="a0"/>
        <w:rPr>
          <w:rFonts w:hint="cs"/>
          <w:rtl/>
        </w:rPr>
      </w:pPr>
    </w:p>
    <w:p w14:paraId="3263B02B" w14:textId="77777777" w:rsidR="00000000" w:rsidRDefault="008A7A77">
      <w:pPr>
        <w:pStyle w:val="a0"/>
        <w:rPr>
          <w:rFonts w:hint="cs"/>
          <w:rtl/>
        </w:rPr>
      </w:pPr>
      <w:r>
        <w:rPr>
          <w:rFonts w:hint="cs"/>
          <w:rtl/>
        </w:rPr>
        <w:t>ברשות יושב-ראש הכנסת, הנני מתכבד להודיע, כי הונחו היום על שולחן הכנסת -</w:t>
      </w:r>
    </w:p>
    <w:p w14:paraId="356A2F19" w14:textId="77777777" w:rsidR="00000000" w:rsidRDefault="008A7A77">
      <w:pPr>
        <w:pStyle w:val="a0"/>
        <w:rPr>
          <w:rFonts w:hint="cs"/>
          <w:rtl/>
        </w:rPr>
      </w:pPr>
    </w:p>
    <w:p w14:paraId="459DA4E1" w14:textId="77777777" w:rsidR="00000000" w:rsidRDefault="008A7A77">
      <w:pPr>
        <w:pStyle w:val="a0"/>
        <w:rPr>
          <w:rFonts w:hint="cs"/>
          <w:rtl/>
        </w:rPr>
      </w:pPr>
      <w:r>
        <w:rPr>
          <w:rFonts w:hint="cs"/>
          <w:rtl/>
        </w:rPr>
        <w:t xml:space="preserve">לדיון מוקדם: </w:t>
      </w:r>
      <w:r>
        <w:rPr>
          <w:rFonts w:hint="eastAsia"/>
          <w:rtl/>
        </w:rPr>
        <w:t>הצעת</w:t>
      </w:r>
      <w:r>
        <w:rPr>
          <w:rtl/>
        </w:rPr>
        <w:t xml:space="preserve"> </w:t>
      </w:r>
      <w:r>
        <w:rPr>
          <w:rFonts w:hint="eastAsia"/>
          <w:rtl/>
        </w:rPr>
        <w:t>חוק</w:t>
      </w:r>
      <w:r>
        <w:rPr>
          <w:rtl/>
        </w:rPr>
        <w:t xml:space="preserve">-יסוד: משאל עם, מאת  </w:t>
      </w:r>
      <w:r>
        <w:rPr>
          <w:rFonts w:hint="eastAsia"/>
          <w:rtl/>
        </w:rPr>
        <w:t>חבר</w:t>
      </w:r>
      <w:r>
        <w:rPr>
          <w:rtl/>
        </w:rPr>
        <w:t xml:space="preserve"> </w:t>
      </w:r>
      <w:r>
        <w:rPr>
          <w:rtl/>
        </w:rPr>
        <w:t xml:space="preserve">הכנסת יצחק </w:t>
      </w:r>
      <w:r>
        <w:rPr>
          <w:rFonts w:hint="eastAsia"/>
          <w:rtl/>
        </w:rPr>
        <w:t>הרצוג</w:t>
      </w:r>
      <w:r>
        <w:rPr>
          <w:rtl/>
        </w:rPr>
        <w:t>; הצעת חוק לתיקון פקודת המכס (י</w:t>
      </w:r>
      <w:r>
        <w:rPr>
          <w:rFonts w:hint="cs"/>
          <w:rtl/>
        </w:rPr>
        <w:t>י</w:t>
      </w:r>
      <w:r>
        <w:rPr>
          <w:rtl/>
        </w:rPr>
        <w:t>בוא אישי של רכב מנועי),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אבשלום וילן; הצעת חוק </w:t>
      </w:r>
      <w:r>
        <w:rPr>
          <w:rFonts w:hint="eastAsia"/>
          <w:rtl/>
        </w:rPr>
        <w:t>סיווג</w:t>
      </w:r>
      <w:r>
        <w:rPr>
          <w:rtl/>
        </w:rPr>
        <w:t xml:space="preserve">, סימון ואיסור שידורים מזיקים (תיקון - איסור פרסומות וקדימונים מזיקים),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רוני </w:t>
      </w:r>
      <w:r>
        <w:rPr>
          <w:rFonts w:hint="eastAsia"/>
          <w:rtl/>
        </w:rPr>
        <w:t>בר</w:t>
      </w:r>
      <w:r>
        <w:rPr>
          <w:rtl/>
        </w:rPr>
        <w:t>-און; הצעת חוק הכניסה לי</w:t>
      </w:r>
      <w:r>
        <w:rPr>
          <w:rtl/>
        </w:rPr>
        <w:t>שראל (תיקון - סמכויות שר הפנים), התשס"</w:t>
      </w:r>
      <w:r>
        <w:rPr>
          <w:rFonts w:hint="eastAsia"/>
          <w:rtl/>
        </w:rPr>
        <w:t>ד</w:t>
      </w:r>
      <w:r>
        <w:rPr>
          <w:rtl/>
        </w:rPr>
        <w:t xml:space="preserve">-2004, </w:t>
      </w:r>
      <w:r>
        <w:rPr>
          <w:rFonts w:hint="eastAsia"/>
          <w:rtl/>
        </w:rPr>
        <w:t>מאת</w:t>
      </w:r>
      <w:r>
        <w:rPr>
          <w:rtl/>
        </w:rPr>
        <w:t xml:space="preserve"> </w:t>
      </w:r>
      <w:r>
        <w:rPr>
          <w:rFonts w:hint="eastAsia"/>
          <w:rtl/>
        </w:rPr>
        <w:t>חבר</w:t>
      </w:r>
      <w:r>
        <w:rPr>
          <w:rFonts w:hint="cs"/>
          <w:rtl/>
        </w:rPr>
        <w:t>י</w:t>
      </w:r>
      <w:r>
        <w:rPr>
          <w:rtl/>
        </w:rPr>
        <w:t xml:space="preserve"> הכנסת אריה אלדד</w:t>
      </w:r>
      <w:r>
        <w:rPr>
          <w:rFonts w:hint="cs"/>
          <w:rtl/>
        </w:rPr>
        <w:t xml:space="preserve"> ו</w:t>
      </w:r>
      <w:r>
        <w:rPr>
          <w:rtl/>
        </w:rPr>
        <w:t xml:space="preserve">אורי יהודה אריאל; הצעת חוק לתיקון </w:t>
      </w:r>
      <w:r>
        <w:rPr>
          <w:rFonts w:hint="eastAsia"/>
          <w:rtl/>
        </w:rPr>
        <w:t>פקודת</w:t>
      </w:r>
      <w:r>
        <w:rPr>
          <w:rtl/>
        </w:rPr>
        <w:t xml:space="preserve"> התעבורה (תשלום עבור נסיעה במונית באמצעות כרטיס אשראי),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איתן </w:t>
      </w:r>
      <w:r>
        <w:rPr>
          <w:rFonts w:hint="eastAsia"/>
          <w:rtl/>
        </w:rPr>
        <w:t>כבל</w:t>
      </w:r>
      <w:r>
        <w:rPr>
          <w:rtl/>
        </w:rPr>
        <w:t xml:space="preserve"> </w:t>
      </w:r>
      <w:r>
        <w:rPr>
          <w:rFonts w:hint="eastAsia"/>
          <w:rtl/>
        </w:rPr>
        <w:t>וקבוצת</w:t>
      </w:r>
      <w:r>
        <w:rPr>
          <w:rtl/>
        </w:rPr>
        <w:t xml:space="preserve"> חברי הכנסת; הצעת חוק הכניסה </w:t>
      </w:r>
      <w:r>
        <w:rPr>
          <w:rFonts w:hint="eastAsia"/>
          <w:rtl/>
        </w:rPr>
        <w:t>לישראל</w:t>
      </w:r>
      <w:r>
        <w:rPr>
          <w:rtl/>
        </w:rPr>
        <w:t xml:space="preserve"> (תיקון - סמ</w:t>
      </w:r>
      <w:r>
        <w:rPr>
          <w:rtl/>
        </w:rPr>
        <w:t>כויות שר הפנים), התשס"</w:t>
      </w:r>
      <w:r>
        <w:rPr>
          <w:rFonts w:hint="eastAsia"/>
          <w:rtl/>
        </w:rPr>
        <w:t>ד</w:t>
      </w:r>
      <w:r>
        <w:rPr>
          <w:rtl/>
        </w:rPr>
        <w:t xml:space="preserve">-2004, מאת </w:t>
      </w:r>
      <w:r>
        <w:rPr>
          <w:rFonts w:hint="eastAsia"/>
          <w:rtl/>
        </w:rPr>
        <w:t>חבר</w:t>
      </w:r>
      <w:r>
        <w:rPr>
          <w:rtl/>
        </w:rPr>
        <w:t xml:space="preserve"> הכנסת משה כחלון; הצעת חוק-יסוד: הממשלה (תיקון - קביעת עילה לפיטורי שר או סגן שר), מאת </w:t>
      </w:r>
      <w:r>
        <w:rPr>
          <w:rFonts w:hint="eastAsia"/>
          <w:rtl/>
        </w:rPr>
        <w:t>חבר</w:t>
      </w:r>
      <w:r>
        <w:rPr>
          <w:rtl/>
        </w:rPr>
        <w:t xml:space="preserve"> הכנסת שאול יהלום; הצעת חוק חינוך ממלכתי (תיקון - הגבלת מספר תלמידים </w:t>
      </w:r>
      <w:r>
        <w:rPr>
          <w:rFonts w:hint="eastAsia"/>
          <w:rtl/>
        </w:rPr>
        <w:t>בגן</w:t>
      </w:r>
      <w:r>
        <w:rPr>
          <w:rFonts w:hint="cs"/>
          <w:rtl/>
        </w:rPr>
        <w:t>-</w:t>
      </w:r>
      <w:r>
        <w:rPr>
          <w:rtl/>
        </w:rPr>
        <w:t>חובה ובכיתה בבית</w:t>
      </w:r>
      <w:r>
        <w:rPr>
          <w:rFonts w:hint="cs"/>
          <w:rtl/>
        </w:rPr>
        <w:t>-</w:t>
      </w:r>
      <w:r>
        <w:rPr>
          <w:rtl/>
        </w:rPr>
        <w:t>ספר יסודי), התשס"</w:t>
      </w:r>
      <w:r>
        <w:rPr>
          <w:rFonts w:hint="eastAsia"/>
          <w:rtl/>
        </w:rPr>
        <w:t>ד</w:t>
      </w:r>
      <w:r>
        <w:rPr>
          <w:rtl/>
        </w:rPr>
        <w:t xml:space="preserve">-2004, מאת </w:t>
      </w:r>
      <w:r>
        <w:rPr>
          <w:rFonts w:hint="eastAsia"/>
          <w:rtl/>
        </w:rPr>
        <w:t>חבר</w:t>
      </w:r>
      <w:r>
        <w:rPr>
          <w:rFonts w:hint="cs"/>
          <w:rtl/>
        </w:rPr>
        <w:t>ת</w:t>
      </w:r>
      <w:r>
        <w:rPr>
          <w:rtl/>
        </w:rPr>
        <w:t xml:space="preserve"> הכנסת</w:t>
      </w:r>
      <w:r>
        <w:rPr>
          <w:rtl/>
        </w:rPr>
        <w:t xml:space="preserve"> דליה איציק  </w:t>
      </w:r>
      <w:r>
        <w:rPr>
          <w:rFonts w:hint="eastAsia"/>
          <w:rtl/>
        </w:rPr>
        <w:t>וקבוצת</w:t>
      </w:r>
      <w:r>
        <w:rPr>
          <w:rtl/>
        </w:rPr>
        <w:t xml:space="preserve"> חברי הכנסת; הצעת חוק המכר (דירות) (הבטחת השקעות של רוכשי דירות) (תיקון - הפרשי הצמדה וריבית),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אילן שלגי  </w:t>
      </w:r>
      <w:r>
        <w:rPr>
          <w:rFonts w:hint="eastAsia"/>
          <w:rtl/>
        </w:rPr>
        <w:t>וקבוצת</w:t>
      </w:r>
      <w:r>
        <w:rPr>
          <w:rtl/>
        </w:rPr>
        <w:t xml:space="preserve"> חברי הכנסת; הצעת חוק לתיקון פקודת </w:t>
      </w:r>
      <w:r>
        <w:rPr>
          <w:rFonts w:hint="eastAsia"/>
          <w:rtl/>
        </w:rPr>
        <w:t>התעבורה</w:t>
      </w:r>
      <w:r>
        <w:rPr>
          <w:rtl/>
        </w:rPr>
        <w:t xml:space="preserve"> (העברת סכום יחסי מאגרת השידור הציבורי ל</w:t>
      </w:r>
      <w:r>
        <w:rPr>
          <w:rFonts w:hint="cs"/>
          <w:rtl/>
        </w:rPr>
        <w:t>"</w:t>
      </w:r>
      <w:r>
        <w:rPr>
          <w:rtl/>
        </w:rPr>
        <w:t>גלי צה"</w:t>
      </w:r>
      <w:r>
        <w:rPr>
          <w:rFonts w:hint="eastAsia"/>
          <w:rtl/>
        </w:rPr>
        <w:t>ל</w:t>
      </w:r>
      <w:r>
        <w:rPr>
          <w:rFonts w:hint="cs"/>
          <w:rtl/>
        </w:rPr>
        <w:t>"</w:t>
      </w:r>
      <w:r>
        <w:rPr>
          <w:rtl/>
        </w:rPr>
        <w:t xml:space="preserve">), </w:t>
      </w:r>
      <w:r>
        <w:rPr>
          <w:rFonts w:hint="eastAsia"/>
          <w:rtl/>
        </w:rPr>
        <w:t>התש</w:t>
      </w:r>
      <w:r>
        <w:rPr>
          <w:rFonts w:hint="eastAsia"/>
          <w:rtl/>
        </w:rPr>
        <w:t>ס</w:t>
      </w:r>
      <w:r>
        <w:rPr>
          <w:rtl/>
        </w:rPr>
        <w:t>"</w:t>
      </w:r>
      <w:r>
        <w:rPr>
          <w:rFonts w:hint="eastAsia"/>
          <w:rtl/>
        </w:rPr>
        <w:t>ד</w:t>
      </w:r>
      <w:r>
        <w:rPr>
          <w:rtl/>
        </w:rPr>
        <w:t xml:space="preserve">-2004, מאת  </w:t>
      </w:r>
      <w:r>
        <w:rPr>
          <w:rFonts w:hint="eastAsia"/>
          <w:rtl/>
        </w:rPr>
        <w:t>חבר</w:t>
      </w:r>
      <w:r>
        <w:rPr>
          <w:rtl/>
        </w:rPr>
        <w:t xml:space="preserve"> הכנסת חיים </w:t>
      </w:r>
      <w:r>
        <w:rPr>
          <w:rFonts w:hint="eastAsia"/>
          <w:rtl/>
        </w:rPr>
        <w:t>כץ</w:t>
      </w:r>
      <w:r>
        <w:rPr>
          <w:rtl/>
        </w:rPr>
        <w:t>; הצעת חוק הקולנוע (תיקון - תקציב שנתי מינימלי), התשס"</w:t>
      </w:r>
      <w:r>
        <w:rPr>
          <w:rFonts w:hint="eastAsia"/>
          <w:rtl/>
        </w:rPr>
        <w:t>ד</w:t>
      </w:r>
      <w:r>
        <w:rPr>
          <w:rtl/>
        </w:rPr>
        <w:t xml:space="preserve">-2004, מאת </w:t>
      </w:r>
      <w:r>
        <w:rPr>
          <w:rFonts w:hint="eastAsia"/>
          <w:rtl/>
        </w:rPr>
        <w:t>חבר</w:t>
      </w:r>
      <w:r>
        <w:rPr>
          <w:rtl/>
        </w:rPr>
        <w:t xml:space="preserve"> הכנסת אילן שלגי </w:t>
      </w:r>
      <w:r>
        <w:rPr>
          <w:rFonts w:hint="eastAsia"/>
          <w:rtl/>
        </w:rPr>
        <w:t>וקבוצת</w:t>
      </w:r>
      <w:r>
        <w:rPr>
          <w:rtl/>
        </w:rPr>
        <w:t xml:space="preserve"> חברי הכנסת; הצעת חוק מיסוי מקרקעין (שבח, מכירה ורכישה) (תיקון - ניכויים מותרים), התשס"</w:t>
      </w:r>
      <w:r>
        <w:rPr>
          <w:rFonts w:hint="eastAsia"/>
          <w:rtl/>
        </w:rPr>
        <w:t>ד</w:t>
      </w:r>
      <w:r>
        <w:rPr>
          <w:rtl/>
        </w:rPr>
        <w:t xml:space="preserve">-2004, מאת </w:t>
      </w:r>
      <w:r>
        <w:rPr>
          <w:rFonts w:hint="eastAsia"/>
          <w:rtl/>
        </w:rPr>
        <w:t>חבר</w:t>
      </w:r>
      <w:r>
        <w:rPr>
          <w:rtl/>
        </w:rPr>
        <w:t xml:space="preserve"> הכנסת אילן ליבוביץ </w:t>
      </w:r>
      <w:r>
        <w:rPr>
          <w:rFonts w:hint="eastAsia"/>
          <w:rtl/>
        </w:rPr>
        <w:t>וקבוצת</w:t>
      </w:r>
      <w:r>
        <w:rPr>
          <w:rtl/>
        </w:rPr>
        <w:t xml:space="preserve"> חבר</w:t>
      </w:r>
      <w:r>
        <w:rPr>
          <w:rtl/>
        </w:rPr>
        <w:t xml:space="preserve">י הכנסת; הצעת חוק נכי רדיפות </w:t>
      </w:r>
      <w:r>
        <w:rPr>
          <w:rFonts w:hint="eastAsia"/>
          <w:rtl/>
        </w:rPr>
        <w:t>הנאצים</w:t>
      </w:r>
      <w:r>
        <w:rPr>
          <w:rtl/>
        </w:rPr>
        <w:t xml:space="preserve"> (תיקון - ביטול מועד העל</w:t>
      </w:r>
      <w:r>
        <w:rPr>
          <w:rFonts w:hint="cs"/>
          <w:rtl/>
        </w:rPr>
        <w:t>י</w:t>
      </w:r>
      <w:r>
        <w:rPr>
          <w:rtl/>
        </w:rPr>
        <w:t xml:space="preserve">יה לישראל כתנאי לקביעת זכאות לתגמולים),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אילן </w:t>
      </w:r>
      <w:r>
        <w:rPr>
          <w:rFonts w:hint="eastAsia"/>
          <w:rtl/>
        </w:rPr>
        <w:t>ליבוביץ</w:t>
      </w:r>
      <w:r>
        <w:rPr>
          <w:rtl/>
        </w:rPr>
        <w:t xml:space="preserve">  </w:t>
      </w:r>
      <w:r>
        <w:rPr>
          <w:rFonts w:hint="eastAsia"/>
          <w:rtl/>
        </w:rPr>
        <w:t>וקבוצת</w:t>
      </w:r>
      <w:r>
        <w:rPr>
          <w:rtl/>
        </w:rPr>
        <w:t xml:space="preserve"> חברי הכנסת; הצעת חוק </w:t>
      </w:r>
      <w:r>
        <w:rPr>
          <w:rFonts w:hint="eastAsia"/>
          <w:rtl/>
        </w:rPr>
        <w:t>ההוצאה</w:t>
      </w:r>
      <w:r>
        <w:rPr>
          <w:rtl/>
        </w:rPr>
        <w:t xml:space="preserve"> לפועל (תיקון - קיצור תקופת מאסר עד להבאה בפני ראש ההוצאה לפועל), </w:t>
      </w:r>
      <w:r>
        <w:rPr>
          <w:rFonts w:hint="eastAsia"/>
          <w:rtl/>
        </w:rPr>
        <w:t>התשס</w:t>
      </w:r>
      <w:r>
        <w:rPr>
          <w:rtl/>
        </w:rPr>
        <w:t>"</w:t>
      </w:r>
      <w:r>
        <w:rPr>
          <w:rFonts w:hint="eastAsia"/>
          <w:rtl/>
        </w:rPr>
        <w:t>ד</w:t>
      </w:r>
      <w:r>
        <w:rPr>
          <w:rtl/>
        </w:rPr>
        <w:t>-2004, מא</w:t>
      </w:r>
      <w:r>
        <w:rPr>
          <w:rtl/>
        </w:rPr>
        <w:t xml:space="preserve">ת </w:t>
      </w:r>
      <w:r>
        <w:rPr>
          <w:rFonts w:hint="eastAsia"/>
          <w:rtl/>
        </w:rPr>
        <w:t>חבר</w:t>
      </w:r>
      <w:r>
        <w:rPr>
          <w:rtl/>
        </w:rPr>
        <w:t xml:space="preserve"> הכנסת מגלי </w:t>
      </w:r>
      <w:r>
        <w:rPr>
          <w:rFonts w:hint="eastAsia"/>
          <w:rtl/>
        </w:rPr>
        <w:t>והבה</w:t>
      </w:r>
      <w:r>
        <w:rPr>
          <w:rtl/>
        </w:rPr>
        <w:t>; הצעת חוק בתי</w:t>
      </w:r>
      <w:r>
        <w:rPr>
          <w:rFonts w:hint="cs"/>
          <w:rtl/>
        </w:rPr>
        <w:t>-</w:t>
      </w:r>
      <w:r>
        <w:rPr>
          <w:rtl/>
        </w:rPr>
        <w:t xml:space="preserve">המשפט [נוסח משולב] (תיקון - סמכות הטפל הנגרר אחר העיקר),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מגלי והבה; </w:t>
      </w:r>
      <w:r>
        <w:rPr>
          <w:rFonts w:hint="eastAsia"/>
          <w:rtl/>
        </w:rPr>
        <w:t>הצעת</w:t>
      </w:r>
      <w:r>
        <w:rPr>
          <w:rtl/>
        </w:rPr>
        <w:t xml:space="preserve"> חוק הלוואות לשכר לימוד (תיקון - הלוואות לתואר שני),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דני יתום; הצעת חוק </w:t>
      </w:r>
      <w:r>
        <w:rPr>
          <w:rFonts w:hint="eastAsia"/>
          <w:rtl/>
        </w:rPr>
        <w:t>הבחירות</w:t>
      </w:r>
      <w:r>
        <w:rPr>
          <w:rtl/>
        </w:rPr>
        <w:t xml:space="preserve"> לכנסת [נוסח מש</w:t>
      </w:r>
      <w:r>
        <w:rPr>
          <w:rtl/>
        </w:rPr>
        <w:t>ולב] (תיקון - הוספת קלפי ניידת בבתי</w:t>
      </w:r>
      <w:r>
        <w:rPr>
          <w:rFonts w:hint="cs"/>
          <w:rtl/>
        </w:rPr>
        <w:t>-</w:t>
      </w:r>
      <w:r>
        <w:rPr>
          <w:rtl/>
        </w:rPr>
        <w:t xml:space="preserve">חולים),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יצחק </w:t>
      </w:r>
      <w:r>
        <w:rPr>
          <w:rFonts w:hint="eastAsia"/>
          <w:rtl/>
        </w:rPr>
        <w:t>הרצוג</w:t>
      </w:r>
      <w:r>
        <w:rPr>
          <w:rtl/>
        </w:rPr>
        <w:t xml:space="preserve">; הצעת חוק לתיקון פקודת הבנקאות (איסור חלוקת דיבידנדים לפני מחיקת חובות </w:t>
      </w:r>
      <w:r>
        <w:rPr>
          <w:rFonts w:hint="eastAsia"/>
          <w:rtl/>
        </w:rPr>
        <w:t>מסופקים</w:t>
      </w:r>
      <w:r>
        <w:rPr>
          <w:rtl/>
        </w:rPr>
        <w:t>),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גלעד ארדן; הצעת חוק האימוץ (תיקון - סייג לחזרת ההורים הביולוגיים מ</w:t>
      </w:r>
      <w:r>
        <w:rPr>
          <w:rtl/>
        </w:rPr>
        <w:t xml:space="preserve">הסכמתם </w:t>
      </w:r>
      <w:r>
        <w:rPr>
          <w:rFonts w:hint="eastAsia"/>
          <w:rtl/>
        </w:rPr>
        <w:t>למסירת</w:t>
      </w:r>
      <w:r>
        <w:rPr>
          <w:rtl/>
        </w:rPr>
        <w:t xml:space="preserve"> ילדם לאימוץ), התשס"</w:t>
      </w:r>
      <w:r>
        <w:rPr>
          <w:rFonts w:hint="eastAsia"/>
          <w:rtl/>
        </w:rPr>
        <w:t>ד</w:t>
      </w:r>
      <w:r>
        <w:rPr>
          <w:rtl/>
        </w:rPr>
        <w:t xml:space="preserve">-2004, מאת </w:t>
      </w:r>
      <w:r>
        <w:rPr>
          <w:rFonts w:hint="eastAsia"/>
          <w:rtl/>
        </w:rPr>
        <w:t>חבר</w:t>
      </w:r>
      <w:r>
        <w:rPr>
          <w:rFonts w:hint="cs"/>
          <w:rtl/>
        </w:rPr>
        <w:t>י</w:t>
      </w:r>
      <w:r>
        <w:rPr>
          <w:rtl/>
        </w:rPr>
        <w:t xml:space="preserve"> הכנסת שאול יהלום</w:t>
      </w:r>
      <w:r>
        <w:rPr>
          <w:rFonts w:hint="cs"/>
          <w:rtl/>
        </w:rPr>
        <w:t xml:space="preserve"> ו</w:t>
      </w:r>
      <w:r>
        <w:rPr>
          <w:rtl/>
        </w:rPr>
        <w:t>גילה פינקלשטיין</w:t>
      </w:r>
      <w:r>
        <w:rPr>
          <w:rFonts w:hint="cs"/>
          <w:rtl/>
        </w:rPr>
        <w:t>.</w:t>
      </w:r>
    </w:p>
    <w:p w14:paraId="4BCB1A90" w14:textId="77777777" w:rsidR="00000000" w:rsidRDefault="008A7A77">
      <w:pPr>
        <w:pStyle w:val="a0"/>
        <w:rPr>
          <w:rFonts w:hint="cs"/>
          <w:rtl/>
        </w:rPr>
      </w:pPr>
    </w:p>
    <w:p w14:paraId="49C6E373" w14:textId="77777777" w:rsidR="00000000" w:rsidRDefault="008A7A77">
      <w:pPr>
        <w:pStyle w:val="a0"/>
        <w:rPr>
          <w:rFonts w:hint="cs"/>
          <w:rtl/>
        </w:rPr>
      </w:pPr>
      <w:r>
        <w:rPr>
          <w:rFonts w:hint="cs"/>
          <w:rtl/>
        </w:rPr>
        <w:t>הצעת ועדת הכנסת לתיקון סעיף 102 והחלפת סעיף 34א לתקנון הכנסת - הנוסח הסופי לאחר חלוף שבועיים. תודה.</w:t>
      </w:r>
    </w:p>
    <w:p w14:paraId="6E108426" w14:textId="77777777" w:rsidR="00000000" w:rsidRDefault="008A7A77">
      <w:pPr>
        <w:pStyle w:val="a0"/>
        <w:rPr>
          <w:rFonts w:hint="cs"/>
          <w:rtl/>
        </w:rPr>
      </w:pPr>
    </w:p>
    <w:p w14:paraId="0AAA89B0" w14:textId="77777777" w:rsidR="00000000" w:rsidRDefault="008A7A77">
      <w:pPr>
        <w:pStyle w:val="af1"/>
        <w:rPr>
          <w:rtl/>
        </w:rPr>
      </w:pPr>
      <w:r>
        <w:rPr>
          <w:rtl/>
        </w:rPr>
        <w:t>היו"ר ראובן ריבלין:</w:t>
      </w:r>
    </w:p>
    <w:p w14:paraId="4B70DD5C" w14:textId="77777777" w:rsidR="00000000" w:rsidRDefault="008A7A77">
      <w:pPr>
        <w:pStyle w:val="a0"/>
        <w:rPr>
          <w:rtl/>
        </w:rPr>
      </w:pPr>
    </w:p>
    <w:p w14:paraId="43E8E3A5" w14:textId="77777777" w:rsidR="00000000" w:rsidRDefault="008A7A77">
      <w:pPr>
        <w:pStyle w:val="a0"/>
        <w:rPr>
          <w:rFonts w:hint="cs"/>
          <w:rtl/>
        </w:rPr>
      </w:pPr>
      <w:r>
        <w:rPr>
          <w:rFonts w:hint="cs"/>
          <w:rtl/>
        </w:rPr>
        <w:t>תודה למזכיר הכנסת.</w:t>
      </w:r>
    </w:p>
    <w:p w14:paraId="587206E2" w14:textId="77777777" w:rsidR="00000000" w:rsidRDefault="008A7A77">
      <w:pPr>
        <w:pStyle w:val="a0"/>
        <w:rPr>
          <w:rFonts w:hint="cs"/>
          <w:rtl/>
        </w:rPr>
      </w:pPr>
    </w:p>
    <w:p w14:paraId="297EF30E" w14:textId="77777777" w:rsidR="00000000" w:rsidRDefault="008A7A77">
      <w:pPr>
        <w:pStyle w:val="a0"/>
        <w:rPr>
          <w:rFonts w:hint="cs"/>
          <w:rtl/>
        </w:rPr>
      </w:pPr>
      <w:r>
        <w:rPr>
          <w:rFonts w:hint="cs"/>
          <w:rtl/>
        </w:rPr>
        <w:t>רבותי חברי הכנסת, אבקש את סי</w:t>
      </w:r>
      <w:r>
        <w:rPr>
          <w:rFonts w:hint="cs"/>
          <w:rtl/>
        </w:rPr>
        <w:t>ועכם ועזרתכם. לפני שבוע מצאנו תקלה קלה בלוח ההצבעות, והייתי מבקש מכם לאפשר לי לבדוק אותה ולהפעיל את ההצבעה. כל אחד יצביע כראות עיניו. מי שרגיל להצביע נגד - יצביע נגד, ומי שרגיל להצביע בעד - יצביע בעד, ומי שרוצה להתרגל להצביע נגד - יצביע נגד. ואז, אודה לכם,</w:t>
      </w:r>
      <w:r>
        <w:rPr>
          <w:rFonts w:hint="cs"/>
          <w:rtl/>
        </w:rPr>
        <w:t xml:space="preserve"> אם גם נחזור על ההצבעה הזאת. אני כבר מודיע שיש משהו משובש. הצבעתי בעד? אולי אינני יודע מה הצבעתי, אך הצבעתי נגד. רבותי חברי הכנסת, עכשיו אני מבקש מכם להצביע פעם נוספת. אני מאשר את ההצבעה. תודה רבה.</w:t>
      </w:r>
    </w:p>
    <w:p w14:paraId="063F2998" w14:textId="77777777" w:rsidR="00000000" w:rsidRDefault="008A7A77">
      <w:pPr>
        <w:pStyle w:val="a0"/>
        <w:rPr>
          <w:rFonts w:hint="cs"/>
          <w:rtl/>
        </w:rPr>
      </w:pPr>
    </w:p>
    <w:p w14:paraId="402B66F6" w14:textId="77777777" w:rsidR="00000000" w:rsidRDefault="008A7A77">
      <w:pPr>
        <w:pStyle w:val="af0"/>
        <w:rPr>
          <w:rtl/>
        </w:rPr>
      </w:pPr>
      <w:r>
        <w:rPr>
          <w:rFonts w:hint="eastAsia"/>
          <w:rtl/>
        </w:rPr>
        <w:t>אופיר</w:t>
      </w:r>
      <w:r>
        <w:rPr>
          <w:rtl/>
        </w:rPr>
        <w:t xml:space="preserve"> פינס-פז (העבודה-מימד):</w:t>
      </w:r>
    </w:p>
    <w:p w14:paraId="5C19D4CA" w14:textId="77777777" w:rsidR="00000000" w:rsidRDefault="008A7A77">
      <w:pPr>
        <w:pStyle w:val="a0"/>
        <w:rPr>
          <w:rFonts w:hint="cs"/>
          <w:rtl/>
        </w:rPr>
      </w:pPr>
    </w:p>
    <w:p w14:paraId="66053906" w14:textId="77777777" w:rsidR="00000000" w:rsidRDefault="008A7A77">
      <w:pPr>
        <w:pStyle w:val="a0"/>
        <w:rPr>
          <w:rFonts w:hint="cs"/>
          <w:rtl/>
        </w:rPr>
      </w:pPr>
      <w:r>
        <w:rPr>
          <w:rFonts w:hint="cs"/>
          <w:rtl/>
        </w:rPr>
        <w:t>זה ריפוי בעיסוק?</w:t>
      </w:r>
    </w:p>
    <w:p w14:paraId="71698DBE" w14:textId="77777777" w:rsidR="00000000" w:rsidRDefault="008A7A77">
      <w:pPr>
        <w:pStyle w:val="a2"/>
        <w:rPr>
          <w:rFonts w:hint="cs"/>
          <w:rtl/>
        </w:rPr>
      </w:pPr>
    </w:p>
    <w:p w14:paraId="796FA7CF" w14:textId="77777777" w:rsidR="00000000" w:rsidRDefault="008A7A77">
      <w:pPr>
        <w:pStyle w:val="a0"/>
        <w:rPr>
          <w:rFonts w:hint="cs"/>
          <w:rtl/>
        </w:rPr>
      </w:pPr>
    </w:p>
    <w:p w14:paraId="4B859EB8" w14:textId="77777777" w:rsidR="00000000" w:rsidRDefault="008A7A77">
      <w:pPr>
        <w:pStyle w:val="a2"/>
        <w:rPr>
          <w:rFonts w:hint="cs"/>
          <w:rtl/>
        </w:rPr>
      </w:pPr>
      <w:bookmarkStart w:id="7" w:name="CS27666FI0027666T14_06_2004_16_42_58"/>
      <w:bookmarkStart w:id="8" w:name="_Toc81186623"/>
      <w:bookmarkEnd w:id="7"/>
      <w:r>
        <w:rPr>
          <w:rtl/>
        </w:rPr>
        <w:t>הצע</w:t>
      </w:r>
      <w:r>
        <w:rPr>
          <w:rFonts w:hint="cs"/>
          <w:rtl/>
        </w:rPr>
        <w:t>ו</w:t>
      </w:r>
      <w:r>
        <w:rPr>
          <w:rtl/>
        </w:rPr>
        <w:t>ת סי</w:t>
      </w:r>
      <w:r>
        <w:rPr>
          <w:rtl/>
        </w:rPr>
        <w:t>עות ש"ס-</w:t>
      </w:r>
      <w:r>
        <w:rPr>
          <w:rFonts w:hint="cs"/>
          <w:rtl/>
        </w:rPr>
        <w:t>-</w:t>
      </w:r>
      <w:r>
        <w:rPr>
          <w:rtl/>
        </w:rPr>
        <w:t>יהדות התורה</w:t>
      </w:r>
      <w:r>
        <w:rPr>
          <w:rFonts w:hint="cs"/>
          <w:rtl/>
        </w:rPr>
        <w:t>,</w:t>
      </w:r>
      <w:r>
        <w:rPr>
          <w:rtl/>
        </w:rPr>
        <w:t xml:space="preserve"> מר</w:t>
      </w:r>
      <w:r>
        <w:rPr>
          <w:rFonts w:hint="cs"/>
          <w:rtl/>
        </w:rPr>
        <w:t>צ-</w:t>
      </w:r>
      <w:r>
        <w:rPr>
          <w:rtl/>
        </w:rPr>
        <w:t>-חדש-תע</w:t>
      </w:r>
      <w:r>
        <w:rPr>
          <w:rFonts w:hint="cs"/>
          <w:rtl/>
        </w:rPr>
        <w:t>"</w:t>
      </w:r>
      <w:r>
        <w:rPr>
          <w:rtl/>
        </w:rPr>
        <w:t>ל-</w:t>
      </w:r>
      <w:r>
        <w:rPr>
          <w:rFonts w:hint="cs"/>
          <w:rtl/>
        </w:rPr>
        <w:t>-</w:t>
      </w:r>
      <w:r>
        <w:rPr>
          <w:rtl/>
        </w:rPr>
        <w:t>בל</w:t>
      </w:r>
      <w:r>
        <w:rPr>
          <w:rFonts w:hint="cs"/>
          <w:rtl/>
        </w:rPr>
        <w:t>"</w:t>
      </w:r>
      <w:r>
        <w:rPr>
          <w:rtl/>
        </w:rPr>
        <w:t>ד</w:t>
      </w:r>
      <w:r>
        <w:rPr>
          <w:rFonts w:hint="cs"/>
          <w:rtl/>
        </w:rPr>
        <w:t>-</w:t>
      </w:r>
      <w:r>
        <w:rPr>
          <w:rtl/>
        </w:rPr>
        <w:t>-רע"</w:t>
      </w:r>
      <w:r>
        <w:rPr>
          <w:rFonts w:hint="cs"/>
          <w:rtl/>
        </w:rPr>
        <w:t>ם</w:t>
      </w:r>
      <w:r>
        <w:rPr>
          <w:rtl/>
        </w:rPr>
        <w:t xml:space="preserve"> </w:t>
      </w:r>
      <w:r>
        <w:rPr>
          <w:rFonts w:hint="cs"/>
          <w:rtl/>
        </w:rPr>
        <w:br/>
      </w:r>
      <w:r>
        <w:rPr>
          <w:rtl/>
        </w:rPr>
        <w:t>והאיחוד הלאומי</w:t>
      </w:r>
      <w:r>
        <w:rPr>
          <w:rFonts w:hint="cs"/>
          <w:rtl/>
        </w:rPr>
        <w:t xml:space="preserve"> </w:t>
      </w:r>
      <w:r>
        <w:rPr>
          <w:rtl/>
        </w:rPr>
        <w:t>-</w:t>
      </w:r>
      <w:r>
        <w:rPr>
          <w:rFonts w:hint="cs"/>
          <w:rtl/>
        </w:rPr>
        <w:t xml:space="preserve"> </w:t>
      </w:r>
      <w:r>
        <w:rPr>
          <w:rtl/>
        </w:rPr>
        <w:t>ישראל ביתנו להביע אי-אמון בממשלה</w:t>
      </w:r>
      <w:r>
        <w:rPr>
          <w:rFonts w:hint="cs"/>
          <w:rtl/>
        </w:rPr>
        <w:t xml:space="preserve"> בשל:</w:t>
      </w:r>
      <w:bookmarkEnd w:id="8"/>
    </w:p>
    <w:p w14:paraId="6026CFAF" w14:textId="77777777" w:rsidR="00000000" w:rsidRDefault="008A7A77">
      <w:pPr>
        <w:pStyle w:val="a2"/>
        <w:rPr>
          <w:rFonts w:hint="cs"/>
          <w:rtl/>
        </w:rPr>
      </w:pPr>
      <w:bookmarkStart w:id="9" w:name="_Toc81186624"/>
      <w:r>
        <w:rPr>
          <w:rFonts w:hint="cs"/>
          <w:rtl/>
        </w:rPr>
        <w:t>א. מדיניותה בנושאים החברתיים והחשש מפגיעה בגמלאים ובקצבותיהם;</w:t>
      </w:r>
      <w:bookmarkEnd w:id="9"/>
    </w:p>
    <w:p w14:paraId="4BFA5A6B" w14:textId="77777777" w:rsidR="00000000" w:rsidRDefault="008A7A77">
      <w:pPr>
        <w:pStyle w:val="a2"/>
        <w:rPr>
          <w:rFonts w:hint="cs"/>
          <w:rtl/>
        </w:rPr>
      </w:pPr>
      <w:bookmarkStart w:id="10" w:name="_Toc81186625"/>
      <w:r>
        <w:rPr>
          <w:rFonts w:hint="cs"/>
          <w:rtl/>
        </w:rPr>
        <w:t xml:space="preserve">ב. תוכניות האוצר לקצץ עד 10 מיליארדי שקל מתקציבי הבריאות והחינוך </w:t>
      </w:r>
      <w:r>
        <w:rPr>
          <w:rtl/>
        </w:rPr>
        <w:br/>
      </w:r>
      <w:r>
        <w:rPr>
          <w:rFonts w:hint="cs"/>
          <w:rtl/>
        </w:rPr>
        <w:t>והחשש מגידול הפערים החבר</w:t>
      </w:r>
      <w:r>
        <w:rPr>
          <w:rFonts w:hint="cs"/>
          <w:rtl/>
        </w:rPr>
        <w:t>תיים;</w:t>
      </w:r>
      <w:bookmarkEnd w:id="10"/>
    </w:p>
    <w:p w14:paraId="5E6B9FA6" w14:textId="77777777" w:rsidR="00000000" w:rsidRDefault="008A7A77">
      <w:pPr>
        <w:pStyle w:val="a2"/>
        <w:rPr>
          <w:rFonts w:hint="cs"/>
          <w:rtl/>
        </w:rPr>
      </w:pPr>
      <w:bookmarkStart w:id="11" w:name="_Toc81186626"/>
      <w:r>
        <w:rPr>
          <w:rFonts w:hint="cs"/>
          <w:rtl/>
        </w:rPr>
        <w:t>ג. תוכנית ההתנתקות</w:t>
      </w:r>
      <w:bookmarkEnd w:id="11"/>
    </w:p>
    <w:p w14:paraId="61D888E8" w14:textId="77777777" w:rsidR="00000000" w:rsidRDefault="008A7A77">
      <w:pPr>
        <w:pStyle w:val="a0"/>
        <w:rPr>
          <w:rFonts w:hint="cs"/>
          <w:rtl/>
        </w:rPr>
      </w:pPr>
    </w:p>
    <w:p w14:paraId="4B0911CF" w14:textId="77777777" w:rsidR="00000000" w:rsidRDefault="008A7A77">
      <w:pPr>
        <w:pStyle w:val="af1"/>
        <w:rPr>
          <w:rtl/>
        </w:rPr>
      </w:pPr>
      <w:r>
        <w:rPr>
          <w:rtl/>
        </w:rPr>
        <w:t>היו"ר ראובן ריבלין:</w:t>
      </w:r>
    </w:p>
    <w:p w14:paraId="35FD10C2" w14:textId="77777777" w:rsidR="00000000" w:rsidRDefault="008A7A77">
      <w:pPr>
        <w:pStyle w:val="a0"/>
        <w:rPr>
          <w:rtl/>
        </w:rPr>
      </w:pPr>
    </w:p>
    <w:p w14:paraId="4878C528" w14:textId="77777777" w:rsidR="00000000" w:rsidRDefault="008A7A77">
      <w:pPr>
        <w:pStyle w:val="a0"/>
        <w:rPr>
          <w:rFonts w:hint="cs"/>
          <w:rtl/>
        </w:rPr>
      </w:pPr>
      <w:r>
        <w:rPr>
          <w:rFonts w:hint="cs"/>
          <w:rtl/>
        </w:rPr>
        <w:t xml:space="preserve">אנחנו עוברים לסדר-היום: הצעות סיעות ש"ס--יהדות התורה, מרצ--חד"ש-תע"ל--בל"ד--רע"ם והאיחוד הלאומי - ישראל ביתנו להביע אי-אמון בממשלה. ראשון הדוברים הוא חבר הכנסת שלמה בניזרי, אשר יביא את הצעתה של סיעת ש"ס. נדמה </w:t>
      </w:r>
      <w:r>
        <w:rPr>
          <w:rFonts w:hint="cs"/>
          <w:rtl/>
        </w:rPr>
        <w:t>לי שסיעות בל"ד--מרצ--חד"ש היו צריכות להיות הראשונות. אני מתנצל, הראשונות - ש"ס--יהדות התורה. בבקשה.</w:t>
      </w:r>
    </w:p>
    <w:p w14:paraId="5C3071D6" w14:textId="77777777" w:rsidR="00000000" w:rsidRDefault="008A7A77">
      <w:pPr>
        <w:pStyle w:val="a0"/>
        <w:rPr>
          <w:rFonts w:hint="cs"/>
          <w:rtl/>
        </w:rPr>
      </w:pPr>
    </w:p>
    <w:p w14:paraId="498C0492" w14:textId="77777777" w:rsidR="00000000" w:rsidRDefault="008A7A77">
      <w:pPr>
        <w:pStyle w:val="a"/>
        <w:rPr>
          <w:rtl/>
        </w:rPr>
      </w:pPr>
      <w:bookmarkStart w:id="12" w:name="FS000000484T14_06_2004_16_44_44"/>
      <w:bookmarkStart w:id="13" w:name="_Toc81186627"/>
      <w:bookmarkEnd w:id="12"/>
      <w:r>
        <w:rPr>
          <w:rFonts w:hint="eastAsia"/>
          <w:rtl/>
        </w:rPr>
        <w:t>שלמה</w:t>
      </w:r>
      <w:r>
        <w:rPr>
          <w:rtl/>
        </w:rPr>
        <w:t xml:space="preserve"> בניזרי (ש"ס):</w:t>
      </w:r>
      <w:bookmarkEnd w:id="13"/>
    </w:p>
    <w:p w14:paraId="1B98291C" w14:textId="77777777" w:rsidR="00000000" w:rsidRDefault="008A7A77">
      <w:pPr>
        <w:pStyle w:val="a0"/>
        <w:rPr>
          <w:rFonts w:hint="cs"/>
          <w:rtl/>
        </w:rPr>
      </w:pPr>
    </w:p>
    <w:p w14:paraId="376DE95E" w14:textId="77777777" w:rsidR="00000000" w:rsidRDefault="008A7A77">
      <w:pPr>
        <w:pStyle w:val="a0"/>
        <w:rPr>
          <w:rFonts w:hint="cs"/>
          <w:rtl/>
        </w:rPr>
      </w:pPr>
      <w:r>
        <w:rPr>
          <w:rFonts w:hint="cs"/>
          <w:rtl/>
        </w:rPr>
        <w:t xml:space="preserve">אדוני היושב-ראש, רבותי חברי הכנסת, אל תשליכני לעת זיקנה, ככלות כוחי אל תעזבני. היכן חבר הכנסת הרצוג? האמת היא שבשבוע שעבר התרגשתי מאוד </w:t>
      </w:r>
      <w:r>
        <w:rPr>
          <w:rFonts w:hint="cs"/>
          <w:rtl/>
        </w:rPr>
        <w:t>מדבריו. הוא נתן פה נאום חוצב להבות ולבבות וריגש אותי עד מאוד. לדמעות - לא אגזים - לא הגעתי - -</w:t>
      </w:r>
    </w:p>
    <w:p w14:paraId="0E9E9EF5" w14:textId="77777777" w:rsidR="00000000" w:rsidRDefault="008A7A77">
      <w:pPr>
        <w:pStyle w:val="a0"/>
        <w:rPr>
          <w:rFonts w:hint="cs"/>
          <w:rtl/>
        </w:rPr>
      </w:pPr>
    </w:p>
    <w:p w14:paraId="7644CE61" w14:textId="77777777" w:rsidR="00000000" w:rsidRDefault="008A7A77">
      <w:pPr>
        <w:pStyle w:val="af0"/>
        <w:rPr>
          <w:rtl/>
        </w:rPr>
      </w:pPr>
      <w:r>
        <w:rPr>
          <w:rFonts w:hint="eastAsia"/>
          <w:rtl/>
        </w:rPr>
        <w:t>רן</w:t>
      </w:r>
      <w:r>
        <w:rPr>
          <w:rtl/>
        </w:rPr>
        <w:t xml:space="preserve"> כהן (מרצ):</w:t>
      </w:r>
    </w:p>
    <w:p w14:paraId="48AE53FA" w14:textId="77777777" w:rsidR="00000000" w:rsidRDefault="008A7A77">
      <w:pPr>
        <w:pStyle w:val="a0"/>
        <w:rPr>
          <w:rFonts w:hint="cs"/>
          <w:rtl/>
        </w:rPr>
      </w:pPr>
    </w:p>
    <w:p w14:paraId="62D877A8" w14:textId="77777777" w:rsidR="00000000" w:rsidRDefault="008A7A77">
      <w:pPr>
        <w:pStyle w:val="a0"/>
        <w:rPr>
          <w:rFonts w:hint="cs"/>
          <w:rtl/>
        </w:rPr>
      </w:pPr>
      <w:r>
        <w:rPr>
          <w:rFonts w:hint="cs"/>
          <w:rtl/>
        </w:rPr>
        <w:t>אל תגזים.</w:t>
      </w:r>
    </w:p>
    <w:p w14:paraId="25736011" w14:textId="77777777" w:rsidR="00000000" w:rsidRDefault="008A7A77">
      <w:pPr>
        <w:pStyle w:val="a0"/>
        <w:rPr>
          <w:rFonts w:hint="cs"/>
          <w:rtl/>
        </w:rPr>
      </w:pPr>
    </w:p>
    <w:p w14:paraId="56394590" w14:textId="77777777" w:rsidR="00000000" w:rsidRDefault="008A7A77">
      <w:pPr>
        <w:pStyle w:val="-"/>
        <w:rPr>
          <w:rtl/>
        </w:rPr>
      </w:pPr>
      <w:bookmarkStart w:id="14" w:name="FS000000484T14_06_2004_16_44_58C"/>
      <w:bookmarkEnd w:id="14"/>
      <w:r>
        <w:rPr>
          <w:rtl/>
        </w:rPr>
        <w:t>שלמה בניזרי (ש"ס):</w:t>
      </w:r>
    </w:p>
    <w:p w14:paraId="6E2E99E6" w14:textId="77777777" w:rsidR="00000000" w:rsidRDefault="008A7A77">
      <w:pPr>
        <w:pStyle w:val="a0"/>
        <w:rPr>
          <w:rtl/>
        </w:rPr>
      </w:pPr>
    </w:p>
    <w:p w14:paraId="0CD2FEAD" w14:textId="77777777" w:rsidR="00000000" w:rsidRDefault="008A7A77">
      <w:pPr>
        <w:pStyle w:val="a0"/>
        <w:rPr>
          <w:rFonts w:hint="cs"/>
          <w:rtl/>
        </w:rPr>
      </w:pPr>
      <w:r>
        <w:rPr>
          <w:rFonts w:hint="cs"/>
          <w:rtl/>
        </w:rPr>
        <w:t>- - אבל ממש התרגשתי כל-כולי מדבריו החמים והלוהטים. היו כאן הלובי של הגמלאים, חבר הכנסת לשעבר גדעון בן-ישראל, ובאמת</w:t>
      </w:r>
      <w:r>
        <w:rPr>
          <w:rFonts w:hint="cs"/>
          <w:rtl/>
        </w:rPr>
        <w:t xml:space="preserve"> היו התאחדות והתלכדות של האופוזיציה מול הקואליציה הדורסנית. היא רואה קשישים בכלל? חבר הכנסת סלומינסקי, יושב-ראש הלובי של הקשישים בכנסת ישראל, היה פה - ואני מקווה שאינני טועה - נדמה לי שהוא יצא בהצבעה, אינני חושב שהוא הצביע נגד, אבל הוא לא הצביע בעד הצעת הח</w:t>
      </w:r>
      <w:r>
        <w:rPr>
          <w:rFonts w:hint="cs"/>
          <w:rtl/>
        </w:rPr>
        <w:t>וק.</w:t>
      </w:r>
    </w:p>
    <w:p w14:paraId="1580D88A" w14:textId="77777777" w:rsidR="00000000" w:rsidRDefault="008A7A77">
      <w:pPr>
        <w:pStyle w:val="a0"/>
        <w:rPr>
          <w:rFonts w:hint="cs"/>
          <w:rtl/>
        </w:rPr>
      </w:pPr>
    </w:p>
    <w:p w14:paraId="0AFFE7A0" w14:textId="77777777" w:rsidR="00000000" w:rsidRDefault="008A7A77">
      <w:pPr>
        <w:pStyle w:val="a0"/>
        <w:rPr>
          <w:rFonts w:hint="cs"/>
          <w:rtl/>
        </w:rPr>
      </w:pPr>
      <w:r>
        <w:rPr>
          <w:rFonts w:hint="cs"/>
          <w:rtl/>
        </w:rPr>
        <w:t>שר הרווחה, שאמור לדאוג לקשישים, הצביע נגד ההצעה, ולצערנו הרב היא נפלה ברוב של אחד. מה בסך הכול ביקש חבר הכנסת הרצוג עבור אותם קשישים? לבוא ולחדש ימינו כקדם, אותם 100, 200, 300 שקלים, שאולי לכל אחד מאתנו, חברי הכנסת, הם לא סוף העולם, אבל לקשיש שמשלם רק</w:t>
      </w:r>
      <w:r>
        <w:rPr>
          <w:rFonts w:hint="cs"/>
          <w:rtl/>
        </w:rPr>
        <w:t xml:space="preserve"> לתרופות 100, 200, 300 ו-400 שקלים כל חודש, שאמור להתמודד עם קצבה של 1,800-1,900 שקלים, לו זה כל העולם. אלה הם חייו.</w:t>
      </w:r>
    </w:p>
    <w:p w14:paraId="16658F2A" w14:textId="77777777" w:rsidR="00000000" w:rsidRDefault="008A7A77">
      <w:pPr>
        <w:pStyle w:val="a0"/>
        <w:rPr>
          <w:rFonts w:hint="cs"/>
          <w:rtl/>
        </w:rPr>
      </w:pPr>
    </w:p>
    <w:p w14:paraId="5131EDE9" w14:textId="77777777" w:rsidR="00000000" w:rsidRDefault="008A7A77">
      <w:pPr>
        <w:pStyle w:val="a0"/>
        <w:rPr>
          <w:rFonts w:hint="cs"/>
          <w:rtl/>
        </w:rPr>
      </w:pPr>
      <w:r>
        <w:rPr>
          <w:rFonts w:hint="cs"/>
          <w:rtl/>
        </w:rPr>
        <w:t>לכן החלטנו היום לבוא ולומר: רבותי, אין אמון בממשלה הזאת. ממשלה שפוגעת בקשישים, ממשלה שמגלה פתאום שיש לה יתרת כספים, אבל לאן היא מעבירה אות</w:t>
      </w:r>
      <w:r>
        <w:rPr>
          <w:rFonts w:hint="cs"/>
          <w:rtl/>
        </w:rPr>
        <w:t>ם? אמר פה חבר הכנסת הרצוג עצמו - היא מעבירה ל-</w:t>
      </w:r>
      <w:r>
        <w:t>DVD</w:t>
      </w:r>
      <w:r>
        <w:rPr>
          <w:rFonts w:hint="cs"/>
          <w:rtl/>
        </w:rPr>
        <w:t xml:space="preserve">, לסוכר, לסומסום ולהקלות מסוימות שנותנים לאזרחי מדינת ישראל. כרגיל, אלה שנהנים הם השכבות הגבוהות במדינת ישראל. </w:t>
      </w:r>
    </w:p>
    <w:p w14:paraId="0380F191" w14:textId="77777777" w:rsidR="00000000" w:rsidRDefault="008A7A77">
      <w:pPr>
        <w:pStyle w:val="a0"/>
        <w:rPr>
          <w:rFonts w:hint="cs"/>
          <w:rtl/>
        </w:rPr>
      </w:pPr>
    </w:p>
    <w:p w14:paraId="04C00D10" w14:textId="77777777" w:rsidR="00000000" w:rsidRDefault="008A7A77">
      <w:pPr>
        <w:pStyle w:val="a0"/>
        <w:rPr>
          <w:rFonts w:hint="cs"/>
          <w:rtl/>
        </w:rPr>
      </w:pPr>
      <w:r>
        <w:rPr>
          <w:rFonts w:hint="cs"/>
          <w:rtl/>
        </w:rPr>
        <w:t>לכן אמרנו, שאם למפלגת העבודה חשוב הנושא של הקשישים, ולא חשובה לה דעת הקשישים בתוך המפלגה עצמה,</w:t>
      </w:r>
      <w:r>
        <w:rPr>
          <w:rFonts w:hint="cs"/>
          <w:rtl/>
        </w:rPr>
        <w:t xml:space="preserve"> שמחשבתה היא איך להתקרב למרכז הבימה בכנסת ולהיות קרובים יותר לצלחת - הנה לכם הצעה, חברי הכנסת פינס ושמחון, יש לכם הזדמנות להראות שאתם באמת נאמנים לקשישים, שחשוב לכם כל כך לדאוג לרווחתם. אז הנה, בבקשה, היום אנחנו מגישים הצעת אי-אמון בממשלה בנושא של הקשישים.</w:t>
      </w:r>
      <w:r>
        <w:rPr>
          <w:rFonts w:hint="cs"/>
          <w:rtl/>
        </w:rPr>
        <w:t xml:space="preserve"> </w:t>
      </w:r>
    </w:p>
    <w:p w14:paraId="56C1D9EE" w14:textId="77777777" w:rsidR="00000000" w:rsidRDefault="008A7A77">
      <w:pPr>
        <w:pStyle w:val="a0"/>
        <w:rPr>
          <w:rFonts w:hint="cs"/>
          <w:rtl/>
        </w:rPr>
      </w:pPr>
    </w:p>
    <w:p w14:paraId="65D2655D" w14:textId="77777777" w:rsidR="00000000" w:rsidRDefault="008A7A77">
      <w:pPr>
        <w:pStyle w:val="a0"/>
        <w:rPr>
          <w:rFonts w:hint="cs"/>
          <w:rtl/>
        </w:rPr>
      </w:pPr>
      <w:r>
        <w:rPr>
          <w:rFonts w:hint="cs"/>
          <w:rtl/>
        </w:rPr>
        <w:t>מה אני מתבשר היום בתקשורת?</w:t>
      </w:r>
    </w:p>
    <w:p w14:paraId="53877BD2" w14:textId="77777777" w:rsidR="00000000" w:rsidRDefault="008A7A77">
      <w:pPr>
        <w:pStyle w:val="a0"/>
        <w:rPr>
          <w:rFonts w:hint="cs"/>
          <w:rtl/>
        </w:rPr>
      </w:pPr>
    </w:p>
    <w:p w14:paraId="0FA61BBB" w14:textId="77777777" w:rsidR="00000000" w:rsidRDefault="008A7A77">
      <w:pPr>
        <w:pStyle w:val="af0"/>
        <w:rPr>
          <w:rtl/>
        </w:rPr>
      </w:pPr>
      <w:r>
        <w:rPr>
          <w:rFonts w:hint="eastAsia"/>
          <w:rtl/>
        </w:rPr>
        <w:t>אופיר</w:t>
      </w:r>
      <w:r>
        <w:rPr>
          <w:rtl/>
        </w:rPr>
        <w:t xml:space="preserve"> פינס-פז (העבודה-מימד):</w:t>
      </w:r>
    </w:p>
    <w:p w14:paraId="728292BF" w14:textId="77777777" w:rsidR="00000000" w:rsidRDefault="008A7A77">
      <w:pPr>
        <w:pStyle w:val="a0"/>
        <w:rPr>
          <w:rFonts w:hint="cs"/>
          <w:rtl/>
        </w:rPr>
      </w:pPr>
    </w:p>
    <w:p w14:paraId="1644A3F9" w14:textId="77777777" w:rsidR="00000000" w:rsidRDefault="008A7A77">
      <w:pPr>
        <w:pStyle w:val="a0"/>
        <w:rPr>
          <w:rFonts w:hint="cs"/>
          <w:rtl/>
        </w:rPr>
      </w:pPr>
      <w:r>
        <w:rPr>
          <w:rFonts w:hint="cs"/>
          <w:rtl/>
        </w:rPr>
        <w:t>זה אי-אמון בממשלה או אי-אמון במפלגת העבודה?</w:t>
      </w:r>
    </w:p>
    <w:p w14:paraId="6253413A" w14:textId="77777777" w:rsidR="00000000" w:rsidRDefault="008A7A77">
      <w:pPr>
        <w:pStyle w:val="a"/>
        <w:rPr>
          <w:rFonts w:hint="cs"/>
          <w:rtl/>
        </w:rPr>
      </w:pPr>
      <w:bookmarkStart w:id="15" w:name="FS000000484T14_06_2004_16_12_46"/>
      <w:bookmarkEnd w:id="15"/>
    </w:p>
    <w:p w14:paraId="2EFA29A2" w14:textId="77777777" w:rsidR="00000000" w:rsidRDefault="008A7A77">
      <w:pPr>
        <w:pStyle w:val="-"/>
        <w:rPr>
          <w:rtl/>
        </w:rPr>
      </w:pPr>
      <w:bookmarkStart w:id="16" w:name="FS000000484T14_06_2004_16_12_50C"/>
      <w:bookmarkEnd w:id="16"/>
      <w:r>
        <w:rPr>
          <w:rtl/>
        </w:rPr>
        <w:t>שלמה בניזרי (ש"ס):</w:t>
      </w:r>
    </w:p>
    <w:p w14:paraId="4E1C0457" w14:textId="77777777" w:rsidR="00000000" w:rsidRDefault="008A7A77">
      <w:pPr>
        <w:pStyle w:val="a0"/>
        <w:rPr>
          <w:rtl/>
        </w:rPr>
      </w:pPr>
    </w:p>
    <w:p w14:paraId="23DF6B4D" w14:textId="77777777" w:rsidR="00000000" w:rsidRDefault="008A7A77">
      <w:pPr>
        <w:pStyle w:val="a0"/>
        <w:rPr>
          <w:rFonts w:hint="cs"/>
          <w:rtl/>
        </w:rPr>
      </w:pPr>
      <w:r>
        <w:rPr>
          <w:rFonts w:hint="cs"/>
          <w:rtl/>
        </w:rPr>
        <w:t>לא, אני רוצה לשמוע מה אתם אומרים. אם אתם לא תצביעו אתנו היום, האי-אמון יהיה לא רק בממשלה, אלא גם אי-אמון בכם. ואתם - "דובר שקרים ל</w:t>
      </w:r>
      <w:r>
        <w:rPr>
          <w:rFonts w:hint="cs"/>
          <w:rtl/>
        </w:rPr>
        <w:t>א יכון נגד עיני". בשבוע שעבר באתם ודיברתם פה בהתלהבות שאכפת לכם כל כך מהקשישים, שנמאס לכם כבר מהממשלה הזאת שמרעה לחלשים. נו, אז הנה, בבקשה, זו ההזדמנות שלכם, הזדמנות חייכם. למה אתם לא מוכנים להצביע היום אי-אמון בממשלה? מה קרה, הרגשתם יותר את המרכז? זו הברי</w:t>
      </w:r>
      <w:r>
        <w:rPr>
          <w:rFonts w:hint="cs"/>
          <w:rtl/>
        </w:rPr>
        <w:t xml:space="preserve">חה שלכם? איפה הרצוג שבשבוע שעבר נאם כאן כל כך בהתלהבות? איפה כל אלה שהתלהבו? </w:t>
      </w:r>
    </w:p>
    <w:p w14:paraId="4D243FD0" w14:textId="77777777" w:rsidR="00000000" w:rsidRDefault="008A7A77">
      <w:pPr>
        <w:pStyle w:val="a0"/>
        <w:rPr>
          <w:rFonts w:hint="cs"/>
          <w:rtl/>
        </w:rPr>
      </w:pPr>
    </w:p>
    <w:p w14:paraId="02B0FC69" w14:textId="77777777" w:rsidR="00000000" w:rsidRDefault="008A7A77">
      <w:pPr>
        <w:pStyle w:val="a0"/>
        <w:rPr>
          <w:rFonts w:hint="cs"/>
          <w:rtl/>
        </w:rPr>
      </w:pPr>
      <w:r>
        <w:rPr>
          <w:rFonts w:hint="cs"/>
          <w:rtl/>
        </w:rPr>
        <w:t xml:space="preserve">רבותי, "אשר פיהם דיבר שווא וימינם ימין שקר". רבותי, הכול בפוליטיקה זה אינטרסים. מה לעשות, רואים שהמרכז מתקרב אליהם, השלטון מתקרב אליהם, ולכן, לצערנו הרב, אפשר לוותר על הכול. זו </w:t>
      </w:r>
      <w:r>
        <w:rPr>
          <w:rFonts w:hint="cs"/>
          <w:rtl/>
        </w:rPr>
        <w:t xml:space="preserve">המדיניות שהממשלה הזאת נוקטת באישורה של מפלגת העבודה, המוציאה לפועל את המדיניות של ממשלת הליכוד. כמה תאשימו אותנו? ישבנו בממשלה לפני שנה וחצי - "אל תזכור לנו עוונות ראשונים". די לממשלה הזאת. </w:t>
      </w:r>
    </w:p>
    <w:p w14:paraId="5AD0068F" w14:textId="77777777" w:rsidR="00000000" w:rsidRDefault="008A7A77">
      <w:pPr>
        <w:pStyle w:val="a0"/>
        <w:rPr>
          <w:rFonts w:hint="cs"/>
          <w:rtl/>
        </w:rPr>
      </w:pPr>
    </w:p>
    <w:p w14:paraId="7998818D" w14:textId="77777777" w:rsidR="00000000" w:rsidRDefault="008A7A77">
      <w:pPr>
        <w:pStyle w:val="a0"/>
        <w:rPr>
          <w:rFonts w:hint="cs"/>
          <w:rtl/>
        </w:rPr>
      </w:pPr>
      <w:r>
        <w:rPr>
          <w:rFonts w:hint="cs"/>
          <w:rtl/>
        </w:rPr>
        <w:t>היום שמעתי את חבר הכנסת סלומינסקי אומר דבר מאוד מעניין. הוא אמר:</w:t>
      </w:r>
      <w:r>
        <w:rPr>
          <w:rFonts w:hint="cs"/>
          <w:rtl/>
        </w:rPr>
        <w:t xml:space="preserve"> אנחנו לא נצביע היום אי-אמון בממשלה, כי אי-אפשר להצביע אי-אמון בממשלה. אבל מאידך גיסא הוא הוסיף עוד משפט ואמר: אבל אנחנו לא יכולים להצביע בעד הממשלה. בעד הממשלה בוודאי לא נצביע, אבל גם אי-אפשר להצביע אי-אמון. למה? אני רוצה שתצביעו בעד הממשלה. תצביעו בנושא </w:t>
      </w:r>
      <w:r>
        <w:rPr>
          <w:rFonts w:hint="cs"/>
          <w:rtl/>
        </w:rPr>
        <w:t xml:space="preserve">של ההתנתקות. כן, אתם יכולים להצביע. </w:t>
      </w:r>
    </w:p>
    <w:p w14:paraId="6AAEFAC0" w14:textId="77777777" w:rsidR="00000000" w:rsidRDefault="008A7A77">
      <w:pPr>
        <w:pStyle w:val="a0"/>
        <w:rPr>
          <w:rFonts w:hint="cs"/>
          <w:rtl/>
        </w:rPr>
      </w:pPr>
    </w:p>
    <w:p w14:paraId="55D693C1" w14:textId="77777777" w:rsidR="00000000" w:rsidRDefault="008A7A77">
      <w:pPr>
        <w:pStyle w:val="a0"/>
        <w:rPr>
          <w:rFonts w:hint="cs"/>
          <w:rtl/>
        </w:rPr>
      </w:pPr>
      <w:r>
        <w:rPr>
          <w:rFonts w:hint="cs"/>
          <w:rtl/>
        </w:rPr>
        <w:t>הרי מה אתם טוענים  עם המנהיג שלכם אורלב? אתם טוענים: בין כה וכה רק בעוד תשעה חודשים תהיה ההצבעה, ומכיוון שרק בעוד תשעה חודשים תהיה הצבעה על עקירת יישובים, בינתיים אנחנו יכולים לשבת בממשלה. אני לא מבין אתכם, אם אתם באמת</w:t>
      </w:r>
      <w:r>
        <w:rPr>
          <w:rFonts w:hint="cs"/>
          <w:rtl/>
        </w:rPr>
        <w:t xml:space="preserve"> מדברים רק על עוד תשעה חודשים, אתם יכולים להצביע אמון בממשלה, כי אתם נותנים אמון. עצם הישיבה שלכם בממשלה מבטא אמון במדיניות של הממשלה. זו הצביעות הנוראית של המפד"ל, שעדיין מאמינים שלא יעקרו. בישיבת הממשלה יושב ראש הממשלה מול אורלב ומדבר על ההתפנות המהירה, </w:t>
      </w:r>
      <w:r>
        <w:rPr>
          <w:rFonts w:hint="cs"/>
          <w:rtl/>
        </w:rPr>
        <w:t>על הפיצויים, על הכול, אבל אורלב מעדיף לטמון את ראשו בצלחת ואומר: לא יפנו יישובים, אנחנו נהיה שם, אנחנו נשפיע.</w:t>
      </w:r>
    </w:p>
    <w:p w14:paraId="23EF448F" w14:textId="77777777" w:rsidR="00000000" w:rsidRDefault="008A7A77">
      <w:pPr>
        <w:pStyle w:val="a0"/>
        <w:rPr>
          <w:rFonts w:hint="cs"/>
          <w:rtl/>
        </w:rPr>
      </w:pPr>
    </w:p>
    <w:p w14:paraId="2D25D594" w14:textId="77777777" w:rsidR="00000000" w:rsidRDefault="008A7A77">
      <w:pPr>
        <w:pStyle w:val="af0"/>
        <w:rPr>
          <w:rtl/>
        </w:rPr>
      </w:pPr>
      <w:r>
        <w:rPr>
          <w:rFonts w:hint="eastAsia"/>
          <w:rtl/>
        </w:rPr>
        <w:t>אליהו</w:t>
      </w:r>
      <w:r>
        <w:rPr>
          <w:rtl/>
        </w:rPr>
        <w:t xml:space="preserve"> ישי (ש"ס):</w:t>
      </w:r>
    </w:p>
    <w:p w14:paraId="1F7F4803" w14:textId="77777777" w:rsidR="00000000" w:rsidRDefault="008A7A77">
      <w:pPr>
        <w:pStyle w:val="a0"/>
        <w:rPr>
          <w:rFonts w:hint="cs"/>
          <w:rtl/>
        </w:rPr>
      </w:pPr>
    </w:p>
    <w:p w14:paraId="70FA6C3C" w14:textId="77777777" w:rsidR="00000000" w:rsidRDefault="008A7A77">
      <w:pPr>
        <w:pStyle w:val="a0"/>
        <w:rPr>
          <w:rFonts w:hint="cs"/>
          <w:rtl/>
        </w:rPr>
      </w:pPr>
      <w:r>
        <w:rPr>
          <w:rFonts w:hint="cs"/>
          <w:rtl/>
        </w:rPr>
        <w:t xml:space="preserve">יש תוכנית מינוי-פינוי. תמורת כל פינוי יש מינוי. מפנים את ניסנית, אתה מקבל סגן שרת החינוך - מפנים את אלי-סיני - - - </w:t>
      </w:r>
    </w:p>
    <w:p w14:paraId="52172F22" w14:textId="77777777" w:rsidR="00000000" w:rsidRDefault="008A7A77">
      <w:pPr>
        <w:pStyle w:val="a0"/>
        <w:ind w:firstLine="0"/>
        <w:rPr>
          <w:rFonts w:hint="cs"/>
          <w:rtl/>
        </w:rPr>
      </w:pPr>
    </w:p>
    <w:p w14:paraId="5E781693" w14:textId="77777777" w:rsidR="00000000" w:rsidRDefault="008A7A77">
      <w:pPr>
        <w:pStyle w:val="af1"/>
        <w:rPr>
          <w:rtl/>
        </w:rPr>
      </w:pPr>
      <w:r>
        <w:rPr>
          <w:rtl/>
        </w:rPr>
        <w:t>היו"ר ראוב</w:t>
      </w:r>
      <w:r>
        <w:rPr>
          <w:rtl/>
        </w:rPr>
        <w:t>ן ריבלין:</w:t>
      </w:r>
    </w:p>
    <w:p w14:paraId="4006DC78" w14:textId="77777777" w:rsidR="00000000" w:rsidRDefault="008A7A77">
      <w:pPr>
        <w:pStyle w:val="a0"/>
        <w:rPr>
          <w:rtl/>
        </w:rPr>
      </w:pPr>
    </w:p>
    <w:p w14:paraId="6244C3FB" w14:textId="77777777" w:rsidR="00000000" w:rsidRDefault="008A7A77">
      <w:pPr>
        <w:pStyle w:val="a0"/>
        <w:rPr>
          <w:rFonts w:hint="cs"/>
          <w:rtl/>
        </w:rPr>
      </w:pPr>
      <w:r>
        <w:rPr>
          <w:rFonts w:hint="cs"/>
          <w:rtl/>
        </w:rPr>
        <w:t>אדוני, יושב-ראש תנועת ש"ס, נא לשבת.</w:t>
      </w:r>
    </w:p>
    <w:p w14:paraId="031F4C9A" w14:textId="77777777" w:rsidR="00000000" w:rsidRDefault="008A7A77">
      <w:pPr>
        <w:pStyle w:val="a0"/>
        <w:rPr>
          <w:rFonts w:hint="cs"/>
          <w:rtl/>
        </w:rPr>
      </w:pPr>
    </w:p>
    <w:p w14:paraId="62CA704F" w14:textId="77777777" w:rsidR="00000000" w:rsidRDefault="008A7A77">
      <w:pPr>
        <w:pStyle w:val="af0"/>
        <w:rPr>
          <w:rtl/>
        </w:rPr>
      </w:pPr>
      <w:r>
        <w:rPr>
          <w:rFonts w:hint="eastAsia"/>
          <w:rtl/>
        </w:rPr>
        <w:t>אליהו</w:t>
      </w:r>
      <w:r>
        <w:rPr>
          <w:rtl/>
        </w:rPr>
        <w:t xml:space="preserve"> ישי (ש"ס):</w:t>
      </w:r>
    </w:p>
    <w:p w14:paraId="0B4361AB" w14:textId="77777777" w:rsidR="00000000" w:rsidRDefault="008A7A77">
      <w:pPr>
        <w:pStyle w:val="a0"/>
        <w:rPr>
          <w:rFonts w:hint="cs"/>
          <w:rtl/>
        </w:rPr>
      </w:pPr>
    </w:p>
    <w:p w14:paraId="330694DE" w14:textId="77777777" w:rsidR="00000000" w:rsidRDefault="008A7A77">
      <w:pPr>
        <w:pStyle w:val="a0"/>
        <w:rPr>
          <w:rFonts w:hint="cs"/>
          <w:rtl/>
        </w:rPr>
      </w:pPr>
      <w:r>
        <w:rPr>
          <w:rFonts w:hint="cs"/>
          <w:rtl/>
        </w:rPr>
        <w:t xml:space="preserve">אני רק רוצה להסביר לחבר הכנסת - - - </w:t>
      </w:r>
    </w:p>
    <w:p w14:paraId="1E89E7E2" w14:textId="77777777" w:rsidR="00000000" w:rsidRDefault="008A7A77">
      <w:pPr>
        <w:pStyle w:val="a0"/>
        <w:rPr>
          <w:rFonts w:hint="cs"/>
          <w:rtl/>
        </w:rPr>
      </w:pPr>
    </w:p>
    <w:p w14:paraId="2B919DC6" w14:textId="77777777" w:rsidR="00000000" w:rsidRDefault="008A7A77">
      <w:pPr>
        <w:pStyle w:val="af1"/>
        <w:rPr>
          <w:rtl/>
        </w:rPr>
      </w:pPr>
      <w:r>
        <w:rPr>
          <w:rtl/>
        </w:rPr>
        <w:t>היו"ר ראובן ריבלין:</w:t>
      </w:r>
    </w:p>
    <w:p w14:paraId="0C5E7226" w14:textId="77777777" w:rsidR="00000000" w:rsidRDefault="008A7A77">
      <w:pPr>
        <w:pStyle w:val="a0"/>
        <w:rPr>
          <w:rtl/>
        </w:rPr>
      </w:pPr>
    </w:p>
    <w:p w14:paraId="1E4DDEA5" w14:textId="77777777" w:rsidR="00000000" w:rsidRDefault="008A7A77">
      <w:pPr>
        <w:pStyle w:val="a0"/>
        <w:rPr>
          <w:rFonts w:hint="cs"/>
          <w:rtl/>
        </w:rPr>
      </w:pPr>
      <w:r>
        <w:rPr>
          <w:rFonts w:hint="cs"/>
          <w:rtl/>
        </w:rPr>
        <w:t>אלא אם כן אדוני רוצה לבוא ולנאום.</w:t>
      </w:r>
    </w:p>
    <w:p w14:paraId="2C631451" w14:textId="77777777" w:rsidR="00000000" w:rsidRDefault="008A7A77">
      <w:pPr>
        <w:pStyle w:val="a0"/>
        <w:rPr>
          <w:rFonts w:hint="cs"/>
          <w:rtl/>
        </w:rPr>
      </w:pPr>
    </w:p>
    <w:p w14:paraId="700F3FFD" w14:textId="77777777" w:rsidR="00000000" w:rsidRDefault="008A7A77">
      <w:pPr>
        <w:pStyle w:val="-"/>
        <w:rPr>
          <w:rtl/>
        </w:rPr>
      </w:pPr>
      <w:bookmarkStart w:id="17" w:name="FS000000484T14_06_2004_17_17_22"/>
      <w:bookmarkStart w:id="18" w:name="FS000000484T14_06_2004_17_17_26C"/>
      <w:bookmarkEnd w:id="17"/>
      <w:bookmarkEnd w:id="18"/>
      <w:r>
        <w:rPr>
          <w:rtl/>
        </w:rPr>
        <w:t>שלמה בניזרי (ש"ס):</w:t>
      </w:r>
    </w:p>
    <w:p w14:paraId="1416C194" w14:textId="77777777" w:rsidR="00000000" w:rsidRDefault="008A7A77">
      <w:pPr>
        <w:pStyle w:val="a0"/>
        <w:rPr>
          <w:rtl/>
        </w:rPr>
      </w:pPr>
    </w:p>
    <w:p w14:paraId="480CF733" w14:textId="77777777" w:rsidR="00000000" w:rsidRDefault="008A7A77">
      <w:pPr>
        <w:pStyle w:val="a0"/>
        <w:rPr>
          <w:rFonts w:hint="cs"/>
          <w:rtl/>
        </w:rPr>
      </w:pPr>
      <w:r>
        <w:rPr>
          <w:rFonts w:hint="cs"/>
          <w:rtl/>
        </w:rPr>
        <w:t xml:space="preserve">אני אשמח מאוד, כי התחלתי לדבר מפני שהוא לא הספיק להגיע. </w:t>
      </w:r>
    </w:p>
    <w:p w14:paraId="34742E5A" w14:textId="77777777" w:rsidR="00000000" w:rsidRDefault="008A7A77">
      <w:pPr>
        <w:pStyle w:val="a0"/>
        <w:ind w:firstLine="0"/>
        <w:rPr>
          <w:rFonts w:hint="cs"/>
          <w:rtl/>
        </w:rPr>
      </w:pPr>
    </w:p>
    <w:p w14:paraId="68230FD4" w14:textId="77777777" w:rsidR="00000000" w:rsidRDefault="008A7A77">
      <w:pPr>
        <w:pStyle w:val="af1"/>
        <w:rPr>
          <w:rtl/>
        </w:rPr>
      </w:pPr>
      <w:r>
        <w:rPr>
          <w:rtl/>
        </w:rPr>
        <w:t>היו"ר ראובן ריבלין</w:t>
      </w:r>
      <w:r>
        <w:rPr>
          <w:rtl/>
        </w:rPr>
        <w:t>:</w:t>
      </w:r>
    </w:p>
    <w:p w14:paraId="24232FC1" w14:textId="77777777" w:rsidR="00000000" w:rsidRDefault="008A7A77">
      <w:pPr>
        <w:pStyle w:val="a0"/>
        <w:rPr>
          <w:rtl/>
        </w:rPr>
      </w:pPr>
    </w:p>
    <w:p w14:paraId="74EBBCA0" w14:textId="77777777" w:rsidR="00000000" w:rsidRDefault="008A7A77">
      <w:pPr>
        <w:pStyle w:val="a0"/>
        <w:rPr>
          <w:rFonts w:hint="cs"/>
          <w:rtl/>
        </w:rPr>
      </w:pPr>
      <w:r>
        <w:rPr>
          <w:rFonts w:hint="cs"/>
          <w:rtl/>
        </w:rPr>
        <w:t>חבר הכנסת בניזרי, אתה מייצג את האי-אמון בגאון.</w:t>
      </w:r>
    </w:p>
    <w:p w14:paraId="12B04B33" w14:textId="77777777" w:rsidR="00000000" w:rsidRDefault="008A7A77">
      <w:pPr>
        <w:pStyle w:val="a0"/>
        <w:ind w:firstLine="0"/>
        <w:rPr>
          <w:rFonts w:hint="cs"/>
          <w:rtl/>
        </w:rPr>
      </w:pPr>
    </w:p>
    <w:p w14:paraId="1041ADC9" w14:textId="77777777" w:rsidR="00000000" w:rsidRDefault="008A7A77">
      <w:pPr>
        <w:pStyle w:val="af0"/>
        <w:rPr>
          <w:rtl/>
        </w:rPr>
      </w:pPr>
      <w:r>
        <w:rPr>
          <w:rFonts w:hint="eastAsia"/>
          <w:rtl/>
        </w:rPr>
        <w:t>אליהו</w:t>
      </w:r>
      <w:r>
        <w:rPr>
          <w:rtl/>
        </w:rPr>
        <w:t xml:space="preserve"> ישי (ש"ס):</w:t>
      </w:r>
    </w:p>
    <w:p w14:paraId="42B4ABB8" w14:textId="77777777" w:rsidR="00000000" w:rsidRDefault="008A7A77">
      <w:pPr>
        <w:pStyle w:val="a0"/>
        <w:rPr>
          <w:rFonts w:hint="cs"/>
          <w:rtl/>
        </w:rPr>
      </w:pPr>
    </w:p>
    <w:p w14:paraId="282C986C" w14:textId="77777777" w:rsidR="00000000" w:rsidRDefault="008A7A77">
      <w:pPr>
        <w:pStyle w:val="a0"/>
        <w:rPr>
          <w:rFonts w:hint="cs"/>
          <w:rtl/>
        </w:rPr>
      </w:pPr>
      <w:r>
        <w:rPr>
          <w:rFonts w:hint="cs"/>
          <w:rtl/>
        </w:rPr>
        <w:t>אדוני היושב-ראש, אני גם כתבתי מכתב לאדוני שצריך להציג על דוכן הכנסת את המינויים החדשים, את כל תוכנית הפינוי-מינוי המפורטת, איזה פינוי תמורת איזה מינוי, מה המחיר שיהיה מחר על ירושלים, חברו</w:t>
      </w:r>
      <w:r>
        <w:rPr>
          <w:rFonts w:hint="cs"/>
          <w:rtl/>
        </w:rPr>
        <w:t xml:space="preserve">ן ומקומות אחרים. מאוד חשוב לנו ולבית ישראל - - - אפילו ערפאת התבלבל - - - </w:t>
      </w:r>
    </w:p>
    <w:p w14:paraId="51E03443" w14:textId="77777777" w:rsidR="00000000" w:rsidRDefault="008A7A77">
      <w:pPr>
        <w:pStyle w:val="a0"/>
        <w:rPr>
          <w:rFonts w:hint="cs"/>
          <w:rtl/>
        </w:rPr>
      </w:pPr>
    </w:p>
    <w:p w14:paraId="2141BDB1" w14:textId="77777777" w:rsidR="00000000" w:rsidRDefault="008A7A77">
      <w:pPr>
        <w:pStyle w:val="af1"/>
        <w:rPr>
          <w:rtl/>
        </w:rPr>
      </w:pPr>
      <w:r>
        <w:rPr>
          <w:rtl/>
        </w:rPr>
        <w:t>היו"ר ראובן ריבלין:</w:t>
      </w:r>
    </w:p>
    <w:p w14:paraId="7216F07C" w14:textId="77777777" w:rsidR="00000000" w:rsidRDefault="008A7A77">
      <w:pPr>
        <w:pStyle w:val="a0"/>
        <w:rPr>
          <w:rtl/>
        </w:rPr>
      </w:pPr>
    </w:p>
    <w:p w14:paraId="7514C64C" w14:textId="77777777" w:rsidR="00000000" w:rsidRDefault="008A7A77">
      <w:pPr>
        <w:pStyle w:val="a0"/>
        <w:rPr>
          <w:rFonts w:hint="cs"/>
          <w:rtl/>
        </w:rPr>
      </w:pPr>
      <w:r>
        <w:rPr>
          <w:rFonts w:hint="cs"/>
          <w:rtl/>
        </w:rPr>
        <w:t>חבר הכנסת ישי, כרגע חבר הכנסת בניזרי מייצג את תנועתו של אדוני, שהוא עומד בראשה. אני מבקש לאפשר לו לדבר.</w:t>
      </w:r>
    </w:p>
    <w:p w14:paraId="39083830" w14:textId="77777777" w:rsidR="00000000" w:rsidRDefault="008A7A77">
      <w:pPr>
        <w:pStyle w:val="a0"/>
        <w:rPr>
          <w:rFonts w:hint="cs"/>
          <w:rtl/>
        </w:rPr>
      </w:pPr>
    </w:p>
    <w:p w14:paraId="0B60568B" w14:textId="77777777" w:rsidR="00000000" w:rsidRDefault="008A7A77">
      <w:pPr>
        <w:pStyle w:val="-"/>
        <w:rPr>
          <w:rtl/>
        </w:rPr>
      </w:pPr>
      <w:bookmarkStart w:id="19" w:name="FS000000484T14_06_2004_17_20_45C"/>
      <w:bookmarkEnd w:id="19"/>
      <w:r>
        <w:rPr>
          <w:rtl/>
        </w:rPr>
        <w:t>שלמה בניזרי (ש"ס):</w:t>
      </w:r>
    </w:p>
    <w:p w14:paraId="09E4C274" w14:textId="77777777" w:rsidR="00000000" w:rsidRDefault="008A7A77">
      <w:pPr>
        <w:pStyle w:val="a0"/>
        <w:rPr>
          <w:rtl/>
        </w:rPr>
      </w:pPr>
    </w:p>
    <w:p w14:paraId="28049935" w14:textId="77777777" w:rsidR="00000000" w:rsidRDefault="008A7A77">
      <w:pPr>
        <w:pStyle w:val="a0"/>
        <w:rPr>
          <w:rFonts w:hint="cs"/>
          <w:rtl/>
        </w:rPr>
      </w:pPr>
      <w:r>
        <w:rPr>
          <w:rFonts w:hint="cs"/>
          <w:rtl/>
        </w:rPr>
        <w:t>חבר הכנסת ישי היה אמור לדבר עכשיו,</w:t>
      </w:r>
      <w:r>
        <w:rPr>
          <w:rFonts w:hint="cs"/>
          <w:rtl/>
        </w:rPr>
        <w:t xml:space="preserve"> הוא פשוט לא הספיק להגיע - - - </w:t>
      </w:r>
    </w:p>
    <w:p w14:paraId="53766184" w14:textId="77777777" w:rsidR="00000000" w:rsidRDefault="008A7A77">
      <w:pPr>
        <w:pStyle w:val="a0"/>
        <w:rPr>
          <w:rFonts w:hint="cs"/>
          <w:rtl/>
        </w:rPr>
      </w:pPr>
    </w:p>
    <w:p w14:paraId="7F87E7EE" w14:textId="77777777" w:rsidR="00000000" w:rsidRDefault="008A7A77">
      <w:pPr>
        <w:pStyle w:val="af1"/>
        <w:rPr>
          <w:rtl/>
        </w:rPr>
      </w:pPr>
      <w:r>
        <w:rPr>
          <w:rtl/>
        </w:rPr>
        <w:t>היו"ר ראובן ריבלין:</w:t>
      </w:r>
    </w:p>
    <w:p w14:paraId="1BD993A5" w14:textId="77777777" w:rsidR="00000000" w:rsidRDefault="008A7A77">
      <w:pPr>
        <w:pStyle w:val="a0"/>
        <w:rPr>
          <w:rtl/>
        </w:rPr>
      </w:pPr>
    </w:p>
    <w:p w14:paraId="0501CFED" w14:textId="77777777" w:rsidR="00000000" w:rsidRDefault="008A7A77">
      <w:pPr>
        <w:pStyle w:val="a0"/>
        <w:rPr>
          <w:rFonts w:hint="cs"/>
          <w:rtl/>
        </w:rPr>
      </w:pPr>
      <w:r>
        <w:rPr>
          <w:rFonts w:hint="cs"/>
          <w:rtl/>
        </w:rPr>
        <w:t>אדוני מייצג היטב. על מקומך כרגע לא יעמוד אחר, אפילו אינו זר.</w:t>
      </w:r>
    </w:p>
    <w:p w14:paraId="3192664E" w14:textId="77777777" w:rsidR="00000000" w:rsidRDefault="008A7A77">
      <w:pPr>
        <w:pStyle w:val="a0"/>
        <w:rPr>
          <w:rFonts w:hint="cs"/>
          <w:rtl/>
        </w:rPr>
      </w:pPr>
    </w:p>
    <w:p w14:paraId="586B8272" w14:textId="77777777" w:rsidR="00000000" w:rsidRDefault="008A7A77">
      <w:pPr>
        <w:pStyle w:val="-"/>
        <w:rPr>
          <w:rtl/>
        </w:rPr>
      </w:pPr>
      <w:bookmarkStart w:id="20" w:name="FS000000484T14_06_2004_16_16_17C"/>
      <w:bookmarkEnd w:id="20"/>
      <w:r>
        <w:rPr>
          <w:rtl/>
        </w:rPr>
        <w:t>שלמה בניזרי (ש"ס):</w:t>
      </w:r>
    </w:p>
    <w:p w14:paraId="2F782D86" w14:textId="77777777" w:rsidR="00000000" w:rsidRDefault="008A7A77">
      <w:pPr>
        <w:pStyle w:val="a0"/>
        <w:rPr>
          <w:rtl/>
        </w:rPr>
      </w:pPr>
    </w:p>
    <w:p w14:paraId="30774CEA" w14:textId="77777777" w:rsidR="00000000" w:rsidRDefault="008A7A77">
      <w:pPr>
        <w:pStyle w:val="a0"/>
        <w:rPr>
          <w:rFonts w:hint="cs"/>
          <w:rtl/>
        </w:rPr>
      </w:pPr>
      <w:r>
        <w:rPr>
          <w:rFonts w:hint="cs"/>
          <w:rtl/>
        </w:rPr>
        <w:t>אני לא מצליח להבין אותם. הם יושבים מול ראש הממשלה שאומר להם: חבר'ה, אנחנו זזים, פינוי. ומה הם אומרים: לא, לא, לא יהיה פי</w:t>
      </w:r>
      <w:r>
        <w:rPr>
          <w:rFonts w:hint="cs"/>
          <w:rtl/>
        </w:rPr>
        <w:t xml:space="preserve">נוי. כלומר, יש  שכנוע עצמי כזה, לחיות בשקר. ריבונו של עולם, עד מתי אתם יכולים לעשות שקר בנפשכם. אם אתם כל כך מאמינים שתוכנית ההתנתקות לא תצא לפועל, למה לא תצביעו היום אמון בממשלה? תצביעו אמון בממשלה. למה תימנעו? הרי לדבריכם לא הולך לקרות שום דבר. </w:t>
      </w:r>
    </w:p>
    <w:p w14:paraId="6BCE81AD" w14:textId="77777777" w:rsidR="00000000" w:rsidRDefault="008A7A77">
      <w:pPr>
        <w:pStyle w:val="a0"/>
        <w:rPr>
          <w:rFonts w:hint="cs"/>
          <w:rtl/>
        </w:rPr>
      </w:pPr>
    </w:p>
    <w:p w14:paraId="6C51AD6D" w14:textId="77777777" w:rsidR="00000000" w:rsidRDefault="008A7A77">
      <w:pPr>
        <w:pStyle w:val="a0"/>
        <w:rPr>
          <w:rFonts w:hint="cs"/>
          <w:rtl/>
        </w:rPr>
      </w:pPr>
      <w:r>
        <w:rPr>
          <w:rFonts w:hint="cs"/>
          <w:rtl/>
        </w:rPr>
        <w:t>תמיד מפ</w:t>
      </w:r>
      <w:r>
        <w:rPr>
          <w:rFonts w:hint="cs"/>
          <w:rtl/>
        </w:rPr>
        <w:t>ד"ל זה חיים בשקר. אני זוכר, כשהם נכנסו לממשלה, לפני שנה וחצי, עמדתי מעל בימת הכנסת ואמרתי להם: תפסיקו להתפתות לשינוי, בממשלה לא יהיה שום שינוי באהבת דתיים וחילונים. אדרבה, אתם תהיו הקטליזטור להרס כל חומות הדת במדינת ישראל. והנה היום ביטא את זה בית-המשפט בצ</w:t>
      </w:r>
      <w:r>
        <w:rPr>
          <w:rFonts w:hint="cs"/>
          <w:rtl/>
        </w:rPr>
        <w:t>ורה הטובה ביותר. אם היה שר לא מטעם שינוי בממשלה, במשרד הפנים, הבג"ץ היה הרבה יותר זהיר בנושא של חוק החזיר. אמרתי אז שראשי התיבות של מפד"ל הם: פתי מאמין לכל דבר. עד היום אנחנו רואים את אורלב כפתי מאמין לכל דבר, או שהוא מנסה להאמין לכל דבר. הוא לא מאמין, אבל</w:t>
      </w:r>
      <w:r>
        <w:rPr>
          <w:rFonts w:hint="cs"/>
          <w:rtl/>
        </w:rPr>
        <w:t xml:space="preserve"> ההתנתקות האישית שלו מהכיסא היא בוודאי בלתי אפשרית.  </w:t>
      </w:r>
    </w:p>
    <w:p w14:paraId="147717E0" w14:textId="77777777" w:rsidR="00000000" w:rsidRDefault="008A7A77">
      <w:pPr>
        <w:pStyle w:val="a0"/>
        <w:rPr>
          <w:rFonts w:hint="cs"/>
          <w:rtl/>
        </w:rPr>
      </w:pPr>
    </w:p>
    <w:p w14:paraId="37DBA7CB" w14:textId="77777777" w:rsidR="00000000" w:rsidRDefault="008A7A77">
      <w:pPr>
        <w:pStyle w:val="a0"/>
        <w:rPr>
          <w:rFonts w:hint="cs"/>
          <w:rtl/>
        </w:rPr>
      </w:pPr>
      <w:r>
        <w:rPr>
          <w:rFonts w:hint="cs"/>
          <w:rtl/>
        </w:rPr>
        <w:t>להאמין לראש ממשלה כזה? אתם זוכרים איך לאורך כל הדרך הוא אמר משפט מאוד מעניין. הוא אמר: אנחנו לא נדבר עם ערפאת ועם הפלסטינים תחת טרור, תחת אש. אמרתי לעצמי: איזה ראש ממשלה אמיץ יש לנו, ראש ממשלה גיבור, ה</w:t>
      </w:r>
      <w:r>
        <w:rPr>
          <w:rFonts w:hint="cs"/>
          <w:rtl/>
        </w:rPr>
        <w:t xml:space="preserve">וא לא דיבר תחת אש. נו, בוודאי הוא צודק, נכון? אבל למה הגענו בסופו של דבר? הוא לא דיבר תחת אש, הוא נותן להם הכול תחת אש. כלומר, הטרור נמשך, לצערנו הרב הטרור נמשך, ראש הממשלה לא מדבר אתם ונותן להם את הכול. מישהו יכול להבין את הדבר הזה? פשוט נשגב מבינתי הדבר </w:t>
      </w:r>
      <w:r>
        <w:rPr>
          <w:rFonts w:hint="cs"/>
          <w:rtl/>
        </w:rPr>
        <w:t xml:space="preserve">הזה. </w:t>
      </w:r>
    </w:p>
    <w:p w14:paraId="00C0F22A" w14:textId="77777777" w:rsidR="00000000" w:rsidRDefault="008A7A77">
      <w:pPr>
        <w:pStyle w:val="a0"/>
        <w:rPr>
          <w:rFonts w:hint="cs"/>
          <w:rtl/>
        </w:rPr>
      </w:pPr>
    </w:p>
    <w:p w14:paraId="0516D974" w14:textId="77777777" w:rsidR="00000000" w:rsidRDefault="008A7A77">
      <w:pPr>
        <w:pStyle w:val="a0"/>
        <w:rPr>
          <w:rFonts w:hint="cs"/>
          <w:rtl/>
        </w:rPr>
      </w:pPr>
      <w:r>
        <w:rPr>
          <w:rFonts w:hint="cs"/>
          <w:rtl/>
        </w:rPr>
        <w:t>את ראש הממשלה הפסקתי כבר מזמן להבין. אבל אתם, המפד"ל, שחרתתם על דגלכם תורת ישראל, ארץ-ישראל, עם ישראל - אבל איך אמר ידידי, מנהיג התנועה, אנחנו הולכים היום למדיניות של פינוי תמורת מינוי. אנחנו שומעים שחבר הכנסת סלומינסקי יקבל תפקיד סגן שר, שהשר אורלב</w:t>
      </w:r>
      <w:r>
        <w:rPr>
          <w:rFonts w:hint="cs"/>
          <w:rtl/>
        </w:rPr>
        <w:t xml:space="preserve"> קיבל מינוי בקבינט. אנחנו שומעים על עוד שורה של מינויים שהם הולכים לקבל. נשגב מבינתנו להבין. תמיד צחקו על תנועת ש"ס ואמרו: אתם סחטנים, אתם אינטרסנטים, אתם מפלגה עדתית, אתם דואגים אך ורק לאינטרסים שלכם. כל הזמן צעקו עלינו, אף שבפועל זה נכון, אנחנו מוגדרים כ</w:t>
      </w:r>
      <w:r>
        <w:rPr>
          <w:rFonts w:hint="cs"/>
          <w:rtl/>
        </w:rPr>
        <w:t xml:space="preserve">מפלגה עדתית, דתית, סקטוריאלית, שדואגת לנושא  הדת, לנושא החברה, לחלשים במדינת ישראל. זה נכון, אנחנו לא מתביישים. אבל כל אותם יפי נפש שבאים להטיף לנו מוסר - - - </w:t>
      </w:r>
    </w:p>
    <w:p w14:paraId="58A0E05A" w14:textId="77777777" w:rsidR="00000000" w:rsidRDefault="008A7A77">
      <w:pPr>
        <w:pStyle w:val="a0"/>
        <w:rPr>
          <w:rFonts w:hint="cs"/>
          <w:rtl/>
        </w:rPr>
      </w:pPr>
    </w:p>
    <w:p w14:paraId="2ECBBE49" w14:textId="77777777" w:rsidR="00000000" w:rsidRDefault="008A7A77">
      <w:pPr>
        <w:pStyle w:val="af0"/>
        <w:rPr>
          <w:rtl/>
        </w:rPr>
      </w:pPr>
      <w:r>
        <w:rPr>
          <w:rFonts w:hint="eastAsia"/>
          <w:rtl/>
        </w:rPr>
        <w:t>אבשלום</w:t>
      </w:r>
      <w:r>
        <w:rPr>
          <w:rtl/>
        </w:rPr>
        <w:t xml:space="preserve"> וילן (מרצ):</w:t>
      </w:r>
    </w:p>
    <w:p w14:paraId="594FCC16" w14:textId="77777777" w:rsidR="00000000" w:rsidRDefault="008A7A77">
      <w:pPr>
        <w:pStyle w:val="a0"/>
        <w:rPr>
          <w:rFonts w:hint="cs"/>
          <w:rtl/>
        </w:rPr>
      </w:pPr>
    </w:p>
    <w:p w14:paraId="65555277" w14:textId="77777777" w:rsidR="00000000" w:rsidRDefault="008A7A77">
      <w:pPr>
        <w:pStyle w:val="a0"/>
        <w:rPr>
          <w:rFonts w:hint="cs"/>
          <w:rtl/>
        </w:rPr>
      </w:pPr>
      <w:r>
        <w:rPr>
          <w:rFonts w:hint="cs"/>
          <w:rtl/>
        </w:rPr>
        <w:t>אם אתה דואג לחלשים באמת, למה אתה מתנגד להתנתקות ולפשרות מדיניות?</w:t>
      </w:r>
    </w:p>
    <w:p w14:paraId="15497D58" w14:textId="77777777" w:rsidR="00000000" w:rsidRDefault="008A7A77">
      <w:pPr>
        <w:pStyle w:val="a0"/>
        <w:rPr>
          <w:rFonts w:hint="cs"/>
          <w:rtl/>
        </w:rPr>
      </w:pPr>
    </w:p>
    <w:p w14:paraId="3F5A51D7" w14:textId="77777777" w:rsidR="00000000" w:rsidRDefault="008A7A77">
      <w:pPr>
        <w:pStyle w:val="-"/>
        <w:rPr>
          <w:rtl/>
        </w:rPr>
      </w:pPr>
      <w:bookmarkStart w:id="21" w:name="FS000000484T14_06_2004_16_19_47C"/>
      <w:bookmarkEnd w:id="21"/>
      <w:r>
        <w:rPr>
          <w:rtl/>
        </w:rPr>
        <w:t>שלמה בניז</w:t>
      </w:r>
      <w:r>
        <w:rPr>
          <w:rtl/>
        </w:rPr>
        <w:t>רי (ש"ס):</w:t>
      </w:r>
    </w:p>
    <w:p w14:paraId="070279C7" w14:textId="77777777" w:rsidR="00000000" w:rsidRDefault="008A7A77">
      <w:pPr>
        <w:pStyle w:val="a0"/>
        <w:rPr>
          <w:rtl/>
        </w:rPr>
      </w:pPr>
    </w:p>
    <w:p w14:paraId="05068483" w14:textId="77777777" w:rsidR="00000000" w:rsidRDefault="008A7A77">
      <w:pPr>
        <w:pStyle w:val="a0"/>
        <w:rPr>
          <w:rFonts w:hint="cs"/>
          <w:rtl/>
        </w:rPr>
      </w:pPr>
      <w:r>
        <w:rPr>
          <w:rFonts w:hint="cs"/>
          <w:rtl/>
        </w:rPr>
        <w:t>אני לא מתנגד להתנתקות. אני לא ימין, אני לא בני אלון ואחרים. בפועל אני בעד תוכנית מדינית שבסופה יפנו גם יישובים. אתה יודע את זה, בפועל פסקו של הרב עובדיה יוסף הוא תמיד נר לרגליהם של הרבה אנשי שמאל.</w:t>
      </w:r>
    </w:p>
    <w:p w14:paraId="6616586D" w14:textId="77777777" w:rsidR="00000000" w:rsidRDefault="008A7A77">
      <w:pPr>
        <w:pStyle w:val="a0"/>
        <w:rPr>
          <w:rFonts w:hint="cs"/>
          <w:rtl/>
        </w:rPr>
      </w:pPr>
    </w:p>
    <w:p w14:paraId="024B2857" w14:textId="77777777" w:rsidR="00000000" w:rsidRDefault="008A7A77">
      <w:pPr>
        <w:pStyle w:val="af0"/>
        <w:rPr>
          <w:rtl/>
        </w:rPr>
      </w:pPr>
      <w:r>
        <w:rPr>
          <w:rFonts w:hint="eastAsia"/>
          <w:rtl/>
        </w:rPr>
        <w:t>רן</w:t>
      </w:r>
      <w:r>
        <w:rPr>
          <w:rtl/>
        </w:rPr>
        <w:t xml:space="preserve"> כהן (מרצ):</w:t>
      </w:r>
    </w:p>
    <w:p w14:paraId="185743CF" w14:textId="77777777" w:rsidR="00000000" w:rsidRDefault="008A7A77">
      <w:pPr>
        <w:pStyle w:val="a0"/>
        <w:rPr>
          <w:rFonts w:hint="cs"/>
          <w:rtl/>
        </w:rPr>
      </w:pPr>
    </w:p>
    <w:p w14:paraId="66D12A80" w14:textId="77777777" w:rsidR="00000000" w:rsidRDefault="008A7A77">
      <w:pPr>
        <w:pStyle w:val="a0"/>
        <w:rPr>
          <w:rFonts w:hint="cs"/>
          <w:rtl/>
        </w:rPr>
      </w:pPr>
      <w:r>
        <w:rPr>
          <w:rFonts w:hint="cs"/>
          <w:rtl/>
        </w:rPr>
        <w:t>- - -  הסכמה פלסטינית. אם אתה רו</w:t>
      </w:r>
      <w:r>
        <w:rPr>
          <w:rFonts w:hint="cs"/>
          <w:rtl/>
        </w:rPr>
        <w:t xml:space="preserve">צה לעזור לעם ישראל - - - </w:t>
      </w:r>
    </w:p>
    <w:p w14:paraId="01585A3A" w14:textId="77777777" w:rsidR="00000000" w:rsidRDefault="008A7A77">
      <w:pPr>
        <w:pStyle w:val="a0"/>
        <w:rPr>
          <w:rFonts w:hint="cs"/>
          <w:rtl/>
        </w:rPr>
      </w:pPr>
    </w:p>
    <w:p w14:paraId="358A21DC" w14:textId="77777777" w:rsidR="00000000" w:rsidRDefault="008A7A77">
      <w:pPr>
        <w:pStyle w:val="-"/>
        <w:rPr>
          <w:rtl/>
        </w:rPr>
      </w:pPr>
      <w:bookmarkStart w:id="22" w:name="FS000000484T14_06_2004_16_20_07C"/>
      <w:bookmarkEnd w:id="22"/>
      <w:r>
        <w:rPr>
          <w:rtl/>
        </w:rPr>
        <w:t>שלמה בניזרי (ש"ס):</w:t>
      </w:r>
    </w:p>
    <w:p w14:paraId="0F41D702" w14:textId="77777777" w:rsidR="00000000" w:rsidRDefault="008A7A77">
      <w:pPr>
        <w:pStyle w:val="a0"/>
        <w:rPr>
          <w:rtl/>
        </w:rPr>
      </w:pPr>
    </w:p>
    <w:p w14:paraId="6BE21DBF" w14:textId="77777777" w:rsidR="00000000" w:rsidRDefault="008A7A77">
      <w:pPr>
        <w:pStyle w:val="a0"/>
        <w:rPr>
          <w:rFonts w:hint="cs"/>
          <w:rtl/>
        </w:rPr>
      </w:pPr>
      <w:r>
        <w:rPr>
          <w:rFonts w:hint="cs"/>
          <w:rtl/>
        </w:rPr>
        <w:t xml:space="preserve">פסקו של הרב עובדיה יוסף - קדושת האדם מול קדושת האדמה - היה נר לרגליהם של הרבה אנשי שמאל, אבל כשהוא דיבר על קדושת האדם, שחיי האדם הם ערך, הם יישמרו. אבל כשאתה יוצר עוד תקדים,  אחרי תקדים לבנון ותקדים סיני, אתה </w:t>
      </w:r>
      <w:r>
        <w:rPr>
          <w:rFonts w:hint="cs"/>
          <w:rtl/>
        </w:rPr>
        <w:t xml:space="preserve">יוצר תקדים חדש של בריחה. </w:t>
      </w:r>
    </w:p>
    <w:p w14:paraId="5C9C272A" w14:textId="77777777" w:rsidR="00000000" w:rsidRDefault="008A7A77">
      <w:pPr>
        <w:pStyle w:val="a0"/>
        <w:rPr>
          <w:rFonts w:hint="cs"/>
          <w:rtl/>
        </w:rPr>
      </w:pPr>
    </w:p>
    <w:p w14:paraId="6D975CFB" w14:textId="77777777" w:rsidR="00000000" w:rsidRDefault="008A7A77">
      <w:pPr>
        <w:pStyle w:val="af0"/>
        <w:rPr>
          <w:rtl/>
        </w:rPr>
      </w:pPr>
      <w:r>
        <w:rPr>
          <w:rFonts w:hint="eastAsia"/>
          <w:rtl/>
        </w:rPr>
        <w:t>רן</w:t>
      </w:r>
      <w:r>
        <w:rPr>
          <w:rtl/>
        </w:rPr>
        <w:t xml:space="preserve"> כהן (מרצ):</w:t>
      </w:r>
    </w:p>
    <w:p w14:paraId="62D70A82" w14:textId="77777777" w:rsidR="00000000" w:rsidRDefault="008A7A77">
      <w:pPr>
        <w:pStyle w:val="a0"/>
        <w:rPr>
          <w:rFonts w:hint="cs"/>
          <w:rtl/>
        </w:rPr>
      </w:pPr>
    </w:p>
    <w:p w14:paraId="6EBB0AD8" w14:textId="77777777" w:rsidR="00000000" w:rsidRDefault="008A7A77">
      <w:pPr>
        <w:pStyle w:val="a0"/>
        <w:rPr>
          <w:rFonts w:hint="cs"/>
          <w:rtl/>
        </w:rPr>
      </w:pPr>
      <w:r>
        <w:rPr>
          <w:rFonts w:hint="cs"/>
          <w:rtl/>
        </w:rPr>
        <w:t xml:space="preserve">אתה רוצה שנחזור ללבנון? </w:t>
      </w:r>
    </w:p>
    <w:p w14:paraId="189BF6B5" w14:textId="77777777" w:rsidR="00000000" w:rsidRDefault="008A7A77">
      <w:pPr>
        <w:pStyle w:val="a0"/>
        <w:rPr>
          <w:rtl/>
        </w:rPr>
      </w:pPr>
    </w:p>
    <w:p w14:paraId="32544982" w14:textId="77777777" w:rsidR="00000000" w:rsidRDefault="008A7A77">
      <w:pPr>
        <w:pStyle w:val="a0"/>
        <w:rPr>
          <w:rFonts w:hint="cs"/>
          <w:rtl/>
        </w:rPr>
      </w:pPr>
    </w:p>
    <w:p w14:paraId="6694CC34" w14:textId="77777777" w:rsidR="00000000" w:rsidRDefault="008A7A77">
      <w:pPr>
        <w:pStyle w:val="-"/>
        <w:rPr>
          <w:rtl/>
        </w:rPr>
      </w:pPr>
      <w:bookmarkStart w:id="23" w:name="FS000000484T14_06_2004_17_37_41C"/>
      <w:bookmarkEnd w:id="23"/>
      <w:r>
        <w:rPr>
          <w:rtl/>
        </w:rPr>
        <w:t>שלמה בניזרי (ש"ס):</w:t>
      </w:r>
    </w:p>
    <w:p w14:paraId="756AC7C5" w14:textId="77777777" w:rsidR="00000000" w:rsidRDefault="008A7A77">
      <w:pPr>
        <w:pStyle w:val="a0"/>
        <w:rPr>
          <w:rtl/>
        </w:rPr>
      </w:pPr>
    </w:p>
    <w:p w14:paraId="1C7ECB74" w14:textId="77777777" w:rsidR="00000000" w:rsidRDefault="008A7A77">
      <w:pPr>
        <w:pStyle w:val="a0"/>
        <w:rPr>
          <w:rFonts w:hint="cs"/>
          <w:rtl/>
        </w:rPr>
      </w:pPr>
      <w:r>
        <w:rPr>
          <w:rFonts w:hint="cs"/>
          <w:rtl/>
        </w:rPr>
        <w:t>אני לא מציע. בזמני הייתי השר היחיד שהתנגד.</w:t>
      </w:r>
    </w:p>
    <w:p w14:paraId="474FD06C" w14:textId="77777777" w:rsidR="00000000" w:rsidRDefault="008A7A77">
      <w:pPr>
        <w:pStyle w:val="a0"/>
        <w:rPr>
          <w:rFonts w:hint="cs"/>
          <w:rtl/>
        </w:rPr>
      </w:pPr>
    </w:p>
    <w:p w14:paraId="5BFB8A50" w14:textId="77777777" w:rsidR="00000000" w:rsidRDefault="008A7A77">
      <w:pPr>
        <w:pStyle w:val="af0"/>
        <w:rPr>
          <w:rtl/>
        </w:rPr>
      </w:pPr>
      <w:r>
        <w:rPr>
          <w:rFonts w:hint="eastAsia"/>
          <w:rtl/>
        </w:rPr>
        <w:t>רן</w:t>
      </w:r>
      <w:r>
        <w:rPr>
          <w:rtl/>
        </w:rPr>
        <w:t xml:space="preserve"> כהן (מרצ):</w:t>
      </w:r>
    </w:p>
    <w:p w14:paraId="5BF5F90D" w14:textId="77777777" w:rsidR="00000000" w:rsidRDefault="008A7A77">
      <w:pPr>
        <w:pStyle w:val="a0"/>
        <w:rPr>
          <w:rFonts w:hint="cs"/>
          <w:rtl/>
        </w:rPr>
      </w:pPr>
    </w:p>
    <w:p w14:paraId="06604756" w14:textId="77777777" w:rsidR="00000000" w:rsidRDefault="008A7A77">
      <w:pPr>
        <w:pStyle w:val="a0"/>
        <w:rPr>
          <w:rFonts w:hint="cs"/>
          <w:rtl/>
        </w:rPr>
      </w:pPr>
      <w:r>
        <w:rPr>
          <w:rFonts w:hint="cs"/>
          <w:rtl/>
        </w:rPr>
        <w:t xml:space="preserve">- - -  </w:t>
      </w:r>
    </w:p>
    <w:p w14:paraId="369D5907" w14:textId="77777777" w:rsidR="00000000" w:rsidRDefault="008A7A77">
      <w:pPr>
        <w:pStyle w:val="a0"/>
        <w:rPr>
          <w:rFonts w:hint="cs"/>
          <w:rtl/>
        </w:rPr>
      </w:pPr>
    </w:p>
    <w:p w14:paraId="4D6D3084" w14:textId="77777777" w:rsidR="00000000" w:rsidRDefault="008A7A77">
      <w:pPr>
        <w:pStyle w:val="af1"/>
        <w:rPr>
          <w:rtl/>
        </w:rPr>
      </w:pPr>
      <w:r>
        <w:rPr>
          <w:rtl/>
        </w:rPr>
        <w:t>היו"ר ראובן ריבלין:</w:t>
      </w:r>
    </w:p>
    <w:p w14:paraId="70EB2306" w14:textId="77777777" w:rsidR="00000000" w:rsidRDefault="008A7A77">
      <w:pPr>
        <w:pStyle w:val="a0"/>
        <w:rPr>
          <w:rtl/>
        </w:rPr>
      </w:pPr>
    </w:p>
    <w:p w14:paraId="07AB8CAD" w14:textId="77777777" w:rsidR="00000000" w:rsidRDefault="008A7A77">
      <w:pPr>
        <w:pStyle w:val="a0"/>
        <w:rPr>
          <w:rFonts w:hint="cs"/>
          <w:rtl/>
        </w:rPr>
      </w:pPr>
      <w:r>
        <w:rPr>
          <w:rFonts w:hint="cs"/>
          <w:rtl/>
        </w:rPr>
        <w:t xml:space="preserve">חבר הכנסת רן כהן, חבר הכנסת בניזרי, אני רוצה להבהיר לאדוני, עצרתי את השעון גם </w:t>
      </w:r>
      <w:r>
        <w:rPr>
          <w:rFonts w:hint="cs"/>
          <w:rtl/>
        </w:rPr>
        <w:t>כשראש התנועה דיבר וגם כשרן כהן הפריע לך. כרגע לרשות אדוני דקה ו-35 שניות, לא כדי לענות לחבר הכנסת רן כהן, אלא לסיים את דבריו. אם ירצה - יענה לו ויסיים דבריו, אם ירצה - יסיים דבריו ולא יתייחס.</w:t>
      </w:r>
    </w:p>
    <w:p w14:paraId="5B40871D" w14:textId="77777777" w:rsidR="00000000" w:rsidRDefault="008A7A77">
      <w:pPr>
        <w:pStyle w:val="a0"/>
        <w:ind w:firstLine="0"/>
        <w:rPr>
          <w:rFonts w:hint="cs"/>
          <w:rtl/>
        </w:rPr>
      </w:pPr>
    </w:p>
    <w:p w14:paraId="558C3B33" w14:textId="77777777" w:rsidR="00000000" w:rsidRDefault="008A7A77">
      <w:pPr>
        <w:pStyle w:val="af0"/>
        <w:rPr>
          <w:rtl/>
        </w:rPr>
      </w:pPr>
      <w:r>
        <w:rPr>
          <w:rFonts w:hint="eastAsia"/>
          <w:rtl/>
        </w:rPr>
        <w:t>רן</w:t>
      </w:r>
      <w:r>
        <w:rPr>
          <w:rtl/>
        </w:rPr>
        <w:t xml:space="preserve"> כהן (מרצ):</w:t>
      </w:r>
    </w:p>
    <w:p w14:paraId="7FC8014B" w14:textId="77777777" w:rsidR="00000000" w:rsidRDefault="008A7A77">
      <w:pPr>
        <w:pStyle w:val="a0"/>
        <w:rPr>
          <w:rFonts w:hint="cs"/>
          <w:rtl/>
        </w:rPr>
      </w:pPr>
    </w:p>
    <w:p w14:paraId="36E69E6C" w14:textId="77777777" w:rsidR="00000000" w:rsidRDefault="008A7A77">
      <w:pPr>
        <w:pStyle w:val="a0"/>
        <w:rPr>
          <w:rFonts w:hint="cs"/>
          <w:rtl/>
        </w:rPr>
      </w:pPr>
      <w:r>
        <w:rPr>
          <w:rFonts w:hint="cs"/>
          <w:rtl/>
        </w:rPr>
        <w:t>ואם ירצה, יענה לרב עובדיה יוסף.</w:t>
      </w:r>
    </w:p>
    <w:p w14:paraId="48585898" w14:textId="77777777" w:rsidR="00000000" w:rsidRDefault="008A7A77">
      <w:pPr>
        <w:pStyle w:val="a0"/>
        <w:ind w:firstLine="0"/>
        <w:rPr>
          <w:rFonts w:hint="cs"/>
          <w:rtl/>
        </w:rPr>
      </w:pPr>
    </w:p>
    <w:p w14:paraId="004BA460" w14:textId="77777777" w:rsidR="00000000" w:rsidRDefault="008A7A77">
      <w:pPr>
        <w:pStyle w:val="-"/>
        <w:rPr>
          <w:rtl/>
        </w:rPr>
      </w:pPr>
      <w:bookmarkStart w:id="24" w:name="FS000000484T14_06_2004_16_49_59"/>
      <w:bookmarkStart w:id="25" w:name="FS000000484T14_06_2004_16_50_07C"/>
      <w:bookmarkEnd w:id="24"/>
      <w:bookmarkEnd w:id="25"/>
      <w:r>
        <w:rPr>
          <w:rtl/>
        </w:rPr>
        <w:t>שלמה בניזרי (ש"</w:t>
      </w:r>
      <w:r>
        <w:rPr>
          <w:rtl/>
        </w:rPr>
        <w:t>ס):</w:t>
      </w:r>
    </w:p>
    <w:p w14:paraId="70EDB297" w14:textId="77777777" w:rsidR="00000000" w:rsidRDefault="008A7A77">
      <w:pPr>
        <w:pStyle w:val="a0"/>
        <w:rPr>
          <w:rtl/>
        </w:rPr>
      </w:pPr>
    </w:p>
    <w:p w14:paraId="69E94224" w14:textId="77777777" w:rsidR="00000000" w:rsidRDefault="008A7A77">
      <w:pPr>
        <w:pStyle w:val="a0"/>
        <w:rPr>
          <w:rFonts w:hint="cs"/>
          <w:rtl/>
        </w:rPr>
      </w:pPr>
      <w:r>
        <w:rPr>
          <w:rFonts w:hint="cs"/>
          <w:rtl/>
        </w:rPr>
        <w:t>קדושת האדם, אדוני היושב-ראש, קודמת לקדושת האדמה, כאשר יש הסכם ברור ויש כתובת, ויש למי לפנות לאחר מכן. כשנצא מעזה, יצרת תקדים שהטרור ניצח, שאנחנו ברחנו עם הזנב מקופל, כפי שקרה בלבנון, שברחנו ולא יצאנו כצבא אמיתי עם כוח ועם עוצמה. על זה אני מדבר. אבל הי</w:t>
      </w:r>
      <w:r>
        <w:rPr>
          <w:rFonts w:hint="cs"/>
          <w:rtl/>
        </w:rPr>
        <w:t xml:space="preserve">ום, בריחה, על מה? תמורת מה? מה אנחנו מקבלים? כשנצא, תהיה לך כתובת עם מי לדבר? על זה אני בוכה. אני לא ימין. עם כל הכבוד, יש לנו הערכים והעקרונות שלנו. הרב עובדיה יוסף לא משנה לרגע את פסקו. פסקו עדיין נשאר - נר לרגלי דבריך ואור לנתיבתי. אבל לא במציאות שיצרו </w:t>
      </w:r>
      <w:r>
        <w:rPr>
          <w:rFonts w:hint="cs"/>
          <w:rtl/>
        </w:rPr>
        <w:t>היום, לצערנו הרב.</w:t>
      </w:r>
    </w:p>
    <w:p w14:paraId="349B4DE6" w14:textId="77777777" w:rsidR="00000000" w:rsidRDefault="008A7A77">
      <w:pPr>
        <w:pStyle w:val="a0"/>
        <w:rPr>
          <w:rFonts w:hint="cs"/>
          <w:rtl/>
        </w:rPr>
      </w:pPr>
    </w:p>
    <w:p w14:paraId="45083CD5" w14:textId="77777777" w:rsidR="00000000" w:rsidRDefault="008A7A77">
      <w:pPr>
        <w:pStyle w:val="a0"/>
        <w:rPr>
          <w:rFonts w:hint="cs"/>
          <w:rtl/>
        </w:rPr>
      </w:pPr>
      <w:r>
        <w:rPr>
          <w:rFonts w:hint="cs"/>
          <w:rtl/>
        </w:rPr>
        <w:t xml:space="preserve">רבותי, אנחנו התחלנו את ההצעה בנושא הקשישים, ורק דרך אגב עברתי לנושא הזה. אתה שאלת מה עם ההצעה, ואני חוזר ואומר למפלגת העבודה, שבשבוע שעבר דיברתם פה בעוז ובגאון עבור אותם קשישים. כשאני הייתי שר העבודה, אנחנו דאגנו להם ובאמת השתדלנו להשיג </w:t>
      </w:r>
      <w:r>
        <w:rPr>
          <w:rFonts w:hint="cs"/>
          <w:rtl/>
        </w:rPr>
        <w:t>את כל ההישגים. נכון, הממשלה הלכה וקיצצה. פוטרנו מהממשלה בגלל רצוננו לדאוג לאותם קשישים. אבל אנחנו חיים ביום-יום. יושב-ראש התנועה היה רץ כל יום מבית-תמחוי לבית-תמחוי. כשאני הייתי שר העבודה והרווחה, דאגתי לתקצב 5 מיליוני מנות בבתי-תמחוי. מה צעקו לי כולם? אתה</w:t>
      </w:r>
      <w:r>
        <w:rPr>
          <w:rFonts w:hint="cs"/>
          <w:rtl/>
        </w:rPr>
        <w:t xml:space="preserve"> מנציח את העוני. נכון, אני מנציח, אבל מה אתם מצפים? שאני אשאיר אותם קשישים, אותם רעבים שלא יהיה להם מה לאכול? היום אתם הולכים ומצמצמים ופוגעים גם בבתי-תמחוי וגם בכולם. אנחנו שומעים על אנשים שמתים מרעב, על אנשים שמתאבדים.</w:t>
      </w:r>
    </w:p>
    <w:p w14:paraId="68128DC5" w14:textId="77777777" w:rsidR="00000000" w:rsidRDefault="008A7A77">
      <w:pPr>
        <w:pStyle w:val="a0"/>
        <w:ind w:firstLine="0"/>
        <w:rPr>
          <w:rFonts w:hint="cs"/>
          <w:rtl/>
        </w:rPr>
      </w:pPr>
    </w:p>
    <w:p w14:paraId="2AD5A8F7" w14:textId="77777777" w:rsidR="00000000" w:rsidRDefault="008A7A77">
      <w:pPr>
        <w:pStyle w:val="af0"/>
        <w:rPr>
          <w:rtl/>
        </w:rPr>
      </w:pPr>
      <w:r>
        <w:rPr>
          <w:rFonts w:hint="eastAsia"/>
          <w:rtl/>
        </w:rPr>
        <w:t>נסים</w:t>
      </w:r>
      <w:r>
        <w:rPr>
          <w:rtl/>
        </w:rPr>
        <w:t xml:space="preserve"> זאב (ש"ס):</w:t>
      </w:r>
    </w:p>
    <w:p w14:paraId="61BFE2DF" w14:textId="77777777" w:rsidR="00000000" w:rsidRDefault="008A7A77">
      <w:pPr>
        <w:pStyle w:val="a0"/>
        <w:rPr>
          <w:rFonts w:hint="cs"/>
          <w:rtl/>
        </w:rPr>
      </w:pPr>
    </w:p>
    <w:p w14:paraId="196F685F" w14:textId="77777777" w:rsidR="00000000" w:rsidRDefault="008A7A77">
      <w:pPr>
        <w:pStyle w:val="a0"/>
        <w:rPr>
          <w:rFonts w:hint="cs"/>
          <w:rtl/>
        </w:rPr>
      </w:pPr>
      <w:r>
        <w:rPr>
          <w:rFonts w:hint="cs"/>
          <w:rtl/>
        </w:rPr>
        <w:t>- - -</w:t>
      </w:r>
    </w:p>
    <w:p w14:paraId="6203B271" w14:textId="77777777" w:rsidR="00000000" w:rsidRDefault="008A7A77">
      <w:pPr>
        <w:pStyle w:val="a0"/>
        <w:ind w:firstLine="0"/>
        <w:rPr>
          <w:rFonts w:hint="cs"/>
          <w:rtl/>
        </w:rPr>
      </w:pPr>
    </w:p>
    <w:p w14:paraId="42E18027" w14:textId="77777777" w:rsidR="00000000" w:rsidRDefault="008A7A77">
      <w:pPr>
        <w:pStyle w:val="-"/>
        <w:rPr>
          <w:rtl/>
        </w:rPr>
      </w:pPr>
      <w:bookmarkStart w:id="26" w:name="FS000000484T14_06_2004_16_54_59C"/>
      <w:bookmarkEnd w:id="26"/>
      <w:r>
        <w:rPr>
          <w:rtl/>
        </w:rPr>
        <w:t>שלמה בניזר</w:t>
      </w:r>
      <w:r>
        <w:rPr>
          <w:rtl/>
        </w:rPr>
        <w:t>י (ש"ס):</w:t>
      </w:r>
    </w:p>
    <w:p w14:paraId="5FFE2F9C" w14:textId="77777777" w:rsidR="00000000" w:rsidRDefault="008A7A77">
      <w:pPr>
        <w:pStyle w:val="a0"/>
        <w:rPr>
          <w:rtl/>
        </w:rPr>
      </w:pPr>
    </w:p>
    <w:p w14:paraId="35754C8A" w14:textId="77777777" w:rsidR="00000000" w:rsidRDefault="008A7A77">
      <w:pPr>
        <w:pStyle w:val="a0"/>
        <w:rPr>
          <w:rFonts w:hint="cs"/>
          <w:rtl/>
        </w:rPr>
      </w:pPr>
      <w:r>
        <w:rPr>
          <w:rFonts w:hint="cs"/>
          <w:rtl/>
        </w:rPr>
        <w:t>שמה?</w:t>
      </w:r>
    </w:p>
    <w:p w14:paraId="70060DF1" w14:textId="77777777" w:rsidR="00000000" w:rsidRDefault="008A7A77">
      <w:pPr>
        <w:pStyle w:val="a0"/>
        <w:ind w:firstLine="0"/>
        <w:rPr>
          <w:rFonts w:hint="cs"/>
          <w:rtl/>
        </w:rPr>
      </w:pPr>
    </w:p>
    <w:p w14:paraId="3351BF27" w14:textId="77777777" w:rsidR="00000000" w:rsidRDefault="008A7A77">
      <w:pPr>
        <w:pStyle w:val="af0"/>
        <w:rPr>
          <w:rtl/>
        </w:rPr>
      </w:pPr>
      <w:r>
        <w:rPr>
          <w:rFonts w:hint="eastAsia"/>
          <w:rtl/>
        </w:rPr>
        <w:t>נסים</w:t>
      </w:r>
      <w:r>
        <w:rPr>
          <w:rtl/>
        </w:rPr>
        <w:t xml:space="preserve"> זאב (ש"ס):</w:t>
      </w:r>
    </w:p>
    <w:p w14:paraId="621F0485" w14:textId="77777777" w:rsidR="00000000" w:rsidRDefault="008A7A77">
      <w:pPr>
        <w:pStyle w:val="a0"/>
        <w:rPr>
          <w:rFonts w:hint="cs"/>
          <w:rtl/>
        </w:rPr>
      </w:pPr>
    </w:p>
    <w:p w14:paraId="5AFD5BD9" w14:textId="77777777" w:rsidR="00000000" w:rsidRDefault="008A7A77">
      <w:pPr>
        <w:pStyle w:val="a0"/>
        <w:rPr>
          <w:rFonts w:hint="cs"/>
          <w:rtl/>
        </w:rPr>
      </w:pPr>
      <w:r>
        <w:rPr>
          <w:rFonts w:hint="cs"/>
          <w:rtl/>
        </w:rPr>
        <w:t>הם מנציחים את המתים.</w:t>
      </w:r>
    </w:p>
    <w:p w14:paraId="44B98580" w14:textId="77777777" w:rsidR="00000000" w:rsidRDefault="008A7A77">
      <w:pPr>
        <w:pStyle w:val="a0"/>
        <w:ind w:firstLine="0"/>
        <w:rPr>
          <w:rFonts w:hint="cs"/>
          <w:rtl/>
        </w:rPr>
      </w:pPr>
    </w:p>
    <w:p w14:paraId="1C434808" w14:textId="77777777" w:rsidR="00000000" w:rsidRDefault="008A7A77">
      <w:pPr>
        <w:pStyle w:val="af1"/>
        <w:rPr>
          <w:rtl/>
        </w:rPr>
      </w:pPr>
      <w:r>
        <w:rPr>
          <w:rtl/>
        </w:rPr>
        <w:t>היו"ר ראובן ריבלין:</w:t>
      </w:r>
    </w:p>
    <w:p w14:paraId="5C2F2E26" w14:textId="77777777" w:rsidR="00000000" w:rsidRDefault="008A7A77">
      <w:pPr>
        <w:pStyle w:val="a0"/>
        <w:rPr>
          <w:rtl/>
        </w:rPr>
      </w:pPr>
    </w:p>
    <w:p w14:paraId="190A6071" w14:textId="77777777" w:rsidR="00000000" w:rsidRDefault="008A7A77">
      <w:pPr>
        <w:pStyle w:val="a0"/>
        <w:rPr>
          <w:rFonts w:hint="cs"/>
          <w:rtl/>
        </w:rPr>
      </w:pPr>
      <w:r>
        <w:rPr>
          <w:rFonts w:hint="cs"/>
          <w:rtl/>
        </w:rPr>
        <w:t>חבר הכנסת זאב, אם אתם תפריעו אני לא אעצור את השעון.</w:t>
      </w:r>
    </w:p>
    <w:p w14:paraId="3E229376" w14:textId="77777777" w:rsidR="00000000" w:rsidRDefault="008A7A77">
      <w:pPr>
        <w:pStyle w:val="a0"/>
        <w:rPr>
          <w:rFonts w:hint="cs"/>
          <w:rtl/>
        </w:rPr>
      </w:pPr>
    </w:p>
    <w:p w14:paraId="4F7FE97D" w14:textId="77777777" w:rsidR="00000000" w:rsidRDefault="008A7A77">
      <w:pPr>
        <w:pStyle w:val="-"/>
        <w:rPr>
          <w:rtl/>
        </w:rPr>
      </w:pPr>
      <w:bookmarkStart w:id="27" w:name="FS000000484T14_06_2004_16_55_24C"/>
      <w:bookmarkEnd w:id="27"/>
      <w:r>
        <w:rPr>
          <w:rtl/>
        </w:rPr>
        <w:t>שלמה בניזרי (ש"ס):</w:t>
      </w:r>
    </w:p>
    <w:p w14:paraId="792D2F28" w14:textId="77777777" w:rsidR="00000000" w:rsidRDefault="008A7A77">
      <w:pPr>
        <w:pStyle w:val="a0"/>
        <w:rPr>
          <w:rtl/>
        </w:rPr>
      </w:pPr>
    </w:p>
    <w:p w14:paraId="55770E10" w14:textId="77777777" w:rsidR="00000000" w:rsidRDefault="008A7A77">
      <w:pPr>
        <w:pStyle w:val="a0"/>
        <w:rPr>
          <w:rFonts w:hint="cs"/>
          <w:rtl/>
        </w:rPr>
      </w:pPr>
      <w:r>
        <w:rPr>
          <w:rFonts w:hint="cs"/>
          <w:rtl/>
        </w:rPr>
        <w:t xml:space="preserve">לצערי הרב, מפלגת העבודה משום-מה נעלמה מהספסלים, למעט חבר הכנסת מתן וילנאי. אשמח לשמוע מכם איזו מלה. מה קרה </w:t>
      </w:r>
      <w:r>
        <w:rPr>
          <w:rFonts w:hint="cs"/>
          <w:rtl/>
        </w:rPr>
        <w:t>שאתם נמנעים היום? לפחות יש לי מישהו לדבר אתו פה. כולם ברחו, אפילו הרצוג, מציע החוק. ריבונו של עולם. זה שזעק פה בשבוע שעבר מעל לבמה על כבודם של הקשישים. איפה הרצוג? אני רוצה לדעת. מה אתם תעשו בהצבעה, תימנעו? בשבוע שעבר אתם הזדעזעתם, איך הממשלה פגעה בקשישים.</w:t>
      </w:r>
      <w:r>
        <w:rPr>
          <w:rFonts w:hint="cs"/>
          <w:rtl/>
        </w:rPr>
        <w:t xml:space="preserve"> הרי כולם מדברים על צמיחה ועל הכול, אז את הכסף הזה של הצמיחה, במקום שתיתנו אותו לקשישים, כי נותר לכם קצת כסף, עודפים, במקום שתיתנו אותו לקשישים נתנו אותו ל-</w:t>
      </w:r>
      <w:r>
        <w:rPr>
          <w:rFonts w:hint="cs"/>
        </w:rPr>
        <w:t>DVD</w:t>
      </w:r>
      <w:r>
        <w:rPr>
          <w:rFonts w:hint="cs"/>
          <w:rtl/>
        </w:rPr>
        <w:t xml:space="preserve"> ולסומסום ולקוביות סוכר? איפה אתם? למה אתם נרדמים? מה קרה, הכיסאות של הממשלה קורצים לכם?</w:t>
      </w:r>
    </w:p>
    <w:p w14:paraId="53635174" w14:textId="77777777" w:rsidR="00000000" w:rsidRDefault="008A7A77">
      <w:pPr>
        <w:pStyle w:val="a0"/>
        <w:ind w:firstLine="0"/>
        <w:rPr>
          <w:rFonts w:hint="cs"/>
          <w:rtl/>
        </w:rPr>
      </w:pPr>
    </w:p>
    <w:p w14:paraId="2438C096" w14:textId="77777777" w:rsidR="00000000" w:rsidRDefault="008A7A77">
      <w:pPr>
        <w:pStyle w:val="af0"/>
        <w:rPr>
          <w:rtl/>
        </w:rPr>
      </w:pPr>
      <w:r>
        <w:rPr>
          <w:rFonts w:hint="eastAsia"/>
          <w:rtl/>
        </w:rPr>
        <w:t>השר</w:t>
      </w:r>
      <w:r>
        <w:rPr>
          <w:rtl/>
        </w:rPr>
        <w:t xml:space="preserve"> מאי</w:t>
      </w:r>
      <w:r>
        <w:rPr>
          <w:rtl/>
        </w:rPr>
        <w:t>ר שטרית:</w:t>
      </w:r>
    </w:p>
    <w:p w14:paraId="3040EE1E" w14:textId="77777777" w:rsidR="00000000" w:rsidRDefault="008A7A77">
      <w:pPr>
        <w:pStyle w:val="a0"/>
        <w:rPr>
          <w:rFonts w:hint="cs"/>
          <w:rtl/>
        </w:rPr>
      </w:pPr>
    </w:p>
    <w:p w14:paraId="45FBD482" w14:textId="77777777" w:rsidR="00000000" w:rsidRDefault="008A7A77">
      <w:pPr>
        <w:pStyle w:val="a0"/>
        <w:rPr>
          <w:rFonts w:hint="cs"/>
          <w:rtl/>
        </w:rPr>
      </w:pPr>
      <w:r>
        <w:rPr>
          <w:rFonts w:hint="cs"/>
          <w:rtl/>
        </w:rPr>
        <w:t>- - -</w:t>
      </w:r>
    </w:p>
    <w:p w14:paraId="6914505F" w14:textId="77777777" w:rsidR="00000000" w:rsidRDefault="008A7A77">
      <w:pPr>
        <w:pStyle w:val="a0"/>
        <w:ind w:firstLine="0"/>
        <w:rPr>
          <w:rFonts w:hint="cs"/>
          <w:rtl/>
        </w:rPr>
      </w:pPr>
    </w:p>
    <w:p w14:paraId="4B5C41D9" w14:textId="77777777" w:rsidR="00000000" w:rsidRDefault="008A7A77">
      <w:pPr>
        <w:pStyle w:val="-"/>
        <w:rPr>
          <w:rtl/>
        </w:rPr>
      </w:pPr>
      <w:bookmarkStart w:id="28" w:name="FS000000484T14_06_2004_16_57_35C"/>
      <w:bookmarkEnd w:id="28"/>
      <w:r>
        <w:rPr>
          <w:rtl/>
        </w:rPr>
        <w:t>שלמה בניזרי (ש"ס):</w:t>
      </w:r>
    </w:p>
    <w:p w14:paraId="2D570CE8" w14:textId="77777777" w:rsidR="00000000" w:rsidRDefault="008A7A77">
      <w:pPr>
        <w:pStyle w:val="a0"/>
        <w:rPr>
          <w:rtl/>
        </w:rPr>
      </w:pPr>
    </w:p>
    <w:p w14:paraId="7F96E968" w14:textId="77777777" w:rsidR="00000000" w:rsidRDefault="008A7A77">
      <w:pPr>
        <w:pStyle w:val="a0"/>
        <w:rPr>
          <w:rFonts w:hint="cs"/>
          <w:rtl/>
        </w:rPr>
      </w:pPr>
      <w:r>
        <w:rPr>
          <w:rFonts w:hint="cs"/>
          <w:rtl/>
        </w:rPr>
        <w:t>או, הנה. מאיר, מה שאני אוהב אצלך תמיד זה הכנות. השר שטרית הוא שר כן מאוד, אני אוהב אצלו את האמת שלו. כן, הכיסאות קורצים לכם.</w:t>
      </w:r>
    </w:p>
    <w:p w14:paraId="5B8545C6" w14:textId="77777777" w:rsidR="00000000" w:rsidRDefault="008A7A77">
      <w:pPr>
        <w:pStyle w:val="a0"/>
        <w:ind w:firstLine="0"/>
        <w:rPr>
          <w:rFonts w:hint="cs"/>
          <w:rtl/>
        </w:rPr>
      </w:pPr>
    </w:p>
    <w:p w14:paraId="22D294AC" w14:textId="77777777" w:rsidR="00000000" w:rsidRDefault="008A7A77">
      <w:pPr>
        <w:pStyle w:val="af1"/>
        <w:rPr>
          <w:rtl/>
        </w:rPr>
      </w:pPr>
      <w:r>
        <w:rPr>
          <w:rtl/>
        </w:rPr>
        <w:t>היו"ר ראובן ריבלין:</w:t>
      </w:r>
    </w:p>
    <w:p w14:paraId="039E58DD" w14:textId="77777777" w:rsidR="00000000" w:rsidRDefault="008A7A77">
      <w:pPr>
        <w:pStyle w:val="a0"/>
        <w:rPr>
          <w:rtl/>
        </w:rPr>
      </w:pPr>
    </w:p>
    <w:p w14:paraId="6CC3C99C" w14:textId="77777777" w:rsidR="00000000" w:rsidRDefault="008A7A77">
      <w:pPr>
        <w:pStyle w:val="a0"/>
        <w:rPr>
          <w:rFonts w:hint="cs"/>
          <w:rtl/>
        </w:rPr>
      </w:pPr>
      <w:r>
        <w:rPr>
          <w:rFonts w:hint="cs"/>
          <w:rtl/>
        </w:rPr>
        <w:t>נא לסיים.</w:t>
      </w:r>
    </w:p>
    <w:p w14:paraId="2E1A4FC6" w14:textId="77777777" w:rsidR="00000000" w:rsidRDefault="008A7A77">
      <w:pPr>
        <w:pStyle w:val="a0"/>
        <w:ind w:firstLine="0"/>
        <w:rPr>
          <w:rFonts w:hint="cs"/>
          <w:rtl/>
        </w:rPr>
      </w:pPr>
    </w:p>
    <w:p w14:paraId="42731A33" w14:textId="77777777" w:rsidR="00000000" w:rsidRDefault="008A7A77">
      <w:pPr>
        <w:pStyle w:val="-"/>
        <w:rPr>
          <w:rtl/>
        </w:rPr>
      </w:pPr>
      <w:bookmarkStart w:id="29" w:name="FS000000484T14_06_2004_16_58_01C"/>
      <w:bookmarkEnd w:id="29"/>
      <w:r>
        <w:rPr>
          <w:rtl/>
        </w:rPr>
        <w:t>שלמה בניזרי (ש"ס):</w:t>
      </w:r>
    </w:p>
    <w:p w14:paraId="54C0E401" w14:textId="77777777" w:rsidR="00000000" w:rsidRDefault="008A7A77">
      <w:pPr>
        <w:pStyle w:val="a0"/>
        <w:rPr>
          <w:rtl/>
        </w:rPr>
      </w:pPr>
    </w:p>
    <w:p w14:paraId="06F7CD2A" w14:textId="77777777" w:rsidR="00000000" w:rsidRDefault="008A7A77">
      <w:pPr>
        <w:pStyle w:val="a0"/>
        <w:rPr>
          <w:rFonts w:hint="cs"/>
          <w:rtl/>
        </w:rPr>
      </w:pPr>
      <w:r>
        <w:rPr>
          <w:rFonts w:hint="cs"/>
          <w:rtl/>
        </w:rPr>
        <w:t>בושו לכם. תאמינו לי, הקשישים שהיו פה בשבו</w:t>
      </w:r>
      <w:r>
        <w:rPr>
          <w:rFonts w:hint="cs"/>
          <w:rtl/>
        </w:rPr>
        <w:t>ע שעבר מחאו לכם כף. אבל מה צריך להגיד להם היום? תגידו להם את האמת, שאנחנו מצטערים. כשאנחנו לא יכולים לדאוג לכם וזה לא נוגד את האינטרסים שלנו, אכן כך. אבל כשזה נוגד את האינטרסים שלנו, אנחנו מצטערים.</w:t>
      </w:r>
    </w:p>
    <w:p w14:paraId="6B866CB7" w14:textId="77777777" w:rsidR="00000000" w:rsidRDefault="008A7A77">
      <w:pPr>
        <w:pStyle w:val="a0"/>
        <w:rPr>
          <w:rFonts w:hint="cs"/>
          <w:rtl/>
        </w:rPr>
      </w:pPr>
    </w:p>
    <w:p w14:paraId="1F05ABFB" w14:textId="77777777" w:rsidR="00000000" w:rsidRDefault="008A7A77">
      <w:pPr>
        <w:pStyle w:val="a0"/>
        <w:rPr>
          <w:rFonts w:hint="cs"/>
          <w:rtl/>
        </w:rPr>
      </w:pPr>
      <w:r>
        <w:rPr>
          <w:rFonts w:hint="cs"/>
          <w:rtl/>
        </w:rPr>
        <w:t>משפט אחד לסיום: משמיעים כל מיני הודעות בתקשורת: ש"ס תיכנס</w:t>
      </w:r>
      <w:r>
        <w:rPr>
          <w:rFonts w:hint="cs"/>
          <w:rtl/>
        </w:rPr>
        <w:t>, לא תיכנס, תזחל, לא תזחל. לא ניכנס, לא נזחל ולא כלום. לממשלה הזאת אין שום זכות קיום, ואנחנו לא נהיה חותמת הגומי, לתת לה את ההכשר לכל המעשים הנוראים שהיא עושה נגד אזרחי מדינת ישראל, נגד המדינה, ובוודאי נגד תורת ישראל. תודה.</w:t>
      </w:r>
    </w:p>
    <w:p w14:paraId="37A38DA2" w14:textId="77777777" w:rsidR="00000000" w:rsidRDefault="008A7A77">
      <w:pPr>
        <w:pStyle w:val="a0"/>
        <w:ind w:firstLine="0"/>
        <w:rPr>
          <w:rFonts w:hint="cs"/>
          <w:rtl/>
        </w:rPr>
      </w:pPr>
    </w:p>
    <w:p w14:paraId="187D4457" w14:textId="77777777" w:rsidR="00000000" w:rsidRDefault="008A7A77">
      <w:pPr>
        <w:pStyle w:val="af1"/>
        <w:rPr>
          <w:rtl/>
        </w:rPr>
      </w:pPr>
      <w:r>
        <w:rPr>
          <w:rtl/>
        </w:rPr>
        <w:t>היו"ר ראובן ריבלין:</w:t>
      </w:r>
    </w:p>
    <w:p w14:paraId="18B371D5" w14:textId="77777777" w:rsidR="00000000" w:rsidRDefault="008A7A77">
      <w:pPr>
        <w:pStyle w:val="a0"/>
        <w:rPr>
          <w:rtl/>
        </w:rPr>
      </w:pPr>
    </w:p>
    <w:p w14:paraId="3722C302" w14:textId="77777777" w:rsidR="00000000" w:rsidRDefault="008A7A77">
      <w:pPr>
        <w:pStyle w:val="a0"/>
        <w:rPr>
          <w:rFonts w:hint="cs"/>
          <w:rtl/>
        </w:rPr>
      </w:pPr>
      <w:r>
        <w:rPr>
          <w:rFonts w:hint="cs"/>
          <w:rtl/>
        </w:rPr>
        <w:t>תודה רבה ל</w:t>
      </w:r>
      <w:r>
        <w:rPr>
          <w:rFonts w:hint="cs"/>
          <w:rtl/>
        </w:rPr>
        <w:t>חבר הכנסת בניזרי. חבר הכנסת עסאם מח'ול ינמק את הצעת סיעות מרצ--חד"ש-תע"ל--בל"ד--רע"ם להביע אי-אמון בממשלה בגלל תוכנית האוצר לקצץ עד 10 מיליארדי שקלים מתקציב הבריאות והחינוך והחשש מגידול הפערים החברתיים. על שתי ההצעות ישיב השר מאיר שטרית.</w:t>
      </w:r>
    </w:p>
    <w:p w14:paraId="4B9FFA45" w14:textId="77777777" w:rsidR="00000000" w:rsidRDefault="008A7A77">
      <w:pPr>
        <w:pStyle w:val="a0"/>
        <w:ind w:firstLine="0"/>
        <w:rPr>
          <w:rFonts w:hint="cs"/>
          <w:rtl/>
        </w:rPr>
      </w:pPr>
    </w:p>
    <w:p w14:paraId="5350FB09" w14:textId="77777777" w:rsidR="00000000" w:rsidRDefault="008A7A77">
      <w:pPr>
        <w:pStyle w:val="a"/>
        <w:rPr>
          <w:rtl/>
        </w:rPr>
      </w:pPr>
      <w:bookmarkStart w:id="30" w:name="FS000000542T14_06_2004_17_01_07"/>
      <w:bookmarkStart w:id="31" w:name="_Toc81186628"/>
      <w:bookmarkEnd w:id="30"/>
      <w:r>
        <w:rPr>
          <w:rFonts w:hint="eastAsia"/>
          <w:rtl/>
        </w:rPr>
        <w:t>עסאם</w:t>
      </w:r>
      <w:r>
        <w:rPr>
          <w:rtl/>
        </w:rPr>
        <w:t xml:space="preserve"> מח'ול (חד"ש-</w:t>
      </w:r>
      <w:r>
        <w:rPr>
          <w:rtl/>
        </w:rPr>
        <w:t>תע"ל):</w:t>
      </w:r>
      <w:bookmarkEnd w:id="31"/>
    </w:p>
    <w:p w14:paraId="64BB7D88" w14:textId="77777777" w:rsidR="00000000" w:rsidRDefault="008A7A77">
      <w:pPr>
        <w:pStyle w:val="a0"/>
        <w:rPr>
          <w:rFonts w:hint="cs"/>
          <w:rtl/>
        </w:rPr>
      </w:pPr>
    </w:p>
    <w:p w14:paraId="07CBAE84" w14:textId="77777777" w:rsidR="00000000" w:rsidRDefault="008A7A77">
      <w:pPr>
        <w:pStyle w:val="a0"/>
        <w:rPr>
          <w:rFonts w:hint="cs"/>
          <w:rtl/>
        </w:rPr>
      </w:pPr>
      <w:r>
        <w:rPr>
          <w:rFonts w:hint="cs"/>
          <w:rtl/>
        </w:rPr>
        <w:t>אדוני היושב-ראש, אדוני השר, חברי הכנסת, השבוע התחילו להקרין את הסרט השלישי בסדרת הארי פוטר - "הארי פוטר והאסיר מאזקבאן". הסוהרסנים, שהם סוהרי כלא המוות והאימה באזקבאן, שהוא יותר כלא אבו-ע'ריב היום, הם יצורים מבעיתים ששולטים באסירים על-ידי כך שהם מנ</w:t>
      </w:r>
      <w:r>
        <w:rPr>
          <w:rFonts w:hint="cs"/>
          <w:rtl/>
        </w:rPr>
        <w:t>שקים אותם ומוצצים מתוכם את שמחת החיים. אני חושש שאנחנו עומדים פנים-אל-פנים מול מדיניות ומול ממשלה של סוהרסנים, שמצליחה בצורה עקבית לשאוף מהציבור הרחב את שמחת החיים זה שלוש שנים וחצי.</w:t>
      </w:r>
    </w:p>
    <w:p w14:paraId="2BF2A4D8" w14:textId="77777777" w:rsidR="00000000" w:rsidRDefault="008A7A77">
      <w:pPr>
        <w:pStyle w:val="a0"/>
        <w:rPr>
          <w:rFonts w:hint="cs"/>
          <w:rtl/>
        </w:rPr>
      </w:pPr>
    </w:p>
    <w:p w14:paraId="16AAB05D" w14:textId="77777777" w:rsidR="00000000" w:rsidRDefault="008A7A77">
      <w:pPr>
        <w:pStyle w:val="a0"/>
        <w:rPr>
          <w:rFonts w:hint="cs"/>
          <w:rtl/>
        </w:rPr>
      </w:pPr>
      <w:r>
        <w:rPr>
          <w:rFonts w:hint="cs"/>
          <w:rtl/>
        </w:rPr>
        <w:t>אנו מצויים בצומת דרכים, מבחינת ההתפתחויות המדיניות והחברתיות, אשר משליכו</w:t>
      </w:r>
      <w:r>
        <w:rPr>
          <w:rFonts w:hint="cs"/>
          <w:rtl/>
        </w:rPr>
        <w:t>ת זו על זו. ציר אחד של התפתחות, אדוני היושב-ראש, הוא ציר הכיבוש והמלחמה, שבו פועלת ממשלת שרון לחיסול השאלה הפלסטינית ולהנצחת הכיבוש באמצעות שינויים למראית עין. ואילו הציר השני הוא ציר המתקפה הניאו-ליברלית, שבו פועלת ממשלת שרון להגדלת הכנסות ההון על חשבון ה</w:t>
      </w:r>
      <w:r>
        <w:rPr>
          <w:rFonts w:hint="cs"/>
          <w:rtl/>
        </w:rPr>
        <w:t>עובדים. הציר השלישי, שהוא פועל יוצא של המדיניות לשימור הכיבוש ולחיסול הזכויות החברתיות, הוא ציר החתירה תחת החירויות הדמוקרטיות והמתקפה הגזענית והפאשיסטית.</w:t>
      </w:r>
    </w:p>
    <w:p w14:paraId="2D3C949C" w14:textId="77777777" w:rsidR="00000000" w:rsidRDefault="008A7A77">
      <w:pPr>
        <w:pStyle w:val="a0"/>
        <w:rPr>
          <w:rFonts w:hint="cs"/>
          <w:rtl/>
        </w:rPr>
      </w:pPr>
    </w:p>
    <w:p w14:paraId="081E00B0" w14:textId="77777777" w:rsidR="00000000" w:rsidRDefault="008A7A77">
      <w:pPr>
        <w:pStyle w:val="a0"/>
        <w:rPr>
          <w:rFonts w:hint="cs"/>
          <w:rtl/>
        </w:rPr>
      </w:pPr>
      <w:r>
        <w:rPr>
          <w:rFonts w:hint="cs"/>
          <w:rtl/>
        </w:rPr>
        <w:t>ההתנתקות שמבטיחים לנו מוצאת ביטוי באותו צעד שננקט על-ידי הממשלה יום אחד אחרי העברת תוכנית ההתנתקות ב</w:t>
      </w:r>
      <w:r>
        <w:rPr>
          <w:rFonts w:hint="cs"/>
          <w:rtl/>
        </w:rPr>
        <w:t>ממשלה, והוא סגירת אזור התעשייה בארז וזריקת העובדים הפלסטינים, כמה אלפים, פעם נוספת אל העוני ואל האומללות ואל הרחוב, אפילו בלי פיצויים. אבל זו בדיוק המשמעות של ההתנתקות. זה לפטור את הכיבוש מהאחריות שמעוגנת באמנות הבין-לאומיות לעם הנמצא תחת הכיבוש, מבלי לפטו</w:t>
      </w:r>
      <w:r>
        <w:rPr>
          <w:rFonts w:hint="cs"/>
          <w:rtl/>
        </w:rPr>
        <w:t>ר את העם הפלסטיני מהכיבוש.</w:t>
      </w:r>
    </w:p>
    <w:p w14:paraId="020D1584" w14:textId="77777777" w:rsidR="00000000" w:rsidRDefault="008A7A77">
      <w:pPr>
        <w:pStyle w:val="a0"/>
        <w:rPr>
          <w:rFonts w:hint="cs"/>
          <w:rtl/>
        </w:rPr>
      </w:pPr>
    </w:p>
    <w:p w14:paraId="4AFF178F" w14:textId="77777777" w:rsidR="00000000" w:rsidRDefault="008A7A77">
      <w:pPr>
        <w:pStyle w:val="a0"/>
        <w:rPr>
          <w:rFonts w:hint="cs"/>
          <w:rtl/>
        </w:rPr>
      </w:pPr>
      <w:r>
        <w:rPr>
          <w:rFonts w:hint="cs"/>
          <w:rtl/>
        </w:rPr>
        <w:t>אני רוצה להגיד, אדוני היושב-ראש, שהפשעים שמבוצעים בשטחים הכבושים, עימות הדמים החריף בשלוש וחצי השנים האחרונות, נוצלו בידי ממשלת ההון בראשות שרון כמסך עשן שבחסותו מאיצים את ההפרטה של חברות ושירותים ממשלתיים, מחסלים זכויות שהעובדי</w:t>
      </w:r>
      <w:r>
        <w:rPr>
          <w:rFonts w:hint="cs"/>
          <w:rtl/>
        </w:rPr>
        <w:t>ם השיגו במשך עשרות שנים, מצמצמים בשיטתיות את מדינת הרווחה, ובתוך זה באה התוכנית - ההבטחה עכשיו לקצץ עוד 10 מיליארדי שקל, דבר שיפגע בעיקר בשירותי הבריאות והרווחה.</w:t>
      </w:r>
    </w:p>
    <w:p w14:paraId="3737A20B" w14:textId="77777777" w:rsidR="00000000" w:rsidRDefault="008A7A77">
      <w:pPr>
        <w:pStyle w:val="a0"/>
        <w:rPr>
          <w:rFonts w:hint="cs"/>
          <w:rtl/>
        </w:rPr>
      </w:pPr>
    </w:p>
    <w:p w14:paraId="6C504959" w14:textId="77777777" w:rsidR="00000000" w:rsidRDefault="008A7A77">
      <w:pPr>
        <w:pStyle w:val="a0"/>
        <w:rPr>
          <w:rFonts w:hint="cs"/>
          <w:rtl/>
        </w:rPr>
      </w:pPr>
      <w:r>
        <w:rPr>
          <w:rFonts w:hint="cs"/>
          <w:rtl/>
        </w:rPr>
        <w:t>יישום המדיניות הניאו-ליברלית דוחק שכבות נוספות אל השוליים של המיותרות החברתית. האבטלה הפכה תו</w:t>
      </w:r>
      <w:r>
        <w:rPr>
          <w:rFonts w:hint="cs"/>
          <w:rtl/>
        </w:rPr>
        <w:t>פעה מבנית מתמשכת. לפי הנתונים הרשמיים, שיעור המובטלים הוא 11% מכוח העבודה, אך במוקדי האבטלה, שרובם יישובים ערביים, מגיע שיעור האבטלה ל-20% ויותר מכוח העבודה. האבטלה בתורה מנוצלת כשוט לסחיטת הסכמת עובדים להורדת שכר ולקיצוצים בתנאים הסוציאליים.</w:t>
      </w:r>
    </w:p>
    <w:p w14:paraId="5F1AD4DD" w14:textId="77777777" w:rsidR="00000000" w:rsidRDefault="008A7A77">
      <w:pPr>
        <w:pStyle w:val="a0"/>
        <w:rPr>
          <w:rFonts w:hint="cs"/>
          <w:rtl/>
        </w:rPr>
      </w:pPr>
    </w:p>
    <w:p w14:paraId="2365141A" w14:textId="77777777" w:rsidR="00000000" w:rsidRDefault="008A7A77">
      <w:pPr>
        <w:pStyle w:val="a0"/>
        <w:rPr>
          <w:rFonts w:hint="cs"/>
          <w:rtl/>
        </w:rPr>
      </w:pPr>
      <w:r>
        <w:rPr>
          <w:rFonts w:hint="cs"/>
          <w:rtl/>
        </w:rPr>
        <w:t xml:space="preserve">ממשלת שרון, </w:t>
      </w:r>
      <w:r>
        <w:rPr>
          <w:rFonts w:hint="cs"/>
          <w:rtl/>
        </w:rPr>
        <w:t xml:space="preserve">אדוני היושב-ראש, מיישמת בקפדנות את הנחיות המדיניות הניאו-ליברלית, שגיבשו החברות הרב-לאומיות בחסות קרן המטבע הבין-לאומית וארגון הסחר העולמי, ואם תרצו </w:t>
      </w:r>
      <w:r>
        <w:rPr>
          <w:rtl/>
        </w:rPr>
        <w:br/>
      </w:r>
      <w:r>
        <w:rPr>
          <w:rFonts w:hint="cs"/>
          <w:rtl/>
        </w:rPr>
        <w:t>ה-</w:t>
      </w:r>
      <w:r>
        <w:rPr>
          <w:rFonts w:hint="cs"/>
        </w:rPr>
        <w:t>G</w:t>
      </w:r>
      <w:r>
        <w:t>-8</w:t>
      </w:r>
      <w:r>
        <w:rPr>
          <w:rFonts w:hint="cs"/>
          <w:rtl/>
        </w:rPr>
        <w:t>. לכן, היא מתמידה לשמור מדיניות של הטבות מס לבעלי ההון על חשבון קיצוצים בתקציבים המופנים לחינוך, לברי</w:t>
      </w:r>
      <w:r>
        <w:rPr>
          <w:rFonts w:hint="cs"/>
          <w:rtl/>
        </w:rPr>
        <w:t>אות, לרווחה ולרשויות המקומיות. פירות מדיניות זו הם הדיווחים על גידול ברווחים של הבנקים והחברות הגדולות ועל הרווחים שהושגו במסחר בבורסה, בעוד מספר החיים מתחת לקו העוני ובעיקר בקרב הילדים הולך וצומח ותופח.</w:t>
      </w:r>
    </w:p>
    <w:p w14:paraId="77C0FFE9" w14:textId="77777777" w:rsidR="00000000" w:rsidRDefault="008A7A77">
      <w:pPr>
        <w:pStyle w:val="a0"/>
        <w:rPr>
          <w:rFonts w:hint="cs"/>
          <w:rtl/>
        </w:rPr>
      </w:pPr>
    </w:p>
    <w:p w14:paraId="42267F03" w14:textId="77777777" w:rsidR="00000000" w:rsidRDefault="008A7A77">
      <w:pPr>
        <w:pStyle w:val="a0"/>
        <w:rPr>
          <w:rFonts w:hint="cs"/>
          <w:rtl/>
        </w:rPr>
      </w:pPr>
      <w:r>
        <w:rPr>
          <w:rFonts w:hint="cs"/>
          <w:rtl/>
        </w:rPr>
        <w:t>אפילו לפי הנתונים הרשמיים, בגלל המלחמה הנמשכת להנצח</w:t>
      </w:r>
      <w:r>
        <w:rPr>
          <w:rFonts w:hint="cs"/>
          <w:rtl/>
        </w:rPr>
        <w:t>ת הכיבוש, המשק הישראלי מפסיד מדי חודש 2 מיליארדי שקלים של אפשרויות צמיחה שאינן ממומשות. ההתפתחויות בשנים האחרונות מלמדות, כי מלוא כובד המחיר הכלכלי של הכיבוש הנמשך מוטל על העובדים, על מקבלי הקצבאות, על העניים, בעוד העשירים והחברות מקבלים פיצוי ומרוויחים עו</w:t>
      </w:r>
      <w:r>
        <w:rPr>
          <w:rFonts w:hint="cs"/>
          <w:rtl/>
        </w:rPr>
        <w:t>ד באמצעות הטבות מס הגדלות ואמצעי רווחיות מופרזת.</w:t>
      </w:r>
    </w:p>
    <w:p w14:paraId="59E3692F" w14:textId="77777777" w:rsidR="00000000" w:rsidRDefault="008A7A77">
      <w:pPr>
        <w:pStyle w:val="a0"/>
        <w:ind w:firstLine="0"/>
        <w:rPr>
          <w:rFonts w:hint="cs"/>
          <w:rtl/>
        </w:rPr>
      </w:pPr>
    </w:p>
    <w:p w14:paraId="04471AC7" w14:textId="77777777" w:rsidR="00000000" w:rsidRDefault="008A7A77">
      <w:pPr>
        <w:pStyle w:val="a0"/>
        <w:rPr>
          <w:rFonts w:hint="cs"/>
          <w:rtl/>
        </w:rPr>
      </w:pPr>
      <w:r>
        <w:rPr>
          <w:rFonts w:hint="cs"/>
          <w:rtl/>
        </w:rPr>
        <w:t>עוד לא דנו בתקציב 2005, וכבר מבשרים על תוכנית לקיצוץ 10 מיליארדי ש"ח. מישהו שאל לאן הציר הזה מוביל? מישהו שאל לאן אנחנו הולכים מכאן? מישהו בכלל העלה על הדעת לשנות כיוון?</w:t>
      </w:r>
    </w:p>
    <w:p w14:paraId="36DAEA95" w14:textId="77777777" w:rsidR="00000000" w:rsidRDefault="008A7A77">
      <w:pPr>
        <w:pStyle w:val="a0"/>
        <w:rPr>
          <w:rFonts w:hint="cs"/>
          <w:rtl/>
        </w:rPr>
      </w:pPr>
    </w:p>
    <w:p w14:paraId="07662901" w14:textId="77777777" w:rsidR="00000000" w:rsidRDefault="008A7A77">
      <w:pPr>
        <w:pStyle w:val="a0"/>
        <w:rPr>
          <w:rFonts w:hint="cs"/>
          <w:rtl/>
        </w:rPr>
      </w:pPr>
      <w:r>
        <w:rPr>
          <w:rFonts w:hint="cs"/>
          <w:rtl/>
        </w:rPr>
        <w:t>אתמול סיפרו לנו בטלוויזיה, מפיהם של</w:t>
      </w:r>
      <w:r>
        <w:rPr>
          <w:rFonts w:hint="cs"/>
          <w:rtl/>
        </w:rPr>
        <w:t xml:space="preserve"> קברניטי האוצר, שהפעם הולכים לקצץ בתקציב הביטחון. אנחנו שומעים את זה מדי פעם, אבל זה נראה מוזר, כי בד-בבד עם זה קראנו בשבוע שעבר שאותה ממשלה שמדברת על קיצוץ בתקציב הביטחון עומדת לרכוש נושאת מטוסים ושתי צוללות. נראה לי שזה לא בדיוק כדי לטפל בעזה, זה לא כדי </w:t>
      </w:r>
      <w:r>
        <w:rPr>
          <w:rFonts w:hint="cs"/>
          <w:rtl/>
        </w:rPr>
        <w:t>לשוט בכינרת, זה לא כדי לשוט בנהר הירדן. אילו חלומות אימה אלה?</w:t>
      </w:r>
    </w:p>
    <w:p w14:paraId="753FBACA" w14:textId="77777777" w:rsidR="00000000" w:rsidRDefault="008A7A77">
      <w:pPr>
        <w:pStyle w:val="a0"/>
        <w:rPr>
          <w:rFonts w:hint="cs"/>
          <w:rtl/>
        </w:rPr>
      </w:pPr>
    </w:p>
    <w:p w14:paraId="28EDD6C3" w14:textId="77777777" w:rsidR="00000000" w:rsidRDefault="008A7A77">
      <w:pPr>
        <w:pStyle w:val="af0"/>
        <w:rPr>
          <w:rtl/>
        </w:rPr>
      </w:pPr>
      <w:r>
        <w:rPr>
          <w:rFonts w:hint="eastAsia"/>
          <w:rtl/>
        </w:rPr>
        <w:t>משולם</w:t>
      </w:r>
      <w:r>
        <w:rPr>
          <w:rtl/>
        </w:rPr>
        <w:t xml:space="preserve"> נהרי (ש"ס):</w:t>
      </w:r>
    </w:p>
    <w:p w14:paraId="4754C896" w14:textId="77777777" w:rsidR="00000000" w:rsidRDefault="008A7A77">
      <w:pPr>
        <w:pStyle w:val="a0"/>
        <w:rPr>
          <w:rFonts w:hint="cs"/>
          <w:rtl/>
        </w:rPr>
      </w:pPr>
    </w:p>
    <w:p w14:paraId="1AA002DA" w14:textId="77777777" w:rsidR="00000000" w:rsidRDefault="008A7A77">
      <w:pPr>
        <w:pStyle w:val="a0"/>
        <w:rPr>
          <w:rFonts w:hint="cs"/>
          <w:rtl/>
        </w:rPr>
      </w:pPr>
      <w:r>
        <w:rPr>
          <w:rFonts w:hint="cs"/>
          <w:rtl/>
        </w:rPr>
        <w:t>כדי לתפוס את ספינות הנשק.</w:t>
      </w:r>
    </w:p>
    <w:p w14:paraId="079A2F4E" w14:textId="77777777" w:rsidR="00000000" w:rsidRDefault="008A7A77">
      <w:pPr>
        <w:pStyle w:val="a0"/>
        <w:rPr>
          <w:rFonts w:hint="cs"/>
          <w:rtl/>
        </w:rPr>
      </w:pPr>
    </w:p>
    <w:p w14:paraId="4115691A" w14:textId="77777777" w:rsidR="00000000" w:rsidRDefault="008A7A77">
      <w:pPr>
        <w:pStyle w:val="-"/>
        <w:rPr>
          <w:rtl/>
        </w:rPr>
      </w:pPr>
      <w:bookmarkStart w:id="32" w:name="FS000000542T14_06_2004_16_59_33C"/>
      <w:bookmarkEnd w:id="32"/>
      <w:r>
        <w:rPr>
          <w:rtl/>
        </w:rPr>
        <w:t>עסאם מח'ול (חד"ש-תע"ל):</w:t>
      </w:r>
    </w:p>
    <w:p w14:paraId="6D6DD2E6" w14:textId="77777777" w:rsidR="00000000" w:rsidRDefault="008A7A77">
      <w:pPr>
        <w:pStyle w:val="a0"/>
        <w:rPr>
          <w:rtl/>
        </w:rPr>
      </w:pPr>
    </w:p>
    <w:p w14:paraId="2940B432" w14:textId="77777777" w:rsidR="00000000" w:rsidRDefault="008A7A77">
      <w:pPr>
        <w:pStyle w:val="a0"/>
        <w:rPr>
          <w:rFonts w:hint="cs"/>
          <w:rtl/>
        </w:rPr>
      </w:pPr>
      <w:r>
        <w:rPr>
          <w:rFonts w:hint="cs"/>
          <w:rtl/>
        </w:rPr>
        <w:t xml:space="preserve">החשיבה הזאת בנויה על כך שממשלת ישראל גמרה אומר - - - </w:t>
      </w:r>
    </w:p>
    <w:p w14:paraId="324DB8B5" w14:textId="77777777" w:rsidR="00000000" w:rsidRDefault="008A7A77">
      <w:pPr>
        <w:pStyle w:val="a0"/>
        <w:rPr>
          <w:rFonts w:hint="cs"/>
          <w:rtl/>
        </w:rPr>
      </w:pPr>
    </w:p>
    <w:p w14:paraId="6AB3C9B9" w14:textId="77777777" w:rsidR="00000000" w:rsidRDefault="008A7A77">
      <w:pPr>
        <w:pStyle w:val="af1"/>
        <w:rPr>
          <w:rtl/>
        </w:rPr>
      </w:pPr>
      <w:r>
        <w:rPr>
          <w:rtl/>
        </w:rPr>
        <w:t>היו"ר ראובן ריבלין:</w:t>
      </w:r>
    </w:p>
    <w:p w14:paraId="0E4EB379" w14:textId="77777777" w:rsidR="00000000" w:rsidRDefault="008A7A77">
      <w:pPr>
        <w:pStyle w:val="a0"/>
        <w:rPr>
          <w:rtl/>
        </w:rPr>
      </w:pPr>
    </w:p>
    <w:p w14:paraId="7C47E6B2" w14:textId="77777777" w:rsidR="00000000" w:rsidRDefault="008A7A77">
      <w:pPr>
        <w:pStyle w:val="a0"/>
        <w:rPr>
          <w:rFonts w:hint="cs"/>
          <w:rtl/>
        </w:rPr>
      </w:pPr>
      <w:r>
        <w:rPr>
          <w:rFonts w:hint="cs"/>
          <w:rtl/>
        </w:rPr>
        <w:t>ממשלה שחושבת לצמצם את שטח הארץ חושבת גם על ייב</w:t>
      </w:r>
      <w:r>
        <w:rPr>
          <w:rFonts w:hint="cs"/>
          <w:rtl/>
        </w:rPr>
        <w:t>וש הים.</w:t>
      </w:r>
    </w:p>
    <w:p w14:paraId="6D6A2E47" w14:textId="77777777" w:rsidR="00000000" w:rsidRDefault="008A7A77">
      <w:pPr>
        <w:pStyle w:val="a0"/>
        <w:rPr>
          <w:rFonts w:hint="cs"/>
          <w:rtl/>
        </w:rPr>
      </w:pPr>
    </w:p>
    <w:p w14:paraId="1D7E3E20" w14:textId="77777777" w:rsidR="00000000" w:rsidRDefault="008A7A77">
      <w:pPr>
        <w:pStyle w:val="-"/>
        <w:rPr>
          <w:rtl/>
        </w:rPr>
      </w:pPr>
      <w:bookmarkStart w:id="33" w:name="FS000000542T14_06_2004_16_59_57C"/>
      <w:bookmarkEnd w:id="33"/>
      <w:r>
        <w:rPr>
          <w:rtl/>
        </w:rPr>
        <w:t>עסאם מח'ול (חד"ש-תע"ל):</w:t>
      </w:r>
    </w:p>
    <w:p w14:paraId="0F220D7F" w14:textId="77777777" w:rsidR="00000000" w:rsidRDefault="008A7A77">
      <w:pPr>
        <w:pStyle w:val="a0"/>
        <w:rPr>
          <w:rtl/>
        </w:rPr>
      </w:pPr>
    </w:p>
    <w:p w14:paraId="286C79A2" w14:textId="77777777" w:rsidR="00000000" w:rsidRDefault="008A7A77">
      <w:pPr>
        <w:pStyle w:val="a0"/>
        <w:rPr>
          <w:rFonts w:hint="cs"/>
          <w:rtl/>
        </w:rPr>
      </w:pPr>
      <w:r>
        <w:rPr>
          <w:rFonts w:hint="cs"/>
          <w:rtl/>
        </w:rPr>
        <w:t>אני מכיר את התיאוריה הזאת היטב. אני מכיר אותה כל כך טוב עד שהיא מבעיתה, כי האמת של המדיניות הזאת ושל הקו הזה היא, שממשלת ישראל גמרה אומר למלא תפקיד של שרת במסגרת התוכניות הגלובליות של ארצות-הברית באזור. ארצות-הברית הגיעה ל</w:t>
      </w:r>
      <w:r>
        <w:rPr>
          <w:rFonts w:hint="cs"/>
          <w:rtl/>
        </w:rPr>
        <w:t xml:space="preserve">מסקנה שהיא לא יכולה להמשיך לשחק את התפקיד שהיא משחקת היום </w:t>
      </w:r>
      <w:r>
        <w:rPr>
          <w:rFonts w:hint="eastAsia"/>
          <w:rtl/>
        </w:rPr>
        <w:t>–</w:t>
      </w:r>
      <w:r>
        <w:rPr>
          <w:rFonts w:hint="cs"/>
          <w:rtl/>
        </w:rPr>
        <w:t xml:space="preserve"> אחרי שהיא הסתבכה בעירק היא לא רוצה לעשות את העבודה המלוכלכת, את מלאכת הדמים הזאת, כי העם האמריקני לא ייתן. ואתם חושבים ובונים על כך שהעם בישראל ייתן לכם לשרת את ארצות-הברית ולבצע את התוכניות המלוכ</w:t>
      </w:r>
      <w:r>
        <w:rPr>
          <w:rFonts w:hint="cs"/>
          <w:rtl/>
        </w:rPr>
        <w:t>לכות נגד העם העירקי ונגד עמי האזור עם עוד נושאת מטוסים ועם עוד שתי צוללות נוסף על שלוש הצוללות שיש היום, עם ראשי חץ גרעיניים?</w:t>
      </w:r>
    </w:p>
    <w:p w14:paraId="6483140A" w14:textId="77777777" w:rsidR="00000000" w:rsidRDefault="008A7A77">
      <w:pPr>
        <w:pStyle w:val="a0"/>
        <w:rPr>
          <w:rFonts w:hint="cs"/>
          <w:rtl/>
        </w:rPr>
      </w:pPr>
    </w:p>
    <w:p w14:paraId="13A4BBD2" w14:textId="77777777" w:rsidR="00000000" w:rsidRDefault="008A7A77">
      <w:pPr>
        <w:pStyle w:val="a0"/>
        <w:rPr>
          <w:rFonts w:hint="cs"/>
          <w:rtl/>
        </w:rPr>
      </w:pPr>
      <w:r>
        <w:rPr>
          <w:rFonts w:hint="cs"/>
          <w:rtl/>
        </w:rPr>
        <w:t xml:space="preserve">אני חושב שהממשלה הזאת מובילה את הציבור ואת העם למחוזות מסוכנים ביותר, למחוזות של שואה </w:t>
      </w:r>
      <w:r>
        <w:rPr>
          <w:rFonts w:hint="eastAsia"/>
          <w:rtl/>
        </w:rPr>
        <w:t>–</w:t>
      </w:r>
      <w:r>
        <w:rPr>
          <w:rFonts w:hint="cs"/>
          <w:rtl/>
        </w:rPr>
        <w:t xml:space="preserve"> גם חברתית, גם מדינית וגם ביטחונית. הגיע ה</w:t>
      </w:r>
      <w:r>
        <w:rPr>
          <w:rFonts w:hint="cs"/>
          <w:rtl/>
        </w:rPr>
        <w:t xml:space="preserve">זמן להגיד את הדברים האלה. </w:t>
      </w:r>
    </w:p>
    <w:p w14:paraId="31C62841" w14:textId="77777777" w:rsidR="00000000" w:rsidRDefault="008A7A77">
      <w:pPr>
        <w:pStyle w:val="a0"/>
        <w:rPr>
          <w:rFonts w:hint="cs"/>
          <w:rtl/>
        </w:rPr>
      </w:pPr>
    </w:p>
    <w:p w14:paraId="1A030B99" w14:textId="77777777" w:rsidR="00000000" w:rsidRDefault="008A7A77">
      <w:pPr>
        <w:pStyle w:val="a0"/>
        <w:rPr>
          <w:rFonts w:hint="cs"/>
          <w:rtl/>
        </w:rPr>
      </w:pPr>
      <w:r>
        <w:rPr>
          <w:rFonts w:hint="cs"/>
          <w:rtl/>
        </w:rPr>
        <w:t xml:space="preserve">תוכנית קיצוץ של 10 מיליארדים </w:t>
      </w:r>
      <w:r>
        <w:rPr>
          <w:rtl/>
        </w:rPr>
        <w:t>–</w:t>
      </w:r>
      <w:r>
        <w:rPr>
          <w:rFonts w:hint="cs"/>
          <w:rtl/>
        </w:rPr>
        <w:t xml:space="preserve"> מי משלם את המחיר? כבר קיצצתם את הקצבאות, עברתם כל קו אדום בקיצוץ בקצבאות, אז זאת בשורה שאתם לא מקצצים עוד בקצבאות? ואני גם לא מאמין להבטחה הזאת </w:t>
      </w:r>
      <w:r>
        <w:rPr>
          <w:rFonts w:hint="eastAsia"/>
          <w:rtl/>
        </w:rPr>
        <w:t>–</w:t>
      </w:r>
      <w:r>
        <w:rPr>
          <w:rFonts w:hint="cs"/>
          <w:rtl/>
        </w:rPr>
        <w:t xml:space="preserve"> אתם תקצצו ועוד איך תקצצו בקצבאות, תקצצו ועוד איך תק</w:t>
      </w:r>
      <w:r>
        <w:rPr>
          <w:rFonts w:hint="cs"/>
          <w:rtl/>
        </w:rPr>
        <w:t xml:space="preserve">צצו בעלות העבודה, תמשיכו לפטר עובדים </w:t>
      </w:r>
      <w:r>
        <w:rPr>
          <w:rFonts w:hint="eastAsia"/>
          <w:rtl/>
        </w:rPr>
        <w:t>–</w:t>
      </w:r>
      <w:r>
        <w:rPr>
          <w:rFonts w:hint="cs"/>
          <w:rtl/>
        </w:rPr>
        <w:t xml:space="preserve"> יש 1,200 עובדים בעיריית ירושלים שמסרו להם שהם מיותרים. מישהו מאמין שהסיפור הזה של קיצוץ או הקטנת הוצאות משרדי הממשלה מכוון באמת לוותר על העבודה של אותם 1,200 עובדים בעיריית ירושלים? שטויות. הם רוצים להחליף את העובדים </w:t>
      </w:r>
      <w:r>
        <w:rPr>
          <w:rFonts w:hint="cs"/>
          <w:rtl/>
        </w:rPr>
        <w:t xml:space="preserve">המאורגנים האלה, שעדיין יש להם זכויות, בעובדי קבלן. הם רוצים להחליף אותם, להבטיח העשרה של כמה קבלנים שנמצאים במרכז מפלגה שולטת, זו או אחרת. על זה מדובר. מדובר על קיצוץ כדי לייעל? </w:t>
      </w:r>
    </w:p>
    <w:p w14:paraId="01E0B917" w14:textId="77777777" w:rsidR="00000000" w:rsidRDefault="008A7A77">
      <w:pPr>
        <w:pStyle w:val="a0"/>
        <w:rPr>
          <w:rFonts w:hint="cs"/>
          <w:rtl/>
        </w:rPr>
      </w:pPr>
    </w:p>
    <w:p w14:paraId="252945EE" w14:textId="77777777" w:rsidR="00000000" w:rsidRDefault="008A7A77">
      <w:pPr>
        <w:pStyle w:val="a0"/>
        <w:rPr>
          <w:rFonts w:hint="cs"/>
          <w:rtl/>
        </w:rPr>
      </w:pPr>
      <w:r>
        <w:rPr>
          <w:rFonts w:hint="cs"/>
          <w:rtl/>
        </w:rPr>
        <w:t>הממשלה הזאת חושבת שציבור העובדים מיותר, הממשלה הזאת חושבת שציבור העניים מיות</w:t>
      </w:r>
      <w:r>
        <w:rPr>
          <w:rFonts w:hint="cs"/>
          <w:rtl/>
        </w:rPr>
        <w:t xml:space="preserve">ר, שציבור המובטלים מיותר. זו ממשלה שבונה את המדיניות שלה ואת התפיסה שלה על אבטלה מבנית מתמשכת ללא הפסקה. זו ממשלה שחושבת שדווקא האבטלה המבנית המתמשכת היציבה היא השוט שבידה כדי לסחוט את העובדים פעם אחר פעם אחר פעם. זו המדיניות שאתם מובילים. </w:t>
      </w:r>
    </w:p>
    <w:p w14:paraId="3B6C7323" w14:textId="77777777" w:rsidR="00000000" w:rsidRDefault="008A7A77">
      <w:pPr>
        <w:pStyle w:val="a0"/>
        <w:rPr>
          <w:rFonts w:hint="cs"/>
          <w:rtl/>
        </w:rPr>
      </w:pPr>
    </w:p>
    <w:p w14:paraId="4A89CE9F" w14:textId="77777777" w:rsidR="00000000" w:rsidRDefault="008A7A77">
      <w:pPr>
        <w:pStyle w:val="a0"/>
        <w:rPr>
          <w:rFonts w:hint="cs"/>
          <w:rtl/>
        </w:rPr>
      </w:pPr>
      <w:r>
        <w:rPr>
          <w:rFonts w:hint="cs"/>
          <w:rtl/>
        </w:rPr>
        <w:t>אנחנו מדברים ע</w:t>
      </w:r>
      <w:r>
        <w:rPr>
          <w:rFonts w:hint="cs"/>
          <w:rtl/>
        </w:rPr>
        <w:t xml:space="preserve">ל אבטלה, אבל אנחנו מדברים גם על החרפת הבעיה הזאת </w:t>
      </w:r>
      <w:r>
        <w:rPr>
          <w:rFonts w:hint="eastAsia"/>
          <w:rtl/>
        </w:rPr>
        <w:t>–</w:t>
      </w:r>
      <w:r>
        <w:rPr>
          <w:rFonts w:hint="cs"/>
          <w:rtl/>
        </w:rPr>
        <w:t xml:space="preserve"> על מובטלים כרוניים. על-פי נתוני שירותי התעסוקה, אדוני היושב-ראש, בינואר 2003 היו רשומים בלשכות 20,000 מובטלים כרוניים </w:t>
      </w:r>
      <w:r>
        <w:rPr>
          <w:rFonts w:hint="eastAsia"/>
          <w:rtl/>
        </w:rPr>
        <w:t>–</w:t>
      </w:r>
      <w:r>
        <w:rPr>
          <w:rFonts w:hint="cs"/>
          <w:rtl/>
        </w:rPr>
        <w:t xml:space="preserve"> שמובטלים יותר משנה </w:t>
      </w:r>
      <w:r>
        <w:rPr>
          <w:rFonts w:hint="eastAsia"/>
          <w:rtl/>
        </w:rPr>
        <w:t>–</w:t>
      </w:r>
      <w:r>
        <w:rPr>
          <w:rFonts w:hint="cs"/>
          <w:rtl/>
        </w:rPr>
        <w:t xml:space="preserve"> שהיו כ-10% מכלל המובטלים. באפריל 2004, שנה וחצי לאחר מכן, היו רש</w:t>
      </w:r>
      <w:r>
        <w:rPr>
          <w:rFonts w:hint="cs"/>
          <w:rtl/>
        </w:rPr>
        <w:t xml:space="preserve">ומים כבר 57,000 מובטלים כרוניים, שהיו 27%, במקום 10%, מכלל המובטלים שנרשמו בלשכות התעסוקה. הגידול החד ביותר בהיקף האבטלה הכרונית היה בקרב נשים, אבל יש קבוצות שסובלות בצורה מיוחדת: מובטלים ערבים </w:t>
      </w:r>
      <w:r>
        <w:rPr>
          <w:rFonts w:hint="eastAsia"/>
          <w:rtl/>
        </w:rPr>
        <w:t>–</w:t>
      </w:r>
      <w:r>
        <w:rPr>
          <w:rFonts w:hint="cs"/>
          <w:rtl/>
        </w:rPr>
        <w:t xml:space="preserve"> שם שיעור האבטלה הכרונית מגיע לשליש מכלל המובטלים; קבוצת בני </w:t>
      </w:r>
      <w:r>
        <w:rPr>
          <w:rFonts w:hint="cs"/>
          <w:rtl/>
        </w:rPr>
        <w:t>45</w:t>
      </w:r>
      <w:r>
        <w:rPr>
          <w:rFonts w:hint="eastAsia"/>
          <w:rtl/>
        </w:rPr>
        <w:t>–</w:t>
      </w:r>
      <w:r>
        <w:rPr>
          <w:rFonts w:hint="cs"/>
          <w:rtl/>
        </w:rPr>
        <w:t>54, שבשוק העבודה הקיים מתקשים מאוד למצוא עבודה; בעלי השכלה נמוכה שלא סיימו תיכון וכו' וכו'.</w:t>
      </w:r>
    </w:p>
    <w:p w14:paraId="23C8797D" w14:textId="77777777" w:rsidR="00000000" w:rsidRDefault="008A7A77">
      <w:pPr>
        <w:pStyle w:val="a0"/>
        <w:rPr>
          <w:rFonts w:hint="cs"/>
          <w:rtl/>
        </w:rPr>
      </w:pPr>
    </w:p>
    <w:p w14:paraId="5CE96E13" w14:textId="77777777" w:rsidR="00000000" w:rsidRDefault="008A7A77">
      <w:pPr>
        <w:pStyle w:val="a0"/>
        <w:rPr>
          <w:rFonts w:hint="cs"/>
          <w:rtl/>
        </w:rPr>
      </w:pPr>
      <w:r>
        <w:rPr>
          <w:rFonts w:hint="cs"/>
          <w:rtl/>
        </w:rPr>
        <w:t>אדוני היושב-ראש, אנחנו מדברים על המציאות הזאת, על הקשר הזה של הליכה בשני צירים מסוכנים המאיימים על החברה הישראלית. אבל חשוב לזכור בהקשר זה את הוויכוח שפרץ החוצה</w:t>
      </w:r>
      <w:r>
        <w:rPr>
          <w:rFonts w:hint="cs"/>
          <w:rtl/>
        </w:rPr>
        <w:t xml:space="preserve"> בשבוע האחרון בין ראשי הממסד הביטחוני עמוס מלכא ועמוס גלעד. הוויכוח הזה חושף את האמת שאנחנו העלינו כאן פעם אחר פעם בשלוש השנים האחרונות, שאתם בניתם את המלחמה הזאת על השקר ועל התרמית ועל הולכת השולל של הציבור בישראל ובעולם. אתם בניתם את מדיניות שפיכות הדמים</w:t>
      </w:r>
      <w:r>
        <w:rPr>
          <w:rFonts w:hint="cs"/>
          <w:rtl/>
        </w:rPr>
        <w:t xml:space="preserve"> הזאת </w:t>
      </w:r>
      <w:r>
        <w:rPr>
          <w:rtl/>
        </w:rPr>
        <w:t>–</w:t>
      </w:r>
      <w:r>
        <w:rPr>
          <w:rFonts w:hint="cs"/>
          <w:rtl/>
        </w:rPr>
        <w:t xml:space="preserve"> יותר מ-600 הרוגים ישראלים, אלפי הרוגים פלסטינים </w:t>
      </w:r>
      <w:r>
        <w:rPr>
          <w:rtl/>
        </w:rPr>
        <w:t>–</w:t>
      </w:r>
      <w:r>
        <w:rPr>
          <w:rFonts w:hint="cs"/>
          <w:rtl/>
        </w:rPr>
        <w:t xml:space="preserve"> על בסיס השקר שאתם הצמחתם, שאתם רציתם בו. מופז רצה בו ולכן עמוס גלעד נתן אותו.</w:t>
      </w:r>
    </w:p>
    <w:p w14:paraId="0230BB8D" w14:textId="77777777" w:rsidR="00000000" w:rsidRDefault="008A7A77">
      <w:pPr>
        <w:pStyle w:val="a0"/>
        <w:rPr>
          <w:rFonts w:hint="cs"/>
          <w:rtl/>
        </w:rPr>
      </w:pPr>
    </w:p>
    <w:p w14:paraId="2297D23D" w14:textId="77777777" w:rsidR="00000000" w:rsidRDefault="008A7A77">
      <w:pPr>
        <w:pStyle w:val="af1"/>
        <w:rPr>
          <w:rtl/>
        </w:rPr>
      </w:pPr>
      <w:r>
        <w:rPr>
          <w:rtl/>
        </w:rPr>
        <w:t>היו"ר ראובן ריבלין:</w:t>
      </w:r>
    </w:p>
    <w:p w14:paraId="3569229D" w14:textId="77777777" w:rsidR="00000000" w:rsidRDefault="008A7A77">
      <w:pPr>
        <w:pStyle w:val="a0"/>
        <w:rPr>
          <w:rtl/>
        </w:rPr>
      </w:pPr>
    </w:p>
    <w:p w14:paraId="1D61B136" w14:textId="77777777" w:rsidR="00000000" w:rsidRDefault="008A7A77">
      <w:pPr>
        <w:pStyle w:val="a0"/>
        <w:rPr>
          <w:rFonts w:hint="cs"/>
          <w:rtl/>
        </w:rPr>
      </w:pPr>
      <w:r>
        <w:rPr>
          <w:rFonts w:hint="cs"/>
          <w:rtl/>
        </w:rPr>
        <w:t>אדוני הנכבד, אדוני ודאי בחר לדבר בנושא הזה כי הוא נושא חשוב. היה מתחיל בו.</w:t>
      </w:r>
    </w:p>
    <w:p w14:paraId="47D825BB" w14:textId="77777777" w:rsidR="00000000" w:rsidRDefault="008A7A77">
      <w:pPr>
        <w:pStyle w:val="a0"/>
        <w:rPr>
          <w:rFonts w:hint="cs"/>
          <w:rtl/>
        </w:rPr>
      </w:pPr>
    </w:p>
    <w:p w14:paraId="4A2C4ADA" w14:textId="77777777" w:rsidR="00000000" w:rsidRDefault="008A7A77">
      <w:pPr>
        <w:pStyle w:val="-"/>
        <w:rPr>
          <w:rtl/>
        </w:rPr>
      </w:pPr>
      <w:bookmarkStart w:id="34" w:name="FS000000542T14_06_2004_17_12_41C"/>
      <w:bookmarkEnd w:id="34"/>
      <w:r>
        <w:rPr>
          <w:rtl/>
        </w:rPr>
        <w:t>עסאם מח'ול (חד"ש-תע"ל)</w:t>
      </w:r>
      <w:r>
        <w:rPr>
          <w:rtl/>
        </w:rPr>
        <w:t>:</w:t>
      </w:r>
    </w:p>
    <w:p w14:paraId="204077D2" w14:textId="77777777" w:rsidR="00000000" w:rsidRDefault="008A7A77">
      <w:pPr>
        <w:pStyle w:val="a0"/>
        <w:rPr>
          <w:rtl/>
        </w:rPr>
      </w:pPr>
    </w:p>
    <w:p w14:paraId="644178F8" w14:textId="77777777" w:rsidR="00000000" w:rsidRDefault="008A7A77">
      <w:pPr>
        <w:pStyle w:val="a0"/>
        <w:rPr>
          <w:rFonts w:hint="cs"/>
          <w:rtl/>
        </w:rPr>
      </w:pPr>
      <w:r>
        <w:rPr>
          <w:rFonts w:hint="cs"/>
          <w:rtl/>
        </w:rPr>
        <w:t>אני מסיים בו.</w:t>
      </w:r>
    </w:p>
    <w:p w14:paraId="3ECABF73" w14:textId="77777777" w:rsidR="00000000" w:rsidRDefault="008A7A77">
      <w:pPr>
        <w:pStyle w:val="a0"/>
        <w:rPr>
          <w:rFonts w:hint="cs"/>
          <w:rtl/>
        </w:rPr>
      </w:pPr>
    </w:p>
    <w:p w14:paraId="031F7433" w14:textId="77777777" w:rsidR="00000000" w:rsidRDefault="008A7A77">
      <w:pPr>
        <w:pStyle w:val="af1"/>
        <w:rPr>
          <w:rtl/>
        </w:rPr>
      </w:pPr>
      <w:r>
        <w:rPr>
          <w:rtl/>
        </w:rPr>
        <w:t>היו"ר ראובן ריבלין:</w:t>
      </w:r>
    </w:p>
    <w:p w14:paraId="68B97EB3" w14:textId="77777777" w:rsidR="00000000" w:rsidRDefault="008A7A77">
      <w:pPr>
        <w:pStyle w:val="a0"/>
        <w:rPr>
          <w:rtl/>
        </w:rPr>
      </w:pPr>
    </w:p>
    <w:p w14:paraId="2F3E7F62" w14:textId="77777777" w:rsidR="00000000" w:rsidRDefault="008A7A77">
      <w:pPr>
        <w:pStyle w:val="a0"/>
        <w:rPr>
          <w:rFonts w:hint="cs"/>
          <w:rtl/>
        </w:rPr>
      </w:pPr>
      <w:r>
        <w:rPr>
          <w:rFonts w:hint="cs"/>
          <w:rtl/>
        </w:rPr>
        <w:t>אבל אדוני צריך לסיים. אישרתי לאדוני הצעה לסדר-היום בעניין הזה וחבל שאדוני יעשה לעניין פרומו.</w:t>
      </w:r>
    </w:p>
    <w:p w14:paraId="0BA9A1BB" w14:textId="77777777" w:rsidR="00000000" w:rsidRDefault="008A7A77">
      <w:pPr>
        <w:pStyle w:val="a0"/>
        <w:rPr>
          <w:rFonts w:hint="cs"/>
          <w:rtl/>
        </w:rPr>
      </w:pPr>
    </w:p>
    <w:p w14:paraId="05AE2F38" w14:textId="77777777" w:rsidR="00000000" w:rsidRDefault="008A7A77">
      <w:pPr>
        <w:pStyle w:val="-"/>
        <w:rPr>
          <w:rtl/>
        </w:rPr>
      </w:pPr>
      <w:bookmarkStart w:id="35" w:name="FS000000542T14_06_2004_17_13_11C"/>
      <w:bookmarkEnd w:id="35"/>
      <w:r>
        <w:rPr>
          <w:rtl/>
        </w:rPr>
        <w:t>עסאם מח'ול (חד"ש-תע"ל):</w:t>
      </w:r>
    </w:p>
    <w:p w14:paraId="0656383C" w14:textId="77777777" w:rsidR="00000000" w:rsidRDefault="008A7A77">
      <w:pPr>
        <w:pStyle w:val="a0"/>
        <w:rPr>
          <w:rtl/>
        </w:rPr>
      </w:pPr>
    </w:p>
    <w:p w14:paraId="34B814D0" w14:textId="77777777" w:rsidR="00000000" w:rsidRDefault="008A7A77">
      <w:pPr>
        <w:pStyle w:val="a0"/>
        <w:rPr>
          <w:rFonts w:hint="cs"/>
          <w:rtl/>
        </w:rPr>
      </w:pPr>
      <w:r>
        <w:rPr>
          <w:rFonts w:hint="cs"/>
          <w:rtl/>
        </w:rPr>
        <w:t>אני מודה לך.</w:t>
      </w:r>
    </w:p>
    <w:p w14:paraId="15034030" w14:textId="77777777" w:rsidR="00000000" w:rsidRDefault="008A7A77">
      <w:pPr>
        <w:pStyle w:val="a0"/>
        <w:rPr>
          <w:rFonts w:hint="cs"/>
          <w:rtl/>
        </w:rPr>
      </w:pPr>
    </w:p>
    <w:p w14:paraId="38C235FF" w14:textId="77777777" w:rsidR="00000000" w:rsidRDefault="008A7A77">
      <w:pPr>
        <w:pStyle w:val="af1"/>
        <w:rPr>
          <w:rtl/>
        </w:rPr>
      </w:pPr>
      <w:r>
        <w:rPr>
          <w:rtl/>
        </w:rPr>
        <w:t>היו"ר ראובן ריבלין:</w:t>
      </w:r>
    </w:p>
    <w:p w14:paraId="0D9E5932" w14:textId="77777777" w:rsidR="00000000" w:rsidRDefault="008A7A77">
      <w:pPr>
        <w:pStyle w:val="a0"/>
        <w:rPr>
          <w:rtl/>
        </w:rPr>
      </w:pPr>
    </w:p>
    <w:p w14:paraId="0ED099AD" w14:textId="77777777" w:rsidR="00000000" w:rsidRDefault="008A7A77">
      <w:pPr>
        <w:pStyle w:val="a0"/>
        <w:rPr>
          <w:rFonts w:hint="cs"/>
          <w:rtl/>
        </w:rPr>
      </w:pPr>
      <w:r>
        <w:rPr>
          <w:rFonts w:hint="cs"/>
          <w:rtl/>
        </w:rPr>
        <w:t xml:space="preserve">היה כתוב "חבר הכנסת ברכה", אבל נודע לי שזה אתה. אדוני נמצא כבר </w:t>
      </w:r>
      <w:r>
        <w:rPr>
          <w:rFonts w:hint="cs"/>
          <w:rtl/>
        </w:rPr>
        <w:t>14 דקות וחצי מעל הדוכן. אנא סיים.</w:t>
      </w:r>
    </w:p>
    <w:p w14:paraId="73A43266" w14:textId="77777777" w:rsidR="00000000" w:rsidRDefault="008A7A77">
      <w:pPr>
        <w:pStyle w:val="a0"/>
        <w:rPr>
          <w:rFonts w:hint="cs"/>
          <w:rtl/>
        </w:rPr>
      </w:pPr>
    </w:p>
    <w:p w14:paraId="7D2E67DD" w14:textId="77777777" w:rsidR="00000000" w:rsidRDefault="008A7A77">
      <w:pPr>
        <w:pStyle w:val="-"/>
        <w:rPr>
          <w:rtl/>
        </w:rPr>
      </w:pPr>
      <w:bookmarkStart w:id="36" w:name="FS000000542T14_06_2004_17_13_44C"/>
      <w:bookmarkEnd w:id="36"/>
      <w:r>
        <w:rPr>
          <w:rFonts w:hint="eastAsia"/>
          <w:rtl/>
        </w:rPr>
        <w:t>עסאם</w:t>
      </w:r>
      <w:r>
        <w:rPr>
          <w:rtl/>
        </w:rPr>
        <w:t xml:space="preserve"> מח'ול (חד"ש-תע"ל):</w:t>
      </w:r>
    </w:p>
    <w:p w14:paraId="78539061" w14:textId="77777777" w:rsidR="00000000" w:rsidRDefault="008A7A77">
      <w:pPr>
        <w:pStyle w:val="a0"/>
        <w:rPr>
          <w:rFonts w:hint="cs"/>
          <w:rtl/>
        </w:rPr>
      </w:pPr>
    </w:p>
    <w:p w14:paraId="38D6C642" w14:textId="77777777" w:rsidR="00000000" w:rsidRDefault="008A7A77">
      <w:pPr>
        <w:pStyle w:val="a0"/>
        <w:rPr>
          <w:rFonts w:hint="cs"/>
          <w:rtl/>
        </w:rPr>
      </w:pPr>
      <w:r>
        <w:rPr>
          <w:rFonts w:hint="cs"/>
          <w:rtl/>
        </w:rPr>
        <w:t>אני מסיים, אדוני. אני אומר שאנחנו צריכים גם לדעת מיהו עמוס גלעד. זה אותו קצין שוועדת חקירה בישראל, בראשות השופט כהן, קבעה שהוא האדם שעמד על הגג בספטמבר 1982 והשקיף ועקב צעד אחר צעד אחר הטבח שהיה ב</w:t>
      </w:r>
      <w:r>
        <w:rPr>
          <w:rFonts w:hint="cs"/>
          <w:rtl/>
        </w:rPr>
        <w:t>סברה ושתילה. אז הוא הפך להיות האחראי לקבוע את אופי המדיניות כלפי הפלסטינים ולספק את הנתונים?</w:t>
      </w:r>
    </w:p>
    <w:p w14:paraId="2280B6E8" w14:textId="77777777" w:rsidR="00000000" w:rsidRDefault="008A7A77">
      <w:pPr>
        <w:pStyle w:val="a0"/>
        <w:rPr>
          <w:rFonts w:hint="cs"/>
          <w:rtl/>
        </w:rPr>
      </w:pPr>
    </w:p>
    <w:p w14:paraId="3EF5AF75" w14:textId="77777777" w:rsidR="00000000" w:rsidRDefault="008A7A77">
      <w:pPr>
        <w:pStyle w:val="a0"/>
        <w:rPr>
          <w:rFonts w:hint="cs"/>
          <w:rtl/>
        </w:rPr>
      </w:pPr>
      <w:r>
        <w:rPr>
          <w:rFonts w:hint="cs"/>
          <w:rtl/>
        </w:rPr>
        <w:t>אני חושב שהחשיפה הזאת אומרת דורשני. העם רומה, הציבור רומה, העולם הוּלך שולל, ומישהו צריך לעמוד כאן ולבקש סליחה, ולהגיד שבראשו, בראשה של המדיניות הזאת, בראשו של הש</w:t>
      </w:r>
      <w:r>
        <w:rPr>
          <w:rFonts w:hint="cs"/>
          <w:rtl/>
        </w:rPr>
        <w:t>קר הזה, בראשם של מי שעומדים מאחוריו, דמם של כל ההרוגים, ישראלים כפלסטינים.</w:t>
      </w:r>
    </w:p>
    <w:p w14:paraId="7258F8C9" w14:textId="77777777" w:rsidR="00000000" w:rsidRDefault="008A7A77">
      <w:pPr>
        <w:pStyle w:val="a0"/>
        <w:rPr>
          <w:rFonts w:hint="cs"/>
          <w:rtl/>
        </w:rPr>
      </w:pPr>
    </w:p>
    <w:p w14:paraId="5A4D3CB1" w14:textId="77777777" w:rsidR="00000000" w:rsidRDefault="008A7A77">
      <w:pPr>
        <w:pStyle w:val="af1"/>
        <w:rPr>
          <w:rtl/>
        </w:rPr>
      </w:pPr>
      <w:r>
        <w:rPr>
          <w:rtl/>
        </w:rPr>
        <w:t>היו"ר ראובן ריבלין:</w:t>
      </w:r>
    </w:p>
    <w:p w14:paraId="601E2DF0" w14:textId="77777777" w:rsidR="00000000" w:rsidRDefault="008A7A77">
      <w:pPr>
        <w:pStyle w:val="a0"/>
        <w:rPr>
          <w:rtl/>
        </w:rPr>
      </w:pPr>
    </w:p>
    <w:p w14:paraId="00D52FA6" w14:textId="77777777" w:rsidR="00000000" w:rsidRDefault="008A7A77">
      <w:pPr>
        <w:pStyle w:val="a0"/>
        <w:rPr>
          <w:rFonts w:hint="cs"/>
          <w:rtl/>
        </w:rPr>
      </w:pPr>
      <w:r>
        <w:rPr>
          <w:rFonts w:hint="cs"/>
          <w:rtl/>
        </w:rPr>
        <w:t>חבר הכנסת מח'ול, קודם כול, אדוני אמר מין גילוי חדש שאיש לא ידע עליו. היה אומר את זה בהתחלה.</w:t>
      </w:r>
    </w:p>
    <w:p w14:paraId="0D91B685" w14:textId="77777777" w:rsidR="00000000" w:rsidRDefault="008A7A77">
      <w:pPr>
        <w:pStyle w:val="a0"/>
        <w:rPr>
          <w:rFonts w:hint="cs"/>
          <w:rtl/>
        </w:rPr>
      </w:pPr>
    </w:p>
    <w:p w14:paraId="2A13BD2C" w14:textId="77777777" w:rsidR="00000000" w:rsidRDefault="008A7A77">
      <w:pPr>
        <w:pStyle w:val="af0"/>
        <w:rPr>
          <w:rtl/>
        </w:rPr>
      </w:pPr>
      <w:r>
        <w:rPr>
          <w:rFonts w:hint="eastAsia"/>
          <w:rtl/>
        </w:rPr>
        <w:t>דני</w:t>
      </w:r>
      <w:r>
        <w:rPr>
          <w:rtl/>
        </w:rPr>
        <w:t xml:space="preserve"> יתום (העבודה-מימד):</w:t>
      </w:r>
    </w:p>
    <w:p w14:paraId="524D1072" w14:textId="77777777" w:rsidR="00000000" w:rsidRDefault="008A7A77">
      <w:pPr>
        <w:pStyle w:val="a0"/>
        <w:rPr>
          <w:rFonts w:hint="cs"/>
          <w:rtl/>
        </w:rPr>
      </w:pPr>
    </w:p>
    <w:p w14:paraId="717CC43C" w14:textId="77777777" w:rsidR="00000000" w:rsidRDefault="008A7A77">
      <w:pPr>
        <w:pStyle w:val="a0"/>
        <w:rPr>
          <w:rFonts w:hint="cs"/>
          <w:rtl/>
        </w:rPr>
      </w:pPr>
      <w:r>
        <w:rPr>
          <w:rFonts w:hint="cs"/>
          <w:rtl/>
        </w:rPr>
        <w:t>אלה אינן העובדות. לפי ועדת-כהן, עמוס גלעד</w:t>
      </w:r>
      <w:r>
        <w:rPr>
          <w:rFonts w:hint="cs"/>
          <w:rtl/>
        </w:rPr>
        <w:t xml:space="preserve"> היה היחיד שטען לפני כל האחרים שעתיד להיות טבח, והם לא שעו לאזהרותיו.</w:t>
      </w:r>
    </w:p>
    <w:p w14:paraId="5A8119A5" w14:textId="77777777" w:rsidR="00000000" w:rsidRDefault="008A7A77">
      <w:pPr>
        <w:pStyle w:val="a0"/>
        <w:rPr>
          <w:rFonts w:hint="cs"/>
          <w:rtl/>
        </w:rPr>
      </w:pPr>
    </w:p>
    <w:p w14:paraId="25C1C5DB" w14:textId="77777777" w:rsidR="00000000" w:rsidRDefault="008A7A77">
      <w:pPr>
        <w:pStyle w:val="af1"/>
        <w:rPr>
          <w:rtl/>
        </w:rPr>
      </w:pPr>
      <w:r>
        <w:rPr>
          <w:rtl/>
        </w:rPr>
        <w:t>היו"ר ראובן ריבלין:</w:t>
      </w:r>
    </w:p>
    <w:p w14:paraId="15D02027" w14:textId="77777777" w:rsidR="00000000" w:rsidRDefault="008A7A77">
      <w:pPr>
        <w:pStyle w:val="a0"/>
        <w:rPr>
          <w:rtl/>
        </w:rPr>
      </w:pPr>
    </w:p>
    <w:p w14:paraId="6C6E377B" w14:textId="77777777" w:rsidR="00000000" w:rsidRDefault="008A7A77">
      <w:pPr>
        <w:pStyle w:val="a0"/>
        <w:rPr>
          <w:rFonts w:hint="cs"/>
          <w:rtl/>
        </w:rPr>
      </w:pPr>
      <w:r>
        <w:rPr>
          <w:rFonts w:hint="cs"/>
          <w:rtl/>
        </w:rPr>
        <w:t>לכן כדאי לומר דברים כאלה בתחילת הנאום, כדי שאנשים יוכלו להתכונן ולהזים את הטענות. בכלל, לא טוב לדבר על אדם שאינו נמצא כאן וכשאין עובדות מוכחות. אבל כמובן, אנחנו נמצ</w:t>
      </w:r>
      <w:r>
        <w:rPr>
          <w:rFonts w:hint="cs"/>
          <w:rtl/>
        </w:rPr>
        <w:t xml:space="preserve">אים בכנסת ישראל, ובכנסת הזאת אתה יכול לומר כל מה שאתה רוצה, ובלבד שאתה אחראי לדברים שאתה אומר. </w:t>
      </w:r>
    </w:p>
    <w:p w14:paraId="5B53562E" w14:textId="77777777" w:rsidR="00000000" w:rsidRDefault="008A7A77">
      <w:pPr>
        <w:pStyle w:val="a0"/>
        <w:rPr>
          <w:rFonts w:hint="cs"/>
          <w:rtl/>
        </w:rPr>
      </w:pPr>
    </w:p>
    <w:p w14:paraId="271DFD27" w14:textId="77777777" w:rsidR="00000000" w:rsidRDefault="008A7A77">
      <w:pPr>
        <w:pStyle w:val="a0"/>
        <w:rPr>
          <w:rFonts w:hint="cs"/>
          <w:rtl/>
        </w:rPr>
      </w:pPr>
      <w:r>
        <w:rPr>
          <w:rFonts w:hint="cs"/>
          <w:rtl/>
        </w:rPr>
        <w:t>ישיב כבוד השר מאיר שטרית, אני לא בטוח אם לעניין הסוגיה האחרונה שחבר הכנסת מח'ול דיבר עליה.</w:t>
      </w:r>
    </w:p>
    <w:p w14:paraId="44857DDC" w14:textId="77777777" w:rsidR="00000000" w:rsidRDefault="008A7A77">
      <w:pPr>
        <w:pStyle w:val="a0"/>
        <w:rPr>
          <w:rFonts w:hint="cs"/>
          <w:rtl/>
        </w:rPr>
      </w:pPr>
    </w:p>
    <w:p w14:paraId="503A3FB5" w14:textId="77777777" w:rsidR="00000000" w:rsidRDefault="008A7A77">
      <w:pPr>
        <w:pStyle w:val="a"/>
        <w:rPr>
          <w:rtl/>
        </w:rPr>
      </w:pPr>
      <w:bookmarkStart w:id="37" w:name="FS000000478T14_06_2004_17_05_17"/>
      <w:bookmarkStart w:id="38" w:name="_Toc81186629"/>
      <w:bookmarkEnd w:id="37"/>
      <w:r>
        <w:rPr>
          <w:rtl/>
        </w:rPr>
        <w:t>השר מאיר שטרית:</w:t>
      </w:r>
      <w:bookmarkEnd w:id="38"/>
    </w:p>
    <w:p w14:paraId="65AAD3F9" w14:textId="77777777" w:rsidR="00000000" w:rsidRDefault="008A7A77">
      <w:pPr>
        <w:pStyle w:val="a0"/>
        <w:rPr>
          <w:rtl/>
        </w:rPr>
      </w:pPr>
    </w:p>
    <w:p w14:paraId="6592F3C3" w14:textId="77777777" w:rsidR="00000000" w:rsidRDefault="008A7A77">
      <w:pPr>
        <w:pStyle w:val="a0"/>
        <w:rPr>
          <w:rFonts w:hint="cs"/>
          <w:rtl/>
        </w:rPr>
      </w:pPr>
      <w:r>
        <w:rPr>
          <w:rFonts w:hint="cs"/>
          <w:rtl/>
        </w:rPr>
        <w:t>אדוני היושב-ראש, רבותי חברי הכנסת, אני מתכבד להשיב</w:t>
      </w:r>
      <w:r>
        <w:rPr>
          <w:rFonts w:hint="cs"/>
          <w:rtl/>
        </w:rPr>
        <w:t xml:space="preserve"> על הצעות האי-אמון, וראשית על ההצעה של סיעת ש"ס בנושאים החברתיים והחשש מפגיעה בגמלאים ובקצבותיהם. </w:t>
      </w:r>
    </w:p>
    <w:p w14:paraId="519E66CA" w14:textId="77777777" w:rsidR="00000000" w:rsidRDefault="008A7A77">
      <w:pPr>
        <w:pStyle w:val="a0"/>
        <w:rPr>
          <w:rFonts w:hint="cs"/>
          <w:rtl/>
        </w:rPr>
      </w:pPr>
    </w:p>
    <w:p w14:paraId="44DA4340" w14:textId="77777777" w:rsidR="00000000" w:rsidRDefault="008A7A77">
      <w:pPr>
        <w:pStyle w:val="a0"/>
        <w:rPr>
          <w:rFonts w:hint="cs"/>
          <w:rtl/>
        </w:rPr>
      </w:pPr>
      <w:r>
        <w:rPr>
          <w:rFonts w:hint="cs"/>
          <w:rtl/>
        </w:rPr>
        <w:t>אף אחד לא הסתיר ולא מסתיר את העובדה, שבגין הנסיבות שבהן היה נתון המשק בתחילת הקדנציה הזאת, היה צורך לבצע קיצוצים מאוד משמעותיים בכל תקציבי הממשלה והוצאותיה,</w:t>
      </w:r>
      <w:r>
        <w:rPr>
          <w:rFonts w:hint="cs"/>
          <w:rtl/>
        </w:rPr>
        <w:t xml:space="preserve"> כדי שאפשר יהיה להביא לצמיחה. אבל, בכל הקיצוצים האלה, לבד מקיצוץ בקצבת הילדים שהיה תוצאה של ההסכם הקואליציוני, התוכנית הממשלתית לא קיצצה שום שקל מקצבאות אחרות. </w:t>
      </w:r>
    </w:p>
    <w:p w14:paraId="0452CF5C" w14:textId="77777777" w:rsidR="00000000" w:rsidRDefault="008A7A77">
      <w:pPr>
        <w:pStyle w:val="a0"/>
        <w:rPr>
          <w:rFonts w:hint="cs"/>
          <w:rtl/>
        </w:rPr>
      </w:pPr>
    </w:p>
    <w:p w14:paraId="77E9BF7B" w14:textId="77777777" w:rsidR="00000000" w:rsidRDefault="008A7A77">
      <w:pPr>
        <w:pStyle w:val="a0"/>
        <w:rPr>
          <w:rFonts w:hint="cs"/>
          <w:rtl/>
        </w:rPr>
      </w:pPr>
      <w:r>
        <w:rPr>
          <w:rFonts w:hint="cs"/>
          <w:rtl/>
        </w:rPr>
        <w:t>אני רוצה להזכיר, שקצבאות הזיקנה וקצבאות הבטחת הכנסה קוצצו שנה קודם לכן, בתקציב 2002, כאשר גם ס</w:t>
      </w:r>
      <w:r>
        <w:rPr>
          <w:rFonts w:hint="cs"/>
          <w:rtl/>
        </w:rPr>
        <w:t>יעת ש"ס ישבה בממשלה והצביעה בעד הקיצוץ הזה, וגם בכנסת היא הצביעה בעד הקיצוץ הזה. לכן אי-אפשר להעלות הצעה לסדר-היום והצעת אי-אמון כשאתם עצמכם תמכתם בקיצוץ הזה בקצבאות הגמלאים. זה לא הולך ביחד.</w:t>
      </w:r>
    </w:p>
    <w:p w14:paraId="5D63C153" w14:textId="77777777" w:rsidR="00000000" w:rsidRDefault="008A7A77">
      <w:pPr>
        <w:pStyle w:val="a0"/>
        <w:rPr>
          <w:rFonts w:hint="cs"/>
          <w:rtl/>
        </w:rPr>
      </w:pPr>
    </w:p>
    <w:p w14:paraId="56FC7FDE" w14:textId="77777777" w:rsidR="00000000" w:rsidRDefault="008A7A77">
      <w:pPr>
        <w:pStyle w:val="a0"/>
        <w:rPr>
          <w:rFonts w:hint="cs"/>
          <w:rtl/>
        </w:rPr>
      </w:pPr>
      <w:r>
        <w:rPr>
          <w:rFonts w:hint="cs"/>
          <w:rtl/>
        </w:rPr>
        <w:t>בשבוע שעבר אמרנו, שאנחנו עושים את כל המאמצים להביא לכך שבשנת 20</w:t>
      </w:r>
      <w:r>
        <w:rPr>
          <w:rFonts w:hint="cs"/>
          <w:rtl/>
        </w:rPr>
        <w:t>05 יבוטל הקיצוץ לגמלאים, כך שגמלאים שחיים רק מהבטחת הכנסה יבוטל אצלם הקיצוץ, ואם נוכל נוסיף עוד. אני חושב באמת, שאם יש עוול בחלוקת הקצבאות של המדינה, הוא בעובדה שנותנים לכולם אותו דבר, גם לעניים וגם לעשירי, ולדעתי צריך להבדיל בין אלה לאלה. אדם שחי רק מקצבת</w:t>
      </w:r>
      <w:r>
        <w:rPr>
          <w:rFonts w:hint="cs"/>
          <w:rtl/>
        </w:rPr>
        <w:t xml:space="preserve"> זיקנה וזאת הכנסתו היחידה, לא רק שהוא עני, אלא הוא מתחת לסף העוני. הוא הרבה יותר עני מעני וקשה לו להתקיים. לעומת זאת, אדם שיש לו הכנסות אחרות מנכסים או מפנסיה, אין צורך לתת לו קצבת זיקנה באותו שיעור. נדמה לי שאם נעשה הבדלה וניתן באמת עזרה לנזקקים, נוכל לתת</w:t>
      </w:r>
      <w:r>
        <w:rPr>
          <w:rFonts w:hint="cs"/>
          <w:rtl/>
        </w:rPr>
        <w:t xml:space="preserve"> להם הרבה יותר, בלי צורך לחלק את הכסף שאין לנו לכל מי שלא זקוק לו. </w:t>
      </w:r>
    </w:p>
    <w:p w14:paraId="2FC24503" w14:textId="77777777" w:rsidR="00000000" w:rsidRDefault="008A7A77">
      <w:pPr>
        <w:pStyle w:val="a0"/>
        <w:rPr>
          <w:rFonts w:hint="cs"/>
          <w:rtl/>
        </w:rPr>
      </w:pPr>
    </w:p>
    <w:p w14:paraId="4ADE4401" w14:textId="77777777" w:rsidR="00000000" w:rsidRDefault="008A7A77">
      <w:pPr>
        <w:pStyle w:val="a0"/>
        <w:rPr>
          <w:rFonts w:hint="cs"/>
          <w:rtl/>
        </w:rPr>
      </w:pPr>
      <w:r>
        <w:rPr>
          <w:rFonts w:hint="cs"/>
          <w:rtl/>
        </w:rPr>
        <w:t>זאת בדיוק הבעיה הקשה מאוד בכל הקצבאות. אם היו נשארים במעגל הקצבאות רק אלה שזקוקים לסיוע, אפשר היה לתת להם הרבה יותר ובתקציב הרבה יותר קטן. כאשר המעגל הזה התרחב לממדים אדירים, שנמצאים בו 5</w:t>
      </w:r>
      <w:r>
        <w:rPr>
          <w:rFonts w:hint="cs"/>
          <w:rtl/>
        </w:rPr>
        <w:t>00,000-600,000 איש שמקבלים קצבאות מהמדינה, ברור שמי שמממן את הקצבאות האלה הם אנשים שעובדים, במסים שלהם. התוצאה היא שמספרם של אלה שמקבלים קצבאות הולך וגדל כל הזמן והעול שמוטל על אלה שמשלמים את הקצבאות הולך וגדל כל הזמן. אם התהליך הזה לא ייפסק, תהיה התפוצצות</w:t>
      </w:r>
      <w:r>
        <w:rPr>
          <w:rFonts w:hint="cs"/>
          <w:rtl/>
        </w:rPr>
        <w:t xml:space="preserve"> חברתית. </w:t>
      </w:r>
    </w:p>
    <w:p w14:paraId="4BE3B1E1" w14:textId="77777777" w:rsidR="00000000" w:rsidRDefault="008A7A77">
      <w:pPr>
        <w:pStyle w:val="a0"/>
        <w:rPr>
          <w:rFonts w:hint="cs"/>
          <w:rtl/>
        </w:rPr>
      </w:pPr>
    </w:p>
    <w:p w14:paraId="792BE492" w14:textId="77777777" w:rsidR="00000000" w:rsidRDefault="008A7A77">
      <w:pPr>
        <w:pStyle w:val="af0"/>
        <w:rPr>
          <w:rtl/>
        </w:rPr>
      </w:pPr>
      <w:r>
        <w:rPr>
          <w:rFonts w:hint="eastAsia"/>
          <w:rtl/>
        </w:rPr>
        <w:t>יעקב</w:t>
      </w:r>
      <w:r>
        <w:rPr>
          <w:rtl/>
        </w:rPr>
        <w:t xml:space="preserve"> מרגי (ש"ס):</w:t>
      </w:r>
    </w:p>
    <w:p w14:paraId="23EC9B18" w14:textId="77777777" w:rsidR="00000000" w:rsidRDefault="008A7A77">
      <w:pPr>
        <w:pStyle w:val="a0"/>
        <w:rPr>
          <w:rFonts w:hint="cs"/>
          <w:rtl/>
        </w:rPr>
      </w:pPr>
    </w:p>
    <w:p w14:paraId="4706AA7B" w14:textId="77777777" w:rsidR="00000000" w:rsidRDefault="008A7A77">
      <w:pPr>
        <w:pStyle w:val="a0"/>
        <w:rPr>
          <w:rFonts w:hint="cs"/>
          <w:rtl/>
        </w:rPr>
      </w:pPr>
      <w:r>
        <w:rPr>
          <w:rFonts w:hint="cs"/>
          <w:rtl/>
        </w:rPr>
        <w:t xml:space="preserve">תייצר מקומות עבודה. </w:t>
      </w:r>
    </w:p>
    <w:p w14:paraId="65C70474" w14:textId="77777777" w:rsidR="00000000" w:rsidRDefault="008A7A77">
      <w:pPr>
        <w:pStyle w:val="a0"/>
        <w:rPr>
          <w:rFonts w:hint="cs"/>
          <w:rtl/>
        </w:rPr>
      </w:pPr>
    </w:p>
    <w:p w14:paraId="1F02B2D4" w14:textId="77777777" w:rsidR="00000000" w:rsidRDefault="008A7A77">
      <w:pPr>
        <w:pStyle w:val="-"/>
        <w:rPr>
          <w:rtl/>
        </w:rPr>
      </w:pPr>
      <w:bookmarkStart w:id="39" w:name="FS000000478T14_06_2004_17_12_58C"/>
      <w:bookmarkEnd w:id="39"/>
      <w:r>
        <w:rPr>
          <w:rtl/>
        </w:rPr>
        <w:t>השר מאיר שטרית:</w:t>
      </w:r>
    </w:p>
    <w:p w14:paraId="45933CF1" w14:textId="77777777" w:rsidR="00000000" w:rsidRDefault="008A7A77">
      <w:pPr>
        <w:pStyle w:val="a0"/>
        <w:rPr>
          <w:rtl/>
        </w:rPr>
      </w:pPr>
    </w:p>
    <w:p w14:paraId="3C95BFCB" w14:textId="77777777" w:rsidR="00000000" w:rsidRDefault="008A7A77">
      <w:pPr>
        <w:pStyle w:val="a0"/>
        <w:rPr>
          <w:rFonts w:hint="cs"/>
          <w:rtl/>
        </w:rPr>
      </w:pPr>
      <w:r>
        <w:rPr>
          <w:rFonts w:hint="cs"/>
          <w:rtl/>
        </w:rPr>
        <w:t>בשנה הזאת לבד נוצרו עשרות אלפי מקומות עבודה. הממשלה לא יכולה לייצר מקומות עבודה בעצמה. היא תשלח אנשים לעבוד בטורייה בייעור? הדרך היחידה לייצר מקומות עבודה היא להביא לצמיחה כלכלית, וזה מה ש</w:t>
      </w:r>
      <w:r>
        <w:rPr>
          <w:rFonts w:hint="cs"/>
          <w:rtl/>
        </w:rPr>
        <w:t xml:space="preserve">אנחנו עושים, לשמחתי בהצלחה. אחרי שנה </w:t>
      </w:r>
      <w:r>
        <w:rPr>
          <w:rtl/>
        </w:rPr>
        <w:t>–</w:t>
      </w:r>
      <w:r>
        <w:rPr>
          <w:rFonts w:hint="cs"/>
          <w:rtl/>
        </w:rPr>
        <w:t xml:space="preserve"> התחלנו בפברואר, ובמאי הגשנו את התוכנית הכלכלית לכנסת </w:t>
      </w:r>
      <w:r>
        <w:rPr>
          <w:rtl/>
        </w:rPr>
        <w:t>–</w:t>
      </w:r>
      <w:r>
        <w:rPr>
          <w:rFonts w:hint="cs"/>
          <w:rtl/>
        </w:rPr>
        <w:t xml:space="preserve"> שנת 2003 נגמרה בצמיחה של 1.3%; השנה הצמיחה תעבור את ה-3%, וכל הפרמטרים הכלכליים במשק הם חיוביים. רואים את הגידול בצמיחה, ביצוא, בייצור, ברכישות, ויש תוצאות חיוביו</w:t>
      </w:r>
      <w:r>
        <w:rPr>
          <w:rFonts w:hint="cs"/>
          <w:rtl/>
        </w:rPr>
        <w:t xml:space="preserve">ת למהלך. </w:t>
      </w:r>
    </w:p>
    <w:p w14:paraId="57EBAB35" w14:textId="77777777" w:rsidR="00000000" w:rsidRDefault="008A7A77">
      <w:pPr>
        <w:pStyle w:val="a0"/>
        <w:rPr>
          <w:rFonts w:hint="cs"/>
          <w:rtl/>
        </w:rPr>
      </w:pPr>
    </w:p>
    <w:p w14:paraId="0713EFA4" w14:textId="77777777" w:rsidR="00000000" w:rsidRDefault="008A7A77">
      <w:pPr>
        <w:pStyle w:val="a0"/>
        <w:rPr>
          <w:rFonts w:hint="cs"/>
          <w:rtl/>
        </w:rPr>
      </w:pPr>
      <w:r>
        <w:rPr>
          <w:rFonts w:hint="cs"/>
          <w:rtl/>
        </w:rPr>
        <w:t xml:space="preserve">אגב, למהלכים הללו יש השפעה גם על האוכלוסיות החלשות, והזכרתי את זה בשבוע שעבר. אם לאדם יש אוברדרפט בבנק, ולא מדובר בעשירים, הוא משלם בבנק הרבה פחות ממה שהוא שילם רק לפני שנה. </w:t>
      </w:r>
    </w:p>
    <w:p w14:paraId="22DD22D3" w14:textId="77777777" w:rsidR="00000000" w:rsidRDefault="008A7A77">
      <w:pPr>
        <w:pStyle w:val="a0"/>
        <w:rPr>
          <w:rFonts w:hint="cs"/>
          <w:rtl/>
        </w:rPr>
      </w:pPr>
    </w:p>
    <w:p w14:paraId="188DADA1" w14:textId="77777777" w:rsidR="00000000" w:rsidRDefault="008A7A77">
      <w:pPr>
        <w:pStyle w:val="af0"/>
        <w:rPr>
          <w:rtl/>
        </w:rPr>
      </w:pPr>
      <w:r>
        <w:rPr>
          <w:rFonts w:hint="eastAsia"/>
          <w:rtl/>
        </w:rPr>
        <w:t>אילנה</w:t>
      </w:r>
      <w:r>
        <w:rPr>
          <w:rtl/>
        </w:rPr>
        <w:t xml:space="preserve"> כהן (עם אחד):</w:t>
      </w:r>
    </w:p>
    <w:p w14:paraId="0E4ABD14" w14:textId="77777777" w:rsidR="00000000" w:rsidRDefault="008A7A77">
      <w:pPr>
        <w:pStyle w:val="a0"/>
        <w:rPr>
          <w:rFonts w:hint="cs"/>
          <w:rtl/>
        </w:rPr>
      </w:pPr>
    </w:p>
    <w:p w14:paraId="64445598" w14:textId="77777777" w:rsidR="00000000" w:rsidRDefault="008A7A77">
      <w:pPr>
        <w:pStyle w:val="a0"/>
        <w:rPr>
          <w:rFonts w:hint="cs"/>
          <w:rtl/>
        </w:rPr>
      </w:pPr>
      <w:r>
        <w:rPr>
          <w:rFonts w:hint="cs"/>
          <w:rtl/>
        </w:rPr>
        <w:t>אל תיסחף. הם משלמים פחות לתרופות? פחות לאוכל? אל</w:t>
      </w:r>
      <w:r>
        <w:rPr>
          <w:rFonts w:hint="cs"/>
          <w:rtl/>
        </w:rPr>
        <w:t xml:space="preserve"> תיסחף. </w:t>
      </w:r>
    </w:p>
    <w:p w14:paraId="2C94A44D" w14:textId="77777777" w:rsidR="00000000" w:rsidRDefault="008A7A77">
      <w:pPr>
        <w:pStyle w:val="a0"/>
        <w:rPr>
          <w:rFonts w:hint="cs"/>
          <w:rtl/>
        </w:rPr>
      </w:pPr>
    </w:p>
    <w:p w14:paraId="5D6FF005" w14:textId="77777777" w:rsidR="00000000" w:rsidRDefault="008A7A77">
      <w:pPr>
        <w:pStyle w:val="-"/>
        <w:rPr>
          <w:rtl/>
        </w:rPr>
      </w:pPr>
      <w:bookmarkStart w:id="40" w:name="FS000000478T14_06_2004_17_16_04C"/>
      <w:bookmarkEnd w:id="40"/>
      <w:r>
        <w:rPr>
          <w:rtl/>
        </w:rPr>
        <w:t>השר מאיר שטרית:</w:t>
      </w:r>
    </w:p>
    <w:p w14:paraId="2A57C5B0" w14:textId="77777777" w:rsidR="00000000" w:rsidRDefault="008A7A77">
      <w:pPr>
        <w:pStyle w:val="a0"/>
        <w:rPr>
          <w:rtl/>
        </w:rPr>
      </w:pPr>
    </w:p>
    <w:p w14:paraId="0447AA90" w14:textId="77777777" w:rsidR="00000000" w:rsidRDefault="008A7A77">
      <w:pPr>
        <w:pStyle w:val="a0"/>
        <w:rPr>
          <w:rFonts w:hint="cs"/>
          <w:rtl/>
        </w:rPr>
      </w:pPr>
      <w:r>
        <w:rPr>
          <w:rFonts w:hint="cs"/>
          <w:rtl/>
        </w:rPr>
        <w:t xml:space="preserve">אם אדם משלם משכנתה, הוא משלם היום הרבה פחות ממה ששילם לפני שנה, כי הריבית ירדה. על הלוואות משלמים הרבה פחות, כיוון שהריבית ירדה בחצי. מס הכנסה ירד, וב-1 ביולי מס הכנסה ירד עוד מדרגה. </w:t>
      </w:r>
    </w:p>
    <w:p w14:paraId="4C66FD93" w14:textId="77777777" w:rsidR="00000000" w:rsidRDefault="008A7A77">
      <w:pPr>
        <w:pStyle w:val="a0"/>
        <w:rPr>
          <w:rFonts w:hint="cs"/>
          <w:rtl/>
        </w:rPr>
      </w:pPr>
    </w:p>
    <w:p w14:paraId="261AD123" w14:textId="77777777" w:rsidR="00000000" w:rsidRDefault="008A7A77">
      <w:pPr>
        <w:pStyle w:val="af0"/>
        <w:rPr>
          <w:rtl/>
        </w:rPr>
      </w:pPr>
      <w:r>
        <w:rPr>
          <w:rFonts w:hint="eastAsia"/>
          <w:rtl/>
        </w:rPr>
        <w:t>אילנה</w:t>
      </w:r>
      <w:r>
        <w:rPr>
          <w:rtl/>
        </w:rPr>
        <w:t xml:space="preserve"> כהן (עם אחד):</w:t>
      </w:r>
    </w:p>
    <w:p w14:paraId="6DD5F24B" w14:textId="77777777" w:rsidR="00000000" w:rsidRDefault="008A7A77">
      <w:pPr>
        <w:pStyle w:val="a0"/>
        <w:rPr>
          <w:rFonts w:hint="cs"/>
          <w:rtl/>
        </w:rPr>
      </w:pPr>
    </w:p>
    <w:p w14:paraId="43BD2B7F" w14:textId="77777777" w:rsidR="00000000" w:rsidRDefault="008A7A77">
      <w:pPr>
        <w:pStyle w:val="a0"/>
        <w:rPr>
          <w:rFonts w:hint="cs"/>
          <w:rtl/>
        </w:rPr>
      </w:pPr>
      <w:r>
        <w:rPr>
          <w:rFonts w:hint="cs"/>
          <w:rtl/>
        </w:rPr>
        <w:t>אין, הם לא משלמים הזקני</w:t>
      </w:r>
      <w:r>
        <w:rPr>
          <w:rFonts w:hint="cs"/>
          <w:rtl/>
        </w:rPr>
        <w:t xml:space="preserve">ם האלה. </w:t>
      </w:r>
    </w:p>
    <w:p w14:paraId="4B3A718A" w14:textId="77777777" w:rsidR="00000000" w:rsidRDefault="008A7A77">
      <w:pPr>
        <w:pStyle w:val="af1"/>
        <w:rPr>
          <w:rFonts w:hint="cs"/>
          <w:b w:val="0"/>
          <w:bCs w:val="0"/>
          <w:u w:val="none"/>
          <w:rtl/>
        </w:rPr>
      </w:pPr>
    </w:p>
    <w:p w14:paraId="1C22A323" w14:textId="77777777" w:rsidR="00000000" w:rsidRDefault="008A7A77">
      <w:pPr>
        <w:pStyle w:val="af1"/>
        <w:rPr>
          <w:rtl/>
        </w:rPr>
      </w:pPr>
      <w:r>
        <w:rPr>
          <w:rtl/>
        </w:rPr>
        <w:t>היו"ר ראובן ריבלין:</w:t>
      </w:r>
    </w:p>
    <w:p w14:paraId="77D92DAF" w14:textId="77777777" w:rsidR="00000000" w:rsidRDefault="008A7A77">
      <w:pPr>
        <w:pStyle w:val="a0"/>
        <w:rPr>
          <w:rtl/>
        </w:rPr>
      </w:pPr>
    </w:p>
    <w:p w14:paraId="61BA86B6" w14:textId="77777777" w:rsidR="00000000" w:rsidRDefault="008A7A77">
      <w:pPr>
        <w:pStyle w:val="a0"/>
        <w:rPr>
          <w:rFonts w:hint="cs"/>
          <w:rtl/>
        </w:rPr>
      </w:pPr>
      <w:r>
        <w:rPr>
          <w:rFonts w:hint="cs"/>
          <w:rtl/>
        </w:rPr>
        <w:t xml:space="preserve">חברת הכנסת אילנה כהן, מספיק. קריאת ביניים זה קריאת ביניים. </w:t>
      </w:r>
    </w:p>
    <w:p w14:paraId="4BCEE2F0" w14:textId="77777777" w:rsidR="00000000" w:rsidRDefault="008A7A77">
      <w:pPr>
        <w:pStyle w:val="a0"/>
        <w:rPr>
          <w:rFonts w:hint="cs"/>
          <w:rtl/>
        </w:rPr>
      </w:pPr>
    </w:p>
    <w:p w14:paraId="5AE4DD77" w14:textId="77777777" w:rsidR="00000000" w:rsidRDefault="008A7A77">
      <w:pPr>
        <w:pStyle w:val="-"/>
        <w:rPr>
          <w:rtl/>
        </w:rPr>
      </w:pPr>
      <w:bookmarkStart w:id="41" w:name="FS000000478T14_06_2004_17_17_36C"/>
      <w:bookmarkEnd w:id="41"/>
      <w:r>
        <w:rPr>
          <w:rtl/>
        </w:rPr>
        <w:t>השר מאיר שטרית:</w:t>
      </w:r>
    </w:p>
    <w:p w14:paraId="1910F4A0" w14:textId="77777777" w:rsidR="00000000" w:rsidRDefault="008A7A77">
      <w:pPr>
        <w:pStyle w:val="a0"/>
        <w:rPr>
          <w:rtl/>
        </w:rPr>
      </w:pPr>
    </w:p>
    <w:p w14:paraId="3A856229" w14:textId="77777777" w:rsidR="00000000" w:rsidRDefault="008A7A77">
      <w:pPr>
        <w:pStyle w:val="a0"/>
        <w:rPr>
          <w:rFonts w:hint="cs"/>
          <w:rtl/>
        </w:rPr>
      </w:pPr>
      <w:r>
        <w:rPr>
          <w:rFonts w:hint="cs"/>
          <w:rtl/>
        </w:rPr>
        <w:t>ב-1 ביולי מס הכנסה ירד עוד מדרגה לשכבות הביניים, אלה שמרוויחים בין 4,000 ל-10,000 שקל, מעבר לרפורמה שהרצנו. בסוף השנה הבאה אף אדם שעובד לא ישלם ממש</w:t>
      </w:r>
      <w:r>
        <w:rPr>
          <w:rFonts w:hint="cs"/>
          <w:rtl/>
        </w:rPr>
        <w:t>כורתו יותר מ-49% על כל המסים ביחד ברמה הגבוהה ביותר של המסים, ואנשים ברמת ביניים ישלמו הרבה פחות. התוצאה תהיה עידוד אנשים לצאת לעבוד, ולא משנה כמה האיש יעבוד וכמה משרות. הוא תמיד ירוויח נטו בכיסו יותר. תמיד רוב שכרו יישאר בידו. אלה ערכים שיכולים לחזק את הת</w:t>
      </w:r>
      <w:r>
        <w:rPr>
          <w:rFonts w:hint="cs"/>
          <w:rtl/>
        </w:rPr>
        <w:t xml:space="preserve">נועה מהכיוון של חיים בתנאי עוני מקצבאות לכך שכדאי כן לעבוד. </w:t>
      </w:r>
    </w:p>
    <w:p w14:paraId="2A13960A" w14:textId="77777777" w:rsidR="00000000" w:rsidRDefault="008A7A77">
      <w:pPr>
        <w:pStyle w:val="a0"/>
        <w:rPr>
          <w:rFonts w:hint="cs"/>
          <w:rtl/>
        </w:rPr>
      </w:pPr>
    </w:p>
    <w:p w14:paraId="4C6FBAA0" w14:textId="77777777" w:rsidR="00000000" w:rsidRDefault="008A7A77">
      <w:pPr>
        <w:pStyle w:val="a0"/>
        <w:rPr>
          <w:rFonts w:hint="cs"/>
          <w:rtl/>
        </w:rPr>
      </w:pPr>
      <w:r>
        <w:rPr>
          <w:rFonts w:hint="cs"/>
          <w:rtl/>
        </w:rPr>
        <w:t>תוכנית ויסקונסין תיכנס לפעולה, אני מקווה, ותשלב אנשים מובטלים בעבודה, אנשים מקבלי הבטחת הכנסה. זאת יוזמה של השר בניזרי בממשלה הקודמת. אני זוכר שהוא נסע לשם, למד את העניין, הביא את זה לממשלה; התק</w:t>
      </w:r>
      <w:r>
        <w:rPr>
          <w:rFonts w:hint="cs"/>
          <w:rtl/>
        </w:rPr>
        <w:t xml:space="preserve">בלה החלטה עקרונית, ואני מקווה שהיא תצליח. </w:t>
      </w:r>
    </w:p>
    <w:p w14:paraId="7557606B" w14:textId="77777777" w:rsidR="00000000" w:rsidRDefault="008A7A77">
      <w:pPr>
        <w:pStyle w:val="a0"/>
        <w:rPr>
          <w:rFonts w:hint="cs"/>
          <w:rtl/>
        </w:rPr>
      </w:pPr>
    </w:p>
    <w:p w14:paraId="341ACFF9" w14:textId="77777777" w:rsidR="00000000" w:rsidRDefault="008A7A77">
      <w:pPr>
        <w:pStyle w:val="a0"/>
        <w:rPr>
          <w:rFonts w:hint="cs"/>
          <w:rtl/>
        </w:rPr>
      </w:pPr>
      <w:r>
        <w:rPr>
          <w:rFonts w:hint="cs"/>
          <w:rtl/>
        </w:rPr>
        <w:t>בוויסקונסין התוכנית הצליחה. סיפר לי מנהל התוכנית בארצות-הברית, בוויסקונסין, שבתוך שנה הורידו את מספר מקבלי מענקי האבטלה מ-100,000 לאפס. כולם שובצו בעבודה בסוף הדרך, כי ברגע שאנשים היו צריכים לבוא למרכז תעסוקה ולב</w:t>
      </w:r>
      <w:r>
        <w:rPr>
          <w:rFonts w:hint="cs"/>
          <w:rtl/>
        </w:rPr>
        <w:t>לות שם שש-שמונה שעות - כמה זמן יש לי?</w:t>
      </w:r>
    </w:p>
    <w:p w14:paraId="03A95AE7" w14:textId="77777777" w:rsidR="00000000" w:rsidRDefault="008A7A77">
      <w:pPr>
        <w:pStyle w:val="a0"/>
        <w:rPr>
          <w:rFonts w:hint="cs"/>
          <w:rtl/>
        </w:rPr>
      </w:pPr>
    </w:p>
    <w:p w14:paraId="1311026C" w14:textId="77777777" w:rsidR="00000000" w:rsidRDefault="008A7A77">
      <w:pPr>
        <w:pStyle w:val="af1"/>
        <w:rPr>
          <w:rtl/>
        </w:rPr>
      </w:pPr>
      <w:r>
        <w:rPr>
          <w:rtl/>
        </w:rPr>
        <w:t>היו"ר ראובן ריבלין:</w:t>
      </w:r>
    </w:p>
    <w:p w14:paraId="0E96AD0C" w14:textId="77777777" w:rsidR="00000000" w:rsidRDefault="008A7A77">
      <w:pPr>
        <w:pStyle w:val="a0"/>
        <w:rPr>
          <w:rtl/>
        </w:rPr>
      </w:pPr>
    </w:p>
    <w:p w14:paraId="45796799" w14:textId="77777777" w:rsidR="00000000" w:rsidRDefault="008A7A77">
      <w:pPr>
        <w:pStyle w:val="a0"/>
        <w:rPr>
          <w:rFonts w:hint="cs"/>
          <w:rtl/>
        </w:rPr>
      </w:pPr>
      <w:r>
        <w:rPr>
          <w:rFonts w:hint="cs"/>
          <w:rtl/>
        </w:rPr>
        <w:t xml:space="preserve">כמה שאתה רוצה, אבל תזכור שאנחנו צריכים לדון בעוד הצעת אי-אמון. </w:t>
      </w:r>
    </w:p>
    <w:p w14:paraId="5D8821EF" w14:textId="77777777" w:rsidR="00000000" w:rsidRDefault="008A7A77">
      <w:pPr>
        <w:pStyle w:val="a0"/>
        <w:rPr>
          <w:rFonts w:hint="cs"/>
          <w:rtl/>
        </w:rPr>
      </w:pPr>
    </w:p>
    <w:p w14:paraId="4A8AC75C" w14:textId="77777777" w:rsidR="00000000" w:rsidRDefault="008A7A77">
      <w:pPr>
        <w:pStyle w:val="-"/>
        <w:rPr>
          <w:rtl/>
        </w:rPr>
      </w:pPr>
      <w:bookmarkStart w:id="42" w:name="FS000000478T14_06_2004_17_21_30C"/>
      <w:bookmarkEnd w:id="42"/>
      <w:r>
        <w:rPr>
          <w:rtl/>
        </w:rPr>
        <w:t>השר מאיר שטרית:</w:t>
      </w:r>
    </w:p>
    <w:p w14:paraId="490EDFB9" w14:textId="77777777" w:rsidR="00000000" w:rsidRDefault="008A7A77">
      <w:pPr>
        <w:pStyle w:val="a0"/>
        <w:rPr>
          <w:rtl/>
        </w:rPr>
      </w:pPr>
    </w:p>
    <w:p w14:paraId="5AA9AB19" w14:textId="77777777" w:rsidR="00000000" w:rsidRDefault="008A7A77">
      <w:pPr>
        <w:pStyle w:val="a0"/>
        <w:rPr>
          <w:rFonts w:hint="cs"/>
          <w:rtl/>
        </w:rPr>
      </w:pPr>
      <w:r>
        <w:rPr>
          <w:rFonts w:hint="cs"/>
          <w:rtl/>
        </w:rPr>
        <w:t xml:space="preserve">ברגע שהציבו בפני אנשים את הברירה לבוא למרכז השמה ולחכות שם שש-שמונה שעות כל יום והציעו להם מקומות עבודה, כי אם הם </w:t>
      </w:r>
      <w:r>
        <w:rPr>
          <w:rFonts w:hint="cs"/>
          <w:rtl/>
        </w:rPr>
        <w:t xml:space="preserve">לא היו מקבלים את מקומות העבודה היו מבטלים את מענק האבטלה, רובם, לפי דבריו, הלכו בעצמם לעבוד במקומות שבהם הם עבדו ממילא. אחרים שלא הצליחו, שיבצו אותם בעבודה והבעיה נפתרה. </w:t>
      </w:r>
    </w:p>
    <w:p w14:paraId="3A15D7B1" w14:textId="77777777" w:rsidR="00000000" w:rsidRDefault="008A7A77">
      <w:pPr>
        <w:pStyle w:val="a0"/>
        <w:rPr>
          <w:rFonts w:hint="cs"/>
          <w:rtl/>
        </w:rPr>
      </w:pPr>
    </w:p>
    <w:p w14:paraId="73007392" w14:textId="77777777" w:rsidR="00000000" w:rsidRDefault="008A7A77">
      <w:pPr>
        <w:pStyle w:val="a0"/>
        <w:rPr>
          <w:rFonts w:hint="cs"/>
          <w:rtl/>
        </w:rPr>
      </w:pPr>
      <w:r>
        <w:rPr>
          <w:rFonts w:hint="cs"/>
          <w:rtl/>
        </w:rPr>
        <w:t>רבותי, כל מי שיושב פה, חברי הכנסת חיים בתוך עמם ואני מציע להם לדבר עם קבלני בניין וע</w:t>
      </w:r>
      <w:r>
        <w:rPr>
          <w:rFonts w:hint="cs"/>
          <w:rtl/>
        </w:rPr>
        <w:t>ם קבלני שיפוצים. הם באים ובוכים כל יום על כך שהם לא מצליחים להשיג עובד אחד לבניין. הם רוצים רק עובדים זרים, כי הם לא מצליחים להשיג עובד ישראלי אחד. קבלנים אמרו לי שהם מוכנים לשלם 5,000-6,000 שקל נטו לחודש לעבודות בניין לא מקצועיות, לעובדי בניין פשוטים, אבל</w:t>
      </w:r>
      <w:r>
        <w:rPr>
          <w:rFonts w:hint="cs"/>
          <w:rtl/>
        </w:rPr>
        <w:t xml:space="preserve"> אנשים רבים לא מוכנים לעבוד בבניין. זה קשה, נכון. אנחנו הולכים לשנות את הטרנד. </w:t>
      </w:r>
    </w:p>
    <w:p w14:paraId="735E92CF" w14:textId="77777777" w:rsidR="00000000" w:rsidRDefault="008A7A77">
      <w:pPr>
        <w:pStyle w:val="a0"/>
        <w:rPr>
          <w:rFonts w:hint="cs"/>
          <w:rtl/>
        </w:rPr>
      </w:pPr>
    </w:p>
    <w:p w14:paraId="0E330943" w14:textId="77777777" w:rsidR="00000000" w:rsidRDefault="008A7A77">
      <w:pPr>
        <w:pStyle w:val="a0"/>
        <w:rPr>
          <w:rFonts w:hint="cs"/>
          <w:rtl/>
        </w:rPr>
      </w:pPr>
      <w:r>
        <w:rPr>
          <w:rFonts w:hint="cs"/>
          <w:rtl/>
        </w:rPr>
        <w:t>חברי הכנסת, אין פה תענוג, חלילה, לפגוע באף אחת מהאוכלוסיות החלשות. להיפך, דווקא השיפור במצב הכלכלי יביא בסוף הדרך לשיפור מצבן של האוכלוסיות החלשות ולהוצאתן, אני מקווה, ממעגל ה</w:t>
      </w:r>
      <w:r>
        <w:rPr>
          <w:rFonts w:hint="cs"/>
          <w:rtl/>
        </w:rPr>
        <w:t xml:space="preserve">מצוקה. </w:t>
      </w:r>
    </w:p>
    <w:p w14:paraId="56F6FEC5" w14:textId="77777777" w:rsidR="00000000" w:rsidRDefault="008A7A77">
      <w:pPr>
        <w:pStyle w:val="a0"/>
        <w:rPr>
          <w:rFonts w:hint="cs"/>
          <w:rtl/>
        </w:rPr>
      </w:pPr>
    </w:p>
    <w:p w14:paraId="5C98A494" w14:textId="77777777" w:rsidR="00000000" w:rsidRDefault="008A7A77">
      <w:pPr>
        <w:pStyle w:val="a0"/>
        <w:rPr>
          <w:rFonts w:hint="cs"/>
          <w:rtl/>
        </w:rPr>
      </w:pPr>
      <w:r>
        <w:rPr>
          <w:rFonts w:hint="cs"/>
          <w:rtl/>
        </w:rPr>
        <w:t>לגבי ההצעה השנייה, אדוני היושב-ראש - על התוכנית לקצץ 10 מיליארדי שקל - של סיעות חד"ש--בל"ד--רע"ם וכו'. איך אומרים? מאז שחרב בית-המקדש אלוהים נתן נבואה רק לחירש, לשוטה ולקטן. הנה, אני שר במשרד האוצר, ואני אומר לכם שאין לי מושג ירוק מהיכן אתם לוקחים</w:t>
      </w:r>
      <w:r>
        <w:rPr>
          <w:rFonts w:hint="cs"/>
          <w:rtl/>
        </w:rPr>
        <w:t xml:space="preserve"> את המספרים הללו. עוד לא גמרנו אפילו לעשות את המצרפים, לא את עבודת הטייס האוטומטי, עוד לא נקבעו שום עקרונות ושום סכומים, ולכן אין אחיזה במציאות ואין ידיים ורגליים למספר הזה בשלב הזה. יכול להיות שהמספר הזה יהיה נכון, יכול להיות שהוא יהיה יותר גדול או יותר ק</w:t>
      </w:r>
      <w:r>
        <w:rPr>
          <w:rFonts w:hint="cs"/>
          <w:rtl/>
        </w:rPr>
        <w:t xml:space="preserve">טן, אבל נכון להיום המספר הזה הוא שקרי. אין לו אחיזה במציאות. </w:t>
      </w:r>
    </w:p>
    <w:p w14:paraId="66EEB9E0" w14:textId="77777777" w:rsidR="00000000" w:rsidRDefault="008A7A77">
      <w:pPr>
        <w:pStyle w:val="a0"/>
        <w:rPr>
          <w:rFonts w:hint="cs"/>
          <w:rtl/>
        </w:rPr>
      </w:pPr>
    </w:p>
    <w:p w14:paraId="6F5DA6BB" w14:textId="77777777" w:rsidR="00000000" w:rsidRDefault="008A7A77">
      <w:pPr>
        <w:pStyle w:val="a0"/>
        <w:rPr>
          <w:rFonts w:hint="cs"/>
          <w:rtl/>
        </w:rPr>
      </w:pPr>
      <w:r>
        <w:rPr>
          <w:rFonts w:hint="cs"/>
          <w:rtl/>
        </w:rPr>
        <w:t xml:space="preserve">אני רוצה לומר בהגינות </w:t>
      </w:r>
      <w:r>
        <w:rPr>
          <w:rtl/>
        </w:rPr>
        <w:t>–</w:t>
      </w:r>
      <w:r>
        <w:rPr>
          <w:rFonts w:hint="cs"/>
          <w:rtl/>
        </w:rPr>
        <w:t xml:space="preserve"> ידוע לכם מה הפרמטרים המקרו-כלכליים שאנחנו עובדים לפיהם. התחייבנו שההוצאה הממשלתית בשנה הבאה, לפי החלטת ממשלה, לא תעלה ביותר מ-1% בהשוואה לשנה זו. התחייבנו לאמריקנים שבשנ</w:t>
      </w:r>
      <w:r>
        <w:rPr>
          <w:rFonts w:hint="cs"/>
          <w:rtl/>
        </w:rPr>
        <w:t>ה הבאה הגירעון בתקציב לא יעלה על 3%.</w:t>
      </w:r>
    </w:p>
    <w:p w14:paraId="76D24466" w14:textId="77777777" w:rsidR="00000000" w:rsidRDefault="008A7A77">
      <w:pPr>
        <w:pStyle w:val="af1"/>
        <w:rPr>
          <w:rtl/>
        </w:rPr>
      </w:pPr>
    </w:p>
    <w:p w14:paraId="7B96EF9E" w14:textId="77777777" w:rsidR="00000000" w:rsidRDefault="008A7A77">
      <w:pPr>
        <w:pStyle w:val="af1"/>
        <w:rPr>
          <w:rtl/>
        </w:rPr>
      </w:pPr>
      <w:r>
        <w:rPr>
          <w:rtl/>
        </w:rPr>
        <w:t>היו"ר ראובן ריבלין:</w:t>
      </w:r>
    </w:p>
    <w:p w14:paraId="68737642" w14:textId="77777777" w:rsidR="00000000" w:rsidRDefault="008A7A77">
      <w:pPr>
        <w:pStyle w:val="a0"/>
        <w:rPr>
          <w:rtl/>
        </w:rPr>
      </w:pPr>
    </w:p>
    <w:p w14:paraId="308CB78A" w14:textId="77777777" w:rsidR="00000000" w:rsidRDefault="008A7A77">
      <w:pPr>
        <w:pStyle w:val="a0"/>
        <w:rPr>
          <w:rFonts w:hint="cs"/>
          <w:rtl/>
        </w:rPr>
      </w:pPr>
      <w:r>
        <w:rPr>
          <w:rFonts w:hint="cs"/>
          <w:rtl/>
        </w:rPr>
        <w:t xml:space="preserve">אחוז נומינלי אדוני אמר. </w:t>
      </w:r>
    </w:p>
    <w:p w14:paraId="216A02C0" w14:textId="77777777" w:rsidR="00000000" w:rsidRDefault="008A7A77">
      <w:pPr>
        <w:pStyle w:val="a0"/>
        <w:rPr>
          <w:rFonts w:hint="cs"/>
          <w:rtl/>
        </w:rPr>
      </w:pPr>
    </w:p>
    <w:p w14:paraId="7AF83C83" w14:textId="77777777" w:rsidR="00000000" w:rsidRDefault="008A7A77">
      <w:pPr>
        <w:pStyle w:val="-"/>
        <w:rPr>
          <w:rtl/>
        </w:rPr>
      </w:pPr>
      <w:bookmarkStart w:id="43" w:name="FS000000478T14_06_2004_17_28_56C"/>
      <w:bookmarkEnd w:id="43"/>
      <w:r>
        <w:rPr>
          <w:rtl/>
        </w:rPr>
        <w:t>השר מאיר שטרית:</w:t>
      </w:r>
    </w:p>
    <w:p w14:paraId="203679B5" w14:textId="77777777" w:rsidR="00000000" w:rsidRDefault="008A7A77">
      <w:pPr>
        <w:pStyle w:val="a0"/>
        <w:rPr>
          <w:rtl/>
        </w:rPr>
      </w:pPr>
    </w:p>
    <w:p w14:paraId="64E7E201" w14:textId="77777777" w:rsidR="00000000" w:rsidRDefault="008A7A77">
      <w:pPr>
        <w:pStyle w:val="a0"/>
        <w:rPr>
          <w:rFonts w:hint="cs"/>
          <w:rtl/>
        </w:rPr>
      </w:pPr>
      <w:r>
        <w:rPr>
          <w:rFonts w:hint="cs"/>
          <w:rtl/>
        </w:rPr>
        <w:t xml:space="preserve">אחוז ריאלי, אם כי פירושו של דבר קיצוץ מסוים. זה אחוז ריאלי. התחייבנו שהגירעון בשנה הבאה לא יעלה על 3%, לעומת 4% השנה. </w:t>
      </w:r>
    </w:p>
    <w:p w14:paraId="2ED6249E" w14:textId="77777777" w:rsidR="00000000" w:rsidRDefault="008A7A77">
      <w:pPr>
        <w:pStyle w:val="a0"/>
        <w:rPr>
          <w:rFonts w:hint="cs"/>
          <w:rtl/>
        </w:rPr>
      </w:pPr>
    </w:p>
    <w:p w14:paraId="68479C96" w14:textId="77777777" w:rsidR="00000000" w:rsidRDefault="008A7A77">
      <w:pPr>
        <w:pStyle w:val="af0"/>
        <w:rPr>
          <w:rtl/>
        </w:rPr>
      </w:pPr>
      <w:r>
        <w:rPr>
          <w:rFonts w:hint="eastAsia"/>
          <w:rtl/>
        </w:rPr>
        <w:t>מוחמד</w:t>
      </w:r>
      <w:r>
        <w:rPr>
          <w:rtl/>
        </w:rPr>
        <w:t xml:space="preserve"> ברכה (חד"ש-תע"ל):</w:t>
      </w:r>
    </w:p>
    <w:p w14:paraId="1E4F0282" w14:textId="77777777" w:rsidR="00000000" w:rsidRDefault="008A7A77">
      <w:pPr>
        <w:pStyle w:val="a0"/>
        <w:rPr>
          <w:rFonts w:hint="cs"/>
          <w:rtl/>
        </w:rPr>
      </w:pPr>
    </w:p>
    <w:p w14:paraId="581FEACD" w14:textId="77777777" w:rsidR="00000000" w:rsidRDefault="008A7A77">
      <w:pPr>
        <w:pStyle w:val="a0"/>
        <w:rPr>
          <w:rFonts w:hint="cs"/>
          <w:rtl/>
        </w:rPr>
      </w:pPr>
      <w:r>
        <w:rPr>
          <w:rFonts w:hint="cs"/>
          <w:rtl/>
        </w:rPr>
        <w:t xml:space="preserve">התחייבתם </w:t>
      </w:r>
      <w:r>
        <w:rPr>
          <w:rFonts w:hint="cs"/>
          <w:rtl/>
        </w:rPr>
        <w:t>לאמריקנים, מה זאת אומרת?</w:t>
      </w:r>
    </w:p>
    <w:p w14:paraId="5B7F8F71" w14:textId="77777777" w:rsidR="00000000" w:rsidRDefault="008A7A77">
      <w:pPr>
        <w:pStyle w:val="a0"/>
        <w:rPr>
          <w:rFonts w:hint="cs"/>
          <w:rtl/>
        </w:rPr>
      </w:pPr>
    </w:p>
    <w:p w14:paraId="47AEBB24" w14:textId="77777777" w:rsidR="00000000" w:rsidRDefault="008A7A77">
      <w:pPr>
        <w:pStyle w:val="-"/>
        <w:rPr>
          <w:rtl/>
        </w:rPr>
      </w:pPr>
      <w:bookmarkStart w:id="44" w:name="FS000000478T14_06_2004_17_29_43C"/>
      <w:bookmarkEnd w:id="44"/>
      <w:r>
        <w:rPr>
          <w:rtl/>
        </w:rPr>
        <w:t>השר מאיר שטרית:</w:t>
      </w:r>
    </w:p>
    <w:p w14:paraId="154E2CCC" w14:textId="77777777" w:rsidR="00000000" w:rsidRDefault="008A7A77">
      <w:pPr>
        <w:pStyle w:val="a0"/>
        <w:rPr>
          <w:rtl/>
        </w:rPr>
      </w:pPr>
    </w:p>
    <w:p w14:paraId="731943FB" w14:textId="77777777" w:rsidR="00000000" w:rsidRDefault="008A7A77">
      <w:pPr>
        <w:pStyle w:val="a0"/>
        <w:rPr>
          <w:rFonts w:hint="cs"/>
          <w:rtl/>
        </w:rPr>
      </w:pPr>
      <w:r>
        <w:rPr>
          <w:rFonts w:hint="cs"/>
          <w:rtl/>
        </w:rPr>
        <w:t xml:space="preserve">מול ממשלת ארצות-הברית יש לנו מחויבות. אתה חושב שאתה מקבל את הערבויות באופן חופשי? אתה צריך להראות שאתה עומד באיזה מסלול כלכלי של הבראה. התחייבנו בכתב. </w:t>
      </w:r>
    </w:p>
    <w:p w14:paraId="2B51E507" w14:textId="77777777" w:rsidR="00000000" w:rsidRDefault="008A7A77">
      <w:pPr>
        <w:pStyle w:val="a0"/>
        <w:rPr>
          <w:rFonts w:hint="cs"/>
          <w:rtl/>
        </w:rPr>
      </w:pPr>
    </w:p>
    <w:p w14:paraId="7FCC064B" w14:textId="77777777" w:rsidR="00000000" w:rsidRDefault="008A7A77">
      <w:pPr>
        <w:pStyle w:val="af0"/>
        <w:rPr>
          <w:rtl/>
        </w:rPr>
      </w:pPr>
      <w:r>
        <w:rPr>
          <w:rFonts w:hint="eastAsia"/>
          <w:rtl/>
        </w:rPr>
        <w:t>עסאם</w:t>
      </w:r>
      <w:r>
        <w:rPr>
          <w:rtl/>
        </w:rPr>
        <w:t xml:space="preserve"> מח'ול (חד"ש-תע"ל):</w:t>
      </w:r>
    </w:p>
    <w:p w14:paraId="511A79C2" w14:textId="77777777" w:rsidR="00000000" w:rsidRDefault="008A7A77">
      <w:pPr>
        <w:pStyle w:val="a0"/>
        <w:rPr>
          <w:rFonts w:hint="cs"/>
          <w:rtl/>
        </w:rPr>
      </w:pPr>
    </w:p>
    <w:p w14:paraId="7FBDF3E5" w14:textId="77777777" w:rsidR="00000000" w:rsidRDefault="008A7A77">
      <w:pPr>
        <w:pStyle w:val="a0"/>
        <w:rPr>
          <w:rFonts w:hint="cs"/>
          <w:rtl/>
        </w:rPr>
      </w:pPr>
      <w:r>
        <w:rPr>
          <w:rFonts w:hint="cs"/>
          <w:rtl/>
        </w:rPr>
        <w:t>למי בדיוק?</w:t>
      </w:r>
    </w:p>
    <w:p w14:paraId="35429207" w14:textId="77777777" w:rsidR="00000000" w:rsidRDefault="008A7A77">
      <w:pPr>
        <w:pStyle w:val="a0"/>
        <w:rPr>
          <w:rFonts w:hint="cs"/>
          <w:rtl/>
        </w:rPr>
      </w:pPr>
    </w:p>
    <w:p w14:paraId="55E8D781" w14:textId="77777777" w:rsidR="00000000" w:rsidRDefault="008A7A77">
      <w:pPr>
        <w:pStyle w:val="af0"/>
        <w:rPr>
          <w:rtl/>
        </w:rPr>
      </w:pPr>
      <w:r>
        <w:rPr>
          <w:rFonts w:hint="eastAsia"/>
          <w:rtl/>
        </w:rPr>
        <w:t>מוחמד</w:t>
      </w:r>
      <w:r>
        <w:rPr>
          <w:rtl/>
        </w:rPr>
        <w:t xml:space="preserve"> ברכה (חד"ש-תע"ל):</w:t>
      </w:r>
    </w:p>
    <w:p w14:paraId="60A05C35" w14:textId="77777777" w:rsidR="00000000" w:rsidRDefault="008A7A77">
      <w:pPr>
        <w:pStyle w:val="a0"/>
        <w:rPr>
          <w:rFonts w:hint="cs"/>
          <w:rtl/>
        </w:rPr>
      </w:pPr>
    </w:p>
    <w:p w14:paraId="02FE501F" w14:textId="77777777" w:rsidR="00000000" w:rsidRDefault="008A7A77">
      <w:pPr>
        <w:pStyle w:val="a0"/>
        <w:rPr>
          <w:rFonts w:hint="cs"/>
          <w:rtl/>
        </w:rPr>
      </w:pPr>
      <w:r>
        <w:rPr>
          <w:rFonts w:hint="cs"/>
          <w:rtl/>
        </w:rPr>
        <w:t>שלוחה של הכלכלה האמריקנית.</w:t>
      </w:r>
    </w:p>
    <w:p w14:paraId="71547A31" w14:textId="77777777" w:rsidR="00000000" w:rsidRDefault="008A7A77">
      <w:pPr>
        <w:pStyle w:val="a0"/>
        <w:rPr>
          <w:rFonts w:hint="cs"/>
          <w:rtl/>
        </w:rPr>
      </w:pPr>
    </w:p>
    <w:p w14:paraId="50E0AE33" w14:textId="77777777" w:rsidR="00000000" w:rsidRDefault="008A7A77">
      <w:pPr>
        <w:pStyle w:val="-"/>
        <w:rPr>
          <w:rtl/>
        </w:rPr>
      </w:pPr>
      <w:bookmarkStart w:id="45" w:name="FS000000478T14_06_2004_17_30_27C"/>
      <w:bookmarkEnd w:id="45"/>
      <w:r>
        <w:rPr>
          <w:rtl/>
        </w:rPr>
        <w:t>השר מאיר שטרית:</w:t>
      </w:r>
    </w:p>
    <w:p w14:paraId="5687C9CB" w14:textId="77777777" w:rsidR="00000000" w:rsidRDefault="008A7A77">
      <w:pPr>
        <w:pStyle w:val="a0"/>
        <w:rPr>
          <w:rtl/>
        </w:rPr>
      </w:pPr>
    </w:p>
    <w:p w14:paraId="325566D6" w14:textId="77777777" w:rsidR="00000000" w:rsidRDefault="008A7A77">
      <w:pPr>
        <w:pStyle w:val="a0"/>
        <w:rPr>
          <w:rFonts w:hint="cs"/>
          <w:rtl/>
        </w:rPr>
      </w:pPr>
      <w:r>
        <w:rPr>
          <w:rFonts w:hint="cs"/>
          <w:rtl/>
        </w:rPr>
        <w:t xml:space="preserve">מה רע בזה? הלוואי שהיינו שלוחה של הכלכלה האמריקנית. </w:t>
      </w:r>
    </w:p>
    <w:p w14:paraId="1156DD69" w14:textId="77777777" w:rsidR="00000000" w:rsidRDefault="008A7A77">
      <w:pPr>
        <w:pStyle w:val="a0"/>
        <w:rPr>
          <w:rFonts w:hint="cs"/>
          <w:rtl/>
        </w:rPr>
      </w:pPr>
    </w:p>
    <w:p w14:paraId="4C78CB6D" w14:textId="77777777" w:rsidR="00000000" w:rsidRDefault="008A7A77">
      <w:pPr>
        <w:pStyle w:val="af1"/>
        <w:rPr>
          <w:rtl/>
        </w:rPr>
      </w:pPr>
      <w:r>
        <w:rPr>
          <w:rtl/>
        </w:rPr>
        <w:t>היו"ר ראובן ריבלין:</w:t>
      </w:r>
    </w:p>
    <w:p w14:paraId="5120FCF9" w14:textId="77777777" w:rsidR="00000000" w:rsidRDefault="008A7A77">
      <w:pPr>
        <w:pStyle w:val="a0"/>
        <w:rPr>
          <w:rtl/>
        </w:rPr>
      </w:pPr>
    </w:p>
    <w:p w14:paraId="7995B744" w14:textId="77777777" w:rsidR="00000000" w:rsidRDefault="008A7A77">
      <w:pPr>
        <w:pStyle w:val="a0"/>
        <w:rPr>
          <w:rFonts w:hint="cs"/>
          <w:rtl/>
        </w:rPr>
      </w:pPr>
      <w:r>
        <w:rPr>
          <w:rFonts w:hint="cs"/>
          <w:rtl/>
        </w:rPr>
        <w:t xml:space="preserve">חבר הכנסת ברכה, אני הייתי מציע להיות מודאג אם אמריקה היתה שלוחה שלנו, אבל להיות שלוחה שלהם, זה לא כל כך נורא. </w:t>
      </w:r>
    </w:p>
    <w:p w14:paraId="7FA4B199" w14:textId="77777777" w:rsidR="00000000" w:rsidRDefault="008A7A77">
      <w:pPr>
        <w:pStyle w:val="a0"/>
        <w:rPr>
          <w:rFonts w:hint="cs"/>
          <w:rtl/>
        </w:rPr>
      </w:pPr>
    </w:p>
    <w:p w14:paraId="6C3E2B32" w14:textId="77777777" w:rsidR="00000000" w:rsidRDefault="008A7A77">
      <w:pPr>
        <w:pStyle w:val="-"/>
        <w:rPr>
          <w:rtl/>
        </w:rPr>
      </w:pPr>
      <w:bookmarkStart w:id="46" w:name="FS000000478T14_06_2004_17_31_06C"/>
      <w:bookmarkEnd w:id="46"/>
      <w:r>
        <w:rPr>
          <w:rtl/>
        </w:rPr>
        <w:t>השר מאיר שטרית:</w:t>
      </w:r>
    </w:p>
    <w:p w14:paraId="280C1DAB" w14:textId="77777777" w:rsidR="00000000" w:rsidRDefault="008A7A77">
      <w:pPr>
        <w:pStyle w:val="a0"/>
        <w:rPr>
          <w:rtl/>
        </w:rPr>
      </w:pPr>
    </w:p>
    <w:p w14:paraId="73DAF060" w14:textId="77777777" w:rsidR="00000000" w:rsidRDefault="008A7A77">
      <w:pPr>
        <w:pStyle w:val="a0"/>
        <w:rPr>
          <w:rFonts w:hint="cs"/>
          <w:rtl/>
        </w:rPr>
      </w:pPr>
      <w:r>
        <w:rPr>
          <w:rFonts w:hint="cs"/>
          <w:rtl/>
        </w:rPr>
        <w:t>הלווא</w:t>
      </w:r>
      <w:r>
        <w:rPr>
          <w:rFonts w:hint="cs"/>
          <w:rtl/>
        </w:rPr>
        <w:t xml:space="preserve">י. הלוואי שהיו עובדים אצלנו כמו בארצות-הברית והלוואי שפריון העבודה בארץ היה כמו בארצות-הברית. </w:t>
      </w:r>
    </w:p>
    <w:p w14:paraId="3144891D" w14:textId="77777777" w:rsidR="00000000" w:rsidRDefault="008A7A77">
      <w:pPr>
        <w:pStyle w:val="a0"/>
        <w:rPr>
          <w:rFonts w:hint="cs"/>
          <w:rtl/>
        </w:rPr>
      </w:pPr>
    </w:p>
    <w:p w14:paraId="2D4CE94A" w14:textId="77777777" w:rsidR="00000000" w:rsidRDefault="008A7A77">
      <w:pPr>
        <w:pStyle w:val="af0"/>
        <w:rPr>
          <w:rtl/>
        </w:rPr>
      </w:pPr>
      <w:r>
        <w:rPr>
          <w:rFonts w:hint="eastAsia"/>
          <w:rtl/>
        </w:rPr>
        <w:t>מוחמד</w:t>
      </w:r>
      <w:r>
        <w:rPr>
          <w:rtl/>
        </w:rPr>
        <w:t xml:space="preserve"> ברכה (חד"ש-תע"ל):</w:t>
      </w:r>
    </w:p>
    <w:p w14:paraId="7A9E87DB" w14:textId="77777777" w:rsidR="00000000" w:rsidRDefault="008A7A77">
      <w:pPr>
        <w:pStyle w:val="a0"/>
        <w:rPr>
          <w:rFonts w:hint="cs"/>
          <w:rtl/>
        </w:rPr>
      </w:pPr>
    </w:p>
    <w:p w14:paraId="2ECEE3CE" w14:textId="77777777" w:rsidR="00000000" w:rsidRDefault="008A7A77">
      <w:pPr>
        <w:pStyle w:val="a0"/>
        <w:rPr>
          <w:rFonts w:hint="cs"/>
          <w:rtl/>
        </w:rPr>
      </w:pPr>
      <w:r>
        <w:rPr>
          <w:rFonts w:hint="cs"/>
          <w:rtl/>
        </w:rPr>
        <w:t xml:space="preserve">אני לא יודע אם המחנה הלאומי מסכים לסוג כזה של עצמאות. </w:t>
      </w:r>
    </w:p>
    <w:p w14:paraId="52062A6E" w14:textId="77777777" w:rsidR="00000000" w:rsidRDefault="008A7A77">
      <w:pPr>
        <w:pStyle w:val="a0"/>
        <w:rPr>
          <w:rFonts w:hint="cs"/>
          <w:rtl/>
        </w:rPr>
      </w:pPr>
    </w:p>
    <w:p w14:paraId="51969A92" w14:textId="77777777" w:rsidR="00000000" w:rsidRDefault="008A7A77">
      <w:pPr>
        <w:pStyle w:val="af1"/>
        <w:rPr>
          <w:rtl/>
        </w:rPr>
      </w:pPr>
      <w:r>
        <w:rPr>
          <w:rtl/>
        </w:rPr>
        <w:t>היו"ר ראובן ריבלין:</w:t>
      </w:r>
    </w:p>
    <w:p w14:paraId="19B4C05D" w14:textId="77777777" w:rsidR="00000000" w:rsidRDefault="008A7A77">
      <w:pPr>
        <w:pStyle w:val="a0"/>
        <w:rPr>
          <w:rtl/>
        </w:rPr>
      </w:pPr>
    </w:p>
    <w:p w14:paraId="464463C9" w14:textId="77777777" w:rsidR="00000000" w:rsidRDefault="008A7A77">
      <w:pPr>
        <w:pStyle w:val="a0"/>
        <w:rPr>
          <w:rFonts w:hint="cs"/>
          <w:rtl/>
        </w:rPr>
      </w:pPr>
      <w:r>
        <w:rPr>
          <w:rFonts w:hint="cs"/>
          <w:rtl/>
        </w:rPr>
        <w:t xml:space="preserve">רבותי  חברי הכנסת, זה לא גילוי כל כך גדול. </w:t>
      </w:r>
    </w:p>
    <w:p w14:paraId="48B4F21B" w14:textId="77777777" w:rsidR="00000000" w:rsidRDefault="008A7A77">
      <w:pPr>
        <w:pStyle w:val="a0"/>
        <w:rPr>
          <w:rFonts w:hint="cs"/>
          <w:rtl/>
        </w:rPr>
      </w:pPr>
    </w:p>
    <w:p w14:paraId="60B8D8B6" w14:textId="77777777" w:rsidR="00000000" w:rsidRDefault="008A7A77">
      <w:pPr>
        <w:pStyle w:val="af0"/>
        <w:rPr>
          <w:rtl/>
        </w:rPr>
      </w:pPr>
      <w:r>
        <w:rPr>
          <w:rFonts w:hint="eastAsia"/>
          <w:rtl/>
        </w:rPr>
        <w:t>מוחמד</w:t>
      </w:r>
      <w:r>
        <w:rPr>
          <w:rtl/>
        </w:rPr>
        <w:t xml:space="preserve"> ברכה (ח</w:t>
      </w:r>
      <w:r>
        <w:rPr>
          <w:rtl/>
        </w:rPr>
        <w:t>ד"ש-תע"ל):</w:t>
      </w:r>
    </w:p>
    <w:p w14:paraId="2E5EB554" w14:textId="77777777" w:rsidR="00000000" w:rsidRDefault="008A7A77">
      <w:pPr>
        <w:pStyle w:val="a0"/>
        <w:rPr>
          <w:rFonts w:hint="cs"/>
          <w:rtl/>
        </w:rPr>
      </w:pPr>
    </w:p>
    <w:p w14:paraId="025F30FC" w14:textId="77777777" w:rsidR="00000000" w:rsidRDefault="008A7A77">
      <w:pPr>
        <w:pStyle w:val="a0"/>
        <w:rPr>
          <w:rFonts w:hint="cs"/>
          <w:rtl/>
        </w:rPr>
      </w:pPr>
      <w:r>
        <w:rPr>
          <w:rFonts w:hint="cs"/>
          <w:rtl/>
        </w:rPr>
        <w:t xml:space="preserve">זה לא גילוי, זה ידוע, זה כבר רשמי. </w:t>
      </w:r>
    </w:p>
    <w:p w14:paraId="18E6E261" w14:textId="77777777" w:rsidR="00000000" w:rsidRDefault="008A7A77">
      <w:pPr>
        <w:pStyle w:val="a0"/>
        <w:rPr>
          <w:rFonts w:hint="cs"/>
          <w:rtl/>
        </w:rPr>
      </w:pPr>
    </w:p>
    <w:p w14:paraId="6C876ADF" w14:textId="77777777" w:rsidR="00000000" w:rsidRDefault="008A7A77">
      <w:pPr>
        <w:pStyle w:val="-"/>
        <w:rPr>
          <w:rtl/>
        </w:rPr>
      </w:pPr>
      <w:bookmarkStart w:id="47" w:name="FS000000478T14_06_2004_17_32_58C"/>
      <w:bookmarkEnd w:id="47"/>
      <w:r>
        <w:rPr>
          <w:rtl/>
        </w:rPr>
        <w:t>השר מאיר שטרית:</w:t>
      </w:r>
    </w:p>
    <w:p w14:paraId="221BD05E" w14:textId="77777777" w:rsidR="00000000" w:rsidRDefault="008A7A77">
      <w:pPr>
        <w:pStyle w:val="a0"/>
        <w:rPr>
          <w:rtl/>
        </w:rPr>
      </w:pPr>
    </w:p>
    <w:p w14:paraId="20157A98" w14:textId="77777777" w:rsidR="00000000" w:rsidRDefault="008A7A77">
      <w:pPr>
        <w:pStyle w:val="a0"/>
        <w:rPr>
          <w:rFonts w:hint="cs"/>
          <w:rtl/>
        </w:rPr>
      </w:pPr>
      <w:r>
        <w:rPr>
          <w:rFonts w:hint="cs"/>
          <w:rtl/>
        </w:rPr>
        <w:t xml:space="preserve">חבר הכנסת ברכה, כשאתה הולך לבקש ממישהו סיוע, אתה לא יכול להיות גיבור כזה גדול ולומר: לא אכפת לנו מה אתם חושבים על הכלכלה שלנו, העיקר שתיתנו לנו כסף ואנחנו נפזר אותו. הם רוצים לדעת שאתה פועל </w:t>
      </w:r>
      <w:r>
        <w:rPr>
          <w:rFonts w:hint="cs"/>
          <w:rtl/>
        </w:rPr>
        <w:t xml:space="preserve">נכון, ובצדק ובאמת הממשלה התחייבה. לכן, במסגרת הפרמטרים הללו, אנחנו נפעל בתקווה שההכנסות במדינה יגדלו במידה כזאת שהקיצוץ יהיה מינימלי. הלוואי והלוואי. אנחנו בוודאי לא שמחים לעשות שום קיצוץ. </w:t>
      </w:r>
    </w:p>
    <w:p w14:paraId="730CE7E4" w14:textId="77777777" w:rsidR="00000000" w:rsidRDefault="008A7A77">
      <w:pPr>
        <w:pStyle w:val="a0"/>
        <w:rPr>
          <w:rFonts w:hint="cs"/>
          <w:rtl/>
        </w:rPr>
      </w:pPr>
    </w:p>
    <w:p w14:paraId="51290B64" w14:textId="77777777" w:rsidR="00000000" w:rsidRDefault="008A7A77">
      <w:pPr>
        <w:pStyle w:val="a0"/>
        <w:rPr>
          <w:rFonts w:hint="cs"/>
          <w:rtl/>
        </w:rPr>
      </w:pPr>
      <w:r>
        <w:rPr>
          <w:rFonts w:hint="cs"/>
          <w:rtl/>
        </w:rPr>
        <w:t>על כל פנים, אדוני היושב-ראש, המספר שננקב אין לו, נכון לעכשיו, שום</w:t>
      </w:r>
      <w:r>
        <w:rPr>
          <w:rFonts w:hint="cs"/>
          <w:rtl/>
        </w:rPr>
        <w:t xml:space="preserve"> ידיים ורגליים, כי אפילו לא התחיל הדיון בקביעת מצרפי התקציב. כשנגיע לתקציב נראה לאילו מספרים באמת נגיע. הוא לא יהיה סוד בפניכם, אני בטוח בכך, כי, כידוע, התקציב יוצג לפני הכנסת לקריאה ראשונה, לקריאה שנייה ולקריאה שלישית, ויש עוד המון זמן לדון בעניין. </w:t>
      </w:r>
    </w:p>
    <w:p w14:paraId="2EA6D505" w14:textId="77777777" w:rsidR="00000000" w:rsidRDefault="008A7A77">
      <w:pPr>
        <w:pStyle w:val="a0"/>
        <w:rPr>
          <w:rFonts w:hint="cs"/>
          <w:rtl/>
        </w:rPr>
      </w:pPr>
    </w:p>
    <w:p w14:paraId="5146E48D" w14:textId="77777777" w:rsidR="00000000" w:rsidRDefault="008A7A77">
      <w:pPr>
        <w:pStyle w:val="a0"/>
        <w:rPr>
          <w:rFonts w:hint="cs"/>
          <w:rtl/>
        </w:rPr>
      </w:pPr>
      <w:r>
        <w:rPr>
          <w:rFonts w:hint="cs"/>
          <w:rtl/>
        </w:rPr>
        <w:t>לכן,</w:t>
      </w:r>
      <w:r>
        <w:rPr>
          <w:rFonts w:hint="cs"/>
          <w:rtl/>
        </w:rPr>
        <w:t xml:space="preserve"> אדוני היושב-ראש, אני מבקש לדחות ולהוריד מסדר-היום את הצעות האי-אמון. </w:t>
      </w:r>
    </w:p>
    <w:p w14:paraId="27BAD6DB" w14:textId="77777777" w:rsidR="00000000" w:rsidRDefault="008A7A77">
      <w:pPr>
        <w:pStyle w:val="a0"/>
        <w:rPr>
          <w:rFonts w:hint="cs"/>
          <w:rtl/>
        </w:rPr>
      </w:pPr>
    </w:p>
    <w:p w14:paraId="45D15D09" w14:textId="77777777" w:rsidR="00000000" w:rsidRDefault="008A7A77">
      <w:pPr>
        <w:pStyle w:val="af1"/>
        <w:rPr>
          <w:rtl/>
        </w:rPr>
      </w:pPr>
      <w:r>
        <w:rPr>
          <w:rtl/>
        </w:rPr>
        <w:t>היו"ר ראובן ריבלין:</w:t>
      </w:r>
    </w:p>
    <w:p w14:paraId="0BEAF512" w14:textId="77777777" w:rsidR="00000000" w:rsidRDefault="008A7A77">
      <w:pPr>
        <w:pStyle w:val="a0"/>
        <w:rPr>
          <w:rtl/>
        </w:rPr>
      </w:pPr>
    </w:p>
    <w:p w14:paraId="4FC85C00" w14:textId="77777777" w:rsidR="00000000" w:rsidRDefault="008A7A77">
      <w:pPr>
        <w:pStyle w:val="a0"/>
        <w:rPr>
          <w:rFonts w:hint="cs"/>
          <w:rtl/>
        </w:rPr>
      </w:pPr>
      <w:r>
        <w:rPr>
          <w:rFonts w:hint="cs"/>
          <w:rtl/>
        </w:rPr>
        <w:t xml:space="preserve">תודה רבה. שאלה לחבר הכנסת בניזרי. בבקשה. </w:t>
      </w:r>
    </w:p>
    <w:p w14:paraId="547E4923" w14:textId="77777777" w:rsidR="00000000" w:rsidRDefault="008A7A77">
      <w:pPr>
        <w:pStyle w:val="a0"/>
        <w:rPr>
          <w:rFonts w:hint="cs"/>
          <w:rtl/>
        </w:rPr>
      </w:pPr>
    </w:p>
    <w:p w14:paraId="0BC89517" w14:textId="77777777" w:rsidR="00000000" w:rsidRDefault="008A7A77">
      <w:pPr>
        <w:pStyle w:val="af0"/>
        <w:rPr>
          <w:rtl/>
        </w:rPr>
      </w:pPr>
      <w:r>
        <w:rPr>
          <w:rFonts w:hint="eastAsia"/>
          <w:rtl/>
        </w:rPr>
        <w:t>אליעזר</w:t>
      </w:r>
      <w:r>
        <w:rPr>
          <w:rtl/>
        </w:rPr>
        <w:t xml:space="preserve"> כהן (האיחוד הלאומי - ישראל ביתנו):</w:t>
      </w:r>
    </w:p>
    <w:p w14:paraId="290C50E0" w14:textId="77777777" w:rsidR="00000000" w:rsidRDefault="008A7A77">
      <w:pPr>
        <w:pStyle w:val="a0"/>
        <w:rPr>
          <w:rFonts w:hint="cs"/>
          <w:rtl/>
        </w:rPr>
      </w:pPr>
    </w:p>
    <w:p w14:paraId="588759B8" w14:textId="77777777" w:rsidR="00000000" w:rsidRDefault="008A7A77">
      <w:pPr>
        <w:pStyle w:val="a0"/>
        <w:rPr>
          <w:rFonts w:hint="cs"/>
          <w:rtl/>
        </w:rPr>
      </w:pPr>
      <w:r>
        <w:rPr>
          <w:rFonts w:hint="cs"/>
          <w:rtl/>
        </w:rPr>
        <w:t>אז האוצר מציע לקצץ?</w:t>
      </w:r>
    </w:p>
    <w:p w14:paraId="5B89D876" w14:textId="77777777" w:rsidR="00000000" w:rsidRDefault="008A7A77">
      <w:pPr>
        <w:pStyle w:val="a0"/>
        <w:rPr>
          <w:rFonts w:hint="cs"/>
          <w:rtl/>
        </w:rPr>
      </w:pPr>
    </w:p>
    <w:p w14:paraId="524200EE" w14:textId="77777777" w:rsidR="00000000" w:rsidRDefault="008A7A77">
      <w:pPr>
        <w:pStyle w:val="af1"/>
        <w:rPr>
          <w:rtl/>
        </w:rPr>
      </w:pPr>
      <w:r>
        <w:rPr>
          <w:rtl/>
        </w:rPr>
        <w:t>היו"ר ראובן ריבלין:</w:t>
      </w:r>
    </w:p>
    <w:p w14:paraId="492A910A" w14:textId="77777777" w:rsidR="00000000" w:rsidRDefault="008A7A77">
      <w:pPr>
        <w:pStyle w:val="a0"/>
        <w:rPr>
          <w:rtl/>
        </w:rPr>
      </w:pPr>
    </w:p>
    <w:p w14:paraId="010AF9AA" w14:textId="77777777" w:rsidR="00000000" w:rsidRDefault="008A7A77">
      <w:pPr>
        <w:pStyle w:val="a0"/>
        <w:rPr>
          <w:rFonts w:hint="cs"/>
          <w:rtl/>
        </w:rPr>
      </w:pPr>
      <w:r>
        <w:rPr>
          <w:rFonts w:hint="cs"/>
          <w:rtl/>
        </w:rPr>
        <w:t>חבר הכנסת כהן, חבר הכנסת אלון כבר מ</w:t>
      </w:r>
      <w:r>
        <w:rPr>
          <w:rFonts w:hint="cs"/>
          <w:rtl/>
        </w:rPr>
        <w:t xml:space="preserve">צפה לשאת את דבריו. </w:t>
      </w:r>
    </w:p>
    <w:p w14:paraId="1D1897BF" w14:textId="77777777" w:rsidR="00000000" w:rsidRDefault="008A7A77">
      <w:pPr>
        <w:pStyle w:val="a0"/>
        <w:rPr>
          <w:rFonts w:hint="cs"/>
          <w:rtl/>
        </w:rPr>
      </w:pPr>
    </w:p>
    <w:p w14:paraId="53823B93" w14:textId="77777777" w:rsidR="00000000" w:rsidRDefault="008A7A77">
      <w:pPr>
        <w:pStyle w:val="af0"/>
        <w:rPr>
          <w:rtl/>
        </w:rPr>
      </w:pPr>
      <w:r>
        <w:rPr>
          <w:rFonts w:hint="eastAsia"/>
          <w:rtl/>
        </w:rPr>
        <w:t>שלמה</w:t>
      </w:r>
      <w:r>
        <w:rPr>
          <w:rtl/>
        </w:rPr>
        <w:t xml:space="preserve"> בניזרי (ש"ס):</w:t>
      </w:r>
    </w:p>
    <w:p w14:paraId="46345CCB" w14:textId="77777777" w:rsidR="00000000" w:rsidRDefault="008A7A77">
      <w:pPr>
        <w:pStyle w:val="a0"/>
        <w:rPr>
          <w:rFonts w:hint="cs"/>
          <w:rtl/>
        </w:rPr>
      </w:pPr>
    </w:p>
    <w:p w14:paraId="61D8A692" w14:textId="77777777" w:rsidR="00000000" w:rsidRDefault="008A7A77">
      <w:pPr>
        <w:pStyle w:val="a0"/>
        <w:rPr>
          <w:rFonts w:hint="cs"/>
          <w:rtl/>
        </w:rPr>
      </w:pPr>
      <w:r>
        <w:rPr>
          <w:rFonts w:hint="cs"/>
          <w:rtl/>
        </w:rPr>
        <w:t xml:space="preserve">אדוני היושב-ראש, אדוני השר, כבר הדגשתי בנאומי, וידעתי שתגיד שאנחנו, ש"ס, היינו שותפים לגזירות. את העוון שלנו תזכיר 20 פעם </w:t>
      </w:r>
      <w:r>
        <w:rPr>
          <w:rFonts w:hint="eastAsia"/>
          <w:rtl/>
        </w:rPr>
        <w:t>–</w:t>
      </w:r>
      <w:r>
        <w:rPr>
          <w:rFonts w:hint="cs"/>
          <w:rtl/>
        </w:rPr>
        <w:t xml:space="preserve"> אל תשכח שפיטרו אותנו בגלל זה. </w:t>
      </w:r>
    </w:p>
    <w:p w14:paraId="4F7B0C2D" w14:textId="77777777" w:rsidR="00000000" w:rsidRDefault="008A7A77">
      <w:pPr>
        <w:pStyle w:val="a0"/>
        <w:rPr>
          <w:rFonts w:hint="cs"/>
          <w:rtl/>
        </w:rPr>
      </w:pPr>
    </w:p>
    <w:p w14:paraId="3E8EEBB8" w14:textId="77777777" w:rsidR="00000000" w:rsidRDefault="008A7A77">
      <w:pPr>
        <w:pStyle w:val="-"/>
        <w:rPr>
          <w:rtl/>
        </w:rPr>
      </w:pPr>
      <w:bookmarkStart w:id="48" w:name="FS000000478T14_06_2004_16_52_36"/>
      <w:bookmarkStart w:id="49" w:name="FS000000478T14_06_2004_16_52_39C"/>
      <w:bookmarkEnd w:id="48"/>
      <w:bookmarkEnd w:id="49"/>
      <w:r>
        <w:rPr>
          <w:rtl/>
        </w:rPr>
        <w:t>השר מאיר שטרית:</w:t>
      </w:r>
    </w:p>
    <w:p w14:paraId="0BF5D5BA" w14:textId="77777777" w:rsidR="00000000" w:rsidRDefault="008A7A77">
      <w:pPr>
        <w:pStyle w:val="a0"/>
        <w:rPr>
          <w:rtl/>
        </w:rPr>
      </w:pPr>
    </w:p>
    <w:p w14:paraId="7114F8EA" w14:textId="77777777" w:rsidR="00000000" w:rsidRDefault="008A7A77">
      <w:pPr>
        <w:pStyle w:val="a0"/>
        <w:rPr>
          <w:rFonts w:hint="cs"/>
          <w:rtl/>
        </w:rPr>
      </w:pPr>
      <w:r>
        <w:rPr>
          <w:rFonts w:hint="cs"/>
          <w:rtl/>
        </w:rPr>
        <w:t xml:space="preserve">את חטאי אני מזכיר היום. </w:t>
      </w:r>
    </w:p>
    <w:p w14:paraId="4C9E19A0" w14:textId="77777777" w:rsidR="00000000" w:rsidRDefault="008A7A77">
      <w:pPr>
        <w:pStyle w:val="a0"/>
        <w:rPr>
          <w:rFonts w:hint="cs"/>
          <w:rtl/>
        </w:rPr>
      </w:pPr>
    </w:p>
    <w:p w14:paraId="6849E943" w14:textId="77777777" w:rsidR="00000000" w:rsidRDefault="008A7A77">
      <w:pPr>
        <w:pStyle w:val="af0"/>
        <w:rPr>
          <w:rtl/>
        </w:rPr>
      </w:pPr>
      <w:r>
        <w:rPr>
          <w:rFonts w:hint="eastAsia"/>
          <w:rtl/>
        </w:rPr>
        <w:t>שלמה</w:t>
      </w:r>
      <w:r>
        <w:rPr>
          <w:rtl/>
        </w:rPr>
        <w:t xml:space="preserve"> בניזרי (ש"ס</w:t>
      </w:r>
      <w:r>
        <w:rPr>
          <w:rtl/>
        </w:rPr>
        <w:t>):</w:t>
      </w:r>
    </w:p>
    <w:p w14:paraId="76869CE2" w14:textId="77777777" w:rsidR="00000000" w:rsidRDefault="008A7A77">
      <w:pPr>
        <w:pStyle w:val="a0"/>
        <w:rPr>
          <w:rFonts w:hint="cs"/>
          <w:rtl/>
        </w:rPr>
      </w:pPr>
    </w:p>
    <w:p w14:paraId="253D795F" w14:textId="77777777" w:rsidR="00000000" w:rsidRDefault="008A7A77">
      <w:pPr>
        <w:pStyle w:val="a0"/>
        <w:rPr>
          <w:rFonts w:hint="cs"/>
          <w:rtl/>
        </w:rPr>
      </w:pPr>
      <w:r>
        <w:rPr>
          <w:rFonts w:hint="cs"/>
          <w:rtl/>
        </w:rPr>
        <w:t xml:space="preserve">אתה זוכר שפוטרנו בגלל זה. הרי אתם מציינים עודפים של כסף, פה אתם מקלים במע"מ ופה בדבר אחר </w:t>
      </w:r>
      <w:r>
        <w:rPr>
          <w:rFonts w:hint="eastAsia"/>
          <w:rtl/>
        </w:rPr>
        <w:t>–</w:t>
      </w:r>
      <w:r>
        <w:rPr>
          <w:rFonts w:hint="cs"/>
          <w:rtl/>
        </w:rPr>
        <w:t xml:space="preserve"> בסך הכול אנחנו רואים שנהנות מכך רק השכבות העליונות. </w:t>
      </w:r>
    </w:p>
    <w:p w14:paraId="4266014F" w14:textId="77777777" w:rsidR="00000000" w:rsidRDefault="008A7A77">
      <w:pPr>
        <w:pStyle w:val="a0"/>
        <w:rPr>
          <w:rFonts w:hint="cs"/>
          <w:rtl/>
        </w:rPr>
      </w:pPr>
    </w:p>
    <w:p w14:paraId="5E4D1EB2" w14:textId="77777777" w:rsidR="00000000" w:rsidRDefault="008A7A77">
      <w:pPr>
        <w:pStyle w:val="-"/>
        <w:rPr>
          <w:rtl/>
        </w:rPr>
      </w:pPr>
      <w:bookmarkStart w:id="50" w:name="FS000000478T14_06_2004_17_30_41"/>
      <w:bookmarkStart w:id="51" w:name="FS000000478T14_06_2004_17_30_45C"/>
      <w:bookmarkEnd w:id="50"/>
      <w:bookmarkEnd w:id="51"/>
      <w:r>
        <w:rPr>
          <w:rtl/>
        </w:rPr>
        <w:t>השר מאיר שטרית:</w:t>
      </w:r>
    </w:p>
    <w:p w14:paraId="4F9F7B30" w14:textId="77777777" w:rsidR="00000000" w:rsidRDefault="008A7A77">
      <w:pPr>
        <w:pStyle w:val="a0"/>
        <w:rPr>
          <w:rtl/>
        </w:rPr>
      </w:pPr>
    </w:p>
    <w:p w14:paraId="3445C930" w14:textId="77777777" w:rsidR="00000000" w:rsidRDefault="008A7A77">
      <w:pPr>
        <w:pStyle w:val="a0"/>
        <w:rPr>
          <w:rFonts w:hint="cs"/>
          <w:rtl/>
        </w:rPr>
      </w:pPr>
      <w:r>
        <w:rPr>
          <w:rFonts w:hint="cs"/>
          <w:rtl/>
        </w:rPr>
        <w:t xml:space="preserve">לא נכון. </w:t>
      </w:r>
    </w:p>
    <w:p w14:paraId="74440DBA" w14:textId="77777777" w:rsidR="00000000" w:rsidRDefault="008A7A77">
      <w:pPr>
        <w:pStyle w:val="a0"/>
        <w:rPr>
          <w:rFonts w:hint="cs"/>
          <w:rtl/>
        </w:rPr>
      </w:pPr>
    </w:p>
    <w:p w14:paraId="71CF89DC" w14:textId="77777777" w:rsidR="00000000" w:rsidRDefault="008A7A77">
      <w:pPr>
        <w:pStyle w:val="af0"/>
        <w:rPr>
          <w:rtl/>
        </w:rPr>
      </w:pPr>
      <w:r>
        <w:rPr>
          <w:rFonts w:hint="eastAsia"/>
          <w:rtl/>
        </w:rPr>
        <w:t>שלמה</w:t>
      </w:r>
      <w:r>
        <w:rPr>
          <w:rtl/>
        </w:rPr>
        <w:t xml:space="preserve"> בניזרי (ש"ס):</w:t>
      </w:r>
    </w:p>
    <w:p w14:paraId="41E8AF56" w14:textId="77777777" w:rsidR="00000000" w:rsidRDefault="008A7A77">
      <w:pPr>
        <w:pStyle w:val="a0"/>
        <w:rPr>
          <w:rFonts w:hint="cs"/>
          <w:rtl/>
        </w:rPr>
      </w:pPr>
    </w:p>
    <w:p w14:paraId="169B5E2C" w14:textId="77777777" w:rsidR="00000000" w:rsidRDefault="008A7A77">
      <w:pPr>
        <w:pStyle w:val="a0"/>
        <w:rPr>
          <w:rFonts w:hint="cs"/>
          <w:rtl/>
        </w:rPr>
      </w:pPr>
      <w:r>
        <w:rPr>
          <w:rFonts w:hint="cs"/>
          <w:rtl/>
        </w:rPr>
        <w:t>הרי מדובר בכמה עשרות מיליונים, לא יותר, כדי לבטל את הגזירות</w:t>
      </w:r>
      <w:r>
        <w:rPr>
          <w:rFonts w:hint="cs"/>
          <w:rtl/>
        </w:rPr>
        <w:t xml:space="preserve"> שהטלתם על הקשישים. למה לא תיתן אותם עשרות מיליונים לקשישים?</w:t>
      </w:r>
    </w:p>
    <w:p w14:paraId="61786EFC" w14:textId="77777777" w:rsidR="00000000" w:rsidRDefault="008A7A77">
      <w:pPr>
        <w:pStyle w:val="a0"/>
        <w:rPr>
          <w:rFonts w:hint="cs"/>
          <w:rtl/>
        </w:rPr>
      </w:pPr>
    </w:p>
    <w:p w14:paraId="6446B1CE" w14:textId="77777777" w:rsidR="00000000" w:rsidRDefault="008A7A77">
      <w:pPr>
        <w:pStyle w:val="af0"/>
        <w:rPr>
          <w:rtl/>
        </w:rPr>
      </w:pPr>
      <w:r>
        <w:rPr>
          <w:rFonts w:hint="eastAsia"/>
          <w:rtl/>
        </w:rPr>
        <w:t>מוחמד</w:t>
      </w:r>
      <w:r>
        <w:rPr>
          <w:rtl/>
        </w:rPr>
        <w:t xml:space="preserve"> ברכה (חד"ש-תע"ל):</w:t>
      </w:r>
    </w:p>
    <w:p w14:paraId="07201A22" w14:textId="77777777" w:rsidR="00000000" w:rsidRDefault="008A7A77">
      <w:pPr>
        <w:pStyle w:val="a0"/>
        <w:rPr>
          <w:rFonts w:hint="cs"/>
          <w:rtl/>
        </w:rPr>
      </w:pPr>
    </w:p>
    <w:p w14:paraId="75974C36" w14:textId="77777777" w:rsidR="00000000" w:rsidRDefault="008A7A77">
      <w:pPr>
        <w:pStyle w:val="a0"/>
        <w:rPr>
          <w:rFonts w:hint="cs"/>
          <w:rtl/>
        </w:rPr>
      </w:pPr>
      <w:r>
        <w:rPr>
          <w:rFonts w:hint="cs"/>
          <w:rtl/>
        </w:rPr>
        <w:t>הם לא אישרו לאמריקנים, על מה אתה מדבר?</w:t>
      </w:r>
    </w:p>
    <w:p w14:paraId="4853A6DB" w14:textId="77777777" w:rsidR="00000000" w:rsidRDefault="008A7A77">
      <w:pPr>
        <w:pStyle w:val="a0"/>
        <w:rPr>
          <w:rFonts w:hint="cs"/>
          <w:rtl/>
        </w:rPr>
      </w:pPr>
    </w:p>
    <w:p w14:paraId="4C35077C" w14:textId="77777777" w:rsidR="00000000" w:rsidRDefault="008A7A77">
      <w:pPr>
        <w:pStyle w:val="-"/>
        <w:rPr>
          <w:rtl/>
        </w:rPr>
      </w:pPr>
      <w:r>
        <w:rPr>
          <w:rtl/>
        </w:rPr>
        <w:t>השר מאיר שטרית:</w:t>
      </w:r>
    </w:p>
    <w:p w14:paraId="296CF76A" w14:textId="77777777" w:rsidR="00000000" w:rsidRDefault="008A7A77">
      <w:pPr>
        <w:pStyle w:val="a0"/>
        <w:rPr>
          <w:rtl/>
        </w:rPr>
      </w:pPr>
    </w:p>
    <w:p w14:paraId="545C6F67" w14:textId="77777777" w:rsidR="00000000" w:rsidRDefault="008A7A77">
      <w:pPr>
        <w:pStyle w:val="a0"/>
        <w:rPr>
          <w:rFonts w:hint="cs"/>
          <w:rtl/>
        </w:rPr>
      </w:pPr>
      <w:r>
        <w:rPr>
          <w:rFonts w:hint="cs"/>
          <w:rtl/>
        </w:rPr>
        <w:t xml:space="preserve">מה שאתה מציע, ידידי חבר הכנסת בניזרי, הוא, שכאשר יש לממשלה הכנסות נוספות היא תפזר את הכסף </w:t>
      </w:r>
      <w:r>
        <w:rPr>
          <w:rFonts w:hint="eastAsia"/>
          <w:rtl/>
        </w:rPr>
        <w:t>–</w:t>
      </w:r>
      <w:r>
        <w:rPr>
          <w:rFonts w:hint="cs"/>
          <w:rtl/>
        </w:rPr>
        <w:t xml:space="preserve"> תגדיל את הוצאותיה. א</w:t>
      </w:r>
      <w:r>
        <w:rPr>
          <w:rFonts w:hint="cs"/>
          <w:rtl/>
        </w:rPr>
        <w:t xml:space="preserve">נחנו לא יכולים להגדיל את הוצאות הממשלה. להיפך, צריך להקטין את הוצאות הממשלה. לכן, השימוש בעודפי הכנסות להורדת מסים הוא דרך לעזור גם לחלשים. כאשר אתה מוריד מע"מ ב-1% אתה חוסך לחמשת העשירונים התחתונים 800 מיליון ש"ח. זאת העלות של 1% של מע"מ. אנחנו חושבים על </w:t>
      </w:r>
      <w:r>
        <w:rPr>
          <w:rFonts w:hint="cs"/>
          <w:rtl/>
        </w:rPr>
        <w:t>האפשרות שבשנה הבאה נוכל להוריד את המע"מ ב-1% נוסף. המשמעות היא עוד 800 מיליון ש"ח נטו לחמשת העשירונים התחתונים. הרי הורדת מע"מ היא דרך אידיאלית לעזור לעניים, כי מי ש"אוכל אותה" במה שקרה עם המס הזה הם העניים. מע"מ, כידוע לך, הוא רגרסיבי. היום אתה משלם על כל</w:t>
      </w:r>
      <w:r>
        <w:rPr>
          <w:rFonts w:hint="cs"/>
          <w:rtl/>
        </w:rPr>
        <w:t xml:space="preserve"> התצרוכת שלך 16%</w:t>
      </w:r>
      <w:r>
        <w:rPr>
          <w:rFonts w:hint="eastAsia"/>
          <w:rtl/>
        </w:rPr>
        <w:t>–</w:t>
      </w:r>
      <w:r>
        <w:rPr>
          <w:rFonts w:hint="cs"/>
          <w:rtl/>
        </w:rPr>
        <w:t xml:space="preserve">17%. בזה שהורדנו 1%, הורדנו 800 מיליון ש"ח מארבעת העשירונים התחתונים. אתה מוריד מס הכנסה </w:t>
      </w:r>
      <w:r>
        <w:rPr>
          <w:rFonts w:hint="eastAsia"/>
          <w:rtl/>
        </w:rPr>
        <w:t>–</w:t>
      </w:r>
      <w:r>
        <w:rPr>
          <w:rFonts w:hint="cs"/>
          <w:rtl/>
        </w:rPr>
        <w:t xml:space="preserve"> מס הכנסה יורד לא רק לעשירים, הוא יורד גם לבינוניים, וגם לעניים וגם למי שמקבלים 4,000 ש"ח. </w:t>
      </w:r>
    </w:p>
    <w:p w14:paraId="792AB0B6" w14:textId="77777777" w:rsidR="00000000" w:rsidRDefault="008A7A77">
      <w:pPr>
        <w:pStyle w:val="a0"/>
        <w:rPr>
          <w:rFonts w:hint="cs"/>
          <w:rtl/>
        </w:rPr>
      </w:pPr>
    </w:p>
    <w:p w14:paraId="75CA1E57" w14:textId="77777777" w:rsidR="00000000" w:rsidRDefault="008A7A77">
      <w:pPr>
        <w:pStyle w:val="af0"/>
        <w:rPr>
          <w:rtl/>
        </w:rPr>
      </w:pPr>
      <w:r>
        <w:rPr>
          <w:rFonts w:hint="eastAsia"/>
          <w:rtl/>
        </w:rPr>
        <w:t>שלמה</w:t>
      </w:r>
      <w:r>
        <w:rPr>
          <w:rtl/>
        </w:rPr>
        <w:t xml:space="preserve"> בניזרי (ש"ס):</w:t>
      </w:r>
    </w:p>
    <w:p w14:paraId="65FAE2EB" w14:textId="77777777" w:rsidR="00000000" w:rsidRDefault="008A7A77">
      <w:pPr>
        <w:pStyle w:val="a0"/>
        <w:rPr>
          <w:rFonts w:hint="cs"/>
          <w:rtl/>
        </w:rPr>
      </w:pPr>
    </w:p>
    <w:p w14:paraId="64E04030" w14:textId="77777777" w:rsidR="00000000" w:rsidRDefault="008A7A77">
      <w:pPr>
        <w:pStyle w:val="a0"/>
        <w:rPr>
          <w:rFonts w:hint="cs"/>
          <w:rtl/>
        </w:rPr>
      </w:pPr>
      <w:r>
        <w:rPr>
          <w:rFonts w:hint="cs"/>
          <w:rtl/>
        </w:rPr>
        <w:t>במה הורדת את זה, ב-</w:t>
      </w:r>
      <w:r>
        <w:rPr>
          <w:rFonts w:hint="cs"/>
        </w:rPr>
        <w:t>DVD</w:t>
      </w:r>
      <w:r>
        <w:rPr>
          <w:rFonts w:hint="cs"/>
          <w:rtl/>
        </w:rPr>
        <w:t>?</w:t>
      </w:r>
    </w:p>
    <w:p w14:paraId="0A0B6415" w14:textId="77777777" w:rsidR="00000000" w:rsidRDefault="008A7A77">
      <w:pPr>
        <w:pStyle w:val="a0"/>
        <w:rPr>
          <w:rFonts w:hint="cs"/>
          <w:rtl/>
        </w:rPr>
      </w:pPr>
    </w:p>
    <w:p w14:paraId="720B29A8" w14:textId="77777777" w:rsidR="00000000" w:rsidRDefault="008A7A77">
      <w:pPr>
        <w:pStyle w:val="-"/>
        <w:rPr>
          <w:rtl/>
        </w:rPr>
      </w:pPr>
      <w:bookmarkStart w:id="52" w:name="FS000000478T14_06_2004_17_36_39C"/>
      <w:bookmarkEnd w:id="52"/>
      <w:r>
        <w:rPr>
          <w:rtl/>
        </w:rPr>
        <w:t>השר מאיר שט</w:t>
      </w:r>
      <w:r>
        <w:rPr>
          <w:rtl/>
        </w:rPr>
        <w:t>רית:</w:t>
      </w:r>
    </w:p>
    <w:p w14:paraId="3149FC6E" w14:textId="77777777" w:rsidR="00000000" w:rsidRDefault="008A7A77">
      <w:pPr>
        <w:pStyle w:val="a0"/>
        <w:rPr>
          <w:rtl/>
        </w:rPr>
      </w:pPr>
    </w:p>
    <w:p w14:paraId="7E65DF19" w14:textId="77777777" w:rsidR="00000000" w:rsidRDefault="008A7A77">
      <w:pPr>
        <w:pStyle w:val="a0"/>
        <w:rPr>
          <w:rFonts w:hint="cs"/>
          <w:rtl/>
        </w:rPr>
      </w:pPr>
      <w:r>
        <w:rPr>
          <w:rFonts w:hint="cs"/>
          <w:rtl/>
        </w:rPr>
        <w:t xml:space="preserve">המשפחות העניות לא קונות </w:t>
      </w:r>
      <w:r>
        <w:rPr>
          <w:rFonts w:hint="cs"/>
        </w:rPr>
        <w:t>DVD</w:t>
      </w:r>
      <w:r>
        <w:rPr>
          <w:rFonts w:hint="cs"/>
          <w:rtl/>
        </w:rPr>
        <w:t xml:space="preserve">? כל </w:t>
      </w:r>
      <w:r>
        <w:rPr>
          <w:rFonts w:hint="cs"/>
        </w:rPr>
        <w:t>DVD</w:t>
      </w:r>
      <w:r>
        <w:rPr>
          <w:rFonts w:hint="cs"/>
          <w:rtl/>
        </w:rPr>
        <w:t xml:space="preserve"> עולה היום 200 דולר </w:t>
      </w:r>
      <w:r>
        <w:rPr>
          <w:rFonts w:hint="eastAsia"/>
          <w:rtl/>
        </w:rPr>
        <w:t>–</w:t>
      </w:r>
      <w:r>
        <w:rPr>
          <w:rFonts w:hint="cs"/>
          <w:rtl/>
        </w:rPr>
        <w:t xml:space="preserve"> הן לא קונות? הן קונות. טלוויזיות הם לא קונים? מכונות כביסה הם לא קונים? מקררים הם לא קונים? זה עוזר לעניים. האמן לי, עשירים לא צריכים הורדה במס הזה. הם יקנו </w:t>
      </w:r>
      <w:r>
        <w:rPr>
          <w:rFonts w:hint="cs"/>
        </w:rPr>
        <w:t>DVD</w:t>
      </w:r>
      <w:r>
        <w:rPr>
          <w:rFonts w:hint="cs"/>
          <w:rtl/>
        </w:rPr>
        <w:t xml:space="preserve"> או פלזמה אם יורידו ואם לא יורידו</w:t>
      </w:r>
      <w:r>
        <w:rPr>
          <w:rFonts w:hint="cs"/>
          <w:rtl/>
        </w:rPr>
        <w:t xml:space="preserve">, זה לא משנה בכלל. לאחרים אתה משנה את איכות החיים. </w:t>
      </w:r>
    </w:p>
    <w:p w14:paraId="252CCBCD" w14:textId="77777777" w:rsidR="00000000" w:rsidRDefault="008A7A77">
      <w:pPr>
        <w:pStyle w:val="a0"/>
        <w:rPr>
          <w:rFonts w:hint="cs"/>
          <w:rtl/>
        </w:rPr>
      </w:pPr>
    </w:p>
    <w:p w14:paraId="42934BEB" w14:textId="77777777" w:rsidR="00000000" w:rsidRDefault="008A7A77">
      <w:pPr>
        <w:pStyle w:val="af1"/>
        <w:rPr>
          <w:rtl/>
        </w:rPr>
      </w:pPr>
      <w:r>
        <w:rPr>
          <w:rtl/>
        </w:rPr>
        <w:t>היו"ר ראובן ריבלין:</w:t>
      </w:r>
    </w:p>
    <w:p w14:paraId="27D4450C" w14:textId="77777777" w:rsidR="00000000" w:rsidRDefault="008A7A77">
      <w:pPr>
        <w:pStyle w:val="a0"/>
        <w:rPr>
          <w:rtl/>
        </w:rPr>
      </w:pPr>
    </w:p>
    <w:p w14:paraId="1569AC90" w14:textId="77777777" w:rsidR="00000000" w:rsidRDefault="008A7A77">
      <w:pPr>
        <w:pStyle w:val="a0"/>
        <w:rPr>
          <w:rFonts w:hint="cs"/>
          <w:rtl/>
        </w:rPr>
      </w:pPr>
      <w:r>
        <w:rPr>
          <w:rFonts w:hint="cs"/>
          <w:rtl/>
        </w:rPr>
        <w:t xml:space="preserve">תודה רבה. </w:t>
      </w:r>
      <w:bookmarkStart w:id="53" w:name="FS000000478T14_06_2004_17_31_37C"/>
      <w:bookmarkStart w:id="54" w:name="CS27568FI0027568T14_06_2004_16_54_32"/>
      <w:bookmarkEnd w:id="53"/>
      <w:bookmarkEnd w:id="54"/>
      <w:r>
        <w:rPr>
          <w:rFonts w:hint="cs"/>
          <w:rtl/>
        </w:rPr>
        <w:t xml:space="preserve">יעלה ויבוא ויגיע לדוכן חבר הכנסת בני אלון, השר לשעבר, כדי לנמק הצעת אי-אמון מטעם תנועת האיחוד הלאומי </w:t>
      </w:r>
      <w:r>
        <w:rPr>
          <w:rtl/>
        </w:rPr>
        <w:t>–</w:t>
      </w:r>
      <w:r>
        <w:rPr>
          <w:rFonts w:hint="cs"/>
          <w:rtl/>
        </w:rPr>
        <w:t xml:space="preserve"> ישראל ביתנו. </w:t>
      </w:r>
    </w:p>
    <w:p w14:paraId="120DC391" w14:textId="77777777" w:rsidR="00000000" w:rsidRDefault="008A7A77">
      <w:pPr>
        <w:pStyle w:val="a0"/>
        <w:rPr>
          <w:rFonts w:hint="cs"/>
          <w:rtl/>
        </w:rPr>
      </w:pPr>
    </w:p>
    <w:p w14:paraId="35144E72" w14:textId="77777777" w:rsidR="00000000" w:rsidRDefault="008A7A77">
      <w:pPr>
        <w:pStyle w:val="af0"/>
        <w:rPr>
          <w:rtl/>
        </w:rPr>
      </w:pPr>
      <w:r>
        <w:rPr>
          <w:rFonts w:hint="eastAsia"/>
          <w:rtl/>
        </w:rPr>
        <w:t>עבד</w:t>
      </w:r>
      <w:r>
        <w:rPr>
          <w:rtl/>
        </w:rPr>
        <w:t>-אלמאלכ דהאמשה (רע"ם):</w:t>
      </w:r>
    </w:p>
    <w:p w14:paraId="67122ACD" w14:textId="77777777" w:rsidR="00000000" w:rsidRDefault="008A7A77">
      <w:pPr>
        <w:pStyle w:val="a0"/>
        <w:rPr>
          <w:rFonts w:hint="cs"/>
          <w:rtl/>
        </w:rPr>
      </w:pPr>
    </w:p>
    <w:p w14:paraId="3F00EDF0" w14:textId="77777777" w:rsidR="00000000" w:rsidRDefault="008A7A77">
      <w:pPr>
        <w:pStyle w:val="a0"/>
        <w:rPr>
          <w:rFonts w:hint="cs"/>
          <w:rtl/>
        </w:rPr>
      </w:pPr>
      <w:r>
        <w:rPr>
          <w:rFonts w:hint="cs"/>
          <w:rtl/>
        </w:rPr>
        <w:t xml:space="preserve">מי יענה על ההצעה של האיחוד </w:t>
      </w:r>
      <w:r>
        <w:rPr>
          <w:rFonts w:hint="cs"/>
          <w:rtl/>
        </w:rPr>
        <w:t>הלאומי, המפד"ל?</w:t>
      </w:r>
    </w:p>
    <w:p w14:paraId="21B4E682" w14:textId="77777777" w:rsidR="00000000" w:rsidRDefault="008A7A77">
      <w:pPr>
        <w:pStyle w:val="a0"/>
        <w:rPr>
          <w:rFonts w:hint="cs"/>
          <w:rtl/>
        </w:rPr>
      </w:pPr>
    </w:p>
    <w:p w14:paraId="33FBC64B" w14:textId="77777777" w:rsidR="00000000" w:rsidRDefault="008A7A77">
      <w:pPr>
        <w:pStyle w:val="af1"/>
        <w:rPr>
          <w:rtl/>
        </w:rPr>
      </w:pPr>
      <w:r>
        <w:rPr>
          <w:rtl/>
        </w:rPr>
        <w:t>היו"ר ראובן ריבלין:</w:t>
      </w:r>
    </w:p>
    <w:p w14:paraId="5CF30682" w14:textId="77777777" w:rsidR="00000000" w:rsidRDefault="008A7A77">
      <w:pPr>
        <w:pStyle w:val="a0"/>
        <w:rPr>
          <w:rtl/>
        </w:rPr>
      </w:pPr>
    </w:p>
    <w:p w14:paraId="724D8C34" w14:textId="77777777" w:rsidR="00000000" w:rsidRDefault="008A7A77">
      <w:pPr>
        <w:pStyle w:val="a0"/>
        <w:rPr>
          <w:rFonts w:hint="cs"/>
          <w:rtl/>
        </w:rPr>
      </w:pPr>
      <w:r>
        <w:rPr>
          <w:rFonts w:hint="cs"/>
          <w:rtl/>
        </w:rPr>
        <w:t xml:space="preserve">השר גדעון עזרא יענה לשר בני אלון, שהוא חבר הכנסת. </w:t>
      </w:r>
    </w:p>
    <w:p w14:paraId="2408A512" w14:textId="77777777" w:rsidR="00000000" w:rsidRDefault="008A7A77">
      <w:pPr>
        <w:pStyle w:val="a0"/>
        <w:rPr>
          <w:rFonts w:hint="cs"/>
          <w:rtl/>
        </w:rPr>
      </w:pPr>
    </w:p>
    <w:p w14:paraId="7AB178E1" w14:textId="77777777" w:rsidR="00000000" w:rsidRDefault="008A7A77">
      <w:pPr>
        <w:pStyle w:val="a"/>
        <w:rPr>
          <w:rtl/>
        </w:rPr>
      </w:pPr>
      <w:bookmarkStart w:id="55" w:name="FS000000405T14_06_2004_16_54_57"/>
      <w:bookmarkStart w:id="56" w:name="_Toc81186630"/>
      <w:bookmarkEnd w:id="55"/>
      <w:r>
        <w:rPr>
          <w:rFonts w:hint="eastAsia"/>
          <w:rtl/>
        </w:rPr>
        <w:t>בנימין</w:t>
      </w:r>
      <w:r>
        <w:rPr>
          <w:rtl/>
        </w:rPr>
        <w:t xml:space="preserve"> אלון (האיחוד הלאומי - ישראל ביתנו):</w:t>
      </w:r>
      <w:bookmarkEnd w:id="56"/>
    </w:p>
    <w:p w14:paraId="05774BAC" w14:textId="77777777" w:rsidR="00000000" w:rsidRDefault="008A7A77">
      <w:pPr>
        <w:pStyle w:val="a0"/>
        <w:rPr>
          <w:rFonts w:hint="cs"/>
          <w:rtl/>
        </w:rPr>
      </w:pPr>
    </w:p>
    <w:p w14:paraId="4C9EC9BE" w14:textId="77777777" w:rsidR="00000000" w:rsidRDefault="008A7A77">
      <w:pPr>
        <w:pStyle w:val="a0"/>
        <w:rPr>
          <w:rFonts w:hint="cs"/>
          <w:rtl/>
        </w:rPr>
      </w:pPr>
      <w:r>
        <w:rPr>
          <w:rFonts w:hint="cs"/>
          <w:rtl/>
        </w:rPr>
        <w:t>אדוני היושב-ראש, כנסת נכבדה, כעיקרון, כל סיעה צריכה לדאוג לנעשה אצלה בבית פנימה, ואומנם הליכוד הוא האחות הגדולה שלנו במחנה</w:t>
      </w:r>
      <w:r>
        <w:rPr>
          <w:rFonts w:hint="cs"/>
          <w:rtl/>
        </w:rPr>
        <w:t xml:space="preserve"> הלאומי, והמפד"ל קצת קטנה מאתנו, וכל אחד צריך לדאוג לענייניו, אבל יש רגעים שבהם הנושאים הם מעבר לעניינים מפלגתיים פנימיים. </w:t>
      </w:r>
    </w:p>
    <w:p w14:paraId="02AE6A13" w14:textId="77777777" w:rsidR="00000000" w:rsidRDefault="008A7A77">
      <w:pPr>
        <w:pStyle w:val="a0"/>
        <w:rPr>
          <w:rFonts w:hint="cs"/>
          <w:rtl/>
        </w:rPr>
      </w:pPr>
    </w:p>
    <w:p w14:paraId="78280B87" w14:textId="77777777" w:rsidR="00000000" w:rsidRDefault="008A7A77">
      <w:pPr>
        <w:pStyle w:val="a0"/>
        <w:rPr>
          <w:rFonts w:hint="cs"/>
          <w:rtl/>
        </w:rPr>
      </w:pPr>
      <w:r>
        <w:rPr>
          <w:rFonts w:hint="cs"/>
          <w:rtl/>
        </w:rPr>
        <w:t>ברשותך, אדוני היושב-ראש, אני רוצה לקרוא מפתיחת חוקת הליכוד: "שם התנועה הוא הליכוד, תנועה לאומית ליברלית. מטרות: הליכוד הינה תנועה ל</w:t>
      </w:r>
      <w:r>
        <w:rPr>
          <w:rFonts w:hint="cs"/>
          <w:rtl/>
        </w:rPr>
        <w:t xml:space="preserve">אומית ליברלית, הדוגלת בקיבוץ גלויות, בשלמות המולדת" </w:t>
      </w:r>
      <w:r>
        <w:rPr>
          <w:rtl/>
        </w:rPr>
        <w:t>–</w:t>
      </w:r>
      <w:r>
        <w:rPr>
          <w:rFonts w:hint="cs"/>
          <w:rtl/>
        </w:rPr>
        <w:t xml:space="preserve"> לא מולדת, מפלגתי, אלא הליכוד </w:t>
      </w:r>
      <w:r>
        <w:rPr>
          <w:rtl/>
        </w:rPr>
        <w:t>–</w:t>
      </w:r>
      <w:r>
        <w:rPr>
          <w:rFonts w:hint="cs"/>
          <w:rtl/>
        </w:rPr>
        <w:t xml:space="preserve"> "ריכוז העם היהודי בארץ-ישראל, קיבוץ גלויותיו ומיזוגו במולדת, שמירת זכותו של העם היהודי על ארץ-ישראל כזכות נצחית שאינה ניתנת לערעור, התמדה ביישובם ובפיתוחם של כל חלקי ארץ-י</w:t>
      </w:r>
      <w:r>
        <w:rPr>
          <w:rFonts w:hint="cs"/>
          <w:rtl/>
        </w:rPr>
        <w:t xml:space="preserve">שראל והחלת ריבונות המדינה עליהם". זאת חוקת הליכוד. </w:t>
      </w:r>
    </w:p>
    <w:p w14:paraId="334F35D4" w14:textId="77777777" w:rsidR="00000000" w:rsidRDefault="008A7A77">
      <w:pPr>
        <w:pStyle w:val="a0"/>
        <w:rPr>
          <w:rFonts w:hint="cs"/>
          <w:rtl/>
        </w:rPr>
      </w:pPr>
    </w:p>
    <w:p w14:paraId="00D0D345" w14:textId="77777777" w:rsidR="00000000" w:rsidRDefault="008A7A77">
      <w:pPr>
        <w:pStyle w:val="af1"/>
        <w:rPr>
          <w:rtl/>
        </w:rPr>
      </w:pPr>
      <w:r>
        <w:rPr>
          <w:rtl/>
        </w:rPr>
        <w:t>היו"ר ראובן ריבלין:</w:t>
      </w:r>
    </w:p>
    <w:p w14:paraId="6645BBF5" w14:textId="77777777" w:rsidR="00000000" w:rsidRDefault="008A7A77">
      <w:pPr>
        <w:pStyle w:val="a0"/>
        <w:rPr>
          <w:rtl/>
        </w:rPr>
      </w:pPr>
    </w:p>
    <w:p w14:paraId="1C488132" w14:textId="77777777" w:rsidR="00000000" w:rsidRDefault="008A7A77">
      <w:pPr>
        <w:pStyle w:val="a0"/>
        <w:rPr>
          <w:rFonts w:hint="cs"/>
          <w:rtl/>
        </w:rPr>
      </w:pPr>
      <w:r>
        <w:rPr>
          <w:rFonts w:hint="cs"/>
          <w:rtl/>
        </w:rPr>
        <w:t xml:space="preserve">היה לי הכבוד להיות בין מנסחיה. </w:t>
      </w:r>
    </w:p>
    <w:p w14:paraId="24911C47" w14:textId="77777777" w:rsidR="00000000" w:rsidRDefault="008A7A77">
      <w:pPr>
        <w:pStyle w:val="a0"/>
        <w:rPr>
          <w:rFonts w:hint="cs"/>
          <w:rtl/>
        </w:rPr>
      </w:pPr>
    </w:p>
    <w:p w14:paraId="6DF6A3B6" w14:textId="77777777" w:rsidR="00000000" w:rsidRDefault="008A7A77">
      <w:pPr>
        <w:pStyle w:val="-"/>
        <w:rPr>
          <w:rtl/>
        </w:rPr>
      </w:pPr>
      <w:bookmarkStart w:id="57" w:name="FS000000405T14_06_2004_17_45_55"/>
      <w:bookmarkStart w:id="58" w:name="FS000000405T14_06_2004_17_45_59C"/>
      <w:bookmarkEnd w:id="57"/>
      <w:bookmarkEnd w:id="58"/>
      <w:r>
        <w:rPr>
          <w:rtl/>
        </w:rPr>
        <w:t>בנימין אלון (האיחוד הלאומי - ישראל ביתנו):</w:t>
      </w:r>
    </w:p>
    <w:p w14:paraId="29F367BE" w14:textId="77777777" w:rsidR="00000000" w:rsidRDefault="008A7A77">
      <w:pPr>
        <w:pStyle w:val="a0"/>
        <w:rPr>
          <w:rtl/>
        </w:rPr>
      </w:pPr>
    </w:p>
    <w:p w14:paraId="79DFA9C7" w14:textId="77777777" w:rsidR="00000000" w:rsidRDefault="008A7A77">
      <w:pPr>
        <w:pStyle w:val="a0"/>
        <w:rPr>
          <w:rFonts w:hint="cs"/>
          <w:rtl/>
        </w:rPr>
      </w:pPr>
      <w:r>
        <w:rPr>
          <w:rFonts w:hint="cs"/>
          <w:rtl/>
        </w:rPr>
        <w:t xml:space="preserve">זה באמת כבוד גדול, ולנו יש הכבוד שיש לנו יושב-ראש כנסת עם כבוד, שגרם לי ועוד להרבה אזרחים לדמוע כאשר בשם </w:t>
      </w:r>
      <w:r>
        <w:rPr>
          <w:rFonts w:hint="cs"/>
          <w:rtl/>
        </w:rPr>
        <w:t xml:space="preserve">רבים הדלקת את המשואה, ואני חושב שפרטת על נימים של הרבה. </w:t>
      </w:r>
    </w:p>
    <w:p w14:paraId="14813B9F" w14:textId="77777777" w:rsidR="00000000" w:rsidRDefault="008A7A77">
      <w:pPr>
        <w:pStyle w:val="a0"/>
        <w:rPr>
          <w:rFonts w:hint="cs"/>
          <w:rtl/>
        </w:rPr>
      </w:pPr>
    </w:p>
    <w:p w14:paraId="3CD8EDD9" w14:textId="77777777" w:rsidR="00000000" w:rsidRDefault="008A7A77">
      <w:pPr>
        <w:pStyle w:val="a0"/>
        <w:rPr>
          <w:rFonts w:hint="cs"/>
          <w:rtl/>
        </w:rPr>
      </w:pPr>
      <w:r>
        <w:rPr>
          <w:rFonts w:hint="cs"/>
          <w:rtl/>
        </w:rPr>
        <w:t xml:space="preserve">אבל, לצערי, אני שואל, וישיב השר עזרא: יש תנועה, יש מסורת, יש תרבות של דמוקרטיה שבנויה על מפלגות, לתנועה יש חוקה, לתנועה יש מרכז, יש משאל שהוחלט לעשות, וכלום </w:t>
      </w:r>
      <w:r>
        <w:rPr>
          <w:rFonts w:hint="eastAsia"/>
          <w:rtl/>
        </w:rPr>
        <w:t>–</w:t>
      </w:r>
      <w:r>
        <w:rPr>
          <w:rFonts w:hint="cs"/>
          <w:rtl/>
        </w:rPr>
        <w:t xml:space="preserve"> בוז מוחלט. זה כאילו לא ענייני, מה זה קש</w:t>
      </w:r>
      <w:r>
        <w:rPr>
          <w:rFonts w:hint="cs"/>
          <w:rtl/>
        </w:rPr>
        <w:t xml:space="preserve">ור אלי? זאת הציניות. אז אני מבין, אתה תצטרך לענות, ידע שור קונהו וחמור אבוס בעליו </w:t>
      </w:r>
      <w:r>
        <w:rPr>
          <w:rFonts w:hint="eastAsia"/>
          <w:rtl/>
        </w:rPr>
        <w:t>–</w:t>
      </w:r>
      <w:r>
        <w:rPr>
          <w:rFonts w:hint="cs"/>
          <w:rtl/>
        </w:rPr>
        <w:t xml:space="preserve"> אתה מכבד את ראש הממשלה, שמינה אותך לדבר הזה, אבל אני אומר, השר עזרא, שיש נקודה כלשהי של אמת, שעומדים בה. </w:t>
      </w:r>
    </w:p>
    <w:p w14:paraId="69296250" w14:textId="77777777" w:rsidR="00000000" w:rsidRDefault="008A7A77">
      <w:pPr>
        <w:pStyle w:val="a0"/>
        <w:rPr>
          <w:rFonts w:hint="cs"/>
          <w:rtl/>
        </w:rPr>
      </w:pPr>
    </w:p>
    <w:p w14:paraId="73AD9803" w14:textId="77777777" w:rsidR="00000000" w:rsidRDefault="008A7A77">
      <w:pPr>
        <w:pStyle w:val="a0"/>
        <w:rPr>
          <w:rFonts w:hint="cs"/>
          <w:rtl/>
        </w:rPr>
      </w:pPr>
      <w:r>
        <w:rPr>
          <w:rFonts w:hint="cs"/>
          <w:rtl/>
        </w:rPr>
        <w:t>מה זאת הציניות הדורסנית הזאת? מה זה, האינדיאנים אוהבים שכך יתנהגו</w:t>
      </w:r>
      <w:r>
        <w:rPr>
          <w:rFonts w:hint="cs"/>
          <w:rtl/>
        </w:rPr>
        <w:t xml:space="preserve"> כלפיהם, כמו שאמר עמרי שרון? זה מה שהאינדיאנים אוהבים, שיבוזו להם ויירקו להם בפרצוף? שביום שבו הממשלה מחליטה על פשרה, ושרים בליכוד משתפנים, לדעתי, אבל מגיעים לפשרה כלשהי, באותו ערב יעמוד ראש הממשלה מול התקשורת, מול קבוצה של צעירים וצעירות שבאו מאמריקה ובאמ</w:t>
      </w:r>
      <w:r>
        <w:rPr>
          <w:rFonts w:hint="cs"/>
          <w:rtl/>
        </w:rPr>
        <w:t xml:space="preserve">ת אינם מבינים במה מדובר, ויאמר בעברית עם קצת אנגלית </w:t>
      </w:r>
      <w:r>
        <w:rPr>
          <w:rFonts w:hint="eastAsia"/>
          <w:rtl/>
        </w:rPr>
        <w:t>–</w:t>
      </w:r>
      <w:r>
        <w:rPr>
          <w:rFonts w:hint="cs"/>
          <w:rtl/>
        </w:rPr>
        <w:t xml:space="preserve"> והם לא הבינו את עיקר הדברים שהוא אמר </w:t>
      </w:r>
      <w:r>
        <w:rPr>
          <w:rFonts w:hint="eastAsia"/>
          <w:rtl/>
        </w:rPr>
        <w:t>–</w:t>
      </w:r>
      <w:r>
        <w:rPr>
          <w:rFonts w:hint="cs"/>
          <w:rtl/>
        </w:rPr>
        <w:t xml:space="preserve"> ההתנתקות: שום דבר לא יעצור אותי, אני אלך קדימה, לא משנה לי מה שהאינדיאנים האלה יגידו, לא משנה לי מה שהאינדיאנים האלה יחליטו במשאל-העם שלהם. איזה בוז, איזו דורסנות.</w:t>
      </w:r>
      <w:r>
        <w:rPr>
          <w:rFonts w:hint="cs"/>
          <w:rtl/>
        </w:rPr>
        <w:t xml:space="preserve"> ואיש לא יכול לעמוד ולהגיד: רגע, יש גם עקרונות, יש גם חוקה, יש גם דרך?</w:t>
      </w:r>
    </w:p>
    <w:p w14:paraId="65AD9C14" w14:textId="77777777" w:rsidR="00000000" w:rsidRDefault="008A7A77">
      <w:pPr>
        <w:pStyle w:val="a0"/>
        <w:rPr>
          <w:rFonts w:hint="cs"/>
          <w:rtl/>
        </w:rPr>
      </w:pPr>
    </w:p>
    <w:p w14:paraId="5049A82C" w14:textId="77777777" w:rsidR="00000000" w:rsidRDefault="008A7A77">
      <w:pPr>
        <w:pStyle w:val="a0"/>
        <w:rPr>
          <w:rFonts w:hint="cs"/>
          <w:rtl/>
        </w:rPr>
      </w:pPr>
      <w:r>
        <w:rPr>
          <w:rFonts w:hint="cs"/>
          <w:rtl/>
        </w:rPr>
        <w:t xml:space="preserve">אם לא הייתי רואה את ציבור המתפקדים, מכל הלב </w:t>
      </w:r>
      <w:r>
        <w:rPr>
          <w:rtl/>
        </w:rPr>
        <w:t>–</w:t>
      </w:r>
      <w:r>
        <w:rPr>
          <w:rFonts w:hint="cs"/>
          <w:rtl/>
        </w:rPr>
        <w:t xml:space="preserve"> ואלו שלא באו להתפקד אמרו אמירה אפילו יותר ברורה, כי הם לא רצו להביך את ראש הממשלה, אבל העובדה שהם לא באו היתה זעקה ברורה </w:t>
      </w:r>
      <w:r>
        <w:rPr>
          <w:rtl/>
        </w:rPr>
        <w:t>–</w:t>
      </w:r>
      <w:r>
        <w:rPr>
          <w:rFonts w:hint="cs"/>
          <w:rtl/>
        </w:rPr>
        <w:t xml:space="preserve"> אם לא הייתי רוא</w:t>
      </w:r>
      <w:r>
        <w:rPr>
          <w:rFonts w:hint="cs"/>
          <w:rtl/>
        </w:rPr>
        <w:t xml:space="preserve">ה את זה, הייתי אומר: נגמר, המפלגה הזאת אבדה. אבל אני ראיתי שלמטה יש אנשים חזקים ונאמנים יותר מהפוליטיקאים שניסו להטיל אימה על-ידי כל מיני מנגנונים וניסו להשתלט על המשאל. </w:t>
      </w:r>
    </w:p>
    <w:p w14:paraId="34C571F5" w14:textId="77777777" w:rsidR="00000000" w:rsidRDefault="008A7A77">
      <w:pPr>
        <w:pStyle w:val="a0"/>
        <w:rPr>
          <w:rFonts w:hint="cs"/>
          <w:rtl/>
        </w:rPr>
      </w:pPr>
    </w:p>
    <w:p w14:paraId="15B192E8" w14:textId="77777777" w:rsidR="00000000" w:rsidRDefault="008A7A77">
      <w:pPr>
        <w:pStyle w:val="a0"/>
        <w:rPr>
          <w:rFonts w:hint="cs"/>
          <w:rtl/>
        </w:rPr>
      </w:pPr>
      <w:r>
        <w:rPr>
          <w:rFonts w:hint="cs"/>
          <w:rtl/>
        </w:rPr>
        <w:t xml:space="preserve">אני רואה: גם ראש הממשלה מטיל אימה </w:t>
      </w:r>
      <w:r>
        <w:rPr>
          <w:rFonts w:hint="eastAsia"/>
          <w:rtl/>
        </w:rPr>
        <w:t>–</w:t>
      </w:r>
      <w:r>
        <w:rPr>
          <w:rFonts w:hint="cs"/>
          <w:rtl/>
        </w:rPr>
        <w:t xml:space="preserve"> הוא מפטר שרים, שרים מפחדים, פחד אוחז בהם. </w:t>
      </w:r>
    </w:p>
    <w:p w14:paraId="585D8C05" w14:textId="77777777" w:rsidR="00000000" w:rsidRDefault="008A7A77">
      <w:pPr>
        <w:pStyle w:val="a0"/>
        <w:rPr>
          <w:rFonts w:hint="cs"/>
          <w:rtl/>
        </w:rPr>
      </w:pPr>
    </w:p>
    <w:p w14:paraId="17D18F6F" w14:textId="77777777" w:rsidR="00000000" w:rsidRDefault="008A7A77">
      <w:pPr>
        <w:pStyle w:val="af0"/>
        <w:rPr>
          <w:rtl/>
        </w:rPr>
      </w:pPr>
      <w:r>
        <w:rPr>
          <w:rFonts w:hint="eastAsia"/>
          <w:rtl/>
        </w:rPr>
        <w:t>אבשל</w:t>
      </w:r>
      <w:r>
        <w:rPr>
          <w:rFonts w:hint="eastAsia"/>
          <w:rtl/>
        </w:rPr>
        <w:t>ום</w:t>
      </w:r>
      <w:r>
        <w:rPr>
          <w:rtl/>
        </w:rPr>
        <w:t xml:space="preserve"> וילן (מרצ):</w:t>
      </w:r>
    </w:p>
    <w:p w14:paraId="5D785337" w14:textId="77777777" w:rsidR="00000000" w:rsidRDefault="008A7A77">
      <w:pPr>
        <w:pStyle w:val="a0"/>
        <w:rPr>
          <w:rFonts w:hint="cs"/>
          <w:rtl/>
        </w:rPr>
      </w:pPr>
    </w:p>
    <w:p w14:paraId="6C1D402A" w14:textId="77777777" w:rsidR="00000000" w:rsidRDefault="008A7A77">
      <w:pPr>
        <w:pStyle w:val="a0"/>
        <w:rPr>
          <w:rFonts w:hint="cs"/>
          <w:rtl/>
        </w:rPr>
      </w:pPr>
      <w:r>
        <w:rPr>
          <w:rFonts w:hint="cs"/>
          <w:rtl/>
        </w:rPr>
        <w:t>חבר הכנסת אלון, אפשר לשאול שאלה?</w:t>
      </w:r>
    </w:p>
    <w:p w14:paraId="39338DA2" w14:textId="77777777" w:rsidR="00000000" w:rsidRDefault="008A7A77">
      <w:pPr>
        <w:pStyle w:val="a0"/>
        <w:rPr>
          <w:rFonts w:hint="cs"/>
          <w:rtl/>
        </w:rPr>
      </w:pPr>
    </w:p>
    <w:p w14:paraId="09CD5BCB" w14:textId="77777777" w:rsidR="00000000" w:rsidRDefault="008A7A77">
      <w:pPr>
        <w:pStyle w:val="-"/>
        <w:rPr>
          <w:rtl/>
        </w:rPr>
      </w:pPr>
      <w:bookmarkStart w:id="59" w:name="FS000000405T14_06_2004_17_53_55C"/>
      <w:bookmarkEnd w:id="59"/>
      <w:r>
        <w:rPr>
          <w:rtl/>
        </w:rPr>
        <w:t>בנימין אלון (האיחוד הלאומי - ישראל ביתנו):</w:t>
      </w:r>
    </w:p>
    <w:p w14:paraId="2647295A" w14:textId="77777777" w:rsidR="00000000" w:rsidRDefault="008A7A77">
      <w:pPr>
        <w:pStyle w:val="a0"/>
        <w:rPr>
          <w:rtl/>
        </w:rPr>
      </w:pPr>
    </w:p>
    <w:p w14:paraId="130A3ACA" w14:textId="77777777" w:rsidR="00000000" w:rsidRDefault="008A7A77">
      <w:pPr>
        <w:pStyle w:val="a0"/>
        <w:rPr>
          <w:rFonts w:hint="cs"/>
          <w:rtl/>
        </w:rPr>
      </w:pPr>
      <w:r>
        <w:rPr>
          <w:rFonts w:hint="cs"/>
          <w:rtl/>
        </w:rPr>
        <w:t xml:space="preserve">לא. </w:t>
      </w:r>
    </w:p>
    <w:p w14:paraId="0A7E09BD" w14:textId="77777777" w:rsidR="00000000" w:rsidRDefault="008A7A77">
      <w:pPr>
        <w:pStyle w:val="a0"/>
        <w:rPr>
          <w:rFonts w:hint="cs"/>
          <w:rtl/>
        </w:rPr>
      </w:pPr>
    </w:p>
    <w:p w14:paraId="20484D89" w14:textId="77777777" w:rsidR="00000000" w:rsidRDefault="008A7A77">
      <w:pPr>
        <w:pStyle w:val="af1"/>
        <w:rPr>
          <w:rtl/>
        </w:rPr>
      </w:pPr>
      <w:r>
        <w:rPr>
          <w:rtl/>
        </w:rPr>
        <w:t>היו"ר ראובן ריבלין:</w:t>
      </w:r>
    </w:p>
    <w:p w14:paraId="10D34B40" w14:textId="77777777" w:rsidR="00000000" w:rsidRDefault="008A7A77">
      <w:pPr>
        <w:pStyle w:val="a0"/>
        <w:rPr>
          <w:rtl/>
        </w:rPr>
      </w:pPr>
    </w:p>
    <w:p w14:paraId="14FA9EDC" w14:textId="77777777" w:rsidR="00000000" w:rsidRDefault="008A7A77">
      <w:pPr>
        <w:pStyle w:val="a0"/>
        <w:rPr>
          <w:rFonts w:hint="cs"/>
          <w:rtl/>
        </w:rPr>
      </w:pPr>
      <w:r>
        <w:rPr>
          <w:rFonts w:hint="cs"/>
          <w:rtl/>
        </w:rPr>
        <w:t xml:space="preserve">שאלת, והוא לא רוצה </w:t>
      </w:r>
      <w:r>
        <w:rPr>
          <w:rFonts w:hint="eastAsia"/>
          <w:rtl/>
        </w:rPr>
        <w:t>–</w:t>
      </w:r>
      <w:r>
        <w:rPr>
          <w:rFonts w:hint="cs"/>
          <w:rtl/>
        </w:rPr>
        <w:t xml:space="preserve"> הוא לא מסכים.  </w:t>
      </w:r>
    </w:p>
    <w:p w14:paraId="6DAD11C5" w14:textId="77777777" w:rsidR="00000000" w:rsidRDefault="008A7A77">
      <w:pPr>
        <w:pStyle w:val="a0"/>
        <w:rPr>
          <w:rFonts w:hint="cs"/>
          <w:rtl/>
        </w:rPr>
      </w:pPr>
    </w:p>
    <w:p w14:paraId="238FA715" w14:textId="77777777" w:rsidR="00000000" w:rsidRDefault="008A7A77">
      <w:pPr>
        <w:pStyle w:val="-"/>
        <w:rPr>
          <w:rtl/>
        </w:rPr>
      </w:pPr>
      <w:bookmarkStart w:id="60" w:name="FS000000405T14_06_2004_17_54_11C"/>
      <w:bookmarkEnd w:id="60"/>
      <w:r>
        <w:rPr>
          <w:rtl/>
        </w:rPr>
        <w:t>בנימין אלון (האיחוד הלאומי - ישראל ביתנו):</w:t>
      </w:r>
    </w:p>
    <w:p w14:paraId="5909957D" w14:textId="77777777" w:rsidR="00000000" w:rsidRDefault="008A7A77">
      <w:pPr>
        <w:pStyle w:val="a0"/>
        <w:rPr>
          <w:rtl/>
        </w:rPr>
      </w:pPr>
    </w:p>
    <w:p w14:paraId="5FB8B37A" w14:textId="77777777" w:rsidR="00000000" w:rsidRDefault="008A7A77">
      <w:pPr>
        <w:pStyle w:val="a0"/>
        <w:rPr>
          <w:rFonts w:hint="cs"/>
          <w:rtl/>
        </w:rPr>
      </w:pPr>
      <w:r>
        <w:rPr>
          <w:rFonts w:hint="cs"/>
          <w:rtl/>
        </w:rPr>
        <w:t>חבר הכנסת וילן, אני פונה אל המחנה הלאומי, שמתלבט בדבר</w:t>
      </w:r>
      <w:r>
        <w:rPr>
          <w:rFonts w:hint="cs"/>
          <w:rtl/>
        </w:rPr>
        <w:t xml:space="preserve">ים האלה. אני לא פונה אל אנשים שזו היתה השקפתם כל הזמן. אני חושב שראש הממשלה אריק </w:t>
      </w:r>
      <w:r>
        <w:rPr>
          <w:rFonts w:hint="eastAsia"/>
          <w:rtl/>
        </w:rPr>
        <w:t>–</w:t>
      </w:r>
      <w:r>
        <w:rPr>
          <w:rFonts w:hint="cs"/>
          <w:rtl/>
        </w:rPr>
        <w:t xml:space="preserve"> או העריק </w:t>
      </w:r>
      <w:r>
        <w:rPr>
          <w:rFonts w:hint="eastAsia"/>
          <w:rtl/>
        </w:rPr>
        <w:t>–</w:t>
      </w:r>
      <w:r>
        <w:rPr>
          <w:rFonts w:hint="cs"/>
          <w:rtl/>
        </w:rPr>
        <w:t xml:space="preserve"> שרון ערק מהמחנה הלאומי, ואתו יש לי משא-ומתן. אין לי משא-ומתן אתך. דרכך ברורה. אני שואל את החברים שלנו, אני שואל את אלה שזה כואב להם ואת אלה שיש להם דרך ברורה, שיש</w:t>
      </w:r>
      <w:r>
        <w:rPr>
          <w:rFonts w:hint="cs"/>
          <w:rtl/>
        </w:rPr>
        <w:t xml:space="preserve"> להם השקפת עולם. </w:t>
      </w:r>
    </w:p>
    <w:p w14:paraId="4BCA2BB5" w14:textId="77777777" w:rsidR="00000000" w:rsidRDefault="008A7A77">
      <w:pPr>
        <w:pStyle w:val="a0"/>
        <w:rPr>
          <w:rFonts w:hint="cs"/>
          <w:rtl/>
        </w:rPr>
      </w:pPr>
    </w:p>
    <w:p w14:paraId="25FB972C" w14:textId="77777777" w:rsidR="00000000" w:rsidRDefault="008A7A77">
      <w:pPr>
        <w:pStyle w:val="af0"/>
        <w:rPr>
          <w:rtl/>
        </w:rPr>
      </w:pPr>
      <w:r>
        <w:rPr>
          <w:rFonts w:hint="eastAsia"/>
          <w:rtl/>
        </w:rPr>
        <w:t>אבשלום</w:t>
      </w:r>
      <w:r>
        <w:rPr>
          <w:rtl/>
        </w:rPr>
        <w:t xml:space="preserve"> וילן (מרצ):</w:t>
      </w:r>
    </w:p>
    <w:p w14:paraId="3FE33359" w14:textId="77777777" w:rsidR="00000000" w:rsidRDefault="008A7A77">
      <w:pPr>
        <w:pStyle w:val="a0"/>
        <w:rPr>
          <w:rFonts w:hint="cs"/>
          <w:rtl/>
        </w:rPr>
      </w:pPr>
    </w:p>
    <w:p w14:paraId="0A35B84C" w14:textId="77777777" w:rsidR="00000000" w:rsidRDefault="008A7A77">
      <w:pPr>
        <w:pStyle w:val="a0"/>
        <w:rPr>
          <w:rFonts w:hint="cs"/>
          <w:rtl/>
        </w:rPr>
      </w:pPr>
      <w:r>
        <w:rPr>
          <w:rFonts w:hint="cs"/>
          <w:rtl/>
        </w:rPr>
        <w:t xml:space="preserve">זאת שאלה מוסרית. אם אנשים שהם לא ליכוד מצטרפים לליכוד </w:t>
      </w:r>
      <w:r>
        <w:rPr>
          <w:rFonts w:hint="eastAsia"/>
          <w:rtl/>
        </w:rPr>
        <w:t>–</w:t>
      </w:r>
      <w:r>
        <w:rPr>
          <w:rFonts w:hint="cs"/>
          <w:rtl/>
        </w:rPr>
        <w:t xml:space="preserve"> חבריך </w:t>
      </w:r>
      <w:r>
        <w:rPr>
          <w:rFonts w:hint="eastAsia"/>
          <w:rtl/>
        </w:rPr>
        <w:t>–</w:t>
      </w:r>
      <w:r>
        <w:rPr>
          <w:rFonts w:hint="cs"/>
          <w:rtl/>
        </w:rPr>
        <w:t xml:space="preserve"> זה מוסרי?</w:t>
      </w:r>
    </w:p>
    <w:p w14:paraId="49EC02B7" w14:textId="77777777" w:rsidR="00000000" w:rsidRDefault="008A7A77">
      <w:pPr>
        <w:pStyle w:val="a0"/>
        <w:rPr>
          <w:rFonts w:hint="cs"/>
          <w:rtl/>
        </w:rPr>
      </w:pPr>
    </w:p>
    <w:p w14:paraId="7E310EC7" w14:textId="77777777" w:rsidR="00000000" w:rsidRDefault="008A7A77">
      <w:pPr>
        <w:pStyle w:val="-"/>
        <w:rPr>
          <w:rtl/>
        </w:rPr>
      </w:pPr>
      <w:bookmarkStart w:id="61" w:name="FS000000405T14_06_2004_17_56_06C"/>
      <w:bookmarkEnd w:id="61"/>
      <w:r>
        <w:rPr>
          <w:rtl/>
        </w:rPr>
        <w:t>בנימין אלון (האיחוד הלאומי - ישראל ביתנו):</w:t>
      </w:r>
    </w:p>
    <w:p w14:paraId="3B10E280" w14:textId="77777777" w:rsidR="00000000" w:rsidRDefault="008A7A77">
      <w:pPr>
        <w:pStyle w:val="a0"/>
        <w:rPr>
          <w:rtl/>
        </w:rPr>
      </w:pPr>
    </w:p>
    <w:p w14:paraId="11CE2C3C" w14:textId="77777777" w:rsidR="00000000" w:rsidRDefault="008A7A77">
      <w:pPr>
        <w:pStyle w:val="a0"/>
        <w:rPr>
          <w:rFonts w:hint="cs"/>
          <w:rtl/>
        </w:rPr>
      </w:pPr>
      <w:r>
        <w:rPr>
          <w:rFonts w:hint="cs"/>
          <w:rtl/>
        </w:rPr>
        <w:t xml:space="preserve">יש כאן דיון על גוש-קטיף ועל ארבעה יישובים בשומרון? לא, זאת לא האמת. השר אולמרט כבר אמר את הדברים, </w:t>
      </w:r>
      <w:r>
        <w:rPr>
          <w:rFonts w:hint="cs"/>
          <w:rtl/>
        </w:rPr>
        <w:t>ואני שם לב שהוא כל הזמן מקדים ואומר את הדברים קצת לפני ראש הממשלה. כדי שלפחות לא נרמה את עצמנו: רבותי חברי הליכוד וחברי המפד"ל וחברי המחנה הלאומי, מדובר על כל יישוב שלא יהיה בתוך הגדר. לא יהיה משא-ומתן עליו בכלל. זה בית-אל, וזה עופרה, וזה כל יהודה ושומרון.</w:t>
      </w:r>
      <w:r>
        <w:rPr>
          <w:rFonts w:hint="cs"/>
          <w:rtl/>
        </w:rPr>
        <w:t xml:space="preserve"> </w:t>
      </w:r>
    </w:p>
    <w:p w14:paraId="2D83A435" w14:textId="77777777" w:rsidR="00000000" w:rsidRDefault="008A7A77">
      <w:pPr>
        <w:pStyle w:val="a0"/>
        <w:rPr>
          <w:rFonts w:hint="cs"/>
          <w:rtl/>
        </w:rPr>
      </w:pPr>
    </w:p>
    <w:p w14:paraId="2E3F57C0" w14:textId="77777777" w:rsidR="00000000" w:rsidRDefault="008A7A77">
      <w:pPr>
        <w:pStyle w:val="a0"/>
        <w:rPr>
          <w:rFonts w:hint="cs"/>
          <w:rtl/>
        </w:rPr>
      </w:pPr>
      <w:r>
        <w:rPr>
          <w:rFonts w:hint="cs"/>
          <w:rtl/>
        </w:rPr>
        <w:t xml:space="preserve">ראש הממשלה חושב שהוא יציל את גושי ההתיישבות שמחוץ לגדר </w:t>
      </w:r>
      <w:r>
        <w:rPr>
          <w:rFonts w:hint="eastAsia"/>
          <w:rtl/>
        </w:rPr>
        <w:t>–</w:t>
      </w:r>
      <w:r>
        <w:rPr>
          <w:rFonts w:hint="cs"/>
          <w:rtl/>
        </w:rPr>
        <w:t xml:space="preserve"> או שבתוך הגדר </w:t>
      </w:r>
      <w:r>
        <w:rPr>
          <w:rtl/>
        </w:rPr>
        <w:t>–</w:t>
      </w:r>
      <w:r>
        <w:rPr>
          <w:rFonts w:hint="cs"/>
          <w:rtl/>
        </w:rPr>
        <w:t xml:space="preserve"> תלוי מאיפה מסתכלים. ראש הממשלה אינו תמים כשהוא אומר שבשביל הסכמה אמריקנית בהסדר קבע כדאי לוותר חד-צדדית על כל היישובים. הוא הרי יודע, והוא אמר זאת מפורשות, שלא יהיה הסדר קבע ב-50 ה</w:t>
      </w:r>
      <w:r>
        <w:rPr>
          <w:rFonts w:hint="cs"/>
          <w:rtl/>
        </w:rPr>
        <w:t xml:space="preserve">שנה הקרובות. הוא הרי מאמין שלא יהיה שלום ב-50 השנה הקרובות. לכן, כשהוא אומר "הסדר קבע" הוא מתכוון להסכמה אמריקנית על תוואי הגדר, שהוא מאמין שהוא יצליח להגיע אליו, עם אריאל ועם המקומות האלו. </w:t>
      </w:r>
    </w:p>
    <w:p w14:paraId="4F163A10" w14:textId="77777777" w:rsidR="00000000" w:rsidRDefault="008A7A77">
      <w:pPr>
        <w:pStyle w:val="a0"/>
        <w:ind w:firstLine="0"/>
        <w:rPr>
          <w:rFonts w:hint="cs"/>
          <w:rtl/>
        </w:rPr>
      </w:pPr>
    </w:p>
    <w:p w14:paraId="22BE656F" w14:textId="77777777" w:rsidR="00000000" w:rsidRDefault="008A7A77">
      <w:pPr>
        <w:pStyle w:val="a0"/>
        <w:ind w:firstLine="0"/>
        <w:rPr>
          <w:rFonts w:hint="cs"/>
          <w:rtl/>
        </w:rPr>
      </w:pPr>
      <w:r>
        <w:rPr>
          <w:rFonts w:hint="cs"/>
          <w:rtl/>
        </w:rPr>
        <w:tab/>
        <w:t xml:space="preserve">פה שתיים רעות עושה הליכוד בשתיקתו: האחת </w:t>
      </w:r>
      <w:r>
        <w:rPr>
          <w:rFonts w:hint="eastAsia"/>
          <w:rtl/>
        </w:rPr>
        <w:t>–</w:t>
      </w:r>
      <w:r>
        <w:rPr>
          <w:rFonts w:hint="cs"/>
          <w:rtl/>
        </w:rPr>
        <w:t xml:space="preserve"> בגידה בתנועה, בחוקה, </w:t>
      </w:r>
      <w:r>
        <w:rPr>
          <w:rFonts w:hint="cs"/>
          <w:rtl/>
        </w:rPr>
        <w:t>בהחלטת משאל, בהשקפות. זאת ארץ-ישראל. התחייבתם לשמור על שלמות המולדת. זאת המטרה, מטרה מס' 1: "דוגלים בקיבוץ גלויות, בשלמות המולדת". התחייבתם שארץ-ישראל היא זכות נצחית שאינה ניתנת לערעור, וכי תתמידו ביישובם ובפיתוחם של כל חלקי ארץ-ישראל. כך מזלזלים? דברים שר</w:t>
      </w:r>
      <w:r>
        <w:rPr>
          <w:rFonts w:hint="cs"/>
          <w:rtl/>
        </w:rPr>
        <w:t>ואים משם לא רואים מכאן? עד כדי כך הציניות חוגגת? זאת הרעה הראשונה, ברמה הערכית.</w:t>
      </w:r>
    </w:p>
    <w:p w14:paraId="7D462332" w14:textId="77777777" w:rsidR="00000000" w:rsidRDefault="008A7A77">
      <w:pPr>
        <w:pStyle w:val="a0"/>
        <w:ind w:firstLine="0"/>
        <w:rPr>
          <w:rFonts w:hint="cs"/>
          <w:rtl/>
        </w:rPr>
      </w:pPr>
    </w:p>
    <w:p w14:paraId="06C12722" w14:textId="77777777" w:rsidR="00000000" w:rsidRDefault="008A7A77">
      <w:pPr>
        <w:pStyle w:val="a0"/>
        <w:ind w:firstLine="0"/>
        <w:rPr>
          <w:rFonts w:hint="cs"/>
          <w:rtl/>
        </w:rPr>
      </w:pPr>
      <w:r>
        <w:rPr>
          <w:rFonts w:hint="cs"/>
          <w:rtl/>
        </w:rPr>
        <w:tab/>
        <w:t xml:space="preserve">הרמה השנייה היא ברמה הפוליטית-האסטרטגית: הוא יכול להיות גאון, אסטרטג צבאי, שגם ילמדו את הדברים האדירים שהוא עשה עם הארמייה השלישית באום-כתף, בכביש ביירות--דמשק </w:t>
      </w:r>
      <w:r>
        <w:rPr>
          <w:rFonts w:hint="eastAsia"/>
          <w:rtl/>
        </w:rPr>
        <w:t>–</w:t>
      </w:r>
      <w:r>
        <w:rPr>
          <w:rFonts w:hint="cs"/>
          <w:rtl/>
        </w:rPr>
        <w:t xml:space="preserve"> אפשר להפתיע </w:t>
      </w:r>
      <w:r>
        <w:rPr>
          <w:rFonts w:hint="cs"/>
          <w:rtl/>
        </w:rPr>
        <w:t xml:space="preserve">את העולם. אפשר לעשות דברים במחטפים, במבצעים צבאיים שאורכים חודשיים, שלושה חודשים, חצי שנה - - </w:t>
      </w:r>
    </w:p>
    <w:p w14:paraId="3B070178" w14:textId="77777777" w:rsidR="00000000" w:rsidRDefault="008A7A77">
      <w:pPr>
        <w:pStyle w:val="a0"/>
        <w:ind w:firstLine="0"/>
        <w:rPr>
          <w:rFonts w:hint="cs"/>
          <w:rtl/>
        </w:rPr>
      </w:pPr>
    </w:p>
    <w:p w14:paraId="16D02253" w14:textId="77777777" w:rsidR="00000000" w:rsidRDefault="008A7A77">
      <w:pPr>
        <w:pStyle w:val="af0"/>
        <w:rPr>
          <w:rtl/>
        </w:rPr>
      </w:pPr>
      <w:r>
        <w:rPr>
          <w:rFonts w:hint="eastAsia"/>
          <w:rtl/>
        </w:rPr>
        <w:t>רן</w:t>
      </w:r>
      <w:r>
        <w:rPr>
          <w:rtl/>
        </w:rPr>
        <w:t xml:space="preserve"> כהן (מרצ):</w:t>
      </w:r>
    </w:p>
    <w:p w14:paraId="49C199CD" w14:textId="77777777" w:rsidR="00000000" w:rsidRDefault="008A7A77">
      <w:pPr>
        <w:pStyle w:val="a0"/>
        <w:rPr>
          <w:rFonts w:hint="cs"/>
          <w:rtl/>
        </w:rPr>
      </w:pPr>
    </w:p>
    <w:p w14:paraId="23362A89" w14:textId="77777777" w:rsidR="00000000" w:rsidRDefault="008A7A77">
      <w:pPr>
        <w:pStyle w:val="a0"/>
        <w:rPr>
          <w:rFonts w:hint="cs"/>
          <w:rtl/>
        </w:rPr>
      </w:pPr>
      <w:r>
        <w:rPr>
          <w:rFonts w:hint="cs"/>
          <w:rtl/>
        </w:rPr>
        <w:t>מכביש ביירות--דמשק לא כדאי שילמדו.</w:t>
      </w:r>
    </w:p>
    <w:p w14:paraId="700A942C" w14:textId="77777777" w:rsidR="00000000" w:rsidRDefault="008A7A77">
      <w:pPr>
        <w:pStyle w:val="a0"/>
        <w:ind w:firstLine="0"/>
        <w:rPr>
          <w:rFonts w:hint="cs"/>
          <w:rtl/>
        </w:rPr>
      </w:pPr>
    </w:p>
    <w:p w14:paraId="60E343FC" w14:textId="77777777" w:rsidR="00000000" w:rsidRDefault="008A7A77">
      <w:pPr>
        <w:pStyle w:val="-"/>
        <w:rPr>
          <w:rtl/>
        </w:rPr>
      </w:pPr>
      <w:bookmarkStart w:id="62" w:name="FS000000405T14_06_2004_17_23_21"/>
      <w:bookmarkStart w:id="63" w:name="FS000000405T14_06_2004_17_23_25C"/>
      <w:bookmarkEnd w:id="62"/>
      <w:bookmarkEnd w:id="63"/>
      <w:r>
        <w:rPr>
          <w:rtl/>
        </w:rPr>
        <w:t>בנימין אלון (האיחוד הלאומי - ישראל ביתנו):</w:t>
      </w:r>
    </w:p>
    <w:p w14:paraId="09B3F8E3" w14:textId="77777777" w:rsidR="00000000" w:rsidRDefault="008A7A77">
      <w:pPr>
        <w:pStyle w:val="a0"/>
        <w:rPr>
          <w:rtl/>
        </w:rPr>
      </w:pPr>
    </w:p>
    <w:p w14:paraId="585FC3E0" w14:textId="77777777" w:rsidR="00000000" w:rsidRDefault="008A7A77">
      <w:pPr>
        <w:pStyle w:val="a0"/>
        <w:rPr>
          <w:rFonts w:hint="cs"/>
          <w:rtl/>
        </w:rPr>
      </w:pPr>
      <w:r>
        <w:rPr>
          <w:rFonts w:hint="cs"/>
          <w:rtl/>
        </w:rPr>
        <w:t xml:space="preserve">- - להגיע ממקומות שלא תוכננו. אבל בשדה הפוליטי, שהוא כל כך ארוך, </w:t>
      </w:r>
      <w:r>
        <w:rPr>
          <w:rFonts w:hint="cs"/>
          <w:rtl/>
        </w:rPr>
        <w:t>שהוא כל כך רב-משתתפים, זה באמת יהיה חד-צדדי? כבר היום אנחנו יודעים שכולם בוחשים בקדירה: זה הקוורטט, זו אמריקה, אלה המצרים ואלה ניסיונות מגוחכים להחיות שלטון פלסטיני מלאכותי, כאילו דחלאן יכול להיות מה שהוא חשב שאמין ג'מאייל ובאשיר ג'מאייל יהיו, או שיהיו "אג</w:t>
      </w:r>
      <w:r>
        <w:rPr>
          <w:rFonts w:hint="cs"/>
          <w:rtl/>
        </w:rPr>
        <w:t>ודות הכפרים". ודאי שלא יהיה פה אקט חד-צדדי. בפוליטיקה כזאת אתה יכול ללכת למהלכים שאתה יודע מה יעשה ראש הממשלה שייבחר דמוקרטית אחריך? אתה יכול להיות ערב לכל המהלכים הללו?</w:t>
      </w:r>
    </w:p>
    <w:p w14:paraId="6CEA570B" w14:textId="77777777" w:rsidR="00000000" w:rsidRDefault="008A7A77">
      <w:pPr>
        <w:pStyle w:val="a0"/>
        <w:rPr>
          <w:rFonts w:hint="cs"/>
          <w:rtl/>
        </w:rPr>
      </w:pPr>
    </w:p>
    <w:p w14:paraId="751A25B2" w14:textId="77777777" w:rsidR="00000000" w:rsidRDefault="008A7A77">
      <w:pPr>
        <w:pStyle w:val="a0"/>
        <w:rPr>
          <w:rFonts w:hint="cs"/>
          <w:rtl/>
        </w:rPr>
      </w:pPr>
      <w:r>
        <w:rPr>
          <w:rFonts w:hint="cs"/>
          <w:rtl/>
        </w:rPr>
        <w:t>מפלגת הליכוד, הרי התמונה היחידה שתישאר ודאית היא ערבים חוגגים עקירה של יהודים, עם היי</w:t>
      </w:r>
      <w:r>
        <w:rPr>
          <w:rFonts w:hint="cs"/>
          <w:rtl/>
        </w:rPr>
        <w:t xml:space="preserve">שובים, עם הבתים, עם בתי-הכנסת. זה יהיה ודאי. והם יאמרו </w:t>
      </w:r>
      <w:r>
        <w:rPr>
          <w:rFonts w:hint="eastAsia"/>
          <w:rtl/>
        </w:rPr>
        <w:t>–</w:t>
      </w:r>
      <w:r>
        <w:rPr>
          <w:rFonts w:hint="cs"/>
          <w:rtl/>
        </w:rPr>
        <w:t xml:space="preserve"> כמו שאמר נסראללה, עם קורי העכביש </w:t>
      </w:r>
      <w:r>
        <w:rPr>
          <w:rFonts w:hint="eastAsia"/>
          <w:rtl/>
        </w:rPr>
        <w:t>–</w:t>
      </w:r>
      <w:r>
        <w:rPr>
          <w:rFonts w:hint="cs"/>
          <w:rtl/>
        </w:rPr>
        <w:t xml:space="preserve"> שאנחנו כאן על בסיס זמני, כמו המנדט הבריטי, כמו הצלבנים. אפילו הפליטים, שהם באמת זמניים במחנה שלהם, 56 שנה, אפילו בהם איש אינו נוגע ואינו מציע להזיז אותם, ליישב אותם</w:t>
      </w:r>
      <w:r>
        <w:rPr>
          <w:rFonts w:hint="cs"/>
          <w:rtl/>
        </w:rPr>
        <w:t>, לפתור את הבעיה שלהם. היציבים היחידים פה בשטח הם ה-</w:t>
      </w:r>
      <w:r>
        <w:t>natives</w:t>
      </w:r>
      <w:r>
        <w:rPr>
          <w:rFonts w:hint="cs"/>
          <w:rtl/>
        </w:rPr>
        <w:t>, הילידים הערבים, אתם הזרים, אתם הגעתם הנה במסגרת האימפריאליזם הקולוניאליסטי הבריטי, תחזרו לארצותיכם באירופה. אנחנו עשינו לכם את הטרגדיה של השואה? תבואו בדברים עם פולין ועם גרמניה. מה לנו ולכם? אנח</w:t>
      </w:r>
      <w:r>
        <w:rPr>
          <w:rFonts w:hint="cs"/>
          <w:rtl/>
        </w:rPr>
        <w:t>נו הקבועים. זו התמונה היחידה שתישאר, ורק היא תישאר, ואתם, לאן תישאו את חרפתכם, אנשי הליכוד, עם החוקה, עם הדרך המפוארת, עם המייסדים המפוארים שלכם, שלא עמד לכם האומץ לעמוד מול עריק אחד עם עוצמה, שמפחיד אתכם שהוא יפטר אתכם? ממה אתם מפחדים? זוהי התמונה שתישאר.</w:t>
      </w:r>
    </w:p>
    <w:p w14:paraId="072522AA" w14:textId="77777777" w:rsidR="00000000" w:rsidRDefault="008A7A77">
      <w:pPr>
        <w:pStyle w:val="a0"/>
        <w:rPr>
          <w:rFonts w:hint="cs"/>
          <w:rtl/>
        </w:rPr>
      </w:pPr>
    </w:p>
    <w:p w14:paraId="36AF971F" w14:textId="77777777" w:rsidR="00000000" w:rsidRDefault="008A7A77">
      <w:pPr>
        <w:pStyle w:val="a0"/>
        <w:rPr>
          <w:rFonts w:hint="cs"/>
          <w:rtl/>
        </w:rPr>
      </w:pPr>
      <w:r>
        <w:rPr>
          <w:rFonts w:hint="cs"/>
          <w:rtl/>
        </w:rPr>
        <w:t xml:space="preserve">זה לא יהיה חד-צדדי. כולם יבחשו בקדירה הזאת. כבר עכשיו כולם בוחשים בקדירה הזאת. לא יהיה הסכם אמריקני לשום הסדר קבע  </w:t>
      </w:r>
      <w:r>
        <w:rPr>
          <w:rFonts w:hint="eastAsia"/>
          <w:rtl/>
        </w:rPr>
        <w:t xml:space="preserve">– </w:t>
      </w:r>
      <w:r>
        <w:rPr>
          <w:rFonts w:hint="cs"/>
          <w:rtl/>
        </w:rPr>
        <w:t>שלא יהיה בכלל. יהיה רק דבר אחד: עקירה חד-צדדית, כי היא לא תלויה באף אחד. אני לא תלוי בהסכמה של ערפאת. אני לא זקוק לאישור של אף אחד. זה תל</w:t>
      </w:r>
      <w:r>
        <w:rPr>
          <w:rFonts w:hint="cs"/>
          <w:rtl/>
        </w:rPr>
        <w:t xml:space="preserve">וי רק בראש הממשלה שרון. </w:t>
      </w:r>
    </w:p>
    <w:p w14:paraId="09453F0E" w14:textId="77777777" w:rsidR="00000000" w:rsidRDefault="008A7A77">
      <w:pPr>
        <w:pStyle w:val="a0"/>
        <w:rPr>
          <w:rFonts w:hint="cs"/>
          <w:rtl/>
        </w:rPr>
      </w:pPr>
    </w:p>
    <w:p w14:paraId="4090B7CE" w14:textId="77777777" w:rsidR="00000000" w:rsidRDefault="008A7A77">
      <w:pPr>
        <w:pStyle w:val="a0"/>
        <w:rPr>
          <w:rFonts w:hint="cs"/>
          <w:rtl/>
        </w:rPr>
      </w:pPr>
      <w:r>
        <w:rPr>
          <w:rFonts w:hint="cs"/>
          <w:rtl/>
        </w:rPr>
        <w:t>השר אורלב, זה גם לא תלוי במפד"ל, שנשארה בקואליציה למעט השר איתם וסגן השר לוי. אתה הרי יודע שאינך מסוגל לעצור את הדורסנות הזאת. אם שרים בכירים בליכוד, שבאמת ניסו לעצור, לא הצליחו, אתה תצליח? תרוויח עוד כמה חודשים, ואז, להיכן תישא א</w:t>
      </w:r>
      <w:r>
        <w:rPr>
          <w:rFonts w:hint="cs"/>
          <w:rtl/>
        </w:rPr>
        <w:t>ת חרפתך?</w:t>
      </w:r>
    </w:p>
    <w:p w14:paraId="0AE82AC3" w14:textId="77777777" w:rsidR="00000000" w:rsidRDefault="008A7A77">
      <w:pPr>
        <w:pStyle w:val="a0"/>
        <w:ind w:firstLine="0"/>
        <w:rPr>
          <w:rFonts w:hint="cs"/>
          <w:rtl/>
        </w:rPr>
      </w:pPr>
    </w:p>
    <w:p w14:paraId="07BD34EA" w14:textId="77777777" w:rsidR="00000000" w:rsidRDefault="008A7A77">
      <w:pPr>
        <w:pStyle w:val="af0"/>
        <w:rPr>
          <w:rtl/>
        </w:rPr>
      </w:pPr>
      <w:r>
        <w:rPr>
          <w:rFonts w:hint="eastAsia"/>
          <w:rtl/>
        </w:rPr>
        <w:t>צבי</w:t>
      </w:r>
      <w:r>
        <w:rPr>
          <w:rtl/>
        </w:rPr>
        <w:t xml:space="preserve"> הנדל (האיחוד הלאומי - ישראל ביתנו):</w:t>
      </w:r>
    </w:p>
    <w:p w14:paraId="00A39FB9" w14:textId="77777777" w:rsidR="00000000" w:rsidRDefault="008A7A77">
      <w:pPr>
        <w:pStyle w:val="a0"/>
        <w:rPr>
          <w:rFonts w:hint="cs"/>
          <w:rtl/>
        </w:rPr>
      </w:pPr>
    </w:p>
    <w:p w14:paraId="20331DDA" w14:textId="77777777" w:rsidR="00000000" w:rsidRDefault="008A7A77">
      <w:pPr>
        <w:pStyle w:val="a0"/>
        <w:rPr>
          <w:rFonts w:hint="cs"/>
          <w:rtl/>
        </w:rPr>
      </w:pPr>
      <w:r>
        <w:rPr>
          <w:rFonts w:hint="cs"/>
          <w:rtl/>
        </w:rPr>
        <w:t xml:space="preserve">אתה יכול לדבר אליו אף שהוא איננו, כי גם אם הוא היה הוא לא היה שומע. </w:t>
      </w:r>
    </w:p>
    <w:p w14:paraId="640CFD06" w14:textId="77777777" w:rsidR="00000000" w:rsidRDefault="008A7A77">
      <w:pPr>
        <w:pStyle w:val="a0"/>
        <w:ind w:firstLine="0"/>
        <w:rPr>
          <w:rFonts w:hint="cs"/>
          <w:rtl/>
        </w:rPr>
      </w:pPr>
    </w:p>
    <w:p w14:paraId="6153C9CC" w14:textId="77777777" w:rsidR="00000000" w:rsidRDefault="008A7A77">
      <w:pPr>
        <w:pStyle w:val="af1"/>
        <w:rPr>
          <w:rtl/>
        </w:rPr>
      </w:pPr>
      <w:r>
        <w:rPr>
          <w:rtl/>
        </w:rPr>
        <w:t>היו"ר ראובן ריבלין:</w:t>
      </w:r>
    </w:p>
    <w:p w14:paraId="66718DF2" w14:textId="77777777" w:rsidR="00000000" w:rsidRDefault="008A7A77">
      <w:pPr>
        <w:pStyle w:val="a0"/>
        <w:rPr>
          <w:rtl/>
        </w:rPr>
      </w:pPr>
    </w:p>
    <w:p w14:paraId="2D5F59E7" w14:textId="77777777" w:rsidR="00000000" w:rsidRDefault="008A7A77">
      <w:pPr>
        <w:pStyle w:val="a0"/>
        <w:rPr>
          <w:rFonts w:hint="cs"/>
          <w:rtl/>
        </w:rPr>
      </w:pPr>
      <w:r>
        <w:rPr>
          <w:rFonts w:hint="cs"/>
          <w:rtl/>
        </w:rPr>
        <w:t xml:space="preserve">חבר הכנסת אלון, נא לסיים. </w:t>
      </w:r>
    </w:p>
    <w:p w14:paraId="3E08B65B" w14:textId="77777777" w:rsidR="00000000" w:rsidRDefault="008A7A77">
      <w:pPr>
        <w:pStyle w:val="a0"/>
        <w:ind w:firstLine="0"/>
        <w:rPr>
          <w:rFonts w:hint="cs"/>
          <w:rtl/>
        </w:rPr>
      </w:pPr>
    </w:p>
    <w:p w14:paraId="6F4886D0" w14:textId="77777777" w:rsidR="00000000" w:rsidRDefault="008A7A77">
      <w:pPr>
        <w:pStyle w:val="-"/>
        <w:rPr>
          <w:rtl/>
        </w:rPr>
      </w:pPr>
      <w:bookmarkStart w:id="64" w:name="FS000000405T14_06_2004_17_31_13C"/>
      <w:bookmarkEnd w:id="64"/>
      <w:r>
        <w:rPr>
          <w:rtl/>
        </w:rPr>
        <w:t>בנימין אלון (האיחוד הלאומי - ישראל ביתנו):</w:t>
      </w:r>
    </w:p>
    <w:p w14:paraId="4C68DDE3" w14:textId="77777777" w:rsidR="00000000" w:rsidRDefault="008A7A77">
      <w:pPr>
        <w:pStyle w:val="a0"/>
        <w:rPr>
          <w:rtl/>
        </w:rPr>
      </w:pPr>
    </w:p>
    <w:p w14:paraId="6E151EE9" w14:textId="77777777" w:rsidR="00000000" w:rsidRDefault="008A7A77">
      <w:pPr>
        <w:pStyle w:val="a0"/>
        <w:rPr>
          <w:rFonts w:hint="cs"/>
          <w:rtl/>
        </w:rPr>
      </w:pPr>
      <w:r>
        <w:rPr>
          <w:rFonts w:hint="cs"/>
          <w:rtl/>
        </w:rPr>
        <w:t xml:space="preserve">לכן, בכאב </w:t>
      </w:r>
      <w:r>
        <w:rPr>
          <w:rFonts w:hint="eastAsia"/>
          <w:rtl/>
        </w:rPr>
        <w:t>–</w:t>
      </w:r>
      <w:r>
        <w:rPr>
          <w:rFonts w:hint="cs"/>
          <w:rtl/>
        </w:rPr>
        <w:t xml:space="preserve"> אני מסיים, אדוני היושב-ראש </w:t>
      </w:r>
      <w:r>
        <w:rPr>
          <w:rFonts w:hint="eastAsia"/>
          <w:rtl/>
        </w:rPr>
        <w:t>–</w:t>
      </w:r>
      <w:r>
        <w:rPr>
          <w:rFonts w:hint="cs"/>
          <w:rtl/>
        </w:rPr>
        <w:t xml:space="preserve"> א</w:t>
      </w:r>
      <w:r>
        <w:rPr>
          <w:rFonts w:hint="cs"/>
          <w:rtl/>
        </w:rPr>
        <w:t>נחנו מביעים אי-אמון, מסיבה אחת: כי אין לנו אמון במוטיבציה הלאומית של ראש הממשלה, כי אין לנו אמון באחריותה של הממשלה, באומץ לבה, כי אנחנו רואים שהכול ייכשל ויעלה בדמים רבים. ועד שהכישלון הזה יכה בכולנו וכולם ילמדו מדוע שרון הוא כישלון אסטרטגי ברמה הפוליטית-</w:t>
      </w:r>
      <w:r>
        <w:rPr>
          <w:rFonts w:hint="cs"/>
          <w:rtl/>
        </w:rPr>
        <w:t>המדינית, אנחנו, מבחינה ערכית ומבחינת החוסן האסטרטגי האמיתי של עם שמנסה לשוב לארצו ומנסה להסביר לכל העולם, שהתנ"ך</w:t>
      </w:r>
      <w:r>
        <w:rPr>
          <w:rtl/>
        </w:rPr>
        <w:t xml:space="preserve"> </w:t>
      </w:r>
      <w:r>
        <w:rPr>
          <w:rFonts w:hint="cs"/>
          <w:rtl/>
        </w:rPr>
        <w:t>נותן לנו, למרות היעדרותנו רבת השנים,</w:t>
      </w:r>
      <w:r>
        <w:rPr>
          <w:rtl/>
        </w:rPr>
        <w:t xml:space="preserve"> </w:t>
      </w:r>
      <w:r>
        <w:rPr>
          <w:rFonts w:hint="cs"/>
          <w:rtl/>
        </w:rPr>
        <w:t xml:space="preserve">זכות להיות כאן יותר ילידים מילידים; בזה, בתנ"ך הזה, ראש הממשלה שרון מכה מכה אדירה. </w:t>
      </w:r>
    </w:p>
    <w:p w14:paraId="3B4FBB7E" w14:textId="77777777" w:rsidR="00000000" w:rsidRDefault="008A7A77">
      <w:pPr>
        <w:pStyle w:val="a0"/>
        <w:rPr>
          <w:rFonts w:hint="cs"/>
          <w:rtl/>
        </w:rPr>
      </w:pPr>
    </w:p>
    <w:p w14:paraId="7CD8AB82" w14:textId="77777777" w:rsidR="00000000" w:rsidRDefault="008A7A77">
      <w:pPr>
        <w:pStyle w:val="a0"/>
        <w:rPr>
          <w:rFonts w:hint="cs"/>
          <w:rtl/>
        </w:rPr>
      </w:pPr>
      <w:r>
        <w:rPr>
          <w:rFonts w:hint="cs"/>
          <w:rtl/>
        </w:rPr>
        <w:t xml:space="preserve">אבל נדמה לי שיש בארץ </w:t>
      </w:r>
      <w:r>
        <w:rPr>
          <w:rFonts w:hint="cs"/>
          <w:rtl/>
        </w:rPr>
        <w:t xml:space="preserve">ציבור שהוא נחוש לא פחות מראש הממשלה, והוא יעשה כל מה שהוא יכול, יחד עם הציבור הפשוט, "האינדיאנים", כמו שאתה קורא להם, עמרי שרון, "האינדיאנים" של הליכוד יחד עם הציבור הפשוט, שהוא הציבור - - - </w:t>
      </w:r>
    </w:p>
    <w:p w14:paraId="1F389928" w14:textId="77777777" w:rsidR="00000000" w:rsidRDefault="008A7A77">
      <w:pPr>
        <w:pStyle w:val="af0"/>
        <w:rPr>
          <w:rFonts w:hint="cs"/>
          <w:rtl/>
        </w:rPr>
      </w:pPr>
    </w:p>
    <w:p w14:paraId="595861FB" w14:textId="77777777" w:rsidR="00000000" w:rsidRDefault="008A7A77">
      <w:pPr>
        <w:pStyle w:val="af0"/>
        <w:rPr>
          <w:rFonts w:hint="cs"/>
          <w:rtl/>
        </w:rPr>
      </w:pPr>
    </w:p>
    <w:p w14:paraId="2EB3BAD8" w14:textId="77777777" w:rsidR="00000000" w:rsidRDefault="008A7A77">
      <w:pPr>
        <w:pStyle w:val="af0"/>
        <w:rPr>
          <w:rtl/>
        </w:rPr>
      </w:pPr>
      <w:r>
        <w:rPr>
          <w:rFonts w:hint="eastAsia"/>
          <w:rtl/>
        </w:rPr>
        <w:t>ג</w:t>
      </w:r>
      <w:r>
        <w:rPr>
          <w:rtl/>
        </w:rPr>
        <w:t>'מאל זחאלקה (בל"ד):</w:t>
      </w:r>
    </w:p>
    <w:p w14:paraId="4013B015" w14:textId="77777777" w:rsidR="00000000" w:rsidRDefault="008A7A77">
      <w:pPr>
        <w:pStyle w:val="a0"/>
        <w:rPr>
          <w:rFonts w:hint="cs"/>
          <w:rtl/>
        </w:rPr>
      </w:pPr>
    </w:p>
    <w:p w14:paraId="4E56F7A2" w14:textId="77777777" w:rsidR="00000000" w:rsidRDefault="008A7A77">
      <w:pPr>
        <w:pStyle w:val="a0"/>
        <w:rPr>
          <w:rFonts w:hint="cs"/>
          <w:rtl/>
        </w:rPr>
      </w:pPr>
      <w:r>
        <w:rPr>
          <w:rFonts w:hint="cs"/>
          <w:rtl/>
        </w:rPr>
        <w:t>למה אתה אומר "אינדיאנים" כל הזמן? אתה גז</w:t>
      </w:r>
      <w:r>
        <w:rPr>
          <w:rFonts w:hint="cs"/>
          <w:rtl/>
        </w:rPr>
        <w:t>ען בין-לאומי. מה יש לך נגד האינדיאנים?</w:t>
      </w:r>
    </w:p>
    <w:p w14:paraId="7966F22A" w14:textId="77777777" w:rsidR="00000000" w:rsidRDefault="008A7A77">
      <w:pPr>
        <w:pStyle w:val="a0"/>
        <w:ind w:firstLine="0"/>
        <w:rPr>
          <w:rFonts w:hint="cs"/>
          <w:rtl/>
        </w:rPr>
      </w:pPr>
    </w:p>
    <w:p w14:paraId="7D65402C" w14:textId="77777777" w:rsidR="00000000" w:rsidRDefault="008A7A77">
      <w:pPr>
        <w:pStyle w:val="af1"/>
        <w:rPr>
          <w:rtl/>
        </w:rPr>
      </w:pPr>
      <w:r>
        <w:rPr>
          <w:rtl/>
        </w:rPr>
        <w:t>היו"ר ראובן ריבלין:</w:t>
      </w:r>
    </w:p>
    <w:p w14:paraId="305BCF32" w14:textId="77777777" w:rsidR="00000000" w:rsidRDefault="008A7A77">
      <w:pPr>
        <w:pStyle w:val="a0"/>
        <w:rPr>
          <w:rtl/>
        </w:rPr>
      </w:pPr>
    </w:p>
    <w:p w14:paraId="4D288AB4" w14:textId="77777777" w:rsidR="00000000" w:rsidRDefault="008A7A77">
      <w:pPr>
        <w:pStyle w:val="a0"/>
        <w:rPr>
          <w:rFonts w:hint="cs"/>
          <w:rtl/>
        </w:rPr>
      </w:pPr>
      <w:r>
        <w:rPr>
          <w:rFonts w:hint="cs"/>
          <w:rtl/>
        </w:rPr>
        <w:t xml:space="preserve">חבר הכנסת זחאלקה, לפני שאדוני הגיע לפוליטיקה היה איזה ביטוי שלא מתייחס, חס וחלילה - - - </w:t>
      </w:r>
    </w:p>
    <w:p w14:paraId="275DF78E" w14:textId="77777777" w:rsidR="00000000" w:rsidRDefault="008A7A77">
      <w:pPr>
        <w:pStyle w:val="a0"/>
        <w:ind w:firstLine="0"/>
        <w:rPr>
          <w:rFonts w:hint="cs"/>
          <w:rtl/>
        </w:rPr>
      </w:pPr>
    </w:p>
    <w:p w14:paraId="5AEEC618" w14:textId="77777777" w:rsidR="00000000" w:rsidRDefault="008A7A77">
      <w:pPr>
        <w:pStyle w:val="af0"/>
        <w:rPr>
          <w:rtl/>
        </w:rPr>
      </w:pPr>
      <w:r>
        <w:rPr>
          <w:rFonts w:hint="eastAsia"/>
          <w:rtl/>
        </w:rPr>
        <w:t>אבשלום</w:t>
      </w:r>
      <w:r>
        <w:rPr>
          <w:rtl/>
        </w:rPr>
        <w:t xml:space="preserve"> וילן (מרצ):</w:t>
      </w:r>
    </w:p>
    <w:p w14:paraId="153279D0" w14:textId="77777777" w:rsidR="00000000" w:rsidRDefault="008A7A77">
      <w:pPr>
        <w:pStyle w:val="a0"/>
        <w:rPr>
          <w:rFonts w:hint="cs"/>
          <w:rtl/>
        </w:rPr>
      </w:pPr>
    </w:p>
    <w:p w14:paraId="4C77D40A" w14:textId="77777777" w:rsidR="00000000" w:rsidRDefault="008A7A77">
      <w:pPr>
        <w:pStyle w:val="a0"/>
        <w:rPr>
          <w:rFonts w:hint="cs"/>
          <w:rtl/>
        </w:rPr>
      </w:pPr>
      <w:r>
        <w:rPr>
          <w:rFonts w:hint="cs"/>
          <w:rtl/>
        </w:rPr>
        <w:t xml:space="preserve">הוא אומר שהוא יודע בדיוק למה הוא מתייחס. </w:t>
      </w:r>
    </w:p>
    <w:p w14:paraId="2C0E554E" w14:textId="77777777" w:rsidR="00000000" w:rsidRDefault="008A7A77">
      <w:pPr>
        <w:pStyle w:val="a0"/>
        <w:ind w:firstLine="0"/>
        <w:rPr>
          <w:rFonts w:hint="cs"/>
          <w:rtl/>
        </w:rPr>
      </w:pPr>
    </w:p>
    <w:p w14:paraId="3CEB6ABA" w14:textId="77777777" w:rsidR="00000000" w:rsidRDefault="008A7A77">
      <w:pPr>
        <w:pStyle w:val="af0"/>
        <w:rPr>
          <w:rtl/>
        </w:rPr>
      </w:pPr>
      <w:r>
        <w:rPr>
          <w:rFonts w:hint="eastAsia"/>
          <w:rtl/>
        </w:rPr>
        <w:t>ג</w:t>
      </w:r>
      <w:r>
        <w:rPr>
          <w:rtl/>
        </w:rPr>
        <w:t>'מאל זחאלקה (בל"ד):</w:t>
      </w:r>
    </w:p>
    <w:p w14:paraId="2E6A2FCC" w14:textId="77777777" w:rsidR="00000000" w:rsidRDefault="008A7A77">
      <w:pPr>
        <w:pStyle w:val="a0"/>
        <w:rPr>
          <w:rFonts w:hint="cs"/>
          <w:rtl/>
        </w:rPr>
      </w:pPr>
    </w:p>
    <w:p w14:paraId="3AB870DD" w14:textId="77777777" w:rsidR="00000000" w:rsidRDefault="008A7A77">
      <w:pPr>
        <w:pStyle w:val="a0"/>
        <w:rPr>
          <w:rFonts w:hint="cs"/>
          <w:rtl/>
        </w:rPr>
      </w:pPr>
      <w:r>
        <w:rPr>
          <w:rFonts w:hint="cs"/>
          <w:rtl/>
        </w:rPr>
        <w:t>גזען בין-לאומי.</w:t>
      </w:r>
    </w:p>
    <w:p w14:paraId="50CE9A43" w14:textId="77777777" w:rsidR="00000000" w:rsidRDefault="008A7A77">
      <w:pPr>
        <w:pStyle w:val="a0"/>
        <w:ind w:firstLine="0"/>
        <w:rPr>
          <w:rFonts w:hint="cs"/>
          <w:rtl/>
        </w:rPr>
      </w:pPr>
    </w:p>
    <w:p w14:paraId="2100DD39" w14:textId="77777777" w:rsidR="00000000" w:rsidRDefault="008A7A77">
      <w:pPr>
        <w:pStyle w:val="af1"/>
        <w:rPr>
          <w:rtl/>
        </w:rPr>
      </w:pPr>
      <w:r>
        <w:rPr>
          <w:rtl/>
        </w:rPr>
        <w:t>היו</w:t>
      </w:r>
      <w:r>
        <w:rPr>
          <w:rtl/>
        </w:rPr>
        <w:t>"ר ראובן ריבלין:</w:t>
      </w:r>
    </w:p>
    <w:p w14:paraId="3933A83A" w14:textId="77777777" w:rsidR="00000000" w:rsidRDefault="008A7A77">
      <w:pPr>
        <w:pStyle w:val="a0"/>
        <w:rPr>
          <w:rtl/>
        </w:rPr>
      </w:pPr>
    </w:p>
    <w:p w14:paraId="0DC98EB7" w14:textId="77777777" w:rsidR="00000000" w:rsidRDefault="008A7A77">
      <w:pPr>
        <w:pStyle w:val="a0"/>
        <w:rPr>
          <w:rFonts w:hint="cs"/>
          <w:rtl/>
        </w:rPr>
      </w:pPr>
      <w:r>
        <w:rPr>
          <w:rFonts w:hint="cs"/>
          <w:rtl/>
        </w:rPr>
        <w:t xml:space="preserve">ההתרסה היא לא גזענית. </w:t>
      </w:r>
    </w:p>
    <w:p w14:paraId="0874CD90" w14:textId="77777777" w:rsidR="00000000" w:rsidRDefault="008A7A77">
      <w:pPr>
        <w:pStyle w:val="a0"/>
        <w:rPr>
          <w:rFonts w:hint="cs"/>
          <w:rtl/>
        </w:rPr>
      </w:pPr>
    </w:p>
    <w:p w14:paraId="03FEC0F1" w14:textId="77777777" w:rsidR="00000000" w:rsidRDefault="008A7A77">
      <w:pPr>
        <w:pStyle w:val="af0"/>
        <w:rPr>
          <w:rtl/>
        </w:rPr>
      </w:pPr>
      <w:r>
        <w:rPr>
          <w:rFonts w:hint="eastAsia"/>
          <w:rtl/>
        </w:rPr>
        <w:t>אבשלום</w:t>
      </w:r>
      <w:r>
        <w:rPr>
          <w:rtl/>
        </w:rPr>
        <w:t xml:space="preserve"> וילן (מרצ):</w:t>
      </w:r>
    </w:p>
    <w:p w14:paraId="5F3C96CB" w14:textId="77777777" w:rsidR="00000000" w:rsidRDefault="008A7A77">
      <w:pPr>
        <w:pStyle w:val="a0"/>
        <w:rPr>
          <w:rFonts w:hint="cs"/>
          <w:rtl/>
        </w:rPr>
      </w:pPr>
    </w:p>
    <w:p w14:paraId="3271E142" w14:textId="77777777" w:rsidR="00000000" w:rsidRDefault="008A7A77">
      <w:pPr>
        <w:pStyle w:val="a0"/>
        <w:rPr>
          <w:rFonts w:hint="cs"/>
          <w:rtl/>
        </w:rPr>
      </w:pPr>
      <w:r>
        <w:rPr>
          <w:rFonts w:hint="cs"/>
          <w:rtl/>
        </w:rPr>
        <w:t xml:space="preserve">הוא משתמש בזה באופן ציני וגזעני. </w:t>
      </w:r>
    </w:p>
    <w:p w14:paraId="55DB6FF3" w14:textId="77777777" w:rsidR="00000000" w:rsidRDefault="008A7A77">
      <w:pPr>
        <w:pStyle w:val="a0"/>
        <w:ind w:firstLine="0"/>
        <w:rPr>
          <w:rFonts w:hint="cs"/>
          <w:rtl/>
        </w:rPr>
      </w:pPr>
    </w:p>
    <w:p w14:paraId="5E62A859" w14:textId="77777777" w:rsidR="00000000" w:rsidRDefault="008A7A77">
      <w:pPr>
        <w:pStyle w:val="af1"/>
        <w:rPr>
          <w:rtl/>
        </w:rPr>
      </w:pPr>
      <w:r>
        <w:rPr>
          <w:rtl/>
        </w:rPr>
        <w:t>היו"ר ראובן ריבלין:</w:t>
      </w:r>
    </w:p>
    <w:p w14:paraId="09E14DD4" w14:textId="77777777" w:rsidR="00000000" w:rsidRDefault="008A7A77">
      <w:pPr>
        <w:pStyle w:val="a0"/>
        <w:rPr>
          <w:rtl/>
        </w:rPr>
      </w:pPr>
    </w:p>
    <w:p w14:paraId="23737C48" w14:textId="77777777" w:rsidR="00000000" w:rsidRDefault="008A7A77">
      <w:pPr>
        <w:pStyle w:val="a0"/>
        <w:rPr>
          <w:rFonts w:hint="cs"/>
          <w:rtl/>
        </w:rPr>
      </w:pPr>
      <w:r>
        <w:rPr>
          <w:rFonts w:hint="cs"/>
          <w:rtl/>
        </w:rPr>
        <w:t>לא נראה לי.</w:t>
      </w:r>
    </w:p>
    <w:p w14:paraId="2073ADD3" w14:textId="77777777" w:rsidR="00000000" w:rsidRDefault="008A7A77">
      <w:pPr>
        <w:pStyle w:val="a0"/>
        <w:ind w:firstLine="0"/>
        <w:rPr>
          <w:rFonts w:hint="cs"/>
          <w:rtl/>
        </w:rPr>
      </w:pPr>
    </w:p>
    <w:p w14:paraId="10E03F10" w14:textId="77777777" w:rsidR="00000000" w:rsidRDefault="008A7A77">
      <w:pPr>
        <w:pStyle w:val="af0"/>
        <w:rPr>
          <w:rtl/>
        </w:rPr>
      </w:pPr>
      <w:r>
        <w:rPr>
          <w:rFonts w:hint="eastAsia"/>
          <w:rtl/>
        </w:rPr>
        <w:t>אבשלום</w:t>
      </w:r>
      <w:r>
        <w:rPr>
          <w:rtl/>
        </w:rPr>
        <w:t xml:space="preserve"> וילן (מרצ):</w:t>
      </w:r>
    </w:p>
    <w:p w14:paraId="05E00043" w14:textId="77777777" w:rsidR="00000000" w:rsidRDefault="008A7A77">
      <w:pPr>
        <w:pStyle w:val="a0"/>
        <w:rPr>
          <w:rFonts w:hint="cs"/>
          <w:rtl/>
        </w:rPr>
      </w:pPr>
    </w:p>
    <w:p w14:paraId="7D76CDB2" w14:textId="77777777" w:rsidR="00000000" w:rsidRDefault="008A7A77">
      <w:pPr>
        <w:pStyle w:val="a0"/>
        <w:rPr>
          <w:rFonts w:hint="cs"/>
          <w:rtl/>
        </w:rPr>
      </w:pPr>
      <w:r>
        <w:rPr>
          <w:rFonts w:hint="cs"/>
          <w:rtl/>
        </w:rPr>
        <w:t xml:space="preserve">- - - </w:t>
      </w:r>
    </w:p>
    <w:p w14:paraId="51BE312E" w14:textId="77777777" w:rsidR="00000000" w:rsidRDefault="008A7A77">
      <w:pPr>
        <w:pStyle w:val="a0"/>
        <w:ind w:firstLine="0"/>
        <w:rPr>
          <w:rFonts w:hint="cs"/>
          <w:rtl/>
        </w:rPr>
      </w:pPr>
    </w:p>
    <w:p w14:paraId="087193F2" w14:textId="77777777" w:rsidR="00000000" w:rsidRDefault="008A7A77">
      <w:pPr>
        <w:pStyle w:val="af1"/>
        <w:rPr>
          <w:rtl/>
        </w:rPr>
      </w:pPr>
      <w:r>
        <w:rPr>
          <w:rtl/>
        </w:rPr>
        <w:t>היו"ר ראובן ריבלין:</w:t>
      </w:r>
    </w:p>
    <w:p w14:paraId="0845636A" w14:textId="77777777" w:rsidR="00000000" w:rsidRDefault="008A7A77">
      <w:pPr>
        <w:pStyle w:val="a0"/>
        <w:rPr>
          <w:rtl/>
        </w:rPr>
      </w:pPr>
    </w:p>
    <w:p w14:paraId="69038B55" w14:textId="77777777" w:rsidR="00000000" w:rsidRDefault="008A7A77">
      <w:pPr>
        <w:pStyle w:val="a0"/>
        <w:rPr>
          <w:rFonts w:hint="cs"/>
          <w:rtl/>
        </w:rPr>
      </w:pPr>
      <w:r>
        <w:rPr>
          <w:rFonts w:hint="cs"/>
          <w:rtl/>
        </w:rPr>
        <w:t>רבותי, הוא כבר מעבר לזמן שמתיר קריאות ביניים, כי הוא כבר לא נמצא.</w:t>
      </w:r>
    </w:p>
    <w:p w14:paraId="48053410" w14:textId="77777777" w:rsidR="00000000" w:rsidRDefault="008A7A77">
      <w:pPr>
        <w:pStyle w:val="a0"/>
        <w:ind w:firstLine="0"/>
        <w:rPr>
          <w:rFonts w:hint="cs"/>
          <w:rtl/>
        </w:rPr>
      </w:pPr>
    </w:p>
    <w:p w14:paraId="0AAB3124" w14:textId="77777777" w:rsidR="00000000" w:rsidRDefault="008A7A77">
      <w:pPr>
        <w:pStyle w:val="af0"/>
        <w:rPr>
          <w:rtl/>
        </w:rPr>
      </w:pPr>
      <w:r>
        <w:rPr>
          <w:rFonts w:hint="eastAsia"/>
          <w:rtl/>
        </w:rPr>
        <w:t>רן</w:t>
      </w:r>
      <w:r>
        <w:rPr>
          <w:rtl/>
        </w:rPr>
        <w:t xml:space="preserve"> כהן (מ</w:t>
      </w:r>
      <w:r>
        <w:rPr>
          <w:rtl/>
        </w:rPr>
        <w:t>רצ):</w:t>
      </w:r>
    </w:p>
    <w:p w14:paraId="6488F80F" w14:textId="77777777" w:rsidR="00000000" w:rsidRDefault="008A7A77">
      <w:pPr>
        <w:pStyle w:val="a0"/>
        <w:rPr>
          <w:rFonts w:hint="cs"/>
          <w:rtl/>
        </w:rPr>
      </w:pPr>
    </w:p>
    <w:p w14:paraId="75A14A50" w14:textId="77777777" w:rsidR="00000000" w:rsidRDefault="008A7A77">
      <w:pPr>
        <w:pStyle w:val="a0"/>
        <w:rPr>
          <w:rFonts w:hint="cs"/>
          <w:rtl/>
        </w:rPr>
      </w:pPr>
      <w:r>
        <w:rPr>
          <w:rFonts w:hint="cs"/>
          <w:rtl/>
        </w:rPr>
        <w:t xml:space="preserve">ככה לא מדברים על - - - </w:t>
      </w:r>
    </w:p>
    <w:p w14:paraId="47ACCA5C" w14:textId="77777777" w:rsidR="00000000" w:rsidRDefault="008A7A77">
      <w:pPr>
        <w:pStyle w:val="af0"/>
        <w:rPr>
          <w:rFonts w:hint="cs"/>
          <w:rtl/>
        </w:rPr>
      </w:pPr>
    </w:p>
    <w:p w14:paraId="4ADC0975" w14:textId="77777777" w:rsidR="00000000" w:rsidRDefault="008A7A77">
      <w:pPr>
        <w:pStyle w:val="af0"/>
        <w:rPr>
          <w:rtl/>
        </w:rPr>
      </w:pPr>
      <w:r>
        <w:rPr>
          <w:rFonts w:hint="eastAsia"/>
          <w:rtl/>
        </w:rPr>
        <w:t>אבשלום</w:t>
      </w:r>
      <w:r>
        <w:rPr>
          <w:rtl/>
        </w:rPr>
        <w:t xml:space="preserve"> וילן (מרצ):</w:t>
      </w:r>
    </w:p>
    <w:p w14:paraId="7663A5C4" w14:textId="77777777" w:rsidR="00000000" w:rsidRDefault="008A7A77">
      <w:pPr>
        <w:pStyle w:val="a0"/>
        <w:rPr>
          <w:rFonts w:hint="cs"/>
          <w:rtl/>
        </w:rPr>
      </w:pPr>
    </w:p>
    <w:p w14:paraId="67DB4F5B" w14:textId="77777777" w:rsidR="00000000" w:rsidRDefault="008A7A77">
      <w:pPr>
        <w:pStyle w:val="a0"/>
        <w:rPr>
          <w:rFonts w:hint="cs"/>
          <w:rtl/>
        </w:rPr>
      </w:pPr>
      <w:r>
        <w:rPr>
          <w:rFonts w:hint="cs"/>
          <w:rtl/>
        </w:rPr>
        <w:t xml:space="preserve">הוא פאשיסט. </w:t>
      </w:r>
    </w:p>
    <w:p w14:paraId="63803956" w14:textId="77777777" w:rsidR="00000000" w:rsidRDefault="008A7A77">
      <w:pPr>
        <w:pStyle w:val="a0"/>
        <w:ind w:firstLine="0"/>
        <w:rPr>
          <w:rFonts w:hint="cs"/>
          <w:rtl/>
        </w:rPr>
      </w:pPr>
    </w:p>
    <w:p w14:paraId="49248BEE" w14:textId="77777777" w:rsidR="00000000" w:rsidRDefault="008A7A77">
      <w:pPr>
        <w:pStyle w:val="af1"/>
        <w:rPr>
          <w:rtl/>
        </w:rPr>
      </w:pPr>
      <w:r>
        <w:rPr>
          <w:rtl/>
        </w:rPr>
        <w:t>היו"ר ראובן ריבלין:</w:t>
      </w:r>
    </w:p>
    <w:p w14:paraId="1A1914B0" w14:textId="77777777" w:rsidR="00000000" w:rsidRDefault="008A7A77">
      <w:pPr>
        <w:pStyle w:val="a0"/>
        <w:rPr>
          <w:rtl/>
        </w:rPr>
      </w:pPr>
    </w:p>
    <w:p w14:paraId="4F3B54A4" w14:textId="77777777" w:rsidR="00000000" w:rsidRDefault="008A7A77">
      <w:pPr>
        <w:pStyle w:val="a0"/>
        <w:rPr>
          <w:rFonts w:hint="cs"/>
          <w:rtl/>
        </w:rPr>
      </w:pPr>
      <w:r>
        <w:rPr>
          <w:rFonts w:hint="cs"/>
          <w:rtl/>
        </w:rPr>
        <w:t xml:space="preserve">בדיוק להיפך: הוא אמר שקראו לאחיו אינדיאנים. </w:t>
      </w:r>
    </w:p>
    <w:p w14:paraId="322AF3F7" w14:textId="77777777" w:rsidR="00000000" w:rsidRDefault="008A7A77">
      <w:pPr>
        <w:pStyle w:val="a0"/>
        <w:rPr>
          <w:rFonts w:hint="cs"/>
          <w:rtl/>
        </w:rPr>
      </w:pPr>
    </w:p>
    <w:p w14:paraId="34DE2326" w14:textId="77777777" w:rsidR="00000000" w:rsidRDefault="008A7A77">
      <w:pPr>
        <w:pStyle w:val="-"/>
        <w:rPr>
          <w:rtl/>
        </w:rPr>
      </w:pPr>
      <w:bookmarkStart w:id="65" w:name="FS000000405T14_06_2004_17_42_06C"/>
      <w:bookmarkEnd w:id="65"/>
      <w:r>
        <w:rPr>
          <w:rtl/>
        </w:rPr>
        <w:t>בנימין אלון (האיחוד הלאומי - ישראל ביתנו):</w:t>
      </w:r>
    </w:p>
    <w:p w14:paraId="48F7292B" w14:textId="77777777" w:rsidR="00000000" w:rsidRDefault="008A7A77">
      <w:pPr>
        <w:pStyle w:val="a0"/>
        <w:rPr>
          <w:rtl/>
        </w:rPr>
      </w:pPr>
    </w:p>
    <w:p w14:paraId="4CF33195" w14:textId="77777777" w:rsidR="00000000" w:rsidRDefault="008A7A77">
      <w:pPr>
        <w:pStyle w:val="a0"/>
        <w:rPr>
          <w:rFonts w:hint="cs"/>
          <w:rtl/>
        </w:rPr>
      </w:pPr>
      <w:r>
        <w:rPr>
          <w:rFonts w:hint="cs"/>
          <w:rtl/>
        </w:rPr>
        <w:t xml:space="preserve">אם תרשו לי לסיים בצורה שגם חברי הכנסת פה יבינו, העם האמיתי של הליכוד </w:t>
      </w:r>
      <w:r>
        <w:rPr>
          <w:rFonts w:hint="eastAsia"/>
          <w:rtl/>
        </w:rPr>
        <w:t>–</w:t>
      </w:r>
      <w:r>
        <w:rPr>
          <w:rFonts w:hint="cs"/>
          <w:rtl/>
        </w:rPr>
        <w:t xml:space="preserve"> לא המנגנו</w:t>
      </w:r>
      <w:r>
        <w:rPr>
          <w:rFonts w:hint="cs"/>
          <w:rtl/>
        </w:rPr>
        <w:t xml:space="preserve">ן </w:t>
      </w:r>
      <w:r>
        <w:rPr>
          <w:rFonts w:hint="eastAsia"/>
          <w:rtl/>
        </w:rPr>
        <w:t>–</w:t>
      </w:r>
      <w:r>
        <w:rPr>
          <w:rFonts w:hint="cs"/>
          <w:rtl/>
        </w:rPr>
        <w:t xml:space="preserve"> אותו עם אמיתי, חזק ושורשי </w:t>
      </w:r>
      <w:r>
        <w:rPr>
          <w:rFonts w:hint="eastAsia"/>
          <w:rtl/>
        </w:rPr>
        <w:t>–</w:t>
      </w:r>
      <w:r>
        <w:rPr>
          <w:rFonts w:hint="cs"/>
          <w:rtl/>
        </w:rPr>
        <w:t xml:space="preserve"> אני מאוד מקווה, יחד עם אותו ציבור גדול שממנו אני בא, ידעו להיות נחושים יותר משרון ולהציל את מדינת ישראל, ולהציל את חזון שיבת ציון. תודה רבה, אדוני היושב-ראש.</w:t>
      </w:r>
    </w:p>
    <w:p w14:paraId="28C20E9A" w14:textId="77777777" w:rsidR="00000000" w:rsidRDefault="008A7A77">
      <w:pPr>
        <w:pStyle w:val="a0"/>
        <w:ind w:firstLine="0"/>
        <w:rPr>
          <w:rFonts w:hint="cs"/>
          <w:rtl/>
        </w:rPr>
      </w:pPr>
    </w:p>
    <w:p w14:paraId="37B6EBE2" w14:textId="77777777" w:rsidR="00000000" w:rsidRDefault="008A7A77">
      <w:pPr>
        <w:pStyle w:val="af1"/>
        <w:rPr>
          <w:rtl/>
        </w:rPr>
      </w:pPr>
      <w:r>
        <w:rPr>
          <w:rtl/>
        </w:rPr>
        <w:t>היו"ר ראובן ריבלין:</w:t>
      </w:r>
    </w:p>
    <w:p w14:paraId="7F8410F1" w14:textId="77777777" w:rsidR="00000000" w:rsidRDefault="008A7A77">
      <w:pPr>
        <w:pStyle w:val="a0"/>
        <w:rPr>
          <w:rtl/>
        </w:rPr>
      </w:pPr>
    </w:p>
    <w:p w14:paraId="088AF793" w14:textId="77777777" w:rsidR="00000000" w:rsidRDefault="008A7A77">
      <w:pPr>
        <w:pStyle w:val="a0"/>
        <w:rPr>
          <w:rFonts w:hint="cs"/>
          <w:rtl/>
        </w:rPr>
      </w:pPr>
      <w:r>
        <w:rPr>
          <w:rFonts w:hint="cs"/>
          <w:rtl/>
        </w:rPr>
        <w:t xml:space="preserve">כבוד השר גדעון עזרא ישיב על ההצעה. </w:t>
      </w:r>
    </w:p>
    <w:p w14:paraId="564865FE" w14:textId="77777777" w:rsidR="00000000" w:rsidRDefault="008A7A77">
      <w:pPr>
        <w:pStyle w:val="a0"/>
        <w:ind w:firstLine="0"/>
        <w:rPr>
          <w:rFonts w:hint="cs"/>
          <w:rtl/>
        </w:rPr>
      </w:pPr>
    </w:p>
    <w:p w14:paraId="327DA5D4" w14:textId="77777777" w:rsidR="00000000" w:rsidRDefault="008A7A77">
      <w:pPr>
        <w:pStyle w:val="a"/>
        <w:rPr>
          <w:rtl/>
        </w:rPr>
      </w:pPr>
      <w:bookmarkStart w:id="66" w:name="FS000000474T14_06_2004_17_43_32"/>
      <w:bookmarkStart w:id="67" w:name="_Toc81186631"/>
      <w:bookmarkEnd w:id="66"/>
      <w:r>
        <w:rPr>
          <w:rFonts w:hint="eastAsia"/>
          <w:rtl/>
        </w:rPr>
        <w:t>השר</w:t>
      </w:r>
      <w:r>
        <w:rPr>
          <w:rtl/>
        </w:rPr>
        <w:t xml:space="preserve"> גדע</w:t>
      </w:r>
      <w:r>
        <w:rPr>
          <w:rtl/>
        </w:rPr>
        <w:t>ון עזרא:</w:t>
      </w:r>
      <w:bookmarkEnd w:id="67"/>
    </w:p>
    <w:p w14:paraId="194F86B7" w14:textId="77777777" w:rsidR="00000000" w:rsidRDefault="008A7A77">
      <w:pPr>
        <w:pStyle w:val="a0"/>
        <w:rPr>
          <w:rFonts w:hint="cs"/>
          <w:rtl/>
        </w:rPr>
      </w:pPr>
    </w:p>
    <w:p w14:paraId="1AEFE603" w14:textId="77777777" w:rsidR="00000000" w:rsidRDefault="008A7A77">
      <w:pPr>
        <w:pStyle w:val="a0"/>
        <w:rPr>
          <w:rFonts w:hint="cs"/>
          <w:rtl/>
        </w:rPr>
      </w:pPr>
      <w:r>
        <w:rPr>
          <w:rFonts w:hint="cs"/>
          <w:rtl/>
        </w:rPr>
        <w:t>אדוני היושב-ראש, חברי חברי הכנסת, אני מבקש להודות לשר לשעבר בני אלון על העבודה שהוא עשה כשר התיירות, וחבל שבדרך שהוא הלך בה, וברצון שלו להצביע נגד החלטת הממשלה, הוא גרם לכך שהיום הוא נמצא מחוץ לממשלה.</w:t>
      </w:r>
    </w:p>
    <w:p w14:paraId="0057B82B" w14:textId="77777777" w:rsidR="00000000" w:rsidRDefault="008A7A77">
      <w:pPr>
        <w:pStyle w:val="a0"/>
        <w:ind w:firstLine="0"/>
        <w:rPr>
          <w:rFonts w:hint="cs"/>
          <w:rtl/>
        </w:rPr>
      </w:pPr>
    </w:p>
    <w:p w14:paraId="4040EA24" w14:textId="77777777" w:rsidR="00000000" w:rsidRDefault="008A7A77">
      <w:pPr>
        <w:pStyle w:val="af0"/>
        <w:rPr>
          <w:rtl/>
        </w:rPr>
      </w:pPr>
      <w:r>
        <w:rPr>
          <w:rFonts w:hint="eastAsia"/>
          <w:rtl/>
        </w:rPr>
        <w:t>יורי</w:t>
      </w:r>
      <w:r>
        <w:rPr>
          <w:rtl/>
        </w:rPr>
        <w:t xml:space="preserve"> שטרן (האיחוד הלאומי - ישראל ביתנו):</w:t>
      </w:r>
    </w:p>
    <w:p w14:paraId="15633A7A" w14:textId="77777777" w:rsidR="00000000" w:rsidRDefault="008A7A77">
      <w:pPr>
        <w:pStyle w:val="a0"/>
        <w:rPr>
          <w:rFonts w:hint="cs"/>
          <w:rtl/>
        </w:rPr>
      </w:pPr>
    </w:p>
    <w:p w14:paraId="1AC7228E" w14:textId="77777777" w:rsidR="00000000" w:rsidRDefault="008A7A77">
      <w:pPr>
        <w:pStyle w:val="a0"/>
        <w:rPr>
          <w:rFonts w:hint="cs"/>
          <w:rtl/>
        </w:rPr>
      </w:pPr>
      <w:r>
        <w:rPr>
          <w:rFonts w:hint="cs"/>
          <w:rtl/>
        </w:rPr>
        <w:t>הו</w:t>
      </w:r>
      <w:r>
        <w:rPr>
          <w:rFonts w:hint="cs"/>
          <w:rtl/>
        </w:rPr>
        <w:t>א פוטר לפני החלטת הממשלה.</w:t>
      </w:r>
    </w:p>
    <w:p w14:paraId="648558F5" w14:textId="77777777" w:rsidR="00000000" w:rsidRDefault="008A7A77">
      <w:pPr>
        <w:pStyle w:val="a0"/>
        <w:ind w:firstLine="0"/>
        <w:rPr>
          <w:rFonts w:hint="cs"/>
          <w:rtl/>
        </w:rPr>
      </w:pPr>
    </w:p>
    <w:p w14:paraId="6AB291C2" w14:textId="77777777" w:rsidR="00000000" w:rsidRDefault="008A7A77">
      <w:pPr>
        <w:pStyle w:val="-"/>
        <w:rPr>
          <w:rtl/>
        </w:rPr>
      </w:pPr>
      <w:bookmarkStart w:id="68" w:name="FS000000474T14_06_2004_17_44_24C"/>
      <w:bookmarkEnd w:id="68"/>
      <w:r>
        <w:rPr>
          <w:rtl/>
        </w:rPr>
        <w:t>השר גדעון עזרא:</w:t>
      </w:r>
    </w:p>
    <w:p w14:paraId="5F8EA8C0" w14:textId="77777777" w:rsidR="00000000" w:rsidRDefault="008A7A77">
      <w:pPr>
        <w:pStyle w:val="a0"/>
        <w:rPr>
          <w:rtl/>
        </w:rPr>
      </w:pPr>
    </w:p>
    <w:p w14:paraId="7EECAF74" w14:textId="77777777" w:rsidR="00000000" w:rsidRDefault="008A7A77">
      <w:pPr>
        <w:pStyle w:val="a0"/>
        <w:rPr>
          <w:rFonts w:hint="cs"/>
          <w:rtl/>
        </w:rPr>
      </w:pPr>
      <w:r>
        <w:rPr>
          <w:rFonts w:hint="cs"/>
          <w:rtl/>
        </w:rPr>
        <w:t xml:space="preserve">מאחר שהוא רצה ללכת בדרך שהממשלה לא רצתה בה, הוא לא בממשלה. </w:t>
      </w:r>
    </w:p>
    <w:p w14:paraId="5913EFF2" w14:textId="77777777" w:rsidR="00000000" w:rsidRDefault="008A7A77">
      <w:pPr>
        <w:pStyle w:val="a0"/>
        <w:ind w:firstLine="0"/>
        <w:rPr>
          <w:rFonts w:hint="cs"/>
          <w:rtl/>
        </w:rPr>
      </w:pPr>
    </w:p>
    <w:p w14:paraId="6CE90C06" w14:textId="77777777" w:rsidR="00000000" w:rsidRDefault="008A7A77">
      <w:pPr>
        <w:pStyle w:val="af0"/>
        <w:rPr>
          <w:rtl/>
        </w:rPr>
      </w:pPr>
      <w:r>
        <w:rPr>
          <w:rFonts w:hint="eastAsia"/>
          <w:rtl/>
        </w:rPr>
        <w:t>אליעזר</w:t>
      </w:r>
      <w:r>
        <w:rPr>
          <w:rtl/>
        </w:rPr>
        <w:t xml:space="preserve"> כהן (האיחוד הלאומי - ישראל ביתנו):</w:t>
      </w:r>
    </w:p>
    <w:p w14:paraId="437F3EB6" w14:textId="77777777" w:rsidR="00000000" w:rsidRDefault="008A7A77">
      <w:pPr>
        <w:pStyle w:val="a0"/>
        <w:rPr>
          <w:rFonts w:hint="cs"/>
          <w:rtl/>
        </w:rPr>
      </w:pPr>
    </w:p>
    <w:p w14:paraId="0395A1C4" w14:textId="77777777" w:rsidR="00000000" w:rsidRDefault="008A7A77">
      <w:pPr>
        <w:pStyle w:val="a0"/>
        <w:rPr>
          <w:rFonts w:hint="cs"/>
          <w:rtl/>
        </w:rPr>
      </w:pPr>
      <w:r>
        <w:rPr>
          <w:rFonts w:hint="cs"/>
          <w:rtl/>
        </w:rPr>
        <w:t xml:space="preserve"> - - - </w:t>
      </w:r>
    </w:p>
    <w:p w14:paraId="1E6B80EC" w14:textId="77777777" w:rsidR="00000000" w:rsidRDefault="008A7A77">
      <w:pPr>
        <w:pStyle w:val="a0"/>
        <w:ind w:firstLine="0"/>
        <w:rPr>
          <w:rFonts w:hint="cs"/>
          <w:rtl/>
        </w:rPr>
      </w:pPr>
    </w:p>
    <w:p w14:paraId="1D3D915D" w14:textId="77777777" w:rsidR="00000000" w:rsidRDefault="008A7A77">
      <w:pPr>
        <w:pStyle w:val="af0"/>
        <w:rPr>
          <w:rtl/>
        </w:rPr>
      </w:pPr>
      <w:r>
        <w:rPr>
          <w:rFonts w:hint="eastAsia"/>
          <w:rtl/>
        </w:rPr>
        <w:t>יורי</w:t>
      </w:r>
      <w:r>
        <w:rPr>
          <w:rtl/>
        </w:rPr>
        <w:t xml:space="preserve"> שטרן (האיחוד הלאומי - ישראל ביתנו):</w:t>
      </w:r>
    </w:p>
    <w:p w14:paraId="5DFE5607" w14:textId="77777777" w:rsidR="00000000" w:rsidRDefault="008A7A77">
      <w:pPr>
        <w:pStyle w:val="a0"/>
        <w:rPr>
          <w:rFonts w:hint="cs"/>
          <w:rtl/>
        </w:rPr>
      </w:pPr>
    </w:p>
    <w:p w14:paraId="0137420F" w14:textId="77777777" w:rsidR="00000000" w:rsidRDefault="008A7A77">
      <w:pPr>
        <w:pStyle w:val="a0"/>
        <w:rPr>
          <w:rFonts w:hint="cs"/>
          <w:rtl/>
        </w:rPr>
      </w:pPr>
      <w:r>
        <w:rPr>
          <w:rFonts w:hint="cs"/>
          <w:rtl/>
        </w:rPr>
        <w:t xml:space="preserve">- - - </w:t>
      </w:r>
    </w:p>
    <w:p w14:paraId="3FEDE210" w14:textId="77777777" w:rsidR="00000000" w:rsidRDefault="008A7A77">
      <w:pPr>
        <w:pStyle w:val="a0"/>
        <w:ind w:firstLine="0"/>
        <w:rPr>
          <w:rFonts w:hint="cs"/>
          <w:rtl/>
        </w:rPr>
      </w:pPr>
    </w:p>
    <w:p w14:paraId="24064486" w14:textId="77777777" w:rsidR="00000000" w:rsidRDefault="008A7A77">
      <w:pPr>
        <w:pStyle w:val="-"/>
        <w:rPr>
          <w:rtl/>
        </w:rPr>
      </w:pPr>
      <w:bookmarkStart w:id="69" w:name="FS000000474T14_06_2004_17_44_43C"/>
      <w:bookmarkEnd w:id="69"/>
      <w:r>
        <w:rPr>
          <w:rtl/>
        </w:rPr>
        <w:t>השר גדעון עזרא:</w:t>
      </w:r>
    </w:p>
    <w:p w14:paraId="1F7F9D47" w14:textId="77777777" w:rsidR="00000000" w:rsidRDefault="008A7A77">
      <w:pPr>
        <w:pStyle w:val="a0"/>
        <w:rPr>
          <w:rtl/>
        </w:rPr>
      </w:pPr>
    </w:p>
    <w:p w14:paraId="7DC1630A" w14:textId="77777777" w:rsidR="00000000" w:rsidRDefault="008A7A77">
      <w:pPr>
        <w:pStyle w:val="a0"/>
        <w:rPr>
          <w:rFonts w:hint="cs"/>
          <w:rtl/>
        </w:rPr>
      </w:pPr>
      <w:r>
        <w:rPr>
          <w:rFonts w:hint="cs"/>
          <w:rtl/>
        </w:rPr>
        <w:t>מה אתם מתרגשים? מה קרה?</w:t>
      </w:r>
    </w:p>
    <w:p w14:paraId="7F0163F3" w14:textId="77777777" w:rsidR="00000000" w:rsidRDefault="008A7A77">
      <w:pPr>
        <w:pStyle w:val="a0"/>
        <w:ind w:firstLine="0"/>
        <w:rPr>
          <w:rFonts w:hint="cs"/>
          <w:rtl/>
        </w:rPr>
      </w:pPr>
    </w:p>
    <w:p w14:paraId="73646214" w14:textId="77777777" w:rsidR="00000000" w:rsidRDefault="008A7A77">
      <w:pPr>
        <w:pStyle w:val="af1"/>
        <w:rPr>
          <w:rtl/>
        </w:rPr>
      </w:pPr>
      <w:r>
        <w:rPr>
          <w:rtl/>
        </w:rPr>
        <w:t>היו"ר ר</w:t>
      </w:r>
      <w:r>
        <w:rPr>
          <w:rtl/>
        </w:rPr>
        <w:t>אובן ריבלין:</w:t>
      </w:r>
    </w:p>
    <w:p w14:paraId="6D137C65" w14:textId="77777777" w:rsidR="00000000" w:rsidRDefault="008A7A77">
      <w:pPr>
        <w:pStyle w:val="a0"/>
        <w:rPr>
          <w:rtl/>
        </w:rPr>
      </w:pPr>
    </w:p>
    <w:p w14:paraId="1F981485" w14:textId="77777777" w:rsidR="00000000" w:rsidRDefault="008A7A77">
      <w:pPr>
        <w:pStyle w:val="a0"/>
        <w:rPr>
          <w:rFonts w:hint="cs"/>
          <w:rtl/>
        </w:rPr>
      </w:pPr>
      <w:r>
        <w:rPr>
          <w:rFonts w:hint="cs"/>
          <w:rtl/>
        </w:rPr>
        <w:t>רבותי.</w:t>
      </w:r>
    </w:p>
    <w:p w14:paraId="28580676" w14:textId="77777777" w:rsidR="00000000" w:rsidRDefault="008A7A77">
      <w:pPr>
        <w:pStyle w:val="a0"/>
        <w:ind w:firstLine="0"/>
        <w:rPr>
          <w:rFonts w:hint="cs"/>
          <w:rtl/>
        </w:rPr>
      </w:pPr>
    </w:p>
    <w:p w14:paraId="53FCB608" w14:textId="77777777" w:rsidR="00000000" w:rsidRDefault="008A7A77">
      <w:pPr>
        <w:pStyle w:val="-"/>
        <w:rPr>
          <w:rtl/>
        </w:rPr>
      </w:pPr>
      <w:bookmarkStart w:id="70" w:name="FS000000474T14_06_2004_17_44_57C"/>
      <w:bookmarkEnd w:id="70"/>
      <w:r>
        <w:rPr>
          <w:rtl/>
        </w:rPr>
        <w:t>השר גדעון עזרא:</w:t>
      </w:r>
    </w:p>
    <w:p w14:paraId="20E03098" w14:textId="77777777" w:rsidR="00000000" w:rsidRDefault="008A7A77">
      <w:pPr>
        <w:pStyle w:val="a0"/>
        <w:rPr>
          <w:rtl/>
        </w:rPr>
      </w:pPr>
    </w:p>
    <w:p w14:paraId="53B4E8F8" w14:textId="77777777" w:rsidR="00000000" w:rsidRDefault="008A7A77">
      <w:pPr>
        <w:pStyle w:val="a0"/>
        <w:rPr>
          <w:rFonts w:hint="cs"/>
          <w:rtl/>
        </w:rPr>
      </w:pPr>
      <w:r>
        <w:rPr>
          <w:rFonts w:hint="cs"/>
          <w:rtl/>
        </w:rPr>
        <w:t>בני אלון ישב מולי בשולחן הממשלה, ואף שהוא הצביע נגד מפת הדרכים, הרי בסופו של דבר הוא הצטרף לנושא מפת הדרכים ופעל בממשלה כדי שמפת הדרכים תצא מן הכוח אל הפועל. אלא מה? לצערנו לא היה לנו פרטנר.</w:t>
      </w:r>
    </w:p>
    <w:p w14:paraId="5E5A634F" w14:textId="77777777" w:rsidR="00000000" w:rsidRDefault="008A7A77">
      <w:pPr>
        <w:pStyle w:val="a0"/>
        <w:rPr>
          <w:rFonts w:hint="cs"/>
          <w:rtl/>
        </w:rPr>
      </w:pPr>
    </w:p>
    <w:p w14:paraId="4CA0B925" w14:textId="77777777" w:rsidR="00000000" w:rsidRDefault="008A7A77">
      <w:pPr>
        <w:pStyle w:val="a0"/>
        <w:rPr>
          <w:rFonts w:hint="cs"/>
          <w:rtl/>
        </w:rPr>
      </w:pPr>
      <w:r>
        <w:rPr>
          <w:rFonts w:hint="cs"/>
          <w:rtl/>
        </w:rPr>
        <w:t>אני מוכרח להגיד לך, השר ב</w:t>
      </w:r>
      <w:r>
        <w:rPr>
          <w:rFonts w:hint="cs"/>
          <w:rtl/>
        </w:rPr>
        <w:t xml:space="preserve">ני אלון, מפלגתך היא מפלגה שכוחה אינו גדול. אני לא בטוח שאין במפלגתך חברים שחושבים באופן שונה ממך </w:t>
      </w:r>
      <w:r>
        <w:rPr>
          <w:rFonts w:hint="eastAsia"/>
          <w:rtl/>
        </w:rPr>
        <w:t>–</w:t>
      </w:r>
      <w:r>
        <w:rPr>
          <w:rFonts w:hint="cs"/>
          <w:rtl/>
        </w:rPr>
        <w:t xml:space="preserve"> חלקם מדברים וחלקם אינם מדברים. אני יכול רק להגיד לך, שכל הכוונה שלך היא לתקוע טריז בליכוד, ואני רוצה להזכיר לך ולעם בישראל שבשנת 1992 - - -</w:t>
      </w:r>
    </w:p>
    <w:p w14:paraId="4CEBAC6A" w14:textId="77777777" w:rsidR="00000000" w:rsidRDefault="008A7A77">
      <w:pPr>
        <w:pStyle w:val="a0"/>
        <w:rPr>
          <w:rFonts w:hint="cs"/>
          <w:rtl/>
        </w:rPr>
      </w:pPr>
    </w:p>
    <w:p w14:paraId="08422E89" w14:textId="77777777" w:rsidR="00000000" w:rsidRDefault="008A7A77">
      <w:pPr>
        <w:pStyle w:val="af0"/>
        <w:rPr>
          <w:rtl/>
        </w:rPr>
      </w:pPr>
      <w:r>
        <w:rPr>
          <w:rFonts w:hint="eastAsia"/>
          <w:rtl/>
        </w:rPr>
        <w:t>יצחק</w:t>
      </w:r>
      <w:r>
        <w:rPr>
          <w:rtl/>
        </w:rPr>
        <w:t xml:space="preserve"> וקנין (ש"ס)</w:t>
      </w:r>
      <w:r>
        <w:rPr>
          <w:rtl/>
        </w:rPr>
        <w:t>:</w:t>
      </w:r>
    </w:p>
    <w:p w14:paraId="6DFFF0F1" w14:textId="77777777" w:rsidR="00000000" w:rsidRDefault="008A7A77">
      <w:pPr>
        <w:pStyle w:val="a0"/>
        <w:rPr>
          <w:rFonts w:hint="cs"/>
          <w:rtl/>
        </w:rPr>
      </w:pPr>
    </w:p>
    <w:p w14:paraId="0ECB5014" w14:textId="77777777" w:rsidR="00000000" w:rsidRDefault="008A7A77">
      <w:pPr>
        <w:pStyle w:val="a0"/>
        <w:rPr>
          <w:rFonts w:hint="cs"/>
          <w:rtl/>
        </w:rPr>
      </w:pPr>
      <w:r>
        <w:rPr>
          <w:rFonts w:hint="cs"/>
          <w:rtl/>
        </w:rPr>
        <w:t>- - -</w:t>
      </w:r>
    </w:p>
    <w:p w14:paraId="28CBD2ED" w14:textId="77777777" w:rsidR="00000000" w:rsidRDefault="008A7A77">
      <w:pPr>
        <w:pStyle w:val="af0"/>
        <w:rPr>
          <w:rFonts w:hint="cs"/>
          <w:rtl/>
        </w:rPr>
      </w:pPr>
    </w:p>
    <w:p w14:paraId="2E67A8C3" w14:textId="77777777" w:rsidR="00000000" w:rsidRDefault="008A7A77">
      <w:pPr>
        <w:pStyle w:val="af1"/>
        <w:rPr>
          <w:rtl/>
        </w:rPr>
      </w:pPr>
      <w:r>
        <w:rPr>
          <w:rtl/>
        </w:rPr>
        <w:t>היו"ר יולי-יואל אדלשטיין:</w:t>
      </w:r>
    </w:p>
    <w:p w14:paraId="59C2126F" w14:textId="77777777" w:rsidR="00000000" w:rsidRDefault="008A7A77">
      <w:pPr>
        <w:pStyle w:val="a0"/>
        <w:rPr>
          <w:rtl/>
        </w:rPr>
      </w:pPr>
    </w:p>
    <w:p w14:paraId="054A251D" w14:textId="77777777" w:rsidR="00000000" w:rsidRDefault="008A7A77">
      <w:pPr>
        <w:pStyle w:val="a0"/>
        <w:rPr>
          <w:rFonts w:hint="cs"/>
          <w:rtl/>
        </w:rPr>
      </w:pPr>
      <w:r>
        <w:rPr>
          <w:rFonts w:hint="cs"/>
          <w:rtl/>
        </w:rPr>
        <w:t>חבר הכנסת וקנין, נא לא להפריע לשר.</w:t>
      </w:r>
    </w:p>
    <w:p w14:paraId="087E7586" w14:textId="77777777" w:rsidR="00000000" w:rsidRDefault="008A7A77">
      <w:pPr>
        <w:pStyle w:val="a0"/>
        <w:rPr>
          <w:rFonts w:hint="cs"/>
          <w:rtl/>
        </w:rPr>
      </w:pPr>
    </w:p>
    <w:p w14:paraId="766F3AB1" w14:textId="77777777" w:rsidR="00000000" w:rsidRDefault="008A7A77">
      <w:pPr>
        <w:pStyle w:val="af0"/>
        <w:rPr>
          <w:rtl/>
        </w:rPr>
      </w:pPr>
      <w:r>
        <w:rPr>
          <w:rFonts w:hint="eastAsia"/>
          <w:rtl/>
        </w:rPr>
        <w:t>קריאות</w:t>
      </w:r>
      <w:r>
        <w:rPr>
          <w:rtl/>
        </w:rPr>
        <w:t>:</w:t>
      </w:r>
    </w:p>
    <w:p w14:paraId="242B8E2A" w14:textId="77777777" w:rsidR="00000000" w:rsidRDefault="008A7A77">
      <w:pPr>
        <w:pStyle w:val="a0"/>
        <w:rPr>
          <w:rFonts w:hint="cs"/>
          <w:rtl/>
        </w:rPr>
      </w:pPr>
    </w:p>
    <w:p w14:paraId="35F9B075" w14:textId="77777777" w:rsidR="00000000" w:rsidRDefault="008A7A77">
      <w:pPr>
        <w:pStyle w:val="a0"/>
        <w:rPr>
          <w:rFonts w:hint="cs"/>
          <w:rtl/>
        </w:rPr>
      </w:pPr>
      <w:r>
        <w:rPr>
          <w:rFonts w:hint="cs"/>
          <w:rtl/>
        </w:rPr>
        <w:t>- - -</w:t>
      </w:r>
    </w:p>
    <w:p w14:paraId="46F3521E" w14:textId="77777777" w:rsidR="00000000" w:rsidRDefault="008A7A77">
      <w:pPr>
        <w:pStyle w:val="a0"/>
        <w:rPr>
          <w:rFonts w:hint="cs"/>
          <w:rtl/>
        </w:rPr>
      </w:pPr>
    </w:p>
    <w:p w14:paraId="7FA22C06" w14:textId="77777777" w:rsidR="00000000" w:rsidRDefault="008A7A77">
      <w:pPr>
        <w:pStyle w:val="-"/>
        <w:rPr>
          <w:rtl/>
        </w:rPr>
      </w:pPr>
      <w:bookmarkStart w:id="71" w:name="FS000000474T14_06_2004_17_42_08C"/>
      <w:bookmarkEnd w:id="71"/>
      <w:r>
        <w:rPr>
          <w:rtl/>
        </w:rPr>
        <w:t>השר גדעון עזרא:</w:t>
      </w:r>
    </w:p>
    <w:p w14:paraId="0B7FEE4D" w14:textId="77777777" w:rsidR="00000000" w:rsidRDefault="008A7A77">
      <w:pPr>
        <w:pStyle w:val="a0"/>
        <w:rPr>
          <w:rtl/>
        </w:rPr>
      </w:pPr>
    </w:p>
    <w:p w14:paraId="45E5A6DC" w14:textId="77777777" w:rsidR="00000000" w:rsidRDefault="008A7A77">
      <w:pPr>
        <w:pStyle w:val="a0"/>
        <w:rPr>
          <w:rFonts w:hint="cs"/>
          <w:rtl/>
        </w:rPr>
      </w:pPr>
      <w:r>
        <w:rPr>
          <w:rFonts w:hint="cs"/>
          <w:rtl/>
        </w:rPr>
        <w:t xml:space="preserve">בשנת 1992 איבדתם את דעתכם, ולכן הגיע אלינו אוסלו. בשנת 1999 איבדתם שוב את דעתכם, והבאתם עלינו את קמפ-דייוויד. ואתם יכולים לאבד את דעתכם בפעם השלישית, </w:t>
      </w:r>
      <w:r>
        <w:rPr>
          <w:rFonts w:hint="cs"/>
          <w:rtl/>
        </w:rPr>
        <w:t xml:space="preserve">ולהביא עלינו את ז'נבה. ואם אתה חושב שבדרך שבה אתה הולך - לתקוע טריז בליכוד ולקרוע את הימין בעם - אתה תצליח להביא לעתיד טוב יותר למדינת ישראל, יש לך טעות. </w:t>
      </w:r>
    </w:p>
    <w:p w14:paraId="163F2A2E" w14:textId="77777777" w:rsidR="00000000" w:rsidRDefault="008A7A77">
      <w:pPr>
        <w:pStyle w:val="a0"/>
        <w:rPr>
          <w:rFonts w:hint="cs"/>
          <w:rtl/>
        </w:rPr>
      </w:pPr>
    </w:p>
    <w:p w14:paraId="1041DB8A" w14:textId="77777777" w:rsidR="00000000" w:rsidRDefault="008A7A77">
      <w:pPr>
        <w:pStyle w:val="a0"/>
        <w:rPr>
          <w:rFonts w:hint="cs"/>
          <w:rtl/>
        </w:rPr>
      </w:pPr>
      <w:r>
        <w:rPr>
          <w:rFonts w:hint="cs"/>
          <w:rtl/>
        </w:rPr>
        <w:t>אני מוכרח להגיד לך, שישראל נמצאת בקיפאון ובדשדוש מדיני שאיננו טוב לה. אין לנו פרטנר בצד הפלסטיני, יש</w:t>
      </w:r>
      <w:r>
        <w:rPr>
          <w:rFonts w:hint="cs"/>
          <w:rtl/>
        </w:rPr>
        <w:t xml:space="preserve"> לנו בעיות ביטחוניות קשות מאוד - לידיעתך, השר בני אלון, אתה לא בממשלה, אבל אתמול דיווח ראש אמ"ן בממשלה, שמאז 1 באפריל היו 27 ניסיונות של מתאבדים לבצע פעולות התאבדות בתוך מדינת ישראל, ובגלל צבא-הגנה לישראל ושירות הביטחון, ושיתוף הפעולה ביניהם, הצלחנו לסכל א</w:t>
      </w:r>
      <w:r>
        <w:rPr>
          <w:rFonts w:hint="cs"/>
          <w:rtl/>
        </w:rPr>
        <w:t>ת הדברים.</w:t>
      </w:r>
    </w:p>
    <w:p w14:paraId="498FF2C8" w14:textId="77777777" w:rsidR="00000000" w:rsidRDefault="008A7A77">
      <w:pPr>
        <w:pStyle w:val="a0"/>
        <w:rPr>
          <w:rFonts w:hint="cs"/>
          <w:rtl/>
        </w:rPr>
      </w:pPr>
    </w:p>
    <w:p w14:paraId="3261BE98" w14:textId="77777777" w:rsidR="00000000" w:rsidRDefault="008A7A77">
      <w:pPr>
        <w:pStyle w:val="a0"/>
        <w:rPr>
          <w:rFonts w:hint="cs"/>
          <w:rtl/>
        </w:rPr>
      </w:pPr>
      <w:r>
        <w:rPr>
          <w:rFonts w:hint="cs"/>
          <w:rtl/>
        </w:rPr>
        <w:t xml:space="preserve">החלטנו, על מנת לצאת מהמבוך שבו אנחנו נמצאים, לעשות שני דברים: לצאת מחבל-עזה, והגדר תהיה הגבול בינינו לבין המחבלים, ולעשות גדר ביהודה ושומרון. ובהזדמנות זו גם כל האוכלוסייה שנמצאת פה, בישראל, בצורה בלתי חוקית, נוכל להרחיקה לאחר מכן מכאן. </w:t>
      </w:r>
    </w:p>
    <w:p w14:paraId="6AD9A22F" w14:textId="77777777" w:rsidR="00000000" w:rsidRDefault="008A7A77">
      <w:pPr>
        <w:pStyle w:val="a0"/>
        <w:rPr>
          <w:rFonts w:hint="cs"/>
          <w:rtl/>
        </w:rPr>
      </w:pPr>
    </w:p>
    <w:p w14:paraId="3A2FE487" w14:textId="77777777" w:rsidR="00000000" w:rsidRDefault="008A7A77">
      <w:pPr>
        <w:pStyle w:val="af0"/>
        <w:rPr>
          <w:rtl/>
        </w:rPr>
      </w:pPr>
      <w:r>
        <w:rPr>
          <w:rFonts w:hint="eastAsia"/>
          <w:rtl/>
        </w:rPr>
        <w:t>קריאות</w:t>
      </w:r>
      <w:r>
        <w:rPr>
          <w:rtl/>
        </w:rPr>
        <w:t>:</w:t>
      </w:r>
    </w:p>
    <w:p w14:paraId="5A5EE7D5" w14:textId="77777777" w:rsidR="00000000" w:rsidRDefault="008A7A77">
      <w:pPr>
        <w:pStyle w:val="a0"/>
        <w:rPr>
          <w:rFonts w:hint="cs"/>
          <w:rtl/>
        </w:rPr>
      </w:pPr>
    </w:p>
    <w:p w14:paraId="05F0B996" w14:textId="77777777" w:rsidR="00000000" w:rsidRDefault="008A7A77">
      <w:pPr>
        <w:pStyle w:val="a0"/>
        <w:rPr>
          <w:rFonts w:hint="cs"/>
          <w:rtl/>
        </w:rPr>
      </w:pPr>
      <w:r>
        <w:rPr>
          <w:rFonts w:hint="cs"/>
          <w:rtl/>
        </w:rPr>
        <w:t>- - -</w:t>
      </w:r>
    </w:p>
    <w:p w14:paraId="7F0C75D9" w14:textId="77777777" w:rsidR="00000000" w:rsidRDefault="008A7A77">
      <w:pPr>
        <w:pStyle w:val="a0"/>
        <w:rPr>
          <w:rFonts w:hint="cs"/>
          <w:rtl/>
        </w:rPr>
      </w:pPr>
    </w:p>
    <w:p w14:paraId="1C11F52E" w14:textId="77777777" w:rsidR="00000000" w:rsidRDefault="008A7A77">
      <w:pPr>
        <w:pStyle w:val="-"/>
        <w:rPr>
          <w:rtl/>
        </w:rPr>
      </w:pPr>
      <w:bookmarkStart w:id="72" w:name="FS000000474T14_06_2004_17_47_11C"/>
      <w:bookmarkEnd w:id="72"/>
      <w:r>
        <w:rPr>
          <w:rtl/>
        </w:rPr>
        <w:t>השר גדעון עזרא:</w:t>
      </w:r>
    </w:p>
    <w:p w14:paraId="77F79630" w14:textId="77777777" w:rsidR="00000000" w:rsidRDefault="008A7A77">
      <w:pPr>
        <w:pStyle w:val="a0"/>
        <w:rPr>
          <w:rtl/>
        </w:rPr>
      </w:pPr>
    </w:p>
    <w:p w14:paraId="70499D48" w14:textId="77777777" w:rsidR="00000000" w:rsidRDefault="008A7A77">
      <w:pPr>
        <w:pStyle w:val="a0"/>
        <w:rPr>
          <w:rFonts w:hint="cs"/>
          <w:rtl/>
        </w:rPr>
      </w:pPr>
      <w:r>
        <w:rPr>
          <w:rFonts w:hint="cs"/>
          <w:rtl/>
        </w:rPr>
        <w:t xml:space="preserve">אם לא נצא מחבל-עזה, יהיה יותר קשה לבצע. אם לא נצא מחבל-עזה, החיכוך עם הפלסטינים יימשך, ונצטרך גם להתמודד עם ההיבטים האזרחיים של חיי הפלסטינים בכל הנושאים - כלכלה, חברה, בריאות, חינוך וכיוצא בזה. </w:t>
      </w:r>
    </w:p>
    <w:p w14:paraId="5323B815" w14:textId="77777777" w:rsidR="00000000" w:rsidRDefault="008A7A77">
      <w:pPr>
        <w:pStyle w:val="a0"/>
        <w:rPr>
          <w:rFonts w:hint="cs"/>
          <w:rtl/>
        </w:rPr>
      </w:pPr>
    </w:p>
    <w:p w14:paraId="1C59F13F" w14:textId="77777777" w:rsidR="00000000" w:rsidRDefault="008A7A77">
      <w:pPr>
        <w:pStyle w:val="a0"/>
        <w:rPr>
          <w:rFonts w:hint="cs"/>
          <w:rtl/>
        </w:rPr>
      </w:pPr>
      <w:r>
        <w:rPr>
          <w:rFonts w:hint="cs"/>
          <w:rtl/>
        </w:rPr>
        <w:t>ראש הממשלה יזם את תוכנית ההתנתקו</w:t>
      </w:r>
      <w:r>
        <w:rPr>
          <w:rFonts w:hint="cs"/>
          <w:rtl/>
        </w:rPr>
        <w:t>ת, וביוזמה של ארצות-הברית, ובגיבוי מדיני עולמי חסר תקדים שהולך וגדל מיום ליום, אנחנו רוצים להגיע למציאות שתקל על ישראל להתמודד עם הקשיים הביטחוניים בשטח. תדעו לכם דבר אחד: כל מי שרוצה לסכל את התוכנית הזאת, בסופו של דבר, לדעתנו, יביא אותנו למציאות מדינית-בי</w:t>
      </w:r>
      <w:r>
        <w:rPr>
          <w:rFonts w:hint="cs"/>
          <w:rtl/>
        </w:rPr>
        <w:t xml:space="preserve">טחונית קשה יותר. </w:t>
      </w:r>
    </w:p>
    <w:p w14:paraId="4188BBC7" w14:textId="77777777" w:rsidR="00000000" w:rsidRDefault="008A7A77">
      <w:pPr>
        <w:pStyle w:val="a0"/>
        <w:rPr>
          <w:rFonts w:hint="cs"/>
          <w:rtl/>
        </w:rPr>
      </w:pPr>
    </w:p>
    <w:p w14:paraId="35989C7B" w14:textId="77777777" w:rsidR="00000000" w:rsidRDefault="008A7A77">
      <w:pPr>
        <w:pStyle w:val="a0"/>
        <w:rPr>
          <w:rFonts w:hint="cs"/>
          <w:rtl/>
        </w:rPr>
      </w:pPr>
      <w:r>
        <w:rPr>
          <w:rFonts w:hint="cs"/>
          <w:rtl/>
        </w:rPr>
        <w:t>ראש הממשלה קיבל, ב-14 נגד שבעה מתנגדים, את תוכנית הממשלה, ואת תוכנית ההתנתקות המתוקנת, המדורגת, והוא נחוש להוביל אותה על-פי הדרך שתתווה הממשלה למימוש הדרגתי וליציאה מחבל-עזה.</w:t>
      </w:r>
    </w:p>
    <w:p w14:paraId="3AB7F6B2" w14:textId="77777777" w:rsidR="00000000" w:rsidRDefault="008A7A77">
      <w:pPr>
        <w:pStyle w:val="a0"/>
        <w:rPr>
          <w:rtl/>
        </w:rPr>
      </w:pPr>
    </w:p>
    <w:p w14:paraId="3E7FE69A" w14:textId="77777777" w:rsidR="00000000" w:rsidRDefault="008A7A77">
      <w:pPr>
        <w:pStyle w:val="a0"/>
        <w:rPr>
          <w:rFonts w:hint="cs"/>
          <w:rtl/>
        </w:rPr>
      </w:pPr>
      <w:r>
        <w:rPr>
          <w:rFonts w:hint="cs"/>
          <w:rtl/>
        </w:rPr>
        <w:t>אני קורא לחברי הכנסת להצביע נגד הצעת האי-אמון של חבר הכנסת אל</w:t>
      </w:r>
      <w:r>
        <w:rPr>
          <w:rFonts w:hint="cs"/>
          <w:rtl/>
        </w:rPr>
        <w:t xml:space="preserve">ון ומפלגתו. תודה. </w:t>
      </w:r>
    </w:p>
    <w:p w14:paraId="4BBE76EA" w14:textId="77777777" w:rsidR="00000000" w:rsidRDefault="008A7A77">
      <w:pPr>
        <w:pStyle w:val="a0"/>
        <w:rPr>
          <w:rFonts w:hint="cs"/>
          <w:rtl/>
        </w:rPr>
      </w:pPr>
    </w:p>
    <w:p w14:paraId="64E4C818" w14:textId="77777777" w:rsidR="00000000" w:rsidRDefault="008A7A77">
      <w:pPr>
        <w:pStyle w:val="af1"/>
        <w:rPr>
          <w:rtl/>
        </w:rPr>
      </w:pPr>
      <w:r>
        <w:rPr>
          <w:rtl/>
        </w:rPr>
        <w:t>היו"ר יולי-יואל אדלשטיין:</w:t>
      </w:r>
    </w:p>
    <w:p w14:paraId="37DD3FCC" w14:textId="77777777" w:rsidR="00000000" w:rsidRDefault="008A7A77">
      <w:pPr>
        <w:pStyle w:val="a0"/>
        <w:rPr>
          <w:rtl/>
        </w:rPr>
      </w:pPr>
    </w:p>
    <w:p w14:paraId="3DE55159" w14:textId="77777777" w:rsidR="00000000" w:rsidRDefault="008A7A77">
      <w:pPr>
        <w:pStyle w:val="a0"/>
        <w:rPr>
          <w:rFonts w:hint="cs"/>
          <w:rtl/>
        </w:rPr>
      </w:pPr>
      <w:r>
        <w:rPr>
          <w:rFonts w:hint="cs"/>
          <w:rtl/>
        </w:rPr>
        <w:t>תודה רבה לשר המקשר, גדעון עזרא. חברי הכנסת, אנחנו פותחים בדיון המשולב בשלוש הצעות האי-אמון. ראשון הדוברים הוא השר מתן וילנאי - סליחה, חבר הכנסת מתן וילנאי. הרגל טוב, לא? מה פרויד היה אומר על זה? אחריו - חבר הכ</w:t>
      </w:r>
      <w:r>
        <w:rPr>
          <w:rFonts w:hint="cs"/>
          <w:rtl/>
        </w:rPr>
        <w:t xml:space="preserve">נסת יחיאל חזן,  ואחריו - חבר הכנסת אהוד רצאבי. </w:t>
      </w:r>
    </w:p>
    <w:p w14:paraId="216E8DD0" w14:textId="77777777" w:rsidR="00000000" w:rsidRDefault="008A7A77">
      <w:pPr>
        <w:pStyle w:val="a0"/>
        <w:rPr>
          <w:rFonts w:hint="cs"/>
          <w:rtl/>
        </w:rPr>
      </w:pPr>
    </w:p>
    <w:p w14:paraId="29432D2B" w14:textId="77777777" w:rsidR="00000000" w:rsidRDefault="008A7A77">
      <w:pPr>
        <w:pStyle w:val="af0"/>
        <w:rPr>
          <w:rtl/>
        </w:rPr>
      </w:pPr>
      <w:r>
        <w:rPr>
          <w:rFonts w:hint="eastAsia"/>
          <w:rtl/>
        </w:rPr>
        <w:t>עמיר</w:t>
      </w:r>
      <w:r>
        <w:rPr>
          <w:rtl/>
        </w:rPr>
        <w:t xml:space="preserve"> פרץ (עם אחד):</w:t>
      </w:r>
    </w:p>
    <w:p w14:paraId="1128A4D7" w14:textId="77777777" w:rsidR="00000000" w:rsidRDefault="008A7A77">
      <w:pPr>
        <w:pStyle w:val="a0"/>
        <w:rPr>
          <w:rFonts w:hint="cs"/>
          <w:rtl/>
        </w:rPr>
      </w:pPr>
    </w:p>
    <w:p w14:paraId="5F4873E4" w14:textId="77777777" w:rsidR="00000000" w:rsidRDefault="008A7A77">
      <w:pPr>
        <w:pStyle w:val="a0"/>
        <w:rPr>
          <w:rFonts w:hint="cs"/>
          <w:rtl/>
        </w:rPr>
      </w:pPr>
      <w:r>
        <w:rPr>
          <w:rFonts w:hint="cs"/>
          <w:rtl/>
        </w:rPr>
        <w:t>- - -</w:t>
      </w:r>
    </w:p>
    <w:p w14:paraId="7992DCF9" w14:textId="77777777" w:rsidR="00000000" w:rsidRDefault="008A7A77">
      <w:pPr>
        <w:pStyle w:val="a0"/>
        <w:rPr>
          <w:rtl/>
        </w:rPr>
      </w:pPr>
    </w:p>
    <w:p w14:paraId="123432EC" w14:textId="77777777" w:rsidR="00000000" w:rsidRDefault="008A7A77">
      <w:pPr>
        <w:pStyle w:val="a0"/>
        <w:rPr>
          <w:rFonts w:hint="cs"/>
          <w:rtl/>
        </w:rPr>
      </w:pPr>
    </w:p>
    <w:p w14:paraId="779241F3" w14:textId="77777777" w:rsidR="00000000" w:rsidRDefault="008A7A77">
      <w:pPr>
        <w:pStyle w:val="a2"/>
        <w:rPr>
          <w:rFonts w:hint="cs"/>
          <w:rtl/>
        </w:rPr>
      </w:pPr>
      <w:bookmarkStart w:id="73" w:name="_Toc81186632"/>
      <w:r>
        <w:rPr>
          <w:rFonts w:hint="cs"/>
          <w:rtl/>
        </w:rPr>
        <w:t>מסמכים שהונחו על שולחן הכנסת</w:t>
      </w:r>
      <w:bookmarkEnd w:id="73"/>
      <w:r>
        <w:rPr>
          <w:rFonts w:hint="cs"/>
          <w:rtl/>
        </w:rPr>
        <w:t xml:space="preserve"> </w:t>
      </w:r>
    </w:p>
    <w:p w14:paraId="40F90CA6" w14:textId="77777777" w:rsidR="00000000" w:rsidRDefault="008A7A77">
      <w:pPr>
        <w:pStyle w:val="a0"/>
        <w:rPr>
          <w:rFonts w:hint="cs"/>
          <w:rtl/>
        </w:rPr>
      </w:pPr>
    </w:p>
    <w:p w14:paraId="2D67226F" w14:textId="77777777" w:rsidR="00000000" w:rsidRDefault="008A7A77">
      <w:pPr>
        <w:pStyle w:val="af1"/>
        <w:rPr>
          <w:rtl/>
        </w:rPr>
      </w:pPr>
      <w:r>
        <w:rPr>
          <w:rtl/>
        </w:rPr>
        <w:t>היו"ר יולי-יואל אדלשטיין:</w:t>
      </w:r>
    </w:p>
    <w:p w14:paraId="68A0C5E7" w14:textId="77777777" w:rsidR="00000000" w:rsidRDefault="008A7A77">
      <w:pPr>
        <w:pStyle w:val="a0"/>
        <w:rPr>
          <w:rtl/>
        </w:rPr>
      </w:pPr>
    </w:p>
    <w:p w14:paraId="7AD516FD" w14:textId="77777777" w:rsidR="00000000" w:rsidRDefault="008A7A77">
      <w:pPr>
        <w:pStyle w:val="a0"/>
        <w:rPr>
          <w:rFonts w:hint="cs"/>
          <w:rtl/>
        </w:rPr>
      </w:pPr>
      <w:r>
        <w:rPr>
          <w:rFonts w:hint="cs"/>
          <w:rtl/>
        </w:rPr>
        <w:t>הודעה למזכיר הכנסת.</w:t>
      </w:r>
    </w:p>
    <w:p w14:paraId="5BDFF393" w14:textId="77777777" w:rsidR="00000000" w:rsidRDefault="008A7A77">
      <w:pPr>
        <w:pStyle w:val="a0"/>
        <w:rPr>
          <w:rFonts w:hint="cs"/>
          <w:rtl/>
        </w:rPr>
      </w:pPr>
    </w:p>
    <w:p w14:paraId="39903E6C" w14:textId="77777777" w:rsidR="00000000" w:rsidRDefault="008A7A77">
      <w:pPr>
        <w:pStyle w:val="a"/>
        <w:rPr>
          <w:rtl/>
        </w:rPr>
      </w:pPr>
      <w:bookmarkStart w:id="74" w:name="FS000000661T14_06_2004_17_53_27"/>
      <w:bookmarkStart w:id="75" w:name="_Toc81186633"/>
      <w:bookmarkEnd w:id="74"/>
      <w:r>
        <w:rPr>
          <w:rFonts w:hint="eastAsia"/>
          <w:rtl/>
        </w:rPr>
        <w:t>מזכיר</w:t>
      </w:r>
      <w:r>
        <w:rPr>
          <w:rtl/>
        </w:rPr>
        <w:t xml:space="preserve"> הכנסת אריה האן:</w:t>
      </w:r>
      <w:bookmarkEnd w:id="75"/>
    </w:p>
    <w:p w14:paraId="6DB77DEA" w14:textId="77777777" w:rsidR="00000000" w:rsidRDefault="008A7A77">
      <w:pPr>
        <w:pStyle w:val="a0"/>
        <w:rPr>
          <w:rFonts w:hint="cs"/>
          <w:rtl/>
        </w:rPr>
      </w:pPr>
    </w:p>
    <w:p w14:paraId="33665B31" w14:textId="77777777" w:rsidR="00000000" w:rsidRDefault="008A7A77">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78C530E7" w14:textId="77777777" w:rsidR="00000000" w:rsidRDefault="008A7A77">
      <w:pPr>
        <w:pStyle w:val="a0"/>
        <w:rPr>
          <w:rFonts w:hint="cs"/>
          <w:rtl/>
        </w:rPr>
      </w:pPr>
    </w:p>
    <w:p w14:paraId="3FF20069" w14:textId="77777777" w:rsidR="00000000" w:rsidRDefault="008A7A77">
      <w:pPr>
        <w:pStyle w:val="a0"/>
        <w:rPr>
          <w:rFonts w:hint="cs"/>
          <w:rtl/>
        </w:rPr>
      </w:pPr>
      <w:r>
        <w:rPr>
          <w:rFonts w:hint="cs"/>
          <w:rtl/>
        </w:rPr>
        <w:t xml:space="preserve">לקריאה </w:t>
      </w:r>
      <w:r>
        <w:rPr>
          <w:rFonts w:hint="cs"/>
          <w:rtl/>
        </w:rPr>
        <w:t xml:space="preserve">שנייה ולקריאה שלישית: הצעת חוק מס הכנסה (פטור ממס על הכנסה מהשכרת דירת מגורים) (הוראת שעה) (תיקון מס' 11), התשס"ד-2004, שהחזירה ועדת הכספים; הצעת חוק העובדים הסוציאליים (תיקון), התשס"ד-2004, שהחזירה ועדת העבודה, הרווחה והבריאות; הצעת חוק עבודת נשים (תיקון </w:t>
      </w:r>
      <w:r>
        <w:rPr>
          <w:rFonts w:hint="cs"/>
          <w:rtl/>
        </w:rPr>
        <w:t xml:space="preserve">מס' 14) (הוראת שעה) (תיקון מס' 2), התשס"ד-2004, שהחזירה ועדת העבודה, הרווחה והבריאות. תודה רבה. </w:t>
      </w:r>
    </w:p>
    <w:p w14:paraId="4206849A" w14:textId="77777777" w:rsidR="00000000" w:rsidRDefault="008A7A77">
      <w:pPr>
        <w:pStyle w:val="a0"/>
        <w:rPr>
          <w:rFonts w:hint="cs"/>
          <w:rtl/>
        </w:rPr>
      </w:pPr>
    </w:p>
    <w:p w14:paraId="0F19D43A" w14:textId="77777777" w:rsidR="00000000" w:rsidRDefault="008A7A77">
      <w:pPr>
        <w:pStyle w:val="af1"/>
        <w:rPr>
          <w:rtl/>
        </w:rPr>
      </w:pPr>
      <w:r>
        <w:rPr>
          <w:rtl/>
        </w:rPr>
        <w:t>היו"ר יולי-יואל אדלשטיין:</w:t>
      </w:r>
    </w:p>
    <w:p w14:paraId="6CEF6519" w14:textId="77777777" w:rsidR="00000000" w:rsidRDefault="008A7A77">
      <w:pPr>
        <w:pStyle w:val="a0"/>
        <w:rPr>
          <w:rtl/>
        </w:rPr>
      </w:pPr>
    </w:p>
    <w:p w14:paraId="37065A7B" w14:textId="77777777" w:rsidR="00000000" w:rsidRDefault="008A7A77">
      <w:pPr>
        <w:pStyle w:val="a0"/>
        <w:rPr>
          <w:rFonts w:hint="cs"/>
          <w:rtl/>
        </w:rPr>
      </w:pPr>
      <w:r>
        <w:rPr>
          <w:rFonts w:hint="cs"/>
          <w:rtl/>
        </w:rPr>
        <w:t xml:space="preserve">תודה למזכיר הכנסת. </w:t>
      </w:r>
    </w:p>
    <w:p w14:paraId="09C9F7D4" w14:textId="77777777" w:rsidR="00000000" w:rsidRDefault="008A7A77">
      <w:pPr>
        <w:pStyle w:val="a0"/>
        <w:rPr>
          <w:rtl/>
        </w:rPr>
      </w:pPr>
    </w:p>
    <w:p w14:paraId="24353D02" w14:textId="77777777" w:rsidR="00000000" w:rsidRDefault="008A7A77">
      <w:pPr>
        <w:pStyle w:val="a0"/>
        <w:rPr>
          <w:rFonts w:hint="cs"/>
          <w:rtl/>
        </w:rPr>
      </w:pPr>
    </w:p>
    <w:p w14:paraId="29724A06" w14:textId="77777777" w:rsidR="00000000" w:rsidRDefault="008A7A77">
      <w:pPr>
        <w:pStyle w:val="a2"/>
        <w:rPr>
          <w:rFonts w:hint="cs"/>
          <w:sz w:val="22"/>
          <w:rtl/>
        </w:rPr>
      </w:pPr>
      <w:bookmarkStart w:id="76" w:name="CS27529FI0027529T14_06_2004_18_29_31"/>
      <w:bookmarkStart w:id="77" w:name="CS27564FI0027564T14_06_2004_19_13_18"/>
      <w:bookmarkStart w:id="78" w:name="_Toc81186634"/>
      <w:bookmarkEnd w:id="76"/>
      <w:bookmarkEnd w:id="77"/>
      <w:r>
        <w:rPr>
          <w:rFonts w:hint="cs"/>
          <w:sz w:val="22"/>
          <w:rtl/>
        </w:rPr>
        <w:t xml:space="preserve">הצעות סיעות ש"ס--יהדות התורה, מרצ--חד"ש-תע"ל--בל"ד--רע"ם  </w:t>
      </w:r>
      <w:r>
        <w:rPr>
          <w:sz w:val="22"/>
          <w:rtl/>
        </w:rPr>
        <w:br/>
      </w:r>
      <w:r>
        <w:rPr>
          <w:rFonts w:hint="cs"/>
          <w:sz w:val="22"/>
          <w:rtl/>
        </w:rPr>
        <w:t xml:space="preserve">והאיחוד הלאומי - ישראל ביתנו להביע אי-אמון בממשלה </w:t>
      </w:r>
      <w:r>
        <w:rPr>
          <w:rFonts w:hint="cs"/>
          <w:sz w:val="22"/>
          <w:rtl/>
        </w:rPr>
        <w:t>בשל:</w:t>
      </w:r>
      <w:bookmarkEnd w:id="78"/>
    </w:p>
    <w:p w14:paraId="208E88EC" w14:textId="77777777" w:rsidR="00000000" w:rsidRDefault="008A7A77">
      <w:pPr>
        <w:pStyle w:val="a2"/>
        <w:rPr>
          <w:rFonts w:hint="cs"/>
          <w:sz w:val="22"/>
          <w:rtl/>
        </w:rPr>
      </w:pPr>
      <w:bookmarkStart w:id="79" w:name="_Toc81186635"/>
      <w:r>
        <w:rPr>
          <w:rFonts w:hint="cs"/>
          <w:sz w:val="22"/>
          <w:rtl/>
        </w:rPr>
        <w:t xml:space="preserve">א. מדיניותה בנושאים החברתיים </w:t>
      </w:r>
      <w:r>
        <w:rPr>
          <w:sz w:val="22"/>
          <w:rtl/>
        </w:rPr>
        <w:t>והחשש מפגיעה בגמלאים ובקצבותיהם</w:t>
      </w:r>
      <w:r>
        <w:rPr>
          <w:rFonts w:hint="cs"/>
          <w:sz w:val="22"/>
          <w:rtl/>
        </w:rPr>
        <w:t>;</w:t>
      </w:r>
      <w:bookmarkEnd w:id="79"/>
    </w:p>
    <w:p w14:paraId="172776D1" w14:textId="77777777" w:rsidR="00000000" w:rsidRDefault="008A7A77">
      <w:pPr>
        <w:pStyle w:val="a2"/>
        <w:rPr>
          <w:rFonts w:hint="cs"/>
          <w:rtl/>
        </w:rPr>
      </w:pPr>
      <w:bookmarkStart w:id="80" w:name="CS27529FI0027529T14_06_2004_19_13_38"/>
      <w:bookmarkStart w:id="81" w:name="_Toc81186636"/>
      <w:bookmarkEnd w:id="80"/>
      <w:r>
        <w:rPr>
          <w:rFonts w:hint="cs"/>
          <w:rtl/>
        </w:rPr>
        <w:t>ב. ת</w:t>
      </w:r>
      <w:r>
        <w:rPr>
          <w:rtl/>
        </w:rPr>
        <w:t xml:space="preserve">וכניות האוצר לקצץ עד </w:t>
      </w:r>
      <w:r>
        <w:rPr>
          <w:rFonts w:hint="cs"/>
          <w:rtl/>
        </w:rPr>
        <w:t>10</w:t>
      </w:r>
      <w:r>
        <w:rPr>
          <w:rtl/>
        </w:rPr>
        <w:t xml:space="preserve"> מיליארד</w:t>
      </w:r>
      <w:r>
        <w:rPr>
          <w:rFonts w:hint="cs"/>
          <w:rtl/>
        </w:rPr>
        <w:t>י</w:t>
      </w:r>
      <w:r>
        <w:rPr>
          <w:rtl/>
        </w:rPr>
        <w:t xml:space="preserve"> שקל מתקציבי הבריאות והחינוך </w:t>
      </w:r>
      <w:r>
        <w:rPr>
          <w:rFonts w:hint="cs"/>
          <w:rtl/>
        </w:rPr>
        <w:br/>
      </w:r>
      <w:r>
        <w:rPr>
          <w:rtl/>
        </w:rPr>
        <w:t>ו</w:t>
      </w:r>
      <w:r>
        <w:rPr>
          <w:rFonts w:hint="cs"/>
          <w:rtl/>
        </w:rPr>
        <w:t>החשש מ</w:t>
      </w:r>
      <w:r>
        <w:rPr>
          <w:rtl/>
        </w:rPr>
        <w:t>גידול הפערים החברתיים</w:t>
      </w:r>
      <w:r>
        <w:rPr>
          <w:rFonts w:hint="cs"/>
          <w:rtl/>
        </w:rPr>
        <w:t>;</w:t>
      </w:r>
      <w:bookmarkEnd w:id="81"/>
    </w:p>
    <w:p w14:paraId="6005E26D" w14:textId="77777777" w:rsidR="00000000" w:rsidRDefault="008A7A77">
      <w:pPr>
        <w:pStyle w:val="a2"/>
        <w:rPr>
          <w:rFonts w:hint="cs"/>
          <w:rtl/>
        </w:rPr>
      </w:pPr>
      <w:bookmarkStart w:id="82" w:name="CS27568FI0027568T14_06_2004_19_15_31"/>
      <w:bookmarkStart w:id="83" w:name="_Toc81186637"/>
      <w:bookmarkEnd w:id="82"/>
      <w:r>
        <w:rPr>
          <w:rFonts w:hint="cs"/>
          <w:rtl/>
        </w:rPr>
        <w:t xml:space="preserve">ג. </w:t>
      </w:r>
      <w:r>
        <w:rPr>
          <w:rtl/>
        </w:rPr>
        <w:t>תוכנית ההתנתקות</w:t>
      </w:r>
      <w:bookmarkEnd w:id="83"/>
    </w:p>
    <w:p w14:paraId="5CCC59C5" w14:textId="77777777" w:rsidR="00000000" w:rsidRDefault="008A7A77">
      <w:pPr>
        <w:pStyle w:val="a0"/>
        <w:rPr>
          <w:rFonts w:hint="cs"/>
          <w:rtl/>
        </w:rPr>
      </w:pPr>
    </w:p>
    <w:p w14:paraId="269CC32B" w14:textId="77777777" w:rsidR="00000000" w:rsidRDefault="008A7A77">
      <w:pPr>
        <w:pStyle w:val="af1"/>
        <w:rPr>
          <w:rtl/>
        </w:rPr>
      </w:pPr>
      <w:r>
        <w:rPr>
          <w:rtl/>
        </w:rPr>
        <w:t>היו"ר יולי-יואל אדלשטיין:</w:t>
      </w:r>
    </w:p>
    <w:p w14:paraId="66F811F9" w14:textId="77777777" w:rsidR="00000000" w:rsidRDefault="008A7A77">
      <w:pPr>
        <w:pStyle w:val="a0"/>
        <w:rPr>
          <w:rtl/>
        </w:rPr>
      </w:pPr>
    </w:p>
    <w:p w14:paraId="55D676FD" w14:textId="77777777" w:rsidR="00000000" w:rsidRDefault="008A7A77">
      <w:pPr>
        <w:pStyle w:val="a0"/>
        <w:rPr>
          <w:rFonts w:hint="cs"/>
          <w:rtl/>
        </w:rPr>
      </w:pPr>
      <w:r>
        <w:rPr>
          <w:rFonts w:hint="cs"/>
          <w:rtl/>
        </w:rPr>
        <w:t xml:space="preserve">חבר הכנסת מתן וילנאי, חמש דקות לרשותך. בבקשה, </w:t>
      </w:r>
      <w:r>
        <w:rPr>
          <w:rFonts w:hint="cs"/>
          <w:rtl/>
        </w:rPr>
        <w:t xml:space="preserve">אדוני. </w:t>
      </w:r>
    </w:p>
    <w:p w14:paraId="1F9FB994" w14:textId="77777777" w:rsidR="00000000" w:rsidRDefault="008A7A77">
      <w:pPr>
        <w:pStyle w:val="a0"/>
        <w:rPr>
          <w:rFonts w:hint="cs"/>
          <w:rtl/>
        </w:rPr>
      </w:pPr>
    </w:p>
    <w:p w14:paraId="4D9F2B4C" w14:textId="77777777" w:rsidR="00000000" w:rsidRDefault="008A7A77">
      <w:pPr>
        <w:pStyle w:val="a"/>
        <w:rPr>
          <w:rtl/>
        </w:rPr>
      </w:pPr>
      <w:bookmarkStart w:id="84" w:name="FS000001067T14_06_2004_17_57_15"/>
      <w:bookmarkStart w:id="85" w:name="_Toc81186638"/>
      <w:bookmarkEnd w:id="84"/>
      <w:r>
        <w:rPr>
          <w:rFonts w:hint="eastAsia"/>
          <w:rtl/>
        </w:rPr>
        <w:t>מתן</w:t>
      </w:r>
      <w:r>
        <w:rPr>
          <w:rtl/>
        </w:rPr>
        <w:t xml:space="preserve"> וילנאי (העבודה-מימד):</w:t>
      </w:r>
      <w:bookmarkEnd w:id="85"/>
    </w:p>
    <w:p w14:paraId="6E4CD5DA" w14:textId="77777777" w:rsidR="00000000" w:rsidRDefault="008A7A77">
      <w:pPr>
        <w:pStyle w:val="a0"/>
        <w:rPr>
          <w:rFonts w:hint="cs"/>
          <w:rtl/>
        </w:rPr>
      </w:pPr>
    </w:p>
    <w:p w14:paraId="14B504D5" w14:textId="77777777" w:rsidR="00000000" w:rsidRDefault="008A7A77">
      <w:pPr>
        <w:pStyle w:val="a0"/>
        <w:rPr>
          <w:rFonts w:hint="cs"/>
          <w:rtl/>
        </w:rPr>
      </w:pPr>
      <w:r>
        <w:rPr>
          <w:rFonts w:hint="cs"/>
          <w:rtl/>
        </w:rPr>
        <w:t>כבוד היושב-ראש, חברי חברי הכנסת, אני רוצה לפתוח בבית אבא שלי. אני גדלתי אצל אבא, צדיק אמיתי, איש ארץ-ישראל השלמה, אשר חינך אותי כל חייו על מורשתנו ביהודה ושומרון, על חברון, בירתה הראשונה של ממלכת יהודה, של דוד המלך, על ש</w:t>
      </w:r>
      <w:r>
        <w:rPr>
          <w:rFonts w:hint="cs"/>
          <w:rtl/>
        </w:rPr>
        <w:t xml:space="preserve">ילה, על כל המקומות אשר אליהם חזרנו לאחר מלחמת ששת הימים. אני מכיר את הסיפור, שהאבן שעליה הניח יעקב אבינו את ראשו בחלום בבית-אל נמצאת בכס ההכתרה של מלכי אנגליה, ב"ווסטמינסטר אבי" אשר בלונדון. גדלתי על כל הדברים האלה. </w:t>
      </w:r>
    </w:p>
    <w:p w14:paraId="7F8723EF" w14:textId="77777777" w:rsidR="00000000" w:rsidRDefault="008A7A77">
      <w:pPr>
        <w:pStyle w:val="a0"/>
        <w:rPr>
          <w:rFonts w:hint="cs"/>
          <w:rtl/>
        </w:rPr>
      </w:pPr>
    </w:p>
    <w:p w14:paraId="7E7A8FBE" w14:textId="77777777" w:rsidR="00000000" w:rsidRDefault="008A7A77">
      <w:pPr>
        <w:pStyle w:val="a0"/>
        <w:rPr>
          <w:rFonts w:hint="cs"/>
          <w:rtl/>
        </w:rPr>
      </w:pPr>
      <w:r>
        <w:rPr>
          <w:rFonts w:hint="cs"/>
          <w:rtl/>
        </w:rPr>
        <w:t>כשבגרתי ראיתי שכל זה עומד מול החזון של</w:t>
      </w:r>
      <w:r>
        <w:rPr>
          <w:rFonts w:hint="cs"/>
          <w:rtl/>
        </w:rPr>
        <w:t xml:space="preserve"> מדינה יהודית דמוקרטית בארץ-ישראל. ואני לא מוכן להפקיר את החזון של מדינה יהודית דמוקרטית בארץ-ישראל. </w:t>
      </w:r>
    </w:p>
    <w:p w14:paraId="3EE9590B" w14:textId="77777777" w:rsidR="00000000" w:rsidRDefault="008A7A77">
      <w:pPr>
        <w:pStyle w:val="a0"/>
        <w:rPr>
          <w:rFonts w:hint="cs"/>
          <w:rtl/>
        </w:rPr>
      </w:pPr>
    </w:p>
    <w:p w14:paraId="1909DFED" w14:textId="77777777" w:rsidR="00000000" w:rsidRDefault="008A7A77">
      <w:pPr>
        <w:pStyle w:val="af0"/>
        <w:rPr>
          <w:rtl/>
        </w:rPr>
      </w:pPr>
      <w:r>
        <w:rPr>
          <w:rFonts w:hint="eastAsia"/>
          <w:rtl/>
        </w:rPr>
        <w:t>אורי</w:t>
      </w:r>
      <w:r>
        <w:rPr>
          <w:rtl/>
        </w:rPr>
        <w:t xml:space="preserve"> יהודה אריאל (האיחוד הלאומי - ישראל ביתנו):</w:t>
      </w:r>
    </w:p>
    <w:p w14:paraId="2AE05447" w14:textId="77777777" w:rsidR="00000000" w:rsidRDefault="008A7A77">
      <w:pPr>
        <w:pStyle w:val="a0"/>
        <w:rPr>
          <w:rFonts w:hint="cs"/>
          <w:rtl/>
        </w:rPr>
      </w:pPr>
    </w:p>
    <w:p w14:paraId="7B0DDEB6" w14:textId="77777777" w:rsidR="00000000" w:rsidRDefault="008A7A77">
      <w:pPr>
        <w:pStyle w:val="a0"/>
        <w:rPr>
          <w:rFonts w:hint="cs"/>
          <w:rtl/>
        </w:rPr>
      </w:pPr>
      <w:r>
        <w:rPr>
          <w:rFonts w:hint="cs"/>
          <w:rtl/>
        </w:rPr>
        <w:t>זה מה שאביך - - -</w:t>
      </w:r>
    </w:p>
    <w:p w14:paraId="5E25F1CA" w14:textId="77777777" w:rsidR="00000000" w:rsidRDefault="008A7A77">
      <w:pPr>
        <w:pStyle w:val="a0"/>
        <w:rPr>
          <w:rFonts w:hint="cs"/>
          <w:rtl/>
        </w:rPr>
      </w:pPr>
    </w:p>
    <w:p w14:paraId="70B9AE04" w14:textId="77777777" w:rsidR="00000000" w:rsidRDefault="008A7A77">
      <w:pPr>
        <w:pStyle w:val="-"/>
        <w:rPr>
          <w:rtl/>
        </w:rPr>
      </w:pPr>
      <w:bookmarkStart w:id="86" w:name="FS000001067T14_06_2004_17_59_53C"/>
      <w:bookmarkEnd w:id="86"/>
      <w:r>
        <w:rPr>
          <w:rtl/>
        </w:rPr>
        <w:t>מתן וילנאי (העבודה-מימד):</w:t>
      </w:r>
    </w:p>
    <w:p w14:paraId="1E55D547" w14:textId="77777777" w:rsidR="00000000" w:rsidRDefault="008A7A77">
      <w:pPr>
        <w:pStyle w:val="a0"/>
        <w:rPr>
          <w:rtl/>
        </w:rPr>
      </w:pPr>
    </w:p>
    <w:p w14:paraId="5DE3C827" w14:textId="77777777" w:rsidR="00000000" w:rsidRDefault="008A7A77">
      <w:pPr>
        <w:pStyle w:val="a0"/>
        <w:rPr>
          <w:rFonts w:hint="cs"/>
          <w:rtl/>
        </w:rPr>
      </w:pPr>
      <w:r>
        <w:rPr>
          <w:rFonts w:hint="cs"/>
          <w:rtl/>
        </w:rPr>
        <w:t>החלטת הממשלה מהשבוע שעבר היתה החלטה חשובה ובכיוון הנכון. ס</w:t>
      </w:r>
      <w:r>
        <w:rPr>
          <w:rFonts w:hint="cs"/>
          <w:rtl/>
        </w:rPr>
        <w:t xml:space="preserve">וף-סוף חלק מאנשי הליכוד - לא כולם - אחרי שנים ארוכות של הטעיה, מודים כי הדרך היחידה להגיע לאיזון באזור היא דרך הפשרה, התכנסות ליעדים ריאליים, והחשוב מכול, שמירה על הצביון היהודי והדמוקרטי של מדינת היהודים. </w:t>
      </w:r>
    </w:p>
    <w:p w14:paraId="06826553" w14:textId="77777777" w:rsidR="00000000" w:rsidRDefault="008A7A77">
      <w:pPr>
        <w:pStyle w:val="a0"/>
        <w:rPr>
          <w:rFonts w:hint="cs"/>
          <w:rtl/>
        </w:rPr>
      </w:pPr>
    </w:p>
    <w:p w14:paraId="5375DCDF" w14:textId="77777777" w:rsidR="00000000" w:rsidRDefault="008A7A77">
      <w:pPr>
        <w:pStyle w:val="a0"/>
        <w:rPr>
          <w:rFonts w:hint="cs"/>
          <w:rtl/>
        </w:rPr>
      </w:pPr>
      <w:r>
        <w:rPr>
          <w:rFonts w:hint="cs"/>
          <w:rtl/>
        </w:rPr>
        <w:t>אני שמח שהדיבורים הראשונים על תוכנית חד-צדדית, מ</w:t>
      </w:r>
      <w:r>
        <w:rPr>
          <w:rFonts w:hint="cs"/>
          <w:rtl/>
        </w:rPr>
        <w:t>תחלפים לאט-לאט לתוכנית מתואמת. צריך להבין היטב, ידידי, בני אלון, הכדור יצא מהקנה. אין שום כוח שיחזיר את הכדור הזה לתוך הקנה. לא ברור מתי יושלם המהלך, איך הוא יושלם, איזו ממשלה תעשה את זה, ואפילו לא איזה ראש ממשלה. אבל דבר אחד הוא חד וברור: הציבור הישראלי ק</w:t>
      </w:r>
      <w:r>
        <w:rPr>
          <w:rFonts w:hint="cs"/>
          <w:rtl/>
        </w:rPr>
        <w:t xml:space="preserve">ץ בכך שחבורה קיצונית, הזויה במידה מסוימת, חושבת שיש בידה הפתרון. מצב הדברים בליכוד ובכנסת אינו משקף את עמדת הציבור, שהיא ריאלית ומעשית. אני תמיד הייתי חסיד של ממוצע השכל הציבורי. הוא הרבה יותר חזק מכל נאום מתלהם מעל במת הכנסת. </w:t>
      </w:r>
    </w:p>
    <w:p w14:paraId="6BA727EF" w14:textId="77777777" w:rsidR="00000000" w:rsidRDefault="008A7A77">
      <w:pPr>
        <w:pStyle w:val="a0"/>
        <w:rPr>
          <w:rFonts w:hint="cs"/>
          <w:rtl/>
        </w:rPr>
      </w:pPr>
    </w:p>
    <w:p w14:paraId="06B3DC43" w14:textId="77777777" w:rsidR="00000000" w:rsidRDefault="008A7A77">
      <w:pPr>
        <w:pStyle w:val="a0"/>
        <w:rPr>
          <w:rFonts w:hint="cs"/>
          <w:rtl/>
        </w:rPr>
      </w:pPr>
      <w:r>
        <w:rPr>
          <w:rFonts w:hint="cs"/>
          <w:rtl/>
        </w:rPr>
        <w:t xml:space="preserve">החלטת הממשלה, צריך להודות, </w:t>
      </w:r>
      <w:r>
        <w:rPr>
          <w:rFonts w:hint="cs"/>
          <w:rtl/>
        </w:rPr>
        <w:t xml:space="preserve">היא דרכה של מפלגת העבודה החל משנות ה-30 של המאה הקודמת, של תוכנית החלוקה, ואז היו הדיונים בנושא כפי שהם קורים גם היום. </w:t>
      </w:r>
    </w:p>
    <w:p w14:paraId="3D15A120" w14:textId="77777777" w:rsidR="00000000" w:rsidRDefault="008A7A77">
      <w:pPr>
        <w:pStyle w:val="a0"/>
        <w:rPr>
          <w:rFonts w:hint="cs"/>
          <w:rtl/>
        </w:rPr>
      </w:pPr>
    </w:p>
    <w:p w14:paraId="01D3179B" w14:textId="77777777" w:rsidR="00000000" w:rsidRDefault="008A7A77">
      <w:pPr>
        <w:pStyle w:val="a0"/>
        <w:rPr>
          <w:rFonts w:hint="cs"/>
          <w:rtl/>
        </w:rPr>
      </w:pPr>
      <w:r>
        <w:rPr>
          <w:rFonts w:hint="cs"/>
          <w:rtl/>
        </w:rPr>
        <w:t xml:space="preserve">עם זאת, התוכנית היא בעייתית ויש בה דברים רבים שדורשים שיפור. עצם זה שהיא פועלת להסרת נוכחותנו בעזה, בזה היא נכונה. אך התוכנית היא רעה, </w:t>
      </w:r>
      <w:r>
        <w:rPr>
          <w:rFonts w:hint="cs"/>
          <w:rtl/>
        </w:rPr>
        <w:t>קודם כול - ובזה אני מסכים עם חבר הכנסת אלון - מכיוון שאין מושג כזה, חד-צדדי. יש פלסטינים, וצריך לדבר אתם, וצריך לתאם אתם. ויש מצרים ויש ארצות-הברית של אמריקה, וכל מי שעושה שלבים הוא חד-צדדי בידי הצד השני, שירצה - יעצור את התוכנית במעשה טרור, ירצה - ייתן לה</w:t>
      </w:r>
      <w:r>
        <w:rPr>
          <w:rFonts w:hint="cs"/>
          <w:rtl/>
        </w:rPr>
        <w:t xml:space="preserve"> להמשיך. </w:t>
      </w:r>
    </w:p>
    <w:p w14:paraId="1A3D33A8" w14:textId="77777777" w:rsidR="00000000" w:rsidRDefault="008A7A77">
      <w:pPr>
        <w:pStyle w:val="a0"/>
        <w:rPr>
          <w:rFonts w:hint="cs"/>
          <w:rtl/>
        </w:rPr>
      </w:pPr>
    </w:p>
    <w:p w14:paraId="38F37D2A" w14:textId="77777777" w:rsidR="00000000" w:rsidRDefault="008A7A77">
      <w:pPr>
        <w:pStyle w:val="a0"/>
        <w:rPr>
          <w:rFonts w:hint="cs"/>
          <w:rtl/>
        </w:rPr>
      </w:pPr>
      <w:r>
        <w:rPr>
          <w:rFonts w:hint="cs"/>
          <w:rtl/>
        </w:rPr>
        <w:t>צריך לצאת מכל השטח, עם כל הדיון הביטחוני. הישארות בציר פילדלפי, התחככות קבועה במחנה הפליטים, רק נזקים יביאו עלינו. ולכן תיאום צריך לפתור את העניין הזה, וכתוצאה מזה גם את הלגיטימיות לטרור, במידה שנצא מכל השטח. ומי שלא הבין מה קרה בלבנון, שיבין כר</w:t>
      </w:r>
      <w:r>
        <w:rPr>
          <w:rFonts w:hint="cs"/>
          <w:rtl/>
        </w:rPr>
        <w:t xml:space="preserve">גע. </w:t>
      </w:r>
    </w:p>
    <w:p w14:paraId="70158986" w14:textId="77777777" w:rsidR="00000000" w:rsidRDefault="008A7A77">
      <w:pPr>
        <w:pStyle w:val="a0"/>
        <w:rPr>
          <w:rFonts w:hint="cs"/>
          <w:rtl/>
        </w:rPr>
      </w:pPr>
    </w:p>
    <w:p w14:paraId="0549CEA6" w14:textId="77777777" w:rsidR="00000000" w:rsidRDefault="008A7A77">
      <w:pPr>
        <w:pStyle w:val="af0"/>
        <w:rPr>
          <w:rtl/>
        </w:rPr>
      </w:pPr>
      <w:r>
        <w:rPr>
          <w:rFonts w:hint="eastAsia"/>
          <w:rtl/>
        </w:rPr>
        <w:t>שלמה</w:t>
      </w:r>
      <w:r>
        <w:rPr>
          <w:rtl/>
        </w:rPr>
        <w:t xml:space="preserve"> בניזרי (ש"ס):</w:t>
      </w:r>
    </w:p>
    <w:p w14:paraId="7B89583E" w14:textId="77777777" w:rsidR="00000000" w:rsidRDefault="008A7A77">
      <w:pPr>
        <w:pStyle w:val="a0"/>
        <w:rPr>
          <w:rFonts w:hint="cs"/>
          <w:rtl/>
        </w:rPr>
      </w:pPr>
    </w:p>
    <w:p w14:paraId="5F0B4D97" w14:textId="77777777" w:rsidR="00000000" w:rsidRDefault="008A7A77">
      <w:pPr>
        <w:pStyle w:val="a0"/>
        <w:rPr>
          <w:rFonts w:hint="cs"/>
          <w:rtl/>
        </w:rPr>
      </w:pPr>
      <w:r>
        <w:rPr>
          <w:rFonts w:hint="cs"/>
          <w:rtl/>
        </w:rPr>
        <w:t>- - -</w:t>
      </w:r>
    </w:p>
    <w:p w14:paraId="4FAC787D" w14:textId="77777777" w:rsidR="00000000" w:rsidRDefault="008A7A77">
      <w:pPr>
        <w:pStyle w:val="a0"/>
        <w:rPr>
          <w:rFonts w:hint="cs"/>
          <w:rtl/>
        </w:rPr>
      </w:pPr>
    </w:p>
    <w:p w14:paraId="26973D10" w14:textId="77777777" w:rsidR="00000000" w:rsidRDefault="008A7A77">
      <w:pPr>
        <w:pStyle w:val="-"/>
        <w:rPr>
          <w:rtl/>
        </w:rPr>
      </w:pPr>
      <w:bookmarkStart w:id="87" w:name="FS000001067T14_06_2004_18_21_53C"/>
      <w:bookmarkEnd w:id="87"/>
      <w:r>
        <w:rPr>
          <w:rtl/>
        </w:rPr>
        <w:t>מתן וילנאי (העבודה-מימד):</w:t>
      </w:r>
    </w:p>
    <w:p w14:paraId="130E46A3" w14:textId="77777777" w:rsidR="00000000" w:rsidRDefault="008A7A77">
      <w:pPr>
        <w:pStyle w:val="a0"/>
        <w:rPr>
          <w:rtl/>
        </w:rPr>
      </w:pPr>
    </w:p>
    <w:p w14:paraId="25B89B0E" w14:textId="77777777" w:rsidR="00000000" w:rsidRDefault="008A7A77">
      <w:pPr>
        <w:pStyle w:val="a0"/>
        <w:rPr>
          <w:rFonts w:hint="cs"/>
          <w:rtl/>
        </w:rPr>
      </w:pPr>
      <w:r>
        <w:rPr>
          <w:rFonts w:hint="cs"/>
          <w:rtl/>
        </w:rPr>
        <w:t>אני אגיע אליך. שב, תוך דקה אני אגיע אליך.</w:t>
      </w:r>
    </w:p>
    <w:p w14:paraId="362138A3" w14:textId="77777777" w:rsidR="00000000" w:rsidRDefault="008A7A77">
      <w:pPr>
        <w:pStyle w:val="a0"/>
        <w:rPr>
          <w:rFonts w:hint="cs"/>
          <w:rtl/>
        </w:rPr>
      </w:pPr>
    </w:p>
    <w:p w14:paraId="338682CF" w14:textId="77777777" w:rsidR="00000000" w:rsidRDefault="008A7A77">
      <w:pPr>
        <w:pStyle w:val="a0"/>
        <w:rPr>
          <w:rFonts w:hint="cs"/>
          <w:rtl/>
        </w:rPr>
      </w:pPr>
      <w:r>
        <w:rPr>
          <w:rFonts w:hint="cs"/>
          <w:rtl/>
        </w:rPr>
        <w:t xml:space="preserve">יש "קטיושות" בלבנון בידי ה"חיזבאללה". הם לא משגרים אותן, כי אין להם לגיטימיות לשגר אותן. וזה דבר חזק בפני עצמו. וההנחה היא </w:t>
      </w:r>
      <w:r>
        <w:rPr>
          <w:rtl/>
        </w:rPr>
        <w:t>–</w:t>
      </w:r>
      <w:r>
        <w:rPr>
          <w:rFonts w:hint="cs"/>
          <w:rtl/>
        </w:rPr>
        <w:t xml:space="preserve"> ואני לא מתפשר עליה אף פעם - </w:t>
      </w:r>
      <w:r>
        <w:rPr>
          <w:rFonts w:hint="cs"/>
          <w:rtl/>
        </w:rPr>
        <w:t xml:space="preserve">תמיד אנחנו החזקים ועושים את הפעולה ממקור של עוצמה ולא ממקור של בריחה. </w:t>
      </w:r>
    </w:p>
    <w:p w14:paraId="4A54FE83" w14:textId="77777777" w:rsidR="00000000" w:rsidRDefault="008A7A77">
      <w:pPr>
        <w:pStyle w:val="a0"/>
        <w:rPr>
          <w:rFonts w:hint="cs"/>
          <w:rtl/>
        </w:rPr>
      </w:pPr>
    </w:p>
    <w:p w14:paraId="39B4D416" w14:textId="77777777" w:rsidR="00000000" w:rsidRDefault="008A7A77">
      <w:pPr>
        <w:pStyle w:val="a0"/>
        <w:rPr>
          <w:rFonts w:hint="cs"/>
          <w:rtl/>
        </w:rPr>
      </w:pPr>
      <w:r>
        <w:rPr>
          <w:rFonts w:hint="cs"/>
          <w:rtl/>
        </w:rPr>
        <w:t xml:space="preserve">נדרשת תפיסה אסטרטגית שלמה, חדשה, שונה, שאיננה בליכוד. ראש הממשלה שרון עדיין לא הפנים את זה. זה יגיע בהמשך. ולכן כרגע התוכנית היא לא טובה. פוליטית, קודם כול שיהיה ברור - - </w:t>
      </w:r>
    </w:p>
    <w:p w14:paraId="69392A6E" w14:textId="77777777" w:rsidR="00000000" w:rsidRDefault="008A7A77">
      <w:pPr>
        <w:pStyle w:val="af1"/>
        <w:rPr>
          <w:rtl/>
        </w:rPr>
      </w:pPr>
      <w:r>
        <w:rPr>
          <w:rtl/>
        </w:rPr>
        <w:br/>
        <w:t>היו"ר יולי-</w:t>
      </w:r>
      <w:r>
        <w:rPr>
          <w:rtl/>
        </w:rPr>
        <w:t>יואל אדלשטיין:</w:t>
      </w:r>
    </w:p>
    <w:p w14:paraId="511DA104" w14:textId="77777777" w:rsidR="00000000" w:rsidRDefault="008A7A77">
      <w:pPr>
        <w:pStyle w:val="a0"/>
        <w:rPr>
          <w:rtl/>
        </w:rPr>
      </w:pPr>
    </w:p>
    <w:p w14:paraId="78B6F53C" w14:textId="77777777" w:rsidR="00000000" w:rsidRDefault="008A7A77">
      <w:pPr>
        <w:pStyle w:val="a0"/>
        <w:rPr>
          <w:rFonts w:hint="cs"/>
          <w:rtl/>
        </w:rPr>
      </w:pPr>
      <w:r>
        <w:rPr>
          <w:rFonts w:hint="cs"/>
          <w:rtl/>
        </w:rPr>
        <w:t>נא לסיים.</w:t>
      </w:r>
    </w:p>
    <w:p w14:paraId="1DEAF663" w14:textId="77777777" w:rsidR="00000000" w:rsidRDefault="008A7A77">
      <w:pPr>
        <w:pStyle w:val="-"/>
        <w:rPr>
          <w:rtl/>
        </w:rPr>
      </w:pPr>
      <w:r>
        <w:rPr>
          <w:rtl/>
        </w:rPr>
        <w:br/>
      </w:r>
      <w:bookmarkStart w:id="88" w:name="FS000001067T14_06_2004_17_47_31"/>
      <w:bookmarkStart w:id="89" w:name="FS000001067T14_06_2004_17_47_34C"/>
      <w:bookmarkEnd w:id="88"/>
      <w:bookmarkEnd w:id="89"/>
      <w:r>
        <w:rPr>
          <w:rtl/>
        </w:rPr>
        <w:t>מתן וילנאי (העבודה-מימד):</w:t>
      </w:r>
    </w:p>
    <w:p w14:paraId="59FAE38B" w14:textId="77777777" w:rsidR="00000000" w:rsidRDefault="008A7A77">
      <w:pPr>
        <w:pStyle w:val="a0"/>
        <w:rPr>
          <w:rFonts w:hint="cs"/>
          <w:rtl/>
        </w:rPr>
      </w:pPr>
    </w:p>
    <w:p w14:paraId="08F83274" w14:textId="77777777" w:rsidR="00000000" w:rsidRDefault="008A7A77">
      <w:pPr>
        <w:pStyle w:val="a0"/>
        <w:rPr>
          <w:rFonts w:hint="cs"/>
          <w:rtl/>
        </w:rPr>
      </w:pPr>
      <w:r>
        <w:rPr>
          <w:rFonts w:hint="cs"/>
          <w:rtl/>
        </w:rPr>
        <w:t>- - ממשלתו של שרון היא ממשלה רעה. היא הביאה את מדינת ישראל אל עברי פי פחת. החיבור של ראש הממשלה שרון ויושב-ראש שינוי, לפיד, הביא את מדינת ישראל למצבים שהיא אף פעם לא היתה בהם, ב-56 שנותיה. הם הצליחו להב</w:t>
      </w:r>
      <w:r>
        <w:rPr>
          <w:rFonts w:hint="cs"/>
          <w:rtl/>
        </w:rPr>
        <w:t>יא אותה לשם.</w:t>
      </w:r>
    </w:p>
    <w:p w14:paraId="34B42F48" w14:textId="77777777" w:rsidR="00000000" w:rsidRDefault="008A7A77">
      <w:pPr>
        <w:pStyle w:val="af1"/>
        <w:rPr>
          <w:rtl/>
        </w:rPr>
      </w:pPr>
      <w:r>
        <w:rPr>
          <w:rtl/>
        </w:rPr>
        <w:br/>
        <w:t>היו"ר יולי-יואל אדלשטיין:</w:t>
      </w:r>
    </w:p>
    <w:p w14:paraId="7F86BE42" w14:textId="77777777" w:rsidR="00000000" w:rsidRDefault="008A7A77">
      <w:pPr>
        <w:pStyle w:val="a0"/>
        <w:rPr>
          <w:rtl/>
        </w:rPr>
      </w:pPr>
    </w:p>
    <w:p w14:paraId="6F3DF9C3" w14:textId="77777777" w:rsidR="00000000" w:rsidRDefault="008A7A77">
      <w:pPr>
        <w:pStyle w:val="a0"/>
        <w:rPr>
          <w:rFonts w:hint="cs"/>
          <w:rtl/>
        </w:rPr>
      </w:pPr>
      <w:r>
        <w:rPr>
          <w:rFonts w:hint="cs"/>
          <w:rtl/>
        </w:rPr>
        <w:t>תודה רבה.</w:t>
      </w:r>
    </w:p>
    <w:p w14:paraId="37A39D8F" w14:textId="77777777" w:rsidR="00000000" w:rsidRDefault="008A7A77">
      <w:pPr>
        <w:pStyle w:val="-"/>
        <w:rPr>
          <w:rtl/>
        </w:rPr>
      </w:pPr>
      <w:r>
        <w:rPr>
          <w:rtl/>
        </w:rPr>
        <w:br/>
      </w:r>
      <w:bookmarkStart w:id="90" w:name="FS000001067T14_06_2004_17_48_34C"/>
      <w:bookmarkEnd w:id="90"/>
      <w:r>
        <w:rPr>
          <w:rtl/>
        </w:rPr>
        <w:t>מתן וילנאי (העבודה-מימד):</w:t>
      </w:r>
    </w:p>
    <w:p w14:paraId="1AE04A32" w14:textId="77777777" w:rsidR="00000000" w:rsidRDefault="008A7A77">
      <w:pPr>
        <w:pStyle w:val="a0"/>
        <w:rPr>
          <w:rtl/>
        </w:rPr>
      </w:pPr>
    </w:p>
    <w:p w14:paraId="298B3270" w14:textId="77777777" w:rsidR="00000000" w:rsidRDefault="008A7A77">
      <w:pPr>
        <w:pStyle w:val="a0"/>
        <w:rPr>
          <w:rFonts w:hint="cs"/>
          <w:rtl/>
        </w:rPr>
      </w:pPr>
      <w:r>
        <w:rPr>
          <w:rFonts w:hint="cs"/>
          <w:rtl/>
        </w:rPr>
        <w:t xml:space="preserve">הממשלה היא רעה </w:t>
      </w:r>
      <w:r>
        <w:rPr>
          <w:rFonts w:hint="eastAsia"/>
          <w:rtl/>
        </w:rPr>
        <w:t>–</w:t>
      </w:r>
      <w:r>
        <w:rPr>
          <w:rFonts w:hint="cs"/>
          <w:rtl/>
        </w:rPr>
        <w:t xml:space="preserve"> סליחה, יולי, אני חייב לסיים - -</w:t>
      </w:r>
    </w:p>
    <w:p w14:paraId="5C1AB718" w14:textId="77777777" w:rsidR="00000000" w:rsidRDefault="008A7A77">
      <w:pPr>
        <w:pStyle w:val="af1"/>
        <w:rPr>
          <w:rtl/>
        </w:rPr>
      </w:pPr>
      <w:r>
        <w:rPr>
          <w:rtl/>
        </w:rPr>
        <w:br/>
        <w:t>היו"ר יולי-יואל אדלשטיין:</w:t>
      </w:r>
    </w:p>
    <w:p w14:paraId="07EF0DB5" w14:textId="77777777" w:rsidR="00000000" w:rsidRDefault="008A7A77">
      <w:pPr>
        <w:pStyle w:val="a0"/>
        <w:rPr>
          <w:rFonts w:hint="cs"/>
          <w:rtl/>
        </w:rPr>
      </w:pPr>
    </w:p>
    <w:p w14:paraId="78ED8123" w14:textId="77777777" w:rsidR="00000000" w:rsidRDefault="008A7A77">
      <w:pPr>
        <w:pStyle w:val="a0"/>
        <w:rPr>
          <w:rFonts w:hint="cs"/>
          <w:rtl/>
        </w:rPr>
      </w:pPr>
      <w:r>
        <w:rPr>
          <w:rFonts w:hint="cs"/>
          <w:rtl/>
        </w:rPr>
        <w:t>אתה חייב לסיים, זה נכון.</w:t>
      </w:r>
    </w:p>
    <w:p w14:paraId="4A80183F" w14:textId="77777777" w:rsidR="00000000" w:rsidRDefault="008A7A77">
      <w:pPr>
        <w:pStyle w:val="-"/>
        <w:rPr>
          <w:rtl/>
        </w:rPr>
      </w:pPr>
      <w:r>
        <w:rPr>
          <w:rtl/>
        </w:rPr>
        <w:br/>
      </w:r>
      <w:bookmarkStart w:id="91" w:name="FS000001067T14_06_2004_17_49_20C"/>
      <w:bookmarkEnd w:id="91"/>
      <w:r>
        <w:rPr>
          <w:rtl/>
        </w:rPr>
        <w:t>מתן וילנאי (העבודה-מימד):</w:t>
      </w:r>
    </w:p>
    <w:p w14:paraId="2F2EFE88" w14:textId="77777777" w:rsidR="00000000" w:rsidRDefault="008A7A77">
      <w:pPr>
        <w:pStyle w:val="a0"/>
        <w:rPr>
          <w:rFonts w:hint="cs"/>
          <w:rtl/>
        </w:rPr>
      </w:pPr>
    </w:p>
    <w:p w14:paraId="38E7727C" w14:textId="77777777" w:rsidR="00000000" w:rsidRDefault="008A7A77">
      <w:pPr>
        <w:pStyle w:val="a0"/>
        <w:rPr>
          <w:rFonts w:hint="cs"/>
          <w:rtl/>
        </w:rPr>
      </w:pPr>
      <w:r>
        <w:rPr>
          <w:rFonts w:hint="cs"/>
          <w:rtl/>
        </w:rPr>
        <w:t>- - אבל צריך להבין שראש הממשלה נוקט מהלכים נכונ</w:t>
      </w:r>
      <w:r>
        <w:rPr>
          <w:rFonts w:hint="cs"/>
          <w:rtl/>
        </w:rPr>
        <w:t xml:space="preserve">ים. אין לי הלוקסוס, חבר הכנסת בניזרי, לעמוד כאן ולהשתלח בראש הממשלה על תוכנית שהיא נכונה, ולעסוק בדברים שאתה עוסק בהם </w:t>
      </w:r>
      <w:r>
        <w:rPr>
          <w:rFonts w:hint="eastAsia"/>
          <w:rtl/>
        </w:rPr>
        <w:t>–</w:t>
      </w:r>
      <w:r>
        <w:rPr>
          <w:rFonts w:hint="cs"/>
          <w:rtl/>
        </w:rPr>
        <w:t xml:space="preserve"> בצדק </w:t>
      </w:r>
      <w:r>
        <w:rPr>
          <w:rFonts w:hint="eastAsia"/>
          <w:rtl/>
        </w:rPr>
        <w:t>–</w:t>
      </w:r>
      <w:r>
        <w:rPr>
          <w:rFonts w:hint="cs"/>
          <w:rtl/>
        </w:rPr>
        <w:t xml:space="preserve"> אבל התוכנית הזאת עדיפה מהכול - -</w:t>
      </w:r>
    </w:p>
    <w:p w14:paraId="221FD90A" w14:textId="77777777" w:rsidR="00000000" w:rsidRDefault="008A7A77">
      <w:pPr>
        <w:pStyle w:val="af1"/>
        <w:rPr>
          <w:rtl/>
        </w:rPr>
      </w:pPr>
      <w:r>
        <w:rPr>
          <w:rtl/>
        </w:rPr>
        <w:br/>
        <w:t>היו"ר יולי-יואל אדלשטיין:</w:t>
      </w:r>
    </w:p>
    <w:p w14:paraId="3AD60DE1" w14:textId="77777777" w:rsidR="00000000" w:rsidRDefault="008A7A77">
      <w:pPr>
        <w:pStyle w:val="a0"/>
        <w:rPr>
          <w:rFonts w:hint="cs"/>
          <w:rtl/>
        </w:rPr>
      </w:pPr>
    </w:p>
    <w:p w14:paraId="40DF41E3" w14:textId="77777777" w:rsidR="00000000" w:rsidRDefault="008A7A77">
      <w:pPr>
        <w:pStyle w:val="a0"/>
        <w:rPr>
          <w:rFonts w:hint="cs"/>
          <w:rtl/>
        </w:rPr>
      </w:pPr>
      <w:r>
        <w:rPr>
          <w:rFonts w:hint="cs"/>
          <w:rtl/>
        </w:rPr>
        <w:t>תודה רבה.</w:t>
      </w:r>
    </w:p>
    <w:p w14:paraId="4FEF7070" w14:textId="77777777" w:rsidR="00000000" w:rsidRDefault="008A7A77">
      <w:pPr>
        <w:pStyle w:val="-"/>
        <w:rPr>
          <w:rtl/>
        </w:rPr>
      </w:pPr>
      <w:r>
        <w:rPr>
          <w:rtl/>
        </w:rPr>
        <w:br/>
      </w:r>
      <w:bookmarkStart w:id="92" w:name="FS000001067T14_06_2004_17_50_18C"/>
      <w:bookmarkEnd w:id="92"/>
      <w:r>
        <w:rPr>
          <w:rtl/>
        </w:rPr>
        <w:t>מתן וילנאי (העבודה-מימד):</w:t>
      </w:r>
    </w:p>
    <w:p w14:paraId="2FB963C3" w14:textId="77777777" w:rsidR="00000000" w:rsidRDefault="008A7A77">
      <w:pPr>
        <w:pStyle w:val="a0"/>
        <w:rPr>
          <w:rFonts w:hint="cs"/>
          <w:rtl/>
        </w:rPr>
      </w:pPr>
    </w:p>
    <w:p w14:paraId="7634F8F8" w14:textId="77777777" w:rsidR="00000000" w:rsidRDefault="008A7A77">
      <w:pPr>
        <w:pStyle w:val="a0"/>
        <w:rPr>
          <w:rFonts w:hint="cs"/>
          <w:rtl/>
        </w:rPr>
      </w:pPr>
      <w:r>
        <w:rPr>
          <w:rFonts w:hint="cs"/>
          <w:rtl/>
        </w:rPr>
        <w:t>- - והיא תשנה גם את המצב החברת</w:t>
      </w:r>
      <w:r>
        <w:rPr>
          <w:rFonts w:hint="cs"/>
          <w:rtl/>
        </w:rPr>
        <w:t>י. ולכן - -</w:t>
      </w:r>
    </w:p>
    <w:p w14:paraId="694026B8" w14:textId="77777777" w:rsidR="00000000" w:rsidRDefault="008A7A77">
      <w:pPr>
        <w:pStyle w:val="af0"/>
        <w:rPr>
          <w:rtl/>
        </w:rPr>
      </w:pPr>
      <w:r>
        <w:rPr>
          <w:rtl/>
        </w:rPr>
        <w:br/>
        <w:t>שלמה בניזרי (ש"ס):</w:t>
      </w:r>
    </w:p>
    <w:p w14:paraId="5D1A5EF2" w14:textId="77777777" w:rsidR="00000000" w:rsidRDefault="008A7A77">
      <w:pPr>
        <w:pStyle w:val="a0"/>
        <w:rPr>
          <w:rFonts w:hint="cs"/>
          <w:rtl/>
        </w:rPr>
      </w:pPr>
    </w:p>
    <w:p w14:paraId="57B95EA7" w14:textId="77777777" w:rsidR="00000000" w:rsidRDefault="008A7A77">
      <w:pPr>
        <w:pStyle w:val="a0"/>
        <w:rPr>
          <w:rFonts w:hint="cs"/>
          <w:rtl/>
        </w:rPr>
      </w:pPr>
      <w:r>
        <w:rPr>
          <w:rFonts w:hint="cs"/>
          <w:rtl/>
        </w:rPr>
        <w:t>- - - תוכנית נכונה - - -</w:t>
      </w:r>
    </w:p>
    <w:p w14:paraId="7D71065B" w14:textId="77777777" w:rsidR="00000000" w:rsidRDefault="008A7A77">
      <w:pPr>
        <w:pStyle w:val="-"/>
        <w:rPr>
          <w:rtl/>
        </w:rPr>
      </w:pPr>
      <w:r>
        <w:rPr>
          <w:rtl/>
        </w:rPr>
        <w:br/>
      </w:r>
      <w:bookmarkStart w:id="93" w:name="FS000001067T14_06_2004_17_50_48C"/>
      <w:bookmarkEnd w:id="93"/>
      <w:r>
        <w:rPr>
          <w:rFonts w:hint="cs"/>
          <w:rtl/>
        </w:rPr>
        <w:br/>
      </w:r>
      <w:r>
        <w:rPr>
          <w:rtl/>
        </w:rPr>
        <w:t>מתן וילנאי (העבודה-מימד):</w:t>
      </w:r>
    </w:p>
    <w:p w14:paraId="740DBB27" w14:textId="77777777" w:rsidR="00000000" w:rsidRDefault="008A7A77">
      <w:pPr>
        <w:pStyle w:val="a0"/>
        <w:rPr>
          <w:rFonts w:hint="cs"/>
          <w:rtl/>
        </w:rPr>
      </w:pPr>
    </w:p>
    <w:p w14:paraId="4DD1CF2A" w14:textId="77777777" w:rsidR="00000000" w:rsidRDefault="008A7A77">
      <w:pPr>
        <w:pStyle w:val="a0"/>
        <w:rPr>
          <w:rFonts w:hint="cs"/>
          <w:rtl/>
        </w:rPr>
      </w:pPr>
      <w:r>
        <w:rPr>
          <w:rFonts w:hint="cs"/>
          <w:rtl/>
        </w:rPr>
        <w:t>- -  אין ספק שהכיוון נכון. אין ספק שהכיוון נכון - -</w:t>
      </w:r>
    </w:p>
    <w:p w14:paraId="05054BD0" w14:textId="77777777" w:rsidR="00000000" w:rsidRDefault="008A7A77">
      <w:pPr>
        <w:pStyle w:val="af1"/>
        <w:rPr>
          <w:rtl/>
        </w:rPr>
      </w:pPr>
      <w:r>
        <w:rPr>
          <w:rtl/>
        </w:rPr>
        <w:br/>
        <w:t>היו"ר יולי-יואל אדלשטיין:</w:t>
      </w:r>
    </w:p>
    <w:p w14:paraId="373A1DF7" w14:textId="77777777" w:rsidR="00000000" w:rsidRDefault="008A7A77">
      <w:pPr>
        <w:pStyle w:val="a0"/>
        <w:rPr>
          <w:rtl/>
        </w:rPr>
      </w:pPr>
    </w:p>
    <w:p w14:paraId="4B9C576F" w14:textId="77777777" w:rsidR="00000000" w:rsidRDefault="008A7A77">
      <w:pPr>
        <w:pStyle w:val="a0"/>
        <w:rPr>
          <w:rFonts w:hint="cs"/>
          <w:rtl/>
        </w:rPr>
      </w:pPr>
      <w:r>
        <w:rPr>
          <w:rFonts w:hint="cs"/>
          <w:rtl/>
        </w:rPr>
        <w:t>זה דיון מאוד מעניין, אבל אין זמן.</w:t>
      </w:r>
    </w:p>
    <w:p w14:paraId="47D31AD6" w14:textId="77777777" w:rsidR="00000000" w:rsidRDefault="008A7A77">
      <w:pPr>
        <w:pStyle w:val="-"/>
        <w:rPr>
          <w:rtl/>
        </w:rPr>
      </w:pPr>
      <w:r>
        <w:rPr>
          <w:rtl/>
        </w:rPr>
        <w:br/>
      </w:r>
      <w:bookmarkStart w:id="94" w:name="FS000001067T14_06_2004_17_51_24C"/>
      <w:bookmarkEnd w:id="94"/>
      <w:r>
        <w:rPr>
          <w:rtl/>
        </w:rPr>
        <w:t>מתן וילנאי (העבודה-מימד):</w:t>
      </w:r>
    </w:p>
    <w:p w14:paraId="08B95199" w14:textId="77777777" w:rsidR="00000000" w:rsidRDefault="008A7A77">
      <w:pPr>
        <w:pStyle w:val="a0"/>
        <w:rPr>
          <w:rtl/>
        </w:rPr>
      </w:pPr>
    </w:p>
    <w:p w14:paraId="487C037E" w14:textId="77777777" w:rsidR="00000000" w:rsidRDefault="008A7A77">
      <w:pPr>
        <w:pStyle w:val="a0"/>
        <w:rPr>
          <w:rFonts w:hint="cs"/>
          <w:rtl/>
        </w:rPr>
      </w:pPr>
      <w:r>
        <w:rPr>
          <w:rFonts w:hint="cs"/>
          <w:rtl/>
        </w:rPr>
        <w:t>- - והוא יחלץ אותנו גם מהצר</w:t>
      </w:r>
      <w:r>
        <w:rPr>
          <w:rFonts w:hint="cs"/>
          <w:rtl/>
        </w:rPr>
        <w:t xml:space="preserve">ות שאתה מדבר עליהן. ולכן אנחנו, כאופוזיציה אחראית, לא כפי שהליכוד היה בשעתו, בזמן אוסלו, אלא כאופוזיציה אחראית, נעקוב ונתמוך. לא לעולם חוסן. כאשר נחשוב שמישהו מרמה, מזייף, חותך בפינות, אנחנו נתנהג אחרת - - </w:t>
      </w:r>
    </w:p>
    <w:p w14:paraId="589ED95B" w14:textId="77777777" w:rsidR="00000000" w:rsidRDefault="008A7A77">
      <w:pPr>
        <w:pStyle w:val="af1"/>
        <w:rPr>
          <w:rtl/>
        </w:rPr>
      </w:pPr>
      <w:r>
        <w:rPr>
          <w:rtl/>
        </w:rPr>
        <w:br/>
        <w:t>היו"ר יולי-יואל אדלשטיין:</w:t>
      </w:r>
    </w:p>
    <w:p w14:paraId="61055711" w14:textId="77777777" w:rsidR="00000000" w:rsidRDefault="008A7A77">
      <w:pPr>
        <w:pStyle w:val="a0"/>
        <w:rPr>
          <w:rtl/>
        </w:rPr>
      </w:pPr>
    </w:p>
    <w:p w14:paraId="24EA0D4E" w14:textId="77777777" w:rsidR="00000000" w:rsidRDefault="008A7A77">
      <w:pPr>
        <w:pStyle w:val="a0"/>
        <w:rPr>
          <w:rFonts w:hint="cs"/>
          <w:rtl/>
        </w:rPr>
      </w:pPr>
      <w:r>
        <w:rPr>
          <w:rFonts w:hint="cs"/>
          <w:rtl/>
        </w:rPr>
        <w:t>תודה רבה.</w:t>
      </w:r>
    </w:p>
    <w:p w14:paraId="420D32EA" w14:textId="77777777" w:rsidR="00000000" w:rsidRDefault="008A7A77">
      <w:pPr>
        <w:pStyle w:val="-"/>
        <w:rPr>
          <w:rtl/>
        </w:rPr>
      </w:pPr>
      <w:r>
        <w:rPr>
          <w:rtl/>
        </w:rPr>
        <w:br/>
      </w:r>
      <w:bookmarkStart w:id="95" w:name="FS000001067T14_06_2004_17_52_41C"/>
      <w:bookmarkEnd w:id="95"/>
      <w:r>
        <w:rPr>
          <w:rtl/>
        </w:rPr>
        <w:t>מתן וילנאי</w:t>
      </w:r>
      <w:r>
        <w:rPr>
          <w:rtl/>
        </w:rPr>
        <w:t xml:space="preserve"> (העבודה-מימד):</w:t>
      </w:r>
    </w:p>
    <w:p w14:paraId="0F672316" w14:textId="77777777" w:rsidR="00000000" w:rsidRDefault="008A7A77">
      <w:pPr>
        <w:pStyle w:val="a0"/>
        <w:rPr>
          <w:rtl/>
        </w:rPr>
      </w:pPr>
    </w:p>
    <w:p w14:paraId="02B9C1F0" w14:textId="77777777" w:rsidR="00000000" w:rsidRDefault="008A7A77">
      <w:pPr>
        <w:pStyle w:val="a0"/>
        <w:rPr>
          <w:rFonts w:hint="cs"/>
          <w:rtl/>
        </w:rPr>
      </w:pPr>
      <w:r>
        <w:rPr>
          <w:rFonts w:hint="cs"/>
          <w:rtl/>
        </w:rPr>
        <w:t>- - ננהג מתוך אחריות לאומית, וכך גם נצביע בהצבעת האי-אמון היום בכנסת. תודה רבה.</w:t>
      </w:r>
    </w:p>
    <w:p w14:paraId="2B51B77B" w14:textId="77777777" w:rsidR="00000000" w:rsidRDefault="008A7A77">
      <w:pPr>
        <w:pStyle w:val="af1"/>
        <w:rPr>
          <w:rtl/>
        </w:rPr>
      </w:pPr>
      <w:r>
        <w:rPr>
          <w:rtl/>
        </w:rPr>
        <w:br/>
        <w:t>היו"ר יולי-יואל אדלשטיין:</w:t>
      </w:r>
    </w:p>
    <w:p w14:paraId="78F8B25D" w14:textId="77777777" w:rsidR="00000000" w:rsidRDefault="008A7A77">
      <w:pPr>
        <w:pStyle w:val="a0"/>
        <w:rPr>
          <w:rtl/>
        </w:rPr>
      </w:pPr>
    </w:p>
    <w:p w14:paraId="77DF91F8" w14:textId="77777777" w:rsidR="00000000" w:rsidRDefault="008A7A77">
      <w:pPr>
        <w:pStyle w:val="a0"/>
        <w:rPr>
          <w:rFonts w:hint="cs"/>
          <w:rtl/>
        </w:rPr>
      </w:pPr>
      <w:r>
        <w:rPr>
          <w:rFonts w:hint="cs"/>
          <w:rtl/>
        </w:rPr>
        <w:t xml:space="preserve">תודה רבה לחבר הכנסת מתן וילנאי. אני מבקש משאר הדוברים להשמיע את הטיעונים שלהם בתוך חמש הדקות שניתנות להם. </w:t>
      </w:r>
    </w:p>
    <w:p w14:paraId="56EFBE6B" w14:textId="77777777" w:rsidR="00000000" w:rsidRDefault="008A7A77">
      <w:pPr>
        <w:pStyle w:val="a0"/>
        <w:rPr>
          <w:rFonts w:hint="cs"/>
          <w:rtl/>
        </w:rPr>
      </w:pPr>
    </w:p>
    <w:p w14:paraId="4668FB4B" w14:textId="77777777" w:rsidR="00000000" w:rsidRDefault="008A7A77">
      <w:pPr>
        <w:pStyle w:val="a0"/>
        <w:rPr>
          <w:rFonts w:hint="cs"/>
          <w:rtl/>
        </w:rPr>
      </w:pPr>
      <w:r>
        <w:rPr>
          <w:rFonts w:hint="cs"/>
          <w:rtl/>
        </w:rPr>
        <w:t xml:space="preserve">חבר הכנסת יחיאל חזן </w:t>
      </w:r>
      <w:r>
        <w:rPr>
          <w:rFonts w:hint="eastAsia"/>
          <w:rtl/>
        </w:rPr>
        <w:t>–</w:t>
      </w:r>
      <w:r>
        <w:rPr>
          <w:rFonts w:hint="cs"/>
          <w:rtl/>
        </w:rPr>
        <w:t xml:space="preserve"> ל</w:t>
      </w:r>
      <w:r>
        <w:rPr>
          <w:rFonts w:hint="cs"/>
          <w:rtl/>
        </w:rPr>
        <w:t xml:space="preserve">א נמצא. חבר הכנסת אהוד רצאבי </w:t>
      </w:r>
      <w:r>
        <w:rPr>
          <w:rtl/>
        </w:rPr>
        <w:t>–</w:t>
      </w:r>
      <w:r>
        <w:rPr>
          <w:rFonts w:hint="cs"/>
          <w:rtl/>
        </w:rPr>
        <w:t xml:space="preserve"> בבקשה, אדוני, ארבע דקות לרשותך. אני לא יודע ממה נובע הקיפוח הזה, אבל זה מה שיש. אה, כן, כי יש לסיעת שינוי שני דוברים. </w:t>
      </w:r>
    </w:p>
    <w:p w14:paraId="447D3FB7" w14:textId="77777777" w:rsidR="00000000" w:rsidRDefault="008A7A77">
      <w:pPr>
        <w:pStyle w:val="a"/>
        <w:rPr>
          <w:rtl/>
        </w:rPr>
      </w:pPr>
      <w:r>
        <w:rPr>
          <w:rtl/>
        </w:rPr>
        <w:br/>
      </w:r>
      <w:bookmarkStart w:id="96" w:name="FS000001050T14_06_2004_17_54_13"/>
      <w:bookmarkStart w:id="97" w:name="_Toc81186639"/>
      <w:bookmarkEnd w:id="96"/>
      <w:r>
        <w:rPr>
          <w:rtl/>
        </w:rPr>
        <w:t>אהוד רצאבי (שינוי):</w:t>
      </w:r>
      <w:bookmarkEnd w:id="97"/>
    </w:p>
    <w:p w14:paraId="140236A9" w14:textId="77777777" w:rsidR="00000000" w:rsidRDefault="008A7A77">
      <w:pPr>
        <w:pStyle w:val="a0"/>
        <w:rPr>
          <w:rtl/>
        </w:rPr>
      </w:pPr>
    </w:p>
    <w:p w14:paraId="33F7A971" w14:textId="77777777" w:rsidR="00000000" w:rsidRDefault="008A7A77">
      <w:pPr>
        <w:pStyle w:val="a0"/>
        <w:rPr>
          <w:rFonts w:hint="cs"/>
          <w:rtl/>
        </w:rPr>
      </w:pPr>
      <w:r>
        <w:rPr>
          <w:rFonts w:hint="cs"/>
          <w:rtl/>
        </w:rPr>
        <w:t>סיעה קטנה - - -</w:t>
      </w:r>
    </w:p>
    <w:p w14:paraId="3F2C28CC" w14:textId="77777777" w:rsidR="00000000" w:rsidRDefault="008A7A77">
      <w:pPr>
        <w:pStyle w:val="af1"/>
        <w:rPr>
          <w:rtl/>
        </w:rPr>
      </w:pPr>
      <w:r>
        <w:rPr>
          <w:rtl/>
        </w:rPr>
        <w:br/>
        <w:t>היו"ר יולי-יואל אדלשטיין:</w:t>
      </w:r>
    </w:p>
    <w:p w14:paraId="1C25DE4C" w14:textId="77777777" w:rsidR="00000000" w:rsidRDefault="008A7A77">
      <w:pPr>
        <w:pStyle w:val="a0"/>
        <w:rPr>
          <w:rtl/>
        </w:rPr>
      </w:pPr>
    </w:p>
    <w:p w14:paraId="73CDC852" w14:textId="77777777" w:rsidR="00000000" w:rsidRDefault="008A7A77">
      <w:pPr>
        <w:pStyle w:val="a0"/>
        <w:rPr>
          <w:rFonts w:hint="cs"/>
          <w:rtl/>
        </w:rPr>
      </w:pPr>
      <w:r>
        <w:rPr>
          <w:rFonts w:hint="cs"/>
          <w:rtl/>
        </w:rPr>
        <w:t xml:space="preserve">בבקשה, חבר הכנסת רצאבי. ארבע דקות. </w:t>
      </w:r>
    </w:p>
    <w:p w14:paraId="388AF344" w14:textId="77777777" w:rsidR="00000000" w:rsidRDefault="008A7A77">
      <w:pPr>
        <w:pStyle w:val="-"/>
        <w:rPr>
          <w:rtl/>
        </w:rPr>
      </w:pPr>
      <w:r>
        <w:rPr>
          <w:rtl/>
        </w:rPr>
        <w:br/>
      </w:r>
      <w:bookmarkStart w:id="98" w:name="FS000001050T14_06_2004_17_54_42C"/>
      <w:bookmarkEnd w:id="98"/>
      <w:r>
        <w:rPr>
          <w:rtl/>
        </w:rPr>
        <w:t>אהו</w:t>
      </w:r>
      <w:r>
        <w:rPr>
          <w:rtl/>
        </w:rPr>
        <w:t>ד רצאבי (שינוי):</w:t>
      </w:r>
    </w:p>
    <w:p w14:paraId="45A34CBF" w14:textId="77777777" w:rsidR="00000000" w:rsidRDefault="008A7A77">
      <w:pPr>
        <w:pStyle w:val="a0"/>
        <w:rPr>
          <w:rtl/>
        </w:rPr>
      </w:pPr>
    </w:p>
    <w:p w14:paraId="24C41B72" w14:textId="77777777" w:rsidR="00000000" w:rsidRDefault="008A7A77">
      <w:pPr>
        <w:pStyle w:val="a0"/>
        <w:rPr>
          <w:rFonts w:hint="cs"/>
          <w:rtl/>
        </w:rPr>
      </w:pPr>
      <w:r>
        <w:rPr>
          <w:rFonts w:hint="cs"/>
          <w:rtl/>
        </w:rPr>
        <w:t>כבוד היושב-ראש, חברי הכנסת, בחודש נובמבר 2003 קיבלה סיעת שינוי פה-אחד תוכנית מדינית בת 12 סעיפים. מטרת התוכנית היתה לחדש את התהליך המדיני עם הפלסטינים. בסעיף 8 של התוכנית נאמר, כי אם הפסקת האש תחזיק מעמד, ישראל תחליף את החיילים המגינים על</w:t>
      </w:r>
      <w:r>
        <w:rPr>
          <w:rFonts w:hint="cs"/>
          <w:rtl/>
        </w:rPr>
        <w:t xml:space="preserve"> נצרים, מתוך מגמה לפנות גם אותם בבוא העת. חלפה חצי שנה, והממשלה קיבלה החלטה אמיצה </w:t>
      </w:r>
      <w:r>
        <w:rPr>
          <w:rFonts w:hint="eastAsia"/>
          <w:rtl/>
        </w:rPr>
        <w:t>–</w:t>
      </w:r>
      <w:r>
        <w:rPr>
          <w:rFonts w:hint="cs"/>
          <w:rtl/>
        </w:rPr>
        <w:t xml:space="preserve"> לפנות לא רק את נצרים, אלא את כל ההתנחלויות ברצועת-עזה.</w:t>
      </w:r>
    </w:p>
    <w:p w14:paraId="125DB903" w14:textId="77777777" w:rsidR="00000000" w:rsidRDefault="008A7A77">
      <w:pPr>
        <w:pStyle w:val="a0"/>
        <w:rPr>
          <w:rFonts w:hint="cs"/>
          <w:rtl/>
        </w:rPr>
      </w:pPr>
    </w:p>
    <w:p w14:paraId="308F5E57" w14:textId="77777777" w:rsidR="00000000" w:rsidRDefault="008A7A77">
      <w:pPr>
        <w:pStyle w:val="a0"/>
        <w:rPr>
          <w:rFonts w:hint="cs"/>
          <w:rtl/>
        </w:rPr>
      </w:pPr>
      <w:r>
        <w:rPr>
          <w:rFonts w:hint="cs"/>
          <w:rtl/>
        </w:rPr>
        <w:t>רבותי חברי הכנסת, ההחלטה היתה נכונה, צודקת ואמיצה, וחבל שהתקבלה רק עכשיו. הציבור תומך ביציאה חד-צדדית מרצועת-עזה, מש</w:t>
      </w:r>
      <w:r>
        <w:rPr>
          <w:rFonts w:hint="cs"/>
          <w:rtl/>
        </w:rPr>
        <w:t xml:space="preserve">ום שהתחושה היא שאין לנו מה לחפש שם. שינוי לא תיתן לתהליך להתמסמס וללכת לאיבוד. יש בכנסת חברים שקיוו שהתינוק הזה לא ייוולד, אבל הוא נולד. אנחנו לא ניתן - - </w:t>
      </w:r>
    </w:p>
    <w:p w14:paraId="0722F691" w14:textId="77777777" w:rsidR="00000000" w:rsidRDefault="008A7A77">
      <w:pPr>
        <w:pStyle w:val="af0"/>
        <w:rPr>
          <w:rtl/>
        </w:rPr>
      </w:pPr>
      <w:r>
        <w:rPr>
          <w:rtl/>
        </w:rPr>
        <w:br/>
        <w:t>צבי הנדל (האיחוד הלאומי - ישראל ביתנו):</w:t>
      </w:r>
    </w:p>
    <w:p w14:paraId="6359CCAD" w14:textId="77777777" w:rsidR="00000000" w:rsidRDefault="008A7A77">
      <w:pPr>
        <w:pStyle w:val="a0"/>
        <w:rPr>
          <w:rtl/>
        </w:rPr>
      </w:pPr>
    </w:p>
    <w:p w14:paraId="070DE4F0" w14:textId="77777777" w:rsidR="00000000" w:rsidRDefault="008A7A77">
      <w:pPr>
        <w:pStyle w:val="a0"/>
        <w:rPr>
          <w:rFonts w:hint="cs"/>
          <w:rtl/>
        </w:rPr>
      </w:pPr>
      <w:r>
        <w:rPr>
          <w:rFonts w:hint="cs"/>
          <w:rtl/>
        </w:rPr>
        <w:t xml:space="preserve">הוא ימות. </w:t>
      </w:r>
    </w:p>
    <w:p w14:paraId="3B1487BB" w14:textId="77777777" w:rsidR="00000000" w:rsidRDefault="008A7A77">
      <w:pPr>
        <w:pStyle w:val="-"/>
        <w:rPr>
          <w:rtl/>
        </w:rPr>
      </w:pPr>
      <w:r>
        <w:rPr>
          <w:rtl/>
        </w:rPr>
        <w:br/>
      </w:r>
      <w:bookmarkStart w:id="99" w:name="FS000001050T14_06_2004_18_01_22C"/>
      <w:bookmarkEnd w:id="99"/>
      <w:r>
        <w:rPr>
          <w:rtl/>
        </w:rPr>
        <w:t>אהוד רצאבי (שינוי):</w:t>
      </w:r>
    </w:p>
    <w:p w14:paraId="1DA7E1C9" w14:textId="77777777" w:rsidR="00000000" w:rsidRDefault="008A7A77">
      <w:pPr>
        <w:pStyle w:val="a0"/>
        <w:rPr>
          <w:rtl/>
        </w:rPr>
      </w:pPr>
    </w:p>
    <w:p w14:paraId="4C8D8F1F" w14:textId="77777777" w:rsidR="00000000" w:rsidRDefault="008A7A77">
      <w:pPr>
        <w:pStyle w:val="a0"/>
        <w:rPr>
          <w:rFonts w:hint="cs"/>
          <w:rtl/>
        </w:rPr>
      </w:pPr>
      <w:r>
        <w:rPr>
          <w:rFonts w:hint="cs"/>
          <w:rtl/>
        </w:rPr>
        <w:t>- -  לילד הזה למות או להי</w:t>
      </w:r>
      <w:r>
        <w:rPr>
          <w:rFonts w:hint="cs"/>
          <w:rtl/>
        </w:rPr>
        <w:t xml:space="preserve">שאר נכה - - </w:t>
      </w:r>
    </w:p>
    <w:p w14:paraId="6DB86D74" w14:textId="77777777" w:rsidR="00000000" w:rsidRDefault="008A7A77">
      <w:pPr>
        <w:pStyle w:val="af0"/>
        <w:rPr>
          <w:rtl/>
        </w:rPr>
      </w:pPr>
      <w:r>
        <w:rPr>
          <w:rtl/>
        </w:rPr>
        <w:br/>
        <w:t>משולם נהרי (ש"ס):</w:t>
      </w:r>
    </w:p>
    <w:p w14:paraId="574BE922" w14:textId="77777777" w:rsidR="00000000" w:rsidRDefault="008A7A77">
      <w:pPr>
        <w:pStyle w:val="a0"/>
        <w:rPr>
          <w:rtl/>
        </w:rPr>
      </w:pPr>
    </w:p>
    <w:p w14:paraId="163BB012" w14:textId="77777777" w:rsidR="00000000" w:rsidRDefault="008A7A77">
      <w:pPr>
        <w:pStyle w:val="a0"/>
        <w:rPr>
          <w:rFonts w:hint="cs"/>
          <w:rtl/>
        </w:rPr>
      </w:pPr>
      <w:r>
        <w:rPr>
          <w:rFonts w:hint="cs"/>
          <w:rtl/>
        </w:rPr>
        <w:t xml:space="preserve">- - - </w:t>
      </w:r>
    </w:p>
    <w:p w14:paraId="0ADE598A" w14:textId="77777777" w:rsidR="00000000" w:rsidRDefault="008A7A77">
      <w:pPr>
        <w:pStyle w:val="-"/>
        <w:rPr>
          <w:rtl/>
        </w:rPr>
      </w:pPr>
      <w:r>
        <w:rPr>
          <w:rtl/>
        </w:rPr>
        <w:br/>
      </w:r>
      <w:bookmarkStart w:id="100" w:name="FS000001050T14_06_2004_18_01_54C"/>
      <w:bookmarkEnd w:id="100"/>
      <w:r>
        <w:rPr>
          <w:rtl/>
        </w:rPr>
        <w:t>אהוד רצאבי (שינוי):</w:t>
      </w:r>
    </w:p>
    <w:p w14:paraId="0F1DC30D" w14:textId="77777777" w:rsidR="00000000" w:rsidRDefault="008A7A77">
      <w:pPr>
        <w:pStyle w:val="a0"/>
        <w:rPr>
          <w:rtl/>
        </w:rPr>
      </w:pPr>
    </w:p>
    <w:p w14:paraId="03D07AE1" w14:textId="77777777" w:rsidR="00000000" w:rsidRDefault="008A7A77">
      <w:pPr>
        <w:pStyle w:val="a0"/>
        <w:rPr>
          <w:rFonts w:hint="cs"/>
          <w:rtl/>
        </w:rPr>
      </w:pPr>
      <w:r>
        <w:rPr>
          <w:rFonts w:hint="cs"/>
          <w:rtl/>
        </w:rPr>
        <w:t xml:space="preserve">- - אנחנו רוצים לראות את הילד הזה מתבגר במהרה, ומשלים את תעודת הבגרות שלו. </w:t>
      </w:r>
    </w:p>
    <w:p w14:paraId="7006C335" w14:textId="77777777" w:rsidR="00000000" w:rsidRDefault="008A7A77">
      <w:pPr>
        <w:pStyle w:val="a0"/>
        <w:rPr>
          <w:rFonts w:hint="cs"/>
          <w:rtl/>
        </w:rPr>
      </w:pPr>
    </w:p>
    <w:p w14:paraId="4E7BAE4E" w14:textId="77777777" w:rsidR="00000000" w:rsidRDefault="008A7A77">
      <w:pPr>
        <w:pStyle w:val="a0"/>
        <w:rPr>
          <w:rFonts w:hint="cs"/>
          <w:rtl/>
        </w:rPr>
      </w:pPr>
      <w:r>
        <w:rPr>
          <w:rFonts w:hint="cs"/>
          <w:rtl/>
        </w:rPr>
        <w:t>אנחנו צריכים לצאת משם, לעזוב את המקום הזה. זה מה שהבטחנו לציבור, זה מה שרוב הציבור רוצה, ולא ייתכן שמתי מעט יכתיבו לנ</w:t>
      </w:r>
      <w:r>
        <w:rPr>
          <w:rFonts w:hint="cs"/>
          <w:rtl/>
        </w:rPr>
        <w:t xml:space="preserve">ו את המשך דרכנו בחיים. הדבר הזה צריך להסתיים, ומהר. </w:t>
      </w:r>
    </w:p>
    <w:p w14:paraId="79DACF75" w14:textId="77777777" w:rsidR="00000000" w:rsidRDefault="008A7A77">
      <w:pPr>
        <w:pStyle w:val="a0"/>
        <w:rPr>
          <w:rFonts w:hint="cs"/>
          <w:rtl/>
        </w:rPr>
      </w:pPr>
    </w:p>
    <w:p w14:paraId="5A55B5A3" w14:textId="77777777" w:rsidR="00000000" w:rsidRDefault="008A7A77">
      <w:pPr>
        <w:pStyle w:val="a0"/>
        <w:rPr>
          <w:rFonts w:hint="cs"/>
          <w:rtl/>
        </w:rPr>
      </w:pPr>
      <w:r>
        <w:rPr>
          <w:rFonts w:hint="cs"/>
          <w:rtl/>
        </w:rPr>
        <w:t>כעת, משהחלו הדיונים על הפינוי, יש לתת את הדעת על הפיצויים ועל בניית יישובים חדשים או על הרחבתם של יישובים קיימים - -</w:t>
      </w:r>
    </w:p>
    <w:p w14:paraId="25260B0E" w14:textId="77777777" w:rsidR="00000000" w:rsidRDefault="008A7A77">
      <w:pPr>
        <w:pStyle w:val="af0"/>
        <w:rPr>
          <w:rtl/>
        </w:rPr>
      </w:pPr>
    </w:p>
    <w:p w14:paraId="3F82CD96" w14:textId="77777777" w:rsidR="00000000" w:rsidRDefault="008A7A77">
      <w:pPr>
        <w:pStyle w:val="af0"/>
        <w:rPr>
          <w:rtl/>
        </w:rPr>
      </w:pPr>
    </w:p>
    <w:p w14:paraId="1815C17F" w14:textId="77777777" w:rsidR="00000000" w:rsidRDefault="008A7A77">
      <w:pPr>
        <w:pStyle w:val="af0"/>
        <w:rPr>
          <w:rtl/>
        </w:rPr>
      </w:pPr>
      <w:r>
        <w:rPr>
          <w:rtl/>
        </w:rPr>
        <w:t>משולם נהרי (ש"ס):</w:t>
      </w:r>
    </w:p>
    <w:p w14:paraId="15ACDBFD" w14:textId="77777777" w:rsidR="00000000" w:rsidRDefault="008A7A77">
      <w:pPr>
        <w:pStyle w:val="a0"/>
        <w:rPr>
          <w:rtl/>
        </w:rPr>
      </w:pPr>
    </w:p>
    <w:p w14:paraId="23802AE4" w14:textId="77777777" w:rsidR="00000000" w:rsidRDefault="008A7A77">
      <w:pPr>
        <w:pStyle w:val="a0"/>
        <w:rPr>
          <w:rFonts w:hint="cs"/>
          <w:rtl/>
        </w:rPr>
      </w:pPr>
      <w:r>
        <w:rPr>
          <w:rFonts w:hint="cs"/>
          <w:rtl/>
        </w:rPr>
        <w:t xml:space="preserve">- - - לא קראת </w:t>
      </w:r>
      <w:r>
        <w:rPr>
          <w:rFonts w:hint="eastAsia"/>
          <w:rtl/>
        </w:rPr>
        <w:t>–</w:t>
      </w:r>
      <w:r>
        <w:rPr>
          <w:rFonts w:hint="cs"/>
          <w:rtl/>
        </w:rPr>
        <w:t xml:space="preserve"> הוא לא קרא - - -</w:t>
      </w:r>
    </w:p>
    <w:p w14:paraId="06FA263A" w14:textId="77777777" w:rsidR="00000000" w:rsidRDefault="008A7A77">
      <w:pPr>
        <w:pStyle w:val="-"/>
        <w:rPr>
          <w:rtl/>
        </w:rPr>
      </w:pPr>
      <w:r>
        <w:rPr>
          <w:rtl/>
        </w:rPr>
        <w:br/>
      </w:r>
      <w:bookmarkStart w:id="101" w:name="FS000001050T14_06_2004_18_04_20C"/>
      <w:bookmarkEnd w:id="101"/>
      <w:r>
        <w:rPr>
          <w:rtl/>
        </w:rPr>
        <w:t>אהוד רצאבי (שינוי):</w:t>
      </w:r>
    </w:p>
    <w:p w14:paraId="459937CB" w14:textId="77777777" w:rsidR="00000000" w:rsidRDefault="008A7A77">
      <w:pPr>
        <w:pStyle w:val="a0"/>
        <w:rPr>
          <w:rtl/>
        </w:rPr>
      </w:pPr>
    </w:p>
    <w:p w14:paraId="21FE2D7B" w14:textId="77777777" w:rsidR="00000000" w:rsidRDefault="008A7A77">
      <w:pPr>
        <w:pStyle w:val="a0"/>
        <w:rPr>
          <w:rFonts w:hint="cs"/>
          <w:rtl/>
        </w:rPr>
      </w:pPr>
      <w:r>
        <w:rPr>
          <w:rFonts w:hint="cs"/>
          <w:rtl/>
        </w:rPr>
        <w:t xml:space="preserve">אל תפריע </w:t>
      </w:r>
      <w:r>
        <w:rPr>
          <w:rFonts w:hint="cs"/>
          <w:rtl/>
        </w:rPr>
        <w:t xml:space="preserve">לי, חבר הכנסת הנכבד. - - שיקלטו את התושבים שיתפנו. </w:t>
      </w:r>
    </w:p>
    <w:p w14:paraId="2F238D25" w14:textId="77777777" w:rsidR="00000000" w:rsidRDefault="008A7A77">
      <w:pPr>
        <w:pStyle w:val="a0"/>
        <w:rPr>
          <w:rFonts w:hint="cs"/>
          <w:rtl/>
        </w:rPr>
      </w:pPr>
    </w:p>
    <w:p w14:paraId="01EA8688" w14:textId="77777777" w:rsidR="00000000" w:rsidRDefault="008A7A77">
      <w:pPr>
        <w:pStyle w:val="a0"/>
        <w:rPr>
          <w:rFonts w:hint="cs"/>
          <w:rtl/>
        </w:rPr>
      </w:pPr>
      <w:r>
        <w:rPr>
          <w:rFonts w:hint="cs"/>
          <w:rtl/>
        </w:rPr>
        <w:t>נושא הפיצויים הוא סבוך ומורכב, וגם כואב. אסור לשכוח שמדובר במשפחות שגרות שם שנות דור, משפחות שעברו טראומות וכבר נעקרו מיישובים קודמים, ובסך הכול אנחנו שלחנו אותם לשם. אנחנו צריכים לעזור להם לארוז את מיטל</w:t>
      </w:r>
      <w:r>
        <w:rPr>
          <w:rFonts w:hint="cs"/>
          <w:rtl/>
        </w:rPr>
        <w:t xml:space="preserve">טליהם, לפרק את בתיהם ולעזוב בדרך מכובדת. </w:t>
      </w:r>
    </w:p>
    <w:p w14:paraId="1D37CAD4" w14:textId="77777777" w:rsidR="00000000" w:rsidRDefault="008A7A77">
      <w:pPr>
        <w:pStyle w:val="a0"/>
        <w:rPr>
          <w:rFonts w:hint="cs"/>
          <w:rtl/>
        </w:rPr>
      </w:pPr>
    </w:p>
    <w:p w14:paraId="006CDC12" w14:textId="77777777" w:rsidR="00000000" w:rsidRDefault="008A7A77">
      <w:pPr>
        <w:pStyle w:val="a0"/>
        <w:rPr>
          <w:rFonts w:hint="cs"/>
          <w:rtl/>
        </w:rPr>
      </w:pPr>
      <w:r>
        <w:rPr>
          <w:rFonts w:hint="cs"/>
          <w:rtl/>
        </w:rPr>
        <w:t xml:space="preserve">הממשלה צריכה לבוא לקראתם כמה שיותר, אך מצד שני אסור שהדבר הזה יהפוך אמצעי לסחיטת אוצר המדינה. לכן יש לקבוע קריטריונים ברורים לפיצוי על הרכוש שיישאר שם, ממזלג ועד מחרשה; ממכונת כביסה ועד מכונת אריזה. </w:t>
      </w:r>
    </w:p>
    <w:p w14:paraId="6B4359BB" w14:textId="77777777" w:rsidR="00000000" w:rsidRDefault="008A7A77">
      <w:pPr>
        <w:pStyle w:val="a0"/>
        <w:rPr>
          <w:rFonts w:hint="cs"/>
          <w:rtl/>
        </w:rPr>
      </w:pPr>
    </w:p>
    <w:p w14:paraId="11D647CF" w14:textId="77777777" w:rsidR="00000000" w:rsidRDefault="008A7A77">
      <w:pPr>
        <w:pStyle w:val="a0"/>
        <w:rPr>
          <w:rFonts w:hint="cs"/>
          <w:rtl/>
        </w:rPr>
      </w:pPr>
      <w:r>
        <w:rPr>
          <w:rFonts w:hint="cs"/>
          <w:rtl/>
        </w:rPr>
        <w:t xml:space="preserve">אני מנצל את </w:t>
      </w:r>
      <w:r>
        <w:rPr>
          <w:rFonts w:hint="cs"/>
          <w:rtl/>
        </w:rPr>
        <w:t>הבמה הזאת כדי לקרוא לקהל, לקרוא לציבור, לגלות אמפתיה כלפי המתנחלים. למרות חילוקי הדעות הפוליטיים, שמן הסתם קיימים, אל לנו לשכוח שהמתנחלים האלה נשלחו על-ידינו, במצוותנו, במצוות הממשלות הקודמות, במצוות אותה ממשלה שלמעשה החליטה כרגע להחזיר אותם לתוך גבולות יש</w:t>
      </w:r>
      <w:r>
        <w:rPr>
          <w:rFonts w:hint="cs"/>
          <w:rtl/>
        </w:rPr>
        <w:t xml:space="preserve">ראל, לתוך "הקו הירוק". </w:t>
      </w:r>
    </w:p>
    <w:p w14:paraId="648D8C5D" w14:textId="77777777" w:rsidR="00000000" w:rsidRDefault="008A7A77">
      <w:pPr>
        <w:pStyle w:val="a0"/>
        <w:rPr>
          <w:rFonts w:hint="cs"/>
          <w:rtl/>
        </w:rPr>
      </w:pPr>
    </w:p>
    <w:p w14:paraId="254EC685" w14:textId="77777777" w:rsidR="00000000" w:rsidRDefault="008A7A77">
      <w:pPr>
        <w:pStyle w:val="a0"/>
        <w:rPr>
          <w:rFonts w:hint="cs"/>
          <w:rtl/>
        </w:rPr>
      </w:pPr>
      <w:r>
        <w:rPr>
          <w:rFonts w:hint="cs"/>
          <w:rtl/>
        </w:rPr>
        <w:t xml:space="preserve">ומעט מהפן הכלכלי </w:t>
      </w:r>
      <w:r>
        <w:rPr>
          <w:rFonts w:hint="eastAsia"/>
          <w:rtl/>
        </w:rPr>
        <w:t>–</w:t>
      </w:r>
      <w:r>
        <w:rPr>
          <w:rFonts w:hint="cs"/>
          <w:rtl/>
        </w:rPr>
        <w:t xml:space="preserve"> בואו נזכור דבר אחד: ככל שיש לנו הישגים מכובדים </w:t>
      </w:r>
      <w:r>
        <w:rPr>
          <w:rFonts w:hint="eastAsia"/>
          <w:rtl/>
        </w:rPr>
        <w:t>–</w:t>
      </w:r>
      <w:r>
        <w:rPr>
          <w:rFonts w:hint="cs"/>
          <w:rtl/>
        </w:rPr>
        <w:t xml:space="preserve"> לממשלה הזאת יש הישגים מכובדים בפן הכלכלי </w:t>
      </w:r>
      <w:r>
        <w:rPr>
          <w:rFonts w:hint="eastAsia"/>
          <w:rtl/>
        </w:rPr>
        <w:t>–</w:t>
      </w:r>
      <w:r>
        <w:rPr>
          <w:rFonts w:hint="cs"/>
          <w:rtl/>
        </w:rPr>
        <w:t xml:space="preserve"> לא תהיה בזה כל התקדמות, לא תהיה בזה כל הצלחה, ללא התקדמות בתהליך המדיני. ללא תהליך של שלום לא תהיה לתהליכים שאנחנו נמצאי</w:t>
      </w:r>
      <w:r>
        <w:rPr>
          <w:rFonts w:hint="cs"/>
          <w:rtl/>
        </w:rPr>
        <w:t>ם בהם כרגע כל אפשרות להביא את מדינת ישראל להבראה כוללת, ולכן, זה רק מחזק את מה שאמרתי בהתחלה: יש להמשיך בתהליך החד-צדדי, והלוואי שייהפך לתהליך דו-צדדי. תודה רבה.</w:t>
      </w:r>
    </w:p>
    <w:p w14:paraId="5A22A406" w14:textId="77777777" w:rsidR="00000000" w:rsidRDefault="008A7A77">
      <w:pPr>
        <w:pStyle w:val="af1"/>
        <w:rPr>
          <w:rtl/>
        </w:rPr>
      </w:pPr>
      <w:r>
        <w:rPr>
          <w:rtl/>
        </w:rPr>
        <w:br/>
        <w:t>היו"ר יולי-יואל אדלשטיין:</w:t>
      </w:r>
    </w:p>
    <w:p w14:paraId="7DFB4D7F" w14:textId="77777777" w:rsidR="00000000" w:rsidRDefault="008A7A77">
      <w:pPr>
        <w:pStyle w:val="a0"/>
        <w:rPr>
          <w:rtl/>
        </w:rPr>
      </w:pPr>
    </w:p>
    <w:p w14:paraId="2CD900BE" w14:textId="77777777" w:rsidR="00000000" w:rsidRDefault="008A7A77">
      <w:pPr>
        <w:pStyle w:val="a0"/>
        <w:rPr>
          <w:rFonts w:hint="cs"/>
          <w:rtl/>
        </w:rPr>
      </w:pPr>
      <w:r>
        <w:rPr>
          <w:rFonts w:hint="cs"/>
          <w:rtl/>
        </w:rPr>
        <w:t>תודה לחבר הכנסת רצאבי, גם על כך שעמד יפה מאוד במסגרת הזמן. חבר הכנ</w:t>
      </w:r>
      <w:r>
        <w:rPr>
          <w:rFonts w:hint="cs"/>
          <w:rtl/>
        </w:rPr>
        <w:t xml:space="preserve">סת אבשלום וילן </w:t>
      </w:r>
      <w:r>
        <w:rPr>
          <w:rtl/>
        </w:rPr>
        <w:t>–</w:t>
      </w:r>
      <w:r>
        <w:rPr>
          <w:rFonts w:hint="cs"/>
          <w:rtl/>
        </w:rPr>
        <w:t xml:space="preserve"> בבקשה, אדוני. אחריו - חבר הכנסת ניסן סלומינסקי, ואם לא נזכה לראותו </w:t>
      </w:r>
      <w:r>
        <w:rPr>
          <w:rFonts w:hint="eastAsia"/>
          <w:rtl/>
        </w:rPr>
        <w:t>–</w:t>
      </w:r>
      <w:r>
        <w:rPr>
          <w:rFonts w:hint="cs"/>
          <w:rtl/>
        </w:rPr>
        <w:t xml:space="preserve"> חבר הכנסת יעקב ליצמן מיהדות התורה. </w:t>
      </w:r>
    </w:p>
    <w:p w14:paraId="1BFE3964" w14:textId="77777777" w:rsidR="00000000" w:rsidRDefault="008A7A77">
      <w:pPr>
        <w:pStyle w:val="af0"/>
        <w:rPr>
          <w:rtl/>
        </w:rPr>
      </w:pPr>
    </w:p>
    <w:p w14:paraId="02EC65EF" w14:textId="77777777" w:rsidR="00000000" w:rsidRDefault="008A7A77">
      <w:pPr>
        <w:pStyle w:val="af0"/>
        <w:rPr>
          <w:rtl/>
        </w:rPr>
      </w:pPr>
      <w:r>
        <w:rPr>
          <w:rtl/>
        </w:rPr>
        <w:t>קריאה:</w:t>
      </w:r>
    </w:p>
    <w:p w14:paraId="420F2291" w14:textId="77777777" w:rsidR="00000000" w:rsidRDefault="008A7A77">
      <w:pPr>
        <w:pStyle w:val="a0"/>
        <w:rPr>
          <w:rtl/>
        </w:rPr>
      </w:pPr>
    </w:p>
    <w:p w14:paraId="59ADFCFA" w14:textId="77777777" w:rsidR="00000000" w:rsidRDefault="008A7A77">
      <w:pPr>
        <w:pStyle w:val="a0"/>
        <w:rPr>
          <w:rFonts w:hint="cs"/>
          <w:rtl/>
        </w:rPr>
      </w:pPr>
      <w:r>
        <w:rPr>
          <w:rFonts w:hint="cs"/>
          <w:rtl/>
        </w:rPr>
        <w:t>ואם הוא לא יהיה?</w:t>
      </w:r>
    </w:p>
    <w:p w14:paraId="02CEEDAC" w14:textId="77777777" w:rsidR="00000000" w:rsidRDefault="008A7A77">
      <w:pPr>
        <w:pStyle w:val="af1"/>
        <w:rPr>
          <w:rtl/>
        </w:rPr>
      </w:pPr>
      <w:r>
        <w:rPr>
          <w:rtl/>
        </w:rPr>
        <w:br/>
        <w:t>היו"ר יולי-יואל אדלשטיין:</w:t>
      </w:r>
    </w:p>
    <w:p w14:paraId="578093B5" w14:textId="77777777" w:rsidR="00000000" w:rsidRDefault="008A7A77">
      <w:pPr>
        <w:pStyle w:val="a0"/>
        <w:rPr>
          <w:rtl/>
        </w:rPr>
      </w:pPr>
    </w:p>
    <w:p w14:paraId="7AAF77BF" w14:textId="77777777" w:rsidR="00000000" w:rsidRDefault="008A7A77">
      <w:pPr>
        <w:pStyle w:val="a0"/>
        <w:rPr>
          <w:rFonts w:hint="cs"/>
          <w:rtl/>
        </w:rPr>
      </w:pPr>
      <w:r>
        <w:rPr>
          <w:rFonts w:hint="cs"/>
          <w:rtl/>
        </w:rPr>
        <w:t xml:space="preserve">ואם הוא לא יהיה </w:t>
      </w:r>
      <w:r>
        <w:rPr>
          <w:rFonts w:hint="eastAsia"/>
          <w:rtl/>
        </w:rPr>
        <w:t>–</w:t>
      </w:r>
      <w:r>
        <w:rPr>
          <w:rFonts w:hint="cs"/>
          <w:rtl/>
        </w:rPr>
        <w:t xml:space="preserve"> חבר הכנסת מוחמד ברכה. בבקשה, חבר הכנסת וילן. </w:t>
      </w:r>
    </w:p>
    <w:p w14:paraId="3891C7EF" w14:textId="77777777" w:rsidR="00000000" w:rsidRDefault="008A7A77">
      <w:pPr>
        <w:pStyle w:val="a"/>
        <w:rPr>
          <w:rtl/>
        </w:rPr>
      </w:pPr>
      <w:r>
        <w:rPr>
          <w:rtl/>
        </w:rPr>
        <w:br/>
      </w:r>
      <w:bookmarkStart w:id="102" w:name="FS000000505T14_06_2004_18_19_51"/>
      <w:bookmarkStart w:id="103" w:name="_Toc81186640"/>
      <w:bookmarkEnd w:id="102"/>
      <w:r>
        <w:rPr>
          <w:rtl/>
        </w:rPr>
        <w:t>אבשלום וילן (מר</w:t>
      </w:r>
      <w:r>
        <w:rPr>
          <w:rtl/>
        </w:rPr>
        <w:t>צ):</w:t>
      </w:r>
      <w:bookmarkEnd w:id="103"/>
    </w:p>
    <w:p w14:paraId="4BAFE4E1" w14:textId="77777777" w:rsidR="00000000" w:rsidRDefault="008A7A77">
      <w:pPr>
        <w:pStyle w:val="a0"/>
        <w:rPr>
          <w:rtl/>
        </w:rPr>
      </w:pPr>
    </w:p>
    <w:p w14:paraId="35EC6966" w14:textId="77777777" w:rsidR="00000000" w:rsidRDefault="008A7A77">
      <w:pPr>
        <w:pStyle w:val="a0"/>
        <w:rPr>
          <w:rFonts w:hint="cs"/>
          <w:rtl/>
        </w:rPr>
      </w:pPr>
      <w:r>
        <w:rPr>
          <w:rFonts w:hint="cs"/>
          <w:rtl/>
        </w:rPr>
        <w:t xml:space="preserve">אדוני היושב-ראש, רבותי חברי הכנסת, לשמוע פה את הנאום היפה והמנומק </w:t>
      </w:r>
      <w:r>
        <w:rPr>
          <w:rFonts w:hint="eastAsia"/>
          <w:rtl/>
        </w:rPr>
        <w:t>– באמת –</w:t>
      </w:r>
      <w:r>
        <w:rPr>
          <w:rFonts w:hint="cs"/>
          <w:rtl/>
        </w:rPr>
        <w:t xml:space="preserve"> של השר לשעבר חבר הכנסת בני אלון, אני מודה שהוא מעלה בי הרהורים נוגים. </w:t>
      </w:r>
    </w:p>
    <w:p w14:paraId="499449D7" w14:textId="77777777" w:rsidR="00000000" w:rsidRDefault="008A7A77">
      <w:pPr>
        <w:pStyle w:val="a0"/>
        <w:rPr>
          <w:rFonts w:hint="cs"/>
          <w:rtl/>
        </w:rPr>
      </w:pPr>
    </w:p>
    <w:p w14:paraId="58E1AA80" w14:textId="77777777" w:rsidR="00000000" w:rsidRDefault="008A7A77">
      <w:pPr>
        <w:pStyle w:val="a0"/>
        <w:rPr>
          <w:rFonts w:hint="cs"/>
          <w:rtl/>
        </w:rPr>
      </w:pPr>
      <w:r>
        <w:rPr>
          <w:rFonts w:hint="cs"/>
          <w:rtl/>
        </w:rPr>
        <w:t xml:space="preserve">קודם כול </w:t>
      </w:r>
      <w:r>
        <w:rPr>
          <w:rFonts w:hint="eastAsia"/>
          <w:rtl/>
        </w:rPr>
        <w:t>–</w:t>
      </w:r>
      <w:r>
        <w:rPr>
          <w:rFonts w:hint="cs"/>
          <w:rtl/>
        </w:rPr>
        <w:t xml:space="preserve"> ובאמת לא ארד היום לרמה האישית, אנסה להתווכח עניינית, אבל כאשר עומד פה השר אלון ואומר: "אריק ע</w:t>
      </w:r>
      <w:r>
        <w:rPr>
          <w:rFonts w:hint="cs"/>
          <w:rtl/>
        </w:rPr>
        <w:t xml:space="preserve">רק" </w:t>
      </w:r>
      <w:r>
        <w:rPr>
          <w:rFonts w:hint="eastAsia"/>
          <w:rtl/>
        </w:rPr>
        <w:t>–</w:t>
      </w:r>
      <w:r>
        <w:rPr>
          <w:rFonts w:hint="cs"/>
          <w:rtl/>
        </w:rPr>
        <w:t xml:space="preserve"> ומה עשה בני אלון? בני ברח. אם היה בו קורטוב אמיתי של כבוד, היה עומד על דעותיו, לוחם עליהן באומץ, כפי שעשה פה היום. מה, הוא משחק אתנו מחבואים? שישי-שבת? הספורט הלאומי? לאן נעלם בני? חפש את הילד? איפה בני? זה רציני? ככה מנהלים ויכוח ציבורי? </w:t>
      </w:r>
    </w:p>
    <w:p w14:paraId="6456D1D4" w14:textId="77777777" w:rsidR="00000000" w:rsidRDefault="008A7A77">
      <w:pPr>
        <w:pStyle w:val="a0"/>
        <w:rPr>
          <w:rFonts w:hint="cs"/>
          <w:rtl/>
        </w:rPr>
      </w:pPr>
    </w:p>
    <w:p w14:paraId="71BCB058" w14:textId="77777777" w:rsidR="00000000" w:rsidRDefault="008A7A77">
      <w:pPr>
        <w:pStyle w:val="a0"/>
        <w:rPr>
          <w:rFonts w:hint="cs"/>
          <w:rtl/>
        </w:rPr>
      </w:pPr>
      <w:r>
        <w:rPr>
          <w:rFonts w:hint="cs"/>
          <w:rtl/>
        </w:rPr>
        <w:t xml:space="preserve">אגב, אני </w:t>
      </w:r>
      <w:r>
        <w:rPr>
          <w:rFonts w:hint="cs"/>
          <w:rtl/>
        </w:rPr>
        <w:t xml:space="preserve">מסכים עם השר לשעבר אלון: הפיטורים היו לא דמוקרטיים, לא נכונים, ולא בצורה כזאת מנהלים פוליטיקה. אבל מי שמתחבר בבריתות פוליטיות עם מפלגות מסוימות, שלא יתפלא שהנורמות שם עוברות גם אליו. </w:t>
      </w:r>
    </w:p>
    <w:p w14:paraId="6EC6033F" w14:textId="77777777" w:rsidR="00000000" w:rsidRDefault="008A7A77">
      <w:pPr>
        <w:pStyle w:val="a0"/>
        <w:rPr>
          <w:rFonts w:hint="cs"/>
          <w:rtl/>
        </w:rPr>
      </w:pPr>
    </w:p>
    <w:p w14:paraId="3D777BA7" w14:textId="77777777" w:rsidR="00000000" w:rsidRDefault="008A7A77">
      <w:pPr>
        <w:pStyle w:val="a0"/>
        <w:rPr>
          <w:rFonts w:hint="cs"/>
          <w:rtl/>
        </w:rPr>
      </w:pPr>
      <w:r>
        <w:rPr>
          <w:rFonts w:hint="cs"/>
          <w:rtl/>
        </w:rPr>
        <w:t>יותר מזה, השר לשעבר בני אלון עמד ודיבר פה על ה"אינדיאנים". הוא לא הצ'יף</w:t>
      </w:r>
      <w:r>
        <w:rPr>
          <w:rFonts w:hint="cs"/>
          <w:rtl/>
        </w:rPr>
        <w:t xml:space="preserve">, הוא הכומר שמביא לאינדיאנים את התורה, אחרת איך תסביר שהוא התחבר לכל הנוצרים החדשים בארצות-הברית? כספם טהור. אבל מישהו פעם אמר </w:t>
      </w:r>
      <w:r>
        <w:rPr>
          <w:rFonts w:hint="eastAsia"/>
          <w:rtl/>
        </w:rPr>
        <w:t>–</w:t>
      </w:r>
      <w:r>
        <w:rPr>
          <w:rFonts w:hint="cs"/>
          <w:rtl/>
        </w:rPr>
        <w:t xml:space="preserve"> השר לשעבר בני אלון נתן לעצמו דין-וחשבון מיהם אותם נוצרים חדשים? מהו חזון אחרית הימים שלהם? מה יקרה פה, בציון, בבוא הגאולה? יהוד</w:t>
      </w:r>
      <w:r>
        <w:rPr>
          <w:rFonts w:hint="cs"/>
          <w:rtl/>
        </w:rPr>
        <w:t xml:space="preserve">ים לא ישבו פה. אבל בטווח הקצר משתפים פעולה. זה מוסרי? זה יהודי? ברית עם הנוצרים החדשים, הפונדמנטליסטים? למה, לכסף אין ריח? </w:t>
      </w:r>
    </w:p>
    <w:p w14:paraId="2BCF8192" w14:textId="77777777" w:rsidR="00000000" w:rsidRDefault="008A7A77">
      <w:pPr>
        <w:pStyle w:val="a0"/>
        <w:rPr>
          <w:rFonts w:hint="cs"/>
          <w:rtl/>
        </w:rPr>
      </w:pPr>
    </w:p>
    <w:p w14:paraId="52AA97F4" w14:textId="77777777" w:rsidR="00000000" w:rsidRDefault="008A7A77">
      <w:pPr>
        <w:pStyle w:val="a0"/>
        <w:rPr>
          <w:rFonts w:hint="cs"/>
          <w:rtl/>
        </w:rPr>
      </w:pPr>
      <w:r>
        <w:rPr>
          <w:rFonts w:hint="cs"/>
          <w:rtl/>
        </w:rPr>
        <w:t>יותר מזה, בואו נלך הלאה. קראנו ריאיון מצמרר השבוע עם ידידו הטוב של השר לשעבר בני אלון, משה פייגלין. מצמרר, משום שראית תפיסה כהניסטי</w:t>
      </w:r>
      <w:r>
        <w:rPr>
          <w:rFonts w:hint="cs"/>
          <w:rtl/>
        </w:rPr>
        <w:t xml:space="preserve">ת, גזענית, שמתעלמת מכל מה שקורה בעולם ורואה רק את האמת הפנימית שלה. וזאת תפיסה של כת, כת משיחית. </w:t>
      </w:r>
    </w:p>
    <w:p w14:paraId="75944447" w14:textId="77777777" w:rsidR="00000000" w:rsidRDefault="008A7A77">
      <w:pPr>
        <w:pStyle w:val="a0"/>
        <w:rPr>
          <w:rFonts w:hint="cs"/>
          <w:rtl/>
        </w:rPr>
      </w:pPr>
    </w:p>
    <w:p w14:paraId="540C536C" w14:textId="77777777" w:rsidR="00000000" w:rsidRDefault="008A7A77">
      <w:pPr>
        <w:pStyle w:val="a0"/>
        <w:rPr>
          <w:rFonts w:hint="cs"/>
          <w:rtl/>
        </w:rPr>
      </w:pPr>
      <w:r>
        <w:rPr>
          <w:rFonts w:hint="cs"/>
          <w:rtl/>
        </w:rPr>
        <w:t xml:space="preserve">בני אלון הוא חברו הטוב של משה פייגלין. מה לאיש האיחוד הלאומי ולמפקד הליכוד? משה פייגלין, על-פי תפיסתו, פקד הרבה מאוד אנשים </w:t>
      </w:r>
      <w:r>
        <w:rPr>
          <w:rFonts w:hint="eastAsia"/>
          <w:rtl/>
        </w:rPr>
        <w:t>–</w:t>
      </w:r>
      <w:r>
        <w:rPr>
          <w:rFonts w:hint="cs"/>
          <w:rtl/>
        </w:rPr>
        <w:t xml:space="preserve"> יש אומרים 10,000, יש אומרים יותר</w:t>
      </w:r>
      <w:r>
        <w:rPr>
          <w:rFonts w:hint="cs"/>
          <w:rtl/>
        </w:rPr>
        <w:t xml:space="preserve"> </w:t>
      </w:r>
      <w:r>
        <w:rPr>
          <w:rFonts w:hint="eastAsia"/>
          <w:rtl/>
        </w:rPr>
        <w:t>–</w:t>
      </w:r>
      <w:r>
        <w:rPr>
          <w:rFonts w:hint="cs"/>
          <w:rtl/>
        </w:rPr>
        <w:t xml:space="preserve"> אל תוך הליכוד. לשם מה? כדי לבוא ולכבוש מבפנים את הליכוד בעמדה סופר-קיצונית, שמנוגדת לאידיאולוגיה של הליכוד. הוא אומר את זה בגלוי. מיהו חברו הטוב של פייגלין? בני אלון, השר לשעבר. ציפיתי מ"בני ברח" דבר אחד </w:t>
      </w:r>
      <w:r>
        <w:rPr>
          <w:rFonts w:hint="eastAsia"/>
          <w:rtl/>
        </w:rPr>
        <w:t>–</w:t>
      </w:r>
      <w:r>
        <w:rPr>
          <w:rFonts w:hint="cs"/>
          <w:rtl/>
        </w:rPr>
        <w:t xml:space="preserve"> שיגיד: דרכו אינה דרכי, אני לא מקבל את השיטה הזא</w:t>
      </w:r>
      <w:r>
        <w:rPr>
          <w:rFonts w:hint="cs"/>
          <w:rtl/>
        </w:rPr>
        <w:t xml:space="preserve">ת. אידיאולוגית </w:t>
      </w:r>
      <w:r>
        <w:rPr>
          <w:rFonts w:hint="eastAsia"/>
          <w:rtl/>
        </w:rPr>
        <w:t>–</w:t>
      </w:r>
      <w:r>
        <w:rPr>
          <w:rFonts w:hint="cs"/>
          <w:rtl/>
        </w:rPr>
        <w:t xml:space="preserve"> אדרבה, יבוא פייגלין לאיחוד הלאומי, יתמודד על האמת האידיאולוגית שלו פה, אבל להשתלט על גוף אחר? </w:t>
      </w:r>
    </w:p>
    <w:p w14:paraId="77E94B58" w14:textId="77777777" w:rsidR="00000000" w:rsidRDefault="008A7A77">
      <w:pPr>
        <w:pStyle w:val="a0"/>
        <w:rPr>
          <w:rFonts w:hint="cs"/>
          <w:rtl/>
        </w:rPr>
      </w:pPr>
    </w:p>
    <w:p w14:paraId="4BFC6B80" w14:textId="77777777" w:rsidR="00000000" w:rsidRDefault="008A7A77">
      <w:pPr>
        <w:pStyle w:val="a0"/>
        <w:rPr>
          <w:rFonts w:hint="cs"/>
          <w:rtl/>
        </w:rPr>
      </w:pPr>
      <w:r>
        <w:rPr>
          <w:rFonts w:hint="cs"/>
          <w:rtl/>
        </w:rPr>
        <w:t xml:space="preserve">תסלח לי. זה מזכיר לי תיאוריות שאני לא אזכיר אותן, אבל בשנות ה-20 הן נכתבו בספר מאוד-מאוד בעייתי מבחינת העם היהודי. </w:t>
      </w:r>
    </w:p>
    <w:p w14:paraId="2DB4E325" w14:textId="77777777" w:rsidR="00000000" w:rsidRDefault="008A7A77">
      <w:pPr>
        <w:pStyle w:val="af0"/>
        <w:rPr>
          <w:rtl/>
        </w:rPr>
      </w:pPr>
      <w:r>
        <w:rPr>
          <w:rtl/>
        </w:rPr>
        <w:br/>
        <w:t xml:space="preserve">צבי הנדל (האיחוד הלאומי - </w:t>
      </w:r>
      <w:r>
        <w:rPr>
          <w:rtl/>
        </w:rPr>
        <w:t>ישראל ביתנו):</w:t>
      </w:r>
    </w:p>
    <w:p w14:paraId="0F7ACD86" w14:textId="77777777" w:rsidR="00000000" w:rsidRDefault="008A7A77">
      <w:pPr>
        <w:pStyle w:val="a0"/>
        <w:rPr>
          <w:rtl/>
        </w:rPr>
      </w:pPr>
    </w:p>
    <w:p w14:paraId="752B414D" w14:textId="77777777" w:rsidR="00000000" w:rsidRDefault="008A7A77">
      <w:pPr>
        <w:pStyle w:val="a0"/>
        <w:rPr>
          <w:rFonts w:hint="cs"/>
          <w:rtl/>
        </w:rPr>
      </w:pPr>
      <w:r>
        <w:rPr>
          <w:rFonts w:hint="cs"/>
          <w:rtl/>
        </w:rPr>
        <w:t>אריק שרון בא מהמפא"יניקים. גם לו אתה אומר לחזור למפא"י?</w:t>
      </w:r>
    </w:p>
    <w:p w14:paraId="17752CF2" w14:textId="77777777" w:rsidR="00000000" w:rsidRDefault="008A7A77">
      <w:pPr>
        <w:pStyle w:val="-"/>
        <w:rPr>
          <w:rtl/>
        </w:rPr>
      </w:pPr>
      <w:r>
        <w:rPr>
          <w:rtl/>
        </w:rPr>
        <w:br/>
      </w:r>
      <w:bookmarkStart w:id="104" w:name="FS000000505T14_06_2004_18_37_54C"/>
      <w:bookmarkEnd w:id="104"/>
      <w:r>
        <w:rPr>
          <w:rtl/>
        </w:rPr>
        <w:t>אבשלום וילן (מרצ):</w:t>
      </w:r>
    </w:p>
    <w:p w14:paraId="054A1111" w14:textId="77777777" w:rsidR="00000000" w:rsidRDefault="008A7A77">
      <w:pPr>
        <w:pStyle w:val="a0"/>
        <w:rPr>
          <w:rtl/>
        </w:rPr>
      </w:pPr>
    </w:p>
    <w:p w14:paraId="057D61CA" w14:textId="77777777" w:rsidR="00000000" w:rsidRDefault="008A7A77">
      <w:pPr>
        <w:pStyle w:val="a0"/>
        <w:rPr>
          <w:rFonts w:hint="cs"/>
          <w:rtl/>
        </w:rPr>
      </w:pPr>
      <w:r>
        <w:rPr>
          <w:rFonts w:hint="cs"/>
          <w:rtl/>
        </w:rPr>
        <w:t xml:space="preserve">אני חושב שבמובן מסוים, באורח מאוד פרדוקסלי, אריק שרון היום בהחלט משלים מהפך היסטורי. אל תדאג, בדרך הוא עוד יגרום הרבה מאוד נזקים.  </w:t>
      </w:r>
    </w:p>
    <w:p w14:paraId="361D4718" w14:textId="77777777" w:rsidR="00000000" w:rsidRDefault="008A7A77">
      <w:pPr>
        <w:pStyle w:val="af0"/>
        <w:rPr>
          <w:rtl/>
        </w:rPr>
      </w:pPr>
      <w:r>
        <w:rPr>
          <w:rtl/>
        </w:rPr>
        <w:br/>
        <w:t>צבי הנדל (האיחוד הלאומי - ישראל</w:t>
      </w:r>
      <w:r>
        <w:rPr>
          <w:rtl/>
        </w:rPr>
        <w:t xml:space="preserve"> ביתנו):</w:t>
      </w:r>
    </w:p>
    <w:p w14:paraId="1C3D2CDA" w14:textId="77777777" w:rsidR="00000000" w:rsidRDefault="008A7A77">
      <w:pPr>
        <w:pStyle w:val="a0"/>
        <w:rPr>
          <w:rtl/>
        </w:rPr>
      </w:pPr>
    </w:p>
    <w:p w14:paraId="71EE6575" w14:textId="77777777" w:rsidR="00000000" w:rsidRDefault="008A7A77">
      <w:pPr>
        <w:pStyle w:val="a0"/>
        <w:rPr>
          <w:rFonts w:hint="cs"/>
          <w:rtl/>
        </w:rPr>
      </w:pPr>
      <w:r>
        <w:rPr>
          <w:rFonts w:hint="cs"/>
          <w:rtl/>
        </w:rPr>
        <w:t>אז מי - - -</w:t>
      </w:r>
    </w:p>
    <w:p w14:paraId="61B73788" w14:textId="77777777" w:rsidR="00000000" w:rsidRDefault="008A7A77">
      <w:pPr>
        <w:pStyle w:val="-"/>
        <w:rPr>
          <w:rtl/>
        </w:rPr>
      </w:pPr>
      <w:r>
        <w:rPr>
          <w:rtl/>
        </w:rPr>
        <w:br/>
      </w:r>
      <w:bookmarkStart w:id="105" w:name="FS000000505T14_06_2004_18_38_46C"/>
      <w:bookmarkEnd w:id="105"/>
      <w:r>
        <w:rPr>
          <w:rtl/>
        </w:rPr>
        <w:t>אבשלום וילן (מרצ):</w:t>
      </w:r>
    </w:p>
    <w:p w14:paraId="4CDA4A53" w14:textId="77777777" w:rsidR="00000000" w:rsidRDefault="008A7A77">
      <w:pPr>
        <w:pStyle w:val="a0"/>
        <w:rPr>
          <w:rtl/>
        </w:rPr>
      </w:pPr>
    </w:p>
    <w:p w14:paraId="6D623DE6" w14:textId="77777777" w:rsidR="00000000" w:rsidRDefault="008A7A77">
      <w:pPr>
        <w:pStyle w:val="a0"/>
        <w:rPr>
          <w:rFonts w:hint="cs"/>
          <w:rtl/>
        </w:rPr>
      </w:pPr>
      <w:r>
        <w:rPr>
          <w:rFonts w:hint="cs"/>
          <w:rtl/>
        </w:rPr>
        <w:t xml:space="preserve">אני חושב שעכשיו הוא מנסה לעשות מחטף וגנבת סוסים </w:t>
      </w:r>
      <w:r>
        <w:rPr>
          <w:rFonts w:hint="eastAsia"/>
          <w:rtl/>
        </w:rPr>
        <w:t>–</w:t>
      </w:r>
      <w:r>
        <w:rPr>
          <w:rFonts w:hint="cs"/>
          <w:rtl/>
        </w:rPr>
        <w:t xml:space="preserve"> האישור של הגדר באריאל אתמול היה התחכמות, ויהיו עוד הרבה מאוד התחכמויות </w:t>
      </w:r>
      <w:r>
        <w:rPr>
          <w:rFonts w:hint="eastAsia"/>
          <w:rtl/>
        </w:rPr>
        <w:t>–</w:t>
      </w:r>
      <w:r>
        <w:rPr>
          <w:rFonts w:hint="cs"/>
          <w:rtl/>
        </w:rPr>
        <w:t xml:space="preserve"> אם אתה רוצה, מפא"יניקיות ברוח מפא"י של העבר, לא של הנוכחית שמתרפסת באפס מחיר וזוחלת אל עבר</w:t>
      </w:r>
      <w:r>
        <w:rPr>
          <w:rFonts w:hint="cs"/>
          <w:rtl/>
        </w:rPr>
        <w:t xml:space="preserve"> הממשלה. אנחנו מדברים פה על אידיאולוגיה. </w:t>
      </w:r>
    </w:p>
    <w:p w14:paraId="6CED8209" w14:textId="77777777" w:rsidR="00000000" w:rsidRDefault="008A7A77">
      <w:pPr>
        <w:pStyle w:val="a0"/>
        <w:rPr>
          <w:rFonts w:hint="cs"/>
          <w:rtl/>
        </w:rPr>
      </w:pPr>
    </w:p>
    <w:p w14:paraId="6EA2793F" w14:textId="77777777" w:rsidR="00000000" w:rsidRDefault="008A7A77">
      <w:pPr>
        <w:pStyle w:val="a0"/>
        <w:rPr>
          <w:rFonts w:hint="cs"/>
          <w:rtl/>
        </w:rPr>
      </w:pPr>
      <w:r>
        <w:rPr>
          <w:rFonts w:hint="cs"/>
          <w:rtl/>
        </w:rPr>
        <w:t>אני חושב שמי שבא לנאום פה על תרבות ה"אינדיאנים" וחושב שבצורה כזאת הוא יביא את האור, והוא מדבר בשם העם - הרי מה הטרגדיה? הטרגדיה איננה עם אנשי גוש-קטיף, והטרגדיה איננה עם המתנחלים. ברמה האישית, רובם המכריע הם אנשים</w:t>
      </w:r>
      <w:r>
        <w:rPr>
          <w:rFonts w:hint="cs"/>
          <w:rtl/>
        </w:rPr>
        <w:t xml:space="preserve"> טובים. איפה אהוד רצאבי? הוויכוח הוא על טיבם של האנשים? הוויכוח האמיתי הוא, שאותה קבוצה מתעלמת מהמאזן הדמוגרפי, מתעלמת מהעובדה שבתוך חמש שנים אנחנו היהודים נהווה מיעוט בין הירדן לים, מתעלמת מהעובדה שאי-אפשר ללכת נגד כל הקהילה הבין-לאומית, נגד כל העולם, מתע</w:t>
      </w:r>
      <w:r>
        <w:rPr>
          <w:rFonts w:hint="cs"/>
          <w:rtl/>
        </w:rPr>
        <w:t>למת מהעובדה שאם אנחנו רוצים להיות פה, מדינה יהודית דמוקרטית, מדינה יהודית, אבל גם מדינה של כל אזרחיה, אי-אפשר להמשיך במציאות שמובילה אותנו למדינה דו-לאומית, במציאות שמובילה אותנו לסינדרום של דרום-אפריקה. ואת האסון הזה, בנחישות שראינו, כפי שהציג בני שברח הי</w:t>
      </w:r>
      <w:r>
        <w:rPr>
          <w:rFonts w:hint="cs"/>
          <w:rtl/>
        </w:rPr>
        <w:t xml:space="preserve">ום, בנחישות הזאת ייחרב הבית השלישי. </w:t>
      </w:r>
    </w:p>
    <w:p w14:paraId="6A1247F7" w14:textId="77777777" w:rsidR="00000000" w:rsidRDefault="008A7A77">
      <w:pPr>
        <w:pStyle w:val="a0"/>
        <w:rPr>
          <w:rFonts w:hint="cs"/>
          <w:rtl/>
        </w:rPr>
      </w:pPr>
    </w:p>
    <w:p w14:paraId="5A5FC617" w14:textId="77777777" w:rsidR="00000000" w:rsidRDefault="008A7A77">
      <w:pPr>
        <w:pStyle w:val="a0"/>
        <w:rPr>
          <w:rFonts w:hint="cs"/>
          <w:rtl/>
        </w:rPr>
      </w:pPr>
      <w:r>
        <w:rPr>
          <w:rFonts w:hint="cs"/>
          <w:rtl/>
        </w:rPr>
        <w:t xml:space="preserve">ולכן, אני רוצה לשמוע סוף-סוף פעם אחת גם את מפלגת שינוי, מה אתם באמת חושבים על הסדר הקבע ולאן אנחנו הולכים, לא לאן אנחנו בורחים. תודה, אדוני. </w:t>
      </w:r>
    </w:p>
    <w:p w14:paraId="273F47C2" w14:textId="77777777" w:rsidR="00000000" w:rsidRDefault="008A7A77">
      <w:pPr>
        <w:pStyle w:val="a0"/>
        <w:rPr>
          <w:rFonts w:hint="cs"/>
          <w:rtl/>
        </w:rPr>
      </w:pPr>
    </w:p>
    <w:p w14:paraId="41B0AA6E" w14:textId="77777777" w:rsidR="00000000" w:rsidRDefault="008A7A77">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31870658" w14:textId="77777777" w:rsidR="00000000" w:rsidRDefault="008A7A77">
      <w:pPr>
        <w:pStyle w:val="a0"/>
        <w:rPr>
          <w:rtl/>
        </w:rPr>
      </w:pPr>
    </w:p>
    <w:p w14:paraId="240B2348" w14:textId="77777777" w:rsidR="00000000" w:rsidRDefault="008A7A77">
      <w:pPr>
        <w:pStyle w:val="a0"/>
        <w:rPr>
          <w:rFonts w:hint="cs"/>
          <w:rtl/>
        </w:rPr>
      </w:pPr>
      <w:r>
        <w:rPr>
          <w:rFonts w:hint="cs"/>
          <w:rtl/>
        </w:rPr>
        <w:t>תודה רבה לחבר הכנסת וילן. חבר הכנסת ניסן סלומינס</w:t>
      </w:r>
      <w:r>
        <w:rPr>
          <w:rFonts w:hint="cs"/>
          <w:rtl/>
        </w:rPr>
        <w:t xml:space="preserve">קי - כפי שאמרנו, איננו. חבר הכנסת יעקב ליצמן  - גם הוא לא נמצא. חבר הכנסת מוחמד ברכה. חמש דקות לרשות אדוני. </w:t>
      </w:r>
    </w:p>
    <w:p w14:paraId="5A55354E" w14:textId="77777777" w:rsidR="00000000" w:rsidRDefault="008A7A77">
      <w:pPr>
        <w:pStyle w:val="a0"/>
        <w:rPr>
          <w:rFonts w:hint="cs"/>
          <w:rtl/>
        </w:rPr>
      </w:pPr>
    </w:p>
    <w:p w14:paraId="11EADB5D" w14:textId="77777777" w:rsidR="00000000" w:rsidRDefault="008A7A77">
      <w:pPr>
        <w:pStyle w:val="a"/>
        <w:rPr>
          <w:rtl/>
        </w:rPr>
      </w:pPr>
      <w:bookmarkStart w:id="106" w:name="FS000000540T14_06_2004_17_53_22"/>
      <w:bookmarkStart w:id="107" w:name="_Toc81186641"/>
      <w:bookmarkEnd w:id="106"/>
      <w:r>
        <w:rPr>
          <w:rFonts w:hint="eastAsia"/>
          <w:rtl/>
        </w:rPr>
        <w:t>מוחמד</w:t>
      </w:r>
      <w:r>
        <w:rPr>
          <w:rtl/>
        </w:rPr>
        <w:t xml:space="preserve"> ברכה (חד"ש-תע"ל):</w:t>
      </w:r>
      <w:bookmarkEnd w:id="107"/>
    </w:p>
    <w:p w14:paraId="79EE3315" w14:textId="77777777" w:rsidR="00000000" w:rsidRDefault="008A7A77">
      <w:pPr>
        <w:pStyle w:val="a0"/>
        <w:rPr>
          <w:rFonts w:hint="cs"/>
          <w:rtl/>
        </w:rPr>
      </w:pPr>
    </w:p>
    <w:p w14:paraId="422AA497" w14:textId="77777777" w:rsidR="00000000" w:rsidRDefault="008A7A77">
      <w:pPr>
        <w:pStyle w:val="a0"/>
        <w:rPr>
          <w:rFonts w:hint="cs"/>
          <w:rtl/>
        </w:rPr>
      </w:pPr>
      <w:r>
        <w:rPr>
          <w:rFonts w:hint="cs"/>
          <w:rtl/>
        </w:rPr>
        <w:t>אדוני היושב-ראש, רבותי חברי הכנסת, מוזרות דרכי הפוליטיקה. לרגע קט ירד מהדוכן איש מפלגת יחד, מפלגת מרצ, שהתפלמס דווקא עם ה</w:t>
      </w:r>
      <w:r>
        <w:rPr>
          <w:rFonts w:hint="cs"/>
          <w:rtl/>
        </w:rPr>
        <w:t xml:space="preserve">איחוד הלאומי, תוך סינגור מוסווה או מוצהר על הממשלה. נפלאות דרכי הפוליטיקה. </w:t>
      </w:r>
    </w:p>
    <w:p w14:paraId="78F90759" w14:textId="77777777" w:rsidR="00000000" w:rsidRDefault="008A7A77">
      <w:pPr>
        <w:pStyle w:val="a0"/>
        <w:rPr>
          <w:rFonts w:hint="cs"/>
          <w:rtl/>
        </w:rPr>
      </w:pPr>
    </w:p>
    <w:p w14:paraId="049BE104" w14:textId="77777777" w:rsidR="00000000" w:rsidRDefault="008A7A77">
      <w:pPr>
        <w:pStyle w:val="a0"/>
        <w:rPr>
          <w:rFonts w:hint="cs"/>
          <w:rtl/>
        </w:rPr>
      </w:pPr>
      <w:r>
        <w:rPr>
          <w:rFonts w:hint="cs"/>
          <w:rtl/>
        </w:rPr>
        <w:t>הוא אפילו הפנה שאלה לאנשי שינוי מה דעתם על הסדר הקבע. הסדר הקבע על-פי תפיסתה של הממשלה הזאת בעצם מתהווה היום בממשלה ועל הקרקע. הסדר הקבע של שרון מורכב משני דברים, משני מרכיבים. הר</w:t>
      </w:r>
      <w:r>
        <w:rPr>
          <w:rFonts w:hint="cs"/>
          <w:rtl/>
        </w:rPr>
        <w:t xml:space="preserve">אשון הוא ההינתקות, זאת אומרת, לפתור את הבעיות של הכובש בעזה על-ידי הוצאת ההתנחלויות; אבל השליטה תישאר גם על הים, גם על שדה התעופה, גם על הגבולות, גם על המעברים, גם על האוויר, כמובן. בית-הכלא רק יהיה יותר גדול, והסוהר לא יהיה בתוכו. </w:t>
      </w:r>
    </w:p>
    <w:p w14:paraId="6B13F758" w14:textId="77777777" w:rsidR="00000000" w:rsidRDefault="008A7A77">
      <w:pPr>
        <w:pStyle w:val="a0"/>
        <w:rPr>
          <w:rFonts w:hint="cs"/>
          <w:rtl/>
        </w:rPr>
      </w:pPr>
    </w:p>
    <w:p w14:paraId="7804E134" w14:textId="77777777" w:rsidR="00000000" w:rsidRDefault="008A7A77">
      <w:pPr>
        <w:pStyle w:val="a0"/>
        <w:rPr>
          <w:rFonts w:hint="cs"/>
          <w:rtl/>
        </w:rPr>
      </w:pPr>
      <w:r>
        <w:rPr>
          <w:rFonts w:hint="cs"/>
          <w:rtl/>
        </w:rPr>
        <w:t>המרכיב השני הוא המשך ב</w:t>
      </w:r>
      <w:r>
        <w:rPr>
          <w:rFonts w:hint="cs"/>
          <w:rtl/>
        </w:rPr>
        <w:t xml:space="preserve">ניית הגדר. חבר הכנסת וילן, שהתרעם על העובדה שבונים סביב אריאל - אבל זו התוכנית, מה אתה מתפלא פה? התוכנית היא לבנות את הגדר כך שתשסע את הגדה המערבית לארבעה חלקים, ותספח דה-פקטו את גושי ההתנחלויות למדינת ישראל. שני המרכיבים אמורים להסתיים בסוף שנת 2005 - גם </w:t>
      </w:r>
      <w:r>
        <w:rPr>
          <w:rFonts w:hint="cs"/>
          <w:rtl/>
        </w:rPr>
        <w:t xml:space="preserve">ההינתקות מעזה, וגם בניית הגדר ושיסוע הגדה המערבית. זה פתרון הקבע. </w:t>
      </w:r>
    </w:p>
    <w:p w14:paraId="6E407A01" w14:textId="77777777" w:rsidR="00000000" w:rsidRDefault="008A7A77">
      <w:pPr>
        <w:pStyle w:val="a0"/>
        <w:rPr>
          <w:rFonts w:hint="cs"/>
          <w:rtl/>
        </w:rPr>
      </w:pPr>
    </w:p>
    <w:p w14:paraId="3A956AC8" w14:textId="77777777" w:rsidR="00000000" w:rsidRDefault="008A7A77">
      <w:pPr>
        <w:pStyle w:val="a0"/>
        <w:rPr>
          <w:rFonts w:hint="cs"/>
          <w:rtl/>
        </w:rPr>
      </w:pPr>
      <w:r>
        <w:rPr>
          <w:rFonts w:hint="cs"/>
          <w:rtl/>
        </w:rPr>
        <w:t>מה אתה שואל? מה השאלה כאן? זה פתרון הקבע של שרון, שהוא סיפוח התנחלויות, שהוא פתרון הבעיה של הכיבוש בעזה או פריסה מחדש של הכיבוש בעזה. שהוא למוטט כל אפשרות להקמת מדינה פלסטינית, תוך הישענות</w:t>
      </w:r>
      <w:r>
        <w:rPr>
          <w:rFonts w:hint="cs"/>
          <w:rtl/>
        </w:rPr>
        <w:t xml:space="preserve"> על ההבטחות של בוש מ-14 באפריל, שגם הוא הכריע בסוגיית הפליטים, ואמר שהפליטים יכולים לחזור רק למדינה הפלסטינית שתקום. והמדינה הפלסטינית שתקום, איפה? - בכלא של עזה ובארבעת הקנטונים בגדה המערבית, וזה לא מדינה ולא נעליים. זה הסדר הקבע. </w:t>
      </w:r>
    </w:p>
    <w:p w14:paraId="112E3C39" w14:textId="77777777" w:rsidR="00000000" w:rsidRDefault="008A7A77">
      <w:pPr>
        <w:pStyle w:val="a0"/>
        <w:rPr>
          <w:rFonts w:hint="cs"/>
          <w:rtl/>
        </w:rPr>
      </w:pPr>
    </w:p>
    <w:p w14:paraId="35C907B6" w14:textId="77777777" w:rsidR="00000000" w:rsidRDefault="008A7A77">
      <w:pPr>
        <w:pStyle w:val="a0"/>
        <w:rPr>
          <w:rFonts w:hint="cs"/>
          <w:rtl/>
        </w:rPr>
      </w:pPr>
      <w:r>
        <w:rPr>
          <w:rFonts w:hint="cs"/>
          <w:rtl/>
        </w:rPr>
        <w:t>ולכן אני מתפלא גם על א</w:t>
      </w:r>
      <w:r>
        <w:rPr>
          <w:rFonts w:hint="cs"/>
          <w:rtl/>
        </w:rPr>
        <w:t xml:space="preserve">נשי מרצ וגם על אנשי העבודה, אנשי מרצ שהולכים היום להימנע או להצביע ברגליים, או אנשי העבודה שזוחלים. ואני מצטער, עמרם מצנע, גם אתה בין אלה שמתחילים להאמין לאריק שרון. על מה? מה קרה לכם? לפחות כמפלגות של אופוזיציה תוציאו ציוצים של מפלגות אופוזיציה. נוח מאוד </w:t>
      </w:r>
      <w:r>
        <w:rPr>
          <w:rFonts w:hint="cs"/>
          <w:rtl/>
        </w:rPr>
        <w:t>להתווכח עם הנדל ובני אלון, כאנשים שנמצאים במרכז המפה ושמאלה כביכול. נוח מאוד. אבל כנראה שגם נוח לכם מאוד להתיישר ולהזדחל בתוך הקו של שרון. מה קרה לכם? לאן אתם הולכים? מחנה השפויים הולך ומידלדל. המערך הוא של התיישרות בתוך הקונספציה של שרון, שהיא קונספציה הר</w:t>
      </w:r>
      <w:r>
        <w:rPr>
          <w:rFonts w:hint="cs"/>
          <w:rtl/>
        </w:rPr>
        <w:t xml:space="preserve">סנית, גם מדינית, אבל גם כלכלית. מה קרה? אילו הבטחות יש לכם? ממתי אתם מאמינים לשרון? תנו לו כמה חודשים להוציא התנחלות אחת או שתיים, אחר כך תתחילו להוציא קולות אחרים של צהלה. </w:t>
      </w:r>
    </w:p>
    <w:p w14:paraId="7C39A303" w14:textId="77777777" w:rsidR="00000000" w:rsidRDefault="008A7A77">
      <w:pPr>
        <w:pStyle w:val="a0"/>
        <w:rPr>
          <w:rFonts w:hint="cs"/>
          <w:rtl/>
        </w:rPr>
      </w:pPr>
    </w:p>
    <w:p w14:paraId="4A2F9862" w14:textId="77777777" w:rsidR="00000000" w:rsidRDefault="008A7A77">
      <w:pPr>
        <w:pStyle w:val="a0"/>
        <w:rPr>
          <w:rFonts w:hint="cs"/>
          <w:rtl/>
        </w:rPr>
      </w:pPr>
      <w:r>
        <w:rPr>
          <w:rFonts w:hint="cs"/>
          <w:rtl/>
        </w:rPr>
        <w:t>כאילו הכול תלוי עכשיו במזוז. אם מזוז לא יגיש כתב אישום נגד שרון, אז הדרך סלולה למ</w:t>
      </w:r>
      <w:r>
        <w:rPr>
          <w:rFonts w:hint="cs"/>
          <w:rtl/>
        </w:rPr>
        <w:t xml:space="preserve">משלה. כאילו אין בעיות של כלכלה, אין בעיות של קשישים, אין בעיות של עוני, אין בעיות של משכורות של עובדי רשויות, אין בעיות של אבטלה. </w:t>
      </w:r>
    </w:p>
    <w:p w14:paraId="1EF5CFD4" w14:textId="77777777" w:rsidR="00000000" w:rsidRDefault="008A7A77">
      <w:pPr>
        <w:pStyle w:val="a0"/>
        <w:rPr>
          <w:rFonts w:hint="cs"/>
          <w:rtl/>
        </w:rPr>
      </w:pPr>
    </w:p>
    <w:p w14:paraId="5732C4E4" w14:textId="77777777" w:rsidR="00000000" w:rsidRDefault="008A7A77">
      <w:pPr>
        <w:pStyle w:val="af0"/>
        <w:rPr>
          <w:rtl/>
        </w:rPr>
      </w:pPr>
      <w:r>
        <w:rPr>
          <w:rFonts w:hint="eastAsia"/>
          <w:rtl/>
        </w:rPr>
        <w:t>יוסי</w:t>
      </w:r>
      <w:r>
        <w:rPr>
          <w:rtl/>
        </w:rPr>
        <w:t xml:space="preserve"> שריד (מרצ):</w:t>
      </w:r>
    </w:p>
    <w:p w14:paraId="51B8469A" w14:textId="77777777" w:rsidR="00000000" w:rsidRDefault="008A7A77">
      <w:pPr>
        <w:pStyle w:val="a0"/>
        <w:rPr>
          <w:rFonts w:hint="cs"/>
          <w:rtl/>
        </w:rPr>
      </w:pPr>
    </w:p>
    <w:p w14:paraId="257971BE" w14:textId="77777777" w:rsidR="00000000" w:rsidRDefault="008A7A77">
      <w:pPr>
        <w:pStyle w:val="a0"/>
        <w:rPr>
          <w:rFonts w:hint="cs"/>
          <w:rtl/>
        </w:rPr>
      </w:pPr>
      <w:r>
        <w:rPr>
          <w:rFonts w:hint="cs"/>
          <w:rtl/>
        </w:rPr>
        <w:t xml:space="preserve">לא, כאילו שחוות הדעת של מזוז מנקה את שרון. </w:t>
      </w:r>
    </w:p>
    <w:p w14:paraId="3F0D39CD" w14:textId="77777777" w:rsidR="00000000" w:rsidRDefault="008A7A77">
      <w:pPr>
        <w:pStyle w:val="a0"/>
        <w:rPr>
          <w:rFonts w:hint="cs"/>
          <w:rtl/>
        </w:rPr>
      </w:pPr>
    </w:p>
    <w:p w14:paraId="796F34A7" w14:textId="77777777" w:rsidR="00000000" w:rsidRDefault="008A7A77">
      <w:pPr>
        <w:pStyle w:val="-"/>
        <w:rPr>
          <w:rtl/>
        </w:rPr>
      </w:pPr>
      <w:bookmarkStart w:id="108" w:name="FS000000540T14_06_2004_17_37_48"/>
      <w:bookmarkEnd w:id="108"/>
      <w:r>
        <w:rPr>
          <w:rFonts w:hint="eastAsia"/>
          <w:rtl/>
        </w:rPr>
        <w:t>מוחמד</w:t>
      </w:r>
      <w:r>
        <w:rPr>
          <w:rtl/>
        </w:rPr>
        <w:t xml:space="preserve"> ברכה (חד"ש-תע"ל):</w:t>
      </w:r>
    </w:p>
    <w:p w14:paraId="3A43D9F0" w14:textId="77777777" w:rsidR="00000000" w:rsidRDefault="008A7A77">
      <w:pPr>
        <w:pStyle w:val="a0"/>
        <w:rPr>
          <w:rFonts w:hint="cs"/>
          <w:rtl/>
        </w:rPr>
      </w:pPr>
    </w:p>
    <w:p w14:paraId="580C9BFC" w14:textId="77777777" w:rsidR="00000000" w:rsidRDefault="008A7A77">
      <w:pPr>
        <w:pStyle w:val="a0"/>
        <w:rPr>
          <w:rFonts w:hint="cs"/>
          <w:rtl/>
        </w:rPr>
      </w:pPr>
      <w:r>
        <w:rPr>
          <w:rFonts w:hint="cs"/>
          <w:rtl/>
        </w:rPr>
        <w:t>נכון, כאילו. הרי במקרה הטוב ביותר, מ</w:t>
      </w:r>
      <w:r>
        <w:rPr>
          <w:rFonts w:hint="cs"/>
          <w:rtl/>
        </w:rPr>
        <w:t xml:space="preserve">זוז מה יגיד? יגיד שהוא לא יכול להגיש כתב אישום בגלל חוסר ראיות; שהוא לא רוצה לגרום לחילופי שלטון או להדחת ראש ממשלה בגלל דברים שיש בהם 10% שיכול להיות שהוא לא יכול להוכיח אותם בבית-משפט. העננה לא תוסר. </w:t>
      </w:r>
    </w:p>
    <w:p w14:paraId="76C8FD8B" w14:textId="77777777" w:rsidR="00000000" w:rsidRDefault="008A7A77">
      <w:pPr>
        <w:pStyle w:val="a0"/>
        <w:rPr>
          <w:rFonts w:hint="cs"/>
          <w:rtl/>
        </w:rPr>
      </w:pPr>
    </w:p>
    <w:p w14:paraId="17B3A606" w14:textId="77777777" w:rsidR="00000000" w:rsidRDefault="008A7A77">
      <w:pPr>
        <w:pStyle w:val="af0"/>
        <w:rPr>
          <w:rtl/>
        </w:rPr>
      </w:pPr>
      <w:r>
        <w:rPr>
          <w:rFonts w:hint="eastAsia"/>
          <w:rtl/>
        </w:rPr>
        <w:t>צבי</w:t>
      </w:r>
      <w:r>
        <w:rPr>
          <w:rtl/>
        </w:rPr>
        <w:t xml:space="preserve"> הנדל (האיחוד הלאומי - ישראל ביתנו):</w:t>
      </w:r>
    </w:p>
    <w:p w14:paraId="61F4F6A4" w14:textId="77777777" w:rsidR="00000000" w:rsidRDefault="008A7A77">
      <w:pPr>
        <w:pStyle w:val="a0"/>
        <w:rPr>
          <w:rFonts w:hint="cs"/>
          <w:rtl/>
        </w:rPr>
      </w:pPr>
    </w:p>
    <w:p w14:paraId="0DA6CFD7" w14:textId="77777777" w:rsidR="00000000" w:rsidRDefault="008A7A77">
      <w:pPr>
        <w:pStyle w:val="a0"/>
        <w:ind w:firstLine="720"/>
        <w:rPr>
          <w:rFonts w:hint="cs"/>
          <w:rtl/>
        </w:rPr>
      </w:pPr>
      <w:r>
        <w:rPr>
          <w:rFonts w:hint="cs"/>
          <w:rtl/>
        </w:rPr>
        <w:t>מאחר שיש הת</w:t>
      </w:r>
      <w:r>
        <w:rPr>
          <w:rFonts w:hint="cs"/>
          <w:rtl/>
        </w:rPr>
        <w:t xml:space="preserve">קדמות בחקירה, החקירה נחלשת. </w:t>
      </w:r>
    </w:p>
    <w:p w14:paraId="538031E9" w14:textId="77777777" w:rsidR="00000000" w:rsidRDefault="008A7A77">
      <w:pPr>
        <w:pStyle w:val="a0"/>
        <w:ind w:firstLine="0"/>
        <w:rPr>
          <w:rFonts w:hint="cs"/>
          <w:rtl/>
        </w:rPr>
      </w:pPr>
    </w:p>
    <w:p w14:paraId="7807AA6E" w14:textId="77777777" w:rsidR="00000000" w:rsidRDefault="008A7A77">
      <w:pPr>
        <w:pStyle w:val="-"/>
        <w:rPr>
          <w:rtl/>
        </w:rPr>
      </w:pPr>
      <w:bookmarkStart w:id="109" w:name="FS000000540T14_06_2004_17_38_11C"/>
      <w:bookmarkEnd w:id="109"/>
      <w:r>
        <w:rPr>
          <w:rtl/>
        </w:rPr>
        <w:t>מוחמד ברכה (חד"ש-תע"ל):</w:t>
      </w:r>
    </w:p>
    <w:p w14:paraId="592248A7" w14:textId="77777777" w:rsidR="00000000" w:rsidRDefault="008A7A77">
      <w:pPr>
        <w:pStyle w:val="a0"/>
        <w:rPr>
          <w:rtl/>
        </w:rPr>
      </w:pPr>
    </w:p>
    <w:p w14:paraId="134A10E7" w14:textId="77777777" w:rsidR="00000000" w:rsidRDefault="008A7A77">
      <w:pPr>
        <w:pStyle w:val="a0"/>
        <w:rPr>
          <w:rFonts w:hint="cs"/>
          <w:rtl/>
        </w:rPr>
      </w:pPr>
      <w:r>
        <w:rPr>
          <w:rFonts w:hint="cs"/>
          <w:rtl/>
        </w:rPr>
        <w:t xml:space="preserve">מטבעות הלשון שלך, אני לא מהחסידים הגדולים שלהן. </w:t>
      </w:r>
    </w:p>
    <w:p w14:paraId="1B77266B" w14:textId="77777777" w:rsidR="00000000" w:rsidRDefault="008A7A77">
      <w:pPr>
        <w:pStyle w:val="a0"/>
        <w:rPr>
          <w:rFonts w:hint="cs"/>
          <w:rtl/>
        </w:rPr>
      </w:pPr>
    </w:p>
    <w:p w14:paraId="450988B3" w14:textId="77777777" w:rsidR="00000000" w:rsidRDefault="008A7A77">
      <w:pPr>
        <w:pStyle w:val="af0"/>
        <w:rPr>
          <w:rtl/>
        </w:rPr>
      </w:pPr>
      <w:r>
        <w:rPr>
          <w:rFonts w:hint="eastAsia"/>
          <w:rtl/>
        </w:rPr>
        <w:t>צבי</w:t>
      </w:r>
      <w:r>
        <w:rPr>
          <w:rtl/>
        </w:rPr>
        <w:t xml:space="preserve"> הנדל (האיחוד הלאומי - ישראל ביתנו):</w:t>
      </w:r>
    </w:p>
    <w:p w14:paraId="19CE0CDA" w14:textId="77777777" w:rsidR="00000000" w:rsidRDefault="008A7A77">
      <w:pPr>
        <w:pStyle w:val="a0"/>
        <w:rPr>
          <w:rFonts w:hint="cs"/>
          <w:rtl/>
        </w:rPr>
      </w:pPr>
    </w:p>
    <w:p w14:paraId="10CFC829" w14:textId="77777777" w:rsidR="00000000" w:rsidRDefault="008A7A77">
      <w:pPr>
        <w:pStyle w:val="a0"/>
        <w:rPr>
          <w:rFonts w:hint="cs"/>
          <w:rtl/>
        </w:rPr>
      </w:pPr>
      <w:r>
        <w:rPr>
          <w:rFonts w:hint="cs"/>
          <w:rtl/>
        </w:rPr>
        <w:t xml:space="preserve">ברוך השם. </w:t>
      </w:r>
    </w:p>
    <w:p w14:paraId="0E3E92E2" w14:textId="77777777" w:rsidR="00000000" w:rsidRDefault="008A7A77">
      <w:pPr>
        <w:pStyle w:val="a0"/>
        <w:rPr>
          <w:rtl/>
        </w:rPr>
      </w:pPr>
    </w:p>
    <w:p w14:paraId="11958E3E" w14:textId="77777777" w:rsidR="00000000" w:rsidRDefault="008A7A77">
      <w:pPr>
        <w:pStyle w:val="a0"/>
        <w:rPr>
          <w:rFonts w:hint="cs"/>
          <w:rtl/>
        </w:rPr>
      </w:pPr>
    </w:p>
    <w:p w14:paraId="317EA575" w14:textId="77777777" w:rsidR="00000000" w:rsidRDefault="008A7A77">
      <w:pPr>
        <w:pStyle w:val="-"/>
        <w:rPr>
          <w:rtl/>
        </w:rPr>
      </w:pPr>
      <w:bookmarkStart w:id="110" w:name="FS000000540T14_06_2004_17_38_23C"/>
      <w:bookmarkEnd w:id="110"/>
      <w:r>
        <w:rPr>
          <w:rtl/>
        </w:rPr>
        <w:t>מוחמד ברכה (חד"ש-תע"ל):</w:t>
      </w:r>
    </w:p>
    <w:p w14:paraId="629E578A" w14:textId="77777777" w:rsidR="00000000" w:rsidRDefault="008A7A77">
      <w:pPr>
        <w:pStyle w:val="a0"/>
        <w:rPr>
          <w:rtl/>
        </w:rPr>
      </w:pPr>
    </w:p>
    <w:p w14:paraId="6F912165" w14:textId="77777777" w:rsidR="00000000" w:rsidRDefault="008A7A77">
      <w:pPr>
        <w:pStyle w:val="a0"/>
        <w:rPr>
          <w:rFonts w:hint="cs"/>
          <w:rtl/>
        </w:rPr>
      </w:pPr>
      <w:r>
        <w:rPr>
          <w:rFonts w:hint="cs"/>
          <w:rtl/>
        </w:rPr>
        <w:t>ברוך השם יום-יום. יום-יום. אבל, אגב, שמעתי שבמשפחה שלך יש בחור שהוא בסדר</w:t>
      </w:r>
      <w:r>
        <w:rPr>
          <w:rFonts w:hint="cs"/>
          <w:rtl/>
        </w:rPr>
        <w:t xml:space="preserve">. ברוך השם. </w:t>
      </w:r>
    </w:p>
    <w:p w14:paraId="2DBB1ED9" w14:textId="77777777" w:rsidR="00000000" w:rsidRDefault="008A7A77">
      <w:pPr>
        <w:pStyle w:val="a0"/>
        <w:rPr>
          <w:rFonts w:hint="cs"/>
          <w:rtl/>
        </w:rPr>
      </w:pPr>
    </w:p>
    <w:p w14:paraId="7E9B27BF" w14:textId="77777777" w:rsidR="00000000" w:rsidRDefault="008A7A77">
      <w:pPr>
        <w:pStyle w:val="af0"/>
        <w:rPr>
          <w:rtl/>
        </w:rPr>
      </w:pPr>
      <w:r>
        <w:rPr>
          <w:rFonts w:hint="eastAsia"/>
          <w:rtl/>
        </w:rPr>
        <w:t>צבי</w:t>
      </w:r>
      <w:r>
        <w:rPr>
          <w:rtl/>
        </w:rPr>
        <w:t xml:space="preserve"> הנדל (האיחוד הלאומי - ישראל ביתנו):</w:t>
      </w:r>
    </w:p>
    <w:p w14:paraId="2150BE14" w14:textId="77777777" w:rsidR="00000000" w:rsidRDefault="008A7A77">
      <w:pPr>
        <w:pStyle w:val="a0"/>
        <w:rPr>
          <w:rFonts w:hint="cs"/>
          <w:rtl/>
        </w:rPr>
      </w:pPr>
    </w:p>
    <w:p w14:paraId="3198CA20" w14:textId="77777777" w:rsidR="00000000" w:rsidRDefault="008A7A77">
      <w:pPr>
        <w:pStyle w:val="a0"/>
        <w:rPr>
          <w:rFonts w:hint="cs"/>
          <w:rtl/>
        </w:rPr>
      </w:pPr>
      <w:r>
        <w:rPr>
          <w:rFonts w:hint="cs"/>
          <w:rtl/>
        </w:rPr>
        <w:t xml:space="preserve">ברוך השם הוא בסדר, לא כמוך. </w:t>
      </w:r>
    </w:p>
    <w:p w14:paraId="4D8F04B1" w14:textId="77777777" w:rsidR="00000000" w:rsidRDefault="008A7A77">
      <w:pPr>
        <w:pStyle w:val="a0"/>
        <w:rPr>
          <w:rFonts w:hint="cs"/>
          <w:rtl/>
        </w:rPr>
      </w:pPr>
    </w:p>
    <w:p w14:paraId="02B3D6B1" w14:textId="77777777" w:rsidR="00000000" w:rsidRDefault="008A7A77">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483FF65A" w14:textId="77777777" w:rsidR="00000000" w:rsidRDefault="008A7A77">
      <w:pPr>
        <w:pStyle w:val="a0"/>
        <w:rPr>
          <w:rtl/>
        </w:rPr>
      </w:pPr>
    </w:p>
    <w:p w14:paraId="58DAC16C" w14:textId="77777777" w:rsidR="00000000" w:rsidRDefault="008A7A77">
      <w:pPr>
        <w:pStyle w:val="a0"/>
        <w:rPr>
          <w:rFonts w:hint="cs"/>
          <w:rtl/>
        </w:rPr>
      </w:pPr>
      <w:r>
        <w:rPr>
          <w:rFonts w:hint="cs"/>
          <w:rtl/>
        </w:rPr>
        <w:t xml:space="preserve">דודים לא אחראים לאחיינים. </w:t>
      </w:r>
    </w:p>
    <w:p w14:paraId="5B3B3E33" w14:textId="77777777" w:rsidR="00000000" w:rsidRDefault="008A7A77">
      <w:pPr>
        <w:pStyle w:val="a0"/>
        <w:rPr>
          <w:rFonts w:hint="cs"/>
          <w:rtl/>
        </w:rPr>
      </w:pPr>
    </w:p>
    <w:p w14:paraId="0ACE0EEF" w14:textId="77777777" w:rsidR="00000000" w:rsidRDefault="008A7A77">
      <w:pPr>
        <w:pStyle w:val="-"/>
        <w:rPr>
          <w:rtl/>
        </w:rPr>
      </w:pPr>
      <w:bookmarkStart w:id="111" w:name="FS000000540T14_06_2004_17_38_44C"/>
      <w:bookmarkEnd w:id="111"/>
      <w:r>
        <w:rPr>
          <w:rtl/>
        </w:rPr>
        <w:t>מוחמד ברכה (חד"ש-תע"ל):</w:t>
      </w:r>
    </w:p>
    <w:p w14:paraId="1E1FA996" w14:textId="77777777" w:rsidR="00000000" w:rsidRDefault="008A7A77">
      <w:pPr>
        <w:pStyle w:val="a0"/>
        <w:rPr>
          <w:rtl/>
        </w:rPr>
      </w:pPr>
    </w:p>
    <w:p w14:paraId="3FB9B343" w14:textId="77777777" w:rsidR="00000000" w:rsidRDefault="008A7A77">
      <w:pPr>
        <w:pStyle w:val="a0"/>
        <w:rPr>
          <w:rFonts w:hint="cs"/>
          <w:rtl/>
        </w:rPr>
      </w:pPr>
      <w:r>
        <w:rPr>
          <w:rFonts w:hint="cs"/>
          <w:rtl/>
        </w:rPr>
        <w:t>לכן, אדוני היושב-ראש, הגילוי ה"מרעיש" היום היה של השר שטרית, שהוא מדבר על מהלכים כלכליים פר</w:t>
      </w:r>
      <w:r>
        <w:rPr>
          <w:rFonts w:hint="cs"/>
          <w:rtl/>
        </w:rPr>
        <w:t>טניים שהוא קיבל עליהם את הסכמתה של ארצות-הברית. אז בסדר. שרון מוותר על הנדל כדי לרצות את בוש. יפה. ונתניהו מוותר על החלשים ועל הקשישים ועל העניים ועל המובטלים כדי לרצות אותה כתובת, את האמריקנים. בסופו של דבר המדינה הזאת הולכת בצעדי ענק לכיוון של רפובליקת ב</w:t>
      </w:r>
      <w:r>
        <w:rPr>
          <w:rFonts w:hint="cs"/>
          <w:rtl/>
        </w:rPr>
        <w:t xml:space="preserve">ננות. תודה רבה. </w:t>
      </w:r>
    </w:p>
    <w:p w14:paraId="521EEE06" w14:textId="77777777" w:rsidR="00000000" w:rsidRDefault="008A7A77">
      <w:pPr>
        <w:pStyle w:val="a0"/>
        <w:rPr>
          <w:rFonts w:hint="cs"/>
          <w:rtl/>
        </w:rPr>
      </w:pPr>
    </w:p>
    <w:p w14:paraId="079E5079" w14:textId="77777777" w:rsidR="00000000" w:rsidRDefault="008A7A77">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5F81E1D6" w14:textId="77777777" w:rsidR="00000000" w:rsidRDefault="008A7A77">
      <w:pPr>
        <w:pStyle w:val="a0"/>
        <w:rPr>
          <w:rtl/>
        </w:rPr>
      </w:pPr>
    </w:p>
    <w:p w14:paraId="14C1AB35" w14:textId="77777777" w:rsidR="00000000" w:rsidRDefault="008A7A77">
      <w:pPr>
        <w:pStyle w:val="a0"/>
        <w:rPr>
          <w:rFonts w:hint="cs"/>
          <w:rtl/>
        </w:rPr>
      </w:pPr>
      <w:r>
        <w:rPr>
          <w:rFonts w:hint="cs"/>
          <w:rtl/>
        </w:rPr>
        <w:t xml:space="preserve">תודה רבה לחבר הכנסת ברכה. חברת הכנסת רוחמה אברהם - איננה. למען הסר ספק, מי שקראתי בשמו, ולא היה באולם, הפסיד את תורו לצמיתות. חבר הכנסת עמיר פרץ - בבקשה, אדוני, חמש דקות. </w:t>
      </w:r>
    </w:p>
    <w:p w14:paraId="64D1C946" w14:textId="77777777" w:rsidR="00000000" w:rsidRDefault="008A7A77">
      <w:pPr>
        <w:pStyle w:val="a0"/>
        <w:rPr>
          <w:rFonts w:hint="cs"/>
          <w:rtl/>
        </w:rPr>
      </w:pPr>
    </w:p>
    <w:p w14:paraId="5F236509" w14:textId="77777777" w:rsidR="00000000" w:rsidRDefault="008A7A77">
      <w:pPr>
        <w:pStyle w:val="a"/>
        <w:rPr>
          <w:rtl/>
        </w:rPr>
      </w:pPr>
      <w:bookmarkStart w:id="112" w:name="FS000000557T14_06_2004_17_39_28"/>
      <w:bookmarkStart w:id="113" w:name="_Toc81186642"/>
      <w:bookmarkEnd w:id="112"/>
      <w:r>
        <w:rPr>
          <w:rFonts w:hint="eastAsia"/>
          <w:rtl/>
        </w:rPr>
        <w:t>עמיר</w:t>
      </w:r>
      <w:r>
        <w:rPr>
          <w:rtl/>
        </w:rPr>
        <w:t xml:space="preserve"> פרץ (עם אחד):</w:t>
      </w:r>
      <w:bookmarkEnd w:id="113"/>
    </w:p>
    <w:p w14:paraId="6BE7E59B" w14:textId="77777777" w:rsidR="00000000" w:rsidRDefault="008A7A77">
      <w:pPr>
        <w:pStyle w:val="a0"/>
        <w:rPr>
          <w:rFonts w:hint="cs"/>
          <w:rtl/>
        </w:rPr>
      </w:pPr>
    </w:p>
    <w:p w14:paraId="3A605542" w14:textId="77777777" w:rsidR="00000000" w:rsidRDefault="008A7A77">
      <w:pPr>
        <w:pStyle w:val="a0"/>
        <w:rPr>
          <w:rFonts w:hint="cs"/>
          <w:rtl/>
        </w:rPr>
      </w:pPr>
      <w:r>
        <w:rPr>
          <w:rFonts w:hint="cs"/>
          <w:rtl/>
        </w:rPr>
        <w:t>אדוני היושב-ראש, ח</w:t>
      </w:r>
      <w:r>
        <w:rPr>
          <w:rFonts w:hint="cs"/>
          <w:rtl/>
        </w:rPr>
        <w:t>ברי הכנסת, אני יודע שהריטואל של הצעות האי-אמון נראה כאילו אנחנו ממחזרים את עצמנו, ואני רואה את החברים מהאיחוד הלאומי שאך לא מזמן אמרו לנו: מדוע אתם מבזבזים את זמנכם על הצעות אי-אמון? והנה, חבר הכנסת הנדל, לעולם לא תדע איך הכלים הפרלמנטריים האלה שנראים חסרי</w:t>
      </w:r>
      <w:r>
        <w:rPr>
          <w:rFonts w:hint="cs"/>
          <w:rtl/>
        </w:rPr>
        <w:t xml:space="preserve"> ערך פתאום הופכים הכלי שבו אתה יכול לומר את דברך, אם אני מסכים אתך ואם לא. אבל זאת זכותך. ולכן, אנחנו נעמוד כאן כל שבוע, בכל פעם שיזדמן לנו, כדי שנאמר את דעתנו על הממשלה. </w:t>
      </w:r>
    </w:p>
    <w:p w14:paraId="1CB398D3" w14:textId="77777777" w:rsidR="00000000" w:rsidRDefault="008A7A77">
      <w:pPr>
        <w:pStyle w:val="a0"/>
        <w:rPr>
          <w:rFonts w:hint="cs"/>
          <w:rtl/>
        </w:rPr>
      </w:pPr>
    </w:p>
    <w:p w14:paraId="30FA93F2" w14:textId="77777777" w:rsidR="00000000" w:rsidRDefault="008A7A77">
      <w:pPr>
        <w:pStyle w:val="a0"/>
        <w:rPr>
          <w:rFonts w:hint="cs"/>
          <w:rtl/>
        </w:rPr>
      </w:pPr>
      <w:r>
        <w:rPr>
          <w:rFonts w:hint="cs"/>
          <w:rtl/>
        </w:rPr>
        <w:t>אני חושב שהולך להיווצר פה מצב בלתי הגיוני לחלוטין. אני פונה לחברי ממפלגת העבודה ואו</w:t>
      </w:r>
      <w:r>
        <w:rPr>
          <w:rFonts w:hint="cs"/>
          <w:rtl/>
        </w:rPr>
        <w:t>מר לכם: נניח שבאמת ראש הממשלה מתכוון לפנות את ההתנחלויות ולפנות את כל האזור הצפוני ברצועת-עזה. הרי נגיע ל-2005. מה יקרה ב-2005? תיגמר כל המדיניות ששואפת להמשך תהליך השלום? האם היא תסתיים בכך? הרי במידה מסוימת כניסה לממשלת אחדות היום יכולה ליצור מצב שבעצם נ</w:t>
      </w:r>
      <w:r>
        <w:rPr>
          <w:rFonts w:hint="cs"/>
          <w:rtl/>
        </w:rPr>
        <w:t xml:space="preserve">ותנים לממשלת שרון את הזכות להפסיק דקה אחרי שהוא גמר את נושא עזה. אין דבר מסוכן מזה. </w:t>
      </w:r>
    </w:p>
    <w:p w14:paraId="180A74B9" w14:textId="77777777" w:rsidR="00000000" w:rsidRDefault="008A7A77">
      <w:pPr>
        <w:pStyle w:val="a0"/>
        <w:rPr>
          <w:rFonts w:hint="cs"/>
          <w:rtl/>
        </w:rPr>
      </w:pPr>
    </w:p>
    <w:p w14:paraId="642C8D75" w14:textId="77777777" w:rsidR="00000000" w:rsidRDefault="008A7A77">
      <w:pPr>
        <w:pStyle w:val="a0"/>
        <w:rPr>
          <w:rFonts w:hint="cs"/>
          <w:rtl/>
        </w:rPr>
      </w:pPr>
      <w:r>
        <w:rPr>
          <w:rFonts w:hint="cs"/>
          <w:rtl/>
        </w:rPr>
        <w:t>אני פונה לחברי עמרם מצנע שנמצא כאן. אני חושב שמוכרחים, במצב שנוצר, שרוב חברי הכנסת היום מייצגים עמדות שהם לא התייצבו אתן לבחירות ברוב הסיעות, אם הליכוד, אם שינוי או מפלגו</w:t>
      </w:r>
      <w:r>
        <w:rPr>
          <w:rFonts w:hint="cs"/>
          <w:rtl/>
        </w:rPr>
        <w:t>ת אחרות, ללכת בחזרה לציבור כדי לקבל מחדש אמון על כל הנושאים. אני יכול לומר, שלהערכתי, כפי שאני מכיר את הדינמיקה בכנסת, במאי 2005 תתקיימנה הבחירות, ולכל המאוחר - ביוני 2005.</w:t>
      </w:r>
    </w:p>
    <w:p w14:paraId="1C3BC0CF" w14:textId="77777777" w:rsidR="00000000" w:rsidRDefault="008A7A77">
      <w:pPr>
        <w:pStyle w:val="a0"/>
        <w:rPr>
          <w:rFonts w:hint="cs"/>
          <w:rtl/>
        </w:rPr>
      </w:pPr>
    </w:p>
    <w:p w14:paraId="3B608FFA" w14:textId="77777777" w:rsidR="00000000" w:rsidRDefault="008A7A77">
      <w:pPr>
        <w:pStyle w:val="af0"/>
        <w:rPr>
          <w:rtl/>
        </w:rPr>
      </w:pPr>
      <w:r>
        <w:rPr>
          <w:rFonts w:hint="eastAsia"/>
          <w:rtl/>
        </w:rPr>
        <w:t>קריאה</w:t>
      </w:r>
      <w:r>
        <w:rPr>
          <w:rtl/>
        </w:rPr>
        <w:t>:</w:t>
      </w:r>
    </w:p>
    <w:p w14:paraId="02804E4E" w14:textId="77777777" w:rsidR="00000000" w:rsidRDefault="008A7A77">
      <w:pPr>
        <w:pStyle w:val="a0"/>
        <w:rPr>
          <w:rFonts w:hint="cs"/>
          <w:rtl/>
        </w:rPr>
      </w:pPr>
    </w:p>
    <w:p w14:paraId="0F48A9B5" w14:textId="77777777" w:rsidR="00000000" w:rsidRDefault="008A7A77">
      <w:pPr>
        <w:pStyle w:val="a0"/>
        <w:rPr>
          <w:rFonts w:hint="cs"/>
          <w:rtl/>
        </w:rPr>
      </w:pPr>
      <w:r>
        <w:rPr>
          <w:rFonts w:hint="cs"/>
          <w:rtl/>
        </w:rPr>
        <w:t>- - -</w:t>
      </w:r>
    </w:p>
    <w:p w14:paraId="71A32E0A" w14:textId="77777777" w:rsidR="00000000" w:rsidRDefault="008A7A77">
      <w:pPr>
        <w:pStyle w:val="a0"/>
        <w:rPr>
          <w:rFonts w:hint="cs"/>
          <w:rtl/>
        </w:rPr>
      </w:pPr>
    </w:p>
    <w:p w14:paraId="1C2A29B3" w14:textId="77777777" w:rsidR="00000000" w:rsidRDefault="008A7A77">
      <w:pPr>
        <w:pStyle w:val="-"/>
        <w:rPr>
          <w:rtl/>
        </w:rPr>
      </w:pPr>
      <w:bookmarkStart w:id="114" w:name="FS000000557T14_06_2004_18_04_02C"/>
      <w:bookmarkEnd w:id="114"/>
      <w:r>
        <w:rPr>
          <w:rtl/>
        </w:rPr>
        <w:t>עמיר פרץ (עם אחד):</w:t>
      </w:r>
    </w:p>
    <w:p w14:paraId="188E7971" w14:textId="77777777" w:rsidR="00000000" w:rsidRDefault="008A7A77">
      <w:pPr>
        <w:pStyle w:val="a0"/>
        <w:rPr>
          <w:rtl/>
        </w:rPr>
      </w:pPr>
    </w:p>
    <w:p w14:paraId="2CD5AD7B" w14:textId="77777777" w:rsidR="00000000" w:rsidRDefault="008A7A77">
      <w:pPr>
        <w:pStyle w:val="a0"/>
        <w:rPr>
          <w:rFonts w:hint="cs"/>
          <w:rtl/>
        </w:rPr>
      </w:pPr>
      <w:r>
        <w:rPr>
          <w:rFonts w:hint="cs"/>
          <w:rtl/>
        </w:rPr>
        <w:t>שינסו כל מיני - - -</w:t>
      </w:r>
    </w:p>
    <w:p w14:paraId="1C6D21D3" w14:textId="77777777" w:rsidR="00000000" w:rsidRDefault="008A7A77">
      <w:pPr>
        <w:pStyle w:val="a0"/>
        <w:rPr>
          <w:rFonts w:hint="cs"/>
          <w:rtl/>
        </w:rPr>
      </w:pPr>
    </w:p>
    <w:p w14:paraId="21B762D6" w14:textId="77777777" w:rsidR="00000000" w:rsidRDefault="008A7A77">
      <w:pPr>
        <w:pStyle w:val="af0"/>
        <w:rPr>
          <w:rtl/>
        </w:rPr>
      </w:pPr>
      <w:bookmarkStart w:id="115" w:name="FS000000557T14_06_2004_17_55_23"/>
      <w:bookmarkEnd w:id="115"/>
      <w:r>
        <w:rPr>
          <w:rtl/>
        </w:rPr>
        <w:t xml:space="preserve">צבי הנדל (האיחוד הלאומי - </w:t>
      </w:r>
      <w:r>
        <w:rPr>
          <w:rtl/>
        </w:rPr>
        <w:t>ישראל ביתנו):</w:t>
      </w:r>
    </w:p>
    <w:p w14:paraId="135774A7" w14:textId="77777777" w:rsidR="00000000" w:rsidRDefault="008A7A77">
      <w:pPr>
        <w:pStyle w:val="a0"/>
        <w:rPr>
          <w:rtl/>
        </w:rPr>
      </w:pPr>
    </w:p>
    <w:p w14:paraId="1D22D408" w14:textId="77777777" w:rsidR="00000000" w:rsidRDefault="008A7A77">
      <w:pPr>
        <w:pStyle w:val="a0"/>
        <w:rPr>
          <w:rFonts w:hint="cs"/>
          <w:rtl/>
        </w:rPr>
      </w:pPr>
      <w:r>
        <w:rPr>
          <w:rFonts w:hint="cs"/>
          <w:rtl/>
        </w:rPr>
        <w:t>או שיוחלף ראש הממשלה בלי בחירות.</w:t>
      </w:r>
    </w:p>
    <w:p w14:paraId="5C2CF492" w14:textId="77777777" w:rsidR="00000000" w:rsidRDefault="008A7A77">
      <w:pPr>
        <w:pStyle w:val="a0"/>
        <w:rPr>
          <w:rFonts w:hint="cs"/>
          <w:rtl/>
        </w:rPr>
      </w:pPr>
    </w:p>
    <w:p w14:paraId="43AF71AF" w14:textId="77777777" w:rsidR="00000000" w:rsidRDefault="008A7A77">
      <w:pPr>
        <w:pStyle w:val="-"/>
        <w:rPr>
          <w:rtl/>
        </w:rPr>
      </w:pPr>
      <w:bookmarkStart w:id="116" w:name="FS000000557T14_06_2004_17_55_25C"/>
      <w:bookmarkEnd w:id="116"/>
      <w:r>
        <w:rPr>
          <w:rtl/>
        </w:rPr>
        <w:t>עמיר פרץ (עם אחד):</w:t>
      </w:r>
    </w:p>
    <w:p w14:paraId="3CA92EF3" w14:textId="77777777" w:rsidR="00000000" w:rsidRDefault="008A7A77">
      <w:pPr>
        <w:pStyle w:val="a0"/>
        <w:rPr>
          <w:rtl/>
        </w:rPr>
      </w:pPr>
    </w:p>
    <w:p w14:paraId="417AFB17" w14:textId="77777777" w:rsidR="00000000" w:rsidRDefault="008A7A77">
      <w:pPr>
        <w:pStyle w:val="a0"/>
        <w:rPr>
          <w:rFonts w:hint="cs"/>
          <w:rtl/>
        </w:rPr>
      </w:pPr>
      <w:r>
        <w:rPr>
          <w:rFonts w:hint="cs"/>
          <w:rtl/>
        </w:rPr>
        <w:t>אני מציע לך לא לבנות על כך. ראית שבנית על הרבה חברים בתוך הליכוד שיהיו אתך. חברי צבי הנדל, אני מקווה שלא תצליח במהלכים הפוליטיים שלך, כי אני מתנגד לעמדותיך, אבל כעצת ידיד: אל תבנה על כל ח</w:t>
      </w:r>
      <w:r>
        <w:rPr>
          <w:rFonts w:hint="cs"/>
          <w:rtl/>
        </w:rPr>
        <w:t>זית הסירוב שנמצאת היום בליכוד, כי ברגע האמת של הפלת ממשלה הם יעדיפו לשמר את מקומותיהם בכנסת מאשר ללכת אחרי ההצהרות הגדולות.</w:t>
      </w:r>
    </w:p>
    <w:p w14:paraId="25FF80E4" w14:textId="77777777" w:rsidR="00000000" w:rsidRDefault="008A7A77">
      <w:pPr>
        <w:pStyle w:val="a0"/>
        <w:rPr>
          <w:rFonts w:hint="cs"/>
          <w:rtl/>
        </w:rPr>
      </w:pPr>
    </w:p>
    <w:p w14:paraId="56007502" w14:textId="77777777" w:rsidR="00000000" w:rsidRDefault="008A7A77">
      <w:pPr>
        <w:pStyle w:val="a0"/>
        <w:rPr>
          <w:rFonts w:hint="cs"/>
          <w:rtl/>
        </w:rPr>
      </w:pPr>
      <w:r>
        <w:rPr>
          <w:rFonts w:hint="cs"/>
          <w:rtl/>
        </w:rPr>
        <w:t>אבל אנחנו דנים בהצעות אי-אמון שעיקרן התפיסה והמדיניות הכלכלית-החברתית. הגיע הזמן להפסיק להטעות את הציבור. אני מתפלא על חברי מאיר שט</w:t>
      </w:r>
      <w:r>
        <w:rPr>
          <w:rFonts w:hint="cs"/>
          <w:rtl/>
        </w:rPr>
        <w:t>רית, שמתנדב בכל פעם לבוא ולהגן על המדיניות הזאת. אני מתפלא על חברי מאיר שטרית, שיודע שבורסה היא מין בועה שבשלב מסוים מתפוצצת. למה לנסות להציג את העליות בבורסה כאילו הן ההוכחה שהמדיניות הכלכלית-החברתית הצליחה? מה יקרה ביום שבו הבורסה תיפול? אין דרך אחרת: בו</w:t>
      </w:r>
      <w:r>
        <w:rPr>
          <w:rFonts w:hint="cs"/>
          <w:rtl/>
        </w:rPr>
        <w:t>רסה עולה - היא גם נופלת. ביום שהיא תיפול לאף שר לא יהיה אומץ להתייצב כאן ולומר לציבור מי הולך לשלם את המחיר של הנפילה הזאת, מי יפצה את האנשים על כך.</w:t>
      </w:r>
    </w:p>
    <w:p w14:paraId="6A95A0D2" w14:textId="77777777" w:rsidR="00000000" w:rsidRDefault="008A7A77">
      <w:pPr>
        <w:pStyle w:val="a0"/>
        <w:rPr>
          <w:rFonts w:hint="cs"/>
          <w:rtl/>
        </w:rPr>
      </w:pPr>
    </w:p>
    <w:p w14:paraId="094782FE" w14:textId="77777777" w:rsidR="00000000" w:rsidRDefault="008A7A77">
      <w:pPr>
        <w:pStyle w:val="af0"/>
        <w:rPr>
          <w:rtl/>
        </w:rPr>
      </w:pPr>
      <w:r>
        <w:rPr>
          <w:rFonts w:hint="eastAsia"/>
          <w:rtl/>
        </w:rPr>
        <w:t>יוסי</w:t>
      </w:r>
      <w:r>
        <w:rPr>
          <w:rtl/>
        </w:rPr>
        <w:t xml:space="preserve"> שריד (מרצ):</w:t>
      </w:r>
    </w:p>
    <w:p w14:paraId="1778F091" w14:textId="77777777" w:rsidR="00000000" w:rsidRDefault="008A7A77">
      <w:pPr>
        <w:pStyle w:val="a0"/>
        <w:rPr>
          <w:rFonts w:hint="cs"/>
          <w:rtl/>
        </w:rPr>
      </w:pPr>
    </w:p>
    <w:p w14:paraId="15B19730" w14:textId="77777777" w:rsidR="00000000" w:rsidRDefault="008A7A77">
      <w:pPr>
        <w:pStyle w:val="a0"/>
        <w:rPr>
          <w:rFonts w:hint="cs"/>
          <w:rtl/>
        </w:rPr>
      </w:pPr>
      <w:r>
        <w:rPr>
          <w:rFonts w:hint="cs"/>
          <w:rtl/>
        </w:rPr>
        <w:t>למה אתה מתפלא על שטרית? סתם מעניין אותי לדעת. בגלל שמה?</w:t>
      </w:r>
    </w:p>
    <w:p w14:paraId="5901BBDE" w14:textId="77777777" w:rsidR="00000000" w:rsidRDefault="008A7A77">
      <w:pPr>
        <w:pStyle w:val="a0"/>
        <w:rPr>
          <w:rFonts w:hint="cs"/>
          <w:rtl/>
        </w:rPr>
      </w:pPr>
    </w:p>
    <w:p w14:paraId="32910CAA" w14:textId="77777777" w:rsidR="00000000" w:rsidRDefault="008A7A77">
      <w:pPr>
        <w:pStyle w:val="-"/>
        <w:rPr>
          <w:rtl/>
        </w:rPr>
      </w:pPr>
      <w:bookmarkStart w:id="117" w:name="FS000000557T14_06_2004_18_05_14C"/>
      <w:bookmarkEnd w:id="117"/>
      <w:r>
        <w:rPr>
          <w:rtl/>
        </w:rPr>
        <w:t>עמיר פרץ (עם אחד):</w:t>
      </w:r>
    </w:p>
    <w:p w14:paraId="019FA782" w14:textId="77777777" w:rsidR="00000000" w:rsidRDefault="008A7A77">
      <w:pPr>
        <w:pStyle w:val="a0"/>
        <w:rPr>
          <w:rtl/>
        </w:rPr>
      </w:pPr>
    </w:p>
    <w:p w14:paraId="64E9E038" w14:textId="77777777" w:rsidR="00000000" w:rsidRDefault="008A7A77">
      <w:pPr>
        <w:pStyle w:val="a0"/>
        <w:rPr>
          <w:rFonts w:hint="cs"/>
          <w:rtl/>
        </w:rPr>
      </w:pPr>
      <w:r>
        <w:rPr>
          <w:rFonts w:hint="cs"/>
          <w:rtl/>
        </w:rPr>
        <w:t>כי אני יודע</w:t>
      </w:r>
      <w:r>
        <w:rPr>
          <w:rFonts w:hint="cs"/>
          <w:rtl/>
        </w:rPr>
        <w:t>. אתה יודע מה? בכל זאת, אני חושב - - -</w:t>
      </w:r>
    </w:p>
    <w:p w14:paraId="7B4BB4CF" w14:textId="77777777" w:rsidR="00000000" w:rsidRDefault="008A7A77">
      <w:pPr>
        <w:pStyle w:val="a0"/>
        <w:rPr>
          <w:rFonts w:hint="cs"/>
          <w:rtl/>
        </w:rPr>
      </w:pPr>
    </w:p>
    <w:p w14:paraId="22646728" w14:textId="77777777" w:rsidR="00000000" w:rsidRDefault="008A7A77">
      <w:pPr>
        <w:pStyle w:val="af0"/>
        <w:rPr>
          <w:rtl/>
        </w:rPr>
      </w:pPr>
      <w:r>
        <w:rPr>
          <w:rFonts w:hint="eastAsia"/>
          <w:rtl/>
        </w:rPr>
        <w:t>יוסי</w:t>
      </w:r>
      <w:r>
        <w:rPr>
          <w:rtl/>
        </w:rPr>
        <w:t xml:space="preserve"> שריד (מרצ):</w:t>
      </w:r>
    </w:p>
    <w:p w14:paraId="00D62A0C" w14:textId="77777777" w:rsidR="00000000" w:rsidRDefault="008A7A77">
      <w:pPr>
        <w:pStyle w:val="a0"/>
        <w:rPr>
          <w:rFonts w:hint="cs"/>
          <w:rtl/>
        </w:rPr>
      </w:pPr>
    </w:p>
    <w:p w14:paraId="3317D0E6" w14:textId="77777777" w:rsidR="00000000" w:rsidRDefault="008A7A77">
      <w:pPr>
        <w:pStyle w:val="a0"/>
        <w:rPr>
          <w:rFonts w:hint="cs"/>
          <w:rtl/>
        </w:rPr>
      </w:pPr>
      <w:r>
        <w:rPr>
          <w:rFonts w:hint="cs"/>
          <w:rtl/>
        </w:rPr>
        <w:t>- - - ביבי נתניהו. למה אתה - - -?</w:t>
      </w:r>
    </w:p>
    <w:p w14:paraId="33B5C66C" w14:textId="77777777" w:rsidR="00000000" w:rsidRDefault="008A7A77">
      <w:pPr>
        <w:pStyle w:val="a0"/>
        <w:rPr>
          <w:rFonts w:hint="cs"/>
          <w:rtl/>
        </w:rPr>
      </w:pPr>
    </w:p>
    <w:p w14:paraId="5F89EB6C" w14:textId="77777777" w:rsidR="00000000" w:rsidRDefault="008A7A77">
      <w:pPr>
        <w:pStyle w:val="-"/>
        <w:rPr>
          <w:rtl/>
        </w:rPr>
      </w:pPr>
      <w:bookmarkStart w:id="118" w:name="FS000000557T14_06_2004_18_07_54C"/>
      <w:bookmarkEnd w:id="118"/>
      <w:r>
        <w:rPr>
          <w:rtl/>
        </w:rPr>
        <w:t>עמיר פרץ (עם אחד):</w:t>
      </w:r>
    </w:p>
    <w:p w14:paraId="491969AF" w14:textId="77777777" w:rsidR="00000000" w:rsidRDefault="008A7A77">
      <w:pPr>
        <w:pStyle w:val="a0"/>
        <w:rPr>
          <w:rtl/>
        </w:rPr>
      </w:pPr>
    </w:p>
    <w:p w14:paraId="6EF83FD4" w14:textId="77777777" w:rsidR="00000000" w:rsidRDefault="008A7A77">
      <w:pPr>
        <w:pStyle w:val="a0"/>
        <w:rPr>
          <w:rFonts w:hint="cs"/>
          <w:rtl/>
        </w:rPr>
      </w:pPr>
      <w:r>
        <w:rPr>
          <w:rFonts w:hint="cs"/>
          <w:rtl/>
        </w:rPr>
        <w:t>מותר לי להתפלא. נתניהו - אני יודע את עמדותיו, את תפיסת עולמו, מאיזה בית-מדרש הוא הגיע ובאילו תלמים ושבילים הוא הלך. בכל זאת, אני חושב שמאיר שטר</w:t>
      </w:r>
      <w:r>
        <w:rPr>
          <w:rFonts w:hint="cs"/>
          <w:rtl/>
        </w:rPr>
        <w:t>ית הגיע ממקום אחר. בהחלט, בכל פעם שמאיר שטרית יאמר את המשנה הכלכלית של נתניהו, אני אביע פליאה. מותר לי.</w:t>
      </w:r>
    </w:p>
    <w:p w14:paraId="44B59F60" w14:textId="77777777" w:rsidR="00000000" w:rsidRDefault="008A7A77">
      <w:pPr>
        <w:pStyle w:val="a0"/>
        <w:rPr>
          <w:rFonts w:hint="cs"/>
          <w:rtl/>
        </w:rPr>
      </w:pPr>
    </w:p>
    <w:p w14:paraId="06B00D5B" w14:textId="77777777" w:rsidR="00000000" w:rsidRDefault="008A7A77">
      <w:pPr>
        <w:pStyle w:val="af0"/>
        <w:rPr>
          <w:rtl/>
        </w:rPr>
      </w:pPr>
      <w:r>
        <w:rPr>
          <w:rFonts w:hint="eastAsia"/>
          <w:rtl/>
        </w:rPr>
        <w:t>יוסי</w:t>
      </w:r>
      <w:r>
        <w:rPr>
          <w:rtl/>
        </w:rPr>
        <w:t xml:space="preserve"> שריד (מרצ):</w:t>
      </w:r>
    </w:p>
    <w:p w14:paraId="2AFD099E" w14:textId="77777777" w:rsidR="00000000" w:rsidRDefault="008A7A77">
      <w:pPr>
        <w:pStyle w:val="a0"/>
        <w:rPr>
          <w:rFonts w:hint="cs"/>
          <w:rtl/>
        </w:rPr>
      </w:pPr>
    </w:p>
    <w:p w14:paraId="4866B6A8" w14:textId="77777777" w:rsidR="00000000" w:rsidRDefault="008A7A77">
      <w:pPr>
        <w:pStyle w:val="a0"/>
        <w:rPr>
          <w:rFonts w:hint="cs"/>
          <w:rtl/>
        </w:rPr>
      </w:pPr>
      <w:r>
        <w:rPr>
          <w:rFonts w:hint="cs"/>
          <w:rtl/>
        </w:rPr>
        <w:t>זו לא המשנה הכלכלית של נתניהו. זו המשנה הכלכלית של מאיר שטרית. הוא היה במשנה הזאת לפני שהוא עבד עם נתניהו ואחרי נתניהו, ואין שום סיבה</w:t>
      </w:r>
      <w:r>
        <w:rPr>
          <w:rFonts w:hint="cs"/>
          <w:rtl/>
        </w:rPr>
        <w:t xml:space="preserve"> להתפלא, חוץ מאשר דעות קדומות וסטיגמות מלאכותיות.</w:t>
      </w:r>
    </w:p>
    <w:p w14:paraId="277A3714" w14:textId="77777777" w:rsidR="00000000" w:rsidRDefault="008A7A77">
      <w:pPr>
        <w:pStyle w:val="a0"/>
        <w:rPr>
          <w:rFonts w:hint="cs"/>
          <w:rtl/>
        </w:rPr>
      </w:pPr>
    </w:p>
    <w:p w14:paraId="169FD143" w14:textId="77777777" w:rsidR="00000000" w:rsidRDefault="008A7A77">
      <w:pPr>
        <w:pStyle w:val="af1"/>
        <w:rPr>
          <w:rtl/>
        </w:rPr>
      </w:pPr>
      <w:r>
        <w:rPr>
          <w:rtl/>
        </w:rPr>
        <w:t>היו"ר יולי-יואל אדלשטיין:</w:t>
      </w:r>
    </w:p>
    <w:p w14:paraId="0C2BA666" w14:textId="77777777" w:rsidR="00000000" w:rsidRDefault="008A7A77">
      <w:pPr>
        <w:pStyle w:val="a0"/>
        <w:rPr>
          <w:rtl/>
        </w:rPr>
      </w:pPr>
    </w:p>
    <w:p w14:paraId="019B4D3B" w14:textId="77777777" w:rsidR="00000000" w:rsidRDefault="008A7A77">
      <w:pPr>
        <w:pStyle w:val="a0"/>
        <w:rPr>
          <w:rFonts w:hint="cs"/>
          <w:rtl/>
        </w:rPr>
      </w:pPr>
      <w:r>
        <w:rPr>
          <w:rFonts w:hint="cs"/>
          <w:rtl/>
        </w:rPr>
        <w:t>חבר הכנסת עמיר פרץ, משפט סיכום.</w:t>
      </w:r>
    </w:p>
    <w:p w14:paraId="3DEE906C" w14:textId="77777777" w:rsidR="00000000" w:rsidRDefault="008A7A77">
      <w:pPr>
        <w:pStyle w:val="a0"/>
        <w:rPr>
          <w:rFonts w:hint="cs"/>
          <w:rtl/>
        </w:rPr>
      </w:pPr>
    </w:p>
    <w:p w14:paraId="04275DB9" w14:textId="77777777" w:rsidR="00000000" w:rsidRDefault="008A7A77">
      <w:pPr>
        <w:pStyle w:val="-"/>
        <w:rPr>
          <w:rtl/>
        </w:rPr>
      </w:pPr>
      <w:bookmarkStart w:id="119" w:name="FS000000557T14_06_2004_18_09_02C"/>
      <w:bookmarkEnd w:id="119"/>
      <w:r>
        <w:rPr>
          <w:rtl/>
        </w:rPr>
        <w:t>עמיר פרץ (עם אחד):</w:t>
      </w:r>
    </w:p>
    <w:p w14:paraId="75434304" w14:textId="77777777" w:rsidR="00000000" w:rsidRDefault="008A7A77">
      <w:pPr>
        <w:pStyle w:val="a0"/>
        <w:rPr>
          <w:rtl/>
        </w:rPr>
      </w:pPr>
    </w:p>
    <w:p w14:paraId="306EF53A" w14:textId="77777777" w:rsidR="00000000" w:rsidRDefault="008A7A77">
      <w:pPr>
        <w:pStyle w:val="a0"/>
        <w:rPr>
          <w:rFonts w:hint="cs"/>
          <w:rtl/>
        </w:rPr>
      </w:pPr>
      <w:r>
        <w:rPr>
          <w:rFonts w:hint="cs"/>
          <w:rtl/>
        </w:rPr>
        <w:t>לכן, אדוני היושב-ראש, אני חושב שכאשר אני שומע את טומי לפיד ואת ביבי נתניהו אומרים שהם לא יאפשרו למפלגת העבודה להיכנס, כי הם פ</w:t>
      </w:r>
      <w:r>
        <w:rPr>
          <w:rFonts w:hint="cs"/>
          <w:rtl/>
        </w:rPr>
        <w:t>וחדים שתהיה תביעה לשינוי המדיניות הכלכלית-החברתית, איך אמר השר טומי לפיד: שמא רוחו של עמיר פרץ תסתובב סביב שולחן הממשלה - אז אני רוצה להגיד גם לשר לפיד וגם לשר נתניהו: הפחדים שלהם הם תקווה גדולה לאזרחי ישראל, זו תקווה גדולה למובטלים שהפקרתם וביזיתם, זו תקו</w:t>
      </w:r>
      <w:r>
        <w:rPr>
          <w:rFonts w:hint="cs"/>
          <w:rtl/>
        </w:rPr>
        <w:t>וה גדולה לאמהות החד-הוריות שנטשתם והעלבתם, זו תקווה גדולה לאותן שכבות ביניים שהיום מוצאות את עצמן מתחת לקו העוני, וזו תקווה גדולה להחזיר לחברה הישראלית קצת יותר שפיות, כי אכזריות לא יכולה להיות לעולם מדיניות כלכלית שמדינת ישראל תסכים לה. האכזריות וההשפלה ה</w:t>
      </w:r>
      <w:r>
        <w:rPr>
          <w:rFonts w:hint="cs"/>
          <w:rtl/>
        </w:rPr>
        <w:t>ן מדיניות שאנחנו צריכים לסלקה מהר ככל האפשר, ולכן אנחנו נצביע בעד הצעת האי-אמון.</w:t>
      </w:r>
    </w:p>
    <w:p w14:paraId="2BC286D1" w14:textId="77777777" w:rsidR="00000000" w:rsidRDefault="008A7A77">
      <w:pPr>
        <w:pStyle w:val="a0"/>
        <w:rPr>
          <w:rFonts w:hint="cs"/>
          <w:rtl/>
        </w:rPr>
      </w:pPr>
    </w:p>
    <w:p w14:paraId="60BAC41C" w14:textId="77777777" w:rsidR="00000000" w:rsidRDefault="008A7A77">
      <w:pPr>
        <w:pStyle w:val="af1"/>
        <w:rPr>
          <w:rtl/>
        </w:rPr>
      </w:pPr>
      <w:r>
        <w:rPr>
          <w:rtl/>
        </w:rPr>
        <w:t>היו"ר יולי-יואל אדלשטיין:</w:t>
      </w:r>
    </w:p>
    <w:p w14:paraId="78024B3F" w14:textId="77777777" w:rsidR="00000000" w:rsidRDefault="008A7A77">
      <w:pPr>
        <w:pStyle w:val="a0"/>
        <w:rPr>
          <w:rtl/>
        </w:rPr>
      </w:pPr>
    </w:p>
    <w:p w14:paraId="0B0DB15E" w14:textId="77777777" w:rsidR="00000000" w:rsidRDefault="008A7A77">
      <w:pPr>
        <w:pStyle w:val="a0"/>
        <w:rPr>
          <w:rFonts w:hint="cs"/>
          <w:rtl/>
        </w:rPr>
      </w:pPr>
      <w:r>
        <w:rPr>
          <w:rFonts w:hint="cs"/>
          <w:rtl/>
        </w:rPr>
        <w:t>תודה רבה לחבר הכנסת עמיר פרץ.</w:t>
      </w:r>
    </w:p>
    <w:p w14:paraId="275A11D5" w14:textId="77777777" w:rsidR="00000000" w:rsidRDefault="008A7A77">
      <w:pPr>
        <w:pStyle w:val="a0"/>
        <w:rPr>
          <w:rFonts w:hint="cs"/>
          <w:rtl/>
        </w:rPr>
      </w:pPr>
    </w:p>
    <w:p w14:paraId="456AD213" w14:textId="77777777" w:rsidR="00000000" w:rsidRDefault="008A7A77">
      <w:pPr>
        <w:pStyle w:val="a0"/>
        <w:rPr>
          <w:rFonts w:hint="cs"/>
          <w:rtl/>
        </w:rPr>
      </w:pPr>
      <w:r>
        <w:rPr>
          <w:rFonts w:hint="cs"/>
          <w:rtl/>
        </w:rPr>
        <w:t>לפני שאקרא לחבר הכנסת ואסל טאהא ואחריו לחבר הכנסת דהאמשה, סגן המזכיר הפנה את תשומת לבי לכך שהיתה החלטת ועדת הכנסת מי</w:t>
      </w:r>
      <w:r>
        <w:rPr>
          <w:rFonts w:hint="cs"/>
          <w:rtl/>
        </w:rPr>
        <w:t>ום ט"ו בסיוון התשל"א, 1971, שבדיון סיעתי - כרגע אנו בדיון סיעתי - אם הסיעה לא אמרה את דברה מכיוון שנציג הסיעה נעדר מן האולם, בכל זאת ישקול היושב-ראש לאפשר לאותה סיעה לומר את דברה, ואפילו כתוב "על-ידי חבר אחר" - רשאית הסיעה להציג חבר אחר. לכן, שתי הסיעות שה</w:t>
      </w:r>
      <w:r>
        <w:rPr>
          <w:rFonts w:hint="cs"/>
          <w:rtl/>
        </w:rPr>
        <w:t>פסידו את תורן, יהדות התורה והמפד"ל, כי נציגיהן משום-מה לא היו באולם, כל אחד מנציגיהן בכל זאת יקבל שלוש דקות כדי להביא את דבר הסיעה ולהסביר לנו איך יצביעו באי-אמון. אבל זה יהיה לאחר שנשמע את חברי הכנסת טאהא ודהאמשה, שלא יצאו מן האולם וחיכו בסבלנות לתורם.</w:t>
      </w:r>
    </w:p>
    <w:p w14:paraId="2E09F77F" w14:textId="77777777" w:rsidR="00000000" w:rsidRDefault="008A7A77">
      <w:pPr>
        <w:pStyle w:val="a0"/>
        <w:rPr>
          <w:rFonts w:hint="cs"/>
          <w:rtl/>
        </w:rPr>
      </w:pPr>
    </w:p>
    <w:p w14:paraId="4F689FBF" w14:textId="77777777" w:rsidR="00000000" w:rsidRDefault="008A7A77">
      <w:pPr>
        <w:pStyle w:val="af0"/>
        <w:rPr>
          <w:rtl/>
        </w:rPr>
      </w:pPr>
      <w:r>
        <w:rPr>
          <w:rFonts w:hint="eastAsia"/>
          <w:rtl/>
        </w:rPr>
        <w:t>א</w:t>
      </w:r>
      <w:r>
        <w:rPr>
          <w:rFonts w:hint="eastAsia"/>
          <w:rtl/>
        </w:rPr>
        <w:t>ורי</w:t>
      </w:r>
      <w:r>
        <w:rPr>
          <w:rtl/>
        </w:rPr>
        <w:t xml:space="preserve"> יהודה אריאל (האיחוד הלאומי - ישראל ביתנו):</w:t>
      </w:r>
    </w:p>
    <w:p w14:paraId="7BC54FB4" w14:textId="77777777" w:rsidR="00000000" w:rsidRDefault="008A7A77">
      <w:pPr>
        <w:pStyle w:val="a0"/>
        <w:rPr>
          <w:rFonts w:hint="cs"/>
          <w:rtl/>
        </w:rPr>
      </w:pPr>
    </w:p>
    <w:p w14:paraId="5B8FAD1E" w14:textId="77777777" w:rsidR="00000000" w:rsidRDefault="008A7A77">
      <w:pPr>
        <w:pStyle w:val="a0"/>
        <w:rPr>
          <w:rFonts w:hint="cs"/>
          <w:rtl/>
        </w:rPr>
      </w:pPr>
      <w:r>
        <w:rPr>
          <w:rFonts w:hint="cs"/>
          <w:rtl/>
        </w:rPr>
        <w:t>אם חבר הכנסת ניסן סלומינסקי לא יהיה, אני אוכל לייצג אותו?</w:t>
      </w:r>
    </w:p>
    <w:p w14:paraId="31F13423" w14:textId="77777777" w:rsidR="00000000" w:rsidRDefault="008A7A77">
      <w:pPr>
        <w:pStyle w:val="a0"/>
        <w:rPr>
          <w:rFonts w:hint="cs"/>
          <w:rtl/>
        </w:rPr>
      </w:pPr>
    </w:p>
    <w:p w14:paraId="0D69ED32" w14:textId="77777777" w:rsidR="00000000" w:rsidRDefault="008A7A77">
      <w:pPr>
        <w:pStyle w:val="af1"/>
        <w:rPr>
          <w:rtl/>
        </w:rPr>
      </w:pPr>
      <w:r>
        <w:rPr>
          <w:rtl/>
        </w:rPr>
        <w:t>היו"ר יולי-יואל אדלשטיין:</w:t>
      </w:r>
    </w:p>
    <w:p w14:paraId="33BD5FC5" w14:textId="77777777" w:rsidR="00000000" w:rsidRDefault="008A7A77">
      <w:pPr>
        <w:pStyle w:val="a0"/>
        <w:rPr>
          <w:rtl/>
        </w:rPr>
      </w:pPr>
    </w:p>
    <w:p w14:paraId="030FE2C9" w14:textId="77777777" w:rsidR="00000000" w:rsidRDefault="008A7A77">
      <w:pPr>
        <w:pStyle w:val="a0"/>
        <w:rPr>
          <w:rFonts w:hint="cs"/>
          <w:rtl/>
        </w:rPr>
      </w:pPr>
      <w:r>
        <w:rPr>
          <w:rFonts w:hint="cs"/>
          <w:rtl/>
        </w:rPr>
        <w:t>חבר הכנסת סלומינסקי יהיה, והוא כבר מודע לסיכום הזה שזה עתה הסברתי. חבר הכנסת טאהא, בבקשה. לרשות אדוני חמש דקות.</w:t>
      </w:r>
    </w:p>
    <w:p w14:paraId="137BE0CF" w14:textId="77777777" w:rsidR="00000000" w:rsidRDefault="008A7A77">
      <w:pPr>
        <w:pStyle w:val="a0"/>
        <w:rPr>
          <w:rFonts w:hint="cs"/>
          <w:rtl/>
        </w:rPr>
      </w:pPr>
    </w:p>
    <w:p w14:paraId="126C29FD" w14:textId="77777777" w:rsidR="00000000" w:rsidRDefault="008A7A77">
      <w:pPr>
        <w:pStyle w:val="a"/>
        <w:rPr>
          <w:rtl/>
        </w:rPr>
      </w:pPr>
      <w:bookmarkStart w:id="120" w:name="FS000001062T14_06_2004_18_15_49"/>
      <w:bookmarkStart w:id="121" w:name="_Toc81186643"/>
      <w:bookmarkEnd w:id="120"/>
      <w:r>
        <w:rPr>
          <w:rFonts w:hint="eastAsia"/>
          <w:rtl/>
        </w:rPr>
        <w:t>ואסל</w:t>
      </w:r>
      <w:r>
        <w:rPr>
          <w:rtl/>
        </w:rPr>
        <w:t xml:space="preserve"> טאהא</w:t>
      </w:r>
      <w:r>
        <w:rPr>
          <w:rtl/>
        </w:rPr>
        <w:t xml:space="preserve"> (בל"ד):</w:t>
      </w:r>
      <w:bookmarkEnd w:id="121"/>
    </w:p>
    <w:p w14:paraId="5A938FA6" w14:textId="77777777" w:rsidR="00000000" w:rsidRDefault="008A7A77">
      <w:pPr>
        <w:pStyle w:val="a0"/>
        <w:rPr>
          <w:rFonts w:hint="cs"/>
          <w:rtl/>
        </w:rPr>
      </w:pPr>
    </w:p>
    <w:p w14:paraId="69FAAABE" w14:textId="77777777" w:rsidR="00000000" w:rsidRDefault="008A7A77">
      <w:pPr>
        <w:pStyle w:val="a0"/>
        <w:rPr>
          <w:rFonts w:hint="cs"/>
          <w:rtl/>
        </w:rPr>
      </w:pPr>
      <w:r>
        <w:rPr>
          <w:rFonts w:hint="cs"/>
          <w:rtl/>
        </w:rPr>
        <w:t>אדוני היושב-ראש, חברי הכנסת, הבוקר הודיעו כל כלי התקשורת, כי מפלגת העבודה תימנע בהצבעת האי-אמון, וכי היא נחושה להמשיך ולתת רשת ביטחון לראש הממשלה. העבודה מבטיחה את קיומה של הממשלה הזאת, שאותה היא תקפה כל הזמן והאשימה כאילו היא מכשול בפני השגשוג ה</w:t>
      </w:r>
      <w:r>
        <w:rPr>
          <w:rFonts w:hint="cs"/>
          <w:rtl/>
        </w:rPr>
        <w:t xml:space="preserve">כלכלי, בפני השלום, בפני הפתרון ובפני ההידברות עם הפלסטינים. </w:t>
      </w:r>
    </w:p>
    <w:p w14:paraId="50753A40" w14:textId="77777777" w:rsidR="00000000" w:rsidRDefault="008A7A77">
      <w:pPr>
        <w:pStyle w:val="a0"/>
        <w:rPr>
          <w:rFonts w:hint="cs"/>
          <w:rtl/>
        </w:rPr>
      </w:pPr>
    </w:p>
    <w:p w14:paraId="3C48936D" w14:textId="77777777" w:rsidR="00000000" w:rsidRDefault="008A7A77">
      <w:pPr>
        <w:pStyle w:val="a0"/>
        <w:rPr>
          <w:rFonts w:hint="cs"/>
          <w:rtl/>
        </w:rPr>
      </w:pPr>
      <w:r>
        <w:rPr>
          <w:rFonts w:hint="cs"/>
          <w:rtl/>
        </w:rPr>
        <w:t>רשת ביטחון, למי אתם נותנים? לממשלה ולראש ממשלה שיוצר ערפל, והתחיל לבנות ולהמשיך את החומה. הוא יצר ערפל כדי למנוע ולחסום את הראייה של עיניכם, על מנת שימשיך בבניית החומה - החומה הזאת שהפכה את חייה</w:t>
      </w:r>
      <w:r>
        <w:rPr>
          <w:rFonts w:hint="cs"/>
          <w:rtl/>
        </w:rPr>
        <w:t>ם של הפלסטינים לגיהינום. אדוני היושב-ראש, רק בשבוע האחרון ניתקו יותר מ-80,000 פלסטינים, שרובם תושבי ירושלים המזרחית, מעירם, מהמשפחות שלהם, מבתי-הספר. זאת הממשלה שמפלגת העבודה פורסת לה רשת ביטחון.</w:t>
      </w:r>
    </w:p>
    <w:p w14:paraId="474C7ED6" w14:textId="77777777" w:rsidR="00000000" w:rsidRDefault="008A7A77">
      <w:pPr>
        <w:pStyle w:val="a0"/>
        <w:rPr>
          <w:rFonts w:hint="cs"/>
          <w:rtl/>
        </w:rPr>
      </w:pPr>
    </w:p>
    <w:p w14:paraId="5CAAA118" w14:textId="77777777" w:rsidR="00000000" w:rsidRDefault="008A7A77">
      <w:pPr>
        <w:pStyle w:val="a0"/>
        <w:rPr>
          <w:rFonts w:hint="cs"/>
          <w:rtl/>
        </w:rPr>
      </w:pPr>
      <w:r>
        <w:rPr>
          <w:rFonts w:hint="cs"/>
          <w:rtl/>
        </w:rPr>
        <w:t>אבל רשת - אפשר לדוג בה. כנראה רוצים לדוג כיסאות בממשלה. אני</w:t>
      </w:r>
      <w:r>
        <w:rPr>
          <w:rFonts w:hint="cs"/>
          <w:rtl/>
        </w:rPr>
        <w:t xml:space="preserve"> לא יודע אם זה יתאפשר ואם חברי הליכוד יאפשרו להם. כנראה גם שם מתלכדים ובונים גוש חזק וחוסם כדי למנוע ממפלגת העבודה, החפצה בכך, להיכנס לממשלה. לכן, היא פורסת רשת. היא רוצה לדוג. היא רוצה לתפוס משהו.</w:t>
      </w:r>
    </w:p>
    <w:p w14:paraId="18F30F41" w14:textId="77777777" w:rsidR="00000000" w:rsidRDefault="008A7A77">
      <w:pPr>
        <w:pStyle w:val="a0"/>
        <w:rPr>
          <w:rFonts w:hint="cs"/>
          <w:rtl/>
        </w:rPr>
      </w:pPr>
    </w:p>
    <w:p w14:paraId="3F9CFBEB" w14:textId="77777777" w:rsidR="00000000" w:rsidRDefault="008A7A77">
      <w:pPr>
        <w:pStyle w:val="a0"/>
        <w:rPr>
          <w:rFonts w:hint="cs"/>
          <w:rtl/>
        </w:rPr>
      </w:pPr>
      <w:r>
        <w:rPr>
          <w:rFonts w:hint="cs"/>
          <w:rtl/>
        </w:rPr>
        <w:t>אדוני היושב-ראש, מפלגת העבודה נותנת כתף ותומכת, ומבטיחה א</w:t>
      </w:r>
      <w:r>
        <w:rPr>
          <w:rFonts w:hint="cs"/>
          <w:rtl/>
        </w:rPr>
        <w:t>ת קיומה של הממשלה הזאת, אף שבפומבי מכריזים יומם ולילה שממשיכים לבנות עוד התנחלויות ועוד חומות. למרות כל זה, הם נותנים כתף. תומכים. הכריזו על בניית התנחלות מצפון לבית-לחם כדי ליצור רצף טריטוריאלי עם גוש-עציון. האם חברי העבודה לא שמעו? האם מפלגת העבודה לא רו</w:t>
      </w:r>
      <w:r>
        <w:rPr>
          <w:rFonts w:hint="cs"/>
          <w:rtl/>
        </w:rPr>
        <w:t>אה מה שקורה בשטח? נראה שראש הממשלה, בערפל שיצר, הצליח לחסום את הראייה ומנע מהם לראות את העובדות המתרחשות בשטח.</w:t>
      </w:r>
    </w:p>
    <w:p w14:paraId="04792EE8" w14:textId="77777777" w:rsidR="00000000" w:rsidRDefault="008A7A77">
      <w:pPr>
        <w:pStyle w:val="a0"/>
        <w:rPr>
          <w:rFonts w:hint="cs"/>
          <w:rtl/>
        </w:rPr>
      </w:pPr>
    </w:p>
    <w:p w14:paraId="3809272A" w14:textId="77777777" w:rsidR="00000000" w:rsidRDefault="008A7A77">
      <w:pPr>
        <w:pStyle w:val="a0"/>
        <w:rPr>
          <w:rFonts w:hint="cs"/>
          <w:rtl/>
        </w:rPr>
      </w:pPr>
      <w:r>
        <w:rPr>
          <w:rFonts w:hint="cs"/>
          <w:rtl/>
        </w:rPr>
        <w:t xml:space="preserve">אדוני היושב-ראש, צווי הפקעה נשלחו לעשרות פלסטינים, אשר דרכם, אחרי שיבנו את הגדר, רוצים לספח יותר מ-150 קילומטרים רבועים לתחומי מדינת ישראל </w:t>
      </w:r>
      <w:r>
        <w:rPr>
          <w:rFonts w:hint="eastAsia"/>
          <w:rtl/>
        </w:rPr>
        <w:t>–</w:t>
      </w:r>
      <w:r>
        <w:rPr>
          <w:rFonts w:hint="cs"/>
          <w:rtl/>
        </w:rPr>
        <w:t xml:space="preserve"> באר</w:t>
      </w:r>
      <w:r>
        <w:rPr>
          <w:rFonts w:hint="cs"/>
          <w:rtl/>
        </w:rPr>
        <w:t xml:space="preserve">יאל, בעמנואל, בקדומים. הם חותכים את השטח הפלסטיני לפרוסות. האם חברי העבודה נותנים יד גם לזה? מה התוכנית של מפלגת העבודה? האם התוכנית בנויה על תוכניתו של שרון? הם רואים בה תוכנית וכיוון נכון? איזה כיוון? מתי זה יתחיל? מתי יפנו את ההתנחלויות? מתי זה יסתיים? </w:t>
      </w:r>
      <w:r>
        <w:rPr>
          <w:rFonts w:hint="cs"/>
          <w:rtl/>
        </w:rPr>
        <w:t>אף אחד לא יודע. האם אתם יודעים? לכן אתם נותנים לו יד ופורסים לו רשת ביטחון להמשך שלטונו ולהמשך ממשלתו?</w:t>
      </w:r>
    </w:p>
    <w:p w14:paraId="52304887" w14:textId="77777777" w:rsidR="00000000" w:rsidRDefault="008A7A77">
      <w:pPr>
        <w:pStyle w:val="a0"/>
        <w:rPr>
          <w:rFonts w:hint="cs"/>
          <w:rtl/>
        </w:rPr>
      </w:pPr>
    </w:p>
    <w:p w14:paraId="215B4DD1" w14:textId="77777777" w:rsidR="00000000" w:rsidRDefault="008A7A77">
      <w:pPr>
        <w:pStyle w:val="a0"/>
        <w:rPr>
          <w:rFonts w:hint="cs"/>
          <w:rtl/>
        </w:rPr>
      </w:pPr>
      <w:r>
        <w:rPr>
          <w:rFonts w:hint="cs"/>
          <w:rtl/>
        </w:rPr>
        <w:t xml:space="preserve">אדוני היושב-ראש, הממשלה הזאת, שהורסת את החיים הנורמליים של הפלסטינים בכל התחומים, שמחסלת כל אפשרות של הידברות עם הפלסטינים, לא יצילו אותה והיא לא תמשיך </w:t>
      </w:r>
      <w:r>
        <w:rPr>
          <w:rFonts w:hint="cs"/>
          <w:rtl/>
        </w:rPr>
        <w:t>לכהן זמן רב. בסופו של דבר היא תיפול. לכן, אני קורא לכל חברי הבית להצביע אי-אמון בממשלה הזאת.</w:t>
      </w:r>
    </w:p>
    <w:p w14:paraId="46C51E8C" w14:textId="77777777" w:rsidR="00000000" w:rsidRDefault="008A7A77">
      <w:pPr>
        <w:pStyle w:val="a0"/>
        <w:rPr>
          <w:rFonts w:hint="cs"/>
          <w:rtl/>
        </w:rPr>
      </w:pPr>
    </w:p>
    <w:p w14:paraId="1331AF9D" w14:textId="77777777" w:rsidR="00000000" w:rsidRDefault="008A7A77">
      <w:pPr>
        <w:pStyle w:val="af1"/>
        <w:rPr>
          <w:rtl/>
        </w:rPr>
      </w:pPr>
      <w:r>
        <w:rPr>
          <w:rtl/>
        </w:rPr>
        <w:t>היו"ר יולי-יואל אדלשטיין:</w:t>
      </w:r>
    </w:p>
    <w:p w14:paraId="742AC9D6" w14:textId="77777777" w:rsidR="00000000" w:rsidRDefault="008A7A77">
      <w:pPr>
        <w:pStyle w:val="a0"/>
        <w:rPr>
          <w:rtl/>
        </w:rPr>
      </w:pPr>
    </w:p>
    <w:p w14:paraId="288E129A" w14:textId="77777777" w:rsidR="00000000" w:rsidRDefault="008A7A77">
      <w:pPr>
        <w:pStyle w:val="a0"/>
        <w:rPr>
          <w:rFonts w:hint="cs"/>
          <w:rtl/>
        </w:rPr>
      </w:pPr>
      <w:r>
        <w:rPr>
          <w:rFonts w:hint="cs"/>
          <w:rtl/>
        </w:rPr>
        <w:t xml:space="preserve">תודה רבה לחבר הכנסת טאהא. חבר הכנסת עבד-אלמאלכ דהאמשה </w:t>
      </w:r>
      <w:r>
        <w:rPr>
          <w:rtl/>
        </w:rPr>
        <w:t>–</w:t>
      </w:r>
      <w:r>
        <w:rPr>
          <w:rFonts w:hint="cs"/>
          <w:rtl/>
        </w:rPr>
        <w:t xml:space="preserve"> בבקשה, אדוני; חמש דקות לרשותך.</w:t>
      </w:r>
    </w:p>
    <w:p w14:paraId="6D6C5B29" w14:textId="77777777" w:rsidR="00000000" w:rsidRDefault="008A7A77">
      <w:pPr>
        <w:pStyle w:val="a0"/>
        <w:rPr>
          <w:rFonts w:hint="cs"/>
          <w:rtl/>
        </w:rPr>
      </w:pPr>
    </w:p>
    <w:p w14:paraId="70F21D17" w14:textId="77777777" w:rsidR="00000000" w:rsidRDefault="008A7A77">
      <w:pPr>
        <w:pStyle w:val="a"/>
        <w:rPr>
          <w:rtl/>
        </w:rPr>
      </w:pPr>
      <w:bookmarkStart w:id="122" w:name="FS000000550T14_06_2004_17_53_20"/>
      <w:bookmarkStart w:id="123" w:name="_Toc81186644"/>
      <w:bookmarkEnd w:id="122"/>
      <w:r>
        <w:rPr>
          <w:rFonts w:hint="eastAsia"/>
          <w:rtl/>
        </w:rPr>
        <w:t>עבד</w:t>
      </w:r>
      <w:r>
        <w:rPr>
          <w:rtl/>
        </w:rPr>
        <w:t>-אלמאלכ דהאמשה (רע"ם):</w:t>
      </w:r>
      <w:bookmarkEnd w:id="123"/>
    </w:p>
    <w:p w14:paraId="1352FC76" w14:textId="77777777" w:rsidR="00000000" w:rsidRDefault="008A7A77">
      <w:pPr>
        <w:pStyle w:val="a0"/>
        <w:rPr>
          <w:rFonts w:hint="cs"/>
          <w:rtl/>
        </w:rPr>
      </w:pPr>
    </w:p>
    <w:p w14:paraId="71ABED24" w14:textId="77777777" w:rsidR="00000000" w:rsidRDefault="008A7A77">
      <w:pPr>
        <w:pStyle w:val="a0"/>
        <w:rPr>
          <w:rFonts w:hint="cs"/>
          <w:rtl/>
        </w:rPr>
      </w:pPr>
      <w:r>
        <w:rPr>
          <w:rFonts w:hint="cs"/>
          <w:rtl/>
        </w:rPr>
        <w:t>כבוד היושב-ראש, ממשל</w:t>
      </w:r>
      <w:r>
        <w:rPr>
          <w:rFonts w:hint="cs"/>
          <w:rtl/>
        </w:rPr>
        <w:t xml:space="preserve">ה שכרגיל איננה </w:t>
      </w:r>
      <w:r>
        <w:rPr>
          <w:rFonts w:hint="eastAsia"/>
          <w:rtl/>
        </w:rPr>
        <w:t>–</w:t>
      </w:r>
      <w:r>
        <w:rPr>
          <w:rFonts w:hint="cs"/>
          <w:rtl/>
        </w:rPr>
        <w:t xml:space="preserve"> במיוחד בימים האלה, חברי חברי הכנסת, אני מתפלא על אלה שכנראה לא כל כך מבינים את מהלכיו של ראש הממשלה. יש שמאמינים לו ויש שאינם מאמינים לו. לדעתי, הדברים אינם קשים להבנה. ראש הממשלה הוא איש צבא, הוא איש מלחמות, איש קרבות, והוא יודע שאם הוא ח</w:t>
      </w:r>
      <w:r>
        <w:rPr>
          <w:rFonts w:hint="cs"/>
          <w:rtl/>
        </w:rPr>
        <w:t xml:space="preserve">לש בצד אחד של החזית, הוא צריך לשפר עמדות. הוא צריך לוותר על חלק שהוא חלש בו כדי להבטיח חלק שהוא חזק בו. זה בדיוק מה שהוא עושה. </w:t>
      </w:r>
    </w:p>
    <w:p w14:paraId="6BB579B5" w14:textId="77777777" w:rsidR="00000000" w:rsidRDefault="008A7A77">
      <w:pPr>
        <w:pStyle w:val="a0"/>
        <w:rPr>
          <w:rFonts w:hint="cs"/>
          <w:rtl/>
        </w:rPr>
      </w:pPr>
    </w:p>
    <w:p w14:paraId="2C0B09DE" w14:textId="77777777" w:rsidR="00000000" w:rsidRDefault="008A7A77">
      <w:pPr>
        <w:pStyle w:val="a0"/>
        <w:rPr>
          <w:rFonts w:hint="cs"/>
          <w:rtl/>
        </w:rPr>
      </w:pPr>
      <w:r>
        <w:rPr>
          <w:rFonts w:hint="cs"/>
          <w:rtl/>
        </w:rPr>
        <w:t xml:space="preserve">הוא יודע שבעזה הוא לא יכול להכריע שום מלחמה, לא בדרכים צבאיות ולא בכניסה לעזה </w:t>
      </w:r>
      <w:r>
        <w:rPr>
          <w:rtl/>
        </w:rPr>
        <w:t>–</w:t>
      </w:r>
      <w:r>
        <w:rPr>
          <w:rFonts w:hint="cs"/>
          <w:rtl/>
        </w:rPr>
        <w:t xml:space="preserve"> הוא ניסה את זה כמה פעמים </w:t>
      </w:r>
      <w:r>
        <w:rPr>
          <w:rtl/>
        </w:rPr>
        <w:t>–</w:t>
      </w:r>
      <w:r>
        <w:rPr>
          <w:rFonts w:hint="cs"/>
          <w:rtl/>
        </w:rPr>
        <w:t xml:space="preserve"> גם לא בכל הסיכולים-ח</w:t>
      </w:r>
      <w:r>
        <w:rPr>
          <w:rFonts w:hint="cs"/>
          <w:rtl/>
        </w:rPr>
        <w:t xml:space="preserve">יסולים הממוקדים והלא-ממוקדים מהאוויר. כל הדברים האלה לא יכולים להכריע שום מלחמה בעזה, ולכן הוא הגיע למסקנה שצריך לצאת משם. אין יותר קל מזה </w:t>
      </w:r>
      <w:r>
        <w:rPr>
          <w:rFonts w:hint="eastAsia"/>
          <w:rtl/>
        </w:rPr>
        <w:t>–</w:t>
      </w:r>
      <w:r>
        <w:rPr>
          <w:rFonts w:hint="cs"/>
          <w:rtl/>
        </w:rPr>
        <w:t xml:space="preserve"> פשוט לשפר עמדות. </w:t>
      </w:r>
    </w:p>
    <w:p w14:paraId="3E865FE4" w14:textId="77777777" w:rsidR="00000000" w:rsidRDefault="008A7A77">
      <w:pPr>
        <w:pStyle w:val="a0"/>
        <w:rPr>
          <w:rFonts w:hint="cs"/>
          <w:rtl/>
        </w:rPr>
      </w:pPr>
    </w:p>
    <w:p w14:paraId="44198A4A" w14:textId="77777777" w:rsidR="00000000" w:rsidRDefault="008A7A77">
      <w:pPr>
        <w:pStyle w:val="a0"/>
        <w:rPr>
          <w:rFonts w:hint="cs"/>
          <w:rtl/>
        </w:rPr>
      </w:pPr>
      <w:r>
        <w:rPr>
          <w:rFonts w:hint="cs"/>
          <w:rtl/>
        </w:rPr>
        <w:t xml:space="preserve">חברי הכנסת מהימין אומנם לא רוצים להבין זאת, וגם לא מוכנים לקבל את ההסברים שלו. זכותם </w:t>
      </w:r>
      <w:r>
        <w:rPr>
          <w:rFonts w:hint="eastAsia"/>
          <w:rtl/>
        </w:rPr>
        <w:t>–</w:t>
      </w:r>
      <w:r>
        <w:rPr>
          <w:rFonts w:hint="cs"/>
          <w:rtl/>
        </w:rPr>
        <w:t xml:space="preserve"> מה לעשות,</w:t>
      </w:r>
      <w:r>
        <w:rPr>
          <w:rFonts w:hint="cs"/>
          <w:rtl/>
        </w:rPr>
        <w:t xml:space="preserve"> לא כולם צריכים להיות אסטרטגים גדולים ואנשי צבא מעולים, מה גם שיש אנשי צבא שחולקים עליו. יש כאלה שעדיין סבורים שאפשר לאכול את כל העוגה ולהשאירה שלמה. </w:t>
      </w:r>
    </w:p>
    <w:p w14:paraId="22DB1845" w14:textId="77777777" w:rsidR="00000000" w:rsidRDefault="008A7A77">
      <w:pPr>
        <w:pStyle w:val="a0"/>
        <w:rPr>
          <w:rFonts w:hint="cs"/>
          <w:rtl/>
        </w:rPr>
      </w:pPr>
    </w:p>
    <w:p w14:paraId="4A3ECB4F" w14:textId="77777777" w:rsidR="00000000" w:rsidRDefault="008A7A77">
      <w:pPr>
        <w:pStyle w:val="a0"/>
        <w:rPr>
          <w:rFonts w:hint="cs"/>
          <w:rtl/>
        </w:rPr>
      </w:pPr>
      <w:r>
        <w:rPr>
          <w:rFonts w:hint="cs"/>
          <w:rtl/>
        </w:rPr>
        <w:t>במקרה הזה הוא אומר: אני אעזוב את עזה, אבלע מקסימום אדמות בגדה המערבית, אמרר את חיי הפלסטינים, אבנה את גד</w:t>
      </w:r>
      <w:r>
        <w:rPr>
          <w:rFonts w:hint="cs"/>
          <w:rtl/>
        </w:rPr>
        <w:t>ר ההפרדה, אמנע כל סיכוי או אפשרות של הקמת מדינה פלסטינית שם, ומה אכפת לי שלא יהיה שלום ולא תהיינה הסכמות? מתי שרון רצה שלום? מתי הוא האמין שיהיה שלום עם הפלסטינים? אף פעם. אף פעם. אם הוא אומר את זה, הוא אומר את זה רק כדי לסבר את אוזני השומעים, כדי לרמות את</w:t>
      </w:r>
      <w:r>
        <w:rPr>
          <w:rFonts w:hint="cs"/>
          <w:rtl/>
        </w:rPr>
        <w:t xml:space="preserve"> בוש לנצח </w:t>
      </w:r>
      <w:r>
        <w:rPr>
          <w:rFonts w:hint="eastAsia"/>
          <w:rtl/>
        </w:rPr>
        <w:t>–</w:t>
      </w:r>
      <w:r>
        <w:rPr>
          <w:rFonts w:hint="cs"/>
          <w:rtl/>
        </w:rPr>
        <w:t xml:space="preserve"> בוש כנראה אף פעם לא יתפכח </w:t>
      </w:r>
      <w:r>
        <w:rPr>
          <w:rFonts w:hint="eastAsia"/>
          <w:rtl/>
        </w:rPr>
        <w:t>–</w:t>
      </w:r>
      <w:r>
        <w:rPr>
          <w:rFonts w:hint="cs"/>
          <w:rtl/>
        </w:rPr>
        <w:t xml:space="preserve"> ולרמות אחרים לתקופות מסוימות.</w:t>
      </w:r>
    </w:p>
    <w:p w14:paraId="660A7109" w14:textId="77777777" w:rsidR="00000000" w:rsidRDefault="008A7A77">
      <w:pPr>
        <w:pStyle w:val="a0"/>
        <w:rPr>
          <w:rFonts w:hint="cs"/>
          <w:rtl/>
        </w:rPr>
      </w:pPr>
    </w:p>
    <w:p w14:paraId="399F5038" w14:textId="77777777" w:rsidR="00000000" w:rsidRDefault="008A7A77">
      <w:pPr>
        <w:pStyle w:val="a0"/>
        <w:rPr>
          <w:rFonts w:hint="cs"/>
          <w:rtl/>
        </w:rPr>
      </w:pPr>
      <w:r>
        <w:rPr>
          <w:rFonts w:hint="cs"/>
          <w:rtl/>
        </w:rPr>
        <w:t xml:space="preserve">מר שרון יצר במו-ידיו </w:t>
      </w:r>
      <w:r>
        <w:rPr>
          <w:rFonts w:hint="eastAsia"/>
          <w:rtl/>
        </w:rPr>
        <w:t>–</w:t>
      </w:r>
      <w:r>
        <w:rPr>
          <w:rFonts w:hint="cs"/>
          <w:rtl/>
        </w:rPr>
        <w:t xml:space="preserve"> הוא אומנם מצא משרתים טובים, אסטרטגים, אנשי אמ"ן ואנשי מודיעין </w:t>
      </w:r>
      <w:r>
        <w:rPr>
          <w:rFonts w:hint="eastAsia"/>
          <w:rtl/>
        </w:rPr>
        <w:t>–</w:t>
      </w:r>
      <w:r>
        <w:rPr>
          <w:rFonts w:hint="cs"/>
          <w:rtl/>
        </w:rPr>
        <w:t xml:space="preserve"> הוא בנה במו-ידיו את הקונספציה שאין צד פלסטיני, שאין פרטנר. אם אין פרטנר, למה אתם באים אליו בטענות </w:t>
      </w:r>
      <w:r>
        <w:rPr>
          <w:rFonts w:hint="cs"/>
          <w:rtl/>
        </w:rPr>
        <w:t xml:space="preserve">שהוא לא עושה שלום? אין פרטנר </w:t>
      </w:r>
      <w:r>
        <w:rPr>
          <w:rFonts w:hint="eastAsia"/>
          <w:rtl/>
        </w:rPr>
        <w:t>–</w:t>
      </w:r>
      <w:r>
        <w:rPr>
          <w:rFonts w:hint="cs"/>
          <w:rtl/>
        </w:rPr>
        <w:t xml:space="preserve"> לא ערפאת, ולא אבו-מאזן, ולא הרשות הפלסטינית ולא אף אחד אחר. אין פרטנר, וכשאין פרטנר לא צריך לטרוח. מצד אחד צריך לעשות הכול </w:t>
      </w:r>
      <w:r>
        <w:rPr>
          <w:rFonts w:hint="eastAsia"/>
          <w:rtl/>
        </w:rPr>
        <w:t>–</w:t>
      </w:r>
      <w:r>
        <w:rPr>
          <w:rFonts w:hint="cs"/>
          <w:rtl/>
        </w:rPr>
        <w:t xml:space="preserve"> לקבוע עובדות בשטח, לבלוע איפה שרוצים, לעזוב איפה שקשה לבלוע ולקבוע את העתיד כפי שהוא רוצה, כפי שהוא </w:t>
      </w:r>
      <w:r>
        <w:rPr>
          <w:rFonts w:hint="cs"/>
          <w:rtl/>
        </w:rPr>
        <w:t xml:space="preserve">חושב לנכון. </w:t>
      </w:r>
    </w:p>
    <w:p w14:paraId="2FD5480A" w14:textId="77777777" w:rsidR="00000000" w:rsidRDefault="008A7A77">
      <w:pPr>
        <w:pStyle w:val="a0"/>
        <w:rPr>
          <w:rFonts w:hint="cs"/>
          <w:rtl/>
        </w:rPr>
      </w:pPr>
    </w:p>
    <w:p w14:paraId="24397D5A" w14:textId="77777777" w:rsidR="00000000" w:rsidRDefault="008A7A77">
      <w:pPr>
        <w:pStyle w:val="a0"/>
        <w:rPr>
          <w:rFonts w:hint="cs"/>
          <w:rtl/>
        </w:rPr>
      </w:pPr>
      <w:r>
        <w:rPr>
          <w:rFonts w:hint="cs"/>
          <w:rtl/>
        </w:rPr>
        <w:t xml:space="preserve">אומנם הדברים האלה יכולים גם להתפוצץ בפרצוף שלו, וזה מה שהעם הפלסטיני עושה. העם הפלסטיני לא רוצה לתת לו את הפרס של כניעה. העם הפלסטיני לא מוכן </w:t>
      </w:r>
      <w:r>
        <w:rPr>
          <w:rtl/>
        </w:rPr>
        <w:t>–</w:t>
      </w:r>
      <w:r>
        <w:rPr>
          <w:rFonts w:hint="cs"/>
          <w:rtl/>
        </w:rPr>
        <w:t xml:space="preserve"> לא אבו-מאזן, ולא דחלאן, ואפילו לא הילד הקטן ביותר בעם הפלסטיני </w:t>
      </w:r>
      <w:r>
        <w:rPr>
          <w:rFonts w:hint="eastAsia"/>
          <w:rtl/>
        </w:rPr>
        <w:t>–</w:t>
      </w:r>
      <w:r>
        <w:rPr>
          <w:rFonts w:hint="cs"/>
          <w:rtl/>
        </w:rPr>
        <w:t xml:space="preserve"> להיות  עכשיו סעד חדאד או להיות הג</w:t>
      </w:r>
      <w:r>
        <w:rPr>
          <w:rFonts w:hint="cs"/>
          <w:rtl/>
        </w:rPr>
        <w:t>נרל לאחד בידי שרון. אפילו כשהוא הימר על הפלנגות הם ביישו אותו והראו לו שמבחינה אסטרטגית הוא לא תמיד יכול לבנות על אחרים או לקרוא את המפה נכון. את זה הוא לא רוצה לשנות. מר שרון בשלו. הוא עדיין מהמר על מלחמת אזרחים בתוך הפלסטינים, או על כך שיקום מנהיג פלסטינ</w:t>
      </w:r>
      <w:r>
        <w:rPr>
          <w:rFonts w:hint="cs"/>
          <w:rtl/>
        </w:rPr>
        <w:t>י שיאמר "כן" לשרון, "כן" לממשלת ישראל, כזה משת"פ, קוויזלינג, תקראו לזה איך שאתם רוצים, וכאשר ההזיות האלה תתנפצנה, מר שרון אולי יתפכח ויאמר סליחה לאלה שהוא רימה אותם ולאלה שהאמינו בו.</w:t>
      </w:r>
    </w:p>
    <w:p w14:paraId="4C8AB7BE" w14:textId="77777777" w:rsidR="00000000" w:rsidRDefault="008A7A77">
      <w:pPr>
        <w:pStyle w:val="a0"/>
        <w:rPr>
          <w:rFonts w:hint="cs"/>
          <w:rtl/>
        </w:rPr>
      </w:pPr>
    </w:p>
    <w:p w14:paraId="00B7C9E5" w14:textId="77777777" w:rsidR="00000000" w:rsidRDefault="008A7A77">
      <w:pPr>
        <w:pStyle w:val="a0"/>
        <w:rPr>
          <w:rFonts w:hint="cs"/>
          <w:rtl/>
        </w:rPr>
      </w:pPr>
      <w:r>
        <w:rPr>
          <w:rFonts w:hint="cs"/>
          <w:rtl/>
        </w:rPr>
        <w:t>אדוני היושב-ראש, האמת היא שחייבים להחליף את מר שרון ואת ממשלתו באנשים שב</w:t>
      </w:r>
      <w:r>
        <w:rPr>
          <w:rFonts w:hint="cs"/>
          <w:rtl/>
        </w:rPr>
        <w:t xml:space="preserve">אמת יאמינו בשלום ויצעדו לקראתו. לזה יעזור רק דבר אחד </w:t>
      </w:r>
      <w:r>
        <w:rPr>
          <w:rFonts w:hint="eastAsia"/>
          <w:rtl/>
        </w:rPr>
        <w:t>–</w:t>
      </w:r>
      <w:r>
        <w:rPr>
          <w:rFonts w:hint="cs"/>
          <w:rtl/>
        </w:rPr>
        <w:t xml:space="preserve"> לאחר הפלת הממשלה הזאת יש ללכת אל העם, שיאמר את דברו וישלח לכנסת אנשים שייצגו את העמדות שלו, ולא אנשים שמייצגים עמדות של אחרים או עמדות שהם לא קיבלו עליהן מנדט וייפוי כוח מהציבור. תודה רבה, אדוני.</w:t>
      </w:r>
    </w:p>
    <w:p w14:paraId="25C90FD0" w14:textId="77777777" w:rsidR="00000000" w:rsidRDefault="008A7A77">
      <w:pPr>
        <w:pStyle w:val="a0"/>
        <w:rPr>
          <w:rFonts w:hint="cs"/>
          <w:rtl/>
        </w:rPr>
      </w:pPr>
    </w:p>
    <w:p w14:paraId="2D706C31" w14:textId="77777777" w:rsidR="00000000" w:rsidRDefault="008A7A77">
      <w:pPr>
        <w:pStyle w:val="af1"/>
        <w:rPr>
          <w:rtl/>
        </w:rPr>
      </w:pPr>
      <w:r>
        <w:rPr>
          <w:rtl/>
        </w:rPr>
        <w:t>היו"</w:t>
      </w:r>
      <w:r>
        <w:rPr>
          <w:rtl/>
        </w:rPr>
        <w:t>ר יולי-יואל אדלשטיין:</w:t>
      </w:r>
    </w:p>
    <w:p w14:paraId="4CF359AC" w14:textId="77777777" w:rsidR="00000000" w:rsidRDefault="008A7A77">
      <w:pPr>
        <w:pStyle w:val="a0"/>
        <w:rPr>
          <w:rtl/>
        </w:rPr>
      </w:pPr>
    </w:p>
    <w:p w14:paraId="2EC3F0B7" w14:textId="77777777" w:rsidR="00000000" w:rsidRDefault="008A7A77">
      <w:pPr>
        <w:pStyle w:val="a0"/>
        <w:rPr>
          <w:rFonts w:hint="cs"/>
          <w:rtl/>
        </w:rPr>
      </w:pPr>
      <w:r>
        <w:rPr>
          <w:rFonts w:hint="cs"/>
          <w:rtl/>
        </w:rPr>
        <w:t xml:space="preserve">תודה לחבר הכנסת דהאמשה. חברת הכנסת אתי לבני </w:t>
      </w:r>
      <w:r>
        <w:rPr>
          <w:rtl/>
        </w:rPr>
        <w:t>–</w:t>
      </w:r>
      <w:r>
        <w:rPr>
          <w:rFonts w:hint="cs"/>
          <w:rtl/>
        </w:rPr>
        <w:t xml:space="preserve"> בבקשה, גברתי; ארבע דקות לרשותך.  לאחר מכן </w:t>
      </w:r>
      <w:r>
        <w:rPr>
          <w:rFonts w:hint="eastAsia"/>
          <w:rtl/>
        </w:rPr>
        <w:t>–</w:t>
      </w:r>
      <w:r>
        <w:rPr>
          <w:rFonts w:hint="cs"/>
          <w:rtl/>
        </w:rPr>
        <w:t xml:space="preserve"> חבר הכנסת מגלי והבה.</w:t>
      </w:r>
    </w:p>
    <w:p w14:paraId="2DF67ABE" w14:textId="77777777" w:rsidR="00000000" w:rsidRDefault="008A7A77">
      <w:pPr>
        <w:pStyle w:val="a0"/>
        <w:rPr>
          <w:rFonts w:hint="cs"/>
          <w:rtl/>
        </w:rPr>
      </w:pPr>
    </w:p>
    <w:p w14:paraId="63CF91D4" w14:textId="77777777" w:rsidR="00000000" w:rsidRDefault="008A7A77">
      <w:pPr>
        <w:pStyle w:val="a"/>
        <w:rPr>
          <w:rtl/>
        </w:rPr>
      </w:pPr>
      <w:bookmarkStart w:id="124" w:name="FS000001051T14_06_2004_17_59_33"/>
      <w:bookmarkStart w:id="125" w:name="_Toc81186645"/>
      <w:bookmarkEnd w:id="124"/>
      <w:r>
        <w:rPr>
          <w:rFonts w:hint="eastAsia"/>
          <w:rtl/>
        </w:rPr>
        <w:t>אתי</w:t>
      </w:r>
      <w:r>
        <w:rPr>
          <w:rtl/>
        </w:rPr>
        <w:t xml:space="preserve"> לבני (שינוי):</w:t>
      </w:r>
      <w:bookmarkEnd w:id="125"/>
    </w:p>
    <w:p w14:paraId="2D1A64CF" w14:textId="77777777" w:rsidR="00000000" w:rsidRDefault="008A7A77">
      <w:pPr>
        <w:pStyle w:val="a0"/>
        <w:rPr>
          <w:rFonts w:hint="cs"/>
          <w:rtl/>
        </w:rPr>
      </w:pPr>
    </w:p>
    <w:p w14:paraId="689A172A" w14:textId="77777777" w:rsidR="00000000" w:rsidRDefault="008A7A77">
      <w:pPr>
        <w:pStyle w:val="a0"/>
        <w:rPr>
          <w:rFonts w:hint="cs"/>
          <w:rtl/>
        </w:rPr>
      </w:pPr>
      <w:r>
        <w:rPr>
          <w:rFonts w:hint="cs"/>
          <w:rtl/>
        </w:rPr>
        <w:t>אדוני היושב-ראש, חברותי וחברי חברי הכנסת, ראשית אני רוצה לברך את חברי מפלגת העבודה שחזרו אלינו מהחתונה</w:t>
      </w:r>
      <w:r>
        <w:rPr>
          <w:rFonts w:hint="cs"/>
          <w:rtl/>
        </w:rPr>
        <w:t xml:space="preserve"> המפורסמת במונקו, ואני מקווה שהם נהנו, מילאו את תפקידם וייצגו אותנו כראוי.</w:t>
      </w:r>
    </w:p>
    <w:p w14:paraId="7A778869" w14:textId="77777777" w:rsidR="00000000" w:rsidRDefault="008A7A77">
      <w:pPr>
        <w:pStyle w:val="a0"/>
        <w:rPr>
          <w:rFonts w:hint="cs"/>
          <w:rtl/>
        </w:rPr>
      </w:pPr>
    </w:p>
    <w:p w14:paraId="56B92266" w14:textId="77777777" w:rsidR="00000000" w:rsidRDefault="008A7A77">
      <w:pPr>
        <w:pStyle w:val="af0"/>
        <w:rPr>
          <w:rtl/>
        </w:rPr>
      </w:pPr>
      <w:r>
        <w:rPr>
          <w:rFonts w:hint="eastAsia"/>
          <w:rtl/>
        </w:rPr>
        <w:t>דליה</w:t>
      </w:r>
      <w:r>
        <w:rPr>
          <w:rtl/>
        </w:rPr>
        <w:t xml:space="preserve"> איציק (העבודה-מימד):</w:t>
      </w:r>
    </w:p>
    <w:p w14:paraId="17697F72" w14:textId="77777777" w:rsidR="00000000" w:rsidRDefault="008A7A77">
      <w:pPr>
        <w:pStyle w:val="a0"/>
        <w:rPr>
          <w:rFonts w:hint="cs"/>
          <w:rtl/>
        </w:rPr>
      </w:pPr>
    </w:p>
    <w:p w14:paraId="454AEA77" w14:textId="77777777" w:rsidR="00000000" w:rsidRDefault="008A7A77">
      <w:pPr>
        <w:pStyle w:val="a0"/>
        <w:rPr>
          <w:rFonts w:hint="cs"/>
          <w:rtl/>
        </w:rPr>
      </w:pPr>
      <w:r>
        <w:rPr>
          <w:rFonts w:hint="cs"/>
          <w:rtl/>
        </w:rPr>
        <w:t xml:space="preserve">אבל אף פעם לא נדביק את קצב הנסיעות שלך. בחיים לא נגיע לזה. </w:t>
      </w:r>
    </w:p>
    <w:p w14:paraId="6611BDF5" w14:textId="77777777" w:rsidR="00000000" w:rsidRDefault="008A7A77">
      <w:pPr>
        <w:pStyle w:val="a0"/>
        <w:rPr>
          <w:rFonts w:hint="cs"/>
          <w:rtl/>
        </w:rPr>
      </w:pPr>
    </w:p>
    <w:p w14:paraId="51B13AF7" w14:textId="77777777" w:rsidR="00000000" w:rsidRDefault="008A7A77">
      <w:pPr>
        <w:pStyle w:val="-"/>
        <w:rPr>
          <w:rtl/>
        </w:rPr>
      </w:pPr>
      <w:bookmarkStart w:id="126" w:name="FS000001051T14_06_2004_18_00_19C"/>
      <w:bookmarkEnd w:id="126"/>
      <w:r>
        <w:rPr>
          <w:rtl/>
        </w:rPr>
        <w:t>אתי לבני (שינוי):</w:t>
      </w:r>
    </w:p>
    <w:p w14:paraId="17300334" w14:textId="77777777" w:rsidR="00000000" w:rsidRDefault="008A7A77">
      <w:pPr>
        <w:pStyle w:val="a0"/>
        <w:rPr>
          <w:rtl/>
        </w:rPr>
      </w:pPr>
    </w:p>
    <w:p w14:paraId="27F7A3D4" w14:textId="77777777" w:rsidR="00000000" w:rsidRDefault="008A7A77">
      <w:pPr>
        <w:pStyle w:val="a0"/>
        <w:rPr>
          <w:rFonts w:hint="cs"/>
          <w:rtl/>
        </w:rPr>
      </w:pPr>
      <w:r>
        <w:rPr>
          <w:rFonts w:hint="cs"/>
          <w:rtl/>
        </w:rPr>
        <w:t>אני אשמח להתמודד אתך. כמו שאת יודעת, אני לא נוסעת לחתונות, אלא לייצג את י</w:t>
      </w:r>
      <w:r>
        <w:rPr>
          <w:rFonts w:hint="cs"/>
          <w:rtl/>
        </w:rPr>
        <w:t xml:space="preserve">שראל במאבקים על דעת הקהל. </w:t>
      </w:r>
    </w:p>
    <w:p w14:paraId="6254CFDC" w14:textId="77777777" w:rsidR="00000000" w:rsidRDefault="008A7A77">
      <w:pPr>
        <w:pStyle w:val="a0"/>
        <w:rPr>
          <w:rFonts w:hint="cs"/>
          <w:rtl/>
        </w:rPr>
      </w:pPr>
    </w:p>
    <w:p w14:paraId="6AB70E93" w14:textId="77777777" w:rsidR="00000000" w:rsidRDefault="008A7A77">
      <w:pPr>
        <w:pStyle w:val="af1"/>
        <w:rPr>
          <w:rtl/>
        </w:rPr>
      </w:pPr>
      <w:r>
        <w:rPr>
          <w:rtl/>
        </w:rPr>
        <w:t>היו"ר יולי-יואל אדלשטיין:</w:t>
      </w:r>
    </w:p>
    <w:p w14:paraId="0BB70D93" w14:textId="77777777" w:rsidR="00000000" w:rsidRDefault="008A7A77">
      <w:pPr>
        <w:pStyle w:val="a0"/>
        <w:rPr>
          <w:rtl/>
        </w:rPr>
      </w:pPr>
    </w:p>
    <w:p w14:paraId="089070A9" w14:textId="77777777" w:rsidR="00000000" w:rsidRDefault="008A7A77">
      <w:pPr>
        <w:pStyle w:val="a0"/>
        <w:rPr>
          <w:rFonts w:hint="cs"/>
          <w:rtl/>
        </w:rPr>
      </w:pPr>
      <w:r>
        <w:rPr>
          <w:rFonts w:hint="cs"/>
          <w:rtl/>
        </w:rPr>
        <w:t xml:space="preserve">חברת הכנסת לבני, אפילו אני לא יודע במה מדובר, קל וחומר הצופים בבית. </w:t>
      </w:r>
    </w:p>
    <w:p w14:paraId="283EB5F9" w14:textId="77777777" w:rsidR="00000000" w:rsidRDefault="008A7A77">
      <w:pPr>
        <w:pStyle w:val="a0"/>
        <w:rPr>
          <w:rFonts w:hint="cs"/>
          <w:rtl/>
        </w:rPr>
      </w:pPr>
    </w:p>
    <w:p w14:paraId="08D7DC3D" w14:textId="77777777" w:rsidR="00000000" w:rsidRDefault="008A7A77">
      <w:pPr>
        <w:pStyle w:val="-"/>
        <w:rPr>
          <w:rtl/>
        </w:rPr>
      </w:pPr>
      <w:bookmarkStart w:id="127" w:name="FS000001051T14_06_2004_18_00_30C"/>
      <w:bookmarkEnd w:id="127"/>
      <w:r>
        <w:rPr>
          <w:rtl/>
        </w:rPr>
        <w:t>אתי לבני (שינוי):</w:t>
      </w:r>
    </w:p>
    <w:p w14:paraId="5C28CE46" w14:textId="77777777" w:rsidR="00000000" w:rsidRDefault="008A7A77">
      <w:pPr>
        <w:pStyle w:val="a0"/>
        <w:rPr>
          <w:rtl/>
        </w:rPr>
      </w:pPr>
    </w:p>
    <w:p w14:paraId="247E4386" w14:textId="77777777" w:rsidR="00000000" w:rsidRDefault="008A7A77">
      <w:pPr>
        <w:pStyle w:val="a0"/>
        <w:rPr>
          <w:rFonts w:hint="cs"/>
          <w:rtl/>
        </w:rPr>
      </w:pPr>
      <w:r>
        <w:rPr>
          <w:rFonts w:hint="cs"/>
          <w:rtl/>
        </w:rPr>
        <w:t>ראיתי היום ב-</w:t>
      </w:r>
      <w:r>
        <w:t>Ynet</w:t>
      </w:r>
      <w:r>
        <w:rPr>
          <w:rFonts w:hint="cs"/>
          <w:rtl/>
        </w:rPr>
        <w:t>, שמשלחת מטעם הכנסת נסעה לברך אחד מעשירי צרפת ביום - - -</w:t>
      </w:r>
    </w:p>
    <w:p w14:paraId="1AF13B55" w14:textId="77777777" w:rsidR="00000000" w:rsidRDefault="008A7A77">
      <w:pPr>
        <w:pStyle w:val="a0"/>
        <w:rPr>
          <w:rtl/>
        </w:rPr>
      </w:pPr>
    </w:p>
    <w:p w14:paraId="337DE294" w14:textId="77777777" w:rsidR="00000000" w:rsidRDefault="008A7A77">
      <w:pPr>
        <w:pStyle w:val="af0"/>
        <w:rPr>
          <w:rtl/>
        </w:rPr>
      </w:pPr>
      <w:r>
        <w:rPr>
          <w:rFonts w:hint="eastAsia"/>
          <w:rtl/>
        </w:rPr>
        <w:t>דליה</w:t>
      </w:r>
      <w:r>
        <w:rPr>
          <w:rtl/>
        </w:rPr>
        <w:t xml:space="preserve"> איציק (העבודה-מימד):</w:t>
      </w:r>
    </w:p>
    <w:p w14:paraId="7F6A122A" w14:textId="77777777" w:rsidR="00000000" w:rsidRDefault="008A7A77">
      <w:pPr>
        <w:pStyle w:val="a0"/>
        <w:rPr>
          <w:rFonts w:hint="cs"/>
          <w:rtl/>
        </w:rPr>
      </w:pPr>
    </w:p>
    <w:p w14:paraId="2347E3A0" w14:textId="77777777" w:rsidR="00000000" w:rsidRDefault="008A7A77">
      <w:pPr>
        <w:pStyle w:val="a0"/>
        <w:rPr>
          <w:rFonts w:hint="cs"/>
          <w:rtl/>
        </w:rPr>
      </w:pPr>
      <w:r>
        <w:rPr>
          <w:rFonts w:hint="cs"/>
          <w:rtl/>
        </w:rPr>
        <w:t>- - -  איז</w:t>
      </w:r>
      <w:r>
        <w:rPr>
          <w:rFonts w:hint="cs"/>
          <w:rtl/>
        </w:rPr>
        <w:t>ו משלחת?</w:t>
      </w:r>
    </w:p>
    <w:p w14:paraId="17F42919" w14:textId="77777777" w:rsidR="00000000" w:rsidRDefault="008A7A77">
      <w:pPr>
        <w:pStyle w:val="a0"/>
        <w:rPr>
          <w:rFonts w:hint="cs"/>
          <w:rtl/>
        </w:rPr>
      </w:pPr>
    </w:p>
    <w:p w14:paraId="0CD971DC" w14:textId="77777777" w:rsidR="00000000" w:rsidRDefault="008A7A77">
      <w:pPr>
        <w:pStyle w:val="-"/>
        <w:rPr>
          <w:rtl/>
        </w:rPr>
      </w:pPr>
      <w:bookmarkStart w:id="128" w:name="FS000000484T14_06_2004_18_49_45C"/>
      <w:bookmarkStart w:id="129" w:name="FS000001051T14_06_2004_18_49_52"/>
      <w:bookmarkStart w:id="130" w:name="FS000001051T14_06_2004_18_49_54C"/>
      <w:bookmarkEnd w:id="128"/>
      <w:bookmarkEnd w:id="129"/>
      <w:bookmarkEnd w:id="130"/>
      <w:r>
        <w:rPr>
          <w:rtl/>
        </w:rPr>
        <w:t>אתי לבני (שינוי):</w:t>
      </w:r>
    </w:p>
    <w:p w14:paraId="0CF1CD3B" w14:textId="77777777" w:rsidR="00000000" w:rsidRDefault="008A7A77">
      <w:pPr>
        <w:pStyle w:val="a0"/>
        <w:rPr>
          <w:rtl/>
        </w:rPr>
      </w:pPr>
    </w:p>
    <w:p w14:paraId="335B0EC6" w14:textId="77777777" w:rsidR="00000000" w:rsidRDefault="008A7A77">
      <w:pPr>
        <w:pStyle w:val="a0"/>
        <w:rPr>
          <w:rFonts w:hint="cs"/>
          <w:rtl/>
        </w:rPr>
      </w:pPr>
      <w:r>
        <w:rPr>
          <w:rFonts w:hint="cs"/>
          <w:rtl/>
        </w:rPr>
        <w:t xml:space="preserve">מחברי הכנסת. משלחת של חברי מפלגת העבודה. קראתי באינטרנט.  </w:t>
      </w:r>
    </w:p>
    <w:p w14:paraId="4752A090" w14:textId="77777777" w:rsidR="00000000" w:rsidRDefault="008A7A77">
      <w:pPr>
        <w:pStyle w:val="a0"/>
        <w:rPr>
          <w:rFonts w:hint="cs"/>
          <w:rtl/>
        </w:rPr>
      </w:pPr>
    </w:p>
    <w:p w14:paraId="47E69DF6" w14:textId="77777777" w:rsidR="00000000" w:rsidRDefault="008A7A77">
      <w:pPr>
        <w:pStyle w:val="a0"/>
        <w:ind w:firstLine="0"/>
        <w:rPr>
          <w:rFonts w:hint="cs"/>
          <w:rtl/>
        </w:rPr>
      </w:pPr>
      <w:r>
        <w:rPr>
          <w:rFonts w:hint="cs"/>
          <w:rtl/>
        </w:rPr>
        <w:tab/>
        <w:t xml:space="preserve">כאשר שמעתי את הדברים של חבר הכנסת בני אלון היום, עצמתי את עיני והיה נדמה לי שאני נמצאת בתקופת התנ"ך. בא אלינו נביא זעם ומתאר לנו סיטואציות אפוקליפטיות, מתאר את מלחמת </w:t>
      </w:r>
      <w:r>
        <w:rPr>
          <w:rFonts w:hint="cs"/>
          <w:rtl/>
        </w:rPr>
        <w:t>בני האור בבני החושך, מתאר את המאבק בין היהודים לערבים כמאבק דמים לעולם ועד. ראיתי את המשיחיות של אותו פלג בעם ישראל, שעומד על דעתו וחושב ומשכנע שלעולם לא יהיה פה, באזור שלנו, הסדר.</w:t>
      </w:r>
      <w:r>
        <w:rPr>
          <w:rtl/>
        </w:rPr>
        <w:t xml:space="preserve"> </w:t>
      </w:r>
    </w:p>
    <w:p w14:paraId="7546C48D" w14:textId="77777777" w:rsidR="00000000" w:rsidRDefault="008A7A77">
      <w:pPr>
        <w:pStyle w:val="a0"/>
        <w:ind w:firstLine="0"/>
        <w:rPr>
          <w:rFonts w:hint="cs"/>
          <w:rtl/>
        </w:rPr>
      </w:pPr>
    </w:p>
    <w:p w14:paraId="36EF3B6D" w14:textId="77777777" w:rsidR="00000000" w:rsidRDefault="008A7A77">
      <w:pPr>
        <w:pStyle w:val="a0"/>
        <w:ind w:firstLine="720"/>
        <w:rPr>
          <w:rFonts w:hint="cs"/>
          <w:rtl/>
        </w:rPr>
      </w:pPr>
      <w:r>
        <w:rPr>
          <w:rFonts w:hint="cs"/>
          <w:rtl/>
        </w:rPr>
        <w:t xml:space="preserve">והנה, באה תוכנית ההתנתקות של ראש הממשלה ואומרת: בואו נהיה פרגמטיים, בואו </w:t>
      </w:r>
      <w:r>
        <w:rPr>
          <w:rFonts w:hint="cs"/>
          <w:rtl/>
        </w:rPr>
        <w:t xml:space="preserve">נראה מה אנחנו יכולים ומה אנחנו לא יכולים. בואו נראה במה העולם יכול לגבות אותנו ובמה לא. אם אין אנו יכולים לנהל עכשיו משא-ומתן, בואו נתנתק באופן חד-צדדי ממקומות שלעולם לא נישאר בהם. ואפילו ייכנסו הפלסטינים לתוך הבתים וירקדו וישמחו, אז ירקדו וישמחו. האינטרס </w:t>
      </w:r>
      <w:r>
        <w:rPr>
          <w:rFonts w:hint="cs"/>
          <w:rtl/>
        </w:rPr>
        <w:t>הגדול שלנו הוא לא להיות במקומות האלה. אם ירקדו וישמחו, זה לא קובע בשיקול הדעת אם להמשיך ולהקיז דם באותם מקומות. צריך להיות פרגמטיים, צריך לראות מה אפשר לעשות באזור הזה, כדי להזיז את המצב האיום והנורא שבו אנחנו נמצאים עכשיו.</w:t>
      </w:r>
    </w:p>
    <w:p w14:paraId="12C79526" w14:textId="77777777" w:rsidR="00000000" w:rsidRDefault="008A7A77">
      <w:pPr>
        <w:pStyle w:val="a0"/>
        <w:ind w:firstLine="0"/>
        <w:rPr>
          <w:rFonts w:hint="cs"/>
          <w:rtl/>
        </w:rPr>
      </w:pPr>
    </w:p>
    <w:p w14:paraId="0DB19066" w14:textId="77777777" w:rsidR="00000000" w:rsidRDefault="008A7A77">
      <w:pPr>
        <w:pStyle w:val="af0"/>
        <w:rPr>
          <w:rtl/>
        </w:rPr>
      </w:pPr>
      <w:r>
        <w:rPr>
          <w:rFonts w:hint="eastAsia"/>
          <w:rtl/>
        </w:rPr>
        <w:t>צבי</w:t>
      </w:r>
      <w:r>
        <w:rPr>
          <w:rtl/>
        </w:rPr>
        <w:t xml:space="preserve"> הנדל (האיחוד הלאומי - ישראל</w:t>
      </w:r>
      <w:r>
        <w:rPr>
          <w:rtl/>
        </w:rPr>
        <w:t xml:space="preserve"> ביתנו):</w:t>
      </w:r>
    </w:p>
    <w:p w14:paraId="6FFD585E" w14:textId="77777777" w:rsidR="00000000" w:rsidRDefault="008A7A77">
      <w:pPr>
        <w:pStyle w:val="a0"/>
        <w:rPr>
          <w:rFonts w:hint="cs"/>
          <w:rtl/>
        </w:rPr>
      </w:pPr>
    </w:p>
    <w:p w14:paraId="6533FAA5" w14:textId="77777777" w:rsidR="00000000" w:rsidRDefault="008A7A77">
      <w:pPr>
        <w:pStyle w:val="a0"/>
        <w:rPr>
          <w:rFonts w:hint="cs"/>
          <w:rtl/>
        </w:rPr>
      </w:pPr>
      <w:r>
        <w:rPr>
          <w:rFonts w:hint="cs"/>
          <w:rtl/>
        </w:rPr>
        <w:t>אוסלו, לא המתנחלים.</w:t>
      </w:r>
    </w:p>
    <w:p w14:paraId="16236662" w14:textId="77777777" w:rsidR="00000000" w:rsidRDefault="008A7A77">
      <w:pPr>
        <w:pStyle w:val="a0"/>
        <w:ind w:firstLine="0"/>
        <w:rPr>
          <w:rFonts w:hint="cs"/>
          <w:rtl/>
        </w:rPr>
      </w:pPr>
    </w:p>
    <w:p w14:paraId="671B7A4B" w14:textId="77777777" w:rsidR="00000000" w:rsidRDefault="008A7A77">
      <w:pPr>
        <w:pStyle w:val="-"/>
        <w:rPr>
          <w:rtl/>
        </w:rPr>
      </w:pPr>
      <w:bookmarkStart w:id="131" w:name="FS000001051T14_06_2004_18_20_20"/>
      <w:bookmarkStart w:id="132" w:name="FS000001051T14_06_2004_18_20_24C"/>
      <w:bookmarkEnd w:id="131"/>
      <w:bookmarkEnd w:id="132"/>
      <w:r>
        <w:rPr>
          <w:rtl/>
        </w:rPr>
        <w:t>אתי לבני (שינוי):</w:t>
      </w:r>
    </w:p>
    <w:p w14:paraId="242F6E08" w14:textId="77777777" w:rsidR="00000000" w:rsidRDefault="008A7A77">
      <w:pPr>
        <w:pStyle w:val="a0"/>
        <w:rPr>
          <w:rtl/>
        </w:rPr>
      </w:pPr>
    </w:p>
    <w:p w14:paraId="4A9CFA21" w14:textId="77777777" w:rsidR="00000000" w:rsidRDefault="008A7A77">
      <w:pPr>
        <w:pStyle w:val="a0"/>
        <w:rPr>
          <w:rFonts w:hint="cs"/>
          <w:rtl/>
        </w:rPr>
      </w:pPr>
      <w:r>
        <w:rPr>
          <w:rFonts w:hint="cs"/>
          <w:rtl/>
        </w:rPr>
        <w:t>תוכנית ההתנתקות היא לא הטובה בתוכניות, ואולי גם לאור הדברים שעכשיו נבדקים בהערכות המודיעין, אולי בכל זאת אפשר לקיים משא-ומתן. מובן שמשא-ומתן והגעה להידברות עדיפים תמיד ממהלכים חד-צדדיים. אבל אם אי-אפשר, למה</w:t>
      </w:r>
      <w:r>
        <w:rPr>
          <w:rFonts w:hint="cs"/>
          <w:rtl/>
        </w:rPr>
        <w:t xml:space="preserve"> לא לעשות את הדברים האלה? למה לא לעשות דבר שהוא טוב לנו, הוא טוב לישראל, לבנינו ולנו, שחיים כאן? אנחנו צריכים לצאת מכל אותם המקומות, ויפה שעה אחת קודם ובבת-אחת.</w:t>
      </w:r>
    </w:p>
    <w:p w14:paraId="033499EF" w14:textId="77777777" w:rsidR="00000000" w:rsidRDefault="008A7A77">
      <w:pPr>
        <w:pStyle w:val="a0"/>
        <w:rPr>
          <w:rFonts w:hint="cs"/>
          <w:rtl/>
        </w:rPr>
      </w:pPr>
    </w:p>
    <w:p w14:paraId="1402266A" w14:textId="77777777" w:rsidR="00000000" w:rsidRDefault="008A7A77">
      <w:pPr>
        <w:pStyle w:val="a0"/>
        <w:rPr>
          <w:rFonts w:hint="cs"/>
          <w:rtl/>
        </w:rPr>
      </w:pPr>
      <w:r>
        <w:rPr>
          <w:rFonts w:hint="cs"/>
          <w:rtl/>
        </w:rPr>
        <w:t>אני רוצה לומר כמה דברים לגבי התוכנית הכלכלית, שגם עליה הוגשה הצעת האי-אמון. אני מסתכלת על הדרי</w:t>
      </w:r>
      <w:r>
        <w:rPr>
          <w:rFonts w:hint="cs"/>
          <w:rtl/>
        </w:rPr>
        <w:t>שות שמעלות המפלגות שאמורות אולי להיכנס לקואליציה, בצורה כזאת או אחרת, ואני רואה את 300 מיליון השקל שאגודת ישראל והמפלגות החרדיות מבקשות כדי להיכנס לקואליציה. מה הדרישות של ש"ס? מה הדרישות של המפד"ל, של החלק שנשאר?</w:t>
      </w:r>
    </w:p>
    <w:p w14:paraId="31887A04" w14:textId="77777777" w:rsidR="00000000" w:rsidRDefault="008A7A77">
      <w:pPr>
        <w:pStyle w:val="a0"/>
        <w:ind w:firstLine="0"/>
        <w:rPr>
          <w:rFonts w:hint="cs"/>
          <w:rtl/>
        </w:rPr>
      </w:pPr>
    </w:p>
    <w:p w14:paraId="5BBDBD33" w14:textId="77777777" w:rsidR="00000000" w:rsidRDefault="008A7A77">
      <w:pPr>
        <w:pStyle w:val="af1"/>
        <w:rPr>
          <w:rtl/>
        </w:rPr>
      </w:pPr>
      <w:r>
        <w:rPr>
          <w:rFonts w:hint="eastAsia"/>
          <w:rtl/>
        </w:rPr>
        <w:t>היו</w:t>
      </w:r>
      <w:r>
        <w:rPr>
          <w:rtl/>
        </w:rPr>
        <w:t>"ר יולי-יואל אדלשטיין:</w:t>
      </w:r>
    </w:p>
    <w:p w14:paraId="19102DE3" w14:textId="77777777" w:rsidR="00000000" w:rsidRDefault="008A7A77">
      <w:pPr>
        <w:pStyle w:val="a0"/>
        <w:rPr>
          <w:rFonts w:hint="cs"/>
          <w:rtl/>
        </w:rPr>
      </w:pPr>
    </w:p>
    <w:p w14:paraId="1CBD2792" w14:textId="77777777" w:rsidR="00000000" w:rsidRDefault="008A7A77">
      <w:pPr>
        <w:pStyle w:val="a0"/>
        <w:rPr>
          <w:rFonts w:hint="cs"/>
          <w:rtl/>
        </w:rPr>
      </w:pPr>
      <w:r>
        <w:rPr>
          <w:rFonts w:hint="cs"/>
          <w:rtl/>
        </w:rPr>
        <w:t>נא לסיים.</w:t>
      </w:r>
    </w:p>
    <w:p w14:paraId="1FA3D82B" w14:textId="77777777" w:rsidR="00000000" w:rsidRDefault="008A7A77">
      <w:pPr>
        <w:pStyle w:val="a0"/>
        <w:ind w:firstLine="0"/>
        <w:rPr>
          <w:rFonts w:hint="cs"/>
          <w:rtl/>
        </w:rPr>
      </w:pPr>
    </w:p>
    <w:p w14:paraId="6BA8B213" w14:textId="77777777" w:rsidR="00000000" w:rsidRDefault="008A7A77">
      <w:pPr>
        <w:pStyle w:val="-"/>
        <w:rPr>
          <w:rtl/>
        </w:rPr>
      </w:pPr>
      <w:bookmarkStart w:id="133" w:name="FS000001051T14_06_2004_18_22_49C"/>
      <w:bookmarkEnd w:id="133"/>
      <w:r>
        <w:rPr>
          <w:rFonts w:hint="eastAsia"/>
          <w:rtl/>
        </w:rPr>
        <w:t>אתי</w:t>
      </w:r>
      <w:r>
        <w:rPr>
          <w:rtl/>
        </w:rPr>
        <w:t xml:space="preserve"> לבני (שינוי):</w:t>
      </w:r>
    </w:p>
    <w:p w14:paraId="41C4758B" w14:textId="77777777" w:rsidR="00000000" w:rsidRDefault="008A7A77">
      <w:pPr>
        <w:pStyle w:val="a0"/>
        <w:rPr>
          <w:rFonts w:hint="cs"/>
          <w:rtl/>
        </w:rPr>
      </w:pPr>
    </w:p>
    <w:p w14:paraId="28DE2C0A" w14:textId="77777777" w:rsidR="00000000" w:rsidRDefault="008A7A77">
      <w:pPr>
        <w:pStyle w:val="a0"/>
        <w:rPr>
          <w:rFonts w:hint="cs"/>
          <w:rtl/>
        </w:rPr>
      </w:pPr>
      <w:r>
        <w:rPr>
          <w:rFonts w:hint="cs"/>
          <w:rtl/>
        </w:rPr>
        <w:t>אני לא רואה בתוך כל הדרישות והכספים הגדולים שעומדים להידרש ממשרד האוצר תמורת הכניסה לקואליציה את הדאגה לחלשים, את הדאגה לגמלאים; אני לא רואה את הדאגה למקבלי הקצבאות. הדמגוגיה לחוד והביצוע לחוד. תודה.</w:t>
      </w:r>
    </w:p>
    <w:p w14:paraId="6E4C4D9A" w14:textId="77777777" w:rsidR="00000000" w:rsidRDefault="008A7A77">
      <w:pPr>
        <w:pStyle w:val="a0"/>
        <w:rPr>
          <w:rFonts w:hint="cs"/>
          <w:rtl/>
        </w:rPr>
      </w:pPr>
    </w:p>
    <w:p w14:paraId="004A0236" w14:textId="77777777" w:rsidR="00000000" w:rsidRDefault="008A7A77">
      <w:pPr>
        <w:pStyle w:val="af1"/>
        <w:rPr>
          <w:rtl/>
        </w:rPr>
      </w:pPr>
      <w:r>
        <w:rPr>
          <w:rtl/>
        </w:rPr>
        <w:t>היו"ר יולי-יואל אדלשטיין:</w:t>
      </w:r>
    </w:p>
    <w:p w14:paraId="32438F6F" w14:textId="77777777" w:rsidR="00000000" w:rsidRDefault="008A7A77">
      <w:pPr>
        <w:pStyle w:val="a0"/>
        <w:rPr>
          <w:rtl/>
        </w:rPr>
      </w:pPr>
    </w:p>
    <w:p w14:paraId="64E2698B" w14:textId="77777777" w:rsidR="00000000" w:rsidRDefault="008A7A77">
      <w:pPr>
        <w:pStyle w:val="a0"/>
        <w:rPr>
          <w:rFonts w:hint="cs"/>
          <w:rtl/>
        </w:rPr>
      </w:pPr>
      <w:r>
        <w:rPr>
          <w:rFonts w:hint="cs"/>
          <w:rtl/>
        </w:rPr>
        <w:t>תודה לחברת ה</w:t>
      </w:r>
      <w:r>
        <w:rPr>
          <w:rFonts w:hint="cs"/>
          <w:rtl/>
        </w:rPr>
        <w:t>כנסת אתי לבני. חבר הכנסת מגלי והבה - בבקשה, אדוני. לאחר מכן, מצעד המאחרים, חברי הכנסת סלומינסקי, ליצמן ורוחמה אברהם - כל אחד שלוש דקות.</w:t>
      </w:r>
    </w:p>
    <w:p w14:paraId="5CF7E804" w14:textId="77777777" w:rsidR="00000000" w:rsidRDefault="008A7A77">
      <w:pPr>
        <w:pStyle w:val="a0"/>
        <w:ind w:firstLine="0"/>
        <w:rPr>
          <w:rFonts w:hint="cs"/>
          <w:rtl/>
        </w:rPr>
      </w:pPr>
    </w:p>
    <w:p w14:paraId="2D8CB839" w14:textId="77777777" w:rsidR="00000000" w:rsidRDefault="008A7A77">
      <w:pPr>
        <w:pStyle w:val="a"/>
        <w:rPr>
          <w:rtl/>
        </w:rPr>
      </w:pPr>
      <w:bookmarkStart w:id="134" w:name="FS000001030T14_06_2004_18_24_11"/>
      <w:bookmarkStart w:id="135" w:name="_Toc81186646"/>
      <w:bookmarkEnd w:id="134"/>
      <w:r>
        <w:rPr>
          <w:rFonts w:hint="eastAsia"/>
          <w:rtl/>
        </w:rPr>
        <w:t>מגלי</w:t>
      </w:r>
      <w:r>
        <w:rPr>
          <w:rtl/>
        </w:rPr>
        <w:t xml:space="preserve"> והבה (הליכוד):</w:t>
      </w:r>
      <w:bookmarkEnd w:id="135"/>
    </w:p>
    <w:p w14:paraId="0A842339" w14:textId="77777777" w:rsidR="00000000" w:rsidRDefault="008A7A77">
      <w:pPr>
        <w:pStyle w:val="a0"/>
        <w:rPr>
          <w:rFonts w:hint="cs"/>
          <w:rtl/>
        </w:rPr>
      </w:pPr>
    </w:p>
    <w:p w14:paraId="0A48043F" w14:textId="77777777" w:rsidR="00000000" w:rsidRDefault="008A7A77">
      <w:pPr>
        <w:pStyle w:val="a0"/>
        <w:rPr>
          <w:rFonts w:hint="cs"/>
          <w:rtl/>
        </w:rPr>
      </w:pPr>
      <w:r>
        <w:rPr>
          <w:rFonts w:hint="cs"/>
          <w:rtl/>
        </w:rPr>
        <w:t>אדוני היושב-ראש, כנסת נכבדה, כשראיתי את הצעת האי-אמון של האיחוד הלאומי נזכרתי בפתגם המפורסם: אם בא</w:t>
      </w:r>
      <w:r>
        <w:rPr>
          <w:rFonts w:hint="cs"/>
          <w:rtl/>
        </w:rPr>
        <w:t xml:space="preserve">ים אליך בטענות גם מימין וגם משמאל, כנראה אתה בדרך הנכונה. </w:t>
      </w:r>
    </w:p>
    <w:p w14:paraId="07D7A3C1" w14:textId="77777777" w:rsidR="00000000" w:rsidRDefault="008A7A77">
      <w:pPr>
        <w:pStyle w:val="a0"/>
        <w:ind w:firstLine="0"/>
        <w:rPr>
          <w:rFonts w:hint="cs"/>
          <w:rtl/>
        </w:rPr>
      </w:pPr>
    </w:p>
    <w:p w14:paraId="76B1E5CC" w14:textId="77777777" w:rsidR="00000000" w:rsidRDefault="008A7A77">
      <w:pPr>
        <w:pStyle w:val="af0"/>
        <w:rPr>
          <w:rtl/>
        </w:rPr>
      </w:pPr>
      <w:r>
        <w:rPr>
          <w:rFonts w:hint="eastAsia"/>
          <w:rtl/>
        </w:rPr>
        <w:t>צבי</w:t>
      </w:r>
      <w:r>
        <w:rPr>
          <w:rtl/>
        </w:rPr>
        <w:t xml:space="preserve"> הנדל (האיחוד הלאומי - ישראל ביתנו):</w:t>
      </w:r>
    </w:p>
    <w:p w14:paraId="21C9B647" w14:textId="77777777" w:rsidR="00000000" w:rsidRDefault="008A7A77">
      <w:pPr>
        <w:pStyle w:val="a0"/>
        <w:rPr>
          <w:rFonts w:hint="cs"/>
          <w:rtl/>
        </w:rPr>
      </w:pPr>
    </w:p>
    <w:p w14:paraId="52627C50" w14:textId="77777777" w:rsidR="00000000" w:rsidRDefault="008A7A77">
      <w:pPr>
        <w:pStyle w:val="a0"/>
        <w:rPr>
          <w:rFonts w:hint="cs"/>
          <w:rtl/>
        </w:rPr>
      </w:pPr>
      <w:r>
        <w:rPr>
          <w:rFonts w:hint="cs"/>
          <w:rtl/>
        </w:rPr>
        <w:t>- - -</w:t>
      </w:r>
    </w:p>
    <w:p w14:paraId="2747DD95" w14:textId="77777777" w:rsidR="00000000" w:rsidRDefault="008A7A77">
      <w:pPr>
        <w:pStyle w:val="a0"/>
        <w:ind w:firstLine="0"/>
        <w:rPr>
          <w:rFonts w:hint="cs"/>
          <w:rtl/>
        </w:rPr>
      </w:pPr>
    </w:p>
    <w:p w14:paraId="0B0C72C7" w14:textId="77777777" w:rsidR="00000000" w:rsidRDefault="008A7A77">
      <w:pPr>
        <w:pStyle w:val="-"/>
        <w:rPr>
          <w:rtl/>
        </w:rPr>
      </w:pPr>
      <w:bookmarkStart w:id="136" w:name="FS000001030T14_06_2004_18_25_08C"/>
      <w:bookmarkEnd w:id="136"/>
      <w:r>
        <w:rPr>
          <w:rtl/>
        </w:rPr>
        <w:t>מגלי והבה (הליכוד):</w:t>
      </w:r>
    </w:p>
    <w:p w14:paraId="779BE101" w14:textId="77777777" w:rsidR="00000000" w:rsidRDefault="008A7A77">
      <w:pPr>
        <w:pStyle w:val="a0"/>
        <w:rPr>
          <w:rtl/>
        </w:rPr>
      </w:pPr>
    </w:p>
    <w:p w14:paraId="3213E3B7" w14:textId="77777777" w:rsidR="00000000" w:rsidRDefault="008A7A77">
      <w:pPr>
        <w:pStyle w:val="a0"/>
        <w:rPr>
          <w:rFonts w:hint="cs"/>
          <w:rtl/>
        </w:rPr>
      </w:pPr>
      <w:r>
        <w:rPr>
          <w:rFonts w:hint="cs"/>
          <w:rtl/>
        </w:rPr>
        <w:t>עוד לפני שבועיים תקפה האופוזיציה את הממשלה בטענה שאין לה תוכנית מדינית. היום האופוזיציה תוקפת את הממשלה כי יש לה תוכנית מדינית.</w:t>
      </w:r>
      <w:r>
        <w:rPr>
          <w:rFonts w:hint="cs"/>
          <w:rtl/>
        </w:rPr>
        <w:t xml:space="preserve"> כמו שאומר הפתגם, כנראה אנחנו בדרך הנכונה.</w:t>
      </w:r>
    </w:p>
    <w:p w14:paraId="4013C32A" w14:textId="77777777" w:rsidR="00000000" w:rsidRDefault="008A7A77">
      <w:pPr>
        <w:pStyle w:val="a0"/>
        <w:rPr>
          <w:rFonts w:hint="cs"/>
          <w:rtl/>
        </w:rPr>
      </w:pPr>
    </w:p>
    <w:p w14:paraId="5132FA5F" w14:textId="77777777" w:rsidR="00000000" w:rsidRDefault="008A7A77">
      <w:pPr>
        <w:pStyle w:val="a0"/>
        <w:rPr>
          <w:rFonts w:hint="cs"/>
          <w:rtl/>
        </w:rPr>
      </w:pPr>
      <w:r>
        <w:rPr>
          <w:rFonts w:hint="cs"/>
          <w:rtl/>
        </w:rPr>
        <w:t>אדוני היושב-ראש, רבותי חברי הכנסת, אף שאני עומד כאן ומדבר נגד עמדת האיחוד הלאומי, יש לי הערכה רבה למפלגות הימין על דבקותן ואמונתן ועל נכונותן לשלם מחיר על כך. אבל יש לי גם ביקורת קשה עליהן, ואני סבור שהם צריכים ל</w:t>
      </w:r>
      <w:r>
        <w:rPr>
          <w:rFonts w:hint="cs"/>
          <w:rtl/>
        </w:rPr>
        <w:t>האזין לה כי היא באה מהלב. רבותי, המקצוע שלנו בבית הזה הוא פוליטיקה. וכבר אמר מי שאמר, שפוליטיקה היא אמנות האפשר. לא תמיד מצליח כל אחד מאתנו לממש את כל הרצונות ואת כל המטרות שהציב לעצמו. האם במקרה כזה הוא צריך להרים ידיים ולוותר על הכול? אני פונה אל אנשי מפ</w:t>
      </w:r>
      <w:r>
        <w:rPr>
          <w:rFonts w:hint="cs"/>
          <w:rtl/>
        </w:rPr>
        <w:t>לגת הימין ושואל: גם אם אינכם משוכנעים בטיעוניו של ראש הממשלה וגם אם אתם סבורים שהוא טועה, האם זו סיבה לוותר על הכול? האם משום שנראה לכם שסוגיית גוש-קטיף הוכרעה, נכון מבחינתכם לוותר על המערכה לשמירת גושי ההתיישבות ביהודה ושומרון?</w:t>
      </w:r>
    </w:p>
    <w:p w14:paraId="2BBBFFBB" w14:textId="77777777" w:rsidR="00000000" w:rsidRDefault="008A7A77">
      <w:pPr>
        <w:pStyle w:val="a0"/>
        <w:ind w:firstLine="0"/>
        <w:rPr>
          <w:rFonts w:hint="cs"/>
          <w:rtl/>
        </w:rPr>
      </w:pPr>
    </w:p>
    <w:p w14:paraId="664E6E04" w14:textId="77777777" w:rsidR="00000000" w:rsidRDefault="008A7A77">
      <w:pPr>
        <w:pStyle w:val="af0"/>
        <w:rPr>
          <w:rtl/>
        </w:rPr>
      </w:pPr>
      <w:r>
        <w:rPr>
          <w:rFonts w:hint="eastAsia"/>
          <w:rtl/>
        </w:rPr>
        <w:t>צבי</w:t>
      </w:r>
      <w:r>
        <w:rPr>
          <w:rtl/>
        </w:rPr>
        <w:t xml:space="preserve"> הנדל (האיחוד הלאומי - </w:t>
      </w:r>
      <w:r>
        <w:rPr>
          <w:rtl/>
        </w:rPr>
        <w:t>ישראל ביתנו):</w:t>
      </w:r>
    </w:p>
    <w:p w14:paraId="69DF7B6C" w14:textId="77777777" w:rsidR="00000000" w:rsidRDefault="008A7A77">
      <w:pPr>
        <w:pStyle w:val="a0"/>
        <w:rPr>
          <w:rFonts w:hint="cs"/>
          <w:rtl/>
        </w:rPr>
      </w:pPr>
    </w:p>
    <w:p w14:paraId="3D8ED49F" w14:textId="77777777" w:rsidR="00000000" w:rsidRDefault="008A7A77">
      <w:pPr>
        <w:pStyle w:val="a0"/>
        <w:rPr>
          <w:rFonts w:hint="cs"/>
          <w:rtl/>
        </w:rPr>
      </w:pPr>
      <w:r>
        <w:rPr>
          <w:rFonts w:hint="cs"/>
          <w:rtl/>
        </w:rPr>
        <w:t>מי מוותר?</w:t>
      </w:r>
    </w:p>
    <w:p w14:paraId="2B7FB14D" w14:textId="77777777" w:rsidR="00000000" w:rsidRDefault="008A7A77">
      <w:pPr>
        <w:pStyle w:val="a0"/>
        <w:ind w:firstLine="0"/>
        <w:rPr>
          <w:rFonts w:hint="cs"/>
          <w:rtl/>
        </w:rPr>
      </w:pPr>
    </w:p>
    <w:p w14:paraId="5CC1B322" w14:textId="77777777" w:rsidR="00000000" w:rsidRDefault="008A7A77">
      <w:pPr>
        <w:pStyle w:val="-"/>
        <w:rPr>
          <w:rtl/>
        </w:rPr>
      </w:pPr>
      <w:bookmarkStart w:id="137" w:name="FS000001030T14_06_2004_18_27_58C"/>
      <w:bookmarkEnd w:id="137"/>
      <w:r>
        <w:rPr>
          <w:rtl/>
        </w:rPr>
        <w:t>מגלי והבה (הליכוד):</w:t>
      </w:r>
    </w:p>
    <w:p w14:paraId="0E02093B" w14:textId="77777777" w:rsidR="00000000" w:rsidRDefault="008A7A77">
      <w:pPr>
        <w:pStyle w:val="a0"/>
        <w:rPr>
          <w:rtl/>
        </w:rPr>
      </w:pPr>
    </w:p>
    <w:p w14:paraId="7F28C2CB" w14:textId="77777777" w:rsidR="00000000" w:rsidRDefault="008A7A77">
      <w:pPr>
        <w:pStyle w:val="a0"/>
        <w:rPr>
          <w:rFonts w:hint="cs"/>
          <w:rtl/>
        </w:rPr>
      </w:pPr>
      <w:r>
        <w:rPr>
          <w:rFonts w:hint="cs"/>
          <w:rtl/>
        </w:rPr>
        <w:t>אדוני היושב-ראש, אינני מזלזל באידיאולוגיה, באמונה ובערכים. גם לי יש ערכים וגם לי יש קווים אדומים. אבל התנהגות האיחוד הלאומי וחלק מן המפד"ל איננה מבטאת ערכים או אידיאולוגיה. התנהגות זו היא שבירת כלים שעלולה לפג</w:t>
      </w:r>
      <w:r>
        <w:rPr>
          <w:rFonts w:hint="cs"/>
          <w:rtl/>
        </w:rPr>
        <w:t>וע קודם כול ולפני הכול בערכים שעליהם האיחוד הלאומי והמפד"ל מתכוונים להגן.</w:t>
      </w:r>
    </w:p>
    <w:p w14:paraId="59C5E5F2" w14:textId="77777777" w:rsidR="00000000" w:rsidRDefault="008A7A77">
      <w:pPr>
        <w:pStyle w:val="a0"/>
        <w:ind w:firstLine="0"/>
        <w:rPr>
          <w:rFonts w:hint="cs"/>
          <w:rtl/>
        </w:rPr>
      </w:pPr>
    </w:p>
    <w:p w14:paraId="18136D07" w14:textId="77777777" w:rsidR="00000000" w:rsidRDefault="008A7A77">
      <w:pPr>
        <w:pStyle w:val="a0"/>
        <w:rPr>
          <w:rFonts w:hint="cs"/>
          <w:rtl/>
        </w:rPr>
      </w:pPr>
      <w:bookmarkStart w:id="138" w:name="FS000001030T14_06_2004_18_29_16C"/>
      <w:bookmarkEnd w:id="138"/>
      <w:r>
        <w:rPr>
          <w:rFonts w:hint="cs"/>
          <w:rtl/>
        </w:rPr>
        <w:t>הרי אנחנו יודעים שבתוכנית המדינית הזאת - מה ראש הממשלה השיג מהאמריקנים ואיזו הכרה של שלוש הנקודות החשובות והעקרוניות גם לך וגם לכולנו: אין חזרה לגבולות 1967, אין זכות שיבה, ויש שמיר</w:t>
      </w:r>
      <w:r>
        <w:rPr>
          <w:rFonts w:hint="cs"/>
          <w:rtl/>
        </w:rPr>
        <w:t>ה על גושי ההתיישבות. אלה שלושת הדברים שנכתבו והוכרעו והסכימו עליהם.</w:t>
      </w:r>
    </w:p>
    <w:p w14:paraId="3C4A5F8A" w14:textId="77777777" w:rsidR="00000000" w:rsidRDefault="008A7A77">
      <w:pPr>
        <w:pStyle w:val="a0"/>
        <w:ind w:firstLine="0"/>
        <w:rPr>
          <w:rFonts w:hint="cs"/>
          <w:rtl/>
        </w:rPr>
      </w:pPr>
    </w:p>
    <w:p w14:paraId="0C3FFB3E" w14:textId="77777777" w:rsidR="00000000" w:rsidRDefault="008A7A77">
      <w:pPr>
        <w:pStyle w:val="af0"/>
        <w:rPr>
          <w:rtl/>
        </w:rPr>
      </w:pPr>
      <w:r>
        <w:rPr>
          <w:rFonts w:hint="eastAsia"/>
          <w:rtl/>
        </w:rPr>
        <w:t>צבי</w:t>
      </w:r>
      <w:r>
        <w:rPr>
          <w:rtl/>
        </w:rPr>
        <w:t xml:space="preserve"> הנדל (האיחוד הלאומי - ישראל ביתנו):</w:t>
      </w:r>
    </w:p>
    <w:p w14:paraId="0D961F4A" w14:textId="77777777" w:rsidR="00000000" w:rsidRDefault="008A7A77">
      <w:pPr>
        <w:pStyle w:val="a0"/>
        <w:rPr>
          <w:rFonts w:hint="cs"/>
          <w:rtl/>
        </w:rPr>
      </w:pPr>
    </w:p>
    <w:p w14:paraId="533B2256" w14:textId="77777777" w:rsidR="00000000" w:rsidRDefault="008A7A77">
      <w:pPr>
        <w:pStyle w:val="a0"/>
        <w:rPr>
          <w:rFonts w:hint="cs"/>
          <w:rtl/>
        </w:rPr>
      </w:pPr>
      <w:r>
        <w:rPr>
          <w:rFonts w:hint="cs"/>
          <w:rtl/>
        </w:rPr>
        <w:t>זה ברק הסכים.</w:t>
      </w:r>
    </w:p>
    <w:p w14:paraId="1EA12FE3" w14:textId="77777777" w:rsidR="00000000" w:rsidRDefault="008A7A77">
      <w:pPr>
        <w:pStyle w:val="a0"/>
        <w:ind w:firstLine="0"/>
        <w:rPr>
          <w:rFonts w:hint="cs"/>
          <w:rtl/>
        </w:rPr>
      </w:pPr>
    </w:p>
    <w:p w14:paraId="28B6C77F" w14:textId="77777777" w:rsidR="00000000" w:rsidRDefault="008A7A77">
      <w:pPr>
        <w:pStyle w:val="-"/>
        <w:rPr>
          <w:rtl/>
        </w:rPr>
      </w:pPr>
      <w:bookmarkStart w:id="139" w:name="FS000001030T14_06_2004_18_30_56C"/>
      <w:bookmarkEnd w:id="139"/>
      <w:r>
        <w:rPr>
          <w:rtl/>
        </w:rPr>
        <w:t>מגלי והבה (הליכוד):</w:t>
      </w:r>
    </w:p>
    <w:p w14:paraId="0710172D" w14:textId="77777777" w:rsidR="00000000" w:rsidRDefault="008A7A77">
      <w:pPr>
        <w:pStyle w:val="a0"/>
        <w:rPr>
          <w:rFonts w:hint="cs"/>
          <w:rtl/>
        </w:rPr>
      </w:pPr>
    </w:p>
    <w:p w14:paraId="0F55CA21" w14:textId="77777777" w:rsidR="00000000" w:rsidRDefault="008A7A77">
      <w:pPr>
        <w:pStyle w:val="a0"/>
        <w:rPr>
          <w:rFonts w:hint="cs"/>
          <w:rtl/>
        </w:rPr>
      </w:pPr>
      <w:r>
        <w:rPr>
          <w:rFonts w:hint="cs"/>
          <w:rtl/>
        </w:rPr>
        <w:t xml:space="preserve">אלה הדברים שאכן היו והתקיימו וגם הוכרזו ומצאנו להם ביטוי. אפילו התחילו בחקיקה בקונגרס, והחקיקה נעצרה כי אנחנו </w:t>
      </w:r>
      <w:r>
        <w:rPr>
          <w:rFonts w:hint="cs"/>
          <w:rtl/>
        </w:rPr>
        <w:t>עדיין לא קיבלנו החלטות. אבל ברגע שקיבלנו החלטות, שזו התוכנית המדינית שלנו, אלה הדברים החשובים שיישמרו לנו. ראש הממשלה הולך ובונה את המדיניות הזאת בדרך הנכונה. הרי ראש הממשלה עצמו מצהיר כי מטרת תוכניתו היא להצליח ולשמר את גושי ההתיישבות ביהודה ושומרון בריבו</w:t>
      </w:r>
      <w:r>
        <w:rPr>
          <w:rFonts w:hint="cs"/>
          <w:rtl/>
        </w:rPr>
        <w:t>נות ישראל. הוא הצליח להביא לתמיכה אמריקנית בעניין, ורבים הסיכויים שבמהלך הזה, יותר מאשר בכל הדיבורים הגבוהים, הוא יביא לשמירת גושי ההתיישבות בריבונות ישראל, ונדמה לי שאלה המטרות שלכם במפלגות האיחוד הלאומי והמפד"ל.</w:t>
      </w:r>
    </w:p>
    <w:p w14:paraId="693810FA" w14:textId="77777777" w:rsidR="00000000" w:rsidRDefault="008A7A77">
      <w:pPr>
        <w:pStyle w:val="a0"/>
        <w:rPr>
          <w:rFonts w:hint="cs"/>
          <w:rtl/>
        </w:rPr>
      </w:pPr>
    </w:p>
    <w:p w14:paraId="26F0417B" w14:textId="77777777" w:rsidR="00000000" w:rsidRDefault="008A7A77">
      <w:pPr>
        <w:pStyle w:val="a0"/>
        <w:rPr>
          <w:rFonts w:hint="cs"/>
          <w:rtl/>
        </w:rPr>
      </w:pPr>
      <w:r>
        <w:rPr>
          <w:rFonts w:hint="cs"/>
          <w:rtl/>
        </w:rPr>
        <w:t>לכן, רבותי, כאיש הליכוד אני מישיר מבט לכל</w:t>
      </w:r>
      <w:r>
        <w:rPr>
          <w:rFonts w:hint="cs"/>
          <w:rtl/>
        </w:rPr>
        <w:t xml:space="preserve"> אחד מחברי הבית הזה ולכל אזרח שצופה בנו עכשיו ושואל: מה נכון יותר לשמירה על ארץ-ישראל? ההתעקשות על הכול או לא כלום, שעלולה להשאיר אותנו עם כלום, או התנהלות חכמה, שגם אם היא כרוכה במחיר כואב, היא היחידה שיכולה להביא להשגת המטרה?</w:t>
      </w:r>
    </w:p>
    <w:p w14:paraId="6A0CCC6B" w14:textId="77777777" w:rsidR="00000000" w:rsidRDefault="008A7A77">
      <w:pPr>
        <w:pStyle w:val="a0"/>
        <w:rPr>
          <w:rFonts w:hint="cs"/>
          <w:rtl/>
        </w:rPr>
      </w:pPr>
    </w:p>
    <w:p w14:paraId="080B22AE" w14:textId="77777777" w:rsidR="00000000" w:rsidRDefault="008A7A77">
      <w:pPr>
        <w:pStyle w:val="a0"/>
        <w:rPr>
          <w:rFonts w:hint="cs"/>
          <w:rtl/>
        </w:rPr>
      </w:pPr>
      <w:r>
        <w:rPr>
          <w:rFonts w:hint="cs"/>
          <w:rtl/>
        </w:rPr>
        <w:t>אני אומר לכם כאיש ליכוד, שא</w:t>
      </w:r>
      <w:r>
        <w:rPr>
          <w:rFonts w:hint="cs"/>
          <w:rtl/>
        </w:rPr>
        <w:t>ני סבור שרק תוכנית הממשלה תשמור באמת על גושי ההתיישבות ביהודה ושומרון, ולכן אני קורא לחברי הבית הזה לדחות את הצעת האי-אמון. תודה רבה.</w:t>
      </w:r>
    </w:p>
    <w:p w14:paraId="2E3E1FB7" w14:textId="77777777" w:rsidR="00000000" w:rsidRDefault="008A7A77">
      <w:pPr>
        <w:pStyle w:val="a0"/>
        <w:ind w:firstLine="0"/>
        <w:rPr>
          <w:rFonts w:hint="cs"/>
          <w:rtl/>
        </w:rPr>
      </w:pPr>
    </w:p>
    <w:p w14:paraId="2053734B" w14:textId="77777777" w:rsidR="00000000" w:rsidRDefault="008A7A77">
      <w:pPr>
        <w:pStyle w:val="af1"/>
        <w:rPr>
          <w:rtl/>
        </w:rPr>
      </w:pPr>
      <w:r>
        <w:rPr>
          <w:rtl/>
        </w:rPr>
        <w:t>היו"ר יולי-יואל אדלשטיין:</w:t>
      </w:r>
    </w:p>
    <w:p w14:paraId="3C7AC67C" w14:textId="77777777" w:rsidR="00000000" w:rsidRDefault="008A7A77">
      <w:pPr>
        <w:pStyle w:val="a0"/>
        <w:rPr>
          <w:rtl/>
        </w:rPr>
      </w:pPr>
    </w:p>
    <w:p w14:paraId="4D1D4C67" w14:textId="77777777" w:rsidR="00000000" w:rsidRDefault="008A7A77">
      <w:pPr>
        <w:pStyle w:val="a0"/>
        <w:rPr>
          <w:rFonts w:hint="cs"/>
          <w:rtl/>
        </w:rPr>
      </w:pPr>
      <w:r>
        <w:rPr>
          <w:rFonts w:hint="cs"/>
          <w:rtl/>
        </w:rPr>
        <w:t>תודה לחבר הכנסת והבה. חבר הכנסת ניסן סלומינסקי, בבקשה. אחריו - חבר הכנסת יעקב ליצמן.</w:t>
      </w:r>
    </w:p>
    <w:p w14:paraId="7808DE96" w14:textId="77777777" w:rsidR="00000000" w:rsidRDefault="008A7A77">
      <w:pPr>
        <w:pStyle w:val="a0"/>
        <w:ind w:firstLine="0"/>
        <w:rPr>
          <w:rFonts w:hint="cs"/>
          <w:rtl/>
        </w:rPr>
      </w:pPr>
    </w:p>
    <w:p w14:paraId="0750122A" w14:textId="77777777" w:rsidR="00000000" w:rsidRDefault="008A7A77">
      <w:pPr>
        <w:pStyle w:val="a"/>
        <w:rPr>
          <w:rtl/>
        </w:rPr>
      </w:pPr>
      <w:bookmarkStart w:id="140" w:name="FS000001068T14_06_2004_18_34_34"/>
      <w:bookmarkStart w:id="141" w:name="_Toc81186647"/>
      <w:bookmarkEnd w:id="140"/>
      <w:r>
        <w:rPr>
          <w:rFonts w:hint="eastAsia"/>
          <w:rtl/>
        </w:rPr>
        <w:t>ניסן</w:t>
      </w:r>
      <w:r>
        <w:rPr>
          <w:rtl/>
        </w:rPr>
        <w:t xml:space="preserve"> סלו</w:t>
      </w:r>
      <w:r>
        <w:rPr>
          <w:rtl/>
        </w:rPr>
        <w:t>מינסקי (מפד"ל):</w:t>
      </w:r>
      <w:bookmarkEnd w:id="141"/>
    </w:p>
    <w:p w14:paraId="25D57781" w14:textId="77777777" w:rsidR="00000000" w:rsidRDefault="008A7A77">
      <w:pPr>
        <w:pStyle w:val="a0"/>
        <w:rPr>
          <w:rFonts w:hint="cs"/>
          <w:rtl/>
        </w:rPr>
      </w:pPr>
    </w:p>
    <w:p w14:paraId="095643B8" w14:textId="77777777" w:rsidR="00000000" w:rsidRDefault="008A7A77">
      <w:pPr>
        <w:pStyle w:val="a0"/>
        <w:rPr>
          <w:rFonts w:hint="cs"/>
          <w:rtl/>
        </w:rPr>
      </w:pPr>
      <w:r>
        <w:rPr>
          <w:rFonts w:hint="cs"/>
          <w:rtl/>
        </w:rPr>
        <w:t>אדוני היושב-ראש, חברי חברי הכנסת, אין כאן שר או סגן שר.</w:t>
      </w:r>
    </w:p>
    <w:p w14:paraId="4D7091A1" w14:textId="77777777" w:rsidR="00000000" w:rsidRDefault="008A7A77">
      <w:pPr>
        <w:pStyle w:val="a0"/>
        <w:rPr>
          <w:rFonts w:hint="cs"/>
          <w:rtl/>
        </w:rPr>
      </w:pPr>
    </w:p>
    <w:p w14:paraId="728FB8A2" w14:textId="77777777" w:rsidR="00000000" w:rsidRDefault="008A7A77">
      <w:pPr>
        <w:pStyle w:val="af0"/>
        <w:rPr>
          <w:rtl/>
        </w:rPr>
      </w:pPr>
      <w:r>
        <w:rPr>
          <w:rFonts w:hint="eastAsia"/>
          <w:rtl/>
        </w:rPr>
        <w:t>עמרם</w:t>
      </w:r>
      <w:r>
        <w:rPr>
          <w:rtl/>
        </w:rPr>
        <w:t xml:space="preserve"> מצנע (העבודה-מימד):</w:t>
      </w:r>
    </w:p>
    <w:p w14:paraId="0EAB1551" w14:textId="77777777" w:rsidR="00000000" w:rsidRDefault="008A7A77">
      <w:pPr>
        <w:pStyle w:val="a0"/>
        <w:rPr>
          <w:rFonts w:hint="cs"/>
          <w:rtl/>
        </w:rPr>
      </w:pPr>
    </w:p>
    <w:p w14:paraId="545D7EA5" w14:textId="77777777" w:rsidR="00000000" w:rsidRDefault="008A7A77">
      <w:pPr>
        <w:pStyle w:val="a0"/>
        <w:rPr>
          <w:rFonts w:hint="cs"/>
          <w:rtl/>
        </w:rPr>
      </w:pPr>
      <w:r>
        <w:rPr>
          <w:rFonts w:hint="cs"/>
          <w:rtl/>
        </w:rPr>
        <w:t>יש כמה אקסים.</w:t>
      </w:r>
    </w:p>
    <w:p w14:paraId="21D05EF4" w14:textId="77777777" w:rsidR="00000000" w:rsidRDefault="008A7A77">
      <w:pPr>
        <w:pStyle w:val="a0"/>
        <w:ind w:firstLine="0"/>
        <w:rPr>
          <w:rFonts w:hint="cs"/>
          <w:rtl/>
        </w:rPr>
      </w:pPr>
    </w:p>
    <w:p w14:paraId="51D77667" w14:textId="77777777" w:rsidR="00000000" w:rsidRDefault="008A7A77">
      <w:pPr>
        <w:pStyle w:val="-"/>
        <w:rPr>
          <w:rtl/>
        </w:rPr>
      </w:pPr>
      <w:bookmarkStart w:id="142" w:name="FS000001068T14_06_2004_18_35_10C"/>
      <w:bookmarkEnd w:id="142"/>
      <w:r>
        <w:rPr>
          <w:rtl/>
        </w:rPr>
        <w:t>ניסן סלומינסקי (מפד"ל):</w:t>
      </w:r>
    </w:p>
    <w:p w14:paraId="51E63D5C" w14:textId="77777777" w:rsidR="00000000" w:rsidRDefault="008A7A77">
      <w:pPr>
        <w:pStyle w:val="a0"/>
        <w:rPr>
          <w:rtl/>
        </w:rPr>
      </w:pPr>
    </w:p>
    <w:p w14:paraId="08CCDA80" w14:textId="77777777" w:rsidR="00000000" w:rsidRDefault="008A7A77">
      <w:pPr>
        <w:pStyle w:val="a0"/>
        <w:rPr>
          <w:rFonts w:hint="cs"/>
          <w:rtl/>
        </w:rPr>
      </w:pPr>
      <w:r>
        <w:rPr>
          <w:rFonts w:hint="cs"/>
          <w:rtl/>
        </w:rPr>
        <w:t xml:space="preserve">יש שרים פוטנציאלים. יש אקסים ויש עתידיים. </w:t>
      </w:r>
    </w:p>
    <w:p w14:paraId="35E71F71" w14:textId="77777777" w:rsidR="00000000" w:rsidRDefault="008A7A77">
      <w:pPr>
        <w:pStyle w:val="a0"/>
        <w:rPr>
          <w:rFonts w:hint="cs"/>
          <w:rtl/>
        </w:rPr>
      </w:pPr>
    </w:p>
    <w:p w14:paraId="7EADFBB4" w14:textId="77777777" w:rsidR="00000000" w:rsidRDefault="008A7A77">
      <w:pPr>
        <w:pStyle w:val="a0"/>
        <w:rPr>
          <w:rFonts w:hint="cs"/>
          <w:rtl/>
        </w:rPr>
      </w:pPr>
      <w:r>
        <w:rPr>
          <w:rFonts w:hint="cs"/>
          <w:rtl/>
        </w:rPr>
        <w:t>יש בחיים תופעות, שגם הדמיון כנראה לא יכול לדמיין, ואחת מהן מתרחשת ודאי ב</w:t>
      </w:r>
      <w:r>
        <w:rPr>
          <w:rFonts w:hint="cs"/>
          <w:rtl/>
        </w:rPr>
        <w:t>תקופה זו. ראש הממשלה מגיש תוכנית התנתקות, תוכנית נוראה; תוכנית ששוברת את כל עקרונות הציונות, את כל העקרונות שעליהם חונכנו; הולכת לשבור חלקים מארץ-ישראל, הולכת להזיז אנשים שיושבים שם בצדק, ביושר, על-פי ממשלות ישראל, בניגוד לכול - שום חוק כבוד אדם וחירותו וכ</w:t>
      </w:r>
      <w:r>
        <w:rPr>
          <w:rFonts w:hint="cs"/>
          <w:rtl/>
        </w:rPr>
        <w:t>ל דבר אחר שרק אפשר. לשם שלחו אותם והם יושבים שם והולכים להזיז אותם. זה דבר נורא, ואני לא חושב שיש איזו מדינה בעולם שעושה את זה.</w:t>
      </w:r>
    </w:p>
    <w:p w14:paraId="739E176E" w14:textId="77777777" w:rsidR="00000000" w:rsidRDefault="008A7A77">
      <w:pPr>
        <w:pStyle w:val="a0"/>
        <w:ind w:firstLine="0"/>
        <w:rPr>
          <w:rFonts w:hint="cs"/>
          <w:rtl/>
        </w:rPr>
      </w:pPr>
    </w:p>
    <w:p w14:paraId="12F5DEA9" w14:textId="77777777" w:rsidR="00000000" w:rsidRDefault="008A7A77">
      <w:pPr>
        <w:pStyle w:val="a0"/>
        <w:rPr>
          <w:rFonts w:hint="cs"/>
          <w:rtl/>
        </w:rPr>
      </w:pPr>
      <w:bookmarkStart w:id="143" w:name="FS000001068T14_06_2004_18_11_33"/>
      <w:bookmarkEnd w:id="143"/>
      <w:r>
        <w:rPr>
          <w:rFonts w:hint="cs"/>
          <w:rtl/>
        </w:rPr>
        <w:t xml:space="preserve">מפלגתי, כל-כולה, על כל חבריה, מתנגדת באופן נחרץ לתוכנית הזאת, וקיבלה על עצמה לעשות כל מה שאפשר כדי לעצור, לטרפד ולעכב את ביצוע </w:t>
      </w:r>
      <w:r>
        <w:rPr>
          <w:rFonts w:hint="cs"/>
          <w:rtl/>
        </w:rPr>
        <w:t xml:space="preserve">התוכנית הנוראה הזאת. ויש בינינו מחלוקת, מחלוקת בטקטיקה: מהי הדרך היותר-נכונה להשיג את המטרה. חלק מאתנו חושבים, שאם נעזוב את הקואליציה נוכל לפעול יותר </w:t>
      </w:r>
      <w:r>
        <w:rPr>
          <w:rFonts w:hint="eastAsia"/>
          <w:rtl/>
        </w:rPr>
        <w:t>–</w:t>
      </w:r>
      <w:r>
        <w:rPr>
          <w:rFonts w:hint="cs"/>
          <w:rtl/>
        </w:rPr>
        <w:t xml:space="preserve"> אולי להפיל את ראש הממשלה, אולי להפיל את הממשלה, אולי לארגן תנועה ציבורית </w:t>
      </w:r>
      <w:r>
        <w:rPr>
          <w:rFonts w:hint="eastAsia"/>
          <w:rtl/>
        </w:rPr>
        <w:t>–</w:t>
      </w:r>
      <w:r>
        <w:rPr>
          <w:rFonts w:hint="cs"/>
          <w:rtl/>
        </w:rPr>
        <w:t xml:space="preserve"> וכך נוכל לפעול טוב יותר לטרפד</w:t>
      </w:r>
      <w:r>
        <w:rPr>
          <w:rFonts w:hint="cs"/>
          <w:rtl/>
        </w:rPr>
        <w:t xml:space="preserve"> את המהלך. חלק אחר חושב, שאולי עדיין מבפנים, מאחר שאנחנו לשון המאזניים </w:t>
      </w:r>
      <w:r>
        <w:rPr>
          <w:rtl/>
        </w:rPr>
        <w:t>–</w:t>
      </w:r>
      <w:r>
        <w:rPr>
          <w:rFonts w:hint="cs"/>
          <w:rtl/>
        </w:rPr>
        <w:t xml:space="preserve"> וזה לא סוד, אנחנו לשון המאזניים </w:t>
      </w:r>
      <w:r>
        <w:rPr>
          <w:rtl/>
        </w:rPr>
        <w:t>–</w:t>
      </w:r>
      <w:r>
        <w:rPr>
          <w:rFonts w:hint="cs"/>
          <w:rtl/>
        </w:rPr>
        <w:t xml:space="preserve"> אולי מכוח זה נוכל לעכב ולשבש. כל דרך יש בה ההיגיון שלה, ואנחנו לא יודעים מהי הדרך הנכונה. נמצאנו במצב של מפלגה מלוכדת – וכך גם החלטנו: אנחנו ממשיכים </w:t>
      </w:r>
      <w:r>
        <w:rPr>
          <w:rFonts w:hint="cs"/>
          <w:rtl/>
        </w:rPr>
        <w:t>לעבוד יחד; מפלגה מלוכדת במטרה ובמשימה שלה ומפוצלת בחשיבה מהי הדרך הנכונה.</w:t>
      </w:r>
    </w:p>
    <w:p w14:paraId="7D6BAB12" w14:textId="77777777" w:rsidR="00000000" w:rsidRDefault="008A7A77">
      <w:pPr>
        <w:pStyle w:val="a0"/>
        <w:rPr>
          <w:rFonts w:hint="cs"/>
          <w:rtl/>
        </w:rPr>
      </w:pPr>
    </w:p>
    <w:p w14:paraId="268EBBCA" w14:textId="77777777" w:rsidR="00000000" w:rsidRDefault="008A7A77">
      <w:pPr>
        <w:pStyle w:val="af1"/>
        <w:rPr>
          <w:rtl/>
        </w:rPr>
      </w:pPr>
      <w:r>
        <w:rPr>
          <w:rtl/>
        </w:rPr>
        <w:t>היו"ר יולי-יואל אדלשטיין:</w:t>
      </w:r>
    </w:p>
    <w:p w14:paraId="4CC6FDBD" w14:textId="77777777" w:rsidR="00000000" w:rsidRDefault="008A7A77">
      <w:pPr>
        <w:pStyle w:val="a0"/>
        <w:rPr>
          <w:rtl/>
        </w:rPr>
      </w:pPr>
    </w:p>
    <w:p w14:paraId="09010ED6" w14:textId="77777777" w:rsidR="00000000" w:rsidRDefault="008A7A77">
      <w:pPr>
        <w:pStyle w:val="a0"/>
        <w:rPr>
          <w:rFonts w:hint="cs"/>
          <w:rtl/>
        </w:rPr>
      </w:pPr>
      <w:r>
        <w:rPr>
          <w:rFonts w:hint="cs"/>
          <w:rtl/>
        </w:rPr>
        <w:t>נא לסיים.</w:t>
      </w:r>
    </w:p>
    <w:p w14:paraId="08A2CCAF" w14:textId="77777777" w:rsidR="00000000" w:rsidRDefault="008A7A77">
      <w:pPr>
        <w:pStyle w:val="a0"/>
        <w:rPr>
          <w:rFonts w:hint="cs"/>
          <w:rtl/>
        </w:rPr>
      </w:pPr>
    </w:p>
    <w:p w14:paraId="68931E1A" w14:textId="77777777" w:rsidR="00000000" w:rsidRDefault="008A7A77">
      <w:pPr>
        <w:pStyle w:val="-"/>
        <w:rPr>
          <w:rtl/>
        </w:rPr>
      </w:pPr>
      <w:bookmarkStart w:id="144" w:name="FS000001068T14_06_2004_18_12_49C"/>
      <w:bookmarkEnd w:id="144"/>
      <w:r>
        <w:rPr>
          <w:rtl/>
        </w:rPr>
        <w:t>ניסן סלומינסקי (מפד"ל):</w:t>
      </w:r>
    </w:p>
    <w:p w14:paraId="6EF6C50D" w14:textId="77777777" w:rsidR="00000000" w:rsidRDefault="008A7A77">
      <w:pPr>
        <w:pStyle w:val="a0"/>
        <w:rPr>
          <w:rtl/>
        </w:rPr>
      </w:pPr>
    </w:p>
    <w:p w14:paraId="0BF27C5C" w14:textId="77777777" w:rsidR="00000000" w:rsidRDefault="008A7A77">
      <w:pPr>
        <w:pStyle w:val="a0"/>
        <w:rPr>
          <w:rFonts w:hint="cs"/>
          <w:rtl/>
        </w:rPr>
      </w:pPr>
      <w:r>
        <w:rPr>
          <w:rFonts w:hint="cs"/>
          <w:rtl/>
        </w:rPr>
        <w:t>יכול להיות שבתוך זמן קצר יתברר שאין דרך להשפיע מבפנים, וכולנו נהיה כאן, ואולי להיפך, אבל בינתיים קיבלנו על עצמנו לפעול</w:t>
      </w:r>
      <w:r>
        <w:rPr>
          <w:rFonts w:hint="cs"/>
          <w:rtl/>
        </w:rPr>
        <w:t xml:space="preserve"> יחד, ובנושא הספציפי הזה לפעול בשני ראשים, האחד בדרך הזאת והאחד בדרך הזאת, ולראות איזו דרך תצליח, ואותה דרך שתצליח, האחרים יצטרפו אליה.</w:t>
      </w:r>
    </w:p>
    <w:p w14:paraId="709999FB" w14:textId="77777777" w:rsidR="00000000" w:rsidRDefault="008A7A77">
      <w:pPr>
        <w:pStyle w:val="a0"/>
        <w:rPr>
          <w:rFonts w:hint="cs"/>
          <w:rtl/>
        </w:rPr>
      </w:pPr>
    </w:p>
    <w:p w14:paraId="4FB513BD" w14:textId="77777777" w:rsidR="00000000" w:rsidRDefault="008A7A77">
      <w:pPr>
        <w:pStyle w:val="af1"/>
        <w:rPr>
          <w:rtl/>
        </w:rPr>
      </w:pPr>
      <w:r>
        <w:rPr>
          <w:rtl/>
        </w:rPr>
        <w:t>היו"ר יולי-יואל אדלשטיין:</w:t>
      </w:r>
    </w:p>
    <w:p w14:paraId="70C326AE" w14:textId="77777777" w:rsidR="00000000" w:rsidRDefault="008A7A77">
      <w:pPr>
        <w:pStyle w:val="a0"/>
        <w:rPr>
          <w:rtl/>
        </w:rPr>
      </w:pPr>
    </w:p>
    <w:p w14:paraId="09AFC611" w14:textId="77777777" w:rsidR="00000000" w:rsidRDefault="008A7A77">
      <w:pPr>
        <w:pStyle w:val="a0"/>
        <w:rPr>
          <w:rFonts w:hint="cs"/>
          <w:rtl/>
        </w:rPr>
      </w:pPr>
      <w:r>
        <w:rPr>
          <w:rFonts w:hint="cs"/>
          <w:rtl/>
        </w:rPr>
        <w:t xml:space="preserve">תודה רבה. תודה רבה. אנחנו נשאיר את חבר הכנסת אריאל במתח </w:t>
      </w:r>
      <w:r>
        <w:rPr>
          <w:rtl/>
        </w:rPr>
        <w:t>–</w:t>
      </w:r>
      <w:r>
        <w:rPr>
          <w:rFonts w:hint="cs"/>
          <w:rtl/>
        </w:rPr>
        <w:t xml:space="preserve"> הוא לא ידע מה תעשו באי-אמון היום. </w:t>
      </w:r>
    </w:p>
    <w:p w14:paraId="374E4089" w14:textId="77777777" w:rsidR="00000000" w:rsidRDefault="008A7A77">
      <w:pPr>
        <w:pStyle w:val="a0"/>
        <w:rPr>
          <w:rFonts w:hint="cs"/>
          <w:rtl/>
        </w:rPr>
      </w:pPr>
    </w:p>
    <w:p w14:paraId="500E90C0" w14:textId="77777777" w:rsidR="00000000" w:rsidRDefault="008A7A77">
      <w:pPr>
        <w:pStyle w:val="af0"/>
        <w:rPr>
          <w:rtl/>
        </w:rPr>
      </w:pPr>
      <w:r>
        <w:rPr>
          <w:rFonts w:hint="eastAsia"/>
          <w:rtl/>
        </w:rPr>
        <w:t>ניסן</w:t>
      </w:r>
      <w:r>
        <w:rPr>
          <w:rtl/>
        </w:rPr>
        <w:t xml:space="preserve"> סלומינסקי (מפד"ל):</w:t>
      </w:r>
    </w:p>
    <w:p w14:paraId="59D3EC71" w14:textId="77777777" w:rsidR="00000000" w:rsidRDefault="008A7A77">
      <w:pPr>
        <w:pStyle w:val="a0"/>
        <w:rPr>
          <w:rFonts w:hint="cs"/>
          <w:rtl/>
        </w:rPr>
      </w:pPr>
    </w:p>
    <w:p w14:paraId="32228AF6" w14:textId="77777777" w:rsidR="00000000" w:rsidRDefault="008A7A77">
      <w:pPr>
        <w:pStyle w:val="a0"/>
        <w:rPr>
          <w:rFonts w:hint="cs"/>
          <w:rtl/>
        </w:rPr>
      </w:pPr>
      <w:r>
        <w:rPr>
          <w:rFonts w:hint="cs"/>
          <w:rtl/>
        </w:rPr>
        <w:t>לא אני, הוא עצר אותי.</w:t>
      </w:r>
    </w:p>
    <w:p w14:paraId="7239C606" w14:textId="77777777" w:rsidR="00000000" w:rsidRDefault="008A7A77">
      <w:pPr>
        <w:pStyle w:val="a0"/>
        <w:rPr>
          <w:rFonts w:hint="cs"/>
          <w:rtl/>
        </w:rPr>
      </w:pPr>
    </w:p>
    <w:p w14:paraId="2D6EB909" w14:textId="77777777" w:rsidR="00000000" w:rsidRDefault="008A7A77">
      <w:pPr>
        <w:pStyle w:val="af1"/>
        <w:rPr>
          <w:rtl/>
        </w:rPr>
      </w:pPr>
      <w:r>
        <w:rPr>
          <w:rFonts w:hint="eastAsia"/>
          <w:rtl/>
        </w:rPr>
        <w:t>היו</w:t>
      </w:r>
      <w:r>
        <w:rPr>
          <w:rtl/>
        </w:rPr>
        <w:t>"ר יולי-יואל אדלשטיין:</w:t>
      </w:r>
    </w:p>
    <w:p w14:paraId="0BBD54A1" w14:textId="77777777" w:rsidR="00000000" w:rsidRDefault="008A7A77">
      <w:pPr>
        <w:pStyle w:val="a0"/>
        <w:rPr>
          <w:rFonts w:hint="cs"/>
          <w:rtl/>
        </w:rPr>
      </w:pPr>
    </w:p>
    <w:p w14:paraId="79646D77" w14:textId="77777777" w:rsidR="00000000" w:rsidRDefault="008A7A77">
      <w:pPr>
        <w:pStyle w:val="a0"/>
        <w:rPr>
          <w:rFonts w:hint="cs"/>
          <w:rtl/>
        </w:rPr>
      </w:pPr>
      <w:r>
        <w:rPr>
          <w:rFonts w:hint="cs"/>
          <w:rtl/>
        </w:rPr>
        <w:t xml:space="preserve">בבקשה, חבר הכנסת יעקב ליצמן. אחריו - חברת הכנסת רוחמה אברהם. </w:t>
      </w:r>
    </w:p>
    <w:p w14:paraId="1CC86B4A" w14:textId="77777777" w:rsidR="00000000" w:rsidRDefault="008A7A77">
      <w:pPr>
        <w:pStyle w:val="af0"/>
        <w:rPr>
          <w:rtl/>
        </w:rPr>
      </w:pPr>
    </w:p>
    <w:p w14:paraId="4FC8AF81" w14:textId="77777777" w:rsidR="00000000" w:rsidRDefault="008A7A77">
      <w:pPr>
        <w:pStyle w:val="af0"/>
        <w:rPr>
          <w:rtl/>
        </w:rPr>
      </w:pPr>
      <w:r>
        <w:rPr>
          <w:rFonts w:hint="eastAsia"/>
          <w:rtl/>
        </w:rPr>
        <w:t>יאיר</w:t>
      </w:r>
      <w:r>
        <w:rPr>
          <w:rtl/>
        </w:rPr>
        <w:t xml:space="preserve"> פרץ (ש"ס):</w:t>
      </w:r>
    </w:p>
    <w:p w14:paraId="6101B57D" w14:textId="77777777" w:rsidR="00000000" w:rsidRDefault="008A7A77">
      <w:pPr>
        <w:pStyle w:val="a0"/>
        <w:rPr>
          <w:rFonts w:hint="cs"/>
          <w:rtl/>
        </w:rPr>
      </w:pPr>
    </w:p>
    <w:p w14:paraId="199C5D25" w14:textId="77777777" w:rsidR="00000000" w:rsidRDefault="008A7A77">
      <w:pPr>
        <w:pStyle w:val="a0"/>
        <w:rPr>
          <w:rFonts w:hint="cs"/>
          <w:rtl/>
        </w:rPr>
      </w:pPr>
      <w:r>
        <w:rPr>
          <w:rFonts w:hint="cs"/>
          <w:rtl/>
        </w:rPr>
        <w:t>תשבי יתרץ קושיות ובעיות – תיק"ו.</w:t>
      </w:r>
    </w:p>
    <w:p w14:paraId="1EAE1B07" w14:textId="77777777" w:rsidR="00000000" w:rsidRDefault="008A7A77">
      <w:pPr>
        <w:pStyle w:val="a0"/>
        <w:rPr>
          <w:rFonts w:hint="cs"/>
          <w:rtl/>
        </w:rPr>
      </w:pPr>
    </w:p>
    <w:p w14:paraId="184F9311" w14:textId="77777777" w:rsidR="00000000" w:rsidRDefault="008A7A77">
      <w:pPr>
        <w:pStyle w:val="a"/>
        <w:rPr>
          <w:rtl/>
        </w:rPr>
      </w:pPr>
      <w:bookmarkStart w:id="145" w:name="FS000000528T14_06_2004_18_13_47"/>
      <w:bookmarkStart w:id="146" w:name="_Toc81186648"/>
      <w:bookmarkEnd w:id="145"/>
      <w:r>
        <w:rPr>
          <w:rFonts w:hint="eastAsia"/>
          <w:rtl/>
        </w:rPr>
        <w:t>יעקב</w:t>
      </w:r>
      <w:r>
        <w:rPr>
          <w:rtl/>
        </w:rPr>
        <w:t xml:space="preserve"> ליצמן (יהדות התורה):</w:t>
      </w:r>
      <w:bookmarkEnd w:id="146"/>
    </w:p>
    <w:p w14:paraId="3FC9BD81" w14:textId="77777777" w:rsidR="00000000" w:rsidRDefault="008A7A77">
      <w:pPr>
        <w:pStyle w:val="a0"/>
        <w:rPr>
          <w:rFonts w:hint="cs"/>
          <w:rtl/>
        </w:rPr>
      </w:pPr>
    </w:p>
    <w:p w14:paraId="3977DEE5" w14:textId="77777777" w:rsidR="00000000" w:rsidRDefault="008A7A77">
      <w:pPr>
        <w:pStyle w:val="a0"/>
        <w:rPr>
          <w:rFonts w:hint="cs"/>
          <w:rtl/>
        </w:rPr>
      </w:pPr>
      <w:r>
        <w:rPr>
          <w:rFonts w:hint="cs"/>
          <w:rtl/>
        </w:rPr>
        <w:t>אדוני היושב-ראש, דבר ראשון, תודה רבה ע</w:t>
      </w:r>
      <w:r>
        <w:rPr>
          <w:rFonts w:hint="cs"/>
          <w:rtl/>
        </w:rPr>
        <w:t xml:space="preserve">ל שאפשרת לי לדבר לפנים משורת הדין. </w:t>
      </w:r>
    </w:p>
    <w:p w14:paraId="46AED9A6" w14:textId="77777777" w:rsidR="00000000" w:rsidRDefault="008A7A77">
      <w:pPr>
        <w:pStyle w:val="a0"/>
        <w:rPr>
          <w:rFonts w:hint="cs"/>
          <w:rtl/>
        </w:rPr>
      </w:pPr>
    </w:p>
    <w:p w14:paraId="3CE082B5" w14:textId="77777777" w:rsidR="00000000" w:rsidRDefault="008A7A77">
      <w:pPr>
        <w:pStyle w:val="a0"/>
        <w:rPr>
          <w:rFonts w:hint="cs"/>
          <w:rtl/>
        </w:rPr>
      </w:pPr>
      <w:r>
        <w:rPr>
          <w:rFonts w:hint="cs"/>
          <w:rtl/>
        </w:rPr>
        <w:t xml:space="preserve">בעצם אנחנו, הציבור החרדי, מעבר לכל הדברים של האי-אמון שיש לנו בממשלה, חייבים להתמקד באי-אמון בשרת החינוך. זה לא סוד שהיום משרד החינוך מוביל בכל הגזירות נגד הציבור החרדי </w:t>
      </w:r>
      <w:r>
        <w:rPr>
          <w:rtl/>
        </w:rPr>
        <w:t>–</w:t>
      </w:r>
      <w:r>
        <w:rPr>
          <w:rFonts w:hint="cs"/>
          <w:rtl/>
        </w:rPr>
        <w:t xml:space="preserve"> אם  בישיבות, אם בגנים, אם בת"תים, אם בסמינרים </w:t>
      </w:r>
      <w:r>
        <w:rPr>
          <w:rFonts w:hint="eastAsia"/>
          <w:rtl/>
        </w:rPr>
        <w:t>–</w:t>
      </w:r>
      <w:r>
        <w:rPr>
          <w:rFonts w:hint="cs"/>
          <w:rtl/>
        </w:rPr>
        <w:t xml:space="preserve"> </w:t>
      </w:r>
      <w:r>
        <w:rPr>
          <w:rFonts w:hint="cs"/>
          <w:rtl/>
        </w:rPr>
        <w:t>ולכן הגיע הזמן לדרוש את פיטוריה של שרת החינוך. כציבור גדול, אין שום סיבה בעולם שנסבול, ואין סיבה שיתנכלו לציבור החרדי כפי שמתנכלים לו היום.</w:t>
      </w:r>
    </w:p>
    <w:p w14:paraId="0C032596" w14:textId="77777777" w:rsidR="00000000" w:rsidRDefault="008A7A77">
      <w:pPr>
        <w:pStyle w:val="a0"/>
        <w:rPr>
          <w:rFonts w:hint="cs"/>
          <w:rtl/>
        </w:rPr>
      </w:pPr>
    </w:p>
    <w:p w14:paraId="6FC59812" w14:textId="77777777" w:rsidR="00000000" w:rsidRDefault="008A7A77">
      <w:pPr>
        <w:pStyle w:val="a0"/>
        <w:rPr>
          <w:rFonts w:hint="cs"/>
          <w:rtl/>
        </w:rPr>
      </w:pPr>
      <w:r>
        <w:rPr>
          <w:rFonts w:hint="cs"/>
          <w:rtl/>
        </w:rPr>
        <w:t xml:space="preserve">שרת החינוך ועוזרה עושים כל דבר שאפשר כדי לפגוע במוסדות התורה, ועל כך אני חושב שלא צריך לעבור </w:t>
      </w:r>
      <w:r>
        <w:rPr>
          <w:rFonts w:hint="eastAsia"/>
          <w:rtl/>
        </w:rPr>
        <w:t>–</w:t>
      </w:r>
      <w:r>
        <w:rPr>
          <w:rFonts w:hint="cs"/>
          <w:rtl/>
        </w:rPr>
        <w:t xml:space="preserve"> ואסור לעבור </w:t>
      </w:r>
      <w:r>
        <w:rPr>
          <w:rFonts w:hint="eastAsia"/>
          <w:rtl/>
        </w:rPr>
        <w:t>–</w:t>
      </w:r>
      <w:r>
        <w:rPr>
          <w:rFonts w:hint="cs"/>
          <w:rtl/>
        </w:rPr>
        <w:t xml:space="preserve"> לסדר-ה</w:t>
      </w:r>
      <w:r>
        <w:rPr>
          <w:rFonts w:hint="cs"/>
          <w:rtl/>
        </w:rPr>
        <w:t>יום, ובין כל הסיבות וכל הדברים שאנחנו מביעים בגללם אי-אמון בממשלה, האי-אמון שלנו הוא בעיקר נגד שרת החינוך ונגד משרד החינוך.</w:t>
      </w:r>
    </w:p>
    <w:p w14:paraId="0A67EDAB" w14:textId="77777777" w:rsidR="00000000" w:rsidRDefault="008A7A77">
      <w:pPr>
        <w:pStyle w:val="a0"/>
        <w:rPr>
          <w:rFonts w:hint="cs"/>
          <w:rtl/>
        </w:rPr>
      </w:pPr>
    </w:p>
    <w:p w14:paraId="501567CD" w14:textId="77777777" w:rsidR="00000000" w:rsidRDefault="008A7A77">
      <w:pPr>
        <w:pStyle w:val="a0"/>
        <w:rPr>
          <w:rFonts w:hint="cs"/>
          <w:rtl/>
        </w:rPr>
      </w:pPr>
      <w:r>
        <w:rPr>
          <w:rFonts w:hint="cs"/>
          <w:rtl/>
        </w:rPr>
        <w:t xml:space="preserve">הדבר השני </w:t>
      </w:r>
      <w:r>
        <w:rPr>
          <w:rFonts w:hint="eastAsia"/>
          <w:rtl/>
        </w:rPr>
        <w:t>–</w:t>
      </w:r>
      <w:r>
        <w:rPr>
          <w:rFonts w:hint="cs"/>
          <w:rtl/>
        </w:rPr>
        <w:t xml:space="preserve"> ואני רוצה לנגוע בו בזמן הקצר שיש לי </w:t>
      </w:r>
      <w:r>
        <w:rPr>
          <w:rFonts w:hint="eastAsia"/>
          <w:rtl/>
        </w:rPr>
        <w:t>–</w:t>
      </w:r>
      <w:r>
        <w:rPr>
          <w:rFonts w:hint="cs"/>
          <w:rtl/>
        </w:rPr>
        <w:t xml:space="preserve"> הוא הפסק של הבג"ץ היום. אני חושב שבג"ץ לא הוכיח היום </w:t>
      </w:r>
      <w:r>
        <w:rPr>
          <w:rFonts w:hint="eastAsia"/>
          <w:rtl/>
        </w:rPr>
        <w:t>–</w:t>
      </w:r>
      <w:r>
        <w:rPr>
          <w:rFonts w:hint="cs"/>
          <w:rtl/>
        </w:rPr>
        <w:t xml:space="preserve"> כי הוא הוכיח את הדבר כבר מ</w:t>
      </w:r>
      <w:r>
        <w:rPr>
          <w:rFonts w:hint="cs"/>
          <w:rtl/>
        </w:rPr>
        <w:t xml:space="preserve">זמן </w:t>
      </w:r>
      <w:r>
        <w:rPr>
          <w:rFonts w:hint="eastAsia"/>
          <w:rtl/>
        </w:rPr>
        <w:t>–</w:t>
      </w:r>
      <w:r>
        <w:rPr>
          <w:rFonts w:hint="cs"/>
          <w:rtl/>
        </w:rPr>
        <w:t xml:space="preserve"> אלא רק חוזר ומחדיר לציבור שאנחנו לא מדינה יהודית. בג"ץ אומר כל הזמן: לא צריך להתחשב בשום דבר, גם הדבר המאוס והשקוץ ביותר שיש </w:t>
      </w:r>
      <w:r>
        <w:rPr>
          <w:rtl/>
        </w:rPr>
        <w:t>–</w:t>
      </w:r>
      <w:r>
        <w:rPr>
          <w:rFonts w:hint="cs"/>
          <w:rtl/>
        </w:rPr>
        <w:t xml:space="preserve"> חזיר – גם על זה אין מעצורים לבג"ץ. הייתי רוצה לשמוע בבג"ץ, למשל, על כביש בר-אילן </w:t>
      </w:r>
      <w:r>
        <w:rPr>
          <w:rFonts w:hint="eastAsia"/>
          <w:rtl/>
        </w:rPr>
        <w:t>–</w:t>
      </w:r>
      <w:r>
        <w:rPr>
          <w:rFonts w:hint="cs"/>
          <w:rtl/>
        </w:rPr>
        <w:t xml:space="preserve"> שזה כביש של 100% תושבים חרדים </w:t>
      </w:r>
      <w:r>
        <w:rPr>
          <w:rFonts w:hint="eastAsia"/>
          <w:rtl/>
        </w:rPr>
        <w:t>–</w:t>
      </w:r>
      <w:r>
        <w:rPr>
          <w:rFonts w:hint="cs"/>
          <w:rtl/>
        </w:rPr>
        <w:t xml:space="preserve"> למה בג"ץ</w:t>
      </w:r>
      <w:r>
        <w:rPr>
          <w:rFonts w:hint="cs"/>
          <w:rtl/>
        </w:rPr>
        <w:t xml:space="preserve"> פסק שצריך לפתוח אותו בשבת? הרי הוא כולו חרדי. אם צריך להתחשב ברוב התושבים, לעשות משאל </w:t>
      </w:r>
      <w:r>
        <w:rPr>
          <w:rtl/>
        </w:rPr>
        <w:t>–</w:t>
      </w:r>
      <w:r>
        <w:rPr>
          <w:rFonts w:hint="cs"/>
          <w:rtl/>
        </w:rPr>
        <w:t xml:space="preserve"> בג"ץ פשוט ירדו מהפסים. </w:t>
      </w:r>
    </w:p>
    <w:p w14:paraId="603C0387" w14:textId="77777777" w:rsidR="00000000" w:rsidRDefault="008A7A77">
      <w:pPr>
        <w:pStyle w:val="a0"/>
        <w:rPr>
          <w:rFonts w:hint="cs"/>
          <w:rtl/>
        </w:rPr>
      </w:pPr>
    </w:p>
    <w:p w14:paraId="79604CFF" w14:textId="77777777" w:rsidR="00000000" w:rsidRDefault="008A7A77">
      <w:pPr>
        <w:pStyle w:val="a0"/>
        <w:rPr>
          <w:rFonts w:hint="cs"/>
          <w:rtl/>
        </w:rPr>
      </w:pPr>
      <w:r>
        <w:rPr>
          <w:rFonts w:hint="cs"/>
          <w:rtl/>
        </w:rPr>
        <w:t xml:space="preserve">לכן </w:t>
      </w:r>
      <w:r>
        <w:rPr>
          <w:rFonts w:hint="eastAsia"/>
          <w:rtl/>
        </w:rPr>
        <w:t>–</w:t>
      </w:r>
      <w:r>
        <w:rPr>
          <w:rFonts w:hint="cs"/>
          <w:rtl/>
        </w:rPr>
        <w:t xml:space="preserve"> אני חושב שבזה לא יצאתי אפילו ידי מחאה </w:t>
      </w:r>
      <w:r>
        <w:rPr>
          <w:rFonts w:hint="eastAsia"/>
          <w:rtl/>
        </w:rPr>
        <w:t>–</w:t>
      </w:r>
      <w:r>
        <w:rPr>
          <w:rFonts w:hint="cs"/>
          <w:rtl/>
        </w:rPr>
        <w:t xml:space="preserve"> התחילו לנגוע בכל הדברים: היום זה חזיר, מחר זה יכול להיות שבת, מחרתיים זה יכול להיות כל דבר אחר. </w:t>
      </w:r>
      <w:r>
        <w:rPr>
          <w:rFonts w:hint="cs"/>
          <w:rtl/>
        </w:rPr>
        <w:t xml:space="preserve">אין להם מעצורים. לא משנה אם זה הרכב של שלושה שופטים, שופט אחד, שבעה שופטים, תשעה שופטים </w:t>
      </w:r>
      <w:r>
        <w:rPr>
          <w:rtl/>
        </w:rPr>
        <w:t>–</w:t>
      </w:r>
      <w:r>
        <w:rPr>
          <w:rFonts w:hint="cs"/>
          <w:rtl/>
        </w:rPr>
        <w:t xml:space="preserve"> הכול היינו הך. </w:t>
      </w:r>
    </w:p>
    <w:p w14:paraId="7E76D59C" w14:textId="77777777" w:rsidR="00000000" w:rsidRDefault="008A7A77">
      <w:pPr>
        <w:pStyle w:val="a0"/>
        <w:rPr>
          <w:rFonts w:hint="cs"/>
          <w:rtl/>
        </w:rPr>
      </w:pPr>
    </w:p>
    <w:p w14:paraId="2FEDAEFE" w14:textId="77777777" w:rsidR="00000000" w:rsidRDefault="008A7A77">
      <w:pPr>
        <w:pStyle w:val="a0"/>
        <w:rPr>
          <w:rFonts w:hint="cs"/>
          <w:rtl/>
        </w:rPr>
      </w:pPr>
      <w:r>
        <w:rPr>
          <w:rFonts w:hint="cs"/>
          <w:rtl/>
        </w:rPr>
        <w:t xml:space="preserve">שמעתי היום את ראש עיריית אשדוד צבי צילקר, ואני חייב לציין לשבח את מה שהוא אמר. כי אם כאן, במדינה, נוהגים כך רוב במיעוט, מחר יאסרו במקומות מסוימים </w:t>
      </w:r>
      <w:r>
        <w:rPr>
          <w:rFonts w:hint="eastAsia"/>
          <w:rtl/>
        </w:rPr>
        <w:t>–</w:t>
      </w:r>
      <w:r>
        <w:rPr>
          <w:rFonts w:hint="cs"/>
          <w:rtl/>
        </w:rPr>
        <w:t xml:space="preserve"> ב</w:t>
      </w:r>
      <w:r>
        <w:rPr>
          <w:rFonts w:hint="cs"/>
          <w:rtl/>
        </w:rPr>
        <w:t xml:space="preserve">מדינות מסוימות </w:t>
      </w:r>
      <w:r>
        <w:rPr>
          <w:rFonts w:hint="eastAsia"/>
          <w:rtl/>
        </w:rPr>
        <w:t>–</w:t>
      </w:r>
      <w:r>
        <w:rPr>
          <w:rFonts w:hint="cs"/>
          <w:rtl/>
        </w:rPr>
        <w:t xml:space="preserve"> את השחיטה, כי רוב התושבים לא רוצים שחיטה, כי הם לא יהודים. תודה. </w:t>
      </w:r>
    </w:p>
    <w:p w14:paraId="4C5F20B6" w14:textId="77777777" w:rsidR="00000000" w:rsidRDefault="008A7A77">
      <w:pPr>
        <w:pStyle w:val="a0"/>
        <w:rPr>
          <w:rFonts w:hint="cs"/>
          <w:rtl/>
        </w:rPr>
      </w:pPr>
    </w:p>
    <w:p w14:paraId="7876C92B" w14:textId="77777777" w:rsidR="00000000" w:rsidRDefault="008A7A77">
      <w:pPr>
        <w:pStyle w:val="af1"/>
        <w:rPr>
          <w:rtl/>
        </w:rPr>
      </w:pPr>
      <w:r>
        <w:rPr>
          <w:rtl/>
        </w:rPr>
        <w:t>היו"ר יולי-יואל אדלשטיין:</w:t>
      </w:r>
    </w:p>
    <w:p w14:paraId="00107BC6" w14:textId="77777777" w:rsidR="00000000" w:rsidRDefault="008A7A77">
      <w:pPr>
        <w:pStyle w:val="a0"/>
        <w:rPr>
          <w:rtl/>
        </w:rPr>
      </w:pPr>
    </w:p>
    <w:p w14:paraId="136905DE" w14:textId="77777777" w:rsidR="00000000" w:rsidRDefault="008A7A77">
      <w:pPr>
        <w:pStyle w:val="a0"/>
        <w:rPr>
          <w:rFonts w:hint="cs"/>
          <w:rtl/>
        </w:rPr>
      </w:pPr>
      <w:r>
        <w:rPr>
          <w:rFonts w:hint="cs"/>
          <w:rtl/>
        </w:rPr>
        <w:t>תודה לחבר הכנסת ליצמן. חברת הכנסת רוחמה אברהם. לאחר מכן - חבר הכנסת אלי ישי.</w:t>
      </w:r>
    </w:p>
    <w:p w14:paraId="3F12CC33" w14:textId="77777777" w:rsidR="00000000" w:rsidRDefault="008A7A77">
      <w:pPr>
        <w:pStyle w:val="a0"/>
        <w:rPr>
          <w:rFonts w:hint="cs"/>
          <w:rtl/>
        </w:rPr>
      </w:pPr>
    </w:p>
    <w:p w14:paraId="4F308AA6" w14:textId="77777777" w:rsidR="00000000" w:rsidRDefault="008A7A77">
      <w:pPr>
        <w:pStyle w:val="a"/>
        <w:rPr>
          <w:rtl/>
        </w:rPr>
      </w:pPr>
      <w:bookmarkStart w:id="147" w:name="FS000001026T14_06_2004_18_17_11"/>
      <w:bookmarkStart w:id="148" w:name="_Toc81186649"/>
      <w:bookmarkEnd w:id="147"/>
      <w:r>
        <w:rPr>
          <w:rFonts w:hint="eastAsia"/>
          <w:rtl/>
        </w:rPr>
        <w:t>רוחמה</w:t>
      </w:r>
      <w:r>
        <w:rPr>
          <w:rtl/>
        </w:rPr>
        <w:t xml:space="preserve"> אברהם (הליכוד):</w:t>
      </w:r>
      <w:bookmarkEnd w:id="148"/>
    </w:p>
    <w:p w14:paraId="1443ECEE" w14:textId="77777777" w:rsidR="00000000" w:rsidRDefault="008A7A77">
      <w:pPr>
        <w:pStyle w:val="a0"/>
        <w:rPr>
          <w:rFonts w:hint="cs"/>
          <w:rtl/>
        </w:rPr>
      </w:pPr>
    </w:p>
    <w:p w14:paraId="0CE52C26" w14:textId="77777777" w:rsidR="00000000" w:rsidRDefault="008A7A77">
      <w:pPr>
        <w:pStyle w:val="a0"/>
        <w:rPr>
          <w:rFonts w:hint="cs"/>
          <w:rtl/>
        </w:rPr>
      </w:pPr>
      <w:r>
        <w:rPr>
          <w:rFonts w:hint="cs"/>
          <w:rtl/>
        </w:rPr>
        <w:t>אדוני היושב-ראש, חברי חברי הכנסת, ראשית, אני</w:t>
      </w:r>
      <w:r>
        <w:rPr>
          <w:rFonts w:hint="cs"/>
          <w:rtl/>
        </w:rPr>
        <w:t xml:space="preserve"> רוצה לברך את אלברט אזולאי, את יוסי אוטמזגין ואת אבי בנזיקרי, חברים יקרים מדימונה, שבאו לבטא דבר אחד: את פתיחת מאבקה של העיר דימונה בכל נושא הגבולות. אני רוצה לקרוא מכאן גם לראש הממשלה וגם לשר הפנים לעשות הכול כדי שדימונה אומנם תקבל את מה שמגיע לה. מכאן אנ</w:t>
      </w:r>
      <w:r>
        <w:rPr>
          <w:rFonts w:hint="cs"/>
          <w:rtl/>
        </w:rPr>
        <w:t>י אומרת לכם: אנחנו אתכם.</w:t>
      </w:r>
    </w:p>
    <w:p w14:paraId="4EDB5E6F" w14:textId="77777777" w:rsidR="00000000" w:rsidRDefault="008A7A77">
      <w:pPr>
        <w:pStyle w:val="a0"/>
        <w:rPr>
          <w:rFonts w:hint="cs"/>
          <w:rtl/>
        </w:rPr>
      </w:pPr>
    </w:p>
    <w:p w14:paraId="50C29DBE" w14:textId="77777777" w:rsidR="00000000" w:rsidRDefault="008A7A77">
      <w:pPr>
        <w:pStyle w:val="a0"/>
        <w:rPr>
          <w:rFonts w:hint="cs"/>
          <w:rtl/>
        </w:rPr>
      </w:pPr>
      <w:r>
        <w:rPr>
          <w:rFonts w:hint="cs"/>
          <w:rtl/>
        </w:rPr>
        <w:t xml:space="preserve">ושוב להצעות האי-אמון. אני רוצה לומר לחברי מהאופוזיציה, שלדעתי הם צריכים להפנים את האמרה </w:t>
      </w:r>
      <w:r>
        <w:rPr>
          <w:rFonts w:hint="eastAsia"/>
          <w:rtl/>
        </w:rPr>
        <w:t>–</w:t>
      </w:r>
      <w:r>
        <w:rPr>
          <w:rFonts w:hint="cs"/>
          <w:rtl/>
        </w:rPr>
        <w:t xml:space="preserve"> הפוסל במומו פוסל. אני חושבת שהיום, יותר מתמיד, אתם צריכים למחוא כפיים על כל הישגי הממשלה. היום אתם צריכים למחוא כפיים על האומץ, על הנחישות. </w:t>
      </w:r>
      <w:r>
        <w:rPr>
          <w:rFonts w:hint="cs"/>
          <w:rtl/>
        </w:rPr>
        <w:t xml:space="preserve">תודו שהיום, יותר מתמיד, כולנו צריכים להתפעל מההישגים האלה: מהריסון המוניטרי, מהריסון בתקציב, מההישגים בתחום האינפלציה, מההתקדמות בתחום ההפרטה ומהדרך המדינית האמיצה שראש הממשלה והממשלה מובילים בנחישות ובאומץ. </w:t>
      </w:r>
    </w:p>
    <w:p w14:paraId="552A5E8F" w14:textId="77777777" w:rsidR="00000000" w:rsidRDefault="008A7A77">
      <w:pPr>
        <w:pStyle w:val="a0"/>
        <w:rPr>
          <w:rFonts w:hint="cs"/>
          <w:rtl/>
        </w:rPr>
      </w:pPr>
    </w:p>
    <w:p w14:paraId="557A7A4D" w14:textId="77777777" w:rsidR="00000000" w:rsidRDefault="008A7A77">
      <w:pPr>
        <w:pStyle w:val="a0"/>
        <w:rPr>
          <w:rFonts w:hint="cs"/>
          <w:rtl/>
        </w:rPr>
      </w:pPr>
      <w:r>
        <w:rPr>
          <w:rFonts w:hint="cs"/>
          <w:rtl/>
        </w:rPr>
        <w:t>אדוני היושב-ראש, הממשלה הזאת הצליחה לייצב את ה</w:t>
      </w:r>
      <w:r>
        <w:rPr>
          <w:rFonts w:hint="cs"/>
          <w:rtl/>
        </w:rPr>
        <w:t xml:space="preserve">משק ולהניעו בחזרה אל דרך המלך. הממשלה הזאת הצליחה לעלות על דרך המלך גם בנושא המדיני. וגם בעולם </w:t>
      </w:r>
      <w:r>
        <w:rPr>
          <w:rFonts w:hint="eastAsia"/>
          <w:rtl/>
        </w:rPr>
        <w:t>–</w:t>
      </w:r>
      <w:r>
        <w:rPr>
          <w:rFonts w:hint="cs"/>
          <w:rtl/>
        </w:rPr>
        <w:t xml:space="preserve"> זה לא סוד </w:t>
      </w:r>
      <w:r>
        <w:rPr>
          <w:rFonts w:hint="eastAsia"/>
          <w:rtl/>
        </w:rPr>
        <w:t>–</w:t>
      </w:r>
      <w:r>
        <w:rPr>
          <w:rFonts w:hint="cs"/>
          <w:rtl/>
        </w:rPr>
        <w:t xml:space="preserve"> הממשלה הזאת זוכה לשבחים, ביחס הבין-לאומי, על כושר ההחלטה המדיני והכלכלי. </w:t>
      </w:r>
    </w:p>
    <w:p w14:paraId="56B2BA75" w14:textId="77777777" w:rsidR="00000000" w:rsidRDefault="008A7A77">
      <w:pPr>
        <w:pStyle w:val="a0"/>
        <w:rPr>
          <w:rFonts w:hint="cs"/>
          <w:rtl/>
        </w:rPr>
      </w:pPr>
    </w:p>
    <w:p w14:paraId="21A7F638" w14:textId="77777777" w:rsidR="00000000" w:rsidRDefault="008A7A77">
      <w:pPr>
        <w:pStyle w:val="a0"/>
        <w:rPr>
          <w:rFonts w:hint="cs"/>
          <w:rtl/>
        </w:rPr>
      </w:pPr>
      <w:r>
        <w:rPr>
          <w:rFonts w:hint="cs"/>
          <w:rtl/>
        </w:rPr>
        <w:t>תנאי הכרחי לצמיחה הוא הפחתה בביורוקרטיה. תנאי הכרחי לשגשוג הוא הגברת התח</w:t>
      </w:r>
      <w:r>
        <w:rPr>
          <w:rFonts w:hint="cs"/>
          <w:rtl/>
        </w:rPr>
        <w:t>רות. חובה להפחית את ההתערבות הממשלתית במשק ולתת לכוחות השוק לעשות את שלהם, ואנחנו, כולנו, צריכים להפנים שלוקח זמן בין הבשלה להשקעה, בין התאוששות להחלמה, ובסופו של דבר כל הפגיעות האלה יביאו אתן רק בשורות טובות.</w:t>
      </w:r>
    </w:p>
    <w:p w14:paraId="439D8268" w14:textId="77777777" w:rsidR="00000000" w:rsidRDefault="008A7A77">
      <w:pPr>
        <w:pStyle w:val="a0"/>
        <w:rPr>
          <w:rFonts w:hint="cs"/>
          <w:rtl/>
        </w:rPr>
      </w:pPr>
    </w:p>
    <w:p w14:paraId="0CA0B53D" w14:textId="77777777" w:rsidR="00000000" w:rsidRDefault="008A7A77">
      <w:pPr>
        <w:pStyle w:val="a0"/>
        <w:rPr>
          <w:rFonts w:hint="cs"/>
          <w:rtl/>
        </w:rPr>
      </w:pPr>
      <w:r>
        <w:rPr>
          <w:rFonts w:hint="cs"/>
          <w:rtl/>
        </w:rPr>
        <w:t>אדוני היושב-ראש, חברי חברי הכנסת, כולנו, כל ח</w:t>
      </w:r>
      <w:r>
        <w:rPr>
          <w:rFonts w:hint="cs"/>
          <w:rtl/>
        </w:rPr>
        <w:t xml:space="preserve">ברי הבית הזה, רוצים ביטחון כלכלי חזק. כולנו צריכים כלכלה שאפשר לבנות עליה. כולנו צריכים משק משגשג. כולנו צריכים שקט ברחובות, ותודו </w:t>
      </w:r>
      <w:r>
        <w:rPr>
          <w:rtl/>
        </w:rPr>
        <w:t>–</w:t>
      </w:r>
      <w:r>
        <w:rPr>
          <w:rFonts w:hint="cs"/>
          <w:rtl/>
        </w:rPr>
        <w:t xml:space="preserve"> תודה לאל, יש שקט. אנחנו צריכים את הביטחון, וכולנו צריכים דרך מדינית ברורה. ואת כל הדברים האלה רק הממשלה הזאת יודעת לעשות, ו</w:t>
      </w:r>
      <w:r>
        <w:rPr>
          <w:rFonts w:hint="cs"/>
          <w:rtl/>
        </w:rPr>
        <w:t>יכולה לעשות טוב יותר ונכון יותר, ביתר נחישות וביתר אומץ.</w:t>
      </w:r>
    </w:p>
    <w:p w14:paraId="0C559664" w14:textId="77777777" w:rsidR="00000000" w:rsidRDefault="008A7A77">
      <w:pPr>
        <w:pStyle w:val="a0"/>
        <w:rPr>
          <w:rFonts w:hint="cs"/>
          <w:rtl/>
        </w:rPr>
      </w:pPr>
    </w:p>
    <w:p w14:paraId="4A773AC4" w14:textId="77777777" w:rsidR="00000000" w:rsidRDefault="008A7A77">
      <w:pPr>
        <w:pStyle w:val="a0"/>
        <w:rPr>
          <w:rFonts w:hint="cs"/>
          <w:rtl/>
        </w:rPr>
      </w:pPr>
      <w:r>
        <w:rPr>
          <w:rFonts w:hint="cs"/>
          <w:rtl/>
        </w:rPr>
        <w:t xml:space="preserve">אני מציעה לכל חברי חברי האופוזיציה, שלצערי הרב גודשים כאן את כל הספסלים: אל תבזו את עצמכם, הרי אי-אפשר לשטות בציבור לאורך זמן עם הצעות אי-אמון שלדעתי הן פופוליסטיות. </w:t>
      </w:r>
    </w:p>
    <w:p w14:paraId="5B165322" w14:textId="77777777" w:rsidR="00000000" w:rsidRDefault="008A7A77">
      <w:pPr>
        <w:pStyle w:val="a0"/>
        <w:rPr>
          <w:rFonts w:hint="cs"/>
          <w:rtl/>
        </w:rPr>
      </w:pPr>
    </w:p>
    <w:p w14:paraId="028028B4" w14:textId="77777777" w:rsidR="00000000" w:rsidRDefault="008A7A77">
      <w:pPr>
        <w:pStyle w:val="af0"/>
        <w:rPr>
          <w:rtl/>
        </w:rPr>
      </w:pPr>
      <w:r>
        <w:rPr>
          <w:rFonts w:hint="eastAsia"/>
          <w:rtl/>
        </w:rPr>
        <w:t>יעקב</w:t>
      </w:r>
      <w:r>
        <w:rPr>
          <w:rtl/>
        </w:rPr>
        <w:t xml:space="preserve"> ליצמן (יהדות התורה):</w:t>
      </w:r>
    </w:p>
    <w:p w14:paraId="09A643B5" w14:textId="77777777" w:rsidR="00000000" w:rsidRDefault="008A7A77">
      <w:pPr>
        <w:pStyle w:val="a0"/>
        <w:rPr>
          <w:rFonts w:hint="cs"/>
          <w:rtl/>
        </w:rPr>
      </w:pPr>
    </w:p>
    <w:p w14:paraId="4A8020B7" w14:textId="77777777" w:rsidR="00000000" w:rsidRDefault="008A7A77">
      <w:pPr>
        <w:pStyle w:val="a0"/>
        <w:rPr>
          <w:rFonts w:hint="cs"/>
          <w:rtl/>
        </w:rPr>
      </w:pPr>
      <w:r>
        <w:rPr>
          <w:rFonts w:hint="cs"/>
          <w:rtl/>
        </w:rPr>
        <w:t>- -</w:t>
      </w:r>
      <w:r>
        <w:rPr>
          <w:rFonts w:hint="cs"/>
          <w:rtl/>
        </w:rPr>
        <w:t xml:space="preserve"> -             </w:t>
      </w:r>
    </w:p>
    <w:p w14:paraId="3073F286" w14:textId="77777777" w:rsidR="00000000" w:rsidRDefault="008A7A77">
      <w:pPr>
        <w:pStyle w:val="a"/>
        <w:rPr>
          <w:rFonts w:hint="cs"/>
          <w:rtl/>
        </w:rPr>
      </w:pPr>
    </w:p>
    <w:p w14:paraId="6B2BD85E" w14:textId="77777777" w:rsidR="00000000" w:rsidRDefault="008A7A77">
      <w:pPr>
        <w:pStyle w:val="a"/>
        <w:rPr>
          <w:rtl/>
        </w:rPr>
      </w:pPr>
      <w:bookmarkStart w:id="149" w:name="_Toc81186650"/>
      <w:r>
        <w:rPr>
          <w:rFonts w:hint="eastAsia"/>
          <w:rtl/>
        </w:rPr>
        <w:t>רוחמה</w:t>
      </w:r>
      <w:r>
        <w:rPr>
          <w:rtl/>
        </w:rPr>
        <w:t xml:space="preserve"> אברהם (הליכוד):</w:t>
      </w:r>
      <w:bookmarkEnd w:id="149"/>
    </w:p>
    <w:p w14:paraId="0C187840" w14:textId="77777777" w:rsidR="00000000" w:rsidRDefault="008A7A77">
      <w:pPr>
        <w:pStyle w:val="a0"/>
        <w:rPr>
          <w:rFonts w:hint="cs"/>
          <w:rtl/>
        </w:rPr>
      </w:pPr>
    </w:p>
    <w:p w14:paraId="21C9EA85" w14:textId="77777777" w:rsidR="00000000" w:rsidRDefault="008A7A77">
      <w:pPr>
        <w:pStyle w:val="a0"/>
        <w:rPr>
          <w:rFonts w:hint="cs"/>
          <w:rtl/>
        </w:rPr>
      </w:pPr>
      <w:r>
        <w:rPr>
          <w:rFonts w:hint="cs"/>
          <w:rtl/>
        </w:rPr>
        <w:t>לסיום, עד אז אני מציעה לכם להתבונן מהצד וללמוד מאתנו כיצד נוטעים תקווה, כיצד משקמים כלכלה, כיצד נלחמים בטרור וכיצד מובילים דרך בנחישות, באומץ, וחשוב מכול, ברגישות ובתבונה. ולכן אני מציעה להסיר את הצעות האי-אמון הפופו</w:t>
      </w:r>
      <w:r>
        <w:rPr>
          <w:rFonts w:hint="cs"/>
          <w:rtl/>
        </w:rPr>
        <w:t xml:space="preserve">ליסטיות האלה. תודה רבה, אדוני היושב-ראש, ותודה רבה על שאפשרת לי לדבר. </w:t>
      </w:r>
    </w:p>
    <w:p w14:paraId="5A36BDCA" w14:textId="77777777" w:rsidR="00000000" w:rsidRDefault="008A7A77">
      <w:pPr>
        <w:pStyle w:val="a0"/>
        <w:rPr>
          <w:rFonts w:hint="cs"/>
          <w:rtl/>
        </w:rPr>
      </w:pPr>
    </w:p>
    <w:p w14:paraId="011BE78C" w14:textId="77777777" w:rsidR="00000000" w:rsidRDefault="008A7A77">
      <w:pPr>
        <w:pStyle w:val="af1"/>
        <w:rPr>
          <w:rtl/>
        </w:rPr>
      </w:pPr>
      <w:r>
        <w:rPr>
          <w:rtl/>
        </w:rPr>
        <w:t>היו"ר יולי-יואל אדלשטיין:</w:t>
      </w:r>
    </w:p>
    <w:p w14:paraId="268E8E53" w14:textId="77777777" w:rsidR="00000000" w:rsidRDefault="008A7A77">
      <w:pPr>
        <w:pStyle w:val="a0"/>
        <w:rPr>
          <w:rtl/>
        </w:rPr>
      </w:pPr>
    </w:p>
    <w:p w14:paraId="45F6BCED" w14:textId="77777777" w:rsidR="00000000" w:rsidRDefault="008A7A77">
      <w:pPr>
        <w:pStyle w:val="a0"/>
        <w:rPr>
          <w:rFonts w:hint="cs"/>
          <w:rtl/>
        </w:rPr>
      </w:pPr>
      <w:r>
        <w:rPr>
          <w:rFonts w:hint="cs"/>
          <w:rtl/>
        </w:rPr>
        <w:t xml:space="preserve">תודה לחברת הכנסת רוחמה אברהם. חבר הכנסת אלי ישי, בבקשה. שני הדוברים האחרונים הם חבר הכנסת עמרם מצנע וחבר הכנסת גדעון סער. חבר הכנסת אלי ישי, בבקשה. </w:t>
      </w:r>
    </w:p>
    <w:p w14:paraId="25BAACF9" w14:textId="77777777" w:rsidR="00000000" w:rsidRDefault="008A7A77">
      <w:pPr>
        <w:pStyle w:val="a0"/>
        <w:rPr>
          <w:rFonts w:hint="cs"/>
          <w:rtl/>
        </w:rPr>
      </w:pPr>
    </w:p>
    <w:p w14:paraId="058A9897" w14:textId="77777777" w:rsidR="00000000" w:rsidRDefault="008A7A77">
      <w:pPr>
        <w:pStyle w:val="a"/>
        <w:rPr>
          <w:rtl/>
        </w:rPr>
      </w:pPr>
      <w:bookmarkStart w:id="150" w:name="FS000000494T14_06_2004_18_56_39"/>
      <w:bookmarkStart w:id="151" w:name="_Toc81186651"/>
      <w:bookmarkEnd w:id="150"/>
      <w:r>
        <w:rPr>
          <w:rFonts w:hint="eastAsia"/>
          <w:rtl/>
        </w:rPr>
        <w:t>אליהו</w:t>
      </w:r>
      <w:r>
        <w:rPr>
          <w:rtl/>
        </w:rPr>
        <w:t xml:space="preserve"> י</w:t>
      </w:r>
      <w:r>
        <w:rPr>
          <w:rtl/>
        </w:rPr>
        <w:t>שי (ש"ס):</w:t>
      </w:r>
      <w:bookmarkEnd w:id="151"/>
    </w:p>
    <w:p w14:paraId="310C7AF3" w14:textId="77777777" w:rsidR="00000000" w:rsidRDefault="008A7A77">
      <w:pPr>
        <w:pStyle w:val="a0"/>
        <w:rPr>
          <w:rFonts w:hint="cs"/>
          <w:rtl/>
        </w:rPr>
      </w:pPr>
    </w:p>
    <w:p w14:paraId="46D5888E" w14:textId="77777777" w:rsidR="00000000" w:rsidRDefault="008A7A77">
      <w:pPr>
        <w:pStyle w:val="a0"/>
        <w:rPr>
          <w:rFonts w:hint="cs"/>
          <w:rtl/>
        </w:rPr>
      </w:pPr>
      <w:r>
        <w:rPr>
          <w:rFonts w:hint="cs"/>
          <w:rtl/>
        </w:rPr>
        <w:t xml:space="preserve">אדוני היושב-ראש, חברי חברי הכנסת, כל שבוע אנחנו מגישים אי-אמון, ושואלים אותי אנשים מה זה יעזור, שהרי אין רוב שבו האי-אמון יתקבל. אבל אנחנו סבורים שבמדינה דמוקרטית, כחברי אופוזיציה </w:t>
      </w:r>
      <w:r>
        <w:rPr>
          <w:rtl/>
        </w:rPr>
        <w:t>–</w:t>
      </w:r>
      <w:r>
        <w:rPr>
          <w:rFonts w:hint="cs"/>
          <w:rtl/>
        </w:rPr>
        <w:t xml:space="preserve"> בתוך האופוזיציה נמצאת מפלגת העבודה שזוחלת לקואליציה, לפחות חלקי</w:t>
      </w:r>
      <w:r>
        <w:rPr>
          <w:rFonts w:hint="cs"/>
          <w:rtl/>
        </w:rPr>
        <w:t xml:space="preserve">ם ממנה. תסכים אתי, עמרם, שזה בטח לא לטעמך </w:t>
      </w:r>
      <w:r>
        <w:rPr>
          <w:rtl/>
        </w:rPr>
        <w:t>–</w:t>
      </w:r>
      <w:r>
        <w:rPr>
          <w:rFonts w:hint="cs"/>
          <w:rtl/>
        </w:rPr>
        <w:t xml:space="preserve"> כשיש כזאת אופוזיציה צולעת, אנחנו חייבים להיות אופוזיציה יותר לוחמת. </w:t>
      </w:r>
    </w:p>
    <w:p w14:paraId="08E485FB" w14:textId="77777777" w:rsidR="00000000" w:rsidRDefault="008A7A77">
      <w:pPr>
        <w:pStyle w:val="a0"/>
        <w:rPr>
          <w:rFonts w:hint="cs"/>
          <w:rtl/>
        </w:rPr>
      </w:pPr>
    </w:p>
    <w:p w14:paraId="41F4B238" w14:textId="77777777" w:rsidR="00000000" w:rsidRDefault="008A7A77">
      <w:pPr>
        <w:pStyle w:val="af0"/>
        <w:rPr>
          <w:rtl/>
        </w:rPr>
      </w:pPr>
      <w:r>
        <w:rPr>
          <w:rFonts w:hint="eastAsia"/>
          <w:rtl/>
        </w:rPr>
        <w:t>רוחמה</w:t>
      </w:r>
      <w:r>
        <w:rPr>
          <w:rtl/>
        </w:rPr>
        <w:t xml:space="preserve"> אברהם (הליכוד):</w:t>
      </w:r>
    </w:p>
    <w:p w14:paraId="6365E57C" w14:textId="77777777" w:rsidR="00000000" w:rsidRDefault="008A7A77">
      <w:pPr>
        <w:pStyle w:val="a0"/>
        <w:rPr>
          <w:rFonts w:hint="cs"/>
          <w:rtl/>
        </w:rPr>
      </w:pPr>
    </w:p>
    <w:p w14:paraId="5721A967" w14:textId="77777777" w:rsidR="00000000" w:rsidRDefault="008A7A77">
      <w:pPr>
        <w:pStyle w:val="a0"/>
        <w:rPr>
          <w:rFonts w:hint="cs"/>
          <w:rtl/>
        </w:rPr>
      </w:pPr>
      <w:r>
        <w:rPr>
          <w:rFonts w:hint="cs"/>
          <w:rtl/>
        </w:rPr>
        <w:t xml:space="preserve">סוף-סוף אתה מודה שיש אופוזיציה צולעת. </w:t>
      </w:r>
    </w:p>
    <w:p w14:paraId="416CA8B6" w14:textId="77777777" w:rsidR="00000000" w:rsidRDefault="008A7A77">
      <w:pPr>
        <w:pStyle w:val="a0"/>
        <w:rPr>
          <w:rFonts w:hint="cs"/>
          <w:rtl/>
        </w:rPr>
      </w:pPr>
    </w:p>
    <w:p w14:paraId="00913539" w14:textId="77777777" w:rsidR="00000000" w:rsidRDefault="008A7A77">
      <w:pPr>
        <w:pStyle w:val="-"/>
        <w:rPr>
          <w:rtl/>
        </w:rPr>
      </w:pPr>
      <w:bookmarkStart w:id="152" w:name="FS000000494T14_06_2004_18_58_49C"/>
      <w:bookmarkEnd w:id="152"/>
      <w:r>
        <w:rPr>
          <w:rtl/>
        </w:rPr>
        <w:t>אליהו ישי (ש"ס):</w:t>
      </w:r>
    </w:p>
    <w:p w14:paraId="5DB37CC9" w14:textId="77777777" w:rsidR="00000000" w:rsidRDefault="008A7A77">
      <w:pPr>
        <w:pStyle w:val="a0"/>
        <w:rPr>
          <w:rtl/>
        </w:rPr>
      </w:pPr>
    </w:p>
    <w:p w14:paraId="49C703E3" w14:textId="77777777" w:rsidR="00000000" w:rsidRDefault="008A7A77">
      <w:pPr>
        <w:pStyle w:val="a0"/>
        <w:rPr>
          <w:rFonts w:hint="cs"/>
          <w:rtl/>
        </w:rPr>
      </w:pPr>
      <w:r>
        <w:rPr>
          <w:rFonts w:hint="cs"/>
          <w:rtl/>
        </w:rPr>
        <w:t>אני מודה שמפלגת העבודה היא עם רגל בפנים מתחילת הקדנציה. זה לא</w:t>
      </w:r>
      <w:r>
        <w:rPr>
          <w:rFonts w:hint="cs"/>
          <w:rtl/>
        </w:rPr>
        <w:t xml:space="preserve"> סוד. אני אומר את האמת. אנחנו צריכים להיאבק בכל הכוח וניאבק ונצליח. אין ספק שמאי-אמון לאי-אמון, משבוע לשבוע, יותר ויותר אזרחים במדינת ישראל מאבדים את האמון בממשלה. </w:t>
      </w:r>
    </w:p>
    <w:p w14:paraId="72ECEABC" w14:textId="77777777" w:rsidR="00000000" w:rsidRDefault="008A7A77">
      <w:pPr>
        <w:pStyle w:val="a0"/>
        <w:rPr>
          <w:rFonts w:hint="cs"/>
          <w:rtl/>
        </w:rPr>
      </w:pPr>
    </w:p>
    <w:p w14:paraId="05F6353F" w14:textId="77777777" w:rsidR="00000000" w:rsidRDefault="008A7A77">
      <w:pPr>
        <w:pStyle w:val="a0"/>
        <w:rPr>
          <w:rFonts w:hint="cs"/>
          <w:rtl/>
        </w:rPr>
      </w:pPr>
      <w:r>
        <w:rPr>
          <w:rFonts w:hint="cs"/>
          <w:rtl/>
        </w:rPr>
        <w:t>הממשלה מתנתקת מאזרחי מדינת ישראל. הממשלה מתנתקת מהמצוקות החברתיות. הממשלה מתנתקת מארץ-ישרא</w:t>
      </w:r>
      <w:r>
        <w:rPr>
          <w:rFonts w:hint="cs"/>
          <w:rtl/>
        </w:rPr>
        <w:t xml:space="preserve">ל. הממשלה מתנתקת מהזהות היהודית, ובפרט אחרי הפסיקה שניתנה היום. </w:t>
      </w:r>
    </w:p>
    <w:p w14:paraId="51656A9B" w14:textId="77777777" w:rsidR="00000000" w:rsidRDefault="008A7A77">
      <w:pPr>
        <w:pStyle w:val="a0"/>
        <w:rPr>
          <w:rFonts w:hint="cs"/>
          <w:rtl/>
        </w:rPr>
      </w:pPr>
    </w:p>
    <w:p w14:paraId="3AB7A968" w14:textId="77777777" w:rsidR="00000000" w:rsidRDefault="008A7A77">
      <w:pPr>
        <w:pStyle w:val="a0"/>
        <w:rPr>
          <w:rFonts w:hint="cs"/>
          <w:rtl/>
        </w:rPr>
      </w:pPr>
      <w:r>
        <w:rPr>
          <w:rFonts w:hint="cs"/>
          <w:rtl/>
        </w:rPr>
        <w:t xml:space="preserve">שאול, הופתעתי שאמרת - ואולי אני טועה, כך ראיתי באחד האתרים - שזה ציון לשבח. אתה משבח את הבג"ץ על ההחלטה שלו. האמת היא שאני כבר לא מתפלא על המפד"ל. אני על המפד"ל כבר לא מתפלא. זה כמו המשל על </w:t>
      </w:r>
      <w:r>
        <w:rPr>
          <w:rFonts w:hint="cs"/>
          <w:rtl/>
        </w:rPr>
        <w:t xml:space="preserve">השועל והכרם. כדי להיכנס פנימה הוא חייב לרזות. עושה דיאטה, עושה דיאטה ונעשה רזה ונכנס פנימה. </w:t>
      </w:r>
    </w:p>
    <w:p w14:paraId="32EAC03E" w14:textId="77777777" w:rsidR="00000000" w:rsidRDefault="008A7A77">
      <w:pPr>
        <w:pStyle w:val="a0"/>
        <w:rPr>
          <w:rFonts w:hint="cs"/>
          <w:rtl/>
        </w:rPr>
      </w:pPr>
    </w:p>
    <w:p w14:paraId="72DDCC9B" w14:textId="77777777" w:rsidR="00000000" w:rsidRDefault="008A7A77">
      <w:pPr>
        <w:pStyle w:val="af0"/>
        <w:rPr>
          <w:rtl/>
        </w:rPr>
      </w:pPr>
      <w:r>
        <w:rPr>
          <w:rFonts w:hint="eastAsia"/>
          <w:rtl/>
        </w:rPr>
        <w:t>שר</w:t>
      </w:r>
      <w:r>
        <w:rPr>
          <w:rtl/>
        </w:rPr>
        <w:t xml:space="preserve"> הרווחה זבולון אורלב:</w:t>
      </w:r>
    </w:p>
    <w:p w14:paraId="41FF5E74" w14:textId="77777777" w:rsidR="00000000" w:rsidRDefault="008A7A77">
      <w:pPr>
        <w:pStyle w:val="a0"/>
        <w:rPr>
          <w:rFonts w:hint="cs"/>
          <w:rtl/>
        </w:rPr>
      </w:pPr>
    </w:p>
    <w:p w14:paraId="7CD763A0" w14:textId="77777777" w:rsidR="00000000" w:rsidRDefault="008A7A77">
      <w:pPr>
        <w:pStyle w:val="a0"/>
        <w:rPr>
          <w:rFonts w:hint="cs"/>
          <w:rtl/>
        </w:rPr>
      </w:pPr>
      <w:r>
        <w:rPr>
          <w:rFonts w:hint="cs"/>
          <w:rtl/>
        </w:rPr>
        <w:t>אתה רוצה ששאול יעשה דיאטה?</w:t>
      </w:r>
    </w:p>
    <w:p w14:paraId="6E15E902" w14:textId="77777777" w:rsidR="00000000" w:rsidRDefault="008A7A77">
      <w:pPr>
        <w:pStyle w:val="a0"/>
        <w:rPr>
          <w:rFonts w:hint="cs"/>
          <w:rtl/>
        </w:rPr>
      </w:pPr>
    </w:p>
    <w:p w14:paraId="5998E38B" w14:textId="77777777" w:rsidR="00000000" w:rsidRDefault="008A7A77">
      <w:pPr>
        <w:pStyle w:val="-"/>
        <w:rPr>
          <w:rtl/>
        </w:rPr>
      </w:pPr>
      <w:bookmarkStart w:id="153" w:name="FS000000494T14_06_2004_19_01_53C"/>
      <w:bookmarkEnd w:id="153"/>
      <w:r>
        <w:rPr>
          <w:rtl/>
        </w:rPr>
        <w:t>אליהו ישי (ש"ס):</w:t>
      </w:r>
    </w:p>
    <w:p w14:paraId="595E2209" w14:textId="77777777" w:rsidR="00000000" w:rsidRDefault="008A7A77">
      <w:pPr>
        <w:pStyle w:val="a0"/>
        <w:rPr>
          <w:rtl/>
        </w:rPr>
      </w:pPr>
    </w:p>
    <w:p w14:paraId="0B4CAB9C" w14:textId="77777777" w:rsidR="00000000" w:rsidRDefault="008A7A77">
      <w:pPr>
        <w:pStyle w:val="a0"/>
        <w:rPr>
          <w:rFonts w:hint="cs"/>
          <w:rtl/>
        </w:rPr>
      </w:pPr>
      <w:r>
        <w:rPr>
          <w:rFonts w:hint="cs"/>
          <w:rtl/>
        </w:rPr>
        <w:t>לא אמרתי על שאול שיעשה דיאטה. באמת התפלאתי איך הוא נכנס, אבל אחרי שהוא נכנס, הוא ודאי לא יצ</w:t>
      </w:r>
      <w:r>
        <w:rPr>
          <w:rFonts w:hint="cs"/>
          <w:rtl/>
        </w:rPr>
        <w:t>א. זה ברור. זבולון, אין סיכוי שהוא יצא, זה ברור לי, אבל לא זאת הנקודה. אני רואה פגיעה בזהות היהודית. היום בג"ץ החליט מה שהחליט, והמפד"ל, זה מוצא חן בעיניה. זה בסדר גמור, לא קרה כלום. מה יש? אפשר למכור חזיר בחנויות בהכשר המפד"ל ובהכשר בג"ץ. כשנכנסים לממשלה,</w:t>
      </w:r>
      <w:r>
        <w:rPr>
          <w:rFonts w:hint="cs"/>
          <w:rtl/>
        </w:rPr>
        <w:t xml:space="preserve"> ברור שקשה מאוד לצאת וצריך לעשות הרבה דיאטה. </w:t>
      </w:r>
    </w:p>
    <w:p w14:paraId="17602836" w14:textId="77777777" w:rsidR="00000000" w:rsidRDefault="008A7A77">
      <w:pPr>
        <w:pStyle w:val="a0"/>
        <w:rPr>
          <w:rFonts w:hint="cs"/>
          <w:rtl/>
        </w:rPr>
      </w:pPr>
    </w:p>
    <w:p w14:paraId="5EF35D5B" w14:textId="77777777" w:rsidR="00000000" w:rsidRDefault="008A7A77">
      <w:pPr>
        <w:pStyle w:val="a0"/>
        <w:rPr>
          <w:rFonts w:hint="cs"/>
          <w:rtl/>
        </w:rPr>
      </w:pPr>
      <w:r>
        <w:rPr>
          <w:rFonts w:hint="cs"/>
          <w:rtl/>
        </w:rPr>
        <w:t xml:space="preserve">דווקא אפי איתם ויצחק לוי הצליחו ויצאו החוצה. הם ראו שהנזק כל כך גדול. איך אמר אפי איתם? קיפלנו את כל הדגלים שלנו. זהות יהודית אין, בעולם התורה פגענו, השכבות החלשות </w:t>
      </w:r>
      <w:r>
        <w:rPr>
          <w:rtl/>
        </w:rPr>
        <w:t>–</w:t>
      </w:r>
      <w:r>
        <w:rPr>
          <w:rFonts w:hint="cs"/>
          <w:rtl/>
        </w:rPr>
        <w:t xml:space="preserve"> משרדי הרווחה והשיכון התרסקו. מה נשאר? ארץ-י</w:t>
      </w:r>
      <w:r>
        <w:rPr>
          <w:rFonts w:hint="cs"/>
          <w:rtl/>
        </w:rPr>
        <w:t xml:space="preserve">שראל? גם ארץ-ישראל לא. גם בזה? הוא כבר ברח. אני לא יודע איך הוא הצליח לעשות דיאטה, אבל אני מאמין שבחודשים האחרונים הוא הבין שזה הולך ונגמר, ולכן הוא פרש. </w:t>
      </w:r>
    </w:p>
    <w:p w14:paraId="39515FAC" w14:textId="77777777" w:rsidR="00000000" w:rsidRDefault="008A7A77">
      <w:pPr>
        <w:pStyle w:val="a0"/>
        <w:rPr>
          <w:rFonts w:hint="cs"/>
          <w:rtl/>
        </w:rPr>
      </w:pPr>
    </w:p>
    <w:p w14:paraId="01D02DBE" w14:textId="77777777" w:rsidR="00000000" w:rsidRDefault="008A7A77">
      <w:pPr>
        <w:pStyle w:val="a0"/>
        <w:rPr>
          <w:rFonts w:hint="cs"/>
          <w:rtl/>
        </w:rPr>
      </w:pPr>
      <w:r>
        <w:rPr>
          <w:rFonts w:hint="cs"/>
          <w:rtl/>
        </w:rPr>
        <w:t xml:space="preserve">אדוני היושב-ראש, יש פה מינוי תמורת פינוי. יש רשימת קניות של המפד"ל אצל ראש הממשלה. ביקשתי מיושב-ראש </w:t>
      </w:r>
      <w:r>
        <w:rPr>
          <w:rFonts w:hint="cs"/>
          <w:rtl/>
        </w:rPr>
        <w:t>הכנסת שיניח על שולחן הכנסת את ההסכמים, איזה פינוי תמורת איזה מינוי. איזה מינוי תמורת אלי-סיני, תמורת גוש-קטיף. אני רוצה לדעת מה תמורת מה, מה המפד"ל סגרה תמורת מה. החוק מחייב, אדוני היושב-ראש, להניח על שולחן הכנסת את ההסכמים הקואליציוניים, את ההסכם החדש שיש</w:t>
      </w:r>
      <w:r>
        <w:rPr>
          <w:rFonts w:hint="cs"/>
          <w:rtl/>
        </w:rPr>
        <w:t xml:space="preserve"> למפד"ל בממשלה והסכם מינוי תמורת פינוי. </w:t>
      </w:r>
    </w:p>
    <w:p w14:paraId="2A7786D9" w14:textId="77777777" w:rsidR="00000000" w:rsidRDefault="008A7A77">
      <w:pPr>
        <w:pStyle w:val="a0"/>
        <w:rPr>
          <w:rFonts w:hint="cs"/>
          <w:rtl/>
        </w:rPr>
      </w:pPr>
    </w:p>
    <w:p w14:paraId="467D0ED9" w14:textId="77777777" w:rsidR="00000000" w:rsidRDefault="008A7A77">
      <w:pPr>
        <w:pStyle w:val="af0"/>
        <w:rPr>
          <w:rtl/>
        </w:rPr>
      </w:pPr>
      <w:r>
        <w:rPr>
          <w:rFonts w:hint="eastAsia"/>
          <w:rtl/>
        </w:rPr>
        <w:t>אברהם</w:t>
      </w:r>
      <w:r>
        <w:rPr>
          <w:rtl/>
        </w:rPr>
        <w:t xml:space="preserve"> בורג (העבודה-מימד):</w:t>
      </w:r>
    </w:p>
    <w:p w14:paraId="46AF6769" w14:textId="77777777" w:rsidR="00000000" w:rsidRDefault="008A7A77">
      <w:pPr>
        <w:pStyle w:val="a0"/>
        <w:rPr>
          <w:rFonts w:hint="cs"/>
          <w:rtl/>
        </w:rPr>
      </w:pPr>
    </w:p>
    <w:p w14:paraId="521EF30C" w14:textId="77777777" w:rsidR="00000000" w:rsidRDefault="008A7A77">
      <w:pPr>
        <w:pStyle w:val="a0"/>
        <w:rPr>
          <w:rFonts w:hint="cs"/>
          <w:rtl/>
        </w:rPr>
      </w:pPr>
      <w:r>
        <w:rPr>
          <w:rFonts w:hint="cs"/>
          <w:rtl/>
        </w:rPr>
        <w:t xml:space="preserve">זה היה בחינם. </w:t>
      </w:r>
    </w:p>
    <w:p w14:paraId="085EED47" w14:textId="77777777" w:rsidR="00000000" w:rsidRDefault="008A7A77">
      <w:pPr>
        <w:pStyle w:val="a0"/>
        <w:rPr>
          <w:rFonts w:hint="cs"/>
          <w:rtl/>
        </w:rPr>
      </w:pPr>
    </w:p>
    <w:p w14:paraId="3CC16F12" w14:textId="77777777" w:rsidR="00000000" w:rsidRDefault="008A7A77">
      <w:pPr>
        <w:pStyle w:val="-"/>
        <w:rPr>
          <w:rtl/>
        </w:rPr>
      </w:pPr>
      <w:bookmarkStart w:id="154" w:name="FS000000494T14_06_2004_19_08_35C"/>
      <w:bookmarkEnd w:id="154"/>
      <w:r>
        <w:rPr>
          <w:rtl/>
        </w:rPr>
        <w:t>אליהו ישי (ש"ס):</w:t>
      </w:r>
    </w:p>
    <w:p w14:paraId="63CEDACE" w14:textId="77777777" w:rsidR="00000000" w:rsidRDefault="008A7A77">
      <w:pPr>
        <w:pStyle w:val="a0"/>
        <w:rPr>
          <w:rtl/>
        </w:rPr>
      </w:pPr>
    </w:p>
    <w:p w14:paraId="11AD05CD" w14:textId="77777777" w:rsidR="00000000" w:rsidRDefault="008A7A77">
      <w:pPr>
        <w:pStyle w:val="a0"/>
        <w:rPr>
          <w:rFonts w:hint="cs"/>
          <w:rtl/>
        </w:rPr>
      </w:pPr>
      <w:r>
        <w:rPr>
          <w:rFonts w:hint="cs"/>
          <w:rtl/>
        </w:rPr>
        <w:t xml:space="preserve">כמו שהתנתקו בחינם, כך גם מוכרים את ארץ-ישראל בחינם וכיסאות בחינם. </w:t>
      </w:r>
    </w:p>
    <w:p w14:paraId="35C451B4" w14:textId="77777777" w:rsidR="00000000" w:rsidRDefault="008A7A77">
      <w:pPr>
        <w:pStyle w:val="a0"/>
        <w:rPr>
          <w:rFonts w:hint="cs"/>
          <w:rtl/>
        </w:rPr>
      </w:pPr>
    </w:p>
    <w:p w14:paraId="477F4420" w14:textId="77777777" w:rsidR="00000000" w:rsidRDefault="008A7A77">
      <w:pPr>
        <w:pStyle w:val="af0"/>
        <w:rPr>
          <w:rtl/>
        </w:rPr>
      </w:pPr>
      <w:r>
        <w:rPr>
          <w:rFonts w:hint="eastAsia"/>
          <w:rtl/>
        </w:rPr>
        <w:t>אברהם</w:t>
      </w:r>
      <w:r>
        <w:rPr>
          <w:rtl/>
        </w:rPr>
        <w:t xml:space="preserve"> בורג (העבודה-מימד):</w:t>
      </w:r>
    </w:p>
    <w:p w14:paraId="78656261" w14:textId="77777777" w:rsidR="00000000" w:rsidRDefault="008A7A77">
      <w:pPr>
        <w:pStyle w:val="a0"/>
        <w:rPr>
          <w:rFonts w:hint="cs"/>
          <w:rtl/>
        </w:rPr>
      </w:pPr>
    </w:p>
    <w:p w14:paraId="647C0C83" w14:textId="77777777" w:rsidR="00000000" w:rsidRDefault="008A7A77">
      <w:pPr>
        <w:pStyle w:val="a0"/>
        <w:rPr>
          <w:rFonts w:hint="cs"/>
          <w:rtl/>
        </w:rPr>
      </w:pPr>
      <w:r>
        <w:rPr>
          <w:rFonts w:hint="cs"/>
          <w:rtl/>
        </w:rPr>
        <w:t xml:space="preserve">מוכרים בלבד. </w:t>
      </w:r>
    </w:p>
    <w:p w14:paraId="05F8DF60" w14:textId="77777777" w:rsidR="00000000" w:rsidRDefault="008A7A77">
      <w:pPr>
        <w:pStyle w:val="a0"/>
        <w:rPr>
          <w:rFonts w:hint="cs"/>
          <w:rtl/>
        </w:rPr>
      </w:pPr>
    </w:p>
    <w:p w14:paraId="379E1AED" w14:textId="77777777" w:rsidR="00000000" w:rsidRDefault="008A7A77">
      <w:pPr>
        <w:pStyle w:val="af1"/>
        <w:rPr>
          <w:rtl/>
        </w:rPr>
      </w:pPr>
      <w:r>
        <w:rPr>
          <w:rtl/>
        </w:rPr>
        <w:t>היו"ר יולי-יואל אדלשטיין:</w:t>
      </w:r>
    </w:p>
    <w:p w14:paraId="477BC0A7" w14:textId="77777777" w:rsidR="00000000" w:rsidRDefault="008A7A77">
      <w:pPr>
        <w:pStyle w:val="a0"/>
        <w:rPr>
          <w:rtl/>
        </w:rPr>
      </w:pPr>
    </w:p>
    <w:p w14:paraId="719A963D" w14:textId="77777777" w:rsidR="00000000" w:rsidRDefault="008A7A77">
      <w:pPr>
        <w:pStyle w:val="a0"/>
        <w:rPr>
          <w:rFonts w:hint="cs"/>
          <w:rtl/>
        </w:rPr>
      </w:pPr>
      <w:r>
        <w:rPr>
          <w:rFonts w:hint="cs"/>
          <w:rtl/>
        </w:rPr>
        <w:t>אפילו יושב-ראש ה</w:t>
      </w:r>
      <w:r>
        <w:rPr>
          <w:rFonts w:hint="cs"/>
          <w:rtl/>
        </w:rPr>
        <w:t xml:space="preserve">כנסת לשעבר צריך לשבת במקומו ואז אולי נאפשר לו קריאות ביניים. אולי. לא התחייבתי. </w:t>
      </w:r>
    </w:p>
    <w:p w14:paraId="52829E9E" w14:textId="77777777" w:rsidR="00000000" w:rsidRDefault="008A7A77">
      <w:pPr>
        <w:pStyle w:val="a0"/>
        <w:rPr>
          <w:rFonts w:hint="cs"/>
          <w:rtl/>
        </w:rPr>
      </w:pPr>
    </w:p>
    <w:p w14:paraId="780BE1FF" w14:textId="77777777" w:rsidR="00000000" w:rsidRDefault="008A7A77">
      <w:pPr>
        <w:pStyle w:val="af0"/>
        <w:rPr>
          <w:rtl/>
        </w:rPr>
      </w:pPr>
      <w:r>
        <w:rPr>
          <w:rFonts w:hint="eastAsia"/>
          <w:rtl/>
        </w:rPr>
        <w:t>אברהם</w:t>
      </w:r>
      <w:r>
        <w:rPr>
          <w:rtl/>
        </w:rPr>
        <w:t xml:space="preserve"> בורג (העבודה-מימד):</w:t>
      </w:r>
    </w:p>
    <w:p w14:paraId="7AE9E23A" w14:textId="77777777" w:rsidR="00000000" w:rsidRDefault="008A7A77">
      <w:pPr>
        <w:pStyle w:val="a0"/>
        <w:rPr>
          <w:rFonts w:hint="cs"/>
          <w:rtl/>
        </w:rPr>
      </w:pPr>
    </w:p>
    <w:p w14:paraId="7998CF2A" w14:textId="77777777" w:rsidR="00000000" w:rsidRDefault="008A7A77">
      <w:pPr>
        <w:pStyle w:val="a0"/>
        <w:rPr>
          <w:rFonts w:hint="cs"/>
          <w:rtl/>
        </w:rPr>
      </w:pPr>
      <w:r>
        <w:rPr>
          <w:rFonts w:hint="cs"/>
          <w:rtl/>
        </w:rPr>
        <w:t xml:space="preserve">אדוני נושא עיניים לתפקיד יושב-ראש האופוזיציה. המחיר היה שייקחו מהם את אפי איתם. </w:t>
      </w:r>
    </w:p>
    <w:p w14:paraId="76508773" w14:textId="77777777" w:rsidR="00000000" w:rsidRDefault="008A7A77">
      <w:pPr>
        <w:pStyle w:val="a0"/>
        <w:rPr>
          <w:rFonts w:hint="cs"/>
          <w:rtl/>
        </w:rPr>
      </w:pPr>
    </w:p>
    <w:p w14:paraId="0A693719" w14:textId="77777777" w:rsidR="00000000" w:rsidRDefault="008A7A77">
      <w:pPr>
        <w:pStyle w:val="-"/>
        <w:rPr>
          <w:rtl/>
        </w:rPr>
      </w:pPr>
      <w:bookmarkStart w:id="155" w:name="FS000000494T14_06_2004_19_09_50C"/>
      <w:bookmarkEnd w:id="155"/>
      <w:r>
        <w:rPr>
          <w:rtl/>
        </w:rPr>
        <w:t>אליהו ישי (ש"ס):</w:t>
      </w:r>
    </w:p>
    <w:p w14:paraId="0173785A" w14:textId="77777777" w:rsidR="00000000" w:rsidRDefault="008A7A77">
      <w:pPr>
        <w:pStyle w:val="a0"/>
        <w:rPr>
          <w:rtl/>
        </w:rPr>
      </w:pPr>
    </w:p>
    <w:p w14:paraId="45DCC600" w14:textId="77777777" w:rsidR="00000000" w:rsidRDefault="008A7A77">
      <w:pPr>
        <w:pStyle w:val="a0"/>
        <w:rPr>
          <w:rFonts w:hint="cs"/>
          <w:rtl/>
        </w:rPr>
      </w:pPr>
      <w:r>
        <w:rPr>
          <w:rFonts w:hint="cs"/>
          <w:rtl/>
        </w:rPr>
        <w:t>זה היה המחיר? תראה, זה לא סוד וזה עצוב. אנחנו מ</w:t>
      </w:r>
      <w:r>
        <w:rPr>
          <w:rFonts w:hint="cs"/>
          <w:rtl/>
        </w:rPr>
        <w:t>גישים אי-אמון על התנהלות הממשלה, על התנהגות המפד"ל, על כך שהמפד"ל מוכנה כבר היום לוותר על הכול, גם על כל הסמלים, גם על ארץ-ישראל, גם על תורת ישראל, גם על הזהות היהודית. והחמור מכול, היום, כשבג"ץ מחליט מה שמחליט ופוסק מה שפוסק, קם שאול יהלום מהמפד"ל ואומר ש</w:t>
      </w:r>
      <w:r>
        <w:rPr>
          <w:rFonts w:hint="cs"/>
          <w:rtl/>
        </w:rPr>
        <w:t xml:space="preserve">זה ציון לשבח. בית-המשפט העליון פסק פסיקה טובה. מה הפסיקה? - שניתן יהיה למכור חזיר בכל מקום ומקום. </w:t>
      </w:r>
    </w:p>
    <w:p w14:paraId="41A4B568" w14:textId="77777777" w:rsidR="00000000" w:rsidRDefault="008A7A77">
      <w:pPr>
        <w:pStyle w:val="a0"/>
        <w:rPr>
          <w:rFonts w:hint="cs"/>
          <w:rtl/>
        </w:rPr>
      </w:pPr>
    </w:p>
    <w:p w14:paraId="66D0400E" w14:textId="77777777" w:rsidR="00000000" w:rsidRDefault="008A7A77">
      <w:pPr>
        <w:pStyle w:val="a0"/>
        <w:rPr>
          <w:rFonts w:hint="cs"/>
          <w:rtl/>
        </w:rPr>
      </w:pPr>
      <w:r>
        <w:rPr>
          <w:rFonts w:hint="cs"/>
          <w:rtl/>
        </w:rPr>
        <w:t xml:space="preserve">אני רוצה להזכיר לחברי חברי הכנסת, שבהקמת המדינה אנשי מפ"ם </w:t>
      </w:r>
      <w:r>
        <w:rPr>
          <w:rtl/>
        </w:rPr>
        <w:t>–</w:t>
      </w:r>
      <w:r>
        <w:rPr>
          <w:rFonts w:hint="cs"/>
          <w:rtl/>
        </w:rPr>
        <w:t xml:space="preserve"> אברום, אתה מכיר טוב את ההיסטוריה </w:t>
      </w:r>
      <w:r>
        <w:rPr>
          <w:rtl/>
        </w:rPr>
        <w:t>–</w:t>
      </w:r>
      <w:r>
        <w:rPr>
          <w:rFonts w:hint="cs"/>
          <w:rtl/>
        </w:rPr>
        <w:t xml:space="preserve"> חזיר זה כבר קו אדום. זה כבר דגל אדום. אפילו מפ"ם של אז. המפד"</w:t>
      </w:r>
      <w:r>
        <w:rPr>
          <w:rFonts w:hint="cs"/>
          <w:rtl/>
        </w:rPr>
        <w:t xml:space="preserve">ל של היום בעצם משבחים את בית-המשפט העליון. תראה לאיזה מצב הגענו. אתה צוחק, אברום, אבל זה כל כך עצוב. כמה קשה להתנתק מהכיסא? כמה קשה להתנתק מהכיסא? לא ארץ-ישראל מעניינת אותם, לא תורת ישראל מעניינת אותם ולא השכבות החלשות. </w:t>
      </w:r>
    </w:p>
    <w:p w14:paraId="5E363ACA" w14:textId="77777777" w:rsidR="00000000" w:rsidRDefault="008A7A77">
      <w:pPr>
        <w:pStyle w:val="a0"/>
        <w:rPr>
          <w:rFonts w:hint="cs"/>
          <w:rtl/>
        </w:rPr>
      </w:pPr>
    </w:p>
    <w:p w14:paraId="617A5230" w14:textId="77777777" w:rsidR="00000000" w:rsidRDefault="008A7A77">
      <w:pPr>
        <w:pStyle w:val="af0"/>
        <w:rPr>
          <w:rtl/>
        </w:rPr>
      </w:pPr>
      <w:r>
        <w:rPr>
          <w:rFonts w:hint="eastAsia"/>
          <w:rtl/>
        </w:rPr>
        <w:t>אברהם</w:t>
      </w:r>
      <w:r>
        <w:rPr>
          <w:rtl/>
        </w:rPr>
        <w:t xml:space="preserve"> בורג (העבודה-מימד):</w:t>
      </w:r>
    </w:p>
    <w:p w14:paraId="2CAFF07A" w14:textId="77777777" w:rsidR="00000000" w:rsidRDefault="008A7A77">
      <w:pPr>
        <w:pStyle w:val="a0"/>
        <w:rPr>
          <w:rFonts w:hint="cs"/>
          <w:rtl/>
        </w:rPr>
      </w:pPr>
    </w:p>
    <w:p w14:paraId="74A94784" w14:textId="77777777" w:rsidR="00000000" w:rsidRDefault="008A7A77">
      <w:pPr>
        <w:pStyle w:val="a0"/>
        <w:rPr>
          <w:rFonts w:hint="cs"/>
          <w:rtl/>
        </w:rPr>
      </w:pPr>
      <w:r>
        <w:rPr>
          <w:rFonts w:hint="cs"/>
          <w:rtl/>
        </w:rPr>
        <w:t xml:space="preserve">בעברית </w:t>
      </w:r>
      <w:r>
        <w:rPr>
          <w:rFonts w:hint="cs"/>
          <w:rtl/>
        </w:rPr>
        <w:t xml:space="preserve">קוראים לזה חזירות. </w:t>
      </w:r>
    </w:p>
    <w:p w14:paraId="1D2992EF" w14:textId="77777777" w:rsidR="00000000" w:rsidRDefault="008A7A77">
      <w:pPr>
        <w:pStyle w:val="a0"/>
        <w:rPr>
          <w:rFonts w:hint="cs"/>
          <w:rtl/>
        </w:rPr>
      </w:pPr>
    </w:p>
    <w:p w14:paraId="5EF69797" w14:textId="77777777" w:rsidR="00000000" w:rsidRDefault="008A7A77">
      <w:pPr>
        <w:pStyle w:val="-"/>
        <w:rPr>
          <w:rtl/>
        </w:rPr>
      </w:pPr>
      <w:bookmarkStart w:id="156" w:name="FS000000494T14_06_2004_19_12_49C"/>
      <w:bookmarkEnd w:id="156"/>
      <w:r>
        <w:rPr>
          <w:rtl/>
        </w:rPr>
        <w:t>אליהו ישי (ש"ס):</w:t>
      </w:r>
    </w:p>
    <w:p w14:paraId="3522619C" w14:textId="77777777" w:rsidR="00000000" w:rsidRDefault="008A7A77">
      <w:pPr>
        <w:pStyle w:val="a0"/>
        <w:rPr>
          <w:rtl/>
        </w:rPr>
      </w:pPr>
    </w:p>
    <w:p w14:paraId="03076AC7" w14:textId="77777777" w:rsidR="00000000" w:rsidRDefault="008A7A77">
      <w:pPr>
        <w:pStyle w:val="a0"/>
        <w:rPr>
          <w:rFonts w:hint="cs"/>
          <w:rtl/>
        </w:rPr>
      </w:pPr>
      <w:r>
        <w:rPr>
          <w:rFonts w:hint="cs"/>
          <w:rtl/>
        </w:rPr>
        <w:t xml:space="preserve">זה חזירי. זאת התנהגות חזירית. זה פשוט מבהיל. זה מחריד, זה מדאיג לאן אנחנו מגיעים. כמה העם הזה איבד את האמון בממשלה, כמה הממשלה התנתקה מעם ישראל ומאזרחי המדינה בכל תחומי החיים ללא יוצא מן הכלל. </w:t>
      </w:r>
    </w:p>
    <w:p w14:paraId="4E98043F" w14:textId="77777777" w:rsidR="00000000" w:rsidRDefault="008A7A77">
      <w:pPr>
        <w:pStyle w:val="a0"/>
        <w:rPr>
          <w:rFonts w:hint="cs"/>
          <w:rtl/>
        </w:rPr>
      </w:pPr>
    </w:p>
    <w:p w14:paraId="38E7C852" w14:textId="77777777" w:rsidR="00000000" w:rsidRDefault="008A7A77">
      <w:pPr>
        <w:pStyle w:val="af1"/>
        <w:rPr>
          <w:rtl/>
        </w:rPr>
      </w:pPr>
      <w:r>
        <w:rPr>
          <w:rtl/>
        </w:rPr>
        <w:t>היו"ר יולי-יואל אדלשטי</w:t>
      </w:r>
      <w:r>
        <w:rPr>
          <w:rtl/>
        </w:rPr>
        <w:t>ין:</w:t>
      </w:r>
    </w:p>
    <w:p w14:paraId="2EFCBDB1" w14:textId="77777777" w:rsidR="00000000" w:rsidRDefault="008A7A77">
      <w:pPr>
        <w:pStyle w:val="a0"/>
        <w:rPr>
          <w:rtl/>
        </w:rPr>
      </w:pPr>
    </w:p>
    <w:p w14:paraId="31060937" w14:textId="77777777" w:rsidR="00000000" w:rsidRDefault="008A7A77">
      <w:pPr>
        <w:pStyle w:val="a0"/>
        <w:rPr>
          <w:rFonts w:hint="cs"/>
          <w:rtl/>
        </w:rPr>
      </w:pPr>
      <w:r>
        <w:rPr>
          <w:rFonts w:hint="cs"/>
          <w:rtl/>
        </w:rPr>
        <w:t xml:space="preserve">תודה לחבר הכנסת אלי ישי. חבר הכנסת עמרם מצנע - בבקשה, אדוני; חמש דקות לרשותך. יסכם את הדיון חבר הכנסת גדעון סער. </w:t>
      </w:r>
    </w:p>
    <w:p w14:paraId="4F9C5B9F" w14:textId="77777777" w:rsidR="00000000" w:rsidRDefault="008A7A77">
      <w:pPr>
        <w:pStyle w:val="af1"/>
        <w:rPr>
          <w:rFonts w:hint="cs"/>
          <w:b w:val="0"/>
          <w:bCs w:val="0"/>
          <w:u w:val="none"/>
          <w:rtl/>
        </w:rPr>
      </w:pPr>
    </w:p>
    <w:p w14:paraId="3C73B808" w14:textId="77777777" w:rsidR="00000000" w:rsidRDefault="008A7A77">
      <w:pPr>
        <w:pStyle w:val="a"/>
        <w:rPr>
          <w:rtl/>
        </w:rPr>
      </w:pPr>
      <w:bookmarkStart w:id="157" w:name="FS000001042T14_06_2004_19_14_22"/>
      <w:bookmarkStart w:id="158" w:name="_Toc81186652"/>
      <w:bookmarkEnd w:id="157"/>
      <w:r>
        <w:rPr>
          <w:rFonts w:hint="eastAsia"/>
          <w:rtl/>
        </w:rPr>
        <w:t>עמרם</w:t>
      </w:r>
      <w:r>
        <w:rPr>
          <w:rtl/>
        </w:rPr>
        <w:t xml:space="preserve"> מצנע (העבודה-מימד):</w:t>
      </w:r>
      <w:bookmarkEnd w:id="158"/>
    </w:p>
    <w:p w14:paraId="3E67D982" w14:textId="77777777" w:rsidR="00000000" w:rsidRDefault="008A7A77">
      <w:pPr>
        <w:pStyle w:val="a0"/>
        <w:rPr>
          <w:rFonts w:hint="cs"/>
          <w:rtl/>
        </w:rPr>
      </w:pPr>
    </w:p>
    <w:p w14:paraId="31101875" w14:textId="77777777" w:rsidR="00000000" w:rsidRDefault="008A7A77">
      <w:pPr>
        <w:pStyle w:val="a0"/>
        <w:rPr>
          <w:rFonts w:hint="cs"/>
          <w:rtl/>
        </w:rPr>
      </w:pPr>
      <w:r>
        <w:rPr>
          <w:rFonts w:hint="cs"/>
          <w:rtl/>
        </w:rPr>
        <w:t>מכובדי היושב-ראש, חברי חברי הכנסת, עיניים רבות צופות בנו ואוזניים רבות מקשיבות לדברים שיוצאים מירושלים, מהכנסת</w:t>
      </w:r>
      <w:r>
        <w:rPr>
          <w:rFonts w:hint="cs"/>
          <w:rtl/>
        </w:rPr>
        <w:t>. אין ספק שהמציאות שבה אנחנו חיים בשנים האחרונות, אבל בעיקר בימים האלה, טורפת את כל הקלפים, משנה סדרי בראשית ואולי מעמידה מחדש תקווה מסוימת בפני הציבור הישראלי, שאולי הפעם נבחרי העם, חברי הכנסת, הממשלה הנבחרת תשכיל באמת להתחבר מחדש אל הציבור, להתחבר לקול ה</w:t>
      </w:r>
      <w:r>
        <w:rPr>
          <w:rFonts w:hint="cs"/>
          <w:rtl/>
        </w:rPr>
        <w:t xml:space="preserve">זעקה הנוראית העולה מלמטה וקורא לנו: עשו משהו, עשו משהו כדי לשנות את המצב. </w:t>
      </w:r>
    </w:p>
    <w:p w14:paraId="51871E3D" w14:textId="77777777" w:rsidR="00000000" w:rsidRDefault="008A7A77">
      <w:pPr>
        <w:pStyle w:val="a0"/>
        <w:rPr>
          <w:rFonts w:hint="cs"/>
          <w:rtl/>
        </w:rPr>
      </w:pPr>
    </w:p>
    <w:p w14:paraId="479FECEA" w14:textId="77777777" w:rsidR="00000000" w:rsidRDefault="008A7A77">
      <w:pPr>
        <w:pStyle w:val="a0"/>
        <w:rPr>
          <w:rFonts w:hint="cs"/>
          <w:rtl/>
        </w:rPr>
      </w:pPr>
      <w:r>
        <w:rPr>
          <w:rFonts w:hint="cs"/>
          <w:rtl/>
        </w:rPr>
        <w:t>במציאות הקיימת אין סיבה לתת אמון בממשלה. מהצד השני יהיה לא אחראי, לא רציני ובטח לא ממלכתי לפעול להפלתה כאן ועכשיו, ברגע הזה. אין סיבה לתת בה אמון, מאחר שהיא מעמיקה את הפערים החברתי</w:t>
      </w:r>
      <w:r>
        <w:rPr>
          <w:rFonts w:hint="cs"/>
          <w:rtl/>
        </w:rPr>
        <w:t xml:space="preserve">ים, מפקירה את הקשישים, את המשפחות החד-הוריות, מעמיקה את האבטלה, והביאה במו ידיה לקריסתן של הרשויות המקומיות. אין גם לתמוך בממשלה, שלמען השלמות הפנימית מחליטה שלמען הביטחון צריך להתנתק מעזה, אבל מהצד השני להמשיך לשלוח חיילים להגן על מה שהוחלט כבר מזמן שאין </w:t>
      </w:r>
      <w:r>
        <w:rPr>
          <w:rFonts w:hint="cs"/>
          <w:rtl/>
        </w:rPr>
        <w:t xml:space="preserve">לו שום חשיבות והוא בעצם נטל ביטחוני. זאת ממשלה שאיננה מסוגלת להחליט. </w:t>
      </w:r>
    </w:p>
    <w:p w14:paraId="5D50B648" w14:textId="77777777" w:rsidR="00000000" w:rsidRDefault="008A7A77">
      <w:pPr>
        <w:pStyle w:val="a0"/>
        <w:rPr>
          <w:rFonts w:hint="cs"/>
          <w:rtl/>
        </w:rPr>
      </w:pPr>
    </w:p>
    <w:p w14:paraId="7C6DC9DC" w14:textId="77777777" w:rsidR="00000000" w:rsidRDefault="008A7A77">
      <w:pPr>
        <w:pStyle w:val="a0"/>
        <w:rPr>
          <w:rFonts w:hint="cs"/>
          <w:rtl/>
        </w:rPr>
      </w:pPr>
      <w:r>
        <w:rPr>
          <w:rFonts w:hint="cs"/>
          <w:rtl/>
        </w:rPr>
        <w:t xml:space="preserve">אנחנו לא הפכנו למאמינים בשרון. גם החלטתו של מזוז, אם תתקבל השבוע, איננה הופכת את שרון לזכאי. מבחינה ציבורית, הציבור אומר את דברו. לא אנחנו השתנינו. שרון התחיל להבין, שדברים שרואים מכאן </w:t>
      </w:r>
      <w:r>
        <w:rPr>
          <w:rFonts w:hint="cs"/>
          <w:rtl/>
        </w:rPr>
        <w:t xml:space="preserve">לא רואים משם. למרות כל אלה ולמרות כל הבעיות, גם השבוע תיתן סיעת העבודה רשת ביטחון לממשלה ואנחנו נימנע בהצבעה. </w:t>
      </w:r>
    </w:p>
    <w:p w14:paraId="1AE5F7BB" w14:textId="77777777" w:rsidR="00000000" w:rsidRDefault="008A7A77">
      <w:pPr>
        <w:pStyle w:val="a0"/>
        <w:rPr>
          <w:rFonts w:hint="cs"/>
          <w:rtl/>
        </w:rPr>
      </w:pPr>
    </w:p>
    <w:p w14:paraId="035D8FB0" w14:textId="77777777" w:rsidR="00000000" w:rsidRDefault="008A7A77">
      <w:pPr>
        <w:pStyle w:val="a0"/>
        <w:rPr>
          <w:rFonts w:hint="cs"/>
          <w:rtl/>
        </w:rPr>
      </w:pPr>
      <w:r>
        <w:rPr>
          <w:rFonts w:hint="cs"/>
          <w:rtl/>
        </w:rPr>
        <w:t>נכון, אופוזיציה אמורה לעשות הכול, יום-יום, שעה-שעה, להפלתה של הממשלה. אבל מפלגה אחראית, מפלגה שטוענת לשלטון, מפלגה שהיא באמת אלטרנטיבה, צריכה לח</w:t>
      </w:r>
      <w:r>
        <w:rPr>
          <w:rFonts w:hint="cs"/>
          <w:rtl/>
        </w:rPr>
        <w:t>שוב פעמיים בכוח הניתן בידה. וראש ממשלה שהתפטר משותפיו בימין הקיצוני; ראש ממשלה שיוצא נגד מפלגתו ונגד עמדותיו שלו; ראש</w:t>
      </w:r>
      <w:r>
        <w:rPr>
          <w:rFonts w:hint="cs"/>
        </w:rPr>
        <w:t xml:space="preserve"> </w:t>
      </w:r>
      <w:r>
        <w:rPr>
          <w:rFonts w:hint="cs"/>
          <w:rtl/>
        </w:rPr>
        <w:t>ממשלה שמאמץ, ולו בדיבורים, את עמדותיה של מפלגת העבודה; ראש ממשלה שנראה, לפחות נראה בשלב הזה, שהוא אכן מתכוון להתנתק מעזה ולצאת מצפון השומר</w:t>
      </w:r>
      <w:r>
        <w:rPr>
          <w:rFonts w:hint="cs"/>
          <w:rtl/>
        </w:rPr>
        <w:t xml:space="preserve">ון; ראש ממשלה שמתאם עם המצרים, ודרכם גם עם הפלסטינים, אף שאמר שלא יעשה כן </w:t>
      </w:r>
      <w:r>
        <w:rPr>
          <w:rtl/>
        </w:rPr>
        <w:t>–</w:t>
      </w:r>
      <w:r>
        <w:rPr>
          <w:rFonts w:hint="cs"/>
          <w:rtl/>
        </w:rPr>
        <w:t xml:space="preserve"> לראש ממשלה כזה ראוי שנעניק רשת ביטחון. </w:t>
      </w:r>
    </w:p>
    <w:p w14:paraId="375E02BE" w14:textId="77777777" w:rsidR="00000000" w:rsidRDefault="008A7A77">
      <w:pPr>
        <w:pStyle w:val="a0"/>
        <w:rPr>
          <w:rFonts w:hint="cs"/>
          <w:rtl/>
        </w:rPr>
      </w:pPr>
    </w:p>
    <w:p w14:paraId="2C9C0885" w14:textId="77777777" w:rsidR="00000000" w:rsidRDefault="008A7A77">
      <w:pPr>
        <w:pStyle w:val="a0"/>
        <w:rPr>
          <w:rFonts w:hint="cs"/>
          <w:rtl/>
        </w:rPr>
      </w:pPr>
      <w:r>
        <w:rPr>
          <w:rFonts w:hint="cs"/>
          <w:rtl/>
        </w:rPr>
        <w:t>וכאשר אנחנו מעניקים את רשת הביטחון, אנחנו בעצם אומרים, מסמנים, מאותתים לך, אדוני ראש הממשלה: לך קדימה, אף שאין לנו אמון בדרך שפועלת ממשלתך,</w:t>
      </w:r>
      <w:r>
        <w:rPr>
          <w:rFonts w:hint="cs"/>
          <w:rtl/>
        </w:rPr>
        <w:t xml:space="preserve"> אף שהתנהלות הממשלה בכל התחומים החברתיים-הכלכליים היא מתחת לכל אמירה שהיא - למרות כל אלה, הסיכוי לשינוי במימוש ההתנתקות, הסיכוי לתחילתה של דרך אחרת, מחייב אותנו כמפלגה אחראית לתת רשת ביטחון ולאפשר להמשיך בתהליך. לא להיבהל מאנשי מפד"ל, שעדיין נמצאים בממשלה,</w:t>
      </w:r>
      <w:r>
        <w:rPr>
          <w:rFonts w:hint="cs"/>
          <w:rtl/>
        </w:rPr>
        <w:t xml:space="preserve"> ורק לפני דקות אחדות, מעל הדוכן הזה, קראו לך לא לממש את מהלך ההתנתקות; לא לחשוש גם מחברי כנסת במפלגתך, שיעשו הכול כדי לסנדל אותך ולמנוע ממך לבצע את המהלכים. </w:t>
      </w:r>
    </w:p>
    <w:p w14:paraId="78FF9374" w14:textId="77777777" w:rsidR="00000000" w:rsidRDefault="008A7A77">
      <w:pPr>
        <w:pStyle w:val="a0"/>
        <w:rPr>
          <w:rFonts w:hint="cs"/>
          <w:rtl/>
        </w:rPr>
      </w:pPr>
    </w:p>
    <w:p w14:paraId="7FC8D1BB" w14:textId="77777777" w:rsidR="00000000" w:rsidRDefault="008A7A77">
      <w:pPr>
        <w:pStyle w:val="a0"/>
        <w:rPr>
          <w:rFonts w:hint="cs"/>
          <w:rtl/>
        </w:rPr>
      </w:pPr>
      <w:r>
        <w:rPr>
          <w:rFonts w:hint="cs"/>
          <w:rtl/>
        </w:rPr>
        <w:t>אנחנו כאן כדי לומר, כדי לאותת, כדי לסמן, למרות האמירות שבאות משותפינו לאופוזיציה, אנחנו כאן כדי ל</w:t>
      </w:r>
      <w:r>
        <w:rPr>
          <w:rFonts w:hint="cs"/>
          <w:rtl/>
        </w:rPr>
        <w:t>ומר: יש דברים חשובים יותר מאשר פוליטיקה יומיומית; יש דברים מכריעים יותר מאשר הרצון להפיל, הרצון להצליח; יש דברים חשובים יותר, ואנחנו היום נעניק לך את רשת הביטחון. אבל לא לעולם חסד. נעקוב אחרי ההתקדמות, נעקוב אחרי המהלכים, נעקוב אחרי ההחלטות, ונהיה כאן עם י</w:t>
      </w:r>
      <w:r>
        <w:rPr>
          <w:rFonts w:hint="cs"/>
          <w:rtl/>
        </w:rPr>
        <w:t xml:space="preserve">כולתנו לקבל את ההחלטות. </w:t>
      </w:r>
    </w:p>
    <w:p w14:paraId="5622F83B" w14:textId="77777777" w:rsidR="00000000" w:rsidRDefault="008A7A77">
      <w:pPr>
        <w:pStyle w:val="a0"/>
        <w:rPr>
          <w:rFonts w:hint="cs"/>
          <w:rtl/>
        </w:rPr>
      </w:pPr>
    </w:p>
    <w:p w14:paraId="1699CEAC" w14:textId="77777777" w:rsidR="00000000" w:rsidRDefault="008A7A77">
      <w:pPr>
        <w:pStyle w:val="a0"/>
        <w:rPr>
          <w:rFonts w:hint="cs"/>
          <w:rtl/>
        </w:rPr>
      </w:pPr>
      <w:r>
        <w:rPr>
          <w:rFonts w:hint="cs"/>
          <w:rtl/>
        </w:rPr>
        <w:t xml:space="preserve">סיעת העבודה תימנע היום בהצבעה ותיתן לך זמן כדי להתקדם ולהמשיך בתהליך. תודה. </w:t>
      </w:r>
    </w:p>
    <w:p w14:paraId="259A4ACB" w14:textId="77777777" w:rsidR="00000000" w:rsidRDefault="008A7A77">
      <w:pPr>
        <w:pStyle w:val="a0"/>
        <w:rPr>
          <w:rFonts w:hint="cs"/>
          <w:rtl/>
        </w:rPr>
      </w:pPr>
    </w:p>
    <w:p w14:paraId="2B340AF7" w14:textId="77777777" w:rsidR="00000000" w:rsidRDefault="008A7A77">
      <w:pPr>
        <w:pStyle w:val="af1"/>
        <w:rPr>
          <w:rtl/>
        </w:rPr>
      </w:pPr>
      <w:r>
        <w:rPr>
          <w:rtl/>
        </w:rPr>
        <w:t>היו"ר ראובן ריבלין:</w:t>
      </w:r>
    </w:p>
    <w:p w14:paraId="06956892" w14:textId="77777777" w:rsidR="00000000" w:rsidRDefault="008A7A77">
      <w:pPr>
        <w:pStyle w:val="a0"/>
        <w:rPr>
          <w:rtl/>
        </w:rPr>
      </w:pPr>
    </w:p>
    <w:p w14:paraId="2CD95D6A" w14:textId="77777777" w:rsidR="00000000" w:rsidRDefault="008A7A77">
      <w:pPr>
        <w:pStyle w:val="a0"/>
        <w:rPr>
          <w:rFonts w:hint="cs"/>
          <w:rtl/>
        </w:rPr>
      </w:pPr>
      <w:r>
        <w:rPr>
          <w:rFonts w:hint="cs"/>
          <w:rtl/>
        </w:rPr>
        <w:t>תודה רבה לחבר הכנסת מצנע. אחרון הדוברים הוא נציג סיעת הליכוד, שביקש להעביר את זכותו לנציג סיעת המפד"ל. אינני רואה כל צורך בכך. נציג</w:t>
      </w:r>
      <w:r>
        <w:rPr>
          <w:rFonts w:hint="cs"/>
          <w:rtl/>
        </w:rPr>
        <w:t xml:space="preserve"> סיעת הליכוד יאמר את דברו, ואני אאפשר לנציג סיעת המפד"ל להשיב דברים על ההאשמות שנאמרו, כמובן במשורה של דקות מעטות. חבר הכנסת גדעון סער, בבקשה. </w:t>
      </w:r>
    </w:p>
    <w:p w14:paraId="29E18413" w14:textId="77777777" w:rsidR="00000000" w:rsidRDefault="008A7A77">
      <w:pPr>
        <w:pStyle w:val="a0"/>
        <w:rPr>
          <w:rFonts w:hint="cs"/>
          <w:rtl/>
        </w:rPr>
      </w:pPr>
    </w:p>
    <w:p w14:paraId="4B949B34" w14:textId="77777777" w:rsidR="00000000" w:rsidRDefault="008A7A77">
      <w:pPr>
        <w:pStyle w:val="a"/>
        <w:rPr>
          <w:rtl/>
        </w:rPr>
      </w:pPr>
      <w:bookmarkStart w:id="159" w:name="FS000001027T14_06_2004_19_06_04"/>
      <w:bookmarkStart w:id="160" w:name="_Toc81186653"/>
      <w:bookmarkEnd w:id="159"/>
      <w:r>
        <w:rPr>
          <w:rFonts w:hint="eastAsia"/>
          <w:rtl/>
        </w:rPr>
        <w:t>גדעון</w:t>
      </w:r>
      <w:r>
        <w:rPr>
          <w:rtl/>
        </w:rPr>
        <w:t xml:space="preserve"> סער (הליכוד):</w:t>
      </w:r>
      <w:bookmarkEnd w:id="160"/>
    </w:p>
    <w:p w14:paraId="1F12EC9D" w14:textId="77777777" w:rsidR="00000000" w:rsidRDefault="008A7A77">
      <w:pPr>
        <w:pStyle w:val="a0"/>
        <w:rPr>
          <w:rFonts w:hint="cs"/>
          <w:rtl/>
        </w:rPr>
      </w:pPr>
    </w:p>
    <w:p w14:paraId="340C0AE4" w14:textId="77777777" w:rsidR="00000000" w:rsidRDefault="008A7A77">
      <w:pPr>
        <w:pStyle w:val="a0"/>
        <w:rPr>
          <w:rFonts w:hint="cs"/>
          <w:rtl/>
        </w:rPr>
      </w:pPr>
      <w:r>
        <w:rPr>
          <w:rFonts w:hint="cs"/>
          <w:rtl/>
        </w:rPr>
        <w:t>אדוני היושב-ראש, כנסת נכבדה, אני רוצה לציין שתי נקודות חשובות השבוע הזה, ובראשן התחלת בניי</w:t>
      </w:r>
      <w:r>
        <w:rPr>
          <w:rFonts w:hint="cs"/>
          <w:rtl/>
        </w:rPr>
        <w:t>ת גדר ההפרדה ממזרח לעיר אריאל בימים האחרונים. כל אלה שרצו לגרום לכך שהגדר תיבנה באופן חופף את "הקו הירוק" לכל אורכה, נכונה להם אכזבה, והאכזבה הזאת עתידה להתעצם. אני קורא היום ב"הארץ" את דברי ראש מינהלת פרויקט קו התפר במשרד הביטחון, מר נצח משיח, שאומר כי בנ</w:t>
      </w:r>
      <w:r>
        <w:rPr>
          <w:rFonts w:hint="cs"/>
          <w:rtl/>
        </w:rPr>
        <w:t xml:space="preserve">יית קטעי הגדר ממזרח לאריאל, עמנואל וקדומים תושלם לפי התכנון עד מאי 2005. </w:t>
      </w:r>
    </w:p>
    <w:p w14:paraId="4D0AAE16" w14:textId="77777777" w:rsidR="00000000" w:rsidRDefault="008A7A77">
      <w:pPr>
        <w:pStyle w:val="a0"/>
        <w:rPr>
          <w:rFonts w:hint="cs"/>
          <w:rtl/>
        </w:rPr>
      </w:pPr>
    </w:p>
    <w:p w14:paraId="2DC552FE" w14:textId="77777777" w:rsidR="00000000" w:rsidRDefault="008A7A77">
      <w:pPr>
        <w:pStyle w:val="af0"/>
        <w:rPr>
          <w:rtl/>
        </w:rPr>
      </w:pPr>
      <w:r>
        <w:rPr>
          <w:rFonts w:hint="eastAsia"/>
          <w:rtl/>
        </w:rPr>
        <w:t>דני</w:t>
      </w:r>
      <w:r>
        <w:rPr>
          <w:rtl/>
        </w:rPr>
        <w:t xml:space="preserve"> יתום (העבודה-מימד):</w:t>
      </w:r>
    </w:p>
    <w:p w14:paraId="060D9B51" w14:textId="77777777" w:rsidR="00000000" w:rsidRDefault="008A7A77">
      <w:pPr>
        <w:pStyle w:val="a0"/>
        <w:rPr>
          <w:rFonts w:hint="cs"/>
          <w:rtl/>
        </w:rPr>
      </w:pPr>
    </w:p>
    <w:p w14:paraId="530C1903" w14:textId="77777777" w:rsidR="00000000" w:rsidRDefault="008A7A77">
      <w:pPr>
        <w:pStyle w:val="a0"/>
        <w:rPr>
          <w:rFonts w:hint="cs"/>
          <w:rtl/>
        </w:rPr>
      </w:pPr>
      <w:r>
        <w:rPr>
          <w:rFonts w:hint="cs"/>
          <w:rtl/>
        </w:rPr>
        <w:t>לפני היציאה מעזה או אחרי היציאה מעזה?</w:t>
      </w:r>
    </w:p>
    <w:p w14:paraId="122876D6" w14:textId="77777777" w:rsidR="00000000" w:rsidRDefault="008A7A77">
      <w:pPr>
        <w:pStyle w:val="a0"/>
        <w:rPr>
          <w:rFonts w:hint="cs"/>
          <w:rtl/>
        </w:rPr>
      </w:pPr>
    </w:p>
    <w:p w14:paraId="3563B50D" w14:textId="77777777" w:rsidR="00000000" w:rsidRDefault="008A7A77">
      <w:pPr>
        <w:pStyle w:val="-"/>
        <w:rPr>
          <w:rtl/>
        </w:rPr>
      </w:pPr>
      <w:bookmarkStart w:id="161" w:name="FS000001027T14_06_2004_19_08_42C"/>
      <w:bookmarkEnd w:id="161"/>
      <w:r>
        <w:rPr>
          <w:rtl/>
        </w:rPr>
        <w:t>גדעון סער (הליכוד):</w:t>
      </w:r>
    </w:p>
    <w:p w14:paraId="4D258E3C" w14:textId="77777777" w:rsidR="00000000" w:rsidRDefault="008A7A77">
      <w:pPr>
        <w:pStyle w:val="a0"/>
        <w:rPr>
          <w:rtl/>
        </w:rPr>
      </w:pPr>
    </w:p>
    <w:p w14:paraId="34CE7DD2" w14:textId="77777777" w:rsidR="00000000" w:rsidRDefault="008A7A77">
      <w:pPr>
        <w:pStyle w:val="a0"/>
        <w:rPr>
          <w:rFonts w:hint="cs"/>
          <w:rtl/>
        </w:rPr>
      </w:pPr>
      <w:r>
        <w:rPr>
          <w:rFonts w:hint="cs"/>
          <w:rtl/>
        </w:rPr>
        <w:t xml:space="preserve">עד מאי 2005. חבר הכנסת יתום, הרי אתה בעצמך יודע את התשובה. </w:t>
      </w:r>
    </w:p>
    <w:p w14:paraId="70BDBBF3" w14:textId="77777777" w:rsidR="00000000" w:rsidRDefault="008A7A77">
      <w:pPr>
        <w:pStyle w:val="a0"/>
        <w:rPr>
          <w:rFonts w:hint="cs"/>
          <w:rtl/>
        </w:rPr>
      </w:pPr>
    </w:p>
    <w:p w14:paraId="39E0513D" w14:textId="77777777" w:rsidR="00000000" w:rsidRDefault="008A7A77">
      <w:pPr>
        <w:pStyle w:val="a0"/>
        <w:rPr>
          <w:rFonts w:hint="cs"/>
          <w:rtl/>
        </w:rPr>
      </w:pPr>
      <w:r>
        <w:rPr>
          <w:rFonts w:hint="cs"/>
          <w:rtl/>
        </w:rPr>
        <w:t xml:space="preserve">יחד עם חברים אחרים העלינו את הנושא </w:t>
      </w:r>
      <w:r>
        <w:rPr>
          <w:rFonts w:hint="cs"/>
          <w:rtl/>
        </w:rPr>
        <w:t xml:space="preserve">של חשיבות בניית גדר הביטחון בתוואי הזה, בתוואי שנמצא מזרחית לאותם גושי התיישבות גדולים בשומרון, ואני רוצה לברך גם את הממשלה וגם את מערכת הביטחון על המגמה הזאת, שעד כה היתה מגמה מוצהרת ומהשבוע האחרון היא גם קיימת בשטח, בפועל, במעשים. </w:t>
      </w:r>
    </w:p>
    <w:p w14:paraId="6D9963A7" w14:textId="77777777" w:rsidR="00000000" w:rsidRDefault="008A7A77">
      <w:pPr>
        <w:pStyle w:val="a0"/>
        <w:rPr>
          <w:rFonts w:hint="cs"/>
          <w:rtl/>
        </w:rPr>
      </w:pPr>
    </w:p>
    <w:p w14:paraId="3090FD59" w14:textId="77777777" w:rsidR="00000000" w:rsidRDefault="008A7A77">
      <w:pPr>
        <w:pStyle w:val="a0"/>
        <w:rPr>
          <w:rFonts w:hint="cs"/>
          <w:rtl/>
        </w:rPr>
      </w:pPr>
      <w:r>
        <w:rPr>
          <w:rFonts w:hint="cs"/>
          <w:rtl/>
        </w:rPr>
        <w:t>הנקודה השנייה היא הנת</w:t>
      </w:r>
      <w:r>
        <w:rPr>
          <w:rFonts w:hint="cs"/>
          <w:rtl/>
        </w:rPr>
        <w:t>ונים הכלכליים אשר אנחנו קוראים מדי יום, ואין להם שום קשר לדברים שנאמרים כאן בהצעות אי-אמון על-ידי חברים באופוזיציה. אני מציין, למשל, גידול ניכר, גידול בשיעור שנתי של כ-12% בהכנסות המדינה ממסים לעומת המחצית הראשונה, או התקופה המקבילה בשנת 2003. אני חושב שזה</w:t>
      </w:r>
      <w:r>
        <w:rPr>
          <w:rFonts w:hint="cs"/>
          <w:rtl/>
        </w:rPr>
        <w:t xml:space="preserve"> נתון דרמטי. כאשר אנחנו מתבוננים גם באינדיקטורים אחרים - אני אתן רק כמה דוגמאות: מכירות מסחר קמעונאי, ייצוא סחורות, מדד ייצור תעשייתי, מדד פדיון בענפי מסחר ושירותים, ייבוא חומרי גלם, ייבוא מוצרי השקעה </w:t>
      </w:r>
      <w:r>
        <w:rPr>
          <w:rtl/>
        </w:rPr>
        <w:t>–</w:t>
      </w:r>
      <w:r>
        <w:rPr>
          <w:rFonts w:hint="cs"/>
          <w:rtl/>
        </w:rPr>
        <w:t xml:space="preserve"> כולם בעלייה. </w:t>
      </w:r>
    </w:p>
    <w:p w14:paraId="45540697" w14:textId="77777777" w:rsidR="00000000" w:rsidRDefault="008A7A77">
      <w:pPr>
        <w:pStyle w:val="a0"/>
        <w:rPr>
          <w:rFonts w:hint="cs"/>
          <w:rtl/>
        </w:rPr>
      </w:pPr>
    </w:p>
    <w:p w14:paraId="438D9EBB" w14:textId="77777777" w:rsidR="00000000" w:rsidRDefault="008A7A77">
      <w:pPr>
        <w:pStyle w:val="a0"/>
        <w:rPr>
          <w:rFonts w:hint="cs"/>
          <w:rtl/>
        </w:rPr>
      </w:pPr>
      <w:r>
        <w:rPr>
          <w:rFonts w:hint="cs"/>
          <w:rtl/>
        </w:rPr>
        <w:t xml:space="preserve">גם אחוז הבלתי-מועסקים, ללא קשר לדברים </w:t>
      </w:r>
      <w:r>
        <w:rPr>
          <w:rFonts w:hint="cs"/>
          <w:rtl/>
        </w:rPr>
        <w:t xml:space="preserve">שאנחנו שומעים כאן מנציגי האופוזיציה, ברבע הראשון של 2004 היה בירידה. הוא עמד על 10.8%, בהשוואה ל-10.9% ברבע הרביעי של השנה הקודמת. </w:t>
      </w:r>
    </w:p>
    <w:p w14:paraId="2B0F378A" w14:textId="77777777" w:rsidR="00000000" w:rsidRDefault="008A7A77">
      <w:pPr>
        <w:pStyle w:val="a0"/>
        <w:rPr>
          <w:rFonts w:hint="cs"/>
          <w:rtl/>
        </w:rPr>
      </w:pPr>
    </w:p>
    <w:p w14:paraId="01D2672D" w14:textId="77777777" w:rsidR="00000000" w:rsidRDefault="008A7A77">
      <w:pPr>
        <w:pStyle w:val="a0"/>
        <w:rPr>
          <w:rFonts w:hint="cs"/>
          <w:rtl/>
        </w:rPr>
      </w:pPr>
      <w:r>
        <w:rPr>
          <w:rFonts w:hint="cs"/>
          <w:rtl/>
        </w:rPr>
        <w:t>הנתונים האלה הם הערובה לכך, שאם תתמיד הממשלה באותו כיוון פעילות, באותה מדיניות, אנחנו נזכה לראות כבר במהלך השנה הנוכחית, וב</w:t>
      </w:r>
      <w:r>
        <w:rPr>
          <w:rFonts w:hint="cs"/>
          <w:rtl/>
        </w:rPr>
        <w:t xml:space="preserve">יתר שאת בשנים הקרובות, את הצמיחה במשק מתחדשת. אפילו המקטרגים החריפים ביותר בבית הזה ייאלצו, ככל שיחלפו השבועות והחודשים, להודות בכך מעל הדוכן הזה. </w:t>
      </w:r>
    </w:p>
    <w:p w14:paraId="7FCCEC1B" w14:textId="77777777" w:rsidR="00000000" w:rsidRDefault="008A7A77">
      <w:pPr>
        <w:pStyle w:val="a0"/>
        <w:rPr>
          <w:rFonts w:hint="cs"/>
          <w:rtl/>
        </w:rPr>
      </w:pPr>
    </w:p>
    <w:p w14:paraId="738AC1F1" w14:textId="77777777" w:rsidR="00000000" w:rsidRDefault="008A7A77">
      <w:pPr>
        <w:pStyle w:val="a0"/>
        <w:rPr>
          <w:rFonts w:hint="cs"/>
          <w:rtl/>
        </w:rPr>
      </w:pPr>
      <w:r>
        <w:rPr>
          <w:rFonts w:hint="cs"/>
          <w:rtl/>
        </w:rPr>
        <w:t xml:space="preserve">על כן, אדוני היושב-ראש, אני מציע לחברי הבית להביע אמון בממשלה. תודה. </w:t>
      </w:r>
    </w:p>
    <w:p w14:paraId="2D3F2E51" w14:textId="77777777" w:rsidR="00000000" w:rsidRDefault="008A7A77">
      <w:pPr>
        <w:pStyle w:val="a0"/>
        <w:rPr>
          <w:rFonts w:hint="cs"/>
          <w:rtl/>
        </w:rPr>
      </w:pPr>
    </w:p>
    <w:p w14:paraId="6BE0A553" w14:textId="77777777" w:rsidR="00000000" w:rsidRDefault="008A7A77">
      <w:pPr>
        <w:pStyle w:val="af1"/>
        <w:rPr>
          <w:rtl/>
        </w:rPr>
      </w:pPr>
      <w:r>
        <w:rPr>
          <w:rtl/>
        </w:rPr>
        <w:t>היו"ר ראובן ריבלין:</w:t>
      </w:r>
    </w:p>
    <w:p w14:paraId="2433616E" w14:textId="77777777" w:rsidR="00000000" w:rsidRDefault="008A7A77">
      <w:pPr>
        <w:pStyle w:val="a0"/>
        <w:rPr>
          <w:rtl/>
        </w:rPr>
      </w:pPr>
    </w:p>
    <w:p w14:paraId="622D9199" w14:textId="77777777" w:rsidR="00000000" w:rsidRDefault="008A7A77">
      <w:pPr>
        <w:pStyle w:val="a0"/>
        <w:rPr>
          <w:rFonts w:hint="cs"/>
          <w:rtl/>
        </w:rPr>
      </w:pPr>
      <w:r>
        <w:rPr>
          <w:rFonts w:hint="cs"/>
          <w:rtl/>
        </w:rPr>
        <w:t>תודה לחבר הכנסת</w:t>
      </w:r>
      <w:r>
        <w:rPr>
          <w:rFonts w:hint="cs"/>
          <w:rtl/>
        </w:rPr>
        <w:t xml:space="preserve"> גדעון סער, יושב-ראש הקואליציה. </w:t>
      </w:r>
    </w:p>
    <w:p w14:paraId="09379638" w14:textId="77777777" w:rsidR="00000000" w:rsidRDefault="008A7A77">
      <w:pPr>
        <w:pStyle w:val="a0"/>
        <w:rPr>
          <w:rFonts w:hint="cs"/>
          <w:rtl/>
        </w:rPr>
      </w:pPr>
    </w:p>
    <w:p w14:paraId="348A8A95" w14:textId="77777777" w:rsidR="00000000" w:rsidRDefault="008A7A77">
      <w:pPr>
        <w:pStyle w:val="a0"/>
        <w:rPr>
          <w:rFonts w:hint="cs"/>
          <w:rtl/>
        </w:rPr>
      </w:pPr>
      <w:r>
        <w:rPr>
          <w:rFonts w:hint="cs"/>
          <w:rtl/>
        </w:rPr>
        <w:t xml:space="preserve">באופן יוצא דופן אני נותן, לא לפי סעיף 86, לחבר הכנסת יהלום להשיב דברים על הדברים ששמעתי כשישבתי בלשכתי ושלא היה להם מענה. אבקש לא ליצור צורך לענות אחר כך. בבקשה, אדוני, שלוש דקות. </w:t>
      </w:r>
    </w:p>
    <w:p w14:paraId="41F33E5C" w14:textId="77777777" w:rsidR="00000000" w:rsidRDefault="008A7A77">
      <w:pPr>
        <w:pStyle w:val="a0"/>
        <w:rPr>
          <w:rFonts w:hint="cs"/>
          <w:rtl/>
        </w:rPr>
      </w:pPr>
    </w:p>
    <w:p w14:paraId="2BAC2D29" w14:textId="77777777" w:rsidR="00000000" w:rsidRDefault="008A7A77">
      <w:pPr>
        <w:pStyle w:val="a"/>
        <w:rPr>
          <w:rtl/>
        </w:rPr>
      </w:pPr>
      <w:bookmarkStart w:id="162" w:name="FS000000524T14_06_2004_19_20_01"/>
      <w:bookmarkStart w:id="163" w:name="_Toc81186654"/>
      <w:bookmarkEnd w:id="162"/>
      <w:r>
        <w:rPr>
          <w:rFonts w:hint="eastAsia"/>
          <w:rtl/>
        </w:rPr>
        <w:t>שאול</w:t>
      </w:r>
      <w:r>
        <w:rPr>
          <w:rtl/>
        </w:rPr>
        <w:t xml:space="preserve"> יהלום (מפד"ל):</w:t>
      </w:r>
      <w:bookmarkEnd w:id="163"/>
    </w:p>
    <w:p w14:paraId="074D3A4A" w14:textId="77777777" w:rsidR="00000000" w:rsidRDefault="008A7A77">
      <w:pPr>
        <w:pStyle w:val="a0"/>
        <w:rPr>
          <w:rFonts w:hint="cs"/>
          <w:rtl/>
        </w:rPr>
      </w:pPr>
    </w:p>
    <w:p w14:paraId="38C1EBCB" w14:textId="77777777" w:rsidR="00000000" w:rsidRDefault="008A7A77">
      <w:pPr>
        <w:pStyle w:val="a0"/>
        <w:rPr>
          <w:rFonts w:hint="cs"/>
          <w:rtl/>
        </w:rPr>
      </w:pPr>
      <w:r>
        <w:rPr>
          <w:rFonts w:hint="cs"/>
          <w:rtl/>
        </w:rPr>
        <w:t>אדוני היושב-ראש, אנ</w:t>
      </w:r>
      <w:r>
        <w:rPr>
          <w:rFonts w:hint="cs"/>
          <w:rtl/>
        </w:rPr>
        <w:t xml:space="preserve">י מודה לך על נכונותך, מאחר שהדברים שאמר כאן ראש סיעת ש"ס, אלי ישי, חרגו מכל פרופורציה של אמת ושל צדק, וכל כולם היו השמצה. </w:t>
      </w:r>
    </w:p>
    <w:p w14:paraId="027FAC75" w14:textId="77777777" w:rsidR="00000000" w:rsidRDefault="008A7A77">
      <w:pPr>
        <w:pStyle w:val="a0"/>
        <w:rPr>
          <w:rFonts w:hint="cs"/>
          <w:rtl/>
        </w:rPr>
      </w:pPr>
    </w:p>
    <w:p w14:paraId="7707B295" w14:textId="77777777" w:rsidR="00000000" w:rsidRDefault="008A7A77">
      <w:pPr>
        <w:pStyle w:val="a0"/>
        <w:rPr>
          <w:rFonts w:hint="cs"/>
          <w:rtl/>
        </w:rPr>
      </w:pPr>
      <w:r>
        <w:rPr>
          <w:rFonts w:hint="cs"/>
          <w:rtl/>
        </w:rPr>
        <w:t>אני רוצה להזכיר לסיעת ש"ס ולאלי ישי, שבקדנציה הקודמת היו להם 17 מנדטים. בחיים לא היתה למדינת ישראל, מאז תקומתה, מפלגה דתית שבה 17 מנ</w:t>
      </w:r>
      <w:r>
        <w:rPr>
          <w:rFonts w:hint="cs"/>
          <w:rtl/>
        </w:rPr>
        <w:t xml:space="preserve">דטים. שום נושא דתי הם לא קידמו. </w:t>
      </w:r>
    </w:p>
    <w:p w14:paraId="7D5AF32A" w14:textId="77777777" w:rsidR="00000000" w:rsidRDefault="008A7A77">
      <w:pPr>
        <w:pStyle w:val="a0"/>
        <w:rPr>
          <w:rFonts w:hint="cs"/>
          <w:rtl/>
        </w:rPr>
      </w:pPr>
    </w:p>
    <w:p w14:paraId="252F9EE6" w14:textId="77777777" w:rsidR="00000000" w:rsidRDefault="008A7A77">
      <w:pPr>
        <w:pStyle w:val="af0"/>
        <w:rPr>
          <w:rtl/>
        </w:rPr>
      </w:pPr>
      <w:r>
        <w:rPr>
          <w:rFonts w:hint="eastAsia"/>
          <w:rtl/>
        </w:rPr>
        <w:t>משולם</w:t>
      </w:r>
      <w:r>
        <w:rPr>
          <w:rtl/>
        </w:rPr>
        <w:t xml:space="preserve"> נהרי (ש"ס):</w:t>
      </w:r>
    </w:p>
    <w:p w14:paraId="2EEFB526" w14:textId="77777777" w:rsidR="00000000" w:rsidRDefault="008A7A77">
      <w:pPr>
        <w:pStyle w:val="a0"/>
        <w:rPr>
          <w:rFonts w:hint="cs"/>
          <w:rtl/>
        </w:rPr>
      </w:pPr>
    </w:p>
    <w:p w14:paraId="3D05333E" w14:textId="77777777" w:rsidR="00000000" w:rsidRDefault="008A7A77">
      <w:pPr>
        <w:pStyle w:val="a0"/>
        <w:rPr>
          <w:rFonts w:hint="cs"/>
          <w:rtl/>
        </w:rPr>
      </w:pPr>
      <w:r>
        <w:rPr>
          <w:rFonts w:hint="cs"/>
          <w:rtl/>
        </w:rPr>
        <w:t>כמה הייתם בהתחלה?</w:t>
      </w:r>
    </w:p>
    <w:p w14:paraId="0B8BB375" w14:textId="77777777" w:rsidR="00000000" w:rsidRDefault="008A7A77">
      <w:pPr>
        <w:pStyle w:val="a0"/>
        <w:rPr>
          <w:rFonts w:hint="cs"/>
          <w:rtl/>
        </w:rPr>
      </w:pPr>
    </w:p>
    <w:p w14:paraId="0970527E" w14:textId="77777777" w:rsidR="00000000" w:rsidRDefault="008A7A77">
      <w:pPr>
        <w:pStyle w:val="-"/>
        <w:rPr>
          <w:rtl/>
        </w:rPr>
      </w:pPr>
      <w:bookmarkStart w:id="164" w:name="FS000000524T14_06_2004_19_22_08C"/>
      <w:bookmarkEnd w:id="164"/>
      <w:r>
        <w:rPr>
          <w:rtl/>
        </w:rPr>
        <w:t>שאול יהלום (מפד"ל):</w:t>
      </w:r>
    </w:p>
    <w:p w14:paraId="35196E16" w14:textId="77777777" w:rsidR="00000000" w:rsidRDefault="008A7A77">
      <w:pPr>
        <w:pStyle w:val="a0"/>
        <w:rPr>
          <w:rtl/>
        </w:rPr>
      </w:pPr>
    </w:p>
    <w:p w14:paraId="2BA11251" w14:textId="77777777" w:rsidR="00000000" w:rsidRDefault="008A7A77">
      <w:pPr>
        <w:pStyle w:val="a0"/>
        <w:rPr>
          <w:rFonts w:hint="cs"/>
          <w:rtl/>
        </w:rPr>
      </w:pPr>
      <w:r>
        <w:rPr>
          <w:rFonts w:hint="cs"/>
          <w:rtl/>
        </w:rPr>
        <w:t xml:space="preserve">בתקופתם, כל אלה שאין יהדות בידם, שהם הגורם לחנויות החזיר, עלו ארצה. </w:t>
      </w:r>
    </w:p>
    <w:p w14:paraId="5D487C79" w14:textId="77777777" w:rsidR="00000000" w:rsidRDefault="008A7A77">
      <w:pPr>
        <w:pStyle w:val="a0"/>
        <w:rPr>
          <w:rFonts w:hint="cs"/>
          <w:rtl/>
        </w:rPr>
      </w:pPr>
    </w:p>
    <w:p w14:paraId="40DC2000" w14:textId="77777777" w:rsidR="00000000" w:rsidRDefault="008A7A77">
      <w:pPr>
        <w:pStyle w:val="af0"/>
        <w:rPr>
          <w:rtl/>
        </w:rPr>
      </w:pPr>
      <w:r>
        <w:rPr>
          <w:rFonts w:hint="eastAsia"/>
          <w:rtl/>
        </w:rPr>
        <w:t>יצחק</w:t>
      </w:r>
      <w:r>
        <w:rPr>
          <w:rtl/>
        </w:rPr>
        <w:t xml:space="preserve"> כהן (ש"ס):</w:t>
      </w:r>
    </w:p>
    <w:p w14:paraId="57C46502" w14:textId="77777777" w:rsidR="00000000" w:rsidRDefault="008A7A77">
      <w:pPr>
        <w:pStyle w:val="a0"/>
        <w:rPr>
          <w:rFonts w:hint="cs"/>
          <w:rtl/>
        </w:rPr>
      </w:pPr>
    </w:p>
    <w:p w14:paraId="2463E2BB" w14:textId="77777777" w:rsidR="00000000" w:rsidRDefault="008A7A77">
      <w:pPr>
        <w:pStyle w:val="a0"/>
        <w:rPr>
          <w:rFonts w:hint="cs"/>
          <w:rtl/>
        </w:rPr>
      </w:pPr>
      <w:r>
        <w:rPr>
          <w:rFonts w:hint="cs"/>
          <w:rtl/>
        </w:rPr>
        <w:t>מה עם החזיר? מה עם החזיר?</w:t>
      </w:r>
    </w:p>
    <w:p w14:paraId="26FDF414" w14:textId="77777777" w:rsidR="00000000" w:rsidRDefault="008A7A77">
      <w:pPr>
        <w:pStyle w:val="a0"/>
        <w:rPr>
          <w:rFonts w:hint="cs"/>
          <w:rtl/>
        </w:rPr>
      </w:pPr>
    </w:p>
    <w:p w14:paraId="77897C6D" w14:textId="77777777" w:rsidR="00000000" w:rsidRDefault="008A7A77">
      <w:pPr>
        <w:pStyle w:val="-"/>
        <w:rPr>
          <w:rtl/>
        </w:rPr>
      </w:pPr>
      <w:bookmarkStart w:id="165" w:name="FS000000524T14_06_2004_19_22_35C"/>
      <w:bookmarkEnd w:id="165"/>
      <w:r>
        <w:rPr>
          <w:rtl/>
        </w:rPr>
        <w:t>שאול יהלום (מפד"ל):</w:t>
      </w:r>
    </w:p>
    <w:p w14:paraId="707767A4" w14:textId="77777777" w:rsidR="00000000" w:rsidRDefault="008A7A77">
      <w:pPr>
        <w:pStyle w:val="a0"/>
        <w:rPr>
          <w:rtl/>
        </w:rPr>
      </w:pPr>
    </w:p>
    <w:p w14:paraId="2FCFFD22" w14:textId="77777777" w:rsidR="00000000" w:rsidRDefault="008A7A77">
      <w:pPr>
        <w:pStyle w:val="a0"/>
        <w:rPr>
          <w:rFonts w:hint="cs"/>
          <w:rtl/>
        </w:rPr>
      </w:pPr>
      <w:r>
        <w:rPr>
          <w:rFonts w:hint="cs"/>
          <w:rtl/>
        </w:rPr>
        <w:t>בזמנם נפתחו כל החנויות והקני</w:t>
      </w:r>
      <w:r>
        <w:rPr>
          <w:rFonts w:hint="cs"/>
          <w:rtl/>
        </w:rPr>
        <w:t xml:space="preserve">ונים בשבת. </w:t>
      </w:r>
    </w:p>
    <w:p w14:paraId="592ED33F" w14:textId="77777777" w:rsidR="00000000" w:rsidRDefault="008A7A77">
      <w:pPr>
        <w:pStyle w:val="a0"/>
        <w:rPr>
          <w:rFonts w:hint="cs"/>
          <w:rtl/>
        </w:rPr>
      </w:pPr>
    </w:p>
    <w:p w14:paraId="746B062E" w14:textId="77777777" w:rsidR="00000000" w:rsidRDefault="008A7A77">
      <w:pPr>
        <w:pStyle w:val="af0"/>
        <w:rPr>
          <w:rtl/>
        </w:rPr>
      </w:pPr>
      <w:r>
        <w:rPr>
          <w:rFonts w:hint="eastAsia"/>
          <w:rtl/>
        </w:rPr>
        <w:t>יצחק</w:t>
      </w:r>
      <w:r>
        <w:rPr>
          <w:rtl/>
        </w:rPr>
        <w:t xml:space="preserve"> כהן (ש"ס):</w:t>
      </w:r>
    </w:p>
    <w:p w14:paraId="48D8FAF0" w14:textId="77777777" w:rsidR="00000000" w:rsidRDefault="008A7A77">
      <w:pPr>
        <w:pStyle w:val="a0"/>
        <w:rPr>
          <w:rFonts w:hint="cs"/>
          <w:rtl/>
        </w:rPr>
      </w:pPr>
    </w:p>
    <w:p w14:paraId="471F9624" w14:textId="77777777" w:rsidR="00000000" w:rsidRDefault="008A7A77">
      <w:pPr>
        <w:pStyle w:val="a0"/>
        <w:rPr>
          <w:rFonts w:hint="cs"/>
          <w:rtl/>
        </w:rPr>
      </w:pPr>
      <w:r>
        <w:rPr>
          <w:rFonts w:hint="cs"/>
          <w:rtl/>
        </w:rPr>
        <w:t>מה עשית עם החזיר? מה עם החזיר?</w:t>
      </w:r>
    </w:p>
    <w:p w14:paraId="21CFAB76" w14:textId="77777777" w:rsidR="00000000" w:rsidRDefault="008A7A77">
      <w:pPr>
        <w:pStyle w:val="a0"/>
        <w:rPr>
          <w:rFonts w:hint="cs"/>
          <w:rtl/>
        </w:rPr>
      </w:pPr>
    </w:p>
    <w:p w14:paraId="36F1932D" w14:textId="77777777" w:rsidR="00000000" w:rsidRDefault="008A7A77">
      <w:pPr>
        <w:pStyle w:val="-"/>
        <w:rPr>
          <w:rtl/>
        </w:rPr>
      </w:pPr>
      <w:bookmarkStart w:id="166" w:name="FS000000524T14_06_2004_19_22_58C"/>
      <w:bookmarkEnd w:id="166"/>
      <w:r>
        <w:rPr>
          <w:rtl/>
        </w:rPr>
        <w:t>שאול יהלום (מפד"ל):</w:t>
      </w:r>
    </w:p>
    <w:p w14:paraId="6CA7FFDC" w14:textId="77777777" w:rsidR="00000000" w:rsidRDefault="008A7A77">
      <w:pPr>
        <w:pStyle w:val="a0"/>
        <w:rPr>
          <w:rtl/>
        </w:rPr>
      </w:pPr>
    </w:p>
    <w:p w14:paraId="040F84F3" w14:textId="77777777" w:rsidR="00000000" w:rsidRDefault="008A7A77">
      <w:pPr>
        <w:pStyle w:val="a0"/>
        <w:rPr>
          <w:rFonts w:hint="cs"/>
          <w:rtl/>
        </w:rPr>
      </w:pPr>
      <w:r>
        <w:rPr>
          <w:rFonts w:hint="cs"/>
          <w:rtl/>
        </w:rPr>
        <w:t>השר בניזרי, כשר העבודה והרווחה, לא הצליח למנוע, עם שני מפקחים, שאחד חולה. אז אומר לנו אלי ישי ומטיף לנו מוסר?</w:t>
      </w:r>
    </w:p>
    <w:p w14:paraId="626C12A7" w14:textId="77777777" w:rsidR="00000000" w:rsidRDefault="008A7A77">
      <w:pPr>
        <w:pStyle w:val="a0"/>
        <w:rPr>
          <w:rFonts w:hint="cs"/>
          <w:rtl/>
        </w:rPr>
      </w:pPr>
    </w:p>
    <w:p w14:paraId="6714693B" w14:textId="77777777" w:rsidR="00000000" w:rsidRDefault="008A7A77">
      <w:pPr>
        <w:pStyle w:val="af0"/>
        <w:rPr>
          <w:rtl/>
        </w:rPr>
      </w:pPr>
      <w:r>
        <w:rPr>
          <w:rFonts w:hint="eastAsia"/>
          <w:rtl/>
        </w:rPr>
        <w:t>יצחק</w:t>
      </w:r>
      <w:r>
        <w:rPr>
          <w:rtl/>
        </w:rPr>
        <w:t xml:space="preserve"> כהן (ש"ס):</w:t>
      </w:r>
    </w:p>
    <w:p w14:paraId="1515F11A" w14:textId="77777777" w:rsidR="00000000" w:rsidRDefault="008A7A77">
      <w:pPr>
        <w:pStyle w:val="a0"/>
        <w:rPr>
          <w:rFonts w:hint="cs"/>
          <w:rtl/>
        </w:rPr>
      </w:pPr>
    </w:p>
    <w:p w14:paraId="05CF1ECF" w14:textId="77777777" w:rsidR="00000000" w:rsidRDefault="008A7A77">
      <w:pPr>
        <w:pStyle w:val="a0"/>
        <w:rPr>
          <w:rFonts w:hint="cs"/>
          <w:rtl/>
        </w:rPr>
      </w:pPr>
      <w:r>
        <w:rPr>
          <w:rFonts w:hint="cs"/>
          <w:rtl/>
        </w:rPr>
        <w:t>מה עם החזיר?</w:t>
      </w:r>
    </w:p>
    <w:p w14:paraId="75DD8CB0" w14:textId="77777777" w:rsidR="00000000" w:rsidRDefault="008A7A77">
      <w:pPr>
        <w:pStyle w:val="a0"/>
        <w:rPr>
          <w:rtl/>
        </w:rPr>
      </w:pPr>
    </w:p>
    <w:p w14:paraId="4F6B438F" w14:textId="77777777" w:rsidR="00000000" w:rsidRDefault="008A7A77">
      <w:pPr>
        <w:pStyle w:val="-"/>
        <w:rPr>
          <w:rtl/>
        </w:rPr>
      </w:pPr>
      <w:bookmarkStart w:id="167" w:name="FS000000524T14_06_2004_19_23_33C"/>
      <w:bookmarkEnd w:id="167"/>
      <w:r>
        <w:rPr>
          <w:rtl/>
        </w:rPr>
        <w:t>שאול יהלום (מפד"ל):</w:t>
      </w:r>
    </w:p>
    <w:p w14:paraId="610B9618" w14:textId="77777777" w:rsidR="00000000" w:rsidRDefault="008A7A77">
      <w:pPr>
        <w:pStyle w:val="a0"/>
        <w:rPr>
          <w:rtl/>
        </w:rPr>
      </w:pPr>
    </w:p>
    <w:p w14:paraId="148A0C0F" w14:textId="77777777" w:rsidR="00000000" w:rsidRDefault="008A7A77">
      <w:pPr>
        <w:pStyle w:val="a0"/>
        <w:rPr>
          <w:rFonts w:hint="cs"/>
          <w:rtl/>
        </w:rPr>
      </w:pPr>
      <w:r>
        <w:rPr>
          <w:rFonts w:hint="cs"/>
          <w:rtl/>
        </w:rPr>
        <w:t>היום בית-ה</w:t>
      </w:r>
      <w:r>
        <w:rPr>
          <w:rFonts w:hint="cs"/>
          <w:rtl/>
        </w:rPr>
        <w:t xml:space="preserve">משפט הגבוה לצדק, שעמד מולו חוק-יסוד: חופש העיסוק, והיה צריך לכאורה לבוא ולהתיר, וזאת היתה העתירה, בכל מקום חנויות לממכר חזיר </w:t>
      </w:r>
      <w:r>
        <w:rPr>
          <w:rtl/>
        </w:rPr>
        <w:t>–</w:t>
      </w:r>
      <w:r>
        <w:rPr>
          <w:rFonts w:hint="cs"/>
          <w:rtl/>
        </w:rPr>
        <w:t xml:space="preserve"> אמר בית-המשפט הגבוה לצדק מה שלא הצליח שר הפנים אלי ישי בקדנציה הקודמת. איפה סגרת את כל חנויות החזיר כשר הפנים? יכולת להעביר חוק, </w:t>
      </w:r>
      <w:r>
        <w:rPr>
          <w:rFonts w:hint="cs"/>
          <w:rtl/>
        </w:rPr>
        <w:t xml:space="preserve">מה שעכשיו יאיר פרץ הולך ומתחנן. למה לא העברתם חוק נגד מכירת חזיר? החלטת בג"ץ, שדחה את העתירות ואמר: אני לא הולך לפי חופש העיסוק, היא ההחלטה שנתקבלה </w:t>
      </w:r>
      <w:r>
        <w:rPr>
          <w:rFonts w:hint="eastAsia"/>
          <w:rtl/>
        </w:rPr>
        <w:t>–</w:t>
      </w:r>
      <w:r>
        <w:rPr>
          <w:rFonts w:hint="cs"/>
          <w:rtl/>
        </w:rPr>
        <w:t xml:space="preserve"> לצערנו הרב, כי הלוואי שהיה מונע את החנויות </w:t>
      </w:r>
      <w:r>
        <w:rPr>
          <w:rFonts w:hint="eastAsia"/>
          <w:rtl/>
        </w:rPr>
        <w:t>–</w:t>
      </w:r>
      <w:r>
        <w:rPr>
          <w:rFonts w:hint="cs"/>
          <w:rtl/>
        </w:rPr>
        <w:t xml:space="preserve"> אבל זוהי החלטה שקולה. לבוא ולהתקיף אותנו אחרי כל המחדלים שלכם</w:t>
      </w:r>
      <w:r>
        <w:rPr>
          <w:rFonts w:hint="cs"/>
          <w:rtl/>
        </w:rPr>
        <w:t xml:space="preserve">, שבגללם הציבור שלכם הוריד אתכם מ-17 ל-11? למה הוא הוריד אתכם? </w:t>
      </w:r>
      <w:bookmarkStart w:id="168" w:name="FS000000524T14_06_2004_19_19_17"/>
      <w:bookmarkStart w:id="169" w:name="FS000000524T14_06_2004_19_19_21C"/>
      <w:bookmarkEnd w:id="168"/>
      <w:bookmarkEnd w:id="169"/>
      <w:r>
        <w:rPr>
          <w:rFonts w:hint="cs"/>
          <w:rtl/>
        </w:rPr>
        <w:t xml:space="preserve">עוד לבוא אלינו בטענות? תבושו לכם. </w:t>
      </w:r>
    </w:p>
    <w:p w14:paraId="0EFD6029" w14:textId="77777777" w:rsidR="00000000" w:rsidRDefault="008A7A77">
      <w:pPr>
        <w:pStyle w:val="a0"/>
        <w:ind w:firstLine="0"/>
        <w:rPr>
          <w:rFonts w:hint="cs"/>
          <w:rtl/>
        </w:rPr>
      </w:pPr>
    </w:p>
    <w:p w14:paraId="295ECE07" w14:textId="77777777" w:rsidR="00000000" w:rsidRDefault="008A7A77">
      <w:pPr>
        <w:pStyle w:val="af1"/>
        <w:rPr>
          <w:rtl/>
        </w:rPr>
      </w:pPr>
      <w:r>
        <w:rPr>
          <w:rtl/>
        </w:rPr>
        <w:t>היו"ר ראובן ריבלין:</w:t>
      </w:r>
    </w:p>
    <w:p w14:paraId="3512A0CF" w14:textId="77777777" w:rsidR="00000000" w:rsidRDefault="008A7A77">
      <w:pPr>
        <w:pStyle w:val="a0"/>
        <w:rPr>
          <w:rtl/>
        </w:rPr>
      </w:pPr>
    </w:p>
    <w:p w14:paraId="26AFFCDE" w14:textId="77777777" w:rsidR="00000000" w:rsidRDefault="008A7A77">
      <w:pPr>
        <w:pStyle w:val="a0"/>
        <w:rPr>
          <w:rFonts w:hint="cs"/>
          <w:rtl/>
        </w:rPr>
      </w:pPr>
      <w:r>
        <w:rPr>
          <w:rFonts w:hint="cs"/>
          <w:rtl/>
        </w:rPr>
        <w:t>תודה לחבר הכנסת יהלום. רבותי חברי הכנסת, חבר הכנסת יהלום הגיב על דברים שאמר כאן  חבר הכנסת אלי ישי, ובזה סיימנו את הדו-שיח או את הדו-קרב</w:t>
      </w:r>
      <w:r>
        <w:rPr>
          <w:rFonts w:hint="cs"/>
          <w:rtl/>
        </w:rPr>
        <w:t>.</w:t>
      </w:r>
    </w:p>
    <w:p w14:paraId="4884980E" w14:textId="77777777" w:rsidR="00000000" w:rsidRDefault="008A7A77">
      <w:pPr>
        <w:pStyle w:val="a0"/>
        <w:rPr>
          <w:rFonts w:hint="cs"/>
          <w:rtl/>
        </w:rPr>
      </w:pPr>
    </w:p>
    <w:p w14:paraId="21CA2EE6" w14:textId="77777777" w:rsidR="00000000" w:rsidRDefault="008A7A77">
      <w:pPr>
        <w:pStyle w:val="a0"/>
        <w:rPr>
          <w:rFonts w:hint="cs"/>
          <w:rtl/>
        </w:rPr>
      </w:pPr>
      <w:r>
        <w:rPr>
          <w:rFonts w:hint="cs"/>
          <w:rtl/>
        </w:rPr>
        <w:t xml:space="preserve">רבותי חברי הכנסת, רבותי השרים, נא לשבת במקומותיכם. חבר הכנסת דהן, אנחנו עוברים להצבעות, ואני מבקש לא להפריע. חברי הכנסת הנכבדים, נא לשבת. </w:t>
      </w:r>
    </w:p>
    <w:p w14:paraId="6475F0EA" w14:textId="77777777" w:rsidR="00000000" w:rsidRDefault="008A7A77">
      <w:pPr>
        <w:pStyle w:val="a0"/>
        <w:rPr>
          <w:rFonts w:hint="cs"/>
          <w:rtl/>
        </w:rPr>
      </w:pPr>
    </w:p>
    <w:p w14:paraId="1BA8262A" w14:textId="77777777" w:rsidR="00000000" w:rsidRDefault="008A7A77">
      <w:pPr>
        <w:pStyle w:val="a0"/>
        <w:rPr>
          <w:rFonts w:hint="cs"/>
          <w:rtl/>
        </w:rPr>
      </w:pPr>
      <w:r>
        <w:rPr>
          <w:rFonts w:hint="cs"/>
          <w:rtl/>
        </w:rPr>
        <w:t xml:space="preserve">רבותי חברי הכנסת, אנחנו עוברים להצבעות בשלוש הצעות האי-אמון שהגישו סיעות שונות. ההצבעה הראשונה היא על הצעת סיעות </w:t>
      </w:r>
      <w:r>
        <w:rPr>
          <w:rFonts w:hint="cs"/>
          <w:rtl/>
        </w:rPr>
        <w:t xml:space="preserve">ש"ס ויהדות התורה להביע אי-אמון בממשלה בעניין מדיניותה בנושאים החברתיים והחשש מפגיעה בגמלאים ובקצבאותיהם. חבר הכנסת בורג, אנחנו בשלב של הצבעה. אדוני לא יכול להסתובב באולם בכלל. </w:t>
      </w:r>
    </w:p>
    <w:p w14:paraId="1CCCD4FA" w14:textId="77777777" w:rsidR="00000000" w:rsidRDefault="008A7A77">
      <w:pPr>
        <w:pStyle w:val="a0"/>
        <w:rPr>
          <w:rFonts w:hint="cs"/>
          <w:rtl/>
        </w:rPr>
      </w:pPr>
    </w:p>
    <w:p w14:paraId="79134BBD" w14:textId="77777777" w:rsidR="00000000" w:rsidRDefault="008A7A77">
      <w:pPr>
        <w:pStyle w:val="a0"/>
        <w:rPr>
          <w:rFonts w:hint="cs"/>
          <w:rtl/>
        </w:rPr>
      </w:pPr>
      <w:r>
        <w:rPr>
          <w:rFonts w:hint="cs"/>
          <w:rtl/>
        </w:rPr>
        <w:t xml:space="preserve">רבותי חברי הכנסת, הצעת האי-אמון מטעם סיעות ש"ס ויהדות התורה - נא להצביע. </w:t>
      </w:r>
    </w:p>
    <w:p w14:paraId="744D9874" w14:textId="77777777" w:rsidR="00000000" w:rsidRDefault="008A7A77">
      <w:pPr>
        <w:pStyle w:val="a0"/>
        <w:rPr>
          <w:rFonts w:hint="cs"/>
          <w:rtl/>
        </w:rPr>
      </w:pPr>
    </w:p>
    <w:p w14:paraId="5FDE91A6" w14:textId="77777777" w:rsidR="00000000" w:rsidRDefault="008A7A77">
      <w:pPr>
        <w:pStyle w:val="ab"/>
        <w:bidi/>
        <w:rPr>
          <w:rFonts w:hint="cs"/>
          <w:rtl/>
        </w:rPr>
      </w:pPr>
      <w:r>
        <w:rPr>
          <w:rFonts w:hint="cs"/>
          <w:rtl/>
        </w:rPr>
        <w:t>הצב</w:t>
      </w:r>
      <w:r>
        <w:rPr>
          <w:rFonts w:hint="cs"/>
          <w:rtl/>
        </w:rPr>
        <w:t>עה מס' 3</w:t>
      </w:r>
    </w:p>
    <w:p w14:paraId="788682B7" w14:textId="77777777" w:rsidR="00000000" w:rsidRDefault="008A7A77">
      <w:pPr>
        <w:pStyle w:val="a0"/>
        <w:jc w:val="center"/>
        <w:rPr>
          <w:rFonts w:hint="cs"/>
          <w:rtl/>
        </w:rPr>
      </w:pPr>
    </w:p>
    <w:p w14:paraId="5B519885" w14:textId="77777777" w:rsidR="00000000" w:rsidRDefault="008A7A77">
      <w:pPr>
        <w:pStyle w:val="ac"/>
        <w:bidi/>
        <w:rPr>
          <w:rFonts w:hint="cs"/>
          <w:rtl/>
        </w:rPr>
      </w:pPr>
      <w:r>
        <w:rPr>
          <w:rFonts w:hint="cs"/>
          <w:rtl/>
        </w:rPr>
        <w:t xml:space="preserve">בעד הצעת סיעות ש"ס--יהדות התורה להביע אי-אמון בממשלה </w:t>
      </w:r>
      <w:r>
        <w:rPr>
          <w:rtl/>
        </w:rPr>
        <w:t>–</w:t>
      </w:r>
      <w:r>
        <w:rPr>
          <w:rFonts w:hint="cs"/>
          <w:rtl/>
        </w:rPr>
        <w:t xml:space="preserve"> 35</w:t>
      </w:r>
    </w:p>
    <w:p w14:paraId="645511D6" w14:textId="77777777" w:rsidR="00000000" w:rsidRDefault="008A7A77">
      <w:pPr>
        <w:pStyle w:val="ac"/>
        <w:bidi/>
        <w:rPr>
          <w:rFonts w:hint="cs"/>
          <w:rtl/>
        </w:rPr>
      </w:pPr>
      <w:r>
        <w:rPr>
          <w:rFonts w:hint="cs"/>
          <w:rtl/>
        </w:rPr>
        <w:t xml:space="preserve">נגד </w:t>
      </w:r>
      <w:r>
        <w:rPr>
          <w:rtl/>
        </w:rPr>
        <w:t>–</w:t>
      </w:r>
      <w:r>
        <w:rPr>
          <w:rFonts w:hint="cs"/>
          <w:rtl/>
        </w:rPr>
        <w:t xml:space="preserve"> 53</w:t>
      </w:r>
    </w:p>
    <w:p w14:paraId="2E9A31AF" w14:textId="77777777" w:rsidR="00000000" w:rsidRDefault="008A7A77">
      <w:pPr>
        <w:pStyle w:val="ac"/>
        <w:bidi/>
        <w:rPr>
          <w:rFonts w:hint="cs"/>
          <w:rtl/>
        </w:rPr>
      </w:pPr>
      <w:r>
        <w:rPr>
          <w:rFonts w:hint="cs"/>
          <w:rtl/>
        </w:rPr>
        <w:t xml:space="preserve">נמנעים </w:t>
      </w:r>
      <w:r>
        <w:rPr>
          <w:rtl/>
        </w:rPr>
        <w:t>–</w:t>
      </w:r>
      <w:r>
        <w:rPr>
          <w:rFonts w:hint="cs"/>
          <w:rtl/>
        </w:rPr>
        <w:t xml:space="preserve"> 8</w:t>
      </w:r>
    </w:p>
    <w:p w14:paraId="6C70D279" w14:textId="77777777" w:rsidR="00000000" w:rsidRDefault="008A7A77">
      <w:pPr>
        <w:pStyle w:val="ad"/>
        <w:bidi/>
        <w:rPr>
          <w:rFonts w:hint="cs"/>
          <w:rtl/>
        </w:rPr>
      </w:pPr>
      <w:r>
        <w:rPr>
          <w:rFonts w:hint="cs"/>
          <w:rtl/>
        </w:rPr>
        <w:t>הצעת סיעות ש"ס--יהדות התורה להביע אי-אמון בממשלה לא נתקבלה.</w:t>
      </w:r>
    </w:p>
    <w:p w14:paraId="3F476C3C" w14:textId="77777777" w:rsidR="00000000" w:rsidRDefault="008A7A77">
      <w:pPr>
        <w:pStyle w:val="a0"/>
        <w:ind w:firstLine="0"/>
        <w:rPr>
          <w:rFonts w:hint="cs"/>
          <w:rtl/>
        </w:rPr>
      </w:pPr>
    </w:p>
    <w:p w14:paraId="32101270" w14:textId="77777777" w:rsidR="00000000" w:rsidRDefault="008A7A77">
      <w:pPr>
        <w:pStyle w:val="af1"/>
        <w:rPr>
          <w:rtl/>
        </w:rPr>
      </w:pPr>
      <w:r>
        <w:rPr>
          <w:rtl/>
        </w:rPr>
        <w:t>היו"ר ראובן ריבלין:</w:t>
      </w:r>
    </w:p>
    <w:p w14:paraId="2DA027F5" w14:textId="77777777" w:rsidR="00000000" w:rsidRDefault="008A7A77">
      <w:pPr>
        <w:pStyle w:val="a0"/>
        <w:rPr>
          <w:rtl/>
        </w:rPr>
      </w:pPr>
    </w:p>
    <w:p w14:paraId="7429B09A" w14:textId="77777777" w:rsidR="00000000" w:rsidRDefault="008A7A77">
      <w:pPr>
        <w:pStyle w:val="a0"/>
        <w:rPr>
          <w:rFonts w:hint="cs"/>
          <w:rtl/>
        </w:rPr>
      </w:pPr>
      <w:r>
        <w:rPr>
          <w:rFonts w:hint="cs"/>
          <w:rtl/>
        </w:rPr>
        <w:t>35 בעד, 53 נגד, שמונה נמנעים. אני קובע שהצעת האי-אמון של סיעות ש"ס ויהדות התורה לא נתק</w:t>
      </w:r>
      <w:r>
        <w:rPr>
          <w:rFonts w:hint="cs"/>
          <w:rtl/>
        </w:rPr>
        <w:t>בלה.</w:t>
      </w:r>
    </w:p>
    <w:p w14:paraId="7E68F289" w14:textId="77777777" w:rsidR="00000000" w:rsidRDefault="008A7A77">
      <w:pPr>
        <w:pStyle w:val="a0"/>
        <w:rPr>
          <w:rFonts w:hint="cs"/>
          <w:rtl/>
        </w:rPr>
      </w:pPr>
    </w:p>
    <w:p w14:paraId="1B2D75DF" w14:textId="77777777" w:rsidR="00000000" w:rsidRDefault="008A7A77">
      <w:pPr>
        <w:pStyle w:val="a0"/>
        <w:rPr>
          <w:rFonts w:hint="cs"/>
          <w:rtl/>
        </w:rPr>
      </w:pPr>
      <w:r>
        <w:rPr>
          <w:rFonts w:hint="cs"/>
          <w:rtl/>
        </w:rPr>
        <w:t>רבותי חברי הכנסת, בעוד שניות מספר נעבור להצבעה בנושא תוכניות האוצר לקצץ 10 מיליארדי ש"ח מתקציבי הבריאות והחינוך והחשש מגידול הפערים החברתיים, ועל ההצעה להביע בשל כך אי-אמון בממשלה, מטעם סיעות מרצ, חד"ש-תע"ל, בל"ד ורע"ם. נא להצביע.</w:t>
      </w:r>
    </w:p>
    <w:p w14:paraId="3A0FA87B" w14:textId="77777777" w:rsidR="00000000" w:rsidRDefault="008A7A77">
      <w:pPr>
        <w:pStyle w:val="a0"/>
        <w:ind w:firstLine="0"/>
        <w:rPr>
          <w:rFonts w:hint="cs"/>
          <w:rtl/>
        </w:rPr>
      </w:pPr>
    </w:p>
    <w:p w14:paraId="05BF4091" w14:textId="77777777" w:rsidR="00000000" w:rsidRDefault="008A7A77">
      <w:pPr>
        <w:pStyle w:val="a0"/>
        <w:rPr>
          <w:rFonts w:hint="cs"/>
          <w:rtl/>
        </w:rPr>
      </w:pPr>
      <w:bookmarkStart w:id="170" w:name="FS000000550T14_06_2004_19_25_59"/>
      <w:bookmarkEnd w:id="170"/>
    </w:p>
    <w:p w14:paraId="151CB1E7" w14:textId="77777777" w:rsidR="00000000" w:rsidRDefault="008A7A77">
      <w:pPr>
        <w:pStyle w:val="ab"/>
        <w:bidi/>
        <w:rPr>
          <w:rFonts w:hint="cs"/>
          <w:rtl/>
        </w:rPr>
      </w:pPr>
      <w:r>
        <w:rPr>
          <w:rFonts w:hint="cs"/>
          <w:rtl/>
        </w:rPr>
        <w:t>הצבעה מס'  4</w:t>
      </w:r>
    </w:p>
    <w:p w14:paraId="08E19961" w14:textId="77777777" w:rsidR="00000000" w:rsidRDefault="008A7A77">
      <w:pPr>
        <w:pStyle w:val="a0"/>
        <w:rPr>
          <w:rFonts w:hint="cs"/>
          <w:rtl/>
        </w:rPr>
      </w:pPr>
    </w:p>
    <w:p w14:paraId="51C5C307" w14:textId="77777777" w:rsidR="00000000" w:rsidRDefault="008A7A77">
      <w:pPr>
        <w:pStyle w:val="ac"/>
        <w:bidi/>
        <w:rPr>
          <w:rFonts w:hint="cs"/>
          <w:rtl/>
        </w:rPr>
      </w:pPr>
      <w:r>
        <w:rPr>
          <w:rFonts w:hint="cs"/>
          <w:rtl/>
        </w:rPr>
        <w:t>בעד</w:t>
      </w:r>
      <w:r>
        <w:rPr>
          <w:rFonts w:hint="cs"/>
          <w:rtl/>
        </w:rPr>
        <w:t xml:space="preserve"> הצעת סיעות מרצ--חד"ש-תע"ל--בל"ד--רע"ם להביע אי-אמון בממשלה </w:t>
      </w:r>
      <w:r>
        <w:rPr>
          <w:rtl/>
        </w:rPr>
        <w:t>–</w:t>
      </w:r>
      <w:r>
        <w:rPr>
          <w:rFonts w:hint="cs"/>
          <w:rtl/>
        </w:rPr>
        <w:t xml:space="preserve"> 29</w:t>
      </w:r>
    </w:p>
    <w:p w14:paraId="2AD7C480" w14:textId="77777777" w:rsidR="00000000" w:rsidRDefault="008A7A77">
      <w:pPr>
        <w:pStyle w:val="ac"/>
        <w:bidi/>
        <w:rPr>
          <w:rFonts w:hint="cs"/>
          <w:rtl/>
        </w:rPr>
      </w:pPr>
      <w:r>
        <w:rPr>
          <w:rFonts w:hint="cs"/>
          <w:rtl/>
        </w:rPr>
        <w:t xml:space="preserve">נגד </w:t>
      </w:r>
      <w:r>
        <w:rPr>
          <w:rtl/>
        </w:rPr>
        <w:t>–</w:t>
      </w:r>
      <w:r>
        <w:rPr>
          <w:rFonts w:hint="cs"/>
          <w:rtl/>
        </w:rPr>
        <w:t xml:space="preserve"> 53</w:t>
      </w:r>
    </w:p>
    <w:p w14:paraId="329A3DFD" w14:textId="77777777" w:rsidR="00000000" w:rsidRDefault="008A7A77">
      <w:pPr>
        <w:pStyle w:val="ac"/>
        <w:bidi/>
        <w:rPr>
          <w:rFonts w:hint="cs"/>
          <w:rtl/>
        </w:rPr>
      </w:pPr>
      <w:r>
        <w:rPr>
          <w:rFonts w:hint="cs"/>
          <w:rtl/>
        </w:rPr>
        <w:t xml:space="preserve">נמנעים </w:t>
      </w:r>
      <w:r>
        <w:rPr>
          <w:rtl/>
        </w:rPr>
        <w:t>–</w:t>
      </w:r>
      <w:r>
        <w:rPr>
          <w:rFonts w:hint="cs"/>
          <w:rtl/>
        </w:rPr>
        <w:t xml:space="preserve"> 18</w:t>
      </w:r>
    </w:p>
    <w:p w14:paraId="6248E46E" w14:textId="77777777" w:rsidR="00000000" w:rsidRDefault="008A7A77">
      <w:pPr>
        <w:pStyle w:val="ad"/>
        <w:bidi/>
        <w:rPr>
          <w:rFonts w:hint="cs"/>
          <w:rtl/>
        </w:rPr>
      </w:pPr>
      <w:r>
        <w:rPr>
          <w:rFonts w:hint="cs"/>
          <w:rtl/>
        </w:rPr>
        <w:t>הצעת סיעות מרצ--חד"ש-תע"ל--בל"ד--רע"ם להביע אי-אמון בממשלה לא נתקבלה.</w:t>
      </w:r>
    </w:p>
    <w:p w14:paraId="217041C7" w14:textId="77777777" w:rsidR="00000000" w:rsidRDefault="008A7A77">
      <w:pPr>
        <w:pStyle w:val="a0"/>
        <w:ind w:firstLine="0"/>
        <w:rPr>
          <w:rFonts w:hint="cs"/>
          <w:rtl/>
        </w:rPr>
      </w:pPr>
    </w:p>
    <w:p w14:paraId="6A9845C2" w14:textId="77777777" w:rsidR="00000000" w:rsidRDefault="008A7A77">
      <w:pPr>
        <w:pStyle w:val="af1"/>
        <w:rPr>
          <w:rtl/>
        </w:rPr>
      </w:pPr>
      <w:r>
        <w:rPr>
          <w:rtl/>
        </w:rPr>
        <w:t>היו"ר ראובן ריבלין:</w:t>
      </w:r>
    </w:p>
    <w:p w14:paraId="6EB914D7" w14:textId="77777777" w:rsidR="00000000" w:rsidRDefault="008A7A77">
      <w:pPr>
        <w:pStyle w:val="a0"/>
        <w:rPr>
          <w:rtl/>
        </w:rPr>
      </w:pPr>
    </w:p>
    <w:p w14:paraId="4D61757D" w14:textId="77777777" w:rsidR="00000000" w:rsidRDefault="008A7A77">
      <w:pPr>
        <w:pStyle w:val="a0"/>
        <w:rPr>
          <w:rFonts w:hint="cs"/>
          <w:rtl/>
        </w:rPr>
      </w:pPr>
      <w:r>
        <w:rPr>
          <w:rFonts w:hint="cs"/>
          <w:rtl/>
        </w:rPr>
        <w:t>53 נגד, 29 בעד ו-18 נמנעים. אני קובע שהצעת האי-אמון בממשלה של סיעות מרצ, חד"ש-</w:t>
      </w:r>
      <w:r>
        <w:rPr>
          <w:rFonts w:hint="cs"/>
          <w:rtl/>
        </w:rPr>
        <w:t xml:space="preserve">תע"ל, בל"ד ורע"ם לא נתקבלה. </w:t>
      </w:r>
    </w:p>
    <w:p w14:paraId="2EE52024" w14:textId="77777777" w:rsidR="00000000" w:rsidRDefault="008A7A77">
      <w:pPr>
        <w:pStyle w:val="a0"/>
        <w:rPr>
          <w:rFonts w:hint="cs"/>
          <w:rtl/>
        </w:rPr>
      </w:pPr>
    </w:p>
    <w:p w14:paraId="270ED5DA" w14:textId="77777777" w:rsidR="00000000" w:rsidRDefault="008A7A77">
      <w:pPr>
        <w:pStyle w:val="a0"/>
        <w:rPr>
          <w:rFonts w:hint="cs"/>
          <w:rtl/>
        </w:rPr>
      </w:pPr>
      <w:r>
        <w:rPr>
          <w:rFonts w:hint="cs"/>
          <w:rtl/>
        </w:rPr>
        <w:t>רבותי חברי הכנסת, האיחוד הלאומי השתתפו בדיון, שהרי היה דיון משולב. הם השתתפו בדיון המשולב כי הם הגישו את ההצעה. אתם הגשתם הצעת אי-אמון והצבעתם בעד דיון משולב.</w:t>
      </w:r>
    </w:p>
    <w:p w14:paraId="7F2EDEB0" w14:textId="77777777" w:rsidR="00000000" w:rsidRDefault="008A7A77">
      <w:pPr>
        <w:pStyle w:val="a0"/>
        <w:ind w:firstLine="0"/>
        <w:rPr>
          <w:rFonts w:hint="cs"/>
          <w:rtl/>
        </w:rPr>
      </w:pPr>
    </w:p>
    <w:p w14:paraId="4422059E" w14:textId="77777777" w:rsidR="00000000" w:rsidRDefault="008A7A77">
      <w:pPr>
        <w:pStyle w:val="af0"/>
        <w:rPr>
          <w:rtl/>
        </w:rPr>
      </w:pPr>
      <w:r>
        <w:rPr>
          <w:rFonts w:hint="eastAsia"/>
          <w:rtl/>
        </w:rPr>
        <w:t>צבי</w:t>
      </w:r>
      <w:r>
        <w:rPr>
          <w:rtl/>
        </w:rPr>
        <w:t xml:space="preserve"> הנדל (האיחוד הלאומי - ישראל ביתנו):</w:t>
      </w:r>
    </w:p>
    <w:p w14:paraId="683E45A7" w14:textId="77777777" w:rsidR="00000000" w:rsidRDefault="008A7A77">
      <w:pPr>
        <w:pStyle w:val="a0"/>
        <w:rPr>
          <w:rFonts w:hint="cs"/>
          <w:rtl/>
        </w:rPr>
      </w:pPr>
    </w:p>
    <w:p w14:paraId="38030DE8" w14:textId="77777777" w:rsidR="00000000" w:rsidRDefault="008A7A77">
      <w:pPr>
        <w:pStyle w:val="a0"/>
        <w:rPr>
          <w:rFonts w:hint="cs"/>
          <w:rtl/>
        </w:rPr>
      </w:pPr>
      <w:r>
        <w:rPr>
          <w:rFonts w:hint="cs"/>
          <w:rtl/>
        </w:rPr>
        <w:t xml:space="preserve">רק הצענו את האי-אמון, לא </w:t>
      </w:r>
      <w:r>
        <w:rPr>
          <w:rFonts w:hint="cs"/>
          <w:rtl/>
        </w:rPr>
        <w:t xml:space="preserve">השתתפנו. </w:t>
      </w:r>
    </w:p>
    <w:p w14:paraId="683948E2" w14:textId="77777777" w:rsidR="00000000" w:rsidRDefault="008A7A77">
      <w:pPr>
        <w:pStyle w:val="a0"/>
        <w:ind w:firstLine="0"/>
        <w:rPr>
          <w:rFonts w:hint="cs"/>
          <w:rtl/>
        </w:rPr>
      </w:pPr>
    </w:p>
    <w:p w14:paraId="78ADEA81" w14:textId="77777777" w:rsidR="00000000" w:rsidRDefault="008A7A77">
      <w:pPr>
        <w:pStyle w:val="af1"/>
        <w:rPr>
          <w:rtl/>
        </w:rPr>
      </w:pPr>
      <w:r>
        <w:rPr>
          <w:rtl/>
        </w:rPr>
        <w:t>היו"ר ראובן ריבלין:</w:t>
      </w:r>
    </w:p>
    <w:p w14:paraId="430A3FFD" w14:textId="77777777" w:rsidR="00000000" w:rsidRDefault="008A7A77">
      <w:pPr>
        <w:pStyle w:val="a0"/>
        <w:rPr>
          <w:rtl/>
        </w:rPr>
      </w:pPr>
    </w:p>
    <w:p w14:paraId="7B45A0C0" w14:textId="77777777" w:rsidR="00000000" w:rsidRDefault="008A7A77">
      <w:pPr>
        <w:pStyle w:val="a0"/>
        <w:rPr>
          <w:rFonts w:hint="cs"/>
          <w:rtl/>
        </w:rPr>
      </w:pPr>
      <w:r>
        <w:rPr>
          <w:rFonts w:hint="cs"/>
          <w:rtl/>
        </w:rPr>
        <w:t xml:space="preserve">לא השתתפתם בדיון? </w:t>
      </w:r>
    </w:p>
    <w:p w14:paraId="3934EFC5" w14:textId="77777777" w:rsidR="00000000" w:rsidRDefault="008A7A77">
      <w:pPr>
        <w:pStyle w:val="a0"/>
        <w:ind w:firstLine="0"/>
        <w:rPr>
          <w:rFonts w:hint="cs"/>
          <w:rtl/>
        </w:rPr>
      </w:pPr>
    </w:p>
    <w:p w14:paraId="3EDF2285" w14:textId="77777777" w:rsidR="00000000" w:rsidRDefault="008A7A77">
      <w:pPr>
        <w:pStyle w:val="af0"/>
        <w:rPr>
          <w:rtl/>
        </w:rPr>
      </w:pPr>
      <w:r>
        <w:rPr>
          <w:rFonts w:hint="eastAsia"/>
          <w:rtl/>
        </w:rPr>
        <w:t>צבי</w:t>
      </w:r>
      <w:r>
        <w:rPr>
          <w:rtl/>
        </w:rPr>
        <w:t xml:space="preserve"> הנדל (האיחוד הלאומי - ישראל ביתנו):</w:t>
      </w:r>
    </w:p>
    <w:p w14:paraId="113C2CE0" w14:textId="77777777" w:rsidR="00000000" w:rsidRDefault="008A7A77">
      <w:pPr>
        <w:pStyle w:val="a0"/>
        <w:rPr>
          <w:rFonts w:hint="cs"/>
          <w:rtl/>
        </w:rPr>
      </w:pPr>
    </w:p>
    <w:p w14:paraId="4C9237B6" w14:textId="77777777" w:rsidR="00000000" w:rsidRDefault="008A7A77">
      <w:pPr>
        <w:pStyle w:val="a0"/>
        <w:rPr>
          <w:rFonts w:hint="cs"/>
          <w:rtl/>
        </w:rPr>
      </w:pPr>
      <w:r>
        <w:rPr>
          <w:rFonts w:hint="cs"/>
          <w:rtl/>
        </w:rPr>
        <w:t>לא.</w:t>
      </w:r>
    </w:p>
    <w:p w14:paraId="20700CA6" w14:textId="77777777" w:rsidR="00000000" w:rsidRDefault="008A7A77">
      <w:pPr>
        <w:pStyle w:val="a0"/>
        <w:ind w:firstLine="0"/>
        <w:rPr>
          <w:rFonts w:hint="cs"/>
          <w:rtl/>
        </w:rPr>
      </w:pPr>
    </w:p>
    <w:p w14:paraId="05A1F362" w14:textId="77777777" w:rsidR="00000000" w:rsidRDefault="008A7A77">
      <w:pPr>
        <w:pStyle w:val="af1"/>
        <w:rPr>
          <w:rtl/>
        </w:rPr>
      </w:pPr>
      <w:r>
        <w:rPr>
          <w:rtl/>
        </w:rPr>
        <w:t>היו"ר ראובן ריבלין:</w:t>
      </w:r>
    </w:p>
    <w:p w14:paraId="3102971F" w14:textId="77777777" w:rsidR="00000000" w:rsidRDefault="008A7A77">
      <w:pPr>
        <w:pStyle w:val="a0"/>
        <w:rPr>
          <w:rtl/>
        </w:rPr>
      </w:pPr>
    </w:p>
    <w:p w14:paraId="4B6C53A8" w14:textId="77777777" w:rsidR="00000000" w:rsidRDefault="008A7A77">
      <w:pPr>
        <w:pStyle w:val="a0"/>
        <w:rPr>
          <w:rFonts w:hint="cs"/>
          <w:rtl/>
        </w:rPr>
      </w:pPr>
      <w:r>
        <w:rPr>
          <w:rFonts w:hint="cs"/>
          <w:rtl/>
        </w:rPr>
        <w:t>לא השתתפו מטעמכם?</w:t>
      </w:r>
    </w:p>
    <w:p w14:paraId="15D2343E" w14:textId="77777777" w:rsidR="00000000" w:rsidRDefault="008A7A77">
      <w:pPr>
        <w:pStyle w:val="a0"/>
        <w:ind w:firstLine="0"/>
        <w:rPr>
          <w:rFonts w:hint="cs"/>
          <w:rtl/>
        </w:rPr>
      </w:pPr>
    </w:p>
    <w:p w14:paraId="3C2AEAB1" w14:textId="77777777" w:rsidR="00000000" w:rsidRDefault="008A7A77">
      <w:pPr>
        <w:pStyle w:val="af0"/>
        <w:rPr>
          <w:rtl/>
        </w:rPr>
      </w:pPr>
      <w:r>
        <w:rPr>
          <w:rFonts w:hint="eastAsia"/>
          <w:rtl/>
        </w:rPr>
        <w:t>צבי</w:t>
      </w:r>
      <w:r>
        <w:rPr>
          <w:rtl/>
        </w:rPr>
        <w:t xml:space="preserve"> הנדל (האיחוד הלאומי - ישראל ביתנו):</w:t>
      </w:r>
    </w:p>
    <w:p w14:paraId="557A5CAB" w14:textId="77777777" w:rsidR="00000000" w:rsidRDefault="008A7A77">
      <w:pPr>
        <w:pStyle w:val="a0"/>
        <w:rPr>
          <w:rFonts w:hint="cs"/>
          <w:rtl/>
        </w:rPr>
      </w:pPr>
    </w:p>
    <w:p w14:paraId="5241FA31" w14:textId="77777777" w:rsidR="00000000" w:rsidRDefault="008A7A77">
      <w:pPr>
        <w:pStyle w:val="a0"/>
        <w:rPr>
          <w:rFonts w:hint="cs"/>
          <w:rtl/>
        </w:rPr>
      </w:pPr>
      <w:r>
        <w:rPr>
          <w:rFonts w:hint="cs"/>
          <w:rtl/>
        </w:rPr>
        <w:t xml:space="preserve">לא. </w:t>
      </w:r>
    </w:p>
    <w:p w14:paraId="4827FD1F" w14:textId="77777777" w:rsidR="00000000" w:rsidRDefault="008A7A77">
      <w:pPr>
        <w:pStyle w:val="a0"/>
        <w:ind w:firstLine="0"/>
        <w:rPr>
          <w:rFonts w:hint="cs"/>
          <w:rtl/>
        </w:rPr>
      </w:pPr>
    </w:p>
    <w:p w14:paraId="41266780" w14:textId="77777777" w:rsidR="00000000" w:rsidRDefault="008A7A77">
      <w:pPr>
        <w:pStyle w:val="af1"/>
        <w:rPr>
          <w:rtl/>
        </w:rPr>
      </w:pPr>
      <w:r>
        <w:rPr>
          <w:rtl/>
        </w:rPr>
        <w:t>היו"ר ראובן ריבלין:</w:t>
      </w:r>
    </w:p>
    <w:p w14:paraId="795D8026" w14:textId="77777777" w:rsidR="00000000" w:rsidRDefault="008A7A77">
      <w:pPr>
        <w:pStyle w:val="a0"/>
        <w:rPr>
          <w:rtl/>
        </w:rPr>
      </w:pPr>
    </w:p>
    <w:p w14:paraId="130A2C2A" w14:textId="77777777" w:rsidR="00000000" w:rsidRDefault="008A7A77">
      <w:pPr>
        <w:pStyle w:val="a0"/>
        <w:rPr>
          <w:rFonts w:hint="cs"/>
          <w:rtl/>
        </w:rPr>
      </w:pPr>
      <w:r>
        <w:rPr>
          <w:rFonts w:hint="cs"/>
          <w:rtl/>
        </w:rPr>
        <w:t>בבקשה, חבר הכנסת הנדל, נמק את הימנעותכם.</w:t>
      </w:r>
    </w:p>
    <w:p w14:paraId="084D1291" w14:textId="77777777" w:rsidR="00000000" w:rsidRDefault="008A7A77">
      <w:pPr>
        <w:pStyle w:val="a0"/>
        <w:ind w:firstLine="0"/>
        <w:rPr>
          <w:rFonts w:hint="cs"/>
          <w:rtl/>
        </w:rPr>
      </w:pPr>
    </w:p>
    <w:p w14:paraId="0FCDE6D9" w14:textId="77777777" w:rsidR="00000000" w:rsidRDefault="008A7A77">
      <w:pPr>
        <w:pStyle w:val="af0"/>
        <w:rPr>
          <w:rtl/>
        </w:rPr>
      </w:pPr>
      <w:r>
        <w:rPr>
          <w:rFonts w:hint="eastAsia"/>
          <w:rtl/>
        </w:rPr>
        <w:t>רומן</w:t>
      </w:r>
      <w:r>
        <w:rPr>
          <w:rtl/>
        </w:rPr>
        <w:t xml:space="preserve"> ברו</w:t>
      </w:r>
      <w:r>
        <w:rPr>
          <w:rtl/>
        </w:rPr>
        <w:t>נפמן (מרצ):</w:t>
      </w:r>
    </w:p>
    <w:p w14:paraId="691DBFB6" w14:textId="77777777" w:rsidR="00000000" w:rsidRDefault="008A7A77">
      <w:pPr>
        <w:pStyle w:val="a0"/>
        <w:rPr>
          <w:rFonts w:hint="cs"/>
          <w:rtl/>
        </w:rPr>
      </w:pPr>
    </w:p>
    <w:p w14:paraId="3550A1C1" w14:textId="77777777" w:rsidR="00000000" w:rsidRDefault="008A7A77">
      <w:pPr>
        <w:pStyle w:val="a0"/>
        <w:rPr>
          <w:rFonts w:hint="cs"/>
          <w:rtl/>
        </w:rPr>
      </w:pPr>
      <w:r>
        <w:rPr>
          <w:rFonts w:hint="cs"/>
          <w:rtl/>
        </w:rPr>
        <w:t>הם הגישו את האי-אמון.</w:t>
      </w:r>
    </w:p>
    <w:p w14:paraId="715A2D85" w14:textId="77777777" w:rsidR="00000000" w:rsidRDefault="008A7A77">
      <w:pPr>
        <w:pStyle w:val="a0"/>
        <w:ind w:firstLine="0"/>
        <w:rPr>
          <w:rFonts w:hint="cs"/>
          <w:rtl/>
        </w:rPr>
      </w:pPr>
    </w:p>
    <w:p w14:paraId="2B91414D" w14:textId="77777777" w:rsidR="00000000" w:rsidRDefault="008A7A77">
      <w:pPr>
        <w:pStyle w:val="af1"/>
        <w:rPr>
          <w:rtl/>
        </w:rPr>
      </w:pPr>
      <w:r>
        <w:rPr>
          <w:rtl/>
        </w:rPr>
        <w:t>היו"ר ראובן ריבלין:</w:t>
      </w:r>
    </w:p>
    <w:p w14:paraId="7E82F5B8" w14:textId="77777777" w:rsidR="00000000" w:rsidRDefault="008A7A77">
      <w:pPr>
        <w:pStyle w:val="a0"/>
        <w:rPr>
          <w:rtl/>
        </w:rPr>
      </w:pPr>
    </w:p>
    <w:p w14:paraId="01199061" w14:textId="77777777" w:rsidR="00000000" w:rsidRDefault="008A7A77">
      <w:pPr>
        <w:pStyle w:val="a0"/>
        <w:rPr>
          <w:rFonts w:hint="cs"/>
          <w:rtl/>
        </w:rPr>
      </w:pPr>
      <w:r>
        <w:rPr>
          <w:rFonts w:hint="cs"/>
          <w:rtl/>
        </w:rPr>
        <w:t xml:space="preserve">הם לא השתתפו בדיון. הם הגישו הצעת אי-אמון, הם לא השתתפו בדיון. מה אפשר לעשות, חבר הכנסת שריד, אני פועל בדיוק לפי התקנון. יש בעיה עם דיון משולב, אבל הם לא השתתפו בכל הדיון. כשחבר הכנסת רן כהן אומר לי </w:t>
      </w:r>
      <w:r>
        <w:rPr>
          <w:rFonts w:hint="cs"/>
          <w:rtl/>
        </w:rPr>
        <w:t xml:space="preserve">"כן", אני יודע שאני הולך בדרך הנכונה. רבותי, פעם זה פה, פעם זה שם, אף פעם אין יודעים איפה זה נופל. </w:t>
      </w:r>
    </w:p>
    <w:p w14:paraId="4CC48885" w14:textId="77777777" w:rsidR="00000000" w:rsidRDefault="008A7A77">
      <w:pPr>
        <w:pStyle w:val="a0"/>
        <w:rPr>
          <w:rFonts w:hint="cs"/>
          <w:rtl/>
        </w:rPr>
      </w:pPr>
    </w:p>
    <w:p w14:paraId="2AB62166" w14:textId="77777777" w:rsidR="00000000" w:rsidRDefault="008A7A77">
      <w:pPr>
        <w:pStyle w:val="a0"/>
        <w:rPr>
          <w:rFonts w:hint="cs"/>
          <w:rtl/>
        </w:rPr>
      </w:pPr>
      <w:r>
        <w:rPr>
          <w:rFonts w:hint="cs"/>
          <w:rtl/>
        </w:rPr>
        <w:t>חבר הכנסת הנדל, בבקשה. לרשותך שלוש דקות.</w:t>
      </w:r>
    </w:p>
    <w:p w14:paraId="282C0525" w14:textId="77777777" w:rsidR="00000000" w:rsidRDefault="008A7A77">
      <w:pPr>
        <w:pStyle w:val="a0"/>
        <w:ind w:firstLine="0"/>
        <w:rPr>
          <w:rFonts w:hint="cs"/>
          <w:rtl/>
        </w:rPr>
      </w:pPr>
    </w:p>
    <w:p w14:paraId="3BCE3408" w14:textId="77777777" w:rsidR="00000000" w:rsidRDefault="008A7A77">
      <w:pPr>
        <w:pStyle w:val="a"/>
        <w:rPr>
          <w:rtl/>
        </w:rPr>
      </w:pPr>
      <w:bookmarkStart w:id="171" w:name="FS000000412T14_06_2004_19_31_36"/>
      <w:bookmarkStart w:id="172" w:name="_Toc81186655"/>
      <w:bookmarkEnd w:id="171"/>
      <w:r>
        <w:rPr>
          <w:rFonts w:hint="eastAsia"/>
          <w:rtl/>
        </w:rPr>
        <w:t>צבי</w:t>
      </w:r>
      <w:r>
        <w:rPr>
          <w:rtl/>
        </w:rPr>
        <w:t xml:space="preserve"> הנדל (האיחוד הלאומי - ישראל ביתנו):</w:t>
      </w:r>
      <w:bookmarkEnd w:id="172"/>
    </w:p>
    <w:p w14:paraId="70AEFDB5" w14:textId="77777777" w:rsidR="00000000" w:rsidRDefault="008A7A77">
      <w:pPr>
        <w:pStyle w:val="a0"/>
        <w:rPr>
          <w:rFonts w:hint="cs"/>
          <w:rtl/>
        </w:rPr>
      </w:pPr>
    </w:p>
    <w:p w14:paraId="0447EAB0" w14:textId="77777777" w:rsidR="00000000" w:rsidRDefault="008A7A77">
      <w:pPr>
        <w:pStyle w:val="a0"/>
        <w:rPr>
          <w:rFonts w:hint="cs"/>
          <w:rtl/>
        </w:rPr>
      </w:pPr>
      <w:r>
        <w:rPr>
          <w:rFonts w:hint="cs"/>
          <w:rtl/>
        </w:rPr>
        <w:t>מכובדי היושב בראש, חברי חברי הכנסת, שמעתי שמפלגת העבודה נותנת רשת ביטחון</w:t>
      </w:r>
      <w:r>
        <w:rPr>
          <w:rFonts w:hint="cs"/>
          <w:rtl/>
        </w:rPr>
        <w:t>. בדקתי מאין הגיעו המלים האלה, "רשת ביטחון", והסתבר שזה נולד לגבי לוליין בקרקס. פורסים לו רשת ביטחון שמא ייפול בזמן לוליינותו, מאחר שהתרגילים הלולייניים שהוא עושה מאוד מסוכנים. במקרה שלנו ברור מיהו הלוליין הזקוק לרשת ביטחון. זהו מי שמצד אחד מפטר שרים בצורה</w:t>
      </w:r>
      <w:r>
        <w:rPr>
          <w:rFonts w:hint="cs"/>
          <w:rtl/>
        </w:rPr>
        <w:t xml:space="preserve"> לא דמוקרטית, בשל דעותיהם, ומצד שני הולך לשאול את אנשי הליכוד כיצד לנהוג כדי לאחד את שריו בממשלה, מקבל רוב מוחץ נגד התהליך ובכל זאת זורק לפח האשפה ההיסטורי את המשאל ומתקדם. </w:t>
      </w:r>
    </w:p>
    <w:p w14:paraId="560324FF" w14:textId="77777777" w:rsidR="00000000" w:rsidRDefault="008A7A77">
      <w:pPr>
        <w:pStyle w:val="a0"/>
        <w:rPr>
          <w:rFonts w:hint="cs"/>
          <w:rtl/>
        </w:rPr>
      </w:pPr>
    </w:p>
    <w:p w14:paraId="51AF3A47" w14:textId="77777777" w:rsidR="00000000" w:rsidRDefault="008A7A77">
      <w:pPr>
        <w:pStyle w:val="a0"/>
        <w:rPr>
          <w:rFonts w:hint="cs"/>
          <w:rtl/>
        </w:rPr>
      </w:pPr>
      <w:r>
        <w:rPr>
          <w:rFonts w:hint="cs"/>
          <w:rtl/>
        </w:rPr>
        <w:t>כבר היו דברים כאלה, לא דורסניים, אבל כבר היו רצונות כאלה של עקירת יישובים. לא בדר</w:t>
      </w:r>
      <w:r>
        <w:rPr>
          <w:rFonts w:hint="cs"/>
          <w:rtl/>
        </w:rPr>
        <w:t xml:space="preserve">ך הזאת, בדרך אחרת. רמת-הגולן עמדה על המדוכה, וכבר היה ברור, וישבו אנשי הפיצויים והתחילו לחשב, וכבר הציעו אתנן למי שיתנדב </w:t>
      </w:r>
      <w:r>
        <w:rPr>
          <w:rtl/>
        </w:rPr>
        <w:t>–</w:t>
      </w:r>
      <w:r>
        <w:rPr>
          <w:rFonts w:hint="cs"/>
          <w:rtl/>
        </w:rPr>
        <w:t xml:space="preserve"> שוחד, כסף. לא כל אחד אפשר לקנות בכסף. לא כל אחד נענה לשוחד.  לא כל אחד מוכר את אמונתו בשל בצע כסף. </w:t>
      </w:r>
    </w:p>
    <w:p w14:paraId="4A5BA85C" w14:textId="77777777" w:rsidR="00000000" w:rsidRDefault="008A7A77">
      <w:pPr>
        <w:pStyle w:val="a0"/>
        <w:rPr>
          <w:rFonts w:hint="cs"/>
          <w:rtl/>
        </w:rPr>
      </w:pPr>
    </w:p>
    <w:p w14:paraId="3956A0D9" w14:textId="77777777" w:rsidR="00000000" w:rsidRDefault="008A7A77">
      <w:pPr>
        <w:pStyle w:val="a0"/>
        <w:rPr>
          <w:rFonts w:hint="cs"/>
          <w:rtl/>
        </w:rPr>
      </w:pPr>
      <w:r>
        <w:rPr>
          <w:rFonts w:hint="cs"/>
          <w:rtl/>
        </w:rPr>
        <w:t xml:space="preserve">90% מכלל מתיישבי גוש-קטיף אמרו, </w:t>
      </w:r>
      <w:r>
        <w:rPr>
          <w:rFonts w:hint="cs"/>
          <w:rtl/>
        </w:rPr>
        <w:t xml:space="preserve">חתמו, הצהירו והודיעו, שלא ייגעו בפיצויים. יצאו למאבק. תמיד יש </w:t>
      </w:r>
      <w:r>
        <w:rPr>
          <w:rFonts w:hint="eastAsia"/>
          <w:rtl/>
        </w:rPr>
        <w:t>–</w:t>
      </w:r>
      <w:r>
        <w:rPr>
          <w:rFonts w:hint="cs"/>
          <w:rtl/>
        </w:rPr>
        <w:t xml:space="preserve"> גם בחיפה וגם בתל-אביב </w:t>
      </w:r>
      <w:r>
        <w:rPr>
          <w:rFonts w:hint="eastAsia"/>
          <w:rtl/>
        </w:rPr>
        <w:t>–</w:t>
      </w:r>
      <w:r>
        <w:rPr>
          <w:rFonts w:hint="cs"/>
          <w:rtl/>
        </w:rPr>
        <w:t xml:space="preserve"> 10% שרוצים לעבור דירה. 90% מכלל המתיישבים לא ייגעו בשוחד הזה, והם יוצאים למאבק. הם יוצאים למאבק, והם עושים התחברות. הם מתחברים לעם ישראל, הם יביאו להתחברות לשורשים, הם </w:t>
      </w:r>
      <w:r>
        <w:rPr>
          <w:rFonts w:hint="cs"/>
          <w:rtl/>
        </w:rPr>
        <w:t xml:space="preserve">יביאו להתחברות לערכים הבסיסיים של הציונות. הם לא נבהלו, לא הפחידו אותם וגם לא קנו אותם, ולא יקנו אותם. </w:t>
      </w:r>
    </w:p>
    <w:p w14:paraId="4B656CFD" w14:textId="77777777" w:rsidR="00000000" w:rsidRDefault="008A7A77">
      <w:pPr>
        <w:pStyle w:val="a0"/>
        <w:rPr>
          <w:rFonts w:hint="cs"/>
          <w:rtl/>
        </w:rPr>
      </w:pPr>
    </w:p>
    <w:p w14:paraId="0D12FCAE" w14:textId="77777777" w:rsidR="00000000" w:rsidRDefault="008A7A77">
      <w:pPr>
        <w:pStyle w:val="a0"/>
        <w:rPr>
          <w:rFonts w:hint="cs"/>
          <w:rtl/>
        </w:rPr>
      </w:pPr>
      <w:r>
        <w:rPr>
          <w:rFonts w:hint="cs"/>
          <w:rtl/>
        </w:rPr>
        <w:t xml:space="preserve">ובעזרת השם, מאחר שרוב גדול הם מצביעים של המחנה הלאומי </w:t>
      </w:r>
      <w:r>
        <w:rPr>
          <w:rtl/>
        </w:rPr>
        <w:t>–</w:t>
      </w:r>
      <w:r>
        <w:rPr>
          <w:rFonts w:hint="cs"/>
          <w:rtl/>
        </w:rPr>
        <w:t xml:space="preserve"> מצביעי הליכוד, מצביעי ש"ס, יהדות התורה, המפד"ל והאיחוד הלאומי </w:t>
      </w:r>
      <w:r>
        <w:rPr>
          <w:rtl/>
        </w:rPr>
        <w:t>–</w:t>
      </w:r>
      <w:r>
        <w:rPr>
          <w:rFonts w:hint="cs"/>
          <w:rtl/>
        </w:rPr>
        <w:t xml:space="preserve"> 70  חברי הכנסת, כ-60% מהכנסת הם</w:t>
      </w:r>
      <w:r>
        <w:rPr>
          <w:rFonts w:hint="cs"/>
          <w:rtl/>
        </w:rPr>
        <w:t xml:space="preserve"> יהודים נהדרים שמאמינים באמונה שלמה שהארץ הזאת היא שלנו. אליהם נלך הביתה. הם לא התנתקו, הם מחוברים. נדלג על ים השנאה והשטנה נגד חבלים בארץ-ישראל שלשכת ראש הממשלה וכל התקשורת מנסים לעשות בקמפיין מתוזמר, וניפגש אתם פנים אל פנים, אחד לאחד. נתחבר אליהם, לא נתנ</w:t>
      </w:r>
      <w:r>
        <w:rPr>
          <w:rFonts w:hint="cs"/>
          <w:rtl/>
        </w:rPr>
        <w:t xml:space="preserve">תק. אני משוכנע שייפתחו לבותיהם, וכשם שהתוכניות של רמת-הגולן והתוכניות של נצרים עברו מן העולם, והעולם ממשיך לנהוג ולהתבסס, וההתיישבות מתחזקת, כך יקרה, בעזרת השם, בגוש-קטיף. </w:t>
      </w:r>
    </w:p>
    <w:p w14:paraId="2C745FBA" w14:textId="77777777" w:rsidR="00000000" w:rsidRDefault="008A7A77">
      <w:pPr>
        <w:pStyle w:val="a0"/>
        <w:rPr>
          <w:rFonts w:hint="cs"/>
          <w:rtl/>
        </w:rPr>
      </w:pPr>
    </w:p>
    <w:p w14:paraId="0789251C" w14:textId="77777777" w:rsidR="00000000" w:rsidRDefault="008A7A77">
      <w:pPr>
        <w:pStyle w:val="a0"/>
        <w:rPr>
          <w:rFonts w:hint="cs"/>
          <w:rtl/>
        </w:rPr>
      </w:pPr>
      <w:r>
        <w:rPr>
          <w:rFonts w:hint="cs"/>
          <w:rtl/>
        </w:rPr>
        <w:t xml:space="preserve">העם אתנו, הרוב אתנו, הרוב הצביע למחנה הלאומי, וזה שראש הממשלה רוצה להפיל את ממשלת </w:t>
      </w:r>
      <w:r>
        <w:rPr>
          <w:rFonts w:hint="cs"/>
          <w:rtl/>
        </w:rPr>
        <w:t xml:space="preserve">הימין ולפרק את המחנה הלאומי </w:t>
      </w:r>
      <w:r>
        <w:rPr>
          <w:rFonts w:hint="eastAsia"/>
          <w:rtl/>
        </w:rPr>
        <w:t>–</w:t>
      </w:r>
      <w:r>
        <w:rPr>
          <w:rFonts w:hint="cs"/>
          <w:rtl/>
        </w:rPr>
        <w:t xml:space="preserve"> זה עוד לא עושה את השמאל לרוב. אנחנו, בעזרת השם, בכוחות משותפים, נעבוד, נעשה ונצליח. </w:t>
      </w:r>
    </w:p>
    <w:p w14:paraId="3361620A" w14:textId="77777777" w:rsidR="00000000" w:rsidRDefault="008A7A77">
      <w:pPr>
        <w:pStyle w:val="a0"/>
        <w:ind w:firstLine="0"/>
        <w:rPr>
          <w:rFonts w:hint="cs"/>
          <w:rtl/>
        </w:rPr>
      </w:pPr>
    </w:p>
    <w:p w14:paraId="39FADC52" w14:textId="77777777" w:rsidR="00000000" w:rsidRDefault="008A7A77">
      <w:pPr>
        <w:pStyle w:val="af1"/>
        <w:rPr>
          <w:rtl/>
        </w:rPr>
      </w:pPr>
      <w:r>
        <w:rPr>
          <w:rtl/>
        </w:rPr>
        <w:t>היו"ר ראובן ריבלין:</w:t>
      </w:r>
    </w:p>
    <w:p w14:paraId="67E30297" w14:textId="77777777" w:rsidR="00000000" w:rsidRDefault="008A7A77">
      <w:pPr>
        <w:pStyle w:val="a0"/>
        <w:rPr>
          <w:rtl/>
        </w:rPr>
      </w:pPr>
    </w:p>
    <w:p w14:paraId="0AE73BAB" w14:textId="77777777" w:rsidR="00000000" w:rsidRDefault="008A7A77">
      <w:pPr>
        <w:pStyle w:val="a0"/>
        <w:rPr>
          <w:rFonts w:hint="cs"/>
          <w:rtl/>
        </w:rPr>
      </w:pPr>
      <w:r>
        <w:rPr>
          <w:rFonts w:hint="cs"/>
          <w:rtl/>
        </w:rPr>
        <w:t xml:space="preserve">תודה רבה לחבר הכנסת צבי הנדל. </w:t>
      </w:r>
    </w:p>
    <w:p w14:paraId="63E8B64F" w14:textId="77777777" w:rsidR="00000000" w:rsidRDefault="008A7A77">
      <w:pPr>
        <w:pStyle w:val="a0"/>
        <w:rPr>
          <w:rFonts w:hint="cs"/>
          <w:rtl/>
        </w:rPr>
      </w:pPr>
    </w:p>
    <w:p w14:paraId="71A6CE76" w14:textId="77777777" w:rsidR="00000000" w:rsidRDefault="008A7A77">
      <w:pPr>
        <w:pStyle w:val="a0"/>
        <w:rPr>
          <w:rFonts w:hint="cs"/>
          <w:rtl/>
        </w:rPr>
      </w:pPr>
      <w:r>
        <w:rPr>
          <w:rFonts w:hint="cs"/>
          <w:rtl/>
        </w:rPr>
        <w:t>רבותי השרים, רבותי חברי הכנסת, אני לא אוכל לאפשר לכם להצביע אחר כך, כי אני עובר להצבעה.</w:t>
      </w:r>
      <w:r>
        <w:rPr>
          <w:rFonts w:hint="cs"/>
          <w:rtl/>
        </w:rPr>
        <w:t xml:space="preserve"> אני מאוד מצטער. אני מודיע </w:t>
      </w:r>
      <w:r>
        <w:rPr>
          <w:rFonts w:hint="eastAsia"/>
          <w:rtl/>
        </w:rPr>
        <w:t>–</w:t>
      </w:r>
      <w:r>
        <w:rPr>
          <w:rFonts w:hint="cs"/>
          <w:rtl/>
        </w:rPr>
        <w:t xml:space="preserve"> יש אנשים שלא שמים לב. </w:t>
      </w:r>
    </w:p>
    <w:p w14:paraId="274B75F0" w14:textId="77777777" w:rsidR="00000000" w:rsidRDefault="008A7A77">
      <w:pPr>
        <w:pStyle w:val="a0"/>
        <w:rPr>
          <w:rFonts w:hint="cs"/>
          <w:rtl/>
        </w:rPr>
      </w:pPr>
    </w:p>
    <w:p w14:paraId="14F82F6A" w14:textId="77777777" w:rsidR="00000000" w:rsidRDefault="008A7A77">
      <w:pPr>
        <w:pStyle w:val="a0"/>
        <w:rPr>
          <w:rFonts w:hint="cs"/>
          <w:rtl/>
        </w:rPr>
      </w:pPr>
      <w:r>
        <w:rPr>
          <w:rFonts w:hint="cs"/>
          <w:rtl/>
        </w:rPr>
        <w:t>רבותי חברי הכנסת, אנחנו עוברים להצבעה. נושא ההצבעה: הצעת אי-אמון בממשלה של סיעת האיחוד הלאומי - ישראל ביתנו בנושא תוכנית ההתנתקות. נא להצביע.</w:t>
      </w:r>
    </w:p>
    <w:p w14:paraId="103FA3F7" w14:textId="77777777" w:rsidR="00000000" w:rsidRDefault="008A7A77">
      <w:pPr>
        <w:pStyle w:val="a0"/>
        <w:ind w:firstLine="0"/>
        <w:rPr>
          <w:rFonts w:hint="cs"/>
          <w:rtl/>
        </w:rPr>
      </w:pPr>
    </w:p>
    <w:p w14:paraId="748205E1" w14:textId="77777777" w:rsidR="00000000" w:rsidRDefault="008A7A77">
      <w:pPr>
        <w:pStyle w:val="ab"/>
        <w:bidi/>
        <w:rPr>
          <w:rFonts w:hint="cs"/>
          <w:rtl/>
        </w:rPr>
      </w:pPr>
      <w:r>
        <w:rPr>
          <w:rFonts w:hint="cs"/>
          <w:rtl/>
        </w:rPr>
        <w:t>הצבעה מס' 6</w:t>
      </w:r>
    </w:p>
    <w:p w14:paraId="3B28900F" w14:textId="77777777" w:rsidR="00000000" w:rsidRDefault="008A7A77">
      <w:pPr>
        <w:pStyle w:val="a0"/>
        <w:rPr>
          <w:rFonts w:hint="cs"/>
          <w:rtl/>
        </w:rPr>
      </w:pPr>
    </w:p>
    <w:p w14:paraId="1E2B6B17" w14:textId="77777777" w:rsidR="00000000" w:rsidRDefault="008A7A77">
      <w:pPr>
        <w:pStyle w:val="ac"/>
        <w:bidi/>
        <w:rPr>
          <w:rFonts w:hint="cs"/>
          <w:rtl/>
        </w:rPr>
      </w:pPr>
      <w:r>
        <w:rPr>
          <w:rFonts w:hint="cs"/>
          <w:rtl/>
        </w:rPr>
        <w:t>בעד הצעת סיעת האיחוד הלאומי - ישראל ביתנו להביע</w:t>
      </w:r>
      <w:r>
        <w:rPr>
          <w:rFonts w:hint="cs"/>
          <w:rtl/>
        </w:rPr>
        <w:t xml:space="preserve"> אי-אמון בממשלה - 22</w:t>
      </w:r>
    </w:p>
    <w:p w14:paraId="02B80A74" w14:textId="77777777" w:rsidR="00000000" w:rsidRDefault="008A7A77">
      <w:pPr>
        <w:pStyle w:val="ac"/>
        <w:bidi/>
        <w:rPr>
          <w:rFonts w:hint="cs"/>
          <w:rtl/>
        </w:rPr>
      </w:pPr>
      <w:r>
        <w:rPr>
          <w:rFonts w:hint="cs"/>
          <w:rtl/>
        </w:rPr>
        <w:t>נגד - 37</w:t>
      </w:r>
    </w:p>
    <w:p w14:paraId="6975C759" w14:textId="77777777" w:rsidR="00000000" w:rsidRDefault="008A7A77">
      <w:pPr>
        <w:pStyle w:val="ac"/>
        <w:bidi/>
        <w:rPr>
          <w:rFonts w:hint="cs"/>
          <w:rtl/>
        </w:rPr>
      </w:pPr>
      <w:r>
        <w:rPr>
          <w:rFonts w:hint="cs"/>
          <w:rtl/>
        </w:rPr>
        <w:t>נמנעים - 31</w:t>
      </w:r>
    </w:p>
    <w:p w14:paraId="666D9EEA" w14:textId="77777777" w:rsidR="00000000" w:rsidRDefault="008A7A77">
      <w:pPr>
        <w:pStyle w:val="ad"/>
        <w:bidi/>
        <w:rPr>
          <w:rFonts w:hint="cs"/>
          <w:rtl/>
        </w:rPr>
      </w:pPr>
      <w:r>
        <w:rPr>
          <w:rFonts w:hint="cs"/>
          <w:rtl/>
        </w:rPr>
        <w:t xml:space="preserve">הצעת סיעת האיחוד הלאומי - ישראל ביתנו להביע אי-אמון בממשלה לא נתקבלה. </w:t>
      </w:r>
    </w:p>
    <w:p w14:paraId="167651F9" w14:textId="77777777" w:rsidR="00000000" w:rsidRDefault="008A7A77">
      <w:pPr>
        <w:pStyle w:val="a0"/>
        <w:rPr>
          <w:rFonts w:hint="cs"/>
          <w:rtl/>
        </w:rPr>
      </w:pPr>
    </w:p>
    <w:p w14:paraId="54338490" w14:textId="77777777" w:rsidR="00000000" w:rsidRDefault="008A7A77">
      <w:pPr>
        <w:pStyle w:val="af1"/>
        <w:rPr>
          <w:rtl/>
        </w:rPr>
      </w:pPr>
      <w:r>
        <w:rPr>
          <w:rtl/>
        </w:rPr>
        <w:t>היו"ר ראובן ריבלין:</w:t>
      </w:r>
    </w:p>
    <w:p w14:paraId="5771709D" w14:textId="77777777" w:rsidR="00000000" w:rsidRDefault="008A7A77">
      <w:pPr>
        <w:pStyle w:val="a0"/>
        <w:rPr>
          <w:rtl/>
        </w:rPr>
      </w:pPr>
    </w:p>
    <w:p w14:paraId="35FA0AE1" w14:textId="77777777" w:rsidR="00000000" w:rsidRDefault="008A7A77">
      <w:pPr>
        <w:pStyle w:val="a0"/>
        <w:rPr>
          <w:rFonts w:hint="cs"/>
          <w:rtl/>
        </w:rPr>
      </w:pPr>
      <w:r>
        <w:rPr>
          <w:rFonts w:hint="cs"/>
          <w:rtl/>
        </w:rPr>
        <w:t xml:space="preserve">22 בעד, 37 נגד, 31 נמנעים. </w:t>
      </w:r>
    </w:p>
    <w:p w14:paraId="54803D64" w14:textId="77777777" w:rsidR="00000000" w:rsidRDefault="008A7A77">
      <w:pPr>
        <w:pStyle w:val="a0"/>
        <w:rPr>
          <w:rFonts w:hint="cs"/>
          <w:rtl/>
        </w:rPr>
      </w:pPr>
    </w:p>
    <w:p w14:paraId="56C0157F" w14:textId="77777777" w:rsidR="00000000" w:rsidRDefault="008A7A77">
      <w:pPr>
        <w:pStyle w:val="a0"/>
        <w:rPr>
          <w:rFonts w:hint="cs"/>
          <w:rtl/>
        </w:rPr>
      </w:pPr>
      <w:r>
        <w:rPr>
          <w:rFonts w:hint="cs"/>
          <w:rtl/>
        </w:rPr>
        <w:t xml:space="preserve">ממלא-מקום ראש הממשלה, היה טוב אם כשאני קראתי לכולם לבוא, היית בא לשבת. מאוד מצטער. </w:t>
      </w:r>
    </w:p>
    <w:p w14:paraId="22057FC2" w14:textId="77777777" w:rsidR="00000000" w:rsidRDefault="008A7A77">
      <w:pPr>
        <w:pStyle w:val="a0"/>
        <w:rPr>
          <w:rFonts w:hint="cs"/>
          <w:rtl/>
        </w:rPr>
      </w:pPr>
    </w:p>
    <w:p w14:paraId="4802E80E" w14:textId="77777777" w:rsidR="00000000" w:rsidRDefault="008A7A77">
      <w:pPr>
        <w:pStyle w:val="af0"/>
        <w:rPr>
          <w:rtl/>
        </w:rPr>
      </w:pPr>
      <w:r>
        <w:rPr>
          <w:rFonts w:hint="eastAsia"/>
          <w:rtl/>
        </w:rPr>
        <w:t>שר</w:t>
      </w:r>
      <w:r>
        <w:rPr>
          <w:rtl/>
        </w:rPr>
        <w:t xml:space="preserve"> התעש</w:t>
      </w:r>
      <w:r>
        <w:rPr>
          <w:rtl/>
        </w:rPr>
        <w:t>ייה, המסחר והתעסוקה אהוד אולמרט:</w:t>
      </w:r>
    </w:p>
    <w:p w14:paraId="328D2BDE" w14:textId="77777777" w:rsidR="00000000" w:rsidRDefault="008A7A77">
      <w:pPr>
        <w:pStyle w:val="a0"/>
        <w:rPr>
          <w:rFonts w:hint="cs"/>
          <w:rtl/>
        </w:rPr>
      </w:pPr>
    </w:p>
    <w:p w14:paraId="6CD8A1C3" w14:textId="77777777" w:rsidR="00000000" w:rsidRDefault="008A7A77">
      <w:pPr>
        <w:pStyle w:val="a0"/>
        <w:rPr>
          <w:rFonts w:hint="cs"/>
          <w:rtl/>
        </w:rPr>
      </w:pPr>
      <w:r>
        <w:rPr>
          <w:rFonts w:hint="cs"/>
          <w:rtl/>
        </w:rPr>
        <w:t>- - -</w:t>
      </w:r>
    </w:p>
    <w:p w14:paraId="4DC2A5EF" w14:textId="77777777" w:rsidR="00000000" w:rsidRDefault="008A7A77">
      <w:pPr>
        <w:pStyle w:val="a0"/>
        <w:rPr>
          <w:rFonts w:hint="cs"/>
          <w:rtl/>
        </w:rPr>
      </w:pPr>
    </w:p>
    <w:p w14:paraId="3F649179" w14:textId="77777777" w:rsidR="00000000" w:rsidRDefault="008A7A77">
      <w:pPr>
        <w:pStyle w:val="af0"/>
        <w:rPr>
          <w:rtl/>
        </w:rPr>
      </w:pPr>
      <w:r>
        <w:rPr>
          <w:rFonts w:hint="eastAsia"/>
          <w:rtl/>
        </w:rPr>
        <w:t>קריאות</w:t>
      </w:r>
      <w:r>
        <w:rPr>
          <w:rtl/>
        </w:rPr>
        <w:t>:</w:t>
      </w:r>
    </w:p>
    <w:p w14:paraId="102DAC05" w14:textId="77777777" w:rsidR="00000000" w:rsidRDefault="008A7A77">
      <w:pPr>
        <w:pStyle w:val="a0"/>
        <w:rPr>
          <w:rFonts w:hint="cs"/>
          <w:rtl/>
        </w:rPr>
      </w:pPr>
    </w:p>
    <w:p w14:paraId="432D0638" w14:textId="77777777" w:rsidR="00000000" w:rsidRDefault="008A7A77">
      <w:pPr>
        <w:pStyle w:val="a0"/>
        <w:rPr>
          <w:rFonts w:hint="cs"/>
          <w:rtl/>
        </w:rPr>
      </w:pPr>
      <w:r>
        <w:rPr>
          <w:rFonts w:hint="cs"/>
          <w:rtl/>
        </w:rPr>
        <w:t>- - -</w:t>
      </w:r>
    </w:p>
    <w:p w14:paraId="31547A58" w14:textId="77777777" w:rsidR="00000000" w:rsidRDefault="008A7A77">
      <w:pPr>
        <w:pStyle w:val="a0"/>
        <w:rPr>
          <w:rFonts w:hint="cs"/>
          <w:rtl/>
        </w:rPr>
      </w:pPr>
    </w:p>
    <w:p w14:paraId="10E6604F" w14:textId="77777777" w:rsidR="00000000" w:rsidRDefault="008A7A77">
      <w:pPr>
        <w:pStyle w:val="af1"/>
        <w:rPr>
          <w:rtl/>
        </w:rPr>
      </w:pPr>
      <w:r>
        <w:rPr>
          <w:rtl/>
        </w:rPr>
        <w:t>היו"ר ראובן ריבלין:</w:t>
      </w:r>
    </w:p>
    <w:p w14:paraId="71095E1C" w14:textId="77777777" w:rsidR="00000000" w:rsidRDefault="008A7A77">
      <w:pPr>
        <w:pStyle w:val="a0"/>
        <w:rPr>
          <w:rtl/>
        </w:rPr>
      </w:pPr>
    </w:p>
    <w:p w14:paraId="0F6C46D8" w14:textId="77777777" w:rsidR="00000000" w:rsidRDefault="008A7A77">
      <w:pPr>
        <w:pStyle w:val="a0"/>
        <w:rPr>
          <w:rFonts w:hint="cs"/>
          <w:rtl/>
        </w:rPr>
      </w:pPr>
      <w:r>
        <w:rPr>
          <w:rFonts w:hint="cs"/>
          <w:rtl/>
        </w:rPr>
        <w:t>השר גדעון עזרא הצביע בעד והשר אהוד אולמרט לא הצביע בכלל.</w:t>
      </w:r>
    </w:p>
    <w:p w14:paraId="47E68AE2" w14:textId="77777777" w:rsidR="00000000" w:rsidRDefault="008A7A77">
      <w:pPr>
        <w:pStyle w:val="a0"/>
        <w:rPr>
          <w:rFonts w:hint="cs"/>
          <w:rtl/>
        </w:rPr>
      </w:pPr>
    </w:p>
    <w:p w14:paraId="726AE5B4" w14:textId="77777777" w:rsidR="00000000" w:rsidRDefault="008A7A77">
      <w:pPr>
        <w:pStyle w:val="af0"/>
        <w:rPr>
          <w:rtl/>
        </w:rPr>
      </w:pPr>
      <w:r>
        <w:rPr>
          <w:rFonts w:hint="eastAsia"/>
          <w:rtl/>
        </w:rPr>
        <w:t>קריאות</w:t>
      </w:r>
      <w:r>
        <w:rPr>
          <w:rtl/>
        </w:rPr>
        <w:t>:</w:t>
      </w:r>
    </w:p>
    <w:p w14:paraId="09FB0FEC" w14:textId="77777777" w:rsidR="00000000" w:rsidRDefault="008A7A77">
      <w:pPr>
        <w:pStyle w:val="a0"/>
        <w:rPr>
          <w:rFonts w:hint="cs"/>
          <w:rtl/>
        </w:rPr>
      </w:pPr>
    </w:p>
    <w:p w14:paraId="7F9E8901" w14:textId="77777777" w:rsidR="00000000" w:rsidRDefault="008A7A77">
      <w:pPr>
        <w:pStyle w:val="a0"/>
        <w:rPr>
          <w:rFonts w:hint="cs"/>
          <w:rtl/>
        </w:rPr>
      </w:pPr>
      <w:r>
        <w:rPr>
          <w:rFonts w:hint="cs"/>
          <w:rtl/>
        </w:rPr>
        <w:t>- - -</w:t>
      </w:r>
    </w:p>
    <w:p w14:paraId="7FFAD502" w14:textId="77777777" w:rsidR="00000000" w:rsidRDefault="008A7A77">
      <w:pPr>
        <w:pStyle w:val="a0"/>
        <w:rPr>
          <w:rFonts w:hint="cs"/>
          <w:rtl/>
        </w:rPr>
      </w:pPr>
    </w:p>
    <w:p w14:paraId="54CAB26C" w14:textId="77777777" w:rsidR="00000000" w:rsidRDefault="008A7A77">
      <w:pPr>
        <w:pStyle w:val="af1"/>
        <w:rPr>
          <w:rtl/>
        </w:rPr>
      </w:pPr>
      <w:r>
        <w:rPr>
          <w:rtl/>
        </w:rPr>
        <w:t>היו"ר ראובן ריבלין:</w:t>
      </w:r>
    </w:p>
    <w:p w14:paraId="7F2BCD72" w14:textId="77777777" w:rsidR="00000000" w:rsidRDefault="008A7A77">
      <w:pPr>
        <w:pStyle w:val="a0"/>
        <w:rPr>
          <w:rtl/>
        </w:rPr>
      </w:pPr>
    </w:p>
    <w:p w14:paraId="4E75840D" w14:textId="77777777" w:rsidR="00000000" w:rsidRDefault="008A7A77">
      <w:pPr>
        <w:pStyle w:val="a0"/>
        <w:rPr>
          <w:rFonts w:hint="cs"/>
          <w:rtl/>
        </w:rPr>
      </w:pPr>
      <w:r>
        <w:rPr>
          <w:rFonts w:hint="cs"/>
          <w:rtl/>
        </w:rPr>
        <w:t xml:space="preserve">הוא הצביע, רק הצבעתו לא נקלטה. 22 בעד, לעומת זאת 37 נגד, 31 נמנעים. אני קובע שהצעת </w:t>
      </w:r>
      <w:r>
        <w:rPr>
          <w:rFonts w:hint="cs"/>
          <w:rtl/>
        </w:rPr>
        <w:t xml:space="preserve">האי-אמון בממשלה של סיעת ישראל ביתנו -  האיחוד הלאומי, לא נתקבלה. </w:t>
      </w:r>
    </w:p>
    <w:p w14:paraId="0D57C775" w14:textId="77777777" w:rsidR="00000000" w:rsidRDefault="008A7A77">
      <w:pPr>
        <w:pStyle w:val="a0"/>
        <w:rPr>
          <w:rFonts w:hint="cs"/>
          <w:rtl/>
        </w:rPr>
      </w:pPr>
    </w:p>
    <w:p w14:paraId="7B8B9A15" w14:textId="77777777" w:rsidR="00000000" w:rsidRDefault="008A7A77">
      <w:pPr>
        <w:pStyle w:val="a0"/>
        <w:rPr>
          <w:rFonts w:hint="cs"/>
          <w:rtl/>
        </w:rPr>
      </w:pPr>
    </w:p>
    <w:p w14:paraId="35A31BE1" w14:textId="77777777" w:rsidR="00000000" w:rsidRDefault="008A7A77">
      <w:pPr>
        <w:pStyle w:val="a0"/>
        <w:rPr>
          <w:rFonts w:hint="cs"/>
          <w:rtl/>
        </w:rPr>
      </w:pPr>
    </w:p>
    <w:p w14:paraId="4D715124" w14:textId="77777777" w:rsidR="00000000" w:rsidRDefault="008A7A77">
      <w:pPr>
        <w:pStyle w:val="a2"/>
        <w:rPr>
          <w:rFonts w:hint="cs"/>
          <w:rtl/>
        </w:rPr>
      </w:pPr>
      <w:bookmarkStart w:id="173" w:name="_Toc81186656"/>
      <w:r>
        <w:rPr>
          <w:rFonts w:hint="cs"/>
          <w:rtl/>
        </w:rPr>
        <w:t>הודעת יושב-ראש ועדת הכנסת</w:t>
      </w:r>
      <w:bookmarkEnd w:id="173"/>
    </w:p>
    <w:p w14:paraId="0F42BA15" w14:textId="77777777" w:rsidR="00000000" w:rsidRDefault="008A7A77">
      <w:pPr>
        <w:pStyle w:val="a0"/>
        <w:rPr>
          <w:rFonts w:hint="cs"/>
          <w:rtl/>
        </w:rPr>
      </w:pPr>
    </w:p>
    <w:p w14:paraId="0DE96F9B" w14:textId="77777777" w:rsidR="00000000" w:rsidRDefault="008A7A77">
      <w:pPr>
        <w:pStyle w:val="af1"/>
        <w:rPr>
          <w:rtl/>
        </w:rPr>
      </w:pPr>
      <w:r>
        <w:rPr>
          <w:rtl/>
        </w:rPr>
        <w:t>היו"ר ראובן ריבלין:</w:t>
      </w:r>
    </w:p>
    <w:p w14:paraId="4F6B34B8" w14:textId="77777777" w:rsidR="00000000" w:rsidRDefault="008A7A77">
      <w:pPr>
        <w:pStyle w:val="a0"/>
        <w:rPr>
          <w:rtl/>
        </w:rPr>
      </w:pPr>
    </w:p>
    <w:p w14:paraId="5ED26583" w14:textId="77777777" w:rsidR="00000000" w:rsidRDefault="008A7A77">
      <w:pPr>
        <w:pStyle w:val="a0"/>
        <w:rPr>
          <w:rFonts w:hint="cs"/>
          <w:rtl/>
        </w:rPr>
      </w:pPr>
      <w:r>
        <w:rPr>
          <w:rFonts w:hint="cs"/>
          <w:rtl/>
        </w:rPr>
        <w:t>רבותי חברי הכנסת, הודעה ליושב-ראש ועדת הכנסת, ואחריו - חבר הכנסת אברהם הירשזון יציג מייד את הצעת החוק, מהמקום. בבקשה.</w:t>
      </w:r>
    </w:p>
    <w:p w14:paraId="488D374B" w14:textId="77777777" w:rsidR="00000000" w:rsidRDefault="008A7A77">
      <w:pPr>
        <w:pStyle w:val="a0"/>
        <w:rPr>
          <w:rFonts w:hint="cs"/>
          <w:rtl/>
        </w:rPr>
      </w:pPr>
    </w:p>
    <w:p w14:paraId="6C8F16E1" w14:textId="77777777" w:rsidR="00000000" w:rsidRDefault="008A7A77">
      <w:pPr>
        <w:pStyle w:val="a"/>
        <w:rPr>
          <w:rtl/>
        </w:rPr>
      </w:pPr>
      <w:bookmarkStart w:id="174" w:name="FS000001038T14_06_2004_19_43_54"/>
      <w:bookmarkStart w:id="175" w:name="_Toc81186657"/>
      <w:bookmarkEnd w:id="174"/>
      <w:r>
        <w:rPr>
          <w:rFonts w:hint="eastAsia"/>
          <w:rtl/>
        </w:rPr>
        <w:t>רוני</w:t>
      </w:r>
      <w:r>
        <w:rPr>
          <w:rtl/>
        </w:rPr>
        <w:t xml:space="preserve"> בר-און (יו"ר וע</w:t>
      </w:r>
      <w:r>
        <w:rPr>
          <w:rtl/>
        </w:rPr>
        <w:t>דת הכנסת):</w:t>
      </w:r>
      <w:bookmarkEnd w:id="175"/>
    </w:p>
    <w:p w14:paraId="486D9F63" w14:textId="77777777" w:rsidR="00000000" w:rsidRDefault="008A7A77">
      <w:pPr>
        <w:pStyle w:val="a0"/>
        <w:rPr>
          <w:rFonts w:hint="cs"/>
          <w:rtl/>
        </w:rPr>
      </w:pPr>
    </w:p>
    <w:p w14:paraId="3088774D" w14:textId="77777777" w:rsidR="00000000" w:rsidRDefault="008A7A77">
      <w:pPr>
        <w:pStyle w:val="a0"/>
        <w:rPr>
          <w:rFonts w:hint="cs"/>
          <w:rtl/>
        </w:rPr>
      </w:pPr>
      <w:r>
        <w:rPr>
          <w:rFonts w:hint="cs"/>
          <w:rtl/>
        </w:rPr>
        <w:t>אדוני היושב-ראש, אדוני ראש הממשלה, רבותי השרים, חברי חברי הכנסת, הכנסת החליטה בישיבתה ביום כ"ח באייר התשס"ד, 19 במאי 2004, להטיל על ועדת הכנסת לקבוע את הוועדה שתדון בהצעת חוק הביטוח הלאומי (תיקון - הכנסות פטורות מדמי ביטוח), התשס"ד-2004, של חבר</w:t>
      </w:r>
      <w:r>
        <w:rPr>
          <w:rFonts w:hint="cs"/>
          <w:rtl/>
        </w:rPr>
        <w:t xml:space="preserve"> הכנסת אהוד רצאבי וקבוצת חברי כנסת, הצעת חוק פ/1895.</w:t>
      </w:r>
    </w:p>
    <w:p w14:paraId="7E5592BF" w14:textId="77777777" w:rsidR="00000000" w:rsidRDefault="008A7A77">
      <w:pPr>
        <w:pStyle w:val="a0"/>
        <w:rPr>
          <w:rFonts w:hint="cs"/>
          <w:rtl/>
        </w:rPr>
      </w:pPr>
    </w:p>
    <w:p w14:paraId="33EB980F" w14:textId="77777777" w:rsidR="00000000" w:rsidRDefault="008A7A77">
      <w:pPr>
        <w:pStyle w:val="a0"/>
        <w:rPr>
          <w:rFonts w:hint="cs"/>
          <w:rtl/>
        </w:rPr>
      </w:pPr>
      <w:r>
        <w:rPr>
          <w:rFonts w:hint="cs"/>
          <w:rtl/>
        </w:rPr>
        <w:t>ועדת הכנסת החליטה בישיבתה ביום 7 ביוני 2004, כי הצעת החוק הנ"ל תידון בוועדה משותפת של ועדת העבודה, הרווחה והבריאות וועדת הכספים. הוועדה תהיה בת שישה חברים, שלושה מכל ועדה, בראשות חבר ועדת העבודה, הרווחה</w:t>
      </w:r>
      <w:r>
        <w:rPr>
          <w:rFonts w:hint="cs"/>
          <w:rtl/>
        </w:rPr>
        <w:t xml:space="preserve"> והבריאות, כדלקמן: מטעם ועדת העבודה, הרווחה והבריאות - חבר הכנסת אהוד רצאבי, יושב-ראש, וחברי הכנסת יאיר פרץ ואהוד יתום. מטעם ועדת הכספים  - חברי הכנסת יעקב ליצמן, רוני בריזון ודניאל בנלולו. </w:t>
      </w:r>
    </w:p>
    <w:p w14:paraId="703535DD" w14:textId="77777777" w:rsidR="00000000" w:rsidRDefault="008A7A77">
      <w:pPr>
        <w:pStyle w:val="a0"/>
        <w:rPr>
          <w:rFonts w:hint="cs"/>
          <w:rtl/>
        </w:rPr>
      </w:pPr>
    </w:p>
    <w:p w14:paraId="446044E3" w14:textId="77777777" w:rsidR="00000000" w:rsidRDefault="008A7A77">
      <w:pPr>
        <w:pStyle w:val="a0"/>
        <w:rPr>
          <w:rFonts w:hint="cs"/>
          <w:rtl/>
        </w:rPr>
      </w:pPr>
      <w:r>
        <w:rPr>
          <w:rFonts w:hint="cs"/>
          <w:rtl/>
        </w:rPr>
        <w:t xml:space="preserve">אבקש את אישורה של הכנסת להרכב ועדה זו. </w:t>
      </w:r>
    </w:p>
    <w:p w14:paraId="3C3F9DFE" w14:textId="77777777" w:rsidR="00000000" w:rsidRDefault="008A7A77">
      <w:pPr>
        <w:pStyle w:val="a0"/>
        <w:rPr>
          <w:rFonts w:hint="cs"/>
          <w:rtl/>
        </w:rPr>
      </w:pPr>
    </w:p>
    <w:p w14:paraId="6F9CF7D5" w14:textId="77777777" w:rsidR="00000000" w:rsidRDefault="008A7A77">
      <w:pPr>
        <w:pStyle w:val="af1"/>
        <w:rPr>
          <w:rtl/>
        </w:rPr>
      </w:pPr>
      <w:r>
        <w:rPr>
          <w:rtl/>
        </w:rPr>
        <w:t>היו"ר ראובן ריבלין:</w:t>
      </w:r>
    </w:p>
    <w:p w14:paraId="73DC890E" w14:textId="77777777" w:rsidR="00000000" w:rsidRDefault="008A7A77">
      <w:pPr>
        <w:pStyle w:val="a0"/>
        <w:rPr>
          <w:rtl/>
        </w:rPr>
      </w:pPr>
    </w:p>
    <w:p w14:paraId="6E82E6D4" w14:textId="77777777" w:rsidR="00000000" w:rsidRDefault="008A7A77">
      <w:pPr>
        <w:pStyle w:val="a0"/>
        <w:rPr>
          <w:rFonts w:hint="cs"/>
          <w:rtl/>
        </w:rPr>
      </w:pPr>
      <w:r>
        <w:rPr>
          <w:rFonts w:hint="cs"/>
          <w:rtl/>
        </w:rPr>
        <w:t>וב</w:t>
      </w:r>
      <w:r>
        <w:rPr>
          <w:rFonts w:hint="cs"/>
          <w:rtl/>
        </w:rPr>
        <w:t xml:space="preserve">כן, רבותי חברי הכנסת, אנחנו עוברים להצבעה על הודעת ועדת הכנסת. ההודעה היא הודעה שאין לה משמעות פוליטית, לכן אני מזמין את כולכם להצביע. מי בעד, מי נגד הודעת יושב-ראש ועדת הכנסת? נא להצביע. </w:t>
      </w:r>
    </w:p>
    <w:p w14:paraId="2EDE3FE3" w14:textId="77777777" w:rsidR="00000000" w:rsidRDefault="008A7A77">
      <w:pPr>
        <w:pStyle w:val="a0"/>
        <w:rPr>
          <w:rFonts w:hint="cs"/>
          <w:rtl/>
        </w:rPr>
      </w:pPr>
    </w:p>
    <w:p w14:paraId="1F45BE75" w14:textId="77777777" w:rsidR="00000000" w:rsidRDefault="008A7A77">
      <w:pPr>
        <w:pStyle w:val="ab"/>
        <w:bidi/>
        <w:rPr>
          <w:rFonts w:hint="cs"/>
          <w:rtl/>
        </w:rPr>
      </w:pPr>
      <w:r>
        <w:rPr>
          <w:rFonts w:hint="cs"/>
          <w:rtl/>
        </w:rPr>
        <w:t>הצבעה מס' 7</w:t>
      </w:r>
    </w:p>
    <w:p w14:paraId="51A863EC" w14:textId="77777777" w:rsidR="00000000" w:rsidRDefault="008A7A77">
      <w:pPr>
        <w:pStyle w:val="a0"/>
        <w:rPr>
          <w:rFonts w:hint="cs"/>
          <w:rtl/>
        </w:rPr>
      </w:pPr>
    </w:p>
    <w:p w14:paraId="440E3145" w14:textId="77777777" w:rsidR="00000000" w:rsidRDefault="008A7A77">
      <w:pPr>
        <w:pStyle w:val="ac"/>
        <w:bidi/>
        <w:rPr>
          <w:rFonts w:hint="cs"/>
          <w:rtl/>
        </w:rPr>
      </w:pPr>
      <w:r>
        <w:rPr>
          <w:rFonts w:hint="cs"/>
          <w:rtl/>
        </w:rPr>
        <w:t>בעד הצעת ועדת הכנסת - 69</w:t>
      </w:r>
    </w:p>
    <w:p w14:paraId="6F850A6A" w14:textId="77777777" w:rsidR="00000000" w:rsidRDefault="008A7A77">
      <w:pPr>
        <w:pStyle w:val="ac"/>
        <w:bidi/>
        <w:rPr>
          <w:rFonts w:hint="cs"/>
          <w:rtl/>
        </w:rPr>
      </w:pPr>
      <w:r>
        <w:rPr>
          <w:rFonts w:hint="cs"/>
          <w:rtl/>
        </w:rPr>
        <w:t>נגד - 1</w:t>
      </w:r>
    </w:p>
    <w:p w14:paraId="5DED895B" w14:textId="77777777" w:rsidR="00000000" w:rsidRDefault="008A7A77">
      <w:pPr>
        <w:pStyle w:val="ac"/>
        <w:bidi/>
        <w:rPr>
          <w:rFonts w:hint="cs"/>
          <w:rtl/>
        </w:rPr>
      </w:pPr>
      <w:r>
        <w:rPr>
          <w:rFonts w:hint="cs"/>
          <w:rtl/>
        </w:rPr>
        <w:t>נמנעים - 2</w:t>
      </w:r>
    </w:p>
    <w:p w14:paraId="7CBB43D8" w14:textId="77777777" w:rsidR="00000000" w:rsidRDefault="008A7A77">
      <w:pPr>
        <w:pStyle w:val="ad"/>
        <w:bidi/>
        <w:rPr>
          <w:rFonts w:hint="cs"/>
          <w:rtl/>
        </w:rPr>
      </w:pPr>
      <w:r>
        <w:rPr>
          <w:rFonts w:hint="cs"/>
          <w:rtl/>
        </w:rPr>
        <w:t>הצעת ועדת</w:t>
      </w:r>
      <w:r>
        <w:rPr>
          <w:rFonts w:hint="cs"/>
          <w:rtl/>
        </w:rPr>
        <w:t xml:space="preserve"> הכנסת נתקבלה.</w:t>
      </w:r>
    </w:p>
    <w:p w14:paraId="3726A2DD" w14:textId="77777777" w:rsidR="00000000" w:rsidRDefault="008A7A77">
      <w:pPr>
        <w:pStyle w:val="a0"/>
        <w:rPr>
          <w:rFonts w:hint="cs"/>
          <w:rtl/>
        </w:rPr>
      </w:pPr>
    </w:p>
    <w:p w14:paraId="6042D99E" w14:textId="77777777" w:rsidR="00000000" w:rsidRDefault="008A7A77">
      <w:pPr>
        <w:pStyle w:val="af1"/>
        <w:rPr>
          <w:rtl/>
        </w:rPr>
      </w:pPr>
      <w:r>
        <w:rPr>
          <w:rtl/>
        </w:rPr>
        <w:t>היו"ר ראובן ריבלין:</w:t>
      </w:r>
    </w:p>
    <w:p w14:paraId="7FA35A5C" w14:textId="77777777" w:rsidR="00000000" w:rsidRDefault="008A7A77">
      <w:pPr>
        <w:pStyle w:val="a0"/>
        <w:rPr>
          <w:rtl/>
        </w:rPr>
      </w:pPr>
    </w:p>
    <w:p w14:paraId="38CE8511" w14:textId="77777777" w:rsidR="00000000" w:rsidRDefault="008A7A77">
      <w:pPr>
        <w:pStyle w:val="a0"/>
        <w:rPr>
          <w:rFonts w:hint="cs"/>
          <w:rtl/>
        </w:rPr>
      </w:pPr>
      <w:r>
        <w:rPr>
          <w:rFonts w:hint="cs"/>
          <w:rtl/>
        </w:rPr>
        <w:t xml:space="preserve">69 בעד, אחד נגד, שניים נמנעים. אני קובע שהודעת יושב-ראש ועדת הכנסת התקבלה. </w:t>
      </w:r>
    </w:p>
    <w:p w14:paraId="65D3AA93" w14:textId="77777777" w:rsidR="00000000" w:rsidRDefault="008A7A77">
      <w:pPr>
        <w:pStyle w:val="a0"/>
        <w:rPr>
          <w:rFonts w:hint="cs"/>
          <w:rtl/>
        </w:rPr>
      </w:pPr>
    </w:p>
    <w:p w14:paraId="0443BB99" w14:textId="77777777" w:rsidR="00000000" w:rsidRDefault="008A7A77">
      <w:pPr>
        <w:pStyle w:val="af0"/>
        <w:rPr>
          <w:rtl/>
        </w:rPr>
      </w:pPr>
      <w:r>
        <w:rPr>
          <w:rFonts w:hint="eastAsia"/>
          <w:rtl/>
        </w:rPr>
        <w:t>דני</w:t>
      </w:r>
      <w:r>
        <w:rPr>
          <w:rtl/>
        </w:rPr>
        <w:t xml:space="preserve"> יתום (העבודה-מימד):</w:t>
      </w:r>
    </w:p>
    <w:p w14:paraId="3580892A" w14:textId="77777777" w:rsidR="00000000" w:rsidRDefault="008A7A77">
      <w:pPr>
        <w:pStyle w:val="a0"/>
        <w:rPr>
          <w:rFonts w:hint="cs"/>
          <w:rtl/>
        </w:rPr>
      </w:pPr>
    </w:p>
    <w:p w14:paraId="1F1AED05" w14:textId="77777777" w:rsidR="00000000" w:rsidRDefault="008A7A77">
      <w:pPr>
        <w:pStyle w:val="a0"/>
        <w:rPr>
          <w:rFonts w:hint="cs"/>
          <w:rtl/>
        </w:rPr>
      </w:pPr>
      <w:r>
        <w:rPr>
          <w:rFonts w:hint="cs"/>
          <w:rtl/>
        </w:rPr>
        <w:t>- - -</w:t>
      </w:r>
    </w:p>
    <w:p w14:paraId="6703ADB5" w14:textId="77777777" w:rsidR="00000000" w:rsidRDefault="008A7A77">
      <w:pPr>
        <w:pStyle w:val="a0"/>
        <w:rPr>
          <w:rFonts w:hint="cs"/>
          <w:rtl/>
        </w:rPr>
      </w:pPr>
    </w:p>
    <w:p w14:paraId="132BF13E" w14:textId="77777777" w:rsidR="00000000" w:rsidRDefault="008A7A77">
      <w:pPr>
        <w:pStyle w:val="af1"/>
        <w:rPr>
          <w:rtl/>
        </w:rPr>
      </w:pPr>
      <w:r>
        <w:rPr>
          <w:rtl/>
        </w:rPr>
        <w:t>היו"ר ראובן ריבלין:</w:t>
      </w:r>
    </w:p>
    <w:p w14:paraId="17D28E00" w14:textId="77777777" w:rsidR="00000000" w:rsidRDefault="008A7A77">
      <w:pPr>
        <w:pStyle w:val="a0"/>
        <w:rPr>
          <w:rtl/>
        </w:rPr>
      </w:pPr>
    </w:p>
    <w:p w14:paraId="039E4B81" w14:textId="77777777" w:rsidR="00000000" w:rsidRDefault="008A7A77">
      <w:pPr>
        <w:pStyle w:val="a0"/>
        <w:rPr>
          <w:rFonts w:hint="cs"/>
          <w:rtl/>
        </w:rPr>
      </w:pPr>
      <w:r>
        <w:rPr>
          <w:rFonts w:hint="cs"/>
          <w:rtl/>
        </w:rPr>
        <w:t>ההצבעה היא לא פוליטית, כך שחבר הכנסת יתום הודיע שהוא מקוזז, ולכן הוא הצביע בטעות. עם זאת,</w:t>
      </w:r>
      <w:r>
        <w:rPr>
          <w:rFonts w:hint="cs"/>
          <w:rtl/>
        </w:rPr>
        <w:t xml:space="preserve"> אני לא משנה את ההצבעה. בבקשה, חבר הכנסת בר-און. </w:t>
      </w:r>
    </w:p>
    <w:p w14:paraId="6AC33B80" w14:textId="77777777" w:rsidR="00000000" w:rsidRDefault="008A7A77">
      <w:pPr>
        <w:pStyle w:val="a0"/>
        <w:rPr>
          <w:rFonts w:hint="cs"/>
          <w:rtl/>
        </w:rPr>
      </w:pPr>
    </w:p>
    <w:p w14:paraId="5ECE7AB6" w14:textId="77777777" w:rsidR="00000000" w:rsidRDefault="008A7A77">
      <w:pPr>
        <w:pStyle w:val="a"/>
        <w:rPr>
          <w:rtl/>
        </w:rPr>
      </w:pPr>
      <w:bookmarkStart w:id="176" w:name="FS000001038T14_06_2004_19_53_28C"/>
      <w:bookmarkStart w:id="177" w:name="_Toc81186658"/>
      <w:bookmarkEnd w:id="176"/>
      <w:r>
        <w:rPr>
          <w:rtl/>
        </w:rPr>
        <w:t>רוני בר-און (יו"ר ועדת הכנסת):</w:t>
      </w:r>
      <w:bookmarkEnd w:id="177"/>
    </w:p>
    <w:p w14:paraId="32467075" w14:textId="77777777" w:rsidR="00000000" w:rsidRDefault="008A7A77">
      <w:pPr>
        <w:pStyle w:val="a0"/>
        <w:rPr>
          <w:rtl/>
        </w:rPr>
      </w:pPr>
    </w:p>
    <w:p w14:paraId="53551843" w14:textId="77777777" w:rsidR="00000000" w:rsidRDefault="008A7A77">
      <w:pPr>
        <w:pStyle w:val="a0"/>
        <w:rPr>
          <w:rFonts w:hint="cs"/>
          <w:rtl/>
        </w:rPr>
      </w:pPr>
      <w:r>
        <w:rPr>
          <w:rFonts w:hint="cs"/>
          <w:rtl/>
        </w:rPr>
        <w:t>אדוני, בהמשך להודעה זו, ועדת הכנסת קבעה כי ועדת הפנים ואיכות הסביבה תדון בנושא: שיבוש הטיסות בנמל התעופה בן-גוריון כתוצאה מפעילות שידורי תחנות פיראטיות ופעילות המשטרה למניעת</w:t>
      </w:r>
      <w:r>
        <w:rPr>
          <w:rFonts w:hint="cs"/>
          <w:rtl/>
        </w:rPr>
        <w:t xml:space="preserve"> התופעה - הצעות לסדר-היום של חברי הכנסת שלמה בניזרי, חמי דורון, דני יתום ואהוד יתום. </w:t>
      </w:r>
    </w:p>
    <w:p w14:paraId="0290A16E" w14:textId="77777777" w:rsidR="00000000" w:rsidRDefault="008A7A77">
      <w:pPr>
        <w:pStyle w:val="a0"/>
        <w:rPr>
          <w:rFonts w:hint="cs"/>
          <w:rtl/>
        </w:rPr>
      </w:pPr>
    </w:p>
    <w:p w14:paraId="018D9956" w14:textId="77777777" w:rsidR="00000000" w:rsidRDefault="008A7A77">
      <w:pPr>
        <w:pStyle w:val="a0"/>
        <w:rPr>
          <w:rFonts w:hint="cs"/>
          <w:rtl/>
        </w:rPr>
      </w:pPr>
      <w:r>
        <w:rPr>
          <w:rFonts w:hint="cs"/>
          <w:rtl/>
        </w:rPr>
        <w:t xml:space="preserve">כמו כן קבעה ועדת הכנסת בישיבתה היום את הוועדות הבאות לדיון בהצעת חוק ובהצעות לסדר-היום כדלקמן: ועדת החוקה, חוק ומשפט תדון בהצעת חוק מידע גנטי (תיקון - הוראת בית-משפט על </w:t>
      </w:r>
      <w:r>
        <w:rPr>
          <w:rFonts w:hint="cs"/>
          <w:rtl/>
        </w:rPr>
        <w:t>עריכת בדיקות גנטיות להורות), התשס"ג-2003 - של חבר הכנסת איתן כבל. ועדת החוץ והביטחון תדון בהצעות לסדר-היום בנושא: מעצרו של העיתונאי הבריטי פיטר הונאם - של חברי הכנסת עסאם מח'ול, אילן ליבוביץ, דני יתום, זהבה גלאון ומאיר פרוש. ועדת העלייה, הקליטה והתפוצות תד</w:t>
      </w:r>
      <w:r>
        <w:rPr>
          <w:rFonts w:hint="cs"/>
          <w:rtl/>
        </w:rPr>
        <w:t xml:space="preserve">ון בהצעות לסדר-היום בנושא: חילול 127 מצבות בצרפת והתגברות האנטישמיות באירופה - של חברי הכנסת משולם נהרי, ניסן סלומינסקי, אהוד יתום ואליעזר כהן. תודה לך, אדוני היושב-ראש. </w:t>
      </w:r>
    </w:p>
    <w:p w14:paraId="30401757" w14:textId="77777777" w:rsidR="00000000" w:rsidRDefault="008A7A77">
      <w:pPr>
        <w:pStyle w:val="a0"/>
        <w:rPr>
          <w:rFonts w:hint="cs"/>
          <w:rtl/>
        </w:rPr>
      </w:pPr>
    </w:p>
    <w:p w14:paraId="25CC3DB1" w14:textId="77777777" w:rsidR="00000000" w:rsidRDefault="008A7A77">
      <w:pPr>
        <w:pStyle w:val="af1"/>
        <w:rPr>
          <w:rtl/>
        </w:rPr>
      </w:pPr>
      <w:r>
        <w:rPr>
          <w:rtl/>
        </w:rPr>
        <w:t>היו"ר ראובן ריבלין:</w:t>
      </w:r>
    </w:p>
    <w:p w14:paraId="276774E0" w14:textId="77777777" w:rsidR="00000000" w:rsidRDefault="008A7A77">
      <w:pPr>
        <w:pStyle w:val="a0"/>
        <w:rPr>
          <w:rtl/>
        </w:rPr>
      </w:pPr>
    </w:p>
    <w:p w14:paraId="46FB6EBC" w14:textId="77777777" w:rsidR="00000000" w:rsidRDefault="008A7A77">
      <w:pPr>
        <w:pStyle w:val="a0"/>
        <w:rPr>
          <w:rFonts w:hint="cs"/>
          <w:rtl/>
        </w:rPr>
      </w:pPr>
      <w:r>
        <w:rPr>
          <w:rFonts w:hint="cs"/>
          <w:rtl/>
        </w:rPr>
        <w:t>ובכן, תודה רבה. להצבעה של 69 חברי כנסת אני מוסיף, כמובן, את הצב</w:t>
      </w:r>
      <w:r>
        <w:rPr>
          <w:rFonts w:hint="cs"/>
          <w:rtl/>
        </w:rPr>
        <w:t>עתו של חבר הכנסת בר-און, שהצביע בעד.</w:t>
      </w:r>
    </w:p>
    <w:p w14:paraId="36D3EAB7" w14:textId="77777777" w:rsidR="00000000" w:rsidRDefault="008A7A77">
      <w:pPr>
        <w:pStyle w:val="a0"/>
        <w:rPr>
          <w:rFonts w:hint="cs"/>
          <w:rtl/>
        </w:rPr>
      </w:pPr>
    </w:p>
    <w:p w14:paraId="7AE04A7D" w14:textId="77777777" w:rsidR="00000000" w:rsidRDefault="008A7A77">
      <w:pPr>
        <w:pStyle w:val="a0"/>
        <w:rPr>
          <w:rFonts w:hint="cs"/>
          <w:rtl/>
        </w:rPr>
      </w:pPr>
      <w:r>
        <w:rPr>
          <w:rFonts w:hint="cs"/>
          <w:rtl/>
        </w:rPr>
        <w:t>רבותי חברי הכנסת, חברת הכנסת ענבל גבריאלי ביקשה להודיע לי, שלמרות אזהרותי שכולם יתפסו את מקומם, היא ישבה דווקא על מקומו של חבר הכנסת חזן והיא הצביעה - - -</w:t>
      </w:r>
    </w:p>
    <w:p w14:paraId="09969FB7" w14:textId="77777777" w:rsidR="00000000" w:rsidRDefault="008A7A77">
      <w:pPr>
        <w:pStyle w:val="a0"/>
        <w:rPr>
          <w:rFonts w:hint="cs"/>
          <w:rtl/>
        </w:rPr>
      </w:pPr>
    </w:p>
    <w:p w14:paraId="7279DE28" w14:textId="77777777" w:rsidR="00000000" w:rsidRDefault="008A7A77">
      <w:pPr>
        <w:pStyle w:val="af0"/>
        <w:rPr>
          <w:rtl/>
        </w:rPr>
      </w:pPr>
      <w:r>
        <w:rPr>
          <w:rFonts w:hint="eastAsia"/>
          <w:rtl/>
        </w:rPr>
        <w:t>ענבל</w:t>
      </w:r>
      <w:r>
        <w:rPr>
          <w:rtl/>
        </w:rPr>
        <w:t xml:space="preserve"> גבריאלי (הליכוד):</w:t>
      </w:r>
    </w:p>
    <w:p w14:paraId="484CAAF4" w14:textId="77777777" w:rsidR="00000000" w:rsidRDefault="008A7A77">
      <w:pPr>
        <w:pStyle w:val="a0"/>
        <w:rPr>
          <w:rFonts w:hint="cs"/>
          <w:rtl/>
        </w:rPr>
      </w:pPr>
    </w:p>
    <w:p w14:paraId="40472763" w14:textId="77777777" w:rsidR="00000000" w:rsidRDefault="008A7A77">
      <w:pPr>
        <w:pStyle w:val="a0"/>
        <w:rPr>
          <w:rFonts w:hint="cs"/>
          <w:rtl/>
        </w:rPr>
      </w:pPr>
      <w:r>
        <w:rPr>
          <w:rFonts w:hint="cs"/>
          <w:rtl/>
        </w:rPr>
        <w:t>- - -</w:t>
      </w:r>
    </w:p>
    <w:p w14:paraId="04BEC527" w14:textId="77777777" w:rsidR="00000000" w:rsidRDefault="008A7A77">
      <w:pPr>
        <w:pStyle w:val="a0"/>
        <w:rPr>
          <w:rFonts w:hint="cs"/>
          <w:rtl/>
        </w:rPr>
      </w:pPr>
    </w:p>
    <w:p w14:paraId="259E27E3" w14:textId="77777777" w:rsidR="00000000" w:rsidRDefault="008A7A77">
      <w:pPr>
        <w:pStyle w:val="af1"/>
        <w:rPr>
          <w:rtl/>
        </w:rPr>
      </w:pPr>
      <w:r>
        <w:rPr>
          <w:rtl/>
        </w:rPr>
        <w:t>היו"ר ראובן ריבלין:</w:t>
      </w:r>
    </w:p>
    <w:p w14:paraId="3F6CE437" w14:textId="77777777" w:rsidR="00000000" w:rsidRDefault="008A7A77">
      <w:pPr>
        <w:pStyle w:val="a0"/>
        <w:rPr>
          <w:rtl/>
        </w:rPr>
      </w:pPr>
    </w:p>
    <w:p w14:paraId="4F7BE706" w14:textId="77777777" w:rsidR="00000000" w:rsidRDefault="008A7A77">
      <w:pPr>
        <w:pStyle w:val="a0"/>
        <w:rPr>
          <w:rFonts w:hint="cs"/>
          <w:rtl/>
        </w:rPr>
      </w:pPr>
      <w:r>
        <w:rPr>
          <w:rFonts w:hint="cs"/>
          <w:rtl/>
        </w:rPr>
        <w:t>אזהרותי, ש</w:t>
      </w:r>
      <w:r>
        <w:rPr>
          <w:rFonts w:hint="cs"/>
          <w:rtl/>
        </w:rPr>
        <w:t xml:space="preserve">אמרתי: ישב כל אחד במקומו, והיא הצביעה במקום ממקומה, ממקומו של חבר הכנסת חזן. לכן, אי-אפשר לחייב את חבר הכנסת חזן בהצבעתה. יש לקבוע שההצבעה של חזן היתה הצבעה של ענבל גבריאלי, הצבעה נגד האי-אמון. </w:t>
      </w:r>
    </w:p>
    <w:p w14:paraId="5F5AB13C" w14:textId="77777777" w:rsidR="00000000" w:rsidRDefault="008A7A77">
      <w:pPr>
        <w:pStyle w:val="a0"/>
        <w:rPr>
          <w:rFonts w:hint="cs"/>
          <w:rtl/>
        </w:rPr>
      </w:pPr>
    </w:p>
    <w:p w14:paraId="354E45C1" w14:textId="77777777" w:rsidR="00000000" w:rsidRDefault="008A7A77">
      <w:pPr>
        <w:pStyle w:val="af0"/>
        <w:rPr>
          <w:rtl/>
        </w:rPr>
      </w:pPr>
      <w:r>
        <w:rPr>
          <w:rFonts w:hint="eastAsia"/>
          <w:rtl/>
        </w:rPr>
        <w:t>קריאה</w:t>
      </w:r>
      <w:r>
        <w:rPr>
          <w:rtl/>
        </w:rPr>
        <w:t>:</w:t>
      </w:r>
    </w:p>
    <w:p w14:paraId="16D6D9BA" w14:textId="77777777" w:rsidR="00000000" w:rsidRDefault="008A7A77">
      <w:pPr>
        <w:pStyle w:val="a0"/>
        <w:rPr>
          <w:rFonts w:hint="cs"/>
          <w:rtl/>
        </w:rPr>
      </w:pPr>
    </w:p>
    <w:p w14:paraId="4B6B7B87" w14:textId="77777777" w:rsidR="00000000" w:rsidRDefault="008A7A77">
      <w:pPr>
        <w:pStyle w:val="a0"/>
        <w:rPr>
          <w:rFonts w:hint="cs"/>
          <w:rtl/>
        </w:rPr>
      </w:pPr>
      <w:r>
        <w:rPr>
          <w:rFonts w:hint="cs"/>
          <w:rtl/>
        </w:rPr>
        <w:t>- - -</w:t>
      </w:r>
    </w:p>
    <w:p w14:paraId="756EC467" w14:textId="77777777" w:rsidR="00000000" w:rsidRDefault="008A7A77">
      <w:pPr>
        <w:pStyle w:val="a0"/>
        <w:rPr>
          <w:rFonts w:hint="cs"/>
          <w:rtl/>
        </w:rPr>
      </w:pPr>
    </w:p>
    <w:p w14:paraId="3571A5DE" w14:textId="77777777" w:rsidR="00000000" w:rsidRDefault="008A7A77">
      <w:pPr>
        <w:pStyle w:val="af1"/>
        <w:rPr>
          <w:rtl/>
        </w:rPr>
      </w:pPr>
      <w:r>
        <w:rPr>
          <w:rtl/>
        </w:rPr>
        <w:t>היו"ר ראובן ריבלין:</w:t>
      </w:r>
    </w:p>
    <w:p w14:paraId="63F518A0" w14:textId="77777777" w:rsidR="00000000" w:rsidRDefault="008A7A77">
      <w:pPr>
        <w:pStyle w:val="a0"/>
        <w:rPr>
          <w:rtl/>
        </w:rPr>
      </w:pPr>
    </w:p>
    <w:p w14:paraId="4CBEB04E" w14:textId="77777777" w:rsidR="00000000" w:rsidRDefault="008A7A77">
      <w:pPr>
        <w:pStyle w:val="a0"/>
        <w:rPr>
          <w:rFonts w:hint="cs"/>
          <w:rtl/>
        </w:rPr>
      </w:pPr>
      <w:r>
        <w:rPr>
          <w:rFonts w:hint="cs"/>
          <w:rtl/>
        </w:rPr>
        <w:t>מה אני יכול לעשות? אני מ</w:t>
      </w:r>
      <w:r>
        <w:rPr>
          <w:rFonts w:hint="cs"/>
          <w:rtl/>
        </w:rPr>
        <w:t xml:space="preserve">בקש מחברי הכנסת, מובן שזה דבר שהוא בבחינת אופציה. </w:t>
      </w:r>
    </w:p>
    <w:p w14:paraId="4A7E75AE" w14:textId="77777777" w:rsidR="00000000" w:rsidRDefault="008A7A77">
      <w:pPr>
        <w:pStyle w:val="a0"/>
        <w:rPr>
          <w:rFonts w:hint="cs"/>
          <w:rtl/>
        </w:rPr>
      </w:pPr>
    </w:p>
    <w:p w14:paraId="707569C7" w14:textId="77777777" w:rsidR="00000000" w:rsidRDefault="008A7A77">
      <w:pPr>
        <w:pStyle w:val="a0"/>
        <w:rPr>
          <w:rFonts w:hint="cs"/>
          <w:rtl/>
        </w:rPr>
      </w:pPr>
    </w:p>
    <w:p w14:paraId="6367E1C4" w14:textId="77777777" w:rsidR="00000000" w:rsidRDefault="008A7A77">
      <w:pPr>
        <w:pStyle w:val="a2"/>
        <w:rPr>
          <w:rFonts w:hint="cs"/>
          <w:rtl/>
        </w:rPr>
      </w:pPr>
    </w:p>
    <w:p w14:paraId="234CFA64" w14:textId="77777777" w:rsidR="00000000" w:rsidRDefault="008A7A77">
      <w:pPr>
        <w:pStyle w:val="a2"/>
        <w:rPr>
          <w:rFonts w:hint="cs"/>
          <w:rtl/>
        </w:rPr>
      </w:pPr>
      <w:bookmarkStart w:id="178" w:name="CS27783FI0027783T14_06_2004_20_02_37"/>
      <w:bookmarkStart w:id="179" w:name="_Toc81186659"/>
      <w:bookmarkEnd w:id="178"/>
      <w:r>
        <w:rPr>
          <w:rtl/>
        </w:rPr>
        <w:t xml:space="preserve">הצעת חוק האזרחות (תיקון - אזרחות לכל תושב קבוע המשרת </w:t>
      </w:r>
      <w:r>
        <w:rPr>
          <w:rFonts w:hint="cs"/>
          <w:rtl/>
        </w:rPr>
        <w:br/>
      </w:r>
      <w:r>
        <w:rPr>
          <w:rtl/>
        </w:rPr>
        <w:t>שירות סדיר), התשס"ג-2003</w:t>
      </w:r>
      <w:bookmarkEnd w:id="179"/>
    </w:p>
    <w:p w14:paraId="5B2E8E2A" w14:textId="77777777" w:rsidR="00000000" w:rsidRDefault="008A7A77">
      <w:pPr>
        <w:pStyle w:val="a0"/>
        <w:rPr>
          <w:rFonts w:hint="cs"/>
          <w:rtl/>
        </w:rPr>
      </w:pPr>
      <w:r>
        <w:rPr>
          <w:rtl/>
        </w:rPr>
        <w:t>[נספחות.]</w:t>
      </w:r>
    </w:p>
    <w:p w14:paraId="2410D82C" w14:textId="77777777" w:rsidR="00000000" w:rsidRDefault="008A7A77">
      <w:pPr>
        <w:pStyle w:val="-0"/>
        <w:rPr>
          <w:rtl/>
        </w:rPr>
      </w:pPr>
      <w:r>
        <w:rPr>
          <w:rFonts w:hint="cs"/>
          <w:rtl/>
        </w:rPr>
        <w:t>(הצעת חבר הכנסת אברהם הירשזון)</w:t>
      </w:r>
    </w:p>
    <w:p w14:paraId="3541CD94" w14:textId="77777777" w:rsidR="00000000" w:rsidRDefault="008A7A77">
      <w:pPr>
        <w:pStyle w:val="a0"/>
        <w:rPr>
          <w:rFonts w:hint="cs"/>
          <w:rtl/>
        </w:rPr>
      </w:pPr>
    </w:p>
    <w:p w14:paraId="38786615" w14:textId="77777777" w:rsidR="00000000" w:rsidRDefault="008A7A77">
      <w:pPr>
        <w:pStyle w:val="af1"/>
        <w:rPr>
          <w:rtl/>
        </w:rPr>
      </w:pPr>
      <w:r>
        <w:rPr>
          <w:rtl/>
        </w:rPr>
        <w:t>היו"ר ראובן ריבלין:</w:t>
      </w:r>
    </w:p>
    <w:p w14:paraId="7DF0F9C2" w14:textId="77777777" w:rsidR="00000000" w:rsidRDefault="008A7A77">
      <w:pPr>
        <w:pStyle w:val="a0"/>
        <w:rPr>
          <w:rtl/>
        </w:rPr>
      </w:pPr>
    </w:p>
    <w:p w14:paraId="20AA8848" w14:textId="77777777" w:rsidR="00000000" w:rsidRDefault="008A7A77">
      <w:pPr>
        <w:pStyle w:val="a0"/>
        <w:rPr>
          <w:rFonts w:hint="cs"/>
          <w:rtl/>
        </w:rPr>
      </w:pPr>
      <w:r>
        <w:rPr>
          <w:rFonts w:hint="cs"/>
          <w:rtl/>
        </w:rPr>
        <w:t>חברי הכנסת, הצעת חוק בקריאה מקדמית - שכן היא תצורף להצעת החו</w:t>
      </w:r>
      <w:r>
        <w:rPr>
          <w:rFonts w:hint="cs"/>
          <w:rtl/>
        </w:rPr>
        <w:t xml:space="preserve">ק של חבר הכנסת חיים אורון - מטעם חבר הכנסת אברהם הירשזון, מס' פ/1268. בבקשה, אדוני. </w:t>
      </w:r>
    </w:p>
    <w:p w14:paraId="493AEEEC" w14:textId="77777777" w:rsidR="00000000" w:rsidRDefault="008A7A77">
      <w:pPr>
        <w:pStyle w:val="a0"/>
        <w:rPr>
          <w:rFonts w:hint="cs"/>
          <w:rtl/>
        </w:rPr>
      </w:pPr>
    </w:p>
    <w:p w14:paraId="74ECB97C" w14:textId="77777777" w:rsidR="00000000" w:rsidRDefault="008A7A77">
      <w:pPr>
        <w:pStyle w:val="a"/>
        <w:rPr>
          <w:rtl/>
        </w:rPr>
      </w:pPr>
      <w:bookmarkStart w:id="180" w:name="FS000000466T14_06_2004_20_03_24"/>
      <w:bookmarkStart w:id="181" w:name="_Toc81186660"/>
      <w:bookmarkEnd w:id="180"/>
      <w:r>
        <w:rPr>
          <w:rFonts w:hint="eastAsia"/>
          <w:rtl/>
        </w:rPr>
        <w:t>אברהם</w:t>
      </w:r>
      <w:r>
        <w:rPr>
          <w:rtl/>
        </w:rPr>
        <w:t xml:space="preserve"> הירשזון (הליכוד):</w:t>
      </w:r>
      <w:bookmarkEnd w:id="181"/>
    </w:p>
    <w:p w14:paraId="3894BD83" w14:textId="77777777" w:rsidR="00000000" w:rsidRDefault="008A7A77">
      <w:pPr>
        <w:pStyle w:val="a0"/>
        <w:rPr>
          <w:rFonts w:hint="cs"/>
          <w:rtl/>
        </w:rPr>
      </w:pPr>
    </w:p>
    <w:p w14:paraId="3D3720FC" w14:textId="77777777" w:rsidR="00000000" w:rsidRDefault="008A7A77">
      <w:pPr>
        <w:pStyle w:val="a0"/>
        <w:rPr>
          <w:rFonts w:hint="cs"/>
          <w:rtl/>
        </w:rPr>
      </w:pPr>
      <w:r>
        <w:rPr>
          <w:rFonts w:hint="cs"/>
          <w:rtl/>
        </w:rPr>
        <w:t>אדוני היושב-ראש, רבותי חברי הכנסת, הצעת חוק האזרחות (תיקון - אזרחות לכל תושב קבוע המשרת שירות סדיר), התשס"ג-2003: "בחוק האזרחות, התשי"ב-1952, בסע</w:t>
      </w:r>
      <w:r>
        <w:rPr>
          <w:rFonts w:hint="cs"/>
          <w:rtl/>
        </w:rPr>
        <w:t>יף 6(א) במקום 'מי ששירת' יבוא 'המשרת'".</w:t>
      </w:r>
    </w:p>
    <w:p w14:paraId="06F92796" w14:textId="77777777" w:rsidR="00000000" w:rsidRDefault="008A7A77">
      <w:pPr>
        <w:pStyle w:val="a0"/>
        <w:rPr>
          <w:rFonts w:hint="cs"/>
          <w:rtl/>
        </w:rPr>
      </w:pPr>
    </w:p>
    <w:p w14:paraId="1F705646" w14:textId="77777777" w:rsidR="00000000" w:rsidRDefault="008A7A77">
      <w:pPr>
        <w:pStyle w:val="a0"/>
        <w:rPr>
          <w:rFonts w:hint="cs"/>
          <w:rtl/>
        </w:rPr>
      </w:pPr>
      <w:r>
        <w:rPr>
          <w:rFonts w:hint="cs"/>
          <w:rtl/>
        </w:rPr>
        <w:t>ביום 13 בפברואר 2002 דחתה הכנסת הצעת חוק שיזם חבר הכנסת מוסי רז, ובמרכזה אפשרות הענקת אזרחות ישראל לאדם שמשרת בצה"ל. נוכח זאת, יש צורך להבהיר ולתקן, כי בצה"ל יכול לשרת רק מי שהוא אזרח המדינה, אשר בשלב מוקדם של השירו</w:t>
      </w:r>
      <w:r>
        <w:rPr>
          <w:rFonts w:hint="cs"/>
          <w:rtl/>
        </w:rPr>
        <w:t xml:space="preserve">ת גם נשבע אמונים במסגרת השירות. אפשר שתושב שאינו אזרח ייקרא לשירות הביטחון כשאינו אזרח, אולם מרגע חיולו הוא הופך לאזרח. </w:t>
      </w:r>
    </w:p>
    <w:p w14:paraId="33AA786C" w14:textId="77777777" w:rsidR="00000000" w:rsidRDefault="008A7A77">
      <w:pPr>
        <w:pStyle w:val="a0"/>
        <w:rPr>
          <w:rFonts w:hint="cs"/>
          <w:rtl/>
        </w:rPr>
      </w:pPr>
    </w:p>
    <w:p w14:paraId="2DDA9B88" w14:textId="77777777" w:rsidR="00000000" w:rsidRDefault="008A7A77">
      <w:pPr>
        <w:pStyle w:val="a0"/>
        <w:rPr>
          <w:rFonts w:hint="cs"/>
          <w:rtl/>
        </w:rPr>
      </w:pPr>
      <w:r>
        <w:rPr>
          <w:rFonts w:hint="cs"/>
          <w:rtl/>
        </w:rPr>
        <w:t>הצעת חוק זהה הונחה על שולחן הכנסת החמש-עשרה על-ידי חבר הכנסת דוד מגן, ומספרה פ/3699. ההצעה הזאת הונחה ביוזמת יושב-ראש ועדת החוץ והביטח</w:t>
      </w:r>
      <w:r>
        <w:rPr>
          <w:rFonts w:hint="cs"/>
          <w:rtl/>
        </w:rPr>
        <w:t xml:space="preserve">ון, דוד מגן, ב-6 במאי 2002. מן הראוי לקדמה בחקיקה, ולכן, אדוני, אני מבקש לצרפה, כפי שאתה אמרת, להצעת החוק הדומה לה. אני מאוד מודה לאדוני. </w:t>
      </w:r>
    </w:p>
    <w:p w14:paraId="368D7125" w14:textId="77777777" w:rsidR="00000000" w:rsidRDefault="008A7A77">
      <w:pPr>
        <w:pStyle w:val="a0"/>
        <w:rPr>
          <w:rFonts w:hint="cs"/>
          <w:rtl/>
        </w:rPr>
      </w:pPr>
    </w:p>
    <w:p w14:paraId="6B3A6FE1" w14:textId="77777777" w:rsidR="00000000" w:rsidRDefault="008A7A77">
      <w:pPr>
        <w:pStyle w:val="af1"/>
        <w:rPr>
          <w:rtl/>
        </w:rPr>
      </w:pPr>
      <w:r>
        <w:rPr>
          <w:rtl/>
        </w:rPr>
        <w:t>היו"ר ראובן ריבלין:</w:t>
      </w:r>
    </w:p>
    <w:p w14:paraId="3BE309F8" w14:textId="77777777" w:rsidR="00000000" w:rsidRDefault="008A7A77">
      <w:pPr>
        <w:pStyle w:val="a0"/>
        <w:rPr>
          <w:rtl/>
        </w:rPr>
      </w:pPr>
    </w:p>
    <w:p w14:paraId="1002330F" w14:textId="77777777" w:rsidR="00000000" w:rsidRDefault="008A7A77">
      <w:pPr>
        <w:pStyle w:val="a0"/>
        <w:rPr>
          <w:rFonts w:hint="cs"/>
          <w:rtl/>
        </w:rPr>
      </w:pPr>
      <w:r>
        <w:rPr>
          <w:rFonts w:hint="cs"/>
          <w:rtl/>
        </w:rPr>
        <w:t>אני מאוד מודה לחבר הכנסת אברהם הירשזון. ישיב שר המשפטים. שר המשפטים, האם אדוני מסכים להצעה?</w:t>
      </w:r>
    </w:p>
    <w:p w14:paraId="3F6D7042" w14:textId="77777777" w:rsidR="00000000" w:rsidRDefault="008A7A77">
      <w:pPr>
        <w:pStyle w:val="a0"/>
        <w:rPr>
          <w:rFonts w:hint="cs"/>
          <w:rtl/>
        </w:rPr>
      </w:pPr>
    </w:p>
    <w:p w14:paraId="64787B73" w14:textId="77777777" w:rsidR="00000000" w:rsidRDefault="008A7A77">
      <w:pPr>
        <w:pStyle w:val="af0"/>
        <w:rPr>
          <w:rtl/>
        </w:rPr>
      </w:pPr>
      <w:r>
        <w:rPr>
          <w:rFonts w:hint="eastAsia"/>
          <w:rtl/>
        </w:rPr>
        <w:t>שר</w:t>
      </w:r>
      <w:r>
        <w:rPr>
          <w:rtl/>
        </w:rPr>
        <w:t xml:space="preserve"> המשפטים יוסף לפיד:</w:t>
      </w:r>
    </w:p>
    <w:p w14:paraId="7D24E50F" w14:textId="77777777" w:rsidR="00000000" w:rsidRDefault="008A7A77">
      <w:pPr>
        <w:pStyle w:val="a0"/>
        <w:rPr>
          <w:rFonts w:hint="cs"/>
          <w:rtl/>
        </w:rPr>
      </w:pPr>
    </w:p>
    <w:p w14:paraId="0B745B13" w14:textId="77777777" w:rsidR="00000000" w:rsidRDefault="008A7A77">
      <w:pPr>
        <w:pStyle w:val="a0"/>
        <w:rPr>
          <w:rFonts w:hint="cs"/>
          <w:rtl/>
        </w:rPr>
      </w:pPr>
      <w:r>
        <w:rPr>
          <w:rFonts w:hint="cs"/>
          <w:rtl/>
        </w:rPr>
        <w:t>אני לא יודע על מה מדברים.</w:t>
      </w:r>
    </w:p>
    <w:p w14:paraId="09D6ADAA" w14:textId="77777777" w:rsidR="00000000" w:rsidRDefault="008A7A77">
      <w:pPr>
        <w:pStyle w:val="a0"/>
        <w:rPr>
          <w:rFonts w:hint="cs"/>
          <w:rtl/>
        </w:rPr>
      </w:pPr>
    </w:p>
    <w:p w14:paraId="0BD10A5C" w14:textId="77777777" w:rsidR="00000000" w:rsidRDefault="008A7A77">
      <w:pPr>
        <w:pStyle w:val="af1"/>
        <w:rPr>
          <w:rtl/>
        </w:rPr>
      </w:pPr>
      <w:r>
        <w:rPr>
          <w:rtl/>
        </w:rPr>
        <w:t>היו"ר ראובן ריבלין:</w:t>
      </w:r>
    </w:p>
    <w:p w14:paraId="6D87165A" w14:textId="77777777" w:rsidR="00000000" w:rsidRDefault="008A7A77">
      <w:pPr>
        <w:pStyle w:val="a0"/>
        <w:rPr>
          <w:rtl/>
        </w:rPr>
      </w:pPr>
    </w:p>
    <w:p w14:paraId="72717DF8" w14:textId="77777777" w:rsidR="00000000" w:rsidRDefault="008A7A77">
      <w:pPr>
        <w:pStyle w:val="a0"/>
        <w:rPr>
          <w:rFonts w:hint="cs"/>
          <w:rtl/>
        </w:rPr>
      </w:pPr>
      <w:r>
        <w:rPr>
          <w:rFonts w:hint="cs"/>
          <w:rtl/>
        </w:rPr>
        <w:t xml:space="preserve">זו הצעת חוק של חבר הכנסת הירשזון, הצעת חוק האזרחות, שדומה במהותה להצעת החוק שאושרה על-ידיכם והוסכם עליה, של חיים אורון. </w:t>
      </w:r>
    </w:p>
    <w:p w14:paraId="06FA75EE" w14:textId="77777777" w:rsidR="00000000" w:rsidRDefault="008A7A77">
      <w:pPr>
        <w:pStyle w:val="a0"/>
        <w:rPr>
          <w:rFonts w:hint="cs"/>
          <w:rtl/>
        </w:rPr>
      </w:pPr>
    </w:p>
    <w:p w14:paraId="518ACF0D" w14:textId="77777777" w:rsidR="00000000" w:rsidRDefault="008A7A77">
      <w:pPr>
        <w:pStyle w:val="af0"/>
        <w:rPr>
          <w:rtl/>
        </w:rPr>
      </w:pPr>
      <w:r>
        <w:rPr>
          <w:rFonts w:hint="eastAsia"/>
          <w:rtl/>
        </w:rPr>
        <w:t>שר</w:t>
      </w:r>
      <w:r>
        <w:rPr>
          <w:rtl/>
        </w:rPr>
        <w:t xml:space="preserve"> המשפטים יוסף לפיד:</w:t>
      </w:r>
    </w:p>
    <w:p w14:paraId="55360A47" w14:textId="77777777" w:rsidR="00000000" w:rsidRDefault="008A7A77">
      <w:pPr>
        <w:pStyle w:val="a0"/>
        <w:rPr>
          <w:rFonts w:hint="cs"/>
          <w:rtl/>
        </w:rPr>
      </w:pPr>
    </w:p>
    <w:p w14:paraId="1535167E" w14:textId="77777777" w:rsidR="00000000" w:rsidRDefault="008A7A77">
      <w:pPr>
        <w:pStyle w:val="a0"/>
        <w:rPr>
          <w:rFonts w:hint="cs"/>
          <w:rtl/>
        </w:rPr>
      </w:pPr>
      <w:r>
        <w:rPr>
          <w:rFonts w:hint="cs"/>
          <w:rtl/>
        </w:rPr>
        <w:t>- - -</w:t>
      </w:r>
    </w:p>
    <w:p w14:paraId="30ACAB4D" w14:textId="77777777" w:rsidR="00000000" w:rsidRDefault="008A7A77">
      <w:pPr>
        <w:pStyle w:val="a0"/>
        <w:rPr>
          <w:rFonts w:hint="cs"/>
          <w:rtl/>
        </w:rPr>
      </w:pPr>
    </w:p>
    <w:p w14:paraId="6B348668" w14:textId="77777777" w:rsidR="00000000" w:rsidRDefault="008A7A77">
      <w:pPr>
        <w:pStyle w:val="af1"/>
        <w:rPr>
          <w:rtl/>
        </w:rPr>
      </w:pPr>
      <w:r>
        <w:rPr>
          <w:rtl/>
        </w:rPr>
        <w:t>היו"ר ראובן ריבלין:</w:t>
      </w:r>
    </w:p>
    <w:p w14:paraId="59153107" w14:textId="77777777" w:rsidR="00000000" w:rsidRDefault="008A7A77">
      <w:pPr>
        <w:pStyle w:val="a0"/>
        <w:rPr>
          <w:rtl/>
        </w:rPr>
      </w:pPr>
    </w:p>
    <w:p w14:paraId="1D06AD17" w14:textId="77777777" w:rsidR="00000000" w:rsidRDefault="008A7A77">
      <w:pPr>
        <w:pStyle w:val="a0"/>
        <w:rPr>
          <w:rFonts w:hint="cs"/>
          <w:rtl/>
        </w:rPr>
      </w:pPr>
      <w:r>
        <w:rPr>
          <w:rFonts w:hint="cs"/>
          <w:rtl/>
        </w:rPr>
        <w:t xml:space="preserve">וגם אתה מסכים </w:t>
      </w:r>
      <w:r>
        <w:rPr>
          <w:rFonts w:hint="cs"/>
          <w:rtl/>
        </w:rPr>
        <w:t xml:space="preserve">שזה יעבור בקריאה טרומית. </w:t>
      </w:r>
    </w:p>
    <w:p w14:paraId="242B1324" w14:textId="77777777" w:rsidR="00000000" w:rsidRDefault="008A7A77">
      <w:pPr>
        <w:pStyle w:val="a0"/>
        <w:rPr>
          <w:rFonts w:hint="cs"/>
          <w:rtl/>
        </w:rPr>
      </w:pPr>
    </w:p>
    <w:p w14:paraId="238A0001" w14:textId="77777777" w:rsidR="00000000" w:rsidRDefault="008A7A77">
      <w:pPr>
        <w:pStyle w:val="af0"/>
        <w:rPr>
          <w:rtl/>
        </w:rPr>
      </w:pPr>
      <w:r>
        <w:rPr>
          <w:rFonts w:hint="eastAsia"/>
          <w:rtl/>
        </w:rPr>
        <w:t>קריאה</w:t>
      </w:r>
      <w:r>
        <w:rPr>
          <w:rtl/>
        </w:rPr>
        <w:t>:</w:t>
      </w:r>
    </w:p>
    <w:p w14:paraId="002EFB7C" w14:textId="77777777" w:rsidR="00000000" w:rsidRDefault="008A7A77">
      <w:pPr>
        <w:pStyle w:val="a0"/>
        <w:rPr>
          <w:rFonts w:hint="cs"/>
          <w:rtl/>
        </w:rPr>
      </w:pPr>
    </w:p>
    <w:p w14:paraId="257284B6" w14:textId="77777777" w:rsidR="00000000" w:rsidRDefault="008A7A77">
      <w:pPr>
        <w:pStyle w:val="a0"/>
        <w:rPr>
          <w:rFonts w:hint="cs"/>
          <w:rtl/>
        </w:rPr>
      </w:pPr>
      <w:r>
        <w:rPr>
          <w:rFonts w:hint="cs"/>
          <w:rtl/>
        </w:rPr>
        <w:t xml:space="preserve">הוא הודיע מראש שהוא מסכים. </w:t>
      </w:r>
    </w:p>
    <w:p w14:paraId="355A0A98" w14:textId="77777777" w:rsidR="00000000" w:rsidRDefault="008A7A77">
      <w:pPr>
        <w:pStyle w:val="a0"/>
        <w:rPr>
          <w:rFonts w:hint="cs"/>
          <w:rtl/>
        </w:rPr>
      </w:pPr>
    </w:p>
    <w:p w14:paraId="5A552E3A" w14:textId="77777777" w:rsidR="00000000" w:rsidRDefault="008A7A77">
      <w:pPr>
        <w:pStyle w:val="af0"/>
        <w:rPr>
          <w:rtl/>
        </w:rPr>
      </w:pPr>
      <w:r>
        <w:rPr>
          <w:rFonts w:hint="eastAsia"/>
          <w:rtl/>
        </w:rPr>
        <w:t>שר</w:t>
      </w:r>
      <w:r>
        <w:rPr>
          <w:rtl/>
        </w:rPr>
        <w:t xml:space="preserve"> המשפטים יוסף לפיד:</w:t>
      </w:r>
    </w:p>
    <w:p w14:paraId="10DB4C14" w14:textId="77777777" w:rsidR="00000000" w:rsidRDefault="008A7A77">
      <w:pPr>
        <w:pStyle w:val="a0"/>
        <w:rPr>
          <w:rFonts w:hint="cs"/>
          <w:rtl/>
        </w:rPr>
      </w:pPr>
    </w:p>
    <w:p w14:paraId="4802490C" w14:textId="77777777" w:rsidR="00000000" w:rsidRDefault="008A7A77">
      <w:pPr>
        <w:pStyle w:val="a0"/>
        <w:rPr>
          <w:rFonts w:hint="cs"/>
          <w:rtl/>
        </w:rPr>
      </w:pPr>
      <w:r>
        <w:rPr>
          <w:rFonts w:hint="cs"/>
          <w:rtl/>
        </w:rPr>
        <w:t>- - -</w:t>
      </w:r>
    </w:p>
    <w:p w14:paraId="1AB92A87" w14:textId="77777777" w:rsidR="00000000" w:rsidRDefault="008A7A77">
      <w:pPr>
        <w:pStyle w:val="a0"/>
        <w:rPr>
          <w:rFonts w:hint="cs"/>
          <w:rtl/>
        </w:rPr>
      </w:pPr>
    </w:p>
    <w:p w14:paraId="4CA1365D" w14:textId="77777777" w:rsidR="00000000" w:rsidRDefault="008A7A77">
      <w:pPr>
        <w:pStyle w:val="af1"/>
        <w:rPr>
          <w:rtl/>
        </w:rPr>
      </w:pPr>
      <w:r>
        <w:rPr>
          <w:rtl/>
        </w:rPr>
        <w:t>היו"ר ראובן ריבלין:</w:t>
      </w:r>
    </w:p>
    <w:p w14:paraId="5FAF65E6" w14:textId="77777777" w:rsidR="00000000" w:rsidRDefault="008A7A77">
      <w:pPr>
        <w:pStyle w:val="a0"/>
        <w:rPr>
          <w:rtl/>
        </w:rPr>
      </w:pPr>
    </w:p>
    <w:p w14:paraId="66E519C5" w14:textId="77777777" w:rsidR="00000000" w:rsidRDefault="008A7A77">
      <w:pPr>
        <w:pStyle w:val="a0"/>
        <w:rPr>
          <w:rFonts w:hint="cs"/>
          <w:rtl/>
        </w:rPr>
      </w:pPr>
      <w:r>
        <w:rPr>
          <w:rFonts w:hint="cs"/>
          <w:rtl/>
        </w:rPr>
        <w:t xml:space="preserve">הבנתי. מאה אחוז. חבר הכנסת הירשזון, אתה מסכים לכל ההתניות של שר המשפטים. </w:t>
      </w:r>
    </w:p>
    <w:p w14:paraId="7E1A8603" w14:textId="77777777" w:rsidR="00000000" w:rsidRDefault="008A7A77">
      <w:pPr>
        <w:pStyle w:val="a0"/>
        <w:rPr>
          <w:rFonts w:hint="cs"/>
          <w:rtl/>
        </w:rPr>
      </w:pPr>
    </w:p>
    <w:p w14:paraId="5A940D0F" w14:textId="77777777" w:rsidR="00000000" w:rsidRDefault="008A7A77">
      <w:pPr>
        <w:pStyle w:val="-"/>
        <w:rPr>
          <w:rtl/>
        </w:rPr>
      </w:pPr>
      <w:bookmarkStart w:id="182" w:name="FS000000466T14_06_2004_20_10_46C"/>
      <w:bookmarkEnd w:id="182"/>
      <w:r>
        <w:rPr>
          <w:rtl/>
        </w:rPr>
        <w:t>אברהם הירשזון (הליכוד):</w:t>
      </w:r>
    </w:p>
    <w:p w14:paraId="7CC5EEE8" w14:textId="77777777" w:rsidR="00000000" w:rsidRDefault="008A7A77">
      <w:pPr>
        <w:pStyle w:val="a0"/>
        <w:rPr>
          <w:rtl/>
        </w:rPr>
      </w:pPr>
    </w:p>
    <w:p w14:paraId="506B4127" w14:textId="77777777" w:rsidR="00000000" w:rsidRDefault="008A7A77">
      <w:pPr>
        <w:pStyle w:val="a0"/>
        <w:rPr>
          <w:rFonts w:hint="cs"/>
          <w:rtl/>
        </w:rPr>
      </w:pPr>
      <w:r>
        <w:rPr>
          <w:rFonts w:hint="cs"/>
          <w:rtl/>
        </w:rPr>
        <w:t xml:space="preserve">כן. </w:t>
      </w:r>
    </w:p>
    <w:p w14:paraId="3DAF4D36" w14:textId="77777777" w:rsidR="00000000" w:rsidRDefault="008A7A77">
      <w:pPr>
        <w:pStyle w:val="a0"/>
        <w:rPr>
          <w:rFonts w:hint="cs"/>
          <w:rtl/>
        </w:rPr>
      </w:pPr>
    </w:p>
    <w:p w14:paraId="0931D482" w14:textId="77777777" w:rsidR="00000000" w:rsidRDefault="008A7A77">
      <w:pPr>
        <w:pStyle w:val="af1"/>
        <w:rPr>
          <w:rtl/>
        </w:rPr>
      </w:pPr>
      <w:r>
        <w:rPr>
          <w:rtl/>
        </w:rPr>
        <w:t>היו"ר ראובן ריבלין:</w:t>
      </w:r>
    </w:p>
    <w:p w14:paraId="57B22211" w14:textId="77777777" w:rsidR="00000000" w:rsidRDefault="008A7A77">
      <w:pPr>
        <w:pStyle w:val="a0"/>
        <w:rPr>
          <w:rtl/>
        </w:rPr>
      </w:pPr>
    </w:p>
    <w:p w14:paraId="67D1D1C5" w14:textId="77777777" w:rsidR="00000000" w:rsidRDefault="008A7A77">
      <w:pPr>
        <w:pStyle w:val="a0"/>
        <w:rPr>
          <w:rFonts w:hint="cs"/>
          <w:rtl/>
        </w:rPr>
      </w:pPr>
      <w:r>
        <w:rPr>
          <w:rFonts w:hint="cs"/>
          <w:rtl/>
        </w:rPr>
        <w:t>תודה. חבר הכנס</w:t>
      </w:r>
      <w:r>
        <w:rPr>
          <w:rFonts w:hint="cs"/>
          <w:rtl/>
        </w:rPr>
        <w:t xml:space="preserve">ת טלב אלסאנע ביקש להתנגד. בבקשה, אדוני. חבר הכנסת הירשזון, נא להאזין לחבר הכנסת טלב אלסאנע. </w:t>
      </w:r>
    </w:p>
    <w:p w14:paraId="77696C79" w14:textId="77777777" w:rsidR="00000000" w:rsidRDefault="008A7A77">
      <w:pPr>
        <w:pStyle w:val="a0"/>
        <w:rPr>
          <w:rFonts w:hint="cs"/>
          <w:rtl/>
        </w:rPr>
      </w:pPr>
    </w:p>
    <w:p w14:paraId="22734C1B" w14:textId="77777777" w:rsidR="00000000" w:rsidRDefault="008A7A77">
      <w:pPr>
        <w:pStyle w:val="a"/>
        <w:rPr>
          <w:rtl/>
        </w:rPr>
      </w:pPr>
      <w:bookmarkStart w:id="183" w:name="FS000000549T14_06_2004_20_11_34"/>
      <w:bookmarkStart w:id="184" w:name="_Toc81186661"/>
      <w:bookmarkEnd w:id="183"/>
      <w:r>
        <w:rPr>
          <w:rFonts w:hint="eastAsia"/>
          <w:rtl/>
        </w:rPr>
        <w:t>טלב</w:t>
      </w:r>
      <w:r>
        <w:rPr>
          <w:rtl/>
        </w:rPr>
        <w:t xml:space="preserve"> אלסאנע (רע"ם):</w:t>
      </w:r>
      <w:bookmarkEnd w:id="184"/>
    </w:p>
    <w:p w14:paraId="3C3B5BE2" w14:textId="77777777" w:rsidR="00000000" w:rsidRDefault="008A7A77">
      <w:pPr>
        <w:pStyle w:val="a0"/>
        <w:rPr>
          <w:rFonts w:hint="cs"/>
          <w:rtl/>
        </w:rPr>
      </w:pPr>
    </w:p>
    <w:p w14:paraId="4C40D028" w14:textId="77777777" w:rsidR="00000000" w:rsidRDefault="008A7A77">
      <w:pPr>
        <w:pStyle w:val="a0"/>
        <w:rPr>
          <w:rFonts w:hint="cs"/>
          <w:rtl/>
        </w:rPr>
      </w:pPr>
      <w:r>
        <w:rPr>
          <w:rFonts w:hint="cs"/>
          <w:rtl/>
        </w:rPr>
        <w:t>אדוני היושב-ראש, חברי הכנסת - - -</w:t>
      </w:r>
    </w:p>
    <w:p w14:paraId="6D7E6D50" w14:textId="77777777" w:rsidR="00000000" w:rsidRDefault="008A7A77">
      <w:pPr>
        <w:pStyle w:val="a0"/>
        <w:rPr>
          <w:rFonts w:hint="cs"/>
          <w:rtl/>
        </w:rPr>
      </w:pPr>
    </w:p>
    <w:p w14:paraId="26348DA6" w14:textId="77777777" w:rsidR="00000000" w:rsidRDefault="008A7A77">
      <w:pPr>
        <w:pStyle w:val="af1"/>
        <w:rPr>
          <w:rtl/>
        </w:rPr>
      </w:pPr>
      <w:r>
        <w:rPr>
          <w:rtl/>
        </w:rPr>
        <w:t>היו"ר ראובן ריבלין:</w:t>
      </w:r>
    </w:p>
    <w:p w14:paraId="492AEF3F" w14:textId="77777777" w:rsidR="00000000" w:rsidRDefault="008A7A77">
      <w:pPr>
        <w:pStyle w:val="a0"/>
        <w:rPr>
          <w:rtl/>
        </w:rPr>
      </w:pPr>
    </w:p>
    <w:p w14:paraId="0F292AD7" w14:textId="77777777" w:rsidR="00000000" w:rsidRDefault="008A7A77">
      <w:pPr>
        <w:pStyle w:val="a0"/>
        <w:rPr>
          <w:rFonts w:hint="cs"/>
          <w:rtl/>
        </w:rPr>
      </w:pPr>
      <w:r>
        <w:rPr>
          <w:rFonts w:hint="cs"/>
          <w:rtl/>
        </w:rPr>
        <w:t xml:space="preserve">אתה יכול רק לדבר לעניין. אתה לא יכול לדבר לא לעניין. </w:t>
      </w:r>
    </w:p>
    <w:p w14:paraId="395D439C" w14:textId="77777777" w:rsidR="00000000" w:rsidRDefault="008A7A77">
      <w:pPr>
        <w:pStyle w:val="a0"/>
        <w:rPr>
          <w:rFonts w:hint="cs"/>
          <w:rtl/>
        </w:rPr>
      </w:pPr>
    </w:p>
    <w:p w14:paraId="49F798C7" w14:textId="77777777" w:rsidR="00000000" w:rsidRDefault="008A7A77">
      <w:pPr>
        <w:pStyle w:val="-"/>
        <w:rPr>
          <w:rtl/>
        </w:rPr>
      </w:pPr>
      <w:bookmarkStart w:id="185" w:name="FS000000549T14_06_2004_20_12_04C"/>
      <w:bookmarkEnd w:id="185"/>
      <w:r>
        <w:rPr>
          <w:rtl/>
        </w:rPr>
        <w:t>טלב אלסאנע (רע"ם):</w:t>
      </w:r>
    </w:p>
    <w:p w14:paraId="3AACF3B8" w14:textId="77777777" w:rsidR="00000000" w:rsidRDefault="008A7A77">
      <w:pPr>
        <w:pStyle w:val="a0"/>
        <w:rPr>
          <w:rtl/>
        </w:rPr>
      </w:pPr>
    </w:p>
    <w:p w14:paraId="180EA320" w14:textId="77777777" w:rsidR="00000000" w:rsidRDefault="008A7A77">
      <w:pPr>
        <w:pStyle w:val="a0"/>
        <w:rPr>
          <w:rFonts w:hint="cs"/>
          <w:rtl/>
        </w:rPr>
      </w:pPr>
      <w:r>
        <w:rPr>
          <w:rFonts w:hint="cs"/>
          <w:rtl/>
        </w:rPr>
        <w:t>ברור שכן, ב</w:t>
      </w:r>
      <w:r>
        <w:rPr>
          <w:rFonts w:hint="cs"/>
          <w:rtl/>
        </w:rPr>
        <w:t xml:space="preserve">רור שכן. זה ברור לי. לפחות את ההבדל בין בעד ונגד אני יודע. </w:t>
      </w:r>
    </w:p>
    <w:p w14:paraId="0494CED5" w14:textId="77777777" w:rsidR="00000000" w:rsidRDefault="008A7A77">
      <w:pPr>
        <w:pStyle w:val="a0"/>
        <w:rPr>
          <w:rFonts w:hint="cs"/>
          <w:rtl/>
        </w:rPr>
      </w:pPr>
    </w:p>
    <w:p w14:paraId="5BCF6A70" w14:textId="77777777" w:rsidR="00000000" w:rsidRDefault="008A7A77">
      <w:pPr>
        <w:pStyle w:val="af1"/>
        <w:rPr>
          <w:rtl/>
        </w:rPr>
      </w:pPr>
      <w:r>
        <w:rPr>
          <w:rtl/>
        </w:rPr>
        <w:t>היו"ר ראובן ריבלין:</w:t>
      </w:r>
    </w:p>
    <w:p w14:paraId="3F333935" w14:textId="77777777" w:rsidR="00000000" w:rsidRDefault="008A7A77">
      <w:pPr>
        <w:pStyle w:val="a0"/>
        <w:rPr>
          <w:rtl/>
        </w:rPr>
      </w:pPr>
    </w:p>
    <w:p w14:paraId="2B267D06" w14:textId="77777777" w:rsidR="00000000" w:rsidRDefault="008A7A77">
      <w:pPr>
        <w:pStyle w:val="a0"/>
        <w:rPr>
          <w:rFonts w:hint="cs"/>
          <w:rtl/>
        </w:rPr>
      </w:pPr>
      <w:r>
        <w:rPr>
          <w:rFonts w:hint="cs"/>
          <w:rtl/>
        </w:rPr>
        <w:t xml:space="preserve">לא - מאה אחוז. </w:t>
      </w:r>
    </w:p>
    <w:p w14:paraId="7E970FB1" w14:textId="77777777" w:rsidR="00000000" w:rsidRDefault="008A7A77">
      <w:pPr>
        <w:pStyle w:val="a0"/>
        <w:rPr>
          <w:rFonts w:hint="cs"/>
          <w:rtl/>
        </w:rPr>
      </w:pPr>
    </w:p>
    <w:p w14:paraId="0441E234" w14:textId="77777777" w:rsidR="00000000" w:rsidRDefault="008A7A77">
      <w:pPr>
        <w:pStyle w:val="-"/>
        <w:rPr>
          <w:rtl/>
        </w:rPr>
      </w:pPr>
      <w:bookmarkStart w:id="186" w:name="FS000000549T14_06_2004_20_12_27C"/>
      <w:bookmarkEnd w:id="186"/>
      <w:r>
        <w:rPr>
          <w:rtl/>
        </w:rPr>
        <w:t>טלב אלסאנע (רע"ם):</w:t>
      </w:r>
    </w:p>
    <w:p w14:paraId="6E8FA3C1" w14:textId="77777777" w:rsidR="00000000" w:rsidRDefault="008A7A77">
      <w:pPr>
        <w:pStyle w:val="a0"/>
        <w:rPr>
          <w:rtl/>
        </w:rPr>
      </w:pPr>
    </w:p>
    <w:p w14:paraId="178A0C2A" w14:textId="77777777" w:rsidR="00000000" w:rsidRDefault="008A7A77">
      <w:pPr>
        <w:pStyle w:val="a0"/>
        <w:rPr>
          <w:rFonts w:hint="cs"/>
          <w:rtl/>
        </w:rPr>
      </w:pPr>
      <w:r>
        <w:rPr>
          <w:rFonts w:hint="cs"/>
          <w:rtl/>
        </w:rPr>
        <w:t>אדוני היושב-ראש, לדעתי, בשום מדינה דמוקרטית אין זיקה בין אזרחות לבין שירות צבאי. ולדעתי, בשום מדינה דמוקרטית אין מתן אזרחות אוטומטית אך ו</w:t>
      </w:r>
      <w:r>
        <w:rPr>
          <w:rFonts w:hint="cs"/>
          <w:rtl/>
        </w:rPr>
        <w:t xml:space="preserve">רק על-פי השירות הצבאי. הרי כולנו יודעים שיש אנשים שיש להם מגבלות טבעיות, שלא יכולים לשרת בצבא. אז הם מופלים לרעה, כי הם לא יכולים לשרת מסיבות שלא תלויות בהם. יש אוכלוסיות שפטורות מלשרת על-פי חוק, ואז החוק הזה לא חל עליהן. </w:t>
      </w:r>
    </w:p>
    <w:p w14:paraId="26017436" w14:textId="77777777" w:rsidR="00000000" w:rsidRDefault="008A7A77">
      <w:pPr>
        <w:pStyle w:val="a0"/>
        <w:rPr>
          <w:rFonts w:hint="cs"/>
          <w:rtl/>
        </w:rPr>
      </w:pPr>
    </w:p>
    <w:p w14:paraId="20D40400" w14:textId="77777777" w:rsidR="00000000" w:rsidRDefault="008A7A77">
      <w:pPr>
        <w:pStyle w:val="a0"/>
        <w:rPr>
          <w:rFonts w:hint="cs"/>
          <w:rtl/>
        </w:rPr>
      </w:pPr>
      <w:r>
        <w:rPr>
          <w:rFonts w:hint="cs"/>
          <w:rtl/>
        </w:rPr>
        <w:t>והדבר הנוסף - האזרחות זו סוגיה א</w:t>
      </w:r>
      <w:r>
        <w:rPr>
          <w:rFonts w:hint="cs"/>
          <w:rtl/>
        </w:rPr>
        <w:t>זרחית, ולכן אי-אפשר להתנות את קבלת האזרחות אך ורק בשירות הצבאי, אחרת הופכים לאיזה משטר של ספרטה, שהצבא מעל לכול והשירות הצבאי מקנה את כל הזכויות.</w:t>
      </w:r>
    </w:p>
    <w:p w14:paraId="00AA3950" w14:textId="77777777" w:rsidR="00000000" w:rsidRDefault="008A7A77">
      <w:pPr>
        <w:pStyle w:val="a0"/>
        <w:rPr>
          <w:rFonts w:hint="cs"/>
          <w:rtl/>
        </w:rPr>
      </w:pPr>
    </w:p>
    <w:p w14:paraId="1D656637" w14:textId="77777777" w:rsidR="00000000" w:rsidRDefault="008A7A77">
      <w:pPr>
        <w:pStyle w:val="a0"/>
        <w:rPr>
          <w:rFonts w:hint="cs"/>
          <w:rtl/>
        </w:rPr>
      </w:pPr>
      <w:r>
        <w:rPr>
          <w:rFonts w:hint="cs"/>
          <w:rtl/>
        </w:rPr>
        <w:t>אני רוצה לציין, כבוד היושב-ראש, שהדבר הזה מעלה הרבה תהיות, כשאך השנה הכנסת הזאת אישרה הוראת שעה השוללת מתן אז</w:t>
      </w:r>
      <w:r>
        <w:rPr>
          <w:rFonts w:hint="cs"/>
          <w:rtl/>
        </w:rPr>
        <w:t xml:space="preserve">רחות לבני זוג של אזרחי מדינת ישראל הערבים, אנשים מהגדה ומהרצועה. ההתערבות הזאת בתא המשפחתי, מניעת איחודי משפחות, זה דבר שהוא מזעזע - שוללים את זה, כשבכל משטר דמוקרטי מאשרים אזרחות על-פי איחוד המשפחות. </w:t>
      </w:r>
    </w:p>
    <w:p w14:paraId="560F0FA4" w14:textId="77777777" w:rsidR="00000000" w:rsidRDefault="008A7A77">
      <w:pPr>
        <w:pStyle w:val="a0"/>
        <w:rPr>
          <w:rFonts w:hint="cs"/>
          <w:rtl/>
        </w:rPr>
      </w:pPr>
    </w:p>
    <w:p w14:paraId="1AD7ECBF" w14:textId="77777777" w:rsidR="00000000" w:rsidRDefault="008A7A77">
      <w:pPr>
        <w:pStyle w:val="a0"/>
        <w:rPr>
          <w:rFonts w:hint="cs"/>
          <w:rtl/>
        </w:rPr>
      </w:pPr>
      <w:r>
        <w:rPr>
          <w:rFonts w:hint="cs"/>
          <w:rtl/>
        </w:rPr>
        <w:t>אבל אם מדובר בשירות צבאי, אני רוצה לציין, כבוד היושב-</w:t>
      </w:r>
      <w:r>
        <w:rPr>
          <w:rFonts w:hint="cs"/>
          <w:rtl/>
        </w:rPr>
        <w:t xml:space="preserve">ראש, שהיום בבוקר - יש תושב חורה, קוראים לו ראיד אבו-אלקיעאן, הוא משרת בצבא והוא שירת בצבא. מה הוא קיבל בתמורה? הבוקר הגיעו להרוס את הבית שלו. אדם אחר שהוא קצין בצבא, קוראים לו סלאמה אל-אטרש, גם הוא משרת בצבא הישראלי, והרסו את הבית שלו לפני חודשים מספר. אז </w:t>
      </w:r>
      <w:r>
        <w:rPr>
          <w:rFonts w:hint="cs"/>
          <w:rtl/>
        </w:rPr>
        <w:t xml:space="preserve">אם כבר, לתת לו קורת-גג, לתת לו בית, לתת לו איפה לחיות, נוסף על העניין של האזרחות. אי-אפשר לבוא בטענות לאזרחים כשמפלים אותם בכל התחומים, ואפילו כשהם שירתו, גם אז הם לא מקבלים את הזכויות. </w:t>
      </w:r>
    </w:p>
    <w:p w14:paraId="68A2153B" w14:textId="77777777" w:rsidR="00000000" w:rsidRDefault="008A7A77">
      <w:pPr>
        <w:pStyle w:val="a0"/>
        <w:ind w:firstLine="0"/>
        <w:rPr>
          <w:rFonts w:hint="cs"/>
          <w:rtl/>
        </w:rPr>
      </w:pPr>
    </w:p>
    <w:p w14:paraId="2D155AF7" w14:textId="77777777" w:rsidR="00000000" w:rsidRDefault="008A7A77">
      <w:pPr>
        <w:pStyle w:val="a0"/>
        <w:ind w:firstLine="0"/>
        <w:rPr>
          <w:rFonts w:hint="cs"/>
          <w:rtl/>
        </w:rPr>
      </w:pPr>
      <w:r>
        <w:rPr>
          <w:rFonts w:hint="cs"/>
          <w:rtl/>
        </w:rPr>
        <w:tab/>
        <w:t>הגיע הזמן להפסיק את התופעה של הריסת הבתים; הגיע הזמן להכיר ביישובים</w:t>
      </w:r>
      <w:r>
        <w:rPr>
          <w:rFonts w:hint="cs"/>
          <w:rtl/>
        </w:rPr>
        <w:t xml:space="preserve"> הלא-מוכרים בנגב; הגיע הזמן לתת להם מלוא הזכויות האזרחיות. לא יכול להיות שהמדינה הזאת הופכת למדינת משטרה ולמדינת צבא, שרק הצבא והמשטרה הם הדבר הקדוש, והזכויות האזרחיות נעלמות ונרמסות מדי יום ביומו. תודה רבה.</w:t>
      </w:r>
    </w:p>
    <w:p w14:paraId="274F8A1A" w14:textId="77777777" w:rsidR="00000000" w:rsidRDefault="008A7A77">
      <w:pPr>
        <w:pStyle w:val="af1"/>
        <w:rPr>
          <w:rtl/>
        </w:rPr>
      </w:pPr>
      <w:r>
        <w:rPr>
          <w:rtl/>
        </w:rPr>
        <w:br/>
        <w:t>היו"ר ראובן ריבלין:</w:t>
      </w:r>
    </w:p>
    <w:p w14:paraId="3171CF27" w14:textId="77777777" w:rsidR="00000000" w:rsidRDefault="008A7A77">
      <w:pPr>
        <w:pStyle w:val="a0"/>
        <w:rPr>
          <w:rtl/>
        </w:rPr>
      </w:pPr>
    </w:p>
    <w:p w14:paraId="7624DE7C" w14:textId="77777777" w:rsidR="00000000" w:rsidRDefault="008A7A77">
      <w:pPr>
        <w:pStyle w:val="a0"/>
        <w:rPr>
          <w:rFonts w:hint="cs"/>
          <w:rtl/>
        </w:rPr>
      </w:pPr>
      <w:r>
        <w:rPr>
          <w:rFonts w:hint="cs"/>
          <w:rtl/>
        </w:rPr>
        <w:t>תודה רבה לחבר הכנסת טלב אל</w:t>
      </w:r>
      <w:r>
        <w:rPr>
          <w:rFonts w:hint="cs"/>
          <w:rtl/>
        </w:rPr>
        <w:t>סאנע, שגם התנגד וגם אמר כל מה שהוא רוצה בכשרון רב, אני מוכרח לומר. הוא חיבר את זה - - -</w:t>
      </w:r>
    </w:p>
    <w:p w14:paraId="7F783AA5" w14:textId="77777777" w:rsidR="00000000" w:rsidRDefault="008A7A77">
      <w:pPr>
        <w:pStyle w:val="a0"/>
        <w:rPr>
          <w:rFonts w:hint="cs"/>
          <w:rtl/>
        </w:rPr>
      </w:pPr>
    </w:p>
    <w:p w14:paraId="426ED908" w14:textId="77777777" w:rsidR="00000000" w:rsidRDefault="008A7A77">
      <w:pPr>
        <w:pStyle w:val="a0"/>
        <w:rPr>
          <w:rFonts w:hint="cs"/>
          <w:rtl/>
        </w:rPr>
      </w:pPr>
      <w:r>
        <w:rPr>
          <w:rFonts w:hint="cs"/>
          <w:rtl/>
        </w:rPr>
        <w:t>חבר הכנסת הירשזון, אני מבין שאדוני רוצה הצבעה. אדוני רוצה הצבעה, הוא לא מבקש להשיב לחבר הכנסת - - -</w:t>
      </w:r>
    </w:p>
    <w:p w14:paraId="3188E2F2" w14:textId="77777777" w:rsidR="00000000" w:rsidRDefault="008A7A77">
      <w:pPr>
        <w:pStyle w:val="af0"/>
        <w:rPr>
          <w:rtl/>
        </w:rPr>
      </w:pPr>
      <w:r>
        <w:rPr>
          <w:rtl/>
        </w:rPr>
        <w:br/>
        <w:t>אברהם הירשזון (הליכוד):</w:t>
      </w:r>
    </w:p>
    <w:p w14:paraId="6B772BFD" w14:textId="77777777" w:rsidR="00000000" w:rsidRDefault="008A7A77">
      <w:pPr>
        <w:pStyle w:val="a0"/>
        <w:rPr>
          <w:rtl/>
        </w:rPr>
      </w:pPr>
    </w:p>
    <w:p w14:paraId="55DF6D17" w14:textId="77777777" w:rsidR="00000000" w:rsidRDefault="008A7A77">
      <w:pPr>
        <w:pStyle w:val="a0"/>
        <w:rPr>
          <w:rFonts w:hint="cs"/>
          <w:rtl/>
        </w:rPr>
      </w:pPr>
      <w:r>
        <w:rPr>
          <w:rFonts w:hint="cs"/>
          <w:rtl/>
        </w:rPr>
        <w:t>- - -</w:t>
      </w:r>
    </w:p>
    <w:p w14:paraId="7768DFA6" w14:textId="77777777" w:rsidR="00000000" w:rsidRDefault="008A7A77">
      <w:pPr>
        <w:pStyle w:val="af1"/>
        <w:rPr>
          <w:rtl/>
        </w:rPr>
      </w:pPr>
      <w:r>
        <w:rPr>
          <w:rtl/>
        </w:rPr>
        <w:br/>
        <w:t>היו"ר ראובן ריבלין:</w:t>
      </w:r>
    </w:p>
    <w:p w14:paraId="0D58CA69" w14:textId="77777777" w:rsidR="00000000" w:rsidRDefault="008A7A77">
      <w:pPr>
        <w:pStyle w:val="a0"/>
        <w:rPr>
          <w:rtl/>
        </w:rPr>
      </w:pPr>
    </w:p>
    <w:p w14:paraId="2259CF3A" w14:textId="77777777" w:rsidR="00000000" w:rsidRDefault="008A7A77">
      <w:pPr>
        <w:pStyle w:val="a0"/>
        <w:rPr>
          <w:rFonts w:hint="cs"/>
          <w:rtl/>
        </w:rPr>
      </w:pPr>
      <w:r>
        <w:rPr>
          <w:rFonts w:hint="cs"/>
          <w:rtl/>
        </w:rPr>
        <w:t xml:space="preserve">תודה רבה. </w:t>
      </w:r>
    </w:p>
    <w:p w14:paraId="6A6F9692" w14:textId="77777777" w:rsidR="00000000" w:rsidRDefault="008A7A77">
      <w:pPr>
        <w:pStyle w:val="a0"/>
        <w:rPr>
          <w:rFonts w:hint="cs"/>
          <w:rtl/>
        </w:rPr>
      </w:pPr>
    </w:p>
    <w:p w14:paraId="55F04936" w14:textId="77777777" w:rsidR="00000000" w:rsidRDefault="008A7A77">
      <w:pPr>
        <w:pStyle w:val="a0"/>
        <w:rPr>
          <w:rFonts w:hint="cs"/>
          <w:rtl/>
        </w:rPr>
      </w:pPr>
      <w:r>
        <w:rPr>
          <w:rFonts w:hint="cs"/>
          <w:rtl/>
        </w:rPr>
        <w:t>ר</w:t>
      </w:r>
      <w:r>
        <w:rPr>
          <w:rFonts w:hint="cs"/>
          <w:rtl/>
        </w:rPr>
        <w:t xml:space="preserve">בותי חברי הכנסת, הצעת חוק האזרחות (תיקון </w:t>
      </w:r>
      <w:r>
        <w:rPr>
          <w:rFonts w:hint="eastAsia"/>
          <w:rtl/>
        </w:rPr>
        <w:t>–</w:t>
      </w:r>
      <w:r>
        <w:rPr>
          <w:rFonts w:hint="cs"/>
          <w:rtl/>
        </w:rPr>
        <w:t xml:space="preserve"> אזרחות לכל תושב קבוע המשרת שירות סדיר), התשס"ג-2003, מאת חבר הכנסת הירשזון - נא להצביע. מי בעד? מי נגד? מי נמנע?</w:t>
      </w:r>
    </w:p>
    <w:p w14:paraId="7E358537" w14:textId="77777777" w:rsidR="00000000" w:rsidRDefault="008A7A77">
      <w:pPr>
        <w:pStyle w:val="ab"/>
        <w:bidi/>
        <w:rPr>
          <w:rFonts w:hint="cs"/>
          <w:rtl/>
        </w:rPr>
      </w:pPr>
      <w:r>
        <w:rPr>
          <w:rtl/>
        </w:rPr>
        <w:br/>
      </w:r>
      <w:r>
        <w:rPr>
          <w:rFonts w:hint="cs"/>
          <w:rtl/>
        </w:rPr>
        <w:t>הצבעה מס' 8</w:t>
      </w:r>
    </w:p>
    <w:p w14:paraId="66447EB2" w14:textId="77777777" w:rsidR="00000000" w:rsidRDefault="008A7A77">
      <w:pPr>
        <w:pStyle w:val="a0"/>
        <w:ind w:firstLine="0"/>
        <w:rPr>
          <w:rFonts w:hint="cs"/>
          <w:rtl/>
        </w:rPr>
      </w:pPr>
    </w:p>
    <w:p w14:paraId="6CBD6C45" w14:textId="77777777" w:rsidR="00000000" w:rsidRDefault="008A7A77">
      <w:pPr>
        <w:pStyle w:val="ac"/>
        <w:bidi/>
        <w:rPr>
          <w:rFonts w:hint="cs"/>
          <w:rtl/>
        </w:rPr>
      </w:pPr>
      <w:r>
        <w:rPr>
          <w:rFonts w:hint="cs"/>
          <w:rtl/>
        </w:rPr>
        <w:t xml:space="preserve">בעד ההצעה להעביר את הצעת החוק לדיון מוקדם בוועדה </w:t>
      </w:r>
      <w:r>
        <w:rPr>
          <w:rFonts w:hint="eastAsia"/>
          <w:rtl/>
        </w:rPr>
        <w:t>–</w:t>
      </w:r>
      <w:r>
        <w:rPr>
          <w:rFonts w:hint="cs"/>
          <w:rtl/>
        </w:rPr>
        <w:t xml:space="preserve"> 45</w:t>
      </w:r>
    </w:p>
    <w:p w14:paraId="39EF8BB4" w14:textId="77777777" w:rsidR="00000000" w:rsidRDefault="008A7A77">
      <w:pPr>
        <w:pStyle w:val="ac"/>
        <w:bidi/>
        <w:rPr>
          <w:rFonts w:hint="cs"/>
          <w:rtl/>
        </w:rPr>
      </w:pPr>
      <w:r>
        <w:rPr>
          <w:rFonts w:hint="cs"/>
          <w:rtl/>
        </w:rPr>
        <w:t>בעד ההצעה להסיר מסדר-היום את הצע</w:t>
      </w:r>
      <w:r>
        <w:rPr>
          <w:rFonts w:hint="cs"/>
          <w:rtl/>
        </w:rPr>
        <w:t xml:space="preserve">ת החוק </w:t>
      </w:r>
      <w:r>
        <w:rPr>
          <w:rFonts w:hint="eastAsia"/>
          <w:rtl/>
        </w:rPr>
        <w:t>–</w:t>
      </w:r>
      <w:r>
        <w:rPr>
          <w:rFonts w:hint="cs"/>
          <w:rtl/>
        </w:rPr>
        <w:t xml:space="preserve"> 16</w:t>
      </w:r>
    </w:p>
    <w:p w14:paraId="35CF3CF3" w14:textId="77777777" w:rsidR="00000000" w:rsidRDefault="008A7A77">
      <w:pPr>
        <w:pStyle w:val="ac"/>
        <w:bidi/>
        <w:rPr>
          <w:rFonts w:hint="cs"/>
          <w:rtl/>
        </w:rPr>
      </w:pPr>
      <w:r>
        <w:rPr>
          <w:rFonts w:hint="cs"/>
          <w:rtl/>
        </w:rPr>
        <w:t xml:space="preserve">נמנעים </w:t>
      </w:r>
      <w:r>
        <w:rPr>
          <w:rFonts w:hint="eastAsia"/>
          <w:rtl/>
        </w:rPr>
        <w:t>–</w:t>
      </w:r>
      <w:r>
        <w:rPr>
          <w:rFonts w:hint="cs"/>
          <w:rtl/>
        </w:rPr>
        <w:t xml:space="preserve"> אין</w:t>
      </w:r>
    </w:p>
    <w:p w14:paraId="6A6217D5" w14:textId="77777777" w:rsidR="00000000" w:rsidRDefault="008A7A77">
      <w:pPr>
        <w:pStyle w:val="ad"/>
        <w:bidi/>
        <w:rPr>
          <w:rFonts w:hint="cs"/>
          <w:rtl/>
        </w:rPr>
      </w:pPr>
      <w:r>
        <w:rPr>
          <w:rFonts w:hint="cs"/>
          <w:rtl/>
        </w:rPr>
        <w:t xml:space="preserve">ההצעה להעביר את הצעת חוק האזרחות (תיקון </w:t>
      </w:r>
      <w:r>
        <w:rPr>
          <w:rFonts w:hint="eastAsia"/>
          <w:rtl/>
        </w:rPr>
        <w:t>–</w:t>
      </w:r>
      <w:r>
        <w:rPr>
          <w:rFonts w:hint="cs"/>
          <w:rtl/>
        </w:rPr>
        <w:t xml:space="preserve"> אזרחות לכל תושב קבוע המשרת שירות סדיר), התשס"ג-2003, לדיון מוקדם בוועדה שתקבע ועדת הכנסת נתקבלה.</w:t>
      </w:r>
    </w:p>
    <w:p w14:paraId="50393340" w14:textId="77777777" w:rsidR="00000000" w:rsidRDefault="008A7A77">
      <w:pPr>
        <w:pStyle w:val="af1"/>
        <w:rPr>
          <w:rtl/>
        </w:rPr>
      </w:pPr>
      <w:r>
        <w:rPr>
          <w:rFonts w:hint="cs"/>
          <w:rtl/>
        </w:rPr>
        <w:br/>
      </w:r>
      <w:r>
        <w:rPr>
          <w:rFonts w:hint="eastAsia"/>
          <w:rtl/>
        </w:rPr>
        <w:t>היו</w:t>
      </w:r>
      <w:r>
        <w:rPr>
          <w:rtl/>
        </w:rPr>
        <w:t>"ר ראובן ריבלין:</w:t>
      </w:r>
    </w:p>
    <w:p w14:paraId="3D6FF52B" w14:textId="77777777" w:rsidR="00000000" w:rsidRDefault="008A7A77">
      <w:pPr>
        <w:pStyle w:val="a0"/>
        <w:rPr>
          <w:rtl/>
        </w:rPr>
      </w:pPr>
    </w:p>
    <w:p w14:paraId="0B1D4113" w14:textId="77777777" w:rsidR="00000000" w:rsidRDefault="008A7A77">
      <w:pPr>
        <w:pStyle w:val="a0"/>
        <w:rPr>
          <w:rFonts w:hint="cs"/>
          <w:rtl/>
        </w:rPr>
      </w:pPr>
      <w:r>
        <w:rPr>
          <w:rFonts w:hint="cs"/>
          <w:rtl/>
        </w:rPr>
        <w:t>45 בעד, 16 נגד, אין נמנעים. אני קובע שהצעת החוק של חבר הכנסת הירשזון ע</w:t>
      </w:r>
      <w:r>
        <w:rPr>
          <w:rFonts w:hint="cs"/>
          <w:rtl/>
        </w:rPr>
        <w:t xml:space="preserve">ברה בקריאה טרומית והיא תועבר לקריאה ראשונה ותאוחד עם הקריאה הראשונה של החוק שמוביל ויזם חבר הכנסת חיים אורון. </w:t>
      </w:r>
    </w:p>
    <w:p w14:paraId="7C563031" w14:textId="77777777" w:rsidR="00000000" w:rsidRDefault="008A7A77">
      <w:pPr>
        <w:pStyle w:val="af0"/>
        <w:rPr>
          <w:rtl/>
        </w:rPr>
      </w:pPr>
      <w:r>
        <w:rPr>
          <w:rtl/>
        </w:rPr>
        <w:br/>
        <w:t>נסים זאב (ש"ס):</w:t>
      </w:r>
    </w:p>
    <w:p w14:paraId="1183D425" w14:textId="77777777" w:rsidR="00000000" w:rsidRDefault="008A7A77">
      <w:pPr>
        <w:pStyle w:val="a0"/>
        <w:rPr>
          <w:rtl/>
        </w:rPr>
      </w:pPr>
    </w:p>
    <w:p w14:paraId="096E4B2A" w14:textId="77777777" w:rsidR="00000000" w:rsidRDefault="008A7A77">
      <w:pPr>
        <w:pStyle w:val="a0"/>
        <w:rPr>
          <w:rFonts w:hint="cs"/>
          <w:rtl/>
        </w:rPr>
      </w:pPr>
      <w:r>
        <w:rPr>
          <w:rFonts w:hint="cs"/>
          <w:rtl/>
        </w:rPr>
        <w:t>אדוני היושב-ראש, אני בטעות - - -</w:t>
      </w:r>
    </w:p>
    <w:p w14:paraId="674634D1" w14:textId="77777777" w:rsidR="00000000" w:rsidRDefault="008A7A77">
      <w:pPr>
        <w:pStyle w:val="af1"/>
        <w:rPr>
          <w:rtl/>
        </w:rPr>
      </w:pPr>
      <w:r>
        <w:rPr>
          <w:rtl/>
        </w:rPr>
        <w:br/>
        <w:t>היו"ר ראובן ריבלין:</w:t>
      </w:r>
    </w:p>
    <w:p w14:paraId="0B65165D" w14:textId="77777777" w:rsidR="00000000" w:rsidRDefault="008A7A77">
      <w:pPr>
        <w:pStyle w:val="a0"/>
        <w:rPr>
          <w:rtl/>
        </w:rPr>
      </w:pPr>
    </w:p>
    <w:p w14:paraId="4017987F" w14:textId="77777777" w:rsidR="00000000" w:rsidRDefault="008A7A77">
      <w:pPr>
        <w:pStyle w:val="a0"/>
        <w:rPr>
          <w:rFonts w:hint="cs"/>
          <w:rtl/>
        </w:rPr>
      </w:pPr>
      <w:r>
        <w:rPr>
          <w:rFonts w:hint="cs"/>
          <w:rtl/>
        </w:rPr>
        <w:t xml:space="preserve">חבר הכנסת נסים זאב, אל תצעק. קודם כול, אל תצעק. </w:t>
      </w:r>
    </w:p>
    <w:p w14:paraId="64420824" w14:textId="77777777" w:rsidR="00000000" w:rsidRDefault="008A7A77">
      <w:pPr>
        <w:pStyle w:val="af0"/>
        <w:rPr>
          <w:rtl/>
        </w:rPr>
      </w:pPr>
      <w:r>
        <w:rPr>
          <w:rtl/>
        </w:rPr>
        <w:br/>
        <w:t>נסים זאב (ש"ס):</w:t>
      </w:r>
    </w:p>
    <w:p w14:paraId="543F3C45" w14:textId="77777777" w:rsidR="00000000" w:rsidRDefault="008A7A77">
      <w:pPr>
        <w:pStyle w:val="a0"/>
        <w:rPr>
          <w:rtl/>
        </w:rPr>
      </w:pPr>
    </w:p>
    <w:p w14:paraId="18F81230" w14:textId="77777777" w:rsidR="00000000" w:rsidRDefault="008A7A77">
      <w:pPr>
        <w:pStyle w:val="a0"/>
        <w:rPr>
          <w:rFonts w:hint="cs"/>
          <w:rtl/>
        </w:rPr>
      </w:pPr>
      <w:r>
        <w:rPr>
          <w:rFonts w:hint="cs"/>
          <w:rtl/>
        </w:rPr>
        <w:t>- - -</w:t>
      </w:r>
    </w:p>
    <w:p w14:paraId="7FDE7D39" w14:textId="77777777" w:rsidR="00000000" w:rsidRDefault="008A7A77">
      <w:pPr>
        <w:pStyle w:val="af1"/>
        <w:rPr>
          <w:rtl/>
        </w:rPr>
      </w:pPr>
      <w:r>
        <w:rPr>
          <w:rtl/>
        </w:rPr>
        <w:br/>
        <w:t>היו"ר ראובן ריבלין:</w:t>
      </w:r>
    </w:p>
    <w:p w14:paraId="1576DFFB" w14:textId="77777777" w:rsidR="00000000" w:rsidRDefault="008A7A77">
      <w:pPr>
        <w:pStyle w:val="a0"/>
        <w:rPr>
          <w:rtl/>
        </w:rPr>
      </w:pPr>
    </w:p>
    <w:p w14:paraId="0C7B65CC" w14:textId="77777777" w:rsidR="00000000" w:rsidRDefault="008A7A77">
      <w:pPr>
        <w:pStyle w:val="a0"/>
        <w:rPr>
          <w:rFonts w:hint="cs"/>
          <w:rtl/>
        </w:rPr>
      </w:pPr>
      <w:r>
        <w:rPr>
          <w:rFonts w:hint="cs"/>
          <w:rtl/>
        </w:rPr>
        <w:t>אדוני הוא כל כך ותיק שטוב שבפעם הבאה לא יעשה טעויות. אני רק מכריז ברמקול, שאתה אומר שטעית בהצבעתך, ואני אומר לך שאני לא משנה את ההצבעה. אתה מודיע לפרוטוקול שטעית בהצבעתך, ואני אומר לך שאני לא משנה את ההצבעה, זה הכול. תודה רבה.</w:t>
      </w:r>
    </w:p>
    <w:p w14:paraId="74FCECC4" w14:textId="77777777" w:rsidR="00000000" w:rsidRDefault="008A7A77">
      <w:pPr>
        <w:pStyle w:val="a0"/>
        <w:rPr>
          <w:rFonts w:hint="cs"/>
          <w:rtl/>
        </w:rPr>
      </w:pPr>
    </w:p>
    <w:p w14:paraId="26141B1C" w14:textId="77777777" w:rsidR="00000000" w:rsidRDefault="008A7A77">
      <w:pPr>
        <w:pStyle w:val="a0"/>
        <w:rPr>
          <w:rFonts w:hint="cs"/>
          <w:rtl/>
        </w:rPr>
      </w:pPr>
      <w:r>
        <w:rPr>
          <w:rFonts w:hint="cs"/>
          <w:rtl/>
        </w:rPr>
        <w:t>רבותי</w:t>
      </w:r>
      <w:r>
        <w:rPr>
          <w:rFonts w:hint="cs"/>
          <w:rtl/>
        </w:rPr>
        <w:t xml:space="preserve"> חברי הכנסת, אנחנו עוברים להצבעה. </w:t>
      </w:r>
    </w:p>
    <w:p w14:paraId="6C60B70B" w14:textId="77777777" w:rsidR="00000000" w:rsidRDefault="008A7A77">
      <w:pPr>
        <w:pStyle w:val="af0"/>
        <w:rPr>
          <w:rtl/>
        </w:rPr>
      </w:pPr>
      <w:r>
        <w:rPr>
          <w:rtl/>
        </w:rPr>
        <w:br/>
        <w:t>משה גפני (יהדות התורה):</w:t>
      </w:r>
    </w:p>
    <w:p w14:paraId="555B11D6" w14:textId="77777777" w:rsidR="00000000" w:rsidRDefault="008A7A77">
      <w:pPr>
        <w:pStyle w:val="a0"/>
        <w:rPr>
          <w:rtl/>
        </w:rPr>
      </w:pPr>
    </w:p>
    <w:p w14:paraId="21C82DDD" w14:textId="77777777" w:rsidR="00000000" w:rsidRDefault="008A7A77">
      <w:pPr>
        <w:pStyle w:val="a0"/>
        <w:rPr>
          <w:rFonts w:hint="cs"/>
          <w:rtl/>
        </w:rPr>
      </w:pPr>
      <w:r>
        <w:rPr>
          <w:rFonts w:hint="cs"/>
          <w:rtl/>
        </w:rPr>
        <w:t>אדוני היושב-ראש, אני מבקש להעביר לוועדת החוקה.</w:t>
      </w:r>
    </w:p>
    <w:p w14:paraId="17943913" w14:textId="77777777" w:rsidR="00000000" w:rsidRDefault="008A7A77">
      <w:pPr>
        <w:pStyle w:val="af1"/>
        <w:rPr>
          <w:rtl/>
        </w:rPr>
      </w:pPr>
      <w:r>
        <w:rPr>
          <w:rtl/>
        </w:rPr>
        <w:br/>
        <w:t>היו"ר ראובן ריבלין:</w:t>
      </w:r>
    </w:p>
    <w:p w14:paraId="2C5E53D0" w14:textId="77777777" w:rsidR="00000000" w:rsidRDefault="008A7A77">
      <w:pPr>
        <w:pStyle w:val="a0"/>
        <w:rPr>
          <w:rtl/>
        </w:rPr>
      </w:pPr>
    </w:p>
    <w:p w14:paraId="39C21819" w14:textId="77777777" w:rsidR="00000000" w:rsidRDefault="008A7A77">
      <w:pPr>
        <w:pStyle w:val="a0"/>
        <w:rPr>
          <w:rFonts w:hint="cs"/>
          <w:rtl/>
        </w:rPr>
      </w:pPr>
      <w:r>
        <w:rPr>
          <w:rFonts w:hint="cs"/>
          <w:rtl/>
        </w:rPr>
        <w:t xml:space="preserve">לוועדת החוקה? את ההצעה שעברה עכשיו, שכבר היתה בוועדה? </w:t>
      </w:r>
    </w:p>
    <w:p w14:paraId="66234023" w14:textId="77777777" w:rsidR="00000000" w:rsidRDefault="008A7A77">
      <w:pPr>
        <w:pStyle w:val="af0"/>
        <w:rPr>
          <w:rtl/>
        </w:rPr>
      </w:pPr>
      <w:r>
        <w:rPr>
          <w:rtl/>
        </w:rPr>
        <w:br/>
        <w:t>משה גפני (יהדות התורה):</w:t>
      </w:r>
    </w:p>
    <w:p w14:paraId="71605C5F" w14:textId="77777777" w:rsidR="00000000" w:rsidRDefault="008A7A77">
      <w:pPr>
        <w:pStyle w:val="a0"/>
        <w:rPr>
          <w:rtl/>
        </w:rPr>
      </w:pPr>
    </w:p>
    <w:p w14:paraId="18C4AAAA" w14:textId="77777777" w:rsidR="00000000" w:rsidRDefault="008A7A77">
      <w:pPr>
        <w:pStyle w:val="a0"/>
        <w:rPr>
          <w:rFonts w:hint="cs"/>
          <w:rtl/>
        </w:rPr>
      </w:pPr>
      <w:r>
        <w:rPr>
          <w:rFonts w:hint="cs"/>
          <w:rtl/>
        </w:rPr>
        <w:t>- - -</w:t>
      </w:r>
    </w:p>
    <w:p w14:paraId="4BD402DD" w14:textId="77777777" w:rsidR="00000000" w:rsidRDefault="008A7A77">
      <w:pPr>
        <w:pStyle w:val="af1"/>
        <w:rPr>
          <w:rtl/>
        </w:rPr>
      </w:pPr>
      <w:r>
        <w:rPr>
          <w:rtl/>
        </w:rPr>
        <w:br/>
        <w:t>היו"ר ראובן ריבלין:</w:t>
      </w:r>
    </w:p>
    <w:p w14:paraId="1F7EC096" w14:textId="77777777" w:rsidR="00000000" w:rsidRDefault="008A7A77">
      <w:pPr>
        <w:pStyle w:val="a0"/>
        <w:rPr>
          <w:rtl/>
        </w:rPr>
      </w:pPr>
    </w:p>
    <w:p w14:paraId="5CAF0E56" w14:textId="77777777" w:rsidR="00000000" w:rsidRDefault="008A7A77">
      <w:pPr>
        <w:pStyle w:val="a0"/>
        <w:rPr>
          <w:rFonts w:hint="cs"/>
          <w:rtl/>
        </w:rPr>
      </w:pPr>
      <w:r>
        <w:rPr>
          <w:rFonts w:hint="cs"/>
          <w:rtl/>
        </w:rPr>
        <w:t>הצעת החוק של הירש</w:t>
      </w:r>
      <w:r>
        <w:rPr>
          <w:rFonts w:hint="cs"/>
          <w:rtl/>
        </w:rPr>
        <w:t xml:space="preserve">זון, שתעבור לוועדת החוקה? ובכן, הצעת החוק של הירשזון תעבור לוועדת הכנסת כדי לקבוע אם תועבר, לאיזו ועדה תועבר. תודה רבה. </w:t>
      </w:r>
    </w:p>
    <w:p w14:paraId="42C5DCE6" w14:textId="77777777" w:rsidR="00000000" w:rsidRDefault="008A7A77">
      <w:pPr>
        <w:pStyle w:val="a0"/>
        <w:rPr>
          <w:rFonts w:hint="cs"/>
          <w:rtl/>
        </w:rPr>
      </w:pPr>
    </w:p>
    <w:p w14:paraId="3BB82D5C" w14:textId="77777777" w:rsidR="00000000" w:rsidRDefault="008A7A77">
      <w:pPr>
        <w:pStyle w:val="a0"/>
        <w:rPr>
          <w:rFonts w:hint="cs"/>
          <w:rtl/>
        </w:rPr>
      </w:pPr>
    </w:p>
    <w:p w14:paraId="23B0F90B" w14:textId="77777777" w:rsidR="00000000" w:rsidRDefault="008A7A77">
      <w:pPr>
        <w:pStyle w:val="a0"/>
        <w:rPr>
          <w:rFonts w:hint="cs"/>
          <w:rtl/>
        </w:rPr>
      </w:pPr>
    </w:p>
    <w:p w14:paraId="574ECD92" w14:textId="77777777" w:rsidR="00000000" w:rsidRDefault="008A7A77">
      <w:pPr>
        <w:pStyle w:val="a2"/>
        <w:rPr>
          <w:rtl/>
        </w:rPr>
      </w:pPr>
    </w:p>
    <w:p w14:paraId="05314B2F" w14:textId="77777777" w:rsidR="00000000" w:rsidRDefault="008A7A77">
      <w:pPr>
        <w:pStyle w:val="a2"/>
        <w:rPr>
          <w:rFonts w:hint="cs"/>
          <w:rtl/>
        </w:rPr>
      </w:pPr>
      <w:bookmarkStart w:id="187" w:name="CS27643FI0027643T14_06_2004_20_22_55"/>
      <w:bookmarkStart w:id="188" w:name="_Toc81186662"/>
      <w:bookmarkEnd w:id="187"/>
      <w:r>
        <w:rPr>
          <w:rtl/>
        </w:rPr>
        <w:t>הצעת חוק האזרחות (תיקון מס' 8)</w:t>
      </w:r>
      <w:r>
        <w:rPr>
          <w:rFonts w:hint="cs"/>
          <w:rtl/>
        </w:rPr>
        <w:t xml:space="preserve"> </w:t>
      </w:r>
      <w:r>
        <w:rPr>
          <w:rtl/>
        </w:rPr>
        <w:t xml:space="preserve">(הרחבת הפטור </w:t>
      </w:r>
      <w:r>
        <w:rPr>
          <w:rFonts w:hint="cs"/>
          <w:rtl/>
        </w:rPr>
        <w:br/>
      </w:r>
      <w:r>
        <w:rPr>
          <w:rtl/>
        </w:rPr>
        <w:t>מתנאים להתאזרחות למשרת בצבא</w:t>
      </w:r>
      <w:r>
        <w:rPr>
          <w:rFonts w:hint="cs"/>
          <w:rtl/>
        </w:rPr>
        <w:t>-</w:t>
      </w:r>
      <w:r>
        <w:rPr>
          <w:rtl/>
        </w:rPr>
        <w:t>הגנה לישראל), התשס"ד-2004</w:t>
      </w:r>
      <w:bookmarkEnd w:id="188"/>
    </w:p>
    <w:p w14:paraId="4F1E0830" w14:textId="77777777" w:rsidR="00000000" w:rsidRDefault="008A7A77">
      <w:pPr>
        <w:pStyle w:val="a0"/>
        <w:rPr>
          <w:rFonts w:hint="cs"/>
          <w:rtl/>
        </w:rPr>
      </w:pPr>
      <w:r>
        <w:rPr>
          <w:rtl/>
        </w:rPr>
        <w:t>["דברי הכנסת", חוב</w:t>
      </w:r>
      <w:r>
        <w:rPr>
          <w:rFonts w:hint="cs"/>
          <w:rtl/>
        </w:rPr>
        <w:t>'</w:t>
      </w:r>
      <w:r>
        <w:rPr>
          <w:rtl/>
        </w:rPr>
        <w:t xml:space="preserve"> </w:t>
      </w:r>
      <w:r>
        <w:rPr>
          <w:rFonts w:hint="cs"/>
          <w:rtl/>
        </w:rPr>
        <w:t>ל'</w:t>
      </w:r>
      <w:r>
        <w:rPr>
          <w:rtl/>
        </w:rPr>
        <w:t>, עמ'</w:t>
      </w:r>
      <w:r>
        <w:rPr>
          <w:rFonts w:hint="cs"/>
          <w:rtl/>
        </w:rPr>
        <w:t xml:space="preserve">  126</w:t>
      </w:r>
      <w:r>
        <w:rPr>
          <w:rFonts w:hint="cs"/>
          <w:rtl/>
        </w:rPr>
        <w:t>86.</w:t>
      </w:r>
      <w:r>
        <w:rPr>
          <w:rtl/>
        </w:rPr>
        <w:t>]</w:t>
      </w:r>
    </w:p>
    <w:p w14:paraId="4E2D0988" w14:textId="77777777" w:rsidR="00000000" w:rsidRDefault="008A7A77">
      <w:pPr>
        <w:pStyle w:val="-0"/>
        <w:rPr>
          <w:rFonts w:hint="cs"/>
          <w:rtl/>
        </w:rPr>
      </w:pPr>
      <w:r>
        <w:rPr>
          <w:rtl/>
        </w:rPr>
        <w:t xml:space="preserve"> (קריאה ראשונה)</w:t>
      </w:r>
    </w:p>
    <w:p w14:paraId="30D3760E" w14:textId="77777777" w:rsidR="00000000" w:rsidRDefault="008A7A77">
      <w:pPr>
        <w:pStyle w:val="-0"/>
        <w:rPr>
          <w:rFonts w:hint="cs"/>
          <w:rtl/>
        </w:rPr>
      </w:pPr>
    </w:p>
    <w:p w14:paraId="3B64D426" w14:textId="77777777" w:rsidR="00000000" w:rsidRDefault="008A7A77">
      <w:pPr>
        <w:pStyle w:val="af1"/>
        <w:rPr>
          <w:rtl/>
        </w:rPr>
      </w:pPr>
      <w:r>
        <w:rPr>
          <w:rtl/>
        </w:rPr>
        <w:t>היו"ר ראובן ריבלין:</w:t>
      </w:r>
    </w:p>
    <w:p w14:paraId="262B8036" w14:textId="77777777" w:rsidR="00000000" w:rsidRDefault="008A7A77">
      <w:pPr>
        <w:pStyle w:val="a0"/>
        <w:rPr>
          <w:rtl/>
        </w:rPr>
      </w:pPr>
    </w:p>
    <w:p w14:paraId="6DE25940" w14:textId="77777777" w:rsidR="00000000" w:rsidRDefault="008A7A77">
      <w:pPr>
        <w:pStyle w:val="a0"/>
        <w:rPr>
          <w:rFonts w:hint="cs"/>
          <w:rtl/>
        </w:rPr>
      </w:pPr>
      <w:r>
        <w:rPr>
          <w:rFonts w:hint="cs"/>
          <w:rtl/>
        </w:rPr>
        <w:t>רבותי חברי הכנסת, אנחנו עוברים להצבעה על הצעת החוק של חברי הכנסת חיים אורון, זהבה גלאון ורן כהן, הצעת חוק האזרחות (תיקון מס' 8) (הרחבת הפטור מתנאים להתאזרחות למשרת בצבא-הגנה לישראל), התשס"ד - - -</w:t>
      </w:r>
    </w:p>
    <w:p w14:paraId="1F86F0F3" w14:textId="77777777" w:rsidR="00000000" w:rsidRDefault="008A7A77">
      <w:pPr>
        <w:pStyle w:val="af0"/>
        <w:rPr>
          <w:rtl/>
        </w:rPr>
      </w:pPr>
      <w:r>
        <w:rPr>
          <w:rtl/>
        </w:rPr>
        <w:br/>
        <w:t xml:space="preserve">משה גפני (יהדות </w:t>
      </w:r>
      <w:r>
        <w:rPr>
          <w:rtl/>
        </w:rPr>
        <w:t>התורה):</w:t>
      </w:r>
    </w:p>
    <w:p w14:paraId="16D66821" w14:textId="77777777" w:rsidR="00000000" w:rsidRDefault="008A7A77">
      <w:pPr>
        <w:pStyle w:val="a0"/>
        <w:rPr>
          <w:rtl/>
        </w:rPr>
      </w:pPr>
    </w:p>
    <w:p w14:paraId="3A658943" w14:textId="77777777" w:rsidR="00000000" w:rsidRDefault="008A7A77">
      <w:pPr>
        <w:pStyle w:val="a0"/>
        <w:rPr>
          <w:rFonts w:hint="cs"/>
          <w:rtl/>
        </w:rPr>
      </w:pPr>
      <w:r>
        <w:rPr>
          <w:rFonts w:hint="cs"/>
          <w:rtl/>
        </w:rPr>
        <w:t>אדוני היושב-ראש - - -</w:t>
      </w:r>
    </w:p>
    <w:p w14:paraId="644FAFEC" w14:textId="77777777" w:rsidR="00000000" w:rsidRDefault="008A7A77">
      <w:pPr>
        <w:pStyle w:val="af1"/>
        <w:rPr>
          <w:rtl/>
        </w:rPr>
      </w:pPr>
      <w:r>
        <w:rPr>
          <w:rtl/>
        </w:rPr>
        <w:br/>
        <w:t>היו"ר ראובן ריבלין:</w:t>
      </w:r>
    </w:p>
    <w:p w14:paraId="601CCFBE" w14:textId="77777777" w:rsidR="00000000" w:rsidRDefault="008A7A77">
      <w:pPr>
        <w:pStyle w:val="a0"/>
        <w:rPr>
          <w:rtl/>
        </w:rPr>
      </w:pPr>
    </w:p>
    <w:p w14:paraId="4C5A9226" w14:textId="77777777" w:rsidR="00000000" w:rsidRDefault="008A7A77">
      <w:pPr>
        <w:pStyle w:val="a0"/>
        <w:rPr>
          <w:rFonts w:hint="cs"/>
          <w:rtl/>
        </w:rPr>
      </w:pPr>
      <w:r>
        <w:rPr>
          <w:rFonts w:hint="cs"/>
          <w:rtl/>
        </w:rPr>
        <w:t xml:space="preserve">אתה לא תפריע לי כל רגע להצביע. שב במקומך. </w:t>
      </w:r>
    </w:p>
    <w:p w14:paraId="49A5ABBF" w14:textId="77777777" w:rsidR="00000000" w:rsidRDefault="008A7A77">
      <w:pPr>
        <w:pStyle w:val="af0"/>
        <w:rPr>
          <w:rtl/>
        </w:rPr>
      </w:pPr>
      <w:r>
        <w:rPr>
          <w:rtl/>
        </w:rPr>
        <w:br/>
        <w:t>משה גפני (יהדות התורה):</w:t>
      </w:r>
    </w:p>
    <w:p w14:paraId="73BAA676" w14:textId="77777777" w:rsidR="00000000" w:rsidRDefault="008A7A77">
      <w:pPr>
        <w:pStyle w:val="a0"/>
        <w:rPr>
          <w:rtl/>
        </w:rPr>
      </w:pPr>
    </w:p>
    <w:p w14:paraId="5A90E22B" w14:textId="77777777" w:rsidR="00000000" w:rsidRDefault="008A7A77">
      <w:pPr>
        <w:pStyle w:val="a0"/>
        <w:rPr>
          <w:rFonts w:hint="cs"/>
          <w:rtl/>
        </w:rPr>
      </w:pPr>
      <w:r>
        <w:rPr>
          <w:rFonts w:hint="cs"/>
          <w:rtl/>
        </w:rPr>
        <w:t>לפני ההצבעה יש לי הודעה.</w:t>
      </w:r>
    </w:p>
    <w:p w14:paraId="03417BA5" w14:textId="77777777" w:rsidR="00000000" w:rsidRDefault="008A7A77">
      <w:pPr>
        <w:pStyle w:val="af1"/>
        <w:rPr>
          <w:rtl/>
        </w:rPr>
      </w:pPr>
      <w:r>
        <w:rPr>
          <w:rtl/>
        </w:rPr>
        <w:br/>
        <w:t>היו"ר ראובן ריבלין:</w:t>
      </w:r>
    </w:p>
    <w:p w14:paraId="02310B43" w14:textId="77777777" w:rsidR="00000000" w:rsidRDefault="008A7A77">
      <w:pPr>
        <w:pStyle w:val="a0"/>
        <w:rPr>
          <w:rtl/>
        </w:rPr>
      </w:pPr>
    </w:p>
    <w:p w14:paraId="2E89C42A" w14:textId="77777777" w:rsidR="00000000" w:rsidRDefault="008A7A77">
      <w:pPr>
        <w:pStyle w:val="a0"/>
        <w:rPr>
          <w:rFonts w:hint="cs"/>
          <w:rtl/>
        </w:rPr>
      </w:pPr>
      <w:r>
        <w:rPr>
          <w:rFonts w:hint="cs"/>
          <w:rtl/>
        </w:rPr>
        <w:t>לפני ההצבעה יש לך הודעה? בבקשה.</w:t>
      </w:r>
    </w:p>
    <w:p w14:paraId="763739EB" w14:textId="77777777" w:rsidR="00000000" w:rsidRDefault="008A7A77">
      <w:pPr>
        <w:pStyle w:val="af0"/>
        <w:rPr>
          <w:rtl/>
        </w:rPr>
      </w:pPr>
      <w:r>
        <w:rPr>
          <w:rtl/>
        </w:rPr>
        <w:br/>
        <w:t>אופיר פינס-פז (העבודה-מימד):</w:t>
      </w:r>
    </w:p>
    <w:p w14:paraId="3FB5ED8C" w14:textId="77777777" w:rsidR="00000000" w:rsidRDefault="008A7A77">
      <w:pPr>
        <w:pStyle w:val="a0"/>
        <w:rPr>
          <w:rFonts w:hint="cs"/>
          <w:rtl/>
        </w:rPr>
      </w:pPr>
    </w:p>
    <w:p w14:paraId="4166F365" w14:textId="77777777" w:rsidR="00000000" w:rsidRDefault="008A7A77">
      <w:pPr>
        <w:pStyle w:val="a0"/>
        <w:rPr>
          <w:rFonts w:hint="cs"/>
          <w:rtl/>
        </w:rPr>
      </w:pPr>
      <w:r>
        <w:rPr>
          <w:rFonts w:hint="cs"/>
          <w:rtl/>
        </w:rPr>
        <w:t>די, די - - -</w:t>
      </w:r>
    </w:p>
    <w:p w14:paraId="259433DF" w14:textId="77777777" w:rsidR="00000000" w:rsidRDefault="008A7A77">
      <w:pPr>
        <w:pStyle w:val="af1"/>
        <w:rPr>
          <w:rtl/>
        </w:rPr>
      </w:pPr>
      <w:r>
        <w:rPr>
          <w:rtl/>
        </w:rPr>
        <w:br/>
        <w:t>היו"ר ראוב</w:t>
      </w:r>
      <w:r>
        <w:rPr>
          <w:rtl/>
        </w:rPr>
        <w:t>ן ריבלין:</w:t>
      </w:r>
    </w:p>
    <w:p w14:paraId="4196C51C" w14:textId="77777777" w:rsidR="00000000" w:rsidRDefault="008A7A77">
      <w:pPr>
        <w:pStyle w:val="a0"/>
        <w:rPr>
          <w:rtl/>
        </w:rPr>
      </w:pPr>
    </w:p>
    <w:p w14:paraId="50148781" w14:textId="77777777" w:rsidR="00000000" w:rsidRDefault="008A7A77">
      <w:pPr>
        <w:pStyle w:val="a0"/>
        <w:rPr>
          <w:rFonts w:hint="cs"/>
          <w:rtl/>
        </w:rPr>
      </w:pPr>
      <w:r>
        <w:rPr>
          <w:rFonts w:hint="cs"/>
          <w:rtl/>
        </w:rPr>
        <w:t xml:space="preserve">לא, לא, לא, מותר לו. מותר לו. מותר לו. הודעה אחת מותר לו, אבל אני מתאר לעצמי שהוא יודע. כן, אדוני. </w:t>
      </w:r>
    </w:p>
    <w:p w14:paraId="3E9F52E1" w14:textId="77777777" w:rsidR="00000000" w:rsidRDefault="008A7A77">
      <w:pPr>
        <w:pStyle w:val="a"/>
        <w:rPr>
          <w:rtl/>
        </w:rPr>
      </w:pPr>
      <w:r>
        <w:rPr>
          <w:rtl/>
        </w:rPr>
        <w:br/>
      </w:r>
      <w:bookmarkStart w:id="189" w:name="FS000000526T14_06_2004_19_49_44"/>
      <w:bookmarkStart w:id="190" w:name="_Toc81186663"/>
      <w:bookmarkEnd w:id="189"/>
      <w:r>
        <w:rPr>
          <w:rtl/>
        </w:rPr>
        <w:t>משה גפני (יהדות התורה):</w:t>
      </w:r>
      <w:bookmarkEnd w:id="190"/>
    </w:p>
    <w:p w14:paraId="013B549D" w14:textId="77777777" w:rsidR="00000000" w:rsidRDefault="008A7A77">
      <w:pPr>
        <w:pStyle w:val="a0"/>
        <w:rPr>
          <w:rtl/>
        </w:rPr>
      </w:pPr>
    </w:p>
    <w:p w14:paraId="5C29BA77" w14:textId="77777777" w:rsidR="00000000" w:rsidRDefault="008A7A77">
      <w:pPr>
        <w:pStyle w:val="a0"/>
        <w:rPr>
          <w:rFonts w:hint="cs"/>
          <w:rtl/>
        </w:rPr>
      </w:pPr>
      <w:r>
        <w:rPr>
          <w:rFonts w:hint="cs"/>
          <w:rtl/>
        </w:rPr>
        <w:t xml:space="preserve">אדוני היושב-ראש, סיעות ש"ס ויהדות התורה רואות בהצבעה הזאת הצבעת אי-אמון בראש הממשלה. </w:t>
      </w:r>
    </w:p>
    <w:p w14:paraId="47E3403F" w14:textId="77777777" w:rsidR="00000000" w:rsidRDefault="008A7A77">
      <w:pPr>
        <w:pStyle w:val="af1"/>
        <w:rPr>
          <w:rtl/>
        </w:rPr>
      </w:pPr>
      <w:r>
        <w:rPr>
          <w:rtl/>
        </w:rPr>
        <w:br/>
      </w:r>
      <w:r>
        <w:rPr>
          <w:rFonts w:hint="cs"/>
          <w:rtl/>
        </w:rPr>
        <w:br/>
      </w:r>
      <w:r>
        <w:rPr>
          <w:rtl/>
        </w:rPr>
        <w:t>היו"ר ראובן ריבלין:</w:t>
      </w:r>
    </w:p>
    <w:p w14:paraId="74248E18" w14:textId="77777777" w:rsidR="00000000" w:rsidRDefault="008A7A77">
      <w:pPr>
        <w:pStyle w:val="a0"/>
        <w:rPr>
          <w:rtl/>
        </w:rPr>
      </w:pPr>
    </w:p>
    <w:p w14:paraId="396C2D6C" w14:textId="77777777" w:rsidR="00000000" w:rsidRDefault="008A7A77">
      <w:pPr>
        <w:pStyle w:val="a0"/>
        <w:rPr>
          <w:rFonts w:hint="cs"/>
          <w:rtl/>
        </w:rPr>
      </w:pPr>
      <w:r>
        <w:rPr>
          <w:rFonts w:hint="cs"/>
          <w:rtl/>
        </w:rPr>
        <w:t xml:space="preserve">תודה רבה. </w:t>
      </w:r>
      <w:r>
        <w:rPr>
          <w:rFonts w:hint="cs"/>
          <w:rtl/>
        </w:rPr>
        <w:t>האם אתה מבקש אמון?</w:t>
      </w:r>
    </w:p>
    <w:p w14:paraId="06176812" w14:textId="77777777" w:rsidR="00000000" w:rsidRDefault="008A7A77">
      <w:pPr>
        <w:pStyle w:val="af0"/>
        <w:rPr>
          <w:rtl/>
        </w:rPr>
      </w:pPr>
      <w:r>
        <w:rPr>
          <w:rtl/>
        </w:rPr>
        <w:br/>
        <w:t>קריאות:</w:t>
      </w:r>
    </w:p>
    <w:p w14:paraId="4B003A3A" w14:textId="77777777" w:rsidR="00000000" w:rsidRDefault="008A7A77">
      <w:pPr>
        <w:pStyle w:val="a0"/>
        <w:rPr>
          <w:rtl/>
        </w:rPr>
      </w:pPr>
    </w:p>
    <w:p w14:paraId="62C6AC0B" w14:textId="77777777" w:rsidR="00000000" w:rsidRDefault="008A7A77">
      <w:pPr>
        <w:pStyle w:val="a0"/>
        <w:rPr>
          <w:rFonts w:hint="cs"/>
          <w:rtl/>
        </w:rPr>
      </w:pPr>
      <w:r>
        <w:rPr>
          <w:rFonts w:hint="cs"/>
          <w:rtl/>
        </w:rPr>
        <w:t>- - -</w:t>
      </w:r>
    </w:p>
    <w:p w14:paraId="7AC30E30" w14:textId="77777777" w:rsidR="00000000" w:rsidRDefault="008A7A77">
      <w:pPr>
        <w:pStyle w:val="af1"/>
        <w:rPr>
          <w:rtl/>
        </w:rPr>
      </w:pPr>
      <w:r>
        <w:rPr>
          <w:rtl/>
        </w:rPr>
        <w:br/>
        <w:t>היו"ר ראובן ריבלין:</w:t>
      </w:r>
    </w:p>
    <w:p w14:paraId="280452BB" w14:textId="77777777" w:rsidR="00000000" w:rsidRDefault="008A7A77">
      <w:pPr>
        <w:pStyle w:val="a0"/>
        <w:rPr>
          <w:rtl/>
        </w:rPr>
      </w:pPr>
    </w:p>
    <w:p w14:paraId="48E69D2F" w14:textId="77777777" w:rsidR="00000000" w:rsidRDefault="008A7A77">
      <w:pPr>
        <w:pStyle w:val="a0"/>
        <w:rPr>
          <w:rFonts w:hint="cs"/>
          <w:rtl/>
        </w:rPr>
      </w:pPr>
      <w:r>
        <w:rPr>
          <w:rFonts w:hint="cs"/>
          <w:rtl/>
        </w:rPr>
        <w:t>ובכן, אני מבקש שראש הממשלה יודיע לי אם הוא רואה בהצבעה הזאת הצבעת אמון.</w:t>
      </w:r>
    </w:p>
    <w:p w14:paraId="5228F854" w14:textId="77777777" w:rsidR="00000000" w:rsidRDefault="008A7A77">
      <w:pPr>
        <w:pStyle w:val="a"/>
        <w:rPr>
          <w:rtl/>
        </w:rPr>
      </w:pPr>
      <w:r>
        <w:rPr>
          <w:rtl/>
        </w:rPr>
        <w:br/>
      </w:r>
      <w:bookmarkStart w:id="191" w:name="FS000001027T14_06_2004_19_52_09"/>
      <w:bookmarkStart w:id="192" w:name="_Toc81186664"/>
      <w:bookmarkEnd w:id="191"/>
      <w:r>
        <w:rPr>
          <w:rtl/>
        </w:rPr>
        <w:t>גדעון סער (הליכוד):</w:t>
      </w:r>
      <w:bookmarkEnd w:id="192"/>
    </w:p>
    <w:p w14:paraId="08CB89B5" w14:textId="77777777" w:rsidR="00000000" w:rsidRDefault="008A7A77">
      <w:pPr>
        <w:pStyle w:val="a0"/>
        <w:rPr>
          <w:rtl/>
        </w:rPr>
      </w:pPr>
    </w:p>
    <w:p w14:paraId="036E9A68" w14:textId="77777777" w:rsidR="00000000" w:rsidRDefault="008A7A77">
      <w:pPr>
        <w:pStyle w:val="a0"/>
        <w:rPr>
          <w:rFonts w:hint="cs"/>
          <w:rtl/>
        </w:rPr>
      </w:pPr>
      <w:r>
        <w:rPr>
          <w:rFonts w:hint="cs"/>
          <w:rtl/>
        </w:rPr>
        <w:t xml:space="preserve">אדוני היושב-ראש, מהטעם הזה ביקשתי לקרוא לראש הממשלה, כדי שיקבל את החלטתו בדיוק בסוגיה הזאת. </w:t>
      </w:r>
    </w:p>
    <w:p w14:paraId="45263D5B" w14:textId="77777777" w:rsidR="00000000" w:rsidRDefault="008A7A77">
      <w:pPr>
        <w:pStyle w:val="af1"/>
        <w:rPr>
          <w:rtl/>
        </w:rPr>
      </w:pPr>
      <w:r>
        <w:rPr>
          <w:rtl/>
        </w:rPr>
        <w:br/>
        <w:t>היו"ר ראובן</w:t>
      </w:r>
      <w:r>
        <w:rPr>
          <w:rtl/>
        </w:rPr>
        <w:t xml:space="preserve"> ריבלין:</w:t>
      </w:r>
    </w:p>
    <w:p w14:paraId="670CA106" w14:textId="77777777" w:rsidR="00000000" w:rsidRDefault="008A7A77">
      <w:pPr>
        <w:pStyle w:val="a0"/>
        <w:rPr>
          <w:rtl/>
        </w:rPr>
      </w:pPr>
    </w:p>
    <w:p w14:paraId="6A8A62A1" w14:textId="77777777" w:rsidR="00000000" w:rsidRDefault="008A7A77">
      <w:pPr>
        <w:pStyle w:val="a0"/>
        <w:rPr>
          <w:rFonts w:hint="cs"/>
          <w:rtl/>
        </w:rPr>
      </w:pPr>
      <w:r>
        <w:rPr>
          <w:rFonts w:hint="cs"/>
          <w:rtl/>
        </w:rPr>
        <w:t xml:space="preserve">בבקשה. אני מוכן להמתין לראש הממשלה, ואני מבקש </w:t>
      </w:r>
      <w:r>
        <w:rPr>
          <w:rFonts w:hint="eastAsia"/>
          <w:rtl/>
        </w:rPr>
        <w:t>–</w:t>
      </w:r>
      <w:r>
        <w:rPr>
          <w:rFonts w:hint="cs"/>
          <w:rtl/>
        </w:rPr>
        <w:t xml:space="preserve"> חכו רגע, רבותי חברי הכנסת. רבותי חברי הכנסת, שמעתי על ההודעה. רבותי חברי הכנסת, ראש הממשלה נמצא, הוא היה כאן באולם, הוא עצמו יודיע לי מייד.</w:t>
      </w:r>
    </w:p>
    <w:p w14:paraId="59F6B991" w14:textId="77777777" w:rsidR="00000000" w:rsidRDefault="008A7A77">
      <w:pPr>
        <w:pStyle w:val="af0"/>
        <w:rPr>
          <w:rtl/>
        </w:rPr>
      </w:pPr>
      <w:r>
        <w:rPr>
          <w:rtl/>
        </w:rPr>
        <w:br/>
        <w:t>מאיר פרוש (יהדות התורה):</w:t>
      </w:r>
    </w:p>
    <w:p w14:paraId="6939CBE9" w14:textId="77777777" w:rsidR="00000000" w:rsidRDefault="008A7A77">
      <w:pPr>
        <w:pStyle w:val="a0"/>
        <w:rPr>
          <w:rtl/>
        </w:rPr>
      </w:pPr>
    </w:p>
    <w:p w14:paraId="69509A7C" w14:textId="77777777" w:rsidR="00000000" w:rsidRDefault="008A7A77">
      <w:pPr>
        <w:pStyle w:val="a0"/>
        <w:rPr>
          <w:rFonts w:hint="cs"/>
          <w:rtl/>
        </w:rPr>
      </w:pPr>
      <w:r>
        <w:rPr>
          <w:rFonts w:hint="cs"/>
          <w:rtl/>
        </w:rPr>
        <w:t>בהפסקה.</w:t>
      </w:r>
    </w:p>
    <w:p w14:paraId="54437604" w14:textId="77777777" w:rsidR="00000000" w:rsidRDefault="008A7A77">
      <w:pPr>
        <w:pStyle w:val="af1"/>
        <w:rPr>
          <w:rtl/>
        </w:rPr>
      </w:pPr>
      <w:r>
        <w:rPr>
          <w:rtl/>
        </w:rPr>
        <w:br/>
        <w:t>היו"ר ראובן ריבלין:</w:t>
      </w:r>
    </w:p>
    <w:p w14:paraId="3B1351AB" w14:textId="77777777" w:rsidR="00000000" w:rsidRDefault="008A7A77">
      <w:pPr>
        <w:pStyle w:val="a0"/>
        <w:rPr>
          <w:rtl/>
        </w:rPr>
      </w:pPr>
    </w:p>
    <w:p w14:paraId="6F30DB45" w14:textId="77777777" w:rsidR="00000000" w:rsidRDefault="008A7A77">
      <w:pPr>
        <w:pStyle w:val="a0"/>
        <w:rPr>
          <w:rFonts w:hint="cs"/>
          <w:rtl/>
        </w:rPr>
      </w:pPr>
      <w:r>
        <w:rPr>
          <w:rFonts w:hint="cs"/>
          <w:rtl/>
        </w:rPr>
        <w:t>ל</w:t>
      </w:r>
      <w:r>
        <w:rPr>
          <w:rFonts w:hint="cs"/>
          <w:rtl/>
        </w:rPr>
        <w:t xml:space="preserve">א, לא, שום הפסקה. </w:t>
      </w:r>
    </w:p>
    <w:p w14:paraId="4058D137" w14:textId="77777777" w:rsidR="00000000" w:rsidRDefault="008A7A77">
      <w:pPr>
        <w:pStyle w:val="af0"/>
        <w:rPr>
          <w:rtl/>
        </w:rPr>
      </w:pPr>
      <w:r>
        <w:rPr>
          <w:rtl/>
        </w:rPr>
        <w:br/>
        <w:t>קריאה:</w:t>
      </w:r>
    </w:p>
    <w:p w14:paraId="2A5EFB3B" w14:textId="77777777" w:rsidR="00000000" w:rsidRDefault="008A7A77">
      <w:pPr>
        <w:pStyle w:val="a0"/>
        <w:rPr>
          <w:rtl/>
        </w:rPr>
      </w:pPr>
    </w:p>
    <w:p w14:paraId="18D8CE84" w14:textId="77777777" w:rsidR="00000000" w:rsidRDefault="008A7A77">
      <w:pPr>
        <w:pStyle w:val="a0"/>
        <w:rPr>
          <w:rFonts w:hint="cs"/>
          <w:rtl/>
        </w:rPr>
      </w:pPr>
      <w:r>
        <w:rPr>
          <w:rFonts w:hint="cs"/>
          <w:rtl/>
        </w:rPr>
        <w:t>שירה בציבור - - -</w:t>
      </w:r>
    </w:p>
    <w:p w14:paraId="50776DC0" w14:textId="77777777" w:rsidR="00000000" w:rsidRDefault="008A7A77">
      <w:pPr>
        <w:pStyle w:val="af1"/>
        <w:rPr>
          <w:rtl/>
        </w:rPr>
      </w:pPr>
      <w:r>
        <w:rPr>
          <w:rtl/>
        </w:rPr>
        <w:br/>
        <w:t>היו"ר ראובן ריבלין:</w:t>
      </w:r>
    </w:p>
    <w:p w14:paraId="10BA49C0" w14:textId="77777777" w:rsidR="00000000" w:rsidRDefault="008A7A77">
      <w:pPr>
        <w:pStyle w:val="a0"/>
        <w:rPr>
          <w:rtl/>
        </w:rPr>
      </w:pPr>
    </w:p>
    <w:p w14:paraId="55AC0CE9" w14:textId="77777777" w:rsidR="00000000" w:rsidRDefault="008A7A77">
      <w:pPr>
        <w:pStyle w:val="a0"/>
        <w:rPr>
          <w:rFonts w:hint="cs"/>
          <w:rtl/>
        </w:rPr>
      </w:pPr>
      <w:r>
        <w:rPr>
          <w:rFonts w:hint="cs"/>
          <w:rtl/>
        </w:rPr>
        <w:t xml:space="preserve">שום הפסקה ולא שירה בציבור. </w:t>
      </w:r>
    </w:p>
    <w:p w14:paraId="44782F65" w14:textId="77777777" w:rsidR="00000000" w:rsidRDefault="008A7A77">
      <w:pPr>
        <w:pStyle w:val="af0"/>
        <w:rPr>
          <w:rtl/>
        </w:rPr>
      </w:pPr>
    </w:p>
    <w:p w14:paraId="51BF0CFB" w14:textId="77777777" w:rsidR="00000000" w:rsidRDefault="008A7A77">
      <w:pPr>
        <w:pStyle w:val="af0"/>
        <w:rPr>
          <w:rFonts w:hint="cs"/>
          <w:rtl/>
        </w:rPr>
      </w:pPr>
      <w:r>
        <w:rPr>
          <w:rtl/>
        </w:rPr>
        <w:t>קריאות:</w:t>
      </w:r>
    </w:p>
    <w:p w14:paraId="2961EA7A" w14:textId="77777777" w:rsidR="00000000" w:rsidRDefault="008A7A77">
      <w:pPr>
        <w:pStyle w:val="af0"/>
        <w:rPr>
          <w:rFonts w:hint="cs"/>
          <w:rtl/>
        </w:rPr>
      </w:pPr>
    </w:p>
    <w:p w14:paraId="2C6D1660" w14:textId="77777777" w:rsidR="00000000" w:rsidRDefault="008A7A77">
      <w:pPr>
        <w:pStyle w:val="a0"/>
        <w:rPr>
          <w:rFonts w:hint="cs"/>
          <w:rtl/>
        </w:rPr>
      </w:pPr>
      <w:r>
        <w:rPr>
          <w:rFonts w:hint="cs"/>
          <w:rtl/>
        </w:rPr>
        <w:t>- - -</w:t>
      </w:r>
    </w:p>
    <w:p w14:paraId="7000225C" w14:textId="77777777" w:rsidR="00000000" w:rsidRDefault="008A7A77">
      <w:pPr>
        <w:pStyle w:val="a2"/>
        <w:rPr>
          <w:rFonts w:hint="cs"/>
          <w:rtl/>
        </w:rPr>
      </w:pPr>
    </w:p>
    <w:p w14:paraId="50331A2F" w14:textId="77777777" w:rsidR="00000000" w:rsidRDefault="008A7A77">
      <w:pPr>
        <w:pStyle w:val="a0"/>
        <w:rPr>
          <w:rFonts w:hint="cs"/>
          <w:rtl/>
        </w:rPr>
      </w:pPr>
    </w:p>
    <w:p w14:paraId="5380532A" w14:textId="77777777" w:rsidR="00000000" w:rsidRDefault="008A7A77">
      <w:pPr>
        <w:pStyle w:val="a2"/>
        <w:rPr>
          <w:rFonts w:hint="cs"/>
          <w:rtl/>
        </w:rPr>
      </w:pPr>
      <w:bookmarkStart w:id="193" w:name="_Toc81186665"/>
      <w:r>
        <w:rPr>
          <w:rtl/>
        </w:rPr>
        <w:t>מסמכים שהונחו על שולחן הכנסת</w:t>
      </w:r>
      <w:bookmarkEnd w:id="193"/>
    </w:p>
    <w:p w14:paraId="7D036724" w14:textId="77777777" w:rsidR="00000000" w:rsidRDefault="008A7A77">
      <w:pPr>
        <w:pStyle w:val="af1"/>
        <w:rPr>
          <w:rtl/>
        </w:rPr>
      </w:pPr>
      <w:r>
        <w:rPr>
          <w:rtl/>
        </w:rPr>
        <w:br/>
        <w:t>היו"ר ראובן ריבלין:</w:t>
      </w:r>
    </w:p>
    <w:p w14:paraId="0698DE12" w14:textId="77777777" w:rsidR="00000000" w:rsidRDefault="008A7A77">
      <w:pPr>
        <w:pStyle w:val="a0"/>
        <w:rPr>
          <w:rtl/>
        </w:rPr>
      </w:pPr>
    </w:p>
    <w:p w14:paraId="318C141C" w14:textId="77777777" w:rsidR="00000000" w:rsidRDefault="008A7A77">
      <w:pPr>
        <w:pStyle w:val="a0"/>
        <w:rPr>
          <w:rFonts w:hint="cs"/>
          <w:rtl/>
        </w:rPr>
      </w:pPr>
      <w:r>
        <w:rPr>
          <w:rFonts w:hint="cs"/>
          <w:rtl/>
        </w:rPr>
        <w:t>רבותי, הודעה למזכיר הכנסת.</w:t>
      </w:r>
    </w:p>
    <w:p w14:paraId="65EC3928" w14:textId="77777777" w:rsidR="00000000" w:rsidRDefault="008A7A77">
      <w:pPr>
        <w:pStyle w:val="a"/>
        <w:rPr>
          <w:rtl/>
        </w:rPr>
      </w:pPr>
      <w:r>
        <w:rPr>
          <w:rtl/>
        </w:rPr>
        <w:br/>
      </w:r>
      <w:bookmarkStart w:id="194" w:name="FS000000661T14_06_2004_19_56_01"/>
      <w:bookmarkStart w:id="195" w:name="_Toc81186666"/>
      <w:bookmarkEnd w:id="194"/>
      <w:r>
        <w:rPr>
          <w:rtl/>
        </w:rPr>
        <w:t>מזכיר הכנסת אריה האן:</w:t>
      </w:r>
      <w:bookmarkEnd w:id="195"/>
    </w:p>
    <w:p w14:paraId="32599C35" w14:textId="77777777" w:rsidR="00000000" w:rsidRDefault="008A7A77">
      <w:pPr>
        <w:pStyle w:val="a0"/>
        <w:rPr>
          <w:rtl/>
        </w:rPr>
      </w:pPr>
    </w:p>
    <w:p w14:paraId="32CA6D94" w14:textId="77777777" w:rsidR="00000000" w:rsidRDefault="008A7A77">
      <w:pPr>
        <w:pStyle w:val="a0"/>
        <w:rPr>
          <w:rFonts w:hint="cs"/>
          <w:rtl/>
        </w:rPr>
      </w:pPr>
      <w:r>
        <w:rPr>
          <w:rFonts w:hint="cs"/>
          <w:rtl/>
        </w:rPr>
        <w:t>ברשות יושב-ראש הכנסת, הריני מתכבד להודיע</w:t>
      </w:r>
      <w:r>
        <w:rPr>
          <w:rFonts w:hint="cs"/>
          <w:rtl/>
        </w:rPr>
        <w:t xml:space="preserve">, כי הונחו על שולחן הכנסת </w:t>
      </w:r>
      <w:r>
        <w:rPr>
          <w:rtl/>
        </w:rPr>
        <w:t>–</w:t>
      </w:r>
      <w:r>
        <w:rPr>
          <w:rFonts w:hint="cs"/>
          <w:rtl/>
        </w:rPr>
        <w:t xml:space="preserve"> </w:t>
      </w:r>
    </w:p>
    <w:p w14:paraId="1ADA95D1" w14:textId="77777777" w:rsidR="00000000" w:rsidRDefault="008A7A77">
      <w:pPr>
        <w:pStyle w:val="a0"/>
        <w:rPr>
          <w:rFonts w:hint="cs"/>
          <w:rtl/>
        </w:rPr>
      </w:pPr>
    </w:p>
    <w:p w14:paraId="4EB23E9A" w14:textId="77777777" w:rsidR="00000000" w:rsidRDefault="008A7A77">
      <w:pPr>
        <w:pStyle w:val="a0"/>
        <w:rPr>
          <w:rFonts w:hint="cs"/>
          <w:rtl/>
        </w:rPr>
      </w:pPr>
      <w:r>
        <w:rPr>
          <w:rFonts w:hint="cs"/>
          <w:rtl/>
        </w:rPr>
        <w:t>לקריאה שנייה ולקריאה שלישית: הצעת חוק הכנסת (תיקון מס' 19), התשס"ד-2004, שהועברה מוועדת הכנסת.</w:t>
      </w:r>
    </w:p>
    <w:p w14:paraId="27188552" w14:textId="77777777" w:rsidR="00000000" w:rsidRDefault="008A7A77">
      <w:pPr>
        <w:pStyle w:val="a0"/>
        <w:rPr>
          <w:rFonts w:hint="cs"/>
          <w:rtl/>
        </w:rPr>
      </w:pPr>
    </w:p>
    <w:p w14:paraId="72BF596D" w14:textId="77777777" w:rsidR="00000000" w:rsidRDefault="008A7A77">
      <w:pPr>
        <w:pStyle w:val="a0"/>
        <w:rPr>
          <w:rFonts w:hint="cs"/>
          <w:rtl/>
        </w:rPr>
      </w:pPr>
      <w:r>
        <w:rPr>
          <w:rFonts w:hint="cs"/>
          <w:rtl/>
        </w:rPr>
        <w:t xml:space="preserve">מסקנות ועדת החינוך והתרבות בעקבות דיון מהיר בנושא: גימנסיה נגד אינטגרציה. תודה רבה. </w:t>
      </w:r>
    </w:p>
    <w:p w14:paraId="31D6A51B" w14:textId="77777777" w:rsidR="00000000" w:rsidRDefault="008A7A77">
      <w:pPr>
        <w:pStyle w:val="af1"/>
        <w:rPr>
          <w:rtl/>
        </w:rPr>
      </w:pPr>
      <w:r>
        <w:rPr>
          <w:rtl/>
        </w:rPr>
        <w:br/>
        <w:t>היו"ר ראובן ריבלין:</w:t>
      </w:r>
    </w:p>
    <w:p w14:paraId="1288D60D" w14:textId="77777777" w:rsidR="00000000" w:rsidRDefault="008A7A77">
      <w:pPr>
        <w:pStyle w:val="a0"/>
        <w:rPr>
          <w:rtl/>
        </w:rPr>
      </w:pPr>
    </w:p>
    <w:p w14:paraId="26887103" w14:textId="77777777" w:rsidR="00000000" w:rsidRDefault="008A7A77">
      <w:pPr>
        <w:pStyle w:val="a0"/>
        <w:rPr>
          <w:rFonts w:hint="cs"/>
          <w:rtl/>
        </w:rPr>
      </w:pPr>
      <w:r>
        <w:rPr>
          <w:rFonts w:hint="cs"/>
          <w:rtl/>
        </w:rPr>
        <w:t xml:space="preserve">תודה למזכיר הכנסת. </w:t>
      </w:r>
    </w:p>
    <w:p w14:paraId="5B645415" w14:textId="77777777" w:rsidR="00000000" w:rsidRDefault="008A7A77">
      <w:pPr>
        <w:pStyle w:val="a0"/>
        <w:rPr>
          <w:rtl/>
        </w:rPr>
      </w:pPr>
      <w:r>
        <w:rPr>
          <w:rtl/>
        </w:rPr>
        <w:br/>
      </w:r>
    </w:p>
    <w:p w14:paraId="32FA9B39" w14:textId="77777777" w:rsidR="00000000" w:rsidRDefault="008A7A77">
      <w:pPr>
        <w:pStyle w:val="a2"/>
        <w:rPr>
          <w:rFonts w:hint="cs"/>
          <w:rtl/>
        </w:rPr>
      </w:pPr>
      <w:bookmarkStart w:id="196" w:name="CS27643FI0027643T14_06_2004_19_59_31"/>
      <w:bookmarkStart w:id="197" w:name="_Toc81186667"/>
      <w:bookmarkEnd w:id="196"/>
      <w:r>
        <w:rPr>
          <w:rtl/>
        </w:rPr>
        <w:t>ה</w:t>
      </w:r>
      <w:r>
        <w:rPr>
          <w:rtl/>
        </w:rPr>
        <w:t>צעת חוק האזרחות (תיקון מס' 8)</w:t>
      </w:r>
      <w:r>
        <w:rPr>
          <w:rFonts w:hint="cs"/>
          <w:rtl/>
        </w:rPr>
        <w:t xml:space="preserve"> </w:t>
      </w:r>
      <w:r>
        <w:rPr>
          <w:rtl/>
        </w:rPr>
        <w:t xml:space="preserve">(הרחבת הפטור מתנאים </w:t>
      </w:r>
      <w:r>
        <w:rPr>
          <w:rFonts w:hint="cs"/>
          <w:rtl/>
        </w:rPr>
        <w:br/>
      </w:r>
      <w:r>
        <w:rPr>
          <w:rtl/>
        </w:rPr>
        <w:t>להתאזרחות למשרת בצבא</w:t>
      </w:r>
      <w:r>
        <w:rPr>
          <w:rFonts w:hint="cs"/>
          <w:rtl/>
        </w:rPr>
        <w:t>-</w:t>
      </w:r>
      <w:r>
        <w:rPr>
          <w:rtl/>
        </w:rPr>
        <w:t>הגנה לישראל), התשס"ד-2004</w:t>
      </w:r>
      <w:bookmarkEnd w:id="197"/>
    </w:p>
    <w:p w14:paraId="53219B45" w14:textId="77777777" w:rsidR="00000000" w:rsidRDefault="008A7A77">
      <w:pPr>
        <w:pStyle w:val="-0"/>
        <w:rPr>
          <w:rFonts w:hint="cs"/>
          <w:rtl/>
        </w:rPr>
      </w:pPr>
      <w:r>
        <w:rPr>
          <w:rtl/>
        </w:rPr>
        <w:t>(קריאה ראשונה)</w:t>
      </w:r>
    </w:p>
    <w:p w14:paraId="4B4E7D6F" w14:textId="77777777" w:rsidR="00000000" w:rsidRDefault="008A7A77">
      <w:pPr>
        <w:pStyle w:val="-0"/>
        <w:rPr>
          <w:rFonts w:hint="cs"/>
          <w:rtl/>
        </w:rPr>
      </w:pPr>
    </w:p>
    <w:p w14:paraId="1D2EDD39" w14:textId="77777777" w:rsidR="00000000" w:rsidRDefault="008A7A77">
      <w:pPr>
        <w:pStyle w:val="af1"/>
        <w:rPr>
          <w:rFonts w:hint="cs"/>
          <w:rtl/>
        </w:rPr>
      </w:pPr>
      <w:r>
        <w:rPr>
          <w:rtl/>
        </w:rPr>
        <w:t>היו"ר ראובן ריבלין:</w:t>
      </w:r>
    </w:p>
    <w:p w14:paraId="29E99BA4" w14:textId="77777777" w:rsidR="00000000" w:rsidRDefault="008A7A77">
      <w:pPr>
        <w:pStyle w:val="a0"/>
        <w:rPr>
          <w:rFonts w:hint="cs"/>
          <w:rtl/>
        </w:rPr>
      </w:pPr>
    </w:p>
    <w:p w14:paraId="0204A472" w14:textId="77777777" w:rsidR="00000000" w:rsidRDefault="008A7A77">
      <w:pPr>
        <w:pStyle w:val="a0"/>
        <w:rPr>
          <w:rFonts w:hint="cs"/>
          <w:rtl/>
        </w:rPr>
      </w:pPr>
      <w:r>
        <w:rPr>
          <w:rFonts w:hint="cs"/>
          <w:rtl/>
        </w:rPr>
        <w:t>רבותי חברי הכנסת, מייד לאחר ההצבעה על חוק האזרחות נעבור להצעת חוק הצהרת אמונים של חברי מועצת רשות מקומית. אני מבקש מיושב-</w:t>
      </w:r>
      <w:r>
        <w:rPr>
          <w:rFonts w:hint="cs"/>
          <w:rtl/>
        </w:rPr>
        <w:t xml:space="preserve">ראש ועדת הכנסת, חבר הכנסת בר-און, שיציג בינתיים את ההצעה בקריאה שנייה ובקריאה שלישית. </w:t>
      </w:r>
    </w:p>
    <w:p w14:paraId="07254FEE" w14:textId="77777777" w:rsidR="00000000" w:rsidRDefault="008A7A77">
      <w:pPr>
        <w:pStyle w:val="af0"/>
        <w:rPr>
          <w:rtl/>
        </w:rPr>
      </w:pPr>
      <w:r>
        <w:rPr>
          <w:rtl/>
        </w:rPr>
        <w:br/>
        <w:t>רוני בר-און (יו"ר ועדת הכנסת):</w:t>
      </w:r>
    </w:p>
    <w:p w14:paraId="3D781EE0" w14:textId="77777777" w:rsidR="00000000" w:rsidRDefault="008A7A77">
      <w:pPr>
        <w:pStyle w:val="a0"/>
        <w:rPr>
          <w:rtl/>
        </w:rPr>
      </w:pPr>
    </w:p>
    <w:p w14:paraId="444557CC" w14:textId="77777777" w:rsidR="00000000" w:rsidRDefault="008A7A77">
      <w:pPr>
        <w:pStyle w:val="a0"/>
        <w:rPr>
          <w:rFonts w:hint="cs"/>
          <w:rtl/>
        </w:rPr>
      </w:pPr>
      <w:r>
        <w:rPr>
          <w:rFonts w:hint="cs"/>
          <w:rtl/>
        </w:rPr>
        <w:t>יושב-ראש ועדת הפנים - - -</w:t>
      </w:r>
    </w:p>
    <w:p w14:paraId="33461543" w14:textId="77777777" w:rsidR="00000000" w:rsidRDefault="008A7A77">
      <w:pPr>
        <w:pStyle w:val="af1"/>
        <w:rPr>
          <w:rtl/>
        </w:rPr>
      </w:pPr>
      <w:r>
        <w:rPr>
          <w:rtl/>
        </w:rPr>
        <w:br/>
        <w:t>היו"ר ראובן ריבלין:</w:t>
      </w:r>
    </w:p>
    <w:p w14:paraId="22AA7140" w14:textId="77777777" w:rsidR="00000000" w:rsidRDefault="008A7A77">
      <w:pPr>
        <w:pStyle w:val="a0"/>
        <w:rPr>
          <w:rtl/>
        </w:rPr>
      </w:pPr>
    </w:p>
    <w:p w14:paraId="7FC769C8" w14:textId="77777777" w:rsidR="00000000" w:rsidRDefault="008A7A77">
      <w:pPr>
        <w:pStyle w:val="a0"/>
        <w:rPr>
          <w:rFonts w:hint="cs"/>
          <w:rtl/>
        </w:rPr>
      </w:pPr>
      <w:r>
        <w:rPr>
          <w:rFonts w:hint="cs"/>
          <w:rtl/>
        </w:rPr>
        <w:t xml:space="preserve">היוזם הוא רוני בר-און. בבקשה, ועדת הפנים. </w:t>
      </w:r>
    </w:p>
    <w:p w14:paraId="20320D14" w14:textId="77777777" w:rsidR="00000000" w:rsidRDefault="008A7A77">
      <w:pPr>
        <w:pStyle w:val="af0"/>
        <w:rPr>
          <w:rtl/>
        </w:rPr>
      </w:pPr>
      <w:r>
        <w:rPr>
          <w:rtl/>
        </w:rPr>
        <w:br/>
        <w:t>קריאות:</w:t>
      </w:r>
    </w:p>
    <w:p w14:paraId="3B2C6FA3" w14:textId="77777777" w:rsidR="00000000" w:rsidRDefault="008A7A77">
      <w:pPr>
        <w:pStyle w:val="a0"/>
        <w:rPr>
          <w:rtl/>
        </w:rPr>
      </w:pPr>
    </w:p>
    <w:p w14:paraId="32C3A2F9" w14:textId="77777777" w:rsidR="00000000" w:rsidRDefault="008A7A77">
      <w:pPr>
        <w:pStyle w:val="a0"/>
        <w:rPr>
          <w:rFonts w:hint="cs"/>
          <w:rtl/>
        </w:rPr>
      </w:pPr>
      <w:r>
        <w:rPr>
          <w:rFonts w:hint="cs"/>
          <w:rtl/>
        </w:rPr>
        <w:t>- - -</w:t>
      </w:r>
    </w:p>
    <w:p w14:paraId="164FED5F" w14:textId="77777777" w:rsidR="00000000" w:rsidRDefault="008A7A77">
      <w:pPr>
        <w:pStyle w:val="af0"/>
        <w:rPr>
          <w:rFonts w:hint="cs"/>
          <w:rtl/>
        </w:rPr>
      </w:pPr>
      <w:r>
        <w:rPr>
          <w:rtl/>
        </w:rPr>
        <w:br/>
        <w:t>בנימין אלון (האיחוד הלאומי -</w:t>
      </w:r>
      <w:r>
        <w:rPr>
          <w:rtl/>
        </w:rPr>
        <w:t xml:space="preserve"> ישראל ביתנו):</w:t>
      </w:r>
    </w:p>
    <w:p w14:paraId="135210DC" w14:textId="77777777" w:rsidR="00000000" w:rsidRDefault="008A7A77">
      <w:pPr>
        <w:pStyle w:val="af0"/>
        <w:rPr>
          <w:rFonts w:hint="cs"/>
          <w:rtl/>
        </w:rPr>
      </w:pPr>
    </w:p>
    <w:p w14:paraId="4E5D7601" w14:textId="77777777" w:rsidR="00000000" w:rsidRDefault="008A7A77">
      <w:pPr>
        <w:pStyle w:val="af0"/>
        <w:rPr>
          <w:rFonts w:hint="cs"/>
          <w:rtl/>
        </w:rPr>
      </w:pPr>
    </w:p>
    <w:p w14:paraId="7284D309" w14:textId="77777777" w:rsidR="00000000" w:rsidRDefault="008A7A77">
      <w:pPr>
        <w:pStyle w:val="af0"/>
        <w:rPr>
          <w:rFonts w:hint="cs"/>
          <w:b w:val="0"/>
          <w:bCs w:val="0"/>
          <w:u w:val="none"/>
          <w:rtl/>
        </w:rPr>
      </w:pPr>
      <w:r>
        <w:rPr>
          <w:rFonts w:hint="cs"/>
          <w:b w:val="0"/>
          <w:bCs w:val="0"/>
          <w:u w:val="none"/>
          <w:rtl/>
        </w:rPr>
        <w:tab/>
        <w:t>- - -</w:t>
      </w:r>
    </w:p>
    <w:p w14:paraId="6CA0F5D4" w14:textId="77777777" w:rsidR="00000000" w:rsidRDefault="008A7A77">
      <w:pPr>
        <w:pStyle w:val="af0"/>
        <w:rPr>
          <w:rFonts w:hint="cs"/>
          <w:b w:val="0"/>
          <w:bCs w:val="0"/>
          <w:u w:val="none"/>
          <w:rtl/>
        </w:rPr>
      </w:pPr>
    </w:p>
    <w:p w14:paraId="7603C611" w14:textId="77777777" w:rsidR="00000000" w:rsidRDefault="008A7A77">
      <w:pPr>
        <w:pStyle w:val="af1"/>
        <w:rPr>
          <w:rtl/>
        </w:rPr>
      </w:pPr>
      <w:r>
        <w:rPr>
          <w:rtl/>
        </w:rPr>
        <w:br/>
        <w:t>היו"ר ראובן ריבלין:</w:t>
      </w:r>
    </w:p>
    <w:p w14:paraId="09D2645A" w14:textId="77777777" w:rsidR="00000000" w:rsidRDefault="008A7A77">
      <w:pPr>
        <w:pStyle w:val="a0"/>
        <w:rPr>
          <w:rtl/>
        </w:rPr>
      </w:pPr>
    </w:p>
    <w:p w14:paraId="67609301" w14:textId="77777777" w:rsidR="00000000" w:rsidRDefault="008A7A77">
      <w:pPr>
        <w:pStyle w:val="a0"/>
        <w:rPr>
          <w:rFonts w:hint="cs"/>
          <w:rtl/>
        </w:rPr>
      </w:pPr>
      <w:r>
        <w:rPr>
          <w:rFonts w:hint="cs"/>
          <w:rtl/>
        </w:rPr>
        <w:t xml:space="preserve">בשביל מה? היינו היום ביותר מדי סדרים. </w:t>
      </w:r>
    </w:p>
    <w:p w14:paraId="7EF4840C" w14:textId="77777777" w:rsidR="00000000" w:rsidRDefault="008A7A77">
      <w:pPr>
        <w:pStyle w:val="af0"/>
        <w:rPr>
          <w:rtl/>
        </w:rPr>
      </w:pPr>
      <w:r>
        <w:rPr>
          <w:rtl/>
        </w:rPr>
        <w:br/>
        <w:t>בנימין אלון (האיחוד הלאומי - ישראל ביתנו):</w:t>
      </w:r>
    </w:p>
    <w:p w14:paraId="057AB5C7" w14:textId="77777777" w:rsidR="00000000" w:rsidRDefault="008A7A77">
      <w:pPr>
        <w:pStyle w:val="a0"/>
        <w:rPr>
          <w:rtl/>
        </w:rPr>
      </w:pPr>
    </w:p>
    <w:p w14:paraId="4F9C38AE" w14:textId="77777777" w:rsidR="00000000" w:rsidRDefault="008A7A77">
      <w:pPr>
        <w:pStyle w:val="a0"/>
        <w:rPr>
          <w:rFonts w:hint="cs"/>
          <w:rtl/>
        </w:rPr>
      </w:pPr>
      <w:r>
        <w:rPr>
          <w:rFonts w:hint="cs"/>
          <w:rtl/>
        </w:rPr>
        <w:t>לא - - -</w:t>
      </w:r>
    </w:p>
    <w:p w14:paraId="37375D8D" w14:textId="77777777" w:rsidR="00000000" w:rsidRDefault="008A7A77">
      <w:pPr>
        <w:pStyle w:val="af1"/>
        <w:rPr>
          <w:rtl/>
        </w:rPr>
      </w:pPr>
      <w:r>
        <w:rPr>
          <w:rtl/>
        </w:rPr>
        <w:br/>
        <w:t>היו"ר ראובן ריבלין:</w:t>
      </w:r>
    </w:p>
    <w:p w14:paraId="620CCB1A" w14:textId="77777777" w:rsidR="00000000" w:rsidRDefault="008A7A77">
      <w:pPr>
        <w:pStyle w:val="a0"/>
        <w:rPr>
          <w:rtl/>
        </w:rPr>
      </w:pPr>
    </w:p>
    <w:p w14:paraId="1FD89F54" w14:textId="77777777" w:rsidR="00000000" w:rsidRDefault="008A7A77">
      <w:pPr>
        <w:pStyle w:val="a0"/>
        <w:rPr>
          <w:rFonts w:hint="cs"/>
          <w:rtl/>
        </w:rPr>
      </w:pPr>
      <w:r>
        <w:rPr>
          <w:rFonts w:hint="cs"/>
          <w:rtl/>
        </w:rPr>
        <w:t>אנחנו נמצאים בשלב ההצבעה. ראש הממשלה פה.</w:t>
      </w:r>
    </w:p>
    <w:p w14:paraId="54652F28" w14:textId="77777777" w:rsidR="00000000" w:rsidRDefault="008A7A77">
      <w:pPr>
        <w:pStyle w:val="af0"/>
        <w:rPr>
          <w:rtl/>
        </w:rPr>
      </w:pPr>
      <w:r>
        <w:rPr>
          <w:rtl/>
        </w:rPr>
        <w:br/>
        <w:t>בנימין אלון (האיחוד הלאומי - ישראל ביתנו):</w:t>
      </w:r>
    </w:p>
    <w:p w14:paraId="48CF02F9" w14:textId="77777777" w:rsidR="00000000" w:rsidRDefault="008A7A77">
      <w:pPr>
        <w:pStyle w:val="a0"/>
        <w:rPr>
          <w:rtl/>
        </w:rPr>
      </w:pPr>
    </w:p>
    <w:p w14:paraId="48B1E472" w14:textId="77777777" w:rsidR="00000000" w:rsidRDefault="008A7A77">
      <w:pPr>
        <w:pStyle w:val="a0"/>
        <w:rPr>
          <w:rFonts w:hint="cs"/>
          <w:rtl/>
        </w:rPr>
      </w:pPr>
      <w:r>
        <w:rPr>
          <w:rFonts w:hint="cs"/>
          <w:rtl/>
        </w:rPr>
        <w:t>- - -</w:t>
      </w:r>
    </w:p>
    <w:p w14:paraId="6B95C905" w14:textId="77777777" w:rsidR="00000000" w:rsidRDefault="008A7A77">
      <w:pPr>
        <w:pStyle w:val="af1"/>
        <w:rPr>
          <w:rtl/>
        </w:rPr>
      </w:pPr>
      <w:r>
        <w:rPr>
          <w:rtl/>
        </w:rPr>
        <w:br/>
        <w:t>ה</w:t>
      </w:r>
      <w:r>
        <w:rPr>
          <w:rtl/>
        </w:rPr>
        <w:t>יו"ר ראובן ריבלין:</w:t>
      </w:r>
    </w:p>
    <w:p w14:paraId="6C4DBC53" w14:textId="77777777" w:rsidR="00000000" w:rsidRDefault="008A7A77">
      <w:pPr>
        <w:pStyle w:val="a0"/>
        <w:rPr>
          <w:rtl/>
        </w:rPr>
      </w:pPr>
    </w:p>
    <w:p w14:paraId="7D3EB190" w14:textId="77777777" w:rsidR="00000000" w:rsidRDefault="008A7A77">
      <w:pPr>
        <w:pStyle w:val="a0"/>
        <w:rPr>
          <w:rFonts w:hint="cs"/>
          <w:rtl/>
        </w:rPr>
      </w:pPr>
      <w:r>
        <w:rPr>
          <w:rFonts w:hint="cs"/>
          <w:rtl/>
        </w:rPr>
        <w:t xml:space="preserve">אנחנו מצביעים את ההצבעה הזאת כהצבעת אמון. </w:t>
      </w:r>
    </w:p>
    <w:p w14:paraId="692ED36D" w14:textId="77777777" w:rsidR="00000000" w:rsidRDefault="008A7A77">
      <w:pPr>
        <w:pStyle w:val="af0"/>
        <w:rPr>
          <w:rtl/>
        </w:rPr>
      </w:pPr>
      <w:r>
        <w:rPr>
          <w:rtl/>
        </w:rPr>
        <w:br/>
        <w:t>בנימין אלון (האיחוד הלאומי - ישראל ביתנו):</w:t>
      </w:r>
    </w:p>
    <w:p w14:paraId="4471EF03" w14:textId="77777777" w:rsidR="00000000" w:rsidRDefault="008A7A77">
      <w:pPr>
        <w:pStyle w:val="a0"/>
        <w:rPr>
          <w:rtl/>
        </w:rPr>
      </w:pPr>
    </w:p>
    <w:p w14:paraId="61EB2DF0" w14:textId="77777777" w:rsidR="00000000" w:rsidRDefault="008A7A77">
      <w:pPr>
        <w:pStyle w:val="a0"/>
        <w:rPr>
          <w:rFonts w:hint="cs"/>
          <w:rtl/>
        </w:rPr>
      </w:pPr>
      <w:r>
        <w:rPr>
          <w:rFonts w:hint="cs"/>
          <w:rtl/>
        </w:rPr>
        <w:t>- - -</w:t>
      </w:r>
    </w:p>
    <w:p w14:paraId="164E46F4" w14:textId="77777777" w:rsidR="00000000" w:rsidRDefault="008A7A77">
      <w:pPr>
        <w:pStyle w:val="af1"/>
        <w:rPr>
          <w:rtl/>
        </w:rPr>
      </w:pPr>
      <w:r>
        <w:rPr>
          <w:rtl/>
        </w:rPr>
        <w:br/>
        <w:t>היו"ר ראובן ריבלין:</w:t>
      </w:r>
    </w:p>
    <w:p w14:paraId="5404AE4B" w14:textId="77777777" w:rsidR="00000000" w:rsidRDefault="008A7A77">
      <w:pPr>
        <w:pStyle w:val="a0"/>
        <w:rPr>
          <w:rtl/>
        </w:rPr>
      </w:pPr>
    </w:p>
    <w:p w14:paraId="529F612A" w14:textId="77777777" w:rsidR="00000000" w:rsidRDefault="008A7A77">
      <w:pPr>
        <w:pStyle w:val="a0"/>
        <w:rPr>
          <w:rFonts w:hint="cs"/>
          <w:rtl/>
        </w:rPr>
      </w:pPr>
      <w:r>
        <w:rPr>
          <w:rFonts w:hint="cs"/>
          <w:rtl/>
        </w:rPr>
        <w:t>כן. אם הממשלה ביקשה, מה אני יכול לעשות? תתקנו את התקנון. אם הממשלה ביקשה לראות בהצבעה הצבעת אמון, הצבעת האי-אמון נעשית מ</w:t>
      </w:r>
      <w:r>
        <w:rPr>
          <w:rFonts w:hint="cs"/>
          <w:rtl/>
        </w:rPr>
        <w:t>ייד עכשיו.</w:t>
      </w:r>
    </w:p>
    <w:p w14:paraId="475F7401" w14:textId="77777777" w:rsidR="00000000" w:rsidRDefault="008A7A77">
      <w:pPr>
        <w:pStyle w:val="a0"/>
        <w:rPr>
          <w:rFonts w:hint="cs"/>
          <w:rtl/>
        </w:rPr>
      </w:pPr>
    </w:p>
    <w:p w14:paraId="33F22BD9" w14:textId="77777777" w:rsidR="00000000" w:rsidRDefault="008A7A77">
      <w:pPr>
        <w:pStyle w:val="a0"/>
        <w:rPr>
          <w:rFonts w:hint="cs"/>
          <w:rtl/>
        </w:rPr>
      </w:pPr>
      <w:r>
        <w:rPr>
          <w:rFonts w:hint="cs"/>
          <w:rtl/>
        </w:rPr>
        <w:t xml:space="preserve">אדוני ראש הממשלה, האם אדוני רוצה לראות בחוק האזרחות - - - </w:t>
      </w:r>
    </w:p>
    <w:p w14:paraId="6C88E35E" w14:textId="77777777" w:rsidR="00000000" w:rsidRDefault="008A7A77">
      <w:pPr>
        <w:pStyle w:val="af0"/>
        <w:rPr>
          <w:rtl/>
        </w:rPr>
      </w:pPr>
      <w:r>
        <w:rPr>
          <w:rtl/>
        </w:rPr>
        <w:br/>
        <w:t>קריאות:</w:t>
      </w:r>
    </w:p>
    <w:p w14:paraId="5A878E8C" w14:textId="77777777" w:rsidR="00000000" w:rsidRDefault="008A7A77">
      <w:pPr>
        <w:pStyle w:val="a0"/>
        <w:rPr>
          <w:rtl/>
        </w:rPr>
      </w:pPr>
    </w:p>
    <w:p w14:paraId="1D748560" w14:textId="77777777" w:rsidR="00000000" w:rsidRDefault="008A7A77">
      <w:pPr>
        <w:pStyle w:val="a0"/>
        <w:rPr>
          <w:rFonts w:hint="cs"/>
          <w:rtl/>
        </w:rPr>
      </w:pPr>
      <w:r>
        <w:rPr>
          <w:rFonts w:hint="cs"/>
          <w:rtl/>
        </w:rPr>
        <w:t>- - -</w:t>
      </w:r>
    </w:p>
    <w:p w14:paraId="1A2D78A9" w14:textId="77777777" w:rsidR="00000000" w:rsidRDefault="008A7A77">
      <w:pPr>
        <w:pStyle w:val="af1"/>
        <w:rPr>
          <w:rtl/>
        </w:rPr>
      </w:pPr>
      <w:r>
        <w:rPr>
          <w:rtl/>
        </w:rPr>
        <w:br/>
        <w:t>היו"ר ראובן ריבלין:</w:t>
      </w:r>
    </w:p>
    <w:p w14:paraId="5D7ABB7E" w14:textId="77777777" w:rsidR="00000000" w:rsidRDefault="008A7A77">
      <w:pPr>
        <w:pStyle w:val="a0"/>
        <w:rPr>
          <w:rtl/>
        </w:rPr>
      </w:pPr>
    </w:p>
    <w:p w14:paraId="4877B148" w14:textId="77777777" w:rsidR="00000000" w:rsidRDefault="008A7A77">
      <w:pPr>
        <w:pStyle w:val="a0"/>
        <w:rPr>
          <w:rFonts w:hint="cs"/>
          <w:rtl/>
        </w:rPr>
      </w:pPr>
      <w:r>
        <w:rPr>
          <w:rFonts w:hint="cs"/>
          <w:rtl/>
        </w:rPr>
        <w:t>רבותי. חבר הכנסת אורון, אני פונה לראש הממשלה בעניין החוק שלך. השר הנגבי וראש תנועת ש"ס.</w:t>
      </w:r>
    </w:p>
    <w:p w14:paraId="32D8EF33" w14:textId="77777777" w:rsidR="00000000" w:rsidRDefault="008A7A77">
      <w:pPr>
        <w:pStyle w:val="a0"/>
        <w:rPr>
          <w:rFonts w:hint="cs"/>
          <w:rtl/>
        </w:rPr>
      </w:pPr>
    </w:p>
    <w:p w14:paraId="475D3B6A" w14:textId="77777777" w:rsidR="00000000" w:rsidRDefault="008A7A77">
      <w:pPr>
        <w:pStyle w:val="a0"/>
        <w:rPr>
          <w:rFonts w:hint="cs"/>
          <w:rtl/>
        </w:rPr>
      </w:pPr>
      <w:r>
        <w:rPr>
          <w:rFonts w:hint="cs"/>
          <w:rtl/>
        </w:rPr>
        <w:t>אדוני ראש הממשלה, סיעת יהדות התורה ביקשה לראות בחוק האזרחו</w:t>
      </w:r>
      <w:r>
        <w:rPr>
          <w:rFonts w:hint="cs"/>
          <w:rtl/>
        </w:rPr>
        <w:t>ת הצעת אי-אמון. האם אדוני רואה בה הצעת אמון?</w:t>
      </w:r>
    </w:p>
    <w:p w14:paraId="5EBD1AB6" w14:textId="77777777" w:rsidR="00000000" w:rsidRDefault="008A7A77">
      <w:pPr>
        <w:pStyle w:val="af0"/>
        <w:rPr>
          <w:rtl/>
        </w:rPr>
      </w:pPr>
      <w:r>
        <w:rPr>
          <w:rtl/>
        </w:rPr>
        <w:br/>
        <w:t>קריאות:</w:t>
      </w:r>
    </w:p>
    <w:p w14:paraId="17B6A3B8" w14:textId="77777777" w:rsidR="00000000" w:rsidRDefault="008A7A77">
      <w:pPr>
        <w:pStyle w:val="a0"/>
        <w:rPr>
          <w:rFonts w:hint="cs"/>
          <w:rtl/>
        </w:rPr>
      </w:pPr>
    </w:p>
    <w:p w14:paraId="54B37706" w14:textId="77777777" w:rsidR="00000000" w:rsidRDefault="008A7A77">
      <w:pPr>
        <w:pStyle w:val="a0"/>
        <w:rPr>
          <w:rFonts w:hint="cs"/>
          <w:rtl/>
        </w:rPr>
      </w:pPr>
      <w:r>
        <w:rPr>
          <w:rFonts w:hint="cs"/>
          <w:rtl/>
        </w:rPr>
        <w:t>- - -</w:t>
      </w:r>
    </w:p>
    <w:p w14:paraId="03EA0F54" w14:textId="77777777" w:rsidR="00000000" w:rsidRDefault="008A7A77">
      <w:pPr>
        <w:pStyle w:val="af1"/>
        <w:rPr>
          <w:rtl/>
        </w:rPr>
      </w:pPr>
      <w:r>
        <w:rPr>
          <w:rtl/>
        </w:rPr>
        <w:br/>
        <w:t>היו"ר ראובן ריבלין:</w:t>
      </w:r>
    </w:p>
    <w:p w14:paraId="455ABD71" w14:textId="77777777" w:rsidR="00000000" w:rsidRDefault="008A7A77">
      <w:pPr>
        <w:pStyle w:val="a0"/>
        <w:rPr>
          <w:rtl/>
        </w:rPr>
      </w:pPr>
    </w:p>
    <w:p w14:paraId="45226D2B" w14:textId="77777777" w:rsidR="00000000" w:rsidRDefault="008A7A77">
      <w:pPr>
        <w:pStyle w:val="a0"/>
        <w:rPr>
          <w:rFonts w:hint="cs"/>
          <w:rtl/>
        </w:rPr>
      </w:pPr>
      <w:r>
        <w:rPr>
          <w:rFonts w:hint="cs"/>
          <w:rtl/>
        </w:rPr>
        <w:t>אדוני ראש הממשלה, האם אדוני מבקש לראות בהצבעה הצבעת אמון?</w:t>
      </w:r>
    </w:p>
    <w:p w14:paraId="54C2F1A6" w14:textId="77777777" w:rsidR="00000000" w:rsidRDefault="008A7A77">
      <w:pPr>
        <w:pStyle w:val="af0"/>
        <w:rPr>
          <w:rtl/>
        </w:rPr>
      </w:pPr>
      <w:r>
        <w:rPr>
          <w:rtl/>
        </w:rPr>
        <w:br/>
        <w:t>ראש הממשלה אריאל שרון:</w:t>
      </w:r>
    </w:p>
    <w:p w14:paraId="55BD3DC7" w14:textId="77777777" w:rsidR="00000000" w:rsidRDefault="008A7A77">
      <w:pPr>
        <w:pStyle w:val="a0"/>
        <w:rPr>
          <w:rtl/>
        </w:rPr>
      </w:pPr>
    </w:p>
    <w:p w14:paraId="57F7D847" w14:textId="77777777" w:rsidR="00000000" w:rsidRDefault="008A7A77">
      <w:pPr>
        <w:pStyle w:val="a0"/>
        <w:rPr>
          <w:rFonts w:hint="cs"/>
          <w:rtl/>
        </w:rPr>
      </w:pPr>
      <w:r>
        <w:rPr>
          <w:rFonts w:hint="cs"/>
          <w:rtl/>
        </w:rPr>
        <w:t>- - -</w:t>
      </w:r>
    </w:p>
    <w:p w14:paraId="5A310597" w14:textId="77777777" w:rsidR="00000000" w:rsidRDefault="008A7A77">
      <w:pPr>
        <w:pStyle w:val="af1"/>
        <w:rPr>
          <w:rtl/>
        </w:rPr>
      </w:pPr>
      <w:r>
        <w:rPr>
          <w:rtl/>
        </w:rPr>
        <w:br/>
        <w:t>היו"ר ראובן ריבלין:</w:t>
      </w:r>
    </w:p>
    <w:p w14:paraId="25B05DFB" w14:textId="77777777" w:rsidR="00000000" w:rsidRDefault="008A7A77">
      <w:pPr>
        <w:pStyle w:val="a0"/>
        <w:rPr>
          <w:rtl/>
        </w:rPr>
      </w:pPr>
    </w:p>
    <w:p w14:paraId="7A121DC7" w14:textId="77777777" w:rsidR="00000000" w:rsidRDefault="008A7A77">
      <w:pPr>
        <w:pStyle w:val="a0"/>
        <w:rPr>
          <w:rFonts w:hint="cs"/>
          <w:rtl/>
        </w:rPr>
      </w:pPr>
      <w:r>
        <w:rPr>
          <w:rFonts w:hint="cs"/>
          <w:rtl/>
        </w:rPr>
        <w:t>תודה רבה. ובכן, רבותי חברי הכנסת, נא לשבת. מי שבעד החוק הוא נג</w:t>
      </w:r>
      <w:r>
        <w:rPr>
          <w:rFonts w:hint="cs"/>
          <w:rtl/>
        </w:rPr>
        <w:t xml:space="preserve">ד הצעת האי-אמון </w:t>
      </w:r>
      <w:r>
        <w:rPr>
          <w:rFonts w:hint="eastAsia"/>
          <w:rtl/>
        </w:rPr>
        <w:t>–</w:t>
      </w:r>
      <w:r>
        <w:rPr>
          <w:rFonts w:hint="cs"/>
          <w:rtl/>
        </w:rPr>
        <w:t xml:space="preserve"> הוא בעד אמון בממשלה. זאת אומרת, מי שבעד </w:t>
      </w:r>
      <w:r>
        <w:rPr>
          <w:rFonts w:hint="eastAsia"/>
          <w:rtl/>
        </w:rPr>
        <w:t>–</w:t>
      </w:r>
      <w:r>
        <w:rPr>
          <w:rFonts w:hint="cs"/>
          <w:rtl/>
        </w:rPr>
        <w:t xml:space="preserve"> הוא בעד החוק. </w:t>
      </w:r>
    </w:p>
    <w:p w14:paraId="240D52F5" w14:textId="77777777" w:rsidR="00000000" w:rsidRDefault="008A7A77">
      <w:pPr>
        <w:pStyle w:val="af0"/>
        <w:rPr>
          <w:rtl/>
        </w:rPr>
      </w:pPr>
      <w:r>
        <w:rPr>
          <w:rtl/>
        </w:rPr>
        <w:br/>
        <w:t>קריאה:</w:t>
      </w:r>
    </w:p>
    <w:p w14:paraId="2E3437A1" w14:textId="77777777" w:rsidR="00000000" w:rsidRDefault="008A7A77">
      <w:pPr>
        <w:pStyle w:val="a0"/>
        <w:rPr>
          <w:rtl/>
        </w:rPr>
      </w:pPr>
    </w:p>
    <w:p w14:paraId="2446DEED" w14:textId="77777777" w:rsidR="00000000" w:rsidRDefault="008A7A77">
      <w:pPr>
        <w:pStyle w:val="a0"/>
        <w:rPr>
          <w:rFonts w:hint="cs"/>
          <w:rtl/>
        </w:rPr>
      </w:pPr>
      <w:r>
        <w:rPr>
          <w:rFonts w:hint="cs"/>
          <w:rtl/>
        </w:rPr>
        <w:t>- - -</w:t>
      </w:r>
    </w:p>
    <w:p w14:paraId="4DE2EFDB" w14:textId="77777777" w:rsidR="00000000" w:rsidRDefault="008A7A77">
      <w:pPr>
        <w:pStyle w:val="af1"/>
        <w:rPr>
          <w:rtl/>
        </w:rPr>
      </w:pPr>
      <w:r>
        <w:rPr>
          <w:rtl/>
        </w:rPr>
        <w:br/>
        <w:t>היו"ר ראובן ריבלין:</w:t>
      </w:r>
    </w:p>
    <w:p w14:paraId="16188286" w14:textId="77777777" w:rsidR="00000000" w:rsidRDefault="008A7A77">
      <w:pPr>
        <w:pStyle w:val="a0"/>
        <w:rPr>
          <w:rtl/>
        </w:rPr>
      </w:pPr>
    </w:p>
    <w:p w14:paraId="4553F99D" w14:textId="77777777" w:rsidR="00000000" w:rsidRDefault="008A7A77">
      <w:pPr>
        <w:pStyle w:val="a0"/>
        <w:rPr>
          <w:rFonts w:hint="cs"/>
          <w:rtl/>
        </w:rPr>
      </w:pPr>
      <w:r>
        <w:rPr>
          <w:rFonts w:hint="cs"/>
          <w:rtl/>
        </w:rPr>
        <w:t xml:space="preserve">שמע, אדוני. מי שמצביע נגד רואה בזה אי-אמון בממשלה; מי שמצביע בעד </w:t>
      </w:r>
      <w:r>
        <w:rPr>
          <w:rFonts w:hint="eastAsia"/>
          <w:rtl/>
        </w:rPr>
        <w:t>–</w:t>
      </w:r>
      <w:r>
        <w:rPr>
          <w:rFonts w:hint="cs"/>
          <w:rtl/>
        </w:rPr>
        <w:t xml:space="preserve"> רואה בזה אמון בממשלה. רבותי חברי הכנסת, אני חוזר. לשאלתו של סגן היושב-ראש הנכ</w:t>
      </w:r>
      <w:r>
        <w:rPr>
          <w:rFonts w:hint="cs"/>
          <w:rtl/>
        </w:rPr>
        <w:t xml:space="preserve">בד, חבר הכנסת מוחמד ברכה </w:t>
      </w:r>
      <w:r>
        <w:rPr>
          <w:rFonts w:hint="eastAsia"/>
          <w:rtl/>
        </w:rPr>
        <w:t>–</w:t>
      </w:r>
      <w:r>
        <w:rPr>
          <w:rFonts w:hint="cs"/>
          <w:rtl/>
        </w:rPr>
        <w:t xml:space="preserve"> אנחנו מצביעים הצבעה אחת. מי שבעד החוק הוא בעד אמון בממשלה; מי שנגד החוק הוא בעד הבעת אי-אמון בממשלה. זה הכול. לכן, מי שבעד החוק </w:t>
      </w:r>
      <w:r>
        <w:rPr>
          <w:rFonts w:hint="eastAsia"/>
          <w:rtl/>
        </w:rPr>
        <w:t>–</w:t>
      </w:r>
      <w:r>
        <w:rPr>
          <w:rFonts w:hint="cs"/>
          <w:rtl/>
        </w:rPr>
        <w:t xml:space="preserve"> מצביע בעד. מי שנגד החוק </w:t>
      </w:r>
      <w:r>
        <w:rPr>
          <w:rFonts w:hint="eastAsia"/>
          <w:rtl/>
        </w:rPr>
        <w:t>–</w:t>
      </w:r>
      <w:r>
        <w:rPr>
          <w:rFonts w:hint="cs"/>
          <w:rtl/>
        </w:rPr>
        <w:t xml:space="preserve"> מצביע נגד. אי-אמון זה נגד, אמון זה בעד. תודה רבה. </w:t>
      </w:r>
    </w:p>
    <w:p w14:paraId="419BD8F2" w14:textId="77777777" w:rsidR="00000000" w:rsidRDefault="008A7A77">
      <w:pPr>
        <w:pStyle w:val="a0"/>
        <w:rPr>
          <w:rFonts w:hint="cs"/>
          <w:rtl/>
        </w:rPr>
      </w:pPr>
    </w:p>
    <w:p w14:paraId="12DE9EBF" w14:textId="77777777" w:rsidR="00000000" w:rsidRDefault="008A7A77">
      <w:pPr>
        <w:pStyle w:val="a0"/>
        <w:rPr>
          <w:rFonts w:hint="cs"/>
          <w:rtl/>
        </w:rPr>
      </w:pPr>
      <w:r>
        <w:rPr>
          <w:rFonts w:hint="cs"/>
          <w:rtl/>
        </w:rPr>
        <w:t>נא להצביע - מי בעד? מ</w:t>
      </w:r>
      <w:r>
        <w:rPr>
          <w:rFonts w:hint="cs"/>
          <w:rtl/>
        </w:rPr>
        <w:t xml:space="preserve">י נגד? מי נמנע? נא להצביע. </w:t>
      </w:r>
    </w:p>
    <w:p w14:paraId="017CCF45" w14:textId="77777777" w:rsidR="00000000" w:rsidRDefault="008A7A77">
      <w:pPr>
        <w:pStyle w:val="ab"/>
        <w:bidi/>
        <w:rPr>
          <w:rFonts w:hint="cs"/>
          <w:rtl/>
        </w:rPr>
      </w:pPr>
      <w:r>
        <w:rPr>
          <w:rtl/>
        </w:rPr>
        <w:br/>
      </w:r>
      <w:r>
        <w:rPr>
          <w:rFonts w:hint="cs"/>
          <w:rtl/>
        </w:rPr>
        <w:t>הצבעה מס' 9</w:t>
      </w:r>
    </w:p>
    <w:p w14:paraId="2C28414A" w14:textId="77777777" w:rsidR="00000000" w:rsidRDefault="008A7A77">
      <w:pPr>
        <w:pStyle w:val="a0"/>
        <w:rPr>
          <w:rFonts w:hint="cs"/>
          <w:rtl/>
        </w:rPr>
      </w:pPr>
    </w:p>
    <w:p w14:paraId="1F5D88B5" w14:textId="77777777" w:rsidR="00000000" w:rsidRDefault="008A7A77">
      <w:pPr>
        <w:pStyle w:val="ac"/>
        <w:bidi/>
        <w:rPr>
          <w:rFonts w:hint="cs"/>
          <w:rtl/>
        </w:rPr>
      </w:pPr>
      <w:r>
        <w:rPr>
          <w:rFonts w:hint="cs"/>
          <w:rtl/>
        </w:rPr>
        <w:t xml:space="preserve">בעד ההצעה להעביר את הצעת החוק לוועדה </w:t>
      </w:r>
      <w:r>
        <w:rPr>
          <w:rFonts w:hint="eastAsia"/>
          <w:rtl/>
        </w:rPr>
        <w:t>–</w:t>
      </w:r>
      <w:r>
        <w:rPr>
          <w:rFonts w:hint="cs"/>
          <w:rtl/>
        </w:rPr>
        <w:t xml:space="preserve"> 61</w:t>
      </w:r>
    </w:p>
    <w:p w14:paraId="6252380B" w14:textId="77777777" w:rsidR="00000000" w:rsidRDefault="008A7A77">
      <w:pPr>
        <w:pStyle w:val="ac"/>
        <w:bidi/>
        <w:rPr>
          <w:rFonts w:hint="cs"/>
          <w:rtl/>
        </w:rPr>
      </w:pPr>
      <w:r>
        <w:rPr>
          <w:rFonts w:hint="cs"/>
          <w:rtl/>
        </w:rPr>
        <w:t xml:space="preserve">נגד </w:t>
      </w:r>
      <w:r>
        <w:rPr>
          <w:rFonts w:hint="eastAsia"/>
          <w:rtl/>
        </w:rPr>
        <w:t>–</w:t>
      </w:r>
      <w:r>
        <w:rPr>
          <w:rFonts w:hint="cs"/>
          <w:rtl/>
        </w:rPr>
        <w:t xml:space="preserve"> 23</w:t>
      </w:r>
    </w:p>
    <w:p w14:paraId="073CED9B" w14:textId="77777777" w:rsidR="00000000" w:rsidRDefault="008A7A77">
      <w:pPr>
        <w:pStyle w:val="ac"/>
        <w:bidi/>
        <w:rPr>
          <w:rFonts w:hint="cs"/>
          <w:rtl/>
        </w:rPr>
      </w:pPr>
      <w:r>
        <w:rPr>
          <w:rFonts w:hint="cs"/>
          <w:rtl/>
        </w:rPr>
        <w:t xml:space="preserve">נמנעים </w:t>
      </w:r>
      <w:r>
        <w:rPr>
          <w:rFonts w:hint="eastAsia"/>
          <w:rtl/>
        </w:rPr>
        <w:t>–</w:t>
      </w:r>
      <w:r>
        <w:rPr>
          <w:rFonts w:hint="cs"/>
          <w:rtl/>
        </w:rPr>
        <w:t xml:space="preserve"> 2</w:t>
      </w:r>
    </w:p>
    <w:p w14:paraId="477408CF" w14:textId="77777777" w:rsidR="00000000" w:rsidRDefault="008A7A77">
      <w:pPr>
        <w:pStyle w:val="ad"/>
        <w:bidi/>
        <w:rPr>
          <w:rFonts w:hint="cs"/>
          <w:rtl/>
        </w:rPr>
      </w:pPr>
      <w:r>
        <w:rPr>
          <w:rFonts w:hint="cs"/>
          <w:rtl/>
        </w:rPr>
        <w:t>ההצעה להעביר את הצעת חוק האזרחות (תיקון מס' 8) (הרחבת הפטור מתנאים להתאזרחות למשרת בצבא-הגנה לישראל), התשס"ד-2004, לוועדת הפנים ואיכות הסביבה נתקבלה.</w:t>
      </w:r>
    </w:p>
    <w:p w14:paraId="4982BB33" w14:textId="77777777" w:rsidR="00000000" w:rsidRDefault="008A7A77">
      <w:pPr>
        <w:pStyle w:val="af1"/>
        <w:rPr>
          <w:rtl/>
        </w:rPr>
      </w:pPr>
      <w:r>
        <w:rPr>
          <w:rFonts w:hint="cs"/>
          <w:rtl/>
        </w:rPr>
        <w:br/>
      </w:r>
      <w:r>
        <w:rPr>
          <w:rFonts w:hint="eastAsia"/>
          <w:rtl/>
        </w:rPr>
        <w:t>ה</w:t>
      </w:r>
      <w:r>
        <w:rPr>
          <w:rFonts w:hint="eastAsia"/>
          <w:rtl/>
        </w:rPr>
        <w:t>יו</w:t>
      </w:r>
      <w:r>
        <w:rPr>
          <w:rtl/>
        </w:rPr>
        <w:t>"ר ראובן ריבלין:</w:t>
      </w:r>
    </w:p>
    <w:p w14:paraId="375470BD" w14:textId="77777777" w:rsidR="00000000" w:rsidRDefault="008A7A77">
      <w:pPr>
        <w:pStyle w:val="a0"/>
        <w:rPr>
          <w:rtl/>
        </w:rPr>
      </w:pPr>
    </w:p>
    <w:p w14:paraId="3D75DB00" w14:textId="77777777" w:rsidR="00000000" w:rsidRDefault="008A7A77">
      <w:pPr>
        <w:pStyle w:val="a0"/>
        <w:rPr>
          <w:rFonts w:hint="cs"/>
          <w:rtl/>
        </w:rPr>
      </w:pPr>
      <w:r>
        <w:rPr>
          <w:rFonts w:hint="cs"/>
          <w:rtl/>
        </w:rPr>
        <w:t xml:space="preserve">61 בעד, 23 נגד, שני נמנעים. אני קובע שהצעת חוק האזרחות (תיקון מס' 8) עברה בקריאה ראשונה ותועבר לוועדת הפנים של הכנסת להכנתה לקריאה שנייה ולקריאה שלישית. </w:t>
      </w:r>
    </w:p>
    <w:p w14:paraId="6D5F6EC2" w14:textId="77777777" w:rsidR="00000000" w:rsidRDefault="008A7A77">
      <w:pPr>
        <w:pStyle w:val="a0"/>
        <w:rPr>
          <w:rFonts w:hint="cs"/>
          <w:rtl/>
        </w:rPr>
      </w:pPr>
    </w:p>
    <w:p w14:paraId="0128E791" w14:textId="77777777" w:rsidR="00000000" w:rsidRDefault="008A7A77">
      <w:pPr>
        <w:pStyle w:val="a0"/>
        <w:rPr>
          <w:rFonts w:hint="cs"/>
          <w:rtl/>
        </w:rPr>
      </w:pPr>
      <w:r>
        <w:rPr>
          <w:rFonts w:hint="cs"/>
          <w:rtl/>
        </w:rPr>
        <w:t xml:space="preserve">כמו כן אני מודיע, שהצעת האי-אמון בממשלה לא נתקבלה. </w:t>
      </w:r>
    </w:p>
    <w:p w14:paraId="1948461F" w14:textId="77777777" w:rsidR="00000000" w:rsidRDefault="008A7A77">
      <w:pPr>
        <w:pStyle w:val="a0"/>
        <w:rPr>
          <w:rFonts w:hint="cs"/>
          <w:rtl/>
        </w:rPr>
      </w:pPr>
    </w:p>
    <w:p w14:paraId="04B6DFB2" w14:textId="77777777" w:rsidR="00000000" w:rsidRDefault="008A7A77">
      <w:pPr>
        <w:pStyle w:val="a0"/>
        <w:rPr>
          <w:rFonts w:hint="cs"/>
          <w:rtl/>
        </w:rPr>
      </w:pPr>
      <w:r>
        <w:rPr>
          <w:rFonts w:hint="cs"/>
          <w:rtl/>
        </w:rPr>
        <w:t>חבר הכנסת אברהם הירשזון - בב</w:t>
      </w:r>
      <w:r>
        <w:rPr>
          <w:rFonts w:hint="cs"/>
          <w:rtl/>
        </w:rPr>
        <w:t xml:space="preserve">קשה, אדוני. </w:t>
      </w:r>
    </w:p>
    <w:p w14:paraId="76B052C4" w14:textId="77777777" w:rsidR="00000000" w:rsidRDefault="008A7A77">
      <w:pPr>
        <w:pStyle w:val="a"/>
        <w:rPr>
          <w:rtl/>
        </w:rPr>
      </w:pPr>
      <w:r>
        <w:rPr>
          <w:rtl/>
        </w:rPr>
        <w:br/>
      </w:r>
      <w:bookmarkStart w:id="198" w:name="_Toc81186668"/>
      <w:r>
        <w:rPr>
          <w:rtl/>
        </w:rPr>
        <w:t>אברהם הירשזון (הליכוד):</w:t>
      </w:r>
      <w:bookmarkEnd w:id="198"/>
    </w:p>
    <w:p w14:paraId="65641A01" w14:textId="77777777" w:rsidR="00000000" w:rsidRDefault="008A7A77">
      <w:pPr>
        <w:pStyle w:val="a0"/>
        <w:rPr>
          <w:rtl/>
        </w:rPr>
      </w:pPr>
    </w:p>
    <w:p w14:paraId="4C469711" w14:textId="77777777" w:rsidR="00000000" w:rsidRDefault="008A7A77">
      <w:pPr>
        <w:pStyle w:val="a0"/>
        <w:rPr>
          <w:rFonts w:hint="cs"/>
          <w:rtl/>
        </w:rPr>
      </w:pPr>
      <w:r>
        <w:rPr>
          <w:rFonts w:hint="cs"/>
          <w:rtl/>
        </w:rPr>
        <w:t xml:space="preserve">אדוני היושב-ראש, אני רק מבקש להודות לחבר הכנסת אורון, לחברת הכנסת גלאון ולחבר הכנסת רן כהן, שהסכימו לדחות את ההצבעה מהשבוע שעבר ולחכות. אני מאוד מודה לכם. תודה רבה. </w:t>
      </w:r>
    </w:p>
    <w:p w14:paraId="4B1E46EF" w14:textId="77777777" w:rsidR="00000000" w:rsidRDefault="008A7A77">
      <w:pPr>
        <w:pStyle w:val="af1"/>
        <w:rPr>
          <w:rtl/>
        </w:rPr>
      </w:pPr>
      <w:r>
        <w:rPr>
          <w:rtl/>
        </w:rPr>
        <w:br/>
        <w:t>היו"ר ראובן ריבלין:</w:t>
      </w:r>
    </w:p>
    <w:p w14:paraId="63941DE8" w14:textId="77777777" w:rsidR="00000000" w:rsidRDefault="008A7A77">
      <w:pPr>
        <w:pStyle w:val="a0"/>
        <w:rPr>
          <w:rtl/>
        </w:rPr>
      </w:pPr>
    </w:p>
    <w:p w14:paraId="444C3A60" w14:textId="77777777" w:rsidR="00000000" w:rsidRDefault="008A7A77">
      <w:pPr>
        <w:pStyle w:val="a0"/>
        <w:rPr>
          <w:rFonts w:hint="cs"/>
          <w:rtl/>
        </w:rPr>
      </w:pPr>
      <w:r>
        <w:rPr>
          <w:rFonts w:hint="cs"/>
          <w:rtl/>
        </w:rPr>
        <w:t>תודה רבה לכם. אין לכם צורך לה</w:t>
      </w:r>
      <w:r>
        <w:rPr>
          <w:rFonts w:hint="cs"/>
          <w:rtl/>
        </w:rPr>
        <w:t>ודות להם, כי זו קריאה ראשונה.</w:t>
      </w:r>
    </w:p>
    <w:p w14:paraId="3B6860B3" w14:textId="77777777" w:rsidR="00000000" w:rsidRDefault="008A7A77">
      <w:pPr>
        <w:pStyle w:val="a0"/>
        <w:rPr>
          <w:color w:val="0000FF"/>
          <w:szCs w:val="28"/>
          <w:rtl/>
        </w:rPr>
      </w:pPr>
      <w:r>
        <w:rPr>
          <w:rtl/>
        </w:rPr>
        <w:br/>
      </w:r>
    </w:p>
    <w:p w14:paraId="2E52751E" w14:textId="77777777" w:rsidR="00000000" w:rsidRDefault="008A7A77">
      <w:pPr>
        <w:pStyle w:val="a2"/>
        <w:rPr>
          <w:rFonts w:hint="cs"/>
          <w:rtl/>
        </w:rPr>
      </w:pPr>
      <w:bookmarkStart w:id="199" w:name="CS27645FI0027645T14_06_2004_19_24_49"/>
      <w:bookmarkStart w:id="200" w:name="_Toc81186669"/>
      <w:bookmarkEnd w:id="199"/>
      <w:r>
        <w:rPr>
          <w:rtl/>
        </w:rPr>
        <w:t xml:space="preserve">הצעת חוק הצהרת אמונים של חברי מועצת רשות </w:t>
      </w:r>
      <w:r>
        <w:rPr>
          <w:rFonts w:hint="cs"/>
          <w:rtl/>
        </w:rPr>
        <w:br/>
      </w:r>
      <w:r>
        <w:rPr>
          <w:rtl/>
        </w:rPr>
        <w:t>מקומית (תיקוני חקיקה), התשס"ד-2004</w:t>
      </w:r>
      <w:bookmarkEnd w:id="200"/>
      <w:r>
        <w:rPr>
          <w:rtl/>
        </w:rPr>
        <w:t xml:space="preserve"> </w:t>
      </w:r>
    </w:p>
    <w:p w14:paraId="2C63BB51" w14:textId="77777777" w:rsidR="00000000" w:rsidRDefault="008A7A77">
      <w:pPr>
        <w:pStyle w:val="a0"/>
        <w:rPr>
          <w:rFonts w:hint="cs"/>
          <w:rtl/>
        </w:rPr>
      </w:pPr>
      <w:r>
        <w:rPr>
          <w:rtl/>
        </w:rPr>
        <w:t>[מס'</w:t>
      </w:r>
      <w:r>
        <w:rPr>
          <w:rFonts w:hint="cs"/>
          <w:rtl/>
        </w:rPr>
        <w:t xml:space="preserve"> כ/37</w:t>
      </w:r>
      <w:r>
        <w:rPr>
          <w:rtl/>
        </w:rPr>
        <w:t xml:space="preserve">; "דברי הכנסת", חוב' </w:t>
      </w:r>
      <w:r>
        <w:rPr>
          <w:rFonts w:hint="cs"/>
          <w:rtl/>
        </w:rPr>
        <w:t>כ"ו</w:t>
      </w:r>
      <w:r>
        <w:rPr>
          <w:rtl/>
        </w:rPr>
        <w:t xml:space="preserve">, עמ' </w:t>
      </w:r>
      <w:r>
        <w:rPr>
          <w:rFonts w:hint="cs"/>
          <w:rtl/>
        </w:rPr>
        <w:t xml:space="preserve"> 11959</w:t>
      </w:r>
      <w:r>
        <w:rPr>
          <w:rtl/>
        </w:rPr>
        <w:t>;  נספחות.]</w:t>
      </w:r>
    </w:p>
    <w:p w14:paraId="0915EDD8" w14:textId="77777777" w:rsidR="00000000" w:rsidRDefault="008A7A77">
      <w:pPr>
        <w:pStyle w:val="-0"/>
        <w:rPr>
          <w:rtl/>
        </w:rPr>
      </w:pPr>
      <w:r>
        <w:rPr>
          <w:rtl/>
        </w:rPr>
        <w:t>(קריאה שנ</w:t>
      </w:r>
      <w:r>
        <w:rPr>
          <w:rFonts w:hint="cs"/>
          <w:rtl/>
        </w:rPr>
        <w:t>י</w:t>
      </w:r>
      <w:r>
        <w:rPr>
          <w:rtl/>
        </w:rPr>
        <w:t>יה וקריאה שלישית)</w:t>
      </w:r>
    </w:p>
    <w:p w14:paraId="29521BA9" w14:textId="77777777" w:rsidR="00000000" w:rsidRDefault="008A7A77">
      <w:pPr>
        <w:pStyle w:val="-0"/>
        <w:rPr>
          <w:rFonts w:hint="cs"/>
          <w:rtl/>
        </w:rPr>
      </w:pPr>
    </w:p>
    <w:p w14:paraId="4DFBF1F8" w14:textId="77777777" w:rsidR="00000000" w:rsidRDefault="008A7A77">
      <w:pPr>
        <w:pStyle w:val="af1"/>
        <w:rPr>
          <w:rtl/>
        </w:rPr>
      </w:pPr>
      <w:r>
        <w:rPr>
          <w:rtl/>
        </w:rPr>
        <w:t xml:space="preserve">היו"ר </w:t>
      </w:r>
      <w:r>
        <w:rPr>
          <w:rFonts w:hint="cs"/>
          <w:rtl/>
        </w:rPr>
        <w:t>ראובן ריבלין</w:t>
      </w:r>
      <w:r>
        <w:rPr>
          <w:rtl/>
        </w:rPr>
        <w:t>:</w:t>
      </w:r>
    </w:p>
    <w:p w14:paraId="557E8D2F" w14:textId="77777777" w:rsidR="00000000" w:rsidRDefault="008A7A77">
      <w:pPr>
        <w:pStyle w:val="a0"/>
        <w:rPr>
          <w:rtl/>
        </w:rPr>
      </w:pPr>
    </w:p>
    <w:p w14:paraId="72FB38F6" w14:textId="77777777" w:rsidR="00000000" w:rsidRDefault="008A7A77">
      <w:pPr>
        <w:pStyle w:val="a0"/>
        <w:rPr>
          <w:rFonts w:hint="cs"/>
          <w:rtl/>
        </w:rPr>
      </w:pPr>
      <w:r>
        <w:rPr>
          <w:rFonts w:hint="cs"/>
          <w:rtl/>
        </w:rPr>
        <w:t xml:space="preserve">הצעת חוק הצהרת אמונים </w:t>
      </w:r>
      <w:r>
        <w:rPr>
          <w:rtl/>
        </w:rPr>
        <w:t>של חברי מועצת רשו</w:t>
      </w:r>
      <w:r>
        <w:rPr>
          <w:rtl/>
        </w:rPr>
        <w:t>ת</w:t>
      </w:r>
      <w:r>
        <w:rPr>
          <w:rFonts w:hint="cs"/>
          <w:rtl/>
        </w:rPr>
        <w:t xml:space="preserve"> </w:t>
      </w:r>
      <w:r>
        <w:rPr>
          <w:rtl/>
        </w:rPr>
        <w:t>מקומית (תיקוני חקיקה)</w:t>
      </w:r>
      <w:r>
        <w:rPr>
          <w:rFonts w:hint="cs"/>
          <w:rtl/>
        </w:rPr>
        <w:t xml:space="preserve"> - יש מסתייגים לחוק. חבר הכנסת יורי שטרן, בבקשה. </w:t>
      </w:r>
    </w:p>
    <w:p w14:paraId="2AC51CFF" w14:textId="77777777" w:rsidR="00000000" w:rsidRDefault="008A7A77">
      <w:pPr>
        <w:pStyle w:val="a0"/>
        <w:rPr>
          <w:rFonts w:hint="cs"/>
          <w:rtl/>
        </w:rPr>
      </w:pPr>
    </w:p>
    <w:p w14:paraId="66F61E34" w14:textId="77777777" w:rsidR="00000000" w:rsidRDefault="008A7A77">
      <w:pPr>
        <w:pStyle w:val="a"/>
        <w:rPr>
          <w:rtl/>
        </w:rPr>
      </w:pPr>
      <w:bookmarkStart w:id="201" w:name="FS000000430T14_06_2004_19_25_08"/>
      <w:bookmarkStart w:id="202" w:name="_Toc81186670"/>
      <w:bookmarkEnd w:id="201"/>
      <w:r>
        <w:rPr>
          <w:rFonts w:hint="eastAsia"/>
          <w:rtl/>
        </w:rPr>
        <w:t>יורי</w:t>
      </w:r>
      <w:r>
        <w:rPr>
          <w:rtl/>
        </w:rPr>
        <w:t xml:space="preserve"> שטרן (</w:t>
      </w:r>
      <w:r>
        <w:rPr>
          <w:rFonts w:hint="cs"/>
          <w:rtl/>
        </w:rPr>
        <w:t>יו"ר ועדת הפנים ואיכות הסביבה</w:t>
      </w:r>
      <w:r>
        <w:rPr>
          <w:rtl/>
        </w:rPr>
        <w:t>):</w:t>
      </w:r>
      <w:bookmarkEnd w:id="202"/>
    </w:p>
    <w:p w14:paraId="0AF19A3E" w14:textId="77777777" w:rsidR="00000000" w:rsidRDefault="008A7A77">
      <w:pPr>
        <w:pStyle w:val="a0"/>
        <w:rPr>
          <w:rFonts w:hint="cs"/>
          <w:rtl/>
        </w:rPr>
      </w:pPr>
    </w:p>
    <w:p w14:paraId="71B6FED5" w14:textId="77777777" w:rsidR="00000000" w:rsidRDefault="008A7A77">
      <w:pPr>
        <w:pStyle w:val="a0"/>
        <w:rPr>
          <w:rFonts w:hint="cs"/>
          <w:rtl/>
        </w:rPr>
      </w:pPr>
      <w:r>
        <w:rPr>
          <w:rFonts w:hint="cs"/>
          <w:rtl/>
        </w:rPr>
        <w:t>כבוד היושב-ראש, חברי - -</w:t>
      </w:r>
    </w:p>
    <w:p w14:paraId="145B2811" w14:textId="77777777" w:rsidR="00000000" w:rsidRDefault="008A7A77">
      <w:pPr>
        <w:pStyle w:val="a0"/>
        <w:rPr>
          <w:rFonts w:hint="cs"/>
          <w:rtl/>
        </w:rPr>
      </w:pPr>
    </w:p>
    <w:p w14:paraId="081CE33B" w14:textId="77777777" w:rsidR="00000000" w:rsidRDefault="008A7A77">
      <w:pPr>
        <w:pStyle w:val="af1"/>
        <w:rPr>
          <w:rtl/>
        </w:rPr>
      </w:pPr>
      <w:r>
        <w:rPr>
          <w:rtl/>
        </w:rPr>
        <w:t>היו"ר אלי בן-מנחם:</w:t>
      </w:r>
    </w:p>
    <w:p w14:paraId="5745F3BF" w14:textId="77777777" w:rsidR="00000000" w:rsidRDefault="008A7A77">
      <w:pPr>
        <w:pStyle w:val="a0"/>
        <w:rPr>
          <w:rtl/>
        </w:rPr>
      </w:pPr>
    </w:p>
    <w:p w14:paraId="31A4D1C3" w14:textId="77777777" w:rsidR="00000000" w:rsidRDefault="008A7A77">
      <w:pPr>
        <w:pStyle w:val="a0"/>
        <w:rPr>
          <w:rFonts w:hint="cs"/>
          <w:rtl/>
        </w:rPr>
      </w:pPr>
      <w:r>
        <w:rPr>
          <w:rFonts w:hint="cs"/>
          <w:rtl/>
        </w:rPr>
        <w:t>רבותי חברי הכנסת, בוז'י הרצוג, חבר הכנסת אפללו, חבר הכנסת הירשזון, לא להפריע. חבר הכנסת גפני</w:t>
      </w:r>
      <w:r>
        <w:rPr>
          <w:rFonts w:hint="cs"/>
          <w:rtl/>
        </w:rPr>
        <w:t xml:space="preserve">, תעשו את זה בחוץ, בבקשה. בבקשה, חבר הכנסת שטרן. </w:t>
      </w:r>
    </w:p>
    <w:p w14:paraId="1B0FE47C" w14:textId="77777777" w:rsidR="00000000" w:rsidRDefault="008A7A77">
      <w:pPr>
        <w:pStyle w:val="a0"/>
        <w:rPr>
          <w:rFonts w:hint="cs"/>
          <w:rtl/>
        </w:rPr>
      </w:pPr>
    </w:p>
    <w:p w14:paraId="4BBD16D4" w14:textId="77777777" w:rsidR="00000000" w:rsidRDefault="008A7A77">
      <w:pPr>
        <w:pStyle w:val="-"/>
        <w:rPr>
          <w:rtl/>
        </w:rPr>
      </w:pPr>
      <w:bookmarkStart w:id="203" w:name="FS000000430T14_06_2004_19_31_22"/>
      <w:bookmarkEnd w:id="203"/>
      <w:r>
        <w:rPr>
          <w:rFonts w:hint="eastAsia"/>
          <w:rtl/>
        </w:rPr>
        <w:t>יורי</w:t>
      </w:r>
      <w:r>
        <w:rPr>
          <w:rtl/>
        </w:rPr>
        <w:t xml:space="preserve"> שטרן (</w:t>
      </w:r>
      <w:r>
        <w:rPr>
          <w:rFonts w:hint="cs"/>
          <w:rtl/>
        </w:rPr>
        <w:t>יו"ר ועדת הפנים ואיכות הסביבה</w:t>
      </w:r>
      <w:r>
        <w:rPr>
          <w:rtl/>
        </w:rPr>
        <w:t>):</w:t>
      </w:r>
    </w:p>
    <w:p w14:paraId="30219C2E" w14:textId="77777777" w:rsidR="00000000" w:rsidRDefault="008A7A77">
      <w:pPr>
        <w:pStyle w:val="a0"/>
        <w:rPr>
          <w:rFonts w:hint="cs"/>
          <w:rtl/>
        </w:rPr>
      </w:pPr>
    </w:p>
    <w:p w14:paraId="14717066" w14:textId="77777777" w:rsidR="00000000" w:rsidRDefault="008A7A77">
      <w:pPr>
        <w:pStyle w:val="a0"/>
        <w:rPr>
          <w:rFonts w:hint="cs"/>
          <w:rtl/>
        </w:rPr>
      </w:pPr>
      <w:r>
        <w:rPr>
          <w:rFonts w:hint="cs"/>
          <w:rtl/>
        </w:rPr>
        <w:t>- - אני מביא להצבעתכם את הצעת החוק של חבר הכנסת רוני בר-און על הצהרת אמונים של חברי המועצה של הרשות המקומית. מדובר בהצעה שעל פניה היתה אמורה להיות בספר החוקים של</w:t>
      </w:r>
      <w:r>
        <w:rPr>
          <w:rFonts w:hint="cs"/>
          <w:rtl/>
        </w:rPr>
        <w:t xml:space="preserve"> מדינת ישראל הרבה לפני שבא חבר הכנסת רוני בר-און והציע אותה. היא אומרת, שבתחילת הכינוס הראשון של המועצה, מועצת הרשות המקומית הנבחרת, כל אחד מחברי המועצה מצהיר אמונים למדינת ישראל, וכל עוד לא הצהיר חבר המועצה אמונים למדינת ישראל כנציג השלטון במדינת ישראל, ה</w:t>
      </w:r>
      <w:r>
        <w:rPr>
          <w:rFonts w:hint="cs"/>
          <w:rtl/>
        </w:rPr>
        <w:t xml:space="preserve">וא לא ייהנה מזכויותיו כחבר המועצה, הוא לא יכול לתפקד כחבר מועצה. </w:t>
      </w:r>
    </w:p>
    <w:p w14:paraId="5EF1AACE" w14:textId="77777777" w:rsidR="00000000" w:rsidRDefault="008A7A77">
      <w:pPr>
        <w:pStyle w:val="a0"/>
        <w:rPr>
          <w:rFonts w:hint="cs"/>
          <w:rtl/>
        </w:rPr>
      </w:pPr>
    </w:p>
    <w:p w14:paraId="7832920D" w14:textId="77777777" w:rsidR="00000000" w:rsidRDefault="008A7A77">
      <w:pPr>
        <w:pStyle w:val="a0"/>
        <w:rPr>
          <w:rFonts w:hint="cs"/>
          <w:rtl/>
        </w:rPr>
      </w:pPr>
      <w:r>
        <w:rPr>
          <w:rFonts w:hint="cs"/>
          <w:rtl/>
        </w:rPr>
        <w:t xml:space="preserve">אנחנו דנו בישיבת הוועדה מה בדיוק זכויותיהם של חברי המועצות. המסקנה המיידית היא, שזה קודם כול השתתפות בהצבעות, במליאת המועצה, והשתתפות בוועדות שהמועצה מקימה בקרב חבריה. </w:t>
      </w:r>
    </w:p>
    <w:p w14:paraId="4719E82B" w14:textId="77777777" w:rsidR="00000000" w:rsidRDefault="008A7A77">
      <w:pPr>
        <w:pStyle w:val="a0"/>
        <w:rPr>
          <w:rFonts w:hint="cs"/>
          <w:rtl/>
        </w:rPr>
      </w:pPr>
    </w:p>
    <w:p w14:paraId="47ECA5BE" w14:textId="77777777" w:rsidR="00000000" w:rsidRDefault="008A7A77">
      <w:pPr>
        <w:pStyle w:val="a0"/>
        <w:rPr>
          <w:rFonts w:hint="cs"/>
          <w:rtl/>
        </w:rPr>
      </w:pPr>
      <w:r>
        <w:rPr>
          <w:rFonts w:hint="cs"/>
          <w:rtl/>
        </w:rPr>
        <w:t>לא ייתכן שנציג השלט</w:t>
      </w:r>
      <w:r>
        <w:rPr>
          <w:rFonts w:hint="cs"/>
          <w:rtl/>
        </w:rPr>
        <w:t>ון המקומי, אדם שנבחר על-ידי הציבור בארץ, לא יהיה מוכן להצהיר אמונים למדינה שבה הוא מכהן כחלק מהשלטון שלה, במקרה הזה השלטון המקומי. אנחנו, כחברי הכנסת שנבחרים על-ידי כל המגזרים במדינה, נבחרים מטעם מפלגות שונות לחלוטין מבחינת המצע שלהן והאידיאולוגיה שלהן, אנ</w:t>
      </w:r>
      <w:r>
        <w:rPr>
          <w:rFonts w:hint="cs"/>
          <w:rtl/>
        </w:rPr>
        <w:t xml:space="preserve">חנו מתחילים את מושב הפתיחה של כל כנסת חדשה בכך שכל אחד מאתנו עולה על הבמה הזאת ומצהיר אמונים למדינת ישראל. הנורמה הזאת חייבת לחול על כל נציגי השלטון, המרכזי והמקומי, ולכן אני מבקש מחברי הכנסת לתמוך בקריאה השנייה והשלישית בחקיקה הזאת. </w:t>
      </w:r>
    </w:p>
    <w:p w14:paraId="5C9F47FB" w14:textId="77777777" w:rsidR="00000000" w:rsidRDefault="008A7A77">
      <w:pPr>
        <w:pStyle w:val="a0"/>
        <w:rPr>
          <w:rFonts w:hint="cs"/>
          <w:rtl/>
        </w:rPr>
      </w:pPr>
    </w:p>
    <w:p w14:paraId="65995FD8" w14:textId="77777777" w:rsidR="00000000" w:rsidRDefault="008A7A77">
      <w:pPr>
        <w:pStyle w:val="a0"/>
        <w:rPr>
          <w:rFonts w:hint="cs"/>
          <w:rtl/>
        </w:rPr>
      </w:pPr>
      <w:r>
        <w:rPr>
          <w:rFonts w:hint="cs"/>
          <w:rtl/>
        </w:rPr>
        <w:t>יש פה כמה הסתייגויות</w:t>
      </w:r>
      <w:r>
        <w:rPr>
          <w:rFonts w:hint="cs"/>
          <w:rtl/>
        </w:rPr>
        <w:t>. אני מבקש מחברי הכנסת לדחות אותן.</w:t>
      </w:r>
    </w:p>
    <w:p w14:paraId="47FEBE61" w14:textId="77777777" w:rsidR="00000000" w:rsidRDefault="008A7A77">
      <w:pPr>
        <w:pStyle w:val="af1"/>
        <w:rPr>
          <w:rFonts w:hint="cs"/>
          <w:rtl/>
        </w:rPr>
      </w:pPr>
    </w:p>
    <w:p w14:paraId="12DA7212" w14:textId="77777777" w:rsidR="00000000" w:rsidRDefault="008A7A77">
      <w:pPr>
        <w:pStyle w:val="af1"/>
        <w:rPr>
          <w:rtl/>
        </w:rPr>
      </w:pPr>
    </w:p>
    <w:p w14:paraId="6156E66B" w14:textId="77777777" w:rsidR="00000000" w:rsidRDefault="008A7A77">
      <w:pPr>
        <w:pStyle w:val="af1"/>
        <w:rPr>
          <w:rtl/>
        </w:rPr>
      </w:pPr>
      <w:r>
        <w:rPr>
          <w:rtl/>
        </w:rPr>
        <w:t>היו"ר אלי בן-מנחם:</w:t>
      </w:r>
    </w:p>
    <w:p w14:paraId="5DD27474" w14:textId="77777777" w:rsidR="00000000" w:rsidRDefault="008A7A77">
      <w:pPr>
        <w:pStyle w:val="a0"/>
        <w:rPr>
          <w:rtl/>
        </w:rPr>
      </w:pPr>
    </w:p>
    <w:p w14:paraId="6DCA8152" w14:textId="77777777" w:rsidR="00000000" w:rsidRDefault="008A7A77">
      <w:pPr>
        <w:pStyle w:val="a0"/>
        <w:rPr>
          <w:rFonts w:hint="cs"/>
          <w:rtl/>
        </w:rPr>
      </w:pPr>
      <w:r>
        <w:rPr>
          <w:rFonts w:hint="cs"/>
          <w:rtl/>
        </w:rPr>
        <w:t xml:space="preserve">תודה לחבר הכנסת יורי שטרן. רבותי חברי הכנסת, לסעיף 1 יש הסתייגויות. ראשון המסתייגים, חבר הכנסת מוחמד ברכה, בבקשה. רבותי, אני מבקש מכל אחד להסתפק בשלוש דקות. אחריו - חבר הכנסת עסאם מח'ול. </w:t>
      </w:r>
    </w:p>
    <w:p w14:paraId="0CD0184F" w14:textId="77777777" w:rsidR="00000000" w:rsidRDefault="008A7A77">
      <w:pPr>
        <w:pStyle w:val="a0"/>
        <w:rPr>
          <w:rFonts w:hint="cs"/>
          <w:rtl/>
        </w:rPr>
      </w:pPr>
    </w:p>
    <w:p w14:paraId="2641495F" w14:textId="77777777" w:rsidR="00000000" w:rsidRDefault="008A7A77">
      <w:pPr>
        <w:pStyle w:val="a"/>
        <w:rPr>
          <w:rtl/>
        </w:rPr>
      </w:pPr>
      <w:bookmarkStart w:id="204" w:name="FS000000540T14_06_2004_19_13_50"/>
      <w:bookmarkStart w:id="205" w:name="_Toc81186671"/>
      <w:bookmarkEnd w:id="204"/>
      <w:r>
        <w:rPr>
          <w:rFonts w:hint="eastAsia"/>
          <w:rtl/>
        </w:rPr>
        <w:t>מוחמד</w:t>
      </w:r>
      <w:r>
        <w:rPr>
          <w:rtl/>
        </w:rPr>
        <w:t xml:space="preserve"> ברכה</w:t>
      </w:r>
      <w:r>
        <w:rPr>
          <w:rtl/>
        </w:rPr>
        <w:t xml:space="preserve"> (חד"ש-תע"ל):</w:t>
      </w:r>
      <w:bookmarkEnd w:id="205"/>
    </w:p>
    <w:p w14:paraId="31A87D9B" w14:textId="77777777" w:rsidR="00000000" w:rsidRDefault="008A7A77">
      <w:pPr>
        <w:pStyle w:val="a0"/>
        <w:rPr>
          <w:rFonts w:hint="cs"/>
          <w:rtl/>
        </w:rPr>
      </w:pPr>
    </w:p>
    <w:p w14:paraId="27E770B6" w14:textId="77777777" w:rsidR="00000000" w:rsidRDefault="008A7A77">
      <w:pPr>
        <w:pStyle w:val="a0"/>
        <w:rPr>
          <w:rFonts w:hint="cs"/>
          <w:rtl/>
        </w:rPr>
      </w:pPr>
      <w:r>
        <w:rPr>
          <w:rFonts w:hint="cs"/>
          <w:rtl/>
        </w:rPr>
        <w:t>אדוני היושב-ראש, חברי הכנסת, מה היה עד עכשיו ברשויות המקומיות, אדוני חבר הכנסת בר-און? האם חברי המועצות היו פטורים ממחויבות לחוקי המדינה ומנאמנות לכל המושגים שאתה מבקש לכלול בהצהרת האמונים? הרי ממילא חברי מועצה שמעלו בתפקידם, שלא מילאו את תפ</w:t>
      </w:r>
      <w:r>
        <w:rPr>
          <w:rFonts w:hint="cs"/>
          <w:rtl/>
        </w:rPr>
        <w:t xml:space="preserve">קידם, היו צפויים לכל הענישה שקיימת במדינת ישראל. </w:t>
      </w:r>
    </w:p>
    <w:p w14:paraId="74DBC1F1" w14:textId="77777777" w:rsidR="00000000" w:rsidRDefault="008A7A77">
      <w:pPr>
        <w:pStyle w:val="a0"/>
        <w:rPr>
          <w:rFonts w:hint="cs"/>
          <w:rtl/>
        </w:rPr>
      </w:pPr>
    </w:p>
    <w:p w14:paraId="2DAC33DC" w14:textId="77777777" w:rsidR="00000000" w:rsidRDefault="008A7A77">
      <w:pPr>
        <w:pStyle w:val="a0"/>
        <w:rPr>
          <w:rFonts w:hint="cs"/>
          <w:rtl/>
        </w:rPr>
      </w:pPr>
      <w:r>
        <w:rPr>
          <w:rFonts w:hint="cs"/>
          <w:rtl/>
        </w:rPr>
        <w:t xml:space="preserve">אני חושב שמרוב רצון לפופוליזם, אנחנו הולכים להפוך את כל הסיפור השלטוני, גם המקומי וגם המרכזי, למין טקס ללא מהויות. אני חושב שמה שדרוש עכשיו לשלטון המקומי הוא תוכנית הבראה שהממשלה צריכה לעשות למדיניות שלה. </w:t>
      </w:r>
      <w:r>
        <w:rPr>
          <w:rFonts w:hint="cs"/>
          <w:rtl/>
        </w:rPr>
        <w:t xml:space="preserve">הממשלה חייבת לקבוע ולסרטט תוכנית הבראה להתנהלותה ולהתנהגותה וליחסה לשלטון המקומי. </w:t>
      </w:r>
    </w:p>
    <w:p w14:paraId="424E5BC2" w14:textId="77777777" w:rsidR="00000000" w:rsidRDefault="008A7A77">
      <w:pPr>
        <w:pStyle w:val="a0"/>
        <w:rPr>
          <w:rFonts w:hint="cs"/>
          <w:rtl/>
        </w:rPr>
      </w:pPr>
    </w:p>
    <w:p w14:paraId="5322FD56" w14:textId="77777777" w:rsidR="00000000" w:rsidRDefault="008A7A77">
      <w:pPr>
        <w:pStyle w:val="a0"/>
        <w:rPr>
          <w:rFonts w:hint="cs"/>
          <w:rtl/>
        </w:rPr>
      </w:pPr>
      <w:r>
        <w:rPr>
          <w:rFonts w:hint="cs"/>
          <w:rtl/>
        </w:rPr>
        <w:t xml:space="preserve">הממשלה לא רק מגלגלת מטלות חדשות על השלטון המקומי, גם בנושאים של החינוך וגם בנושאים של הבריאות וגם בנושאים הסוציאליים. היא הולכת ומקצצת עוד יותר ועוד יותר בתקציבים המיועדים </w:t>
      </w:r>
      <w:r>
        <w:rPr>
          <w:rFonts w:hint="cs"/>
          <w:rtl/>
        </w:rPr>
        <w:t xml:space="preserve">לרשויות המקומיות. </w:t>
      </w:r>
    </w:p>
    <w:p w14:paraId="005DC09C" w14:textId="77777777" w:rsidR="00000000" w:rsidRDefault="008A7A77">
      <w:pPr>
        <w:pStyle w:val="a0"/>
        <w:rPr>
          <w:rFonts w:hint="cs"/>
          <w:rtl/>
        </w:rPr>
      </w:pPr>
      <w:r>
        <w:rPr>
          <w:rFonts w:hint="cs"/>
          <w:rtl/>
        </w:rPr>
        <w:t xml:space="preserve"> </w:t>
      </w:r>
    </w:p>
    <w:p w14:paraId="27B2D785" w14:textId="77777777" w:rsidR="00000000" w:rsidRDefault="008A7A77">
      <w:pPr>
        <w:pStyle w:val="a0"/>
        <w:rPr>
          <w:rFonts w:hint="cs"/>
          <w:rtl/>
        </w:rPr>
      </w:pPr>
      <w:r>
        <w:rPr>
          <w:rFonts w:hint="cs"/>
          <w:rtl/>
        </w:rPr>
        <w:t>לא רק זאת, רק בשבוע שעבר אישרה הכנסת הצעת חוק לתשלום תשלומים חיוניים, מה שנקרא משכורות, מים, ביוב וחשמל לרשויות המקומיות בתקופת ההבראה. עוד באותו יום שכולם נאמו כאן ובכו על המצב של השלטון המקומי, הבאנו הצעת חוק שאמורה היתה להסדיר את הנ</w:t>
      </w:r>
      <w:r>
        <w:rPr>
          <w:rFonts w:hint="cs"/>
          <w:rtl/>
        </w:rPr>
        <w:t>ושא של המשכורות, לא רק לזמן של תוכנית ההבראה אלא בכלל. הממשלה התנגדה, כמובן. למחרת היום, למחרת אישור הצעת החוק הממשלתית שהיתה אמורה להסדיר כביכול תשלומי משכורות, התחיל שר הפנים לנופף בשוט מעל ראשי הרשויות המקומיות, והפך את החוק שחוקק בכנסת למעין מכשיר של א</w:t>
      </w:r>
      <w:r>
        <w:rPr>
          <w:rFonts w:hint="cs"/>
          <w:rtl/>
        </w:rPr>
        <w:t xml:space="preserve">יומים על השלטון המקומי ועל ראשי השלטון המקומי: מי שלא יעשה כך וכך צפוי לפיטורים; מי שיעשה כך וכך צפוי לוועדה ממונה. מה זה כאן? מה העריצות הזאת? </w:t>
      </w:r>
    </w:p>
    <w:p w14:paraId="1302E1A9" w14:textId="77777777" w:rsidR="00000000" w:rsidRDefault="008A7A77">
      <w:pPr>
        <w:pStyle w:val="a0"/>
        <w:rPr>
          <w:rFonts w:hint="cs"/>
          <w:rtl/>
        </w:rPr>
      </w:pPr>
    </w:p>
    <w:p w14:paraId="7097D82C" w14:textId="77777777" w:rsidR="00000000" w:rsidRDefault="008A7A77">
      <w:pPr>
        <w:pStyle w:val="a0"/>
        <w:rPr>
          <w:rFonts w:hint="cs"/>
          <w:rtl/>
        </w:rPr>
      </w:pPr>
      <w:r>
        <w:rPr>
          <w:rFonts w:hint="cs"/>
          <w:rtl/>
        </w:rPr>
        <w:t xml:space="preserve">טקסים ועוד טקסים והצהרת אמונים ועוד הצהרת אמונים, אבל מהויות כלום. והשלטון המקומי היום, גם בעידן של אחרי החוק </w:t>
      </w:r>
      <w:r>
        <w:rPr>
          <w:rFonts w:hint="cs"/>
          <w:rtl/>
        </w:rPr>
        <w:t xml:space="preserve">האחרון של תשלום משכורות, עדיין צפוי להתמוטטות, רבותי חברי הכנסת. </w:t>
      </w:r>
    </w:p>
    <w:p w14:paraId="0C4D10A4" w14:textId="77777777" w:rsidR="00000000" w:rsidRDefault="008A7A77">
      <w:pPr>
        <w:pStyle w:val="a0"/>
        <w:rPr>
          <w:rFonts w:hint="cs"/>
          <w:rtl/>
        </w:rPr>
      </w:pPr>
    </w:p>
    <w:p w14:paraId="0384126A" w14:textId="77777777" w:rsidR="00000000" w:rsidRDefault="008A7A77">
      <w:pPr>
        <w:pStyle w:val="a0"/>
        <w:rPr>
          <w:rFonts w:hint="cs"/>
          <w:rtl/>
        </w:rPr>
      </w:pPr>
      <w:r>
        <w:rPr>
          <w:rFonts w:hint="cs"/>
          <w:rtl/>
        </w:rPr>
        <w:t xml:space="preserve">ולכן אני חושב שהכנסת מבזבזת את זמנה לריק על כל מיני עבירות והצהרות וטקסים שאין להם שום משמעות ואין בהם שום צורך. אזרחי המדינה, אם הם חברי מועצות מקומיות ואם הם חברי כנסת או מי שלא יהיו, הם </w:t>
      </w:r>
      <w:r>
        <w:rPr>
          <w:rFonts w:hint="cs"/>
          <w:rtl/>
        </w:rPr>
        <w:t>מחויבים לחוקי המדינה. ולא כל אדם שלא הצהיר הצהרת אמונים כאילו הוא פטור ממחויבות לנאמנות או ממחויבות לחוקי המדינה. זו פשוט תפיסה וצורת חשיבה פופוליסטית שאין לה מקום במשטר דמוקרטי. במקום להתנהל ולהתמקד בנושא של המהויות, הכנסת מבזבזת את זמנה בכל מיני טקסים רי</w:t>
      </w:r>
      <w:r>
        <w:rPr>
          <w:rFonts w:hint="cs"/>
          <w:rtl/>
        </w:rPr>
        <w:t xml:space="preserve">קים. </w:t>
      </w:r>
    </w:p>
    <w:p w14:paraId="7CC30DC6" w14:textId="77777777" w:rsidR="00000000" w:rsidRDefault="008A7A77">
      <w:pPr>
        <w:pStyle w:val="a0"/>
        <w:rPr>
          <w:rFonts w:hint="cs"/>
          <w:rtl/>
        </w:rPr>
      </w:pPr>
    </w:p>
    <w:p w14:paraId="61F457A5" w14:textId="77777777" w:rsidR="00000000" w:rsidRDefault="008A7A77">
      <w:pPr>
        <w:pStyle w:val="a0"/>
        <w:rPr>
          <w:rFonts w:hint="cs"/>
          <w:rtl/>
        </w:rPr>
      </w:pPr>
      <w:r>
        <w:rPr>
          <w:rFonts w:hint="cs"/>
          <w:rtl/>
        </w:rPr>
        <w:t>לכן, אדוני היושב-ראש, לא הייתי רוצה לומר שהצעת החוק מזיקה, אבל היא מחטיאה את המטרה. אין לה מקום. היא פשוט מיותרת. מה שהכנסת צריכה לעשות פה הוא העניין המהותי, לספק אפשרויות קיום לרשויות המקומיות, ולא לגלגל עליהן מטלות אחרי מטלות, כשהשלטון המרכזי כאיל</w:t>
      </w:r>
      <w:r>
        <w:rPr>
          <w:rFonts w:hint="cs"/>
          <w:rtl/>
        </w:rPr>
        <w:t xml:space="preserve">ו מתנער מאחריותו לציבור הרחב, במיוחד לשכבות החלשות, ואחר כך באים ומבקשים מחברי המועצה להצדיע וכאילו בזה תם העניין. תודה רבה, אדוני. </w:t>
      </w:r>
    </w:p>
    <w:p w14:paraId="75D33260" w14:textId="77777777" w:rsidR="00000000" w:rsidRDefault="008A7A77">
      <w:pPr>
        <w:pStyle w:val="a0"/>
        <w:rPr>
          <w:rFonts w:hint="cs"/>
          <w:rtl/>
        </w:rPr>
      </w:pPr>
    </w:p>
    <w:p w14:paraId="42407A1F" w14:textId="77777777" w:rsidR="00000000" w:rsidRDefault="008A7A77">
      <w:pPr>
        <w:pStyle w:val="af1"/>
        <w:rPr>
          <w:rtl/>
        </w:rPr>
      </w:pPr>
      <w:r>
        <w:rPr>
          <w:rFonts w:hint="eastAsia"/>
          <w:rtl/>
        </w:rPr>
        <w:t>היו</w:t>
      </w:r>
      <w:r>
        <w:rPr>
          <w:rtl/>
        </w:rPr>
        <w:t>"ר אלי בן-מנחם:</w:t>
      </w:r>
    </w:p>
    <w:p w14:paraId="3E99CACF" w14:textId="77777777" w:rsidR="00000000" w:rsidRDefault="008A7A77">
      <w:pPr>
        <w:pStyle w:val="a0"/>
        <w:rPr>
          <w:rFonts w:hint="cs"/>
          <w:rtl/>
        </w:rPr>
      </w:pPr>
    </w:p>
    <w:p w14:paraId="2D062EFB" w14:textId="77777777" w:rsidR="00000000" w:rsidRDefault="008A7A77">
      <w:pPr>
        <w:pStyle w:val="a0"/>
        <w:rPr>
          <w:rFonts w:hint="cs"/>
          <w:rtl/>
        </w:rPr>
      </w:pPr>
      <w:r>
        <w:rPr>
          <w:rFonts w:hint="cs"/>
          <w:rtl/>
        </w:rPr>
        <w:t>תודה לחבר הכנסת ברכה. חבר הכנסת עסאם מח'ול - לא נוכח. חבר הכנסת אחמד טיבי - לא נוכח. חבר הכנסת דוד אזו</w:t>
      </w:r>
      <w:r>
        <w:rPr>
          <w:rFonts w:hint="cs"/>
          <w:rtl/>
        </w:rPr>
        <w:t xml:space="preserve">לאי, בבקשה, לרשותך שלוש דקות. אחריו - חבר הכנסת שלמה בניזרי. חבר הכנסת דוד אזולאי, יש לך הסתייגות גם לסעיף 2, אז אני מבקש שתעשה את זה ביחד. תודה. </w:t>
      </w:r>
    </w:p>
    <w:p w14:paraId="61452D78" w14:textId="77777777" w:rsidR="00000000" w:rsidRDefault="008A7A77">
      <w:pPr>
        <w:pStyle w:val="a0"/>
        <w:rPr>
          <w:rFonts w:hint="cs"/>
          <w:rtl/>
        </w:rPr>
      </w:pPr>
    </w:p>
    <w:p w14:paraId="35EE5014" w14:textId="77777777" w:rsidR="00000000" w:rsidRDefault="008A7A77">
      <w:pPr>
        <w:pStyle w:val="af0"/>
        <w:rPr>
          <w:rtl/>
        </w:rPr>
      </w:pPr>
      <w:r>
        <w:rPr>
          <w:rFonts w:hint="eastAsia"/>
          <w:rtl/>
        </w:rPr>
        <w:t>רוני</w:t>
      </w:r>
      <w:r>
        <w:rPr>
          <w:rtl/>
        </w:rPr>
        <w:t xml:space="preserve"> בר-און (הליכוד):</w:t>
      </w:r>
    </w:p>
    <w:p w14:paraId="1282CFEF" w14:textId="77777777" w:rsidR="00000000" w:rsidRDefault="008A7A77">
      <w:pPr>
        <w:pStyle w:val="a0"/>
        <w:rPr>
          <w:rFonts w:hint="cs"/>
          <w:rtl/>
        </w:rPr>
      </w:pPr>
    </w:p>
    <w:p w14:paraId="3F6FADEF" w14:textId="77777777" w:rsidR="00000000" w:rsidRDefault="008A7A77">
      <w:pPr>
        <w:pStyle w:val="a0"/>
        <w:rPr>
          <w:rFonts w:hint="cs"/>
          <w:rtl/>
        </w:rPr>
      </w:pPr>
      <w:r>
        <w:rPr>
          <w:rFonts w:hint="cs"/>
          <w:rtl/>
        </w:rPr>
        <w:t xml:space="preserve">אין לו עוד הצעות. </w:t>
      </w:r>
    </w:p>
    <w:p w14:paraId="3A7086D0" w14:textId="77777777" w:rsidR="00000000" w:rsidRDefault="008A7A77">
      <w:pPr>
        <w:pStyle w:val="a0"/>
        <w:rPr>
          <w:rFonts w:hint="cs"/>
          <w:rtl/>
        </w:rPr>
      </w:pPr>
    </w:p>
    <w:p w14:paraId="09F09D00" w14:textId="77777777" w:rsidR="00000000" w:rsidRDefault="008A7A77">
      <w:pPr>
        <w:pStyle w:val="af1"/>
        <w:rPr>
          <w:rtl/>
        </w:rPr>
      </w:pPr>
      <w:r>
        <w:rPr>
          <w:rFonts w:hint="eastAsia"/>
          <w:rtl/>
        </w:rPr>
        <w:t>היו</w:t>
      </w:r>
      <w:r>
        <w:rPr>
          <w:rtl/>
        </w:rPr>
        <w:t>"ר אלי בן-מנחם:</w:t>
      </w:r>
    </w:p>
    <w:p w14:paraId="6EC3CEC1" w14:textId="77777777" w:rsidR="00000000" w:rsidRDefault="008A7A77">
      <w:pPr>
        <w:pStyle w:val="a0"/>
        <w:rPr>
          <w:rFonts w:hint="cs"/>
          <w:rtl/>
        </w:rPr>
      </w:pPr>
    </w:p>
    <w:p w14:paraId="68DFC66F" w14:textId="77777777" w:rsidR="00000000" w:rsidRDefault="008A7A77">
      <w:pPr>
        <w:pStyle w:val="a0"/>
        <w:rPr>
          <w:rFonts w:hint="cs"/>
          <w:rtl/>
        </w:rPr>
      </w:pPr>
      <w:r>
        <w:rPr>
          <w:rFonts w:hint="cs"/>
          <w:rtl/>
        </w:rPr>
        <w:t>חבר הכנסת רוני בר-און, בסעיף 2 כתוב "קבוצת ש"</w:t>
      </w:r>
      <w:r>
        <w:rPr>
          <w:rFonts w:hint="cs"/>
          <w:rtl/>
        </w:rPr>
        <w:t xml:space="preserve">ס". קבוצת ש"ס זו הקבוצה שמעל. אם תסתכל, תראה שזאת כל הקבוצה שנמצאת מעל. </w:t>
      </w:r>
    </w:p>
    <w:p w14:paraId="6BCC8822" w14:textId="77777777" w:rsidR="00000000" w:rsidRDefault="008A7A77">
      <w:pPr>
        <w:pStyle w:val="a0"/>
        <w:rPr>
          <w:rFonts w:hint="cs"/>
          <w:rtl/>
        </w:rPr>
      </w:pPr>
    </w:p>
    <w:p w14:paraId="208F6B34" w14:textId="77777777" w:rsidR="00000000" w:rsidRDefault="008A7A77">
      <w:pPr>
        <w:pStyle w:val="af0"/>
        <w:rPr>
          <w:rtl/>
        </w:rPr>
      </w:pPr>
      <w:r>
        <w:rPr>
          <w:rFonts w:hint="eastAsia"/>
          <w:rtl/>
        </w:rPr>
        <w:t>רוני</w:t>
      </w:r>
      <w:r>
        <w:rPr>
          <w:rtl/>
        </w:rPr>
        <w:t xml:space="preserve"> בר-און (הליכוד):</w:t>
      </w:r>
    </w:p>
    <w:p w14:paraId="39105E44" w14:textId="77777777" w:rsidR="00000000" w:rsidRDefault="008A7A77">
      <w:pPr>
        <w:pStyle w:val="a0"/>
        <w:rPr>
          <w:rFonts w:hint="cs"/>
          <w:rtl/>
        </w:rPr>
      </w:pPr>
    </w:p>
    <w:p w14:paraId="43FD2F45" w14:textId="77777777" w:rsidR="00000000" w:rsidRDefault="008A7A77">
      <w:pPr>
        <w:pStyle w:val="a0"/>
        <w:rPr>
          <w:rFonts w:hint="cs"/>
          <w:rtl/>
        </w:rPr>
      </w:pPr>
      <w:r>
        <w:rPr>
          <w:rFonts w:hint="cs"/>
          <w:rtl/>
        </w:rPr>
        <w:t xml:space="preserve">זו אותה הסתייגות. </w:t>
      </w:r>
    </w:p>
    <w:p w14:paraId="630B385D" w14:textId="77777777" w:rsidR="00000000" w:rsidRDefault="008A7A77">
      <w:pPr>
        <w:pStyle w:val="a0"/>
        <w:rPr>
          <w:rFonts w:hint="cs"/>
          <w:rtl/>
        </w:rPr>
      </w:pPr>
    </w:p>
    <w:p w14:paraId="407E40DF" w14:textId="77777777" w:rsidR="00000000" w:rsidRDefault="008A7A77">
      <w:pPr>
        <w:pStyle w:val="af1"/>
        <w:rPr>
          <w:rtl/>
        </w:rPr>
      </w:pPr>
      <w:r>
        <w:rPr>
          <w:rFonts w:hint="eastAsia"/>
          <w:rtl/>
        </w:rPr>
        <w:t>היו</w:t>
      </w:r>
      <w:r>
        <w:rPr>
          <w:rtl/>
        </w:rPr>
        <w:t>"ר אלי בן-מנחם:</w:t>
      </w:r>
    </w:p>
    <w:p w14:paraId="468B72DE" w14:textId="77777777" w:rsidR="00000000" w:rsidRDefault="008A7A77">
      <w:pPr>
        <w:pStyle w:val="a0"/>
        <w:rPr>
          <w:rFonts w:hint="cs"/>
          <w:rtl/>
        </w:rPr>
      </w:pPr>
    </w:p>
    <w:p w14:paraId="6EC28FE7" w14:textId="77777777" w:rsidR="00000000" w:rsidRDefault="008A7A77">
      <w:pPr>
        <w:pStyle w:val="a0"/>
        <w:rPr>
          <w:rFonts w:hint="cs"/>
          <w:rtl/>
        </w:rPr>
      </w:pPr>
      <w:r>
        <w:rPr>
          <w:rFonts w:hint="cs"/>
          <w:rtl/>
        </w:rPr>
        <w:t xml:space="preserve">גם כך הוא מעלה את זה כמקשה אחת, זה בסדר. </w:t>
      </w:r>
    </w:p>
    <w:p w14:paraId="39178848" w14:textId="77777777" w:rsidR="00000000" w:rsidRDefault="008A7A77">
      <w:pPr>
        <w:pStyle w:val="a0"/>
        <w:rPr>
          <w:rFonts w:hint="cs"/>
          <w:rtl/>
        </w:rPr>
      </w:pPr>
    </w:p>
    <w:p w14:paraId="56D3F345" w14:textId="77777777" w:rsidR="00000000" w:rsidRDefault="008A7A77">
      <w:pPr>
        <w:pStyle w:val="af0"/>
        <w:rPr>
          <w:rtl/>
        </w:rPr>
      </w:pPr>
      <w:r>
        <w:rPr>
          <w:rFonts w:hint="eastAsia"/>
          <w:rtl/>
        </w:rPr>
        <w:t>רוני</w:t>
      </w:r>
      <w:r>
        <w:rPr>
          <w:rtl/>
        </w:rPr>
        <w:t xml:space="preserve"> בר-און (הליכוד):</w:t>
      </w:r>
    </w:p>
    <w:p w14:paraId="1C2871FD" w14:textId="77777777" w:rsidR="00000000" w:rsidRDefault="008A7A77">
      <w:pPr>
        <w:pStyle w:val="a0"/>
        <w:rPr>
          <w:rFonts w:hint="cs"/>
          <w:rtl/>
        </w:rPr>
      </w:pPr>
    </w:p>
    <w:p w14:paraId="56A9BB2B" w14:textId="77777777" w:rsidR="00000000" w:rsidRDefault="008A7A77">
      <w:pPr>
        <w:pStyle w:val="a0"/>
        <w:rPr>
          <w:rFonts w:hint="cs"/>
          <w:rtl/>
        </w:rPr>
      </w:pPr>
      <w:r>
        <w:rPr>
          <w:rFonts w:hint="cs"/>
          <w:rtl/>
        </w:rPr>
        <w:t>זו בדיוק אותה הסתייגות. התנאי הזה מופיע פעם בסעיף 24א</w:t>
      </w:r>
      <w:r>
        <w:rPr>
          <w:rFonts w:hint="cs"/>
          <w:rtl/>
        </w:rPr>
        <w:t xml:space="preserve"> לחוק ופעם בסעיף 35ג לחוק.</w:t>
      </w:r>
    </w:p>
    <w:p w14:paraId="487E4CAB" w14:textId="77777777" w:rsidR="00000000" w:rsidRDefault="008A7A77">
      <w:pPr>
        <w:pStyle w:val="a0"/>
        <w:rPr>
          <w:rFonts w:hint="cs"/>
          <w:rtl/>
        </w:rPr>
      </w:pPr>
    </w:p>
    <w:p w14:paraId="3050131D" w14:textId="77777777" w:rsidR="00000000" w:rsidRDefault="008A7A77">
      <w:pPr>
        <w:pStyle w:val="af1"/>
        <w:rPr>
          <w:rtl/>
        </w:rPr>
      </w:pPr>
      <w:r>
        <w:rPr>
          <w:rFonts w:hint="eastAsia"/>
          <w:rtl/>
        </w:rPr>
        <w:t>היו</w:t>
      </w:r>
      <w:r>
        <w:rPr>
          <w:rtl/>
        </w:rPr>
        <w:t>"ר אלי בן-מנחם:</w:t>
      </w:r>
    </w:p>
    <w:p w14:paraId="0AFA14F5" w14:textId="77777777" w:rsidR="00000000" w:rsidRDefault="008A7A77">
      <w:pPr>
        <w:pStyle w:val="a0"/>
        <w:rPr>
          <w:rFonts w:hint="cs"/>
          <w:rtl/>
        </w:rPr>
      </w:pPr>
    </w:p>
    <w:p w14:paraId="3702B12E" w14:textId="77777777" w:rsidR="00000000" w:rsidRDefault="008A7A77">
      <w:pPr>
        <w:pStyle w:val="a0"/>
        <w:rPr>
          <w:rFonts w:hint="cs"/>
          <w:rtl/>
        </w:rPr>
      </w:pPr>
      <w:r>
        <w:rPr>
          <w:rFonts w:hint="cs"/>
          <w:rtl/>
        </w:rPr>
        <w:t>חבר הכנסת בר-און, אני קורא מה שכתוב מולי. אנא ממך. הוא גם ככה יעלה את זה. אם זאת אותה הסתייגות, אז למה אפשרו לו ולכל הקבוצה לדבר פעמיים? בבקשה, חבר הכנסת אזולאי.</w:t>
      </w:r>
    </w:p>
    <w:p w14:paraId="7D53F1B2" w14:textId="77777777" w:rsidR="00000000" w:rsidRDefault="008A7A77">
      <w:pPr>
        <w:pStyle w:val="a0"/>
        <w:rPr>
          <w:rFonts w:hint="cs"/>
          <w:rtl/>
        </w:rPr>
      </w:pPr>
    </w:p>
    <w:p w14:paraId="186C3E84" w14:textId="77777777" w:rsidR="00000000" w:rsidRDefault="008A7A77">
      <w:pPr>
        <w:pStyle w:val="a"/>
        <w:rPr>
          <w:rtl/>
        </w:rPr>
      </w:pPr>
      <w:bookmarkStart w:id="206" w:name="FS000000483T14_06_2004_19_18_49"/>
      <w:bookmarkStart w:id="207" w:name="_Toc81186672"/>
      <w:bookmarkEnd w:id="206"/>
      <w:r>
        <w:rPr>
          <w:rFonts w:hint="eastAsia"/>
          <w:rtl/>
        </w:rPr>
        <w:t>דוד</w:t>
      </w:r>
      <w:r>
        <w:rPr>
          <w:rtl/>
        </w:rPr>
        <w:t xml:space="preserve"> אזולאי (ש"ס):</w:t>
      </w:r>
      <w:bookmarkEnd w:id="207"/>
    </w:p>
    <w:p w14:paraId="0BA70361" w14:textId="77777777" w:rsidR="00000000" w:rsidRDefault="008A7A77">
      <w:pPr>
        <w:pStyle w:val="a0"/>
        <w:rPr>
          <w:rFonts w:hint="cs"/>
          <w:rtl/>
        </w:rPr>
      </w:pPr>
    </w:p>
    <w:p w14:paraId="21396746" w14:textId="77777777" w:rsidR="00000000" w:rsidRDefault="008A7A77">
      <w:pPr>
        <w:pStyle w:val="a0"/>
        <w:rPr>
          <w:rFonts w:hint="cs"/>
          <w:rtl/>
        </w:rPr>
      </w:pPr>
      <w:r>
        <w:rPr>
          <w:rFonts w:hint="cs"/>
          <w:rtl/>
        </w:rPr>
        <w:t>חבר הכנסת בר-און, יש שני ס</w:t>
      </w:r>
      <w:r>
        <w:rPr>
          <w:rFonts w:hint="cs"/>
          <w:rtl/>
        </w:rPr>
        <w:t xml:space="preserve">עיפים, ועל כל סעיף אפשר לדבר שלוש דקות, אבל אני הסתפקתי במה שאמר היושב-ראש, ולכן חבל על הוויכוח. </w:t>
      </w:r>
    </w:p>
    <w:p w14:paraId="323BA366" w14:textId="77777777" w:rsidR="00000000" w:rsidRDefault="008A7A77">
      <w:pPr>
        <w:pStyle w:val="a0"/>
        <w:rPr>
          <w:rFonts w:hint="cs"/>
          <w:rtl/>
        </w:rPr>
      </w:pPr>
    </w:p>
    <w:p w14:paraId="34F85806" w14:textId="77777777" w:rsidR="00000000" w:rsidRDefault="008A7A77">
      <w:pPr>
        <w:pStyle w:val="a0"/>
        <w:rPr>
          <w:rFonts w:hint="cs"/>
          <w:rtl/>
        </w:rPr>
      </w:pPr>
      <w:r>
        <w:rPr>
          <w:rFonts w:hint="cs"/>
          <w:rtl/>
        </w:rPr>
        <w:t>אדוני היושב-ראש, הצעת חוק הצהרת האמונים של חברי מועצת רשות מקומית, לצערי הרב זו הצעה שאף אחד בסופו של דבר לא יוכל לאכוף אותה. זו הצעה דקלרטיבית, מפני שחברי מ</w:t>
      </w:r>
      <w:r>
        <w:rPr>
          <w:rFonts w:hint="cs"/>
          <w:rtl/>
        </w:rPr>
        <w:t>ועצה שלא ירצו להצהיר, בעצם אף אחד לא יכול לעשות להם שום דבר. אין כאן שום כלי ענישה ושום אמצעי, לא לראש הרשות ולא לאף אחד. היתה הצעה מרחיקת-לכת, שיבואו וירחיקו חבר מועצת רשות על כך שהוא לא הצהיר אמונים. אני חושב שזה אקט לא דמוקרטי, והדבר הוא בלתי ישים.</w:t>
      </w:r>
    </w:p>
    <w:p w14:paraId="36559B19" w14:textId="77777777" w:rsidR="00000000" w:rsidRDefault="008A7A77">
      <w:pPr>
        <w:pStyle w:val="a0"/>
        <w:rPr>
          <w:rFonts w:hint="cs"/>
          <w:rtl/>
        </w:rPr>
      </w:pPr>
    </w:p>
    <w:p w14:paraId="0D2BDB69" w14:textId="77777777" w:rsidR="00000000" w:rsidRDefault="008A7A77">
      <w:pPr>
        <w:pStyle w:val="a0"/>
        <w:rPr>
          <w:rFonts w:hint="cs"/>
          <w:rtl/>
        </w:rPr>
      </w:pPr>
      <w:r>
        <w:rPr>
          <w:rFonts w:hint="cs"/>
          <w:rtl/>
        </w:rPr>
        <w:t>אני</w:t>
      </w:r>
      <w:r>
        <w:rPr>
          <w:rFonts w:hint="cs"/>
          <w:rtl/>
        </w:rPr>
        <w:t xml:space="preserve"> גם רוצה לנצל את ההזדמנות ולדבר בנושא השלטון המקומי. רק בשבוע שעבר עברה כאן הצעת חוק ממשלתית שבאה לפתור את בעיות השכר של עובדי הרשויות המקומיות. לצערי הרב אני חייב להגיד, שזו הצעה שיש בה אחיזת עיניים, במיוחד בכל הקשור לעובדי המועצות הדתיות, ללא יוצא מן הכל</w:t>
      </w:r>
      <w:r>
        <w:rPr>
          <w:rFonts w:hint="cs"/>
          <w:rtl/>
        </w:rPr>
        <w:t xml:space="preserve">ל. </w:t>
      </w:r>
    </w:p>
    <w:p w14:paraId="668D1000" w14:textId="77777777" w:rsidR="00000000" w:rsidRDefault="008A7A77">
      <w:pPr>
        <w:pStyle w:val="a0"/>
        <w:rPr>
          <w:rFonts w:hint="cs"/>
          <w:rtl/>
        </w:rPr>
      </w:pPr>
    </w:p>
    <w:p w14:paraId="4CABCD6E" w14:textId="77777777" w:rsidR="00000000" w:rsidRDefault="008A7A77">
      <w:pPr>
        <w:pStyle w:val="a0"/>
        <w:rPr>
          <w:rFonts w:hint="cs"/>
          <w:rtl/>
        </w:rPr>
      </w:pPr>
      <w:r>
        <w:rPr>
          <w:rFonts w:hint="cs"/>
          <w:rtl/>
        </w:rPr>
        <w:t>ראשית, גם אם יהיה מצב שראש הרשות יצטרך להעביר את הכסף, הוא יוכל להעביר את ה-60% בלבד. על ה-40%, שהמועצה הדתית אמורה לקבל - אף אחד לא יודע מנין יבואו ה-40% למועצות הדתיות. הדבר השני - גם אם הכסף נמצא, אין היום מי שיחתום להוציא אותו. יש איזו הצעה, שמזכי</w:t>
      </w:r>
      <w:r>
        <w:rPr>
          <w:rFonts w:hint="cs"/>
          <w:rtl/>
        </w:rPr>
        <w:t>ר המועצה הדתית יחד עם רואה-החשבון של המועצה הדתית יוכלו לחתום על מנת לאפשר תשלום משכורות. אני אומר לכם, שידוע לי שיש למעלה מ-35 מועצות דתיות שאין להן מזכירים, וכרגע נבדקת האפשרות, אולי גזבר הרשות המקומית יוכל לחתום במקום רואה-חשבון. זו תהיה אחת הפגיעות הקש</w:t>
      </w:r>
      <w:r>
        <w:rPr>
          <w:rFonts w:hint="cs"/>
          <w:rtl/>
        </w:rPr>
        <w:t>ות בעובדי המועצות הדתיות.</w:t>
      </w:r>
    </w:p>
    <w:p w14:paraId="75F4D158" w14:textId="77777777" w:rsidR="00000000" w:rsidRDefault="008A7A77">
      <w:pPr>
        <w:pStyle w:val="a0"/>
        <w:rPr>
          <w:rFonts w:hint="cs"/>
          <w:rtl/>
        </w:rPr>
      </w:pPr>
    </w:p>
    <w:p w14:paraId="4C101BBF" w14:textId="77777777" w:rsidR="00000000" w:rsidRDefault="008A7A77">
      <w:pPr>
        <w:pStyle w:val="a0"/>
        <w:rPr>
          <w:rFonts w:hint="cs"/>
          <w:rtl/>
        </w:rPr>
      </w:pPr>
      <w:r>
        <w:rPr>
          <w:rFonts w:hint="cs"/>
          <w:rtl/>
        </w:rPr>
        <w:t xml:space="preserve">צר לי להגיד לחברי, וגם אני בתוכם, שתמכנו בהצעת החוק הזאת, שבאה לפתור את בעיות השכר במועצות הדתיות, שלמעשה לא פתרנו את הבעיה במועצות הדתיות. חלק גדול מעובדי המועצות הדתיות ימשיכו לא לקבל שכר. </w:t>
      </w:r>
    </w:p>
    <w:p w14:paraId="2105551E" w14:textId="77777777" w:rsidR="00000000" w:rsidRDefault="008A7A77">
      <w:pPr>
        <w:pStyle w:val="a0"/>
        <w:rPr>
          <w:rFonts w:hint="cs"/>
          <w:rtl/>
        </w:rPr>
      </w:pPr>
    </w:p>
    <w:p w14:paraId="649F147F" w14:textId="77777777" w:rsidR="00000000" w:rsidRDefault="008A7A77">
      <w:pPr>
        <w:pStyle w:val="a0"/>
        <w:rPr>
          <w:rFonts w:hint="cs"/>
          <w:rtl/>
        </w:rPr>
      </w:pPr>
      <w:r>
        <w:rPr>
          <w:rFonts w:hint="cs"/>
          <w:rtl/>
        </w:rPr>
        <w:t>לגבי הרשויות המקומיות, יכול להיות שב</w:t>
      </w:r>
      <w:r>
        <w:rPr>
          <w:rFonts w:hint="cs"/>
          <w:rtl/>
        </w:rPr>
        <w:t>חלק גדול מהרשויות המקומיות העובדים יקבלו שכר של חודשיים ואולי של שלושה חודשים, אבל לא יותר מכך, מפני שאין כסף. מדובר על רשויות מקומיות שיש להן חשב מלווה. רשות מקומית שאין לה חשב מלווה ואין לה תוכנית הבראה - לא יכולים העובדים שלה לקבל שכר.</w:t>
      </w:r>
    </w:p>
    <w:p w14:paraId="45E2399B" w14:textId="77777777" w:rsidR="00000000" w:rsidRDefault="008A7A77">
      <w:pPr>
        <w:pStyle w:val="a0"/>
        <w:rPr>
          <w:rFonts w:hint="cs"/>
          <w:rtl/>
        </w:rPr>
      </w:pPr>
    </w:p>
    <w:p w14:paraId="12C8D79D" w14:textId="77777777" w:rsidR="00000000" w:rsidRDefault="008A7A77">
      <w:pPr>
        <w:pStyle w:val="a0"/>
        <w:rPr>
          <w:rFonts w:hint="cs"/>
          <w:rtl/>
        </w:rPr>
      </w:pPr>
      <w:r>
        <w:rPr>
          <w:rFonts w:hint="cs"/>
          <w:rtl/>
        </w:rPr>
        <w:t>לכן, לצערי, הממש</w:t>
      </w:r>
      <w:r>
        <w:rPr>
          <w:rFonts w:hint="cs"/>
          <w:rtl/>
        </w:rPr>
        <w:t>לה הזאת עובדת על העובדים, פוגעת בעובדים ולא פתרה את הבעיה. היא פתרה את הבעיה לעובדי הרשויות באופן חלקי, אבל פתרון יסודי לא פתרה. לכן אני מציע לחברי, שבכל זאת התחילו במאבק הזה, לא להרפות, ואנחנו חייבים להמשיך ולהעמיד את הממשלה על טעותה. אין פתרון לבעיה של ש</w:t>
      </w:r>
      <w:r>
        <w:rPr>
          <w:rFonts w:hint="cs"/>
          <w:rtl/>
        </w:rPr>
        <w:t>כר עובדי הרשויות המקומיות. תודה.</w:t>
      </w:r>
    </w:p>
    <w:p w14:paraId="3E044F84" w14:textId="77777777" w:rsidR="00000000" w:rsidRDefault="008A7A77">
      <w:pPr>
        <w:pStyle w:val="a0"/>
        <w:rPr>
          <w:rFonts w:hint="cs"/>
          <w:rtl/>
        </w:rPr>
      </w:pPr>
    </w:p>
    <w:p w14:paraId="466B5E9C" w14:textId="77777777" w:rsidR="00000000" w:rsidRDefault="008A7A77">
      <w:pPr>
        <w:pStyle w:val="af1"/>
        <w:rPr>
          <w:rtl/>
        </w:rPr>
      </w:pPr>
      <w:r>
        <w:rPr>
          <w:rtl/>
        </w:rPr>
        <w:t>היו"ר אלי בן-מנחם:</w:t>
      </w:r>
    </w:p>
    <w:p w14:paraId="2019507B" w14:textId="77777777" w:rsidR="00000000" w:rsidRDefault="008A7A77">
      <w:pPr>
        <w:pStyle w:val="a0"/>
        <w:rPr>
          <w:rtl/>
        </w:rPr>
      </w:pPr>
    </w:p>
    <w:p w14:paraId="06312EF1" w14:textId="77777777" w:rsidR="00000000" w:rsidRDefault="008A7A77">
      <w:pPr>
        <w:pStyle w:val="a0"/>
        <w:rPr>
          <w:rtl/>
        </w:rPr>
      </w:pPr>
      <w:r>
        <w:rPr>
          <w:rFonts w:hint="cs"/>
          <w:rtl/>
        </w:rPr>
        <w:t>תודה לחבר הכנסת אזולאי. חבר הכנסת שלמה בניזרי - לא נוכח. חבר הכנסת נסים דהן - לא נוכח. חבר הכנסת יצחק וקנין, בבקשה.</w:t>
      </w:r>
    </w:p>
    <w:p w14:paraId="27E28621" w14:textId="77777777" w:rsidR="00000000" w:rsidRDefault="008A7A77">
      <w:pPr>
        <w:pStyle w:val="af0"/>
        <w:rPr>
          <w:rtl/>
        </w:rPr>
      </w:pPr>
    </w:p>
    <w:p w14:paraId="38406AC4" w14:textId="77777777" w:rsidR="00000000" w:rsidRDefault="008A7A77">
      <w:pPr>
        <w:pStyle w:val="af0"/>
        <w:rPr>
          <w:rtl/>
        </w:rPr>
      </w:pPr>
      <w:r>
        <w:rPr>
          <w:rtl/>
        </w:rPr>
        <w:t>רוני בר-און (הליכוד):</w:t>
      </w:r>
    </w:p>
    <w:p w14:paraId="1A4CC5AF" w14:textId="77777777" w:rsidR="00000000" w:rsidRDefault="008A7A77">
      <w:pPr>
        <w:pStyle w:val="a0"/>
        <w:rPr>
          <w:rFonts w:hint="cs"/>
          <w:rtl/>
        </w:rPr>
      </w:pPr>
    </w:p>
    <w:p w14:paraId="0E48944F" w14:textId="77777777" w:rsidR="00000000" w:rsidRDefault="008A7A77">
      <w:pPr>
        <w:pStyle w:val="a0"/>
        <w:rPr>
          <w:rFonts w:hint="cs"/>
          <w:rtl/>
        </w:rPr>
      </w:pPr>
      <w:r>
        <w:rPr>
          <w:rFonts w:hint="cs"/>
          <w:rtl/>
        </w:rPr>
        <w:t>כמה עוד יש?</w:t>
      </w:r>
    </w:p>
    <w:p w14:paraId="116E43FD" w14:textId="77777777" w:rsidR="00000000" w:rsidRDefault="008A7A77">
      <w:pPr>
        <w:pStyle w:val="a0"/>
        <w:rPr>
          <w:rFonts w:hint="cs"/>
          <w:rtl/>
        </w:rPr>
      </w:pPr>
    </w:p>
    <w:p w14:paraId="4E32F79B" w14:textId="77777777" w:rsidR="00000000" w:rsidRDefault="008A7A77">
      <w:pPr>
        <w:pStyle w:val="af0"/>
        <w:rPr>
          <w:rtl/>
        </w:rPr>
      </w:pPr>
      <w:r>
        <w:rPr>
          <w:rFonts w:hint="eastAsia"/>
          <w:rtl/>
        </w:rPr>
        <w:t>דוד</w:t>
      </w:r>
      <w:r>
        <w:rPr>
          <w:rtl/>
        </w:rPr>
        <w:t xml:space="preserve"> אזולאי (ש"ס):</w:t>
      </w:r>
    </w:p>
    <w:p w14:paraId="1451E614" w14:textId="77777777" w:rsidR="00000000" w:rsidRDefault="008A7A77">
      <w:pPr>
        <w:pStyle w:val="a0"/>
        <w:rPr>
          <w:rFonts w:hint="cs"/>
          <w:rtl/>
        </w:rPr>
      </w:pPr>
    </w:p>
    <w:p w14:paraId="24F44EE8" w14:textId="77777777" w:rsidR="00000000" w:rsidRDefault="008A7A77">
      <w:pPr>
        <w:pStyle w:val="a0"/>
        <w:rPr>
          <w:rFonts w:hint="cs"/>
          <w:rtl/>
        </w:rPr>
      </w:pPr>
      <w:r>
        <w:rPr>
          <w:rFonts w:hint="cs"/>
          <w:rtl/>
        </w:rPr>
        <w:t>בשפע.</w:t>
      </w:r>
    </w:p>
    <w:p w14:paraId="4B83D241" w14:textId="77777777" w:rsidR="00000000" w:rsidRDefault="008A7A77">
      <w:pPr>
        <w:pStyle w:val="a0"/>
        <w:rPr>
          <w:rFonts w:hint="cs"/>
          <w:rtl/>
        </w:rPr>
      </w:pPr>
    </w:p>
    <w:p w14:paraId="1B25D564" w14:textId="77777777" w:rsidR="00000000" w:rsidRDefault="008A7A77">
      <w:pPr>
        <w:pStyle w:val="af1"/>
        <w:rPr>
          <w:rtl/>
        </w:rPr>
      </w:pPr>
      <w:r>
        <w:rPr>
          <w:rtl/>
        </w:rPr>
        <w:t>היו"ר אלי בן-מנחם:</w:t>
      </w:r>
    </w:p>
    <w:p w14:paraId="157825A3" w14:textId="77777777" w:rsidR="00000000" w:rsidRDefault="008A7A77">
      <w:pPr>
        <w:pStyle w:val="a0"/>
        <w:rPr>
          <w:rtl/>
        </w:rPr>
      </w:pPr>
    </w:p>
    <w:p w14:paraId="3D489C8E" w14:textId="77777777" w:rsidR="00000000" w:rsidRDefault="008A7A77">
      <w:pPr>
        <w:pStyle w:val="a0"/>
        <w:rPr>
          <w:rFonts w:hint="cs"/>
          <w:rtl/>
        </w:rPr>
      </w:pPr>
      <w:r>
        <w:rPr>
          <w:rFonts w:hint="cs"/>
          <w:rtl/>
        </w:rPr>
        <w:t>מה?</w:t>
      </w:r>
      <w:r>
        <w:rPr>
          <w:rFonts w:hint="cs"/>
          <w:rtl/>
        </w:rPr>
        <w:t xml:space="preserve"> כמה דוברים עוד יש?</w:t>
      </w:r>
    </w:p>
    <w:p w14:paraId="25AAD239" w14:textId="77777777" w:rsidR="00000000" w:rsidRDefault="008A7A77">
      <w:pPr>
        <w:pStyle w:val="a0"/>
        <w:rPr>
          <w:rFonts w:hint="cs"/>
          <w:rtl/>
        </w:rPr>
      </w:pPr>
    </w:p>
    <w:p w14:paraId="254F97FF" w14:textId="77777777" w:rsidR="00000000" w:rsidRDefault="008A7A77">
      <w:pPr>
        <w:pStyle w:val="af0"/>
        <w:rPr>
          <w:rtl/>
        </w:rPr>
      </w:pPr>
      <w:r>
        <w:rPr>
          <w:rFonts w:hint="eastAsia"/>
          <w:rtl/>
        </w:rPr>
        <w:t>רוני</w:t>
      </w:r>
      <w:r>
        <w:rPr>
          <w:rtl/>
        </w:rPr>
        <w:t xml:space="preserve"> בר-און (הליכוד):</w:t>
      </w:r>
    </w:p>
    <w:p w14:paraId="7986C975" w14:textId="77777777" w:rsidR="00000000" w:rsidRDefault="008A7A77">
      <w:pPr>
        <w:pStyle w:val="a0"/>
        <w:rPr>
          <w:rFonts w:hint="cs"/>
          <w:rtl/>
        </w:rPr>
      </w:pPr>
    </w:p>
    <w:p w14:paraId="42EB73B5" w14:textId="77777777" w:rsidR="00000000" w:rsidRDefault="008A7A77">
      <w:pPr>
        <w:pStyle w:val="a0"/>
        <w:rPr>
          <w:rFonts w:hint="cs"/>
          <w:rtl/>
        </w:rPr>
      </w:pPr>
      <w:r>
        <w:rPr>
          <w:rFonts w:hint="cs"/>
          <w:rtl/>
        </w:rPr>
        <w:t>כמה הסתייגויות עוד יש?</w:t>
      </w:r>
    </w:p>
    <w:p w14:paraId="5DC2B74D" w14:textId="77777777" w:rsidR="00000000" w:rsidRDefault="008A7A77">
      <w:pPr>
        <w:pStyle w:val="a0"/>
        <w:rPr>
          <w:rFonts w:hint="cs"/>
          <w:rtl/>
        </w:rPr>
      </w:pPr>
    </w:p>
    <w:p w14:paraId="11FEE8EE" w14:textId="77777777" w:rsidR="00000000" w:rsidRDefault="008A7A77">
      <w:pPr>
        <w:pStyle w:val="af1"/>
        <w:rPr>
          <w:rtl/>
        </w:rPr>
      </w:pPr>
      <w:r>
        <w:rPr>
          <w:rtl/>
        </w:rPr>
        <w:t>היו"ר אלי בן-מנחם:</w:t>
      </w:r>
    </w:p>
    <w:p w14:paraId="7B3AB1C6" w14:textId="77777777" w:rsidR="00000000" w:rsidRDefault="008A7A77">
      <w:pPr>
        <w:pStyle w:val="a0"/>
        <w:rPr>
          <w:rtl/>
        </w:rPr>
      </w:pPr>
    </w:p>
    <w:p w14:paraId="15C2E56E" w14:textId="77777777" w:rsidR="00000000" w:rsidRDefault="008A7A77">
      <w:pPr>
        <w:pStyle w:val="a0"/>
        <w:rPr>
          <w:rFonts w:hint="cs"/>
          <w:rtl/>
        </w:rPr>
      </w:pPr>
      <w:r>
        <w:rPr>
          <w:rFonts w:hint="cs"/>
          <w:rtl/>
        </w:rPr>
        <w:t>אין הסתייגויות. יש עוד שבעה-שמונה דוברים, ולא כולם נוכחים. חבר הכנסת וקנין, אני מבקש ממך: שלוש דקות לשתי ההסתייגויות שלך.</w:t>
      </w:r>
    </w:p>
    <w:p w14:paraId="70E86109" w14:textId="77777777" w:rsidR="00000000" w:rsidRDefault="008A7A77">
      <w:pPr>
        <w:pStyle w:val="a0"/>
        <w:rPr>
          <w:rFonts w:hint="cs"/>
          <w:rtl/>
        </w:rPr>
      </w:pPr>
    </w:p>
    <w:p w14:paraId="1DDF7954" w14:textId="77777777" w:rsidR="00000000" w:rsidRDefault="008A7A77">
      <w:pPr>
        <w:pStyle w:val="a"/>
        <w:rPr>
          <w:rtl/>
        </w:rPr>
      </w:pPr>
      <w:bookmarkStart w:id="208" w:name="FS000000488T14_06_2004_19_45_02"/>
      <w:bookmarkStart w:id="209" w:name="_Toc81186673"/>
      <w:bookmarkEnd w:id="208"/>
      <w:r>
        <w:rPr>
          <w:rFonts w:hint="eastAsia"/>
          <w:rtl/>
        </w:rPr>
        <w:t>יצחק</w:t>
      </w:r>
      <w:r>
        <w:rPr>
          <w:rtl/>
        </w:rPr>
        <w:t xml:space="preserve"> וקנין (ש"ס):</w:t>
      </w:r>
      <w:bookmarkEnd w:id="209"/>
    </w:p>
    <w:p w14:paraId="213E4417" w14:textId="77777777" w:rsidR="00000000" w:rsidRDefault="008A7A77">
      <w:pPr>
        <w:pStyle w:val="a0"/>
        <w:rPr>
          <w:rFonts w:hint="cs"/>
          <w:rtl/>
        </w:rPr>
      </w:pPr>
    </w:p>
    <w:p w14:paraId="6CC6DF26" w14:textId="77777777" w:rsidR="00000000" w:rsidRDefault="008A7A77">
      <w:pPr>
        <w:pStyle w:val="a0"/>
        <w:rPr>
          <w:rFonts w:hint="cs"/>
          <w:rtl/>
        </w:rPr>
      </w:pPr>
      <w:r>
        <w:rPr>
          <w:rFonts w:hint="cs"/>
          <w:rtl/>
        </w:rPr>
        <w:t>אדוני היושב-ראש, חברי חברי</w:t>
      </w:r>
      <w:r>
        <w:rPr>
          <w:rFonts w:hint="cs"/>
          <w:rtl/>
        </w:rPr>
        <w:t xml:space="preserve"> הכנסת, ראשית, שוב, אני משתתף בצערך.</w:t>
      </w:r>
    </w:p>
    <w:p w14:paraId="246BA8DF" w14:textId="77777777" w:rsidR="00000000" w:rsidRDefault="008A7A77">
      <w:pPr>
        <w:pStyle w:val="a0"/>
        <w:rPr>
          <w:rFonts w:hint="cs"/>
          <w:rtl/>
        </w:rPr>
      </w:pPr>
    </w:p>
    <w:p w14:paraId="513A346C" w14:textId="77777777" w:rsidR="00000000" w:rsidRDefault="008A7A77">
      <w:pPr>
        <w:pStyle w:val="af1"/>
        <w:rPr>
          <w:rtl/>
        </w:rPr>
      </w:pPr>
      <w:r>
        <w:rPr>
          <w:rtl/>
        </w:rPr>
        <w:t>היו"ר אלי בן-מנחם:</w:t>
      </w:r>
    </w:p>
    <w:p w14:paraId="40FA0307" w14:textId="77777777" w:rsidR="00000000" w:rsidRDefault="008A7A77">
      <w:pPr>
        <w:pStyle w:val="a0"/>
        <w:rPr>
          <w:rtl/>
        </w:rPr>
      </w:pPr>
    </w:p>
    <w:p w14:paraId="5252FDAE" w14:textId="77777777" w:rsidR="00000000" w:rsidRDefault="008A7A77">
      <w:pPr>
        <w:pStyle w:val="a0"/>
        <w:rPr>
          <w:rFonts w:hint="cs"/>
          <w:rtl/>
        </w:rPr>
      </w:pPr>
      <w:r>
        <w:rPr>
          <w:rFonts w:hint="cs"/>
          <w:rtl/>
        </w:rPr>
        <w:t>תודה.</w:t>
      </w:r>
    </w:p>
    <w:p w14:paraId="54DAE9C1" w14:textId="77777777" w:rsidR="00000000" w:rsidRDefault="008A7A77">
      <w:pPr>
        <w:pStyle w:val="a0"/>
        <w:rPr>
          <w:rFonts w:hint="cs"/>
          <w:rtl/>
        </w:rPr>
      </w:pPr>
    </w:p>
    <w:p w14:paraId="6D468061" w14:textId="77777777" w:rsidR="00000000" w:rsidRDefault="008A7A77">
      <w:pPr>
        <w:pStyle w:val="-"/>
        <w:rPr>
          <w:rtl/>
        </w:rPr>
      </w:pPr>
      <w:bookmarkStart w:id="210" w:name="FS000000488T14_06_2004_19_47_17C"/>
      <w:bookmarkEnd w:id="210"/>
      <w:r>
        <w:rPr>
          <w:rtl/>
        </w:rPr>
        <w:t>יצחק וקנין (ש"ס):</w:t>
      </w:r>
    </w:p>
    <w:p w14:paraId="44B7FF53" w14:textId="77777777" w:rsidR="00000000" w:rsidRDefault="008A7A77">
      <w:pPr>
        <w:pStyle w:val="a0"/>
        <w:rPr>
          <w:rtl/>
        </w:rPr>
      </w:pPr>
    </w:p>
    <w:p w14:paraId="61CAF72E" w14:textId="77777777" w:rsidR="00000000" w:rsidRDefault="008A7A77">
      <w:pPr>
        <w:pStyle w:val="a0"/>
        <w:rPr>
          <w:rFonts w:hint="cs"/>
          <w:rtl/>
        </w:rPr>
      </w:pPr>
      <w:r>
        <w:rPr>
          <w:rFonts w:hint="cs"/>
          <w:rtl/>
        </w:rPr>
        <w:t>רבותי, ידידי חבר הכנסת אזולאי דיבר על המועצות הדתיות. רבותי, זו אחת הקטסטרופות הגדולות ביותר שקרו בתקופה האחרונה, כאשר ממשלה מבצעת מהלך שבו היא גורמת ביודעין לכך שעובדי המו</w:t>
      </w:r>
      <w:r>
        <w:rPr>
          <w:rFonts w:hint="cs"/>
          <w:rtl/>
        </w:rPr>
        <w:t>עצות הדתיות אינם מקבלים את שכרם. בגלל חוסר ודאות מוחלט, כל המערכת לא מתפקדת. הדבר הזה שמור בידיו של ראש הממשלה במשרד ראש הממשלה, ומספרים לנו סיפורים: "מחר יהיה פתרון",  "בעוד שבוע יהיה פתרון" או "בעוד חודש יהיה פתרון". אני מודיע לכם: בצורת הטיפול שהממשלה מ</w:t>
      </w:r>
      <w:r>
        <w:rPr>
          <w:rFonts w:hint="cs"/>
          <w:rtl/>
        </w:rPr>
        <w:t>טפלת בשכר עובדי המועצות הדתיות, אני חושב שעוד שלושה וארבעה חודשים עובדים לא יקבלו את שכרם, שלא לדבר על שירותי הדת, שירותים שהם אלמנטריים לכלל האוכלוסייה במדינת ישראל.</w:t>
      </w:r>
    </w:p>
    <w:p w14:paraId="42798C5B" w14:textId="77777777" w:rsidR="00000000" w:rsidRDefault="008A7A77">
      <w:pPr>
        <w:pStyle w:val="a0"/>
        <w:rPr>
          <w:rFonts w:hint="cs"/>
          <w:rtl/>
        </w:rPr>
      </w:pPr>
    </w:p>
    <w:p w14:paraId="4C0A676F" w14:textId="77777777" w:rsidR="00000000" w:rsidRDefault="008A7A77">
      <w:pPr>
        <w:pStyle w:val="a0"/>
        <w:rPr>
          <w:rFonts w:hint="cs"/>
          <w:rtl/>
        </w:rPr>
      </w:pPr>
      <w:r>
        <w:rPr>
          <w:rFonts w:hint="cs"/>
          <w:rtl/>
        </w:rPr>
        <w:t xml:space="preserve">השבוע הייתי בלוויה, ולצערי הרב בני המשפחה נאלצו לחפור את הקבר לנפטר, מפני שעובדי המועצה </w:t>
      </w:r>
      <w:r>
        <w:rPr>
          <w:rFonts w:hint="cs"/>
          <w:rtl/>
        </w:rPr>
        <w:t xml:space="preserve">הדתית לא קיבלו את שכרם כבר שמונה חודשים. </w:t>
      </w:r>
    </w:p>
    <w:p w14:paraId="462EE823" w14:textId="77777777" w:rsidR="00000000" w:rsidRDefault="008A7A77">
      <w:pPr>
        <w:pStyle w:val="a0"/>
        <w:rPr>
          <w:rFonts w:hint="cs"/>
          <w:rtl/>
        </w:rPr>
      </w:pPr>
    </w:p>
    <w:p w14:paraId="108C6640" w14:textId="77777777" w:rsidR="00000000" w:rsidRDefault="008A7A77">
      <w:pPr>
        <w:pStyle w:val="a0"/>
        <w:rPr>
          <w:rFonts w:hint="cs"/>
          <w:rtl/>
        </w:rPr>
      </w:pPr>
      <w:r>
        <w:rPr>
          <w:rFonts w:hint="cs"/>
          <w:rtl/>
        </w:rPr>
        <w:t>חבר הכנסת שאול יהלום, שמעתי מה אתה אמרת - הטענות הקשות כלפי תנועת ש"ס. אני שואל אותך: אתה יושב בממשלה, לא הייתם מודעים לקטסטרופה הזאת? גלגלתם עיניים? חשבתם שמה ששינוי מתכוונת לעשות בפירוק משרד הדתות, הכוונה היתה ת</w:t>
      </w:r>
      <w:r>
        <w:rPr>
          <w:rFonts w:hint="cs"/>
          <w:rtl/>
        </w:rPr>
        <w:t>מימה ואמיתית?</w:t>
      </w:r>
    </w:p>
    <w:p w14:paraId="753B6F6D" w14:textId="77777777" w:rsidR="00000000" w:rsidRDefault="008A7A77">
      <w:pPr>
        <w:pStyle w:val="a0"/>
        <w:rPr>
          <w:rFonts w:hint="cs"/>
          <w:rtl/>
        </w:rPr>
      </w:pPr>
    </w:p>
    <w:p w14:paraId="042EA20F" w14:textId="77777777" w:rsidR="00000000" w:rsidRDefault="008A7A77">
      <w:pPr>
        <w:pStyle w:val="af0"/>
        <w:rPr>
          <w:rtl/>
        </w:rPr>
      </w:pPr>
      <w:r>
        <w:rPr>
          <w:rFonts w:hint="eastAsia"/>
          <w:rtl/>
        </w:rPr>
        <w:t>שאול</w:t>
      </w:r>
      <w:r>
        <w:rPr>
          <w:rtl/>
        </w:rPr>
        <w:t xml:space="preserve"> יהלום (מפד"ל):</w:t>
      </w:r>
    </w:p>
    <w:p w14:paraId="0C0BDDDD" w14:textId="77777777" w:rsidR="00000000" w:rsidRDefault="008A7A77">
      <w:pPr>
        <w:pStyle w:val="a0"/>
        <w:rPr>
          <w:rFonts w:hint="cs"/>
          <w:rtl/>
        </w:rPr>
      </w:pPr>
    </w:p>
    <w:p w14:paraId="3E4B148B" w14:textId="77777777" w:rsidR="00000000" w:rsidRDefault="008A7A77">
      <w:pPr>
        <w:pStyle w:val="a0"/>
        <w:rPr>
          <w:rFonts w:hint="cs"/>
          <w:rtl/>
        </w:rPr>
      </w:pPr>
      <w:bookmarkStart w:id="211" w:name="FS000000483T14_06_2004_19_35_06"/>
      <w:bookmarkEnd w:id="211"/>
      <w:r>
        <w:rPr>
          <w:rFonts w:hint="cs"/>
          <w:rtl/>
        </w:rPr>
        <w:t>זה שר שלהם ברשויות המקומיות - - -</w:t>
      </w:r>
    </w:p>
    <w:p w14:paraId="615FE73E" w14:textId="77777777" w:rsidR="00000000" w:rsidRDefault="008A7A77">
      <w:pPr>
        <w:pStyle w:val="a0"/>
        <w:rPr>
          <w:rFonts w:hint="cs"/>
          <w:rtl/>
        </w:rPr>
      </w:pPr>
    </w:p>
    <w:p w14:paraId="3737320E" w14:textId="77777777" w:rsidR="00000000" w:rsidRDefault="008A7A77">
      <w:pPr>
        <w:pStyle w:val="-"/>
        <w:rPr>
          <w:rtl/>
        </w:rPr>
      </w:pPr>
      <w:bookmarkStart w:id="212" w:name="FS000000488T14_06_2004_19_45_04C"/>
      <w:bookmarkEnd w:id="212"/>
      <w:r>
        <w:rPr>
          <w:rtl/>
        </w:rPr>
        <w:t>יצחק וקנין (ש"ס):</w:t>
      </w:r>
    </w:p>
    <w:p w14:paraId="5B881894" w14:textId="77777777" w:rsidR="00000000" w:rsidRDefault="008A7A77">
      <w:pPr>
        <w:pStyle w:val="a0"/>
        <w:rPr>
          <w:rtl/>
        </w:rPr>
      </w:pPr>
    </w:p>
    <w:p w14:paraId="0F23C946" w14:textId="77777777" w:rsidR="00000000" w:rsidRDefault="008A7A77">
      <w:pPr>
        <w:pStyle w:val="a0"/>
        <w:rPr>
          <w:rFonts w:hint="cs"/>
          <w:rtl/>
        </w:rPr>
      </w:pPr>
      <w:bookmarkStart w:id="213" w:name="FS000000483T14_06_2004_19_35_08C"/>
      <w:bookmarkEnd w:id="213"/>
      <w:r>
        <w:rPr>
          <w:rFonts w:hint="cs"/>
          <w:rtl/>
        </w:rPr>
        <w:t>אדוני הנכבד, אתה היית צריך לעמוד על כך. אני לא חבר בממשלה הזאת. אתם בקואליציה.</w:t>
      </w:r>
    </w:p>
    <w:p w14:paraId="6AED3E4C" w14:textId="77777777" w:rsidR="00000000" w:rsidRDefault="008A7A77">
      <w:pPr>
        <w:pStyle w:val="a0"/>
        <w:rPr>
          <w:rFonts w:hint="cs"/>
          <w:rtl/>
        </w:rPr>
      </w:pPr>
    </w:p>
    <w:p w14:paraId="2A7BC878" w14:textId="77777777" w:rsidR="00000000" w:rsidRDefault="008A7A77">
      <w:pPr>
        <w:pStyle w:val="af0"/>
        <w:rPr>
          <w:rtl/>
        </w:rPr>
      </w:pPr>
      <w:r>
        <w:rPr>
          <w:rFonts w:hint="eastAsia"/>
          <w:rtl/>
        </w:rPr>
        <w:t>שאול</w:t>
      </w:r>
      <w:r>
        <w:rPr>
          <w:rtl/>
        </w:rPr>
        <w:t xml:space="preserve"> יהלום (מפד"ל):</w:t>
      </w:r>
    </w:p>
    <w:p w14:paraId="69C67BEF" w14:textId="77777777" w:rsidR="00000000" w:rsidRDefault="008A7A77">
      <w:pPr>
        <w:pStyle w:val="a0"/>
        <w:rPr>
          <w:rFonts w:hint="cs"/>
          <w:rtl/>
        </w:rPr>
      </w:pPr>
    </w:p>
    <w:p w14:paraId="7E8D5F94" w14:textId="77777777" w:rsidR="00000000" w:rsidRDefault="008A7A77">
      <w:pPr>
        <w:pStyle w:val="a0"/>
        <w:rPr>
          <w:rFonts w:hint="cs"/>
          <w:rtl/>
        </w:rPr>
      </w:pPr>
      <w:r>
        <w:rPr>
          <w:rFonts w:hint="cs"/>
          <w:rtl/>
        </w:rPr>
        <w:t>נכון. ברור.</w:t>
      </w:r>
    </w:p>
    <w:p w14:paraId="1098B637" w14:textId="77777777" w:rsidR="00000000" w:rsidRDefault="008A7A77">
      <w:pPr>
        <w:pStyle w:val="a0"/>
        <w:rPr>
          <w:rFonts w:hint="cs"/>
          <w:rtl/>
        </w:rPr>
      </w:pPr>
    </w:p>
    <w:p w14:paraId="4D9322CA" w14:textId="77777777" w:rsidR="00000000" w:rsidRDefault="008A7A77">
      <w:pPr>
        <w:pStyle w:val="-"/>
        <w:rPr>
          <w:rtl/>
        </w:rPr>
      </w:pPr>
      <w:bookmarkStart w:id="214" w:name="FS000000488T14_06_2004_19_45_09C"/>
      <w:bookmarkEnd w:id="214"/>
      <w:r>
        <w:rPr>
          <w:rtl/>
        </w:rPr>
        <w:t>יצחק וקנין (ש"ס):</w:t>
      </w:r>
    </w:p>
    <w:p w14:paraId="20AA6BD0" w14:textId="77777777" w:rsidR="00000000" w:rsidRDefault="008A7A77">
      <w:pPr>
        <w:pStyle w:val="a0"/>
        <w:rPr>
          <w:rtl/>
        </w:rPr>
      </w:pPr>
    </w:p>
    <w:p w14:paraId="44F6C887" w14:textId="77777777" w:rsidR="00000000" w:rsidRDefault="008A7A77">
      <w:pPr>
        <w:pStyle w:val="a0"/>
        <w:rPr>
          <w:rFonts w:hint="cs"/>
          <w:rtl/>
        </w:rPr>
      </w:pPr>
      <w:bookmarkStart w:id="215" w:name="FS000000483T14_06_2004_19_41_30C"/>
      <w:bookmarkEnd w:id="215"/>
      <w:r>
        <w:rPr>
          <w:rFonts w:hint="cs"/>
          <w:rtl/>
        </w:rPr>
        <w:t>אתם הייתם  צריכים - - -</w:t>
      </w:r>
    </w:p>
    <w:p w14:paraId="4A77C533" w14:textId="77777777" w:rsidR="00000000" w:rsidRDefault="008A7A77">
      <w:pPr>
        <w:pStyle w:val="a0"/>
        <w:rPr>
          <w:rFonts w:hint="cs"/>
          <w:rtl/>
        </w:rPr>
      </w:pPr>
    </w:p>
    <w:p w14:paraId="6FD50D6A" w14:textId="77777777" w:rsidR="00000000" w:rsidRDefault="008A7A77">
      <w:pPr>
        <w:pStyle w:val="af0"/>
        <w:rPr>
          <w:rtl/>
        </w:rPr>
      </w:pPr>
      <w:r>
        <w:rPr>
          <w:rFonts w:hint="eastAsia"/>
          <w:rtl/>
        </w:rPr>
        <w:t>שאול</w:t>
      </w:r>
      <w:r>
        <w:rPr>
          <w:rtl/>
        </w:rPr>
        <w:t xml:space="preserve"> יהל</w:t>
      </w:r>
      <w:r>
        <w:rPr>
          <w:rtl/>
        </w:rPr>
        <w:t>ום (מפד"ל):</w:t>
      </w:r>
    </w:p>
    <w:p w14:paraId="5B709E2E" w14:textId="77777777" w:rsidR="00000000" w:rsidRDefault="008A7A77">
      <w:pPr>
        <w:pStyle w:val="a0"/>
        <w:rPr>
          <w:rFonts w:hint="cs"/>
          <w:rtl/>
        </w:rPr>
      </w:pPr>
    </w:p>
    <w:p w14:paraId="0A714286" w14:textId="77777777" w:rsidR="00000000" w:rsidRDefault="008A7A77">
      <w:pPr>
        <w:pStyle w:val="a0"/>
        <w:rPr>
          <w:rFonts w:hint="cs"/>
          <w:rtl/>
        </w:rPr>
      </w:pPr>
      <w:r>
        <w:rPr>
          <w:rFonts w:hint="cs"/>
          <w:rtl/>
        </w:rPr>
        <w:t>אבל קודם תראה את הרשויות המקומיות ומה קרה. זה שר שלהם.</w:t>
      </w:r>
    </w:p>
    <w:p w14:paraId="3611D32A" w14:textId="77777777" w:rsidR="00000000" w:rsidRDefault="008A7A77">
      <w:pPr>
        <w:pStyle w:val="a0"/>
        <w:rPr>
          <w:rFonts w:hint="cs"/>
          <w:rtl/>
        </w:rPr>
      </w:pPr>
    </w:p>
    <w:p w14:paraId="64DECCD8" w14:textId="77777777" w:rsidR="00000000" w:rsidRDefault="008A7A77">
      <w:pPr>
        <w:pStyle w:val="-"/>
        <w:rPr>
          <w:rtl/>
        </w:rPr>
      </w:pPr>
      <w:bookmarkStart w:id="216" w:name="FS000000488T14_06_2004_19_45_15C"/>
      <w:bookmarkEnd w:id="216"/>
      <w:r>
        <w:rPr>
          <w:rtl/>
        </w:rPr>
        <w:t>יצחק וקנין (ש"ס):</w:t>
      </w:r>
    </w:p>
    <w:p w14:paraId="52656B76" w14:textId="77777777" w:rsidR="00000000" w:rsidRDefault="008A7A77">
      <w:pPr>
        <w:pStyle w:val="a0"/>
        <w:rPr>
          <w:rFonts w:hint="cs"/>
          <w:rtl/>
        </w:rPr>
      </w:pPr>
    </w:p>
    <w:p w14:paraId="17D8646A" w14:textId="77777777" w:rsidR="00000000" w:rsidRDefault="008A7A77">
      <w:pPr>
        <w:pStyle w:val="a0"/>
        <w:rPr>
          <w:rFonts w:hint="cs"/>
          <w:rtl/>
        </w:rPr>
      </w:pPr>
      <w:r>
        <w:rPr>
          <w:rFonts w:hint="cs"/>
          <w:rtl/>
        </w:rPr>
        <w:t>אין שום קשר.</w:t>
      </w:r>
    </w:p>
    <w:p w14:paraId="6390E21D" w14:textId="77777777" w:rsidR="00000000" w:rsidRDefault="008A7A77">
      <w:pPr>
        <w:pStyle w:val="a0"/>
        <w:rPr>
          <w:rFonts w:hint="cs"/>
          <w:rtl/>
        </w:rPr>
      </w:pPr>
    </w:p>
    <w:p w14:paraId="483F67CC" w14:textId="77777777" w:rsidR="00000000" w:rsidRDefault="008A7A77">
      <w:pPr>
        <w:pStyle w:val="af0"/>
        <w:rPr>
          <w:rtl/>
        </w:rPr>
      </w:pPr>
      <w:r>
        <w:rPr>
          <w:rFonts w:hint="eastAsia"/>
          <w:rtl/>
        </w:rPr>
        <w:t>שאול</w:t>
      </w:r>
      <w:r>
        <w:rPr>
          <w:rtl/>
        </w:rPr>
        <w:t xml:space="preserve"> יהלום (מפד"ל):</w:t>
      </w:r>
    </w:p>
    <w:p w14:paraId="437DE137" w14:textId="77777777" w:rsidR="00000000" w:rsidRDefault="008A7A77">
      <w:pPr>
        <w:pStyle w:val="a0"/>
        <w:rPr>
          <w:rFonts w:hint="cs"/>
          <w:rtl/>
        </w:rPr>
      </w:pPr>
    </w:p>
    <w:p w14:paraId="4F35C83B" w14:textId="77777777" w:rsidR="00000000" w:rsidRDefault="008A7A77">
      <w:pPr>
        <w:pStyle w:val="a0"/>
        <w:rPr>
          <w:rFonts w:hint="cs"/>
          <w:rtl/>
        </w:rPr>
      </w:pPr>
      <w:r>
        <w:rPr>
          <w:rFonts w:hint="cs"/>
          <w:rtl/>
        </w:rPr>
        <w:t>אין קשר?</w:t>
      </w:r>
    </w:p>
    <w:p w14:paraId="5D4F63B0" w14:textId="77777777" w:rsidR="00000000" w:rsidRDefault="008A7A77">
      <w:pPr>
        <w:pStyle w:val="a0"/>
        <w:rPr>
          <w:rtl/>
        </w:rPr>
      </w:pPr>
    </w:p>
    <w:p w14:paraId="49B03220" w14:textId="77777777" w:rsidR="00000000" w:rsidRDefault="008A7A77">
      <w:pPr>
        <w:pStyle w:val="-"/>
        <w:rPr>
          <w:rtl/>
        </w:rPr>
      </w:pPr>
      <w:bookmarkStart w:id="217" w:name="FS000000488T14_06_2004_20_00_34C"/>
      <w:bookmarkEnd w:id="217"/>
      <w:r>
        <w:rPr>
          <w:rtl/>
        </w:rPr>
        <w:t>יצחק וקנין (ש"ס):</w:t>
      </w:r>
    </w:p>
    <w:p w14:paraId="077FD1A4" w14:textId="77777777" w:rsidR="00000000" w:rsidRDefault="008A7A77">
      <w:pPr>
        <w:pStyle w:val="a0"/>
        <w:rPr>
          <w:rtl/>
        </w:rPr>
      </w:pPr>
    </w:p>
    <w:p w14:paraId="4D9A3627" w14:textId="77777777" w:rsidR="00000000" w:rsidRDefault="008A7A77">
      <w:pPr>
        <w:pStyle w:val="a0"/>
        <w:rPr>
          <w:rFonts w:hint="cs"/>
          <w:rtl/>
        </w:rPr>
      </w:pPr>
      <w:r>
        <w:rPr>
          <w:rFonts w:hint="cs"/>
          <w:rtl/>
        </w:rPr>
        <w:t>אין קשר, ואסביר לך למה אין קשר. יש דברים שהם בפרוצדורה. זה לא עניין של העברת כסף. יש כסף בקופה של המועצה</w:t>
      </w:r>
      <w:r>
        <w:rPr>
          <w:rFonts w:hint="cs"/>
          <w:rtl/>
        </w:rPr>
        <w:t xml:space="preserve"> הדתית, אבל אין מי שיחתום. אומר לך את זה חבר הכנסת אזולאי.</w:t>
      </w:r>
    </w:p>
    <w:p w14:paraId="301C4B23" w14:textId="77777777" w:rsidR="00000000" w:rsidRDefault="008A7A77">
      <w:pPr>
        <w:pStyle w:val="a0"/>
        <w:rPr>
          <w:rFonts w:hint="cs"/>
          <w:rtl/>
        </w:rPr>
      </w:pPr>
    </w:p>
    <w:p w14:paraId="487B56CE" w14:textId="77777777" w:rsidR="00000000" w:rsidRDefault="008A7A77">
      <w:pPr>
        <w:pStyle w:val="af0"/>
        <w:rPr>
          <w:rtl/>
        </w:rPr>
      </w:pPr>
      <w:r>
        <w:rPr>
          <w:rFonts w:hint="eastAsia"/>
          <w:rtl/>
        </w:rPr>
        <w:t>שאול</w:t>
      </w:r>
      <w:r>
        <w:rPr>
          <w:rtl/>
        </w:rPr>
        <w:t xml:space="preserve"> יהלום (מפד"ל):</w:t>
      </w:r>
    </w:p>
    <w:p w14:paraId="3EBDF58D" w14:textId="77777777" w:rsidR="00000000" w:rsidRDefault="008A7A77">
      <w:pPr>
        <w:pStyle w:val="a0"/>
        <w:rPr>
          <w:rFonts w:hint="cs"/>
          <w:rtl/>
        </w:rPr>
      </w:pPr>
    </w:p>
    <w:p w14:paraId="1881FE76" w14:textId="77777777" w:rsidR="00000000" w:rsidRDefault="008A7A77">
      <w:pPr>
        <w:pStyle w:val="a0"/>
        <w:rPr>
          <w:rFonts w:hint="cs"/>
          <w:rtl/>
        </w:rPr>
      </w:pPr>
      <w:r>
        <w:rPr>
          <w:rFonts w:hint="cs"/>
          <w:rtl/>
        </w:rPr>
        <w:t>זה רק בשבוע האחרון.</w:t>
      </w:r>
    </w:p>
    <w:p w14:paraId="4E0BBF58" w14:textId="77777777" w:rsidR="00000000" w:rsidRDefault="008A7A77">
      <w:pPr>
        <w:pStyle w:val="a0"/>
        <w:rPr>
          <w:rFonts w:hint="cs"/>
          <w:rtl/>
        </w:rPr>
      </w:pPr>
    </w:p>
    <w:p w14:paraId="33B881F0" w14:textId="77777777" w:rsidR="00000000" w:rsidRDefault="008A7A77">
      <w:pPr>
        <w:pStyle w:val="-"/>
        <w:rPr>
          <w:rtl/>
        </w:rPr>
      </w:pPr>
      <w:bookmarkStart w:id="218" w:name="FS000000488T14_06_2004_20_01_02C"/>
      <w:bookmarkEnd w:id="218"/>
      <w:r>
        <w:rPr>
          <w:rtl/>
        </w:rPr>
        <w:t>יצחק וקנין (ש"ס):</w:t>
      </w:r>
    </w:p>
    <w:p w14:paraId="485DAE67" w14:textId="77777777" w:rsidR="00000000" w:rsidRDefault="008A7A77">
      <w:pPr>
        <w:pStyle w:val="a0"/>
        <w:rPr>
          <w:rtl/>
        </w:rPr>
      </w:pPr>
    </w:p>
    <w:p w14:paraId="4CF87391" w14:textId="77777777" w:rsidR="00000000" w:rsidRDefault="008A7A77">
      <w:pPr>
        <w:pStyle w:val="a0"/>
        <w:rPr>
          <w:rFonts w:hint="cs"/>
          <w:rtl/>
        </w:rPr>
      </w:pPr>
      <w:r>
        <w:rPr>
          <w:rFonts w:hint="cs"/>
          <w:rtl/>
        </w:rPr>
        <w:t>זה לא בשבוע האחרון. ידידי היקר, מ-2 במאי חדלו לתפקד כל ראשי המועצות, ואתה יודע יותר טוב ממני.</w:t>
      </w:r>
    </w:p>
    <w:p w14:paraId="72766CD2" w14:textId="77777777" w:rsidR="00000000" w:rsidRDefault="008A7A77">
      <w:pPr>
        <w:pStyle w:val="a0"/>
        <w:rPr>
          <w:rFonts w:hint="cs"/>
          <w:rtl/>
        </w:rPr>
      </w:pPr>
    </w:p>
    <w:p w14:paraId="4439AAC0" w14:textId="77777777" w:rsidR="00000000" w:rsidRDefault="008A7A77">
      <w:pPr>
        <w:pStyle w:val="af0"/>
        <w:rPr>
          <w:rtl/>
        </w:rPr>
      </w:pPr>
      <w:r>
        <w:rPr>
          <w:rFonts w:hint="eastAsia"/>
          <w:rtl/>
        </w:rPr>
        <w:t>שאול</w:t>
      </w:r>
      <w:r>
        <w:rPr>
          <w:rtl/>
        </w:rPr>
        <w:t xml:space="preserve"> יהלום (מפד"ל):</w:t>
      </w:r>
    </w:p>
    <w:p w14:paraId="73586854" w14:textId="77777777" w:rsidR="00000000" w:rsidRDefault="008A7A77">
      <w:pPr>
        <w:pStyle w:val="a0"/>
        <w:rPr>
          <w:rFonts w:hint="cs"/>
          <w:rtl/>
        </w:rPr>
      </w:pPr>
    </w:p>
    <w:p w14:paraId="21A763E4" w14:textId="77777777" w:rsidR="00000000" w:rsidRDefault="008A7A77">
      <w:pPr>
        <w:pStyle w:val="a0"/>
        <w:rPr>
          <w:rFonts w:hint="cs"/>
          <w:rtl/>
        </w:rPr>
      </w:pPr>
      <w:r>
        <w:rPr>
          <w:rFonts w:hint="cs"/>
          <w:rtl/>
        </w:rPr>
        <w:t>מה היה עד 2 במאי?</w:t>
      </w:r>
    </w:p>
    <w:p w14:paraId="2DAFE198" w14:textId="77777777" w:rsidR="00000000" w:rsidRDefault="008A7A77">
      <w:pPr>
        <w:pStyle w:val="a0"/>
        <w:rPr>
          <w:rFonts w:hint="cs"/>
          <w:rtl/>
        </w:rPr>
      </w:pPr>
    </w:p>
    <w:p w14:paraId="4F6E4DCC" w14:textId="77777777" w:rsidR="00000000" w:rsidRDefault="008A7A77">
      <w:pPr>
        <w:pStyle w:val="-"/>
        <w:rPr>
          <w:rtl/>
        </w:rPr>
      </w:pPr>
      <w:bookmarkStart w:id="219" w:name="FS000000488T14_06_2004_20_02_05C"/>
      <w:bookmarkEnd w:id="219"/>
      <w:r>
        <w:rPr>
          <w:rtl/>
        </w:rPr>
        <w:t>יצחק וקנין (ש"ס):</w:t>
      </w:r>
    </w:p>
    <w:p w14:paraId="55AB732F" w14:textId="77777777" w:rsidR="00000000" w:rsidRDefault="008A7A77">
      <w:pPr>
        <w:pStyle w:val="a0"/>
        <w:rPr>
          <w:rtl/>
        </w:rPr>
      </w:pPr>
    </w:p>
    <w:p w14:paraId="2D6EB761" w14:textId="77777777" w:rsidR="00000000" w:rsidRDefault="008A7A77">
      <w:pPr>
        <w:pStyle w:val="a0"/>
        <w:rPr>
          <w:rFonts w:hint="cs"/>
          <w:rtl/>
        </w:rPr>
      </w:pPr>
      <w:r>
        <w:rPr>
          <w:rFonts w:hint="cs"/>
          <w:rtl/>
        </w:rPr>
        <w:t>אני שואל אותך: האם ממשלה אחראית לא מביאה זאת בחשבון כשהיא מפרקת גוף שלם?</w:t>
      </w:r>
    </w:p>
    <w:p w14:paraId="0B7DCDE5" w14:textId="77777777" w:rsidR="00000000" w:rsidRDefault="008A7A77">
      <w:pPr>
        <w:pStyle w:val="a0"/>
        <w:rPr>
          <w:rFonts w:hint="cs"/>
          <w:rtl/>
        </w:rPr>
      </w:pPr>
    </w:p>
    <w:p w14:paraId="745092DE" w14:textId="77777777" w:rsidR="00000000" w:rsidRDefault="008A7A77">
      <w:pPr>
        <w:pStyle w:val="af0"/>
        <w:rPr>
          <w:rtl/>
        </w:rPr>
      </w:pPr>
      <w:r>
        <w:rPr>
          <w:rFonts w:hint="eastAsia"/>
          <w:rtl/>
        </w:rPr>
        <w:t>שאול</w:t>
      </w:r>
      <w:r>
        <w:rPr>
          <w:rtl/>
        </w:rPr>
        <w:t xml:space="preserve"> יהלום (מפד"ל):</w:t>
      </w:r>
    </w:p>
    <w:p w14:paraId="521F5631" w14:textId="77777777" w:rsidR="00000000" w:rsidRDefault="008A7A77">
      <w:pPr>
        <w:pStyle w:val="a0"/>
        <w:rPr>
          <w:rFonts w:hint="cs"/>
          <w:rtl/>
        </w:rPr>
      </w:pPr>
    </w:p>
    <w:p w14:paraId="173A8645" w14:textId="77777777" w:rsidR="00000000" w:rsidRDefault="008A7A77">
      <w:pPr>
        <w:pStyle w:val="a0"/>
        <w:rPr>
          <w:rFonts w:hint="cs"/>
          <w:rtl/>
        </w:rPr>
      </w:pPr>
      <w:r>
        <w:rPr>
          <w:rFonts w:hint="cs"/>
          <w:rtl/>
        </w:rPr>
        <w:t>אנחנו מטפלים בזה - - -</w:t>
      </w:r>
    </w:p>
    <w:p w14:paraId="3B3DD132" w14:textId="77777777" w:rsidR="00000000" w:rsidRDefault="008A7A77">
      <w:pPr>
        <w:pStyle w:val="a0"/>
        <w:rPr>
          <w:rFonts w:hint="cs"/>
          <w:rtl/>
        </w:rPr>
      </w:pPr>
    </w:p>
    <w:p w14:paraId="4D8F339F" w14:textId="77777777" w:rsidR="00000000" w:rsidRDefault="008A7A77">
      <w:pPr>
        <w:pStyle w:val="-"/>
        <w:rPr>
          <w:rtl/>
        </w:rPr>
      </w:pPr>
      <w:bookmarkStart w:id="220" w:name="FS000000488T14_06_2004_20_02_09C"/>
      <w:bookmarkEnd w:id="220"/>
      <w:r>
        <w:rPr>
          <w:rtl/>
        </w:rPr>
        <w:t>יצחק וקנין (ש"ס):</w:t>
      </w:r>
    </w:p>
    <w:p w14:paraId="09BC270B" w14:textId="77777777" w:rsidR="00000000" w:rsidRDefault="008A7A77">
      <w:pPr>
        <w:pStyle w:val="a0"/>
        <w:rPr>
          <w:rtl/>
        </w:rPr>
      </w:pPr>
    </w:p>
    <w:p w14:paraId="12328107" w14:textId="77777777" w:rsidR="00000000" w:rsidRDefault="008A7A77">
      <w:pPr>
        <w:pStyle w:val="a0"/>
        <w:rPr>
          <w:rFonts w:hint="cs"/>
          <w:rtl/>
        </w:rPr>
      </w:pPr>
      <w:r>
        <w:rPr>
          <w:rFonts w:hint="cs"/>
          <w:rtl/>
        </w:rPr>
        <w:t>מה זאת אומרת: אנחנו מטפלים? עובדים לא מקבלים שכר.</w:t>
      </w:r>
    </w:p>
    <w:p w14:paraId="368CAD94" w14:textId="77777777" w:rsidR="00000000" w:rsidRDefault="008A7A77">
      <w:pPr>
        <w:pStyle w:val="a0"/>
        <w:rPr>
          <w:rFonts w:hint="cs"/>
          <w:rtl/>
        </w:rPr>
      </w:pPr>
    </w:p>
    <w:p w14:paraId="4DEBDDE8" w14:textId="77777777" w:rsidR="00000000" w:rsidRDefault="008A7A77">
      <w:pPr>
        <w:pStyle w:val="af0"/>
        <w:rPr>
          <w:rtl/>
        </w:rPr>
      </w:pPr>
      <w:r>
        <w:rPr>
          <w:rFonts w:hint="eastAsia"/>
          <w:rtl/>
        </w:rPr>
        <w:t>שאול</w:t>
      </w:r>
      <w:r>
        <w:rPr>
          <w:rtl/>
        </w:rPr>
        <w:t xml:space="preserve"> יהלום (מפד"ל):</w:t>
      </w:r>
    </w:p>
    <w:p w14:paraId="6CACF0A2" w14:textId="77777777" w:rsidR="00000000" w:rsidRDefault="008A7A77">
      <w:pPr>
        <w:pStyle w:val="a0"/>
        <w:rPr>
          <w:rFonts w:hint="cs"/>
          <w:rtl/>
        </w:rPr>
      </w:pPr>
    </w:p>
    <w:p w14:paraId="41987182" w14:textId="77777777" w:rsidR="00000000" w:rsidRDefault="008A7A77">
      <w:pPr>
        <w:pStyle w:val="a0"/>
        <w:rPr>
          <w:rFonts w:hint="cs"/>
          <w:rtl/>
        </w:rPr>
      </w:pPr>
      <w:r>
        <w:rPr>
          <w:rFonts w:hint="cs"/>
          <w:rtl/>
        </w:rPr>
        <w:t>אבל זה רק בשבוע הזה. עד 2 ב</w:t>
      </w:r>
      <w:r>
        <w:rPr>
          <w:rFonts w:hint="cs"/>
          <w:rtl/>
        </w:rPr>
        <w:t>מאי לא היה כסף.</w:t>
      </w:r>
    </w:p>
    <w:p w14:paraId="10476F68" w14:textId="77777777" w:rsidR="00000000" w:rsidRDefault="008A7A77">
      <w:pPr>
        <w:pStyle w:val="a0"/>
        <w:rPr>
          <w:rFonts w:hint="cs"/>
          <w:rtl/>
        </w:rPr>
      </w:pPr>
    </w:p>
    <w:p w14:paraId="1F89A0D4" w14:textId="77777777" w:rsidR="00000000" w:rsidRDefault="008A7A77">
      <w:pPr>
        <w:pStyle w:val="-"/>
        <w:rPr>
          <w:rtl/>
        </w:rPr>
      </w:pPr>
      <w:bookmarkStart w:id="221" w:name="FS000000488T14_06_2004_20_03_11C"/>
      <w:bookmarkEnd w:id="221"/>
      <w:r>
        <w:rPr>
          <w:rtl/>
        </w:rPr>
        <w:t>יצחק וקנין (ש"ס):</w:t>
      </w:r>
    </w:p>
    <w:p w14:paraId="7DEBB9C2" w14:textId="77777777" w:rsidR="00000000" w:rsidRDefault="008A7A77">
      <w:pPr>
        <w:pStyle w:val="a0"/>
        <w:rPr>
          <w:rtl/>
        </w:rPr>
      </w:pPr>
    </w:p>
    <w:p w14:paraId="57423206" w14:textId="77777777" w:rsidR="00000000" w:rsidRDefault="008A7A77">
      <w:pPr>
        <w:pStyle w:val="a0"/>
        <w:rPr>
          <w:rFonts w:hint="cs"/>
          <w:rtl/>
        </w:rPr>
      </w:pPr>
      <w:r>
        <w:rPr>
          <w:rFonts w:hint="cs"/>
          <w:rtl/>
        </w:rPr>
        <w:t xml:space="preserve">ידידי הנכבד, זה לא יעזור. הרי כל הסיפורים שהולך להיות פה פתרון - לא יהיה פתרון, כיוון שעדיין יושבים פה ומתעסקים במינויים כל היום: את מי ימנו? מי יהיה הממונה בשכר? מי יהיה היושב-ראש? כולנו יודעים מה קורה ומהי האמת. אם לא </w:t>
      </w:r>
      <w:r>
        <w:rPr>
          <w:rFonts w:hint="cs"/>
          <w:rtl/>
        </w:rPr>
        <w:t>יהיה פתרון, לצערי הרב, תהיה פה קטסטרופה; עוד מעט לא יקברו את המתים. תודה.</w:t>
      </w:r>
    </w:p>
    <w:p w14:paraId="2185F569" w14:textId="77777777" w:rsidR="00000000" w:rsidRDefault="008A7A77">
      <w:pPr>
        <w:pStyle w:val="a0"/>
        <w:rPr>
          <w:rtl/>
        </w:rPr>
      </w:pPr>
    </w:p>
    <w:p w14:paraId="2B247FD5" w14:textId="77777777" w:rsidR="00000000" w:rsidRDefault="008A7A77">
      <w:pPr>
        <w:pStyle w:val="af1"/>
        <w:rPr>
          <w:rtl/>
        </w:rPr>
      </w:pPr>
      <w:bookmarkStart w:id="222" w:name="FS000000483T14_06_2004_19_41_31C"/>
      <w:bookmarkEnd w:id="222"/>
      <w:r>
        <w:rPr>
          <w:rtl/>
        </w:rPr>
        <w:t>היו"ר אלי בן-מנחם:</w:t>
      </w:r>
    </w:p>
    <w:p w14:paraId="3248DB2E" w14:textId="77777777" w:rsidR="00000000" w:rsidRDefault="008A7A77">
      <w:pPr>
        <w:pStyle w:val="a0"/>
        <w:rPr>
          <w:rtl/>
        </w:rPr>
      </w:pPr>
    </w:p>
    <w:p w14:paraId="300D5485" w14:textId="77777777" w:rsidR="00000000" w:rsidRDefault="008A7A77">
      <w:pPr>
        <w:pStyle w:val="a0"/>
        <w:rPr>
          <w:rFonts w:hint="cs"/>
          <w:rtl/>
        </w:rPr>
      </w:pPr>
      <w:r>
        <w:rPr>
          <w:rFonts w:hint="cs"/>
          <w:rtl/>
        </w:rPr>
        <w:t>תודה לחבר הכנסת וקנין. חבר הכנסת נסים זאב, גם ממך אני מבקש שלוש דקות על שתי ההסתייגויות.</w:t>
      </w:r>
    </w:p>
    <w:p w14:paraId="0A703FDF" w14:textId="77777777" w:rsidR="00000000" w:rsidRDefault="008A7A77">
      <w:pPr>
        <w:pStyle w:val="a0"/>
        <w:rPr>
          <w:rFonts w:hint="cs"/>
          <w:rtl/>
        </w:rPr>
      </w:pPr>
    </w:p>
    <w:p w14:paraId="0F4F016A" w14:textId="77777777" w:rsidR="00000000" w:rsidRDefault="008A7A77">
      <w:pPr>
        <w:pStyle w:val="a"/>
        <w:rPr>
          <w:rtl/>
        </w:rPr>
      </w:pPr>
      <w:bookmarkStart w:id="223" w:name="FS000000490T14_06_2004_20_05_23"/>
      <w:bookmarkStart w:id="224" w:name="_Toc81186674"/>
      <w:bookmarkEnd w:id="223"/>
      <w:r>
        <w:rPr>
          <w:rFonts w:hint="eastAsia"/>
          <w:rtl/>
        </w:rPr>
        <w:t>נסים</w:t>
      </w:r>
      <w:r>
        <w:rPr>
          <w:rtl/>
        </w:rPr>
        <w:t xml:space="preserve"> זאב (ש"ס):</w:t>
      </w:r>
      <w:bookmarkEnd w:id="224"/>
    </w:p>
    <w:p w14:paraId="64F60A36" w14:textId="77777777" w:rsidR="00000000" w:rsidRDefault="008A7A77">
      <w:pPr>
        <w:pStyle w:val="a0"/>
        <w:rPr>
          <w:rFonts w:hint="cs"/>
          <w:rtl/>
        </w:rPr>
      </w:pPr>
    </w:p>
    <w:p w14:paraId="4DF29721" w14:textId="77777777" w:rsidR="00000000" w:rsidRDefault="008A7A77">
      <w:pPr>
        <w:pStyle w:val="a0"/>
        <w:rPr>
          <w:rFonts w:hint="cs"/>
          <w:rtl/>
        </w:rPr>
      </w:pPr>
      <w:r>
        <w:rPr>
          <w:rFonts w:hint="cs"/>
          <w:rtl/>
        </w:rPr>
        <w:t>אדוני היושב-ראש, כנסת נכבדה, הצעת חוק בדבר הצהרת אמוני</w:t>
      </w:r>
      <w:r>
        <w:rPr>
          <w:rFonts w:hint="cs"/>
          <w:rtl/>
        </w:rPr>
        <w:t>ם של חברי מועצת עירייה - זה חוק מוזר ופופוליסטי, ואין בו צורך. מדוע המחוקק כאן מכריח אנשים להצהיר הצהרות שקריות? למה? בשביל מה? זה לא דבר מיותר? תגידו לי: באום-אל-פחם חברי המועצה יכולים להישבע ולהצהיר אמונים מהיום ועד להודעה חדשה, אתם מאמינים להם?</w:t>
      </w:r>
    </w:p>
    <w:p w14:paraId="6E9C9AD6" w14:textId="77777777" w:rsidR="00000000" w:rsidRDefault="008A7A77">
      <w:pPr>
        <w:pStyle w:val="a0"/>
        <w:rPr>
          <w:rFonts w:hint="cs"/>
          <w:rtl/>
        </w:rPr>
      </w:pPr>
    </w:p>
    <w:p w14:paraId="08ECF962" w14:textId="77777777" w:rsidR="00000000" w:rsidRDefault="008A7A77">
      <w:pPr>
        <w:pStyle w:val="af0"/>
        <w:rPr>
          <w:rtl/>
        </w:rPr>
      </w:pPr>
      <w:r>
        <w:rPr>
          <w:rFonts w:hint="eastAsia"/>
          <w:rtl/>
        </w:rPr>
        <w:t>קריאה</w:t>
      </w:r>
      <w:r>
        <w:rPr>
          <w:rtl/>
        </w:rPr>
        <w:t>:</w:t>
      </w:r>
    </w:p>
    <w:p w14:paraId="0627DEF9" w14:textId="77777777" w:rsidR="00000000" w:rsidRDefault="008A7A77">
      <w:pPr>
        <w:pStyle w:val="a0"/>
        <w:rPr>
          <w:rFonts w:hint="cs"/>
          <w:rtl/>
        </w:rPr>
      </w:pPr>
    </w:p>
    <w:p w14:paraId="42A1BD0A" w14:textId="77777777" w:rsidR="00000000" w:rsidRDefault="008A7A77">
      <w:pPr>
        <w:pStyle w:val="a0"/>
        <w:rPr>
          <w:rFonts w:hint="cs"/>
          <w:rtl/>
        </w:rPr>
      </w:pPr>
      <w:r>
        <w:rPr>
          <w:rFonts w:hint="cs"/>
          <w:rtl/>
        </w:rPr>
        <w:t>כן.</w:t>
      </w:r>
    </w:p>
    <w:p w14:paraId="51DE0684" w14:textId="77777777" w:rsidR="00000000" w:rsidRDefault="008A7A77">
      <w:pPr>
        <w:pStyle w:val="a0"/>
        <w:rPr>
          <w:rFonts w:hint="cs"/>
          <w:rtl/>
        </w:rPr>
      </w:pPr>
    </w:p>
    <w:p w14:paraId="4DACE6A5" w14:textId="77777777" w:rsidR="00000000" w:rsidRDefault="008A7A77">
      <w:pPr>
        <w:pStyle w:val="-"/>
        <w:rPr>
          <w:rtl/>
        </w:rPr>
      </w:pPr>
      <w:bookmarkStart w:id="225" w:name="FS000000490T14_06_2004_20_07_04C"/>
      <w:bookmarkEnd w:id="225"/>
      <w:r>
        <w:rPr>
          <w:rtl/>
        </w:rPr>
        <w:t>נסים זאב (ש"ס):</w:t>
      </w:r>
    </w:p>
    <w:p w14:paraId="7D1928F8" w14:textId="77777777" w:rsidR="00000000" w:rsidRDefault="008A7A77">
      <w:pPr>
        <w:pStyle w:val="a0"/>
        <w:rPr>
          <w:rtl/>
        </w:rPr>
      </w:pPr>
    </w:p>
    <w:p w14:paraId="4945BAEA" w14:textId="77777777" w:rsidR="00000000" w:rsidRDefault="008A7A77">
      <w:pPr>
        <w:pStyle w:val="a0"/>
        <w:rPr>
          <w:rFonts w:hint="cs"/>
          <w:rtl/>
        </w:rPr>
      </w:pPr>
      <w:r>
        <w:rPr>
          <w:rFonts w:hint="cs"/>
          <w:rtl/>
        </w:rPr>
        <w:t>הם יכולים להיות נאמנים למדינת ישראל? תשמעו את חבר הכנסת עזמי בשארה.</w:t>
      </w:r>
    </w:p>
    <w:p w14:paraId="13207090" w14:textId="77777777" w:rsidR="00000000" w:rsidRDefault="008A7A77">
      <w:pPr>
        <w:pStyle w:val="a0"/>
        <w:rPr>
          <w:rFonts w:hint="cs"/>
          <w:rtl/>
        </w:rPr>
      </w:pPr>
    </w:p>
    <w:p w14:paraId="5E8AF7B6" w14:textId="77777777" w:rsidR="00000000" w:rsidRDefault="008A7A77">
      <w:pPr>
        <w:pStyle w:val="af0"/>
        <w:rPr>
          <w:rtl/>
        </w:rPr>
      </w:pPr>
      <w:r>
        <w:rPr>
          <w:rFonts w:hint="eastAsia"/>
          <w:rtl/>
        </w:rPr>
        <w:t>אילן</w:t>
      </w:r>
      <w:r>
        <w:rPr>
          <w:rtl/>
        </w:rPr>
        <w:t xml:space="preserve"> ליבוביץ (שינוי):</w:t>
      </w:r>
    </w:p>
    <w:p w14:paraId="144DF230" w14:textId="77777777" w:rsidR="00000000" w:rsidRDefault="008A7A77">
      <w:pPr>
        <w:pStyle w:val="a0"/>
        <w:rPr>
          <w:rFonts w:hint="cs"/>
          <w:rtl/>
        </w:rPr>
      </w:pPr>
    </w:p>
    <w:p w14:paraId="0D50D297" w14:textId="77777777" w:rsidR="00000000" w:rsidRDefault="008A7A77">
      <w:pPr>
        <w:pStyle w:val="a0"/>
        <w:rPr>
          <w:rFonts w:hint="cs"/>
          <w:rtl/>
        </w:rPr>
      </w:pPr>
      <w:r>
        <w:rPr>
          <w:rFonts w:hint="cs"/>
          <w:rtl/>
        </w:rPr>
        <w:t>- - -</w:t>
      </w:r>
    </w:p>
    <w:p w14:paraId="70AB9257" w14:textId="77777777" w:rsidR="00000000" w:rsidRDefault="008A7A77">
      <w:pPr>
        <w:pStyle w:val="a0"/>
        <w:rPr>
          <w:rFonts w:hint="cs"/>
          <w:rtl/>
        </w:rPr>
      </w:pPr>
    </w:p>
    <w:p w14:paraId="011A093F" w14:textId="77777777" w:rsidR="00000000" w:rsidRDefault="008A7A77">
      <w:pPr>
        <w:pStyle w:val="-"/>
        <w:rPr>
          <w:rtl/>
        </w:rPr>
      </w:pPr>
      <w:bookmarkStart w:id="226" w:name="FS000000490T14_06_2004_20_05_40C"/>
      <w:bookmarkEnd w:id="226"/>
      <w:r>
        <w:rPr>
          <w:rtl/>
        </w:rPr>
        <w:t>נסים זאב (ש"ס):</w:t>
      </w:r>
    </w:p>
    <w:p w14:paraId="5EE17041" w14:textId="77777777" w:rsidR="00000000" w:rsidRDefault="008A7A77">
      <w:pPr>
        <w:pStyle w:val="a0"/>
        <w:rPr>
          <w:rtl/>
        </w:rPr>
      </w:pPr>
    </w:p>
    <w:p w14:paraId="099C5A90" w14:textId="77777777" w:rsidR="00000000" w:rsidRDefault="008A7A77">
      <w:pPr>
        <w:pStyle w:val="a0"/>
        <w:rPr>
          <w:rFonts w:hint="cs"/>
          <w:rtl/>
        </w:rPr>
      </w:pPr>
      <w:r>
        <w:rPr>
          <w:rFonts w:hint="cs"/>
          <w:rtl/>
        </w:rPr>
        <w:t>אם יכול היה חבר הכנסת עזמי בשארה להשתחרר מהצהרת אמונים, אני מבטיח לכם שהוא היה משתחרר מזה בכבוד. למה להכריח אנשים להצ</w:t>
      </w:r>
      <w:r>
        <w:rPr>
          <w:rFonts w:hint="cs"/>
          <w:rtl/>
        </w:rPr>
        <w:t>היר הצהרות כוזבות בעליל? בשביל מה? למי זה עוזר כאן?</w:t>
      </w:r>
    </w:p>
    <w:p w14:paraId="4E4B094C" w14:textId="77777777" w:rsidR="00000000" w:rsidRDefault="008A7A77">
      <w:pPr>
        <w:pStyle w:val="a0"/>
        <w:rPr>
          <w:rFonts w:hint="cs"/>
          <w:rtl/>
        </w:rPr>
      </w:pPr>
    </w:p>
    <w:p w14:paraId="2FB09149" w14:textId="77777777" w:rsidR="00000000" w:rsidRDefault="008A7A77">
      <w:pPr>
        <w:pStyle w:val="a0"/>
        <w:rPr>
          <w:rFonts w:hint="cs"/>
          <w:rtl/>
        </w:rPr>
      </w:pPr>
      <w:r>
        <w:rPr>
          <w:rFonts w:hint="cs"/>
          <w:rtl/>
        </w:rPr>
        <w:t>רוצים להפוך פה למדינה של עבריינים. זה לא מוסיף שום דבר. אם כן - כבר כל כך גולשים ורוצים להכריח אנשים לשקר - אז מה, למשל, עם הסתדרות המורים? הם לא נציגי מדינה? הם לא עובדי מדינה חשובים ומכובדים מספיק? ומה</w:t>
      </w:r>
      <w:r>
        <w:rPr>
          <w:rFonts w:hint="cs"/>
          <w:rtl/>
        </w:rPr>
        <w:t xml:space="preserve"> עם הסתדרות הרופאים? רופא שעובד אין לו אחריות? הוא לא צריך להצהיר את ההצהרה ולהתחייב?</w:t>
      </w:r>
    </w:p>
    <w:p w14:paraId="23C26DD8" w14:textId="77777777" w:rsidR="00000000" w:rsidRDefault="008A7A77">
      <w:pPr>
        <w:pStyle w:val="a0"/>
        <w:rPr>
          <w:rFonts w:hint="cs"/>
          <w:rtl/>
        </w:rPr>
      </w:pPr>
    </w:p>
    <w:p w14:paraId="74FCC684" w14:textId="77777777" w:rsidR="00000000" w:rsidRDefault="008A7A77">
      <w:pPr>
        <w:pStyle w:val="af0"/>
        <w:rPr>
          <w:rtl/>
        </w:rPr>
      </w:pPr>
      <w:r>
        <w:rPr>
          <w:rFonts w:hint="eastAsia"/>
          <w:rtl/>
        </w:rPr>
        <w:t>רוני</w:t>
      </w:r>
      <w:r>
        <w:rPr>
          <w:rtl/>
        </w:rPr>
        <w:t xml:space="preserve"> בר-און (הליכוד):</w:t>
      </w:r>
    </w:p>
    <w:p w14:paraId="2058A7FF" w14:textId="77777777" w:rsidR="00000000" w:rsidRDefault="008A7A77">
      <w:pPr>
        <w:pStyle w:val="a0"/>
        <w:rPr>
          <w:rFonts w:hint="cs"/>
          <w:rtl/>
        </w:rPr>
      </w:pPr>
    </w:p>
    <w:p w14:paraId="0431A6CD" w14:textId="77777777" w:rsidR="00000000" w:rsidRDefault="008A7A77">
      <w:pPr>
        <w:pStyle w:val="a0"/>
        <w:rPr>
          <w:rFonts w:hint="cs"/>
          <w:rtl/>
        </w:rPr>
      </w:pPr>
      <w:r>
        <w:rPr>
          <w:rFonts w:hint="cs"/>
          <w:rtl/>
        </w:rPr>
        <w:t>מי שמתקבל לשירות המדינה מצהיר.</w:t>
      </w:r>
    </w:p>
    <w:p w14:paraId="7FD8ACAF" w14:textId="77777777" w:rsidR="00000000" w:rsidRDefault="008A7A77">
      <w:pPr>
        <w:pStyle w:val="a0"/>
        <w:rPr>
          <w:rFonts w:hint="cs"/>
          <w:rtl/>
        </w:rPr>
      </w:pPr>
    </w:p>
    <w:p w14:paraId="3665A7D7" w14:textId="77777777" w:rsidR="00000000" w:rsidRDefault="008A7A77">
      <w:pPr>
        <w:pStyle w:val="-"/>
        <w:rPr>
          <w:rtl/>
        </w:rPr>
      </w:pPr>
      <w:bookmarkStart w:id="227" w:name="FS000000490T14_06_2004_19_31_28"/>
      <w:bookmarkStart w:id="228" w:name="FS000000490T14_06_2004_19_31_31C"/>
      <w:bookmarkEnd w:id="227"/>
      <w:bookmarkEnd w:id="228"/>
      <w:r>
        <w:rPr>
          <w:rtl/>
        </w:rPr>
        <w:t>נסים זאב (ש"ס):</w:t>
      </w:r>
    </w:p>
    <w:p w14:paraId="74E4BD17" w14:textId="77777777" w:rsidR="00000000" w:rsidRDefault="008A7A77">
      <w:pPr>
        <w:pStyle w:val="a0"/>
        <w:rPr>
          <w:rtl/>
        </w:rPr>
      </w:pPr>
    </w:p>
    <w:p w14:paraId="06372155" w14:textId="77777777" w:rsidR="00000000" w:rsidRDefault="008A7A77">
      <w:pPr>
        <w:pStyle w:val="a0"/>
        <w:rPr>
          <w:rFonts w:hint="cs"/>
          <w:rtl/>
        </w:rPr>
      </w:pPr>
      <w:r>
        <w:rPr>
          <w:rFonts w:hint="cs"/>
          <w:rtl/>
        </w:rPr>
        <w:t>הנה, אתם רואים? כל עובד מדינה צריך להצהיר, אז מה זה משנה אם הוא רוקח או שהוא רופא או שהוא עובד כמ</w:t>
      </w:r>
      <w:r>
        <w:rPr>
          <w:rFonts w:hint="cs"/>
          <w:rtl/>
        </w:rPr>
        <w:t xml:space="preserve">חנך? כל אדם שמקבל את משכורתו ממדינת ישראל לא יכול שלא להצהיר אמונים - הרי הוא חי מהמדינה, המדינה מחיה אותו. זה שעכשיו לא משלמים משכורת במשך שנה וחצי, טוב, אפשר אולי בשנה וחצי הזאת לבטל את הצהרת האמונים, כי אי-אפשר להאמין במדינה שעושקת את עובדיה.  </w:t>
      </w:r>
    </w:p>
    <w:p w14:paraId="0C0664AB" w14:textId="77777777" w:rsidR="00000000" w:rsidRDefault="008A7A77">
      <w:pPr>
        <w:pStyle w:val="a0"/>
        <w:rPr>
          <w:rFonts w:hint="cs"/>
          <w:rtl/>
        </w:rPr>
      </w:pPr>
    </w:p>
    <w:p w14:paraId="6C509CBB" w14:textId="77777777" w:rsidR="00000000" w:rsidRDefault="008A7A77">
      <w:pPr>
        <w:pStyle w:val="a0"/>
        <w:rPr>
          <w:rFonts w:hint="cs"/>
          <w:rtl/>
        </w:rPr>
      </w:pPr>
      <w:r>
        <w:rPr>
          <w:rFonts w:hint="cs"/>
          <w:rtl/>
        </w:rPr>
        <w:t xml:space="preserve">הממשלה </w:t>
      </w:r>
      <w:r>
        <w:rPr>
          <w:rFonts w:hint="cs"/>
          <w:rtl/>
        </w:rPr>
        <w:t>הזאת קיבלה על עצמה לתקן את דרכיה, ואני מאמין. יש לנו ראש ממשלה שעומד מאחורי הדברים שלו. הוא אומר: אני  מחזיר את עזה ללא תנאים. הוא יחזיר. הוא אומר: אני מאמין  בטרוריסטים האלה, אותם ארגונים שלגביהם כל הזמן אמר והצהיר: אנחנו לא ניכנע לטרור, אנחנו לא נקיים מש</w:t>
      </w:r>
      <w:r>
        <w:rPr>
          <w:rFonts w:hint="cs"/>
          <w:rtl/>
        </w:rPr>
        <w:t>א-ומתן תחת טרור. מה קרה היום? מה, הטרור הופסק? היום אין טרור? אם אני הייתי אומר דבר ואולי חוזר בי - אני הרי לא נמנה עם אותם נאמני ארץ-ישראל, אותם אנשים שנלחמו על הקמתה של מדינת ישראל, אבל ראש הממשלה הוא איש קרבות, נחשב לגיבור ישראל, לפני הבחירות עומד ומצהי</w:t>
      </w:r>
      <w:r>
        <w:rPr>
          <w:rFonts w:hint="cs"/>
          <w:rtl/>
        </w:rPr>
        <w:t xml:space="preserve">ר הצהרות בריש גלי, קבל עם ועדה, אבל יום אחרי הבחירות משנה את עורו. היהפוך כושי עורו ונמר חברבורותיו? </w:t>
      </w:r>
    </w:p>
    <w:p w14:paraId="6B999D01" w14:textId="77777777" w:rsidR="00000000" w:rsidRDefault="008A7A77">
      <w:pPr>
        <w:pStyle w:val="a0"/>
        <w:rPr>
          <w:rFonts w:hint="cs"/>
          <w:rtl/>
        </w:rPr>
      </w:pPr>
    </w:p>
    <w:p w14:paraId="7F291EEE" w14:textId="77777777" w:rsidR="00000000" w:rsidRDefault="008A7A77">
      <w:pPr>
        <w:pStyle w:val="a0"/>
        <w:rPr>
          <w:rFonts w:hint="cs"/>
          <w:rtl/>
        </w:rPr>
      </w:pPr>
      <w:r>
        <w:rPr>
          <w:rFonts w:hint="cs"/>
          <w:rtl/>
        </w:rPr>
        <w:t>לכן, אדוני היושב-ראש, בהצהרת האמונים הזאת צריך ללמוד מראש הממשלה. הוא אומר ומשנה, אז גם מי שמצהיר יכול להצהיר היום ככה ולמחרת לומר אחרת. לכן עדיף שלא יהי</w:t>
      </w:r>
      <w:r>
        <w:rPr>
          <w:rFonts w:hint="cs"/>
          <w:rtl/>
        </w:rPr>
        <w:t>ו הצהרות מיותרות.</w:t>
      </w:r>
    </w:p>
    <w:p w14:paraId="67947C21" w14:textId="77777777" w:rsidR="00000000" w:rsidRDefault="008A7A77">
      <w:pPr>
        <w:pStyle w:val="a0"/>
        <w:rPr>
          <w:rFonts w:hint="cs"/>
          <w:rtl/>
        </w:rPr>
      </w:pPr>
    </w:p>
    <w:p w14:paraId="466AFEF1" w14:textId="77777777" w:rsidR="00000000" w:rsidRDefault="008A7A77">
      <w:pPr>
        <w:pStyle w:val="af1"/>
        <w:rPr>
          <w:rtl/>
        </w:rPr>
      </w:pPr>
      <w:r>
        <w:rPr>
          <w:rtl/>
        </w:rPr>
        <w:t>היו"ר אלי בן-מנחם:</w:t>
      </w:r>
    </w:p>
    <w:p w14:paraId="11C32E2F" w14:textId="77777777" w:rsidR="00000000" w:rsidRDefault="008A7A77">
      <w:pPr>
        <w:pStyle w:val="a0"/>
        <w:rPr>
          <w:rtl/>
        </w:rPr>
      </w:pPr>
    </w:p>
    <w:p w14:paraId="07CF7142" w14:textId="77777777" w:rsidR="00000000" w:rsidRDefault="008A7A77">
      <w:pPr>
        <w:pStyle w:val="a0"/>
        <w:rPr>
          <w:rFonts w:hint="cs"/>
          <w:rtl/>
        </w:rPr>
      </w:pPr>
      <w:r>
        <w:rPr>
          <w:rFonts w:hint="cs"/>
          <w:rtl/>
        </w:rPr>
        <w:t>תודה לחבר הכנסת נסים זאב. חברי הכנסת אלי ישי ואמנון כהן - אינם נוכחים. חבר הכנסת יצחק כהן, בבקשה, שלוש דקות לנמק שתי הסתייגויות.</w:t>
      </w:r>
    </w:p>
    <w:p w14:paraId="3C389C96" w14:textId="77777777" w:rsidR="00000000" w:rsidRDefault="008A7A77">
      <w:pPr>
        <w:pStyle w:val="a0"/>
        <w:rPr>
          <w:rFonts w:hint="cs"/>
          <w:rtl/>
        </w:rPr>
      </w:pPr>
    </w:p>
    <w:p w14:paraId="62DBF564" w14:textId="77777777" w:rsidR="00000000" w:rsidRDefault="008A7A77">
      <w:pPr>
        <w:pStyle w:val="a"/>
        <w:rPr>
          <w:rtl/>
        </w:rPr>
      </w:pPr>
      <w:bookmarkStart w:id="229" w:name="FS000000580T14_06_2004_19_33_05"/>
      <w:bookmarkStart w:id="230" w:name="_Toc81186675"/>
      <w:bookmarkEnd w:id="229"/>
      <w:r>
        <w:rPr>
          <w:rFonts w:hint="eastAsia"/>
          <w:rtl/>
        </w:rPr>
        <w:t>יצחק</w:t>
      </w:r>
      <w:r>
        <w:rPr>
          <w:rtl/>
        </w:rPr>
        <w:t xml:space="preserve"> כהן (ש"ס):</w:t>
      </w:r>
      <w:bookmarkEnd w:id="230"/>
    </w:p>
    <w:p w14:paraId="2B61E16F" w14:textId="77777777" w:rsidR="00000000" w:rsidRDefault="008A7A77">
      <w:pPr>
        <w:pStyle w:val="a0"/>
        <w:rPr>
          <w:rFonts w:hint="cs"/>
          <w:rtl/>
        </w:rPr>
      </w:pPr>
    </w:p>
    <w:p w14:paraId="65122C93" w14:textId="77777777" w:rsidR="00000000" w:rsidRDefault="008A7A77">
      <w:pPr>
        <w:pStyle w:val="a0"/>
        <w:rPr>
          <w:rFonts w:hint="cs"/>
          <w:rtl/>
        </w:rPr>
      </w:pPr>
      <w:r>
        <w:rPr>
          <w:rFonts w:hint="cs"/>
          <w:rtl/>
        </w:rPr>
        <w:t>כבוד היושב-ראש, חברי חברי הכנסת, בראשית דברי אני רוצה להצטרף למנחמים -</w:t>
      </w:r>
      <w:r>
        <w:rPr>
          <w:rFonts w:hint="cs"/>
          <w:rtl/>
        </w:rPr>
        <w:t xml:space="preserve"> המקום ינחם אתכם בתוך שאר אבלי ציון, מהשמים תנוחמו. </w:t>
      </w:r>
    </w:p>
    <w:p w14:paraId="0544E7A9" w14:textId="77777777" w:rsidR="00000000" w:rsidRDefault="008A7A77">
      <w:pPr>
        <w:pStyle w:val="a0"/>
        <w:rPr>
          <w:rFonts w:hint="cs"/>
          <w:rtl/>
        </w:rPr>
      </w:pPr>
    </w:p>
    <w:p w14:paraId="3F77F338" w14:textId="77777777" w:rsidR="00000000" w:rsidRDefault="008A7A77">
      <w:pPr>
        <w:pStyle w:val="af1"/>
        <w:rPr>
          <w:rtl/>
        </w:rPr>
      </w:pPr>
      <w:r>
        <w:rPr>
          <w:rtl/>
        </w:rPr>
        <w:t>היו"ר אלי בן-מנחם:</w:t>
      </w:r>
    </w:p>
    <w:p w14:paraId="77BA875A" w14:textId="77777777" w:rsidR="00000000" w:rsidRDefault="008A7A77">
      <w:pPr>
        <w:pStyle w:val="a0"/>
        <w:rPr>
          <w:rtl/>
        </w:rPr>
      </w:pPr>
    </w:p>
    <w:p w14:paraId="49E789FF" w14:textId="77777777" w:rsidR="00000000" w:rsidRDefault="008A7A77">
      <w:pPr>
        <w:pStyle w:val="a0"/>
        <w:rPr>
          <w:rFonts w:hint="cs"/>
          <w:rtl/>
        </w:rPr>
      </w:pPr>
      <w:r>
        <w:rPr>
          <w:rFonts w:hint="cs"/>
          <w:rtl/>
        </w:rPr>
        <w:t xml:space="preserve">תודה. </w:t>
      </w:r>
    </w:p>
    <w:p w14:paraId="52A5D0AE" w14:textId="77777777" w:rsidR="00000000" w:rsidRDefault="008A7A77">
      <w:pPr>
        <w:pStyle w:val="a0"/>
        <w:rPr>
          <w:rFonts w:hint="cs"/>
          <w:rtl/>
        </w:rPr>
      </w:pPr>
    </w:p>
    <w:p w14:paraId="3E438345" w14:textId="77777777" w:rsidR="00000000" w:rsidRDefault="008A7A77">
      <w:pPr>
        <w:pStyle w:val="-"/>
        <w:rPr>
          <w:rtl/>
        </w:rPr>
      </w:pPr>
      <w:bookmarkStart w:id="231" w:name="FS000000580T14_06_2004_19_53_57"/>
      <w:bookmarkStart w:id="232" w:name="FS000000580T14_06_2004_19_54_00C"/>
      <w:bookmarkEnd w:id="231"/>
      <w:bookmarkEnd w:id="232"/>
      <w:r>
        <w:rPr>
          <w:rtl/>
        </w:rPr>
        <w:t>יצחק כהן (ש"ס):</w:t>
      </w:r>
    </w:p>
    <w:p w14:paraId="3F0FC2A9" w14:textId="77777777" w:rsidR="00000000" w:rsidRDefault="008A7A77">
      <w:pPr>
        <w:pStyle w:val="a0"/>
        <w:ind w:firstLine="0"/>
        <w:rPr>
          <w:rFonts w:hint="cs"/>
          <w:rtl/>
        </w:rPr>
      </w:pPr>
    </w:p>
    <w:p w14:paraId="5AABAA01" w14:textId="77777777" w:rsidR="00000000" w:rsidRDefault="008A7A77">
      <w:pPr>
        <w:pStyle w:val="a0"/>
        <w:rPr>
          <w:rFonts w:hint="cs"/>
          <w:rtl/>
        </w:rPr>
      </w:pPr>
      <w:r>
        <w:rPr>
          <w:rFonts w:hint="cs"/>
          <w:rtl/>
        </w:rPr>
        <w:t>אדוני היושב-ראש, הצעת החוק קצת מוזרה. למה מוזרה? כשממשלת ישראל לא שומרת אמונים למדינת ישראל, לפי מה שהבינו אלה שייסדו את מדינת ישראל, אז מה דורשים מחבר מועצה</w:t>
      </w:r>
      <w:r>
        <w:rPr>
          <w:rFonts w:hint="cs"/>
          <w:rtl/>
        </w:rPr>
        <w:t xml:space="preserve"> במעלות-תרשיחא שישמור אמונים למדינת ישראל? אם מייסדי המדינה הזאת היו רואים מה מתרחש היום במדינת ישראל, שלכאורה היא מדינת היהודים, הלוא היו מתהפכים בקברם. הלוא ברור מעל לכל ספק סביר, שלא עלתה בדעתם להגיע למציאות שיהודי שומר תורה ומצוות לא יכול לחיות במדינה </w:t>
      </w:r>
      <w:r>
        <w:rPr>
          <w:rFonts w:hint="cs"/>
          <w:rtl/>
        </w:rPr>
        <w:t>של יהודים. ובאה המדינה ומבקשת להעביר הצעת חוק שלפיה חבר מועצה יצהיר אמונים למדינת ישראל, כשממשלת ישראל לא שומרת אמונים לא לתורת ישראל, לא לחברה בישראל, לא לשום דבר בישראל. יש לה החוצפה, חבר הכנסת עזמי בשארה, להכריח חבר מועצה במעלות-תרשיחא להצהיר אמונים, כש</w:t>
      </w:r>
      <w:r>
        <w:rPr>
          <w:rFonts w:hint="cs"/>
          <w:rtl/>
        </w:rPr>
        <w:t xml:space="preserve">הם מפירים אמונים. </w:t>
      </w:r>
    </w:p>
    <w:p w14:paraId="06A5D5B0" w14:textId="77777777" w:rsidR="00000000" w:rsidRDefault="008A7A77">
      <w:pPr>
        <w:pStyle w:val="a0"/>
        <w:rPr>
          <w:rFonts w:hint="cs"/>
          <w:rtl/>
        </w:rPr>
      </w:pPr>
    </w:p>
    <w:p w14:paraId="230374F1" w14:textId="77777777" w:rsidR="00000000" w:rsidRDefault="008A7A77">
      <w:pPr>
        <w:pStyle w:val="af0"/>
        <w:rPr>
          <w:rtl/>
        </w:rPr>
      </w:pPr>
      <w:r>
        <w:rPr>
          <w:rFonts w:hint="eastAsia"/>
          <w:rtl/>
        </w:rPr>
        <w:t>משולם</w:t>
      </w:r>
      <w:r>
        <w:rPr>
          <w:rtl/>
        </w:rPr>
        <w:t xml:space="preserve"> נהרי (ש"ס):</w:t>
      </w:r>
    </w:p>
    <w:p w14:paraId="56A9F746" w14:textId="77777777" w:rsidR="00000000" w:rsidRDefault="008A7A77">
      <w:pPr>
        <w:pStyle w:val="a0"/>
        <w:rPr>
          <w:rFonts w:hint="cs"/>
          <w:rtl/>
        </w:rPr>
      </w:pPr>
    </w:p>
    <w:p w14:paraId="51801B56" w14:textId="77777777" w:rsidR="00000000" w:rsidRDefault="008A7A77">
      <w:pPr>
        <w:pStyle w:val="a0"/>
        <w:rPr>
          <w:rFonts w:hint="cs"/>
          <w:rtl/>
        </w:rPr>
      </w:pPr>
      <w:r>
        <w:rPr>
          <w:rFonts w:hint="cs"/>
          <w:rtl/>
        </w:rPr>
        <w:t>פסו אמונים.</w:t>
      </w:r>
    </w:p>
    <w:p w14:paraId="3AA58317" w14:textId="77777777" w:rsidR="00000000" w:rsidRDefault="008A7A77">
      <w:pPr>
        <w:pStyle w:val="a0"/>
        <w:rPr>
          <w:rFonts w:hint="cs"/>
          <w:rtl/>
        </w:rPr>
      </w:pPr>
    </w:p>
    <w:p w14:paraId="7AA2E2D1" w14:textId="77777777" w:rsidR="00000000" w:rsidRDefault="008A7A77">
      <w:pPr>
        <w:pStyle w:val="-"/>
        <w:rPr>
          <w:rtl/>
        </w:rPr>
      </w:pPr>
      <w:bookmarkStart w:id="233" w:name="FS000000580T14_06_2004_19_34_57C"/>
      <w:bookmarkEnd w:id="233"/>
      <w:r>
        <w:rPr>
          <w:rtl/>
        </w:rPr>
        <w:t>יצחק כהן (ש"ס):</w:t>
      </w:r>
    </w:p>
    <w:p w14:paraId="55E4677B" w14:textId="77777777" w:rsidR="00000000" w:rsidRDefault="008A7A77">
      <w:pPr>
        <w:pStyle w:val="a0"/>
        <w:rPr>
          <w:rtl/>
        </w:rPr>
      </w:pPr>
    </w:p>
    <w:p w14:paraId="3662C7C1" w14:textId="77777777" w:rsidR="00000000" w:rsidRDefault="008A7A77">
      <w:pPr>
        <w:pStyle w:val="a0"/>
        <w:rPr>
          <w:rFonts w:hint="cs"/>
          <w:rtl/>
        </w:rPr>
      </w:pPr>
      <w:r>
        <w:rPr>
          <w:rFonts w:hint="cs"/>
          <w:rtl/>
        </w:rPr>
        <w:t xml:space="preserve">מורי ורבותי, עלתה בדעתם של מקימי המדינה שלא יהיו מקוואות בישראל? עלתה בדעתם שלא יהיה עולם תורה בישראל? עלתה בדעתם שיאכילו חזיר בחוצות ישראל? לא עלתה בדעתם. אני רוצה לומר לכם, חברי הכנסת, </w:t>
      </w:r>
      <w:r>
        <w:rPr>
          <w:rFonts w:hint="cs"/>
          <w:rtl/>
        </w:rPr>
        <w:t xml:space="preserve">הממשלה הזאת מובילה - - </w:t>
      </w:r>
    </w:p>
    <w:p w14:paraId="06960A70" w14:textId="77777777" w:rsidR="00000000" w:rsidRDefault="008A7A77">
      <w:pPr>
        <w:pStyle w:val="a0"/>
        <w:rPr>
          <w:rFonts w:hint="cs"/>
          <w:rtl/>
        </w:rPr>
      </w:pPr>
    </w:p>
    <w:p w14:paraId="451B1D90" w14:textId="77777777" w:rsidR="00000000" w:rsidRDefault="008A7A77">
      <w:pPr>
        <w:pStyle w:val="af0"/>
        <w:rPr>
          <w:rtl/>
        </w:rPr>
      </w:pPr>
      <w:r>
        <w:rPr>
          <w:rFonts w:hint="eastAsia"/>
          <w:rtl/>
        </w:rPr>
        <w:t>נסים</w:t>
      </w:r>
      <w:r>
        <w:rPr>
          <w:rtl/>
        </w:rPr>
        <w:t xml:space="preserve"> זאב (ש"ס):</w:t>
      </w:r>
    </w:p>
    <w:p w14:paraId="3C4A03F7" w14:textId="77777777" w:rsidR="00000000" w:rsidRDefault="008A7A77">
      <w:pPr>
        <w:pStyle w:val="a0"/>
        <w:rPr>
          <w:rFonts w:hint="cs"/>
          <w:rtl/>
        </w:rPr>
      </w:pPr>
    </w:p>
    <w:p w14:paraId="7E86EEB9" w14:textId="77777777" w:rsidR="00000000" w:rsidRDefault="008A7A77">
      <w:pPr>
        <w:pStyle w:val="a0"/>
        <w:rPr>
          <w:rFonts w:hint="cs"/>
          <w:rtl/>
        </w:rPr>
      </w:pPr>
      <w:r>
        <w:rPr>
          <w:rFonts w:hint="cs"/>
          <w:rtl/>
        </w:rPr>
        <w:t>הבעיה היא לא עם החזיר. הבעיה עם מי שמגדל אותו, לא עם החזיר.</w:t>
      </w:r>
    </w:p>
    <w:p w14:paraId="198120CD" w14:textId="77777777" w:rsidR="00000000" w:rsidRDefault="008A7A77">
      <w:pPr>
        <w:pStyle w:val="a0"/>
        <w:rPr>
          <w:rFonts w:hint="cs"/>
          <w:rtl/>
        </w:rPr>
      </w:pPr>
    </w:p>
    <w:p w14:paraId="09D41A0A" w14:textId="77777777" w:rsidR="00000000" w:rsidRDefault="008A7A77">
      <w:pPr>
        <w:pStyle w:val="-"/>
        <w:rPr>
          <w:rtl/>
        </w:rPr>
      </w:pPr>
      <w:bookmarkStart w:id="234" w:name="FS000000580T14_06_2004_19_35_31C"/>
      <w:bookmarkEnd w:id="234"/>
      <w:r>
        <w:rPr>
          <w:rtl/>
        </w:rPr>
        <w:t>יצחק כהן (ש"ס):</w:t>
      </w:r>
    </w:p>
    <w:p w14:paraId="28F7A2A3" w14:textId="77777777" w:rsidR="00000000" w:rsidRDefault="008A7A77">
      <w:pPr>
        <w:pStyle w:val="a0"/>
        <w:rPr>
          <w:rtl/>
        </w:rPr>
      </w:pPr>
    </w:p>
    <w:p w14:paraId="3F27191D" w14:textId="77777777" w:rsidR="00000000" w:rsidRDefault="008A7A77">
      <w:pPr>
        <w:pStyle w:val="a0"/>
        <w:rPr>
          <w:rFonts w:hint="cs"/>
          <w:rtl/>
        </w:rPr>
      </w:pPr>
      <w:r>
        <w:rPr>
          <w:rFonts w:hint="cs"/>
          <w:rtl/>
        </w:rPr>
        <w:t>- -  את עם ישראל לעברי פי פחת, מכיוון שעל מה שנשענו אלה שאומרים "הלל" ביום העצמאות ואחריהם נסחפו - - -</w:t>
      </w:r>
    </w:p>
    <w:p w14:paraId="59FB3577" w14:textId="77777777" w:rsidR="00000000" w:rsidRDefault="008A7A77">
      <w:pPr>
        <w:pStyle w:val="a0"/>
        <w:rPr>
          <w:rFonts w:hint="cs"/>
          <w:rtl/>
        </w:rPr>
      </w:pPr>
    </w:p>
    <w:p w14:paraId="153EFE75" w14:textId="77777777" w:rsidR="00000000" w:rsidRDefault="008A7A77">
      <w:pPr>
        <w:pStyle w:val="af0"/>
        <w:rPr>
          <w:rtl/>
        </w:rPr>
      </w:pPr>
      <w:r>
        <w:rPr>
          <w:rFonts w:hint="eastAsia"/>
          <w:rtl/>
        </w:rPr>
        <w:t>שאול</w:t>
      </w:r>
      <w:r>
        <w:rPr>
          <w:rtl/>
        </w:rPr>
        <w:t xml:space="preserve"> יהלום (מפד"ל):</w:t>
      </w:r>
    </w:p>
    <w:p w14:paraId="2CB49B62" w14:textId="77777777" w:rsidR="00000000" w:rsidRDefault="008A7A77">
      <w:pPr>
        <w:pStyle w:val="a0"/>
        <w:rPr>
          <w:rFonts w:hint="cs"/>
          <w:rtl/>
        </w:rPr>
      </w:pPr>
    </w:p>
    <w:p w14:paraId="27B9C004" w14:textId="77777777" w:rsidR="00000000" w:rsidRDefault="008A7A77">
      <w:pPr>
        <w:pStyle w:val="a0"/>
        <w:rPr>
          <w:rFonts w:hint="cs"/>
          <w:rtl/>
        </w:rPr>
      </w:pPr>
      <w:r>
        <w:rPr>
          <w:rFonts w:hint="cs"/>
          <w:rtl/>
        </w:rPr>
        <w:t>איפה היית ק</w:t>
      </w:r>
      <w:r>
        <w:rPr>
          <w:rFonts w:hint="cs"/>
          <w:rtl/>
        </w:rPr>
        <w:t xml:space="preserve">דנציה שלמה?  היית סגן שר האוצר - - - </w:t>
      </w:r>
    </w:p>
    <w:p w14:paraId="1C0822E3" w14:textId="77777777" w:rsidR="00000000" w:rsidRDefault="008A7A77">
      <w:pPr>
        <w:pStyle w:val="a0"/>
        <w:rPr>
          <w:rFonts w:hint="cs"/>
          <w:rtl/>
        </w:rPr>
      </w:pPr>
    </w:p>
    <w:p w14:paraId="7F2F123D" w14:textId="77777777" w:rsidR="00000000" w:rsidRDefault="008A7A77">
      <w:pPr>
        <w:pStyle w:val="-"/>
        <w:rPr>
          <w:rtl/>
        </w:rPr>
      </w:pPr>
      <w:bookmarkStart w:id="235" w:name="FS000000580T14_06_2004_19_35_49C"/>
      <w:bookmarkEnd w:id="235"/>
      <w:r>
        <w:rPr>
          <w:rtl/>
        </w:rPr>
        <w:t>יצחק כהן (ש"ס):</w:t>
      </w:r>
    </w:p>
    <w:p w14:paraId="4BDB9BB4" w14:textId="77777777" w:rsidR="00000000" w:rsidRDefault="008A7A77">
      <w:pPr>
        <w:pStyle w:val="a0"/>
        <w:rPr>
          <w:rtl/>
        </w:rPr>
      </w:pPr>
    </w:p>
    <w:p w14:paraId="42F137CF" w14:textId="77777777" w:rsidR="00000000" w:rsidRDefault="008A7A77">
      <w:pPr>
        <w:pStyle w:val="a0"/>
        <w:rPr>
          <w:rFonts w:hint="cs"/>
          <w:rtl/>
        </w:rPr>
      </w:pPr>
      <w:r>
        <w:rPr>
          <w:rFonts w:hint="cs"/>
          <w:rtl/>
        </w:rPr>
        <w:t xml:space="preserve">שב בשקט, שב בשקט. שב בשקט, בוגד בתורה. </w:t>
      </w:r>
    </w:p>
    <w:p w14:paraId="3AF6DDDC" w14:textId="77777777" w:rsidR="00000000" w:rsidRDefault="008A7A77">
      <w:pPr>
        <w:pStyle w:val="a0"/>
        <w:rPr>
          <w:rFonts w:hint="cs"/>
          <w:rtl/>
        </w:rPr>
      </w:pPr>
    </w:p>
    <w:p w14:paraId="2BAA1CB6" w14:textId="77777777" w:rsidR="00000000" w:rsidRDefault="008A7A77">
      <w:pPr>
        <w:pStyle w:val="af0"/>
        <w:rPr>
          <w:rtl/>
        </w:rPr>
      </w:pPr>
      <w:r>
        <w:rPr>
          <w:rFonts w:hint="eastAsia"/>
          <w:rtl/>
        </w:rPr>
        <w:t>שאול</w:t>
      </w:r>
      <w:r>
        <w:rPr>
          <w:rtl/>
        </w:rPr>
        <w:t xml:space="preserve"> יהלום (מפד"ל):</w:t>
      </w:r>
    </w:p>
    <w:p w14:paraId="381C3926" w14:textId="77777777" w:rsidR="00000000" w:rsidRDefault="008A7A77">
      <w:pPr>
        <w:pStyle w:val="a0"/>
        <w:rPr>
          <w:rFonts w:hint="cs"/>
          <w:rtl/>
        </w:rPr>
      </w:pPr>
    </w:p>
    <w:p w14:paraId="2DC94823" w14:textId="77777777" w:rsidR="00000000" w:rsidRDefault="008A7A77">
      <w:pPr>
        <w:pStyle w:val="a0"/>
        <w:rPr>
          <w:rFonts w:hint="cs"/>
          <w:rtl/>
        </w:rPr>
      </w:pPr>
      <w:r>
        <w:rPr>
          <w:rFonts w:hint="cs"/>
          <w:rtl/>
        </w:rPr>
        <w:t xml:space="preserve">היית סגן שר האוצר - - - </w:t>
      </w:r>
    </w:p>
    <w:p w14:paraId="1DE13EAF" w14:textId="77777777" w:rsidR="00000000" w:rsidRDefault="008A7A77">
      <w:pPr>
        <w:pStyle w:val="a0"/>
        <w:rPr>
          <w:rFonts w:hint="cs"/>
          <w:rtl/>
        </w:rPr>
      </w:pPr>
    </w:p>
    <w:p w14:paraId="652E7C7D" w14:textId="77777777" w:rsidR="00000000" w:rsidRDefault="008A7A77">
      <w:pPr>
        <w:pStyle w:val="-"/>
        <w:rPr>
          <w:rtl/>
        </w:rPr>
      </w:pPr>
      <w:bookmarkStart w:id="236" w:name="FS000000580T14_06_2004_19_59_07C"/>
      <w:bookmarkEnd w:id="236"/>
      <w:r>
        <w:rPr>
          <w:rtl/>
        </w:rPr>
        <w:t>יצחק כהן (ש"ס):</w:t>
      </w:r>
    </w:p>
    <w:p w14:paraId="436ABB19" w14:textId="77777777" w:rsidR="00000000" w:rsidRDefault="008A7A77">
      <w:pPr>
        <w:pStyle w:val="a0"/>
        <w:rPr>
          <w:rtl/>
        </w:rPr>
      </w:pPr>
    </w:p>
    <w:p w14:paraId="7098994D" w14:textId="77777777" w:rsidR="00000000" w:rsidRDefault="008A7A77">
      <w:pPr>
        <w:pStyle w:val="a0"/>
        <w:rPr>
          <w:rFonts w:hint="cs"/>
          <w:rtl/>
        </w:rPr>
      </w:pPr>
      <w:r>
        <w:rPr>
          <w:rFonts w:hint="cs"/>
          <w:rtl/>
        </w:rPr>
        <w:t>אתה בוגד בכל מה שהצגת לבוחרים. שב בשקט, עלוב. עלוב, שב בשקט.</w:t>
      </w:r>
    </w:p>
    <w:p w14:paraId="293E1C68" w14:textId="77777777" w:rsidR="00000000" w:rsidRDefault="008A7A77">
      <w:pPr>
        <w:pStyle w:val="a0"/>
        <w:rPr>
          <w:rFonts w:hint="cs"/>
          <w:rtl/>
        </w:rPr>
      </w:pPr>
    </w:p>
    <w:p w14:paraId="4ED477F4" w14:textId="77777777" w:rsidR="00000000" w:rsidRDefault="008A7A77">
      <w:pPr>
        <w:pStyle w:val="af0"/>
        <w:rPr>
          <w:rtl/>
        </w:rPr>
      </w:pPr>
      <w:r>
        <w:rPr>
          <w:rFonts w:hint="eastAsia"/>
          <w:rtl/>
        </w:rPr>
        <w:t>שאול</w:t>
      </w:r>
      <w:r>
        <w:rPr>
          <w:rtl/>
        </w:rPr>
        <w:t xml:space="preserve"> יהלום (מפד"ל):</w:t>
      </w:r>
    </w:p>
    <w:p w14:paraId="480AB1FE" w14:textId="77777777" w:rsidR="00000000" w:rsidRDefault="008A7A77">
      <w:pPr>
        <w:pStyle w:val="a0"/>
        <w:rPr>
          <w:rFonts w:hint="cs"/>
          <w:rtl/>
        </w:rPr>
      </w:pPr>
    </w:p>
    <w:p w14:paraId="5D5B3BC2" w14:textId="77777777" w:rsidR="00000000" w:rsidRDefault="008A7A77">
      <w:pPr>
        <w:pStyle w:val="a0"/>
        <w:rPr>
          <w:rFonts w:hint="cs"/>
          <w:rtl/>
        </w:rPr>
      </w:pPr>
      <w:r>
        <w:rPr>
          <w:rFonts w:hint="cs"/>
          <w:rtl/>
        </w:rPr>
        <w:t>- - - תתבייש</w:t>
      </w:r>
      <w:r>
        <w:rPr>
          <w:rFonts w:hint="cs"/>
          <w:rtl/>
        </w:rPr>
        <w:t xml:space="preserve"> לך - - - </w:t>
      </w:r>
    </w:p>
    <w:p w14:paraId="10105D31" w14:textId="77777777" w:rsidR="00000000" w:rsidRDefault="008A7A77">
      <w:pPr>
        <w:pStyle w:val="a0"/>
        <w:rPr>
          <w:rFonts w:hint="cs"/>
          <w:rtl/>
        </w:rPr>
      </w:pPr>
    </w:p>
    <w:p w14:paraId="5ED3E0DD" w14:textId="77777777" w:rsidR="00000000" w:rsidRDefault="008A7A77">
      <w:pPr>
        <w:pStyle w:val="-"/>
        <w:rPr>
          <w:rtl/>
        </w:rPr>
      </w:pPr>
      <w:bookmarkStart w:id="237" w:name="FS000000580T14_06_2004_19_59_48C"/>
      <w:bookmarkEnd w:id="237"/>
      <w:r>
        <w:rPr>
          <w:rtl/>
        </w:rPr>
        <w:t>יצחק כהן (ש"ס):</w:t>
      </w:r>
    </w:p>
    <w:p w14:paraId="016663BE" w14:textId="77777777" w:rsidR="00000000" w:rsidRDefault="008A7A77">
      <w:pPr>
        <w:pStyle w:val="a0"/>
        <w:ind w:firstLine="0"/>
        <w:rPr>
          <w:rFonts w:hint="cs"/>
          <w:rtl/>
        </w:rPr>
      </w:pPr>
    </w:p>
    <w:p w14:paraId="500D2140" w14:textId="77777777" w:rsidR="00000000" w:rsidRDefault="008A7A77">
      <w:pPr>
        <w:pStyle w:val="a0"/>
        <w:rPr>
          <w:rFonts w:hint="cs"/>
          <w:rtl/>
        </w:rPr>
      </w:pPr>
      <w:r>
        <w:rPr>
          <w:rFonts w:hint="cs"/>
          <w:rtl/>
        </w:rPr>
        <w:t xml:space="preserve">שב בשקט, עלוב. </w:t>
      </w:r>
    </w:p>
    <w:p w14:paraId="22C17B0E" w14:textId="77777777" w:rsidR="00000000" w:rsidRDefault="008A7A77">
      <w:pPr>
        <w:pStyle w:val="a0"/>
        <w:rPr>
          <w:rFonts w:hint="cs"/>
          <w:rtl/>
        </w:rPr>
      </w:pPr>
    </w:p>
    <w:p w14:paraId="739A8F1D" w14:textId="77777777" w:rsidR="00000000" w:rsidRDefault="008A7A77">
      <w:pPr>
        <w:pStyle w:val="af0"/>
        <w:rPr>
          <w:rtl/>
        </w:rPr>
      </w:pPr>
      <w:r>
        <w:rPr>
          <w:rFonts w:hint="eastAsia"/>
          <w:rtl/>
        </w:rPr>
        <w:t>שאול</w:t>
      </w:r>
      <w:r>
        <w:rPr>
          <w:rtl/>
        </w:rPr>
        <w:t xml:space="preserve"> יהלום (מפד"ל):</w:t>
      </w:r>
    </w:p>
    <w:p w14:paraId="0B71533C" w14:textId="77777777" w:rsidR="00000000" w:rsidRDefault="008A7A77">
      <w:pPr>
        <w:pStyle w:val="a0"/>
        <w:rPr>
          <w:rFonts w:hint="cs"/>
          <w:rtl/>
        </w:rPr>
      </w:pPr>
    </w:p>
    <w:p w14:paraId="1592D67A" w14:textId="77777777" w:rsidR="00000000" w:rsidRDefault="008A7A77">
      <w:pPr>
        <w:pStyle w:val="a0"/>
        <w:rPr>
          <w:rFonts w:hint="cs"/>
          <w:rtl/>
        </w:rPr>
      </w:pPr>
      <w:r>
        <w:rPr>
          <w:rFonts w:hint="cs"/>
          <w:rtl/>
        </w:rPr>
        <w:t xml:space="preserve">- - - </w:t>
      </w:r>
    </w:p>
    <w:p w14:paraId="3D3ACA35" w14:textId="77777777" w:rsidR="00000000" w:rsidRDefault="008A7A77">
      <w:pPr>
        <w:pStyle w:val="a0"/>
        <w:rPr>
          <w:rFonts w:hint="cs"/>
          <w:rtl/>
        </w:rPr>
      </w:pPr>
    </w:p>
    <w:p w14:paraId="136C1C76" w14:textId="77777777" w:rsidR="00000000" w:rsidRDefault="008A7A77">
      <w:pPr>
        <w:pStyle w:val="-"/>
        <w:rPr>
          <w:rtl/>
        </w:rPr>
      </w:pPr>
      <w:bookmarkStart w:id="238" w:name="FS000000580T14_06_2004_20_00_18C"/>
      <w:bookmarkEnd w:id="238"/>
      <w:r>
        <w:rPr>
          <w:rtl/>
        </w:rPr>
        <w:t>יצחק כהן (ש"ס):</w:t>
      </w:r>
    </w:p>
    <w:p w14:paraId="358CA01A" w14:textId="77777777" w:rsidR="00000000" w:rsidRDefault="008A7A77">
      <w:pPr>
        <w:pStyle w:val="a0"/>
        <w:ind w:firstLine="0"/>
        <w:rPr>
          <w:rFonts w:hint="cs"/>
          <w:rtl/>
        </w:rPr>
      </w:pPr>
    </w:p>
    <w:p w14:paraId="6EE6D8FD" w14:textId="77777777" w:rsidR="00000000" w:rsidRDefault="008A7A77">
      <w:pPr>
        <w:pStyle w:val="a0"/>
        <w:rPr>
          <w:rFonts w:hint="cs"/>
          <w:rtl/>
        </w:rPr>
      </w:pPr>
      <w:r>
        <w:rPr>
          <w:rFonts w:hint="cs"/>
          <w:rtl/>
        </w:rPr>
        <w:t>לא דתיים, לא לאומיים, הרסתם את משרד הדתות, מחקתם זהות יהודית. היום המפד"ל הכניסה חזיר לתוך ישראל. תתבייש לך.</w:t>
      </w:r>
    </w:p>
    <w:p w14:paraId="291F500E" w14:textId="77777777" w:rsidR="00000000" w:rsidRDefault="008A7A77">
      <w:pPr>
        <w:pStyle w:val="a0"/>
        <w:rPr>
          <w:rFonts w:hint="cs"/>
          <w:rtl/>
        </w:rPr>
      </w:pPr>
    </w:p>
    <w:p w14:paraId="314F0387" w14:textId="77777777" w:rsidR="00000000" w:rsidRDefault="008A7A77">
      <w:pPr>
        <w:pStyle w:val="af0"/>
        <w:rPr>
          <w:rtl/>
        </w:rPr>
      </w:pPr>
      <w:r>
        <w:rPr>
          <w:rFonts w:hint="eastAsia"/>
          <w:rtl/>
        </w:rPr>
        <w:t>שאול</w:t>
      </w:r>
      <w:r>
        <w:rPr>
          <w:rtl/>
        </w:rPr>
        <w:t xml:space="preserve"> יהלום (מפד"ל):</w:t>
      </w:r>
    </w:p>
    <w:p w14:paraId="3F470EBC" w14:textId="77777777" w:rsidR="00000000" w:rsidRDefault="008A7A77">
      <w:pPr>
        <w:pStyle w:val="a0"/>
        <w:rPr>
          <w:rFonts w:hint="cs"/>
          <w:rtl/>
        </w:rPr>
      </w:pPr>
    </w:p>
    <w:p w14:paraId="240D2115" w14:textId="77777777" w:rsidR="00000000" w:rsidRDefault="008A7A77">
      <w:pPr>
        <w:pStyle w:val="a0"/>
        <w:rPr>
          <w:rFonts w:hint="cs"/>
          <w:rtl/>
        </w:rPr>
      </w:pPr>
      <w:r>
        <w:rPr>
          <w:rFonts w:hint="cs"/>
          <w:rtl/>
        </w:rPr>
        <w:t xml:space="preserve"> הרסתם את הדת - - - </w:t>
      </w:r>
    </w:p>
    <w:p w14:paraId="26BAF3DA" w14:textId="77777777" w:rsidR="00000000" w:rsidRDefault="008A7A77">
      <w:pPr>
        <w:pStyle w:val="a0"/>
        <w:rPr>
          <w:rFonts w:hint="cs"/>
          <w:rtl/>
        </w:rPr>
      </w:pPr>
    </w:p>
    <w:p w14:paraId="6D29C823" w14:textId="77777777" w:rsidR="00000000" w:rsidRDefault="008A7A77">
      <w:pPr>
        <w:pStyle w:val="-"/>
        <w:rPr>
          <w:rtl/>
        </w:rPr>
      </w:pPr>
      <w:bookmarkStart w:id="239" w:name="FS000000580T14_06_2004_19_36_07C"/>
      <w:bookmarkEnd w:id="239"/>
      <w:r>
        <w:rPr>
          <w:rtl/>
        </w:rPr>
        <w:t>יצחק כהן (ש</w:t>
      </w:r>
      <w:r>
        <w:rPr>
          <w:rtl/>
        </w:rPr>
        <w:t>"ס):</w:t>
      </w:r>
    </w:p>
    <w:p w14:paraId="76EFCDAA" w14:textId="77777777" w:rsidR="00000000" w:rsidRDefault="008A7A77">
      <w:pPr>
        <w:pStyle w:val="a0"/>
        <w:rPr>
          <w:rFonts w:hint="cs"/>
          <w:rtl/>
        </w:rPr>
      </w:pPr>
    </w:p>
    <w:p w14:paraId="68B1E2C6" w14:textId="77777777" w:rsidR="00000000" w:rsidRDefault="008A7A77">
      <w:pPr>
        <w:pStyle w:val="a0"/>
        <w:rPr>
          <w:rFonts w:hint="cs"/>
          <w:rtl/>
        </w:rPr>
      </w:pPr>
      <w:r>
        <w:rPr>
          <w:rFonts w:hint="cs"/>
          <w:rtl/>
        </w:rPr>
        <w:t xml:space="preserve">תתבייש לך. </w:t>
      </w:r>
    </w:p>
    <w:p w14:paraId="0B55B50D" w14:textId="77777777" w:rsidR="00000000" w:rsidRDefault="008A7A77">
      <w:pPr>
        <w:pStyle w:val="a0"/>
        <w:rPr>
          <w:rFonts w:hint="cs"/>
          <w:rtl/>
        </w:rPr>
      </w:pPr>
    </w:p>
    <w:p w14:paraId="720F7582" w14:textId="77777777" w:rsidR="00000000" w:rsidRDefault="008A7A77">
      <w:pPr>
        <w:pStyle w:val="af0"/>
        <w:rPr>
          <w:rtl/>
        </w:rPr>
      </w:pPr>
      <w:r>
        <w:rPr>
          <w:rFonts w:hint="eastAsia"/>
          <w:rtl/>
        </w:rPr>
        <w:t>שאול</w:t>
      </w:r>
      <w:r>
        <w:rPr>
          <w:rtl/>
        </w:rPr>
        <w:t xml:space="preserve"> יהלום (מפד"ל):</w:t>
      </w:r>
    </w:p>
    <w:p w14:paraId="561BE87F" w14:textId="77777777" w:rsidR="00000000" w:rsidRDefault="008A7A77">
      <w:pPr>
        <w:pStyle w:val="a0"/>
        <w:rPr>
          <w:rFonts w:hint="cs"/>
          <w:rtl/>
        </w:rPr>
      </w:pPr>
    </w:p>
    <w:p w14:paraId="07B33C1D" w14:textId="77777777" w:rsidR="00000000" w:rsidRDefault="008A7A77">
      <w:pPr>
        <w:pStyle w:val="a0"/>
        <w:rPr>
          <w:rFonts w:hint="cs"/>
          <w:rtl/>
        </w:rPr>
      </w:pPr>
      <w:r>
        <w:rPr>
          <w:rFonts w:hint="cs"/>
          <w:rtl/>
        </w:rPr>
        <w:t>- - -</w:t>
      </w:r>
    </w:p>
    <w:p w14:paraId="0215CE33" w14:textId="77777777" w:rsidR="00000000" w:rsidRDefault="008A7A77">
      <w:pPr>
        <w:pStyle w:val="a0"/>
        <w:rPr>
          <w:rFonts w:hint="cs"/>
          <w:rtl/>
        </w:rPr>
      </w:pPr>
    </w:p>
    <w:p w14:paraId="19942DB5" w14:textId="77777777" w:rsidR="00000000" w:rsidRDefault="008A7A77">
      <w:pPr>
        <w:pStyle w:val="-"/>
        <w:rPr>
          <w:rtl/>
        </w:rPr>
      </w:pPr>
      <w:r>
        <w:rPr>
          <w:rtl/>
        </w:rPr>
        <w:t>יצחק כהן (ש"ס):</w:t>
      </w:r>
    </w:p>
    <w:p w14:paraId="64AA2E8E" w14:textId="77777777" w:rsidR="00000000" w:rsidRDefault="008A7A77">
      <w:pPr>
        <w:pStyle w:val="a0"/>
        <w:rPr>
          <w:rFonts w:hint="cs"/>
          <w:rtl/>
        </w:rPr>
      </w:pPr>
    </w:p>
    <w:p w14:paraId="6FC8D819" w14:textId="77777777" w:rsidR="00000000" w:rsidRDefault="008A7A77">
      <w:pPr>
        <w:pStyle w:val="a0"/>
        <w:rPr>
          <w:rFonts w:hint="cs"/>
          <w:rtl/>
        </w:rPr>
      </w:pPr>
      <w:r>
        <w:rPr>
          <w:rFonts w:hint="cs"/>
          <w:rtl/>
        </w:rPr>
        <w:t xml:space="preserve">תתבייש לך. תתבייש, חצוף. חצוף, תתבייש, תישאר בממשלה. </w:t>
      </w:r>
    </w:p>
    <w:p w14:paraId="0717211C" w14:textId="77777777" w:rsidR="00000000" w:rsidRDefault="008A7A77">
      <w:pPr>
        <w:pStyle w:val="a0"/>
        <w:rPr>
          <w:rFonts w:hint="cs"/>
          <w:rtl/>
        </w:rPr>
      </w:pPr>
    </w:p>
    <w:p w14:paraId="1D5DE38D" w14:textId="77777777" w:rsidR="00000000" w:rsidRDefault="008A7A77">
      <w:pPr>
        <w:pStyle w:val="af1"/>
        <w:rPr>
          <w:rtl/>
        </w:rPr>
      </w:pPr>
      <w:r>
        <w:rPr>
          <w:rtl/>
        </w:rPr>
        <w:t>היו"ר אלי בן-מנחם:</w:t>
      </w:r>
    </w:p>
    <w:p w14:paraId="35EF4A6D" w14:textId="77777777" w:rsidR="00000000" w:rsidRDefault="008A7A77">
      <w:pPr>
        <w:pStyle w:val="a0"/>
        <w:rPr>
          <w:rtl/>
        </w:rPr>
      </w:pPr>
    </w:p>
    <w:p w14:paraId="380705E6" w14:textId="77777777" w:rsidR="00000000" w:rsidRDefault="008A7A77">
      <w:pPr>
        <w:pStyle w:val="a0"/>
        <w:rPr>
          <w:rFonts w:hint="cs"/>
          <w:rtl/>
        </w:rPr>
      </w:pPr>
      <w:r>
        <w:rPr>
          <w:rFonts w:hint="cs"/>
          <w:rtl/>
        </w:rPr>
        <w:t xml:space="preserve">חבר הכנסת איציק כהן - - - </w:t>
      </w:r>
    </w:p>
    <w:p w14:paraId="007A1B48" w14:textId="77777777" w:rsidR="00000000" w:rsidRDefault="008A7A77">
      <w:pPr>
        <w:pStyle w:val="a0"/>
        <w:rPr>
          <w:rFonts w:hint="cs"/>
          <w:rtl/>
        </w:rPr>
      </w:pPr>
    </w:p>
    <w:p w14:paraId="67753AA6" w14:textId="77777777" w:rsidR="00000000" w:rsidRDefault="008A7A77">
      <w:pPr>
        <w:pStyle w:val="-"/>
        <w:rPr>
          <w:rtl/>
        </w:rPr>
      </w:pPr>
      <w:r>
        <w:rPr>
          <w:rtl/>
        </w:rPr>
        <w:t>יצחק כהן (ש"ס):</w:t>
      </w:r>
    </w:p>
    <w:p w14:paraId="1757D391" w14:textId="77777777" w:rsidR="00000000" w:rsidRDefault="008A7A77">
      <w:pPr>
        <w:pStyle w:val="a0"/>
        <w:rPr>
          <w:rFonts w:hint="cs"/>
          <w:rtl/>
        </w:rPr>
      </w:pPr>
    </w:p>
    <w:p w14:paraId="1F5C17C7" w14:textId="77777777" w:rsidR="00000000" w:rsidRDefault="008A7A77">
      <w:pPr>
        <w:pStyle w:val="a0"/>
        <w:rPr>
          <w:rFonts w:hint="cs"/>
          <w:rtl/>
        </w:rPr>
      </w:pPr>
      <w:r>
        <w:rPr>
          <w:rFonts w:hint="cs"/>
          <w:rtl/>
        </w:rPr>
        <w:t xml:space="preserve">חצוף, תתבייש. תישאר בממשלה, תמשיך להרוס. </w:t>
      </w:r>
    </w:p>
    <w:p w14:paraId="2B08E651" w14:textId="77777777" w:rsidR="00000000" w:rsidRDefault="008A7A77">
      <w:pPr>
        <w:pStyle w:val="a0"/>
        <w:rPr>
          <w:rFonts w:hint="cs"/>
          <w:rtl/>
        </w:rPr>
      </w:pPr>
    </w:p>
    <w:p w14:paraId="0F786DAC" w14:textId="77777777" w:rsidR="00000000" w:rsidRDefault="008A7A77">
      <w:pPr>
        <w:pStyle w:val="af1"/>
        <w:rPr>
          <w:rtl/>
        </w:rPr>
      </w:pPr>
      <w:r>
        <w:rPr>
          <w:rtl/>
        </w:rPr>
        <w:t>היו"ר אלי בן-מנחם:</w:t>
      </w:r>
    </w:p>
    <w:p w14:paraId="1A141476" w14:textId="77777777" w:rsidR="00000000" w:rsidRDefault="008A7A77">
      <w:pPr>
        <w:pStyle w:val="a0"/>
        <w:rPr>
          <w:rtl/>
        </w:rPr>
      </w:pPr>
    </w:p>
    <w:p w14:paraId="0F61B675" w14:textId="77777777" w:rsidR="00000000" w:rsidRDefault="008A7A77">
      <w:pPr>
        <w:pStyle w:val="a0"/>
        <w:rPr>
          <w:rFonts w:hint="cs"/>
          <w:rtl/>
        </w:rPr>
      </w:pPr>
      <w:r>
        <w:rPr>
          <w:rFonts w:hint="cs"/>
          <w:rtl/>
        </w:rPr>
        <w:t>חבר הכנסת</w:t>
      </w:r>
      <w:r>
        <w:rPr>
          <w:rFonts w:hint="cs"/>
          <w:rtl/>
        </w:rPr>
        <w:t xml:space="preserve"> איציק כהן - - - </w:t>
      </w:r>
    </w:p>
    <w:p w14:paraId="32A153D6" w14:textId="77777777" w:rsidR="00000000" w:rsidRDefault="008A7A77">
      <w:pPr>
        <w:pStyle w:val="a0"/>
        <w:rPr>
          <w:rFonts w:hint="cs"/>
          <w:rtl/>
        </w:rPr>
      </w:pPr>
    </w:p>
    <w:p w14:paraId="721A0E75" w14:textId="77777777" w:rsidR="00000000" w:rsidRDefault="008A7A77">
      <w:pPr>
        <w:pStyle w:val="-"/>
        <w:rPr>
          <w:rtl/>
        </w:rPr>
      </w:pPr>
      <w:bookmarkStart w:id="240" w:name="FS000000580T14_06_2004_19_36_08C"/>
      <w:bookmarkEnd w:id="240"/>
      <w:r>
        <w:rPr>
          <w:rtl/>
        </w:rPr>
        <w:t>יצחק כהן (ש"ס):</w:t>
      </w:r>
    </w:p>
    <w:p w14:paraId="6CA996E9" w14:textId="77777777" w:rsidR="00000000" w:rsidRDefault="008A7A77">
      <w:pPr>
        <w:pStyle w:val="a0"/>
        <w:rPr>
          <w:rFonts w:hint="cs"/>
          <w:rtl/>
        </w:rPr>
      </w:pPr>
    </w:p>
    <w:p w14:paraId="410F64F3" w14:textId="77777777" w:rsidR="00000000" w:rsidRDefault="008A7A77">
      <w:pPr>
        <w:pStyle w:val="a0"/>
        <w:rPr>
          <w:rFonts w:hint="cs"/>
          <w:rtl/>
        </w:rPr>
      </w:pPr>
      <w:r>
        <w:rPr>
          <w:rFonts w:hint="cs"/>
          <w:rtl/>
        </w:rPr>
        <w:t xml:space="preserve">תפנה את גוש-קטיף, שאול יהלום. </w:t>
      </w:r>
    </w:p>
    <w:p w14:paraId="06A0A54F" w14:textId="77777777" w:rsidR="00000000" w:rsidRDefault="008A7A77">
      <w:pPr>
        <w:pStyle w:val="a0"/>
        <w:rPr>
          <w:rFonts w:hint="cs"/>
          <w:rtl/>
        </w:rPr>
      </w:pPr>
    </w:p>
    <w:p w14:paraId="5BF271CF" w14:textId="77777777" w:rsidR="00000000" w:rsidRDefault="008A7A77">
      <w:pPr>
        <w:pStyle w:val="af0"/>
        <w:rPr>
          <w:rtl/>
        </w:rPr>
      </w:pPr>
      <w:r>
        <w:rPr>
          <w:rFonts w:hint="eastAsia"/>
          <w:rtl/>
        </w:rPr>
        <w:t>שאול</w:t>
      </w:r>
      <w:r>
        <w:rPr>
          <w:rtl/>
        </w:rPr>
        <w:t xml:space="preserve"> יהלום (מפד"ל):</w:t>
      </w:r>
    </w:p>
    <w:p w14:paraId="7F04EF2F" w14:textId="77777777" w:rsidR="00000000" w:rsidRDefault="008A7A77">
      <w:pPr>
        <w:pStyle w:val="a0"/>
        <w:rPr>
          <w:rFonts w:hint="cs"/>
          <w:rtl/>
        </w:rPr>
      </w:pPr>
    </w:p>
    <w:p w14:paraId="7B58C7DF" w14:textId="77777777" w:rsidR="00000000" w:rsidRDefault="008A7A77">
      <w:pPr>
        <w:pStyle w:val="a0"/>
        <w:rPr>
          <w:rFonts w:hint="cs"/>
          <w:rtl/>
        </w:rPr>
      </w:pPr>
      <w:r>
        <w:rPr>
          <w:rFonts w:hint="cs"/>
          <w:rtl/>
        </w:rPr>
        <w:t>- - -</w:t>
      </w:r>
    </w:p>
    <w:p w14:paraId="17F8A223" w14:textId="77777777" w:rsidR="00000000" w:rsidRDefault="008A7A77">
      <w:pPr>
        <w:pStyle w:val="a0"/>
        <w:rPr>
          <w:rFonts w:hint="cs"/>
          <w:rtl/>
        </w:rPr>
      </w:pPr>
    </w:p>
    <w:p w14:paraId="3870D063" w14:textId="77777777" w:rsidR="00000000" w:rsidRDefault="008A7A77">
      <w:pPr>
        <w:pStyle w:val="-"/>
        <w:rPr>
          <w:rtl/>
        </w:rPr>
      </w:pPr>
      <w:bookmarkStart w:id="241" w:name="FS000000580T14_06_2004_19_36_11C"/>
      <w:bookmarkEnd w:id="241"/>
      <w:r>
        <w:rPr>
          <w:rtl/>
        </w:rPr>
        <w:t>יצחק כהן (ש"ס):</w:t>
      </w:r>
    </w:p>
    <w:p w14:paraId="5AF73E3B" w14:textId="77777777" w:rsidR="00000000" w:rsidRDefault="008A7A77">
      <w:pPr>
        <w:pStyle w:val="a0"/>
        <w:rPr>
          <w:rtl/>
        </w:rPr>
      </w:pPr>
    </w:p>
    <w:p w14:paraId="5A1B3639" w14:textId="77777777" w:rsidR="00000000" w:rsidRDefault="008A7A77">
      <w:pPr>
        <w:pStyle w:val="a0"/>
        <w:rPr>
          <w:rFonts w:hint="cs"/>
          <w:rtl/>
        </w:rPr>
      </w:pPr>
      <w:r>
        <w:rPr>
          <w:rFonts w:hint="cs"/>
          <w:rtl/>
        </w:rPr>
        <w:t>שאול יהלום, תפנה את גוש-קטיף, אתה וזבולון אורלב.</w:t>
      </w:r>
    </w:p>
    <w:p w14:paraId="60FC0BE9" w14:textId="77777777" w:rsidR="00000000" w:rsidRDefault="008A7A77">
      <w:pPr>
        <w:pStyle w:val="a0"/>
        <w:rPr>
          <w:rFonts w:hint="cs"/>
          <w:rtl/>
        </w:rPr>
      </w:pPr>
    </w:p>
    <w:p w14:paraId="4061D65E" w14:textId="77777777" w:rsidR="00000000" w:rsidRDefault="008A7A77">
      <w:pPr>
        <w:pStyle w:val="af0"/>
        <w:rPr>
          <w:rtl/>
        </w:rPr>
      </w:pPr>
      <w:r>
        <w:rPr>
          <w:rFonts w:hint="eastAsia"/>
          <w:rtl/>
        </w:rPr>
        <w:t>שאול</w:t>
      </w:r>
      <w:r>
        <w:rPr>
          <w:rtl/>
        </w:rPr>
        <w:t xml:space="preserve"> יהלום (מפד"ל):</w:t>
      </w:r>
    </w:p>
    <w:p w14:paraId="04699D22" w14:textId="77777777" w:rsidR="00000000" w:rsidRDefault="008A7A77">
      <w:pPr>
        <w:pStyle w:val="a0"/>
        <w:rPr>
          <w:rFonts w:hint="cs"/>
          <w:rtl/>
        </w:rPr>
      </w:pPr>
    </w:p>
    <w:p w14:paraId="62BDD1AE" w14:textId="77777777" w:rsidR="00000000" w:rsidRDefault="008A7A77">
      <w:pPr>
        <w:pStyle w:val="a0"/>
        <w:rPr>
          <w:rFonts w:hint="cs"/>
          <w:rtl/>
        </w:rPr>
      </w:pPr>
      <w:r>
        <w:rPr>
          <w:rFonts w:hint="cs"/>
          <w:rtl/>
        </w:rPr>
        <w:t xml:space="preserve">- - - </w:t>
      </w:r>
    </w:p>
    <w:p w14:paraId="2721E01F" w14:textId="77777777" w:rsidR="00000000" w:rsidRDefault="008A7A77">
      <w:pPr>
        <w:pStyle w:val="a0"/>
        <w:rPr>
          <w:rFonts w:hint="cs"/>
          <w:rtl/>
        </w:rPr>
      </w:pPr>
      <w:r>
        <w:rPr>
          <w:rFonts w:hint="cs"/>
          <w:rtl/>
        </w:rPr>
        <w:t xml:space="preserve"> </w:t>
      </w:r>
    </w:p>
    <w:p w14:paraId="599FCBEB" w14:textId="77777777" w:rsidR="00000000" w:rsidRDefault="008A7A77">
      <w:pPr>
        <w:pStyle w:val="-"/>
        <w:rPr>
          <w:rtl/>
        </w:rPr>
      </w:pPr>
      <w:bookmarkStart w:id="242" w:name="FS000000580T14_06_2004_19_36_26C"/>
      <w:bookmarkEnd w:id="242"/>
      <w:r>
        <w:rPr>
          <w:rtl/>
        </w:rPr>
        <w:t>יצחק כהן (ש"ס):</w:t>
      </w:r>
    </w:p>
    <w:p w14:paraId="625EDB39" w14:textId="77777777" w:rsidR="00000000" w:rsidRDefault="008A7A77">
      <w:pPr>
        <w:pStyle w:val="a0"/>
        <w:rPr>
          <w:rtl/>
        </w:rPr>
      </w:pPr>
    </w:p>
    <w:p w14:paraId="6C0D0647" w14:textId="77777777" w:rsidR="00000000" w:rsidRDefault="008A7A77">
      <w:pPr>
        <w:pStyle w:val="a0"/>
        <w:rPr>
          <w:rFonts w:hint="cs"/>
          <w:rtl/>
        </w:rPr>
      </w:pPr>
      <w:r>
        <w:rPr>
          <w:rFonts w:hint="cs"/>
          <w:rtl/>
        </w:rPr>
        <w:t>אל תפריע לי. תוציא אותו החוצה. תזרוק אותו החוצ</w:t>
      </w:r>
      <w:r>
        <w:rPr>
          <w:rFonts w:hint="cs"/>
          <w:rtl/>
        </w:rPr>
        <w:t xml:space="preserve">ה. תזרוק אותו החוצה. </w:t>
      </w:r>
    </w:p>
    <w:p w14:paraId="4AB6B333" w14:textId="77777777" w:rsidR="00000000" w:rsidRDefault="008A7A77">
      <w:pPr>
        <w:pStyle w:val="a0"/>
        <w:rPr>
          <w:rFonts w:hint="cs"/>
          <w:rtl/>
        </w:rPr>
      </w:pPr>
    </w:p>
    <w:p w14:paraId="5E058A76" w14:textId="77777777" w:rsidR="00000000" w:rsidRDefault="008A7A77">
      <w:pPr>
        <w:pStyle w:val="af1"/>
        <w:rPr>
          <w:rtl/>
        </w:rPr>
      </w:pPr>
      <w:r>
        <w:rPr>
          <w:rtl/>
        </w:rPr>
        <w:t>היו"ר אלי בן-מנחם:</w:t>
      </w:r>
    </w:p>
    <w:p w14:paraId="159DB007" w14:textId="77777777" w:rsidR="00000000" w:rsidRDefault="008A7A77">
      <w:pPr>
        <w:pStyle w:val="a0"/>
        <w:rPr>
          <w:rtl/>
        </w:rPr>
      </w:pPr>
    </w:p>
    <w:p w14:paraId="5D76CA3E" w14:textId="77777777" w:rsidR="00000000" w:rsidRDefault="008A7A77">
      <w:pPr>
        <w:pStyle w:val="a0"/>
        <w:rPr>
          <w:rFonts w:hint="cs"/>
          <w:rtl/>
        </w:rPr>
      </w:pPr>
      <w:r>
        <w:rPr>
          <w:rFonts w:hint="cs"/>
          <w:rtl/>
        </w:rPr>
        <w:t>חבר הכנסת כהן - - -</w:t>
      </w:r>
    </w:p>
    <w:p w14:paraId="3139943A" w14:textId="77777777" w:rsidR="00000000" w:rsidRDefault="008A7A77">
      <w:pPr>
        <w:pStyle w:val="a0"/>
        <w:rPr>
          <w:rFonts w:hint="cs"/>
          <w:rtl/>
        </w:rPr>
      </w:pPr>
    </w:p>
    <w:p w14:paraId="08F83789" w14:textId="77777777" w:rsidR="00000000" w:rsidRDefault="008A7A77">
      <w:pPr>
        <w:pStyle w:val="-"/>
        <w:rPr>
          <w:rtl/>
        </w:rPr>
      </w:pPr>
      <w:bookmarkStart w:id="243" w:name="FS000000580T14_06_2004_20_04_50C"/>
      <w:bookmarkEnd w:id="243"/>
      <w:r>
        <w:rPr>
          <w:rtl/>
        </w:rPr>
        <w:t>יצחק כהן (ש"ס):</w:t>
      </w:r>
    </w:p>
    <w:p w14:paraId="35773AAB" w14:textId="77777777" w:rsidR="00000000" w:rsidRDefault="008A7A77">
      <w:pPr>
        <w:pStyle w:val="a0"/>
        <w:rPr>
          <w:rtl/>
        </w:rPr>
      </w:pPr>
    </w:p>
    <w:p w14:paraId="3A1278EE" w14:textId="77777777" w:rsidR="00000000" w:rsidRDefault="008A7A77">
      <w:pPr>
        <w:pStyle w:val="a0"/>
        <w:rPr>
          <w:rFonts w:hint="cs"/>
          <w:rtl/>
        </w:rPr>
      </w:pPr>
      <w:r>
        <w:rPr>
          <w:rFonts w:hint="cs"/>
          <w:rtl/>
        </w:rPr>
        <w:t xml:space="preserve">שאול יהלום, תפנה את גוש-קטיף, תאכיל את עם ישראל חזיר, תרדוף את עולם התורה, תמחק את משרד הדתות. </w:t>
      </w:r>
    </w:p>
    <w:p w14:paraId="71B60EE3" w14:textId="77777777" w:rsidR="00000000" w:rsidRDefault="008A7A77">
      <w:pPr>
        <w:pStyle w:val="a0"/>
        <w:rPr>
          <w:rFonts w:hint="cs"/>
          <w:rtl/>
        </w:rPr>
      </w:pPr>
    </w:p>
    <w:p w14:paraId="7065FECB" w14:textId="77777777" w:rsidR="00000000" w:rsidRDefault="008A7A77">
      <w:pPr>
        <w:pStyle w:val="af1"/>
        <w:rPr>
          <w:rtl/>
        </w:rPr>
      </w:pPr>
      <w:r>
        <w:rPr>
          <w:rtl/>
        </w:rPr>
        <w:t>היו"ר אלי בן-מנחם:</w:t>
      </w:r>
    </w:p>
    <w:p w14:paraId="13EC93FB" w14:textId="77777777" w:rsidR="00000000" w:rsidRDefault="008A7A77">
      <w:pPr>
        <w:pStyle w:val="a0"/>
        <w:rPr>
          <w:rtl/>
        </w:rPr>
      </w:pPr>
    </w:p>
    <w:p w14:paraId="75F5BCC0" w14:textId="77777777" w:rsidR="00000000" w:rsidRDefault="008A7A77">
      <w:pPr>
        <w:pStyle w:val="a0"/>
        <w:rPr>
          <w:rFonts w:hint="cs"/>
          <w:rtl/>
        </w:rPr>
      </w:pPr>
      <w:r>
        <w:rPr>
          <w:rFonts w:hint="cs"/>
          <w:rtl/>
        </w:rPr>
        <w:t xml:space="preserve">חבר הכנסת כהן, אתה יכול להפסיק לרגע? תפסיק רגע. חבר הכנסת </w:t>
      </w:r>
      <w:r>
        <w:rPr>
          <w:rFonts w:hint="cs"/>
          <w:rtl/>
        </w:rPr>
        <w:t xml:space="preserve">יהלום, נותרו לו שלוש שניות. </w:t>
      </w:r>
    </w:p>
    <w:p w14:paraId="6F571745" w14:textId="77777777" w:rsidR="00000000" w:rsidRDefault="008A7A77">
      <w:pPr>
        <w:pStyle w:val="a0"/>
        <w:rPr>
          <w:rFonts w:hint="cs"/>
          <w:rtl/>
        </w:rPr>
      </w:pPr>
    </w:p>
    <w:p w14:paraId="7B24A647" w14:textId="77777777" w:rsidR="00000000" w:rsidRDefault="008A7A77">
      <w:pPr>
        <w:pStyle w:val="-"/>
        <w:rPr>
          <w:rFonts w:hint="cs"/>
          <w:rtl/>
        </w:rPr>
      </w:pPr>
      <w:bookmarkStart w:id="244" w:name="FS000000580T14_06_2004_20_06_43C"/>
      <w:bookmarkEnd w:id="244"/>
      <w:r>
        <w:rPr>
          <w:rtl/>
        </w:rPr>
        <w:t>יצחק כהן (ש"ס):</w:t>
      </w:r>
    </w:p>
    <w:p w14:paraId="480BE781" w14:textId="77777777" w:rsidR="00000000" w:rsidRDefault="008A7A77">
      <w:pPr>
        <w:pStyle w:val="a0"/>
        <w:rPr>
          <w:rtl/>
        </w:rPr>
      </w:pPr>
    </w:p>
    <w:p w14:paraId="0BBD277E" w14:textId="77777777" w:rsidR="00000000" w:rsidRDefault="008A7A77">
      <w:pPr>
        <w:pStyle w:val="a0"/>
        <w:rPr>
          <w:rFonts w:hint="cs"/>
          <w:rtl/>
        </w:rPr>
      </w:pPr>
      <w:r>
        <w:rPr>
          <w:rFonts w:hint="cs"/>
          <w:rtl/>
        </w:rPr>
        <w:t>הרסתם את מדינת ישראל.</w:t>
      </w:r>
    </w:p>
    <w:p w14:paraId="72A0C844" w14:textId="77777777" w:rsidR="00000000" w:rsidRDefault="008A7A77">
      <w:pPr>
        <w:pStyle w:val="a0"/>
        <w:rPr>
          <w:rFonts w:hint="cs"/>
          <w:rtl/>
        </w:rPr>
      </w:pPr>
    </w:p>
    <w:p w14:paraId="1D2FBB16" w14:textId="77777777" w:rsidR="00000000" w:rsidRDefault="008A7A77">
      <w:pPr>
        <w:pStyle w:val="af0"/>
        <w:rPr>
          <w:rtl/>
        </w:rPr>
      </w:pPr>
      <w:r>
        <w:rPr>
          <w:rFonts w:hint="eastAsia"/>
          <w:rtl/>
        </w:rPr>
        <w:t>שאול</w:t>
      </w:r>
      <w:r>
        <w:rPr>
          <w:rtl/>
        </w:rPr>
        <w:t xml:space="preserve"> יהלום (מפד"ל):</w:t>
      </w:r>
    </w:p>
    <w:p w14:paraId="4B290180" w14:textId="77777777" w:rsidR="00000000" w:rsidRDefault="008A7A77">
      <w:pPr>
        <w:pStyle w:val="a0"/>
        <w:rPr>
          <w:rFonts w:hint="cs"/>
          <w:rtl/>
        </w:rPr>
      </w:pPr>
    </w:p>
    <w:p w14:paraId="7F2B626A" w14:textId="77777777" w:rsidR="00000000" w:rsidRDefault="008A7A77">
      <w:pPr>
        <w:pStyle w:val="a0"/>
        <w:rPr>
          <w:rFonts w:hint="cs"/>
          <w:rtl/>
        </w:rPr>
      </w:pPr>
      <w:r>
        <w:rPr>
          <w:rFonts w:hint="cs"/>
          <w:rtl/>
        </w:rPr>
        <w:t>תמכתם באוסלו.</w:t>
      </w:r>
    </w:p>
    <w:p w14:paraId="3E6B7152" w14:textId="77777777" w:rsidR="00000000" w:rsidRDefault="008A7A77">
      <w:pPr>
        <w:pStyle w:val="a0"/>
        <w:rPr>
          <w:rFonts w:hint="cs"/>
          <w:rtl/>
        </w:rPr>
      </w:pPr>
    </w:p>
    <w:p w14:paraId="3AE73786" w14:textId="77777777" w:rsidR="00000000" w:rsidRDefault="008A7A77">
      <w:pPr>
        <w:pStyle w:val="af1"/>
        <w:rPr>
          <w:rtl/>
        </w:rPr>
      </w:pPr>
      <w:r>
        <w:rPr>
          <w:rtl/>
        </w:rPr>
        <w:t>היו"ר אלי בן-מנחם:</w:t>
      </w:r>
    </w:p>
    <w:p w14:paraId="5349D643" w14:textId="77777777" w:rsidR="00000000" w:rsidRDefault="008A7A77">
      <w:pPr>
        <w:pStyle w:val="a0"/>
        <w:rPr>
          <w:rtl/>
        </w:rPr>
      </w:pPr>
    </w:p>
    <w:p w14:paraId="52ADA639" w14:textId="77777777" w:rsidR="00000000" w:rsidRDefault="008A7A77">
      <w:pPr>
        <w:pStyle w:val="a0"/>
        <w:rPr>
          <w:rFonts w:hint="cs"/>
          <w:rtl/>
        </w:rPr>
      </w:pPr>
      <w:r>
        <w:rPr>
          <w:rFonts w:hint="cs"/>
          <w:rtl/>
        </w:rPr>
        <w:t>אנא ממך, תאפשר לו לסיים. עוד משפט, חבר הכנסת איציק כהן.</w:t>
      </w:r>
    </w:p>
    <w:p w14:paraId="6ACEC966" w14:textId="77777777" w:rsidR="00000000" w:rsidRDefault="008A7A77">
      <w:pPr>
        <w:pStyle w:val="a0"/>
        <w:ind w:firstLine="0"/>
        <w:rPr>
          <w:rFonts w:hint="cs"/>
          <w:rtl/>
        </w:rPr>
      </w:pPr>
    </w:p>
    <w:p w14:paraId="1A112F17" w14:textId="77777777" w:rsidR="00000000" w:rsidRDefault="008A7A77">
      <w:pPr>
        <w:pStyle w:val="-"/>
        <w:rPr>
          <w:rtl/>
        </w:rPr>
      </w:pPr>
      <w:bookmarkStart w:id="245" w:name="FS000000580T14_06_2004_19_36_49C"/>
      <w:bookmarkEnd w:id="245"/>
      <w:r>
        <w:rPr>
          <w:rtl/>
        </w:rPr>
        <w:t>יצחק כהן (ש"ס):</w:t>
      </w:r>
    </w:p>
    <w:p w14:paraId="20484186" w14:textId="77777777" w:rsidR="00000000" w:rsidRDefault="008A7A77">
      <w:pPr>
        <w:pStyle w:val="a0"/>
        <w:rPr>
          <w:rtl/>
        </w:rPr>
      </w:pPr>
    </w:p>
    <w:p w14:paraId="0F06860D" w14:textId="77777777" w:rsidR="00000000" w:rsidRDefault="008A7A77">
      <w:pPr>
        <w:pStyle w:val="a0"/>
        <w:rPr>
          <w:rFonts w:hint="cs"/>
          <w:rtl/>
        </w:rPr>
      </w:pPr>
      <w:r>
        <w:rPr>
          <w:rFonts w:hint="cs"/>
          <w:rtl/>
        </w:rPr>
        <w:t>אדוני היושב-ראש, אני מאוד מכבד אותך, אבל אתה מוכן שהוא י</w:t>
      </w:r>
      <w:r>
        <w:rPr>
          <w:rFonts w:hint="cs"/>
          <w:rtl/>
        </w:rPr>
        <w:t xml:space="preserve">פסיק להפריע לי? לא די שהוא מפריע למדינה שלמה, גם לי הוא צריך להפריע? </w:t>
      </w:r>
    </w:p>
    <w:p w14:paraId="0851686F" w14:textId="77777777" w:rsidR="00000000" w:rsidRDefault="008A7A77">
      <w:pPr>
        <w:pStyle w:val="a0"/>
        <w:ind w:firstLine="0"/>
        <w:rPr>
          <w:rFonts w:hint="cs"/>
          <w:rtl/>
        </w:rPr>
      </w:pPr>
    </w:p>
    <w:p w14:paraId="36201748" w14:textId="77777777" w:rsidR="00000000" w:rsidRDefault="008A7A77">
      <w:pPr>
        <w:pStyle w:val="a0"/>
        <w:ind w:firstLine="0"/>
        <w:rPr>
          <w:rFonts w:hint="cs"/>
          <w:rtl/>
        </w:rPr>
      </w:pPr>
      <w:r>
        <w:rPr>
          <w:rFonts w:hint="cs"/>
          <w:rtl/>
        </w:rPr>
        <w:tab/>
        <w:t>הרסתם את המדינה תוך שנה וחצי.</w:t>
      </w:r>
    </w:p>
    <w:p w14:paraId="0829FE66" w14:textId="77777777" w:rsidR="00000000" w:rsidRDefault="008A7A77">
      <w:pPr>
        <w:pStyle w:val="a0"/>
        <w:rPr>
          <w:rFonts w:hint="cs"/>
          <w:rtl/>
        </w:rPr>
      </w:pPr>
    </w:p>
    <w:p w14:paraId="4E114F58" w14:textId="77777777" w:rsidR="00000000" w:rsidRDefault="008A7A77">
      <w:pPr>
        <w:pStyle w:val="af0"/>
        <w:rPr>
          <w:rtl/>
        </w:rPr>
      </w:pPr>
      <w:r>
        <w:rPr>
          <w:rFonts w:hint="eastAsia"/>
          <w:rtl/>
        </w:rPr>
        <w:t>שאול</w:t>
      </w:r>
      <w:r>
        <w:rPr>
          <w:rtl/>
        </w:rPr>
        <w:t xml:space="preserve"> יהלום (מפד"ל):</w:t>
      </w:r>
    </w:p>
    <w:p w14:paraId="091DB6F8" w14:textId="77777777" w:rsidR="00000000" w:rsidRDefault="008A7A77">
      <w:pPr>
        <w:pStyle w:val="a0"/>
        <w:rPr>
          <w:rFonts w:hint="cs"/>
          <w:rtl/>
        </w:rPr>
      </w:pPr>
    </w:p>
    <w:p w14:paraId="5400ECF5" w14:textId="77777777" w:rsidR="00000000" w:rsidRDefault="008A7A77">
      <w:pPr>
        <w:pStyle w:val="a0"/>
        <w:rPr>
          <w:rFonts w:hint="cs"/>
          <w:rtl/>
        </w:rPr>
      </w:pPr>
      <w:r>
        <w:rPr>
          <w:rFonts w:hint="cs"/>
          <w:rtl/>
        </w:rPr>
        <w:t>בטח. למה ירדתם ל-11?</w:t>
      </w:r>
    </w:p>
    <w:p w14:paraId="428F5AEE" w14:textId="77777777" w:rsidR="00000000" w:rsidRDefault="008A7A77">
      <w:pPr>
        <w:pStyle w:val="a0"/>
        <w:rPr>
          <w:rFonts w:hint="cs"/>
          <w:rtl/>
        </w:rPr>
      </w:pPr>
    </w:p>
    <w:p w14:paraId="10A033D5" w14:textId="77777777" w:rsidR="00000000" w:rsidRDefault="008A7A77">
      <w:pPr>
        <w:pStyle w:val="af1"/>
        <w:rPr>
          <w:rtl/>
        </w:rPr>
      </w:pPr>
      <w:r>
        <w:rPr>
          <w:rtl/>
        </w:rPr>
        <w:t>היו"ר אלי בן-מנחם:</w:t>
      </w:r>
    </w:p>
    <w:p w14:paraId="6CF11DE9" w14:textId="77777777" w:rsidR="00000000" w:rsidRDefault="008A7A77">
      <w:pPr>
        <w:pStyle w:val="a0"/>
        <w:rPr>
          <w:rtl/>
        </w:rPr>
      </w:pPr>
    </w:p>
    <w:p w14:paraId="791561F0" w14:textId="77777777" w:rsidR="00000000" w:rsidRDefault="008A7A77">
      <w:pPr>
        <w:pStyle w:val="a0"/>
        <w:rPr>
          <w:rFonts w:hint="cs"/>
          <w:rtl/>
        </w:rPr>
      </w:pPr>
      <w:r>
        <w:rPr>
          <w:rFonts w:hint="cs"/>
          <w:rtl/>
        </w:rPr>
        <w:t>חבר הכנסת יהלום, הוא ימשיך כך עוד הרבה דקות. אני מבקש ממך משפט-שניים לסיום.</w:t>
      </w:r>
    </w:p>
    <w:p w14:paraId="445B1C6A" w14:textId="77777777" w:rsidR="00000000" w:rsidRDefault="008A7A77">
      <w:pPr>
        <w:pStyle w:val="a0"/>
        <w:rPr>
          <w:rFonts w:hint="cs"/>
          <w:rtl/>
        </w:rPr>
      </w:pPr>
    </w:p>
    <w:p w14:paraId="765DDB75" w14:textId="77777777" w:rsidR="00000000" w:rsidRDefault="008A7A77">
      <w:pPr>
        <w:pStyle w:val="-"/>
        <w:rPr>
          <w:rtl/>
        </w:rPr>
      </w:pPr>
      <w:bookmarkStart w:id="246" w:name="FS000000580T14_06_2004_19_37_19C"/>
      <w:bookmarkEnd w:id="246"/>
      <w:r>
        <w:rPr>
          <w:rtl/>
        </w:rPr>
        <w:t>יצחק כהן (ש"ס</w:t>
      </w:r>
      <w:r>
        <w:rPr>
          <w:rtl/>
        </w:rPr>
        <w:t>):</w:t>
      </w:r>
    </w:p>
    <w:p w14:paraId="09B90640" w14:textId="77777777" w:rsidR="00000000" w:rsidRDefault="008A7A77">
      <w:pPr>
        <w:pStyle w:val="a0"/>
        <w:rPr>
          <w:rtl/>
        </w:rPr>
      </w:pPr>
    </w:p>
    <w:p w14:paraId="1A318AB6" w14:textId="77777777" w:rsidR="00000000" w:rsidRDefault="008A7A77">
      <w:pPr>
        <w:pStyle w:val="a0"/>
        <w:rPr>
          <w:rFonts w:hint="cs"/>
          <w:rtl/>
        </w:rPr>
      </w:pPr>
      <w:r>
        <w:rPr>
          <w:rFonts w:hint="cs"/>
          <w:rtl/>
        </w:rPr>
        <w:t xml:space="preserve">אוי לה לאותה בושה, אוי לה לאותה חרפה. מפד"ל. </w:t>
      </w:r>
    </w:p>
    <w:p w14:paraId="79A32A33" w14:textId="77777777" w:rsidR="00000000" w:rsidRDefault="008A7A77">
      <w:pPr>
        <w:pStyle w:val="a0"/>
        <w:ind w:firstLine="0"/>
        <w:rPr>
          <w:rFonts w:hint="cs"/>
          <w:rtl/>
        </w:rPr>
      </w:pPr>
    </w:p>
    <w:p w14:paraId="0396EEAD" w14:textId="77777777" w:rsidR="00000000" w:rsidRDefault="008A7A77">
      <w:pPr>
        <w:pStyle w:val="af0"/>
        <w:rPr>
          <w:rtl/>
        </w:rPr>
      </w:pPr>
      <w:r>
        <w:rPr>
          <w:rFonts w:hint="eastAsia"/>
          <w:rtl/>
        </w:rPr>
        <w:t>שאול</w:t>
      </w:r>
      <w:r>
        <w:rPr>
          <w:rtl/>
        </w:rPr>
        <w:t xml:space="preserve"> יהלום (מפד"ל):</w:t>
      </w:r>
    </w:p>
    <w:p w14:paraId="504F17F9" w14:textId="77777777" w:rsidR="00000000" w:rsidRDefault="008A7A77">
      <w:pPr>
        <w:pStyle w:val="a0"/>
        <w:rPr>
          <w:rFonts w:hint="cs"/>
          <w:rtl/>
        </w:rPr>
      </w:pPr>
    </w:p>
    <w:p w14:paraId="05577CFC" w14:textId="77777777" w:rsidR="00000000" w:rsidRDefault="008A7A77">
      <w:pPr>
        <w:pStyle w:val="a0"/>
        <w:rPr>
          <w:rFonts w:hint="cs"/>
          <w:rtl/>
        </w:rPr>
      </w:pPr>
      <w:r>
        <w:rPr>
          <w:rFonts w:hint="cs"/>
          <w:rtl/>
        </w:rPr>
        <w:t xml:space="preserve">של נעליך מעל רגליך כשאתה מדבר על המפד"ל. </w:t>
      </w:r>
    </w:p>
    <w:p w14:paraId="086274A4" w14:textId="77777777" w:rsidR="00000000" w:rsidRDefault="008A7A77">
      <w:pPr>
        <w:pStyle w:val="a0"/>
        <w:rPr>
          <w:rFonts w:hint="cs"/>
          <w:rtl/>
        </w:rPr>
      </w:pPr>
    </w:p>
    <w:p w14:paraId="442167AF" w14:textId="77777777" w:rsidR="00000000" w:rsidRDefault="008A7A77">
      <w:pPr>
        <w:pStyle w:val="-"/>
        <w:rPr>
          <w:rtl/>
        </w:rPr>
      </w:pPr>
      <w:bookmarkStart w:id="247" w:name="FS000000580T14_06_2004_20_09_14C"/>
      <w:bookmarkEnd w:id="247"/>
      <w:r>
        <w:rPr>
          <w:rtl/>
        </w:rPr>
        <w:t>יצחק כהן (ש"ס):</w:t>
      </w:r>
    </w:p>
    <w:p w14:paraId="50936F94" w14:textId="77777777" w:rsidR="00000000" w:rsidRDefault="008A7A77">
      <w:pPr>
        <w:pStyle w:val="a0"/>
        <w:rPr>
          <w:rtl/>
        </w:rPr>
      </w:pPr>
    </w:p>
    <w:p w14:paraId="432C53C9" w14:textId="77777777" w:rsidR="00000000" w:rsidRDefault="008A7A77">
      <w:pPr>
        <w:pStyle w:val="a0"/>
        <w:rPr>
          <w:rFonts w:hint="cs"/>
          <w:rtl/>
        </w:rPr>
      </w:pPr>
      <w:r>
        <w:rPr>
          <w:rFonts w:hint="cs"/>
          <w:rtl/>
        </w:rPr>
        <w:t>לא שומעים אותך. אותי שומעים, אותך לא שומעים.</w:t>
      </w:r>
    </w:p>
    <w:p w14:paraId="169729C0" w14:textId="77777777" w:rsidR="00000000" w:rsidRDefault="008A7A77">
      <w:pPr>
        <w:pStyle w:val="a0"/>
        <w:rPr>
          <w:rFonts w:hint="cs"/>
          <w:rtl/>
        </w:rPr>
      </w:pPr>
    </w:p>
    <w:p w14:paraId="40297B86" w14:textId="77777777" w:rsidR="00000000" w:rsidRDefault="008A7A77">
      <w:pPr>
        <w:pStyle w:val="af0"/>
        <w:rPr>
          <w:rtl/>
        </w:rPr>
      </w:pPr>
      <w:r>
        <w:rPr>
          <w:rFonts w:hint="eastAsia"/>
          <w:rtl/>
        </w:rPr>
        <w:t>שאול</w:t>
      </w:r>
      <w:r>
        <w:rPr>
          <w:rtl/>
        </w:rPr>
        <w:t xml:space="preserve"> יהלום (מפד"ל):</w:t>
      </w:r>
    </w:p>
    <w:p w14:paraId="1274962E" w14:textId="77777777" w:rsidR="00000000" w:rsidRDefault="008A7A77">
      <w:pPr>
        <w:pStyle w:val="a0"/>
        <w:rPr>
          <w:rFonts w:hint="cs"/>
          <w:rtl/>
        </w:rPr>
      </w:pPr>
    </w:p>
    <w:p w14:paraId="1DB215AA" w14:textId="77777777" w:rsidR="00000000" w:rsidRDefault="008A7A77">
      <w:pPr>
        <w:pStyle w:val="a0"/>
        <w:rPr>
          <w:rFonts w:hint="cs"/>
          <w:rtl/>
        </w:rPr>
      </w:pPr>
      <w:r>
        <w:rPr>
          <w:rFonts w:hint="cs"/>
          <w:rtl/>
        </w:rPr>
        <w:t>של נעליך מעל רגליך כשאתה מדבר על המפד"ל.</w:t>
      </w:r>
    </w:p>
    <w:p w14:paraId="53F5E204" w14:textId="77777777" w:rsidR="00000000" w:rsidRDefault="008A7A77">
      <w:pPr>
        <w:pStyle w:val="a0"/>
        <w:rPr>
          <w:rFonts w:hint="cs"/>
          <w:rtl/>
        </w:rPr>
      </w:pPr>
    </w:p>
    <w:p w14:paraId="1AEC8354" w14:textId="77777777" w:rsidR="00000000" w:rsidRDefault="008A7A77">
      <w:pPr>
        <w:pStyle w:val="-"/>
        <w:rPr>
          <w:rtl/>
        </w:rPr>
      </w:pPr>
      <w:bookmarkStart w:id="248" w:name="FS000000580T14_06_2004_19_37_37C"/>
      <w:bookmarkEnd w:id="248"/>
      <w:r>
        <w:rPr>
          <w:rtl/>
        </w:rPr>
        <w:t>יצחק כהן (ש"ס):</w:t>
      </w:r>
    </w:p>
    <w:p w14:paraId="7E76F91D" w14:textId="77777777" w:rsidR="00000000" w:rsidRDefault="008A7A77">
      <w:pPr>
        <w:pStyle w:val="a0"/>
        <w:rPr>
          <w:rtl/>
        </w:rPr>
      </w:pPr>
    </w:p>
    <w:p w14:paraId="353FD84E" w14:textId="77777777" w:rsidR="00000000" w:rsidRDefault="008A7A77">
      <w:pPr>
        <w:pStyle w:val="a0"/>
        <w:rPr>
          <w:rFonts w:hint="cs"/>
          <w:rtl/>
        </w:rPr>
      </w:pPr>
      <w:r>
        <w:rPr>
          <w:rFonts w:hint="cs"/>
          <w:rtl/>
        </w:rPr>
        <w:t xml:space="preserve">רק נהמות שומעים, לא שומעים אותך. </w:t>
      </w:r>
    </w:p>
    <w:p w14:paraId="6D59EB18" w14:textId="77777777" w:rsidR="00000000" w:rsidRDefault="008A7A77">
      <w:pPr>
        <w:pStyle w:val="a0"/>
        <w:ind w:firstLine="0"/>
        <w:rPr>
          <w:rFonts w:hint="cs"/>
          <w:rtl/>
        </w:rPr>
      </w:pPr>
    </w:p>
    <w:p w14:paraId="2D9CF1DA" w14:textId="77777777" w:rsidR="00000000" w:rsidRDefault="008A7A77">
      <w:pPr>
        <w:pStyle w:val="af0"/>
        <w:rPr>
          <w:rtl/>
        </w:rPr>
      </w:pPr>
      <w:r>
        <w:rPr>
          <w:rFonts w:hint="eastAsia"/>
          <w:rtl/>
        </w:rPr>
        <w:t>שאול</w:t>
      </w:r>
      <w:r>
        <w:rPr>
          <w:rtl/>
        </w:rPr>
        <w:t xml:space="preserve"> יהלום (מפד"ל):</w:t>
      </w:r>
    </w:p>
    <w:p w14:paraId="78F71507" w14:textId="77777777" w:rsidR="00000000" w:rsidRDefault="008A7A77">
      <w:pPr>
        <w:pStyle w:val="a0"/>
        <w:rPr>
          <w:rFonts w:hint="cs"/>
          <w:rtl/>
        </w:rPr>
      </w:pPr>
    </w:p>
    <w:p w14:paraId="39EEAFC5" w14:textId="77777777" w:rsidR="00000000" w:rsidRDefault="008A7A77">
      <w:pPr>
        <w:pStyle w:val="a0"/>
        <w:rPr>
          <w:rFonts w:hint="cs"/>
          <w:rtl/>
        </w:rPr>
      </w:pPr>
      <w:r>
        <w:rPr>
          <w:rFonts w:hint="cs"/>
          <w:rtl/>
        </w:rPr>
        <w:t xml:space="preserve">של נעליך מעל רגליך - - - </w:t>
      </w:r>
    </w:p>
    <w:p w14:paraId="14D9E6B8" w14:textId="77777777" w:rsidR="00000000" w:rsidRDefault="008A7A77">
      <w:pPr>
        <w:pStyle w:val="-"/>
        <w:rPr>
          <w:rFonts w:hint="cs"/>
          <w:rtl/>
        </w:rPr>
      </w:pPr>
      <w:bookmarkStart w:id="249" w:name="FS000000580T14_06_2004_20_10_17C"/>
      <w:bookmarkEnd w:id="249"/>
    </w:p>
    <w:p w14:paraId="0674E5A2" w14:textId="77777777" w:rsidR="00000000" w:rsidRDefault="008A7A77">
      <w:pPr>
        <w:pStyle w:val="-"/>
        <w:rPr>
          <w:rtl/>
        </w:rPr>
      </w:pPr>
      <w:r>
        <w:rPr>
          <w:rtl/>
        </w:rPr>
        <w:t>יצחק כהן (ש"ס):</w:t>
      </w:r>
    </w:p>
    <w:p w14:paraId="4D9A2196" w14:textId="77777777" w:rsidR="00000000" w:rsidRDefault="008A7A77">
      <w:pPr>
        <w:pStyle w:val="a0"/>
        <w:ind w:firstLine="0"/>
        <w:rPr>
          <w:rFonts w:hint="cs"/>
          <w:rtl/>
        </w:rPr>
      </w:pPr>
    </w:p>
    <w:p w14:paraId="2D075800" w14:textId="77777777" w:rsidR="00000000" w:rsidRDefault="008A7A77">
      <w:pPr>
        <w:pStyle w:val="a0"/>
        <w:rPr>
          <w:rFonts w:hint="cs"/>
          <w:rtl/>
        </w:rPr>
      </w:pPr>
      <w:r>
        <w:rPr>
          <w:rFonts w:hint="cs"/>
          <w:rtl/>
        </w:rPr>
        <w:t>ואשים אותן על ראשך. או.קיי.</w:t>
      </w:r>
    </w:p>
    <w:p w14:paraId="0DC7D00B" w14:textId="77777777" w:rsidR="00000000" w:rsidRDefault="008A7A77">
      <w:pPr>
        <w:pStyle w:val="a0"/>
        <w:rPr>
          <w:rFonts w:hint="cs"/>
          <w:rtl/>
        </w:rPr>
      </w:pPr>
    </w:p>
    <w:p w14:paraId="4584F9E2" w14:textId="77777777" w:rsidR="00000000" w:rsidRDefault="008A7A77">
      <w:pPr>
        <w:pStyle w:val="a0"/>
        <w:rPr>
          <w:rFonts w:hint="cs"/>
          <w:rtl/>
        </w:rPr>
      </w:pPr>
      <w:r>
        <w:rPr>
          <w:rFonts w:hint="cs"/>
          <w:rtl/>
        </w:rPr>
        <w:t>אדוני היושב-ראש, חברי חברי הכנסת, תסירו את הצהרת האמונים. קודם כול שהממשלה תשמור אמונים למדינת ישראל, ורק לאחר מכן יבקשו שחבר</w:t>
      </w:r>
      <w:r>
        <w:rPr>
          <w:rFonts w:hint="cs"/>
          <w:rtl/>
        </w:rPr>
        <w:t xml:space="preserve">י מועצה במעלות-תרשיחא ישמרו אמונים. תודה רבה. </w:t>
      </w:r>
    </w:p>
    <w:p w14:paraId="19731C4F" w14:textId="77777777" w:rsidR="00000000" w:rsidRDefault="008A7A77">
      <w:pPr>
        <w:pStyle w:val="a0"/>
        <w:rPr>
          <w:rFonts w:hint="cs"/>
          <w:rtl/>
        </w:rPr>
      </w:pPr>
    </w:p>
    <w:p w14:paraId="7011C7EE" w14:textId="77777777" w:rsidR="00000000" w:rsidRDefault="008A7A77">
      <w:pPr>
        <w:pStyle w:val="af1"/>
        <w:rPr>
          <w:rtl/>
        </w:rPr>
      </w:pPr>
      <w:r>
        <w:rPr>
          <w:rtl/>
        </w:rPr>
        <w:t>היו"ר אלי בן-מנחם:</w:t>
      </w:r>
    </w:p>
    <w:p w14:paraId="752FEF5E" w14:textId="77777777" w:rsidR="00000000" w:rsidRDefault="008A7A77">
      <w:pPr>
        <w:pStyle w:val="a0"/>
        <w:rPr>
          <w:rtl/>
        </w:rPr>
      </w:pPr>
    </w:p>
    <w:p w14:paraId="4AFED75E" w14:textId="77777777" w:rsidR="00000000" w:rsidRDefault="008A7A77">
      <w:pPr>
        <w:pStyle w:val="a0"/>
        <w:rPr>
          <w:rFonts w:hint="cs"/>
          <w:rtl/>
        </w:rPr>
      </w:pPr>
      <w:r>
        <w:rPr>
          <w:rFonts w:hint="cs"/>
          <w:rtl/>
        </w:rPr>
        <w:t xml:space="preserve">תודה לחבר הכנסת יצחק כהן. חבר הכנסת יעקב מרגי, בבקשה. גם לרשותך שלוש דקות לנמק שתי הסתייגויות. </w:t>
      </w:r>
    </w:p>
    <w:p w14:paraId="2D99127B" w14:textId="77777777" w:rsidR="00000000" w:rsidRDefault="008A7A77">
      <w:pPr>
        <w:pStyle w:val="a0"/>
        <w:rPr>
          <w:rtl/>
        </w:rPr>
      </w:pPr>
    </w:p>
    <w:p w14:paraId="6466D0A6" w14:textId="77777777" w:rsidR="00000000" w:rsidRDefault="008A7A77">
      <w:pPr>
        <w:pStyle w:val="af0"/>
        <w:rPr>
          <w:rtl/>
        </w:rPr>
      </w:pPr>
      <w:r>
        <w:rPr>
          <w:rFonts w:hint="eastAsia"/>
          <w:rtl/>
        </w:rPr>
        <w:t>נסים</w:t>
      </w:r>
      <w:r>
        <w:rPr>
          <w:rtl/>
        </w:rPr>
        <w:t xml:space="preserve"> זאב (ש"ס):</w:t>
      </w:r>
    </w:p>
    <w:p w14:paraId="575F5395" w14:textId="77777777" w:rsidR="00000000" w:rsidRDefault="008A7A77">
      <w:pPr>
        <w:pStyle w:val="a0"/>
        <w:rPr>
          <w:rFonts w:hint="cs"/>
          <w:rtl/>
        </w:rPr>
      </w:pPr>
    </w:p>
    <w:p w14:paraId="7F166ED1" w14:textId="77777777" w:rsidR="00000000" w:rsidRDefault="008A7A77">
      <w:pPr>
        <w:pStyle w:val="a0"/>
        <w:rPr>
          <w:rFonts w:hint="cs"/>
          <w:rtl/>
        </w:rPr>
      </w:pPr>
      <w:r>
        <w:rPr>
          <w:rFonts w:hint="cs"/>
          <w:rtl/>
        </w:rPr>
        <w:t>אדוני היושב-ראש, שינהגו בכבוד אחד בשני.</w:t>
      </w:r>
    </w:p>
    <w:p w14:paraId="1AA63327" w14:textId="77777777" w:rsidR="00000000" w:rsidRDefault="008A7A77">
      <w:pPr>
        <w:pStyle w:val="a0"/>
        <w:rPr>
          <w:rFonts w:hint="cs"/>
          <w:rtl/>
        </w:rPr>
      </w:pPr>
    </w:p>
    <w:p w14:paraId="75050FF2" w14:textId="77777777" w:rsidR="00000000" w:rsidRDefault="008A7A77">
      <w:pPr>
        <w:pStyle w:val="af1"/>
        <w:rPr>
          <w:rtl/>
        </w:rPr>
      </w:pPr>
      <w:r>
        <w:rPr>
          <w:rtl/>
        </w:rPr>
        <w:t>היו"ר אלי בן-מנחם:</w:t>
      </w:r>
    </w:p>
    <w:p w14:paraId="5E419A44" w14:textId="77777777" w:rsidR="00000000" w:rsidRDefault="008A7A77">
      <w:pPr>
        <w:pStyle w:val="a0"/>
        <w:rPr>
          <w:rtl/>
        </w:rPr>
      </w:pPr>
    </w:p>
    <w:p w14:paraId="15C81D83" w14:textId="77777777" w:rsidR="00000000" w:rsidRDefault="008A7A77">
      <w:pPr>
        <w:pStyle w:val="a0"/>
        <w:rPr>
          <w:rFonts w:hint="cs"/>
          <w:rtl/>
        </w:rPr>
      </w:pPr>
      <w:r>
        <w:rPr>
          <w:rFonts w:hint="cs"/>
          <w:rtl/>
        </w:rPr>
        <w:t>הייתי מאושר א</w:t>
      </w:r>
      <w:r>
        <w:rPr>
          <w:rFonts w:hint="cs"/>
          <w:rtl/>
        </w:rPr>
        <w:t xml:space="preserve">ם חברי הכנסת היו שומעים ומתנהגים בכבוד אחד לשני. </w:t>
      </w:r>
    </w:p>
    <w:p w14:paraId="3920F944" w14:textId="77777777" w:rsidR="00000000" w:rsidRDefault="008A7A77">
      <w:pPr>
        <w:pStyle w:val="a0"/>
        <w:rPr>
          <w:rFonts w:hint="cs"/>
          <w:rtl/>
        </w:rPr>
      </w:pPr>
    </w:p>
    <w:p w14:paraId="410774E7" w14:textId="77777777" w:rsidR="00000000" w:rsidRDefault="008A7A77">
      <w:pPr>
        <w:pStyle w:val="a"/>
        <w:rPr>
          <w:rtl/>
        </w:rPr>
      </w:pPr>
      <w:bookmarkStart w:id="250" w:name="FS000001056T14_06_2004_19_38_25"/>
      <w:bookmarkStart w:id="251" w:name="_Toc81186676"/>
      <w:bookmarkEnd w:id="250"/>
      <w:r>
        <w:rPr>
          <w:rFonts w:hint="eastAsia"/>
          <w:rtl/>
        </w:rPr>
        <w:t>יעקב</w:t>
      </w:r>
      <w:r>
        <w:rPr>
          <w:rtl/>
        </w:rPr>
        <w:t xml:space="preserve"> מרגי (ש"ס):</w:t>
      </w:r>
      <w:bookmarkEnd w:id="251"/>
    </w:p>
    <w:p w14:paraId="561C9B88" w14:textId="77777777" w:rsidR="00000000" w:rsidRDefault="008A7A77">
      <w:pPr>
        <w:pStyle w:val="a0"/>
        <w:rPr>
          <w:rFonts w:hint="cs"/>
          <w:rtl/>
        </w:rPr>
      </w:pPr>
    </w:p>
    <w:p w14:paraId="2287938A" w14:textId="77777777" w:rsidR="00000000" w:rsidRDefault="008A7A77">
      <w:pPr>
        <w:pStyle w:val="a0"/>
        <w:rPr>
          <w:rFonts w:hint="cs"/>
          <w:rtl/>
        </w:rPr>
      </w:pPr>
      <w:r>
        <w:rPr>
          <w:rFonts w:hint="cs"/>
          <w:rtl/>
        </w:rPr>
        <w:t>אדוני היושב-ראש, חברי חברי הכנסת, אם בהצהרת אמונים של חברי מועצה דיברנו, אני חושב שצריך להרחיב את זה. כמו שאמר חבר הכנסת בר-און, עובדי מדינה חותמים, כולם חותמים. הייתי מציע שכל מקבל תעודת</w:t>
      </w:r>
      <w:r>
        <w:rPr>
          <w:rFonts w:hint="cs"/>
          <w:rtl/>
        </w:rPr>
        <w:t xml:space="preserve"> זהות יצהיר אמונים למדינת ישראל. </w:t>
      </w:r>
    </w:p>
    <w:p w14:paraId="4633D486" w14:textId="77777777" w:rsidR="00000000" w:rsidRDefault="008A7A77">
      <w:pPr>
        <w:pStyle w:val="a0"/>
        <w:rPr>
          <w:rFonts w:hint="cs"/>
          <w:rtl/>
        </w:rPr>
      </w:pPr>
    </w:p>
    <w:p w14:paraId="4D6CE5C8" w14:textId="77777777" w:rsidR="00000000" w:rsidRDefault="008A7A77">
      <w:pPr>
        <w:pStyle w:val="a0"/>
        <w:rPr>
          <w:rFonts w:hint="cs"/>
          <w:rtl/>
        </w:rPr>
      </w:pPr>
      <w:r>
        <w:rPr>
          <w:rFonts w:hint="cs"/>
          <w:rtl/>
        </w:rPr>
        <w:t>אדוני היושב-ראש, חברי חברי הכנסת, ראינו היום מחזה לא פרלמנטרי, איך מפלגות  מוכרות את עקרונותיהן ותורותיהן בעבור בצע פוליטי, אתנן פוליטי, איך מרצ מוכנה לתמוך בממשלה כושלת, ממשלה שמרחיקה לכת בכל מה שהיה מוסכם במדינתנו, מה ש</w:t>
      </w:r>
      <w:r>
        <w:rPr>
          <w:rFonts w:hint="cs"/>
          <w:rtl/>
        </w:rPr>
        <w:t xml:space="preserve">היה טבו, מה שהיה חוצה מפלגות, עדות והשקפות; איך המפד"ל יוצאת בזמן הצבעת אי-אמון, כשמדובר בגורלם של חלקי ארץ-ישראל; איך מפלגת העבודה, עם סדר-יום חברתי כביכול, נמנעת בהצעת אי-אמון על מצב הקשישים.  </w:t>
      </w:r>
    </w:p>
    <w:p w14:paraId="65B7FFF9" w14:textId="77777777" w:rsidR="00000000" w:rsidRDefault="008A7A77">
      <w:pPr>
        <w:pStyle w:val="a0"/>
        <w:rPr>
          <w:rFonts w:hint="cs"/>
          <w:rtl/>
        </w:rPr>
      </w:pPr>
    </w:p>
    <w:p w14:paraId="5EE3D6E3" w14:textId="77777777" w:rsidR="00000000" w:rsidRDefault="008A7A77">
      <w:pPr>
        <w:pStyle w:val="a0"/>
        <w:rPr>
          <w:rFonts w:hint="cs"/>
          <w:rtl/>
        </w:rPr>
      </w:pPr>
      <w:r>
        <w:rPr>
          <w:rFonts w:hint="cs"/>
          <w:rtl/>
        </w:rPr>
        <w:t>החמור מכול נעשה בחוק האזרחות. אני שואל: האם נהפוך את מדינתנ</w:t>
      </w:r>
      <w:r>
        <w:rPr>
          <w:rFonts w:hint="cs"/>
          <w:rtl/>
        </w:rPr>
        <w:t xml:space="preserve">ו, את צבאנו ללגיון הזרים? באים ומנפנפים בכל דיון - - - </w:t>
      </w:r>
    </w:p>
    <w:p w14:paraId="65B79DBA" w14:textId="77777777" w:rsidR="00000000" w:rsidRDefault="008A7A77">
      <w:pPr>
        <w:pStyle w:val="a0"/>
        <w:rPr>
          <w:rFonts w:hint="cs"/>
          <w:rtl/>
        </w:rPr>
      </w:pPr>
    </w:p>
    <w:p w14:paraId="502ACB8D" w14:textId="77777777" w:rsidR="00000000" w:rsidRDefault="008A7A77">
      <w:pPr>
        <w:pStyle w:val="af0"/>
        <w:rPr>
          <w:rtl/>
        </w:rPr>
      </w:pPr>
      <w:r>
        <w:rPr>
          <w:rFonts w:hint="eastAsia"/>
          <w:rtl/>
        </w:rPr>
        <w:t>יורי</w:t>
      </w:r>
      <w:r>
        <w:rPr>
          <w:rtl/>
        </w:rPr>
        <w:t xml:space="preserve"> שטרן (יו"ר ועדת הפנים ואיכות הסביבה):</w:t>
      </w:r>
    </w:p>
    <w:p w14:paraId="14CFB80B" w14:textId="77777777" w:rsidR="00000000" w:rsidRDefault="008A7A77">
      <w:pPr>
        <w:pStyle w:val="a0"/>
        <w:rPr>
          <w:rtl/>
        </w:rPr>
      </w:pPr>
    </w:p>
    <w:p w14:paraId="7FD42CF9" w14:textId="77777777" w:rsidR="00000000" w:rsidRDefault="008A7A77">
      <w:pPr>
        <w:pStyle w:val="a0"/>
        <w:rPr>
          <w:rFonts w:hint="cs"/>
          <w:rtl/>
        </w:rPr>
      </w:pPr>
      <w:r>
        <w:rPr>
          <w:rFonts w:hint="cs"/>
          <w:rtl/>
        </w:rPr>
        <w:t>על מה אתה מדבר? מדובר על אנשים שיש להם אזרחות ישראלית.</w:t>
      </w:r>
    </w:p>
    <w:p w14:paraId="09CE4864" w14:textId="77777777" w:rsidR="00000000" w:rsidRDefault="008A7A77">
      <w:pPr>
        <w:pStyle w:val="a0"/>
        <w:rPr>
          <w:rFonts w:hint="cs"/>
          <w:rtl/>
        </w:rPr>
      </w:pPr>
    </w:p>
    <w:p w14:paraId="49BBE896" w14:textId="77777777" w:rsidR="00000000" w:rsidRDefault="008A7A77">
      <w:pPr>
        <w:pStyle w:val="-"/>
        <w:rPr>
          <w:rtl/>
        </w:rPr>
      </w:pPr>
      <w:bookmarkStart w:id="252" w:name="FS000001056T14_06_2004_19_39_51C"/>
      <w:bookmarkEnd w:id="252"/>
      <w:r>
        <w:rPr>
          <w:rtl/>
        </w:rPr>
        <w:t>יעקב מרגי (ש"ס):</w:t>
      </w:r>
    </w:p>
    <w:p w14:paraId="48D6AE8A" w14:textId="77777777" w:rsidR="00000000" w:rsidRDefault="008A7A77">
      <w:pPr>
        <w:pStyle w:val="a0"/>
        <w:rPr>
          <w:rtl/>
        </w:rPr>
      </w:pPr>
    </w:p>
    <w:p w14:paraId="6EF2BB1F" w14:textId="77777777" w:rsidR="00000000" w:rsidRDefault="008A7A77">
      <w:pPr>
        <w:pStyle w:val="a0"/>
        <w:rPr>
          <w:rFonts w:hint="cs"/>
          <w:rtl/>
        </w:rPr>
      </w:pPr>
      <w:r>
        <w:rPr>
          <w:rFonts w:hint="cs"/>
          <w:rtl/>
        </w:rPr>
        <w:t xml:space="preserve">אני אענה לך לאחר שאסיים לדבר. </w:t>
      </w:r>
    </w:p>
    <w:p w14:paraId="7101900A" w14:textId="77777777" w:rsidR="00000000" w:rsidRDefault="008A7A77">
      <w:pPr>
        <w:pStyle w:val="a0"/>
        <w:rPr>
          <w:rFonts w:hint="cs"/>
          <w:rtl/>
        </w:rPr>
      </w:pPr>
    </w:p>
    <w:p w14:paraId="63FFD288" w14:textId="77777777" w:rsidR="00000000" w:rsidRDefault="008A7A77">
      <w:pPr>
        <w:pStyle w:val="af0"/>
        <w:rPr>
          <w:rtl/>
        </w:rPr>
      </w:pPr>
      <w:r>
        <w:rPr>
          <w:rFonts w:hint="eastAsia"/>
          <w:rtl/>
        </w:rPr>
        <w:t>יורי</w:t>
      </w:r>
      <w:r>
        <w:rPr>
          <w:rtl/>
        </w:rPr>
        <w:t xml:space="preserve"> שטרן (יו"ר ועדת הפנים ואיכות הסביבה):</w:t>
      </w:r>
    </w:p>
    <w:p w14:paraId="683C91D5" w14:textId="77777777" w:rsidR="00000000" w:rsidRDefault="008A7A77">
      <w:pPr>
        <w:pStyle w:val="a0"/>
        <w:rPr>
          <w:rFonts w:hint="cs"/>
          <w:rtl/>
        </w:rPr>
      </w:pPr>
    </w:p>
    <w:p w14:paraId="76B37DD4" w14:textId="77777777" w:rsidR="00000000" w:rsidRDefault="008A7A77">
      <w:pPr>
        <w:pStyle w:val="a0"/>
        <w:rPr>
          <w:rFonts w:hint="cs"/>
          <w:rtl/>
        </w:rPr>
      </w:pPr>
      <w:r>
        <w:rPr>
          <w:rFonts w:hint="cs"/>
          <w:rtl/>
        </w:rPr>
        <w:t>מדובר</w:t>
      </w:r>
      <w:r>
        <w:rPr>
          <w:rFonts w:hint="cs"/>
          <w:rtl/>
        </w:rPr>
        <w:t xml:space="preserve"> באנשים שיש להם - - - </w:t>
      </w:r>
    </w:p>
    <w:p w14:paraId="5EEF2BF8" w14:textId="77777777" w:rsidR="00000000" w:rsidRDefault="008A7A77">
      <w:pPr>
        <w:pStyle w:val="a0"/>
        <w:rPr>
          <w:rFonts w:hint="cs"/>
          <w:rtl/>
        </w:rPr>
      </w:pPr>
    </w:p>
    <w:p w14:paraId="1876AFF9" w14:textId="77777777" w:rsidR="00000000" w:rsidRDefault="008A7A77">
      <w:pPr>
        <w:pStyle w:val="-"/>
        <w:rPr>
          <w:rtl/>
        </w:rPr>
      </w:pPr>
      <w:bookmarkStart w:id="253" w:name="FS000001056T14_06_2004_20_18_18"/>
      <w:bookmarkStart w:id="254" w:name="FS000001056T14_06_2004_20_18_25C"/>
      <w:bookmarkEnd w:id="253"/>
      <w:bookmarkEnd w:id="254"/>
      <w:r>
        <w:rPr>
          <w:rtl/>
        </w:rPr>
        <w:t>יעקב מרגי (ש"ס):</w:t>
      </w:r>
    </w:p>
    <w:p w14:paraId="1C49A5FF" w14:textId="77777777" w:rsidR="00000000" w:rsidRDefault="008A7A77">
      <w:pPr>
        <w:pStyle w:val="a0"/>
        <w:rPr>
          <w:rFonts w:hint="cs"/>
          <w:rtl/>
        </w:rPr>
      </w:pPr>
    </w:p>
    <w:p w14:paraId="5071E680" w14:textId="77777777" w:rsidR="00000000" w:rsidRDefault="008A7A77">
      <w:pPr>
        <w:pStyle w:val="a0"/>
        <w:rPr>
          <w:rFonts w:hint="cs"/>
          <w:rtl/>
        </w:rPr>
      </w:pPr>
      <w:r>
        <w:rPr>
          <w:rFonts w:hint="cs"/>
          <w:rtl/>
        </w:rPr>
        <w:t xml:space="preserve">אם תקשיב לי עד הסוף, אני אענה על מה שאתה שואל. </w:t>
      </w:r>
    </w:p>
    <w:p w14:paraId="3CA4A58D" w14:textId="77777777" w:rsidR="00000000" w:rsidRDefault="008A7A77">
      <w:pPr>
        <w:pStyle w:val="a0"/>
        <w:rPr>
          <w:rFonts w:hint="cs"/>
          <w:rtl/>
        </w:rPr>
      </w:pPr>
    </w:p>
    <w:p w14:paraId="136FDF07" w14:textId="77777777" w:rsidR="00000000" w:rsidRDefault="008A7A77">
      <w:pPr>
        <w:pStyle w:val="af0"/>
        <w:rPr>
          <w:rtl/>
        </w:rPr>
      </w:pPr>
      <w:r>
        <w:rPr>
          <w:rFonts w:hint="eastAsia"/>
          <w:rtl/>
        </w:rPr>
        <w:t>יורי</w:t>
      </w:r>
      <w:r>
        <w:rPr>
          <w:rtl/>
        </w:rPr>
        <w:t xml:space="preserve"> שטרן (יו"ר ועדת הפנים ואיכות הסביבה):</w:t>
      </w:r>
    </w:p>
    <w:p w14:paraId="45CBC9FD" w14:textId="77777777" w:rsidR="00000000" w:rsidRDefault="008A7A77">
      <w:pPr>
        <w:pStyle w:val="a0"/>
        <w:rPr>
          <w:rFonts w:hint="cs"/>
          <w:rtl/>
        </w:rPr>
      </w:pPr>
    </w:p>
    <w:p w14:paraId="3610BC76" w14:textId="77777777" w:rsidR="00000000" w:rsidRDefault="008A7A77">
      <w:pPr>
        <w:pStyle w:val="a0"/>
        <w:rPr>
          <w:rFonts w:hint="cs"/>
          <w:rtl/>
        </w:rPr>
      </w:pPr>
      <w:r>
        <w:rPr>
          <w:rFonts w:hint="cs"/>
          <w:rtl/>
        </w:rPr>
        <w:t xml:space="preserve">אני פשוט אומר לך עובדות. </w:t>
      </w:r>
    </w:p>
    <w:p w14:paraId="3B1AD4A2" w14:textId="77777777" w:rsidR="00000000" w:rsidRDefault="008A7A77">
      <w:pPr>
        <w:pStyle w:val="a0"/>
        <w:rPr>
          <w:rFonts w:hint="cs"/>
          <w:rtl/>
        </w:rPr>
      </w:pPr>
    </w:p>
    <w:p w14:paraId="0F5C158F" w14:textId="77777777" w:rsidR="00000000" w:rsidRDefault="008A7A77">
      <w:pPr>
        <w:pStyle w:val="-"/>
        <w:rPr>
          <w:rtl/>
        </w:rPr>
      </w:pPr>
      <w:bookmarkStart w:id="255" w:name="FS000001056T14_06_2004_20_18_58C"/>
      <w:bookmarkEnd w:id="255"/>
      <w:r>
        <w:rPr>
          <w:rtl/>
        </w:rPr>
        <w:t>יעקב מרגי (ש"ס):</w:t>
      </w:r>
    </w:p>
    <w:p w14:paraId="5AB3C618" w14:textId="77777777" w:rsidR="00000000" w:rsidRDefault="008A7A77">
      <w:pPr>
        <w:pStyle w:val="a0"/>
        <w:rPr>
          <w:rtl/>
        </w:rPr>
      </w:pPr>
    </w:p>
    <w:p w14:paraId="3DC37AEF" w14:textId="77777777" w:rsidR="00000000" w:rsidRDefault="008A7A77">
      <w:pPr>
        <w:pStyle w:val="a0"/>
        <w:rPr>
          <w:rFonts w:hint="cs"/>
          <w:rtl/>
        </w:rPr>
      </w:pPr>
      <w:r>
        <w:rPr>
          <w:rFonts w:hint="cs"/>
          <w:rtl/>
        </w:rPr>
        <w:t xml:space="preserve">גם אני מציין אותן, רק תמתין ותקשיב.  </w:t>
      </w:r>
    </w:p>
    <w:p w14:paraId="0F4FF21A" w14:textId="77777777" w:rsidR="00000000" w:rsidRDefault="008A7A77">
      <w:pPr>
        <w:pStyle w:val="a0"/>
        <w:rPr>
          <w:rFonts w:hint="cs"/>
          <w:rtl/>
        </w:rPr>
      </w:pPr>
    </w:p>
    <w:p w14:paraId="090789AB" w14:textId="77777777" w:rsidR="00000000" w:rsidRDefault="008A7A77">
      <w:pPr>
        <w:pStyle w:val="a0"/>
        <w:rPr>
          <w:rFonts w:hint="cs"/>
          <w:rtl/>
        </w:rPr>
      </w:pPr>
      <w:r>
        <w:rPr>
          <w:rFonts w:hint="cs"/>
          <w:rtl/>
        </w:rPr>
        <w:t>בכל פעם שעולה פרשה של מי שעלה לארץ במ</w:t>
      </w:r>
      <w:r>
        <w:rPr>
          <w:rFonts w:hint="cs"/>
          <w:rtl/>
        </w:rPr>
        <w:t xml:space="preserve">רמה או בפיקציה וכדומה, על-ידי נישואים פיקטיביים וכדומה, באים ומנפנפים בגיוס לצה"ל. אני קורא לממשלה: אל תעלו אותם לכאן ואז שאלות הגיוס והאזרחות ממילא לא יעלו לדיון.  </w:t>
      </w:r>
    </w:p>
    <w:p w14:paraId="01391DC5" w14:textId="77777777" w:rsidR="00000000" w:rsidRDefault="008A7A77">
      <w:pPr>
        <w:pStyle w:val="a0"/>
        <w:rPr>
          <w:rFonts w:hint="cs"/>
          <w:rtl/>
        </w:rPr>
      </w:pPr>
    </w:p>
    <w:p w14:paraId="0737CE56" w14:textId="77777777" w:rsidR="00000000" w:rsidRDefault="008A7A77">
      <w:pPr>
        <w:pStyle w:val="a0"/>
        <w:rPr>
          <w:rFonts w:hint="cs"/>
          <w:rtl/>
        </w:rPr>
      </w:pPr>
      <w:r>
        <w:rPr>
          <w:rFonts w:hint="cs"/>
          <w:rtl/>
        </w:rPr>
        <w:t>המדינה תיקנה היום את חוק השבות בשיטת הסלאמי. ואני שואל: האם זו תיקרא המדינה היהודית והדמו</w:t>
      </w:r>
      <w:r>
        <w:rPr>
          <w:rFonts w:hint="cs"/>
          <w:rtl/>
        </w:rPr>
        <w:t xml:space="preserve">קרטית שלה פיללנו? תודה. </w:t>
      </w:r>
    </w:p>
    <w:p w14:paraId="02F35C77" w14:textId="77777777" w:rsidR="00000000" w:rsidRDefault="008A7A77">
      <w:pPr>
        <w:pStyle w:val="a0"/>
        <w:rPr>
          <w:rFonts w:hint="cs"/>
          <w:rtl/>
        </w:rPr>
      </w:pPr>
    </w:p>
    <w:p w14:paraId="4D2EE815" w14:textId="77777777" w:rsidR="00000000" w:rsidRDefault="008A7A77">
      <w:pPr>
        <w:pStyle w:val="af1"/>
        <w:rPr>
          <w:rtl/>
        </w:rPr>
      </w:pPr>
      <w:r>
        <w:rPr>
          <w:rtl/>
        </w:rPr>
        <w:t>היו"ר אלי בן-מנחם:</w:t>
      </w:r>
    </w:p>
    <w:p w14:paraId="1B8A3B39" w14:textId="77777777" w:rsidR="00000000" w:rsidRDefault="008A7A77">
      <w:pPr>
        <w:pStyle w:val="a0"/>
        <w:rPr>
          <w:rtl/>
        </w:rPr>
      </w:pPr>
    </w:p>
    <w:p w14:paraId="210EB461" w14:textId="77777777" w:rsidR="00000000" w:rsidRDefault="008A7A77">
      <w:pPr>
        <w:pStyle w:val="a0"/>
        <w:rPr>
          <w:rFonts w:hint="cs"/>
          <w:rtl/>
        </w:rPr>
      </w:pPr>
      <w:r>
        <w:rPr>
          <w:rFonts w:hint="cs"/>
          <w:rtl/>
        </w:rPr>
        <w:t xml:space="preserve">תודה לחבר הכנסת מרגי. חבר הכנסת משולם נהרי, בבקשה. </w:t>
      </w:r>
    </w:p>
    <w:p w14:paraId="4C2AA955" w14:textId="77777777" w:rsidR="00000000" w:rsidRDefault="008A7A77">
      <w:pPr>
        <w:pStyle w:val="a0"/>
        <w:rPr>
          <w:rFonts w:hint="cs"/>
          <w:rtl/>
        </w:rPr>
      </w:pPr>
    </w:p>
    <w:p w14:paraId="1BAEEF48" w14:textId="77777777" w:rsidR="00000000" w:rsidRDefault="008A7A77">
      <w:pPr>
        <w:pStyle w:val="af0"/>
        <w:rPr>
          <w:rtl/>
        </w:rPr>
      </w:pPr>
      <w:r>
        <w:rPr>
          <w:rFonts w:hint="eastAsia"/>
          <w:rtl/>
        </w:rPr>
        <w:t>משולם</w:t>
      </w:r>
      <w:r>
        <w:rPr>
          <w:rtl/>
        </w:rPr>
        <w:t xml:space="preserve"> נהרי (ש"ס):</w:t>
      </w:r>
    </w:p>
    <w:p w14:paraId="211E68FC" w14:textId="77777777" w:rsidR="00000000" w:rsidRDefault="008A7A77">
      <w:pPr>
        <w:pStyle w:val="a0"/>
        <w:rPr>
          <w:rFonts w:hint="cs"/>
          <w:rtl/>
        </w:rPr>
      </w:pPr>
    </w:p>
    <w:p w14:paraId="26AE5E7F" w14:textId="77777777" w:rsidR="00000000" w:rsidRDefault="008A7A77">
      <w:pPr>
        <w:pStyle w:val="a0"/>
        <w:rPr>
          <w:rFonts w:hint="cs"/>
          <w:rtl/>
        </w:rPr>
      </w:pPr>
      <w:r>
        <w:rPr>
          <w:rFonts w:hint="cs"/>
          <w:rtl/>
        </w:rPr>
        <w:t xml:space="preserve">מוותר, אני נותן לאיציק. </w:t>
      </w:r>
    </w:p>
    <w:p w14:paraId="0A6BE48A" w14:textId="77777777" w:rsidR="00000000" w:rsidRDefault="008A7A77">
      <w:pPr>
        <w:pStyle w:val="a0"/>
        <w:rPr>
          <w:rFonts w:hint="cs"/>
          <w:rtl/>
        </w:rPr>
      </w:pPr>
    </w:p>
    <w:p w14:paraId="682B30A9" w14:textId="77777777" w:rsidR="00000000" w:rsidRDefault="008A7A77">
      <w:pPr>
        <w:pStyle w:val="af1"/>
        <w:rPr>
          <w:rtl/>
        </w:rPr>
      </w:pPr>
      <w:r>
        <w:rPr>
          <w:rtl/>
        </w:rPr>
        <w:t>היו"ר אלי בן-מנחם:</w:t>
      </w:r>
    </w:p>
    <w:p w14:paraId="5BF6BBE1" w14:textId="77777777" w:rsidR="00000000" w:rsidRDefault="008A7A77">
      <w:pPr>
        <w:pStyle w:val="a0"/>
        <w:rPr>
          <w:rtl/>
        </w:rPr>
      </w:pPr>
    </w:p>
    <w:p w14:paraId="23928394" w14:textId="77777777" w:rsidR="00000000" w:rsidRDefault="008A7A77">
      <w:pPr>
        <w:pStyle w:val="a0"/>
        <w:rPr>
          <w:rFonts w:hint="cs"/>
          <w:rtl/>
        </w:rPr>
      </w:pPr>
      <w:r>
        <w:rPr>
          <w:rFonts w:hint="cs"/>
          <w:rtl/>
        </w:rPr>
        <w:t>לא, מצטער, איציק דיבר מספיק בנושא הזה. חבר הכנסת יאיר פרץ - אינו נוכח. חבר הכנסת משה גפני, ב</w:t>
      </w:r>
      <w:r>
        <w:rPr>
          <w:rFonts w:hint="cs"/>
          <w:rtl/>
        </w:rPr>
        <w:t xml:space="preserve">בקשה. </w:t>
      </w:r>
    </w:p>
    <w:p w14:paraId="46CE7A44" w14:textId="77777777" w:rsidR="00000000" w:rsidRDefault="008A7A77">
      <w:pPr>
        <w:pStyle w:val="a0"/>
        <w:ind w:firstLine="0"/>
        <w:rPr>
          <w:rFonts w:hint="cs"/>
          <w:rtl/>
        </w:rPr>
      </w:pPr>
    </w:p>
    <w:p w14:paraId="7A3550B3" w14:textId="77777777" w:rsidR="00000000" w:rsidRDefault="008A7A77">
      <w:pPr>
        <w:pStyle w:val="a"/>
        <w:rPr>
          <w:rtl/>
        </w:rPr>
      </w:pPr>
      <w:bookmarkStart w:id="256" w:name="FS000000526T14_06_2004_19_55_30"/>
      <w:bookmarkStart w:id="257" w:name="_Toc81186677"/>
      <w:bookmarkEnd w:id="256"/>
      <w:r>
        <w:rPr>
          <w:rFonts w:hint="eastAsia"/>
          <w:rtl/>
        </w:rPr>
        <w:t>משה</w:t>
      </w:r>
      <w:r>
        <w:rPr>
          <w:rtl/>
        </w:rPr>
        <w:t xml:space="preserve"> גפני (יהדות התורה):</w:t>
      </w:r>
      <w:bookmarkEnd w:id="257"/>
    </w:p>
    <w:p w14:paraId="6A65E699" w14:textId="77777777" w:rsidR="00000000" w:rsidRDefault="008A7A77">
      <w:pPr>
        <w:pStyle w:val="a0"/>
        <w:rPr>
          <w:rFonts w:hint="cs"/>
          <w:rtl/>
        </w:rPr>
      </w:pPr>
    </w:p>
    <w:p w14:paraId="624C7A49" w14:textId="77777777" w:rsidR="00000000" w:rsidRDefault="008A7A77">
      <w:pPr>
        <w:pStyle w:val="a0"/>
        <w:rPr>
          <w:rFonts w:hint="cs"/>
          <w:rtl/>
        </w:rPr>
      </w:pPr>
      <w:r>
        <w:rPr>
          <w:rFonts w:hint="cs"/>
          <w:rtl/>
        </w:rPr>
        <w:t>אדוני היושב-ראש, אני מבקש לדבר - - -</w:t>
      </w:r>
    </w:p>
    <w:p w14:paraId="2AFC2248" w14:textId="77777777" w:rsidR="00000000" w:rsidRDefault="008A7A77">
      <w:pPr>
        <w:pStyle w:val="a0"/>
        <w:ind w:firstLine="0"/>
        <w:rPr>
          <w:rFonts w:hint="cs"/>
          <w:rtl/>
        </w:rPr>
      </w:pPr>
    </w:p>
    <w:p w14:paraId="25BBDCE1" w14:textId="77777777" w:rsidR="00000000" w:rsidRDefault="008A7A77">
      <w:pPr>
        <w:pStyle w:val="af0"/>
        <w:rPr>
          <w:rtl/>
        </w:rPr>
      </w:pPr>
      <w:r>
        <w:rPr>
          <w:rFonts w:hint="eastAsia"/>
          <w:rtl/>
        </w:rPr>
        <w:t>דוד</w:t>
      </w:r>
      <w:r>
        <w:rPr>
          <w:rtl/>
        </w:rPr>
        <w:t xml:space="preserve"> אזולאי (ש"ס):</w:t>
      </w:r>
    </w:p>
    <w:p w14:paraId="33156A79" w14:textId="77777777" w:rsidR="00000000" w:rsidRDefault="008A7A77">
      <w:pPr>
        <w:pStyle w:val="a0"/>
        <w:rPr>
          <w:rFonts w:hint="cs"/>
          <w:rtl/>
        </w:rPr>
      </w:pPr>
    </w:p>
    <w:p w14:paraId="57A2696A" w14:textId="77777777" w:rsidR="00000000" w:rsidRDefault="008A7A77">
      <w:pPr>
        <w:pStyle w:val="a0"/>
        <w:rPr>
          <w:rFonts w:hint="cs"/>
          <w:rtl/>
        </w:rPr>
      </w:pPr>
      <w:r>
        <w:rPr>
          <w:rFonts w:hint="cs"/>
          <w:rtl/>
        </w:rPr>
        <w:t>אל תדבר על המפד"ל.</w:t>
      </w:r>
    </w:p>
    <w:p w14:paraId="0CB2EFF6" w14:textId="77777777" w:rsidR="00000000" w:rsidRDefault="008A7A77">
      <w:pPr>
        <w:pStyle w:val="a0"/>
        <w:ind w:firstLine="0"/>
        <w:rPr>
          <w:rFonts w:hint="cs"/>
          <w:rtl/>
        </w:rPr>
      </w:pPr>
    </w:p>
    <w:p w14:paraId="47AC6BC9" w14:textId="77777777" w:rsidR="00000000" w:rsidRDefault="008A7A77">
      <w:pPr>
        <w:pStyle w:val="-"/>
        <w:rPr>
          <w:rtl/>
        </w:rPr>
      </w:pPr>
      <w:bookmarkStart w:id="258" w:name="FS000000526T14_06_2004_19_55_59C"/>
      <w:bookmarkEnd w:id="258"/>
      <w:r>
        <w:rPr>
          <w:rtl/>
        </w:rPr>
        <w:t>משה גפני (יהדות התורה):</w:t>
      </w:r>
    </w:p>
    <w:p w14:paraId="3CAFD96F" w14:textId="77777777" w:rsidR="00000000" w:rsidRDefault="008A7A77">
      <w:pPr>
        <w:pStyle w:val="a0"/>
        <w:rPr>
          <w:rtl/>
        </w:rPr>
      </w:pPr>
    </w:p>
    <w:p w14:paraId="413541E1" w14:textId="77777777" w:rsidR="00000000" w:rsidRDefault="008A7A77">
      <w:pPr>
        <w:pStyle w:val="a0"/>
        <w:rPr>
          <w:rFonts w:hint="cs"/>
          <w:rtl/>
        </w:rPr>
      </w:pPr>
      <w:r>
        <w:rPr>
          <w:rFonts w:hint="cs"/>
          <w:rtl/>
        </w:rPr>
        <w:t>אני דווקא רוצה לדבר על המפד"ל. אני אגיד לכם מה - - -</w:t>
      </w:r>
    </w:p>
    <w:p w14:paraId="332D2450" w14:textId="77777777" w:rsidR="00000000" w:rsidRDefault="008A7A77">
      <w:pPr>
        <w:pStyle w:val="a0"/>
        <w:ind w:firstLine="0"/>
        <w:rPr>
          <w:rFonts w:hint="cs"/>
          <w:rtl/>
        </w:rPr>
      </w:pPr>
    </w:p>
    <w:p w14:paraId="65D6E727" w14:textId="77777777" w:rsidR="00000000" w:rsidRDefault="008A7A77">
      <w:pPr>
        <w:pStyle w:val="af1"/>
        <w:rPr>
          <w:rtl/>
        </w:rPr>
      </w:pPr>
      <w:r>
        <w:rPr>
          <w:rtl/>
        </w:rPr>
        <w:t>היו"ר אלי בן-מנחם:</w:t>
      </w:r>
    </w:p>
    <w:p w14:paraId="006EB80F" w14:textId="77777777" w:rsidR="00000000" w:rsidRDefault="008A7A77">
      <w:pPr>
        <w:pStyle w:val="a0"/>
        <w:rPr>
          <w:rtl/>
        </w:rPr>
      </w:pPr>
    </w:p>
    <w:p w14:paraId="3297D8B7" w14:textId="77777777" w:rsidR="00000000" w:rsidRDefault="008A7A77">
      <w:pPr>
        <w:pStyle w:val="a0"/>
        <w:rPr>
          <w:rFonts w:hint="cs"/>
          <w:rtl/>
        </w:rPr>
      </w:pPr>
      <w:r>
        <w:rPr>
          <w:rFonts w:hint="cs"/>
          <w:rtl/>
        </w:rPr>
        <w:t>חבר הכנסת גפני, זה על חשבון הזמן שלך, אף שהוספת</w:t>
      </w:r>
      <w:r>
        <w:rPr>
          <w:rFonts w:hint="cs"/>
          <w:rtl/>
        </w:rPr>
        <w:t>י לך עוד חצי דקה.</w:t>
      </w:r>
    </w:p>
    <w:p w14:paraId="06619FFB" w14:textId="77777777" w:rsidR="00000000" w:rsidRDefault="008A7A77">
      <w:pPr>
        <w:pStyle w:val="a0"/>
        <w:ind w:firstLine="0"/>
        <w:rPr>
          <w:rFonts w:hint="cs"/>
          <w:rtl/>
        </w:rPr>
      </w:pPr>
    </w:p>
    <w:p w14:paraId="6A430156" w14:textId="77777777" w:rsidR="00000000" w:rsidRDefault="008A7A77">
      <w:pPr>
        <w:pStyle w:val="-"/>
        <w:rPr>
          <w:rtl/>
        </w:rPr>
      </w:pPr>
      <w:bookmarkStart w:id="259" w:name="FS000000526T14_06_2004_19_56_29C"/>
      <w:bookmarkEnd w:id="259"/>
      <w:r>
        <w:rPr>
          <w:rtl/>
        </w:rPr>
        <w:t>משה גפני (יהדות התורה):</w:t>
      </w:r>
    </w:p>
    <w:p w14:paraId="27973BB0" w14:textId="77777777" w:rsidR="00000000" w:rsidRDefault="008A7A77">
      <w:pPr>
        <w:pStyle w:val="a0"/>
        <w:rPr>
          <w:rtl/>
        </w:rPr>
      </w:pPr>
    </w:p>
    <w:p w14:paraId="6FD99F42" w14:textId="77777777" w:rsidR="00000000" w:rsidRDefault="008A7A77">
      <w:pPr>
        <w:pStyle w:val="a0"/>
        <w:rPr>
          <w:rFonts w:hint="cs"/>
          <w:rtl/>
        </w:rPr>
      </w:pPr>
      <w:r>
        <w:rPr>
          <w:rFonts w:hint="cs"/>
          <w:rtl/>
        </w:rPr>
        <w:t xml:space="preserve">בסדר. אני עוקב אחר סיעת המפד"ל בעניין רב. באמת, אני מאוד מכבד אותם, ואני זוכר ימים לא רחוקים, שבהם סיעת המפד"ל, יחד עם רבים מחברי הכנסת </w:t>
      </w:r>
      <w:r>
        <w:rPr>
          <w:rFonts w:hint="eastAsia"/>
          <w:rtl/>
        </w:rPr>
        <w:t>–</w:t>
      </w:r>
      <w:r>
        <w:rPr>
          <w:rFonts w:hint="cs"/>
          <w:rtl/>
        </w:rPr>
        <w:t xml:space="preserve"> חלק מחברי סיעת הליכוד, ודאי ש"ס ויהדות התורה </w:t>
      </w:r>
      <w:r>
        <w:rPr>
          <w:rFonts w:hint="eastAsia"/>
          <w:rtl/>
        </w:rPr>
        <w:t>–</w:t>
      </w:r>
      <w:r>
        <w:rPr>
          <w:rFonts w:hint="cs"/>
          <w:rtl/>
        </w:rPr>
        <w:t xml:space="preserve"> נאבקנו בכנסת הקודמת נגד חוק</w:t>
      </w:r>
      <w:r>
        <w:rPr>
          <w:rFonts w:hint="cs"/>
          <w:rtl/>
        </w:rPr>
        <w:t xml:space="preserve"> האזרחות. באמת, יש לנו השקפת עולם בעניין הזה. אני לא חושב שיש מדינה בעולם שנוהגת בחוקי האזרחות שלה בצורה הזאת. אין מדינה כזאת. שירות בצבא הוא שירות בצבא, ואזרחות היא משהו אחר. כל הדברים הללו, בייחוד כשמדברים על מדינה יהודית ודמוקרטית, שיש בה חוק השבות וחוק</w:t>
      </w:r>
      <w:r>
        <w:rPr>
          <w:rFonts w:hint="cs"/>
          <w:rtl/>
        </w:rPr>
        <w:t xml:space="preserve">ים כיצד אדם מגיע למדינת ישראל ומקבל את אזרחותו. </w:t>
      </w:r>
    </w:p>
    <w:p w14:paraId="0ABF9C65" w14:textId="77777777" w:rsidR="00000000" w:rsidRDefault="008A7A77">
      <w:pPr>
        <w:pStyle w:val="a0"/>
        <w:rPr>
          <w:rFonts w:hint="cs"/>
          <w:rtl/>
        </w:rPr>
      </w:pPr>
    </w:p>
    <w:p w14:paraId="73DF7414" w14:textId="77777777" w:rsidR="00000000" w:rsidRDefault="008A7A77">
      <w:pPr>
        <w:pStyle w:val="a0"/>
        <w:rPr>
          <w:rFonts w:hint="cs"/>
          <w:rtl/>
        </w:rPr>
      </w:pPr>
      <w:r>
        <w:rPr>
          <w:rFonts w:hint="cs"/>
          <w:rtl/>
        </w:rPr>
        <w:t>אני לא הולך לדבר על החוק. החוק עבר בקריאה ראשונה, והצעת החוק של חבר הכנסת הירשזון עברה קריאה טרומית. אני תמה על הליכוד בעניין הזה, אבל בדקתי את אופן ההצבעה של חברי המפד"ל. המפד"ל היו אתנו הלוחמים הראשיים נג</w:t>
      </w:r>
      <w:r>
        <w:rPr>
          <w:rFonts w:hint="cs"/>
          <w:rtl/>
        </w:rPr>
        <w:t xml:space="preserve">ד חוק האזרחות. מי שזוכר, בכנסת הקודמת היתה הצעת חוק של חבר הכנסת יוסי שריד </w:t>
      </w:r>
      <w:r>
        <w:rPr>
          <w:rFonts w:hint="eastAsia"/>
          <w:rtl/>
        </w:rPr>
        <w:t>–</w:t>
      </w:r>
      <w:r>
        <w:rPr>
          <w:rFonts w:hint="cs"/>
          <w:rtl/>
        </w:rPr>
        <w:t xml:space="preserve"> היתה מלחמת עולם. זה הגיע לוועדת הפנים. נלחמנו בוועדת הפנים בעניין הזה, וזה לא הגיע לקריאה שנייה ולקריאה שלישית. היתה הצעת חוק של חבר הכנסת אמנון רובינשטיין, וסיעת המפד"ל, על כל חב</w:t>
      </w:r>
      <w:r>
        <w:rPr>
          <w:rFonts w:hint="cs"/>
          <w:rtl/>
        </w:rPr>
        <w:t>ריה, נלחמה יחד אתנו נגד החוק הזה, ובצדק. אני בוחן את ההצבעה, ואני מסתכל כיצד הצביעו ששת חברי המפד"ל על חוק האזרחות. חיפשתי את אפי איתם ולא מצאתי אותו. הוא לא נמצא. חיפשתי את הרב יצחק לוי - - -</w:t>
      </w:r>
    </w:p>
    <w:p w14:paraId="5E75159B" w14:textId="77777777" w:rsidR="00000000" w:rsidRDefault="008A7A77">
      <w:pPr>
        <w:pStyle w:val="a0"/>
        <w:ind w:firstLine="0"/>
        <w:rPr>
          <w:rFonts w:hint="cs"/>
          <w:rtl/>
        </w:rPr>
      </w:pPr>
    </w:p>
    <w:p w14:paraId="4CCABC57" w14:textId="77777777" w:rsidR="00000000" w:rsidRDefault="008A7A77">
      <w:pPr>
        <w:pStyle w:val="af0"/>
        <w:rPr>
          <w:rtl/>
        </w:rPr>
      </w:pPr>
      <w:r>
        <w:rPr>
          <w:rFonts w:hint="eastAsia"/>
          <w:rtl/>
        </w:rPr>
        <w:t>דוד</w:t>
      </w:r>
      <w:r>
        <w:rPr>
          <w:rtl/>
        </w:rPr>
        <w:t xml:space="preserve"> אזולאי (ש"ס):</w:t>
      </w:r>
    </w:p>
    <w:p w14:paraId="18A83810" w14:textId="77777777" w:rsidR="00000000" w:rsidRDefault="008A7A77">
      <w:pPr>
        <w:pStyle w:val="a0"/>
        <w:rPr>
          <w:rFonts w:hint="cs"/>
          <w:rtl/>
        </w:rPr>
      </w:pPr>
    </w:p>
    <w:p w14:paraId="087B8B38" w14:textId="77777777" w:rsidR="00000000" w:rsidRDefault="008A7A77">
      <w:pPr>
        <w:pStyle w:val="a0"/>
        <w:rPr>
          <w:rFonts w:hint="cs"/>
          <w:rtl/>
        </w:rPr>
      </w:pPr>
      <w:r>
        <w:rPr>
          <w:rFonts w:hint="cs"/>
          <w:rtl/>
        </w:rPr>
        <w:t>הוא היה. אפי איתם היה.</w:t>
      </w:r>
    </w:p>
    <w:p w14:paraId="069888D0" w14:textId="77777777" w:rsidR="00000000" w:rsidRDefault="008A7A77">
      <w:pPr>
        <w:pStyle w:val="a0"/>
        <w:ind w:firstLine="0"/>
        <w:rPr>
          <w:rFonts w:hint="cs"/>
          <w:rtl/>
        </w:rPr>
      </w:pPr>
    </w:p>
    <w:p w14:paraId="24C54026" w14:textId="77777777" w:rsidR="00000000" w:rsidRDefault="008A7A77">
      <w:pPr>
        <w:pStyle w:val="af0"/>
        <w:rPr>
          <w:rtl/>
        </w:rPr>
      </w:pPr>
      <w:r>
        <w:rPr>
          <w:rFonts w:hint="eastAsia"/>
          <w:rtl/>
        </w:rPr>
        <w:t>קולט</w:t>
      </w:r>
      <w:r>
        <w:rPr>
          <w:rtl/>
        </w:rPr>
        <w:t xml:space="preserve"> אביטל (העבודה-</w:t>
      </w:r>
      <w:r>
        <w:rPr>
          <w:rtl/>
        </w:rPr>
        <w:t>מימד):</w:t>
      </w:r>
    </w:p>
    <w:p w14:paraId="3E3AA834" w14:textId="77777777" w:rsidR="00000000" w:rsidRDefault="008A7A77">
      <w:pPr>
        <w:pStyle w:val="a0"/>
        <w:rPr>
          <w:rFonts w:hint="cs"/>
          <w:rtl/>
        </w:rPr>
      </w:pPr>
    </w:p>
    <w:p w14:paraId="6B53A7C8" w14:textId="77777777" w:rsidR="00000000" w:rsidRDefault="008A7A77">
      <w:pPr>
        <w:pStyle w:val="a0"/>
        <w:rPr>
          <w:rFonts w:hint="cs"/>
          <w:rtl/>
        </w:rPr>
      </w:pPr>
      <w:r>
        <w:rPr>
          <w:rFonts w:hint="cs"/>
          <w:rtl/>
        </w:rPr>
        <w:t>אז איפה הוא היה?</w:t>
      </w:r>
    </w:p>
    <w:p w14:paraId="03589C25" w14:textId="77777777" w:rsidR="00000000" w:rsidRDefault="008A7A77">
      <w:pPr>
        <w:pStyle w:val="a0"/>
        <w:ind w:firstLine="0"/>
        <w:rPr>
          <w:rFonts w:hint="cs"/>
          <w:rtl/>
        </w:rPr>
      </w:pPr>
    </w:p>
    <w:p w14:paraId="796AEDE9" w14:textId="77777777" w:rsidR="00000000" w:rsidRDefault="008A7A77">
      <w:pPr>
        <w:pStyle w:val="-"/>
        <w:rPr>
          <w:rtl/>
        </w:rPr>
      </w:pPr>
      <w:bookmarkStart w:id="260" w:name="FS000000526T14_06_2004_20_00_04C"/>
      <w:bookmarkEnd w:id="260"/>
      <w:r>
        <w:rPr>
          <w:rtl/>
        </w:rPr>
        <w:t>משה גפני (יהדות התורה):</w:t>
      </w:r>
    </w:p>
    <w:p w14:paraId="163605DF" w14:textId="77777777" w:rsidR="00000000" w:rsidRDefault="008A7A77">
      <w:pPr>
        <w:pStyle w:val="a0"/>
        <w:rPr>
          <w:rtl/>
        </w:rPr>
      </w:pPr>
    </w:p>
    <w:p w14:paraId="318C0A2A" w14:textId="77777777" w:rsidR="00000000" w:rsidRDefault="008A7A77">
      <w:pPr>
        <w:pStyle w:val="a0"/>
        <w:rPr>
          <w:rFonts w:hint="cs"/>
          <w:rtl/>
        </w:rPr>
      </w:pPr>
      <w:r>
        <w:rPr>
          <w:rFonts w:hint="cs"/>
          <w:rtl/>
        </w:rPr>
        <w:t>תסתכל בהצבעה. אני לא יודע, אני מדבר עכשיו על ההצבעה. אני לא יודע.</w:t>
      </w:r>
    </w:p>
    <w:p w14:paraId="646EB20A" w14:textId="77777777" w:rsidR="00000000" w:rsidRDefault="008A7A77">
      <w:pPr>
        <w:pStyle w:val="a0"/>
        <w:ind w:firstLine="0"/>
        <w:rPr>
          <w:rFonts w:hint="cs"/>
          <w:rtl/>
        </w:rPr>
      </w:pPr>
    </w:p>
    <w:p w14:paraId="05B12019" w14:textId="77777777" w:rsidR="00000000" w:rsidRDefault="008A7A77">
      <w:pPr>
        <w:pStyle w:val="af0"/>
        <w:rPr>
          <w:rtl/>
        </w:rPr>
      </w:pPr>
      <w:r>
        <w:rPr>
          <w:rFonts w:hint="eastAsia"/>
          <w:rtl/>
        </w:rPr>
        <w:t>דוד</w:t>
      </w:r>
      <w:r>
        <w:rPr>
          <w:rtl/>
        </w:rPr>
        <w:t xml:space="preserve"> אזולאי (ש"ס):</w:t>
      </w:r>
    </w:p>
    <w:p w14:paraId="77291939" w14:textId="77777777" w:rsidR="00000000" w:rsidRDefault="008A7A77">
      <w:pPr>
        <w:pStyle w:val="a0"/>
        <w:rPr>
          <w:rFonts w:hint="cs"/>
          <w:rtl/>
        </w:rPr>
      </w:pPr>
    </w:p>
    <w:p w14:paraId="7EB99E1C" w14:textId="77777777" w:rsidR="00000000" w:rsidRDefault="008A7A77">
      <w:pPr>
        <w:pStyle w:val="a0"/>
        <w:rPr>
          <w:rFonts w:hint="cs"/>
          <w:rtl/>
        </w:rPr>
      </w:pPr>
      <w:r>
        <w:rPr>
          <w:rFonts w:hint="cs"/>
          <w:rtl/>
        </w:rPr>
        <w:t>אבל הוא היה במליאה.</w:t>
      </w:r>
    </w:p>
    <w:p w14:paraId="31F3827F" w14:textId="77777777" w:rsidR="00000000" w:rsidRDefault="008A7A77">
      <w:pPr>
        <w:pStyle w:val="a0"/>
        <w:ind w:firstLine="0"/>
        <w:rPr>
          <w:rFonts w:hint="cs"/>
          <w:rtl/>
        </w:rPr>
      </w:pPr>
    </w:p>
    <w:p w14:paraId="65E21262" w14:textId="77777777" w:rsidR="00000000" w:rsidRDefault="008A7A77">
      <w:pPr>
        <w:pStyle w:val="-"/>
        <w:rPr>
          <w:rtl/>
        </w:rPr>
      </w:pPr>
      <w:bookmarkStart w:id="261" w:name="FS000000526T14_06_2004_20_00_31C"/>
      <w:bookmarkEnd w:id="261"/>
      <w:r>
        <w:rPr>
          <w:rtl/>
        </w:rPr>
        <w:t>משה גפני (יהדות התורה):</w:t>
      </w:r>
    </w:p>
    <w:p w14:paraId="2CE8280C" w14:textId="77777777" w:rsidR="00000000" w:rsidRDefault="008A7A77">
      <w:pPr>
        <w:pStyle w:val="a0"/>
        <w:rPr>
          <w:rtl/>
        </w:rPr>
      </w:pPr>
    </w:p>
    <w:p w14:paraId="61552428" w14:textId="77777777" w:rsidR="00000000" w:rsidRDefault="008A7A77">
      <w:pPr>
        <w:pStyle w:val="a0"/>
        <w:rPr>
          <w:rFonts w:hint="cs"/>
          <w:rtl/>
        </w:rPr>
      </w:pPr>
      <w:r>
        <w:rPr>
          <w:rFonts w:hint="cs"/>
          <w:rtl/>
        </w:rPr>
        <w:t xml:space="preserve">אין, הוא לא מופיע בהצבעה. הרב אזולאי, הוא לא מופיע. הרב יצחק לוי </w:t>
      </w:r>
      <w:r>
        <w:rPr>
          <w:rFonts w:hint="eastAsia"/>
          <w:rtl/>
        </w:rPr>
        <w:t>–</w:t>
      </w:r>
      <w:r>
        <w:rPr>
          <w:rFonts w:hint="cs"/>
          <w:rtl/>
        </w:rPr>
        <w:t xml:space="preserve"> לא מופ</w:t>
      </w:r>
      <w:r>
        <w:rPr>
          <w:rFonts w:hint="cs"/>
          <w:rtl/>
        </w:rPr>
        <w:t xml:space="preserve">יע. לא נמצא. בדקתי את השר זבולון אורלב </w:t>
      </w:r>
      <w:r>
        <w:rPr>
          <w:rFonts w:hint="eastAsia"/>
          <w:rtl/>
        </w:rPr>
        <w:t>–</w:t>
      </w:r>
      <w:r>
        <w:rPr>
          <w:rFonts w:hint="cs"/>
          <w:rtl/>
        </w:rPr>
        <w:t xml:space="preserve"> מצביע בעד, יחד עם רוני בריזון - -</w:t>
      </w:r>
    </w:p>
    <w:p w14:paraId="1A58FD88" w14:textId="77777777" w:rsidR="00000000" w:rsidRDefault="008A7A77">
      <w:pPr>
        <w:pStyle w:val="a0"/>
        <w:ind w:firstLine="0"/>
        <w:rPr>
          <w:rFonts w:hint="cs"/>
          <w:rtl/>
        </w:rPr>
      </w:pPr>
    </w:p>
    <w:p w14:paraId="63030C91" w14:textId="77777777" w:rsidR="00000000" w:rsidRDefault="008A7A77">
      <w:pPr>
        <w:pStyle w:val="af0"/>
        <w:rPr>
          <w:rtl/>
        </w:rPr>
      </w:pPr>
      <w:r>
        <w:rPr>
          <w:rFonts w:hint="eastAsia"/>
          <w:rtl/>
        </w:rPr>
        <w:t>קולט</w:t>
      </w:r>
      <w:r>
        <w:rPr>
          <w:rtl/>
        </w:rPr>
        <w:t xml:space="preserve"> אביטל (העבודה-מימד):</w:t>
      </w:r>
    </w:p>
    <w:p w14:paraId="0705FF6E" w14:textId="77777777" w:rsidR="00000000" w:rsidRDefault="008A7A77">
      <w:pPr>
        <w:pStyle w:val="a0"/>
        <w:rPr>
          <w:rFonts w:hint="cs"/>
          <w:rtl/>
        </w:rPr>
      </w:pPr>
    </w:p>
    <w:p w14:paraId="0C24CFE5" w14:textId="77777777" w:rsidR="00000000" w:rsidRDefault="008A7A77">
      <w:pPr>
        <w:pStyle w:val="a0"/>
        <w:rPr>
          <w:rFonts w:hint="cs"/>
          <w:rtl/>
        </w:rPr>
      </w:pPr>
      <w:r>
        <w:rPr>
          <w:rFonts w:hint="cs"/>
          <w:rtl/>
        </w:rPr>
        <w:t>הוא התנתק.</w:t>
      </w:r>
    </w:p>
    <w:p w14:paraId="7B4828C1" w14:textId="77777777" w:rsidR="00000000" w:rsidRDefault="008A7A77">
      <w:pPr>
        <w:pStyle w:val="a0"/>
        <w:ind w:firstLine="0"/>
        <w:rPr>
          <w:rFonts w:hint="cs"/>
          <w:rtl/>
        </w:rPr>
      </w:pPr>
    </w:p>
    <w:p w14:paraId="1A506688" w14:textId="77777777" w:rsidR="00000000" w:rsidRDefault="008A7A77">
      <w:pPr>
        <w:pStyle w:val="-"/>
        <w:rPr>
          <w:rtl/>
        </w:rPr>
      </w:pPr>
      <w:bookmarkStart w:id="262" w:name="FS000000526T14_06_2004_20_00_59C"/>
      <w:bookmarkEnd w:id="262"/>
      <w:r>
        <w:rPr>
          <w:rtl/>
        </w:rPr>
        <w:t>משה גפני (יהדות התורה):</w:t>
      </w:r>
    </w:p>
    <w:p w14:paraId="197A30F9" w14:textId="77777777" w:rsidR="00000000" w:rsidRDefault="008A7A77">
      <w:pPr>
        <w:pStyle w:val="a0"/>
        <w:rPr>
          <w:rtl/>
        </w:rPr>
      </w:pPr>
    </w:p>
    <w:p w14:paraId="7FB57175" w14:textId="77777777" w:rsidR="00000000" w:rsidRDefault="008A7A77">
      <w:pPr>
        <w:pStyle w:val="a0"/>
        <w:rPr>
          <w:rFonts w:hint="cs"/>
          <w:rtl/>
        </w:rPr>
      </w:pPr>
      <w:r>
        <w:rPr>
          <w:rFonts w:hint="cs"/>
          <w:rtl/>
        </w:rPr>
        <w:t xml:space="preserve">- - ועם חמי דורון ועם רשף חן - - </w:t>
      </w:r>
    </w:p>
    <w:p w14:paraId="6ECE8DC3" w14:textId="77777777" w:rsidR="00000000" w:rsidRDefault="008A7A77">
      <w:pPr>
        <w:pStyle w:val="a0"/>
        <w:ind w:firstLine="0"/>
        <w:rPr>
          <w:rFonts w:hint="cs"/>
          <w:rtl/>
        </w:rPr>
      </w:pPr>
    </w:p>
    <w:p w14:paraId="05216037" w14:textId="77777777" w:rsidR="00000000" w:rsidRDefault="008A7A77">
      <w:pPr>
        <w:pStyle w:val="af0"/>
        <w:rPr>
          <w:rtl/>
        </w:rPr>
      </w:pPr>
      <w:r>
        <w:rPr>
          <w:rtl/>
        </w:rPr>
        <w:t>רוני בריזון (שינוי):</w:t>
      </w:r>
    </w:p>
    <w:p w14:paraId="6C74C085" w14:textId="77777777" w:rsidR="00000000" w:rsidRDefault="008A7A77">
      <w:pPr>
        <w:pStyle w:val="a0"/>
        <w:rPr>
          <w:rtl/>
        </w:rPr>
      </w:pPr>
    </w:p>
    <w:p w14:paraId="560AA467" w14:textId="77777777" w:rsidR="00000000" w:rsidRDefault="008A7A77">
      <w:pPr>
        <w:pStyle w:val="a0"/>
        <w:rPr>
          <w:rFonts w:hint="cs"/>
          <w:rtl/>
        </w:rPr>
      </w:pPr>
      <w:r>
        <w:rPr>
          <w:rFonts w:hint="cs"/>
          <w:rtl/>
        </w:rPr>
        <w:t>למה להצביע?</w:t>
      </w:r>
    </w:p>
    <w:p w14:paraId="7151E772" w14:textId="77777777" w:rsidR="00000000" w:rsidRDefault="008A7A77">
      <w:pPr>
        <w:pStyle w:val="a0"/>
        <w:ind w:firstLine="0"/>
        <w:rPr>
          <w:rFonts w:hint="cs"/>
          <w:rtl/>
        </w:rPr>
      </w:pPr>
    </w:p>
    <w:p w14:paraId="6E28ED0F" w14:textId="77777777" w:rsidR="00000000" w:rsidRDefault="008A7A77">
      <w:pPr>
        <w:pStyle w:val="-"/>
        <w:rPr>
          <w:rtl/>
        </w:rPr>
      </w:pPr>
      <w:bookmarkStart w:id="263" w:name="FS000000526T14_06_2004_20_01_51C"/>
      <w:bookmarkEnd w:id="263"/>
      <w:r>
        <w:rPr>
          <w:rtl/>
        </w:rPr>
        <w:t>משה גפני (יהדות התורה):</w:t>
      </w:r>
    </w:p>
    <w:p w14:paraId="331B40FA" w14:textId="77777777" w:rsidR="00000000" w:rsidRDefault="008A7A77">
      <w:pPr>
        <w:pStyle w:val="a0"/>
        <w:rPr>
          <w:rtl/>
        </w:rPr>
      </w:pPr>
    </w:p>
    <w:p w14:paraId="37987948" w14:textId="77777777" w:rsidR="00000000" w:rsidRDefault="008A7A77">
      <w:pPr>
        <w:pStyle w:val="a0"/>
        <w:rPr>
          <w:rFonts w:hint="cs"/>
          <w:rtl/>
        </w:rPr>
      </w:pPr>
      <w:r>
        <w:rPr>
          <w:rFonts w:hint="cs"/>
          <w:rtl/>
        </w:rPr>
        <w:t>- - מצביע בעד, השר זב</w:t>
      </w:r>
      <w:r>
        <w:rPr>
          <w:rFonts w:hint="cs"/>
          <w:rtl/>
        </w:rPr>
        <w:t xml:space="preserve">ולון אורלב. חיפשתי את חברת הכנסת גילה פינקלשטיין </w:t>
      </w:r>
      <w:r>
        <w:rPr>
          <w:rFonts w:hint="eastAsia"/>
          <w:rtl/>
        </w:rPr>
        <w:t>–</w:t>
      </w:r>
      <w:r>
        <w:rPr>
          <w:rFonts w:hint="cs"/>
          <w:rtl/>
        </w:rPr>
        <w:t xml:space="preserve"> מצביעה בעד, יחד עם - לחזור עוד פעם? לא צריך. חיפשתי את חבר הכנסת שאול יהלום </w:t>
      </w:r>
      <w:r>
        <w:rPr>
          <w:rFonts w:hint="eastAsia"/>
          <w:rtl/>
        </w:rPr>
        <w:t>–</w:t>
      </w:r>
      <w:r>
        <w:rPr>
          <w:rFonts w:hint="cs"/>
          <w:rtl/>
        </w:rPr>
        <w:t xml:space="preserve"> מצביע בעד. שאול יהלום </w:t>
      </w:r>
      <w:r>
        <w:rPr>
          <w:rFonts w:hint="eastAsia"/>
          <w:rtl/>
        </w:rPr>
        <w:t>–</w:t>
      </w:r>
      <w:r>
        <w:rPr>
          <w:rFonts w:hint="cs"/>
          <w:rtl/>
        </w:rPr>
        <w:t xml:space="preserve"> איך נפלו גיבורים </w:t>
      </w:r>
      <w:r>
        <w:rPr>
          <w:rFonts w:hint="eastAsia"/>
          <w:rtl/>
        </w:rPr>
        <w:t>–</w:t>
      </w:r>
      <w:r>
        <w:rPr>
          <w:rFonts w:hint="cs"/>
          <w:rtl/>
        </w:rPr>
        <w:t xml:space="preserve"> אני זוכר איך הוא נלחם אתנו על העניין הזה.</w:t>
      </w:r>
    </w:p>
    <w:p w14:paraId="6F719D6A" w14:textId="77777777" w:rsidR="00000000" w:rsidRDefault="008A7A77">
      <w:pPr>
        <w:pStyle w:val="a0"/>
        <w:ind w:firstLine="0"/>
        <w:rPr>
          <w:rFonts w:hint="cs"/>
          <w:rtl/>
        </w:rPr>
      </w:pPr>
    </w:p>
    <w:p w14:paraId="74B0D8AD" w14:textId="77777777" w:rsidR="00000000" w:rsidRDefault="008A7A77">
      <w:pPr>
        <w:pStyle w:val="af1"/>
        <w:rPr>
          <w:rtl/>
        </w:rPr>
      </w:pPr>
      <w:r>
        <w:rPr>
          <w:rtl/>
        </w:rPr>
        <w:t>היו"ר אלי בן-מנחם:</w:t>
      </w:r>
    </w:p>
    <w:p w14:paraId="3F7557B7" w14:textId="77777777" w:rsidR="00000000" w:rsidRDefault="008A7A77">
      <w:pPr>
        <w:pStyle w:val="a0"/>
        <w:rPr>
          <w:rtl/>
        </w:rPr>
      </w:pPr>
    </w:p>
    <w:p w14:paraId="13B2CC7E" w14:textId="77777777" w:rsidR="00000000" w:rsidRDefault="008A7A77">
      <w:pPr>
        <w:pStyle w:val="a0"/>
        <w:rPr>
          <w:rFonts w:hint="cs"/>
          <w:rtl/>
        </w:rPr>
      </w:pPr>
      <w:r>
        <w:rPr>
          <w:rFonts w:hint="cs"/>
          <w:rtl/>
        </w:rPr>
        <w:t xml:space="preserve">חבר הכנסת גפני, הזמן </w:t>
      </w:r>
      <w:r>
        <w:rPr>
          <w:rFonts w:hint="cs"/>
          <w:rtl/>
        </w:rPr>
        <w:t>שהוקצב לך אוזל.</w:t>
      </w:r>
    </w:p>
    <w:p w14:paraId="4D5BBC6A" w14:textId="77777777" w:rsidR="00000000" w:rsidRDefault="008A7A77">
      <w:pPr>
        <w:pStyle w:val="a0"/>
        <w:ind w:firstLine="0"/>
        <w:rPr>
          <w:rFonts w:hint="cs"/>
          <w:rtl/>
        </w:rPr>
      </w:pPr>
    </w:p>
    <w:p w14:paraId="535802A7" w14:textId="77777777" w:rsidR="00000000" w:rsidRDefault="008A7A77">
      <w:pPr>
        <w:pStyle w:val="-"/>
        <w:rPr>
          <w:rtl/>
        </w:rPr>
      </w:pPr>
      <w:bookmarkStart w:id="264" w:name="FS000000526T14_06_2004_20_02_51C"/>
      <w:bookmarkEnd w:id="264"/>
      <w:r>
        <w:rPr>
          <w:rtl/>
        </w:rPr>
        <w:t>משה גפני (יהדות התורה):</w:t>
      </w:r>
    </w:p>
    <w:p w14:paraId="726A99D4" w14:textId="77777777" w:rsidR="00000000" w:rsidRDefault="008A7A77">
      <w:pPr>
        <w:pStyle w:val="a0"/>
        <w:rPr>
          <w:rtl/>
        </w:rPr>
      </w:pPr>
    </w:p>
    <w:p w14:paraId="7E9C600F" w14:textId="77777777" w:rsidR="00000000" w:rsidRDefault="008A7A77">
      <w:pPr>
        <w:pStyle w:val="a0"/>
        <w:rPr>
          <w:rFonts w:hint="cs"/>
          <w:rtl/>
        </w:rPr>
      </w:pPr>
      <w:r>
        <w:rPr>
          <w:rFonts w:hint="cs"/>
          <w:rtl/>
        </w:rPr>
        <w:t xml:space="preserve">חבר הכנסת ניסן סלומינסקי, אדם דתי, דתי מאוד </w:t>
      </w:r>
      <w:r>
        <w:rPr>
          <w:rFonts w:hint="eastAsia"/>
          <w:rtl/>
        </w:rPr>
        <w:t>–</w:t>
      </w:r>
      <w:r>
        <w:rPr>
          <w:rFonts w:hint="cs"/>
          <w:rtl/>
        </w:rPr>
        <w:t xml:space="preserve"> מצביע בעד. ארבעת חברי המפד"ל, לא השישה, מצביעים יחד עם שינוי על חוק האזרחות, שנוגד כל עיקרון של חבר כנסת, ודאי לאומי - -</w:t>
      </w:r>
    </w:p>
    <w:p w14:paraId="501E1E01" w14:textId="77777777" w:rsidR="00000000" w:rsidRDefault="008A7A77">
      <w:pPr>
        <w:pStyle w:val="a0"/>
        <w:ind w:firstLine="0"/>
        <w:rPr>
          <w:rFonts w:hint="cs"/>
          <w:rtl/>
        </w:rPr>
      </w:pPr>
    </w:p>
    <w:p w14:paraId="2E71DE43" w14:textId="77777777" w:rsidR="00000000" w:rsidRDefault="008A7A77">
      <w:pPr>
        <w:pStyle w:val="af1"/>
        <w:rPr>
          <w:rtl/>
        </w:rPr>
      </w:pPr>
      <w:r>
        <w:rPr>
          <w:rtl/>
        </w:rPr>
        <w:t>היו"ר אלי בן-מנחם:</w:t>
      </w:r>
    </w:p>
    <w:p w14:paraId="61687845" w14:textId="77777777" w:rsidR="00000000" w:rsidRDefault="008A7A77">
      <w:pPr>
        <w:pStyle w:val="a0"/>
        <w:rPr>
          <w:rtl/>
        </w:rPr>
      </w:pPr>
    </w:p>
    <w:p w14:paraId="7FDAD74A" w14:textId="77777777" w:rsidR="00000000" w:rsidRDefault="008A7A77">
      <w:pPr>
        <w:pStyle w:val="a0"/>
        <w:rPr>
          <w:rFonts w:hint="cs"/>
          <w:rtl/>
        </w:rPr>
      </w:pPr>
      <w:r>
        <w:rPr>
          <w:rFonts w:hint="cs"/>
          <w:rtl/>
        </w:rPr>
        <w:t>חבר הכנסת גפני, משפט או שנ</w:t>
      </w:r>
      <w:r>
        <w:rPr>
          <w:rFonts w:hint="cs"/>
          <w:rtl/>
        </w:rPr>
        <w:t>יים לסיום.</w:t>
      </w:r>
    </w:p>
    <w:p w14:paraId="09822520" w14:textId="77777777" w:rsidR="00000000" w:rsidRDefault="008A7A77">
      <w:pPr>
        <w:pStyle w:val="a0"/>
        <w:ind w:firstLine="0"/>
        <w:rPr>
          <w:rFonts w:hint="cs"/>
          <w:rtl/>
        </w:rPr>
      </w:pPr>
    </w:p>
    <w:p w14:paraId="60D6FE30" w14:textId="77777777" w:rsidR="00000000" w:rsidRDefault="008A7A77">
      <w:pPr>
        <w:pStyle w:val="-"/>
        <w:rPr>
          <w:rtl/>
        </w:rPr>
      </w:pPr>
      <w:bookmarkStart w:id="265" w:name="FS000000526T14_06_2004_20_03_35C"/>
      <w:bookmarkEnd w:id="265"/>
      <w:r>
        <w:rPr>
          <w:rtl/>
        </w:rPr>
        <w:t>משה גפני (יהדות התורה):</w:t>
      </w:r>
    </w:p>
    <w:p w14:paraId="32E24ECE" w14:textId="77777777" w:rsidR="00000000" w:rsidRDefault="008A7A77">
      <w:pPr>
        <w:pStyle w:val="a0"/>
        <w:rPr>
          <w:rtl/>
        </w:rPr>
      </w:pPr>
    </w:p>
    <w:p w14:paraId="2EF606BC" w14:textId="77777777" w:rsidR="00000000" w:rsidRDefault="008A7A77">
      <w:pPr>
        <w:pStyle w:val="a0"/>
        <w:rPr>
          <w:rFonts w:hint="cs"/>
          <w:rtl/>
        </w:rPr>
      </w:pPr>
      <w:r>
        <w:rPr>
          <w:rFonts w:hint="cs"/>
          <w:rtl/>
        </w:rPr>
        <w:t xml:space="preserve">בסדר. - - אבל ודאי חבר כנסת דתי. עכשיו, אני לא מבין </w:t>
      </w:r>
      <w:r>
        <w:rPr>
          <w:rFonts w:hint="eastAsia"/>
          <w:rtl/>
        </w:rPr>
        <w:t>–</w:t>
      </w:r>
      <w:r>
        <w:rPr>
          <w:rFonts w:hint="cs"/>
          <w:rtl/>
        </w:rPr>
        <w:t xml:space="preserve"> אני מקווה שהשר אורלב יעלה לענות לי - -</w:t>
      </w:r>
    </w:p>
    <w:p w14:paraId="2F6D223B" w14:textId="77777777" w:rsidR="00000000" w:rsidRDefault="008A7A77">
      <w:pPr>
        <w:pStyle w:val="a0"/>
        <w:ind w:firstLine="0"/>
        <w:rPr>
          <w:rFonts w:hint="cs"/>
          <w:rtl/>
        </w:rPr>
      </w:pPr>
    </w:p>
    <w:p w14:paraId="08C6F34D" w14:textId="77777777" w:rsidR="00000000" w:rsidRDefault="008A7A77">
      <w:pPr>
        <w:pStyle w:val="af0"/>
        <w:rPr>
          <w:rtl/>
        </w:rPr>
      </w:pPr>
      <w:r>
        <w:rPr>
          <w:rFonts w:hint="eastAsia"/>
          <w:rtl/>
        </w:rPr>
        <w:t>שר</w:t>
      </w:r>
      <w:r>
        <w:rPr>
          <w:rtl/>
        </w:rPr>
        <w:t xml:space="preserve"> הרווחה זבולון אורלב:</w:t>
      </w:r>
    </w:p>
    <w:p w14:paraId="5370777C" w14:textId="77777777" w:rsidR="00000000" w:rsidRDefault="008A7A77">
      <w:pPr>
        <w:pStyle w:val="a0"/>
        <w:rPr>
          <w:rFonts w:hint="cs"/>
          <w:rtl/>
        </w:rPr>
      </w:pPr>
    </w:p>
    <w:p w14:paraId="1CA4B7D3" w14:textId="77777777" w:rsidR="00000000" w:rsidRDefault="008A7A77">
      <w:pPr>
        <w:pStyle w:val="a0"/>
        <w:rPr>
          <w:rFonts w:hint="cs"/>
          <w:rtl/>
        </w:rPr>
      </w:pPr>
      <w:r>
        <w:rPr>
          <w:rFonts w:hint="cs"/>
          <w:rtl/>
        </w:rPr>
        <w:t>יעלה, יעלה.</w:t>
      </w:r>
    </w:p>
    <w:p w14:paraId="762CE314" w14:textId="77777777" w:rsidR="00000000" w:rsidRDefault="008A7A77">
      <w:pPr>
        <w:pStyle w:val="a0"/>
        <w:ind w:firstLine="0"/>
        <w:rPr>
          <w:rFonts w:hint="cs"/>
          <w:rtl/>
        </w:rPr>
      </w:pPr>
    </w:p>
    <w:p w14:paraId="331076C5" w14:textId="77777777" w:rsidR="00000000" w:rsidRDefault="008A7A77">
      <w:pPr>
        <w:pStyle w:val="-"/>
        <w:rPr>
          <w:rtl/>
        </w:rPr>
      </w:pPr>
      <w:bookmarkStart w:id="266" w:name="FS000000526T14_06_2004_20_03_56C"/>
      <w:bookmarkEnd w:id="266"/>
      <w:r>
        <w:rPr>
          <w:rtl/>
        </w:rPr>
        <w:t>משה גפני (יהדות התורה):</w:t>
      </w:r>
    </w:p>
    <w:p w14:paraId="19A92AD3" w14:textId="77777777" w:rsidR="00000000" w:rsidRDefault="008A7A77">
      <w:pPr>
        <w:pStyle w:val="a0"/>
        <w:rPr>
          <w:rtl/>
        </w:rPr>
      </w:pPr>
    </w:p>
    <w:p w14:paraId="09DCB088" w14:textId="77777777" w:rsidR="00000000" w:rsidRDefault="008A7A77">
      <w:pPr>
        <w:pStyle w:val="a0"/>
        <w:rPr>
          <w:rFonts w:hint="cs"/>
          <w:rtl/>
        </w:rPr>
      </w:pPr>
      <w:r>
        <w:rPr>
          <w:rFonts w:hint="cs"/>
          <w:rtl/>
        </w:rPr>
        <w:t xml:space="preserve">- -  אני מקווה, שיגידו לי </w:t>
      </w:r>
      <w:r>
        <w:rPr>
          <w:rFonts w:hint="eastAsia"/>
          <w:rtl/>
        </w:rPr>
        <w:t>–</w:t>
      </w:r>
      <w:r>
        <w:rPr>
          <w:rFonts w:hint="cs"/>
          <w:rtl/>
        </w:rPr>
        <w:t xml:space="preserve"> השר אורלב, אני רוצה שתי תשובות: תש</w:t>
      </w:r>
      <w:r>
        <w:rPr>
          <w:rFonts w:hint="cs"/>
          <w:rtl/>
        </w:rPr>
        <w:t>ובה אחת על השאלה, מה השתנה בין אורלב, יהלום, פינקלשטיין וסלומינסקי לבין אפי איתם ויצחק לוי? זאת שאלה אחת. והשאלה השנייה, מה השתנה בין אורלב של הכנסת השש-עשרה לבין אורלב של הכנסת החמש-עשרה? תודה רבה.</w:t>
      </w:r>
    </w:p>
    <w:p w14:paraId="726CF6A5" w14:textId="77777777" w:rsidR="00000000" w:rsidRDefault="008A7A77">
      <w:pPr>
        <w:pStyle w:val="a0"/>
        <w:ind w:firstLine="0"/>
        <w:rPr>
          <w:rFonts w:hint="cs"/>
          <w:rtl/>
        </w:rPr>
      </w:pPr>
    </w:p>
    <w:p w14:paraId="593EFC58" w14:textId="77777777" w:rsidR="00000000" w:rsidRDefault="008A7A77">
      <w:pPr>
        <w:pStyle w:val="af0"/>
        <w:rPr>
          <w:rtl/>
        </w:rPr>
      </w:pPr>
      <w:r>
        <w:rPr>
          <w:rFonts w:hint="eastAsia"/>
          <w:rtl/>
        </w:rPr>
        <w:t>יצחק</w:t>
      </w:r>
      <w:r>
        <w:rPr>
          <w:rtl/>
        </w:rPr>
        <w:t xml:space="preserve"> כהן (ש"ס):</w:t>
      </w:r>
    </w:p>
    <w:p w14:paraId="6063A517" w14:textId="77777777" w:rsidR="00000000" w:rsidRDefault="008A7A77">
      <w:pPr>
        <w:pStyle w:val="a0"/>
        <w:rPr>
          <w:rFonts w:hint="cs"/>
          <w:rtl/>
        </w:rPr>
      </w:pPr>
    </w:p>
    <w:p w14:paraId="69C15D7D" w14:textId="77777777" w:rsidR="00000000" w:rsidRDefault="008A7A77">
      <w:pPr>
        <w:pStyle w:val="a0"/>
        <w:rPr>
          <w:rFonts w:hint="cs"/>
          <w:rtl/>
        </w:rPr>
      </w:pPr>
      <w:r>
        <w:rPr>
          <w:rFonts w:hint="cs"/>
          <w:rtl/>
        </w:rPr>
        <w:t>הכיסא.</w:t>
      </w:r>
    </w:p>
    <w:p w14:paraId="3A2C6119" w14:textId="77777777" w:rsidR="00000000" w:rsidRDefault="008A7A77">
      <w:pPr>
        <w:pStyle w:val="a0"/>
        <w:ind w:firstLine="0"/>
        <w:rPr>
          <w:rFonts w:hint="cs"/>
          <w:rtl/>
        </w:rPr>
      </w:pPr>
    </w:p>
    <w:p w14:paraId="5395CA02" w14:textId="77777777" w:rsidR="00000000" w:rsidRDefault="008A7A77">
      <w:pPr>
        <w:pStyle w:val="af1"/>
        <w:rPr>
          <w:rtl/>
        </w:rPr>
      </w:pPr>
      <w:bookmarkStart w:id="267" w:name="FS000000526T14_06_2004_20_04_58C"/>
      <w:bookmarkEnd w:id="267"/>
      <w:r>
        <w:rPr>
          <w:rFonts w:hint="eastAsia"/>
          <w:rtl/>
        </w:rPr>
        <w:t>היו</w:t>
      </w:r>
      <w:r>
        <w:rPr>
          <w:rtl/>
        </w:rPr>
        <w:t>"ר אלי בן-מנחם:</w:t>
      </w:r>
    </w:p>
    <w:p w14:paraId="347384F8" w14:textId="77777777" w:rsidR="00000000" w:rsidRDefault="008A7A77">
      <w:pPr>
        <w:pStyle w:val="a0"/>
        <w:rPr>
          <w:rFonts w:hint="cs"/>
          <w:rtl/>
        </w:rPr>
      </w:pPr>
    </w:p>
    <w:p w14:paraId="4EC0FA8E" w14:textId="77777777" w:rsidR="00000000" w:rsidRDefault="008A7A77">
      <w:pPr>
        <w:pStyle w:val="a0"/>
        <w:rPr>
          <w:rFonts w:hint="cs"/>
          <w:rtl/>
        </w:rPr>
      </w:pPr>
      <w:r>
        <w:rPr>
          <w:rFonts w:hint="cs"/>
          <w:rtl/>
        </w:rPr>
        <w:t>תודה לחבר ה</w:t>
      </w:r>
      <w:r>
        <w:rPr>
          <w:rFonts w:hint="cs"/>
          <w:rtl/>
        </w:rPr>
        <w:t xml:space="preserve">כנסת גפני. </w:t>
      </w:r>
    </w:p>
    <w:p w14:paraId="5C58F8F8" w14:textId="77777777" w:rsidR="00000000" w:rsidRDefault="008A7A77">
      <w:pPr>
        <w:pStyle w:val="a0"/>
        <w:rPr>
          <w:rFonts w:hint="cs"/>
          <w:rtl/>
        </w:rPr>
      </w:pPr>
    </w:p>
    <w:p w14:paraId="5C5424B3" w14:textId="77777777" w:rsidR="00000000" w:rsidRDefault="008A7A77">
      <w:pPr>
        <w:pStyle w:val="a0"/>
        <w:rPr>
          <w:rFonts w:hint="cs"/>
          <w:rtl/>
        </w:rPr>
      </w:pPr>
      <w:r>
        <w:rPr>
          <w:rFonts w:hint="cs"/>
          <w:rtl/>
        </w:rPr>
        <w:t xml:space="preserve">רבותי חברי הכנסת, אנחנו עוברים להצבעה בקריאה שנייה על הצעת חוק הצהרת אמונים של חברי מועצת רשות מקומית (תיקוני חקיקה), התשס"ד-2004. רבותי חברי הכנסת, תירגעו. אם תירגעו, נתקדם. </w:t>
      </w:r>
    </w:p>
    <w:p w14:paraId="2310C25E" w14:textId="77777777" w:rsidR="00000000" w:rsidRDefault="008A7A77">
      <w:pPr>
        <w:pStyle w:val="a0"/>
        <w:rPr>
          <w:rFonts w:hint="cs"/>
          <w:rtl/>
        </w:rPr>
      </w:pPr>
    </w:p>
    <w:p w14:paraId="54FD53BC" w14:textId="77777777" w:rsidR="00000000" w:rsidRDefault="008A7A77">
      <w:pPr>
        <w:pStyle w:val="a0"/>
        <w:rPr>
          <w:rFonts w:hint="cs"/>
          <w:rtl/>
        </w:rPr>
      </w:pPr>
      <w:r>
        <w:rPr>
          <w:rFonts w:hint="cs"/>
          <w:rtl/>
        </w:rPr>
        <w:t>לשם החוק אין הסתייגויות. יש הסתייגויות לסעיף 1. נצביע על שם החוק כ</w:t>
      </w:r>
      <w:r>
        <w:rPr>
          <w:rFonts w:hint="cs"/>
          <w:rtl/>
        </w:rPr>
        <w:t>נוסח הוועדה. ההצבעה החלה.</w:t>
      </w:r>
    </w:p>
    <w:p w14:paraId="158226FF" w14:textId="77777777" w:rsidR="00000000" w:rsidRDefault="008A7A77">
      <w:pPr>
        <w:pStyle w:val="a0"/>
        <w:ind w:firstLine="0"/>
        <w:rPr>
          <w:rFonts w:hint="cs"/>
          <w:rtl/>
        </w:rPr>
      </w:pPr>
    </w:p>
    <w:p w14:paraId="3D1EB3FE" w14:textId="77777777" w:rsidR="00000000" w:rsidRDefault="008A7A77">
      <w:pPr>
        <w:pStyle w:val="ab"/>
        <w:bidi/>
        <w:rPr>
          <w:rFonts w:hint="cs"/>
          <w:rtl/>
        </w:rPr>
      </w:pPr>
      <w:r>
        <w:rPr>
          <w:rFonts w:hint="cs"/>
          <w:rtl/>
        </w:rPr>
        <w:t>הצבעה מס' 10</w:t>
      </w:r>
    </w:p>
    <w:p w14:paraId="5DEBE952" w14:textId="77777777" w:rsidR="00000000" w:rsidRDefault="008A7A77">
      <w:pPr>
        <w:pStyle w:val="a0"/>
        <w:rPr>
          <w:rFonts w:hint="cs"/>
          <w:rtl/>
        </w:rPr>
      </w:pPr>
    </w:p>
    <w:p w14:paraId="3E62C4A8" w14:textId="77777777" w:rsidR="00000000" w:rsidRDefault="008A7A77">
      <w:pPr>
        <w:pStyle w:val="ac"/>
        <w:bidi/>
        <w:rPr>
          <w:rFonts w:hint="cs"/>
          <w:rtl/>
        </w:rPr>
      </w:pPr>
      <w:r>
        <w:rPr>
          <w:rFonts w:hint="cs"/>
          <w:rtl/>
        </w:rPr>
        <w:t xml:space="preserve">בעד שם החוק </w:t>
      </w:r>
      <w:r>
        <w:rPr>
          <w:rtl/>
        </w:rPr>
        <w:t>–</w:t>
      </w:r>
      <w:r>
        <w:rPr>
          <w:rFonts w:hint="cs"/>
          <w:rtl/>
        </w:rPr>
        <w:t xml:space="preserve"> 34</w:t>
      </w:r>
    </w:p>
    <w:p w14:paraId="6E1F4103" w14:textId="77777777" w:rsidR="00000000" w:rsidRDefault="008A7A77">
      <w:pPr>
        <w:pStyle w:val="ac"/>
        <w:bidi/>
        <w:rPr>
          <w:rFonts w:hint="cs"/>
          <w:rtl/>
        </w:rPr>
      </w:pPr>
      <w:r>
        <w:rPr>
          <w:rFonts w:hint="cs"/>
          <w:rtl/>
        </w:rPr>
        <w:t xml:space="preserve">נגד </w:t>
      </w:r>
      <w:r>
        <w:rPr>
          <w:rtl/>
        </w:rPr>
        <w:t>–</w:t>
      </w:r>
      <w:r>
        <w:rPr>
          <w:rFonts w:hint="cs"/>
          <w:rtl/>
        </w:rPr>
        <w:t xml:space="preserve"> 6</w:t>
      </w:r>
    </w:p>
    <w:p w14:paraId="400E0414" w14:textId="77777777" w:rsidR="00000000" w:rsidRDefault="008A7A77">
      <w:pPr>
        <w:pStyle w:val="ac"/>
        <w:bidi/>
        <w:rPr>
          <w:rFonts w:hint="cs"/>
          <w:rtl/>
        </w:rPr>
      </w:pPr>
      <w:r>
        <w:rPr>
          <w:rFonts w:hint="cs"/>
          <w:rtl/>
        </w:rPr>
        <w:t xml:space="preserve">נמנעים </w:t>
      </w:r>
      <w:r>
        <w:rPr>
          <w:rtl/>
        </w:rPr>
        <w:t>–</w:t>
      </w:r>
      <w:r>
        <w:rPr>
          <w:rFonts w:hint="cs"/>
          <w:rtl/>
        </w:rPr>
        <w:t xml:space="preserve"> אין</w:t>
      </w:r>
    </w:p>
    <w:p w14:paraId="74BF53FF" w14:textId="77777777" w:rsidR="00000000" w:rsidRDefault="008A7A77">
      <w:pPr>
        <w:pStyle w:val="ad"/>
        <w:bidi/>
        <w:rPr>
          <w:rFonts w:hint="cs"/>
          <w:rtl/>
        </w:rPr>
      </w:pPr>
      <w:r>
        <w:rPr>
          <w:rFonts w:hint="cs"/>
          <w:rtl/>
        </w:rPr>
        <w:t>שם החוק נתקבל.</w:t>
      </w:r>
    </w:p>
    <w:p w14:paraId="6B064A95" w14:textId="77777777" w:rsidR="00000000" w:rsidRDefault="008A7A77">
      <w:pPr>
        <w:pStyle w:val="a0"/>
        <w:ind w:firstLine="0"/>
        <w:rPr>
          <w:rFonts w:hint="cs"/>
          <w:rtl/>
        </w:rPr>
      </w:pPr>
    </w:p>
    <w:p w14:paraId="6B681429" w14:textId="77777777" w:rsidR="00000000" w:rsidRDefault="008A7A77">
      <w:pPr>
        <w:pStyle w:val="af1"/>
        <w:rPr>
          <w:rtl/>
        </w:rPr>
      </w:pPr>
      <w:r>
        <w:rPr>
          <w:rtl/>
        </w:rPr>
        <w:t>היו"ר אלי בן-מנחם:</w:t>
      </w:r>
    </w:p>
    <w:p w14:paraId="12DA679A" w14:textId="77777777" w:rsidR="00000000" w:rsidRDefault="008A7A77">
      <w:pPr>
        <w:pStyle w:val="a0"/>
        <w:rPr>
          <w:rtl/>
        </w:rPr>
      </w:pPr>
    </w:p>
    <w:p w14:paraId="5FC5386A" w14:textId="77777777" w:rsidR="00000000" w:rsidRDefault="008A7A77">
      <w:pPr>
        <w:pStyle w:val="a0"/>
        <w:rPr>
          <w:rFonts w:hint="cs"/>
          <w:rtl/>
        </w:rPr>
      </w:pPr>
      <w:r>
        <w:rPr>
          <w:rFonts w:hint="cs"/>
          <w:rtl/>
        </w:rPr>
        <w:t xml:space="preserve">רבותי חברי הכנסת, בתוספת קולו של יושב-ראש הכנסת, בעד </w:t>
      </w:r>
      <w:r>
        <w:rPr>
          <w:rFonts w:hint="eastAsia"/>
          <w:rtl/>
        </w:rPr>
        <w:t>–</w:t>
      </w:r>
      <w:r>
        <w:rPr>
          <w:rFonts w:hint="cs"/>
          <w:rtl/>
        </w:rPr>
        <w:t xml:space="preserve"> 35, נגד </w:t>
      </w:r>
      <w:r>
        <w:rPr>
          <w:rFonts w:hint="eastAsia"/>
          <w:rtl/>
        </w:rPr>
        <w:t>–</w:t>
      </w:r>
      <w:r>
        <w:rPr>
          <w:rFonts w:hint="cs"/>
          <w:rtl/>
        </w:rPr>
        <w:t xml:space="preserve"> 6. על כן, שם החוק התקבל כהצעת הוועדה.</w:t>
      </w:r>
    </w:p>
    <w:p w14:paraId="2C122090" w14:textId="77777777" w:rsidR="00000000" w:rsidRDefault="008A7A77">
      <w:pPr>
        <w:pStyle w:val="a0"/>
        <w:rPr>
          <w:rFonts w:hint="cs"/>
          <w:rtl/>
        </w:rPr>
      </w:pPr>
    </w:p>
    <w:p w14:paraId="4E77F6EC" w14:textId="77777777" w:rsidR="00000000" w:rsidRDefault="008A7A77">
      <w:pPr>
        <w:pStyle w:val="a0"/>
        <w:rPr>
          <w:rFonts w:hint="cs"/>
          <w:rtl/>
        </w:rPr>
      </w:pPr>
      <w:r>
        <w:rPr>
          <w:rFonts w:hint="cs"/>
          <w:rtl/>
        </w:rPr>
        <w:t>לסעיף 1 הסתייגויות של חבר הכנסת מוחמד</w:t>
      </w:r>
      <w:r>
        <w:rPr>
          <w:rFonts w:hint="cs"/>
          <w:rtl/>
        </w:rPr>
        <w:t xml:space="preserve"> ברכה ושל קבוצת חברי הכנסת מש"ס וחבר הכנסת משה גפני. סליחה רגע - חבר הכנסת ברכה לא נמצא. נצביע על ההסתייגות של סיעת ש"ס ושל חבר הכנסת משה גפני. ההצבעה החלה.</w:t>
      </w:r>
    </w:p>
    <w:p w14:paraId="6B48A7EE" w14:textId="77777777" w:rsidR="00000000" w:rsidRDefault="008A7A77">
      <w:pPr>
        <w:pStyle w:val="a0"/>
        <w:ind w:firstLine="0"/>
        <w:rPr>
          <w:rFonts w:hint="cs"/>
          <w:rtl/>
        </w:rPr>
      </w:pPr>
    </w:p>
    <w:p w14:paraId="5D5F3A63" w14:textId="77777777" w:rsidR="00000000" w:rsidRDefault="008A7A77">
      <w:pPr>
        <w:pStyle w:val="ab"/>
        <w:bidi/>
        <w:rPr>
          <w:rFonts w:hint="cs"/>
          <w:rtl/>
        </w:rPr>
      </w:pPr>
      <w:r>
        <w:rPr>
          <w:rFonts w:hint="cs"/>
          <w:rtl/>
        </w:rPr>
        <w:t>הצבעה מס' 11</w:t>
      </w:r>
    </w:p>
    <w:p w14:paraId="294FDB95" w14:textId="77777777" w:rsidR="00000000" w:rsidRDefault="008A7A77">
      <w:pPr>
        <w:pStyle w:val="a0"/>
        <w:rPr>
          <w:rFonts w:hint="cs"/>
          <w:rtl/>
        </w:rPr>
      </w:pPr>
    </w:p>
    <w:p w14:paraId="77A7A104" w14:textId="77777777" w:rsidR="00000000" w:rsidRDefault="008A7A77">
      <w:pPr>
        <w:pStyle w:val="ac"/>
        <w:bidi/>
        <w:rPr>
          <w:rFonts w:hint="cs"/>
          <w:rtl/>
        </w:rPr>
      </w:pPr>
      <w:r>
        <w:rPr>
          <w:rFonts w:hint="cs"/>
          <w:rtl/>
        </w:rPr>
        <w:t xml:space="preserve">בעד ההסתייגות </w:t>
      </w:r>
      <w:r>
        <w:rPr>
          <w:rtl/>
        </w:rPr>
        <w:t>–</w:t>
      </w:r>
      <w:r>
        <w:rPr>
          <w:rFonts w:hint="cs"/>
          <w:rtl/>
        </w:rPr>
        <w:t xml:space="preserve"> 12</w:t>
      </w:r>
    </w:p>
    <w:p w14:paraId="74D91800" w14:textId="77777777" w:rsidR="00000000" w:rsidRDefault="008A7A77">
      <w:pPr>
        <w:pStyle w:val="ac"/>
        <w:bidi/>
        <w:rPr>
          <w:rFonts w:hint="cs"/>
          <w:rtl/>
        </w:rPr>
      </w:pPr>
      <w:r>
        <w:rPr>
          <w:rFonts w:hint="cs"/>
          <w:rtl/>
        </w:rPr>
        <w:t xml:space="preserve">נגד </w:t>
      </w:r>
      <w:r>
        <w:rPr>
          <w:rtl/>
        </w:rPr>
        <w:t>–</w:t>
      </w:r>
      <w:r>
        <w:rPr>
          <w:rFonts w:hint="cs"/>
          <w:rtl/>
        </w:rPr>
        <w:t xml:space="preserve"> 32</w:t>
      </w:r>
    </w:p>
    <w:p w14:paraId="477ABA73" w14:textId="77777777" w:rsidR="00000000" w:rsidRDefault="008A7A77">
      <w:pPr>
        <w:pStyle w:val="ac"/>
        <w:bidi/>
        <w:rPr>
          <w:rFonts w:hint="cs"/>
          <w:rtl/>
        </w:rPr>
      </w:pPr>
      <w:r>
        <w:rPr>
          <w:rFonts w:hint="cs"/>
          <w:rtl/>
        </w:rPr>
        <w:t xml:space="preserve">נמנעים </w:t>
      </w:r>
      <w:r>
        <w:rPr>
          <w:rtl/>
        </w:rPr>
        <w:t>–</w:t>
      </w:r>
      <w:r>
        <w:rPr>
          <w:rFonts w:hint="cs"/>
          <w:rtl/>
        </w:rPr>
        <w:t xml:space="preserve"> אין</w:t>
      </w:r>
    </w:p>
    <w:p w14:paraId="4A4FB0C2" w14:textId="77777777" w:rsidR="00000000" w:rsidRDefault="008A7A77">
      <w:pPr>
        <w:pStyle w:val="ad"/>
        <w:bidi/>
        <w:rPr>
          <w:rFonts w:hint="cs"/>
          <w:rtl/>
        </w:rPr>
      </w:pPr>
      <w:r>
        <w:rPr>
          <w:rFonts w:hint="cs"/>
          <w:rtl/>
        </w:rPr>
        <w:t>ההסתייגות של קבוצת סיעת ש"ס ושל חבר הכנסת מ</w:t>
      </w:r>
      <w:r>
        <w:rPr>
          <w:rFonts w:hint="cs"/>
          <w:rtl/>
        </w:rPr>
        <w:t>שה גפני לסעיף 1 לא נתקבלה.</w:t>
      </w:r>
    </w:p>
    <w:p w14:paraId="6E3CDA4A" w14:textId="77777777" w:rsidR="00000000" w:rsidRDefault="008A7A77">
      <w:pPr>
        <w:pStyle w:val="a0"/>
        <w:ind w:firstLine="0"/>
        <w:rPr>
          <w:rFonts w:hint="cs"/>
          <w:rtl/>
        </w:rPr>
      </w:pPr>
    </w:p>
    <w:p w14:paraId="2F8F4497" w14:textId="77777777" w:rsidR="00000000" w:rsidRDefault="008A7A77">
      <w:pPr>
        <w:pStyle w:val="af1"/>
        <w:rPr>
          <w:rtl/>
        </w:rPr>
      </w:pPr>
      <w:r>
        <w:rPr>
          <w:rtl/>
        </w:rPr>
        <w:t>היו"ר אלי בן-מנחם:</w:t>
      </w:r>
    </w:p>
    <w:p w14:paraId="26472A80" w14:textId="77777777" w:rsidR="00000000" w:rsidRDefault="008A7A77">
      <w:pPr>
        <w:pStyle w:val="a0"/>
        <w:rPr>
          <w:rtl/>
        </w:rPr>
      </w:pPr>
    </w:p>
    <w:p w14:paraId="13363B95" w14:textId="77777777" w:rsidR="00000000" w:rsidRDefault="008A7A77">
      <w:pPr>
        <w:pStyle w:val="a0"/>
        <w:rPr>
          <w:rFonts w:hint="cs"/>
          <w:rtl/>
        </w:rPr>
      </w:pPr>
      <w:r>
        <w:rPr>
          <w:rFonts w:hint="cs"/>
          <w:rtl/>
        </w:rPr>
        <w:t>בתוספת קולו של יושב-ראש הכנסת, 33 נגד, 12 בעד, אין נמנעים. ההסתייגות לא התקבלה.</w:t>
      </w:r>
    </w:p>
    <w:p w14:paraId="229876C2" w14:textId="77777777" w:rsidR="00000000" w:rsidRDefault="008A7A77">
      <w:pPr>
        <w:pStyle w:val="a0"/>
        <w:rPr>
          <w:rFonts w:hint="cs"/>
          <w:rtl/>
        </w:rPr>
      </w:pPr>
    </w:p>
    <w:p w14:paraId="4E10A9B9" w14:textId="77777777" w:rsidR="00000000" w:rsidRDefault="008A7A77">
      <w:pPr>
        <w:pStyle w:val="a0"/>
        <w:rPr>
          <w:rFonts w:hint="cs"/>
          <w:rtl/>
        </w:rPr>
      </w:pPr>
      <w:r>
        <w:rPr>
          <w:rFonts w:hint="cs"/>
          <w:rtl/>
        </w:rPr>
        <w:t>נצביע על סעיף 1 על-פי הצעת הוועדה. ההצבעה החלה.</w:t>
      </w:r>
    </w:p>
    <w:p w14:paraId="704BEF5A" w14:textId="77777777" w:rsidR="00000000" w:rsidRDefault="008A7A77">
      <w:pPr>
        <w:pStyle w:val="a0"/>
        <w:ind w:firstLine="0"/>
        <w:rPr>
          <w:rFonts w:hint="cs"/>
          <w:rtl/>
        </w:rPr>
      </w:pPr>
    </w:p>
    <w:p w14:paraId="2C2A4509" w14:textId="77777777" w:rsidR="00000000" w:rsidRDefault="008A7A77">
      <w:pPr>
        <w:pStyle w:val="ab"/>
        <w:bidi/>
        <w:rPr>
          <w:rFonts w:hint="cs"/>
          <w:rtl/>
        </w:rPr>
      </w:pPr>
      <w:r>
        <w:rPr>
          <w:rFonts w:hint="cs"/>
          <w:rtl/>
        </w:rPr>
        <w:t>הצבעה מס' 12</w:t>
      </w:r>
    </w:p>
    <w:p w14:paraId="6CA72F20" w14:textId="77777777" w:rsidR="00000000" w:rsidRDefault="008A7A77">
      <w:pPr>
        <w:pStyle w:val="a0"/>
        <w:rPr>
          <w:rFonts w:hint="cs"/>
          <w:rtl/>
        </w:rPr>
      </w:pPr>
    </w:p>
    <w:p w14:paraId="64C7DC0E" w14:textId="77777777" w:rsidR="00000000" w:rsidRDefault="008A7A77">
      <w:pPr>
        <w:pStyle w:val="ac"/>
        <w:bidi/>
        <w:rPr>
          <w:rFonts w:hint="cs"/>
          <w:rtl/>
        </w:rPr>
      </w:pPr>
      <w:r>
        <w:rPr>
          <w:rFonts w:hint="cs"/>
          <w:rtl/>
        </w:rPr>
        <w:t xml:space="preserve">בעד סעיף 1, כהצעת הוועדה </w:t>
      </w:r>
      <w:r>
        <w:rPr>
          <w:rtl/>
        </w:rPr>
        <w:t>–</w:t>
      </w:r>
      <w:r>
        <w:rPr>
          <w:rFonts w:hint="cs"/>
          <w:rtl/>
        </w:rPr>
        <w:t xml:space="preserve"> 36</w:t>
      </w:r>
    </w:p>
    <w:p w14:paraId="6251E19F" w14:textId="77777777" w:rsidR="00000000" w:rsidRDefault="008A7A77">
      <w:pPr>
        <w:pStyle w:val="ac"/>
        <w:bidi/>
        <w:rPr>
          <w:rFonts w:hint="cs"/>
          <w:rtl/>
        </w:rPr>
      </w:pPr>
      <w:r>
        <w:rPr>
          <w:rFonts w:hint="cs"/>
          <w:rtl/>
        </w:rPr>
        <w:t xml:space="preserve">נגד </w:t>
      </w:r>
      <w:r>
        <w:rPr>
          <w:rFonts w:hint="eastAsia"/>
          <w:rtl/>
        </w:rPr>
        <w:t>–</w:t>
      </w:r>
      <w:r>
        <w:rPr>
          <w:rFonts w:hint="cs"/>
          <w:rtl/>
        </w:rPr>
        <w:t xml:space="preserve"> 7</w:t>
      </w:r>
    </w:p>
    <w:p w14:paraId="7A49771C" w14:textId="77777777" w:rsidR="00000000" w:rsidRDefault="008A7A77">
      <w:pPr>
        <w:pStyle w:val="ac"/>
        <w:bidi/>
        <w:rPr>
          <w:rFonts w:hint="cs"/>
          <w:rtl/>
        </w:rPr>
      </w:pPr>
      <w:r>
        <w:rPr>
          <w:rFonts w:hint="cs"/>
          <w:rtl/>
        </w:rPr>
        <w:t xml:space="preserve">נמנעים </w:t>
      </w:r>
      <w:r>
        <w:rPr>
          <w:rtl/>
        </w:rPr>
        <w:t>–</w:t>
      </w:r>
      <w:r>
        <w:rPr>
          <w:rFonts w:hint="cs"/>
          <w:rtl/>
        </w:rPr>
        <w:t xml:space="preserve"> 1</w:t>
      </w:r>
    </w:p>
    <w:p w14:paraId="6F6B7204" w14:textId="77777777" w:rsidR="00000000" w:rsidRDefault="008A7A77">
      <w:pPr>
        <w:pStyle w:val="ad"/>
        <w:bidi/>
        <w:rPr>
          <w:rFonts w:hint="cs"/>
          <w:rtl/>
        </w:rPr>
      </w:pPr>
      <w:r>
        <w:rPr>
          <w:rFonts w:hint="cs"/>
          <w:rtl/>
        </w:rPr>
        <w:t>סעיף 1, כהצעת ה</w:t>
      </w:r>
      <w:r>
        <w:rPr>
          <w:rFonts w:hint="cs"/>
          <w:rtl/>
        </w:rPr>
        <w:t>וועדה, נתקבל.</w:t>
      </w:r>
    </w:p>
    <w:p w14:paraId="0802059B" w14:textId="77777777" w:rsidR="00000000" w:rsidRDefault="008A7A77">
      <w:pPr>
        <w:pStyle w:val="a0"/>
        <w:ind w:firstLine="0"/>
        <w:rPr>
          <w:rFonts w:hint="cs"/>
          <w:rtl/>
        </w:rPr>
      </w:pPr>
    </w:p>
    <w:p w14:paraId="509DD26A" w14:textId="77777777" w:rsidR="00000000" w:rsidRDefault="008A7A77">
      <w:pPr>
        <w:pStyle w:val="af1"/>
        <w:rPr>
          <w:rtl/>
        </w:rPr>
      </w:pPr>
      <w:r>
        <w:rPr>
          <w:rtl/>
        </w:rPr>
        <w:t>היו"ר אלי בן-מנחם:</w:t>
      </w:r>
    </w:p>
    <w:p w14:paraId="519E14CF" w14:textId="77777777" w:rsidR="00000000" w:rsidRDefault="008A7A77">
      <w:pPr>
        <w:pStyle w:val="a0"/>
        <w:rPr>
          <w:rtl/>
        </w:rPr>
      </w:pPr>
    </w:p>
    <w:p w14:paraId="38911D0B" w14:textId="77777777" w:rsidR="00000000" w:rsidRDefault="008A7A77">
      <w:pPr>
        <w:pStyle w:val="a0"/>
        <w:rPr>
          <w:rFonts w:hint="cs"/>
          <w:rtl/>
        </w:rPr>
      </w:pPr>
      <w:r>
        <w:rPr>
          <w:rFonts w:hint="cs"/>
          <w:rtl/>
        </w:rPr>
        <w:t>בתוספת קולו של יושב-ראש הכנסת, 37 חברי הכנסת בעד, שבעה נגד, אחד נמנע. על כן, סעיף 1 התקבל כהצעת הוועדה.</w:t>
      </w:r>
    </w:p>
    <w:p w14:paraId="321412A7" w14:textId="77777777" w:rsidR="00000000" w:rsidRDefault="008A7A77">
      <w:pPr>
        <w:pStyle w:val="a0"/>
        <w:rPr>
          <w:rFonts w:hint="cs"/>
          <w:rtl/>
        </w:rPr>
      </w:pPr>
    </w:p>
    <w:p w14:paraId="471C5A79" w14:textId="77777777" w:rsidR="00000000" w:rsidRDefault="008A7A77">
      <w:pPr>
        <w:pStyle w:val="a0"/>
        <w:rPr>
          <w:rFonts w:hint="cs"/>
          <w:rtl/>
        </w:rPr>
      </w:pPr>
      <w:r>
        <w:rPr>
          <w:rFonts w:hint="cs"/>
          <w:rtl/>
        </w:rPr>
        <w:t>אנחנו עוברים לסעיף 2. הסתייגות של קבוצת חברי הכנסת מסיעת ש"ס ושל חבר הכנסת גפני - ההצבעה החלה.</w:t>
      </w:r>
    </w:p>
    <w:p w14:paraId="25C7AA93" w14:textId="77777777" w:rsidR="00000000" w:rsidRDefault="008A7A77">
      <w:pPr>
        <w:pStyle w:val="a0"/>
        <w:ind w:firstLine="0"/>
        <w:rPr>
          <w:rFonts w:hint="cs"/>
          <w:rtl/>
        </w:rPr>
      </w:pPr>
    </w:p>
    <w:p w14:paraId="77E7A257" w14:textId="77777777" w:rsidR="00000000" w:rsidRDefault="008A7A77">
      <w:pPr>
        <w:pStyle w:val="ab"/>
        <w:bidi/>
        <w:rPr>
          <w:rFonts w:hint="cs"/>
          <w:rtl/>
        </w:rPr>
      </w:pPr>
      <w:r>
        <w:rPr>
          <w:rFonts w:hint="cs"/>
          <w:rtl/>
        </w:rPr>
        <w:t>הצבעה מס' 13</w:t>
      </w:r>
    </w:p>
    <w:p w14:paraId="0C4BD4C0" w14:textId="77777777" w:rsidR="00000000" w:rsidRDefault="008A7A77">
      <w:pPr>
        <w:pStyle w:val="a0"/>
        <w:rPr>
          <w:rFonts w:hint="cs"/>
          <w:rtl/>
        </w:rPr>
      </w:pPr>
    </w:p>
    <w:p w14:paraId="542D8804" w14:textId="77777777" w:rsidR="00000000" w:rsidRDefault="008A7A77">
      <w:pPr>
        <w:pStyle w:val="ac"/>
        <w:bidi/>
        <w:rPr>
          <w:rFonts w:hint="cs"/>
          <w:rtl/>
        </w:rPr>
      </w:pPr>
      <w:r>
        <w:rPr>
          <w:rFonts w:hint="cs"/>
          <w:rtl/>
        </w:rPr>
        <w:t>בעד הה</w:t>
      </w:r>
      <w:r>
        <w:rPr>
          <w:rFonts w:hint="cs"/>
          <w:rtl/>
        </w:rPr>
        <w:t xml:space="preserve">סתייגות </w:t>
      </w:r>
      <w:r>
        <w:rPr>
          <w:rtl/>
        </w:rPr>
        <w:t>–</w:t>
      </w:r>
      <w:r>
        <w:rPr>
          <w:rFonts w:hint="cs"/>
          <w:rtl/>
        </w:rPr>
        <w:t xml:space="preserve"> 9</w:t>
      </w:r>
    </w:p>
    <w:p w14:paraId="71C7D91E" w14:textId="77777777" w:rsidR="00000000" w:rsidRDefault="008A7A77">
      <w:pPr>
        <w:pStyle w:val="ac"/>
        <w:bidi/>
        <w:rPr>
          <w:rFonts w:hint="cs"/>
          <w:rtl/>
        </w:rPr>
      </w:pPr>
      <w:r>
        <w:rPr>
          <w:rFonts w:hint="cs"/>
          <w:rtl/>
        </w:rPr>
        <w:t xml:space="preserve">נגד </w:t>
      </w:r>
      <w:r>
        <w:rPr>
          <w:rtl/>
        </w:rPr>
        <w:t>–</w:t>
      </w:r>
      <w:r>
        <w:rPr>
          <w:rFonts w:hint="cs"/>
          <w:rtl/>
        </w:rPr>
        <w:t xml:space="preserve"> 34</w:t>
      </w:r>
    </w:p>
    <w:p w14:paraId="1AE141AC" w14:textId="77777777" w:rsidR="00000000" w:rsidRDefault="008A7A77">
      <w:pPr>
        <w:pStyle w:val="ac"/>
        <w:bidi/>
        <w:rPr>
          <w:rFonts w:hint="cs"/>
          <w:rtl/>
        </w:rPr>
      </w:pPr>
      <w:r>
        <w:rPr>
          <w:rFonts w:hint="cs"/>
          <w:rtl/>
        </w:rPr>
        <w:t xml:space="preserve">נמנעים </w:t>
      </w:r>
      <w:r>
        <w:rPr>
          <w:rtl/>
        </w:rPr>
        <w:t>–</w:t>
      </w:r>
      <w:r>
        <w:rPr>
          <w:rFonts w:hint="cs"/>
          <w:rtl/>
        </w:rPr>
        <w:t xml:space="preserve"> 1</w:t>
      </w:r>
    </w:p>
    <w:p w14:paraId="4EA11B01" w14:textId="77777777" w:rsidR="00000000" w:rsidRDefault="008A7A77">
      <w:pPr>
        <w:pStyle w:val="ad"/>
        <w:bidi/>
        <w:rPr>
          <w:rFonts w:hint="cs"/>
          <w:rtl/>
        </w:rPr>
      </w:pPr>
      <w:r>
        <w:rPr>
          <w:rFonts w:hint="cs"/>
          <w:rtl/>
        </w:rPr>
        <w:t>ההסתייגות של קבוצת סיעת ש"ס ושל חבר הכנסת משה גפני לסעיף 2 לא נתקבלה.</w:t>
      </w:r>
    </w:p>
    <w:p w14:paraId="1595E60F" w14:textId="77777777" w:rsidR="00000000" w:rsidRDefault="008A7A77">
      <w:pPr>
        <w:pStyle w:val="a0"/>
        <w:ind w:firstLine="0"/>
        <w:rPr>
          <w:rFonts w:hint="cs"/>
          <w:rtl/>
        </w:rPr>
      </w:pPr>
    </w:p>
    <w:p w14:paraId="32A7881F" w14:textId="77777777" w:rsidR="00000000" w:rsidRDefault="008A7A77">
      <w:pPr>
        <w:pStyle w:val="af1"/>
        <w:rPr>
          <w:rtl/>
        </w:rPr>
      </w:pPr>
      <w:r>
        <w:rPr>
          <w:rtl/>
        </w:rPr>
        <w:t>היו"ר אלי בן-מנחם:</w:t>
      </w:r>
    </w:p>
    <w:p w14:paraId="601DC95A" w14:textId="77777777" w:rsidR="00000000" w:rsidRDefault="008A7A77">
      <w:pPr>
        <w:pStyle w:val="a0"/>
        <w:rPr>
          <w:rtl/>
        </w:rPr>
      </w:pPr>
    </w:p>
    <w:p w14:paraId="71C27575" w14:textId="77777777" w:rsidR="00000000" w:rsidRDefault="008A7A77">
      <w:pPr>
        <w:pStyle w:val="a0"/>
        <w:rPr>
          <w:rFonts w:hint="cs"/>
          <w:rtl/>
        </w:rPr>
      </w:pPr>
      <w:r>
        <w:rPr>
          <w:rFonts w:hint="cs"/>
          <w:rtl/>
        </w:rPr>
        <w:t xml:space="preserve">בעד </w:t>
      </w:r>
      <w:r>
        <w:rPr>
          <w:rFonts w:hint="eastAsia"/>
          <w:rtl/>
        </w:rPr>
        <w:t>–</w:t>
      </w:r>
      <w:r>
        <w:rPr>
          <w:rFonts w:hint="cs"/>
          <w:rtl/>
        </w:rPr>
        <w:t xml:space="preserve"> 9, בתוספת קולו של יושב-ראש הכנסת חבר הכנסת ריבלין </w:t>
      </w:r>
      <w:r>
        <w:rPr>
          <w:rFonts w:hint="eastAsia"/>
          <w:rtl/>
        </w:rPr>
        <w:t>–</w:t>
      </w:r>
      <w:r>
        <w:rPr>
          <w:rFonts w:hint="cs"/>
          <w:rtl/>
        </w:rPr>
        <w:t xml:space="preserve"> 35 נגד, אחד נמנע. אם כן, ההסתייגויות לסעיף 2 לא התקבלו. </w:t>
      </w:r>
    </w:p>
    <w:p w14:paraId="4C20FBB2" w14:textId="77777777" w:rsidR="00000000" w:rsidRDefault="008A7A77">
      <w:pPr>
        <w:pStyle w:val="a0"/>
        <w:rPr>
          <w:rFonts w:hint="cs"/>
          <w:rtl/>
        </w:rPr>
      </w:pPr>
    </w:p>
    <w:p w14:paraId="2864AE9D" w14:textId="77777777" w:rsidR="00000000" w:rsidRDefault="008A7A77">
      <w:pPr>
        <w:pStyle w:val="a0"/>
        <w:rPr>
          <w:rFonts w:hint="cs"/>
          <w:rtl/>
        </w:rPr>
      </w:pPr>
      <w:r>
        <w:rPr>
          <w:rFonts w:hint="cs"/>
          <w:rtl/>
        </w:rPr>
        <w:t>אנחנו עוברים להצב</w:t>
      </w:r>
      <w:r>
        <w:rPr>
          <w:rFonts w:hint="cs"/>
          <w:rtl/>
        </w:rPr>
        <w:t>עה על סעיף 2 כהצעת הוועדה. ההצבעה החלה.</w:t>
      </w:r>
    </w:p>
    <w:p w14:paraId="398B736F" w14:textId="77777777" w:rsidR="00000000" w:rsidRDefault="008A7A77">
      <w:pPr>
        <w:pStyle w:val="a0"/>
        <w:ind w:firstLine="0"/>
        <w:rPr>
          <w:rFonts w:hint="cs"/>
          <w:rtl/>
        </w:rPr>
      </w:pPr>
    </w:p>
    <w:p w14:paraId="35D83E38" w14:textId="77777777" w:rsidR="00000000" w:rsidRDefault="008A7A77">
      <w:pPr>
        <w:pStyle w:val="ab"/>
        <w:bidi/>
        <w:rPr>
          <w:rFonts w:hint="cs"/>
          <w:rtl/>
        </w:rPr>
      </w:pPr>
      <w:r>
        <w:rPr>
          <w:rFonts w:hint="cs"/>
          <w:rtl/>
        </w:rPr>
        <w:t>הצבעה מס' 14</w:t>
      </w:r>
    </w:p>
    <w:p w14:paraId="43D7BC77" w14:textId="77777777" w:rsidR="00000000" w:rsidRDefault="008A7A77">
      <w:pPr>
        <w:pStyle w:val="a0"/>
        <w:rPr>
          <w:rFonts w:hint="cs"/>
          <w:rtl/>
        </w:rPr>
      </w:pPr>
    </w:p>
    <w:p w14:paraId="4665FE11" w14:textId="77777777" w:rsidR="00000000" w:rsidRDefault="008A7A77">
      <w:pPr>
        <w:pStyle w:val="ac"/>
        <w:bidi/>
        <w:rPr>
          <w:rFonts w:hint="cs"/>
          <w:rtl/>
        </w:rPr>
      </w:pPr>
      <w:r>
        <w:rPr>
          <w:rFonts w:hint="cs"/>
          <w:rtl/>
        </w:rPr>
        <w:t xml:space="preserve">בעד סעיף 2, כהצעת הוועדה </w:t>
      </w:r>
      <w:r>
        <w:rPr>
          <w:rtl/>
        </w:rPr>
        <w:t>–</w:t>
      </w:r>
      <w:r>
        <w:rPr>
          <w:rFonts w:hint="cs"/>
          <w:rtl/>
        </w:rPr>
        <w:t xml:space="preserve"> 37</w:t>
      </w:r>
    </w:p>
    <w:p w14:paraId="51D0AE09" w14:textId="77777777" w:rsidR="00000000" w:rsidRDefault="008A7A77">
      <w:pPr>
        <w:pStyle w:val="ac"/>
        <w:bidi/>
        <w:rPr>
          <w:rFonts w:hint="cs"/>
          <w:rtl/>
        </w:rPr>
      </w:pPr>
      <w:r>
        <w:rPr>
          <w:rFonts w:hint="cs"/>
          <w:rtl/>
        </w:rPr>
        <w:t xml:space="preserve">נגד </w:t>
      </w:r>
      <w:r>
        <w:rPr>
          <w:rtl/>
        </w:rPr>
        <w:t>–</w:t>
      </w:r>
      <w:r>
        <w:rPr>
          <w:rFonts w:hint="cs"/>
          <w:rtl/>
        </w:rPr>
        <w:t xml:space="preserve"> 6</w:t>
      </w:r>
    </w:p>
    <w:p w14:paraId="4DB183A2" w14:textId="77777777" w:rsidR="00000000" w:rsidRDefault="008A7A77">
      <w:pPr>
        <w:pStyle w:val="ac"/>
        <w:bidi/>
        <w:rPr>
          <w:rFonts w:hint="cs"/>
          <w:rtl/>
        </w:rPr>
      </w:pPr>
      <w:r>
        <w:rPr>
          <w:rFonts w:hint="cs"/>
          <w:rtl/>
        </w:rPr>
        <w:t xml:space="preserve">נמנעים </w:t>
      </w:r>
      <w:r>
        <w:rPr>
          <w:rtl/>
        </w:rPr>
        <w:t>–</w:t>
      </w:r>
      <w:r>
        <w:rPr>
          <w:rFonts w:hint="cs"/>
          <w:rtl/>
        </w:rPr>
        <w:t xml:space="preserve"> 1</w:t>
      </w:r>
    </w:p>
    <w:p w14:paraId="2E13BB10" w14:textId="77777777" w:rsidR="00000000" w:rsidRDefault="008A7A77">
      <w:pPr>
        <w:pStyle w:val="ad"/>
        <w:bidi/>
        <w:rPr>
          <w:rFonts w:hint="cs"/>
          <w:rtl/>
        </w:rPr>
      </w:pPr>
      <w:r>
        <w:rPr>
          <w:rFonts w:hint="cs"/>
          <w:rtl/>
        </w:rPr>
        <w:t>סעיף 2, כהצעת הוועדה, נתקבל.</w:t>
      </w:r>
    </w:p>
    <w:p w14:paraId="45FC2D27" w14:textId="77777777" w:rsidR="00000000" w:rsidRDefault="008A7A77">
      <w:pPr>
        <w:pStyle w:val="a0"/>
        <w:ind w:firstLine="0"/>
        <w:rPr>
          <w:rFonts w:hint="cs"/>
          <w:rtl/>
        </w:rPr>
      </w:pPr>
    </w:p>
    <w:p w14:paraId="765D10EC" w14:textId="77777777" w:rsidR="00000000" w:rsidRDefault="008A7A77">
      <w:pPr>
        <w:pStyle w:val="af1"/>
        <w:rPr>
          <w:rtl/>
        </w:rPr>
      </w:pPr>
      <w:r>
        <w:rPr>
          <w:rtl/>
        </w:rPr>
        <w:t>היו"ר אלי בן-מנחם:</w:t>
      </w:r>
    </w:p>
    <w:p w14:paraId="6B5F332E" w14:textId="77777777" w:rsidR="00000000" w:rsidRDefault="008A7A77">
      <w:pPr>
        <w:pStyle w:val="a0"/>
        <w:rPr>
          <w:rtl/>
        </w:rPr>
      </w:pPr>
    </w:p>
    <w:p w14:paraId="3E3B58E2" w14:textId="77777777" w:rsidR="00000000" w:rsidRDefault="008A7A77">
      <w:pPr>
        <w:pStyle w:val="a0"/>
        <w:rPr>
          <w:rFonts w:hint="cs"/>
          <w:rtl/>
        </w:rPr>
      </w:pPr>
      <w:r>
        <w:rPr>
          <w:rFonts w:hint="cs"/>
          <w:rtl/>
        </w:rPr>
        <w:t xml:space="preserve">בתוספת קולו של יושב-ראש הכנסת חבר הכנסת רובי ריבלין - 38 בעד, שישה נגד, אחד נמנע. על כן, סעיף 2 התקבל </w:t>
      </w:r>
      <w:r>
        <w:rPr>
          <w:rFonts w:hint="cs"/>
          <w:rtl/>
        </w:rPr>
        <w:t>כהצעת הוועדה.</w:t>
      </w:r>
    </w:p>
    <w:p w14:paraId="05CDA29B" w14:textId="77777777" w:rsidR="00000000" w:rsidRDefault="008A7A77">
      <w:pPr>
        <w:pStyle w:val="a0"/>
        <w:rPr>
          <w:rFonts w:hint="cs"/>
          <w:rtl/>
        </w:rPr>
      </w:pPr>
    </w:p>
    <w:p w14:paraId="3CE3D93E" w14:textId="77777777" w:rsidR="00000000" w:rsidRDefault="008A7A77">
      <w:pPr>
        <w:pStyle w:val="a0"/>
        <w:rPr>
          <w:rFonts w:hint="cs"/>
          <w:rtl/>
        </w:rPr>
      </w:pPr>
      <w:r>
        <w:rPr>
          <w:rFonts w:hint="cs"/>
          <w:rtl/>
        </w:rPr>
        <w:t>לסעיף 3 אין הסתייגויות. נצביע על סעיף 3. ההצבעה החלה.</w:t>
      </w:r>
    </w:p>
    <w:p w14:paraId="0C11FD90" w14:textId="77777777" w:rsidR="00000000" w:rsidRDefault="008A7A77">
      <w:pPr>
        <w:pStyle w:val="a0"/>
        <w:ind w:firstLine="0"/>
        <w:rPr>
          <w:rFonts w:hint="cs"/>
          <w:rtl/>
        </w:rPr>
      </w:pPr>
    </w:p>
    <w:p w14:paraId="29392F37" w14:textId="77777777" w:rsidR="00000000" w:rsidRDefault="008A7A77">
      <w:pPr>
        <w:pStyle w:val="ab"/>
        <w:bidi/>
        <w:rPr>
          <w:rtl/>
        </w:rPr>
      </w:pPr>
    </w:p>
    <w:p w14:paraId="11D529C6" w14:textId="77777777" w:rsidR="00000000" w:rsidRDefault="008A7A77">
      <w:pPr>
        <w:pStyle w:val="ab"/>
        <w:bidi/>
        <w:rPr>
          <w:rFonts w:hint="cs"/>
          <w:rtl/>
        </w:rPr>
      </w:pPr>
      <w:r>
        <w:rPr>
          <w:rFonts w:hint="cs"/>
          <w:rtl/>
        </w:rPr>
        <w:t>הצבעה מס' 15</w:t>
      </w:r>
    </w:p>
    <w:p w14:paraId="39B04DC6" w14:textId="77777777" w:rsidR="00000000" w:rsidRDefault="008A7A77">
      <w:pPr>
        <w:pStyle w:val="a0"/>
        <w:rPr>
          <w:rFonts w:hint="cs"/>
          <w:rtl/>
        </w:rPr>
      </w:pPr>
    </w:p>
    <w:p w14:paraId="3BA46B4A" w14:textId="77777777" w:rsidR="00000000" w:rsidRDefault="008A7A77">
      <w:pPr>
        <w:pStyle w:val="ac"/>
        <w:bidi/>
        <w:rPr>
          <w:rFonts w:hint="cs"/>
          <w:rtl/>
        </w:rPr>
      </w:pPr>
      <w:r>
        <w:rPr>
          <w:rFonts w:hint="cs"/>
          <w:rtl/>
        </w:rPr>
        <w:t xml:space="preserve">בעד סעיף 3 </w:t>
      </w:r>
      <w:r>
        <w:rPr>
          <w:rtl/>
        </w:rPr>
        <w:t>–</w:t>
      </w:r>
      <w:r>
        <w:rPr>
          <w:rFonts w:hint="cs"/>
          <w:rtl/>
        </w:rPr>
        <w:t xml:space="preserve"> 35</w:t>
      </w:r>
    </w:p>
    <w:p w14:paraId="2DB4BEDD" w14:textId="77777777" w:rsidR="00000000" w:rsidRDefault="008A7A77">
      <w:pPr>
        <w:pStyle w:val="ac"/>
        <w:bidi/>
        <w:rPr>
          <w:rFonts w:hint="cs"/>
          <w:rtl/>
        </w:rPr>
      </w:pPr>
      <w:r>
        <w:rPr>
          <w:rFonts w:hint="cs"/>
          <w:rtl/>
        </w:rPr>
        <w:t xml:space="preserve">נגד </w:t>
      </w:r>
      <w:r>
        <w:rPr>
          <w:rtl/>
        </w:rPr>
        <w:t>–</w:t>
      </w:r>
      <w:r>
        <w:rPr>
          <w:rFonts w:hint="cs"/>
          <w:rtl/>
        </w:rPr>
        <w:t xml:space="preserve"> 8</w:t>
      </w:r>
    </w:p>
    <w:p w14:paraId="0A0AFAFB" w14:textId="77777777" w:rsidR="00000000" w:rsidRDefault="008A7A77">
      <w:pPr>
        <w:pStyle w:val="ac"/>
        <w:bidi/>
        <w:rPr>
          <w:rFonts w:hint="cs"/>
          <w:rtl/>
        </w:rPr>
      </w:pPr>
      <w:r>
        <w:rPr>
          <w:rFonts w:hint="cs"/>
          <w:rtl/>
        </w:rPr>
        <w:t xml:space="preserve">נמנעים </w:t>
      </w:r>
      <w:r>
        <w:rPr>
          <w:rtl/>
        </w:rPr>
        <w:t>–</w:t>
      </w:r>
      <w:r>
        <w:rPr>
          <w:rFonts w:hint="cs"/>
          <w:rtl/>
        </w:rPr>
        <w:t xml:space="preserve"> 1</w:t>
      </w:r>
    </w:p>
    <w:p w14:paraId="624B28BA" w14:textId="77777777" w:rsidR="00000000" w:rsidRDefault="008A7A77">
      <w:pPr>
        <w:pStyle w:val="ad"/>
        <w:bidi/>
        <w:rPr>
          <w:rFonts w:hint="cs"/>
          <w:rtl/>
        </w:rPr>
      </w:pPr>
      <w:r>
        <w:rPr>
          <w:rFonts w:hint="cs"/>
          <w:rtl/>
        </w:rPr>
        <w:t>סעיף 3 נתקבל.</w:t>
      </w:r>
    </w:p>
    <w:p w14:paraId="78665496" w14:textId="77777777" w:rsidR="00000000" w:rsidRDefault="008A7A77">
      <w:pPr>
        <w:pStyle w:val="a0"/>
        <w:ind w:firstLine="0"/>
        <w:rPr>
          <w:rFonts w:hint="cs"/>
          <w:rtl/>
        </w:rPr>
      </w:pPr>
    </w:p>
    <w:p w14:paraId="08C809B6" w14:textId="77777777" w:rsidR="00000000" w:rsidRDefault="008A7A77">
      <w:pPr>
        <w:pStyle w:val="af1"/>
        <w:rPr>
          <w:rtl/>
        </w:rPr>
      </w:pPr>
      <w:r>
        <w:rPr>
          <w:rtl/>
        </w:rPr>
        <w:t>היו"ר אלי בן-מנחם:</w:t>
      </w:r>
    </w:p>
    <w:p w14:paraId="7D295179" w14:textId="77777777" w:rsidR="00000000" w:rsidRDefault="008A7A77">
      <w:pPr>
        <w:pStyle w:val="a0"/>
        <w:rPr>
          <w:rtl/>
        </w:rPr>
      </w:pPr>
    </w:p>
    <w:p w14:paraId="35277E4D" w14:textId="77777777" w:rsidR="00000000" w:rsidRDefault="008A7A77">
      <w:pPr>
        <w:pStyle w:val="a0"/>
        <w:rPr>
          <w:rFonts w:hint="cs"/>
          <w:rtl/>
        </w:rPr>
      </w:pPr>
      <w:r>
        <w:rPr>
          <w:rFonts w:hint="cs"/>
          <w:rtl/>
        </w:rPr>
        <w:t xml:space="preserve">רבותי חברי הכנסת, 36 חברי הכנסת, בתוספת קולו של יושב-ראש הכנסת </w:t>
      </w:r>
      <w:r>
        <w:rPr>
          <w:rFonts w:hint="eastAsia"/>
          <w:rtl/>
        </w:rPr>
        <w:t>–</w:t>
      </w:r>
      <w:r>
        <w:rPr>
          <w:rFonts w:hint="cs"/>
          <w:rtl/>
        </w:rPr>
        <w:t xml:space="preserve"> בעד, נגד </w:t>
      </w:r>
      <w:r>
        <w:rPr>
          <w:rFonts w:hint="eastAsia"/>
          <w:rtl/>
        </w:rPr>
        <w:t>–</w:t>
      </w:r>
      <w:r>
        <w:rPr>
          <w:rFonts w:hint="cs"/>
          <w:rtl/>
        </w:rPr>
        <w:t xml:space="preserve"> 8, אחד נמנע. סעיף 3 התקבל</w:t>
      </w:r>
      <w:r>
        <w:rPr>
          <w:rFonts w:hint="cs"/>
          <w:rtl/>
        </w:rPr>
        <w:t xml:space="preserve"> כהצעת הוועדה.</w:t>
      </w:r>
    </w:p>
    <w:p w14:paraId="472526D0" w14:textId="77777777" w:rsidR="00000000" w:rsidRDefault="008A7A77">
      <w:pPr>
        <w:pStyle w:val="a0"/>
        <w:rPr>
          <w:rFonts w:hint="cs"/>
          <w:rtl/>
        </w:rPr>
      </w:pPr>
    </w:p>
    <w:p w14:paraId="774EE768" w14:textId="77777777" w:rsidR="00000000" w:rsidRDefault="008A7A77">
      <w:pPr>
        <w:pStyle w:val="a0"/>
        <w:rPr>
          <w:rFonts w:hint="cs"/>
          <w:rtl/>
        </w:rPr>
      </w:pPr>
      <w:r>
        <w:rPr>
          <w:rFonts w:hint="cs"/>
          <w:rtl/>
        </w:rPr>
        <w:t>אנחנו עוברים להצבעה בקריאה שלישית. ההצבעה החלה.</w:t>
      </w:r>
    </w:p>
    <w:p w14:paraId="29106590" w14:textId="77777777" w:rsidR="00000000" w:rsidRDefault="008A7A77">
      <w:pPr>
        <w:pStyle w:val="a0"/>
        <w:ind w:firstLine="0"/>
        <w:rPr>
          <w:rFonts w:hint="cs"/>
          <w:rtl/>
        </w:rPr>
      </w:pPr>
    </w:p>
    <w:p w14:paraId="751504A0" w14:textId="77777777" w:rsidR="00000000" w:rsidRDefault="008A7A77">
      <w:pPr>
        <w:pStyle w:val="ab"/>
        <w:bidi/>
        <w:rPr>
          <w:rFonts w:hint="cs"/>
          <w:rtl/>
        </w:rPr>
      </w:pPr>
      <w:r>
        <w:rPr>
          <w:rFonts w:hint="cs"/>
          <w:rtl/>
        </w:rPr>
        <w:t>הצבעה מס' 16</w:t>
      </w:r>
    </w:p>
    <w:p w14:paraId="425F5A9F" w14:textId="77777777" w:rsidR="00000000" w:rsidRDefault="008A7A77">
      <w:pPr>
        <w:pStyle w:val="a0"/>
        <w:rPr>
          <w:rFonts w:hint="cs"/>
          <w:rtl/>
        </w:rPr>
      </w:pPr>
    </w:p>
    <w:p w14:paraId="5F246033" w14:textId="77777777" w:rsidR="00000000" w:rsidRDefault="008A7A77">
      <w:pPr>
        <w:pStyle w:val="ac"/>
        <w:bidi/>
        <w:rPr>
          <w:rFonts w:hint="cs"/>
          <w:rtl/>
        </w:rPr>
      </w:pPr>
      <w:r>
        <w:rPr>
          <w:rFonts w:hint="cs"/>
          <w:rtl/>
        </w:rPr>
        <w:t xml:space="preserve">בעד החוק </w:t>
      </w:r>
      <w:r>
        <w:rPr>
          <w:rtl/>
        </w:rPr>
        <w:t>–</w:t>
      </w:r>
      <w:r>
        <w:rPr>
          <w:rFonts w:hint="cs"/>
          <w:rtl/>
        </w:rPr>
        <w:t xml:space="preserve"> 36</w:t>
      </w:r>
    </w:p>
    <w:p w14:paraId="118B6796" w14:textId="77777777" w:rsidR="00000000" w:rsidRDefault="008A7A77">
      <w:pPr>
        <w:pStyle w:val="ac"/>
        <w:bidi/>
        <w:rPr>
          <w:rFonts w:hint="cs"/>
          <w:rtl/>
        </w:rPr>
      </w:pPr>
      <w:r>
        <w:rPr>
          <w:rFonts w:hint="cs"/>
          <w:rtl/>
        </w:rPr>
        <w:t xml:space="preserve">נגד </w:t>
      </w:r>
      <w:r>
        <w:rPr>
          <w:rtl/>
        </w:rPr>
        <w:t>–</w:t>
      </w:r>
      <w:r>
        <w:rPr>
          <w:rFonts w:hint="cs"/>
          <w:rtl/>
        </w:rPr>
        <w:t xml:space="preserve"> 7</w:t>
      </w:r>
    </w:p>
    <w:p w14:paraId="2C119DEA" w14:textId="77777777" w:rsidR="00000000" w:rsidRDefault="008A7A77">
      <w:pPr>
        <w:pStyle w:val="ac"/>
        <w:bidi/>
        <w:rPr>
          <w:rFonts w:hint="cs"/>
          <w:rtl/>
        </w:rPr>
      </w:pPr>
      <w:r>
        <w:rPr>
          <w:rFonts w:hint="cs"/>
          <w:rtl/>
        </w:rPr>
        <w:t xml:space="preserve">נמנעים </w:t>
      </w:r>
      <w:r>
        <w:rPr>
          <w:rtl/>
        </w:rPr>
        <w:t>–</w:t>
      </w:r>
      <w:r>
        <w:rPr>
          <w:rFonts w:hint="cs"/>
          <w:rtl/>
        </w:rPr>
        <w:t xml:space="preserve"> אין</w:t>
      </w:r>
    </w:p>
    <w:p w14:paraId="3AE3EB3B" w14:textId="77777777" w:rsidR="00000000" w:rsidRDefault="008A7A77">
      <w:pPr>
        <w:pStyle w:val="ad"/>
        <w:bidi/>
        <w:rPr>
          <w:rFonts w:hint="cs"/>
          <w:rtl/>
        </w:rPr>
      </w:pPr>
      <w:r>
        <w:rPr>
          <w:rFonts w:hint="cs"/>
          <w:rtl/>
        </w:rPr>
        <w:t>חוק הצהרת אמונים של חברי מועצת רשות מקומית (תיקוני חקיקה), התשס"ד-2004, נתקבל.</w:t>
      </w:r>
    </w:p>
    <w:p w14:paraId="54C40C60" w14:textId="77777777" w:rsidR="00000000" w:rsidRDefault="008A7A77">
      <w:pPr>
        <w:pStyle w:val="a0"/>
        <w:ind w:firstLine="0"/>
        <w:rPr>
          <w:rFonts w:hint="cs"/>
          <w:rtl/>
        </w:rPr>
      </w:pPr>
    </w:p>
    <w:p w14:paraId="001BA5D5" w14:textId="77777777" w:rsidR="00000000" w:rsidRDefault="008A7A77">
      <w:pPr>
        <w:pStyle w:val="af1"/>
        <w:rPr>
          <w:rtl/>
        </w:rPr>
      </w:pPr>
      <w:r>
        <w:rPr>
          <w:rtl/>
        </w:rPr>
        <w:t>היו"ר אלי בן-מנחם:</w:t>
      </w:r>
    </w:p>
    <w:p w14:paraId="3FB57F85" w14:textId="77777777" w:rsidR="00000000" w:rsidRDefault="008A7A77">
      <w:pPr>
        <w:pStyle w:val="a0"/>
        <w:rPr>
          <w:rtl/>
        </w:rPr>
      </w:pPr>
    </w:p>
    <w:p w14:paraId="30E9F26D" w14:textId="77777777" w:rsidR="00000000" w:rsidRDefault="008A7A77">
      <w:pPr>
        <w:pStyle w:val="a0"/>
        <w:rPr>
          <w:rFonts w:hint="cs"/>
          <w:rtl/>
        </w:rPr>
      </w:pPr>
      <w:r>
        <w:rPr>
          <w:rFonts w:hint="cs"/>
          <w:rtl/>
        </w:rPr>
        <w:t>בתוספת קולו של יושב-ראש הכנסת חבר הכנסת רו</w:t>
      </w:r>
      <w:r>
        <w:rPr>
          <w:rFonts w:hint="cs"/>
          <w:rtl/>
        </w:rPr>
        <w:t xml:space="preserve">בי ריבלין </w:t>
      </w:r>
      <w:r>
        <w:rPr>
          <w:rFonts w:hint="eastAsia"/>
          <w:rtl/>
        </w:rPr>
        <w:t xml:space="preserve">– </w:t>
      </w:r>
      <w:r>
        <w:rPr>
          <w:rFonts w:hint="cs"/>
          <w:rtl/>
        </w:rPr>
        <w:t>37 בעד, נגד - 7, אין נמנעים. על כן, הצעת חוק הצהרת אמונים של חברי מועצת רשות מקומית (תיקוני חקיקה), התשס"ד-2004, התקבלה בקריאה שלישית.</w:t>
      </w:r>
    </w:p>
    <w:p w14:paraId="1A06110C" w14:textId="77777777" w:rsidR="00000000" w:rsidRDefault="008A7A77">
      <w:pPr>
        <w:pStyle w:val="a0"/>
        <w:ind w:firstLine="0"/>
        <w:rPr>
          <w:rFonts w:hint="cs"/>
          <w:rtl/>
        </w:rPr>
      </w:pPr>
    </w:p>
    <w:p w14:paraId="75C8BDD7" w14:textId="77777777" w:rsidR="00000000" w:rsidRDefault="008A7A77">
      <w:pPr>
        <w:pStyle w:val="a0"/>
        <w:rPr>
          <w:rFonts w:hint="cs"/>
          <w:rtl/>
        </w:rPr>
      </w:pPr>
      <w:r>
        <w:rPr>
          <w:rFonts w:hint="cs"/>
          <w:rtl/>
        </w:rPr>
        <w:t>בבקשה, חבר הכנסת יורי שטרן, יושב-ראש הוועדה. אחריו - חבר הכנסת רוני בר-און.</w:t>
      </w:r>
    </w:p>
    <w:p w14:paraId="3127E20F" w14:textId="77777777" w:rsidR="00000000" w:rsidRDefault="008A7A77">
      <w:pPr>
        <w:pStyle w:val="a0"/>
        <w:rPr>
          <w:rFonts w:hint="cs"/>
          <w:rtl/>
        </w:rPr>
      </w:pPr>
    </w:p>
    <w:p w14:paraId="62182427" w14:textId="77777777" w:rsidR="00000000" w:rsidRDefault="008A7A77">
      <w:pPr>
        <w:pStyle w:val="a"/>
        <w:rPr>
          <w:rtl/>
        </w:rPr>
      </w:pPr>
      <w:bookmarkStart w:id="268" w:name="FS000000430T14_06_2004_20_18_59"/>
      <w:bookmarkStart w:id="269" w:name="_Toc81186678"/>
      <w:bookmarkEnd w:id="268"/>
      <w:r>
        <w:rPr>
          <w:rFonts w:hint="eastAsia"/>
          <w:rtl/>
        </w:rPr>
        <w:t>יורי</w:t>
      </w:r>
      <w:r>
        <w:rPr>
          <w:rtl/>
        </w:rPr>
        <w:t xml:space="preserve"> שטרן (</w:t>
      </w:r>
      <w:r>
        <w:rPr>
          <w:rFonts w:hint="cs"/>
          <w:rtl/>
        </w:rPr>
        <w:t>יו"ר ועדת הפנים ואיכ</w:t>
      </w:r>
      <w:r>
        <w:rPr>
          <w:rFonts w:hint="cs"/>
          <w:rtl/>
        </w:rPr>
        <w:t>ות הסביבה</w:t>
      </w:r>
      <w:r>
        <w:rPr>
          <w:rtl/>
        </w:rPr>
        <w:t>):</w:t>
      </w:r>
      <w:bookmarkEnd w:id="269"/>
    </w:p>
    <w:p w14:paraId="532FC9AD" w14:textId="77777777" w:rsidR="00000000" w:rsidRDefault="008A7A77">
      <w:pPr>
        <w:pStyle w:val="a0"/>
        <w:rPr>
          <w:rFonts w:hint="cs"/>
          <w:rtl/>
        </w:rPr>
      </w:pPr>
    </w:p>
    <w:p w14:paraId="6B58E60F" w14:textId="77777777" w:rsidR="00000000" w:rsidRDefault="008A7A77">
      <w:pPr>
        <w:pStyle w:val="a0"/>
        <w:rPr>
          <w:rFonts w:hint="cs"/>
          <w:rtl/>
        </w:rPr>
      </w:pPr>
      <w:r>
        <w:rPr>
          <w:rFonts w:hint="cs"/>
          <w:rtl/>
        </w:rPr>
        <w:t xml:space="preserve">קודם כול, אני מודה לכל הצוות שעבד כרגיל על הצעות החוק </w:t>
      </w:r>
      <w:r>
        <w:rPr>
          <w:rtl/>
        </w:rPr>
        <w:t>–</w:t>
      </w:r>
      <w:r>
        <w:rPr>
          <w:rFonts w:hint="cs"/>
          <w:rtl/>
        </w:rPr>
        <w:t xml:space="preserve"> יש שתיים נוספות מטעם הוועדה שאציג עוד מעט.</w:t>
      </w:r>
    </w:p>
    <w:p w14:paraId="4C7EC316" w14:textId="77777777" w:rsidR="00000000" w:rsidRDefault="008A7A77">
      <w:pPr>
        <w:pStyle w:val="a0"/>
        <w:rPr>
          <w:rFonts w:hint="cs"/>
          <w:rtl/>
        </w:rPr>
      </w:pPr>
    </w:p>
    <w:p w14:paraId="360F03BA" w14:textId="77777777" w:rsidR="00000000" w:rsidRDefault="008A7A77">
      <w:pPr>
        <w:pStyle w:val="a0"/>
        <w:rPr>
          <w:rFonts w:hint="cs"/>
          <w:rtl/>
        </w:rPr>
      </w:pPr>
      <w:r>
        <w:rPr>
          <w:rFonts w:hint="cs"/>
          <w:rtl/>
        </w:rPr>
        <w:t>אבל אני רוצה להגיד לחברי הכנסת, לרבות חברי הכנסת שניסו להסתייג: הרי אנחנו חיים במדינה שמשום-מה מזלזלת בסמלים שלה, בדברים הבסיסיים שבה, והצהרת ה</w:t>
      </w:r>
      <w:r>
        <w:rPr>
          <w:rFonts w:hint="cs"/>
          <w:rtl/>
        </w:rPr>
        <w:t xml:space="preserve">אמונים של מי ששייך לשלטון באותה מדינה </w:t>
      </w:r>
      <w:r>
        <w:rPr>
          <w:rtl/>
        </w:rPr>
        <w:t>–</w:t>
      </w:r>
      <w:r>
        <w:rPr>
          <w:rFonts w:hint="cs"/>
          <w:rtl/>
        </w:rPr>
        <w:t xml:space="preserve"> גם השלטון המקומי </w:t>
      </w:r>
      <w:r>
        <w:rPr>
          <w:rtl/>
        </w:rPr>
        <w:t>–</w:t>
      </w:r>
      <w:r>
        <w:rPr>
          <w:rFonts w:hint="cs"/>
          <w:rtl/>
        </w:rPr>
        <w:t xml:space="preserve"> היא דבר בסיסי. אני לא מבין את ההסתייגויות שאתם ניסיתם להגיש. </w:t>
      </w:r>
    </w:p>
    <w:p w14:paraId="790EBD26" w14:textId="77777777" w:rsidR="00000000" w:rsidRDefault="008A7A77">
      <w:pPr>
        <w:pStyle w:val="a0"/>
        <w:rPr>
          <w:rFonts w:hint="cs"/>
          <w:rtl/>
        </w:rPr>
      </w:pPr>
    </w:p>
    <w:p w14:paraId="457B5F0E" w14:textId="77777777" w:rsidR="00000000" w:rsidRDefault="008A7A77">
      <w:pPr>
        <w:pStyle w:val="a0"/>
        <w:rPr>
          <w:rFonts w:hint="cs"/>
          <w:rtl/>
        </w:rPr>
      </w:pPr>
      <w:r>
        <w:rPr>
          <w:rFonts w:hint="cs"/>
          <w:rtl/>
        </w:rPr>
        <w:t xml:space="preserve">לכן אני חושב שבחקיקה הזאת </w:t>
      </w:r>
      <w:r>
        <w:rPr>
          <w:rtl/>
        </w:rPr>
        <w:t>–</w:t>
      </w:r>
      <w:r>
        <w:rPr>
          <w:rFonts w:hint="cs"/>
          <w:rtl/>
        </w:rPr>
        <w:t xml:space="preserve"> ואני מודה לחבר הכנסת רוני בר-און שהציע אותה </w:t>
      </w:r>
      <w:r>
        <w:rPr>
          <w:rtl/>
        </w:rPr>
        <w:t>–</w:t>
      </w:r>
      <w:r>
        <w:rPr>
          <w:rFonts w:hint="cs"/>
          <w:rtl/>
        </w:rPr>
        <w:t xml:space="preserve"> אנחנו מחזירים את מה שאמור להיות נורמה בכל מדינה, לרבות במדינ</w:t>
      </w:r>
      <w:r>
        <w:rPr>
          <w:rFonts w:hint="cs"/>
          <w:rtl/>
        </w:rPr>
        <w:t xml:space="preserve">ת ישראל, למעמד נורמטיבי על-ידי החקיקה. חבל שזה לא היה מובן מאליו, חבל שזה לא היה קודם. אבל יחד עם שורה נוספת של חוקים, אנחנו סוף-סוף רוצים ליצור מצב שיכבדו את מוסדות המדינה, את חוקיה, את הדגל שלה, את ההמנון שלה, בכל המערכת השלטונית והממלכתית. </w:t>
      </w:r>
    </w:p>
    <w:p w14:paraId="28FA667E" w14:textId="77777777" w:rsidR="00000000" w:rsidRDefault="008A7A77">
      <w:pPr>
        <w:pStyle w:val="a0"/>
        <w:rPr>
          <w:rFonts w:hint="cs"/>
          <w:rtl/>
        </w:rPr>
      </w:pPr>
    </w:p>
    <w:p w14:paraId="293AB16A" w14:textId="77777777" w:rsidR="00000000" w:rsidRDefault="008A7A77">
      <w:pPr>
        <w:pStyle w:val="af0"/>
        <w:rPr>
          <w:rtl/>
        </w:rPr>
      </w:pPr>
      <w:r>
        <w:rPr>
          <w:rFonts w:hint="eastAsia"/>
          <w:rtl/>
        </w:rPr>
        <w:t>יצחק</w:t>
      </w:r>
      <w:r>
        <w:rPr>
          <w:rtl/>
        </w:rPr>
        <w:t xml:space="preserve"> וקנין </w:t>
      </w:r>
      <w:r>
        <w:rPr>
          <w:rtl/>
        </w:rPr>
        <w:t>(ש"ס):</w:t>
      </w:r>
    </w:p>
    <w:p w14:paraId="4BB4E77B" w14:textId="77777777" w:rsidR="00000000" w:rsidRDefault="008A7A77">
      <w:pPr>
        <w:pStyle w:val="a0"/>
        <w:rPr>
          <w:rFonts w:hint="cs"/>
          <w:rtl/>
        </w:rPr>
      </w:pPr>
    </w:p>
    <w:p w14:paraId="76212775" w14:textId="77777777" w:rsidR="00000000" w:rsidRDefault="008A7A77">
      <w:pPr>
        <w:pStyle w:val="a0"/>
        <w:rPr>
          <w:rFonts w:hint="cs"/>
          <w:rtl/>
        </w:rPr>
      </w:pPr>
      <w:r>
        <w:rPr>
          <w:rFonts w:hint="cs"/>
          <w:rtl/>
        </w:rPr>
        <w:t xml:space="preserve">את הדגל </w:t>
      </w:r>
      <w:r>
        <w:rPr>
          <w:rtl/>
        </w:rPr>
        <w:t>–</w:t>
      </w:r>
      <w:r>
        <w:rPr>
          <w:rFonts w:hint="cs"/>
          <w:rtl/>
        </w:rPr>
        <w:t xml:space="preserve"> כן, את ההמנון </w:t>
      </w:r>
      <w:r>
        <w:rPr>
          <w:rtl/>
        </w:rPr>
        <w:t>–</w:t>
      </w:r>
      <w:r>
        <w:rPr>
          <w:rFonts w:hint="cs"/>
          <w:rtl/>
        </w:rPr>
        <w:t xml:space="preserve"> כן, רק חזיר - - -</w:t>
      </w:r>
    </w:p>
    <w:p w14:paraId="70F3A22C" w14:textId="77777777" w:rsidR="00000000" w:rsidRDefault="008A7A77">
      <w:pPr>
        <w:pStyle w:val="a0"/>
        <w:rPr>
          <w:rFonts w:hint="cs"/>
          <w:rtl/>
        </w:rPr>
      </w:pPr>
    </w:p>
    <w:p w14:paraId="4DA156C3" w14:textId="77777777" w:rsidR="00000000" w:rsidRDefault="008A7A77">
      <w:pPr>
        <w:pStyle w:val="af1"/>
        <w:rPr>
          <w:rtl/>
        </w:rPr>
      </w:pPr>
      <w:r>
        <w:rPr>
          <w:rtl/>
        </w:rPr>
        <w:t>היו"ר אלי בן-מנחם:</w:t>
      </w:r>
    </w:p>
    <w:p w14:paraId="418A5C85" w14:textId="77777777" w:rsidR="00000000" w:rsidRDefault="008A7A77">
      <w:pPr>
        <w:pStyle w:val="a0"/>
        <w:rPr>
          <w:rtl/>
        </w:rPr>
      </w:pPr>
    </w:p>
    <w:p w14:paraId="740C2072" w14:textId="77777777" w:rsidR="00000000" w:rsidRDefault="008A7A77">
      <w:pPr>
        <w:pStyle w:val="a0"/>
        <w:rPr>
          <w:rFonts w:hint="cs"/>
          <w:rtl/>
        </w:rPr>
      </w:pPr>
      <w:r>
        <w:rPr>
          <w:rFonts w:hint="cs"/>
          <w:rtl/>
        </w:rPr>
        <w:t xml:space="preserve">תודה ליושב-ראש ועדת הפנים, חבר הכנסת יורי שטרן. </w:t>
      </w:r>
    </w:p>
    <w:p w14:paraId="1045B638" w14:textId="77777777" w:rsidR="00000000" w:rsidRDefault="008A7A77">
      <w:pPr>
        <w:pStyle w:val="a0"/>
        <w:rPr>
          <w:rFonts w:hint="cs"/>
          <w:rtl/>
        </w:rPr>
      </w:pPr>
    </w:p>
    <w:p w14:paraId="5D6C3F1C" w14:textId="77777777" w:rsidR="00000000" w:rsidRDefault="008A7A77">
      <w:pPr>
        <w:pStyle w:val="a0"/>
        <w:rPr>
          <w:rFonts w:hint="cs"/>
          <w:rtl/>
        </w:rPr>
      </w:pPr>
      <w:r>
        <w:rPr>
          <w:rFonts w:hint="cs"/>
          <w:rtl/>
        </w:rPr>
        <w:t>אני מזמין את יוזם החוק, יושב-ראש ועדת הכנסת, חבר הכנסת רוני בר-און. בבקשה.</w:t>
      </w:r>
    </w:p>
    <w:p w14:paraId="1CBDFAED" w14:textId="77777777" w:rsidR="00000000" w:rsidRDefault="008A7A77">
      <w:pPr>
        <w:pStyle w:val="a0"/>
        <w:rPr>
          <w:rFonts w:hint="cs"/>
          <w:rtl/>
        </w:rPr>
      </w:pPr>
    </w:p>
    <w:p w14:paraId="3F502333" w14:textId="77777777" w:rsidR="00000000" w:rsidRDefault="008A7A77">
      <w:pPr>
        <w:pStyle w:val="a"/>
        <w:rPr>
          <w:rtl/>
        </w:rPr>
      </w:pPr>
      <w:bookmarkStart w:id="270" w:name="FS000000552T14_06_2004_19_52_04"/>
      <w:bookmarkStart w:id="271" w:name="FS000001038T14_06_2004_20_24_57"/>
      <w:bookmarkStart w:id="272" w:name="EndOfSelect1_35"/>
      <w:bookmarkStart w:id="273" w:name="_Toc81186679"/>
      <w:bookmarkEnd w:id="270"/>
      <w:bookmarkEnd w:id="271"/>
      <w:bookmarkEnd w:id="272"/>
      <w:r>
        <w:rPr>
          <w:rFonts w:hint="eastAsia"/>
          <w:rtl/>
        </w:rPr>
        <w:t>רוני</w:t>
      </w:r>
      <w:r>
        <w:rPr>
          <w:rtl/>
        </w:rPr>
        <w:t xml:space="preserve"> בר-און (הליכוד):</w:t>
      </w:r>
      <w:bookmarkEnd w:id="273"/>
    </w:p>
    <w:p w14:paraId="006331D9" w14:textId="77777777" w:rsidR="00000000" w:rsidRDefault="008A7A77">
      <w:pPr>
        <w:pStyle w:val="a0"/>
        <w:rPr>
          <w:rFonts w:hint="cs"/>
          <w:rtl/>
        </w:rPr>
      </w:pPr>
    </w:p>
    <w:p w14:paraId="787C0EE5" w14:textId="77777777" w:rsidR="00000000" w:rsidRDefault="008A7A77">
      <w:pPr>
        <w:pStyle w:val="a0"/>
        <w:rPr>
          <w:rFonts w:hint="cs"/>
          <w:rtl/>
        </w:rPr>
      </w:pPr>
      <w:r>
        <w:rPr>
          <w:rFonts w:hint="cs"/>
          <w:rtl/>
        </w:rPr>
        <w:t>אדוני היושב-ראש, אדוני השר, חברי ח</w:t>
      </w:r>
      <w:r>
        <w:rPr>
          <w:rFonts w:hint="cs"/>
          <w:rtl/>
        </w:rPr>
        <w:t xml:space="preserve">ברי הכנסת, שלמי תודה </w:t>
      </w:r>
      <w:r>
        <w:rPr>
          <w:rtl/>
        </w:rPr>
        <w:t>–</w:t>
      </w:r>
      <w:r>
        <w:rPr>
          <w:rFonts w:hint="cs"/>
          <w:rtl/>
        </w:rPr>
        <w:t xml:space="preserve"> קודם כול לכל חברי הכנסת, לאלו שהצביעו בעד וגם לאלו שהצביעו נגד, על אישור החוק. לך, אדוני היושב-ראש, על ניהול הישיבה. למתנגדים, למסתייגים, למזכירת הסיעה, ליושב-ראש הקואליציה, על הגיוס, וגם לאחרים. וכמובן לצוות עוזרי שעזרו בהכנת החוק ה</w:t>
      </w:r>
      <w:r>
        <w:rPr>
          <w:rFonts w:hint="cs"/>
          <w:rtl/>
        </w:rPr>
        <w:t>זה.</w:t>
      </w:r>
    </w:p>
    <w:p w14:paraId="4A5468D2" w14:textId="77777777" w:rsidR="00000000" w:rsidRDefault="008A7A77">
      <w:pPr>
        <w:pStyle w:val="a0"/>
        <w:rPr>
          <w:rFonts w:hint="cs"/>
          <w:rtl/>
        </w:rPr>
      </w:pPr>
    </w:p>
    <w:p w14:paraId="23460B4B" w14:textId="77777777" w:rsidR="00000000" w:rsidRDefault="008A7A77">
      <w:pPr>
        <w:pStyle w:val="af0"/>
        <w:rPr>
          <w:rtl/>
        </w:rPr>
      </w:pPr>
      <w:r>
        <w:rPr>
          <w:rFonts w:hint="eastAsia"/>
          <w:rtl/>
        </w:rPr>
        <w:t>משה</w:t>
      </w:r>
      <w:r>
        <w:rPr>
          <w:rtl/>
        </w:rPr>
        <w:t xml:space="preserve"> גפני (יהדות התורה):</w:t>
      </w:r>
    </w:p>
    <w:p w14:paraId="512C0F44" w14:textId="77777777" w:rsidR="00000000" w:rsidRDefault="008A7A77">
      <w:pPr>
        <w:pStyle w:val="a0"/>
        <w:rPr>
          <w:rFonts w:hint="cs"/>
          <w:rtl/>
        </w:rPr>
      </w:pPr>
    </w:p>
    <w:p w14:paraId="2252876F" w14:textId="77777777" w:rsidR="00000000" w:rsidRDefault="008A7A77">
      <w:pPr>
        <w:pStyle w:val="a0"/>
        <w:rPr>
          <w:rFonts w:hint="cs"/>
          <w:rtl/>
        </w:rPr>
      </w:pPr>
      <w:r>
        <w:rPr>
          <w:rFonts w:hint="cs"/>
          <w:rtl/>
        </w:rPr>
        <w:t>גם לאלו שלא הצביעו.</w:t>
      </w:r>
    </w:p>
    <w:p w14:paraId="53227E19" w14:textId="77777777" w:rsidR="00000000" w:rsidRDefault="008A7A77">
      <w:pPr>
        <w:pStyle w:val="a0"/>
        <w:rPr>
          <w:rFonts w:hint="cs"/>
          <w:rtl/>
        </w:rPr>
      </w:pPr>
    </w:p>
    <w:p w14:paraId="6D4C5793" w14:textId="77777777" w:rsidR="00000000" w:rsidRDefault="008A7A77">
      <w:pPr>
        <w:pStyle w:val="-"/>
        <w:rPr>
          <w:rtl/>
        </w:rPr>
      </w:pPr>
      <w:bookmarkStart w:id="274" w:name="FS000000430T14_06_2004_20_24_14C"/>
      <w:bookmarkStart w:id="275" w:name="FS000000552T14_06_2004_20_24_21"/>
      <w:bookmarkStart w:id="276" w:name="EndOfSelect2_8"/>
      <w:bookmarkEnd w:id="274"/>
      <w:bookmarkEnd w:id="276"/>
      <w:r>
        <w:rPr>
          <w:rFonts w:hint="eastAsia"/>
          <w:rtl/>
        </w:rPr>
        <w:t>רוני</w:t>
      </w:r>
      <w:r>
        <w:rPr>
          <w:rtl/>
        </w:rPr>
        <w:t xml:space="preserve"> בר-און (הליכוד):</w:t>
      </w:r>
    </w:p>
    <w:p w14:paraId="24C8A215" w14:textId="77777777" w:rsidR="00000000" w:rsidRDefault="008A7A77">
      <w:pPr>
        <w:pStyle w:val="a0"/>
        <w:rPr>
          <w:rtl/>
        </w:rPr>
      </w:pPr>
    </w:p>
    <w:bookmarkEnd w:id="275"/>
    <w:p w14:paraId="3FFEC6E3" w14:textId="77777777" w:rsidR="00000000" w:rsidRDefault="008A7A77">
      <w:pPr>
        <w:pStyle w:val="a0"/>
        <w:rPr>
          <w:rFonts w:hint="cs"/>
          <w:rtl/>
        </w:rPr>
      </w:pPr>
      <w:r>
        <w:rPr>
          <w:rFonts w:hint="cs"/>
          <w:rtl/>
        </w:rPr>
        <w:t xml:space="preserve">יש שיראו בחוק הזה מעין פרובוקציה. אני רוצה שתראו את החלק האחר של החוק הזה. </w:t>
      </w:r>
    </w:p>
    <w:p w14:paraId="2C20C257" w14:textId="77777777" w:rsidR="00000000" w:rsidRDefault="008A7A77">
      <w:pPr>
        <w:pStyle w:val="a0"/>
        <w:rPr>
          <w:rFonts w:hint="cs"/>
          <w:rtl/>
        </w:rPr>
      </w:pPr>
    </w:p>
    <w:p w14:paraId="7FCC4F34" w14:textId="77777777" w:rsidR="00000000" w:rsidRDefault="008A7A77">
      <w:pPr>
        <w:pStyle w:val="a0"/>
        <w:rPr>
          <w:rFonts w:hint="cs"/>
          <w:rtl/>
        </w:rPr>
      </w:pPr>
      <w:r>
        <w:rPr>
          <w:rFonts w:hint="cs"/>
          <w:rtl/>
        </w:rPr>
        <w:t>השלטון המקומי תופס בשנים האחרונות תאוצה בכיוון עצמאות, בכיוון ריכוז עוצמות, סמכויות וניהול בהרבה עניינים.</w:t>
      </w:r>
      <w:r>
        <w:rPr>
          <w:rFonts w:hint="cs"/>
          <w:rtl/>
        </w:rPr>
        <w:t xml:space="preserve"> נכון שכרגע יש משבר עם תשלומים, המשבר שעליו דיברו חברי מש"ס וחבר הכנסת גפני, אבל המשבר הזה יחלוף ביום מן הימים, מוטב מוקדם מאשר מאוחר. </w:t>
      </w:r>
    </w:p>
    <w:p w14:paraId="5C0788A8" w14:textId="77777777" w:rsidR="00000000" w:rsidRDefault="008A7A77">
      <w:pPr>
        <w:pStyle w:val="a0"/>
        <w:rPr>
          <w:rFonts w:hint="cs"/>
          <w:rtl/>
        </w:rPr>
      </w:pPr>
    </w:p>
    <w:p w14:paraId="28127E28" w14:textId="77777777" w:rsidR="00000000" w:rsidRDefault="008A7A77">
      <w:pPr>
        <w:pStyle w:val="a0"/>
        <w:rPr>
          <w:rFonts w:hint="cs"/>
          <w:rtl/>
        </w:rPr>
      </w:pPr>
      <w:r>
        <w:rPr>
          <w:rFonts w:hint="cs"/>
          <w:rtl/>
        </w:rPr>
        <w:t xml:space="preserve">עם זאת צריך לזכור, שלשלטון המקומי מוקנות היום ובמשך השנים האחרונות, וככל שהזמן מתקדם </w:t>
      </w:r>
      <w:r>
        <w:rPr>
          <w:rtl/>
        </w:rPr>
        <w:t>–</w:t>
      </w:r>
      <w:r>
        <w:rPr>
          <w:rFonts w:hint="cs"/>
          <w:rtl/>
        </w:rPr>
        <w:t xml:space="preserve"> גם כתופעה כלל-עולמית וגם כתופעה </w:t>
      </w:r>
      <w:r>
        <w:rPr>
          <w:rFonts w:hint="cs"/>
          <w:rtl/>
        </w:rPr>
        <w:t xml:space="preserve">במדינת ישראל </w:t>
      </w:r>
      <w:r>
        <w:rPr>
          <w:rtl/>
        </w:rPr>
        <w:t>–</w:t>
      </w:r>
      <w:r>
        <w:rPr>
          <w:rFonts w:hint="cs"/>
          <w:rtl/>
        </w:rPr>
        <w:t xml:space="preserve"> סמכויות רבות יותר, מגוונות יותר, אמצעי שליטה בכסף, בחינוך, ברווחה, בכלכלה. לשלטון המקומי יש הרבה יותר השפעה על חייו של האזרח מאשר, הייתי אומר, אפילו השלטון המרכזי. וככזה, חבר מועצת עיר, חבר רשות מקומית, נושא על גבו לא רק את שרביט המנצח, לא ר</w:t>
      </w:r>
      <w:r>
        <w:rPr>
          <w:rFonts w:hint="cs"/>
          <w:rtl/>
        </w:rPr>
        <w:t>ק את שרביט הגנרל, גם שק ואמתחת מלאי התחייבויות כבדות ומסובכות. וככזה, אני חושב שמן הראוי להשוות אותו, לפחות במובן ההתחייבות והצהרת האמונים, למעמדו של נבחר בכנסת, ואפילו של נבחר בממשלה. תודה רבה לכולכם.</w:t>
      </w:r>
    </w:p>
    <w:p w14:paraId="687E984D" w14:textId="77777777" w:rsidR="00000000" w:rsidRDefault="008A7A77">
      <w:pPr>
        <w:pStyle w:val="a0"/>
        <w:rPr>
          <w:rFonts w:hint="cs"/>
          <w:rtl/>
        </w:rPr>
      </w:pPr>
    </w:p>
    <w:p w14:paraId="5BA59EA8" w14:textId="77777777" w:rsidR="00000000" w:rsidRDefault="008A7A77">
      <w:pPr>
        <w:pStyle w:val="af1"/>
        <w:rPr>
          <w:rtl/>
        </w:rPr>
      </w:pPr>
      <w:r>
        <w:rPr>
          <w:rtl/>
        </w:rPr>
        <w:t>היו"ר אלי בן-מנחם:</w:t>
      </w:r>
    </w:p>
    <w:p w14:paraId="7BC48751" w14:textId="77777777" w:rsidR="00000000" w:rsidRDefault="008A7A77">
      <w:pPr>
        <w:pStyle w:val="a0"/>
        <w:rPr>
          <w:rtl/>
        </w:rPr>
      </w:pPr>
    </w:p>
    <w:p w14:paraId="3D882B08" w14:textId="77777777" w:rsidR="00000000" w:rsidRDefault="008A7A77">
      <w:pPr>
        <w:pStyle w:val="a0"/>
        <w:rPr>
          <w:rFonts w:hint="cs"/>
          <w:rtl/>
        </w:rPr>
      </w:pPr>
      <w:r>
        <w:rPr>
          <w:rFonts w:hint="cs"/>
          <w:rtl/>
        </w:rPr>
        <w:t>תודה ליושב-ראש ועדת הכנסת, חבר הכ</w:t>
      </w:r>
      <w:r>
        <w:rPr>
          <w:rFonts w:hint="cs"/>
          <w:rtl/>
        </w:rPr>
        <w:t xml:space="preserve">נסת רוני בר-און. </w:t>
      </w:r>
    </w:p>
    <w:p w14:paraId="2BE7AE72" w14:textId="77777777" w:rsidR="00000000" w:rsidRDefault="008A7A77">
      <w:pPr>
        <w:pStyle w:val="a0"/>
        <w:rPr>
          <w:rFonts w:hint="cs"/>
          <w:rtl/>
        </w:rPr>
      </w:pPr>
    </w:p>
    <w:p w14:paraId="721C0B66" w14:textId="77777777" w:rsidR="00000000" w:rsidRDefault="008A7A77">
      <w:pPr>
        <w:pStyle w:val="a0"/>
        <w:rPr>
          <w:rFonts w:hint="cs"/>
          <w:rtl/>
        </w:rPr>
      </w:pPr>
      <w:r>
        <w:rPr>
          <w:rFonts w:hint="cs"/>
          <w:rtl/>
        </w:rPr>
        <w:t>הודעה אישית לשר הרווחה, חבר הכנסת זבולון אורלב. בבקשה.</w:t>
      </w:r>
    </w:p>
    <w:p w14:paraId="38EE4CE7" w14:textId="77777777" w:rsidR="00000000" w:rsidRDefault="008A7A77">
      <w:pPr>
        <w:pStyle w:val="a0"/>
        <w:rPr>
          <w:rFonts w:hint="cs"/>
          <w:rtl/>
        </w:rPr>
      </w:pPr>
    </w:p>
    <w:p w14:paraId="290915B5" w14:textId="77777777" w:rsidR="00000000" w:rsidRDefault="008A7A77">
      <w:pPr>
        <w:pStyle w:val="a"/>
        <w:rPr>
          <w:rtl/>
        </w:rPr>
      </w:pPr>
      <w:bookmarkStart w:id="277" w:name="FS000000521T14_06_2004_19_54_19"/>
      <w:bookmarkStart w:id="278" w:name="EndOfSelect2_29"/>
      <w:bookmarkStart w:id="279" w:name="_Toc81186680"/>
      <w:bookmarkEnd w:id="277"/>
      <w:bookmarkEnd w:id="278"/>
      <w:r>
        <w:rPr>
          <w:rFonts w:hint="eastAsia"/>
          <w:rtl/>
        </w:rPr>
        <w:t>שר</w:t>
      </w:r>
      <w:r>
        <w:rPr>
          <w:rtl/>
        </w:rPr>
        <w:t xml:space="preserve"> הרווחה זבולון אורלב:</w:t>
      </w:r>
      <w:bookmarkEnd w:id="279"/>
    </w:p>
    <w:p w14:paraId="5C9287C9" w14:textId="77777777" w:rsidR="00000000" w:rsidRDefault="008A7A77">
      <w:pPr>
        <w:pStyle w:val="a0"/>
        <w:rPr>
          <w:rFonts w:hint="cs"/>
          <w:rtl/>
        </w:rPr>
      </w:pPr>
    </w:p>
    <w:p w14:paraId="7C700B59" w14:textId="77777777" w:rsidR="00000000" w:rsidRDefault="008A7A77">
      <w:pPr>
        <w:pStyle w:val="a0"/>
        <w:rPr>
          <w:rFonts w:hint="cs"/>
          <w:rtl/>
        </w:rPr>
      </w:pPr>
      <w:r>
        <w:rPr>
          <w:rFonts w:hint="cs"/>
          <w:rtl/>
        </w:rPr>
        <w:t>אדוני היושב-ראש, חברי חברי הכנסת, נשאלתי מעל במה נכבדה זו לפני דקות ספורות מה היו הנימוקים לכך שחברי במפד"ל, חבר הכנסת שאול יהלום, חברת הכנסת גילה פינקלשטיי</w:t>
      </w:r>
      <w:r>
        <w:rPr>
          <w:rFonts w:hint="cs"/>
          <w:rtl/>
        </w:rPr>
        <w:t>ן ואנוכי, תמכנו בהצעת החוק של חיים אורון, זהבה גלאון ורן כהן, כדי שמי שאיננו זכאי לחוק השבות ומשרת בצה"ל,  במקום שיקבל אזרחות לאחר שלוש שנים, יקבל את האזרחות לאחר שנה וחצי.</w:t>
      </w:r>
    </w:p>
    <w:p w14:paraId="717053A9" w14:textId="77777777" w:rsidR="00000000" w:rsidRDefault="008A7A77">
      <w:pPr>
        <w:pStyle w:val="a0"/>
        <w:rPr>
          <w:rFonts w:hint="cs"/>
          <w:rtl/>
        </w:rPr>
      </w:pPr>
    </w:p>
    <w:p w14:paraId="7D465DD2" w14:textId="77777777" w:rsidR="00000000" w:rsidRDefault="008A7A77">
      <w:pPr>
        <w:pStyle w:val="a0"/>
        <w:rPr>
          <w:rFonts w:hint="cs"/>
          <w:rtl/>
        </w:rPr>
      </w:pPr>
      <w:r>
        <w:rPr>
          <w:rFonts w:hint="cs"/>
          <w:rtl/>
        </w:rPr>
        <w:t>ראשית כול אני חייב לומר, שהעניין נדון בוועדת שרים למינהל האוכלוסין. בוועדה הזאת הי</w:t>
      </w:r>
      <w:r>
        <w:rPr>
          <w:rFonts w:hint="cs"/>
          <w:rtl/>
        </w:rPr>
        <w:t>ו חברים מי שהיה שר התיירות, הרב בני אלון, ואנוכי, וההצעה הזאת התקבלה כהצעת פשרה. ההצעה המקורית של חבר הכנסת אורון היתה שזה יהיה מיום חיולו. ולא רק זה, גם שר המשפטים וסיעתו תמכו בהצעתו של רן כהן. שנה וחצי התקבלה כפשרה.</w:t>
      </w:r>
    </w:p>
    <w:p w14:paraId="0F8A42FE" w14:textId="77777777" w:rsidR="00000000" w:rsidRDefault="008A7A77">
      <w:pPr>
        <w:pStyle w:val="a0"/>
        <w:rPr>
          <w:rFonts w:hint="cs"/>
          <w:rtl/>
        </w:rPr>
      </w:pPr>
    </w:p>
    <w:p w14:paraId="4638CDEF" w14:textId="77777777" w:rsidR="00000000" w:rsidRDefault="008A7A77">
      <w:pPr>
        <w:pStyle w:val="a0"/>
        <w:rPr>
          <w:rFonts w:hint="cs"/>
          <w:rtl/>
        </w:rPr>
      </w:pPr>
      <w:r>
        <w:rPr>
          <w:rFonts w:hint="cs"/>
          <w:rtl/>
        </w:rPr>
        <w:t>אבל תרשה לי להוסיף עוד כמה מלים. הציו</w:t>
      </w:r>
      <w:r>
        <w:rPr>
          <w:rFonts w:hint="cs"/>
          <w:rtl/>
        </w:rPr>
        <w:t>נות הדתית לא רק מחנכת, היא גם הראתה שאפשר לחנך תלמידי חכמים דגולים להיות דיינים חשובים, להיות רבני ערים, יחד עם ובשילוב של שירות צבאי בצה"ל.</w:t>
      </w:r>
    </w:p>
    <w:p w14:paraId="0C41247E" w14:textId="77777777" w:rsidR="00000000" w:rsidRDefault="008A7A77">
      <w:pPr>
        <w:pStyle w:val="a0"/>
        <w:rPr>
          <w:rFonts w:hint="cs"/>
          <w:rtl/>
        </w:rPr>
      </w:pPr>
    </w:p>
    <w:p w14:paraId="3A21A102" w14:textId="77777777" w:rsidR="00000000" w:rsidRDefault="008A7A77">
      <w:pPr>
        <w:pStyle w:val="af0"/>
        <w:rPr>
          <w:rtl/>
        </w:rPr>
      </w:pPr>
      <w:r>
        <w:rPr>
          <w:rFonts w:hint="eastAsia"/>
          <w:rtl/>
        </w:rPr>
        <w:t>משה</w:t>
      </w:r>
      <w:r>
        <w:rPr>
          <w:rtl/>
        </w:rPr>
        <w:t xml:space="preserve"> גפני (יהדות התורה):</w:t>
      </w:r>
    </w:p>
    <w:p w14:paraId="372A9C26" w14:textId="77777777" w:rsidR="00000000" w:rsidRDefault="008A7A77">
      <w:pPr>
        <w:pStyle w:val="a0"/>
        <w:rPr>
          <w:rFonts w:hint="cs"/>
          <w:rtl/>
        </w:rPr>
      </w:pPr>
    </w:p>
    <w:p w14:paraId="78B53026" w14:textId="77777777" w:rsidR="00000000" w:rsidRDefault="008A7A77">
      <w:pPr>
        <w:pStyle w:val="a0"/>
        <w:rPr>
          <w:rFonts w:hint="cs"/>
          <w:rtl/>
        </w:rPr>
      </w:pPr>
      <w:r>
        <w:rPr>
          <w:rFonts w:hint="cs"/>
          <w:rtl/>
        </w:rPr>
        <w:t>מה זה רלוונטי? מה זה רלוונטי? זו דמגוגיה. מה זה קשור לחוק? מה זה קשור לחוק, השר אורלב?</w:t>
      </w:r>
    </w:p>
    <w:p w14:paraId="5A05138B" w14:textId="77777777" w:rsidR="00000000" w:rsidRDefault="008A7A77">
      <w:pPr>
        <w:pStyle w:val="a0"/>
        <w:rPr>
          <w:rFonts w:hint="cs"/>
          <w:rtl/>
        </w:rPr>
      </w:pPr>
    </w:p>
    <w:p w14:paraId="0FCBB183" w14:textId="77777777" w:rsidR="00000000" w:rsidRDefault="008A7A77">
      <w:pPr>
        <w:pStyle w:val="-"/>
        <w:rPr>
          <w:rtl/>
        </w:rPr>
      </w:pPr>
      <w:bookmarkStart w:id="280" w:name="FS000001038T14_06_2004_20_31_21C"/>
      <w:bookmarkStart w:id="281" w:name="FS000000521T14_06_2004_20_31_26"/>
      <w:r>
        <w:rPr>
          <w:rFonts w:hint="eastAsia"/>
          <w:rtl/>
        </w:rPr>
        <w:t>ש</w:t>
      </w:r>
      <w:r>
        <w:rPr>
          <w:rFonts w:hint="eastAsia"/>
          <w:rtl/>
        </w:rPr>
        <w:t>ר</w:t>
      </w:r>
      <w:r>
        <w:rPr>
          <w:rtl/>
        </w:rPr>
        <w:t xml:space="preserve"> הרווחה זבולון אורלב:</w:t>
      </w:r>
    </w:p>
    <w:p w14:paraId="1465A54A" w14:textId="77777777" w:rsidR="00000000" w:rsidRDefault="008A7A77">
      <w:pPr>
        <w:pStyle w:val="a0"/>
        <w:rPr>
          <w:rtl/>
        </w:rPr>
      </w:pPr>
    </w:p>
    <w:p w14:paraId="1A82D24A" w14:textId="77777777" w:rsidR="00000000" w:rsidRDefault="008A7A77">
      <w:pPr>
        <w:pStyle w:val="a0"/>
        <w:rPr>
          <w:rFonts w:hint="cs"/>
          <w:rtl/>
        </w:rPr>
      </w:pPr>
      <w:r>
        <w:rPr>
          <w:rFonts w:hint="cs"/>
          <w:rtl/>
        </w:rPr>
        <w:t xml:space="preserve">רלוונטי מאוד. </w:t>
      </w:r>
      <w:bookmarkEnd w:id="280"/>
      <w:bookmarkEnd w:id="281"/>
      <w:r>
        <w:rPr>
          <w:rFonts w:hint="cs"/>
          <w:rtl/>
        </w:rPr>
        <w:t xml:space="preserve">זו לא דמגוגיה </w:t>
      </w:r>
      <w:r>
        <w:rPr>
          <w:rtl/>
        </w:rPr>
        <w:t>–</w:t>
      </w:r>
      <w:r>
        <w:rPr>
          <w:rFonts w:hint="cs"/>
          <w:rtl/>
        </w:rPr>
        <w:t xml:space="preserve"> זו אמת. גם אתם יכולים לחנך את ילדיכם להיות גדולי תורה, לשכון באוהלה של תורה, ולשרת בצה"ל. אנחנו לא צריכים להביא אנשים מחוץ-לארץ כדי לשרת בצה"ל. </w:t>
      </w:r>
    </w:p>
    <w:p w14:paraId="27CA2286" w14:textId="77777777" w:rsidR="00000000" w:rsidRDefault="008A7A77">
      <w:pPr>
        <w:pStyle w:val="a0"/>
        <w:rPr>
          <w:rFonts w:hint="cs"/>
          <w:rtl/>
        </w:rPr>
      </w:pPr>
    </w:p>
    <w:p w14:paraId="109B26A8" w14:textId="77777777" w:rsidR="00000000" w:rsidRDefault="008A7A77">
      <w:pPr>
        <w:pStyle w:val="af0"/>
        <w:rPr>
          <w:rtl/>
        </w:rPr>
      </w:pPr>
      <w:r>
        <w:rPr>
          <w:rFonts w:hint="eastAsia"/>
          <w:rtl/>
        </w:rPr>
        <w:t>משה</w:t>
      </w:r>
      <w:r>
        <w:rPr>
          <w:rtl/>
        </w:rPr>
        <w:t xml:space="preserve"> גפני (יהדות התורה):</w:t>
      </w:r>
    </w:p>
    <w:p w14:paraId="2B26A272" w14:textId="77777777" w:rsidR="00000000" w:rsidRDefault="008A7A77">
      <w:pPr>
        <w:pStyle w:val="a0"/>
        <w:rPr>
          <w:rFonts w:hint="cs"/>
          <w:rtl/>
        </w:rPr>
      </w:pPr>
    </w:p>
    <w:p w14:paraId="0432B7B9" w14:textId="77777777" w:rsidR="00000000" w:rsidRDefault="008A7A77">
      <w:pPr>
        <w:pStyle w:val="a0"/>
        <w:rPr>
          <w:rFonts w:hint="cs"/>
          <w:rtl/>
        </w:rPr>
      </w:pPr>
      <w:r>
        <w:rPr>
          <w:rFonts w:hint="cs"/>
          <w:rtl/>
        </w:rPr>
        <w:t>- - -</w:t>
      </w:r>
    </w:p>
    <w:p w14:paraId="28BEF28D" w14:textId="77777777" w:rsidR="00000000" w:rsidRDefault="008A7A77">
      <w:pPr>
        <w:pStyle w:val="a0"/>
        <w:rPr>
          <w:rFonts w:hint="cs"/>
          <w:rtl/>
        </w:rPr>
      </w:pPr>
    </w:p>
    <w:p w14:paraId="406BC37E" w14:textId="77777777" w:rsidR="00000000" w:rsidRDefault="008A7A77">
      <w:pPr>
        <w:pStyle w:val="af0"/>
        <w:rPr>
          <w:rtl/>
        </w:rPr>
      </w:pPr>
      <w:r>
        <w:rPr>
          <w:rFonts w:hint="eastAsia"/>
          <w:rtl/>
        </w:rPr>
        <w:t>משולם</w:t>
      </w:r>
      <w:r>
        <w:rPr>
          <w:rtl/>
        </w:rPr>
        <w:t xml:space="preserve"> נהרי (ש"ס):</w:t>
      </w:r>
    </w:p>
    <w:p w14:paraId="0137A26D" w14:textId="77777777" w:rsidR="00000000" w:rsidRDefault="008A7A77">
      <w:pPr>
        <w:pStyle w:val="a0"/>
        <w:rPr>
          <w:rFonts w:hint="cs"/>
          <w:rtl/>
        </w:rPr>
      </w:pPr>
    </w:p>
    <w:p w14:paraId="4E5EE76B" w14:textId="77777777" w:rsidR="00000000" w:rsidRDefault="008A7A77">
      <w:pPr>
        <w:pStyle w:val="a0"/>
        <w:rPr>
          <w:rFonts w:hint="cs"/>
          <w:rtl/>
        </w:rPr>
      </w:pPr>
      <w:r>
        <w:rPr>
          <w:rFonts w:hint="cs"/>
          <w:rtl/>
        </w:rPr>
        <w:t>- - -</w:t>
      </w:r>
    </w:p>
    <w:p w14:paraId="29E0DA13" w14:textId="77777777" w:rsidR="00000000" w:rsidRDefault="008A7A77">
      <w:pPr>
        <w:pStyle w:val="a0"/>
        <w:rPr>
          <w:rFonts w:hint="cs"/>
          <w:rtl/>
        </w:rPr>
      </w:pPr>
    </w:p>
    <w:p w14:paraId="321AE6EA" w14:textId="77777777" w:rsidR="00000000" w:rsidRDefault="008A7A77">
      <w:pPr>
        <w:pStyle w:val="af0"/>
        <w:rPr>
          <w:rtl/>
        </w:rPr>
      </w:pPr>
      <w:r>
        <w:rPr>
          <w:rFonts w:hint="eastAsia"/>
          <w:rtl/>
        </w:rPr>
        <w:t>נסים</w:t>
      </w:r>
      <w:r>
        <w:rPr>
          <w:rtl/>
        </w:rPr>
        <w:t xml:space="preserve"> זאב (ש"ס):</w:t>
      </w:r>
    </w:p>
    <w:p w14:paraId="4D197AF2" w14:textId="77777777" w:rsidR="00000000" w:rsidRDefault="008A7A77">
      <w:pPr>
        <w:pStyle w:val="a0"/>
        <w:rPr>
          <w:rFonts w:hint="cs"/>
          <w:rtl/>
        </w:rPr>
      </w:pPr>
    </w:p>
    <w:p w14:paraId="658E6AE1" w14:textId="77777777" w:rsidR="00000000" w:rsidRDefault="008A7A77">
      <w:pPr>
        <w:pStyle w:val="a0"/>
        <w:rPr>
          <w:rFonts w:hint="cs"/>
          <w:rtl/>
        </w:rPr>
      </w:pPr>
      <w:r>
        <w:rPr>
          <w:rFonts w:hint="cs"/>
          <w:rtl/>
        </w:rPr>
        <w:t>- - -</w:t>
      </w:r>
    </w:p>
    <w:p w14:paraId="23A73931" w14:textId="77777777" w:rsidR="00000000" w:rsidRDefault="008A7A77">
      <w:pPr>
        <w:pStyle w:val="a0"/>
        <w:rPr>
          <w:rFonts w:hint="cs"/>
          <w:rtl/>
        </w:rPr>
      </w:pPr>
    </w:p>
    <w:p w14:paraId="6149E584" w14:textId="77777777" w:rsidR="00000000" w:rsidRDefault="008A7A77">
      <w:pPr>
        <w:pStyle w:val="-"/>
        <w:rPr>
          <w:rtl/>
        </w:rPr>
      </w:pPr>
      <w:bookmarkStart w:id="282" w:name="FS000000521T14_06_2004_20_32_46C"/>
      <w:bookmarkEnd w:id="282"/>
      <w:r>
        <w:rPr>
          <w:rtl/>
        </w:rPr>
        <w:t>שר הרווחה זבולון אורלב:</w:t>
      </w:r>
    </w:p>
    <w:p w14:paraId="6AF6D530" w14:textId="77777777" w:rsidR="00000000" w:rsidRDefault="008A7A77">
      <w:pPr>
        <w:pStyle w:val="a0"/>
        <w:rPr>
          <w:rtl/>
        </w:rPr>
      </w:pPr>
    </w:p>
    <w:p w14:paraId="1A5D8348" w14:textId="77777777" w:rsidR="00000000" w:rsidRDefault="008A7A77">
      <w:pPr>
        <w:pStyle w:val="a0"/>
        <w:rPr>
          <w:rFonts w:hint="cs"/>
          <w:rtl/>
        </w:rPr>
      </w:pPr>
      <w:r>
        <w:rPr>
          <w:rFonts w:hint="cs"/>
          <w:rtl/>
        </w:rPr>
        <w:t>אל תתקפו. של נעליך מעל רגליך ואל תתקוף את מי שמשרת בצה"ל ומחרף את נפשו למות ולהיות קבור בבית-עלמין צבאי. של נעליך מעל רגליך. יכול לבוא מישהו אחר. אפשר ללמוד תורה, למות באוהלה של תורה ולשרת בצה"ל. לא להתחמק</w:t>
      </w:r>
      <w:r>
        <w:rPr>
          <w:rFonts w:hint="cs"/>
          <w:rtl/>
        </w:rPr>
        <w:t xml:space="preserve"> מן העניין הזה. הדרך הזאת, שמגדלים דור שלם כדי שהוא ישב רק באוהלה של תורה וישתמט מן השירות מצה"ל, היא דרך קלוקלת ולא נכונה. לכן הצבענו בעד החוק הזה. זה חוק ראוי </w:t>
      </w:r>
      <w:r>
        <w:rPr>
          <w:rtl/>
        </w:rPr>
        <w:t>–</w:t>
      </w:r>
      <w:r>
        <w:rPr>
          <w:rFonts w:hint="cs"/>
          <w:rtl/>
        </w:rPr>
        <w:t xml:space="preserve"> גם צעקות לא יעזרו לך.</w:t>
      </w:r>
    </w:p>
    <w:p w14:paraId="108229EA" w14:textId="77777777" w:rsidR="00000000" w:rsidRDefault="008A7A77">
      <w:pPr>
        <w:pStyle w:val="a0"/>
        <w:rPr>
          <w:rFonts w:hint="cs"/>
          <w:rtl/>
        </w:rPr>
      </w:pPr>
    </w:p>
    <w:p w14:paraId="6C8EB7CB" w14:textId="77777777" w:rsidR="00000000" w:rsidRDefault="008A7A77">
      <w:pPr>
        <w:pStyle w:val="af0"/>
        <w:rPr>
          <w:rtl/>
        </w:rPr>
      </w:pPr>
      <w:r>
        <w:rPr>
          <w:rFonts w:hint="eastAsia"/>
          <w:rtl/>
        </w:rPr>
        <w:t>משה</w:t>
      </w:r>
      <w:r>
        <w:rPr>
          <w:rtl/>
        </w:rPr>
        <w:t xml:space="preserve"> גפני (יהדות התורה):</w:t>
      </w:r>
    </w:p>
    <w:p w14:paraId="3A2DD305" w14:textId="77777777" w:rsidR="00000000" w:rsidRDefault="008A7A77">
      <w:pPr>
        <w:pStyle w:val="a0"/>
        <w:rPr>
          <w:rFonts w:hint="cs"/>
          <w:rtl/>
        </w:rPr>
      </w:pPr>
    </w:p>
    <w:p w14:paraId="0B052C6E" w14:textId="77777777" w:rsidR="00000000" w:rsidRDefault="008A7A77">
      <w:pPr>
        <w:pStyle w:val="a0"/>
        <w:rPr>
          <w:rFonts w:hint="cs"/>
          <w:rtl/>
        </w:rPr>
      </w:pPr>
      <w:bookmarkStart w:id="283" w:name="FS000000521T14_06_2004_19_56_31C"/>
      <w:bookmarkEnd w:id="283"/>
      <w:r>
        <w:rPr>
          <w:rFonts w:hint="cs"/>
          <w:rtl/>
        </w:rPr>
        <w:t>אנחנו רואים אתכם. אנחנו רואים מה שיצא מכם. זה</w:t>
      </w:r>
      <w:r>
        <w:rPr>
          <w:rFonts w:hint="cs"/>
          <w:rtl/>
        </w:rPr>
        <w:t xml:space="preserve"> מה שיצא מכם. </w:t>
      </w:r>
    </w:p>
    <w:p w14:paraId="6086219F" w14:textId="77777777" w:rsidR="00000000" w:rsidRDefault="008A7A77">
      <w:pPr>
        <w:pStyle w:val="a0"/>
        <w:rPr>
          <w:rFonts w:hint="cs"/>
          <w:rtl/>
        </w:rPr>
      </w:pPr>
    </w:p>
    <w:p w14:paraId="14C4AA4E" w14:textId="77777777" w:rsidR="00000000" w:rsidRDefault="008A7A77">
      <w:pPr>
        <w:pStyle w:val="af0"/>
        <w:rPr>
          <w:rtl/>
        </w:rPr>
      </w:pPr>
      <w:r>
        <w:rPr>
          <w:rFonts w:hint="eastAsia"/>
          <w:rtl/>
        </w:rPr>
        <w:t>משולם</w:t>
      </w:r>
      <w:r>
        <w:rPr>
          <w:rtl/>
        </w:rPr>
        <w:t xml:space="preserve"> נהרי (ש"ס):</w:t>
      </w:r>
    </w:p>
    <w:p w14:paraId="57C62822" w14:textId="77777777" w:rsidR="00000000" w:rsidRDefault="008A7A77">
      <w:pPr>
        <w:pStyle w:val="a0"/>
        <w:rPr>
          <w:rFonts w:hint="cs"/>
          <w:rtl/>
        </w:rPr>
      </w:pPr>
    </w:p>
    <w:p w14:paraId="67FE8A39" w14:textId="77777777" w:rsidR="00000000" w:rsidRDefault="008A7A77">
      <w:pPr>
        <w:pStyle w:val="a0"/>
        <w:rPr>
          <w:rFonts w:hint="cs"/>
          <w:rtl/>
        </w:rPr>
      </w:pPr>
      <w:r>
        <w:rPr>
          <w:rFonts w:hint="cs"/>
          <w:rtl/>
        </w:rPr>
        <w:t>- - -</w:t>
      </w:r>
    </w:p>
    <w:p w14:paraId="2B099FCC" w14:textId="77777777" w:rsidR="00000000" w:rsidRDefault="008A7A77">
      <w:pPr>
        <w:pStyle w:val="a0"/>
        <w:rPr>
          <w:rFonts w:hint="cs"/>
          <w:rtl/>
        </w:rPr>
      </w:pPr>
    </w:p>
    <w:p w14:paraId="2B442EF3" w14:textId="77777777" w:rsidR="00000000" w:rsidRDefault="008A7A77">
      <w:pPr>
        <w:pStyle w:val="af1"/>
        <w:rPr>
          <w:rtl/>
        </w:rPr>
      </w:pPr>
      <w:r>
        <w:rPr>
          <w:rFonts w:hint="eastAsia"/>
          <w:rtl/>
        </w:rPr>
        <w:t>היו</w:t>
      </w:r>
      <w:r>
        <w:rPr>
          <w:rtl/>
        </w:rPr>
        <w:t>"ר אלי בן-מנחם:</w:t>
      </w:r>
    </w:p>
    <w:p w14:paraId="71C9F1F2" w14:textId="77777777" w:rsidR="00000000" w:rsidRDefault="008A7A77">
      <w:pPr>
        <w:pStyle w:val="a0"/>
        <w:rPr>
          <w:rFonts w:hint="cs"/>
          <w:rtl/>
        </w:rPr>
      </w:pPr>
    </w:p>
    <w:p w14:paraId="6B53D0AA" w14:textId="77777777" w:rsidR="00000000" w:rsidRDefault="008A7A77">
      <w:pPr>
        <w:pStyle w:val="a0"/>
        <w:rPr>
          <w:rFonts w:hint="cs"/>
          <w:rtl/>
        </w:rPr>
      </w:pPr>
      <w:r>
        <w:rPr>
          <w:rFonts w:hint="cs"/>
          <w:rtl/>
        </w:rPr>
        <w:t>חבר הכנסת גפני. תודה לשר. אני אבקש מחברי הכנסת להירגע. חבר הכנסת נהרי, הוא תיכף יבוא לשם ותוכל לא לצעוק, תוכל לדבר אתו בשקט. לא לצעוק. חבר הכנסת גפני.</w:t>
      </w:r>
    </w:p>
    <w:p w14:paraId="0978FE6D" w14:textId="77777777" w:rsidR="00000000" w:rsidRDefault="008A7A77">
      <w:pPr>
        <w:pStyle w:val="a0"/>
        <w:rPr>
          <w:rFonts w:hint="cs"/>
          <w:rtl/>
        </w:rPr>
      </w:pPr>
    </w:p>
    <w:p w14:paraId="01C54809" w14:textId="77777777" w:rsidR="00000000" w:rsidRDefault="008A7A77">
      <w:pPr>
        <w:pStyle w:val="af0"/>
        <w:rPr>
          <w:rtl/>
        </w:rPr>
      </w:pPr>
      <w:r>
        <w:rPr>
          <w:rFonts w:hint="eastAsia"/>
          <w:rtl/>
        </w:rPr>
        <w:t>משולם</w:t>
      </w:r>
      <w:r>
        <w:rPr>
          <w:rtl/>
        </w:rPr>
        <w:t xml:space="preserve"> נהרי (ש"ס):</w:t>
      </w:r>
    </w:p>
    <w:p w14:paraId="086929BC" w14:textId="77777777" w:rsidR="00000000" w:rsidRDefault="008A7A77">
      <w:pPr>
        <w:pStyle w:val="a0"/>
        <w:rPr>
          <w:rFonts w:hint="cs"/>
          <w:rtl/>
        </w:rPr>
      </w:pPr>
    </w:p>
    <w:p w14:paraId="4572C812" w14:textId="77777777" w:rsidR="00000000" w:rsidRDefault="008A7A77">
      <w:pPr>
        <w:pStyle w:val="a0"/>
        <w:rPr>
          <w:rFonts w:hint="cs"/>
          <w:rtl/>
        </w:rPr>
      </w:pPr>
      <w:r>
        <w:rPr>
          <w:rFonts w:hint="cs"/>
          <w:rtl/>
        </w:rPr>
        <w:t>- - -</w:t>
      </w:r>
    </w:p>
    <w:p w14:paraId="5F7242E7" w14:textId="77777777" w:rsidR="00000000" w:rsidRDefault="008A7A77">
      <w:pPr>
        <w:pStyle w:val="a0"/>
        <w:rPr>
          <w:rFonts w:hint="cs"/>
          <w:rtl/>
        </w:rPr>
      </w:pPr>
    </w:p>
    <w:p w14:paraId="3D7D89CF" w14:textId="77777777" w:rsidR="00000000" w:rsidRDefault="008A7A77">
      <w:pPr>
        <w:pStyle w:val="af0"/>
        <w:rPr>
          <w:rtl/>
        </w:rPr>
      </w:pPr>
      <w:r>
        <w:rPr>
          <w:rFonts w:hint="eastAsia"/>
          <w:rtl/>
        </w:rPr>
        <w:t>משה</w:t>
      </w:r>
      <w:r>
        <w:rPr>
          <w:rtl/>
        </w:rPr>
        <w:t xml:space="preserve"> גפני (יהדות </w:t>
      </w:r>
      <w:r>
        <w:rPr>
          <w:rtl/>
        </w:rPr>
        <w:t>התורה):</w:t>
      </w:r>
    </w:p>
    <w:p w14:paraId="141CA7A3" w14:textId="77777777" w:rsidR="00000000" w:rsidRDefault="008A7A77">
      <w:pPr>
        <w:pStyle w:val="a0"/>
        <w:rPr>
          <w:rFonts w:hint="cs"/>
          <w:rtl/>
        </w:rPr>
      </w:pPr>
    </w:p>
    <w:p w14:paraId="2A57DF19" w14:textId="77777777" w:rsidR="00000000" w:rsidRDefault="008A7A77">
      <w:pPr>
        <w:pStyle w:val="a0"/>
        <w:rPr>
          <w:rFonts w:hint="cs"/>
          <w:rtl/>
        </w:rPr>
      </w:pPr>
      <w:r>
        <w:rPr>
          <w:rFonts w:hint="cs"/>
          <w:rtl/>
        </w:rPr>
        <w:t xml:space="preserve">אדוני היושב-ראש, השר עלה לענות על שתי שאלות, והוא לא ענה. הוא רק הסית ודיבר דמגוגיה. מה הוא שונה מאפי איתם שלא היה פה? </w:t>
      </w:r>
    </w:p>
    <w:p w14:paraId="0816957B" w14:textId="77777777" w:rsidR="00000000" w:rsidRDefault="008A7A77">
      <w:pPr>
        <w:pStyle w:val="a0"/>
        <w:rPr>
          <w:rFonts w:hint="cs"/>
          <w:rtl/>
        </w:rPr>
      </w:pPr>
    </w:p>
    <w:p w14:paraId="65714987" w14:textId="77777777" w:rsidR="00000000" w:rsidRDefault="008A7A77">
      <w:pPr>
        <w:pStyle w:val="af1"/>
        <w:rPr>
          <w:rtl/>
        </w:rPr>
      </w:pPr>
      <w:r>
        <w:rPr>
          <w:rFonts w:hint="eastAsia"/>
          <w:rtl/>
        </w:rPr>
        <w:t>היו</w:t>
      </w:r>
      <w:r>
        <w:rPr>
          <w:rtl/>
        </w:rPr>
        <w:t>"ר אלי בן-מנחם:</w:t>
      </w:r>
    </w:p>
    <w:p w14:paraId="461EA293" w14:textId="77777777" w:rsidR="00000000" w:rsidRDefault="008A7A77">
      <w:pPr>
        <w:pStyle w:val="a0"/>
        <w:rPr>
          <w:rFonts w:hint="cs"/>
          <w:rtl/>
        </w:rPr>
      </w:pPr>
    </w:p>
    <w:p w14:paraId="204FB5C6" w14:textId="77777777" w:rsidR="00000000" w:rsidRDefault="008A7A77">
      <w:pPr>
        <w:pStyle w:val="a0"/>
        <w:rPr>
          <w:rFonts w:hint="cs"/>
          <w:rtl/>
        </w:rPr>
      </w:pPr>
      <w:r>
        <w:rPr>
          <w:rFonts w:hint="cs"/>
          <w:rtl/>
        </w:rPr>
        <w:t xml:space="preserve">חבר הכנסת זאב. </w:t>
      </w:r>
    </w:p>
    <w:p w14:paraId="2CFD34A3" w14:textId="77777777" w:rsidR="00000000" w:rsidRDefault="008A7A77">
      <w:pPr>
        <w:pStyle w:val="a2"/>
        <w:rPr>
          <w:rFonts w:hint="cs"/>
          <w:rtl/>
        </w:rPr>
      </w:pPr>
    </w:p>
    <w:p w14:paraId="08D9248A" w14:textId="77777777" w:rsidR="00000000" w:rsidRDefault="008A7A77">
      <w:pPr>
        <w:pStyle w:val="a0"/>
        <w:rPr>
          <w:rFonts w:hint="cs"/>
          <w:rtl/>
        </w:rPr>
      </w:pPr>
    </w:p>
    <w:p w14:paraId="0D5B7503" w14:textId="77777777" w:rsidR="00000000" w:rsidRDefault="008A7A77">
      <w:pPr>
        <w:pStyle w:val="a2"/>
        <w:rPr>
          <w:rtl/>
        </w:rPr>
      </w:pPr>
      <w:bookmarkStart w:id="284" w:name="_Toc81186681"/>
      <w:r>
        <w:rPr>
          <w:rtl/>
        </w:rPr>
        <w:t>מסמכים שהונחו על שולחן הכנסת</w:t>
      </w:r>
      <w:bookmarkEnd w:id="284"/>
    </w:p>
    <w:p w14:paraId="08A4B462" w14:textId="77777777" w:rsidR="00000000" w:rsidRDefault="008A7A77">
      <w:pPr>
        <w:pStyle w:val="-0"/>
        <w:rPr>
          <w:rFonts w:hint="cs"/>
          <w:rtl/>
        </w:rPr>
      </w:pPr>
    </w:p>
    <w:p w14:paraId="31A8C13C" w14:textId="77777777" w:rsidR="00000000" w:rsidRDefault="008A7A77">
      <w:pPr>
        <w:pStyle w:val="af1"/>
        <w:rPr>
          <w:rtl/>
        </w:rPr>
      </w:pPr>
      <w:bookmarkStart w:id="285" w:name="FS000000128T14_06_2004_20_43_19"/>
      <w:bookmarkEnd w:id="285"/>
      <w:r>
        <w:rPr>
          <w:rFonts w:hint="eastAsia"/>
          <w:rtl/>
        </w:rPr>
        <w:t>היו</w:t>
      </w:r>
      <w:r>
        <w:rPr>
          <w:rtl/>
        </w:rPr>
        <w:t>"ר אלי בן-מנחם:</w:t>
      </w:r>
    </w:p>
    <w:p w14:paraId="3209E607" w14:textId="77777777" w:rsidR="00000000" w:rsidRDefault="008A7A77">
      <w:pPr>
        <w:pStyle w:val="a0"/>
        <w:rPr>
          <w:rFonts w:hint="eastAsia"/>
          <w:rtl/>
        </w:rPr>
      </w:pPr>
    </w:p>
    <w:p w14:paraId="40CA5C1B" w14:textId="77777777" w:rsidR="00000000" w:rsidRDefault="008A7A77">
      <w:pPr>
        <w:pStyle w:val="a0"/>
        <w:rPr>
          <w:rFonts w:hint="cs"/>
          <w:rtl/>
        </w:rPr>
      </w:pPr>
      <w:r>
        <w:rPr>
          <w:rFonts w:hint="cs"/>
          <w:rtl/>
        </w:rPr>
        <w:t>רבותי חברי הכנסת, הכרזה לסגן מזכיר הכנ</w:t>
      </w:r>
      <w:r>
        <w:rPr>
          <w:rFonts w:hint="cs"/>
          <w:rtl/>
        </w:rPr>
        <w:t xml:space="preserve">סת, בבקשה. </w:t>
      </w:r>
    </w:p>
    <w:p w14:paraId="2E3C4F2D" w14:textId="77777777" w:rsidR="00000000" w:rsidRDefault="008A7A77">
      <w:pPr>
        <w:pStyle w:val="a0"/>
        <w:rPr>
          <w:rFonts w:hint="cs"/>
          <w:rtl/>
        </w:rPr>
      </w:pPr>
    </w:p>
    <w:p w14:paraId="5AB6433E" w14:textId="77777777" w:rsidR="00000000" w:rsidRDefault="008A7A77">
      <w:pPr>
        <w:pStyle w:val="a"/>
        <w:rPr>
          <w:rtl/>
        </w:rPr>
      </w:pPr>
      <w:bookmarkStart w:id="286" w:name="_Toc81186682"/>
      <w:r>
        <w:rPr>
          <w:rFonts w:hint="eastAsia"/>
          <w:rtl/>
        </w:rPr>
        <w:t>סגן</w:t>
      </w:r>
      <w:r>
        <w:rPr>
          <w:rtl/>
        </w:rPr>
        <w:t xml:space="preserve"> מזכיר הכנסת דוד לב:</w:t>
      </w:r>
      <w:bookmarkEnd w:id="286"/>
    </w:p>
    <w:p w14:paraId="1D3E8FD2" w14:textId="77777777" w:rsidR="00000000" w:rsidRDefault="008A7A77">
      <w:pPr>
        <w:pStyle w:val="a0"/>
        <w:rPr>
          <w:rFonts w:hint="cs"/>
          <w:rtl/>
        </w:rPr>
      </w:pPr>
    </w:p>
    <w:p w14:paraId="04202D28" w14:textId="77777777" w:rsidR="00000000" w:rsidRDefault="008A7A77">
      <w:pPr>
        <w:pStyle w:val="a0"/>
        <w:rPr>
          <w:rFonts w:hint="cs"/>
          <w:rtl/>
        </w:rPr>
      </w:pPr>
      <w:r>
        <w:rPr>
          <w:rFonts w:hint="cs"/>
          <w:rtl/>
        </w:rPr>
        <w:t xml:space="preserve">ברשות יושב-ראש הישיבה, הנני מתכבד להודיע, כי הונחה על שולחן הכנסת הצעת ועדת הכספים בדבר חלוקת הצעת חוק לתיקון פקודת מס הכנסה (מס' 139 והוראת שעה), התשס"ד-2004, לפי סעיף 121 לתקנון הכנסת. תודה. </w:t>
      </w:r>
    </w:p>
    <w:p w14:paraId="6170FE0B" w14:textId="77777777" w:rsidR="00000000" w:rsidRDefault="008A7A77">
      <w:pPr>
        <w:pStyle w:val="a0"/>
        <w:rPr>
          <w:rFonts w:hint="cs"/>
          <w:rtl/>
        </w:rPr>
      </w:pPr>
    </w:p>
    <w:p w14:paraId="46CED3C6" w14:textId="77777777" w:rsidR="00000000" w:rsidRDefault="008A7A77">
      <w:pPr>
        <w:pStyle w:val="af1"/>
        <w:rPr>
          <w:rtl/>
        </w:rPr>
      </w:pPr>
      <w:r>
        <w:rPr>
          <w:rtl/>
        </w:rPr>
        <w:t>היו"ר אלי בן-מנחם:</w:t>
      </w:r>
    </w:p>
    <w:p w14:paraId="079F1C5D" w14:textId="77777777" w:rsidR="00000000" w:rsidRDefault="008A7A77">
      <w:pPr>
        <w:pStyle w:val="a0"/>
        <w:rPr>
          <w:rtl/>
        </w:rPr>
      </w:pPr>
    </w:p>
    <w:p w14:paraId="7E0FCF8F" w14:textId="77777777" w:rsidR="00000000" w:rsidRDefault="008A7A77">
      <w:pPr>
        <w:pStyle w:val="a0"/>
        <w:rPr>
          <w:rFonts w:hint="cs"/>
          <w:rtl/>
        </w:rPr>
      </w:pPr>
      <w:r>
        <w:rPr>
          <w:rFonts w:hint="cs"/>
          <w:rtl/>
        </w:rPr>
        <w:t>תוד</w:t>
      </w:r>
      <w:r>
        <w:rPr>
          <w:rFonts w:hint="cs"/>
          <w:rtl/>
        </w:rPr>
        <w:t>ה לסגן מזכיר הכנסת.</w:t>
      </w:r>
    </w:p>
    <w:p w14:paraId="3F9A8E7F" w14:textId="77777777" w:rsidR="00000000" w:rsidRDefault="008A7A77">
      <w:pPr>
        <w:pStyle w:val="a0"/>
        <w:rPr>
          <w:rFonts w:hint="cs"/>
          <w:rtl/>
        </w:rPr>
      </w:pPr>
    </w:p>
    <w:p w14:paraId="27596732" w14:textId="77777777" w:rsidR="00000000" w:rsidRDefault="008A7A77">
      <w:pPr>
        <w:pStyle w:val="a2"/>
        <w:rPr>
          <w:rtl/>
        </w:rPr>
      </w:pPr>
    </w:p>
    <w:p w14:paraId="2BD8A076" w14:textId="77777777" w:rsidR="00000000" w:rsidRDefault="008A7A77">
      <w:pPr>
        <w:pStyle w:val="a2"/>
        <w:rPr>
          <w:rFonts w:hint="cs"/>
          <w:rtl/>
        </w:rPr>
      </w:pPr>
      <w:bookmarkStart w:id="287" w:name="CS27644FI0027644T14_06_2004_21_59_31"/>
      <w:bookmarkStart w:id="288" w:name="_Toc81186683"/>
      <w:bookmarkEnd w:id="287"/>
      <w:r>
        <w:rPr>
          <w:rtl/>
        </w:rPr>
        <w:t>הצעת חוק הכניסה לישראל (תיקון מס' 13), התשס"ד-2004</w:t>
      </w:r>
      <w:bookmarkEnd w:id="288"/>
      <w:r>
        <w:rPr>
          <w:rtl/>
        </w:rPr>
        <w:t xml:space="preserve"> </w:t>
      </w:r>
    </w:p>
    <w:p w14:paraId="3090AAA8" w14:textId="77777777" w:rsidR="00000000" w:rsidRDefault="008A7A77">
      <w:pPr>
        <w:pStyle w:val="a0"/>
        <w:rPr>
          <w:rFonts w:hint="cs"/>
          <w:rtl/>
        </w:rPr>
      </w:pPr>
      <w:r>
        <w:rPr>
          <w:rtl/>
        </w:rPr>
        <w:t>[מס'</w:t>
      </w:r>
      <w:r>
        <w:rPr>
          <w:rFonts w:hint="cs"/>
          <w:rtl/>
        </w:rPr>
        <w:t xml:space="preserve"> כ/41</w:t>
      </w:r>
      <w:r>
        <w:rPr>
          <w:rtl/>
        </w:rPr>
        <w:t xml:space="preserve">; "דברי הכנסת", חוב' </w:t>
      </w:r>
      <w:r>
        <w:rPr>
          <w:rFonts w:hint="cs"/>
          <w:rtl/>
        </w:rPr>
        <w:t>כ"ה</w:t>
      </w:r>
      <w:r>
        <w:rPr>
          <w:rtl/>
        </w:rPr>
        <w:t xml:space="preserve">, עמ' </w:t>
      </w:r>
      <w:r>
        <w:rPr>
          <w:rFonts w:hint="cs"/>
          <w:rtl/>
        </w:rPr>
        <w:t>11689</w:t>
      </w:r>
      <w:r>
        <w:rPr>
          <w:rtl/>
        </w:rPr>
        <w:t>;  נספחות.]</w:t>
      </w:r>
    </w:p>
    <w:p w14:paraId="38EFB610" w14:textId="77777777" w:rsidR="00000000" w:rsidRDefault="008A7A77">
      <w:pPr>
        <w:pStyle w:val="-0"/>
        <w:rPr>
          <w:rtl/>
        </w:rPr>
      </w:pPr>
      <w:r>
        <w:rPr>
          <w:rtl/>
        </w:rPr>
        <w:t xml:space="preserve">(קריאה שנייה וקריאה שלישית) </w:t>
      </w:r>
    </w:p>
    <w:p w14:paraId="5F286525" w14:textId="77777777" w:rsidR="00000000" w:rsidRDefault="008A7A77">
      <w:pPr>
        <w:pStyle w:val="-0"/>
        <w:rPr>
          <w:rFonts w:hint="cs"/>
          <w:rtl/>
        </w:rPr>
      </w:pPr>
    </w:p>
    <w:p w14:paraId="2BBD1469" w14:textId="77777777" w:rsidR="00000000" w:rsidRDefault="008A7A77">
      <w:pPr>
        <w:pStyle w:val="af1"/>
        <w:rPr>
          <w:rtl/>
        </w:rPr>
      </w:pPr>
      <w:r>
        <w:rPr>
          <w:rtl/>
        </w:rPr>
        <w:t>היו"ר אלי בן-מנחם:</w:t>
      </w:r>
    </w:p>
    <w:p w14:paraId="0FC4BD11" w14:textId="77777777" w:rsidR="00000000" w:rsidRDefault="008A7A77">
      <w:pPr>
        <w:pStyle w:val="a0"/>
        <w:rPr>
          <w:rtl/>
        </w:rPr>
      </w:pPr>
    </w:p>
    <w:p w14:paraId="0995DC24" w14:textId="77777777" w:rsidR="00000000" w:rsidRDefault="008A7A77">
      <w:pPr>
        <w:pStyle w:val="a0"/>
        <w:rPr>
          <w:rFonts w:hint="cs"/>
          <w:rtl/>
        </w:rPr>
      </w:pPr>
      <w:r>
        <w:rPr>
          <w:rFonts w:hint="cs"/>
          <w:rtl/>
        </w:rPr>
        <w:t xml:space="preserve">רבותי חברי הכנסת, אנחנו עוברים לנושא הבא: הצעת חוק הכניסה לישראל (תיקון מס' </w:t>
      </w:r>
      <w:r>
        <w:rPr>
          <w:rFonts w:hint="cs"/>
          <w:rtl/>
        </w:rPr>
        <w:t xml:space="preserve">13), התשס"ד-2004, קריאה שנייה וקריאה שלישית. יציג את הצעת החוק יושב-ראש ועדת הפנים, חבר הכנסת יורי שטרן. בבקשה. </w:t>
      </w:r>
    </w:p>
    <w:p w14:paraId="552B15F0" w14:textId="77777777" w:rsidR="00000000" w:rsidRDefault="008A7A77">
      <w:pPr>
        <w:pStyle w:val="a0"/>
        <w:rPr>
          <w:rFonts w:hint="cs"/>
          <w:rtl/>
        </w:rPr>
      </w:pPr>
    </w:p>
    <w:p w14:paraId="70F56F40" w14:textId="77777777" w:rsidR="00000000" w:rsidRDefault="008A7A77">
      <w:pPr>
        <w:pStyle w:val="af0"/>
        <w:rPr>
          <w:rtl/>
        </w:rPr>
      </w:pPr>
      <w:bookmarkStart w:id="289" w:name="FS000000430T14_06_2004_20_48_43"/>
      <w:bookmarkEnd w:id="289"/>
      <w:r>
        <w:rPr>
          <w:rFonts w:hint="eastAsia"/>
          <w:rtl/>
        </w:rPr>
        <w:t>יורי</w:t>
      </w:r>
      <w:r>
        <w:rPr>
          <w:rtl/>
        </w:rPr>
        <w:t xml:space="preserve"> שטרן (יו"ר ועדת הפנים ואיכות הסביבה):</w:t>
      </w:r>
    </w:p>
    <w:p w14:paraId="12B9ED01" w14:textId="77777777" w:rsidR="00000000" w:rsidRDefault="008A7A77">
      <w:pPr>
        <w:pStyle w:val="a0"/>
        <w:rPr>
          <w:rFonts w:hint="cs"/>
          <w:rtl/>
        </w:rPr>
      </w:pPr>
    </w:p>
    <w:p w14:paraId="01C5F17F" w14:textId="77777777" w:rsidR="00000000" w:rsidRDefault="008A7A77">
      <w:pPr>
        <w:pStyle w:val="a0"/>
        <w:rPr>
          <w:rFonts w:hint="cs"/>
          <w:rtl/>
        </w:rPr>
      </w:pPr>
      <w:r>
        <w:rPr>
          <w:rFonts w:hint="cs"/>
          <w:rtl/>
        </w:rPr>
        <w:t>כבוד היושב-ראש, חברי הכנסת, הנני מתכבד להביא לפני הכנסת לקריאה שנייה ולקריאה שלישית את הצעת חוק הכ</w:t>
      </w:r>
      <w:r>
        <w:rPr>
          <w:rFonts w:hint="cs"/>
          <w:rtl/>
        </w:rPr>
        <w:t xml:space="preserve">ניסה לישראל (תיקון מס' 13), התשס"ד-2004. ההצעה היא בעצם איחוד של שתי הצעות נפרדות – אחת של חברי הכנסת רשף חן ואתי לבני, והשנייה של חבר הכנסת שאול יהלום. </w:t>
      </w:r>
    </w:p>
    <w:p w14:paraId="21CE361B" w14:textId="77777777" w:rsidR="00000000" w:rsidRDefault="008A7A77">
      <w:pPr>
        <w:pStyle w:val="a0"/>
        <w:rPr>
          <w:rFonts w:hint="cs"/>
          <w:rtl/>
        </w:rPr>
      </w:pPr>
    </w:p>
    <w:p w14:paraId="7EFE80A6" w14:textId="77777777" w:rsidR="00000000" w:rsidRDefault="008A7A77">
      <w:pPr>
        <w:pStyle w:val="a0"/>
        <w:rPr>
          <w:rFonts w:hint="cs"/>
          <w:rtl/>
        </w:rPr>
      </w:pPr>
      <w:r>
        <w:rPr>
          <w:rFonts w:hint="cs"/>
          <w:rtl/>
        </w:rPr>
        <w:t>הצעה זו באה קודם כול לפתור את מצוקתם של החולים הסיעודיים במדינת ישראל. לפני כמה שנים הייתי יושב-ראש ה</w:t>
      </w:r>
      <w:r>
        <w:rPr>
          <w:rFonts w:hint="cs"/>
          <w:rtl/>
        </w:rPr>
        <w:t xml:space="preserve">וועדה לעובדים זרים, ונתקלתי כמעט כל יום בבקשות של החולים הסיעודיים. בגלל מגבלות הזמן המוטלות על עובד זר שעובד בסיעוד </w:t>
      </w:r>
      <w:r>
        <w:rPr>
          <w:rtl/>
        </w:rPr>
        <w:t>–</w:t>
      </w:r>
      <w:r>
        <w:rPr>
          <w:rFonts w:hint="cs"/>
          <w:rtl/>
        </w:rPr>
        <w:t xml:space="preserve"> ולצערי הרב, רוב העובדים היום שנותנים שירותי סיעוד סביב השעון הם עובדים זרים </w:t>
      </w:r>
      <w:r>
        <w:rPr>
          <w:rtl/>
        </w:rPr>
        <w:t>–</w:t>
      </w:r>
      <w:r>
        <w:rPr>
          <w:rFonts w:hint="cs"/>
          <w:rtl/>
        </w:rPr>
        <w:t xml:space="preserve"> באו משפחות החולים וביקשו להאריך את תקופת הרשיון של העובד הס</w:t>
      </w:r>
      <w:r>
        <w:rPr>
          <w:rFonts w:hint="cs"/>
          <w:rtl/>
        </w:rPr>
        <w:t xml:space="preserve">יעודי, כי הוצאתו אל מחוץ לחוק או אל מחוץ לגבולות מדינת ישראל היתה גורמת נזק, לפעמים נזק קטלני, לחולה הסיעודי. </w:t>
      </w:r>
    </w:p>
    <w:p w14:paraId="049A6528" w14:textId="77777777" w:rsidR="00000000" w:rsidRDefault="008A7A77">
      <w:pPr>
        <w:pStyle w:val="a0"/>
        <w:rPr>
          <w:rFonts w:hint="cs"/>
          <w:rtl/>
        </w:rPr>
      </w:pPr>
    </w:p>
    <w:p w14:paraId="322764F5" w14:textId="77777777" w:rsidR="00000000" w:rsidRDefault="008A7A77">
      <w:pPr>
        <w:pStyle w:val="a0"/>
        <w:rPr>
          <w:rFonts w:hint="cs"/>
          <w:rtl/>
        </w:rPr>
      </w:pPr>
      <w:r>
        <w:rPr>
          <w:rFonts w:hint="cs"/>
          <w:rtl/>
        </w:rPr>
        <w:t>הרי לא מדובר כאן ביחסי עובד-מעביד, לא מדובר כאן במתן שירות רגיל, אלא באנשים במצב מאוד קשה, שהמדינה הכירה בכך שהם במצב קשה במיוחד, ולכן נתנה אישו</w:t>
      </w:r>
      <w:r>
        <w:rPr>
          <w:rFonts w:hint="cs"/>
          <w:rtl/>
        </w:rPr>
        <w:t xml:space="preserve">ר להעסקת עובד זר כעובד סיעוד. לאנשים האלה, מי שמטפל בהם הופך לאדם שהוא כמעט בן משפחה, לפעמים יותר מבן משפחה, אדם שרק השירות שלו מתקבל על-ידי הסיעודי, רק ההיכרות הזאת של כמה וכמה שנים נותנת לו איזו הרגשת ביטחון מינימלי, ולפעמים כשהסיעודי כבר לא שולט בעצמו, </w:t>
      </w:r>
      <w:r>
        <w:rPr>
          <w:rFonts w:hint="cs"/>
          <w:rtl/>
        </w:rPr>
        <w:t xml:space="preserve">המשפחה דואגת לכך שהקשר הזה יימשך, כי הטראומה הזאת של קבלת מטפל חדש והסתגלות אליו היא לפעמים הטראומה האחרונה של אותו אדם סיעודי </w:t>
      </w:r>
      <w:r>
        <w:rPr>
          <w:rtl/>
        </w:rPr>
        <w:t>–</w:t>
      </w:r>
      <w:r>
        <w:rPr>
          <w:rFonts w:hint="cs"/>
          <w:rtl/>
        </w:rPr>
        <w:t xml:space="preserve"> הוא לא יכול להתמודד עם התפנית הזאת בטיפול. </w:t>
      </w:r>
    </w:p>
    <w:p w14:paraId="2C58D20A" w14:textId="77777777" w:rsidR="00000000" w:rsidRDefault="008A7A77">
      <w:pPr>
        <w:pStyle w:val="a0"/>
        <w:rPr>
          <w:rFonts w:hint="cs"/>
          <w:rtl/>
        </w:rPr>
      </w:pPr>
    </w:p>
    <w:p w14:paraId="667E8499" w14:textId="77777777" w:rsidR="00000000" w:rsidRDefault="008A7A77">
      <w:pPr>
        <w:pStyle w:val="a0"/>
        <w:rPr>
          <w:rFonts w:hint="cs"/>
          <w:rtl/>
        </w:rPr>
      </w:pPr>
      <w:r>
        <w:rPr>
          <w:rFonts w:hint="cs"/>
          <w:rtl/>
        </w:rPr>
        <w:t>אני, כיושב-ראש ועדת הפנים וגם כמי שטיפל בזה בזמנו, מאוד מודה לרשף חן, לאתי לבני ול</w:t>
      </w:r>
      <w:r>
        <w:rPr>
          <w:rFonts w:hint="cs"/>
          <w:rtl/>
        </w:rPr>
        <w:t>שאול יהלום על היוזמה. באו חברי הכנסת והציעו לשנות את המצב בצורה שמאפשרת לשר הפנים, בתנאים מסוימים, להאריך את תקופת השהות של עובד ואת רשיון העבודה שלו בארץ עד שבע שנים, במקום חמש שנים, שזאת המגבלה לשאר העובדים הזרים. שנית, במקרים מסוימים לתת אישור שהוא בעצם</w:t>
      </w:r>
      <w:r>
        <w:rPr>
          <w:rFonts w:hint="cs"/>
          <w:rtl/>
        </w:rPr>
        <w:t xml:space="preserve"> אין-סופי </w:t>
      </w:r>
      <w:r>
        <w:rPr>
          <w:rFonts w:hint="eastAsia"/>
          <w:rtl/>
        </w:rPr>
        <w:t>–</w:t>
      </w:r>
      <w:r>
        <w:rPr>
          <w:rFonts w:hint="cs"/>
          <w:rtl/>
        </w:rPr>
        <w:t xml:space="preserve"> כל עוד הקשר בין המטופל לבין המטפל נמשך. זאת אומרת, שכל עוד העובד הזר מטפל באותו אדם סיעודי, והקשר הזה יכול להיפסק מרצונו של המטופל הסיעודי, או מרצונה של משפחתו, או מסיבה טבעית של מוות, אבל כל עוד האדם חי וזקוק לאותו מטפל, החוק נותן לשר הפנים, ב</w:t>
      </w:r>
      <w:r>
        <w:rPr>
          <w:rFonts w:hint="cs"/>
          <w:rtl/>
        </w:rPr>
        <w:t xml:space="preserve">הסכמתם ובהפנייתם של האנשים המוסמכים </w:t>
      </w:r>
      <w:r>
        <w:rPr>
          <w:rtl/>
        </w:rPr>
        <w:t>–</w:t>
      </w:r>
      <w:r>
        <w:rPr>
          <w:rFonts w:hint="cs"/>
          <w:rtl/>
        </w:rPr>
        <w:t xml:space="preserve"> רופא, אחות או עובד סוציאלי, שאין להם חלק בחברת הסיעוד ולא יכול להיווצר פה ניגוד אינטרסים </w:t>
      </w:r>
      <w:r>
        <w:rPr>
          <w:rtl/>
        </w:rPr>
        <w:t>–</w:t>
      </w:r>
      <w:r>
        <w:rPr>
          <w:rFonts w:hint="cs"/>
          <w:rtl/>
        </w:rPr>
        <w:t xml:space="preserve"> את הזכות להאריך בצורה אין-סופית, עם בדיקה תקופתית, את רשיון השהות ואת רשיון העבודה לאותו עובד סיעודי. </w:t>
      </w:r>
    </w:p>
    <w:p w14:paraId="1EB1DFEA" w14:textId="77777777" w:rsidR="00000000" w:rsidRDefault="008A7A77">
      <w:pPr>
        <w:pStyle w:val="a0"/>
        <w:rPr>
          <w:rFonts w:hint="cs"/>
          <w:rtl/>
        </w:rPr>
      </w:pPr>
    </w:p>
    <w:p w14:paraId="28E7D0ED" w14:textId="77777777" w:rsidR="00000000" w:rsidRDefault="008A7A77">
      <w:pPr>
        <w:pStyle w:val="a0"/>
        <w:rPr>
          <w:rFonts w:hint="cs"/>
          <w:rtl/>
        </w:rPr>
      </w:pPr>
      <w:r>
        <w:rPr>
          <w:rFonts w:hint="cs"/>
          <w:rtl/>
        </w:rPr>
        <w:t>התלבטנו לא מעט בשאלת הק</w:t>
      </w:r>
      <w:r>
        <w:rPr>
          <w:rFonts w:hint="cs"/>
          <w:rtl/>
        </w:rPr>
        <w:t>שר, כשמדובר בהגעתו של העובד לגבול שנקבע לו, שהוא חמש שנים. בעיקרון, אחרי חמש שנים אין מאריכים את הרשיון לעובד סיעודי, אבל אם לפחות בשנה שלפני תום חמש השנים האלה העובד הסיעודי עובד אצל אותו אדם, יש המלצה להמשיך, ורק בעבורו ניתן אישור, ואפשר להאריך לאותו עוב</w:t>
      </w:r>
      <w:r>
        <w:rPr>
          <w:rFonts w:hint="cs"/>
          <w:rtl/>
        </w:rPr>
        <w:t xml:space="preserve">ד את אישור העבודה ואת אישור השהות בארץ. </w:t>
      </w:r>
    </w:p>
    <w:p w14:paraId="6046E16C" w14:textId="77777777" w:rsidR="00000000" w:rsidRDefault="008A7A77">
      <w:pPr>
        <w:pStyle w:val="a0"/>
        <w:rPr>
          <w:rFonts w:hint="cs"/>
          <w:rtl/>
        </w:rPr>
      </w:pPr>
    </w:p>
    <w:p w14:paraId="1A42D776" w14:textId="77777777" w:rsidR="00000000" w:rsidRDefault="008A7A77">
      <w:pPr>
        <w:pStyle w:val="a0"/>
        <w:rPr>
          <w:rFonts w:hint="cs"/>
          <w:rtl/>
        </w:rPr>
      </w:pPr>
      <w:r>
        <w:rPr>
          <w:rFonts w:hint="cs"/>
          <w:rtl/>
        </w:rPr>
        <w:t>אנחנו עושים פה צדק עם הרבה מאוד משפחות סיעודיות, ולכן לא רק העברנו את הצעת החוק בוועדה ואישרנו אותה, אלא גם עשינו מאמץ מסוים לזרז את תהליכי הגעתה לקריאה שנייה ולקריאה שלישית במליאת הכנסת, כי ההקלה נכנסת מיידית, ואנ</w:t>
      </w:r>
      <w:r>
        <w:rPr>
          <w:rFonts w:hint="cs"/>
          <w:rtl/>
        </w:rPr>
        <w:t xml:space="preserve">שים רבים מצפים לה. </w:t>
      </w:r>
    </w:p>
    <w:p w14:paraId="11507A93" w14:textId="77777777" w:rsidR="00000000" w:rsidRDefault="008A7A77">
      <w:pPr>
        <w:pStyle w:val="a0"/>
        <w:rPr>
          <w:rFonts w:hint="cs"/>
          <w:rtl/>
        </w:rPr>
      </w:pPr>
    </w:p>
    <w:p w14:paraId="577B0F6D" w14:textId="77777777" w:rsidR="00000000" w:rsidRDefault="008A7A77">
      <w:pPr>
        <w:pStyle w:val="a0"/>
        <w:rPr>
          <w:rFonts w:hint="cs"/>
          <w:rtl/>
        </w:rPr>
      </w:pPr>
      <w:r>
        <w:rPr>
          <w:rFonts w:hint="cs"/>
          <w:rtl/>
        </w:rPr>
        <w:t>בחוק יש סעיף נוסף, והוא מדבר בזכותו של השר, בתנאים חריגים או בנסיבות מיוחדות, להאריך את אישור השהות ואת אישור העבודה בארץ לאנשים שהם מומחים זרים שתרומתם לכלכלה ולחברה בישראל גדולה במיוחד. אני מוכן להסביר מה פירושו של הסעיף הזה. הסעיף ה</w:t>
      </w:r>
      <w:r>
        <w:rPr>
          <w:rFonts w:hint="cs"/>
          <w:rtl/>
        </w:rPr>
        <w:t>זה מכיר במציאות שבה זרים נמצאים בארץ עם רשיון עבודה, ובדרך כלל הם מומחים ייחודיים במקצוע שלהם. מדובר בבודדים בסך הכול. מדובר במקרים שבהם האדם הזה, בין שהוא מדען, איש ספורט או איש תרבות, יוצר למדינת ישראל יתרונות יחסיים בתחומו. הוא יוצר פה מקומות עבודה לישר</w:t>
      </w:r>
      <w:r>
        <w:rPr>
          <w:rFonts w:hint="cs"/>
          <w:rtl/>
        </w:rPr>
        <w:t xml:space="preserve">אלים. </w:t>
      </w:r>
    </w:p>
    <w:p w14:paraId="270BA104" w14:textId="77777777" w:rsidR="00000000" w:rsidRDefault="008A7A77">
      <w:pPr>
        <w:pStyle w:val="a0"/>
        <w:rPr>
          <w:rFonts w:hint="cs"/>
          <w:rtl/>
        </w:rPr>
      </w:pPr>
    </w:p>
    <w:p w14:paraId="042CD6D2" w14:textId="77777777" w:rsidR="00000000" w:rsidRDefault="008A7A77">
      <w:pPr>
        <w:pStyle w:val="a0"/>
        <w:rPr>
          <w:rFonts w:hint="cs"/>
          <w:rtl/>
        </w:rPr>
      </w:pPr>
      <w:r>
        <w:rPr>
          <w:rFonts w:hint="cs"/>
          <w:rtl/>
        </w:rPr>
        <w:t>אני מכיר מדען צ'כי בטכניון, שפעמיים נדרשתי לשדל בעבורו, כי הוצאתו בתום הרשיון שלו אל מחוץ לישראל היתה מפרקת צוות עבודה ייחודי שנוצר שם. זהו מומחה ייחודי בעולם, והעבודה שהוא עושה בארץ מייצרת מקומות עבודה.</w:t>
      </w:r>
    </w:p>
    <w:p w14:paraId="4739EAE3" w14:textId="77777777" w:rsidR="00000000" w:rsidRDefault="008A7A77">
      <w:pPr>
        <w:pStyle w:val="a0"/>
        <w:rPr>
          <w:rFonts w:hint="cs"/>
          <w:rtl/>
        </w:rPr>
      </w:pPr>
    </w:p>
    <w:p w14:paraId="13F4F3F0" w14:textId="77777777" w:rsidR="00000000" w:rsidRDefault="008A7A77">
      <w:pPr>
        <w:pStyle w:val="af0"/>
        <w:rPr>
          <w:rtl/>
        </w:rPr>
      </w:pPr>
      <w:r>
        <w:rPr>
          <w:rFonts w:hint="eastAsia"/>
          <w:rtl/>
        </w:rPr>
        <w:t>דוד</w:t>
      </w:r>
      <w:r>
        <w:rPr>
          <w:rtl/>
        </w:rPr>
        <w:t xml:space="preserve"> אזולאי (ש"ס):</w:t>
      </w:r>
    </w:p>
    <w:p w14:paraId="373F0020" w14:textId="77777777" w:rsidR="00000000" w:rsidRDefault="008A7A77">
      <w:pPr>
        <w:pStyle w:val="a0"/>
        <w:rPr>
          <w:rFonts w:hint="cs"/>
          <w:rtl/>
        </w:rPr>
      </w:pPr>
    </w:p>
    <w:p w14:paraId="06F49F79" w14:textId="77777777" w:rsidR="00000000" w:rsidRDefault="008A7A77">
      <w:pPr>
        <w:pStyle w:val="a0"/>
        <w:rPr>
          <w:rFonts w:hint="cs"/>
          <w:rtl/>
        </w:rPr>
      </w:pPr>
      <w:r>
        <w:rPr>
          <w:rFonts w:hint="cs"/>
          <w:rtl/>
        </w:rPr>
        <w:t>מה עם הטבח במסעדה התאילנ</w:t>
      </w:r>
      <w:r>
        <w:rPr>
          <w:rFonts w:hint="cs"/>
          <w:rtl/>
        </w:rPr>
        <w:t>דית?</w:t>
      </w:r>
    </w:p>
    <w:p w14:paraId="7196A23F" w14:textId="77777777" w:rsidR="00000000" w:rsidRDefault="008A7A77">
      <w:pPr>
        <w:pStyle w:val="a0"/>
        <w:rPr>
          <w:rtl/>
        </w:rPr>
      </w:pPr>
    </w:p>
    <w:p w14:paraId="3ADB3B0E" w14:textId="77777777" w:rsidR="00000000" w:rsidRDefault="008A7A77">
      <w:pPr>
        <w:pStyle w:val="-"/>
        <w:rPr>
          <w:rtl/>
        </w:rPr>
      </w:pPr>
      <w:bookmarkStart w:id="290" w:name="FS000000430T14_06_2004_20_29_54"/>
      <w:bookmarkEnd w:id="290"/>
      <w:r>
        <w:rPr>
          <w:rFonts w:hint="eastAsia"/>
          <w:rtl/>
        </w:rPr>
        <w:t>יורי</w:t>
      </w:r>
      <w:r>
        <w:rPr>
          <w:rtl/>
        </w:rPr>
        <w:t xml:space="preserve"> שטרן (יו"ר ועדת הפנים ואיכות הסביבה):</w:t>
      </w:r>
    </w:p>
    <w:p w14:paraId="07755EC8" w14:textId="77777777" w:rsidR="00000000" w:rsidRDefault="008A7A77">
      <w:pPr>
        <w:pStyle w:val="a0"/>
        <w:rPr>
          <w:rFonts w:hint="cs"/>
          <w:rtl/>
        </w:rPr>
      </w:pPr>
    </w:p>
    <w:p w14:paraId="3CC1D834" w14:textId="77777777" w:rsidR="00000000" w:rsidRDefault="008A7A77">
      <w:pPr>
        <w:pStyle w:val="a0"/>
        <w:rPr>
          <w:rFonts w:hint="cs"/>
          <w:rtl/>
        </w:rPr>
      </w:pPr>
      <w:r>
        <w:rPr>
          <w:rFonts w:hint="cs"/>
          <w:rtl/>
        </w:rPr>
        <w:t>זה לא שייך לטבחים. אין פה שום תרומה ייחודית ואלה אינן נסיבות חריגות. חבר הכנסת אזולאי, סגן שר הפנים לשעבר, כתבנו פה שהשר צריך להתקין תקנות בנושא הזה. אנחנו ככנסת נראה את התקנות האלה ונראה שיש קריטריונים ברו</w:t>
      </w:r>
      <w:r>
        <w:rPr>
          <w:rFonts w:hint="cs"/>
          <w:rtl/>
        </w:rPr>
        <w:t xml:space="preserve">רים, שבאמת מתייחסים לנסיבות חריגות. לא מדובר בשום טבח או עובד בניין, לא במאסות. מדובר באנשים שתורמים תרומה ייחודית בנסיבות חריגות, ואני הייתי אפילו מקל על השר את מתן הרשיונות האלה, אבל החברים בוועדה החליטו אחרת. </w:t>
      </w:r>
    </w:p>
    <w:p w14:paraId="7390098C" w14:textId="77777777" w:rsidR="00000000" w:rsidRDefault="008A7A77">
      <w:pPr>
        <w:pStyle w:val="a0"/>
        <w:rPr>
          <w:rFonts w:hint="cs"/>
          <w:rtl/>
        </w:rPr>
      </w:pPr>
    </w:p>
    <w:p w14:paraId="77CB24B6" w14:textId="77777777" w:rsidR="00000000" w:rsidRDefault="008A7A77">
      <w:pPr>
        <w:pStyle w:val="a0"/>
        <w:rPr>
          <w:rFonts w:hint="cs"/>
          <w:rtl/>
        </w:rPr>
      </w:pPr>
      <w:r>
        <w:rPr>
          <w:rFonts w:hint="cs"/>
          <w:rtl/>
        </w:rPr>
        <w:t>לכן אני מזמין אתכם, ללא הבדלי מפלגות, להצב</w:t>
      </w:r>
      <w:r>
        <w:rPr>
          <w:rFonts w:hint="cs"/>
          <w:rtl/>
        </w:rPr>
        <w:t xml:space="preserve">יע בעד החוק הזה, קודם כול בעד הסעיפים הקשורים בנושא הסיעודי, אבל גם בעד הסעיף הזה, שבמגבלות שכתובות בחוק ובחובת התקנת התקנות אין שום חשש שיחרגו וייתנו רשיונות שהות בארץ למי שלא צריך לקבלם. יש מספיק אנשים שנמצאים פה בצורה לא חוקית, ואנחנו בקושי מתמודדים עם </w:t>
      </w:r>
      <w:r>
        <w:rPr>
          <w:rFonts w:hint="cs"/>
          <w:rtl/>
        </w:rPr>
        <w:t>זה. יש מספיק אנשים ששהותם בארץ אינה חיונית. פה מדובר ביכולת של השר, שכביכול קיימת גם היום, אבל אנחנו מסדירים את הנושא כך שיהיו כלים ברורים וקריטריונים ברורים למתן אישור שהות ועבודה לאנשים שתרומתם הסגולית לכלכלה ולחברה בישראל היא באמת כזאת שמצדיקה את זה. נה</w:t>
      </w:r>
      <w:r>
        <w:rPr>
          <w:rFonts w:hint="cs"/>
          <w:rtl/>
        </w:rPr>
        <w:t xml:space="preserve">יה מטומטמים אם לא נעשה מה שכל אומה בעולם עושה. גם האומה הסגורה ביותר, שדואגת לצביון האתני של מדינתה, יודעת להעריך את מי שבא לסייע לה להתקדם בצורה משמעותית בתחומים השונים. </w:t>
      </w:r>
    </w:p>
    <w:p w14:paraId="474C46D7" w14:textId="77777777" w:rsidR="00000000" w:rsidRDefault="008A7A77">
      <w:pPr>
        <w:pStyle w:val="a0"/>
        <w:rPr>
          <w:rFonts w:hint="cs"/>
          <w:rtl/>
        </w:rPr>
      </w:pPr>
    </w:p>
    <w:p w14:paraId="54466F29" w14:textId="77777777" w:rsidR="00000000" w:rsidRDefault="008A7A77">
      <w:pPr>
        <w:pStyle w:val="a0"/>
        <w:rPr>
          <w:rFonts w:hint="cs"/>
          <w:rtl/>
        </w:rPr>
      </w:pPr>
      <w:r>
        <w:rPr>
          <w:rFonts w:hint="cs"/>
          <w:rtl/>
        </w:rPr>
        <w:t>חבר הכנסת שאול יהלום מזכיר לי, שיש פה תוספת אחת שנוצרה בהתערבותו, כאחד ממציעי החוק.</w:t>
      </w:r>
      <w:r>
        <w:rPr>
          <w:rFonts w:hint="cs"/>
          <w:rtl/>
        </w:rPr>
        <w:t xml:space="preserve"> הוא סיכם עם שר הפנים שלא תיווצר פה שום פרשנות אחרת. גם על אנשים שחרגו היום ממסגרת של חמש שנים, אבל הם עומדים בתנאים שכתובים בחוק, יחול החוק הזה. </w:t>
      </w:r>
    </w:p>
    <w:p w14:paraId="2D23558E" w14:textId="77777777" w:rsidR="00000000" w:rsidRDefault="008A7A77">
      <w:pPr>
        <w:pStyle w:val="a0"/>
        <w:rPr>
          <w:rFonts w:hint="cs"/>
          <w:rtl/>
        </w:rPr>
      </w:pPr>
    </w:p>
    <w:p w14:paraId="3F960460" w14:textId="77777777" w:rsidR="00000000" w:rsidRDefault="008A7A77">
      <w:pPr>
        <w:pStyle w:val="af1"/>
        <w:rPr>
          <w:rtl/>
        </w:rPr>
      </w:pPr>
      <w:r>
        <w:rPr>
          <w:rtl/>
        </w:rPr>
        <w:t>היו"ר אלי בן-מנחם:</w:t>
      </w:r>
    </w:p>
    <w:p w14:paraId="79329DE7" w14:textId="77777777" w:rsidR="00000000" w:rsidRDefault="008A7A77">
      <w:pPr>
        <w:pStyle w:val="a0"/>
        <w:rPr>
          <w:rtl/>
        </w:rPr>
      </w:pPr>
    </w:p>
    <w:p w14:paraId="25E0AE9D" w14:textId="77777777" w:rsidR="00000000" w:rsidRDefault="008A7A77">
      <w:pPr>
        <w:pStyle w:val="a0"/>
        <w:rPr>
          <w:rFonts w:hint="cs"/>
          <w:rtl/>
        </w:rPr>
      </w:pPr>
      <w:r>
        <w:rPr>
          <w:rFonts w:hint="cs"/>
          <w:rtl/>
        </w:rPr>
        <w:t xml:space="preserve">תודה ליושב-ראש ועדת הפנים, חבר הכנסת שטרן. אנחנו עוברים לרשימת המסתייגים לסעיף 1. ראשון </w:t>
      </w:r>
      <w:r>
        <w:rPr>
          <w:rFonts w:hint="cs"/>
          <w:rtl/>
        </w:rPr>
        <w:t xml:space="preserve">המסתייגים הוא חבר הכנסת שאול יהלום. בבקשה, לרשותך שלוש דקות. </w:t>
      </w:r>
    </w:p>
    <w:p w14:paraId="37979514" w14:textId="77777777" w:rsidR="00000000" w:rsidRDefault="008A7A77">
      <w:pPr>
        <w:pStyle w:val="a0"/>
        <w:rPr>
          <w:rFonts w:hint="cs"/>
          <w:rtl/>
        </w:rPr>
      </w:pPr>
    </w:p>
    <w:p w14:paraId="4D3EE426" w14:textId="77777777" w:rsidR="00000000" w:rsidRDefault="008A7A77">
      <w:pPr>
        <w:pStyle w:val="af0"/>
        <w:rPr>
          <w:rtl/>
        </w:rPr>
      </w:pPr>
      <w:r>
        <w:rPr>
          <w:rFonts w:hint="eastAsia"/>
          <w:rtl/>
        </w:rPr>
        <w:t>מוחמד</w:t>
      </w:r>
      <w:r>
        <w:rPr>
          <w:rtl/>
        </w:rPr>
        <w:t xml:space="preserve"> ברכה (חד"ש-תע"ל):</w:t>
      </w:r>
    </w:p>
    <w:p w14:paraId="00C37561" w14:textId="77777777" w:rsidR="00000000" w:rsidRDefault="008A7A77">
      <w:pPr>
        <w:pStyle w:val="a0"/>
        <w:rPr>
          <w:rFonts w:hint="cs"/>
          <w:rtl/>
        </w:rPr>
      </w:pPr>
    </w:p>
    <w:p w14:paraId="657AA91B" w14:textId="77777777" w:rsidR="00000000" w:rsidRDefault="008A7A77">
      <w:pPr>
        <w:pStyle w:val="a0"/>
        <w:rPr>
          <w:rFonts w:hint="cs"/>
          <w:rtl/>
        </w:rPr>
      </w:pPr>
      <w:r>
        <w:rPr>
          <w:rFonts w:hint="cs"/>
          <w:rtl/>
        </w:rPr>
        <w:t xml:space="preserve">הסתייגות היא חמש דקות. </w:t>
      </w:r>
    </w:p>
    <w:p w14:paraId="2DB66AB8" w14:textId="77777777" w:rsidR="00000000" w:rsidRDefault="008A7A77">
      <w:pPr>
        <w:pStyle w:val="a0"/>
        <w:rPr>
          <w:rFonts w:hint="cs"/>
          <w:rtl/>
        </w:rPr>
      </w:pPr>
    </w:p>
    <w:p w14:paraId="4A28E817" w14:textId="77777777" w:rsidR="00000000" w:rsidRDefault="008A7A77">
      <w:pPr>
        <w:pStyle w:val="af0"/>
        <w:rPr>
          <w:rtl/>
        </w:rPr>
      </w:pPr>
      <w:r>
        <w:rPr>
          <w:rFonts w:hint="eastAsia"/>
          <w:rtl/>
        </w:rPr>
        <w:t>דוד</w:t>
      </w:r>
      <w:r>
        <w:rPr>
          <w:rtl/>
        </w:rPr>
        <w:t xml:space="preserve"> אזולאי (ש"ס):</w:t>
      </w:r>
    </w:p>
    <w:p w14:paraId="1E5C8CA1" w14:textId="77777777" w:rsidR="00000000" w:rsidRDefault="008A7A77">
      <w:pPr>
        <w:pStyle w:val="a0"/>
        <w:rPr>
          <w:rFonts w:hint="cs"/>
          <w:rtl/>
        </w:rPr>
      </w:pPr>
    </w:p>
    <w:p w14:paraId="5F8BC0E5" w14:textId="77777777" w:rsidR="00000000" w:rsidRDefault="008A7A77">
      <w:pPr>
        <w:pStyle w:val="a0"/>
        <w:rPr>
          <w:rFonts w:hint="cs"/>
          <w:rtl/>
        </w:rPr>
      </w:pPr>
      <w:r>
        <w:rPr>
          <w:rFonts w:hint="cs"/>
          <w:rtl/>
        </w:rPr>
        <w:t xml:space="preserve">שתיקה כהודאה. </w:t>
      </w:r>
    </w:p>
    <w:p w14:paraId="0F740B2E" w14:textId="77777777" w:rsidR="00000000" w:rsidRDefault="008A7A77">
      <w:pPr>
        <w:pStyle w:val="a0"/>
        <w:rPr>
          <w:rFonts w:hint="cs"/>
          <w:rtl/>
        </w:rPr>
      </w:pPr>
    </w:p>
    <w:p w14:paraId="71DD8C18" w14:textId="77777777" w:rsidR="00000000" w:rsidRDefault="008A7A77">
      <w:pPr>
        <w:pStyle w:val="af1"/>
        <w:rPr>
          <w:rtl/>
        </w:rPr>
      </w:pPr>
      <w:r>
        <w:rPr>
          <w:rtl/>
        </w:rPr>
        <w:t>היו"ר אלי בן-מנחם:</w:t>
      </w:r>
    </w:p>
    <w:p w14:paraId="5B547140" w14:textId="77777777" w:rsidR="00000000" w:rsidRDefault="008A7A77">
      <w:pPr>
        <w:pStyle w:val="a0"/>
        <w:rPr>
          <w:rtl/>
        </w:rPr>
      </w:pPr>
    </w:p>
    <w:p w14:paraId="518979E4" w14:textId="77777777" w:rsidR="00000000" w:rsidRDefault="008A7A77">
      <w:pPr>
        <w:pStyle w:val="a0"/>
        <w:rPr>
          <w:rFonts w:hint="cs"/>
          <w:rtl/>
        </w:rPr>
      </w:pPr>
      <w:r>
        <w:rPr>
          <w:rFonts w:hint="cs"/>
          <w:rtl/>
        </w:rPr>
        <w:t xml:space="preserve">יש לנו יום ארוך מאוד, ולכן אנחנו משתדלים לקצר. </w:t>
      </w:r>
    </w:p>
    <w:p w14:paraId="22161146" w14:textId="77777777" w:rsidR="00000000" w:rsidRDefault="008A7A77">
      <w:pPr>
        <w:pStyle w:val="a0"/>
        <w:rPr>
          <w:rFonts w:hint="cs"/>
          <w:rtl/>
        </w:rPr>
      </w:pPr>
    </w:p>
    <w:p w14:paraId="43A15E0E" w14:textId="77777777" w:rsidR="00000000" w:rsidRDefault="008A7A77">
      <w:pPr>
        <w:pStyle w:val="a"/>
        <w:rPr>
          <w:rtl/>
        </w:rPr>
      </w:pPr>
      <w:bookmarkStart w:id="291" w:name="FS000000524T14_06_2004_20_36_56"/>
      <w:bookmarkStart w:id="292" w:name="_Toc81186684"/>
      <w:bookmarkEnd w:id="291"/>
      <w:r>
        <w:rPr>
          <w:rFonts w:hint="eastAsia"/>
          <w:rtl/>
        </w:rPr>
        <w:t>שאול</w:t>
      </w:r>
      <w:r>
        <w:rPr>
          <w:rtl/>
        </w:rPr>
        <w:t xml:space="preserve"> יהלום (מפד"ל):</w:t>
      </w:r>
      <w:bookmarkEnd w:id="292"/>
    </w:p>
    <w:p w14:paraId="20A21EB2" w14:textId="77777777" w:rsidR="00000000" w:rsidRDefault="008A7A77">
      <w:pPr>
        <w:pStyle w:val="a0"/>
        <w:rPr>
          <w:rFonts w:hint="cs"/>
          <w:rtl/>
        </w:rPr>
      </w:pPr>
    </w:p>
    <w:p w14:paraId="068063D1" w14:textId="77777777" w:rsidR="00000000" w:rsidRDefault="008A7A77">
      <w:pPr>
        <w:pStyle w:val="a0"/>
        <w:rPr>
          <w:rFonts w:hint="cs"/>
          <w:rtl/>
        </w:rPr>
      </w:pPr>
      <w:r>
        <w:rPr>
          <w:rFonts w:hint="cs"/>
          <w:rtl/>
        </w:rPr>
        <w:t>אדוני היושב-ראש, ח</w:t>
      </w:r>
      <w:r>
        <w:rPr>
          <w:rFonts w:hint="cs"/>
          <w:rtl/>
        </w:rPr>
        <w:t>ברי הכנסת, עם קבלת החוק הזה אנחנו עומדים, אם ירצה השם, לעשות מעשה טוב, של חסד, עם אנשים חולים, קשישים, לפעמים נכים, נכי צה"ל, שיש להם עובדים סיעודיים שהם נקשרים אליהם. לפעמים מדובר בעובדים סיעודיים שעושים את המעשים הכי אינטימיים עם אותם אנשים שאינם מתפקדים</w:t>
      </w:r>
      <w:r>
        <w:rPr>
          <w:rFonts w:hint="cs"/>
          <w:rtl/>
        </w:rPr>
        <w:t xml:space="preserve">. הם מתרגלים זה לזה, לומדים אחד את שפתו של השני, והנה, אחרי תקופה של חמש או שש שנים אומרים לאותו עובד זר: אתה חוזר לארצך. אותו קשיש או אותו נכה, עד שהוא יתרגל לעובד זר אחר, המשבר קשה וגדול, ולפעמים הדבר מביא לירידה ניכרת באיכות החיים של האדם הזקוק לטיפול. </w:t>
      </w:r>
      <w:r>
        <w:rPr>
          <w:rFonts w:hint="cs"/>
          <w:rtl/>
        </w:rPr>
        <w:t xml:space="preserve">לכן, עשינו פה מעשה של גמילות חסד ממש כלפי הזקוקים לטיפול. </w:t>
      </w:r>
    </w:p>
    <w:p w14:paraId="0681F18A" w14:textId="77777777" w:rsidR="00000000" w:rsidRDefault="008A7A77">
      <w:pPr>
        <w:pStyle w:val="a0"/>
        <w:rPr>
          <w:rFonts w:hint="cs"/>
          <w:rtl/>
        </w:rPr>
      </w:pPr>
    </w:p>
    <w:p w14:paraId="421BFFD8" w14:textId="77777777" w:rsidR="00000000" w:rsidRDefault="008A7A77">
      <w:pPr>
        <w:pStyle w:val="a0"/>
        <w:rPr>
          <w:rFonts w:hint="cs"/>
          <w:rtl/>
        </w:rPr>
      </w:pPr>
      <w:r>
        <w:rPr>
          <w:rFonts w:hint="cs"/>
          <w:rtl/>
        </w:rPr>
        <w:t>היתה לי הזכות להיות היוזם, ואמרנו כאן, בחוק, שכל עובד, בתנאי שהוא עבד חמש שנים, מהן שנה אחת אצל אותו אדם, ואומנם מתברר שהאדם תלוי בו, על-ידי חתימה של איש מקצוע, כל שנה יכול שר הפנים להאריך את שהות</w:t>
      </w:r>
      <w:r>
        <w:rPr>
          <w:rFonts w:hint="cs"/>
          <w:rtl/>
        </w:rPr>
        <w:t xml:space="preserve">ו, עד שהקשר בין המטפל למטופל נפסק. עד עכשיו זה היה שבע שנים וחצי, ומכאן ואילך אין הגבלה, ובלבד שאלה יהיו אותו מטפל ואותו מטופל. מובן שאם נפסק הקשר בין המטפל והמטופל ועברו חמש שנים, אין לעובד רשיון והוא חייב לחזור לארצו. </w:t>
      </w:r>
    </w:p>
    <w:p w14:paraId="4732CA99" w14:textId="77777777" w:rsidR="00000000" w:rsidRDefault="008A7A77">
      <w:pPr>
        <w:pStyle w:val="a0"/>
        <w:rPr>
          <w:rFonts w:hint="cs"/>
          <w:rtl/>
        </w:rPr>
      </w:pPr>
    </w:p>
    <w:p w14:paraId="02933437" w14:textId="77777777" w:rsidR="00000000" w:rsidRDefault="008A7A77">
      <w:pPr>
        <w:pStyle w:val="a0"/>
        <w:rPr>
          <w:rFonts w:hint="cs"/>
          <w:rtl/>
        </w:rPr>
      </w:pPr>
      <w:r>
        <w:rPr>
          <w:rFonts w:hint="cs"/>
          <w:rtl/>
        </w:rPr>
        <w:t>אני קורא לכל חברי הכנסת לתמוך בחוק</w:t>
      </w:r>
      <w:r>
        <w:rPr>
          <w:rFonts w:hint="cs"/>
          <w:rtl/>
        </w:rPr>
        <w:t xml:space="preserve">, ובכך ישתתפו במצוות גמילות חסד כלפי הזקוקים לטיפול, שכל כך מחכים לחוק כזה. תודה רבה. </w:t>
      </w:r>
    </w:p>
    <w:p w14:paraId="6446D348" w14:textId="77777777" w:rsidR="00000000" w:rsidRDefault="008A7A77">
      <w:pPr>
        <w:pStyle w:val="a0"/>
        <w:rPr>
          <w:rFonts w:hint="cs"/>
          <w:rtl/>
        </w:rPr>
      </w:pPr>
    </w:p>
    <w:p w14:paraId="0C245EEF" w14:textId="77777777" w:rsidR="00000000" w:rsidRDefault="008A7A77">
      <w:pPr>
        <w:pStyle w:val="af1"/>
        <w:rPr>
          <w:rtl/>
        </w:rPr>
      </w:pPr>
      <w:r>
        <w:rPr>
          <w:rtl/>
        </w:rPr>
        <w:t>היו"ר אלי בן-מנחם:</w:t>
      </w:r>
    </w:p>
    <w:p w14:paraId="6A5A9EE9" w14:textId="77777777" w:rsidR="00000000" w:rsidRDefault="008A7A77">
      <w:pPr>
        <w:pStyle w:val="a0"/>
        <w:rPr>
          <w:rtl/>
        </w:rPr>
      </w:pPr>
    </w:p>
    <w:p w14:paraId="318F314E" w14:textId="77777777" w:rsidR="00000000" w:rsidRDefault="008A7A77">
      <w:pPr>
        <w:pStyle w:val="a0"/>
        <w:rPr>
          <w:rFonts w:hint="cs"/>
          <w:rtl/>
        </w:rPr>
      </w:pPr>
      <w:r>
        <w:rPr>
          <w:rFonts w:hint="cs"/>
          <w:rtl/>
        </w:rPr>
        <w:t xml:space="preserve">תודה לחבר הכנסת שאול יהלום. חבר הכנסת מוחמד ברכה, בבקשה. יש לך הסתייגויות גם לפסקה (3), ואני מבקש שתעלה אותן יחד. </w:t>
      </w:r>
    </w:p>
    <w:p w14:paraId="5D633CF3" w14:textId="77777777" w:rsidR="00000000" w:rsidRDefault="008A7A77">
      <w:pPr>
        <w:pStyle w:val="a0"/>
        <w:rPr>
          <w:rFonts w:hint="cs"/>
          <w:rtl/>
        </w:rPr>
      </w:pPr>
    </w:p>
    <w:p w14:paraId="43261849" w14:textId="77777777" w:rsidR="00000000" w:rsidRDefault="008A7A77">
      <w:pPr>
        <w:pStyle w:val="a"/>
        <w:rPr>
          <w:rtl/>
        </w:rPr>
      </w:pPr>
      <w:bookmarkStart w:id="293" w:name="FS000000540T14_06_2004_20_11_38"/>
      <w:bookmarkStart w:id="294" w:name="_Toc81186685"/>
      <w:bookmarkEnd w:id="293"/>
      <w:r>
        <w:rPr>
          <w:rFonts w:hint="eastAsia"/>
          <w:rtl/>
        </w:rPr>
        <w:t>מוחמד</w:t>
      </w:r>
      <w:r>
        <w:rPr>
          <w:rtl/>
        </w:rPr>
        <w:t xml:space="preserve"> ברכה (חד"ש-תע"ל):</w:t>
      </w:r>
      <w:bookmarkEnd w:id="294"/>
    </w:p>
    <w:p w14:paraId="277E727A" w14:textId="77777777" w:rsidR="00000000" w:rsidRDefault="008A7A77">
      <w:pPr>
        <w:pStyle w:val="a0"/>
        <w:rPr>
          <w:rFonts w:hint="cs"/>
          <w:rtl/>
        </w:rPr>
      </w:pPr>
    </w:p>
    <w:p w14:paraId="38FA7083" w14:textId="77777777" w:rsidR="00000000" w:rsidRDefault="008A7A77">
      <w:pPr>
        <w:pStyle w:val="a0"/>
        <w:rPr>
          <w:rFonts w:hint="cs"/>
          <w:rtl/>
        </w:rPr>
      </w:pPr>
      <w:r>
        <w:rPr>
          <w:rFonts w:hint="cs"/>
          <w:rtl/>
        </w:rPr>
        <w:t>אדוני ה</w:t>
      </w:r>
      <w:r>
        <w:rPr>
          <w:rFonts w:hint="cs"/>
          <w:rtl/>
        </w:rPr>
        <w:t>יושב-ראש, רבותי חברי הכנסת, הצעת החוק היא הצעת חוק ראויה, אבל אני מתרעם על הדמגוגיה שבאה לידי ביטוי בדבריו של שר האוצר בשבוע שעבר, כשעמד כאן ונאם על העובדה שבשנה האחרונה הממשלה גרמה לכך שמספר העובדים הזרים במדינת ישראל הצטמצם ב-100,000. הוא אפילו עשה משחקי</w:t>
      </w:r>
      <w:r>
        <w:rPr>
          <w:rFonts w:hint="cs"/>
          <w:rtl/>
        </w:rPr>
        <w:t xml:space="preserve"> לשון, כאילו שהוא טעה, ואמר "גירשנו" ואחר כך חזר בו מהמלה הזאת והשתמש במלה אחרת. </w:t>
      </w:r>
    </w:p>
    <w:p w14:paraId="7ABB2249" w14:textId="77777777" w:rsidR="00000000" w:rsidRDefault="008A7A77">
      <w:pPr>
        <w:pStyle w:val="a0"/>
        <w:rPr>
          <w:rFonts w:hint="cs"/>
          <w:rtl/>
        </w:rPr>
      </w:pPr>
    </w:p>
    <w:p w14:paraId="781F3C68" w14:textId="77777777" w:rsidR="00000000" w:rsidRDefault="008A7A77">
      <w:pPr>
        <w:pStyle w:val="a0"/>
        <w:rPr>
          <w:rFonts w:hint="cs"/>
          <w:rtl/>
        </w:rPr>
      </w:pPr>
      <w:r>
        <w:rPr>
          <w:rFonts w:hint="cs"/>
          <w:rtl/>
        </w:rPr>
        <w:t>חזקה על שר האוצר, שאם הוא משתמש במספר כזה הוא יודע על מה הוא מדבר. אבל אני תוהה: אם מספר העובדים פחת בשנה וחצי האחרונה ב-100,000, מישהו מהעובדים הישראלים ממלא את מקומם? סביר</w:t>
      </w:r>
      <w:r>
        <w:rPr>
          <w:rFonts w:hint="cs"/>
          <w:rtl/>
        </w:rPr>
        <w:t xml:space="preserve"> להניח שכן. יכול להיות שלא 100,000 ויכול להיות שלא 90,000, אבל 50,000 - מחצית המשרות שהם מילאו נתפסו על-ידי עובדים ישראלים? אני חושב שסביר להניח ש-50% זה נכון. אם 50,000 עובדים ישראלים נכנסו למעגל התעסוקה במקום 100,000 העובדים שהוצאו או יצאו מהארץ, סביר לה</w:t>
      </w:r>
      <w:r>
        <w:rPr>
          <w:rFonts w:hint="cs"/>
          <w:rtl/>
        </w:rPr>
        <w:t>ניח שנתוני האבטלה היו מצטמצמים נניח ב-15%. אם מדברים על 300,000, מדובר על כ-15%. אבל לא שמענו על ירידה כזאת באחוזי האבטלה, לא ראינו, לא שמענו, לא הרחנו, לא מיששנו, שום דבר. להיפך, אחוזי האבטלה עולים מחודש לחודש. איפה הבלוף? הממשלה הזאת לא הולכת לכיוון של צ</w:t>
      </w:r>
      <w:r>
        <w:rPr>
          <w:rFonts w:hint="cs"/>
          <w:rtl/>
        </w:rPr>
        <w:t>מצום האבטלה, היא הולכת רק להיטיב עם השכבות החזקות.</w:t>
      </w:r>
    </w:p>
    <w:p w14:paraId="615D6594" w14:textId="77777777" w:rsidR="00000000" w:rsidRDefault="008A7A77">
      <w:pPr>
        <w:pStyle w:val="a0"/>
        <w:rPr>
          <w:rFonts w:hint="cs"/>
          <w:rtl/>
        </w:rPr>
      </w:pPr>
      <w:r>
        <w:rPr>
          <w:rFonts w:hint="cs"/>
          <w:rtl/>
        </w:rPr>
        <w:t xml:space="preserve"> </w:t>
      </w:r>
    </w:p>
    <w:p w14:paraId="570ECC16" w14:textId="77777777" w:rsidR="00000000" w:rsidRDefault="008A7A77">
      <w:pPr>
        <w:pStyle w:val="a0"/>
        <w:rPr>
          <w:rFonts w:hint="cs"/>
          <w:rtl/>
        </w:rPr>
      </w:pPr>
      <w:r>
        <w:rPr>
          <w:rFonts w:hint="cs"/>
          <w:rtl/>
        </w:rPr>
        <w:t xml:space="preserve">נתון אחר שמדברים עליו בממשלה ובמשרד האוצר הוא העובדה שהבורסה גואה ויש רווחים בבורסה, ואפילו מדברים על כך שחצי מיליון תושבים שיש להם חסכונות או הכנסות </w:t>
      </w:r>
      <w:r>
        <w:rPr>
          <w:rtl/>
        </w:rPr>
        <w:t>–</w:t>
      </w:r>
      <w:r>
        <w:rPr>
          <w:rFonts w:hint="cs"/>
          <w:rtl/>
        </w:rPr>
        <w:t xml:space="preserve"> הוטב אתם. אבל גם זה הישג מדומה, רבותי. הרי העובדה ה</w:t>
      </w:r>
      <w:r>
        <w:rPr>
          <w:rFonts w:hint="cs"/>
          <w:rtl/>
        </w:rPr>
        <w:t>יא, שכל כספי קרנות הפנסיה, משרד האוצר השתלט עליהם וכולם נכנסו לבורסה. מובן שזה יצר גיאות, ייצר רווחים נאים בתקופה קצרה, אבל הכול מדומה. האפקט של הכנסת כספי הפנסיה לבורסה הוא אפקט זמני, ואני חושש שיום יבוא והאפקט הזה יפסיק לפעול, ודווקא תתחיל פעולה הפוכה, ש</w:t>
      </w:r>
      <w:r>
        <w:rPr>
          <w:rFonts w:hint="cs"/>
          <w:rtl/>
        </w:rPr>
        <w:t xml:space="preserve">ל כרסום בקרנות הפנסיה שמושקעות או שרצות בבורסה. אז מה שהזהרנו ממנו כאשר הממשלה החליטה לשים את ידיה על כספי הפנסיה אכן יתממש, למרבה הצער, ומי שישלם את המחיר של כל מעידה וכל נפילה בבורסה יהיה דווקא הציבור הרחב, ציבור הזקנים, הפנסיונרים, שייפגעו בחסכונות שהם </w:t>
      </w:r>
      <w:r>
        <w:rPr>
          <w:rFonts w:hint="cs"/>
          <w:rtl/>
        </w:rPr>
        <w:t xml:space="preserve">חסכו בקרנות הפנסיה במשך כל ימי חייהם על מנת שלא ייפלו לעת זיקנה, והממשלה הזאת כנראה תביא אותם למקומות הנידחים, למחוזות האומללים האלה. </w:t>
      </w:r>
    </w:p>
    <w:p w14:paraId="6DB8425A" w14:textId="77777777" w:rsidR="00000000" w:rsidRDefault="008A7A77">
      <w:pPr>
        <w:pStyle w:val="a0"/>
        <w:rPr>
          <w:rFonts w:hint="cs"/>
          <w:rtl/>
        </w:rPr>
      </w:pPr>
    </w:p>
    <w:p w14:paraId="50D67925" w14:textId="77777777" w:rsidR="00000000" w:rsidRDefault="008A7A77">
      <w:pPr>
        <w:pStyle w:val="a0"/>
        <w:rPr>
          <w:rFonts w:hint="cs"/>
          <w:rtl/>
        </w:rPr>
      </w:pPr>
      <w:r>
        <w:rPr>
          <w:rFonts w:hint="cs"/>
          <w:rtl/>
        </w:rPr>
        <w:t>הממשלה הזאת פועלת בשיווק הישגיה הכלכליים על הישגים מדומים, שאין להם כל אחיזה וכל הבנה כלכלית. אבל גם אם יש, זה עדיין הול</w:t>
      </w:r>
      <w:r>
        <w:rPr>
          <w:rFonts w:hint="cs"/>
          <w:rtl/>
        </w:rPr>
        <w:t xml:space="preserve">ך ומתנקז לכיסיהם של בעלי יכולת ואנשים עשירים במעמד מעל לבינוני, של האלפיון העליון והעשירון העליון. מי שימשיך לשלם את המחיר זה השכבות העניות, ויש דיבורים על קיצוצים נוספים בחינוך, אפילו על הנושא של הכנסת השוק לתוך החינוך דרך ועדת-דברת ודברים כאלה. בסופו של </w:t>
      </w:r>
      <w:r>
        <w:rPr>
          <w:rFonts w:hint="cs"/>
          <w:rtl/>
        </w:rPr>
        <w:t xml:space="preserve">דבר זה יפגע בכל מיני מנגנונים שוויוניים שקיימים בחברה הישראלית, לפחות במה שנוגע לחינוך חינם. גם הפנסיות ייפגעו. אני חושב שהממשלה הזאת, בכל הישגיה, עומדת על כרעי תרנגולת ועל הישגים מדומים. תודה רבה. </w:t>
      </w:r>
    </w:p>
    <w:p w14:paraId="4EF2636C" w14:textId="77777777" w:rsidR="00000000" w:rsidRDefault="008A7A77">
      <w:pPr>
        <w:pStyle w:val="a0"/>
        <w:rPr>
          <w:rFonts w:hint="cs"/>
          <w:rtl/>
        </w:rPr>
      </w:pPr>
    </w:p>
    <w:p w14:paraId="43DCFE0D" w14:textId="77777777" w:rsidR="00000000" w:rsidRDefault="008A7A77">
      <w:pPr>
        <w:pStyle w:val="af1"/>
        <w:rPr>
          <w:rtl/>
        </w:rPr>
      </w:pPr>
      <w:r>
        <w:rPr>
          <w:rtl/>
        </w:rPr>
        <w:t>היו"ר אלי בן-מנחם:</w:t>
      </w:r>
    </w:p>
    <w:p w14:paraId="100B0E12" w14:textId="77777777" w:rsidR="00000000" w:rsidRDefault="008A7A77">
      <w:pPr>
        <w:pStyle w:val="a0"/>
        <w:rPr>
          <w:rtl/>
        </w:rPr>
      </w:pPr>
    </w:p>
    <w:p w14:paraId="132777BF" w14:textId="77777777" w:rsidR="00000000" w:rsidRDefault="008A7A77">
      <w:pPr>
        <w:pStyle w:val="a0"/>
        <w:rPr>
          <w:rFonts w:hint="cs"/>
          <w:rtl/>
        </w:rPr>
      </w:pPr>
      <w:r>
        <w:rPr>
          <w:rFonts w:hint="cs"/>
          <w:rtl/>
        </w:rPr>
        <w:t>תודה לחבר הכנסת ברכה. חבר הכנסת עסאם</w:t>
      </w:r>
      <w:r>
        <w:rPr>
          <w:rFonts w:hint="cs"/>
          <w:rtl/>
        </w:rPr>
        <w:t xml:space="preserve"> מח'ול - לא נוכח. חבר הכנסת אחמד טיבי - לא נוכח. חבר הכנסת דוד אזולאי, בבקשה. גם לרשותך שלוש דקות. </w:t>
      </w:r>
    </w:p>
    <w:p w14:paraId="6C299E7F" w14:textId="77777777" w:rsidR="00000000" w:rsidRDefault="008A7A77">
      <w:pPr>
        <w:pStyle w:val="a0"/>
        <w:rPr>
          <w:rFonts w:hint="cs"/>
          <w:rtl/>
        </w:rPr>
      </w:pPr>
    </w:p>
    <w:p w14:paraId="13B24C40" w14:textId="77777777" w:rsidR="00000000" w:rsidRDefault="008A7A77">
      <w:pPr>
        <w:pStyle w:val="a"/>
        <w:rPr>
          <w:rtl/>
        </w:rPr>
      </w:pPr>
      <w:bookmarkStart w:id="295" w:name="FS000000483T14_06_2004_20_16_57"/>
      <w:bookmarkStart w:id="296" w:name="_Toc81186686"/>
      <w:bookmarkEnd w:id="295"/>
      <w:r>
        <w:rPr>
          <w:rFonts w:hint="eastAsia"/>
          <w:rtl/>
        </w:rPr>
        <w:t>דוד</w:t>
      </w:r>
      <w:r>
        <w:rPr>
          <w:rtl/>
        </w:rPr>
        <w:t xml:space="preserve"> אזולאי (ש"ס):</w:t>
      </w:r>
      <w:bookmarkEnd w:id="296"/>
    </w:p>
    <w:p w14:paraId="3A23EC1F" w14:textId="77777777" w:rsidR="00000000" w:rsidRDefault="008A7A77">
      <w:pPr>
        <w:pStyle w:val="a0"/>
        <w:rPr>
          <w:rFonts w:hint="cs"/>
          <w:rtl/>
        </w:rPr>
      </w:pPr>
    </w:p>
    <w:p w14:paraId="0F2635EF" w14:textId="77777777" w:rsidR="00000000" w:rsidRDefault="008A7A77">
      <w:pPr>
        <w:pStyle w:val="a0"/>
        <w:rPr>
          <w:rFonts w:hint="cs"/>
          <w:rtl/>
        </w:rPr>
      </w:pPr>
      <w:r>
        <w:rPr>
          <w:rFonts w:hint="cs"/>
          <w:rtl/>
        </w:rPr>
        <w:t xml:space="preserve">אדוני היושב-ראש, על מנת להסיר ספק אומר שאני חושב שהצעת החוק הזאת היא הצעה טובה. היא באה לתת מענה לאותם חולים סיעודיים שזקוקים לעזרתו של </w:t>
      </w:r>
      <w:r>
        <w:rPr>
          <w:rFonts w:hint="cs"/>
          <w:rtl/>
        </w:rPr>
        <w:t xml:space="preserve">העובד הזר. לא פעם היינו עדים לכך שעובד זר נאלץ לעזוב לאחר תקופת שירותו את החולה, והתוצאה היתה פגיעה ישירה בחולה. לכן אני באופן אישי תומך בהצעת החוק, ואני גם אציע לחברי לתמוך בה. אבל אני רוצה להתייחס להסתייגות שהגשתי. </w:t>
      </w:r>
    </w:p>
    <w:p w14:paraId="47EFCF0A" w14:textId="77777777" w:rsidR="00000000" w:rsidRDefault="008A7A77">
      <w:pPr>
        <w:pStyle w:val="a0"/>
        <w:rPr>
          <w:rFonts w:hint="cs"/>
          <w:rtl/>
        </w:rPr>
      </w:pPr>
    </w:p>
    <w:p w14:paraId="55E69BD5" w14:textId="77777777" w:rsidR="00000000" w:rsidRDefault="008A7A77">
      <w:pPr>
        <w:pStyle w:val="a0"/>
        <w:rPr>
          <w:rFonts w:hint="cs"/>
          <w:rtl/>
        </w:rPr>
      </w:pPr>
      <w:r>
        <w:rPr>
          <w:rFonts w:hint="cs"/>
          <w:rtl/>
        </w:rPr>
        <w:t>ההסתייגות שלי אומרת, שאותו עובד זר שא</w:t>
      </w:r>
      <w:r>
        <w:rPr>
          <w:rFonts w:hint="cs"/>
          <w:rtl/>
        </w:rPr>
        <w:t xml:space="preserve">פשרנו לו בצורה חריגה להמשיך ולעבוד עוד שנתיים וחצי מעבר למכסה עם אותו חולה סיעודי </w:t>
      </w:r>
      <w:r>
        <w:rPr>
          <w:rtl/>
        </w:rPr>
        <w:t>–</w:t>
      </w:r>
      <w:r>
        <w:rPr>
          <w:rFonts w:hint="cs"/>
          <w:rtl/>
        </w:rPr>
        <w:t xml:space="preserve"> לא יעלה על הדעת שנאפשר לו המשך עבודה עם אותו חולה סיעודי כאשר בני המשפחה שלו שוהים בארץ בצורה בלתי חוקית. בכך אנחנו נותנים בדלת האחורית גושפנקה לשוהים בלתי חוקיים, ובעצם נו</w:t>
      </w:r>
      <w:r>
        <w:rPr>
          <w:rFonts w:hint="cs"/>
          <w:rtl/>
        </w:rPr>
        <w:t>תנים לזה הכשר בחוק הזה. לכן הצעתי היא, שעובד זר שמטפל בחולה סיעודי ויש לו בני משפחה ששוהים בצורה בלתי חוקית במדינה, יצטרך לאתר אותם ולדאוג לכך שהם יעזבו את הארץ. כך אין לי בעיה עם כך שאותו עובד זר ימשיך ויקבל את האשרה שלו לשנתיים וחצי נוספות, על-פי המוצע ב</w:t>
      </w:r>
      <w:r>
        <w:rPr>
          <w:rFonts w:hint="cs"/>
          <w:rtl/>
        </w:rPr>
        <w:t xml:space="preserve">חוק. </w:t>
      </w:r>
    </w:p>
    <w:p w14:paraId="0AF5151F" w14:textId="77777777" w:rsidR="00000000" w:rsidRDefault="008A7A77">
      <w:pPr>
        <w:pStyle w:val="a0"/>
        <w:rPr>
          <w:rFonts w:hint="cs"/>
          <w:rtl/>
        </w:rPr>
      </w:pPr>
    </w:p>
    <w:p w14:paraId="7737F876" w14:textId="77777777" w:rsidR="00000000" w:rsidRDefault="008A7A77">
      <w:pPr>
        <w:pStyle w:val="a0"/>
        <w:rPr>
          <w:rFonts w:hint="cs"/>
          <w:rtl/>
        </w:rPr>
      </w:pPr>
      <w:r>
        <w:rPr>
          <w:rFonts w:hint="cs"/>
          <w:rtl/>
        </w:rPr>
        <w:t>גם כך, לצערי הרב, אנחנו מוצפים בעובדים זרים. רק בשבוע שעבר התפרסמו נתונים על גירוש עובדים זרים רבים, וכנראה הנחל הזה הוא ארוך וגדול, ולא תמיד ניתן להגיע לגירוש של כל אותם עובדים זרים. יש לנו היום כלי מצוין לבלום את התופעה של העובדים הזרים ששוהים בצו</w:t>
      </w:r>
      <w:r>
        <w:rPr>
          <w:rFonts w:hint="cs"/>
          <w:rtl/>
        </w:rPr>
        <w:t xml:space="preserve">רה בלתי חוקית במדינה. באמצעות אלה שהולכים לקבל הכשר, אנחנו יכולים לסלק את אלה ששוהים כאן בצורה בלתי חוקית. כך גם לא נפגע בחולים שזקוקים לטיפול הסיעודי. </w:t>
      </w:r>
    </w:p>
    <w:p w14:paraId="3943BB88" w14:textId="77777777" w:rsidR="00000000" w:rsidRDefault="008A7A77">
      <w:pPr>
        <w:pStyle w:val="a0"/>
        <w:rPr>
          <w:rFonts w:hint="cs"/>
          <w:rtl/>
        </w:rPr>
      </w:pPr>
    </w:p>
    <w:p w14:paraId="767E2333" w14:textId="77777777" w:rsidR="00000000" w:rsidRDefault="008A7A77">
      <w:pPr>
        <w:pStyle w:val="a0"/>
        <w:rPr>
          <w:rFonts w:hint="cs"/>
          <w:rtl/>
        </w:rPr>
      </w:pPr>
      <w:r>
        <w:rPr>
          <w:rFonts w:hint="cs"/>
          <w:rtl/>
        </w:rPr>
        <w:t>אני פונה לחברי מהקואליציה לאפשר חופש הצבעה בהסתייגות הזאת, על מנת שנוכל לתקן, ולו במעט, את הפגיעה באנש</w:t>
      </w:r>
      <w:r>
        <w:rPr>
          <w:rFonts w:hint="cs"/>
          <w:rtl/>
        </w:rPr>
        <w:t xml:space="preserve">ים הסובלים מכך שעובדים זרים רבים שוהים במדינה הזאת בצורה בלתי חוקית. תודה. </w:t>
      </w:r>
    </w:p>
    <w:p w14:paraId="601950B7" w14:textId="77777777" w:rsidR="00000000" w:rsidRDefault="008A7A77">
      <w:pPr>
        <w:pStyle w:val="a0"/>
        <w:rPr>
          <w:rFonts w:hint="cs"/>
          <w:rtl/>
        </w:rPr>
      </w:pPr>
    </w:p>
    <w:p w14:paraId="463A599E" w14:textId="77777777" w:rsidR="00000000" w:rsidRDefault="008A7A77">
      <w:pPr>
        <w:pStyle w:val="af1"/>
        <w:rPr>
          <w:rtl/>
        </w:rPr>
      </w:pPr>
      <w:r>
        <w:rPr>
          <w:rtl/>
        </w:rPr>
        <w:t>היו"ר אלי בן-מנחם:</w:t>
      </w:r>
    </w:p>
    <w:p w14:paraId="478CD3C5" w14:textId="77777777" w:rsidR="00000000" w:rsidRDefault="008A7A77">
      <w:pPr>
        <w:pStyle w:val="a0"/>
        <w:rPr>
          <w:rtl/>
        </w:rPr>
      </w:pPr>
    </w:p>
    <w:p w14:paraId="00A51073" w14:textId="77777777" w:rsidR="00000000" w:rsidRDefault="008A7A77">
      <w:pPr>
        <w:pStyle w:val="a0"/>
        <w:rPr>
          <w:rFonts w:hint="cs"/>
          <w:rtl/>
        </w:rPr>
      </w:pPr>
      <w:r>
        <w:rPr>
          <w:rFonts w:hint="cs"/>
          <w:rtl/>
        </w:rPr>
        <w:t xml:space="preserve">תודה לחבר הכנסת דוד אזולאי. חבר הכנסת משה גפני, בבקשה. יש לך כמה הסתייגויות, תשתדל לתמצת את כולן. </w:t>
      </w:r>
    </w:p>
    <w:p w14:paraId="5774C41F" w14:textId="77777777" w:rsidR="00000000" w:rsidRDefault="008A7A77">
      <w:pPr>
        <w:pStyle w:val="a0"/>
        <w:rPr>
          <w:rFonts w:hint="cs"/>
          <w:rtl/>
        </w:rPr>
      </w:pPr>
    </w:p>
    <w:p w14:paraId="3594C9E2" w14:textId="77777777" w:rsidR="00000000" w:rsidRDefault="008A7A77">
      <w:pPr>
        <w:pStyle w:val="a"/>
        <w:rPr>
          <w:rtl/>
        </w:rPr>
      </w:pPr>
      <w:bookmarkStart w:id="297" w:name="FS000000526T14_06_2004_20_38_34"/>
      <w:bookmarkStart w:id="298" w:name="_Toc81186687"/>
      <w:bookmarkEnd w:id="297"/>
      <w:r>
        <w:rPr>
          <w:rFonts w:hint="eastAsia"/>
          <w:rtl/>
        </w:rPr>
        <w:t>משה</w:t>
      </w:r>
      <w:r>
        <w:rPr>
          <w:rtl/>
        </w:rPr>
        <w:t xml:space="preserve"> גפני (יהדות התורה):</w:t>
      </w:r>
      <w:bookmarkEnd w:id="298"/>
    </w:p>
    <w:p w14:paraId="2811A245" w14:textId="77777777" w:rsidR="00000000" w:rsidRDefault="008A7A77">
      <w:pPr>
        <w:pStyle w:val="a0"/>
        <w:rPr>
          <w:rFonts w:hint="cs"/>
          <w:rtl/>
        </w:rPr>
      </w:pPr>
    </w:p>
    <w:p w14:paraId="478AE943" w14:textId="77777777" w:rsidR="00000000" w:rsidRDefault="008A7A77">
      <w:pPr>
        <w:pStyle w:val="a0"/>
        <w:rPr>
          <w:rFonts w:hint="cs"/>
          <w:rtl/>
        </w:rPr>
      </w:pPr>
      <w:r>
        <w:rPr>
          <w:rFonts w:hint="cs"/>
          <w:rtl/>
        </w:rPr>
        <w:t>אדוני היושב-ראש, אני מברך את המציע</w:t>
      </w:r>
      <w:r>
        <w:rPr>
          <w:rFonts w:hint="cs"/>
          <w:rtl/>
        </w:rPr>
        <w:t>ים, חבר הכנסת שאול יהלום ואחרים, אני לא זוכר מי, גם רשף חן - - -</w:t>
      </w:r>
    </w:p>
    <w:p w14:paraId="37239205" w14:textId="77777777" w:rsidR="00000000" w:rsidRDefault="008A7A77">
      <w:pPr>
        <w:pStyle w:val="a0"/>
        <w:ind w:firstLine="0"/>
        <w:rPr>
          <w:rFonts w:hint="cs"/>
          <w:rtl/>
        </w:rPr>
      </w:pPr>
    </w:p>
    <w:p w14:paraId="6AA5AC1F" w14:textId="77777777" w:rsidR="00000000" w:rsidRDefault="008A7A77">
      <w:pPr>
        <w:pStyle w:val="af0"/>
        <w:rPr>
          <w:rtl/>
        </w:rPr>
      </w:pPr>
      <w:r>
        <w:rPr>
          <w:rFonts w:hint="eastAsia"/>
          <w:rtl/>
        </w:rPr>
        <w:t>רשף</w:t>
      </w:r>
      <w:r>
        <w:rPr>
          <w:rtl/>
        </w:rPr>
        <w:t xml:space="preserve"> חן (שינוי):</w:t>
      </w:r>
    </w:p>
    <w:p w14:paraId="70C90716" w14:textId="77777777" w:rsidR="00000000" w:rsidRDefault="008A7A77">
      <w:pPr>
        <w:pStyle w:val="a0"/>
        <w:rPr>
          <w:rFonts w:hint="cs"/>
          <w:rtl/>
        </w:rPr>
      </w:pPr>
    </w:p>
    <w:p w14:paraId="6B21D16C" w14:textId="77777777" w:rsidR="00000000" w:rsidRDefault="008A7A77">
      <w:pPr>
        <w:pStyle w:val="a0"/>
        <w:rPr>
          <w:rFonts w:hint="cs"/>
          <w:rtl/>
        </w:rPr>
      </w:pPr>
      <w:r>
        <w:rPr>
          <w:rFonts w:hint="cs"/>
          <w:rtl/>
        </w:rPr>
        <w:t>קשה.</w:t>
      </w:r>
    </w:p>
    <w:p w14:paraId="0B6C14F3" w14:textId="77777777" w:rsidR="00000000" w:rsidRDefault="008A7A77">
      <w:pPr>
        <w:pStyle w:val="a0"/>
        <w:ind w:firstLine="0"/>
        <w:rPr>
          <w:rFonts w:hint="cs"/>
          <w:rtl/>
        </w:rPr>
      </w:pPr>
    </w:p>
    <w:p w14:paraId="4C6C535E" w14:textId="77777777" w:rsidR="00000000" w:rsidRDefault="008A7A77">
      <w:pPr>
        <w:pStyle w:val="-"/>
        <w:rPr>
          <w:rtl/>
        </w:rPr>
      </w:pPr>
      <w:bookmarkStart w:id="299" w:name="FS000000526T14_06_2004_20_39_04C"/>
      <w:bookmarkEnd w:id="299"/>
      <w:r>
        <w:rPr>
          <w:rtl/>
        </w:rPr>
        <w:t>משה גפני (יהדות התורה):</w:t>
      </w:r>
    </w:p>
    <w:p w14:paraId="72C7139D" w14:textId="77777777" w:rsidR="00000000" w:rsidRDefault="008A7A77">
      <w:pPr>
        <w:pStyle w:val="a0"/>
        <w:rPr>
          <w:rtl/>
        </w:rPr>
      </w:pPr>
    </w:p>
    <w:p w14:paraId="5A485F66" w14:textId="77777777" w:rsidR="00000000" w:rsidRDefault="008A7A77">
      <w:pPr>
        <w:pStyle w:val="a0"/>
        <w:rPr>
          <w:rFonts w:hint="cs"/>
          <w:rtl/>
        </w:rPr>
      </w:pPr>
      <w:r>
        <w:rPr>
          <w:rFonts w:hint="cs"/>
          <w:rtl/>
        </w:rPr>
        <w:t>מה קשה?</w:t>
      </w:r>
    </w:p>
    <w:p w14:paraId="2580C584" w14:textId="77777777" w:rsidR="00000000" w:rsidRDefault="008A7A77">
      <w:pPr>
        <w:pStyle w:val="a0"/>
        <w:ind w:firstLine="0"/>
        <w:rPr>
          <w:rFonts w:hint="cs"/>
          <w:rtl/>
        </w:rPr>
      </w:pPr>
    </w:p>
    <w:p w14:paraId="58261D49" w14:textId="77777777" w:rsidR="00000000" w:rsidRDefault="008A7A77">
      <w:pPr>
        <w:pStyle w:val="af0"/>
        <w:rPr>
          <w:rtl/>
        </w:rPr>
      </w:pPr>
      <w:r>
        <w:rPr>
          <w:rFonts w:hint="eastAsia"/>
          <w:rtl/>
        </w:rPr>
        <w:t>רשף</w:t>
      </w:r>
      <w:r>
        <w:rPr>
          <w:rtl/>
        </w:rPr>
        <w:t xml:space="preserve"> חן (שינוי):</w:t>
      </w:r>
    </w:p>
    <w:p w14:paraId="493E6C89" w14:textId="77777777" w:rsidR="00000000" w:rsidRDefault="008A7A77">
      <w:pPr>
        <w:pStyle w:val="a0"/>
        <w:rPr>
          <w:rFonts w:hint="cs"/>
          <w:rtl/>
        </w:rPr>
      </w:pPr>
    </w:p>
    <w:p w14:paraId="7AD696A3" w14:textId="77777777" w:rsidR="00000000" w:rsidRDefault="008A7A77">
      <w:pPr>
        <w:pStyle w:val="a0"/>
        <w:rPr>
          <w:rFonts w:hint="cs"/>
          <w:rtl/>
        </w:rPr>
      </w:pPr>
      <w:r>
        <w:rPr>
          <w:rFonts w:hint="cs"/>
          <w:rtl/>
        </w:rPr>
        <w:t>לזכור.</w:t>
      </w:r>
    </w:p>
    <w:p w14:paraId="155DE760" w14:textId="77777777" w:rsidR="00000000" w:rsidRDefault="008A7A77">
      <w:pPr>
        <w:pStyle w:val="a0"/>
        <w:ind w:firstLine="0"/>
        <w:rPr>
          <w:rFonts w:hint="cs"/>
          <w:rtl/>
        </w:rPr>
      </w:pPr>
    </w:p>
    <w:p w14:paraId="4E82009A" w14:textId="77777777" w:rsidR="00000000" w:rsidRDefault="008A7A77">
      <w:pPr>
        <w:pStyle w:val="af1"/>
        <w:rPr>
          <w:rtl/>
        </w:rPr>
      </w:pPr>
      <w:r>
        <w:rPr>
          <w:rtl/>
        </w:rPr>
        <w:t>היו"ר אלי בן-מנחם:</w:t>
      </w:r>
    </w:p>
    <w:p w14:paraId="6C5DECA8" w14:textId="77777777" w:rsidR="00000000" w:rsidRDefault="008A7A77">
      <w:pPr>
        <w:pStyle w:val="a0"/>
        <w:rPr>
          <w:rFonts w:hint="cs"/>
          <w:rtl/>
        </w:rPr>
      </w:pPr>
    </w:p>
    <w:p w14:paraId="6A4CEBA1" w14:textId="77777777" w:rsidR="00000000" w:rsidRDefault="008A7A77">
      <w:pPr>
        <w:pStyle w:val="a0"/>
        <w:rPr>
          <w:rFonts w:hint="cs"/>
          <w:rtl/>
        </w:rPr>
      </w:pPr>
      <w:r>
        <w:rPr>
          <w:rFonts w:hint="cs"/>
          <w:rtl/>
        </w:rPr>
        <w:t>חבר הכנסת גפני, אני חוזר: יש לך כמה הסתייגויות, אתה מעלה את כל ההסתייגויות כמקשה אחת.</w:t>
      </w:r>
    </w:p>
    <w:p w14:paraId="23F87068" w14:textId="77777777" w:rsidR="00000000" w:rsidRDefault="008A7A77">
      <w:pPr>
        <w:pStyle w:val="a0"/>
        <w:ind w:firstLine="0"/>
        <w:rPr>
          <w:rFonts w:hint="cs"/>
          <w:rtl/>
        </w:rPr>
      </w:pPr>
    </w:p>
    <w:p w14:paraId="0CFD155C" w14:textId="77777777" w:rsidR="00000000" w:rsidRDefault="008A7A77">
      <w:pPr>
        <w:pStyle w:val="-"/>
        <w:rPr>
          <w:rtl/>
        </w:rPr>
      </w:pPr>
      <w:bookmarkStart w:id="300" w:name="FS000000526T14_06_2004_20_39_48C"/>
      <w:bookmarkEnd w:id="300"/>
      <w:r>
        <w:rPr>
          <w:rtl/>
        </w:rPr>
        <w:t>מ</w:t>
      </w:r>
      <w:r>
        <w:rPr>
          <w:rtl/>
        </w:rPr>
        <w:t>שה גפני (יהדות התורה):</w:t>
      </w:r>
    </w:p>
    <w:p w14:paraId="64291A26" w14:textId="77777777" w:rsidR="00000000" w:rsidRDefault="008A7A77">
      <w:pPr>
        <w:pStyle w:val="a0"/>
        <w:rPr>
          <w:rtl/>
        </w:rPr>
      </w:pPr>
    </w:p>
    <w:p w14:paraId="17DD18B2" w14:textId="77777777" w:rsidR="00000000" w:rsidRDefault="008A7A77">
      <w:pPr>
        <w:pStyle w:val="a0"/>
        <w:rPr>
          <w:rFonts w:hint="cs"/>
          <w:rtl/>
        </w:rPr>
      </w:pPr>
      <w:r>
        <w:rPr>
          <w:rFonts w:hint="cs"/>
          <w:rtl/>
        </w:rPr>
        <w:t>כן. אעשה זאת קצר.</w:t>
      </w:r>
    </w:p>
    <w:p w14:paraId="180925EE" w14:textId="77777777" w:rsidR="00000000" w:rsidRDefault="008A7A77">
      <w:pPr>
        <w:pStyle w:val="a0"/>
        <w:rPr>
          <w:rFonts w:hint="cs"/>
          <w:rtl/>
        </w:rPr>
      </w:pPr>
    </w:p>
    <w:p w14:paraId="3200D6F5" w14:textId="77777777" w:rsidR="00000000" w:rsidRDefault="008A7A77">
      <w:pPr>
        <w:pStyle w:val="a0"/>
        <w:rPr>
          <w:rFonts w:hint="cs"/>
          <w:rtl/>
        </w:rPr>
      </w:pPr>
      <w:r>
        <w:rPr>
          <w:rFonts w:hint="cs"/>
          <w:rtl/>
        </w:rPr>
        <w:t xml:space="preserve">הצעת החוק היא הצעה נכונה, היא הצעה טובה. חבר הכנסת יהלום, קראת לזה גמילות חסד. אני מסכים, באמת יש דברים שגובלים אפילו בפיקוח נפש. אבל אני רוצה לומר לחברי חברי הכנסת, בחוק הזה עלו על טרמפ,  נכלל בו דבר שאיננו ממין </w:t>
      </w:r>
      <w:r>
        <w:rPr>
          <w:rFonts w:hint="cs"/>
          <w:rtl/>
        </w:rPr>
        <w:t xml:space="preserve">העניין לחלוטין ואיננו גמילות חסד. </w:t>
      </w:r>
    </w:p>
    <w:p w14:paraId="65433105" w14:textId="77777777" w:rsidR="00000000" w:rsidRDefault="008A7A77">
      <w:pPr>
        <w:pStyle w:val="a0"/>
        <w:rPr>
          <w:rFonts w:hint="cs"/>
          <w:rtl/>
        </w:rPr>
      </w:pPr>
    </w:p>
    <w:p w14:paraId="5DBC799C" w14:textId="77777777" w:rsidR="00000000" w:rsidRDefault="008A7A77">
      <w:pPr>
        <w:pStyle w:val="a0"/>
        <w:rPr>
          <w:rFonts w:hint="cs"/>
          <w:rtl/>
        </w:rPr>
      </w:pPr>
      <w:r>
        <w:rPr>
          <w:rFonts w:hint="cs"/>
          <w:rtl/>
        </w:rPr>
        <w:t xml:space="preserve">בסעיף השני בהצעת החוק, בפסקה (3), נאמר שמי שתורם למשק, לחברה, לכלכלה, שר הפנים יוכל לתת לו אישור להישאר כאן. אנחנו נמצאים בחברה מוכת אבטלה </w:t>
      </w:r>
      <w:r>
        <w:rPr>
          <w:rtl/>
        </w:rPr>
        <w:t>–</w:t>
      </w:r>
      <w:r>
        <w:rPr>
          <w:rFonts w:hint="cs"/>
          <w:rtl/>
        </w:rPr>
        <w:t xml:space="preserve"> גם במשק, גם בחברה, גם בכלכלה. יש עולים חדשים בעלי תארים מארצות מוצאם, אנשים מאו</w:t>
      </w:r>
      <w:r>
        <w:rPr>
          <w:rFonts w:hint="cs"/>
          <w:rtl/>
        </w:rPr>
        <w:t xml:space="preserve">ד משכילים, מאוד מלומדים, ופה אנחנו מאפשרים לשר הפנים בחוק </w:t>
      </w:r>
      <w:r>
        <w:rPr>
          <w:rtl/>
        </w:rPr>
        <w:t>–</w:t>
      </w:r>
      <w:r>
        <w:rPr>
          <w:rFonts w:hint="cs"/>
          <w:rtl/>
        </w:rPr>
        <w:t xml:space="preserve"> אם הוא יעבור בקריאה שנייה ושלישית </w:t>
      </w:r>
      <w:r>
        <w:rPr>
          <w:rtl/>
        </w:rPr>
        <w:t>–</w:t>
      </w:r>
      <w:r>
        <w:rPr>
          <w:rFonts w:hint="cs"/>
          <w:rtl/>
        </w:rPr>
        <w:t xml:space="preserve"> להביא אנשים כראות עיניו. אומנם, בהתייעצות עם שר האוצר ובהסכמת שר התעשייה והמסחר, אבל שר הפנים מקבל פה מעמד שיפגע בחברה הישראלית. אנחנו חברת מוכת אבטלה, שיש בה כ</w:t>
      </w:r>
      <w:r>
        <w:rPr>
          <w:rFonts w:hint="cs"/>
          <w:rtl/>
        </w:rPr>
        <w:t xml:space="preserve">ל הכוחות הנדרשים גם למשק, גם לחברה וגם  לכלכלה, וניצור פה עכשיו מצב סיטונאי. </w:t>
      </w:r>
    </w:p>
    <w:p w14:paraId="22924BFC" w14:textId="77777777" w:rsidR="00000000" w:rsidRDefault="008A7A77">
      <w:pPr>
        <w:pStyle w:val="a0"/>
        <w:rPr>
          <w:rFonts w:hint="cs"/>
          <w:rtl/>
        </w:rPr>
      </w:pPr>
    </w:p>
    <w:p w14:paraId="6179D51E" w14:textId="77777777" w:rsidR="00000000" w:rsidRDefault="008A7A77">
      <w:pPr>
        <w:pStyle w:val="a0"/>
        <w:rPr>
          <w:rFonts w:hint="cs"/>
          <w:rtl/>
        </w:rPr>
      </w:pPr>
      <w:r>
        <w:rPr>
          <w:rFonts w:hint="cs"/>
          <w:rtl/>
        </w:rPr>
        <w:t>הרי קשה לנו גם עם הסעיף הראשון, אבל אנחנו יודעים שבנושא של חולים סיעודיים זאת בעיה אמיתית, כפי שאמרתי, הגובלת בפיקוח נפש, ואני מסכים, צריך לתמוך בזה. אבל דרך אגב להכניס לפה יבוא</w:t>
      </w:r>
      <w:r>
        <w:rPr>
          <w:rFonts w:hint="cs"/>
          <w:rtl/>
        </w:rPr>
        <w:t xml:space="preserve"> של עובדים זרים מכל מיני ארצות, שאין הגדרה מה התרומה שלהם למשק? מה, למשל מנהל בנק? מה התרומה שלו לכלכלה? </w:t>
      </w:r>
    </w:p>
    <w:p w14:paraId="19F1C02F" w14:textId="77777777" w:rsidR="00000000" w:rsidRDefault="008A7A77">
      <w:pPr>
        <w:pStyle w:val="a0"/>
        <w:ind w:firstLine="0"/>
        <w:rPr>
          <w:rFonts w:hint="cs"/>
          <w:rtl/>
        </w:rPr>
      </w:pPr>
    </w:p>
    <w:p w14:paraId="6A668E35" w14:textId="77777777" w:rsidR="00000000" w:rsidRDefault="008A7A77">
      <w:pPr>
        <w:pStyle w:val="af0"/>
        <w:rPr>
          <w:rtl/>
        </w:rPr>
      </w:pPr>
      <w:r>
        <w:rPr>
          <w:rFonts w:hint="eastAsia"/>
          <w:rtl/>
        </w:rPr>
        <w:t>שאול</w:t>
      </w:r>
      <w:r>
        <w:rPr>
          <w:rtl/>
        </w:rPr>
        <w:t xml:space="preserve"> יהלום (מפד"ל):</w:t>
      </w:r>
    </w:p>
    <w:p w14:paraId="7B6A7DDD" w14:textId="77777777" w:rsidR="00000000" w:rsidRDefault="008A7A77">
      <w:pPr>
        <w:pStyle w:val="a0"/>
        <w:rPr>
          <w:rFonts w:hint="cs"/>
          <w:rtl/>
        </w:rPr>
      </w:pPr>
    </w:p>
    <w:p w14:paraId="3F6B75BB" w14:textId="77777777" w:rsidR="00000000" w:rsidRDefault="008A7A77">
      <w:pPr>
        <w:pStyle w:val="a0"/>
        <w:rPr>
          <w:rFonts w:hint="cs"/>
          <w:rtl/>
        </w:rPr>
      </w:pPr>
      <w:r>
        <w:rPr>
          <w:rFonts w:hint="cs"/>
          <w:rtl/>
        </w:rPr>
        <w:t>רופא מומחה בנוירוכירורגיה, מנתח מוח.</w:t>
      </w:r>
    </w:p>
    <w:p w14:paraId="189056E3" w14:textId="77777777" w:rsidR="00000000" w:rsidRDefault="008A7A77">
      <w:pPr>
        <w:pStyle w:val="a0"/>
        <w:ind w:firstLine="0"/>
        <w:rPr>
          <w:rFonts w:hint="cs"/>
          <w:rtl/>
        </w:rPr>
      </w:pPr>
    </w:p>
    <w:p w14:paraId="7461EEAB" w14:textId="77777777" w:rsidR="00000000" w:rsidRDefault="008A7A77">
      <w:pPr>
        <w:pStyle w:val="-"/>
        <w:rPr>
          <w:rtl/>
        </w:rPr>
      </w:pPr>
      <w:bookmarkStart w:id="301" w:name="FS000000526T14_06_2004_20_43_26C"/>
      <w:bookmarkEnd w:id="301"/>
      <w:r>
        <w:rPr>
          <w:rFonts w:hint="eastAsia"/>
          <w:rtl/>
        </w:rPr>
        <w:t>משה</w:t>
      </w:r>
      <w:r>
        <w:rPr>
          <w:rtl/>
        </w:rPr>
        <w:t xml:space="preserve"> גפני (יהדות התורה):</w:t>
      </w:r>
    </w:p>
    <w:p w14:paraId="6C0E1CC4" w14:textId="77777777" w:rsidR="00000000" w:rsidRDefault="008A7A77">
      <w:pPr>
        <w:pStyle w:val="a0"/>
        <w:rPr>
          <w:rFonts w:hint="cs"/>
          <w:rtl/>
        </w:rPr>
      </w:pPr>
    </w:p>
    <w:p w14:paraId="747274C6" w14:textId="77777777" w:rsidR="00000000" w:rsidRDefault="008A7A77">
      <w:pPr>
        <w:pStyle w:val="a0"/>
        <w:rPr>
          <w:rFonts w:hint="cs"/>
          <w:rtl/>
        </w:rPr>
      </w:pPr>
      <w:r>
        <w:rPr>
          <w:rFonts w:hint="cs"/>
          <w:rtl/>
        </w:rPr>
        <w:t>חבר הכנסת יהלום, הרי אנחנו יודעים, שכאשר מגיע רופא מומחה מנתח, זה</w:t>
      </w:r>
      <w:r>
        <w:rPr>
          <w:rFonts w:hint="cs"/>
          <w:rtl/>
        </w:rPr>
        <w:t xml:space="preserve"> לא נעשה דרך המצב הסיטונאי שאתה הולך ליצור כאן בחוק הזה, כיוון שכאן אתה הולך ליצור מצב סיטונאי ששר הפנים יכול להחליט בכל הרמות, בכל הדרגות. אתה יודע, שכאשר מביאים רופא מנתח, וכבר היו דברים מעולם, מביאים אותו, ומי שמתנגד, אגב, אלה הרופאים כאן. </w:t>
      </w:r>
    </w:p>
    <w:p w14:paraId="65F6CD95" w14:textId="77777777" w:rsidR="00000000" w:rsidRDefault="008A7A77">
      <w:pPr>
        <w:pStyle w:val="a0"/>
        <w:ind w:firstLine="0"/>
        <w:rPr>
          <w:rFonts w:hint="cs"/>
          <w:rtl/>
        </w:rPr>
      </w:pPr>
    </w:p>
    <w:p w14:paraId="4839BE7F" w14:textId="77777777" w:rsidR="00000000" w:rsidRDefault="008A7A77">
      <w:pPr>
        <w:pStyle w:val="af0"/>
        <w:rPr>
          <w:rtl/>
        </w:rPr>
      </w:pPr>
      <w:r>
        <w:rPr>
          <w:rFonts w:hint="eastAsia"/>
          <w:rtl/>
        </w:rPr>
        <w:t>צבי</w:t>
      </w:r>
      <w:r>
        <w:rPr>
          <w:rtl/>
        </w:rPr>
        <w:t xml:space="preserve"> הנדל (ה</w:t>
      </w:r>
      <w:r>
        <w:rPr>
          <w:rtl/>
        </w:rPr>
        <w:t>איחוד הלאומי - ישראל ביתנו):</w:t>
      </w:r>
    </w:p>
    <w:p w14:paraId="6A4DE128" w14:textId="77777777" w:rsidR="00000000" w:rsidRDefault="008A7A77">
      <w:pPr>
        <w:pStyle w:val="a0"/>
        <w:rPr>
          <w:rFonts w:hint="cs"/>
          <w:rtl/>
        </w:rPr>
      </w:pPr>
    </w:p>
    <w:p w14:paraId="48C39F43" w14:textId="77777777" w:rsidR="00000000" w:rsidRDefault="008A7A77">
      <w:pPr>
        <w:pStyle w:val="a0"/>
        <w:rPr>
          <w:rFonts w:hint="cs"/>
          <w:rtl/>
        </w:rPr>
      </w:pPr>
      <w:r>
        <w:rPr>
          <w:rFonts w:hint="cs"/>
          <w:rtl/>
        </w:rPr>
        <w:t>טבח במסעדה סינית?</w:t>
      </w:r>
    </w:p>
    <w:p w14:paraId="13C19E1E" w14:textId="77777777" w:rsidR="00000000" w:rsidRDefault="008A7A77">
      <w:pPr>
        <w:pStyle w:val="a0"/>
        <w:ind w:firstLine="0"/>
        <w:rPr>
          <w:rFonts w:hint="cs"/>
          <w:rtl/>
        </w:rPr>
      </w:pPr>
    </w:p>
    <w:p w14:paraId="05DB9109" w14:textId="77777777" w:rsidR="00000000" w:rsidRDefault="008A7A77">
      <w:pPr>
        <w:pStyle w:val="-"/>
        <w:rPr>
          <w:rtl/>
        </w:rPr>
      </w:pPr>
      <w:bookmarkStart w:id="302" w:name="FS000000526T14_06_2004_20_44_24C"/>
      <w:bookmarkEnd w:id="302"/>
      <w:r>
        <w:rPr>
          <w:rFonts w:hint="eastAsia"/>
          <w:rtl/>
        </w:rPr>
        <w:t>משה</w:t>
      </w:r>
      <w:r>
        <w:rPr>
          <w:rtl/>
        </w:rPr>
        <w:t xml:space="preserve"> גפני (יהדות התורה):</w:t>
      </w:r>
    </w:p>
    <w:p w14:paraId="5357B938" w14:textId="77777777" w:rsidR="00000000" w:rsidRDefault="008A7A77">
      <w:pPr>
        <w:pStyle w:val="a0"/>
        <w:rPr>
          <w:rFonts w:hint="cs"/>
          <w:rtl/>
        </w:rPr>
      </w:pPr>
    </w:p>
    <w:p w14:paraId="676986F6" w14:textId="77777777" w:rsidR="00000000" w:rsidRDefault="008A7A77">
      <w:pPr>
        <w:pStyle w:val="a0"/>
        <w:rPr>
          <w:rFonts w:hint="cs"/>
          <w:rtl/>
        </w:rPr>
      </w:pPr>
      <w:r>
        <w:rPr>
          <w:rFonts w:hint="cs"/>
          <w:rtl/>
        </w:rPr>
        <w:t>כן. אני צריך למנות לך, חבר הכנסת יהלום?</w:t>
      </w:r>
    </w:p>
    <w:p w14:paraId="566B819A" w14:textId="77777777" w:rsidR="00000000" w:rsidRDefault="008A7A77">
      <w:pPr>
        <w:pStyle w:val="a0"/>
        <w:ind w:firstLine="0"/>
        <w:rPr>
          <w:rFonts w:hint="cs"/>
          <w:rtl/>
        </w:rPr>
      </w:pPr>
    </w:p>
    <w:p w14:paraId="7557E2E9" w14:textId="77777777" w:rsidR="00000000" w:rsidRDefault="008A7A77">
      <w:pPr>
        <w:pStyle w:val="af0"/>
        <w:rPr>
          <w:rtl/>
        </w:rPr>
      </w:pPr>
      <w:r>
        <w:rPr>
          <w:rFonts w:hint="eastAsia"/>
          <w:rtl/>
        </w:rPr>
        <w:t>צבי</w:t>
      </w:r>
      <w:r>
        <w:rPr>
          <w:rtl/>
        </w:rPr>
        <w:t xml:space="preserve"> הנדל (האיחוד הלאומי - ישראל ביתנו):</w:t>
      </w:r>
    </w:p>
    <w:p w14:paraId="47A8E90C" w14:textId="77777777" w:rsidR="00000000" w:rsidRDefault="008A7A77">
      <w:pPr>
        <w:pStyle w:val="a0"/>
        <w:rPr>
          <w:rFonts w:hint="cs"/>
          <w:rtl/>
        </w:rPr>
      </w:pPr>
    </w:p>
    <w:p w14:paraId="36015A7C" w14:textId="77777777" w:rsidR="00000000" w:rsidRDefault="008A7A77">
      <w:pPr>
        <w:pStyle w:val="a0"/>
        <w:ind w:firstLine="0"/>
        <w:rPr>
          <w:rFonts w:hint="cs"/>
          <w:rtl/>
        </w:rPr>
      </w:pPr>
      <w:r>
        <w:rPr>
          <w:rFonts w:hint="cs"/>
          <w:rtl/>
        </w:rPr>
        <w:tab/>
        <w:t>לטבח במסעדה סינית אתה מאפשר או לא?</w:t>
      </w:r>
    </w:p>
    <w:p w14:paraId="6CF91AD0" w14:textId="77777777" w:rsidR="00000000" w:rsidRDefault="008A7A77">
      <w:pPr>
        <w:pStyle w:val="a0"/>
        <w:ind w:firstLine="0"/>
        <w:rPr>
          <w:rFonts w:hint="cs"/>
          <w:rtl/>
        </w:rPr>
      </w:pPr>
    </w:p>
    <w:p w14:paraId="2B86A09D" w14:textId="77777777" w:rsidR="00000000" w:rsidRDefault="008A7A77">
      <w:pPr>
        <w:pStyle w:val="af0"/>
        <w:rPr>
          <w:rtl/>
        </w:rPr>
      </w:pPr>
      <w:r>
        <w:rPr>
          <w:rFonts w:hint="eastAsia"/>
          <w:rtl/>
        </w:rPr>
        <w:t>שאול</w:t>
      </w:r>
      <w:r>
        <w:rPr>
          <w:rtl/>
        </w:rPr>
        <w:t xml:space="preserve"> יהלום (מפד"ל):</w:t>
      </w:r>
    </w:p>
    <w:p w14:paraId="66CC7509" w14:textId="77777777" w:rsidR="00000000" w:rsidRDefault="008A7A77">
      <w:pPr>
        <w:pStyle w:val="a0"/>
        <w:rPr>
          <w:rFonts w:hint="cs"/>
          <w:rtl/>
        </w:rPr>
      </w:pPr>
    </w:p>
    <w:p w14:paraId="4CB2B77B" w14:textId="77777777" w:rsidR="00000000" w:rsidRDefault="008A7A77">
      <w:pPr>
        <w:pStyle w:val="a0"/>
        <w:rPr>
          <w:rFonts w:hint="cs"/>
          <w:rtl/>
        </w:rPr>
      </w:pPr>
      <w:r>
        <w:rPr>
          <w:rFonts w:hint="cs"/>
          <w:rtl/>
        </w:rPr>
        <w:t xml:space="preserve"> למה שיביאו טבחים לא כשרים? </w:t>
      </w:r>
    </w:p>
    <w:p w14:paraId="7F35C205" w14:textId="77777777" w:rsidR="00000000" w:rsidRDefault="008A7A77">
      <w:pPr>
        <w:pStyle w:val="a0"/>
        <w:ind w:firstLine="0"/>
        <w:rPr>
          <w:rFonts w:hint="cs"/>
          <w:rtl/>
        </w:rPr>
      </w:pPr>
    </w:p>
    <w:p w14:paraId="4C613FF0" w14:textId="77777777" w:rsidR="00000000" w:rsidRDefault="008A7A77">
      <w:pPr>
        <w:pStyle w:val="-"/>
        <w:rPr>
          <w:rtl/>
        </w:rPr>
      </w:pPr>
      <w:bookmarkStart w:id="303" w:name="FS000000526T14_06_2004_20_45_37C"/>
      <w:bookmarkEnd w:id="303"/>
      <w:r>
        <w:rPr>
          <w:rtl/>
        </w:rPr>
        <w:t>משה גפני (יה</w:t>
      </w:r>
      <w:r>
        <w:rPr>
          <w:rtl/>
        </w:rPr>
        <w:t>דות התורה):</w:t>
      </w:r>
    </w:p>
    <w:p w14:paraId="49DEB96C" w14:textId="77777777" w:rsidR="00000000" w:rsidRDefault="008A7A77">
      <w:pPr>
        <w:pStyle w:val="a0"/>
        <w:rPr>
          <w:rtl/>
        </w:rPr>
      </w:pPr>
    </w:p>
    <w:p w14:paraId="007C38E8" w14:textId="77777777" w:rsidR="00000000" w:rsidRDefault="008A7A77">
      <w:pPr>
        <w:pStyle w:val="a0"/>
        <w:rPr>
          <w:rFonts w:hint="cs"/>
          <w:rtl/>
        </w:rPr>
      </w:pPr>
      <w:r>
        <w:rPr>
          <w:rFonts w:hint="cs"/>
          <w:rtl/>
        </w:rPr>
        <w:t xml:space="preserve">חבר הכנסת יהלום, אתה יודע שבמקרה הזה אתה כמעט לא חולק עלי ויודע שאני צודק. הרי אין הגדרה בחוק "רופא מנתח". </w:t>
      </w:r>
    </w:p>
    <w:p w14:paraId="389FD980" w14:textId="77777777" w:rsidR="00000000" w:rsidRDefault="008A7A77">
      <w:pPr>
        <w:pStyle w:val="a0"/>
        <w:ind w:firstLine="0"/>
        <w:rPr>
          <w:rFonts w:hint="cs"/>
          <w:rtl/>
        </w:rPr>
      </w:pPr>
    </w:p>
    <w:p w14:paraId="6767C656" w14:textId="77777777" w:rsidR="00000000" w:rsidRDefault="008A7A77">
      <w:pPr>
        <w:pStyle w:val="af0"/>
        <w:rPr>
          <w:rtl/>
        </w:rPr>
      </w:pPr>
      <w:r>
        <w:rPr>
          <w:rFonts w:hint="eastAsia"/>
          <w:rtl/>
        </w:rPr>
        <w:t>רשף</w:t>
      </w:r>
      <w:r>
        <w:rPr>
          <w:rtl/>
        </w:rPr>
        <w:t xml:space="preserve"> חן (שינוי):</w:t>
      </w:r>
    </w:p>
    <w:p w14:paraId="1330B773" w14:textId="77777777" w:rsidR="00000000" w:rsidRDefault="008A7A77">
      <w:pPr>
        <w:pStyle w:val="a0"/>
        <w:rPr>
          <w:rFonts w:hint="cs"/>
          <w:rtl/>
        </w:rPr>
      </w:pPr>
    </w:p>
    <w:p w14:paraId="4EFA60F6" w14:textId="77777777" w:rsidR="00000000" w:rsidRDefault="008A7A77">
      <w:pPr>
        <w:pStyle w:val="a0"/>
        <w:rPr>
          <w:rFonts w:hint="cs"/>
          <w:rtl/>
        </w:rPr>
      </w:pPr>
      <w:r>
        <w:rPr>
          <w:rFonts w:hint="cs"/>
          <w:rtl/>
        </w:rPr>
        <w:t>בתנאים מיוחדים.</w:t>
      </w:r>
    </w:p>
    <w:p w14:paraId="7666A152" w14:textId="77777777" w:rsidR="00000000" w:rsidRDefault="008A7A77">
      <w:pPr>
        <w:pStyle w:val="a0"/>
        <w:ind w:firstLine="0"/>
        <w:rPr>
          <w:rFonts w:hint="cs"/>
          <w:rtl/>
        </w:rPr>
      </w:pPr>
    </w:p>
    <w:p w14:paraId="5A47AC77" w14:textId="77777777" w:rsidR="00000000" w:rsidRDefault="008A7A77">
      <w:pPr>
        <w:pStyle w:val="-"/>
        <w:rPr>
          <w:rtl/>
        </w:rPr>
      </w:pPr>
      <w:bookmarkStart w:id="304" w:name="FS000000526T14_06_2004_20_46_19C"/>
      <w:bookmarkEnd w:id="304"/>
      <w:r>
        <w:rPr>
          <w:rtl/>
        </w:rPr>
        <w:t>משה גפני (יהדות התורה):</w:t>
      </w:r>
    </w:p>
    <w:p w14:paraId="0AB03DCE" w14:textId="77777777" w:rsidR="00000000" w:rsidRDefault="008A7A77">
      <w:pPr>
        <w:pStyle w:val="a0"/>
        <w:rPr>
          <w:rtl/>
        </w:rPr>
      </w:pPr>
    </w:p>
    <w:p w14:paraId="263FC2E2" w14:textId="77777777" w:rsidR="00000000" w:rsidRDefault="008A7A77">
      <w:pPr>
        <w:pStyle w:val="a0"/>
        <w:rPr>
          <w:rFonts w:hint="cs"/>
          <w:rtl/>
        </w:rPr>
      </w:pPr>
      <w:r>
        <w:rPr>
          <w:rFonts w:hint="cs"/>
          <w:rtl/>
        </w:rPr>
        <w:t>תנאים מיוחדים שקובע שר הפנים. תאר לך ששר הפנים יהיה אלי ישי, והוא יחליט שהע</w:t>
      </w:r>
      <w:r>
        <w:rPr>
          <w:rFonts w:hint="cs"/>
          <w:rtl/>
        </w:rPr>
        <w:t>ובדים הזרים הכי חשובים למדינת ישראל הם רבנים, וזה יהיה חוק שלך.</w:t>
      </w:r>
    </w:p>
    <w:p w14:paraId="772410AB" w14:textId="77777777" w:rsidR="00000000" w:rsidRDefault="008A7A77">
      <w:pPr>
        <w:pStyle w:val="a0"/>
        <w:ind w:firstLine="0"/>
        <w:rPr>
          <w:rFonts w:hint="cs"/>
          <w:rtl/>
        </w:rPr>
      </w:pPr>
    </w:p>
    <w:p w14:paraId="3DA075A5" w14:textId="77777777" w:rsidR="00000000" w:rsidRDefault="008A7A77">
      <w:pPr>
        <w:pStyle w:val="af0"/>
        <w:rPr>
          <w:rtl/>
        </w:rPr>
      </w:pPr>
      <w:r>
        <w:rPr>
          <w:rFonts w:hint="eastAsia"/>
          <w:rtl/>
        </w:rPr>
        <w:t>רשף</w:t>
      </w:r>
      <w:r>
        <w:rPr>
          <w:rtl/>
        </w:rPr>
        <w:t xml:space="preserve"> חן (שינוי):</w:t>
      </w:r>
    </w:p>
    <w:p w14:paraId="4FCE08CB" w14:textId="77777777" w:rsidR="00000000" w:rsidRDefault="008A7A77">
      <w:pPr>
        <w:pStyle w:val="a0"/>
        <w:rPr>
          <w:rFonts w:hint="cs"/>
          <w:rtl/>
        </w:rPr>
      </w:pPr>
    </w:p>
    <w:p w14:paraId="2E342306" w14:textId="77777777" w:rsidR="00000000" w:rsidRDefault="008A7A77">
      <w:pPr>
        <w:pStyle w:val="a0"/>
        <w:rPr>
          <w:rFonts w:hint="cs"/>
          <w:rtl/>
        </w:rPr>
      </w:pPr>
      <w:r>
        <w:rPr>
          <w:rFonts w:hint="cs"/>
          <w:rtl/>
        </w:rPr>
        <w:t xml:space="preserve">בסדר. </w:t>
      </w:r>
    </w:p>
    <w:p w14:paraId="21305767" w14:textId="77777777" w:rsidR="00000000" w:rsidRDefault="008A7A77">
      <w:pPr>
        <w:pStyle w:val="a0"/>
        <w:ind w:firstLine="0"/>
        <w:rPr>
          <w:rFonts w:hint="cs"/>
          <w:rtl/>
        </w:rPr>
      </w:pPr>
    </w:p>
    <w:p w14:paraId="5695C310" w14:textId="77777777" w:rsidR="00000000" w:rsidRDefault="008A7A77">
      <w:pPr>
        <w:pStyle w:val="-"/>
        <w:rPr>
          <w:rtl/>
        </w:rPr>
      </w:pPr>
      <w:bookmarkStart w:id="305" w:name="FS000000526T14_06_2004_20_46_43C"/>
      <w:bookmarkEnd w:id="305"/>
      <w:r>
        <w:rPr>
          <w:rtl/>
        </w:rPr>
        <w:t>משה גפני (יהדות התורה):</w:t>
      </w:r>
    </w:p>
    <w:p w14:paraId="4A6922F0" w14:textId="77777777" w:rsidR="00000000" w:rsidRDefault="008A7A77">
      <w:pPr>
        <w:pStyle w:val="a0"/>
        <w:rPr>
          <w:rtl/>
        </w:rPr>
      </w:pPr>
    </w:p>
    <w:p w14:paraId="3E6E4121" w14:textId="77777777" w:rsidR="00000000" w:rsidRDefault="008A7A77">
      <w:pPr>
        <w:pStyle w:val="a0"/>
        <w:rPr>
          <w:rFonts w:hint="cs"/>
          <w:rtl/>
        </w:rPr>
      </w:pPr>
      <w:r>
        <w:rPr>
          <w:rFonts w:hint="cs"/>
          <w:rtl/>
        </w:rPr>
        <w:t>אני מציע לא לקבל את זה. אני מציע לקבל את הסעיף שעוסק בעובדים זרים בסיעוד, שהוא כוונת המחוקק בעניין הזה, זאת המטרה, ולא להכניס דרך אגב דברים ש</w:t>
      </w:r>
      <w:r>
        <w:rPr>
          <w:rFonts w:hint="cs"/>
          <w:rtl/>
        </w:rPr>
        <w:t xml:space="preserve">פותחים פתח כפתחו של אולם, וכל מה שנדבר פה לא יעזור. השאלה מי יהיה שר הפנים, ומה בעיניו יהיה תרומה לחברה, למשק או לכלכלה. אתם יודעים מה? אם המצב במשק הישראלי יהיה כזה שלא נעמוד עם 300,000 איש מובטלים, ביניהם אנשים משכילים בכל התחומים, יכול להיות שיהיה מקום </w:t>
      </w:r>
      <w:r>
        <w:rPr>
          <w:rFonts w:hint="cs"/>
          <w:rtl/>
        </w:rPr>
        <w:t xml:space="preserve">לדבר על זה, אבל לא עכשיו. </w:t>
      </w:r>
    </w:p>
    <w:p w14:paraId="26C57711" w14:textId="77777777" w:rsidR="00000000" w:rsidRDefault="008A7A77">
      <w:pPr>
        <w:pStyle w:val="a0"/>
        <w:ind w:firstLine="0"/>
        <w:rPr>
          <w:rFonts w:hint="cs"/>
          <w:rtl/>
        </w:rPr>
      </w:pPr>
    </w:p>
    <w:p w14:paraId="0075861F" w14:textId="77777777" w:rsidR="00000000" w:rsidRDefault="008A7A77">
      <w:pPr>
        <w:pStyle w:val="af0"/>
        <w:rPr>
          <w:rtl/>
        </w:rPr>
      </w:pPr>
      <w:r>
        <w:rPr>
          <w:rFonts w:hint="eastAsia"/>
          <w:rtl/>
        </w:rPr>
        <w:t>שאול</w:t>
      </w:r>
      <w:r>
        <w:rPr>
          <w:rtl/>
        </w:rPr>
        <w:t xml:space="preserve"> יהלום (מפד"ל):</w:t>
      </w:r>
    </w:p>
    <w:p w14:paraId="37A6F68E" w14:textId="77777777" w:rsidR="00000000" w:rsidRDefault="008A7A77">
      <w:pPr>
        <w:pStyle w:val="a0"/>
        <w:rPr>
          <w:rFonts w:hint="cs"/>
          <w:rtl/>
        </w:rPr>
      </w:pPr>
    </w:p>
    <w:p w14:paraId="1B4D6E45" w14:textId="77777777" w:rsidR="00000000" w:rsidRDefault="008A7A77">
      <w:pPr>
        <w:pStyle w:val="a0"/>
        <w:rPr>
          <w:rFonts w:hint="cs"/>
          <w:rtl/>
        </w:rPr>
      </w:pPr>
      <w:r>
        <w:rPr>
          <w:rFonts w:hint="cs"/>
          <w:rtl/>
        </w:rPr>
        <w:t>אפשר לשאול שאלה?</w:t>
      </w:r>
    </w:p>
    <w:p w14:paraId="048C135A" w14:textId="77777777" w:rsidR="00000000" w:rsidRDefault="008A7A77">
      <w:pPr>
        <w:pStyle w:val="a0"/>
        <w:ind w:firstLine="0"/>
        <w:rPr>
          <w:rFonts w:hint="cs"/>
          <w:rtl/>
        </w:rPr>
      </w:pPr>
    </w:p>
    <w:p w14:paraId="0CCF25B6" w14:textId="77777777" w:rsidR="00000000" w:rsidRDefault="008A7A77">
      <w:pPr>
        <w:pStyle w:val="-"/>
        <w:rPr>
          <w:rtl/>
        </w:rPr>
      </w:pPr>
      <w:bookmarkStart w:id="306" w:name="FS000000526T14_06_2004_20_48_10C"/>
      <w:bookmarkEnd w:id="306"/>
      <w:r>
        <w:rPr>
          <w:rtl/>
        </w:rPr>
        <w:t>משה גפני (יהדות התורה):</w:t>
      </w:r>
    </w:p>
    <w:p w14:paraId="01E66B92" w14:textId="77777777" w:rsidR="00000000" w:rsidRDefault="008A7A77">
      <w:pPr>
        <w:pStyle w:val="a0"/>
        <w:rPr>
          <w:rtl/>
        </w:rPr>
      </w:pPr>
    </w:p>
    <w:p w14:paraId="7FB97935" w14:textId="77777777" w:rsidR="00000000" w:rsidRDefault="008A7A77">
      <w:pPr>
        <w:pStyle w:val="a0"/>
        <w:rPr>
          <w:rFonts w:hint="cs"/>
          <w:rtl/>
        </w:rPr>
      </w:pPr>
      <w:r>
        <w:rPr>
          <w:rFonts w:hint="cs"/>
          <w:rtl/>
        </w:rPr>
        <w:t>ברשות היושב-ראש.</w:t>
      </w:r>
    </w:p>
    <w:p w14:paraId="096BD6CD" w14:textId="77777777" w:rsidR="00000000" w:rsidRDefault="008A7A77">
      <w:pPr>
        <w:pStyle w:val="a0"/>
        <w:ind w:firstLine="0"/>
        <w:rPr>
          <w:rFonts w:hint="cs"/>
          <w:rtl/>
        </w:rPr>
      </w:pPr>
    </w:p>
    <w:p w14:paraId="091C3A49" w14:textId="77777777" w:rsidR="00000000" w:rsidRDefault="008A7A77">
      <w:pPr>
        <w:pStyle w:val="af1"/>
        <w:rPr>
          <w:rtl/>
        </w:rPr>
      </w:pPr>
      <w:r>
        <w:rPr>
          <w:rtl/>
        </w:rPr>
        <w:t>היו"ר אלי בן-מנחם:</w:t>
      </w:r>
    </w:p>
    <w:p w14:paraId="1AF4C4C2" w14:textId="77777777" w:rsidR="00000000" w:rsidRDefault="008A7A77">
      <w:pPr>
        <w:pStyle w:val="a0"/>
        <w:ind w:firstLine="0"/>
        <w:rPr>
          <w:rFonts w:hint="cs"/>
          <w:rtl/>
        </w:rPr>
      </w:pPr>
    </w:p>
    <w:p w14:paraId="3B2D0FD5" w14:textId="77777777" w:rsidR="00000000" w:rsidRDefault="008A7A77">
      <w:pPr>
        <w:pStyle w:val="a0"/>
        <w:ind w:firstLine="0"/>
        <w:rPr>
          <w:rFonts w:hint="cs"/>
          <w:rtl/>
        </w:rPr>
      </w:pPr>
      <w:r>
        <w:rPr>
          <w:rFonts w:hint="cs"/>
          <w:rtl/>
        </w:rPr>
        <w:tab/>
        <w:t>בבקשה, חבר הכנסת יהלום.</w:t>
      </w:r>
    </w:p>
    <w:p w14:paraId="4AC5318D" w14:textId="77777777" w:rsidR="00000000" w:rsidRDefault="008A7A77">
      <w:pPr>
        <w:pStyle w:val="a0"/>
        <w:ind w:firstLine="0"/>
        <w:rPr>
          <w:rFonts w:hint="cs"/>
          <w:rtl/>
        </w:rPr>
      </w:pPr>
    </w:p>
    <w:p w14:paraId="0A0AB987" w14:textId="77777777" w:rsidR="00000000" w:rsidRDefault="008A7A77">
      <w:pPr>
        <w:pStyle w:val="af0"/>
        <w:rPr>
          <w:rtl/>
        </w:rPr>
      </w:pPr>
      <w:r>
        <w:rPr>
          <w:rFonts w:hint="eastAsia"/>
          <w:rtl/>
        </w:rPr>
        <w:t>שאול</w:t>
      </w:r>
      <w:r>
        <w:rPr>
          <w:rtl/>
        </w:rPr>
        <w:t xml:space="preserve"> יהלום (מפד"ל):</w:t>
      </w:r>
    </w:p>
    <w:p w14:paraId="587C3893" w14:textId="77777777" w:rsidR="00000000" w:rsidRDefault="008A7A77">
      <w:pPr>
        <w:pStyle w:val="a0"/>
        <w:rPr>
          <w:rFonts w:hint="cs"/>
          <w:rtl/>
        </w:rPr>
      </w:pPr>
    </w:p>
    <w:p w14:paraId="309332A6" w14:textId="77777777" w:rsidR="00000000" w:rsidRDefault="008A7A77">
      <w:pPr>
        <w:pStyle w:val="a0"/>
        <w:rPr>
          <w:rFonts w:hint="cs"/>
          <w:rtl/>
        </w:rPr>
      </w:pPr>
      <w:r>
        <w:rPr>
          <w:rFonts w:hint="cs"/>
          <w:rtl/>
        </w:rPr>
        <w:t>חבר הכנסת גפני, עובד זר הוא ללא שום זכויות. כתוב כאן לא רק שלושת השרים, אלא "נס</w:t>
      </w:r>
      <w:r>
        <w:rPr>
          <w:rFonts w:hint="cs"/>
          <w:rtl/>
        </w:rPr>
        <w:t>יבות מיוחדות וחריגות". אומר שר הפנים: אם אתם לא תיתנו לי את העניין הזה, אני אתן לעובדים האלה תושבות. תושבות היא עם זכויות. אני מעדיף בנסיבות מיוחדות לתת לשר את האפשרות להביא עובד זר ללא זכויות,  מאשר שיהיה המצב, כפי שאמר השר בוועדה: אם לא תיתנו לי את זה, א</w:t>
      </w:r>
      <w:r>
        <w:rPr>
          <w:rFonts w:hint="cs"/>
          <w:rtl/>
        </w:rPr>
        <w:t>ני אתן לו זכויות של תושב.</w:t>
      </w:r>
    </w:p>
    <w:p w14:paraId="1A0ADC94" w14:textId="77777777" w:rsidR="00000000" w:rsidRDefault="008A7A77">
      <w:pPr>
        <w:pStyle w:val="af1"/>
        <w:rPr>
          <w:rFonts w:hint="cs"/>
          <w:rtl/>
        </w:rPr>
      </w:pPr>
    </w:p>
    <w:p w14:paraId="2DBCDE2D" w14:textId="77777777" w:rsidR="00000000" w:rsidRDefault="008A7A77">
      <w:pPr>
        <w:pStyle w:val="af1"/>
        <w:rPr>
          <w:rtl/>
        </w:rPr>
      </w:pPr>
      <w:r>
        <w:rPr>
          <w:rtl/>
        </w:rPr>
        <w:t>היו"ר אלי בן-מנחם:</w:t>
      </w:r>
    </w:p>
    <w:p w14:paraId="41A437F8" w14:textId="77777777" w:rsidR="00000000" w:rsidRDefault="008A7A77">
      <w:pPr>
        <w:pStyle w:val="a0"/>
        <w:ind w:firstLine="0"/>
        <w:rPr>
          <w:rFonts w:hint="cs"/>
          <w:rtl/>
        </w:rPr>
      </w:pPr>
    </w:p>
    <w:p w14:paraId="5403F3D8" w14:textId="77777777" w:rsidR="00000000" w:rsidRDefault="008A7A77">
      <w:pPr>
        <w:pStyle w:val="a0"/>
        <w:rPr>
          <w:rFonts w:hint="cs"/>
          <w:rtl/>
        </w:rPr>
      </w:pPr>
      <w:r>
        <w:rPr>
          <w:rFonts w:hint="cs"/>
          <w:rtl/>
        </w:rPr>
        <w:t>תודה לחבר הכנסת יהלום. חבר הכנסת גפני, תשתדל לתמצת את הדברים.</w:t>
      </w:r>
    </w:p>
    <w:p w14:paraId="36AE7BA3" w14:textId="77777777" w:rsidR="00000000" w:rsidRDefault="008A7A77">
      <w:pPr>
        <w:pStyle w:val="a0"/>
        <w:ind w:firstLine="0"/>
        <w:rPr>
          <w:rFonts w:hint="cs"/>
          <w:rtl/>
        </w:rPr>
      </w:pPr>
    </w:p>
    <w:p w14:paraId="5EC9F1B5" w14:textId="77777777" w:rsidR="00000000" w:rsidRDefault="008A7A77">
      <w:pPr>
        <w:pStyle w:val="-"/>
        <w:rPr>
          <w:rtl/>
        </w:rPr>
      </w:pPr>
      <w:bookmarkStart w:id="307" w:name="FS000000526T14_06_2004_20_51_40C"/>
      <w:bookmarkEnd w:id="307"/>
      <w:r>
        <w:rPr>
          <w:rtl/>
        </w:rPr>
        <w:t>משה גפני (יהדות התורה):</w:t>
      </w:r>
    </w:p>
    <w:p w14:paraId="044A9043" w14:textId="77777777" w:rsidR="00000000" w:rsidRDefault="008A7A77">
      <w:pPr>
        <w:pStyle w:val="a0"/>
        <w:rPr>
          <w:rtl/>
        </w:rPr>
      </w:pPr>
    </w:p>
    <w:p w14:paraId="3B8D1635" w14:textId="77777777" w:rsidR="00000000" w:rsidRDefault="008A7A77">
      <w:pPr>
        <w:pStyle w:val="a0"/>
        <w:rPr>
          <w:rFonts w:hint="cs"/>
          <w:rtl/>
        </w:rPr>
      </w:pPr>
      <w:r>
        <w:rPr>
          <w:rFonts w:hint="cs"/>
          <w:rtl/>
        </w:rPr>
        <w:t xml:space="preserve">חבר הכנסת יהלום, לא השתתפת בדיון אחר בוועדת הפנים, ושם הוצגו מסמכים </w:t>
      </w:r>
      <w:r>
        <w:rPr>
          <w:rtl/>
        </w:rPr>
        <w:t>–</w:t>
      </w:r>
      <w:r>
        <w:rPr>
          <w:rFonts w:hint="cs"/>
          <w:rtl/>
        </w:rPr>
        <w:t xml:space="preserve"> מה שר הפנים עושה עם עובדים זרים, ואיך בניגוד לכל הנ</w:t>
      </w:r>
      <w:r>
        <w:rPr>
          <w:rFonts w:hint="cs"/>
          <w:rtl/>
        </w:rPr>
        <w:t xml:space="preserve">הלים ובניגוד לכל התקנות הוא נותן לעובדים זרים תושבות. עובד זר שיגיע על-פי החלטת שר הפנים, ואני יודע למה כוונתו </w:t>
      </w:r>
      <w:r>
        <w:rPr>
          <w:rtl/>
        </w:rPr>
        <w:t>–</w:t>
      </w:r>
      <w:r>
        <w:rPr>
          <w:rFonts w:hint="cs"/>
          <w:rtl/>
        </w:rPr>
        <w:t xml:space="preserve"> ואין להתייחס לכל ההצטדקות הזאת וכל הדיבורים של עכשיו, שהוא לא ייתן לו אחרי שהוא יהיה כאן שנה ויאריכו לו בעוד שנה </w:t>
      </w:r>
      <w:r>
        <w:rPr>
          <w:rtl/>
        </w:rPr>
        <w:t>–</w:t>
      </w:r>
      <w:r>
        <w:rPr>
          <w:rFonts w:hint="cs"/>
          <w:rtl/>
        </w:rPr>
        <w:t xml:space="preserve"> והוא ייתן לו תושבות, החוק הז</w:t>
      </w:r>
      <w:r>
        <w:rPr>
          <w:rFonts w:hint="cs"/>
          <w:rtl/>
        </w:rPr>
        <w:t xml:space="preserve">ה יהיה אשם בכך. </w:t>
      </w:r>
    </w:p>
    <w:p w14:paraId="2E99CE1D" w14:textId="77777777" w:rsidR="00000000" w:rsidRDefault="008A7A77">
      <w:pPr>
        <w:pStyle w:val="a0"/>
        <w:rPr>
          <w:rFonts w:hint="cs"/>
          <w:rtl/>
        </w:rPr>
      </w:pPr>
    </w:p>
    <w:p w14:paraId="5D8506B9" w14:textId="77777777" w:rsidR="00000000" w:rsidRDefault="008A7A77">
      <w:pPr>
        <w:pStyle w:val="a0"/>
        <w:rPr>
          <w:rFonts w:hint="cs"/>
          <w:rtl/>
        </w:rPr>
      </w:pPr>
      <w:r>
        <w:rPr>
          <w:rFonts w:hint="cs"/>
          <w:rtl/>
        </w:rPr>
        <w:t xml:space="preserve">אני חושב שאסור לאשר את הצעת החוק במצב הנוכחי של החברה הישראלית, וזה גם לא יכול להיעשות בדרך אגב. הנושא מחייב דיון מעמיק ורציני, כיוון שהוא משנה את כל המדיניות בנושא העובדים הזרים. </w:t>
      </w:r>
    </w:p>
    <w:p w14:paraId="535FDF64" w14:textId="77777777" w:rsidR="00000000" w:rsidRDefault="008A7A77">
      <w:pPr>
        <w:pStyle w:val="a0"/>
        <w:ind w:firstLine="0"/>
        <w:rPr>
          <w:rFonts w:hint="cs"/>
          <w:rtl/>
        </w:rPr>
      </w:pPr>
    </w:p>
    <w:p w14:paraId="2009E6A8" w14:textId="77777777" w:rsidR="00000000" w:rsidRDefault="008A7A77">
      <w:pPr>
        <w:pStyle w:val="af1"/>
        <w:rPr>
          <w:rtl/>
        </w:rPr>
      </w:pPr>
      <w:r>
        <w:rPr>
          <w:rtl/>
        </w:rPr>
        <w:t>היו"ר אלי בן-מנחם:</w:t>
      </w:r>
    </w:p>
    <w:p w14:paraId="36E28104" w14:textId="77777777" w:rsidR="00000000" w:rsidRDefault="008A7A77">
      <w:pPr>
        <w:pStyle w:val="a0"/>
        <w:rPr>
          <w:rtl/>
        </w:rPr>
      </w:pPr>
    </w:p>
    <w:p w14:paraId="2A7C42F5" w14:textId="77777777" w:rsidR="00000000" w:rsidRDefault="008A7A77">
      <w:pPr>
        <w:pStyle w:val="a0"/>
        <w:rPr>
          <w:rFonts w:hint="cs"/>
          <w:rtl/>
        </w:rPr>
      </w:pPr>
      <w:r>
        <w:rPr>
          <w:rFonts w:hint="cs"/>
          <w:rtl/>
        </w:rPr>
        <w:t xml:space="preserve">תודה רבה לחבר הכנסת גפני. חבר הכנסת </w:t>
      </w:r>
      <w:r>
        <w:rPr>
          <w:rFonts w:hint="cs"/>
          <w:rtl/>
        </w:rPr>
        <w:t>רשף חן, בבקשה, לרשותך שלוש דקות.</w:t>
      </w:r>
    </w:p>
    <w:p w14:paraId="7C2175EF" w14:textId="77777777" w:rsidR="00000000" w:rsidRDefault="008A7A77">
      <w:pPr>
        <w:pStyle w:val="a0"/>
        <w:ind w:firstLine="0"/>
        <w:rPr>
          <w:rFonts w:hint="cs"/>
          <w:rtl/>
        </w:rPr>
      </w:pPr>
    </w:p>
    <w:p w14:paraId="2AB65639" w14:textId="77777777" w:rsidR="00000000" w:rsidRDefault="008A7A77">
      <w:pPr>
        <w:pStyle w:val="af0"/>
        <w:rPr>
          <w:rtl/>
        </w:rPr>
      </w:pPr>
      <w:r>
        <w:rPr>
          <w:rFonts w:hint="eastAsia"/>
          <w:rtl/>
        </w:rPr>
        <w:t>אליעזר</w:t>
      </w:r>
      <w:r>
        <w:rPr>
          <w:rtl/>
        </w:rPr>
        <w:t xml:space="preserve"> כהן (האיחוד הלאומי - ישראל ביתנו):</w:t>
      </w:r>
    </w:p>
    <w:p w14:paraId="3016A10C" w14:textId="77777777" w:rsidR="00000000" w:rsidRDefault="008A7A77">
      <w:pPr>
        <w:pStyle w:val="a0"/>
        <w:rPr>
          <w:rFonts w:hint="cs"/>
          <w:rtl/>
        </w:rPr>
      </w:pPr>
    </w:p>
    <w:p w14:paraId="6F2D291D" w14:textId="77777777" w:rsidR="00000000" w:rsidRDefault="008A7A77">
      <w:pPr>
        <w:pStyle w:val="a0"/>
        <w:rPr>
          <w:rFonts w:hint="cs"/>
          <w:rtl/>
        </w:rPr>
      </w:pPr>
      <w:r>
        <w:rPr>
          <w:rFonts w:hint="cs"/>
          <w:rtl/>
        </w:rPr>
        <w:t>הוא המסתייג האחרון?</w:t>
      </w:r>
    </w:p>
    <w:p w14:paraId="328F42FC" w14:textId="77777777" w:rsidR="00000000" w:rsidRDefault="008A7A77">
      <w:pPr>
        <w:pStyle w:val="a0"/>
        <w:ind w:firstLine="0"/>
        <w:rPr>
          <w:rFonts w:hint="cs"/>
          <w:rtl/>
        </w:rPr>
      </w:pPr>
    </w:p>
    <w:p w14:paraId="3D09845B" w14:textId="77777777" w:rsidR="00000000" w:rsidRDefault="008A7A77">
      <w:pPr>
        <w:pStyle w:val="af1"/>
        <w:rPr>
          <w:rtl/>
        </w:rPr>
      </w:pPr>
      <w:r>
        <w:rPr>
          <w:rtl/>
        </w:rPr>
        <w:t>היו"ר אלי בן-מנחם:</w:t>
      </w:r>
    </w:p>
    <w:p w14:paraId="3127637D" w14:textId="77777777" w:rsidR="00000000" w:rsidRDefault="008A7A77">
      <w:pPr>
        <w:pStyle w:val="a0"/>
        <w:ind w:firstLine="0"/>
        <w:rPr>
          <w:rFonts w:hint="cs"/>
          <w:rtl/>
        </w:rPr>
      </w:pPr>
    </w:p>
    <w:p w14:paraId="4F207060" w14:textId="77777777" w:rsidR="00000000" w:rsidRDefault="008A7A77">
      <w:pPr>
        <w:pStyle w:val="a0"/>
        <w:ind w:firstLine="0"/>
        <w:rPr>
          <w:rFonts w:hint="cs"/>
          <w:rtl/>
        </w:rPr>
      </w:pPr>
      <w:r>
        <w:rPr>
          <w:rFonts w:hint="cs"/>
          <w:rtl/>
        </w:rPr>
        <w:tab/>
        <w:t xml:space="preserve">להצעת החוק יש עוד מסתייג, אבל הוא לא נמצא, כך שחבר הכנסת רשף חן הוא האחרון. בבקשה. </w:t>
      </w:r>
    </w:p>
    <w:p w14:paraId="2A83F508" w14:textId="77777777" w:rsidR="00000000" w:rsidRDefault="008A7A77">
      <w:pPr>
        <w:pStyle w:val="a0"/>
        <w:ind w:firstLine="0"/>
        <w:rPr>
          <w:rFonts w:hint="cs"/>
          <w:rtl/>
        </w:rPr>
      </w:pPr>
    </w:p>
    <w:p w14:paraId="235C0BCD" w14:textId="77777777" w:rsidR="00000000" w:rsidRDefault="008A7A77">
      <w:pPr>
        <w:pStyle w:val="a"/>
        <w:rPr>
          <w:rtl/>
        </w:rPr>
      </w:pPr>
      <w:bookmarkStart w:id="308" w:name="FS000001048T14_06_2004_20_56_26"/>
      <w:bookmarkStart w:id="309" w:name="_Toc81186688"/>
      <w:bookmarkEnd w:id="308"/>
      <w:r>
        <w:rPr>
          <w:rFonts w:hint="eastAsia"/>
          <w:rtl/>
        </w:rPr>
        <w:t>רשף</w:t>
      </w:r>
      <w:r>
        <w:rPr>
          <w:rtl/>
        </w:rPr>
        <w:t xml:space="preserve"> חן (שינוי):</w:t>
      </w:r>
      <w:bookmarkEnd w:id="309"/>
    </w:p>
    <w:p w14:paraId="1D3D6D6C" w14:textId="77777777" w:rsidR="00000000" w:rsidRDefault="008A7A77">
      <w:pPr>
        <w:pStyle w:val="a0"/>
        <w:rPr>
          <w:rFonts w:hint="cs"/>
          <w:rtl/>
        </w:rPr>
      </w:pPr>
    </w:p>
    <w:p w14:paraId="589B99AE" w14:textId="77777777" w:rsidR="00000000" w:rsidRDefault="008A7A77">
      <w:pPr>
        <w:pStyle w:val="a0"/>
        <w:rPr>
          <w:rFonts w:hint="cs"/>
          <w:rtl/>
        </w:rPr>
      </w:pPr>
      <w:r>
        <w:rPr>
          <w:rFonts w:hint="cs"/>
          <w:rtl/>
        </w:rPr>
        <w:t>אדוני היושב-ראש, חברי חברי הכנסת, ה</w:t>
      </w:r>
      <w:r>
        <w:rPr>
          <w:rFonts w:hint="cs"/>
          <w:rtl/>
        </w:rPr>
        <w:t>נחתי את הצעת החוק  הזאת בעקבות כמות עצומה של פניות מהציבור שביקשו שנמצא פתרון לבעיה קשה מאוד, והיא בעיקר בעייתם של אותם נזקקים, בדרך כלל קשישים, שנוצר בינם לבין המטפל שלהם, כמעט מדרך הטבע, קשר עמוק ואישי חזק מאוד, קשר שהוא למעשה קשר של תלות בין המטופל לבין</w:t>
      </w:r>
      <w:r>
        <w:rPr>
          <w:rFonts w:hint="cs"/>
          <w:rtl/>
        </w:rPr>
        <w:t xml:space="preserve"> המטפל, והם נתקלו בביורוקרטיה של החקיקה הישראלית ובעובדה שהחוק הישראלי עד כה כמעט לא הבחין בין פועל בניין, פועל בשדה - - - </w:t>
      </w:r>
    </w:p>
    <w:p w14:paraId="6463930F" w14:textId="77777777" w:rsidR="00000000" w:rsidRDefault="008A7A77">
      <w:pPr>
        <w:pStyle w:val="a0"/>
        <w:ind w:firstLine="0"/>
        <w:rPr>
          <w:rFonts w:hint="cs"/>
          <w:rtl/>
        </w:rPr>
      </w:pPr>
    </w:p>
    <w:p w14:paraId="5B0D8109" w14:textId="77777777" w:rsidR="00000000" w:rsidRDefault="008A7A77">
      <w:pPr>
        <w:pStyle w:val="af1"/>
        <w:rPr>
          <w:rtl/>
        </w:rPr>
      </w:pPr>
      <w:r>
        <w:rPr>
          <w:rtl/>
        </w:rPr>
        <w:t>היו"ר אלי בן-מנחם:</w:t>
      </w:r>
    </w:p>
    <w:p w14:paraId="301C2743" w14:textId="77777777" w:rsidR="00000000" w:rsidRDefault="008A7A77">
      <w:pPr>
        <w:pStyle w:val="a0"/>
        <w:ind w:firstLine="0"/>
        <w:rPr>
          <w:rFonts w:hint="cs"/>
          <w:rtl/>
        </w:rPr>
      </w:pPr>
    </w:p>
    <w:p w14:paraId="431B0BE2" w14:textId="77777777" w:rsidR="00000000" w:rsidRDefault="008A7A77">
      <w:pPr>
        <w:pStyle w:val="a0"/>
        <w:ind w:firstLine="0"/>
        <w:rPr>
          <w:rFonts w:hint="cs"/>
          <w:rtl/>
        </w:rPr>
      </w:pPr>
      <w:r>
        <w:rPr>
          <w:rFonts w:hint="cs"/>
          <w:rtl/>
        </w:rPr>
        <w:tab/>
        <w:t>חבר הכנסת יורי שטרן, שב לידו. השרה ציפי לבני, אני מבקש.</w:t>
      </w:r>
    </w:p>
    <w:p w14:paraId="7FA3AF12" w14:textId="77777777" w:rsidR="00000000" w:rsidRDefault="008A7A77">
      <w:pPr>
        <w:pStyle w:val="a0"/>
        <w:ind w:firstLine="0"/>
        <w:rPr>
          <w:rFonts w:hint="cs"/>
          <w:rtl/>
        </w:rPr>
      </w:pPr>
    </w:p>
    <w:p w14:paraId="45803ACD" w14:textId="77777777" w:rsidR="00000000" w:rsidRDefault="008A7A77">
      <w:pPr>
        <w:pStyle w:val="-"/>
        <w:rPr>
          <w:rtl/>
        </w:rPr>
      </w:pPr>
      <w:bookmarkStart w:id="310" w:name="FS000001048T14_06_2004_20_58_35C"/>
      <w:bookmarkEnd w:id="310"/>
      <w:r>
        <w:rPr>
          <w:rtl/>
        </w:rPr>
        <w:t>רשף חן (שינוי):</w:t>
      </w:r>
    </w:p>
    <w:p w14:paraId="635CAEA6" w14:textId="77777777" w:rsidR="00000000" w:rsidRDefault="008A7A77">
      <w:pPr>
        <w:pStyle w:val="a0"/>
        <w:rPr>
          <w:rtl/>
        </w:rPr>
      </w:pPr>
    </w:p>
    <w:p w14:paraId="75A510E2" w14:textId="77777777" w:rsidR="00000000" w:rsidRDefault="008A7A77">
      <w:pPr>
        <w:pStyle w:val="a0"/>
        <w:rPr>
          <w:rFonts w:hint="cs"/>
          <w:rtl/>
        </w:rPr>
      </w:pPr>
      <w:r>
        <w:rPr>
          <w:rFonts w:hint="cs"/>
          <w:rtl/>
        </w:rPr>
        <w:t>החוק עד כה לא עשה את ההבחנה הנדרשת ב</w:t>
      </w:r>
      <w:r>
        <w:rPr>
          <w:rFonts w:hint="cs"/>
          <w:rtl/>
        </w:rPr>
        <w:t>ין פועל בניין, פועל בשדה, ובין עובד סיעודי. הפוקוס עד כה היה על העובדים ועל האינטרס הלגיטימי והנכון של מדינת ישראל לקצוב את תקופת השהייה שלהם כאן לחמש שנים בלבד. אבל החוק התעלם מהאינטרס הלא-פחות חשוב, ולמעשה יותר חשוב, של האזרח הישראלי שהפך להיות תלוי באות</w:t>
      </w:r>
      <w:r>
        <w:rPr>
          <w:rFonts w:hint="cs"/>
          <w:rtl/>
        </w:rPr>
        <w:t xml:space="preserve">ו עובד זר שנותן לו שירותים, האישיים ביותר שיכולים להיות. </w:t>
      </w:r>
    </w:p>
    <w:p w14:paraId="5885B499" w14:textId="77777777" w:rsidR="00000000" w:rsidRDefault="008A7A77">
      <w:pPr>
        <w:pStyle w:val="a0"/>
        <w:rPr>
          <w:rFonts w:hint="cs"/>
          <w:rtl/>
        </w:rPr>
      </w:pPr>
    </w:p>
    <w:p w14:paraId="1C6E2D39" w14:textId="77777777" w:rsidR="00000000" w:rsidRDefault="008A7A77">
      <w:pPr>
        <w:pStyle w:val="a0"/>
        <w:rPr>
          <w:rFonts w:hint="cs"/>
          <w:rtl/>
        </w:rPr>
      </w:pPr>
      <w:r>
        <w:rPr>
          <w:rFonts w:hint="cs"/>
          <w:rtl/>
        </w:rPr>
        <w:t xml:space="preserve">מה שאנחנו מבקשים לעשות כאן זה לתקן את העניין הזה, ובאיזון שבין האינטרס הכללי, שעובדים זרים יעזבו את המדינה </w:t>
      </w:r>
      <w:r>
        <w:rPr>
          <w:rtl/>
        </w:rPr>
        <w:t>–</w:t>
      </w:r>
      <w:r>
        <w:rPr>
          <w:rFonts w:hint="cs"/>
          <w:rtl/>
        </w:rPr>
        <w:t xml:space="preserve"> אינטרס נכון </w:t>
      </w:r>
      <w:r>
        <w:rPr>
          <w:rtl/>
        </w:rPr>
        <w:t>–</w:t>
      </w:r>
      <w:r>
        <w:rPr>
          <w:rFonts w:hint="cs"/>
          <w:rtl/>
        </w:rPr>
        <w:t xml:space="preserve"> לבין האינטרס החשוב יותר של אותו אזרח ישראלי, שיוכל להמשיך ולקבל את הטיפול </w:t>
      </w:r>
      <w:r>
        <w:rPr>
          <w:rFonts w:hint="cs"/>
          <w:rtl/>
        </w:rPr>
        <w:t>מהעובד הזר, אנחנו מעדיפים את האינטרס של המטופל. זהו הפוקוס, זו הסיבה, זה ה-</w:t>
      </w:r>
      <w:r>
        <w:t>raison d'etre</w:t>
      </w:r>
      <w:r>
        <w:rPr>
          <w:rFonts w:hint="cs"/>
          <w:rtl/>
        </w:rPr>
        <w:t xml:space="preserve"> של החוק הזה </w:t>
      </w:r>
      <w:r>
        <w:rPr>
          <w:rtl/>
        </w:rPr>
        <w:t>–</w:t>
      </w:r>
      <w:r>
        <w:rPr>
          <w:rFonts w:hint="cs"/>
          <w:rtl/>
        </w:rPr>
        <w:t xml:space="preserve"> האינטרס של אותם מטופלים, שהם באמת אנשים מאוד מסכנים ומאוד נזקקים.</w:t>
      </w:r>
    </w:p>
    <w:p w14:paraId="49C99CCD" w14:textId="77777777" w:rsidR="00000000" w:rsidRDefault="008A7A77">
      <w:pPr>
        <w:pStyle w:val="a0"/>
      </w:pPr>
    </w:p>
    <w:p w14:paraId="56914E0C" w14:textId="77777777" w:rsidR="00000000" w:rsidRDefault="008A7A77">
      <w:pPr>
        <w:pStyle w:val="a0"/>
        <w:rPr>
          <w:rFonts w:hint="cs"/>
          <w:rtl/>
        </w:rPr>
      </w:pPr>
      <w:r>
        <w:rPr>
          <w:rFonts w:hint="cs"/>
          <w:rtl/>
        </w:rPr>
        <w:t xml:space="preserve">יש כאן כמה הסתייגויות שאני חייב לומר שהן לא ממין העניין, בעיקר ההסתייגות שעוסקת בשאלה </w:t>
      </w:r>
      <w:r>
        <w:rPr>
          <w:rFonts w:hint="cs"/>
          <w:rtl/>
        </w:rPr>
        <w:t xml:space="preserve">אם לעובד הזה יש או אין משפחה, ואסביר מדוע. </w:t>
      </w:r>
    </w:p>
    <w:p w14:paraId="1F6BF994" w14:textId="77777777" w:rsidR="00000000" w:rsidRDefault="008A7A77">
      <w:pPr>
        <w:pStyle w:val="a0"/>
        <w:rPr>
          <w:rFonts w:hint="cs"/>
          <w:rtl/>
        </w:rPr>
      </w:pPr>
    </w:p>
    <w:p w14:paraId="0C5266BB" w14:textId="77777777" w:rsidR="00000000" w:rsidRDefault="008A7A77">
      <w:pPr>
        <w:pStyle w:val="a0"/>
        <w:rPr>
          <w:rFonts w:hint="cs"/>
          <w:rtl/>
        </w:rPr>
      </w:pPr>
      <w:r>
        <w:rPr>
          <w:rFonts w:hint="cs"/>
          <w:rtl/>
        </w:rPr>
        <w:t>ראשית, אילו העברנו את ההסתייגות הזאת, ומישהו היה רוצה להתחמק ממנה, כל מה שאותו עובד זר צריך לעשות זה לא להתחתן. אז יש לו אשה וילד והם לא רשומים כנשואים. אז מה? מה עשינו? נעסיק משטרה שתבדוק עם מי הוא חי או לא חי?</w:t>
      </w:r>
      <w:r>
        <w:rPr>
          <w:rFonts w:hint="cs"/>
          <w:rtl/>
        </w:rPr>
        <w:t xml:space="preserve"> לעולם לא נצא מזה, ואין לזה שום משמעות. </w:t>
      </w:r>
    </w:p>
    <w:p w14:paraId="503BBDBE" w14:textId="77777777" w:rsidR="00000000" w:rsidRDefault="008A7A77">
      <w:pPr>
        <w:pStyle w:val="a0"/>
        <w:rPr>
          <w:rFonts w:hint="cs"/>
          <w:rtl/>
        </w:rPr>
      </w:pPr>
    </w:p>
    <w:p w14:paraId="1EEB0980" w14:textId="77777777" w:rsidR="00000000" w:rsidRDefault="008A7A77">
      <w:pPr>
        <w:pStyle w:val="a0"/>
        <w:rPr>
          <w:rFonts w:hint="cs"/>
          <w:rtl/>
        </w:rPr>
      </w:pPr>
      <w:r>
        <w:rPr>
          <w:rFonts w:hint="cs"/>
          <w:rtl/>
        </w:rPr>
        <w:t>שנית, בואו נניח שלעובדת זרה כזאת נולד ילד. אז מה? זו סיבה לנתק את הקשר? אני מזכיר, המטופל הוא העיקר כאן. כי על-פי ההסתייגות שמוצעת כאן, המשמעות היא שאם אותה עובדת זרה נכנסה להיריון ונולד לה ילד, לא משנה העובדה שהמט</w:t>
      </w:r>
      <w:r>
        <w:rPr>
          <w:rFonts w:hint="cs"/>
          <w:rtl/>
        </w:rPr>
        <w:t>ופל זקוק לה ותלוי בה, מפני שיש לה תינוק קטן, על-פי המוצע נצטרך להוציא את שניהם החוצה, בידיעה ברורה שאנחנו פוגעים במטופל. אין לזה שום הצדקה, אין לזה שום בסיס. זה נובע מקסנופוביה שתקפה חלק מהחברים כאן, ואני חושב שהיא איננה ראויה.</w:t>
      </w:r>
    </w:p>
    <w:p w14:paraId="39D8476C" w14:textId="77777777" w:rsidR="00000000" w:rsidRDefault="008A7A77">
      <w:pPr>
        <w:pStyle w:val="a0"/>
        <w:rPr>
          <w:rFonts w:hint="cs"/>
          <w:rtl/>
        </w:rPr>
      </w:pPr>
    </w:p>
    <w:p w14:paraId="3938BE7F" w14:textId="77777777" w:rsidR="00000000" w:rsidRDefault="008A7A77">
      <w:pPr>
        <w:pStyle w:val="a0"/>
        <w:rPr>
          <w:rFonts w:hint="cs"/>
          <w:rtl/>
        </w:rPr>
      </w:pPr>
      <w:r>
        <w:rPr>
          <w:rFonts w:hint="cs"/>
          <w:rtl/>
        </w:rPr>
        <w:t xml:space="preserve">אני חושב שהחוק הזה הוא חוק </w:t>
      </w:r>
      <w:r>
        <w:rPr>
          <w:rFonts w:hint="cs"/>
          <w:rtl/>
        </w:rPr>
        <w:t>שמכבד את מדינת ישראל, מכבד את כנסת ישראל, ואני מבקש מכם לתמוך בו.</w:t>
      </w:r>
    </w:p>
    <w:p w14:paraId="50F0D3D2" w14:textId="77777777" w:rsidR="00000000" w:rsidRDefault="008A7A77">
      <w:pPr>
        <w:pStyle w:val="a0"/>
        <w:ind w:firstLine="0"/>
        <w:rPr>
          <w:rFonts w:hint="cs"/>
          <w:rtl/>
        </w:rPr>
      </w:pPr>
    </w:p>
    <w:p w14:paraId="41FAF648" w14:textId="77777777" w:rsidR="00000000" w:rsidRDefault="008A7A77">
      <w:pPr>
        <w:pStyle w:val="af1"/>
        <w:rPr>
          <w:rtl/>
        </w:rPr>
      </w:pPr>
      <w:r>
        <w:rPr>
          <w:rtl/>
        </w:rPr>
        <w:t>היו"ר אלי בן-מנחם:</w:t>
      </w:r>
    </w:p>
    <w:p w14:paraId="53C6FD93" w14:textId="77777777" w:rsidR="00000000" w:rsidRDefault="008A7A77">
      <w:pPr>
        <w:pStyle w:val="a0"/>
        <w:ind w:firstLine="0"/>
        <w:rPr>
          <w:rFonts w:hint="cs"/>
          <w:rtl/>
        </w:rPr>
      </w:pPr>
    </w:p>
    <w:p w14:paraId="13FACCF1" w14:textId="77777777" w:rsidR="00000000" w:rsidRDefault="008A7A77">
      <w:pPr>
        <w:pStyle w:val="a0"/>
        <w:ind w:firstLine="0"/>
        <w:rPr>
          <w:rFonts w:hint="cs"/>
          <w:rtl/>
        </w:rPr>
      </w:pPr>
      <w:r>
        <w:rPr>
          <w:rFonts w:hint="cs"/>
          <w:rtl/>
        </w:rPr>
        <w:tab/>
        <w:t>תודה לחבר הכנסת רשף חן. חבר הכנסת איוב קרא - אינו נוכח.</w:t>
      </w:r>
    </w:p>
    <w:p w14:paraId="1794F98B" w14:textId="77777777" w:rsidR="00000000" w:rsidRDefault="008A7A77">
      <w:pPr>
        <w:pStyle w:val="a0"/>
        <w:ind w:firstLine="0"/>
        <w:rPr>
          <w:rFonts w:hint="cs"/>
          <w:rtl/>
        </w:rPr>
      </w:pPr>
    </w:p>
    <w:p w14:paraId="4936019E" w14:textId="77777777" w:rsidR="00000000" w:rsidRDefault="008A7A77">
      <w:pPr>
        <w:pStyle w:val="a0"/>
        <w:ind w:firstLine="0"/>
        <w:rPr>
          <w:rFonts w:hint="cs"/>
          <w:rtl/>
        </w:rPr>
      </w:pPr>
      <w:r>
        <w:rPr>
          <w:rFonts w:hint="cs"/>
          <w:rtl/>
        </w:rPr>
        <w:tab/>
        <w:t>רבותי חברי הכנסת, נא לשבת. אנחנו עוברים להצבעה. אנחנו מצביעים על הצעת חוק הכניסה לישראל (תיקון מס' 13), התשס"ד</w:t>
      </w:r>
      <w:r>
        <w:rPr>
          <w:rFonts w:hint="cs"/>
          <w:rtl/>
        </w:rPr>
        <w:t>-2004. לשם החוק אין הסתייגויות. נצביע על שם החוק כהצעת הוועדה. ההצבעה החלה.</w:t>
      </w:r>
    </w:p>
    <w:p w14:paraId="37E8E61D" w14:textId="77777777" w:rsidR="00000000" w:rsidRDefault="008A7A77">
      <w:pPr>
        <w:pStyle w:val="a0"/>
        <w:ind w:firstLine="0"/>
        <w:rPr>
          <w:rFonts w:hint="cs"/>
          <w:rtl/>
        </w:rPr>
      </w:pPr>
    </w:p>
    <w:p w14:paraId="7CD0A698" w14:textId="77777777" w:rsidR="00000000" w:rsidRDefault="008A7A77">
      <w:pPr>
        <w:pStyle w:val="ab"/>
        <w:bidi/>
        <w:rPr>
          <w:rFonts w:hint="cs"/>
          <w:rtl/>
        </w:rPr>
      </w:pPr>
      <w:r>
        <w:rPr>
          <w:rFonts w:hint="cs"/>
          <w:rtl/>
        </w:rPr>
        <w:t>הצבעה מס' 17</w:t>
      </w:r>
    </w:p>
    <w:p w14:paraId="6B942108" w14:textId="77777777" w:rsidR="00000000" w:rsidRDefault="008A7A77">
      <w:pPr>
        <w:pStyle w:val="a0"/>
        <w:ind w:firstLine="0"/>
        <w:jc w:val="center"/>
        <w:rPr>
          <w:rFonts w:hint="cs"/>
          <w:rtl/>
        </w:rPr>
      </w:pPr>
    </w:p>
    <w:p w14:paraId="2CC42E03" w14:textId="77777777" w:rsidR="00000000" w:rsidRDefault="008A7A77">
      <w:pPr>
        <w:pStyle w:val="ac"/>
        <w:bidi/>
        <w:rPr>
          <w:rFonts w:hint="cs"/>
          <w:rtl/>
        </w:rPr>
      </w:pPr>
      <w:r>
        <w:rPr>
          <w:rFonts w:hint="cs"/>
          <w:rtl/>
        </w:rPr>
        <w:t xml:space="preserve">בעד שם החוק </w:t>
      </w:r>
      <w:r>
        <w:rPr>
          <w:rtl/>
        </w:rPr>
        <w:t>–</w:t>
      </w:r>
      <w:r>
        <w:rPr>
          <w:rFonts w:hint="cs"/>
          <w:rtl/>
        </w:rPr>
        <w:t xml:space="preserve"> 32</w:t>
      </w:r>
    </w:p>
    <w:p w14:paraId="7D25F789" w14:textId="77777777" w:rsidR="00000000" w:rsidRDefault="008A7A77">
      <w:pPr>
        <w:pStyle w:val="ac"/>
        <w:bidi/>
        <w:rPr>
          <w:rFonts w:hint="cs"/>
          <w:rtl/>
        </w:rPr>
      </w:pPr>
      <w:r>
        <w:rPr>
          <w:rFonts w:hint="cs"/>
          <w:rtl/>
        </w:rPr>
        <w:t xml:space="preserve">נגד </w:t>
      </w:r>
      <w:r>
        <w:rPr>
          <w:rtl/>
        </w:rPr>
        <w:t>–</w:t>
      </w:r>
      <w:r>
        <w:rPr>
          <w:rFonts w:hint="cs"/>
          <w:rtl/>
        </w:rPr>
        <w:t xml:space="preserve"> אין</w:t>
      </w:r>
    </w:p>
    <w:p w14:paraId="349649CB" w14:textId="77777777" w:rsidR="00000000" w:rsidRDefault="008A7A77">
      <w:pPr>
        <w:pStyle w:val="ac"/>
        <w:bidi/>
        <w:rPr>
          <w:rFonts w:hint="cs"/>
          <w:rtl/>
        </w:rPr>
      </w:pPr>
      <w:r>
        <w:rPr>
          <w:rFonts w:hint="cs"/>
          <w:rtl/>
        </w:rPr>
        <w:t xml:space="preserve">נמנעים </w:t>
      </w:r>
      <w:r>
        <w:rPr>
          <w:rtl/>
        </w:rPr>
        <w:t>–</w:t>
      </w:r>
      <w:r>
        <w:rPr>
          <w:rFonts w:hint="cs"/>
          <w:rtl/>
        </w:rPr>
        <w:t xml:space="preserve"> אין</w:t>
      </w:r>
    </w:p>
    <w:p w14:paraId="0499B084" w14:textId="77777777" w:rsidR="00000000" w:rsidRDefault="008A7A77">
      <w:pPr>
        <w:pStyle w:val="ad"/>
        <w:bidi/>
        <w:rPr>
          <w:rFonts w:hint="cs"/>
          <w:rtl/>
        </w:rPr>
      </w:pPr>
      <w:r>
        <w:rPr>
          <w:rFonts w:hint="cs"/>
          <w:rtl/>
        </w:rPr>
        <w:t xml:space="preserve">שם החוק נתקבל. </w:t>
      </w:r>
    </w:p>
    <w:p w14:paraId="17155B2C" w14:textId="77777777" w:rsidR="00000000" w:rsidRDefault="008A7A77">
      <w:pPr>
        <w:pStyle w:val="a0"/>
        <w:ind w:firstLine="0"/>
        <w:rPr>
          <w:rFonts w:hint="cs"/>
          <w:rtl/>
        </w:rPr>
      </w:pPr>
    </w:p>
    <w:p w14:paraId="295768B3" w14:textId="77777777" w:rsidR="00000000" w:rsidRDefault="008A7A77">
      <w:pPr>
        <w:pStyle w:val="af1"/>
        <w:rPr>
          <w:rtl/>
        </w:rPr>
      </w:pPr>
      <w:r>
        <w:rPr>
          <w:rtl/>
        </w:rPr>
        <w:t>היו"ר אלי בן-מנחם:</w:t>
      </w:r>
    </w:p>
    <w:p w14:paraId="195859F8" w14:textId="77777777" w:rsidR="00000000" w:rsidRDefault="008A7A77">
      <w:pPr>
        <w:pStyle w:val="a0"/>
        <w:ind w:firstLine="0"/>
        <w:rPr>
          <w:rFonts w:hint="cs"/>
          <w:rtl/>
        </w:rPr>
      </w:pPr>
    </w:p>
    <w:p w14:paraId="6D8048BF" w14:textId="77777777" w:rsidR="00000000" w:rsidRDefault="008A7A77">
      <w:pPr>
        <w:pStyle w:val="a0"/>
        <w:ind w:firstLine="0"/>
        <w:rPr>
          <w:rFonts w:hint="cs"/>
          <w:rtl/>
        </w:rPr>
      </w:pPr>
      <w:r>
        <w:rPr>
          <w:rFonts w:hint="cs"/>
          <w:rtl/>
        </w:rPr>
        <w:tab/>
        <w:t xml:space="preserve">רבותי חברי הכנסת, בתוספת קולו של יושב-ראש הכנסת, חבר הכנסת ריבלין </w:t>
      </w:r>
      <w:r>
        <w:rPr>
          <w:rtl/>
        </w:rPr>
        <w:t>–</w:t>
      </w:r>
      <w:r>
        <w:rPr>
          <w:rFonts w:hint="cs"/>
          <w:rtl/>
        </w:rPr>
        <w:t xml:space="preserve"> 33 בעד, אין מתנגדים</w:t>
      </w:r>
      <w:r>
        <w:rPr>
          <w:rFonts w:hint="cs"/>
          <w:rtl/>
        </w:rPr>
        <w:t xml:space="preserve"> ואין נמנעים. על כן, שם החוק נתקבל כהצעת הוועדה. </w:t>
      </w:r>
    </w:p>
    <w:p w14:paraId="6D73B66E" w14:textId="77777777" w:rsidR="00000000" w:rsidRDefault="008A7A77">
      <w:pPr>
        <w:pStyle w:val="a0"/>
        <w:ind w:firstLine="0"/>
        <w:rPr>
          <w:rFonts w:hint="cs"/>
          <w:rtl/>
        </w:rPr>
      </w:pPr>
    </w:p>
    <w:p w14:paraId="0B2A7B4C" w14:textId="77777777" w:rsidR="00000000" w:rsidRDefault="008A7A77">
      <w:pPr>
        <w:pStyle w:val="a0"/>
        <w:rPr>
          <w:rFonts w:hint="cs"/>
          <w:rtl/>
        </w:rPr>
      </w:pPr>
      <w:r>
        <w:rPr>
          <w:rFonts w:hint="cs"/>
          <w:rtl/>
        </w:rPr>
        <w:t xml:space="preserve">אנחנו עוברים להסתייגויות לסעיף 1. חבר הכנסת יהלום הסיר את ההסתייגות שלו. חבר הכנסת דוד אזולאי - רגע, רבותי, אנחנו נצביע לפני ההסתייגות של חבר הכנסת דוד אזולאי על ההסתייגות של חברי הכנסת ברכה, מח'ול וטיבי. </w:t>
      </w:r>
    </w:p>
    <w:p w14:paraId="77C8C449" w14:textId="77777777" w:rsidR="00000000" w:rsidRDefault="008A7A77">
      <w:pPr>
        <w:pStyle w:val="a0"/>
        <w:rPr>
          <w:rFonts w:hint="cs"/>
          <w:rtl/>
        </w:rPr>
      </w:pPr>
    </w:p>
    <w:p w14:paraId="6C1F0EC4" w14:textId="77777777" w:rsidR="00000000" w:rsidRDefault="008A7A77">
      <w:pPr>
        <w:pStyle w:val="af0"/>
        <w:rPr>
          <w:rtl/>
        </w:rPr>
      </w:pPr>
      <w:r>
        <w:rPr>
          <w:rFonts w:hint="eastAsia"/>
          <w:rtl/>
        </w:rPr>
        <w:t>מוחמד</w:t>
      </w:r>
      <w:r>
        <w:rPr>
          <w:rtl/>
        </w:rPr>
        <w:t xml:space="preserve"> ברכה (חד"ש-תע"ל):</w:t>
      </w:r>
    </w:p>
    <w:p w14:paraId="7E8664EB" w14:textId="77777777" w:rsidR="00000000" w:rsidRDefault="008A7A77">
      <w:pPr>
        <w:pStyle w:val="a0"/>
        <w:rPr>
          <w:rFonts w:hint="cs"/>
          <w:rtl/>
        </w:rPr>
      </w:pPr>
    </w:p>
    <w:p w14:paraId="04DA84FC" w14:textId="77777777" w:rsidR="00000000" w:rsidRDefault="008A7A77">
      <w:pPr>
        <w:pStyle w:val="a0"/>
        <w:rPr>
          <w:rFonts w:hint="cs"/>
          <w:rtl/>
        </w:rPr>
      </w:pPr>
      <w:r>
        <w:rPr>
          <w:rFonts w:hint="cs"/>
          <w:rtl/>
        </w:rPr>
        <w:t>מסיר.</w:t>
      </w:r>
    </w:p>
    <w:p w14:paraId="4E2C6387" w14:textId="77777777" w:rsidR="00000000" w:rsidRDefault="008A7A77">
      <w:pPr>
        <w:pStyle w:val="a0"/>
        <w:rPr>
          <w:rFonts w:hint="cs"/>
          <w:rtl/>
        </w:rPr>
      </w:pPr>
    </w:p>
    <w:p w14:paraId="17F323C9" w14:textId="77777777" w:rsidR="00000000" w:rsidRDefault="008A7A77">
      <w:pPr>
        <w:pStyle w:val="af1"/>
        <w:rPr>
          <w:rtl/>
        </w:rPr>
      </w:pPr>
      <w:r>
        <w:rPr>
          <w:rtl/>
        </w:rPr>
        <w:t>היו"ר אלי בן-מנחם:</w:t>
      </w:r>
    </w:p>
    <w:p w14:paraId="65B0A584" w14:textId="77777777" w:rsidR="00000000" w:rsidRDefault="008A7A77">
      <w:pPr>
        <w:pStyle w:val="a0"/>
        <w:rPr>
          <w:rtl/>
        </w:rPr>
      </w:pPr>
    </w:p>
    <w:p w14:paraId="44CAAE71" w14:textId="77777777" w:rsidR="00000000" w:rsidRDefault="008A7A77">
      <w:pPr>
        <w:pStyle w:val="a0"/>
        <w:rPr>
          <w:rFonts w:hint="cs"/>
          <w:rtl/>
        </w:rPr>
      </w:pPr>
      <w:r>
        <w:rPr>
          <w:rFonts w:hint="cs"/>
          <w:rtl/>
        </w:rPr>
        <w:t xml:space="preserve">מסיר. חבר הכנסת דוד אזולאי, מצביעים? </w:t>
      </w:r>
    </w:p>
    <w:p w14:paraId="2E92F7B3" w14:textId="77777777" w:rsidR="00000000" w:rsidRDefault="008A7A77">
      <w:pPr>
        <w:pStyle w:val="a0"/>
        <w:rPr>
          <w:rFonts w:hint="cs"/>
          <w:rtl/>
        </w:rPr>
      </w:pPr>
    </w:p>
    <w:p w14:paraId="57354EEA" w14:textId="77777777" w:rsidR="00000000" w:rsidRDefault="008A7A77">
      <w:pPr>
        <w:pStyle w:val="af0"/>
        <w:rPr>
          <w:rtl/>
        </w:rPr>
      </w:pPr>
      <w:r>
        <w:rPr>
          <w:rFonts w:hint="eastAsia"/>
          <w:rtl/>
        </w:rPr>
        <w:t>דוד</w:t>
      </w:r>
      <w:r>
        <w:rPr>
          <w:rtl/>
        </w:rPr>
        <w:t xml:space="preserve"> אזולאי (ש"ס):</w:t>
      </w:r>
    </w:p>
    <w:p w14:paraId="33214C63" w14:textId="77777777" w:rsidR="00000000" w:rsidRDefault="008A7A77">
      <w:pPr>
        <w:pStyle w:val="a0"/>
        <w:rPr>
          <w:rFonts w:hint="cs"/>
          <w:rtl/>
        </w:rPr>
      </w:pPr>
    </w:p>
    <w:p w14:paraId="1F7C4297" w14:textId="77777777" w:rsidR="00000000" w:rsidRDefault="008A7A77">
      <w:pPr>
        <w:pStyle w:val="a0"/>
        <w:rPr>
          <w:rFonts w:hint="cs"/>
          <w:rtl/>
        </w:rPr>
      </w:pPr>
      <w:r>
        <w:rPr>
          <w:rFonts w:hint="cs"/>
          <w:rtl/>
        </w:rPr>
        <w:t xml:space="preserve">כן. </w:t>
      </w:r>
    </w:p>
    <w:p w14:paraId="7D135F69" w14:textId="77777777" w:rsidR="00000000" w:rsidRDefault="008A7A77">
      <w:pPr>
        <w:pStyle w:val="a0"/>
        <w:rPr>
          <w:rFonts w:hint="cs"/>
          <w:rtl/>
        </w:rPr>
      </w:pPr>
    </w:p>
    <w:p w14:paraId="6B404710" w14:textId="77777777" w:rsidR="00000000" w:rsidRDefault="008A7A77">
      <w:pPr>
        <w:pStyle w:val="af1"/>
        <w:rPr>
          <w:rtl/>
        </w:rPr>
      </w:pPr>
      <w:r>
        <w:rPr>
          <w:rtl/>
        </w:rPr>
        <w:t>היו"ר אלי בן-מנחם:</w:t>
      </w:r>
    </w:p>
    <w:p w14:paraId="1BF31DD6" w14:textId="77777777" w:rsidR="00000000" w:rsidRDefault="008A7A77">
      <w:pPr>
        <w:pStyle w:val="a0"/>
        <w:rPr>
          <w:rtl/>
        </w:rPr>
      </w:pPr>
    </w:p>
    <w:p w14:paraId="58CC594E" w14:textId="77777777" w:rsidR="00000000" w:rsidRDefault="008A7A77">
      <w:pPr>
        <w:pStyle w:val="a0"/>
        <w:rPr>
          <w:rFonts w:hint="cs"/>
          <w:rtl/>
        </w:rPr>
      </w:pPr>
      <w:r>
        <w:rPr>
          <w:rFonts w:hint="cs"/>
          <w:rtl/>
        </w:rPr>
        <w:t xml:space="preserve">רבותי חברי הכנסת, אנחנו עוברים להצבעה. מי שמצביע בעד הוא בעד ההסתייגות, מי שמצביע נגד תומך בהצעת הוועדה. </w:t>
      </w:r>
    </w:p>
    <w:p w14:paraId="328AF8E0" w14:textId="77777777" w:rsidR="00000000" w:rsidRDefault="008A7A77">
      <w:pPr>
        <w:pStyle w:val="a0"/>
        <w:rPr>
          <w:rFonts w:hint="cs"/>
          <w:rtl/>
        </w:rPr>
      </w:pPr>
    </w:p>
    <w:p w14:paraId="187A86AA" w14:textId="77777777" w:rsidR="00000000" w:rsidRDefault="008A7A77">
      <w:pPr>
        <w:pStyle w:val="ab"/>
        <w:bidi/>
        <w:rPr>
          <w:rFonts w:hint="cs"/>
          <w:rtl/>
        </w:rPr>
      </w:pPr>
      <w:r>
        <w:rPr>
          <w:rFonts w:hint="cs"/>
          <w:rtl/>
        </w:rPr>
        <w:t>הצבעה מס' 1</w:t>
      </w:r>
      <w:r>
        <w:rPr>
          <w:rFonts w:hint="cs"/>
          <w:rtl/>
        </w:rPr>
        <w:t>8</w:t>
      </w:r>
    </w:p>
    <w:p w14:paraId="2F8CE0B4" w14:textId="77777777" w:rsidR="00000000" w:rsidRDefault="008A7A77">
      <w:pPr>
        <w:pStyle w:val="a0"/>
        <w:rPr>
          <w:rFonts w:hint="cs"/>
          <w:rtl/>
        </w:rPr>
      </w:pPr>
    </w:p>
    <w:p w14:paraId="4A953507" w14:textId="77777777" w:rsidR="00000000" w:rsidRDefault="008A7A77">
      <w:pPr>
        <w:pStyle w:val="ac"/>
        <w:bidi/>
        <w:rPr>
          <w:rFonts w:hint="cs"/>
          <w:rtl/>
        </w:rPr>
      </w:pPr>
      <w:r>
        <w:rPr>
          <w:rFonts w:hint="cs"/>
          <w:rtl/>
        </w:rPr>
        <w:t>בעד ההסתייגות - 6</w:t>
      </w:r>
    </w:p>
    <w:p w14:paraId="59202D00" w14:textId="77777777" w:rsidR="00000000" w:rsidRDefault="008A7A77">
      <w:pPr>
        <w:pStyle w:val="ac"/>
        <w:bidi/>
        <w:rPr>
          <w:rFonts w:hint="cs"/>
          <w:rtl/>
        </w:rPr>
      </w:pPr>
      <w:r>
        <w:rPr>
          <w:rFonts w:hint="cs"/>
          <w:rtl/>
        </w:rPr>
        <w:t>נגד - 26</w:t>
      </w:r>
    </w:p>
    <w:p w14:paraId="426B4293" w14:textId="77777777" w:rsidR="00000000" w:rsidRDefault="008A7A77">
      <w:pPr>
        <w:pStyle w:val="ac"/>
        <w:bidi/>
        <w:rPr>
          <w:rFonts w:hint="cs"/>
          <w:rtl/>
        </w:rPr>
      </w:pPr>
      <w:r>
        <w:rPr>
          <w:rFonts w:hint="cs"/>
          <w:rtl/>
        </w:rPr>
        <w:t>נמנעים - 1</w:t>
      </w:r>
    </w:p>
    <w:p w14:paraId="27E5D89F" w14:textId="77777777" w:rsidR="00000000" w:rsidRDefault="008A7A77">
      <w:pPr>
        <w:pStyle w:val="ad"/>
        <w:bidi/>
        <w:rPr>
          <w:rFonts w:hint="cs"/>
          <w:rtl/>
        </w:rPr>
      </w:pPr>
      <w:r>
        <w:rPr>
          <w:rFonts w:hint="cs"/>
          <w:rtl/>
        </w:rPr>
        <w:t xml:space="preserve">ההסתייגות של חבר הכנסת דוד אזולאי לסעיף 1(1) לא נתקבלה. </w:t>
      </w:r>
    </w:p>
    <w:p w14:paraId="37B40FB9" w14:textId="77777777" w:rsidR="00000000" w:rsidRDefault="008A7A77">
      <w:pPr>
        <w:pStyle w:val="a0"/>
        <w:rPr>
          <w:rFonts w:hint="cs"/>
          <w:rtl/>
        </w:rPr>
      </w:pPr>
    </w:p>
    <w:p w14:paraId="11CBFC62" w14:textId="77777777" w:rsidR="00000000" w:rsidRDefault="008A7A77">
      <w:pPr>
        <w:pStyle w:val="af1"/>
        <w:rPr>
          <w:rtl/>
        </w:rPr>
      </w:pPr>
      <w:r>
        <w:rPr>
          <w:rtl/>
        </w:rPr>
        <w:t>היו"ר אלי בן-מנחם:</w:t>
      </w:r>
    </w:p>
    <w:p w14:paraId="599DFCB7" w14:textId="77777777" w:rsidR="00000000" w:rsidRDefault="008A7A77">
      <w:pPr>
        <w:pStyle w:val="a0"/>
        <w:rPr>
          <w:rtl/>
        </w:rPr>
      </w:pPr>
    </w:p>
    <w:p w14:paraId="1CF4CC67" w14:textId="77777777" w:rsidR="00000000" w:rsidRDefault="008A7A77">
      <w:pPr>
        <w:pStyle w:val="a0"/>
        <w:rPr>
          <w:rFonts w:hint="cs"/>
          <w:rtl/>
        </w:rPr>
      </w:pPr>
      <w:r>
        <w:rPr>
          <w:rFonts w:hint="cs"/>
          <w:rtl/>
        </w:rPr>
        <w:t>שישה חברי כנסת בעד, 27 נגד, בתוספת קולו של יושב-ראש הכנסת רובי ריבלין, אחד נמנע. אם כן, ההסתייגות לא התקבלה. אנחנו נצביע - - -</w:t>
      </w:r>
    </w:p>
    <w:p w14:paraId="76524FAD" w14:textId="77777777" w:rsidR="00000000" w:rsidRDefault="008A7A77">
      <w:pPr>
        <w:pStyle w:val="a0"/>
        <w:rPr>
          <w:rFonts w:hint="cs"/>
          <w:rtl/>
        </w:rPr>
      </w:pPr>
    </w:p>
    <w:p w14:paraId="4EC78BE5" w14:textId="77777777" w:rsidR="00000000" w:rsidRDefault="008A7A77">
      <w:pPr>
        <w:pStyle w:val="af0"/>
        <w:rPr>
          <w:rtl/>
        </w:rPr>
      </w:pPr>
      <w:r>
        <w:rPr>
          <w:rFonts w:hint="eastAsia"/>
          <w:rtl/>
        </w:rPr>
        <w:t>שאול</w:t>
      </w:r>
      <w:r>
        <w:rPr>
          <w:rtl/>
        </w:rPr>
        <w:t xml:space="preserve"> יהלו</w:t>
      </w:r>
      <w:r>
        <w:rPr>
          <w:rtl/>
        </w:rPr>
        <w:t>ם (מפד"ל):</w:t>
      </w:r>
    </w:p>
    <w:p w14:paraId="584EA755" w14:textId="77777777" w:rsidR="00000000" w:rsidRDefault="008A7A77">
      <w:pPr>
        <w:pStyle w:val="a0"/>
        <w:rPr>
          <w:rFonts w:hint="cs"/>
          <w:rtl/>
        </w:rPr>
      </w:pPr>
    </w:p>
    <w:p w14:paraId="5C764B3B" w14:textId="77777777" w:rsidR="00000000" w:rsidRDefault="008A7A77">
      <w:pPr>
        <w:pStyle w:val="a0"/>
        <w:rPr>
          <w:rFonts w:hint="cs"/>
          <w:rtl/>
        </w:rPr>
      </w:pPr>
      <w:r>
        <w:rPr>
          <w:rFonts w:hint="cs"/>
          <w:rtl/>
        </w:rPr>
        <w:t xml:space="preserve">לסעיף 2 אין הסתייגויות. </w:t>
      </w:r>
    </w:p>
    <w:p w14:paraId="41311117" w14:textId="77777777" w:rsidR="00000000" w:rsidRDefault="008A7A77">
      <w:pPr>
        <w:pStyle w:val="a0"/>
        <w:rPr>
          <w:rFonts w:hint="cs"/>
          <w:rtl/>
        </w:rPr>
      </w:pPr>
    </w:p>
    <w:p w14:paraId="12698676" w14:textId="77777777" w:rsidR="00000000" w:rsidRDefault="008A7A77">
      <w:pPr>
        <w:pStyle w:val="af1"/>
        <w:rPr>
          <w:rtl/>
        </w:rPr>
      </w:pPr>
      <w:r>
        <w:rPr>
          <w:rtl/>
        </w:rPr>
        <w:t>היו"ר אלי בן-מנחם:</w:t>
      </w:r>
    </w:p>
    <w:p w14:paraId="75580DF1" w14:textId="77777777" w:rsidR="00000000" w:rsidRDefault="008A7A77">
      <w:pPr>
        <w:pStyle w:val="a0"/>
        <w:rPr>
          <w:rtl/>
        </w:rPr>
      </w:pPr>
    </w:p>
    <w:p w14:paraId="4E1BD5C7" w14:textId="77777777" w:rsidR="00000000" w:rsidRDefault="008A7A77">
      <w:pPr>
        <w:pStyle w:val="a0"/>
        <w:rPr>
          <w:rFonts w:hint="cs"/>
          <w:rtl/>
        </w:rPr>
      </w:pPr>
      <w:r>
        <w:rPr>
          <w:rFonts w:hint="cs"/>
          <w:rtl/>
        </w:rPr>
        <w:t xml:space="preserve">יש גם פסקה (2) וגם (3). </w:t>
      </w:r>
    </w:p>
    <w:p w14:paraId="1CE51D9E" w14:textId="77777777" w:rsidR="00000000" w:rsidRDefault="008A7A77">
      <w:pPr>
        <w:pStyle w:val="a0"/>
        <w:rPr>
          <w:rFonts w:hint="cs"/>
          <w:rtl/>
        </w:rPr>
      </w:pPr>
    </w:p>
    <w:p w14:paraId="1CAE0693" w14:textId="77777777" w:rsidR="00000000" w:rsidRDefault="008A7A77">
      <w:pPr>
        <w:pStyle w:val="a0"/>
        <w:rPr>
          <w:rFonts w:hint="cs"/>
          <w:rtl/>
        </w:rPr>
      </w:pPr>
      <w:r>
        <w:rPr>
          <w:rFonts w:hint="cs"/>
          <w:rtl/>
        </w:rPr>
        <w:t>חבר הכנסת ברכה, לפסקה (3)?</w:t>
      </w:r>
    </w:p>
    <w:p w14:paraId="5B3EF684" w14:textId="77777777" w:rsidR="00000000" w:rsidRDefault="008A7A77">
      <w:pPr>
        <w:pStyle w:val="a0"/>
        <w:rPr>
          <w:rFonts w:hint="cs"/>
          <w:rtl/>
        </w:rPr>
      </w:pPr>
    </w:p>
    <w:p w14:paraId="1983F9E0" w14:textId="77777777" w:rsidR="00000000" w:rsidRDefault="008A7A77">
      <w:pPr>
        <w:pStyle w:val="af0"/>
        <w:rPr>
          <w:rtl/>
        </w:rPr>
      </w:pPr>
      <w:r>
        <w:rPr>
          <w:rFonts w:hint="eastAsia"/>
          <w:rtl/>
        </w:rPr>
        <w:t>מוחמד</w:t>
      </w:r>
      <w:r>
        <w:rPr>
          <w:rtl/>
        </w:rPr>
        <w:t xml:space="preserve"> ברכה (חד"ש-תע"ל):</w:t>
      </w:r>
    </w:p>
    <w:p w14:paraId="7715CAA2" w14:textId="77777777" w:rsidR="00000000" w:rsidRDefault="008A7A77">
      <w:pPr>
        <w:pStyle w:val="a0"/>
        <w:rPr>
          <w:rFonts w:hint="cs"/>
          <w:rtl/>
        </w:rPr>
      </w:pPr>
    </w:p>
    <w:p w14:paraId="1A0B94E7" w14:textId="77777777" w:rsidR="00000000" w:rsidRDefault="008A7A77">
      <w:pPr>
        <w:pStyle w:val="a0"/>
        <w:rPr>
          <w:rFonts w:hint="cs"/>
          <w:rtl/>
        </w:rPr>
      </w:pPr>
      <w:r>
        <w:rPr>
          <w:rFonts w:hint="cs"/>
          <w:rtl/>
        </w:rPr>
        <w:t>מסיר.</w:t>
      </w:r>
    </w:p>
    <w:p w14:paraId="495C12B2" w14:textId="77777777" w:rsidR="00000000" w:rsidRDefault="008A7A77">
      <w:pPr>
        <w:pStyle w:val="a0"/>
        <w:rPr>
          <w:rFonts w:hint="cs"/>
          <w:rtl/>
        </w:rPr>
      </w:pPr>
    </w:p>
    <w:p w14:paraId="6C461A04" w14:textId="77777777" w:rsidR="00000000" w:rsidRDefault="008A7A77">
      <w:pPr>
        <w:pStyle w:val="af1"/>
        <w:rPr>
          <w:rtl/>
        </w:rPr>
      </w:pPr>
      <w:r>
        <w:rPr>
          <w:rtl/>
        </w:rPr>
        <w:t>היו"ר אלי בן-מנחם:</w:t>
      </w:r>
    </w:p>
    <w:p w14:paraId="5861061C" w14:textId="77777777" w:rsidR="00000000" w:rsidRDefault="008A7A77">
      <w:pPr>
        <w:pStyle w:val="a0"/>
        <w:rPr>
          <w:rtl/>
        </w:rPr>
      </w:pPr>
    </w:p>
    <w:p w14:paraId="1D34475A" w14:textId="77777777" w:rsidR="00000000" w:rsidRDefault="008A7A77">
      <w:pPr>
        <w:pStyle w:val="a0"/>
        <w:rPr>
          <w:rFonts w:hint="cs"/>
          <w:rtl/>
        </w:rPr>
      </w:pPr>
      <w:r>
        <w:rPr>
          <w:rFonts w:hint="cs"/>
          <w:rtl/>
        </w:rPr>
        <w:t>מסיר. חבר הכנסת משה גפני?</w:t>
      </w:r>
    </w:p>
    <w:p w14:paraId="79A1FFBD" w14:textId="77777777" w:rsidR="00000000" w:rsidRDefault="008A7A77">
      <w:pPr>
        <w:pStyle w:val="a0"/>
        <w:rPr>
          <w:rFonts w:hint="cs"/>
          <w:rtl/>
        </w:rPr>
      </w:pPr>
    </w:p>
    <w:p w14:paraId="56DCF0C4" w14:textId="77777777" w:rsidR="00000000" w:rsidRDefault="008A7A77">
      <w:pPr>
        <w:pStyle w:val="af0"/>
        <w:rPr>
          <w:rtl/>
        </w:rPr>
      </w:pPr>
      <w:r>
        <w:rPr>
          <w:rFonts w:hint="eastAsia"/>
          <w:rtl/>
        </w:rPr>
        <w:t>משה</w:t>
      </w:r>
      <w:r>
        <w:rPr>
          <w:rtl/>
        </w:rPr>
        <w:t xml:space="preserve"> גפני (יהדות התורה):</w:t>
      </w:r>
    </w:p>
    <w:p w14:paraId="750D79D3" w14:textId="77777777" w:rsidR="00000000" w:rsidRDefault="008A7A77">
      <w:pPr>
        <w:pStyle w:val="a0"/>
        <w:rPr>
          <w:rFonts w:hint="cs"/>
          <w:rtl/>
        </w:rPr>
      </w:pPr>
    </w:p>
    <w:p w14:paraId="21077FB3" w14:textId="77777777" w:rsidR="00000000" w:rsidRDefault="008A7A77">
      <w:pPr>
        <w:pStyle w:val="a0"/>
        <w:rPr>
          <w:rFonts w:hint="cs"/>
          <w:rtl/>
        </w:rPr>
      </w:pPr>
      <w:r>
        <w:rPr>
          <w:rFonts w:hint="cs"/>
          <w:rtl/>
        </w:rPr>
        <w:t>אדוני היושב-ראש, אני מסיר את כל ההסתייגו</w:t>
      </w:r>
      <w:r>
        <w:rPr>
          <w:rFonts w:hint="cs"/>
          <w:rtl/>
        </w:rPr>
        <w:t>יות שלי, להוציא - - -</w:t>
      </w:r>
    </w:p>
    <w:p w14:paraId="37BACD2B" w14:textId="77777777" w:rsidR="00000000" w:rsidRDefault="008A7A77">
      <w:pPr>
        <w:pStyle w:val="a0"/>
        <w:rPr>
          <w:rFonts w:hint="cs"/>
          <w:rtl/>
        </w:rPr>
      </w:pPr>
    </w:p>
    <w:p w14:paraId="145DCDFB" w14:textId="77777777" w:rsidR="00000000" w:rsidRDefault="008A7A77">
      <w:pPr>
        <w:pStyle w:val="af1"/>
        <w:rPr>
          <w:rtl/>
        </w:rPr>
      </w:pPr>
      <w:r>
        <w:rPr>
          <w:rtl/>
        </w:rPr>
        <w:t>היו"ר אלי בן-מנחם:</w:t>
      </w:r>
    </w:p>
    <w:p w14:paraId="6DB3C41D" w14:textId="77777777" w:rsidR="00000000" w:rsidRDefault="008A7A77">
      <w:pPr>
        <w:pStyle w:val="a0"/>
        <w:rPr>
          <w:rtl/>
        </w:rPr>
      </w:pPr>
    </w:p>
    <w:p w14:paraId="247773A3" w14:textId="77777777" w:rsidR="00000000" w:rsidRDefault="008A7A77">
      <w:pPr>
        <w:pStyle w:val="a0"/>
        <w:rPr>
          <w:rFonts w:hint="cs"/>
          <w:rtl/>
        </w:rPr>
      </w:pPr>
      <w:r>
        <w:rPr>
          <w:rFonts w:hint="cs"/>
          <w:rtl/>
        </w:rPr>
        <w:t xml:space="preserve">אז הסרת. מספיק, די, עד לכאן. </w:t>
      </w:r>
    </w:p>
    <w:p w14:paraId="159C0BA9" w14:textId="77777777" w:rsidR="00000000" w:rsidRDefault="008A7A77">
      <w:pPr>
        <w:pStyle w:val="a0"/>
        <w:rPr>
          <w:rFonts w:hint="cs"/>
          <w:rtl/>
        </w:rPr>
      </w:pPr>
    </w:p>
    <w:p w14:paraId="1E7804E6" w14:textId="77777777" w:rsidR="00000000" w:rsidRDefault="008A7A77">
      <w:pPr>
        <w:pStyle w:val="af0"/>
        <w:rPr>
          <w:rtl/>
        </w:rPr>
      </w:pPr>
      <w:r>
        <w:rPr>
          <w:rFonts w:hint="eastAsia"/>
          <w:rtl/>
        </w:rPr>
        <w:t>משה</w:t>
      </w:r>
      <w:r>
        <w:rPr>
          <w:rtl/>
        </w:rPr>
        <w:t xml:space="preserve"> גפני (יהדות התורה):</w:t>
      </w:r>
    </w:p>
    <w:p w14:paraId="7D60AF5D" w14:textId="77777777" w:rsidR="00000000" w:rsidRDefault="008A7A77">
      <w:pPr>
        <w:pStyle w:val="a0"/>
        <w:rPr>
          <w:rFonts w:hint="cs"/>
          <w:rtl/>
        </w:rPr>
      </w:pPr>
    </w:p>
    <w:p w14:paraId="01346B64" w14:textId="77777777" w:rsidR="00000000" w:rsidRDefault="008A7A77">
      <w:pPr>
        <w:pStyle w:val="a0"/>
        <w:rPr>
          <w:rFonts w:hint="cs"/>
          <w:rtl/>
        </w:rPr>
      </w:pPr>
      <w:r>
        <w:rPr>
          <w:rFonts w:hint="cs"/>
          <w:rtl/>
        </w:rPr>
        <w:t xml:space="preserve">להוציא את ההסתייגות האחרונה, שעוסקת בעניין של הסעיף השני, פסקה (3) בסוף, שמדבר על עובדים זרים שאינם מטפלים סיעודיים. </w:t>
      </w:r>
    </w:p>
    <w:p w14:paraId="53087E52" w14:textId="77777777" w:rsidR="00000000" w:rsidRDefault="008A7A77">
      <w:pPr>
        <w:pStyle w:val="a0"/>
        <w:rPr>
          <w:rFonts w:hint="cs"/>
          <w:rtl/>
        </w:rPr>
      </w:pPr>
    </w:p>
    <w:p w14:paraId="07E2E2F7" w14:textId="77777777" w:rsidR="00000000" w:rsidRDefault="008A7A77">
      <w:pPr>
        <w:pStyle w:val="af1"/>
        <w:rPr>
          <w:rtl/>
        </w:rPr>
      </w:pPr>
      <w:r>
        <w:rPr>
          <w:rtl/>
        </w:rPr>
        <w:t>היו"ר אלי בן-מנחם:</w:t>
      </w:r>
    </w:p>
    <w:p w14:paraId="2629CE23" w14:textId="77777777" w:rsidR="00000000" w:rsidRDefault="008A7A77">
      <w:pPr>
        <w:pStyle w:val="a0"/>
        <w:rPr>
          <w:rtl/>
        </w:rPr>
      </w:pPr>
    </w:p>
    <w:p w14:paraId="2CD5D53B" w14:textId="77777777" w:rsidR="00000000" w:rsidRDefault="008A7A77">
      <w:pPr>
        <w:pStyle w:val="a0"/>
        <w:rPr>
          <w:rFonts w:hint="cs"/>
          <w:rtl/>
        </w:rPr>
      </w:pPr>
      <w:r>
        <w:rPr>
          <w:rFonts w:hint="cs"/>
          <w:rtl/>
        </w:rPr>
        <w:t>חבר הכנסת רשף חן?</w:t>
      </w:r>
    </w:p>
    <w:p w14:paraId="2261FAF9" w14:textId="77777777" w:rsidR="00000000" w:rsidRDefault="008A7A77">
      <w:pPr>
        <w:pStyle w:val="a0"/>
        <w:rPr>
          <w:rFonts w:hint="cs"/>
          <w:rtl/>
        </w:rPr>
      </w:pPr>
    </w:p>
    <w:p w14:paraId="23E5E153" w14:textId="77777777" w:rsidR="00000000" w:rsidRDefault="008A7A77">
      <w:pPr>
        <w:pStyle w:val="af0"/>
        <w:rPr>
          <w:rtl/>
        </w:rPr>
      </w:pPr>
      <w:r>
        <w:rPr>
          <w:rFonts w:hint="eastAsia"/>
          <w:rtl/>
        </w:rPr>
        <w:t>רשף</w:t>
      </w:r>
      <w:r>
        <w:rPr>
          <w:rtl/>
        </w:rPr>
        <w:t xml:space="preserve"> חן (שינוי):</w:t>
      </w:r>
    </w:p>
    <w:p w14:paraId="4501EFD7" w14:textId="77777777" w:rsidR="00000000" w:rsidRDefault="008A7A77">
      <w:pPr>
        <w:pStyle w:val="a0"/>
        <w:rPr>
          <w:rFonts w:hint="cs"/>
          <w:rtl/>
        </w:rPr>
      </w:pPr>
    </w:p>
    <w:p w14:paraId="765AD7E7" w14:textId="77777777" w:rsidR="00000000" w:rsidRDefault="008A7A77">
      <w:pPr>
        <w:pStyle w:val="a0"/>
        <w:rPr>
          <w:rFonts w:hint="cs"/>
          <w:rtl/>
        </w:rPr>
      </w:pPr>
      <w:r>
        <w:rPr>
          <w:rFonts w:hint="cs"/>
          <w:rtl/>
        </w:rPr>
        <w:t>מסיר.</w:t>
      </w:r>
    </w:p>
    <w:p w14:paraId="1619C017" w14:textId="77777777" w:rsidR="00000000" w:rsidRDefault="008A7A77">
      <w:pPr>
        <w:pStyle w:val="a0"/>
        <w:rPr>
          <w:rFonts w:hint="cs"/>
          <w:rtl/>
        </w:rPr>
      </w:pPr>
    </w:p>
    <w:p w14:paraId="74EAFFE7" w14:textId="77777777" w:rsidR="00000000" w:rsidRDefault="008A7A77">
      <w:pPr>
        <w:pStyle w:val="af1"/>
        <w:rPr>
          <w:rtl/>
        </w:rPr>
      </w:pPr>
      <w:r>
        <w:rPr>
          <w:rtl/>
        </w:rPr>
        <w:t>היו"ר אלי בן-מנחם:</w:t>
      </w:r>
    </w:p>
    <w:p w14:paraId="7668410B" w14:textId="77777777" w:rsidR="00000000" w:rsidRDefault="008A7A77">
      <w:pPr>
        <w:pStyle w:val="a0"/>
        <w:rPr>
          <w:rtl/>
        </w:rPr>
      </w:pPr>
    </w:p>
    <w:p w14:paraId="18943437" w14:textId="77777777" w:rsidR="00000000" w:rsidRDefault="008A7A77">
      <w:pPr>
        <w:pStyle w:val="a0"/>
        <w:rPr>
          <w:rFonts w:hint="cs"/>
          <w:rtl/>
        </w:rPr>
      </w:pPr>
      <w:r>
        <w:rPr>
          <w:rFonts w:hint="cs"/>
          <w:rtl/>
        </w:rPr>
        <w:t xml:space="preserve">מסיר. </w:t>
      </w:r>
    </w:p>
    <w:p w14:paraId="08A3E725" w14:textId="77777777" w:rsidR="00000000" w:rsidRDefault="008A7A77">
      <w:pPr>
        <w:pStyle w:val="a0"/>
        <w:rPr>
          <w:rFonts w:hint="cs"/>
          <w:rtl/>
        </w:rPr>
      </w:pPr>
    </w:p>
    <w:p w14:paraId="12E71CA8" w14:textId="77777777" w:rsidR="00000000" w:rsidRDefault="008A7A77">
      <w:pPr>
        <w:pStyle w:val="a0"/>
        <w:rPr>
          <w:rFonts w:hint="cs"/>
          <w:rtl/>
        </w:rPr>
      </w:pPr>
      <w:r>
        <w:rPr>
          <w:rFonts w:hint="cs"/>
          <w:rtl/>
        </w:rPr>
        <w:t xml:space="preserve">רבותי, אנחנו נצביע כעת על ההסתייגות של חבר הכנסת משה גפני. </w:t>
      </w:r>
    </w:p>
    <w:p w14:paraId="474324EF" w14:textId="77777777" w:rsidR="00000000" w:rsidRDefault="008A7A77">
      <w:pPr>
        <w:pStyle w:val="a0"/>
        <w:rPr>
          <w:rFonts w:hint="cs"/>
          <w:rtl/>
        </w:rPr>
      </w:pPr>
    </w:p>
    <w:p w14:paraId="75ECBEBC" w14:textId="77777777" w:rsidR="00000000" w:rsidRDefault="008A7A77">
      <w:pPr>
        <w:pStyle w:val="af0"/>
        <w:rPr>
          <w:rtl/>
        </w:rPr>
      </w:pPr>
      <w:r>
        <w:rPr>
          <w:rFonts w:hint="eastAsia"/>
          <w:rtl/>
        </w:rPr>
        <w:t>שאול</w:t>
      </w:r>
      <w:r>
        <w:rPr>
          <w:rtl/>
        </w:rPr>
        <w:t xml:space="preserve"> יהלום (מפד"ל):</w:t>
      </w:r>
    </w:p>
    <w:p w14:paraId="165E314E" w14:textId="77777777" w:rsidR="00000000" w:rsidRDefault="008A7A77">
      <w:pPr>
        <w:pStyle w:val="a0"/>
        <w:rPr>
          <w:rFonts w:hint="cs"/>
          <w:rtl/>
        </w:rPr>
      </w:pPr>
    </w:p>
    <w:p w14:paraId="36962C51" w14:textId="77777777" w:rsidR="00000000" w:rsidRDefault="008A7A77">
      <w:pPr>
        <w:pStyle w:val="a0"/>
        <w:rPr>
          <w:rFonts w:hint="cs"/>
          <w:rtl/>
        </w:rPr>
      </w:pPr>
      <w:r>
        <w:rPr>
          <w:rFonts w:hint="cs"/>
          <w:rtl/>
        </w:rPr>
        <w:t xml:space="preserve">לא הצבענו על (1) ו-(2) כהצעת הוועדה. </w:t>
      </w:r>
    </w:p>
    <w:p w14:paraId="3A2EF4FF" w14:textId="77777777" w:rsidR="00000000" w:rsidRDefault="008A7A77">
      <w:pPr>
        <w:pStyle w:val="a0"/>
        <w:rPr>
          <w:rFonts w:hint="cs"/>
          <w:rtl/>
        </w:rPr>
      </w:pPr>
    </w:p>
    <w:p w14:paraId="36799EBF" w14:textId="77777777" w:rsidR="00000000" w:rsidRDefault="008A7A77">
      <w:pPr>
        <w:pStyle w:val="af1"/>
        <w:rPr>
          <w:rtl/>
        </w:rPr>
      </w:pPr>
      <w:r>
        <w:rPr>
          <w:rtl/>
        </w:rPr>
        <w:t>היו"ר אלי בן-מנחם:</w:t>
      </w:r>
    </w:p>
    <w:p w14:paraId="72CBE37E" w14:textId="77777777" w:rsidR="00000000" w:rsidRDefault="008A7A77">
      <w:pPr>
        <w:pStyle w:val="a0"/>
        <w:rPr>
          <w:rtl/>
        </w:rPr>
      </w:pPr>
    </w:p>
    <w:p w14:paraId="12E35E60" w14:textId="77777777" w:rsidR="00000000" w:rsidRDefault="008A7A77">
      <w:pPr>
        <w:pStyle w:val="a0"/>
        <w:rPr>
          <w:rFonts w:hint="cs"/>
          <w:rtl/>
        </w:rPr>
      </w:pPr>
      <w:r>
        <w:rPr>
          <w:rFonts w:hint="cs"/>
          <w:rtl/>
        </w:rPr>
        <w:t>אנחנו נצביע. יש סעיף 1 ופסקאות. זה סעיף 1. סגן מזכיר הכנסת צמו</w:t>
      </w:r>
      <w:r>
        <w:rPr>
          <w:rFonts w:hint="cs"/>
          <w:rtl/>
        </w:rPr>
        <w:t xml:space="preserve">ד אלי, וזה בסדר. </w:t>
      </w:r>
    </w:p>
    <w:p w14:paraId="37A83742" w14:textId="77777777" w:rsidR="00000000" w:rsidRDefault="008A7A77">
      <w:pPr>
        <w:pStyle w:val="a0"/>
        <w:rPr>
          <w:rFonts w:hint="cs"/>
          <w:rtl/>
        </w:rPr>
      </w:pPr>
    </w:p>
    <w:p w14:paraId="4B5CA329" w14:textId="77777777" w:rsidR="00000000" w:rsidRDefault="008A7A77">
      <w:pPr>
        <w:pStyle w:val="a0"/>
        <w:rPr>
          <w:rFonts w:hint="cs"/>
          <w:rtl/>
        </w:rPr>
      </w:pPr>
      <w:r>
        <w:rPr>
          <w:rFonts w:hint="cs"/>
          <w:rtl/>
        </w:rPr>
        <w:t xml:space="preserve">אנחנו נצביע עכשיו על ההסתייגות של חבר הכנסת משה גפני בפסקה (3). ההצבעה החלה. מי שמצביע בעד הוא בעד ההסתייגות של גפני, מי שמצביע נגד הוא בעד הצעת הוועדה. </w:t>
      </w:r>
    </w:p>
    <w:p w14:paraId="3BEC40F9" w14:textId="77777777" w:rsidR="00000000" w:rsidRDefault="008A7A77">
      <w:pPr>
        <w:pStyle w:val="a0"/>
        <w:rPr>
          <w:rFonts w:hint="cs"/>
          <w:rtl/>
        </w:rPr>
      </w:pPr>
    </w:p>
    <w:p w14:paraId="71856B91" w14:textId="77777777" w:rsidR="00000000" w:rsidRDefault="008A7A77">
      <w:pPr>
        <w:pStyle w:val="ab"/>
        <w:bidi/>
        <w:rPr>
          <w:rFonts w:hint="cs"/>
          <w:rtl/>
        </w:rPr>
      </w:pPr>
      <w:r>
        <w:rPr>
          <w:rFonts w:hint="cs"/>
          <w:rtl/>
        </w:rPr>
        <w:t>הצבעה מס' 19</w:t>
      </w:r>
    </w:p>
    <w:p w14:paraId="267C9516" w14:textId="77777777" w:rsidR="00000000" w:rsidRDefault="008A7A77">
      <w:pPr>
        <w:pStyle w:val="a0"/>
        <w:rPr>
          <w:rFonts w:hint="cs"/>
          <w:rtl/>
        </w:rPr>
      </w:pPr>
    </w:p>
    <w:p w14:paraId="147026C4" w14:textId="77777777" w:rsidR="00000000" w:rsidRDefault="008A7A77">
      <w:pPr>
        <w:pStyle w:val="ac"/>
        <w:bidi/>
        <w:rPr>
          <w:rFonts w:hint="cs"/>
          <w:rtl/>
        </w:rPr>
      </w:pPr>
      <w:r>
        <w:rPr>
          <w:rFonts w:hint="cs"/>
          <w:rtl/>
        </w:rPr>
        <w:t>בעד ההסתייגות - 13</w:t>
      </w:r>
    </w:p>
    <w:p w14:paraId="2D8BE267" w14:textId="77777777" w:rsidR="00000000" w:rsidRDefault="008A7A77">
      <w:pPr>
        <w:pStyle w:val="ac"/>
        <w:bidi/>
        <w:rPr>
          <w:rFonts w:hint="cs"/>
          <w:rtl/>
        </w:rPr>
      </w:pPr>
      <w:r>
        <w:rPr>
          <w:rFonts w:hint="cs"/>
          <w:rtl/>
        </w:rPr>
        <w:t>נגד - 23</w:t>
      </w:r>
    </w:p>
    <w:p w14:paraId="6A7961E8" w14:textId="77777777" w:rsidR="00000000" w:rsidRDefault="008A7A77">
      <w:pPr>
        <w:pStyle w:val="ac"/>
        <w:bidi/>
        <w:rPr>
          <w:rFonts w:hint="cs"/>
          <w:rtl/>
        </w:rPr>
      </w:pPr>
      <w:r>
        <w:rPr>
          <w:rFonts w:hint="cs"/>
          <w:rtl/>
        </w:rPr>
        <w:t>נמנעים - אין</w:t>
      </w:r>
    </w:p>
    <w:p w14:paraId="4DADEEFA" w14:textId="77777777" w:rsidR="00000000" w:rsidRDefault="008A7A77">
      <w:pPr>
        <w:pStyle w:val="ad"/>
        <w:bidi/>
        <w:rPr>
          <w:rFonts w:hint="cs"/>
          <w:rtl/>
        </w:rPr>
      </w:pPr>
      <w:r>
        <w:rPr>
          <w:rFonts w:hint="cs"/>
          <w:rtl/>
        </w:rPr>
        <w:t xml:space="preserve">ההסתייגות של חבר הכנסת משה </w:t>
      </w:r>
      <w:r>
        <w:rPr>
          <w:rFonts w:hint="cs"/>
          <w:rtl/>
        </w:rPr>
        <w:t xml:space="preserve">גפני לסעיף 1(3) לא נתקבלה. </w:t>
      </w:r>
    </w:p>
    <w:p w14:paraId="24B5C3AA" w14:textId="77777777" w:rsidR="00000000" w:rsidRDefault="008A7A77">
      <w:pPr>
        <w:pStyle w:val="a0"/>
        <w:rPr>
          <w:rFonts w:hint="cs"/>
          <w:rtl/>
        </w:rPr>
      </w:pPr>
    </w:p>
    <w:p w14:paraId="6C20183D" w14:textId="77777777" w:rsidR="00000000" w:rsidRDefault="008A7A77">
      <w:pPr>
        <w:pStyle w:val="af1"/>
        <w:rPr>
          <w:rtl/>
        </w:rPr>
      </w:pPr>
      <w:r>
        <w:rPr>
          <w:rtl/>
        </w:rPr>
        <w:t>היו"ר אלי בן-מנחם:</w:t>
      </w:r>
    </w:p>
    <w:p w14:paraId="264EC0F1" w14:textId="77777777" w:rsidR="00000000" w:rsidRDefault="008A7A77">
      <w:pPr>
        <w:pStyle w:val="a0"/>
        <w:rPr>
          <w:rtl/>
        </w:rPr>
      </w:pPr>
    </w:p>
    <w:p w14:paraId="364C9CDE" w14:textId="77777777" w:rsidR="00000000" w:rsidRDefault="008A7A77">
      <w:pPr>
        <w:pStyle w:val="a0"/>
        <w:rPr>
          <w:rFonts w:hint="cs"/>
          <w:rtl/>
        </w:rPr>
      </w:pPr>
      <w:r>
        <w:rPr>
          <w:rFonts w:hint="cs"/>
          <w:rtl/>
        </w:rPr>
        <w:t xml:space="preserve">בעד - 13 חברי כנסת, נגד - 24, בתוספת קולו של יושב-ראש הכנסת, חבר הכנסת ריבלין, נמנעים </w:t>
      </w:r>
      <w:r>
        <w:rPr>
          <w:rtl/>
        </w:rPr>
        <w:t>–</w:t>
      </w:r>
      <w:r>
        <w:rPr>
          <w:rFonts w:hint="cs"/>
          <w:rtl/>
        </w:rPr>
        <w:t xml:space="preserve"> אפס. על כן ההסתייגות לא נתקבלה. </w:t>
      </w:r>
    </w:p>
    <w:p w14:paraId="342AB6C8" w14:textId="77777777" w:rsidR="00000000" w:rsidRDefault="008A7A77">
      <w:pPr>
        <w:pStyle w:val="a0"/>
        <w:rPr>
          <w:rFonts w:hint="cs"/>
          <w:rtl/>
        </w:rPr>
      </w:pPr>
    </w:p>
    <w:p w14:paraId="65B2F118" w14:textId="77777777" w:rsidR="00000000" w:rsidRDefault="008A7A77">
      <w:pPr>
        <w:pStyle w:val="a0"/>
        <w:rPr>
          <w:rFonts w:hint="cs"/>
          <w:rtl/>
        </w:rPr>
      </w:pPr>
      <w:r>
        <w:rPr>
          <w:rFonts w:hint="cs"/>
          <w:rtl/>
        </w:rPr>
        <w:t>אתה רוצה, חבר הכנסת גפני, להצביע גם על החלופין, או שזה מיותר?</w:t>
      </w:r>
    </w:p>
    <w:p w14:paraId="1CD808C7" w14:textId="77777777" w:rsidR="00000000" w:rsidRDefault="008A7A77">
      <w:pPr>
        <w:pStyle w:val="a0"/>
        <w:rPr>
          <w:rFonts w:hint="cs"/>
          <w:rtl/>
        </w:rPr>
      </w:pPr>
    </w:p>
    <w:p w14:paraId="26D572B7" w14:textId="77777777" w:rsidR="00000000" w:rsidRDefault="008A7A77">
      <w:pPr>
        <w:pStyle w:val="af0"/>
        <w:rPr>
          <w:rtl/>
        </w:rPr>
      </w:pPr>
      <w:r>
        <w:rPr>
          <w:rFonts w:hint="eastAsia"/>
          <w:rtl/>
        </w:rPr>
        <w:t>משה</w:t>
      </w:r>
      <w:r>
        <w:rPr>
          <w:rtl/>
        </w:rPr>
        <w:t xml:space="preserve"> גפני (יהדות התורה)</w:t>
      </w:r>
      <w:r>
        <w:rPr>
          <w:rtl/>
        </w:rPr>
        <w:t>:</w:t>
      </w:r>
    </w:p>
    <w:p w14:paraId="659EA7B3" w14:textId="77777777" w:rsidR="00000000" w:rsidRDefault="008A7A77">
      <w:pPr>
        <w:pStyle w:val="a0"/>
        <w:rPr>
          <w:rFonts w:hint="cs"/>
          <w:rtl/>
        </w:rPr>
      </w:pPr>
    </w:p>
    <w:p w14:paraId="12947A56" w14:textId="77777777" w:rsidR="00000000" w:rsidRDefault="008A7A77">
      <w:pPr>
        <w:pStyle w:val="a0"/>
        <w:rPr>
          <w:rFonts w:hint="cs"/>
          <w:rtl/>
        </w:rPr>
      </w:pPr>
      <w:r>
        <w:rPr>
          <w:rFonts w:hint="cs"/>
          <w:rtl/>
        </w:rPr>
        <w:t xml:space="preserve">לא. </w:t>
      </w:r>
    </w:p>
    <w:p w14:paraId="6525F5D4" w14:textId="77777777" w:rsidR="00000000" w:rsidRDefault="008A7A77">
      <w:pPr>
        <w:pStyle w:val="a0"/>
        <w:rPr>
          <w:rFonts w:hint="cs"/>
          <w:rtl/>
        </w:rPr>
      </w:pPr>
    </w:p>
    <w:p w14:paraId="7C54B5E1" w14:textId="77777777" w:rsidR="00000000" w:rsidRDefault="008A7A77">
      <w:pPr>
        <w:pStyle w:val="af1"/>
        <w:rPr>
          <w:rtl/>
        </w:rPr>
      </w:pPr>
      <w:r>
        <w:rPr>
          <w:rtl/>
        </w:rPr>
        <w:t>היו"ר אלי בן-מנחם:</w:t>
      </w:r>
    </w:p>
    <w:p w14:paraId="58D28035" w14:textId="77777777" w:rsidR="00000000" w:rsidRDefault="008A7A77">
      <w:pPr>
        <w:pStyle w:val="a0"/>
        <w:rPr>
          <w:rtl/>
        </w:rPr>
      </w:pPr>
    </w:p>
    <w:p w14:paraId="1E8D5AAE" w14:textId="77777777" w:rsidR="00000000" w:rsidRDefault="008A7A77">
      <w:pPr>
        <w:pStyle w:val="a0"/>
        <w:rPr>
          <w:rFonts w:hint="cs"/>
          <w:rtl/>
        </w:rPr>
      </w:pPr>
      <w:r>
        <w:rPr>
          <w:rFonts w:hint="cs"/>
          <w:rtl/>
        </w:rPr>
        <w:t xml:space="preserve">סיימנו. עכשיו נצביע על סעיף 1 כנוסח הוועדה. ההצבעה החלה. </w:t>
      </w:r>
    </w:p>
    <w:p w14:paraId="2FDC8E7E" w14:textId="77777777" w:rsidR="00000000" w:rsidRDefault="008A7A77">
      <w:pPr>
        <w:pStyle w:val="a0"/>
        <w:rPr>
          <w:rFonts w:hint="cs"/>
          <w:rtl/>
        </w:rPr>
      </w:pPr>
    </w:p>
    <w:p w14:paraId="3B5343FA" w14:textId="77777777" w:rsidR="00000000" w:rsidRDefault="008A7A77">
      <w:pPr>
        <w:pStyle w:val="a0"/>
        <w:rPr>
          <w:rFonts w:hint="cs"/>
          <w:rtl/>
        </w:rPr>
      </w:pPr>
    </w:p>
    <w:p w14:paraId="04639D40" w14:textId="77777777" w:rsidR="00000000" w:rsidRDefault="008A7A77">
      <w:pPr>
        <w:pStyle w:val="ab"/>
        <w:bidi/>
        <w:rPr>
          <w:rFonts w:hint="cs"/>
          <w:rtl/>
        </w:rPr>
      </w:pPr>
      <w:r>
        <w:rPr>
          <w:rFonts w:hint="cs"/>
          <w:rtl/>
        </w:rPr>
        <w:t>הצבעה מס' 20</w:t>
      </w:r>
    </w:p>
    <w:p w14:paraId="7C94420A" w14:textId="77777777" w:rsidR="00000000" w:rsidRDefault="008A7A77">
      <w:pPr>
        <w:pStyle w:val="a0"/>
        <w:rPr>
          <w:rFonts w:hint="cs"/>
          <w:rtl/>
        </w:rPr>
      </w:pPr>
    </w:p>
    <w:p w14:paraId="5EB676C3" w14:textId="77777777" w:rsidR="00000000" w:rsidRDefault="008A7A77">
      <w:pPr>
        <w:pStyle w:val="ac"/>
        <w:bidi/>
        <w:rPr>
          <w:rFonts w:hint="cs"/>
          <w:rtl/>
        </w:rPr>
      </w:pPr>
      <w:r>
        <w:rPr>
          <w:rFonts w:hint="cs"/>
          <w:rtl/>
        </w:rPr>
        <w:t>בעד סעיף 1, כהצעת הוועדה - 34</w:t>
      </w:r>
    </w:p>
    <w:p w14:paraId="18F6FDDE" w14:textId="77777777" w:rsidR="00000000" w:rsidRDefault="008A7A77">
      <w:pPr>
        <w:pStyle w:val="ac"/>
        <w:bidi/>
        <w:rPr>
          <w:rFonts w:hint="cs"/>
          <w:rtl/>
        </w:rPr>
      </w:pPr>
      <w:r>
        <w:rPr>
          <w:rFonts w:hint="cs"/>
          <w:rtl/>
        </w:rPr>
        <w:t>נגד - אין</w:t>
      </w:r>
    </w:p>
    <w:p w14:paraId="5675FE1F" w14:textId="77777777" w:rsidR="00000000" w:rsidRDefault="008A7A77">
      <w:pPr>
        <w:pStyle w:val="ac"/>
        <w:bidi/>
        <w:rPr>
          <w:rFonts w:hint="cs"/>
          <w:rtl/>
        </w:rPr>
      </w:pPr>
      <w:r>
        <w:rPr>
          <w:rFonts w:hint="cs"/>
          <w:rtl/>
        </w:rPr>
        <w:t>נמנעים - אין</w:t>
      </w:r>
    </w:p>
    <w:p w14:paraId="07A2C840" w14:textId="77777777" w:rsidR="00000000" w:rsidRDefault="008A7A77">
      <w:pPr>
        <w:pStyle w:val="ad"/>
        <w:bidi/>
        <w:rPr>
          <w:rFonts w:hint="cs"/>
          <w:rtl/>
        </w:rPr>
      </w:pPr>
      <w:r>
        <w:rPr>
          <w:rFonts w:hint="cs"/>
          <w:rtl/>
        </w:rPr>
        <w:t>סעיף 1, כהצעת הוועדה, נתקבל.</w:t>
      </w:r>
    </w:p>
    <w:p w14:paraId="0AE902B0" w14:textId="77777777" w:rsidR="00000000" w:rsidRDefault="008A7A77">
      <w:pPr>
        <w:pStyle w:val="ad"/>
        <w:bidi/>
        <w:rPr>
          <w:rFonts w:hint="cs"/>
          <w:rtl/>
        </w:rPr>
      </w:pPr>
    </w:p>
    <w:p w14:paraId="2818DFB3" w14:textId="77777777" w:rsidR="00000000" w:rsidRDefault="008A7A77">
      <w:pPr>
        <w:pStyle w:val="af1"/>
        <w:rPr>
          <w:rtl/>
        </w:rPr>
      </w:pPr>
      <w:r>
        <w:rPr>
          <w:rFonts w:hint="eastAsia"/>
          <w:rtl/>
        </w:rPr>
        <w:t>היו</w:t>
      </w:r>
      <w:r>
        <w:rPr>
          <w:rtl/>
        </w:rPr>
        <w:t>"ר אלי בן-מנחם:</w:t>
      </w:r>
    </w:p>
    <w:p w14:paraId="5D4A8D9F" w14:textId="77777777" w:rsidR="00000000" w:rsidRDefault="008A7A77">
      <w:pPr>
        <w:pStyle w:val="a0"/>
        <w:rPr>
          <w:rFonts w:hint="cs"/>
          <w:rtl/>
        </w:rPr>
      </w:pPr>
    </w:p>
    <w:p w14:paraId="1028046D" w14:textId="77777777" w:rsidR="00000000" w:rsidRDefault="008A7A77">
      <w:pPr>
        <w:pStyle w:val="a0"/>
        <w:rPr>
          <w:rFonts w:hint="cs"/>
          <w:rtl/>
        </w:rPr>
      </w:pPr>
      <w:r>
        <w:rPr>
          <w:rFonts w:hint="cs"/>
          <w:rtl/>
        </w:rPr>
        <w:t>רבותי חברי הכנסת, בתוספת קולו של יושב-ראש הכנסת, ח</w:t>
      </w:r>
      <w:r>
        <w:rPr>
          <w:rFonts w:hint="cs"/>
          <w:rtl/>
        </w:rPr>
        <w:t xml:space="preserve">בר הכנסת רובי ריבלין - 35 חברי כנסת בעד, נגד - אפס, נמנעים </w:t>
      </w:r>
      <w:r>
        <w:rPr>
          <w:rtl/>
        </w:rPr>
        <w:t>–</w:t>
      </w:r>
      <w:r>
        <w:rPr>
          <w:rFonts w:hint="cs"/>
          <w:rtl/>
        </w:rPr>
        <w:t xml:space="preserve"> אפס. על כן הצעת חוק הכניסה לישראל (תיקון מס' 13), התשס"ד-2004, התקבלה בקריאה שנייה. </w:t>
      </w:r>
    </w:p>
    <w:p w14:paraId="6A3E8025" w14:textId="77777777" w:rsidR="00000000" w:rsidRDefault="008A7A77">
      <w:pPr>
        <w:pStyle w:val="a0"/>
        <w:rPr>
          <w:rFonts w:hint="cs"/>
          <w:rtl/>
        </w:rPr>
      </w:pPr>
    </w:p>
    <w:p w14:paraId="7AC6EE45" w14:textId="77777777" w:rsidR="00000000" w:rsidRDefault="008A7A77">
      <w:pPr>
        <w:pStyle w:val="a0"/>
        <w:rPr>
          <w:rFonts w:hint="cs"/>
          <w:rtl/>
        </w:rPr>
      </w:pPr>
      <w:r>
        <w:rPr>
          <w:rFonts w:hint="cs"/>
          <w:rtl/>
        </w:rPr>
        <w:t xml:space="preserve">אנחנו עוברים להצבעה בקריאה שלישית. </w:t>
      </w:r>
    </w:p>
    <w:p w14:paraId="3CAFBD4F" w14:textId="77777777" w:rsidR="00000000" w:rsidRDefault="008A7A77">
      <w:pPr>
        <w:pStyle w:val="a0"/>
        <w:rPr>
          <w:rFonts w:hint="cs"/>
          <w:rtl/>
        </w:rPr>
      </w:pPr>
    </w:p>
    <w:p w14:paraId="3CFE5D6F" w14:textId="77777777" w:rsidR="00000000" w:rsidRDefault="008A7A77">
      <w:pPr>
        <w:pStyle w:val="ab"/>
        <w:bidi/>
        <w:rPr>
          <w:rFonts w:hint="cs"/>
          <w:rtl/>
        </w:rPr>
      </w:pPr>
      <w:r>
        <w:rPr>
          <w:rFonts w:hint="cs"/>
          <w:rtl/>
        </w:rPr>
        <w:t>הצבעה מס' 21</w:t>
      </w:r>
    </w:p>
    <w:p w14:paraId="05534E15" w14:textId="77777777" w:rsidR="00000000" w:rsidRDefault="008A7A77">
      <w:pPr>
        <w:pStyle w:val="a0"/>
        <w:rPr>
          <w:rFonts w:hint="cs"/>
          <w:rtl/>
        </w:rPr>
      </w:pPr>
    </w:p>
    <w:p w14:paraId="67E73E8A" w14:textId="77777777" w:rsidR="00000000" w:rsidRDefault="008A7A77">
      <w:pPr>
        <w:pStyle w:val="ac"/>
        <w:bidi/>
        <w:rPr>
          <w:rFonts w:hint="cs"/>
          <w:rtl/>
        </w:rPr>
      </w:pPr>
      <w:r>
        <w:rPr>
          <w:rFonts w:hint="cs"/>
          <w:rtl/>
        </w:rPr>
        <w:t>בעד החוק - 34</w:t>
      </w:r>
    </w:p>
    <w:p w14:paraId="2D5715D7" w14:textId="77777777" w:rsidR="00000000" w:rsidRDefault="008A7A77">
      <w:pPr>
        <w:pStyle w:val="ac"/>
        <w:bidi/>
        <w:rPr>
          <w:rFonts w:hint="cs"/>
          <w:rtl/>
        </w:rPr>
      </w:pPr>
      <w:r>
        <w:rPr>
          <w:rFonts w:hint="cs"/>
          <w:rtl/>
        </w:rPr>
        <w:t>נגד - אין</w:t>
      </w:r>
    </w:p>
    <w:p w14:paraId="00EDAD8E" w14:textId="77777777" w:rsidR="00000000" w:rsidRDefault="008A7A77">
      <w:pPr>
        <w:pStyle w:val="ac"/>
        <w:bidi/>
        <w:rPr>
          <w:rFonts w:hint="cs"/>
          <w:rtl/>
        </w:rPr>
      </w:pPr>
      <w:r>
        <w:rPr>
          <w:rFonts w:hint="cs"/>
          <w:rtl/>
        </w:rPr>
        <w:t>נמנעים - אין</w:t>
      </w:r>
    </w:p>
    <w:p w14:paraId="3927C8E6" w14:textId="77777777" w:rsidR="00000000" w:rsidRDefault="008A7A77">
      <w:pPr>
        <w:pStyle w:val="ad"/>
        <w:bidi/>
        <w:rPr>
          <w:rFonts w:hint="cs"/>
          <w:rtl/>
        </w:rPr>
      </w:pPr>
      <w:r>
        <w:rPr>
          <w:rFonts w:hint="cs"/>
          <w:rtl/>
        </w:rPr>
        <w:t>חוק הכניסה לישראל (תי</w:t>
      </w:r>
      <w:r>
        <w:rPr>
          <w:rFonts w:hint="cs"/>
          <w:rtl/>
        </w:rPr>
        <w:t>קון מס' 13), התשס"ד-2004, נתקבל.</w:t>
      </w:r>
    </w:p>
    <w:p w14:paraId="4652EEC1" w14:textId="77777777" w:rsidR="00000000" w:rsidRDefault="008A7A77">
      <w:pPr>
        <w:pStyle w:val="ad"/>
        <w:bidi/>
        <w:rPr>
          <w:rFonts w:hint="cs"/>
          <w:rtl/>
        </w:rPr>
      </w:pPr>
    </w:p>
    <w:p w14:paraId="769E4730" w14:textId="77777777" w:rsidR="00000000" w:rsidRDefault="008A7A77">
      <w:pPr>
        <w:pStyle w:val="af1"/>
        <w:rPr>
          <w:rtl/>
        </w:rPr>
      </w:pPr>
      <w:r>
        <w:rPr>
          <w:rFonts w:hint="eastAsia"/>
          <w:rtl/>
        </w:rPr>
        <w:t>היו</w:t>
      </w:r>
      <w:r>
        <w:rPr>
          <w:rtl/>
        </w:rPr>
        <w:t>"ר אלי בן-מנחם:</w:t>
      </w:r>
    </w:p>
    <w:p w14:paraId="311DFDEA" w14:textId="77777777" w:rsidR="00000000" w:rsidRDefault="008A7A77">
      <w:pPr>
        <w:pStyle w:val="a0"/>
        <w:rPr>
          <w:rFonts w:hint="cs"/>
          <w:rtl/>
        </w:rPr>
      </w:pPr>
    </w:p>
    <w:p w14:paraId="66A2CF0D" w14:textId="77777777" w:rsidR="00000000" w:rsidRDefault="008A7A77">
      <w:pPr>
        <w:pStyle w:val="a0"/>
        <w:rPr>
          <w:rFonts w:hint="cs"/>
          <w:rtl/>
        </w:rPr>
      </w:pPr>
      <w:r>
        <w:rPr>
          <w:rFonts w:hint="cs"/>
          <w:rtl/>
        </w:rPr>
        <w:t xml:space="preserve">בתוספת קולו של יושב-ראש הכנסת, חבר הכנסת ריבלין - 35 חברי כנסת בעד, נגד - אפס, נמנעים </w:t>
      </w:r>
      <w:r>
        <w:rPr>
          <w:rtl/>
        </w:rPr>
        <w:t>–</w:t>
      </w:r>
      <w:r>
        <w:rPr>
          <w:rFonts w:hint="cs"/>
          <w:rtl/>
        </w:rPr>
        <w:t xml:space="preserve"> אפס. על כן חוק הכניסה לישראל (תיקון מס' 13), התשס"ד-2004, התקבל בקריאה שלישית. </w:t>
      </w:r>
    </w:p>
    <w:p w14:paraId="0EEE05C9" w14:textId="77777777" w:rsidR="00000000" w:rsidRDefault="008A7A77">
      <w:pPr>
        <w:pStyle w:val="a0"/>
        <w:rPr>
          <w:rFonts w:hint="cs"/>
          <w:rtl/>
        </w:rPr>
      </w:pPr>
    </w:p>
    <w:p w14:paraId="5C609E40" w14:textId="77777777" w:rsidR="00000000" w:rsidRDefault="008A7A77">
      <w:pPr>
        <w:pStyle w:val="a0"/>
        <w:rPr>
          <w:rFonts w:hint="cs"/>
          <w:rtl/>
        </w:rPr>
      </w:pPr>
      <w:r>
        <w:rPr>
          <w:rFonts w:hint="cs"/>
          <w:rtl/>
        </w:rPr>
        <w:t xml:space="preserve">חבר הכנסת שאול יהלום, יוזם החוק, </w:t>
      </w:r>
      <w:r>
        <w:rPr>
          <w:rFonts w:hint="cs"/>
          <w:rtl/>
        </w:rPr>
        <w:t xml:space="preserve">בבקשה. חבר הכנסת יהלום, הצבעת, אבל חשבתי שאתה רוצה שאני אתקדם בהצבעה. בבקשה. </w:t>
      </w:r>
    </w:p>
    <w:p w14:paraId="01A3D9DE" w14:textId="77777777" w:rsidR="00000000" w:rsidRDefault="008A7A77">
      <w:pPr>
        <w:pStyle w:val="a0"/>
        <w:rPr>
          <w:rFonts w:hint="cs"/>
          <w:rtl/>
        </w:rPr>
      </w:pPr>
    </w:p>
    <w:p w14:paraId="05E9BA3F" w14:textId="77777777" w:rsidR="00000000" w:rsidRDefault="008A7A77">
      <w:pPr>
        <w:pStyle w:val="af0"/>
        <w:rPr>
          <w:rtl/>
        </w:rPr>
      </w:pPr>
      <w:r>
        <w:rPr>
          <w:rFonts w:hint="eastAsia"/>
          <w:rtl/>
        </w:rPr>
        <w:t>ניסן</w:t>
      </w:r>
      <w:r>
        <w:rPr>
          <w:rtl/>
        </w:rPr>
        <w:t xml:space="preserve"> סלומינסקי (מפד"ל):</w:t>
      </w:r>
    </w:p>
    <w:p w14:paraId="729AB6E3" w14:textId="77777777" w:rsidR="00000000" w:rsidRDefault="008A7A77">
      <w:pPr>
        <w:pStyle w:val="a0"/>
        <w:rPr>
          <w:rFonts w:hint="cs"/>
          <w:rtl/>
        </w:rPr>
      </w:pPr>
    </w:p>
    <w:p w14:paraId="34670A0D" w14:textId="77777777" w:rsidR="00000000" w:rsidRDefault="008A7A77">
      <w:pPr>
        <w:pStyle w:val="a0"/>
        <w:rPr>
          <w:rFonts w:hint="cs"/>
          <w:rtl/>
        </w:rPr>
      </w:pPr>
      <w:r>
        <w:rPr>
          <w:rFonts w:hint="cs"/>
          <w:rtl/>
        </w:rPr>
        <w:t xml:space="preserve">שאול, יישר כוח. </w:t>
      </w:r>
    </w:p>
    <w:p w14:paraId="6FF95861" w14:textId="77777777" w:rsidR="00000000" w:rsidRDefault="008A7A77">
      <w:pPr>
        <w:pStyle w:val="a0"/>
        <w:rPr>
          <w:rFonts w:hint="cs"/>
          <w:rtl/>
        </w:rPr>
      </w:pPr>
    </w:p>
    <w:p w14:paraId="4BC08244" w14:textId="77777777" w:rsidR="00000000" w:rsidRDefault="008A7A77">
      <w:pPr>
        <w:pStyle w:val="a"/>
        <w:rPr>
          <w:rtl/>
        </w:rPr>
      </w:pPr>
      <w:bookmarkStart w:id="311" w:name="FS000000524T14_06_2004_21_22_01"/>
      <w:bookmarkStart w:id="312" w:name="_Toc81186689"/>
      <w:bookmarkEnd w:id="311"/>
      <w:r>
        <w:rPr>
          <w:rFonts w:hint="eastAsia"/>
          <w:rtl/>
        </w:rPr>
        <w:t>שאול</w:t>
      </w:r>
      <w:r>
        <w:rPr>
          <w:rtl/>
        </w:rPr>
        <w:t xml:space="preserve"> יהלום (מפד"ל):</w:t>
      </w:r>
      <w:bookmarkEnd w:id="312"/>
    </w:p>
    <w:p w14:paraId="33523C73" w14:textId="77777777" w:rsidR="00000000" w:rsidRDefault="008A7A77">
      <w:pPr>
        <w:pStyle w:val="a0"/>
        <w:rPr>
          <w:rFonts w:hint="cs"/>
          <w:rtl/>
        </w:rPr>
      </w:pPr>
    </w:p>
    <w:p w14:paraId="74E5E822" w14:textId="77777777" w:rsidR="00000000" w:rsidRDefault="008A7A77">
      <w:pPr>
        <w:pStyle w:val="a0"/>
        <w:rPr>
          <w:rFonts w:hint="cs"/>
          <w:rtl/>
        </w:rPr>
      </w:pPr>
      <w:r>
        <w:rPr>
          <w:rFonts w:hint="cs"/>
          <w:rtl/>
        </w:rPr>
        <w:t>אדוני היושב-ראש, מעבר לתודות לכל מי שעסק בעניין, לוועדת הפנים, ליושב-ראש ועדת הפנים, למנהלת הוועדה, ליועצת המשפטי</w:t>
      </w:r>
      <w:r>
        <w:rPr>
          <w:rFonts w:hint="cs"/>
          <w:rtl/>
        </w:rPr>
        <w:t>ת של הוועדה ולכל הסגל, אני רוצה להעיר לחברי מסיעת ש"ס ולחבר הכנסת גפני: הופיע בפנינו שר הפנים, על הסעיף הזה, עם ההסתייגות של חבר הכנסת גפני. אנחנו סייגנו את העניין בשני סייגים. סייג ראשון - שכתוב: מסיבות מיוחדות וחריגות, וסייג שני - שהוא לא יכול לבד, אלא י</w:t>
      </w:r>
      <w:r>
        <w:rPr>
          <w:rFonts w:hint="cs"/>
          <w:rtl/>
        </w:rPr>
        <w:t xml:space="preserve">חד עם עוד שני שרים, שר האוצר ושר התמ"ת. </w:t>
      </w:r>
    </w:p>
    <w:p w14:paraId="330750D2" w14:textId="77777777" w:rsidR="00000000" w:rsidRDefault="008A7A77">
      <w:pPr>
        <w:pStyle w:val="a0"/>
        <w:rPr>
          <w:rFonts w:hint="cs"/>
          <w:rtl/>
        </w:rPr>
      </w:pPr>
    </w:p>
    <w:p w14:paraId="3AB4547E" w14:textId="77777777" w:rsidR="00000000" w:rsidRDefault="008A7A77">
      <w:pPr>
        <w:pStyle w:val="a0"/>
        <w:rPr>
          <w:rFonts w:hint="cs"/>
          <w:rtl/>
        </w:rPr>
      </w:pPr>
      <w:r>
        <w:rPr>
          <w:rFonts w:hint="cs"/>
          <w:rtl/>
        </w:rPr>
        <w:t>מובן שהכול נבע מכך ששר הפנים אמר לנו והצהיר בוועדה, שאם לא נאפשר לו במסגרת החוק את ההארכה לעובדים שתורמים תרומה מיוחדת, הוא ייתן להם זכויות תושב. כאשר שקלנו את שני הדברים, זכויות של עובד זר - שהוא ללא כל זכויות; הו</w:t>
      </w:r>
      <w:r>
        <w:rPr>
          <w:rFonts w:hint="cs"/>
          <w:rtl/>
        </w:rPr>
        <w:t>א גומר את ההארכה וחוזר למדינתו. אין לו שום זכות מכוח היותו כאן בארץ. עם כל מה שאמרתי, עם שתי המגבלות של הנסיבות המיוחדות - יחד עם האלטרנטיבה שהשר הנוכחי מאיים במתן תושבות - אני חושב שהיה עלינו, וכך גם התקבל, ליצור את העניין הזה של קבלת העמדה המאפשרת להאריך</w:t>
      </w:r>
      <w:r>
        <w:rPr>
          <w:rFonts w:hint="cs"/>
          <w:rtl/>
        </w:rPr>
        <w:t xml:space="preserve"> כל שנה לעובד זר. </w:t>
      </w:r>
    </w:p>
    <w:p w14:paraId="331A3533" w14:textId="77777777" w:rsidR="00000000" w:rsidRDefault="008A7A77">
      <w:pPr>
        <w:pStyle w:val="a0"/>
        <w:rPr>
          <w:rFonts w:hint="cs"/>
          <w:rtl/>
        </w:rPr>
      </w:pPr>
    </w:p>
    <w:p w14:paraId="0F77ADB0" w14:textId="77777777" w:rsidR="00000000" w:rsidRDefault="008A7A77">
      <w:pPr>
        <w:pStyle w:val="a0"/>
        <w:rPr>
          <w:rFonts w:hint="cs"/>
          <w:rtl/>
        </w:rPr>
      </w:pPr>
      <w:r>
        <w:rPr>
          <w:rFonts w:hint="cs"/>
          <w:rtl/>
        </w:rPr>
        <w:t xml:space="preserve">אני מודה לכל החברים שתמכו בחוק, ומתכבד לומר לכבוד היושב-ראש תודה רבה. כפי שאמרתי, תודה. </w:t>
      </w:r>
    </w:p>
    <w:p w14:paraId="7D4EE956" w14:textId="77777777" w:rsidR="00000000" w:rsidRDefault="008A7A77">
      <w:pPr>
        <w:pStyle w:val="a0"/>
        <w:rPr>
          <w:rFonts w:hint="cs"/>
          <w:rtl/>
        </w:rPr>
      </w:pPr>
    </w:p>
    <w:p w14:paraId="575A957B" w14:textId="77777777" w:rsidR="00000000" w:rsidRDefault="008A7A77">
      <w:pPr>
        <w:pStyle w:val="af1"/>
        <w:rPr>
          <w:rtl/>
        </w:rPr>
      </w:pPr>
      <w:r>
        <w:rPr>
          <w:rtl/>
        </w:rPr>
        <w:t>היו"ר אלי בן-מנחם:</w:t>
      </w:r>
    </w:p>
    <w:p w14:paraId="492578A8" w14:textId="77777777" w:rsidR="00000000" w:rsidRDefault="008A7A77">
      <w:pPr>
        <w:pStyle w:val="a0"/>
        <w:rPr>
          <w:rtl/>
        </w:rPr>
      </w:pPr>
    </w:p>
    <w:p w14:paraId="3D92B13A" w14:textId="77777777" w:rsidR="00000000" w:rsidRDefault="008A7A77">
      <w:pPr>
        <w:pStyle w:val="a0"/>
        <w:rPr>
          <w:rFonts w:hint="cs"/>
          <w:rtl/>
        </w:rPr>
      </w:pPr>
      <w:r>
        <w:rPr>
          <w:rFonts w:hint="cs"/>
          <w:rtl/>
        </w:rPr>
        <w:t>תודה לחבר הכנסת שאול יהלום. רבותי חברי הכנסת, אנחנו עוברים לחבר הכנסת יורי שטרן.</w:t>
      </w:r>
    </w:p>
    <w:p w14:paraId="3FA5E300" w14:textId="77777777" w:rsidR="00000000" w:rsidRDefault="008A7A77">
      <w:pPr>
        <w:pStyle w:val="a0"/>
        <w:rPr>
          <w:rFonts w:hint="cs"/>
          <w:rtl/>
        </w:rPr>
      </w:pPr>
    </w:p>
    <w:p w14:paraId="5A02442D" w14:textId="77777777" w:rsidR="00000000" w:rsidRDefault="008A7A77">
      <w:pPr>
        <w:pStyle w:val="af0"/>
        <w:rPr>
          <w:rtl/>
        </w:rPr>
      </w:pPr>
      <w:r>
        <w:rPr>
          <w:rFonts w:hint="eastAsia"/>
          <w:rtl/>
        </w:rPr>
        <w:t>יורי</w:t>
      </w:r>
      <w:r>
        <w:rPr>
          <w:rtl/>
        </w:rPr>
        <w:t xml:space="preserve"> שטרן (יו"ר ועדת הפנים ואיכות הסביבה):</w:t>
      </w:r>
    </w:p>
    <w:p w14:paraId="23FE4FA3" w14:textId="77777777" w:rsidR="00000000" w:rsidRDefault="008A7A77">
      <w:pPr>
        <w:pStyle w:val="a0"/>
        <w:rPr>
          <w:rFonts w:hint="cs"/>
          <w:rtl/>
        </w:rPr>
      </w:pPr>
    </w:p>
    <w:p w14:paraId="6E41D928" w14:textId="77777777" w:rsidR="00000000" w:rsidRDefault="008A7A77">
      <w:pPr>
        <w:pStyle w:val="a0"/>
        <w:rPr>
          <w:rFonts w:hint="cs"/>
          <w:rtl/>
        </w:rPr>
      </w:pPr>
      <w:r>
        <w:rPr>
          <w:rFonts w:hint="cs"/>
          <w:rtl/>
        </w:rPr>
        <w:t xml:space="preserve">לא אמרת תודה ליושב-ראש הוועדה. </w:t>
      </w:r>
    </w:p>
    <w:p w14:paraId="6F34D587" w14:textId="77777777" w:rsidR="00000000" w:rsidRDefault="008A7A77">
      <w:pPr>
        <w:pStyle w:val="a0"/>
        <w:rPr>
          <w:rFonts w:hint="cs"/>
          <w:rtl/>
        </w:rPr>
      </w:pPr>
    </w:p>
    <w:p w14:paraId="58F0A1F0" w14:textId="77777777" w:rsidR="00000000" w:rsidRDefault="008A7A77">
      <w:pPr>
        <w:pStyle w:val="af0"/>
        <w:rPr>
          <w:rtl/>
        </w:rPr>
      </w:pPr>
      <w:bookmarkStart w:id="313" w:name="FS000000524T14_06_2004_21_27_33C"/>
      <w:bookmarkEnd w:id="313"/>
      <w:r>
        <w:rPr>
          <w:rtl/>
        </w:rPr>
        <w:t>שאול יהלום (מפד"ל):</w:t>
      </w:r>
    </w:p>
    <w:p w14:paraId="228164CF" w14:textId="77777777" w:rsidR="00000000" w:rsidRDefault="008A7A77">
      <w:pPr>
        <w:pStyle w:val="a0"/>
        <w:rPr>
          <w:rtl/>
        </w:rPr>
      </w:pPr>
    </w:p>
    <w:p w14:paraId="59050CE6" w14:textId="77777777" w:rsidR="00000000" w:rsidRDefault="008A7A77">
      <w:pPr>
        <w:pStyle w:val="a0"/>
        <w:rPr>
          <w:rFonts w:hint="cs"/>
          <w:rtl/>
        </w:rPr>
      </w:pPr>
      <w:r>
        <w:rPr>
          <w:rFonts w:hint="cs"/>
          <w:rtl/>
        </w:rPr>
        <w:t>אמרתי. לא אמרתי תודה ליושב-ראש?</w:t>
      </w:r>
    </w:p>
    <w:p w14:paraId="31CCBA22" w14:textId="77777777" w:rsidR="00000000" w:rsidRDefault="008A7A77">
      <w:pPr>
        <w:pStyle w:val="a0"/>
        <w:rPr>
          <w:rFonts w:hint="cs"/>
          <w:rtl/>
        </w:rPr>
      </w:pPr>
    </w:p>
    <w:p w14:paraId="160D7761" w14:textId="77777777" w:rsidR="00000000" w:rsidRDefault="008A7A77">
      <w:pPr>
        <w:pStyle w:val="af1"/>
        <w:rPr>
          <w:rtl/>
        </w:rPr>
      </w:pPr>
      <w:r>
        <w:rPr>
          <w:rtl/>
        </w:rPr>
        <w:t>היו"ר אלי בן-מנחם:</w:t>
      </w:r>
    </w:p>
    <w:p w14:paraId="1DA99397" w14:textId="77777777" w:rsidR="00000000" w:rsidRDefault="008A7A77">
      <w:pPr>
        <w:pStyle w:val="a0"/>
        <w:rPr>
          <w:rtl/>
        </w:rPr>
      </w:pPr>
    </w:p>
    <w:p w14:paraId="0D8FC90C" w14:textId="77777777" w:rsidR="00000000" w:rsidRDefault="008A7A77">
      <w:pPr>
        <w:pStyle w:val="a0"/>
        <w:rPr>
          <w:rFonts w:hint="cs"/>
          <w:rtl/>
        </w:rPr>
      </w:pPr>
      <w:r>
        <w:rPr>
          <w:rFonts w:hint="cs"/>
          <w:rtl/>
        </w:rPr>
        <w:t xml:space="preserve">הוא אמר לכולם. </w:t>
      </w:r>
    </w:p>
    <w:p w14:paraId="602085E2" w14:textId="77777777" w:rsidR="00000000" w:rsidRDefault="008A7A77">
      <w:pPr>
        <w:pStyle w:val="a0"/>
        <w:rPr>
          <w:rFonts w:hint="cs"/>
          <w:rtl/>
        </w:rPr>
      </w:pPr>
    </w:p>
    <w:p w14:paraId="5ABD159A" w14:textId="77777777" w:rsidR="00000000" w:rsidRDefault="008A7A77">
      <w:pPr>
        <w:pStyle w:val="af0"/>
        <w:rPr>
          <w:rtl/>
        </w:rPr>
      </w:pPr>
      <w:r>
        <w:rPr>
          <w:rFonts w:hint="eastAsia"/>
          <w:rtl/>
        </w:rPr>
        <w:t>שאול</w:t>
      </w:r>
      <w:r>
        <w:rPr>
          <w:rtl/>
        </w:rPr>
        <w:t xml:space="preserve"> יהלום (מפד"ל):</w:t>
      </w:r>
    </w:p>
    <w:p w14:paraId="22F2A15E" w14:textId="77777777" w:rsidR="00000000" w:rsidRDefault="008A7A77">
      <w:pPr>
        <w:pStyle w:val="a0"/>
        <w:rPr>
          <w:rFonts w:hint="cs"/>
          <w:rtl/>
        </w:rPr>
      </w:pPr>
    </w:p>
    <w:p w14:paraId="5125669E" w14:textId="77777777" w:rsidR="00000000" w:rsidRDefault="008A7A77">
      <w:pPr>
        <w:pStyle w:val="a0"/>
        <w:rPr>
          <w:rFonts w:hint="cs"/>
          <w:rtl/>
        </w:rPr>
      </w:pPr>
      <w:r>
        <w:rPr>
          <w:rFonts w:hint="cs"/>
          <w:rtl/>
        </w:rPr>
        <w:t xml:space="preserve">אתה לא מקשיב. </w:t>
      </w:r>
    </w:p>
    <w:p w14:paraId="22DEA294" w14:textId="77777777" w:rsidR="00000000" w:rsidRDefault="008A7A77">
      <w:pPr>
        <w:pStyle w:val="a0"/>
        <w:rPr>
          <w:rFonts w:hint="cs"/>
          <w:rtl/>
        </w:rPr>
      </w:pPr>
    </w:p>
    <w:p w14:paraId="520FBFD0" w14:textId="77777777" w:rsidR="00000000" w:rsidRDefault="008A7A77">
      <w:pPr>
        <w:pStyle w:val="af1"/>
        <w:rPr>
          <w:rtl/>
        </w:rPr>
      </w:pPr>
      <w:r>
        <w:rPr>
          <w:rtl/>
        </w:rPr>
        <w:t>היו"ר אלי בן-מנחם:</w:t>
      </w:r>
    </w:p>
    <w:p w14:paraId="413E634F" w14:textId="77777777" w:rsidR="00000000" w:rsidRDefault="008A7A77">
      <w:pPr>
        <w:pStyle w:val="a0"/>
        <w:rPr>
          <w:rtl/>
        </w:rPr>
      </w:pPr>
    </w:p>
    <w:p w14:paraId="117491E3" w14:textId="77777777" w:rsidR="00000000" w:rsidRDefault="008A7A77">
      <w:pPr>
        <w:pStyle w:val="a0"/>
        <w:rPr>
          <w:rFonts w:hint="cs"/>
          <w:rtl/>
        </w:rPr>
      </w:pPr>
      <w:r>
        <w:rPr>
          <w:rFonts w:hint="cs"/>
          <w:rtl/>
        </w:rPr>
        <w:t xml:space="preserve">חברי הכנסת, אנחנו עוברים לנושא הבא. </w:t>
      </w:r>
    </w:p>
    <w:p w14:paraId="400D702E" w14:textId="77777777" w:rsidR="00000000" w:rsidRDefault="008A7A77">
      <w:pPr>
        <w:pStyle w:val="a0"/>
        <w:rPr>
          <w:rFonts w:hint="cs"/>
          <w:rtl/>
        </w:rPr>
      </w:pPr>
    </w:p>
    <w:p w14:paraId="5E956FD2" w14:textId="77777777" w:rsidR="00000000" w:rsidRDefault="008A7A77">
      <w:pPr>
        <w:pStyle w:val="a0"/>
        <w:rPr>
          <w:rFonts w:hint="cs"/>
          <w:rtl/>
        </w:rPr>
      </w:pPr>
    </w:p>
    <w:p w14:paraId="25EFC6B3" w14:textId="77777777" w:rsidR="00000000" w:rsidRDefault="008A7A77">
      <w:pPr>
        <w:pStyle w:val="a0"/>
        <w:rPr>
          <w:rFonts w:hint="cs"/>
          <w:rtl/>
        </w:rPr>
      </w:pPr>
    </w:p>
    <w:p w14:paraId="7AA67AB8" w14:textId="77777777" w:rsidR="00000000" w:rsidRDefault="008A7A77">
      <w:pPr>
        <w:pStyle w:val="a2"/>
        <w:rPr>
          <w:rFonts w:hint="cs"/>
          <w:rtl/>
        </w:rPr>
      </w:pPr>
      <w:bookmarkStart w:id="314" w:name="CS27646FI0027646T14_06_2004_21_28_35"/>
      <w:bookmarkStart w:id="315" w:name="_Toc81186690"/>
      <w:bookmarkEnd w:id="314"/>
      <w:r>
        <w:rPr>
          <w:rtl/>
        </w:rPr>
        <w:t>הצעת חוק ראש הרשות המקומית (הצהרת ה</w:t>
      </w:r>
      <w:r>
        <w:rPr>
          <w:rtl/>
        </w:rPr>
        <w:t>ון)</w:t>
      </w:r>
      <w:r>
        <w:rPr>
          <w:rFonts w:hint="cs"/>
          <w:rtl/>
        </w:rPr>
        <w:t xml:space="preserve"> </w:t>
      </w:r>
      <w:r>
        <w:rPr>
          <w:rtl/>
        </w:rPr>
        <w:t>(תיקון), התשס"ד-2004</w:t>
      </w:r>
      <w:bookmarkEnd w:id="315"/>
      <w:r>
        <w:rPr>
          <w:rtl/>
        </w:rPr>
        <w:t xml:space="preserve"> </w:t>
      </w:r>
    </w:p>
    <w:p w14:paraId="5FBEDFCD" w14:textId="77777777" w:rsidR="00000000" w:rsidRDefault="008A7A77">
      <w:pPr>
        <w:pStyle w:val="a0"/>
        <w:rPr>
          <w:rFonts w:hint="cs"/>
          <w:rtl/>
        </w:rPr>
      </w:pPr>
      <w:r>
        <w:rPr>
          <w:rtl/>
        </w:rPr>
        <w:t>[מס'</w:t>
      </w:r>
      <w:r>
        <w:rPr>
          <w:rFonts w:hint="cs"/>
          <w:rtl/>
        </w:rPr>
        <w:t xml:space="preserve"> כ/41</w:t>
      </w:r>
      <w:r>
        <w:rPr>
          <w:rtl/>
        </w:rPr>
        <w:t xml:space="preserve">; "דברי הכנסת", חוב' </w:t>
      </w:r>
      <w:r>
        <w:rPr>
          <w:rFonts w:hint="cs"/>
          <w:rtl/>
        </w:rPr>
        <w:t>כ"ז</w:t>
      </w:r>
      <w:r>
        <w:rPr>
          <w:rtl/>
        </w:rPr>
        <w:t>, עמ'</w:t>
      </w:r>
      <w:r>
        <w:rPr>
          <w:rFonts w:hint="cs"/>
          <w:rtl/>
        </w:rPr>
        <w:t xml:space="preserve"> </w:t>
      </w:r>
      <w:r>
        <w:rPr>
          <w:rtl/>
        </w:rPr>
        <w:t xml:space="preserve"> </w:t>
      </w:r>
      <w:r>
        <w:rPr>
          <w:rFonts w:hint="cs"/>
          <w:rtl/>
        </w:rPr>
        <w:t>12126</w:t>
      </w:r>
      <w:r>
        <w:rPr>
          <w:rtl/>
        </w:rPr>
        <w:t>;  נספחות.]</w:t>
      </w:r>
    </w:p>
    <w:p w14:paraId="389C9829" w14:textId="77777777" w:rsidR="00000000" w:rsidRDefault="008A7A77">
      <w:pPr>
        <w:pStyle w:val="-0"/>
        <w:rPr>
          <w:rtl/>
        </w:rPr>
      </w:pPr>
      <w:r>
        <w:rPr>
          <w:rtl/>
        </w:rPr>
        <w:t>(קריאה שני</w:t>
      </w:r>
      <w:r>
        <w:rPr>
          <w:rFonts w:hint="cs"/>
          <w:rtl/>
        </w:rPr>
        <w:t>י</w:t>
      </w:r>
      <w:r>
        <w:rPr>
          <w:rtl/>
        </w:rPr>
        <w:t>ה וקריאה שלישית)</w:t>
      </w:r>
    </w:p>
    <w:p w14:paraId="6A862AD1" w14:textId="77777777" w:rsidR="00000000" w:rsidRDefault="008A7A77">
      <w:pPr>
        <w:pStyle w:val="-0"/>
        <w:rPr>
          <w:rFonts w:hint="cs"/>
          <w:rtl/>
        </w:rPr>
      </w:pPr>
    </w:p>
    <w:p w14:paraId="38259088" w14:textId="77777777" w:rsidR="00000000" w:rsidRDefault="008A7A77">
      <w:pPr>
        <w:pStyle w:val="af1"/>
        <w:rPr>
          <w:rtl/>
        </w:rPr>
      </w:pPr>
      <w:r>
        <w:rPr>
          <w:rFonts w:hint="eastAsia"/>
          <w:rtl/>
        </w:rPr>
        <w:t>היו</w:t>
      </w:r>
      <w:r>
        <w:rPr>
          <w:rtl/>
        </w:rPr>
        <w:t>"ר אלי בן-מנחם:</w:t>
      </w:r>
    </w:p>
    <w:p w14:paraId="14268DDF" w14:textId="77777777" w:rsidR="00000000" w:rsidRDefault="008A7A77">
      <w:pPr>
        <w:pStyle w:val="a0"/>
        <w:rPr>
          <w:rFonts w:hint="cs"/>
          <w:rtl/>
        </w:rPr>
      </w:pPr>
    </w:p>
    <w:p w14:paraId="261D5D09" w14:textId="77777777" w:rsidR="00000000" w:rsidRDefault="008A7A77">
      <w:pPr>
        <w:pStyle w:val="a0"/>
        <w:rPr>
          <w:rFonts w:hint="cs"/>
          <w:rtl/>
        </w:rPr>
      </w:pPr>
      <w:r>
        <w:rPr>
          <w:rFonts w:hint="cs"/>
          <w:rtl/>
        </w:rPr>
        <w:t>הצעת חוק ראש הרשות המקומית (הצהרת הון) (תיקון), התשס"ד-2004, קריאה שנייה וקריאה שלישית. יציג את הצעת החוק יושב-ראש ועדת הפני</w:t>
      </w:r>
      <w:r>
        <w:rPr>
          <w:rFonts w:hint="cs"/>
          <w:rtl/>
        </w:rPr>
        <w:t xml:space="preserve">ם, חבר הכנסת יורי שטרן. בבקשה. </w:t>
      </w:r>
    </w:p>
    <w:p w14:paraId="4F86DE83" w14:textId="77777777" w:rsidR="00000000" w:rsidRDefault="008A7A77">
      <w:pPr>
        <w:pStyle w:val="a0"/>
        <w:rPr>
          <w:rFonts w:hint="cs"/>
          <w:rtl/>
        </w:rPr>
      </w:pPr>
    </w:p>
    <w:p w14:paraId="041322EE" w14:textId="77777777" w:rsidR="00000000" w:rsidRDefault="008A7A77">
      <w:pPr>
        <w:pStyle w:val="a"/>
        <w:rPr>
          <w:rtl/>
        </w:rPr>
      </w:pPr>
      <w:bookmarkStart w:id="316" w:name="FS000000430T14_06_2004_21_30_08"/>
      <w:bookmarkStart w:id="317" w:name="_Toc81186691"/>
      <w:bookmarkEnd w:id="316"/>
      <w:r>
        <w:rPr>
          <w:rFonts w:hint="eastAsia"/>
          <w:rtl/>
        </w:rPr>
        <w:t>יורי</w:t>
      </w:r>
      <w:r>
        <w:rPr>
          <w:rtl/>
        </w:rPr>
        <w:t xml:space="preserve"> שטרן (יו"ר ועדת הפנים ואיכות הסביבה):</w:t>
      </w:r>
      <w:bookmarkEnd w:id="317"/>
    </w:p>
    <w:p w14:paraId="6D2FC80B" w14:textId="77777777" w:rsidR="00000000" w:rsidRDefault="008A7A77">
      <w:pPr>
        <w:pStyle w:val="a0"/>
        <w:rPr>
          <w:rFonts w:hint="cs"/>
          <w:rtl/>
        </w:rPr>
      </w:pPr>
    </w:p>
    <w:p w14:paraId="5D1A480E" w14:textId="77777777" w:rsidR="00000000" w:rsidRDefault="008A7A77">
      <w:pPr>
        <w:pStyle w:val="a0"/>
        <w:rPr>
          <w:rFonts w:hint="cs"/>
          <w:rtl/>
        </w:rPr>
      </w:pPr>
      <w:r>
        <w:rPr>
          <w:rFonts w:hint="cs"/>
          <w:rtl/>
        </w:rPr>
        <w:t xml:space="preserve">הצעת חוק זו, של חבר הכנסת חמי דורון, באה להוסיף לחובת הצהרת הון הקיימת היום והמוטלת על ראש הרשות הנבחר ולהחיל את החובה הזאת גם על סגניו. </w:t>
      </w:r>
    </w:p>
    <w:p w14:paraId="544B16E1" w14:textId="77777777" w:rsidR="00000000" w:rsidRDefault="008A7A77">
      <w:pPr>
        <w:pStyle w:val="a0"/>
        <w:rPr>
          <w:rFonts w:hint="cs"/>
          <w:rtl/>
        </w:rPr>
      </w:pPr>
    </w:p>
    <w:p w14:paraId="5FB98EC0" w14:textId="77777777" w:rsidR="00000000" w:rsidRDefault="008A7A77">
      <w:pPr>
        <w:pStyle w:val="a0"/>
        <w:rPr>
          <w:rFonts w:hint="cs"/>
          <w:rtl/>
        </w:rPr>
      </w:pPr>
      <w:r>
        <w:rPr>
          <w:rFonts w:hint="cs"/>
          <w:rtl/>
        </w:rPr>
        <w:t>ההיגיון שמאחורי החוק הוא, שמדובר בבעלי ת</w:t>
      </w:r>
      <w:r>
        <w:rPr>
          <w:rFonts w:hint="cs"/>
          <w:rtl/>
        </w:rPr>
        <w:t xml:space="preserve">פקידים רמים במערכת השלטון המקומי, והחובה הזאת של הצהרת הון מטרתה ליצור מכשיר אכיפה מבחינת כל מיני פריצות וכל מיני אפשרויות שיש לנושאי תפקידים רמים במועצות, כדי שלא ידאגו לעצמם אלא ידאגו לערים שלהם ולרשויות שלהם. </w:t>
      </w:r>
    </w:p>
    <w:p w14:paraId="6CA653DC" w14:textId="77777777" w:rsidR="00000000" w:rsidRDefault="008A7A77">
      <w:pPr>
        <w:pStyle w:val="a0"/>
        <w:rPr>
          <w:rFonts w:hint="cs"/>
          <w:rtl/>
        </w:rPr>
      </w:pPr>
    </w:p>
    <w:p w14:paraId="43EBFF48" w14:textId="77777777" w:rsidR="00000000" w:rsidRDefault="008A7A77">
      <w:pPr>
        <w:pStyle w:val="a0"/>
        <w:rPr>
          <w:rFonts w:hint="cs"/>
          <w:rtl/>
        </w:rPr>
      </w:pPr>
      <w:r>
        <w:rPr>
          <w:rFonts w:hint="cs"/>
          <w:rtl/>
        </w:rPr>
        <w:t>אנחנו מצאנו לנכון - בהתחלה מדובר היה רק על</w:t>
      </w:r>
      <w:r>
        <w:rPr>
          <w:rFonts w:hint="cs"/>
          <w:rtl/>
        </w:rPr>
        <w:t xml:space="preserve"> אלה שהם סגני ראשי ערים בשכר, אחר כך החליטה הוועדה, בהמלצת הממשלה, להחיל את זה על כל סגני ראש העיר. </w:t>
      </w:r>
    </w:p>
    <w:p w14:paraId="4FAD3769" w14:textId="77777777" w:rsidR="00000000" w:rsidRDefault="008A7A77">
      <w:pPr>
        <w:pStyle w:val="a0"/>
        <w:rPr>
          <w:rFonts w:hint="cs"/>
          <w:rtl/>
        </w:rPr>
      </w:pPr>
    </w:p>
    <w:p w14:paraId="43339135" w14:textId="77777777" w:rsidR="00000000" w:rsidRDefault="008A7A77">
      <w:pPr>
        <w:pStyle w:val="a0"/>
        <w:rPr>
          <w:rFonts w:hint="cs"/>
          <w:rtl/>
        </w:rPr>
      </w:pPr>
      <w:r>
        <w:rPr>
          <w:rFonts w:hint="cs"/>
          <w:rtl/>
        </w:rPr>
        <w:t>בסך הכול, במציאות שבה השלטון המקומי קורס מעומס החובות ויש לא מעט חשד בציבור שאלה שעומדים בראש המערכת לא מבצעים את תפקידם כראוי ומבזבזים את כספי הציבור, יצ</w:t>
      </w:r>
      <w:r>
        <w:rPr>
          <w:rFonts w:hint="cs"/>
          <w:rtl/>
        </w:rPr>
        <w:t xml:space="preserve">ירת שקיפות ומעקב אחרי מכשירים כמו הצהרת הון, זה דבר נכון, כי הוא מחזק ומחזיר, הייתי אומר, במקרים רבים, את אמון הציבור במערכת ובמי שעומד בראש הרשות המקומית. כידוע, המדינה, באמצעות ההצהרות האלה, עוקבת אחרי מעשיהם של בעלי התפקידים. </w:t>
      </w:r>
    </w:p>
    <w:p w14:paraId="2C5684D5" w14:textId="77777777" w:rsidR="00000000" w:rsidRDefault="008A7A77">
      <w:pPr>
        <w:pStyle w:val="a0"/>
        <w:rPr>
          <w:rFonts w:hint="cs"/>
          <w:rtl/>
        </w:rPr>
      </w:pPr>
    </w:p>
    <w:p w14:paraId="0E32AC69" w14:textId="77777777" w:rsidR="00000000" w:rsidRDefault="008A7A77">
      <w:pPr>
        <w:pStyle w:val="a0"/>
        <w:rPr>
          <w:rFonts w:hint="cs"/>
          <w:rtl/>
        </w:rPr>
      </w:pPr>
      <w:r>
        <w:rPr>
          <w:rFonts w:hint="cs"/>
          <w:rtl/>
        </w:rPr>
        <w:t>לכן, אני מבקש מחברי הכנסת</w:t>
      </w:r>
      <w:r>
        <w:rPr>
          <w:rFonts w:hint="cs"/>
          <w:rtl/>
        </w:rPr>
        <w:t xml:space="preserve"> לדחות את ההסתייגויות להצעת חוק זו ולתמוך בה בקריאה השנייה והשלישית. </w:t>
      </w:r>
    </w:p>
    <w:p w14:paraId="490CE121" w14:textId="77777777" w:rsidR="00000000" w:rsidRDefault="008A7A77">
      <w:pPr>
        <w:pStyle w:val="a0"/>
        <w:rPr>
          <w:rFonts w:hint="cs"/>
          <w:rtl/>
        </w:rPr>
      </w:pPr>
    </w:p>
    <w:p w14:paraId="0E25968B" w14:textId="77777777" w:rsidR="00000000" w:rsidRDefault="008A7A77">
      <w:pPr>
        <w:pStyle w:val="af1"/>
        <w:rPr>
          <w:rtl/>
        </w:rPr>
      </w:pPr>
      <w:r>
        <w:rPr>
          <w:rFonts w:hint="eastAsia"/>
          <w:rtl/>
        </w:rPr>
        <w:t>היו</w:t>
      </w:r>
      <w:r>
        <w:rPr>
          <w:rtl/>
        </w:rPr>
        <w:t>"ר אלי בן-מנחם:</w:t>
      </w:r>
    </w:p>
    <w:p w14:paraId="530D0705" w14:textId="77777777" w:rsidR="00000000" w:rsidRDefault="008A7A77">
      <w:pPr>
        <w:pStyle w:val="a0"/>
        <w:rPr>
          <w:rFonts w:hint="cs"/>
          <w:rtl/>
        </w:rPr>
      </w:pPr>
    </w:p>
    <w:p w14:paraId="35D33152" w14:textId="77777777" w:rsidR="00000000" w:rsidRDefault="008A7A77">
      <w:pPr>
        <w:pStyle w:val="a0"/>
        <w:rPr>
          <w:rFonts w:hint="cs"/>
          <w:rtl/>
        </w:rPr>
      </w:pPr>
      <w:r>
        <w:rPr>
          <w:rFonts w:hint="cs"/>
          <w:rtl/>
        </w:rPr>
        <w:t>תודה ליושב-ראש ועדת הפנים, חבר הכנסת יורי שטרן. רבותי חברי הכנסת, לסעיף 4 בהצעת החוק יש הסתייגויות של חברי הכנסת. ראשון המסתייגים, חבר הכנסת עזמי בשארה, בבקשה. אחריו</w:t>
      </w:r>
      <w:r>
        <w:rPr>
          <w:rFonts w:hint="cs"/>
          <w:rtl/>
        </w:rPr>
        <w:t xml:space="preserve"> - חבר הכנסת ג'מאל זחאלקה. </w:t>
      </w:r>
    </w:p>
    <w:p w14:paraId="0217DCDA" w14:textId="77777777" w:rsidR="00000000" w:rsidRDefault="008A7A77">
      <w:pPr>
        <w:pStyle w:val="a0"/>
        <w:rPr>
          <w:rFonts w:hint="cs"/>
          <w:rtl/>
        </w:rPr>
      </w:pPr>
    </w:p>
    <w:p w14:paraId="6880444D" w14:textId="77777777" w:rsidR="00000000" w:rsidRDefault="008A7A77">
      <w:pPr>
        <w:pStyle w:val="a"/>
        <w:rPr>
          <w:rtl/>
        </w:rPr>
      </w:pPr>
      <w:bookmarkStart w:id="318" w:name="FS000000558T14_06_2004_20_56_28"/>
      <w:bookmarkStart w:id="319" w:name="_Toc81186692"/>
      <w:bookmarkEnd w:id="318"/>
      <w:r>
        <w:rPr>
          <w:rFonts w:hint="eastAsia"/>
          <w:rtl/>
        </w:rPr>
        <w:t>עזמי</w:t>
      </w:r>
      <w:r>
        <w:rPr>
          <w:rtl/>
        </w:rPr>
        <w:t xml:space="preserve"> בשארה (בל"ד):</w:t>
      </w:r>
      <w:bookmarkEnd w:id="319"/>
    </w:p>
    <w:p w14:paraId="1BC92527" w14:textId="77777777" w:rsidR="00000000" w:rsidRDefault="008A7A77">
      <w:pPr>
        <w:pStyle w:val="a0"/>
        <w:rPr>
          <w:rFonts w:hint="cs"/>
          <w:rtl/>
        </w:rPr>
      </w:pPr>
    </w:p>
    <w:p w14:paraId="0EA31838" w14:textId="77777777" w:rsidR="00000000" w:rsidRDefault="008A7A77">
      <w:pPr>
        <w:pStyle w:val="a0"/>
        <w:rPr>
          <w:rFonts w:hint="cs"/>
          <w:rtl/>
        </w:rPr>
      </w:pPr>
      <w:r>
        <w:rPr>
          <w:rFonts w:hint="cs"/>
          <w:rtl/>
        </w:rPr>
        <w:t xml:space="preserve">אדוני היושב-ראש, חברי הכנסת, אני חושב שהצעת החוק היא דווקא במקומה, במיוחד אם סגן ראש מועצה מקבל משכורת מהמועצה ואם יש לו גם פונקציות ניהוליות הנוגעות לתקציבים, לכספים, למכרזים וכו'. אני חושב שמן הראוי שנבחר </w:t>
      </w:r>
      <w:r>
        <w:rPr>
          <w:rFonts w:hint="cs"/>
          <w:rtl/>
        </w:rPr>
        <w:t xml:space="preserve">ציבור אשר עוסק בנושאים תקציביים, עוד יותר מאשר חבר הכנסת - הרי חברי הכנסת לא עוסקים בנושאים כאלה, ולא במכרזים, והם מגישים תצהירים, אז מה שחל על חבר כנסת שלא עוסק בכלל בדברים כאלה, חל על אחת כמה וכמה בנושאי רשות מקומית שמתעסקת ישירות במכרזים, בקבלנים וכו'. </w:t>
      </w:r>
    </w:p>
    <w:p w14:paraId="21E4E806" w14:textId="77777777" w:rsidR="00000000" w:rsidRDefault="008A7A77">
      <w:pPr>
        <w:pStyle w:val="a0"/>
        <w:rPr>
          <w:rFonts w:hint="cs"/>
          <w:rtl/>
        </w:rPr>
      </w:pPr>
    </w:p>
    <w:p w14:paraId="65A5F330" w14:textId="77777777" w:rsidR="00000000" w:rsidRDefault="008A7A77">
      <w:pPr>
        <w:pStyle w:val="a0"/>
        <w:rPr>
          <w:rFonts w:hint="cs"/>
          <w:rtl/>
        </w:rPr>
      </w:pPr>
      <w:r>
        <w:rPr>
          <w:rFonts w:hint="cs"/>
          <w:rtl/>
        </w:rPr>
        <w:t>ובאמת, למען הסר ספק, מה שנקרא, אני חושב שמן הראוי בנושא ניקיון כפיים וכו', שנציגי הציבור המתעסקים בנושאים הללו יגישו הצהרות הון. אני חושב שהצעת החוק היא טובה. והאמת היא, שלא כל כך חשוב אם הם מקבלים משכורת או לא, אם זה סגן ראש מועצה שמקבל משכורת או לא, מכ</w:t>
      </w:r>
      <w:r>
        <w:rPr>
          <w:rFonts w:hint="cs"/>
          <w:rtl/>
        </w:rPr>
        <w:t xml:space="preserve">יוון שהוא כן מתעסק בנושאים שיש בהם מתן מכרזים ותקציבים וכו'. </w:t>
      </w:r>
    </w:p>
    <w:p w14:paraId="2A6F5D71" w14:textId="77777777" w:rsidR="00000000" w:rsidRDefault="008A7A77">
      <w:pPr>
        <w:pStyle w:val="a0"/>
        <w:rPr>
          <w:rFonts w:hint="cs"/>
          <w:rtl/>
        </w:rPr>
      </w:pPr>
    </w:p>
    <w:p w14:paraId="0D608C33" w14:textId="77777777" w:rsidR="00000000" w:rsidRDefault="008A7A77">
      <w:pPr>
        <w:pStyle w:val="a0"/>
        <w:rPr>
          <w:rFonts w:hint="cs"/>
          <w:rtl/>
        </w:rPr>
      </w:pPr>
      <w:r>
        <w:rPr>
          <w:rFonts w:hint="cs"/>
          <w:rtl/>
        </w:rPr>
        <w:t xml:space="preserve">אבל אני, אדוני היושב-ראש, חשבתי להעיר הערה אחת בנושא שעבר קודם לכן, ונראה כדבר הכי מובן מאליו, מכיוון שהכנסת נתונה לאיזה מין סחיטה כזאת בנושאים רגשיים-לאומניים-רומנטיים כאלה, שכמעט נהפוך כולנו </w:t>
      </w:r>
      <w:r>
        <w:rPr>
          <w:rFonts w:hint="cs"/>
          <w:rtl/>
        </w:rPr>
        <w:t xml:space="preserve">לתנועת צופים עוד מעט - ממש </w:t>
      </w:r>
      <w:r>
        <w:t>scouts</w:t>
      </w:r>
      <w:r>
        <w:rPr>
          <w:rFonts w:hint="cs"/>
          <w:rtl/>
        </w:rPr>
        <w:t xml:space="preserve"> - כולנו נתחיל להישבע שבועות אמונים כל הזמן, נהפוך במדינת ישראל לתנועת צופים במדים, מה שנקרא.</w:t>
      </w:r>
    </w:p>
    <w:p w14:paraId="4BEF3354" w14:textId="77777777" w:rsidR="00000000" w:rsidRDefault="008A7A77">
      <w:pPr>
        <w:pStyle w:val="a0"/>
        <w:rPr>
          <w:rFonts w:hint="cs"/>
          <w:rtl/>
        </w:rPr>
      </w:pPr>
    </w:p>
    <w:p w14:paraId="3290FD33" w14:textId="77777777" w:rsidR="00000000" w:rsidRDefault="008A7A77">
      <w:pPr>
        <w:pStyle w:val="a0"/>
        <w:rPr>
          <w:rFonts w:hint="cs"/>
          <w:rtl/>
        </w:rPr>
      </w:pPr>
      <w:r>
        <w:rPr>
          <w:rFonts w:hint="cs"/>
          <w:rtl/>
        </w:rPr>
        <w:t>אני לא חושב שיש בזה צורך אחרי 50 שנה. למה לא עשו את זה בהתחלה? אם לפני 50 שנה היה רוני בר-און מציע, אני חושב שהאבות המייסדים היו</w:t>
      </w:r>
      <w:r>
        <w:rPr>
          <w:rFonts w:hint="cs"/>
          <w:rtl/>
        </w:rPr>
        <w:t xml:space="preserve"> - אולי כן, אולי לא; אבל מה, אחרי 50 שנה לבוא? אני חושב שאין בזה תועלת, אני לא חושב שיש לשבועה כזאת איזו פונקציה בניהול המועצות המקומיות, או באמונים באמת שחברי המועצות וראשי המועצות רוחשים לעירם ולכפרם ולציבור שבחר אותם. בכל שאר הדברים הם אזרחים לכל דבר, כ</w:t>
      </w:r>
      <w:r>
        <w:rPr>
          <w:rFonts w:hint="cs"/>
          <w:rtl/>
        </w:rPr>
        <w:t>מו כל אזרח אחר, אין להם מין תפקיד פטריוטי כללי כזה, אבל אני חושב שיש פונקציה פוליטית אידיאולוגית להצעות האלה, והיא הפצת אווירה לאומנית. בסך הכול, זה תורם לאווירה לאומנית, וזה מביא תועלת לתנועות לאומניות כאשר מופצת עם הזמן אווירה - מה שנקרא, אנחנו קוראים לז</w:t>
      </w:r>
      <w:r>
        <w:rPr>
          <w:rFonts w:hint="cs"/>
          <w:rtl/>
        </w:rPr>
        <w:t xml:space="preserve">ה הגמוניה תרבותית לאומנית וכו'. </w:t>
      </w:r>
    </w:p>
    <w:p w14:paraId="7F4E65A4" w14:textId="77777777" w:rsidR="00000000" w:rsidRDefault="008A7A77">
      <w:pPr>
        <w:pStyle w:val="a0"/>
        <w:rPr>
          <w:rFonts w:hint="cs"/>
          <w:rtl/>
        </w:rPr>
      </w:pPr>
    </w:p>
    <w:p w14:paraId="7D9E35CB" w14:textId="77777777" w:rsidR="00000000" w:rsidRDefault="008A7A77">
      <w:pPr>
        <w:pStyle w:val="a0"/>
        <w:rPr>
          <w:rFonts w:hint="cs"/>
          <w:rtl/>
        </w:rPr>
      </w:pPr>
      <w:r>
        <w:rPr>
          <w:rFonts w:hint="cs"/>
          <w:rtl/>
        </w:rPr>
        <w:t>מדובר בהצעת החוק לפני הקודמת, אדוני היושב-ראש, כי להצעת החוק הזאת, באמת כפי שאמרתי, אני מסכים. תודה רבה.</w:t>
      </w:r>
    </w:p>
    <w:p w14:paraId="39829845" w14:textId="77777777" w:rsidR="00000000" w:rsidRDefault="008A7A77">
      <w:pPr>
        <w:pStyle w:val="af1"/>
        <w:rPr>
          <w:rtl/>
        </w:rPr>
      </w:pPr>
      <w:r>
        <w:rPr>
          <w:rtl/>
        </w:rPr>
        <w:br/>
        <w:t>היו"ר אלי בן-מנחם:</w:t>
      </w:r>
    </w:p>
    <w:p w14:paraId="62185BB7" w14:textId="77777777" w:rsidR="00000000" w:rsidRDefault="008A7A77">
      <w:pPr>
        <w:pStyle w:val="a0"/>
        <w:rPr>
          <w:rtl/>
        </w:rPr>
      </w:pPr>
    </w:p>
    <w:p w14:paraId="5B8374B7" w14:textId="77777777" w:rsidR="00000000" w:rsidRDefault="008A7A77">
      <w:pPr>
        <w:pStyle w:val="a0"/>
        <w:rPr>
          <w:rFonts w:hint="cs"/>
          <w:rtl/>
        </w:rPr>
      </w:pPr>
      <w:r>
        <w:rPr>
          <w:rFonts w:hint="cs"/>
          <w:rtl/>
        </w:rPr>
        <w:t>תודה לחבר הכנסת עזמי בשארה. חבר הכנסת ג'מאל זחאלקה, בבקשה.</w:t>
      </w:r>
    </w:p>
    <w:p w14:paraId="5D216646" w14:textId="77777777" w:rsidR="00000000" w:rsidRDefault="008A7A77">
      <w:pPr>
        <w:pStyle w:val="a"/>
        <w:rPr>
          <w:rtl/>
        </w:rPr>
      </w:pPr>
    </w:p>
    <w:p w14:paraId="655D6471" w14:textId="77777777" w:rsidR="00000000" w:rsidRDefault="008A7A77">
      <w:pPr>
        <w:pStyle w:val="a"/>
        <w:rPr>
          <w:rtl/>
        </w:rPr>
      </w:pPr>
      <w:bookmarkStart w:id="320" w:name="FS000001061T14_06_2004_21_21_02"/>
      <w:bookmarkStart w:id="321" w:name="_Toc81186693"/>
      <w:bookmarkEnd w:id="320"/>
      <w:r>
        <w:rPr>
          <w:rtl/>
        </w:rPr>
        <w:t>ג'מאל זחאלקה (בל"ד):</w:t>
      </w:r>
      <w:bookmarkEnd w:id="321"/>
    </w:p>
    <w:p w14:paraId="4AE33B29" w14:textId="77777777" w:rsidR="00000000" w:rsidRDefault="008A7A77">
      <w:pPr>
        <w:pStyle w:val="a0"/>
        <w:rPr>
          <w:rtl/>
        </w:rPr>
      </w:pPr>
    </w:p>
    <w:p w14:paraId="0A617442" w14:textId="77777777" w:rsidR="00000000" w:rsidRDefault="008A7A77">
      <w:pPr>
        <w:pStyle w:val="a0"/>
        <w:rPr>
          <w:rFonts w:hint="cs"/>
          <w:rtl/>
        </w:rPr>
      </w:pPr>
      <w:r>
        <w:rPr>
          <w:rFonts w:hint="cs"/>
          <w:rtl/>
        </w:rPr>
        <w:t>כבוד היושב-ראש</w:t>
      </w:r>
      <w:r>
        <w:rPr>
          <w:rFonts w:hint="cs"/>
          <w:rtl/>
        </w:rPr>
        <w:t>, רבותי חברי הכנסת, השלטון המקומי נתון במשבר עמוק חסר תקדים, וכאן בכנסת מעסיקים אותנו בקוסמטיקה. יש קוסמטיקה טובה - כמו ההצעה הזאת, ויש קוסמטיקה מכוערת - כמו ההצעה הקודמת, שעברה. אבל, למהות אנחנו לא מגיעים, ויש בכלל אווירה שלא רק שהממשלה העבירה תחומים רבים</w:t>
      </w:r>
      <w:r>
        <w:rPr>
          <w:rFonts w:hint="cs"/>
          <w:rtl/>
        </w:rPr>
        <w:t xml:space="preserve"> של אחריות וטיפול בעניינים שהיא עצמה אחראית להם </w:t>
      </w:r>
      <w:r>
        <w:rPr>
          <w:rtl/>
        </w:rPr>
        <w:t>–</w:t>
      </w:r>
      <w:r>
        <w:rPr>
          <w:rFonts w:hint="cs"/>
          <w:rtl/>
        </w:rPr>
        <w:t xml:space="preserve"> היא גלגלה את האחריות לרשות המקומית, בלי לאפשר לרשויות המקומיות לקבל בצורה נאותה מימון לפעולות האלה.</w:t>
      </w:r>
    </w:p>
    <w:p w14:paraId="57B5ABB7" w14:textId="77777777" w:rsidR="00000000" w:rsidRDefault="008A7A77">
      <w:pPr>
        <w:pStyle w:val="a0"/>
        <w:rPr>
          <w:rFonts w:hint="cs"/>
          <w:rtl/>
        </w:rPr>
      </w:pPr>
    </w:p>
    <w:p w14:paraId="6F897DF8" w14:textId="77777777" w:rsidR="00000000" w:rsidRDefault="008A7A77">
      <w:pPr>
        <w:pStyle w:val="a0"/>
        <w:rPr>
          <w:rFonts w:hint="cs"/>
          <w:rtl/>
        </w:rPr>
      </w:pPr>
      <w:r>
        <w:rPr>
          <w:rFonts w:hint="cs"/>
          <w:rtl/>
        </w:rPr>
        <w:t>נכון שמדינות רבות בעולם מעבירות תחומי אחריות לשלטון המקומי, אבל השלטון המקומי בארצות אלה גובה לא רק מסי א</w:t>
      </w:r>
      <w:r>
        <w:rPr>
          <w:rFonts w:hint="cs"/>
          <w:rtl/>
        </w:rPr>
        <w:t xml:space="preserve">רנונה, אלא גם חלק מהמסים שהם יותר קרובים למס הכנסה ולמע"מ ולדברים כאלה, כך שיש לו אפשרות למימון. העברה של סמכויות היא פונקציה גם של ההכנסה ורמת ההתפתחות. כאן מגלגלים אחריות, והממשלה מתנערת מאחריות. </w:t>
      </w:r>
    </w:p>
    <w:p w14:paraId="08B281EB" w14:textId="77777777" w:rsidR="00000000" w:rsidRDefault="008A7A77">
      <w:pPr>
        <w:pStyle w:val="a0"/>
        <w:rPr>
          <w:rFonts w:hint="cs"/>
          <w:rtl/>
        </w:rPr>
      </w:pPr>
    </w:p>
    <w:p w14:paraId="432EBA5C" w14:textId="77777777" w:rsidR="00000000" w:rsidRDefault="008A7A77">
      <w:pPr>
        <w:pStyle w:val="a0"/>
        <w:rPr>
          <w:rFonts w:hint="cs"/>
          <w:rtl/>
        </w:rPr>
      </w:pPr>
      <w:r>
        <w:rPr>
          <w:rFonts w:hint="cs"/>
          <w:rtl/>
        </w:rPr>
        <w:t>כאשר תחומי הרווחה מועברים כמעט כולם לשלטון המקומי, והממש</w:t>
      </w:r>
      <w:r>
        <w:rPr>
          <w:rFonts w:hint="cs"/>
          <w:rtl/>
        </w:rPr>
        <w:t xml:space="preserve">לה לא מממנת </w:t>
      </w:r>
      <w:r>
        <w:rPr>
          <w:rtl/>
        </w:rPr>
        <w:t>–</w:t>
      </w:r>
      <w:r>
        <w:rPr>
          <w:rFonts w:hint="cs"/>
          <w:rtl/>
        </w:rPr>
        <w:t xml:space="preserve"> אז יש משבר, כאשר הממשלה מקטינה את תקציבי האיזון לאותן רשויות מקומיות שאין בהן תחום הכנסה ואומרת: אלה רשויות שצריכות לפתור את הבעיה דרך ארנונה. אבל מה לעשות שלרשויות המקומיות האלה אין אפשרות לגבות את הארנונה או להגביר באופן משמעותי את הגבייה, </w:t>
      </w:r>
      <w:r>
        <w:rPr>
          <w:rFonts w:hint="cs"/>
          <w:rtl/>
        </w:rPr>
        <w:t xml:space="preserve">כי מקורות הארנונה הם מדולדלים. אם ניקח כפר או יישוב שאין בו אזור תעשייה, שאין בו מרכזים מסחריים - האפשרות שלו לגבות ארנונה מוגבלת. ביישובים ערביים רבים הממשלה מקטינה מצד אחד את תקציבי האיזון שהיא מממנת, ומצד שני לא בונה או לא מאפשרת לבנות אזורי תעשייה שהם </w:t>
      </w:r>
      <w:r>
        <w:rPr>
          <w:rFonts w:hint="cs"/>
          <w:rtl/>
        </w:rPr>
        <w:t>מכניסי ארנונה, כך שיהיה איזון מסוים בהצעות - - -</w:t>
      </w:r>
    </w:p>
    <w:p w14:paraId="72B038C8" w14:textId="77777777" w:rsidR="00000000" w:rsidRDefault="008A7A77">
      <w:pPr>
        <w:pStyle w:val="af0"/>
        <w:rPr>
          <w:rtl/>
        </w:rPr>
      </w:pPr>
      <w:r>
        <w:rPr>
          <w:rtl/>
        </w:rPr>
        <w:br/>
        <w:t>רשף חן (שינוי):</w:t>
      </w:r>
    </w:p>
    <w:p w14:paraId="6D7F36EE" w14:textId="77777777" w:rsidR="00000000" w:rsidRDefault="008A7A77">
      <w:pPr>
        <w:pStyle w:val="a0"/>
        <w:rPr>
          <w:rtl/>
        </w:rPr>
      </w:pPr>
    </w:p>
    <w:p w14:paraId="446B466A" w14:textId="77777777" w:rsidR="00000000" w:rsidRDefault="008A7A77">
      <w:pPr>
        <w:pStyle w:val="a0"/>
        <w:rPr>
          <w:rFonts w:hint="cs"/>
          <w:rtl/>
        </w:rPr>
      </w:pPr>
      <w:r>
        <w:rPr>
          <w:rFonts w:hint="cs"/>
          <w:rtl/>
        </w:rPr>
        <w:t>מה עם ארנונות מגורים ביישובים האלה?</w:t>
      </w:r>
    </w:p>
    <w:p w14:paraId="62793762" w14:textId="77777777" w:rsidR="00000000" w:rsidRDefault="008A7A77">
      <w:pPr>
        <w:pStyle w:val="a0"/>
        <w:rPr>
          <w:rFonts w:hint="cs"/>
          <w:rtl/>
        </w:rPr>
      </w:pPr>
    </w:p>
    <w:p w14:paraId="5F4E9380" w14:textId="77777777" w:rsidR="00000000" w:rsidRDefault="008A7A77">
      <w:pPr>
        <w:pStyle w:val="-"/>
        <w:rPr>
          <w:rFonts w:hint="cs"/>
          <w:rtl/>
        </w:rPr>
      </w:pPr>
      <w:bookmarkStart w:id="322" w:name="FS000001061T14_06_2004_21_28_42C"/>
      <w:bookmarkEnd w:id="322"/>
      <w:r>
        <w:rPr>
          <w:rtl/>
        </w:rPr>
        <w:t>ג'מאל זחאלקה (בל"ד):</w:t>
      </w:r>
    </w:p>
    <w:p w14:paraId="647D7ABA" w14:textId="77777777" w:rsidR="00000000" w:rsidRDefault="008A7A77">
      <w:pPr>
        <w:pStyle w:val="-"/>
        <w:rPr>
          <w:rFonts w:hint="cs"/>
          <w:rtl/>
        </w:rPr>
      </w:pPr>
    </w:p>
    <w:p w14:paraId="3CDA1A9F" w14:textId="77777777" w:rsidR="00000000" w:rsidRDefault="008A7A77">
      <w:pPr>
        <w:pStyle w:val="-"/>
        <w:rPr>
          <w:rFonts w:hint="cs"/>
          <w:rtl/>
        </w:rPr>
      </w:pPr>
    </w:p>
    <w:p w14:paraId="163C1291" w14:textId="77777777" w:rsidR="00000000" w:rsidRDefault="008A7A77">
      <w:pPr>
        <w:pStyle w:val="-"/>
        <w:rPr>
          <w:rFonts w:hint="cs"/>
          <w:b w:val="0"/>
          <w:bCs w:val="0"/>
          <w:u w:val="none"/>
          <w:rtl/>
        </w:rPr>
      </w:pPr>
      <w:r>
        <w:rPr>
          <w:rFonts w:hint="cs"/>
          <w:b w:val="0"/>
          <w:bCs w:val="0"/>
          <w:u w:val="none"/>
          <w:rtl/>
        </w:rPr>
        <w:tab/>
        <w:t xml:space="preserve">תיכף אני אדבר עליהן. </w:t>
      </w:r>
    </w:p>
    <w:p w14:paraId="19A0FF1F" w14:textId="77777777" w:rsidR="00000000" w:rsidRDefault="008A7A77">
      <w:pPr>
        <w:pStyle w:val="af0"/>
        <w:rPr>
          <w:rFonts w:hint="cs"/>
          <w:rtl/>
        </w:rPr>
      </w:pPr>
      <w:r>
        <w:rPr>
          <w:rtl/>
        </w:rPr>
        <w:br/>
      </w:r>
    </w:p>
    <w:p w14:paraId="506815D0" w14:textId="77777777" w:rsidR="00000000" w:rsidRDefault="008A7A77">
      <w:pPr>
        <w:pStyle w:val="af0"/>
        <w:rPr>
          <w:rFonts w:hint="cs"/>
          <w:rtl/>
        </w:rPr>
      </w:pPr>
      <w:r>
        <w:rPr>
          <w:rtl/>
        </w:rPr>
        <w:t>רשף חן (שינוי):</w:t>
      </w:r>
    </w:p>
    <w:p w14:paraId="4419A654" w14:textId="77777777" w:rsidR="00000000" w:rsidRDefault="008A7A77">
      <w:pPr>
        <w:pStyle w:val="af0"/>
        <w:rPr>
          <w:rFonts w:hint="cs"/>
          <w:rtl/>
        </w:rPr>
      </w:pPr>
    </w:p>
    <w:p w14:paraId="270EAF39" w14:textId="77777777" w:rsidR="00000000" w:rsidRDefault="008A7A77">
      <w:pPr>
        <w:pStyle w:val="af0"/>
        <w:rPr>
          <w:rFonts w:hint="cs"/>
          <w:u w:val="none"/>
          <w:rtl/>
        </w:rPr>
      </w:pPr>
    </w:p>
    <w:p w14:paraId="7964D4DA" w14:textId="77777777" w:rsidR="00000000" w:rsidRDefault="008A7A77">
      <w:pPr>
        <w:pStyle w:val="af0"/>
        <w:rPr>
          <w:rFonts w:hint="cs"/>
          <w:b w:val="0"/>
          <w:bCs w:val="0"/>
          <w:u w:val="none"/>
          <w:rtl/>
        </w:rPr>
      </w:pPr>
      <w:r>
        <w:rPr>
          <w:rFonts w:hint="cs"/>
          <w:u w:val="none"/>
          <w:rtl/>
        </w:rPr>
        <w:tab/>
      </w:r>
      <w:r>
        <w:rPr>
          <w:rFonts w:hint="cs"/>
          <w:b w:val="0"/>
          <w:bCs w:val="0"/>
          <w:u w:val="none"/>
          <w:rtl/>
        </w:rPr>
        <w:t>אתה יודע מה אחוז הגבייה שם?</w:t>
      </w:r>
    </w:p>
    <w:p w14:paraId="2C46A369" w14:textId="77777777" w:rsidR="00000000" w:rsidRDefault="008A7A77">
      <w:pPr>
        <w:pStyle w:val="af0"/>
        <w:rPr>
          <w:rFonts w:hint="cs"/>
          <w:b w:val="0"/>
          <w:bCs w:val="0"/>
          <w:u w:val="none"/>
          <w:rtl/>
        </w:rPr>
      </w:pPr>
    </w:p>
    <w:p w14:paraId="2CF7C27F" w14:textId="77777777" w:rsidR="00000000" w:rsidRDefault="008A7A77">
      <w:pPr>
        <w:pStyle w:val="-"/>
        <w:rPr>
          <w:rtl/>
        </w:rPr>
      </w:pPr>
      <w:r>
        <w:rPr>
          <w:rtl/>
        </w:rPr>
        <w:br/>
      </w:r>
      <w:bookmarkStart w:id="323" w:name="FS000001061T14_06_2004_21_29_40C"/>
      <w:bookmarkEnd w:id="323"/>
      <w:r>
        <w:rPr>
          <w:rtl/>
        </w:rPr>
        <w:t>ג'מאל זחאלקה (בל"ד):</w:t>
      </w:r>
    </w:p>
    <w:p w14:paraId="37ED4353" w14:textId="77777777" w:rsidR="00000000" w:rsidRDefault="008A7A77">
      <w:pPr>
        <w:pStyle w:val="a0"/>
        <w:rPr>
          <w:rtl/>
        </w:rPr>
      </w:pPr>
    </w:p>
    <w:p w14:paraId="243CA20B" w14:textId="77777777" w:rsidR="00000000" w:rsidRDefault="008A7A77">
      <w:pPr>
        <w:pStyle w:val="a0"/>
        <w:rPr>
          <w:rFonts w:hint="cs"/>
          <w:rtl/>
        </w:rPr>
      </w:pPr>
      <w:r>
        <w:rPr>
          <w:rFonts w:hint="cs"/>
          <w:rtl/>
        </w:rPr>
        <w:t xml:space="preserve">אני אתייחס גם לזה. </w:t>
      </w:r>
    </w:p>
    <w:p w14:paraId="45214022" w14:textId="77777777" w:rsidR="00000000" w:rsidRDefault="008A7A77">
      <w:pPr>
        <w:pStyle w:val="af1"/>
        <w:rPr>
          <w:rtl/>
        </w:rPr>
      </w:pPr>
      <w:r>
        <w:rPr>
          <w:rtl/>
        </w:rPr>
        <w:br/>
        <w:t>היו"ר אלי בן</w:t>
      </w:r>
      <w:r>
        <w:rPr>
          <w:rtl/>
        </w:rPr>
        <w:t>-מנחם:</w:t>
      </w:r>
    </w:p>
    <w:p w14:paraId="27A644C6" w14:textId="77777777" w:rsidR="00000000" w:rsidRDefault="008A7A77">
      <w:pPr>
        <w:pStyle w:val="a0"/>
        <w:rPr>
          <w:rtl/>
        </w:rPr>
      </w:pPr>
    </w:p>
    <w:p w14:paraId="30A93367" w14:textId="77777777" w:rsidR="00000000" w:rsidRDefault="008A7A77">
      <w:pPr>
        <w:pStyle w:val="a0"/>
        <w:rPr>
          <w:rFonts w:hint="cs"/>
          <w:rtl/>
        </w:rPr>
      </w:pPr>
      <w:r>
        <w:rPr>
          <w:rFonts w:hint="cs"/>
          <w:rtl/>
        </w:rPr>
        <w:t>חבר הכנסת זחאלקה, הזמן הולך ותם, אז עוד משפט-שניים. בבקשה.</w:t>
      </w:r>
    </w:p>
    <w:p w14:paraId="6625B73B" w14:textId="77777777" w:rsidR="00000000" w:rsidRDefault="008A7A77">
      <w:pPr>
        <w:pStyle w:val="-"/>
        <w:rPr>
          <w:rtl/>
        </w:rPr>
      </w:pPr>
      <w:r>
        <w:rPr>
          <w:rtl/>
        </w:rPr>
        <w:br/>
      </w:r>
      <w:bookmarkStart w:id="324" w:name="FS000001061T14_06_2004_21_30_15C"/>
      <w:bookmarkEnd w:id="324"/>
      <w:r>
        <w:rPr>
          <w:rtl/>
        </w:rPr>
        <w:t>ג'מאל זחאלקה (בל"ד):</w:t>
      </w:r>
    </w:p>
    <w:p w14:paraId="4FF330D8" w14:textId="77777777" w:rsidR="00000000" w:rsidRDefault="008A7A77">
      <w:pPr>
        <w:pStyle w:val="a0"/>
        <w:rPr>
          <w:rtl/>
        </w:rPr>
      </w:pPr>
    </w:p>
    <w:p w14:paraId="3FA5A337" w14:textId="77777777" w:rsidR="00000000" w:rsidRDefault="008A7A77">
      <w:pPr>
        <w:pStyle w:val="a0"/>
        <w:rPr>
          <w:rFonts w:hint="cs"/>
          <w:rtl/>
        </w:rPr>
      </w:pPr>
      <w:r>
        <w:rPr>
          <w:rFonts w:hint="cs"/>
          <w:rtl/>
        </w:rPr>
        <w:t xml:space="preserve">אדוני היושב-ראש, גם פשתה הצורה שבה משרד הפנים - מסורת של 20 שנה - הרשויות המקורבות, מי שעומד בראש משרד הפנים העלים עין ממה שהן עושות. אם הן חרגו, אם הן לא בדיוק עבדו </w:t>
      </w:r>
      <w:r>
        <w:rPr>
          <w:rFonts w:hint="cs"/>
          <w:rtl/>
        </w:rPr>
        <w:t>על-פי חוק, אם היתה שחיתות, הוא העלים עין, והוא החמיר דווקא עם רשויות שמתנגדות לו, וזה יצר מצב שהשחיתות שמדובר בה כל כך הרבה, לשלטון המרכזי יש אחריות לה. כלומר, זאת לא אחריות רק של השלטון המקומי - בוודאי, כל אדם אחראי למה שהוא עושה, במיוחד אם זה משהו פלילי,</w:t>
      </w:r>
      <w:r>
        <w:rPr>
          <w:rFonts w:hint="cs"/>
          <w:rtl/>
        </w:rPr>
        <w:t xml:space="preserve"> אבל התרבות הזאת של השחיתות, אני חושב שזה היה בהשראת השלטון המרכזי ולא רק פעולה מקומית של פקיד זה או אחר או של ראש רשות זה או אחר. </w:t>
      </w:r>
    </w:p>
    <w:p w14:paraId="5073392A" w14:textId="77777777" w:rsidR="00000000" w:rsidRDefault="008A7A77">
      <w:pPr>
        <w:pStyle w:val="a0"/>
        <w:rPr>
          <w:rFonts w:hint="cs"/>
          <w:rtl/>
        </w:rPr>
      </w:pPr>
    </w:p>
    <w:p w14:paraId="6F64E555" w14:textId="77777777" w:rsidR="00000000" w:rsidRDefault="008A7A77">
      <w:pPr>
        <w:pStyle w:val="a0"/>
        <w:rPr>
          <w:rFonts w:hint="cs"/>
          <w:rtl/>
        </w:rPr>
      </w:pPr>
      <w:r>
        <w:rPr>
          <w:rFonts w:hint="cs"/>
          <w:rtl/>
        </w:rPr>
        <w:t xml:space="preserve">אם רוצים לעקור את התופעה הזאת מהשורש ואם רוצים לאזן את המצב של הרשויות המקומיות - צריך לעשות את זה. כלומר, אם רוצים להקטין </w:t>
      </w:r>
      <w:r>
        <w:rPr>
          <w:rFonts w:hint="cs"/>
          <w:rtl/>
        </w:rPr>
        <w:t>את תקציבי האיזון, במקביל צריך לבנות מקורות מכניסי מסי ארנונה לרשויות המקומיות. אז לא נגיע למצב משברי כמו היום. מצב משברי הוא מצב שיש - - -</w:t>
      </w:r>
    </w:p>
    <w:p w14:paraId="0CBEEF5C" w14:textId="77777777" w:rsidR="00000000" w:rsidRDefault="008A7A77">
      <w:pPr>
        <w:pStyle w:val="af1"/>
        <w:rPr>
          <w:rtl/>
        </w:rPr>
      </w:pPr>
      <w:r>
        <w:rPr>
          <w:rtl/>
        </w:rPr>
        <w:br/>
        <w:t>היו"ר אלי בן-מנחם:</w:t>
      </w:r>
    </w:p>
    <w:p w14:paraId="13F14B1B" w14:textId="77777777" w:rsidR="00000000" w:rsidRDefault="008A7A77">
      <w:pPr>
        <w:pStyle w:val="a0"/>
        <w:rPr>
          <w:rtl/>
        </w:rPr>
      </w:pPr>
    </w:p>
    <w:p w14:paraId="2ADB0481" w14:textId="77777777" w:rsidR="00000000" w:rsidRDefault="008A7A77">
      <w:pPr>
        <w:pStyle w:val="a0"/>
        <w:rPr>
          <w:rFonts w:hint="cs"/>
          <w:rtl/>
        </w:rPr>
      </w:pPr>
      <w:r>
        <w:rPr>
          <w:rFonts w:hint="cs"/>
          <w:rtl/>
        </w:rPr>
        <w:t>חבר הכנסת זחאלקה, אני כבר לפני דקה וחצי ביקשתי ממך לסיים, כי הזמן תם, וזה גם לא קשור.</w:t>
      </w:r>
    </w:p>
    <w:p w14:paraId="2F489D75" w14:textId="77777777" w:rsidR="00000000" w:rsidRDefault="008A7A77">
      <w:pPr>
        <w:pStyle w:val="-"/>
        <w:rPr>
          <w:rtl/>
        </w:rPr>
      </w:pPr>
      <w:r>
        <w:rPr>
          <w:rtl/>
        </w:rPr>
        <w:br/>
      </w:r>
      <w:bookmarkStart w:id="325" w:name="FS000001061T14_06_2004_21_35_51C"/>
      <w:bookmarkEnd w:id="325"/>
      <w:r>
        <w:rPr>
          <w:rtl/>
        </w:rPr>
        <w:t>ג'מאל זחא</w:t>
      </w:r>
      <w:r>
        <w:rPr>
          <w:rtl/>
        </w:rPr>
        <w:t>לקה (בל"ד):</w:t>
      </w:r>
    </w:p>
    <w:p w14:paraId="0FCD6E1E" w14:textId="77777777" w:rsidR="00000000" w:rsidRDefault="008A7A77">
      <w:pPr>
        <w:pStyle w:val="a0"/>
        <w:rPr>
          <w:rtl/>
        </w:rPr>
      </w:pPr>
    </w:p>
    <w:p w14:paraId="57063BDB" w14:textId="77777777" w:rsidR="00000000" w:rsidRDefault="008A7A77">
      <w:pPr>
        <w:pStyle w:val="a0"/>
        <w:rPr>
          <w:rFonts w:hint="cs"/>
          <w:rtl/>
        </w:rPr>
      </w:pPr>
      <w:r>
        <w:rPr>
          <w:rFonts w:hint="cs"/>
          <w:rtl/>
        </w:rPr>
        <w:t>אני רק רוצה לפנות לחברי הכנסת וגם לאחראים בממשלה ולשר הפנים לקיים דיון רציני בבעיות המהותיות של הרשויות המקומיות, של השלטון המקומי, ולא להתעסק ולהעסיק את הכנסת בקוסמטיקה - קוסמטיקה יפה או קוסמטיקה מכוערת. הדיונים היום היו עדיין רק בנושאים קוסמ</w:t>
      </w:r>
      <w:r>
        <w:rPr>
          <w:rFonts w:hint="cs"/>
          <w:rtl/>
        </w:rPr>
        <w:t xml:space="preserve">טיים. </w:t>
      </w:r>
    </w:p>
    <w:p w14:paraId="25331AED" w14:textId="77777777" w:rsidR="00000000" w:rsidRDefault="008A7A77">
      <w:pPr>
        <w:pStyle w:val="af1"/>
        <w:rPr>
          <w:rtl/>
        </w:rPr>
      </w:pPr>
      <w:r>
        <w:rPr>
          <w:rtl/>
        </w:rPr>
        <w:br/>
        <w:t>היו"ר אלי בן-מנחם:</w:t>
      </w:r>
    </w:p>
    <w:p w14:paraId="349CABD3" w14:textId="77777777" w:rsidR="00000000" w:rsidRDefault="008A7A77">
      <w:pPr>
        <w:pStyle w:val="a0"/>
        <w:rPr>
          <w:rtl/>
        </w:rPr>
      </w:pPr>
    </w:p>
    <w:p w14:paraId="79787A31" w14:textId="77777777" w:rsidR="00000000" w:rsidRDefault="008A7A77">
      <w:pPr>
        <w:pStyle w:val="a0"/>
        <w:rPr>
          <w:rFonts w:hint="cs"/>
          <w:rtl/>
        </w:rPr>
      </w:pPr>
      <w:r>
        <w:rPr>
          <w:rFonts w:hint="cs"/>
          <w:rtl/>
        </w:rPr>
        <w:t>תודה לחבר הכנסת זחאלקה. חבר הכנסת ואסל טאהא - לא נוכח. רבותי חברי הכנסת, נא לשבת. אנחנו נעבור - - -</w:t>
      </w:r>
    </w:p>
    <w:p w14:paraId="1DF4A104" w14:textId="77777777" w:rsidR="00000000" w:rsidRDefault="008A7A77">
      <w:pPr>
        <w:pStyle w:val="af0"/>
        <w:rPr>
          <w:rtl/>
        </w:rPr>
      </w:pPr>
      <w:r>
        <w:rPr>
          <w:rtl/>
        </w:rPr>
        <w:br/>
        <w:t>קריאה:</w:t>
      </w:r>
    </w:p>
    <w:p w14:paraId="4CD1C9A1" w14:textId="77777777" w:rsidR="00000000" w:rsidRDefault="008A7A77">
      <w:pPr>
        <w:pStyle w:val="a0"/>
        <w:rPr>
          <w:rtl/>
        </w:rPr>
      </w:pPr>
    </w:p>
    <w:p w14:paraId="273101A7" w14:textId="77777777" w:rsidR="00000000" w:rsidRDefault="008A7A77">
      <w:pPr>
        <w:pStyle w:val="a0"/>
        <w:rPr>
          <w:rFonts w:hint="cs"/>
          <w:rtl/>
        </w:rPr>
      </w:pPr>
      <w:r>
        <w:rPr>
          <w:rFonts w:hint="cs"/>
          <w:rtl/>
        </w:rPr>
        <w:t>- - -</w:t>
      </w:r>
    </w:p>
    <w:p w14:paraId="1E19272E" w14:textId="77777777" w:rsidR="00000000" w:rsidRDefault="008A7A77">
      <w:pPr>
        <w:pStyle w:val="af0"/>
        <w:rPr>
          <w:rtl/>
        </w:rPr>
      </w:pPr>
      <w:r>
        <w:rPr>
          <w:rtl/>
        </w:rPr>
        <w:br/>
        <w:t>יאיר פרץ (ש"ס):</w:t>
      </w:r>
    </w:p>
    <w:p w14:paraId="4600DC70" w14:textId="77777777" w:rsidR="00000000" w:rsidRDefault="008A7A77">
      <w:pPr>
        <w:pStyle w:val="a0"/>
        <w:rPr>
          <w:rtl/>
        </w:rPr>
      </w:pPr>
    </w:p>
    <w:p w14:paraId="2A158E87" w14:textId="77777777" w:rsidR="00000000" w:rsidRDefault="008A7A77">
      <w:pPr>
        <w:pStyle w:val="a0"/>
        <w:rPr>
          <w:rFonts w:hint="cs"/>
          <w:rtl/>
        </w:rPr>
      </w:pPr>
      <w:r>
        <w:rPr>
          <w:rFonts w:hint="cs"/>
          <w:rtl/>
        </w:rPr>
        <w:t>לפני ההצבעה, אדוני היושב-ראש - - -</w:t>
      </w:r>
    </w:p>
    <w:p w14:paraId="1809A2B8" w14:textId="77777777" w:rsidR="00000000" w:rsidRDefault="008A7A77">
      <w:pPr>
        <w:pStyle w:val="af0"/>
        <w:rPr>
          <w:rtl/>
        </w:rPr>
      </w:pPr>
      <w:r>
        <w:rPr>
          <w:rtl/>
        </w:rPr>
        <w:br/>
        <w:t>נסים זאב (ש"ס):</w:t>
      </w:r>
    </w:p>
    <w:p w14:paraId="44B41FDF" w14:textId="77777777" w:rsidR="00000000" w:rsidRDefault="008A7A77">
      <w:pPr>
        <w:pStyle w:val="a0"/>
        <w:rPr>
          <w:rtl/>
        </w:rPr>
      </w:pPr>
    </w:p>
    <w:p w14:paraId="4D377C3D" w14:textId="77777777" w:rsidR="00000000" w:rsidRDefault="008A7A77">
      <w:pPr>
        <w:pStyle w:val="a0"/>
        <w:rPr>
          <w:rFonts w:hint="cs"/>
          <w:rtl/>
        </w:rPr>
      </w:pPr>
      <w:r>
        <w:rPr>
          <w:rFonts w:hint="cs"/>
          <w:rtl/>
        </w:rPr>
        <w:t>יש הודעה מטעם הסיעה.</w:t>
      </w:r>
    </w:p>
    <w:p w14:paraId="64A5FBE9" w14:textId="77777777" w:rsidR="00000000" w:rsidRDefault="008A7A77">
      <w:pPr>
        <w:pStyle w:val="af0"/>
        <w:rPr>
          <w:rtl/>
        </w:rPr>
      </w:pPr>
      <w:r>
        <w:rPr>
          <w:rtl/>
        </w:rPr>
        <w:br/>
        <w:t>יאיר פרץ (ש"ס):</w:t>
      </w:r>
    </w:p>
    <w:p w14:paraId="4EBE0BFC" w14:textId="77777777" w:rsidR="00000000" w:rsidRDefault="008A7A77">
      <w:pPr>
        <w:pStyle w:val="a0"/>
        <w:rPr>
          <w:rtl/>
        </w:rPr>
      </w:pPr>
    </w:p>
    <w:p w14:paraId="6BDEA36D" w14:textId="77777777" w:rsidR="00000000" w:rsidRDefault="008A7A77">
      <w:pPr>
        <w:pStyle w:val="a0"/>
        <w:rPr>
          <w:rFonts w:hint="cs"/>
          <w:rtl/>
        </w:rPr>
      </w:pPr>
      <w:r>
        <w:rPr>
          <w:rFonts w:hint="cs"/>
          <w:rtl/>
        </w:rPr>
        <w:t>אדו</w:t>
      </w:r>
      <w:r>
        <w:rPr>
          <w:rFonts w:hint="cs"/>
          <w:rtl/>
        </w:rPr>
        <w:t>ני היושב-ראש - - -</w:t>
      </w:r>
    </w:p>
    <w:p w14:paraId="5730877B" w14:textId="77777777" w:rsidR="00000000" w:rsidRDefault="008A7A77">
      <w:pPr>
        <w:pStyle w:val="af0"/>
        <w:rPr>
          <w:rtl/>
        </w:rPr>
      </w:pPr>
      <w:r>
        <w:rPr>
          <w:rtl/>
        </w:rPr>
        <w:br/>
        <w:t>אורי יהודה אריאל (האיחוד הלאומי - ישראל ביתנו):</w:t>
      </w:r>
    </w:p>
    <w:p w14:paraId="7BCA4F53" w14:textId="77777777" w:rsidR="00000000" w:rsidRDefault="008A7A77">
      <w:pPr>
        <w:pStyle w:val="a0"/>
        <w:rPr>
          <w:rtl/>
        </w:rPr>
      </w:pPr>
    </w:p>
    <w:p w14:paraId="1B521499" w14:textId="77777777" w:rsidR="00000000" w:rsidRDefault="008A7A77">
      <w:pPr>
        <w:pStyle w:val="a0"/>
        <w:rPr>
          <w:rFonts w:hint="cs"/>
          <w:rtl/>
        </w:rPr>
      </w:pPr>
      <w:r>
        <w:rPr>
          <w:rFonts w:hint="cs"/>
          <w:rtl/>
        </w:rPr>
        <w:t>רוצים להביע - - - בממשלה.</w:t>
      </w:r>
    </w:p>
    <w:p w14:paraId="36ECE55C" w14:textId="77777777" w:rsidR="00000000" w:rsidRDefault="008A7A77">
      <w:pPr>
        <w:pStyle w:val="af1"/>
        <w:rPr>
          <w:rtl/>
        </w:rPr>
      </w:pPr>
      <w:r>
        <w:rPr>
          <w:rtl/>
        </w:rPr>
        <w:br/>
        <w:t>היו"ר אלי בן-מנחם:</w:t>
      </w:r>
    </w:p>
    <w:p w14:paraId="3927C19B" w14:textId="77777777" w:rsidR="00000000" w:rsidRDefault="008A7A77">
      <w:pPr>
        <w:pStyle w:val="a0"/>
        <w:rPr>
          <w:rtl/>
        </w:rPr>
      </w:pPr>
    </w:p>
    <w:p w14:paraId="453B2037" w14:textId="77777777" w:rsidR="00000000" w:rsidRDefault="008A7A77">
      <w:pPr>
        <w:pStyle w:val="a0"/>
        <w:rPr>
          <w:rFonts w:hint="cs"/>
          <w:rtl/>
        </w:rPr>
      </w:pPr>
      <w:r>
        <w:rPr>
          <w:rFonts w:hint="cs"/>
          <w:rtl/>
        </w:rPr>
        <w:t>רבותי חברי הכנסת, אנחנו נעבור להצבעה.</w:t>
      </w:r>
    </w:p>
    <w:p w14:paraId="084FADB5" w14:textId="77777777" w:rsidR="00000000" w:rsidRDefault="008A7A77">
      <w:pPr>
        <w:pStyle w:val="af0"/>
        <w:rPr>
          <w:rtl/>
        </w:rPr>
      </w:pPr>
      <w:r>
        <w:rPr>
          <w:rtl/>
        </w:rPr>
        <w:br/>
        <w:t>קריאות:</w:t>
      </w:r>
    </w:p>
    <w:p w14:paraId="73C7B66B" w14:textId="77777777" w:rsidR="00000000" w:rsidRDefault="008A7A77">
      <w:pPr>
        <w:pStyle w:val="a0"/>
        <w:rPr>
          <w:rtl/>
        </w:rPr>
      </w:pPr>
    </w:p>
    <w:p w14:paraId="4FAE1384" w14:textId="77777777" w:rsidR="00000000" w:rsidRDefault="008A7A77">
      <w:pPr>
        <w:pStyle w:val="a0"/>
        <w:rPr>
          <w:rFonts w:hint="cs"/>
          <w:rtl/>
        </w:rPr>
      </w:pPr>
      <w:r>
        <w:rPr>
          <w:rFonts w:hint="cs"/>
          <w:rtl/>
        </w:rPr>
        <w:t>- - -</w:t>
      </w:r>
    </w:p>
    <w:p w14:paraId="642F977A" w14:textId="77777777" w:rsidR="00000000" w:rsidRDefault="008A7A77">
      <w:pPr>
        <w:pStyle w:val="af1"/>
        <w:rPr>
          <w:rtl/>
        </w:rPr>
      </w:pPr>
      <w:r>
        <w:rPr>
          <w:rtl/>
        </w:rPr>
        <w:br/>
        <w:t>היו"ר אלי בן-מנחם:</w:t>
      </w:r>
    </w:p>
    <w:p w14:paraId="10D30C13" w14:textId="77777777" w:rsidR="00000000" w:rsidRDefault="008A7A77">
      <w:pPr>
        <w:pStyle w:val="a0"/>
        <w:rPr>
          <w:rtl/>
        </w:rPr>
      </w:pPr>
    </w:p>
    <w:p w14:paraId="0B82E5D6" w14:textId="77777777" w:rsidR="00000000" w:rsidRDefault="008A7A77">
      <w:pPr>
        <w:pStyle w:val="a0"/>
        <w:rPr>
          <w:rFonts w:hint="cs"/>
          <w:rtl/>
        </w:rPr>
      </w:pPr>
      <w:r>
        <w:rPr>
          <w:rFonts w:hint="cs"/>
          <w:rtl/>
        </w:rPr>
        <w:t>חבר הכנסת יאיר פרץ, שב בבקשה. אתה תקבל הודעה אישית בזמן. זו לא הו</w:t>
      </w:r>
      <w:r>
        <w:rPr>
          <w:rFonts w:hint="cs"/>
          <w:rtl/>
        </w:rPr>
        <w:t xml:space="preserve">דעה אישית. יש לך הודעה. סבלנות. </w:t>
      </w:r>
    </w:p>
    <w:p w14:paraId="37B7E74F" w14:textId="77777777" w:rsidR="00000000" w:rsidRDefault="008A7A77">
      <w:pPr>
        <w:pStyle w:val="a0"/>
        <w:rPr>
          <w:rFonts w:hint="cs"/>
          <w:rtl/>
        </w:rPr>
      </w:pPr>
    </w:p>
    <w:p w14:paraId="25318DC1" w14:textId="77777777" w:rsidR="00000000" w:rsidRDefault="008A7A77">
      <w:pPr>
        <w:pStyle w:val="a0"/>
        <w:rPr>
          <w:rFonts w:hint="cs"/>
          <w:rtl/>
        </w:rPr>
      </w:pPr>
      <w:r>
        <w:rPr>
          <w:rFonts w:hint="cs"/>
          <w:rtl/>
        </w:rPr>
        <w:t>חבר הכנסת בשארה, אתם רוצים להצביע על ההסתייגות?</w:t>
      </w:r>
    </w:p>
    <w:p w14:paraId="7917E699" w14:textId="77777777" w:rsidR="00000000" w:rsidRDefault="008A7A77">
      <w:pPr>
        <w:pStyle w:val="af0"/>
        <w:rPr>
          <w:rtl/>
        </w:rPr>
      </w:pPr>
    </w:p>
    <w:p w14:paraId="24F67258" w14:textId="77777777" w:rsidR="00000000" w:rsidRDefault="008A7A77">
      <w:pPr>
        <w:pStyle w:val="af0"/>
        <w:rPr>
          <w:rtl/>
        </w:rPr>
      </w:pPr>
      <w:r>
        <w:rPr>
          <w:rtl/>
        </w:rPr>
        <w:br/>
        <w:t>עזמי בשארה (בל"ד):</w:t>
      </w:r>
    </w:p>
    <w:p w14:paraId="1D8D7010" w14:textId="77777777" w:rsidR="00000000" w:rsidRDefault="008A7A77">
      <w:pPr>
        <w:pStyle w:val="a0"/>
        <w:rPr>
          <w:rtl/>
        </w:rPr>
      </w:pPr>
    </w:p>
    <w:p w14:paraId="5610E456" w14:textId="77777777" w:rsidR="00000000" w:rsidRDefault="008A7A77">
      <w:pPr>
        <w:pStyle w:val="a0"/>
        <w:rPr>
          <w:rFonts w:hint="cs"/>
          <w:rtl/>
        </w:rPr>
      </w:pPr>
      <w:r>
        <w:rPr>
          <w:rFonts w:hint="cs"/>
          <w:rtl/>
        </w:rPr>
        <w:t xml:space="preserve">לא. </w:t>
      </w:r>
    </w:p>
    <w:p w14:paraId="61149EDE" w14:textId="77777777" w:rsidR="00000000" w:rsidRDefault="008A7A77">
      <w:pPr>
        <w:pStyle w:val="af1"/>
        <w:rPr>
          <w:rtl/>
        </w:rPr>
      </w:pPr>
      <w:r>
        <w:rPr>
          <w:rtl/>
        </w:rPr>
        <w:br/>
        <w:t>היו"ר אלי בן-מנחם:</w:t>
      </w:r>
    </w:p>
    <w:p w14:paraId="6F1F8C81" w14:textId="77777777" w:rsidR="00000000" w:rsidRDefault="008A7A77">
      <w:pPr>
        <w:pStyle w:val="a0"/>
        <w:rPr>
          <w:rtl/>
        </w:rPr>
      </w:pPr>
    </w:p>
    <w:p w14:paraId="285E133F" w14:textId="77777777" w:rsidR="00000000" w:rsidRDefault="008A7A77">
      <w:pPr>
        <w:pStyle w:val="a0"/>
        <w:rPr>
          <w:rFonts w:hint="cs"/>
          <w:rtl/>
        </w:rPr>
      </w:pPr>
      <w:r>
        <w:rPr>
          <w:rFonts w:hint="cs"/>
          <w:rtl/>
        </w:rPr>
        <w:t>מסיר. חבר הכנסת זחאלקה?</w:t>
      </w:r>
    </w:p>
    <w:p w14:paraId="3C151E65" w14:textId="77777777" w:rsidR="00000000" w:rsidRDefault="008A7A77">
      <w:pPr>
        <w:pStyle w:val="af0"/>
        <w:rPr>
          <w:rtl/>
        </w:rPr>
      </w:pPr>
      <w:r>
        <w:rPr>
          <w:rtl/>
        </w:rPr>
        <w:br/>
        <w:t>ג'מאל זחאלקה (בל"ד):</w:t>
      </w:r>
    </w:p>
    <w:p w14:paraId="113BDF9D" w14:textId="77777777" w:rsidR="00000000" w:rsidRDefault="008A7A77">
      <w:pPr>
        <w:pStyle w:val="a0"/>
        <w:rPr>
          <w:rtl/>
        </w:rPr>
      </w:pPr>
    </w:p>
    <w:p w14:paraId="40FE321F" w14:textId="77777777" w:rsidR="00000000" w:rsidRDefault="008A7A77">
      <w:pPr>
        <w:pStyle w:val="a0"/>
        <w:rPr>
          <w:rFonts w:hint="cs"/>
          <w:rtl/>
        </w:rPr>
      </w:pPr>
      <w:r>
        <w:rPr>
          <w:rFonts w:hint="cs"/>
          <w:rtl/>
        </w:rPr>
        <w:t>מסיר.</w:t>
      </w:r>
    </w:p>
    <w:p w14:paraId="72D5AFEB" w14:textId="77777777" w:rsidR="00000000" w:rsidRDefault="008A7A77">
      <w:pPr>
        <w:pStyle w:val="af1"/>
        <w:rPr>
          <w:rtl/>
        </w:rPr>
      </w:pPr>
      <w:r>
        <w:rPr>
          <w:rtl/>
        </w:rPr>
        <w:br/>
        <w:t>היו"ר אלי בן-מנחם:</w:t>
      </w:r>
    </w:p>
    <w:p w14:paraId="0ACAB05A" w14:textId="77777777" w:rsidR="00000000" w:rsidRDefault="008A7A77">
      <w:pPr>
        <w:pStyle w:val="a0"/>
        <w:rPr>
          <w:rtl/>
        </w:rPr>
      </w:pPr>
    </w:p>
    <w:p w14:paraId="1CDC286A" w14:textId="77777777" w:rsidR="00000000" w:rsidRDefault="008A7A77">
      <w:pPr>
        <w:pStyle w:val="a0"/>
        <w:rPr>
          <w:rFonts w:hint="cs"/>
          <w:rtl/>
        </w:rPr>
      </w:pPr>
      <w:r>
        <w:rPr>
          <w:rFonts w:hint="cs"/>
          <w:rtl/>
        </w:rPr>
        <w:t xml:space="preserve">מסיר. </w:t>
      </w:r>
    </w:p>
    <w:p w14:paraId="45073B6E" w14:textId="77777777" w:rsidR="00000000" w:rsidRDefault="008A7A77">
      <w:pPr>
        <w:pStyle w:val="a0"/>
        <w:rPr>
          <w:rFonts w:hint="cs"/>
          <w:rtl/>
        </w:rPr>
      </w:pPr>
    </w:p>
    <w:p w14:paraId="417FCB65" w14:textId="77777777" w:rsidR="00000000" w:rsidRDefault="008A7A77">
      <w:pPr>
        <w:pStyle w:val="a0"/>
        <w:rPr>
          <w:rFonts w:hint="cs"/>
          <w:rtl/>
        </w:rPr>
      </w:pPr>
      <w:r>
        <w:rPr>
          <w:rFonts w:hint="cs"/>
          <w:rtl/>
        </w:rPr>
        <w:t xml:space="preserve">רבותי חברי הכנסת, אנחנו נעבור להצבעה בקריאה </w:t>
      </w:r>
      <w:r>
        <w:rPr>
          <w:rFonts w:hint="cs"/>
          <w:rtl/>
        </w:rPr>
        <w:t xml:space="preserve">שנייה על הצעת חוק ראש הרשות המקומית (הצהרת הון) (תיקון), התשס"ד-2004. ההצבעה החלה. </w:t>
      </w:r>
    </w:p>
    <w:p w14:paraId="5EAAB2C3" w14:textId="77777777" w:rsidR="00000000" w:rsidRDefault="008A7A77">
      <w:pPr>
        <w:pStyle w:val="ab"/>
        <w:bidi/>
        <w:rPr>
          <w:rFonts w:hint="cs"/>
          <w:rtl/>
        </w:rPr>
      </w:pPr>
      <w:r>
        <w:rPr>
          <w:rtl/>
        </w:rPr>
        <w:br/>
      </w:r>
      <w:r>
        <w:rPr>
          <w:rFonts w:hint="cs"/>
          <w:rtl/>
        </w:rPr>
        <w:t>הצבעה מס' 22</w:t>
      </w:r>
    </w:p>
    <w:p w14:paraId="5598D135" w14:textId="77777777" w:rsidR="00000000" w:rsidRDefault="008A7A77">
      <w:pPr>
        <w:pStyle w:val="a0"/>
        <w:rPr>
          <w:rFonts w:hint="cs"/>
          <w:rtl/>
        </w:rPr>
      </w:pPr>
    </w:p>
    <w:p w14:paraId="629ECD72" w14:textId="77777777" w:rsidR="00000000" w:rsidRDefault="008A7A77">
      <w:pPr>
        <w:pStyle w:val="ac"/>
        <w:bidi/>
        <w:rPr>
          <w:rFonts w:hint="cs"/>
          <w:rtl/>
        </w:rPr>
      </w:pPr>
      <w:r>
        <w:rPr>
          <w:rFonts w:hint="cs"/>
          <w:rtl/>
        </w:rPr>
        <w:t>בעד סעיפים 1-4 - 22</w:t>
      </w:r>
    </w:p>
    <w:p w14:paraId="013C7D89" w14:textId="77777777" w:rsidR="00000000" w:rsidRDefault="008A7A77">
      <w:pPr>
        <w:pStyle w:val="ac"/>
        <w:bidi/>
        <w:rPr>
          <w:rFonts w:hint="cs"/>
          <w:rtl/>
        </w:rPr>
      </w:pPr>
      <w:r>
        <w:rPr>
          <w:rFonts w:hint="cs"/>
          <w:rtl/>
        </w:rPr>
        <w:t>נגד - 1</w:t>
      </w:r>
    </w:p>
    <w:p w14:paraId="08A8B28F" w14:textId="77777777" w:rsidR="00000000" w:rsidRDefault="008A7A77">
      <w:pPr>
        <w:pStyle w:val="ac"/>
        <w:bidi/>
        <w:rPr>
          <w:rFonts w:hint="cs"/>
          <w:rtl/>
        </w:rPr>
      </w:pPr>
      <w:r>
        <w:rPr>
          <w:rFonts w:hint="cs"/>
          <w:rtl/>
        </w:rPr>
        <w:t>נמנעים - אין</w:t>
      </w:r>
    </w:p>
    <w:p w14:paraId="4AD6DDDC" w14:textId="77777777" w:rsidR="00000000" w:rsidRDefault="008A7A77">
      <w:pPr>
        <w:pStyle w:val="ad"/>
        <w:bidi/>
        <w:rPr>
          <w:rFonts w:hint="cs"/>
          <w:rtl/>
        </w:rPr>
      </w:pPr>
      <w:r>
        <w:rPr>
          <w:rFonts w:hint="cs"/>
          <w:rtl/>
        </w:rPr>
        <w:t xml:space="preserve">סעיפים 1-4 נתקבלו. </w:t>
      </w:r>
    </w:p>
    <w:p w14:paraId="300A11F5" w14:textId="77777777" w:rsidR="00000000" w:rsidRDefault="008A7A77">
      <w:pPr>
        <w:pStyle w:val="af1"/>
        <w:rPr>
          <w:rtl/>
        </w:rPr>
      </w:pPr>
      <w:r>
        <w:rPr>
          <w:rtl/>
        </w:rPr>
        <w:br/>
        <w:t>היו"ר אלי בן-מנחם:</w:t>
      </w:r>
    </w:p>
    <w:p w14:paraId="0D5FBBAC" w14:textId="77777777" w:rsidR="00000000" w:rsidRDefault="008A7A77">
      <w:pPr>
        <w:pStyle w:val="a0"/>
        <w:rPr>
          <w:rtl/>
        </w:rPr>
      </w:pPr>
    </w:p>
    <w:p w14:paraId="2CAF7CE4" w14:textId="77777777" w:rsidR="00000000" w:rsidRDefault="008A7A77">
      <w:pPr>
        <w:pStyle w:val="a0"/>
        <w:rPr>
          <w:rFonts w:hint="cs"/>
          <w:rtl/>
        </w:rPr>
      </w:pPr>
      <w:r>
        <w:rPr>
          <w:rFonts w:hint="cs"/>
          <w:rtl/>
        </w:rPr>
        <w:t>בתוספת קולו של יושב-ראש הכנסת, חבר הכנסת רובי ריבלין - 23 בעד, נגד - 1, נמנ</w:t>
      </w:r>
      <w:r>
        <w:rPr>
          <w:rFonts w:hint="cs"/>
          <w:rtl/>
        </w:rPr>
        <w:t xml:space="preserve">עים - אפס. על כן, הצעת חוק ראש הרשות המקומית (הצהרת הון) (תיקון), התשס"ד-2004, התקבלה בקריאה שנייה. </w:t>
      </w:r>
    </w:p>
    <w:p w14:paraId="635714A3" w14:textId="77777777" w:rsidR="00000000" w:rsidRDefault="008A7A77">
      <w:pPr>
        <w:pStyle w:val="a0"/>
        <w:rPr>
          <w:rFonts w:hint="cs"/>
          <w:rtl/>
        </w:rPr>
      </w:pPr>
    </w:p>
    <w:p w14:paraId="1EBF9AF1" w14:textId="77777777" w:rsidR="00000000" w:rsidRDefault="008A7A77">
      <w:pPr>
        <w:pStyle w:val="a0"/>
        <w:rPr>
          <w:rFonts w:hint="cs"/>
          <w:rtl/>
        </w:rPr>
      </w:pPr>
      <w:r>
        <w:rPr>
          <w:rFonts w:hint="cs"/>
          <w:rtl/>
        </w:rPr>
        <w:t xml:space="preserve">חבר הכנסת יאיר פרץ, רצית להודיע משהו? </w:t>
      </w:r>
    </w:p>
    <w:p w14:paraId="37A7CE57" w14:textId="77777777" w:rsidR="00000000" w:rsidRDefault="008A7A77">
      <w:pPr>
        <w:pStyle w:val="a0"/>
        <w:rPr>
          <w:color w:val="0000FF"/>
          <w:szCs w:val="28"/>
          <w:rtl/>
        </w:rPr>
      </w:pPr>
    </w:p>
    <w:p w14:paraId="3BA3C1B0" w14:textId="77777777" w:rsidR="00000000" w:rsidRDefault="008A7A77">
      <w:pPr>
        <w:pStyle w:val="a"/>
        <w:rPr>
          <w:rtl/>
        </w:rPr>
      </w:pPr>
      <w:bookmarkStart w:id="326" w:name="FS000000501T14_06_2004_21_06_00"/>
      <w:bookmarkStart w:id="327" w:name="_Toc81186694"/>
      <w:bookmarkEnd w:id="326"/>
      <w:r>
        <w:rPr>
          <w:rFonts w:hint="eastAsia"/>
          <w:rtl/>
        </w:rPr>
        <w:t>יאיר</w:t>
      </w:r>
      <w:r>
        <w:rPr>
          <w:rtl/>
        </w:rPr>
        <w:t xml:space="preserve"> פרץ (ש"ס):</w:t>
      </w:r>
      <w:bookmarkEnd w:id="327"/>
    </w:p>
    <w:p w14:paraId="144A4DDD" w14:textId="77777777" w:rsidR="00000000" w:rsidRDefault="008A7A77">
      <w:pPr>
        <w:pStyle w:val="a0"/>
        <w:rPr>
          <w:rFonts w:hint="cs"/>
          <w:rtl/>
        </w:rPr>
      </w:pPr>
    </w:p>
    <w:p w14:paraId="0199D15C" w14:textId="77777777" w:rsidR="00000000" w:rsidRDefault="008A7A77">
      <w:pPr>
        <w:pStyle w:val="a0"/>
        <w:rPr>
          <w:rFonts w:hint="cs"/>
          <w:rtl/>
        </w:rPr>
      </w:pPr>
      <w:r>
        <w:rPr>
          <w:rFonts w:hint="cs"/>
          <w:rtl/>
        </w:rPr>
        <w:t>אדוני היושב-ראש, עמיתי חברי הכנסת, בשם סיעות ש"ס והאיחוד הלאומי, אנחנו מבקשים להפוך את זה לאי-אמו</w:t>
      </w:r>
      <w:r>
        <w:rPr>
          <w:rFonts w:hint="cs"/>
          <w:rtl/>
        </w:rPr>
        <w:t xml:space="preserve">ן. </w:t>
      </w:r>
    </w:p>
    <w:p w14:paraId="05016123" w14:textId="77777777" w:rsidR="00000000" w:rsidRDefault="008A7A77">
      <w:pPr>
        <w:pStyle w:val="a0"/>
        <w:rPr>
          <w:rFonts w:hint="cs"/>
          <w:rtl/>
        </w:rPr>
      </w:pPr>
    </w:p>
    <w:p w14:paraId="20F81D5C" w14:textId="77777777" w:rsidR="00000000" w:rsidRDefault="008A7A77">
      <w:pPr>
        <w:pStyle w:val="af0"/>
        <w:rPr>
          <w:rtl/>
        </w:rPr>
      </w:pPr>
      <w:r>
        <w:rPr>
          <w:rFonts w:hint="eastAsia"/>
          <w:rtl/>
        </w:rPr>
        <w:t>קריאות</w:t>
      </w:r>
      <w:r>
        <w:rPr>
          <w:rtl/>
        </w:rPr>
        <w:t>:</w:t>
      </w:r>
    </w:p>
    <w:p w14:paraId="698B26BF" w14:textId="77777777" w:rsidR="00000000" w:rsidRDefault="008A7A77">
      <w:pPr>
        <w:pStyle w:val="a0"/>
        <w:rPr>
          <w:rFonts w:hint="cs"/>
          <w:rtl/>
        </w:rPr>
      </w:pPr>
    </w:p>
    <w:p w14:paraId="1A5A6384" w14:textId="77777777" w:rsidR="00000000" w:rsidRDefault="008A7A77">
      <w:pPr>
        <w:pStyle w:val="a0"/>
        <w:rPr>
          <w:rFonts w:hint="cs"/>
          <w:rtl/>
        </w:rPr>
      </w:pPr>
      <w:r>
        <w:rPr>
          <w:rFonts w:hint="cs"/>
          <w:rtl/>
        </w:rPr>
        <w:t xml:space="preserve">בשבוע הבא. </w:t>
      </w:r>
    </w:p>
    <w:p w14:paraId="18A86CF6" w14:textId="77777777" w:rsidR="00000000" w:rsidRDefault="008A7A77">
      <w:pPr>
        <w:pStyle w:val="a0"/>
        <w:rPr>
          <w:rFonts w:hint="cs"/>
          <w:rtl/>
        </w:rPr>
      </w:pPr>
    </w:p>
    <w:p w14:paraId="1068E114" w14:textId="77777777" w:rsidR="00000000" w:rsidRDefault="008A7A77">
      <w:pPr>
        <w:pStyle w:val="af1"/>
        <w:rPr>
          <w:rtl/>
        </w:rPr>
      </w:pPr>
      <w:r>
        <w:rPr>
          <w:rtl/>
        </w:rPr>
        <w:t>היו"ר אלי בן-מנחם:</w:t>
      </w:r>
    </w:p>
    <w:p w14:paraId="228F693A" w14:textId="77777777" w:rsidR="00000000" w:rsidRDefault="008A7A77">
      <w:pPr>
        <w:pStyle w:val="a0"/>
        <w:rPr>
          <w:rtl/>
        </w:rPr>
      </w:pPr>
    </w:p>
    <w:p w14:paraId="72C488F2" w14:textId="77777777" w:rsidR="00000000" w:rsidRDefault="008A7A77">
      <w:pPr>
        <w:pStyle w:val="a0"/>
        <w:rPr>
          <w:rFonts w:hint="cs"/>
          <w:rtl/>
        </w:rPr>
      </w:pPr>
      <w:r>
        <w:rPr>
          <w:rFonts w:hint="cs"/>
          <w:rtl/>
        </w:rPr>
        <w:t xml:space="preserve">שמעתי. נצביע בקריאה שלישית על הצעת החוק הזאת בשבוע הבא. </w:t>
      </w:r>
    </w:p>
    <w:p w14:paraId="78C69290" w14:textId="77777777" w:rsidR="00000000" w:rsidRDefault="008A7A77">
      <w:pPr>
        <w:pStyle w:val="a0"/>
        <w:rPr>
          <w:rFonts w:hint="cs"/>
          <w:rtl/>
        </w:rPr>
      </w:pPr>
    </w:p>
    <w:p w14:paraId="74F198D1" w14:textId="77777777" w:rsidR="00000000" w:rsidRDefault="008A7A77">
      <w:pPr>
        <w:pStyle w:val="af1"/>
        <w:rPr>
          <w:rFonts w:hint="cs"/>
          <w:rtl/>
        </w:rPr>
      </w:pPr>
    </w:p>
    <w:p w14:paraId="73808987" w14:textId="77777777" w:rsidR="00000000" w:rsidRDefault="008A7A77">
      <w:pPr>
        <w:pStyle w:val="a2"/>
        <w:rPr>
          <w:rtl/>
        </w:rPr>
      </w:pPr>
    </w:p>
    <w:p w14:paraId="2528E6C6" w14:textId="77777777" w:rsidR="00000000" w:rsidRDefault="008A7A77">
      <w:pPr>
        <w:pStyle w:val="a2"/>
        <w:rPr>
          <w:rFonts w:hint="cs"/>
          <w:rtl/>
        </w:rPr>
      </w:pPr>
      <w:bookmarkStart w:id="328" w:name="CS27647FI0027647T14_06_2004_21_06_55"/>
      <w:bookmarkStart w:id="329" w:name="_Toc81186695"/>
      <w:bookmarkEnd w:id="328"/>
      <w:r>
        <w:rPr>
          <w:rtl/>
        </w:rPr>
        <w:t>הצעת חוק לתיקון פקודת התעבורה (מס' 61), התשס"ד-2004</w:t>
      </w:r>
      <w:bookmarkEnd w:id="329"/>
      <w:r>
        <w:rPr>
          <w:rtl/>
        </w:rPr>
        <w:t xml:space="preserve"> </w:t>
      </w:r>
    </w:p>
    <w:p w14:paraId="2D29EE9B" w14:textId="77777777" w:rsidR="00000000" w:rsidRDefault="008A7A77">
      <w:pPr>
        <w:pStyle w:val="a0"/>
        <w:rPr>
          <w:rFonts w:hint="cs"/>
          <w:rtl/>
        </w:rPr>
      </w:pPr>
      <w:r>
        <w:rPr>
          <w:rtl/>
        </w:rPr>
        <w:t>[מס'</w:t>
      </w:r>
      <w:r>
        <w:rPr>
          <w:rFonts w:hint="cs"/>
          <w:rtl/>
        </w:rPr>
        <w:t xml:space="preserve"> כ/39</w:t>
      </w:r>
      <w:r>
        <w:rPr>
          <w:rtl/>
        </w:rPr>
        <w:t xml:space="preserve">; "דברי הכנסת", חוב' </w:t>
      </w:r>
      <w:r>
        <w:rPr>
          <w:rFonts w:hint="cs"/>
          <w:rtl/>
        </w:rPr>
        <w:t>כ"ג</w:t>
      </w:r>
      <w:r>
        <w:rPr>
          <w:rtl/>
        </w:rPr>
        <w:t xml:space="preserve">, עמ' </w:t>
      </w:r>
      <w:r>
        <w:rPr>
          <w:rFonts w:hint="cs"/>
          <w:rtl/>
        </w:rPr>
        <w:t>11381</w:t>
      </w:r>
      <w:r>
        <w:rPr>
          <w:rtl/>
        </w:rPr>
        <w:t>;  נספחות.]</w:t>
      </w:r>
    </w:p>
    <w:p w14:paraId="3CB37E62" w14:textId="77777777" w:rsidR="00000000" w:rsidRDefault="008A7A77">
      <w:pPr>
        <w:pStyle w:val="-0"/>
        <w:rPr>
          <w:rtl/>
        </w:rPr>
      </w:pPr>
      <w:r>
        <w:rPr>
          <w:rtl/>
        </w:rPr>
        <w:t>(קריאה שנ</w:t>
      </w:r>
      <w:r>
        <w:rPr>
          <w:rFonts w:hint="cs"/>
          <w:rtl/>
        </w:rPr>
        <w:t>י</w:t>
      </w:r>
      <w:r>
        <w:rPr>
          <w:rtl/>
        </w:rPr>
        <w:t xml:space="preserve">יה וקריאה שלישית) </w:t>
      </w:r>
    </w:p>
    <w:p w14:paraId="4D0459C8" w14:textId="77777777" w:rsidR="00000000" w:rsidRDefault="008A7A77">
      <w:pPr>
        <w:pStyle w:val="-0"/>
        <w:rPr>
          <w:rFonts w:hint="cs"/>
          <w:rtl/>
        </w:rPr>
      </w:pPr>
    </w:p>
    <w:p w14:paraId="3AF521E0" w14:textId="77777777" w:rsidR="00000000" w:rsidRDefault="008A7A77">
      <w:pPr>
        <w:pStyle w:val="af1"/>
        <w:rPr>
          <w:rFonts w:hint="cs"/>
          <w:rtl/>
        </w:rPr>
      </w:pPr>
    </w:p>
    <w:p w14:paraId="69216E81" w14:textId="77777777" w:rsidR="00000000" w:rsidRDefault="008A7A77">
      <w:pPr>
        <w:pStyle w:val="af1"/>
        <w:rPr>
          <w:rFonts w:hint="cs"/>
          <w:rtl/>
        </w:rPr>
      </w:pPr>
      <w:r>
        <w:rPr>
          <w:rtl/>
        </w:rPr>
        <w:t>היו"ר אלי</w:t>
      </w:r>
      <w:r>
        <w:rPr>
          <w:rtl/>
        </w:rPr>
        <w:t xml:space="preserve"> בן-מנחם:</w:t>
      </w:r>
    </w:p>
    <w:p w14:paraId="42994CCA" w14:textId="77777777" w:rsidR="00000000" w:rsidRDefault="008A7A77">
      <w:pPr>
        <w:pStyle w:val="a0"/>
        <w:rPr>
          <w:rFonts w:hint="cs"/>
          <w:rtl/>
        </w:rPr>
      </w:pPr>
    </w:p>
    <w:p w14:paraId="0E23B9E0" w14:textId="77777777" w:rsidR="00000000" w:rsidRDefault="008A7A77">
      <w:pPr>
        <w:pStyle w:val="a0"/>
        <w:rPr>
          <w:rFonts w:hint="cs"/>
          <w:rtl/>
        </w:rPr>
      </w:pPr>
      <w:r>
        <w:rPr>
          <w:rFonts w:hint="cs"/>
          <w:rtl/>
        </w:rPr>
        <w:t xml:space="preserve">אנחנו עוברים לנושא הבא: הצעת חוק לתיקון פקודת התעבורה (מס' 61), התשס"ד-2004, קריאה שנייה וקריאה שלישית. יציג את הצעת החוק חברי יושב-ראש ועדת הכלכלה, חבר הכנסת שלום שמחון. בבקשה. </w:t>
      </w:r>
    </w:p>
    <w:p w14:paraId="0B9E8DB6" w14:textId="77777777" w:rsidR="00000000" w:rsidRDefault="008A7A77">
      <w:pPr>
        <w:pStyle w:val="a0"/>
        <w:rPr>
          <w:rFonts w:hint="cs"/>
          <w:rtl/>
        </w:rPr>
      </w:pPr>
    </w:p>
    <w:p w14:paraId="5CAF2F98" w14:textId="77777777" w:rsidR="00000000" w:rsidRDefault="008A7A77">
      <w:pPr>
        <w:pStyle w:val="a"/>
        <w:rPr>
          <w:rtl/>
        </w:rPr>
      </w:pPr>
      <w:bookmarkStart w:id="330" w:name="FS000000461T14_06_2004_20_51_21"/>
      <w:bookmarkStart w:id="331" w:name="_Toc81186696"/>
      <w:bookmarkEnd w:id="330"/>
      <w:r>
        <w:rPr>
          <w:rFonts w:hint="eastAsia"/>
          <w:rtl/>
        </w:rPr>
        <w:t>שלום</w:t>
      </w:r>
      <w:r>
        <w:rPr>
          <w:rtl/>
        </w:rPr>
        <w:t xml:space="preserve"> שמחון (יו"ר ועדת הכלכלה):</w:t>
      </w:r>
      <w:bookmarkEnd w:id="331"/>
    </w:p>
    <w:p w14:paraId="47C1C810" w14:textId="77777777" w:rsidR="00000000" w:rsidRDefault="008A7A77">
      <w:pPr>
        <w:pStyle w:val="a0"/>
        <w:rPr>
          <w:rFonts w:hint="cs"/>
          <w:rtl/>
        </w:rPr>
      </w:pPr>
    </w:p>
    <w:p w14:paraId="7024F297" w14:textId="77777777" w:rsidR="00000000" w:rsidRDefault="008A7A77">
      <w:pPr>
        <w:pStyle w:val="a0"/>
        <w:rPr>
          <w:rFonts w:hint="cs"/>
          <w:rtl/>
        </w:rPr>
      </w:pPr>
      <w:r>
        <w:rPr>
          <w:rFonts w:hint="cs"/>
          <w:rtl/>
        </w:rPr>
        <w:t>אדוני היושב-ראש, חברי חברי הכנסת,</w:t>
      </w:r>
      <w:r>
        <w:rPr>
          <w:rFonts w:hint="cs"/>
          <w:rtl/>
        </w:rPr>
        <w:t xml:space="preserve"> הצעת חוק לתיקון פקודת התעבורה (מס' 61), התשס"ד-2004. הנני מתכבד להציע לקריאה שנייה ולקריאה שלישית הצעת חוק לתיקון פקודת התעבורה. את הצעת החוק יזמו חברי הכנסת עמיר פרץ, דוד טל ואילנה כהן, ואני מבקש לברך אותם על היוזמה המבורכת. </w:t>
      </w:r>
    </w:p>
    <w:p w14:paraId="547B7075" w14:textId="77777777" w:rsidR="00000000" w:rsidRDefault="008A7A77">
      <w:pPr>
        <w:pStyle w:val="a0"/>
        <w:rPr>
          <w:rFonts w:hint="cs"/>
          <w:rtl/>
        </w:rPr>
      </w:pPr>
    </w:p>
    <w:p w14:paraId="1E961E09" w14:textId="77777777" w:rsidR="00000000" w:rsidRDefault="008A7A77">
      <w:pPr>
        <w:pStyle w:val="a0"/>
        <w:rPr>
          <w:rFonts w:hint="cs"/>
          <w:rtl/>
        </w:rPr>
      </w:pPr>
      <w:r>
        <w:rPr>
          <w:rFonts w:hint="cs"/>
          <w:rtl/>
        </w:rPr>
        <w:t xml:space="preserve">מטרתה של הצעת חוק זו להטיל </w:t>
      </w:r>
      <w:r>
        <w:rPr>
          <w:rFonts w:hint="cs"/>
          <w:rtl/>
        </w:rPr>
        <w:t xml:space="preserve">חובה על בעל רכב או על מי שהשליטה על הרכב בידו לפקח ולעשות כל שאפשר כדי למנוע ביצוע עבירות תעבורה שיש בהן כדי לגרום לסכנה בטיחותית חמורה בידי נהגים המועסקים אצלו בנסיעות מסחריות, זאת אומרת, הנוהגים ברשותו והמבצעים עבורו עבודה או שירות. </w:t>
      </w:r>
    </w:p>
    <w:p w14:paraId="000AF778" w14:textId="77777777" w:rsidR="00000000" w:rsidRDefault="008A7A77">
      <w:pPr>
        <w:pStyle w:val="a0"/>
        <w:rPr>
          <w:rFonts w:hint="cs"/>
          <w:rtl/>
        </w:rPr>
      </w:pPr>
    </w:p>
    <w:p w14:paraId="3FC472E9" w14:textId="77777777" w:rsidR="00000000" w:rsidRDefault="008A7A77">
      <w:pPr>
        <w:pStyle w:val="a0"/>
        <w:rPr>
          <w:rFonts w:hint="cs"/>
          <w:rtl/>
        </w:rPr>
      </w:pPr>
      <w:r>
        <w:rPr>
          <w:rFonts w:hint="cs"/>
          <w:rtl/>
        </w:rPr>
        <w:t xml:space="preserve">מאחר שניסיון החיים </w:t>
      </w:r>
      <w:r>
        <w:rPr>
          <w:rFonts w:hint="cs"/>
          <w:rtl/>
        </w:rPr>
        <w:t>לימד כי ביצוע עבירות שונות בידי עובד או בידי מי שנותן שירות לבעל רכב נעשה בדרך כלל בעידוד, אם לא בהוראה מפורשת של בעל הרכב ממניעים כלכליים, מוצע לקבוע כי ביצוע עבירה שעליה יחול התיקון לחוק והמנויה בתוספת השמינית המוצעת בידי אדם כאמור המבצע עבודה או שירות ע</w:t>
      </w:r>
      <w:r>
        <w:rPr>
          <w:rFonts w:hint="cs"/>
          <w:rtl/>
        </w:rPr>
        <w:t xml:space="preserve">בור הבעלים של הרכב מקים חזקה שלפיה בעל הרכב, או מי שהשליטה ברכב בידיו,  הפר את חובתו, אלא אם כן יוכיח כי עשה כל שביכולתו כדי למנוע את ביצוען של אותן העבירות. </w:t>
      </w:r>
    </w:p>
    <w:p w14:paraId="6E7936F3" w14:textId="77777777" w:rsidR="00000000" w:rsidRDefault="008A7A77">
      <w:pPr>
        <w:pStyle w:val="a0"/>
        <w:rPr>
          <w:rFonts w:hint="cs"/>
          <w:rtl/>
        </w:rPr>
      </w:pPr>
    </w:p>
    <w:p w14:paraId="3B3DFBBE" w14:textId="77777777" w:rsidR="00000000" w:rsidRDefault="008A7A77">
      <w:pPr>
        <w:pStyle w:val="a0"/>
        <w:rPr>
          <w:rFonts w:hint="cs"/>
          <w:rtl/>
        </w:rPr>
      </w:pPr>
      <w:r>
        <w:rPr>
          <w:rFonts w:hint="cs"/>
          <w:rtl/>
        </w:rPr>
        <w:t>העבירה הראשונה הכלולה בתוספת השמינית המוצעת הינה עבירה לפי תקנה 85(א)(5) לתקנות התעבורה לעניין ה</w:t>
      </w:r>
      <w:r>
        <w:rPr>
          <w:rFonts w:hint="cs"/>
          <w:rtl/>
        </w:rPr>
        <w:t>ובלת מטען ברכב מסחרי, תוך חריגה מהמשקל המותר להובלה. העבירה השנייה היא עבירה לפי תקנה 168 לתקנות התעבורה, שעניינה חריגה משעות הנהיגה המותרות. העבירה השלישית היא עבירה לפי תקנה 308(ד) לתקנות לעניין שימוש ברכב מסחרי, ברכב עבודה או ברכב ציבורי שניתנה לגביהם ה</w:t>
      </w:r>
      <w:r>
        <w:rPr>
          <w:rFonts w:hint="cs"/>
          <w:rtl/>
        </w:rPr>
        <w:t xml:space="preserve">ודעת אי-שימוש בשל ליקויים בטיחותיים ברכב. </w:t>
      </w:r>
    </w:p>
    <w:p w14:paraId="53EF7E6A" w14:textId="77777777" w:rsidR="00000000" w:rsidRDefault="008A7A77">
      <w:pPr>
        <w:pStyle w:val="a0"/>
        <w:rPr>
          <w:rFonts w:hint="cs"/>
          <w:rtl/>
        </w:rPr>
      </w:pPr>
    </w:p>
    <w:p w14:paraId="25D192E8" w14:textId="77777777" w:rsidR="00000000" w:rsidRDefault="008A7A77">
      <w:pPr>
        <w:pStyle w:val="a0"/>
        <w:rPr>
          <w:rFonts w:hint="cs"/>
          <w:rtl/>
        </w:rPr>
      </w:pPr>
      <w:r>
        <w:rPr>
          <w:rFonts w:hint="cs"/>
          <w:rtl/>
        </w:rPr>
        <w:t xml:space="preserve">כאמור, המטרה בהטלת חובת הפיקוח על בעל כלי רכב או על מי שהשליטה ברכב בידיו היא להביא לכך שנהגים המועסקים אצל אחרים לא יתומרצו לבצע עבירות תעבורה חמורות, תוך סיכון חייהם וחיי כל הציבור. </w:t>
      </w:r>
    </w:p>
    <w:p w14:paraId="73FDA56C" w14:textId="77777777" w:rsidR="00000000" w:rsidRDefault="008A7A77">
      <w:pPr>
        <w:pStyle w:val="a0"/>
        <w:rPr>
          <w:rFonts w:hint="cs"/>
          <w:rtl/>
        </w:rPr>
      </w:pPr>
    </w:p>
    <w:p w14:paraId="64C00396" w14:textId="77777777" w:rsidR="00000000" w:rsidRDefault="008A7A77">
      <w:pPr>
        <w:pStyle w:val="a0"/>
        <w:rPr>
          <w:rFonts w:hint="cs"/>
          <w:rtl/>
        </w:rPr>
      </w:pPr>
      <w:r>
        <w:rPr>
          <w:rFonts w:hint="cs"/>
          <w:rtl/>
        </w:rPr>
        <w:t>אם עד היום מעסיקים של נהגי</w:t>
      </w:r>
      <w:r>
        <w:rPr>
          <w:rFonts w:hint="cs"/>
          <w:rtl/>
        </w:rPr>
        <w:t>ם נהגו במקרה הטוב לעצום את עיניהם, או במקרה הפחות טוב אף עודדו את נהגיהם לחרוג מההוראות שנקבעו בחוק בנוגע לשעות נהיגה או בנוגע למשקל המותר להובלה או בנוגע לנהיגה ברכב שניתנה לגביו הודעת אי-שימוש, הרי שבקבלת הצעת חוק זו, אותם מעסיקים יהיו האחראים הישירים לב</w:t>
      </w:r>
      <w:r>
        <w:rPr>
          <w:rFonts w:hint="cs"/>
          <w:rtl/>
        </w:rPr>
        <w:t>יצוע העבירה. ראוי להזכיר, שאין בהוראות החוק המוצע כדי לגרוע מהאחריות שמוטלת על הנהגים עצמם בנוגע לאותן עבירות.</w:t>
      </w:r>
    </w:p>
    <w:p w14:paraId="35568C4D" w14:textId="77777777" w:rsidR="00000000" w:rsidRDefault="008A7A77">
      <w:pPr>
        <w:pStyle w:val="a0"/>
        <w:rPr>
          <w:rFonts w:hint="cs"/>
          <w:rtl/>
        </w:rPr>
      </w:pPr>
    </w:p>
    <w:p w14:paraId="545134A5" w14:textId="77777777" w:rsidR="00000000" w:rsidRDefault="008A7A77">
      <w:pPr>
        <w:pStyle w:val="a0"/>
        <w:rPr>
          <w:rFonts w:hint="cs"/>
          <w:rtl/>
        </w:rPr>
      </w:pPr>
      <w:r>
        <w:rPr>
          <w:rFonts w:hint="cs"/>
          <w:rtl/>
        </w:rPr>
        <w:t>אני רוצה לומר תודה מיוחדת ומבורכת לחברי חבר הכנסת דוד טל, שהוא הרוח החיה בהעברת הצעת החוק הזאת, וכן לצוות הוועדה, למנהלת הוועדה וליועצת המשפטית.</w:t>
      </w:r>
      <w:r>
        <w:rPr>
          <w:rFonts w:hint="cs"/>
          <w:rtl/>
        </w:rPr>
        <w:t xml:space="preserve"> </w:t>
      </w:r>
    </w:p>
    <w:p w14:paraId="4A5D9381" w14:textId="77777777" w:rsidR="00000000" w:rsidRDefault="008A7A77">
      <w:pPr>
        <w:pStyle w:val="a0"/>
        <w:rPr>
          <w:rFonts w:hint="cs"/>
          <w:rtl/>
        </w:rPr>
      </w:pPr>
    </w:p>
    <w:p w14:paraId="02F0957B" w14:textId="77777777" w:rsidR="00000000" w:rsidRDefault="008A7A77">
      <w:pPr>
        <w:pStyle w:val="a0"/>
        <w:rPr>
          <w:rFonts w:hint="cs"/>
          <w:rtl/>
        </w:rPr>
      </w:pPr>
      <w:r>
        <w:rPr>
          <w:rFonts w:hint="cs"/>
          <w:rtl/>
        </w:rPr>
        <w:t xml:space="preserve">רבותי חברי הכנסת, להצעת החוק לא הוגשו הסתייגויות, ואני מבקש מכם להצביע בעדה בקריאה שנייה ובקריאה שלישית. </w:t>
      </w:r>
    </w:p>
    <w:p w14:paraId="62A34C73" w14:textId="77777777" w:rsidR="00000000" w:rsidRDefault="008A7A77">
      <w:pPr>
        <w:pStyle w:val="a0"/>
        <w:rPr>
          <w:rFonts w:hint="cs"/>
          <w:rtl/>
        </w:rPr>
      </w:pPr>
    </w:p>
    <w:p w14:paraId="2DB8BD89" w14:textId="77777777" w:rsidR="00000000" w:rsidRDefault="008A7A77">
      <w:pPr>
        <w:pStyle w:val="af1"/>
        <w:rPr>
          <w:rtl/>
        </w:rPr>
      </w:pPr>
      <w:r>
        <w:rPr>
          <w:rtl/>
        </w:rPr>
        <w:t>היו"ר אלי בן-מנחם:</w:t>
      </w:r>
    </w:p>
    <w:p w14:paraId="234BEE83" w14:textId="77777777" w:rsidR="00000000" w:rsidRDefault="008A7A77">
      <w:pPr>
        <w:pStyle w:val="a0"/>
        <w:rPr>
          <w:rtl/>
        </w:rPr>
      </w:pPr>
    </w:p>
    <w:p w14:paraId="3309E4D8" w14:textId="77777777" w:rsidR="00000000" w:rsidRDefault="008A7A77">
      <w:pPr>
        <w:pStyle w:val="a0"/>
        <w:rPr>
          <w:rFonts w:hint="cs"/>
          <w:rtl/>
        </w:rPr>
      </w:pPr>
      <w:r>
        <w:rPr>
          <w:rFonts w:hint="cs"/>
          <w:rtl/>
        </w:rPr>
        <w:t xml:space="preserve">תודה ליושב-ראש ועדת הכלכלה, חבר הכנסת שלום שמחון. רבותי חברי הכנסת, נא לשבת. </w:t>
      </w:r>
    </w:p>
    <w:p w14:paraId="1D9CF05D" w14:textId="77777777" w:rsidR="00000000" w:rsidRDefault="008A7A77">
      <w:pPr>
        <w:pStyle w:val="a0"/>
        <w:rPr>
          <w:rFonts w:hint="cs"/>
          <w:rtl/>
        </w:rPr>
      </w:pPr>
    </w:p>
    <w:p w14:paraId="28BDD49D" w14:textId="77777777" w:rsidR="00000000" w:rsidRDefault="008A7A77">
      <w:pPr>
        <w:pStyle w:val="a0"/>
        <w:rPr>
          <w:rFonts w:hint="cs"/>
          <w:rtl/>
        </w:rPr>
      </w:pPr>
      <w:r>
        <w:rPr>
          <w:rFonts w:hint="cs"/>
          <w:rtl/>
        </w:rPr>
        <w:t>אנחנו עוברים להצבעה. רבותי חברי הכנסת, להצעת הח</w:t>
      </w:r>
      <w:r>
        <w:rPr>
          <w:rFonts w:hint="cs"/>
          <w:rtl/>
        </w:rPr>
        <w:t xml:space="preserve">וק לתיקון פקודת התעבורה (מס' 61), התשס"ד-2004, אין הסתייגויות. על כן אנחנו נצביע על הצעת החוק על-פי הצעת הוועדה, כנוסח הוועדה, בקריאה שנייה. ההצבעה החלה. </w:t>
      </w:r>
    </w:p>
    <w:p w14:paraId="159240B0" w14:textId="77777777" w:rsidR="00000000" w:rsidRDefault="008A7A77">
      <w:pPr>
        <w:pStyle w:val="a0"/>
        <w:rPr>
          <w:rFonts w:hint="cs"/>
          <w:rtl/>
        </w:rPr>
      </w:pPr>
    </w:p>
    <w:p w14:paraId="26C85583" w14:textId="77777777" w:rsidR="00000000" w:rsidRDefault="008A7A77">
      <w:pPr>
        <w:pStyle w:val="ab"/>
        <w:bidi/>
        <w:rPr>
          <w:rFonts w:hint="cs"/>
          <w:rtl/>
        </w:rPr>
      </w:pPr>
      <w:r>
        <w:rPr>
          <w:rFonts w:hint="cs"/>
          <w:rtl/>
        </w:rPr>
        <w:t>הצבעה מס' 23</w:t>
      </w:r>
    </w:p>
    <w:p w14:paraId="6E85578E" w14:textId="77777777" w:rsidR="00000000" w:rsidRDefault="008A7A77">
      <w:pPr>
        <w:pStyle w:val="a0"/>
        <w:rPr>
          <w:rFonts w:hint="cs"/>
          <w:rtl/>
        </w:rPr>
      </w:pPr>
    </w:p>
    <w:p w14:paraId="0C7CE20B" w14:textId="77777777" w:rsidR="00000000" w:rsidRDefault="008A7A77">
      <w:pPr>
        <w:pStyle w:val="ac"/>
        <w:bidi/>
        <w:rPr>
          <w:rFonts w:hint="cs"/>
          <w:rtl/>
        </w:rPr>
      </w:pPr>
      <w:r>
        <w:rPr>
          <w:rFonts w:hint="cs"/>
          <w:rtl/>
        </w:rPr>
        <w:t xml:space="preserve">בעד סעיפים 1-2 </w:t>
      </w:r>
      <w:r>
        <w:rPr>
          <w:rtl/>
        </w:rPr>
        <w:t>–</w:t>
      </w:r>
      <w:r>
        <w:rPr>
          <w:rFonts w:hint="cs"/>
          <w:rtl/>
        </w:rPr>
        <w:t xml:space="preserve"> 17</w:t>
      </w:r>
    </w:p>
    <w:p w14:paraId="2DF8726D" w14:textId="77777777" w:rsidR="00000000" w:rsidRDefault="008A7A77">
      <w:pPr>
        <w:pStyle w:val="ac"/>
        <w:bidi/>
        <w:rPr>
          <w:rFonts w:hint="cs"/>
          <w:rtl/>
        </w:rPr>
      </w:pPr>
      <w:r>
        <w:rPr>
          <w:rFonts w:hint="cs"/>
          <w:rtl/>
        </w:rPr>
        <w:t xml:space="preserve">נגד </w:t>
      </w:r>
      <w:r>
        <w:rPr>
          <w:rtl/>
        </w:rPr>
        <w:t>–</w:t>
      </w:r>
      <w:r>
        <w:rPr>
          <w:rFonts w:hint="cs"/>
          <w:rtl/>
        </w:rPr>
        <w:t xml:space="preserve"> אין</w:t>
      </w:r>
    </w:p>
    <w:p w14:paraId="2F4A7C71" w14:textId="77777777" w:rsidR="00000000" w:rsidRDefault="008A7A77">
      <w:pPr>
        <w:pStyle w:val="ac"/>
        <w:bidi/>
        <w:rPr>
          <w:rFonts w:hint="cs"/>
          <w:rtl/>
        </w:rPr>
      </w:pPr>
      <w:r>
        <w:rPr>
          <w:rFonts w:hint="cs"/>
          <w:rtl/>
        </w:rPr>
        <w:t xml:space="preserve">נמנעים - אין </w:t>
      </w:r>
    </w:p>
    <w:p w14:paraId="5794C168" w14:textId="77777777" w:rsidR="00000000" w:rsidRDefault="008A7A77">
      <w:pPr>
        <w:pStyle w:val="ad"/>
        <w:bidi/>
        <w:rPr>
          <w:rFonts w:hint="cs"/>
          <w:rtl/>
        </w:rPr>
      </w:pPr>
      <w:r>
        <w:rPr>
          <w:rFonts w:hint="cs"/>
          <w:rtl/>
        </w:rPr>
        <w:t>סעיפים 1-2 נתקבלו.</w:t>
      </w:r>
    </w:p>
    <w:p w14:paraId="00CCA221" w14:textId="77777777" w:rsidR="00000000" w:rsidRDefault="008A7A77">
      <w:pPr>
        <w:pStyle w:val="a0"/>
        <w:rPr>
          <w:rFonts w:hint="cs"/>
          <w:rtl/>
        </w:rPr>
      </w:pPr>
    </w:p>
    <w:p w14:paraId="45747C51" w14:textId="77777777" w:rsidR="00000000" w:rsidRDefault="008A7A77">
      <w:pPr>
        <w:pStyle w:val="af1"/>
        <w:rPr>
          <w:rtl/>
        </w:rPr>
      </w:pPr>
      <w:r>
        <w:rPr>
          <w:rtl/>
        </w:rPr>
        <w:t>היו"ר אלי בן-מנחם:</w:t>
      </w:r>
    </w:p>
    <w:p w14:paraId="20D20F56" w14:textId="77777777" w:rsidR="00000000" w:rsidRDefault="008A7A77">
      <w:pPr>
        <w:pStyle w:val="a0"/>
        <w:rPr>
          <w:rtl/>
        </w:rPr>
      </w:pPr>
    </w:p>
    <w:p w14:paraId="35A3285D" w14:textId="77777777" w:rsidR="00000000" w:rsidRDefault="008A7A77">
      <w:pPr>
        <w:pStyle w:val="a0"/>
        <w:rPr>
          <w:rFonts w:hint="cs"/>
          <w:rtl/>
        </w:rPr>
      </w:pPr>
      <w:r>
        <w:rPr>
          <w:rFonts w:hint="cs"/>
          <w:rtl/>
        </w:rPr>
        <w:t>רב</w:t>
      </w:r>
      <w:r>
        <w:rPr>
          <w:rFonts w:hint="cs"/>
          <w:rtl/>
        </w:rPr>
        <w:t xml:space="preserve">ותי חברי הכנסת, 17 חברי כנסת בעד, נגד - אין, נמנעים - אין. על כן, הצעת חוק לתיקון פקודת התעבורה (מס' 61), התשס"ד-2004, עברה בקריאה שנייה. </w:t>
      </w:r>
    </w:p>
    <w:p w14:paraId="4F50549F" w14:textId="77777777" w:rsidR="00000000" w:rsidRDefault="008A7A77">
      <w:pPr>
        <w:pStyle w:val="a0"/>
        <w:rPr>
          <w:rFonts w:hint="cs"/>
          <w:rtl/>
        </w:rPr>
      </w:pPr>
    </w:p>
    <w:p w14:paraId="57CB339F" w14:textId="77777777" w:rsidR="00000000" w:rsidRDefault="008A7A77">
      <w:pPr>
        <w:pStyle w:val="a0"/>
        <w:rPr>
          <w:rFonts w:hint="cs"/>
          <w:rtl/>
        </w:rPr>
      </w:pPr>
      <w:r>
        <w:rPr>
          <w:rFonts w:hint="cs"/>
          <w:rtl/>
        </w:rPr>
        <w:t xml:space="preserve">אנחנו נעבור להצבעה בקריאה שלישית. </w:t>
      </w:r>
    </w:p>
    <w:p w14:paraId="29884F21" w14:textId="77777777" w:rsidR="00000000" w:rsidRDefault="008A7A77">
      <w:pPr>
        <w:pStyle w:val="a0"/>
        <w:rPr>
          <w:rFonts w:hint="cs"/>
          <w:rtl/>
        </w:rPr>
      </w:pPr>
    </w:p>
    <w:p w14:paraId="6D505BD5" w14:textId="77777777" w:rsidR="00000000" w:rsidRDefault="008A7A77">
      <w:pPr>
        <w:pStyle w:val="ab"/>
        <w:bidi/>
        <w:rPr>
          <w:rFonts w:hint="cs"/>
          <w:rtl/>
        </w:rPr>
      </w:pPr>
      <w:r>
        <w:rPr>
          <w:rFonts w:hint="cs"/>
          <w:rtl/>
        </w:rPr>
        <w:t>הצבעה מס' 24</w:t>
      </w:r>
    </w:p>
    <w:p w14:paraId="3EDFF915" w14:textId="77777777" w:rsidR="00000000" w:rsidRDefault="008A7A77">
      <w:pPr>
        <w:pStyle w:val="a0"/>
        <w:rPr>
          <w:rFonts w:hint="cs"/>
          <w:rtl/>
        </w:rPr>
      </w:pPr>
    </w:p>
    <w:p w14:paraId="31637A77" w14:textId="77777777" w:rsidR="00000000" w:rsidRDefault="008A7A77">
      <w:pPr>
        <w:pStyle w:val="ac"/>
        <w:bidi/>
        <w:rPr>
          <w:rFonts w:hint="cs"/>
          <w:rtl/>
        </w:rPr>
      </w:pPr>
      <w:r>
        <w:rPr>
          <w:rFonts w:hint="cs"/>
          <w:rtl/>
        </w:rPr>
        <w:t xml:space="preserve">בעד החוק </w:t>
      </w:r>
      <w:r>
        <w:rPr>
          <w:rtl/>
        </w:rPr>
        <w:t>–</w:t>
      </w:r>
      <w:r>
        <w:rPr>
          <w:rFonts w:hint="cs"/>
          <w:rtl/>
        </w:rPr>
        <w:t xml:space="preserve"> 18</w:t>
      </w:r>
    </w:p>
    <w:p w14:paraId="505DE6EB" w14:textId="77777777" w:rsidR="00000000" w:rsidRDefault="008A7A77">
      <w:pPr>
        <w:pStyle w:val="ac"/>
        <w:bidi/>
        <w:rPr>
          <w:rFonts w:hint="cs"/>
          <w:rtl/>
        </w:rPr>
      </w:pPr>
      <w:r>
        <w:rPr>
          <w:rFonts w:hint="cs"/>
          <w:rtl/>
        </w:rPr>
        <w:t xml:space="preserve">נגד </w:t>
      </w:r>
      <w:r>
        <w:rPr>
          <w:rtl/>
        </w:rPr>
        <w:t>–</w:t>
      </w:r>
      <w:r>
        <w:rPr>
          <w:rFonts w:hint="cs"/>
          <w:rtl/>
        </w:rPr>
        <w:t xml:space="preserve"> אין</w:t>
      </w:r>
    </w:p>
    <w:p w14:paraId="3D70AE59" w14:textId="77777777" w:rsidR="00000000" w:rsidRDefault="008A7A77">
      <w:pPr>
        <w:pStyle w:val="ac"/>
        <w:bidi/>
        <w:rPr>
          <w:rFonts w:hint="cs"/>
          <w:rtl/>
        </w:rPr>
      </w:pPr>
      <w:r>
        <w:rPr>
          <w:rFonts w:hint="cs"/>
          <w:rtl/>
        </w:rPr>
        <w:t xml:space="preserve">נמנעים </w:t>
      </w:r>
      <w:r>
        <w:rPr>
          <w:rtl/>
        </w:rPr>
        <w:t>–</w:t>
      </w:r>
      <w:r>
        <w:rPr>
          <w:rFonts w:hint="cs"/>
          <w:rtl/>
        </w:rPr>
        <w:t xml:space="preserve"> אין</w:t>
      </w:r>
    </w:p>
    <w:p w14:paraId="26DD522B" w14:textId="77777777" w:rsidR="00000000" w:rsidRDefault="008A7A77">
      <w:pPr>
        <w:pStyle w:val="ad"/>
        <w:bidi/>
        <w:rPr>
          <w:rFonts w:hint="cs"/>
          <w:rtl/>
        </w:rPr>
      </w:pPr>
      <w:r>
        <w:rPr>
          <w:rFonts w:hint="cs"/>
          <w:rtl/>
        </w:rPr>
        <w:t>חוק לתיקון פקודת התעבורה (מס'</w:t>
      </w:r>
      <w:r>
        <w:rPr>
          <w:rFonts w:hint="cs"/>
          <w:rtl/>
        </w:rPr>
        <w:t xml:space="preserve"> 61), התשס"ד-2004, נתקבל.</w:t>
      </w:r>
    </w:p>
    <w:p w14:paraId="13A5FA30" w14:textId="77777777" w:rsidR="00000000" w:rsidRDefault="008A7A77">
      <w:pPr>
        <w:pStyle w:val="a0"/>
        <w:rPr>
          <w:rtl/>
        </w:rPr>
      </w:pPr>
    </w:p>
    <w:p w14:paraId="617BD09D" w14:textId="77777777" w:rsidR="00000000" w:rsidRDefault="008A7A77">
      <w:pPr>
        <w:pStyle w:val="af1"/>
        <w:rPr>
          <w:rtl/>
        </w:rPr>
      </w:pPr>
      <w:r>
        <w:rPr>
          <w:rtl/>
        </w:rPr>
        <w:t>היו"ר אלי בן-מנחם:</w:t>
      </w:r>
    </w:p>
    <w:p w14:paraId="65FEF452" w14:textId="77777777" w:rsidR="00000000" w:rsidRDefault="008A7A77">
      <w:pPr>
        <w:pStyle w:val="a0"/>
        <w:rPr>
          <w:rtl/>
        </w:rPr>
      </w:pPr>
    </w:p>
    <w:p w14:paraId="00EFCD1A" w14:textId="77777777" w:rsidR="00000000" w:rsidRDefault="008A7A77">
      <w:pPr>
        <w:pStyle w:val="a0"/>
        <w:rPr>
          <w:rFonts w:hint="cs"/>
          <w:rtl/>
        </w:rPr>
      </w:pPr>
      <w:r>
        <w:rPr>
          <w:rFonts w:hint="cs"/>
          <w:rtl/>
        </w:rPr>
        <w:t xml:space="preserve">בעד - 18 חברי כנסת, נגד - אין, נמנעים - אין. על כן הצעת חוק לתיקון פקודת התעבורה (מס' 61), התשס"ד-2004, עברה בקריאה שלישית. אני מודה לכם. </w:t>
      </w:r>
    </w:p>
    <w:p w14:paraId="0A9C13B9" w14:textId="77777777" w:rsidR="00000000" w:rsidRDefault="008A7A77">
      <w:pPr>
        <w:pStyle w:val="a0"/>
        <w:rPr>
          <w:rFonts w:hint="cs"/>
          <w:rtl/>
        </w:rPr>
      </w:pPr>
    </w:p>
    <w:p w14:paraId="20AD594E" w14:textId="77777777" w:rsidR="00000000" w:rsidRDefault="008A7A77">
      <w:pPr>
        <w:pStyle w:val="a0"/>
        <w:rPr>
          <w:rFonts w:hint="cs"/>
          <w:rtl/>
        </w:rPr>
      </w:pPr>
      <w:r>
        <w:rPr>
          <w:rFonts w:hint="cs"/>
          <w:rtl/>
        </w:rPr>
        <w:t xml:space="preserve">אני מזמין את חבר הכנסת יוזם החוק, חבר הכנסת דוד טל, בבקשה. </w:t>
      </w:r>
    </w:p>
    <w:p w14:paraId="3547D40D" w14:textId="77777777" w:rsidR="00000000" w:rsidRDefault="008A7A77">
      <w:pPr>
        <w:pStyle w:val="a0"/>
        <w:rPr>
          <w:rFonts w:hint="cs"/>
          <w:rtl/>
        </w:rPr>
      </w:pPr>
    </w:p>
    <w:p w14:paraId="1F9EB63A" w14:textId="77777777" w:rsidR="00000000" w:rsidRDefault="008A7A77">
      <w:pPr>
        <w:pStyle w:val="a"/>
        <w:rPr>
          <w:rtl/>
        </w:rPr>
      </w:pPr>
      <w:bookmarkStart w:id="332" w:name="FS000000493T14_06_2004_20_56_52"/>
      <w:bookmarkStart w:id="333" w:name="_Toc81186697"/>
      <w:bookmarkEnd w:id="332"/>
      <w:r>
        <w:rPr>
          <w:rFonts w:hint="eastAsia"/>
          <w:rtl/>
        </w:rPr>
        <w:t>דוד</w:t>
      </w:r>
      <w:r>
        <w:rPr>
          <w:rtl/>
        </w:rPr>
        <w:t xml:space="preserve"> טל (</w:t>
      </w:r>
      <w:r>
        <w:rPr>
          <w:rtl/>
        </w:rPr>
        <w:t>עם אחד):</w:t>
      </w:r>
      <w:bookmarkEnd w:id="333"/>
    </w:p>
    <w:p w14:paraId="26C19372" w14:textId="77777777" w:rsidR="00000000" w:rsidRDefault="008A7A77">
      <w:pPr>
        <w:pStyle w:val="a0"/>
        <w:rPr>
          <w:rFonts w:hint="cs"/>
          <w:rtl/>
        </w:rPr>
      </w:pPr>
    </w:p>
    <w:p w14:paraId="6B42395E" w14:textId="77777777" w:rsidR="00000000" w:rsidRDefault="008A7A77">
      <w:pPr>
        <w:pStyle w:val="a0"/>
        <w:rPr>
          <w:rFonts w:hint="cs"/>
          <w:rtl/>
        </w:rPr>
      </w:pPr>
      <w:r>
        <w:rPr>
          <w:rFonts w:hint="cs"/>
          <w:rtl/>
        </w:rPr>
        <w:t>אדוני היושב-ראש, עמיתי חברי הכנסת, אומר את הברכות האלה בקיצור. אני רוצה להודות ליושב-ראש הוועדה, חבר הכנסת שלום שמחון, שהוליך את הצעת החוק ודרבן אותה והביא אותה לכלל סיום. אני רוצה להודות לעידית, לחנה, למנהלת הוועדה לאה, ליועצת המשפטית הגברת בנדל</w:t>
      </w:r>
      <w:r>
        <w:rPr>
          <w:rFonts w:hint="cs"/>
          <w:rtl/>
        </w:rPr>
        <w:t xml:space="preserve">ר, ולעוזרים הפרלמנטריים שלנו, מאיה ואלעד ועמית. תודה רבה. </w:t>
      </w:r>
    </w:p>
    <w:p w14:paraId="669FAF23" w14:textId="77777777" w:rsidR="00000000" w:rsidRDefault="008A7A77">
      <w:pPr>
        <w:pStyle w:val="a0"/>
        <w:rPr>
          <w:rFonts w:hint="cs"/>
          <w:rtl/>
        </w:rPr>
      </w:pPr>
    </w:p>
    <w:p w14:paraId="170ECE2C" w14:textId="77777777" w:rsidR="00000000" w:rsidRDefault="008A7A77">
      <w:pPr>
        <w:pStyle w:val="af1"/>
        <w:rPr>
          <w:rtl/>
        </w:rPr>
      </w:pPr>
      <w:r>
        <w:rPr>
          <w:rtl/>
        </w:rPr>
        <w:t>היו"ר אלי בן-מנחם:</w:t>
      </w:r>
    </w:p>
    <w:p w14:paraId="2E083C83" w14:textId="77777777" w:rsidR="00000000" w:rsidRDefault="008A7A77">
      <w:pPr>
        <w:pStyle w:val="a0"/>
        <w:rPr>
          <w:rtl/>
        </w:rPr>
      </w:pPr>
    </w:p>
    <w:p w14:paraId="0D062EDB" w14:textId="77777777" w:rsidR="00000000" w:rsidRDefault="008A7A77">
      <w:pPr>
        <w:pStyle w:val="a0"/>
        <w:rPr>
          <w:rFonts w:hint="cs"/>
          <w:rtl/>
        </w:rPr>
      </w:pPr>
      <w:r>
        <w:rPr>
          <w:rFonts w:hint="cs"/>
          <w:rtl/>
        </w:rPr>
        <w:t xml:space="preserve">תודה לחבר הכנסת דוד טל. </w:t>
      </w:r>
    </w:p>
    <w:p w14:paraId="4140430D" w14:textId="77777777" w:rsidR="00000000" w:rsidRDefault="008A7A77">
      <w:pPr>
        <w:pStyle w:val="a0"/>
        <w:rPr>
          <w:rFonts w:hint="cs"/>
          <w:rtl/>
        </w:rPr>
      </w:pPr>
    </w:p>
    <w:p w14:paraId="59592C1A" w14:textId="77777777" w:rsidR="00000000" w:rsidRDefault="008A7A77">
      <w:pPr>
        <w:pStyle w:val="a0"/>
        <w:rPr>
          <w:rFonts w:hint="cs"/>
          <w:rtl/>
        </w:rPr>
      </w:pPr>
    </w:p>
    <w:p w14:paraId="4CFDCE3E" w14:textId="77777777" w:rsidR="00000000" w:rsidRDefault="008A7A77">
      <w:pPr>
        <w:pStyle w:val="a2"/>
        <w:rPr>
          <w:rtl/>
        </w:rPr>
      </w:pPr>
    </w:p>
    <w:p w14:paraId="3FDDF079" w14:textId="77777777" w:rsidR="00000000" w:rsidRDefault="008A7A77">
      <w:pPr>
        <w:pStyle w:val="a2"/>
        <w:rPr>
          <w:rFonts w:hint="cs"/>
          <w:rtl/>
        </w:rPr>
      </w:pPr>
      <w:bookmarkStart w:id="334" w:name="CS27648FI0027648T14_06_2004_21_09_06"/>
      <w:bookmarkStart w:id="335" w:name="_Toc81186698"/>
      <w:bookmarkEnd w:id="334"/>
      <w:r>
        <w:rPr>
          <w:rFonts w:hint="cs"/>
          <w:rtl/>
        </w:rPr>
        <w:t>הודעת ועדת הכלכלה על רצונה</w:t>
      </w:r>
      <w:r>
        <w:rPr>
          <w:rtl/>
        </w:rPr>
        <w:t xml:space="preserve"> להחיל דין רציפות על הצעת חוק</w:t>
      </w:r>
      <w:bookmarkEnd w:id="335"/>
    </w:p>
    <w:p w14:paraId="405F2487" w14:textId="77777777" w:rsidR="00000000" w:rsidRDefault="008A7A77">
      <w:pPr>
        <w:pStyle w:val="a0"/>
        <w:rPr>
          <w:rFonts w:hint="cs"/>
          <w:rtl/>
        </w:rPr>
      </w:pPr>
      <w:r>
        <w:rPr>
          <w:rtl/>
        </w:rPr>
        <w:t xml:space="preserve">["דברי הכנסת", חוב' </w:t>
      </w:r>
      <w:r>
        <w:rPr>
          <w:rFonts w:hint="cs"/>
          <w:rtl/>
        </w:rPr>
        <w:t>כ"ט</w:t>
      </w:r>
      <w:r>
        <w:rPr>
          <w:rtl/>
        </w:rPr>
        <w:t xml:space="preserve">, עמ' </w:t>
      </w:r>
      <w:r>
        <w:rPr>
          <w:rFonts w:hint="cs"/>
          <w:rtl/>
        </w:rPr>
        <w:t>12425</w:t>
      </w:r>
      <w:r>
        <w:rPr>
          <w:rtl/>
        </w:rPr>
        <w:t>.]</w:t>
      </w:r>
    </w:p>
    <w:p w14:paraId="1D092F54" w14:textId="77777777" w:rsidR="00000000" w:rsidRDefault="008A7A77">
      <w:pPr>
        <w:pStyle w:val="-0"/>
        <w:rPr>
          <w:rFonts w:hint="cs"/>
          <w:rtl/>
        </w:rPr>
      </w:pPr>
    </w:p>
    <w:p w14:paraId="04696CA8" w14:textId="77777777" w:rsidR="00000000" w:rsidRDefault="008A7A77">
      <w:pPr>
        <w:pStyle w:val="af1"/>
        <w:rPr>
          <w:rtl/>
        </w:rPr>
      </w:pPr>
      <w:r>
        <w:rPr>
          <w:rtl/>
        </w:rPr>
        <w:t>היו"ר אלי בן-מנחם:</w:t>
      </w:r>
    </w:p>
    <w:p w14:paraId="5B7A12EA" w14:textId="77777777" w:rsidR="00000000" w:rsidRDefault="008A7A77">
      <w:pPr>
        <w:pStyle w:val="a0"/>
        <w:rPr>
          <w:rtl/>
        </w:rPr>
      </w:pPr>
    </w:p>
    <w:p w14:paraId="75348973" w14:textId="77777777" w:rsidR="00000000" w:rsidRDefault="008A7A77">
      <w:pPr>
        <w:pStyle w:val="a0"/>
        <w:rPr>
          <w:rFonts w:hint="cs"/>
          <w:rtl/>
        </w:rPr>
      </w:pPr>
      <w:r>
        <w:rPr>
          <w:rFonts w:hint="cs"/>
          <w:rtl/>
        </w:rPr>
        <w:t>רבותי חברי הכנסת, אנחנו עוברים לנו</w:t>
      </w:r>
      <w:r>
        <w:rPr>
          <w:rFonts w:hint="cs"/>
          <w:rtl/>
        </w:rPr>
        <w:t xml:space="preserve">שא האחרון לערב זה: הצעת סיעות חד"ש-תע"ל ובל"ד שלא להחיל דין רציפות על הצעת חוק סדר הדין הפלילי (תיקון מס' 37) (צילום רכב), התשס"ב-2002. ינמקו את הערעורים - ראשון המנמקים, חבר הכנסת מוחמד ברכה, בבקשה. </w:t>
      </w:r>
    </w:p>
    <w:p w14:paraId="7B89F6F0" w14:textId="77777777" w:rsidR="00000000" w:rsidRDefault="008A7A77">
      <w:pPr>
        <w:pStyle w:val="a0"/>
        <w:rPr>
          <w:rFonts w:hint="cs"/>
          <w:rtl/>
        </w:rPr>
      </w:pPr>
    </w:p>
    <w:p w14:paraId="76D34042" w14:textId="77777777" w:rsidR="00000000" w:rsidRDefault="008A7A77">
      <w:pPr>
        <w:pStyle w:val="a"/>
        <w:rPr>
          <w:rtl/>
        </w:rPr>
      </w:pPr>
      <w:bookmarkStart w:id="336" w:name="FS000000540T14_06_2004_20_57_49"/>
      <w:bookmarkStart w:id="337" w:name="_Toc81186699"/>
      <w:bookmarkEnd w:id="336"/>
      <w:r>
        <w:rPr>
          <w:rFonts w:hint="eastAsia"/>
          <w:rtl/>
        </w:rPr>
        <w:t>מוחמד</w:t>
      </w:r>
      <w:r>
        <w:rPr>
          <w:rtl/>
        </w:rPr>
        <w:t xml:space="preserve"> ברכה (חד"ש-תע"ל):</w:t>
      </w:r>
      <w:bookmarkEnd w:id="337"/>
    </w:p>
    <w:p w14:paraId="2155138C" w14:textId="77777777" w:rsidR="00000000" w:rsidRDefault="008A7A77">
      <w:pPr>
        <w:pStyle w:val="a0"/>
        <w:rPr>
          <w:rFonts w:hint="cs"/>
          <w:rtl/>
        </w:rPr>
      </w:pPr>
    </w:p>
    <w:p w14:paraId="57DBA72B" w14:textId="77777777" w:rsidR="00000000" w:rsidRDefault="008A7A77">
      <w:pPr>
        <w:pStyle w:val="a0"/>
        <w:rPr>
          <w:rFonts w:hint="cs"/>
          <w:rtl/>
        </w:rPr>
      </w:pPr>
      <w:r>
        <w:rPr>
          <w:rFonts w:hint="cs"/>
          <w:rtl/>
        </w:rPr>
        <w:t>אדוני היושב-ראש, רבותי חברי ה</w:t>
      </w:r>
      <w:r>
        <w:rPr>
          <w:rFonts w:hint="cs"/>
          <w:rtl/>
        </w:rPr>
        <w:t xml:space="preserve">כנסת, למען הגילוי הנאות, אנחנו לא מתנגדים להצעת החוק. יכול להיות שהיא לא שלמה, אבל כל מה שנוגע להבהרת האי-בהירות בכל מה שקשור לתיעוד דוחות תנועה, במיוחד אלה שנקבעים על-פי מצלמה, וכל מיני ויכוחים שמתעוררים על השאלה אם בעל הרכב היה הנהג באותו זמן - אני חושב </w:t>
      </w:r>
      <w:r>
        <w:rPr>
          <w:rFonts w:hint="cs"/>
          <w:rtl/>
        </w:rPr>
        <w:t xml:space="preserve">שהגבלת הזמן של 120 יום היא סבירה, אבל אני חושב שגם 120 יום זה יותר מדי. </w:t>
      </w:r>
    </w:p>
    <w:p w14:paraId="20A8F723" w14:textId="77777777" w:rsidR="00000000" w:rsidRDefault="008A7A77">
      <w:pPr>
        <w:pStyle w:val="a0"/>
        <w:rPr>
          <w:rFonts w:hint="cs"/>
          <w:rtl/>
        </w:rPr>
      </w:pPr>
    </w:p>
    <w:p w14:paraId="0D1DBD61" w14:textId="77777777" w:rsidR="00000000" w:rsidRDefault="008A7A77">
      <w:pPr>
        <w:pStyle w:val="a0"/>
        <w:rPr>
          <w:rFonts w:hint="cs"/>
          <w:rtl/>
        </w:rPr>
      </w:pPr>
      <w:r>
        <w:rPr>
          <w:rFonts w:hint="cs"/>
          <w:rtl/>
        </w:rPr>
        <w:t xml:space="preserve">בכל אופן, כל הנושא של דוחות תנועה מתחבר עכשיו לשאלה של תאונות הדרכים. הרי מה מטרת הדוחות? המטרה היא לייצר מנגנון הרתעה, כדי שאנשים לא יעשו עבירות, ודווקא מתחילת השנה עד היום, השיעור </w:t>
      </w:r>
      <w:r>
        <w:rPr>
          <w:rFonts w:hint="cs"/>
          <w:rtl/>
        </w:rPr>
        <w:t xml:space="preserve">של קורבנות תאונות הדרכים עלה לעומת אותה תקופה בשנה הקודמת ב-31%, וזה שיעור מבהיל לכל הדעות. 31% עלייה מתחילת השנה עד עכשיו לעומת השנה הקודמת, וגם בשנה הקודמת לא היתה התקדמות משמעותית בכל מה שנוגע להפחתת מספר הקורבנות של תאונות הדרכים. </w:t>
      </w:r>
    </w:p>
    <w:p w14:paraId="48F6E68A" w14:textId="77777777" w:rsidR="00000000" w:rsidRDefault="008A7A77">
      <w:pPr>
        <w:pStyle w:val="a0"/>
        <w:rPr>
          <w:rFonts w:hint="cs"/>
          <w:rtl/>
        </w:rPr>
      </w:pPr>
    </w:p>
    <w:p w14:paraId="42F70DBB" w14:textId="77777777" w:rsidR="00000000" w:rsidRDefault="008A7A77">
      <w:pPr>
        <w:pStyle w:val="a0"/>
        <w:rPr>
          <w:rFonts w:hint="cs"/>
          <w:rtl/>
        </w:rPr>
      </w:pPr>
      <w:r>
        <w:rPr>
          <w:rFonts w:hint="cs"/>
          <w:rtl/>
        </w:rPr>
        <w:t>אתמול התבשרנו על-יד</w:t>
      </w:r>
      <w:r>
        <w:rPr>
          <w:rFonts w:hint="cs"/>
          <w:rtl/>
        </w:rPr>
        <w:t>י דוח חדש, שהדעה הרווחת שהגורם האנושי הוא הגורם היחיד והמכריע אינה נכונה. אני עדיין מייחס לגורם האנושי את המשקל הכי משמעותי בנושא של תאונות הדרכים, אבל הנה, אתמול אנחנו קוראים על דוח שמדבר על כך שהתשתיות במדינת ישראל, תשתיות התחבורה, הן כל כך רעועות וכל כך</w:t>
      </w:r>
      <w:r>
        <w:rPr>
          <w:rFonts w:hint="cs"/>
          <w:rtl/>
        </w:rPr>
        <w:t xml:space="preserve"> לא מתאימות לעלייה גם בשיעור האוכלוסייה, גם במספר כלי הרכב וגם במודרניות של הרכבים, ולכן העלייה במספר קורבנות תאונות הדרכים היא כמעט תסריט דמים ידוע מראש.</w:t>
      </w:r>
    </w:p>
    <w:p w14:paraId="1AD6915B" w14:textId="77777777" w:rsidR="00000000" w:rsidRDefault="008A7A77">
      <w:pPr>
        <w:pStyle w:val="a0"/>
        <w:rPr>
          <w:rFonts w:hint="cs"/>
          <w:rtl/>
        </w:rPr>
      </w:pPr>
    </w:p>
    <w:p w14:paraId="34932268" w14:textId="77777777" w:rsidR="00000000" w:rsidRDefault="008A7A77">
      <w:pPr>
        <w:pStyle w:val="a0"/>
        <w:rPr>
          <w:rFonts w:hint="cs"/>
          <w:rtl/>
        </w:rPr>
      </w:pPr>
      <w:r>
        <w:rPr>
          <w:rFonts w:hint="cs"/>
          <w:rtl/>
        </w:rPr>
        <w:t xml:space="preserve">היום, כידוע, אין שר תחבורה בממשלה. ראש הממשלה הוא שר של כמה משרדים </w:t>
      </w:r>
      <w:r>
        <w:rPr>
          <w:rtl/>
        </w:rPr>
        <w:t>–</w:t>
      </w:r>
      <w:r>
        <w:rPr>
          <w:rFonts w:hint="cs"/>
          <w:rtl/>
        </w:rPr>
        <w:t xml:space="preserve"> ארבעה, חמישה או שישה. אני  חושב</w:t>
      </w:r>
      <w:r>
        <w:rPr>
          <w:rFonts w:hint="cs"/>
          <w:rtl/>
        </w:rPr>
        <w:t xml:space="preserve"> שהנושא הזה אינו סובל דיחוי, נושא הטיפול בתאונות הדרכים והצורך בהיערכות מחדש על-פי הנתונים של מספר הקורבנות מאז תחילת השנה. זה לא שהמצב היה הכי טוב כשהיה שר תחבורה, השר לשעבר ליברמן - האמת היא שאני אוהב להגיד "השר לשעבר ליברמן" - המצב לא היה מזהיר מי-יודע-</w:t>
      </w:r>
      <w:r>
        <w:rPr>
          <w:rFonts w:hint="cs"/>
          <w:rtl/>
        </w:rPr>
        <w:t xml:space="preserve">מה, אבל אני חושב שהממשלה חייבת לעשות היערכות מחדש לנוכח המצב, במיוחד כשוועדת השרים שמטפלת בנושא הזה אינה מתכנסת לעתים קרובות. </w:t>
      </w:r>
    </w:p>
    <w:p w14:paraId="0B9BBB2A" w14:textId="77777777" w:rsidR="00000000" w:rsidRDefault="008A7A77">
      <w:pPr>
        <w:pStyle w:val="a0"/>
        <w:rPr>
          <w:rFonts w:hint="cs"/>
          <w:rtl/>
        </w:rPr>
      </w:pPr>
    </w:p>
    <w:p w14:paraId="7067E364" w14:textId="77777777" w:rsidR="00000000" w:rsidRDefault="008A7A77">
      <w:pPr>
        <w:pStyle w:val="a0"/>
        <w:rPr>
          <w:rFonts w:hint="cs"/>
          <w:rtl/>
        </w:rPr>
      </w:pPr>
      <w:r>
        <w:rPr>
          <w:rFonts w:hint="cs"/>
          <w:rtl/>
        </w:rPr>
        <w:t>אני  חושב שהגיע הזמן, כשמדברים על ביטחון, ביטחון פוליטי וביטחון סוציאלי, גם לדבר על ביטחון בדרכים, בגלל העלייה המשמעותית והטרגית</w:t>
      </w:r>
      <w:r>
        <w:rPr>
          <w:rFonts w:hint="cs"/>
          <w:rtl/>
        </w:rPr>
        <w:t xml:space="preserve"> במספר הנפגעים בתאונות דרכים ובמספר הקורבנות. הצעת החוק חשובה על מנת לייצר שקיפות בין האזרח לבין הרשויות, אבל בכל מה שנוגע לצורך בנקיטת צעדים לצמצום מספר הנפגעים בתאונות הדרכים, אני חושב שעדיין דרך ארוכה לפנינו, והממשלה רחוקה מלמלא את הייעוד המינימלי שמתבק</w:t>
      </w:r>
      <w:r>
        <w:rPr>
          <w:rFonts w:hint="cs"/>
          <w:rtl/>
        </w:rPr>
        <w:t>ש ממנה בסוגיה הזאת. תודה רבה.</w:t>
      </w:r>
    </w:p>
    <w:p w14:paraId="5C8B68D0" w14:textId="77777777" w:rsidR="00000000" w:rsidRDefault="008A7A77">
      <w:pPr>
        <w:pStyle w:val="a0"/>
        <w:rPr>
          <w:rFonts w:hint="cs"/>
          <w:rtl/>
        </w:rPr>
      </w:pPr>
    </w:p>
    <w:p w14:paraId="6B40EC92" w14:textId="77777777" w:rsidR="00000000" w:rsidRDefault="008A7A77">
      <w:pPr>
        <w:pStyle w:val="af1"/>
        <w:rPr>
          <w:rtl/>
        </w:rPr>
      </w:pPr>
      <w:r>
        <w:rPr>
          <w:rtl/>
        </w:rPr>
        <w:t>היו"ר אלי בן-מנחם:</w:t>
      </w:r>
    </w:p>
    <w:p w14:paraId="34C0844B" w14:textId="77777777" w:rsidR="00000000" w:rsidRDefault="008A7A77">
      <w:pPr>
        <w:pStyle w:val="a0"/>
        <w:rPr>
          <w:rtl/>
        </w:rPr>
      </w:pPr>
    </w:p>
    <w:p w14:paraId="589FF069" w14:textId="77777777" w:rsidR="00000000" w:rsidRDefault="008A7A77">
      <w:pPr>
        <w:pStyle w:val="a0"/>
        <w:rPr>
          <w:rFonts w:hint="cs"/>
          <w:rtl/>
        </w:rPr>
      </w:pPr>
      <w:r>
        <w:rPr>
          <w:rFonts w:hint="cs"/>
          <w:rtl/>
        </w:rPr>
        <w:t>תודה לחבר הכנסת ברכה.  חבר הכנסת ג'מאל זחאלקה, בבקשה, לרשותך שלוש דקות.</w:t>
      </w:r>
    </w:p>
    <w:p w14:paraId="0AD6CAB5" w14:textId="77777777" w:rsidR="00000000" w:rsidRDefault="008A7A77">
      <w:pPr>
        <w:pStyle w:val="a0"/>
        <w:rPr>
          <w:rFonts w:hint="cs"/>
          <w:rtl/>
        </w:rPr>
      </w:pPr>
    </w:p>
    <w:p w14:paraId="6D2B3E12" w14:textId="77777777" w:rsidR="00000000" w:rsidRDefault="008A7A77">
      <w:pPr>
        <w:pStyle w:val="a"/>
        <w:rPr>
          <w:rtl/>
        </w:rPr>
      </w:pPr>
      <w:bookmarkStart w:id="338" w:name="FS000001061T14_06_2004_21_15_40"/>
      <w:bookmarkStart w:id="339" w:name="_Toc81186700"/>
      <w:bookmarkEnd w:id="338"/>
      <w:r>
        <w:rPr>
          <w:rFonts w:hint="eastAsia"/>
          <w:rtl/>
        </w:rPr>
        <w:t>ג</w:t>
      </w:r>
      <w:r>
        <w:rPr>
          <w:rtl/>
        </w:rPr>
        <w:t>'מאל זחאלקה (בל"ד):</w:t>
      </w:r>
      <w:bookmarkEnd w:id="339"/>
    </w:p>
    <w:p w14:paraId="2EF91AD9" w14:textId="77777777" w:rsidR="00000000" w:rsidRDefault="008A7A77">
      <w:pPr>
        <w:pStyle w:val="a0"/>
        <w:rPr>
          <w:rFonts w:hint="cs"/>
          <w:rtl/>
        </w:rPr>
      </w:pPr>
    </w:p>
    <w:p w14:paraId="2587B64C" w14:textId="77777777" w:rsidR="00000000" w:rsidRDefault="008A7A77">
      <w:pPr>
        <w:pStyle w:val="a0"/>
        <w:rPr>
          <w:rFonts w:hint="cs"/>
          <w:rtl/>
        </w:rPr>
      </w:pPr>
      <w:r>
        <w:rPr>
          <w:rFonts w:hint="cs"/>
          <w:rtl/>
        </w:rPr>
        <w:t>כבוד היושב-ראש, רבותי  חברי הכנסת, נושא הדיון היום הוא מכמונות המהירות. אנחנו הגשנו את ההצעה גם כדי לדבר בנושא</w:t>
      </w:r>
      <w:r>
        <w:rPr>
          <w:rFonts w:hint="cs"/>
          <w:rtl/>
        </w:rPr>
        <w:t xml:space="preserve"> הזה, אם כי ההצעה עצמה חיובית ואנחנו נתמוך בה.</w:t>
      </w:r>
    </w:p>
    <w:p w14:paraId="626955AD" w14:textId="77777777" w:rsidR="00000000" w:rsidRDefault="008A7A77">
      <w:pPr>
        <w:pStyle w:val="a0"/>
        <w:rPr>
          <w:rFonts w:hint="cs"/>
          <w:rtl/>
        </w:rPr>
      </w:pPr>
    </w:p>
    <w:p w14:paraId="7E08C667" w14:textId="77777777" w:rsidR="00000000" w:rsidRDefault="008A7A77">
      <w:pPr>
        <w:pStyle w:val="a0"/>
        <w:rPr>
          <w:rFonts w:hint="cs"/>
          <w:rtl/>
        </w:rPr>
      </w:pPr>
      <w:r>
        <w:rPr>
          <w:rFonts w:hint="cs"/>
          <w:rtl/>
        </w:rPr>
        <w:t>משרד התחבורה, בעצם שר התחבורה, עמד על דוכן זה לפני חודשים מספר ואמר שהשיטה היעילה ביותר - לא אני אמרתי, הוא אמר - להילחם בתאונות הדרכים היא להציב מכמונות מהירות, מצלמות, בדרכים; זה יקטין את המהירות ויביא להקט</w:t>
      </w:r>
      <w:r>
        <w:rPr>
          <w:rFonts w:hint="cs"/>
          <w:rtl/>
        </w:rPr>
        <w:t xml:space="preserve">נת מספר תאונות הדרכים. הוא הביא דוגמאות לכך שבכבישים שיש בהם יותר מכמונות מהירות ויותר מצלמות, יש פחות תאונות דרכים. היא הנותנת, והמסקנה צריכה להיות שצריך להציב יותר מכמונות מהירות. </w:t>
      </w:r>
    </w:p>
    <w:p w14:paraId="31B06796" w14:textId="77777777" w:rsidR="00000000" w:rsidRDefault="008A7A77">
      <w:pPr>
        <w:pStyle w:val="a0"/>
        <w:rPr>
          <w:rFonts w:hint="cs"/>
          <w:rtl/>
        </w:rPr>
      </w:pPr>
    </w:p>
    <w:p w14:paraId="5782BD3B" w14:textId="77777777" w:rsidR="00000000" w:rsidRDefault="008A7A77">
      <w:pPr>
        <w:pStyle w:val="a0"/>
        <w:rPr>
          <w:rFonts w:hint="cs"/>
          <w:rtl/>
        </w:rPr>
      </w:pPr>
      <w:r>
        <w:rPr>
          <w:rFonts w:hint="cs"/>
          <w:rtl/>
        </w:rPr>
        <w:t>למה לא מציבים? השר הקודם ליברמן אמר שאין כסף, ושהוא מציע לתת את העניין ה</w:t>
      </w:r>
      <w:r>
        <w:rPr>
          <w:rFonts w:hint="cs"/>
          <w:rtl/>
        </w:rPr>
        <w:t>זה לגורם פרטי, וזה נראה מחשיד. אם למכמונות המהירות יש היכולת למנוע, הן היו צריכות לקבל עדיפות. למה הן בתחתית הסולם? היתה כאן כוונה לתת את העניין הזה לגורם פרטי שיבנה או יציב את המצלמות ויגבה את הכסף מהאזרחים, וכמובן הקנסות יגדלו, כדי שהוא ירוויח משהו ויחזי</w:t>
      </w:r>
      <w:r>
        <w:rPr>
          <w:rFonts w:hint="cs"/>
          <w:rtl/>
        </w:rPr>
        <w:t>ר את ההשקעה שלו ויעשה כסף על חשבון האזרח.</w:t>
      </w:r>
    </w:p>
    <w:p w14:paraId="4DA2752C" w14:textId="77777777" w:rsidR="00000000" w:rsidRDefault="008A7A77">
      <w:pPr>
        <w:pStyle w:val="a0"/>
        <w:rPr>
          <w:rFonts w:hint="cs"/>
          <w:rtl/>
        </w:rPr>
      </w:pPr>
    </w:p>
    <w:p w14:paraId="6C75F2AC" w14:textId="77777777" w:rsidR="00000000" w:rsidRDefault="008A7A77">
      <w:pPr>
        <w:pStyle w:val="af0"/>
        <w:rPr>
          <w:rtl/>
        </w:rPr>
      </w:pPr>
      <w:r>
        <w:rPr>
          <w:rFonts w:hint="eastAsia"/>
          <w:rtl/>
        </w:rPr>
        <w:t>אריה</w:t>
      </w:r>
      <w:r>
        <w:rPr>
          <w:rtl/>
        </w:rPr>
        <w:t xml:space="preserve"> אלדד (האיחוד הלאומי - ישראל ביתנו):</w:t>
      </w:r>
    </w:p>
    <w:p w14:paraId="03EB9A96" w14:textId="77777777" w:rsidR="00000000" w:rsidRDefault="008A7A77">
      <w:pPr>
        <w:pStyle w:val="a0"/>
        <w:rPr>
          <w:rFonts w:hint="cs"/>
          <w:rtl/>
        </w:rPr>
      </w:pPr>
    </w:p>
    <w:p w14:paraId="009627C4" w14:textId="77777777" w:rsidR="00000000" w:rsidRDefault="008A7A77">
      <w:pPr>
        <w:pStyle w:val="a0"/>
        <w:rPr>
          <w:rFonts w:hint="cs"/>
          <w:rtl/>
        </w:rPr>
      </w:pPr>
      <w:r>
        <w:rPr>
          <w:rFonts w:hint="cs"/>
          <w:rtl/>
        </w:rPr>
        <w:t>אם זה מקטין את מספר התאונות, מה אכפת לך?</w:t>
      </w:r>
    </w:p>
    <w:p w14:paraId="1B803151" w14:textId="77777777" w:rsidR="00000000" w:rsidRDefault="008A7A77">
      <w:pPr>
        <w:pStyle w:val="a0"/>
        <w:rPr>
          <w:rtl/>
        </w:rPr>
      </w:pPr>
    </w:p>
    <w:p w14:paraId="1FF0C33A" w14:textId="77777777" w:rsidR="00000000" w:rsidRDefault="008A7A77">
      <w:pPr>
        <w:pStyle w:val="-"/>
        <w:rPr>
          <w:rtl/>
        </w:rPr>
      </w:pPr>
      <w:bookmarkStart w:id="340" w:name="FS000001061T14_06_2004_21_15_43C"/>
      <w:bookmarkEnd w:id="340"/>
      <w:r>
        <w:rPr>
          <w:rtl/>
        </w:rPr>
        <w:t>ג'מאל זחאלקה (בל"ד):</w:t>
      </w:r>
    </w:p>
    <w:p w14:paraId="727E3C08" w14:textId="77777777" w:rsidR="00000000" w:rsidRDefault="008A7A77">
      <w:pPr>
        <w:pStyle w:val="a0"/>
        <w:rPr>
          <w:rtl/>
        </w:rPr>
      </w:pPr>
    </w:p>
    <w:p w14:paraId="6FD1EAB0" w14:textId="77777777" w:rsidR="00000000" w:rsidRDefault="008A7A77">
      <w:pPr>
        <w:pStyle w:val="a0"/>
        <w:rPr>
          <w:rFonts w:hint="cs"/>
          <w:rtl/>
        </w:rPr>
      </w:pPr>
      <w:r>
        <w:rPr>
          <w:rFonts w:hint="cs"/>
          <w:rtl/>
        </w:rPr>
        <w:t xml:space="preserve">אני חושב שהממשלה צריכה לעשות זאת ולא גורם פרטי, וזה העניין. אני חושב שלא בונים ולא מציבים מצלמות כדי ליצור </w:t>
      </w:r>
      <w:r>
        <w:rPr>
          <w:rFonts w:hint="cs"/>
          <w:rtl/>
        </w:rPr>
        <w:t>מצוקה ובעיה, וכך הגורם הפרטי יבוא ויציל את המצב. זה מה שעושים. אפילו אם אין הסדר עם גורם פרטי ואם אין הסדר בחקיקה, לְמה מחכים? למה לא עושים זאת עכשיו? יש כאן גורמים אינטרסנטיים, יש כסף גדול ויש מיליוני דולרים שמונעים את האפשרות להקטין באופן משמעותי את תאונ</w:t>
      </w:r>
      <w:r>
        <w:rPr>
          <w:rFonts w:hint="cs"/>
          <w:rtl/>
        </w:rPr>
        <w:t xml:space="preserve">ות הדרכים. זה מריח כסף גדול. זה מריח קומבינות. זה מריח משהו שהוא של חבורות של אנשים. </w:t>
      </w:r>
    </w:p>
    <w:p w14:paraId="63255A32" w14:textId="77777777" w:rsidR="00000000" w:rsidRDefault="008A7A77">
      <w:pPr>
        <w:pStyle w:val="a0"/>
        <w:rPr>
          <w:rFonts w:hint="cs"/>
          <w:rtl/>
        </w:rPr>
      </w:pPr>
    </w:p>
    <w:p w14:paraId="2B021E89" w14:textId="77777777" w:rsidR="00000000" w:rsidRDefault="008A7A77">
      <w:pPr>
        <w:pStyle w:val="a0"/>
        <w:rPr>
          <w:rFonts w:hint="cs"/>
          <w:rtl/>
        </w:rPr>
      </w:pPr>
      <w:r>
        <w:rPr>
          <w:rFonts w:hint="cs"/>
          <w:rtl/>
        </w:rPr>
        <w:t>בזמנו שאלתי את השר: מי הם חבריך, שתיתן להם את המצלמות להפעיל אותן? הוא צעק עלי ואמר שזה "חמאס" ו"ג'יהאד אסלאמי" ו"פתח". הוא קילל ואמר שאני צריך להיכנס לבית-סוהר, רק מפני</w:t>
      </w:r>
      <w:r>
        <w:rPr>
          <w:rFonts w:hint="cs"/>
          <w:rtl/>
        </w:rPr>
        <w:t xml:space="preserve"> ששאלתי אותו מי הם אותם גורמים שרוצים לקבל את מכמונות המהירות לעצמם, להפעילן ולגבות את הכסף מהאזרח.</w:t>
      </w:r>
    </w:p>
    <w:p w14:paraId="0B5A369A" w14:textId="77777777" w:rsidR="00000000" w:rsidRDefault="008A7A77">
      <w:pPr>
        <w:pStyle w:val="a0"/>
        <w:rPr>
          <w:rFonts w:hint="cs"/>
          <w:rtl/>
        </w:rPr>
      </w:pPr>
    </w:p>
    <w:p w14:paraId="1EED7AB4" w14:textId="77777777" w:rsidR="00000000" w:rsidRDefault="008A7A77">
      <w:pPr>
        <w:pStyle w:val="a0"/>
        <w:rPr>
          <w:rFonts w:hint="cs"/>
          <w:rtl/>
        </w:rPr>
      </w:pPr>
      <w:r>
        <w:rPr>
          <w:rFonts w:hint="cs"/>
          <w:rtl/>
        </w:rPr>
        <w:t xml:space="preserve">אני רוצה להזהיר כאן מאפשרות כזאת, כי זה יכניס גורמים פסאודו-פליליים, על גבול החוק, לטפל בעניין חוקי. </w:t>
      </w:r>
    </w:p>
    <w:p w14:paraId="17890D2E" w14:textId="77777777" w:rsidR="00000000" w:rsidRDefault="008A7A77">
      <w:pPr>
        <w:pStyle w:val="a0"/>
        <w:rPr>
          <w:rFonts w:hint="cs"/>
          <w:rtl/>
        </w:rPr>
      </w:pPr>
    </w:p>
    <w:p w14:paraId="7FCB639E" w14:textId="77777777" w:rsidR="00000000" w:rsidRDefault="008A7A77">
      <w:pPr>
        <w:pStyle w:val="af0"/>
        <w:rPr>
          <w:rtl/>
        </w:rPr>
      </w:pPr>
      <w:r>
        <w:rPr>
          <w:rFonts w:hint="eastAsia"/>
          <w:rtl/>
        </w:rPr>
        <w:t>שלום</w:t>
      </w:r>
      <w:r>
        <w:rPr>
          <w:rtl/>
        </w:rPr>
        <w:t xml:space="preserve"> שמחון (יו"ר ועדת הכלכלה):</w:t>
      </w:r>
    </w:p>
    <w:p w14:paraId="38B9904C" w14:textId="77777777" w:rsidR="00000000" w:rsidRDefault="008A7A77">
      <w:pPr>
        <w:pStyle w:val="a0"/>
        <w:rPr>
          <w:rFonts w:hint="cs"/>
          <w:rtl/>
        </w:rPr>
      </w:pPr>
    </w:p>
    <w:p w14:paraId="41E17CAA" w14:textId="77777777" w:rsidR="00000000" w:rsidRDefault="008A7A77">
      <w:pPr>
        <w:pStyle w:val="a0"/>
        <w:rPr>
          <w:rFonts w:hint="cs"/>
          <w:rtl/>
        </w:rPr>
      </w:pPr>
      <w:r>
        <w:rPr>
          <w:rFonts w:hint="cs"/>
          <w:rtl/>
        </w:rPr>
        <w:t>אבל, זה לא - - -</w:t>
      </w:r>
    </w:p>
    <w:p w14:paraId="0278636C" w14:textId="77777777" w:rsidR="00000000" w:rsidRDefault="008A7A77">
      <w:pPr>
        <w:pStyle w:val="a0"/>
        <w:rPr>
          <w:rFonts w:hint="cs"/>
          <w:rtl/>
        </w:rPr>
      </w:pPr>
    </w:p>
    <w:p w14:paraId="5F8ADBA8" w14:textId="77777777" w:rsidR="00000000" w:rsidRDefault="008A7A77">
      <w:pPr>
        <w:pStyle w:val="-"/>
        <w:rPr>
          <w:rtl/>
        </w:rPr>
      </w:pPr>
      <w:bookmarkStart w:id="341" w:name="FS000001061T14_06_2004_21_27_23C"/>
      <w:bookmarkEnd w:id="341"/>
      <w:r>
        <w:rPr>
          <w:rtl/>
        </w:rPr>
        <w:t>ג'</w:t>
      </w:r>
      <w:r>
        <w:rPr>
          <w:rtl/>
        </w:rPr>
        <w:t>מאל זחאלקה (בל"ד):</w:t>
      </w:r>
    </w:p>
    <w:p w14:paraId="6D19A96D" w14:textId="77777777" w:rsidR="00000000" w:rsidRDefault="008A7A77">
      <w:pPr>
        <w:pStyle w:val="a0"/>
        <w:rPr>
          <w:rtl/>
        </w:rPr>
      </w:pPr>
    </w:p>
    <w:p w14:paraId="0C85B2F0" w14:textId="77777777" w:rsidR="00000000" w:rsidRDefault="008A7A77">
      <w:pPr>
        <w:pStyle w:val="a0"/>
        <w:rPr>
          <w:rFonts w:hint="cs"/>
          <w:rtl/>
        </w:rPr>
      </w:pPr>
      <w:r>
        <w:rPr>
          <w:rFonts w:hint="cs"/>
          <w:rtl/>
        </w:rPr>
        <w:t>זה צריך להיות טיפול אך ורק של הרשות ולא של גורמים פרטיים בשום פנים ואופן.</w:t>
      </w:r>
    </w:p>
    <w:p w14:paraId="002E49E1" w14:textId="77777777" w:rsidR="00000000" w:rsidRDefault="008A7A77">
      <w:pPr>
        <w:pStyle w:val="a0"/>
        <w:rPr>
          <w:rFonts w:hint="cs"/>
          <w:rtl/>
        </w:rPr>
      </w:pPr>
    </w:p>
    <w:p w14:paraId="0AD4E20E" w14:textId="77777777" w:rsidR="00000000" w:rsidRDefault="008A7A77">
      <w:pPr>
        <w:pStyle w:val="af1"/>
        <w:rPr>
          <w:rtl/>
        </w:rPr>
      </w:pPr>
      <w:r>
        <w:rPr>
          <w:rtl/>
        </w:rPr>
        <w:t>היו"ר אלי בן-מנחם:</w:t>
      </w:r>
    </w:p>
    <w:p w14:paraId="23F0F819" w14:textId="77777777" w:rsidR="00000000" w:rsidRDefault="008A7A77">
      <w:pPr>
        <w:pStyle w:val="a0"/>
        <w:rPr>
          <w:rtl/>
        </w:rPr>
      </w:pPr>
    </w:p>
    <w:p w14:paraId="6E6AA419" w14:textId="77777777" w:rsidR="00000000" w:rsidRDefault="008A7A77">
      <w:pPr>
        <w:pStyle w:val="a0"/>
        <w:rPr>
          <w:rFonts w:hint="cs"/>
          <w:rtl/>
        </w:rPr>
      </w:pPr>
      <w:r>
        <w:rPr>
          <w:rFonts w:hint="cs"/>
          <w:rtl/>
        </w:rPr>
        <w:t>תודה לחבר הכנסת זחאלקה. ישיב למציעים יושב-ראש ועדת הכלכלה, חבר הכנסת שמחון.</w:t>
      </w:r>
    </w:p>
    <w:p w14:paraId="0C26398D" w14:textId="77777777" w:rsidR="00000000" w:rsidRDefault="008A7A77">
      <w:pPr>
        <w:pStyle w:val="a0"/>
        <w:rPr>
          <w:rFonts w:hint="cs"/>
          <w:rtl/>
        </w:rPr>
      </w:pPr>
    </w:p>
    <w:p w14:paraId="317A85A7" w14:textId="77777777" w:rsidR="00000000" w:rsidRDefault="008A7A77">
      <w:pPr>
        <w:pStyle w:val="af0"/>
        <w:rPr>
          <w:rtl/>
        </w:rPr>
      </w:pPr>
      <w:r>
        <w:rPr>
          <w:rFonts w:hint="eastAsia"/>
          <w:rtl/>
        </w:rPr>
        <w:t>שלום</w:t>
      </w:r>
      <w:r>
        <w:rPr>
          <w:rtl/>
        </w:rPr>
        <w:t xml:space="preserve"> שמחון (יו"ר ועדת הכלכלה):</w:t>
      </w:r>
    </w:p>
    <w:p w14:paraId="446630AF" w14:textId="77777777" w:rsidR="00000000" w:rsidRDefault="008A7A77">
      <w:pPr>
        <w:pStyle w:val="a0"/>
        <w:rPr>
          <w:rFonts w:hint="cs"/>
          <w:rtl/>
        </w:rPr>
      </w:pPr>
    </w:p>
    <w:p w14:paraId="1F667B53" w14:textId="77777777" w:rsidR="00000000" w:rsidRDefault="008A7A77">
      <w:pPr>
        <w:pStyle w:val="a0"/>
        <w:rPr>
          <w:rFonts w:hint="cs"/>
          <w:rtl/>
        </w:rPr>
      </w:pPr>
      <w:r>
        <w:rPr>
          <w:rFonts w:hint="cs"/>
          <w:rtl/>
        </w:rPr>
        <w:t>לא צריך. להצביע.</w:t>
      </w:r>
    </w:p>
    <w:p w14:paraId="3995D926" w14:textId="77777777" w:rsidR="00000000" w:rsidRDefault="008A7A77">
      <w:pPr>
        <w:pStyle w:val="a0"/>
        <w:rPr>
          <w:rFonts w:hint="cs"/>
          <w:rtl/>
        </w:rPr>
      </w:pPr>
    </w:p>
    <w:p w14:paraId="44B850E9" w14:textId="77777777" w:rsidR="00000000" w:rsidRDefault="008A7A77">
      <w:pPr>
        <w:pStyle w:val="af1"/>
        <w:rPr>
          <w:rtl/>
        </w:rPr>
      </w:pPr>
      <w:r>
        <w:rPr>
          <w:rtl/>
        </w:rPr>
        <w:t>היו"ר אלי בן-מ</w:t>
      </w:r>
      <w:r>
        <w:rPr>
          <w:rtl/>
        </w:rPr>
        <w:t>נחם:</w:t>
      </w:r>
    </w:p>
    <w:p w14:paraId="6E04C6C5" w14:textId="77777777" w:rsidR="00000000" w:rsidRDefault="008A7A77">
      <w:pPr>
        <w:pStyle w:val="a0"/>
        <w:rPr>
          <w:rtl/>
        </w:rPr>
      </w:pPr>
    </w:p>
    <w:p w14:paraId="484A6263" w14:textId="77777777" w:rsidR="00000000" w:rsidRDefault="008A7A77">
      <w:pPr>
        <w:pStyle w:val="a0"/>
        <w:rPr>
          <w:rFonts w:hint="cs"/>
          <w:rtl/>
        </w:rPr>
      </w:pPr>
      <w:r>
        <w:rPr>
          <w:rFonts w:hint="cs"/>
          <w:rtl/>
        </w:rPr>
        <w:t>אולי הם יחזרו בהם. אתה לא רוצה?</w:t>
      </w:r>
    </w:p>
    <w:p w14:paraId="68AD3C51" w14:textId="77777777" w:rsidR="00000000" w:rsidRDefault="008A7A77">
      <w:pPr>
        <w:pStyle w:val="a0"/>
        <w:rPr>
          <w:rFonts w:hint="cs"/>
          <w:rtl/>
        </w:rPr>
      </w:pPr>
    </w:p>
    <w:p w14:paraId="58EFCCC9" w14:textId="77777777" w:rsidR="00000000" w:rsidRDefault="008A7A77">
      <w:pPr>
        <w:pStyle w:val="af0"/>
        <w:rPr>
          <w:rtl/>
        </w:rPr>
      </w:pPr>
      <w:r>
        <w:rPr>
          <w:rFonts w:hint="eastAsia"/>
          <w:rtl/>
        </w:rPr>
        <w:t>שלום</w:t>
      </w:r>
      <w:r>
        <w:rPr>
          <w:rtl/>
        </w:rPr>
        <w:t xml:space="preserve"> שמחון (יו"ר ועדת הכלכלה):</w:t>
      </w:r>
    </w:p>
    <w:p w14:paraId="0290214D" w14:textId="77777777" w:rsidR="00000000" w:rsidRDefault="008A7A77">
      <w:pPr>
        <w:pStyle w:val="a0"/>
        <w:rPr>
          <w:rFonts w:hint="cs"/>
          <w:rtl/>
        </w:rPr>
      </w:pPr>
    </w:p>
    <w:p w14:paraId="6E5A3820" w14:textId="77777777" w:rsidR="00000000" w:rsidRDefault="008A7A77">
      <w:pPr>
        <w:pStyle w:val="a0"/>
        <w:rPr>
          <w:rFonts w:hint="cs"/>
          <w:rtl/>
        </w:rPr>
      </w:pPr>
      <w:r>
        <w:rPr>
          <w:rFonts w:hint="cs"/>
          <w:rtl/>
        </w:rPr>
        <w:t>הם יחזרו בהם - - -</w:t>
      </w:r>
    </w:p>
    <w:p w14:paraId="16280377" w14:textId="77777777" w:rsidR="00000000" w:rsidRDefault="008A7A77">
      <w:pPr>
        <w:pStyle w:val="af1"/>
        <w:rPr>
          <w:rtl/>
        </w:rPr>
      </w:pPr>
    </w:p>
    <w:p w14:paraId="18199C90" w14:textId="77777777" w:rsidR="00000000" w:rsidRDefault="008A7A77">
      <w:pPr>
        <w:pStyle w:val="af1"/>
        <w:rPr>
          <w:rtl/>
        </w:rPr>
      </w:pPr>
      <w:r>
        <w:rPr>
          <w:rtl/>
        </w:rPr>
        <w:t>היו"ר אלי בן-מנחם:</w:t>
      </w:r>
    </w:p>
    <w:p w14:paraId="2997F9DC" w14:textId="77777777" w:rsidR="00000000" w:rsidRDefault="008A7A77">
      <w:pPr>
        <w:pStyle w:val="a0"/>
        <w:rPr>
          <w:rFonts w:hint="cs"/>
          <w:rtl/>
        </w:rPr>
      </w:pPr>
    </w:p>
    <w:p w14:paraId="46593394" w14:textId="77777777" w:rsidR="00000000" w:rsidRDefault="008A7A77">
      <w:pPr>
        <w:pStyle w:val="a0"/>
        <w:rPr>
          <w:rFonts w:hint="cs"/>
          <w:rtl/>
        </w:rPr>
      </w:pPr>
      <w:r>
        <w:rPr>
          <w:rFonts w:hint="cs"/>
          <w:rtl/>
        </w:rPr>
        <w:t>רבותי חברי הכנסת, נעבור להצבעה, ותיכף אסביר לכם איך אנחנו מצביעים.</w:t>
      </w:r>
    </w:p>
    <w:p w14:paraId="671C999E" w14:textId="77777777" w:rsidR="00000000" w:rsidRDefault="008A7A77">
      <w:pPr>
        <w:pStyle w:val="a0"/>
        <w:rPr>
          <w:rFonts w:hint="cs"/>
          <w:rtl/>
        </w:rPr>
      </w:pPr>
    </w:p>
    <w:p w14:paraId="4F3E2EF8" w14:textId="77777777" w:rsidR="00000000" w:rsidRDefault="008A7A77">
      <w:pPr>
        <w:pStyle w:val="a0"/>
        <w:rPr>
          <w:rFonts w:hint="cs"/>
          <w:rtl/>
        </w:rPr>
      </w:pPr>
      <w:r>
        <w:rPr>
          <w:rFonts w:hint="cs"/>
          <w:rtl/>
        </w:rPr>
        <w:t>חבר הכנסת זחאלקה, אתה רוצה שנערוך הצבעה?</w:t>
      </w:r>
    </w:p>
    <w:p w14:paraId="1F9CC181" w14:textId="77777777" w:rsidR="00000000" w:rsidRDefault="008A7A77">
      <w:pPr>
        <w:pStyle w:val="a0"/>
        <w:rPr>
          <w:rFonts w:hint="cs"/>
          <w:rtl/>
        </w:rPr>
      </w:pPr>
    </w:p>
    <w:p w14:paraId="5BB82A6F" w14:textId="77777777" w:rsidR="00000000" w:rsidRDefault="008A7A77">
      <w:pPr>
        <w:pStyle w:val="af0"/>
        <w:rPr>
          <w:rtl/>
        </w:rPr>
      </w:pPr>
      <w:r>
        <w:rPr>
          <w:rFonts w:hint="eastAsia"/>
          <w:rtl/>
        </w:rPr>
        <w:t>ג</w:t>
      </w:r>
      <w:r>
        <w:rPr>
          <w:rtl/>
        </w:rPr>
        <w:t>'מאל זחאלקה (בל"ד):</w:t>
      </w:r>
    </w:p>
    <w:p w14:paraId="4340C37C" w14:textId="77777777" w:rsidR="00000000" w:rsidRDefault="008A7A77">
      <w:pPr>
        <w:pStyle w:val="a0"/>
        <w:rPr>
          <w:rFonts w:hint="cs"/>
          <w:rtl/>
        </w:rPr>
      </w:pPr>
    </w:p>
    <w:p w14:paraId="269839C0" w14:textId="77777777" w:rsidR="00000000" w:rsidRDefault="008A7A77">
      <w:pPr>
        <w:pStyle w:val="a0"/>
        <w:rPr>
          <w:rFonts w:hint="cs"/>
          <w:rtl/>
        </w:rPr>
      </w:pPr>
      <w:r>
        <w:rPr>
          <w:rFonts w:hint="cs"/>
          <w:rtl/>
        </w:rPr>
        <w:t>לא צריך.</w:t>
      </w:r>
    </w:p>
    <w:p w14:paraId="38EC3C17" w14:textId="77777777" w:rsidR="00000000" w:rsidRDefault="008A7A77">
      <w:pPr>
        <w:pStyle w:val="a0"/>
        <w:rPr>
          <w:rFonts w:hint="cs"/>
          <w:rtl/>
        </w:rPr>
      </w:pPr>
    </w:p>
    <w:p w14:paraId="59CA00D1" w14:textId="77777777" w:rsidR="00000000" w:rsidRDefault="008A7A77">
      <w:pPr>
        <w:pStyle w:val="af1"/>
        <w:rPr>
          <w:rtl/>
        </w:rPr>
      </w:pPr>
      <w:r>
        <w:rPr>
          <w:rtl/>
        </w:rPr>
        <w:t>היו</w:t>
      </w:r>
      <w:r>
        <w:rPr>
          <w:rtl/>
        </w:rPr>
        <w:t>"ר אלי בן-מנחם:</w:t>
      </w:r>
    </w:p>
    <w:p w14:paraId="358E3030" w14:textId="77777777" w:rsidR="00000000" w:rsidRDefault="008A7A77">
      <w:pPr>
        <w:pStyle w:val="a0"/>
        <w:rPr>
          <w:rtl/>
        </w:rPr>
      </w:pPr>
    </w:p>
    <w:p w14:paraId="2ADB683F" w14:textId="77777777" w:rsidR="00000000" w:rsidRDefault="008A7A77">
      <w:pPr>
        <w:pStyle w:val="a0"/>
        <w:rPr>
          <w:rFonts w:hint="cs"/>
          <w:rtl/>
        </w:rPr>
      </w:pPr>
      <w:r>
        <w:rPr>
          <w:rFonts w:hint="cs"/>
          <w:rtl/>
        </w:rPr>
        <w:t>בכל מקרה צריך להצביע.</w:t>
      </w:r>
    </w:p>
    <w:p w14:paraId="3E3B0550" w14:textId="77777777" w:rsidR="00000000" w:rsidRDefault="008A7A77">
      <w:pPr>
        <w:pStyle w:val="a0"/>
        <w:rPr>
          <w:rFonts w:hint="cs"/>
          <w:rtl/>
        </w:rPr>
      </w:pPr>
    </w:p>
    <w:p w14:paraId="7947B263" w14:textId="77777777" w:rsidR="00000000" w:rsidRDefault="008A7A77">
      <w:pPr>
        <w:pStyle w:val="a0"/>
        <w:rPr>
          <w:rFonts w:hint="cs"/>
          <w:rtl/>
        </w:rPr>
      </w:pPr>
      <w:r>
        <w:rPr>
          <w:rFonts w:hint="cs"/>
          <w:rtl/>
        </w:rPr>
        <w:t>רבותי חברי הכנסת, מי שמצביע בעד - זה נגד רציפות.</w:t>
      </w:r>
    </w:p>
    <w:p w14:paraId="4E93887C" w14:textId="77777777" w:rsidR="00000000" w:rsidRDefault="008A7A77">
      <w:pPr>
        <w:pStyle w:val="a0"/>
        <w:rPr>
          <w:rFonts w:hint="cs"/>
          <w:rtl/>
        </w:rPr>
      </w:pPr>
    </w:p>
    <w:p w14:paraId="0CE7D517" w14:textId="77777777" w:rsidR="00000000" w:rsidRDefault="008A7A77">
      <w:pPr>
        <w:pStyle w:val="af0"/>
        <w:rPr>
          <w:rtl/>
        </w:rPr>
      </w:pPr>
      <w:r>
        <w:rPr>
          <w:rFonts w:hint="eastAsia"/>
          <w:rtl/>
        </w:rPr>
        <w:t>מוחמד</w:t>
      </w:r>
      <w:r>
        <w:rPr>
          <w:rtl/>
        </w:rPr>
        <w:t xml:space="preserve"> ברכה (חד"ש-תע"ל):</w:t>
      </w:r>
    </w:p>
    <w:p w14:paraId="34E6973E" w14:textId="77777777" w:rsidR="00000000" w:rsidRDefault="008A7A77">
      <w:pPr>
        <w:pStyle w:val="a0"/>
        <w:rPr>
          <w:rFonts w:hint="cs"/>
          <w:rtl/>
        </w:rPr>
      </w:pPr>
    </w:p>
    <w:p w14:paraId="0D44EEBB" w14:textId="77777777" w:rsidR="00000000" w:rsidRDefault="008A7A77">
      <w:pPr>
        <w:pStyle w:val="a0"/>
        <w:rPr>
          <w:rFonts w:hint="cs"/>
          <w:rtl/>
        </w:rPr>
      </w:pPr>
      <w:r>
        <w:rPr>
          <w:rFonts w:hint="cs"/>
          <w:rtl/>
        </w:rPr>
        <w:t>בקיצור, צריך להצביע נגד.</w:t>
      </w:r>
    </w:p>
    <w:p w14:paraId="2887412B" w14:textId="77777777" w:rsidR="00000000" w:rsidRDefault="008A7A77">
      <w:pPr>
        <w:pStyle w:val="a0"/>
        <w:rPr>
          <w:rFonts w:hint="cs"/>
          <w:rtl/>
        </w:rPr>
      </w:pPr>
    </w:p>
    <w:p w14:paraId="67DBE22A" w14:textId="77777777" w:rsidR="00000000" w:rsidRDefault="008A7A77">
      <w:pPr>
        <w:pStyle w:val="af1"/>
        <w:rPr>
          <w:rtl/>
        </w:rPr>
      </w:pPr>
      <w:r>
        <w:rPr>
          <w:rtl/>
        </w:rPr>
        <w:t>היו"ר אלי בן-מנחם:</w:t>
      </w:r>
    </w:p>
    <w:p w14:paraId="79805366" w14:textId="77777777" w:rsidR="00000000" w:rsidRDefault="008A7A77">
      <w:pPr>
        <w:pStyle w:val="a0"/>
        <w:rPr>
          <w:rtl/>
        </w:rPr>
      </w:pPr>
    </w:p>
    <w:p w14:paraId="4B0C70B5" w14:textId="77777777" w:rsidR="00000000" w:rsidRDefault="008A7A77">
      <w:pPr>
        <w:pStyle w:val="a0"/>
        <w:rPr>
          <w:rFonts w:hint="cs"/>
          <w:rtl/>
        </w:rPr>
      </w:pPr>
      <w:r>
        <w:rPr>
          <w:rFonts w:hint="cs"/>
          <w:rtl/>
        </w:rPr>
        <w:t>מי שמצביע בעד, זה נגד - למה שלא נעשה זאת וניישר את זה?</w:t>
      </w:r>
    </w:p>
    <w:p w14:paraId="374CA4F3" w14:textId="77777777" w:rsidR="00000000" w:rsidRDefault="008A7A77">
      <w:pPr>
        <w:pStyle w:val="a0"/>
        <w:rPr>
          <w:rFonts w:hint="cs"/>
          <w:rtl/>
        </w:rPr>
      </w:pPr>
    </w:p>
    <w:p w14:paraId="1260C5E9" w14:textId="77777777" w:rsidR="00000000" w:rsidRDefault="008A7A77">
      <w:pPr>
        <w:pStyle w:val="af0"/>
        <w:rPr>
          <w:rtl/>
        </w:rPr>
      </w:pPr>
      <w:r>
        <w:rPr>
          <w:rFonts w:hint="eastAsia"/>
          <w:rtl/>
        </w:rPr>
        <w:t>שלום</w:t>
      </w:r>
      <w:r>
        <w:rPr>
          <w:rtl/>
        </w:rPr>
        <w:t xml:space="preserve"> שמחון (יו"ר ועדת הכלכלה):</w:t>
      </w:r>
    </w:p>
    <w:p w14:paraId="25954800" w14:textId="77777777" w:rsidR="00000000" w:rsidRDefault="008A7A77">
      <w:pPr>
        <w:pStyle w:val="a0"/>
        <w:rPr>
          <w:rFonts w:hint="cs"/>
          <w:rtl/>
        </w:rPr>
      </w:pPr>
    </w:p>
    <w:p w14:paraId="6AF7DEFF" w14:textId="77777777" w:rsidR="00000000" w:rsidRDefault="008A7A77">
      <w:pPr>
        <w:pStyle w:val="a0"/>
        <w:rPr>
          <w:rFonts w:hint="cs"/>
          <w:rtl/>
        </w:rPr>
      </w:pPr>
      <w:r>
        <w:rPr>
          <w:rFonts w:hint="cs"/>
          <w:rtl/>
        </w:rPr>
        <w:t>אנחנו מ</w:t>
      </w:r>
      <w:r>
        <w:rPr>
          <w:rFonts w:hint="cs"/>
          <w:rtl/>
        </w:rPr>
        <w:t>צביעים נגד.</w:t>
      </w:r>
    </w:p>
    <w:p w14:paraId="4232C2EA" w14:textId="77777777" w:rsidR="00000000" w:rsidRDefault="008A7A77">
      <w:pPr>
        <w:pStyle w:val="a0"/>
        <w:rPr>
          <w:rFonts w:hint="cs"/>
          <w:rtl/>
        </w:rPr>
      </w:pPr>
    </w:p>
    <w:p w14:paraId="306C629A" w14:textId="77777777" w:rsidR="00000000" w:rsidRDefault="008A7A77">
      <w:pPr>
        <w:pStyle w:val="af0"/>
        <w:rPr>
          <w:rtl/>
        </w:rPr>
      </w:pPr>
      <w:r>
        <w:rPr>
          <w:rFonts w:hint="eastAsia"/>
          <w:rtl/>
        </w:rPr>
        <w:t>מוחמד</w:t>
      </w:r>
      <w:r>
        <w:rPr>
          <w:rtl/>
        </w:rPr>
        <w:t xml:space="preserve"> ברכה (חד"ש-תע"ל):</w:t>
      </w:r>
    </w:p>
    <w:p w14:paraId="490F6E62" w14:textId="77777777" w:rsidR="00000000" w:rsidRDefault="008A7A77">
      <w:pPr>
        <w:pStyle w:val="a0"/>
        <w:rPr>
          <w:rFonts w:hint="cs"/>
          <w:rtl/>
        </w:rPr>
      </w:pPr>
    </w:p>
    <w:p w14:paraId="700A8788" w14:textId="77777777" w:rsidR="00000000" w:rsidRDefault="008A7A77">
      <w:pPr>
        <w:pStyle w:val="a0"/>
        <w:rPr>
          <w:rFonts w:hint="cs"/>
          <w:rtl/>
        </w:rPr>
      </w:pPr>
      <w:r>
        <w:rPr>
          <w:rFonts w:hint="cs"/>
          <w:rtl/>
        </w:rPr>
        <w:t>אני מוכן להסיר את ההתנגדות שלי.</w:t>
      </w:r>
    </w:p>
    <w:p w14:paraId="5EFE55C1" w14:textId="77777777" w:rsidR="00000000" w:rsidRDefault="008A7A77">
      <w:pPr>
        <w:pStyle w:val="a0"/>
        <w:rPr>
          <w:rFonts w:hint="cs"/>
          <w:rtl/>
        </w:rPr>
      </w:pPr>
    </w:p>
    <w:p w14:paraId="5E2CB5F0" w14:textId="77777777" w:rsidR="00000000" w:rsidRDefault="008A7A77">
      <w:pPr>
        <w:pStyle w:val="af1"/>
        <w:rPr>
          <w:rtl/>
        </w:rPr>
      </w:pPr>
      <w:r>
        <w:rPr>
          <w:rtl/>
        </w:rPr>
        <w:t>היו"ר אלי בן-מנחם:</w:t>
      </w:r>
    </w:p>
    <w:p w14:paraId="744C9672" w14:textId="77777777" w:rsidR="00000000" w:rsidRDefault="008A7A77">
      <w:pPr>
        <w:pStyle w:val="a0"/>
        <w:rPr>
          <w:rtl/>
        </w:rPr>
      </w:pPr>
    </w:p>
    <w:p w14:paraId="39348096" w14:textId="77777777" w:rsidR="00000000" w:rsidRDefault="008A7A77">
      <w:pPr>
        <w:pStyle w:val="a0"/>
        <w:rPr>
          <w:rFonts w:hint="cs"/>
          <w:rtl/>
        </w:rPr>
      </w:pPr>
      <w:r>
        <w:rPr>
          <w:rFonts w:hint="cs"/>
          <w:rtl/>
        </w:rPr>
        <w:t>אולי תסירו ונסגור עניין?</w:t>
      </w:r>
    </w:p>
    <w:p w14:paraId="2E35C6FF" w14:textId="77777777" w:rsidR="00000000" w:rsidRDefault="008A7A77">
      <w:pPr>
        <w:pStyle w:val="a0"/>
        <w:rPr>
          <w:rFonts w:hint="cs"/>
          <w:rtl/>
        </w:rPr>
      </w:pPr>
    </w:p>
    <w:p w14:paraId="601FE992" w14:textId="77777777" w:rsidR="00000000" w:rsidRDefault="008A7A77">
      <w:pPr>
        <w:pStyle w:val="a0"/>
        <w:rPr>
          <w:rFonts w:hint="cs"/>
          <w:rtl/>
        </w:rPr>
      </w:pPr>
      <w:r>
        <w:rPr>
          <w:rFonts w:hint="cs"/>
          <w:rtl/>
        </w:rPr>
        <w:t>אנחנו מצביעים.  מי שמצביע בעד - זה נגד. ההצבעה החלה.</w:t>
      </w:r>
    </w:p>
    <w:p w14:paraId="43506413" w14:textId="77777777" w:rsidR="00000000" w:rsidRDefault="008A7A77">
      <w:pPr>
        <w:pStyle w:val="ab"/>
        <w:bidi/>
        <w:rPr>
          <w:rtl/>
        </w:rPr>
      </w:pPr>
    </w:p>
    <w:p w14:paraId="7E1C052A" w14:textId="77777777" w:rsidR="00000000" w:rsidRDefault="008A7A77">
      <w:pPr>
        <w:pStyle w:val="ab"/>
        <w:bidi/>
        <w:rPr>
          <w:rFonts w:hint="cs"/>
          <w:rtl/>
        </w:rPr>
      </w:pPr>
      <w:r>
        <w:rPr>
          <w:rFonts w:hint="cs"/>
          <w:rtl/>
        </w:rPr>
        <w:t xml:space="preserve">הצבעה </w:t>
      </w:r>
    </w:p>
    <w:p w14:paraId="13FF1B6A" w14:textId="77777777" w:rsidR="00000000" w:rsidRDefault="008A7A77">
      <w:pPr>
        <w:pStyle w:val="a0"/>
        <w:rPr>
          <w:rFonts w:hint="cs"/>
          <w:rtl/>
        </w:rPr>
      </w:pPr>
    </w:p>
    <w:p w14:paraId="3CCB6E6D" w14:textId="77777777" w:rsidR="00000000" w:rsidRDefault="008A7A77">
      <w:pPr>
        <w:pStyle w:val="ac"/>
        <w:bidi/>
        <w:rPr>
          <w:rFonts w:hint="cs"/>
          <w:rtl/>
        </w:rPr>
      </w:pPr>
      <w:r>
        <w:rPr>
          <w:rFonts w:hint="cs"/>
          <w:rtl/>
        </w:rPr>
        <w:t>בעד הודעת ועדת הכלכלה - 13</w:t>
      </w:r>
    </w:p>
    <w:p w14:paraId="635818EC" w14:textId="77777777" w:rsidR="00000000" w:rsidRDefault="008A7A77">
      <w:pPr>
        <w:pStyle w:val="ac"/>
        <w:bidi/>
        <w:rPr>
          <w:rFonts w:hint="cs"/>
          <w:rtl/>
        </w:rPr>
      </w:pPr>
      <w:r>
        <w:rPr>
          <w:rFonts w:hint="cs"/>
          <w:rtl/>
        </w:rPr>
        <w:t>נגד - אין</w:t>
      </w:r>
    </w:p>
    <w:p w14:paraId="45C100F5" w14:textId="77777777" w:rsidR="00000000" w:rsidRDefault="008A7A77">
      <w:pPr>
        <w:pStyle w:val="ac"/>
        <w:bidi/>
        <w:rPr>
          <w:rFonts w:hint="cs"/>
          <w:rtl/>
        </w:rPr>
      </w:pPr>
      <w:r>
        <w:rPr>
          <w:rFonts w:hint="cs"/>
          <w:rtl/>
        </w:rPr>
        <w:t>נמנעים - אין</w:t>
      </w:r>
    </w:p>
    <w:p w14:paraId="184E8E13" w14:textId="77777777" w:rsidR="00000000" w:rsidRDefault="008A7A77">
      <w:pPr>
        <w:pStyle w:val="ad"/>
        <w:bidi/>
        <w:rPr>
          <w:rFonts w:hint="cs"/>
          <w:rtl/>
        </w:rPr>
      </w:pPr>
      <w:r>
        <w:rPr>
          <w:rFonts w:hint="cs"/>
          <w:rtl/>
        </w:rPr>
        <w:t xml:space="preserve">הודעת ועדת הכלכלה על רצונה </w:t>
      </w:r>
      <w:r>
        <w:rPr>
          <w:rFonts w:hint="cs"/>
          <w:rtl/>
        </w:rPr>
        <w:t xml:space="preserve">להחיל דין רציפות על הצעת חוק סדר הדין הפלילי </w:t>
      </w:r>
    </w:p>
    <w:p w14:paraId="18AD24EE" w14:textId="77777777" w:rsidR="00000000" w:rsidRDefault="008A7A77">
      <w:pPr>
        <w:pStyle w:val="ad"/>
        <w:bidi/>
        <w:rPr>
          <w:rFonts w:hint="cs"/>
          <w:rtl/>
        </w:rPr>
      </w:pPr>
      <w:r>
        <w:rPr>
          <w:rFonts w:hint="cs"/>
          <w:rtl/>
        </w:rPr>
        <w:t>(תיקון מס' 37) (צילום רכב), התשס"ב-2002, נתקבלה.</w:t>
      </w:r>
    </w:p>
    <w:p w14:paraId="456E7083" w14:textId="77777777" w:rsidR="00000000" w:rsidRDefault="008A7A77">
      <w:pPr>
        <w:pStyle w:val="a0"/>
        <w:rPr>
          <w:rFonts w:hint="cs"/>
          <w:rtl/>
        </w:rPr>
      </w:pPr>
    </w:p>
    <w:p w14:paraId="38DF3851" w14:textId="77777777" w:rsidR="00000000" w:rsidRDefault="008A7A77">
      <w:pPr>
        <w:pStyle w:val="af1"/>
        <w:rPr>
          <w:rtl/>
        </w:rPr>
      </w:pPr>
      <w:r>
        <w:rPr>
          <w:rtl/>
        </w:rPr>
        <w:t>היו"ר אלי בן-מנחם:</w:t>
      </w:r>
    </w:p>
    <w:p w14:paraId="66805663" w14:textId="77777777" w:rsidR="00000000" w:rsidRDefault="008A7A77">
      <w:pPr>
        <w:pStyle w:val="a0"/>
        <w:rPr>
          <w:rtl/>
        </w:rPr>
      </w:pPr>
    </w:p>
    <w:p w14:paraId="647F016F" w14:textId="77777777" w:rsidR="00000000" w:rsidRDefault="008A7A77">
      <w:pPr>
        <w:pStyle w:val="a0"/>
        <w:rPr>
          <w:rFonts w:hint="cs"/>
          <w:rtl/>
        </w:rPr>
      </w:pPr>
      <w:r>
        <w:rPr>
          <w:rFonts w:hint="cs"/>
          <w:rtl/>
        </w:rPr>
        <w:t>זה מעניין. בעד - אפס, נגד - 13 חברים, ואין נמנעים. על כן, ההצעה לדחייה הוסרה.</w:t>
      </w:r>
    </w:p>
    <w:p w14:paraId="7766E79F" w14:textId="77777777" w:rsidR="00000000" w:rsidRDefault="008A7A77">
      <w:pPr>
        <w:pStyle w:val="a0"/>
        <w:rPr>
          <w:rFonts w:hint="cs"/>
          <w:rtl/>
        </w:rPr>
      </w:pPr>
    </w:p>
    <w:p w14:paraId="41D0B8F8" w14:textId="77777777" w:rsidR="00000000" w:rsidRDefault="008A7A77">
      <w:pPr>
        <w:pStyle w:val="af0"/>
        <w:rPr>
          <w:rtl/>
        </w:rPr>
      </w:pPr>
      <w:r>
        <w:rPr>
          <w:rFonts w:hint="eastAsia"/>
          <w:rtl/>
        </w:rPr>
        <w:t>שלום</w:t>
      </w:r>
      <w:r>
        <w:rPr>
          <w:rtl/>
        </w:rPr>
        <w:t xml:space="preserve"> שמחון (יו"ר ועדת הכלכלה):</w:t>
      </w:r>
    </w:p>
    <w:p w14:paraId="7F54E5D2" w14:textId="77777777" w:rsidR="00000000" w:rsidRDefault="008A7A77">
      <w:pPr>
        <w:pStyle w:val="a0"/>
        <w:rPr>
          <w:rFonts w:hint="cs"/>
          <w:rtl/>
        </w:rPr>
      </w:pPr>
    </w:p>
    <w:p w14:paraId="7701A06C" w14:textId="77777777" w:rsidR="00000000" w:rsidRDefault="008A7A77">
      <w:pPr>
        <w:pStyle w:val="a0"/>
        <w:rPr>
          <w:rFonts w:hint="cs"/>
          <w:rtl/>
        </w:rPr>
      </w:pPr>
      <w:r>
        <w:rPr>
          <w:rFonts w:hint="cs"/>
          <w:rtl/>
        </w:rPr>
        <w:t>החלנו דין רציפות.</w:t>
      </w:r>
    </w:p>
    <w:p w14:paraId="1474483F" w14:textId="77777777" w:rsidR="00000000" w:rsidRDefault="008A7A77">
      <w:pPr>
        <w:pStyle w:val="a0"/>
        <w:rPr>
          <w:rFonts w:hint="cs"/>
          <w:rtl/>
        </w:rPr>
      </w:pPr>
    </w:p>
    <w:p w14:paraId="4C0459D9" w14:textId="77777777" w:rsidR="00000000" w:rsidRDefault="008A7A77">
      <w:pPr>
        <w:pStyle w:val="af1"/>
        <w:rPr>
          <w:rtl/>
        </w:rPr>
      </w:pPr>
      <w:r>
        <w:rPr>
          <w:rtl/>
        </w:rPr>
        <w:t xml:space="preserve">היו"ר אלי </w:t>
      </w:r>
      <w:r>
        <w:rPr>
          <w:rtl/>
        </w:rPr>
        <w:t>בן-מנחם:</w:t>
      </w:r>
    </w:p>
    <w:p w14:paraId="5DF7C62D" w14:textId="77777777" w:rsidR="00000000" w:rsidRDefault="008A7A77">
      <w:pPr>
        <w:pStyle w:val="a0"/>
        <w:rPr>
          <w:rtl/>
        </w:rPr>
      </w:pPr>
    </w:p>
    <w:p w14:paraId="057A9F37" w14:textId="77777777" w:rsidR="00000000" w:rsidRDefault="008A7A77">
      <w:pPr>
        <w:pStyle w:val="a0"/>
        <w:rPr>
          <w:rFonts w:hint="cs"/>
          <w:rtl/>
        </w:rPr>
      </w:pPr>
      <w:r>
        <w:rPr>
          <w:rFonts w:hint="cs"/>
          <w:rtl/>
        </w:rPr>
        <w:t>חל דין הרציפות.</w:t>
      </w:r>
    </w:p>
    <w:p w14:paraId="4C3AC5EA" w14:textId="77777777" w:rsidR="00000000" w:rsidRDefault="008A7A77">
      <w:pPr>
        <w:pStyle w:val="a0"/>
        <w:rPr>
          <w:rFonts w:hint="cs"/>
          <w:rtl/>
        </w:rPr>
      </w:pPr>
    </w:p>
    <w:p w14:paraId="05C7800C" w14:textId="77777777" w:rsidR="00000000" w:rsidRDefault="008A7A77">
      <w:pPr>
        <w:pStyle w:val="a0"/>
        <w:rPr>
          <w:rFonts w:hint="cs"/>
          <w:rtl/>
        </w:rPr>
      </w:pPr>
      <w:r>
        <w:rPr>
          <w:rFonts w:hint="cs"/>
          <w:rtl/>
        </w:rPr>
        <w:t>רבותי חברי הכנסת, הישיבה הסתיימה. הישיבה הבאה תתקיים מחר, יום שלישי, כ"ו בסיוון התשס"ד, 15 ביוני 2004, בשעה 16:00. ישיבה זו נעולה.</w:t>
      </w:r>
    </w:p>
    <w:p w14:paraId="5187FE43" w14:textId="77777777" w:rsidR="00000000" w:rsidRDefault="008A7A77">
      <w:pPr>
        <w:pStyle w:val="a0"/>
        <w:rPr>
          <w:rFonts w:hint="cs"/>
          <w:rtl/>
        </w:rPr>
      </w:pPr>
    </w:p>
    <w:p w14:paraId="69322921" w14:textId="77777777" w:rsidR="00000000" w:rsidRDefault="008A7A77">
      <w:pPr>
        <w:pStyle w:val="a0"/>
        <w:jc w:val="center"/>
        <w:rPr>
          <w:rFonts w:hint="cs"/>
          <w:rtl/>
        </w:rPr>
      </w:pPr>
      <w:r>
        <w:rPr>
          <w:rFonts w:hint="cs"/>
          <w:rtl/>
        </w:rPr>
        <w:t>הישיבה ננעלה בשעה  21:07.</w:t>
      </w:r>
    </w:p>
    <w:p w14:paraId="4460BA32" w14:textId="77777777" w:rsidR="00000000" w:rsidRDefault="008A7A7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20495" w14:textId="77777777" w:rsidR="00000000" w:rsidRDefault="008A7A77">
      <w:r>
        <w:separator/>
      </w:r>
    </w:p>
  </w:endnote>
  <w:endnote w:type="continuationSeparator" w:id="0">
    <w:p w14:paraId="52D51623" w14:textId="77777777" w:rsidR="00000000" w:rsidRDefault="008A7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5F30B" w14:textId="77777777" w:rsidR="00000000" w:rsidRDefault="008A7A7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3D685" w14:textId="77777777" w:rsidR="00000000" w:rsidRDefault="008A7A77">
      <w:r>
        <w:separator/>
      </w:r>
    </w:p>
  </w:footnote>
  <w:footnote w:type="continuationSeparator" w:id="0">
    <w:p w14:paraId="01357917" w14:textId="77777777" w:rsidR="00000000" w:rsidRDefault="008A7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7523_1-32.doc"/>
    <w:docVar w:name="Position" w:val="Merged1-32"/>
    <w:docVar w:name="Queue" w:val="1-32"/>
    <w:docVar w:name="SaveYN" w:val="N"/>
    <w:docVar w:name="Session" w:val="27523"/>
    <w:docVar w:name="SessionDate" w:val="14/06/04"/>
    <w:docVar w:name="SpeakersNum" w:val="0"/>
    <w:docVar w:name="StartMode" w:val="4"/>
  </w:docVars>
  <w:rsids>
    <w:rsidRoot w:val="008A7A77"/>
    <w:rsid w:val="008A7A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314C45"/>
  <w15:chartTrackingRefBased/>
  <w15:docId w15:val="{07E89DB0-873D-4949-8A55-3A16921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27996</Words>
  <Characters>159582</Characters>
  <Application>Microsoft Office Word</Application>
  <DocSecurity>0</DocSecurity>
  <Lines>1329</Lines>
  <Paragraphs>374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141 מתאריך 14/06/2004</dc:title>
  <dc:subject/>
  <dc:creator>knesset</dc:creator>
  <cp:keywords/>
  <dc:description/>
  <cp:lastModifiedBy>vladimir</cp:lastModifiedBy>
  <cp:revision>2</cp:revision>
  <cp:lastPrinted>2004-08-25T05:41:00Z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02444204</vt:lpwstr>
  </property>
  <property fmtid="{D5CDD505-2E9C-101B-9397-08002B2CF9AE}" pid="4" name="SDDocDate">
    <vt:lpwstr>2005-07-26T22:14:22Z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141.000000000000</vt:lpwstr>
  </property>
  <property fmtid="{D5CDD505-2E9C-101B-9397-08002B2CF9AE}" pid="8" name="SDAuthor">
    <vt:lpwstr>דבורה אביבי</vt:lpwstr>
  </property>
  <property fmtid="{D5CDD505-2E9C-101B-9397-08002B2CF9AE}" pid="9" name="TaarichYeshiva">
    <vt:lpwstr>2004-06-14T02:00:00Z</vt:lpwstr>
  </property>
</Properties>
</file>