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4B540" w14:textId="77777777" w:rsidR="00000000" w:rsidRDefault="003B3694">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652A1397" w14:textId="77777777" w:rsidR="00000000" w:rsidRDefault="003B3694">
      <w:pPr>
        <w:pStyle w:val="TOC1"/>
        <w:tabs>
          <w:tab w:val="right" w:leader="dot" w:pos="8296"/>
        </w:tabs>
        <w:rPr>
          <w:rFonts w:ascii="Times New Roman" w:hAnsi="Times New Roman" w:cs="Times New Roman"/>
          <w:sz w:val="24"/>
          <w:szCs w:val="24"/>
        </w:rPr>
      </w:pPr>
      <w:r>
        <w:rPr>
          <w:rtl/>
        </w:rPr>
        <w:t>מסמכים שהונחו</w:t>
      </w:r>
      <w:r>
        <w:t xml:space="preserve"> </w:t>
      </w:r>
      <w:r>
        <w:rPr>
          <w:rtl/>
        </w:rPr>
        <w:t>על שולחן הכנסת</w:t>
      </w:r>
      <w:r>
        <w:tab/>
      </w:r>
      <w:r>
        <w:fldChar w:fldCharType="begin"/>
      </w:r>
      <w:r>
        <w:instrText xml:space="preserve"> PAGEREF _Toc69719287 \h </w:instrText>
      </w:r>
      <w:r>
        <w:fldChar w:fldCharType="separate"/>
      </w:r>
      <w:r>
        <w:t>8</w:t>
      </w:r>
      <w:r>
        <w:fldChar w:fldCharType="end"/>
      </w:r>
    </w:p>
    <w:p w14:paraId="1A3E82AA" w14:textId="77777777" w:rsidR="00000000" w:rsidRDefault="003B3694">
      <w:pPr>
        <w:pStyle w:val="TOC2"/>
        <w:tabs>
          <w:tab w:val="right" w:leader="dot" w:pos="8296"/>
        </w:tabs>
        <w:ind w:right="0"/>
        <w:rPr>
          <w:rFonts w:ascii="Times New Roman" w:hAnsi="Times New Roman" w:cs="Times New Roman"/>
          <w:sz w:val="24"/>
          <w:szCs w:val="24"/>
        </w:rPr>
      </w:pPr>
      <w:r>
        <w:rPr>
          <w:rtl/>
        </w:rPr>
        <w:t>מזכיר הכנסת אריה האן:</w:t>
      </w:r>
      <w:r>
        <w:tab/>
      </w:r>
      <w:r>
        <w:fldChar w:fldCharType="begin"/>
      </w:r>
      <w:r>
        <w:instrText xml:space="preserve"> PAGEREF _Toc69719288 \h </w:instrText>
      </w:r>
      <w:r>
        <w:fldChar w:fldCharType="separate"/>
      </w:r>
      <w:r>
        <w:t>8</w:t>
      </w:r>
      <w:r>
        <w:fldChar w:fldCharType="end"/>
      </w:r>
    </w:p>
    <w:p w14:paraId="6B27826E" w14:textId="77777777" w:rsidR="00000000" w:rsidRDefault="003B3694">
      <w:pPr>
        <w:pStyle w:val="TOC1"/>
        <w:tabs>
          <w:tab w:val="right" w:leader="dot" w:pos="8296"/>
        </w:tabs>
        <w:rPr>
          <w:rFonts w:ascii="Times New Roman" w:hAnsi="Times New Roman" w:cs="Times New Roman"/>
          <w:sz w:val="24"/>
          <w:szCs w:val="24"/>
        </w:rPr>
      </w:pPr>
      <w:r>
        <w:rPr>
          <w:rtl/>
        </w:rPr>
        <w:t>דברי ברכה של יושב-ראש הכנסת לראש ממשלת סלובקיה ופמלייתו</w:t>
      </w:r>
      <w:r>
        <w:tab/>
      </w:r>
      <w:r>
        <w:fldChar w:fldCharType="begin"/>
      </w:r>
      <w:r>
        <w:instrText xml:space="preserve"> PAGEREF _Toc69719289 \h </w:instrText>
      </w:r>
      <w:r>
        <w:fldChar w:fldCharType="separate"/>
      </w:r>
      <w:r>
        <w:t>9</w:t>
      </w:r>
      <w:r>
        <w:fldChar w:fldCharType="end"/>
      </w:r>
    </w:p>
    <w:p w14:paraId="65C3AB85" w14:textId="77777777" w:rsidR="00000000" w:rsidRDefault="003B3694">
      <w:pPr>
        <w:pStyle w:val="TOC1"/>
        <w:tabs>
          <w:tab w:val="right" w:leader="dot" w:pos="8296"/>
        </w:tabs>
        <w:rPr>
          <w:rFonts w:ascii="Times New Roman" w:hAnsi="Times New Roman" w:cs="Times New Roman"/>
          <w:sz w:val="24"/>
          <w:szCs w:val="24"/>
        </w:rPr>
      </w:pPr>
      <w:r>
        <w:rPr>
          <w:rtl/>
        </w:rPr>
        <w:t>שאילתות בעל-פה</w:t>
      </w:r>
      <w:r>
        <w:tab/>
      </w:r>
      <w:r>
        <w:fldChar w:fldCharType="begin"/>
      </w:r>
      <w:r>
        <w:instrText xml:space="preserve"> PAGEREF _Toc69719290 \h </w:instrText>
      </w:r>
      <w:r>
        <w:fldChar w:fldCharType="separate"/>
      </w:r>
      <w:r>
        <w:t>10</w:t>
      </w:r>
      <w:r>
        <w:fldChar w:fldCharType="end"/>
      </w:r>
    </w:p>
    <w:p w14:paraId="1E980D5F" w14:textId="77777777" w:rsidR="00000000" w:rsidRDefault="003B3694">
      <w:pPr>
        <w:pStyle w:val="TOC1"/>
        <w:tabs>
          <w:tab w:val="right" w:leader="dot" w:pos="8296"/>
        </w:tabs>
        <w:rPr>
          <w:rFonts w:ascii="Times New Roman" w:hAnsi="Times New Roman" w:cs="Times New Roman"/>
          <w:sz w:val="24"/>
          <w:szCs w:val="24"/>
        </w:rPr>
      </w:pPr>
      <w:r>
        <w:t xml:space="preserve">82. </w:t>
      </w:r>
      <w:r>
        <w:rPr>
          <w:rtl/>
        </w:rPr>
        <w:t>בית-החולים הגריאטרי-השיקומי "פלימן" בחיפה</w:t>
      </w:r>
      <w:r>
        <w:tab/>
      </w:r>
      <w:r>
        <w:fldChar w:fldCharType="begin"/>
      </w:r>
      <w:r>
        <w:instrText xml:space="preserve"> PAGEREF _Toc69719291 \h </w:instrText>
      </w:r>
      <w:r>
        <w:fldChar w:fldCharType="separate"/>
      </w:r>
      <w:r>
        <w:t>10</w:t>
      </w:r>
      <w:r>
        <w:fldChar w:fldCharType="end"/>
      </w:r>
    </w:p>
    <w:p w14:paraId="4A45B93F" w14:textId="77777777" w:rsidR="00000000" w:rsidRDefault="003B3694">
      <w:pPr>
        <w:pStyle w:val="TOC2"/>
        <w:tabs>
          <w:tab w:val="right" w:leader="dot" w:pos="8296"/>
        </w:tabs>
        <w:ind w:right="0"/>
        <w:rPr>
          <w:rFonts w:ascii="Times New Roman" w:hAnsi="Times New Roman" w:cs="Times New Roman"/>
          <w:sz w:val="24"/>
          <w:szCs w:val="24"/>
        </w:rPr>
      </w:pPr>
      <w:r>
        <w:rPr>
          <w:rtl/>
        </w:rPr>
        <w:t>גילה פינקלשטיין (מפד"ל):</w:t>
      </w:r>
      <w:r>
        <w:tab/>
      </w:r>
      <w:r>
        <w:fldChar w:fldCharType="begin"/>
      </w:r>
      <w:r>
        <w:instrText xml:space="preserve"> PAGEREF _Toc69719292 \h </w:instrText>
      </w:r>
      <w:r>
        <w:fldChar w:fldCharType="separate"/>
      </w:r>
      <w:r>
        <w:t>10</w:t>
      </w:r>
      <w:r>
        <w:fldChar w:fldCharType="end"/>
      </w:r>
    </w:p>
    <w:p w14:paraId="6FE08784" w14:textId="77777777" w:rsidR="00000000" w:rsidRDefault="003B3694">
      <w:pPr>
        <w:pStyle w:val="TOC2"/>
        <w:tabs>
          <w:tab w:val="right" w:leader="dot" w:pos="8296"/>
        </w:tabs>
        <w:ind w:right="0"/>
        <w:rPr>
          <w:rFonts w:ascii="Times New Roman" w:hAnsi="Times New Roman" w:cs="Times New Roman"/>
          <w:sz w:val="24"/>
          <w:szCs w:val="24"/>
        </w:rPr>
      </w:pPr>
      <w:r>
        <w:rPr>
          <w:rtl/>
        </w:rPr>
        <w:t>שר הבריאות דני נוה:</w:t>
      </w:r>
      <w:r>
        <w:tab/>
      </w:r>
      <w:r>
        <w:fldChar w:fldCharType="begin"/>
      </w:r>
      <w:r>
        <w:instrText xml:space="preserve"> PAGEREF _Toc69719293 \h </w:instrText>
      </w:r>
      <w:r>
        <w:fldChar w:fldCharType="separate"/>
      </w:r>
      <w:r>
        <w:t>10</w:t>
      </w:r>
      <w:r>
        <w:fldChar w:fldCharType="end"/>
      </w:r>
    </w:p>
    <w:p w14:paraId="13BBC6CC" w14:textId="77777777" w:rsidR="00000000" w:rsidRDefault="003B3694">
      <w:pPr>
        <w:pStyle w:val="TOC2"/>
        <w:tabs>
          <w:tab w:val="right" w:leader="dot" w:pos="8296"/>
        </w:tabs>
        <w:ind w:right="0"/>
        <w:rPr>
          <w:rFonts w:ascii="Times New Roman" w:hAnsi="Times New Roman" w:cs="Times New Roman"/>
          <w:sz w:val="24"/>
          <w:szCs w:val="24"/>
        </w:rPr>
      </w:pPr>
      <w:r>
        <w:rPr>
          <w:rtl/>
        </w:rPr>
        <w:t>גילה פינקלשטיין (מפד</w:t>
      </w:r>
      <w:r>
        <w:rPr>
          <w:rtl/>
        </w:rPr>
        <w:t>"ל):</w:t>
      </w:r>
      <w:r>
        <w:tab/>
      </w:r>
      <w:r>
        <w:fldChar w:fldCharType="begin"/>
      </w:r>
      <w:r>
        <w:instrText xml:space="preserve"> PAGEREF _Toc69719294 \h </w:instrText>
      </w:r>
      <w:r>
        <w:fldChar w:fldCharType="separate"/>
      </w:r>
      <w:r>
        <w:t>11</w:t>
      </w:r>
      <w:r>
        <w:fldChar w:fldCharType="end"/>
      </w:r>
    </w:p>
    <w:p w14:paraId="25C62CB2" w14:textId="77777777" w:rsidR="00000000" w:rsidRDefault="003B3694">
      <w:pPr>
        <w:pStyle w:val="TOC2"/>
        <w:tabs>
          <w:tab w:val="right" w:leader="dot" w:pos="8296"/>
        </w:tabs>
        <w:ind w:right="0"/>
        <w:rPr>
          <w:rFonts w:ascii="Times New Roman" w:hAnsi="Times New Roman" w:cs="Times New Roman"/>
          <w:sz w:val="24"/>
          <w:szCs w:val="24"/>
        </w:rPr>
      </w:pPr>
      <w:r>
        <w:rPr>
          <w:rtl/>
        </w:rPr>
        <w:t>מוחמד ברכה (חד"ש-תע"ל):</w:t>
      </w:r>
      <w:r>
        <w:tab/>
      </w:r>
      <w:r>
        <w:fldChar w:fldCharType="begin"/>
      </w:r>
      <w:r>
        <w:instrText xml:space="preserve"> PAGEREF _Toc69719295 \h </w:instrText>
      </w:r>
      <w:r>
        <w:fldChar w:fldCharType="separate"/>
      </w:r>
      <w:r>
        <w:t>11</w:t>
      </w:r>
      <w:r>
        <w:fldChar w:fldCharType="end"/>
      </w:r>
    </w:p>
    <w:p w14:paraId="3EAD5F10" w14:textId="77777777" w:rsidR="00000000" w:rsidRDefault="003B3694">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_Toc69719296 \h </w:instrText>
      </w:r>
      <w:r>
        <w:fldChar w:fldCharType="separate"/>
      </w:r>
      <w:r>
        <w:t>13</w:t>
      </w:r>
      <w:r>
        <w:fldChar w:fldCharType="end"/>
      </w:r>
    </w:p>
    <w:p w14:paraId="1C24BDB5" w14:textId="77777777" w:rsidR="00000000" w:rsidRDefault="003B3694">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_Toc69719297 \h </w:instrText>
      </w:r>
      <w:r>
        <w:fldChar w:fldCharType="separate"/>
      </w:r>
      <w:r>
        <w:t>14</w:t>
      </w:r>
      <w:r>
        <w:fldChar w:fldCharType="end"/>
      </w:r>
    </w:p>
    <w:p w14:paraId="488E9AE0" w14:textId="77777777" w:rsidR="00000000" w:rsidRDefault="003B3694">
      <w:pPr>
        <w:pStyle w:val="TOC1"/>
        <w:tabs>
          <w:tab w:val="right" w:leader="dot" w:pos="8296"/>
        </w:tabs>
        <w:rPr>
          <w:rFonts w:ascii="Times New Roman" w:hAnsi="Times New Roman" w:cs="Times New Roman"/>
          <w:sz w:val="24"/>
          <w:szCs w:val="24"/>
        </w:rPr>
      </w:pPr>
      <w:r>
        <w:t xml:space="preserve">80. </w:t>
      </w:r>
      <w:r>
        <w:rPr>
          <w:rtl/>
        </w:rPr>
        <w:t>הקריטריונים לקבלת תעודת עיתונאי</w:t>
      </w:r>
      <w:r>
        <w:tab/>
      </w:r>
      <w:r>
        <w:fldChar w:fldCharType="begin"/>
      </w:r>
      <w:r>
        <w:instrText xml:space="preserve"> PAGEREF _Toc69719</w:instrText>
      </w:r>
      <w:r>
        <w:instrText xml:space="preserve">298 \h </w:instrText>
      </w:r>
      <w:r>
        <w:fldChar w:fldCharType="separate"/>
      </w:r>
      <w:r>
        <w:t>16</w:t>
      </w:r>
      <w:r>
        <w:fldChar w:fldCharType="end"/>
      </w:r>
    </w:p>
    <w:p w14:paraId="21D86037" w14:textId="77777777" w:rsidR="00000000" w:rsidRDefault="003B3694">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_Toc69719299 \h </w:instrText>
      </w:r>
      <w:r>
        <w:fldChar w:fldCharType="separate"/>
      </w:r>
      <w:r>
        <w:t>16</w:t>
      </w:r>
      <w:r>
        <w:fldChar w:fldCharType="end"/>
      </w:r>
    </w:p>
    <w:p w14:paraId="04EFD37C" w14:textId="77777777" w:rsidR="00000000" w:rsidRDefault="003B3694">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_Toc69719300 \h </w:instrText>
      </w:r>
      <w:r>
        <w:fldChar w:fldCharType="separate"/>
      </w:r>
      <w:r>
        <w:t>17</w:t>
      </w:r>
      <w:r>
        <w:fldChar w:fldCharType="end"/>
      </w:r>
    </w:p>
    <w:p w14:paraId="7F90E3AE" w14:textId="77777777" w:rsidR="00000000" w:rsidRDefault="003B3694">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_Toc69719301 \h </w:instrText>
      </w:r>
      <w:r>
        <w:fldChar w:fldCharType="separate"/>
      </w:r>
      <w:r>
        <w:t>18</w:t>
      </w:r>
      <w:r>
        <w:fldChar w:fldCharType="end"/>
      </w:r>
    </w:p>
    <w:p w14:paraId="747B8DC8" w14:textId="77777777" w:rsidR="00000000" w:rsidRDefault="003B3694">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_Toc69719302 \h </w:instrText>
      </w:r>
      <w:r>
        <w:fldChar w:fldCharType="separate"/>
      </w:r>
      <w:r>
        <w:t>18</w:t>
      </w:r>
      <w:r>
        <w:fldChar w:fldCharType="end"/>
      </w:r>
    </w:p>
    <w:p w14:paraId="42FB305C" w14:textId="77777777" w:rsidR="00000000" w:rsidRDefault="003B3694">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_Toc69719303 \</w:instrText>
      </w:r>
      <w:r>
        <w:instrText xml:space="preserve">h </w:instrText>
      </w:r>
      <w:r>
        <w:fldChar w:fldCharType="separate"/>
      </w:r>
      <w:r>
        <w:t>19</w:t>
      </w:r>
      <w:r>
        <w:fldChar w:fldCharType="end"/>
      </w:r>
    </w:p>
    <w:p w14:paraId="397B1942" w14:textId="77777777" w:rsidR="00000000" w:rsidRDefault="003B3694">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_Toc69719304 \h </w:instrText>
      </w:r>
      <w:r>
        <w:fldChar w:fldCharType="separate"/>
      </w:r>
      <w:r>
        <w:t>20</w:t>
      </w:r>
      <w:r>
        <w:fldChar w:fldCharType="end"/>
      </w:r>
    </w:p>
    <w:p w14:paraId="4284B8AA" w14:textId="77777777" w:rsidR="00000000" w:rsidRDefault="003B3694">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_Toc69719305 \h </w:instrText>
      </w:r>
      <w:r>
        <w:fldChar w:fldCharType="separate"/>
      </w:r>
      <w:r>
        <w:t>20</w:t>
      </w:r>
      <w:r>
        <w:fldChar w:fldCharType="end"/>
      </w:r>
    </w:p>
    <w:p w14:paraId="78AD3ABB" w14:textId="77777777" w:rsidR="00000000" w:rsidRDefault="003B3694">
      <w:pPr>
        <w:pStyle w:val="TOC1"/>
        <w:tabs>
          <w:tab w:val="right" w:leader="dot" w:pos="8296"/>
        </w:tabs>
        <w:rPr>
          <w:rFonts w:ascii="Times New Roman" w:hAnsi="Times New Roman" w:cs="Times New Roman"/>
          <w:sz w:val="24"/>
          <w:szCs w:val="24"/>
        </w:rPr>
      </w:pPr>
      <w:r>
        <w:t xml:space="preserve">81. </w:t>
      </w:r>
      <w:r>
        <w:rPr>
          <w:rtl/>
        </w:rPr>
        <w:t>גביית תשלום מחיילים עבור נסיעה ברכבת</w:t>
      </w:r>
      <w:r>
        <w:tab/>
      </w:r>
      <w:r>
        <w:fldChar w:fldCharType="begin"/>
      </w:r>
      <w:r>
        <w:instrText xml:space="preserve"> PAGEREF _Toc69719306 \h </w:instrText>
      </w:r>
      <w:r>
        <w:fldChar w:fldCharType="separate"/>
      </w:r>
      <w:r>
        <w:t>21</w:t>
      </w:r>
      <w:r>
        <w:fldChar w:fldCharType="end"/>
      </w:r>
    </w:p>
    <w:p w14:paraId="28B30422" w14:textId="77777777" w:rsidR="00000000" w:rsidRDefault="003B3694">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_Toc69719307 \h </w:instrText>
      </w:r>
      <w:r>
        <w:fldChar w:fldCharType="separate"/>
      </w:r>
      <w:r>
        <w:t>21</w:t>
      </w:r>
      <w:r>
        <w:fldChar w:fldCharType="end"/>
      </w:r>
    </w:p>
    <w:p w14:paraId="76B24AEA" w14:textId="77777777" w:rsidR="00000000" w:rsidRDefault="003B3694">
      <w:pPr>
        <w:pStyle w:val="TOC2"/>
        <w:tabs>
          <w:tab w:val="right" w:leader="dot" w:pos="8296"/>
        </w:tabs>
        <w:ind w:right="0"/>
        <w:rPr>
          <w:rFonts w:ascii="Times New Roman" w:hAnsi="Times New Roman" w:cs="Times New Roman"/>
          <w:sz w:val="24"/>
          <w:szCs w:val="24"/>
        </w:rPr>
      </w:pPr>
      <w:r>
        <w:rPr>
          <w:rtl/>
        </w:rPr>
        <w:t>סגן</w:t>
      </w:r>
      <w:r>
        <w:t xml:space="preserve"> </w:t>
      </w:r>
      <w:r>
        <w:rPr>
          <w:rtl/>
        </w:rPr>
        <w:t xml:space="preserve">שר הביטחון </w:t>
      </w:r>
      <w:r>
        <w:rPr>
          <w:rtl/>
        </w:rPr>
        <w:t>זאב בוים:</w:t>
      </w:r>
      <w:r>
        <w:tab/>
      </w:r>
      <w:r>
        <w:fldChar w:fldCharType="begin"/>
      </w:r>
      <w:r>
        <w:instrText xml:space="preserve"> PAGEREF _Toc69719308 \h </w:instrText>
      </w:r>
      <w:r>
        <w:fldChar w:fldCharType="separate"/>
      </w:r>
      <w:r>
        <w:t>22</w:t>
      </w:r>
      <w:r>
        <w:fldChar w:fldCharType="end"/>
      </w:r>
    </w:p>
    <w:p w14:paraId="30F0E68C" w14:textId="77777777" w:rsidR="00000000" w:rsidRDefault="003B3694">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_Toc69719309 \h </w:instrText>
      </w:r>
      <w:r>
        <w:fldChar w:fldCharType="separate"/>
      </w:r>
      <w:r>
        <w:t>22</w:t>
      </w:r>
      <w:r>
        <w:fldChar w:fldCharType="end"/>
      </w:r>
    </w:p>
    <w:p w14:paraId="24C9664C" w14:textId="77777777" w:rsidR="00000000" w:rsidRDefault="003B3694">
      <w:pPr>
        <w:pStyle w:val="TOC2"/>
        <w:tabs>
          <w:tab w:val="right" w:leader="dot" w:pos="8296"/>
        </w:tabs>
        <w:ind w:right="0"/>
        <w:rPr>
          <w:rFonts w:ascii="Times New Roman" w:hAnsi="Times New Roman" w:cs="Times New Roman"/>
          <w:sz w:val="24"/>
          <w:szCs w:val="24"/>
        </w:rPr>
      </w:pPr>
      <w:r>
        <w:rPr>
          <w:rtl/>
        </w:rPr>
        <w:t>אורית</w:t>
      </w:r>
      <w:r>
        <w:t xml:space="preserve"> </w:t>
      </w:r>
      <w:r>
        <w:rPr>
          <w:rtl/>
        </w:rPr>
        <w:t>נוקד (העבודה-מימד):</w:t>
      </w:r>
      <w:r>
        <w:tab/>
      </w:r>
      <w:r>
        <w:fldChar w:fldCharType="begin"/>
      </w:r>
      <w:r>
        <w:instrText xml:space="preserve"> PAGEREF _Toc69719310 \h </w:instrText>
      </w:r>
      <w:r>
        <w:fldChar w:fldCharType="separate"/>
      </w:r>
      <w:r>
        <w:t>23</w:t>
      </w:r>
      <w:r>
        <w:fldChar w:fldCharType="end"/>
      </w:r>
    </w:p>
    <w:p w14:paraId="5D66387D" w14:textId="77777777" w:rsidR="00000000" w:rsidRDefault="003B3694">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_Toc69719311 \h </w:instrText>
      </w:r>
      <w:r>
        <w:fldChar w:fldCharType="separate"/>
      </w:r>
      <w:r>
        <w:t>23</w:t>
      </w:r>
      <w:r>
        <w:fldChar w:fldCharType="end"/>
      </w:r>
    </w:p>
    <w:p w14:paraId="35920D2B" w14:textId="77777777" w:rsidR="00000000" w:rsidRDefault="003B3694">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_Toc69719312 \h </w:instrText>
      </w:r>
      <w:r>
        <w:fldChar w:fldCharType="separate"/>
      </w:r>
      <w:r>
        <w:t>2</w:t>
      </w:r>
      <w:r>
        <w:t>4</w:t>
      </w:r>
      <w:r>
        <w:fldChar w:fldCharType="end"/>
      </w:r>
    </w:p>
    <w:p w14:paraId="3F100AD4" w14:textId="77777777" w:rsidR="00000000" w:rsidRDefault="003B3694">
      <w:pPr>
        <w:pStyle w:val="TOC1"/>
        <w:tabs>
          <w:tab w:val="right" w:leader="dot" w:pos="8296"/>
        </w:tabs>
        <w:rPr>
          <w:rFonts w:ascii="Times New Roman" w:hAnsi="Times New Roman" w:cs="Times New Roman"/>
          <w:sz w:val="24"/>
          <w:szCs w:val="24"/>
        </w:rPr>
      </w:pPr>
      <w:r>
        <w:t xml:space="preserve">83. </w:t>
      </w:r>
      <w:r>
        <w:rPr>
          <w:rtl/>
        </w:rPr>
        <w:t>זריקת רימונים באבו-סנאן</w:t>
      </w:r>
      <w:r>
        <w:tab/>
      </w:r>
      <w:r>
        <w:fldChar w:fldCharType="begin"/>
      </w:r>
      <w:r>
        <w:instrText xml:space="preserve"> PAGEREF _Toc69719313 \h </w:instrText>
      </w:r>
      <w:r>
        <w:fldChar w:fldCharType="separate"/>
      </w:r>
      <w:r>
        <w:t>28</w:t>
      </w:r>
      <w:r>
        <w:fldChar w:fldCharType="end"/>
      </w:r>
    </w:p>
    <w:p w14:paraId="657C498B" w14:textId="77777777" w:rsidR="00000000" w:rsidRDefault="003B3694">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_Toc69719314 \h </w:instrText>
      </w:r>
      <w:r>
        <w:fldChar w:fldCharType="separate"/>
      </w:r>
      <w:r>
        <w:t>28</w:t>
      </w:r>
      <w:r>
        <w:fldChar w:fldCharType="end"/>
      </w:r>
    </w:p>
    <w:p w14:paraId="6C1E543A" w14:textId="77777777" w:rsidR="00000000" w:rsidRDefault="003B3694">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_Toc69719315 \h </w:instrText>
      </w:r>
      <w:r>
        <w:fldChar w:fldCharType="separate"/>
      </w:r>
      <w:r>
        <w:t>29</w:t>
      </w:r>
      <w:r>
        <w:fldChar w:fldCharType="end"/>
      </w:r>
    </w:p>
    <w:p w14:paraId="62922323" w14:textId="77777777" w:rsidR="00000000" w:rsidRDefault="003B3694">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_Toc69719316 \h </w:instrText>
      </w:r>
      <w:r>
        <w:fldChar w:fldCharType="separate"/>
      </w:r>
      <w:r>
        <w:t>29</w:t>
      </w:r>
      <w:r>
        <w:fldChar w:fldCharType="end"/>
      </w:r>
    </w:p>
    <w:p w14:paraId="1B5AEF7A" w14:textId="77777777" w:rsidR="00000000" w:rsidRDefault="003B3694">
      <w:pPr>
        <w:pStyle w:val="TOC2"/>
        <w:tabs>
          <w:tab w:val="right" w:leader="dot" w:pos="8296"/>
        </w:tabs>
        <w:ind w:right="0"/>
        <w:rPr>
          <w:rFonts w:ascii="Times New Roman" w:hAnsi="Times New Roman" w:cs="Times New Roman"/>
          <w:sz w:val="24"/>
          <w:szCs w:val="24"/>
        </w:rPr>
      </w:pPr>
      <w:r>
        <w:rPr>
          <w:rtl/>
        </w:rPr>
        <w:t>אורי</w:t>
      </w:r>
      <w:r>
        <w:t xml:space="preserve"> </w:t>
      </w:r>
      <w:r>
        <w:rPr>
          <w:rtl/>
        </w:rPr>
        <w:t xml:space="preserve">יהודה אריאל </w:t>
      </w:r>
      <w:r>
        <w:rPr>
          <w:rtl/>
        </w:rPr>
        <w:t>(האיחוד הלאומי - ישראל ביתנו):</w:t>
      </w:r>
      <w:r>
        <w:tab/>
      </w:r>
      <w:r>
        <w:fldChar w:fldCharType="begin"/>
      </w:r>
      <w:r>
        <w:instrText xml:space="preserve"> PAGEREF _Toc69719317 \h </w:instrText>
      </w:r>
      <w:r>
        <w:fldChar w:fldCharType="separate"/>
      </w:r>
      <w:r>
        <w:t>30</w:t>
      </w:r>
      <w:r>
        <w:fldChar w:fldCharType="end"/>
      </w:r>
    </w:p>
    <w:p w14:paraId="0AA1D52B" w14:textId="77777777" w:rsidR="00000000" w:rsidRDefault="003B3694">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_Toc69719318 \h </w:instrText>
      </w:r>
      <w:r>
        <w:fldChar w:fldCharType="separate"/>
      </w:r>
      <w:r>
        <w:t>31</w:t>
      </w:r>
      <w:r>
        <w:fldChar w:fldCharType="end"/>
      </w:r>
    </w:p>
    <w:p w14:paraId="7D7B8EC9" w14:textId="77777777" w:rsidR="00000000" w:rsidRDefault="003B3694">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_Toc69719319 \h </w:instrText>
      </w:r>
      <w:r>
        <w:fldChar w:fldCharType="separate"/>
      </w:r>
      <w:r>
        <w:t>31</w:t>
      </w:r>
      <w:r>
        <w:fldChar w:fldCharType="end"/>
      </w:r>
    </w:p>
    <w:p w14:paraId="0821AFC1" w14:textId="77777777" w:rsidR="00000000" w:rsidRDefault="003B3694">
      <w:pPr>
        <w:pStyle w:val="TOC1"/>
        <w:tabs>
          <w:tab w:val="right" w:leader="dot" w:pos="8296"/>
        </w:tabs>
        <w:rPr>
          <w:rFonts w:ascii="Times New Roman" w:hAnsi="Times New Roman" w:cs="Times New Roman"/>
          <w:sz w:val="24"/>
          <w:szCs w:val="24"/>
        </w:rPr>
      </w:pPr>
      <w:r>
        <w:rPr>
          <w:rtl/>
        </w:rPr>
        <w:t>הצעת חוק כביש אגרה (כביש ארצי לישראל)</w:t>
      </w:r>
      <w:r>
        <w:t xml:space="preserve"> (</w:t>
      </w:r>
      <w:r>
        <w:rPr>
          <w:rtl/>
        </w:rPr>
        <w:t xml:space="preserve">תיקון - קביעת סכומי </w:t>
      </w:r>
      <w:r>
        <w:t xml:space="preserve"> </w:t>
      </w:r>
      <w:r>
        <w:rPr>
          <w:rtl/>
        </w:rPr>
        <w:t>האגרה ודרכי גביית</w:t>
      </w:r>
      <w:r>
        <w:rPr>
          <w:rtl/>
        </w:rPr>
        <w:t>ה), התשס"ג-2003</w:t>
      </w:r>
      <w:r>
        <w:tab/>
      </w:r>
      <w:r>
        <w:fldChar w:fldCharType="begin"/>
      </w:r>
      <w:r>
        <w:instrText xml:space="preserve"> PAGEREF _Toc69719320 \h </w:instrText>
      </w:r>
      <w:r>
        <w:fldChar w:fldCharType="separate"/>
      </w:r>
      <w:r>
        <w:t>33</w:t>
      </w:r>
      <w:r>
        <w:fldChar w:fldCharType="end"/>
      </w:r>
    </w:p>
    <w:p w14:paraId="0F6046F9" w14:textId="77777777" w:rsidR="00000000" w:rsidRDefault="003B3694">
      <w:pPr>
        <w:pStyle w:val="TOC1"/>
        <w:tabs>
          <w:tab w:val="right" w:leader="dot" w:pos="8296"/>
        </w:tabs>
        <w:rPr>
          <w:rFonts w:ascii="Times New Roman" w:hAnsi="Times New Roman" w:cs="Times New Roman"/>
          <w:sz w:val="24"/>
          <w:szCs w:val="24"/>
        </w:rPr>
      </w:pPr>
      <w:r>
        <w:lastRenderedPageBreak/>
        <w:t>(</w:t>
      </w:r>
      <w:r>
        <w:rPr>
          <w:rtl/>
        </w:rPr>
        <w:t>הצעת קבוצת חברי הכנסת)</w:t>
      </w:r>
      <w:r>
        <w:tab/>
      </w:r>
      <w:r>
        <w:fldChar w:fldCharType="begin"/>
      </w:r>
      <w:r>
        <w:instrText xml:space="preserve"> PAGEREF _Toc69719321 \h </w:instrText>
      </w:r>
      <w:r>
        <w:fldChar w:fldCharType="separate"/>
      </w:r>
      <w:r>
        <w:t>33</w:t>
      </w:r>
      <w:r>
        <w:fldChar w:fldCharType="end"/>
      </w:r>
    </w:p>
    <w:p w14:paraId="7B8F7959" w14:textId="77777777" w:rsidR="00000000" w:rsidRDefault="003B3694">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_Toc69719322 \h </w:instrText>
      </w:r>
      <w:r>
        <w:fldChar w:fldCharType="separate"/>
      </w:r>
      <w:r>
        <w:t>34</w:t>
      </w:r>
      <w:r>
        <w:fldChar w:fldCharType="end"/>
      </w:r>
    </w:p>
    <w:p w14:paraId="4A2F42B1" w14:textId="77777777" w:rsidR="00000000" w:rsidRDefault="003B3694">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_Toc69719323 \h </w:instrText>
      </w:r>
      <w:r>
        <w:fldChar w:fldCharType="separate"/>
      </w:r>
      <w:r>
        <w:t>35</w:t>
      </w:r>
      <w:r>
        <w:fldChar w:fldCharType="end"/>
      </w:r>
    </w:p>
    <w:p w14:paraId="121E67C8" w14:textId="77777777" w:rsidR="00000000" w:rsidRDefault="003B3694">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_Toc69719324 \h</w:instrText>
      </w:r>
      <w:r>
        <w:instrText xml:space="preserve"> </w:instrText>
      </w:r>
      <w:r>
        <w:fldChar w:fldCharType="separate"/>
      </w:r>
      <w:r>
        <w:t>38</w:t>
      </w:r>
      <w:r>
        <w:fldChar w:fldCharType="end"/>
      </w:r>
    </w:p>
    <w:p w14:paraId="33801137" w14:textId="77777777" w:rsidR="00000000" w:rsidRDefault="003B3694">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_Toc69719325 \h </w:instrText>
      </w:r>
      <w:r>
        <w:fldChar w:fldCharType="separate"/>
      </w:r>
      <w:r>
        <w:t>39</w:t>
      </w:r>
      <w:r>
        <w:fldChar w:fldCharType="end"/>
      </w:r>
    </w:p>
    <w:p w14:paraId="53212F3D" w14:textId="77777777" w:rsidR="00000000" w:rsidRDefault="003B3694">
      <w:pPr>
        <w:pStyle w:val="TOC1"/>
        <w:tabs>
          <w:tab w:val="right" w:leader="dot" w:pos="8296"/>
        </w:tabs>
        <w:rPr>
          <w:rFonts w:ascii="Times New Roman" w:hAnsi="Times New Roman" w:cs="Times New Roman"/>
          <w:sz w:val="24"/>
          <w:szCs w:val="24"/>
        </w:rPr>
      </w:pPr>
      <w:r>
        <w:rPr>
          <w:rtl/>
        </w:rPr>
        <w:t>הודעת יושב-ראש ועדת הכנסת</w:t>
      </w:r>
      <w:r>
        <w:tab/>
      </w:r>
      <w:r>
        <w:fldChar w:fldCharType="begin"/>
      </w:r>
      <w:r>
        <w:instrText xml:space="preserve"> PAGEREF _Toc69719326 \h </w:instrText>
      </w:r>
      <w:r>
        <w:fldChar w:fldCharType="separate"/>
      </w:r>
      <w:r>
        <w:t>40</w:t>
      </w:r>
      <w:r>
        <w:fldChar w:fldCharType="end"/>
      </w:r>
    </w:p>
    <w:p w14:paraId="3B1E2335" w14:textId="77777777" w:rsidR="00000000" w:rsidRDefault="003B3694">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_Toc69719327 \h </w:instrText>
      </w:r>
      <w:r>
        <w:fldChar w:fldCharType="separate"/>
      </w:r>
      <w:r>
        <w:t>40</w:t>
      </w:r>
      <w:r>
        <w:fldChar w:fldCharType="end"/>
      </w:r>
    </w:p>
    <w:p w14:paraId="0E397F40" w14:textId="77777777" w:rsidR="00000000" w:rsidRDefault="003B3694">
      <w:pPr>
        <w:pStyle w:val="TOC1"/>
        <w:tabs>
          <w:tab w:val="right" w:leader="dot" w:pos="8296"/>
        </w:tabs>
        <w:rPr>
          <w:rFonts w:ascii="Times New Roman" w:hAnsi="Times New Roman" w:cs="Times New Roman"/>
          <w:sz w:val="24"/>
          <w:szCs w:val="24"/>
        </w:rPr>
      </w:pPr>
      <w:r>
        <w:rPr>
          <w:rtl/>
        </w:rPr>
        <w:t>הצעת חוק לתיקון פקודת מס הכנסה (הצמדה למדד), התשס"ג-2003</w:t>
      </w:r>
      <w:r>
        <w:tab/>
      </w:r>
      <w:r>
        <w:fldChar w:fldCharType="begin"/>
      </w:r>
      <w:r>
        <w:instrText xml:space="preserve"> PAGEREF _Toc69719328 </w:instrText>
      </w:r>
      <w:r>
        <w:instrText xml:space="preserve">\h </w:instrText>
      </w:r>
      <w:r>
        <w:fldChar w:fldCharType="separate"/>
      </w:r>
      <w:r>
        <w:t>43</w:t>
      </w:r>
      <w:r>
        <w:fldChar w:fldCharType="end"/>
      </w:r>
    </w:p>
    <w:p w14:paraId="4ED3694E" w14:textId="77777777" w:rsidR="00000000" w:rsidRDefault="003B3694">
      <w:pPr>
        <w:pStyle w:val="TOC1"/>
        <w:tabs>
          <w:tab w:val="right" w:leader="dot" w:pos="8296"/>
        </w:tabs>
        <w:rPr>
          <w:rFonts w:ascii="Times New Roman" w:hAnsi="Times New Roman" w:cs="Times New Roman"/>
          <w:sz w:val="24"/>
          <w:szCs w:val="24"/>
        </w:rPr>
      </w:pPr>
      <w:r>
        <w:t>(</w:t>
      </w:r>
      <w:r>
        <w:rPr>
          <w:rtl/>
        </w:rPr>
        <w:t>הצעת קבוצת חברי הכנסת)</w:t>
      </w:r>
      <w:r>
        <w:tab/>
      </w:r>
      <w:r>
        <w:fldChar w:fldCharType="begin"/>
      </w:r>
      <w:r>
        <w:instrText xml:space="preserve"> PAGEREF _Toc69719329 \h </w:instrText>
      </w:r>
      <w:r>
        <w:fldChar w:fldCharType="separate"/>
      </w:r>
      <w:r>
        <w:t>43</w:t>
      </w:r>
      <w:r>
        <w:fldChar w:fldCharType="end"/>
      </w:r>
    </w:p>
    <w:p w14:paraId="1F7BB1E0" w14:textId="77777777" w:rsidR="00000000" w:rsidRDefault="003B3694">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_Toc69719330 \h </w:instrText>
      </w:r>
      <w:r>
        <w:fldChar w:fldCharType="separate"/>
      </w:r>
      <w:r>
        <w:t>43</w:t>
      </w:r>
      <w:r>
        <w:fldChar w:fldCharType="end"/>
      </w:r>
    </w:p>
    <w:p w14:paraId="67639E5D" w14:textId="77777777" w:rsidR="00000000" w:rsidRDefault="003B3694">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_Toc69719331 \h </w:instrText>
      </w:r>
      <w:r>
        <w:fldChar w:fldCharType="separate"/>
      </w:r>
      <w:r>
        <w:t>48</w:t>
      </w:r>
      <w:r>
        <w:fldChar w:fldCharType="end"/>
      </w:r>
    </w:p>
    <w:p w14:paraId="73BF3444" w14:textId="77777777" w:rsidR="00000000" w:rsidRDefault="003B3694">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_Toc69719332 \h </w:instrText>
      </w:r>
      <w:r>
        <w:fldChar w:fldCharType="separate"/>
      </w:r>
      <w:r>
        <w:t>50</w:t>
      </w:r>
      <w:r>
        <w:fldChar w:fldCharType="end"/>
      </w:r>
    </w:p>
    <w:p w14:paraId="094516C8" w14:textId="77777777" w:rsidR="00000000" w:rsidRDefault="003B3694">
      <w:pPr>
        <w:pStyle w:val="TOC1"/>
        <w:tabs>
          <w:tab w:val="right" w:leader="dot" w:pos="8296"/>
        </w:tabs>
        <w:rPr>
          <w:rFonts w:ascii="Times New Roman" w:hAnsi="Times New Roman" w:cs="Times New Roman"/>
          <w:sz w:val="24"/>
          <w:szCs w:val="24"/>
        </w:rPr>
      </w:pPr>
      <w:r>
        <w:rPr>
          <w:rtl/>
        </w:rPr>
        <w:t xml:space="preserve">הצעת חוק העונשין (תיקון - איסור מכירת משקאות </w:t>
      </w:r>
      <w:r>
        <w:t xml:space="preserve"> </w:t>
      </w:r>
      <w:r>
        <w:rPr>
          <w:rtl/>
        </w:rPr>
        <w:t>מ</w:t>
      </w:r>
      <w:r>
        <w:rPr>
          <w:rtl/>
        </w:rPr>
        <w:t>שכרים לקטין), התשס"ג-2003</w:t>
      </w:r>
      <w:r>
        <w:tab/>
      </w:r>
      <w:r>
        <w:fldChar w:fldCharType="begin"/>
      </w:r>
      <w:r>
        <w:instrText xml:space="preserve"> PAGEREF _Toc69719333 \h </w:instrText>
      </w:r>
      <w:r>
        <w:fldChar w:fldCharType="separate"/>
      </w:r>
      <w:r>
        <w:t>52</w:t>
      </w:r>
      <w:r>
        <w:fldChar w:fldCharType="end"/>
      </w:r>
    </w:p>
    <w:p w14:paraId="3A87B6B8" w14:textId="77777777" w:rsidR="00000000" w:rsidRDefault="003B3694">
      <w:pPr>
        <w:pStyle w:val="TOC1"/>
        <w:tabs>
          <w:tab w:val="right" w:leader="dot" w:pos="8296"/>
        </w:tabs>
        <w:rPr>
          <w:rFonts w:ascii="Times New Roman" w:hAnsi="Times New Roman" w:cs="Times New Roman"/>
          <w:sz w:val="24"/>
          <w:szCs w:val="24"/>
        </w:rPr>
      </w:pPr>
      <w:r>
        <w:t>(</w:t>
      </w:r>
      <w:r>
        <w:rPr>
          <w:rtl/>
        </w:rPr>
        <w:t>הצעת קבוצת חברי הכנסת</w:t>
      </w:r>
      <w:r>
        <w:t>)</w:t>
      </w:r>
      <w:r>
        <w:tab/>
      </w:r>
      <w:r>
        <w:fldChar w:fldCharType="begin"/>
      </w:r>
      <w:r>
        <w:instrText xml:space="preserve"> PAGEREF _Toc69719334 \h </w:instrText>
      </w:r>
      <w:r>
        <w:fldChar w:fldCharType="separate"/>
      </w:r>
      <w:r>
        <w:t>52</w:t>
      </w:r>
      <w:r>
        <w:fldChar w:fldCharType="end"/>
      </w:r>
    </w:p>
    <w:p w14:paraId="0379964D" w14:textId="77777777" w:rsidR="00000000" w:rsidRDefault="003B3694">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_Toc69719335 \h </w:instrText>
      </w:r>
      <w:r>
        <w:fldChar w:fldCharType="separate"/>
      </w:r>
      <w:r>
        <w:t>52</w:t>
      </w:r>
      <w:r>
        <w:fldChar w:fldCharType="end"/>
      </w:r>
    </w:p>
    <w:p w14:paraId="6A87B933" w14:textId="77777777" w:rsidR="00000000" w:rsidRDefault="003B3694">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_Toc69719336 \h </w:instrText>
      </w:r>
      <w:r>
        <w:fldChar w:fldCharType="separate"/>
      </w:r>
      <w:r>
        <w:t>53</w:t>
      </w:r>
      <w:r>
        <w:fldChar w:fldCharType="end"/>
      </w:r>
    </w:p>
    <w:p w14:paraId="73D8C053" w14:textId="77777777" w:rsidR="00000000" w:rsidRDefault="003B3694">
      <w:pPr>
        <w:pStyle w:val="TOC1"/>
        <w:tabs>
          <w:tab w:val="right" w:leader="dot" w:pos="8296"/>
        </w:tabs>
        <w:rPr>
          <w:rFonts w:ascii="Times New Roman" w:hAnsi="Times New Roman" w:cs="Times New Roman"/>
          <w:sz w:val="24"/>
          <w:szCs w:val="24"/>
        </w:rPr>
      </w:pPr>
      <w:r>
        <w:rPr>
          <w:rtl/>
        </w:rPr>
        <w:t xml:space="preserve">הצעת חוק-יסוד: הממשלה (תיקון - </w:t>
      </w:r>
      <w:r>
        <w:rPr>
          <w:rtl/>
        </w:rPr>
        <w:t>הגבלת מספר השרים וסגניהם)</w:t>
      </w:r>
      <w:r>
        <w:tab/>
      </w:r>
      <w:r>
        <w:fldChar w:fldCharType="begin"/>
      </w:r>
      <w:r>
        <w:instrText xml:space="preserve"> PAGEREF _Toc69719337 \h </w:instrText>
      </w:r>
      <w:r>
        <w:fldChar w:fldCharType="separate"/>
      </w:r>
      <w:r>
        <w:t>56</w:t>
      </w:r>
      <w:r>
        <w:fldChar w:fldCharType="end"/>
      </w:r>
    </w:p>
    <w:p w14:paraId="5D573872" w14:textId="77777777" w:rsidR="00000000" w:rsidRDefault="003B3694">
      <w:pPr>
        <w:pStyle w:val="TOC1"/>
        <w:tabs>
          <w:tab w:val="right" w:leader="dot" w:pos="8296"/>
        </w:tabs>
        <w:rPr>
          <w:rFonts w:ascii="Times New Roman" w:hAnsi="Times New Roman" w:cs="Times New Roman"/>
          <w:sz w:val="24"/>
          <w:szCs w:val="24"/>
        </w:rPr>
      </w:pPr>
      <w:r>
        <w:t>(</w:t>
      </w:r>
      <w:r>
        <w:rPr>
          <w:rtl/>
        </w:rPr>
        <w:t>הצעת קבוצת חברי הכנסת)</w:t>
      </w:r>
      <w:r>
        <w:tab/>
      </w:r>
      <w:r>
        <w:fldChar w:fldCharType="begin"/>
      </w:r>
      <w:r>
        <w:instrText xml:space="preserve"> PAGEREF _Toc69719338 \h </w:instrText>
      </w:r>
      <w:r>
        <w:fldChar w:fldCharType="separate"/>
      </w:r>
      <w:r>
        <w:t>56</w:t>
      </w:r>
      <w:r>
        <w:fldChar w:fldCharType="end"/>
      </w:r>
    </w:p>
    <w:p w14:paraId="761D56D6" w14:textId="77777777" w:rsidR="00000000" w:rsidRDefault="003B3694">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_Toc69719339 \h </w:instrText>
      </w:r>
      <w:r>
        <w:fldChar w:fldCharType="separate"/>
      </w:r>
      <w:r>
        <w:t>56</w:t>
      </w:r>
      <w:r>
        <w:fldChar w:fldCharType="end"/>
      </w:r>
    </w:p>
    <w:p w14:paraId="5E993F62" w14:textId="77777777" w:rsidR="00000000" w:rsidRDefault="003B3694">
      <w:pPr>
        <w:pStyle w:val="TOC2"/>
        <w:tabs>
          <w:tab w:val="right" w:leader="dot" w:pos="8296"/>
        </w:tabs>
        <w:ind w:right="0"/>
        <w:rPr>
          <w:rFonts w:ascii="Times New Roman" w:hAnsi="Times New Roman" w:cs="Times New Roman"/>
          <w:sz w:val="24"/>
          <w:szCs w:val="24"/>
        </w:rPr>
      </w:pPr>
      <w:r>
        <w:rPr>
          <w:rtl/>
        </w:rPr>
        <w:t>שר המשפטים יוסף לפיד:</w:t>
      </w:r>
      <w:r>
        <w:tab/>
      </w:r>
      <w:r>
        <w:fldChar w:fldCharType="begin"/>
      </w:r>
      <w:r>
        <w:instrText xml:space="preserve"> PAGEREF _Toc69719340 \h </w:instrText>
      </w:r>
      <w:r>
        <w:fldChar w:fldCharType="separate"/>
      </w:r>
      <w:r>
        <w:t>59</w:t>
      </w:r>
      <w:r>
        <w:fldChar w:fldCharType="end"/>
      </w:r>
    </w:p>
    <w:p w14:paraId="38218551" w14:textId="77777777" w:rsidR="00000000" w:rsidRDefault="003B3694">
      <w:pPr>
        <w:pStyle w:val="TOC2"/>
        <w:tabs>
          <w:tab w:val="right" w:leader="dot" w:pos="8296"/>
        </w:tabs>
        <w:ind w:right="0"/>
        <w:rPr>
          <w:rFonts w:ascii="Times New Roman" w:hAnsi="Times New Roman" w:cs="Times New Roman"/>
          <w:sz w:val="24"/>
          <w:szCs w:val="24"/>
        </w:rPr>
      </w:pPr>
      <w:r>
        <w:rPr>
          <w:rtl/>
        </w:rPr>
        <w:t>דוד טל (עם אחד)</w:t>
      </w:r>
      <w:r>
        <w:rPr>
          <w:rtl/>
        </w:rPr>
        <w:t>:</w:t>
      </w:r>
      <w:r>
        <w:tab/>
      </w:r>
      <w:r>
        <w:fldChar w:fldCharType="begin"/>
      </w:r>
      <w:r>
        <w:instrText xml:space="preserve"> PAGEREF _Toc69719341 \h </w:instrText>
      </w:r>
      <w:r>
        <w:fldChar w:fldCharType="separate"/>
      </w:r>
      <w:r>
        <w:t>64</w:t>
      </w:r>
      <w:r>
        <w:fldChar w:fldCharType="end"/>
      </w:r>
    </w:p>
    <w:p w14:paraId="790451C9" w14:textId="77777777" w:rsidR="00000000" w:rsidRDefault="003B3694">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_Toc69719342 \h </w:instrText>
      </w:r>
      <w:r>
        <w:fldChar w:fldCharType="separate"/>
      </w:r>
      <w:r>
        <w:t>68</w:t>
      </w:r>
      <w:r>
        <w:fldChar w:fldCharType="end"/>
      </w:r>
    </w:p>
    <w:p w14:paraId="35C2724C" w14:textId="77777777" w:rsidR="00000000" w:rsidRDefault="003B3694">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_Toc69719343 \h </w:instrText>
      </w:r>
      <w:r>
        <w:fldChar w:fldCharType="separate"/>
      </w:r>
      <w:r>
        <w:t>69</w:t>
      </w:r>
      <w:r>
        <w:fldChar w:fldCharType="end"/>
      </w:r>
    </w:p>
    <w:p w14:paraId="7FA7A532" w14:textId="77777777" w:rsidR="00000000" w:rsidRDefault="003B3694">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_Toc69719344 \h </w:instrText>
      </w:r>
      <w:r>
        <w:fldChar w:fldCharType="separate"/>
      </w:r>
      <w:r>
        <w:t>75</w:t>
      </w:r>
      <w:r>
        <w:fldChar w:fldCharType="end"/>
      </w:r>
    </w:p>
    <w:p w14:paraId="5D797C54" w14:textId="77777777" w:rsidR="00000000" w:rsidRDefault="003B3694">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_Toc69719345 \h </w:instrText>
      </w:r>
      <w:r>
        <w:fldChar w:fldCharType="separate"/>
      </w:r>
      <w:r>
        <w:t>75</w:t>
      </w:r>
      <w:r>
        <w:fldChar w:fldCharType="end"/>
      </w:r>
    </w:p>
    <w:p w14:paraId="18A38473" w14:textId="77777777" w:rsidR="00000000" w:rsidRDefault="003B3694">
      <w:pPr>
        <w:pStyle w:val="TOC1"/>
        <w:tabs>
          <w:tab w:val="right" w:leader="dot" w:pos="8296"/>
        </w:tabs>
        <w:rPr>
          <w:rFonts w:ascii="Times New Roman" w:hAnsi="Times New Roman" w:cs="Times New Roman"/>
          <w:sz w:val="24"/>
          <w:szCs w:val="24"/>
        </w:rPr>
      </w:pPr>
      <w:r>
        <w:rPr>
          <w:rtl/>
        </w:rPr>
        <w:t>הצ</w:t>
      </w:r>
      <w:r>
        <w:rPr>
          <w:rtl/>
        </w:rPr>
        <w:t>עת חוק-יסוד: הכנסת (תיקון - גיל הבוחר)</w:t>
      </w:r>
      <w:r>
        <w:tab/>
      </w:r>
      <w:r>
        <w:fldChar w:fldCharType="begin"/>
      </w:r>
      <w:r>
        <w:instrText xml:space="preserve"> PAGEREF _Toc69719346 \h </w:instrText>
      </w:r>
      <w:r>
        <w:fldChar w:fldCharType="separate"/>
      </w:r>
      <w:r>
        <w:t>75</w:t>
      </w:r>
      <w:r>
        <w:fldChar w:fldCharType="end"/>
      </w:r>
    </w:p>
    <w:p w14:paraId="541CF2C3" w14:textId="77777777" w:rsidR="00000000" w:rsidRDefault="003B3694">
      <w:pPr>
        <w:pStyle w:val="TOC1"/>
        <w:tabs>
          <w:tab w:val="right" w:leader="dot" w:pos="8296"/>
        </w:tabs>
        <w:rPr>
          <w:rFonts w:ascii="Times New Roman" w:hAnsi="Times New Roman" w:cs="Times New Roman"/>
          <w:sz w:val="24"/>
          <w:szCs w:val="24"/>
        </w:rPr>
      </w:pPr>
      <w:r>
        <w:t>(</w:t>
      </w:r>
      <w:r>
        <w:rPr>
          <w:rtl/>
        </w:rPr>
        <w:t>הצעת חבר הכנסת מאיר פרוש)</w:t>
      </w:r>
      <w:r>
        <w:tab/>
      </w:r>
      <w:r>
        <w:fldChar w:fldCharType="begin"/>
      </w:r>
      <w:r>
        <w:instrText xml:space="preserve"> PAGEREF _Toc69719347 \h </w:instrText>
      </w:r>
      <w:r>
        <w:fldChar w:fldCharType="separate"/>
      </w:r>
      <w:r>
        <w:t>75</w:t>
      </w:r>
      <w:r>
        <w:fldChar w:fldCharType="end"/>
      </w:r>
    </w:p>
    <w:p w14:paraId="759A0B83" w14:textId="77777777" w:rsidR="00000000" w:rsidRDefault="003B3694">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_Toc69719348 \h </w:instrText>
      </w:r>
      <w:r>
        <w:fldChar w:fldCharType="separate"/>
      </w:r>
      <w:r>
        <w:t>75</w:t>
      </w:r>
      <w:r>
        <w:fldChar w:fldCharType="end"/>
      </w:r>
    </w:p>
    <w:p w14:paraId="31B89747" w14:textId="77777777" w:rsidR="00000000" w:rsidRDefault="003B3694">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_Toc69719349 \h </w:instrText>
      </w:r>
      <w:r>
        <w:fldChar w:fldCharType="separate"/>
      </w:r>
      <w:r>
        <w:t>80</w:t>
      </w:r>
      <w:r>
        <w:fldChar w:fldCharType="end"/>
      </w:r>
    </w:p>
    <w:p w14:paraId="11904DD8" w14:textId="77777777" w:rsidR="00000000" w:rsidRDefault="003B3694">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w:t>
      </w:r>
      <w:r>
        <w:rPr>
          <w:rtl/>
        </w:rPr>
        <w:t>ת התורה):</w:t>
      </w:r>
      <w:r>
        <w:tab/>
      </w:r>
      <w:r>
        <w:fldChar w:fldCharType="begin"/>
      </w:r>
      <w:r>
        <w:instrText xml:space="preserve"> PAGEREF _Toc69719350 \h </w:instrText>
      </w:r>
      <w:r>
        <w:fldChar w:fldCharType="separate"/>
      </w:r>
      <w:r>
        <w:t>87</w:t>
      </w:r>
      <w:r>
        <w:fldChar w:fldCharType="end"/>
      </w:r>
    </w:p>
    <w:p w14:paraId="68072325" w14:textId="77777777" w:rsidR="00000000" w:rsidRDefault="003B3694">
      <w:pPr>
        <w:pStyle w:val="TOC1"/>
        <w:tabs>
          <w:tab w:val="right" w:leader="dot" w:pos="8296"/>
        </w:tabs>
        <w:rPr>
          <w:rFonts w:ascii="Times New Roman" w:hAnsi="Times New Roman" w:cs="Times New Roman"/>
          <w:sz w:val="24"/>
          <w:szCs w:val="24"/>
        </w:rPr>
      </w:pPr>
      <w:r>
        <w:rPr>
          <w:rtl/>
        </w:rPr>
        <w:t>הצעת חוק</w:t>
      </w:r>
      <w:r>
        <w:t xml:space="preserve"> </w:t>
      </w:r>
      <w:r>
        <w:rPr>
          <w:rtl/>
        </w:rPr>
        <w:t xml:space="preserve">לתיקון פקודת הבטיחות בעבודה [נוסח חדש] </w:t>
      </w:r>
      <w:r>
        <w:t xml:space="preserve"> (</w:t>
      </w:r>
      <w:r>
        <w:rPr>
          <w:rtl/>
        </w:rPr>
        <w:t>תיקון - דרגנוע), התשס"ג-2003</w:t>
      </w:r>
      <w:r>
        <w:tab/>
      </w:r>
      <w:r>
        <w:fldChar w:fldCharType="begin"/>
      </w:r>
      <w:r>
        <w:instrText xml:space="preserve"> PAGEREF _Toc69719351 \h </w:instrText>
      </w:r>
      <w:r>
        <w:fldChar w:fldCharType="separate"/>
      </w:r>
      <w:r>
        <w:t>89</w:t>
      </w:r>
      <w:r>
        <w:fldChar w:fldCharType="end"/>
      </w:r>
    </w:p>
    <w:p w14:paraId="74DC2DD0" w14:textId="77777777" w:rsidR="00000000" w:rsidRDefault="003B3694">
      <w:pPr>
        <w:pStyle w:val="TOC1"/>
        <w:tabs>
          <w:tab w:val="right" w:leader="dot" w:pos="8296"/>
        </w:tabs>
        <w:rPr>
          <w:rFonts w:ascii="Times New Roman" w:hAnsi="Times New Roman" w:cs="Times New Roman"/>
          <w:sz w:val="24"/>
          <w:szCs w:val="24"/>
        </w:rPr>
      </w:pPr>
      <w:r>
        <w:t>(</w:t>
      </w:r>
      <w:r>
        <w:rPr>
          <w:rtl/>
        </w:rPr>
        <w:t>הצעת חבר הכנסת אמנון כהן)</w:t>
      </w:r>
      <w:r>
        <w:tab/>
      </w:r>
      <w:r>
        <w:fldChar w:fldCharType="begin"/>
      </w:r>
      <w:r>
        <w:instrText xml:space="preserve"> PAGEREF _Toc69719352 \h </w:instrText>
      </w:r>
      <w:r>
        <w:fldChar w:fldCharType="separate"/>
      </w:r>
      <w:r>
        <w:t>89</w:t>
      </w:r>
      <w:r>
        <w:fldChar w:fldCharType="end"/>
      </w:r>
    </w:p>
    <w:p w14:paraId="3DD66991" w14:textId="77777777" w:rsidR="00000000" w:rsidRDefault="003B3694">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(ש"ס):</w:t>
      </w:r>
      <w:r>
        <w:tab/>
      </w:r>
      <w:r>
        <w:fldChar w:fldCharType="begin"/>
      </w:r>
      <w:r>
        <w:instrText xml:space="preserve"> PAGEREF _Toc69719353 \h </w:instrText>
      </w:r>
      <w:r>
        <w:fldChar w:fldCharType="separate"/>
      </w:r>
      <w:r>
        <w:t>89</w:t>
      </w:r>
      <w:r>
        <w:fldChar w:fldCharType="end"/>
      </w:r>
    </w:p>
    <w:p w14:paraId="659CB3D1" w14:textId="77777777" w:rsidR="00000000" w:rsidRDefault="003B3694">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 המסחר והתעסוקה מיכאל רצון:</w:t>
      </w:r>
      <w:r>
        <w:tab/>
      </w:r>
      <w:r>
        <w:fldChar w:fldCharType="begin"/>
      </w:r>
      <w:r>
        <w:instrText xml:space="preserve"> PAGEREF _Toc69719354 \h </w:instrText>
      </w:r>
      <w:r>
        <w:fldChar w:fldCharType="separate"/>
      </w:r>
      <w:r>
        <w:t>90</w:t>
      </w:r>
      <w:r>
        <w:fldChar w:fldCharType="end"/>
      </w:r>
    </w:p>
    <w:p w14:paraId="47AB5874" w14:textId="77777777" w:rsidR="00000000" w:rsidRDefault="003B3694">
      <w:pPr>
        <w:pStyle w:val="TOC1"/>
        <w:tabs>
          <w:tab w:val="right" w:leader="dot" w:pos="8296"/>
        </w:tabs>
        <w:rPr>
          <w:rFonts w:ascii="Times New Roman" w:hAnsi="Times New Roman" w:cs="Times New Roman"/>
          <w:sz w:val="24"/>
          <w:szCs w:val="24"/>
        </w:rPr>
      </w:pPr>
      <w:r>
        <w:rPr>
          <w:rtl/>
        </w:rPr>
        <w:t>הצעת חוק הגנת הצרכן (תיקון - עסקה לתקופה קצובה), התשס"ג-2003</w:t>
      </w:r>
      <w:r>
        <w:tab/>
      </w:r>
      <w:r>
        <w:fldChar w:fldCharType="begin"/>
      </w:r>
      <w:r>
        <w:instrText xml:space="preserve"> PAGEREF _Toc69719355 \h </w:instrText>
      </w:r>
      <w:r>
        <w:fldChar w:fldCharType="separate"/>
      </w:r>
      <w:r>
        <w:t>91</w:t>
      </w:r>
      <w:r>
        <w:fldChar w:fldCharType="end"/>
      </w:r>
    </w:p>
    <w:p w14:paraId="136D39D4" w14:textId="77777777" w:rsidR="00000000" w:rsidRDefault="003B3694">
      <w:pPr>
        <w:pStyle w:val="TOC1"/>
        <w:tabs>
          <w:tab w:val="right" w:leader="dot" w:pos="8296"/>
        </w:tabs>
        <w:rPr>
          <w:rFonts w:ascii="Times New Roman" w:hAnsi="Times New Roman" w:cs="Times New Roman"/>
          <w:sz w:val="24"/>
          <w:szCs w:val="24"/>
        </w:rPr>
      </w:pPr>
      <w:r>
        <w:t>(</w:t>
      </w:r>
      <w:r>
        <w:rPr>
          <w:rtl/>
        </w:rPr>
        <w:t>הצעת חברת הכנסת אורית נוקד)</w:t>
      </w:r>
      <w:r>
        <w:tab/>
      </w:r>
      <w:r>
        <w:fldChar w:fldCharType="begin"/>
      </w:r>
      <w:r>
        <w:instrText xml:space="preserve"> PAGEREF _Toc69719356 \h </w:instrText>
      </w:r>
      <w:r>
        <w:fldChar w:fldCharType="separate"/>
      </w:r>
      <w:r>
        <w:t>91</w:t>
      </w:r>
      <w:r>
        <w:fldChar w:fldCharType="end"/>
      </w:r>
    </w:p>
    <w:p w14:paraId="60502BC4" w14:textId="77777777" w:rsidR="00000000" w:rsidRDefault="003B3694">
      <w:pPr>
        <w:pStyle w:val="TOC2"/>
        <w:tabs>
          <w:tab w:val="right" w:leader="dot" w:pos="8296"/>
        </w:tabs>
        <w:ind w:right="0"/>
        <w:rPr>
          <w:rFonts w:ascii="Times New Roman" w:hAnsi="Times New Roman" w:cs="Times New Roman"/>
          <w:sz w:val="24"/>
          <w:szCs w:val="24"/>
        </w:rPr>
      </w:pPr>
      <w:r>
        <w:rPr>
          <w:rtl/>
        </w:rPr>
        <w:t>אורית</w:t>
      </w:r>
      <w:r>
        <w:t xml:space="preserve"> </w:t>
      </w:r>
      <w:r>
        <w:rPr>
          <w:rtl/>
        </w:rPr>
        <w:t>נוקד (העבודה-מימ</w:t>
      </w:r>
      <w:r>
        <w:rPr>
          <w:rtl/>
        </w:rPr>
        <w:t>ד):</w:t>
      </w:r>
      <w:r>
        <w:tab/>
      </w:r>
      <w:r>
        <w:fldChar w:fldCharType="begin"/>
      </w:r>
      <w:r>
        <w:instrText xml:space="preserve"> PAGEREF _Toc69719357 \h </w:instrText>
      </w:r>
      <w:r>
        <w:fldChar w:fldCharType="separate"/>
      </w:r>
      <w:r>
        <w:t>91</w:t>
      </w:r>
      <w:r>
        <w:fldChar w:fldCharType="end"/>
      </w:r>
    </w:p>
    <w:p w14:paraId="7EABEF6B" w14:textId="77777777" w:rsidR="00000000" w:rsidRDefault="003B3694">
      <w:pPr>
        <w:pStyle w:val="TOC1"/>
        <w:tabs>
          <w:tab w:val="right" w:leader="dot" w:pos="8296"/>
        </w:tabs>
        <w:rPr>
          <w:rFonts w:ascii="Times New Roman" w:hAnsi="Times New Roman" w:cs="Times New Roman"/>
          <w:sz w:val="24"/>
          <w:szCs w:val="24"/>
        </w:rPr>
      </w:pPr>
      <w:r>
        <w:rPr>
          <w:rtl/>
        </w:rPr>
        <w:t>הצעת חוק</w:t>
      </w:r>
      <w:r>
        <w:t xml:space="preserve"> </w:t>
      </w:r>
      <w:r>
        <w:rPr>
          <w:rtl/>
        </w:rPr>
        <w:t xml:space="preserve">הגנת הצרכן (תיקון - פקיעת התקשרות שנעשתה </w:t>
      </w:r>
      <w:r>
        <w:t xml:space="preserve"> </w:t>
      </w:r>
      <w:r>
        <w:rPr>
          <w:rtl/>
        </w:rPr>
        <w:t>בעקבות מכירה מיוחדת), התשס"ג-2003</w:t>
      </w:r>
      <w:r>
        <w:tab/>
      </w:r>
      <w:r>
        <w:fldChar w:fldCharType="begin"/>
      </w:r>
      <w:r>
        <w:instrText xml:space="preserve"> PAGEREF _Toc69719358 \h </w:instrText>
      </w:r>
      <w:r>
        <w:fldChar w:fldCharType="separate"/>
      </w:r>
      <w:r>
        <w:t>91</w:t>
      </w:r>
      <w:r>
        <w:fldChar w:fldCharType="end"/>
      </w:r>
    </w:p>
    <w:p w14:paraId="250CC752" w14:textId="77777777" w:rsidR="00000000" w:rsidRDefault="003B3694">
      <w:pPr>
        <w:pStyle w:val="TOC1"/>
        <w:tabs>
          <w:tab w:val="right" w:leader="dot" w:pos="8296"/>
        </w:tabs>
        <w:rPr>
          <w:rFonts w:ascii="Times New Roman" w:hAnsi="Times New Roman" w:cs="Times New Roman"/>
          <w:sz w:val="24"/>
          <w:szCs w:val="24"/>
        </w:rPr>
      </w:pPr>
      <w:r>
        <w:t>(</w:t>
      </w:r>
      <w:r>
        <w:rPr>
          <w:rtl/>
        </w:rPr>
        <w:t>הצעת חבר הכנסת שאול יהלום)</w:t>
      </w:r>
      <w:r>
        <w:tab/>
      </w:r>
      <w:r>
        <w:fldChar w:fldCharType="begin"/>
      </w:r>
      <w:r>
        <w:instrText xml:space="preserve"> PAGEREF _Toc69719359 \h </w:instrText>
      </w:r>
      <w:r>
        <w:fldChar w:fldCharType="separate"/>
      </w:r>
      <w:r>
        <w:t>91</w:t>
      </w:r>
      <w:r>
        <w:fldChar w:fldCharType="end"/>
      </w:r>
    </w:p>
    <w:p w14:paraId="76475A8B" w14:textId="77777777" w:rsidR="00000000" w:rsidRDefault="003B3694">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_Toc69719360 </w:instrText>
      </w:r>
      <w:r>
        <w:instrText xml:space="preserve">\h </w:instrText>
      </w:r>
      <w:r>
        <w:fldChar w:fldCharType="separate"/>
      </w:r>
      <w:r>
        <w:t>92</w:t>
      </w:r>
      <w:r>
        <w:fldChar w:fldCharType="end"/>
      </w:r>
    </w:p>
    <w:p w14:paraId="2A698AD2" w14:textId="77777777" w:rsidR="00000000" w:rsidRDefault="003B3694">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 המסחר והתעסוקה מיכאל רצון:</w:t>
      </w:r>
      <w:r>
        <w:tab/>
      </w:r>
      <w:r>
        <w:fldChar w:fldCharType="begin"/>
      </w:r>
      <w:r>
        <w:instrText xml:space="preserve"> PAGEREF _Toc69719361 \h </w:instrText>
      </w:r>
      <w:r>
        <w:fldChar w:fldCharType="separate"/>
      </w:r>
      <w:r>
        <w:t>92</w:t>
      </w:r>
      <w:r>
        <w:fldChar w:fldCharType="end"/>
      </w:r>
    </w:p>
    <w:p w14:paraId="2DFF6BBD" w14:textId="77777777" w:rsidR="00000000" w:rsidRDefault="003B3694">
      <w:pPr>
        <w:pStyle w:val="TOC1"/>
        <w:tabs>
          <w:tab w:val="right" w:leader="dot" w:pos="8296"/>
        </w:tabs>
        <w:rPr>
          <w:rFonts w:ascii="Times New Roman" w:hAnsi="Times New Roman" w:cs="Times New Roman"/>
          <w:sz w:val="24"/>
          <w:szCs w:val="24"/>
        </w:rPr>
      </w:pPr>
      <w:r>
        <w:rPr>
          <w:rtl/>
        </w:rPr>
        <w:t>הצעת חוק</w:t>
      </w:r>
      <w:r>
        <w:t xml:space="preserve"> </w:t>
      </w:r>
      <w:r>
        <w:rPr>
          <w:rtl/>
        </w:rPr>
        <w:t>לתיקון פקודת העיריות (ועדת חינוך)</w:t>
      </w:r>
      <w:r>
        <w:t xml:space="preserve">, </w:t>
      </w:r>
      <w:r>
        <w:rPr>
          <w:rtl/>
        </w:rPr>
        <w:t>התשס"ג-2003</w:t>
      </w:r>
      <w:r>
        <w:tab/>
      </w:r>
      <w:r>
        <w:fldChar w:fldCharType="begin"/>
      </w:r>
      <w:r>
        <w:instrText xml:space="preserve"> PAGEREF _Toc69719362 \h </w:instrText>
      </w:r>
      <w:r>
        <w:fldChar w:fldCharType="separate"/>
      </w:r>
      <w:r>
        <w:t>94</w:t>
      </w:r>
      <w:r>
        <w:fldChar w:fldCharType="end"/>
      </w:r>
    </w:p>
    <w:p w14:paraId="3AD4F625" w14:textId="77777777" w:rsidR="00000000" w:rsidRDefault="003B3694">
      <w:pPr>
        <w:pStyle w:val="TOC1"/>
        <w:tabs>
          <w:tab w:val="right" w:leader="dot" w:pos="8296"/>
        </w:tabs>
        <w:rPr>
          <w:rFonts w:ascii="Times New Roman" w:hAnsi="Times New Roman" w:cs="Times New Roman"/>
          <w:sz w:val="24"/>
          <w:szCs w:val="24"/>
        </w:rPr>
      </w:pPr>
      <w:r>
        <w:t>(</w:t>
      </w:r>
      <w:r>
        <w:rPr>
          <w:rtl/>
        </w:rPr>
        <w:t>הצעת קבוצת חברי הכנסת)</w:t>
      </w:r>
      <w:r>
        <w:tab/>
      </w:r>
      <w:r>
        <w:fldChar w:fldCharType="begin"/>
      </w:r>
      <w:r>
        <w:instrText xml:space="preserve"> PAGEREF _Toc69719363 \h </w:instrText>
      </w:r>
      <w:r>
        <w:fldChar w:fldCharType="separate"/>
      </w:r>
      <w:r>
        <w:t>94</w:t>
      </w:r>
      <w:r>
        <w:fldChar w:fldCharType="end"/>
      </w:r>
    </w:p>
    <w:p w14:paraId="16F3C408" w14:textId="77777777" w:rsidR="00000000" w:rsidRDefault="003B3694">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w:instrText>
      </w:r>
      <w:r>
        <w:instrText xml:space="preserve"> _Toc69719364 \h </w:instrText>
      </w:r>
      <w:r>
        <w:fldChar w:fldCharType="separate"/>
      </w:r>
      <w:r>
        <w:t>94</w:t>
      </w:r>
      <w:r>
        <w:fldChar w:fldCharType="end"/>
      </w:r>
    </w:p>
    <w:p w14:paraId="20B43189" w14:textId="77777777" w:rsidR="00000000" w:rsidRDefault="003B3694">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_Toc69719365 \h </w:instrText>
      </w:r>
      <w:r>
        <w:fldChar w:fldCharType="separate"/>
      </w:r>
      <w:r>
        <w:t>95</w:t>
      </w:r>
      <w:r>
        <w:fldChar w:fldCharType="end"/>
      </w:r>
    </w:p>
    <w:p w14:paraId="3BDD2B50" w14:textId="77777777" w:rsidR="00000000" w:rsidRDefault="003B3694">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_Toc69719366 \h </w:instrText>
      </w:r>
      <w:r>
        <w:fldChar w:fldCharType="separate"/>
      </w:r>
      <w:r>
        <w:t>95</w:t>
      </w:r>
      <w:r>
        <w:fldChar w:fldCharType="end"/>
      </w:r>
    </w:p>
    <w:p w14:paraId="2ED36E09" w14:textId="77777777" w:rsidR="00000000" w:rsidRDefault="003B3694">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_Toc69719367 \h </w:instrText>
      </w:r>
      <w:r>
        <w:fldChar w:fldCharType="separate"/>
      </w:r>
      <w:r>
        <w:t>98</w:t>
      </w:r>
      <w:r>
        <w:fldChar w:fldCharType="end"/>
      </w:r>
    </w:p>
    <w:p w14:paraId="00311E2C" w14:textId="77777777" w:rsidR="00000000" w:rsidRDefault="003B3694">
      <w:pPr>
        <w:pStyle w:val="TOC1"/>
        <w:tabs>
          <w:tab w:val="right" w:leader="dot" w:pos="8296"/>
        </w:tabs>
        <w:rPr>
          <w:rFonts w:ascii="Times New Roman" w:hAnsi="Times New Roman" w:cs="Times New Roman"/>
          <w:sz w:val="24"/>
          <w:szCs w:val="24"/>
        </w:rPr>
      </w:pPr>
      <w:r>
        <w:rPr>
          <w:rtl/>
        </w:rPr>
        <w:t>הצעת חוק</w:t>
      </w:r>
      <w:r>
        <w:t xml:space="preserve"> </w:t>
      </w:r>
      <w:r>
        <w:rPr>
          <w:rtl/>
        </w:rPr>
        <w:t>ממוני ביטחון, התשס"ג-2003</w:t>
      </w:r>
      <w:r>
        <w:tab/>
      </w:r>
      <w:r>
        <w:fldChar w:fldCharType="begin"/>
      </w:r>
      <w:r>
        <w:instrText xml:space="preserve"> PAGEREF _Toc69719368 \h </w:instrText>
      </w:r>
      <w:r>
        <w:fldChar w:fldCharType="separate"/>
      </w:r>
      <w:r>
        <w:t>100</w:t>
      </w:r>
      <w:r>
        <w:fldChar w:fldCharType="end"/>
      </w:r>
    </w:p>
    <w:p w14:paraId="775F3BB9" w14:textId="77777777" w:rsidR="00000000" w:rsidRDefault="003B3694">
      <w:pPr>
        <w:pStyle w:val="TOC1"/>
        <w:tabs>
          <w:tab w:val="right" w:leader="dot" w:pos="8296"/>
        </w:tabs>
        <w:rPr>
          <w:rFonts w:ascii="Times New Roman" w:hAnsi="Times New Roman" w:cs="Times New Roman"/>
          <w:sz w:val="24"/>
          <w:szCs w:val="24"/>
        </w:rPr>
      </w:pPr>
      <w:r>
        <w:t>(</w:t>
      </w:r>
      <w:r>
        <w:rPr>
          <w:rtl/>
        </w:rPr>
        <w:t>הצעת</w:t>
      </w:r>
      <w:r>
        <w:rPr>
          <w:rtl/>
        </w:rPr>
        <w:t xml:space="preserve"> קבוצת חברי הכנסת)</w:t>
      </w:r>
      <w:r>
        <w:tab/>
      </w:r>
      <w:r>
        <w:fldChar w:fldCharType="begin"/>
      </w:r>
      <w:r>
        <w:instrText xml:space="preserve"> PAGEREF _Toc69719369 \h </w:instrText>
      </w:r>
      <w:r>
        <w:fldChar w:fldCharType="separate"/>
      </w:r>
      <w:r>
        <w:t>100</w:t>
      </w:r>
      <w:r>
        <w:fldChar w:fldCharType="end"/>
      </w:r>
    </w:p>
    <w:p w14:paraId="1B831BD3" w14:textId="77777777" w:rsidR="00000000" w:rsidRDefault="003B3694">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_Toc69719370 \h </w:instrText>
      </w:r>
      <w:r>
        <w:fldChar w:fldCharType="separate"/>
      </w:r>
      <w:r>
        <w:t>100</w:t>
      </w:r>
      <w:r>
        <w:fldChar w:fldCharType="end"/>
      </w:r>
    </w:p>
    <w:p w14:paraId="0FCF3A02" w14:textId="77777777" w:rsidR="00000000" w:rsidRDefault="003B3694">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_Toc69719371 \h </w:instrText>
      </w:r>
      <w:r>
        <w:fldChar w:fldCharType="separate"/>
      </w:r>
      <w:r>
        <w:t>102</w:t>
      </w:r>
      <w:r>
        <w:fldChar w:fldCharType="end"/>
      </w:r>
    </w:p>
    <w:p w14:paraId="1BF115BA" w14:textId="77777777" w:rsidR="00000000" w:rsidRDefault="003B3694">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_Toc69719372 \h </w:instrText>
      </w:r>
      <w:r>
        <w:fldChar w:fldCharType="separate"/>
      </w:r>
      <w:r>
        <w:t>103</w:t>
      </w:r>
      <w:r>
        <w:fldChar w:fldCharType="end"/>
      </w:r>
    </w:p>
    <w:p w14:paraId="0ADB407D" w14:textId="77777777" w:rsidR="00000000" w:rsidRDefault="003B3694">
      <w:pPr>
        <w:pStyle w:val="TOC1"/>
        <w:tabs>
          <w:tab w:val="right" w:leader="dot" w:pos="8296"/>
        </w:tabs>
        <w:rPr>
          <w:rFonts w:ascii="Times New Roman" w:hAnsi="Times New Roman" w:cs="Times New Roman"/>
          <w:sz w:val="24"/>
          <w:szCs w:val="24"/>
        </w:rPr>
      </w:pPr>
      <w:r>
        <w:rPr>
          <w:rtl/>
        </w:rPr>
        <w:t>דוח העוני</w:t>
      </w:r>
      <w:r>
        <w:tab/>
      </w:r>
      <w:r>
        <w:fldChar w:fldCharType="begin"/>
      </w:r>
      <w:r>
        <w:instrText xml:space="preserve"> PAGEREF _Toc69719373 \h </w:instrText>
      </w:r>
      <w:r>
        <w:fldChar w:fldCharType="separate"/>
      </w:r>
      <w:r>
        <w:t>103</w:t>
      </w:r>
      <w:r>
        <w:fldChar w:fldCharType="end"/>
      </w:r>
    </w:p>
    <w:p w14:paraId="1845AC91" w14:textId="77777777" w:rsidR="00000000" w:rsidRDefault="003B3694">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בן-אליעזר (העבודה-מימד):</w:t>
      </w:r>
      <w:r>
        <w:tab/>
      </w:r>
      <w:r>
        <w:fldChar w:fldCharType="begin"/>
      </w:r>
      <w:r>
        <w:instrText xml:space="preserve"> PAGEREF _Toc69719374 \h </w:instrText>
      </w:r>
      <w:r>
        <w:fldChar w:fldCharType="separate"/>
      </w:r>
      <w:r>
        <w:t>103</w:t>
      </w:r>
      <w:r>
        <w:fldChar w:fldCharType="end"/>
      </w:r>
    </w:p>
    <w:p w14:paraId="43F9F025" w14:textId="77777777" w:rsidR="00000000" w:rsidRDefault="003B3694">
      <w:pPr>
        <w:pStyle w:val="TOC2"/>
        <w:tabs>
          <w:tab w:val="right" w:leader="dot" w:pos="8296"/>
        </w:tabs>
        <w:ind w:right="0"/>
        <w:rPr>
          <w:rFonts w:ascii="Times New Roman" w:hAnsi="Times New Roman" w:cs="Times New Roman"/>
          <w:sz w:val="24"/>
          <w:szCs w:val="24"/>
        </w:rPr>
      </w:pPr>
      <w:r>
        <w:rPr>
          <w:rtl/>
        </w:rPr>
        <w:t>שר</w:t>
      </w:r>
      <w:r>
        <w:t xml:space="preserve"> </w:t>
      </w:r>
      <w:r>
        <w:rPr>
          <w:rtl/>
        </w:rPr>
        <w:t>הרווחה זבולון אורלב:</w:t>
      </w:r>
      <w:r>
        <w:tab/>
      </w:r>
      <w:r>
        <w:fldChar w:fldCharType="begin"/>
      </w:r>
      <w:r>
        <w:instrText xml:space="preserve"> PAGEREF _Toc69719375 \h </w:instrText>
      </w:r>
      <w:r>
        <w:fldChar w:fldCharType="separate"/>
      </w:r>
      <w:r>
        <w:t>105</w:t>
      </w:r>
      <w:r>
        <w:fldChar w:fldCharType="end"/>
      </w:r>
    </w:p>
    <w:p w14:paraId="667EA17E" w14:textId="77777777" w:rsidR="00000000" w:rsidRDefault="003B3694">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_Toc69719376 \h </w:instrText>
      </w:r>
      <w:r>
        <w:fldChar w:fldCharType="separate"/>
      </w:r>
      <w:r>
        <w:t>111</w:t>
      </w:r>
      <w:r>
        <w:fldChar w:fldCharType="end"/>
      </w:r>
    </w:p>
    <w:p w14:paraId="230647C0" w14:textId="77777777" w:rsidR="00000000" w:rsidRDefault="003B3694">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_Toc69719377 \h </w:instrText>
      </w:r>
      <w:r>
        <w:fldChar w:fldCharType="separate"/>
      </w:r>
      <w:r>
        <w:t>111</w:t>
      </w:r>
      <w:r>
        <w:fldChar w:fldCharType="end"/>
      </w:r>
    </w:p>
    <w:p w14:paraId="42FB5695" w14:textId="77777777" w:rsidR="00000000" w:rsidRDefault="003B3694">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_Toc69719378 \h </w:instrText>
      </w:r>
      <w:r>
        <w:fldChar w:fldCharType="separate"/>
      </w:r>
      <w:r>
        <w:t>113</w:t>
      </w:r>
      <w:r>
        <w:fldChar w:fldCharType="end"/>
      </w:r>
    </w:p>
    <w:p w14:paraId="3F35770F" w14:textId="77777777" w:rsidR="00000000" w:rsidRDefault="003B3694">
      <w:pPr>
        <w:pStyle w:val="TOC1"/>
        <w:tabs>
          <w:tab w:val="right" w:leader="dot" w:pos="8296"/>
        </w:tabs>
        <w:rPr>
          <w:rFonts w:ascii="Times New Roman" w:hAnsi="Times New Roman" w:cs="Times New Roman"/>
          <w:sz w:val="24"/>
          <w:szCs w:val="24"/>
        </w:rPr>
      </w:pPr>
      <w:r>
        <w:rPr>
          <w:rtl/>
        </w:rPr>
        <w:t>התעללות הורים חרדים בילדיהם מפני שלא רצו להיות חרדים</w:t>
      </w:r>
      <w:r>
        <w:tab/>
      </w:r>
      <w:r>
        <w:fldChar w:fldCharType="begin"/>
      </w:r>
      <w:r>
        <w:instrText xml:space="preserve"> PAGEREF _Toc69719379 \h </w:instrText>
      </w:r>
      <w:r>
        <w:fldChar w:fldCharType="separate"/>
      </w:r>
      <w:r>
        <w:t>113</w:t>
      </w:r>
      <w:r>
        <w:fldChar w:fldCharType="end"/>
      </w:r>
    </w:p>
    <w:p w14:paraId="012547A1" w14:textId="77777777" w:rsidR="00000000" w:rsidRDefault="003B3694">
      <w:pPr>
        <w:pStyle w:val="TOC2"/>
        <w:tabs>
          <w:tab w:val="right" w:leader="dot" w:pos="8296"/>
        </w:tabs>
        <w:ind w:right="0"/>
        <w:rPr>
          <w:rFonts w:ascii="Times New Roman" w:hAnsi="Times New Roman" w:cs="Times New Roman"/>
          <w:sz w:val="24"/>
          <w:szCs w:val="24"/>
        </w:rPr>
      </w:pPr>
      <w:r>
        <w:rPr>
          <w:rtl/>
        </w:rPr>
        <w:t>יגאל יאסינוב (שינוי):</w:t>
      </w:r>
      <w:r>
        <w:tab/>
      </w:r>
      <w:r>
        <w:fldChar w:fldCharType="begin"/>
      </w:r>
      <w:r>
        <w:instrText xml:space="preserve"> PAGEREF _Toc69719380 \h </w:instrText>
      </w:r>
      <w:r>
        <w:fldChar w:fldCharType="separate"/>
      </w:r>
      <w:r>
        <w:t>114</w:t>
      </w:r>
      <w:r>
        <w:fldChar w:fldCharType="end"/>
      </w:r>
    </w:p>
    <w:p w14:paraId="0E39A26A" w14:textId="77777777" w:rsidR="00000000" w:rsidRDefault="003B3694">
      <w:pPr>
        <w:pStyle w:val="TOC2"/>
        <w:tabs>
          <w:tab w:val="right" w:leader="dot" w:pos="8296"/>
        </w:tabs>
        <w:ind w:right="0"/>
        <w:rPr>
          <w:rFonts w:ascii="Times New Roman" w:hAnsi="Times New Roman" w:cs="Times New Roman"/>
          <w:sz w:val="24"/>
          <w:szCs w:val="24"/>
        </w:rPr>
      </w:pPr>
      <w:r>
        <w:rPr>
          <w:rtl/>
        </w:rPr>
        <w:t>שר</w:t>
      </w:r>
      <w:r>
        <w:t xml:space="preserve"> </w:t>
      </w:r>
      <w:r>
        <w:rPr>
          <w:rtl/>
        </w:rPr>
        <w:t>הרווחה זבולון אורלב:</w:t>
      </w:r>
      <w:r>
        <w:tab/>
      </w:r>
      <w:r>
        <w:fldChar w:fldCharType="begin"/>
      </w:r>
      <w:r>
        <w:instrText xml:space="preserve"> PAGEREF _Toc69719381 \h </w:instrText>
      </w:r>
      <w:r>
        <w:fldChar w:fldCharType="separate"/>
      </w:r>
      <w:r>
        <w:t>116</w:t>
      </w:r>
      <w:r>
        <w:fldChar w:fldCharType="end"/>
      </w:r>
    </w:p>
    <w:p w14:paraId="54187574" w14:textId="77777777" w:rsidR="00000000" w:rsidRDefault="003B3694">
      <w:pPr>
        <w:pStyle w:val="TOC2"/>
        <w:tabs>
          <w:tab w:val="right" w:leader="dot" w:pos="8296"/>
        </w:tabs>
        <w:ind w:right="0"/>
        <w:rPr>
          <w:rFonts w:ascii="Times New Roman" w:hAnsi="Times New Roman" w:cs="Times New Roman"/>
          <w:sz w:val="24"/>
          <w:szCs w:val="24"/>
        </w:rPr>
      </w:pPr>
      <w:r>
        <w:rPr>
          <w:rtl/>
        </w:rPr>
        <w:t>יעק</w:t>
      </w:r>
      <w:r>
        <w:rPr>
          <w:rtl/>
        </w:rPr>
        <w:t>ב</w:t>
      </w:r>
      <w:r>
        <w:t xml:space="preserve"> </w:t>
      </w:r>
      <w:r>
        <w:rPr>
          <w:rtl/>
        </w:rPr>
        <w:t>מרגי (ש"ס):</w:t>
      </w:r>
      <w:r>
        <w:tab/>
      </w:r>
      <w:r>
        <w:fldChar w:fldCharType="begin"/>
      </w:r>
      <w:r>
        <w:instrText xml:space="preserve"> PAGEREF _Toc69719382 \h </w:instrText>
      </w:r>
      <w:r>
        <w:fldChar w:fldCharType="separate"/>
      </w:r>
      <w:r>
        <w:t>118</w:t>
      </w:r>
      <w:r>
        <w:fldChar w:fldCharType="end"/>
      </w:r>
    </w:p>
    <w:p w14:paraId="495ECA47" w14:textId="77777777" w:rsidR="00000000" w:rsidRDefault="003B3694">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_Toc69719383 \h </w:instrText>
      </w:r>
      <w:r>
        <w:fldChar w:fldCharType="separate"/>
      </w:r>
      <w:r>
        <w:t>119</w:t>
      </w:r>
      <w:r>
        <w:fldChar w:fldCharType="end"/>
      </w:r>
    </w:p>
    <w:p w14:paraId="5482F3F0" w14:textId="77777777" w:rsidR="00000000" w:rsidRDefault="003B3694">
      <w:pPr>
        <w:pStyle w:val="TOC1"/>
        <w:tabs>
          <w:tab w:val="right" w:leader="dot" w:pos="8296"/>
        </w:tabs>
        <w:rPr>
          <w:rFonts w:ascii="Times New Roman" w:hAnsi="Times New Roman" w:cs="Times New Roman"/>
          <w:sz w:val="24"/>
          <w:szCs w:val="24"/>
        </w:rPr>
      </w:pPr>
      <w:r>
        <w:rPr>
          <w:rtl/>
        </w:rPr>
        <w:t>המשבר בקרנות הפנסיה</w:t>
      </w:r>
      <w:r>
        <w:tab/>
      </w:r>
      <w:r>
        <w:fldChar w:fldCharType="begin"/>
      </w:r>
      <w:r>
        <w:instrText xml:space="preserve"> PAGEREF _Toc69719384 \h </w:instrText>
      </w:r>
      <w:r>
        <w:fldChar w:fldCharType="separate"/>
      </w:r>
      <w:r>
        <w:t>119</w:t>
      </w:r>
      <w:r>
        <w:fldChar w:fldCharType="end"/>
      </w:r>
    </w:p>
    <w:p w14:paraId="3ED5187A" w14:textId="77777777" w:rsidR="00000000" w:rsidRDefault="003B3694">
      <w:pPr>
        <w:pStyle w:val="TOC2"/>
        <w:tabs>
          <w:tab w:val="right" w:leader="dot" w:pos="8296"/>
        </w:tabs>
        <w:ind w:right="0"/>
        <w:rPr>
          <w:rFonts w:ascii="Times New Roman" w:hAnsi="Times New Roman" w:cs="Times New Roman"/>
          <w:sz w:val="24"/>
          <w:szCs w:val="24"/>
        </w:rPr>
      </w:pPr>
      <w:r>
        <w:rPr>
          <w:rtl/>
        </w:rPr>
        <w:t>אברהם בייגה שוחט (העבודה-מימד):</w:t>
      </w:r>
      <w:r>
        <w:tab/>
      </w:r>
      <w:r>
        <w:fldChar w:fldCharType="begin"/>
      </w:r>
      <w:r>
        <w:instrText xml:space="preserve"> PAGEREF _Toc69719385 \h </w:instrText>
      </w:r>
      <w:r>
        <w:fldChar w:fldCharType="separate"/>
      </w:r>
      <w:r>
        <w:t>120</w:t>
      </w:r>
      <w:r>
        <w:fldChar w:fldCharType="end"/>
      </w:r>
    </w:p>
    <w:p w14:paraId="1018D571" w14:textId="77777777" w:rsidR="00000000" w:rsidRDefault="003B3694">
      <w:pPr>
        <w:pStyle w:val="TOC2"/>
        <w:tabs>
          <w:tab w:val="right" w:leader="dot" w:pos="8296"/>
        </w:tabs>
        <w:ind w:right="0"/>
        <w:rPr>
          <w:rFonts w:ascii="Times New Roman" w:hAnsi="Times New Roman" w:cs="Times New Roman"/>
          <w:sz w:val="24"/>
          <w:szCs w:val="24"/>
        </w:rPr>
      </w:pPr>
      <w:r>
        <w:rPr>
          <w:rtl/>
        </w:rPr>
        <w:t>חיים</w:t>
      </w:r>
      <w:r>
        <w:t xml:space="preserve"> </w:t>
      </w:r>
      <w:r>
        <w:rPr>
          <w:rtl/>
        </w:rPr>
        <w:t>כץ (הליכוד):</w:t>
      </w:r>
      <w:r>
        <w:tab/>
      </w:r>
      <w:r>
        <w:fldChar w:fldCharType="begin"/>
      </w:r>
      <w:r>
        <w:instrText xml:space="preserve"> PAGEREF _Toc69719386 \h</w:instrText>
      </w:r>
      <w:r>
        <w:instrText xml:space="preserve"> </w:instrText>
      </w:r>
      <w:r>
        <w:fldChar w:fldCharType="separate"/>
      </w:r>
      <w:r>
        <w:t>125</w:t>
      </w:r>
      <w:r>
        <w:fldChar w:fldCharType="end"/>
      </w:r>
    </w:p>
    <w:p w14:paraId="23C110B7" w14:textId="77777777" w:rsidR="00000000" w:rsidRDefault="003B3694">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_Toc69719387 \h </w:instrText>
      </w:r>
      <w:r>
        <w:fldChar w:fldCharType="separate"/>
      </w:r>
      <w:r>
        <w:t>126</w:t>
      </w:r>
      <w:r>
        <w:fldChar w:fldCharType="end"/>
      </w:r>
    </w:p>
    <w:p w14:paraId="40AB0CF4" w14:textId="77777777" w:rsidR="00000000" w:rsidRDefault="003B3694">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_Toc69719388 \h </w:instrText>
      </w:r>
      <w:r>
        <w:fldChar w:fldCharType="separate"/>
      </w:r>
      <w:r>
        <w:t>127</w:t>
      </w:r>
      <w:r>
        <w:fldChar w:fldCharType="end"/>
      </w:r>
    </w:p>
    <w:p w14:paraId="7D1CC9A0" w14:textId="77777777" w:rsidR="00000000" w:rsidRDefault="003B3694">
      <w:pPr>
        <w:pStyle w:val="TOC1"/>
        <w:tabs>
          <w:tab w:val="right" w:leader="dot" w:pos="8296"/>
        </w:tabs>
        <w:rPr>
          <w:rFonts w:ascii="Times New Roman" w:hAnsi="Times New Roman" w:cs="Times New Roman"/>
          <w:sz w:val="24"/>
          <w:szCs w:val="24"/>
        </w:rPr>
      </w:pPr>
      <w:r>
        <w:rPr>
          <w:rtl/>
        </w:rPr>
        <w:t>החובות של הרשות הפלסטינית לישראל מול הבזבוזים של סוהא ערפאת</w:t>
      </w:r>
      <w:r>
        <w:tab/>
      </w:r>
      <w:r>
        <w:fldChar w:fldCharType="begin"/>
      </w:r>
      <w:r>
        <w:instrText xml:space="preserve"> PAGEREF _Toc69719389 \h </w:instrText>
      </w:r>
      <w:r>
        <w:fldChar w:fldCharType="separate"/>
      </w:r>
      <w:r>
        <w:t>127</w:t>
      </w:r>
      <w:r>
        <w:fldChar w:fldCharType="end"/>
      </w:r>
    </w:p>
    <w:p w14:paraId="546FE8EC" w14:textId="77777777" w:rsidR="00000000" w:rsidRDefault="003B3694">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_Toc69719390 \h </w:instrText>
      </w:r>
      <w:r>
        <w:fldChar w:fldCharType="separate"/>
      </w:r>
      <w:r>
        <w:t>128</w:t>
      </w:r>
      <w:r>
        <w:fldChar w:fldCharType="end"/>
      </w:r>
    </w:p>
    <w:p w14:paraId="644791DB" w14:textId="77777777" w:rsidR="00000000" w:rsidRDefault="003B3694">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_Toc69719391 \h </w:instrText>
      </w:r>
      <w:r>
        <w:fldChar w:fldCharType="separate"/>
      </w:r>
      <w:r>
        <w:t>139</w:t>
      </w:r>
      <w:r>
        <w:fldChar w:fldCharType="end"/>
      </w:r>
    </w:p>
    <w:p w14:paraId="28B35C85" w14:textId="77777777" w:rsidR="00000000" w:rsidRDefault="003B3694">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_Toc69719392 \h </w:instrText>
      </w:r>
      <w:r>
        <w:fldChar w:fldCharType="separate"/>
      </w:r>
      <w:r>
        <w:t>141</w:t>
      </w:r>
      <w:r>
        <w:fldChar w:fldCharType="end"/>
      </w:r>
    </w:p>
    <w:p w14:paraId="03F12B9E" w14:textId="77777777" w:rsidR="00000000" w:rsidRDefault="003B3694">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_Toc69719393 \h </w:instrText>
      </w:r>
      <w:r>
        <w:fldChar w:fldCharType="separate"/>
      </w:r>
      <w:r>
        <w:t>143</w:t>
      </w:r>
      <w:r>
        <w:fldChar w:fldCharType="end"/>
      </w:r>
    </w:p>
    <w:p w14:paraId="562302F2" w14:textId="77777777" w:rsidR="00000000" w:rsidRDefault="003B3694">
      <w:pPr>
        <w:pStyle w:val="TOC1"/>
        <w:tabs>
          <w:tab w:val="right" w:leader="dot" w:pos="8296"/>
        </w:tabs>
        <w:rPr>
          <w:rFonts w:ascii="Times New Roman" w:hAnsi="Times New Roman" w:cs="Times New Roman"/>
          <w:sz w:val="24"/>
          <w:szCs w:val="24"/>
        </w:rPr>
      </w:pPr>
      <w:r>
        <w:rPr>
          <w:rtl/>
        </w:rPr>
        <w:t>הצעות</w:t>
      </w:r>
      <w:r>
        <w:t xml:space="preserve"> </w:t>
      </w:r>
      <w:r>
        <w:rPr>
          <w:rtl/>
        </w:rPr>
        <w:t xml:space="preserve">לסדר-היום </w:t>
      </w:r>
      <w:r>
        <w:t xml:space="preserve"> </w:t>
      </w:r>
      <w:r>
        <w:rPr>
          <w:rtl/>
        </w:rPr>
        <w:t xml:space="preserve">סקר האיחוד האירופי המעלה כי לדעת רוב הנשאלים ישראל היא </w:t>
      </w:r>
      <w:r>
        <w:t xml:space="preserve"> </w:t>
      </w:r>
      <w:r>
        <w:rPr>
          <w:rtl/>
        </w:rPr>
        <w:t>המדינה המסוכנת ביותר לשלו</w:t>
      </w:r>
      <w:r>
        <w:rPr>
          <w:rtl/>
        </w:rPr>
        <w:t>ם העולם</w:t>
      </w:r>
      <w:r>
        <w:tab/>
      </w:r>
      <w:r>
        <w:fldChar w:fldCharType="begin"/>
      </w:r>
      <w:r>
        <w:instrText xml:space="preserve"> PAGEREF _Toc69719394 \h </w:instrText>
      </w:r>
      <w:r>
        <w:fldChar w:fldCharType="separate"/>
      </w:r>
      <w:r>
        <w:t>145</w:t>
      </w:r>
      <w:r>
        <w:fldChar w:fldCharType="end"/>
      </w:r>
    </w:p>
    <w:p w14:paraId="1834E0BF" w14:textId="77777777" w:rsidR="00000000" w:rsidRDefault="003B3694">
      <w:pPr>
        <w:pStyle w:val="TOC2"/>
        <w:tabs>
          <w:tab w:val="right" w:leader="dot" w:pos="8296"/>
        </w:tabs>
        <w:ind w:right="0"/>
        <w:rPr>
          <w:rFonts w:ascii="Times New Roman" w:hAnsi="Times New Roman" w:cs="Times New Roman"/>
          <w:sz w:val="24"/>
          <w:szCs w:val="24"/>
        </w:rPr>
      </w:pPr>
      <w:r>
        <w:rPr>
          <w:rtl/>
        </w:rPr>
        <w:t>מיכאל</w:t>
      </w:r>
      <w:r>
        <w:t xml:space="preserve"> </w:t>
      </w:r>
      <w:r>
        <w:rPr>
          <w:rtl/>
        </w:rPr>
        <w:t>נודלמן (האיחוד הלאומי - ישראל ביתנו):</w:t>
      </w:r>
      <w:r>
        <w:tab/>
      </w:r>
      <w:r>
        <w:fldChar w:fldCharType="begin"/>
      </w:r>
      <w:r>
        <w:instrText xml:space="preserve"> PAGEREF _Toc69719395 \h </w:instrText>
      </w:r>
      <w:r>
        <w:fldChar w:fldCharType="separate"/>
      </w:r>
      <w:r>
        <w:t>146</w:t>
      </w:r>
      <w:r>
        <w:fldChar w:fldCharType="end"/>
      </w:r>
    </w:p>
    <w:p w14:paraId="3F9EC944" w14:textId="77777777" w:rsidR="00000000" w:rsidRDefault="003B3694">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_Toc69719396 \h </w:instrText>
      </w:r>
      <w:r>
        <w:fldChar w:fldCharType="separate"/>
      </w:r>
      <w:r>
        <w:t>148</w:t>
      </w:r>
      <w:r>
        <w:fldChar w:fldCharType="end"/>
      </w:r>
    </w:p>
    <w:p w14:paraId="499C134A" w14:textId="77777777" w:rsidR="00000000" w:rsidRDefault="003B3694">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(מרצ):</w:t>
      </w:r>
      <w:r>
        <w:tab/>
      </w:r>
      <w:r>
        <w:fldChar w:fldCharType="begin"/>
      </w:r>
      <w:r>
        <w:instrText xml:space="preserve"> PAGEREF _Toc69719397 \h </w:instrText>
      </w:r>
      <w:r>
        <w:fldChar w:fldCharType="separate"/>
      </w:r>
      <w:r>
        <w:t>151</w:t>
      </w:r>
      <w:r>
        <w:fldChar w:fldCharType="end"/>
      </w:r>
    </w:p>
    <w:p w14:paraId="039CD2B5" w14:textId="77777777" w:rsidR="00000000" w:rsidRDefault="003B3694">
      <w:pPr>
        <w:pStyle w:val="TOC2"/>
        <w:tabs>
          <w:tab w:val="right" w:leader="dot" w:pos="8296"/>
        </w:tabs>
        <w:ind w:right="0"/>
        <w:rPr>
          <w:rFonts w:ascii="Times New Roman" w:hAnsi="Times New Roman" w:cs="Times New Roman"/>
          <w:sz w:val="24"/>
          <w:szCs w:val="24"/>
        </w:rPr>
      </w:pPr>
      <w:r>
        <w:rPr>
          <w:rtl/>
        </w:rPr>
        <w:t>לאה</w:t>
      </w:r>
      <w:r>
        <w:t xml:space="preserve"> </w:t>
      </w:r>
      <w:r>
        <w:rPr>
          <w:rtl/>
        </w:rPr>
        <w:t>נס (הליכוד):</w:t>
      </w:r>
      <w:r>
        <w:tab/>
      </w:r>
      <w:r>
        <w:fldChar w:fldCharType="begin"/>
      </w:r>
      <w:r>
        <w:instrText xml:space="preserve"> PAGEREF _Toc6971939</w:instrText>
      </w:r>
      <w:r>
        <w:instrText xml:space="preserve">8 \h </w:instrText>
      </w:r>
      <w:r>
        <w:fldChar w:fldCharType="separate"/>
      </w:r>
      <w:r>
        <w:t>155</w:t>
      </w:r>
      <w:r>
        <w:fldChar w:fldCharType="end"/>
      </w:r>
    </w:p>
    <w:p w14:paraId="324C0E8B" w14:textId="77777777" w:rsidR="00000000" w:rsidRDefault="003B3694">
      <w:pPr>
        <w:pStyle w:val="TOC2"/>
        <w:tabs>
          <w:tab w:val="right" w:leader="dot" w:pos="8296"/>
        </w:tabs>
        <w:ind w:right="0"/>
        <w:rPr>
          <w:rFonts w:ascii="Times New Roman" w:hAnsi="Times New Roman" w:cs="Times New Roman"/>
          <w:sz w:val="24"/>
          <w:szCs w:val="24"/>
        </w:rPr>
      </w:pPr>
      <w:r>
        <w:rPr>
          <w:rtl/>
        </w:rPr>
        <w:t>מיכאל</w:t>
      </w:r>
      <w:r>
        <w:t xml:space="preserve"> </w:t>
      </w:r>
      <w:r>
        <w:rPr>
          <w:rtl/>
        </w:rPr>
        <w:t>מלכיאור (העבודה-מימד):</w:t>
      </w:r>
      <w:r>
        <w:tab/>
      </w:r>
      <w:r>
        <w:fldChar w:fldCharType="begin"/>
      </w:r>
      <w:r>
        <w:instrText xml:space="preserve"> PAGEREF _Toc69719399 \h </w:instrText>
      </w:r>
      <w:r>
        <w:fldChar w:fldCharType="separate"/>
      </w:r>
      <w:r>
        <w:t>156</w:t>
      </w:r>
      <w:r>
        <w:fldChar w:fldCharType="end"/>
      </w:r>
    </w:p>
    <w:p w14:paraId="2AD6CB74" w14:textId="77777777" w:rsidR="00000000" w:rsidRDefault="003B3694">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_Toc69719400 \h </w:instrText>
      </w:r>
      <w:r>
        <w:fldChar w:fldCharType="separate"/>
      </w:r>
      <w:r>
        <w:t>158</w:t>
      </w:r>
      <w:r>
        <w:fldChar w:fldCharType="end"/>
      </w:r>
    </w:p>
    <w:p w14:paraId="0D47FCA2" w14:textId="77777777" w:rsidR="00000000" w:rsidRDefault="003B3694">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_Toc69719401 \h </w:instrText>
      </w:r>
      <w:r>
        <w:fldChar w:fldCharType="separate"/>
      </w:r>
      <w:r>
        <w:t>162</w:t>
      </w:r>
      <w:r>
        <w:fldChar w:fldCharType="end"/>
      </w:r>
    </w:p>
    <w:p w14:paraId="1DB37E03" w14:textId="77777777" w:rsidR="00000000" w:rsidRDefault="003B3694">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_Toc69719402 \h </w:instrText>
      </w:r>
      <w:r>
        <w:fldChar w:fldCharType="separate"/>
      </w:r>
      <w:r>
        <w:t>166</w:t>
      </w:r>
      <w:r>
        <w:fldChar w:fldCharType="end"/>
      </w:r>
    </w:p>
    <w:p w14:paraId="09F6048C" w14:textId="77777777" w:rsidR="00000000" w:rsidRDefault="003B3694">
      <w:pPr>
        <w:pStyle w:val="TOC2"/>
        <w:tabs>
          <w:tab w:val="right" w:leader="dot" w:pos="8296"/>
        </w:tabs>
        <w:ind w:right="0"/>
        <w:rPr>
          <w:rFonts w:ascii="Times New Roman" w:hAnsi="Times New Roman" w:cs="Times New Roman"/>
          <w:sz w:val="24"/>
          <w:szCs w:val="24"/>
        </w:rPr>
      </w:pPr>
      <w:r>
        <w:rPr>
          <w:rtl/>
        </w:rPr>
        <w:t>השר</w:t>
      </w:r>
      <w:r>
        <w:t xml:space="preserve"> </w:t>
      </w:r>
      <w:r>
        <w:rPr>
          <w:rtl/>
        </w:rPr>
        <w:t xml:space="preserve">גדעון </w:t>
      </w:r>
      <w:r>
        <w:rPr>
          <w:rtl/>
        </w:rPr>
        <w:t>עזרא:</w:t>
      </w:r>
      <w:r>
        <w:tab/>
      </w:r>
      <w:r>
        <w:fldChar w:fldCharType="begin"/>
      </w:r>
      <w:r>
        <w:instrText xml:space="preserve"> PAGEREF _Toc69719403 \h </w:instrText>
      </w:r>
      <w:r>
        <w:fldChar w:fldCharType="separate"/>
      </w:r>
      <w:r>
        <w:t>170</w:t>
      </w:r>
      <w:r>
        <w:fldChar w:fldCharType="end"/>
      </w:r>
    </w:p>
    <w:p w14:paraId="3E191EF7" w14:textId="77777777" w:rsidR="00000000" w:rsidRDefault="003B3694">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_Toc69719404 \h </w:instrText>
      </w:r>
      <w:r>
        <w:fldChar w:fldCharType="separate"/>
      </w:r>
      <w:r>
        <w:t>178</w:t>
      </w:r>
      <w:r>
        <w:fldChar w:fldCharType="end"/>
      </w:r>
    </w:p>
    <w:p w14:paraId="64C5B4BB" w14:textId="77777777" w:rsidR="00000000" w:rsidRDefault="003B3694">
      <w:pPr>
        <w:pStyle w:val="TOC2"/>
        <w:tabs>
          <w:tab w:val="right" w:leader="dot" w:pos="8296"/>
        </w:tabs>
        <w:ind w:right="0"/>
        <w:rPr>
          <w:rFonts w:ascii="Times New Roman" w:hAnsi="Times New Roman" w:cs="Times New Roman"/>
          <w:sz w:val="24"/>
          <w:szCs w:val="24"/>
        </w:rPr>
      </w:pPr>
      <w:r>
        <w:rPr>
          <w:rtl/>
        </w:rPr>
        <w:t>חיים</w:t>
      </w:r>
      <w:r>
        <w:t xml:space="preserve"> </w:t>
      </w:r>
      <w:r>
        <w:rPr>
          <w:rtl/>
        </w:rPr>
        <w:t>כץ (הליכוד):</w:t>
      </w:r>
      <w:r>
        <w:tab/>
      </w:r>
      <w:r>
        <w:fldChar w:fldCharType="begin"/>
      </w:r>
      <w:r>
        <w:instrText xml:space="preserve"> PAGEREF _Toc69719405 \h </w:instrText>
      </w:r>
      <w:r>
        <w:fldChar w:fldCharType="separate"/>
      </w:r>
      <w:r>
        <w:t>178</w:t>
      </w:r>
      <w:r>
        <w:fldChar w:fldCharType="end"/>
      </w:r>
    </w:p>
    <w:p w14:paraId="0FB36352" w14:textId="77777777" w:rsidR="00000000" w:rsidRDefault="003B3694">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_Toc69719406 \h </w:instrText>
      </w:r>
      <w:r>
        <w:fldChar w:fldCharType="separate"/>
      </w:r>
      <w:r>
        <w:t>179</w:t>
      </w:r>
      <w:r>
        <w:fldChar w:fldCharType="end"/>
      </w:r>
    </w:p>
    <w:p w14:paraId="6FF5FE27" w14:textId="77777777" w:rsidR="00000000" w:rsidRDefault="003B3694">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w:instrText>
      </w:r>
      <w:r>
        <w:instrText xml:space="preserve"> _Toc69719407 \h </w:instrText>
      </w:r>
      <w:r>
        <w:fldChar w:fldCharType="separate"/>
      </w:r>
      <w:r>
        <w:t>179</w:t>
      </w:r>
      <w:r>
        <w:fldChar w:fldCharType="end"/>
      </w:r>
    </w:p>
    <w:p w14:paraId="4B24154E" w14:textId="77777777" w:rsidR="00000000" w:rsidRDefault="003B3694">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_Toc69719408 \h </w:instrText>
      </w:r>
      <w:r>
        <w:fldChar w:fldCharType="separate"/>
      </w:r>
      <w:r>
        <w:t>182</w:t>
      </w:r>
      <w:r>
        <w:fldChar w:fldCharType="end"/>
      </w:r>
    </w:p>
    <w:p w14:paraId="425223FB" w14:textId="77777777" w:rsidR="00000000" w:rsidRDefault="003B3694">
      <w:pPr>
        <w:pStyle w:val="TOC1"/>
        <w:tabs>
          <w:tab w:val="right" w:leader="dot" w:pos="8296"/>
        </w:tabs>
        <w:rPr>
          <w:rFonts w:ascii="Times New Roman" w:hAnsi="Times New Roman" w:cs="Times New Roman"/>
          <w:sz w:val="24"/>
          <w:szCs w:val="24"/>
        </w:rPr>
      </w:pPr>
      <w:r>
        <w:rPr>
          <w:rtl/>
        </w:rPr>
        <w:t>החלטת הממשלה לאשר את עסקת חילופי השבויים</w:t>
      </w:r>
      <w:r>
        <w:tab/>
      </w:r>
      <w:r>
        <w:fldChar w:fldCharType="begin"/>
      </w:r>
      <w:r>
        <w:instrText xml:space="preserve"> PAGEREF _Toc69719409 \h </w:instrText>
      </w:r>
      <w:r>
        <w:fldChar w:fldCharType="separate"/>
      </w:r>
      <w:r>
        <w:t>182</w:t>
      </w:r>
      <w:r>
        <w:fldChar w:fldCharType="end"/>
      </w:r>
    </w:p>
    <w:p w14:paraId="643B3B6F" w14:textId="77777777" w:rsidR="00000000" w:rsidRDefault="003B3694">
      <w:pPr>
        <w:pStyle w:val="TOC2"/>
        <w:tabs>
          <w:tab w:val="right" w:leader="dot" w:pos="8296"/>
        </w:tabs>
        <w:ind w:right="0"/>
        <w:rPr>
          <w:rFonts w:ascii="Times New Roman" w:hAnsi="Times New Roman" w:cs="Times New Roman"/>
          <w:sz w:val="24"/>
          <w:szCs w:val="24"/>
        </w:rPr>
      </w:pPr>
      <w:r>
        <w:rPr>
          <w:rtl/>
        </w:rPr>
        <w:t>אבשלום וילן (מרצ):</w:t>
      </w:r>
      <w:r>
        <w:tab/>
      </w:r>
      <w:r>
        <w:fldChar w:fldCharType="begin"/>
      </w:r>
      <w:r>
        <w:instrText xml:space="preserve"> PAGEREF _Toc69719410 \h </w:instrText>
      </w:r>
      <w:r>
        <w:fldChar w:fldCharType="separate"/>
      </w:r>
      <w:r>
        <w:t>183</w:t>
      </w:r>
      <w:r>
        <w:fldChar w:fldCharType="end"/>
      </w:r>
    </w:p>
    <w:p w14:paraId="4F63F6B4" w14:textId="77777777" w:rsidR="00000000" w:rsidRDefault="003B3694">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_Toc69719411 \h </w:instrText>
      </w:r>
      <w:r>
        <w:fldChar w:fldCharType="separate"/>
      </w:r>
      <w:r>
        <w:t>184</w:t>
      </w:r>
      <w:r>
        <w:fldChar w:fldCharType="end"/>
      </w:r>
    </w:p>
    <w:p w14:paraId="48FC2803" w14:textId="77777777" w:rsidR="00000000" w:rsidRDefault="003B3694">
      <w:pPr>
        <w:pStyle w:val="TOC2"/>
        <w:tabs>
          <w:tab w:val="right" w:leader="dot" w:pos="8296"/>
        </w:tabs>
        <w:ind w:right="0"/>
        <w:rPr>
          <w:rFonts w:ascii="Times New Roman" w:hAnsi="Times New Roman" w:cs="Times New Roman"/>
          <w:sz w:val="24"/>
          <w:szCs w:val="24"/>
        </w:rPr>
      </w:pPr>
      <w:r>
        <w:rPr>
          <w:rtl/>
        </w:rPr>
        <w:t>מתן</w:t>
      </w:r>
      <w:r>
        <w:t xml:space="preserve"> </w:t>
      </w:r>
      <w:r>
        <w:rPr>
          <w:rtl/>
        </w:rPr>
        <w:t xml:space="preserve">וילנאי </w:t>
      </w:r>
      <w:r>
        <w:t>(</w:t>
      </w:r>
      <w:r>
        <w:rPr>
          <w:rtl/>
        </w:rPr>
        <w:t>העבודה-מימד):</w:t>
      </w:r>
      <w:r>
        <w:tab/>
      </w:r>
      <w:r>
        <w:fldChar w:fldCharType="begin"/>
      </w:r>
      <w:r>
        <w:instrText xml:space="preserve"> PAGEREF _Toc69719412 \h </w:instrText>
      </w:r>
      <w:r>
        <w:fldChar w:fldCharType="separate"/>
      </w:r>
      <w:r>
        <w:t>185</w:t>
      </w:r>
      <w:r>
        <w:fldChar w:fldCharType="end"/>
      </w:r>
    </w:p>
    <w:p w14:paraId="0C97E604" w14:textId="77777777" w:rsidR="00000000" w:rsidRDefault="003B3694">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_Toc69719413 \h </w:instrText>
      </w:r>
      <w:r>
        <w:fldChar w:fldCharType="separate"/>
      </w:r>
      <w:r>
        <w:t>186</w:t>
      </w:r>
      <w:r>
        <w:fldChar w:fldCharType="end"/>
      </w:r>
    </w:p>
    <w:p w14:paraId="3A5FE2A6" w14:textId="77777777" w:rsidR="00000000" w:rsidRDefault="003B3694">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_Toc69719414 \h </w:instrText>
      </w:r>
      <w:r>
        <w:fldChar w:fldCharType="separate"/>
      </w:r>
      <w:r>
        <w:t>187</w:t>
      </w:r>
      <w:r>
        <w:fldChar w:fldCharType="end"/>
      </w:r>
    </w:p>
    <w:p w14:paraId="0B86C0D1" w14:textId="77777777" w:rsidR="00000000" w:rsidRDefault="003B3694">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_Toc69719415 \h </w:instrText>
      </w:r>
      <w:r>
        <w:fldChar w:fldCharType="separate"/>
      </w:r>
      <w:r>
        <w:t>188</w:t>
      </w:r>
      <w:r>
        <w:fldChar w:fldCharType="end"/>
      </w:r>
    </w:p>
    <w:p w14:paraId="4B9FC27B" w14:textId="77777777" w:rsidR="00000000" w:rsidRDefault="003B3694">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w:t>
      </w:r>
      <w:r>
        <w:rPr>
          <w:rtl/>
        </w:rPr>
        <w:t>וד הלאומי - ישראל ביתנו):</w:t>
      </w:r>
      <w:r>
        <w:tab/>
      </w:r>
      <w:r>
        <w:fldChar w:fldCharType="begin"/>
      </w:r>
      <w:r>
        <w:instrText xml:space="preserve"> PAGEREF _Toc69719416 \h </w:instrText>
      </w:r>
      <w:r>
        <w:fldChar w:fldCharType="separate"/>
      </w:r>
      <w:r>
        <w:t>195</w:t>
      </w:r>
      <w:r>
        <w:fldChar w:fldCharType="end"/>
      </w:r>
    </w:p>
    <w:p w14:paraId="4AF4B722" w14:textId="77777777" w:rsidR="00000000" w:rsidRDefault="003B3694">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_Toc69719417 \h </w:instrText>
      </w:r>
      <w:r>
        <w:fldChar w:fldCharType="separate"/>
      </w:r>
      <w:r>
        <w:t>196</w:t>
      </w:r>
      <w:r>
        <w:fldChar w:fldCharType="end"/>
      </w:r>
    </w:p>
    <w:p w14:paraId="29227403" w14:textId="77777777" w:rsidR="00000000" w:rsidRDefault="003B3694">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_Toc69719418 \h </w:instrText>
      </w:r>
      <w:r>
        <w:fldChar w:fldCharType="separate"/>
      </w:r>
      <w:r>
        <w:t>196</w:t>
      </w:r>
      <w:r>
        <w:fldChar w:fldCharType="end"/>
      </w:r>
    </w:p>
    <w:p w14:paraId="29C956B5" w14:textId="77777777" w:rsidR="00000000" w:rsidRDefault="003B3694">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_Toc69719419 \h </w:instrText>
      </w:r>
      <w:r>
        <w:fldChar w:fldCharType="separate"/>
      </w:r>
      <w:r>
        <w:t>196</w:t>
      </w:r>
      <w:r>
        <w:fldChar w:fldCharType="end"/>
      </w:r>
    </w:p>
    <w:p w14:paraId="2C101966" w14:textId="77777777" w:rsidR="00000000" w:rsidRDefault="003B3694">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_Toc697</w:instrText>
      </w:r>
      <w:r>
        <w:instrText xml:space="preserve">19420 \h </w:instrText>
      </w:r>
      <w:r>
        <w:fldChar w:fldCharType="separate"/>
      </w:r>
      <w:r>
        <w:t>197</w:t>
      </w:r>
      <w:r>
        <w:fldChar w:fldCharType="end"/>
      </w:r>
    </w:p>
    <w:p w14:paraId="00AB2803" w14:textId="77777777" w:rsidR="00000000" w:rsidRDefault="003B3694">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_Toc69719421 \h </w:instrText>
      </w:r>
      <w:r>
        <w:fldChar w:fldCharType="separate"/>
      </w:r>
      <w:r>
        <w:t>199</w:t>
      </w:r>
      <w:r>
        <w:fldChar w:fldCharType="end"/>
      </w:r>
    </w:p>
    <w:p w14:paraId="412AB948" w14:textId="77777777" w:rsidR="00000000" w:rsidRDefault="003B3694">
      <w:pPr>
        <w:pStyle w:val="TOC1"/>
        <w:tabs>
          <w:tab w:val="right" w:leader="dot" w:pos="8296"/>
        </w:tabs>
        <w:rPr>
          <w:rFonts w:ascii="Times New Roman" w:hAnsi="Times New Roman" w:cs="Times New Roman"/>
          <w:sz w:val="24"/>
          <w:szCs w:val="24"/>
        </w:rPr>
      </w:pPr>
      <w:r>
        <w:rPr>
          <w:rtl/>
        </w:rPr>
        <w:t>המפד"ל משתלטת על הכותל</w:t>
      </w:r>
      <w:r>
        <w:tab/>
      </w:r>
      <w:r>
        <w:fldChar w:fldCharType="begin"/>
      </w:r>
      <w:r>
        <w:instrText xml:space="preserve"> PAGEREF _Toc69719422 \h </w:instrText>
      </w:r>
      <w:r>
        <w:fldChar w:fldCharType="separate"/>
      </w:r>
      <w:r>
        <w:t>199</w:t>
      </w:r>
      <w:r>
        <w:fldChar w:fldCharType="end"/>
      </w:r>
    </w:p>
    <w:p w14:paraId="1F12CFDC" w14:textId="77777777" w:rsidR="00000000" w:rsidRDefault="003B3694">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_Toc69719423 \h </w:instrText>
      </w:r>
      <w:r>
        <w:fldChar w:fldCharType="separate"/>
      </w:r>
      <w:r>
        <w:t>199</w:t>
      </w:r>
      <w:r>
        <w:fldChar w:fldCharType="end"/>
      </w:r>
    </w:p>
    <w:p w14:paraId="2FBCDB8D" w14:textId="77777777" w:rsidR="00000000" w:rsidRDefault="003B3694">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_Toc69719424 \h </w:instrText>
      </w:r>
      <w:r>
        <w:fldChar w:fldCharType="separate"/>
      </w:r>
      <w:r>
        <w:t>201</w:t>
      </w:r>
      <w:r>
        <w:fldChar w:fldCharType="end"/>
      </w:r>
    </w:p>
    <w:p w14:paraId="7B3F85A3" w14:textId="77777777" w:rsidR="00000000" w:rsidRDefault="003B3694">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_Toc69</w:instrText>
      </w:r>
      <w:r>
        <w:instrText xml:space="preserve">719425 \h </w:instrText>
      </w:r>
      <w:r>
        <w:fldChar w:fldCharType="separate"/>
      </w:r>
      <w:r>
        <w:t>209</w:t>
      </w:r>
      <w:r>
        <w:fldChar w:fldCharType="end"/>
      </w:r>
    </w:p>
    <w:p w14:paraId="4EF6C11D" w14:textId="77777777" w:rsidR="00000000" w:rsidRDefault="003B3694">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_Toc69719426 \h </w:instrText>
      </w:r>
      <w:r>
        <w:fldChar w:fldCharType="separate"/>
      </w:r>
      <w:r>
        <w:t>211</w:t>
      </w:r>
      <w:r>
        <w:fldChar w:fldCharType="end"/>
      </w:r>
    </w:p>
    <w:p w14:paraId="6B5B5BF6" w14:textId="77777777" w:rsidR="00000000" w:rsidRDefault="003B3694">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_Toc69719427 \h </w:instrText>
      </w:r>
      <w:r>
        <w:fldChar w:fldCharType="separate"/>
      </w:r>
      <w:r>
        <w:t>212</w:t>
      </w:r>
      <w:r>
        <w:fldChar w:fldCharType="end"/>
      </w:r>
    </w:p>
    <w:p w14:paraId="2AE3D1D2" w14:textId="77777777" w:rsidR="00000000" w:rsidRDefault="003B3694">
      <w:pPr>
        <w:pStyle w:val="TOC1"/>
        <w:tabs>
          <w:tab w:val="right" w:leader="dot" w:pos="8296"/>
        </w:tabs>
        <w:rPr>
          <w:rFonts w:ascii="Times New Roman" w:hAnsi="Times New Roman" w:cs="Times New Roman"/>
          <w:sz w:val="24"/>
          <w:szCs w:val="24"/>
        </w:rPr>
      </w:pPr>
      <w:r>
        <w:rPr>
          <w:rtl/>
        </w:rPr>
        <w:t xml:space="preserve">מצבם של אלפי עובדי משרד הדתות והמועצות הדתיות </w:t>
      </w:r>
      <w:r>
        <w:t xml:space="preserve"> </w:t>
      </w:r>
      <w:r>
        <w:rPr>
          <w:rtl/>
        </w:rPr>
        <w:t>נוכח פירוק משרד הדתות</w:t>
      </w:r>
      <w:r>
        <w:tab/>
      </w:r>
      <w:r>
        <w:fldChar w:fldCharType="begin"/>
      </w:r>
      <w:r>
        <w:instrText xml:space="preserve"> PAGEREF _Toc69719428 \h </w:instrText>
      </w:r>
      <w:r>
        <w:fldChar w:fldCharType="separate"/>
      </w:r>
      <w:r>
        <w:t>212</w:t>
      </w:r>
      <w:r>
        <w:fldChar w:fldCharType="end"/>
      </w:r>
    </w:p>
    <w:p w14:paraId="00F53D09" w14:textId="77777777" w:rsidR="00000000" w:rsidRDefault="003B3694">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w:instrText>
      </w:r>
      <w:r>
        <w:instrText xml:space="preserve">69719429 \h </w:instrText>
      </w:r>
      <w:r>
        <w:fldChar w:fldCharType="separate"/>
      </w:r>
      <w:r>
        <w:t>213</w:t>
      </w:r>
      <w:r>
        <w:fldChar w:fldCharType="end"/>
      </w:r>
    </w:p>
    <w:p w14:paraId="5B332A48" w14:textId="77777777" w:rsidR="00000000" w:rsidRDefault="003B3694">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_Toc69719430 \h </w:instrText>
      </w:r>
      <w:r>
        <w:fldChar w:fldCharType="separate"/>
      </w:r>
      <w:r>
        <w:t>217</w:t>
      </w:r>
      <w:r>
        <w:fldChar w:fldCharType="end"/>
      </w:r>
    </w:p>
    <w:p w14:paraId="54E9E5D8" w14:textId="77777777" w:rsidR="00000000" w:rsidRDefault="003B3694">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_Toc69719431 \h </w:instrText>
      </w:r>
      <w:r>
        <w:fldChar w:fldCharType="separate"/>
      </w:r>
      <w:r>
        <w:t>219</w:t>
      </w:r>
      <w:r>
        <w:fldChar w:fldCharType="end"/>
      </w:r>
    </w:p>
    <w:p w14:paraId="2C238508" w14:textId="77777777" w:rsidR="00000000" w:rsidRDefault="003B3694">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_Toc69719432 \h </w:instrText>
      </w:r>
      <w:r>
        <w:fldChar w:fldCharType="separate"/>
      </w:r>
      <w:r>
        <w:t>221</w:t>
      </w:r>
      <w:r>
        <w:fldChar w:fldCharType="end"/>
      </w:r>
    </w:p>
    <w:p w14:paraId="69B35D85" w14:textId="77777777" w:rsidR="00000000" w:rsidRDefault="003B3694">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רות קפלן:</w:t>
      </w:r>
      <w:r>
        <w:tab/>
      </w:r>
      <w:r>
        <w:fldChar w:fldCharType="begin"/>
      </w:r>
      <w:r>
        <w:instrText xml:space="preserve"> PAGEREF _Toc697</w:instrText>
      </w:r>
      <w:r>
        <w:instrText xml:space="preserve">19433 \h </w:instrText>
      </w:r>
      <w:r>
        <w:fldChar w:fldCharType="separate"/>
      </w:r>
      <w:r>
        <w:t>221</w:t>
      </w:r>
      <w:r>
        <w:fldChar w:fldCharType="end"/>
      </w:r>
    </w:p>
    <w:p w14:paraId="21179A73" w14:textId="77777777" w:rsidR="00000000" w:rsidRDefault="003B3694">
      <w:pPr>
        <w:pStyle w:val="TOC1"/>
        <w:tabs>
          <w:tab w:val="right" w:leader="dot" w:pos="8296"/>
        </w:tabs>
        <w:rPr>
          <w:rFonts w:ascii="Times New Roman" w:hAnsi="Times New Roman" w:cs="Times New Roman"/>
          <w:sz w:val="24"/>
          <w:szCs w:val="24"/>
        </w:rPr>
      </w:pPr>
      <w:r>
        <w:rPr>
          <w:rtl/>
        </w:rPr>
        <w:t>הודעה אישית של חבר הכנסת יצחק כהן</w:t>
      </w:r>
      <w:r>
        <w:tab/>
      </w:r>
      <w:r>
        <w:fldChar w:fldCharType="begin"/>
      </w:r>
      <w:r>
        <w:instrText xml:space="preserve"> PAGEREF _Toc69719434 \h </w:instrText>
      </w:r>
      <w:r>
        <w:fldChar w:fldCharType="separate"/>
      </w:r>
      <w:r>
        <w:t>221</w:t>
      </w:r>
      <w:r>
        <w:fldChar w:fldCharType="end"/>
      </w:r>
    </w:p>
    <w:p w14:paraId="218CED2B" w14:textId="77777777" w:rsidR="00000000" w:rsidRDefault="003B3694">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_Toc69719435 \h </w:instrText>
      </w:r>
      <w:r>
        <w:fldChar w:fldCharType="separate"/>
      </w:r>
      <w:r>
        <w:t>222</w:t>
      </w:r>
      <w:r>
        <w:fldChar w:fldCharType="end"/>
      </w:r>
    </w:p>
    <w:p w14:paraId="367357B9" w14:textId="77777777" w:rsidR="00000000" w:rsidRDefault="003B3694">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_Toc69719436 \h </w:instrText>
      </w:r>
      <w:r>
        <w:fldChar w:fldCharType="separate"/>
      </w:r>
      <w:r>
        <w:t>228</w:t>
      </w:r>
      <w:r>
        <w:fldChar w:fldCharType="end"/>
      </w:r>
    </w:p>
    <w:p w14:paraId="01F92A87" w14:textId="77777777" w:rsidR="00000000" w:rsidRDefault="003B3694">
      <w:pPr>
        <w:pStyle w:val="TOC1"/>
        <w:tabs>
          <w:tab w:val="right" w:leader="dot" w:pos="8296"/>
        </w:tabs>
        <w:rPr>
          <w:rFonts w:ascii="Times New Roman" w:hAnsi="Times New Roman" w:cs="Times New Roman"/>
          <w:sz w:val="24"/>
          <w:szCs w:val="24"/>
        </w:rPr>
      </w:pPr>
      <w:r>
        <w:rPr>
          <w:rtl/>
        </w:rPr>
        <w:t>הצעות</w:t>
      </w:r>
      <w:r>
        <w:t xml:space="preserve"> </w:t>
      </w:r>
      <w:r>
        <w:rPr>
          <w:rtl/>
        </w:rPr>
        <w:t>לסדר</w:t>
      </w:r>
      <w:r>
        <w:t>-</w:t>
      </w:r>
      <w:r>
        <w:rPr>
          <w:rtl/>
        </w:rPr>
        <w:t>היום</w:t>
      </w:r>
      <w:r>
        <w:tab/>
      </w:r>
      <w:r>
        <w:fldChar w:fldCharType="begin"/>
      </w:r>
      <w:r>
        <w:instrText xml:space="preserve"> PAGEREF _Toc69719437 \h </w:instrText>
      </w:r>
      <w:r>
        <w:fldChar w:fldCharType="separate"/>
      </w:r>
      <w:r>
        <w:t>230</w:t>
      </w:r>
      <w:r>
        <w:fldChar w:fldCharType="end"/>
      </w:r>
    </w:p>
    <w:p w14:paraId="4EE13A1C" w14:textId="77777777" w:rsidR="00000000" w:rsidRDefault="003B3694">
      <w:pPr>
        <w:pStyle w:val="TOC1"/>
        <w:tabs>
          <w:tab w:val="right" w:leader="dot" w:pos="8296"/>
        </w:tabs>
        <w:rPr>
          <w:rFonts w:ascii="Times New Roman" w:hAnsi="Times New Roman" w:cs="Times New Roman"/>
          <w:sz w:val="24"/>
          <w:szCs w:val="24"/>
        </w:rPr>
      </w:pPr>
      <w:r>
        <w:rPr>
          <w:rtl/>
        </w:rPr>
        <w:t>עקירת מטעי הזיתים באזו</w:t>
      </w:r>
      <w:r>
        <w:rPr>
          <w:rtl/>
        </w:rPr>
        <w:t>ר שכם</w:t>
      </w:r>
      <w:r>
        <w:tab/>
      </w:r>
      <w:r>
        <w:fldChar w:fldCharType="begin"/>
      </w:r>
      <w:r>
        <w:instrText xml:space="preserve"> PAGEREF _Toc69719438 \h </w:instrText>
      </w:r>
      <w:r>
        <w:fldChar w:fldCharType="separate"/>
      </w:r>
      <w:r>
        <w:t>230</w:t>
      </w:r>
      <w:r>
        <w:fldChar w:fldCharType="end"/>
      </w:r>
    </w:p>
    <w:p w14:paraId="317F1F70" w14:textId="77777777" w:rsidR="00000000" w:rsidRDefault="003B3694">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(מרצ):</w:t>
      </w:r>
      <w:r>
        <w:tab/>
      </w:r>
      <w:r>
        <w:fldChar w:fldCharType="begin"/>
      </w:r>
      <w:r>
        <w:instrText xml:space="preserve"> PAGEREF _Toc69719439 \h </w:instrText>
      </w:r>
      <w:r>
        <w:fldChar w:fldCharType="separate"/>
      </w:r>
      <w:r>
        <w:t>230</w:t>
      </w:r>
      <w:r>
        <w:fldChar w:fldCharType="end"/>
      </w:r>
    </w:p>
    <w:p w14:paraId="74E5DF4E" w14:textId="77777777" w:rsidR="00000000" w:rsidRDefault="003B3694">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_Toc69719440 \h </w:instrText>
      </w:r>
      <w:r>
        <w:fldChar w:fldCharType="separate"/>
      </w:r>
      <w:r>
        <w:t>232</w:t>
      </w:r>
      <w:r>
        <w:fldChar w:fldCharType="end"/>
      </w:r>
    </w:p>
    <w:p w14:paraId="31B4A873" w14:textId="77777777" w:rsidR="00000000" w:rsidRDefault="003B3694">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_Toc69719441 \h </w:instrText>
      </w:r>
      <w:r>
        <w:fldChar w:fldCharType="separate"/>
      </w:r>
      <w:r>
        <w:t>233</w:t>
      </w:r>
      <w:r>
        <w:fldChar w:fldCharType="end"/>
      </w:r>
    </w:p>
    <w:p w14:paraId="7AAF1A04" w14:textId="77777777" w:rsidR="00000000" w:rsidRDefault="003B3694">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w:instrText>
      </w:r>
      <w:r>
        <w:instrText xml:space="preserve">69719442 \h </w:instrText>
      </w:r>
      <w:r>
        <w:fldChar w:fldCharType="separate"/>
      </w:r>
      <w:r>
        <w:t>235</w:t>
      </w:r>
      <w:r>
        <w:fldChar w:fldCharType="end"/>
      </w:r>
    </w:p>
    <w:p w14:paraId="2A860E48" w14:textId="77777777" w:rsidR="00000000" w:rsidRDefault="003B3694">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_Toc69719443 \h </w:instrText>
      </w:r>
      <w:r>
        <w:fldChar w:fldCharType="separate"/>
      </w:r>
      <w:r>
        <w:t>235</w:t>
      </w:r>
      <w:r>
        <w:fldChar w:fldCharType="end"/>
      </w:r>
    </w:p>
    <w:p w14:paraId="73DE9953" w14:textId="77777777" w:rsidR="00000000" w:rsidRDefault="003B3694">
      <w:pPr>
        <w:pStyle w:val="TOC2"/>
        <w:tabs>
          <w:tab w:val="right" w:leader="dot" w:pos="8296"/>
        </w:tabs>
        <w:ind w:right="0"/>
        <w:rPr>
          <w:rFonts w:ascii="Times New Roman" w:hAnsi="Times New Roman" w:cs="Times New Roman"/>
          <w:sz w:val="24"/>
          <w:szCs w:val="24"/>
        </w:rPr>
      </w:pPr>
      <w:r>
        <w:rPr>
          <w:rtl/>
        </w:rPr>
        <w:t>ואסל טאהא (בל"ד):</w:t>
      </w:r>
      <w:r>
        <w:tab/>
      </w:r>
      <w:r>
        <w:fldChar w:fldCharType="begin"/>
      </w:r>
      <w:r>
        <w:instrText xml:space="preserve"> PAGEREF _Toc69719444 \h </w:instrText>
      </w:r>
      <w:r>
        <w:fldChar w:fldCharType="separate"/>
      </w:r>
      <w:r>
        <w:t>237</w:t>
      </w:r>
      <w:r>
        <w:fldChar w:fldCharType="end"/>
      </w:r>
    </w:p>
    <w:p w14:paraId="3DACF5B2" w14:textId="77777777" w:rsidR="00000000" w:rsidRDefault="003B3694">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_Toc69719445 \h </w:instrText>
      </w:r>
      <w:r>
        <w:fldChar w:fldCharType="separate"/>
      </w:r>
      <w:r>
        <w:t>238</w:t>
      </w:r>
      <w:r>
        <w:fldChar w:fldCharType="end"/>
      </w:r>
    </w:p>
    <w:p w14:paraId="2F5A80E9" w14:textId="77777777" w:rsidR="00000000" w:rsidRDefault="003B3694">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_Toc69719446 \h </w:instrText>
      </w:r>
      <w:r>
        <w:fldChar w:fldCharType="separate"/>
      </w:r>
      <w:r>
        <w:t>239</w:t>
      </w:r>
      <w:r>
        <w:fldChar w:fldCharType="end"/>
      </w:r>
    </w:p>
    <w:p w14:paraId="3E103CEB" w14:textId="77777777" w:rsidR="00000000" w:rsidRDefault="003B3694">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(שינוי):</w:t>
      </w:r>
      <w:r>
        <w:tab/>
      </w:r>
      <w:r>
        <w:fldChar w:fldCharType="begin"/>
      </w:r>
      <w:r>
        <w:instrText xml:space="preserve"> PAGEREF _Toc69719447 \h </w:instrText>
      </w:r>
      <w:r>
        <w:fldChar w:fldCharType="separate"/>
      </w:r>
      <w:r>
        <w:t>240</w:t>
      </w:r>
      <w:r>
        <w:fldChar w:fldCharType="end"/>
      </w:r>
    </w:p>
    <w:p w14:paraId="0FFDC7C9" w14:textId="77777777" w:rsidR="00000000" w:rsidRDefault="003B3694">
      <w:pPr>
        <w:pStyle w:val="TOC2"/>
        <w:tabs>
          <w:tab w:val="right" w:leader="dot" w:pos="8296"/>
        </w:tabs>
        <w:ind w:right="0"/>
        <w:rPr>
          <w:rFonts w:ascii="Times New Roman" w:hAnsi="Times New Roman" w:cs="Times New Roman"/>
          <w:sz w:val="24"/>
          <w:szCs w:val="24"/>
        </w:rPr>
      </w:pPr>
      <w:r>
        <w:rPr>
          <w:rtl/>
        </w:rPr>
        <w:t>סגן שר הביטחון זאב</w:t>
      </w:r>
      <w:r>
        <w:t xml:space="preserve"> </w:t>
      </w:r>
      <w:r>
        <w:rPr>
          <w:rtl/>
        </w:rPr>
        <w:t>בוים:</w:t>
      </w:r>
      <w:r>
        <w:tab/>
      </w:r>
      <w:r>
        <w:fldChar w:fldCharType="begin"/>
      </w:r>
      <w:r>
        <w:instrText xml:space="preserve"> PAGEREF _Toc69719448 \h </w:instrText>
      </w:r>
      <w:r>
        <w:fldChar w:fldCharType="separate"/>
      </w:r>
      <w:r>
        <w:t>241</w:t>
      </w:r>
      <w:r>
        <w:fldChar w:fldCharType="end"/>
      </w:r>
    </w:p>
    <w:p w14:paraId="15E61747" w14:textId="77777777" w:rsidR="00000000" w:rsidRDefault="003B3694">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_Toc69719449 \h </w:instrText>
      </w:r>
      <w:r>
        <w:fldChar w:fldCharType="separate"/>
      </w:r>
      <w:r>
        <w:t>243</w:t>
      </w:r>
      <w:r>
        <w:fldChar w:fldCharType="end"/>
      </w:r>
    </w:p>
    <w:p w14:paraId="3717CD8B" w14:textId="77777777" w:rsidR="00000000" w:rsidRDefault="003B3694">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_Toc69719450 \h </w:instrText>
      </w:r>
      <w:r>
        <w:fldChar w:fldCharType="separate"/>
      </w:r>
      <w:r>
        <w:t>243</w:t>
      </w:r>
      <w:r>
        <w:fldChar w:fldCharType="end"/>
      </w:r>
    </w:p>
    <w:p w14:paraId="273523AA" w14:textId="77777777" w:rsidR="00000000" w:rsidRDefault="003B3694">
      <w:pPr>
        <w:pStyle w:val="TOC2"/>
        <w:tabs>
          <w:tab w:val="right" w:leader="dot" w:pos="8296"/>
        </w:tabs>
        <w:ind w:right="0"/>
        <w:rPr>
          <w:rFonts w:ascii="Times New Roman" w:hAnsi="Times New Roman" w:cs="Times New Roman"/>
          <w:sz w:val="24"/>
          <w:szCs w:val="24"/>
        </w:rPr>
      </w:pPr>
      <w:r>
        <w:rPr>
          <w:rtl/>
        </w:rPr>
        <w:t>חיים</w:t>
      </w:r>
      <w:r>
        <w:t xml:space="preserve"> </w:t>
      </w:r>
      <w:r>
        <w:rPr>
          <w:rtl/>
        </w:rPr>
        <w:t>כץ (הליכוד):</w:t>
      </w:r>
      <w:r>
        <w:tab/>
      </w:r>
      <w:r>
        <w:fldChar w:fldCharType="begin"/>
      </w:r>
      <w:r>
        <w:instrText xml:space="preserve"> PAGEREF _Toc6971</w:instrText>
      </w:r>
      <w:r>
        <w:instrText xml:space="preserve">9451 \h </w:instrText>
      </w:r>
      <w:r>
        <w:fldChar w:fldCharType="separate"/>
      </w:r>
      <w:r>
        <w:t>244</w:t>
      </w:r>
      <w:r>
        <w:fldChar w:fldCharType="end"/>
      </w:r>
    </w:p>
    <w:p w14:paraId="3CA60640" w14:textId="77777777" w:rsidR="00000000" w:rsidRDefault="003B3694">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_Toc69719452 \h </w:instrText>
      </w:r>
      <w:r>
        <w:fldChar w:fldCharType="separate"/>
      </w:r>
      <w:r>
        <w:t>244</w:t>
      </w:r>
      <w:r>
        <w:fldChar w:fldCharType="end"/>
      </w:r>
    </w:p>
    <w:p w14:paraId="484AA8C1" w14:textId="77777777" w:rsidR="00000000" w:rsidRDefault="003B3694">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_Toc69719453 \h </w:instrText>
      </w:r>
      <w:r>
        <w:fldChar w:fldCharType="separate"/>
      </w:r>
      <w:r>
        <w:t>247</w:t>
      </w:r>
      <w:r>
        <w:fldChar w:fldCharType="end"/>
      </w:r>
    </w:p>
    <w:p w14:paraId="7338D657" w14:textId="77777777" w:rsidR="00000000" w:rsidRDefault="003B3694">
      <w:pPr>
        <w:pStyle w:val="TOC1"/>
        <w:tabs>
          <w:tab w:val="right" w:leader="dot" w:pos="8296"/>
        </w:tabs>
        <w:rPr>
          <w:rFonts w:ascii="Times New Roman" w:hAnsi="Times New Roman" w:cs="Times New Roman"/>
          <w:sz w:val="24"/>
          <w:szCs w:val="24"/>
        </w:rPr>
      </w:pPr>
      <w:r>
        <w:t xml:space="preserve">409. </w:t>
      </w:r>
      <w:r>
        <w:rPr>
          <w:rtl/>
        </w:rPr>
        <w:t>מחנה מעצר "1391"</w:t>
      </w:r>
      <w:r>
        <w:tab/>
      </w:r>
      <w:r>
        <w:fldChar w:fldCharType="begin"/>
      </w:r>
      <w:r>
        <w:instrText xml:space="preserve"> PAGEREF _Toc69719454 \h </w:instrText>
      </w:r>
      <w:r>
        <w:fldChar w:fldCharType="separate"/>
      </w:r>
      <w:r>
        <w:t>247</w:t>
      </w:r>
      <w:r>
        <w:fldChar w:fldCharType="end"/>
      </w:r>
    </w:p>
    <w:p w14:paraId="6683CCD3" w14:textId="77777777" w:rsidR="00000000" w:rsidRDefault="003B3694">
      <w:pPr>
        <w:pStyle w:val="TOC1"/>
        <w:tabs>
          <w:tab w:val="right" w:leader="dot" w:pos="8296"/>
        </w:tabs>
        <w:rPr>
          <w:rFonts w:ascii="Times New Roman" w:hAnsi="Times New Roman" w:cs="Times New Roman"/>
          <w:sz w:val="24"/>
          <w:szCs w:val="24"/>
        </w:rPr>
      </w:pPr>
      <w:r>
        <w:t xml:space="preserve">431. </w:t>
      </w:r>
      <w:r>
        <w:rPr>
          <w:rtl/>
        </w:rPr>
        <w:t>מחלות ממאירות כתוצאה מקרינה אלקטרומגנטית</w:t>
      </w:r>
      <w:r>
        <w:tab/>
      </w:r>
      <w:r>
        <w:fldChar w:fldCharType="begin"/>
      </w:r>
      <w:r>
        <w:instrText xml:space="preserve"> PAGEREF _Toc69719455 \h </w:instrText>
      </w:r>
      <w:r>
        <w:fldChar w:fldCharType="separate"/>
      </w:r>
      <w:r>
        <w:t>248</w:t>
      </w:r>
      <w:r>
        <w:fldChar w:fldCharType="end"/>
      </w:r>
    </w:p>
    <w:p w14:paraId="6955B95B" w14:textId="77777777" w:rsidR="00000000" w:rsidRDefault="003B3694">
      <w:pPr>
        <w:pStyle w:val="TOC1"/>
        <w:tabs>
          <w:tab w:val="right" w:leader="dot" w:pos="8296"/>
        </w:tabs>
        <w:rPr>
          <w:rFonts w:ascii="Times New Roman" w:hAnsi="Times New Roman" w:cs="Times New Roman"/>
          <w:sz w:val="24"/>
          <w:szCs w:val="24"/>
        </w:rPr>
      </w:pPr>
      <w:r>
        <w:t xml:space="preserve">442. </w:t>
      </w:r>
      <w:r>
        <w:rPr>
          <w:rtl/>
        </w:rPr>
        <w:t>מדיניות ממשלת ישראל בנושא ה"הודנה"</w:t>
      </w:r>
      <w:r>
        <w:tab/>
      </w:r>
      <w:r>
        <w:fldChar w:fldCharType="begin"/>
      </w:r>
      <w:r>
        <w:instrText xml:space="preserve"> PAGEREF _Toc69719456 \h </w:instrText>
      </w:r>
      <w:r>
        <w:fldChar w:fldCharType="separate"/>
      </w:r>
      <w:r>
        <w:t>249</w:t>
      </w:r>
      <w:r>
        <w:fldChar w:fldCharType="end"/>
      </w:r>
    </w:p>
    <w:p w14:paraId="18B4B7D2" w14:textId="77777777" w:rsidR="00000000" w:rsidRDefault="003B3694">
      <w:pPr>
        <w:pStyle w:val="TOC1"/>
        <w:tabs>
          <w:tab w:val="right" w:leader="dot" w:pos="8296"/>
        </w:tabs>
        <w:rPr>
          <w:rFonts w:ascii="Times New Roman" w:hAnsi="Times New Roman" w:cs="Times New Roman"/>
          <w:sz w:val="24"/>
          <w:szCs w:val="24"/>
        </w:rPr>
      </w:pPr>
      <w:r>
        <w:t xml:space="preserve">485. </w:t>
      </w:r>
      <w:r>
        <w:rPr>
          <w:rtl/>
        </w:rPr>
        <w:t xml:space="preserve">עציר מינהלי חולה בכלא </w:t>
      </w:r>
      <w:r>
        <w:t>"</w:t>
      </w:r>
      <w:r>
        <w:rPr>
          <w:rtl/>
        </w:rPr>
        <w:t>עופר</w:t>
      </w:r>
      <w:r>
        <w:t>"</w:t>
      </w:r>
      <w:r>
        <w:tab/>
      </w:r>
      <w:r>
        <w:fldChar w:fldCharType="begin"/>
      </w:r>
      <w:r>
        <w:instrText xml:space="preserve"> PAGEREF _Toc69719457 \h </w:instrText>
      </w:r>
      <w:r>
        <w:fldChar w:fldCharType="separate"/>
      </w:r>
      <w:r>
        <w:t>250</w:t>
      </w:r>
      <w:r>
        <w:fldChar w:fldCharType="end"/>
      </w:r>
    </w:p>
    <w:p w14:paraId="67FCAC02" w14:textId="77777777" w:rsidR="00000000" w:rsidRDefault="003B3694">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_Toc69719458 \h </w:instrText>
      </w:r>
      <w:r>
        <w:fldChar w:fldCharType="separate"/>
      </w:r>
      <w:r>
        <w:t>251</w:t>
      </w:r>
      <w:r>
        <w:fldChar w:fldCharType="end"/>
      </w:r>
    </w:p>
    <w:p w14:paraId="635FB5D2" w14:textId="77777777" w:rsidR="00000000" w:rsidRDefault="003B3694">
      <w:pPr>
        <w:pStyle w:val="TOC1"/>
        <w:tabs>
          <w:tab w:val="right" w:leader="dot" w:pos="8296"/>
        </w:tabs>
        <w:rPr>
          <w:rFonts w:ascii="Times New Roman" w:hAnsi="Times New Roman" w:cs="Times New Roman"/>
          <w:sz w:val="24"/>
          <w:szCs w:val="24"/>
        </w:rPr>
      </w:pPr>
      <w:r>
        <w:t xml:space="preserve">502. </w:t>
      </w:r>
      <w:r>
        <w:rPr>
          <w:rtl/>
        </w:rPr>
        <w:t>דיור לחיילים בודדים</w:t>
      </w:r>
      <w:r>
        <w:tab/>
      </w:r>
      <w:r>
        <w:fldChar w:fldCharType="begin"/>
      </w:r>
      <w:r>
        <w:instrText xml:space="preserve"> PAGEREF _Toc69719459 \h </w:instrText>
      </w:r>
      <w:r>
        <w:fldChar w:fldCharType="separate"/>
      </w:r>
      <w:r>
        <w:t>251</w:t>
      </w:r>
      <w:r>
        <w:fldChar w:fldCharType="end"/>
      </w:r>
    </w:p>
    <w:p w14:paraId="69CF251C" w14:textId="77777777" w:rsidR="00000000" w:rsidRDefault="003B3694">
      <w:pPr>
        <w:pStyle w:val="TOC1"/>
        <w:tabs>
          <w:tab w:val="right" w:leader="dot" w:pos="8296"/>
        </w:tabs>
        <w:rPr>
          <w:rFonts w:ascii="Times New Roman" w:hAnsi="Times New Roman" w:cs="Times New Roman"/>
          <w:sz w:val="24"/>
          <w:szCs w:val="24"/>
        </w:rPr>
      </w:pPr>
      <w:r>
        <w:t xml:space="preserve">544. </w:t>
      </w:r>
      <w:r>
        <w:rPr>
          <w:rtl/>
        </w:rPr>
        <w:t>אבטחת</w:t>
      </w:r>
      <w:r>
        <w:t xml:space="preserve"> </w:t>
      </w:r>
      <w:r>
        <w:rPr>
          <w:rtl/>
        </w:rPr>
        <w:t>העיר עמנואל על-ידי כוחות הביטחון</w:t>
      </w:r>
      <w:r>
        <w:tab/>
      </w:r>
      <w:r>
        <w:fldChar w:fldCharType="begin"/>
      </w:r>
      <w:r>
        <w:instrText xml:space="preserve"> PAGEREF _Toc69719460 \h </w:instrText>
      </w:r>
      <w:r>
        <w:fldChar w:fldCharType="separate"/>
      </w:r>
      <w:r>
        <w:t>252</w:t>
      </w:r>
      <w:r>
        <w:fldChar w:fldCharType="end"/>
      </w:r>
    </w:p>
    <w:p w14:paraId="4ACF8B9F" w14:textId="77777777" w:rsidR="00000000" w:rsidRDefault="003B3694">
      <w:pPr>
        <w:pStyle w:val="TOC1"/>
        <w:tabs>
          <w:tab w:val="right" w:leader="dot" w:pos="8296"/>
        </w:tabs>
        <w:rPr>
          <w:rFonts w:ascii="Times New Roman" w:hAnsi="Times New Roman" w:cs="Times New Roman"/>
          <w:sz w:val="24"/>
          <w:szCs w:val="24"/>
        </w:rPr>
      </w:pPr>
      <w:r>
        <w:t xml:space="preserve">557. </w:t>
      </w:r>
      <w:r>
        <w:rPr>
          <w:rtl/>
        </w:rPr>
        <w:t>ועדת החקירה לנושא הצלילות בקישון</w:t>
      </w:r>
      <w:r>
        <w:tab/>
      </w:r>
      <w:r>
        <w:fldChar w:fldCharType="begin"/>
      </w:r>
      <w:r>
        <w:instrText xml:space="preserve"> PAGEREF _Toc69719461 \h </w:instrText>
      </w:r>
      <w:r>
        <w:fldChar w:fldCharType="separate"/>
      </w:r>
      <w:r>
        <w:t>252</w:t>
      </w:r>
      <w:r>
        <w:fldChar w:fldCharType="end"/>
      </w:r>
    </w:p>
    <w:p w14:paraId="172C348C" w14:textId="77777777" w:rsidR="00000000" w:rsidRDefault="003B3694">
      <w:pPr>
        <w:pStyle w:val="TOC1"/>
        <w:tabs>
          <w:tab w:val="right" w:leader="dot" w:pos="8296"/>
        </w:tabs>
        <w:rPr>
          <w:rFonts w:ascii="Times New Roman" w:hAnsi="Times New Roman" w:cs="Times New Roman"/>
          <w:sz w:val="24"/>
          <w:szCs w:val="24"/>
        </w:rPr>
      </w:pPr>
      <w:r>
        <w:t xml:space="preserve">570. </w:t>
      </w:r>
      <w:r>
        <w:rPr>
          <w:rtl/>
        </w:rPr>
        <w:t>כתב אישום בגין פעולה במהלך השירות הצבאי</w:t>
      </w:r>
      <w:r>
        <w:tab/>
      </w:r>
      <w:r>
        <w:fldChar w:fldCharType="begin"/>
      </w:r>
      <w:r>
        <w:instrText xml:space="preserve"> PAGEREF _Toc69719462 \h </w:instrText>
      </w:r>
      <w:r>
        <w:fldChar w:fldCharType="separate"/>
      </w:r>
      <w:r>
        <w:t>253</w:t>
      </w:r>
      <w:r>
        <w:fldChar w:fldCharType="end"/>
      </w:r>
    </w:p>
    <w:p w14:paraId="15E893E9" w14:textId="77777777" w:rsidR="00000000" w:rsidRDefault="003B3694">
      <w:pPr>
        <w:pStyle w:val="TOC1"/>
        <w:tabs>
          <w:tab w:val="right" w:leader="dot" w:pos="8296"/>
        </w:tabs>
        <w:rPr>
          <w:rFonts w:ascii="Times New Roman" w:hAnsi="Times New Roman" w:cs="Times New Roman"/>
          <w:sz w:val="24"/>
          <w:szCs w:val="24"/>
        </w:rPr>
      </w:pPr>
      <w:r>
        <w:t xml:space="preserve">617. </w:t>
      </w:r>
      <w:r>
        <w:rPr>
          <w:rtl/>
        </w:rPr>
        <w:t>גורלו של החייל הנעדר זכר</w:t>
      </w:r>
      <w:r>
        <w:rPr>
          <w:rtl/>
        </w:rPr>
        <w:t>יה באומל</w:t>
      </w:r>
      <w:r>
        <w:tab/>
      </w:r>
      <w:r>
        <w:fldChar w:fldCharType="begin"/>
      </w:r>
      <w:r>
        <w:instrText xml:space="preserve"> PAGEREF _Toc69719463 \h </w:instrText>
      </w:r>
      <w:r>
        <w:fldChar w:fldCharType="separate"/>
      </w:r>
      <w:r>
        <w:t>255</w:t>
      </w:r>
      <w:r>
        <w:fldChar w:fldCharType="end"/>
      </w:r>
    </w:p>
    <w:p w14:paraId="167F1C33" w14:textId="77777777" w:rsidR="00000000" w:rsidRDefault="003B3694">
      <w:pPr>
        <w:pStyle w:val="TOC1"/>
        <w:tabs>
          <w:tab w:val="right" w:leader="dot" w:pos="8296"/>
        </w:tabs>
        <w:rPr>
          <w:rFonts w:ascii="Times New Roman" w:hAnsi="Times New Roman" w:cs="Times New Roman"/>
          <w:sz w:val="24"/>
          <w:szCs w:val="24"/>
        </w:rPr>
      </w:pPr>
      <w:r>
        <w:rPr>
          <w:rtl/>
        </w:rPr>
        <w:t>הצעות</w:t>
      </w:r>
      <w:r>
        <w:t xml:space="preserve"> </w:t>
      </w:r>
      <w:r>
        <w:rPr>
          <w:rtl/>
        </w:rPr>
        <w:t>לסדר</w:t>
      </w:r>
      <w:r>
        <w:t>-</w:t>
      </w:r>
      <w:r>
        <w:rPr>
          <w:rtl/>
        </w:rPr>
        <w:t>היום</w:t>
      </w:r>
      <w:r>
        <w:tab/>
      </w:r>
      <w:r>
        <w:fldChar w:fldCharType="begin"/>
      </w:r>
      <w:r>
        <w:instrText xml:space="preserve"> PAGEREF _Toc69719464 \h </w:instrText>
      </w:r>
      <w:r>
        <w:fldChar w:fldCharType="separate"/>
      </w:r>
      <w:r>
        <w:t>256</w:t>
      </w:r>
      <w:r>
        <w:fldChar w:fldCharType="end"/>
      </w:r>
    </w:p>
    <w:p w14:paraId="2569A01A" w14:textId="77777777" w:rsidR="00000000" w:rsidRDefault="003B3694">
      <w:pPr>
        <w:pStyle w:val="TOC1"/>
        <w:tabs>
          <w:tab w:val="right" w:leader="dot" w:pos="8296"/>
        </w:tabs>
        <w:rPr>
          <w:rFonts w:ascii="Times New Roman" w:hAnsi="Times New Roman" w:cs="Times New Roman"/>
          <w:sz w:val="24"/>
          <w:szCs w:val="24"/>
        </w:rPr>
      </w:pPr>
      <w:r>
        <w:rPr>
          <w:rtl/>
        </w:rPr>
        <w:t xml:space="preserve">התבטאויותיו האנטישמיות של החלילן הרומני זמפיר והתבטאויות אנטישמיות </w:t>
      </w:r>
      <w:r>
        <w:t xml:space="preserve"> </w:t>
      </w:r>
      <w:r>
        <w:rPr>
          <w:rtl/>
        </w:rPr>
        <w:t>בפרלמנט של גרמניה</w:t>
      </w:r>
      <w:r>
        <w:tab/>
      </w:r>
      <w:r>
        <w:fldChar w:fldCharType="begin"/>
      </w:r>
      <w:r>
        <w:instrText xml:space="preserve"> PAGEREF _Toc69719465 \h </w:instrText>
      </w:r>
      <w:r>
        <w:fldChar w:fldCharType="separate"/>
      </w:r>
      <w:r>
        <w:t>256</w:t>
      </w:r>
      <w:r>
        <w:fldChar w:fldCharType="end"/>
      </w:r>
    </w:p>
    <w:p w14:paraId="602FDB89" w14:textId="77777777" w:rsidR="00000000" w:rsidRDefault="003B3694">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_Toc69719466 \h </w:instrText>
      </w:r>
      <w:r>
        <w:fldChar w:fldCharType="separate"/>
      </w:r>
      <w:r>
        <w:t>257</w:t>
      </w:r>
      <w:r>
        <w:fldChar w:fldCharType="end"/>
      </w:r>
    </w:p>
    <w:p w14:paraId="27060BA9" w14:textId="77777777" w:rsidR="00000000" w:rsidRDefault="003B3694">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_Toc69719467 \h </w:instrText>
      </w:r>
      <w:r>
        <w:fldChar w:fldCharType="separate"/>
      </w:r>
      <w:r>
        <w:t>258</w:t>
      </w:r>
      <w:r>
        <w:fldChar w:fldCharType="end"/>
      </w:r>
    </w:p>
    <w:p w14:paraId="2DFA13A9" w14:textId="77777777" w:rsidR="00000000" w:rsidRDefault="003B3694">
      <w:pPr>
        <w:pStyle w:val="TOC2"/>
        <w:tabs>
          <w:tab w:val="right" w:leader="dot" w:pos="8296"/>
        </w:tabs>
        <w:ind w:right="0"/>
        <w:rPr>
          <w:rFonts w:ascii="Times New Roman" w:hAnsi="Times New Roman" w:cs="Times New Roman"/>
          <w:sz w:val="24"/>
          <w:szCs w:val="24"/>
        </w:rPr>
      </w:pPr>
      <w:r>
        <w:rPr>
          <w:rtl/>
        </w:rPr>
        <w:t>חיים</w:t>
      </w:r>
      <w:r>
        <w:t xml:space="preserve"> </w:t>
      </w:r>
      <w:r>
        <w:rPr>
          <w:rtl/>
        </w:rPr>
        <w:t>כץ (הליכוד):</w:t>
      </w:r>
      <w:r>
        <w:tab/>
      </w:r>
      <w:r>
        <w:fldChar w:fldCharType="begin"/>
      </w:r>
      <w:r>
        <w:instrText xml:space="preserve"> PAGEREF _Toc69719468 \h </w:instrText>
      </w:r>
      <w:r>
        <w:fldChar w:fldCharType="separate"/>
      </w:r>
      <w:r>
        <w:t>260</w:t>
      </w:r>
      <w:r>
        <w:fldChar w:fldCharType="end"/>
      </w:r>
    </w:p>
    <w:p w14:paraId="6DD0F5E3" w14:textId="77777777" w:rsidR="00000000" w:rsidRDefault="003B3694">
      <w:pPr>
        <w:pStyle w:val="TOC2"/>
        <w:tabs>
          <w:tab w:val="right" w:leader="dot" w:pos="8296"/>
        </w:tabs>
        <w:ind w:right="0"/>
        <w:rPr>
          <w:rFonts w:ascii="Times New Roman" w:hAnsi="Times New Roman" w:cs="Times New Roman"/>
          <w:sz w:val="24"/>
          <w:szCs w:val="24"/>
        </w:rPr>
      </w:pPr>
      <w:r>
        <w:rPr>
          <w:rtl/>
        </w:rPr>
        <w:t>השר</w:t>
      </w:r>
      <w:r>
        <w:t xml:space="preserve"> </w:t>
      </w:r>
      <w:r>
        <w:rPr>
          <w:rtl/>
        </w:rPr>
        <w:t>נתן שרנסקי:</w:t>
      </w:r>
      <w:r>
        <w:tab/>
      </w:r>
      <w:r>
        <w:fldChar w:fldCharType="begin"/>
      </w:r>
      <w:r>
        <w:instrText xml:space="preserve"> PAGEREF _Toc69719469 \h </w:instrText>
      </w:r>
      <w:r>
        <w:fldChar w:fldCharType="separate"/>
      </w:r>
      <w:r>
        <w:t>262</w:t>
      </w:r>
      <w:r>
        <w:fldChar w:fldCharType="end"/>
      </w:r>
    </w:p>
    <w:p w14:paraId="0475E7DA" w14:textId="77777777" w:rsidR="00000000" w:rsidRDefault="003B3694">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_Toc69719470 \h </w:instrText>
      </w:r>
      <w:r>
        <w:fldChar w:fldCharType="separate"/>
      </w:r>
      <w:r>
        <w:t>265</w:t>
      </w:r>
      <w:r>
        <w:fldChar w:fldCharType="end"/>
      </w:r>
    </w:p>
    <w:p w14:paraId="3A4C3657" w14:textId="77777777" w:rsidR="00000000" w:rsidRDefault="003B3694">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w:instrText>
      </w:r>
      <w:r>
        <w:instrText xml:space="preserve">69719471 \h </w:instrText>
      </w:r>
      <w:r>
        <w:fldChar w:fldCharType="separate"/>
      </w:r>
      <w:r>
        <w:t>265</w:t>
      </w:r>
      <w:r>
        <w:fldChar w:fldCharType="end"/>
      </w:r>
    </w:p>
    <w:p w14:paraId="18CD7E86" w14:textId="77777777" w:rsidR="00000000" w:rsidRDefault="003B3694">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_Toc69719472 \h </w:instrText>
      </w:r>
      <w:r>
        <w:fldChar w:fldCharType="separate"/>
      </w:r>
      <w:r>
        <w:t>266</w:t>
      </w:r>
      <w:r>
        <w:fldChar w:fldCharType="end"/>
      </w:r>
    </w:p>
    <w:p w14:paraId="1E7BA922" w14:textId="77777777" w:rsidR="00000000" w:rsidRDefault="003B3694">
      <w:pPr>
        <w:pStyle w:val="TOC1"/>
        <w:tabs>
          <w:tab w:val="right" w:leader="dot" w:pos="8296"/>
        </w:tabs>
        <w:rPr>
          <w:rFonts w:ascii="Times New Roman" w:hAnsi="Times New Roman" w:cs="Times New Roman"/>
          <w:sz w:val="24"/>
          <w:szCs w:val="24"/>
        </w:rPr>
      </w:pPr>
      <w:r>
        <w:rPr>
          <w:rtl/>
        </w:rPr>
        <w:t>גילויים חדשים בדבר התנהגותו החמורה של ניצב שחר איילון במהלך פינוי חוות</w:t>
      </w:r>
      <w:r>
        <w:t>-</w:t>
      </w:r>
      <w:r>
        <w:rPr>
          <w:rtl/>
        </w:rPr>
        <w:t>גלעד</w:t>
      </w:r>
      <w:r>
        <w:tab/>
      </w:r>
      <w:r>
        <w:fldChar w:fldCharType="begin"/>
      </w:r>
      <w:r>
        <w:instrText xml:space="preserve"> PAGEREF _Toc69719473 \h </w:instrText>
      </w:r>
      <w:r>
        <w:fldChar w:fldCharType="separate"/>
      </w:r>
      <w:r>
        <w:t>266</w:t>
      </w:r>
      <w:r>
        <w:fldChar w:fldCharType="end"/>
      </w:r>
    </w:p>
    <w:p w14:paraId="091437A6" w14:textId="77777777" w:rsidR="00000000" w:rsidRDefault="003B3694">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_Toc69719474 \h </w:instrText>
      </w:r>
      <w:r>
        <w:fldChar w:fldCharType="separate"/>
      </w:r>
      <w:r>
        <w:t>266</w:t>
      </w:r>
      <w:r>
        <w:fldChar w:fldCharType="end"/>
      </w:r>
    </w:p>
    <w:p w14:paraId="67A79AEB" w14:textId="77777777" w:rsidR="00000000" w:rsidRDefault="003B3694">
      <w:pPr>
        <w:pStyle w:val="TOC2"/>
        <w:tabs>
          <w:tab w:val="right" w:leader="dot" w:pos="8296"/>
        </w:tabs>
        <w:ind w:right="0"/>
        <w:rPr>
          <w:rFonts w:ascii="Times New Roman" w:hAnsi="Times New Roman" w:cs="Times New Roman"/>
          <w:sz w:val="24"/>
          <w:szCs w:val="24"/>
        </w:rPr>
      </w:pPr>
      <w:r>
        <w:rPr>
          <w:rtl/>
        </w:rPr>
        <w:t>סגן השר לביטחון פנים יעקב א</w:t>
      </w:r>
      <w:r>
        <w:rPr>
          <w:rtl/>
        </w:rPr>
        <w:t>דרי:</w:t>
      </w:r>
      <w:r>
        <w:tab/>
      </w:r>
      <w:r>
        <w:fldChar w:fldCharType="begin"/>
      </w:r>
      <w:r>
        <w:instrText xml:space="preserve"> PAGEREF _Toc69719475 \h </w:instrText>
      </w:r>
      <w:r>
        <w:fldChar w:fldCharType="separate"/>
      </w:r>
      <w:r>
        <w:t>269</w:t>
      </w:r>
      <w:r>
        <w:fldChar w:fldCharType="end"/>
      </w:r>
    </w:p>
    <w:p w14:paraId="23EF0B61" w14:textId="77777777" w:rsidR="00000000" w:rsidRDefault="003B3694">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_Toc69719476 \h </w:instrText>
      </w:r>
      <w:r>
        <w:fldChar w:fldCharType="separate"/>
      </w:r>
      <w:r>
        <w:t>273</w:t>
      </w:r>
      <w:r>
        <w:fldChar w:fldCharType="end"/>
      </w:r>
    </w:p>
    <w:p w14:paraId="24945232" w14:textId="77777777" w:rsidR="00000000" w:rsidRDefault="003B3694">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_Toc69719477 \h </w:instrText>
      </w:r>
      <w:r>
        <w:fldChar w:fldCharType="separate"/>
      </w:r>
      <w:r>
        <w:t>274</w:t>
      </w:r>
      <w:r>
        <w:fldChar w:fldCharType="end"/>
      </w:r>
    </w:p>
    <w:p w14:paraId="6922065A" w14:textId="77777777" w:rsidR="00000000" w:rsidRDefault="003B3694">
      <w:pPr>
        <w:pStyle w:val="TOC1"/>
        <w:tabs>
          <w:tab w:val="right" w:leader="dot" w:pos="8296"/>
        </w:tabs>
        <w:rPr>
          <w:rFonts w:ascii="Times New Roman" w:hAnsi="Times New Roman" w:cs="Times New Roman"/>
          <w:sz w:val="24"/>
          <w:szCs w:val="24"/>
        </w:rPr>
      </w:pPr>
      <w:r>
        <w:rPr>
          <w:rtl/>
        </w:rPr>
        <w:t>הצעת מינהל מקרקעי ישראל מס' 952</w:t>
      </w:r>
      <w:r>
        <w:tab/>
      </w:r>
      <w:r>
        <w:fldChar w:fldCharType="begin"/>
      </w:r>
      <w:r>
        <w:instrText xml:space="preserve"> PAGEREF _Toc69719478 \h </w:instrText>
      </w:r>
      <w:r>
        <w:fldChar w:fldCharType="separate"/>
      </w:r>
      <w:r>
        <w:t>274</w:t>
      </w:r>
      <w:r>
        <w:fldChar w:fldCharType="end"/>
      </w:r>
    </w:p>
    <w:p w14:paraId="595AA1C1" w14:textId="77777777" w:rsidR="00000000" w:rsidRDefault="003B3694">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_Toc69719479 \h </w:instrText>
      </w:r>
      <w:r>
        <w:fldChar w:fldCharType="separate"/>
      </w:r>
      <w:r>
        <w:t>274</w:t>
      </w:r>
      <w:r>
        <w:fldChar w:fldCharType="end"/>
      </w:r>
    </w:p>
    <w:p w14:paraId="04FC5B02" w14:textId="77777777" w:rsidR="00000000" w:rsidRDefault="003B3694">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 המסחר והתעסוקה מיכאל רצון:</w:t>
      </w:r>
      <w:r>
        <w:tab/>
      </w:r>
      <w:r>
        <w:fldChar w:fldCharType="begin"/>
      </w:r>
      <w:r>
        <w:instrText xml:space="preserve"> PAGEREF _Toc69719480 \h </w:instrText>
      </w:r>
      <w:r>
        <w:fldChar w:fldCharType="separate"/>
      </w:r>
      <w:r>
        <w:t>279</w:t>
      </w:r>
      <w:r>
        <w:fldChar w:fldCharType="end"/>
      </w:r>
    </w:p>
    <w:p w14:paraId="603C12CC" w14:textId="77777777" w:rsidR="00000000" w:rsidRDefault="003B3694">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_Toc69719481 \h </w:instrText>
      </w:r>
      <w:r>
        <w:fldChar w:fldCharType="separate"/>
      </w:r>
      <w:r>
        <w:t>287</w:t>
      </w:r>
      <w:r>
        <w:fldChar w:fldCharType="end"/>
      </w:r>
    </w:p>
    <w:p w14:paraId="7BAA095A" w14:textId="77777777" w:rsidR="00000000" w:rsidRDefault="003B3694">
      <w:pPr>
        <w:pStyle w:val="TOC1"/>
        <w:tabs>
          <w:tab w:val="right" w:leader="dot" w:pos="8296"/>
        </w:tabs>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_Toc69719482 \h </w:instrText>
      </w:r>
      <w:r>
        <w:fldChar w:fldCharType="separate"/>
      </w:r>
      <w:r>
        <w:t>288</w:t>
      </w:r>
      <w:r>
        <w:fldChar w:fldCharType="end"/>
      </w:r>
    </w:p>
    <w:p w14:paraId="4535BB74" w14:textId="77777777" w:rsidR="00000000" w:rsidRDefault="003B3694">
      <w:pPr>
        <w:pStyle w:val="TOC1"/>
        <w:tabs>
          <w:tab w:val="right" w:leader="dot" w:pos="8296"/>
        </w:tabs>
        <w:rPr>
          <w:rFonts w:ascii="Times New Roman" w:hAnsi="Times New Roman" w:cs="Times New Roman"/>
          <w:sz w:val="24"/>
          <w:szCs w:val="24"/>
        </w:rPr>
      </w:pPr>
      <w:r>
        <w:rPr>
          <w:rtl/>
        </w:rPr>
        <w:t>פרשת "רמדיה" ולקחיה</w:t>
      </w:r>
      <w:r>
        <w:tab/>
      </w:r>
      <w:r>
        <w:fldChar w:fldCharType="begin"/>
      </w:r>
      <w:r>
        <w:instrText xml:space="preserve"> PAGEREF _Toc69719483 \h </w:instrText>
      </w:r>
      <w:r>
        <w:fldChar w:fldCharType="separate"/>
      </w:r>
      <w:r>
        <w:t>288</w:t>
      </w:r>
      <w:r>
        <w:fldChar w:fldCharType="end"/>
      </w:r>
    </w:p>
    <w:p w14:paraId="3965316D" w14:textId="77777777" w:rsidR="00000000" w:rsidRDefault="003B3694">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w:t>
      </w:r>
      <w:r>
        <w:rPr>
          <w:rtl/>
        </w:rPr>
        <w:t>י - ישראל ביתנו):</w:t>
      </w:r>
      <w:r>
        <w:tab/>
      </w:r>
      <w:r>
        <w:fldChar w:fldCharType="begin"/>
      </w:r>
      <w:r>
        <w:instrText xml:space="preserve"> PAGEREF _Toc69719484 \h </w:instrText>
      </w:r>
      <w:r>
        <w:fldChar w:fldCharType="separate"/>
      </w:r>
      <w:r>
        <w:t>288</w:t>
      </w:r>
      <w:r>
        <w:fldChar w:fldCharType="end"/>
      </w:r>
    </w:p>
    <w:p w14:paraId="7A25E5BB" w14:textId="77777777" w:rsidR="00000000" w:rsidRDefault="003B3694">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_Toc69719485 \h </w:instrText>
      </w:r>
      <w:r>
        <w:fldChar w:fldCharType="separate"/>
      </w:r>
      <w:r>
        <w:t>289</w:t>
      </w:r>
      <w:r>
        <w:fldChar w:fldCharType="end"/>
      </w:r>
    </w:p>
    <w:p w14:paraId="1AEB2D8C" w14:textId="77777777" w:rsidR="00000000" w:rsidRDefault="003B3694">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_Toc69719486 \h </w:instrText>
      </w:r>
      <w:r>
        <w:fldChar w:fldCharType="separate"/>
      </w:r>
      <w:r>
        <w:t>291</w:t>
      </w:r>
      <w:r>
        <w:fldChar w:fldCharType="end"/>
      </w:r>
    </w:p>
    <w:p w14:paraId="4B3F1C04" w14:textId="77777777" w:rsidR="00000000" w:rsidRDefault="003B3694">
      <w:pPr>
        <w:pStyle w:val="TOC1"/>
        <w:tabs>
          <w:tab w:val="right" w:leader="dot" w:pos="8296"/>
        </w:tabs>
        <w:rPr>
          <w:rFonts w:ascii="Times New Roman" w:hAnsi="Times New Roman" w:cs="Times New Roman"/>
          <w:sz w:val="24"/>
          <w:szCs w:val="24"/>
        </w:rPr>
      </w:pPr>
      <w:r>
        <w:rPr>
          <w:rtl/>
        </w:rPr>
        <w:t>הצעות</w:t>
      </w:r>
      <w:r>
        <w:t xml:space="preserve"> </w:t>
      </w:r>
      <w:r>
        <w:rPr>
          <w:rtl/>
        </w:rPr>
        <w:t>לסדר</w:t>
      </w:r>
      <w:r>
        <w:t>-</w:t>
      </w:r>
      <w:r>
        <w:rPr>
          <w:rtl/>
        </w:rPr>
        <w:t>היום</w:t>
      </w:r>
      <w:r>
        <w:tab/>
      </w:r>
      <w:r>
        <w:fldChar w:fldCharType="begin"/>
      </w:r>
      <w:r>
        <w:instrText xml:space="preserve"> PAGEREF _Toc69719487 \h </w:instrText>
      </w:r>
      <w:r>
        <w:fldChar w:fldCharType="separate"/>
      </w:r>
      <w:r>
        <w:t>295</w:t>
      </w:r>
      <w:r>
        <w:fldChar w:fldCharType="end"/>
      </w:r>
    </w:p>
    <w:p w14:paraId="4F229C38" w14:textId="77777777" w:rsidR="00000000" w:rsidRDefault="003B3694">
      <w:pPr>
        <w:pStyle w:val="TOC1"/>
        <w:tabs>
          <w:tab w:val="right" w:leader="dot" w:pos="8296"/>
        </w:tabs>
        <w:rPr>
          <w:rFonts w:ascii="Times New Roman" w:hAnsi="Times New Roman" w:cs="Times New Roman"/>
          <w:sz w:val="24"/>
          <w:szCs w:val="24"/>
        </w:rPr>
      </w:pPr>
      <w:r>
        <w:rPr>
          <w:rtl/>
        </w:rPr>
        <w:t>החשש לסגירת בית</w:t>
      </w:r>
      <w:r>
        <w:t>-</w:t>
      </w:r>
      <w:r>
        <w:rPr>
          <w:rtl/>
        </w:rPr>
        <w:t>החולים "ביקור חולים" בירושלי</w:t>
      </w:r>
      <w:r>
        <w:rPr>
          <w:rtl/>
        </w:rPr>
        <w:t>ם</w:t>
      </w:r>
      <w:r>
        <w:tab/>
      </w:r>
      <w:r>
        <w:fldChar w:fldCharType="begin"/>
      </w:r>
      <w:r>
        <w:instrText xml:space="preserve"> PAGEREF _Toc69719488 \h </w:instrText>
      </w:r>
      <w:r>
        <w:fldChar w:fldCharType="separate"/>
      </w:r>
      <w:r>
        <w:t>295</w:t>
      </w:r>
      <w:r>
        <w:fldChar w:fldCharType="end"/>
      </w:r>
    </w:p>
    <w:p w14:paraId="7DCFF738" w14:textId="77777777" w:rsidR="00000000" w:rsidRDefault="003B3694">
      <w:pPr>
        <w:pStyle w:val="TOC2"/>
        <w:tabs>
          <w:tab w:val="right" w:leader="dot" w:pos="8296"/>
        </w:tabs>
        <w:ind w:right="0"/>
        <w:rPr>
          <w:rFonts w:ascii="Times New Roman" w:hAnsi="Times New Roman" w:cs="Times New Roman"/>
          <w:sz w:val="24"/>
          <w:szCs w:val="24"/>
        </w:rPr>
      </w:pPr>
      <w:r>
        <w:rPr>
          <w:rtl/>
        </w:rPr>
        <w:t>יחיאל</w:t>
      </w:r>
      <w:r>
        <w:t xml:space="preserve"> </w:t>
      </w:r>
      <w:r>
        <w:rPr>
          <w:rtl/>
        </w:rPr>
        <w:t>חזן (הליכוד):</w:t>
      </w:r>
      <w:r>
        <w:tab/>
      </w:r>
      <w:r>
        <w:fldChar w:fldCharType="begin"/>
      </w:r>
      <w:r>
        <w:instrText xml:space="preserve"> PAGEREF _Toc69719489 \h </w:instrText>
      </w:r>
      <w:r>
        <w:fldChar w:fldCharType="separate"/>
      </w:r>
      <w:r>
        <w:t>295</w:t>
      </w:r>
      <w:r>
        <w:fldChar w:fldCharType="end"/>
      </w:r>
    </w:p>
    <w:p w14:paraId="2E4C083F" w14:textId="77777777" w:rsidR="00000000" w:rsidRDefault="003B3694">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_Toc69719490 \h </w:instrText>
      </w:r>
      <w:r>
        <w:fldChar w:fldCharType="separate"/>
      </w:r>
      <w:r>
        <w:t>296</w:t>
      </w:r>
      <w:r>
        <w:fldChar w:fldCharType="end"/>
      </w:r>
    </w:p>
    <w:p w14:paraId="35E517C1" w14:textId="77777777" w:rsidR="00000000" w:rsidRDefault="003B3694">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_Toc69719491 \h </w:instrText>
      </w:r>
      <w:r>
        <w:fldChar w:fldCharType="separate"/>
      </w:r>
      <w:r>
        <w:t>297</w:t>
      </w:r>
      <w:r>
        <w:fldChar w:fldCharType="end"/>
      </w:r>
    </w:p>
    <w:p w14:paraId="30CD09CD" w14:textId="77777777" w:rsidR="00000000" w:rsidRDefault="003B3694">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_Toc69719492 \h </w:instrText>
      </w:r>
      <w:r>
        <w:fldChar w:fldCharType="separate"/>
      </w:r>
      <w:r>
        <w:t>298</w:t>
      </w:r>
      <w:r>
        <w:fldChar w:fldCharType="end"/>
      </w:r>
    </w:p>
    <w:p w14:paraId="44FDCA46" w14:textId="77777777" w:rsidR="00000000" w:rsidRDefault="003B3694">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w:t>
      </w:r>
      <w:r>
        <w:rPr>
          <w:rtl/>
        </w:rPr>
        <w:t>ד (האיחוד הלאומי - ישראל ביתנו):</w:t>
      </w:r>
      <w:r>
        <w:tab/>
      </w:r>
      <w:r>
        <w:fldChar w:fldCharType="begin"/>
      </w:r>
      <w:r>
        <w:instrText xml:space="preserve"> PAGEREF _Toc69719493 \h </w:instrText>
      </w:r>
      <w:r>
        <w:fldChar w:fldCharType="separate"/>
      </w:r>
      <w:r>
        <w:t>300</w:t>
      </w:r>
      <w:r>
        <w:fldChar w:fldCharType="end"/>
      </w:r>
    </w:p>
    <w:p w14:paraId="5745C03C" w14:textId="77777777" w:rsidR="00000000" w:rsidRDefault="003B3694">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_Toc69719494 \h </w:instrText>
      </w:r>
      <w:r>
        <w:fldChar w:fldCharType="separate"/>
      </w:r>
      <w:r>
        <w:t>301</w:t>
      </w:r>
      <w:r>
        <w:fldChar w:fldCharType="end"/>
      </w:r>
    </w:p>
    <w:p w14:paraId="29ECB1B6" w14:textId="77777777" w:rsidR="00000000" w:rsidRDefault="003B3694">
      <w:pPr>
        <w:pStyle w:val="TOC1"/>
        <w:tabs>
          <w:tab w:val="right" w:leader="dot" w:pos="8296"/>
        </w:tabs>
        <w:rPr>
          <w:rFonts w:ascii="Times New Roman" w:hAnsi="Times New Roman" w:cs="Times New Roman"/>
          <w:sz w:val="24"/>
          <w:szCs w:val="24"/>
        </w:rPr>
      </w:pPr>
      <w:r>
        <w:rPr>
          <w:rtl/>
        </w:rPr>
        <w:t>סכנת סגירה לבית-החולים</w:t>
      </w:r>
      <w:r>
        <w:t xml:space="preserve"> "</w:t>
      </w:r>
      <w:r>
        <w:rPr>
          <w:rtl/>
        </w:rPr>
        <w:t>סורוקה" בבאר-שבע</w:t>
      </w:r>
      <w:r>
        <w:tab/>
      </w:r>
      <w:r>
        <w:fldChar w:fldCharType="begin"/>
      </w:r>
      <w:r>
        <w:instrText xml:space="preserve"> PAGEREF _Toc69719495 \h </w:instrText>
      </w:r>
      <w:r>
        <w:fldChar w:fldCharType="separate"/>
      </w:r>
      <w:r>
        <w:t>301</w:t>
      </w:r>
      <w:r>
        <w:fldChar w:fldCharType="end"/>
      </w:r>
    </w:p>
    <w:p w14:paraId="786A6CE1" w14:textId="77777777" w:rsidR="00000000" w:rsidRDefault="003B3694">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_Toc69719496 \h </w:instrText>
      </w:r>
      <w:r>
        <w:fldChar w:fldCharType="separate"/>
      </w:r>
      <w:r>
        <w:t>301</w:t>
      </w:r>
      <w:r>
        <w:fldChar w:fldCharType="end"/>
      </w:r>
    </w:p>
    <w:p w14:paraId="25DFE4CF" w14:textId="77777777" w:rsidR="00000000" w:rsidRDefault="003B3694">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_Toc69719497 \h </w:instrText>
      </w:r>
      <w:r>
        <w:fldChar w:fldCharType="separate"/>
      </w:r>
      <w:r>
        <w:t>303</w:t>
      </w:r>
      <w:r>
        <w:fldChar w:fldCharType="end"/>
      </w:r>
    </w:p>
    <w:p w14:paraId="1959906D" w14:textId="77777777" w:rsidR="00000000" w:rsidRDefault="003B3694">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_Toc69719498 \h </w:instrText>
      </w:r>
      <w:r>
        <w:fldChar w:fldCharType="separate"/>
      </w:r>
      <w:r>
        <w:t>304</w:t>
      </w:r>
      <w:r>
        <w:fldChar w:fldCharType="end"/>
      </w:r>
    </w:p>
    <w:p w14:paraId="1C06540E" w14:textId="77777777" w:rsidR="00000000" w:rsidRDefault="003B3694">
      <w:pPr>
        <w:pStyle w:val="TOC1"/>
        <w:tabs>
          <w:tab w:val="right" w:leader="dot" w:pos="8296"/>
        </w:tabs>
        <w:rPr>
          <w:rFonts w:ascii="Times New Roman" w:hAnsi="Times New Roman" w:cs="Times New Roman"/>
          <w:sz w:val="24"/>
          <w:szCs w:val="24"/>
        </w:rPr>
      </w:pPr>
      <w:r>
        <w:t xml:space="preserve">393. </w:t>
      </w:r>
      <w:r>
        <w:rPr>
          <w:rtl/>
        </w:rPr>
        <w:t>הוראה לפסיכיאטרים שלא לרשום תרופות שכלולות בסל הבריאות</w:t>
      </w:r>
      <w:r>
        <w:tab/>
      </w:r>
      <w:r>
        <w:fldChar w:fldCharType="begin"/>
      </w:r>
      <w:r>
        <w:instrText xml:space="preserve"> PAGEREF _Toc69719499 \h </w:instrText>
      </w:r>
      <w:r>
        <w:fldChar w:fldCharType="separate"/>
      </w:r>
      <w:r>
        <w:t>305</w:t>
      </w:r>
      <w:r>
        <w:fldChar w:fldCharType="end"/>
      </w:r>
    </w:p>
    <w:p w14:paraId="39D3683D" w14:textId="77777777" w:rsidR="00000000" w:rsidRDefault="003B3694">
      <w:pPr>
        <w:pStyle w:val="TOC1"/>
        <w:tabs>
          <w:tab w:val="right" w:leader="dot" w:pos="8296"/>
        </w:tabs>
        <w:rPr>
          <w:rFonts w:ascii="Times New Roman" w:hAnsi="Times New Roman" w:cs="Times New Roman"/>
          <w:sz w:val="24"/>
          <w:szCs w:val="24"/>
        </w:rPr>
      </w:pPr>
      <w:r>
        <w:t xml:space="preserve">450. </w:t>
      </w:r>
      <w:r>
        <w:rPr>
          <w:rtl/>
        </w:rPr>
        <w:t>טיפול בחולה במחלת קרוהן</w:t>
      </w:r>
      <w:r>
        <w:tab/>
      </w:r>
      <w:r>
        <w:fldChar w:fldCharType="begin"/>
      </w:r>
      <w:r>
        <w:instrText xml:space="preserve"> PAGEREF _Toc69719500 \h </w:instrText>
      </w:r>
      <w:r>
        <w:fldChar w:fldCharType="separate"/>
      </w:r>
      <w:r>
        <w:t>305</w:t>
      </w:r>
      <w:r>
        <w:fldChar w:fldCharType="end"/>
      </w:r>
    </w:p>
    <w:p w14:paraId="7E52CD1D" w14:textId="77777777" w:rsidR="00000000" w:rsidRDefault="003B3694">
      <w:pPr>
        <w:pStyle w:val="TOC1"/>
        <w:tabs>
          <w:tab w:val="right" w:leader="dot" w:pos="8296"/>
        </w:tabs>
        <w:rPr>
          <w:rFonts w:ascii="Times New Roman" w:hAnsi="Times New Roman" w:cs="Times New Roman"/>
          <w:sz w:val="24"/>
          <w:szCs w:val="24"/>
        </w:rPr>
      </w:pPr>
      <w:r>
        <w:t xml:space="preserve">457. </w:t>
      </w:r>
      <w:r>
        <w:rPr>
          <w:rtl/>
        </w:rPr>
        <w:t>בדיקת תינוקות</w:t>
      </w:r>
      <w:r>
        <w:rPr>
          <w:rtl/>
        </w:rPr>
        <w:t xml:space="preserve"> וחיסונם בתחנות טיפת</w:t>
      </w:r>
      <w:r>
        <w:t>-</w:t>
      </w:r>
      <w:r>
        <w:rPr>
          <w:rtl/>
        </w:rPr>
        <w:t>חלב</w:t>
      </w:r>
      <w:r>
        <w:tab/>
      </w:r>
      <w:r>
        <w:fldChar w:fldCharType="begin"/>
      </w:r>
      <w:r>
        <w:instrText xml:space="preserve"> PAGEREF _Toc69719501 \h </w:instrText>
      </w:r>
      <w:r>
        <w:fldChar w:fldCharType="separate"/>
      </w:r>
      <w:r>
        <w:t>306</w:t>
      </w:r>
      <w:r>
        <w:fldChar w:fldCharType="end"/>
      </w:r>
    </w:p>
    <w:p w14:paraId="4993D363" w14:textId="77777777" w:rsidR="00000000" w:rsidRDefault="003B3694">
      <w:pPr>
        <w:pStyle w:val="TOC1"/>
        <w:tabs>
          <w:tab w:val="right" w:leader="dot" w:pos="8296"/>
        </w:tabs>
        <w:rPr>
          <w:rFonts w:ascii="Times New Roman" w:hAnsi="Times New Roman" w:cs="Times New Roman"/>
          <w:sz w:val="24"/>
          <w:szCs w:val="24"/>
        </w:rPr>
      </w:pPr>
      <w:r>
        <w:t xml:space="preserve">467. </w:t>
      </w:r>
      <w:r>
        <w:rPr>
          <w:rtl/>
        </w:rPr>
        <w:t xml:space="preserve">בדיקות </w:t>
      </w:r>
      <w:r>
        <w:t xml:space="preserve">MRI </w:t>
      </w:r>
      <w:r>
        <w:rPr>
          <w:rtl/>
        </w:rPr>
        <w:t>לגילוי סרטן השד</w:t>
      </w:r>
      <w:r>
        <w:tab/>
      </w:r>
      <w:r>
        <w:fldChar w:fldCharType="begin"/>
      </w:r>
      <w:r>
        <w:instrText xml:space="preserve"> PAGEREF _Toc69719502 \h </w:instrText>
      </w:r>
      <w:r>
        <w:fldChar w:fldCharType="separate"/>
      </w:r>
      <w:r>
        <w:t>307</w:t>
      </w:r>
      <w:r>
        <w:fldChar w:fldCharType="end"/>
      </w:r>
    </w:p>
    <w:p w14:paraId="47214E90" w14:textId="77777777" w:rsidR="00000000" w:rsidRDefault="003B3694">
      <w:pPr>
        <w:pStyle w:val="TOC1"/>
        <w:tabs>
          <w:tab w:val="right" w:leader="dot" w:pos="8296"/>
        </w:tabs>
        <w:rPr>
          <w:rFonts w:ascii="Times New Roman" w:hAnsi="Times New Roman" w:cs="Times New Roman"/>
          <w:sz w:val="24"/>
          <w:szCs w:val="24"/>
        </w:rPr>
      </w:pPr>
      <w:r>
        <w:t xml:space="preserve">492. </w:t>
      </w:r>
      <w:r>
        <w:rPr>
          <w:rtl/>
        </w:rPr>
        <w:t>סיוע לבתי-החלמה ליולדות</w:t>
      </w:r>
      <w:r>
        <w:tab/>
      </w:r>
      <w:r>
        <w:fldChar w:fldCharType="begin"/>
      </w:r>
      <w:r>
        <w:instrText xml:space="preserve"> PAGEREF _Toc69719503 \h </w:instrText>
      </w:r>
      <w:r>
        <w:fldChar w:fldCharType="separate"/>
      </w:r>
      <w:r>
        <w:t>308</w:t>
      </w:r>
      <w:r>
        <w:fldChar w:fldCharType="end"/>
      </w:r>
    </w:p>
    <w:p w14:paraId="63CFBCBB" w14:textId="77777777" w:rsidR="00000000" w:rsidRDefault="003B3694">
      <w:pPr>
        <w:pStyle w:val="TOC1"/>
        <w:tabs>
          <w:tab w:val="right" w:leader="dot" w:pos="8296"/>
        </w:tabs>
        <w:rPr>
          <w:rFonts w:ascii="Times New Roman" w:hAnsi="Times New Roman" w:cs="Times New Roman"/>
          <w:sz w:val="24"/>
          <w:szCs w:val="24"/>
        </w:rPr>
      </w:pPr>
      <w:r>
        <w:t xml:space="preserve">510. </w:t>
      </w:r>
      <w:r>
        <w:rPr>
          <w:rtl/>
        </w:rPr>
        <w:t>הכללת תרופות חדשות בסל הבריאות</w:t>
      </w:r>
      <w:r>
        <w:tab/>
      </w:r>
      <w:r>
        <w:fldChar w:fldCharType="begin"/>
      </w:r>
      <w:r>
        <w:instrText xml:space="preserve"> PAGEREF _Toc69719504 \h </w:instrText>
      </w:r>
      <w:r>
        <w:fldChar w:fldCharType="separate"/>
      </w:r>
      <w:r>
        <w:t>309</w:t>
      </w:r>
      <w:r>
        <w:fldChar w:fldCharType="end"/>
      </w:r>
    </w:p>
    <w:p w14:paraId="33884AA5" w14:textId="77777777" w:rsidR="00000000" w:rsidRDefault="003B3694">
      <w:pPr>
        <w:pStyle w:val="TOC1"/>
        <w:tabs>
          <w:tab w:val="right" w:leader="dot" w:pos="8296"/>
        </w:tabs>
        <w:rPr>
          <w:rFonts w:ascii="Times New Roman" w:hAnsi="Times New Roman" w:cs="Times New Roman"/>
          <w:sz w:val="24"/>
          <w:szCs w:val="24"/>
        </w:rPr>
      </w:pPr>
      <w:r>
        <w:t>51</w:t>
      </w:r>
      <w:r>
        <w:t xml:space="preserve">8. </w:t>
      </w:r>
      <w:r>
        <w:rPr>
          <w:rtl/>
        </w:rPr>
        <w:t>טיפול</w:t>
      </w:r>
      <w:r>
        <w:t xml:space="preserve"> </w:t>
      </w:r>
      <w:r>
        <w:rPr>
          <w:rtl/>
        </w:rPr>
        <w:t>בנער בחדר מיון של בית-חולים</w:t>
      </w:r>
      <w:r>
        <w:tab/>
      </w:r>
      <w:r>
        <w:fldChar w:fldCharType="begin"/>
      </w:r>
      <w:r>
        <w:instrText xml:space="preserve"> PAGEREF _Toc69719505 \h </w:instrText>
      </w:r>
      <w:r>
        <w:fldChar w:fldCharType="separate"/>
      </w:r>
      <w:r>
        <w:t>310</w:t>
      </w:r>
      <w:r>
        <w:fldChar w:fldCharType="end"/>
      </w:r>
    </w:p>
    <w:p w14:paraId="0EA46753" w14:textId="77777777" w:rsidR="00000000" w:rsidRDefault="003B3694">
      <w:pPr>
        <w:pStyle w:val="TOC1"/>
        <w:tabs>
          <w:tab w:val="right" w:leader="dot" w:pos="8296"/>
        </w:tabs>
        <w:rPr>
          <w:rFonts w:ascii="Times New Roman" w:hAnsi="Times New Roman" w:cs="Times New Roman"/>
          <w:sz w:val="24"/>
          <w:szCs w:val="24"/>
        </w:rPr>
      </w:pPr>
      <w:r>
        <w:t xml:space="preserve">521. </w:t>
      </w:r>
      <w:r>
        <w:rPr>
          <w:rtl/>
        </w:rPr>
        <w:t>חשיפת רשת ישראלית הסוחרת באיברים</w:t>
      </w:r>
      <w:r>
        <w:tab/>
      </w:r>
      <w:r>
        <w:fldChar w:fldCharType="begin"/>
      </w:r>
      <w:r>
        <w:instrText xml:space="preserve"> PAGEREF _Toc69719506 \h </w:instrText>
      </w:r>
      <w:r>
        <w:fldChar w:fldCharType="separate"/>
      </w:r>
      <w:r>
        <w:t>311</w:t>
      </w:r>
      <w:r>
        <w:fldChar w:fldCharType="end"/>
      </w:r>
    </w:p>
    <w:p w14:paraId="541C8449" w14:textId="77777777" w:rsidR="00000000" w:rsidRDefault="003B3694">
      <w:pPr>
        <w:pStyle w:val="TOC1"/>
        <w:tabs>
          <w:tab w:val="right" w:leader="dot" w:pos="8296"/>
        </w:tabs>
        <w:rPr>
          <w:rFonts w:ascii="Times New Roman" w:hAnsi="Times New Roman" w:cs="Times New Roman"/>
          <w:sz w:val="24"/>
          <w:szCs w:val="24"/>
        </w:rPr>
      </w:pPr>
      <w:r>
        <w:t xml:space="preserve">529. </w:t>
      </w:r>
      <w:r>
        <w:rPr>
          <w:rtl/>
        </w:rPr>
        <w:t>הוראה לפסיכיאטרים שלא לרשום תרופות הכלולות בסל הבריאות</w:t>
      </w:r>
      <w:r>
        <w:tab/>
      </w:r>
      <w:r>
        <w:fldChar w:fldCharType="begin"/>
      </w:r>
      <w:r>
        <w:instrText xml:space="preserve"> PAGEREF _Toc69719507 \h </w:instrText>
      </w:r>
      <w:r>
        <w:fldChar w:fldCharType="separate"/>
      </w:r>
      <w:r>
        <w:t>312</w:t>
      </w:r>
      <w:r>
        <w:fldChar w:fldCharType="end"/>
      </w:r>
    </w:p>
    <w:p w14:paraId="650BDA01" w14:textId="77777777" w:rsidR="00000000" w:rsidRDefault="003B3694">
      <w:pPr>
        <w:pStyle w:val="TOC1"/>
        <w:tabs>
          <w:tab w:val="right" w:leader="dot" w:pos="8296"/>
        </w:tabs>
        <w:rPr>
          <w:rFonts w:ascii="Times New Roman" w:hAnsi="Times New Roman" w:cs="Times New Roman"/>
          <w:sz w:val="24"/>
          <w:szCs w:val="24"/>
        </w:rPr>
      </w:pPr>
      <w:r>
        <w:t xml:space="preserve">558. </w:t>
      </w:r>
      <w:r>
        <w:rPr>
          <w:rtl/>
        </w:rPr>
        <w:t>הטיפול בגופות המג</w:t>
      </w:r>
      <w:r>
        <w:rPr>
          <w:rtl/>
        </w:rPr>
        <w:t>יעות למכון לרפואה משפטית</w:t>
      </w:r>
      <w:r>
        <w:tab/>
      </w:r>
      <w:r>
        <w:fldChar w:fldCharType="begin"/>
      </w:r>
      <w:r>
        <w:instrText xml:space="preserve"> PAGEREF _Toc69719508 \h </w:instrText>
      </w:r>
      <w:r>
        <w:fldChar w:fldCharType="separate"/>
      </w:r>
      <w:r>
        <w:t>313</w:t>
      </w:r>
      <w:r>
        <w:fldChar w:fldCharType="end"/>
      </w:r>
    </w:p>
    <w:p w14:paraId="12B75160" w14:textId="77777777" w:rsidR="00000000" w:rsidRDefault="003B3694">
      <w:pPr>
        <w:pStyle w:val="TOC2"/>
        <w:tabs>
          <w:tab w:val="right" w:leader="dot" w:pos="8296"/>
        </w:tabs>
        <w:ind w:right="0"/>
        <w:rPr>
          <w:rFonts w:ascii="Times New Roman" w:hAnsi="Times New Roman" w:cs="Times New Roman"/>
          <w:sz w:val="24"/>
          <w:szCs w:val="24"/>
        </w:rPr>
      </w:pPr>
      <w:r>
        <w:rPr>
          <w:rtl/>
        </w:rPr>
        <w:t>שר הבריאות דני נוה:</w:t>
      </w:r>
      <w:r>
        <w:tab/>
      </w:r>
      <w:r>
        <w:fldChar w:fldCharType="begin"/>
      </w:r>
      <w:r>
        <w:instrText xml:space="preserve"> PAGEREF _Toc69719509 \h </w:instrText>
      </w:r>
      <w:r>
        <w:fldChar w:fldCharType="separate"/>
      </w:r>
      <w:r>
        <w:t>314</w:t>
      </w:r>
      <w:r>
        <w:fldChar w:fldCharType="end"/>
      </w:r>
    </w:p>
    <w:p w14:paraId="1DB990C4" w14:textId="77777777" w:rsidR="00000000" w:rsidRDefault="003B3694">
      <w:pPr>
        <w:pStyle w:val="TOC1"/>
        <w:tabs>
          <w:tab w:val="right" w:leader="dot" w:pos="8296"/>
        </w:tabs>
        <w:rPr>
          <w:rFonts w:ascii="Times New Roman" w:hAnsi="Times New Roman" w:cs="Times New Roman"/>
          <w:sz w:val="24"/>
          <w:szCs w:val="24"/>
        </w:rPr>
      </w:pPr>
      <w:r>
        <w:t xml:space="preserve">582. </w:t>
      </w:r>
      <w:r>
        <w:rPr>
          <w:rtl/>
        </w:rPr>
        <w:t>איכות האוויר בבריכות השחייה</w:t>
      </w:r>
      <w:r>
        <w:tab/>
      </w:r>
      <w:r>
        <w:fldChar w:fldCharType="begin"/>
      </w:r>
      <w:r>
        <w:instrText xml:space="preserve"> PAGEREF _Toc69719510 \h </w:instrText>
      </w:r>
      <w:r>
        <w:fldChar w:fldCharType="separate"/>
      </w:r>
      <w:r>
        <w:t>315</w:t>
      </w:r>
      <w:r>
        <w:fldChar w:fldCharType="end"/>
      </w:r>
    </w:p>
    <w:p w14:paraId="72F36E37" w14:textId="77777777" w:rsidR="00000000" w:rsidRDefault="003B3694">
      <w:pPr>
        <w:pStyle w:val="TOC1"/>
        <w:tabs>
          <w:tab w:val="right" w:leader="dot" w:pos="8296"/>
        </w:tabs>
        <w:rPr>
          <w:rFonts w:ascii="Times New Roman" w:hAnsi="Times New Roman" w:cs="Times New Roman"/>
          <w:sz w:val="24"/>
          <w:szCs w:val="24"/>
        </w:rPr>
      </w:pPr>
      <w:r>
        <w:t xml:space="preserve">588. </w:t>
      </w:r>
      <w:r>
        <w:rPr>
          <w:rtl/>
        </w:rPr>
        <w:t>איחוד בתי-החולים "רמב"ם" ו"בני-ציון" בחיפה</w:t>
      </w:r>
      <w:r>
        <w:tab/>
      </w:r>
      <w:r>
        <w:fldChar w:fldCharType="begin"/>
      </w:r>
      <w:r>
        <w:instrText xml:space="preserve"> PAGEREF _Toc69719511 \h </w:instrText>
      </w:r>
      <w:r>
        <w:fldChar w:fldCharType="separate"/>
      </w:r>
      <w:r>
        <w:t>315</w:t>
      </w:r>
      <w:r>
        <w:fldChar w:fldCharType="end"/>
      </w:r>
    </w:p>
    <w:p w14:paraId="7FD82AF7" w14:textId="77777777" w:rsidR="00000000" w:rsidRDefault="003B3694">
      <w:pPr>
        <w:pStyle w:val="TOC1"/>
        <w:tabs>
          <w:tab w:val="right" w:leader="dot" w:pos="8296"/>
        </w:tabs>
        <w:rPr>
          <w:rFonts w:ascii="Times New Roman" w:hAnsi="Times New Roman" w:cs="Times New Roman"/>
          <w:sz w:val="24"/>
          <w:szCs w:val="24"/>
        </w:rPr>
      </w:pPr>
      <w:r>
        <w:t xml:space="preserve">597. </w:t>
      </w:r>
      <w:r>
        <w:rPr>
          <w:rtl/>
        </w:rPr>
        <w:t>חקיקה בדבר הוזלת תרופות שיימכרו ללא מרשם רופא</w:t>
      </w:r>
      <w:r>
        <w:tab/>
      </w:r>
      <w:r>
        <w:fldChar w:fldCharType="begin"/>
      </w:r>
      <w:r>
        <w:instrText xml:space="preserve"> PAGEREF _Toc69719512 \h </w:instrText>
      </w:r>
      <w:r>
        <w:fldChar w:fldCharType="separate"/>
      </w:r>
      <w:r>
        <w:t>316</w:t>
      </w:r>
      <w:r>
        <w:fldChar w:fldCharType="end"/>
      </w:r>
    </w:p>
    <w:p w14:paraId="22F530A8" w14:textId="77777777" w:rsidR="00000000" w:rsidRDefault="003B3694">
      <w:pPr>
        <w:pStyle w:val="TOC1"/>
        <w:tabs>
          <w:tab w:val="right" w:leader="dot" w:pos="8296"/>
        </w:tabs>
        <w:rPr>
          <w:rFonts w:ascii="Times New Roman" w:hAnsi="Times New Roman" w:cs="Times New Roman"/>
          <w:sz w:val="24"/>
          <w:szCs w:val="24"/>
        </w:rPr>
      </w:pPr>
      <w:r>
        <w:t xml:space="preserve">604. </w:t>
      </w:r>
      <w:r>
        <w:rPr>
          <w:rtl/>
        </w:rPr>
        <w:t>קלינאי תקשורת במגזר הערבי</w:t>
      </w:r>
      <w:r>
        <w:tab/>
      </w:r>
      <w:r>
        <w:fldChar w:fldCharType="begin"/>
      </w:r>
      <w:r>
        <w:instrText xml:space="preserve"> PAGEREF _Toc69719513 \h </w:instrText>
      </w:r>
      <w:r>
        <w:fldChar w:fldCharType="separate"/>
      </w:r>
      <w:r>
        <w:t>317</w:t>
      </w:r>
      <w:r>
        <w:fldChar w:fldCharType="end"/>
      </w:r>
    </w:p>
    <w:p w14:paraId="3358584D" w14:textId="77777777" w:rsidR="00000000" w:rsidRDefault="003B3694">
      <w:pPr>
        <w:pStyle w:val="a0"/>
        <w:jc w:val="center"/>
        <w:rPr>
          <w:rtl/>
        </w:rPr>
      </w:pPr>
      <w:r>
        <w:rPr>
          <w:bCs/>
          <w:szCs w:val="36"/>
          <w:u w:val="single"/>
          <w:rtl/>
        </w:rPr>
        <w:fldChar w:fldCharType="end"/>
      </w:r>
    </w:p>
    <w:p w14:paraId="5F404F72" w14:textId="77777777" w:rsidR="00000000" w:rsidRDefault="003B3694">
      <w:pPr>
        <w:pStyle w:val="a0"/>
        <w:rPr>
          <w:rtl/>
        </w:rPr>
      </w:pPr>
      <w:r>
        <w:rPr>
          <w:rtl/>
        </w:rPr>
        <w:br w:type="page"/>
      </w:r>
    </w:p>
    <w:p w14:paraId="4134C193" w14:textId="77777777" w:rsidR="00000000" w:rsidRDefault="003B3694">
      <w:pPr>
        <w:pStyle w:val="a0"/>
        <w:rPr>
          <w:rFonts w:hint="cs"/>
          <w:rtl/>
        </w:rPr>
      </w:pPr>
    </w:p>
    <w:p w14:paraId="1FF2F33B" w14:textId="77777777" w:rsidR="00000000" w:rsidRDefault="003B3694">
      <w:pPr>
        <w:pStyle w:val="a0"/>
        <w:rPr>
          <w:rFonts w:hint="cs"/>
          <w:rtl/>
        </w:rPr>
      </w:pPr>
    </w:p>
    <w:p w14:paraId="4669D535" w14:textId="77777777" w:rsidR="00000000" w:rsidRDefault="003B3694">
      <w:pPr>
        <w:pStyle w:val="a0"/>
        <w:rPr>
          <w:rFonts w:hint="cs"/>
          <w:rtl/>
        </w:rPr>
      </w:pPr>
      <w:r>
        <w:rPr>
          <w:rFonts w:hint="cs"/>
          <w:rtl/>
        </w:rPr>
        <w:t>חוברת ד'</w:t>
      </w:r>
    </w:p>
    <w:p w14:paraId="652523A0" w14:textId="77777777" w:rsidR="00000000" w:rsidRDefault="003B3694">
      <w:pPr>
        <w:pStyle w:val="a0"/>
        <w:rPr>
          <w:rFonts w:hint="cs"/>
          <w:rtl/>
        </w:rPr>
      </w:pPr>
      <w:r>
        <w:rPr>
          <w:rFonts w:hint="cs"/>
          <w:rtl/>
        </w:rPr>
        <w:t>ישיבה ס"ט</w:t>
      </w:r>
    </w:p>
    <w:p w14:paraId="5CD49501" w14:textId="77777777" w:rsidR="00000000" w:rsidRDefault="003B3694">
      <w:pPr>
        <w:pStyle w:val="a0"/>
        <w:rPr>
          <w:rFonts w:hint="cs"/>
          <w:rtl/>
        </w:rPr>
      </w:pPr>
    </w:p>
    <w:p w14:paraId="62652612" w14:textId="77777777" w:rsidR="00000000" w:rsidRDefault="003B3694">
      <w:pPr>
        <w:pStyle w:val="a0"/>
        <w:rPr>
          <w:rFonts w:hint="cs"/>
          <w:rtl/>
        </w:rPr>
      </w:pPr>
    </w:p>
    <w:p w14:paraId="5D727128" w14:textId="77777777" w:rsidR="00000000" w:rsidRDefault="003B3694">
      <w:pPr>
        <w:pStyle w:val="a0"/>
        <w:rPr>
          <w:rFonts w:hint="cs"/>
          <w:rtl/>
        </w:rPr>
      </w:pPr>
    </w:p>
    <w:p w14:paraId="0A6BE599" w14:textId="77777777" w:rsidR="00000000" w:rsidRDefault="003B3694">
      <w:pPr>
        <w:pStyle w:val="a0"/>
        <w:rPr>
          <w:rFonts w:hint="cs"/>
          <w:rtl/>
        </w:rPr>
      </w:pPr>
    </w:p>
    <w:p w14:paraId="6853DECB" w14:textId="77777777" w:rsidR="00000000" w:rsidRDefault="003B3694">
      <w:pPr>
        <w:pStyle w:val="a0"/>
        <w:rPr>
          <w:rFonts w:hint="cs"/>
          <w:rtl/>
        </w:rPr>
      </w:pPr>
    </w:p>
    <w:p w14:paraId="74970522" w14:textId="77777777" w:rsidR="00000000" w:rsidRDefault="003B3694">
      <w:pPr>
        <w:pStyle w:val="a5"/>
        <w:bidi/>
        <w:rPr>
          <w:rFonts w:hint="cs"/>
          <w:rtl/>
        </w:rPr>
      </w:pPr>
      <w:r>
        <w:rPr>
          <w:rtl/>
        </w:rPr>
        <w:t>הישיבה ה</w:t>
      </w:r>
      <w:r>
        <w:rPr>
          <w:rFonts w:hint="cs"/>
          <w:rtl/>
        </w:rPr>
        <w:t>שישים-ותשע</w:t>
      </w:r>
      <w:r>
        <w:rPr>
          <w:rtl/>
        </w:rPr>
        <w:t xml:space="preserve"> של הכנסת </w:t>
      </w:r>
      <w:r>
        <w:rPr>
          <w:rFonts w:hint="cs"/>
          <w:rtl/>
        </w:rPr>
        <w:t>השש-עשרה</w:t>
      </w:r>
    </w:p>
    <w:p w14:paraId="60ACDF10" w14:textId="77777777" w:rsidR="00000000" w:rsidRDefault="003B3694">
      <w:pPr>
        <w:pStyle w:val="a6"/>
        <w:bidi/>
        <w:rPr>
          <w:rtl/>
        </w:rPr>
      </w:pPr>
      <w:r>
        <w:rPr>
          <w:rtl/>
        </w:rPr>
        <w:t>יום רביעי,</w:t>
      </w:r>
      <w:r>
        <w:rPr>
          <w:rFonts w:hint="cs"/>
          <w:rtl/>
        </w:rPr>
        <w:t xml:space="preserve"> </w:t>
      </w:r>
      <w:r>
        <w:rPr>
          <w:rtl/>
        </w:rPr>
        <w:t xml:space="preserve">י"ז בחשוון </w:t>
      </w:r>
      <w:r>
        <w:rPr>
          <w:rFonts w:hint="cs"/>
          <w:rtl/>
        </w:rPr>
        <w:t>ה</w:t>
      </w:r>
      <w:r>
        <w:rPr>
          <w:rtl/>
        </w:rPr>
        <w:t>תשס"ד (12 בנובמב</w:t>
      </w:r>
      <w:r>
        <w:rPr>
          <w:rtl/>
        </w:rPr>
        <w:t>ר 2003)</w:t>
      </w:r>
    </w:p>
    <w:p w14:paraId="62F65070" w14:textId="77777777" w:rsidR="00000000" w:rsidRDefault="003B3694">
      <w:pPr>
        <w:pStyle w:val="a7"/>
        <w:bidi/>
        <w:rPr>
          <w:rFonts w:hint="cs"/>
          <w:rtl/>
        </w:rPr>
      </w:pPr>
      <w:r>
        <w:rPr>
          <w:rtl/>
        </w:rPr>
        <w:t>ירושלים, הכנסת, שעה 11:0</w:t>
      </w:r>
      <w:r>
        <w:rPr>
          <w:rFonts w:hint="cs"/>
          <w:rtl/>
        </w:rPr>
        <w:t>2</w:t>
      </w:r>
    </w:p>
    <w:p w14:paraId="1E78BA8C" w14:textId="77777777" w:rsidR="00000000" w:rsidRDefault="003B3694">
      <w:pPr>
        <w:pStyle w:val="a0"/>
        <w:rPr>
          <w:rFonts w:hint="cs"/>
          <w:rtl/>
        </w:rPr>
      </w:pPr>
    </w:p>
    <w:p w14:paraId="189948E1" w14:textId="77777777" w:rsidR="00000000" w:rsidRDefault="003B3694">
      <w:pPr>
        <w:pStyle w:val="a2"/>
        <w:rPr>
          <w:rtl/>
        </w:rPr>
      </w:pPr>
    </w:p>
    <w:p w14:paraId="4B8DA62C" w14:textId="77777777" w:rsidR="00000000" w:rsidRDefault="003B3694">
      <w:pPr>
        <w:pStyle w:val="a2"/>
        <w:rPr>
          <w:rFonts w:hint="cs"/>
          <w:rtl/>
        </w:rPr>
      </w:pPr>
      <w:bookmarkStart w:id="0" w:name="_Toc69719287"/>
      <w:r>
        <w:rPr>
          <w:rFonts w:hint="cs"/>
          <w:rtl/>
        </w:rPr>
        <w:t>מסמכים שהונחו על שולחן הכנסת</w:t>
      </w:r>
      <w:bookmarkEnd w:id="0"/>
    </w:p>
    <w:p w14:paraId="142CB5F0" w14:textId="77777777" w:rsidR="00000000" w:rsidRDefault="003B3694">
      <w:pPr>
        <w:pStyle w:val="a0"/>
        <w:rPr>
          <w:rFonts w:hint="cs"/>
          <w:rtl/>
        </w:rPr>
      </w:pPr>
    </w:p>
    <w:p w14:paraId="124C6466" w14:textId="77777777" w:rsidR="00000000" w:rsidRDefault="003B3694">
      <w:pPr>
        <w:pStyle w:val="af1"/>
        <w:rPr>
          <w:rFonts w:hint="cs"/>
          <w:rtl/>
        </w:rPr>
      </w:pPr>
      <w:r>
        <w:rPr>
          <w:rtl/>
        </w:rPr>
        <w:t>היו"ר ראובן ריבלין:</w:t>
      </w:r>
    </w:p>
    <w:p w14:paraId="17B456FA" w14:textId="77777777" w:rsidR="00000000" w:rsidRDefault="003B3694">
      <w:pPr>
        <w:pStyle w:val="a0"/>
        <w:rPr>
          <w:rFonts w:hint="cs"/>
          <w:rtl/>
        </w:rPr>
      </w:pPr>
    </w:p>
    <w:p w14:paraId="7C7977F4" w14:textId="77777777" w:rsidR="00000000" w:rsidRDefault="003B3694">
      <w:pPr>
        <w:pStyle w:val="a0"/>
        <w:rPr>
          <w:rFonts w:hint="cs"/>
          <w:rtl/>
        </w:rPr>
      </w:pPr>
      <w:r>
        <w:rPr>
          <w:rFonts w:hint="cs"/>
          <w:rtl/>
        </w:rPr>
        <w:t xml:space="preserve">רבותי השרים, חברי הכנסת, היום יום רביעי, י"ז בחשוון התשס"ד, 12 בחודש נובמבר 2003 למניינם. אני מתכבד לפתוח את ישיבת הכנסת. </w:t>
      </w:r>
    </w:p>
    <w:p w14:paraId="5AFBC240" w14:textId="77777777" w:rsidR="00000000" w:rsidRDefault="003B3694">
      <w:pPr>
        <w:pStyle w:val="a0"/>
        <w:rPr>
          <w:rFonts w:hint="cs"/>
          <w:rtl/>
        </w:rPr>
      </w:pPr>
    </w:p>
    <w:p w14:paraId="0757FFC6" w14:textId="77777777" w:rsidR="00000000" w:rsidRDefault="003B3694">
      <w:pPr>
        <w:pStyle w:val="a0"/>
        <w:rPr>
          <w:rFonts w:hint="cs"/>
          <w:rtl/>
        </w:rPr>
      </w:pPr>
      <w:r>
        <w:rPr>
          <w:rFonts w:hint="cs"/>
          <w:rtl/>
        </w:rPr>
        <w:t>ידוע לי שחברי ועדת הכנסת עדיין נמצאים  בעיצומ</w:t>
      </w:r>
      <w:r>
        <w:rPr>
          <w:rFonts w:hint="cs"/>
          <w:rtl/>
        </w:rPr>
        <w:t>ם של דיונים, הם ביקשו ממני אישור להמשיך בדיוניהם, ונתתי להם אישור. עם זאת, ישיבת הכנסת נפתחת בשעה היעודה.</w:t>
      </w:r>
    </w:p>
    <w:p w14:paraId="55FBFF55" w14:textId="77777777" w:rsidR="00000000" w:rsidRDefault="003B3694">
      <w:pPr>
        <w:pStyle w:val="a0"/>
        <w:rPr>
          <w:rFonts w:hint="cs"/>
          <w:rtl/>
        </w:rPr>
      </w:pPr>
    </w:p>
    <w:p w14:paraId="3F7F46C1" w14:textId="77777777" w:rsidR="00000000" w:rsidRDefault="003B3694">
      <w:pPr>
        <w:pStyle w:val="a0"/>
        <w:rPr>
          <w:rFonts w:hint="cs"/>
          <w:rtl/>
        </w:rPr>
      </w:pPr>
      <w:r>
        <w:rPr>
          <w:rFonts w:hint="cs"/>
          <w:rtl/>
        </w:rPr>
        <w:t>הודעה למזכיר הכנסת.</w:t>
      </w:r>
    </w:p>
    <w:p w14:paraId="10CA4304" w14:textId="77777777" w:rsidR="00000000" w:rsidRDefault="003B3694">
      <w:pPr>
        <w:pStyle w:val="a"/>
        <w:rPr>
          <w:rtl/>
        </w:rPr>
      </w:pPr>
      <w:r>
        <w:rPr>
          <w:rtl/>
        </w:rPr>
        <w:br/>
      </w:r>
      <w:bookmarkStart w:id="1" w:name="FS000000661T12_11_2003_11_28_01"/>
      <w:bookmarkStart w:id="2" w:name="_Toc69719288"/>
      <w:bookmarkEnd w:id="1"/>
      <w:r>
        <w:rPr>
          <w:rtl/>
        </w:rPr>
        <w:t>מזכיר הכנסת אריה האן:</w:t>
      </w:r>
      <w:bookmarkEnd w:id="2"/>
    </w:p>
    <w:p w14:paraId="3A79AF52" w14:textId="77777777" w:rsidR="00000000" w:rsidRDefault="003B3694">
      <w:pPr>
        <w:pStyle w:val="a0"/>
        <w:rPr>
          <w:rtl/>
        </w:rPr>
      </w:pPr>
    </w:p>
    <w:p w14:paraId="69479F79" w14:textId="77777777" w:rsidR="00000000" w:rsidRDefault="003B3694">
      <w:pPr>
        <w:pStyle w:val="a0"/>
        <w:rPr>
          <w:rFonts w:hint="cs"/>
          <w:rtl/>
        </w:rPr>
      </w:pPr>
      <w:r>
        <w:rPr>
          <w:rFonts w:hint="cs"/>
          <w:rtl/>
        </w:rPr>
        <w:t>ברשות יושב-ראש הכנסת, הנני מתכבד להודיע כי חבר הכנסת אליעזר כהן ביקש להסיר מסדר-יומה של הכנסת את הצעת חוק</w:t>
      </w:r>
      <w:r>
        <w:rPr>
          <w:rFonts w:hint="cs"/>
          <w:rtl/>
        </w:rPr>
        <w:t xml:space="preserve"> הגבלת פרסום משקאות אלכוהוליים, התשס"ג-2003, שמספרה פ/621 - מטעמו. תודה.</w:t>
      </w:r>
    </w:p>
    <w:p w14:paraId="7BBDD81E" w14:textId="77777777" w:rsidR="00000000" w:rsidRDefault="003B3694">
      <w:pPr>
        <w:pStyle w:val="af1"/>
        <w:rPr>
          <w:rtl/>
        </w:rPr>
      </w:pPr>
      <w:r>
        <w:rPr>
          <w:rtl/>
        </w:rPr>
        <w:br/>
        <w:t>היו"ר ראובן ריבלין:</w:t>
      </w:r>
    </w:p>
    <w:p w14:paraId="3D18FE12" w14:textId="77777777" w:rsidR="00000000" w:rsidRDefault="003B3694">
      <w:pPr>
        <w:pStyle w:val="a0"/>
        <w:rPr>
          <w:rtl/>
        </w:rPr>
      </w:pPr>
    </w:p>
    <w:p w14:paraId="02D7C618" w14:textId="77777777" w:rsidR="00000000" w:rsidRDefault="003B3694">
      <w:pPr>
        <w:pStyle w:val="a0"/>
        <w:rPr>
          <w:rFonts w:hint="cs"/>
          <w:rtl/>
        </w:rPr>
      </w:pPr>
      <w:r>
        <w:rPr>
          <w:rFonts w:hint="cs"/>
          <w:rtl/>
        </w:rPr>
        <w:t xml:space="preserve">אני מאוד מודה למזכיר הכנסת. </w:t>
      </w:r>
    </w:p>
    <w:p w14:paraId="2AD73A1F" w14:textId="77777777" w:rsidR="00000000" w:rsidRDefault="003B3694">
      <w:pPr>
        <w:pStyle w:val="a0"/>
        <w:rPr>
          <w:rtl/>
        </w:rPr>
      </w:pPr>
      <w:r>
        <w:rPr>
          <w:rtl/>
        </w:rPr>
        <w:br/>
      </w:r>
    </w:p>
    <w:p w14:paraId="1DDD81F8" w14:textId="77777777" w:rsidR="00000000" w:rsidRDefault="003B3694">
      <w:pPr>
        <w:pStyle w:val="a2"/>
        <w:rPr>
          <w:rtl/>
        </w:rPr>
      </w:pPr>
      <w:bookmarkStart w:id="3" w:name="CS16903FI0016903T12_11_2003_11_29_52"/>
      <w:bookmarkStart w:id="4" w:name="_Toc69719289"/>
      <w:bookmarkEnd w:id="3"/>
      <w:r>
        <w:rPr>
          <w:rtl/>
        </w:rPr>
        <w:t>דברי ברכה של יושב-ראש הכנסת לראש ממשלת סלובקיה ופמלייתו</w:t>
      </w:r>
      <w:bookmarkEnd w:id="4"/>
    </w:p>
    <w:p w14:paraId="55CFD53E" w14:textId="77777777" w:rsidR="00000000" w:rsidRDefault="003B3694">
      <w:pPr>
        <w:pStyle w:val="af1"/>
        <w:rPr>
          <w:rtl/>
        </w:rPr>
      </w:pPr>
      <w:r>
        <w:rPr>
          <w:rtl/>
        </w:rPr>
        <w:br/>
        <w:t>היו"ר ראובן ריבלין:</w:t>
      </w:r>
    </w:p>
    <w:p w14:paraId="213496AC" w14:textId="77777777" w:rsidR="00000000" w:rsidRDefault="003B3694">
      <w:pPr>
        <w:pStyle w:val="a0"/>
        <w:rPr>
          <w:rtl/>
        </w:rPr>
      </w:pPr>
    </w:p>
    <w:p w14:paraId="79851494" w14:textId="77777777" w:rsidR="00000000" w:rsidRDefault="003B3694">
      <w:pPr>
        <w:pStyle w:val="a0"/>
        <w:rPr>
          <w:rFonts w:hint="cs"/>
          <w:rtl/>
        </w:rPr>
      </w:pPr>
      <w:r>
        <w:rPr>
          <w:rFonts w:hint="cs"/>
          <w:rtl/>
        </w:rPr>
        <w:t>רבותי השרים וחברי הכנסת, אני שמח לקדם את פניו של ראש</w:t>
      </w:r>
      <w:r>
        <w:rPr>
          <w:rFonts w:hint="cs"/>
          <w:rtl/>
        </w:rPr>
        <w:t xml:space="preserve"> ממשלת סלובקיה, מר מיקולאש דזורינדה - ידיד מובהק של ישראל - ואת פמלייתו, הנמצאים כאן אתנו במליאה. ברוכים הבאים לכנסת ישראל. </w:t>
      </w:r>
    </w:p>
    <w:p w14:paraId="017378A4" w14:textId="77777777" w:rsidR="00000000" w:rsidRDefault="003B3694">
      <w:pPr>
        <w:pStyle w:val="a0"/>
        <w:rPr>
          <w:rFonts w:hint="cs"/>
          <w:rtl/>
        </w:rPr>
      </w:pPr>
    </w:p>
    <w:p w14:paraId="45E7DD41" w14:textId="77777777" w:rsidR="00000000" w:rsidRDefault="003B3694">
      <w:pPr>
        <w:pStyle w:val="a0"/>
        <w:rPr>
          <w:rFonts w:hint="cs"/>
          <w:rtl/>
        </w:rPr>
      </w:pPr>
      <w:r>
        <w:rPr>
          <w:rFonts w:hint="cs"/>
          <w:rtl/>
        </w:rPr>
        <w:t xml:space="preserve">אנו רואים בביקורכם אצלנו בזמנים אלו ביטוי להזדהות ולידידות בין שני העמים. </w:t>
      </w:r>
    </w:p>
    <w:p w14:paraId="6B1FF0DC" w14:textId="77777777" w:rsidR="00000000" w:rsidRDefault="003B3694">
      <w:pPr>
        <w:pStyle w:val="a0"/>
        <w:rPr>
          <w:rFonts w:hint="cs"/>
          <w:rtl/>
        </w:rPr>
      </w:pPr>
    </w:p>
    <w:p w14:paraId="436822F4" w14:textId="77777777" w:rsidR="00000000" w:rsidRDefault="003B3694">
      <w:pPr>
        <w:pStyle w:val="a0"/>
        <w:rPr>
          <w:rFonts w:hint="cs"/>
          <w:rtl/>
        </w:rPr>
      </w:pPr>
      <w:r>
        <w:rPr>
          <w:rFonts w:hint="cs"/>
          <w:rtl/>
        </w:rPr>
        <w:t>אנו מאחלים לסלובקיה הצלחה והשתלבות מהירה עם הצטרפותה ב</w:t>
      </w:r>
      <w:r>
        <w:rPr>
          <w:rFonts w:hint="cs"/>
          <w:rtl/>
        </w:rPr>
        <w:t xml:space="preserve">קרוב לאיחוד האירופי. </w:t>
      </w:r>
    </w:p>
    <w:p w14:paraId="0D11CE60" w14:textId="77777777" w:rsidR="00000000" w:rsidRDefault="003B3694">
      <w:pPr>
        <w:pStyle w:val="a0"/>
        <w:rPr>
          <w:rFonts w:hint="cs"/>
          <w:rtl/>
        </w:rPr>
      </w:pPr>
    </w:p>
    <w:p w14:paraId="7F26E348" w14:textId="77777777" w:rsidR="00000000" w:rsidRDefault="003B3694">
      <w:pPr>
        <w:pStyle w:val="a0"/>
        <w:rPr>
          <w:rFonts w:hint="cs"/>
          <w:rtl/>
        </w:rPr>
      </w:pPr>
      <w:r>
        <w:rPr>
          <w:rFonts w:hint="cs"/>
          <w:rtl/>
        </w:rPr>
        <w:t xml:space="preserve">ברצוני להזכיר, כי לפני שלוש שנים כבר התארח בכנסת הנשיא רודולף שוסטר. </w:t>
      </w:r>
    </w:p>
    <w:p w14:paraId="11EA3A05" w14:textId="77777777" w:rsidR="00000000" w:rsidRDefault="003B3694">
      <w:pPr>
        <w:pStyle w:val="a0"/>
        <w:rPr>
          <w:rFonts w:hint="cs"/>
          <w:rtl/>
        </w:rPr>
      </w:pPr>
    </w:p>
    <w:p w14:paraId="61C084D7" w14:textId="77777777" w:rsidR="00000000" w:rsidRDefault="003B3694">
      <w:pPr>
        <w:pStyle w:val="a0"/>
        <w:rPr>
          <w:rFonts w:hint="cs"/>
          <w:rtl/>
        </w:rPr>
      </w:pPr>
      <w:r>
        <w:rPr>
          <w:rFonts w:hint="cs"/>
          <w:rtl/>
        </w:rPr>
        <w:t>חברי הכנסת, רבותי השרים, הפרק היהודי בסלובקיה במלחמת העולם השנייה צורב ומר. מרבית יהודי סלובקיה נרצחו בשואה. הממשלה הפאשיסטית של סלובקיה, בראשות הכומר טיסו, ניצחה</w:t>
      </w:r>
      <w:r>
        <w:rPr>
          <w:rFonts w:hint="cs"/>
          <w:rtl/>
        </w:rPr>
        <w:t xml:space="preserve"> על גירוש היהודים למחנות ההשמדה. רק מתי מעט שרדו. סלובקיה, שהיתה אכסניה ליישוב יהודי במשך מאות שנים, עוד מימי הרומאים, שבה פעלו ויצרו גדולים ביהדות כ"חתם סופר" - היום כמעט ריקה מיהודים. </w:t>
      </w:r>
    </w:p>
    <w:p w14:paraId="31B520B2" w14:textId="77777777" w:rsidR="00000000" w:rsidRDefault="003B3694">
      <w:pPr>
        <w:pStyle w:val="a0"/>
        <w:rPr>
          <w:rFonts w:hint="cs"/>
          <w:rtl/>
        </w:rPr>
      </w:pPr>
    </w:p>
    <w:p w14:paraId="0CB4186C" w14:textId="77777777" w:rsidR="00000000" w:rsidRDefault="003B3694">
      <w:pPr>
        <w:pStyle w:val="a0"/>
        <w:rPr>
          <w:rFonts w:hint="cs"/>
          <w:rtl/>
        </w:rPr>
      </w:pPr>
      <w:r>
        <w:rPr>
          <w:rFonts w:hint="cs"/>
          <w:rtl/>
        </w:rPr>
        <w:t>אבל, עלינו לציין גם את המתקוממים הסלובקים נגד השלטון הנאצי, שנלחמו ש</w:t>
      </w:r>
      <w:r>
        <w:rPr>
          <w:rFonts w:hint="cs"/>
          <w:rtl/>
        </w:rPr>
        <w:t xml:space="preserve">כם אל שכם עם היהודים בעוז ובגבורה. תמיד נזכור את בני סלובקיה, חסידי אומות העולם, שסיכנו את חייהם כדי להציל יהודים. </w:t>
      </w:r>
    </w:p>
    <w:p w14:paraId="74198CD8" w14:textId="77777777" w:rsidR="00000000" w:rsidRDefault="003B3694">
      <w:pPr>
        <w:pStyle w:val="a0"/>
        <w:rPr>
          <w:rFonts w:hint="cs"/>
          <w:rtl/>
        </w:rPr>
      </w:pPr>
    </w:p>
    <w:p w14:paraId="133D41B8" w14:textId="77777777" w:rsidR="00000000" w:rsidRDefault="003B3694">
      <w:pPr>
        <w:pStyle w:val="a0"/>
        <w:rPr>
          <w:rFonts w:hint="cs"/>
          <w:rtl/>
        </w:rPr>
      </w:pPr>
      <w:r>
        <w:rPr>
          <w:rFonts w:hint="cs"/>
          <w:rtl/>
        </w:rPr>
        <w:t xml:space="preserve">אנו מעריכים את פעולות ההנצחה וקביעת יום זיכרון לאומי לציון השואה בסלובקיה. </w:t>
      </w:r>
    </w:p>
    <w:p w14:paraId="300EDE13" w14:textId="77777777" w:rsidR="00000000" w:rsidRDefault="003B3694">
      <w:pPr>
        <w:pStyle w:val="a0"/>
        <w:rPr>
          <w:rFonts w:hint="cs"/>
          <w:rtl/>
        </w:rPr>
      </w:pPr>
    </w:p>
    <w:p w14:paraId="456A5B84" w14:textId="77777777" w:rsidR="00000000" w:rsidRDefault="003B3694">
      <w:pPr>
        <w:pStyle w:val="a0"/>
        <w:rPr>
          <w:rFonts w:hint="cs"/>
          <w:rtl/>
        </w:rPr>
      </w:pPr>
      <w:r>
        <w:rPr>
          <w:rFonts w:hint="cs"/>
          <w:rtl/>
        </w:rPr>
        <w:t>אני מאחל לך, אדוני ראש הממשלה, שביקורך יהיה פורה ויתרום לידידו</w:t>
      </w:r>
      <w:r>
        <w:rPr>
          <w:rFonts w:hint="cs"/>
          <w:rtl/>
        </w:rPr>
        <w:t xml:space="preserve">ת שנרקמה בין עמינו בדורות ההם ובזמן הזה. ברוכים הבאים לישראל, ברוכים הבאים לירושלים בירת ישראל, ברוכים הבאים לכנסת ישראל - היכל הדמוקרטיה של מדינת ישראל. </w:t>
      </w:r>
      <w:r>
        <w:t>Welcome</w:t>
      </w:r>
      <w:r>
        <w:rPr>
          <w:rFonts w:hint="cs"/>
          <w:rtl/>
        </w:rPr>
        <w:t>.</w:t>
      </w:r>
    </w:p>
    <w:p w14:paraId="1C459DEA" w14:textId="77777777" w:rsidR="00000000" w:rsidRDefault="003B3694">
      <w:pPr>
        <w:pStyle w:val="a0"/>
        <w:rPr>
          <w:rFonts w:hint="cs"/>
          <w:rtl/>
        </w:rPr>
      </w:pPr>
      <w:r>
        <w:rPr>
          <w:rtl/>
        </w:rPr>
        <w:br/>
      </w:r>
      <w:r>
        <w:rPr>
          <w:rFonts w:hint="cs"/>
          <w:rtl/>
        </w:rPr>
        <w:tab/>
        <w:t xml:space="preserve">אפשר למחוא כפיים, רבותי. </w:t>
      </w:r>
    </w:p>
    <w:p w14:paraId="35C7CE02" w14:textId="77777777" w:rsidR="00000000" w:rsidRDefault="003B3694">
      <w:pPr>
        <w:pStyle w:val="a0"/>
        <w:jc w:val="center"/>
        <w:rPr>
          <w:rFonts w:hint="cs"/>
          <w:rtl/>
        </w:rPr>
      </w:pPr>
      <w:r>
        <w:rPr>
          <w:rtl/>
        </w:rPr>
        <w:br/>
        <w:t>(</w:t>
      </w:r>
      <w:r>
        <w:rPr>
          <w:rFonts w:hint="cs"/>
          <w:rtl/>
        </w:rPr>
        <w:t>מחיאות כפיים)</w:t>
      </w:r>
    </w:p>
    <w:p w14:paraId="4D36FED0" w14:textId="77777777" w:rsidR="00000000" w:rsidRDefault="003B3694">
      <w:pPr>
        <w:pStyle w:val="af1"/>
        <w:rPr>
          <w:rtl/>
        </w:rPr>
      </w:pPr>
      <w:r>
        <w:rPr>
          <w:rtl/>
        </w:rPr>
        <w:br/>
        <w:t>היו"ר ראובן ריבלין:</w:t>
      </w:r>
    </w:p>
    <w:p w14:paraId="51DA5478" w14:textId="77777777" w:rsidR="00000000" w:rsidRDefault="003B3694">
      <w:pPr>
        <w:pStyle w:val="a0"/>
        <w:rPr>
          <w:rtl/>
        </w:rPr>
      </w:pPr>
    </w:p>
    <w:p w14:paraId="3FE75071" w14:textId="77777777" w:rsidR="00000000" w:rsidRDefault="003B3694">
      <w:pPr>
        <w:pStyle w:val="a0"/>
        <w:rPr>
          <w:rFonts w:hint="cs"/>
          <w:rtl/>
        </w:rPr>
      </w:pPr>
      <w:r>
        <w:t>Thank you very much</w:t>
      </w:r>
      <w:r>
        <w:rPr>
          <w:rFonts w:hint="cs"/>
          <w:rtl/>
        </w:rPr>
        <w:t>.</w:t>
      </w:r>
    </w:p>
    <w:p w14:paraId="2805D884" w14:textId="77777777" w:rsidR="00000000" w:rsidRDefault="003B3694">
      <w:pPr>
        <w:pStyle w:val="a2"/>
        <w:rPr>
          <w:rtl/>
        </w:rPr>
      </w:pPr>
    </w:p>
    <w:p w14:paraId="03501527" w14:textId="77777777" w:rsidR="00000000" w:rsidRDefault="003B3694">
      <w:pPr>
        <w:pStyle w:val="a2"/>
        <w:rPr>
          <w:rtl/>
        </w:rPr>
      </w:pPr>
      <w:bookmarkStart w:id="5" w:name="CS17032FI0017032T12_11_2003_11_40_45"/>
      <w:bookmarkEnd w:id="5"/>
    </w:p>
    <w:p w14:paraId="32481A70" w14:textId="77777777" w:rsidR="00000000" w:rsidRDefault="003B3694">
      <w:pPr>
        <w:pStyle w:val="a2"/>
        <w:rPr>
          <w:rFonts w:hint="cs"/>
          <w:rtl/>
        </w:rPr>
      </w:pPr>
      <w:bookmarkStart w:id="6" w:name="CS17032FI0017032T12_11_2003_12_47_44"/>
      <w:bookmarkStart w:id="7" w:name="_Toc69719290"/>
      <w:bookmarkEnd w:id="6"/>
      <w:r>
        <w:rPr>
          <w:rtl/>
        </w:rPr>
        <w:t>שאיל</w:t>
      </w:r>
      <w:r>
        <w:rPr>
          <w:rtl/>
        </w:rPr>
        <w:t>תות בעל-פה</w:t>
      </w:r>
      <w:bookmarkEnd w:id="7"/>
    </w:p>
    <w:p w14:paraId="132B070B" w14:textId="77777777" w:rsidR="00000000" w:rsidRDefault="003B3694">
      <w:pPr>
        <w:pStyle w:val="a0"/>
        <w:rPr>
          <w:rFonts w:hint="cs"/>
          <w:rtl/>
        </w:rPr>
      </w:pPr>
    </w:p>
    <w:p w14:paraId="74B9FEFE" w14:textId="77777777" w:rsidR="00000000" w:rsidRDefault="003B3694">
      <w:pPr>
        <w:pStyle w:val="af1"/>
        <w:rPr>
          <w:rtl/>
        </w:rPr>
      </w:pPr>
      <w:r>
        <w:rPr>
          <w:rtl/>
        </w:rPr>
        <w:t>היו"ר ראובן ריבלין:</w:t>
      </w:r>
    </w:p>
    <w:p w14:paraId="1E7859DA" w14:textId="77777777" w:rsidR="00000000" w:rsidRDefault="003B3694">
      <w:pPr>
        <w:pStyle w:val="a0"/>
        <w:rPr>
          <w:rtl/>
        </w:rPr>
      </w:pPr>
    </w:p>
    <w:p w14:paraId="0A1BB22D" w14:textId="77777777" w:rsidR="00000000" w:rsidRDefault="003B3694">
      <w:pPr>
        <w:pStyle w:val="a0"/>
        <w:rPr>
          <w:rFonts w:hint="cs"/>
          <w:rtl/>
        </w:rPr>
      </w:pPr>
      <w:r>
        <w:rPr>
          <w:rFonts w:hint="cs"/>
          <w:rtl/>
        </w:rPr>
        <w:t xml:space="preserve">רבותי חברי הכנסת, אנחנו ממשיכים בסדר-היום: שאילתות בעל-פה. שר הבריאות ישיב על שאילתא בעל-פה מס' 82, מאת חברת הכנסת גילה פינקלשטיין, בנושא: בית-החולים הגריאטרי-השיקומי "פלימן" בחיפה. חברת הכנסת פינקלשטיין, נא לקרוא את השאלה </w:t>
      </w:r>
      <w:r>
        <w:rPr>
          <w:rFonts w:hint="cs"/>
          <w:rtl/>
        </w:rPr>
        <w:t xml:space="preserve">בשלב ראשון. לאחר מכן תוכלי לשאול שאלה נוספת, וישאלו עוד שני חברים נוספים שירצו. </w:t>
      </w:r>
    </w:p>
    <w:p w14:paraId="638F21BE" w14:textId="77777777" w:rsidR="00000000" w:rsidRDefault="003B3694">
      <w:pPr>
        <w:pStyle w:val="a1"/>
        <w:jc w:val="center"/>
        <w:rPr>
          <w:rFonts w:hint="cs"/>
          <w:rtl/>
        </w:rPr>
      </w:pPr>
      <w:r>
        <w:rPr>
          <w:rtl/>
        </w:rPr>
        <w:br/>
      </w:r>
      <w:bookmarkStart w:id="8" w:name="FS000001059T12_11_2003_11_47_04"/>
      <w:bookmarkStart w:id="9" w:name="_Toc69719291"/>
      <w:bookmarkEnd w:id="8"/>
      <w:r>
        <w:rPr>
          <w:rFonts w:hint="cs"/>
          <w:rtl/>
        </w:rPr>
        <w:t>82. בית-החולים הגריאטרי-השיקומי "פלימן" בחיפה</w:t>
      </w:r>
      <w:bookmarkEnd w:id="9"/>
    </w:p>
    <w:p w14:paraId="050E551D" w14:textId="77777777" w:rsidR="00000000" w:rsidRDefault="003B3694">
      <w:pPr>
        <w:pStyle w:val="a"/>
        <w:rPr>
          <w:rFonts w:hint="cs"/>
          <w:rtl/>
        </w:rPr>
      </w:pPr>
    </w:p>
    <w:p w14:paraId="11E3D9E8" w14:textId="77777777" w:rsidR="00000000" w:rsidRDefault="003B3694">
      <w:pPr>
        <w:pStyle w:val="a"/>
        <w:rPr>
          <w:rtl/>
        </w:rPr>
      </w:pPr>
      <w:bookmarkStart w:id="10" w:name="_Toc69719292"/>
      <w:r>
        <w:rPr>
          <w:rtl/>
        </w:rPr>
        <w:t>גילה פינקלשטיין (מפד"ל):</w:t>
      </w:r>
      <w:bookmarkEnd w:id="10"/>
    </w:p>
    <w:p w14:paraId="6D2B5EBD" w14:textId="77777777" w:rsidR="00000000" w:rsidRDefault="003B3694">
      <w:pPr>
        <w:pStyle w:val="a0"/>
        <w:rPr>
          <w:rtl/>
        </w:rPr>
      </w:pPr>
    </w:p>
    <w:p w14:paraId="33DE611C" w14:textId="77777777" w:rsidR="00000000" w:rsidRDefault="003B3694">
      <w:pPr>
        <w:pStyle w:val="a0"/>
        <w:rPr>
          <w:rFonts w:hint="cs"/>
          <w:rtl/>
        </w:rPr>
      </w:pPr>
      <w:r>
        <w:rPr>
          <w:rFonts w:hint="cs"/>
          <w:rtl/>
        </w:rPr>
        <w:t xml:space="preserve">הממשלה החליטה לסגור את בית-החולים הגריאטרי-השיקומי "פלימן" בחיפה. </w:t>
      </w:r>
    </w:p>
    <w:p w14:paraId="7540511A" w14:textId="77777777" w:rsidR="00000000" w:rsidRDefault="003B3694">
      <w:pPr>
        <w:pStyle w:val="a0"/>
        <w:rPr>
          <w:rFonts w:hint="cs"/>
          <w:rtl/>
        </w:rPr>
      </w:pPr>
    </w:p>
    <w:p w14:paraId="3F743BCB" w14:textId="77777777" w:rsidR="00000000" w:rsidRDefault="003B3694">
      <w:pPr>
        <w:pStyle w:val="a0"/>
        <w:rPr>
          <w:rFonts w:hint="cs"/>
          <w:rtl/>
        </w:rPr>
      </w:pPr>
      <w:r>
        <w:rPr>
          <w:rFonts w:hint="cs"/>
          <w:rtl/>
        </w:rPr>
        <w:t xml:space="preserve">בהצעת התקציב נטען שהוא אינו פועל </w:t>
      </w:r>
      <w:r>
        <w:rPr>
          <w:rFonts w:hint="cs"/>
          <w:rtl/>
        </w:rPr>
        <w:t xml:space="preserve">ביעילות, אולם נודע לי כי המצב שונה לחלוטין. </w:t>
      </w:r>
    </w:p>
    <w:p w14:paraId="6926C392" w14:textId="77777777" w:rsidR="00000000" w:rsidRDefault="003B3694">
      <w:pPr>
        <w:pStyle w:val="a0"/>
        <w:rPr>
          <w:rFonts w:hint="cs"/>
          <w:rtl/>
        </w:rPr>
      </w:pPr>
    </w:p>
    <w:p w14:paraId="0F29964D" w14:textId="77777777" w:rsidR="00000000" w:rsidRDefault="003B3694">
      <w:pPr>
        <w:pStyle w:val="a0"/>
        <w:rPr>
          <w:rFonts w:hint="cs"/>
          <w:rtl/>
        </w:rPr>
      </w:pPr>
      <w:r>
        <w:rPr>
          <w:rFonts w:hint="cs"/>
          <w:rtl/>
        </w:rPr>
        <w:t xml:space="preserve">רצוני לשאול: </w:t>
      </w:r>
    </w:p>
    <w:p w14:paraId="4977CEC8" w14:textId="77777777" w:rsidR="00000000" w:rsidRDefault="003B3694">
      <w:pPr>
        <w:pStyle w:val="a0"/>
        <w:rPr>
          <w:rFonts w:hint="cs"/>
          <w:rtl/>
        </w:rPr>
      </w:pPr>
    </w:p>
    <w:p w14:paraId="14449B16" w14:textId="77777777" w:rsidR="00000000" w:rsidRDefault="003B3694">
      <w:pPr>
        <w:pStyle w:val="a0"/>
        <w:rPr>
          <w:rFonts w:hint="cs"/>
          <w:rtl/>
        </w:rPr>
      </w:pPr>
      <w:r>
        <w:rPr>
          <w:rFonts w:hint="cs"/>
          <w:rtl/>
        </w:rPr>
        <w:t xml:space="preserve">1. ממתי בית-החולים בגירעון? </w:t>
      </w:r>
    </w:p>
    <w:p w14:paraId="26FE58F6" w14:textId="77777777" w:rsidR="00000000" w:rsidRDefault="003B3694">
      <w:pPr>
        <w:pStyle w:val="a0"/>
        <w:rPr>
          <w:rFonts w:hint="cs"/>
          <w:rtl/>
        </w:rPr>
      </w:pPr>
    </w:p>
    <w:p w14:paraId="06A7912A" w14:textId="77777777" w:rsidR="00000000" w:rsidRDefault="003B3694">
      <w:pPr>
        <w:pStyle w:val="a0"/>
        <w:rPr>
          <w:rFonts w:hint="cs"/>
          <w:rtl/>
        </w:rPr>
      </w:pPr>
      <w:r>
        <w:rPr>
          <w:rFonts w:hint="cs"/>
          <w:rtl/>
        </w:rPr>
        <w:t xml:space="preserve">2. איזו תועלת תביא סגירת בית-החולים? </w:t>
      </w:r>
    </w:p>
    <w:p w14:paraId="6578A9C9" w14:textId="77777777" w:rsidR="00000000" w:rsidRDefault="003B3694">
      <w:pPr>
        <w:pStyle w:val="a0"/>
        <w:rPr>
          <w:rFonts w:hint="cs"/>
          <w:rtl/>
        </w:rPr>
      </w:pPr>
    </w:p>
    <w:p w14:paraId="61166054" w14:textId="77777777" w:rsidR="00000000" w:rsidRDefault="003B3694">
      <w:pPr>
        <w:pStyle w:val="a0"/>
        <w:rPr>
          <w:rFonts w:hint="cs"/>
          <w:rtl/>
        </w:rPr>
      </w:pPr>
      <w:r>
        <w:rPr>
          <w:rFonts w:hint="cs"/>
          <w:rtl/>
        </w:rPr>
        <w:t>3. האם תיבחן מחדש ההחלטה, שבה תלוי גורלם של רבבות זקנים?</w:t>
      </w:r>
    </w:p>
    <w:p w14:paraId="327A6E54" w14:textId="77777777" w:rsidR="00000000" w:rsidRDefault="003B3694">
      <w:pPr>
        <w:pStyle w:val="af1"/>
        <w:rPr>
          <w:rtl/>
        </w:rPr>
      </w:pPr>
      <w:r>
        <w:rPr>
          <w:rtl/>
        </w:rPr>
        <w:br/>
        <w:t>היו"ר ראובן ריבלין:</w:t>
      </w:r>
    </w:p>
    <w:p w14:paraId="1DE75101" w14:textId="77777777" w:rsidR="00000000" w:rsidRDefault="003B3694">
      <w:pPr>
        <w:pStyle w:val="a0"/>
        <w:rPr>
          <w:rtl/>
        </w:rPr>
      </w:pPr>
    </w:p>
    <w:p w14:paraId="4E1B4796" w14:textId="77777777" w:rsidR="00000000" w:rsidRDefault="003B3694">
      <w:pPr>
        <w:pStyle w:val="a0"/>
        <w:rPr>
          <w:rFonts w:hint="cs"/>
          <w:rtl/>
        </w:rPr>
      </w:pPr>
      <w:r>
        <w:rPr>
          <w:rFonts w:hint="cs"/>
          <w:rtl/>
        </w:rPr>
        <w:t xml:space="preserve">בבקשה, ישיב כבוד השר. </w:t>
      </w:r>
    </w:p>
    <w:p w14:paraId="0796367D" w14:textId="77777777" w:rsidR="00000000" w:rsidRDefault="003B3694">
      <w:pPr>
        <w:pStyle w:val="a"/>
        <w:rPr>
          <w:rtl/>
        </w:rPr>
      </w:pPr>
      <w:r>
        <w:rPr>
          <w:rtl/>
        </w:rPr>
        <w:br/>
      </w:r>
      <w:bookmarkStart w:id="11" w:name="FS000000473T12_11_2003_11_48_17"/>
      <w:bookmarkStart w:id="12" w:name="_Toc69719293"/>
      <w:bookmarkEnd w:id="11"/>
      <w:r>
        <w:rPr>
          <w:rtl/>
        </w:rPr>
        <w:t>שר הבריאות דני נוה:</w:t>
      </w:r>
      <w:bookmarkEnd w:id="12"/>
    </w:p>
    <w:p w14:paraId="28B50997" w14:textId="77777777" w:rsidR="00000000" w:rsidRDefault="003B3694">
      <w:pPr>
        <w:pStyle w:val="a0"/>
        <w:rPr>
          <w:rtl/>
        </w:rPr>
      </w:pPr>
    </w:p>
    <w:p w14:paraId="443DB7D4" w14:textId="77777777" w:rsidR="00000000" w:rsidRDefault="003B3694">
      <w:pPr>
        <w:pStyle w:val="a0"/>
        <w:rPr>
          <w:rFonts w:hint="cs"/>
          <w:rtl/>
        </w:rPr>
      </w:pPr>
      <w:r>
        <w:rPr>
          <w:rFonts w:hint="cs"/>
          <w:rtl/>
        </w:rPr>
        <w:t>רא</w:t>
      </w:r>
      <w:r>
        <w:rPr>
          <w:rFonts w:hint="cs"/>
          <w:rtl/>
        </w:rPr>
        <w:t>שית, אני רוצה להקדים ולומר לחברת הכנסת פינקלשטיין ולחברי הכנסת, שאני מתנגד לסגירת בית-החולים "פלימן" בחיפה. זו היתה אחת הסיבות העיקריות לכך שהצבעתי נגד תקציב המדינה, כשהובא לאישור הממשלה לפני זמן קצר.</w:t>
      </w:r>
    </w:p>
    <w:p w14:paraId="0EC20EEB" w14:textId="77777777" w:rsidR="00000000" w:rsidRDefault="003B3694">
      <w:pPr>
        <w:pStyle w:val="a0"/>
        <w:rPr>
          <w:rFonts w:hint="cs"/>
          <w:rtl/>
        </w:rPr>
      </w:pPr>
    </w:p>
    <w:p w14:paraId="45C30B1D" w14:textId="77777777" w:rsidR="00000000" w:rsidRDefault="003B3694">
      <w:pPr>
        <w:pStyle w:val="a0"/>
        <w:rPr>
          <w:rFonts w:hint="cs"/>
          <w:rtl/>
        </w:rPr>
      </w:pPr>
      <w:r>
        <w:rPr>
          <w:rFonts w:hint="cs"/>
          <w:rtl/>
        </w:rPr>
        <w:t xml:space="preserve">בית-החולים "פלימן" מצוי בגירעון שהחריף בשנת 2003, שנה </w:t>
      </w:r>
      <w:r>
        <w:rPr>
          <w:rFonts w:hint="cs"/>
          <w:rtl/>
        </w:rPr>
        <w:t xml:space="preserve">זו, בעיקר בשל ירידה בהיקף קניית השירותים מבית-החולים על-ידי שירותי בריאות כללית, על-ידי מה שנקרא קופת-חולים כללית. </w:t>
      </w:r>
    </w:p>
    <w:p w14:paraId="668E24C9" w14:textId="77777777" w:rsidR="00000000" w:rsidRDefault="003B3694">
      <w:pPr>
        <w:pStyle w:val="a0"/>
        <w:rPr>
          <w:rFonts w:hint="cs"/>
          <w:rtl/>
        </w:rPr>
      </w:pPr>
    </w:p>
    <w:p w14:paraId="76261745" w14:textId="77777777" w:rsidR="00000000" w:rsidRDefault="003B3694">
      <w:pPr>
        <w:pStyle w:val="a0"/>
        <w:rPr>
          <w:rFonts w:hint="cs"/>
          <w:rtl/>
        </w:rPr>
      </w:pPr>
      <w:r>
        <w:rPr>
          <w:rFonts w:hint="cs"/>
          <w:rtl/>
        </w:rPr>
        <w:t>הנתונים הדמוגרפיים, כשאנחנו מסתכלים על אזור חיפה והגליל המערבי - כמו על כלל המדינה - אבל אולי זה בולט במיוחד באזור חיפה והגליל המערבי - מצב</w:t>
      </w:r>
      <w:r>
        <w:rPr>
          <w:rFonts w:hint="cs"/>
          <w:rtl/>
        </w:rPr>
        <w:t xml:space="preserve">יעים על כך שתוחלת החיים של האוכלוסייה באזור הזה הולכת ועולה, היינו באזור הזה מתגוררים יותר קשישים, וכתוצאה מכך כמובן גדל והולך הצורך בבית-חולים סיעודי-שיקומי לאזור חיפה. </w:t>
      </w:r>
    </w:p>
    <w:p w14:paraId="2E57B39E" w14:textId="77777777" w:rsidR="00000000" w:rsidRDefault="003B3694">
      <w:pPr>
        <w:pStyle w:val="a0"/>
        <w:rPr>
          <w:rFonts w:hint="cs"/>
          <w:rtl/>
        </w:rPr>
      </w:pPr>
    </w:p>
    <w:p w14:paraId="7592907B" w14:textId="77777777" w:rsidR="00000000" w:rsidRDefault="003B3694">
      <w:pPr>
        <w:pStyle w:val="a0"/>
        <w:rPr>
          <w:rFonts w:hint="cs"/>
          <w:rtl/>
        </w:rPr>
      </w:pPr>
      <w:r>
        <w:rPr>
          <w:rFonts w:hint="cs"/>
          <w:rtl/>
        </w:rPr>
        <w:t>לאור המצב שאליו נקלע בית-החולים "פלימן", כתוצאה ממה שאמרתי קודם לכן, שקופת-חולים כלל</w:t>
      </w:r>
      <w:r>
        <w:rPr>
          <w:rFonts w:hint="cs"/>
          <w:rtl/>
        </w:rPr>
        <w:t xml:space="preserve">ית הפסיקה לתקופה מסוימת את הפניית מאושפזיה לשם, וגם הורידה באופן משמעותי מאוד את היקף התקציבים שהיא מייעדת לתחום הזה שם, אנחנו נערכים במשרד הבריאות על מנת שבית-החולים "פלימן" יגמור את שנת 2004 באיזון תקציבי, ואנחנו מנסים להראות גם לוועדת הכספים כאן בכנסת, </w:t>
      </w:r>
      <w:r>
        <w:rPr>
          <w:rFonts w:hint="cs"/>
          <w:rtl/>
        </w:rPr>
        <w:t xml:space="preserve">וגם למשרד האוצר, שבית-החולים "פלימן" יכול להתנהל באופן מאוזן מבחינה תקציבית. </w:t>
      </w:r>
    </w:p>
    <w:p w14:paraId="12BDC7F5" w14:textId="77777777" w:rsidR="00000000" w:rsidRDefault="003B3694">
      <w:pPr>
        <w:pStyle w:val="a0"/>
        <w:rPr>
          <w:rFonts w:hint="cs"/>
          <w:rtl/>
        </w:rPr>
      </w:pPr>
    </w:p>
    <w:p w14:paraId="15ACAC7E" w14:textId="77777777" w:rsidR="00000000" w:rsidRDefault="003B3694">
      <w:pPr>
        <w:pStyle w:val="a0"/>
        <w:rPr>
          <w:rFonts w:hint="cs"/>
          <w:rtl/>
        </w:rPr>
      </w:pPr>
      <w:r>
        <w:rPr>
          <w:rFonts w:hint="cs"/>
          <w:rtl/>
        </w:rPr>
        <w:t>בכל מקרה, אנחנו נפעל לכך שיהיה פתרון לחולים השיקומיים באזור חיפה והצפון. אני אישית אעשה כמיטב יכולתי כדי לשכנע ולפעול שזה יהיה בראש ובראשונה באמצעות בית-החולים "פלימן" בחיפה.</w:t>
      </w:r>
    </w:p>
    <w:p w14:paraId="1C6210E1" w14:textId="77777777" w:rsidR="00000000" w:rsidRDefault="003B3694">
      <w:pPr>
        <w:pStyle w:val="af1"/>
        <w:rPr>
          <w:rtl/>
        </w:rPr>
      </w:pPr>
      <w:r>
        <w:rPr>
          <w:rtl/>
        </w:rPr>
        <w:br/>
        <w:t>ה</w:t>
      </w:r>
      <w:r>
        <w:rPr>
          <w:rtl/>
        </w:rPr>
        <w:t>יו"ר ראובן ריבלין:</w:t>
      </w:r>
    </w:p>
    <w:p w14:paraId="792E3691" w14:textId="77777777" w:rsidR="00000000" w:rsidRDefault="003B3694">
      <w:pPr>
        <w:pStyle w:val="a0"/>
        <w:rPr>
          <w:rtl/>
        </w:rPr>
      </w:pPr>
    </w:p>
    <w:p w14:paraId="7CF046AB" w14:textId="77777777" w:rsidR="00000000" w:rsidRDefault="003B3694">
      <w:pPr>
        <w:pStyle w:val="a0"/>
        <w:rPr>
          <w:rFonts w:hint="cs"/>
          <w:rtl/>
        </w:rPr>
      </w:pPr>
      <w:r>
        <w:rPr>
          <w:rFonts w:hint="cs"/>
          <w:rtl/>
        </w:rPr>
        <w:t xml:space="preserve">אני מאוד מודה לשר על תשובתו הראשונה. חברת הכנסת פינקלשטיין, שאלה נוספת - עכשיו גברתי יכולה להרחיב, ואחריה - חבר הכנסת ברכה וחבר הכנסת גפני. </w:t>
      </w:r>
    </w:p>
    <w:p w14:paraId="28D400D7" w14:textId="77777777" w:rsidR="00000000" w:rsidRDefault="003B3694">
      <w:pPr>
        <w:pStyle w:val="a"/>
        <w:rPr>
          <w:rtl/>
        </w:rPr>
      </w:pPr>
      <w:r>
        <w:rPr>
          <w:rtl/>
        </w:rPr>
        <w:br/>
      </w:r>
      <w:bookmarkStart w:id="13" w:name="FS000001059T12_11_2003_11_54_12"/>
      <w:bookmarkStart w:id="14" w:name="_Toc69719294"/>
      <w:bookmarkEnd w:id="13"/>
      <w:r>
        <w:rPr>
          <w:rtl/>
        </w:rPr>
        <w:t>גילה פינקלשטיין (מפד"ל):</w:t>
      </w:r>
      <w:bookmarkEnd w:id="14"/>
    </w:p>
    <w:p w14:paraId="6830EF2D" w14:textId="77777777" w:rsidR="00000000" w:rsidRDefault="003B3694">
      <w:pPr>
        <w:pStyle w:val="a0"/>
        <w:rPr>
          <w:rtl/>
        </w:rPr>
      </w:pPr>
    </w:p>
    <w:p w14:paraId="38547E98" w14:textId="77777777" w:rsidR="00000000" w:rsidRDefault="003B3694">
      <w:pPr>
        <w:pStyle w:val="a0"/>
        <w:rPr>
          <w:rFonts w:hint="cs"/>
          <w:rtl/>
        </w:rPr>
      </w:pPr>
      <w:r>
        <w:rPr>
          <w:rFonts w:hint="cs"/>
          <w:rtl/>
        </w:rPr>
        <w:t>האם ידוע לכבוד השר כי חלק מהנתונים שהעבירה ועדת-שני למשרד האוצר לא ה</w:t>
      </w:r>
      <w:r>
        <w:rPr>
          <w:rFonts w:hint="cs"/>
          <w:rtl/>
        </w:rPr>
        <w:t xml:space="preserve">יו נכונים, היו מוטעים בחלקם, וממילא הצעות התקציב החדשות שניתנו על אודות בית-החולים לא היו נכונות? למשל, הקביעה כי בית-החולים פועל תחת גירעון מתמשך, בשעה שהגירעון החל רק לאחרונה. </w:t>
      </w:r>
    </w:p>
    <w:p w14:paraId="1C89609E" w14:textId="77777777" w:rsidR="00000000" w:rsidRDefault="003B3694">
      <w:pPr>
        <w:pStyle w:val="a0"/>
        <w:rPr>
          <w:rFonts w:hint="cs"/>
          <w:rtl/>
        </w:rPr>
      </w:pPr>
    </w:p>
    <w:p w14:paraId="5D4C473E" w14:textId="77777777" w:rsidR="00000000" w:rsidRDefault="003B3694">
      <w:pPr>
        <w:pStyle w:val="a0"/>
        <w:rPr>
          <w:rFonts w:hint="cs"/>
          <w:rtl/>
        </w:rPr>
      </w:pPr>
      <w:r>
        <w:rPr>
          <w:rFonts w:hint="cs"/>
          <w:rtl/>
        </w:rPr>
        <w:t xml:space="preserve">אני שמחה לשמוע שגם כבוד השר הגיע למסקנה לגבי היעילות של בית-החולים, הפעילות </w:t>
      </w:r>
      <w:r>
        <w:rPr>
          <w:rFonts w:hint="cs"/>
          <w:rtl/>
        </w:rPr>
        <w:t xml:space="preserve">שלו והתועלת שאזור הצפון משיג ממנו - אבל הנתונים לגבי התקציב, המאזן שלהם, לא נכונים. הגירעון החל רק לאחרונה. </w:t>
      </w:r>
    </w:p>
    <w:p w14:paraId="5255F80E" w14:textId="77777777" w:rsidR="00000000" w:rsidRDefault="003B3694">
      <w:pPr>
        <w:pStyle w:val="af1"/>
        <w:rPr>
          <w:rtl/>
        </w:rPr>
      </w:pPr>
      <w:r>
        <w:rPr>
          <w:rtl/>
        </w:rPr>
        <w:br/>
        <w:t>היו"ר ראובן ריבלין:</w:t>
      </w:r>
    </w:p>
    <w:p w14:paraId="471A0575" w14:textId="77777777" w:rsidR="00000000" w:rsidRDefault="003B3694">
      <w:pPr>
        <w:pStyle w:val="a0"/>
        <w:rPr>
          <w:rFonts w:hint="cs"/>
          <w:rtl/>
        </w:rPr>
      </w:pPr>
    </w:p>
    <w:p w14:paraId="4C502136" w14:textId="77777777" w:rsidR="00000000" w:rsidRDefault="003B3694">
      <w:pPr>
        <w:pStyle w:val="a0"/>
        <w:rPr>
          <w:rFonts w:hint="cs"/>
          <w:rtl/>
        </w:rPr>
      </w:pPr>
      <w:r>
        <w:rPr>
          <w:rFonts w:hint="cs"/>
          <w:rtl/>
        </w:rPr>
        <w:t xml:space="preserve">תודה. בבקשה, חבר הכנסת ברכה. </w:t>
      </w:r>
    </w:p>
    <w:p w14:paraId="3916E7F0" w14:textId="77777777" w:rsidR="00000000" w:rsidRDefault="003B3694">
      <w:pPr>
        <w:pStyle w:val="a0"/>
        <w:rPr>
          <w:rFonts w:hint="cs"/>
          <w:rtl/>
        </w:rPr>
      </w:pPr>
    </w:p>
    <w:p w14:paraId="3ECCBB6D" w14:textId="77777777" w:rsidR="00000000" w:rsidRDefault="003B3694">
      <w:pPr>
        <w:pStyle w:val="a"/>
        <w:rPr>
          <w:rtl/>
        </w:rPr>
      </w:pPr>
      <w:bookmarkStart w:id="15" w:name="FS000000540T12_11_2003_12_05_00"/>
      <w:bookmarkStart w:id="16" w:name="_Toc69719295"/>
      <w:bookmarkEnd w:id="15"/>
      <w:r>
        <w:rPr>
          <w:rtl/>
        </w:rPr>
        <w:t>מוחמד ברכה (חד"ש-תע"ל):</w:t>
      </w:r>
      <w:bookmarkEnd w:id="16"/>
    </w:p>
    <w:p w14:paraId="4F3F2B40" w14:textId="77777777" w:rsidR="00000000" w:rsidRDefault="003B3694">
      <w:pPr>
        <w:pStyle w:val="a0"/>
        <w:rPr>
          <w:rFonts w:hint="cs"/>
          <w:rtl/>
        </w:rPr>
      </w:pPr>
    </w:p>
    <w:p w14:paraId="456B0A3F" w14:textId="77777777" w:rsidR="00000000" w:rsidRDefault="003B3694">
      <w:pPr>
        <w:pStyle w:val="a0"/>
        <w:rPr>
          <w:rFonts w:hint="cs"/>
          <w:rtl/>
        </w:rPr>
      </w:pPr>
      <w:r>
        <w:rPr>
          <w:rFonts w:hint="cs"/>
          <w:rtl/>
        </w:rPr>
        <w:t>אדוני היושב-ראש, אדוני השר, רבותי חברי הכנסת, דומני שביום שלישי הקודם</w:t>
      </w:r>
      <w:r>
        <w:rPr>
          <w:rFonts w:hint="cs"/>
          <w:rtl/>
        </w:rPr>
        <w:t>, לא אתמול, פורסם שבחורף הבא תעלה כנראה תמותת קשישים במדינת ישראל בגלל קיצוצים בתקציבים סיעודיים ובתקציב מערכת הבריאות. באיזו מידה הדברים נראים לשר חמורים, והאם יש לו הערכה על מה מדובר? האם הוא צריך את עזרתה של הכנסת - ואני חושב שהוא צריך את עזרתה - ומה בי</w:t>
      </w:r>
      <w:r>
        <w:rPr>
          <w:rFonts w:hint="cs"/>
          <w:rtl/>
        </w:rPr>
        <w:t>כולתה לעשות? תודה רבה.</w:t>
      </w:r>
    </w:p>
    <w:p w14:paraId="3674DE1E" w14:textId="77777777" w:rsidR="00000000" w:rsidRDefault="003B3694">
      <w:pPr>
        <w:pStyle w:val="a0"/>
        <w:ind w:firstLine="0"/>
        <w:rPr>
          <w:rFonts w:hint="cs"/>
          <w:rtl/>
        </w:rPr>
      </w:pPr>
    </w:p>
    <w:p w14:paraId="3C79E676" w14:textId="77777777" w:rsidR="00000000" w:rsidRDefault="003B3694">
      <w:pPr>
        <w:pStyle w:val="af1"/>
        <w:rPr>
          <w:rtl/>
        </w:rPr>
      </w:pPr>
      <w:r>
        <w:rPr>
          <w:rtl/>
        </w:rPr>
        <w:t>היו"ר ראובן ריבלין:</w:t>
      </w:r>
    </w:p>
    <w:p w14:paraId="2B8B143C" w14:textId="77777777" w:rsidR="00000000" w:rsidRDefault="003B3694">
      <w:pPr>
        <w:pStyle w:val="a0"/>
        <w:rPr>
          <w:rtl/>
        </w:rPr>
      </w:pPr>
    </w:p>
    <w:p w14:paraId="119413B2" w14:textId="77777777" w:rsidR="00000000" w:rsidRDefault="003B3694">
      <w:pPr>
        <w:pStyle w:val="a0"/>
        <w:rPr>
          <w:rFonts w:hint="cs"/>
          <w:rtl/>
        </w:rPr>
      </w:pPr>
      <w:r>
        <w:rPr>
          <w:rFonts w:hint="cs"/>
          <w:rtl/>
        </w:rPr>
        <w:t>כמובן, השר לא התכונן לשאלה זו, אבל היא לגיטימית לחלוטין.</w:t>
      </w:r>
    </w:p>
    <w:p w14:paraId="78C45B98" w14:textId="77777777" w:rsidR="00000000" w:rsidRDefault="003B3694">
      <w:pPr>
        <w:pStyle w:val="af0"/>
        <w:rPr>
          <w:rFonts w:hint="cs"/>
          <w:rtl/>
        </w:rPr>
      </w:pPr>
    </w:p>
    <w:p w14:paraId="1FFABE72" w14:textId="77777777" w:rsidR="00000000" w:rsidRDefault="003B3694">
      <w:pPr>
        <w:pStyle w:val="af0"/>
        <w:rPr>
          <w:rtl/>
        </w:rPr>
      </w:pPr>
      <w:r>
        <w:rPr>
          <w:rFonts w:hint="eastAsia"/>
          <w:rtl/>
        </w:rPr>
        <w:t>נסים</w:t>
      </w:r>
      <w:r>
        <w:rPr>
          <w:rtl/>
        </w:rPr>
        <w:t xml:space="preserve"> דהן (ש"ס):</w:t>
      </w:r>
    </w:p>
    <w:p w14:paraId="7168E85D" w14:textId="77777777" w:rsidR="00000000" w:rsidRDefault="003B3694">
      <w:pPr>
        <w:pStyle w:val="a0"/>
        <w:rPr>
          <w:rFonts w:hint="cs"/>
          <w:rtl/>
        </w:rPr>
      </w:pPr>
    </w:p>
    <w:p w14:paraId="60A72687" w14:textId="77777777" w:rsidR="00000000" w:rsidRDefault="003B3694">
      <w:pPr>
        <w:pStyle w:val="a0"/>
        <w:rPr>
          <w:rFonts w:hint="cs"/>
          <w:rtl/>
        </w:rPr>
      </w:pPr>
      <w:r>
        <w:rPr>
          <w:rFonts w:hint="cs"/>
          <w:rtl/>
        </w:rPr>
        <w:t>האם אדוני היושב-ראש נתן את רשותו לכך שבוועדת הכנסת ימשיכו את הדיונים גם לאחר השעה 11:00?</w:t>
      </w:r>
    </w:p>
    <w:p w14:paraId="077DF4DE" w14:textId="77777777" w:rsidR="00000000" w:rsidRDefault="003B3694">
      <w:pPr>
        <w:pStyle w:val="a0"/>
        <w:ind w:firstLine="0"/>
        <w:rPr>
          <w:rFonts w:hint="cs"/>
          <w:rtl/>
        </w:rPr>
      </w:pPr>
    </w:p>
    <w:p w14:paraId="0627AABD" w14:textId="77777777" w:rsidR="00000000" w:rsidRDefault="003B3694">
      <w:pPr>
        <w:pStyle w:val="af1"/>
        <w:rPr>
          <w:rtl/>
        </w:rPr>
      </w:pPr>
      <w:r>
        <w:rPr>
          <w:rtl/>
        </w:rPr>
        <w:t>היו"ר ראובן ריבלין:</w:t>
      </w:r>
    </w:p>
    <w:p w14:paraId="3ACDD014" w14:textId="77777777" w:rsidR="00000000" w:rsidRDefault="003B3694">
      <w:pPr>
        <w:pStyle w:val="a0"/>
        <w:rPr>
          <w:rtl/>
        </w:rPr>
      </w:pPr>
    </w:p>
    <w:p w14:paraId="04B46AAF" w14:textId="77777777" w:rsidR="00000000" w:rsidRDefault="003B3694">
      <w:pPr>
        <w:pStyle w:val="a0"/>
        <w:rPr>
          <w:rFonts w:hint="cs"/>
          <w:rtl/>
        </w:rPr>
      </w:pPr>
      <w:r>
        <w:rPr>
          <w:rFonts w:hint="cs"/>
          <w:rtl/>
        </w:rPr>
        <w:t>כן, נתתי את רשותי. עם זאת</w:t>
      </w:r>
      <w:r>
        <w:rPr>
          <w:rFonts w:hint="cs"/>
          <w:rtl/>
        </w:rPr>
        <w:t>, לא הסכמתי לאחר את דיוני הכנסת.</w:t>
      </w:r>
    </w:p>
    <w:p w14:paraId="186D5FC4" w14:textId="77777777" w:rsidR="00000000" w:rsidRDefault="003B3694">
      <w:pPr>
        <w:pStyle w:val="a0"/>
        <w:ind w:firstLine="0"/>
        <w:rPr>
          <w:rFonts w:hint="cs"/>
          <w:rtl/>
        </w:rPr>
      </w:pPr>
    </w:p>
    <w:p w14:paraId="36FFB1C7" w14:textId="77777777" w:rsidR="00000000" w:rsidRDefault="003B3694">
      <w:pPr>
        <w:pStyle w:val="af0"/>
        <w:rPr>
          <w:rtl/>
        </w:rPr>
      </w:pPr>
      <w:r>
        <w:rPr>
          <w:rFonts w:hint="eastAsia"/>
          <w:rtl/>
        </w:rPr>
        <w:t>נסים</w:t>
      </w:r>
      <w:r>
        <w:rPr>
          <w:rtl/>
        </w:rPr>
        <w:t xml:space="preserve"> דהן (ש"ס):</w:t>
      </w:r>
    </w:p>
    <w:p w14:paraId="0A53F564" w14:textId="77777777" w:rsidR="00000000" w:rsidRDefault="003B3694">
      <w:pPr>
        <w:pStyle w:val="a0"/>
        <w:rPr>
          <w:rFonts w:hint="cs"/>
          <w:rtl/>
        </w:rPr>
      </w:pPr>
    </w:p>
    <w:p w14:paraId="51F9A57D" w14:textId="77777777" w:rsidR="00000000" w:rsidRDefault="003B3694">
      <w:pPr>
        <w:pStyle w:val="a0"/>
        <w:rPr>
          <w:rFonts w:hint="cs"/>
          <w:rtl/>
        </w:rPr>
      </w:pPr>
      <w:r>
        <w:rPr>
          <w:rFonts w:hint="cs"/>
          <w:rtl/>
        </w:rPr>
        <w:t>אני אחד מאלה שיש להם שאלות כאן.</w:t>
      </w:r>
    </w:p>
    <w:p w14:paraId="714E9409" w14:textId="77777777" w:rsidR="00000000" w:rsidRDefault="003B3694">
      <w:pPr>
        <w:pStyle w:val="a0"/>
        <w:ind w:firstLine="0"/>
        <w:rPr>
          <w:rFonts w:hint="cs"/>
          <w:rtl/>
        </w:rPr>
      </w:pPr>
    </w:p>
    <w:p w14:paraId="6E91FF20" w14:textId="77777777" w:rsidR="00000000" w:rsidRDefault="003B3694">
      <w:pPr>
        <w:pStyle w:val="af1"/>
        <w:rPr>
          <w:rtl/>
        </w:rPr>
      </w:pPr>
      <w:r>
        <w:rPr>
          <w:rtl/>
        </w:rPr>
        <w:t>היו"ר ראובן ריבלין:</w:t>
      </w:r>
    </w:p>
    <w:p w14:paraId="71F55127" w14:textId="77777777" w:rsidR="00000000" w:rsidRDefault="003B3694">
      <w:pPr>
        <w:pStyle w:val="a0"/>
        <w:rPr>
          <w:rtl/>
        </w:rPr>
      </w:pPr>
    </w:p>
    <w:p w14:paraId="6B373FF9" w14:textId="77777777" w:rsidR="00000000" w:rsidRDefault="003B3694">
      <w:pPr>
        <w:pStyle w:val="a0"/>
        <w:rPr>
          <w:rFonts w:hint="cs"/>
          <w:rtl/>
        </w:rPr>
      </w:pPr>
      <w:r>
        <w:rPr>
          <w:rFonts w:hint="cs"/>
          <w:rtl/>
        </w:rPr>
        <w:t>נתתי רשותי, אבל לא חייבתי מישהו להיות במקום זה או אחר. אם הייתי יודע שאדוני מתנגד, ייתכן מאוד שלא הייתי נותן לכך רשות.</w:t>
      </w:r>
    </w:p>
    <w:p w14:paraId="419E2892" w14:textId="77777777" w:rsidR="00000000" w:rsidRDefault="003B3694">
      <w:pPr>
        <w:pStyle w:val="a0"/>
        <w:ind w:firstLine="0"/>
        <w:rPr>
          <w:rFonts w:hint="cs"/>
          <w:rtl/>
        </w:rPr>
      </w:pPr>
    </w:p>
    <w:p w14:paraId="6B873F47" w14:textId="77777777" w:rsidR="00000000" w:rsidRDefault="003B3694">
      <w:pPr>
        <w:pStyle w:val="af0"/>
        <w:rPr>
          <w:rtl/>
        </w:rPr>
      </w:pPr>
      <w:r>
        <w:rPr>
          <w:rFonts w:hint="eastAsia"/>
          <w:rtl/>
        </w:rPr>
        <w:t>נסים</w:t>
      </w:r>
      <w:r>
        <w:rPr>
          <w:rtl/>
        </w:rPr>
        <w:t xml:space="preserve"> דהן (ש"ס):</w:t>
      </w:r>
    </w:p>
    <w:p w14:paraId="3E93899E" w14:textId="77777777" w:rsidR="00000000" w:rsidRDefault="003B3694">
      <w:pPr>
        <w:pStyle w:val="a0"/>
        <w:rPr>
          <w:rFonts w:hint="cs"/>
          <w:rtl/>
        </w:rPr>
      </w:pPr>
    </w:p>
    <w:p w14:paraId="3D1351EF" w14:textId="77777777" w:rsidR="00000000" w:rsidRDefault="003B3694">
      <w:pPr>
        <w:pStyle w:val="a0"/>
        <w:rPr>
          <w:rFonts w:hint="cs"/>
          <w:rtl/>
        </w:rPr>
      </w:pPr>
      <w:r>
        <w:rPr>
          <w:rFonts w:hint="cs"/>
          <w:rtl/>
        </w:rPr>
        <w:t>אני גם אחד החב</w:t>
      </w:r>
      <w:r>
        <w:rPr>
          <w:rFonts w:hint="cs"/>
          <w:rtl/>
        </w:rPr>
        <w:t>רים בוועדת הכנסת.</w:t>
      </w:r>
    </w:p>
    <w:p w14:paraId="293B0801" w14:textId="77777777" w:rsidR="00000000" w:rsidRDefault="003B3694">
      <w:pPr>
        <w:pStyle w:val="a0"/>
        <w:ind w:firstLine="0"/>
        <w:rPr>
          <w:rFonts w:hint="cs"/>
          <w:rtl/>
        </w:rPr>
      </w:pPr>
    </w:p>
    <w:p w14:paraId="58AEE175" w14:textId="77777777" w:rsidR="00000000" w:rsidRDefault="003B3694">
      <w:pPr>
        <w:pStyle w:val="af1"/>
        <w:rPr>
          <w:rtl/>
        </w:rPr>
      </w:pPr>
      <w:r>
        <w:rPr>
          <w:rtl/>
        </w:rPr>
        <w:t>היו"ר ראובן ריבלין:</w:t>
      </w:r>
    </w:p>
    <w:p w14:paraId="480C3034" w14:textId="77777777" w:rsidR="00000000" w:rsidRDefault="003B3694">
      <w:pPr>
        <w:pStyle w:val="a0"/>
        <w:rPr>
          <w:rtl/>
        </w:rPr>
      </w:pPr>
    </w:p>
    <w:p w14:paraId="16A2078C" w14:textId="77777777" w:rsidR="00000000" w:rsidRDefault="003B3694">
      <w:pPr>
        <w:pStyle w:val="a0"/>
        <w:rPr>
          <w:rFonts w:hint="cs"/>
          <w:rtl/>
        </w:rPr>
      </w:pPr>
      <w:r>
        <w:rPr>
          <w:rFonts w:hint="cs"/>
          <w:rtl/>
        </w:rPr>
        <w:t>אין כל ספק, עם זאת, יש דברים שאינם סובלים דיחוי. אנחנו במסגרת שאילתות בעל-פה לשרים,  והשואלים שהשאילתות שלהם אושרו נמצאים כאן.</w:t>
      </w:r>
    </w:p>
    <w:p w14:paraId="6108325D" w14:textId="77777777" w:rsidR="00000000" w:rsidRDefault="003B3694">
      <w:pPr>
        <w:pStyle w:val="a0"/>
        <w:ind w:firstLine="0"/>
        <w:rPr>
          <w:rFonts w:hint="cs"/>
          <w:rtl/>
        </w:rPr>
      </w:pPr>
    </w:p>
    <w:p w14:paraId="128115F2" w14:textId="77777777" w:rsidR="00000000" w:rsidRDefault="003B3694">
      <w:pPr>
        <w:pStyle w:val="af0"/>
        <w:rPr>
          <w:rtl/>
        </w:rPr>
      </w:pPr>
      <w:r>
        <w:rPr>
          <w:rFonts w:hint="eastAsia"/>
          <w:rtl/>
        </w:rPr>
        <w:t>נסים</w:t>
      </w:r>
      <w:r>
        <w:rPr>
          <w:rtl/>
        </w:rPr>
        <w:t xml:space="preserve"> דהן (ש"ס):</w:t>
      </w:r>
    </w:p>
    <w:p w14:paraId="7D339790" w14:textId="77777777" w:rsidR="00000000" w:rsidRDefault="003B3694">
      <w:pPr>
        <w:pStyle w:val="a0"/>
        <w:rPr>
          <w:rFonts w:hint="cs"/>
          <w:rtl/>
        </w:rPr>
      </w:pPr>
    </w:p>
    <w:p w14:paraId="3F4A676C" w14:textId="77777777" w:rsidR="00000000" w:rsidRDefault="003B3694">
      <w:pPr>
        <w:pStyle w:val="a0"/>
        <w:rPr>
          <w:rFonts w:hint="cs"/>
          <w:rtl/>
        </w:rPr>
      </w:pPr>
      <w:r>
        <w:rPr>
          <w:rFonts w:hint="cs"/>
          <w:rtl/>
        </w:rPr>
        <w:t>גם אני אחד מאלה שיש להם שאלות.</w:t>
      </w:r>
    </w:p>
    <w:p w14:paraId="246E7AAB" w14:textId="77777777" w:rsidR="00000000" w:rsidRDefault="003B3694">
      <w:pPr>
        <w:pStyle w:val="a0"/>
        <w:ind w:firstLine="0"/>
        <w:rPr>
          <w:rFonts w:hint="cs"/>
          <w:rtl/>
        </w:rPr>
      </w:pPr>
    </w:p>
    <w:p w14:paraId="3D64C332" w14:textId="77777777" w:rsidR="00000000" w:rsidRDefault="003B3694">
      <w:pPr>
        <w:pStyle w:val="af1"/>
        <w:rPr>
          <w:rFonts w:hint="cs"/>
          <w:rtl/>
        </w:rPr>
      </w:pPr>
    </w:p>
    <w:p w14:paraId="5DA11D2B" w14:textId="77777777" w:rsidR="00000000" w:rsidRDefault="003B3694">
      <w:pPr>
        <w:pStyle w:val="af1"/>
        <w:rPr>
          <w:rFonts w:hint="cs"/>
          <w:rtl/>
        </w:rPr>
      </w:pPr>
    </w:p>
    <w:p w14:paraId="08E8E9D2" w14:textId="77777777" w:rsidR="00000000" w:rsidRDefault="003B3694">
      <w:pPr>
        <w:pStyle w:val="af1"/>
        <w:rPr>
          <w:rtl/>
        </w:rPr>
      </w:pPr>
      <w:r>
        <w:rPr>
          <w:rtl/>
        </w:rPr>
        <w:t>היו"ר ראובן ריבלין:</w:t>
      </w:r>
    </w:p>
    <w:p w14:paraId="6A5EBFAE" w14:textId="77777777" w:rsidR="00000000" w:rsidRDefault="003B3694">
      <w:pPr>
        <w:pStyle w:val="a0"/>
        <w:rPr>
          <w:rtl/>
        </w:rPr>
      </w:pPr>
    </w:p>
    <w:p w14:paraId="4FEC5E5C" w14:textId="77777777" w:rsidR="00000000" w:rsidRDefault="003B3694">
      <w:pPr>
        <w:pStyle w:val="a0"/>
        <w:rPr>
          <w:rFonts w:hint="cs"/>
          <w:rtl/>
        </w:rPr>
      </w:pPr>
      <w:r>
        <w:rPr>
          <w:rFonts w:hint="cs"/>
          <w:rtl/>
        </w:rPr>
        <w:t>אדוני צודק. אם ה</w:t>
      </w:r>
      <w:r>
        <w:rPr>
          <w:rFonts w:hint="cs"/>
          <w:rtl/>
        </w:rPr>
        <w:t>יו לאדוני 17 חברי כנסת, היה לו קל יותר. אם היו לו 40, היה לו עוד יותר קל. ראה נא איך מתפקד חבר הכנסת דהאמשה בצורה מצוינת. הוא נמצא בכל המקומות, יחד עם חבר הכנסת טלב אלסאנע. אין זו חוכמה שחבר הכנסת ברכה וסיעתו ממלאים את הבית, כי זו סיעה אדירה וענקית לעומת ס</w:t>
      </w:r>
      <w:r>
        <w:rPr>
          <w:rFonts w:hint="cs"/>
          <w:rtl/>
        </w:rPr>
        <w:t xml:space="preserve">יעתו של חבר הכנסת דהאמשה. אתה רואה שהם מסתדרים. </w:t>
      </w:r>
    </w:p>
    <w:p w14:paraId="39ECDBB2" w14:textId="77777777" w:rsidR="00000000" w:rsidRDefault="003B3694">
      <w:pPr>
        <w:pStyle w:val="a0"/>
        <w:ind w:firstLine="0"/>
        <w:rPr>
          <w:rFonts w:hint="cs"/>
          <w:rtl/>
        </w:rPr>
      </w:pPr>
    </w:p>
    <w:p w14:paraId="4EB50132" w14:textId="77777777" w:rsidR="00000000" w:rsidRDefault="003B3694">
      <w:pPr>
        <w:pStyle w:val="af0"/>
        <w:rPr>
          <w:rtl/>
        </w:rPr>
      </w:pPr>
      <w:r>
        <w:rPr>
          <w:rFonts w:hint="eastAsia"/>
          <w:rtl/>
        </w:rPr>
        <w:t>עבד</w:t>
      </w:r>
      <w:r>
        <w:rPr>
          <w:rtl/>
        </w:rPr>
        <w:t>-אלמאלכ דהאמשה (רע"ם):</w:t>
      </w:r>
    </w:p>
    <w:p w14:paraId="10FBCA96" w14:textId="77777777" w:rsidR="00000000" w:rsidRDefault="003B3694">
      <w:pPr>
        <w:pStyle w:val="a0"/>
        <w:rPr>
          <w:rFonts w:hint="cs"/>
          <w:rtl/>
        </w:rPr>
      </w:pPr>
    </w:p>
    <w:p w14:paraId="269793CB" w14:textId="77777777" w:rsidR="00000000" w:rsidRDefault="003B3694">
      <w:pPr>
        <w:pStyle w:val="a0"/>
        <w:rPr>
          <w:rFonts w:hint="cs"/>
          <w:rtl/>
        </w:rPr>
      </w:pPr>
      <w:r>
        <w:rPr>
          <w:rFonts w:hint="cs"/>
          <w:rtl/>
        </w:rPr>
        <w:t>וגם הייתי בוועדה.</w:t>
      </w:r>
    </w:p>
    <w:p w14:paraId="200D882C" w14:textId="77777777" w:rsidR="00000000" w:rsidRDefault="003B3694">
      <w:pPr>
        <w:pStyle w:val="a0"/>
        <w:ind w:firstLine="0"/>
        <w:rPr>
          <w:rFonts w:hint="cs"/>
          <w:rtl/>
        </w:rPr>
      </w:pPr>
    </w:p>
    <w:p w14:paraId="422DC704" w14:textId="77777777" w:rsidR="00000000" w:rsidRDefault="003B3694">
      <w:pPr>
        <w:pStyle w:val="af1"/>
        <w:rPr>
          <w:rtl/>
        </w:rPr>
      </w:pPr>
      <w:r>
        <w:rPr>
          <w:rtl/>
        </w:rPr>
        <w:t>היו"ר ראובן ריבלין:</w:t>
      </w:r>
    </w:p>
    <w:p w14:paraId="7138C5C8" w14:textId="77777777" w:rsidR="00000000" w:rsidRDefault="003B3694">
      <w:pPr>
        <w:pStyle w:val="a0"/>
        <w:rPr>
          <w:rtl/>
        </w:rPr>
      </w:pPr>
    </w:p>
    <w:p w14:paraId="2A0887FD" w14:textId="77777777" w:rsidR="00000000" w:rsidRDefault="003B3694">
      <w:pPr>
        <w:pStyle w:val="a0"/>
        <w:rPr>
          <w:rFonts w:hint="cs"/>
          <w:rtl/>
        </w:rPr>
      </w:pPr>
      <w:r>
        <w:rPr>
          <w:rFonts w:hint="cs"/>
          <w:rtl/>
        </w:rPr>
        <w:t>חבר הכנסת גפני, בבקשה.</w:t>
      </w:r>
    </w:p>
    <w:p w14:paraId="2455B1FB" w14:textId="77777777" w:rsidR="00000000" w:rsidRDefault="003B3694">
      <w:pPr>
        <w:pStyle w:val="a0"/>
        <w:ind w:firstLine="0"/>
        <w:rPr>
          <w:rFonts w:hint="cs"/>
          <w:b/>
          <w:bCs/>
          <w:u w:val="single"/>
          <w:rtl/>
        </w:rPr>
      </w:pPr>
    </w:p>
    <w:p w14:paraId="06999F16" w14:textId="77777777" w:rsidR="00000000" w:rsidRDefault="003B3694">
      <w:pPr>
        <w:pStyle w:val="a"/>
        <w:rPr>
          <w:rtl/>
        </w:rPr>
      </w:pPr>
      <w:bookmarkStart w:id="17" w:name="FS000000526T12_11_2003_11_38_27"/>
      <w:bookmarkStart w:id="18" w:name="_Toc69719296"/>
      <w:bookmarkEnd w:id="17"/>
      <w:r>
        <w:rPr>
          <w:rFonts w:hint="eastAsia"/>
          <w:rtl/>
        </w:rPr>
        <w:t>משה</w:t>
      </w:r>
      <w:r>
        <w:rPr>
          <w:rtl/>
        </w:rPr>
        <w:t xml:space="preserve"> גפני (יהדות התורה):</w:t>
      </w:r>
      <w:bookmarkEnd w:id="18"/>
    </w:p>
    <w:p w14:paraId="4E78CB9C" w14:textId="77777777" w:rsidR="00000000" w:rsidRDefault="003B3694">
      <w:pPr>
        <w:pStyle w:val="a0"/>
        <w:rPr>
          <w:rFonts w:hint="cs"/>
          <w:rtl/>
        </w:rPr>
      </w:pPr>
    </w:p>
    <w:p w14:paraId="0B27F77E" w14:textId="77777777" w:rsidR="00000000" w:rsidRDefault="003B3694">
      <w:pPr>
        <w:pStyle w:val="a0"/>
        <w:rPr>
          <w:rFonts w:hint="cs"/>
          <w:rtl/>
        </w:rPr>
      </w:pPr>
      <w:r>
        <w:rPr>
          <w:rFonts w:hint="cs"/>
          <w:rtl/>
        </w:rPr>
        <w:t>אדוני היושב-ראש, מספר חברי הכנסת בכל סיעה הוא דבר מאוד זמני.</w:t>
      </w:r>
    </w:p>
    <w:p w14:paraId="174E4BC2" w14:textId="77777777" w:rsidR="00000000" w:rsidRDefault="003B3694">
      <w:pPr>
        <w:pStyle w:val="a0"/>
        <w:ind w:firstLine="0"/>
        <w:rPr>
          <w:rFonts w:hint="cs"/>
          <w:rtl/>
        </w:rPr>
      </w:pPr>
    </w:p>
    <w:p w14:paraId="31BD00AF" w14:textId="77777777" w:rsidR="00000000" w:rsidRDefault="003B3694">
      <w:pPr>
        <w:pStyle w:val="af1"/>
        <w:rPr>
          <w:rtl/>
        </w:rPr>
      </w:pPr>
      <w:r>
        <w:rPr>
          <w:rtl/>
        </w:rPr>
        <w:t>היו"ר ראובן ריבלין:</w:t>
      </w:r>
    </w:p>
    <w:p w14:paraId="3ACFFDAF" w14:textId="77777777" w:rsidR="00000000" w:rsidRDefault="003B3694">
      <w:pPr>
        <w:pStyle w:val="a0"/>
        <w:rPr>
          <w:rtl/>
        </w:rPr>
      </w:pPr>
    </w:p>
    <w:p w14:paraId="584400AF" w14:textId="77777777" w:rsidR="00000000" w:rsidRDefault="003B3694">
      <w:pPr>
        <w:pStyle w:val="a0"/>
        <w:rPr>
          <w:rFonts w:hint="cs"/>
          <w:rtl/>
        </w:rPr>
      </w:pPr>
      <w:r>
        <w:rPr>
          <w:rFonts w:hint="cs"/>
          <w:rtl/>
        </w:rPr>
        <w:t>חבר הכנ</w:t>
      </w:r>
      <w:r>
        <w:rPr>
          <w:rFonts w:hint="cs"/>
          <w:rtl/>
        </w:rPr>
        <w:t>סת גפני, נא לשאול. אין לך זכות שאלה נוספת אלי. לשם כך תבוא אלי לישיבה פרטית ונשוחח על כך.</w:t>
      </w:r>
    </w:p>
    <w:p w14:paraId="43DB18CF" w14:textId="77777777" w:rsidR="00000000" w:rsidRDefault="003B3694">
      <w:pPr>
        <w:pStyle w:val="a0"/>
        <w:ind w:firstLine="0"/>
        <w:rPr>
          <w:rFonts w:hint="cs"/>
          <w:rtl/>
        </w:rPr>
      </w:pPr>
    </w:p>
    <w:p w14:paraId="475391DE" w14:textId="77777777" w:rsidR="00000000" w:rsidRDefault="003B3694">
      <w:pPr>
        <w:pStyle w:val="-"/>
        <w:rPr>
          <w:rtl/>
        </w:rPr>
      </w:pPr>
      <w:bookmarkStart w:id="19" w:name="FS000000526T12_11_2003_11_39_44C"/>
      <w:bookmarkEnd w:id="19"/>
      <w:r>
        <w:rPr>
          <w:rtl/>
        </w:rPr>
        <w:t>משה גפני (יהדות התורה):</w:t>
      </w:r>
    </w:p>
    <w:p w14:paraId="6C0FD53A" w14:textId="77777777" w:rsidR="00000000" w:rsidRDefault="003B3694">
      <w:pPr>
        <w:pStyle w:val="a0"/>
        <w:rPr>
          <w:rtl/>
        </w:rPr>
      </w:pPr>
    </w:p>
    <w:p w14:paraId="3673FB45" w14:textId="77777777" w:rsidR="00000000" w:rsidRDefault="003B3694">
      <w:pPr>
        <w:pStyle w:val="a0"/>
        <w:rPr>
          <w:rFonts w:hint="cs"/>
          <w:rtl/>
        </w:rPr>
      </w:pPr>
      <w:r>
        <w:rPr>
          <w:rFonts w:hint="cs"/>
          <w:rtl/>
        </w:rPr>
        <w:t>לצערי, בסיעת יהדות התורה זה מצב קבוע. מותר קצת הומור בכנסת, ועוד אתך, אדוני היושב-ראש.</w:t>
      </w:r>
    </w:p>
    <w:p w14:paraId="1A7B60CF" w14:textId="77777777" w:rsidR="00000000" w:rsidRDefault="003B3694">
      <w:pPr>
        <w:pStyle w:val="a0"/>
        <w:ind w:firstLine="0"/>
        <w:rPr>
          <w:rFonts w:hint="cs"/>
          <w:rtl/>
        </w:rPr>
      </w:pPr>
    </w:p>
    <w:p w14:paraId="0A3D9768" w14:textId="77777777" w:rsidR="00000000" w:rsidRDefault="003B3694">
      <w:pPr>
        <w:pStyle w:val="af1"/>
        <w:rPr>
          <w:rtl/>
        </w:rPr>
      </w:pPr>
      <w:r>
        <w:rPr>
          <w:rtl/>
        </w:rPr>
        <w:t>היו"ר ראובן ריבלין:</w:t>
      </w:r>
    </w:p>
    <w:p w14:paraId="77E618B7" w14:textId="77777777" w:rsidR="00000000" w:rsidRDefault="003B3694">
      <w:pPr>
        <w:pStyle w:val="a0"/>
        <w:rPr>
          <w:rtl/>
        </w:rPr>
      </w:pPr>
    </w:p>
    <w:p w14:paraId="514F1D90" w14:textId="77777777" w:rsidR="00000000" w:rsidRDefault="003B3694">
      <w:pPr>
        <w:pStyle w:val="a0"/>
        <w:rPr>
          <w:rFonts w:hint="cs"/>
          <w:rtl/>
        </w:rPr>
      </w:pPr>
      <w:r>
        <w:rPr>
          <w:rFonts w:hint="cs"/>
          <w:rtl/>
        </w:rPr>
        <w:t>בוודאי.</w:t>
      </w:r>
    </w:p>
    <w:p w14:paraId="632E0B88" w14:textId="77777777" w:rsidR="00000000" w:rsidRDefault="003B3694">
      <w:pPr>
        <w:pStyle w:val="a0"/>
        <w:ind w:firstLine="0"/>
        <w:rPr>
          <w:rFonts w:hint="cs"/>
          <w:rtl/>
        </w:rPr>
      </w:pPr>
    </w:p>
    <w:p w14:paraId="787D41A9" w14:textId="77777777" w:rsidR="00000000" w:rsidRDefault="003B3694">
      <w:pPr>
        <w:pStyle w:val="-"/>
        <w:rPr>
          <w:rtl/>
        </w:rPr>
      </w:pPr>
      <w:bookmarkStart w:id="20" w:name="FS000000526T12_11_2003_11_40_34C"/>
      <w:bookmarkEnd w:id="20"/>
      <w:r>
        <w:rPr>
          <w:rtl/>
        </w:rPr>
        <w:t>משה גפני (יהדות התורה)</w:t>
      </w:r>
      <w:r>
        <w:rPr>
          <w:rtl/>
        </w:rPr>
        <w:t>:</w:t>
      </w:r>
    </w:p>
    <w:p w14:paraId="784CE7C1" w14:textId="77777777" w:rsidR="00000000" w:rsidRDefault="003B3694">
      <w:pPr>
        <w:pStyle w:val="a0"/>
        <w:rPr>
          <w:rtl/>
        </w:rPr>
      </w:pPr>
    </w:p>
    <w:p w14:paraId="3963BE97" w14:textId="77777777" w:rsidR="00000000" w:rsidRDefault="003B3694">
      <w:pPr>
        <w:pStyle w:val="a0"/>
        <w:rPr>
          <w:rFonts w:hint="cs"/>
          <w:rtl/>
        </w:rPr>
      </w:pPr>
      <w:r>
        <w:rPr>
          <w:rFonts w:hint="cs"/>
          <w:rtl/>
        </w:rPr>
        <w:t xml:space="preserve">אדוני השר, אני שמח לשמוע כאן את עמדתך כשר הבריאות, שסגירת בית-החולים "פלימן" היא בניגוד לדעתך, ותעשה הכול על מנת שזה לא יקרה. </w:t>
      </w:r>
    </w:p>
    <w:p w14:paraId="42937ADA" w14:textId="77777777" w:rsidR="00000000" w:rsidRDefault="003B3694">
      <w:pPr>
        <w:pStyle w:val="a0"/>
        <w:rPr>
          <w:rFonts w:hint="cs"/>
          <w:rtl/>
        </w:rPr>
      </w:pPr>
    </w:p>
    <w:p w14:paraId="2EDCC86D" w14:textId="77777777" w:rsidR="00000000" w:rsidRDefault="003B3694">
      <w:pPr>
        <w:pStyle w:val="a0"/>
        <w:rPr>
          <w:rFonts w:hint="cs"/>
          <w:rtl/>
        </w:rPr>
      </w:pPr>
      <w:r>
        <w:rPr>
          <w:rFonts w:hint="cs"/>
          <w:rtl/>
        </w:rPr>
        <w:t>אני רוצה לומר לך, בשנים האחרונות עברנו כמה תקציבי מדינה שהיו בהם קיצוצים גדולים עקב המצב הכלכלי. בכל מקרה, תמיד השתדלנו להוסי</w:t>
      </w:r>
      <w:r>
        <w:rPr>
          <w:rFonts w:hint="cs"/>
          <w:rtl/>
        </w:rPr>
        <w:t>ף בתקציב משרד הבריאות. גם כאשר יש מצב כלכלי קשה במשפחה, הבריאות היא נושא שעומד מעל לכול.</w:t>
      </w:r>
    </w:p>
    <w:p w14:paraId="6701BF28" w14:textId="77777777" w:rsidR="00000000" w:rsidRDefault="003B3694">
      <w:pPr>
        <w:pStyle w:val="a0"/>
        <w:rPr>
          <w:rFonts w:hint="cs"/>
          <w:rtl/>
        </w:rPr>
      </w:pPr>
    </w:p>
    <w:p w14:paraId="490F5F43" w14:textId="77777777" w:rsidR="00000000" w:rsidRDefault="003B3694">
      <w:pPr>
        <w:pStyle w:val="a0"/>
        <w:rPr>
          <w:rFonts w:hint="cs"/>
          <w:rtl/>
        </w:rPr>
      </w:pPr>
      <w:r>
        <w:rPr>
          <w:rFonts w:hint="cs"/>
          <w:rtl/>
        </w:rPr>
        <w:t>גם החלטת הממשלה לגבי סגירת בתי-החולים, ביניהם בית החולים "פלימן", גם הוצאת תרופות מסל הבריאות, יעלו בחיי אדם. אין ספק שזה יעלה בחיי אדם. האם אתה, אדוני השר, מתכוון לנ</w:t>
      </w:r>
      <w:r>
        <w:rPr>
          <w:rFonts w:hint="cs"/>
          <w:rtl/>
        </w:rPr>
        <w:t>קוט פעולות דרסטיות - לא רק באי-הצבעה על התקציב בממשלה, אלא פעולות דרסטיות. אתה מופקד מבחינה מיניסטריאלית על הבריאות במדינת ישראל, ואחריותך המיניסטריאלית היא לצאת למאבק. כולנו נהיה מאחוריך בעניין זה. תודה.</w:t>
      </w:r>
    </w:p>
    <w:p w14:paraId="6DC65F3C" w14:textId="77777777" w:rsidR="00000000" w:rsidRDefault="003B3694">
      <w:pPr>
        <w:pStyle w:val="a0"/>
        <w:ind w:firstLine="0"/>
        <w:rPr>
          <w:rFonts w:hint="cs"/>
          <w:rtl/>
        </w:rPr>
      </w:pPr>
    </w:p>
    <w:p w14:paraId="6E406F17" w14:textId="77777777" w:rsidR="00000000" w:rsidRDefault="003B3694">
      <w:pPr>
        <w:pStyle w:val="af1"/>
        <w:rPr>
          <w:rtl/>
        </w:rPr>
      </w:pPr>
      <w:r>
        <w:rPr>
          <w:rtl/>
        </w:rPr>
        <w:t>היו"ר ראובן ריבלין:</w:t>
      </w:r>
    </w:p>
    <w:p w14:paraId="38F2AD95" w14:textId="77777777" w:rsidR="00000000" w:rsidRDefault="003B3694">
      <w:pPr>
        <w:pStyle w:val="a0"/>
        <w:rPr>
          <w:rtl/>
        </w:rPr>
      </w:pPr>
    </w:p>
    <w:p w14:paraId="50F9FA14" w14:textId="77777777" w:rsidR="00000000" w:rsidRDefault="003B3694">
      <w:pPr>
        <w:pStyle w:val="a0"/>
        <w:rPr>
          <w:rFonts w:hint="cs"/>
          <w:rtl/>
        </w:rPr>
      </w:pPr>
      <w:r>
        <w:rPr>
          <w:rFonts w:hint="cs"/>
          <w:rtl/>
        </w:rPr>
        <w:t>אני מודה מאוד לחבר הכנסת גפני</w:t>
      </w:r>
      <w:r>
        <w:rPr>
          <w:rFonts w:hint="cs"/>
          <w:rtl/>
        </w:rPr>
        <w:t xml:space="preserve"> על שהרחיב את שאלתו. אדוני השר ישיב כמובן כמידת רצונו.</w:t>
      </w:r>
    </w:p>
    <w:p w14:paraId="20FBC003" w14:textId="77777777" w:rsidR="00000000" w:rsidRDefault="003B3694">
      <w:pPr>
        <w:pStyle w:val="a0"/>
        <w:ind w:firstLine="0"/>
        <w:rPr>
          <w:rFonts w:hint="cs"/>
          <w:rtl/>
        </w:rPr>
      </w:pPr>
    </w:p>
    <w:p w14:paraId="7501F865" w14:textId="77777777" w:rsidR="00000000" w:rsidRDefault="003B3694">
      <w:pPr>
        <w:pStyle w:val="a"/>
        <w:rPr>
          <w:rtl/>
        </w:rPr>
      </w:pPr>
      <w:bookmarkStart w:id="21" w:name="FS000000473T12_11_2003_11_52_35"/>
      <w:bookmarkStart w:id="22" w:name="_Toc69719297"/>
      <w:bookmarkEnd w:id="21"/>
      <w:r>
        <w:rPr>
          <w:rFonts w:hint="eastAsia"/>
          <w:rtl/>
        </w:rPr>
        <w:t>שר</w:t>
      </w:r>
      <w:r>
        <w:rPr>
          <w:rtl/>
        </w:rPr>
        <w:t xml:space="preserve"> הבריאות דני נוה:</w:t>
      </w:r>
      <w:bookmarkEnd w:id="22"/>
    </w:p>
    <w:p w14:paraId="67A33B91" w14:textId="77777777" w:rsidR="00000000" w:rsidRDefault="003B3694">
      <w:pPr>
        <w:pStyle w:val="a0"/>
        <w:rPr>
          <w:rFonts w:hint="cs"/>
          <w:rtl/>
        </w:rPr>
      </w:pPr>
    </w:p>
    <w:p w14:paraId="7C3113B2" w14:textId="77777777" w:rsidR="00000000" w:rsidRDefault="003B3694">
      <w:pPr>
        <w:pStyle w:val="a0"/>
        <w:rPr>
          <w:rFonts w:hint="cs"/>
          <w:rtl/>
        </w:rPr>
      </w:pPr>
      <w:r>
        <w:rPr>
          <w:rFonts w:hint="cs"/>
          <w:rtl/>
        </w:rPr>
        <w:t xml:space="preserve">אין בעיה. תודה רבה, אדוני היושב-ראש. </w:t>
      </w:r>
    </w:p>
    <w:p w14:paraId="01CD94B2" w14:textId="77777777" w:rsidR="00000000" w:rsidRDefault="003B3694">
      <w:pPr>
        <w:pStyle w:val="a0"/>
        <w:rPr>
          <w:rFonts w:hint="cs"/>
          <w:rtl/>
        </w:rPr>
      </w:pPr>
    </w:p>
    <w:p w14:paraId="46CE1C0C" w14:textId="77777777" w:rsidR="00000000" w:rsidRDefault="003B3694">
      <w:pPr>
        <w:pStyle w:val="a0"/>
        <w:rPr>
          <w:rFonts w:hint="cs"/>
          <w:rtl/>
        </w:rPr>
      </w:pPr>
      <w:r>
        <w:rPr>
          <w:rFonts w:hint="cs"/>
          <w:rtl/>
        </w:rPr>
        <w:t xml:space="preserve">ראשית, לגבי שאלתה הנוספת של חברת הכנסת פינקלשטיין: אני יכול לומר לחברת הכנסת פינקלשטיין שהודעתי לפרופסור שני, עוד לפני שהתחילו דיוני הוועדה </w:t>
      </w:r>
      <w:r>
        <w:rPr>
          <w:rFonts w:hint="cs"/>
          <w:rtl/>
        </w:rPr>
        <w:t xml:space="preserve">ובמהלך דיוני הוועדה שלו - ועמדתי על נושא זה בעקביות - שאני מתנגד לסגירת בית-החולים "פלימן"; שאני חושב שהנתונים של הגירעון שבית-החולים "פלימן" נכנס אליו בשנת 2003 הם נתונים מטעים, משום שהם נובעים אך ורק מאותו משא-ומתן כוחני שקיים בנושאים אלה בין בית-החולים </w:t>
      </w:r>
      <w:r>
        <w:rPr>
          <w:rFonts w:hint="cs"/>
          <w:rtl/>
        </w:rPr>
        <w:t xml:space="preserve">"פלימן" לבין שירותי בריאות כללית, ואין זה מצביע על יכולת הפעולה הכלכלית של בית-החולים. כמו שאמרתי, אנחנו פועלים במשרד הבריאות עם תוכנית כלכלית עסקית, שאני מאמין שתאפשר לבית-החולים פלימן לסיים את שנת 2004 באופן מאוזן, ובלי שתהיה כל הצדקה כלכלית לסגור אותו. </w:t>
      </w:r>
      <w:r>
        <w:rPr>
          <w:rFonts w:hint="cs"/>
          <w:rtl/>
        </w:rPr>
        <w:t>מבחינת בריאות הציבור, ודאי שלטעמי אין שום הצדקה לסגור אותו. זו היתה עמדתי, זו נשארה עמדתי, ואני מתכוון להמשיך לפעול, ולקבל את עזרת חברי הכנסת כאן.</w:t>
      </w:r>
    </w:p>
    <w:p w14:paraId="6C16D8B8" w14:textId="77777777" w:rsidR="00000000" w:rsidRDefault="003B3694">
      <w:pPr>
        <w:pStyle w:val="a0"/>
        <w:ind w:firstLine="0"/>
        <w:rPr>
          <w:rFonts w:hint="cs"/>
          <w:rtl/>
        </w:rPr>
      </w:pPr>
    </w:p>
    <w:p w14:paraId="4384EBF3" w14:textId="77777777" w:rsidR="00000000" w:rsidRDefault="003B3694">
      <w:pPr>
        <w:pStyle w:val="af0"/>
        <w:rPr>
          <w:rtl/>
        </w:rPr>
      </w:pPr>
      <w:r>
        <w:rPr>
          <w:rFonts w:hint="eastAsia"/>
          <w:rtl/>
        </w:rPr>
        <w:t>אילנה</w:t>
      </w:r>
      <w:r>
        <w:rPr>
          <w:rtl/>
        </w:rPr>
        <w:t xml:space="preserve"> כהן (עם אחד):</w:t>
      </w:r>
    </w:p>
    <w:p w14:paraId="5D5CB2B3" w14:textId="77777777" w:rsidR="00000000" w:rsidRDefault="003B3694">
      <w:pPr>
        <w:pStyle w:val="a0"/>
        <w:rPr>
          <w:rFonts w:hint="cs"/>
          <w:rtl/>
        </w:rPr>
      </w:pPr>
    </w:p>
    <w:p w14:paraId="48406CAC" w14:textId="77777777" w:rsidR="00000000" w:rsidRDefault="003B3694">
      <w:pPr>
        <w:pStyle w:val="a0"/>
        <w:rPr>
          <w:rFonts w:hint="cs"/>
          <w:rtl/>
        </w:rPr>
      </w:pPr>
      <w:r>
        <w:rPr>
          <w:rFonts w:hint="cs"/>
          <w:rtl/>
        </w:rPr>
        <w:t>זו גם דעתו האישית של פרופסור שני. הוא אמר שפשע לסגור את בית-החולים. את חוות דעתו הוא נת</w:t>
      </w:r>
      <w:r>
        <w:rPr>
          <w:rFonts w:hint="cs"/>
          <w:rtl/>
        </w:rPr>
        <w:t>ן כעובד מדינה.</w:t>
      </w:r>
    </w:p>
    <w:p w14:paraId="6A95CEAF" w14:textId="77777777" w:rsidR="00000000" w:rsidRDefault="003B3694">
      <w:pPr>
        <w:pStyle w:val="a0"/>
        <w:ind w:firstLine="0"/>
        <w:rPr>
          <w:rFonts w:hint="cs"/>
          <w:rtl/>
        </w:rPr>
      </w:pPr>
    </w:p>
    <w:p w14:paraId="1027055D" w14:textId="77777777" w:rsidR="00000000" w:rsidRDefault="003B3694">
      <w:pPr>
        <w:pStyle w:val="-"/>
        <w:rPr>
          <w:rtl/>
        </w:rPr>
      </w:pPr>
      <w:bookmarkStart w:id="23" w:name="FS000000473T12_11_2003_12_02_52C"/>
      <w:bookmarkEnd w:id="23"/>
      <w:r>
        <w:rPr>
          <w:rtl/>
        </w:rPr>
        <w:t>שר הבריאות דני נוה:</w:t>
      </w:r>
    </w:p>
    <w:p w14:paraId="440588F1" w14:textId="77777777" w:rsidR="00000000" w:rsidRDefault="003B3694">
      <w:pPr>
        <w:pStyle w:val="a0"/>
        <w:rPr>
          <w:rtl/>
        </w:rPr>
      </w:pPr>
    </w:p>
    <w:p w14:paraId="23635C52" w14:textId="77777777" w:rsidR="00000000" w:rsidRDefault="003B3694">
      <w:pPr>
        <w:pStyle w:val="a0"/>
        <w:rPr>
          <w:rFonts w:hint="cs"/>
          <w:rtl/>
        </w:rPr>
      </w:pPr>
      <w:r>
        <w:rPr>
          <w:rFonts w:hint="cs"/>
          <w:rtl/>
        </w:rPr>
        <w:t>יכול להיות. בכל מקרה, אני מקווה מאוד שבמהלך הדיונים שיהיו כאן בחודשיים הקרובים גם בוועדת הכספים, תימצא הדרך להבנה גם עם משרד האוצר, אשר תאפשר את הורדת ההחלטה לגבי בית-החולים "פלימן".</w:t>
      </w:r>
    </w:p>
    <w:p w14:paraId="35D9764E" w14:textId="77777777" w:rsidR="00000000" w:rsidRDefault="003B3694">
      <w:pPr>
        <w:pStyle w:val="a0"/>
        <w:ind w:firstLine="0"/>
        <w:rPr>
          <w:rFonts w:hint="cs"/>
          <w:rtl/>
        </w:rPr>
      </w:pPr>
    </w:p>
    <w:p w14:paraId="729C50DF" w14:textId="77777777" w:rsidR="00000000" w:rsidRDefault="003B3694">
      <w:pPr>
        <w:pStyle w:val="af1"/>
        <w:rPr>
          <w:rtl/>
        </w:rPr>
      </w:pPr>
      <w:r>
        <w:rPr>
          <w:rtl/>
        </w:rPr>
        <w:t>היו"ר ראובן ריבלין:</w:t>
      </w:r>
    </w:p>
    <w:p w14:paraId="71D7603D" w14:textId="77777777" w:rsidR="00000000" w:rsidRDefault="003B3694">
      <w:pPr>
        <w:pStyle w:val="a0"/>
        <w:rPr>
          <w:rtl/>
        </w:rPr>
      </w:pPr>
    </w:p>
    <w:p w14:paraId="6E93ED48" w14:textId="77777777" w:rsidR="00000000" w:rsidRDefault="003B3694">
      <w:pPr>
        <w:pStyle w:val="a0"/>
        <w:rPr>
          <w:rFonts w:hint="cs"/>
          <w:rtl/>
        </w:rPr>
      </w:pPr>
      <w:r>
        <w:rPr>
          <w:rFonts w:hint="cs"/>
          <w:rtl/>
        </w:rPr>
        <w:t xml:space="preserve">שאלה של הכנסת </w:t>
      </w:r>
      <w:r>
        <w:rPr>
          <w:rFonts w:hint="cs"/>
          <w:rtl/>
        </w:rPr>
        <w:t>מול שר נכבד בישראל וגם פרלמנטר מצוין: האם אדוני באמת חושב שוועדת הכספים היא זו שצריכה לדון בנושא הזה?</w:t>
      </w:r>
    </w:p>
    <w:p w14:paraId="3C02DD5D" w14:textId="77777777" w:rsidR="00000000" w:rsidRDefault="003B3694">
      <w:pPr>
        <w:pStyle w:val="a0"/>
        <w:ind w:firstLine="0"/>
        <w:rPr>
          <w:rFonts w:hint="cs"/>
          <w:rtl/>
        </w:rPr>
      </w:pPr>
    </w:p>
    <w:p w14:paraId="54F31C84" w14:textId="77777777" w:rsidR="00000000" w:rsidRDefault="003B3694">
      <w:pPr>
        <w:pStyle w:val="-"/>
        <w:rPr>
          <w:rtl/>
        </w:rPr>
      </w:pPr>
      <w:bookmarkStart w:id="24" w:name="FS000000473T12_11_2003_12_04_22C"/>
      <w:bookmarkEnd w:id="24"/>
      <w:r>
        <w:rPr>
          <w:rFonts w:hint="eastAsia"/>
          <w:rtl/>
        </w:rPr>
        <w:t>שר</w:t>
      </w:r>
      <w:r>
        <w:rPr>
          <w:rtl/>
        </w:rPr>
        <w:t xml:space="preserve"> הבריאות דני נוה:</w:t>
      </w:r>
    </w:p>
    <w:p w14:paraId="0D99C4BB" w14:textId="77777777" w:rsidR="00000000" w:rsidRDefault="003B3694">
      <w:pPr>
        <w:pStyle w:val="a0"/>
        <w:rPr>
          <w:rFonts w:hint="cs"/>
          <w:rtl/>
        </w:rPr>
      </w:pPr>
    </w:p>
    <w:p w14:paraId="5F1CE611" w14:textId="77777777" w:rsidR="00000000" w:rsidRDefault="003B3694">
      <w:pPr>
        <w:pStyle w:val="a0"/>
        <w:rPr>
          <w:rFonts w:hint="cs"/>
          <w:rtl/>
        </w:rPr>
      </w:pPr>
      <w:r>
        <w:rPr>
          <w:rFonts w:hint="cs"/>
          <w:rtl/>
        </w:rPr>
        <w:t>כלומר, האם זו הוועדה הנכונה או ועדה אחרת? אני מציע שנדבר על כך, לא כאן.</w:t>
      </w:r>
    </w:p>
    <w:p w14:paraId="72B2F37D" w14:textId="77777777" w:rsidR="00000000" w:rsidRDefault="003B3694">
      <w:pPr>
        <w:pStyle w:val="a0"/>
        <w:rPr>
          <w:rFonts w:hint="cs"/>
          <w:rtl/>
        </w:rPr>
      </w:pPr>
    </w:p>
    <w:p w14:paraId="5633F007" w14:textId="77777777" w:rsidR="00000000" w:rsidRDefault="003B3694">
      <w:pPr>
        <w:pStyle w:val="a0"/>
        <w:rPr>
          <w:rFonts w:hint="cs"/>
          <w:rtl/>
        </w:rPr>
      </w:pPr>
      <w:r>
        <w:rPr>
          <w:rFonts w:hint="cs"/>
          <w:rtl/>
        </w:rPr>
        <w:t>תשובה או שתיים על שאלות נוספות שנשאלו כאן: ראשית, לגבי השאל</w:t>
      </w:r>
      <w:r>
        <w:rPr>
          <w:rFonts w:hint="cs"/>
          <w:rtl/>
        </w:rPr>
        <w:t xml:space="preserve">ה של חבר הכנסת ברכה, הנוגעת לאוכלוסיית הקשישים במדינת ישראל. אחת הבעיות התקציביות הנוספות שאנחנו מתמודדים אתן היא ההחלטה לקצץ בתקציב לאשפוזים סיעודיים, או מה שקרוי בשפה המקצועית קודים גריאטריים. אם במהלך השנים האחרונות משרד האוצר הקציב סכום של כ-60 מיליון </w:t>
      </w:r>
      <w:r>
        <w:rPr>
          <w:rFonts w:hint="cs"/>
          <w:rtl/>
        </w:rPr>
        <w:t>שקל נוספים למשרד הבריאות לצורך קיצור התורים לאשפוז סיעודי, לצערנו התבשרנו שבשנת 2004 הסכום יורד ל-30 מיליון שקל בערך. המשמעות הקשה היא, שזמן ההמתנה של קשישים סיעודיים יכול להתארך עד כדי שנה. זה דבר איום ונורא, אסור לנו לקבל אותו ואסור לנו להשלים אתו. אני מ</w:t>
      </w:r>
      <w:r>
        <w:rPr>
          <w:rFonts w:hint="cs"/>
          <w:rtl/>
        </w:rPr>
        <w:t>קווה מאוד שזה נושא שבמהלך החודשיים הקרובים נוכל להביא לשינויו, כמו נושאים אחרים, חבר הכנסת גפני, למשל סל התרופות.</w:t>
      </w:r>
    </w:p>
    <w:p w14:paraId="218C32DB" w14:textId="77777777" w:rsidR="00000000" w:rsidRDefault="003B3694">
      <w:pPr>
        <w:pStyle w:val="a0"/>
        <w:ind w:firstLine="0"/>
        <w:rPr>
          <w:rFonts w:hint="cs"/>
          <w:rtl/>
        </w:rPr>
      </w:pPr>
    </w:p>
    <w:p w14:paraId="1A87CE22" w14:textId="77777777" w:rsidR="00000000" w:rsidRDefault="003B3694">
      <w:pPr>
        <w:pStyle w:val="af0"/>
        <w:rPr>
          <w:rtl/>
        </w:rPr>
      </w:pPr>
      <w:r>
        <w:rPr>
          <w:rFonts w:hint="eastAsia"/>
          <w:rtl/>
        </w:rPr>
        <w:t>מוחמד</w:t>
      </w:r>
      <w:r>
        <w:rPr>
          <w:rtl/>
        </w:rPr>
        <w:t xml:space="preserve"> ברכה (חד"ש-תע"ל):</w:t>
      </w:r>
    </w:p>
    <w:p w14:paraId="66FBA845" w14:textId="77777777" w:rsidR="00000000" w:rsidRDefault="003B3694">
      <w:pPr>
        <w:pStyle w:val="a0"/>
        <w:rPr>
          <w:rFonts w:hint="cs"/>
          <w:rtl/>
        </w:rPr>
      </w:pPr>
    </w:p>
    <w:p w14:paraId="5F734890" w14:textId="77777777" w:rsidR="00000000" w:rsidRDefault="003B3694">
      <w:pPr>
        <w:pStyle w:val="a0"/>
        <w:rPr>
          <w:rFonts w:hint="cs"/>
          <w:rtl/>
        </w:rPr>
      </w:pPr>
      <w:r>
        <w:rPr>
          <w:rFonts w:hint="cs"/>
          <w:rtl/>
        </w:rPr>
        <w:t>אדוני השר - - -</w:t>
      </w:r>
    </w:p>
    <w:p w14:paraId="64B3B2EC" w14:textId="77777777" w:rsidR="00000000" w:rsidRDefault="003B3694">
      <w:pPr>
        <w:pStyle w:val="a0"/>
        <w:ind w:firstLine="0"/>
        <w:rPr>
          <w:rFonts w:hint="cs"/>
          <w:rtl/>
        </w:rPr>
      </w:pPr>
    </w:p>
    <w:p w14:paraId="5CE3F62D" w14:textId="77777777" w:rsidR="00000000" w:rsidRDefault="003B3694">
      <w:pPr>
        <w:pStyle w:val="-"/>
        <w:rPr>
          <w:rtl/>
        </w:rPr>
      </w:pPr>
      <w:bookmarkStart w:id="25" w:name="FS000000473T12_11_2003_12_07_57C"/>
      <w:bookmarkEnd w:id="25"/>
      <w:r>
        <w:rPr>
          <w:rFonts w:hint="eastAsia"/>
          <w:rtl/>
        </w:rPr>
        <w:t>שר</w:t>
      </w:r>
      <w:r>
        <w:rPr>
          <w:rtl/>
        </w:rPr>
        <w:t xml:space="preserve"> הבריאות דני נוה:</w:t>
      </w:r>
    </w:p>
    <w:p w14:paraId="30681283" w14:textId="77777777" w:rsidR="00000000" w:rsidRDefault="003B3694">
      <w:pPr>
        <w:pStyle w:val="a0"/>
        <w:rPr>
          <w:rFonts w:hint="cs"/>
          <w:rtl/>
        </w:rPr>
      </w:pPr>
    </w:p>
    <w:p w14:paraId="239AF03A" w14:textId="77777777" w:rsidR="00000000" w:rsidRDefault="003B3694">
      <w:pPr>
        <w:pStyle w:val="a0"/>
        <w:rPr>
          <w:rFonts w:hint="cs"/>
          <w:rtl/>
        </w:rPr>
      </w:pPr>
      <w:r>
        <w:rPr>
          <w:rFonts w:hint="cs"/>
          <w:rtl/>
        </w:rPr>
        <w:t>חבר הכנסת ברכה, כאשר קשיש נאלץ להמתין כמעט שנה למיטה סיעודית, אם אין למשפחתו י</w:t>
      </w:r>
      <w:r>
        <w:rPr>
          <w:rFonts w:hint="cs"/>
          <w:rtl/>
        </w:rPr>
        <w:t>כולת כלכלית לאשפזו בלי תמיכה ממשלתית, מובן שהסכנה לבריאותו עולה.</w:t>
      </w:r>
    </w:p>
    <w:p w14:paraId="09FEA33C" w14:textId="77777777" w:rsidR="00000000" w:rsidRDefault="003B3694">
      <w:pPr>
        <w:pStyle w:val="a0"/>
        <w:ind w:firstLine="0"/>
        <w:rPr>
          <w:rFonts w:hint="cs"/>
          <w:rtl/>
        </w:rPr>
      </w:pPr>
    </w:p>
    <w:p w14:paraId="08C8F730" w14:textId="77777777" w:rsidR="00000000" w:rsidRDefault="003B3694">
      <w:pPr>
        <w:pStyle w:val="af0"/>
        <w:rPr>
          <w:rtl/>
        </w:rPr>
      </w:pPr>
      <w:r>
        <w:rPr>
          <w:rFonts w:hint="eastAsia"/>
          <w:rtl/>
        </w:rPr>
        <w:t>אילנה</w:t>
      </w:r>
      <w:r>
        <w:rPr>
          <w:rtl/>
        </w:rPr>
        <w:t xml:space="preserve"> כהן (עם אחד):</w:t>
      </w:r>
    </w:p>
    <w:p w14:paraId="20BF9D5E" w14:textId="77777777" w:rsidR="00000000" w:rsidRDefault="003B3694">
      <w:pPr>
        <w:pStyle w:val="a0"/>
        <w:rPr>
          <w:rFonts w:hint="cs"/>
          <w:rtl/>
        </w:rPr>
      </w:pPr>
    </w:p>
    <w:p w14:paraId="7204EA13" w14:textId="77777777" w:rsidR="00000000" w:rsidRDefault="003B3694">
      <w:pPr>
        <w:pStyle w:val="a0"/>
        <w:rPr>
          <w:rFonts w:hint="cs"/>
          <w:rtl/>
        </w:rPr>
      </w:pPr>
      <w:r>
        <w:rPr>
          <w:rFonts w:hint="cs"/>
          <w:rtl/>
        </w:rPr>
        <w:t>- - -</w:t>
      </w:r>
    </w:p>
    <w:p w14:paraId="4194CD51" w14:textId="77777777" w:rsidR="00000000" w:rsidRDefault="003B3694">
      <w:pPr>
        <w:pStyle w:val="a0"/>
        <w:ind w:firstLine="0"/>
        <w:rPr>
          <w:rFonts w:hint="cs"/>
          <w:rtl/>
        </w:rPr>
      </w:pPr>
    </w:p>
    <w:p w14:paraId="0495845B" w14:textId="77777777" w:rsidR="00000000" w:rsidRDefault="003B3694">
      <w:pPr>
        <w:pStyle w:val="af1"/>
        <w:rPr>
          <w:rtl/>
        </w:rPr>
      </w:pPr>
      <w:r>
        <w:rPr>
          <w:rFonts w:hint="eastAsia"/>
          <w:rtl/>
        </w:rPr>
        <w:t>היו</w:t>
      </w:r>
      <w:r>
        <w:rPr>
          <w:rtl/>
        </w:rPr>
        <w:t>"ר ראובן ריבלין:</w:t>
      </w:r>
    </w:p>
    <w:p w14:paraId="7703480F" w14:textId="77777777" w:rsidR="00000000" w:rsidRDefault="003B3694">
      <w:pPr>
        <w:pStyle w:val="a0"/>
        <w:rPr>
          <w:rFonts w:hint="cs"/>
          <w:rtl/>
        </w:rPr>
      </w:pPr>
    </w:p>
    <w:p w14:paraId="53F05FB5" w14:textId="77777777" w:rsidR="00000000" w:rsidRDefault="003B3694">
      <w:pPr>
        <w:pStyle w:val="a0"/>
        <w:rPr>
          <w:rFonts w:hint="cs"/>
          <w:rtl/>
        </w:rPr>
      </w:pPr>
      <w:r>
        <w:rPr>
          <w:rFonts w:hint="cs"/>
          <w:rtl/>
        </w:rPr>
        <w:t>אין שאלות ותשובות לשר באופן חופשי.</w:t>
      </w:r>
    </w:p>
    <w:p w14:paraId="47949120" w14:textId="77777777" w:rsidR="00000000" w:rsidRDefault="003B3694">
      <w:pPr>
        <w:pStyle w:val="a0"/>
        <w:ind w:firstLine="0"/>
        <w:rPr>
          <w:rFonts w:hint="cs"/>
          <w:rtl/>
        </w:rPr>
      </w:pPr>
    </w:p>
    <w:p w14:paraId="29904175" w14:textId="77777777" w:rsidR="00000000" w:rsidRDefault="003B3694">
      <w:pPr>
        <w:pStyle w:val="-"/>
        <w:rPr>
          <w:rtl/>
        </w:rPr>
      </w:pPr>
      <w:bookmarkStart w:id="26" w:name="FS000000473T12_11_2003_12_09_22C"/>
      <w:bookmarkEnd w:id="26"/>
      <w:r>
        <w:rPr>
          <w:rFonts w:hint="eastAsia"/>
          <w:rtl/>
        </w:rPr>
        <w:t>שר</w:t>
      </w:r>
      <w:r>
        <w:rPr>
          <w:rtl/>
        </w:rPr>
        <w:t xml:space="preserve"> הבריאות דני נוה:</w:t>
      </w:r>
    </w:p>
    <w:p w14:paraId="1E2BEE43" w14:textId="77777777" w:rsidR="00000000" w:rsidRDefault="003B3694">
      <w:pPr>
        <w:pStyle w:val="a0"/>
        <w:rPr>
          <w:rFonts w:hint="cs"/>
          <w:rtl/>
        </w:rPr>
      </w:pPr>
    </w:p>
    <w:p w14:paraId="16604221" w14:textId="77777777" w:rsidR="00000000" w:rsidRDefault="003B3694">
      <w:pPr>
        <w:pStyle w:val="a0"/>
        <w:rPr>
          <w:rFonts w:hint="cs"/>
          <w:rtl/>
        </w:rPr>
      </w:pPr>
      <w:r>
        <w:rPr>
          <w:rFonts w:hint="cs"/>
          <w:rtl/>
        </w:rPr>
        <w:t>אני מוכן להפוך את זה לשאלות ותשובות.</w:t>
      </w:r>
    </w:p>
    <w:p w14:paraId="05D5B1E6" w14:textId="77777777" w:rsidR="00000000" w:rsidRDefault="003B3694">
      <w:pPr>
        <w:pStyle w:val="a0"/>
        <w:ind w:firstLine="0"/>
        <w:rPr>
          <w:rFonts w:hint="cs"/>
          <w:rtl/>
        </w:rPr>
      </w:pPr>
    </w:p>
    <w:p w14:paraId="72168A16" w14:textId="77777777" w:rsidR="00000000" w:rsidRDefault="003B3694">
      <w:pPr>
        <w:pStyle w:val="af1"/>
        <w:rPr>
          <w:rtl/>
        </w:rPr>
      </w:pPr>
      <w:r>
        <w:rPr>
          <w:rFonts w:hint="eastAsia"/>
          <w:rtl/>
        </w:rPr>
        <w:t>היו</w:t>
      </w:r>
      <w:r>
        <w:rPr>
          <w:rtl/>
        </w:rPr>
        <w:t>"ר ראובן ריבלין:</w:t>
      </w:r>
    </w:p>
    <w:p w14:paraId="65BC5D69" w14:textId="77777777" w:rsidR="00000000" w:rsidRDefault="003B3694">
      <w:pPr>
        <w:pStyle w:val="a0"/>
        <w:rPr>
          <w:rFonts w:hint="cs"/>
          <w:rtl/>
        </w:rPr>
      </w:pPr>
    </w:p>
    <w:p w14:paraId="065862E2" w14:textId="77777777" w:rsidR="00000000" w:rsidRDefault="003B3694">
      <w:pPr>
        <w:pStyle w:val="a0"/>
        <w:rPr>
          <w:rFonts w:hint="cs"/>
          <w:rtl/>
        </w:rPr>
      </w:pPr>
      <w:r>
        <w:rPr>
          <w:rFonts w:hint="cs"/>
          <w:rtl/>
        </w:rPr>
        <w:t>אני יודע. בהזדמנות הראשונ</w:t>
      </w:r>
      <w:r>
        <w:rPr>
          <w:rFonts w:hint="cs"/>
          <w:rtl/>
        </w:rPr>
        <w:t>ה אדוני יוזמן ויענה במשך שעתיים על שאלות חברי הכנסת.</w:t>
      </w:r>
    </w:p>
    <w:p w14:paraId="07D6347F" w14:textId="77777777" w:rsidR="00000000" w:rsidRDefault="003B3694">
      <w:pPr>
        <w:pStyle w:val="a0"/>
        <w:ind w:firstLine="0"/>
        <w:rPr>
          <w:rFonts w:hint="cs"/>
          <w:rtl/>
        </w:rPr>
      </w:pPr>
    </w:p>
    <w:p w14:paraId="3FA8AF0C" w14:textId="77777777" w:rsidR="00000000" w:rsidRDefault="003B3694">
      <w:pPr>
        <w:pStyle w:val="-"/>
        <w:rPr>
          <w:rtl/>
        </w:rPr>
      </w:pPr>
      <w:bookmarkStart w:id="27" w:name="FS000000473T12_11_2003_12_10_02C"/>
      <w:bookmarkEnd w:id="27"/>
      <w:r>
        <w:rPr>
          <w:rFonts w:hint="eastAsia"/>
          <w:rtl/>
        </w:rPr>
        <w:t>שר</w:t>
      </w:r>
      <w:r>
        <w:rPr>
          <w:rtl/>
        </w:rPr>
        <w:t xml:space="preserve"> הבריאות דני נוה:</w:t>
      </w:r>
    </w:p>
    <w:p w14:paraId="45504111" w14:textId="77777777" w:rsidR="00000000" w:rsidRDefault="003B3694">
      <w:pPr>
        <w:pStyle w:val="a0"/>
        <w:rPr>
          <w:rFonts w:hint="cs"/>
          <w:rtl/>
        </w:rPr>
      </w:pPr>
    </w:p>
    <w:p w14:paraId="32DCFD9F" w14:textId="77777777" w:rsidR="00000000" w:rsidRDefault="003B3694">
      <w:pPr>
        <w:pStyle w:val="a0"/>
        <w:rPr>
          <w:rFonts w:hint="cs"/>
          <w:rtl/>
        </w:rPr>
      </w:pPr>
      <w:r>
        <w:rPr>
          <w:rFonts w:hint="cs"/>
          <w:rtl/>
        </w:rPr>
        <w:t>ברשותך, אדוני היושב-ראש, אסיים את תשובתי לחבר הכנסת גפני בנושא סל התרופות: יכול להיות שאני איש בשורה כאן, כי אנחנו קרובים מאוד לסיכום עם משרד האוצר על ביטול הגזירה בכל מה שנוגע לקיצ</w:t>
      </w:r>
      <w:r>
        <w:rPr>
          <w:rFonts w:hint="cs"/>
          <w:rtl/>
        </w:rPr>
        <w:t>וץ בסל התרופות, אבל עוד לא הגענו לסוף, לכן אני לא רוצה להודיע על כך בצורה מסודרת. אנחנו מתקדמים מאוד בדיונים בנושא זה. אני חושב שגם במשרד האוצר מבינים היום שזה דבר לא נכון, שזה דבר שיכול לגרום נזק רב מאוד לבריאות הציבור, ואני מאוד מקווה שנצליח להגיע לסיכום</w:t>
      </w:r>
      <w:r>
        <w:rPr>
          <w:rFonts w:hint="cs"/>
          <w:rtl/>
        </w:rPr>
        <w:t xml:space="preserve"> בנושא הזה.</w:t>
      </w:r>
    </w:p>
    <w:p w14:paraId="62FA8B6F" w14:textId="77777777" w:rsidR="00000000" w:rsidRDefault="003B3694">
      <w:pPr>
        <w:pStyle w:val="a0"/>
        <w:ind w:firstLine="0"/>
        <w:rPr>
          <w:rFonts w:hint="cs"/>
          <w:rtl/>
        </w:rPr>
      </w:pPr>
    </w:p>
    <w:p w14:paraId="40C416E3" w14:textId="77777777" w:rsidR="00000000" w:rsidRDefault="003B3694">
      <w:pPr>
        <w:pStyle w:val="af1"/>
        <w:rPr>
          <w:rtl/>
        </w:rPr>
      </w:pPr>
      <w:r>
        <w:rPr>
          <w:rFonts w:hint="eastAsia"/>
          <w:rtl/>
        </w:rPr>
        <w:t>היו</w:t>
      </w:r>
      <w:r>
        <w:rPr>
          <w:rtl/>
        </w:rPr>
        <w:t>"ר ראובן ריבלין:</w:t>
      </w:r>
    </w:p>
    <w:p w14:paraId="3DAEDC14" w14:textId="77777777" w:rsidR="00000000" w:rsidRDefault="003B3694">
      <w:pPr>
        <w:pStyle w:val="a0"/>
        <w:rPr>
          <w:rFonts w:hint="cs"/>
          <w:rtl/>
        </w:rPr>
      </w:pPr>
    </w:p>
    <w:p w14:paraId="783DCE65" w14:textId="77777777" w:rsidR="00000000" w:rsidRDefault="003B3694">
      <w:pPr>
        <w:pStyle w:val="a0"/>
        <w:rPr>
          <w:rFonts w:hint="cs"/>
          <w:rtl/>
        </w:rPr>
      </w:pPr>
      <w:r>
        <w:rPr>
          <w:rFonts w:hint="cs"/>
          <w:rtl/>
        </w:rPr>
        <w:t>אני מודה מאוד לשר הבריאות דני נוה על תשובותיו המפורטות. בכל מה שנוגע לתשובה נוספת שאתם רוצים בעניין  שעליו דיברתם, תהיו בקשר ישיר עם השר, או תכתבו לו, והוא יענה לכם בצורה יותר מפורטת. אנחנו גם מקווים שבאחד הימים הקרובים הש</w:t>
      </w:r>
      <w:r>
        <w:rPr>
          <w:rFonts w:hint="cs"/>
          <w:rtl/>
        </w:rPr>
        <w:t>ר ישיב בשעת שאלות, ואז הנושאים הכל-כך חשובים לכלל ישראל יבואו לדיון ולתשובות כאן במליאה.</w:t>
      </w:r>
    </w:p>
    <w:p w14:paraId="7623DE71" w14:textId="77777777" w:rsidR="00000000" w:rsidRDefault="003B3694">
      <w:pPr>
        <w:pStyle w:val="a0"/>
        <w:rPr>
          <w:rFonts w:hint="cs"/>
          <w:rtl/>
        </w:rPr>
      </w:pPr>
    </w:p>
    <w:p w14:paraId="591988AA" w14:textId="77777777" w:rsidR="00000000" w:rsidRDefault="003B3694">
      <w:pPr>
        <w:pStyle w:val="a0"/>
        <w:rPr>
          <w:rFonts w:hint="cs"/>
          <w:rtl/>
        </w:rPr>
      </w:pPr>
      <w:r>
        <w:rPr>
          <w:rFonts w:hint="cs"/>
          <w:rtl/>
        </w:rPr>
        <w:t>רבותי חברי הכנסת, אנחנו ממשיכים. השר גדעון עזרא ישיב על שאילתא בעל-פה מס' 80, שהוגשה לראש הממשלה, מאת חבר הכנסת נסים דהן. בשלב זה יקרא חבר הכנסת דהן את שאלתו.</w:t>
      </w:r>
    </w:p>
    <w:p w14:paraId="439CC616" w14:textId="77777777" w:rsidR="00000000" w:rsidRDefault="003B3694">
      <w:pPr>
        <w:pStyle w:val="a0"/>
        <w:ind w:firstLine="0"/>
        <w:rPr>
          <w:rFonts w:hint="cs"/>
          <w:rtl/>
        </w:rPr>
      </w:pPr>
    </w:p>
    <w:p w14:paraId="70681C25" w14:textId="77777777" w:rsidR="00000000" w:rsidRDefault="003B3694">
      <w:pPr>
        <w:pStyle w:val="a1"/>
        <w:jc w:val="center"/>
        <w:rPr>
          <w:rFonts w:hint="cs"/>
          <w:rtl/>
        </w:rPr>
      </w:pPr>
      <w:bookmarkStart w:id="28" w:name="_Toc69719298"/>
      <w:r>
        <w:rPr>
          <w:rFonts w:hint="cs"/>
          <w:rtl/>
        </w:rPr>
        <w:t>80. הק</w:t>
      </w:r>
      <w:r>
        <w:rPr>
          <w:rFonts w:hint="cs"/>
          <w:rtl/>
        </w:rPr>
        <w:t>ריטריונים לקבלת תעודת עיתונאי</w:t>
      </w:r>
      <w:bookmarkEnd w:id="28"/>
    </w:p>
    <w:p w14:paraId="650CB5B2" w14:textId="77777777" w:rsidR="00000000" w:rsidRDefault="003B3694">
      <w:pPr>
        <w:pStyle w:val="a0"/>
        <w:ind w:firstLine="0"/>
        <w:rPr>
          <w:rFonts w:hint="cs"/>
          <w:rtl/>
        </w:rPr>
      </w:pPr>
    </w:p>
    <w:p w14:paraId="33A34A0D" w14:textId="77777777" w:rsidR="00000000" w:rsidRDefault="003B3694">
      <w:pPr>
        <w:pStyle w:val="a"/>
        <w:rPr>
          <w:rtl/>
        </w:rPr>
      </w:pPr>
      <w:bookmarkStart w:id="29" w:name="FS000000487T12_11_2003_12_13_35"/>
      <w:bookmarkStart w:id="30" w:name="_Toc69719299"/>
      <w:bookmarkEnd w:id="29"/>
      <w:r>
        <w:rPr>
          <w:rFonts w:hint="eastAsia"/>
          <w:rtl/>
        </w:rPr>
        <w:t>נסים</w:t>
      </w:r>
      <w:r>
        <w:rPr>
          <w:rtl/>
        </w:rPr>
        <w:t xml:space="preserve"> דהן (ש"ס):</w:t>
      </w:r>
      <w:bookmarkEnd w:id="30"/>
    </w:p>
    <w:p w14:paraId="1A5CAD24" w14:textId="77777777" w:rsidR="00000000" w:rsidRDefault="003B3694">
      <w:pPr>
        <w:pStyle w:val="a0"/>
        <w:rPr>
          <w:rFonts w:hint="cs"/>
          <w:rtl/>
        </w:rPr>
      </w:pPr>
    </w:p>
    <w:p w14:paraId="706AFE70" w14:textId="77777777" w:rsidR="00000000" w:rsidRDefault="003B3694">
      <w:pPr>
        <w:pStyle w:val="a0"/>
        <w:rPr>
          <w:rFonts w:hint="cs"/>
          <w:rtl/>
        </w:rPr>
      </w:pPr>
      <w:r>
        <w:rPr>
          <w:rFonts w:hint="cs"/>
          <w:rtl/>
        </w:rPr>
        <w:t xml:space="preserve">אדוני היושב-ראש, חברי חברי הכנסת, לשכת העיתונות הממשלתית החליטה להתנות מתן תעודת עיתונאי באישור השב"כ. החלטה זו עוררה את התנגדותה של מועצת העיתונות. </w:t>
      </w:r>
    </w:p>
    <w:p w14:paraId="53B01003" w14:textId="77777777" w:rsidR="00000000" w:rsidRDefault="003B3694">
      <w:pPr>
        <w:pStyle w:val="a0"/>
        <w:rPr>
          <w:rFonts w:hint="cs"/>
          <w:rtl/>
        </w:rPr>
      </w:pPr>
    </w:p>
    <w:p w14:paraId="246330B6" w14:textId="77777777" w:rsidR="00000000" w:rsidRDefault="003B3694">
      <w:pPr>
        <w:pStyle w:val="a0"/>
        <w:rPr>
          <w:rFonts w:hint="cs"/>
          <w:rtl/>
        </w:rPr>
      </w:pPr>
      <w:r>
        <w:rPr>
          <w:rFonts w:hint="cs"/>
          <w:rtl/>
        </w:rPr>
        <w:t xml:space="preserve">רצוני לשאול: </w:t>
      </w:r>
    </w:p>
    <w:p w14:paraId="0C5085FF" w14:textId="77777777" w:rsidR="00000000" w:rsidRDefault="003B3694">
      <w:pPr>
        <w:pStyle w:val="a0"/>
        <w:rPr>
          <w:rFonts w:hint="cs"/>
          <w:rtl/>
        </w:rPr>
      </w:pPr>
    </w:p>
    <w:p w14:paraId="08312CE1" w14:textId="77777777" w:rsidR="00000000" w:rsidRDefault="003B3694">
      <w:pPr>
        <w:pStyle w:val="a0"/>
        <w:numPr>
          <w:ilvl w:val="0"/>
          <w:numId w:val="2"/>
        </w:numPr>
        <w:ind w:right="0"/>
        <w:rPr>
          <w:rFonts w:hint="cs"/>
          <w:rtl/>
        </w:rPr>
      </w:pPr>
      <w:r>
        <w:rPr>
          <w:rFonts w:hint="cs"/>
          <w:rtl/>
        </w:rPr>
        <w:t xml:space="preserve">מדוע הוחלט כך? </w:t>
      </w:r>
    </w:p>
    <w:p w14:paraId="619371C7" w14:textId="77777777" w:rsidR="00000000" w:rsidRDefault="003B3694">
      <w:pPr>
        <w:pStyle w:val="a0"/>
        <w:ind w:left="719" w:firstLine="0"/>
        <w:rPr>
          <w:rFonts w:hint="cs"/>
          <w:rtl/>
        </w:rPr>
      </w:pPr>
    </w:p>
    <w:p w14:paraId="7080C86A" w14:textId="77777777" w:rsidR="00000000" w:rsidRDefault="003B3694">
      <w:pPr>
        <w:pStyle w:val="a0"/>
        <w:numPr>
          <w:ilvl w:val="0"/>
          <w:numId w:val="2"/>
        </w:numPr>
        <w:ind w:right="0"/>
        <w:rPr>
          <w:rFonts w:hint="cs"/>
          <w:rtl/>
        </w:rPr>
      </w:pPr>
      <w:r>
        <w:rPr>
          <w:rFonts w:hint="cs"/>
          <w:rtl/>
        </w:rPr>
        <w:t>כמה עיתונאים מחזיקים בתעו</w:t>
      </w:r>
      <w:r>
        <w:rPr>
          <w:rFonts w:hint="cs"/>
          <w:rtl/>
        </w:rPr>
        <w:t xml:space="preserve">דה מלשכת העיתונות הממשלתית? </w:t>
      </w:r>
    </w:p>
    <w:p w14:paraId="179584A5" w14:textId="77777777" w:rsidR="00000000" w:rsidRDefault="003B3694">
      <w:pPr>
        <w:pStyle w:val="a0"/>
        <w:ind w:firstLine="0"/>
        <w:rPr>
          <w:rFonts w:hint="cs"/>
          <w:rtl/>
        </w:rPr>
      </w:pPr>
    </w:p>
    <w:p w14:paraId="5E0E646A" w14:textId="77777777" w:rsidR="00000000" w:rsidRDefault="003B3694">
      <w:pPr>
        <w:pStyle w:val="a0"/>
        <w:numPr>
          <w:ilvl w:val="0"/>
          <w:numId w:val="2"/>
        </w:numPr>
        <w:ind w:right="0"/>
        <w:rPr>
          <w:rFonts w:hint="cs"/>
          <w:rtl/>
        </w:rPr>
      </w:pPr>
      <w:r>
        <w:rPr>
          <w:rFonts w:hint="cs"/>
          <w:rtl/>
        </w:rPr>
        <w:t>האם תיבחן דרך חלופית למניעת ניצול התעודה למטרות פסולות?</w:t>
      </w:r>
    </w:p>
    <w:p w14:paraId="692F125E" w14:textId="77777777" w:rsidR="00000000" w:rsidRDefault="003B3694">
      <w:pPr>
        <w:pStyle w:val="a0"/>
        <w:ind w:firstLine="0"/>
        <w:rPr>
          <w:rFonts w:hint="cs"/>
          <w:rtl/>
        </w:rPr>
      </w:pPr>
    </w:p>
    <w:p w14:paraId="4DE09483" w14:textId="77777777" w:rsidR="00000000" w:rsidRDefault="003B3694">
      <w:pPr>
        <w:pStyle w:val="af1"/>
        <w:rPr>
          <w:rtl/>
        </w:rPr>
      </w:pPr>
      <w:r>
        <w:rPr>
          <w:rFonts w:hint="eastAsia"/>
          <w:rtl/>
        </w:rPr>
        <w:t>היו</w:t>
      </w:r>
      <w:r>
        <w:rPr>
          <w:rtl/>
        </w:rPr>
        <w:t>"ר ראובן ריבלין:</w:t>
      </w:r>
    </w:p>
    <w:p w14:paraId="3BAE42CD" w14:textId="77777777" w:rsidR="00000000" w:rsidRDefault="003B3694">
      <w:pPr>
        <w:pStyle w:val="a0"/>
        <w:rPr>
          <w:rFonts w:hint="cs"/>
          <w:rtl/>
        </w:rPr>
      </w:pPr>
    </w:p>
    <w:p w14:paraId="27458AD1" w14:textId="77777777" w:rsidR="00000000" w:rsidRDefault="003B3694">
      <w:pPr>
        <w:pStyle w:val="a0"/>
        <w:rPr>
          <w:rFonts w:hint="cs"/>
          <w:rtl/>
        </w:rPr>
      </w:pPr>
      <w:r>
        <w:rPr>
          <w:rFonts w:hint="cs"/>
          <w:rtl/>
        </w:rPr>
        <w:t>תודה לשר לשעבר נסים דהן. ישיב השר גדעון עזרא.</w:t>
      </w:r>
    </w:p>
    <w:p w14:paraId="31EB2D52" w14:textId="77777777" w:rsidR="00000000" w:rsidRDefault="003B3694">
      <w:pPr>
        <w:pStyle w:val="a0"/>
        <w:ind w:firstLine="0"/>
        <w:rPr>
          <w:rFonts w:hint="cs"/>
          <w:rtl/>
        </w:rPr>
      </w:pPr>
    </w:p>
    <w:p w14:paraId="263681E0" w14:textId="77777777" w:rsidR="00000000" w:rsidRDefault="003B3694">
      <w:pPr>
        <w:pStyle w:val="a"/>
        <w:rPr>
          <w:rtl/>
        </w:rPr>
      </w:pPr>
      <w:bookmarkStart w:id="31" w:name="FS000000474T12_11_2003_12_15_14"/>
      <w:bookmarkStart w:id="32" w:name="_Toc69719300"/>
      <w:bookmarkEnd w:id="31"/>
      <w:r>
        <w:rPr>
          <w:rFonts w:hint="eastAsia"/>
          <w:rtl/>
        </w:rPr>
        <w:t>השר</w:t>
      </w:r>
      <w:r>
        <w:rPr>
          <w:rtl/>
        </w:rPr>
        <w:t xml:space="preserve"> גדעון עזרא:</w:t>
      </w:r>
      <w:bookmarkEnd w:id="32"/>
    </w:p>
    <w:p w14:paraId="1421351C" w14:textId="77777777" w:rsidR="00000000" w:rsidRDefault="003B3694">
      <w:pPr>
        <w:pStyle w:val="a0"/>
        <w:rPr>
          <w:rFonts w:hint="cs"/>
          <w:rtl/>
        </w:rPr>
      </w:pPr>
    </w:p>
    <w:p w14:paraId="58FF38A1" w14:textId="77777777" w:rsidR="00000000" w:rsidRDefault="003B3694">
      <w:pPr>
        <w:pStyle w:val="a0"/>
        <w:rPr>
          <w:rFonts w:hint="cs"/>
          <w:rtl/>
        </w:rPr>
      </w:pPr>
      <w:r>
        <w:rPr>
          <w:rFonts w:hint="cs"/>
          <w:rtl/>
        </w:rPr>
        <w:t>1. חבר הכנסת דהן, אדוני היושב-ראש, לאחר תקופה ארוכה שבה לא השתנו הקריטריונים לקבלת ת</w:t>
      </w:r>
      <w:r>
        <w:rPr>
          <w:rFonts w:hint="cs"/>
          <w:rtl/>
        </w:rPr>
        <w:t xml:space="preserve">עודת עיתונאי, נעשתה עבודה מקיפה בלשכת העיתונות הממשלתית, על מנת לחדש את הנהלים בנושא זה. </w:t>
      </w:r>
    </w:p>
    <w:p w14:paraId="522C60F0" w14:textId="77777777" w:rsidR="00000000" w:rsidRDefault="003B3694">
      <w:pPr>
        <w:pStyle w:val="a0"/>
        <w:rPr>
          <w:rFonts w:hint="cs"/>
          <w:rtl/>
        </w:rPr>
      </w:pPr>
    </w:p>
    <w:p w14:paraId="0B8FB8F9" w14:textId="77777777" w:rsidR="00000000" w:rsidRDefault="003B3694">
      <w:pPr>
        <w:pStyle w:val="a0"/>
        <w:rPr>
          <w:rFonts w:hint="cs"/>
          <w:rtl/>
        </w:rPr>
      </w:pPr>
      <w:r>
        <w:rPr>
          <w:rFonts w:hint="cs"/>
          <w:rtl/>
        </w:rPr>
        <w:t xml:space="preserve">בעקבות פניות שהגיעו מכלי תקשורת ישראליים וזרים, הוחלט במשרד ראש הממשלה להקפיא את השינוי. </w:t>
      </w:r>
    </w:p>
    <w:p w14:paraId="23B7DD82" w14:textId="77777777" w:rsidR="00000000" w:rsidRDefault="003B3694">
      <w:pPr>
        <w:pStyle w:val="a0"/>
        <w:rPr>
          <w:rFonts w:hint="cs"/>
          <w:rtl/>
        </w:rPr>
      </w:pPr>
    </w:p>
    <w:p w14:paraId="5FB98EC7" w14:textId="77777777" w:rsidR="00000000" w:rsidRDefault="003B3694">
      <w:pPr>
        <w:pStyle w:val="a0"/>
        <w:rPr>
          <w:rFonts w:hint="cs"/>
          <w:rtl/>
        </w:rPr>
      </w:pPr>
      <w:r>
        <w:rPr>
          <w:rFonts w:hint="cs"/>
          <w:rtl/>
        </w:rPr>
        <w:t>ראש אגף התקשורת במשרד ראש הממשלה ומנהל לשכת העיתונות הממשלתית יקיימו בימים</w:t>
      </w:r>
      <w:r>
        <w:rPr>
          <w:rFonts w:hint="cs"/>
          <w:rtl/>
        </w:rPr>
        <w:t xml:space="preserve"> הקרובים סדרת התייעצויות עם נציגים בכירים מכלי התקשורת הישראלית והזרה, על מנת להגיע לנהלים חדשים המוסכמים על הצדדים. אני מדגיש, אין שום כוונה - שום כוונה - לפגוע לא בחופש הביטוי ולא בחופש הסיקור העיתונאי. מתפקידי הקודם אני יודע, שהנושא נגע בעיקר לנושאים בי</w:t>
      </w:r>
      <w:r>
        <w:rPr>
          <w:rFonts w:hint="cs"/>
          <w:rtl/>
        </w:rPr>
        <w:t>טחוניים נטו, של אנשים שמגיעים לאירועים פומביים כאלה ואחרים, ואינם לא זרים ולא ישראלים.</w:t>
      </w:r>
    </w:p>
    <w:p w14:paraId="6CA75E3A" w14:textId="77777777" w:rsidR="00000000" w:rsidRDefault="003B3694">
      <w:pPr>
        <w:pStyle w:val="a0"/>
        <w:rPr>
          <w:rFonts w:hint="cs"/>
          <w:rtl/>
        </w:rPr>
      </w:pPr>
    </w:p>
    <w:p w14:paraId="6BD6D386" w14:textId="77777777" w:rsidR="00000000" w:rsidRDefault="003B3694">
      <w:pPr>
        <w:pStyle w:val="a0"/>
        <w:rPr>
          <w:rFonts w:hint="cs"/>
          <w:rtl/>
        </w:rPr>
      </w:pPr>
      <w:r>
        <w:rPr>
          <w:rFonts w:hint="cs"/>
          <w:rtl/>
        </w:rPr>
        <w:t>2. בתעודת עיתונאי מחזיקים בסך הכול 9,500 איש, על-פי החלוקה הבאה: 8,000 מונפקות על-ידי לשכת העיתונות עבור מערכות כלי תקשורת מישראל, ועוד 1,500 תעודות עבור כלי תקשורת זרי</w:t>
      </w:r>
      <w:r>
        <w:rPr>
          <w:rFonts w:hint="cs"/>
          <w:rtl/>
        </w:rPr>
        <w:t>ם.</w:t>
      </w:r>
    </w:p>
    <w:p w14:paraId="2B7DB0A5" w14:textId="77777777" w:rsidR="00000000" w:rsidRDefault="003B3694">
      <w:pPr>
        <w:pStyle w:val="a0"/>
        <w:ind w:firstLine="0"/>
        <w:rPr>
          <w:rFonts w:hint="cs"/>
          <w:rtl/>
        </w:rPr>
      </w:pPr>
    </w:p>
    <w:p w14:paraId="0FEE7240" w14:textId="77777777" w:rsidR="00000000" w:rsidRDefault="003B3694">
      <w:pPr>
        <w:pStyle w:val="a0"/>
        <w:rPr>
          <w:rFonts w:hint="cs"/>
          <w:rtl/>
        </w:rPr>
      </w:pPr>
      <w:r>
        <w:rPr>
          <w:rFonts w:hint="cs"/>
          <w:rtl/>
        </w:rPr>
        <w:t xml:space="preserve">בנוסף מונפקות 2,500 תעודות עיתונאי זמניות עבור עיתונאים שמגיעים לארץ לתקופות קצרות. יש לציין כי לא כולם עיתונאים, וחלק גדול מהם נמנה עם צוותי הצילום וההקלטה המשרתים את העיתונאים. </w:t>
      </w:r>
    </w:p>
    <w:p w14:paraId="49A1BF97" w14:textId="77777777" w:rsidR="00000000" w:rsidRDefault="003B3694">
      <w:pPr>
        <w:pStyle w:val="a0"/>
        <w:rPr>
          <w:rFonts w:hint="cs"/>
          <w:rtl/>
        </w:rPr>
      </w:pPr>
    </w:p>
    <w:p w14:paraId="5D3FE27D" w14:textId="77777777" w:rsidR="00000000" w:rsidRDefault="003B3694">
      <w:pPr>
        <w:pStyle w:val="a0"/>
        <w:rPr>
          <w:rFonts w:hint="cs"/>
          <w:rtl/>
        </w:rPr>
      </w:pPr>
      <w:r>
        <w:rPr>
          <w:rFonts w:hint="cs"/>
          <w:rtl/>
        </w:rPr>
        <w:t>3. במסגרת התיאום שייערך, כאמור, בין משרד ראש הממשלה, לשכת העיתונות וכלי</w:t>
      </w:r>
      <w:r>
        <w:rPr>
          <w:rFonts w:hint="cs"/>
          <w:rtl/>
        </w:rPr>
        <w:t xml:space="preserve"> התקשורת, יידונו דרכים למניעת מתן תעודת עיתונאי ממי שאינו זכאי לה. תודה. </w:t>
      </w:r>
    </w:p>
    <w:p w14:paraId="76E0BF0E" w14:textId="77777777" w:rsidR="00000000" w:rsidRDefault="003B3694">
      <w:pPr>
        <w:pStyle w:val="a0"/>
        <w:rPr>
          <w:rFonts w:hint="cs"/>
          <w:rtl/>
        </w:rPr>
      </w:pPr>
    </w:p>
    <w:p w14:paraId="270E80A3" w14:textId="77777777" w:rsidR="00000000" w:rsidRDefault="003B3694">
      <w:pPr>
        <w:pStyle w:val="af1"/>
        <w:rPr>
          <w:rtl/>
        </w:rPr>
      </w:pPr>
      <w:r>
        <w:rPr>
          <w:rtl/>
        </w:rPr>
        <w:t>היו"ר ראובן ריבלין:</w:t>
      </w:r>
    </w:p>
    <w:p w14:paraId="7269AD20" w14:textId="77777777" w:rsidR="00000000" w:rsidRDefault="003B3694">
      <w:pPr>
        <w:pStyle w:val="a0"/>
        <w:rPr>
          <w:rtl/>
        </w:rPr>
      </w:pPr>
    </w:p>
    <w:p w14:paraId="5B23A281" w14:textId="77777777" w:rsidR="00000000" w:rsidRDefault="003B3694">
      <w:pPr>
        <w:pStyle w:val="a0"/>
        <w:rPr>
          <w:rFonts w:hint="cs"/>
          <w:rtl/>
        </w:rPr>
      </w:pPr>
      <w:r>
        <w:rPr>
          <w:rFonts w:hint="cs"/>
          <w:rtl/>
        </w:rPr>
        <w:t xml:space="preserve">תודה לשר עזרא. שאלה נוספת לחבר הכנסת נסים דהן. אחריו - חבר הכנסת טל. חבר הכנסת ברכה, אומנם אתה הצבעת שנייה לפני דהאמשה, אבל קיבלת קודם. אני חייב לעשות סדר, חבר </w:t>
      </w:r>
      <w:r>
        <w:rPr>
          <w:rFonts w:hint="cs"/>
          <w:rtl/>
        </w:rPr>
        <w:t xml:space="preserve">הכנסת דהאמשה. חבר הכנסת פז, אף  שאתה אחד מהזריזים בחברי הכנסת, הפעם איחרת. </w:t>
      </w:r>
    </w:p>
    <w:p w14:paraId="011E0EB3" w14:textId="77777777" w:rsidR="00000000" w:rsidRDefault="003B3694">
      <w:pPr>
        <w:pStyle w:val="a0"/>
        <w:rPr>
          <w:rFonts w:hint="cs"/>
          <w:rtl/>
        </w:rPr>
      </w:pPr>
    </w:p>
    <w:p w14:paraId="7926A8B7" w14:textId="77777777" w:rsidR="00000000" w:rsidRDefault="003B3694">
      <w:pPr>
        <w:pStyle w:val="a"/>
        <w:rPr>
          <w:rtl/>
        </w:rPr>
      </w:pPr>
      <w:bookmarkStart w:id="33" w:name="FS000000487T12_11_2003_11_47_06"/>
      <w:bookmarkStart w:id="34" w:name="_Toc69719301"/>
      <w:bookmarkEnd w:id="33"/>
      <w:r>
        <w:rPr>
          <w:rFonts w:hint="eastAsia"/>
          <w:rtl/>
        </w:rPr>
        <w:t>נסים</w:t>
      </w:r>
      <w:r>
        <w:rPr>
          <w:rtl/>
        </w:rPr>
        <w:t xml:space="preserve"> דהן (ש"ס):</w:t>
      </w:r>
      <w:bookmarkEnd w:id="34"/>
    </w:p>
    <w:p w14:paraId="5B235D74" w14:textId="77777777" w:rsidR="00000000" w:rsidRDefault="003B3694">
      <w:pPr>
        <w:pStyle w:val="a0"/>
        <w:rPr>
          <w:rFonts w:hint="cs"/>
          <w:rtl/>
        </w:rPr>
      </w:pPr>
    </w:p>
    <w:p w14:paraId="76C522F3" w14:textId="77777777" w:rsidR="00000000" w:rsidRDefault="003B3694">
      <w:pPr>
        <w:pStyle w:val="a0"/>
        <w:rPr>
          <w:rFonts w:hint="cs"/>
          <w:rtl/>
        </w:rPr>
      </w:pPr>
      <w:r>
        <w:rPr>
          <w:rFonts w:hint="cs"/>
          <w:rtl/>
        </w:rPr>
        <w:t xml:space="preserve">אדוני היושב-ראש, אדוני השר, אין חולק על כך שתעודת עיתונאי היא לא תעודת כניסה חופשית לכל מקום ולכל אתר, ובוודאי כאשר אמצעי הביטחון הקפדניים סביב ראש הממשלה והשרים </w:t>
      </w:r>
      <w:r>
        <w:rPr>
          <w:rFonts w:hint="cs"/>
          <w:rtl/>
        </w:rPr>
        <w:t>מחייבים זאת, אבל מאידך גיסא, לא ייתכן ולא יעלה על הדעת שתחת הכותרת של אמצעי ביטחון, קפדניים ככל שיהיו, ימנעו מאדם לעשות את עבודתו - תחת הכותרת או תחת המסווה של אמצעי ביטחון קפדניים. ודאי שצריך למצוא את הדרך. בכל מקום ובכל מדינה מתוקנת, לא יעלה על הדעת שכדי</w:t>
      </w:r>
      <w:r>
        <w:rPr>
          <w:rFonts w:hint="cs"/>
          <w:rtl/>
        </w:rPr>
        <w:t xml:space="preserve"> לקבל אישור עבודה במקום מסוים, צריך את אישור השב"כ. אישור השב"כ בהחלט יכול להיות ערובה שלא תהיה תקלה על-ידי אותו אישור, אבל אין  להתנות את האישור. לכן אני מציע, ובעצם אני שואל עכשיו, האם, לפי התשובה של כבוד השר שוב לא יהיה צורך באישור שב"כ לצורך תעודת עיתו</w:t>
      </w:r>
      <w:r>
        <w:rPr>
          <w:rFonts w:hint="cs"/>
          <w:rtl/>
        </w:rPr>
        <w:t xml:space="preserve">נאי? בהחלט יכול להיות שימנעו מאחד שהוא עיתונאי להיכנס בגלל בעיות ביטחון. </w:t>
      </w:r>
    </w:p>
    <w:p w14:paraId="03DAAF21" w14:textId="77777777" w:rsidR="00000000" w:rsidRDefault="003B3694">
      <w:pPr>
        <w:pStyle w:val="a0"/>
        <w:rPr>
          <w:rFonts w:hint="cs"/>
          <w:rtl/>
        </w:rPr>
      </w:pPr>
    </w:p>
    <w:p w14:paraId="777D395C" w14:textId="77777777" w:rsidR="00000000" w:rsidRDefault="003B3694">
      <w:pPr>
        <w:pStyle w:val="af1"/>
        <w:rPr>
          <w:rtl/>
        </w:rPr>
      </w:pPr>
      <w:r>
        <w:rPr>
          <w:rtl/>
        </w:rPr>
        <w:t>היו"ר ראובן ריבלין:</w:t>
      </w:r>
    </w:p>
    <w:p w14:paraId="1A0E7D5A" w14:textId="77777777" w:rsidR="00000000" w:rsidRDefault="003B3694">
      <w:pPr>
        <w:pStyle w:val="a0"/>
        <w:rPr>
          <w:rtl/>
        </w:rPr>
      </w:pPr>
    </w:p>
    <w:p w14:paraId="38EBB425" w14:textId="77777777" w:rsidR="00000000" w:rsidRDefault="003B3694">
      <w:pPr>
        <w:pStyle w:val="a0"/>
        <w:rPr>
          <w:rFonts w:hint="cs"/>
          <w:rtl/>
        </w:rPr>
      </w:pPr>
      <w:r>
        <w:rPr>
          <w:rFonts w:hint="cs"/>
          <w:rtl/>
        </w:rPr>
        <w:t xml:space="preserve">תודה רבה לחבר הכנסת נסים דהן. שאלה נוספת לחבר הכנסת טל. </w:t>
      </w:r>
    </w:p>
    <w:p w14:paraId="456AD019" w14:textId="77777777" w:rsidR="00000000" w:rsidRDefault="003B3694">
      <w:pPr>
        <w:pStyle w:val="a0"/>
        <w:rPr>
          <w:rFonts w:hint="cs"/>
          <w:rtl/>
        </w:rPr>
      </w:pPr>
    </w:p>
    <w:p w14:paraId="2DBE3510" w14:textId="77777777" w:rsidR="00000000" w:rsidRDefault="003B3694">
      <w:pPr>
        <w:pStyle w:val="a"/>
        <w:rPr>
          <w:rtl/>
        </w:rPr>
      </w:pPr>
      <w:bookmarkStart w:id="35" w:name="FS000000493T12_11_2003_11_50_47"/>
      <w:bookmarkStart w:id="36" w:name="_Toc69719302"/>
      <w:bookmarkEnd w:id="35"/>
      <w:r>
        <w:rPr>
          <w:rFonts w:hint="eastAsia"/>
          <w:rtl/>
        </w:rPr>
        <w:t>דוד</w:t>
      </w:r>
      <w:r>
        <w:rPr>
          <w:rtl/>
        </w:rPr>
        <w:t xml:space="preserve"> טל (עם אחד):</w:t>
      </w:r>
      <w:bookmarkEnd w:id="36"/>
    </w:p>
    <w:p w14:paraId="75066274" w14:textId="77777777" w:rsidR="00000000" w:rsidRDefault="003B3694">
      <w:pPr>
        <w:pStyle w:val="a0"/>
        <w:rPr>
          <w:rFonts w:hint="cs"/>
          <w:rtl/>
        </w:rPr>
      </w:pPr>
    </w:p>
    <w:p w14:paraId="10FBEC76" w14:textId="77777777" w:rsidR="00000000" w:rsidRDefault="003B3694">
      <w:pPr>
        <w:pStyle w:val="a0"/>
        <w:rPr>
          <w:rFonts w:hint="cs"/>
          <w:rtl/>
        </w:rPr>
      </w:pPr>
      <w:r>
        <w:rPr>
          <w:rFonts w:hint="cs"/>
          <w:rtl/>
        </w:rPr>
        <w:t xml:space="preserve">אדוני, יש פה יותר מאשר חשמל סטטי. אני כל פעם מקבל - - - </w:t>
      </w:r>
    </w:p>
    <w:p w14:paraId="2BAB2922" w14:textId="77777777" w:rsidR="00000000" w:rsidRDefault="003B3694">
      <w:pPr>
        <w:pStyle w:val="a0"/>
        <w:rPr>
          <w:rFonts w:hint="cs"/>
          <w:rtl/>
        </w:rPr>
      </w:pPr>
    </w:p>
    <w:p w14:paraId="6055D504" w14:textId="77777777" w:rsidR="00000000" w:rsidRDefault="003B3694">
      <w:pPr>
        <w:pStyle w:val="af1"/>
        <w:rPr>
          <w:rtl/>
        </w:rPr>
      </w:pPr>
      <w:r>
        <w:rPr>
          <w:rtl/>
        </w:rPr>
        <w:t>היו"ר ראובן ריבלין:</w:t>
      </w:r>
    </w:p>
    <w:p w14:paraId="57D9E839" w14:textId="77777777" w:rsidR="00000000" w:rsidRDefault="003B3694">
      <w:pPr>
        <w:pStyle w:val="a0"/>
        <w:rPr>
          <w:rtl/>
        </w:rPr>
      </w:pPr>
    </w:p>
    <w:p w14:paraId="5DAEB084" w14:textId="77777777" w:rsidR="00000000" w:rsidRDefault="003B3694">
      <w:pPr>
        <w:pStyle w:val="a0"/>
        <w:rPr>
          <w:rFonts w:hint="cs"/>
          <w:rtl/>
        </w:rPr>
      </w:pPr>
      <w:r>
        <w:rPr>
          <w:rFonts w:hint="cs"/>
          <w:rtl/>
        </w:rPr>
        <w:t>זה המ</w:t>
      </w:r>
      <w:r>
        <w:rPr>
          <w:rFonts w:hint="cs"/>
          <w:rtl/>
        </w:rPr>
        <w:t xml:space="preserve">יקרופון שמקבל חשמל מאדוני, ולא להיפך. </w:t>
      </w:r>
    </w:p>
    <w:p w14:paraId="11B6A1AE" w14:textId="77777777" w:rsidR="00000000" w:rsidRDefault="003B3694">
      <w:pPr>
        <w:pStyle w:val="a0"/>
        <w:rPr>
          <w:rFonts w:hint="cs"/>
          <w:rtl/>
        </w:rPr>
      </w:pPr>
    </w:p>
    <w:p w14:paraId="26654F01" w14:textId="77777777" w:rsidR="00000000" w:rsidRDefault="003B3694">
      <w:pPr>
        <w:pStyle w:val="-"/>
        <w:rPr>
          <w:rtl/>
        </w:rPr>
      </w:pPr>
      <w:bookmarkStart w:id="37" w:name="FS000000493T12_11_2003_11_51_12C"/>
      <w:bookmarkEnd w:id="37"/>
      <w:r>
        <w:rPr>
          <w:rtl/>
        </w:rPr>
        <w:t>דוד טל (עם אחד):</w:t>
      </w:r>
    </w:p>
    <w:p w14:paraId="17949515" w14:textId="77777777" w:rsidR="00000000" w:rsidRDefault="003B3694">
      <w:pPr>
        <w:pStyle w:val="a0"/>
        <w:rPr>
          <w:rtl/>
        </w:rPr>
      </w:pPr>
    </w:p>
    <w:p w14:paraId="3A28178D" w14:textId="77777777" w:rsidR="00000000" w:rsidRDefault="003B3694">
      <w:pPr>
        <w:pStyle w:val="a0"/>
        <w:rPr>
          <w:rFonts w:hint="cs"/>
          <w:rtl/>
        </w:rPr>
      </w:pPr>
      <w:r>
        <w:rPr>
          <w:rFonts w:hint="cs"/>
          <w:rtl/>
        </w:rPr>
        <w:t xml:space="preserve">טוב, אם אדוני עבר לפסים אישיים, אז אני אעבור גם. </w:t>
      </w:r>
    </w:p>
    <w:p w14:paraId="2F1C5CA8" w14:textId="77777777" w:rsidR="00000000" w:rsidRDefault="003B3694">
      <w:pPr>
        <w:pStyle w:val="a0"/>
        <w:rPr>
          <w:rFonts w:hint="cs"/>
          <w:rtl/>
        </w:rPr>
      </w:pPr>
    </w:p>
    <w:p w14:paraId="6E1B6A1A" w14:textId="77777777" w:rsidR="00000000" w:rsidRDefault="003B3694">
      <w:pPr>
        <w:pStyle w:val="af1"/>
        <w:rPr>
          <w:rtl/>
        </w:rPr>
      </w:pPr>
      <w:r>
        <w:rPr>
          <w:rtl/>
        </w:rPr>
        <w:t>היו"ר ראובן ריבלין:</w:t>
      </w:r>
    </w:p>
    <w:p w14:paraId="2CC255D1" w14:textId="77777777" w:rsidR="00000000" w:rsidRDefault="003B3694">
      <w:pPr>
        <w:pStyle w:val="a0"/>
        <w:rPr>
          <w:rtl/>
        </w:rPr>
      </w:pPr>
    </w:p>
    <w:p w14:paraId="3662FBD5" w14:textId="77777777" w:rsidR="00000000" w:rsidRDefault="003B3694">
      <w:pPr>
        <w:pStyle w:val="a0"/>
        <w:rPr>
          <w:rFonts w:hint="cs"/>
          <w:rtl/>
        </w:rPr>
      </w:pPr>
      <w:r>
        <w:rPr>
          <w:rFonts w:hint="cs"/>
          <w:rtl/>
        </w:rPr>
        <w:t xml:space="preserve">נהפוך הוא. מתוך הערכה והערצה אישית. </w:t>
      </w:r>
    </w:p>
    <w:p w14:paraId="0E63EA1B" w14:textId="77777777" w:rsidR="00000000" w:rsidRDefault="003B3694">
      <w:pPr>
        <w:pStyle w:val="a0"/>
        <w:rPr>
          <w:rFonts w:hint="cs"/>
          <w:rtl/>
        </w:rPr>
      </w:pPr>
    </w:p>
    <w:p w14:paraId="2A18CB7A" w14:textId="77777777" w:rsidR="00000000" w:rsidRDefault="003B3694">
      <w:pPr>
        <w:pStyle w:val="-"/>
        <w:rPr>
          <w:rtl/>
        </w:rPr>
      </w:pPr>
      <w:bookmarkStart w:id="38" w:name="FS000000493T12_11_2003_11_51_45C"/>
      <w:bookmarkEnd w:id="38"/>
      <w:r>
        <w:rPr>
          <w:rtl/>
        </w:rPr>
        <w:t>דוד טל (עם אחד):</w:t>
      </w:r>
    </w:p>
    <w:p w14:paraId="1442CD9B" w14:textId="77777777" w:rsidR="00000000" w:rsidRDefault="003B3694">
      <w:pPr>
        <w:pStyle w:val="a0"/>
        <w:rPr>
          <w:rtl/>
        </w:rPr>
      </w:pPr>
    </w:p>
    <w:p w14:paraId="61D67552" w14:textId="77777777" w:rsidR="00000000" w:rsidRDefault="003B3694">
      <w:pPr>
        <w:pStyle w:val="a0"/>
        <w:rPr>
          <w:rFonts w:hint="cs"/>
          <w:rtl/>
        </w:rPr>
      </w:pPr>
      <w:r>
        <w:rPr>
          <w:rFonts w:hint="cs"/>
          <w:rtl/>
        </w:rPr>
        <w:t>מתוך אותה הערכה והערצה, אני רוצה לומר לאדוני שהקרקס שמתנהל בוועדת הכנס</w:t>
      </w:r>
      <w:r>
        <w:rPr>
          <w:rFonts w:hint="cs"/>
          <w:rtl/>
        </w:rPr>
        <w:t xml:space="preserve">ת בכל שנה בעת הזאת, בעניין הפיצולים, צריך להיפסק. אתה ורק אתה, אדוני, יכול לעצור זאת, כדי לשפר את תדמיתה ומעמדה של הכנסת, ואני מבקש לשאול: עד מתי ניתן לאנשי האוצר לעשות את הבית הזה חוכא ואיטלולא, להפוך אותו ללעג ולצחוק בעיני מדינת ישראל? </w:t>
      </w:r>
    </w:p>
    <w:p w14:paraId="7B5FA599" w14:textId="77777777" w:rsidR="00000000" w:rsidRDefault="003B3694">
      <w:pPr>
        <w:pStyle w:val="a0"/>
        <w:rPr>
          <w:rFonts w:hint="cs"/>
          <w:rtl/>
        </w:rPr>
      </w:pPr>
    </w:p>
    <w:p w14:paraId="1F60E47B" w14:textId="77777777" w:rsidR="00000000" w:rsidRDefault="003B3694">
      <w:pPr>
        <w:pStyle w:val="af0"/>
        <w:rPr>
          <w:rtl/>
        </w:rPr>
      </w:pPr>
      <w:r>
        <w:rPr>
          <w:rFonts w:hint="eastAsia"/>
          <w:rtl/>
        </w:rPr>
        <w:t>נסים</w:t>
      </w:r>
      <w:r>
        <w:rPr>
          <w:rtl/>
        </w:rPr>
        <w:t xml:space="preserve"> דהן (ש"ס):</w:t>
      </w:r>
    </w:p>
    <w:p w14:paraId="632A0CF0" w14:textId="77777777" w:rsidR="00000000" w:rsidRDefault="003B3694">
      <w:pPr>
        <w:pStyle w:val="a0"/>
        <w:rPr>
          <w:rFonts w:hint="cs"/>
          <w:rtl/>
        </w:rPr>
      </w:pPr>
    </w:p>
    <w:p w14:paraId="5F3F2D40" w14:textId="77777777" w:rsidR="00000000" w:rsidRDefault="003B3694">
      <w:pPr>
        <w:pStyle w:val="a0"/>
        <w:rPr>
          <w:rFonts w:hint="cs"/>
          <w:rtl/>
        </w:rPr>
      </w:pPr>
      <w:r>
        <w:rPr>
          <w:rFonts w:hint="cs"/>
          <w:rtl/>
        </w:rPr>
        <w:t xml:space="preserve">זה לא האוצר. </w:t>
      </w:r>
    </w:p>
    <w:p w14:paraId="15B7D6D4" w14:textId="77777777" w:rsidR="00000000" w:rsidRDefault="003B3694">
      <w:pPr>
        <w:pStyle w:val="a0"/>
        <w:rPr>
          <w:rFonts w:hint="cs"/>
          <w:rtl/>
        </w:rPr>
      </w:pPr>
    </w:p>
    <w:p w14:paraId="48B9500B" w14:textId="77777777" w:rsidR="00000000" w:rsidRDefault="003B3694">
      <w:pPr>
        <w:pStyle w:val="af1"/>
        <w:rPr>
          <w:rtl/>
        </w:rPr>
      </w:pPr>
      <w:r>
        <w:rPr>
          <w:rtl/>
        </w:rPr>
        <w:t>היו"ר ראובן ריבלין:</w:t>
      </w:r>
    </w:p>
    <w:p w14:paraId="08408559" w14:textId="77777777" w:rsidR="00000000" w:rsidRDefault="003B3694">
      <w:pPr>
        <w:pStyle w:val="a0"/>
        <w:rPr>
          <w:rtl/>
        </w:rPr>
      </w:pPr>
    </w:p>
    <w:p w14:paraId="2E486885" w14:textId="77777777" w:rsidR="00000000" w:rsidRDefault="003B3694">
      <w:pPr>
        <w:pStyle w:val="a0"/>
        <w:rPr>
          <w:rFonts w:hint="cs"/>
          <w:rtl/>
        </w:rPr>
      </w:pPr>
      <w:r>
        <w:rPr>
          <w:rFonts w:hint="cs"/>
          <w:rtl/>
        </w:rPr>
        <w:t xml:space="preserve">ואתה, כמובן, שואל את השר גדעון עזרא, האומנם. </w:t>
      </w:r>
    </w:p>
    <w:p w14:paraId="2ADE9135" w14:textId="77777777" w:rsidR="00000000" w:rsidRDefault="003B3694">
      <w:pPr>
        <w:pStyle w:val="a0"/>
        <w:rPr>
          <w:rFonts w:hint="cs"/>
          <w:rtl/>
        </w:rPr>
      </w:pPr>
    </w:p>
    <w:p w14:paraId="37755E65" w14:textId="77777777" w:rsidR="00000000" w:rsidRDefault="003B3694">
      <w:pPr>
        <w:pStyle w:val="af0"/>
        <w:rPr>
          <w:rtl/>
        </w:rPr>
      </w:pPr>
      <w:r>
        <w:rPr>
          <w:rFonts w:hint="eastAsia"/>
          <w:rtl/>
        </w:rPr>
        <w:t>אופיר</w:t>
      </w:r>
      <w:r>
        <w:rPr>
          <w:rtl/>
        </w:rPr>
        <w:t xml:space="preserve"> פינס-פז (העבודה-מימד):</w:t>
      </w:r>
    </w:p>
    <w:p w14:paraId="2CB30EC0" w14:textId="77777777" w:rsidR="00000000" w:rsidRDefault="003B3694">
      <w:pPr>
        <w:pStyle w:val="a0"/>
        <w:rPr>
          <w:rFonts w:hint="cs"/>
          <w:rtl/>
        </w:rPr>
      </w:pPr>
    </w:p>
    <w:p w14:paraId="6C49AF38" w14:textId="77777777" w:rsidR="00000000" w:rsidRDefault="003B3694">
      <w:pPr>
        <w:pStyle w:val="a0"/>
        <w:rPr>
          <w:rFonts w:hint="cs"/>
          <w:rtl/>
        </w:rPr>
      </w:pPr>
      <w:r>
        <w:rPr>
          <w:rFonts w:hint="cs"/>
          <w:rtl/>
        </w:rPr>
        <w:t xml:space="preserve">לא, אדוני, זו שאלה רלוונטית לנושא. </w:t>
      </w:r>
    </w:p>
    <w:p w14:paraId="61D3DE85" w14:textId="77777777" w:rsidR="00000000" w:rsidRDefault="003B3694">
      <w:pPr>
        <w:pStyle w:val="a0"/>
        <w:rPr>
          <w:rFonts w:hint="cs"/>
          <w:rtl/>
        </w:rPr>
      </w:pPr>
    </w:p>
    <w:p w14:paraId="180C72CE" w14:textId="77777777" w:rsidR="00000000" w:rsidRDefault="003B3694">
      <w:pPr>
        <w:pStyle w:val="af1"/>
        <w:rPr>
          <w:rtl/>
        </w:rPr>
      </w:pPr>
      <w:r>
        <w:rPr>
          <w:rtl/>
        </w:rPr>
        <w:t>היו"ר ראובן ריבלין:</w:t>
      </w:r>
    </w:p>
    <w:p w14:paraId="309CFE30" w14:textId="77777777" w:rsidR="00000000" w:rsidRDefault="003B3694">
      <w:pPr>
        <w:pStyle w:val="a0"/>
        <w:rPr>
          <w:rtl/>
        </w:rPr>
      </w:pPr>
    </w:p>
    <w:p w14:paraId="11D03781" w14:textId="77777777" w:rsidR="00000000" w:rsidRDefault="003B3694">
      <w:pPr>
        <w:pStyle w:val="a0"/>
        <w:rPr>
          <w:rFonts w:hint="cs"/>
          <w:rtl/>
        </w:rPr>
      </w:pPr>
      <w:r>
        <w:rPr>
          <w:rFonts w:hint="cs"/>
          <w:rtl/>
        </w:rPr>
        <w:t>חבר הכנסת טל, יש אנשים שרוצים להתייחס לנושא עצמו, שהוא נושא רציני ביותר והוא אושר כש</w:t>
      </w:r>
      <w:r>
        <w:rPr>
          <w:rFonts w:hint="cs"/>
          <w:rtl/>
        </w:rPr>
        <w:t xml:space="preserve">אילתא בעל-פה. אם אדוני רוצה להביע את דעתו, יגיש לי בקשה לפי סעיף 53. אני אשקול תמיד לאפשר לאדוני לומר את הדברים שהציבור כה משתוקק לשמוע אותם, במיוחד כאשר הם יוצאים מפי אדוני, אבל לא ינצל את העניין. אני יודע שלחבר הכנסת פינס-פז יש שאלה עניינית וודאי לברכה, </w:t>
      </w:r>
      <w:r>
        <w:rPr>
          <w:rFonts w:hint="cs"/>
          <w:rtl/>
        </w:rPr>
        <w:t xml:space="preserve">באותו עניין. בבקשה, חבר הכנסת דהאמשה. </w:t>
      </w:r>
    </w:p>
    <w:p w14:paraId="7BEE0EF3" w14:textId="77777777" w:rsidR="00000000" w:rsidRDefault="003B3694">
      <w:pPr>
        <w:pStyle w:val="a0"/>
        <w:rPr>
          <w:rFonts w:hint="cs"/>
          <w:rtl/>
        </w:rPr>
      </w:pPr>
    </w:p>
    <w:p w14:paraId="76C07E3B" w14:textId="77777777" w:rsidR="00000000" w:rsidRDefault="003B3694">
      <w:pPr>
        <w:pStyle w:val="a"/>
        <w:rPr>
          <w:rtl/>
        </w:rPr>
      </w:pPr>
      <w:bookmarkStart w:id="39" w:name="FS000000550T12_11_2003_11_55_43"/>
      <w:bookmarkStart w:id="40" w:name="_Toc69719303"/>
      <w:bookmarkEnd w:id="39"/>
      <w:r>
        <w:rPr>
          <w:rFonts w:hint="eastAsia"/>
          <w:rtl/>
        </w:rPr>
        <w:t>עבד</w:t>
      </w:r>
      <w:r>
        <w:rPr>
          <w:rtl/>
        </w:rPr>
        <w:t>-אלמאלכ דהאמשה (רע"ם):</w:t>
      </w:r>
      <w:bookmarkEnd w:id="40"/>
    </w:p>
    <w:p w14:paraId="51B7844F" w14:textId="77777777" w:rsidR="00000000" w:rsidRDefault="003B3694">
      <w:pPr>
        <w:pStyle w:val="a0"/>
        <w:rPr>
          <w:rFonts w:hint="cs"/>
          <w:rtl/>
        </w:rPr>
      </w:pPr>
    </w:p>
    <w:p w14:paraId="085BB3AD" w14:textId="77777777" w:rsidR="00000000" w:rsidRDefault="003B3694">
      <w:pPr>
        <w:pStyle w:val="a0"/>
        <w:rPr>
          <w:rFonts w:hint="cs"/>
          <w:rtl/>
        </w:rPr>
      </w:pPr>
      <w:r>
        <w:rPr>
          <w:rFonts w:hint="cs"/>
          <w:rtl/>
        </w:rPr>
        <w:t>כבוד היושב-ראש, חברי חברי הכנסת, ידוע, וגם פורסם, שתעודת העיתונאי מטעם הלשכה הממשלתית, תמיד, כאשר נגעה לעיתונאי ערבי או לעיתונאי חוץ היתה כפופה להמלצה של השב"כ ולהסכמת השב"כ. עכשיו, לאחר שה</w:t>
      </w:r>
      <w:r>
        <w:rPr>
          <w:rFonts w:hint="cs"/>
          <w:rtl/>
        </w:rPr>
        <w:t>עניין התעורר בצורה הזאת, ואנחנו שומעים שההנחיות הן שהכול יהיו קשורים בשב"כ, הכוונה היתה, כמובן, להחיל גם על יהודים את הכללים האלה. הממשלה חזרה בה, כנראה. אני לא יודע, נשמע מהשר. השאלה היא, האם אכן החזרה הזאת תשווה בין כל העיתונאים, ולא ימשיכו העיתונאים הער</w:t>
      </w:r>
      <w:r>
        <w:rPr>
          <w:rFonts w:hint="cs"/>
          <w:rtl/>
        </w:rPr>
        <w:t>בים להיות כפופים להמלצת שב"כ?</w:t>
      </w:r>
    </w:p>
    <w:p w14:paraId="4108B9AE" w14:textId="77777777" w:rsidR="00000000" w:rsidRDefault="003B3694">
      <w:pPr>
        <w:pStyle w:val="a0"/>
        <w:rPr>
          <w:rFonts w:hint="cs"/>
          <w:rtl/>
        </w:rPr>
      </w:pPr>
    </w:p>
    <w:p w14:paraId="06C82D25" w14:textId="77777777" w:rsidR="00000000" w:rsidRDefault="003B3694">
      <w:pPr>
        <w:pStyle w:val="af1"/>
        <w:rPr>
          <w:rtl/>
        </w:rPr>
      </w:pPr>
      <w:r>
        <w:rPr>
          <w:rtl/>
        </w:rPr>
        <w:t>היו"ר ראובן ריבלין:</w:t>
      </w:r>
    </w:p>
    <w:p w14:paraId="48788B41" w14:textId="77777777" w:rsidR="00000000" w:rsidRDefault="003B3694">
      <w:pPr>
        <w:pStyle w:val="a0"/>
        <w:rPr>
          <w:rtl/>
        </w:rPr>
      </w:pPr>
    </w:p>
    <w:p w14:paraId="538319E6" w14:textId="77777777" w:rsidR="00000000" w:rsidRDefault="003B3694">
      <w:pPr>
        <w:pStyle w:val="a0"/>
        <w:rPr>
          <w:rFonts w:hint="cs"/>
          <w:rtl/>
        </w:rPr>
      </w:pPr>
      <w:r>
        <w:rPr>
          <w:rFonts w:hint="cs"/>
          <w:rtl/>
        </w:rPr>
        <w:t xml:space="preserve">תודה רבה. חבר הכנסת פינס-פז, האם לאדוני יש שאלה מעבר לשאלתו של דהאמשה? בבקשה, אדוני. </w:t>
      </w:r>
    </w:p>
    <w:p w14:paraId="67856BDD" w14:textId="77777777" w:rsidR="00000000" w:rsidRDefault="003B3694">
      <w:pPr>
        <w:pStyle w:val="a0"/>
        <w:rPr>
          <w:rFonts w:hint="cs"/>
          <w:rtl/>
        </w:rPr>
      </w:pPr>
    </w:p>
    <w:p w14:paraId="0487D8ED" w14:textId="77777777" w:rsidR="00000000" w:rsidRDefault="003B3694">
      <w:pPr>
        <w:pStyle w:val="a"/>
        <w:rPr>
          <w:rtl/>
        </w:rPr>
      </w:pPr>
      <w:bookmarkStart w:id="41" w:name="FS000000455T12_11_2003_12_04_36"/>
      <w:bookmarkStart w:id="42" w:name="_Toc69719304"/>
      <w:bookmarkEnd w:id="41"/>
      <w:r>
        <w:rPr>
          <w:rFonts w:hint="eastAsia"/>
          <w:rtl/>
        </w:rPr>
        <w:t>אופיר</w:t>
      </w:r>
      <w:r>
        <w:rPr>
          <w:rtl/>
        </w:rPr>
        <w:t xml:space="preserve"> פינס-פז (העבודה-מימד):</w:t>
      </w:r>
      <w:bookmarkEnd w:id="42"/>
    </w:p>
    <w:p w14:paraId="6A99B531" w14:textId="77777777" w:rsidR="00000000" w:rsidRDefault="003B3694">
      <w:pPr>
        <w:pStyle w:val="a0"/>
        <w:rPr>
          <w:rFonts w:hint="cs"/>
          <w:rtl/>
        </w:rPr>
      </w:pPr>
    </w:p>
    <w:p w14:paraId="25C90260" w14:textId="77777777" w:rsidR="00000000" w:rsidRDefault="003B3694">
      <w:pPr>
        <w:pStyle w:val="a0"/>
        <w:rPr>
          <w:rFonts w:hint="cs"/>
          <w:rtl/>
        </w:rPr>
      </w:pPr>
      <w:r>
        <w:rPr>
          <w:rFonts w:hint="cs"/>
          <w:rtl/>
        </w:rPr>
        <w:t xml:space="preserve">אני מאוד מודה לך, אדוני היושב-ראש. שאלה שלא נשאלה כאן עד עכשיו, והייתי שמח אם השר יוכל </w:t>
      </w:r>
      <w:r>
        <w:rPr>
          <w:rFonts w:hint="cs"/>
          <w:rtl/>
        </w:rPr>
        <w:t xml:space="preserve">להתייחס אליה: בסמיכות, שקשה להניח שהיא מקרית, לאחר הפיאסקו הזה של פרסום התקנות, הודיעו שמנהל לשכת העיתונות מסיים את תפקידו. יש לי תחושה שמתעסקים כאן עוד הפעם עם הש"ג על עניין שהוא מערכתי. הוא לא לבד קבע את זה, הוא לא החליט על זה לבד, שנתיים עסקו בזה. נדמה </w:t>
      </w:r>
      <w:r>
        <w:rPr>
          <w:rFonts w:hint="cs"/>
          <w:rtl/>
        </w:rPr>
        <w:t xml:space="preserve">לי שאם הוא פוטר בגלל זה, אחרי שחזרו בהם מהמגמה </w:t>
      </w:r>
      <w:r>
        <w:rPr>
          <w:rtl/>
        </w:rPr>
        <w:t>–</w:t>
      </w:r>
      <w:r>
        <w:rPr>
          <w:rFonts w:hint="cs"/>
          <w:rtl/>
        </w:rPr>
        <w:t xml:space="preserve"> זה לא "פייר". לא "פייר". </w:t>
      </w:r>
    </w:p>
    <w:p w14:paraId="2B6CF418" w14:textId="77777777" w:rsidR="00000000" w:rsidRDefault="003B3694">
      <w:pPr>
        <w:pStyle w:val="a0"/>
        <w:rPr>
          <w:rFonts w:hint="cs"/>
          <w:rtl/>
        </w:rPr>
      </w:pPr>
    </w:p>
    <w:p w14:paraId="0DDD00AF" w14:textId="77777777" w:rsidR="00000000" w:rsidRDefault="003B3694">
      <w:pPr>
        <w:pStyle w:val="af1"/>
        <w:rPr>
          <w:rtl/>
        </w:rPr>
      </w:pPr>
      <w:r>
        <w:rPr>
          <w:rtl/>
        </w:rPr>
        <w:t>היו"ר ראובן ריבלין:</w:t>
      </w:r>
    </w:p>
    <w:p w14:paraId="726FE362" w14:textId="77777777" w:rsidR="00000000" w:rsidRDefault="003B3694">
      <w:pPr>
        <w:pStyle w:val="a0"/>
        <w:rPr>
          <w:rtl/>
        </w:rPr>
      </w:pPr>
    </w:p>
    <w:p w14:paraId="49730E14" w14:textId="77777777" w:rsidR="00000000" w:rsidRDefault="003B3694">
      <w:pPr>
        <w:pStyle w:val="a0"/>
        <w:rPr>
          <w:rFonts w:hint="cs"/>
          <w:rtl/>
        </w:rPr>
      </w:pPr>
      <w:r>
        <w:rPr>
          <w:rFonts w:hint="cs"/>
          <w:rtl/>
        </w:rPr>
        <w:t xml:space="preserve">אני מאוד מודה לחבר הכנסת פינס-פז על השאלה, שנדמה לי שניחשתי שהוא ישאל אותה. אדוני השר יענה, במידת - - - </w:t>
      </w:r>
    </w:p>
    <w:p w14:paraId="5DEFE942" w14:textId="77777777" w:rsidR="00000000" w:rsidRDefault="003B3694">
      <w:pPr>
        <w:pStyle w:val="a0"/>
        <w:rPr>
          <w:rFonts w:hint="cs"/>
          <w:rtl/>
        </w:rPr>
      </w:pPr>
    </w:p>
    <w:p w14:paraId="57D47A91" w14:textId="77777777" w:rsidR="00000000" w:rsidRDefault="003B3694">
      <w:pPr>
        <w:pStyle w:val="a"/>
        <w:rPr>
          <w:rtl/>
        </w:rPr>
      </w:pPr>
      <w:bookmarkStart w:id="43" w:name="FS000000474T12_11_2003_12_06_44"/>
      <w:bookmarkStart w:id="44" w:name="_Toc69719305"/>
      <w:bookmarkEnd w:id="43"/>
      <w:r>
        <w:rPr>
          <w:rFonts w:hint="eastAsia"/>
          <w:rtl/>
        </w:rPr>
        <w:t>השר</w:t>
      </w:r>
      <w:r>
        <w:rPr>
          <w:rtl/>
        </w:rPr>
        <w:t xml:space="preserve"> גדעון עזרא:</w:t>
      </w:r>
      <w:bookmarkEnd w:id="44"/>
    </w:p>
    <w:p w14:paraId="0D6EF49B" w14:textId="77777777" w:rsidR="00000000" w:rsidRDefault="003B3694">
      <w:pPr>
        <w:pStyle w:val="a0"/>
        <w:rPr>
          <w:rFonts w:hint="cs"/>
          <w:rtl/>
        </w:rPr>
      </w:pPr>
    </w:p>
    <w:p w14:paraId="74AA8F4F" w14:textId="77777777" w:rsidR="00000000" w:rsidRDefault="003B3694">
      <w:pPr>
        <w:pStyle w:val="a0"/>
        <w:rPr>
          <w:rFonts w:hint="cs"/>
          <w:rtl/>
        </w:rPr>
      </w:pPr>
      <w:r>
        <w:rPr>
          <w:rFonts w:hint="cs"/>
          <w:rtl/>
        </w:rPr>
        <w:t xml:space="preserve">לגבי שאלתו של חבר הכנסת פינס </w:t>
      </w:r>
      <w:r>
        <w:rPr>
          <w:rtl/>
        </w:rPr>
        <w:t>–</w:t>
      </w:r>
      <w:r>
        <w:rPr>
          <w:rFonts w:hint="cs"/>
          <w:rtl/>
        </w:rPr>
        <w:t xml:space="preserve"> אין ל</w:t>
      </w:r>
      <w:r>
        <w:rPr>
          <w:rFonts w:hint="cs"/>
          <w:rtl/>
        </w:rPr>
        <w:t xml:space="preserve">י כל ספק שהעיתוי של הדברים הוא באמת קרוב, מצד שני </w:t>
      </w:r>
      <w:r>
        <w:rPr>
          <w:rtl/>
        </w:rPr>
        <w:t>–</w:t>
      </w:r>
      <w:r>
        <w:rPr>
          <w:rFonts w:hint="cs"/>
          <w:rtl/>
        </w:rPr>
        <w:t xml:space="preserve"> אני לא חושב שהיית באולם כאשר אמרתי שראש אגף התקשורת במשרד ראש הממשלה, יחד עם נושא התפקיד הזה, יקבעו את הנהלים החדשים. אני בהחלט מבין, והממשלה גם ביטלה את השינוי של לשכת העיתונות הממשלתית, אבל אני מוכרח לה</w:t>
      </w:r>
      <w:r>
        <w:rPr>
          <w:rFonts w:hint="cs"/>
          <w:rtl/>
        </w:rPr>
        <w:t xml:space="preserve">סביר לציבור שיושב פה. חבר הכנסת דהן, אתה דיברת על כך. אמרתי בדברי שמדובר לא רק בעיתונאים, מדובר גם בצלמים ובמקליטים, שנושאים אתם מכשירים שקשה מאוד לבדוק אותם בכניסה לאירוע. </w:t>
      </w:r>
    </w:p>
    <w:p w14:paraId="4E48C1F5" w14:textId="77777777" w:rsidR="00000000" w:rsidRDefault="003B3694">
      <w:pPr>
        <w:pStyle w:val="a0"/>
        <w:rPr>
          <w:rFonts w:hint="cs"/>
          <w:rtl/>
        </w:rPr>
      </w:pPr>
    </w:p>
    <w:p w14:paraId="5845C25F" w14:textId="77777777" w:rsidR="00000000" w:rsidRDefault="003B3694">
      <w:pPr>
        <w:pStyle w:val="af1"/>
        <w:rPr>
          <w:rtl/>
        </w:rPr>
      </w:pPr>
      <w:r>
        <w:rPr>
          <w:rtl/>
        </w:rPr>
        <w:t>היו"ר ראובן ריבלין:</w:t>
      </w:r>
    </w:p>
    <w:p w14:paraId="073EA5B6" w14:textId="77777777" w:rsidR="00000000" w:rsidRDefault="003B3694">
      <w:pPr>
        <w:pStyle w:val="a0"/>
        <w:rPr>
          <w:rtl/>
        </w:rPr>
      </w:pPr>
    </w:p>
    <w:p w14:paraId="0967D983" w14:textId="77777777" w:rsidR="00000000" w:rsidRDefault="003B3694">
      <w:pPr>
        <w:pStyle w:val="a0"/>
        <w:rPr>
          <w:rFonts w:hint="cs"/>
          <w:rtl/>
        </w:rPr>
      </w:pPr>
      <w:r>
        <w:rPr>
          <w:rFonts w:hint="cs"/>
          <w:rtl/>
        </w:rPr>
        <w:t xml:space="preserve">כבוד השר, אני יודע שאתה רוצה לענות לחבר הכנסת פינס, אבל אתה </w:t>
      </w:r>
      <w:r>
        <w:rPr>
          <w:rFonts w:hint="cs"/>
          <w:rtl/>
        </w:rPr>
        <w:t xml:space="preserve">מוכרח לדבר למיקרופון. </w:t>
      </w:r>
    </w:p>
    <w:p w14:paraId="70103860" w14:textId="77777777" w:rsidR="00000000" w:rsidRDefault="003B3694">
      <w:pPr>
        <w:pStyle w:val="a0"/>
        <w:rPr>
          <w:rFonts w:hint="cs"/>
          <w:rtl/>
        </w:rPr>
      </w:pPr>
    </w:p>
    <w:p w14:paraId="394FA726" w14:textId="77777777" w:rsidR="00000000" w:rsidRDefault="003B3694">
      <w:pPr>
        <w:pStyle w:val="-"/>
        <w:rPr>
          <w:rtl/>
        </w:rPr>
      </w:pPr>
      <w:bookmarkStart w:id="45" w:name="FS000000474T12_11_2003_12_08_42C"/>
      <w:bookmarkEnd w:id="45"/>
      <w:r>
        <w:rPr>
          <w:rtl/>
        </w:rPr>
        <w:t>השר גדעון עזרא:</w:t>
      </w:r>
    </w:p>
    <w:p w14:paraId="3FCC226A" w14:textId="77777777" w:rsidR="00000000" w:rsidRDefault="003B3694">
      <w:pPr>
        <w:pStyle w:val="a0"/>
        <w:rPr>
          <w:rtl/>
        </w:rPr>
      </w:pPr>
    </w:p>
    <w:p w14:paraId="15510C89" w14:textId="77777777" w:rsidR="00000000" w:rsidRDefault="003B3694">
      <w:pPr>
        <w:pStyle w:val="a0"/>
        <w:rPr>
          <w:rFonts w:hint="cs"/>
          <w:rtl/>
        </w:rPr>
      </w:pPr>
      <w:r>
        <w:rPr>
          <w:rFonts w:hint="cs"/>
          <w:rtl/>
        </w:rPr>
        <w:t xml:space="preserve">קשה מאוד לבדוק את המכשירים הללו בדיקה ביטחונית, כאשר נכנסים לאירוע כזה או אחר, ודאי כשמדובר באירועים עם ראש הממשלה, שר הביטחון וכדומה. מאחר שמדובר באנשים </w:t>
      </w:r>
      <w:r>
        <w:rPr>
          <w:rtl/>
        </w:rPr>
        <w:t>–</w:t>
      </w:r>
      <w:r>
        <w:rPr>
          <w:rFonts w:hint="cs"/>
          <w:rtl/>
        </w:rPr>
        <w:t xml:space="preserve"> ואני אומר לכם, הכוונה איננה לגבי עיתונאים ישראלים, וערבים-י</w:t>
      </w:r>
      <w:r>
        <w:rPr>
          <w:rFonts w:hint="cs"/>
          <w:rtl/>
        </w:rPr>
        <w:t xml:space="preserve">שראלים, ולא מדובר גם, לדעתי, במרביתם של הזרים, אבל לא אחת תושב עזה או תושב יהודה ושומרון רוצה לקבל תעודת עיתונאי, ואין סיבה שלא לתת לו, אבל המידע על כל אחד ואחד מהם מצוי בידי השב"כ. לכן, מקדמת דנא, ואני אומר לך </w:t>
      </w:r>
      <w:r>
        <w:rPr>
          <w:rtl/>
        </w:rPr>
        <w:t>–</w:t>
      </w:r>
      <w:r>
        <w:rPr>
          <w:rFonts w:hint="cs"/>
          <w:rtl/>
        </w:rPr>
        <w:t xml:space="preserve"> מקדמת דנא, הדרכים האלה נבדקו. מאחר שאנחנו מ</w:t>
      </w:r>
      <w:r>
        <w:rPr>
          <w:rFonts w:hint="cs"/>
          <w:rtl/>
        </w:rPr>
        <w:t xml:space="preserve">תיימרים להיות מדינה מסודרת, ורוצים - - - </w:t>
      </w:r>
    </w:p>
    <w:p w14:paraId="615A96F2" w14:textId="77777777" w:rsidR="00000000" w:rsidRDefault="003B3694">
      <w:pPr>
        <w:pStyle w:val="a0"/>
        <w:rPr>
          <w:rFonts w:hint="cs"/>
          <w:rtl/>
        </w:rPr>
      </w:pPr>
    </w:p>
    <w:p w14:paraId="6B5D9E13" w14:textId="77777777" w:rsidR="00000000" w:rsidRDefault="003B3694">
      <w:pPr>
        <w:pStyle w:val="af0"/>
        <w:rPr>
          <w:rtl/>
        </w:rPr>
      </w:pPr>
      <w:r>
        <w:rPr>
          <w:rFonts w:hint="eastAsia"/>
          <w:rtl/>
        </w:rPr>
        <w:t>עבד</w:t>
      </w:r>
      <w:r>
        <w:rPr>
          <w:rtl/>
        </w:rPr>
        <w:t>-אלמאלכ דהאמשה (רע"ם):</w:t>
      </w:r>
    </w:p>
    <w:p w14:paraId="018628C8" w14:textId="77777777" w:rsidR="00000000" w:rsidRDefault="003B3694">
      <w:pPr>
        <w:pStyle w:val="a0"/>
        <w:rPr>
          <w:rFonts w:hint="cs"/>
          <w:rtl/>
        </w:rPr>
      </w:pPr>
    </w:p>
    <w:p w14:paraId="12D72719" w14:textId="77777777" w:rsidR="00000000" w:rsidRDefault="003B3694">
      <w:pPr>
        <w:pStyle w:val="a0"/>
        <w:rPr>
          <w:rFonts w:hint="cs"/>
          <w:rtl/>
        </w:rPr>
      </w:pPr>
      <w:r>
        <w:rPr>
          <w:rFonts w:hint="cs"/>
          <w:rtl/>
        </w:rPr>
        <w:t>כבוד השר, גם ערבים-ישראלים - - -</w:t>
      </w:r>
    </w:p>
    <w:p w14:paraId="6303A487" w14:textId="77777777" w:rsidR="00000000" w:rsidRDefault="003B3694">
      <w:pPr>
        <w:pStyle w:val="a0"/>
        <w:rPr>
          <w:rFonts w:hint="cs"/>
          <w:rtl/>
        </w:rPr>
      </w:pPr>
    </w:p>
    <w:p w14:paraId="1DCBA819" w14:textId="77777777" w:rsidR="00000000" w:rsidRDefault="003B3694">
      <w:pPr>
        <w:pStyle w:val="-"/>
        <w:rPr>
          <w:rtl/>
        </w:rPr>
      </w:pPr>
      <w:bookmarkStart w:id="46" w:name="FS000000474T12_11_2003_12_14_56C"/>
      <w:bookmarkEnd w:id="46"/>
      <w:r>
        <w:rPr>
          <w:rtl/>
        </w:rPr>
        <w:t>השר גדעון עזרא:</w:t>
      </w:r>
    </w:p>
    <w:p w14:paraId="28FC892C" w14:textId="77777777" w:rsidR="00000000" w:rsidRDefault="003B3694">
      <w:pPr>
        <w:pStyle w:val="a0"/>
        <w:rPr>
          <w:rtl/>
        </w:rPr>
      </w:pPr>
    </w:p>
    <w:p w14:paraId="7B271866" w14:textId="77777777" w:rsidR="00000000" w:rsidRDefault="003B3694">
      <w:pPr>
        <w:pStyle w:val="a0"/>
        <w:rPr>
          <w:rFonts w:hint="cs"/>
          <w:rtl/>
        </w:rPr>
      </w:pPr>
      <w:r>
        <w:rPr>
          <w:rFonts w:hint="cs"/>
          <w:rtl/>
        </w:rPr>
        <w:t xml:space="preserve">לא, לא. תראה, לגבי ערבים-ישראלים המידע מצוי, לא צריך שב"כ בשביל זה, אבל כאשר אתה מדבר על עיתונאי מרפיח או מח'אן-יונס </w:t>
      </w:r>
      <w:r>
        <w:rPr>
          <w:rtl/>
        </w:rPr>
        <w:t>–</w:t>
      </w:r>
      <w:r>
        <w:rPr>
          <w:rFonts w:hint="cs"/>
          <w:rtl/>
        </w:rPr>
        <w:t xml:space="preserve"> מה אתה עושה? איך</w:t>
      </w:r>
      <w:r>
        <w:rPr>
          <w:rFonts w:hint="cs"/>
          <w:rtl/>
        </w:rPr>
        <w:t xml:space="preserve"> אתה שואל ואיך אתה יודע אם האיש הזה אינו שייך ל"חמאס" או ל"ג'יהאד האסלאמי"? </w:t>
      </w:r>
    </w:p>
    <w:p w14:paraId="25E002D5" w14:textId="77777777" w:rsidR="00000000" w:rsidRDefault="003B3694">
      <w:pPr>
        <w:pStyle w:val="a0"/>
        <w:rPr>
          <w:rFonts w:hint="cs"/>
          <w:rtl/>
        </w:rPr>
      </w:pPr>
    </w:p>
    <w:p w14:paraId="1DD96FEF" w14:textId="77777777" w:rsidR="00000000" w:rsidRDefault="003B3694">
      <w:pPr>
        <w:pStyle w:val="a0"/>
        <w:rPr>
          <w:rFonts w:hint="cs"/>
          <w:rtl/>
        </w:rPr>
      </w:pPr>
      <w:r>
        <w:rPr>
          <w:rFonts w:hint="cs"/>
          <w:rtl/>
        </w:rPr>
        <w:t>לכן, מאחר שרוצים למסד כל דבר בארץ, רצו למסד גם את זה. הצעקה שקמה לא היתה על הדבר הזה. הדברים האלה גם לא נאמרו מפורשות, כפי שאני אומר אותם כאן, מהמקום הזה, והחליטו לשבת עוד הפעם ע</w:t>
      </w:r>
      <w:r>
        <w:rPr>
          <w:rFonts w:hint="cs"/>
          <w:rtl/>
        </w:rPr>
        <w:t xml:space="preserve">ל שינוי הנהלים. לי אין כל ספק שאיך שתשנה את הנהלים, יש אנשים שמערכות הביטחון ימשיכו לבדוק אותם, באירועים כאלה ואחרים, בלי לפרק להם את המצלמה כך שאחר כך הם לא יוכלו לצלם בה. תודה. </w:t>
      </w:r>
    </w:p>
    <w:p w14:paraId="39A7F366" w14:textId="77777777" w:rsidR="00000000" w:rsidRDefault="003B3694">
      <w:pPr>
        <w:pStyle w:val="a0"/>
        <w:rPr>
          <w:rFonts w:hint="cs"/>
          <w:rtl/>
        </w:rPr>
      </w:pPr>
    </w:p>
    <w:p w14:paraId="7B316625" w14:textId="77777777" w:rsidR="00000000" w:rsidRDefault="003B3694">
      <w:pPr>
        <w:pStyle w:val="af1"/>
        <w:rPr>
          <w:rtl/>
        </w:rPr>
      </w:pPr>
      <w:r>
        <w:rPr>
          <w:rtl/>
        </w:rPr>
        <w:t>היו"ר ראובן ריבלין:</w:t>
      </w:r>
    </w:p>
    <w:p w14:paraId="31288E55" w14:textId="77777777" w:rsidR="00000000" w:rsidRDefault="003B3694">
      <w:pPr>
        <w:pStyle w:val="a0"/>
        <w:rPr>
          <w:rtl/>
        </w:rPr>
      </w:pPr>
    </w:p>
    <w:p w14:paraId="7BE91423" w14:textId="77777777" w:rsidR="00000000" w:rsidRDefault="003B3694">
      <w:pPr>
        <w:pStyle w:val="a0"/>
        <w:rPr>
          <w:rFonts w:hint="cs"/>
          <w:rtl/>
        </w:rPr>
      </w:pPr>
      <w:r>
        <w:rPr>
          <w:rFonts w:hint="cs"/>
          <w:rtl/>
        </w:rPr>
        <w:t xml:space="preserve">אני מאוד מודה לשר גדעון עזרא. מי שיש לו שאלות נוספות, </w:t>
      </w:r>
      <w:r>
        <w:rPr>
          <w:rFonts w:hint="cs"/>
          <w:rtl/>
        </w:rPr>
        <w:t xml:space="preserve">יכול להפנותן בכתב לשר עזרא. סגן שר הביטחון ישיב על שאילתא בעל-פה מס' 81, מאת חבר הכנסת חמי דורון, בנושא: גביית תשלום מחיילים עבור נסיעה ברכבת. נדמה לי שעצם השאילתא כבר הביאה לשינוי. </w:t>
      </w:r>
    </w:p>
    <w:p w14:paraId="37B68AEF" w14:textId="77777777" w:rsidR="00000000" w:rsidRDefault="003B3694">
      <w:pPr>
        <w:pStyle w:val="a0"/>
        <w:rPr>
          <w:rFonts w:hint="cs"/>
          <w:rtl/>
        </w:rPr>
      </w:pPr>
    </w:p>
    <w:p w14:paraId="70FCD55A" w14:textId="77777777" w:rsidR="00000000" w:rsidRDefault="003B3694">
      <w:pPr>
        <w:pStyle w:val="af0"/>
        <w:rPr>
          <w:rtl/>
        </w:rPr>
      </w:pPr>
    </w:p>
    <w:p w14:paraId="2E91D86E" w14:textId="77777777" w:rsidR="00000000" w:rsidRDefault="003B3694">
      <w:pPr>
        <w:pStyle w:val="af0"/>
        <w:rPr>
          <w:rtl/>
        </w:rPr>
      </w:pPr>
      <w:r>
        <w:rPr>
          <w:rFonts w:hint="eastAsia"/>
          <w:rtl/>
        </w:rPr>
        <w:t>דוד</w:t>
      </w:r>
      <w:r>
        <w:rPr>
          <w:rtl/>
        </w:rPr>
        <w:t xml:space="preserve"> טל (עם אחד):</w:t>
      </w:r>
    </w:p>
    <w:p w14:paraId="2C28BBD2" w14:textId="77777777" w:rsidR="00000000" w:rsidRDefault="003B3694">
      <w:pPr>
        <w:pStyle w:val="a0"/>
        <w:rPr>
          <w:rFonts w:hint="cs"/>
          <w:rtl/>
        </w:rPr>
      </w:pPr>
    </w:p>
    <w:p w14:paraId="31BA222F" w14:textId="77777777" w:rsidR="00000000" w:rsidRDefault="003B3694">
      <w:pPr>
        <w:pStyle w:val="a0"/>
        <w:rPr>
          <w:rFonts w:hint="cs"/>
          <w:rtl/>
        </w:rPr>
      </w:pPr>
      <w:r>
        <w:rPr>
          <w:rFonts w:hint="cs"/>
          <w:rtl/>
        </w:rPr>
        <w:t>אדוני היושב-ראש, התקיים פה דיון בוועדת הכלכלה, וכבר -</w:t>
      </w:r>
      <w:r>
        <w:rPr>
          <w:rFonts w:hint="cs"/>
          <w:rtl/>
        </w:rPr>
        <w:t xml:space="preserve"> - -</w:t>
      </w:r>
    </w:p>
    <w:p w14:paraId="4CBE3612" w14:textId="77777777" w:rsidR="00000000" w:rsidRDefault="003B3694">
      <w:pPr>
        <w:pStyle w:val="a0"/>
        <w:rPr>
          <w:rFonts w:hint="cs"/>
          <w:rtl/>
        </w:rPr>
      </w:pPr>
    </w:p>
    <w:p w14:paraId="382D37F1" w14:textId="77777777" w:rsidR="00000000" w:rsidRDefault="003B3694">
      <w:pPr>
        <w:pStyle w:val="af1"/>
        <w:rPr>
          <w:rtl/>
        </w:rPr>
      </w:pPr>
      <w:r>
        <w:rPr>
          <w:rtl/>
        </w:rPr>
        <w:t>היו"ר ראובן ריבלין:</w:t>
      </w:r>
    </w:p>
    <w:p w14:paraId="39C7E581" w14:textId="77777777" w:rsidR="00000000" w:rsidRDefault="003B3694">
      <w:pPr>
        <w:pStyle w:val="a0"/>
        <w:rPr>
          <w:rtl/>
        </w:rPr>
      </w:pPr>
    </w:p>
    <w:p w14:paraId="44BC4E3E" w14:textId="77777777" w:rsidR="00000000" w:rsidRDefault="003B3694">
      <w:pPr>
        <w:pStyle w:val="a0"/>
        <w:rPr>
          <w:rFonts w:hint="cs"/>
          <w:rtl/>
        </w:rPr>
      </w:pPr>
      <w:r>
        <w:rPr>
          <w:rFonts w:hint="cs"/>
          <w:rtl/>
        </w:rPr>
        <w:t xml:space="preserve">שמעתי. איפה חבר הכנסת דורון? בבקשה, אדוני יבוא וישאל את שאלתו כפי שהיא כתובה. לאחר מכן יוכל להרחיב בשאלה הנוספת. </w:t>
      </w:r>
    </w:p>
    <w:p w14:paraId="07128C33" w14:textId="77777777" w:rsidR="00000000" w:rsidRDefault="003B3694">
      <w:pPr>
        <w:pStyle w:val="a0"/>
        <w:rPr>
          <w:rFonts w:hint="cs"/>
          <w:rtl/>
        </w:rPr>
      </w:pPr>
    </w:p>
    <w:p w14:paraId="6D9934AD" w14:textId="77777777" w:rsidR="00000000" w:rsidRDefault="003B3694">
      <w:pPr>
        <w:pStyle w:val="a0"/>
        <w:rPr>
          <w:rFonts w:hint="cs"/>
          <w:rtl/>
        </w:rPr>
      </w:pPr>
    </w:p>
    <w:p w14:paraId="2986BADF" w14:textId="77777777" w:rsidR="00000000" w:rsidRDefault="003B3694">
      <w:pPr>
        <w:pStyle w:val="a1"/>
        <w:jc w:val="center"/>
        <w:rPr>
          <w:rFonts w:hint="cs"/>
          <w:rtl/>
        </w:rPr>
      </w:pPr>
      <w:bookmarkStart w:id="47" w:name="_Toc69719306"/>
      <w:r>
        <w:rPr>
          <w:rFonts w:hint="cs"/>
          <w:rtl/>
        </w:rPr>
        <w:t>81. גביית תשלום מחיילים עבור נסיעה ברכבת</w:t>
      </w:r>
      <w:bookmarkEnd w:id="47"/>
    </w:p>
    <w:p w14:paraId="30BBD7C0" w14:textId="77777777" w:rsidR="00000000" w:rsidRDefault="003B3694">
      <w:pPr>
        <w:pStyle w:val="a0"/>
        <w:rPr>
          <w:rFonts w:hint="cs"/>
          <w:rtl/>
        </w:rPr>
      </w:pPr>
    </w:p>
    <w:p w14:paraId="3150B951" w14:textId="77777777" w:rsidR="00000000" w:rsidRDefault="003B3694">
      <w:pPr>
        <w:pStyle w:val="a"/>
        <w:rPr>
          <w:rtl/>
        </w:rPr>
      </w:pPr>
      <w:bookmarkStart w:id="48" w:name="FS000001053T12_11_2003_12_26_45"/>
      <w:bookmarkStart w:id="49" w:name="_Toc69719307"/>
      <w:bookmarkEnd w:id="48"/>
      <w:r>
        <w:rPr>
          <w:rFonts w:hint="eastAsia"/>
          <w:rtl/>
        </w:rPr>
        <w:t>חמי</w:t>
      </w:r>
      <w:r>
        <w:rPr>
          <w:rtl/>
        </w:rPr>
        <w:t xml:space="preserve"> דורון (שינוי):</w:t>
      </w:r>
      <w:bookmarkEnd w:id="49"/>
    </w:p>
    <w:p w14:paraId="00E226BB" w14:textId="77777777" w:rsidR="00000000" w:rsidRDefault="003B3694">
      <w:pPr>
        <w:pStyle w:val="a0"/>
        <w:rPr>
          <w:rFonts w:hint="cs"/>
          <w:rtl/>
        </w:rPr>
      </w:pPr>
    </w:p>
    <w:p w14:paraId="7EF4804A" w14:textId="77777777" w:rsidR="00000000" w:rsidRDefault="003B3694">
      <w:pPr>
        <w:pStyle w:val="a0"/>
        <w:rPr>
          <w:rFonts w:hint="cs"/>
          <w:rtl/>
        </w:rPr>
      </w:pPr>
      <w:r>
        <w:rPr>
          <w:rFonts w:hint="cs"/>
          <w:rtl/>
        </w:rPr>
        <w:t>פורסם כי חיילים נדרשים לשלם עבור נסיעה ברכבת מתחנות</w:t>
      </w:r>
      <w:r>
        <w:rPr>
          <w:rFonts w:hint="cs"/>
          <w:rtl/>
        </w:rPr>
        <w:t xml:space="preserve"> הרכבת החדשות בראשון-לציון ובבית-שמש. כמו כן נודע לי, כי בקרוב יצטרכו חיילים לשלם דמי נסיעה בכל קווי הרכבת. </w:t>
      </w:r>
    </w:p>
    <w:p w14:paraId="04EA851C" w14:textId="77777777" w:rsidR="00000000" w:rsidRDefault="003B3694">
      <w:pPr>
        <w:pStyle w:val="a0"/>
        <w:rPr>
          <w:rFonts w:hint="cs"/>
          <w:rtl/>
        </w:rPr>
      </w:pPr>
    </w:p>
    <w:p w14:paraId="34012351" w14:textId="77777777" w:rsidR="00000000" w:rsidRDefault="003B3694">
      <w:pPr>
        <w:pStyle w:val="a0"/>
        <w:rPr>
          <w:rFonts w:hint="cs"/>
          <w:rtl/>
        </w:rPr>
      </w:pPr>
      <w:r>
        <w:rPr>
          <w:rFonts w:hint="cs"/>
          <w:rtl/>
        </w:rPr>
        <w:t xml:space="preserve">ברצוני לשאול: </w:t>
      </w:r>
    </w:p>
    <w:p w14:paraId="2AB4B158" w14:textId="77777777" w:rsidR="00000000" w:rsidRDefault="003B3694">
      <w:pPr>
        <w:pStyle w:val="a0"/>
        <w:rPr>
          <w:rFonts w:hint="cs"/>
          <w:rtl/>
        </w:rPr>
      </w:pPr>
    </w:p>
    <w:p w14:paraId="71044B6A" w14:textId="77777777" w:rsidR="00000000" w:rsidRDefault="003B3694">
      <w:pPr>
        <w:pStyle w:val="a0"/>
        <w:numPr>
          <w:ilvl w:val="0"/>
          <w:numId w:val="3"/>
        </w:numPr>
        <w:ind w:right="0"/>
        <w:rPr>
          <w:rFonts w:hint="cs"/>
          <w:rtl/>
        </w:rPr>
      </w:pPr>
      <w:r>
        <w:rPr>
          <w:rFonts w:hint="cs"/>
          <w:rtl/>
        </w:rPr>
        <w:t xml:space="preserve">האם הידיעה נכונה?   </w:t>
      </w:r>
    </w:p>
    <w:p w14:paraId="4CCE2887" w14:textId="77777777" w:rsidR="00000000" w:rsidRDefault="003B3694">
      <w:pPr>
        <w:pStyle w:val="a0"/>
        <w:ind w:left="719" w:firstLine="0"/>
        <w:rPr>
          <w:rFonts w:hint="cs"/>
        </w:rPr>
      </w:pPr>
    </w:p>
    <w:p w14:paraId="1BF5A92C" w14:textId="77777777" w:rsidR="00000000" w:rsidRDefault="003B3694">
      <w:pPr>
        <w:pStyle w:val="a0"/>
        <w:numPr>
          <w:ilvl w:val="0"/>
          <w:numId w:val="3"/>
        </w:numPr>
        <w:ind w:right="0"/>
        <w:rPr>
          <w:rFonts w:hint="cs"/>
        </w:rPr>
      </w:pPr>
      <w:r>
        <w:rPr>
          <w:rFonts w:hint="cs"/>
          <w:rtl/>
        </w:rPr>
        <w:t xml:space="preserve">אם כן </w:t>
      </w:r>
      <w:r>
        <w:rPr>
          <w:rtl/>
        </w:rPr>
        <w:t>–</w:t>
      </w:r>
      <w:r>
        <w:rPr>
          <w:rFonts w:hint="cs"/>
          <w:rtl/>
        </w:rPr>
        <w:t xml:space="preserve"> מה הן הסיבות למדיניות זו?   </w:t>
      </w:r>
    </w:p>
    <w:p w14:paraId="3A67C691" w14:textId="77777777" w:rsidR="00000000" w:rsidRDefault="003B3694">
      <w:pPr>
        <w:pStyle w:val="a0"/>
        <w:ind w:firstLine="0"/>
        <w:rPr>
          <w:rFonts w:hint="cs"/>
          <w:rtl/>
        </w:rPr>
      </w:pPr>
    </w:p>
    <w:p w14:paraId="3A396A63" w14:textId="77777777" w:rsidR="00000000" w:rsidRDefault="003B3694">
      <w:pPr>
        <w:pStyle w:val="a0"/>
        <w:ind w:left="719" w:firstLine="0"/>
        <w:rPr>
          <w:rFonts w:hint="cs"/>
          <w:rtl/>
        </w:rPr>
      </w:pPr>
      <w:r>
        <w:rPr>
          <w:rFonts w:hint="cs"/>
          <w:rtl/>
        </w:rPr>
        <w:t xml:space="preserve">3. מה יעשו חיילים שידם אינה משגת לשלם את דמי הנסיעה ברכבת? </w:t>
      </w:r>
    </w:p>
    <w:p w14:paraId="47B33D45" w14:textId="77777777" w:rsidR="00000000" w:rsidRDefault="003B3694">
      <w:pPr>
        <w:pStyle w:val="a0"/>
        <w:rPr>
          <w:rFonts w:hint="cs"/>
          <w:rtl/>
        </w:rPr>
      </w:pPr>
    </w:p>
    <w:p w14:paraId="424249B9" w14:textId="77777777" w:rsidR="00000000" w:rsidRDefault="003B3694">
      <w:pPr>
        <w:pStyle w:val="af1"/>
        <w:rPr>
          <w:rtl/>
        </w:rPr>
      </w:pPr>
      <w:r>
        <w:rPr>
          <w:rtl/>
        </w:rPr>
        <w:t>היו"ר ראו</w:t>
      </w:r>
      <w:r>
        <w:rPr>
          <w:rtl/>
        </w:rPr>
        <w:t>בן ריבלין:</w:t>
      </w:r>
    </w:p>
    <w:p w14:paraId="041306E4" w14:textId="77777777" w:rsidR="00000000" w:rsidRDefault="003B3694">
      <w:pPr>
        <w:pStyle w:val="a0"/>
        <w:rPr>
          <w:rtl/>
        </w:rPr>
      </w:pPr>
    </w:p>
    <w:p w14:paraId="68FC13A5" w14:textId="77777777" w:rsidR="00000000" w:rsidRDefault="003B3694">
      <w:pPr>
        <w:pStyle w:val="a0"/>
        <w:rPr>
          <w:rFonts w:hint="cs"/>
          <w:rtl/>
        </w:rPr>
      </w:pPr>
      <w:r>
        <w:rPr>
          <w:rFonts w:hint="cs"/>
          <w:rtl/>
        </w:rPr>
        <w:t xml:space="preserve">אני מאוד מודה לחבר הכנסת דורון. בבקשה, אדוני סגן השר. </w:t>
      </w:r>
    </w:p>
    <w:p w14:paraId="298A9156" w14:textId="77777777" w:rsidR="00000000" w:rsidRDefault="003B3694">
      <w:pPr>
        <w:pStyle w:val="a0"/>
        <w:rPr>
          <w:rFonts w:hint="cs"/>
          <w:rtl/>
        </w:rPr>
      </w:pPr>
    </w:p>
    <w:p w14:paraId="43F65567" w14:textId="77777777" w:rsidR="00000000" w:rsidRDefault="003B3694">
      <w:pPr>
        <w:pStyle w:val="a"/>
        <w:rPr>
          <w:rtl/>
        </w:rPr>
      </w:pPr>
      <w:bookmarkStart w:id="50" w:name="FS000000464T12_11_2003_12_28_10"/>
      <w:bookmarkStart w:id="51" w:name="_Toc69719308"/>
      <w:bookmarkEnd w:id="50"/>
      <w:r>
        <w:rPr>
          <w:rFonts w:hint="eastAsia"/>
          <w:rtl/>
        </w:rPr>
        <w:t>סגן</w:t>
      </w:r>
      <w:r>
        <w:rPr>
          <w:rtl/>
        </w:rPr>
        <w:t xml:space="preserve"> שר הביטחון זאב בוים:</w:t>
      </w:r>
      <w:bookmarkEnd w:id="51"/>
    </w:p>
    <w:p w14:paraId="5C371CFE" w14:textId="77777777" w:rsidR="00000000" w:rsidRDefault="003B3694">
      <w:pPr>
        <w:pStyle w:val="a0"/>
        <w:rPr>
          <w:rFonts w:hint="cs"/>
          <w:rtl/>
        </w:rPr>
      </w:pPr>
    </w:p>
    <w:p w14:paraId="49602E8A" w14:textId="77777777" w:rsidR="00000000" w:rsidRDefault="003B3694">
      <w:pPr>
        <w:pStyle w:val="a0"/>
        <w:rPr>
          <w:rFonts w:hint="cs"/>
          <w:rtl/>
        </w:rPr>
      </w:pPr>
      <w:r>
        <w:rPr>
          <w:rFonts w:hint="cs"/>
          <w:rtl/>
        </w:rPr>
        <w:t xml:space="preserve">אדוני היושב-ראש, חבר הכנסת חמי דורון. קודם כול </w:t>
      </w:r>
      <w:r>
        <w:rPr>
          <w:rtl/>
        </w:rPr>
        <w:t>–</w:t>
      </w:r>
      <w:r>
        <w:rPr>
          <w:rFonts w:hint="cs"/>
          <w:rtl/>
        </w:rPr>
        <w:t xml:space="preserve"> הידיעה נכונה, וכידוע, היא גם נדונה אתמול בוועדת הכלכלה. בהמשך לדיון בוועדת הכלכלה של הכנסת, באה פניית חברי הוועדה</w:t>
      </w:r>
      <w:r>
        <w:rPr>
          <w:rFonts w:hint="cs"/>
          <w:rtl/>
        </w:rPr>
        <w:t xml:space="preserve"> לאפשר המשך הסעתם של חיילים ברכבת ישראל, גם בקווים של בית-שמש וראשון-לציון. ובהתבסס על קביעתם של חברי הכנסת, שלפיה על משרדי האוצר והתחבורה להשתתף בתוספת הכספית אשר תינתן לרכבת ישראל בגין השימוש בקווים אלו, ניאות משרד הביטחון לאפשר את המשך הסעת החיילים בקוו</w:t>
      </w:r>
      <w:r>
        <w:rPr>
          <w:rFonts w:hint="cs"/>
          <w:rtl/>
        </w:rPr>
        <w:t xml:space="preserve">ים הנ"ל עד סוף השנה הנוכחית. בשל המצוקה האדירה בתקציב הביטחון ולאור היקף ההוצאה בסעיף הוצאות החיילים - צריך לדעת, חברי הכנסת, שההוצאה הזאת נאמדת כמעט ב-600 מיליון ש"ח בשנה, נבחן כעת משק ההובלה כולו.                                                       </w:t>
      </w:r>
    </w:p>
    <w:p w14:paraId="09E63E0D" w14:textId="77777777" w:rsidR="00000000" w:rsidRDefault="003B3694">
      <w:pPr>
        <w:pStyle w:val="a0"/>
        <w:rPr>
          <w:rFonts w:hint="cs"/>
          <w:rtl/>
        </w:rPr>
      </w:pPr>
    </w:p>
    <w:p w14:paraId="60E72AFF" w14:textId="77777777" w:rsidR="00000000" w:rsidRDefault="003B3694">
      <w:pPr>
        <w:pStyle w:val="a0"/>
        <w:rPr>
          <w:rFonts w:hint="cs"/>
          <w:rtl/>
        </w:rPr>
      </w:pPr>
      <w:r>
        <w:rPr>
          <w:rFonts w:hint="cs"/>
          <w:rtl/>
        </w:rPr>
        <w:t>ע</w:t>
      </w:r>
      <w:r>
        <w:rPr>
          <w:rFonts w:hint="cs"/>
          <w:rtl/>
        </w:rPr>
        <w:t>ל-פי תוצאות הבדיקה הזאת, תיתכן האפשרות כי יוחלט להסתמך על נתיבי תחבורה חלופיים במקום אלו של רכבת ישראל, על מנת להקטין את ההוצאה בסעיף זה. בדיקת הנושא צפויה להסתיים בעוד כמה שבועות.</w:t>
      </w:r>
    </w:p>
    <w:p w14:paraId="1F697445" w14:textId="77777777" w:rsidR="00000000" w:rsidRDefault="003B3694">
      <w:pPr>
        <w:pStyle w:val="a0"/>
        <w:ind w:firstLine="0"/>
        <w:rPr>
          <w:rFonts w:hint="cs"/>
          <w:rtl/>
        </w:rPr>
      </w:pPr>
    </w:p>
    <w:p w14:paraId="2B9E49AB" w14:textId="77777777" w:rsidR="00000000" w:rsidRDefault="003B3694">
      <w:pPr>
        <w:pStyle w:val="af1"/>
        <w:rPr>
          <w:rtl/>
        </w:rPr>
      </w:pPr>
      <w:r>
        <w:rPr>
          <w:rtl/>
        </w:rPr>
        <w:t>היו"ר ראובן ריבלין:</w:t>
      </w:r>
    </w:p>
    <w:p w14:paraId="727CED59" w14:textId="77777777" w:rsidR="00000000" w:rsidRDefault="003B3694">
      <w:pPr>
        <w:pStyle w:val="a0"/>
        <w:rPr>
          <w:rtl/>
        </w:rPr>
      </w:pPr>
    </w:p>
    <w:p w14:paraId="3DAA736E" w14:textId="77777777" w:rsidR="00000000" w:rsidRDefault="003B3694">
      <w:pPr>
        <w:pStyle w:val="a0"/>
        <w:rPr>
          <w:rFonts w:hint="cs"/>
          <w:rtl/>
        </w:rPr>
      </w:pPr>
      <w:r>
        <w:rPr>
          <w:rFonts w:hint="cs"/>
          <w:rtl/>
        </w:rPr>
        <w:t>אני מאוד מודה לסגן השר. שאלה נוספת לחמי דורון, ואחריו</w:t>
      </w:r>
      <w:r>
        <w:rPr>
          <w:rFonts w:hint="cs"/>
          <w:rtl/>
        </w:rPr>
        <w:t xml:space="preserve"> - שאלה לאורית נוקד ולאבשלום וילן.</w:t>
      </w:r>
    </w:p>
    <w:p w14:paraId="4F1B25CA" w14:textId="77777777" w:rsidR="00000000" w:rsidRDefault="003B3694">
      <w:pPr>
        <w:pStyle w:val="a0"/>
        <w:ind w:firstLine="0"/>
        <w:rPr>
          <w:rFonts w:hint="cs"/>
          <w:rtl/>
        </w:rPr>
      </w:pPr>
    </w:p>
    <w:p w14:paraId="5F85A6A0" w14:textId="77777777" w:rsidR="00000000" w:rsidRDefault="003B3694">
      <w:pPr>
        <w:pStyle w:val="a"/>
        <w:rPr>
          <w:rtl/>
        </w:rPr>
      </w:pPr>
      <w:bookmarkStart w:id="52" w:name="FS000000464T12_11_2003_12_26_33C"/>
      <w:bookmarkStart w:id="53" w:name="FS000001053T12_11_2003_12_26_52"/>
      <w:bookmarkStart w:id="54" w:name="_Toc69719309"/>
      <w:bookmarkEnd w:id="52"/>
      <w:bookmarkEnd w:id="53"/>
      <w:r>
        <w:rPr>
          <w:rFonts w:hint="eastAsia"/>
          <w:rtl/>
        </w:rPr>
        <w:t>חמי</w:t>
      </w:r>
      <w:r>
        <w:rPr>
          <w:rtl/>
        </w:rPr>
        <w:t xml:space="preserve"> דורון (שינוי):</w:t>
      </w:r>
      <w:bookmarkEnd w:id="54"/>
    </w:p>
    <w:p w14:paraId="255625B6" w14:textId="77777777" w:rsidR="00000000" w:rsidRDefault="003B3694">
      <w:pPr>
        <w:pStyle w:val="a0"/>
        <w:rPr>
          <w:rFonts w:hint="cs"/>
          <w:rtl/>
        </w:rPr>
      </w:pPr>
    </w:p>
    <w:p w14:paraId="74F18BEF" w14:textId="77777777" w:rsidR="00000000" w:rsidRDefault="003B3694">
      <w:pPr>
        <w:pStyle w:val="a0"/>
        <w:rPr>
          <w:rFonts w:hint="cs"/>
          <w:rtl/>
        </w:rPr>
      </w:pPr>
      <w:r>
        <w:rPr>
          <w:rFonts w:hint="cs"/>
          <w:rtl/>
        </w:rPr>
        <w:t>הנקודה היא, כמו שאמר סגן השר, שמשרד הביטחון התחייב לממן את הנסיעה של החיילים אך ורק עד סוף שנת הכספים הזאת. מדובר למעשה במיליוני נסיעות בשנה ברכבת, ואלה נתונים שקיבלנו מהרכבת. צריך להבין שבמציאות חיינ</w:t>
      </w:r>
      <w:r>
        <w:rPr>
          <w:rFonts w:hint="cs"/>
          <w:rtl/>
        </w:rPr>
        <w:t xml:space="preserve">ו היום -  אם פעם יכולנו להרשות לעצמנו לנסוע בטרמפים </w:t>
      </w:r>
      <w:r>
        <w:rPr>
          <w:rtl/>
        </w:rPr>
        <w:t>–</w:t>
      </w:r>
      <w:r>
        <w:rPr>
          <w:rFonts w:hint="cs"/>
          <w:rtl/>
        </w:rPr>
        <w:t xml:space="preserve"> והרי כולנו נסענו בטרמפים כשהיינו חיילים </w:t>
      </w:r>
      <w:r>
        <w:rPr>
          <w:rtl/>
        </w:rPr>
        <w:t>–</w:t>
      </w:r>
      <w:r>
        <w:rPr>
          <w:rFonts w:hint="cs"/>
          <w:rtl/>
        </w:rPr>
        <w:t xml:space="preserve"> היום זה מסוכן, בלתי אפשרי ואסור על-פי פקודות הצבא. מערכת הביטחון חייבת לתת לילדים שלנו פתרון הגיוני, נוח, סביר, לשם הגעה לבסיס שלהם וחזרה. לכן אני שואל את שר הב</w:t>
      </w:r>
      <w:r>
        <w:rPr>
          <w:rFonts w:hint="cs"/>
          <w:rtl/>
        </w:rPr>
        <w:t>יטחון, האם יש כוונה אמיתית להפסיק את השימוש של החיילים ברכבת בשנת הכספים הבאה.</w:t>
      </w:r>
    </w:p>
    <w:p w14:paraId="71924156" w14:textId="77777777" w:rsidR="00000000" w:rsidRDefault="003B3694">
      <w:pPr>
        <w:pStyle w:val="a0"/>
        <w:ind w:firstLine="0"/>
        <w:rPr>
          <w:rFonts w:hint="cs"/>
          <w:rtl/>
        </w:rPr>
      </w:pPr>
    </w:p>
    <w:p w14:paraId="12E187A4" w14:textId="77777777" w:rsidR="00000000" w:rsidRDefault="003B3694">
      <w:pPr>
        <w:pStyle w:val="af1"/>
        <w:rPr>
          <w:rtl/>
        </w:rPr>
      </w:pPr>
      <w:r>
        <w:rPr>
          <w:rtl/>
        </w:rPr>
        <w:t>היו"ר ראובן ריבלין:</w:t>
      </w:r>
    </w:p>
    <w:p w14:paraId="711D5ABE" w14:textId="77777777" w:rsidR="00000000" w:rsidRDefault="003B3694">
      <w:pPr>
        <w:pStyle w:val="a0"/>
        <w:rPr>
          <w:rtl/>
        </w:rPr>
      </w:pPr>
    </w:p>
    <w:p w14:paraId="0E2F25C2" w14:textId="77777777" w:rsidR="00000000" w:rsidRDefault="003B3694">
      <w:pPr>
        <w:pStyle w:val="a0"/>
        <w:rPr>
          <w:rFonts w:hint="cs"/>
          <w:rtl/>
        </w:rPr>
      </w:pPr>
      <w:r>
        <w:rPr>
          <w:rFonts w:hint="cs"/>
          <w:rtl/>
        </w:rPr>
        <w:t>אני מאוד מודה לחבר הכנסת חמי דורון. חברת הכנסת אורית נוקד, ואחריה - חבר הכנסת אבשלום וילן.</w:t>
      </w:r>
    </w:p>
    <w:p w14:paraId="41C84B55" w14:textId="77777777" w:rsidR="00000000" w:rsidRDefault="003B3694">
      <w:pPr>
        <w:pStyle w:val="a0"/>
        <w:ind w:firstLine="0"/>
        <w:rPr>
          <w:rFonts w:hint="cs"/>
          <w:rtl/>
        </w:rPr>
      </w:pPr>
    </w:p>
    <w:p w14:paraId="3BFEDD23" w14:textId="77777777" w:rsidR="00000000" w:rsidRDefault="003B3694">
      <w:pPr>
        <w:pStyle w:val="a"/>
        <w:rPr>
          <w:rtl/>
        </w:rPr>
      </w:pPr>
      <w:bookmarkStart w:id="55" w:name="FS000000865T12_11_2003_12_30_42"/>
      <w:bookmarkStart w:id="56" w:name="_Toc69719310"/>
      <w:bookmarkEnd w:id="55"/>
      <w:r>
        <w:rPr>
          <w:rFonts w:hint="eastAsia"/>
          <w:rtl/>
        </w:rPr>
        <w:t>אורית</w:t>
      </w:r>
      <w:r>
        <w:rPr>
          <w:rtl/>
        </w:rPr>
        <w:t xml:space="preserve"> נוקד (העבודה-מימד):</w:t>
      </w:r>
      <w:bookmarkEnd w:id="56"/>
    </w:p>
    <w:p w14:paraId="3B7658B7" w14:textId="77777777" w:rsidR="00000000" w:rsidRDefault="003B3694">
      <w:pPr>
        <w:pStyle w:val="a0"/>
        <w:rPr>
          <w:rFonts w:hint="cs"/>
          <w:rtl/>
        </w:rPr>
      </w:pPr>
    </w:p>
    <w:p w14:paraId="46362585" w14:textId="77777777" w:rsidR="00000000" w:rsidRDefault="003B3694">
      <w:pPr>
        <w:pStyle w:val="a0"/>
        <w:rPr>
          <w:rFonts w:hint="cs"/>
          <w:rtl/>
        </w:rPr>
      </w:pPr>
      <w:r>
        <w:rPr>
          <w:rFonts w:hint="cs"/>
          <w:rtl/>
        </w:rPr>
        <w:t>ראשית, אני מצטרפת לדבריו של חמי דורו</w:t>
      </w:r>
      <w:r>
        <w:rPr>
          <w:rFonts w:hint="cs"/>
          <w:rtl/>
        </w:rPr>
        <w:t>ן, ושאלתי קשורה לנושא האפודים בצה"ל. לפני כשנה פניתי לשר הביטחון ושאלתי מה קורה עם האפודים, בעקבות תלונות של אמהות לחיילים בשירות סדיר. התשובה שקיבלתי היא, שהנושא ידוע והוא מוסדר. לפני כשבועיים-וחצי שמענו שיש גם תלונות מחיילי מילואים. לכן, אני רוצה לשאול א</w:t>
      </w:r>
      <w:r>
        <w:rPr>
          <w:rFonts w:hint="cs"/>
          <w:rtl/>
        </w:rPr>
        <w:t>ותך מה נעשה בנדון. תודה.</w:t>
      </w:r>
    </w:p>
    <w:p w14:paraId="264A2C45" w14:textId="77777777" w:rsidR="00000000" w:rsidRDefault="003B3694">
      <w:pPr>
        <w:pStyle w:val="a0"/>
        <w:ind w:firstLine="0"/>
        <w:rPr>
          <w:rFonts w:hint="cs"/>
          <w:rtl/>
        </w:rPr>
      </w:pPr>
    </w:p>
    <w:p w14:paraId="06911B73" w14:textId="77777777" w:rsidR="00000000" w:rsidRDefault="003B3694">
      <w:pPr>
        <w:pStyle w:val="af1"/>
        <w:rPr>
          <w:rtl/>
        </w:rPr>
      </w:pPr>
    </w:p>
    <w:p w14:paraId="07D6D017" w14:textId="77777777" w:rsidR="00000000" w:rsidRDefault="003B3694">
      <w:pPr>
        <w:pStyle w:val="af1"/>
        <w:rPr>
          <w:rtl/>
        </w:rPr>
      </w:pPr>
      <w:r>
        <w:rPr>
          <w:rtl/>
        </w:rPr>
        <w:t>היו"ר ראובן ריבלין:</w:t>
      </w:r>
    </w:p>
    <w:p w14:paraId="56F9B681" w14:textId="77777777" w:rsidR="00000000" w:rsidRDefault="003B3694">
      <w:pPr>
        <w:pStyle w:val="a0"/>
        <w:rPr>
          <w:rtl/>
        </w:rPr>
      </w:pPr>
    </w:p>
    <w:p w14:paraId="44DB5CE3" w14:textId="77777777" w:rsidR="00000000" w:rsidRDefault="003B3694">
      <w:pPr>
        <w:pStyle w:val="a0"/>
        <w:rPr>
          <w:rFonts w:hint="cs"/>
          <w:rtl/>
        </w:rPr>
      </w:pPr>
      <w:r>
        <w:rPr>
          <w:rFonts w:hint="cs"/>
          <w:rtl/>
        </w:rPr>
        <w:t>אני מאוד מודה לחברת הכנסת אורית נוקד. חבר הכנסת אבשלום וילן. כבוד סגן השר יענה על שלוש השאלות גם יחד.</w:t>
      </w:r>
    </w:p>
    <w:p w14:paraId="2E874B21" w14:textId="77777777" w:rsidR="00000000" w:rsidRDefault="003B3694">
      <w:pPr>
        <w:pStyle w:val="a0"/>
        <w:ind w:firstLine="0"/>
        <w:rPr>
          <w:rFonts w:hint="cs"/>
          <w:rtl/>
        </w:rPr>
      </w:pPr>
    </w:p>
    <w:p w14:paraId="175A0297" w14:textId="77777777" w:rsidR="00000000" w:rsidRDefault="003B3694">
      <w:pPr>
        <w:pStyle w:val="a"/>
        <w:rPr>
          <w:rtl/>
        </w:rPr>
      </w:pPr>
      <w:bookmarkStart w:id="57" w:name="FS000000505T12_11_2003_12_33_12"/>
      <w:bookmarkStart w:id="58" w:name="_Toc69719311"/>
      <w:bookmarkEnd w:id="57"/>
      <w:r>
        <w:rPr>
          <w:rFonts w:hint="eastAsia"/>
          <w:rtl/>
        </w:rPr>
        <w:t>אבשלום</w:t>
      </w:r>
      <w:r>
        <w:rPr>
          <w:rtl/>
        </w:rPr>
        <w:t xml:space="preserve"> וילן (מרצ):</w:t>
      </w:r>
      <w:bookmarkEnd w:id="58"/>
    </w:p>
    <w:p w14:paraId="732206E9" w14:textId="77777777" w:rsidR="00000000" w:rsidRDefault="003B3694">
      <w:pPr>
        <w:pStyle w:val="a0"/>
        <w:rPr>
          <w:rFonts w:hint="cs"/>
          <w:rtl/>
        </w:rPr>
      </w:pPr>
    </w:p>
    <w:p w14:paraId="7B70115A" w14:textId="77777777" w:rsidR="00000000" w:rsidRDefault="003B3694">
      <w:pPr>
        <w:pStyle w:val="a0"/>
        <w:rPr>
          <w:rFonts w:hint="cs"/>
          <w:rtl/>
        </w:rPr>
      </w:pPr>
      <w:r>
        <w:rPr>
          <w:rFonts w:hint="cs"/>
          <w:rtl/>
        </w:rPr>
        <w:t>אדוני היושב-ראש, רבותי חברי הכנסת. סגן השר - - -</w:t>
      </w:r>
    </w:p>
    <w:p w14:paraId="15569B84" w14:textId="77777777" w:rsidR="00000000" w:rsidRDefault="003B3694">
      <w:pPr>
        <w:pStyle w:val="a0"/>
        <w:ind w:firstLine="0"/>
        <w:rPr>
          <w:rFonts w:hint="cs"/>
          <w:rtl/>
        </w:rPr>
      </w:pPr>
    </w:p>
    <w:p w14:paraId="3698C722" w14:textId="77777777" w:rsidR="00000000" w:rsidRDefault="003B3694">
      <w:pPr>
        <w:pStyle w:val="af1"/>
        <w:rPr>
          <w:rtl/>
        </w:rPr>
      </w:pPr>
      <w:r>
        <w:rPr>
          <w:rtl/>
        </w:rPr>
        <w:t>היו"ר ראובן ריבלין:</w:t>
      </w:r>
    </w:p>
    <w:p w14:paraId="1E1C3553" w14:textId="77777777" w:rsidR="00000000" w:rsidRDefault="003B3694">
      <w:pPr>
        <w:pStyle w:val="a0"/>
        <w:rPr>
          <w:rtl/>
        </w:rPr>
      </w:pPr>
    </w:p>
    <w:p w14:paraId="3B36800D" w14:textId="77777777" w:rsidR="00000000" w:rsidRDefault="003B3694">
      <w:pPr>
        <w:pStyle w:val="a0"/>
        <w:rPr>
          <w:rFonts w:hint="cs"/>
          <w:rtl/>
        </w:rPr>
      </w:pPr>
      <w:r>
        <w:rPr>
          <w:rFonts w:hint="cs"/>
          <w:rtl/>
        </w:rPr>
        <w:t>אדוני יושב-ראש</w:t>
      </w:r>
      <w:r>
        <w:rPr>
          <w:rFonts w:hint="cs"/>
          <w:rtl/>
        </w:rPr>
        <w:t xml:space="preserve"> ועדת הביקורת הנכבד ביותר, חבר הכנסת אמנון כהן. מבקר המדינה ישאל אותנו אחר כך איך יכול סגן שר לענות תשובות, כאשר הוא לא שומע את השאלות, או לפחות לא רואה אותן.</w:t>
      </w:r>
    </w:p>
    <w:p w14:paraId="34DB56D4" w14:textId="77777777" w:rsidR="00000000" w:rsidRDefault="003B3694">
      <w:pPr>
        <w:pStyle w:val="a0"/>
        <w:ind w:firstLine="0"/>
        <w:rPr>
          <w:rFonts w:hint="cs"/>
          <w:rtl/>
        </w:rPr>
      </w:pPr>
    </w:p>
    <w:p w14:paraId="5D9ED044" w14:textId="77777777" w:rsidR="00000000" w:rsidRDefault="003B3694">
      <w:pPr>
        <w:pStyle w:val="-"/>
        <w:rPr>
          <w:rtl/>
        </w:rPr>
      </w:pPr>
      <w:bookmarkStart w:id="59" w:name="FS000000505T12_11_2003_12_34_24C"/>
      <w:bookmarkEnd w:id="59"/>
      <w:r>
        <w:rPr>
          <w:rtl/>
        </w:rPr>
        <w:t>אבשלום וילן (מרצ):</w:t>
      </w:r>
    </w:p>
    <w:p w14:paraId="30A8A4F5" w14:textId="77777777" w:rsidR="00000000" w:rsidRDefault="003B3694">
      <w:pPr>
        <w:pStyle w:val="a0"/>
        <w:rPr>
          <w:rtl/>
        </w:rPr>
      </w:pPr>
    </w:p>
    <w:p w14:paraId="50CD2631" w14:textId="77777777" w:rsidR="00000000" w:rsidRDefault="003B3694">
      <w:pPr>
        <w:pStyle w:val="a0"/>
        <w:rPr>
          <w:rFonts w:hint="cs"/>
          <w:rtl/>
        </w:rPr>
      </w:pPr>
      <w:r>
        <w:rPr>
          <w:rFonts w:hint="cs"/>
          <w:rtl/>
        </w:rPr>
        <w:t xml:space="preserve">השתתפתי אתמול בדיון בוועדת הכלכלה, ושם הונח על השולחן ביושר שכל הוויכוח הוא </w:t>
      </w:r>
      <w:r>
        <w:rPr>
          <w:rFonts w:hint="cs"/>
          <w:rtl/>
        </w:rPr>
        <w:t>בעצם על סעיף סבסוד התחבורה, מי יישא בו. האוצר הכניס אותו לתוך תקציב הביטחון, בתקציב הביטחון יש בעיות קשות. בכל אופן, מה שלא ברור לי, מדוע היה צריך להגיע לשבועיים האלה, שבהם כל הציבור עסק בשאלה הכיצד מי שבמקרה גר בראשון-לציון או בבית-שמש לא ייסע ברכבת, ואחר</w:t>
      </w:r>
      <w:r>
        <w:rPr>
          <w:rFonts w:hint="cs"/>
          <w:rtl/>
        </w:rPr>
        <w:t>ים - כן. אני רוצה לשאול אותך אם אתם באמת מתכוונים להגיע לתוכנית כוללת, שתפתור את בעיי</w:t>
      </w:r>
      <w:r>
        <w:rPr>
          <w:rFonts w:hint="eastAsia"/>
          <w:rtl/>
        </w:rPr>
        <w:t>ת</w:t>
      </w:r>
      <w:r>
        <w:rPr>
          <w:rFonts w:hint="cs"/>
          <w:rtl/>
        </w:rPr>
        <w:t xml:space="preserve"> ההסעה, שתפתור את בעיי</w:t>
      </w:r>
      <w:r>
        <w:rPr>
          <w:rFonts w:hint="eastAsia"/>
          <w:rtl/>
        </w:rPr>
        <w:t>ת</w:t>
      </w:r>
      <w:r>
        <w:rPr>
          <w:rFonts w:hint="cs"/>
          <w:rtl/>
        </w:rPr>
        <w:t xml:space="preserve"> הסבסוד, ולא תשתמשו שוב בנשק שאלה כן ואלה לא.</w:t>
      </w:r>
    </w:p>
    <w:p w14:paraId="693F01CF" w14:textId="77777777" w:rsidR="00000000" w:rsidRDefault="003B3694">
      <w:pPr>
        <w:pStyle w:val="a0"/>
        <w:ind w:firstLine="0"/>
        <w:rPr>
          <w:rFonts w:hint="cs"/>
          <w:rtl/>
        </w:rPr>
      </w:pPr>
    </w:p>
    <w:p w14:paraId="31356480" w14:textId="77777777" w:rsidR="00000000" w:rsidRDefault="003B3694">
      <w:pPr>
        <w:pStyle w:val="af1"/>
        <w:rPr>
          <w:rtl/>
        </w:rPr>
      </w:pPr>
      <w:r>
        <w:rPr>
          <w:rtl/>
        </w:rPr>
        <w:t>היו"ר ראובן ריבלין:</w:t>
      </w:r>
    </w:p>
    <w:p w14:paraId="685D5777" w14:textId="77777777" w:rsidR="00000000" w:rsidRDefault="003B3694">
      <w:pPr>
        <w:pStyle w:val="a0"/>
        <w:rPr>
          <w:rtl/>
        </w:rPr>
      </w:pPr>
    </w:p>
    <w:p w14:paraId="5FF16FAF" w14:textId="77777777" w:rsidR="00000000" w:rsidRDefault="003B3694">
      <w:pPr>
        <w:pStyle w:val="a0"/>
        <w:rPr>
          <w:rFonts w:hint="cs"/>
          <w:rtl/>
        </w:rPr>
      </w:pPr>
      <w:r>
        <w:rPr>
          <w:rFonts w:hint="cs"/>
          <w:rtl/>
        </w:rPr>
        <w:t>אני מאוד מודה לחבר הכנסת וילן. כבוד סגן השר זאב בוים.</w:t>
      </w:r>
    </w:p>
    <w:p w14:paraId="4C56654A" w14:textId="77777777" w:rsidR="00000000" w:rsidRDefault="003B3694">
      <w:pPr>
        <w:pStyle w:val="a0"/>
        <w:ind w:firstLine="0"/>
        <w:rPr>
          <w:rFonts w:hint="cs"/>
          <w:rtl/>
        </w:rPr>
      </w:pPr>
    </w:p>
    <w:p w14:paraId="2978A41F" w14:textId="77777777" w:rsidR="00000000" w:rsidRDefault="003B3694">
      <w:pPr>
        <w:pStyle w:val="af0"/>
        <w:rPr>
          <w:rtl/>
        </w:rPr>
      </w:pPr>
      <w:r>
        <w:rPr>
          <w:rFonts w:hint="eastAsia"/>
          <w:rtl/>
        </w:rPr>
        <w:t>מאיר</w:t>
      </w:r>
      <w:r>
        <w:rPr>
          <w:rtl/>
        </w:rPr>
        <w:t xml:space="preserve"> פרוש (יהדות התורה):</w:t>
      </w:r>
    </w:p>
    <w:p w14:paraId="143D03BE" w14:textId="77777777" w:rsidR="00000000" w:rsidRDefault="003B3694">
      <w:pPr>
        <w:pStyle w:val="a0"/>
        <w:rPr>
          <w:rFonts w:hint="cs"/>
          <w:rtl/>
        </w:rPr>
      </w:pPr>
    </w:p>
    <w:p w14:paraId="03C558A2" w14:textId="77777777" w:rsidR="00000000" w:rsidRDefault="003B3694">
      <w:pPr>
        <w:pStyle w:val="a0"/>
        <w:rPr>
          <w:rFonts w:hint="cs"/>
          <w:rtl/>
        </w:rPr>
      </w:pPr>
      <w:r>
        <w:rPr>
          <w:rFonts w:hint="cs"/>
          <w:rtl/>
        </w:rPr>
        <w:t>מי זה ראש עיריית קריית-גת? זה מהליכוד או - - -?</w:t>
      </w:r>
    </w:p>
    <w:p w14:paraId="44E5F2B4" w14:textId="77777777" w:rsidR="00000000" w:rsidRDefault="003B3694">
      <w:pPr>
        <w:pStyle w:val="a0"/>
        <w:ind w:firstLine="0"/>
        <w:rPr>
          <w:rFonts w:hint="cs"/>
          <w:rtl/>
        </w:rPr>
      </w:pPr>
    </w:p>
    <w:p w14:paraId="449CB18A" w14:textId="77777777" w:rsidR="00000000" w:rsidRDefault="003B3694">
      <w:pPr>
        <w:pStyle w:val="af1"/>
        <w:rPr>
          <w:rtl/>
        </w:rPr>
      </w:pPr>
      <w:r>
        <w:rPr>
          <w:rtl/>
        </w:rPr>
        <w:t>היו"ר ראובן ריבלין:</w:t>
      </w:r>
    </w:p>
    <w:p w14:paraId="4A53E648" w14:textId="77777777" w:rsidR="00000000" w:rsidRDefault="003B3694">
      <w:pPr>
        <w:pStyle w:val="a0"/>
        <w:rPr>
          <w:rtl/>
        </w:rPr>
      </w:pPr>
    </w:p>
    <w:p w14:paraId="0FB62842" w14:textId="77777777" w:rsidR="00000000" w:rsidRDefault="003B3694">
      <w:pPr>
        <w:pStyle w:val="a0"/>
        <w:rPr>
          <w:rFonts w:hint="cs"/>
          <w:rtl/>
        </w:rPr>
      </w:pPr>
      <w:r>
        <w:rPr>
          <w:rFonts w:hint="cs"/>
          <w:rtl/>
        </w:rPr>
        <w:t>חבר הכנסת פרוש, למה אדוני שואל את ראש העיר לשעבר של קריית-גת, שקיבל בזמנו למעלה מ-70% מקולות  - - -</w:t>
      </w:r>
    </w:p>
    <w:p w14:paraId="5A33261F" w14:textId="77777777" w:rsidR="00000000" w:rsidRDefault="003B3694">
      <w:pPr>
        <w:pStyle w:val="a0"/>
        <w:ind w:firstLine="0"/>
        <w:rPr>
          <w:rFonts w:hint="cs"/>
          <w:rtl/>
        </w:rPr>
      </w:pPr>
    </w:p>
    <w:p w14:paraId="774A4B4D" w14:textId="77777777" w:rsidR="00000000" w:rsidRDefault="003B3694">
      <w:pPr>
        <w:pStyle w:val="af0"/>
        <w:rPr>
          <w:rtl/>
        </w:rPr>
      </w:pPr>
    </w:p>
    <w:p w14:paraId="7837B338" w14:textId="77777777" w:rsidR="00000000" w:rsidRDefault="003B3694">
      <w:pPr>
        <w:pStyle w:val="af0"/>
        <w:rPr>
          <w:rtl/>
        </w:rPr>
      </w:pPr>
      <w:r>
        <w:rPr>
          <w:rFonts w:hint="eastAsia"/>
          <w:rtl/>
        </w:rPr>
        <w:t>מאיר</w:t>
      </w:r>
      <w:r>
        <w:rPr>
          <w:rtl/>
        </w:rPr>
        <w:t xml:space="preserve"> פרוש (יהדות התורה):</w:t>
      </w:r>
    </w:p>
    <w:p w14:paraId="0BE35B11" w14:textId="77777777" w:rsidR="00000000" w:rsidRDefault="003B3694">
      <w:pPr>
        <w:pStyle w:val="a0"/>
        <w:rPr>
          <w:rFonts w:hint="cs"/>
          <w:rtl/>
        </w:rPr>
      </w:pPr>
    </w:p>
    <w:p w14:paraId="2C29480F" w14:textId="77777777" w:rsidR="00000000" w:rsidRDefault="003B3694">
      <w:pPr>
        <w:pStyle w:val="a0"/>
        <w:rPr>
          <w:rFonts w:hint="cs"/>
          <w:rtl/>
        </w:rPr>
      </w:pPr>
      <w:r>
        <w:rPr>
          <w:rFonts w:hint="cs"/>
          <w:rtl/>
        </w:rPr>
        <w:t>עבר לליכוד, לא?</w:t>
      </w:r>
    </w:p>
    <w:p w14:paraId="46BE39B8" w14:textId="77777777" w:rsidR="00000000" w:rsidRDefault="003B3694">
      <w:pPr>
        <w:pStyle w:val="af1"/>
        <w:rPr>
          <w:rFonts w:hint="cs"/>
          <w:rtl/>
        </w:rPr>
      </w:pPr>
    </w:p>
    <w:p w14:paraId="0AB9329F" w14:textId="77777777" w:rsidR="00000000" w:rsidRDefault="003B3694">
      <w:pPr>
        <w:pStyle w:val="af1"/>
        <w:rPr>
          <w:rtl/>
        </w:rPr>
      </w:pPr>
      <w:r>
        <w:rPr>
          <w:rtl/>
        </w:rPr>
        <w:t>היו"ר ראובן ריבלין:</w:t>
      </w:r>
    </w:p>
    <w:p w14:paraId="7DD7AB04" w14:textId="77777777" w:rsidR="00000000" w:rsidRDefault="003B3694">
      <w:pPr>
        <w:pStyle w:val="a0"/>
        <w:rPr>
          <w:rtl/>
        </w:rPr>
      </w:pPr>
    </w:p>
    <w:p w14:paraId="55C8AD91" w14:textId="77777777" w:rsidR="00000000" w:rsidRDefault="003B3694">
      <w:pPr>
        <w:pStyle w:val="a0"/>
        <w:rPr>
          <w:rFonts w:hint="cs"/>
          <w:rtl/>
        </w:rPr>
      </w:pPr>
      <w:r>
        <w:rPr>
          <w:rFonts w:hint="cs"/>
          <w:rtl/>
        </w:rPr>
        <w:t>חבר הכנסת פרוש, הא</w:t>
      </w:r>
      <w:r>
        <w:rPr>
          <w:rFonts w:hint="cs"/>
          <w:rtl/>
        </w:rPr>
        <w:t>ם אדוני רוצה הפסקה כדי שיוכל - - -</w:t>
      </w:r>
    </w:p>
    <w:p w14:paraId="0EB769EC" w14:textId="77777777" w:rsidR="00000000" w:rsidRDefault="003B3694">
      <w:pPr>
        <w:pStyle w:val="a0"/>
        <w:ind w:firstLine="0"/>
        <w:rPr>
          <w:rFonts w:hint="cs"/>
          <w:rtl/>
        </w:rPr>
      </w:pPr>
    </w:p>
    <w:p w14:paraId="2D6738D6" w14:textId="77777777" w:rsidR="00000000" w:rsidRDefault="003B3694">
      <w:pPr>
        <w:pStyle w:val="a"/>
        <w:rPr>
          <w:rtl/>
        </w:rPr>
      </w:pPr>
      <w:bookmarkStart w:id="60" w:name="FS000000505T12_11_2003_12_40_03C"/>
      <w:bookmarkStart w:id="61" w:name="FS000000464T12_11_2003_12_40_15"/>
      <w:bookmarkStart w:id="62" w:name="_Toc69719312"/>
      <w:bookmarkEnd w:id="60"/>
      <w:bookmarkEnd w:id="61"/>
      <w:r>
        <w:rPr>
          <w:rFonts w:hint="eastAsia"/>
          <w:rtl/>
        </w:rPr>
        <w:t>סגן שר הביטחון זאב בוים:</w:t>
      </w:r>
      <w:bookmarkEnd w:id="62"/>
    </w:p>
    <w:p w14:paraId="6BFC22C3" w14:textId="77777777" w:rsidR="00000000" w:rsidRDefault="003B3694">
      <w:pPr>
        <w:pStyle w:val="a0"/>
        <w:rPr>
          <w:rFonts w:hint="cs"/>
          <w:rtl/>
        </w:rPr>
      </w:pPr>
    </w:p>
    <w:p w14:paraId="42CE7572" w14:textId="77777777" w:rsidR="00000000" w:rsidRDefault="003B3694">
      <w:pPr>
        <w:pStyle w:val="a0"/>
        <w:rPr>
          <w:rFonts w:hint="cs"/>
          <w:rtl/>
        </w:rPr>
      </w:pPr>
      <w:r>
        <w:rPr>
          <w:rFonts w:hint="cs"/>
          <w:rtl/>
        </w:rPr>
        <w:t>פרוש, לא ידעתי שאתה עוזר של איתן כבל. קריית-גת זה לא המקרה שבו יכולה להתגדר מפלגת העבודה, ודאי לא המפלגה שלך.</w:t>
      </w:r>
    </w:p>
    <w:p w14:paraId="057C71C1" w14:textId="77777777" w:rsidR="00000000" w:rsidRDefault="003B3694">
      <w:pPr>
        <w:pStyle w:val="a0"/>
        <w:ind w:firstLine="0"/>
        <w:rPr>
          <w:rFonts w:hint="cs"/>
          <w:rtl/>
        </w:rPr>
      </w:pPr>
    </w:p>
    <w:p w14:paraId="1224BCB4" w14:textId="77777777" w:rsidR="00000000" w:rsidRDefault="003B3694">
      <w:pPr>
        <w:pStyle w:val="af0"/>
        <w:rPr>
          <w:rtl/>
        </w:rPr>
      </w:pPr>
      <w:r>
        <w:rPr>
          <w:rFonts w:hint="eastAsia"/>
          <w:rtl/>
        </w:rPr>
        <w:t>משה</w:t>
      </w:r>
      <w:r>
        <w:rPr>
          <w:rtl/>
        </w:rPr>
        <w:t xml:space="preserve"> גפני (יהדות התורה):</w:t>
      </w:r>
    </w:p>
    <w:p w14:paraId="2667F2B9" w14:textId="77777777" w:rsidR="00000000" w:rsidRDefault="003B3694">
      <w:pPr>
        <w:pStyle w:val="a0"/>
        <w:rPr>
          <w:rFonts w:hint="cs"/>
          <w:rtl/>
        </w:rPr>
      </w:pPr>
    </w:p>
    <w:p w14:paraId="7CD778EC" w14:textId="77777777" w:rsidR="00000000" w:rsidRDefault="003B3694">
      <w:pPr>
        <w:pStyle w:val="a0"/>
        <w:rPr>
          <w:rFonts w:hint="cs"/>
          <w:rtl/>
        </w:rPr>
      </w:pPr>
      <w:r>
        <w:rPr>
          <w:rFonts w:hint="cs"/>
          <w:rtl/>
        </w:rPr>
        <w:t>אז מי ראש העיר באשקלון?</w:t>
      </w:r>
    </w:p>
    <w:p w14:paraId="7146EE24" w14:textId="77777777" w:rsidR="00000000" w:rsidRDefault="003B3694">
      <w:pPr>
        <w:pStyle w:val="a0"/>
        <w:ind w:firstLine="0"/>
        <w:rPr>
          <w:rFonts w:hint="cs"/>
          <w:rtl/>
        </w:rPr>
      </w:pPr>
    </w:p>
    <w:p w14:paraId="492AD762" w14:textId="77777777" w:rsidR="00000000" w:rsidRDefault="003B3694">
      <w:pPr>
        <w:pStyle w:val="af1"/>
        <w:rPr>
          <w:rtl/>
        </w:rPr>
      </w:pPr>
      <w:r>
        <w:rPr>
          <w:rtl/>
        </w:rPr>
        <w:t>היו"ר ראובן ריבלין:</w:t>
      </w:r>
    </w:p>
    <w:p w14:paraId="0B95B1A2" w14:textId="77777777" w:rsidR="00000000" w:rsidRDefault="003B3694">
      <w:pPr>
        <w:pStyle w:val="a0"/>
        <w:rPr>
          <w:rtl/>
        </w:rPr>
      </w:pPr>
    </w:p>
    <w:p w14:paraId="08CC3DF7" w14:textId="77777777" w:rsidR="00000000" w:rsidRDefault="003B3694">
      <w:pPr>
        <w:pStyle w:val="a0"/>
        <w:rPr>
          <w:rFonts w:hint="cs"/>
          <w:rtl/>
        </w:rPr>
      </w:pPr>
      <w:r>
        <w:rPr>
          <w:rFonts w:hint="cs"/>
          <w:rtl/>
        </w:rPr>
        <w:t>חבר הכנסת גפ</w:t>
      </w:r>
      <w:r>
        <w:rPr>
          <w:rFonts w:hint="cs"/>
          <w:rtl/>
        </w:rPr>
        <w:t>ני, אני רואה שבכלל פתחנו את ועידת יהדות התורה פה. מה קרה? רבות</w:t>
      </w:r>
      <w:r>
        <w:rPr>
          <w:rFonts w:hint="eastAsia"/>
          <w:rtl/>
        </w:rPr>
        <w:t>י</w:t>
      </w:r>
      <w:r>
        <w:rPr>
          <w:rFonts w:hint="cs"/>
          <w:rtl/>
        </w:rPr>
        <w:t>, פה זה כנסת. חבר הכנסת פרוש, אני קורא לך לסדר פעם ראשונה.</w:t>
      </w:r>
    </w:p>
    <w:p w14:paraId="1E71E35B" w14:textId="77777777" w:rsidR="00000000" w:rsidRDefault="003B3694">
      <w:pPr>
        <w:pStyle w:val="a0"/>
        <w:ind w:firstLine="0"/>
        <w:rPr>
          <w:rFonts w:hint="cs"/>
          <w:rtl/>
        </w:rPr>
      </w:pPr>
    </w:p>
    <w:p w14:paraId="122BDD7F" w14:textId="77777777" w:rsidR="00000000" w:rsidRDefault="003B3694">
      <w:pPr>
        <w:pStyle w:val="af0"/>
        <w:rPr>
          <w:rtl/>
        </w:rPr>
      </w:pPr>
      <w:r>
        <w:rPr>
          <w:rFonts w:hint="eastAsia"/>
          <w:rtl/>
        </w:rPr>
        <w:t>ישראל</w:t>
      </w:r>
      <w:r>
        <w:rPr>
          <w:rtl/>
        </w:rPr>
        <w:t xml:space="preserve"> אייכלר (יהדות התורה):</w:t>
      </w:r>
    </w:p>
    <w:p w14:paraId="37DD16E5" w14:textId="77777777" w:rsidR="00000000" w:rsidRDefault="003B3694">
      <w:pPr>
        <w:pStyle w:val="a0"/>
        <w:rPr>
          <w:rFonts w:hint="cs"/>
          <w:rtl/>
        </w:rPr>
      </w:pPr>
    </w:p>
    <w:p w14:paraId="37C42D27" w14:textId="77777777" w:rsidR="00000000" w:rsidRDefault="003B3694">
      <w:pPr>
        <w:pStyle w:val="a0"/>
        <w:rPr>
          <w:rFonts w:hint="cs"/>
          <w:rtl/>
        </w:rPr>
      </w:pPr>
      <w:r>
        <w:rPr>
          <w:rFonts w:hint="cs"/>
          <w:rtl/>
        </w:rPr>
        <w:t>מה קורה בצפת?</w:t>
      </w:r>
    </w:p>
    <w:p w14:paraId="7C050276" w14:textId="77777777" w:rsidR="00000000" w:rsidRDefault="003B3694">
      <w:pPr>
        <w:pStyle w:val="a0"/>
        <w:ind w:firstLine="0"/>
        <w:rPr>
          <w:rFonts w:hint="cs"/>
          <w:rtl/>
        </w:rPr>
      </w:pPr>
    </w:p>
    <w:p w14:paraId="673C6C24" w14:textId="77777777" w:rsidR="00000000" w:rsidRDefault="003B3694">
      <w:pPr>
        <w:pStyle w:val="af1"/>
        <w:rPr>
          <w:rtl/>
        </w:rPr>
      </w:pPr>
      <w:r>
        <w:rPr>
          <w:rtl/>
        </w:rPr>
        <w:t>היו"ר ראובן ריבלין:</w:t>
      </w:r>
    </w:p>
    <w:p w14:paraId="140D83E9" w14:textId="77777777" w:rsidR="00000000" w:rsidRDefault="003B3694">
      <w:pPr>
        <w:pStyle w:val="a0"/>
        <w:rPr>
          <w:rtl/>
        </w:rPr>
      </w:pPr>
    </w:p>
    <w:p w14:paraId="658A4B86" w14:textId="77777777" w:rsidR="00000000" w:rsidRDefault="003B3694">
      <w:pPr>
        <w:pStyle w:val="a0"/>
        <w:rPr>
          <w:rFonts w:hint="cs"/>
          <w:rtl/>
        </w:rPr>
      </w:pPr>
      <w:r>
        <w:rPr>
          <w:rFonts w:hint="cs"/>
          <w:rtl/>
        </w:rPr>
        <w:t>חבר הכנסת אייכלר. רבות</w:t>
      </w:r>
      <w:r>
        <w:rPr>
          <w:rFonts w:hint="eastAsia"/>
          <w:rtl/>
        </w:rPr>
        <w:t>י</w:t>
      </w:r>
      <w:r>
        <w:rPr>
          <w:rFonts w:hint="cs"/>
          <w:rtl/>
        </w:rPr>
        <w:t xml:space="preserve">, תנו כבוד לשאלותיהם של חברי הכנסת, כי עכשיו </w:t>
      </w:r>
      <w:r>
        <w:rPr>
          <w:rFonts w:hint="cs"/>
          <w:rtl/>
        </w:rPr>
        <w:t>אנחנו בשלב השאילתא בעל-פה.</w:t>
      </w:r>
    </w:p>
    <w:p w14:paraId="05803145" w14:textId="77777777" w:rsidR="00000000" w:rsidRDefault="003B3694">
      <w:pPr>
        <w:pStyle w:val="a0"/>
        <w:ind w:firstLine="0"/>
        <w:rPr>
          <w:rFonts w:hint="cs"/>
          <w:rtl/>
        </w:rPr>
      </w:pPr>
    </w:p>
    <w:p w14:paraId="21EED286" w14:textId="77777777" w:rsidR="00000000" w:rsidRDefault="003B3694">
      <w:pPr>
        <w:pStyle w:val="af0"/>
        <w:rPr>
          <w:rtl/>
        </w:rPr>
      </w:pPr>
      <w:r>
        <w:rPr>
          <w:rFonts w:hint="eastAsia"/>
          <w:rtl/>
        </w:rPr>
        <w:t>משה</w:t>
      </w:r>
      <w:r>
        <w:rPr>
          <w:rtl/>
        </w:rPr>
        <w:t xml:space="preserve"> גפני (יהדות התורה):</w:t>
      </w:r>
    </w:p>
    <w:p w14:paraId="620F29D5" w14:textId="77777777" w:rsidR="00000000" w:rsidRDefault="003B3694">
      <w:pPr>
        <w:pStyle w:val="a0"/>
        <w:rPr>
          <w:rFonts w:hint="cs"/>
          <w:rtl/>
        </w:rPr>
      </w:pPr>
    </w:p>
    <w:p w14:paraId="7AC4B155" w14:textId="77777777" w:rsidR="00000000" w:rsidRDefault="003B3694">
      <w:pPr>
        <w:pStyle w:val="a0"/>
        <w:rPr>
          <w:rFonts w:hint="cs"/>
          <w:rtl/>
        </w:rPr>
      </w:pPr>
      <w:r>
        <w:rPr>
          <w:rFonts w:hint="cs"/>
          <w:rtl/>
        </w:rPr>
        <w:t>מה קרה בערד? סתם שאלה.</w:t>
      </w:r>
    </w:p>
    <w:p w14:paraId="66D40BBA" w14:textId="77777777" w:rsidR="00000000" w:rsidRDefault="003B3694">
      <w:pPr>
        <w:pStyle w:val="a0"/>
        <w:ind w:firstLine="0"/>
        <w:rPr>
          <w:rFonts w:hint="cs"/>
          <w:rtl/>
        </w:rPr>
      </w:pPr>
    </w:p>
    <w:p w14:paraId="6FD2D687" w14:textId="77777777" w:rsidR="00000000" w:rsidRDefault="003B3694">
      <w:pPr>
        <w:pStyle w:val="af1"/>
        <w:rPr>
          <w:rtl/>
        </w:rPr>
      </w:pPr>
      <w:r>
        <w:rPr>
          <w:rtl/>
        </w:rPr>
        <w:t>היו"ר ראובן ריבלין:</w:t>
      </w:r>
    </w:p>
    <w:p w14:paraId="067CF1D5" w14:textId="77777777" w:rsidR="00000000" w:rsidRDefault="003B3694">
      <w:pPr>
        <w:pStyle w:val="a0"/>
        <w:rPr>
          <w:rtl/>
        </w:rPr>
      </w:pPr>
    </w:p>
    <w:p w14:paraId="0256245E" w14:textId="77777777" w:rsidR="00000000" w:rsidRDefault="003B3694">
      <w:pPr>
        <w:pStyle w:val="a0"/>
        <w:rPr>
          <w:rFonts w:hint="cs"/>
          <w:rtl/>
        </w:rPr>
      </w:pPr>
      <w:r>
        <w:rPr>
          <w:rFonts w:hint="cs"/>
          <w:rtl/>
        </w:rPr>
        <w:t>חבר הכנסת גפני, האם אדוני לא שם לב שהוא עומד, קודם כול? דבר שני, האם הוא מתקנא בחבר הכנסת פרוש, על שקראתי אותו לסדר?</w:t>
      </w:r>
    </w:p>
    <w:p w14:paraId="3DBDCF2A" w14:textId="77777777" w:rsidR="00000000" w:rsidRDefault="003B3694">
      <w:pPr>
        <w:pStyle w:val="a0"/>
        <w:ind w:firstLine="0"/>
        <w:rPr>
          <w:rFonts w:hint="cs"/>
          <w:rtl/>
        </w:rPr>
      </w:pPr>
    </w:p>
    <w:p w14:paraId="35C14DC3" w14:textId="77777777" w:rsidR="00000000" w:rsidRDefault="003B3694">
      <w:pPr>
        <w:pStyle w:val="af0"/>
        <w:rPr>
          <w:rtl/>
        </w:rPr>
      </w:pPr>
      <w:r>
        <w:rPr>
          <w:rFonts w:hint="eastAsia"/>
          <w:rtl/>
        </w:rPr>
        <w:t>משה</w:t>
      </w:r>
      <w:r>
        <w:rPr>
          <w:rtl/>
        </w:rPr>
        <w:t xml:space="preserve"> גפני (יהדות התורה):</w:t>
      </w:r>
    </w:p>
    <w:p w14:paraId="53D0F19A" w14:textId="77777777" w:rsidR="00000000" w:rsidRDefault="003B3694">
      <w:pPr>
        <w:pStyle w:val="a0"/>
        <w:rPr>
          <w:rFonts w:hint="cs"/>
          <w:rtl/>
        </w:rPr>
      </w:pPr>
    </w:p>
    <w:p w14:paraId="11D190E4" w14:textId="77777777" w:rsidR="00000000" w:rsidRDefault="003B3694">
      <w:pPr>
        <w:pStyle w:val="a0"/>
        <w:rPr>
          <w:rFonts w:hint="cs"/>
          <w:rtl/>
        </w:rPr>
      </w:pPr>
      <w:r>
        <w:rPr>
          <w:rFonts w:hint="cs"/>
          <w:rtl/>
        </w:rPr>
        <w:t>לא, עד כאן.</w:t>
      </w:r>
    </w:p>
    <w:p w14:paraId="2FB03C8B" w14:textId="77777777" w:rsidR="00000000" w:rsidRDefault="003B3694">
      <w:pPr>
        <w:pStyle w:val="a0"/>
        <w:ind w:firstLine="0"/>
        <w:rPr>
          <w:rFonts w:hint="cs"/>
          <w:rtl/>
        </w:rPr>
      </w:pPr>
    </w:p>
    <w:p w14:paraId="170F5F70" w14:textId="77777777" w:rsidR="00000000" w:rsidRDefault="003B3694">
      <w:pPr>
        <w:pStyle w:val="af1"/>
        <w:rPr>
          <w:rtl/>
        </w:rPr>
      </w:pPr>
      <w:r>
        <w:rPr>
          <w:rtl/>
        </w:rPr>
        <w:t>הי</w:t>
      </w:r>
      <w:r>
        <w:rPr>
          <w:rtl/>
        </w:rPr>
        <w:t>ו"ר ראובן ריבלין:</w:t>
      </w:r>
    </w:p>
    <w:p w14:paraId="43CD1558" w14:textId="77777777" w:rsidR="00000000" w:rsidRDefault="003B3694">
      <w:pPr>
        <w:pStyle w:val="a0"/>
        <w:rPr>
          <w:rtl/>
        </w:rPr>
      </w:pPr>
    </w:p>
    <w:p w14:paraId="2DB899A7" w14:textId="77777777" w:rsidR="00000000" w:rsidRDefault="003B3694">
      <w:pPr>
        <w:pStyle w:val="a0"/>
        <w:rPr>
          <w:rFonts w:hint="cs"/>
          <w:rtl/>
        </w:rPr>
      </w:pPr>
      <w:r>
        <w:rPr>
          <w:rFonts w:hint="cs"/>
          <w:rtl/>
        </w:rPr>
        <w:t>אם הוא מתקנא, אני מייד אתקן את המעוות. מספיק, רבותי. היה פסק זמן לדיון בבחירות, ועכשיו אנחנו עוברים לסדר-היום.</w:t>
      </w:r>
    </w:p>
    <w:p w14:paraId="1DEB567D" w14:textId="77777777" w:rsidR="00000000" w:rsidRDefault="003B3694">
      <w:pPr>
        <w:pStyle w:val="a0"/>
        <w:ind w:firstLine="0"/>
        <w:rPr>
          <w:rFonts w:hint="cs"/>
          <w:rtl/>
        </w:rPr>
      </w:pPr>
    </w:p>
    <w:p w14:paraId="6861C370" w14:textId="77777777" w:rsidR="00000000" w:rsidRDefault="003B3694">
      <w:pPr>
        <w:pStyle w:val="-"/>
        <w:rPr>
          <w:rtl/>
        </w:rPr>
      </w:pPr>
      <w:bookmarkStart w:id="63" w:name="FS000000464T12_11_2003_12_45_25C"/>
      <w:bookmarkEnd w:id="63"/>
      <w:r>
        <w:rPr>
          <w:rtl/>
        </w:rPr>
        <w:t>סגן שר הביטחון זאב בוים:</w:t>
      </w:r>
    </w:p>
    <w:p w14:paraId="09938B37" w14:textId="77777777" w:rsidR="00000000" w:rsidRDefault="003B3694">
      <w:pPr>
        <w:pStyle w:val="a0"/>
        <w:rPr>
          <w:rtl/>
        </w:rPr>
      </w:pPr>
    </w:p>
    <w:p w14:paraId="7C506331" w14:textId="77777777" w:rsidR="00000000" w:rsidRDefault="003B3694">
      <w:pPr>
        <w:pStyle w:val="a0"/>
        <w:rPr>
          <w:rFonts w:hint="cs"/>
          <w:rtl/>
        </w:rPr>
      </w:pPr>
      <w:r>
        <w:rPr>
          <w:rFonts w:hint="cs"/>
          <w:rtl/>
        </w:rPr>
        <w:t>אם כן, קודם כול צריך לדעת, מדובר בקווים חדשים שלא היו קיימים קודם לכן. אדוני היושב-ראש, אני לא יכול</w:t>
      </w:r>
      <w:r>
        <w:rPr>
          <w:rFonts w:hint="cs"/>
          <w:rtl/>
        </w:rPr>
        <w:t xml:space="preserve"> ככה.</w:t>
      </w:r>
    </w:p>
    <w:p w14:paraId="32FA4111" w14:textId="77777777" w:rsidR="00000000" w:rsidRDefault="003B3694">
      <w:pPr>
        <w:pStyle w:val="a0"/>
        <w:ind w:firstLine="0"/>
        <w:rPr>
          <w:rFonts w:hint="cs"/>
          <w:rtl/>
        </w:rPr>
      </w:pPr>
    </w:p>
    <w:p w14:paraId="459F032A" w14:textId="77777777" w:rsidR="00000000" w:rsidRDefault="003B3694">
      <w:pPr>
        <w:pStyle w:val="af1"/>
        <w:rPr>
          <w:rtl/>
        </w:rPr>
      </w:pPr>
      <w:r>
        <w:rPr>
          <w:rtl/>
        </w:rPr>
        <w:t>היו"ר ראובן ריבלין:</w:t>
      </w:r>
    </w:p>
    <w:p w14:paraId="004941DF" w14:textId="77777777" w:rsidR="00000000" w:rsidRDefault="003B3694">
      <w:pPr>
        <w:pStyle w:val="a0"/>
        <w:rPr>
          <w:rtl/>
        </w:rPr>
      </w:pPr>
    </w:p>
    <w:p w14:paraId="1570B2CC" w14:textId="77777777" w:rsidR="00000000" w:rsidRDefault="003B3694">
      <w:pPr>
        <w:pStyle w:val="a0"/>
        <w:rPr>
          <w:rFonts w:hint="cs"/>
          <w:rtl/>
        </w:rPr>
      </w:pPr>
      <w:r>
        <w:rPr>
          <w:rFonts w:hint="cs"/>
          <w:rtl/>
        </w:rPr>
        <w:t>חבר הכנסת גפני, יואיל בטובו לקחת את סגן שר החינוך החוצה ולדבר אתו. לא מעניין אותי מה הוא שאל אותך, סגן השר עונה על שאילתות של חברי הכנסת. יום רביעי הוא יום חברי הכנסת. אז אפשר לקרוא קריאת ביניים, חבר הכנסת פרוש עשה זאת בחן ובחסד</w:t>
      </w:r>
      <w:r>
        <w:rPr>
          <w:rFonts w:hint="cs"/>
          <w:rtl/>
        </w:rPr>
        <w:t>, ולא קיבל את חסדי.</w:t>
      </w:r>
    </w:p>
    <w:p w14:paraId="1F880B16" w14:textId="77777777" w:rsidR="00000000" w:rsidRDefault="003B3694">
      <w:pPr>
        <w:pStyle w:val="a0"/>
        <w:ind w:firstLine="0"/>
        <w:rPr>
          <w:rFonts w:hint="cs"/>
          <w:rtl/>
        </w:rPr>
      </w:pPr>
    </w:p>
    <w:p w14:paraId="411E1E12" w14:textId="77777777" w:rsidR="00000000" w:rsidRDefault="003B3694">
      <w:pPr>
        <w:pStyle w:val="af0"/>
        <w:rPr>
          <w:rtl/>
        </w:rPr>
      </w:pPr>
      <w:r>
        <w:rPr>
          <w:rFonts w:hint="eastAsia"/>
          <w:rtl/>
        </w:rPr>
        <w:t>משה</w:t>
      </w:r>
      <w:r>
        <w:rPr>
          <w:rtl/>
        </w:rPr>
        <w:t xml:space="preserve"> גפני (יהדות התורה):</w:t>
      </w:r>
    </w:p>
    <w:p w14:paraId="3B7464BE" w14:textId="77777777" w:rsidR="00000000" w:rsidRDefault="003B3694">
      <w:pPr>
        <w:pStyle w:val="a0"/>
        <w:rPr>
          <w:rFonts w:hint="cs"/>
          <w:rtl/>
        </w:rPr>
      </w:pPr>
    </w:p>
    <w:p w14:paraId="7B499C72" w14:textId="77777777" w:rsidR="00000000" w:rsidRDefault="003B3694">
      <w:pPr>
        <w:pStyle w:val="a0"/>
        <w:rPr>
          <w:rFonts w:hint="cs"/>
          <w:rtl/>
        </w:rPr>
      </w:pPr>
      <w:r>
        <w:rPr>
          <w:rFonts w:hint="cs"/>
          <w:rtl/>
        </w:rPr>
        <w:t>רק חגיגה קטנה ביהדות התורה.</w:t>
      </w:r>
    </w:p>
    <w:p w14:paraId="5203AFEF" w14:textId="77777777" w:rsidR="00000000" w:rsidRDefault="003B3694">
      <w:pPr>
        <w:pStyle w:val="a0"/>
        <w:ind w:firstLine="0"/>
        <w:rPr>
          <w:rFonts w:hint="cs"/>
          <w:rtl/>
        </w:rPr>
      </w:pPr>
    </w:p>
    <w:p w14:paraId="72813AAA" w14:textId="77777777" w:rsidR="00000000" w:rsidRDefault="003B3694">
      <w:pPr>
        <w:pStyle w:val="af1"/>
        <w:rPr>
          <w:rtl/>
        </w:rPr>
      </w:pPr>
      <w:r>
        <w:rPr>
          <w:rtl/>
        </w:rPr>
        <w:t>היו"ר ראובן ריבלין:</w:t>
      </w:r>
    </w:p>
    <w:p w14:paraId="62B4799A" w14:textId="77777777" w:rsidR="00000000" w:rsidRDefault="003B3694">
      <w:pPr>
        <w:pStyle w:val="a0"/>
        <w:rPr>
          <w:rtl/>
        </w:rPr>
      </w:pPr>
    </w:p>
    <w:p w14:paraId="40A9EDE0" w14:textId="77777777" w:rsidR="00000000" w:rsidRDefault="003B3694">
      <w:pPr>
        <w:pStyle w:val="a0"/>
        <w:rPr>
          <w:rFonts w:hint="cs"/>
          <w:rtl/>
        </w:rPr>
      </w:pPr>
      <w:r>
        <w:rPr>
          <w:rFonts w:hint="cs"/>
          <w:rtl/>
        </w:rPr>
        <w:t>תודה רבה, חבר הכנסת גפני.</w:t>
      </w:r>
    </w:p>
    <w:p w14:paraId="5217778D" w14:textId="77777777" w:rsidR="00000000" w:rsidRDefault="003B3694">
      <w:pPr>
        <w:pStyle w:val="a0"/>
        <w:ind w:firstLine="0"/>
        <w:rPr>
          <w:rFonts w:hint="cs"/>
          <w:rtl/>
        </w:rPr>
      </w:pPr>
    </w:p>
    <w:p w14:paraId="69523982" w14:textId="77777777" w:rsidR="00000000" w:rsidRDefault="003B3694">
      <w:pPr>
        <w:pStyle w:val="-"/>
        <w:rPr>
          <w:rtl/>
        </w:rPr>
      </w:pPr>
      <w:bookmarkStart w:id="64" w:name="FS000000464T12_11_2003_12_48_09C"/>
      <w:bookmarkEnd w:id="64"/>
      <w:r>
        <w:rPr>
          <w:rtl/>
        </w:rPr>
        <w:t>סגן שר הביטחון זאב בוים:</w:t>
      </w:r>
    </w:p>
    <w:p w14:paraId="12750F8A" w14:textId="77777777" w:rsidR="00000000" w:rsidRDefault="003B3694">
      <w:pPr>
        <w:pStyle w:val="a0"/>
        <w:rPr>
          <w:rtl/>
        </w:rPr>
      </w:pPr>
    </w:p>
    <w:p w14:paraId="2FE1D668" w14:textId="77777777" w:rsidR="00000000" w:rsidRDefault="003B3694">
      <w:pPr>
        <w:pStyle w:val="a0"/>
        <w:rPr>
          <w:rFonts w:hint="cs"/>
          <w:rtl/>
        </w:rPr>
      </w:pPr>
      <w:r>
        <w:rPr>
          <w:rFonts w:hint="cs"/>
          <w:rtl/>
        </w:rPr>
        <w:t>הרב גפני, אתה בכוונה מפריע לי?</w:t>
      </w:r>
    </w:p>
    <w:p w14:paraId="05EB333E" w14:textId="77777777" w:rsidR="00000000" w:rsidRDefault="003B3694">
      <w:pPr>
        <w:pStyle w:val="a0"/>
        <w:ind w:firstLine="0"/>
        <w:rPr>
          <w:rFonts w:hint="cs"/>
          <w:rtl/>
        </w:rPr>
      </w:pPr>
    </w:p>
    <w:p w14:paraId="2B1994BC" w14:textId="77777777" w:rsidR="00000000" w:rsidRDefault="003B3694">
      <w:pPr>
        <w:pStyle w:val="af1"/>
        <w:rPr>
          <w:rtl/>
        </w:rPr>
      </w:pPr>
      <w:r>
        <w:rPr>
          <w:rtl/>
        </w:rPr>
        <w:t>היו"ר ראובן ריבלין:</w:t>
      </w:r>
    </w:p>
    <w:p w14:paraId="0F6BC784" w14:textId="77777777" w:rsidR="00000000" w:rsidRDefault="003B3694">
      <w:pPr>
        <w:pStyle w:val="a0"/>
        <w:rPr>
          <w:rtl/>
        </w:rPr>
      </w:pPr>
    </w:p>
    <w:p w14:paraId="34D1D6EA" w14:textId="77777777" w:rsidR="00000000" w:rsidRDefault="003B3694">
      <w:pPr>
        <w:pStyle w:val="a0"/>
        <w:rPr>
          <w:rFonts w:hint="cs"/>
          <w:rtl/>
        </w:rPr>
      </w:pPr>
      <w:r>
        <w:rPr>
          <w:rFonts w:hint="cs"/>
          <w:rtl/>
        </w:rPr>
        <w:t>חבר הכנסת חמי דורון, עונים לך.</w:t>
      </w:r>
    </w:p>
    <w:p w14:paraId="712E9F2E" w14:textId="77777777" w:rsidR="00000000" w:rsidRDefault="003B3694">
      <w:pPr>
        <w:pStyle w:val="-"/>
        <w:rPr>
          <w:rtl/>
        </w:rPr>
      </w:pPr>
      <w:bookmarkStart w:id="65" w:name="FS000000464T12_11_2003_12_48_59C"/>
      <w:bookmarkEnd w:id="65"/>
    </w:p>
    <w:p w14:paraId="249D8F30" w14:textId="77777777" w:rsidR="00000000" w:rsidRDefault="003B3694">
      <w:pPr>
        <w:pStyle w:val="-"/>
        <w:rPr>
          <w:rtl/>
        </w:rPr>
      </w:pPr>
      <w:r>
        <w:rPr>
          <w:rtl/>
        </w:rPr>
        <w:t>סגן שר הביטחון זאב בוי</w:t>
      </w:r>
      <w:r>
        <w:rPr>
          <w:rtl/>
        </w:rPr>
        <w:t>ם:</w:t>
      </w:r>
    </w:p>
    <w:p w14:paraId="4B8AF86F" w14:textId="77777777" w:rsidR="00000000" w:rsidRDefault="003B3694">
      <w:pPr>
        <w:pStyle w:val="a0"/>
        <w:rPr>
          <w:rtl/>
        </w:rPr>
      </w:pPr>
    </w:p>
    <w:p w14:paraId="2D69858E" w14:textId="77777777" w:rsidR="00000000" w:rsidRDefault="003B3694">
      <w:pPr>
        <w:pStyle w:val="a0"/>
        <w:rPr>
          <w:rFonts w:hint="cs"/>
          <w:rtl/>
        </w:rPr>
      </w:pPr>
      <w:r>
        <w:rPr>
          <w:rFonts w:hint="cs"/>
          <w:rtl/>
        </w:rPr>
        <w:t xml:space="preserve">צריך שיהיה ברור. פה מדובר בתוספת של קווים חדשים של רכבת ישראל, אבל תחבורה מסודרת </w:t>
      </w:r>
      <w:r>
        <w:rPr>
          <w:rtl/>
        </w:rPr>
        <w:t>–</w:t>
      </w:r>
      <w:r>
        <w:rPr>
          <w:rFonts w:hint="cs"/>
          <w:rtl/>
        </w:rPr>
        <w:t xml:space="preserve"> גם נוחה </w:t>
      </w:r>
      <w:r>
        <w:rPr>
          <w:rtl/>
        </w:rPr>
        <w:t>–</w:t>
      </w:r>
      <w:r>
        <w:rPr>
          <w:rFonts w:hint="cs"/>
          <w:rtl/>
        </w:rPr>
        <w:t xml:space="preserve"> קיימת, והיא תחבורה ציבורית. רוב החיילים נוסעים בקווים של "אגד" ובקווים של חברות אחרות על הכבישים.</w:t>
      </w:r>
    </w:p>
    <w:p w14:paraId="44355A26" w14:textId="77777777" w:rsidR="00000000" w:rsidRDefault="003B3694">
      <w:pPr>
        <w:pStyle w:val="a0"/>
        <w:ind w:firstLine="0"/>
        <w:rPr>
          <w:rFonts w:hint="cs"/>
          <w:rtl/>
        </w:rPr>
      </w:pPr>
    </w:p>
    <w:p w14:paraId="4DD03B2C" w14:textId="77777777" w:rsidR="00000000" w:rsidRDefault="003B3694">
      <w:pPr>
        <w:pStyle w:val="af0"/>
        <w:rPr>
          <w:rtl/>
        </w:rPr>
      </w:pPr>
      <w:r>
        <w:rPr>
          <w:rFonts w:hint="eastAsia"/>
          <w:rtl/>
        </w:rPr>
        <w:t>חמי</w:t>
      </w:r>
      <w:r>
        <w:rPr>
          <w:rtl/>
        </w:rPr>
        <w:t xml:space="preserve"> דורון (שינוי):</w:t>
      </w:r>
    </w:p>
    <w:p w14:paraId="487AD8E1" w14:textId="77777777" w:rsidR="00000000" w:rsidRDefault="003B3694">
      <w:pPr>
        <w:pStyle w:val="a0"/>
        <w:rPr>
          <w:rFonts w:hint="cs"/>
          <w:rtl/>
        </w:rPr>
      </w:pPr>
    </w:p>
    <w:p w14:paraId="2BDF1E09" w14:textId="77777777" w:rsidR="00000000" w:rsidRDefault="003B3694">
      <w:pPr>
        <w:pStyle w:val="a0"/>
        <w:rPr>
          <w:rFonts w:hint="cs"/>
          <w:rtl/>
        </w:rPr>
      </w:pPr>
      <w:r>
        <w:rPr>
          <w:rFonts w:hint="cs"/>
          <w:rtl/>
        </w:rPr>
        <w:t>ברכבת - - -?</w:t>
      </w:r>
    </w:p>
    <w:p w14:paraId="29900122" w14:textId="77777777" w:rsidR="00000000" w:rsidRDefault="003B3694">
      <w:pPr>
        <w:pStyle w:val="a0"/>
        <w:ind w:firstLine="0"/>
        <w:rPr>
          <w:rFonts w:hint="cs"/>
          <w:rtl/>
        </w:rPr>
      </w:pPr>
    </w:p>
    <w:p w14:paraId="1488423B" w14:textId="77777777" w:rsidR="00000000" w:rsidRDefault="003B3694">
      <w:pPr>
        <w:pStyle w:val="af1"/>
        <w:rPr>
          <w:rtl/>
        </w:rPr>
      </w:pPr>
      <w:r>
        <w:rPr>
          <w:rtl/>
        </w:rPr>
        <w:t>היו"ר ראובן ריבלין:</w:t>
      </w:r>
    </w:p>
    <w:p w14:paraId="4A6192D8" w14:textId="77777777" w:rsidR="00000000" w:rsidRDefault="003B3694">
      <w:pPr>
        <w:pStyle w:val="a0"/>
        <w:rPr>
          <w:rtl/>
        </w:rPr>
      </w:pPr>
    </w:p>
    <w:p w14:paraId="1C4B5844" w14:textId="77777777" w:rsidR="00000000" w:rsidRDefault="003B3694">
      <w:pPr>
        <w:pStyle w:val="a0"/>
        <w:rPr>
          <w:rFonts w:hint="cs"/>
          <w:rtl/>
        </w:rPr>
      </w:pPr>
      <w:r>
        <w:rPr>
          <w:rFonts w:hint="cs"/>
          <w:rtl/>
        </w:rPr>
        <w:t>הוא ע</w:t>
      </w:r>
      <w:r>
        <w:rPr>
          <w:rFonts w:hint="cs"/>
          <w:rtl/>
        </w:rPr>
        <w:t>ונה לך. חבר הכנסת דורון, זה לא פינג-פונג. הוא עונה לך.</w:t>
      </w:r>
    </w:p>
    <w:p w14:paraId="1185DC7B" w14:textId="77777777" w:rsidR="00000000" w:rsidRDefault="003B3694">
      <w:pPr>
        <w:pStyle w:val="a0"/>
        <w:ind w:firstLine="0"/>
        <w:rPr>
          <w:rFonts w:hint="cs"/>
          <w:rtl/>
        </w:rPr>
      </w:pPr>
    </w:p>
    <w:p w14:paraId="576821DD" w14:textId="77777777" w:rsidR="00000000" w:rsidRDefault="003B3694">
      <w:pPr>
        <w:pStyle w:val="-"/>
        <w:rPr>
          <w:rtl/>
        </w:rPr>
      </w:pPr>
      <w:bookmarkStart w:id="66" w:name="FS000000464T12_11_2003_12_50_53C"/>
      <w:bookmarkEnd w:id="66"/>
      <w:r>
        <w:rPr>
          <w:rtl/>
        </w:rPr>
        <w:t>סגן שר הביטחון זאב בוים:</w:t>
      </w:r>
    </w:p>
    <w:p w14:paraId="50E80A8E" w14:textId="77777777" w:rsidR="00000000" w:rsidRDefault="003B3694">
      <w:pPr>
        <w:pStyle w:val="a0"/>
        <w:rPr>
          <w:rtl/>
        </w:rPr>
      </w:pPr>
    </w:p>
    <w:p w14:paraId="70E9B94F" w14:textId="77777777" w:rsidR="00000000" w:rsidRDefault="003B3694">
      <w:pPr>
        <w:pStyle w:val="a0"/>
        <w:rPr>
          <w:rFonts w:hint="cs"/>
          <w:rtl/>
        </w:rPr>
      </w:pPr>
      <w:r>
        <w:rPr>
          <w:rFonts w:hint="cs"/>
          <w:rtl/>
        </w:rPr>
        <w:t xml:space="preserve">החלופה קיימת. </w:t>
      </w:r>
    </w:p>
    <w:p w14:paraId="5176EFBA" w14:textId="77777777" w:rsidR="00000000" w:rsidRDefault="003B3694">
      <w:pPr>
        <w:pStyle w:val="a0"/>
        <w:ind w:firstLine="0"/>
        <w:rPr>
          <w:rFonts w:hint="cs"/>
          <w:rtl/>
        </w:rPr>
      </w:pPr>
    </w:p>
    <w:p w14:paraId="5AD79F4A" w14:textId="77777777" w:rsidR="00000000" w:rsidRDefault="003B3694">
      <w:pPr>
        <w:pStyle w:val="af1"/>
        <w:rPr>
          <w:rtl/>
        </w:rPr>
      </w:pPr>
      <w:r>
        <w:rPr>
          <w:rtl/>
        </w:rPr>
        <w:t>היו"ר ראובן ריבלין:</w:t>
      </w:r>
    </w:p>
    <w:p w14:paraId="1D06C93B" w14:textId="77777777" w:rsidR="00000000" w:rsidRDefault="003B3694">
      <w:pPr>
        <w:pStyle w:val="a0"/>
        <w:rPr>
          <w:rtl/>
        </w:rPr>
      </w:pPr>
    </w:p>
    <w:p w14:paraId="28628CC4" w14:textId="77777777" w:rsidR="00000000" w:rsidRDefault="003B3694">
      <w:pPr>
        <w:pStyle w:val="a0"/>
        <w:rPr>
          <w:rFonts w:hint="cs"/>
          <w:rtl/>
        </w:rPr>
      </w:pPr>
      <w:r>
        <w:rPr>
          <w:rFonts w:hint="cs"/>
          <w:rtl/>
        </w:rPr>
        <w:t>חברת הכנסת פינקלשטיין, אולי גברתי לא שמה לב שליד סגן השר היא עומדת, ופוצחת בשיח.</w:t>
      </w:r>
    </w:p>
    <w:p w14:paraId="67BEF4BF" w14:textId="77777777" w:rsidR="00000000" w:rsidRDefault="003B3694">
      <w:pPr>
        <w:pStyle w:val="a0"/>
        <w:ind w:firstLine="0"/>
        <w:rPr>
          <w:rFonts w:hint="cs"/>
          <w:rtl/>
        </w:rPr>
      </w:pPr>
    </w:p>
    <w:p w14:paraId="23C03069" w14:textId="77777777" w:rsidR="00000000" w:rsidRDefault="003B3694">
      <w:pPr>
        <w:pStyle w:val="-"/>
        <w:rPr>
          <w:rtl/>
        </w:rPr>
      </w:pPr>
      <w:bookmarkStart w:id="67" w:name="FS000000464T12_11_2003_12_51_40C"/>
      <w:bookmarkEnd w:id="67"/>
      <w:r>
        <w:rPr>
          <w:rtl/>
        </w:rPr>
        <w:t>סגן שר הביטחון זאב בוים:</w:t>
      </w:r>
    </w:p>
    <w:p w14:paraId="1F0DEAA3" w14:textId="77777777" w:rsidR="00000000" w:rsidRDefault="003B3694">
      <w:pPr>
        <w:pStyle w:val="a0"/>
        <w:rPr>
          <w:rtl/>
        </w:rPr>
      </w:pPr>
    </w:p>
    <w:p w14:paraId="73EF356B" w14:textId="77777777" w:rsidR="00000000" w:rsidRDefault="003B3694">
      <w:pPr>
        <w:pStyle w:val="a0"/>
        <w:rPr>
          <w:rFonts w:hint="cs"/>
          <w:rtl/>
        </w:rPr>
      </w:pPr>
      <w:r>
        <w:rPr>
          <w:rFonts w:hint="cs"/>
          <w:rtl/>
        </w:rPr>
        <w:t>קודם כול החלופה קיימת. אין ספ</w:t>
      </w:r>
      <w:r>
        <w:rPr>
          <w:rFonts w:hint="cs"/>
          <w:rtl/>
        </w:rPr>
        <w:t>ק שרכבת, הקווים החדשים ללא ספק משפרים את רמת התחבורה הציבורית בכלל, יותר בטיחות, יותר נוחות וכו'. זה אינטרס של כולנו. אבל קודם כול, לא צריך להקצין. בין האפשרות לנסוע ברכבת ובין לנסוע בטרמפים קיימת אפשרות שמדינת ישראל העמידה - והיא קיימת לחיילים - לנסוע בתח</w:t>
      </w:r>
      <w:r>
        <w:rPr>
          <w:rFonts w:hint="cs"/>
          <w:rtl/>
        </w:rPr>
        <w:t xml:space="preserve">בורה הציבורית, באוטובוסים. זה פחות נוח, זה אורך יותר זמן </w:t>
      </w:r>
      <w:r>
        <w:rPr>
          <w:rtl/>
        </w:rPr>
        <w:t>–</w:t>
      </w:r>
      <w:r>
        <w:rPr>
          <w:rFonts w:hint="cs"/>
          <w:rtl/>
        </w:rPr>
        <w:t xml:space="preserve"> זה נכון. עכשיו נוספו קווים חדשים, ורכבת ישראל מבקשת על הקווים הנוספים תוספת של כסף, שבתוכנית הזאת, עד סוף השנה, אינו בנמצא, אף  שלא מדובר בהרבה כסף.</w:t>
      </w:r>
    </w:p>
    <w:p w14:paraId="3AE151A4" w14:textId="77777777" w:rsidR="00000000" w:rsidRDefault="003B3694">
      <w:pPr>
        <w:pStyle w:val="a0"/>
        <w:rPr>
          <w:rFonts w:hint="cs"/>
          <w:rtl/>
        </w:rPr>
      </w:pPr>
    </w:p>
    <w:p w14:paraId="7105DF82" w14:textId="77777777" w:rsidR="00000000" w:rsidRDefault="003B3694">
      <w:pPr>
        <w:pStyle w:val="a0"/>
        <w:rPr>
          <w:rFonts w:hint="cs"/>
          <w:rtl/>
        </w:rPr>
      </w:pPr>
      <w:r>
        <w:rPr>
          <w:rFonts w:hint="cs"/>
          <w:rtl/>
        </w:rPr>
        <w:t>יש בכלל ויכוח, ועל זה הבדיקה, כמה באמת ראוי שמע</w:t>
      </w:r>
      <w:r>
        <w:rPr>
          <w:rFonts w:hint="cs"/>
          <w:rtl/>
        </w:rPr>
        <w:t xml:space="preserve">רכת הביטחון תשלם לרכבת ישראל. תיעשה עכשיו בדיקה. צריך להבין, ברכבת ישראל, כשחייל משלם, אנחנו יודעים כמה מגיע. יש ויכוח על גובה הכרטיס, אבל חייל עובר, מעביר כרטיס ונרשם. אנחנו יודעים בדיוק מהי כמות החיילים, מכפילים במכפלה המתאימה של גובה הכרטיס. לא כן הדבר </w:t>
      </w:r>
      <w:r>
        <w:rPr>
          <w:rFonts w:hint="cs"/>
          <w:rtl/>
        </w:rPr>
        <w:t>בתחבורה הציבורית האחרת. ב"אגד" יש הערכות, כי אין אותו סידור שכל חייל נרשם, כשהכרטיס שלו עובר באיזה מקום ונוכחותו נרשמת, אלא זו הערכה גלובלית. ברור שאם חיילים מראשון-לציון או מבית-שמש והסביבה נכנסים לקווים חדשים שלא היו קודם, זה מפחית את מספר החיילים שנוסעי</w:t>
      </w:r>
      <w:r>
        <w:rPr>
          <w:rFonts w:hint="cs"/>
          <w:rtl/>
        </w:rPr>
        <w:t>ם בשירותי התחבורה הציבורית האחרים.</w:t>
      </w:r>
    </w:p>
    <w:p w14:paraId="095C83C1" w14:textId="77777777" w:rsidR="00000000" w:rsidRDefault="003B3694">
      <w:pPr>
        <w:pStyle w:val="a0"/>
        <w:rPr>
          <w:rFonts w:hint="cs"/>
          <w:rtl/>
        </w:rPr>
      </w:pPr>
    </w:p>
    <w:p w14:paraId="3D372A9A" w14:textId="77777777" w:rsidR="00000000" w:rsidRDefault="003B3694">
      <w:pPr>
        <w:pStyle w:val="a0"/>
        <w:rPr>
          <w:rFonts w:hint="cs"/>
          <w:rtl/>
        </w:rPr>
      </w:pPr>
      <w:r>
        <w:rPr>
          <w:rFonts w:hint="cs"/>
          <w:rtl/>
        </w:rPr>
        <w:t>צריך לעשות איזו בחינה, לנהל משא-ומתן. זה בדיוק מה שביקשה מערכת הביטחון. לכן, נכון מה שאתה אומר, חבר הכנסת וילן, צריך פה תוכנית כוללת. עובדים עכשיו על תוכנית שקיימת ביסודה, אבל היא מצריכה את השינויים הנדרשים, כתוצאה מהשינ</w:t>
      </w:r>
      <w:r>
        <w:rPr>
          <w:rFonts w:hint="cs"/>
          <w:rtl/>
        </w:rPr>
        <w:t>ויים ומהשיפורים בתחבורה הציבורית. זה מה שביקשנו. בינתיים, במרווח הזמן של חודשיים ימים, יש פתרון שאני חושב שהוא נכון, שהוצע על-ידי ועדת הכלכלה.</w:t>
      </w:r>
    </w:p>
    <w:p w14:paraId="086A2539" w14:textId="77777777" w:rsidR="00000000" w:rsidRDefault="003B3694">
      <w:pPr>
        <w:pStyle w:val="a0"/>
        <w:rPr>
          <w:rFonts w:hint="cs"/>
          <w:rtl/>
        </w:rPr>
      </w:pPr>
    </w:p>
    <w:p w14:paraId="6B22B5ED" w14:textId="77777777" w:rsidR="00000000" w:rsidRDefault="003B3694">
      <w:pPr>
        <w:pStyle w:val="a0"/>
        <w:rPr>
          <w:rFonts w:hint="cs"/>
          <w:rtl/>
        </w:rPr>
      </w:pPr>
      <w:bookmarkStart w:id="68" w:name="FS000000464T12_11_2003_12_32_52"/>
      <w:bookmarkEnd w:id="68"/>
      <w:r>
        <w:rPr>
          <w:rFonts w:hint="cs"/>
          <w:rtl/>
        </w:rPr>
        <w:t>אני רוצה לברך את יושב-ראש ועדת הכלכלה ואת חבריה על הפתרון הזה; הוא מושת בשלושה חלקים שווים, לא רק על משרד הביטחו</w:t>
      </w:r>
      <w:r>
        <w:rPr>
          <w:rFonts w:hint="cs"/>
          <w:rtl/>
        </w:rPr>
        <w:t xml:space="preserve">ן אלא גם על משרד התחבורה ועל משרד האוצר. </w:t>
      </w:r>
    </w:p>
    <w:p w14:paraId="2DAA241C" w14:textId="77777777" w:rsidR="00000000" w:rsidRDefault="003B3694">
      <w:pPr>
        <w:pStyle w:val="a0"/>
        <w:ind w:firstLine="0"/>
        <w:rPr>
          <w:rFonts w:hint="cs"/>
          <w:rtl/>
        </w:rPr>
      </w:pPr>
    </w:p>
    <w:p w14:paraId="733805EF" w14:textId="77777777" w:rsidR="00000000" w:rsidRDefault="003B3694">
      <w:pPr>
        <w:pStyle w:val="a0"/>
        <w:ind w:firstLine="0"/>
        <w:rPr>
          <w:rFonts w:hint="cs"/>
          <w:rtl/>
        </w:rPr>
      </w:pPr>
      <w:r>
        <w:rPr>
          <w:rFonts w:hint="cs"/>
          <w:rtl/>
        </w:rPr>
        <w:tab/>
        <w:t xml:space="preserve">אשר לשאלה של אורית נוקד בעניין אחר, בעניין האפודים, כבר עניתי לפני כשבועיים, שלושה - - - </w:t>
      </w:r>
    </w:p>
    <w:p w14:paraId="474891C4" w14:textId="77777777" w:rsidR="00000000" w:rsidRDefault="003B3694">
      <w:pPr>
        <w:pStyle w:val="af1"/>
        <w:rPr>
          <w:rFonts w:hint="cs"/>
          <w:rtl/>
        </w:rPr>
      </w:pPr>
    </w:p>
    <w:p w14:paraId="460CF46E" w14:textId="77777777" w:rsidR="00000000" w:rsidRDefault="003B3694">
      <w:pPr>
        <w:pStyle w:val="af1"/>
        <w:rPr>
          <w:rtl/>
        </w:rPr>
      </w:pPr>
      <w:r>
        <w:rPr>
          <w:rtl/>
        </w:rPr>
        <w:t>היו"ר ראובן ריבלין:</w:t>
      </w:r>
    </w:p>
    <w:p w14:paraId="7A09ECD6" w14:textId="77777777" w:rsidR="00000000" w:rsidRDefault="003B3694">
      <w:pPr>
        <w:pStyle w:val="a0"/>
        <w:rPr>
          <w:rtl/>
        </w:rPr>
      </w:pPr>
    </w:p>
    <w:p w14:paraId="69CFB584" w14:textId="77777777" w:rsidR="00000000" w:rsidRDefault="003B3694">
      <w:pPr>
        <w:pStyle w:val="a0"/>
        <w:rPr>
          <w:rFonts w:hint="cs"/>
          <w:rtl/>
        </w:rPr>
      </w:pPr>
      <w:r>
        <w:rPr>
          <w:rFonts w:hint="cs"/>
          <w:rtl/>
        </w:rPr>
        <w:t xml:space="preserve">אדוני לא מחויב. </w:t>
      </w:r>
    </w:p>
    <w:p w14:paraId="607378D2" w14:textId="77777777" w:rsidR="00000000" w:rsidRDefault="003B3694">
      <w:pPr>
        <w:pStyle w:val="a0"/>
        <w:ind w:firstLine="0"/>
        <w:rPr>
          <w:rFonts w:hint="cs"/>
          <w:rtl/>
        </w:rPr>
      </w:pPr>
    </w:p>
    <w:p w14:paraId="48EEF165" w14:textId="77777777" w:rsidR="00000000" w:rsidRDefault="003B3694">
      <w:pPr>
        <w:pStyle w:val="-"/>
        <w:rPr>
          <w:rtl/>
        </w:rPr>
      </w:pPr>
      <w:bookmarkStart w:id="69" w:name="FS000000464T12_11_2003_12_35_06C"/>
      <w:bookmarkEnd w:id="69"/>
      <w:r>
        <w:rPr>
          <w:rtl/>
        </w:rPr>
        <w:t>סגן שר הביטחון זאב בוים:</w:t>
      </w:r>
    </w:p>
    <w:p w14:paraId="11AF991E" w14:textId="77777777" w:rsidR="00000000" w:rsidRDefault="003B3694">
      <w:pPr>
        <w:pStyle w:val="a0"/>
        <w:rPr>
          <w:rtl/>
        </w:rPr>
      </w:pPr>
    </w:p>
    <w:p w14:paraId="1891DD2E" w14:textId="77777777" w:rsidR="00000000" w:rsidRDefault="003B3694">
      <w:pPr>
        <w:pStyle w:val="a0"/>
        <w:rPr>
          <w:rFonts w:hint="cs"/>
          <w:rtl/>
        </w:rPr>
      </w:pPr>
      <w:r>
        <w:rPr>
          <w:rFonts w:hint="cs"/>
          <w:rtl/>
        </w:rPr>
        <w:t xml:space="preserve">לא, אני בכל זאת רק אומר, שיש תהליך מתקדם של השלמת הצורך </w:t>
      </w:r>
      <w:r>
        <w:rPr>
          <w:rFonts w:hint="cs"/>
          <w:rtl/>
        </w:rPr>
        <w:t xml:space="preserve">באפודים. אנחנו עומדים היום על 19,000, קצת יותר, אפודים. בשנת העבודה 2004, עד לאמצע השנה, ההערכה היא שייתוספו אפודים כמספר החסר לפי הקביעה של צה"ל, הקביעה המבצעית של הצורך באפודים. </w:t>
      </w:r>
    </w:p>
    <w:p w14:paraId="2EDEF9EA" w14:textId="77777777" w:rsidR="00000000" w:rsidRDefault="003B3694">
      <w:pPr>
        <w:pStyle w:val="a0"/>
        <w:ind w:firstLine="0"/>
        <w:rPr>
          <w:rFonts w:hint="cs"/>
          <w:rtl/>
        </w:rPr>
      </w:pPr>
    </w:p>
    <w:p w14:paraId="3B26556F" w14:textId="77777777" w:rsidR="00000000" w:rsidRDefault="003B3694">
      <w:pPr>
        <w:pStyle w:val="af1"/>
        <w:rPr>
          <w:rtl/>
        </w:rPr>
      </w:pPr>
      <w:r>
        <w:rPr>
          <w:rtl/>
        </w:rPr>
        <w:t>היו"ר ראובן ריבלין:</w:t>
      </w:r>
    </w:p>
    <w:p w14:paraId="48A84B7B" w14:textId="77777777" w:rsidR="00000000" w:rsidRDefault="003B3694">
      <w:pPr>
        <w:pStyle w:val="a0"/>
        <w:rPr>
          <w:rtl/>
        </w:rPr>
      </w:pPr>
    </w:p>
    <w:p w14:paraId="7B648472" w14:textId="77777777" w:rsidR="00000000" w:rsidRDefault="003B3694">
      <w:pPr>
        <w:pStyle w:val="a0"/>
        <w:rPr>
          <w:rFonts w:hint="cs"/>
          <w:rtl/>
        </w:rPr>
      </w:pPr>
      <w:r>
        <w:rPr>
          <w:rFonts w:hint="cs"/>
          <w:rtl/>
        </w:rPr>
        <w:t>אני מאוד מודה. חברת הכנסת אורית נוקד, גברתי סטתה מהענ</w:t>
      </w:r>
      <w:r>
        <w:rPr>
          <w:rFonts w:hint="cs"/>
          <w:rtl/>
        </w:rPr>
        <w:t xml:space="preserve">יין, תוכל להגיש שאילתא בכתב, כמובן יענו לה. </w:t>
      </w:r>
    </w:p>
    <w:p w14:paraId="5A3A16A7" w14:textId="77777777" w:rsidR="00000000" w:rsidRDefault="003B3694">
      <w:pPr>
        <w:pStyle w:val="a0"/>
        <w:ind w:firstLine="0"/>
        <w:rPr>
          <w:rFonts w:hint="cs"/>
          <w:rtl/>
        </w:rPr>
      </w:pPr>
    </w:p>
    <w:p w14:paraId="0183EDA6" w14:textId="77777777" w:rsidR="00000000" w:rsidRDefault="003B3694">
      <w:pPr>
        <w:pStyle w:val="af0"/>
        <w:rPr>
          <w:rtl/>
        </w:rPr>
      </w:pPr>
      <w:r>
        <w:rPr>
          <w:rFonts w:hint="eastAsia"/>
          <w:rtl/>
        </w:rPr>
        <w:t>אורית</w:t>
      </w:r>
      <w:r>
        <w:rPr>
          <w:rtl/>
        </w:rPr>
        <w:t xml:space="preserve"> נוקד (העבודה-מימד):</w:t>
      </w:r>
    </w:p>
    <w:p w14:paraId="3D4098C6" w14:textId="77777777" w:rsidR="00000000" w:rsidRDefault="003B3694">
      <w:pPr>
        <w:pStyle w:val="a0"/>
        <w:rPr>
          <w:rFonts w:hint="cs"/>
          <w:rtl/>
        </w:rPr>
      </w:pPr>
    </w:p>
    <w:p w14:paraId="7231C8DB" w14:textId="77777777" w:rsidR="00000000" w:rsidRDefault="003B3694">
      <w:pPr>
        <w:pStyle w:val="a0"/>
        <w:rPr>
          <w:rFonts w:hint="cs"/>
          <w:rtl/>
        </w:rPr>
      </w:pPr>
      <w:r>
        <w:rPr>
          <w:rFonts w:hint="cs"/>
          <w:rtl/>
        </w:rPr>
        <w:t xml:space="preserve">קיבלתי תשובה. </w:t>
      </w:r>
    </w:p>
    <w:p w14:paraId="7AF3788F" w14:textId="77777777" w:rsidR="00000000" w:rsidRDefault="003B3694">
      <w:pPr>
        <w:pStyle w:val="a0"/>
        <w:ind w:firstLine="0"/>
        <w:rPr>
          <w:rFonts w:hint="cs"/>
          <w:rtl/>
        </w:rPr>
      </w:pPr>
    </w:p>
    <w:p w14:paraId="696501A7" w14:textId="77777777" w:rsidR="00000000" w:rsidRDefault="003B3694">
      <w:pPr>
        <w:pStyle w:val="af1"/>
        <w:rPr>
          <w:rtl/>
        </w:rPr>
      </w:pPr>
      <w:r>
        <w:rPr>
          <w:rtl/>
        </w:rPr>
        <w:t>היו"ר ראובן ריבלין:</w:t>
      </w:r>
    </w:p>
    <w:p w14:paraId="62FD5FAC" w14:textId="77777777" w:rsidR="00000000" w:rsidRDefault="003B3694">
      <w:pPr>
        <w:pStyle w:val="a0"/>
        <w:rPr>
          <w:rtl/>
        </w:rPr>
      </w:pPr>
    </w:p>
    <w:p w14:paraId="2D4C3AED" w14:textId="77777777" w:rsidR="00000000" w:rsidRDefault="003B3694">
      <w:pPr>
        <w:pStyle w:val="a0"/>
        <w:rPr>
          <w:rFonts w:hint="cs"/>
          <w:rtl/>
        </w:rPr>
      </w:pPr>
      <w:r>
        <w:rPr>
          <w:rFonts w:hint="cs"/>
          <w:rtl/>
        </w:rPr>
        <w:t xml:space="preserve">כבוד סגן השר לביטחון פנים ישיב על שאילתא בעל-פה מס' 83, מאת חבר הכנסת מוחמד ברכה, בנושא: זריקת רימונים באבו-סנאן. חבר הכנסת ברכה, בבקשה. </w:t>
      </w:r>
      <w:bookmarkStart w:id="70" w:name="FS000000540T12_11_2003_12_39_34"/>
      <w:bookmarkEnd w:id="70"/>
    </w:p>
    <w:p w14:paraId="607D7016" w14:textId="77777777" w:rsidR="00000000" w:rsidRDefault="003B3694">
      <w:pPr>
        <w:pStyle w:val="a0"/>
        <w:rPr>
          <w:rFonts w:hint="cs"/>
          <w:rtl/>
        </w:rPr>
      </w:pPr>
    </w:p>
    <w:p w14:paraId="4741DB9A" w14:textId="77777777" w:rsidR="00000000" w:rsidRDefault="003B3694">
      <w:pPr>
        <w:pStyle w:val="a1"/>
        <w:jc w:val="center"/>
        <w:rPr>
          <w:rFonts w:hint="cs"/>
          <w:rtl/>
        </w:rPr>
      </w:pPr>
      <w:bookmarkStart w:id="71" w:name="_Toc69719313"/>
      <w:r>
        <w:rPr>
          <w:rFonts w:hint="cs"/>
          <w:rtl/>
        </w:rPr>
        <w:t>83. זרי</w:t>
      </w:r>
      <w:r>
        <w:rPr>
          <w:rFonts w:hint="cs"/>
          <w:rtl/>
        </w:rPr>
        <w:t>קת רימונים באבו-סנאן</w:t>
      </w:r>
      <w:bookmarkEnd w:id="71"/>
    </w:p>
    <w:p w14:paraId="44927418" w14:textId="77777777" w:rsidR="00000000" w:rsidRDefault="003B3694">
      <w:pPr>
        <w:pStyle w:val="a0"/>
        <w:rPr>
          <w:rFonts w:hint="cs"/>
          <w:rtl/>
        </w:rPr>
      </w:pPr>
    </w:p>
    <w:p w14:paraId="417C8BB2" w14:textId="77777777" w:rsidR="00000000" w:rsidRDefault="003B3694">
      <w:pPr>
        <w:pStyle w:val="a"/>
        <w:rPr>
          <w:rtl/>
        </w:rPr>
      </w:pPr>
      <w:bookmarkStart w:id="72" w:name="FS000000540T12_11_2003_12_39_54"/>
      <w:bookmarkStart w:id="73" w:name="_Toc69719314"/>
      <w:bookmarkEnd w:id="72"/>
      <w:r>
        <w:rPr>
          <w:rFonts w:hint="eastAsia"/>
          <w:rtl/>
        </w:rPr>
        <w:t>מוחמד</w:t>
      </w:r>
      <w:r>
        <w:rPr>
          <w:rtl/>
        </w:rPr>
        <w:t xml:space="preserve"> ברכה (חד"ש-תע"ל):</w:t>
      </w:r>
      <w:bookmarkEnd w:id="73"/>
    </w:p>
    <w:p w14:paraId="6207F05F" w14:textId="77777777" w:rsidR="00000000" w:rsidRDefault="003B3694">
      <w:pPr>
        <w:pStyle w:val="a0"/>
        <w:rPr>
          <w:rFonts w:hint="cs"/>
          <w:rtl/>
        </w:rPr>
      </w:pPr>
    </w:p>
    <w:p w14:paraId="659D5C01" w14:textId="77777777" w:rsidR="00000000" w:rsidRDefault="003B3694">
      <w:pPr>
        <w:pStyle w:val="a0"/>
        <w:rPr>
          <w:rFonts w:hint="cs"/>
          <w:rtl/>
        </w:rPr>
      </w:pPr>
      <w:r>
        <w:rPr>
          <w:rFonts w:hint="cs"/>
          <w:rtl/>
        </w:rPr>
        <w:t xml:space="preserve">אדוני היושב-ראש, רבותי חברי הכנסת, לאחרונה נזרקו רימונים לביתו של ראש המועצה היוצא באבו-סנאן, מר עלי הזימה, וכתוצאה מכך ניזוקו שתי מכוניות. בעבר היו מקרים דומים רבים. </w:t>
      </w:r>
    </w:p>
    <w:p w14:paraId="60DF76FE" w14:textId="77777777" w:rsidR="00000000" w:rsidRDefault="003B3694">
      <w:pPr>
        <w:pStyle w:val="a0"/>
        <w:rPr>
          <w:rFonts w:hint="cs"/>
          <w:rtl/>
        </w:rPr>
      </w:pPr>
    </w:p>
    <w:p w14:paraId="77E4C5F0" w14:textId="77777777" w:rsidR="00000000" w:rsidRDefault="003B3694">
      <w:pPr>
        <w:pStyle w:val="a0"/>
        <w:rPr>
          <w:rFonts w:hint="cs"/>
          <w:rtl/>
        </w:rPr>
      </w:pPr>
      <w:r>
        <w:rPr>
          <w:rFonts w:hint="cs"/>
          <w:rtl/>
        </w:rPr>
        <w:t xml:space="preserve">רצוני לשאול: </w:t>
      </w:r>
    </w:p>
    <w:p w14:paraId="1E8A75F6" w14:textId="77777777" w:rsidR="00000000" w:rsidRDefault="003B3694">
      <w:pPr>
        <w:pStyle w:val="a0"/>
        <w:rPr>
          <w:rFonts w:hint="cs"/>
          <w:rtl/>
        </w:rPr>
      </w:pPr>
    </w:p>
    <w:p w14:paraId="40DC15E4" w14:textId="77777777" w:rsidR="00000000" w:rsidRDefault="003B3694">
      <w:pPr>
        <w:pStyle w:val="a0"/>
        <w:rPr>
          <w:rFonts w:hint="cs"/>
          <w:rtl/>
        </w:rPr>
      </w:pPr>
      <w:r>
        <w:rPr>
          <w:rFonts w:hint="cs"/>
          <w:rtl/>
        </w:rPr>
        <w:t>1. האם נחקרו המקרים האלה?</w:t>
      </w:r>
      <w:r>
        <w:rPr>
          <w:rFonts w:hint="cs"/>
          <w:rtl/>
        </w:rPr>
        <w:t xml:space="preserve"> </w:t>
      </w:r>
    </w:p>
    <w:p w14:paraId="56409628" w14:textId="77777777" w:rsidR="00000000" w:rsidRDefault="003B3694">
      <w:pPr>
        <w:pStyle w:val="a0"/>
        <w:rPr>
          <w:rFonts w:hint="cs"/>
          <w:rtl/>
        </w:rPr>
      </w:pPr>
    </w:p>
    <w:p w14:paraId="06CD5D91" w14:textId="77777777" w:rsidR="00000000" w:rsidRDefault="003B3694">
      <w:pPr>
        <w:pStyle w:val="a0"/>
        <w:rPr>
          <w:rFonts w:hint="cs"/>
          <w:rtl/>
        </w:rPr>
      </w:pPr>
      <w:r>
        <w:rPr>
          <w:rFonts w:hint="cs"/>
          <w:rtl/>
        </w:rPr>
        <w:t>2. האם נעצרו חשודים במעשה?</w:t>
      </w:r>
    </w:p>
    <w:p w14:paraId="0F8B3FC6" w14:textId="77777777" w:rsidR="00000000" w:rsidRDefault="003B3694">
      <w:pPr>
        <w:pStyle w:val="a0"/>
        <w:rPr>
          <w:rFonts w:hint="cs"/>
          <w:rtl/>
        </w:rPr>
      </w:pPr>
    </w:p>
    <w:p w14:paraId="6C1A35F7" w14:textId="77777777" w:rsidR="00000000" w:rsidRDefault="003B3694">
      <w:pPr>
        <w:pStyle w:val="a0"/>
        <w:rPr>
          <w:rFonts w:hint="cs"/>
          <w:rtl/>
        </w:rPr>
      </w:pPr>
      <w:r>
        <w:rPr>
          <w:rFonts w:hint="cs"/>
          <w:rtl/>
        </w:rPr>
        <w:t xml:space="preserve">3. כיצד תימנע הישנות מקרים כאלה בעתיד? </w:t>
      </w:r>
    </w:p>
    <w:p w14:paraId="449536EC" w14:textId="77777777" w:rsidR="00000000" w:rsidRDefault="003B3694">
      <w:pPr>
        <w:pStyle w:val="a0"/>
        <w:ind w:firstLine="0"/>
        <w:rPr>
          <w:rFonts w:hint="cs"/>
          <w:rtl/>
        </w:rPr>
      </w:pPr>
    </w:p>
    <w:p w14:paraId="2B68CEAE" w14:textId="77777777" w:rsidR="00000000" w:rsidRDefault="003B3694">
      <w:pPr>
        <w:pStyle w:val="af1"/>
        <w:rPr>
          <w:rtl/>
        </w:rPr>
      </w:pPr>
      <w:r>
        <w:rPr>
          <w:rtl/>
        </w:rPr>
        <w:t>היו"ר ראובן ריבלין:</w:t>
      </w:r>
    </w:p>
    <w:p w14:paraId="6ECDC5F8" w14:textId="77777777" w:rsidR="00000000" w:rsidRDefault="003B3694">
      <w:pPr>
        <w:pStyle w:val="a0"/>
        <w:rPr>
          <w:rtl/>
        </w:rPr>
      </w:pPr>
    </w:p>
    <w:p w14:paraId="6730B659" w14:textId="77777777" w:rsidR="00000000" w:rsidRDefault="003B3694">
      <w:pPr>
        <w:pStyle w:val="a0"/>
        <w:rPr>
          <w:rFonts w:hint="cs"/>
          <w:rtl/>
        </w:rPr>
      </w:pPr>
      <w:r>
        <w:rPr>
          <w:rFonts w:hint="cs"/>
          <w:rtl/>
        </w:rPr>
        <w:t xml:space="preserve">תודה לחבר הכנסת ברכה. ישיב סגן השר. בבקשה, אדוני. </w:t>
      </w:r>
    </w:p>
    <w:p w14:paraId="52D06CE4" w14:textId="77777777" w:rsidR="00000000" w:rsidRDefault="003B3694">
      <w:pPr>
        <w:pStyle w:val="a0"/>
        <w:ind w:firstLine="0"/>
        <w:rPr>
          <w:rFonts w:hint="cs"/>
          <w:rtl/>
        </w:rPr>
      </w:pPr>
    </w:p>
    <w:p w14:paraId="20EE4AA3" w14:textId="77777777" w:rsidR="00000000" w:rsidRDefault="003B3694">
      <w:pPr>
        <w:pStyle w:val="a"/>
        <w:rPr>
          <w:rtl/>
        </w:rPr>
      </w:pPr>
      <w:bookmarkStart w:id="74" w:name="FS000001031T12_11_2003_12_42_05"/>
      <w:bookmarkStart w:id="75" w:name="_Toc69719315"/>
      <w:bookmarkEnd w:id="74"/>
      <w:r>
        <w:rPr>
          <w:rFonts w:hint="eastAsia"/>
          <w:rtl/>
        </w:rPr>
        <w:t>סגן</w:t>
      </w:r>
      <w:r>
        <w:rPr>
          <w:rtl/>
        </w:rPr>
        <w:t xml:space="preserve"> השר לביטחון פנים יעקב אדרי:</w:t>
      </w:r>
      <w:bookmarkEnd w:id="75"/>
    </w:p>
    <w:p w14:paraId="70B20097" w14:textId="77777777" w:rsidR="00000000" w:rsidRDefault="003B3694">
      <w:pPr>
        <w:pStyle w:val="a0"/>
        <w:rPr>
          <w:rFonts w:hint="cs"/>
          <w:rtl/>
        </w:rPr>
      </w:pPr>
    </w:p>
    <w:p w14:paraId="77CD9597" w14:textId="77777777" w:rsidR="00000000" w:rsidRDefault="003B3694">
      <w:pPr>
        <w:pStyle w:val="a0"/>
        <w:rPr>
          <w:rFonts w:hint="cs"/>
          <w:rtl/>
        </w:rPr>
      </w:pPr>
      <w:r>
        <w:rPr>
          <w:rFonts w:hint="cs"/>
          <w:rtl/>
        </w:rPr>
        <w:t>אדוני יושב-ראש הכנסת, חברי הכנסת, אקדים ואומר, שלפני מערכות בחירות הרוחות מתלה</w:t>
      </w:r>
      <w:r>
        <w:rPr>
          <w:rFonts w:hint="cs"/>
          <w:rtl/>
        </w:rPr>
        <w:t xml:space="preserve">טות, ולא אחת חוצים קווים אדומים. </w:t>
      </w:r>
    </w:p>
    <w:p w14:paraId="24F0C20F" w14:textId="77777777" w:rsidR="00000000" w:rsidRDefault="003B3694">
      <w:pPr>
        <w:pStyle w:val="a0"/>
        <w:rPr>
          <w:rFonts w:hint="cs"/>
          <w:rtl/>
        </w:rPr>
      </w:pPr>
    </w:p>
    <w:p w14:paraId="43518B32" w14:textId="77777777" w:rsidR="00000000" w:rsidRDefault="003B3694">
      <w:pPr>
        <w:pStyle w:val="a0"/>
        <w:rPr>
          <w:rFonts w:hint="cs"/>
          <w:rtl/>
        </w:rPr>
      </w:pPr>
      <w:r>
        <w:rPr>
          <w:rFonts w:hint="cs"/>
          <w:rtl/>
        </w:rPr>
        <w:t>לגופו של עניין, במהלך שנת 2003 אירעו בכפר אבו-סנאן ארבעה אירועים של זריקת רימונים. שלושה אירועים היו כנגד אזרחים מן השורה, והאירוע האחרון, שהיה ב-7 בנובמבר  2003, אירע בחצר ביתו של חבר מועצה שהתמודד על ראשות מועצת  ג'וליס</w:t>
      </w:r>
      <w:r>
        <w:rPr>
          <w:rFonts w:hint="cs"/>
          <w:rtl/>
        </w:rPr>
        <w:t xml:space="preserve">-ירכא. לא היה אירוע של זריקת רימונים לעבר ביתו של ראש המועצה היוצא, לא היה דבר כזה. </w:t>
      </w:r>
    </w:p>
    <w:p w14:paraId="2A55DD86" w14:textId="77777777" w:rsidR="00000000" w:rsidRDefault="003B3694">
      <w:pPr>
        <w:pStyle w:val="a0"/>
        <w:rPr>
          <w:rFonts w:hint="cs"/>
          <w:rtl/>
        </w:rPr>
      </w:pPr>
    </w:p>
    <w:p w14:paraId="3B2027C9" w14:textId="77777777" w:rsidR="00000000" w:rsidRDefault="003B3694">
      <w:pPr>
        <w:pStyle w:val="a0"/>
        <w:rPr>
          <w:rFonts w:hint="cs"/>
          <w:rtl/>
        </w:rPr>
      </w:pPr>
      <w:r>
        <w:rPr>
          <w:rFonts w:hint="cs"/>
          <w:rtl/>
        </w:rPr>
        <w:t xml:space="preserve">הרקע לחלק מהאירועים הוא פלילי, ובחלק אחר הרקע הוא סכסוך חמולות בתוך העדה הדרוזית וכן בין נוצרים, מוסלמים ודרוזים. הסכסוכים מחריפים תמיד לפני בחירות. </w:t>
      </w:r>
    </w:p>
    <w:p w14:paraId="5BA31625" w14:textId="77777777" w:rsidR="00000000" w:rsidRDefault="003B3694">
      <w:pPr>
        <w:pStyle w:val="a0"/>
        <w:rPr>
          <w:rFonts w:hint="cs"/>
          <w:rtl/>
        </w:rPr>
      </w:pPr>
    </w:p>
    <w:p w14:paraId="1A957843" w14:textId="77777777" w:rsidR="00000000" w:rsidRDefault="003B3694">
      <w:pPr>
        <w:pStyle w:val="a0"/>
        <w:rPr>
          <w:rFonts w:hint="cs"/>
          <w:rtl/>
        </w:rPr>
      </w:pPr>
      <w:r>
        <w:rPr>
          <w:rFonts w:hint="cs"/>
          <w:rtl/>
        </w:rPr>
        <w:t>1. כל האירועים עדיי</w:t>
      </w:r>
      <w:r>
        <w:rPr>
          <w:rFonts w:hint="cs"/>
          <w:rtl/>
        </w:rPr>
        <w:t xml:space="preserve">ן נמצאים בחקירה. </w:t>
      </w:r>
    </w:p>
    <w:p w14:paraId="73336E9D" w14:textId="77777777" w:rsidR="00000000" w:rsidRDefault="003B3694">
      <w:pPr>
        <w:pStyle w:val="a0"/>
        <w:rPr>
          <w:rFonts w:hint="cs"/>
          <w:rtl/>
        </w:rPr>
      </w:pPr>
    </w:p>
    <w:p w14:paraId="172779CB" w14:textId="77777777" w:rsidR="00000000" w:rsidRDefault="003B3694">
      <w:pPr>
        <w:pStyle w:val="a0"/>
        <w:rPr>
          <w:rFonts w:hint="cs"/>
          <w:rtl/>
        </w:rPr>
      </w:pPr>
      <w:r>
        <w:rPr>
          <w:rFonts w:hint="cs"/>
          <w:rtl/>
        </w:rPr>
        <w:t xml:space="preserve">2. התשובה חיובית. </w:t>
      </w:r>
    </w:p>
    <w:p w14:paraId="607824DB" w14:textId="77777777" w:rsidR="00000000" w:rsidRDefault="003B3694">
      <w:pPr>
        <w:pStyle w:val="a0"/>
        <w:rPr>
          <w:rFonts w:hint="cs"/>
          <w:rtl/>
        </w:rPr>
      </w:pPr>
    </w:p>
    <w:p w14:paraId="7C2AC3AA" w14:textId="77777777" w:rsidR="00000000" w:rsidRDefault="003B3694">
      <w:pPr>
        <w:pStyle w:val="a0"/>
        <w:rPr>
          <w:rFonts w:hint="cs"/>
          <w:rtl/>
        </w:rPr>
      </w:pPr>
      <w:r>
        <w:rPr>
          <w:rFonts w:hint="cs"/>
          <w:rtl/>
        </w:rPr>
        <w:t xml:space="preserve">3. תחנת עכו הגבירה את פעילותה הגלויה והסמויה בכפר לצורך סיכול ומניעה של מקרים מסוג זה. כמו כן, מתקיימות שיחות על-ידי נכבדי הכפרים כדי להרגיע את הרוחות במקום. </w:t>
      </w:r>
    </w:p>
    <w:p w14:paraId="0FA1565C" w14:textId="77777777" w:rsidR="00000000" w:rsidRDefault="003B3694">
      <w:pPr>
        <w:pStyle w:val="a0"/>
        <w:ind w:firstLine="0"/>
        <w:rPr>
          <w:rFonts w:hint="cs"/>
          <w:rtl/>
        </w:rPr>
      </w:pPr>
    </w:p>
    <w:p w14:paraId="3B7AB5CE" w14:textId="77777777" w:rsidR="00000000" w:rsidRDefault="003B3694">
      <w:pPr>
        <w:pStyle w:val="af1"/>
        <w:rPr>
          <w:rtl/>
        </w:rPr>
      </w:pPr>
      <w:r>
        <w:rPr>
          <w:rtl/>
        </w:rPr>
        <w:t>היו"ר ראובן ריבלין:</w:t>
      </w:r>
    </w:p>
    <w:p w14:paraId="6D9D6405" w14:textId="77777777" w:rsidR="00000000" w:rsidRDefault="003B3694">
      <w:pPr>
        <w:pStyle w:val="a0"/>
        <w:rPr>
          <w:rtl/>
        </w:rPr>
      </w:pPr>
    </w:p>
    <w:p w14:paraId="4A12F8E5" w14:textId="77777777" w:rsidR="00000000" w:rsidRDefault="003B3694">
      <w:pPr>
        <w:pStyle w:val="a0"/>
        <w:rPr>
          <w:rFonts w:hint="cs"/>
          <w:rtl/>
        </w:rPr>
      </w:pPr>
      <w:r>
        <w:rPr>
          <w:rFonts w:hint="cs"/>
          <w:rtl/>
        </w:rPr>
        <w:t xml:space="preserve">תודה לסגן השר יעקב אדרי. שאלה נוספת </w:t>
      </w:r>
      <w:r>
        <w:rPr>
          <w:rFonts w:hint="cs"/>
          <w:rtl/>
        </w:rPr>
        <w:t xml:space="preserve">לחבר הכנסת ברכה. ולאחר מכן - שאלות נוספות לחבר הכנסת אהוד יתום ולחבר הכנסת אורי אריאל. </w:t>
      </w:r>
    </w:p>
    <w:p w14:paraId="54E34461" w14:textId="77777777" w:rsidR="00000000" w:rsidRDefault="003B3694">
      <w:pPr>
        <w:pStyle w:val="a0"/>
        <w:ind w:firstLine="0"/>
        <w:rPr>
          <w:rFonts w:hint="cs"/>
          <w:rtl/>
        </w:rPr>
      </w:pPr>
    </w:p>
    <w:p w14:paraId="2DC31940" w14:textId="77777777" w:rsidR="00000000" w:rsidRDefault="003B3694">
      <w:pPr>
        <w:pStyle w:val="a"/>
        <w:rPr>
          <w:rtl/>
        </w:rPr>
      </w:pPr>
      <w:bookmarkStart w:id="76" w:name="FS000000540T12_11_2003_12_47_04"/>
      <w:bookmarkStart w:id="77" w:name="_Toc69719316"/>
      <w:bookmarkEnd w:id="76"/>
      <w:r>
        <w:rPr>
          <w:rFonts w:hint="eastAsia"/>
          <w:rtl/>
        </w:rPr>
        <w:t>מוחמד</w:t>
      </w:r>
      <w:r>
        <w:rPr>
          <w:rtl/>
        </w:rPr>
        <w:t xml:space="preserve"> ברכה (חד"ש-תע"ל):</w:t>
      </w:r>
      <w:bookmarkEnd w:id="77"/>
    </w:p>
    <w:p w14:paraId="30AC8830" w14:textId="77777777" w:rsidR="00000000" w:rsidRDefault="003B3694">
      <w:pPr>
        <w:pStyle w:val="a0"/>
        <w:rPr>
          <w:rFonts w:hint="cs"/>
          <w:rtl/>
        </w:rPr>
      </w:pPr>
    </w:p>
    <w:p w14:paraId="65F16E67" w14:textId="77777777" w:rsidR="00000000" w:rsidRDefault="003B3694">
      <w:pPr>
        <w:pStyle w:val="a0"/>
        <w:rPr>
          <w:rFonts w:hint="cs"/>
          <w:rtl/>
        </w:rPr>
      </w:pPr>
      <w:r>
        <w:rPr>
          <w:rFonts w:hint="cs"/>
          <w:rtl/>
        </w:rPr>
        <w:t>אדוני היושב-ראש, אדוני סגן השר, אני חושב שיש מי שמטעה אותך כסגן שר חדש במשרד. זה לא מקרה אחד, לא שניים, לא שלושה, לא ארבעה ולא עשרה. בשלוש-ארב</w:t>
      </w:r>
      <w:r>
        <w:rPr>
          <w:rFonts w:hint="cs"/>
          <w:rtl/>
        </w:rPr>
        <w:t xml:space="preserve">ע השנים האחרונות, אף מקרה אחד לא פוענח. הכתובת להתנכלויות ידועה. הרקע להתנכלות ידוע. זה לא נוצרים, מוסלמים ודרוזים, זה לא משפחות דרוזיות, הרקע ברור, מדובר במאבק כוחות על שליטה ברשות המקומית של אנשים שלא רוצים להישמע להכרעה הדמוקרטית. קצפם של כמה אנשים יצא </w:t>
      </w:r>
      <w:r>
        <w:rPr>
          <w:rFonts w:hint="cs"/>
          <w:rtl/>
        </w:rPr>
        <w:t>על תפקידו של מר עלי הזימי בקירוב הלבבות, כדי למנוע התמודדות קשה עם הבטחה לסיבוב השני, שהיה רק אתמול, והגיע לאיחוד של שני המועמדים שהתחרו בסיבוב השני. כנראה זה לא נעם שם למישהו.</w:t>
      </w:r>
    </w:p>
    <w:p w14:paraId="7A2564DE" w14:textId="77777777" w:rsidR="00000000" w:rsidRDefault="003B3694">
      <w:pPr>
        <w:pStyle w:val="a0"/>
        <w:rPr>
          <w:rFonts w:hint="cs"/>
          <w:rtl/>
        </w:rPr>
      </w:pPr>
    </w:p>
    <w:p w14:paraId="079B97BB" w14:textId="77777777" w:rsidR="00000000" w:rsidRDefault="003B3694">
      <w:pPr>
        <w:pStyle w:val="a0"/>
        <w:rPr>
          <w:rFonts w:hint="cs"/>
          <w:rtl/>
        </w:rPr>
      </w:pPr>
      <w:r>
        <w:rPr>
          <w:rFonts w:hint="cs"/>
          <w:rtl/>
        </w:rPr>
        <w:t>הכתובת על הקיר, אני לא יכול לומר שמות, אבל אתם, במשרד לביטחון פנים, אני חושב ש</w:t>
      </w:r>
      <w:r>
        <w:rPr>
          <w:rFonts w:hint="cs"/>
          <w:rtl/>
        </w:rPr>
        <w:t xml:space="preserve">אתם מועלים בתפקידכם, ויש יותר מחשד או מחשש שיש במשרד או במערכת המשטרתית מי שמחפים על האשמים. </w:t>
      </w:r>
    </w:p>
    <w:p w14:paraId="771896CE" w14:textId="77777777" w:rsidR="00000000" w:rsidRDefault="003B3694">
      <w:pPr>
        <w:pStyle w:val="a0"/>
        <w:ind w:firstLine="0"/>
        <w:rPr>
          <w:rFonts w:hint="cs"/>
          <w:rtl/>
        </w:rPr>
      </w:pPr>
    </w:p>
    <w:p w14:paraId="055E4DAF" w14:textId="77777777" w:rsidR="00000000" w:rsidRDefault="003B3694">
      <w:pPr>
        <w:pStyle w:val="af0"/>
        <w:rPr>
          <w:rtl/>
        </w:rPr>
      </w:pPr>
      <w:r>
        <w:rPr>
          <w:rFonts w:hint="eastAsia"/>
          <w:rtl/>
        </w:rPr>
        <w:t>סגן</w:t>
      </w:r>
      <w:r>
        <w:rPr>
          <w:rtl/>
        </w:rPr>
        <w:t xml:space="preserve"> השר לביטחון פנים יעקב אדרי:</w:t>
      </w:r>
    </w:p>
    <w:p w14:paraId="0DD6D4F8" w14:textId="77777777" w:rsidR="00000000" w:rsidRDefault="003B3694">
      <w:pPr>
        <w:pStyle w:val="a0"/>
        <w:rPr>
          <w:rFonts w:hint="cs"/>
          <w:rtl/>
        </w:rPr>
      </w:pPr>
    </w:p>
    <w:p w14:paraId="05B4EFE2" w14:textId="77777777" w:rsidR="00000000" w:rsidRDefault="003B3694">
      <w:pPr>
        <w:pStyle w:val="a0"/>
        <w:rPr>
          <w:rFonts w:hint="cs"/>
          <w:rtl/>
        </w:rPr>
      </w:pPr>
      <w:r>
        <w:rPr>
          <w:rFonts w:hint="cs"/>
          <w:rtl/>
        </w:rPr>
        <w:t xml:space="preserve">אני מוחה על העניין הזה. </w:t>
      </w:r>
    </w:p>
    <w:p w14:paraId="09637703" w14:textId="77777777" w:rsidR="00000000" w:rsidRDefault="003B3694">
      <w:pPr>
        <w:pStyle w:val="a0"/>
        <w:ind w:firstLine="0"/>
        <w:rPr>
          <w:rFonts w:hint="cs"/>
          <w:rtl/>
        </w:rPr>
      </w:pPr>
    </w:p>
    <w:p w14:paraId="47D973A0" w14:textId="77777777" w:rsidR="00000000" w:rsidRDefault="003B3694">
      <w:pPr>
        <w:pStyle w:val="af1"/>
        <w:rPr>
          <w:rtl/>
        </w:rPr>
      </w:pPr>
      <w:r>
        <w:rPr>
          <w:rtl/>
        </w:rPr>
        <w:t>היו"ר ראובן ריבלין:</w:t>
      </w:r>
    </w:p>
    <w:p w14:paraId="7C358A2D" w14:textId="77777777" w:rsidR="00000000" w:rsidRDefault="003B3694">
      <w:pPr>
        <w:pStyle w:val="a0"/>
        <w:rPr>
          <w:rtl/>
        </w:rPr>
      </w:pPr>
    </w:p>
    <w:p w14:paraId="2D02E45F" w14:textId="77777777" w:rsidR="00000000" w:rsidRDefault="003B3694">
      <w:pPr>
        <w:pStyle w:val="a0"/>
        <w:rPr>
          <w:rFonts w:hint="cs"/>
          <w:rtl/>
        </w:rPr>
      </w:pPr>
      <w:r>
        <w:rPr>
          <w:rFonts w:hint="cs"/>
          <w:rtl/>
        </w:rPr>
        <w:t>כבוד סגן השר ישב, הרי הוא יענה. הוא שואל אותך שאלה. כבוד סגן השר, בעירייה יכול רא</w:t>
      </w:r>
      <w:r>
        <w:rPr>
          <w:rFonts w:hint="cs"/>
          <w:rtl/>
        </w:rPr>
        <w:t xml:space="preserve">ש העיר לומר לכל דובר; פה יש יושב-ראש, הוא יעיר לו הערה. אדוני רוצה, יאמר לו וישיב לו אחר כך בכל חומר הדין את כל הדברים שהוא רוצה לומר לו. זכותו של חבר הכנסת ברכה לשאול שאלה נוספת. אני מזכיר, חבר הכנסת ברכה, אפשר להרחיב בשאלה, אבל זאת לא הצעה לסדר-היום. </w:t>
      </w:r>
    </w:p>
    <w:p w14:paraId="62FFEC72" w14:textId="77777777" w:rsidR="00000000" w:rsidRDefault="003B3694">
      <w:pPr>
        <w:pStyle w:val="a0"/>
        <w:ind w:firstLine="0"/>
        <w:rPr>
          <w:rtl/>
        </w:rPr>
      </w:pPr>
    </w:p>
    <w:p w14:paraId="0F1ECCC0" w14:textId="77777777" w:rsidR="00000000" w:rsidRDefault="003B3694">
      <w:pPr>
        <w:pStyle w:val="a0"/>
        <w:ind w:firstLine="0"/>
        <w:rPr>
          <w:rFonts w:hint="cs"/>
          <w:rtl/>
        </w:rPr>
      </w:pPr>
    </w:p>
    <w:p w14:paraId="2BA1947A" w14:textId="77777777" w:rsidR="00000000" w:rsidRDefault="003B3694">
      <w:pPr>
        <w:pStyle w:val="-"/>
        <w:rPr>
          <w:rtl/>
        </w:rPr>
      </w:pPr>
      <w:bookmarkStart w:id="78" w:name="FS000000540T12_11_2003_12_52_47C"/>
      <w:bookmarkEnd w:id="78"/>
      <w:r>
        <w:rPr>
          <w:rtl/>
        </w:rPr>
        <w:t>מוחמד ברכה (חד"ש-תע"ל):</w:t>
      </w:r>
    </w:p>
    <w:p w14:paraId="70C9E508" w14:textId="77777777" w:rsidR="00000000" w:rsidRDefault="003B3694">
      <w:pPr>
        <w:pStyle w:val="a0"/>
        <w:rPr>
          <w:rtl/>
        </w:rPr>
      </w:pPr>
    </w:p>
    <w:p w14:paraId="0C646682" w14:textId="77777777" w:rsidR="00000000" w:rsidRDefault="003B3694">
      <w:pPr>
        <w:pStyle w:val="a0"/>
        <w:rPr>
          <w:rFonts w:hint="cs"/>
          <w:rtl/>
        </w:rPr>
      </w:pPr>
      <w:r>
        <w:rPr>
          <w:rFonts w:hint="cs"/>
          <w:rtl/>
        </w:rPr>
        <w:t>נכון, אני מסיים. אני יכול להבין את הכעס של סגן השר, אבל חובת ההוכחה היא עליך, על המשרד. לא יכול להיות מקרה אחד, שני, שלישי, עשירי, 20, במשך שלוש-ארבע שנים, ואף מקרה לא פוענח. מה קורה כאן? זאת הפקרות, אנשים מרגישים איום על נפשם. תוד</w:t>
      </w:r>
      <w:r>
        <w:rPr>
          <w:rFonts w:hint="cs"/>
          <w:rtl/>
        </w:rPr>
        <w:t xml:space="preserve">ה רבה, אדוני. </w:t>
      </w:r>
    </w:p>
    <w:p w14:paraId="02BD53C9" w14:textId="77777777" w:rsidR="00000000" w:rsidRDefault="003B3694">
      <w:pPr>
        <w:pStyle w:val="a0"/>
        <w:ind w:firstLine="0"/>
        <w:rPr>
          <w:rFonts w:hint="cs"/>
          <w:rtl/>
        </w:rPr>
      </w:pPr>
    </w:p>
    <w:p w14:paraId="3443EF3B" w14:textId="77777777" w:rsidR="00000000" w:rsidRDefault="003B3694">
      <w:pPr>
        <w:pStyle w:val="af1"/>
        <w:rPr>
          <w:rtl/>
        </w:rPr>
      </w:pPr>
      <w:r>
        <w:rPr>
          <w:rtl/>
        </w:rPr>
        <w:t>היו"ר ראובן ריבלין:</w:t>
      </w:r>
    </w:p>
    <w:p w14:paraId="2D3D8088" w14:textId="77777777" w:rsidR="00000000" w:rsidRDefault="003B3694">
      <w:pPr>
        <w:pStyle w:val="a0"/>
        <w:rPr>
          <w:rtl/>
        </w:rPr>
      </w:pPr>
    </w:p>
    <w:p w14:paraId="2B78A093" w14:textId="77777777" w:rsidR="00000000" w:rsidRDefault="003B3694">
      <w:pPr>
        <w:pStyle w:val="a0"/>
        <w:rPr>
          <w:rFonts w:hint="cs"/>
          <w:rtl/>
        </w:rPr>
      </w:pPr>
      <w:r>
        <w:rPr>
          <w:rFonts w:hint="cs"/>
          <w:rtl/>
        </w:rPr>
        <w:t xml:space="preserve">ברור. תודה רבה לחבר הכנסת ברכה. חבר הכנסת אריאל, האם אדוני עוד עומד על דעתו כי חברת הכנסת נוקד גם כן ביקשה שאלה נוספת. </w:t>
      </w:r>
    </w:p>
    <w:p w14:paraId="4DB4DF99" w14:textId="77777777" w:rsidR="00000000" w:rsidRDefault="003B3694">
      <w:pPr>
        <w:pStyle w:val="a0"/>
        <w:ind w:firstLine="0"/>
        <w:rPr>
          <w:rFonts w:hint="cs"/>
          <w:rtl/>
        </w:rPr>
      </w:pPr>
    </w:p>
    <w:p w14:paraId="2EF2D344" w14:textId="77777777" w:rsidR="00000000" w:rsidRDefault="003B3694">
      <w:pPr>
        <w:pStyle w:val="af0"/>
        <w:rPr>
          <w:rtl/>
        </w:rPr>
      </w:pPr>
      <w:r>
        <w:rPr>
          <w:rFonts w:hint="eastAsia"/>
          <w:rtl/>
        </w:rPr>
        <w:t>אהוד</w:t>
      </w:r>
      <w:r>
        <w:rPr>
          <w:rtl/>
        </w:rPr>
        <w:t xml:space="preserve"> יתום (הליכוד):</w:t>
      </w:r>
    </w:p>
    <w:p w14:paraId="349F93A6" w14:textId="77777777" w:rsidR="00000000" w:rsidRDefault="003B3694">
      <w:pPr>
        <w:pStyle w:val="a0"/>
        <w:rPr>
          <w:rFonts w:hint="cs"/>
          <w:rtl/>
        </w:rPr>
      </w:pPr>
    </w:p>
    <w:p w14:paraId="68F006C4" w14:textId="77777777" w:rsidR="00000000" w:rsidRDefault="003B3694">
      <w:pPr>
        <w:pStyle w:val="a0"/>
        <w:rPr>
          <w:rFonts w:hint="cs"/>
          <w:rtl/>
        </w:rPr>
      </w:pPr>
      <w:r>
        <w:rPr>
          <w:rFonts w:hint="cs"/>
          <w:rtl/>
        </w:rPr>
        <w:t xml:space="preserve">לא, לא, חבר הכנסת יתום ביקש. </w:t>
      </w:r>
    </w:p>
    <w:p w14:paraId="5B4087A2" w14:textId="77777777" w:rsidR="00000000" w:rsidRDefault="003B3694">
      <w:pPr>
        <w:pStyle w:val="a0"/>
        <w:ind w:firstLine="0"/>
        <w:rPr>
          <w:rFonts w:hint="cs"/>
          <w:rtl/>
        </w:rPr>
      </w:pPr>
    </w:p>
    <w:p w14:paraId="55A04A69" w14:textId="77777777" w:rsidR="00000000" w:rsidRDefault="003B3694">
      <w:pPr>
        <w:pStyle w:val="af1"/>
        <w:rPr>
          <w:rtl/>
        </w:rPr>
      </w:pPr>
      <w:r>
        <w:rPr>
          <w:rtl/>
        </w:rPr>
        <w:t>היו"ר ראובן ריבלין:</w:t>
      </w:r>
    </w:p>
    <w:p w14:paraId="015381F4" w14:textId="77777777" w:rsidR="00000000" w:rsidRDefault="003B3694">
      <w:pPr>
        <w:pStyle w:val="a0"/>
        <w:rPr>
          <w:rtl/>
        </w:rPr>
      </w:pPr>
    </w:p>
    <w:p w14:paraId="7BAD1F04" w14:textId="77777777" w:rsidR="00000000" w:rsidRDefault="003B3694">
      <w:pPr>
        <w:pStyle w:val="a0"/>
        <w:rPr>
          <w:rFonts w:hint="cs"/>
          <w:rtl/>
        </w:rPr>
      </w:pPr>
      <w:r>
        <w:rPr>
          <w:rFonts w:hint="cs"/>
          <w:rtl/>
        </w:rPr>
        <w:t>סליחה. חבר הכנסת אריאל, ו</w:t>
      </w:r>
      <w:r>
        <w:rPr>
          <w:rFonts w:hint="cs"/>
          <w:rtl/>
        </w:rPr>
        <w:t xml:space="preserve">אחריו - חבר הכנסת יתום. אף שהיה צריך להיות הפוך, אבל לא נורא. אין מאוחר ומוקדם בשאילתות. </w:t>
      </w:r>
    </w:p>
    <w:p w14:paraId="3B8BD131" w14:textId="77777777" w:rsidR="00000000" w:rsidRDefault="003B3694">
      <w:pPr>
        <w:pStyle w:val="a0"/>
        <w:ind w:firstLine="0"/>
        <w:rPr>
          <w:rFonts w:hint="cs"/>
          <w:rtl/>
        </w:rPr>
      </w:pPr>
    </w:p>
    <w:p w14:paraId="7DE52A07" w14:textId="77777777" w:rsidR="00000000" w:rsidRDefault="003B3694">
      <w:pPr>
        <w:pStyle w:val="a"/>
        <w:rPr>
          <w:rtl/>
        </w:rPr>
      </w:pPr>
      <w:bookmarkStart w:id="79" w:name="FS000000713T12_11_2003_12_54_43"/>
      <w:bookmarkStart w:id="80" w:name="_Toc69719317"/>
      <w:bookmarkEnd w:id="79"/>
      <w:r>
        <w:rPr>
          <w:rFonts w:hint="eastAsia"/>
          <w:rtl/>
        </w:rPr>
        <w:t>אורי</w:t>
      </w:r>
      <w:r>
        <w:rPr>
          <w:rtl/>
        </w:rPr>
        <w:t xml:space="preserve"> יהודה אריאל (האיחוד הלאומי - ישראל ביתנו):</w:t>
      </w:r>
      <w:bookmarkEnd w:id="80"/>
    </w:p>
    <w:p w14:paraId="5B8A3797" w14:textId="77777777" w:rsidR="00000000" w:rsidRDefault="003B3694">
      <w:pPr>
        <w:pStyle w:val="a0"/>
        <w:rPr>
          <w:rFonts w:hint="cs"/>
          <w:rtl/>
        </w:rPr>
      </w:pPr>
    </w:p>
    <w:p w14:paraId="60838F2B" w14:textId="77777777" w:rsidR="00000000" w:rsidRDefault="003B3694">
      <w:pPr>
        <w:pStyle w:val="a0"/>
        <w:rPr>
          <w:rFonts w:hint="cs"/>
          <w:rtl/>
        </w:rPr>
      </w:pPr>
      <w:r>
        <w:rPr>
          <w:rFonts w:hint="cs"/>
          <w:rtl/>
        </w:rPr>
        <w:t>אדוני היושב-ראש, ידוע שחלק גדול מאמצעי הלחימה, רימונים במקרה הזה, נגנבו מצה"ל ומהמשטרה ומכוחות הביטחון האחרים. מה עו</w:t>
      </w:r>
      <w:r>
        <w:rPr>
          <w:rFonts w:hint="cs"/>
          <w:rtl/>
        </w:rPr>
        <w:t xml:space="preserve">שה משרדך כדי לצמצם את התופעות האלה, שבהן משתמשים אחר כך העבריינים באמצעי הלחימה וגורמים נזקים כמו אלה שאנחנו מדברים עליהם? תודה. </w:t>
      </w:r>
    </w:p>
    <w:p w14:paraId="3218535E" w14:textId="77777777" w:rsidR="00000000" w:rsidRDefault="003B3694">
      <w:pPr>
        <w:pStyle w:val="a0"/>
        <w:ind w:firstLine="0"/>
        <w:rPr>
          <w:rFonts w:hint="cs"/>
          <w:rtl/>
        </w:rPr>
      </w:pPr>
    </w:p>
    <w:p w14:paraId="6A430274" w14:textId="77777777" w:rsidR="00000000" w:rsidRDefault="003B3694">
      <w:pPr>
        <w:pStyle w:val="af1"/>
        <w:rPr>
          <w:rtl/>
        </w:rPr>
      </w:pPr>
      <w:r>
        <w:rPr>
          <w:rtl/>
        </w:rPr>
        <w:t>היו"ר ראובן ריבלין:</w:t>
      </w:r>
    </w:p>
    <w:p w14:paraId="27C21D05" w14:textId="77777777" w:rsidR="00000000" w:rsidRDefault="003B3694">
      <w:pPr>
        <w:pStyle w:val="a0"/>
        <w:rPr>
          <w:rtl/>
        </w:rPr>
      </w:pPr>
    </w:p>
    <w:p w14:paraId="5CE00C7A" w14:textId="77777777" w:rsidR="00000000" w:rsidRDefault="003B3694">
      <w:pPr>
        <w:pStyle w:val="a0"/>
        <w:rPr>
          <w:rFonts w:hint="cs"/>
          <w:rtl/>
        </w:rPr>
      </w:pPr>
      <w:r>
        <w:rPr>
          <w:rFonts w:hint="cs"/>
          <w:rtl/>
        </w:rPr>
        <w:t xml:space="preserve">אני מאוד מודה לחבר הכנסת אריאל. חבר הכנסת אהוד יתום. </w:t>
      </w:r>
    </w:p>
    <w:p w14:paraId="1A4B7EFC" w14:textId="77777777" w:rsidR="00000000" w:rsidRDefault="003B3694">
      <w:pPr>
        <w:pStyle w:val="a0"/>
        <w:ind w:firstLine="0"/>
        <w:rPr>
          <w:rFonts w:hint="cs"/>
          <w:rtl/>
        </w:rPr>
      </w:pPr>
    </w:p>
    <w:p w14:paraId="5D535B24" w14:textId="77777777" w:rsidR="00000000" w:rsidRDefault="003B3694">
      <w:pPr>
        <w:pStyle w:val="a"/>
        <w:rPr>
          <w:rtl/>
        </w:rPr>
      </w:pPr>
      <w:bookmarkStart w:id="81" w:name="FS000001032T12_11_2003_12_55_56"/>
      <w:bookmarkStart w:id="82" w:name="_Toc69719318"/>
      <w:bookmarkEnd w:id="81"/>
      <w:r>
        <w:rPr>
          <w:rFonts w:hint="eastAsia"/>
          <w:rtl/>
        </w:rPr>
        <w:t>אהוד</w:t>
      </w:r>
      <w:r>
        <w:rPr>
          <w:rtl/>
        </w:rPr>
        <w:t xml:space="preserve"> יתום (הליכוד):</w:t>
      </w:r>
      <w:bookmarkEnd w:id="82"/>
    </w:p>
    <w:p w14:paraId="61DC6CDC" w14:textId="77777777" w:rsidR="00000000" w:rsidRDefault="003B3694">
      <w:pPr>
        <w:pStyle w:val="a0"/>
        <w:rPr>
          <w:rFonts w:hint="cs"/>
          <w:rtl/>
        </w:rPr>
      </w:pPr>
    </w:p>
    <w:p w14:paraId="60492CA1" w14:textId="77777777" w:rsidR="00000000" w:rsidRDefault="003B3694">
      <w:pPr>
        <w:pStyle w:val="a0"/>
        <w:rPr>
          <w:rFonts w:hint="cs"/>
          <w:rtl/>
        </w:rPr>
      </w:pPr>
      <w:r>
        <w:rPr>
          <w:rFonts w:hint="cs"/>
          <w:rtl/>
        </w:rPr>
        <w:t>אדוני סגן השר, אדוני היושב-ר</w:t>
      </w:r>
      <w:r>
        <w:rPr>
          <w:rFonts w:hint="cs"/>
          <w:rtl/>
        </w:rPr>
        <w:t xml:space="preserve">אש, חברי חברי הכנסת, בהמשך לשתי השאלות, גם של חבר הכנסת ברכה וגם של חבר הכנסת אריאל, אני רוצה לומר, שתופעת הפגיעה בנבחרי ציבור בפרט, ובאנשים נוספים, כפי שקרה בחדרה - זוג תמים נהרג והותיר יתומה קטנה בת שישה חודשים </w:t>
      </w:r>
      <w:r>
        <w:rPr>
          <w:rtl/>
        </w:rPr>
        <w:t>–</w:t>
      </w:r>
      <w:r>
        <w:rPr>
          <w:rFonts w:hint="cs"/>
          <w:rtl/>
        </w:rPr>
        <w:t xml:space="preserve"> נובעת בדיוק משתי הנקודות האלה. זו תופעה ח</w:t>
      </w:r>
      <w:r>
        <w:rPr>
          <w:rFonts w:hint="cs"/>
          <w:rtl/>
        </w:rPr>
        <w:t xml:space="preserve">מורה, וצריך לאחד את השורות ואת הכוחות, גם המשטרה וגם שירות הביטחון הכללי, כי אני לא יודע איפה הגבול בין עניין פלילי לפוליטיקה. ברור לחלוטין שניסיון ההתנקשות בחיי חבר הכנסת מח'ול ורעייתו הוא תופעה שצריכה להדאיג את כולנו מאוד מאוד. ואכן, מה עושה המשטרה והאם </w:t>
      </w:r>
      <w:r>
        <w:rPr>
          <w:rFonts w:hint="cs"/>
          <w:rtl/>
        </w:rPr>
        <w:t xml:space="preserve">היא משתפת פעולה עם שירות הביטחון הכללי על מנת למגר את התופעות האיומות האלה ולהוציאן מכללי ההתנהגות שלנו? </w:t>
      </w:r>
    </w:p>
    <w:p w14:paraId="72420E3A" w14:textId="77777777" w:rsidR="00000000" w:rsidRDefault="003B3694">
      <w:pPr>
        <w:pStyle w:val="a0"/>
        <w:ind w:firstLine="0"/>
        <w:rPr>
          <w:rFonts w:hint="cs"/>
          <w:rtl/>
        </w:rPr>
      </w:pPr>
    </w:p>
    <w:p w14:paraId="6B28BCEE" w14:textId="77777777" w:rsidR="00000000" w:rsidRDefault="003B3694">
      <w:pPr>
        <w:pStyle w:val="af1"/>
        <w:rPr>
          <w:rtl/>
        </w:rPr>
      </w:pPr>
      <w:r>
        <w:rPr>
          <w:rtl/>
        </w:rPr>
        <w:t>היו"ר ראובן ריבלין:</w:t>
      </w:r>
    </w:p>
    <w:p w14:paraId="14E4EC07" w14:textId="77777777" w:rsidR="00000000" w:rsidRDefault="003B3694">
      <w:pPr>
        <w:pStyle w:val="a0"/>
        <w:rPr>
          <w:rtl/>
        </w:rPr>
      </w:pPr>
    </w:p>
    <w:p w14:paraId="2D3F7BDF" w14:textId="77777777" w:rsidR="00000000" w:rsidRDefault="003B3694">
      <w:pPr>
        <w:pStyle w:val="a0"/>
        <w:rPr>
          <w:rFonts w:hint="cs"/>
          <w:rtl/>
        </w:rPr>
      </w:pPr>
      <w:r>
        <w:rPr>
          <w:rFonts w:hint="cs"/>
          <w:rtl/>
        </w:rPr>
        <w:t xml:space="preserve">אני מאוד מודה לחבר הכנסת אהוד יתום. כבוד סגן השר, עכשיו כל הבמה היא שלך ולא אתן לאף אחד להפריע לך. </w:t>
      </w:r>
    </w:p>
    <w:p w14:paraId="777FDDBE" w14:textId="77777777" w:rsidR="00000000" w:rsidRDefault="003B3694">
      <w:pPr>
        <w:pStyle w:val="a0"/>
        <w:ind w:firstLine="0"/>
        <w:rPr>
          <w:rFonts w:hint="cs"/>
          <w:rtl/>
        </w:rPr>
      </w:pPr>
    </w:p>
    <w:p w14:paraId="7F6ACA04" w14:textId="77777777" w:rsidR="00000000" w:rsidRDefault="003B3694">
      <w:pPr>
        <w:pStyle w:val="a"/>
        <w:rPr>
          <w:rtl/>
        </w:rPr>
      </w:pPr>
      <w:bookmarkStart w:id="83" w:name="FS000001031T12_11_2003_12_58_37"/>
      <w:bookmarkStart w:id="84" w:name="_Toc69719319"/>
      <w:bookmarkEnd w:id="83"/>
      <w:r>
        <w:rPr>
          <w:rFonts w:hint="eastAsia"/>
          <w:rtl/>
        </w:rPr>
        <w:t>סגן</w:t>
      </w:r>
      <w:r>
        <w:rPr>
          <w:rtl/>
        </w:rPr>
        <w:t xml:space="preserve"> השר לביטחון פנים יעקב א</w:t>
      </w:r>
      <w:r>
        <w:rPr>
          <w:rtl/>
        </w:rPr>
        <w:t>דרי:</w:t>
      </w:r>
      <w:bookmarkEnd w:id="84"/>
    </w:p>
    <w:p w14:paraId="3ED4EF5E" w14:textId="77777777" w:rsidR="00000000" w:rsidRDefault="003B3694">
      <w:pPr>
        <w:pStyle w:val="a0"/>
        <w:rPr>
          <w:rFonts w:hint="cs"/>
          <w:rtl/>
        </w:rPr>
      </w:pPr>
    </w:p>
    <w:p w14:paraId="09EFC2FE" w14:textId="77777777" w:rsidR="00000000" w:rsidRDefault="003B3694">
      <w:pPr>
        <w:pStyle w:val="a0"/>
        <w:rPr>
          <w:rFonts w:hint="cs"/>
          <w:rtl/>
        </w:rPr>
      </w:pPr>
      <w:r>
        <w:rPr>
          <w:rFonts w:hint="cs"/>
          <w:rtl/>
        </w:rPr>
        <w:t xml:space="preserve">חבר הכנסת ברכה, אני חושב שלא מקובל להאשים בצורה כל כך ברורה ולומר שהמשטרה מחפה על מעשי פגיעה או זריקת רימונים או ירי. זה דבר לא מקובל ולא נכון, וצריך להגיד את זה בקול רם. </w:t>
      </w:r>
    </w:p>
    <w:p w14:paraId="4E183595" w14:textId="77777777" w:rsidR="00000000" w:rsidRDefault="003B3694">
      <w:pPr>
        <w:pStyle w:val="a0"/>
        <w:ind w:firstLine="0"/>
        <w:rPr>
          <w:rFonts w:hint="cs"/>
          <w:rtl/>
        </w:rPr>
      </w:pPr>
    </w:p>
    <w:p w14:paraId="11CC6E86" w14:textId="77777777" w:rsidR="00000000" w:rsidRDefault="003B3694">
      <w:pPr>
        <w:pStyle w:val="af0"/>
        <w:rPr>
          <w:rtl/>
        </w:rPr>
      </w:pPr>
      <w:r>
        <w:rPr>
          <w:rFonts w:hint="eastAsia"/>
          <w:rtl/>
        </w:rPr>
        <w:t>מוחמד</w:t>
      </w:r>
      <w:r>
        <w:rPr>
          <w:rtl/>
        </w:rPr>
        <w:t xml:space="preserve"> ברכה (חד"ש-תע"ל):</w:t>
      </w:r>
    </w:p>
    <w:p w14:paraId="6AB8B28A" w14:textId="77777777" w:rsidR="00000000" w:rsidRDefault="003B3694">
      <w:pPr>
        <w:pStyle w:val="a0"/>
        <w:rPr>
          <w:rFonts w:hint="cs"/>
          <w:rtl/>
        </w:rPr>
      </w:pPr>
    </w:p>
    <w:p w14:paraId="4AA64A40" w14:textId="77777777" w:rsidR="00000000" w:rsidRDefault="003B3694">
      <w:pPr>
        <w:pStyle w:val="a0"/>
        <w:rPr>
          <w:rFonts w:hint="cs"/>
          <w:rtl/>
        </w:rPr>
      </w:pPr>
      <w:r>
        <w:rPr>
          <w:rFonts w:hint="cs"/>
          <w:rtl/>
        </w:rPr>
        <w:t xml:space="preserve">אני אשמח להיות הצד הטועה בעניין. </w:t>
      </w:r>
    </w:p>
    <w:p w14:paraId="687B453A" w14:textId="77777777" w:rsidR="00000000" w:rsidRDefault="003B3694">
      <w:pPr>
        <w:pStyle w:val="a0"/>
        <w:ind w:firstLine="0"/>
        <w:rPr>
          <w:rFonts w:hint="cs"/>
          <w:rtl/>
        </w:rPr>
      </w:pPr>
    </w:p>
    <w:p w14:paraId="5C1BA2F4" w14:textId="77777777" w:rsidR="00000000" w:rsidRDefault="003B3694">
      <w:pPr>
        <w:pStyle w:val="-"/>
        <w:rPr>
          <w:rtl/>
        </w:rPr>
      </w:pPr>
      <w:bookmarkStart w:id="85" w:name="FS000001031T12_11_2003_13_00_36C"/>
      <w:bookmarkEnd w:id="85"/>
      <w:r>
        <w:rPr>
          <w:rtl/>
        </w:rPr>
        <w:t>סגן השר לביטחון פ</w:t>
      </w:r>
      <w:r>
        <w:rPr>
          <w:rtl/>
        </w:rPr>
        <w:t>נים יעקב אדרי:</w:t>
      </w:r>
    </w:p>
    <w:p w14:paraId="2B473F29" w14:textId="77777777" w:rsidR="00000000" w:rsidRDefault="003B3694">
      <w:pPr>
        <w:pStyle w:val="a0"/>
        <w:rPr>
          <w:rtl/>
        </w:rPr>
      </w:pPr>
    </w:p>
    <w:p w14:paraId="674EDD89" w14:textId="77777777" w:rsidR="00000000" w:rsidRDefault="003B3694">
      <w:pPr>
        <w:pStyle w:val="a0"/>
        <w:rPr>
          <w:rFonts w:hint="cs"/>
          <w:rtl/>
        </w:rPr>
      </w:pPr>
      <w:r>
        <w:rPr>
          <w:rFonts w:hint="cs"/>
          <w:rtl/>
        </w:rPr>
        <w:t xml:space="preserve">אני מוכן לשבת אתך ולהוכיח לך שאתה טועה. בכל מקרה, אין לך הוכחות לעניין הזה, ובוודאי לא צריך לומר שהמשטרה מחפה על אנשים שזורקים רימונים או יורים. אני חושב שהסכסוכים בכפרים, ובכלל, נתקלנו בזה בכל רחבי הארץ, חרגו מגבולות הטעם הטוב, אם לא יותר </w:t>
      </w:r>
      <w:r>
        <w:rPr>
          <w:rFonts w:hint="cs"/>
          <w:rtl/>
        </w:rPr>
        <w:t xml:space="preserve">מזה, במערכת הבחירות האחרונה. עשינו מאמץ גדול מאוד, המשטרה ישבה על זה בכמה דיונים והוציאה פקודות מבצע ותגברו את הכוחות בכל היישובים. אני שמח לומר, שיום הבחירות אתמול עבר בשקט יחסי, לשמחתנו. </w:t>
      </w:r>
    </w:p>
    <w:p w14:paraId="5795C236" w14:textId="77777777" w:rsidR="00000000" w:rsidRDefault="003B3694">
      <w:pPr>
        <w:pStyle w:val="a0"/>
        <w:rPr>
          <w:rFonts w:hint="cs"/>
          <w:rtl/>
        </w:rPr>
      </w:pPr>
    </w:p>
    <w:p w14:paraId="27486B9C" w14:textId="77777777" w:rsidR="00000000" w:rsidRDefault="003B3694">
      <w:pPr>
        <w:pStyle w:val="a0"/>
        <w:rPr>
          <w:rFonts w:hint="cs"/>
          <w:rtl/>
        </w:rPr>
      </w:pPr>
      <w:r>
        <w:rPr>
          <w:rFonts w:hint="cs"/>
          <w:rtl/>
        </w:rPr>
        <w:t>לגבי אבו-סנאן, אתה טוען שירו שם במהלך כמה שנים. אפשר לקחת 20 שנה,</w:t>
      </w:r>
      <w:r>
        <w:rPr>
          <w:rFonts w:hint="cs"/>
          <w:rtl/>
        </w:rPr>
        <w:t xml:space="preserve"> אפשר לקחת ארבע שנים, ממילא המספרים משתנים. אני שוב אומר, הדברים מאוד חמורים. גם אנחנו כבית-המחוקקים צריכים לתת את דעתנו על הענישה, להחמיר בענישה בעניין הזה. אני אעשה עוד בדיקה ואני מוכן לעדכן אותך באופן אישי לגבי אבו-סנאן. אני אעשה בדיקה יסודית ואתן לך את</w:t>
      </w:r>
      <w:r>
        <w:rPr>
          <w:rFonts w:hint="cs"/>
          <w:rtl/>
        </w:rPr>
        <w:t xml:space="preserve"> הפרטים. </w:t>
      </w:r>
    </w:p>
    <w:p w14:paraId="2054F8EB" w14:textId="77777777" w:rsidR="00000000" w:rsidRDefault="003B3694">
      <w:pPr>
        <w:pStyle w:val="a0"/>
        <w:ind w:firstLine="0"/>
        <w:rPr>
          <w:rFonts w:hint="cs"/>
          <w:rtl/>
        </w:rPr>
      </w:pPr>
    </w:p>
    <w:p w14:paraId="76DE2084" w14:textId="77777777" w:rsidR="00000000" w:rsidRDefault="003B3694">
      <w:pPr>
        <w:pStyle w:val="af0"/>
        <w:rPr>
          <w:rtl/>
        </w:rPr>
      </w:pPr>
      <w:r>
        <w:rPr>
          <w:rFonts w:hint="eastAsia"/>
          <w:rtl/>
        </w:rPr>
        <w:t>מוחמד</w:t>
      </w:r>
      <w:r>
        <w:rPr>
          <w:rtl/>
        </w:rPr>
        <w:t xml:space="preserve"> ברכה (חד"ש-תע"ל):</w:t>
      </w:r>
    </w:p>
    <w:p w14:paraId="42925D4A" w14:textId="77777777" w:rsidR="00000000" w:rsidRDefault="003B3694">
      <w:pPr>
        <w:pStyle w:val="a0"/>
        <w:rPr>
          <w:rFonts w:hint="cs"/>
          <w:rtl/>
        </w:rPr>
      </w:pPr>
    </w:p>
    <w:p w14:paraId="0411CB1C" w14:textId="77777777" w:rsidR="00000000" w:rsidRDefault="003B3694">
      <w:pPr>
        <w:pStyle w:val="a0"/>
        <w:rPr>
          <w:rFonts w:hint="cs"/>
          <w:rtl/>
        </w:rPr>
      </w:pPr>
      <w:r>
        <w:rPr>
          <w:rFonts w:hint="cs"/>
          <w:rtl/>
        </w:rPr>
        <w:t xml:space="preserve">ישיבה עם התושבים. </w:t>
      </w:r>
    </w:p>
    <w:p w14:paraId="39A9A1E0" w14:textId="77777777" w:rsidR="00000000" w:rsidRDefault="003B3694">
      <w:pPr>
        <w:pStyle w:val="a0"/>
        <w:ind w:firstLine="0"/>
        <w:rPr>
          <w:rFonts w:hint="cs"/>
          <w:rtl/>
        </w:rPr>
      </w:pPr>
    </w:p>
    <w:p w14:paraId="3BB3EAC3" w14:textId="77777777" w:rsidR="00000000" w:rsidRDefault="003B3694">
      <w:pPr>
        <w:pStyle w:val="-"/>
        <w:rPr>
          <w:rtl/>
        </w:rPr>
      </w:pPr>
      <w:bookmarkStart w:id="86" w:name="FS000001031T12_11_2003_13_03_50C"/>
      <w:bookmarkEnd w:id="86"/>
      <w:r>
        <w:rPr>
          <w:rtl/>
        </w:rPr>
        <w:t>סגן השר לביטחון פנים יעקב אדרי:</w:t>
      </w:r>
    </w:p>
    <w:p w14:paraId="00421342" w14:textId="77777777" w:rsidR="00000000" w:rsidRDefault="003B3694">
      <w:pPr>
        <w:pStyle w:val="a0"/>
        <w:rPr>
          <w:rtl/>
        </w:rPr>
      </w:pPr>
    </w:p>
    <w:p w14:paraId="01E98B58" w14:textId="77777777" w:rsidR="00000000" w:rsidRDefault="003B3694">
      <w:pPr>
        <w:pStyle w:val="a0"/>
        <w:rPr>
          <w:rFonts w:hint="cs"/>
          <w:rtl/>
        </w:rPr>
      </w:pPr>
      <w:r>
        <w:rPr>
          <w:rFonts w:hint="cs"/>
          <w:rtl/>
        </w:rPr>
        <w:t xml:space="preserve">אין לי התנגדות, אני גם אשמח מאוד לתת לך את הפרטים לאחר שאבדוק ביסודיות את העניין הזה. </w:t>
      </w:r>
    </w:p>
    <w:p w14:paraId="77936391" w14:textId="77777777" w:rsidR="00000000" w:rsidRDefault="003B3694">
      <w:pPr>
        <w:pStyle w:val="a0"/>
        <w:rPr>
          <w:rFonts w:hint="cs"/>
          <w:rtl/>
        </w:rPr>
      </w:pPr>
    </w:p>
    <w:p w14:paraId="6C5FAD85" w14:textId="77777777" w:rsidR="00000000" w:rsidRDefault="003B3694">
      <w:pPr>
        <w:pStyle w:val="a0"/>
        <w:rPr>
          <w:rFonts w:hint="cs"/>
          <w:rtl/>
        </w:rPr>
      </w:pPr>
      <w:r>
        <w:rPr>
          <w:rFonts w:hint="cs"/>
          <w:rtl/>
        </w:rPr>
        <w:t xml:space="preserve">לחבר הכנסת אריאל, השנה, בתוכנית העבודה השנתית לקראת 2004, גם לאור בקשתו של ראש </w:t>
      </w:r>
      <w:r>
        <w:rPr>
          <w:rFonts w:hint="cs"/>
          <w:rtl/>
        </w:rPr>
        <w:t xml:space="preserve">הממשלה, אנחנו נעשה עבודה רצינית מאוד, בעיקר במגזר הערבי והבדואי, בנושא הנשק, איסוף נשק שנגנב, שנרכש שלא כחוק. אני מקווה שיהיו תוצאות, לטובת כולם; טובת כולם, לרבות היישובים שסובלים מכך. </w:t>
      </w:r>
    </w:p>
    <w:p w14:paraId="2D90AB0C" w14:textId="77777777" w:rsidR="00000000" w:rsidRDefault="003B3694">
      <w:pPr>
        <w:pStyle w:val="a0"/>
        <w:ind w:firstLine="0"/>
        <w:rPr>
          <w:rFonts w:hint="cs"/>
          <w:rtl/>
        </w:rPr>
      </w:pPr>
    </w:p>
    <w:p w14:paraId="21FEBC36" w14:textId="77777777" w:rsidR="00000000" w:rsidRDefault="003B3694">
      <w:pPr>
        <w:pStyle w:val="af1"/>
        <w:rPr>
          <w:rtl/>
        </w:rPr>
      </w:pPr>
      <w:r>
        <w:rPr>
          <w:rtl/>
        </w:rPr>
        <w:t>היו"ר ראובן ריבלין:</w:t>
      </w:r>
    </w:p>
    <w:p w14:paraId="448716B8" w14:textId="77777777" w:rsidR="00000000" w:rsidRDefault="003B3694">
      <w:pPr>
        <w:pStyle w:val="a0"/>
        <w:rPr>
          <w:rtl/>
        </w:rPr>
      </w:pPr>
    </w:p>
    <w:p w14:paraId="0D7F660A" w14:textId="77777777" w:rsidR="00000000" w:rsidRDefault="003B3694">
      <w:pPr>
        <w:pStyle w:val="a0"/>
        <w:rPr>
          <w:rFonts w:hint="cs"/>
          <w:rtl/>
        </w:rPr>
      </w:pPr>
      <w:r>
        <w:rPr>
          <w:rFonts w:hint="cs"/>
          <w:rtl/>
        </w:rPr>
        <w:t xml:space="preserve">למה אדוני מוצא לנכון להבחין בין ערבי לבדואי? </w:t>
      </w:r>
      <w:bookmarkStart w:id="87" w:name="FS000001031T12_11_2003_12_46_53C"/>
      <w:bookmarkEnd w:id="87"/>
      <w:r>
        <w:rPr>
          <w:rFonts w:hint="cs"/>
          <w:rtl/>
        </w:rPr>
        <w:t>במג</w:t>
      </w:r>
      <w:r>
        <w:rPr>
          <w:rFonts w:hint="cs"/>
          <w:rtl/>
        </w:rPr>
        <w:t xml:space="preserve">זר הבדואי, במגזר העירוני. </w:t>
      </w:r>
    </w:p>
    <w:p w14:paraId="6B7A5543" w14:textId="77777777" w:rsidR="00000000" w:rsidRDefault="003B3694">
      <w:pPr>
        <w:pStyle w:val="a0"/>
        <w:ind w:firstLine="0"/>
        <w:rPr>
          <w:rFonts w:hint="cs"/>
          <w:rtl/>
        </w:rPr>
      </w:pPr>
    </w:p>
    <w:p w14:paraId="4F25DE0E" w14:textId="77777777" w:rsidR="00000000" w:rsidRDefault="003B3694">
      <w:pPr>
        <w:pStyle w:val="-"/>
        <w:rPr>
          <w:rtl/>
        </w:rPr>
      </w:pPr>
      <w:bookmarkStart w:id="88" w:name="FS000001031T12_11_2003_13_05_47C"/>
      <w:bookmarkEnd w:id="88"/>
      <w:r>
        <w:rPr>
          <w:rtl/>
        </w:rPr>
        <w:t>סגן השר לביטחון פנים יעקב אדרי:</w:t>
      </w:r>
    </w:p>
    <w:p w14:paraId="7AC49C85" w14:textId="77777777" w:rsidR="00000000" w:rsidRDefault="003B3694">
      <w:pPr>
        <w:pStyle w:val="a0"/>
        <w:rPr>
          <w:rtl/>
        </w:rPr>
      </w:pPr>
    </w:p>
    <w:p w14:paraId="63B5878F" w14:textId="77777777" w:rsidR="00000000" w:rsidRDefault="003B3694">
      <w:pPr>
        <w:pStyle w:val="a0"/>
        <w:rPr>
          <w:rFonts w:hint="cs"/>
          <w:rtl/>
        </w:rPr>
      </w:pPr>
      <w:r>
        <w:rPr>
          <w:rFonts w:hint="cs"/>
          <w:rtl/>
        </w:rPr>
        <w:t xml:space="preserve">אני לא מפריד, זה נכון לגבי כולם, אבל אנחנו הולכים לעשות השנה - - - </w:t>
      </w:r>
    </w:p>
    <w:p w14:paraId="461E72DC" w14:textId="77777777" w:rsidR="00000000" w:rsidRDefault="003B3694">
      <w:pPr>
        <w:pStyle w:val="a0"/>
        <w:ind w:firstLine="0"/>
        <w:rPr>
          <w:rFonts w:hint="cs"/>
          <w:rtl/>
        </w:rPr>
      </w:pPr>
    </w:p>
    <w:p w14:paraId="192929B5" w14:textId="77777777" w:rsidR="00000000" w:rsidRDefault="003B3694">
      <w:pPr>
        <w:pStyle w:val="af0"/>
        <w:rPr>
          <w:rtl/>
        </w:rPr>
      </w:pPr>
      <w:r>
        <w:rPr>
          <w:rFonts w:hint="eastAsia"/>
          <w:rtl/>
        </w:rPr>
        <w:t>מוחמד</w:t>
      </w:r>
      <w:r>
        <w:rPr>
          <w:rtl/>
        </w:rPr>
        <w:t xml:space="preserve"> ברכה (חד"ש-תע"ל):</w:t>
      </w:r>
    </w:p>
    <w:p w14:paraId="5B31B8AE" w14:textId="77777777" w:rsidR="00000000" w:rsidRDefault="003B3694">
      <w:pPr>
        <w:pStyle w:val="a0"/>
        <w:rPr>
          <w:rFonts w:hint="cs"/>
          <w:rtl/>
        </w:rPr>
      </w:pPr>
    </w:p>
    <w:p w14:paraId="1D86C055" w14:textId="77777777" w:rsidR="00000000" w:rsidRDefault="003B3694">
      <w:pPr>
        <w:pStyle w:val="a0"/>
        <w:rPr>
          <w:rFonts w:hint="cs"/>
          <w:rtl/>
        </w:rPr>
      </w:pPr>
      <w:r>
        <w:rPr>
          <w:rFonts w:hint="cs"/>
          <w:rtl/>
        </w:rPr>
        <w:t xml:space="preserve">הכוונה למגזר של יוצאי שירות ביטחון. </w:t>
      </w:r>
    </w:p>
    <w:p w14:paraId="558D3D8B" w14:textId="77777777" w:rsidR="00000000" w:rsidRDefault="003B3694">
      <w:pPr>
        <w:pStyle w:val="a0"/>
        <w:ind w:firstLine="0"/>
        <w:rPr>
          <w:rFonts w:hint="cs"/>
          <w:rtl/>
        </w:rPr>
      </w:pPr>
    </w:p>
    <w:p w14:paraId="267ECDF9" w14:textId="77777777" w:rsidR="00000000" w:rsidRDefault="003B3694">
      <w:pPr>
        <w:pStyle w:val="af1"/>
        <w:rPr>
          <w:rtl/>
        </w:rPr>
      </w:pPr>
      <w:r>
        <w:rPr>
          <w:rtl/>
        </w:rPr>
        <w:t>היו"ר ראובן ריבלין:</w:t>
      </w:r>
    </w:p>
    <w:p w14:paraId="69B08014" w14:textId="77777777" w:rsidR="00000000" w:rsidRDefault="003B3694">
      <w:pPr>
        <w:pStyle w:val="a0"/>
        <w:rPr>
          <w:rtl/>
        </w:rPr>
      </w:pPr>
    </w:p>
    <w:p w14:paraId="332E6911" w14:textId="77777777" w:rsidR="00000000" w:rsidRDefault="003B3694">
      <w:pPr>
        <w:pStyle w:val="a0"/>
        <w:rPr>
          <w:rFonts w:hint="cs"/>
          <w:rtl/>
        </w:rPr>
      </w:pPr>
      <w:r>
        <w:rPr>
          <w:rFonts w:hint="cs"/>
          <w:rtl/>
        </w:rPr>
        <w:t>בסדר, אם אדוני מסכים להבחנה, אני לא מתערב.</w:t>
      </w:r>
      <w:r>
        <w:rPr>
          <w:rFonts w:hint="cs"/>
          <w:rtl/>
        </w:rPr>
        <w:t xml:space="preserve"> </w:t>
      </w:r>
    </w:p>
    <w:p w14:paraId="168176F0" w14:textId="77777777" w:rsidR="00000000" w:rsidRDefault="003B3694">
      <w:pPr>
        <w:pStyle w:val="a0"/>
        <w:ind w:firstLine="0"/>
        <w:rPr>
          <w:rFonts w:hint="cs"/>
          <w:rtl/>
        </w:rPr>
      </w:pPr>
    </w:p>
    <w:p w14:paraId="7FBC8CC8" w14:textId="77777777" w:rsidR="00000000" w:rsidRDefault="003B3694">
      <w:pPr>
        <w:pStyle w:val="-"/>
        <w:rPr>
          <w:rtl/>
        </w:rPr>
      </w:pPr>
      <w:bookmarkStart w:id="89" w:name="FS000001031T12_11_2003_13_07_09C"/>
      <w:bookmarkEnd w:id="89"/>
      <w:r>
        <w:rPr>
          <w:rtl/>
        </w:rPr>
        <w:t>סגן השר לביטחון פנים יעקב אדרי:</w:t>
      </w:r>
    </w:p>
    <w:p w14:paraId="7F71CC50" w14:textId="77777777" w:rsidR="00000000" w:rsidRDefault="003B3694">
      <w:pPr>
        <w:pStyle w:val="a0"/>
        <w:rPr>
          <w:rtl/>
        </w:rPr>
      </w:pPr>
    </w:p>
    <w:p w14:paraId="4BB81C69" w14:textId="77777777" w:rsidR="00000000" w:rsidRDefault="003B3694">
      <w:pPr>
        <w:pStyle w:val="a0"/>
        <w:rPr>
          <w:rFonts w:hint="cs"/>
          <w:rtl/>
        </w:rPr>
      </w:pPr>
      <w:r>
        <w:rPr>
          <w:rFonts w:hint="cs"/>
          <w:rtl/>
        </w:rPr>
        <w:t xml:space="preserve">אני חושב שכולנו מסכימים בעניין הזה, זה מפריע לכולם ואנחנו הולכים לטפל בזה. </w:t>
      </w:r>
    </w:p>
    <w:p w14:paraId="7126D204" w14:textId="77777777" w:rsidR="00000000" w:rsidRDefault="003B3694">
      <w:pPr>
        <w:pStyle w:val="a0"/>
        <w:ind w:firstLine="0"/>
        <w:rPr>
          <w:rFonts w:hint="cs"/>
          <w:rtl/>
        </w:rPr>
      </w:pPr>
    </w:p>
    <w:p w14:paraId="7953D68A" w14:textId="77777777" w:rsidR="00000000" w:rsidRDefault="003B3694">
      <w:pPr>
        <w:pStyle w:val="a0"/>
        <w:rPr>
          <w:rtl/>
        </w:rPr>
      </w:pPr>
      <w:r>
        <w:rPr>
          <w:rFonts w:hint="cs"/>
          <w:rtl/>
        </w:rPr>
        <w:t xml:space="preserve">לשאלה האחרונה, של חבר הכנסת אהוד יתום, אני חושב שהפגיעה בנבחרי הציבור והאיום על חייהם הוא בלתי נסבל, ושוב, רק לפני שבוע דנו בנושא של חבר הכנסת </w:t>
      </w:r>
      <w:r>
        <w:rPr>
          <w:rFonts w:hint="cs"/>
          <w:rtl/>
        </w:rPr>
        <w:t xml:space="preserve">מח'ול; ואני מאוד מקווה שבסופו של דבר המשטרה תשים יד על מי שעשה זאת. גם כראש עיר אני יכול להגיד שלמעשה אנחנו, מנהיגי הציבור, חיים תחת צל כבד של איומים, וצריכים לתת את הדעת על העניין הזה, כי בסופו של דבר זה יפגע בכולנו. תודה רבה. </w:t>
      </w:r>
    </w:p>
    <w:p w14:paraId="205A6C56" w14:textId="77777777" w:rsidR="00000000" w:rsidRDefault="003B3694">
      <w:pPr>
        <w:pStyle w:val="a0"/>
        <w:rPr>
          <w:rtl/>
        </w:rPr>
      </w:pPr>
    </w:p>
    <w:p w14:paraId="47FAF0FD" w14:textId="77777777" w:rsidR="00000000" w:rsidRDefault="003B3694">
      <w:pPr>
        <w:pStyle w:val="af1"/>
        <w:rPr>
          <w:rtl/>
        </w:rPr>
      </w:pPr>
      <w:r>
        <w:rPr>
          <w:rtl/>
        </w:rPr>
        <w:t>היו"ר ראובן ריבלין:</w:t>
      </w:r>
    </w:p>
    <w:p w14:paraId="00FBFA46" w14:textId="77777777" w:rsidR="00000000" w:rsidRDefault="003B3694">
      <w:pPr>
        <w:pStyle w:val="a0"/>
        <w:rPr>
          <w:rFonts w:hint="cs"/>
          <w:rtl/>
        </w:rPr>
      </w:pPr>
      <w:r>
        <w:rPr>
          <w:rFonts w:hint="cs"/>
          <w:rtl/>
        </w:rPr>
        <w:tab/>
      </w:r>
    </w:p>
    <w:p w14:paraId="5DBCF32B" w14:textId="77777777" w:rsidR="00000000" w:rsidRDefault="003B3694">
      <w:pPr>
        <w:pStyle w:val="a0"/>
        <w:rPr>
          <w:rtl/>
        </w:rPr>
      </w:pPr>
      <w:r>
        <w:rPr>
          <w:rFonts w:hint="cs"/>
          <w:rtl/>
        </w:rPr>
        <w:t>הנוש</w:t>
      </w:r>
      <w:r>
        <w:rPr>
          <w:rFonts w:hint="cs"/>
          <w:rtl/>
        </w:rPr>
        <w:t xml:space="preserve">א הזה חשוב מאוד, הוא בנפשה של הדמוקרטיה. אני חושב שצדק מאוד חבר הכנסת ברכה שהעלה אותו, וחבר הכנסת אריאל וחבר הכנסת יתום שהרחיבו. אני מאוד מודה לכם. תמו השאילתות בעל-פה. </w:t>
      </w:r>
    </w:p>
    <w:p w14:paraId="34C9AB1D" w14:textId="77777777" w:rsidR="00000000" w:rsidRDefault="003B3694">
      <w:pPr>
        <w:pStyle w:val="a0"/>
        <w:rPr>
          <w:rtl/>
        </w:rPr>
      </w:pPr>
    </w:p>
    <w:p w14:paraId="37B64B75" w14:textId="77777777" w:rsidR="00000000" w:rsidRDefault="003B3694">
      <w:pPr>
        <w:pStyle w:val="a0"/>
        <w:rPr>
          <w:rFonts w:hint="cs"/>
          <w:rtl/>
        </w:rPr>
      </w:pPr>
      <w:r>
        <w:rPr>
          <w:rFonts w:hint="cs"/>
          <w:rtl/>
        </w:rPr>
        <w:t>רבותי חברי הכנסת, אני מבקש להעיר הערה אחת גורפת לכל השואלים. אני מבקש שהאנשים ירימו י</w:t>
      </w:r>
      <w:r>
        <w:rPr>
          <w:rFonts w:hint="cs"/>
          <w:rtl/>
        </w:rPr>
        <w:t xml:space="preserve">ד, אף שאין התקנון מחייב, לשאלה נוספת רק באותו נושא ובאותו עניין, כי באמת מבקשים להרחיב בעניינים אלה; אף שבהחלט עד היום לא נאמר באיזו הערה בתקנון שכך צריך להיות, כמו לגבי התנגדות לחוק.  </w:t>
      </w:r>
    </w:p>
    <w:p w14:paraId="67798BC3" w14:textId="77777777" w:rsidR="00000000" w:rsidRDefault="003B3694">
      <w:pPr>
        <w:pStyle w:val="a0"/>
        <w:rPr>
          <w:rFonts w:hint="cs"/>
          <w:rtl/>
        </w:rPr>
      </w:pPr>
    </w:p>
    <w:p w14:paraId="3CF3A3E3" w14:textId="77777777" w:rsidR="00000000" w:rsidRDefault="003B3694">
      <w:pPr>
        <w:pStyle w:val="a0"/>
        <w:rPr>
          <w:rFonts w:hint="cs"/>
          <w:rtl/>
        </w:rPr>
      </w:pPr>
      <w:bookmarkStart w:id="90" w:name="CS16988FI0016988T12_11_2003_13_31_15"/>
      <w:bookmarkEnd w:id="90"/>
      <w:r>
        <w:rPr>
          <w:rFonts w:hint="cs"/>
          <w:rtl/>
        </w:rPr>
        <w:t xml:space="preserve">אנחנו ממשיכים בסדר-היום. אנחנו עוברים להצעות חוק לדיון מוקדם ולהצעות </w:t>
      </w:r>
      <w:r>
        <w:rPr>
          <w:rFonts w:hint="cs"/>
          <w:rtl/>
        </w:rPr>
        <w:t xml:space="preserve">לסדר-היום. אנחנו מתחילים עם הצעת חוק לתיקון פקודת מס הכנסה (הצמדה למדד), התשס"ג-2003, של חבר הכנסת יאיר פרץ. ישיב השר מאיר שטרית. חבר הכנסת יאיר פרץ - אינו נוכח. ההצעה ירדה מסדר-היום. </w:t>
      </w:r>
    </w:p>
    <w:p w14:paraId="69E31274" w14:textId="77777777" w:rsidR="00000000" w:rsidRDefault="003B3694">
      <w:pPr>
        <w:pStyle w:val="a2"/>
        <w:rPr>
          <w:rFonts w:hint="cs"/>
          <w:rtl/>
        </w:rPr>
      </w:pPr>
    </w:p>
    <w:p w14:paraId="4747E7EC" w14:textId="77777777" w:rsidR="00000000" w:rsidRDefault="003B3694">
      <w:pPr>
        <w:pStyle w:val="a0"/>
        <w:rPr>
          <w:rFonts w:hint="cs"/>
          <w:rtl/>
        </w:rPr>
      </w:pPr>
    </w:p>
    <w:p w14:paraId="2C992546" w14:textId="77777777" w:rsidR="00000000" w:rsidRDefault="003B3694">
      <w:pPr>
        <w:pStyle w:val="a2"/>
        <w:rPr>
          <w:rFonts w:hint="cs"/>
          <w:rtl/>
        </w:rPr>
      </w:pPr>
      <w:bookmarkStart w:id="91" w:name="CS16989FI0016989T12_11_2003_13_33_00"/>
      <w:bookmarkStart w:id="92" w:name="_Toc69719320"/>
      <w:bookmarkEnd w:id="91"/>
      <w:r>
        <w:rPr>
          <w:rtl/>
        </w:rPr>
        <w:t>הצעת חוק כביש אגרה (כביש ארצי לישראל)</w:t>
      </w:r>
      <w:r>
        <w:rPr>
          <w:rFonts w:hint="cs"/>
          <w:rtl/>
        </w:rPr>
        <w:t xml:space="preserve"> </w:t>
      </w:r>
      <w:r>
        <w:rPr>
          <w:rtl/>
        </w:rPr>
        <w:t xml:space="preserve">(תיקון - קביעת סכומי </w:t>
      </w:r>
      <w:r>
        <w:rPr>
          <w:rFonts w:hint="cs"/>
          <w:rtl/>
        </w:rPr>
        <w:br/>
      </w:r>
      <w:r>
        <w:rPr>
          <w:rtl/>
        </w:rPr>
        <w:t>האגרה ודר</w:t>
      </w:r>
      <w:r>
        <w:rPr>
          <w:rtl/>
        </w:rPr>
        <w:t>כי גבייתה), התשס"ג-2003</w:t>
      </w:r>
      <w:bookmarkEnd w:id="92"/>
    </w:p>
    <w:p w14:paraId="0A37AE6C" w14:textId="77777777" w:rsidR="00000000" w:rsidRDefault="003B3694">
      <w:pPr>
        <w:pStyle w:val="a0"/>
        <w:rPr>
          <w:rFonts w:hint="cs"/>
          <w:rtl/>
        </w:rPr>
      </w:pPr>
      <w:r>
        <w:rPr>
          <w:rtl/>
        </w:rPr>
        <w:t>[נספחות.]</w:t>
      </w:r>
    </w:p>
    <w:p w14:paraId="152B1D5C" w14:textId="77777777" w:rsidR="00000000" w:rsidRDefault="003B3694">
      <w:pPr>
        <w:pStyle w:val="a2"/>
        <w:rPr>
          <w:rtl/>
        </w:rPr>
      </w:pPr>
      <w:bookmarkStart w:id="93" w:name="_Toc69719321"/>
      <w:r>
        <w:rPr>
          <w:rFonts w:hint="cs"/>
          <w:rtl/>
        </w:rPr>
        <w:t>(הצעת קבוצת חברי הכנסת)</w:t>
      </w:r>
      <w:bookmarkEnd w:id="93"/>
      <w:r>
        <w:rPr>
          <w:rtl/>
        </w:rPr>
        <w:t xml:space="preserve"> </w:t>
      </w:r>
    </w:p>
    <w:p w14:paraId="321207C6" w14:textId="77777777" w:rsidR="00000000" w:rsidRDefault="003B3694">
      <w:pPr>
        <w:pStyle w:val="-0"/>
        <w:rPr>
          <w:rtl/>
        </w:rPr>
      </w:pPr>
    </w:p>
    <w:p w14:paraId="78C0F6FE" w14:textId="77777777" w:rsidR="00000000" w:rsidRDefault="003B3694">
      <w:pPr>
        <w:bidi/>
        <w:jc w:val="both"/>
        <w:rPr>
          <w:rFonts w:hint="cs"/>
          <w:b/>
          <w:bCs/>
          <w:rtl/>
        </w:rPr>
      </w:pPr>
    </w:p>
    <w:p w14:paraId="1DD053BB" w14:textId="77777777" w:rsidR="00000000" w:rsidRDefault="003B3694">
      <w:pPr>
        <w:pStyle w:val="af1"/>
        <w:rPr>
          <w:rtl/>
        </w:rPr>
      </w:pPr>
      <w:r>
        <w:rPr>
          <w:rtl/>
        </w:rPr>
        <w:t>היו"ר ראובן ריבלין:</w:t>
      </w:r>
    </w:p>
    <w:p w14:paraId="5C28DE4F" w14:textId="77777777" w:rsidR="00000000" w:rsidRDefault="003B3694">
      <w:pPr>
        <w:pStyle w:val="a0"/>
        <w:rPr>
          <w:rtl/>
        </w:rPr>
      </w:pPr>
    </w:p>
    <w:p w14:paraId="26E57170" w14:textId="77777777" w:rsidR="00000000" w:rsidRDefault="003B3694">
      <w:pPr>
        <w:pStyle w:val="a0"/>
        <w:rPr>
          <w:rFonts w:hint="cs"/>
          <w:rtl/>
        </w:rPr>
      </w:pPr>
      <w:r>
        <w:rPr>
          <w:rFonts w:hint="cs"/>
          <w:rtl/>
        </w:rPr>
        <w:t>והרינו עוברים לסעיף הבא, הצעת חוק כביש אגרה (כביש ארצי לישראל) (תיקון - קביעת סכומי האגרה ודרכי גבייתה), התשס"ג-2003, של חבר הכנסת אחמד טיבי, מוחמד ברכה ועסאם מח'ול, שמספרה פ</w:t>
      </w:r>
      <w:r>
        <w:rPr>
          <w:rFonts w:hint="cs"/>
          <w:rtl/>
        </w:rPr>
        <w:t xml:space="preserve">/961. האם חבר הכנסת ברכה מוכן  לעלות ולהציג את ההצעה, אחרת נעבור לסדר-היום.  </w:t>
      </w:r>
    </w:p>
    <w:p w14:paraId="4B3DAF60" w14:textId="77777777" w:rsidR="00000000" w:rsidRDefault="003B3694">
      <w:pPr>
        <w:bidi/>
        <w:jc w:val="both"/>
        <w:rPr>
          <w:rFonts w:hint="cs"/>
          <w:rtl/>
        </w:rPr>
      </w:pPr>
    </w:p>
    <w:p w14:paraId="187DDFFA" w14:textId="77777777" w:rsidR="00000000" w:rsidRDefault="003B3694">
      <w:pPr>
        <w:pStyle w:val="af0"/>
        <w:rPr>
          <w:rtl/>
        </w:rPr>
      </w:pPr>
      <w:r>
        <w:rPr>
          <w:rFonts w:hint="eastAsia"/>
          <w:rtl/>
        </w:rPr>
        <w:t>מוחמד</w:t>
      </w:r>
      <w:r>
        <w:rPr>
          <w:rtl/>
        </w:rPr>
        <w:t xml:space="preserve"> ברכה (חד"ש-תע"ל):</w:t>
      </w:r>
    </w:p>
    <w:p w14:paraId="30063517" w14:textId="77777777" w:rsidR="00000000" w:rsidRDefault="003B3694">
      <w:pPr>
        <w:pStyle w:val="a0"/>
        <w:rPr>
          <w:rFonts w:hint="cs"/>
          <w:rtl/>
        </w:rPr>
      </w:pPr>
    </w:p>
    <w:p w14:paraId="792F80D4" w14:textId="77777777" w:rsidR="00000000" w:rsidRDefault="003B3694">
      <w:pPr>
        <w:pStyle w:val="a0"/>
        <w:rPr>
          <w:rFonts w:hint="cs"/>
          <w:rtl/>
        </w:rPr>
      </w:pPr>
      <w:r>
        <w:rPr>
          <w:rFonts w:hint="cs"/>
          <w:rtl/>
        </w:rPr>
        <w:t>- - -</w:t>
      </w:r>
    </w:p>
    <w:p w14:paraId="2E6E3E2D" w14:textId="77777777" w:rsidR="00000000" w:rsidRDefault="003B3694">
      <w:pPr>
        <w:pStyle w:val="a0"/>
        <w:rPr>
          <w:rFonts w:hint="cs"/>
          <w:rtl/>
        </w:rPr>
      </w:pPr>
    </w:p>
    <w:p w14:paraId="5654133F" w14:textId="77777777" w:rsidR="00000000" w:rsidRDefault="003B3694">
      <w:pPr>
        <w:pStyle w:val="af1"/>
        <w:rPr>
          <w:rtl/>
        </w:rPr>
      </w:pPr>
      <w:r>
        <w:rPr>
          <w:rtl/>
        </w:rPr>
        <w:t>היו"ר ראובן ריבלין:</w:t>
      </w:r>
    </w:p>
    <w:p w14:paraId="72733BFD" w14:textId="77777777" w:rsidR="00000000" w:rsidRDefault="003B3694">
      <w:pPr>
        <w:pStyle w:val="a0"/>
        <w:rPr>
          <w:rtl/>
        </w:rPr>
      </w:pPr>
    </w:p>
    <w:p w14:paraId="49D14C86" w14:textId="77777777" w:rsidR="00000000" w:rsidRDefault="003B3694">
      <w:pPr>
        <w:pStyle w:val="a0"/>
        <w:rPr>
          <w:rFonts w:hint="cs"/>
          <w:rtl/>
        </w:rPr>
      </w:pPr>
      <w:r>
        <w:rPr>
          <w:rFonts w:hint="cs"/>
          <w:rtl/>
        </w:rPr>
        <w:t>ועדת הכנסת מזמן סיימה את דיוניה. התירוץ הזה לא יעזור הפעם. אדוני סגן היושב-ראש,  אדוני יסביר את החוק, והוא גם יוכל להרחיב כא</w:t>
      </w:r>
      <w:r>
        <w:rPr>
          <w:rFonts w:hint="cs"/>
          <w:rtl/>
        </w:rPr>
        <w:t xml:space="preserve">ן. הרי רבים מחברי הכנסת משתמשים בכביש האגרה, ובהחלט צריך לעשות דבר בעניין זה. </w:t>
      </w:r>
    </w:p>
    <w:p w14:paraId="7D719501" w14:textId="77777777" w:rsidR="00000000" w:rsidRDefault="003B3694">
      <w:pPr>
        <w:pStyle w:val="a0"/>
        <w:rPr>
          <w:rFonts w:hint="cs"/>
          <w:rtl/>
        </w:rPr>
      </w:pPr>
    </w:p>
    <w:p w14:paraId="096E4FE3" w14:textId="77777777" w:rsidR="00000000" w:rsidRDefault="003B3694">
      <w:pPr>
        <w:pStyle w:val="a"/>
        <w:rPr>
          <w:rtl/>
        </w:rPr>
      </w:pPr>
      <w:bookmarkStart w:id="94" w:name="FS000000540T12_11_2003_12_44_10"/>
      <w:bookmarkStart w:id="95" w:name="_Toc69719322"/>
      <w:bookmarkEnd w:id="94"/>
      <w:r>
        <w:rPr>
          <w:rFonts w:hint="eastAsia"/>
          <w:rtl/>
        </w:rPr>
        <w:t>מוחמד</w:t>
      </w:r>
      <w:r>
        <w:rPr>
          <w:rtl/>
        </w:rPr>
        <w:t xml:space="preserve"> ברכה (חד"ש-תע"ל):</w:t>
      </w:r>
      <w:bookmarkEnd w:id="95"/>
    </w:p>
    <w:p w14:paraId="67FB6924" w14:textId="77777777" w:rsidR="00000000" w:rsidRDefault="003B3694">
      <w:pPr>
        <w:pStyle w:val="a0"/>
        <w:rPr>
          <w:rFonts w:hint="cs"/>
          <w:rtl/>
        </w:rPr>
      </w:pPr>
    </w:p>
    <w:p w14:paraId="32FD7454" w14:textId="77777777" w:rsidR="00000000" w:rsidRDefault="003B3694">
      <w:pPr>
        <w:pStyle w:val="a0"/>
        <w:rPr>
          <w:rFonts w:hint="cs"/>
          <w:rtl/>
        </w:rPr>
      </w:pPr>
      <w:r>
        <w:rPr>
          <w:rFonts w:hint="cs"/>
          <w:rtl/>
        </w:rPr>
        <w:t>אדוני היושב-ראש, רבותי חברי הכנסת, רבותי השרים, הסיעה שלנו התנגדה באופן עקרוני לכביש חוצה-ישראל, מכל מיני סיבות; גם מסיבות של הפקעת קרקעות, גם מסיבות א</w:t>
      </w:r>
      <w:r>
        <w:rPr>
          <w:rFonts w:hint="cs"/>
          <w:rtl/>
        </w:rPr>
        <w:t>קולוגיות וגם מסיבות תחבורתיות, שקשורות בעומסים שמתהווים בכניסות לחוצה-ישראל. בינתיים, למרבה הצער, הדבר הזה לא קורה. בכל מה שקשור לחששות בנושאים התחבורתיים הדבר הזה לא קורה, כי אנשים לא נוסעים בכביש.  הכביש הפך עובדה, והוא קיים על-פי חוק מיוחד של המדינה, אב</w:t>
      </w:r>
      <w:r>
        <w:rPr>
          <w:rFonts w:hint="cs"/>
          <w:rtl/>
        </w:rPr>
        <w:t xml:space="preserve">ל צורת הניהול שלו מרחיקה הרבה אזרחים מלהשתמש בו. הוא לא מהווה שום פתרון לשום בעיה תחבורתית בינתיים. אני נוסע שם מדי פעם. זו שממה, אבל זה נוח לי או לבודדים. אלא שהכביש הזה לא פותר בעיות של תחבורה. </w:t>
      </w:r>
    </w:p>
    <w:p w14:paraId="406483B9" w14:textId="77777777" w:rsidR="00000000" w:rsidRDefault="003B3694">
      <w:pPr>
        <w:pStyle w:val="a0"/>
        <w:rPr>
          <w:rFonts w:hint="cs"/>
          <w:rtl/>
        </w:rPr>
      </w:pPr>
    </w:p>
    <w:p w14:paraId="6B1E1570" w14:textId="77777777" w:rsidR="00000000" w:rsidRDefault="003B3694">
      <w:pPr>
        <w:pStyle w:val="af0"/>
        <w:rPr>
          <w:rtl/>
        </w:rPr>
      </w:pPr>
      <w:r>
        <w:rPr>
          <w:rFonts w:hint="eastAsia"/>
          <w:rtl/>
        </w:rPr>
        <w:t>אהוד</w:t>
      </w:r>
      <w:r>
        <w:rPr>
          <w:rtl/>
        </w:rPr>
        <w:t xml:space="preserve"> יתום (הליכוד):</w:t>
      </w:r>
    </w:p>
    <w:p w14:paraId="7C296398" w14:textId="77777777" w:rsidR="00000000" w:rsidRDefault="003B3694">
      <w:pPr>
        <w:pStyle w:val="a0"/>
        <w:rPr>
          <w:rFonts w:hint="cs"/>
          <w:rtl/>
        </w:rPr>
      </w:pPr>
    </w:p>
    <w:p w14:paraId="5ADEAC70" w14:textId="77777777" w:rsidR="00000000" w:rsidRDefault="003B3694">
      <w:pPr>
        <w:pStyle w:val="a0"/>
        <w:rPr>
          <w:rFonts w:hint="cs"/>
          <w:rtl/>
        </w:rPr>
      </w:pPr>
      <w:r>
        <w:rPr>
          <w:rFonts w:hint="cs"/>
          <w:rtl/>
        </w:rPr>
        <w:t>הכביש כבר די עמוס. כל יום יש יותר אנש</w:t>
      </w:r>
      <w:r>
        <w:rPr>
          <w:rFonts w:hint="cs"/>
          <w:rtl/>
        </w:rPr>
        <w:t>ים.</w:t>
      </w:r>
    </w:p>
    <w:p w14:paraId="2B8A2605" w14:textId="77777777" w:rsidR="00000000" w:rsidRDefault="003B3694">
      <w:pPr>
        <w:pStyle w:val="a0"/>
        <w:rPr>
          <w:rFonts w:hint="cs"/>
          <w:rtl/>
        </w:rPr>
      </w:pPr>
    </w:p>
    <w:p w14:paraId="6DE165C8" w14:textId="77777777" w:rsidR="00000000" w:rsidRDefault="003B3694">
      <w:pPr>
        <w:pStyle w:val="-"/>
        <w:rPr>
          <w:rtl/>
        </w:rPr>
      </w:pPr>
      <w:bookmarkStart w:id="96" w:name="FS000000540T12_11_2003_12_46_36C"/>
      <w:bookmarkEnd w:id="96"/>
      <w:r>
        <w:rPr>
          <w:rtl/>
        </w:rPr>
        <w:t>מוחמד ברכה (חד"ש-תע"ל):</w:t>
      </w:r>
    </w:p>
    <w:p w14:paraId="7B0A8CEF" w14:textId="77777777" w:rsidR="00000000" w:rsidRDefault="003B3694">
      <w:pPr>
        <w:pStyle w:val="a0"/>
        <w:rPr>
          <w:rtl/>
        </w:rPr>
      </w:pPr>
    </w:p>
    <w:p w14:paraId="5ECDA096" w14:textId="77777777" w:rsidR="00000000" w:rsidRDefault="003B3694">
      <w:pPr>
        <w:pStyle w:val="a0"/>
        <w:rPr>
          <w:rFonts w:hint="cs"/>
          <w:rtl/>
        </w:rPr>
      </w:pPr>
      <w:r>
        <w:rPr>
          <w:rFonts w:hint="cs"/>
          <w:rtl/>
        </w:rPr>
        <w:t>אתמול נסעתי, היה קטע של 3 קילומטרים שהיה עמוס, אבל אחר כך - - -</w:t>
      </w:r>
    </w:p>
    <w:p w14:paraId="11968CC3" w14:textId="77777777" w:rsidR="00000000" w:rsidRDefault="003B3694">
      <w:pPr>
        <w:pStyle w:val="a0"/>
        <w:rPr>
          <w:rFonts w:hint="cs"/>
          <w:rtl/>
        </w:rPr>
      </w:pPr>
    </w:p>
    <w:p w14:paraId="57A2C864" w14:textId="77777777" w:rsidR="00000000" w:rsidRDefault="003B3694">
      <w:pPr>
        <w:pStyle w:val="af1"/>
        <w:rPr>
          <w:rtl/>
        </w:rPr>
      </w:pPr>
      <w:r>
        <w:rPr>
          <w:rtl/>
        </w:rPr>
        <w:t>היו"ר ראובן ריבלין:</w:t>
      </w:r>
    </w:p>
    <w:p w14:paraId="1AEE7CF9" w14:textId="77777777" w:rsidR="00000000" w:rsidRDefault="003B3694">
      <w:pPr>
        <w:pStyle w:val="a0"/>
        <w:rPr>
          <w:rtl/>
        </w:rPr>
      </w:pPr>
    </w:p>
    <w:p w14:paraId="4A3D0B5D" w14:textId="77777777" w:rsidR="00000000" w:rsidRDefault="003B3694">
      <w:pPr>
        <w:pStyle w:val="a0"/>
        <w:rPr>
          <w:rFonts w:hint="cs"/>
          <w:rtl/>
        </w:rPr>
      </w:pPr>
      <w:r>
        <w:rPr>
          <w:rFonts w:hint="cs"/>
          <w:rtl/>
        </w:rPr>
        <w:t xml:space="preserve">אבל אי-אפשר להשוות מבחינת העומס. </w:t>
      </w:r>
    </w:p>
    <w:p w14:paraId="22E9BD63" w14:textId="77777777" w:rsidR="00000000" w:rsidRDefault="003B3694">
      <w:pPr>
        <w:pStyle w:val="a0"/>
        <w:rPr>
          <w:rFonts w:hint="cs"/>
          <w:rtl/>
        </w:rPr>
      </w:pPr>
    </w:p>
    <w:p w14:paraId="7C134731" w14:textId="77777777" w:rsidR="00000000" w:rsidRDefault="003B3694">
      <w:pPr>
        <w:pStyle w:val="-"/>
        <w:rPr>
          <w:rtl/>
        </w:rPr>
      </w:pPr>
      <w:bookmarkStart w:id="97" w:name="FS000000540T12_11_2003_12_47_12C"/>
      <w:bookmarkEnd w:id="97"/>
      <w:r>
        <w:rPr>
          <w:rtl/>
        </w:rPr>
        <w:t>מוחמד ברכה (חד"ש-תע"ל):</w:t>
      </w:r>
    </w:p>
    <w:p w14:paraId="0A9F26E7" w14:textId="77777777" w:rsidR="00000000" w:rsidRDefault="003B3694">
      <w:pPr>
        <w:pStyle w:val="a0"/>
        <w:rPr>
          <w:rtl/>
        </w:rPr>
      </w:pPr>
    </w:p>
    <w:p w14:paraId="16A42863" w14:textId="77777777" w:rsidR="00000000" w:rsidRDefault="003B3694">
      <w:pPr>
        <w:pStyle w:val="a0"/>
        <w:rPr>
          <w:rFonts w:hint="cs"/>
          <w:rtl/>
        </w:rPr>
      </w:pPr>
      <w:r>
        <w:rPr>
          <w:rFonts w:hint="cs"/>
          <w:rtl/>
        </w:rPr>
        <w:t>נכון. אבל, אדוני השר, דרך ההתנהלות הארגונית של הכביש הזה היא בלתי נסבלת. אנשים מ</w:t>
      </w:r>
      <w:r>
        <w:rPr>
          <w:rFonts w:hint="cs"/>
          <w:rtl/>
        </w:rPr>
        <w:t>שלמים על-פי צילומים של מערכת צילומים. מצלמים את מספר המכונית ושולחים את החשבונית הביתה. אנשים שהיו אמורים לשלם 10 ו-20 שקלים, אחרי זמן, עם הצטברות של קנסות, הסכום מגיע לאלפי שקלים. הדבר הזה הופך מטרד לכל האנשים שמשתמשים בכביש הזה. יש אנשים שלא מקבלים את הח</w:t>
      </w:r>
      <w:r>
        <w:rPr>
          <w:rFonts w:hint="cs"/>
          <w:rtl/>
        </w:rPr>
        <w:t>שבוניות בזמן, לא מקבלים את החשבוניות לכתובת הנכונה. אבל לא יעזור שום דבר. אם לא שילמת בזמן, או אפילו בחברה עצמה התעכבו בשליחת החשבונית, אתה עלול לשלם קנסות גדולים.</w:t>
      </w:r>
    </w:p>
    <w:p w14:paraId="32AE27D8" w14:textId="77777777" w:rsidR="00000000" w:rsidRDefault="003B3694">
      <w:pPr>
        <w:pStyle w:val="a0"/>
        <w:rPr>
          <w:rFonts w:hint="cs"/>
          <w:rtl/>
        </w:rPr>
      </w:pPr>
    </w:p>
    <w:p w14:paraId="5E3B670D" w14:textId="77777777" w:rsidR="00000000" w:rsidRDefault="003B3694">
      <w:pPr>
        <w:pStyle w:val="a0"/>
        <w:rPr>
          <w:rFonts w:hint="cs"/>
          <w:rtl/>
        </w:rPr>
      </w:pPr>
      <w:r>
        <w:rPr>
          <w:rFonts w:hint="cs"/>
          <w:rtl/>
        </w:rPr>
        <w:t>יש מקרים פשוט מזעזעים של אנשים שמגיעים עד 5,000 ו-10,000 שקלים, וכשבאים לדון עם החברה על הש</w:t>
      </w:r>
      <w:r>
        <w:rPr>
          <w:rFonts w:hint="cs"/>
          <w:rtl/>
        </w:rPr>
        <w:t xml:space="preserve">אלה הזאת, הם אומרים: קודם תשלם, אחר כך נדבר. הדבר הזה אינו מתקבל על הדעת. </w:t>
      </w:r>
    </w:p>
    <w:p w14:paraId="27ED58E8" w14:textId="77777777" w:rsidR="00000000" w:rsidRDefault="003B3694">
      <w:pPr>
        <w:pStyle w:val="a0"/>
        <w:rPr>
          <w:rFonts w:hint="cs"/>
          <w:rtl/>
        </w:rPr>
      </w:pPr>
    </w:p>
    <w:p w14:paraId="5778876F" w14:textId="77777777" w:rsidR="00000000" w:rsidRDefault="003B3694">
      <w:pPr>
        <w:pStyle w:val="a0"/>
        <w:rPr>
          <w:rFonts w:hint="cs"/>
          <w:rtl/>
        </w:rPr>
      </w:pPr>
      <w:r>
        <w:rPr>
          <w:rFonts w:hint="cs"/>
          <w:rtl/>
        </w:rPr>
        <w:t xml:space="preserve">יש כל מיני מחשבות לחזור לשיטה האירופית, של תשלום כשאתה נכנס לכביש. אני לא יודע אם הכביש ערוך להתנהל בצורה כזאת, אבל בכל אופן, זה לא אמור להיות שוט על גבם של התושבים. זה אמור להיות </w:t>
      </w:r>
      <w:r>
        <w:rPr>
          <w:rFonts w:hint="cs"/>
          <w:rtl/>
        </w:rPr>
        <w:t xml:space="preserve">דבר שיקל את העומסים בתחבורה ויקל על האזרחים והתושבים. אומנם זה כביש אגרה, וזה לא מקל כשלעצמו, אבל אין שום ספק שהעניין מחייב היערכות מחדש, על מנת שכביש חוצה-ישראל ימלא את ייעודו כפי שנקבע בחוק במדינת ישראל. תודה רבה. </w:t>
      </w:r>
    </w:p>
    <w:p w14:paraId="45F08E48" w14:textId="77777777" w:rsidR="00000000" w:rsidRDefault="003B3694">
      <w:pPr>
        <w:pStyle w:val="a0"/>
        <w:rPr>
          <w:rFonts w:hint="cs"/>
          <w:rtl/>
        </w:rPr>
      </w:pPr>
    </w:p>
    <w:p w14:paraId="388F3BA5" w14:textId="77777777" w:rsidR="00000000" w:rsidRDefault="003B3694">
      <w:pPr>
        <w:pStyle w:val="af1"/>
        <w:rPr>
          <w:rtl/>
        </w:rPr>
      </w:pPr>
      <w:r>
        <w:rPr>
          <w:rtl/>
        </w:rPr>
        <w:t>היו"ר ראובן ריבלין:</w:t>
      </w:r>
    </w:p>
    <w:p w14:paraId="69EFFA76" w14:textId="77777777" w:rsidR="00000000" w:rsidRDefault="003B3694">
      <w:pPr>
        <w:pStyle w:val="a0"/>
        <w:rPr>
          <w:rtl/>
        </w:rPr>
      </w:pPr>
    </w:p>
    <w:p w14:paraId="366872AF" w14:textId="77777777" w:rsidR="00000000" w:rsidRDefault="003B3694">
      <w:pPr>
        <w:pStyle w:val="a0"/>
        <w:rPr>
          <w:rFonts w:hint="cs"/>
          <w:rtl/>
        </w:rPr>
      </w:pPr>
      <w:r>
        <w:rPr>
          <w:rFonts w:hint="cs"/>
          <w:rtl/>
        </w:rPr>
        <w:t>תודה רבה. כבוד הש</w:t>
      </w:r>
      <w:r>
        <w:rPr>
          <w:rFonts w:hint="cs"/>
          <w:rtl/>
        </w:rPr>
        <w:t>ר, בבקשה. חבר הכנסת טיבי, האם אדוני הצליח לשמוע איך נימק בכשרון רב חבר הכנסת ברכה? והיה לאדוני מזל שחבר הכנסת ברכה היה כאן, שכן אחרת היה העניין יורד מסדר-היום.</w:t>
      </w:r>
    </w:p>
    <w:p w14:paraId="60047A0A" w14:textId="77777777" w:rsidR="00000000" w:rsidRDefault="003B3694">
      <w:pPr>
        <w:pStyle w:val="a0"/>
        <w:rPr>
          <w:rFonts w:hint="cs"/>
          <w:rtl/>
        </w:rPr>
      </w:pPr>
    </w:p>
    <w:p w14:paraId="26CAC300" w14:textId="77777777" w:rsidR="00000000" w:rsidRDefault="003B3694">
      <w:pPr>
        <w:pStyle w:val="a"/>
        <w:rPr>
          <w:rtl/>
        </w:rPr>
      </w:pPr>
      <w:bookmarkStart w:id="98" w:name="FS000000478T12_11_2003_12_51_32"/>
      <w:bookmarkStart w:id="99" w:name="_Toc69719323"/>
      <w:bookmarkEnd w:id="98"/>
      <w:r>
        <w:rPr>
          <w:rFonts w:hint="eastAsia"/>
          <w:rtl/>
        </w:rPr>
        <w:t>השר</w:t>
      </w:r>
      <w:r>
        <w:rPr>
          <w:rtl/>
        </w:rPr>
        <w:t xml:space="preserve"> מאיר שטרית:</w:t>
      </w:r>
      <w:bookmarkEnd w:id="99"/>
    </w:p>
    <w:p w14:paraId="4BA7AA05" w14:textId="77777777" w:rsidR="00000000" w:rsidRDefault="003B3694">
      <w:pPr>
        <w:pStyle w:val="a0"/>
        <w:rPr>
          <w:rFonts w:hint="cs"/>
          <w:rtl/>
        </w:rPr>
      </w:pPr>
    </w:p>
    <w:p w14:paraId="7A32658B" w14:textId="77777777" w:rsidR="00000000" w:rsidRDefault="003B3694">
      <w:pPr>
        <w:pStyle w:val="a0"/>
        <w:rPr>
          <w:rFonts w:hint="cs"/>
          <w:rtl/>
        </w:rPr>
      </w:pPr>
      <w:r>
        <w:rPr>
          <w:rFonts w:hint="cs"/>
          <w:rtl/>
        </w:rPr>
        <w:t xml:space="preserve">אדוני היושב-ראש, רבותי חברי הכנסת, הממשלה מתנגדת להצעת החוק הזאת. </w:t>
      </w:r>
    </w:p>
    <w:p w14:paraId="7A6E7CA1" w14:textId="77777777" w:rsidR="00000000" w:rsidRDefault="003B3694">
      <w:pPr>
        <w:pStyle w:val="a0"/>
        <w:rPr>
          <w:rFonts w:hint="cs"/>
          <w:rtl/>
        </w:rPr>
      </w:pPr>
    </w:p>
    <w:p w14:paraId="7BB0257F" w14:textId="77777777" w:rsidR="00000000" w:rsidRDefault="003B3694">
      <w:pPr>
        <w:pStyle w:val="a0"/>
        <w:rPr>
          <w:rFonts w:hint="cs"/>
          <w:rtl/>
        </w:rPr>
      </w:pPr>
      <w:r>
        <w:rPr>
          <w:rFonts w:hint="cs"/>
          <w:rtl/>
        </w:rPr>
        <w:t xml:space="preserve">חבר הכנסת </w:t>
      </w:r>
      <w:r>
        <w:rPr>
          <w:rFonts w:hint="cs"/>
          <w:rtl/>
        </w:rPr>
        <w:t xml:space="preserve">אחמד טיבי מציע לתקן את חוק כביש אגרה (כביש ארצי לישראל), התשנ"ה-1995, כך שבעל הזיכיון ייתן הנחות באגרה המשתלמת בעד השימוש בכביש למשתמשים קבועים. בנוסף, מוצע לקבוע כי הודעה על חיוב לתשלום למשתמש שאינו קבוע והתראה על אי-תשלום החיוב האמור, יומצאו בדואר רשום. </w:t>
      </w:r>
      <w:r>
        <w:rPr>
          <w:rFonts w:hint="cs"/>
          <w:rtl/>
        </w:rPr>
        <w:t xml:space="preserve">אם שילם המשתמש את חובו במועד שנקבע בהתראה שנשלחה אליו - לא יחויב בפיצוי או בהחזר הוצאות. </w:t>
      </w:r>
    </w:p>
    <w:p w14:paraId="2F9B6077" w14:textId="77777777" w:rsidR="00000000" w:rsidRDefault="003B3694">
      <w:pPr>
        <w:pStyle w:val="a0"/>
        <w:rPr>
          <w:rFonts w:hint="cs"/>
          <w:rtl/>
        </w:rPr>
      </w:pPr>
    </w:p>
    <w:p w14:paraId="76D07B49" w14:textId="77777777" w:rsidR="00000000" w:rsidRDefault="003B3694">
      <w:pPr>
        <w:pStyle w:val="a0"/>
        <w:rPr>
          <w:rFonts w:hint="cs"/>
          <w:rtl/>
        </w:rPr>
      </w:pPr>
      <w:r>
        <w:rPr>
          <w:rFonts w:hint="cs"/>
          <w:rtl/>
        </w:rPr>
        <w:t>הממשלה מתנגדת להצעת החוק מן הטעמים הבאים: המשמעות של מתן ההנחות למשתמשים היא שינוי כללי המכרז והסכם הזיכיון שנחתם בין המדינה לבין הזכיין. בהתאם להסכם הזיכיון, ניתן ל</w:t>
      </w:r>
      <w:r>
        <w:rPr>
          <w:rFonts w:hint="cs"/>
          <w:rtl/>
        </w:rPr>
        <w:t>חייב את הזכיין להפחית את מחיר האגרה, ובלבד שעלות ההנחות תמומן על-ידי המדינה. לפיכך, הצעת החוק כרוכה בעלויות תקציביות גבוהות. כך למשל, הנחה בגובה של 50% תחייב את המדינה בפיצוי הזכיין בסכום של 10 מיליארדי שקל.</w:t>
      </w:r>
    </w:p>
    <w:p w14:paraId="3716995B" w14:textId="77777777" w:rsidR="00000000" w:rsidRDefault="003B3694">
      <w:pPr>
        <w:pStyle w:val="a0"/>
        <w:rPr>
          <w:rFonts w:hint="cs"/>
          <w:rtl/>
        </w:rPr>
      </w:pPr>
    </w:p>
    <w:p w14:paraId="7905F905" w14:textId="77777777" w:rsidR="00000000" w:rsidRDefault="003B3694">
      <w:pPr>
        <w:pStyle w:val="a0"/>
        <w:rPr>
          <w:rFonts w:hint="cs"/>
          <w:rtl/>
        </w:rPr>
      </w:pPr>
      <w:r>
        <w:rPr>
          <w:rFonts w:hint="cs"/>
          <w:rtl/>
        </w:rPr>
        <w:t>ההוראה בדבר המצאת ההודעה לחייב בתשלום בדואר רשו</w:t>
      </w:r>
      <w:r>
        <w:rPr>
          <w:rFonts w:hint="cs"/>
          <w:rtl/>
        </w:rPr>
        <w:t>ם כרוכה בעלויות נוספות לזכיין. כל תוספת של עלויות, הנובעות כתוצאה משינוי המצב החקיקתי שעליו הסתמך הזכיין בעת חתימת חוזה הזיכיון, עלולה להתגלגל לפתחה של המדינה.</w:t>
      </w:r>
    </w:p>
    <w:p w14:paraId="752F2129" w14:textId="77777777" w:rsidR="00000000" w:rsidRDefault="003B3694">
      <w:pPr>
        <w:pStyle w:val="a0"/>
        <w:rPr>
          <w:rFonts w:hint="cs"/>
          <w:rtl/>
        </w:rPr>
      </w:pPr>
    </w:p>
    <w:p w14:paraId="2C1814E9" w14:textId="77777777" w:rsidR="00000000" w:rsidRDefault="003B3694">
      <w:pPr>
        <w:pStyle w:val="a0"/>
        <w:rPr>
          <w:rFonts w:hint="cs"/>
          <w:rtl/>
        </w:rPr>
      </w:pPr>
      <w:r>
        <w:rPr>
          <w:rFonts w:hint="cs"/>
          <w:rtl/>
        </w:rPr>
        <w:t>לאור האמור לעיל, אבקש מחברי הכנסת להסיר את הצעת החוק מסדר-היום.</w:t>
      </w:r>
    </w:p>
    <w:p w14:paraId="32E70197" w14:textId="77777777" w:rsidR="00000000" w:rsidRDefault="003B3694">
      <w:pPr>
        <w:pStyle w:val="a0"/>
        <w:rPr>
          <w:rFonts w:hint="cs"/>
          <w:rtl/>
        </w:rPr>
      </w:pPr>
    </w:p>
    <w:p w14:paraId="6334DA9D" w14:textId="77777777" w:rsidR="00000000" w:rsidRDefault="003B3694">
      <w:pPr>
        <w:pStyle w:val="af0"/>
        <w:rPr>
          <w:rtl/>
        </w:rPr>
      </w:pPr>
      <w:r>
        <w:rPr>
          <w:rFonts w:hint="eastAsia"/>
          <w:rtl/>
        </w:rPr>
        <w:t>אחמד</w:t>
      </w:r>
      <w:r>
        <w:rPr>
          <w:rtl/>
        </w:rPr>
        <w:t xml:space="preserve"> טיבי (חד"ש-תע"ל):</w:t>
      </w:r>
    </w:p>
    <w:p w14:paraId="7DB3B44A" w14:textId="77777777" w:rsidR="00000000" w:rsidRDefault="003B3694">
      <w:pPr>
        <w:pStyle w:val="a0"/>
        <w:rPr>
          <w:rFonts w:hint="cs"/>
          <w:rtl/>
        </w:rPr>
      </w:pPr>
    </w:p>
    <w:p w14:paraId="7218735D" w14:textId="77777777" w:rsidR="00000000" w:rsidRDefault="003B3694">
      <w:pPr>
        <w:pStyle w:val="a0"/>
        <w:rPr>
          <w:rFonts w:hint="cs"/>
          <w:rtl/>
        </w:rPr>
      </w:pPr>
      <w:r>
        <w:rPr>
          <w:rFonts w:hint="cs"/>
          <w:rtl/>
        </w:rPr>
        <w:t>ניירת.</w:t>
      </w:r>
      <w:r>
        <w:rPr>
          <w:rFonts w:hint="cs"/>
          <w:rtl/>
        </w:rPr>
        <w:t xml:space="preserve"> </w:t>
      </w:r>
    </w:p>
    <w:p w14:paraId="2F0EB9FC" w14:textId="77777777" w:rsidR="00000000" w:rsidRDefault="003B3694">
      <w:pPr>
        <w:pStyle w:val="a0"/>
        <w:rPr>
          <w:rFonts w:hint="cs"/>
          <w:rtl/>
        </w:rPr>
      </w:pPr>
    </w:p>
    <w:p w14:paraId="6301D47B" w14:textId="77777777" w:rsidR="00000000" w:rsidRDefault="003B3694">
      <w:pPr>
        <w:pStyle w:val="-"/>
        <w:rPr>
          <w:rtl/>
        </w:rPr>
      </w:pPr>
      <w:bookmarkStart w:id="100" w:name="FS000000478T12_11_2003_12_56_18C"/>
      <w:bookmarkEnd w:id="100"/>
      <w:r>
        <w:rPr>
          <w:rtl/>
        </w:rPr>
        <w:t>השר מאיר שטרית:</w:t>
      </w:r>
    </w:p>
    <w:p w14:paraId="58416E04" w14:textId="77777777" w:rsidR="00000000" w:rsidRDefault="003B3694">
      <w:pPr>
        <w:pStyle w:val="a0"/>
        <w:rPr>
          <w:rtl/>
        </w:rPr>
      </w:pPr>
    </w:p>
    <w:p w14:paraId="6126688B" w14:textId="77777777" w:rsidR="00000000" w:rsidRDefault="003B3694">
      <w:pPr>
        <w:pStyle w:val="a0"/>
        <w:rPr>
          <w:rFonts w:hint="cs"/>
          <w:rtl/>
        </w:rPr>
      </w:pPr>
      <w:r>
        <w:rPr>
          <w:rFonts w:hint="cs"/>
          <w:rtl/>
        </w:rPr>
        <w:t>דואר רשום עולה הרבה יותר כסף מדואר רגיל, כידוע לך, בערך פי-20.</w:t>
      </w:r>
    </w:p>
    <w:p w14:paraId="19857537" w14:textId="77777777" w:rsidR="00000000" w:rsidRDefault="003B3694">
      <w:pPr>
        <w:pStyle w:val="a0"/>
        <w:rPr>
          <w:rFonts w:hint="cs"/>
          <w:rtl/>
        </w:rPr>
      </w:pPr>
    </w:p>
    <w:p w14:paraId="2FEE74DB" w14:textId="77777777" w:rsidR="00000000" w:rsidRDefault="003B3694">
      <w:pPr>
        <w:pStyle w:val="a0"/>
        <w:rPr>
          <w:rFonts w:hint="cs"/>
          <w:rtl/>
        </w:rPr>
      </w:pPr>
      <w:r>
        <w:rPr>
          <w:rFonts w:hint="cs"/>
          <w:rtl/>
        </w:rPr>
        <w:t xml:space="preserve">חבר הכנסת ברכה אמר, שהכביש הזה שומם ומיותר. אני מצטער שזו עמדתך. אני חושב שהכביש הזה הוא תוספת יוצאת מן הכלל לנתיבי התחבורה בישראל. הוא משחרר את גוש-דן מפקקים, ומעביר הרבה </w:t>
      </w:r>
      <w:r>
        <w:rPr>
          <w:rFonts w:hint="cs"/>
          <w:rtl/>
        </w:rPr>
        <w:t>מאוד עומס משם לכביש המהיר. מי שנוסע על הכביש יודע, זה פשוט תענוג לנסוע עליו. אתה עושה את כל הדרך מאשדוד בקטעים הקיימים עד אחרי נתניה, בערך ב-40-50 דקות בנסיעה על-פי חוק, לעומת שעה- וחצי--שעתיים בכביש הרגיל. אם אדם ייכנס לכביש או לא, זה לשיקול דעתו. הוא רוצ</w:t>
      </w:r>
      <w:r>
        <w:rPr>
          <w:rFonts w:hint="cs"/>
          <w:rtl/>
        </w:rPr>
        <w:t xml:space="preserve">ה לשלם - נכנס לכביש ומשלם. הוא לא רוצה? ייסע בנתיבי התחבורה הציבורית. </w:t>
      </w:r>
    </w:p>
    <w:p w14:paraId="6A05C009" w14:textId="77777777" w:rsidR="00000000" w:rsidRDefault="003B3694">
      <w:pPr>
        <w:pStyle w:val="a0"/>
        <w:rPr>
          <w:rFonts w:hint="cs"/>
          <w:rtl/>
        </w:rPr>
      </w:pPr>
    </w:p>
    <w:p w14:paraId="79A5083C" w14:textId="77777777" w:rsidR="00000000" w:rsidRDefault="003B3694">
      <w:pPr>
        <w:pStyle w:val="a0"/>
        <w:rPr>
          <w:rFonts w:hint="cs"/>
          <w:rtl/>
        </w:rPr>
      </w:pPr>
      <w:r>
        <w:rPr>
          <w:rFonts w:hint="cs"/>
          <w:rtl/>
        </w:rPr>
        <w:t>הכביש אמור להיות מוארך עוד ב-18 קילומטר עד ברקאי, וכך ייעקפו בכלל כל הפקקים במרכז. אני חושב שהגיע הזמן שהכביש הזה יוארך לא רק עד ברקאי, אלא גם דרומה. לפי התכנון הוא אמור להגיע עד בית-ק</w:t>
      </w:r>
      <w:r>
        <w:rPr>
          <w:rFonts w:hint="cs"/>
          <w:rtl/>
        </w:rPr>
        <w:t xml:space="preserve">מה, ובעתיד להגיע גם צפונה יותר. </w:t>
      </w:r>
    </w:p>
    <w:p w14:paraId="4B39E660" w14:textId="77777777" w:rsidR="00000000" w:rsidRDefault="003B3694">
      <w:pPr>
        <w:pStyle w:val="a0"/>
        <w:rPr>
          <w:rFonts w:hint="cs"/>
          <w:rtl/>
        </w:rPr>
      </w:pPr>
    </w:p>
    <w:p w14:paraId="0747BF07" w14:textId="77777777" w:rsidR="00000000" w:rsidRDefault="003B3694">
      <w:pPr>
        <w:pStyle w:val="a0"/>
        <w:rPr>
          <w:rFonts w:hint="cs"/>
          <w:rtl/>
        </w:rPr>
      </w:pPr>
      <w:r>
        <w:rPr>
          <w:rFonts w:hint="cs"/>
          <w:rtl/>
        </w:rPr>
        <w:t xml:space="preserve">אני חושב שהכביש הזה הוא תרומה ענקית למניעת זיהום אוויר בגוש-דן, לפיזור תנועת כלי הרכב מתוך הכביש העמוס במרכז גוש-דן לכביש המהיר. הכביש מספק נתיב תחבורה יוצא מן הכלל לאנשים, ואני חושב שבעניין הזה הטענות של אנשים על הקנסות, </w:t>
      </w:r>
      <w:r>
        <w:rPr>
          <w:rFonts w:hint="cs"/>
          <w:rtl/>
        </w:rPr>
        <w:t xml:space="preserve">אני גם לא מבין אותן. </w:t>
      </w:r>
    </w:p>
    <w:p w14:paraId="66783453" w14:textId="77777777" w:rsidR="00000000" w:rsidRDefault="003B3694">
      <w:pPr>
        <w:pStyle w:val="a0"/>
        <w:rPr>
          <w:rFonts w:hint="cs"/>
          <w:rtl/>
        </w:rPr>
      </w:pPr>
    </w:p>
    <w:p w14:paraId="2C7C4A9E" w14:textId="77777777" w:rsidR="00000000" w:rsidRDefault="003B3694">
      <w:pPr>
        <w:pStyle w:val="af0"/>
        <w:rPr>
          <w:rtl/>
        </w:rPr>
      </w:pPr>
      <w:r>
        <w:rPr>
          <w:rFonts w:hint="eastAsia"/>
          <w:rtl/>
        </w:rPr>
        <w:t>מוחמד</w:t>
      </w:r>
      <w:r>
        <w:rPr>
          <w:rtl/>
        </w:rPr>
        <w:t xml:space="preserve"> ברכה (חד"ש-תע"ל):</w:t>
      </w:r>
    </w:p>
    <w:p w14:paraId="3747498B" w14:textId="77777777" w:rsidR="00000000" w:rsidRDefault="003B3694">
      <w:pPr>
        <w:pStyle w:val="a0"/>
        <w:rPr>
          <w:rFonts w:hint="cs"/>
          <w:rtl/>
        </w:rPr>
      </w:pPr>
    </w:p>
    <w:p w14:paraId="44DD3189" w14:textId="77777777" w:rsidR="00000000" w:rsidRDefault="003B3694">
      <w:pPr>
        <w:pStyle w:val="a0"/>
        <w:rPr>
          <w:rFonts w:hint="cs"/>
          <w:rtl/>
        </w:rPr>
      </w:pPr>
      <w:r>
        <w:rPr>
          <w:rFonts w:hint="cs"/>
          <w:rtl/>
        </w:rPr>
        <w:t xml:space="preserve">זו לא השאלה. </w:t>
      </w:r>
    </w:p>
    <w:p w14:paraId="74C23F04" w14:textId="77777777" w:rsidR="00000000" w:rsidRDefault="003B3694">
      <w:pPr>
        <w:pStyle w:val="a0"/>
        <w:rPr>
          <w:rFonts w:hint="cs"/>
          <w:rtl/>
        </w:rPr>
      </w:pPr>
    </w:p>
    <w:p w14:paraId="5AF86C05" w14:textId="77777777" w:rsidR="00000000" w:rsidRDefault="003B3694">
      <w:pPr>
        <w:pStyle w:val="af0"/>
        <w:rPr>
          <w:rtl/>
        </w:rPr>
      </w:pPr>
      <w:r>
        <w:rPr>
          <w:rFonts w:hint="eastAsia"/>
          <w:rtl/>
        </w:rPr>
        <w:t>אחמד</w:t>
      </w:r>
      <w:r>
        <w:rPr>
          <w:rtl/>
        </w:rPr>
        <w:t xml:space="preserve"> טיבי (חד"ש-תע"ל):</w:t>
      </w:r>
    </w:p>
    <w:p w14:paraId="0754E77E" w14:textId="77777777" w:rsidR="00000000" w:rsidRDefault="003B3694">
      <w:pPr>
        <w:pStyle w:val="a0"/>
        <w:rPr>
          <w:rFonts w:hint="cs"/>
          <w:rtl/>
        </w:rPr>
      </w:pPr>
    </w:p>
    <w:p w14:paraId="5F4180EC" w14:textId="77777777" w:rsidR="00000000" w:rsidRDefault="003B3694">
      <w:pPr>
        <w:pStyle w:val="a0"/>
        <w:rPr>
          <w:rFonts w:hint="cs"/>
          <w:rtl/>
        </w:rPr>
      </w:pPr>
      <w:r>
        <w:rPr>
          <w:rFonts w:hint="cs"/>
          <w:rtl/>
        </w:rPr>
        <w:t xml:space="preserve">דרך הגבייה. </w:t>
      </w:r>
    </w:p>
    <w:p w14:paraId="6EFBC7C1" w14:textId="77777777" w:rsidR="00000000" w:rsidRDefault="003B3694">
      <w:pPr>
        <w:pStyle w:val="a0"/>
        <w:rPr>
          <w:rFonts w:hint="cs"/>
          <w:rtl/>
        </w:rPr>
      </w:pPr>
    </w:p>
    <w:p w14:paraId="4C2B3824" w14:textId="77777777" w:rsidR="00000000" w:rsidRDefault="003B3694">
      <w:pPr>
        <w:pStyle w:val="af0"/>
        <w:rPr>
          <w:rtl/>
        </w:rPr>
      </w:pPr>
      <w:r>
        <w:rPr>
          <w:rFonts w:hint="eastAsia"/>
          <w:rtl/>
        </w:rPr>
        <w:t>נסים</w:t>
      </w:r>
      <w:r>
        <w:rPr>
          <w:rtl/>
        </w:rPr>
        <w:t xml:space="preserve"> דהן (ש"ס):</w:t>
      </w:r>
    </w:p>
    <w:p w14:paraId="31158ED3" w14:textId="77777777" w:rsidR="00000000" w:rsidRDefault="003B3694">
      <w:pPr>
        <w:pStyle w:val="a0"/>
        <w:rPr>
          <w:rFonts w:hint="cs"/>
          <w:rtl/>
        </w:rPr>
      </w:pPr>
    </w:p>
    <w:p w14:paraId="23151503" w14:textId="77777777" w:rsidR="00000000" w:rsidRDefault="003B3694">
      <w:pPr>
        <w:pStyle w:val="a0"/>
        <w:rPr>
          <w:rFonts w:hint="cs"/>
          <w:rtl/>
        </w:rPr>
      </w:pPr>
      <w:r>
        <w:rPr>
          <w:rFonts w:hint="cs"/>
          <w:rtl/>
        </w:rPr>
        <w:t xml:space="preserve">אין להם מוטיבציה להודיע, כי אחר כך זה פי-חמישה. </w:t>
      </w:r>
    </w:p>
    <w:p w14:paraId="7AD3DE31" w14:textId="77777777" w:rsidR="00000000" w:rsidRDefault="003B3694">
      <w:pPr>
        <w:pStyle w:val="a0"/>
        <w:rPr>
          <w:rFonts w:hint="cs"/>
          <w:rtl/>
        </w:rPr>
      </w:pPr>
    </w:p>
    <w:p w14:paraId="2CFFF04B" w14:textId="77777777" w:rsidR="00000000" w:rsidRDefault="003B3694">
      <w:pPr>
        <w:pStyle w:val="-"/>
        <w:rPr>
          <w:rtl/>
        </w:rPr>
      </w:pPr>
      <w:bookmarkStart w:id="101" w:name="FS000000478T12_11_2003_13_01_02C"/>
      <w:bookmarkEnd w:id="101"/>
      <w:r>
        <w:rPr>
          <w:rtl/>
        </w:rPr>
        <w:t>השר מאיר שטרית:</w:t>
      </w:r>
    </w:p>
    <w:p w14:paraId="71B235B3" w14:textId="77777777" w:rsidR="00000000" w:rsidRDefault="003B3694">
      <w:pPr>
        <w:pStyle w:val="a0"/>
        <w:rPr>
          <w:rtl/>
        </w:rPr>
      </w:pPr>
    </w:p>
    <w:p w14:paraId="5CC306AB" w14:textId="77777777" w:rsidR="00000000" w:rsidRDefault="003B3694">
      <w:pPr>
        <w:pStyle w:val="a0"/>
        <w:rPr>
          <w:rFonts w:hint="cs"/>
          <w:rtl/>
        </w:rPr>
      </w:pPr>
      <w:r>
        <w:rPr>
          <w:rFonts w:hint="cs"/>
          <w:rtl/>
        </w:rPr>
        <w:t>דרך הגבייה נורא פשוטה, חבר הכנסת דהן. אדם שנכנס לכביש צריך לשלם את האגר</w:t>
      </w:r>
      <w:r>
        <w:rPr>
          <w:rFonts w:hint="cs"/>
          <w:rtl/>
        </w:rPr>
        <w:t xml:space="preserve">ה. מה הבעיה? </w:t>
      </w:r>
    </w:p>
    <w:p w14:paraId="40E3A4AA" w14:textId="77777777" w:rsidR="00000000" w:rsidRDefault="003B3694">
      <w:pPr>
        <w:pStyle w:val="a0"/>
        <w:rPr>
          <w:rFonts w:hint="cs"/>
          <w:rtl/>
        </w:rPr>
      </w:pPr>
    </w:p>
    <w:p w14:paraId="7830DFBA" w14:textId="77777777" w:rsidR="00000000" w:rsidRDefault="003B3694">
      <w:pPr>
        <w:pStyle w:val="af0"/>
        <w:rPr>
          <w:rtl/>
        </w:rPr>
      </w:pPr>
      <w:r>
        <w:rPr>
          <w:rFonts w:hint="eastAsia"/>
          <w:rtl/>
        </w:rPr>
        <w:t>נסים</w:t>
      </w:r>
      <w:r>
        <w:rPr>
          <w:rtl/>
        </w:rPr>
        <w:t xml:space="preserve"> דהן (ש"ס):</w:t>
      </w:r>
    </w:p>
    <w:p w14:paraId="0603D7D6" w14:textId="77777777" w:rsidR="00000000" w:rsidRDefault="003B3694">
      <w:pPr>
        <w:pStyle w:val="a0"/>
        <w:rPr>
          <w:rFonts w:hint="cs"/>
          <w:rtl/>
        </w:rPr>
      </w:pPr>
    </w:p>
    <w:p w14:paraId="5C7BEA8E" w14:textId="77777777" w:rsidR="00000000" w:rsidRDefault="003B3694">
      <w:pPr>
        <w:pStyle w:val="a0"/>
        <w:rPr>
          <w:rFonts w:hint="cs"/>
          <w:rtl/>
        </w:rPr>
      </w:pPr>
      <w:r>
        <w:rPr>
          <w:rFonts w:hint="cs"/>
          <w:rtl/>
        </w:rPr>
        <w:t>לא מודיעים לו.</w:t>
      </w:r>
    </w:p>
    <w:p w14:paraId="18E2442C" w14:textId="77777777" w:rsidR="00000000" w:rsidRDefault="003B3694">
      <w:pPr>
        <w:pStyle w:val="a0"/>
        <w:rPr>
          <w:rFonts w:hint="cs"/>
          <w:rtl/>
        </w:rPr>
      </w:pPr>
    </w:p>
    <w:p w14:paraId="3B5E05C1" w14:textId="77777777" w:rsidR="00000000" w:rsidRDefault="003B3694">
      <w:pPr>
        <w:pStyle w:val="-"/>
        <w:rPr>
          <w:rtl/>
        </w:rPr>
      </w:pPr>
      <w:bookmarkStart w:id="102" w:name="FS000000478T12_11_2003_13_01_38C"/>
      <w:bookmarkEnd w:id="102"/>
      <w:r>
        <w:rPr>
          <w:rtl/>
        </w:rPr>
        <w:t>השר מאיר שטרית:</w:t>
      </w:r>
    </w:p>
    <w:p w14:paraId="210F98AE" w14:textId="77777777" w:rsidR="00000000" w:rsidRDefault="003B3694">
      <w:pPr>
        <w:pStyle w:val="a0"/>
        <w:rPr>
          <w:rtl/>
        </w:rPr>
      </w:pPr>
    </w:p>
    <w:p w14:paraId="6E60FD56" w14:textId="77777777" w:rsidR="00000000" w:rsidRDefault="003B3694">
      <w:pPr>
        <w:pStyle w:val="a0"/>
        <w:rPr>
          <w:rFonts w:hint="cs"/>
          <w:rtl/>
        </w:rPr>
      </w:pPr>
      <w:r>
        <w:rPr>
          <w:rFonts w:hint="cs"/>
          <w:rtl/>
        </w:rPr>
        <w:t xml:space="preserve">בטח שמודיעים לו. חבר הכנסת דהן, אני אומר לך שמודיעים לו. </w:t>
      </w:r>
    </w:p>
    <w:p w14:paraId="19E3B9F1" w14:textId="77777777" w:rsidR="00000000" w:rsidRDefault="003B3694">
      <w:pPr>
        <w:pStyle w:val="a0"/>
        <w:rPr>
          <w:rFonts w:hint="cs"/>
          <w:rtl/>
        </w:rPr>
      </w:pPr>
    </w:p>
    <w:p w14:paraId="50610307" w14:textId="77777777" w:rsidR="00000000" w:rsidRDefault="003B3694">
      <w:pPr>
        <w:pStyle w:val="af0"/>
        <w:rPr>
          <w:rtl/>
        </w:rPr>
      </w:pPr>
      <w:r>
        <w:rPr>
          <w:rFonts w:hint="eastAsia"/>
          <w:rtl/>
        </w:rPr>
        <w:t>נסים</w:t>
      </w:r>
      <w:r>
        <w:rPr>
          <w:rtl/>
        </w:rPr>
        <w:t xml:space="preserve"> דהן (ש"ס):</w:t>
      </w:r>
    </w:p>
    <w:p w14:paraId="34BE1164" w14:textId="77777777" w:rsidR="00000000" w:rsidRDefault="003B3694">
      <w:pPr>
        <w:pStyle w:val="a0"/>
        <w:rPr>
          <w:rFonts w:hint="cs"/>
          <w:rtl/>
        </w:rPr>
      </w:pPr>
    </w:p>
    <w:p w14:paraId="7AADE7BD" w14:textId="77777777" w:rsidR="00000000" w:rsidRDefault="003B3694">
      <w:pPr>
        <w:pStyle w:val="a0"/>
        <w:rPr>
          <w:rFonts w:hint="cs"/>
          <w:rtl/>
        </w:rPr>
      </w:pPr>
      <w:r>
        <w:rPr>
          <w:rFonts w:hint="cs"/>
          <w:rtl/>
        </w:rPr>
        <w:t>לא מודיעים.</w:t>
      </w:r>
    </w:p>
    <w:p w14:paraId="7CA0499F" w14:textId="77777777" w:rsidR="00000000" w:rsidRDefault="003B3694">
      <w:pPr>
        <w:pStyle w:val="a0"/>
        <w:rPr>
          <w:rtl/>
        </w:rPr>
      </w:pPr>
    </w:p>
    <w:p w14:paraId="2C3564A8" w14:textId="77777777" w:rsidR="00000000" w:rsidRDefault="003B3694">
      <w:pPr>
        <w:pStyle w:val="a0"/>
        <w:rPr>
          <w:rFonts w:hint="cs"/>
          <w:rtl/>
        </w:rPr>
      </w:pPr>
    </w:p>
    <w:p w14:paraId="1763394E" w14:textId="77777777" w:rsidR="00000000" w:rsidRDefault="003B3694">
      <w:pPr>
        <w:pStyle w:val="-"/>
        <w:rPr>
          <w:rtl/>
        </w:rPr>
      </w:pPr>
      <w:bookmarkStart w:id="103" w:name="FS000000478T12_11_2003_13_01_56C"/>
      <w:bookmarkEnd w:id="103"/>
      <w:r>
        <w:rPr>
          <w:rtl/>
        </w:rPr>
        <w:t>השר מאיר שטרית:</w:t>
      </w:r>
    </w:p>
    <w:p w14:paraId="549A289F" w14:textId="77777777" w:rsidR="00000000" w:rsidRDefault="003B3694">
      <w:pPr>
        <w:pStyle w:val="a0"/>
        <w:rPr>
          <w:rtl/>
        </w:rPr>
      </w:pPr>
    </w:p>
    <w:p w14:paraId="391539F3" w14:textId="77777777" w:rsidR="00000000" w:rsidRDefault="003B3694">
      <w:pPr>
        <w:pStyle w:val="a0"/>
        <w:rPr>
          <w:rFonts w:hint="cs"/>
          <w:rtl/>
        </w:rPr>
      </w:pPr>
      <w:r>
        <w:rPr>
          <w:rFonts w:hint="cs"/>
          <w:rtl/>
        </w:rPr>
        <w:t>מודיעים ועוד איך.  אדם שמסרב לשלם אחרי פעם שנייה ושלישית ורביעית, מן הראוי שייקנס. א</w:t>
      </w:r>
      <w:r>
        <w:rPr>
          <w:rFonts w:hint="cs"/>
          <w:rtl/>
        </w:rPr>
        <w:t>תה לוקח יזמים פרטיים שמשקיעים מיליארד ומשהו דולר מכספם הפרטי, שאמור להיכנס דרך ההכנסות של הכביש, ואם הוא לא ייכנס, המדינה תשלם אחוז מסוים מההפסד. ואתה אומר לאנשים: תיסעו, אל תשלמו, לא נורא, נוריד לכם את הקנסות. למה? אדם צריך לעמוד במחויבות שלו ולשלם את מלו</w:t>
      </w:r>
      <w:r>
        <w:rPr>
          <w:rFonts w:hint="cs"/>
          <w:rtl/>
        </w:rPr>
        <w:t xml:space="preserve">א האגרה כפי שהיא עולה, בלי חוכמות. לא משלם? ייקנס. זה בסדר גמור. כך עובד שוק פרטי, חבר הכנסת טיבי. אי-אפשר אחרת. אחרת אתה הופך הפקר את הרכוש הפרטי שאנשים שהשקיעו בכביש הזה. </w:t>
      </w:r>
    </w:p>
    <w:p w14:paraId="7E5CDF1D" w14:textId="77777777" w:rsidR="00000000" w:rsidRDefault="003B3694">
      <w:pPr>
        <w:pStyle w:val="a0"/>
        <w:rPr>
          <w:rFonts w:hint="cs"/>
          <w:rtl/>
        </w:rPr>
      </w:pPr>
    </w:p>
    <w:p w14:paraId="4BE85272" w14:textId="77777777" w:rsidR="00000000" w:rsidRDefault="003B3694">
      <w:pPr>
        <w:pStyle w:val="a0"/>
        <w:rPr>
          <w:rFonts w:hint="cs"/>
          <w:rtl/>
        </w:rPr>
      </w:pPr>
      <w:r>
        <w:rPr>
          <w:rFonts w:hint="cs"/>
          <w:rtl/>
        </w:rPr>
        <w:t xml:space="preserve">ולכן אני חושב, גברתי היושבת-ראש, שמן הראוי הוא שאנשים יחשבו, ישנו את הדיסק בראש, </w:t>
      </w:r>
      <w:r>
        <w:rPr>
          <w:rFonts w:hint="cs"/>
          <w:rtl/>
        </w:rPr>
        <w:t>מול גורמים פרטיים, וכך צריך להיות לדעתי גם מול הממשלה; אין קיצורי דרך ואין חיתוך פינות. יש אגרה, צריך לשלם אותה. יש חוב מסים, צריך לשלם אותו, ולא לשחק עם הדברים האלה, כי המשמעות בסוף הדרך היא תמיד הפסד למדינה. לכן, גברתי היושבת-ראש, אני כמובן מציע להסיר את</w:t>
      </w:r>
      <w:r>
        <w:rPr>
          <w:rFonts w:hint="cs"/>
          <w:rtl/>
        </w:rPr>
        <w:t xml:space="preserve"> הצעת החוק הזאת מסדר-היום. </w:t>
      </w:r>
    </w:p>
    <w:p w14:paraId="2AAFC372" w14:textId="77777777" w:rsidR="00000000" w:rsidRDefault="003B3694">
      <w:pPr>
        <w:pStyle w:val="a0"/>
        <w:rPr>
          <w:rFonts w:hint="cs"/>
          <w:rtl/>
        </w:rPr>
      </w:pPr>
    </w:p>
    <w:p w14:paraId="33E9B2B3" w14:textId="77777777" w:rsidR="00000000" w:rsidRDefault="003B3694">
      <w:pPr>
        <w:pStyle w:val="af1"/>
        <w:rPr>
          <w:rtl/>
        </w:rPr>
      </w:pPr>
      <w:r>
        <w:rPr>
          <w:rtl/>
        </w:rPr>
        <w:t>היו"ר אתי לבני:</w:t>
      </w:r>
    </w:p>
    <w:p w14:paraId="27793F0A" w14:textId="77777777" w:rsidR="00000000" w:rsidRDefault="003B3694">
      <w:pPr>
        <w:pStyle w:val="a0"/>
        <w:rPr>
          <w:rtl/>
        </w:rPr>
      </w:pPr>
    </w:p>
    <w:p w14:paraId="71743D71" w14:textId="77777777" w:rsidR="00000000" w:rsidRDefault="003B3694">
      <w:pPr>
        <w:pStyle w:val="a0"/>
        <w:rPr>
          <w:rFonts w:hint="cs"/>
          <w:rtl/>
        </w:rPr>
      </w:pPr>
      <w:r>
        <w:rPr>
          <w:rFonts w:hint="cs"/>
          <w:rtl/>
        </w:rPr>
        <w:t>תודה רבה. חבר הכנסת טיבי מבקש להשיב.  חמש דקות.</w:t>
      </w:r>
    </w:p>
    <w:p w14:paraId="13661DF3" w14:textId="77777777" w:rsidR="00000000" w:rsidRDefault="003B3694">
      <w:pPr>
        <w:pStyle w:val="a0"/>
        <w:rPr>
          <w:rFonts w:hint="cs"/>
          <w:rtl/>
        </w:rPr>
      </w:pPr>
    </w:p>
    <w:p w14:paraId="4F97BD88" w14:textId="77777777" w:rsidR="00000000" w:rsidRDefault="003B3694">
      <w:pPr>
        <w:pStyle w:val="a"/>
        <w:rPr>
          <w:rtl/>
        </w:rPr>
      </w:pPr>
      <w:bookmarkStart w:id="104" w:name="FS000000560T12_11_2003_13_06_03"/>
      <w:bookmarkStart w:id="105" w:name="_Toc69719324"/>
      <w:bookmarkEnd w:id="104"/>
      <w:r>
        <w:rPr>
          <w:rFonts w:hint="eastAsia"/>
          <w:rtl/>
        </w:rPr>
        <w:t>אחמד</w:t>
      </w:r>
      <w:r>
        <w:rPr>
          <w:rtl/>
        </w:rPr>
        <w:t xml:space="preserve"> טיבי (חד"ש-תע"ל):</w:t>
      </w:r>
      <w:bookmarkEnd w:id="105"/>
    </w:p>
    <w:p w14:paraId="0B4EE479" w14:textId="77777777" w:rsidR="00000000" w:rsidRDefault="003B3694">
      <w:pPr>
        <w:pStyle w:val="a0"/>
        <w:rPr>
          <w:rFonts w:hint="cs"/>
          <w:rtl/>
        </w:rPr>
      </w:pPr>
    </w:p>
    <w:p w14:paraId="6C9FB62B" w14:textId="77777777" w:rsidR="00000000" w:rsidRDefault="003B3694">
      <w:pPr>
        <w:pStyle w:val="a0"/>
        <w:rPr>
          <w:rFonts w:hint="cs"/>
          <w:rtl/>
        </w:rPr>
      </w:pPr>
      <w:r>
        <w:rPr>
          <w:rFonts w:hint="cs"/>
          <w:rtl/>
        </w:rPr>
        <w:t>גברתי היושבת-ראש, אדוני השר, ענית כמעט לא לעניין, ולא גילית מספיק רגישות לצורכי הצרכן, לצורכי האנשים. נכון, כביש 6, כביש חוצה-ישראל, מעני</w:t>
      </w:r>
      <w:r>
        <w:rPr>
          <w:rFonts w:hint="cs"/>
          <w:rtl/>
        </w:rPr>
        <w:t xml:space="preserve">ק נוחות, כפי שתיארת, חסרת תקדים. אבל מדובר לא בתשלום הראשוני שהוא תשלום קטן, כסף קטן, אלא בקנסות הבלתי-הגיוניים, שלא עולים על הדעת. מישהו קיבל לפני שבועיים הודעה שהוא צריך לשלם על נסיעה אחת 5,000 שקל. </w:t>
      </w:r>
    </w:p>
    <w:p w14:paraId="461C8303" w14:textId="77777777" w:rsidR="00000000" w:rsidRDefault="003B3694">
      <w:pPr>
        <w:pStyle w:val="a0"/>
        <w:rPr>
          <w:rFonts w:hint="cs"/>
          <w:rtl/>
        </w:rPr>
      </w:pPr>
    </w:p>
    <w:p w14:paraId="4EDAD970" w14:textId="77777777" w:rsidR="00000000" w:rsidRDefault="003B3694">
      <w:pPr>
        <w:pStyle w:val="af0"/>
        <w:rPr>
          <w:rtl/>
        </w:rPr>
      </w:pPr>
      <w:r>
        <w:rPr>
          <w:rFonts w:hint="eastAsia"/>
          <w:rtl/>
        </w:rPr>
        <w:t>מוחמד</w:t>
      </w:r>
      <w:r>
        <w:rPr>
          <w:rtl/>
        </w:rPr>
        <w:t xml:space="preserve"> ברכה (חד"ש-תע"ל):</w:t>
      </w:r>
    </w:p>
    <w:p w14:paraId="3CD4853D" w14:textId="77777777" w:rsidR="00000000" w:rsidRDefault="003B3694">
      <w:pPr>
        <w:pStyle w:val="a0"/>
        <w:rPr>
          <w:rFonts w:hint="cs"/>
          <w:rtl/>
        </w:rPr>
      </w:pPr>
    </w:p>
    <w:p w14:paraId="4008500C" w14:textId="77777777" w:rsidR="00000000" w:rsidRDefault="003B3694">
      <w:pPr>
        <w:pStyle w:val="a0"/>
        <w:rPr>
          <w:rFonts w:hint="cs"/>
          <w:rtl/>
        </w:rPr>
      </w:pPr>
      <w:r>
        <w:rPr>
          <w:rFonts w:hint="cs"/>
          <w:rtl/>
        </w:rPr>
        <w:t xml:space="preserve">והוא לא סרבן. </w:t>
      </w:r>
    </w:p>
    <w:p w14:paraId="19F3C2DD" w14:textId="77777777" w:rsidR="00000000" w:rsidRDefault="003B3694">
      <w:pPr>
        <w:pStyle w:val="a0"/>
        <w:rPr>
          <w:rtl/>
        </w:rPr>
      </w:pPr>
    </w:p>
    <w:p w14:paraId="37875E58" w14:textId="77777777" w:rsidR="00000000" w:rsidRDefault="003B3694">
      <w:pPr>
        <w:pStyle w:val="a0"/>
        <w:rPr>
          <w:rFonts w:hint="cs"/>
          <w:rtl/>
        </w:rPr>
      </w:pPr>
    </w:p>
    <w:p w14:paraId="5F3B2970" w14:textId="77777777" w:rsidR="00000000" w:rsidRDefault="003B3694">
      <w:pPr>
        <w:pStyle w:val="-"/>
        <w:rPr>
          <w:rtl/>
        </w:rPr>
      </w:pPr>
      <w:bookmarkStart w:id="106" w:name="FS000000560T12_11_2003_13_09_13C"/>
      <w:bookmarkEnd w:id="106"/>
      <w:r>
        <w:rPr>
          <w:rtl/>
        </w:rPr>
        <w:t>אחמד טיבי (</w:t>
      </w:r>
      <w:r>
        <w:rPr>
          <w:rtl/>
        </w:rPr>
        <w:t>חד"ש-תע"ל):</w:t>
      </w:r>
    </w:p>
    <w:p w14:paraId="7BB194DC" w14:textId="77777777" w:rsidR="00000000" w:rsidRDefault="003B3694">
      <w:pPr>
        <w:pStyle w:val="a0"/>
        <w:rPr>
          <w:rtl/>
        </w:rPr>
      </w:pPr>
    </w:p>
    <w:p w14:paraId="66A8C0B1" w14:textId="77777777" w:rsidR="00000000" w:rsidRDefault="003B3694">
      <w:pPr>
        <w:pStyle w:val="a0"/>
        <w:rPr>
          <w:rFonts w:hint="cs"/>
          <w:rtl/>
        </w:rPr>
      </w:pPr>
      <w:r>
        <w:rPr>
          <w:rFonts w:hint="cs"/>
          <w:rtl/>
        </w:rPr>
        <w:t xml:space="preserve">והוא לא סרבן. כל מה שהוא מבקש, אדוני השר, זה שהממשלה תעזור לו לכפות על החברה אפשרות לשלוח לו שתי התראות בדואר רשום, על מנת שזה יגיע. כי בסופו של דבר, חלק גדול מהאנשים לא מקבל את ההודעות, אדוני השר. אני לא מדבר על סרבנים. אני מסכים אתך שכל אדם </w:t>
      </w:r>
      <w:r>
        <w:rPr>
          <w:rFonts w:hint="cs"/>
          <w:rtl/>
        </w:rPr>
        <w:t>שיש לו חוב, צריך לשלם. הסכמנו, זה המודוס ויוונדי. עכשיו נתקדם הלאה. יש לך רצון לעזור לתושבים? הרי אתה באופן אישי יזמת הנחות לאנשים בקנסות על עבירות תנועה. אבל כאן מדובר על אנשים מכובדים שמכבדים את החוק, שרוצים לשלם; הם לא מסרבים, הם לא סרבנים. עושים אותם ע</w:t>
      </w:r>
      <w:r>
        <w:rPr>
          <w:rFonts w:hint="cs"/>
          <w:rtl/>
        </w:rPr>
        <w:t>בריינים על כורחם. לא זאת הכוונה, אדוני השר. נתנו זיכיון, אבל מתברר באופן מעשי שהמציאות בשטח מכבידה על האזרח ועל הצרכן, אדוני השר. ולכן, האם הממשלה לא יכולה לגלות פתיחות מול צורכי הצרכן והאזרח הפשוט, שלעתים כורע תחת הנטל הכספי של הקנס, ריבית דריבית, קנס דקנ</w:t>
      </w:r>
      <w:r>
        <w:rPr>
          <w:rFonts w:hint="cs"/>
          <w:rtl/>
        </w:rPr>
        <w:t>ס, פעם אחר פעם, עד שזה מגיע ל-5,200 שקל. נראה לך סביר, אדוני השר אורלב? 5,000 על שימוש בכביש אגרה. אגב, מדובר בעורך-דין, והוא אומר שאף פעם - - -</w:t>
      </w:r>
    </w:p>
    <w:p w14:paraId="72F54168" w14:textId="77777777" w:rsidR="00000000" w:rsidRDefault="003B3694">
      <w:pPr>
        <w:pStyle w:val="a0"/>
        <w:rPr>
          <w:rFonts w:hint="cs"/>
          <w:rtl/>
        </w:rPr>
      </w:pPr>
    </w:p>
    <w:p w14:paraId="45DB1D54" w14:textId="77777777" w:rsidR="00000000" w:rsidRDefault="003B3694">
      <w:pPr>
        <w:pStyle w:val="af0"/>
        <w:rPr>
          <w:rtl/>
        </w:rPr>
      </w:pPr>
      <w:r>
        <w:rPr>
          <w:rFonts w:hint="eastAsia"/>
          <w:rtl/>
        </w:rPr>
        <w:t>קריאה</w:t>
      </w:r>
      <w:r>
        <w:rPr>
          <w:rtl/>
        </w:rPr>
        <w:t>:</w:t>
      </w:r>
    </w:p>
    <w:p w14:paraId="020104BF" w14:textId="77777777" w:rsidR="00000000" w:rsidRDefault="003B3694">
      <w:pPr>
        <w:pStyle w:val="a0"/>
        <w:rPr>
          <w:rFonts w:hint="cs"/>
          <w:rtl/>
        </w:rPr>
      </w:pPr>
    </w:p>
    <w:p w14:paraId="7C1FD612" w14:textId="77777777" w:rsidR="00000000" w:rsidRDefault="003B3694">
      <w:pPr>
        <w:pStyle w:val="a0"/>
        <w:rPr>
          <w:rFonts w:hint="cs"/>
          <w:rtl/>
        </w:rPr>
      </w:pPr>
      <w:r>
        <w:rPr>
          <w:rFonts w:hint="cs"/>
          <w:rtl/>
        </w:rPr>
        <w:t>- - -</w:t>
      </w:r>
    </w:p>
    <w:p w14:paraId="6C6463B4" w14:textId="77777777" w:rsidR="00000000" w:rsidRDefault="003B3694">
      <w:pPr>
        <w:pStyle w:val="a0"/>
        <w:rPr>
          <w:rFonts w:hint="cs"/>
          <w:rtl/>
        </w:rPr>
      </w:pPr>
    </w:p>
    <w:p w14:paraId="6251E833" w14:textId="77777777" w:rsidR="00000000" w:rsidRDefault="003B3694">
      <w:pPr>
        <w:pStyle w:val="-"/>
        <w:rPr>
          <w:rtl/>
        </w:rPr>
      </w:pPr>
      <w:bookmarkStart w:id="107" w:name="FS000000560T12_11_2003_13_14_05C"/>
      <w:bookmarkEnd w:id="107"/>
      <w:r>
        <w:rPr>
          <w:rtl/>
        </w:rPr>
        <w:t>אחמד טיבי (חד"ש-תע"ל):</w:t>
      </w:r>
    </w:p>
    <w:p w14:paraId="7B45D772" w14:textId="77777777" w:rsidR="00000000" w:rsidRDefault="003B3694">
      <w:pPr>
        <w:pStyle w:val="a0"/>
        <w:rPr>
          <w:rtl/>
        </w:rPr>
      </w:pPr>
    </w:p>
    <w:p w14:paraId="41673856" w14:textId="77777777" w:rsidR="00000000" w:rsidRDefault="003B3694">
      <w:pPr>
        <w:pStyle w:val="a0"/>
        <w:rPr>
          <w:rFonts w:hint="cs"/>
          <w:rtl/>
        </w:rPr>
      </w:pPr>
      <w:r>
        <w:rPr>
          <w:rFonts w:hint="cs"/>
          <w:rtl/>
        </w:rPr>
        <w:t>ולכן, אני גם פונה לחברי סיעת הליכוד. לא מדובר בנושא של ימין ושמאל. כל מ</w:t>
      </w:r>
      <w:r>
        <w:rPr>
          <w:rFonts w:hint="cs"/>
          <w:rtl/>
        </w:rPr>
        <w:t>ה שאנחנו מבקשים זה להקל על אלה שמשתמשים בכביש, שרוצים להשתמש בו בעתיד. אדוני השר, האם לא יכולה להיות הצעת פשרה מבחינתך על מנת לקדם את הנושא ולבוא לקראת המשתמשים בכביש? אתה מוכן לענות? תודה רבה.</w:t>
      </w:r>
    </w:p>
    <w:p w14:paraId="2FE901E7" w14:textId="77777777" w:rsidR="00000000" w:rsidRDefault="003B3694">
      <w:pPr>
        <w:pStyle w:val="a0"/>
        <w:rPr>
          <w:rFonts w:hint="cs"/>
          <w:rtl/>
        </w:rPr>
      </w:pPr>
    </w:p>
    <w:p w14:paraId="18FAB969" w14:textId="77777777" w:rsidR="00000000" w:rsidRDefault="003B3694">
      <w:pPr>
        <w:pStyle w:val="af1"/>
        <w:rPr>
          <w:rtl/>
        </w:rPr>
      </w:pPr>
      <w:r>
        <w:rPr>
          <w:rtl/>
        </w:rPr>
        <w:t>היו"ר אתי לבני:</w:t>
      </w:r>
    </w:p>
    <w:p w14:paraId="65A7B75A" w14:textId="77777777" w:rsidR="00000000" w:rsidRDefault="003B3694">
      <w:pPr>
        <w:pStyle w:val="a0"/>
        <w:rPr>
          <w:rtl/>
        </w:rPr>
      </w:pPr>
    </w:p>
    <w:p w14:paraId="6E31D919" w14:textId="77777777" w:rsidR="00000000" w:rsidRDefault="003B3694">
      <w:pPr>
        <w:pStyle w:val="a0"/>
        <w:rPr>
          <w:rFonts w:hint="cs"/>
          <w:rtl/>
        </w:rPr>
      </w:pPr>
      <w:r>
        <w:rPr>
          <w:rFonts w:hint="cs"/>
          <w:rtl/>
        </w:rPr>
        <w:t xml:space="preserve">תודה. כן, תשובה נוספת. </w:t>
      </w:r>
    </w:p>
    <w:p w14:paraId="09629962" w14:textId="77777777" w:rsidR="00000000" w:rsidRDefault="003B3694">
      <w:pPr>
        <w:pStyle w:val="a0"/>
        <w:rPr>
          <w:rFonts w:hint="cs"/>
          <w:rtl/>
        </w:rPr>
      </w:pPr>
    </w:p>
    <w:p w14:paraId="26A2FD79" w14:textId="77777777" w:rsidR="00000000" w:rsidRDefault="003B3694">
      <w:pPr>
        <w:pStyle w:val="a"/>
        <w:rPr>
          <w:rtl/>
        </w:rPr>
      </w:pPr>
      <w:bookmarkStart w:id="108" w:name="FS000000478T12_11_2003_13_15_37"/>
      <w:bookmarkStart w:id="109" w:name="_Toc69719325"/>
      <w:bookmarkEnd w:id="108"/>
      <w:r>
        <w:rPr>
          <w:rFonts w:hint="eastAsia"/>
          <w:rtl/>
        </w:rPr>
        <w:t>השר</w:t>
      </w:r>
      <w:r>
        <w:rPr>
          <w:rtl/>
        </w:rPr>
        <w:t xml:space="preserve"> מאיר שטרית:</w:t>
      </w:r>
      <w:bookmarkEnd w:id="109"/>
    </w:p>
    <w:p w14:paraId="55E2DFA0" w14:textId="77777777" w:rsidR="00000000" w:rsidRDefault="003B3694">
      <w:pPr>
        <w:pStyle w:val="a0"/>
        <w:rPr>
          <w:rFonts w:hint="cs"/>
          <w:rtl/>
        </w:rPr>
      </w:pPr>
    </w:p>
    <w:p w14:paraId="7BA9E0B4" w14:textId="77777777" w:rsidR="00000000" w:rsidRDefault="003B3694">
      <w:pPr>
        <w:pStyle w:val="a0"/>
        <w:rPr>
          <w:rFonts w:hint="cs"/>
          <w:rtl/>
        </w:rPr>
      </w:pPr>
      <w:r>
        <w:rPr>
          <w:rFonts w:hint="cs"/>
          <w:rtl/>
        </w:rPr>
        <w:t>גב</w:t>
      </w:r>
      <w:r>
        <w:rPr>
          <w:rFonts w:hint="cs"/>
          <w:rtl/>
        </w:rPr>
        <w:t xml:space="preserve">רתי היושבת-ראש, חבר הכנסת טיבי, אתה בהצעת החוק שלך מציע שני דברים. האחד, להוריד את תעריף האגרה. הסברתי למה אי-אפשר להסכים לזה בשום פנים, כי זה שינוי תנאי הזיכיון. אתה מתלונן שיש כאילו קנסות גבוהים לאלה שלא משלמים. אז בוא נסכים על העיקרון, קודם כול, שאנשים </w:t>
      </w:r>
      <w:r>
        <w:rPr>
          <w:rFonts w:hint="cs"/>
          <w:rtl/>
        </w:rPr>
        <w:t xml:space="preserve">צריכים לשלם, ומי שלא ישלם, ראוי שייענש, אפילו בחומרה, כי זה כסף פרטי של אנשים. </w:t>
      </w:r>
    </w:p>
    <w:p w14:paraId="3F1E4297" w14:textId="77777777" w:rsidR="00000000" w:rsidRDefault="003B3694">
      <w:pPr>
        <w:pStyle w:val="a0"/>
        <w:rPr>
          <w:rFonts w:hint="cs"/>
          <w:rtl/>
        </w:rPr>
      </w:pPr>
    </w:p>
    <w:p w14:paraId="06ED7599" w14:textId="77777777" w:rsidR="00000000" w:rsidRDefault="003B3694">
      <w:pPr>
        <w:pStyle w:val="a0"/>
        <w:rPr>
          <w:rFonts w:hint="cs"/>
          <w:rtl/>
        </w:rPr>
      </w:pPr>
      <w:r>
        <w:rPr>
          <w:rFonts w:hint="cs"/>
          <w:rtl/>
        </w:rPr>
        <w:t>נוסף על כך, הטענה של הודעות, יש לי הצעת פתרון. אני מוכן, אגב, לנסות לטפל בה בלי קשר להצעת חוק. אני חושב שאפשר לפנות לחברה של כביש חוצה-ישראל ולבקש שישימו אתר אינטרנט שלהם, ויע</w:t>
      </w:r>
      <w:r>
        <w:rPr>
          <w:rFonts w:hint="cs"/>
          <w:rtl/>
        </w:rPr>
        <w:t xml:space="preserve">לו על האתר את שמות כל אלה שנסעו ולא שילמו, שלא יהיו להם טענות שאין להם ידיעה שיש  תשלום שהם לא שילמו. </w:t>
      </w:r>
    </w:p>
    <w:p w14:paraId="5EC520C8" w14:textId="77777777" w:rsidR="00000000" w:rsidRDefault="003B3694">
      <w:pPr>
        <w:pStyle w:val="a0"/>
        <w:rPr>
          <w:rFonts w:hint="cs"/>
          <w:rtl/>
        </w:rPr>
      </w:pPr>
    </w:p>
    <w:p w14:paraId="4B878D52" w14:textId="77777777" w:rsidR="00000000" w:rsidRDefault="003B3694">
      <w:pPr>
        <w:pStyle w:val="a0"/>
        <w:rPr>
          <w:rFonts w:hint="cs"/>
          <w:rtl/>
        </w:rPr>
      </w:pPr>
      <w:r>
        <w:rPr>
          <w:rFonts w:hint="cs"/>
          <w:rtl/>
        </w:rPr>
        <w:t>אדוני, כאשר אתה מעלה את מספר הודעות התשלום לפעמיים דואר רשום לכל אחד, אתה מעלה את ההוצאות שלהם במאות אלפי שקלים בחודש. על מה? בשביל לרדוף אחרי אנשים שמס</w:t>
      </w:r>
      <w:r>
        <w:rPr>
          <w:rFonts w:hint="cs"/>
          <w:rtl/>
        </w:rPr>
        <w:t xml:space="preserve">רבים לשלם? לכן, עם כל הכבוד, אני מתנגד להצעת החוק. כאמור, אני מוכן לטפל בה בדרך נורמטיבית שתפתור את הבעיה באופן מלא. אין שום סיבה בעולם לשנות חוק כשיכולה להיות בסוף עלות של מיליארדים למדינה. לכן אנחנו מתנגדים להצעה. </w:t>
      </w:r>
    </w:p>
    <w:p w14:paraId="2A455583" w14:textId="77777777" w:rsidR="00000000" w:rsidRDefault="003B3694">
      <w:pPr>
        <w:pStyle w:val="af1"/>
        <w:rPr>
          <w:rtl/>
        </w:rPr>
      </w:pPr>
    </w:p>
    <w:p w14:paraId="40EE4A72" w14:textId="77777777" w:rsidR="00000000" w:rsidRDefault="003B3694">
      <w:pPr>
        <w:pStyle w:val="af1"/>
        <w:rPr>
          <w:rtl/>
        </w:rPr>
      </w:pPr>
      <w:r>
        <w:rPr>
          <w:rtl/>
        </w:rPr>
        <w:t>היו"ר אתי לבני:</w:t>
      </w:r>
    </w:p>
    <w:p w14:paraId="10AAD8AD" w14:textId="77777777" w:rsidR="00000000" w:rsidRDefault="003B3694">
      <w:pPr>
        <w:pStyle w:val="a0"/>
        <w:rPr>
          <w:rtl/>
        </w:rPr>
      </w:pPr>
    </w:p>
    <w:p w14:paraId="05470F7C" w14:textId="77777777" w:rsidR="00000000" w:rsidRDefault="003B3694">
      <w:pPr>
        <w:pStyle w:val="a0"/>
        <w:rPr>
          <w:rFonts w:hint="cs"/>
          <w:rtl/>
        </w:rPr>
      </w:pPr>
      <w:r>
        <w:rPr>
          <w:rFonts w:hint="cs"/>
          <w:rtl/>
        </w:rPr>
        <w:t>תודה רבה.  כבוד השר מ</w:t>
      </w:r>
      <w:r>
        <w:rPr>
          <w:rFonts w:hint="cs"/>
          <w:rtl/>
        </w:rPr>
        <w:t xml:space="preserve">ציע להסיר.  בעד - לוועדה. </w:t>
      </w:r>
    </w:p>
    <w:p w14:paraId="1229C916" w14:textId="77777777" w:rsidR="00000000" w:rsidRDefault="003B3694">
      <w:pPr>
        <w:pStyle w:val="a0"/>
        <w:rPr>
          <w:rFonts w:hint="cs"/>
          <w:rtl/>
        </w:rPr>
      </w:pPr>
    </w:p>
    <w:p w14:paraId="68141DF1" w14:textId="77777777" w:rsidR="00000000" w:rsidRDefault="003B3694">
      <w:pPr>
        <w:pStyle w:val="ab"/>
        <w:bidi/>
        <w:rPr>
          <w:rFonts w:hint="cs"/>
          <w:rtl/>
        </w:rPr>
      </w:pPr>
      <w:r>
        <w:rPr>
          <w:rFonts w:hint="cs"/>
          <w:rtl/>
        </w:rPr>
        <w:t>הצבעה מס' 119</w:t>
      </w:r>
    </w:p>
    <w:p w14:paraId="66CD954B" w14:textId="77777777" w:rsidR="00000000" w:rsidRDefault="003B3694">
      <w:pPr>
        <w:pStyle w:val="a0"/>
        <w:rPr>
          <w:rFonts w:hint="cs"/>
          <w:b/>
          <w:bCs/>
          <w:rtl/>
        </w:rPr>
      </w:pPr>
    </w:p>
    <w:p w14:paraId="77E549EA" w14:textId="77777777" w:rsidR="00000000" w:rsidRDefault="003B3694">
      <w:pPr>
        <w:pStyle w:val="ac"/>
        <w:bidi/>
        <w:rPr>
          <w:rFonts w:hint="cs"/>
          <w:rtl/>
        </w:rPr>
      </w:pPr>
      <w:r>
        <w:rPr>
          <w:rFonts w:hint="cs"/>
          <w:rtl/>
        </w:rPr>
        <w:t>בעד ההצעה להעביר את הצעת החוק לדיון מוקדם בוועדה - 29</w:t>
      </w:r>
    </w:p>
    <w:p w14:paraId="325196E3" w14:textId="77777777" w:rsidR="00000000" w:rsidRDefault="003B3694">
      <w:pPr>
        <w:pStyle w:val="ac"/>
        <w:bidi/>
        <w:rPr>
          <w:rFonts w:hint="cs"/>
          <w:rtl/>
        </w:rPr>
      </w:pPr>
      <w:r>
        <w:rPr>
          <w:rFonts w:hint="cs"/>
          <w:rtl/>
        </w:rPr>
        <w:t>בעד ההצעה להסיר מסדר-היום את הצעת החוק - 30</w:t>
      </w:r>
    </w:p>
    <w:p w14:paraId="7F16461F" w14:textId="77777777" w:rsidR="00000000" w:rsidRDefault="003B3694">
      <w:pPr>
        <w:pStyle w:val="ac"/>
        <w:bidi/>
        <w:rPr>
          <w:rFonts w:hint="cs"/>
          <w:rtl/>
        </w:rPr>
      </w:pPr>
      <w:r>
        <w:rPr>
          <w:rFonts w:hint="cs"/>
          <w:rtl/>
        </w:rPr>
        <w:t>נמנעים - אין</w:t>
      </w:r>
    </w:p>
    <w:p w14:paraId="148D144B" w14:textId="77777777" w:rsidR="00000000" w:rsidRDefault="003B3694">
      <w:pPr>
        <w:pStyle w:val="ad"/>
        <w:bidi/>
        <w:rPr>
          <w:rFonts w:hint="cs"/>
          <w:rtl/>
        </w:rPr>
      </w:pPr>
      <w:r>
        <w:rPr>
          <w:rFonts w:hint="cs"/>
          <w:rtl/>
        </w:rPr>
        <w:t>ההצעה להסיר מסדר-היום את הצעת חוק כביש אגרה (כביש ארצי לישראל) (תיקון - קביעת סכומי האגרה ודרכי גבייתה</w:t>
      </w:r>
      <w:r>
        <w:rPr>
          <w:rFonts w:hint="cs"/>
          <w:rtl/>
        </w:rPr>
        <w:t>), התשס"ג-2003, נתקבלה.</w:t>
      </w:r>
    </w:p>
    <w:p w14:paraId="03502CA2" w14:textId="77777777" w:rsidR="00000000" w:rsidRDefault="003B3694">
      <w:pPr>
        <w:pStyle w:val="a0"/>
        <w:rPr>
          <w:rFonts w:hint="cs"/>
          <w:rtl/>
        </w:rPr>
      </w:pPr>
    </w:p>
    <w:p w14:paraId="35CCFCD9" w14:textId="77777777" w:rsidR="00000000" w:rsidRDefault="003B3694">
      <w:pPr>
        <w:pStyle w:val="af1"/>
        <w:rPr>
          <w:rtl/>
        </w:rPr>
      </w:pPr>
      <w:r>
        <w:rPr>
          <w:rtl/>
        </w:rPr>
        <w:t>היו"ר אתי לבני:</w:t>
      </w:r>
    </w:p>
    <w:p w14:paraId="140CDAF1" w14:textId="77777777" w:rsidR="00000000" w:rsidRDefault="003B3694">
      <w:pPr>
        <w:pStyle w:val="a0"/>
        <w:rPr>
          <w:rtl/>
        </w:rPr>
      </w:pPr>
    </w:p>
    <w:p w14:paraId="4C380C51" w14:textId="77777777" w:rsidR="00000000" w:rsidRDefault="003B3694">
      <w:pPr>
        <w:pStyle w:val="a0"/>
        <w:rPr>
          <w:rFonts w:hint="cs"/>
          <w:rtl/>
        </w:rPr>
      </w:pPr>
      <w:r>
        <w:rPr>
          <w:rFonts w:hint="cs"/>
          <w:rtl/>
        </w:rPr>
        <w:t xml:space="preserve">בעד - 29, נגד - 30. הצעת החוק לא עברה. תודה רבה. </w:t>
      </w:r>
    </w:p>
    <w:p w14:paraId="1D3D652E" w14:textId="77777777" w:rsidR="00000000" w:rsidRDefault="003B3694">
      <w:pPr>
        <w:pStyle w:val="a0"/>
        <w:rPr>
          <w:rtl/>
        </w:rPr>
      </w:pPr>
    </w:p>
    <w:p w14:paraId="575F62D0" w14:textId="77777777" w:rsidR="00000000" w:rsidRDefault="003B3694">
      <w:pPr>
        <w:pStyle w:val="a0"/>
        <w:rPr>
          <w:rFonts w:hint="cs"/>
          <w:rtl/>
        </w:rPr>
      </w:pPr>
    </w:p>
    <w:p w14:paraId="015E9BE2" w14:textId="77777777" w:rsidR="00000000" w:rsidRDefault="003B3694">
      <w:pPr>
        <w:pStyle w:val="a2"/>
        <w:rPr>
          <w:rFonts w:hint="cs"/>
          <w:rtl/>
        </w:rPr>
      </w:pPr>
      <w:bookmarkStart w:id="110" w:name="_Toc69719326"/>
      <w:r>
        <w:rPr>
          <w:rFonts w:hint="cs"/>
          <w:rtl/>
        </w:rPr>
        <w:t>הודעת יושב-ראש ועדת הכנסת</w:t>
      </w:r>
      <w:bookmarkEnd w:id="110"/>
    </w:p>
    <w:p w14:paraId="258EEA2C" w14:textId="77777777" w:rsidR="00000000" w:rsidRDefault="003B3694">
      <w:pPr>
        <w:pStyle w:val="a0"/>
        <w:rPr>
          <w:rFonts w:hint="cs"/>
          <w:b/>
          <w:bCs/>
          <w:rtl/>
        </w:rPr>
      </w:pPr>
    </w:p>
    <w:p w14:paraId="76BA4EE2" w14:textId="77777777" w:rsidR="00000000" w:rsidRDefault="003B3694">
      <w:pPr>
        <w:pStyle w:val="af1"/>
        <w:rPr>
          <w:rtl/>
        </w:rPr>
      </w:pPr>
      <w:r>
        <w:rPr>
          <w:rtl/>
        </w:rPr>
        <w:t>היו"ר אתי לבני:</w:t>
      </w:r>
    </w:p>
    <w:p w14:paraId="64712295" w14:textId="77777777" w:rsidR="00000000" w:rsidRDefault="003B3694">
      <w:pPr>
        <w:pStyle w:val="a0"/>
        <w:rPr>
          <w:rtl/>
        </w:rPr>
      </w:pPr>
    </w:p>
    <w:p w14:paraId="634894B4" w14:textId="77777777" w:rsidR="00000000" w:rsidRDefault="003B3694">
      <w:pPr>
        <w:pStyle w:val="a0"/>
        <w:rPr>
          <w:rFonts w:hint="cs"/>
          <w:rtl/>
        </w:rPr>
      </w:pPr>
      <w:r>
        <w:rPr>
          <w:rFonts w:hint="cs"/>
          <w:rtl/>
        </w:rPr>
        <w:t>הודעה ליושב-ראש ועדת הכנסת, חבר הכנסת רוני בר-און. בבקשה.</w:t>
      </w:r>
    </w:p>
    <w:p w14:paraId="727DB0C7" w14:textId="77777777" w:rsidR="00000000" w:rsidRDefault="003B3694">
      <w:pPr>
        <w:pStyle w:val="a0"/>
        <w:rPr>
          <w:rFonts w:hint="cs"/>
          <w:rtl/>
        </w:rPr>
      </w:pPr>
    </w:p>
    <w:p w14:paraId="5AF3B801" w14:textId="77777777" w:rsidR="00000000" w:rsidRDefault="003B3694">
      <w:pPr>
        <w:pStyle w:val="af0"/>
        <w:rPr>
          <w:rtl/>
        </w:rPr>
      </w:pPr>
      <w:r>
        <w:rPr>
          <w:rFonts w:hint="eastAsia"/>
          <w:rtl/>
        </w:rPr>
        <w:t>יעקב</w:t>
      </w:r>
      <w:r>
        <w:rPr>
          <w:rtl/>
        </w:rPr>
        <w:t xml:space="preserve"> ליצמן (יהדות התורה):</w:t>
      </w:r>
    </w:p>
    <w:p w14:paraId="52E6E5FD" w14:textId="77777777" w:rsidR="00000000" w:rsidRDefault="003B3694">
      <w:pPr>
        <w:pStyle w:val="a0"/>
        <w:rPr>
          <w:rFonts w:hint="cs"/>
          <w:rtl/>
        </w:rPr>
      </w:pPr>
    </w:p>
    <w:p w14:paraId="7F11FCC3" w14:textId="77777777" w:rsidR="00000000" w:rsidRDefault="003B3694">
      <w:pPr>
        <w:pStyle w:val="a0"/>
        <w:rPr>
          <w:rFonts w:hint="cs"/>
          <w:rtl/>
        </w:rPr>
      </w:pPr>
      <w:r>
        <w:rPr>
          <w:rFonts w:hint="cs"/>
          <w:rtl/>
        </w:rPr>
        <w:t xml:space="preserve">אמרת להפסיק את ההצבעה. </w:t>
      </w:r>
    </w:p>
    <w:p w14:paraId="701ACD95" w14:textId="77777777" w:rsidR="00000000" w:rsidRDefault="003B3694">
      <w:pPr>
        <w:pStyle w:val="a0"/>
        <w:rPr>
          <w:rFonts w:hint="cs"/>
          <w:rtl/>
        </w:rPr>
      </w:pPr>
    </w:p>
    <w:p w14:paraId="4F4DBA00" w14:textId="77777777" w:rsidR="00000000" w:rsidRDefault="003B3694">
      <w:pPr>
        <w:pStyle w:val="af0"/>
        <w:rPr>
          <w:rtl/>
        </w:rPr>
      </w:pPr>
      <w:r>
        <w:rPr>
          <w:rFonts w:hint="eastAsia"/>
          <w:rtl/>
        </w:rPr>
        <w:t>קריאות</w:t>
      </w:r>
      <w:r>
        <w:rPr>
          <w:rtl/>
        </w:rPr>
        <w:t>:</w:t>
      </w:r>
    </w:p>
    <w:p w14:paraId="73E568FD" w14:textId="77777777" w:rsidR="00000000" w:rsidRDefault="003B3694">
      <w:pPr>
        <w:pStyle w:val="a0"/>
        <w:rPr>
          <w:rFonts w:hint="cs"/>
          <w:rtl/>
        </w:rPr>
      </w:pPr>
    </w:p>
    <w:p w14:paraId="42F9ADB1" w14:textId="77777777" w:rsidR="00000000" w:rsidRDefault="003B3694">
      <w:pPr>
        <w:pStyle w:val="a0"/>
        <w:rPr>
          <w:rFonts w:hint="cs"/>
          <w:rtl/>
        </w:rPr>
      </w:pPr>
      <w:r>
        <w:rPr>
          <w:rFonts w:hint="cs"/>
          <w:rtl/>
        </w:rPr>
        <w:t>- - -</w:t>
      </w:r>
    </w:p>
    <w:p w14:paraId="7F893BD5" w14:textId="77777777" w:rsidR="00000000" w:rsidRDefault="003B3694">
      <w:pPr>
        <w:pStyle w:val="a0"/>
        <w:rPr>
          <w:rFonts w:hint="cs"/>
          <w:rtl/>
        </w:rPr>
      </w:pPr>
    </w:p>
    <w:p w14:paraId="4EC96718" w14:textId="77777777" w:rsidR="00000000" w:rsidRDefault="003B3694">
      <w:pPr>
        <w:pStyle w:val="af0"/>
        <w:rPr>
          <w:rtl/>
        </w:rPr>
      </w:pPr>
      <w:r>
        <w:rPr>
          <w:rFonts w:hint="eastAsia"/>
          <w:rtl/>
        </w:rPr>
        <w:t>רן</w:t>
      </w:r>
      <w:r>
        <w:rPr>
          <w:rtl/>
        </w:rPr>
        <w:t xml:space="preserve"> כהן (מרצ):</w:t>
      </w:r>
    </w:p>
    <w:p w14:paraId="1F84E25B" w14:textId="77777777" w:rsidR="00000000" w:rsidRDefault="003B3694">
      <w:pPr>
        <w:pStyle w:val="a0"/>
        <w:rPr>
          <w:rFonts w:hint="cs"/>
          <w:rtl/>
        </w:rPr>
      </w:pPr>
    </w:p>
    <w:p w14:paraId="47EC8058" w14:textId="77777777" w:rsidR="00000000" w:rsidRDefault="003B3694">
      <w:pPr>
        <w:pStyle w:val="a0"/>
        <w:rPr>
          <w:rFonts w:hint="cs"/>
          <w:rtl/>
        </w:rPr>
      </w:pPr>
      <w:r>
        <w:rPr>
          <w:rFonts w:hint="cs"/>
          <w:rtl/>
        </w:rPr>
        <w:t>גברתי היושבת-ראש - - -</w:t>
      </w:r>
    </w:p>
    <w:p w14:paraId="57048E27" w14:textId="77777777" w:rsidR="00000000" w:rsidRDefault="003B3694">
      <w:pPr>
        <w:pStyle w:val="a0"/>
        <w:rPr>
          <w:rFonts w:hint="cs"/>
          <w:rtl/>
        </w:rPr>
      </w:pPr>
    </w:p>
    <w:p w14:paraId="64CE545E" w14:textId="77777777" w:rsidR="00000000" w:rsidRDefault="003B3694">
      <w:pPr>
        <w:pStyle w:val="af0"/>
        <w:rPr>
          <w:rtl/>
        </w:rPr>
      </w:pPr>
      <w:r>
        <w:rPr>
          <w:rFonts w:hint="eastAsia"/>
          <w:rtl/>
        </w:rPr>
        <w:t>מוחמד</w:t>
      </w:r>
      <w:r>
        <w:rPr>
          <w:rtl/>
        </w:rPr>
        <w:t xml:space="preserve"> ברכה (חד"ש-תע"ל):</w:t>
      </w:r>
    </w:p>
    <w:p w14:paraId="5A87910F" w14:textId="77777777" w:rsidR="00000000" w:rsidRDefault="003B3694">
      <w:pPr>
        <w:pStyle w:val="a0"/>
        <w:rPr>
          <w:rFonts w:hint="cs"/>
          <w:rtl/>
        </w:rPr>
      </w:pPr>
    </w:p>
    <w:p w14:paraId="1DD4D068" w14:textId="77777777" w:rsidR="00000000" w:rsidRDefault="003B3694">
      <w:pPr>
        <w:pStyle w:val="a0"/>
        <w:rPr>
          <w:rFonts w:hint="cs"/>
          <w:rtl/>
        </w:rPr>
      </w:pPr>
      <w:r>
        <w:rPr>
          <w:rFonts w:hint="cs"/>
          <w:rtl/>
        </w:rPr>
        <w:t xml:space="preserve">הודיעו על הפסקת ההצבעה. </w:t>
      </w:r>
    </w:p>
    <w:p w14:paraId="084BE519" w14:textId="77777777" w:rsidR="00000000" w:rsidRDefault="003B3694">
      <w:pPr>
        <w:pStyle w:val="a0"/>
        <w:rPr>
          <w:rFonts w:hint="cs"/>
          <w:rtl/>
        </w:rPr>
      </w:pPr>
    </w:p>
    <w:p w14:paraId="62A0B637" w14:textId="77777777" w:rsidR="00000000" w:rsidRDefault="003B3694">
      <w:pPr>
        <w:pStyle w:val="af0"/>
        <w:rPr>
          <w:rtl/>
        </w:rPr>
      </w:pPr>
      <w:r>
        <w:rPr>
          <w:rFonts w:hint="eastAsia"/>
          <w:rtl/>
        </w:rPr>
        <w:t>רן</w:t>
      </w:r>
      <w:r>
        <w:rPr>
          <w:rtl/>
        </w:rPr>
        <w:t xml:space="preserve"> כהן (מרצ):</w:t>
      </w:r>
    </w:p>
    <w:p w14:paraId="4A7B366B" w14:textId="77777777" w:rsidR="00000000" w:rsidRDefault="003B3694">
      <w:pPr>
        <w:pStyle w:val="a0"/>
        <w:rPr>
          <w:rFonts w:hint="cs"/>
          <w:rtl/>
        </w:rPr>
      </w:pPr>
    </w:p>
    <w:p w14:paraId="73E389EC" w14:textId="77777777" w:rsidR="00000000" w:rsidRDefault="003B3694">
      <w:pPr>
        <w:pStyle w:val="a0"/>
        <w:rPr>
          <w:rFonts w:hint="cs"/>
          <w:rtl/>
        </w:rPr>
      </w:pPr>
      <w:r>
        <w:rPr>
          <w:rFonts w:hint="cs"/>
          <w:rtl/>
        </w:rPr>
        <w:t xml:space="preserve">רק רגע, רק רגע. </w:t>
      </w:r>
    </w:p>
    <w:p w14:paraId="7B2F27E1" w14:textId="77777777" w:rsidR="00000000" w:rsidRDefault="003B3694">
      <w:pPr>
        <w:pStyle w:val="a0"/>
        <w:rPr>
          <w:rFonts w:hint="cs"/>
          <w:rtl/>
        </w:rPr>
      </w:pPr>
    </w:p>
    <w:p w14:paraId="5B19DA66" w14:textId="77777777" w:rsidR="00000000" w:rsidRDefault="003B3694">
      <w:pPr>
        <w:pStyle w:val="a"/>
        <w:rPr>
          <w:rtl/>
        </w:rPr>
      </w:pPr>
      <w:bookmarkStart w:id="111" w:name="FS000000552T12_11_2003_13_23_08"/>
      <w:bookmarkStart w:id="112" w:name="FS000000552T12_11_2003_13_23_21"/>
      <w:bookmarkStart w:id="113" w:name="FS000001038T12_11_2003_13_23_35"/>
      <w:bookmarkStart w:id="114" w:name="_Toc69719327"/>
      <w:bookmarkEnd w:id="111"/>
      <w:bookmarkEnd w:id="112"/>
      <w:bookmarkEnd w:id="113"/>
      <w:r>
        <w:rPr>
          <w:rFonts w:hint="eastAsia"/>
          <w:rtl/>
        </w:rPr>
        <w:t>רוני</w:t>
      </w:r>
      <w:r>
        <w:rPr>
          <w:rtl/>
        </w:rPr>
        <w:t xml:space="preserve"> בר-און (יו"ר ועדת הכנסת):</w:t>
      </w:r>
      <w:bookmarkEnd w:id="114"/>
    </w:p>
    <w:p w14:paraId="09DC580B" w14:textId="77777777" w:rsidR="00000000" w:rsidRDefault="003B3694">
      <w:pPr>
        <w:pStyle w:val="a0"/>
        <w:rPr>
          <w:rFonts w:hint="cs"/>
          <w:rtl/>
        </w:rPr>
      </w:pPr>
    </w:p>
    <w:p w14:paraId="652A616E" w14:textId="77777777" w:rsidR="00000000" w:rsidRDefault="003B3694">
      <w:pPr>
        <w:pStyle w:val="a0"/>
        <w:rPr>
          <w:rFonts w:hint="cs"/>
          <w:rtl/>
        </w:rPr>
      </w:pPr>
      <w:r>
        <w:rPr>
          <w:rFonts w:hint="cs"/>
          <w:rtl/>
        </w:rPr>
        <w:t xml:space="preserve">גברתי היושבת-ראש, חברי חבר הכנסת, רבותי השרים, ועדת הכנסת קבעה את הוועדות הבאות לדיון בהצעת </w:t>
      </w:r>
      <w:r>
        <w:rPr>
          <w:rFonts w:hint="cs"/>
          <w:rtl/>
        </w:rPr>
        <w:t>החוק כדלקמן - - -</w:t>
      </w:r>
    </w:p>
    <w:p w14:paraId="25E8A516" w14:textId="77777777" w:rsidR="00000000" w:rsidRDefault="003B3694">
      <w:pPr>
        <w:pStyle w:val="a0"/>
        <w:rPr>
          <w:rFonts w:hint="cs"/>
          <w:rtl/>
        </w:rPr>
      </w:pPr>
    </w:p>
    <w:p w14:paraId="6911F496" w14:textId="77777777" w:rsidR="00000000" w:rsidRDefault="003B3694">
      <w:pPr>
        <w:pStyle w:val="af1"/>
        <w:rPr>
          <w:rtl/>
        </w:rPr>
      </w:pPr>
      <w:r>
        <w:rPr>
          <w:rtl/>
        </w:rPr>
        <w:t>היו"ר אתי לבני:</w:t>
      </w:r>
    </w:p>
    <w:p w14:paraId="70E11626" w14:textId="77777777" w:rsidR="00000000" w:rsidRDefault="003B3694">
      <w:pPr>
        <w:pStyle w:val="a0"/>
        <w:rPr>
          <w:rtl/>
        </w:rPr>
      </w:pPr>
    </w:p>
    <w:p w14:paraId="061BB315" w14:textId="77777777" w:rsidR="00000000" w:rsidRDefault="003B3694">
      <w:pPr>
        <w:pStyle w:val="a0"/>
        <w:rPr>
          <w:rFonts w:hint="cs"/>
          <w:rtl/>
        </w:rPr>
      </w:pPr>
      <w:r>
        <w:rPr>
          <w:rFonts w:hint="cs"/>
          <w:rtl/>
        </w:rPr>
        <w:t xml:space="preserve">זהבה, תני לו לסיים. </w:t>
      </w:r>
    </w:p>
    <w:p w14:paraId="6FB1E918" w14:textId="77777777" w:rsidR="00000000" w:rsidRDefault="003B3694">
      <w:pPr>
        <w:pStyle w:val="a0"/>
        <w:rPr>
          <w:rFonts w:hint="cs"/>
          <w:rtl/>
        </w:rPr>
      </w:pPr>
    </w:p>
    <w:p w14:paraId="17482DF7" w14:textId="77777777" w:rsidR="00000000" w:rsidRDefault="003B3694">
      <w:pPr>
        <w:pStyle w:val="-"/>
        <w:rPr>
          <w:rtl/>
        </w:rPr>
      </w:pPr>
      <w:bookmarkStart w:id="115" w:name="FS000001038T12_11_2003_13_24_33C"/>
      <w:bookmarkEnd w:id="115"/>
      <w:r>
        <w:rPr>
          <w:rtl/>
        </w:rPr>
        <w:t>רוני בר-און (יו"ר ועדת הכנסת):</w:t>
      </w:r>
    </w:p>
    <w:p w14:paraId="4718141A" w14:textId="77777777" w:rsidR="00000000" w:rsidRDefault="003B3694">
      <w:pPr>
        <w:pStyle w:val="a0"/>
        <w:rPr>
          <w:rtl/>
        </w:rPr>
      </w:pPr>
    </w:p>
    <w:p w14:paraId="01C80C34" w14:textId="77777777" w:rsidR="00000000" w:rsidRDefault="003B3694">
      <w:pPr>
        <w:pStyle w:val="a0"/>
        <w:rPr>
          <w:rFonts w:hint="cs"/>
          <w:rtl/>
        </w:rPr>
      </w:pPr>
      <w:r>
        <w:rPr>
          <w:rFonts w:hint="cs"/>
          <w:rtl/>
        </w:rPr>
        <w:t xml:space="preserve">תודה רבה לכם. </w:t>
      </w:r>
    </w:p>
    <w:p w14:paraId="7288E9CD" w14:textId="77777777" w:rsidR="00000000" w:rsidRDefault="003B3694">
      <w:pPr>
        <w:pStyle w:val="a0"/>
        <w:rPr>
          <w:rFonts w:hint="cs"/>
          <w:rtl/>
        </w:rPr>
      </w:pPr>
    </w:p>
    <w:p w14:paraId="097E3F2F" w14:textId="77777777" w:rsidR="00000000" w:rsidRDefault="003B3694">
      <w:pPr>
        <w:pStyle w:val="af0"/>
        <w:rPr>
          <w:rtl/>
        </w:rPr>
      </w:pPr>
      <w:r>
        <w:rPr>
          <w:rFonts w:hint="eastAsia"/>
          <w:rtl/>
        </w:rPr>
        <w:t>קריאות</w:t>
      </w:r>
      <w:r>
        <w:rPr>
          <w:rtl/>
        </w:rPr>
        <w:t>:</w:t>
      </w:r>
    </w:p>
    <w:p w14:paraId="4B4AB33C" w14:textId="77777777" w:rsidR="00000000" w:rsidRDefault="003B3694">
      <w:pPr>
        <w:pStyle w:val="a0"/>
        <w:rPr>
          <w:rFonts w:hint="cs"/>
          <w:rtl/>
        </w:rPr>
      </w:pPr>
    </w:p>
    <w:p w14:paraId="0BCAD161" w14:textId="77777777" w:rsidR="00000000" w:rsidRDefault="003B3694">
      <w:pPr>
        <w:pStyle w:val="a0"/>
        <w:rPr>
          <w:rFonts w:hint="cs"/>
          <w:rtl/>
        </w:rPr>
      </w:pPr>
      <w:r>
        <w:rPr>
          <w:rFonts w:hint="cs"/>
          <w:rtl/>
        </w:rPr>
        <w:t>- - -</w:t>
      </w:r>
    </w:p>
    <w:p w14:paraId="7ECF1BC6" w14:textId="77777777" w:rsidR="00000000" w:rsidRDefault="003B3694">
      <w:pPr>
        <w:pStyle w:val="a0"/>
        <w:rPr>
          <w:rFonts w:hint="cs"/>
          <w:rtl/>
        </w:rPr>
      </w:pPr>
    </w:p>
    <w:p w14:paraId="6A697B34" w14:textId="77777777" w:rsidR="00000000" w:rsidRDefault="003B3694">
      <w:pPr>
        <w:pStyle w:val="af1"/>
        <w:rPr>
          <w:rtl/>
        </w:rPr>
      </w:pPr>
      <w:r>
        <w:rPr>
          <w:rtl/>
        </w:rPr>
        <w:t>היו"ר אתי לבני:</w:t>
      </w:r>
    </w:p>
    <w:p w14:paraId="6BA878E4" w14:textId="77777777" w:rsidR="00000000" w:rsidRDefault="003B3694">
      <w:pPr>
        <w:pStyle w:val="a0"/>
        <w:rPr>
          <w:rtl/>
        </w:rPr>
      </w:pPr>
    </w:p>
    <w:p w14:paraId="3932BE76" w14:textId="77777777" w:rsidR="00000000" w:rsidRDefault="003B3694">
      <w:pPr>
        <w:pStyle w:val="a0"/>
        <w:rPr>
          <w:rFonts w:hint="cs"/>
          <w:rtl/>
        </w:rPr>
      </w:pPr>
      <w:r>
        <w:rPr>
          <w:rFonts w:hint="cs"/>
          <w:rtl/>
        </w:rPr>
        <w:t xml:space="preserve">חבר הכנסת כהן, חברת הכנסת גלאון, שבו בבקשה. חבר הכנסת טל, בבקשה, שב. אני מבקשת להמשיך בהודעה של יושב-ראש ועדת הכנסת. </w:t>
      </w:r>
    </w:p>
    <w:p w14:paraId="6AC1839D" w14:textId="77777777" w:rsidR="00000000" w:rsidRDefault="003B3694">
      <w:pPr>
        <w:pStyle w:val="a0"/>
        <w:rPr>
          <w:rFonts w:hint="cs"/>
          <w:rtl/>
        </w:rPr>
      </w:pPr>
    </w:p>
    <w:p w14:paraId="1CE31A92" w14:textId="77777777" w:rsidR="00000000" w:rsidRDefault="003B3694">
      <w:pPr>
        <w:pStyle w:val="-"/>
        <w:rPr>
          <w:rtl/>
        </w:rPr>
      </w:pPr>
      <w:bookmarkStart w:id="116" w:name="FS000001038T12_11_2003_12_46_07"/>
      <w:bookmarkEnd w:id="116"/>
      <w:r>
        <w:rPr>
          <w:rFonts w:hint="eastAsia"/>
          <w:rtl/>
        </w:rPr>
        <w:t>רוני</w:t>
      </w:r>
      <w:r>
        <w:rPr>
          <w:rtl/>
        </w:rPr>
        <w:t xml:space="preserve"> בר-און (יו"ר ועדת הכנסת):</w:t>
      </w:r>
    </w:p>
    <w:p w14:paraId="4F7F022B" w14:textId="77777777" w:rsidR="00000000" w:rsidRDefault="003B3694">
      <w:pPr>
        <w:pStyle w:val="a0"/>
        <w:rPr>
          <w:rFonts w:hint="cs"/>
          <w:rtl/>
        </w:rPr>
      </w:pPr>
    </w:p>
    <w:p w14:paraId="56830F20" w14:textId="77777777" w:rsidR="00000000" w:rsidRDefault="003B3694">
      <w:pPr>
        <w:pStyle w:val="a0"/>
        <w:rPr>
          <w:rFonts w:hint="cs"/>
          <w:rtl/>
        </w:rPr>
      </w:pPr>
      <w:r>
        <w:rPr>
          <w:rFonts w:hint="cs"/>
          <w:rtl/>
        </w:rPr>
        <w:t>תודה רבה. ועדת הכנסת קבעה את הוועדות הבאות לדיון בהצעת חוק - - -</w:t>
      </w:r>
    </w:p>
    <w:p w14:paraId="7CE820DA" w14:textId="77777777" w:rsidR="00000000" w:rsidRDefault="003B3694">
      <w:pPr>
        <w:pStyle w:val="a0"/>
        <w:rPr>
          <w:rFonts w:hint="cs"/>
          <w:rtl/>
        </w:rPr>
      </w:pPr>
    </w:p>
    <w:p w14:paraId="7041506A" w14:textId="77777777" w:rsidR="00000000" w:rsidRDefault="003B3694">
      <w:pPr>
        <w:pStyle w:val="af0"/>
        <w:rPr>
          <w:rtl/>
        </w:rPr>
      </w:pPr>
      <w:r>
        <w:rPr>
          <w:rFonts w:hint="eastAsia"/>
          <w:rtl/>
        </w:rPr>
        <w:t>דוד</w:t>
      </w:r>
      <w:r>
        <w:rPr>
          <w:rtl/>
        </w:rPr>
        <w:t xml:space="preserve"> אזולאי (ש"ס):</w:t>
      </w:r>
    </w:p>
    <w:p w14:paraId="14B6F137" w14:textId="77777777" w:rsidR="00000000" w:rsidRDefault="003B3694">
      <w:pPr>
        <w:pStyle w:val="a0"/>
        <w:rPr>
          <w:rFonts w:hint="cs"/>
          <w:rtl/>
        </w:rPr>
      </w:pPr>
    </w:p>
    <w:p w14:paraId="49508473" w14:textId="77777777" w:rsidR="00000000" w:rsidRDefault="003B3694">
      <w:pPr>
        <w:pStyle w:val="a0"/>
        <w:rPr>
          <w:rFonts w:hint="cs"/>
          <w:rtl/>
        </w:rPr>
      </w:pPr>
      <w:r>
        <w:rPr>
          <w:rFonts w:hint="cs"/>
          <w:rtl/>
        </w:rPr>
        <w:t xml:space="preserve">אני מבקש רשות דיבור.  זה לא בסדר. אני לא מבין. </w:t>
      </w:r>
    </w:p>
    <w:p w14:paraId="30F615D5" w14:textId="77777777" w:rsidR="00000000" w:rsidRDefault="003B3694">
      <w:pPr>
        <w:pStyle w:val="a0"/>
        <w:rPr>
          <w:rFonts w:hint="cs"/>
          <w:rtl/>
        </w:rPr>
      </w:pPr>
    </w:p>
    <w:p w14:paraId="6BB04EFD" w14:textId="77777777" w:rsidR="00000000" w:rsidRDefault="003B3694">
      <w:pPr>
        <w:pStyle w:val="-"/>
        <w:rPr>
          <w:rtl/>
        </w:rPr>
      </w:pPr>
      <w:bookmarkStart w:id="117" w:name="FS000001038T12_11_2003_12_46_24C"/>
      <w:bookmarkEnd w:id="117"/>
      <w:r>
        <w:rPr>
          <w:rtl/>
        </w:rPr>
        <w:t>רוני בר-און (יו"ר ועדת הכנסת):</w:t>
      </w:r>
    </w:p>
    <w:p w14:paraId="65D32C1B" w14:textId="77777777" w:rsidR="00000000" w:rsidRDefault="003B3694">
      <w:pPr>
        <w:pStyle w:val="a0"/>
        <w:rPr>
          <w:rtl/>
        </w:rPr>
      </w:pPr>
    </w:p>
    <w:p w14:paraId="714FECBC" w14:textId="77777777" w:rsidR="00000000" w:rsidRDefault="003B3694">
      <w:pPr>
        <w:pStyle w:val="a0"/>
        <w:rPr>
          <w:rFonts w:hint="cs"/>
          <w:rtl/>
        </w:rPr>
      </w:pPr>
      <w:r>
        <w:rPr>
          <w:rFonts w:hint="cs"/>
          <w:rtl/>
        </w:rPr>
        <w:t>- - - ועדת הכספים תדון בהצעת חוק התקציב לשנת הכספים 2004</w:t>
      </w:r>
      <w:r>
        <w:rPr>
          <w:rFonts w:hint="cs"/>
          <w:rtl/>
        </w:rPr>
        <w:t xml:space="preserve">, התשס"ד-2003. </w:t>
      </w:r>
    </w:p>
    <w:p w14:paraId="2239DBD7" w14:textId="77777777" w:rsidR="00000000" w:rsidRDefault="003B3694">
      <w:pPr>
        <w:pStyle w:val="a0"/>
        <w:rPr>
          <w:rFonts w:hint="cs"/>
          <w:rtl/>
        </w:rPr>
      </w:pPr>
    </w:p>
    <w:p w14:paraId="20B37E2E" w14:textId="77777777" w:rsidR="00000000" w:rsidRDefault="003B3694">
      <w:pPr>
        <w:pStyle w:val="af0"/>
        <w:rPr>
          <w:rtl/>
        </w:rPr>
      </w:pPr>
      <w:r>
        <w:rPr>
          <w:rFonts w:hint="eastAsia"/>
          <w:rtl/>
        </w:rPr>
        <w:t>דוד</w:t>
      </w:r>
      <w:r>
        <w:rPr>
          <w:rtl/>
        </w:rPr>
        <w:t xml:space="preserve"> אזולאי (ש"ס):</w:t>
      </w:r>
    </w:p>
    <w:p w14:paraId="20FC7198" w14:textId="77777777" w:rsidR="00000000" w:rsidRDefault="003B3694">
      <w:pPr>
        <w:pStyle w:val="a0"/>
        <w:rPr>
          <w:rFonts w:hint="cs"/>
          <w:rtl/>
        </w:rPr>
      </w:pPr>
    </w:p>
    <w:p w14:paraId="0F9EA79E" w14:textId="77777777" w:rsidR="00000000" w:rsidRDefault="003B3694">
      <w:pPr>
        <w:pStyle w:val="a0"/>
        <w:rPr>
          <w:rFonts w:hint="cs"/>
          <w:rtl/>
        </w:rPr>
      </w:pPr>
      <w:r>
        <w:rPr>
          <w:rFonts w:hint="cs"/>
          <w:rtl/>
        </w:rPr>
        <w:t>אני מבקש רשות דיבור. אנחנו עוד לא גמרנו את הנושא הקודם, ועוברים לנושא הבא. מה זה כאן?</w:t>
      </w:r>
    </w:p>
    <w:p w14:paraId="5491123E" w14:textId="77777777" w:rsidR="00000000" w:rsidRDefault="003B3694">
      <w:pPr>
        <w:pStyle w:val="a0"/>
        <w:rPr>
          <w:rFonts w:hint="cs"/>
          <w:rtl/>
        </w:rPr>
      </w:pPr>
    </w:p>
    <w:p w14:paraId="5C75B70D" w14:textId="77777777" w:rsidR="00000000" w:rsidRDefault="003B3694">
      <w:pPr>
        <w:pStyle w:val="-"/>
        <w:rPr>
          <w:rtl/>
        </w:rPr>
      </w:pPr>
      <w:bookmarkStart w:id="118" w:name="FS000001038T12_11_2003_12_49_25C"/>
      <w:bookmarkEnd w:id="118"/>
      <w:r>
        <w:rPr>
          <w:rtl/>
        </w:rPr>
        <w:t>רוני בר-און (יו"ר ועדת הכנסת):</w:t>
      </w:r>
    </w:p>
    <w:p w14:paraId="2AFC6875" w14:textId="77777777" w:rsidR="00000000" w:rsidRDefault="003B3694">
      <w:pPr>
        <w:pStyle w:val="a0"/>
        <w:rPr>
          <w:rtl/>
        </w:rPr>
      </w:pPr>
    </w:p>
    <w:p w14:paraId="30401836" w14:textId="77777777" w:rsidR="00000000" w:rsidRDefault="003B3694">
      <w:pPr>
        <w:pStyle w:val="a0"/>
        <w:rPr>
          <w:rFonts w:hint="cs"/>
          <w:rtl/>
        </w:rPr>
      </w:pPr>
      <w:r>
        <w:rPr>
          <w:rFonts w:hint="cs"/>
          <w:rtl/>
        </w:rPr>
        <w:t>בהתאם להוראות סעיף 117(ב) לתקנון הכנסת, הריני להודיע בזאת כי ועדת הכנסת קבעה היום את הוועדות לדיון בה</w:t>
      </w:r>
      <w:r>
        <w:rPr>
          <w:rFonts w:hint="cs"/>
          <w:rtl/>
        </w:rPr>
        <w:t>צעת חוק המדיניות הכלכלית לשנת הכספים 2004 (תיקוני חקיקה), התשס"ד-2003, לפי הפירוט בטבלה שתונח בפניכם בשעה הקרובה.</w:t>
      </w:r>
    </w:p>
    <w:p w14:paraId="25EDA2F0" w14:textId="77777777" w:rsidR="00000000" w:rsidRDefault="003B3694">
      <w:pPr>
        <w:pStyle w:val="a0"/>
        <w:rPr>
          <w:rFonts w:hint="cs"/>
          <w:rtl/>
        </w:rPr>
      </w:pPr>
    </w:p>
    <w:p w14:paraId="2890AA6E" w14:textId="77777777" w:rsidR="00000000" w:rsidRDefault="003B3694">
      <w:pPr>
        <w:pStyle w:val="af0"/>
        <w:rPr>
          <w:rtl/>
        </w:rPr>
      </w:pPr>
      <w:r>
        <w:rPr>
          <w:rFonts w:hint="eastAsia"/>
          <w:rtl/>
        </w:rPr>
        <w:t>קריאות</w:t>
      </w:r>
      <w:r>
        <w:rPr>
          <w:rtl/>
        </w:rPr>
        <w:t>:</w:t>
      </w:r>
    </w:p>
    <w:p w14:paraId="50E6FE40" w14:textId="77777777" w:rsidR="00000000" w:rsidRDefault="003B3694">
      <w:pPr>
        <w:pStyle w:val="a0"/>
        <w:rPr>
          <w:rFonts w:hint="cs"/>
          <w:rtl/>
        </w:rPr>
      </w:pPr>
    </w:p>
    <w:p w14:paraId="48B4B13F" w14:textId="77777777" w:rsidR="00000000" w:rsidRDefault="003B3694">
      <w:pPr>
        <w:pStyle w:val="a0"/>
        <w:ind w:left="719" w:firstLine="0"/>
        <w:rPr>
          <w:rFonts w:hint="cs"/>
          <w:rtl/>
        </w:rPr>
      </w:pPr>
      <w:r>
        <w:rPr>
          <w:rFonts w:hint="cs"/>
          <w:rtl/>
        </w:rPr>
        <w:t>- - -</w:t>
      </w:r>
    </w:p>
    <w:p w14:paraId="5700891D" w14:textId="77777777" w:rsidR="00000000" w:rsidRDefault="003B3694">
      <w:pPr>
        <w:pStyle w:val="a0"/>
        <w:ind w:left="719" w:firstLine="0"/>
        <w:rPr>
          <w:rFonts w:hint="cs"/>
          <w:rtl/>
        </w:rPr>
      </w:pPr>
    </w:p>
    <w:p w14:paraId="4A990576" w14:textId="77777777" w:rsidR="00000000" w:rsidRDefault="003B3694">
      <w:pPr>
        <w:pStyle w:val="-"/>
        <w:rPr>
          <w:rtl/>
        </w:rPr>
      </w:pPr>
      <w:bookmarkStart w:id="119" w:name="FS000001038T12_11_2003_12_51_21C"/>
      <w:bookmarkEnd w:id="119"/>
      <w:r>
        <w:rPr>
          <w:rtl/>
        </w:rPr>
        <w:t>רוני בר-און (יו"ר ועדת הכנסת):</w:t>
      </w:r>
    </w:p>
    <w:p w14:paraId="6B73573B" w14:textId="77777777" w:rsidR="00000000" w:rsidRDefault="003B3694">
      <w:pPr>
        <w:pStyle w:val="a0"/>
        <w:rPr>
          <w:rtl/>
        </w:rPr>
      </w:pPr>
    </w:p>
    <w:p w14:paraId="42E66AB2" w14:textId="77777777" w:rsidR="00000000" w:rsidRDefault="003B3694">
      <w:pPr>
        <w:pStyle w:val="a0"/>
        <w:rPr>
          <w:rFonts w:hint="cs"/>
          <w:rtl/>
        </w:rPr>
      </w:pPr>
      <w:r>
        <w:rPr>
          <w:rFonts w:hint="cs"/>
          <w:rtl/>
        </w:rPr>
        <w:t>יצוין, כי הכנת כל סעיפי ההצעה לקריאה שנייה ולקריאה שלישית בוועדות השונות תסתיים עד למועד שיאפ</w:t>
      </w:r>
      <w:r>
        <w:rPr>
          <w:rFonts w:hint="cs"/>
          <w:rtl/>
        </w:rPr>
        <w:t xml:space="preserve">שר קיום הקריאה השנייה והקריאה השלישית </w:t>
      </w:r>
      <w:r>
        <w:rPr>
          <w:rtl/>
        </w:rPr>
        <w:t>–</w:t>
      </w:r>
      <w:r>
        <w:rPr>
          <w:rFonts w:hint="cs"/>
          <w:rtl/>
        </w:rPr>
        <w:t xml:space="preserve"> עד ליום ו' בטבת התשס"ד, 31 בדצמבר 2003. וזה הפירוט: בפרק א': מטרת החוק </w:t>
      </w:r>
      <w:r>
        <w:rPr>
          <w:rtl/>
        </w:rPr>
        <w:t>–</w:t>
      </w:r>
      <w:r>
        <w:rPr>
          <w:rFonts w:hint="cs"/>
          <w:rtl/>
        </w:rPr>
        <w:t xml:space="preserve"> ועדת הכספים; בפרק ב': רשויות מקומיות </w:t>
      </w:r>
      <w:r>
        <w:rPr>
          <w:rtl/>
        </w:rPr>
        <w:t>–</w:t>
      </w:r>
      <w:r>
        <w:rPr>
          <w:rFonts w:hint="cs"/>
          <w:rtl/>
        </w:rPr>
        <w:t xml:space="preserve"> ועדת הכספים, למעט סעיף   4, שעניינו קביעת תנאי כשירות ופסלות ליועץ משפטי של רשות מקומית, שבו תדון ועדת ה</w:t>
      </w:r>
      <w:r>
        <w:rPr>
          <w:rFonts w:hint="cs"/>
          <w:rtl/>
        </w:rPr>
        <w:t xml:space="preserve">פנים ואיכות הסביבה; פרק ג': תכנון ובנייה </w:t>
      </w:r>
      <w:r>
        <w:rPr>
          <w:rtl/>
        </w:rPr>
        <w:t>–</w:t>
      </w:r>
      <w:r>
        <w:rPr>
          <w:rFonts w:hint="cs"/>
          <w:rtl/>
        </w:rPr>
        <w:t xml:space="preserve"> נמסר כולו לוועדת הפנים ואיכות הסביבה; פרק ד': בריאות </w:t>
      </w:r>
      <w:r>
        <w:rPr>
          <w:rtl/>
        </w:rPr>
        <w:t>–</w:t>
      </w:r>
      <w:r>
        <w:rPr>
          <w:rFonts w:hint="cs"/>
          <w:rtl/>
        </w:rPr>
        <w:t xml:space="preserve"> נמסר כולו לוועדת הכספים, למעט סעיף 17, שעניינו חובות יוזם ניסוי רפואי בבני-אדם, שנמסר לוועדת העבודה, הרווחה והבריאות; פרק ה': ביטוח לאומי </w:t>
      </w:r>
      <w:r>
        <w:rPr>
          <w:rtl/>
        </w:rPr>
        <w:t>–</w:t>
      </w:r>
      <w:r>
        <w:rPr>
          <w:rFonts w:hint="cs"/>
          <w:rtl/>
        </w:rPr>
        <w:t xml:space="preserve"> נמסר כולו לוועדת ה</w:t>
      </w:r>
      <w:r>
        <w:rPr>
          <w:rFonts w:hint="cs"/>
          <w:rtl/>
        </w:rPr>
        <w:t xml:space="preserve">כספים, למעט סעיפים 26  - - - </w:t>
      </w:r>
    </w:p>
    <w:p w14:paraId="1C97F6AC" w14:textId="77777777" w:rsidR="00000000" w:rsidRDefault="003B3694">
      <w:pPr>
        <w:pStyle w:val="a0"/>
        <w:rPr>
          <w:rFonts w:hint="cs"/>
          <w:rtl/>
        </w:rPr>
      </w:pPr>
    </w:p>
    <w:p w14:paraId="0CDEED51" w14:textId="77777777" w:rsidR="00000000" w:rsidRDefault="003B3694">
      <w:pPr>
        <w:pStyle w:val="a0"/>
        <w:rPr>
          <w:rFonts w:hint="cs"/>
          <w:rtl/>
        </w:rPr>
      </w:pPr>
      <w:r>
        <w:rPr>
          <w:rFonts w:hint="cs"/>
          <w:rtl/>
        </w:rPr>
        <w:t>גברתי היושבת-ראש, אי-אפשר כך. אני לא שומע את עצמי.</w:t>
      </w:r>
    </w:p>
    <w:p w14:paraId="5F43052E" w14:textId="77777777" w:rsidR="00000000" w:rsidRDefault="003B3694">
      <w:pPr>
        <w:pStyle w:val="a0"/>
        <w:rPr>
          <w:rFonts w:hint="cs"/>
          <w:rtl/>
        </w:rPr>
      </w:pPr>
    </w:p>
    <w:p w14:paraId="292A9DDD" w14:textId="77777777" w:rsidR="00000000" w:rsidRDefault="003B3694">
      <w:pPr>
        <w:pStyle w:val="af1"/>
        <w:rPr>
          <w:rtl/>
        </w:rPr>
      </w:pPr>
      <w:r>
        <w:rPr>
          <w:rtl/>
        </w:rPr>
        <w:t>היו"ר אתי לבני:</w:t>
      </w:r>
    </w:p>
    <w:p w14:paraId="62F6ED31" w14:textId="77777777" w:rsidR="00000000" w:rsidRDefault="003B3694">
      <w:pPr>
        <w:pStyle w:val="a0"/>
        <w:rPr>
          <w:rtl/>
        </w:rPr>
      </w:pPr>
    </w:p>
    <w:p w14:paraId="35F65CB3" w14:textId="77777777" w:rsidR="00000000" w:rsidRDefault="003B3694">
      <w:pPr>
        <w:pStyle w:val="a0"/>
        <w:rPr>
          <w:rFonts w:hint="cs"/>
          <w:rtl/>
        </w:rPr>
      </w:pPr>
      <w:r>
        <w:rPr>
          <w:rFonts w:hint="cs"/>
          <w:rtl/>
        </w:rPr>
        <w:t>חבריך שם, חברת הכנסת אברהם, חבר הכנסת הירשזון, אנא שבו.</w:t>
      </w:r>
    </w:p>
    <w:p w14:paraId="474F0815" w14:textId="77777777" w:rsidR="00000000" w:rsidRDefault="003B3694">
      <w:pPr>
        <w:pStyle w:val="a0"/>
        <w:rPr>
          <w:rFonts w:hint="cs"/>
          <w:rtl/>
        </w:rPr>
      </w:pPr>
    </w:p>
    <w:p w14:paraId="3DF5EB4A" w14:textId="77777777" w:rsidR="00000000" w:rsidRDefault="003B3694">
      <w:pPr>
        <w:pStyle w:val="-"/>
        <w:rPr>
          <w:rtl/>
        </w:rPr>
      </w:pPr>
      <w:bookmarkStart w:id="120" w:name="FS000001038T12_11_2003_13_00_16C"/>
      <w:bookmarkEnd w:id="120"/>
      <w:r>
        <w:rPr>
          <w:rtl/>
        </w:rPr>
        <w:t>רוני בר-און (יו"ר ועדת הכנסת):</w:t>
      </w:r>
    </w:p>
    <w:p w14:paraId="1E5051AC" w14:textId="77777777" w:rsidR="00000000" w:rsidRDefault="003B3694">
      <w:pPr>
        <w:pStyle w:val="a0"/>
        <w:rPr>
          <w:rtl/>
        </w:rPr>
      </w:pPr>
    </w:p>
    <w:p w14:paraId="0A59FA85" w14:textId="77777777" w:rsidR="00000000" w:rsidRDefault="003B3694">
      <w:pPr>
        <w:pStyle w:val="a0"/>
        <w:rPr>
          <w:rFonts w:hint="cs"/>
          <w:rtl/>
        </w:rPr>
      </w:pPr>
      <w:r>
        <w:rPr>
          <w:rFonts w:hint="cs"/>
          <w:rtl/>
        </w:rPr>
        <w:t>אדוני יושב-ראש ועדת הכספים, אדוני יושב-ראש ועדת הכספים, אני מבקש.</w:t>
      </w:r>
    </w:p>
    <w:p w14:paraId="38EC7B49" w14:textId="77777777" w:rsidR="00000000" w:rsidRDefault="003B3694">
      <w:pPr>
        <w:pStyle w:val="a0"/>
        <w:rPr>
          <w:rFonts w:hint="cs"/>
          <w:rtl/>
        </w:rPr>
      </w:pPr>
    </w:p>
    <w:p w14:paraId="6342777C" w14:textId="77777777" w:rsidR="00000000" w:rsidRDefault="003B3694">
      <w:pPr>
        <w:pStyle w:val="af1"/>
        <w:rPr>
          <w:rtl/>
        </w:rPr>
      </w:pPr>
      <w:r>
        <w:rPr>
          <w:rtl/>
        </w:rPr>
        <w:t>היו"ר אתי לבני:</w:t>
      </w:r>
    </w:p>
    <w:p w14:paraId="07EEB355" w14:textId="77777777" w:rsidR="00000000" w:rsidRDefault="003B3694">
      <w:pPr>
        <w:pStyle w:val="a0"/>
        <w:rPr>
          <w:rtl/>
        </w:rPr>
      </w:pPr>
    </w:p>
    <w:p w14:paraId="6B626AD7" w14:textId="77777777" w:rsidR="00000000" w:rsidRDefault="003B3694">
      <w:pPr>
        <w:pStyle w:val="a0"/>
        <w:rPr>
          <w:rFonts w:hint="cs"/>
          <w:rtl/>
        </w:rPr>
      </w:pPr>
      <w:r>
        <w:rPr>
          <w:rFonts w:hint="cs"/>
          <w:rtl/>
        </w:rPr>
        <w:t xml:space="preserve">זה לא עוזר לי ולא עוזר לך. חבר הכנסת הרצוג, בבקשה. </w:t>
      </w:r>
    </w:p>
    <w:p w14:paraId="39A9A554" w14:textId="77777777" w:rsidR="00000000" w:rsidRDefault="003B3694">
      <w:pPr>
        <w:pStyle w:val="a0"/>
        <w:rPr>
          <w:rFonts w:hint="cs"/>
          <w:rtl/>
        </w:rPr>
      </w:pPr>
    </w:p>
    <w:p w14:paraId="3C385EA8" w14:textId="77777777" w:rsidR="00000000" w:rsidRDefault="003B3694">
      <w:pPr>
        <w:pStyle w:val="-"/>
        <w:rPr>
          <w:rtl/>
        </w:rPr>
      </w:pPr>
      <w:bookmarkStart w:id="121" w:name="FS000001038T12_11_2003_13_01_12C"/>
      <w:bookmarkEnd w:id="121"/>
      <w:r>
        <w:rPr>
          <w:rtl/>
        </w:rPr>
        <w:t>רוני בר-און (יו"ר ועדת הכנסת):</w:t>
      </w:r>
    </w:p>
    <w:p w14:paraId="59943663" w14:textId="77777777" w:rsidR="00000000" w:rsidRDefault="003B3694">
      <w:pPr>
        <w:pStyle w:val="a0"/>
        <w:rPr>
          <w:rtl/>
        </w:rPr>
      </w:pPr>
    </w:p>
    <w:p w14:paraId="25F74843" w14:textId="77777777" w:rsidR="00000000" w:rsidRDefault="003B3694">
      <w:pPr>
        <w:pStyle w:val="a0"/>
        <w:rPr>
          <w:rFonts w:hint="cs"/>
          <w:rtl/>
        </w:rPr>
      </w:pPr>
      <w:r>
        <w:rPr>
          <w:rFonts w:hint="cs"/>
          <w:rtl/>
        </w:rPr>
        <w:t>כל פרק ה', שעניינו ביטוח לאומי, נמסר לוועדת הכספים, למעט סעיפים 26 ו-27, שעניינם פיצוי לנפגעי גזזת, שנמסרו לוועדת העבודה, הרווחה והבריאות; פרק ו': שילוב מ</w:t>
      </w:r>
      <w:r>
        <w:rPr>
          <w:rFonts w:hint="cs"/>
          <w:rtl/>
        </w:rPr>
        <w:t xml:space="preserve">קבלי גמלאות בעבודה </w:t>
      </w:r>
      <w:r>
        <w:rPr>
          <w:rtl/>
        </w:rPr>
        <w:t>–</w:t>
      </w:r>
      <w:r>
        <w:rPr>
          <w:rFonts w:hint="cs"/>
          <w:rtl/>
        </w:rPr>
        <w:t xml:space="preserve"> הוראת שעה </w:t>
      </w:r>
      <w:r>
        <w:rPr>
          <w:rtl/>
        </w:rPr>
        <w:t>–</w:t>
      </w:r>
      <w:r>
        <w:rPr>
          <w:rFonts w:hint="cs"/>
          <w:rtl/>
        </w:rPr>
        <w:t xml:space="preserve"> נמסר כולו לוועדת הכספים; פרק ז': פנסיה צוברת לכוחות הביטחון </w:t>
      </w:r>
      <w:r>
        <w:rPr>
          <w:rtl/>
        </w:rPr>
        <w:t>–</w:t>
      </w:r>
      <w:r>
        <w:rPr>
          <w:rFonts w:hint="cs"/>
          <w:rtl/>
        </w:rPr>
        <w:t xml:space="preserve"> נמסר כולו לוועדת הכספים; פרק ח': מסים </w:t>
      </w:r>
      <w:r>
        <w:rPr>
          <w:rtl/>
        </w:rPr>
        <w:t>–</w:t>
      </w:r>
      <w:r>
        <w:rPr>
          <w:rFonts w:hint="cs"/>
          <w:rtl/>
        </w:rPr>
        <w:t xml:space="preserve"> נמסר כולו לוועדת הכספים; פרק ט': חקלאות </w:t>
      </w:r>
      <w:r>
        <w:rPr>
          <w:rtl/>
        </w:rPr>
        <w:t>–</w:t>
      </w:r>
      <w:r>
        <w:rPr>
          <w:rFonts w:hint="cs"/>
          <w:rtl/>
        </w:rPr>
        <w:t xml:space="preserve"> לוועדת הכספים; פרק י': הטלוויזיה הלימודית </w:t>
      </w:r>
      <w:r>
        <w:rPr>
          <w:rtl/>
        </w:rPr>
        <w:t>–</w:t>
      </w:r>
      <w:r>
        <w:rPr>
          <w:rFonts w:hint="cs"/>
          <w:rtl/>
        </w:rPr>
        <w:t xml:space="preserve"> לוועדת הכספים; פרק י"א: דואר </w:t>
      </w:r>
      <w:r>
        <w:rPr>
          <w:rtl/>
        </w:rPr>
        <w:t>–</w:t>
      </w:r>
      <w:r>
        <w:rPr>
          <w:rFonts w:hint="cs"/>
          <w:rtl/>
        </w:rPr>
        <w:t xml:space="preserve"> כולו</w:t>
      </w:r>
      <w:r>
        <w:rPr>
          <w:rFonts w:hint="cs"/>
          <w:rtl/>
        </w:rPr>
        <w:t xml:space="preserve"> לוועדת הכלכלה; פרק י"ב: חוק התוכנית להבראת כלכלת ישראל </w:t>
      </w:r>
      <w:r>
        <w:rPr>
          <w:rtl/>
        </w:rPr>
        <w:t>–</w:t>
      </w:r>
      <w:r>
        <w:rPr>
          <w:rFonts w:hint="cs"/>
          <w:rtl/>
        </w:rPr>
        <w:t xml:space="preserve"> כולו לוועדת הכספים; פרק י"ג: שונות </w:t>
      </w:r>
      <w:r>
        <w:rPr>
          <w:rtl/>
        </w:rPr>
        <w:t>–</w:t>
      </w:r>
      <w:r>
        <w:rPr>
          <w:rFonts w:hint="cs"/>
          <w:rtl/>
        </w:rPr>
        <w:t xml:space="preserve"> כולו לוועדת הכספים, למעט אלה: סעיף 90-91, שעניינו חוק המים </w:t>
      </w:r>
      <w:r>
        <w:rPr>
          <w:rtl/>
        </w:rPr>
        <w:t>–</w:t>
      </w:r>
      <w:r>
        <w:rPr>
          <w:rFonts w:hint="cs"/>
          <w:rtl/>
        </w:rPr>
        <w:t xml:space="preserve"> לוועדת הכלכלה; סעיף 95, שעניינו חוק הפיקוח על מחירי מצרכים ושירותים </w:t>
      </w:r>
      <w:r>
        <w:rPr>
          <w:rtl/>
        </w:rPr>
        <w:t>–</w:t>
      </w:r>
      <w:r>
        <w:rPr>
          <w:rFonts w:hint="cs"/>
          <w:rtl/>
        </w:rPr>
        <w:t xml:space="preserve"> לוועדת הכלכלה; סעיף 96, שעניינ</w:t>
      </w:r>
      <w:r>
        <w:rPr>
          <w:rFonts w:hint="cs"/>
          <w:rtl/>
        </w:rPr>
        <w:t xml:space="preserve">ו פקודת המכרות </w:t>
      </w:r>
      <w:r>
        <w:rPr>
          <w:rtl/>
        </w:rPr>
        <w:t>–</w:t>
      </w:r>
      <w:r>
        <w:rPr>
          <w:rFonts w:hint="cs"/>
          <w:rtl/>
        </w:rPr>
        <w:t xml:space="preserve"> לוועדת הכלכלה; סעיפים 97-100, שעניינם חוק הרשות לפיתוח הנגב, חוק הרשות לפיתוח הגליל וחוק מינהל מקרקעי ישראל </w:t>
      </w:r>
      <w:r>
        <w:rPr>
          <w:rtl/>
        </w:rPr>
        <w:t>–</w:t>
      </w:r>
      <w:r>
        <w:rPr>
          <w:rFonts w:hint="cs"/>
          <w:rtl/>
        </w:rPr>
        <w:t xml:space="preserve"> לוועדה משותפת לוועדות הכלכלה והכספים, בראשות ועדת הכלכלה;  סעיף 105, שעניינו חוק הקולנוע </w:t>
      </w:r>
      <w:r>
        <w:rPr>
          <w:rtl/>
        </w:rPr>
        <w:t>–</w:t>
      </w:r>
      <w:r>
        <w:rPr>
          <w:rFonts w:hint="cs"/>
          <w:rtl/>
        </w:rPr>
        <w:t xml:space="preserve"> לוועדת החינוך והתרבות; סעיף 108, שעניי</w:t>
      </w:r>
      <w:r>
        <w:rPr>
          <w:rFonts w:hint="cs"/>
          <w:rtl/>
        </w:rPr>
        <w:t xml:space="preserve">נו חוק לתיקון דיני הראיות (הגנת ילדים) </w:t>
      </w:r>
      <w:r>
        <w:rPr>
          <w:rtl/>
        </w:rPr>
        <w:t>–</w:t>
      </w:r>
      <w:r>
        <w:rPr>
          <w:rFonts w:hint="cs"/>
          <w:rtl/>
        </w:rPr>
        <w:t xml:space="preserve"> לוועדת החוקה, חוק ומשפט; סעיפים 111-112, שעניינם שינויים מבניים בשירות התעסוקה </w:t>
      </w:r>
      <w:r>
        <w:rPr>
          <w:rtl/>
        </w:rPr>
        <w:t>–</w:t>
      </w:r>
      <w:r>
        <w:rPr>
          <w:rFonts w:hint="cs"/>
          <w:rtl/>
        </w:rPr>
        <w:t xml:space="preserve"> נמסרו לוועדת העבודה, הרווחה והבריאות; כל היתר </w:t>
      </w:r>
      <w:r>
        <w:rPr>
          <w:rtl/>
        </w:rPr>
        <w:t>–</w:t>
      </w:r>
      <w:r>
        <w:rPr>
          <w:rFonts w:hint="cs"/>
          <w:rtl/>
        </w:rPr>
        <w:t xml:space="preserve"> לוועדת הכספים. תודה רבה.</w:t>
      </w:r>
    </w:p>
    <w:p w14:paraId="1A9BF315" w14:textId="77777777" w:rsidR="00000000" w:rsidRDefault="003B3694">
      <w:pPr>
        <w:pStyle w:val="a2"/>
        <w:jc w:val="left"/>
        <w:rPr>
          <w:rFonts w:hint="cs"/>
          <w:rtl/>
        </w:rPr>
      </w:pPr>
    </w:p>
    <w:p w14:paraId="6BC91DB4" w14:textId="77777777" w:rsidR="00000000" w:rsidRDefault="003B3694">
      <w:pPr>
        <w:pStyle w:val="af1"/>
        <w:rPr>
          <w:rtl/>
        </w:rPr>
      </w:pPr>
      <w:r>
        <w:rPr>
          <w:rtl/>
        </w:rPr>
        <w:t>היו"ר אתי לבני:</w:t>
      </w:r>
    </w:p>
    <w:p w14:paraId="1D85819F" w14:textId="77777777" w:rsidR="00000000" w:rsidRDefault="003B3694">
      <w:pPr>
        <w:pStyle w:val="a0"/>
        <w:rPr>
          <w:rFonts w:hint="cs"/>
          <w:rtl/>
        </w:rPr>
      </w:pPr>
    </w:p>
    <w:p w14:paraId="25CA74B9" w14:textId="77777777" w:rsidR="00000000" w:rsidRDefault="003B3694">
      <w:pPr>
        <w:pStyle w:val="a0"/>
        <w:rPr>
          <w:rFonts w:hint="cs"/>
          <w:rtl/>
        </w:rPr>
      </w:pPr>
      <w:r>
        <w:rPr>
          <w:rFonts w:hint="cs"/>
          <w:rtl/>
        </w:rPr>
        <w:t>תודה רבה.</w:t>
      </w:r>
    </w:p>
    <w:p w14:paraId="62ECAD61" w14:textId="77777777" w:rsidR="00000000" w:rsidRDefault="003B3694">
      <w:pPr>
        <w:pStyle w:val="a2"/>
        <w:rPr>
          <w:rFonts w:hint="cs"/>
          <w:rtl/>
        </w:rPr>
      </w:pPr>
    </w:p>
    <w:p w14:paraId="2CC449B7" w14:textId="77777777" w:rsidR="00000000" w:rsidRDefault="003B3694">
      <w:pPr>
        <w:pStyle w:val="a0"/>
        <w:rPr>
          <w:rFonts w:hint="cs"/>
          <w:rtl/>
        </w:rPr>
      </w:pPr>
    </w:p>
    <w:p w14:paraId="014CC568" w14:textId="77777777" w:rsidR="00000000" w:rsidRDefault="003B3694">
      <w:pPr>
        <w:pStyle w:val="a2"/>
        <w:rPr>
          <w:rFonts w:hint="cs"/>
          <w:rtl/>
        </w:rPr>
      </w:pPr>
      <w:bookmarkStart w:id="122" w:name="CS16988FI0016988T12_11_2003_13_09_43"/>
      <w:bookmarkStart w:id="123" w:name="_Toc69719328"/>
      <w:bookmarkEnd w:id="122"/>
      <w:r>
        <w:rPr>
          <w:rtl/>
        </w:rPr>
        <w:t>הצ</w:t>
      </w:r>
      <w:r>
        <w:rPr>
          <w:rFonts w:hint="cs"/>
          <w:rtl/>
        </w:rPr>
        <w:t>עת חוק ל</w:t>
      </w:r>
      <w:r>
        <w:rPr>
          <w:rtl/>
        </w:rPr>
        <w:t xml:space="preserve">תיקון פקודת מס הכנסה </w:t>
      </w:r>
      <w:r>
        <w:rPr>
          <w:rtl/>
        </w:rPr>
        <w:t>(הצמדה למדד), התשס"ג-2003</w:t>
      </w:r>
      <w:bookmarkEnd w:id="123"/>
    </w:p>
    <w:p w14:paraId="793DC4AD" w14:textId="77777777" w:rsidR="00000000" w:rsidRDefault="003B3694">
      <w:pPr>
        <w:pStyle w:val="a0"/>
        <w:ind w:firstLine="0"/>
        <w:rPr>
          <w:rFonts w:hint="cs"/>
          <w:rtl/>
        </w:rPr>
      </w:pPr>
      <w:r>
        <w:rPr>
          <w:rtl/>
        </w:rPr>
        <w:t>[נספחות.]</w:t>
      </w:r>
    </w:p>
    <w:p w14:paraId="51AF0CE5" w14:textId="77777777" w:rsidR="00000000" w:rsidRDefault="003B3694">
      <w:pPr>
        <w:pStyle w:val="a2"/>
        <w:rPr>
          <w:rFonts w:hint="cs"/>
          <w:rtl/>
        </w:rPr>
      </w:pPr>
      <w:r>
        <w:rPr>
          <w:rFonts w:hint="cs"/>
          <w:rtl/>
        </w:rPr>
        <w:t xml:space="preserve"> </w:t>
      </w:r>
      <w:bookmarkStart w:id="124" w:name="_Toc69719329"/>
      <w:r>
        <w:rPr>
          <w:rFonts w:hint="cs"/>
          <w:rtl/>
        </w:rPr>
        <w:t xml:space="preserve">(הצעת </w:t>
      </w:r>
      <w:r>
        <w:rPr>
          <w:rtl/>
        </w:rPr>
        <w:t>קב</w:t>
      </w:r>
      <w:r>
        <w:rPr>
          <w:rFonts w:hint="cs"/>
          <w:rtl/>
        </w:rPr>
        <w:t>וצת חברי הכנסת)</w:t>
      </w:r>
      <w:bookmarkEnd w:id="124"/>
    </w:p>
    <w:p w14:paraId="438E8FB9" w14:textId="77777777" w:rsidR="00000000" w:rsidRDefault="003B3694">
      <w:pPr>
        <w:pStyle w:val="af1"/>
        <w:rPr>
          <w:rFonts w:hint="cs"/>
          <w:rtl/>
        </w:rPr>
      </w:pPr>
    </w:p>
    <w:p w14:paraId="4F2C8093" w14:textId="77777777" w:rsidR="00000000" w:rsidRDefault="003B3694">
      <w:pPr>
        <w:pStyle w:val="af1"/>
        <w:rPr>
          <w:rtl/>
        </w:rPr>
      </w:pPr>
      <w:r>
        <w:rPr>
          <w:rtl/>
        </w:rPr>
        <w:t>היו"ר אתי לבני:</w:t>
      </w:r>
    </w:p>
    <w:p w14:paraId="794D7578" w14:textId="77777777" w:rsidR="00000000" w:rsidRDefault="003B3694">
      <w:pPr>
        <w:pStyle w:val="a0"/>
        <w:rPr>
          <w:rtl/>
        </w:rPr>
      </w:pPr>
    </w:p>
    <w:p w14:paraId="2BA07647" w14:textId="77777777" w:rsidR="00000000" w:rsidRDefault="003B3694">
      <w:pPr>
        <w:pStyle w:val="a0"/>
        <w:rPr>
          <w:rFonts w:hint="cs"/>
          <w:rtl/>
        </w:rPr>
      </w:pPr>
      <w:r>
        <w:rPr>
          <w:rFonts w:hint="cs"/>
          <w:rtl/>
        </w:rPr>
        <w:t xml:space="preserve">אנחנו חוזרים להצעות החוק: הצעת חוק לתיקון פקודת מס הכנסה (הצמדה למדד),  התשס"ג-2003, של חבר הכנסת יאיר פרץ, שמספרה פ/941. אני מבקש מחבר הכנסת יאיר פרץ לבוא ולהציג את החוק. </w:t>
      </w:r>
    </w:p>
    <w:p w14:paraId="45E65B08" w14:textId="77777777" w:rsidR="00000000" w:rsidRDefault="003B3694">
      <w:pPr>
        <w:pStyle w:val="a0"/>
        <w:rPr>
          <w:rFonts w:hint="cs"/>
          <w:rtl/>
        </w:rPr>
      </w:pPr>
    </w:p>
    <w:p w14:paraId="313F288F" w14:textId="77777777" w:rsidR="00000000" w:rsidRDefault="003B3694">
      <w:pPr>
        <w:pStyle w:val="a"/>
        <w:rPr>
          <w:rtl/>
        </w:rPr>
      </w:pPr>
      <w:bookmarkStart w:id="125" w:name="FS000000487T12_11_2003_13_12_33"/>
      <w:bookmarkStart w:id="126" w:name="_Toc69719330"/>
      <w:bookmarkEnd w:id="125"/>
      <w:r>
        <w:rPr>
          <w:rFonts w:hint="eastAsia"/>
          <w:rtl/>
        </w:rPr>
        <w:t>נסי</w:t>
      </w:r>
      <w:r>
        <w:rPr>
          <w:rFonts w:hint="eastAsia"/>
          <w:rtl/>
        </w:rPr>
        <w:t>ם</w:t>
      </w:r>
      <w:r>
        <w:rPr>
          <w:rtl/>
        </w:rPr>
        <w:t xml:space="preserve"> דהן (ש"ס):</w:t>
      </w:r>
      <w:bookmarkEnd w:id="126"/>
    </w:p>
    <w:p w14:paraId="5F03C9F1" w14:textId="77777777" w:rsidR="00000000" w:rsidRDefault="003B3694">
      <w:pPr>
        <w:pStyle w:val="a0"/>
        <w:rPr>
          <w:rFonts w:hint="cs"/>
          <w:rtl/>
        </w:rPr>
      </w:pPr>
    </w:p>
    <w:p w14:paraId="2F671425" w14:textId="77777777" w:rsidR="00000000" w:rsidRDefault="003B3694">
      <w:pPr>
        <w:pStyle w:val="a0"/>
        <w:rPr>
          <w:rFonts w:hint="cs"/>
          <w:rtl/>
        </w:rPr>
      </w:pPr>
      <w:r>
        <w:rPr>
          <w:rFonts w:hint="cs"/>
          <w:rtl/>
        </w:rPr>
        <w:t>זה לא יאיר פרץ, זה נסים דהן.</w:t>
      </w:r>
    </w:p>
    <w:p w14:paraId="207C9102" w14:textId="77777777" w:rsidR="00000000" w:rsidRDefault="003B3694">
      <w:pPr>
        <w:pStyle w:val="af0"/>
        <w:rPr>
          <w:rFonts w:hint="cs"/>
          <w:b w:val="0"/>
          <w:bCs w:val="0"/>
          <w:u w:val="none"/>
          <w:rtl/>
        </w:rPr>
      </w:pPr>
    </w:p>
    <w:p w14:paraId="65D3AABA" w14:textId="77777777" w:rsidR="00000000" w:rsidRDefault="003B3694">
      <w:pPr>
        <w:pStyle w:val="af0"/>
        <w:rPr>
          <w:rtl/>
        </w:rPr>
      </w:pPr>
      <w:r>
        <w:rPr>
          <w:rFonts w:hint="eastAsia"/>
          <w:rtl/>
        </w:rPr>
        <w:t>זהבה</w:t>
      </w:r>
      <w:r>
        <w:rPr>
          <w:rtl/>
        </w:rPr>
        <w:t xml:space="preserve"> גלאון (מרצ):</w:t>
      </w:r>
    </w:p>
    <w:p w14:paraId="044999D6" w14:textId="77777777" w:rsidR="00000000" w:rsidRDefault="003B3694">
      <w:pPr>
        <w:pStyle w:val="a0"/>
        <w:rPr>
          <w:rFonts w:hint="cs"/>
          <w:rtl/>
        </w:rPr>
      </w:pPr>
    </w:p>
    <w:p w14:paraId="169F4850" w14:textId="77777777" w:rsidR="00000000" w:rsidRDefault="003B3694">
      <w:pPr>
        <w:pStyle w:val="a0"/>
        <w:rPr>
          <w:rFonts w:hint="cs"/>
          <w:rtl/>
        </w:rPr>
      </w:pPr>
      <w:r>
        <w:rPr>
          <w:rFonts w:hint="cs"/>
          <w:rtl/>
        </w:rPr>
        <w:t>- - -</w:t>
      </w:r>
    </w:p>
    <w:p w14:paraId="77A5E6EC" w14:textId="77777777" w:rsidR="00000000" w:rsidRDefault="003B3694">
      <w:pPr>
        <w:pStyle w:val="-0"/>
        <w:rPr>
          <w:rFonts w:hint="cs"/>
          <w:rtl/>
        </w:rPr>
      </w:pPr>
    </w:p>
    <w:p w14:paraId="3298DEFA" w14:textId="77777777" w:rsidR="00000000" w:rsidRDefault="003B3694">
      <w:pPr>
        <w:pStyle w:val="af0"/>
        <w:rPr>
          <w:rtl/>
        </w:rPr>
      </w:pPr>
      <w:r>
        <w:rPr>
          <w:rFonts w:hint="eastAsia"/>
          <w:rtl/>
        </w:rPr>
        <w:t>השר</w:t>
      </w:r>
      <w:r>
        <w:rPr>
          <w:rtl/>
        </w:rPr>
        <w:t xml:space="preserve"> מאיר שטרית:</w:t>
      </w:r>
    </w:p>
    <w:p w14:paraId="2DAEDE62" w14:textId="77777777" w:rsidR="00000000" w:rsidRDefault="003B3694">
      <w:pPr>
        <w:pStyle w:val="a0"/>
        <w:rPr>
          <w:rFonts w:hint="cs"/>
          <w:rtl/>
        </w:rPr>
      </w:pPr>
    </w:p>
    <w:p w14:paraId="28962CF8" w14:textId="77777777" w:rsidR="00000000" w:rsidRDefault="003B3694">
      <w:pPr>
        <w:pStyle w:val="a0"/>
        <w:rPr>
          <w:rFonts w:hint="cs"/>
          <w:rtl/>
        </w:rPr>
      </w:pPr>
      <w:r>
        <w:rPr>
          <w:rFonts w:hint="cs"/>
          <w:rtl/>
        </w:rPr>
        <w:t>ההצעה ירדה מסדר-היום - - -</w:t>
      </w:r>
    </w:p>
    <w:p w14:paraId="2447F7FE" w14:textId="77777777" w:rsidR="00000000" w:rsidRDefault="003B3694">
      <w:pPr>
        <w:pStyle w:val="a0"/>
        <w:rPr>
          <w:rFonts w:hint="cs"/>
          <w:rtl/>
        </w:rPr>
      </w:pPr>
    </w:p>
    <w:p w14:paraId="78019334" w14:textId="77777777" w:rsidR="00000000" w:rsidRDefault="003B3694">
      <w:pPr>
        <w:pStyle w:val="af0"/>
        <w:rPr>
          <w:rtl/>
        </w:rPr>
      </w:pPr>
      <w:r>
        <w:rPr>
          <w:rFonts w:hint="eastAsia"/>
          <w:rtl/>
        </w:rPr>
        <w:t>גדעון</w:t>
      </w:r>
      <w:r>
        <w:rPr>
          <w:rtl/>
        </w:rPr>
        <w:t xml:space="preserve"> סער (הליכוד):</w:t>
      </w:r>
    </w:p>
    <w:p w14:paraId="6F791A1D" w14:textId="77777777" w:rsidR="00000000" w:rsidRDefault="003B3694">
      <w:pPr>
        <w:pStyle w:val="a0"/>
        <w:rPr>
          <w:rFonts w:hint="cs"/>
          <w:rtl/>
        </w:rPr>
      </w:pPr>
    </w:p>
    <w:p w14:paraId="13EBBDDA" w14:textId="77777777" w:rsidR="00000000" w:rsidRDefault="003B3694">
      <w:pPr>
        <w:pStyle w:val="a0"/>
        <w:rPr>
          <w:rFonts w:hint="cs"/>
          <w:rtl/>
        </w:rPr>
      </w:pPr>
      <w:r>
        <w:rPr>
          <w:rFonts w:hint="cs"/>
          <w:rtl/>
        </w:rPr>
        <w:t>- - -</w:t>
      </w:r>
    </w:p>
    <w:p w14:paraId="55DF1CA6" w14:textId="77777777" w:rsidR="00000000" w:rsidRDefault="003B3694">
      <w:pPr>
        <w:pStyle w:val="a0"/>
        <w:rPr>
          <w:rFonts w:hint="cs"/>
          <w:rtl/>
        </w:rPr>
      </w:pPr>
    </w:p>
    <w:p w14:paraId="6B5AFEF1" w14:textId="77777777" w:rsidR="00000000" w:rsidRDefault="003B3694">
      <w:pPr>
        <w:pStyle w:val="-"/>
        <w:rPr>
          <w:rtl/>
        </w:rPr>
      </w:pPr>
      <w:bookmarkStart w:id="127" w:name="FS000000487T12_11_2003_13_14_21C"/>
      <w:bookmarkEnd w:id="127"/>
      <w:r>
        <w:rPr>
          <w:rtl/>
        </w:rPr>
        <w:t>נסים דהן (ש"ס):</w:t>
      </w:r>
    </w:p>
    <w:p w14:paraId="1CF3604F" w14:textId="77777777" w:rsidR="00000000" w:rsidRDefault="003B3694">
      <w:pPr>
        <w:pStyle w:val="a0"/>
        <w:rPr>
          <w:rtl/>
        </w:rPr>
      </w:pPr>
    </w:p>
    <w:p w14:paraId="3FC27ACF" w14:textId="77777777" w:rsidR="00000000" w:rsidRDefault="003B3694">
      <w:pPr>
        <w:pStyle w:val="a0"/>
        <w:rPr>
          <w:rFonts w:hint="cs"/>
          <w:rtl/>
        </w:rPr>
      </w:pPr>
      <w:r>
        <w:rPr>
          <w:rFonts w:hint="cs"/>
          <w:rtl/>
        </w:rPr>
        <w:t xml:space="preserve">אני קיבלתי אישור מהיושב-ראש. אני מעלה את זה. </w:t>
      </w:r>
    </w:p>
    <w:p w14:paraId="22EE3550" w14:textId="77777777" w:rsidR="00000000" w:rsidRDefault="003B3694">
      <w:pPr>
        <w:pStyle w:val="a0"/>
        <w:rPr>
          <w:rFonts w:hint="cs"/>
          <w:rtl/>
        </w:rPr>
      </w:pPr>
    </w:p>
    <w:p w14:paraId="277FF6EF" w14:textId="77777777" w:rsidR="00000000" w:rsidRDefault="003B3694">
      <w:pPr>
        <w:pStyle w:val="af0"/>
        <w:rPr>
          <w:rtl/>
        </w:rPr>
      </w:pPr>
      <w:r>
        <w:rPr>
          <w:rFonts w:hint="eastAsia"/>
          <w:rtl/>
        </w:rPr>
        <w:t>קריאות</w:t>
      </w:r>
      <w:r>
        <w:rPr>
          <w:rtl/>
        </w:rPr>
        <w:t>:</w:t>
      </w:r>
    </w:p>
    <w:p w14:paraId="7331037E" w14:textId="77777777" w:rsidR="00000000" w:rsidRDefault="003B3694">
      <w:pPr>
        <w:pStyle w:val="a0"/>
        <w:rPr>
          <w:rFonts w:hint="cs"/>
          <w:rtl/>
        </w:rPr>
      </w:pPr>
    </w:p>
    <w:p w14:paraId="3A5FDC5B" w14:textId="77777777" w:rsidR="00000000" w:rsidRDefault="003B3694">
      <w:pPr>
        <w:pStyle w:val="a0"/>
        <w:rPr>
          <w:rFonts w:hint="cs"/>
          <w:rtl/>
        </w:rPr>
      </w:pPr>
      <w:r>
        <w:rPr>
          <w:rFonts w:hint="cs"/>
          <w:rtl/>
        </w:rPr>
        <w:t xml:space="preserve">- - - </w:t>
      </w:r>
    </w:p>
    <w:p w14:paraId="0A9551F9" w14:textId="77777777" w:rsidR="00000000" w:rsidRDefault="003B3694">
      <w:pPr>
        <w:pStyle w:val="a0"/>
        <w:rPr>
          <w:rFonts w:hint="cs"/>
          <w:rtl/>
        </w:rPr>
      </w:pPr>
    </w:p>
    <w:p w14:paraId="1D7678CD" w14:textId="77777777" w:rsidR="00000000" w:rsidRDefault="003B3694">
      <w:pPr>
        <w:pStyle w:val="-"/>
        <w:rPr>
          <w:rtl/>
        </w:rPr>
      </w:pPr>
      <w:bookmarkStart w:id="128" w:name="FS000000487T12_11_2003_13_14_46C"/>
      <w:bookmarkEnd w:id="128"/>
      <w:r>
        <w:rPr>
          <w:rtl/>
        </w:rPr>
        <w:t>נסים דהן (ש"ס):</w:t>
      </w:r>
    </w:p>
    <w:p w14:paraId="650524EA" w14:textId="77777777" w:rsidR="00000000" w:rsidRDefault="003B3694">
      <w:pPr>
        <w:pStyle w:val="a0"/>
        <w:rPr>
          <w:rtl/>
        </w:rPr>
      </w:pPr>
    </w:p>
    <w:p w14:paraId="11661A0D" w14:textId="77777777" w:rsidR="00000000" w:rsidRDefault="003B3694">
      <w:pPr>
        <w:pStyle w:val="a0"/>
        <w:rPr>
          <w:rFonts w:hint="cs"/>
          <w:rtl/>
        </w:rPr>
      </w:pPr>
      <w:r>
        <w:rPr>
          <w:rFonts w:hint="cs"/>
          <w:rtl/>
        </w:rPr>
        <w:t>לא, היא לא ירדה</w:t>
      </w:r>
      <w:r>
        <w:rPr>
          <w:rFonts w:hint="cs"/>
          <w:rtl/>
        </w:rPr>
        <w:t xml:space="preserve">. אני קיבלתי את אישור היושב-ראש להעלות את זה, כי הייתי בוועדה. </w:t>
      </w:r>
    </w:p>
    <w:p w14:paraId="15020D90" w14:textId="77777777" w:rsidR="00000000" w:rsidRDefault="003B3694">
      <w:pPr>
        <w:pStyle w:val="a0"/>
        <w:rPr>
          <w:rFonts w:hint="cs"/>
          <w:rtl/>
        </w:rPr>
      </w:pPr>
    </w:p>
    <w:p w14:paraId="0ACF0091" w14:textId="77777777" w:rsidR="00000000" w:rsidRDefault="003B3694">
      <w:pPr>
        <w:pStyle w:val="af1"/>
        <w:rPr>
          <w:rtl/>
        </w:rPr>
      </w:pPr>
      <w:r>
        <w:rPr>
          <w:rtl/>
        </w:rPr>
        <w:t>היו"ר אתי לבני:</w:t>
      </w:r>
    </w:p>
    <w:p w14:paraId="42557771" w14:textId="77777777" w:rsidR="00000000" w:rsidRDefault="003B3694">
      <w:pPr>
        <w:pStyle w:val="a0"/>
        <w:rPr>
          <w:rtl/>
        </w:rPr>
      </w:pPr>
    </w:p>
    <w:p w14:paraId="63D40FCD" w14:textId="77777777" w:rsidR="00000000" w:rsidRDefault="003B3694">
      <w:pPr>
        <w:pStyle w:val="a0"/>
        <w:rPr>
          <w:rFonts w:hint="cs"/>
          <w:rtl/>
        </w:rPr>
      </w:pPr>
      <w:r>
        <w:rPr>
          <w:rFonts w:hint="cs"/>
          <w:rtl/>
        </w:rPr>
        <w:t>בהסכמת השר העלינו את זה בחזרה.</w:t>
      </w:r>
    </w:p>
    <w:p w14:paraId="596F1EF0" w14:textId="77777777" w:rsidR="00000000" w:rsidRDefault="003B3694">
      <w:pPr>
        <w:pStyle w:val="a0"/>
        <w:rPr>
          <w:rFonts w:hint="cs"/>
          <w:rtl/>
        </w:rPr>
      </w:pPr>
    </w:p>
    <w:p w14:paraId="1702B382" w14:textId="77777777" w:rsidR="00000000" w:rsidRDefault="003B3694">
      <w:pPr>
        <w:pStyle w:val="af0"/>
        <w:rPr>
          <w:rtl/>
        </w:rPr>
      </w:pPr>
      <w:r>
        <w:rPr>
          <w:rFonts w:hint="eastAsia"/>
          <w:rtl/>
        </w:rPr>
        <w:t>גדעון</w:t>
      </w:r>
      <w:r>
        <w:rPr>
          <w:rtl/>
        </w:rPr>
        <w:t xml:space="preserve"> סער (הליכוד):</w:t>
      </w:r>
    </w:p>
    <w:p w14:paraId="5DAD3F4B" w14:textId="77777777" w:rsidR="00000000" w:rsidRDefault="003B3694">
      <w:pPr>
        <w:pStyle w:val="a0"/>
        <w:rPr>
          <w:rFonts w:hint="cs"/>
          <w:rtl/>
        </w:rPr>
      </w:pPr>
    </w:p>
    <w:p w14:paraId="5A61FB82" w14:textId="77777777" w:rsidR="00000000" w:rsidRDefault="003B3694">
      <w:pPr>
        <w:pStyle w:val="a0"/>
        <w:rPr>
          <w:rFonts w:hint="cs"/>
          <w:rtl/>
        </w:rPr>
      </w:pPr>
      <w:r>
        <w:rPr>
          <w:rFonts w:hint="cs"/>
          <w:rtl/>
        </w:rPr>
        <w:t xml:space="preserve">לא, אין הסכמה. על מה את מדברת? </w:t>
      </w:r>
    </w:p>
    <w:p w14:paraId="7BFA8D34" w14:textId="77777777" w:rsidR="00000000" w:rsidRDefault="003B3694">
      <w:pPr>
        <w:pStyle w:val="a0"/>
        <w:rPr>
          <w:rFonts w:hint="cs"/>
          <w:rtl/>
        </w:rPr>
      </w:pPr>
    </w:p>
    <w:p w14:paraId="56080212" w14:textId="77777777" w:rsidR="00000000" w:rsidRDefault="003B3694">
      <w:pPr>
        <w:pStyle w:val="-"/>
        <w:rPr>
          <w:rtl/>
        </w:rPr>
      </w:pPr>
      <w:bookmarkStart w:id="129" w:name="FS000000487T12_11_2003_13_16_59C"/>
      <w:bookmarkEnd w:id="129"/>
      <w:r>
        <w:rPr>
          <w:rtl/>
        </w:rPr>
        <w:t>נסים דהן (ש"ס):</w:t>
      </w:r>
    </w:p>
    <w:p w14:paraId="0C4441E3" w14:textId="77777777" w:rsidR="00000000" w:rsidRDefault="003B3694">
      <w:pPr>
        <w:pStyle w:val="a0"/>
        <w:rPr>
          <w:rtl/>
        </w:rPr>
      </w:pPr>
    </w:p>
    <w:p w14:paraId="31A050AC" w14:textId="77777777" w:rsidR="00000000" w:rsidRDefault="003B3694">
      <w:pPr>
        <w:pStyle w:val="a0"/>
        <w:rPr>
          <w:rFonts w:hint="cs"/>
          <w:rtl/>
        </w:rPr>
      </w:pPr>
      <w:r>
        <w:rPr>
          <w:rFonts w:hint="cs"/>
          <w:rtl/>
        </w:rPr>
        <w:t>אני קיבלתי אישור מהיושב-ראש. מה זאת אומרת?</w:t>
      </w:r>
    </w:p>
    <w:p w14:paraId="6E439A97" w14:textId="77777777" w:rsidR="00000000" w:rsidRDefault="003B3694">
      <w:pPr>
        <w:pStyle w:val="a0"/>
        <w:rPr>
          <w:rFonts w:hint="cs"/>
          <w:rtl/>
        </w:rPr>
      </w:pPr>
    </w:p>
    <w:p w14:paraId="328E9754" w14:textId="77777777" w:rsidR="00000000" w:rsidRDefault="003B3694">
      <w:pPr>
        <w:pStyle w:val="af0"/>
        <w:rPr>
          <w:rtl/>
        </w:rPr>
      </w:pPr>
      <w:r>
        <w:rPr>
          <w:rFonts w:hint="eastAsia"/>
          <w:rtl/>
        </w:rPr>
        <w:t>גדעון</w:t>
      </w:r>
      <w:r>
        <w:rPr>
          <w:rtl/>
        </w:rPr>
        <w:t xml:space="preserve"> סער (הליכוד):</w:t>
      </w:r>
    </w:p>
    <w:p w14:paraId="235050C0" w14:textId="77777777" w:rsidR="00000000" w:rsidRDefault="003B3694">
      <w:pPr>
        <w:pStyle w:val="a0"/>
        <w:rPr>
          <w:rFonts w:hint="cs"/>
          <w:rtl/>
        </w:rPr>
      </w:pPr>
    </w:p>
    <w:p w14:paraId="5B36AA6B" w14:textId="77777777" w:rsidR="00000000" w:rsidRDefault="003B3694">
      <w:pPr>
        <w:pStyle w:val="a0"/>
        <w:rPr>
          <w:rFonts w:hint="cs"/>
          <w:rtl/>
        </w:rPr>
      </w:pPr>
      <w:r>
        <w:rPr>
          <w:rFonts w:hint="cs"/>
          <w:rtl/>
        </w:rPr>
        <w:t>זה ירד</w:t>
      </w:r>
      <w:r>
        <w:rPr>
          <w:rFonts w:hint="cs"/>
          <w:rtl/>
        </w:rPr>
        <w:t xml:space="preserve"> מסדר-היום.</w:t>
      </w:r>
    </w:p>
    <w:p w14:paraId="5B34AE73" w14:textId="77777777" w:rsidR="00000000" w:rsidRDefault="003B3694">
      <w:pPr>
        <w:pStyle w:val="a0"/>
        <w:rPr>
          <w:rFonts w:hint="cs"/>
          <w:rtl/>
        </w:rPr>
      </w:pPr>
    </w:p>
    <w:p w14:paraId="0F155AFB" w14:textId="77777777" w:rsidR="00000000" w:rsidRDefault="003B3694">
      <w:pPr>
        <w:pStyle w:val="-"/>
        <w:rPr>
          <w:rtl/>
        </w:rPr>
      </w:pPr>
      <w:bookmarkStart w:id="130" w:name="FS000000487T12_11_2003_13_17_18C"/>
      <w:bookmarkEnd w:id="130"/>
      <w:r>
        <w:rPr>
          <w:rtl/>
        </w:rPr>
        <w:t>נסים דהן (ש"ס):</w:t>
      </w:r>
    </w:p>
    <w:p w14:paraId="4150038F" w14:textId="77777777" w:rsidR="00000000" w:rsidRDefault="003B3694">
      <w:pPr>
        <w:pStyle w:val="a0"/>
        <w:rPr>
          <w:rtl/>
        </w:rPr>
      </w:pPr>
    </w:p>
    <w:p w14:paraId="35A55D84" w14:textId="77777777" w:rsidR="00000000" w:rsidRDefault="003B3694">
      <w:pPr>
        <w:pStyle w:val="a0"/>
        <w:rPr>
          <w:rFonts w:hint="cs"/>
          <w:rtl/>
        </w:rPr>
      </w:pPr>
      <w:r>
        <w:rPr>
          <w:rFonts w:hint="cs"/>
          <w:rtl/>
        </w:rPr>
        <w:t>זה לא ירד. אני קיבלתי את הסכמת היושב-ראש להעלות את זה. אני הייתי בוועדה.</w:t>
      </w:r>
    </w:p>
    <w:p w14:paraId="24015F41" w14:textId="77777777" w:rsidR="00000000" w:rsidRDefault="003B3694">
      <w:pPr>
        <w:pStyle w:val="a0"/>
        <w:rPr>
          <w:rFonts w:hint="cs"/>
          <w:rtl/>
        </w:rPr>
      </w:pPr>
    </w:p>
    <w:p w14:paraId="63B01355" w14:textId="77777777" w:rsidR="00000000" w:rsidRDefault="003B3694">
      <w:pPr>
        <w:pStyle w:val="af0"/>
        <w:rPr>
          <w:rtl/>
        </w:rPr>
      </w:pPr>
      <w:r>
        <w:rPr>
          <w:rFonts w:hint="eastAsia"/>
          <w:rtl/>
        </w:rPr>
        <w:t>קריאות</w:t>
      </w:r>
      <w:r>
        <w:rPr>
          <w:rtl/>
        </w:rPr>
        <w:t>:</w:t>
      </w:r>
    </w:p>
    <w:p w14:paraId="74E29218" w14:textId="77777777" w:rsidR="00000000" w:rsidRDefault="003B3694">
      <w:pPr>
        <w:pStyle w:val="a0"/>
        <w:rPr>
          <w:rFonts w:hint="cs"/>
          <w:rtl/>
        </w:rPr>
      </w:pPr>
    </w:p>
    <w:p w14:paraId="330BAA57" w14:textId="77777777" w:rsidR="00000000" w:rsidRDefault="003B3694">
      <w:pPr>
        <w:pStyle w:val="a0"/>
        <w:ind w:firstLine="0"/>
        <w:rPr>
          <w:rFonts w:hint="cs"/>
          <w:rtl/>
        </w:rPr>
      </w:pPr>
      <w:r>
        <w:rPr>
          <w:rFonts w:hint="cs"/>
          <w:rtl/>
        </w:rPr>
        <w:tab/>
        <w:t>- - -</w:t>
      </w:r>
    </w:p>
    <w:p w14:paraId="61929CC0" w14:textId="77777777" w:rsidR="00000000" w:rsidRDefault="003B3694">
      <w:pPr>
        <w:pStyle w:val="a0"/>
        <w:ind w:firstLine="0"/>
        <w:rPr>
          <w:rFonts w:hint="cs"/>
          <w:rtl/>
        </w:rPr>
      </w:pPr>
    </w:p>
    <w:p w14:paraId="50946716" w14:textId="77777777" w:rsidR="00000000" w:rsidRDefault="003B3694">
      <w:pPr>
        <w:pStyle w:val="-"/>
        <w:rPr>
          <w:rtl/>
        </w:rPr>
      </w:pPr>
      <w:bookmarkStart w:id="131" w:name="FS000000487T12_11_2003_13_19_43C"/>
      <w:bookmarkEnd w:id="131"/>
      <w:r>
        <w:rPr>
          <w:rtl/>
        </w:rPr>
        <w:t>נסים דהן (ש"ס):</w:t>
      </w:r>
    </w:p>
    <w:p w14:paraId="6843A210" w14:textId="77777777" w:rsidR="00000000" w:rsidRDefault="003B3694">
      <w:pPr>
        <w:pStyle w:val="a0"/>
        <w:rPr>
          <w:rtl/>
        </w:rPr>
      </w:pPr>
    </w:p>
    <w:p w14:paraId="05AD2F4F" w14:textId="77777777" w:rsidR="00000000" w:rsidRDefault="003B3694">
      <w:pPr>
        <w:pStyle w:val="a0"/>
        <w:rPr>
          <w:rFonts w:hint="cs"/>
          <w:rtl/>
        </w:rPr>
      </w:pPr>
      <w:r>
        <w:rPr>
          <w:rFonts w:hint="cs"/>
          <w:rtl/>
        </w:rPr>
        <w:t xml:space="preserve">לא, מה פתאום? אני קיבלתי הסכמה. אני קיבלתי את הסכמת היושב-ראש. הוא שלח אותי לוועדה, מה אתה רוצה שאני אעשה? </w:t>
      </w:r>
    </w:p>
    <w:p w14:paraId="5FFCA7F7" w14:textId="77777777" w:rsidR="00000000" w:rsidRDefault="003B3694">
      <w:pPr>
        <w:pStyle w:val="a0"/>
        <w:rPr>
          <w:rFonts w:hint="cs"/>
          <w:rtl/>
        </w:rPr>
      </w:pPr>
    </w:p>
    <w:p w14:paraId="7AC48665" w14:textId="77777777" w:rsidR="00000000" w:rsidRDefault="003B3694">
      <w:pPr>
        <w:pStyle w:val="af0"/>
        <w:rPr>
          <w:rtl/>
        </w:rPr>
      </w:pPr>
      <w:r>
        <w:rPr>
          <w:rFonts w:hint="eastAsia"/>
          <w:rtl/>
        </w:rPr>
        <w:t>אחמד</w:t>
      </w:r>
      <w:r>
        <w:rPr>
          <w:rtl/>
        </w:rPr>
        <w:t xml:space="preserve"> טיבי</w:t>
      </w:r>
      <w:r>
        <w:rPr>
          <w:rtl/>
        </w:rPr>
        <w:t xml:space="preserve"> (חד"ש-תע"ל):</w:t>
      </w:r>
    </w:p>
    <w:p w14:paraId="6064BE76" w14:textId="77777777" w:rsidR="00000000" w:rsidRDefault="003B3694">
      <w:pPr>
        <w:pStyle w:val="a0"/>
        <w:rPr>
          <w:rFonts w:hint="cs"/>
          <w:rtl/>
        </w:rPr>
      </w:pPr>
    </w:p>
    <w:p w14:paraId="13EB92C1" w14:textId="77777777" w:rsidR="00000000" w:rsidRDefault="003B3694">
      <w:pPr>
        <w:pStyle w:val="a0"/>
        <w:rPr>
          <w:rFonts w:hint="cs"/>
          <w:rtl/>
        </w:rPr>
      </w:pPr>
      <w:r>
        <w:rPr>
          <w:rFonts w:hint="cs"/>
          <w:rtl/>
        </w:rPr>
        <w:t>- - -</w:t>
      </w:r>
    </w:p>
    <w:p w14:paraId="4F69C071" w14:textId="77777777" w:rsidR="00000000" w:rsidRDefault="003B3694">
      <w:pPr>
        <w:pStyle w:val="a0"/>
        <w:rPr>
          <w:rFonts w:hint="cs"/>
          <w:rtl/>
        </w:rPr>
      </w:pPr>
    </w:p>
    <w:p w14:paraId="27089016" w14:textId="77777777" w:rsidR="00000000" w:rsidRDefault="003B3694">
      <w:pPr>
        <w:pStyle w:val="af0"/>
        <w:rPr>
          <w:rtl/>
        </w:rPr>
      </w:pPr>
      <w:r>
        <w:rPr>
          <w:rFonts w:hint="eastAsia"/>
          <w:rtl/>
        </w:rPr>
        <w:t>זהבה</w:t>
      </w:r>
      <w:r>
        <w:rPr>
          <w:rtl/>
        </w:rPr>
        <w:t xml:space="preserve"> גלאון (מרצ):</w:t>
      </w:r>
    </w:p>
    <w:p w14:paraId="0E8C5817" w14:textId="77777777" w:rsidR="00000000" w:rsidRDefault="003B3694">
      <w:pPr>
        <w:pStyle w:val="a0"/>
        <w:rPr>
          <w:rFonts w:hint="cs"/>
          <w:rtl/>
        </w:rPr>
      </w:pPr>
    </w:p>
    <w:p w14:paraId="391C1165" w14:textId="77777777" w:rsidR="00000000" w:rsidRDefault="003B3694">
      <w:pPr>
        <w:pStyle w:val="a0"/>
        <w:ind w:firstLine="0"/>
        <w:rPr>
          <w:rFonts w:hint="cs"/>
          <w:rtl/>
        </w:rPr>
      </w:pPr>
      <w:r>
        <w:rPr>
          <w:rFonts w:hint="cs"/>
          <w:rtl/>
        </w:rPr>
        <w:tab/>
        <w:t>- - -</w:t>
      </w:r>
    </w:p>
    <w:p w14:paraId="04D41B86" w14:textId="77777777" w:rsidR="00000000" w:rsidRDefault="003B3694">
      <w:pPr>
        <w:pStyle w:val="a0"/>
        <w:rPr>
          <w:rFonts w:hint="cs"/>
          <w:rtl/>
        </w:rPr>
      </w:pPr>
    </w:p>
    <w:p w14:paraId="58309043" w14:textId="77777777" w:rsidR="00000000" w:rsidRDefault="003B3694">
      <w:pPr>
        <w:pStyle w:val="-"/>
        <w:rPr>
          <w:rtl/>
        </w:rPr>
      </w:pPr>
      <w:bookmarkStart w:id="132" w:name="FS000000487T12_11_2003_13_20_46C"/>
      <w:bookmarkEnd w:id="132"/>
      <w:r>
        <w:rPr>
          <w:rtl/>
        </w:rPr>
        <w:t>נסים דהן (ש"ס):</w:t>
      </w:r>
    </w:p>
    <w:p w14:paraId="5A1B371A" w14:textId="77777777" w:rsidR="00000000" w:rsidRDefault="003B3694">
      <w:pPr>
        <w:pStyle w:val="a0"/>
        <w:rPr>
          <w:rtl/>
        </w:rPr>
      </w:pPr>
    </w:p>
    <w:p w14:paraId="611DB556" w14:textId="77777777" w:rsidR="00000000" w:rsidRDefault="003B3694">
      <w:pPr>
        <w:pStyle w:val="a0"/>
        <w:rPr>
          <w:rFonts w:hint="cs"/>
          <w:rtl/>
        </w:rPr>
      </w:pPr>
      <w:r>
        <w:rPr>
          <w:rFonts w:hint="cs"/>
          <w:rtl/>
        </w:rPr>
        <w:t>מה זאת אומרת?</w:t>
      </w:r>
    </w:p>
    <w:p w14:paraId="4BC29CBA" w14:textId="77777777" w:rsidR="00000000" w:rsidRDefault="003B3694">
      <w:pPr>
        <w:pStyle w:val="a0"/>
        <w:rPr>
          <w:rFonts w:hint="cs"/>
          <w:rtl/>
        </w:rPr>
      </w:pPr>
    </w:p>
    <w:p w14:paraId="04036869" w14:textId="77777777" w:rsidR="00000000" w:rsidRDefault="003B3694">
      <w:pPr>
        <w:pStyle w:val="af0"/>
        <w:rPr>
          <w:rtl/>
        </w:rPr>
      </w:pPr>
      <w:r>
        <w:rPr>
          <w:rFonts w:hint="eastAsia"/>
          <w:rtl/>
        </w:rPr>
        <w:t>קריאות</w:t>
      </w:r>
      <w:r>
        <w:rPr>
          <w:rtl/>
        </w:rPr>
        <w:t>:</w:t>
      </w:r>
    </w:p>
    <w:p w14:paraId="11C939A5" w14:textId="77777777" w:rsidR="00000000" w:rsidRDefault="003B3694">
      <w:pPr>
        <w:pStyle w:val="a0"/>
        <w:rPr>
          <w:rFonts w:hint="cs"/>
          <w:rtl/>
        </w:rPr>
      </w:pPr>
    </w:p>
    <w:p w14:paraId="6FB53CF0" w14:textId="77777777" w:rsidR="00000000" w:rsidRDefault="003B3694">
      <w:pPr>
        <w:pStyle w:val="a0"/>
        <w:rPr>
          <w:rFonts w:hint="cs"/>
          <w:rtl/>
        </w:rPr>
      </w:pPr>
      <w:r>
        <w:rPr>
          <w:rFonts w:hint="cs"/>
          <w:rtl/>
        </w:rPr>
        <w:t>- - -</w:t>
      </w:r>
    </w:p>
    <w:p w14:paraId="16EFC6C4" w14:textId="77777777" w:rsidR="00000000" w:rsidRDefault="003B3694">
      <w:pPr>
        <w:pStyle w:val="a0"/>
        <w:rPr>
          <w:rtl/>
        </w:rPr>
      </w:pPr>
    </w:p>
    <w:p w14:paraId="07A8FF2F" w14:textId="77777777" w:rsidR="00000000" w:rsidRDefault="003B3694">
      <w:pPr>
        <w:pStyle w:val="a0"/>
        <w:rPr>
          <w:rFonts w:hint="cs"/>
          <w:rtl/>
        </w:rPr>
      </w:pPr>
    </w:p>
    <w:p w14:paraId="79526777" w14:textId="77777777" w:rsidR="00000000" w:rsidRDefault="003B3694">
      <w:pPr>
        <w:pStyle w:val="af1"/>
        <w:rPr>
          <w:rtl/>
        </w:rPr>
      </w:pPr>
      <w:r>
        <w:rPr>
          <w:rtl/>
        </w:rPr>
        <w:t>היו"ר אתי לבני:</w:t>
      </w:r>
    </w:p>
    <w:p w14:paraId="695845AD" w14:textId="77777777" w:rsidR="00000000" w:rsidRDefault="003B3694">
      <w:pPr>
        <w:pStyle w:val="a0"/>
        <w:rPr>
          <w:rtl/>
        </w:rPr>
      </w:pPr>
    </w:p>
    <w:p w14:paraId="7A75EB04" w14:textId="77777777" w:rsidR="00000000" w:rsidRDefault="003B3694">
      <w:pPr>
        <w:pStyle w:val="a0"/>
        <w:rPr>
          <w:rFonts w:hint="cs"/>
          <w:rtl/>
        </w:rPr>
      </w:pPr>
      <w:r>
        <w:rPr>
          <w:rFonts w:hint="cs"/>
          <w:rtl/>
        </w:rPr>
        <w:t>כבוד חבר הכנסת נסים דהן, אני קיבלתי הוראה מיושב-ראש הכנסת, שבהסכמת השר הצעת החוק תועלה אף שחבר הכנסת יאיר פרץ לא היה כאן. עכשיו השר אינו מסכי</w:t>
      </w:r>
      <w:r>
        <w:rPr>
          <w:rFonts w:hint="cs"/>
          <w:rtl/>
        </w:rPr>
        <w:t>ם. תודה. כבוד השר, אתה מוכן שהצעה זו תחזור ותעלה? או.קיי., יש הסכמה. בבקשה.</w:t>
      </w:r>
    </w:p>
    <w:p w14:paraId="18C5EB3F" w14:textId="77777777" w:rsidR="00000000" w:rsidRDefault="003B3694">
      <w:pPr>
        <w:pStyle w:val="a0"/>
        <w:rPr>
          <w:rFonts w:hint="cs"/>
          <w:rtl/>
        </w:rPr>
      </w:pPr>
    </w:p>
    <w:p w14:paraId="7BDE8DD9" w14:textId="77777777" w:rsidR="00000000" w:rsidRDefault="003B3694">
      <w:pPr>
        <w:pStyle w:val="af0"/>
        <w:rPr>
          <w:rtl/>
        </w:rPr>
      </w:pPr>
      <w:r>
        <w:rPr>
          <w:rFonts w:hint="eastAsia"/>
          <w:rtl/>
        </w:rPr>
        <w:t>קריאות</w:t>
      </w:r>
      <w:r>
        <w:rPr>
          <w:rtl/>
        </w:rPr>
        <w:t>:</w:t>
      </w:r>
    </w:p>
    <w:p w14:paraId="23F4C65A" w14:textId="77777777" w:rsidR="00000000" w:rsidRDefault="003B3694">
      <w:pPr>
        <w:pStyle w:val="a0"/>
        <w:rPr>
          <w:rFonts w:hint="cs"/>
          <w:rtl/>
        </w:rPr>
      </w:pPr>
    </w:p>
    <w:p w14:paraId="006A42BE" w14:textId="77777777" w:rsidR="00000000" w:rsidRDefault="003B3694">
      <w:pPr>
        <w:pStyle w:val="a0"/>
        <w:rPr>
          <w:rFonts w:hint="cs"/>
          <w:rtl/>
        </w:rPr>
      </w:pPr>
      <w:r>
        <w:rPr>
          <w:rFonts w:hint="cs"/>
          <w:rtl/>
        </w:rPr>
        <w:t>- - -</w:t>
      </w:r>
    </w:p>
    <w:p w14:paraId="078F108D" w14:textId="77777777" w:rsidR="00000000" w:rsidRDefault="003B3694">
      <w:pPr>
        <w:pStyle w:val="a0"/>
        <w:rPr>
          <w:rFonts w:hint="cs"/>
          <w:rtl/>
        </w:rPr>
      </w:pPr>
    </w:p>
    <w:p w14:paraId="167A9411" w14:textId="77777777" w:rsidR="00000000" w:rsidRDefault="003B3694">
      <w:pPr>
        <w:pStyle w:val="-"/>
        <w:rPr>
          <w:rtl/>
        </w:rPr>
      </w:pPr>
      <w:bookmarkStart w:id="133" w:name="FS000000487T12_11_2003_13_26_06C"/>
      <w:bookmarkEnd w:id="133"/>
      <w:r>
        <w:rPr>
          <w:rtl/>
        </w:rPr>
        <w:t>נסים דהן (ש"ס):</w:t>
      </w:r>
    </w:p>
    <w:p w14:paraId="778F20E8" w14:textId="77777777" w:rsidR="00000000" w:rsidRDefault="003B3694">
      <w:pPr>
        <w:pStyle w:val="a0"/>
        <w:rPr>
          <w:rtl/>
        </w:rPr>
      </w:pPr>
    </w:p>
    <w:p w14:paraId="48EE6CD6" w14:textId="77777777" w:rsidR="00000000" w:rsidRDefault="003B3694">
      <w:pPr>
        <w:pStyle w:val="a0"/>
        <w:rPr>
          <w:rFonts w:hint="cs"/>
          <w:rtl/>
        </w:rPr>
      </w:pPr>
      <w:r>
        <w:rPr>
          <w:rFonts w:hint="cs"/>
          <w:rtl/>
        </w:rPr>
        <w:t>גברתי היושבת בראש, חברי חברי הכנסת - - -</w:t>
      </w:r>
    </w:p>
    <w:p w14:paraId="7DD23C68" w14:textId="77777777" w:rsidR="00000000" w:rsidRDefault="003B3694">
      <w:pPr>
        <w:pStyle w:val="a0"/>
        <w:rPr>
          <w:rFonts w:hint="cs"/>
          <w:rtl/>
        </w:rPr>
      </w:pPr>
    </w:p>
    <w:p w14:paraId="05646CDA" w14:textId="77777777" w:rsidR="00000000" w:rsidRDefault="003B3694">
      <w:pPr>
        <w:pStyle w:val="af0"/>
        <w:rPr>
          <w:rtl/>
        </w:rPr>
      </w:pPr>
      <w:r>
        <w:rPr>
          <w:rFonts w:hint="eastAsia"/>
          <w:rtl/>
        </w:rPr>
        <w:t>קריאות</w:t>
      </w:r>
      <w:r>
        <w:rPr>
          <w:rtl/>
        </w:rPr>
        <w:t>:</w:t>
      </w:r>
    </w:p>
    <w:p w14:paraId="78B09F77" w14:textId="77777777" w:rsidR="00000000" w:rsidRDefault="003B3694">
      <w:pPr>
        <w:pStyle w:val="a0"/>
        <w:rPr>
          <w:rFonts w:hint="cs"/>
          <w:rtl/>
        </w:rPr>
      </w:pPr>
    </w:p>
    <w:p w14:paraId="2AE281E2" w14:textId="77777777" w:rsidR="00000000" w:rsidRDefault="003B3694">
      <w:pPr>
        <w:pStyle w:val="a0"/>
        <w:rPr>
          <w:rFonts w:hint="cs"/>
          <w:rtl/>
        </w:rPr>
      </w:pPr>
      <w:r>
        <w:rPr>
          <w:rFonts w:hint="cs"/>
          <w:rtl/>
        </w:rPr>
        <w:t>- - -</w:t>
      </w:r>
    </w:p>
    <w:p w14:paraId="4E9D7313" w14:textId="77777777" w:rsidR="00000000" w:rsidRDefault="003B3694">
      <w:pPr>
        <w:pStyle w:val="a0"/>
        <w:rPr>
          <w:rFonts w:hint="cs"/>
          <w:rtl/>
        </w:rPr>
      </w:pPr>
    </w:p>
    <w:p w14:paraId="09546DAE" w14:textId="77777777" w:rsidR="00000000" w:rsidRDefault="003B3694">
      <w:pPr>
        <w:pStyle w:val="af0"/>
        <w:rPr>
          <w:rtl/>
        </w:rPr>
      </w:pPr>
      <w:r>
        <w:rPr>
          <w:rFonts w:hint="eastAsia"/>
          <w:rtl/>
        </w:rPr>
        <w:t>אחמד</w:t>
      </w:r>
      <w:r>
        <w:rPr>
          <w:rtl/>
        </w:rPr>
        <w:t xml:space="preserve"> טיבי (חד"ש-תע"ל):</w:t>
      </w:r>
    </w:p>
    <w:p w14:paraId="07007485" w14:textId="77777777" w:rsidR="00000000" w:rsidRDefault="003B3694">
      <w:pPr>
        <w:pStyle w:val="a0"/>
        <w:rPr>
          <w:rFonts w:hint="cs"/>
          <w:rtl/>
        </w:rPr>
      </w:pPr>
    </w:p>
    <w:p w14:paraId="3782D0A8" w14:textId="77777777" w:rsidR="00000000" w:rsidRDefault="003B3694">
      <w:pPr>
        <w:pStyle w:val="a0"/>
        <w:rPr>
          <w:rFonts w:hint="cs"/>
          <w:rtl/>
        </w:rPr>
      </w:pPr>
      <w:r>
        <w:rPr>
          <w:rFonts w:hint="cs"/>
          <w:rtl/>
        </w:rPr>
        <w:t xml:space="preserve">גנבו הצבעה, ואתם יושבים. </w:t>
      </w:r>
    </w:p>
    <w:p w14:paraId="308B9BAB" w14:textId="77777777" w:rsidR="00000000" w:rsidRDefault="003B3694">
      <w:pPr>
        <w:pStyle w:val="a0"/>
        <w:rPr>
          <w:rFonts w:hint="cs"/>
          <w:rtl/>
        </w:rPr>
      </w:pPr>
    </w:p>
    <w:p w14:paraId="76DFB267" w14:textId="77777777" w:rsidR="00000000" w:rsidRDefault="003B3694">
      <w:pPr>
        <w:pStyle w:val="af1"/>
        <w:rPr>
          <w:rtl/>
        </w:rPr>
      </w:pPr>
      <w:r>
        <w:rPr>
          <w:rtl/>
        </w:rPr>
        <w:t>היו"ר אתי לבני:</w:t>
      </w:r>
    </w:p>
    <w:p w14:paraId="7ECC1DF6" w14:textId="77777777" w:rsidR="00000000" w:rsidRDefault="003B3694">
      <w:pPr>
        <w:pStyle w:val="a0"/>
        <w:rPr>
          <w:rtl/>
        </w:rPr>
      </w:pPr>
    </w:p>
    <w:p w14:paraId="77A67301" w14:textId="77777777" w:rsidR="00000000" w:rsidRDefault="003B3694">
      <w:pPr>
        <w:pStyle w:val="a0"/>
        <w:ind w:firstLine="0"/>
        <w:rPr>
          <w:rFonts w:hint="cs"/>
          <w:rtl/>
        </w:rPr>
      </w:pPr>
      <w:r>
        <w:rPr>
          <w:rFonts w:hint="cs"/>
          <w:rtl/>
        </w:rPr>
        <w:tab/>
        <w:t>התחל להציג את הדברי</w:t>
      </w:r>
      <w:r>
        <w:rPr>
          <w:rFonts w:hint="cs"/>
          <w:rtl/>
        </w:rPr>
        <w:t>ם, בבקשה.</w:t>
      </w:r>
    </w:p>
    <w:p w14:paraId="4796EB51" w14:textId="77777777" w:rsidR="00000000" w:rsidRDefault="003B3694">
      <w:pPr>
        <w:pStyle w:val="a0"/>
        <w:rPr>
          <w:rFonts w:hint="cs"/>
          <w:rtl/>
        </w:rPr>
      </w:pPr>
    </w:p>
    <w:p w14:paraId="03CE694E" w14:textId="77777777" w:rsidR="00000000" w:rsidRDefault="003B3694">
      <w:pPr>
        <w:pStyle w:val="-"/>
        <w:rPr>
          <w:rtl/>
        </w:rPr>
      </w:pPr>
      <w:bookmarkStart w:id="134" w:name="FS000000487T12_11_2003_13_27_13C"/>
      <w:bookmarkEnd w:id="134"/>
      <w:r>
        <w:rPr>
          <w:rtl/>
        </w:rPr>
        <w:t>נסים דהן (ש"ס):</w:t>
      </w:r>
    </w:p>
    <w:p w14:paraId="20AA97E0" w14:textId="77777777" w:rsidR="00000000" w:rsidRDefault="003B3694">
      <w:pPr>
        <w:pStyle w:val="a0"/>
        <w:rPr>
          <w:rtl/>
        </w:rPr>
      </w:pPr>
    </w:p>
    <w:p w14:paraId="4B912B3D" w14:textId="77777777" w:rsidR="00000000" w:rsidRDefault="003B3694">
      <w:pPr>
        <w:pStyle w:val="a0"/>
        <w:rPr>
          <w:rFonts w:hint="cs"/>
          <w:rtl/>
        </w:rPr>
      </w:pPr>
      <w:r>
        <w:rPr>
          <w:rFonts w:hint="cs"/>
          <w:rtl/>
        </w:rPr>
        <w:t xml:space="preserve">גברתי היושבת בראש, חברי חברי הכנסת, תרשו לי בבקשה למחות נמרצות על מה שקורה כאן בבית הזה. אין זה פלא שחברי הכנסת נמצאים בתחתית סולם האמון בעיני הציבור. </w:t>
      </w:r>
    </w:p>
    <w:p w14:paraId="1B34AC36" w14:textId="77777777" w:rsidR="00000000" w:rsidRDefault="003B3694">
      <w:pPr>
        <w:pStyle w:val="a0"/>
        <w:rPr>
          <w:rFonts w:hint="cs"/>
          <w:rtl/>
        </w:rPr>
      </w:pPr>
    </w:p>
    <w:p w14:paraId="4EBF606B" w14:textId="77777777" w:rsidR="00000000" w:rsidRDefault="003B3694">
      <w:pPr>
        <w:pStyle w:val="af0"/>
        <w:rPr>
          <w:rtl/>
        </w:rPr>
      </w:pPr>
      <w:r>
        <w:rPr>
          <w:rFonts w:hint="eastAsia"/>
          <w:rtl/>
        </w:rPr>
        <w:t>מאיר</w:t>
      </w:r>
      <w:r>
        <w:rPr>
          <w:rtl/>
        </w:rPr>
        <w:t xml:space="preserve"> פרוש (יהדות התורה):</w:t>
      </w:r>
    </w:p>
    <w:p w14:paraId="1EE2C9AE" w14:textId="77777777" w:rsidR="00000000" w:rsidRDefault="003B3694">
      <w:pPr>
        <w:pStyle w:val="a0"/>
        <w:rPr>
          <w:rFonts w:hint="cs"/>
          <w:rtl/>
        </w:rPr>
      </w:pPr>
    </w:p>
    <w:p w14:paraId="7D5FE5C2" w14:textId="77777777" w:rsidR="00000000" w:rsidRDefault="003B3694">
      <w:pPr>
        <w:pStyle w:val="a0"/>
        <w:rPr>
          <w:rFonts w:hint="cs"/>
          <w:rtl/>
        </w:rPr>
      </w:pPr>
      <w:r>
        <w:rPr>
          <w:rFonts w:hint="cs"/>
          <w:rtl/>
        </w:rPr>
        <w:t>- - -</w:t>
      </w:r>
    </w:p>
    <w:p w14:paraId="62FE439A" w14:textId="77777777" w:rsidR="00000000" w:rsidRDefault="003B3694">
      <w:pPr>
        <w:pStyle w:val="a0"/>
        <w:rPr>
          <w:rFonts w:hint="cs"/>
          <w:rtl/>
        </w:rPr>
      </w:pPr>
    </w:p>
    <w:p w14:paraId="4F745C29" w14:textId="77777777" w:rsidR="00000000" w:rsidRDefault="003B3694">
      <w:pPr>
        <w:pStyle w:val="-"/>
        <w:rPr>
          <w:rtl/>
        </w:rPr>
      </w:pPr>
      <w:bookmarkStart w:id="135" w:name="FS000000487T12_11_2003_13_29_32C"/>
      <w:bookmarkEnd w:id="135"/>
      <w:r>
        <w:rPr>
          <w:rtl/>
        </w:rPr>
        <w:t>נסים דהן (ש"ס):</w:t>
      </w:r>
    </w:p>
    <w:p w14:paraId="3E007C58" w14:textId="77777777" w:rsidR="00000000" w:rsidRDefault="003B3694">
      <w:pPr>
        <w:pStyle w:val="a0"/>
        <w:ind w:firstLine="0"/>
        <w:rPr>
          <w:rFonts w:hint="cs"/>
          <w:rtl/>
        </w:rPr>
      </w:pPr>
    </w:p>
    <w:p w14:paraId="33AF0194" w14:textId="77777777" w:rsidR="00000000" w:rsidRDefault="003B3694">
      <w:pPr>
        <w:pStyle w:val="a0"/>
        <w:ind w:firstLine="0"/>
        <w:rPr>
          <w:rFonts w:hint="cs"/>
          <w:rtl/>
        </w:rPr>
      </w:pPr>
      <w:r>
        <w:rPr>
          <w:rFonts w:hint="cs"/>
          <w:rtl/>
        </w:rPr>
        <w:tab/>
        <w:t xml:space="preserve">חברי חברי הכנסת, בראשית </w:t>
      </w:r>
      <w:r>
        <w:rPr>
          <w:rFonts w:hint="cs"/>
          <w:rtl/>
        </w:rPr>
        <w:t>דברי אני רוצה למחות על התופעה המבישה שחברי הכנסת, במיוחד מהקואליציה, מדרדרים את כבודם של חברי הבית הזה. לא קרה בהיסטוריה של כל הכנסות שכבודם של חברי הכנסת נרמס בצורה פראית כזאת. היום, בוועדת הכנסת שבה היו צריכים להחליט על פיצולים, נקבעה ישיבת ועדת הכנסת לש</w:t>
      </w:r>
      <w:r>
        <w:rPr>
          <w:rFonts w:hint="cs"/>
          <w:rtl/>
        </w:rPr>
        <w:t xml:space="preserve">עה 09:45. בפועל היא התחילה בשעה 10:25. בשעה 10:45 רצו לקיים הצבעה על 40 פיצולים הנוגעים ל-120 סעיפי חוק, כשנותנים לכל חבר כנסת פחות מדקה, ואחר כך מתפלאים שכבודם של חברי הכנסת בעיני הציבור הרחב נמצא בתחתית הסולם. </w:t>
      </w:r>
    </w:p>
    <w:p w14:paraId="5BDC5ACA" w14:textId="77777777" w:rsidR="00000000" w:rsidRDefault="003B3694">
      <w:pPr>
        <w:pStyle w:val="a0"/>
        <w:ind w:firstLine="0"/>
        <w:rPr>
          <w:rFonts w:hint="cs"/>
          <w:rtl/>
        </w:rPr>
      </w:pPr>
    </w:p>
    <w:p w14:paraId="2F93D0EC" w14:textId="77777777" w:rsidR="00000000" w:rsidRDefault="003B3694">
      <w:pPr>
        <w:pStyle w:val="a0"/>
        <w:ind w:firstLine="0"/>
        <w:rPr>
          <w:rFonts w:hint="cs"/>
          <w:rtl/>
        </w:rPr>
      </w:pPr>
      <w:r>
        <w:rPr>
          <w:rFonts w:hint="cs"/>
          <w:rtl/>
        </w:rPr>
        <w:tab/>
        <w:t>אדוני יושב-ראש הכנסת, כשמישהו מחברי הקואל</w:t>
      </w:r>
      <w:r>
        <w:rPr>
          <w:rFonts w:hint="cs"/>
          <w:rtl/>
        </w:rPr>
        <w:t>יציה רוצה למחות על דבר מה, מענישים אותו. חבר הכנסת שאול יהלום, עם כל היושר האישי שלו, מוחה בתוקף. למה לא דנים דיון מקצועי אמיתי ראוי בוועדת הכנסת? יש שם בריונים מהקואליציה שרומסים את כבודם של חברי הכנסת, רומסים כל מינהל תקין בכנסת.</w:t>
      </w:r>
    </w:p>
    <w:p w14:paraId="54C2C9E5" w14:textId="77777777" w:rsidR="00000000" w:rsidRDefault="003B3694">
      <w:pPr>
        <w:pStyle w:val="a0"/>
        <w:ind w:firstLine="0"/>
        <w:rPr>
          <w:rFonts w:hint="cs"/>
          <w:rtl/>
        </w:rPr>
      </w:pPr>
    </w:p>
    <w:p w14:paraId="4FC84010" w14:textId="77777777" w:rsidR="00000000" w:rsidRDefault="003B3694">
      <w:pPr>
        <w:pStyle w:val="af0"/>
        <w:rPr>
          <w:rtl/>
        </w:rPr>
      </w:pPr>
      <w:r>
        <w:rPr>
          <w:rFonts w:hint="eastAsia"/>
          <w:rtl/>
        </w:rPr>
        <w:t>דוד</w:t>
      </w:r>
      <w:r>
        <w:rPr>
          <w:rtl/>
        </w:rPr>
        <w:t xml:space="preserve"> אזולאי (ש"ס):</w:t>
      </w:r>
    </w:p>
    <w:p w14:paraId="504E98E7" w14:textId="77777777" w:rsidR="00000000" w:rsidRDefault="003B3694">
      <w:pPr>
        <w:pStyle w:val="a0"/>
        <w:rPr>
          <w:rFonts w:hint="cs"/>
          <w:rtl/>
        </w:rPr>
      </w:pPr>
    </w:p>
    <w:p w14:paraId="724CAFC1" w14:textId="77777777" w:rsidR="00000000" w:rsidRDefault="003B3694">
      <w:pPr>
        <w:pStyle w:val="a0"/>
        <w:rPr>
          <w:rFonts w:hint="cs"/>
          <w:rtl/>
        </w:rPr>
      </w:pPr>
      <w:r>
        <w:rPr>
          <w:rFonts w:hint="cs"/>
          <w:rtl/>
        </w:rPr>
        <w:t>והכו</w:t>
      </w:r>
      <w:r>
        <w:rPr>
          <w:rFonts w:hint="cs"/>
          <w:rtl/>
        </w:rPr>
        <w:t xml:space="preserve">ל בשם החוק. </w:t>
      </w:r>
    </w:p>
    <w:p w14:paraId="02FF7727" w14:textId="77777777" w:rsidR="00000000" w:rsidRDefault="003B3694">
      <w:pPr>
        <w:pStyle w:val="a0"/>
        <w:rPr>
          <w:rFonts w:hint="cs"/>
          <w:rtl/>
        </w:rPr>
      </w:pPr>
    </w:p>
    <w:p w14:paraId="1D8AC659" w14:textId="77777777" w:rsidR="00000000" w:rsidRDefault="003B3694">
      <w:pPr>
        <w:pStyle w:val="-"/>
        <w:rPr>
          <w:rtl/>
        </w:rPr>
      </w:pPr>
      <w:bookmarkStart w:id="136" w:name="FS000000487T12_11_2003_12_53_36"/>
      <w:bookmarkEnd w:id="136"/>
      <w:r>
        <w:rPr>
          <w:rFonts w:hint="eastAsia"/>
          <w:rtl/>
        </w:rPr>
        <w:t>נסים</w:t>
      </w:r>
      <w:r>
        <w:rPr>
          <w:rtl/>
        </w:rPr>
        <w:t xml:space="preserve"> דהן (ש"ס):</w:t>
      </w:r>
    </w:p>
    <w:p w14:paraId="6FE7FA21" w14:textId="77777777" w:rsidR="00000000" w:rsidRDefault="003B3694">
      <w:pPr>
        <w:pStyle w:val="a0"/>
        <w:rPr>
          <w:rFonts w:hint="cs"/>
          <w:rtl/>
        </w:rPr>
      </w:pPr>
    </w:p>
    <w:p w14:paraId="3173C4DE" w14:textId="77777777" w:rsidR="00000000" w:rsidRDefault="003B3694">
      <w:pPr>
        <w:pStyle w:val="a0"/>
        <w:rPr>
          <w:rFonts w:hint="cs"/>
          <w:rtl/>
        </w:rPr>
      </w:pPr>
      <w:r>
        <w:rPr>
          <w:rFonts w:hint="cs"/>
          <w:rtl/>
        </w:rPr>
        <w:t>ומדברים בשם החוק. אז יכול להיות שזה חוקי, אבל זה מסריח, אדוני שר המשפטים. אתה יודע את המושג הזה יפה מאוד. זה יכול להיות חוקי, כי זו סמכותו של היושב-ראש לקבוע את הדיון, אבל אי-אפשר לרמוס את המיעוט גם בדמוקרטיה כזאת משוכללת כמו</w:t>
      </w:r>
      <w:r>
        <w:rPr>
          <w:rFonts w:hint="cs"/>
          <w:rtl/>
        </w:rPr>
        <w:t xml:space="preserve"> במדינת ישראל. </w:t>
      </w:r>
    </w:p>
    <w:p w14:paraId="41543C4F" w14:textId="77777777" w:rsidR="00000000" w:rsidRDefault="003B3694">
      <w:pPr>
        <w:pStyle w:val="a0"/>
        <w:rPr>
          <w:rFonts w:hint="cs"/>
          <w:rtl/>
        </w:rPr>
      </w:pPr>
    </w:p>
    <w:p w14:paraId="579A7D5D" w14:textId="77777777" w:rsidR="00000000" w:rsidRDefault="003B3694">
      <w:pPr>
        <w:pStyle w:val="af0"/>
        <w:rPr>
          <w:rtl/>
        </w:rPr>
      </w:pPr>
      <w:r>
        <w:rPr>
          <w:rFonts w:hint="eastAsia"/>
          <w:rtl/>
        </w:rPr>
        <w:t>רוחמה</w:t>
      </w:r>
      <w:r>
        <w:rPr>
          <w:rtl/>
        </w:rPr>
        <w:t xml:space="preserve"> אברהם (הליכוד):</w:t>
      </w:r>
    </w:p>
    <w:p w14:paraId="5CC82A61" w14:textId="77777777" w:rsidR="00000000" w:rsidRDefault="003B3694">
      <w:pPr>
        <w:pStyle w:val="a0"/>
        <w:rPr>
          <w:rFonts w:hint="cs"/>
          <w:rtl/>
        </w:rPr>
      </w:pPr>
    </w:p>
    <w:p w14:paraId="060EC407" w14:textId="77777777" w:rsidR="00000000" w:rsidRDefault="003B3694">
      <w:pPr>
        <w:pStyle w:val="a0"/>
        <w:rPr>
          <w:rFonts w:hint="cs"/>
          <w:rtl/>
        </w:rPr>
      </w:pPr>
      <w:r>
        <w:rPr>
          <w:rFonts w:hint="cs"/>
          <w:rtl/>
        </w:rPr>
        <w:t>- - -</w:t>
      </w:r>
    </w:p>
    <w:p w14:paraId="7F82EC86" w14:textId="77777777" w:rsidR="00000000" w:rsidRDefault="003B3694">
      <w:pPr>
        <w:pStyle w:val="a0"/>
        <w:rPr>
          <w:rFonts w:hint="cs"/>
          <w:rtl/>
        </w:rPr>
      </w:pPr>
    </w:p>
    <w:p w14:paraId="5CB8C26B" w14:textId="77777777" w:rsidR="00000000" w:rsidRDefault="003B3694">
      <w:pPr>
        <w:pStyle w:val="af0"/>
        <w:rPr>
          <w:rtl/>
        </w:rPr>
      </w:pPr>
      <w:r>
        <w:rPr>
          <w:rFonts w:hint="eastAsia"/>
          <w:rtl/>
        </w:rPr>
        <w:t>דוד</w:t>
      </w:r>
      <w:r>
        <w:rPr>
          <w:rtl/>
        </w:rPr>
        <w:t xml:space="preserve"> אזולאי (ש"ס):</w:t>
      </w:r>
    </w:p>
    <w:p w14:paraId="370778E2" w14:textId="77777777" w:rsidR="00000000" w:rsidRDefault="003B3694">
      <w:pPr>
        <w:pStyle w:val="a0"/>
        <w:rPr>
          <w:rFonts w:hint="cs"/>
          <w:rtl/>
        </w:rPr>
      </w:pPr>
    </w:p>
    <w:p w14:paraId="34B5532A" w14:textId="77777777" w:rsidR="00000000" w:rsidRDefault="003B3694">
      <w:pPr>
        <w:pStyle w:val="a0"/>
        <w:rPr>
          <w:rFonts w:hint="cs"/>
          <w:rtl/>
        </w:rPr>
      </w:pPr>
      <w:r>
        <w:rPr>
          <w:rFonts w:hint="cs"/>
          <w:rtl/>
        </w:rPr>
        <w:t xml:space="preserve">פה זה כנסת, פועלים על-פי החוק. </w:t>
      </w:r>
    </w:p>
    <w:p w14:paraId="2B443CAA" w14:textId="77777777" w:rsidR="00000000" w:rsidRDefault="003B3694">
      <w:pPr>
        <w:pStyle w:val="a0"/>
        <w:rPr>
          <w:rFonts w:hint="cs"/>
          <w:rtl/>
        </w:rPr>
      </w:pPr>
    </w:p>
    <w:p w14:paraId="73D80764" w14:textId="77777777" w:rsidR="00000000" w:rsidRDefault="003B3694">
      <w:pPr>
        <w:pStyle w:val="-"/>
        <w:rPr>
          <w:rtl/>
        </w:rPr>
      </w:pPr>
      <w:bookmarkStart w:id="137" w:name="FS000000487T12_11_2003_12_54_38C"/>
      <w:bookmarkEnd w:id="137"/>
      <w:r>
        <w:rPr>
          <w:rtl/>
        </w:rPr>
        <w:t>נסים דהן (ש"ס):</w:t>
      </w:r>
    </w:p>
    <w:p w14:paraId="41A08C07" w14:textId="77777777" w:rsidR="00000000" w:rsidRDefault="003B3694">
      <w:pPr>
        <w:pStyle w:val="a0"/>
        <w:rPr>
          <w:rtl/>
        </w:rPr>
      </w:pPr>
    </w:p>
    <w:p w14:paraId="4728B665" w14:textId="77777777" w:rsidR="00000000" w:rsidRDefault="003B3694">
      <w:pPr>
        <w:pStyle w:val="a0"/>
        <w:rPr>
          <w:rFonts w:hint="cs"/>
          <w:rtl/>
        </w:rPr>
      </w:pPr>
      <w:r>
        <w:rPr>
          <w:rFonts w:hint="cs"/>
          <w:rtl/>
        </w:rPr>
        <w:t xml:space="preserve">ועכשיו אנחנו מגיעים למליאה, ומי שמנהל את המליאה זה בכלל יושב-ראש הקואליציה, לא היושב-ראש. הוא מכתיב לה מי ידבר, כמה ידבר, איך ידבר. </w:t>
      </w:r>
    </w:p>
    <w:p w14:paraId="7FEA0FF6" w14:textId="77777777" w:rsidR="00000000" w:rsidRDefault="003B3694">
      <w:pPr>
        <w:pStyle w:val="a0"/>
        <w:rPr>
          <w:rFonts w:hint="cs"/>
          <w:rtl/>
        </w:rPr>
      </w:pPr>
    </w:p>
    <w:p w14:paraId="51735750" w14:textId="77777777" w:rsidR="00000000" w:rsidRDefault="003B3694">
      <w:pPr>
        <w:pStyle w:val="af1"/>
        <w:rPr>
          <w:rtl/>
        </w:rPr>
      </w:pPr>
      <w:r>
        <w:rPr>
          <w:rtl/>
        </w:rPr>
        <w:t xml:space="preserve">היו"ר </w:t>
      </w:r>
      <w:r>
        <w:rPr>
          <w:rtl/>
        </w:rPr>
        <w:t>אתי לבני:</w:t>
      </w:r>
    </w:p>
    <w:p w14:paraId="50E97725" w14:textId="77777777" w:rsidR="00000000" w:rsidRDefault="003B3694">
      <w:pPr>
        <w:pStyle w:val="a0"/>
        <w:rPr>
          <w:rtl/>
        </w:rPr>
      </w:pPr>
    </w:p>
    <w:p w14:paraId="278CB38A" w14:textId="77777777" w:rsidR="00000000" w:rsidRDefault="003B3694">
      <w:pPr>
        <w:pStyle w:val="a0"/>
        <w:rPr>
          <w:rFonts w:hint="cs"/>
          <w:rtl/>
        </w:rPr>
      </w:pPr>
      <w:r>
        <w:rPr>
          <w:rFonts w:hint="cs"/>
          <w:rtl/>
        </w:rPr>
        <w:t xml:space="preserve">הוא לא מכתיב לי, אני קיבלתי הוראות. מכיוון שהוא לא היה במקום, רק בהסכמה אפשר להעלות מחדש. </w:t>
      </w:r>
    </w:p>
    <w:p w14:paraId="5BD07A97" w14:textId="77777777" w:rsidR="00000000" w:rsidRDefault="003B3694">
      <w:pPr>
        <w:pStyle w:val="a0"/>
        <w:rPr>
          <w:rFonts w:hint="cs"/>
          <w:rtl/>
        </w:rPr>
      </w:pPr>
    </w:p>
    <w:p w14:paraId="67FBDB4E" w14:textId="77777777" w:rsidR="00000000" w:rsidRDefault="003B3694">
      <w:pPr>
        <w:pStyle w:val="-"/>
        <w:rPr>
          <w:rtl/>
        </w:rPr>
      </w:pPr>
      <w:bookmarkStart w:id="138" w:name="FS000000487T12_11_2003_12_58_02C"/>
      <w:bookmarkEnd w:id="138"/>
    </w:p>
    <w:p w14:paraId="4419211E" w14:textId="77777777" w:rsidR="00000000" w:rsidRDefault="003B3694">
      <w:pPr>
        <w:pStyle w:val="-"/>
        <w:rPr>
          <w:rtl/>
        </w:rPr>
      </w:pPr>
      <w:r>
        <w:rPr>
          <w:rtl/>
        </w:rPr>
        <w:t>נסים דהן (ש"ס):</w:t>
      </w:r>
    </w:p>
    <w:p w14:paraId="13185750" w14:textId="77777777" w:rsidR="00000000" w:rsidRDefault="003B3694">
      <w:pPr>
        <w:pStyle w:val="a0"/>
        <w:rPr>
          <w:rtl/>
        </w:rPr>
      </w:pPr>
    </w:p>
    <w:p w14:paraId="27DA629E" w14:textId="77777777" w:rsidR="00000000" w:rsidRDefault="003B3694">
      <w:pPr>
        <w:pStyle w:val="a0"/>
        <w:rPr>
          <w:rFonts w:hint="cs"/>
          <w:rtl/>
        </w:rPr>
      </w:pPr>
      <w:r>
        <w:rPr>
          <w:rFonts w:hint="cs"/>
          <w:rtl/>
        </w:rPr>
        <w:t xml:space="preserve">במיוחד שעבדכם הנאמן קיבל את רשותו המפורשת של יושב-ראש הכנסת להיעדר, כיוון שהייתי צריך להיות בוועדה באותו רגע. </w:t>
      </w:r>
    </w:p>
    <w:p w14:paraId="000616FA" w14:textId="77777777" w:rsidR="00000000" w:rsidRDefault="003B3694">
      <w:pPr>
        <w:pStyle w:val="a0"/>
        <w:rPr>
          <w:rFonts w:hint="cs"/>
          <w:rtl/>
        </w:rPr>
      </w:pPr>
    </w:p>
    <w:p w14:paraId="04AC248E" w14:textId="77777777" w:rsidR="00000000" w:rsidRDefault="003B3694">
      <w:pPr>
        <w:pStyle w:val="a0"/>
        <w:rPr>
          <w:rFonts w:hint="cs"/>
          <w:rtl/>
        </w:rPr>
      </w:pPr>
      <w:r>
        <w:rPr>
          <w:rFonts w:hint="cs"/>
          <w:rtl/>
        </w:rPr>
        <w:t xml:space="preserve">אני רק רוצה לציין בסוף </w:t>
      </w:r>
      <w:r>
        <w:rPr>
          <w:rFonts w:hint="cs"/>
          <w:rtl/>
        </w:rPr>
        <w:t xml:space="preserve">דברי, שלצערי הרב לפארסה הזאת היו גם שותפים מהאופוזיציה. הם נתנו את הסכמתם לפארסה הזאת שנערכה היום בוועדת הכנסת, שלא יהיה דיון ראוי בפיצולים שכאלה. </w:t>
      </w:r>
    </w:p>
    <w:p w14:paraId="5B0303BF" w14:textId="77777777" w:rsidR="00000000" w:rsidRDefault="003B3694">
      <w:pPr>
        <w:pStyle w:val="a0"/>
        <w:rPr>
          <w:rFonts w:hint="cs"/>
          <w:rtl/>
        </w:rPr>
      </w:pPr>
    </w:p>
    <w:p w14:paraId="1DB3ABAC" w14:textId="77777777" w:rsidR="00000000" w:rsidRDefault="003B3694">
      <w:pPr>
        <w:pStyle w:val="a0"/>
        <w:rPr>
          <w:rFonts w:hint="cs"/>
          <w:rtl/>
        </w:rPr>
      </w:pPr>
      <w:r>
        <w:rPr>
          <w:rFonts w:hint="cs"/>
          <w:rtl/>
        </w:rPr>
        <w:t>לעצם החוק, בפקודת מס הכנסה יש עד היום סעיף שפוטר עמותות וארגונים קטנים מניהול ספרים כפולים. בדרך כלל אלה עמ</w:t>
      </w:r>
      <w:r>
        <w:rPr>
          <w:rFonts w:hint="cs"/>
          <w:rtl/>
        </w:rPr>
        <w:t>ותות של בתי-כנסת, דת, תרבות, צדקה וחסד; עמותות קטנות שההוצאות שלהן וההכנסות שלהן הן סכומים קטנים, 100,000 שקל בשנה. בשביל 100,000, 200,000 שקל בשנה לא לוקחים רואה-חשבון ולא עושים חשבונאות כפולה, שמחייבת בקרה ופיקוח שעולים לפעמים יותר מכל ההוצאות של העמותה.</w:t>
      </w:r>
      <w:r>
        <w:rPr>
          <w:rFonts w:hint="cs"/>
          <w:rtl/>
        </w:rPr>
        <w:t xml:space="preserve"> יש סמכות ויש שיקול-דעת לנציב מס-הכנסה לעדכן את הסכומים האלה מפעם לפעם. לצערנו הרב, בפועל הוא לא עדכן. משנת 1992 עד היום לא עודכנו הסכומים. </w:t>
      </w:r>
    </w:p>
    <w:p w14:paraId="10CD9B5C" w14:textId="77777777" w:rsidR="00000000" w:rsidRDefault="003B3694">
      <w:pPr>
        <w:pStyle w:val="a0"/>
        <w:rPr>
          <w:rFonts w:hint="cs"/>
          <w:rtl/>
        </w:rPr>
      </w:pPr>
    </w:p>
    <w:p w14:paraId="3ACDE2E7" w14:textId="77777777" w:rsidR="00000000" w:rsidRDefault="003B3694">
      <w:pPr>
        <w:pStyle w:val="a0"/>
        <w:rPr>
          <w:rFonts w:hint="cs"/>
          <w:rtl/>
        </w:rPr>
      </w:pPr>
      <w:r>
        <w:rPr>
          <w:rFonts w:hint="cs"/>
          <w:rtl/>
        </w:rPr>
        <w:t>ולכן באה הצעת החוק הפשוטה הזאת לבקש שהסכומים יעודכנו על-פי המדד פעם בשנה, כדי שעמותה שהיתה קטנה בשנת 1992 והיום הי</w:t>
      </w:r>
      <w:r>
        <w:rPr>
          <w:rFonts w:hint="cs"/>
          <w:rtl/>
        </w:rPr>
        <w:t xml:space="preserve">א עדיין קטנה, בגלל פער המדד פתאום הופכת גדולה. </w:t>
      </w:r>
    </w:p>
    <w:p w14:paraId="07868087" w14:textId="77777777" w:rsidR="00000000" w:rsidRDefault="003B3694">
      <w:pPr>
        <w:pStyle w:val="a0"/>
        <w:rPr>
          <w:rFonts w:hint="cs"/>
          <w:rtl/>
        </w:rPr>
      </w:pPr>
    </w:p>
    <w:p w14:paraId="4DFD6EE5" w14:textId="77777777" w:rsidR="00000000" w:rsidRDefault="003B3694">
      <w:pPr>
        <w:pStyle w:val="a0"/>
        <w:rPr>
          <w:rFonts w:hint="cs"/>
          <w:rtl/>
        </w:rPr>
      </w:pPr>
      <w:r>
        <w:rPr>
          <w:rFonts w:hint="cs"/>
          <w:rtl/>
        </w:rPr>
        <w:t xml:space="preserve">אני מבקש לקבל את הצעת החוק ולהעביר אותה לוועדת הכספים להמשך דיון. </w:t>
      </w:r>
    </w:p>
    <w:p w14:paraId="0E941558" w14:textId="77777777" w:rsidR="00000000" w:rsidRDefault="003B3694">
      <w:pPr>
        <w:pStyle w:val="a0"/>
        <w:rPr>
          <w:rFonts w:hint="cs"/>
          <w:rtl/>
        </w:rPr>
      </w:pPr>
    </w:p>
    <w:p w14:paraId="620395C0" w14:textId="77777777" w:rsidR="00000000" w:rsidRDefault="003B3694">
      <w:pPr>
        <w:pStyle w:val="af1"/>
        <w:rPr>
          <w:rtl/>
        </w:rPr>
      </w:pPr>
      <w:r>
        <w:rPr>
          <w:rtl/>
        </w:rPr>
        <w:t>היו"ר אתי לבני:</w:t>
      </w:r>
    </w:p>
    <w:p w14:paraId="3E94DD36" w14:textId="77777777" w:rsidR="00000000" w:rsidRDefault="003B3694">
      <w:pPr>
        <w:pStyle w:val="a0"/>
        <w:rPr>
          <w:rtl/>
        </w:rPr>
      </w:pPr>
    </w:p>
    <w:p w14:paraId="6FF7411F" w14:textId="77777777" w:rsidR="00000000" w:rsidRDefault="003B3694">
      <w:pPr>
        <w:pStyle w:val="a0"/>
        <w:rPr>
          <w:rFonts w:hint="cs"/>
          <w:rtl/>
        </w:rPr>
      </w:pPr>
      <w:r>
        <w:rPr>
          <w:rFonts w:hint="cs"/>
          <w:rtl/>
        </w:rPr>
        <w:t xml:space="preserve">תודה רבה. משיב השר מאיר שטרית. </w:t>
      </w:r>
    </w:p>
    <w:p w14:paraId="7B8A40AA" w14:textId="77777777" w:rsidR="00000000" w:rsidRDefault="003B3694">
      <w:pPr>
        <w:pStyle w:val="a0"/>
        <w:rPr>
          <w:rFonts w:hint="cs"/>
          <w:rtl/>
        </w:rPr>
      </w:pPr>
    </w:p>
    <w:p w14:paraId="01DFA416" w14:textId="77777777" w:rsidR="00000000" w:rsidRDefault="003B3694">
      <w:pPr>
        <w:pStyle w:val="a"/>
        <w:rPr>
          <w:rtl/>
        </w:rPr>
      </w:pPr>
      <w:bookmarkStart w:id="139" w:name="FS000000478T12_11_2003_13_02_42"/>
      <w:bookmarkStart w:id="140" w:name="_Toc69719331"/>
      <w:bookmarkEnd w:id="139"/>
      <w:r>
        <w:rPr>
          <w:rFonts w:hint="eastAsia"/>
          <w:rtl/>
        </w:rPr>
        <w:t>השר</w:t>
      </w:r>
      <w:r>
        <w:rPr>
          <w:rtl/>
        </w:rPr>
        <w:t xml:space="preserve"> מאיר שטרית:</w:t>
      </w:r>
      <w:bookmarkEnd w:id="140"/>
    </w:p>
    <w:p w14:paraId="7BA689E0" w14:textId="77777777" w:rsidR="00000000" w:rsidRDefault="003B3694">
      <w:pPr>
        <w:pStyle w:val="a0"/>
        <w:rPr>
          <w:rFonts w:hint="cs"/>
          <w:rtl/>
        </w:rPr>
      </w:pPr>
    </w:p>
    <w:p w14:paraId="3F0444D2" w14:textId="77777777" w:rsidR="00000000" w:rsidRDefault="003B3694">
      <w:pPr>
        <w:pStyle w:val="a0"/>
        <w:rPr>
          <w:rFonts w:hint="cs"/>
          <w:rtl/>
        </w:rPr>
      </w:pPr>
      <w:r>
        <w:rPr>
          <w:rFonts w:hint="cs"/>
          <w:rtl/>
        </w:rPr>
        <w:t>גברתי היושבת-ראש, רבותי חברי הכנסת, ראשית, תרשו לי לברך את תלמידי בית-הס</w:t>
      </w:r>
      <w:r>
        <w:rPr>
          <w:rFonts w:hint="cs"/>
          <w:rtl/>
        </w:rPr>
        <w:t xml:space="preserve">פר "גינזבורג" מיבנה, בית-ספר תיכון גדול ביבנה, שנמצאים כאן כאורחי הכנסת ומבקרים בכנסת במסגרת לימודיהם. אני מקדם אותם בברכה בבואם בשערי הכנסת. </w:t>
      </w:r>
    </w:p>
    <w:p w14:paraId="21D1132B" w14:textId="77777777" w:rsidR="00000000" w:rsidRDefault="003B3694">
      <w:pPr>
        <w:pStyle w:val="a0"/>
        <w:rPr>
          <w:rFonts w:hint="cs"/>
          <w:rtl/>
        </w:rPr>
      </w:pPr>
    </w:p>
    <w:p w14:paraId="6CD91B28" w14:textId="77777777" w:rsidR="00000000" w:rsidRDefault="003B3694">
      <w:pPr>
        <w:pStyle w:val="a0"/>
        <w:rPr>
          <w:rFonts w:hint="cs"/>
          <w:rtl/>
        </w:rPr>
      </w:pPr>
      <w:r>
        <w:rPr>
          <w:rFonts w:hint="cs"/>
          <w:rtl/>
        </w:rPr>
        <w:t>שנית, אני קצת מתפלא על המהומה שקמה פה. אני לא מבין על מה הרעש. כלל נהוג ונקוט בידינו, שכאשר יש הצבעה בכנסת, ברגע</w:t>
      </w:r>
      <w:r>
        <w:rPr>
          <w:rFonts w:hint="cs"/>
          <w:rtl/>
        </w:rPr>
        <w:t xml:space="preserve"> שמצביעים </w:t>
      </w:r>
      <w:r>
        <w:rPr>
          <w:rtl/>
        </w:rPr>
        <w:t>–</w:t>
      </w:r>
      <w:r>
        <w:rPr>
          <w:rFonts w:hint="cs"/>
          <w:rtl/>
        </w:rPr>
        <w:t xml:space="preserve"> נגמר. </w:t>
      </w:r>
    </w:p>
    <w:p w14:paraId="5FF3B2C2" w14:textId="77777777" w:rsidR="00000000" w:rsidRDefault="003B3694">
      <w:pPr>
        <w:pStyle w:val="a0"/>
        <w:rPr>
          <w:rFonts w:hint="cs"/>
          <w:rtl/>
        </w:rPr>
      </w:pPr>
    </w:p>
    <w:p w14:paraId="231DA59A" w14:textId="77777777" w:rsidR="00000000" w:rsidRDefault="003B3694">
      <w:pPr>
        <w:pStyle w:val="af0"/>
        <w:rPr>
          <w:rtl/>
        </w:rPr>
      </w:pPr>
      <w:r>
        <w:rPr>
          <w:rFonts w:hint="eastAsia"/>
          <w:rtl/>
        </w:rPr>
        <w:t>נסים</w:t>
      </w:r>
      <w:r>
        <w:rPr>
          <w:rtl/>
        </w:rPr>
        <w:t xml:space="preserve"> דהן (ש"ס):</w:t>
      </w:r>
    </w:p>
    <w:p w14:paraId="4366D8B7" w14:textId="77777777" w:rsidR="00000000" w:rsidRDefault="003B3694">
      <w:pPr>
        <w:pStyle w:val="a0"/>
        <w:rPr>
          <w:rFonts w:hint="cs"/>
          <w:rtl/>
        </w:rPr>
      </w:pPr>
    </w:p>
    <w:p w14:paraId="5B94C12A" w14:textId="77777777" w:rsidR="00000000" w:rsidRDefault="003B3694">
      <w:pPr>
        <w:pStyle w:val="a0"/>
        <w:rPr>
          <w:rFonts w:hint="cs"/>
          <w:rtl/>
        </w:rPr>
      </w:pPr>
      <w:r>
        <w:rPr>
          <w:rFonts w:hint="cs"/>
          <w:rtl/>
        </w:rPr>
        <w:t xml:space="preserve">לא, טעות - - - </w:t>
      </w:r>
    </w:p>
    <w:p w14:paraId="74C35C8B" w14:textId="77777777" w:rsidR="00000000" w:rsidRDefault="003B3694">
      <w:pPr>
        <w:pStyle w:val="a0"/>
        <w:rPr>
          <w:rFonts w:hint="cs"/>
          <w:rtl/>
        </w:rPr>
      </w:pPr>
    </w:p>
    <w:p w14:paraId="05C23D1B" w14:textId="77777777" w:rsidR="00000000" w:rsidRDefault="003B3694">
      <w:pPr>
        <w:pStyle w:val="-"/>
        <w:rPr>
          <w:rtl/>
        </w:rPr>
      </w:pPr>
      <w:bookmarkStart w:id="141" w:name="FS000000478T12_11_2003_13_05_44C"/>
      <w:bookmarkEnd w:id="141"/>
      <w:r>
        <w:rPr>
          <w:rtl/>
        </w:rPr>
        <w:t>השר מאיר שטרית:</w:t>
      </w:r>
    </w:p>
    <w:p w14:paraId="07AEEAFC" w14:textId="77777777" w:rsidR="00000000" w:rsidRDefault="003B3694">
      <w:pPr>
        <w:pStyle w:val="a0"/>
        <w:rPr>
          <w:rtl/>
        </w:rPr>
      </w:pPr>
    </w:p>
    <w:p w14:paraId="5C798589" w14:textId="77777777" w:rsidR="00000000" w:rsidRDefault="003B3694">
      <w:pPr>
        <w:pStyle w:val="a0"/>
        <w:rPr>
          <w:rFonts w:hint="cs"/>
          <w:rtl/>
        </w:rPr>
      </w:pPr>
      <w:r>
        <w:rPr>
          <w:rFonts w:hint="cs"/>
          <w:rtl/>
        </w:rPr>
        <w:t>היתה הצבעה, אדוני, אני ישבתי כמוך בכנסת, והיא נגמרה, והוויכוח מיותר. אני אומר לך שאם היו מצביעים פעם נוספת, היה רוב יותר גדול נגד הצעת החוק, מדוע? למשל, ראיתי שהשר פורז ישב ולא הספיק לה</w:t>
      </w:r>
      <w:r>
        <w:rPr>
          <w:rFonts w:hint="cs"/>
          <w:rtl/>
        </w:rPr>
        <w:t xml:space="preserve">צביע. </w:t>
      </w:r>
    </w:p>
    <w:p w14:paraId="3D04B741" w14:textId="77777777" w:rsidR="00000000" w:rsidRDefault="003B3694">
      <w:pPr>
        <w:pStyle w:val="a0"/>
        <w:rPr>
          <w:rFonts w:hint="cs"/>
          <w:rtl/>
        </w:rPr>
      </w:pPr>
    </w:p>
    <w:p w14:paraId="78F71453" w14:textId="77777777" w:rsidR="00000000" w:rsidRDefault="003B3694">
      <w:pPr>
        <w:pStyle w:val="af0"/>
        <w:rPr>
          <w:rtl/>
        </w:rPr>
      </w:pPr>
      <w:r>
        <w:rPr>
          <w:rFonts w:hint="eastAsia"/>
          <w:rtl/>
        </w:rPr>
        <w:t>יולי</w:t>
      </w:r>
      <w:r>
        <w:rPr>
          <w:rtl/>
        </w:rPr>
        <w:t xml:space="preserve"> תמיר (העבודה-מימד):</w:t>
      </w:r>
    </w:p>
    <w:p w14:paraId="39D39A94" w14:textId="77777777" w:rsidR="00000000" w:rsidRDefault="003B3694">
      <w:pPr>
        <w:pStyle w:val="a0"/>
        <w:rPr>
          <w:rFonts w:hint="cs"/>
          <w:rtl/>
        </w:rPr>
      </w:pPr>
    </w:p>
    <w:p w14:paraId="05DE054C" w14:textId="77777777" w:rsidR="00000000" w:rsidRDefault="003B3694">
      <w:pPr>
        <w:pStyle w:val="a0"/>
        <w:rPr>
          <w:rFonts w:hint="cs"/>
          <w:rtl/>
        </w:rPr>
      </w:pPr>
      <w:r>
        <w:rPr>
          <w:rFonts w:hint="cs"/>
          <w:rtl/>
        </w:rPr>
        <w:t xml:space="preserve">אז בואו נצביע. </w:t>
      </w:r>
    </w:p>
    <w:p w14:paraId="317DECCF" w14:textId="77777777" w:rsidR="00000000" w:rsidRDefault="003B3694">
      <w:pPr>
        <w:pStyle w:val="a0"/>
        <w:rPr>
          <w:rFonts w:hint="cs"/>
          <w:rtl/>
        </w:rPr>
      </w:pPr>
    </w:p>
    <w:p w14:paraId="46F27D84" w14:textId="77777777" w:rsidR="00000000" w:rsidRDefault="003B3694">
      <w:pPr>
        <w:pStyle w:val="-"/>
        <w:rPr>
          <w:rtl/>
        </w:rPr>
      </w:pPr>
      <w:bookmarkStart w:id="142" w:name="FS000000478T12_11_2003_13_06_34C"/>
      <w:bookmarkEnd w:id="142"/>
      <w:r>
        <w:rPr>
          <w:rtl/>
        </w:rPr>
        <w:t>השר מאיר שטרית:</w:t>
      </w:r>
    </w:p>
    <w:p w14:paraId="5FC61342" w14:textId="77777777" w:rsidR="00000000" w:rsidRDefault="003B3694">
      <w:pPr>
        <w:pStyle w:val="a0"/>
        <w:rPr>
          <w:rtl/>
        </w:rPr>
      </w:pPr>
    </w:p>
    <w:p w14:paraId="4CDDB0CE" w14:textId="77777777" w:rsidR="00000000" w:rsidRDefault="003B3694">
      <w:pPr>
        <w:pStyle w:val="a0"/>
        <w:rPr>
          <w:rFonts w:hint="cs"/>
          <w:rtl/>
        </w:rPr>
      </w:pPr>
      <w:r>
        <w:rPr>
          <w:rFonts w:hint="cs"/>
          <w:rtl/>
        </w:rPr>
        <w:t xml:space="preserve">השר זנדברג נכנס שתי דקות אחרי ההצבעה ולא הספיק להצביע. אז מה? זה הכלל הדמוקרטי </w:t>
      </w:r>
      <w:r>
        <w:rPr>
          <w:rtl/>
        </w:rPr>
        <w:t>–</w:t>
      </w:r>
      <w:r>
        <w:rPr>
          <w:rFonts w:hint="cs"/>
          <w:rtl/>
        </w:rPr>
        <w:t xml:space="preserve"> יש הצבעה, הוויכוח נגמר. </w:t>
      </w:r>
    </w:p>
    <w:p w14:paraId="6FD4A2E7" w14:textId="77777777" w:rsidR="00000000" w:rsidRDefault="003B3694">
      <w:pPr>
        <w:pStyle w:val="a0"/>
        <w:rPr>
          <w:rFonts w:hint="cs"/>
          <w:rtl/>
        </w:rPr>
      </w:pPr>
    </w:p>
    <w:p w14:paraId="4B7A707A" w14:textId="77777777" w:rsidR="00000000" w:rsidRDefault="003B3694">
      <w:pPr>
        <w:pStyle w:val="af0"/>
        <w:rPr>
          <w:rtl/>
        </w:rPr>
      </w:pPr>
      <w:r>
        <w:rPr>
          <w:rFonts w:hint="eastAsia"/>
          <w:rtl/>
        </w:rPr>
        <w:t>רן</w:t>
      </w:r>
      <w:r>
        <w:rPr>
          <w:rtl/>
        </w:rPr>
        <w:t xml:space="preserve"> כהן (מרצ):</w:t>
      </w:r>
    </w:p>
    <w:p w14:paraId="3339DC33" w14:textId="77777777" w:rsidR="00000000" w:rsidRDefault="003B3694">
      <w:pPr>
        <w:pStyle w:val="a0"/>
        <w:rPr>
          <w:rFonts w:hint="cs"/>
          <w:rtl/>
        </w:rPr>
      </w:pPr>
    </w:p>
    <w:p w14:paraId="4DC16F3C" w14:textId="77777777" w:rsidR="00000000" w:rsidRDefault="003B3694">
      <w:pPr>
        <w:pStyle w:val="a0"/>
        <w:rPr>
          <w:rFonts w:hint="cs"/>
          <w:rtl/>
        </w:rPr>
      </w:pPr>
      <w:r>
        <w:rPr>
          <w:rFonts w:hint="cs"/>
          <w:rtl/>
        </w:rPr>
        <w:t>אבל מה שקרה זה שהיושבת-ראש בטעות אמרה, ובתום לב היא טעתה, שזה עובר</w:t>
      </w:r>
      <w:r>
        <w:rPr>
          <w:rFonts w:hint="cs"/>
          <w:rtl/>
        </w:rPr>
        <w:t xml:space="preserve"> לוועדה או למליאה, ואין דבר כזה בהצעות חוק, עם כל הכבוד. </w:t>
      </w:r>
    </w:p>
    <w:p w14:paraId="10D5416B" w14:textId="77777777" w:rsidR="00000000" w:rsidRDefault="003B3694">
      <w:pPr>
        <w:pStyle w:val="a0"/>
        <w:rPr>
          <w:rFonts w:hint="cs"/>
          <w:rtl/>
        </w:rPr>
      </w:pPr>
    </w:p>
    <w:p w14:paraId="603B5992" w14:textId="77777777" w:rsidR="00000000" w:rsidRDefault="003B3694">
      <w:pPr>
        <w:pStyle w:val="-"/>
        <w:rPr>
          <w:rtl/>
        </w:rPr>
      </w:pPr>
      <w:bookmarkStart w:id="143" w:name="FS000000478T12_11_2003_13_09_09C"/>
      <w:bookmarkEnd w:id="143"/>
      <w:r>
        <w:rPr>
          <w:rtl/>
        </w:rPr>
        <w:t>השר מאיר שטרית:</w:t>
      </w:r>
    </w:p>
    <w:p w14:paraId="5FE81C9D" w14:textId="77777777" w:rsidR="00000000" w:rsidRDefault="003B3694">
      <w:pPr>
        <w:pStyle w:val="a0"/>
        <w:rPr>
          <w:rtl/>
        </w:rPr>
      </w:pPr>
    </w:p>
    <w:p w14:paraId="669EA66C" w14:textId="77777777" w:rsidR="00000000" w:rsidRDefault="003B3694">
      <w:pPr>
        <w:pStyle w:val="a0"/>
        <w:rPr>
          <w:rFonts w:hint="cs"/>
          <w:rtl/>
        </w:rPr>
      </w:pPr>
      <w:r>
        <w:rPr>
          <w:rFonts w:hint="cs"/>
          <w:rtl/>
        </w:rPr>
        <w:t xml:space="preserve">אגב, גם יושב-ראש הוא בן-אדם וגם לו מותר לטעות, אז מה? אבל זה לא מבטל את ההצבעה. </w:t>
      </w:r>
    </w:p>
    <w:p w14:paraId="6F6372F2" w14:textId="77777777" w:rsidR="00000000" w:rsidRDefault="003B3694">
      <w:pPr>
        <w:pStyle w:val="a0"/>
        <w:rPr>
          <w:rFonts w:hint="cs"/>
          <w:rtl/>
        </w:rPr>
      </w:pPr>
    </w:p>
    <w:p w14:paraId="553D9577" w14:textId="77777777" w:rsidR="00000000" w:rsidRDefault="003B3694">
      <w:pPr>
        <w:pStyle w:val="af0"/>
        <w:rPr>
          <w:rtl/>
        </w:rPr>
      </w:pPr>
      <w:r>
        <w:rPr>
          <w:rFonts w:hint="eastAsia"/>
          <w:rtl/>
        </w:rPr>
        <w:t>מיכאל</w:t>
      </w:r>
      <w:r>
        <w:rPr>
          <w:rtl/>
        </w:rPr>
        <w:t xml:space="preserve"> מלכיאור (העבודה-מימד):</w:t>
      </w:r>
    </w:p>
    <w:p w14:paraId="369BD145" w14:textId="77777777" w:rsidR="00000000" w:rsidRDefault="003B3694">
      <w:pPr>
        <w:pStyle w:val="a0"/>
        <w:rPr>
          <w:rFonts w:hint="cs"/>
          <w:rtl/>
        </w:rPr>
      </w:pPr>
    </w:p>
    <w:p w14:paraId="12B81225" w14:textId="77777777" w:rsidR="00000000" w:rsidRDefault="003B3694">
      <w:pPr>
        <w:pStyle w:val="a0"/>
        <w:rPr>
          <w:rFonts w:hint="cs"/>
          <w:rtl/>
        </w:rPr>
      </w:pPr>
      <w:r>
        <w:rPr>
          <w:rFonts w:hint="cs"/>
          <w:rtl/>
        </w:rPr>
        <w:t xml:space="preserve">אם טועים, צריך להצביע עוד הפעם. </w:t>
      </w:r>
    </w:p>
    <w:p w14:paraId="3A9CD342" w14:textId="77777777" w:rsidR="00000000" w:rsidRDefault="003B3694">
      <w:pPr>
        <w:pStyle w:val="a0"/>
        <w:rPr>
          <w:rFonts w:hint="cs"/>
          <w:rtl/>
        </w:rPr>
      </w:pPr>
    </w:p>
    <w:p w14:paraId="2D615F33" w14:textId="77777777" w:rsidR="00000000" w:rsidRDefault="003B3694">
      <w:pPr>
        <w:pStyle w:val="-"/>
        <w:rPr>
          <w:rtl/>
        </w:rPr>
      </w:pPr>
      <w:bookmarkStart w:id="144" w:name="FS000000478T12_11_2003_13_09_37C"/>
      <w:bookmarkEnd w:id="144"/>
      <w:r>
        <w:rPr>
          <w:rtl/>
        </w:rPr>
        <w:t>השר מאיר שטרית:</w:t>
      </w:r>
    </w:p>
    <w:p w14:paraId="0B8DE14D" w14:textId="77777777" w:rsidR="00000000" w:rsidRDefault="003B3694">
      <w:pPr>
        <w:pStyle w:val="a0"/>
        <w:rPr>
          <w:rtl/>
        </w:rPr>
      </w:pPr>
    </w:p>
    <w:p w14:paraId="5D08FC2C" w14:textId="77777777" w:rsidR="00000000" w:rsidRDefault="003B3694">
      <w:pPr>
        <w:pStyle w:val="a0"/>
        <w:rPr>
          <w:rFonts w:hint="cs"/>
          <w:rtl/>
        </w:rPr>
      </w:pPr>
      <w:r>
        <w:rPr>
          <w:rFonts w:hint="cs"/>
          <w:rtl/>
        </w:rPr>
        <w:t xml:space="preserve">היא לא הודיעה על </w:t>
      </w:r>
      <w:r>
        <w:rPr>
          <w:rFonts w:hint="cs"/>
          <w:rtl/>
        </w:rPr>
        <w:t xml:space="preserve">ביטול ההצבעה. </w:t>
      </w:r>
    </w:p>
    <w:p w14:paraId="3CBEFC7A" w14:textId="77777777" w:rsidR="00000000" w:rsidRDefault="003B3694">
      <w:pPr>
        <w:pStyle w:val="a0"/>
        <w:rPr>
          <w:rFonts w:hint="cs"/>
          <w:rtl/>
        </w:rPr>
      </w:pPr>
    </w:p>
    <w:p w14:paraId="05E89BA8" w14:textId="77777777" w:rsidR="00000000" w:rsidRDefault="003B3694">
      <w:pPr>
        <w:pStyle w:val="a0"/>
        <w:rPr>
          <w:rFonts w:hint="cs"/>
          <w:rtl/>
        </w:rPr>
      </w:pPr>
      <w:r>
        <w:rPr>
          <w:rFonts w:hint="cs"/>
          <w:rtl/>
        </w:rPr>
        <w:t>אני מבין שיש קצת זעם גם של חברים אחרים, בגלל העובדה שבוועדת הכנסת לא קרה בדיוק מה שהם רצו שיקרה. מה לעשות, גם שם יש דמוקרטיה. יושב-ראש הקואליציה הצליח לגבש רוב, לרבות תמיכה של העבודה, בהחלטות לאילו ועדות זה עובר, אז מה לעשות? לא תמיד הדמוקר</w:t>
      </w:r>
      <w:r>
        <w:rPr>
          <w:rFonts w:hint="cs"/>
          <w:rtl/>
        </w:rPr>
        <w:t xml:space="preserve">טיה הולכת לטובת כל מי שמציע, לפעמים יש רוב נגד. צריך לדעת לקבל את זה בכבוד ובאהבה. </w:t>
      </w:r>
    </w:p>
    <w:p w14:paraId="47A82C82" w14:textId="77777777" w:rsidR="00000000" w:rsidRDefault="003B3694">
      <w:pPr>
        <w:pStyle w:val="a0"/>
        <w:rPr>
          <w:rFonts w:hint="cs"/>
          <w:rtl/>
        </w:rPr>
      </w:pPr>
    </w:p>
    <w:p w14:paraId="19C06513" w14:textId="77777777" w:rsidR="00000000" w:rsidRDefault="003B3694">
      <w:pPr>
        <w:pStyle w:val="a0"/>
        <w:rPr>
          <w:rFonts w:hint="cs"/>
          <w:rtl/>
        </w:rPr>
      </w:pPr>
      <w:r>
        <w:rPr>
          <w:rFonts w:hint="cs"/>
          <w:rtl/>
        </w:rPr>
        <w:t xml:space="preserve">אני מהבמה הזאת בכנסת הזאת הגשתי הצעות חוק למכביר ב-20 השנים האחרונות, ולא פעם אחת </w:t>
      </w:r>
      <w:r>
        <w:rPr>
          <w:rtl/>
        </w:rPr>
        <w:t>–</w:t>
      </w:r>
      <w:r>
        <w:rPr>
          <w:rFonts w:hint="cs"/>
          <w:rtl/>
        </w:rPr>
        <w:t xml:space="preserve"> עשרות פעמים </w:t>
      </w:r>
      <w:r>
        <w:rPr>
          <w:rtl/>
        </w:rPr>
        <w:t>–</w:t>
      </w:r>
      <w:r>
        <w:rPr>
          <w:rFonts w:hint="cs"/>
          <w:rtl/>
        </w:rPr>
        <w:t xml:space="preserve"> נפלתי בהצעות החוק, אז מה? זה קורה, וצריך לכבד את זה ולנסות מחדש עוד הפעם </w:t>
      </w:r>
      <w:r>
        <w:rPr>
          <w:rFonts w:hint="cs"/>
          <w:rtl/>
        </w:rPr>
        <w:t xml:space="preserve">אם רוצים. </w:t>
      </w:r>
    </w:p>
    <w:p w14:paraId="04F24852" w14:textId="77777777" w:rsidR="00000000" w:rsidRDefault="003B3694">
      <w:pPr>
        <w:pStyle w:val="a0"/>
        <w:rPr>
          <w:rFonts w:hint="cs"/>
          <w:rtl/>
        </w:rPr>
      </w:pPr>
    </w:p>
    <w:p w14:paraId="5DCD3107" w14:textId="77777777" w:rsidR="00000000" w:rsidRDefault="003B3694">
      <w:pPr>
        <w:pStyle w:val="a0"/>
        <w:rPr>
          <w:rFonts w:hint="cs"/>
          <w:rtl/>
        </w:rPr>
      </w:pPr>
      <w:r>
        <w:rPr>
          <w:rFonts w:hint="cs"/>
          <w:rtl/>
        </w:rPr>
        <w:t xml:space="preserve">גברתי, להצעת החוק שמונחת בפנינו - הממשלה מתנגדת להצעת החוק הזאת. </w:t>
      </w:r>
    </w:p>
    <w:p w14:paraId="23DEBF13" w14:textId="77777777" w:rsidR="00000000" w:rsidRDefault="003B3694">
      <w:pPr>
        <w:pStyle w:val="a0"/>
        <w:rPr>
          <w:rFonts w:hint="cs"/>
          <w:rtl/>
        </w:rPr>
      </w:pPr>
    </w:p>
    <w:p w14:paraId="3354F41A" w14:textId="77777777" w:rsidR="00000000" w:rsidRDefault="003B3694">
      <w:pPr>
        <w:pStyle w:val="a0"/>
        <w:rPr>
          <w:rFonts w:hint="cs"/>
          <w:rtl/>
        </w:rPr>
      </w:pPr>
      <w:r>
        <w:rPr>
          <w:rFonts w:hint="cs"/>
          <w:rtl/>
        </w:rPr>
        <w:t>בהצעת החוק הזאת מציעים חבר הכנסת יאיר פרץ וחברים אחרים לחייב את נציב מס הכנסה לעדכן את הסכומים הקבועים בהוראות מס הכנסה (ניהול פנקסי חשבונות על-ידי מוסד), התשנ"ב-1992. על-פי המו</w:t>
      </w:r>
      <w:r>
        <w:rPr>
          <w:rFonts w:hint="cs"/>
          <w:rtl/>
        </w:rPr>
        <w:t xml:space="preserve">צע, יבוצע עדכון הסכומים אחת לשנה. סמכות העדכון הינה סמכות שבשיקול דעת, ואין לקבוע חיוב סטטוטורי לעדכן כאמור. </w:t>
      </w:r>
    </w:p>
    <w:p w14:paraId="5D2545C3" w14:textId="77777777" w:rsidR="00000000" w:rsidRDefault="003B3694">
      <w:pPr>
        <w:pStyle w:val="a0"/>
        <w:rPr>
          <w:rFonts w:hint="cs"/>
          <w:rtl/>
        </w:rPr>
      </w:pPr>
    </w:p>
    <w:p w14:paraId="79F22C24" w14:textId="77777777" w:rsidR="00000000" w:rsidRDefault="003B3694">
      <w:pPr>
        <w:pStyle w:val="a0"/>
        <w:rPr>
          <w:rFonts w:hint="cs"/>
          <w:rtl/>
        </w:rPr>
      </w:pPr>
      <w:r>
        <w:rPr>
          <w:rFonts w:hint="cs"/>
          <w:rtl/>
        </w:rPr>
        <w:t xml:space="preserve">הנציב מעדכן לפי שיקול דעתו, בין היתר בהתחשב בשיעור עליית המדד, את הסכומים הקבועים בהוראות ניהול הפנקסים החלות על העוסקים, הוראות מס הכנסה (ניהול </w:t>
      </w:r>
      <w:r>
        <w:rPr>
          <w:rFonts w:hint="cs"/>
          <w:rtl/>
        </w:rPr>
        <w:t xml:space="preserve">פנקסי חשבונות) (מס' 2), התשל"ג-1973, אף שהוא איננו מחויב לעשות כן. לקראת תחילתה של כל שנת מס, שוקל הנציב אם יש מקום לעדכן את הסכומים על-פי נתונים עדכניים המצויים לפניו, בין היתר שיעור עליית המדד והשפעתו על המגזר המסוים. </w:t>
      </w:r>
    </w:p>
    <w:p w14:paraId="5A946D45" w14:textId="77777777" w:rsidR="00000000" w:rsidRDefault="003B3694">
      <w:pPr>
        <w:pStyle w:val="a0"/>
        <w:rPr>
          <w:rFonts w:hint="cs"/>
          <w:rtl/>
        </w:rPr>
      </w:pPr>
    </w:p>
    <w:p w14:paraId="0B30C437" w14:textId="77777777" w:rsidR="00000000" w:rsidRDefault="003B3694">
      <w:pPr>
        <w:pStyle w:val="a0"/>
        <w:rPr>
          <w:rFonts w:hint="cs"/>
          <w:rtl/>
        </w:rPr>
      </w:pPr>
      <w:r>
        <w:rPr>
          <w:rFonts w:hint="cs"/>
          <w:rtl/>
        </w:rPr>
        <w:t>לעניין עדכון הסכומים הקבועים בהורא</w:t>
      </w:r>
      <w:r>
        <w:rPr>
          <w:rFonts w:hint="cs"/>
          <w:rtl/>
        </w:rPr>
        <w:t xml:space="preserve">ות מס הכנסה, התשנ"ב-1992, הרי שלגופו של עניין עמדתנו היא, כי החיוב בניהול מערכת חשבונות כפולה החל על מוסד שמחזורו עולה על 500,000 שקל הינו נכון וראוי. מדובר בסכום משמעותי, המחייב דרישה לניהול פנקסים בדרך הולמת, בין היתר לאור השתתפות המדינה </w:t>
      </w:r>
      <w:r>
        <w:rPr>
          <w:rtl/>
        </w:rPr>
        <w:t>–</w:t>
      </w:r>
      <w:r>
        <w:rPr>
          <w:rFonts w:hint="cs"/>
          <w:rtl/>
        </w:rPr>
        <w:t xml:space="preserve"> בעקיפין לפחות </w:t>
      </w:r>
      <w:r>
        <w:rPr>
          <w:rtl/>
        </w:rPr>
        <w:t>–</w:t>
      </w:r>
      <w:r>
        <w:rPr>
          <w:rFonts w:hint="cs"/>
          <w:rtl/>
        </w:rPr>
        <w:t xml:space="preserve"> בתקצוב המוסד, בדרך של הטבות מס למוסד ולתורמים לו. </w:t>
      </w:r>
    </w:p>
    <w:p w14:paraId="68E424C8" w14:textId="77777777" w:rsidR="00000000" w:rsidRDefault="003B3694">
      <w:pPr>
        <w:pStyle w:val="a0"/>
        <w:rPr>
          <w:rFonts w:hint="cs"/>
          <w:rtl/>
        </w:rPr>
      </w:pPr>
    </w:p>
    <w:p w14:paraId="1363EC58" w14:textId="77777777" w:rsidR="00000000" w:rsidRDefault="003B3694">
      <w:pPr>
        <w:pStyle w:val="a0"/>
        <w:rPr>
          <w:rFonts w:hint="cs"/>
          <w:rtl/>
        </w:rPr>
      </w:pPr>
      <w:r>
        <w:rPr>
          <w:rFonts w:hint="cs"/>
          <w:rtl/>
        </w:rPr>
        <w:t>אנו מתנגדים לאמור בדברי ההסבר, שלפיהם האי-עדכון יוצר הכבדה הן על המוסד והן על הנציבות שצריכה לפקח על מוסדות בינוניים וקטנים, שעל-פי רוב אין צורך שינהלו מערכת חשבונות בשיטה כפולה. יצוין כי במקביל תקרת המ</w:t>
      </w:r>
      <w:r>
        <w:rPr>
          <w:rFonts w:hint="cs"/>
          <w:rtl/>
        </w:rPr>
        <w:t xml:space="preserve">חזור האמור היא גם אחד התנאים לאי-דרישת דוחות מבוקרים על-ידי מוסד ציבורי שאיננו חברה, ודרישה של חתימת ועדת ביקורת או גוף מבקר. לאור האמור, כמובן, אני מבקש להסיר את הצעת החוק מסדר-היום. </w:t>
      </w:r>
    </w:p>
    <w:p w14:paraId="7B6E9DB8" w14:textId="77777777" w:rsidR="00000000" w:rsidRDefault="003B3694">
      <w:pPr>
        <w:pStyle w:val="a0"/>
        <w:rPr>
          <w:rFonts w:hint="cs"/>
          <w:rtl/>
        </w:rPr>
      </w:pPr>
    </w:p>
    <w:p w14:paraId="5DA58D0F" w14:textId="77777777" w:rsidR="00000000" w:rsidRDefault="003B3694">
      <w:pPr>
        <w:pStyle w:val="a0"/>
        <w:rPr>
          <w:rFonts w:hint="cs"/>
          <w:rtl/>
        </w:rPr>
      </w:pPr>
      <w:r>
        <w:rPr>
          <w:rFonts w:hint="cs"/>
          <w:rtl/>
        </w:rPr>
        <w:t>בעברית, רבותי חברי הכנסת, אני רוצה להסביר משהו לחברים שאולי הולכים לתמ</w:t>
      </w:r>
      <w:r>
        <w:rPr>
          <w:rFonts w:hint="cs"/>
          <w:rtl/>
        </w:rPr>
        <w:t>וך בהצעת החוק בטעות. חברי הכנסת של ש"ס מציעים היום לחייב את נציב מס הכנסה לעדכן כל שנה את הסכום בחוק, למה? כדי להביא לכך שאם הסכום יעודכן מעל 500,000 שקל, אז עד 500,000 שקל מי שמנהל פנקסים של עמותות יהיה פטור מביקורת, והוא לא יצטרך להגיש חשבונאות כפולה. אנ</w:t>
      </w:r>
      <w:r>
        <w:rPr>
          <w:rFonts w:hint="cs"/>
          <w:rtl/>
        </w:rPr>
        <w:t xml:space="preserve">חנו לא צריכים לתמוך בזה. להיפך, זה נכון וראוי שמי שמנהל פנקסנות בעמותה עד 500,000 שקל, תהיה עליו ביקורת ותהיה חשבונאות כפולה, כדי שידעו מה קורה עם הכסף של הציבור. אני לא חושב שאתם צריכים לתמוך בהצעת החוק הזאת. </w:t>
      </w:r>
    </w:p>
    <w:p w14:paraId="332163F9" w14:textId="77777777" w:rsidR="00000000" w:rsidRDefault="003B3694">
      <w:pPr>
        <w:pStyle w:val="a0"/>
        <w:rPr>
          <w:rFonts w:hint="cs"/>
          <w:rtl/>
        </w:rPr>
      </w:pPr>
    </w:p>
    <w:p w14:paraId="23051409" w14:textId="77777777" w:rsidR="00000000" w:rsidRDefault="003B3694">
      <w:pPr>
        <w:pStyle w:val="a0"/>
        <w:rPr>
          <w:rFonts w:hint="cs"/>
          <w:rtl/>
        </w:rPr>
      </w:pPr>
      <w:r>
        <w:rPr>
          <w:rFonts w:hint="cs"/>
          <w:rtl/>
        </w:rPr>
        <w:t>ולכן, חברי חברי הכנסת, אני מציע להסיר את ההצ</w:t>
      </w:r>
      <w:r>
        <w:rPr>
          <w:rFonts w:hint="cs"/>
          <w:rtl/>
        </w:rPr>
        <w:t xml:space="preserve">עה מסדר-היום. </w:t>
      </w:r>
    </w:p>
    <w:p w14:paraId="14DE692D" w14:textId="77777777" w:rsidR="00000000" w:rsidRDefault="003B3694">
      <w:pPr>
        <w:pStyle w:val="a0"/>
        <w:rPr>
          <w:rFonts w:hint="cs"/>
          <w:rtl/>
        </w:rPr>
      </w:pPr>
    </w:p>
    <w:p w14:paraId="337596E6" w14:textId="77777777" w:rsidR="00000000" w:rsidRDefault="003B3694">
      <w:pPr>
        <w:pStyle w:val="af1"/>
        <w:rPr>
          <w:rtl/>
        </w:rPr>
      </w:pPr>
      <w:r>
        <w:rPr>
          <w:rtl/>
        </w:rPr>
        <w:t>היו"ר אתי לבני:</w:t>
      </w:r>
    </w:p>
    <w:p w14:paraId="412ACE32" w14:textId="77777777" w:rsidR="00000000" w:rsidRDefault="003B3694">
      <w:pPr>
        <w:pStyle w:val="a0"/>
        <w:rPr>
          <w:rtl/>
        </w:rPr>
      </w:pPr>
    </w:p>
    <w:p w14:paraId="2235296F" w14:textId="77777777" w:rsidR="00000000" w:rsidRDefault="003B3694">
      <w:pPr>
        <w:pStyle w:val="a0"/>
        <w:rPr>
          <w:rFonts w:hint="cs"/>
          <w:rtl/>
        </w:rPr>
      </w:pPr>
      <w:r>
        <w:rPr>
          <w:rFonts w:hint="cs"/>
          <w:rtl/>
        </w:rPr>
        <w:t>תודה.</w:t>
      </w:r>
      <w:r>
        <w:rPr>
          <w:rFonts w:hint="cs"/>
        </w:rPr>
        <w:t xml:space="preserve"> </w:t>
      </w:r>
      <w:r>
        <w:rPr>
          <w:rFonts w:hint="cs"/>
          <w:rtl/>
        </w:rPr>
        <w:t xml:space="preserve"> חבר הכנסת נסים דהן משיב. יש לך חמש דקות. </w:t>
      </w:r>
    </w:p>
    <w:p w14:paraId="6C8355EC" w14:textId="77777777" w:rsidR="00000000" w:rsidRDefault="003B3694">
      <w:pPr>
        <w:pStyle w:val="a0"/>
        <w:rPr>
          <w:rFonts w:hint="cs"/>
          <w:rtl/>
        </w:rPr>
      </w:pPr>
    </w:p>
    <w:p w14:paraId="05842D55" w14:textId="77777777" w:rsidR="00000000" w:rsidRDefault="003B3694">
      <w:pPr>
        <w:pStyle w:val="a"/>
        <w:rPr>
          <w:rtl/>
        </w:rPr>
      </w:pPr>
      <w:bookmarkStart w:id="145" w:name="FS000000487T12_11_2003_13_18_34"/>
      <w:bookmarkStart w:id="146" w:name="_Toc69719332"/>
      <w:bookmarkEnd w:id="145"/>
      <w:r>
        <w:rPr>
          <w:rFonts w:hint="eastAsia"/>
          <w:rtl/>
        </w:rPr>
        <w:t>נסים</w:t>
      </w:r>
      <w:r>
        <w:rPr>
          <w:rtl/>
        </w:rPr>
        <w:t xml:space="preserve"> דהן (ש"ס):</w:t>
      </w:r>
      <w:bookmarkEnd w:id="146"/>
    </w:p>
    <w:p w14:paraId="3ACBCD40" w14:textId="77777777" w:rsidR="00000000" w:rsidRDefault="003B3694">
      <w:pPr>
        <w:pStyle w:val="a0"/>
        <w:rPr>
          <w:rFonts w:hint="cs"/>
          <w:rtl/>
        </w:rPr>
      </w:pPr>
    </w:p>
    <w:p w14:paraId="378DF302" w14:textId="77777777" w:rsidR="00000000" w:rsidRDefault="003B3694">
      <w:pPr>
        <w:pStyle w:val="a0"/>
        <w:rPr>
          <w:rFonts w:hint="cs"/>
          <w:rtl/>
        </w:rPr>
      </w:pPr>
      <w:r>
        <w:rPr>
          <w:rFonts w:hint="cs"/>
          <w:rtl/>
        </w:rPr>
        <w:t>אני לא רציתי להשיב, אבל הכנסת עכשיו את ש"ס. עכשיו עשית מעשה נואל.</w:t>
      </w:r>
    </w:p>
    <w:p w14:paraId="5BB056A3" w14:textId="77777777" w:rsidR="00000000" w:rsidRDefault="003B3694">
      <w:pPr>
        <w:pStyle w:val="a0"/>
        <w:rPr>
          <w:rFonts w:hint="cs"/>
          <w:rtl/>
        </w:rPr>
      </w:pPr>
    </w:p>
    <w:p w14:paraId="16F88CED" w14:textId="77777777" w:rsidR="00000000" w:rsidRDefault="003B3694">
      <w:pPr>
        <w:pStyle w:val="af0"/>
        <w:rPr>
          <w:rtl/>
        </w:rPr>
      </w:pPr>
      <w:r>
        <w:rPr>
          <w:rFonts w:hint="eastAsia"/>
          <w:rtl/>
        </w:rPr>
        <w:t>השר</w:t>
      </w:r>
      <w:r>
        <w:rPr>
          <w:rtl/>
        </w:rPr>
        <w:t xml:space="preserve"> מאיר שטרית:</w:t>
      </w:r>
    </w:p>
    <w:p w14:paraId="58430E2D" w14:textId="77777777" w:rsidR="00000000" w:rsidRDefault="003B3694">
      <w:pPr>
        <w:pStyle w:val="a0"/>
        <w:rPr>
          <w:rFonts w:hint="cs"/>
          <w:rtl/>
        </w:rPr>
      </w:pPr>
    </w:p>
    <w:p w14:paraId="1F83C963" w14:textId="77777777" w:rsidR="00000000" w:rsidRDefault="003B3694">
      <w:pPr>
        <w:pStyle w:val="a0"/>
        <w:rPr>
          <w:rFonts w:hint="cs"/>
          <w:rtl/>
        </w:rPr>
      </w:pPr>
      <w:r>
        <w:rPr>
          <w:rFonts w:hint="cs"/>
          <w:rtl/>
        </w:rPr>
        <w:t>- - -</w:t>
      </w:r>
    </w:p>
    <w:p w14:paraId="1DD1AA2B" w14:textId="77777777" w:rsidR="00000000" w:rsidRDefault="003B3694">
      <w:pPr>
        <w:pStyle w:val="a0"/>
        <w:rPr>
          <w:rFonts w:hint="cs"/>
          <w:rtl/>
        </w:rPr>
      </w:pPr>
    </w:p>
    <w:p w14:paraId="0F79E6E0" w14:textId="77777777" w:rsidR="00000000" w:rsidRDefault="003B3694">
      <w:pPr>
        <w:pStyle w:val="-"/>
        <w:rPr>
          <w:rtl/>
        </w:rPr>
      </w:pPr>
      <w:bookmarkStart w:id="147" w:name="FS000000487T12_11_2003_13_19_17C"/>
      <w:bookmarkEnd w:id="147"/>
      <w:r>
        <w:rPr>
          <w:rtl/>
        </w:rPr>
        <w:t>נסים דהן (ש"ס):</w:t>
      </w:r>
    </w:p>
    <w:p w14:paraId="529ADC24" w14:textId="77777777" w:rsidR="00000000" w:rsidRDefault="003B3694">
      <w:pPr>
        <w:pStyle w:val="a0"/>
        <w:rPr>
          <w:rtl/>
        </w:rPr>
      </w:pPr>
    </w:p>
    <w:p w14:paraId="19FC36D5" w14:textId="77777777" w:rsidR="00000000" w:rsidRDefault="003B3694">
      <w:pPr>
        <w:pStyle w:val="a0"/>
        <w:rPr>
          <w:rFonts w:hint="cs"/>
          <w:rtl/>
        </w:rPr>
      </w:pPr>
      <w:r>
        <w:rPr>
          <w:rFonts w:hint="cs"/>
          <w:rtl/>
        </w:rPr>
        <w:t xml:space="preserve">כן, אבל אתה אמרת: מה הם רוצים להציע? רבותי חברי </w:t>
      </w:r>
      <w:r>
        <w:rPr>
          <w:rFonts w:hint="cs"/>
          <w:rtl/>
        </w:rPr>
        <w:t xml:space="preserve">הכנסת, גברתי היושבת בראש, לא התכוונתי לענות, לא חשבתי שהדברים ראויים לוויכוח. לא התכוונתי להשיב, אף  שזו זכותי בחוק. אבל מהרגע שהשר שטרית לקח הצעת חוק נכונה, חשובה, שיכולה להועיל לכל העמותות, והציג את הדברים כאילו שזה מועיל רק לש"ס, אני רוצה לעמוד כאן מעל </w:t>
      </w:r>
      <w:r>
        <w:rPr>
          <w:rFonts w:hint="cs"/>
          <w:rtl/>
        </w:rPr>
        <w:t xml:space="preserve">לדוכן כדי להסיר את המסכה האמיתית של התנגדות הממשלה. </w:t>
      </w:r>
    </w:p>
    <w:p w14:paraId="7BD0567A" w14:textId="77777777" w:rsidR="00000000" w:rsidRDefault="003B3694">
      <w:pPr>
        <w:pStyle w:val="a0"/>
        <w:rPr>
          <w:rFonts w:hint="cs"/>
          <w:rtl/>
        </w:rPr>
      </w:pPr>
    </w:p>
    <w:p w14:paraId="02928301" w14:textId="77777777" w:rsidR="00000000" w:rsidRDefault="003B3694">
      <w:pPr>
        <w:pStyle w:val="a0"/>
        <w:rPr>
          <w:rFonts w:hint="cs"/>
          <w:rtl/>
        </w:rPr>
      </w:pPr>
      <w:r>
        <w:rPr>
          <w:rFonts w:hint="cs"/>
          <w:rtl/>
        </w:rPr>
        <w:t>הצעת החוק לא באה לפטור משום ביקורת שום עמותה, אפילו היא מוציאה שקל אחד בשנה. זה שקר מכוון של שר האוצר. רשם העמותות, זכותו לבקר כל עמותה, אפילו כל ההוצאה שלה היא רק שקל בשנה. מה שהצעת החוק באה לעשות זה ל</w:t>
      </w:r>
      <w:r>
        <w:rPr>
          <w:rFonts w:hint="cs"/>
          <w:rtl/>
        </w:rPr>
        <w:t xml:space="preserve">הציע שלא צריך לנהל פנקסנות כפולה, לא פטור מביקורת. </w:t>
      </w:r>
    </w:p>
    <w:p w14:paraId="49B87A6E" w14:textId="77777777" w:rsidR="00000000" w:rsidRDefault="003B3694">
      <w:pPr>
        <w:pStyle w:val="a0"/>
        <w:rPr>
          <w:rFonts w:hint="cs"/>
          <w:rtl/>
        </w:rPr>
      </w:pPr>
    </w:p>
    <w:p w14:paraId="453DA93A" w14:textId="77777777" w:rsidR="00000000" w:rsidRDefault="003B3694">
      <w:pPr>
        <w:pStyle w:val="af0"/>
        <w:rPr>
          <w:rtl/>
        </w:rPr>
      </w:pPr>
      <w:r>
        <w:rPr>
          <w:rFonts w:hint="eastAsia"/>
          <w:rtl/>
        </w:rPr>
        <w:t>השר</w:t>
      </w:r>
      <w:r>
        <w:rPr>
          <w:rtl/>
        </w:rPr>
        <w:t xml:space="preserve"> מאיר שטרית:</w:t>
      </w:r>
    </w:p>
    <w:p w14:paraId="6991E9B0" w14:textId="77777777" w:rsidR="00000000" w:rsidRDefault="003B3694">
      <w:pPr>
        <w:pStyle w:val="a0"/>
        <w:rPr>
          <w:rFonts w:hint="cs"/>
          <w:rtl/>
        </w:rPr>
      </w:pPr>
    </w:p>
    <w:p w14:paraId="1DBEFA0E" w14:textId="77777777" w:rsidR="00000000" w:rsidRDefault="003B3694">
      <w:pPr>
        <w:pStyle w:val="a0"/>
        <w:rPr>
          <w:rFonts w:hint="cs"/>
          <w:rtl/>
        </w:rPr>
      </w:pPr>
      <w:r>
        <w:rPr>
          <w:rFonts w:hint="cs"/>
          <w:rtl/>
        </w:rPr>
        <w:t xml:space="preserve">אבל אנחנו רואים - - - </w:t>
      </w:r>
    </w:p>
    <w:p w14:paraId="428B9AE4" w14:textId="77777777" w:rsidR="00000000" w:rsidRDefault="003B3694">
      <w:pPr>
        <w:pStyle w:val="a0"/>
        <w:rPr>
          <w:rFonts w:hint="cs"/>
          <w:rtl/>
        </w:rPr>
      </w:pPr>
    </w:p>
    <w:p w14:paraId="00C1F253" w14:textId="77777777" w:rsidR="00000000" w:rsidRDefault="003B3694">
      <w:pPr>
        <w:pStyle w:val="-"/>
        <w:rPr>
          <w:rtl/>
        </w:rPr>
      </w:pPr>
      <w:bookmarkStart w:id="148" w:name="FS000000487T12_11_2003_13_23_10C"/>
      <w:bookmarkEnd w:id="148"/>
      <w:r>
        <w:rPr>
          <w:rtl/>
        </w:rPr>
        <w:t>נסים דהן (ש"ס):</w:t>
      </w:r>
    </w:p>
    <w:p w14:paraId="2B7A174C" w14:textId="77777777" w:rsidR="00000000" w:rsidRDefault="003B3694">
      <w:pPr>
        <w:pStyle w:val="a0"/>
        <w:rPr>
          <w:rtl/>
        </w:rPr>
      </w:pPr>
    </w:p>
    <w:p w14:paraId="05DC7A7B" w14:textId="77777777" w:rsidR="00000000" w:rsidRDefault="003B3694">
      <w:pPr>
        <w:pStyle w:val="a0"/>
        <w:rPr>
          <w:rFonts w:hint="cs"/>
          <w:rtl/>
        </w:rPr>
      </w:pPr>
      <w:r>
        <w:rPr>
          <w:rFonts w:hint="cs"/>
          <w:rtl/>
        </w:rPr>
        <w:t>אין עמותה שפטורה מביקורת על-פי חוקי המדינה, כי גם עמותה שיש לה רק שקל בשנה חייבת ועדת ביקורת וחייבת שרואה-חשבון יבקר אותה. פנקסנות כפולה, כולנו י</w:t>
      </w:r>
      <w:r>
        <w:rPr>
          <w:rFonts w:hint="cs"/>
          <w:rtl/>
        </w:rPr>
        <w:t>ודעים מהי - במיוחד רואי-החשבון - מה משמעות ההוצאה שלה לעמותות קטנות. לפעמים זה כל 500,000. אז אני פונה אליכם, חברי הכנסת - - -</w:t>
      </w:r>
    </w:p>
    <w:p w14:paraId="765384AE" w14:textId="77777777" w:rsidR="00000000" w:rsidRDefault="003B3694">
      <w:pPr>
        <w:pStyle w:val="a0"/>
        <w:ind w:firstLine="0"/>
        <w:rPr>
          <w:rFonts w:hint="cs"/>
          <w:rtl/>
        </w:rPr>
      </w:pPr>
    </w:p>
    <w:p w14:paraId="7D15EE0C" w14:textId="77777777" w:rsidR="00000000" w:rsidRDefault="003B3694">
      <w:pPr>
        <w:pStyle w:val="af0"/>
        <w:rPr>
          <w:rtl/>
        </w:rPr>
      </w:pPr>
      <w:r>
        <w:rPr>
          <w:rFonts w:hint="eastAsia"/>
          <w:rtl/>
        </w:rPr>
        <w:t>קריאה</w:t>
      </w:r>
      <w:r>
        <w:rPr>
          <w:rtl/>
        </w:rPr>
        <w:t>:</w:t>
      </w:r>
    </w:p>
    <w:p w14:paraId="4D5A3B12" w14:textId="77777777" w:rsidR="00000000" w:rsidRDefault="003B3694">
      <w:pPr>
        <w:pStyle w:val="a0"/>
        <w:rPr>
          <w:rFonts w:hint="cs"/>
          <w:rtl/>
        </w:rPr>
      </w:pPr>
    </w:p>
    <w:p w14:paraId="1998ECFF" w14:textId="77777777" w:rsidR="00000000" w:rsidRDefault="003B3694">
      <w:pPr>
        <w:pStyle w:val="a0"/>
        <w:rPr>
          <w:rFonts w:hint="cs"/>
          <w:rtl/>
        </w:rPr>
      </w:pPr>
      <w:r>
        <w:rPr>
          <w:rFonts w:hint="cs"/>
          <w:rtl/>
        </w:rPr>
        <w:t>למה אתה צועק?</w:t>
      </w:r>
    </w:p>
    <w:p w14:paraId="1AC8A2BE" w14:textId="77777777" w:rsidR="00000000" w:rsidRDefault="003B3694">
      <w:pPr>
        <w:pStyle w:val="a0"/>
        <w:ind w:firstLine="0"/>
        <w:rPr>
          <w:rFonts w:hint="cs"/>
          <w:rtl/>
        </w:rPr>
      </w:pPr>
    </w:p>
    <w:p w14:paraId="1E181E07" w14:textId="77777777" w:rsidR="00000000" w:rsidRDefault="003B3694">
      <w:pPr>
        <w:pStyle w:val="-"/>
        <w:rPr>
          <w:rtl/>
        </w:rPr>
      </w:pPr>
      <w:bookmarkStart w:id="149" w:name="FS000000487T12_11_2003_12_47_55"/>
      <w:bookmarkStart w:id="150" w:name="FS000000487T12_11_2003_12_48_01C"/>
      <w:bookmarkEnd w:id="149"/>
      <w:bookmarkEnd w:id="150"/>
      <w:r>
        <w:rPr>
          <w:rtl/>
        </w:rPr>
        <w:t>נסים דהן (ש"ס):</w:t>
      </w:r>
    </w:p>
    <w:p w14:paraId="1E44C591" w14:textId="77777777" w:rsidR="00000000" w:rsidRDefault="003B3694">
      <w:pPr>
        <w:pStyle w:val="a0"/>
        <w:rPr>
          <w:rtl/>
        </w:rPr>
      </w:pPr>
    </w:p>
    <w:p w14:paraId="4F5C090B" w14:textId="77777777" w:rsidR="00000000" w:rsidRDefault="003B3694">
      <w:pPr>
        <w:pStyle w:val="a0"/>
        <w:rPr>
          <w:rFonts w:hint="cs"/>
          <w:rtl/>
        </w:rPr>
      </w:pPr>
      <w:r>
        <w:rPr>
          <w:rFonts w:hint="cs"/>
          <w:rtl/>
        </w:rPr>
        <w:t>למה אני צועק? כי ניסו להכפיש פה את ש"ס כאילו היא דואגת להעלים או לגנוב כספים בעמותות. שק</w:t>
      </w:r>
      <w:r>
        <w:rPr>
          <w:rFonts w:hint="cs"/>
          <w:rtl/>
        </w:rPr>
        <w:t xml:space="preserve">ר וכזב. הממשלה היא שמתעללת באזרחים. הממשלה היא שהולכת ולוקחת את כספי העניים, את כספי ברוכות הילדים, את כספי המסכנים, ומעבירה אותם לעשירים. את זה הממשלה רוצה להסתיר. </w:t>
      </w:r>
    </w:p>
    <w:p w14:paraId="18D3BBC6" w14:textId="77777777" w:rsidR="00000000" w:rsidRDefault="003B3694">
      <w:pPr>
        <w:pStyle w:val="a0"/>
        <w:rPr>
          <w:rFonts w:hint="cs"/>
          <w:rtl/>
        </w:rPr>
      </w:pPr>
    </w:p>
    <w:p w14:paraId="0DD74711" w14:textId="77777777" w:rsidR="00000000" w:rsidRDefault="003B3694">
      <w:pPr>
        <w:pStyle w:val="a0"/>
        <w:rPr>
          <w:rFonts w:hint="cs"/>
          <w:rtl/>
        </w:rPr>
      </w:pPr>
      <w:r>
        <w:rPr>
          <w:rFonts w:hint="cs"/>
          <w:rtl/>
        </w:rPr>
        <w:t>אני פונה אליכם, חברי הכנסת, לראות את האמת ולהצביע בעד החוק.</w:t>
      </w:r>
    </w:p>
    <w:p w14:paraId="16CE0A21" w14:textId="77777777" w:rsidR="00000000" w:rsidRDefault="003B3694">
      <w:pPr>
        <w:pStyle w:val="a0"/>
        <w:ind w:firstLine="0"/>
        <w:rPr>
          <w:rFonts w:hint="cs"/>
          <w:rtl/>
        </w:rPr>
      </w:pPr>
    </w:p>
    <w:p w14:paraId="79675B3E" w14:textId="77777777" w:rsidR="00000000" w:rsidRDefault="003B3694">
      <w:pPr>
        <w:pStyle w:val="af1"/>
        <w:rPr>
          <w:rtl/>
        </w:rPr>
      </w:pPr>
      <w:r>
        <w:rPr>
          <w:rtl/>
        </w:rPr>
        <w:t>היו"ר אתי לבני:</w:t>
      </w:r>
    </w:p>
    <w:p w14:paraId="0D244FC4" w14:textId="77777777" w:rsidR="00000000" w:rsidRDefault="003B3694">
      <w:pPr>
        <w:pStyle w:val="a0"/>
        <w:rPr>
          <w:rtl/>
        </w:rPr>
      </w:pPr>
    </w:p>
    <w:p w14:paraId="4514B798" w14:textId="77777777" w:rsidR="00000000" w:rsidRDefault="003B3694">
      <w:pPr>
        <w:pStyle w:val="a0"/>
        <w:rPr>
          <w:rFonts w:hint="cs"/>
          <w:rtl/>
        </w:rPr>
      </w:pPr>
      <w:r>
        <w:rPr>
          <w:rFonts w:hint="cs"/>
          <w:rtl/>
        </w:rPr>
        <w:t xml:space="preserve">תודה רבה. </w:t>
      </w:r>
    </w:p>
    <w:p w14:paraId="46D40E32" w14:textId="77777777" w:rsidR="00000000" w:rsidRDefault="003B3694">
      <w:pPr>
        <w:pStyle w:val="a0"/>
        <w:rPr>
          <w:rFonts w:hint="cs"/>
          <w:rtl/>
        </w:rPr>
      </w:pPr>
    </w:p>
    <w:p w14:paraId="5031750C" w14:textId="77777777" w:rsidR="00000000" w:rsidRDefault="003B3694">
      <w:pPr>
        <w:pStyle w:val="a0"/>
        <w:rPr>
          <w:rFonts w:hint="cs"/>
          <w:rtl/>
        </w:rPr>
      </w:pPr>
      <w:r>
        <w:rPr>
          <w:rFonts w:hint="cs"/>
          <w:rtl/>
        </w:rPr>
        <w:t xml:space="preserve">אנחנו עוברים להצבעה. בעד </w:t>
      </w:r>
      <w:r>
        <w:rPr>
          <w:rtl/>
        </w:rPr>
        <w:t>–</w:t>
      </w:r>
      <w:r>
        <w:rPr>
          <w:rFonts w:hint="cs"/>
          <w:rtl/>
        </w:rPr>
        <w:t xml:space="preserve"> לוועדה, נגד </w:t>
      </w:r>
      <w:r>
        <w:rPr>
          <w:rtl/>
        </w:rPr>
        <w:t>–</w:t>
      </w:r>
      <w:r>
        <w:rPr>
          <w:rFonts w:hint="cs"/>
          <w:rtl/>
        </w:rPr>
        <w:t xml:space="preserve"> להסיר.</w:t>
      </w:r>
    </w:p>
    <w:p w14:paraId="146421E2" w14:textId="77777777" w:rsidR="00000000" w:rsidRDefault="003B3694">
      <w:pPr>
        <w:pStyle w:val="a0"/>
        <w:rPr>
          <w:rFonts w:hint="cs"/>
          <w:rtl/>
        </w:rPr>
      </w:pPr>
    </w:p>
    <w:p w14:paraId="60748A61" w14:textId="77777777" w:rsidR="00000000" w:rsidRDefault="003B3694">
      <w:pPr>
        <w:pStyle w:val="ab"/>
        <w:bidi/>
        <w:rPr>
          <w:rFonts w:hint="cs"/>
          <w:rtl/>
        </w:rPr>
      </w:pPr>
      <w:r>
        <w:rPr>
          <w:rFonts w:hint="cs"/>
          <w:rtl/>
        </w:rPr>
        <w:t>הצבעה מס' 121</w:t>
      </w:r>
    </w:p>
    <w:p w14:paraId="71ED9CAD" w14:textId="77777777" w:rsidR="00000000" w:rsidRDefault="003B3694">
      <w:pPr>
        <w:pStyle w:val="a0"/>
        <w:rPr>
          <w:rFonts w:hint="cs"/>
          <w:rtl/>
        </w:rPr>
      </w:pPr>
    </w:p>
    <w:p w14:paraId="43A09933" w14:textId="77777777" w:rsidR="00000000" w:rsidRDefault="003B3694">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34</w:t>
      </w:r>
    </w:p>
    <w:p w14:paraId="03221937" w14:textId="77777777" w:rsidR="00000000" w:rsidRDefault="003B3694">
      <w:pPr>
        <w:pStyle w:val="ac"/>
        <w:bidi/>
        <w:rPr>
          <w:rFonts w:hint="cs"/>
          <w:rtl/>
        </w:rPr>
      </w:pPr>
      <w:r>
        <w:rPr>
          <w:rFonts w:hint="cs"/>
          <w:rtl/>
        </w:rPr>
        <w:t xml:space="preserve">בעד ההצעה להסיר מסדר-היום את הצעת החוק </w:t>
      </w:r>
      <w:r>
        <w:rPr>
          <w:rtl/>
        </w:rPr>
        <w:t>–</w:t>
      </w:r>
      <w:r>
        <w:rPr>
          <w:rFonts w:hint="cs"/>
          <w:rtl/>
        </w:rPr>
        <w:t xml:space="preserve"> 52</w:t>
      </w:r>
    </w:p>
    <w:p w14:paraId="4E2E04BB" w14:textId="77777777" w:rsidR="00000000" w:rsidRDefault="003B3694">
      <w:pPr>
        <w:pStyle w:val="ac"/>
        <w:bidi/>
        <w:rPr>
          <w:rFonts w:hint="cs"/>
          <w:rtl/>
        </w:rPr>
      </w:pPr>
      <w:r>
        <w:rPr>
          <w:rFonts w:hint="cs"/>
          <w:rtl/>
        </w:rPr>
        <w:t xml:space="preserve">נמנעים </w:t>
      </w:r>
      <w:r>
        <w:rPr>
          <w:rtl/>
        </w:rPr>
        <w:t>–</w:t>
      </w:r>
      <w:r>
        <w:rPr>
          <w:rFonts w:hint="cs"/>
          <w:rtl/>
        </w:rPr>
        <w:t xml:space="preserve"> 3</w:t>
      </w:r>
    </w:p>
    <w:p w14:paraId="56786B27" w14:textId="77777777" w:rsidR="00000000" w:rsidRDefault="003B3694">
      <w:pPr>
        <w:pStyle w:val="ad"/>
        <w:bidi/>
        <w:rPr>
          <w:rFonts w:hint="cs"/>
          <w:rtl/>
        </w:rPr>
      </w:pPr>
      <w:r>
        <w:rPr>
          <w:rFonts w:hint="cs"/>
          <w:rtl/>
        </w:rPr>
        <w:t xml:space="preserve">ההצעה להסיר מסדר-היום את הצעת חוק לתיקון פקודת מס הכנסה </w:t>
      </w:r>
      <w:r>
        <w:rPr>
          <w:rtl/>
        </w:rPr>
        <w:br/>
      </w:r>
      <w:r>
        <w:rPr>
          <w:rFonts w:hint="cs"/>
          <w:rtl/>
        </w:rPr>
        <w:t>(הצמדה למדד), התשס"ג-‏200</w:t>
      </w:r>
      <w:r>
        <w:rPr>
          <w:rFonts w:hint="cs"/>
          <w:rtl/>
        </w:rPr>
        <w:t>3, נתקבלה.</w:t>
      </w:r>
    </w:p>
    <w:p w14:paraId="64B39341" w14:textId="77777777" w:rsidR="00000000" w:rsidRDefault="003B3694">
      <w:pPr>
        <w:pStyle w:val="a0"/>
        <w:ind w:firstLine="0"/>
        <w:rPr>
          <w:rFonts w:hint="cs"/>
          <w:rtl/>
        </w:rPr>
      </w:pPr>
    </w:p>
    <w:p w14:paraId="58250784" w14:textId="77777777" w:rsidR="00000000" w:rsidRDefault="003B3694">
      <w:pPr>
        <w:pStyle w:val="af1"/>
        <w:rPr>
          <w:rtl/>
        </w:rPr>
      </w:pPr>
      <w:r>
        <w:rPr>
          <w:rtl/>
        </w:rPr>
        <w:t>היו"ר אתי לבני:</w:t>
      </w:r>
    </w:p>
    <w:p w14:paraId="1F9E4A2B" w14:textId="77777777" w:rsidR="00000000" w:rsidRDefault="003B3694">
      <w:pPr>
        <w:pStyle w:val="a0"/>
        <w:rPr>
          <w:rtl/>
        </w:rPr>
      </w:pPr>
    </w:p>
    <w:p w14:paraId="169006BA" w14:textId="77777777" w:rsidR="00000000" w:rsidRDefault="003B3694">
      <w:pPr>
        <w:pStyle w:val="a0"/>
        <w:rPr>
          <w:rFonts w:hint="cs"/>
          <w:rtl/>
        </w:rPr>
      </w:pPr>
      <w:r>
        <w:rPr>
          <w:rFonts w:hint="cs"/>
          <w:rtl/>
        </w:rPr>
        <w:t xml:space="preserve">בעד </w:t>
      </w:r>
      <w:r>
        <w:rPr>
          <w:rtl/>
        </w:rPr>
        <w:t>–</w:t>
      </w:r>
      <w:r>
        <w:rPr>
          <w:rFonts w:hint="cs"/>
          <w:rtl/>
        </w:rPr>
        <w:t xml:space="preserve"> 34, נגד </w:t>
      </w:r>
      <w:r>
        <w:rPr>
          <w:rtl/>
        </w:rPr>
        <w:t>–</w:t>
      </w:r>
      <w:r>
        <w:rPr>
          <w:rFonts w:hint="cs"/>
          <w:rtl/>
        </w:rPr>
        <w:t xml:space="preserve"> 52, נמנעים </w:t>
      </w:r>
      <w:r>
        <w:rPr>
          <w:rtl/>
        </w:rPr>
        <w:t>–</w:t>
      </w:r>
      <w:r>
        <w:rPr>
          <w:rFonts w:hint="cs"/>
          <w:rtl/>
        </w:rPr>
        <w:t xml:space="preserve"> 3. ההצעה הוסרה. תודה.</w:t>
      </w:r>
    </w:p>
    <w:p w14:paraId="2E5EBC67" w14:textId="77777777" w:rsidR="00000000" w:rsidRDefault="003B3694">
      <w:pPr>
        <w:pStyle w:val="a0"/>
        <w:rPr>
          <w:rFonts w:hint="cs"/>
          <w:rtl/>
        </w:rPr>
      </w:pPr>
    </w:p>
    <w:p w14:paraId="036E830E" w14:textId="77777777" w:rsidR="00000000" w:rsidRDefault="003B3694">
      <w:pPr>
        <w:pStyle w:val="a2"/>
        <w:rPr>
          <w:rtl/>
        </w:rPr>
      </w:pPr>
    </w:p>
    <w:p w14:paraId="41A65613" w14:textId="77777777" w:rsidR="00000000" w:rsidRDefault="003B3694">
      <w:pPr>
        <w:pStyle w:val="a2"/>
        <w:rPr>
          <w:rFonts w:hint="cs"/>
          <w:rtl/>
        </w:rPr>
      </w:pPr>
      <w:bookmarkStart w:id="151" w:name="CS16992FI0016992T12_11_2003_12_54_06"/>
      <w:bookmarkStart w:id="152" w:name="_Toc69719333"/>
      <w:bookmarkEnd w:id="151"/>
      <w:r>
        <w:rPr>
          <w:rtl/>
        </w:rPr>
        <w:t>הצ</w:t>
      </w:r>
      <w:r>
        <w:rPr>
          <w:rFonts w:hint="cs"/>
          <w:rtl/>
        </w:rPr>
        <w:t xml:space="preserve">עת חוק </w:t>
      </w:r>
      <w:r>
        <w:rPr>
          <w:rtl/>
        </w:rPr>
        <w:t xml:space="preserve">העונשין (תיקון - איסור מכירת משקאות </w:t>
      </w:r>
      <w:r>
        <w:rPr>
          <w:rFonts w:hint="cs"/>
          <w:rtl/>
        </w:rPr>
        <w:br/>
      </w:r>
      <w:r>
        <w:rPr>
          <w:rtl/>
        </w:rPr>
        <w:t>משכרים לקטין), התשס"ג-2003</w:t>
      </w:r>
      <w:bookmarkEnd w:id="152"/>
    </w:p>
    <w:p w14:paraId="2540F444" w14:textId="77777777" w:rsidR="00000000" w:rsidRDefault="003B3694">
      <w:pPr>
        <w:pStyle w:val="a0"/>
        <w:rPr>
          <w:rFonts w:hint="cs"/>
          <w:rtl/>
        </w:rPr>
      </w:pPr>
      <w:r>
        <w:rPr>
          <w:rtl/>
        </w:rPr>
        <w:t>[נספחות.]</w:t>
      </w:r>
    </w:p>
    <w:p w14:paraId="47E7949E" w14:textId="77777777" w:rsidR="00000000" w:rsidRDefault="003B3694">
      <w:pPr>
        <w:pStyle w:val="a2"/>
        <w:rPr>
          <w:rtl/>
        </w:rPr>
      </w:pPr>
      <w:bookmarkStart w:id="153" w:name="_Toc69719334"/>
      <w:r>
        <w:rPr>
          <w:rFonts w:hint="cs"/>
          <w:rtl/>
        </w:rPr>
        <w:t>(הצעת קבוצת חברי הכנסת</w:t>
      </w:r>
      <w:r>
        <w:rPr>
          <w:rtl/>
        </w:rPr>
        <w:t>)</w:t>
      </w:r>
      <w:bookmarkEnd w:id="153"/>
      <w:r>
        <w:rPr>
          <w:rtl/>
        </w:rPr>
        <w:t xml:space="preserve"> </w:t>
      </w:r>
    </w:p>
    <w:p w14:paraId="1A3D48EB" w14:textId="77777777" w:rsidR="00000000" w:rsidRDefault="003B3694">
      <w:pPr>
        <w:pStyle w:val="a0"/>
        <w:ind w:firstLine="0"/>
        <w:rPr>
          <w:rFonts w:hint="cs"/>
          <w:b/>
          <w:bCs/>
          <w:sz w:val="24"/>
          <w:szCs w:val="24"/>
          <w:u w:val="single"/>
          <w:rtl/>
          <w:lang w:eastAsia="en-US"/>
        </w:rPr>
      </w:pPr>
    </w:p>
    <w:p w14:paraId="3C2318D7" w14:textId="77777777" w:rsidR="00000000" w:rsidRDefault="003B3694">
      <w:pPr>
        <w:pStyle w:val="af1"/>
        <w:rPr>
          <w:rtl/>
        </w:rPr>
      </w:pPr>
      <w:r>
        <w:rPr>
          <w:rtl/>
        </w:rPr>
        <w:t>היו"ר אתי לבני:</w:t>
      </w:r>
    </w:p>
    <w:p w14:paraId="297CD629" w14:textId="77777777" w:rsidR="00000000" w:rsidRDefault="003B3694">
      <w:pPr>
        <w:pStyle w:val="a0"/>
        <w:rPr>
          <w:rtl/>
        </w:rPr>
      </w:pPr>
    </w:p>
    <w:p w14:paraId="3530A582" w14:textId="77777777" w:rsidR="00000000" w:rsidRDefault="003B3694">
      <w:pPr>
        <w:pStyle w:val="a0"/>
        <w:rPr>
          <w:rFonts w:hint="cs"/>
          <w:rtl/>
        </w:rPr>
      </w:pPr>
      <w:r>
        <w:rPr>
          <w:rFonts w:hint="cs"/>
          <w:rtl/>
        </w:rPr>
        <w:t xml:space="preserve">אנחנו עוברים להצעת חוק העונשין (תיקון </w:t>
      </w:r>
      <w:r>
        <w:rPr>
          <w:rtl/>
        </w:rPr>
        <w:t>–</w:t>
      </w:r>
      <w:r>
        <w:rPr>
          <w:rFonts w:hint="cs"/>
          <w:rtl/>
        </w:rPr>
        <w:t xml:space="preserve"> איסור מכ</w:t>
      </w:r>
      <w:r>
        <w:rPr>
          <w:rFonts w:hint="cs"/>
          <w:rtl/>
        </w:rPr>
        <w:t>ירת משקאות משכרים לקטין), התשס"ג-2003, של חברת הכנסת גילה פינקלשטיין, שמספרה פ/993. בבקשה.</w:t>
      </w:r>
    </w:p>
    <w:p w14:paraId="264A3210" w14:textId="77777777" w:rsidR="00000000" w:rsidRDefault="003B3694">
      <w:pPr>
        <w:pStyle w:val="a0"/>
        <w:ind w:firstLine="0"/>
        <w:rPr>
          <w:rFonts w:hint="cs"/>
          <w:rtl/>
        </w:rPr>
      </w:pPr>
    </w:p>
    <w:p w14:paraId="076F4E62" w14:textId="77777777" w:rsidR="00000000" w:rsidRDefault="003B3694">
      <w:pPr>
        <w:pStyle w:val="a"/>
        <w:rPr>
          <w:rtl/>
        </w:rPr>
      </w:pPr>
      <w:bookmarkStart w:id="154" w:name="FS000001059T12_11_2003_12_54_44"/>
      <w:bookmarkStart w:id="155" w:name="_Toc69719335"/>
      <w:bookmarkEnd w:id="154"/>
      <w:r>
        <w:rPr>
          <w:rFonts w:hint="eastAsia"/>
          <w:rtl/>
        </w:rPr>
        <w:t>גילה</w:t>
      </w:r>
      <w:r>
        <w:rPr>
          <w:rtl/>
        </w:rPr>
        <w:t xml:space="preserve"> פינקלשטיין (מפד"ל):</w:t>
      </w:r>
      <w:bookmarkEnd w:id="155"/>
    </w:p>
    <w:p w14:paraId="541EAC6A" w14:textId="77777777" w:rsidR="00000000" w:rsidRDefault="003B3694">
      <w:pPr>
        <w:pStyle w:val="a0"/>
        <w:rPr>
          <w:rFonts w:hint="cs"/>
          <w:rtl/>
        </w:rPr>
      </w:pPr>
    </w:p>
    <w:p w14:paraId="37C93BCB" w14:textId="77777777" w:rsidR="00000000" w:rsidRDefault="003B3694">
      <w:pPr>
        <w:pStyle w:val="a0"/>
        <w:rPr>
          <w:rFonts w:hint="cs"/>
          <w:rtl/>
        </w:rPr>
      </w:pPr>
      <w:r>
        <w:rPr>
          <w:rFonts w:hint="cs"/>
          <w:rtl/>
        </w:rPr>
        <w:t xml:space="preserve">כבוד היושבת-ראש, כנסת נכבדה, אני מבקשת את תמיכתכם בהצעת חוק בעלת חשיבות עליונה עבור כל אחד מאתנו ללא הבדלי השקפה, שעניינה החמרת האיסור על </w:t>
      </w:r>
      <w:r>
        <w:rPr>
          <w:rFonts w:hint="cs"/>
          <w:rtl/>
        </w:rPr>
        <w:t xml:space="preserve">מכירת משקאות משכרים, אלכוהוליים לקטינים, וכן החמרת הענישה על כך. </w:t>
      </w:r>
    </w:p>
    <w:p w14:paraId="3E07BA0E" w14:textId="77777777" w:rsidR="00000000" w:rsidRDefault="003B3694">
      <w:pPr>
        <w:pStyle w:val="a0"/>
        <w:rPr>
          <w:rFonts w:hint="cs"/>
          <w:rtl/>
        </w:rPr>
      </w:pPr>
    </w:p>
    <w:p w14:paraId="497986B9" w14:textId="77777777" w:rsidR="00000000" w:rsidRDefault="003B3694">
      <w:pPr>
        <w:pStyle w:val="a0"/>
        <w:rPr>
          <w:rFonts w:hint="cs"/>
          <w:rtl/>
        </w:rPr>
      </w:pPr>
      <w:r>
        <w:rPr>
          <w:rFonts w:hint="cs"/>
          <w:rtl/>
        </w:rPr>
        <w:t>ככלל, היקף המכורים לאלכוהול בישראל גבוה מאוד. מדובר על כ-100,000 איש בני 12-40, ועוד 60,000 בני יותר מ-40. כך עולה מנתוני הרשויות, כמו האגודה למניעת אלכוהוליזם והרשות למלחמה בסמים. הנזקים ה</w:t>
      </w:r>
      <w:r>
        <w:rPr>
          <w:rFonts w:hint="cs"/>
          <w:rtl/>
        </w:rPr>
        <w:t xml:space="preserve">נגרמים כתוצאה מכך נאמדים ב-3 מיליארדי שקלים בשנה. </w:t>
      </w:r>
    </w:p>
    <w:p w14:paraId="563246AA" w14:textId="77777777" w:rsidR="00000000" w:rsidRDefault="003B3694">
      <w:pPr>
        <w:pStyle w:val="a0"/>
        <w:rPr>
          <w:rFonts w:hint="cs"/>
          <w:rtl/>
        </w:rPr>
      </w:pPr>
    </w:p>
    <w:p w14:paraId="61CDD154" w14:textId="77777777" w:rsidR="00000000" w:rsidRDefault="003B3694">
      <w:pPr>
        <w:pStyle w:val="a0"/>
        <w:rPr>
          <w:rFonts w:hint="cs"/>
          <w:rtl/>
        </w:rPr>
      </w:pPr>
      <w:r>
        <w:rPr>
          <w:rFonts w:hint="cs"/>
          <w:rtl/>
        </w:rPr>
        <w:t>מדובר בנזק עצום ובבעיה חמורה, המצטרפת לסכנות של עישון מוצרי הטבק, שגם בעניינו הגשתי הצעת חוק שבינתיים עברה על-ידי חברים אחרים בקריאה טרומית. נראה כי בשל עומס הבעיות הביטחוניות והכלכליות נדחק נושא זה לשולי</w:t>
      </w:r>
      <w:r>
        <w:rPr>
          <w:rFonts w:hint="cs"/>
          <w:rtl/>
        </w:rPr>
        <w:t xml:space="preserve"> התודעה, אולם אסור שיהיה כך.</w:t>
      </w:r>
    </w:p>
    <w:p w14:paraId="2FE48119" w14:textId="77777777" w:rsidR="00000000" w:rsidRDefault="003B3694">
      <w:pPr>
        <w:pStyle w:val="a0"/>
        <w:ind w:firstLine="0"/>
        <w:rPr>
          <w:rFonts w:hint="cs"/>
          <w:rtl/>
        </w:rPr>
      </w:pPr>
    </w:p>
    <w:p w14:paraId="6C39600A" w14:textId="77777777" w:rsidR="00000000" w:rsidRDefault="003B3694">
      <w:pPr>
        <w:pStyle w:val="af1"/>
        <w:rPr>
          <w:rtl/>
        </w:rPr>
      </w:pPr>
      <w:r>
        <w:rPr>
          <w:rFonts w:hint="eastAsia"/>
          <w:rtl/>
        </w:rPr>
        <w:t>היו</w:t>
      </w:r>
      <w:r>
        <w:rPr>
          <w:rtl/>
        </w:rPr>
        <w:t>"ר אתי לבני:</w:t>
      </w:r>
    </w:p>
    <w:p w14:paraId="7026562B" w14:textId="77777777" w:rsidR="00000000" w:rsidRDefault="003B3694">
      <w:pPr>
        <w:pStyle w:val="a0"/>
        <w:rPr>
          <w:rFonts w:hint="cs"/>
          <w:rtl/>
        </w:rPr>
      </w:pPr>
    </w:p>
    <w:p w14:paraId="09C49740" w14:textId="77777777" w:rsidR="00000000" w:rsidRDefault="003B3694">
      <w:pPr>
        <w:pStyle w:val="a0"/>
        <w:rPr>
          <w:rFonts w:hint="cs"/>
          <w:rtl/>
        </w:rPr>
      </w:pPr>
      <w:r>
        <w:rPr>
          <w:rFonts w:hint="cs"/>
          <w:rtl/>
        </w:rPr>
        <w:t>חבר הכנסת דני יתום, בבקשה, תנו לה לדבר. חבר הכנסת רן כהן.</w:t>
      </w:r>
    </w:p>
    <w:p w14:paraId="55EB2DD1" w14:textId="77777777" w:rsidR="00000000" w:rsidRDefault="003B3694">
      <w:pPr>
        <w:pStyle w:val="a0"/>
        <w:ind w:firstLine="0"/>
        <w:rPr>
          <w:rFonts w:hint="cs"/>
          <w:rtl/>
        </w:rPr>
      </w:pPr>
    </w:p>
    <w:p w14:paraId="3A499447" w14:textId="77777777" w:rsidR="00000000" w:rsidRDefault="003B3694">
      <w:pPr>
        <w:pStyle w:val="-"/>
        <w:rPr>
          <w:rtl/>
        </w:rPr>
      </w:pPr>
      <w:bookmarkStart w:id="156" w:name="FS000001059T12_11_2003_12_58_29C"/>
      <w:bookmarkEnd w:id="156"/>
      <w:r>
        <w:rPr>
          <w:rFonts w:hint="eastAsia"/>
          <w:rtl/>
        </w:rPr>
        <w:t>גילה</w:t>
      </w:r>
      <w:r>
        <w:rPr>
          <w:rtl/>
        </w:rPr>
        <w:t xml:space="preserve"> פינקלשטיין (מפד"ל):</w:t>
      </w:r>
    </w:p>
    <w:p w14:paraId="33CA2A1B" w14:textId="77777777" w:rsidR="00000000" w:rsidRDefault="003B3694">
      <w:pPr>
        <w:pStyle w:val="a0"/>
        <w:rPr>
          <w:rFonts w:hint="cs"/>
          <w:rtl/>
        </w:rPr>
      </w:pPr>
    </w:p>
    <w:p w14:paraId="6DBE1E21" w14:textId="77777777" w:rsidR="00000000" w:rsidRDefault="003B3694">
      <w:pPr>
        <w:pStyle w:val="a0"/>
        <w:rPr>
          <w:rFonts w:hint="cs"/>
          <w:rtl/>
        </w:rPr>
      </w:pPr>
      <w:r>
        <w:rPr>
          <w:rFonts w:hint="cs"/>
          <w:rtl/>
        </w:rPr>
        <w:t>ההצעה שלפנינו מתמקדת בנוער; ולצערי, כשמדובר בגיל 12, אפשר לומר שמדובר אפילו על ילדים. שיעור השתייה בקרב הצעירים אצלנו נמצא ב</w:t>
      </w:r>
      <w:r>
        <w:rPr>
          <w:rFonts w:hint="cs"/>
          <w:rtl/>
        </w:rPr>
        <w:t xml:space="preserve">עלייה מתמדת. מובן שההשלכות של הדבר קשות ומתבטאות בעבריינות, באלימות, בקטטות, בתאונות דרכים ועוד. אם ננסה להתחקות אחר הגורמים לכך, נגיע מן הסתם להשלכות הקשות של העוני והבערות, שלא כאן המקום להיכנס אליהן, אם כי יש להתמודד עם הבעיות מן השורש, כמובן. </w:t>
      </w:r>
    </w:p>
    <w:p w14:paraId="3196CD67" w14:textId="77777777" w:rsidR="00000000" w:rsidRDefault="003B3694">
      <w:pPr>
        <w:pStyle w:val="a0"/>
        <w:rPr>
          <w:rFonts w:hint="cs"/>
          <w:rtl/>
        </w:rPr>
      </w:pPr>
    </w:p>
    <w:p w14:paraId="0152B42D" w14:textId="77777777" w:rsidR="00000000" w:rsidRDefault="003B3694">
      <w:pPr>
        <w:pStyle w:val="a0"/>
        <w:rPr>
          <w:rFonts w:hint="cs"/>
          <w:rtl/>
        </w:rPr>
      </w:pPr>
      <w:r>
        <w:rPr>
          <w:rFonts w:hint="cs"/>
          <w:rtl/>
        </w:rPr>
        <w:t xml:space="preserve">עד שזה </w:t>
      </w:r>
      <w:r>
        <w:rPr>
          <w:rFonts w:hint="cs"/>
          <w:rtl/>
        </w:rPr>
        <w:t>יקרה, מוצע כאן לאסור מכירת משקאות חריפים לקטינים, ולא רק לשם שתייה במקום, כפי שמוגדר היום בחוק העונשין, דבר שהותיר פתח נרחב למכירת משקאות חריפים לקטינים ופטר את המוכרים מאחריות פלילית לכך. כמו כן, מוצע להכפיל את העונש על מי שעובר על האיסור משישה חודשי מאסר</w:t>
      </w:r>
      <w:r>
        <w:rPr>
          <w:rFonts w:hint="cs"/>
          <w:rtl/>
        </w:rPr>
        <w:t xml:space="preserve"> לשנה, כדי להעביר את מסר ההרתעה נוכח המצב המידרדר. </w:t>
      </w:r>
    </w:p>
    <w:p w14:paraId="5CD6C7F6" w14:textId="77777777" w:rsidR="00000000" w:rsidRDefault="003B3694">
      <w:pPr>
        <w:pStyle w:val="a0"/>
        <w:rPr>
          <w:rFonts w:hint="cs"/>
          <w:rtl/>
        </w:rPr>
      </w:pPr>
    </w:p>
    <w:p w14:paraId="36C20940" w14:textId="77777777" w:rsidR="00000000" w:rsidRDefault="003B3694">
      <w:pPr>
        <w:pStyle w:val="a0"/>
        <w:rPr>
          <w:rFonts w:hint="cs"/>
          <w:rtl/>
        </w:rPr>
      </w:pPr>
      <w:r>
        <w:rPr>
          <w:rFonts w:hint="cs"/>
          <w:rtl/>
        </w:rPr>
        <w:t>כדי לסבר את אוזנינו, אסיים בנתון אחד שמסר יושב-ראש האגודה למניעת אלכוהוליזם בישראל, ולפיו לפני 12 שנה היו בישראל כ-200 פאבים, והיום יש - שימו לב - יותר מ-5,000. גם כשילדים משתכרים לבלי הכר ומידרדרים להתנ</w:t>
      </w:r>
      <w:r>
        <w:rPr>
          <w:rFonts w:hint="cs"/>
          <w:rtl/>
        </w:rPr>
        <w:t xml:space="preserve">הגות בעייתית, הרי זו בעיה של כולנו. </w:t>
      </w:r>
    </w:p>
    <w:p w14:paraId="4CE9BC3C" w14:textId="77777777" w:rsidR="00000000" w:rsidRDefault="003B3694">
      <w:pPr>
        <w:pStyle w:val="a0"/>
        <w:rPr>
          <w:rFonts w:hint="cs"/>
          <w:rtl/>
        </w:rPr>
      </w:pPr>
    </w:p>
    <w:p w14:paraId="3DE7176C" w14:textId="77777777" w:rsidR="00000000" w:rsidRDefault="003B3694">
      <w:pPr>
        <w:pStyle w:val="a0"/>
        <w:rPr>
          <w:rFonts w:hint="cs"/>
          <w:rtl/>
        </w:rPr>
      </w:pPr>
      <w:r>
        <w:rPr>
          <w:rFonts w:hint="cs"/>
          <w:rtl/>
        </w:rPr>
        <w:t>כיושבת-ראש השדולה למען הילד, הנחתי את הצעת החוק הזאת, שהצעה דומה לה כבר אושרה כאן לא מזמן. אני קוראת לכולכם לא להישאר אדישים, להצביע בעד החוק החשוב, כדי להיטיב עם הילדים והנוער של כולנו. תודה.</w:t>
      </w:r>
    </w:p>
    <w:p w14:paraId="657A6AF7" w14:textId="77777777" w:rsidR="00000000" w:rsidRDefault="003B3694">
      <w:pPr>
        <w:pStyle w:val="a0"/>
        <w:ind w:firstLine="0"/>
        <w:rPr>
          <w:rFonts w:hint="cs"/>
          <w:rtl/>
        </w:rPr>
      </w:pPr>
    </w:p>
    <w:p w14:paraId="246672AE" w14:textId="77777777" w:rsidR="00000000" w:rsidRDefault="003B3694">
      <w:pPr>
        <w:pStyle w:val="af1"/>
        <w:rPr>
          <w:rtl/>
        </w:rPr>
      </w:pPr>
      <w:r>
        <w:rPr>
          <w:rFonts w:hint="eastAsia"/>
          <w:rtl/>
        </w:rPr>
        <w:t>היו</w:t>
      </w:r>
      <w:r>
        <w:rPr>
          <w:rtl/>
        </w:rPr>
        <w:t>"ר אתי לבני:</w:t>
      </w:r>
    </w:p>
    <w:p w14:paraId="094A34BD" w14:textId="77777777" w:rsidR="00000000" w:rsidRDefault="003B3694">
      <w:pPr>
        <w:pStyle w:val="a0"/>
        <w:rPr>
          <w:rFonts w:hint="cs"/>
          <w:rtl/>
        </w:rPr>
      </w:pPr>
    </w:p>
    <w:p w14:paraId="7ED5DA9F" w14:textId="77777777" w:rsidR="00000000" w:rsidRDefault="003B3694">
      <w:pPr>
        <w:pStyle w:val="a0"/>
        <w:rPr>
          <w:rFonts w:hint="cs"/>
          <w:rtl/>
        </w:rPr>
      </w:pPr>
      <w:r>
        <w:rPr>
          <w:rFonts w:hint="cs"/>
          <w:rtl/>
        </w:rPr>
        <w:t>תודה רב</w:t>
      </w:r>
      <w:r>
        <w:rPr>
          <w:rFonts w:hint="cs"/>
          <w:rtl/>
        </w:rPr>
        <w:t>ה. ישיב כבוד שר המשפטים, טומי לפיד.</w:t>
      </w:r>
    </w:p>
    <w:p w14:paraId="6D310D28" w14:textId="77777777" w:rsidR="00000000" w:rsidRDefault="003B3694">
      <w:pPr>
        <w:pStyle w:val="a0"/>
        <w:ind w:firstLine="0"/>
        <w:rPr>
          <w:rFonts w:hint="cs"/>
          <w:rtl/>
        </w:rPr>
      </w:pPr>
    </w:p>
    <w:p w14:paraId="0DD29A11" w14:textId="77777777" w:rsidR="00000000" w:rsidRDefault="003B3694">
      <w:pPr>
        <w:pStyle w:val="a"/>
        <w:rPr>
          <w:rtl/>
        </w:rPr>
      </w:pPr>
      <w:bookmarkStart w:id="157" w:name="FS000000517T12_11_2003_13_03_37"/>
      <w:bookmarkStart w:id="158" w:name="_Toc69719336"/>
      <w:bookmarkEnd w:id="157"/>
      <w:r>
        <w:rPr>
          <w:rFonts w:hint="eastAsia"/>
          <w:rtl/>
        </w:rPr>
        <w:t>שר</w:t>
      </w:r>
      <w:r>
        <w:rPr>
          <w:rtl/>
        </w:rPr>
        <w:t xml:space="preserve"> המשפטים יוסף לפיד:</w:t>
      </w:r>
      <w:bookmarkEnd w:id="158"/>
    </w:p>
    <w:p w14:paraId="636D2C41" w14:textId="77777777" w:rsidR="00000000" w:rsidRDefault="003B3694">
      <w:pPr>
        <w:pStyle w:val="a0"/>
        <w:rPr>
          <w:rFonts w:hint="cs"/>
          <w:rtl/>
        </w:rPr>
      </w:pPr>
    </w:p>
    <w:p w14:paraId="6E47AEA6" w14:textId="77777777" w:rsidR="00000000" w:rsidRDefault="003B3694">
      <w:pPr>
        <w:pStyle w:val="a0"/>
        <w:rPr>
          <w:rFonts w:hint="cs"/>
          <w:rtl/>
        </w:rPr>
      </w:pPr>
      <w:r>
        <w:rPr>
          <w:rFonts w:hint="cs"/>
          <w:rtl/>
        </w:rPr>
        <w:t xml:space="preserve">גברתי היושבת-ראש, הממשלה לא נוקטת עמדה לגבי הצעת חוק זו. אגב, הצעת חוק כמעט זהה כבר עברה בכנסת, של חבר הכנסת בריזון. הסיבה לכך שהממשלה לא נוקטת עמדה היא, שהכוונות של החוק הזה - מעניין שחברת הכנסת </w:t>
      </w:r>
      <w:r>
        <w:rPr>
          <w:rFonts w:hint="cs"/>
          <w:rtl/>
        </w:rPr>
        <w:t>שהציעה את החוק לא מקשיבה לי. אם את לא מתעניינת בתשובת הממשלה, אז מי כן יתעניין?</w:t>
      </w:r>
    </w:p>
    <w:p w14:paraId="4F040BDE" w14:textId="77777777" w:rsidR="00000000" w:rsidRDefault="003B3694">
      <w:pPr>
        <w:pStyle w:val="a0"/>
        <w:ind w:firstLine="0"/>
        <w:rPr>
          <w:rFonts w:hint="cs"/>
          <w:rtl/>
        </w:rPr>
      </w:pPr>
    </w:p>
    <w:p w14:paraId="69481D56" w14:textId="77777777" w:rsidR="00000000" w:rsidRDefault="003B3694">
      <w:pPr>
        <w:pStyle w:val="af0"/>
        <w:rPr>
          <w:rtl/>
        </w:rPr>
      </w:pPr>
      <w:r>
        <w:rPr>
          <w:rFonts w:hint="eastAsia"/>
          <w:rtl/>
        </w:rPr>
        <w:t>גילה</w:t>
      </w:r>
      <w:r>
        <w:rPr>
          <w:rtl/>
        </w:rPr>
        <w:t xml:space="preserve"> פינקלשטיין (מפד"ל):</w:t>
      </w:r>
    </w:p>
    <w:p w14:paraId="0E9A5658" w14:textId="77777777" w:rsidR="00000000" w:rsidRDefault="003B3694">
      <w:pPr>
        <w:pStyle w:val="a0"/>
        <w:rPr>
          <w:rFonts w:hint="cs"/>
          <w:rtl/>
        </w:rPr>
      </w:pPr>
    </w:p>
    <w:p w14:paraId="51EF293C" w14:textId="77777777" w:rsidR="00000000" w:rsidRDefault="003B3694">
      <w:pPr>
        <w:pStyle w:val="a0"/>
        <w:rPr>
          <w:rFonts w:hint="cs"/>
          <w:rtl/>
        </w:rPr>
      </w:pPr>
      <w:r>
        <w:rPr>
          <w:rFonts w:hint="cs"/>
          <w:rtl/>
        </w:rPr>
        <w:t>סליחה.</w:t>
      </w:r>
    </w:p>
    <w:p w14:paraId="5F0DD6A2" w14:textId="77777777" w:rsidR="00000000" w:rsidRDefault="003B3694">
      <w:pPr>
        <w:pStyle w:val="a0"/>
        <w:ind w:firstLine="0"/>
        <w:rPr>
          <w:rFonts w:hint="cs"/>
          <w:rtl/>
        </w:rPr>
      </w:pPr>
    </w:p>
    <w:p w14:paraId="30EFFE03" w14:textId="77777777" w:rsidR="00000000" w:rsidRDefault="003B3694">
      <w:pPr>
        <w:pStyle w:val="af0"/>
        <w:rPr>
          <w:rtl/>
        </w:rPr>
      </w:pPr>
      <w:r>
        <w:rPr>
          <w:rFonts w:hint="eastAsia"/>
          <w:rtl/>
        </w:rPr>
        <w:t>דוד</w:t>
      </w:r>
      <w:r>
        <w:rPr>
          <w:rtl/>
        </w:rPr>
        <w:t xml:space="preserve"> טל (עם אחד):</w:t>
      </w:r>
    </w:p>
    <w:p w14:paraId="01F087EB" w14:textId="77777777" w:rsidR="00000000" w:rsidRDefault="003B3694">
      <w:pPr>
        <w:pStyle w:val="a0"/>
        <w:rPr>
          <w:rFonts w:hint="cs"/>
          <w:rtl/>
        </w:rPr>
      </w:pPr>
    </w:p>
    <w:p w14:paraId="039AF926" w14:textId="77777777" w:rsidR="00000000" w:rsidRDefault="003B3694">
      <w:pPr>
        <w:pStyle w:val="a0"/>
        <w:rPr>
          <w:rFonts w:hint="cs"/>
          <w:rtl/>
        </w:rPr>
      </w:pPr>
      <w:r>
        <w:rPr>
          <w:rFonts w:hint="cs"/>
          <w:rtl/>
        </w:rPr>
        <w:t xml:space="preserve"> אמרת שהממשלה לא נענתה, אז היא לא מקשיבה.</w:t>
      </w:r>
    </w:p>
    <w:p w14:paraId="6B54D1D0" w14:textId="77777777" w:rsidR="00000000" w:rsidRDefault="003B3694">
      <w:pPr>
        <w:pStyle w:val="a0"/>
        <w:ind w:firstLine="0"/>
        <w:rPr>
          <w:rFonts w:hint="cs"/>
          <w:rtl/>
        </w:rPr>
      </w:pPr>
    </w:p>
    <w:p w14:paraId="30021370" w14:textId="77777777" w:rsidR="00000000" w:rsidRDefault="003B3694">
      <w:pPr>
        <w:pStyle w:val="-"/>
        <w:rPr>
          <w:rtl/>
        </w:rPr>
      </w:pPr>
      <w:bookmarkStart w:id="159" w:name="FS000000517T12_11_2003_13_04_58C"/>
      <w:bookmarkEnd w:id="159"/>
      <w:r>
        <w:rPr>
          <w:rFonts w:hint="eastAsia"/>
          <w:rtl/>
        </w:rPr>
        <w:t>שר</w:t>
      </w:r>
      <w:r>
        <w:rPr>
          <w:rtl/>
        </w:rPr>
        <w:t xml:space="preserve"> המשפטים יוסף לפיד:</w:t>
      </w:r>
    </w:p>
    <w:p w14:paraId="5AB07632" w14:textId="77777777" w:rsidR="00000000" w:rsidRDefault="003B3694">
      <w:pPr>
        <w:pStyle w:val="a0"/>
        <w:rPr>
          <w:rFonts w:hint="cs"/>
          <w:rtl/>
        </w:rPr>
      </w:pPr>
    </w:p>
    <w:p w14:paraId="3EB33315" w14:textId="77777777" w:rsidR="00000000" w:rsidRDefault="003B3694">
      <w:pPr>
        <w:pStyle w:val="a0"/>
        <w:rPr>
          <w:rFonts w:hint="cs"/>
          <w:rtl/>
        </w:rPr>
      </w:pPr>
      <w:r>
        <w:rPr>
          <w:rFonts w:hint="cs"/>
          <w:rtl/>
        </w:rPr>
        <w:t xml:space="preserve">הממשלה לא נוקטת עמדה, כי למשטרה יש השגות על הצעת חוק זו. </w:t>
      </w:r>
      <w:r>
        <w:rPr>
          <w:rFonts w:hint="cs"/>
          <w:rtl/>
        </w:rPr>
        <w:t>המשטרה חושבת שקשה מאוד לאכוף את החוק, והיא לא אוהבת חוקים שהיא לא מסוגלת לאכוף אותם, כי היא אומרת שאם ילד בן 12 הולך עם העגלה בסופרמרקט, כמו שאמרת, ומעמיס לתוך העגלה בקבוק של משקה, מי יכול לבדוק את זה? איך אפשר להעמיד על כך לדין את בעל הסופרמרקט? לדעת המשט</w:t>
      </w:r>
      <w:r>
        <w:rPr>
          <w:rFonts w:hint="cs"/>
          <w:rtl/>
        </w:rPr>
        <w:t>רה בעייתי לחוקק חוקים שאי-אפשר למעשה לדאוג לאכיפתם.</w:t>
      </w:r>
    </w:p>
    <w:p w14:paraId="7BBB7B13" w14:textId="77777777" w:rsidR="00000000" w:rsidRDefault="003B3694">
      <w:pPr>
        <w:pStyle w:val="a0"/>
        <w:ind w:firstLine="0"/>
        <w:rPr>
          <w:rFonts w:hint="cs"/>
          <w:rtl/>
        </w:rPr>
      </w:pPr>
    </w:p>
    <w:p w14:paraId="626D8EEC" w14:textId="77777777" w:rsidR="00000000" w:rsidRDefault="003B3694">
      <w:pPr>
        <w:pStyle w:val="af0"/>
        <w:rPr>
          <w:rtl/>
        </w:rPr>
      </w:pPr>
      <w:r>
        <w:rPr>
          <w:rFonts w:hint="eastAsia"/>
          <w:rtl/>
        </w:rPr>
        <w:t>חיים</w:t>
      </w:r>
      <w:r>
        <w:rPr>
          <w:rtl/>
        </w:rPr>
        <w:t xml:space="preserve"> רמון (העבודה-מימד):</w:t>
      </w:r>
    </w:p>
    <w:p w14:paraId="2010D9DD" w14:textId="77777777" w:rsidR="00000000" w:rsidRDefault="003B3694">
      <w:pPr>
        <w:pStyle w:val="a0"/>
        <w:rPr>
          <w:rFonts w:hint="cs"/>
          <w:rtl/>
        </w:rPr>
      </w:pPr>
    </w:p>
    <w:p w14:paraId="4182BCDD" w14:textId="77777777" w:rsidR="00000000" w:rsidRDefault="003B3694">
      <w:pPr>
        <w:pStyle w:val="a0"/>
        <w:rPr>
          <w:rFonts w:hint="cs"/>
          <w:rtl/>
        </w:rPr>
      </w:pPr>
      <w:r>
        <w:rPr>
          <w:rFonts w:hint="cs"/>
          <w:rtl/>
        </w:rPr>
        <w:t>למה הממשלה מתנגדת?</w:t>
      </w:r>
    </w:p>
    <w:p w14:paraId="4F94525C" w14:textId="77777777" w:rsidR="00000000" w:rsidRDefault="003B3694">
      <w:pPr>
        <w:pStyle w:val="a0"/>
        <w:ind w:firstLine="0"/>
        <w:rPr>
          <w:rFonts w:hint="cs"/>
          <w:rtl/>
        </w:rPr>
      </w:pPr>
    </w:p>
    <w:p w14:paraId="082878BB" w14:textId="77777777" w:rsidR="00000000" w:rsidRDefault="003B3694">
      <w:pPr>
        <w:pStyle w:val="-"/>
        <w:rPr>
          <w:rtl/>
        </w:rPr>
      </w:pPr>
      <w:bookmarkStart w:id="160" w:name="FS000000517T12_11_2003_13_06_26C"/>
      <w:bookmarkEnd w:id="160"/>
    </w:p>
    <w:p w14:paraId="13AC413A" w14:textId="77777777" w:rsidR="00000000" w:rsidRDefault="003B3694">
      <w:pPr>
        <w:pStyle w:val="-"/>
        <w:rPr>
          <w:rtl/>
        </w:rPr>
      </w:pPr>
      <w:r>
        <w:rPr>
          <w:rtl/>
        </w:rPr>
        <w:t>שר המשפטים יוסף לפיד:</w:t>
      </w:r>
    </w:p>
    <w:p w14:paraId="524F16C0" w14:textId="77777777" w:rsidR="00000000" w:rsidRDefault="003B3694">
      <w:pPr>
        <w:pStyle w:val="a0"/>
        <w:rPr>
          <w:rtl/>
        </w:rPr>
      </w:pPr>
    </w:p>
    <w:p w14:paraId="3F28A4EF" w14:textId="77777777" w:rsidR="00000000" w:rsidRDefault="003B3694">
      <w:pPr>
        <w:pStyle w:val="a0"/>
        <w:rPr>
          <w:rFonts w:hint="cs"/>
          <w:rtl/>
        </w:rPr>
      </w:pPr>
      <w:r>
        <w:rPr>
          <w:rFonts w:hint="cs"/>
          <w:rtl/>
        </w:rPr>
        <w:t>הממשלה לא מתנגדת, וגם שר הרווחה בדעה אחת אתי, שהכוונה של חקיקה זו היא חיובית. רוצים למנוע אלכוהול מילדים.</w:t>
      </w:r>
    </w:p>
    <w:p w14:paraId="154C2EDB" w14:textId="77777777" w:rsidR="00000000" w:rsidRDefault="003B3694">
      <w:pPr>
        <w:pStyle w:val="a0"/>
        <w:ind w:firstLine="0"/>
        <w:rPr>
          <w:rFonts w:hint="cs"/>
          <w:rtl/>
        </w:rPr>
      </w:pPr>
    </w:p>
    <w:p w14:paraId="26AE4CB8" w14:textId="77777777" w:rsidR="00000000" w:rsidRDefault="003B3694">
      <w:pPr>
        <w:pStyle w:val="af0"/>
        <w:rPr>
          <w:rtl/>
        </w:rPr>
      </w:pPr>
      <w:r>
        <w:rPr>
          <w:rFonts w:hint="eastAsia"/>
          <w:rtl/>
        </w:rPr>
        <w:t>חיים</w:t>
      </w:r>
      <w:r>
        <w:rPr>
          <w:rtl/>
        </w:rPr>
        <w:t xml:space="preserve"> רמון (העבודה-מימד):</w:t>
      </w:r>
    </w:p>
    <w:p w14:paraId="07C1FB6D" w14:textId="77777777" w:rsidR="00000000" w:rsidRDefault="003B3694">
      <w:pPr>
        <w:pStyle w:val="a0"/>
        <w:rPr>
          <w:rFonts w:hint="cs"/>
          <w:rtl/>
        </w:rPr>
      </w:pPr>
    </w:p>
    <w:p w14:paraId="37D72A23" w14:textId="77777777" w:rsidR="00000000" w:rsidRDefault="003B3694">
      <w:pPr>
        <w:pStyle w:val="a0"/>
        <w:rPr>
          <w:rFonts w:hint="cs"/>
          <w:rtl/>
        </w:rPr>
      </w:pPr>
      <w:r>
        <w:rPr>
          <w:rFonts w:hint="cs"/>
          <w:rtl/>
        </w:rPr>
        <w:t>אז תעשה הצבעה.</w:t>
      </w:r>
    </w:p>
    <w:p w14:paraId="54785AA1" w14:textId="77777777" w:rsidR="00000000" w:rsidRDefault="003B3694">
      <w:pPr>
        <w:pStyle w:val="a0"/>
        <w:ind w:firstLine="0"/>
        <w:rPr>
          <w:rFonts w:hint="cs"/>
          <w:rtl/>
        </w:rPr>
      </w:pPr>
    </w:p>
    <w:p w14:paraId="2839AB21" w14:textId="77777777" w:rsidR="00000000" w:rsidRDefault="003B3694">
      <w:pPr>
        <w:pStyle w:val="-"/>
        <w:rPr>
          <w:rtl/>
        </w:rPr>
      </w:pPr>
      <w:bookmarkStart w:id="161" w:name="FS000000517T12_11_2003_13_07_35C"/>
      <w:bookmarkEnd w:id="161"/>
      <w:r>
        <w:rPr>
          <w:rtl/>
        </w:rPr>
        <w:t>שר המשפטים יוסף לפיד:</w:t>
      </w:r>
    </w:p>
    <w:p w14:paraId="4766E642" w14:textId="77777777" w:rsidR="00000000" w:rsidRDefault="003B3694">
      <w:pPr>
        <w:pStyle w:val="a0"/>
        <w:rPr>
          <w:rtl/>
        </w:rPr>
      </w:pPr>
    </w:p>
    <w:p w14:paraId="519C4093" w14:textId="77777777" w:rsidR="00000000" w:rsidRDefault="003B3694">
      <w:pPr>
        <w:pStyle w:val="a0"/>
        <w:rPr>
          <w:rFonts w:hint="cs"/>
          <w:rtl/>
        </w:rPr>
      </w:pPr>
      <w:r>
        <w:rPr>
          <w:rFonts w:hint="cs"/>
          <w:rtl/>
        </w:rPr>
        <w:t>בסדר, נעשה הצבעה. תסלח לי, חבר הכנסת רמון, לא אמרתי שלא נצביע. אנחנו נצביע, והממשלה לא קובעת עמדה, אלא משאירה לחברי הכנסת לשקול כהבנתם. אתה מפקפק בהבנתם של חברי הכנסת? - לא.</w:t>
      </w:r>
    </w:p>
    <w:p w14:paraId="726635FE" w14:textId="77777777" w:rsidR="00000000" w:rsidRDefault="003B3694">
      <w:pPr>
        <w:pStyle w:val="a0"/>
        <w:ind w:firstLine="0"/>
        <w:rPr>
          <w:rFonts w:hint="cs"/>
          <w:rtl/>
        </w:rPr>
      </w:pPr>
    </w:p>
    <w:p w14:paraId="5632555F" w14:textId="77777777" w:rsidR="00000000" w:rsidRDefault="003B3694">
      <w:pPr>
        <w:pStyle w:val="af0"/>
        <w:rPr>
          <w:rtl/>
        </w:rPr>
      </w:pPr>
      <w:r>
        <w:rPr>
          <w:rFonts w:hint="eastAsia"/>
          <w:rtl/>
        </w:rPr>
        <w:t>חיים</w:t>
      </w:r>
      <w:r>
        <w:rPr>
          <w:rtl/>
        </w:rPr>
        <w:t xml:space="preserve"> רמון (העבודה-מימד):</w:t>
      </w:r>
    </w:p>
    <w:p w14:paraId="64020057" w14:textId="77777777" w:rsidR="00000000" w:rsidRDefault="003B3694">
      <w:pPr>
        <w:pStyle w:val="a0"/>
        <w:rPr>
          <w:rFonts w:hint="cs"/>
          <w:rtl/>
        </w:rPr>
      </w:pPr>
    </w:p>
    <w:p w14:paraId="3BD3F9D9" w14:textId="77777777" w:rsidR="00000000" w:rsidRDefault="003B3694">
      <w:pPr>
        <w:pStyle w:val="a0"/>
        <w:rPr>
          <w:rFonts w:hint="cs"/>
          <w:rtl/>
        </w:rPr>
      </w:pPr>
      <w:r>
        <w:rPr>
          <w:rFonts w:hint="cs"/>
          <w:rtl/>
        </w:rPr>
        <w:t>כן. אני מאמין במ</w:t>
      </w:r>
      <w:r>
        <w:rPr>
          <w:rFonts w:hint="cs"/>
          <w:rtl/>
        </w:rPr>
        <w:t>משלה. אני רוצה שהממשלה תנחה אותי.</w:t>
      </w:r>
    </w:p>
    <w:p w14:paraId="4E24D76B" w14:textId="77777777" w:rsidR="00000000" w:rsidRDefault="003B3694">
      <w:pPr>
        <w:pStyle w:val="a0"/>
        <w:ind w:firstLine="0"/>
        <w:rPr>
          <w:rFonts w:hint="cs"/>
          <w:rtl/>
        </w:rPr>
      </w:pPr>
    </w:p>
    <w:p w14:paraId="7668F8B0" w14:textId="77777777" w:rsidR="00000000" w:rsidRDefault="003B3694">
      <w:pPr>
        <w:pStyle w:val="-"/>
        <w:rPr>
          <w:rtl/>
        </w:rPr>
      </w:pPr>
      <w:bookmarkStart w:id="162" w:name="FS000000517T12_11_2003_13_08_31C"/>
      <w:bookmarkEnd w:id="162"/>
      <w:r>
        <w:rPr>
          <w:rtl/>
        </w:rPr>
        <w:t>שר המשפטים יוסף לפיד:</w:t>
      </w:r>
    </w:p>
    <w:p w14:paraId="34196974" w14:textId="77777777" w:rsidR="00000000" w:rsidRDefault="003B3694">
      <w:pPr>
        <w:pStyle w:val="a0"/>
        <w:rPr>
          <w:rtl/>
        </w:rPr>
      </w:pPr>
    </w:p>
    <w:p w14:paraId="4DEF682C" w14:textId="77777777" w:rsidR="00000000" w:rsidRDefault="003B3694">
      <w:pPr>
        <w:pStyle w:val="a0"/>
        <w:rPr>
          <w:rFonts w:hint="cs"/>
          <w:rtl/>
        </w:rPr>
      </w:pPr>
      <w:r>
        <w:rPr>
          <w:rFonts w:hint="cs"/>
          <w:rtl/>
        </w:rPr>
        <w:t>אז אולי אתה יודע משהו שאני לא יודע. תודה רבה.</w:t>
      </w:r>
    </w:p>
    <w:p w14:paraId="747C4270" w14:textId="77777777" w:rsidR="00000000" w:rsidRDefault="003B3694">
      <w:pPr>
        <w:pStyle w:val="a0"/>
        <w:ind w:firstLine="0"/>
        <w:rPr>
          <w:rFonts w:hint="cs"/>
          <w:rtl/>
        </w:rPr>
      </w:pPr>
    </w:p>
    <w:p w14:paraId="5E0DB673" w14:textId="77777777" w:rsidR="00000000" w:rsidRDefault="003B3694">
      <w:pPr>
        <w:pStyle w:val="af1"/>
        <w:rPr>
          <w:rtl/>
        </w:rPr>
      </w:pPr>
      <w:r>
        <w:rPr>
          <w:rtl/>
        </w:rPr>
        <w:t>היו"ר אתי לבני:</w:t>
      </w:r>
    </w:p>
    <w:p w14:paraId="4F1D4C0B" w14:textId="77777777" w:rsidR="00000000" w:rsidRDefault="003B3694">
      <w:pPr>
        <w:pStyle w:val="a0"/>
        <w:rPr>
          <w:rtl/>
        </w:rPr>
      </w:pPr>
    </w:p>
    <w:p w14:paraId="31FB1BE9" w14:textId="77777777" w:rsidR="00000000" w:rsidRDefault="003B3694">
      <w:pPr>
        <w:pStyle w:val="a0"/>
        <w:rPr>
          <w:rFonts w:hint="cs"/>
          <w:rtl/>
        </w:rPr>
      </w:pPr>
      <w:r>
        <w:rPr>
          <w:rFonts w:hint="cs"/>
          <w:rtl/>
        </w:rPr>
        <w:t xml:space="preserve">תודה רבה. </w:t>
      </w:r>
    </w:p>
    <w:p w14:paraId="096A924A" w14:textId="77777777" w:rsidR="00000000" w:rsidRDefault="003B3694">
      <w:pPr>
        <w:pStyle w:val="a0"/>
        <w:rPr>
          <w:rFonts w:hint="cs"/>
          <w:rtl/>
        </w:rPr>
      </w:pPr>
    </w:p>
    <w:p w14:paraId="587ACFC9" w14:textId="77777777" w:rsidR="00000000" w:rsidRDefault="003B3694">
      <w:pPr>
        <w:pStyle w:val="a0"/>
        <w:rPr>
          <w:rFonts w:hint="cs"/>
          <w:rtl/>
        </w:rPr>
      </w:pPr>
      <w:r>
        <w:rPr>
          <w:rFonts w:hint="cs"/>
          <w:rtl/>
        </w:rPr>
        <w:t>אנחנו נעבור להצבעה.</w:t>
      </w:r>
    </w:p>
    <w:p w14:paraId="7A8246FB" w14:textId="77777777" w:rsidR="00000000" w:rsidRDefault="003B3694">
      <w:pPr>
        <w:pStyle w:val="a0"/>
        <w:rPr>
          <w:rFonts w:hint="cs"/>
          <w:rtl/>
        </w:rPr>
      </w:pPr>
    </w:p>
    <w:p w14:paraId="72E9F9C6" w14:textId="77777777" w:rsidR="00000000" w:rsidRDefault="003B3694">
      <w:pPr>
        <w:pStyle w:val="ab"/>
        <w:bidi/>
        <w:rPr>
          <w:rFonts w:hint="cs"/>
          <w:rtl/>
        </w:rPr>
      </w:pPr>
      <w:r>
        <w:rPr>
          <w:rFonts w:hint="cs"/>
          <w:rtl/>
        </w:rPr>
        <w:t>הצבעה מס' 122</w:t>
      </w:r>
    </w:p>
    <w:p w14:paraId="15202508" w14:textId="77777777" w:rsidR="00000000" w:rsidRDefault="003B3694">
      <w:pPr>
        <w:pStyle w:val="a0"/>
        <w:rPr>
          <w:rFonts w:hint="cs"/>
          <w:rtl/>
        </w:rPr>
      </w:pPr>
    </w:p>
    <w:p w14:paraId="0D396060" w14:textId="77777777" w:rsidR="00000000" w:rsidRDefault="003B3694">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61</w:t>
      </w:r>
    </w:p>
    <w:p w14:paraId="6D330CC0" w14:textId="77777777" w:rsidR="00000000" w:rsidRDefault="003B3694">
      <w:pPr>
        <w:pStyle w:val="ac"/>
        <w:bidi/>
        <w:rPr>
          <w:rFonts w:hint="cs"/>
          <w:rtl/>
        </w:rPr>
      </w:pPr>
      <w:r>
        <w:rPr>
          <w:rFonts w:hint="cs"/>
          <w:rtl/>
        </w:rPr>
        <w:t xml:space="preserve">נגד </w:t>
      </w:r>
      <w:r>
        <w:rPr>
          <w:rtl/>
        </w:rPr>
        <w:t>–</w:t>
      </w:r>
      <w:r>
        <w:rPr>
          <w:rFonts w:hint="cs"/>
          <w:rtl/>
        </w:rPr>
        <w:t xml:space="preserve"> 4</w:t>
      </w:r>
    </w:p>
    <w:p w14:paraId="5A7D25B3" w14:textId="77777777" w:rsidR="00000000" w:rsidRDefault="003B3694">
      <w:pPr>
        <w:pStyle w:val="ac"/>
        <w:bidi/>
        <w:rPr>
          <w:rFonts w:hint="cs"/>
          <w:rtl/>
        </w:rPr>
      </w:pPr>
      <w:r>
        <w:rPr>
          <w:rFonts w:hint="cs"/>
          <w:rtl/>
        </w:rPr>
        <w:t xml:space="preserve">נמנעים </w:t>
      </w:r>
      <w:r>
        <w:rPr>
          <w:rtl/>
        </w:rPr>
        <w:t>–</w:t>
      </w:r>
      <w:r>
        <w:rPr>
          <w:rFonts w:hint="cs"/>
          <w:rtl/>
        </w:rPr>
        <w:t xml:space="preserve"> 2</w:t>
      </w:r>
    </w:p>
    <w:p w14:paraId="0E1C18ED" w14:textId="77777777" w:rsidR="00000000" w:rsidRDefault="003B3694">
      <w:pPr>
        <w:pStyle w:val="ad"/>
        <w:bidi/>
        <w:rPr>
          <w:rFonts w:hint="cs"/>
          <w:rtl/>
        </w:rPr>
      </w:pPr>
      <w:r>
        <w:rPr>
          <w:rFonts w:hint="cs"/>
          <w:rtl/>
        </w:rPr>
        <w:t xml:space="preserve">ההצעה להעביר </w:t>
      </w:r>
      <w:r>
        <w:rPr>
          <w:rFonts w:hint="cs"/>
          <w:rtl/>
        </w:rPr>
        <w:t xml:space="preserve">את הצעת חוק העונשין (תיקון </w:t>
      </w:r>
      <w:r>
        <w:rPr>
          <w:rtl/>
        </w:rPr>
        <w:t>–</w:t>
      </w:r>
      <w:r>
        <w:rPr>
          <w:rFonts w:hint="cs"/>
          <w:rtl/>
        </w:rPr>
        <w:t xml:space="preserve"> איסור מכירת משקאות משכרים לקטין), התשס"ג-2003, לדיון מוקדם בוועדה שתקבע ועדת הכנסת נתקבלה.</w:t>
      </w:r>
    </w:p>
    <w:p w14:paraId="66F4E7DB" w14:textId="77777777" w:rsidR="00000000" w:rsidRDefault="003B3694">
      <w:pPr>
        <w:pStyle w:val="a0"/>
        <w:ind w:firstLine="0"/>
        <w:rPr>
          <w:rFonts w:hint="cs"/>
          <w:rtl/>
        </w:rPr>
      </w:pPr>
    </w:p>
    <w:p w14:paraId="5C6F9965" w14:textId="77777777" w:rsidR="00000000" w:rsidRDefault="003B3694">
      <w:pPr>
        <w:pStyle w:val="a0"/>
        <w:ind w:firstLine="0"/>
        <w:rPr>
          <w:rFonts w:hint="cs"/>
          <w:rtl/>
        </w:rPr>
      </w:pPr>
    </w:p>
    <w:p w14:paraId="405C938E" w14:textId="77777777" w:rsidR="00000000" w:rsidRDefault="003B3694">
      <w:pPr>
        <w:pStyle w:val="af1"/>
        <w:rPr>
          <w:rtl/>
        </w:rPr>
      </w:pPr>
      <w:r>
        <w:rPr>
          <w:rtl/>
        </w:rPr>
        <w:t>היו"ר אתי לבני:</w:t>
      </w:r>
    </w:p>
    <w:p w14:paraId="3A957C96" w14:textId="77777777" w:rsidR="00000000" w:rsidRDefault="003B3694">
      <w:pPr>
        <w:pStyle w:val="a0"/>
        <w:rPr>
          <w:rtl/>
        </w:rPr>
      </w:pPr>
    </w:p>
    <w:p w14:paraId="13D963B5" w14:textId="77777777" w:rsidR="00000000" w:rsidRDefault="003B3694">
      <w:pPr>
        <w:pStyle w:val="a0"/>
        <w:rPr>
          <w:rFonts w:hint="cs"/>
          <w:rtl/>
        </w:rPr>
      </w:pPr>
      <w:r>
        <w:rPr>
          <w:rFonts w:hint="cs"/>
          <w:rtl/>
        </w:rPr>
        <w:t xml:space="preserve">בעד </w:t>
      </w:r>
      <w:r>
        <w:rPr>
          <w:rtl/>
        </w:rPr>
        <w:t>–</w:t>
      </w:r>
      <w:r>
        <w:rPr>
          <w:rFonts w:hint="cs"/>
          <w:rtl/>
        </w:rPr>
        <w:t xml:space="preserve"> 61, נגד </w:t>
      </w:r>
      <w:r>
        <w:rPr>
          <w:rtl/>
        </w:rPr>
        <w:t>–</w:t>
      </w:r>
      <w:r>
        <w:rPr>
          <w:rFonts w:hint="cs"/>
          <w:rtl/>
        </w:rPr>
        <w:t xml:space="preserve"> 4, נמנעים </w:t>
      </w:r>
      <w:r>
        <w:rPr>
          <w:rtl/>
        </w:rPr>
        <w:t>–</w:t>
      </w:r>
      <w:r>
        <w:rPr>
          <w:rFonts w:hint="cs"/>
          <w:rtl/>
        </w:rPr>
        <w:t xml:space="preserve"> 2. החוק עובר לוועדה. הוועדה היא ועדת החוקה, חוק ומשפט.</w:t>
      </w:r>
    </w:p>
    <w:p w14:paraId="15D2C8BC" w14:textId="77777777" w:rsidR="00000000" w:rsidRDefault="003B3694">
      <w:pPr>
        <w:pStyle w:val="a0"/>
        <w:ind w:firstLine="0"/>
        <w:rPr>
          <w:rFonts w:hint="cs"/>
          <w:rtl/>
        </w:rPr>
      </w:pPr>
    </w:p>
    <w:p w14:paraId="526B8DB1" w14:textId="77777777" w:rsidR="00000000" w:rsidRDefault="003B3694">
      <w:pPr>
        <w:pStyle w:val="af0"/>
        <w:rPr>
          <w:rtl/>
        </w:rPr>
      </w:pPr>
      <w:r>
        <w:rPr>
          <w:rFonts w:hint="eastAsia"/>
          <w:rtl/>
        </w:rPr>
        <w:t>חיים</w:t>
      </w:r>
      <w:r>
        <w:rPr>
          <w:rtl/>
        </w:rPr>
        <w:t xml:space="preserve"> רמון (העבודה-מימד):</w:t>
      </w:r>
    </w:p>
    <w:p w14:paraId="03279E64" w14:textId="77777777" w:rsidR="00000000" w:rsidRDefault="003B3694">
      <w:pPr>
        <w:pStyle w:val="a0"/>
        <w:rPr>
          <w:rFonts w:hint="cs"/>
          <w:rtl/>
        </w:rPr>
      </w:pPr>
    </w:p>
    <w:p w14:paraId="21F402B3" w14:textId="77777777" w:rsidR="00000000" w:rsidRDefault="003B3694">
      <w:pPr>
        <w:pStyle w:val="a0"/>
        <w:rPr>
          <w:rFonts w:hint="cs"/>
          <w:rtl/>
        </w:rPr>
      </w:pPr>
      <w:r>
        <w:rPr>
          <w:rFonts w:hint="cs"/>
          <w:rtl/>
        </w:rPr>
        <w:t xml:space="preserve">לוועדה </w:t>
      </w:r>
      <w:r>
        <w:rPr>
          <w:rFonts w:hint="cs"/>
          <w:rtl/>
        </w:rPr>
        <w:t>לזכויות הילד.</w:t>
      </w:r>
    </w:p>
    <w:p w14:paraId="2918527D" w14:textId="77777777" w:rsidR="00000000" w:rsidRDefault="003B3694">
      <w:pPr>
        <w:pStyle w:val="a0"/>
        <w:ind w:firstLine="0"/>
        <w:rPr>
          <w:rFonts w:hint="cs"/>
          <w:rtl/>
        </w:rPr>
      </w:pPr>
    </w:p>
    <w:p w14:paraId="25215E80" w14:textId="77777777" w:rsidR="00000000" w:rsidRDefault="003B3694">
      <w:pPr>
        <w:pStyle w:val="af0"/>
        <w:rPr>
          <w:rtl/>
        </w:rPr>
      </w:pPr>
      <w:r>
        <w:rPr>
          <w:rFonts w:hint="eastAsia"/>
          <w:rtl/>
        </w:rPr>
        <w:t>דליה</w:t>
      </w:r>
      <w:r>
        <w:rPr>
          <w:rtl/>
        </w:rPr>
        <w:t xml:space="preserve"> איציק (העבודה-מימד):</w:t>
      </w:r>
    </w:p>
    <w:p w14:paraId="0C332D38" w14:textId="77777777" w:rsidR="00000000" w:rsidRDefault="003B3694">
      <w:pPr>
        <w:pStyle w:val="a0"/>
        <w:rPr>
          <w:rFonts w:hint="cs"/>
          <w:rtl/>
        </w:rPr>
      </w:pPr>
    </w:p>
    <w:p w14:paraId="225A7338" w14:textId="77777777" w:rsidR="00000000" w:rsidRDefault="003B3694">
      <w:pPr>
        <w:pStyle w:val="a0"/>
        <w:rPr>
          <w:rFonts w:hint="cs"/>
          <w:rtl/>
        </w:rPr>
      </w:pPr>
      <w:r>
        <w:rPr>
          <w:rFonts w:hint="cs"/>
          <w:rtl/>
        </w:rPr>
        <w:t>לוועדה לזכויות הילד.</w:t>
      </w:r>
    </w:p>
    <w:p w14:paraId="0302F5D4" w14:textId="77777777" w:rsidR="00000000" w:rsidRDefault="003B3694">
      <w:pPr>
        <w:pStyle w:val="a0"/>
        <w:ind w:firstLine="0"/>
        <w:rPr>
          <w:rFonts w:hint="cs"/>
          <w:rtl/>
        </w:rPr>
      </w:pPr>
    </w:p>
    <w:p w14:paraId="239D6843" w14:textId="77777777" w:rsidR="00000000" w:rsidRDefault="003B3694">
      <w:pPr>
        <w:pStyle w:val="af0"/>
        <w:rPr>
          <w:rtl/>
        </w:rPr>
      </w:pPr>
      <w:r>
        <w:rPr>
          <w:rFonts w:hint="eastAsia"/>
          <w:rtl/>
        </w:rPr>
        <w:t>יצחק</w:t>
      </w:r>
      <w:r>
        <w:rPr>
          <w:rtl/>
        </w:rPr>
        <w:t xml:space="preserve"> הרצוג (העבודה-מימד):</w:t>
      </w:r>
    </w:p>
    <w:p w14:paraId="68B58631" w14:textId="77777777" w:rsidR="00000000" w:rsidRDefault="003B3694">
      <w:pPr>
        <w:pStyle w:val="a0"/>
        <w:rPr>
          <w:rFonts w:hint="cs"/>
          <w:rtl/>
        </w:rPr>
      </w:pPr>
    </w:p>
    <w:p w14:paraId="16E9EAF5" w14:textId="77777777" w:rsidR="00000000" w:rsidRDefault="003B3694">
      <w:pPr>
        <w:pStyle w:val="a0"/>
        <w:rPr>
          <w:rFonts w:hint="cs"/>
          <w:rtl/>
        </w:rPr>
      </w:pPr>
      <w:r>
        <w:rPr>
          <w:rFonts w:hint="cs"/>
          <w:rtl/>
        </w:rPr>
        <w:t>אנחנו מבקשים לוועדה לזכויות הילד.</w:t>
      </w:r>
    </w:p>
    <w:p w14:paraId="26E774B9" w14:textId="77777777" w:rsidR="00000000" w:rsidRDefault="003B3694">
      <w:pPr>
        <w:pStyle w:val="a0"/>
        <w:ind w:firstLine="0"/>
        <w:rPr>
          <w:rFonts w:hint="cs"/>
          <w:rtl/>
        </w:rPr>
      </w:pPr>
    </w:p>
    <w:p w14:paraId="1875AE22" w14:textId="77777777" w:rsidR="00000000" w:rsidRDefault="003B3694">
      <w:pPr>
        <w:pStyle w:val="af1"/>
        <w:rPr>
          <w:rtl/>
        </w:rPr>
      </w:pPr>
      <w:r>
        <w:rPr>
          <w:rtl/>
        </w:rPr>
        <w:t>היו"ר אתי לבני:</w:t>
      </w:r>
    </w:p>
    <w:p w14:paraId="75A6086B" w14:textId="77777777" w:rsidR="00000000" w:rsidRDefault="003B3694">
      <w:pPr>
        <w:pStyle w:val="a0"/>
        <w:rPr>
          <w:rtl/>
        </w:rPr>
      </w:pPr>
    </w:p>
    <w:p w14:paraId="7D9DE84E" w14:textId="77777777" w:rsidR="00000000" w:rsidRDefault="003B3694">
      <w:pPr>
        <w:pStyle w:val="a0"/>
        <w:rPr>
          <w:rFonts w:hint="cs"/>
          <w:rtl/>
        </w:rPr>
      </w:pPr>
      <w:r>
        <w:rPr>
          <w:rFonts w:hint="cs"/>
          <w:rtl/>
        </w:rPr>
        <w:t>ההצעה תעבור לוועדת הכנסת והיא שתכריע לאיזו ועדה להעביר לדיון.</w:t>
      </w:r>
    </w:p>
    <w:p w14:paraId="2DE5E6DB" w14:textId="77777777" w:rsidR="00000000" w:rsidRDefault="003B3694">
      <w:pPr>
        <w:pStyle w:val="a0"/>
        <w:rPr>
          <w:rFonts w:hint="cs"/>
          <w:rtl/>
        </w:rPr>
      </w:pPr>
    </w:p>
    <w:p w14:paraId="67D63666" w14:textId="77777777" w:rsidR="00000000" w:rsidRDefault="003B3694">
      <w:pPr>
        <w:pStyle w:val="a0"/>
        <w:rPr>
          <w:rtl/>
        </w:rPr>
      </w:pPr>
      <w:r>
        <w:rPr>
          <w:rFonts w:hint="cs"/>
          <w:rtl/>
        </w:rPr>
        <w:tab/>
        <w:t xml:space="preserve"> </w:t>
      </w:r>
    </w:p>
    <w:p w14:paraId="1FF1D4E7" w14:textId="77777777" w:rsidR="00000000" w:rsidRDefault="003B3694">
      <w:pPr>
        <w:pStyle w:val="a2"/>
        <w:rPr>
          <w:rtl/>
        </w:rPr>
      </w:pPr>
    </w:p>
    <w:p w14:paraId="1B816056" w14:textId="77777777" w:rsidR="00000000" w:rsidRDefault="003B3694">
      <w:pPr>
        <w:pStyle w:val="a2"/>
        <w:rPr>
          <w:rFonts w:hint="cs"/>
          <w:rtl/>
        </w:rPr>
      </w:pPr>
      <w:bookmarkStart w:id="163" w:name="CS16991FI0016991T12_11_2003_13_14_13"/>
      <w:bookmarkStart w:id="164" w:name="_Toc69719337"/>
      <w:bookmarkEnd w:id="163"/>
      <w:r>
        <w:rPr>
          <w:rtl/>
        </w:rPr>
        <w:t>הצ</w:t>
      </w:r>
      <w:r>
        <w:rPr>
          <w:rFonts w:hint="cs"/>
          <w:rtl/>
        </w:rPr>
        <w:t>עת חוק-</w:t>
      </w:r>
      <w:r>
        <w:rPr>
          <w:rtl/>
        </w:rPr>
        <w:t>יסוד: הממשלה (תיקון - הגבלת מספר השרי</w:t>
      </w:r>
      <w:r>
        <w:rPr>
          <w:rtl/>
        </w:rPr>
        <w:t>ם וסגניהם)</w:t>
      </w:r>
      <w:bookmarkEnd w:id="164"/>
    </w:p>
    <w:p w14:paraId="4D59827B" w14:textId="77777777" w:rsidR="00000000" w:rsidRDefault="003B3694">
      <w:pPr>
        <w:pStyle w:val="a0"/>
        <w:rPr>
          <w:rFonts w:hint="cs"/>
          <w:rtl/>
        </w:rPr>
      </w:pPr>
      <w:r>
        <w:rPr>
          <w:rtl/>
        </w:rPr>
        <w:t>[נספחות.]</w:t>
      </w:r>
    </w:p>
    <w:p w14:paraId="7DEF8E35" w14:textId="77777777" w:rsidR="00000000" w:rsidRDefault="003B3694">
      <w:pPr>
        <w:pStyle w:val="a2"/>
        <w:rPr>
          <w:rFonts w:hint="cs"/>
          <w:rtl/>
        </w:rPr>
      </w:pPr>
      <w:bookmarkStart w:id="165" w:name="_Toc69719338"/>
      <w:r>
        <w:rPr>
          <w:rFonts w:hint="cs"/>
          <w:rtl/>
        </w:rPr>
        <w:t>(הצעת קבוצת חברי הכנסת)</w:t>
      </w:r>
      <w:bookmarkEnd w:id="165"/>
    </w:p>
    <w:p w14:paraId="6A2F8C2D" w14:textId="77777777" w:rsidR="00000000" w:rsidRDefault="003B3694">
      <w:pPr>
        <w:pStyle w:val="a0"/>
        <w:ind w:firstLine="0"/>
        <w:rPr>
          <w:rFonts w:hint="cs"/>
          <w:b/>
          <w:bCs/>
          <w:sz w:val="24"/>
          <w:szCs w:val="24"/>
          <w:u w:val="single"/>
          <w:rtl/>
          <w:lang w:eastAsia="en-US"/>
        </w:rPr>
      </w:pPr>
    </w:p>
    <w:p w14:paraId="3D217D2E" w14:textId="77777777" w:rsidR="00000000" w:rsidRDefault="003B3694">
      <w:pPr>
        <w:pStyle w:val="af1"/>
        <w:rPr>
          <w:rtl/>
        </w:rPr>
      </w:pPr>
      <w:r>
        <w:rPr>
          <w:rtl/>
        </w:rPr>
        <w:t>היו"ר אתי לבני:</w:t>
      </w:r>
    </w:p>
    <w:p w14:paraId="48CC1797" w14:textId="77777777" w:rsidR="00000000" w:rsidRDefault="003B3694">
      <w:pPr>
        <w:pStyle w:val="a0"/>
        <w:rPr>
          <w:rtl/>
        </w:rPr>
      </w:pPr>
    </w:p>
    <w:p w14:paraId="58B1D971" w14:textId="77777777" w:rsidR="00000000" w:rsidRDefault="003B3694">
      <w:pPr>
        <w:pStyle w:val="a0"/>
        <w:rPr>
          <w:rFonts w:hint="cs"/>
          <w:rtl/>
        </w:rPr>
      </w:pPr>
      <w:r>
        <w:rPr>
          <w:rFonts w:hint="cs"/>
          <w:rtl/>
        </w:rPr>
        <w:t xml:space="preserve">אנחנו עוברים להצעת החוק הבאה: הצעת חוק-יסוד: הממשלה (תיקון </w:t>
      </w:r>
      <w:r>
        <w:rPr>
          <w:rtl/>
        </w:rPr>
        <w:t>–</w:t>
      </w:r>
      <w:r>
        <w:rPr>
          <w:rFonts w:hint="cs"/>
          <w:rtl/>
        </w:rPr>
        <w:t xml:space="preserve"> הגבלת מספר השרים וסגניהם), שמספרה פ/1184. יציג את החוק חבר הכנסת אריה אלדד, בבקשה.</w:t>
      </w:r>
    </w:p>
    <w:p w14:paraId="39EF98DF" w14:textId="77777777" w:rsidR="00000000" w:rsidRDefault="003B3694">
      <w:pPr>
        <w:pStyle w:val="a0"/>
        <w:ind w:firstLine="0"/>
        <w:rPr>
          <w:rFonts w:hint="cs"/>
          <w:rtl/>
        </w:rPr>
      </w:pPr>
    </w:p>
    <w:p w14:paraId="37C86E2A" w14:textId="77777777" w:rsidR="00000000" w:rsidRDefault="003B3694">
      <w:pPr>
        <w:pStyle w:val="a"/>
        <w:rPr>
          <w:rtl/>
        </w:rPr>
      </w:pPr>
      <w:bookmarkStart w:id="166" w:name="FS000001055T12_11_2003_13_14_53"/>
      <w:bookmarkStart w:id="167" w:name="_Toc69719339"/>
      <w:bookmarkEnd w:id="166"/>
      <w:r>
        <w:rPr>
          <w:rFonts w:hint="eastAsia"/>
          <w:rtl/>
        </w:rPr>
        <w:t>אריה</w:t>
      </w:r>
      <w:r>
        <w:rPr>
          <w:rtl/>
        </w:rPr>
        <w:t xml:space="preserve"> אלדד (האיחוד הלאומי - ישראל ביתנו):</w:t>
      </w:r>
      <w:bookmarkEnd w:id="167"/>
    </w:p>
    <w:p w14:paraId="1F372238" w14:textId="77777777" w:rsidR="00000000" w:rsidRDefault="003B3694">
      <w:pPr>
        <w:pStyle w:val="a0"/>
        <w:rPr>
          <w:rFonts w:hint="cs"/>
          <w:rtl/>
        </w:rPr>
      </w:pPr>
    </w:p>
    <w:p w14:paraId="21287378" w14:textId="77777777" w:rsidR="00000000" w:rsidRDefault="003B3694">
      <w:pPr>
        <w:pStyle w:val="a0"/>
        <w:rPr>
          <w:rFonts w:hint="cs"/>
          <w:rtl/>
        </w:rPr>
      </w:pPr>
      <w:r>
        <w:rPr>
          <w:rFonts w:hint="cs"/>
          <w:rtl/>
        </w:rPr>
        <w:t xml:space="preserve">גברתי </w:t>
      </w:r>
      <w:r>
        <w:rPr>
          <w:rFonts w:hint="cs"/>
          <w:rtl/>
        </w:rPr>
        <w:t>היושבת-ראש, אדוני ראש הממשלה, כבוד השרים, חברי חברי הכנסת, כמעט מיותר לדבר בתקופה זו על הצורך לקצץ ולהתייעל. אנו חוסכים בבריאות ובחינוך וברווחה ובביטחון, עד לחציית קווים אדומים כמעט. נוטלים סיכונים להווה המיידי ולמחר בבוקר, וממשכנים את העתיד, וכולנו יודעים</w:t>
      </w:r>
      <w:r>
        <w:rPr>
          <w:rFonts w:hint="cs"/>
          <w:rtl/>
        </w:rPr>
        <w:t xml:space="preserve"> את המשמעות של אין לי, גם כשיש בינינו חילוקי דעות מהותיים על חלוקת הפת ההולכת ומצטמצמת. </w:t>
      </w:r>
    </w:p>
    <w:p w14:paraId="27E2941E" w14:textId="77777777" w:rsidR="00000000" w:rsidRDefault="003B3694">
      <w:pPr>
        <w:pStyle w:val="a0"/>
        <w:rPr>
          <w:rFonts w:hint="cs"/>
          <w:rtl/>
        </w:rPr>
      </w:pPr>
    </w:p>
    <w:p w14:paraId="3A590E5A" w14:textId="77777777" w:rsidR="00000000" w:rsidRDefault="003B3694">
      <w:pPr>
        <w:pStyle w:val="a0"/>
        <w:rPr>
          <w:rFonts w:hint="cs"/>
          <w:rtl/>
        </w:rPr>
      </w:pPr>
      <w:r>
        <w:rPr>
          <w:rFonts w:hint="cs"/>
          <w:rtl/>
        </w:rPr>
        <w:t>כמעט מיותר, גברתי היושבת-ראש, חברי הכנסת, לדבר במעמד זה גם על הפיחות שחל במעמדו של בית-המחוקקים ועל הביזוי שהוא נחלת נבחרי ציבור ברשות המבצעת וברשות המחוקקת. אחד מכלי</w:t>
      </w:r>
      <w:r>
        <w:rPr>
          <w:rFonts w:hint="cs"/>
          <w:rtl/>
        </w:rPr>
        <w:t xml:space="preserve"> הניגוח שנעשה בהם שימוש רחב הוא מספר המשרתים בקודש הזה, השרים וסגני השרים.</w:t>
      </w:r>
    </w:p>
    <w:p w14:paraId="0588692B" w14:textId="77777777" w:rsidR="00000000" w:rsidRDefault="003B3694">
      <w:pPr>
        <w:pStyle w:val="a0"/>
        <w:ind w:firstLine="0"/>
        <w:rPr>
          <w:rFonts w:hint="cs"/>
          <w:rtl/>
        </w:rPr>
      </w:pPr>
    </w:p>
    <w:p w14:paraId="5D373B42" w14:textId="77777777" w:rsidR="00000000" w:rsidRDefault="003B3694">
      <w:pPr>
        <w:pStyle w:val="a0"/>
        <w:ind w:firstLine="0"/>
        <w:rPr>
          <w:rFonts w:hint="cs"/>
          <w:rtl/>
        </w:rPr>
      </w:pPr>
      <w:r>
        <w:rPr>
          <w:rFonts w:hint="cs"/>
          <w:rtl/>
        </w:rPr>
        <w:tab/>
        <w:t>בכמה מהמתוקנות שבמדינות העולם מסתפקים בשבעה שרים, תשעה שרים. אולי אין להם 7 מיליוני אזרחים, אולי אין להם כל כך הרבה בעיות וצרות ביטחוניות ואיומים קיומיים, וקשיים כלכליים, אבל גם ה</w:t>
      </w:r>
      <w:r>
        <w:rPr>
          <w:rFonts w:hint="cs"/>
          <w:rtl/>
        </w:rPr>
        <w:t>ם יודעים לספור תחומי עיסוק ועשייה, ובכל אלו אינם מגיעים ל-24 שרים ושישה סגנים, כפי שהגענו אנו.</w:t>
      </w:r>
    </w:p>
    <w:p w14:paraId="2AE94C5D" w14:textId="77777777" w:rsidR="00000000" w:rsidRDefault="003B3694">
      <w:pPr>
        <w:pStyle w:val="a0"/>
        <w:ind w:firstLine="0"/>
        <w:rPr>
          <w:rFonts w:hint="cs"/>
          <w:rtl/>
        </w:rPr>
      </w:pPr>
    </w:p>
    <w:p w14:paraId="53234927" w14:textId="77777777" w:rsidR="00000000" w:rsidRDefault="003B3694">
      <w:pPr>
        <w:pStyle w:val="a0"/>
        <w:ind w:firstLine="0"/>
        <w:rPr>
          <w:rFonts w:hint="cs"/>
          <w:rtl/>
        </w:rPr>
      </w:pPr>
      <w:r>
        <w:rPr>
          <w:rFonts w:hint="cs"/>
          <w:rtl/>
        </w:rPr>
        <w:tab/>
        <w:t xml:space="preserve">גם אלו המבינים אילוצים קואליציוניים, מודים בפה מלא או בחדרי חדרים, כי הגענו לגבול האבסורד. לא רק מראית עין רעה יש כאן, כי אם גם אפשרות לפגיעה בתפקוד בשל פיצול </w:t>
      </w:r>
      <w:r>
        <w:rPr>
          <w:rFonts w:hint="cs"/>
          <w:rtl/>
        </w:rPr>
        <w:t>וניגוד עניינים.</w:t>
      </w:r>
    </w:p>
    <w:p w14:paraId="0BBA2DF2" w14:textId="77777777" w:rsidR="00000000" w:rsidRDefault="003B3694">
      <w:pPr>
        <w:pStyle w:val="a0"/>
        <w:ind w:firstLine="0"/>
        <w:rPr>
          <w:rFonts w:hint="cs"/>
          <w:rtl/>
        </w:rPr>
      </w:pPr>
    </w:p>
    <w:p w14:paraId="0081490D" w14:textId="77777777" w:rsidR="00000000" w:rsidRDefault="003B3694">
      <w:pPr>
        <w:pStyle w:val="af0"/>
        <w:rPr>
          <w:rtl/>
        </w:rPr>
      </w:pPr>
      <w:r>
        <w:rPr>
          <w:rtl/>
        </w:rPr>
        <w:br/>
        <w:t>מיכאל מלכיאור (העבודה-מימד):</w:t>
      </w:r>
    </w:p>
    <w:p w14:paraId="7ADC2AAC" w14:textId="77777777" w:rsidR="00000000" w:rsidRDefault="003B3694">
      <w:pPr>
        <w:pStyle w:val="a0"/>
        <w:rPr>
          <w:rtl/>
        </w:rPr>
      </w:pPr>
    </w:p>
    <w:p w14:paraId="6B5DF61A" w14:textId="77777777" w:rsidR="00000000" w:rsidRDefault="003B3694">
      <w:pPr>
        <w:pStyle w:val="a0"/>
        <w:rPr>
          <w:rFonts w:hint="cs"/>
          <w:rtl/>
        </w:rPr>
      </w:pPr>
      <w:r>
        <w:rPr>
          <w:rFonts w:hint="cs"/>
          <w:rtl/>
        </w:rPr>
        <w:t>אז אולי תיתנו דוגמה אישית?</w:t>
      </w:r>
    </w:p>
    <w:p w14:paraId="0EB7454D" w14:textId="77777777" w:rsidR="00000000" w:rsidRDefault="003B3694">
      <w:pPr>
        <w:pStyle w:val="-"/>
        <w:rPr>
          <w:rtl/>
        </w:rPr>
      </w:pPr>
      <w:r>
        <w:rPr>
          <w:rtl/>
        </w:rPr>
        <w:br/>
      </w:r>
      <w:bookmarkStart w:id="168" w:name="FS000001055T12_11_2003_13_02_22"/>
      <w:bookmarkStart w:id="169" w:name="FS000001055T12_11_2003_13_02_26C"/>
      <w:bookmarkEnd w:id="168"/>
      <w:bookmarkEnd w:id="169"/>
      <w:r>
        <w:rPr>
          <w:rtl/>
        </w:rPr>
        <w:t>אריה אלדד (האיחוד הלאומי - ישראל ביתנו):</w:t>
      </w:r>
    </w:p>
    <w:p w14:paraId="27EA4635" w14:textId="77777777" w:rsidR="00000000" w:rsidRDefault="003B3694">
      <w:pPr>
        <w:pStyle w:val="a0"/>
        <w:rPr>
          <w:rFonts w:hint="cs"/>
          <w:rtl/>
        </w:rPr>
      </w:pPr>
    </w:p>
    <w:p w14:paraId="619431AC" w14:textId="77777777" w:rsidR="00000000" w:rsidRDefault="003B3694">
      <w:pPr>
        <w:pStyle w:val="a0"/>
        <w:rPr>
          <w:rFonts w:hint="cs"/>
          <w:rtl/>
        </w:rPr>
      </w:pPr>
      <w:r>
        <w:rPr>
          <w:rFonts w:hint="cs"/>
          <w:rtl/>
        </w:rPr>
        <w:t>גם הכנסת, כמוסד מחוקק ומפקח על הרשות המבצעת, נפגע תפקודה מריבוי זה של שרים וסגני שרים. חברי הקואליציה שאינם שרים או סגני שרים - נער יספרם.</w:t>
      </w:r>
      <w:r>
        <w:rPr>
          <w:rFonts w:hint="cs"/>
          <w:rtl/>
        </w:rPr>
        <w:t xml:space="preserve"> </w:t>
      </w:r>
    </w:p>
    <w:p w14:paraId="0D428C33" w14:textId="77777777" w:rsidR="00000000" w:rsidRDefault="003B3694">
      <w:pPr>
        <w:pStyle w:val="af0"/>
        <w:rPr>
          <w:rtl/>
        </w:rPr>
      </w:pPr>
      <w:r>
        <w:rPr>
          <w:rtl/>
        </w:rPr>
        <w:br/>
        <w:t>חיים רמון (העבודה-מימד):</w:t>
      </w:r>
    </w:p>
    <w:p w14:paraId="4D09258B" w14:textId="77777777" w:rsidR="00000000" w:rsidRDefault="003B3694">
      <w:pPr>
        <w:pStyle w:val="a0"/>
        <w:rPr>
          <w:rtl/>
        </w:rPr>
      </w:pPr>
    </w:p>
    <w:p w14:paraId="72F214FE" w14:textId="77777777" w:rsidR="00000000" w:rsidRDefault="003B3694">
      <w:pPr>
        <w:pStyle w:val="a0"/>
        <w:rPr>
          <w:rFonts w:hint="cs"/>
          <w:rtl/>
        </w:rPr>
      </w:pPr>
      <w:r>
        <w:rPr>
          <w:rFonts w:hint="cs"/>
          <w:rtl/>
        </w:rPr>
        <w:t>חבר הכנסת אלדד, איך אתה לא מתבייש. אתה סיעה של שבעה חברי כנסת - שישה חברי כנסת -  יש לכם שני שרים וסגן. תתפטרו.</w:t>
      </w:r>
    </w:p>
    <w:p w14:paraId="4C1C49C3" w14:textId="77777777" w:rsidR="00000000" w:rsidRDefault="003B3694">
      <w:pPr>
        <w:pStyle w:val="af0"/>
        <w:rPr>
          <w:rtl/>
        </w:rPr>
      </w:pPr>
      <w:r>
        <w:rPr>
          <w:rtl/>
        </w:rPr>
        <w:br/>
        <w:t>מיכאל מלכיאור (העבודה-מימד):</w:t>
      </w:r>
    </w:p>
    <w:p w14:paraId="7446907C" w14:textId="77777777" w:rsidR="00000000" w:rsidRDefault="003B3694">
      <w:pPr>
        <w:pStyle w:val="a0"/>
        <w:rPr>
          <w:rtl/>
        </w:rPr>
      </w:pPr>
    </w:p>
    <w:p w14:paraId="5221CC4C" w14:textId="77777777" w:rsidR="00000000" w:rsidRDefault="003B3694">
      <w:pPr>
        <w:pStyle w:val="a0"/>
        <w:rPr>
          <w:rFonts w:hint="cs"/>
          <w:rtl/>
        </w:rPr>
      </w:pPr>
      <w:r>
        <w:rPr>
          <w:rFonts w:hint="cs"/>
          <w:rtl/>
        </w:rPr>
        <w:t xml:space="preserve">קצת דוגמה אישית. </w:t>
      </w:r>
    </w:p>
    <w:p w14:paraId="75A76522" w14:textId="77777777" w:rsidR="00000000" w:rsidRDefault="003B3694">
      <w:pPr>
        <w:pStyle w:val="-"/>
        <w:rPr>
          <w:rtl/>
        </w:rPr>
      </w:pPr>
      <w:r>
        <w:rPr>
          <w:rtl/>
        </w:rPr>
        <w:br/>
      </w:r>
      <w:bookmarkStart w:id="170" w:name="FS000001055T12_11_2003_13_06_22C"/>
      <w:bookmarkEnd w:id="170"/>
      <w:r>
        <w:rPr>
          <w:rtl/>
        </w:rPr>
        <w:t>אריה אלדד (האיחוד הלאומי - ישראל ביתנו):</w:t>
      </w:r>
    </w:p>
    <w:p w14:paraId="31DFCE47" w14:textId="77777777" w:rsidR="00000000" w:rsidRDefault="003B3694">
      <w:pPr>
        <w:pStyle w:val="a0"/>
        <w:rPr>
          <w:rtl/>
        </w:rPr>
      </w:pPr>
    </w:p>
    <w:p w14:paraId="71F93642" w14:textId="77777777" w:rsidR="00000000" w:rsidRDefault="003B3694">
      <w:pPr>
        <w:pStyle w:val="a0"/>
        <w:rPr>
          <w:rFonts w:hint="cs"/>
          <w:rtl/>
        </w:rPr>
      </w:pPr>
      <w:r>
        <w:rPr>
          <w:rFonts w:hint="cs"/>
          <w:rtl/>
        </w:rPr>
        <w:t xml:space="preserve">אנחנו ממליצים לצמצמם. </w:t>
      </w:r>
    </w:p>
    <w:p w14:paraId="00A37239" w14:textId="77777777" w:rsidR="00000000" w:rsidRDefault="003B3694">
      <w:pPr>
        <w:pStyle w:val="af0"/>
        <w:rPr>
          <w:rtl/>
        </w:rPr>
      </w:pPr>
      <w:r>
        <w:rPr>
          <w:rtl/>
        </w:rPr>
        <w:br/>
        <w:t>חיים רמון (העבודה-מימד):</w:t>
      </w:r>
    </w:p>
    <w:p w14:paraId="1961AC15" w14:textId="77777777" w:rsidR="00000000" w:rsidRDefault="003B3694">
      <w:pPr>
        <w:pStyle w:val="a0"/>
        <w:rPr>
          <w:rtl/>
        </w:rPr>
      </w:pPr>
    </w:p>
    <w:p w14:paraId="53135E05" w14:textId="77777777" w:rsidR="00000000" w:rsidRDefault="003B3694">
      <w:pPr>
        <w:pStyle w:val="a0"/>
        <w:rPr>
          <w:rFonts w:hint="cs"/>
          <w:rtl/>
        </w:rPr>
      </w:pPr>
      <w:r>
        <w:rPr>
          <w:rFonts w:hint="cs"/>
          <w:rtl/>
        </w:rPr>
        <w:t>- - -</w:t>
      </w:r>
    </w:p>
    <w:p w14:paraId="290ADA98" w14:textId="77777777" w:rsidR="00000000" w:rsidRDefault="003B3694">
      <w:pPr>
        <w:pStyle w:val="af0"/>
        <w:rPr>
          <w:rtl/>
        </w:rPr>
      </w:pPr>
      <w:r>
        <w:rPr>
          <w:rtl/>
        </w:rPr>
        <w:br/>
        <w:t>גדעון סער (הליכוד):</w:t>
      </w:r>
    </w:p>
    <w:p w14:paraId="2070C340" w14:textId="77777777" w:rsidR="00000000" w:rsidRDefault="003B3694">
      <w:pPr>
        <w:pStyle w:val="a0"/>
        <w:rPr>
          <w:rtl/>
        </w:rPr>
      </w:pPr>
    </w:p>
    <w:p w14:paraId="20FF3369" w14:textId="77777777" w:rsidR="00000000" w:rsidRDefault="003B3694">
      <w:pPr>
        <w:pStyle w:val="a0"/>
        <w:rPr>
          <w:rFonts w:hint="cs"/>
          <w:rtl/>
        </w:rPr>
      </w:pPr>
      <w:r>
        <w:rPr>
          <w:rFonts w:hint="cs"/>
          <w:rtl/>
        </w:rPr>
        <w:t>- - - אתה? - - -</w:t>
      </w:r>
    </w:p>
    <w:p w14:paraId="79640FB8" w14:textId="77777777" w:rsidR="00000000" w:rsidRDefault="003B3694">
      <w:pPr>
        <w:pStyle w:val="af0"/>
        <w:rPr>
          <w:rtl/>
        </w:rPr>
      </w:pPr>
      <w:r>
        <w:rPr>
          <w:rtl/>
        </w:rPr>
        <w:br/>
        <w:t>חיים רמון (העבודה-מימד):</w:t>
      </w:r>
    </w:p>
    <w:p w14:paraId="0EBBF81D" w14:textId="77777777" w:rsidR="00000000" w:rsidRDefault="003B3694">
      <w:pPr>
        <w:pStyle w:val="a0"/>
        <w:rPr>
          <w:rtl/>
        </w:rPr>
      </w:pPr>
    </w:p>
    <w:p w14:paraId="5C2A2429" w14:textId="77777777" w:rsidR="00000000" w:rsidRDefault="003B3694">
      <w:pPr>
        <w:pStyle w:val="a0"/>
        <w:rPr>
          <w:rFonts w:hint="cs"/>
          <w:rtl/>
        </w:rPr>
      </w:pPr>
      <w:r>
        <w:rPr>
          <w:rFonts w:hint="cs"/>
          <w:rtl/>
        </w:rPr>
        <w:t>אני מצביע נגד - - -</w:t>
      </w:r>
    </w:p>
    <w:p w14:paraId="57BA1880" w14:textId="77777777" w:rsidR="00000000" w:rsidRDefault="003B3694">
      <w:pPr>
        <w:pStyle w:val="af0"/>
        <w:rPr>
          <w:rtl/>
        </w:rPr>
      </w:pPr>
      <w:r>
        <w:rPr>
          <w:rtl/>
        </w:rPr>
        <w:br/>
        <w:t>קריאות:</w:t>
      </w:r>
    </w:p>
    <w:p w14:paraId="194ADE03" w14:textId="77777777" w:rsidR="00000000" w:rsidRDefault="003B3694">
      <w:pPr>
        <w:pStyle w:val="a0"/>
        <w:rPr>
          <w:rtl/>
        </w:rPr>
      </w:pPr>
    </w:p>
    <w:p w14:paraId="6833E810" w14:textId="77777777" w:rsidR="00000000" w:rsidRDefault="003B3694">
      <w:pPr>
        <w:pStyle w:val="a0"/>
        <w:rPr>
          <w:rFonts w:hint="cs"/>
          <w:rtl/>
        </w:rPr>
      </w:pPr>
      <w:r>
        <w:rPr>
          <w:rFonts w:hint="cs"/>
          <w:rtl/>
        </w:rPr>
        <w:t>- - -</w:t>
      </w:r>
    </w:p>
    <w:p w14:paraId="2A5A98E3" w14:textId="77777777" w:rsidR="00000000" w:rsidRDefault="003B3694">
      <w:pPr>
        <w:pStyle w:val="-"/>
        <w:rPr>
          <w:rtl/>
        </w:rPr>
      </w:pPr>
      <w:r>
        <w:rPr>
          <w:rtl/>
        </w:rPr>
        <w:br/>
      </w:r>
      <w:bookmarkStart w:id="171" w:name="FS000001055T12_11_2003_13_07_32C"/>
      <w:bookmarkEnd w:id="171"/>
      <w:r>
        <w:rPr>
          <w:rtl/>
        </w:rPr>
        <w:t>אריה אלדד (האיחוד הלאומי - ישראל ביתנו):</w:t>
      </w:r>
    </w:p>
    <w:p w14:paraId="70A80598" w14:textId="77777777" w:rsidR="00000000" w:rsidRDefault="003B3694">
      <w:pPr>
        <w:pStyle w:val="a0"/>
        <w:rPr>
          <w:rtl/>
        </w:rPr>
      </w:pPr>
    </w:p>
    <w:p w14:paraId="78EB7CD8" w14:textId="77777777" w:rsidR="00000000" w:rsidRDefault="003B3694">
      <w:pPr>
        <w:pStyle w:val="a0"/>
        <w:rPr>
          <w:rFonts w:hint="cs"/>
          <w:rtl/>
        </w:rPr>
      </w:pPr>
      <w:r>
        <w:rPr>
          <w:rFonts w:hint="cs"/>
          <w:rtl/>
        </w:rPr>
        <w:t>כדי לגייס תמיכה בדבר הזה - ואינני עושה חשבונות מי יזם את השינוי הזה. חבר הכנסת</w:t>
      </w:r>
      <w:r>
        <w:rPr>
          <w:rFonts w:hint="cs"/>
          <w:rtl/>
        </w:rPr>
        <w:t xml:space="preserve"> רמון, אינני עושה חשבונות מי יזם את השינוי הזה ותומך בריבוי שרים וסגני שרים - - -</w:t>
      </w:r>
    </w:p>
    <w:p w14:paraId="7D216892" w14:textId="77777777" w:rsidR="00000000" w:rsidRDefault="003B3694">
      <w:pPr>
        <w:pStyle w:val="af0"/>
        <w:rPr>
          <w:rtl/>
        </w:rPr>
      </w:pPr>
      <w:r>
        <w:rPr>
          <w:rtl/>
        </w:rPr>
        <w:br/>
        <w:t>חיים רמון (העבודה-מימד):</w:t>
      </w:r>
    </w:p>
    <w:p w14:paraId="05B59DDB" w14:textId="77777777" w:rsidR="00000000" w:rsidRDefault="003B3694">
      <w:pPr>
        <w:pStyle w:val="a0"/>
        <w:rPr>
          <w:rtl/>
        </w:rPr>
      </w:pPr>
    </w:p>
    <w:p w14:paraId="237594EE" w14:textId="77777777" w:rsidR="00000000" w:rsidRDefault="003B3694">
      <w:pPr>
        <w:pStyle w:val="a0"/>
        <w:rPr>
          <w:rFonts w:hint="cs"/>
          <w:rtl/>
        </w:rPr>
      </w:pPr>
      <w:r>
        <w:rPr>
          <w:rFonts w:hint="cs"/>
          <w:rtl/>
        </w:rPr>
        <w:t>לא תומך, אבל אתה יושב בפנים - - -</w:t>
      </w:r>
    </w:p>
    <w:p w14:paraId="70DF350A" w14:textId="77777777" w:rsidR="00000000" w:rsidRDefault="003B3694">
      <w:pPr>
        <w:pStyle w:val="-"/>
        <w:rPr>
          <w:rtl/>
        </w:rPr>
      </w:pPr>
      <w:r>
        <w:rPr>
          <w:rtl/>
        </w:rPr>
        <w:br/>
      </w:r>
      <w:bookmarkStart w:id="172" w:name="FS000001055T12_11_2003_13_09_30C"/>
      <w:bookmarkEnd w:id="172"/>
      <w:r>
        <w:rPr>
          <w:rtl/>
        </w:rPr>
        <w:t>אריה אלדד (האיחוד הלאומי - ישראל ביתנו):</w:t>
      </w:r>
    </w:p>
    <w:p w14:paraId="3E02C4E2" w14:textId="77777777" w:rsidR="00000000" w:rsidRDefault="003B3694">
      <w:pPr>
        <w:pStyle w:val="a0"/>
        <w:rPr>
          <w:rtl/>
        </w:rPr>
      </w:pPr>
    </w:p>
    <w:p w14:paraId="0B47DC82" w14:textId="77777777" w:rsidR="00000000" w:rsidRDefault="003B3694">
      <w:pPr>
        <w:pStyle w:val="a0"/>
        <w:rPr>
          <w:rFonts w:hint="cs"/>
          <w:rtl/>
        </w:rPr>
      </w:pPr>
      <w:r>
        <w:rPr>
          <w:rFonts w:hint="cs"/>
          <w:rtl/>
        </w:rPr>
        <w:t>אתה תומך בריבוי שרים וסגני שרים. אתם הובלתם את השינוי הזה בחוק-היסוד.</w:t>
      </w:r>
    </w:p>
    <w:p w14:paraId="5EE328DD" w14:textId="77777777" w:rsidR="00000000" w:rsidRDefault="003B3694">
      <w:pPr>
        <w:pStyle w:val="af0"/>
        <w:rPr>
          <w:rtl/>
        </w:rPr>
      </w:pPr>
      <w:r>
        <w:rPr>
          <w:rtl/>
        </w:rPr>
        <w:br/>
        <w:t>חיים רמון (העבודה-מימד):</w:t>
      </w:r>
    </w:p>
    <w:p w14:paraId="4BA3849F" w14:textId="77777777" w:rsidR="00000000" w:rsidRDefault="003B3694">
      <w:pPr>
        <w:pStyle w:val="a0"/>
        <w:rPr>
          <w:rtl/>
        </w:rPr>
      </w:pPr>
    </w:p>
    <w:p w14:paraId="5B239589" w14:textId="77777777" w:rsidR="00000000" w:rsidRDefault="003B3694">
      <w:pPr>
        <w:pStyle w:val="a0"/>
        <w:rPr>
          <w:rFonts w:hint="cs"/>
          <w:rtl/>
        </w:rPr>
      </w:pPr>
      <w:r>
        <w:rPr>
          <w:rFonts w:hint="cs"/>
          <w:rtl/>
        </w:rPr>
        <w:t>אני לפחות לא צבוע - - - עולה על הבמה - - - בממשלה, עם שני שרים וסגן, ומטיף מוסר. אין גבול לזה? קודם תצא, אחר כך תטיף.</w:t>
      </w:r>
    </w:p>
    <w:p w14:paraId="7F2C976F" w14:textId="77777777" w:rsidR="00000000" w:rsidRDefault="003B3694">
      <w:pPr>
        <w:pStyle w:val="-"/>
        <w:rPr>
          <w:rtl/>
        </w:rPr>
      </w:pPr>
      <w:r>
        <w:rPr>
          <w:rtl/>
        </w:rPr>
        <w:br/>
      </w:r>
      <w:bookmarkStart w:id="173" w:name="FS000001055T12_11_2003_13_11_42C"/>
      <w:bookmarkEnd w:id="173"/>
      <w:r>
        <w:rPr>
          <w:rtl/>
        </w:rPr>
        <w:t>אריה אלדד (האיחוד הלאומי - ישראל ביתנו):</w:t>
      </w:r>
    </w:p>
    <w:p w14:paraId="6CBA8864" w14:textId="77777777" w:rsidR="00000000" w:rsidRDefault="003B3694">
      <w:pPr>
        <w:pStyle w:val="a0"/>
        <w:rPr>
          <w:rtl/>
        </w:rPr>
      </w:pPr>
    </w:p>
    <w:p w14:paraId="4B0F42F6" w14:textId="77777777" w:rsidR="00000000" w:rsidRDefault="003B3694">
      <w:pPr>
        <w:pStyle w:val="a0"/>
        <w:rPr>
          <w:rFonts w:hint="cs"/>
          <w:rtl/>
        </w:rPr>
      </w:pPr>
      <w:r>
        <w:rPr>
          <w:rFonts w:hint="cs"/>
          <w:rtl/>
        </w:rPr>
        <w:t xml:space="preserve">הגבול לזה הוא ההצעה שלך להרבות כמה שיותר בסגנים ובשרים. </w:t>
      </w:r>
    </w:p>
    <w:p w14:paraId="2388C118" w14:textId="77777777" w:rsidR="00000000" w:rsidRDefault="003B3694">
      <w:pPr>
        <w:pStyle w:val="af0"/>
        <w:rPr>
          <w:rtl/>
        </w:rPr>
      </w:pPr>
      <w:r>
        <w:rPr>
          <w:rtl/>
        </w:rPr>
        <w:br/>
        <w:t xml:space="preserve">חיים רמון </w:t>
      </w:r>
      <w:r>
        <w:rPr>
          <w:rtl/>
        </w:rPr>
        <w:t>(העבודה-מימד):</w:t>
      </w:r>
    </w:p>
    <w:p w14:paraId="50647482" w14:textId="77777777" w:rsidR="00000000" w:rsidRDefault="003B3694">
      <w:pPr>
        <w:pStyle w:val="a0"/>
        <w:rPr>
          <w:rtl/>
        </w:rPr>
      </w:pPr>
    </w:p>
    <w:p w14:paraId="38D6814F" w14:textId="77777777" w:rsidR="00000000" w:rsidRDefault="003B3694">
      <w:pPr>
        <w:pStyle w:val="a0"/>
        <w:rPr>
          <w:rFonts w:hint="cs"/>
          <w:rtl/>
        </w:rPr>
      </w:pPr>
      <w:r>
        <w:rPr>
          <w:rFonts w:hint="cs"/>
          <w:rtl/>
        </w:rPr>
        <w:t>- - -</w:t>
      </w:r>
    </w:p>
    <w:p w14:paraId="182B84A0" w14:textId="77777777" w:rsidR="00000000" w:rsidRDefault="003B3694">
      <w:pPr>
        <w:pStyle w:val="af0"/>
        <w:rPr>
          <w:rtl/>
        </w:rPr>
      </w:pPr>
      <w:r>
        <w:rPr>
          <w:rtl/>
        </w:rPr>
        <w:br/>
      </w:r>
      <w:bookmarkStart w:id="174" w:name="FS000001055T12_11_2003_13_12_46C"/>
      <w:bookmarkEnd w:id="174"/>
      <w:r>
        <w:rPr>
          <w:rtl/>
        </w:rPr>
        <w:t>אריה אלדד (האיחוד הלאומי - ישראל ביתנו):</w:t>
      </w:r>
    </w:p>
    <w:p w14:paraId="588BA831" w14:textId="77777777" w:rsidR="00000000" w:rsidRDefault="003B3694">
      <w:pPr>
        <w:pStyle w:val="a0"/>
        <w:rPr>
          <w:rtl/>
        </w:rPr>
      </w:pPr>
    </w:p>
    <w:p w14:paraId="00C0573E" w14:textId="77777777" w:rsidR="00000000" w:rsidRDefault="003B3694">
      <w:pPr>
        <w:pStyle w:val="a0"/>
        <w:rPr>
          <w:rFonts w:hint="cs"/>
          <w:rtl/>
        </w:rPr>
      </w:pPr>
      <w:r>
        <w:rPr>
          <w:rFonts w:hint="cs"/>
          <w:rtl/>
        </w:rPr>
        <w:t>אז תתמוך. תתמוך.</w:t>
      </w:r>
    </w:p>
    <w:p w14:paraId="6DDF872A" w14:textId="77777777" w:rsidR="00000000" w:rsidRDefault="003B3694">
      <w:pPr>
        <w:pStyle w:val="af0"/>
        <w:rPr>
          <w:rtl/>
        </w:rPr>
      </w:pPr>
      <w:r>
        <w:rPr>
          <w:rtl/>
        </w:rPr>
        <w:br/>
        <w:t>דליה איציק (העבודה-מימד):</w:t>
      </w:r>
    </w:p>
    <w:p w14:paraId="33514574" w14:textId="77777777" w:rsidR="00000000" w:rsidRDefault="003B3694">
      <w:pPr>
        <w:pStyle w:val="a0"/>
        <w:rPr>
          <w:rtl/>
        </w:rPr>
      </w:pPr>
    </w:p>
    <w:p w14:paraId="4FE2476F" w14:textId="77777777" w:rsidR="00000000" w:rsidRDefault="003B3694">
      <w:pPr>
        <w:pStyle w:val="a0"/>
        <w:rPr>
          <w:rFonts w:hint="cs"/>
          <w:rtl/>
        </w:rPr>
      </w:pPr>
      <w:r>
        <w:rPr>
          <w:rFonts w:hint="cs"/>
          <w:rtl/>
        </w:rPr>
        <w:t>- - -</w:t>
      </w:r>
    </w:p>
    <w:p w14:paraId="36DB546D" w14:textId="77777777" w:rsidR="00000000" w:rsidRDefault="003B3694">
      <w:pPr>
        <w:pStyle w:val="-"/>
        <w:rPr>
          <w:rtl/>
        </w:rPr>
      </w:pPr>
      <w:r>
        <w:rPr>
          <w:rtl/>
        </w:rPr>
        <w:br/>
      </w:r>
      <w:bookmarkStart w:id="175" w:name="FS000001055T12_11_2003_13_13_21C"/>
      <w:bookmarkEnd w:id="175"/>
      <w:r>
        <w:rPr>
          <w:rtl/>
        </w:rPr>
        <w:t>אריה אלדד (האיחוד הלאומי - ישראל ביתנו):</w:t>
      </w:r>
    </w:p>
    <w:p w14:paraId="1742B10B" w14:textId="77777777" w:rsidR="00000000" w:rsidRDefault="003B3694">
      <w:pPr>
        <w:pStyle w:val="a0"/>
        <w:rPr>
          <w:rtl/>
        </w:rPr>
      </w:pPr>
    </w:p>
    <w:p w14:paraId="748EA57F" w14:textId="77777777" w:rsidR="00000000" w:rsidRDefault="003B3694">
      <w:pPr>
        <w:pStyle w:val="a0"/>
        <w:rPr>
          <w:rFonts w:hint="cs"/>
          <w:rtl/>
        </w:rPr>
      </w:pPr>
      <w:r>
        <w:rPr>
          <w:rFonts w:hint="cs"/>
          <w:rtl/>
        </w:rPr>
        <w:t>אתה רוצה להיות ענייני, אתה רוצה לשנות את העולם? קום ושנה את העולם. אל תטיף מוסר.</w:t>
      </w:r>
    </w:p>
    <w:p w14:paraId="1F6FE350" w14:textId="77777777" w:rsidR="00000000" w:rsidRDefault="003B3694">
      <w:pPr>
        <w:pStyle w:val="af0"/>
        <w:rPr>
          <w:rtl/>
        </w:rPr>
      </w:pPr>
      <w:r>
        <w:rPr>
          <w:rtl/>
        </w:rPr>
        <w:br/>
        <w:t>חיים רמון (העבו</w:t>
      </w:r>
      <w:r>
        <w:rPr>
          <w:rtl/>
        </w:rPr>
        <w:t>דה-מימד):</w:t>
      </w:r>
    </w:p>
    <w:p w14:paraId="22703660" w14:textId="77777777" w:rsidR="00000000" w:rsidRDefault="003B3694">
      <w:pPr>
        <w:pStyle w:val="a0"/>
        <w:rPr>
          <w:rtl/>
        </w:rPr>
      </w:pPr>
    </w:p>
    <w:p w14:paraId="45E2D133" w14:textId="77777777" w:rsidR="00000000" w:rsidRDefault="003B3694">
      <w:pPr>
        <w:pStyle w:val="a0"/>
        <w:rPr>
          <w:rFonts w:hint="cs"/>
          <w:rtl/>
        </w:rPr>
      </w:pPr>
      <w:r>
        <w:rPr>
          <w:rFonts w:hint="cs"/>
          <w:rtl/>
        </w:rPr>
        <w:t xml:space="preserve">תקום ותצא. </w:t>
      </w:r>
    </w:p>
    <w:p w14:paraId="29806094" w14:textId="77777777" w:rsidR="00000000" w:rsidRDefault="003B3694">
      <w:pPr>
        <w:pStyle w:val="-"/>
        <w:rPr>
          <w:rtl/>
        </w:rPr>
      </w:pPr>
      <w:r>
        <w:rPr>
          <w:rtl/>
        </w:rPr>
        <w:br/>
      </w:r>
      <w:bookmarkStart w:id="176" w:name="FS000001055T12_11_2003_13_14_09C"/>
      <w:bookmarkEnd w:id="176"/>
      <w:r>
        <w:rPr>
          <w:rtl/>
        </w:rPr>
        <w:t>אריה אלדד (האיחוד הלאומי - ישראל ביתנו):</w:t>
      </w:r>
    </w:p>
    <w:p w14:paraId="3D05D972" w14:textId="77777777" w:rsidR="00000000" w:rsidRDefault="003B3694">
      <w:pPr>
        <w:pStyle w:val="a0"/>
        <w:rPr>
          <w:rtl/>
        </w:rPr>
      </w:pPr>
    </w:p>
    <w:p w14:paraId="2473AF6D" w14:textId="77777777" w:rsidR="00000000" w:rsidRDefault="003B3694">
      <w:pPr>
        <w:pStyle w:val="a0"/>
        <w:rPr>
          <w:rFonts w:hint="cs"/>
          <w:rtl/>
        </w:rPr>
      </w:pPr>
      <w:r>
        <w:rPr>
          <w:rFonts w:hint="cs"/>
          <w:rtl/>
        </w:rPr>
        <w:t xml:space="preserve">קום ושנה את העולם. תצביע בעד החוק. </w:t>
      </w:r>
    </w:p>
    <w:p w14:paraId="051DA73E" w14:textId="77777777" w:rsidR="00000000" w:rsidRDefault="003B3694">
      <w:pPr>
        <w:pStyle w:val="af0"/>
        <w:rPr>
          <w:rtl/>
        </w:rPr>
      </w:pPr>
      <w:r>
        <w:rPr>
          <w:rtl/>
        </w:rPr>
        <w:br/>
        <w:t>גדעון סער (הליכוד):</w:t>
      </w:r>
    </w:p>
    <w:p w14:paraId="5DA5A34E" w14:textId="77777777" w:rsidR="00000000" w:rsidRDefault="003B3694">
      <w:pPr>
        <w:pStyle w:val="a0"/>
        <w:rPr>
          <w:rtl/>
        </w:rPr>
      </w:pPr>
    </w:p>
    <w:p w14:paraId="3676C080" w14:textId="77777777" w:rsidR="00000000" w:rsidRDefault="003B3694">
      <w:pPr>
        <w:pStyle w:val="a0"/>
        <w:rPr>
          <w:rFonts w:hint="cs"/>
          <w:rtl/>
        </w:rPr>
      </w:pPr>
      <w:r>
        <w:rPr>
          <w:rFonts w:hint="cs"/>
          <w:rtl/>
        </w:rPr>
        <w:t>הרי זה לא אקטואלי לגביכם - - -</w:t>
      </w:r>
    </w:p>
    <w:p w14:paraId="04C3CE30" w14:textId="77777777" w:rsidR="00000000" w:rsidRDefault="003B3694">
      <w:pPr>
        <w:pStyle w:val="af0"/>
        <w:rPr>
          <w:rtl/>
        </w:rPr>
      </w:pPr>
      <w:r>
        <w:rPr>
          <w:rtl/>
        </w:rPr>
        <w:br/>
        <w:t>קריאות:</w:t>
      </w:r>
    </w:p>
    <w:p w14:paraId="66C9B930" w14:textId="77777777" w:rsidR="00000000" w:rsidRDefault="003B3694">
      <w:pPr>
        <w:pStyle w:val="a0"/>
        <w:rPr>
          <w:rtl/>
        </w:rPr>
      </w:pPr>
    </w:p>
    <w:p w14:paraId="63D257A7" w14:textId="77777777" w:rsidR="00000000" w:rsidRDefault="003B3694">
      <w:pPr>
        <w:pStyle w:val="a0"/>
        <w:rPr>
          <w:rFonts w:hint="cs"/>
          <w:rtl/>
        </w:rPr>
      </w:pPr>
      <w:r>
        <w:rPr>
          <w:rFonts w:hint="cs"/>
          <w:rtl/>
        </w:rPr>
        <w:t>- - -</w:t>
      </w:r>
    </w:p>
    <w:p w14:paraId="17798D1E" w14:textId="77777777" w:rsidR="00000000" w:rsidRDefault="003B3694">
      <w:pPr>
        <w:pStyle w:val="-"/>
        <w:rPr>
          <w:rtl/>
        </w:rPr>
      </w:pPr>
      <w:r>
        <w:rPr>
          <w:rtl/>
        </w:rPr>
        <w:br/>
      </w:r>
      <w:bookmarkStart w:id="177" w:name="FS000001055T12_11_2003_13_14_39C"/>
      <w:bookmarkEnd w:id="177"/>
      <w:r>
        <w:rPr>
          <w:rtl/>
        </w:rPr>
        <w:t>אריה אלדד (האיחוד הלאומי - ישראל ביתנו):</w:t>
      </w:r>
    </w:p>
    <w:p w14:paraId="2D277D82" w14:textId="77777777" w:rsidR="00000000" w:rsidRDefault="003B3694">
      <w:pPr>
        <w:pStyle w:val="a0"/>
        <w:rPr>
          <w:rtl/>
        </w:rPr>
      </w:pPr>
    </w:p>
    <w:p w14:paraId="5F06B440" w14:textId="77777777" w:rsidR="00000000" w:rsidRDefault="003B3694">
      <w:pPr>
        <w:pStyle w:val="a0"/>
        <w:rPr>
          <w:rFonts w:hint="cs"/>
          <w:rtl/>
        </w:rPr>
      </w:pPr>
      <w:r>
        <w:rPr>
          <w:rFonts w:hint="cs"/>
          <w:rtl/>
        </w:rPr>
        <w:t>אני ממש לא הבנתי אם אתם מתנגדים או אינכם מ</w:t>
      </w:r>
      <w:r>
        <w:rPr>
          <w:rFonts w:hint="cs"/>
          <w:rtl/>
        </w:rPr>
        <w:t xml:space="preserve">תנגדים - זה תלוי בכיסא שאתם יושבים עליו ולא בעיקרון. </w:t>
      </w:r>
    </w:p>
    <w:p w14:paraId="1F3DD4CB" w14:textId="77777777" w:rsidR="00000000" w:rsidRDefault="003B3694">
      <w:pPr>
        <w:pStyle w:val="a0"/>
        <w:rPr>
          <w:rFonts w:hint="cs"/>
          <w:rtl/>
        </w:rPr>
      </w:pPr>
    </w:p>
    <w:p w14:paraId="2219258C" w14:textId="77777777" w:rsidR="00000000" w:rsidRDefault="003B3694">
      <w:pPr>
        <w:pStyle w:val="a0"/>
        <w:rPr>
          <w:rFonts w:hint="cs"/>
          <w:rtl/>
        </w:rPr>
      </w:pPr>
      <w:r>
        <w:rPr>
          <w:rFonts w:hint="cs"/>
          <w:rtl/>
        </w:rPr>
        <w:t>הצעת החוק המונחת בפניכם היום - שחבר הכנסת אבו וילן ואני קיבלנו לה את הסכמתם וחתימתם של כ-50 מחברי הבית - באה להגביל את מספר השרים ל-18 ואת מספר סגני השרים לתשעה, והחוק אמור להיכנס לתוקף, אם יאושר, בכנס</w:t>
      </w:r>
      <w:r>
        <w:rPr>
          <w:rFonts w:hint="cs"/>
          <w:rtl/>
        </w:rPr>
        <w:t>ת השבע-עשרה.</w:t>
      </w:r>
    </w:p>
    <w:p w14:paraId="39C22F5F" w14:textId="77777777" w:rsidR="00000000" w:rsidRDefault="003B3694">
      <w:pPr>
        <w:pStyle w:val="af0"/>
        <w:rPr>
          <w:rtl/>
        </w:rPr>
      </w:pPr>
      <w:r>
        <w:rPr>
          <w:rtl/>
        </w:rPr>
        <w:br/>
        <w:t>מיכאל מלכיאור (העבודה-מימד):</w:t>
      </w:r>
    </w:p>
    <w:p w14:paraId="69A01C3C" w14:textId="77777777" w:rsidR="00000000" w:rsidRDefault="003B3694">
      <w:pPr>
        <w:pStyle w:val="a0"/>
        <w:rPr>
          <w:rtl/>
        </w:rPr>
      </w:pPr>
    </w:p>
    <w:p w14:paraId="3E682A00" w14:textId="77777777" w:rsidR="00000000" w:rsidRDefault="003B3694">
      <w:pPr>
        <w:pStyle w:val="a0"/>
        <w:rPr>
          <w:rFonts w:hint="cs"/>
          <w:rtl/>
        </w:rPr>
      </w:pPr>
      <w:r>
        <w:rPr>
          <w:rFonts w:hint="cs"/>
          <w:rtl/>
        </w:rPr>
        <w:t>הוא דואג שזה יהיה רק לכנסת הבאה.</w:t>
      </w:r>
    </w:p>
    <w:p w14:paraId="3D2013AC" w14:textId="77777777" w:rsidR="00000000" w:rsidRDefault="003B3694">
      <w:pPr>
        <w:pStyle w:val="-"/>
        <w:rPr>
          <w:rtl/>
        </w:rPr>
      </w:pPr>
      <w:r>
        <w:rPr>
          <w:rtl/>
        </w:rPr>
        <w:br/>
      </w:r>
      <w:bookmarkStart w:id="178" w:name="FS000001055T12_11_2003_13_17_26C"/>
      <w:bookmarkEnd w:id="178"/>
      <w:r>
        <w:rPr>
          <w:rtl/>
        </w:rPr>
        <w:t>אריה אלדד (האיחוד הלאומי - ישראל ביתנו):</w:t>
      </w:r>
    </w:p>
    <w:p w14:paraId="129F86E0" w14:textId="77777777" w:rsidR="00000000" w:rsidRDefault="003B3694">
      <w:pPr>
        <w:pStyle w:val="a0"/>
        <w:rPr>
          <w:rtl/>
        </w:rPr>
      </w:pPr>
    </w:p>
    <w:p w14:paraId="0D060D9B" w14:textId="77777777" w:rsidR="00000000" w:rsidRDefault="003B3694">
      <w:pPr>
        <w:pStyle w:val="a0"/>
        <w:rPr>
          <w:rFonts w:hint="cs"/>
          <w:rtl/>
        </w:rPr>
      </w:pPr>
      <w:r>
        <w:rPr>
          <w:rFonts w:hint="cs"/>
          <w:rtl/>
        </w:rPr>
        <w:t>מדובר בהצעת חוק-יסוד: הממשלה. ועדת החוקה דנה זה זמן רב בהצעת חוקה למדינת ישראל, ויושב-ראש הוועדה, חבר הכנסת מיקי איתן, הניח דעתי כי הווע</w:t>
      </w:r>
      <w:r>
        <w:rPr>
          <w:rFonts w:hint="cs"/>
          <w:rtl/>
        </w:rPr>
        <w:t xml:space="preserve">דה - במסגרת דיוני החוקה - דנה בחוק דומה כחלק מהדיון בחוקי-היסוד. אני מבקש היום מחברי הבית לתמוך בהצעת חוק זו כדי להביע תמיכה עקרונית בהגבלת מספר שרי הממשלה, ולהעביר את ההצעה לוועדת החוקה. אנו, מציעי החוק - ואני מדבר בעניין זה גם בשמו של חבר הכנסת אבו וילן </w:t>
      </w:r>
      <w:r>
        <w:rPr>
          <w:rFonts w:hint="cs"/>
          <w:rtl/>
        </w:rPr>
        <w:t>- מקבלים עלינו להמתין עד להשלמת עבודתה של ועדת החוקה בעניין הזה, ואפשר שההצעה שלנו תשולב בעבודתה ובתוצאותיה. תודה רבה.</w:t>
      </w:r>
    </w:p>
    <w:p w14:paraId="3C4498B3" w14:textId="77777777" w:rsidR="00000000" w:rsidRDefault="003B3694">
      <w:pPr>
        <w:pStyle w:val="af1"/>
        <w:rPr>
          <w:rtl/>
        </w:rPr>
      </w:pPr>
      <w:r>
        <w:rPr>
          <w:rtl/>
        </w:rPr>
        <w:br/>
        <w:t>היו"ר אתי לבני:</w:t>
      </w:r>
    </w:p>
    <w:p w14:paraId="2EA2D702" w14:textId="77777777" w:rsidR="00000000" w:rsidRDefault="003B3694">
      <w:pPr>
        <w:pStyle w:val="a0"/>
        <w:rPr>
          <w:rtl/>
        </w:rPr>
      </w:pPr>
    </w:p>
    <w:p w14:paraId="381F223F" w14:textId="77777777" w:rsidR="00000000" w:rsidRDefault="003B3694">
      <w:pPr>
        <w:pStyle w:val="a0"/>
        <w:rPr>
          <w:rFonts w:hint="cs"/>
          <w:rtl/>
        </w:rPr>
      </w:pPr>
      <w:r>
        <w:rPr>
          <w:rFonts w:hint="cs"/>
          <w:rtl/>
        </w:rPr>
        <w:t xml:space="preserve">תודה רבה. ישיב שר המשפטים. </w:t>
      </w:r>
    </w:p>
    <w:p w14:paraId="1D719F69" w14:textId="77777777" w:rsidR="00000000" w:rsidRDefault="003B3694">
      <w:pPr>
        <w:pStyle w:val="a"/>
        <w:rPr>
          <w:rtl/>
        </w:rPr>
      </w:pPr>
      <w:r>
        <w:rPr>
          <w:rtl/>
        </w:rPr>
        <w:br/>
      </w:r>
      <w:bookmarkStart w:id="179" w:name="FS000000517T12_11_2003_13_23_15"/>
      <w:bookmarkStart w:id="180" w:name="_Toc69719340"/>
      <w:bookmarkEnd w:id="179"/>
      <w:r>
        <w:rPr>
          <w:rtl/>
        </w:rPr>
        <w:t>שר המשפטים יוסף לפיד:</w:t>
      </w:r>
      <w:bookmarkEnd w:id="180"/>
    </w:p>
    <w:p w14:paraId="2AFD2E6D" w14:textId="77777777" w:rsidR="00000000" w:rsidRDefault="003B3694">
      <w:pPr>
        <w:pStyle w:val="a0"/>
        <w:rPr>
          <w:rtl/>
        </w:rPr>
      </w:pPr>
    </w:p>
    <w:p w14:paraId="4DEAD6AD" w14:textId="77777777" w:rsidR="00000000" w:rsidRDefault="003B3694">
      <w:pPr>
        <w:pStyle w:val="a0"/>
        <w:rPr>
          <w:rFonts w:hint="cs"/>
          <w:rtl/>
        </w:rPr>
      </w:pPr>
      <w:r>
        <w:rPr>
          <w:rFonts w:hint="cs"/>
          <w:rtl/>
        </w:rPr>
        <w:t>גברתי היושבת-ראש, אני חושב שזאת הצעת חוק ראויה, ואנחנו נתמוך בה - -</w:t>
      </w:r>
      <w:r>
        <w:rPr>
          <w:rFonts w:hint="cs"/>
          <w:rtl/>
        </w:rPr>
        <w:t xml:space="preserve"> -</w:t>
      </w:r>
    </w:p>
    <w:p w14:paraId="453A84D6" w14:textId="77777777" w:rsidR="00000000" w:rsidRDefault="003B3694">
      <w:pPr>
        <w:pStyle w:val="af0"/>
        <w:rPr>
          <w:rtl/>
        </w:rPr>
      </w:pPr>
      <w:r>
        <w:rPr>
          <w:rtl/>
        </w:rPr>
        <w:br/>
        <w:t>קריאה:</w:t>
      </w:r>
    </w:p>
    <w:p w14:paraId="7106E559" w14:textId="77777777" w:rsidR="00000000" w:rsidRDefault="003B3694">
      <w:pPr>
        <w:pStyle w:val="a0"/>
        <w:rPr>
          <w:rtl/>
        </w:rPr>
      </w:pPr>
    </w:p>
    <w:p w14:paraId="30997ED8" w14:textId="77777777" w:rsidR="00000000" w:rsidRDefault="003B3694">
      <w:pPr>
        <w:pStyle w:val="a0"/>
        <w:rPr>
          <w:rFonts w:hint="cs"/>
          <w:rtl/>
        </w:rPr>
      </w:pPr>
      <w:r>
        <w:rPr>
          <w:rFonts w:hint="cs"/>
          <w:rtl/>
        </w:rPr>
        <w:t>אפשר לעבור להצבעה.</w:t>
      </w:r>
    </w:p>
    <w:p w14:paraId="0BA3F386" w14:textId="77777777" w:rsidR="00000000" w:rsidRDefault="003B3694">
      <w:pPr>
        <w:pStyle w:val="af0"/>
        <w:rPr>
          <w:rtl/>
        </w:rPr>
      </w:pPr>
      <w:r>
        <w:rPr>
          <w:rtl/>
        </w:rPr>
        <w:br/>
      </w:r>
      <w:bookmarkStart w:id="181" w:name="FS000000517T12_11_2003_13_24_16C"/>
      <w:bookmarkEnd w:id="181"/>
      <w:r>
        <w:rPr>
          <w:rtl/>
        </w:rPr>
        <w:t>קריאה:</w:t>
      </w:r>
    </w:p>
    <w:p w14:paraId="2BC200FF" w14:textId="77777777" w:rsidR="00000000" w:rsidRDefault="003B3694">
      <w:pPr>
        <w:pStyle w:val="a0"/>
        <w:rPr>
          <w:rtl/>
        </w:rPr>
      </w:pPr>
    </w:p>
    <w:p w14:paraId="4CACFBA5" w14:textId="77777777" w:rsidR="00000000" w:rsidRDefault="003B3694">
      <w:pPr>
        <w:pStyle w:val="a0"/>
        <w:rPr>
          <w:rFonts w:hint="cs"/>
          <w:rtl/>
        </w:rPr>
      </w:pPr>
      <w:r>
        <w:rPr>
          <w:rFonts w:hint="cs"/>
          <w:rtl/>
        </w:rPr>
        <w:t>תמיד יש אצלך "אבל" - - -</w:t>
      </w:r>
    </w:p>
    <w:p w14:paraId="233ECDF2" w14:textId="77777777" w:rsidR="00000000" w:rsidRDefault="003B3694">
      <w:pPr>
        <w:pStyle w:val="-"/>
        <w:rPr>
          <w:rtl/>
        </w:rPr>
      </w:pPr>
      <w:r>
        <w:rPr>
          <w:rtl/>
        </w:rPr>
        <w:br/>
      </w:r>
      <w:bookmarkStart w:id="182" w:name="FS000000517T12_11_2003_13_24_43C"/>
      <w:bookmarkEnd w:id="182"/>
      <w:r>
        <w:rPr>
          <w:rtl/>
        </w:rPr>
        <w:t>שר המשפטים יוסף לפיד:</w:t>
      </w:r>
    </w:p>
    <w:p w14:paraId="3B6F910F" w14:textId="77777777" w:rsidR="00000000" w:rsidRDefault="003B3694">
      <w:pPr>
        <w:pStyle w:val="a0"/>
        <w:rPr>
          <w:rtl/>
        </w:rPr>
      </w:pPr>
    </w:p>
    <w:p w14:paraId="421CC59D" w14:textId="77777777" w:rsidR="00000000" w:rsidRDefault="003B3694">
      <w:pPr>
        <w:pStyle w:val="a0"/>
        <w:rPr>
          <w:rFonts w:hint="cs"/>
          <w:rtl/>
        </w:rPr>
      </w:pPr>
      <w:r>
        <w:rPr>
          <w:rFonts w:hint="cs"/>
          <w:rtl/>
        </w:rPr>
        <w:t>תרשו לי, יש לי פה הנאה מזוקקת מהעסק הזה. לראות את חבר הכנסת רמון צועק כתומך נלהב בהצעת החוק - -</w:t>
      </w:r>
    </w:p>
    <w:p w14:paraId="64D5F7B7" w14:textId="77777777" w:rsidR="00000000" w:rsidRDefault="003B3694">
      <w:pPr>
        <w:pStyle w:val="af0"/>
        <w:rPr>
          <w:rtl/>
        </w:rPr>
      </w:pPr>
      <w:r>
        <w:rPr>
          <w:rtl/>
        </w:rPr>
        <w:br/>
        <w:t>חיים רמון (העבודה-מימד):</w:t>
      </w:r>
    </w:p>
    <w:p w14:paraId="7F8D25F5" w14:textId="77777777" w:rsidR="00000000" w:rsidRDefault="003B3694">
      <w:pPr>
        <w:pStyle w:val="a0"/>
        <w:rPr>
          <w:rtl/>
        </w:rPr>
      </w:pPr>
    </w:p>
    <w:p w14:paraId="64F61938" w14:textId="77777777" w:rsidR="00000000" w:rsidRDefault="003B3694">
      <w:pPr>
        <w:pStyle w:val="a0"/>
        <w:rPr>
          <w:rFonts w:hint="cs"/>
          <w:rtl/>
        </w:rPr>
      </w:pPr>
      <w:r>
        <w:rPr>
          <w:rFonts w:hint="cs"/>
          <w:rtl/>
        </w:rPr>
        <w:t>השר לפיד, אני נגד החוק - - -</w:t>
      </w:r>
    </w:p>
    <w:p w14:paraId="503264DD" w14:textId="77777777" w:rsidR="00000000" w:rsidRDefault="003B3694">
      <w:pPr>
        <w:pStyle w:val="-"/>
        <w:rPr>
          <w:rtl/>
        </w:rPr>
      </w:pPr>
      <w:r>
        <w:rPr>
          <w:rtl/>
        </w:rPr>
        <w:br/>
      </w:r>
      <w:bookmarkStart w:id="183" w:name="FS000000517T12_11_2003_13_25_36C"/>
      <w:bookmarkEnd w:id="183"/>
      <w:r>
        <w:rPr>
          <w:rtl/>
        </w:rPr>
        <w:t>שר המשפטים יוס</w:t>
      </w:r>
      <w:r>
        <w:rPr>
          <w:rtl/>
        </w:rPr>
        <w:t>ף לפיד:</w:t>
      </w:r>
    </w:p>
    <w:p w14:paraId="3854653A" w14:textId="77777777" w:rsidR="00000000" w:rsidRDefault="003B3694">
      <w:pPr>
        <w:pStyle w:val="a0"/>
        <w:rPr>
          <w:rtl/>
        </w:rPr>
      </w:pPr>
    </w:p>
    <w:p w14:paraId="18BC2DFA" w14:textId="77777777" w:rsidR="00000000" w:rsidRDefault="003B3694">
      <w:pPr>
        <w:pStyle w:val="a0"/>
        <w:rPr>
          <w:rFonts w:hint="cs"/>
          <w:rtl/>
        </w:rPr>
      </w:pPr>
      <w:r>
        <w:rPr>
          <w:rFonts w:hint="cs"/>
          <w:rtl/>
        </w:rPr>
        <w:t>- - אני זוכר אותך פה מנמק למה צריך - - -</w:t>
      </w:r>
    </w:p>
    <w:p w14:paraId="063C8360" w14:textId="77777777" w:rsidR="00000000" w:rsidRDefault="003B3694">
      <w:pPr>
        <w:pStyle w:val="af0"/>
        <w:rPr>
          <w:rtl/>
        </w:rPr>
      </w:pPr>
      <w:r>
        <w:rPr>
          <w:rtl/>
        </w:rPr>
        <w:br/>
        <w:t>חיים רמון (העבודה-מימד):</w:t>
      </w:r>
    </w:p>
    <w:p w14:paraId="5A88AC27" w14:textId="77777777" w:rsidR="00000000" w:rsidRDefault="003B3694">
      <w:pPr>
        <w:pStyle w:val="a0"/>
        <w:rPr>
          <w:rtl/>
        </w:rPr>
      </w:pPr>
    </w:p>
    <w:p w14:paraId="48412970" w14:textId="77777777" w:rsidR="00000000" w:rsidRDefault="003B3694">
      <w:pPr>
        <w:pStyle w:val="a0"/>
        <w:rPr>
          <w:rFonts w:hint="cs"/>
          <w:rtl/>
        </w:rPr>
      </w:pPr>
      <w:r>
        <w:rPr>
          <w:rFonts w:hint="cs"/>
          <w:rtl/>
        </w:rPr>
        <w:t xml:space="preserve">כל התזה שלך לא נכונה. אין לך תזה. </w:t>
      </w:r>
    </w:p>
    <w:p w14:paraId="06DF7C4B" w14:textId="77777777" w:rsidR="00000000" w:rsidRDefault="003B3694">
      <w:pPr>
        <w:pStyle w:val="-"/>
        <w:rPr>
          <w:rtl/>
        </w:rPr>
      </w:pPr>
      <w:r>
        <w:rPr>
          <w:rtl/>
        </w:rPr>
        <w:br/>
      </w:r>
      <w:bookmarkStart w:id="184" w:name="FS000000517T12_11_2003_13_26_16C"/>
      <w:bookmarkEnd w:id="184"/>
      <w:r>
        <w:rPr>
          <w:rtl/>
        </w:rPr>
        <w:t>שר המשפטים יוסף לפיד:</w:t>
      </w:r>
    </w:p>
    <w:p w14:paraId="46AFEB1D" w14:textId="77777777" w:rsidR="00000000" w:rsidRDefault="003B3694">
      <w:pPr>
        <w:pStyle w:val="a0"/>
        <w:rPr>
          <w:rtl/>
        </w:rPr>
      </w:pPr>
    </w:p>
    <w:p w14:paraId="65DB9545" w14:textId="77777777" w:rsidR="00000000" w:rsidRDefault="003B3694">
      <w:pPr>
        <w:pStyle w:val="a0"/>
        <w:rPr>
          <w:rFonts w:hint="cs"/>
          <w:rtl/>
        </w:rPr>
      </w:pPr>
      <w:r>
        <w:rPr>
          <w:rFonts w:hint="cs"/>
          <w:rtl/>
        </w:rPr>
        <w:t>רבותי, זו אחת הפרשיות היותר-מבישות בתולדות שלטון העבודה - כשבא אהוד ברק לשנות חוק-יסוד - - -</w:t>
      </w:r>
    </w:p>
    <w:p w14:paraId="33FA5AD3" w14:textId="77777777" w:rsidR="00000000" w:rsidRDefault="003B3694">
      <w:pPr>
        <w:pStyle w:val="af0"/>
        <w:rPr>
          <w:rFonts w:hint="cs"/>
          <w:rtl/>
        </w:rPr>
      </w:pPr>
      <w:r>
        <w:rPr>
          <w:rtl/>
        </w:rPr>
        <w:br/>
      </w:r>
    </w:p>
    <w:p w14:paraId="267B1391" w14:textId="77777777" w:rsidR="00000000" w:rsidRDefault="003B3694">
      <w:pPr>
        <w:pStyle w:val="af0"/>
        <w:rPr>
          <w:rtl/>
        </w:rPr>
      </w:pPr>
      <w:r>
        <w:rPr>
          <w:rtl/>
        </w:rPr>
        <w:t>דליה איציק (העבודה-מימד):</w:t>
      </w:r>
    </w:p>
    <w:p w14:paraId="5AAA5D05" w14:textId="77777777" w:rsidR="00000000" w:rsidRDefault="003B3694">
      <w:pPr>
        <w:pStyle w:val="a0"/>
        <w:rPr>
          <w:rtl/>
        </w:rPr>
      </w:pPr>
    </w:p>
    <w:p w14:paraId="54BF5D42" w14:textId="77777777" w:rsidR="00000000" w:rsidRDefault="003B3694">
      <w:pPr>
        <w:pStyle w:val="a0"/>
        <w:rPr>
          <w:rFonts w:hint="cs"/>
          <w:rtl/>
        </w:rPr>
      </w:pPr>
      <w:r>
        <w:rPr>
          <w:rFonts w:hint="cs"/>
          <w:rtl/>
        </w:rPr>
        <w:t>בשביל זה הביאו אותך. הביאו אותך לשנות. בשביל מה באה שינוי? - - -</w:t>
      </w:r>
    </w:p>
    <w:p w14:paraId="4C69A204" w14:textId="77777777" w:rsidR="00000000" w:rsidRDefault="003B3694">
      <w:pPr>
        <w:pStyle w:val="-"/>
        <w:rPr>
          <w:rtl/>
        </w:rPr>
      </w:pPr>
      <w:r>
        <w:rPr>
          <w:rtl/>
        </w:rPr>
        <w:br/>
      </w:r>
      <w:bookmarkStart w:id="185" w:name="FS000000517T12_11_2003_13_27_42C"/>
      <w:bookmarkEnd w:id="185"/>
      <w:r>
        <w:rPr>
          <w:rtl/>
        </w:rPr>
        <w:t>שר המשפטים יוסף לפיד:</w:t>
      </w:r>
    </w:p>
    <w:p w14:paraId="0B7942A8" w14:textId="77777777" w:rsidR="00000000" w:rsidRDefault="003B3694">
      <w:pPr>
        <w:pStyle w:val="a0"/>
        <w:rPr>
          <w:rtl/>
        </w:rPr>
      </w:pPr>
    </w:p>
    <w:p w14:paraId="45FEDA48" w14:textId="77777777" w:rsidR="00000000" w:rsidRDefault="003B3694">
      <w:pPr>
        <w:pStyle w:val="a0"/>
        <w:rPr>
          <w:rFonts w:hint="cs"/>
          <w:rtl/>
        </w:rPr>
      </w:pPr>
      <w:r>
        <w:rPr>
          <w:rFonts w:hint="cs"/>
          <w:rtl/>
        </w:rPr>
        <w:t>- - - חוק-יסוד, כדי להכניס שני חברים טובים שלו לממשלה.</w:t>
      </w:r>
    </w:p>
    <w:p w14:paraId="5D08DF49" w14:textId="77777777" w:rsidR="00000000" w:rsidRDefault="003B3694">
      <w:pPr>
        <w:pStyle w:val="af0"/>
        <w:rPr>
          <w:rtl/>
        </w:rPr>
      </w:pPr>
      <w:r>
        <w:rPr>
          <w:rtl/>
        </w:rPr>
        <w:br/>
        <w:t>דליה איציק (העבודה-מימד):</w:t>
      </w:r>
    </w:p>
    <w:p w14:paraId="386AD946" w14:textId="77777777" w:rsidR="00000000" w:rsidRDefault="003B3694">
      <w:pPr>
        <w:pStyle w:val="a0"/>
        <w:rPr>
          <w:rtl/>
        </w:rPr>
      </w:pPr>
    </w:p>
    <w:p w14:paraId="761E1F87" w14:textId="77777777" w:rsidR="00000000" w:rsidRDefault="003B3694">
      <w:pPr>
        <w:pStyle w:val="a0"/>
        <w:rPr>
          <w:rFonts w:hint="cs"/>
          <w:rtl/>
        </w:rPr>
      </w:pPr>
      <w:r>
        <w:rPr>
          <w:rFonts w:hint="cs"/>
          <w:rtl/>
        </w:rPr>
        <w:t xml:space="preserve"> - - -</w:t>
      </w:r>
    </w:p>
    <w:p w14:paraId="7CAC7AB8" w14:textId="77777777" w:rsidR="00000000" w:rsidRDefault="003B3694">
      <w:pPr>
        <w:pStyle w:val="af0"/>
        <w:rPr>
          <w:rFonts w:hint="cs"/>
          <w:rtl/>
        </w:rPr>
      </w:pPr>
    </w:p>
    <w:p w14:paraId="7FECEEA2" w14:textId="77777777" w:rsidR="00000000" w:rsidRDefault="003B3694">
      <w:pPr>
        <w:pStyle w:val="-"/>
        <w:rPr>
          <w:rtl/>
        </w:rPr>
      </w:pPr>
      <w:bookmarkStart w:id="186" w:name="FS000000517T12_11_2003_13_29_00C"/>
      <w:bookmarkEnd w:id="186"/>
      <w:r>
        <w:rPr>
          <w:rtl/>
        </w:rPr>
        <w:t>שר המשפטים יוסף לפיד:</w:t>
      </w:r>
    </w:p>
    <w:p w14:paraId="3F8BBE8E" w14:textId="77777777" w:rsidR="00000000" w:rsidRDefault="003B3694">
      <w:pPr>
        <w:pStyle w:val="a0"/>
        <w:rPr>
          <w:rtl/>
        </w:rPr>
      </w:pPr>
    </w:p>
    <w:p w14:paraId="6F1A113E" w14:textId="77777777" w:rsidR="00000000" w:rsidRDefault="003B3694">
      <w:pPr>
        <w:pStyle w:val="a0"/>
        <w:rPr>
          <w:rFonts w:hint="cs"/>
          <w:rtl/>
        </w:rPr>
      </w:pPr>
      <w:r>
        <w:rPr>
          <w:rFonts w:hint="cs"/>
          <w:rtl/>
        </w:rPr>
        <w:t>לכם יש מה לומר? אני חושב שאתם צריכים לכבוש את פניכם</w:t>
      </w:r>
      <w:r>
        <w:rPr>
          <w:rFonts w:hint="cs"/>
          <w:rtl/>
        </w:rPr>
        <w:t xml:space="preserve"> מבושה - -</w:t>
      </w:r>
    </w:p>
    <w:p w14:paraId="5614788D" w14:textId="77777777" w:rsidR="00000000" w:rsidRDefault="003B3694">
      <w:pPr>
        <w:pStyle w:val="af0"/>
        <w:rPr>
          <w:rtl/>
        </w:rPr>
      </w:pPr>
      <w:r>
        <w:rPr>
          <w:rtl/>
        </w:rPr>
        <w:br/>
        <w:t>רן כהן (מרצ):</w:t>
      </w:r>
    </w:p>
    <w:p w14:paraId="6A618AF8" w14:textId="77777777" w:rsidR="00000000" w:rsidRDefault="003B3694">
      <w:pPr>
        <w:pStyle w:val="a0"/>
        <w:rPr>
          <w:rtl/>
        </w:rPr>
      </w:pPr>
    </w:p>
    <w:p w14:paraId="3B1D2C74" w14:textId="77777777" w:rsidR="00000000" w:rsidRDefault="003B3694">
      <w:pPr>
        <w:pStyle w:val="a0"/>
        <w:rPr>
          <w:rFonts w:hint="cs"/>
          <w:rtl/>
        </w:rPr>
      </w:pPr>
      <w:r>
        <w:rPr>
          <w:rFonts w:hint="cs"/>
          <w:rtl/>
        </w:rPr>
        <w:t>- - - אבל עכשיו הוא בעד, בוא נתקן את החרפה של ברק - - -</w:t>
      </w:r>
    </w:p>
    <w:p w14:paraId="693F283E" w14:textId="77777777" w:rsidR="00000000" w:rsidRDefault="003B3694">
      <w:pPr>
        <w:pStyle w:val="af0"/>
        <w:rPr>
          <w:rtl/>
        </w:rPr>
      </w:pPr>
      <w:r>
        <w:rPr>
          <w:rtl/>
        </w:rPr>
        <w:br/>
        <w:t>דליה איציק (העבודה-מימד):</w:t>
      </w:r>
    </w:p>
    <w:p w14:paraId="36F7C504" w14:textId="77777777" w:rsidR="00000000" w:rsidRDefault="003B3694">
      <w:pPr>
        <w:pStyle w:val="a0"/>
        <w:rPr>
          <w:rtl/>
        </w:rPr>
      </w:pPr>
    </w:p>
    <w:p w14:paraId="5A4DF2E8" w14:textId="77777777" w:rsidR="00000000" w:rsidRDefault="003B3694">
      <w:pPr>
        <w:pStyle w:val="a0"/>
        <w:rPr>
          <w:rFonts w:hint="cs"/>
          <w:rtl/>
        </w:rPr>
      </w:pPr>
      <w:r>
        <w:rPr>
          <w:rFonts w:hint="cs"/>
          <w:rtl/>
        </w:rPr>
        <w:t>בוא נתקן את החרפה - - -</w:t>
      </w:r>
    </w:p>
    <w:p w14:paraId="7B6CA0EB" w14:textId="77777777" w:rsidR="00000000" w:rsidRDefault="003B3694">
      <w:pPr>
        <w:pStyle w:val="-"/>
        <w:rPr>
          <w:rtl/>
        </w:rPr>
      </w:pPr>
      <w:r>
        <w:rPr>
          <w:rtl/>
        </w:rPr>
        <w:br/>
      </w:r>
      <w:bookmarkStart w:id="187" w:name="FS000000517T12_11_2003_13_29_51C"/>
      <w:bookmarkEnd w:id="187"/>
      <w:r>
        <w:rPr>
          <w:rtl/>
        </w:rPr>
        <w:t>שר המשפטים יוסף לפיד:</w:t>
      </w:r>
    </w:p>
    <w:p w14:paraId="11665421" w14:textId="77777777" w:rsidR="00000000" w:rsidRDefault="003B3694">
      <w:pPr>
        <w:pStyle w:val="a0"/>
        <w:rPr>
          <w:rtl/>
        </w:rPr>
      </w:pPr>
    </w:p>
    <w:p w14:paraId="1DB63A1A" w14:textId="77777777" w:rsidR="00000000" w:rsidRDefault="003B3694">
      <w:pPr>
        <w:pStyle w:val="a0"/>
        <w:rPr>
          <w:rFonts w:hint="cs"/>
          <w:rtl/>
        </w:rPr>
      </w:pPr>
      <w:r>
        <w:rPr>
          <w:rFonts w:hint="cs"/>
          <w:rtl/>
        </w:rPr>
        <w:t>- - אל תסתכלו לעבר הדוכן הזה בכלל. אתם המוסריים הגדולים, שיניתם חוק-יסוד במדינת ישראל - -</w:t>
      </w:r>
    </w:p>
    <w:p w14:paraId="72DFAF30" w14:textId="77777777" w:rsidR="00000000" w:rsidRDefault="003B3694">
      <w:pPr>
        <w:pStyle w:val="af0"/>
        <w:rPr>
          <w:rtl/>
        </w:rPr>
      </w:pPr>
      <w:r>
        <w:rPr>
          <w:rtl/>
        </w:rPr>
        <w:br/>
        <w:t>קריאות</w:t>
      </w:r>
      <w:r>
        <w:rPr>
          <w:rtl/>
        </w:rPr>
        <w:t>:</w:t>
      </w:r>
    </w:p>
    <w:p w14:paraId="0A50CA0A" w14:textId="77777777" w:rsidR="00000000" w:rsidRDefault="003B3694">
      <w:pPr>
        <w:pStyle w:val="a0"/>
        <w:rPr>
          <w:rtl/>
        </w:rPr>
      </w:pPr>
    </w:p>
    <w:p w14:paraId="58639003" w14:textId="77777777" w:rsidR="00000000" w:rsidRDefault="003B3694">
      <w:pPr>
        <w:pStyle w:val="a0"/>
        <w:rPr>
          <w:rFonts w:hint="cs"/>
          <w:rtl/>
        </w:rPr>
      </w:pPr>
      <w:r>
        <w:rPr>
          <w:rFonts w:hint="cs"/>
          <w:rtl/>
        </w:rPr>
        <w:t>- - -</w:t>
      </w:r>
    </w:p>
    <w:p w14:paraId="7E98ADA2" w14:textId="77777777" w:rsidR="00000000" w:rsidRDefault="003B3694">
      <w:pPr>
        <w:pStyle w:val="af0"/>
        <w:rPr>
          <w:rtl/>
        </w:rPr>
      </w:pPr>
      <w:r>
        <w:rPr>
          <w:rtl/>
        </w:rPr>
        <w:br/>
        <w:t>זאב בוים (הליכוד):</w:t>
      </w:r>
    </w:p>
    <w:p w14:paraId="424A2B4B" w14:textId="77777777" w:rsidR="00000000" w:rsidRDefault="003B3694">
      <w:pPr>
        <w:pStyle w:val="a0"/>
        <w:rPr>
          <w:rtl/>
        </w:rPr>
      </w:pPr>
    </w:p>
    <w:p w14:paraId="326BB76F" w14:textId="77777777" w:rsidR="00000000" w:rsidRDefault="003B3694">
      <w:pPr>
        <w:pStyle w:val="a0"/>
        <w:rPr>
          <w:rFonts w:hint="cs"/>
          <w:rtl/>
        </w:rPr>
      </w:pPr>
      <w:r>
        <w:rPr>
          <w:rFonts w:hint="cs"/>
          <w:rtl/>
        </w:rPr>
        <w:t>- - -</w:t>
      </w:r>
    </w:p>
    <w:p w14:paraId="6968F955" w14:textId="77777777" w:rsidR="00000000" w:rsidRDefault="003B3694">
      <w:pPr>
        <w:pStyle w:val="af0"/>
        <w:rPr>
          <w:rtl/>
        </w:rPr>
      </w:pPr>
      <w:r>
        <w:rPr>
          <w:rtl/>
        </w:rPr>
        <w:br/>
        <w:t>רן כהן (מרצ):</w:t>
      </w:r>
    </w:p>
    <w:p w14:paraId="7B32342D" w14:textId="77777777" w:rsidR="00000000" w:rsidRDefault="003B3694">
      <w:pPr>
        <w:pStyle w:val="a0"/>
        <w:rPr>
          <w:rtl/>
        </w:rPr>
      </w:pPr>
    </w:p>
    <w:p w14:paraId="50089DAE" w14:textId="77777777" w:rsidR="00000000" w:rsidRDefault="003B3694">
      <w:pPr>
        <w:pStyle w:val="a0"/>
        <w:rPr>
          <w:rFonts w:hint="cs"/>
          <w:rtl/>
        </w:rPr>
      </w:pPr>
      <w:r>
        <w:rPr>
          <w:rFonts w:hint="cs"/>
          <w:rtl/>
        </w:rPr>
        <w:t>- - -</w:t>
      </w:r>
    </w:p>
    <w:p w14:paraId="7595F573" w14:textId="77777777" w:rsidR="00000000" w:rsidRDefault="003B3694">
      <w:pPr>
        <w:pStyle w:val="-"/>
        <w:rPr>
          <w:rtl/>
        </w:rPr>
      </w:pPr>
      <w:r>
        <w:rPr>
          <w:rtl/>
        </w:rPr>
        <w:br/>
      </w:r>
      <w:bookmarkStart w:id="188" w:name="FS000000517T12_11_2003_13_31_35C"/>
      <w:bookmarkEnd w:id="188"/>
      <w:r>
        <w:rPr>
          <w:rtl/>
        </w:rPr>
        <w:t>שר המשפטים יוסף לפיד:</w:t>
      </w:r>
    </w:p>
    <w:p w14:paraId="14F6236F" w14:textId="77777777" w:rsidR="00000000" w:rsidRDefault="003B3694">
      <w:pPr>
        <w:pStyle w:val="a0"/>
        <w:rPr>
          <w:rtl/>
        </w:rPr>
      </w:pPr>
    </w:p>
    <w:p w14:paraId="41BA071B" w14:textId="77777777" w:rsidR="00000000" w:rsidRDefault="003B3694">
      <w:pPr>
        <w:pStyle w:val="a0"/>
        <w:rPr>
          <w:rFonts w:hint="cs"/>
          <w:rtl/>
        </w:rPr>
      </w:pPr>
      <w:r>
        <w:rPr>
          <w:rFonts w:hint="cs"/>
          <w:rtl/>
        </w:rPr>
        <w:t xml:space="preserve">- - שיניתם קונסטיטוציה בישראל כדי להכניס שני חברים לממשלה. </w:t>
      </w:r>
    </w:p>
    <w:p w14:paraId="18AF6FFA" w14:textId="77777777" w:rsidR="00000000" w:rsidRDefault="003B3694">
      <w:pPr>
        <w:pStyle w:val="af0"/>
        <w:rPr>
          <w:rtl/>
        </w:rPr>
      </w:pPr>
      <w:r>
        <w:rPr>
          <w:rtl/>
        </w:rPr>
        <w:br/>
        <w:t>קריאות:</w:t>
      </w:r>
    </w:p>
    <w:p w14:paraId="1D678325" w14:textId="77777777" w:rsidR="00000000" w:rsidRDefault="003B3694">
      <w:pPr>
        <w:pStyle w:val="a0"/>
        <w:rPr>
          <w:rtl/>
        </w:rPr>
      </w:pPr>
    </w:p>
    <w:p w14:paraId="271ED432" w14:textId="77777777" w:rsidR="00000000" w:rsidRDefault="003B3694">
      <w:pPr>
        <w:pStyle w:val="a0"/>
        <w:rPr>
          <w:rFonts w:hint="cs"/>
          <w:rtl/>
        </w:rPr>
      </w:pPr>
      <w:r>
        <w:rPr>
          <w:rFonts w:hint="cs"/>
          <w:rtl/>
        </w:rPr>
        <w:t>- - -</w:t>
      </w:r>
    </w:p>
    <w:p w14:paraId="64BF4D04" w14:textId="77777777" w:rsidR="00000000" w:rsidRDefault="003B3694">
      <w:pPr>
        <w:pStyle w:val="af0"/>
        <w:rPr>
          <w:rtl/>
        </w:rPr>
      </w:pPr>
      <w:r>
        <w:rPr>
          <w:rtl/>
        </w:rPr>
        <w:br/>
        <w:t>מיכאל מלכיאור (העבודה-מימד):</w:t>
      </w:r>
    </w:p>
    <w:p w14:paraId="19FA7DE7" w14:textId="77777777" w:rsidR="00000000" w:rsidRDefault="003B3694">
      <w:pPr>
        <w:pStyle w:val="a0"/>
        <w:rPr>
          <w:rtl/>
        </w:rPr>
      </w:pPr>
    </w:p>
    <w:p w14:paraId="39BCCC87" w14:textId="77777777" w:rsidR="00000000" w:rsidRDefault="003B3694">
      <w:pPr>
        <w:pStyle w:val="a0"/>
        <w:rPr>
          <w:rFonts w:hint="cs"/>
          <w:rtl/>
        </w:rPr>
      </w:pPr>
      <w:r>
        <w:rPr>
          <w:rFonts w:hint="cs"/>
          <w:rtl/>
        </w:rPr>
        <w:t>אבל אתה נהנה מזה. דיברת כל כך יפה - - -</w:t>
      </w:r>
    </w:p>
    <w:p w14:paraId="1AFF2712" w14:textId="77777777" w:rsidR="00000000" w:rsidRDefault="003B3694">
      <w:pPr>
        <w:pStyle w:val="-"/>
        <w:rPr>
          <w:rtl/>
        </w:rPr>
      </w:pPr>
      <w:r>
        <w:rPr>
          <w:rtl/>
        </w:rPr>
        <w:br/>
      </w:r>
      <w:bookmarkStart w:id="189" w:name="FS000000517T12_11_2003_13_32_00C"/>
      <w:bookmarkEnd w:id="189"/>
      <w:r>
        <w:rPr>
          <w:rtl/>
        </w:rPr>
        <w:t>שר המשפטים יוסף לפיד:</w:t>
      </w:r>
    </w:p>
    <w:p w14:paraId="498A90B7" w14:textId="77777777" w:rsidR="00000000" w:rsidRDefault="003B3694">
      <w:pPr>
        <w:pStyle w:val="a0"/>
        <w:rPr>
          <w:rtl/>
        </w:rPr>
      </w:pPr>
    </w:p>
    <w:p w14:paraId="63DE98A4" w14:textId="77777777" w:rsidR="00000000" w:rsidRDefault="003B3694">
      <w:pPr>
        <w:pStyle w:val="a0"/>
        <w:rPr>
          <w:rFonts w:hint="cs"/>
          <w:rtl/>
        </w:rPr>
      </w:pPr>
      <w:r>
        <w:rPr>
          <w:rFonts w:hint="cs"/>
          <w:rtl/>
        </w:rPr>
        <w:t>יתי</w:t>
      </w:r>
      <w:r>
        <w:rPr>
          <w:rFonts w:hint="cs"/>
          <w:rtl/>
        </w:rPr>
        <w:t>רה מזו, רבותי. הרי ברור למה אתם מצדדים בחוק הזה, כי אתם יודעים שגם בכנסת הבאה אתם לא מרכיבים ממשלה.</w:t>
      </w:r>
    </w:p>
    <w:p w14:paraId="6D92B573" w14:textId="77777777" w:rsidR="00000000" w:rsidRDefault="003B3694">
      <w:pPr>
        <w:pStyle w:val="af0"/>
        <w:rPr>
          <w:rtl/>
        </w:rPr>
      </w:pPr>
      <w:r>
        <w:rPr>
          <w:rtl/>
        </w:rPr>
        <w:br/>
        <w:t>דליה איציק (העבודה-מימד):</w:t>
      </w:r>
    </w:p>
    <w:p w14:paraId="3047EFDE" w14:textId="77777777" w:rsidR="00000000" w:rsidRDefault="003B3694">
      <w:pPr>
        <w:pStyle w:val="a0"/>
        <w:rPr>
          <w:rtl/>
        </w:rPr>
      </w:pPr>
    </w:p>
    <w:p w14:paraId="52C9F17D" w14:textId="77777777" w:rsidR="00000000" w:rsidRDefault="003B3694">
      <w:pPr>
        <w:pStyle w:val="a0"/>
        <w:rPr>
          <w:rFonts w:hint="cs"/>
          <w:rtl/>
        </w:rPr>
      </w:pPr>
      <w:r>
        <w:rPr>
          <w:rFonts w:hint="cs"/>
          <w:rtl/>
        </w:rPr>
        <w:t>זה לא נראה כך. זה נראה שאתה הולך הביתה.</w:t>
      </w:r>
    </w:p>
    <w:p w14:paraId="28421A15" w14:textId="77777777" w:rsidR="00000000" w:rsidRDefault="003B3694">
      <w:pPr>
        <w:pStyle w:val="-"/>
        <w:rPr>
          <w:rtl/>
        </w:rPr>
      </w:pPr>
      <w:r>
        <w:rPr>
          <w:rtl/>
        </w:rPr>
        <w:br/>
      </w:r>
      <w:bookmarkStart w:id="190" w:name="FS000000517T12_11_2003_13_33_02C"/>
      <w:bookmarkEnd w:id="190"/>
      <w:r>
        <w:rPr>
          <w:rtl/>
        </w:rPr>
        <w:t>שר המשפטים יוסף לפיד:</w:t>
      </w:r>
    </w:p>
    <w:p w14:paraId="0AEF7106" w14:textId="77777777" w:rsidR="00000000" w:rsidRDefault="003B3694">
      <w:pPr>
        <w:pStyle w:val="a0"/>
        <w:rPr>
          <w:rtl/>
        </w:rPr>
      </w:pPr>
    </w:p>
    <w:p w14:paraId="1ECF9B0B" w14:textId="77777777" w:rsidR="00000000" w:rsidRDefault="003B3694">
      <w:pPr>
        <w:pStyle w:val="a0"/>
        <w:rPr>
          <w:rFonts w:hint="cs"/>
          <w:rtl/>
        </w:rPr>
      </w:pPr>
      <w:r>
        <w:rPr>
          <w:rFonts w:hint="cs"/>
          <w:rtl/>
        </w:rPr>
        <w:t xml:space="preserve">ברור. ברור. אתם חושבים לטווח ארוך. לטווח ארוך. </w:t>
      </w:r>
    </w:p>
    <w:p w14:paraId="1D7BC0C0" w14:textId="77777777" w:rsidR="00000000" w:rsidRDefault="003B3694">
      <w:pPr>
        <w:pStyle w:val="af0"/>
        <w:rPr>
          <w:rtl/>
        </w:rPr>
      </w:pPr>
      <w:r>
        <w:rPr>
          <w:rtl/>
        </w:rPr>
        <w:br/>
        <w:t>רן כהן (מרצ):</w:t>
      </w:r>
    </w:p>
    <w:p w14:paraId="2F9E51BB" w14:textId="77777777" w:rsidR="00000000" w:rsidRDefault="003B3694">
      <w:pPr>
        <w:pStyle w:val="a0"/>
        <w:rPr>
          <w:rtl/>
        </w:rPr>
      </w:pPr>
    </w:p>
    <w:p w14:paraId="67B22D73" w14:textId="77777777" w:rsidR="00000000" w:rsidRDefault="003B3694">
      <w:pPr>
        <w:pStyle w:val="a0"/>
        <w:rPr>
          <w:rFonts w:hint="cs"/>
          <w:rtl/>
        </w:rPr>
      </w:pPr>
      <w:r>
        <w:rPr>
          <w:rFonts w:hint="cs"/>
          <w:rtl/>
        </w:rPr>
        <w:t>אבל הוא מזמין אתכם כל שבוע להצטרף - - -</w:t>
      </w:r>
    </w:p>
    <w:p w14:paraId="39868FA9" w14:textId="77777777" w:rsidR="00000000" w:rsidRDefault="003B3694">
      <w:pPr>
        <w:pStyle w:val="-"/>
        <w:rPr>
          <w:rtl/>
        </w:rPr>
      </w:pPr>
      <w:r>
        <w:rPr>
          <w:rtl/>
        </w:rPr>
        <w:br/>
      </w:r>
      <w:bookmarkStart w:id="191" w:name="FS000000517T12_11_2003_13_34_10C"/>
      <w:bookmarkEnd w:id="191"/>
      <w:r>
        <w:rPr>
          <w:rtl/>
        </w:rPr>
        <w:t>שר המשפטים יוסף לפיד:</w:t>
      </w:r>
    </w:p>
    <w:p w14:paraId="7A421C09" w14:textId="77777777" w:rsidR="00000000" w:rsidRDefault="003B3694">
      <w:pPr>
        <w:pStyle w:val="a0"/>
        <w:rPr>
          <w:rtl/>
        </w:rPr>
      </w:pPr>
    </w:p>
    <w:p w14:paraId="553A76B6" w14:textId="77777777" w:rsidR="00000000" w:rsidRDefault="003B3694">
      <w:pPr>
        <w:pStyle w:val="a0"/>
        <w:rPr>
          <w:rFonts w:hint="cs"/>
          <w:rtl/>
        </w:rPr>
      </w:pPr>
      <w:r>
        <w:rPr>
          <w:rFonts w:hint="cs"/>
          <w:rtl/>
        </w:rPr>
        <w:t>לכם, חבר הכנסת כהן, יש בעיה אחרת. לכם הבעיה לא אם תיכנסו לממשלה, אלא אם בכלל תיכנסו לכנסת - -</w:t>
      </w:r>
    </w:p>
    <w:p w14:paraId="3EE8FE42" w14:textId="77777777" w:rsidR="00000000" w:rsidRDefault="003B3694">
      <w:pPr>
        <w:pStyle w:val="af0"/>
        <w:rPr>
          <w:rtl/>
        </w:rPr>
      </w:pPr>
      <w:r>
        <w:rPr>
          <w:rtl/>
        </w:rPr>
        <w:br/>
        <w:t>דליה איציק (העבודה-מימד):</w:t>
      </w:r>
    </w:p>
    <w:p w14:paraId="0B6EF129" w14:textId="77777777" w:rsidR="00000000" w:rsidRDefault="003B3694">
      <w:pPr>
        <w:pStyle w:val="a0"/>
        <w:rPr>
          <w:rtl/>
        </w:rPr>
      </w:pPr>
    </w:p>
    <w:p w14:paraId="3A267ACD" w14:textId="77777777" w:rsidR="00000000" w:rsidRDefault="003B3694">
      <w:pPr>
        <w:pStyle w:val="a0"/>
        <w:rPr>
          <w:rFonts w:hint="cs"/>
          <w:rtl/>
        </w:rPr>
      </w:pPr>
      <w:r>
        <w:rPr>
          <w:rFonts w:hint="cs"/>
          <w:rtl/>
        </w:rPr>
        <w:t>מה אתה אומר.</w:t>
      </w:r>
    </w:p>
    <w:p w14:paraId="7141DA32" w14:textId="77777777" w:rsidR="00000000" w:rsidRDefault="003B3694">
      <w:pPr>
        <w:pStyle w:val="-"/>
        <w:rPr>
          <w:rtl/>
        </w:rPr>
      </w:pPr>
      <w:r>
        <w:rPr>
          <w:rtl/>
        </w:rPr>
        <w:br/>
      </w:r>
      <w:bookmarkStart w:id="192" w:name="FS000000517T12_11_2003_13_34_46C"/>
      <w:bookmarkEnd w:id="192"/>
      <w:r>
        <w:rPr>
          <w:rtl/>
        </w:rPr>
        <w:t>שר המשפטים יוסף לפיד:</w:t>
      </w:r>
    </w:p>
    <w:p w14:paraId="065C9432" w14:textId="77777777" w:rsidR="00000000" w:rsidRDefault="003B3694">
      <w:pPr>
        <w:pStyle w:val="a0"/>
        <w:rPr>
          <w:rtl/>
        </w:rPr>
      </w:pPr>
    </w:p>
    <w:p w14:paraId="28AE0886" w14:textId="77777777" w:rsidR="00000000" w:rsidRDefault="003B3694">
      <w:pPr>
        <w:pStyle w:val="a0"/>
        <w:rPr>
          <w:rFonts w:hint="cs"/>
          <w:rtl/>
        </w:rPr>
      </w:pPr>
      <w:r>
        <w:rPr>
          <w:rFonts w:hint="cs"/>
          <w:rtl/>
        </w:rPr>
        <w:t>- - זו בעיה אחרת. אני מדבר על העב</w:t>
      </w:r>
      <w:r>
        <w:rPr>
          <w:rFonts w:hint="cs"/>
          <w:rtl/>
        </w:rPr>
        <w:t xml:space="preserve">ודה, שבכל זאת תיכנס לכנסת. </w:t>
      </w:r>
    </w:p>
    <w:p w14:paraId="3789C5A9" w14:textId="77777777" w:rsidR="00000000" w:rsidRDefault="003B3694">
      <w:pPr>
        <w:pStyle w:val="af0"/>
        <w:rPr>
          <w:rtl/>
        </w:rPr>
      </w:pPr>
      <w:r>
        <w:rPr>
          <w:rtl/>
        </w:rPr>
        <w:br/>
        <w:t>דליה איציק (העבודה-מימד):</w:t>
      </w:r>
    </w:p>
    <w:p w14:paraId="3B70BB16" w14:textId="77777777" w:rsidR="00000000" w:rsidRDefault="003B3694">
      <w:pPr>
        <w:pStyle w:val="a0"/>
        <w:rPr>
          <w:rtl/>
        </w:rPr>
      </w:pPr>
    </w:p>
    <w:p w14:paraId="6EC61AE6" w14:textId="77777777" w:rsidR="00000000" w:rsidRDefault="003B3694">
      <w:pPr>
        <w:pStyle w:val="a0"/>
        <w:rPr>
          <w:rFonts w:hint="cs"/>
          <w:rtl/>
        </w:rPr>
      </w:pPr>
      <w:r>
        <w:rPr>
          <w:rFonts w:hint="cs"/>
          <w:rtl/>
        </w:rPr>
        <w:t>אפילו ראש רשות הוא לא קיבל - - -</w:t>
      </w:r>
    </w:p>
    <w:p w14:paraId="4102D693" w14:textId="77777777" w:rsidR="00000000" w:rsidRDefault="003B3694">
      <w:pPr>
        <w:pStyle w:val="af0"/>
        <w:rPr>
          <w:rFonts w:hint="cs"/>
          <w:rtl/>
        </w:rPr>
      </w:pPr>
      <w:r>
        <w:rPr>
          <w:rtl/>
        </w:rPr>
        <w:br/>
      </w:r>
    </w:p>
    <w:p w14:paraId="24EEAA55" w14:textId="77777777" w:rsidR="00000000" w:rsidRDefault="003B3694">
      <w:pPr>
        <w:pStyle w:val="af0"/>
        <w:rPr>
          <w:rtl/>
        </w:rPr>
      </w:pPr>
      <w:r>
        <w:rPr>
          <w:rtl/>
        </w:rPr>
        <w:t>משה גפני (יהדות התורה):</w:t>
      </w:r>
    </w:p>
    <w:p w14:paraId="73094C0D" w14:textId="77777777" w:rsidR="00000000" w:rsidRDefault="003B3694">
      <w:pPr>
        <w:pStyle w:val="a0"/>
        <w:rPr>
          <w:rFonts w:hint="cs"/>
          <w:rtl/>
        </w:rPr>
      </w:pPr>
    </w:p>
    <w:p w14:paraId="46B7925F" w14:textId="77777777" w:rsidR="00000000" w:rsidRDefault="003B3694">
      <w:pPr>
        <w:pStyle w:val="a0"/>
        <w:rPr>
          <w:rFonts w:hint="cs"/>
          <w:rtl/>
        </w:rPr>
      </w:pPr>
      <w:r>
        <w:rPr>
          <w:rFonts w:hint="cs"/>
          <w:rtl/>
        </w:rPr>
        <w:t>חמישה שרים יש לך - - -</w:t>
      </w:r>
    </w:p>
    <w:p w14:paraId="0B7725E6" w14:textId="77777777" w:rsidR="00000000" w:rsidRDefault="003B3694">
      <w:pPr>
        <w:pStyle w:val="-"/>
        <w:rPr>
          <w:rtl/>
        </w:rPr>
      </w:pPr>
      <w:r>
        <w:rPr>
          <w:rtl/>
        </w:rPr>
        <w:br/>
      </w:r>
      <w:bookmarkStart w:id="193" w:name="FS000000517T12_11_2003_13_39_11C"/>
      <w:bookmarkEnd w:id="193"/>
      <w:r>
        <w:rPr>
          <w:rtl/>
        </w:rPr>
        <w:t>שר המשפטים יוסף לפיד:</w:t>
      </w:r>
    </w:p>
    <w:p w14:paraId="74F5A4CB" w14:textId="77777777" w:rsidR="00000000" w:rsidRDefault="003B3694">
      <w:pPr>
        <w:pStyle w:val="a0"/>
        <w:rPr>
          <w:rtl/>
        </w:rPr>
      </w:pPr>
    </w:p>
    <w:p w14:paraId="0EC00173" w14:textId="77777777" w:rsidR="00000000" w:rsidRDefault="003B3694">
      <w:pPr>
        <w:pStyle w:val="a0"/>
        <w:rPr>
          <w:rFonts w:hint="cs"/>
          <w:rtl/>
        </w:rPr>
      </w:pPr>
      <w:r>
        <w:rPr>
          <w:rFonts w:hint="cs"/>
          <w:rtl/>
        </w:rPr>
        <w:t>רבותי, מזמן לא נהניתי מדיון בכנסת כמו הפעם - -</w:t>
      </w:r>
    </w:p>
    <w:p w14:paraId="77045C6F" w14:textId="77777777" w:rsidR="00000000" w:rsidRDefault="003B3694">
      <w:pPr>
        <w:pStyle w:val="af0"/>
        <w:rPr>
          <w:rtl/>
        </w:rPr>
      </w:pPr>
      <w:r>
        <w:rPr>
          <w:rtl/>
        </w:rPr>
        <w:br/>
        <w:t>רן כהן (מרצ):</w:t>
      </w:r>
    </w:p>
    <w:p w14:paraId="7D5B0F59" w14:textId="77777777" w:rsidR="00000000" w:rsidRDefault="003B3694">
      <w:pPr>
        <w:pStyle w:val="a0"/>
        <w:rPr>
          <w:rtl/>
        </w:rPr>
      </w:pPr>
    </w:p>
    <w:p w14:paraId="2968C172" w14:textId="77777777" w:rsidR="00000000" w:rsidRDefault="003B3694">
      <w:pPr>
        <w:pStyle w:val="a0"/>
        <w:rPr>
          <w:rFonts w:hint="cs"/>
          <w:rtl/>
        </w:rPr>
      </w:pPr>
      <w:r>
        <w:rPr>
          <w:rFonts w:hint="cs"/>
          <w:rtl/>
        </w:rPr>
        <w:t>יש לכם חמישה שרים - - -</w:t>
      </w:r>
    </w:p>
    <w:p w14:paraId="32D1EC7C" w14:textId="77777777" w:rsidR="00000000" w:rsidRDefault="003B3694">
      <w:pPr>
        <w:pStyle w:val="af0"/>
        <w:rPr>
          <w:rtl/>
        </w:rPr>
      </w:pPr>
      <w:r>
        <w:rPr>
          <w:rtl/>
        </w:rPr>
        <w:br/>
        <w:t xml:space="preserve">יולי </w:t>
      </w:r>
      <w:r>
        <w:rPr>
          <w:rtl/>
        </w:rPr>
        <w:t>תמיר (העבודה-מימד):</w:t>
      </w:r>
    </w:p>
    <w:p w14:paraId="3A6A221F" w14:textId="77777777" w:rsidR="00000000" w:rsidRDefault="003B3694">
      <w:pPr>
        <w:pStyle w:val="a0"/>
        <w:rPr>
          <w:rtl/>
        </w:rPr>
      </w:pPr>
    </w:p>
    <w:p w14:paraId="14ABC745" w14:textId="77777777" w:rsidR="00000000" w:rsidRDefault="003B3694">
      <w:pPr>
        <w:pStyle w:val="a0"/>
        <w:rPr>
          <w:rFonts w:hint="cs"/>
          <w:rtl/>
        </w:rPr>
      </w:pPr>
      <w:r>
        <w:rPr>
          <w:rFonts w:hint="cs"/>
          <w:rtl/>
        </w:rPr>
        <w:t>אבל - - -</w:t>
      </w:r>
    </w:p>
    <w:p w14:paraId="1D086AE6" w14:textId="77777777" w:rsidR="00000000" w:rsidRDefault="003B3694">
      <w:pPr>
        <w:pStyle w:val="af0"/>
        <w:rPr>
          <w:rtl/>
        </w:rPr>
      </w:pPr>
      <w:r>
        <w:rPr>
          <w:rtl/>
        </w:rPr>
        <w:br/>
        <w:t>קריאות:</w:t>
      </w:r>
    </w:p>
    <w:p w14:paraId="66F9C24F" w14:textId="77777777" w:rsidR="00000000" w:rsidRDefault="003B3694">
      <w:pPr>
        <w:pStyle w:val="a0"/>
        <w:rPr>
          <w:rtl/>
        </w:rPr>
      </w:pPr>
    </w:p>
    <w:p w14:paraId="16A038DA" w14:textId="77777777" w:rsidR="00000000" w:rsidRDefault="003B3694">
      <w:pPr>
        <w:pStyle w:val="a0"/>
        <w:rPr>
          <w:rFonts w:hint="cs"/>
          <w:rtl/>
        </w:rPr>
      </w:pPr>
      <w:r>
        <w:rPr>
          <w:rFonts w:hint="cs"/>
          <w:rtl/>
        </w:rPr>
        <w:t>- - -</w:t>
      </w:r>
    </w:p>
    <w:p w14:paraId="1BB1C91B" w14:textId="77777777" w:rsidR="00000000" w:rsidRDefault="003B3694">
      <w:pPr>
        <w:pStyle w:val="-"/>
        <w:rPr>
          <w:rtl/>
        </w:rPr>
      </w:pPr>
      <w:r>
        <w:rPr>
          <w:rtl/>
        </w:rPr>
        <w:br/>
      </w:r>
      <w:bookmarkStart w:id="194" w:name="FS000000517T12_11_2003_13_39_38C"/>
      <w:bookmarkEnd w:id="194"/>
      <w:r>
        <w:rPr>
          <w:rtl/>
        </w:rPr>
        <w:t>שר המשפטים יוסף לפיד:</w:t>
      </w:r>
    </w:p>
    <w:p w14:paraId="0E7CD658" w14:textId="77777777" w:rsidR="00000000" w:rsidRDefault="003B3694">
      <w:pPr>
        <w:pStyle w:val="a0"/>
        <w:rPr>
          <w:rtl/>
        </w:rPr>
      </w:pPr>
    </w:p>
    <w:p w14:paraId="6637B706" w14:textId="77777777" w:rsidR="00000000" w:rsidRDefault="003B3694">
      <w:pPr>
        <w:pStyle w:val="a0"/>
        <w:rPr>
          <w:rFonts w:hint="cs"/>
          <w:rtl/>
        </w:rPr>
      </w:pPr>
      <w:r>
        <w:rPr>
          <w:rFonts w:hint="cs"/>
          <w:rtl/>
        </w:rPr>
        <w:t>- -  אבל כמובן, אני מקבל את ההצעה של ד"ר אלדד, ואנחנו בממשלה מכינים הצעת חוק ברוח זו.</w:t>
      </w:r>
    </w:p>
    <w:p w14:paraId="02753ED8" w14:textId="77777777" w:rsidR="00000000" w:rsidRDefault="003B3694">
      <w:pPr>
        <w:pStyle w:val="af0"/>
        <w:rPr>
          <w:rtl/>
        </w:rPr>
      </w:pPr>
      <w:r>
        <w:rPr>
          <w:rtl/>
        </w:rPr>
        <w:br/>
        <w:t>יולי תמיר (העבודה-מימד):</w:t>
      </w:r>
    </w:p>
    <w:p w14:paraId="66F899E4" w14:textId="77777777" w:rsidR="00000000" w:rsidRDefault="003B3694">
      <w:pPr>
        <w:pStyle w:val="a0"/>
        <w:rPr>
          <w:rtl/>
        </w:rPr>
      </w:pPr>
    </w:p>
    <w:p w14:paraId="6A34AD39" w14:textId="77777777" w:rsidR="00000000" w:rsidRDefault="003B3694">
      <w:pPr>
        <w:pStyle w:val="a0"/>
        <w:rPr>
          <w:rFonts w:hint="cs"/>
          <w:rtl/>
        </w:rPr>
      </w:pPr>
      <w:r>
        <w:rPr>
          <w:rFonts w:hint="cs"/>
          <w:rtl/>
        </w:rPr>
        <w:t>כמו הפריימריס אתה מכין את זה?</w:t>
      </w:r>
    </w:p>
    <w:p w14:paraId="01E65C0C" w14:textId="77777777" w:rsidR="00000000" w:rsidRDefault="003B3694">
      <w:pPr>
        <w:pStyle w:val="-"/>
        <w:rPr>
          <w:rtl/>
        </w:rPr>
      </w:pPr>
      <w:r>
        <w:rPr>
          <w:rtl/>
        </w:rPr>
        <w:br/>
      </w:r>
      <w:bookmarkStart w:id="195" w:name="FS000000517T12_11_2003_13_43_41C"/>
      <w:bookmarkEnd w:id="195"/>
      <w:r>
        <w:rPr>
          <w:rtl/>
        </w:rPr>
        <w:t>שר המשפטים יוסף לפיד:</w:t>
      </w:r>
    </w:p>
    <w:p w14:paraId="7D65E0E4" w14:textId="77777777" w:rsidR="00000000" w:rsidRDefault="003B3694">
      <w:pPr>
        <w:pStyle w:val="a0"/>
        <w:rPr>
          <w:rtl/>
        </w:rPr>
      </w:pPr>
    </w:p>
    <w:p w14:paraId="4871954C" w14:textId="77777777" w:rsidR="00000000" w:rsidRDefault="003B3694">
      <w:pPr>
        <w:pStyle w:val="a0"/>
        <w:rPr>
          <w:rFonts w:hint="cs"/>
          <w:rtl/>
        </w:rPr>
      </w:pPr>
      <w:r>
        <w:rPr>
          <w:rFonts w:hint="cs"/>
          <w:rtl/>
        </w:rPr>
        <w:t>אתם, כמו שאמרת, תמ</w:t>
      </w:r>
      <w:r>
        <w:rPr>
          <w:rFonts w:hint="cs"/>
          <w:rtl/>
        </w:rPr>
        <w:t>תינו עם ההצעה שלכם, בקריאה הטרומית - ככה אמרת - ואנחנו נבוא עם הצעה שלנו, ואני מקווה שאנחנו נאחד את שתי ההצעות ואכן נתקן - -</w:t>
      </w:r>
    </w:p>
    <w:p w14:paraId="487968F0" w14:textId="77777777" w:rsidR="00000000" w:rsidRDefault="003B3694">
      <w:pPr>
        <w:pStyle w:val="af0"/>
        <w:rPr>
          <w:rtl/>
        </w:rPr>
      </w:pPr>
      <w:r>
        <w:rPr>
          <w:rtl/>
        </w:rPr>
        <w:br/>
        <w:t>דליה איציק (העבודה-מימד):</w:t>
      </w:r>
    </w:p>
    <w:p w14:paraId="74BBA157" w14:textId="77777777" w:rsidR="00000000" w:rsidRDefault="003B3694">
      <w:pPr>
        <w:pStyle w:val="a0"/>
        <w:rPr>
          <w:rtl/>
        </w:rPr>
      </w:pPr>
    </w:p>
    <w:p w14:paraId="5D2984DC" w14:textId="77777777" w:rsidR="00000000" w:rsidRDefault="003B3694">
      <w:pPr>
        <w:pStyle w:val="a0"/>
        <w:rPr>
          <w:rFonts w:hint="cs"/>
          <w:rtl/>
        </w:rPr>
      </w:pPr>
      <w:r>
        <w:rPr>
          <w:rFonts w:hint="cs"/>
          <w:rtl/>
        </w:rPr>
        <w:t>המתקן של המדינה - - -</w:t>
      </w:r>
    </w:p>
    <w:p w14:paraId="1CDAC850" w14:textId="77777777" w:rsidR="00000000" w:rsidRDefault="003B3694">
      <w:pPr>
        <w:pStyle w:val="-"/>
        <w:rPr>
          <w:rtl/>
        </w:rPr>
      </w:pPr>
      <w:r>
        <w:rPr>
          <w:rtl/>
        </w:rPr>
        <w:br/>
      </w:r>
      <w:bookmarkStart w:id="196" w:name="FS000000517T12_11_2003_13_44_45C"/>
      <w:bookmarkEnd w:id="196"/>
      <w:r>
        <w:rPr>
          <w:rtl/>
        </w:rPr>
        <w:t>שר המשפטים יוסף לפיד:</w:t>
      </w:r>
    </w:p>
    <w:p w14:paraId="1043571E" w14:textId="77777777" w:rsidR="00000000" w:rsidRDefault="003B3694">
      <w:pPr>
        <w:pStyle w:val="a0"/>
        <w:rPr>
          <w:rtl/>
        </w:rPr>
      </w:pPr>
    </w:p>
    <w:p w14:paraId="0271DA44" w14:textId="77777777" w:rsidR="00000000" w:rsidRDefault="003B3694">
      <w:pPr>
        <w:pStyle w:val="a0"/>
        <w:rPr>
          <w:rFonts w:hint="cs"/>
          <w:rtl/>
        </w:rPr>
      </w:pPr>
      <w:r>
        <w:rPr>
          <w:rFonts w:hint="cs"/>
          <w:rtl/>
        </w:rPr>
        <w:t>- - עיוות חמור שמפלגת העבודה גרמה לכנסת ולסדר הטוב בחקיקה</w:t>
      </w:r>
      <w:r>
        <w:rPr>
          <w:rFonts w:hint="cs"/>
          <w:rtl/>
        </w:rPr>
        <w:t xml:space="preserve"> הישראלית. תודה רבה.</w:t>
      </w:r>
    </w:p>
    <w:p w14:paraId="64CF174D" w14:textId="77777777" w:rsidR="00000000" w:rsidRDefault="003B3694">
      <w:pPr>
        <w:pStyle w:val="af0"/>
        <w:rPr>
          <w:rtl/>
        </w:rPr>
      </w:pPr>
      <w:r>
        <w:rPr>
          <w:rtl/>
        </w:rPr>
        <w:br/>
        <w:t>דליה איציק (העבודה-מימד):</w:t>
      </w:r>
    </w:p>
    <w:p w14:paraId="77BDD271" w14:textId="77777777" w:rsidR="00000000" w:rsidRDefault="003B3694">
      <w:pPr>
        <w:pStyle w:val="a0"/>
        <w:rPr>
          <w:rFonts w:hint="cs"/>
          <w:rtl/>
        </w:rPr>
      </w:pPr>
    </w:p>
    <w:p w14:paraId="483F385B" w14:textId="77777777" w:rsidR="00000000" w:rsidRDefault="003B3694">
      <w:pPr>
        <w:pStyle w:val="a0"/>
        <w:rPr>
          <w:rFonts w:hint="cs"/>
          <w:rtl/>
        </w:rPr>
      </w:pPr>
      <w:r>
        <w:rPr>
          <w:rFonts w:hint="cs"/>
          <w:rtl/>
        </w:rPr>
        <w:t>הביאו אותך בשביל לשנות, בשביל לתקן.</w:t>
      </w:r>
    </w:p>
    <w:p w14:paraId="3C61C5EA" w14:textId="77777777" w:rsidR="00000000" w:rsidRDefault="003B3694">
      <w:pPr>
        <w:pStyle w:val="af0"/>
        <w:rPr>
          <w:rtl/>
        </w:rPr>
      </w:pPr>
      <w:r>
        <w:rPr>
          <w:rtl/>
        </w:rPr>
        <w:br/>
        <w:t>מיכאל מלכיאור (העבודה-מימד):</w:t>
      </w:r>
    </w:p>
    <w:p w14:paraId="0DF26718" w14:textId="77777777" w:rsidR="00000000" w:rsidRDefault="003B3694">
      <w:pPr>
        <w:pStyle w:val="a0"/>
        <w:rPr>
          <w:rtl/>
        </w:rPr>
      </w:pPr>
    </w:p>
    <w:p w14:paraId="2769C954" w14:textId="77777777" w:rsidR="00000000" w:rsidRDefault="003B3694">
      <w:pPr>
        <w:pStyle w:val="a0"/>
        <w:rPr>
          <w:rFonts w:hint="cs"/>
          <w:rtl/>
        </w:rPr>
      </w:pPr>
      <w:r>
        <w:rPr>
          <w:rFonts w:hint="cs"/>
          <w:rtl/>
        </w:rPr>
        <w:t>אבל רק בכנסת - - -</w:t>
      </w:r>
    </w:p>
    <w:p w14:paraId="205D6B8B" w14:textId="77777777" w:rsidR="00000000" w:rsidRDefault="003B3694">
      <w:pPr>
        <w:pStyle w:val="af0"/>
        <w:rPr>
          <w:rtl/>
        </w:rPr>
      </w:pPr>
      <w:r>
        <w:rPr>
          <w:rtl/>
        </w:rPr>
        <w:br/>
        <w:t>קריאות:</w:t>
      </w:r>
    </w:p>
    <w:p w14:paraId="3AF366AC" w14:textId="77777777" w:rsidR="00000000" w:rsidRDefault="003B3694">
      <w:pPr>
        <w:pStyle w:val="a0"/>
        <w:rPr>
          <w:rtl/>
        </w:rPr>
      </w:pPr>
    </w:p>
    <w:p w14:paraId="26B6B0A6" w14:textId="77777777" w:rsidR="00000000" w:rsidRDefault="003B3694">
      <w:pPr>
        <w:pStyle w:val="a0"/>
        <w:rPr>
          <w:rFonts w:hint="cs"/>
          <w:rtl/>
        </w:rPr>
      </w:pPr>
      <w:r>
        <w:rPr>
          <w:rFonts w:hint="cs"/>
          <w:rtl/>
        </w:rPr>
        <w:t>- - -</w:t>
      </w:r>
    </w:p>
    <w:p w14:paraId="49A393D1" w14:textId="77777777" w:rsidR="00000000" w:rsidRDefault="003B3694">
      <w:pPr>
        <w:pStyle w:val="af1"/>
        <w:rPr>
          <w:rtl/>
        </w:rPr>
      </w:pPr>
      <w:r>
        <w:rPr>
          <w:rtl/>
        </w:rPr>
        <w:br/>
        <w:t>היו"ר אתי לבני:</w:t>
      </w:r>
    </w:p>
    <w:p w14:paraId="236A85A8" w14:textId="77777777" w:rsidR="00000000" w:rsidRDefault="003B3694">
      <w:pPr>
        <w:pStyle w:val="a0"/>
        <w:rPr>
          <w:rtl/>
        </w:rPr>
      </w:pPr>
    </w:p>
    <w:p w14:paraId="48963182" w14:textId="77777777" w:rsidR="00000000" w:rsidRDefault="003B3694">
      <w:pPr>
        <w:pStyle w:val="a0"/>
        <w:rPr>
          <w:rFonts w:hint="cs"/>
          <w:rtl/>
        </w:rPr>
      </w:pPr>
      <w:r>
        <w:rPr>
          <w:rFonts w:hint="cs"/>
          <w:rtl/>
        </w:rPr>
        <w:t xml:space="preserve">כבוד השר, האם הממשלה מבקשת דחיית ההצבעה? </w:t>
      </w:r>
    </w:p>
    <w:p w14:paraId="44F619E6" w14:textId="77777777" w:rsidR="00000000" w:rsidRDefault="003B3694">
      <w:pPr>
        <w:pStyle w:val="-"/>
        <w:rPr>
          <w:rtl/>
        </w:rPr>
      </w:pPr>
      <w:r>
        <w:rPr>
          <w:rtl/>
        </w:rPr>
        <w:br/>
      </w:r>
      <w:bookmarkStart w:id="197" w:name="FS000000517T12_11_2003_13_46_10C"/>
      <w:bookmarkEnd w:id="197"/>
      <w:r>
        <w:rPr>
          <w:rtl/>
        </w:rPr>
        <w:t>שר המשפטים יוסף לפיד:</w:t>
      </w:r>
    </w:p>
    <w:p w14:paraId="304C65F2" w14:textId="77777777" w:rsidR="00000000" w:rsidRDefault="003B3694">
      <w:pPr>
        <w:pStyle w:val="a0"/>
        <w:rPr>
          <w:rtl/>
        </w:rPr>
      </w:pPr>
    </w:p>
    <w:p w14:paraId="7DEFC323" w14:textId="77777777" w:rsidR="00000000" w:rsidRDefault="003B3694">
      <w:pPr>
        <w:pStyle w:val="a0"/>
        <w:rPr>
          <w:rFonts w:hint="cs"/>
          <w:rtl/>
        </w:rPr>
      </w:pPr>
      <w:r>
        <w:rPr>
          <w:rFonts w:hint="cs"/>
          <w:rtl/>
        </w:rPr>
        <w:t>אני מניח שכל הכנסת תת</w:t>
      </w:r>
      <w:r>
        <w:rPr>
          <w:rFonts w:hint="cs"/>
          <w:rtl/>
        </w:rPr>
        <w:t xml:space="preserve">אחד מאחורי הצעת חוק זו. אנחנו נצביע ואנחנו נעביר את ההצעה לוועדת החוקה, חוק ומשפט. </w:t>
      </w:r>
    </w:p>
    <w:p w14:paraId="721E07D4" w14:textId="77777777" w:rsidR="00000000" w:rsidRDefault="003B3694">
      <w:pPr>
        <w:pStyle w:val="af1"/>
        <w:rPr>
          <w:rtl/>
        </w:rPr>
      </w:pPr>
      <w:r>
        <w:rPr>
          <w:rtl/>
        </w:rPr>
        <w:br/>
        <w:t>היו"ר אתי לבני:</w:t>
      </w:r>
    </w:p>
    <w:p w14:paraId="051F426F" w14:textId="77777777" w:rsidR="00000000" w:rsidRDefault="003B3694">
      <w:pPr>
        <w:pStyle w:val="a0"/>
        <w:rPr>
          <w:rtl/>
        </w:rPr>
      </w:pPr>
    </w:p>
    <w:p w14:paraId="1B445DE4" w14:textId="77777777" w:rsidR="00000000" w:rsidRDefault="003B3694">
      <w:pPr>
        <w:pStyle w:val="a0"/>
        <w:rPr>
          <w:rFonts w:hint="cs"/>
          <w:rtl/>
        </w:rPr>
      </w:pPr>
      <w:r>
        <w:rPr>
          <w:rFonts w:hint="cs"/>
          <w:rtl/>
        </w:rPr>
        <w:t xml:space="preserve">בסדר. מתנגד - חבר הכנסת דוד טל. </w:t>
      </w:r>
    </w:p>
    <w:p w14:paraId="28D2A4D5" w14:textId="77777777" w:rsidR="00000000" w:rsidRDefault="003B3694">
      <w:pPr>
        <w:pStyle w:val="af0"/>
        <w:rPr>
          <w:rtl/>
        </w:rPr>
      </w:pPr>
      <w:r>
        <w:rPr>
          <w:rtl/>
        </w:rPr>
        <w:br/>
        <w:t>משה גפני (יהדות התורה):</w:t>
      </w:r>
    </w:p>
    <w:p w14:paraId="340A5147" w14:textId="77777777" w:rsidR="00000000" w:rsidRDefault="003B3694">
      <w:pPr>
        <w:pStyle w:val="a0"/>
        <w:rPr>
          <w:rtl/>
        </w:rPr>
      </w:pPr>
    </w:p>
    <w:p w14:paraId="0ADCD8BA" w14:textId="77777777" w:rsidR="00000000" w:rsidRDefault="003B3694">
      <w:pPr>
        <w:pStyle w:val="a0"/>
        <w:rPr>
          <w:rFonts w:hint="cs"/>
          <w:rtl/>
        </w:rPr>
      </w:pPr>
      <w:r>
        <w:rPr>
          <w:rFonts w:hint="cs"/>
          <w:rtl/>
        </w:rPr>
        <w:t>למה אתם מחזיקים חמישה שרים מיותרים בממשלה?</w:t>
      </w:r>
    </w:p>
    <w:p w14:paraId="5573196E" w14:textId="77777777" w:rsidR="00000000" w:rsidRDefault="003B3694">
      <w:pPr>
        <w:pStyle w:val="af0"/>
        <w:rPr>
          <w:rtl/>
        </w:rPr>
      </w:pPr>
      <w:r>
        <w:rPr>
          <w:rtl/>
        </w:rPr>
        <w:br/>
        <w:t>דניאל בנלולו (הליכוד):</w:t>
      </w:r>
    </w:p>
    <w:p w14:paraId="3BA38434" w14:textId="77777777" w:rsidR="00000000" w:rsidRDefault="003B3694">
      <w:pPr>
        <w:pStyle w:val="a0"/>
        <w:rPr>
          <w:rtl/>
        </w:rPr>
      </w:pPr>
    </w:p>
    <w:p w14:paraId="0B13804E" w14:textId="77777777" w:rsidR="00000000" w:rsidRDefault="003B3694">
      <w:pPr>
        <w:pStyle w:val="a0"/>
        <w:rPr>
          <w:rFonts w:hint="cs"/>
          <w:rtl/>
        </w:rPr>
      </w:pPr>
      <w:r>
        <w:rPr>
          <w:rFonts w:hint="cs"/>
          <w:rtl/>
        </w:rPr>
        <w:t>גם בממשלה הקודמת - - -</w:t>
      </w:r>
    </w:p>
    <w:p w14:paraId="062DF9C5" w14:textId="77777777" w:rsidR="00000000" w:rsidRDefault="003B3694">
      <w:pPr>
        <w:pStyle w:val="a"/>
        <w:rPr>
          <w:rtl/>
        </w:rPr>
      </w:pPr>
      <w:r>
        <w:rPr>
          <w:rtl/>
        </w:rPr>
        <w:br/>
      </w:r>
      <w:bookmarkStart w:id="198" w:name="FS000000493T12_11_2003_13_46_55"/>
      <w:bookmarkStart w:id="199" w:name="_Toc69719341"/>
      <w:bookmarkEnd w:id="198"/>
      <w:r>
        <w:rPr>
          <w:rtl/>
        </w:rPr>
        <w:t>דוד</w:t>
      </w:r>
      <w:r>
        <w:rPr>
          <w:rtl/>
        </w:rPr>
        <w:t xml:space="preserve"> טל (עם אחד):</w:t>
      </w:r>
      <w:bookmarkEnd w:id="199"/>
    </w:p>
    <w:p w14:paraId="2CD3AE58" w14:textId="77777777" w:rsidR="00000000" w:rsidRDefault="003B3694">
      <w:pPr>
        <w:pStyle w:val="a0"/>
        <w:rPr>
          <w:rtl/>
        </w:rPr>
      </w:pPr>
    </w:p>
    <w:p w14:paraId="4FD42D26" w14:textId="77777777" w:rsidR="00000000" w:rsidRDefault="003B3694">
      <w:pPr>
        <w:pStyle w:val="a0"/>
        <w:rPr>
          <w:rFonts w:hint="cs"/>
          <w:rtl/>
        </w:rPr>
      </w:pPr>
      <w:r>
        <w:rPr>
          <w:rFonts w:hint="cs"/>
          <w:rtl/>
        </w:rPr>
        <w:t>גברתי היושבת בראש, עמיתי חברי הכנסת - - -</w:t>
      </w:r>
    </w:p>
    <w:p w14:paraId="19D4FA13" w14:textId="77777777" w:rsidR="00000000" w:rsidRDefault="003B3694">
      <w:pPr>
        <w:pStyle w:val="af0"/>
        <w:rPr>
          <w:rtl/>
        </w:rPr>
      </w:pPr>
      <w:r>
        <w:rPr>
          <w:rtl/>
        </w:rPr>
        <w:br/>
        <w:t>קריאות:</w:t>
      </w:r>
    </w:p>
    <w:p w14:paraId="1A8A7AA1" w14:textId="77777777" w:rsidR="00000000" w:rsidRDefault="003B3694">
      <w:pPr>
        <w:pStyle w:val="a0"/>
        <w:rPr>
          <w:rtl/>
        </w:rPr>
      </w:pPr>
    </w:p>
    <w:p w14:paraId="4D8F3027" w14:textId="77777777" w:rsidR="00000000" w:rsidRDefault="003B3694">
      <w:pPr>
        <w:pStyle w:val="a0"/>
        <w:rPr>
          <w:rFonts w:hint="cs"/>
          <w:rtl/>
        </w:rPr>
      </w:pPr>
      <w:r>
        <w:rPr>
          <w:rFonts w:hint="cs"/>
          <w:rtl/>
        </w:rPr>
        <w:t>- - -</w:t>
      </w:r>
    </w:p>
    <w:p w14:paraId="093734D1" w14:textId="77777777" w:rsidR="00000000" w:rsidRDefault="003B3694">
      <w:pPr>
        <w:pStyle w:val="af1"/>
        <w:rPr>
          <w:rFonts w:hint="cs"/>
          <w:rtl/>
        </w:rPr>
      </w:pPr>
    </w:p>
    <w:p w14:paraId="25F1F7F1" w14:textId="77777777" w:rsidR="00000000" w:rsidRDefault="003B3694">
      <w:pPr>
        <w:pStyle w:val="af1"/>
        <w:rPr>
          <w:rtl/>
        </w:rPr>
      </w:pPr>
      <w:r>
        <w:rPr>
          <w:rtl/>
        </w:rPr>
        <w:t>היו"ר אתי לבני:</w:t>
      </w:r>
    </w:p>
    <w:p w14:paraId="4EC18D00" w14:textId="77777777" w:rsidR="00000000" w:rsidRDefault="003B3694">
      <w:pPr>
        <w:pStyle w:val="a0"/>
        <w:rPr>
          <w:rtl/>
        </w:rPr>
      </w:pPr>
    </w:p>
    <w:p w14:paraId="724B1888" w14:textId="77777777" w:rsidR="00000000" w:rsidRDefault="003B3694">
      <w:pPr>
        <w:pStyle w:val="a0"/>
        <w:rPr>
          <w:rFonts w:hint="cs"/>
          <w:rtl/>
        </w:rPr>
      </w:pPr>
      <w:r>
        <w:rPr>
          <w:rFonts w:hint="cs"/>
          <w:rtl/>
        </w:rPr>
        <w:t xml:space="preserve">תנו בבקשה למתנגד. חבר הכנסת טל, אנא, החל. </w:t>
      </w:r>
    </w:p>
    <w:p w14:paraId="45F909F3" w14:textId="77777777" w:rsidR="00000000" w:rsidRDefault="003B3694">
      <w:pPr>
        <w:pStyle w:val="-"/>
        <w:rPr>
          <w:rtl/>
        </w:rPr>
      </w:pPr>
      <w:r>
        <w:rPr>
          <w:rtl/>
        </w:rPr>
        <w:br/>
      </w:r>
      <w:bookmarkStart w:id="200" w:name="FS000000493T12_11_2003_13_48_25C"/>
      <w:bookmarkEnd w:id="200"/>
      <w:r>
        <w:rPr>
          <w:rtl/>
        </w:rPr>
        <w:t>דוד טל (עם אחד):</w:t>
      </w:r>
    </w:p>
    <w:p w14:paraId="7DFF8285" w14:textId="77777777" w:rsidR="00000000" w:rsidRDefault="003B3694">
      <w:pPr>
        <w:pStyle w:val="a0"/>
        <w:rPr>
          <w:rtl/>
        </w:rPr>
      </w:pPr>
    </w:p>
    <w:p w14:paraId="4E3F20F3" w14:textId="77777777" w:rsidR="00000000" w:rsidRDefault="003B3694">
      <w:pPr>
        <w:pStyle w:val="a0"/>
        <w:rPr>
          <w:rFonts w:hint="cs"/>
          <w:rtl/>
        </w:rPr>
      </w:pPr>
      <w:r>
        <w:rPr>
          <w:rFonts w:hint="cs"/>
          <w:rtl/>
        </w:rPr>
        <w:t xml:space="preserve">גברתי היושבת-בראש, עמיתי חברי הכנסת, היה נכון וראוי להצביע בעד הצעת החוק הזאת - אני לא רוצה לומר אפילו </w:t>
      </w:r>
      <w:r>
        <w:rPr>
          <w:rFonts w:hint="cs"/>
          <w:rtl/>
        </w:rPr>
        <w:t>שתי הצבעות - אבל היה צריך להצביע ולתמוך בהצעה הזאת. אבל מה שקרה היום בוועדת הכנסת - ואני אקשור את זה, גברתי, לנושא הזה שוב - זו בושה לבית הזה. כשאנחנו מדברים השכם והערב על מעמדה של הכנסת, על חיזוקה של הכנסת, על תדמיתה של הכנסת - אנחנו במו ידינו, בגלל קואלי</w:t>
      </w:r>
      <w:r>
        <w:rPr>
          <w:rFonts w:hint="cs"/>
          <w:rtl/>
        </w:rPr>
        <w:t>ציה כזאת או אחרת, כשאפשר גם לעשות את הדברים - - -</w:t>
      </w:r>
    </w:p>
    <w:p w14:paraId="66DFF533" w14:textId="77777777" w:rsidR="00000000" w:rsidRDefault="003B3694">
      <w:pPr>
        <w:pStyle w:val="af0"/>
        <w:rPr>
          <w:rtl/>
        </w:rPr>
      </w:pPr>
      <w:r>
        <w:rPr>
          <w:rtl/>
        </w:rPr>
        <w:br/>
        <w:t>זאב בוים (הליכוד):</w:t>
      </w:r>
    </w:p>
    <w:p w14:paraId="38CE8716" w14:textId="77777777" w:rsidR="00000000" w:rsidRDefault="003B3694">
      <w:pPr>
        <w:pStyle w:val="a0"/>
        <w:rPr>
          <w:rtl/>
        </w:rPr>
      </w:pPr>
    </w:p>
    <w:p w14:paraId="66211D7F" w14:textId="77777777" w:rsidR="00000000" w:rsidRDefault="003B3694">
      <w:pPr>
        <w:pStyle w:val="a0"/>
        <w:rPr>
          <w:rFonts w:hint="cs"/>
          <w:rtl/>
        </w:rPr>
      </w:pPr>
      <w:r>
        <w:rPr>
          <w:rFonts w:hint="cs"/>
          <w:rtl/>
        </w:rPr>
        <w:t>על מה הוא מדבר - - -</w:t>
      </w:r>
    </w:p>
    <w:p w14:paraId="1F758E6B" w14:textId="77777777" w:rsidR="00000000" w:rsidRDefault="003B3694">
      <w:pPr>
        <w:pStyle w:val="af0"/>
        <w:rPr>
          <w:rtl/>
        </w:rPr>
      </w:pPr>
      <w:r>
        <w:rPr>
          <w:rtl/>
        </w:rPr>
        <w:br/>
        <w:t>גלעד ארדן (הליכוד):</w:t>
      </w:r>
    </w:p>
    <w:p w14:paraId="7BE56D51" w14:textId="77777777" w:rsidR="00000000" w:rsidRDefault="003B3694">
      <w:pPr>
        <w:pStyle w:val="a0"/>
        <w:rPr>
          <w:rtl/>
        </w:rPr>
      </w:pPr>
    </w:p>
    <w:p w14:paraId="2B9FC373" w14:textId="77777777" w:rsidR="00000000" w:rsidRDefault="003B3694">
      <w:pPr>
        <w:pStyle w:val="a0"/>
        <w:rPr>
          <w:rFonts w:hint="cs"/>
          <w:rtl/>
        </w:rPr>
      </w:pPr>
      <w:r>
        <w:rPr>
          <w:rFonts w:hint="cs"/>
          <w:rtl/>
        </w:rPr>
        <w:t>- - -</w:t>
      </w:r>
    </w:p>
    <w:p w14:paraId="2B19D28B" w14:textId="77777777" w:rsidR="00000000" w:rsidRDefault="003B3694">
      <w:pPr>
        <w:pStyle w:val="af0"/>
        <w:rPr>
          <w:rtl/>
        </w:rPr>
      </w:pPr>
      <w:r>
        <w:rPr>
          <w:rtl/>
        </w:rPr>
        <w:br/>
        <w:t>קריאות:</w:t>
      </w:r>
    </w:p>
    <w:p w14:paraId="18AEE814" w14:textId="77777777" w:rsidR="00000000" w:rsidRDefault="003B3694">
      <w:pPr>
        <w:pStyle w:val="a0"/>
        <w:rPr>
          <w:rtl/>
        </w:rPr>
      </w:pPr>
    </w:p>
    <w:p w14:paraId="090A08FB" w14:textId="77777777" w:rsidR="00000000" w:rsidRDefault="003B3694">
      <w:pPr>
        <w:pStyle w:val="a0"/>
        <w:rPr>
          <w:rFonts w:hint="cs"/>
          <w:rtl/>
        </w:rPr>
      </w:pPr>
      <w:r>
        <w:rPr>
          <w:rFonts w:hint="cs"/>
          <w:rtl/>
        </w:rPr>
        <w:t>- - -</w:t>
      </w:r>
    </w:p>
    <w:p w14:paraId="6107441F" w14:textId="77777777" w:rsidR="00000000" w:rsidRDefault="003B3694">
      <w:pPr>
        <w:pStyle w:val="-"/>
        <w:rPr>
          <w:rtl/>
        </w:rPr>
      </w:pPr>
      <w:r>
        <w:rPr>
          <w:rtl/>
        </w:rPr>
        <w:br/>
      </w:r>
      <w:bookmarkStart w:id="201" w:name="FS000000493T12_11_2003_13_50_28C"/>
      <w:bookmarkEnd w:id="201"/>
      <w:r>
        <w:rPr>
          <w:rtl/>
        </w:rPr>
        <w:t>דוד טל (עם אחד):</w:t>
      </w:r>
    </w:p>
    <w:p w14:paraId="6ECD4947" w14:textId="77777777" w:rsidR="00000000" w:rsidRDefault="003B3694">
      <w:pPr>
        <w:pStyle w:val="a0"/>
        <w:rPr>
          <w:rtl/>
        </w:rPr>
      </w:pPr>
    </w:p>
    <w:p w14:paraId="548117D6" w14:textId="77777777" w:rsidR="00000000" w:rsidRDefault="003B3694">
      <w:pPr>
        <w:pStyle w:val="a0"/>
        <w:rPr>
          <w:rFonts w:hint="cs"/>
          <w:rtl/>
        </w:rPr>
      </w:pPr>
      <w:r>
        <w:rPr>
          <w:rFonts w:hint="cs"/>
          <w:rtl/>
        </w:rPr>
        <w:t xml:space="preserve">למה אתה מפריע לי? אבל למה אתה מפריע לי? </w:t>
      </w:r>
    </w:p>
    <w:p w14:paraId="777C4E12" w14:textId="77777777" w:rsidR="00000000" w:rsidRDefault="003B3694">
      <w:pPr>
        <w:pStyle w:val="af0"/>
        <w:rPr>
          <w:rtl/>
        </w:rPr>
      </w:pPr>
      <w:r>
        <w:rPr>
          <w:rtl/>
        </w:rPr>
        <w:br/>
        <w:t>קריאות:</w:t>
      </w:r>
    </w:p>
    <w:p w14:paraId="76CC06DD" w14:textId="77777777" w:rsidR="00000000" w:rsidRDefault="003B3694">
      <w:pPr>
        <w:pStyle w:val="a0"/>
        <w:rPr>
          <w:rtl/>
        </w:rPr>
      </w:pPr>
    </w:p>
    <w:p w14:paraId="0C305615" w14:textId="77777777" w:rsidR="00000000" w:rsidRDefault="003B3694">
      <w:pPr>
        <w:pStyle w:val="a0"/>
        <w:rPr>
          <w:rFonts w:hint="cs"/>
          <w:rtl/>
        </w:rPr>
      </w:pPr>
      <w:r>
        <w:rPr>
          <w:rFonts w:hint="cs"/>
          <w:rtl/>
        </w:rPr>
        <w:t>- - -</w:t>
      </w:r>
    </w:p>
    <w:p w14:paraId="3563189B" w14:textId="77777777" w:rsidR="00000000" w:rsidRDefault="003B3694">
      <w:pPr>
        <w:pStyle w:val="af0"/>
        <w:rPr>
          <w:rtl/>
        </w:rPr>
      </w:pPr>
      <w:r>
        <w:rPr>
          <w:rtl/>
        </w:rPr>
        <w:br/>
        <w:t>דליה איציק (העבודה-מימד):</w:t>
      </w:r>
    </w:p>
    <w:p w14:paraId="35B3B5E5" w14:textId="77777777" w:rsidR="00000000" w:rsidRDefault="003B3694">
      <w:pPr>
        <w:pStyle w:val="a0"/>
        <w:rPr>
          <w:rtl/>
        </w:rPr>
      </w:pPr>
    </w:p>
    <w:p w14:paraId="4A55E5E3" w14:textId="77777777" w:rsidR="00000000" w:rsidRDefault="003B3694">
      <w:pPr>
        <w:pStyle w:val="a0"/>
        <w:rPr>
          <w:rFonts w:hint="cs"/>
          <w:rtl/>
        </w:rPr>
      </w:pPr>
      <w:r>
        <w:rPr>
          <w:rFonts w:hint="cs"/>
          <w:rtl/>
        </w:rPr>
        <w:t>- - -</w:t>
      </w:r>
    </w:p>
    <w:p w14:paraId="5C610B2E" w14:textId="77777777" w:rsidR="00000000" w:rsidRDefault="003B3694">
      <w:pPr>
        <w:pStyle w:val="af0"/>
        <w:rPr>
          <w:rtl/>
        </w:rPr>
      </w:pPr>
      <w:r>
        <w:rPr>
          <w:rtl/>
        </w:rPr>
        <w:br/>
        <w:t>דוד אזולא</w:t>
      </w:r>
      <w:r>
        <w:rPr>
          <w:rtl/>
        </w:rPr>
        <w:t>י (ש"ס):</w:t>
      </w:r>
    </w:p>
    <w:p w14:paraId="11F6DC20" w14:textId="77777777" w:rsidR="00000000" w:rsidRDefault="003B3694">
      <w:pPr>
        <w:pStyle w:val="a0"/>
        <w:rPr>
          <w:rtl/>
        </w:rPr>
      </w:pPr>
    </w:p>
    <w:p w14:paraId="46676721" w14:textId="77777777" w:rsidR="00000000" w:rsidRDefault="003B3694">
      <w:pPr>
        <w:pStyle w:val="a0"/>
        <w:rPr>
          <w:rFonts w:hint="cs"/>
          <w:rtl/>
        </w:rPr>
      </w:pPr>
      <w:r>
        <w:rPr>
          <w:rFonts w:hint="cs"/>
          <w:rtl/>
        </w:rPr>
        <w:t>- - -</w:t>
      </w:r>
    </w:p>
    <w:p w14:paraId="07EC3CFA" w14:textId="77777777" w:rsidR="00000000" w:rsidRDefault="003B3694">
      <w:pPr>
        <w:pStyle w:val="-"/>
        <w:rPr>
          <w:rFonts w:hint="cs"/>
          <w:rtl/>
        </w:rPr>
      </w:pPr>
      <w:bookmarkStart w:id="202" w:name="FS000000493T12_11_2003_13_51_18C"/>
      <w:bookmarkEnd w:id="202"/>
    </w:p>
    <w:p w14:paraId="0CEBEA16" w14:textId="77777777" w:rsidR="00000000" w:rsidRDefault="003B3694">
      <w:pPr>
        <w:pStyle w:val="-"/>
        <w:rPr>
          <w:rtl/>
        </w:rPr>
      </w:pPr>
      <w:r>
        <w:rPr>
          <w:rFonts w:hint="eastAsia"/>
          <w:rtl/>
        </w:rPr>
        <w:t>דוד</w:t>
      </w:r>
      <w:r>
        <w:rPr>
          <w:rtl/>
        </w:rPr>
        <w:t xml:space="preserve"> טל (עם אחד):</w:t>
      </w:r>
    </w:p>
    <w:p w14:paraId="5180085C" w14:textId="77777777" w:rsidR="00000000" w:rsidRDefault="003B3694">
      <w:pPr>
        <w:pStyle w:val="a0"/>
        <w:rPr>
          <w:rtl/>
        </w:rPr>
      </w:pPr>
    </w:p>
    <w:p w14:paraId="37CD9E5E" w14:textId="77777777" w:rsidR="00000000" w:rsidRDefault="003B3694">
      <w:pPr>
        <w:pStyle w:val="a0"/>
        <w:rPr>
          <w:rFonts w:hint="cs"/>
          <w:rtl/>
        </w:rPr>
      </w:pPr>
      <w:r>
        <w:rPr>
          <w:rFonts w:hint="cs"/>
          <w:rtl/>
        </w:rPr>
        <w:t>אנחנו במו ידינו מכרסמים במעמדה של הכנסת, ומדוע אני אומר זאת? מפני שאתם, חברי הכנסת, יכולים לשבת ולדון בהצעות חוק שנה שלמה, ולהעביר הצעות חוק, אבל אם יגיע חוק ההסדרים - - -</w:t>
      </w:r>
    </w:p>
    <w:p w14:paraId="66415A08" w14:textId="77777777" w:rsidR="00000000" w:rsidRDefault="003B3694">
      <w:pPr>
        <w:pStyle w:val="af0"/>
        <w:rPr>
          <w:rtl/>
        </w:rPr>
      </w:pPr>
      <w:r>
        <w:rPr>
          <w:rtl/>
        </w:rPr>
        <w:br/>
        <w:t>דניאל בנלולו (הליכוד):</w:t>
      </w:r>
    </w:p>
    <w:p w14:paraId="7427D598" w14:textId="77777777" w:rsidR="00000000" w:rsidRDefault="003B3694">
      <w:pPr>
        <w:pStyle w:val="a0"/>
        <w:rPr>
          <w:rtl/>
        </w:rPr>
      </w:pPr>
    </w:p>
    <w:p w14:paraId="373A2F9D" w14:textId="77777777" w:rsidR="00000000" w:rsidRDefault="003B3694">
      <w:pPr>
        <w:pStyle w:val="a0"/>
        <w:rPr>
          <w:rFonts w:hint="cs"/>
          <w:rtl/>
        </w:rPr>
      </w:pPr>
      <w:r>
        <w:rPr>
          <w:rFonts w:hint="cs"/>
          <w:rtl/>
        </w:rPr>
        <w:t>על מה אתה מדבר, חבר הכנס</w:t>
      </w:r>
      <w:r>
        <w:rPr>
          <w:rFonts w:hint="cs"/>
          <w:rtl/>
        </w:rPr>
        <w:t>ת טל? - - -</w:t>
      </w:r>
    </w:p>
    <w:p w14:paraId="4E417C91" w14:textId="77777777" w:rsidR="00000000" w:rsidRDefault="003B3694">
      <w:pPr>
        <w:pStyle w:val="af0"/>
        <w:rPr>
          <w:rtl/>
        </w:rPr>
      </w:pPr>
      <w:r>
        <w:rPr>
          <w:rtl/>
        </w:rPr>
        <w:br/>
        <w:t>קריאות:</w:t>
      </w:r>
    </w:p>
    <w:p w14:paraId="41549B0C" w14:textId="77777777" w:rsidR="00000000" w:rsidRDefault="003B3694">
      <w:pPr>
        <w:pStyle w:val="a0"/>
        <w:rPr>
          <w:rtl/>
        </w:rPr>
      </w:pPr>
    </w:p>
    <w:p w14:paraId="65CCE310" w14:textId="77777777" w:rsidR="00000000" w:rsidRDefault="003B3694">
      <w:pPr>
        <w:pStyle w:val="a0"/>
        <w:rPr>
          <w:rFonts w:hint="cs"/>
          <w:rtl/>
        </w:rPr>
      </w:pPr>
      <w:r>
        <w:rPr>
          <w:rFonts w:hint="cs"/>
          <w:rtl/>
        </w:rPr>
        <w:t>- - -</w:t>
      </w:r>
    </w:p>
    <w:p w14:paraId="002FD680" w14:textId="77777777" w:rsidR="00000000" w:rsidRDefault="003B3694">
      <w:pPr>
        <w:pStyle w:val="af0"/>
        <w:rPr>
          <w:rtl/>
        </w:rPr>
      </w:pPr>
      <w:r>
        <w:rPr>
          <w:rtl/>
        </w:rPr>
        <w:br/>
        <w:t>זאב בוים (הליכוד):</w:t>
      </w:r>
    </w:p>
    <w:p w14:paraId="46449F60" w14:textId="77777777" w:rsidR="00000000" w:rsidRDefault="003B3694">
      <w:pPr>
        <w:pStyle w:val="a0"/>
        <w:rPr>
          <w:rtl/>
        </w:rPr>
      </w:pPr>
    </w:p>
    <w:p w14:paraId="51A30C87" w14:textId="77777777" w:rsidR="00000000" w:rsidRDefault="003B3694">
      <w:pPr>
        <w:pStyle w:val="a0"/>
        <w:rPr>
          <w:rFonts w:hint="cs"/>
          <w:rtl/>
        </w:rPr>
      </w:pPr>
      <w:r>
        <w:rPr>
          <w:rFonts w:hint="cs"/>
          <w:rtl/>
        </w:rPr>
        <w:t>הוא צריך לדבר לגופו - - -</w:t>
      </w:r>
    </w:p>
    <w:p w14:paraId="7724796C" w14:textId="77777777" w:rsidR="00000000" w:rsidRDefault="003B3694">
      <w:pPr>
        <w:pStyle w:val="-"/>
        <w:rPr>
          <w:rtl/>
        </w:rPr>
      </w:pPr>
      <w:r>
        <w:rPr>
          <w:rtl/>
        </w:rPr>
        <w:br/>
      </w:r>
      <w:bookmarkStart w:id="203" w:name="FS000000493T12_11_2003_13_53_09C"/>
      <w:bookmarkEnd w:id="203"/>
      <w:r>
        <w:rPr>
          <w:rtl/>
        </w:rPr>
        <w:t>דוד טל (עם אחד):</w:t>
      </w:r>
    </w:p>
    <w:p w14:paraId="4D531108" w14:textId="77777777" w:rsidR="00000000" w:rsidRDefault="003B3694">
      <w:pPr>
        <w:pStyle w:val="a0"/>
        <w:rPr>
          <w:rtl/>
        </w:rPr>
      </w:pPr>
    </w:p>
    <w:p w14:paraId="06C12FDC" w14:textId="77777777" w:rsidR="00000000" w:rsidRDefault="003B3694">
      <w:pPr>
        <w:pStyle w:val="a0"/>
        <w:rPr>
          <w:rFonts w:hint="cs"/>
          <w:rtl/>
        </w:rPr>
      </w:pPr>
      <w:r>
        <w:rPr>
          <w:rFonts w:hint="cs"/>
          <w:rtl/>
        </w:rPr>
        <w:t xml:space="preserve">אני מדבר לגופו. אני פשוט נותן דוגמה, ומותר לי לתת דוגמה, אדוני סגן שר הביטחון. אני נותן דוגמה, ומותר לי לתת דוגמה, ואפילו שתיים. </w:t>
      </w:r>
    </w:p>
    <w:p w14:paraId="3C55B721" w14:textId="77777777" w:rsidR="00000000" w:rsidRDefault="003B3694">
      <w:pPr>
        <w:pStyle w:val="af0"/>
        <w:rPr>
          <w:rtl/>
        </w:rPr>
      </w:pPr>
      <w:r>
        <w:rPr>
          <w:rtl/>
        </w:rPr>
        <w:br/>
        <w:t>שר התשתיות הלאומיות יוסף פריצקי</w:t>
      </w:r>
      <w:r>
        <w:rPr>
          <w:rtl/>
        </w:rPr>
        <w:t>:</w:t>
      </w:r>
    </w:p>
    <w:p w14:paraId="3F5F4D46" w14:textId="77777777" w:rsidR="00000000" w:rsidRDefault="003B3694">
      <w:pPr>
        <w:pStyle w:val="a0"/>
        <w:rPr>
          <w:rtl/>
        </w:rPr>
      </w:pPr>
    </w:p>
    <w:p w14:paraId="46243991" w14:textId="77777777" w:rsidR="00000000" w:rsidRDefault="003B3694">
      <w:pPr>
        <w:pStyle w:val="a0"/>
        <w:rPr>
          <w:rFonts w:hint="cs"/>
          <w:rtl/>
        </w:rPr>
      </w:pPr>
      <w:r>
        <w:rPr>
          <w:rFonts w:hint="cs"/>
          <w:rtl/>
        </w:rPr>
        <w:t>- - -</w:t>
      </w:r>
    </w:p>
    <w:p w14:paraId="76C13FEC" w14:textId="77777777" w:rsidR="00000000" w:rsidRDefault="003B3694">
      <w:pPr>
        <w:pStyle w:val="af0"/>
        <w:rPr>
          <w:rtl/>
        </w:rPr>
      </w:pPr>
      <w:r>
        <w:rPr>
          <w:rtl/>
        </w:rPr>
        <w:br/>
        <w:t>רוחמה אברהם (הליכוד):</w:t>
      </w:r>
    </w:p>
    <w:p w14:paraId="6EBE2F2D" w14:textId="77777777" w:rsidR="00000000" w:rsidRDefault="003B3694">
      <w:pPr>
        <w:pStyle w:val="a0"/>
        <w:rPr>
          <w:rtl/>
        </w:rPr>
      </w:pPr>
    </w:p>
    <w:p w14:paraId="1124C7AA" w14:textId="77777777" w:rsidR="00000000" w:rsidRDefault="003B3694">
      <w:pPr>
        <w:pStyle w:val="a0"/>
        <w:rPr>
          <w:rFonts w:hint="cs"/>
          <w:rtl/>
        </w:rPr>
      </w:pPr>
      <w:r>
        <w:rPr>
          <w:rFonts w:hint="cs"/>
          <w:rtl/>
        </w:rPr>
        <w:t>- - -</w:t>
      </w:r>
    </w:p>
    <w:p w14:paraId="4B0C710A" w14:textId="77777777" w:rsidR="00000000" w:rsidRDefault="003B3694">
      <w:pPr>
        <w:pStyle w:val="-"/>
        <w:rPr>
          <w:rtl/>
        </w:rPr>
      </w:pPr>
      <w:r>
        <w:rPr>
          <w:rtl/>
        </w:rPr>
        <w:br/>
      </w:r>
      <w:bookmarkStart w:id="204" w:name="FS000000493T12_11_2003_13_54_24C"/>
      <w:bookmarkEnd w:id="204"/>
      <w:r>
        <w:rPr>
          <w:rtl/>
        </w:rPr>
        <w:t>דוד טל (עם אחד):</w:t>
      </w:r>
    </w:p>
    <w:p w14:paraId="375973E3" w14:textId="77777777" w:rsidR="00000000" w:rsidRDefault="003B3694">
      <w:pPr>
        <w:pStyle w:val="a0"/>
        <w:rPr>
          <w:rtl/>
        </w:rPr>
      </w:pPr>
    </w:p>
    <w:p w14:paraId="7DBF8A7A" w14:textId="77777777" w:rsidR="00000000" w:rsidRDefault="003B3694">
      <w:pPr>
        <w:pStyle w:val="a0"/>
        <w:rPr>
          <w:rFonts w:hint="cs"/>
          <w:rtl/>
        </w:rPr>
      </w:pPr>
      <w:r>
        <w:rPr>
          <w:rFonts w:hint="cs"/>
          <w:rtl/>
        </w:rPr>
        <w:t xml:space="preserve">מותר גם מותר לי. זה מאוד רלוונטי להצעת החוק הזאת - כפי שאמרתי - ואני אצביע נגד ההצעה הזאת. מדוע אני אצביע נגד ההצעה הזאת? מפני שאם אני לא אצביע נגד ואתם לא תצביעו נגד - אנחנו נעשה מעצמנו צחוק, מפני </w:t>
      </w:r>
      <w:r>
        <w:rPr>
          <w:rFonts w:hint="cs"/>
          <w:rtl/>
        </w:rPr>
        <w:t xml:space="preserve">שיגיע שר או ראש ממשלה כזה או אחר, שישנה חוק כפי שאמר שר המשפטים </w:t>
      </w:r>
      <w:r>
        <w:rPr>
          <w:rtl/>
        </w:rPr>
        <w:t>–</w:t>
      </w:r>
      <w:r>
        <w:rPr>
          <w:rFonts w:hint="cs"/>
          <w:rtl/>
        </w:rPr>
        <w:t xml:space="preserve"> חוק-יסוד, קונסטיטוציה. הוא ישנה את הצעת החוק במשיכת קולמוס. אז ניראה יותר טוב בפני העם? אז התדמית שלנו תהיה טובה יותר, נכונה יותר, ראויה יותר? </w:t>
      </w:r>
    </w:p>
    <w:p w14:paraId="3830614F" w14:textId="77777777" w:rsidR="00000000" w:rsidRDefault="003B3694">
      <w:pPr>
        <w:pStyle w:val="a0"/>
        <w:rPr>
          <w:rFonts w:hint="cs"/>
          <w:rtl/>
        </w:rPr>
      </w:pPr>
    </w:p>
    <w:p w14:paraId="3311D842" w14:textId="77777777" w:rsidR="00000000" w:rsidRDefault="003B3694">
      <w:pPr>
        <w:pStyle w:val="a0"/>
        <w:rPr>
          <w:rFonts w:hint="cs"/>
          <w:rtl/>
        </w:rPr>
      </w:pPr>
      <w:r>
        <w:rPr>
          <w:rFonts w:hint="cs"/>
          <w:rtl/>
        </w:rPr>
        <w:t>אתה לא חושב, אדוני שר המשפטים, שאנו עושים עצמ</w:t>
      </w:r>
      <w:r>
        <w:rPr>
          <w:rFonts w:hint="cs"/>
          <w:rtl/>
        </w:rPr>
        <w:t>נו ללעג, לצחוק ולשנינה בעיני כל הציבור, בעיני העם, שאנחנו מחליטים היום להצביע כך, ומחר יבוא ראש ממשלה כזה או אחר וישנה את החוק כהרף עין? למה אמרתי את זה, מפני שגם היום בוועדת הכנסת נעשה אותו דבר. אתה יכול לעבוד שנה שלמה על חוק מסוים, חוק מצוין, וכהרף עין ב</w:t>
      </w:r>
      <w:r>
        <w:rPr>
          <w:rFonts w:hint="cs"/>
          <w:rtl/>
        </w:rPr>
        <w:t>אים אנשי האוצר, בגיבוי מלא של שר האוצר, ומשנים ומוחקים - כל מה שאתה רוצה.</w:t>
      </w:r>
    </w:p>
    <w:p w14:paraId="4EA23D88" w14:textId="77777777" w:rsidR="00000000" w:rsidRDefault="003B3694">
      <w:pPr>
        <w:pStyle w:val="a0"/>
        <w:ind w:firstLine="0"/>
        <w:rPr>
          <w:rFonts w:hint="cs"/>
          <w:rtl/>
        </w:rPr>
      </w:pPr>
    </w:p>
    <w:p w14:paraId="411F7747" w14:textId="77777777" w:rsidR="00000000" w:rsidRDefault="003B3694">
      <w:pPr>
        <w:pStyle w:val="a0"/>
        <w:ind w:firstLine="0"/>
        <w:rPr>
          <w:rFonts w:hint="cs"/>
          <w:rtl/>
        </w:rPr>
      </w:pPr>
      <w:r>
        <w:rPr>
          <w:rFonts w:hint="cs"/>
          <w:rtl/>
        </w:rPr>
        <w:tab/>
        <w:t>היה זה פלא בעיני, שאתה, אדוני שר המשפטים היושב בממשלה - - -</w:t>
      </w:r>
    </w:p>
    <w:p w14:paraId="6F2FB5B5" w14:textId="77777777" w:rsidR="00000000" w:rsidRDefault="003B3694">
      <w:pPr>
        <w:pStyle w:val="a0"/>
        <w:ind w:firstLine="0"/>
        <w:rPr>
          <w:rFonts w:hint="cs"/>
          <w:rtl/>
        </w:rPr>
      </w:pPr>
    </w:p>
    <w:p w14:paraId="145AD592" w14:textId="77777777" w:rsidR="00000000" w:rsidRDefault="003B3694">
      <w:pPr>
        <w:pStyle w:val="af0"/>
        <w:rPr>
          <w:rtl/>
        </w:rPr>
      </w:pPr>
      <w:r>
        <w:rPr>
          <w:rFonts w:hint="eastAsia"/>
          <w:rtl/>
        </w:rPr>
        <w:t>מוחמד</w:t>
      </w:r>
      <w:r>
        <w:rPr>
          <w:rtl/>
        </w:rPr>
        <w:t xml:space="preserve"> ברכה (חד"ש-תע"ל):</w:t>
      </w:r>
    </w:p>
    <w:p w14:paraId="7BBFFC68" w14:textId="77777777" w:rsidR="00000000" w:rsidRDefault="003B3694">
      <w:pPr>
        <w:pStyle w:val="a0"/>
        <w:rPr>
          <w:rFonts w:hint="cs"/>
          <w:rtl/>
        </w:rPr>
      </w:pPr>
    </w:p>
    <w:p w14:paraId="0F430EBB" w14:textId="77777777" w:rsidR="00000000" w:rsidRDefault="003B3694">
      <w:pPr>
        <w:pStyle w:val="a0"/>
        <w:rPr>
          <w:rFonts w:hint="cs"/>
          <w:rtl/>
        </w:rPr>
      </w:pPr>
      <w:r>
        <w:rPr>
          <w:rFonts w:hint="cs"/>
          <w:rtl/>
        </w:rPr>
        <w:t xml:space="preserve">- - - </w:t>
      </w:r>
    </w:p>
    <w:p w14:paraId="1A98D39C" w14:textId="77777777" w:rsidR="00000000" w:rsidRDefault="003B3694">
      <w:pPr>
        <w:pStyle w:val="a0"/>
        <w:ind w:firstLine="0"/>
        <w:rPr>
          <w:rFonts w:hint="cs"/>
          <w:rtl/>
        </w:rPr>
      </w:pPr>
    </w:p>
    <w:p w14:paraId="73FAB992" w14:textId="77777777" w:rsidR="00000000" w:rsidRDefault="003B3694">
      <w:pPr>
        <w:pStyle w:val="-"/>
        <w:rPr>
          <w:rtl/>
        </w:rPr>
      </w:pPr>
      <w:bookmarkStart w:id="205" w:name="FS000000493T12_11_2003_13_07_34C"/>
      <w:bookmarkEnd w:id="205"/>
      <w:r>
        <w:rPr>
          <w:rtl/>
        </w:rPr>
        <w:t>דוד טל (עם אחד):</w:t>
      </w:r>
    </w:p>
    <w:p w14:paraId="74AE1531" w14:textId="77777777" w:rsidR="00000000" w:rsidRDefault="003B3694">
      <w:pPr>
        <w:pStyle w:val="a0"/>
        <w:rPr>
          <w:rtl/>
        </w:rPr>
      </w:pPr>
    </w:p>
    <w:p w14:paraId="556FDC14" w14:textId="77777777" w:rsidR="00000000" w:rsidRDefault="003B3694">
      <w:pPr>
        <w:pStyle w:val="a0"/>
        <w:rPr>
          <w:rFonts w:hint="cs"/>
          <w:rtl/>
        </w:rPr>
      </w:pPr>
      <w:r>
        <w:rPr>
          <w:rFonts w:hint="cs"/>
          <w:rtl/>
        </w:rPr>
        <w:t xml:space="preserve">- - - שאתה, אדוני שר המשפטים, אולי לא ראית - אני רוצה לדון אותך לכף </w:t>
      </w:r>
      <w:r>
        <w:rPr>
          <w:rFonts w:hint="cs"/>
          <w:rtl/>
        </w:rPr>
        <w:t>זכות - שבסעיף 109 לחוק ההסדרים הקודם נאמר במפורש, שכל מי שהורשע, לא יוכל לבוא בקשרים - אתה מקשיב, השר לפיד - עם רשויות וגופים שונים. על-פי התיקונים שאתם עושים, הם יכולים גם יכולים. אנשים שהורשעו בדין, שעברו על חוק שכר מינימום וחוקים אחרים, הממשלה תוכל להתק</w:t>
      </w:r>
      <w:r>
        <w:rPr>
          <w:rFonts w:hint="cs"/>
          <w:rtl/>
        </w:rPr>
        <w:t>שר אתם בחוזים, והם יוכלו להשתתף במכרזים. זה נראה לך בסדר, זה נראה לך הגיוני? עם כל הכבוד, בלי קואליציה ואופוזיציה, אני מדבר אל השכל הישר שלך, האם זה נראה בסדר?</w:t>
      </w:r>
    </w:p>
    <w:p w14:paraId="3F5ADF08" w14:textId="77777777" w:rsidR="00000000" w:rsidRDefault="003B3694">
      <w:pPr>
        <w:pStyle w:val="a0"/>
        <w:ind w:firstLine="0"/>
        <w:rPr>
          <w:rFonts w:hint="cs"/>
          <w:rtl/>
        </w:rPr>
      </w:pPr>
    </w:p>
    <w:p w14:paraId="1C2B01BC" w14:textId="77777777" w:rsidR="00000000" w:rsidRDefault="003B3694">
      <w:pPr>
        <w:pStyle w:val="af1"/>
        <w:rPr>
          <w:rtl/>
        </w:rPr>
      </w:pPr>
      <w:r>
        <w:rPr>
          <w:rtl/>
        </w:rPr>
        <w:t>היו"ר אתי לבני:</w:t>
      </w:r>
    </w:p>
    <w:p w14:paraId="38EE5C3E" w14:textId="77777777" w:rsidR="00000000" w:rsidRDefault="003B3694">
      <w:pPr>
        <w:pStyle w:val="a0"/>
        <w:rPr>
          <w:rtl/>
        </w:rPr>
      </w:pPr>
    </w:p>
    <w:p w14:paraId="2B559349" w14:textId="77777777" w:rsidR="00000000" w:rsidRDefault="003B3694">
      <w:pPr>
        <w:pStyle w:val="a0"/>
        <w:rPr>
          <w:rFonts w:hint="cs"/>
          <w:rtl/>
        </w:rPr>
      </w:pPr>
      <w:r>
        <w:rPr>
          <w:rFonts w:hint="cs"/>
          <w:rtl/>
        </w:rPr>
        <w:t>יש לך עוד דקה ועשר שניות.</w:t>
      </w:r>
    </w:p>
    <w:p w14:paraId="0D002C6B" w14:textId="77777777" w:rsidR="00000000" w:rsidRDefault="003B3694">
      <w:pPr>
        <w:pStyle w:val="-"/>
        <w:rPr>
          <w:rFonts w:hint="cs"/>
          <w:rtl/>
        </w:rPr>
      </w:pPr>
      <w:bookmarkStart w:id="206" w:name="FS000000493T12_11_2003_13_11_44C"/>
      <w:bookmarkEnd w:id="206"/>
    </w:p>
    <w:p w14:paraId="5AB4B0A1" w14:textId="77777777" w:rsidR="00000000" w:rsidRDefault="003B3694">
      <w:pPr>
        <w:pStyle w:val="-"/>
        <w:rPr>
          <w:rtl/>
        </w:rPr>
      </w:pPr>
      <w:r>
        <w:rPr>
          <w:rtl/>
        </w:rPr>
        <w:t>דוד טל (עם אחד):</w:t>
      </w:r>
    </w:p>
    <w:p w14:paraId="60E8ED53" w14:textId="77777777" w:rsidR="00000000" w:rsidRDefault="003B3694">
      <w:pPr>
        <w:pStyle w:val="a0"/>
        <w:rPr>
          <w:rtl/>
        </w:rPr>
      </w:pPr>
    </w:p>
    <w:p w14:paraId="62E56503" w14:textId="77777777" w:rsidR="00000000" w:rsidRDefault="003B3694">
      <w:pPr>
        <w:pStyle w:val="a0"/>
        <w:rPr>
          <w:rFonts w:hint="cs"/>
          <w:rtl/>
        </w:rPr>
      </w:pPr>
      <w:r>
        <w:rPr>
          <w:rFonts w:hint="cs"/>
          <w:rtl/>
        </w:rPr>
        <w:t>גברתי היושבת בראש, את לא מקבלת הו</w:t>
      </w:r>
      <w:r>
        <w:rPr>
          <w:rFonts w:hint="cs"/>
          <w:rtl/>
        </w:rPr>
        <w:t>ראות מהשר.</w:t>
      </w:r>
    </w:p>
    <w:p w14:paraId="15611875" w14:textId="77777777" w:rsidR="00000000" w:rsidRDefault="003B3694">
      <w:pPr>
        <w:pStyle w:val="a0"/>
        <w:ind w:firstLine="0"/>
        <w:rPr>
          <w:rFonts w:hint="cs"/>
          <w:rtl/>
        </w:rPr>
      </w:pPr>
    </w:p>
    <w:p w14:paraId="48F3F75A" w14:textId="77777777" w:rsidR="00000000" w:rsidRDefault="003B3694">
      <w:pPr>
        <w:pStyle w:val="af1"/>
        <w:rPr>
          <w:rtl/>
        </w:rPr>
      </w:pPr>
      <w:r>
        <w:rPr>
          <w:rtl/>
        </w:rPr>
        <w:t>היו"ר אתי לבני:</w:t>
      </w:r>
    </w:p>
    <w:p w14:paraId="52651009" w14:textId="77777777" w:rsidR="00000000" w:rsidRDefault="003B3694">
      <w:pPr>
        <w:pStyle w:val="a0"/>
        <w:rPr>
          <w:rtl/>
        </w:rPr>
      </w:pPr>
    </w:p>
    <w:p w14:paraId="0A250908" w14:textId="77777777" w:rsidR="00000000" w:rsidRDefault="003B3694">
      <w:pPr>
        <w:pStyle w:val="a0"/>
        <w:rPr>
          <w:rFonts w:hint="cs"/>
          <w:rtl/>
        </w:rPr>
      </w:pPr>
      <w:r>
        <w:rPr>
          <w:rFonts w:hint="cs"/>
          <w:rtl/>
        </w:rPr>
        <w:t>איזה הוראות? יש לך עוד דקה  לפי השעון. על מה אתה מדבר, איזה הוראות? תמשיך את דבריך ותסיים אותם.</w:t>
      </w:r>
    </w:p>
    <w:p w14:paraId="49D830A0" w14:textId="77777777" w:rsidR="00000000" w:rsidRDefault="003B3694">
      <w:pPr>
        <w:pStyle w:val="af0"/>
        <w:rPr>
          <w:rFonts w:hint="cs"/>
          <w:rtl/>
        </w:rPr>
      </w:pPr>
    </w:p>
    <w:p w14:paraId="05CE5739" w14:textId="77777777" w:rsidR="00000000" w:rsidRDefault="003B3694">
      <w:pPr>
        <w:pStyle w:val="af0"/>
        <w:rPr>
          <w:rtl/>
        </w:rPr>
      </w:pPr>
      <w:r>
        <w:rPr>
          <w:rFonts w:hint="eastAsia"/>
          <w:rtl/>
        </w:rPr>
        <w:t>יצחק</w:t>
      </w:r>
      <w:r>
        <w:rPr>
          <w:rtl/>
        </w:rPr>
        <w:t xml:space="preserve"> כהן (ש"ס):</w:t>
      </w:r>
    </w:p>
    <w:p w14:paraId="57F4EB2A" w14:textId="77777777" w:rsidR="00000000" w:rsidRDefault="003B3694">
      <w:pPr>
        <w:pStyle w:val="a0"/>
        <w:rPr>
          <w:rFonts w:hint="cs"/>
          <w:rtl/>
        </w:rPr>
      </w:pPr>
    </w:p>
    <w:p w14:paraId="69EE92B5" w14:textId="77777777" w:rsidR="00000000" w:rsidRDefault="003B3694">
      <w:pPr>
        <w:pStyle w:val="a0"/>
        <w:rPr>
          <w:rFonts w:hint="cs"/>
          <w:rtl/>
        </w:rPr>
      </w:pPr>
      <w:r>
        <w:rPr>
          <w:rFonts w:hint="cs"/>
          <w:rtl/>
        </w:rPr>
        <w:t>- - -</w:t>
      </w:r>
    </w:p>
    <w:p w14:paraId="007F0B8A" w14:textId="77777777" w:rsidR="00000000" w:rsidRDefault="003B3694">
      <w:pPr>
        <w:pStyle w:val="af0"/>
        <w:rPr>
          <w:rFonts w:hint="cs"/>
          <w:rtl/>
        </w:rPr>
      </w:pPr>
    </w:p>
    <w:p w14:paraId="24EA622F" w14:textId="77777777" w:rsidR="00000000" w:rsidRDefault="003B3694">
      <w:pPr>
        <w:pStyle w:val="af0"/>
        <w:rPr>
          <w:rtl/>
        </w:rPr>
      </w:pPr>
      <w:r>
        <w:rPr>
          <w:rFonts w:hint="eastAsia"/>
          <w:rtl/>
        </w:rPr>
        <w:t>זהבה</w:t>
      </w:r>
      <w:r>
        <w:rPr>
          <w:rtl/>
        </w:rPr>
        <w:t xml:space="preserve"> גלאון (מרצ):</w:t>
      </w:r>
    </w:p>
    <w:p w14:paraId="4EC56FA1" w14:textId="77777777" w:rsidR="00000000" w:rsidRDefault="003B3694">
      <w:pPr>
        <w:pStyle w:val="a0"/>
        <w:rPr>
          <w:rFonts w:hint="cs"/>
          <w:rtl/>
        </w:rPr>
      </w:pPr>
    </w:p>
    <w:p w14:paraId="07584E91" w14:textId="77777777" w:rsidR="00000000" w:rsidRDefault="003B3694">
      <w:pPr>
        <w:pStyle w:val="a0"/>
        <w:rPr>
          <w:rFonts w:hint="cs"/>
          <w:rtl/>
        </w:rPr>
      </w:pPr>
      <w:r>
        <w:rPr>
          <w:rFonts w:hint="cs"/>
          <w:rtl/>
        </w:rPr>
        <w:t>- - -</w:t>
      </w:r>
    </w:p>
    <w:p w14:paraId="61CACF04" w14:textId="77777777" w:rsidR="00000000" w:rsidRDefault="003B3694">
      <w:pPr>
        <w:pStyle w:val="-"/>
        <w:rPr>
          <w:rFonts w:hint="cs"/>
          <w:rtl/>
        </w:rPr>
      </w:pPr>
      <w:bookmarkStart w:id="207" w:name="FS000000493T12_11_2003_13_12_33C"/>
      <w:bookmarkEnd w:id="207"/>
    </w:p>
    <w:p w14:paraId="3C74AB17" w14:textId="77777777" w:rsidR="00000000" w:rsidRDefault="003B3694">
      <w:pPr>
        <w:pStyle w:val="-"/>
        <w:rPr>
          <w:rtl/>
        </w:rPr>
      </w:pPr>
      <w:r>
        <w:rPr>
          <w:rtl/>
        </w:rPr>
        <w:t>דוד טל (עם אחד):</w:t>
      </w:r>
    </w:p>
    <w:p w14:paraId="62D454A4" w14:textId="77777777" w:rsidR="00000000" w:rsidRDefault="003B3694">
      <w:pPr>
        <w:pStyle w:val="a0"/>
        <w:rPr>
          <w:rtl/>
        </w:rPr>
      </w:pPr>
    </w:p>
    <w:p w14:paraId="06BFF5C4" w14:textId="77777777" w:rsidR="00000000" w:rsidRDefault="003B3694">
      <w:pPr>
        <w:pStyle w:val="a0"/>
        <w:rPr>
          <w:rFonts w:hint="cs"/>
          <w:rtl/>
        </w:rPr>
      </w:pPr>
      <w:r>
        <w:rPr>
          <w:rFonts w:hint="cs"/>
          <w:rtl/>
        </w:rPr>
        <w:t>אבל מפריעים לי, ואת לא - - -</w:t>
      </w:r>
    </w:p>
    <w:p w14:paraId="0D44200C" w14:textId="77777777" w:rsidR="00000000" w:rsidRDefault="003B3694">
      <w:pPr>
        <w:pStyle w:val="a0"/>
        <w:ind w:firstLine="0"/>
        <w:rPr>
          <w:rFonts w:hint="cs"/>
          <w:rtl/>
        </w:rPr>
      </w:pPr>
    </w:p>
    <w:p w14:paraId="098E168C" w14:textId="77777777" w:rsidR="00000000" w:rsidRDefault="003B3694">
      <w:pPr>
        <w:pStyle w:val="af1"/>
        <w:rPr>
          <w:rtl/>
        </w:rPr>
      </w:pPr>
      <w:r>
        <w:rPr>
          <w:rtl/>
        </w:rPr>
        <w:t>היו"ר אתי לבני:</w:t>
      </w:r>
    </w:p>
    <w:p w14:paraId="2B03B674" w14:textId="77777777" w:rsidR="00000000" w:rsidRDefault="003B3694">
      <w:pPr>
        <w:pStyle w:val="a0"/>
        <w:rPr>
          <w:rtl/>
        </w:rPr>
      </w:pPr>
    </w:p>
    <w:p w14:paraId="487B3F74" w14:textId="77777777" w:rsidR="00000000" w:rsidRDefault="003B3694">
      <w:pPr>
        <w:pStyle w:val="a0"/>
        <w:rPr>
          <w:rFonts w:hint="cs"/>
          <w:rtl/>
        </w:rPr>
      </w:pPr>
      <w:r>
        <w:rPr>
          <w:rFonts w:hint="cs"/>
          <w:rtl/>
        </w:rPr>
        <w:t>אף אחד לא מפריע</w:t>
      </w:r>
      <w:r>
        <w:rPr>
          <w:rFonts w:hint="cs"/>
          <w:rtl/>
        </w:rPr>
        <w:t xml:space="preserve"> לך.</w:t>
      </w:r>
    </w:p>
    <w:p w14:paraId="3B3E31A3" w14:textId="77777777" w:rsidR="00000000" w:rsidRDefault="003B3694">
      <w:pPr>
        <w:pStyle w:val="a0"/>
        <w:ind w:firstLine="0"/>
        <w:rPr>
          <w:rFonts w:hint="cs"/>
          <w:rtl/>
        </w:rPr>
      </w:pPr>
    </w:p>
    <w:p w14:paraId="5C0314A7" w14:textId="77777777" w:rsidR="00000000" w:rsidRDefault="003B3694">
      <w:pPr>
        <w:pStyle w:val="-"/>
        <w:rPr>
          <w:rtl/>
        </w:rPr>
      </w:pPr>
      <w:bookmarkStart w:id="208" w:name="FS000000493T12_11_2003_13_13_12C"/>
      <w:bookmarkEnd w:id="208"/>
      <w:r>
        <w:rPr>
          <w:rtl/>
        </w:rPr>
        <w:t>דוד טל (עם אחד):</w:t>
      </w:r>
    </w:p>
    <w:p w14:paraId="7D3C2DB8" w14:textId="77777777" w:rsidR="00000000" w:rsidRDefault="003B3694">
      <w:pPr>
        <w:pStyle w:val="a0"/>
        <w:rPr>
          <w:rtl/>
        </w:rPr>
      </w:pPr>
    </w:p>
    <w:p w14:paraId="08B2F0FF" w14:textId="77777777" w:rsidR="00000000" w:rsidRDefault="003B3694">
      <w:pPr>
        <w:pStyle w:val="a0"/>
        <w:rPr>
          <w:rFonts w:hint="cs"/>
          <w:rtl/>
        </w:rPr>
      </w:pPr>
      <w:r>
        <w:rPr>
          <w:rFonts w:hint="cs"/>
          <w:rtl/>
        </w:rPr>
        <w:t>עם הצעקות  האלה?</w:t>
      </w:r>
    </w:p>
    <w:p w14:paraId="53D41192" w14:textId="77777777" w:rsidR="00000000" w:rsidRDefault="003B3694">
      <w:pPr>
        <w:pStyle w:val="af1"/>
        <w:rPr>
          <w:rFonts w:hint="cs"/>
          <w:rtl/>
        </w:rPr>
      </w:pPr>
    </w:p>
    <w:p w14:paraId="09B2EAF4" w14:textId="77777777" w:rsidR="00000000" w:rsidRDefault="003B3694">
      <w:pPr>
        <w:pStyle w:val="af1"/>
        <w:rPr>
          <w:rtl/>
        </w:rPr>
      </w:pPr>
      <w:r>
        <w:rPr>
          <w:rtl/>
        </w:rPr>
        <w:t>היו"ר אתי לבני:</w:t>
      </w:r>
    </w:p>
    <w:p w14:paraId="2FEC4F1C" w14:textId="77777777" w:rsidR="00000000" w:rsidRDefault="003B3694">
      <w:pPr>
        <w:pStyle w:val="a0"/>
        <w:rPr>
          <w:rtl/>
        </w:rPr>
      </w:pPr>
    </w:p>
    <w:p w14:paraId="17A3AF0E" w14:textId="77777777" w:rsidR="00000000" w:rsidRDefault="003B3694">
      <w:pPr>
        <w:pStyle w:val="a0"/>
        <w:rPr>
          <w:rFonts w:hint="cs"/>
          <w:rtl/>
        </w:rPr>
      </w:pPr>
      <w:r>
        <w:rPr>
          <w:rFonts w:hint="cs"/>
          <w:rtl/>
        </w:rPr>
        <w:t>אני מוסיפה לך עוד חצי דקה. תנו לו להמשיך את דבריו.</w:t>
      </w:r>
    </w:p>
    <w:p w14:paraId="7D7F634E" w14:textId="77777777" w:rsidR="00000000" w:rsidRDefault="003B3694">
      <w:pPr>
        <w:pStyle w:val="a0"/>
        <w:ind w:firstLine="0"/>
        <w:rPr>
          <w:rFonts w:hint="cs"/>
          <w:rtl/>
        </w:rPr>
      </w:pPr>
    </w:p>
    <w:p w14:paraId="1B11A285" w14:textId="77777777" w:rsidR="00000000" w:rsidRDefault="003B3694">
      <w:pPr>
        <w:pStyle w:val="-"/>
        <w:rPr>
          <w:rtl/>
        </w:rPr>
      </w:pPr>
      <w:bookmarkStart w:id="209" w:name="FS000000493T12_11_2003_13_14_55C"/>
      <w:bookmarkEnd w:id="209"/>
      <w:r>
        <w:rPr>
          <w:rtl/>
        </w:rPr>
        <w:t>דוד טל (עם אחד):</w:t>
      </w:r>
    </w:p>
    <w:p w14:paraId="0E949379" w14:textId="77777777" w:rsidR="00000000" w:rsidRDefault="003B3694">
      <w:pPr>
        <w:pStyle w:val="a0"/>
        <w:rPr>
          <w:rtl/>
        </w:rPr>
      </w:pPr>
    </w:p>
    <w:p w14:paraId="74EA438C" w14:textId="77777777" w:rsidR="00000000" w:rsidRDefault="003B3694">
      <w:pPr>
        <w:pStyle w:val="a0"/>
        <w:rPr>
          <w:rFonts w:hint="cs"/>
          <w:rtl/>
        </w:rPr>
      </w:pPr>
      <w:r>
        <w:rPr>
          <w:rFonts w:hint="cs"/>
          <w:rtl/>
        </w:rPr>
        <w:t>הציעו לי כאן הצעה מצוינת, ויכול להיות שאצטער על הצבעתי, כי אצטרך להצביע נגד. בואו נעביר את החוק הזה עם שריון של 80 חברי כנסת שי</w:t>
      </w:r>
      <w:r>
        <w:rPr>
          <w:rFonts w:hint="cs"/>
          <w:rtl/>
        </w:rPr>
        <w:t>וכלו לשנות את החוק הזה. אז אומר שהכנסת הזאת לא תהיה ללעג ולשנינה בעיני הציבור. הציבור ידע כי מכאן יצאה הבשורה: כפי שאנחנו מטילים עליהם ומעמיסים מסים וכל מיני מטלות, ושוחקים ורודפים אותם ברגל גסה - כאן אנחנו נותנים דוגמה. הבית הזה, השולחן הזה יצטמצם, יהיה י</w:t>
      </w:r>
      <w:r>
        <w:rPr>
          <w:rFonts w:hint="cs"/>
          <w:rtl/>
        </w:rPr>
        <w:t xml:space="preserve">ותר קטן, וכך גם ההוצאות שלו תצטמצמנה. תהיה בכך סמליות מסוימת: הציבור ידע כי מכאן יצאה הבשורה. אם אדוני יציע שזה ייעשה ברוב של 80 חברי כנסת, הפעם אצביע נגד, אבל לאחר מכן אתמוך כל-כולי בהצעת החוק, משום שאדע שיהיה קשה מאוד לשנות אותה. אשמח מאוד אם אדוני ישיב </w:t>
      </w:r>
      <w:r>
        <w:rPr>
          <w:rFonts w:hint="cs"/>
          <w:rtl/>
        </w:rPr>
        <w:t>לי שהוא מקבל את הצעתי. תודה.</w:t>
      </w:r>
    </w:p>
    <w:p w14:paraId="5A2E53B5" w14:textId="77777777" w:rsidR="00000000" w:rsidRDefault="003B3694">
      <w:pPr>
        <w:pStyle w:val="a0"/>
        <w:ind w:firstLine="0"/>
        <w:rPr>
          <w:rFonts w:hint="cs"/>
          <w:rtl/>
        </w:rPr>
      </w:pPr>
    </w:p>
    <w:p w14:paraId="3E4E3EB7" w14:textId="77777777" w:rsidR="00000000" w:rsidRDefault="003B3694">
      <w:pPr>
        <w:pStyle w:val="af1"/>
        <w:rPr>
          <w:rtl/>
        </w:rPr>
      </w:pPr>
      <w:r>
        <w:rPr>
          <w:rtl/>
        </w:rPr>
        <w:t>היו"ר אתי לבני:</w:t>
      </w:r>
    </w:p>
    <w:p w14:paraId="5AC8C4E6" w14:textId="77777777" w:rsidR="00000000" w:rsidRDefault="003B3694">
      <w:pPr>
        <w:pStyle w:val="a0"/>
        <w:rPr>
          <w:rtl/>
        </w:rPr>
      </w:pPr>
    </w:p>
    <w:p w14:paraId="6336A443" w14:textId="77777777" w:rsidR="00000000" w:rsidRDefault="003B3694">
      <w:pPr>
        <w:pStyle w:val="a0"/>
        <w:rPr>
          <w:rFonts w:hint="cs"/>
          <w:rtl/>
        </w:rPr>
      </w:pPr>
      <w:r>
        <w:rPr>
          <w:rFonts w:hint="cs"/>
          <w:rtl/>
        </w:rPr>
        <w:t>תודה רבה.  חבר הכנסת וילן מבקש להשיב.</w:t>
      </w:r>
    </w:p>
    <w:p w14:paraId="42489015" w14:textId="77777777" w:rsidR="00000000" w:rsidRDefault="003B3694">
      <w:pPr>
        <w:pStyle w:val="a0"/>
        <w:ind w:firstLine="0"/>
        <w:rPr>
          <w:rFonts w:hint="cs"/>
          <w:rtl/>
        </w:rPr>
      </w:pPr>
    </w:p>
    <w:p w14:paraId="74CC4520" w14:textId="77777777" w:rsidR="00000000" w:rsidRDefault="003B3694">
      <w:pPr>
        <w:pStyle w:val="af0"/>
        <w:rPr>
          <w:rtl/>
        </w:rPr>
      </w:pPr>
      <w:r>
        <w:rPr>
          <w:rFonts w:hint="eastAsia"/>
          <w:rtl/>
        </w:rPr>
        <w:t>רן</w:t>
      </w:r>
      <w:r>
        <w:rPr>
          <w:rtl/>
        </w:rPr>
        <w:t xml:space="preserve"> כהן (מרצ):</w:t>
      </w:r>
    </w:p>
    <w:p w14:paraId="5B84D21C" w14:textId="77777777" w:rsidR="00000000" w:rsidRDefault="003B3694">
      <w:pPr>
        <w:pStyle w:val="a0"/>
        <w:rPr>
          <w:rFonts w:hint="cs"/>
          <w:rtl/>
        </w:rPr>
      </w:pPr>
    </w:p>
    <w:p w14:paraId="117D752F" w14:textId="77777777" w:rsidR="00000000" w:rsidRDefault="003B3694">
      <w:pPr>
        <w:pStyle w:val="a0"/>
        <w:rPr>
          <w:rFonts w:hint="cs"/>
          <w:rtl/>
        </w:rPr>
      </w:pPr>
      <w:r>
        <w:rPr>
          <w:rFonts w:hint="cs"/>
          <w:rtl/>
        </w:rPr>
        <w:t>גברתי היושבת-ראש, האם אפשר לקבל תשובה משר המשפטים להצעה של חבר הכנסת דוד טל?</w:t>
      </w:r>
    </w:p>
    <w:p w14:paraId="15054CF7" w14:textId="77777777" w:rsidR="00000000" w:rsidRDefault="003B3694">
      <w:pPr>
        <w:pStyle w:val="a0"/>
        <w:ind w:firstLine="0"/>
        <w:rPr>
          <w:rFonts w:hint="cs"/>
          <w:rtl/>
        </w:rPr>
      </w:pPr>
    </w:p>
    <w:p w14:paraId="07665EC0" w14:textId="77777777" w:rsidR="00000000" w:rsidRDefault="003B3694">
      <w:pPr>
        <w:pStyle w:val="a"/>
        <w:rPr>
          <w:rtl/>
        </w:rPr>
      </w:pPr>
      <w:bookmarkStart w:id="210" w:name="FS000000505T12_11_2003_13_18_38"/>
      <w:bookmarkStart w:id="211" w:name="_Toc69719342"/>
      <w:bookmarkEnd w:id="210"/>
      <w:r>
        <w:rPr>
          <w:rFonts w:hint="eastAsia"/>
          <w:rtl/>
        </w:rPr>
        <w:t>אבשלום</w:t>
      </w:r>
      <w:r>
        <w:rPr>
          <w:rtl/>
        </w:rPr>
        <w:t xml:space="preserve"> וילן (מרצ):</w:t>
      </w:r>
      <w:bookmarkEnd w:id="211"/>
    </w:p>
    <w:p w14:paraId="7D4D9602" w14:textId="77777777" w:rsidR="00000000" w:rsidRDefault="003B3694">
      <w:pPr>
        <w:pStyle w:val="a0"/>
        <w:rPr>
          <w:rFonts w:hint="cs"/>
          <w:rtl/>
        </w:rPr>
      </w:pPr>
    </w:p>
    <w:p w14:paraId="2480B5A7" w14:textId="77777777" w:rsidR="00000000" w:rsidRDefault="003B3694">
      <w:pPr>
        <w:pStyle w:val="a0"/>
        <w:rPr>
          <w:rFonts w:hint="cs"/>
          <w:rtl/>
        </w:rPr>
      </w:pPr>
      <w:r>
        <w:rPr>
          <w:rFonts w:hint="cs"/>
          <w:rtl/>
        </w:rPr>
        <w:t>גברתי היושבת-ראש, אני לא נוהג להשתמש במונחים הלקוחים מעול</w:t>
      </w:r>
      <w:r>
        <w:rPr>
          <w:rFonts w:hint="cs"/>
          <w:rtl/>
        </w:rPr>
        <w:t xml:space="preserve">ם הספורט, כמו פסק זמן, ואני מקווה שגם שרי ממשלת ישראל יכבדו את זה. הרי החוק הזה באמת בא כדי ללכד את הכנסת, ולא לעסוק בפעם המי-יודע-כמה בהתנצחויות שאינן מוסיפות דבר לאיש מאתנו. אבל אם מישהו נהנה מזה, בסדר. </w:t>
      </w:r>
    </w:p>
    <w:p w14:paraId="78C582EF" w14:textId="77777777" w:rsidR="00000000" w:rsidRDefault="003B3694">
      <w:pPr>
        <w:pStyle w:val="a0"/>
        <w:rPr>
          <w:rFonts w:hint="cs"/>
          <w:rtl/>
        </w:rPr>
      </w:pPr>
    </w:p>
    <w:p w14:paraId="4C3CFEAA" w14:textId="77777777" w:rsidR="00000000" w:rsidRDefault="003B3694">
      <w:pPr>
        <w:pStyle w:val="a0"/>
        <w:rPr>
          <w:rFonts w:hint="cs"/>
          <w:rtl/>
        </w:rPr>
      </w:pPr>
      <w:r>
        <w:rPr>
          <w:rFonts w:hint="cs"/>
          <w:rtl/>
        </w:rPr>
        <w:t xml:space="preserve">לעצם העניין, 18 חברי קואליציה והשאר מהאופוזיציה, </w:t>
      </w:r>
      <w:r>
        <w:rPr>
          <w:rFonts w:hint="cs"/>
          <w:rtl/>
        </w:rPr>
        <w:t>חשבנו שבאמת צריך להפסיק את הזיגזג הזה. ממשלת נתניהו העבירה חוק נכון על 18 שרים. באה אחר כך ממשלת ברק ושינתה את החוק, ולכן עובדת על כך ועדת החוקה, בראשות חבר הכנסת מיקי איתן. הגיע הזמן שנתלכד סביב הצעה זו.</w:t>
      </w:r>
    </w:p>
    <w:p w14:paraId="5B0292B4" w14:textId="77777777" w:rsidR="00000000" w:rsidRDefault="003B3694">
      <w:pPr>
        <w:pStyle w:val="a0"/>
        <w:rPr>
          <w:rFonts w:hint="cs"/>
          <w:rtl/>
        </w:rPr>
      </w:pPr>
    </w:p>
    <w:p w14:paraId="0CC2E028" w14:textId="77777777" w:rsidR="00000000" w:rsidRDefault="003B3694">
      <w:pPr>
        <w:pStyle w:val="af0"/>
        <w:rPr>
          <w:rtl/>
        </w:rPr>
      </w:pPr>
      <w:r>
        <w:rPr>
          <w:rFonts w:hint="eastAsia"/>
          <w:rtl/>
        </w:rPr>
        <w:t>גדעון</w:t>
      </w:r>
      <w:r>
        <w:rPr>
          <w:rtl/>
        </w:rPr>
        <w:t xml:space="preserve"> סער (הליכוד):</w:t>
      </w:r>
    </w:p>
    <w:p w14:paraId="2B1E0D10" w14:textId="77777777" w:rsidR="00000000" w:rsidRDefault="003B3694">
      <w:pPr>
        <w:pStyle w:val="a0"/>
        <w:rPr>
          <w:rFonts w:hint="cs"/>
          <w:rtl/>
        </w:rPr>
      </w:pPr>
    </w:p>
    <w:p w14:paraId="3AE7F0EF" w14:textId="77777777" w:rsidR="00000000" w:rsidRDefault="003B3694">
      <w:pPr>
        <w:pStyle w:val="a0"/>
        <w:rPr>
          <w:rFonts w:hint="cs"/>
          <w:rtl/>
        </w:rPr>
      </w:pPr>
      <w:r>
        <w:rPr>
          <w:rFonts w:hint="cs"/>
          <w:rtl/>
        </w:rPr>
        <w:t>את כל הקלקולים של ממשלת ברק א</w:t>
      </w:r>
      <w:r>
        <w:rPr>
          <w:rFonts w:hint="cs"/>
          <w:rtl/>
        </w:rPr>
        <w:t>תה רוצה שנתקן?</w:t>
      </w:r>
    </w:p>
    <w:p w14:paraId="6F12DDA8" w14:textId="77777777" w:rsidR="00000000" w:rsidRDefault="003B3694">
      <w:pPr>
        <w:pStyle w:val="a0"/>
        <w:ind w:firstLine="0"/>
        <w:rPr>
          <w:rFonts w:hint="cs"/>
          <w:rtl/>
        </w:rPr>
      </w:pPr>
    </w:p>
    <w:p w14:paraId="41CE7842" w14:textId="77777777" w:rsidR="00000000" w:rsidRDefault="003B3694">
      <w:pPr>
        <w:pStyle w:val="-"/>
        <w:rPr>
          <w:rtl/>
        </w:rPr>
      </w:pPr>
      <w:bookmarkStart w:id="212" w:name="FS000000505T12_11_2003_13_21_52C"/>
      <w:bookmarkEnd w:id="212"/>
      <w:r>
        <w:rPr>
          <w:rtl/>
        </w:rPr>
        <w:t>אבשלום וילן (מרצ):</w:t>
      </w:r>
    </w:p>
    <w:p w14:paraId="28E84A21" w14:textId="77777777" w:rsidR="00000000" w:rsidRDefault="003B3694">
      <w:pPr>
        <w:pStyle w:val="a0"/>
        <w:rPr>
          <w:rtl/>
        </w:rPr>
      </w:pPr>
    </w:p>
    <w:p w14:paraId="727098C5" w14:textId="77777777" w:rsidR="00000000" w:rsidRDefault="003B3694">
      <w:pPr>
        <w:pStyle w:val="a0"/>
        <w:rPr>
          <w:rFonts w:hint="cs"/>
          <w:rtl/>
        </w:rPr>
      </w:pPr>
      <w:r>
        <w:rPr>
          <w:rFonts w:hint="cs"/>
          <w:rtl/>
        </w:rPr>
        <w:t>גדעון סער, מוטב שלא אציג פה את הפליק-פלאק של 24 השעות האחרונות בנוגע לחוק הזה. זה לא לתפארתכם, עזוב את זה עכשיו. הרי חבר הכנסת סער יצביע בעד החוק, והוא יודע שמבחינה עניינית החוק נכון. אני לא רוצה להיכנס לפירוט בפני הפרוט</w:t>
      </w:r>
      <w:r>
        <w:rPr>
          <w:rFonts w:hint="cs"/>
          <w:rtl/>
        </w:rPr>
        <w:t>וקול, כמה פליק-פלאקים עבר החוק הזה ב-24 השעות האחרונות, כדי שיעבור בהסכמה כללית. לסגנון הזה אני לא ארד.</w:t>
      </w:r>
    </w:p>
    <w:p w14:paraId="64A1B407" w14:textId="77777777" w:rsidR="00000000" w:rsidRDefault="003B3694">
      <w:pPr>
        <w:pStyle w:val="a0"/>
        <w:rPr>
          <w:rFonts w:hint="cs"/>
          <w:rtl/>
        </w:rPr>
      </w:pPr>
    </w:p>
    <w:p w14:paraId="2A845121" w14:textId="77777777" w:rsidR="00000000" w:rsidRDefault="003B3694">
      <w:pPr>
        <w:pStyle w:val="a0"/>
        <w:rPr>
          <w:rFonts w:hint="cs"/>
          <w:rtl/>
        </w:rPr>
      </w:pPr>
      <w:r>
        <w:rPr>
          <w:rFonts w:hint="cs"/>
          <w:rtl/>
        </w:rPr>
        <w:t>לעצם העניין,  חוק פרקינסון אומר, שגופים המונים למעלה מ-19 חברים, בדרך כלל אינם יעילים. הוא נוסח לפני 50 שנה, אבל הוא נכון גם היום. לכן אני מציע שהבית כ</w:t>
      </w:r>
      <w:r>
        <w:rPr>
          <w:rFonts w:hint="cs"/>
          <w:rtl/>
        </w:rPr>
        <w:t>ולו יעביר את הצעת החוק לוועדת החוקה כהצעה מסודרת. חבר הכנסת רן כהן צודק,  החוק ייקבע כך שלא כל ממשלה תשנה אותו.</w:t>
      </w:r>
    </w:p>
    <w:p w14:paraId="312917A3" w14:textId="77777777" w:rsidR="00000000" w:rsidRDefault="003B3694">
      <w:pPr>
        <w:pStyle w:val="a0"/>
        <w:rPr>
          <w:rFonts w:hint="cs"/>
          <w:rtl/>
        </w:rPr>
      </w:pPr>
    </w:p>
    <w:p w14:paraId="107C87FB" w14:textId="77777777" w:rsidR="00000000" w:rsidRDefault="003B3694">
      <w:pPr>
        <w:pStyle w:val="a0"/>
        <w:rPr>
          <w:rFonts w:hint="cs"/>
          <w:rtl/>
        </w:rPr>
      </w:pPr>
      <w:r>
        <w:rPr>
          <w:rFonts w:hint="cs"/>
          <w:rtl/>
        </w:rPr>
        <w:t xml:space="preserve">חברים, החיסכון במחירים של היום הוא 14 מיליון שקל בשנה, 56 מיליון שקל בארבע שנים, אבל זו אולי רק מראית עין. הדבר החשוב ביותר הוא, שממשלה נבחרת, </w:t>
      </w:r>
      <w:r>
        <w:rPr>
          <w:rFonts w:hint="cs"/>
          <w:rtl/>
        </w:rPr>
        <w:t>ולא משנה מי יעמוד בראשה, תנהג על-פי החוק. האם שר המשפטים כבר יודע מי ינהל את הממשלה בפעם הבאה, מי ייבחר או לא ייבחר? אם כך, אין צורך בבחירות כלליות, אפשר ללכת הביתה, הכול ידוע. איך אומרים ביהדות, הגורל קבוע והרשות נתונה.</w:t>
      </w:r>
    </w:p>
    <w:p w14:paraId="147971C4" w14:textId="77777777" w:rsidR="00000000" w:rsidRDefault="003B3694">
      <w:pPr>
        <w:pStyle w:val="a0"/>
        <w:ind w:firstLine="0"/>
        <w:rPr>
          <w:rFonts w:hint="cs"/>
          <w:rtl/>
        </w:rPr>
      </w:pPr>
    </w:p>
    <w:p w14:paraId="120E2DEB" w14:textId="77777777" w:rsidR="00000000" w:rsidRDefault="003B3694">
      <w:pPr>
        <w:pStyle w:val="af0"/>
        <w:rPr>
          <w:rtl/>
        </w:rPr>
      </w:pPr>
      <w:r>
        <w:rPr>
          <w:rFonts w:hint="eastAsia"/>
          <w:rtl/>
        </w:rPr>
        <w:t>יצחק</w:t>
      </w:r>
      <w:r>
        <w:rPr>
          <w:rtl/>
        </w:rPr>
        <w:t xml:space="preserve"> כהן (ש"ס):</w:t>
      </w:r>
    </w:p>
    <w:p w14:paraId="45044F50" w14:textId="77777777" w:rsidR="00000000" w:rsidRDefault="003B3694">
      <w:pPr>
        <w:pStyle w:val="a0"/>
        <w:rPr>
          <w:rFonts w:hint="cs"/>
          <w:rtl/>
        </w:rPr>
      </w:pPr>
    </w:p>
    <w:p w14:paraId="516379B7" w14:textId="77777777" w:rsidR="00000000" w:rsidRDefault="003B3694">
      <w:pPr>
        <w:pStyle w:val="a0"/>
        <w:rPr>
          <w:rFonts w:hint="cs"/>
          <w:rtl/>
        </w:rPr>
      </w:pPr>
      <w:r>
        <w:rPr>
          <w:rFonts w:hint="cs"/>
          <w:rtl/>
        </w:rPr>
        <w:t>ומה יעשה אולמרט?</w:t>
      </w:r>
    </w:p>
    <w:p w14:paraId="70415086" w14:textId="77777777" w:rsidR="00000000" w:rsidRDefault="003B3694">
      <w:pPr>
        <w:pStyle w:val="a0"/>
        <w:ind w:firstLine="0"/>
        <w:rPr>
          <w:rFonts w:hint="cs"/>
          <w:rtl/>
        </w:rPr>
      </w:pPr>
    </w:p>
    <w:p w14:paraId="14BB05DD" w14:textId="77777777" w:rsidR="00000000" w:rsidRDefault="003B3694">
      <w:pPr>
        <w:pStyle w:val="-"/>
        <w:rPr>
          <w:rtl/>
        </w:rPr>
      </w:pPr>
      <w:bookmarkStart w:id="213" w:name="FS000000505T12_11_2003_13_26_34C"/>
      <w:bookmarkEnd w:id="213"/>
      <w:r>
        <w:rPr>
          <w:rtl/>
        </w:rPr>
        <w:t>אבשלום וילן (מרצ):</w:t>
      </w:r>
    </w:p>
    <w:p w14:paraId="65DCB963" w14:textId="77777777" w:rsidR="00000000" w:rsidRDefault="003B3694">
      <w:pPr>
        <w:pStyle w:val="a0"/>
        <w:rPr>
          <w:rtl/>
        </w:rPr>
      </w:pPr>
    </w:p>
    <w:p w14:paraId="5FC0FD74" w14:textId="77777777" w:rsidR="00000000" w:rsidRDefault="003B3694">
      <w:pPr>
        <w:pStyle w:val="a0"/>
        <w:rPr>
          <w:rFonts w:hint="cs"/>
          <w:rtl/>
        </w:rPr>
      </w:pPr>
      <w:r>
        <w:rPr>
          <w:rFonts w:hint="cs"/>
          <w:rtl/>
        </w:rPr>
        <w:t>אני מקווה שהבית כולו יתלכד מאחורי ההצעה, ולאחר מכן תוכל לשאול איפה השר אולמרט.</w:t>
      </w:r>
    </w:p>
    <w:p w14:paraId="09C839F7" w14:textId="77777777" w:rsidR="00000000" w:rsidRDefault="003B3694">
      <w:pPr>
        <w:pStyle w:val="a0"/>
        <w:ind w:firstLine="0"/>
        <w:rPr>
          <w:rFonts w:hint="cs"/>
          <w:rtl/>
        </w:rPr>
      </w:pPr>
    </w:p>
    <w:p w14:paraId="61645EA4" w14:textId="77777777" w:rsidR="00000000" w:rsidRDefault="003B3694">
      <w:pPr>
        <w:pStyle w:val="af1"/>
        <w:rPr>
          <w:rtl/>
        </w:rPr>
      </w:pPr>
      <w:r>
        <w:rPr>
          <w:rtl/>
        </w:rPr>
        <w:t>היו"ר אתי לבני:</w:t>
      </w:r>
    </w:p>
    <w:p w14:paraId="628FB655" w14:textId="77777777" w:rsidR="00000000" w:rsidRDefault="003B3694">
      <w:pPr>
        <w:pStyle w:val="a0"/>
        <w:rPr>
          <w:rtl/>
        </w:rPr>
      </w:pPr>
    </w:p>
    <w:p w14:paraId="3E52C547" w14:textId="77777777" w:rsidR="00000000" w:rsidRDefault="003B3694">
      <w:pPr>
        <w:pStyle w:val="a0"/>
        <w:rPr>
          <w:rFonts w:hint="cs"/>
          <w:rtl/>
        </w:rPr>
      </w:pPr>
      <w:r>
        <w:rPr>
          <w:rFonts w:hint="cs"/>
          <w:rtl/>
        </w:rPr>
        <w:t xml:space="preserve">תודה רבה. </w:t>
      </w:r>
    </w:p>
    <w:p w14:paraId="08670BF0" w14:textId="77777777" w:rsidR="00000000" w:rsidRDefault="003B3694">
      <w:pPr>
        <w:pStyle w:val="a0"/>
        <w:rPr>
          <w:rFonts w:hint="cs"/>
          <w:rtl/>
        </w:rPr>
      </w:pPr>
    </w:p>
    <w:p w14:paraId="7441B32D" w14:textId="77777777" w:rsidR="00000000" w:rsidRDefault="003B3694">
      <w:pPr>
        <w:pStyle w:val="a0"/>
        <w:rPr>
          <w:rFonts w:hint="cs"/>
          <w:rtl/>
        </w:rPr>
      </w:pPr>
      <w:r>
        <w:rPr>
          <w:rFonts w:hint="cs"/>
          <w:rtl/>
        </w:rPr>
        <w:t>אנחנו עוברים להצבעה. קיבלנו דרישה להצבעה אישית. נקיים הצבעה אישית.</w:t>
      </w:r>
    </w:p>
    <w:p w14:paraId="1783C002" w14:textId="77777777" w:rsidR="00000000" w:rsidRDefault="003B3694">
      <w:pPr>
        <w:pStyle w:val="a0"/>
        <w:ind w:firstLine="0"/>
        <w:rPr>
          <w:rFonts w:hint="cs"/>
          <w:rtl/>
        </w:rPr>
      </w:pPr>
    </w:p>
    <w:p w14:paraId="3469CD8A" w14:textId="77777777" w:rsidR="00000000" w:rsidRDefault="003B3694">
      <w:pPr>
        <w:pStyle w:val="af0"/>
        <w:rPr>
          <w:rtl/>
        </w:rPr>
      </w:pPr>
      <w:r>
        <w:rPr>
          <w:rFonts w:hint="eastAsia"/>
          <w:rtl/>
        </w:rPr>
        <w:t>קריאות</w:t>
      </w:r>
      <w:r>
        <w:rPr>
          <w:rtl/>
        </w:rPr>
        <w:t>:</w:t>
      </w:r>
    </w:p>
    <w:p w14:paraId="59FF058B" w14:textId="77777777" w:rsidR="00000000" w:rsidRDefault="003B3694">
      <w:pPr>
        <w:pStyle w:val="a0"/>
        <w:rPr>
          <w:rFonts w:hint="cs"/>
          <w:rtl/>
        </w:rPr>
      </w:pPr>
    </w:p>
    <w:p w14:paraId="27847A3E" w14:textId="77777777" w:rsidR="00000000" w:rsidRDefault="003B3694">
      <w:pPr>
        <w:pStyle w:val="a0"/>
        <w:rPr>
          <w:rFonts w:hint="cs"/>
          <w:rtl/>
        </w:rPr>
      </w:pPr>
      <w:r>
        <w:rPr>
          <w:rFonts w:hint="cs"/>
          <w:rtl/>
        </w:rPr>
        <w:t>- - -</w:t>
      </w:r>
    </w:p>
    <w:p w14:paraId="205260B6" w14:textId="77777777" w:rsidR="00000000" w:rsidRDefault="003B3694">
      <w:pPr>
        <w:pStyle w:val="a0"/>
        <w:ind w:firstLine="0"/>
        <w:rPr>
          <w:rFonts w:hint="cs"/>
          <w:rtl/>
        </w:rPr>
      </w:pPr>
    </w:p>
    <w:p w14:paraId="1354E4D6" w14:textId="77777777" w:rsidR="00000000" w:rsidRDefault="003B3694">
      <w:pPr>
        <w:pStyle w:val="af1"/>
        <w:rPr>
          <w:rtl/>
        </w:rPr>
      </w:pPr>
      <w:r>
        <w:rPr>
          <w:rtl/>
        </w:rPr>
        <w:t>היו"ר אתי לבני:</w:t>
      </w:r>
    </w:p>
    <w:p w14:paraId="3ADB9A7E" w14:textId="77777777" w:rsidR="00000000" w:rsidRDefault="003B3694">
      <w:pPr>
        <w:pStyle w:val="a0"/>
        <w:rPr>
          <w:rtl/>
        </w:rPr>
      </w:pPr>
    </w:p>
    <w:p w14:paraId="15C2A8D2" w14:textId="77777777" w:rsidR="00000000" w:rsidRDefault="003B3694">
      <w:pPr>
        <w:pStyle w:val="a0"/>
        <w:rPr>
          <w:rFonts w:hint="cs"/>
          <w:rtl/>
        </w:rPr>
      </w:pPr>
      <w:r>
        <w:rPr>
          <w:rFonts w:hint="cs"/>
          <w:rtl/>
        </w:rPr>
        <w:t xml:space="preserve">אנחנו ניגשים להצבעה. אנא </w:t>
      </w:r>
      <w:r>
        <w:rPr>
          <w:rFonts w:hint="cs"/>
          <w:rtl/>
        </w:rPr>
        <w:t>שבו במקומות.</w:t>
      </w:r>
    </w:p>
    <w:p w14:paraId="67D339FB" w14:textId="77777777" w:rsidR="00000000" w:rsidRDefault="003B3694">
      <w:pPr>
        <w:pStyle w:val="a0"/>
        <w:rPr>
          <w:rFonts w:hint="cs"/>
          <w:rtl/>
        </w:rPr>
      </w:pPr>
    </w:p>
    <w:p w14:paraId="2D644D24" w14:textId="77777777" w:rsidR="00000000" w:rsidRDefault="003B3694">
      <w:pPr>
        <w:pStyle w:val="a"/>
        <w:rPr>
          <w:rFonts w:hint="cs"/>
          <w:rtl/>
        </w:rPr>
      </w:pPr>
      <w:bookmarkStart w:id="214" w:name="FS000000661T12_11_2003_13_29_15"/>
      <w:bookmarkStart w:id="215" w:name="_Toc69719343"/>
      <w:bookmarkEnd w:id="214"/>
      <w:r>
        <w:rPr>
          <w:rFonts w:hint="eastAsia"/>
          <w:rtl/>
        </w:rPr>
        <w:t>מזכיר</w:t>
      </w:r>
      <w:r>
        <w:rPr>
          <w:rtl/>
        </w:rPr>
        <w:t xml:space="preserve"> הכנסת אריה האן:</w:t>
      </w:r>
      <w:bookmarkEnd w:id="215"/>
    </w:p>
    <w:p w14:paraId="7BF03AB0" w14:textId="77777777" w:rsidR="00000000" w:rsidRDefault="003B3694">
      <w:pPr>
        <w:pStyle w:val="a0"/>
        <w:ind w:firstLine="0"/>
        <w:rPr>
          <w:rFonts w:hint="cs"/>
          <w:rtl/>
        </w:rPr>
      </w:pPr>
      <w:r>
        <w:rPr>
          <w:rFonts w:hint="cs"/>
          <w:rtl/>
        </w:rPr>
        <w:t>(קורא בשמות חברי הכנסת)</w:t>
      </w:r>
    </w:p>
    <w:p w14:paraId="4A085F42" w14:textId="77777777" w:rsidR="00000000" w:rsidRDefault="003B3694">
      <w:pPr>
        <w:pStyle w:val="a0"/>
        <w:rPr>
          <w:rFonts w:hint="cs"/>
          <w:rtl/>
        </w:rPr>
      </w:pPr>
    </w:p>
    <w:p w14:paraId="3E3B416A" w14:textId="77777777" w:rsidR="00000000" w:rsidRDefault="003B3694">
      <w:pPr>
        <w:pStyle w:val="a0"/>
        <w:rPr>
          <w:rFonts w:hint="cs"/>
          <w:rtl/>
        </w:rPr>
      </w:pPr>
      <w:r>
        <w:rPr>
          <w:rFonts w:hint="cs"/>
          <w:rtl/>
        </w:rPr>
        <w:t>קולט אביטל</w:t>
      </w:r>
      <w:r>
        <w:rPr>
          <w:rFonts w:hint="cs"/>
          <w:rtl/>
        </w:rPr>
        <w:tab/>
        <w:t xml:space="preserve">- </w:t>
      </w:r>
      <w:r>
        <w:rPr>
          <w:rFonts w:hint="cs"/>
          <w:rtl/>
        </w:rPr>
        <w:tab/>
        <w:t>בעד</w:t>
      </w:r>
    </w:p>
    <w:p w14:paraId="02496291" w14:textId="77777777" w:rsidR="00000000" w:rsidRDefault="003B3694">
      <w:pPr>
        <w:pStyle w:val="a0"/>
        <w:rPr>
          <w:rFonts w:hint="cs"/>
          <w:rtl/>
        </w:rPr>
      </w:pPr>
      <w:r>
        <w:rPr>
          <w:rFonts w:hint="cs"/>
          <w:rtl/>
        </w:rPr>
        <w:t>רוחמה אברהם</w:t>
      </w:r>
      <w:r>
        <w:rPr>
          <w:rFonts w:hint="cs"/>
          <w:rtl/>
        </w:rPr>
        <w:tab/>
        <w:t>-</w:t>
      </w:r>
      <w:r>
        <w:rPr>
          <w:rFonts w:hint="cs"/>
          <w:rtl/>
        </w:rPr>
        <w:tab/>
        <w:t>בעד</w:t>
      </w:r>
    </w:p>
    <w:p w14:paraId="54570D19" w14:textId="77777777" w:rsidR="00000000" w:rsidRDefault="003B3694">
      <w:pPr>
        <w:pStyle w:val="a0"/>
        <w:rPr>
          <w:rFonts w:hint="cs"/>
          <w:rtl/>
        </w:rPr>
      </w:pPr>
      <w:r>
        <w:rPr>
          <w:rFonts w:hint="cs"/>
          <w:rtl/>
        </w:rPr>
        <w:t>יולי-יואל אדלשטיין -</w:t>
      </w:r>
      <w:r>
        <w:rPr>
          <w:rFonts w:hint="cs"/>
          <w:rtl/>
        </w:rPr>
        <w:tab/>
        <w:t>אינו נוכח</w:t>
      </w:r>
    </w:p>
    <w:p w14:paraId="2A9E494F" w14:textId="77777777" w:rsidR="00000000" w:rsidRDefault="003B3694">
      <w:pPr>
        <w:pStyle w:val="a0"/>
        <w:rPr>
          <w:rFonts w:hint="cs"/>
          <w:rtl/>
        </w:rPr>
      </w:pPr>
      <w:r>
        <w:rPr>
          <w:rFonts w:hint="cs"/>
          <w:rtl/>
        </w:rPr>
        <w:t>יעקב אדרי</w:t>
      </w:r>
      <w:r>
        <w:rPr>
          <w:rFonts w:hint="cs"/>
          <w:rtl/>
        </w:rPr>
        <w:tab/>
        <w:t>-</w:t>
      </w:r>
      <w:r>
        <w:rPr>
          <w:rFonts w:hint="cs"/>
          <w:rtl/>
        </w:rPr>
        <w:tab/>
        <w:t>בעד</w:t>
      </w:r>
    </w:p>
    <w:p w14:paraId="156F2249" w14:textId="77777777" w:rsidR="00000000" w:rsidRDefault="003B3694">
      <w:pPr>
        <w:pStyle w:val="a0"/>
        <w:rPr>
          <w:rFonts w:hint="cs"/>
          <w:rtl/>
        </w:rPr>
      </w:pPr>
      <w:r>
        <w:rPr>
          <w:rFonts w:hint="cs"/>
          <w:rtl/>
        </w:rPr>
        <w:t>אהוד אולמרט</w:t>
      </w:r>
      <w:r>
        <w:rPr>
          <w:rFonts w:hint="cs"/>
          <w:rtl/>
        </w:rPr>
        <w:tab/>
        <w:t>-</w:t>
      </w:r>
      <w:r>
        <w:rPr>
          <w:rFonts w:hint="cs"/>
          <w:rtl/>
        </w:rPr>
        <w:tab/>
        <w:t>אינו נוכח</w:t>
      </w:r>
    </w:p>
    <w:p w14:paraId="6383020A" w14:textId="77777777" w:rsidR="00000000" w:rsidRDefault="003B3694">
      <w:pPr>
        <w:pStyle w:val="a0"/>
        <w:rPr>
          <w:rFonts w:hint="cs"/>
          <w:rtl/>
        </w:rPr>
      </w:pPr>
      <w:r>
        <w:rPr>
          <w:rFonts w:hint="cs"/>
          <w:rtl/>
        </w:rPr>
        <w:t>חיים אורון</w:t>
      </w:r>
      <w:r>
        <w:rPr>
          <w:rFonts w:hint="cs"/>
          <w:rtl/>
        </w:rPr>
        <w:tab/>
        <w:t>-</w:t>
      </w:r>
      <w:r>
        <w:rPr>
          <w:rFonts w:hint="cs"/>
          <w:rtl/>
        </w:rPr>
        <w:tab/>
        <w:t>אינו נוכח</w:t>
      </w:r>
    </w:p>
    <w:p w14:paraId="33F22A53" w14:textId="77777777" w:rsidR="00000000" w:rsidRDefault="003B3694">
      <w:pPr>
        <w:pStyle w:val="a0"/>
        <w:rPr>
          <w:rFonts w:hint="cs"/>
          <w:rtl/>
        </w:rPr>
      </w:pPr>
      <w:r>
        <w:rPr>
          <w:rFonts w:hint="cs"/>
          <w:rtl/>
        </w:rPr>
        <w:t>זבולון אורלב</w:t>
      </w:r>
      <w:r>
        <w:rPr>
          <w:rFonts w:hint="cs"/>
          <w:rtl/>
        </w:rPr>
        <w:tab/>
        <w:t>-</w:t>
      </w:r>
      <w:r>
        <w:rPr>
          <w:rFonts w:hint="cs"/>
          <w:rtl/>
        </w:rPr>
        <w:tab/>
        <w:t>בעד</w:t>
      </w:r>
    </w:p>
    <w:p w14:paraId="6C4E932F" w14:textId="77777777" w:rsidR="00000000" w:rsidRDefault="003B3694">
      <w:pPr>
        <w:pStyle w:val="a0"/>
        <w:rPr>
          <w:rFonts w:hint="cs"/>
          <w:rtl/>
        </w:rPr>
      </w:pPr>
      <w:r>
        <w:rPr>
          <w:rFonts w:hint="cs"/>
          <w:rtl/>
        </w:rPr>
        <w:t>דוד אזולאי</w:t>
      </w:r>
      <w:r>
        <w:rPr>
          <w:rFonts w:hint="cs"/>
          <w:rtl/>
        </w:rPr>
        <w:tab/>
        <w:t>-</w:t>
      </w:r>
      <w:r>
        <w:rPr>
          <w:rFonts w:hint="cs"/>
          <w:rtl/>
        </w:rPr>
        <w:tab/>
        <w:t>בעד</w:t>
      </w:r>
    </w:p>
    <w:p w14:paraId="1D715488" w14:textId="77777777" w:rsidR="00000000" w:rsidRDefault="003B3694">
      <w:pPr>
        <w:pStyle w:val="a0"/>
        <w:rPr>
          <w:rFonts w:hint="cs"/>
          <w:rtl/>
        </w:rPr>
      </w:pPr>
      <w:r>
        <w:rPr>
          <w:rFonts w:hint="cs"/>
          <w:rtl/>
        </w:rPr>
        <w:t>ישראל אייכלר</w:t>
      </w:r>
      <w:r>
        <w:rPr>
          <w:rFonts w:hint="cs"/>
          <w:rtl/>
        </w:rPr>
        <w:tab/>
        <w:t>-</w:t>
      </w:r>
      <w:r>
        <w:rPr>
          <w:rFonts w:hint="cs"/>
          <w:rtl/>
        </w:rPr>
        <w:tab/>
        <w:t>בעד</w:t>
      </w:r>
    </w:p>
    <w:p w14:paraId="1FC4B2F6" w14:textId="77777777" w:rsidR="00000000" w:rsidRDefault="003B3694">
      <w:pPr>
        <w:pStyle w:val="a0"/>
        <w:rPr>
          <w:rFonts w:hint="cs"/>
          <w:rtl/>
        </w:rPr>
      </w:pPr>
      <w:r>
        <w:rPr>
          <w:rFonts w:hint="cs"/>
          <w:rtl/>
        </w:rPr>
        <w:t>דליה איציק</w:t>
      </w:r>
      <w:r>
        <w:rPr>
          <w:rFonts w:hint="cs"/>
          <w:rtl/>
        </w:rPr>
        <w:tab/>
        <w:t>-</w:t>
      </w:r>
      <w:r>
        <w:rPr>
          <w:rFonts w:hint="cs"/>
          <w:rtl/>
        </w:rPr>
        <w:tab/>
        <w:t>בעד</w:t>
      </w:r>
    </w:p>
    <w:p w14:paraId="58123AC4" w14:textId="77777777" w:rsidR="00000000" w:rsidRDefault="003B3694">
      <w:pPr>
        <w:pStyle w:val="a0"/>
        <w:rPr>
          <w:rFonts w:hint="cs"/>
          <w:rtl/>
        </w:rPr>
      </w:pPr>
      <w:r>
        <w:rPr>
          <w:rFonts w:hint="cs"/>
          <w:rtl/>
        </w:rPr>
        <w:t>אפי איתם</w:t>
      </w:r>
      <w:r>
        <w:rPr>
          <w:rFonts w:hint="cs"/>
          <w:rtl/>
        </w:rPr>
        <w:tab/>
        <w:t>-</w:t>
      </w:r>
      <w:r>
        <w:rPr>
          <w:rFonts w:hint="cs"/>
          <w:rtl/>
        </w:rPr>
        <w:tab/>
        <w:t>אינו נוכח</w:t>
      </w:r>
    </w:p>
    <w:p w14:paraId="4E656245" w14:textId="77777777" w:rsidR="00000000" w:rsidRDefault="003B3694">
      <w:pPr>
        <w:pStyle w:val="a0"/>
        <w:rPr>
          <w:rFonts w:hint="cs"/>
          <w:rtl/>
        </w:rPr>
      </w:pPr>
      <w:r>
        <w:rPr>
          <w:rFonts w:hint="cs"/>
          <w:rtl/>
        </w:rPr>
        <w:t xml:space="preserve">מיכאל  איתן </w:t>
      </w:r>
      <w:r>
        <w:rPr>
          <w:rFonts w:hint="cs"/>
          <w:rtl/>
        </w:rPr>
        <w:tab/>
        <w:t>-</w:t>
      </w:r>
      <w:r>
        <w:rPr>
          <w:rFonts w:hint="cs"/>
          <w:rtl/>
        </w:rPr>
        <w:tab/>
        <w:t>בעד</w:t>
      </w:r>
    </w:p>
    <w:p w14:paraId="2277CE94" w14:textId="77777777" w:rsidR="00000000" w:rsidRDefault="003B3694">
      <w:pPr>
        <w:pStyle w:val="a0"/>
        <w:rPr>
          <w:rFonts w:hint="cs"/>
          <w:rtl/>
        </w:rPr>
      </w:pPr>
      <w:r>
        <w:rPr>
          <w:rFonts w:hint="cs"/>
          <w:rtl/>
        </w:rPr>
        <w:t xml:space="preserve">אריה אלדד </w:t>
      </w:r>
      <w:r>
        <w:rPr>
          <w:rFonts w:hint="cs"/>
          <w:rtl/>
        </w:rPr>
        <w:tab/>
        <w:t>-</w:t>
      </w:r>
      <w:r>
        <w:rPr>
          <w:rFonts w:hint="cs"/>
          <w:rtl/>
        </w:rPr>
        <w:tab/>
        <w:t>בעד</w:t>
      </w:r>
    </w:p>
    <w:p w14:paraId="693CD19D" w14:textId="77777777" w:rsidR="00000000" w:rsidRDefault="003B3694">
      <w:pPr>
        <w:pStyle w:val="a0"/>
        <w:rPr>
          <w:rFonts w:hint="cs"/>
          <w:rtl/>
        </w:rPr>
      </w:pPr>
      <w:r>
        <w:rPr>
          <w:rFonts w:hint="cs"/>
          <w:rtl/>
        </w:rPr>
        <w:t>בנימין אלון</w:t>
      </w:r>
      <w:r>
        <w:rPr>
          <w:rFonts w:hint="cs"/>
          <w:rtl/>
        </w:rPr>
        <w:tab/>
        <w:t xml:space="preserve">- </w:t>
      </w:r>
      <w:r>
        <w:rPr>
          <w:rFonts w:hint="cs"/>
          <w:rtl/>
        </w:rPr>
        <w:tab/>
        <w:t>אינו נוכח</w:t>
      </w:r>
    </w:p>
    <w:p w14:paraId="5D4269AC" w14:textId="77777777" w:rsidR="00000000" w:rsidRDefault="003B3694">
      <w:pPr>
        <w:pStyle w:val="a0"/>
        <w:rPr>
          <w:rFonts w:hint="cs"/>
          <w:rtl/>
        </w:rPr>
      </w:pPr>
      <w:r>
        <w:rPr>
          <w:rFonts w:hint="cs"/>
          <w:rtl/>
        </w:rPr>
        <w:t>טלב אלסאנע</w:t>
      </w:r>
      <w:r>
        <w:rPr>
          <w:rFonts w:hint="cs"/>
          <w:rtl/>
        </w:rPr>
        <w:tab/>
        <w:t>-</w:t>
      </w:r>
      <w:r>
        <w:rPr>
          <w:rFonts w:hint="cs"/>
          <w:rtl/>
        </w:rPr>
        <w:tab/>
        <w:t>אינו נוכח</w:t>
      </w:r>
    </w:p>
    <w:p w14:paraId="57DCCC11" w14:textId="77777777" w:rsidR="00000000" w:rsidRDefault="003B3694">
      <w:pPr>
        <w:pStyle w:val="a0"/>
        <w:rPr>
          <w:rFonts w:hint="cs"/>
          <w:rtl/>
        </w:rPr>
      </w:pPr>
      <w:r>
        <w:rPr>
          <w:rFonts w:hint="cs"/>
          <w:rtl/>
        </w:rPr>
        <w:t xml:space="preserve">אלי  אפללו </w:t>
      </w:r>
      <w:r>
        <w:rPr>
          <w:rFonts w:hint="cs"/>
          <w:rtl/>
        </w:rPr>
        <w:tab/>
        <w:t xml:space="preserve">- </w:t>
      </w:r>
      <w:r>
        <w:rPr>
          <w:rFonts w:hint="cs"/>
          <w:rtl/>
        </w:rPr>
        <w:tab/>
        <w:t>בעד</w:t>
      </w:r>
    </w:p>
    <w:p w14:paraId="4C8D872F" w14:textId="77777777" w:rsidR="00000000" w:rsidRDefault="003B3694">
      <w:pPr>
        <w:pStyle w:val="a0"/>
        <w:rPr>
          <w:rFonts w:hint="cs"/>
          <w:rtl/>
        </w:rPr>
      </w:pPr>
      <w:r>
        <w:rPr>
          <w:rFonts w:hint="cs"/>
          <w:rtl/>
        </w:rPr>
        <w:t>גלעד ארדן</w:t>
      </w:r>
      <w:r>
        <w:rPr>
          <w:rFonts w:hint="cs"/>
          <w:rtl/>
        </w:rPr>
        <w:tab/>
        <w:t>-</w:t>
      </w:r>
      <w:r>
        <w:rPr>
          <w:rFonts w:hint="cs"/>
          <w:rtl/>
        </w:rPr>
        <w:tab/>
        <w:t>בעד</w:t>
      </w:r>
    </w:p>
    <w:p w14:paraId="6C87FC33" w14:textId="77777777" w:rsidR="00000000" w:rsidRDefault="003B3694">
      <w:pPr>
        <w:pStyle w:val="a0"/>
        <w:rPr>
          <w:rFonts w:hint="cs"/>
          <w:rtl/>
        </w:rPr>
      </w:pPr>
      <w:r>
        <w:rPr>
          <w:rFonts w:hint="cs"/>
          <w:rtl/>
        </w:rPr>
        <w:t>אורי יהודה אריאל -</w:t>
      </w:r>
      <w:r>
        <w:rPr>
          <w:rFonts w:hint="cs"/>
          <w:rtl/>
        </w:rPr>
        <w:tab/>
        <w:t>בעד</w:t>
      </w:r>
    </w:p>
    <w:p w14:paraId="37E32079" w14:textId="77777777" w:rsidR="00000000" w:rsidRDefault="003B3694">
      <w:pPr>
        <w:pStyle w:val="a0"/>
        <w:rPr>
          <w:rFonts w:hint="cs"/>
          <w:rtl/>
        </w:rPr>
      </w:pPr>
      <w:r>
        <w:rPr>
          <w:rFonts w:hint="cs"/>
          <w:rtl/>
        </w:rPr>
        <w:t>זאב בוים</w:t>
      </w:r>
      <w:r>
        <w:rPr>
          <w:rFonts w:hint="cs"/>
          <w:rtl/>
        </w:rPr>
        <w:tab/>
        <w:t>-</w:t>
      </w:r>
      <w:r>
        <w:rPr>
          <w:rFonts w:hint="cs"/>
          <w:rtl/>
        </w:rPr>
        <w:tab/>
        <w:t>נמנע</w:t>
      </w:r>
    </w:p>
    <w:p w14:paraId="1F6183D2" w14:textId="77777777" w:rsidR="00000000" w:rsidRDefault="003B3694">
      <w:pPr>
        <w:pStyle w:val="a0"/>
        <w:rPr>
          <w:rFonts w:hint="cs"/>
          <w:rtl/>
        </w:rPr>
      </w:pPr>
      <w:r>
        <w:rPr>
          <w:rFonts w:hint="cs"/>
          <w:rtl/>
        </w:rPr>
        <w:t>אברהם בורג</w:t>
      </w:r>
      <w:r>
        <w:rPr>
          <w:rFonts w:hint="cs"/>
          <w:rtl/>
        </w:rPr>
        <w:tab/>
        <w:t xml:space="preserve">- </w:t>
      </w:r>
      <w:r>
        <w:rPr>
          <w:rFonts w:hint="cs"/>
          <w:rtl/>
        </w:rPr>
        <w:tab/>
        <w:t>אינו נוכח</w:t>
      </w:r>
    </w:p>
    <w:p w14:paraId="7B0ADC2A" w14:textId="77777777" w:rsidR="00000000" w:rsidRDefault="003B3694">
      <w:pPr>
        <w:pStyle w:val="a0"/>
        <w:rPr>
          <w:rFonts w:hint="cs"/>
          <w:rtl/>
        </w:rPr>
      </w:pPr>
      <w:r>
        <w:rPr>
          <w:rFonts w:hint="cs"/>
          <w:rtl/>
        </w:rPr>
        <w:t>נעמי בלומנטל</w:t>
      </w:r>
      <w:r>
        <w:rPr>
          <w:rFonts w:hint="cs"/>
          <w:rtl/>
        </w:rPr>
        <w:tab/>
        <w:t>-</w:t>
      </w:r>
      <w:r>
        <w:rPr>
          <w:rFonts w:hint="cs"/>
          <w:rtl/>
        </w:rPr>
        <w:tab/>
        <w:t>בעד</w:t>
      </w:r>
    </w:p>
    <w:p w14:paraId="6AAD1F08" w14:textId="77777777" w:rsidR="00000000" w:rsidRDefault="003B3694">
      <w:pPr>
        <w:pStyle w:val="a0"/>
        <w:rPr>
          <w:rFonts w:hint="cs"/>
          <w:rtl/>
        </w:rPr>
      </w:pPr>
      <w:r>
        <w:rPr>
          <w:rFonts w:hint="cs"/>
          <w:rtl/>
        </w:rPr>
        <w:t>בנימין בן-אליעזר</w:t>
      </w:r>
      <w:r>
        <w:rPr>
          <w:rFonts w:hint="cs"/>
          <w:rtl/>
        </w:rPr>
        <w:tab/>
        <w:t>-</w:t>
      </w:r>
      <w:r>
        <w:rPr>
          <w:rFonts w:hint="cs"/>
          <w:rtl/>
        </w:rPr>
        <w:tab/>
        <w:t>אינו נוכ</w:t>
      </w:r>
      <w:r>
        <w:rPr>
          <w:rFonts w:hint="cs"/>
          <w:rtl/>
        </w:rPr>
        <w:t>ח</w:t>
      </w:r>
    </w:p>
    <w:p w14:paraId="0E8C65C7" w14:textId="77777777" w:rsidR="00000000" w:rsidRDefault="003B3694">
      <w:pPr>
        <w:pStyle w:val="a0"/>
        <w:rPr>
          <w:rFonts w:hint="cs"/>
          <w:rtl/>
        </w:rPr>
      </w:pPr>
      <w:r>
        <w:rPr>
          <w:rFonts w:hint="cs"/>
          <w:rtl/>
        </w:rPr>
        <w:t>אלי בן-מנחם</w:t>
      </w:r>
      <w:r>
        <w:rPr>
          <w:rFonts w:hint="cs"/>
          <w:rtl/>
        </w:rPr>
        <w:tab/>
        <w:t>-</w:t>
      </w:r>
      <w:r>
        <w:rPr>
          <w:rFonts w:hint="cs"/>
          <w:rtl/>
        </w:rPr>
        <w:tab/>
        <w:t>בעד</w:t>
      </w:r>
    </w:p>
    <w:p w14:paraId="3B293E0A" w14:textId="77777777" w:rsidR="00000000" w:rsidRDefault="003B3694">
      <w:pPr>
        <w:pStyle w:val="a0"/>
        <w:rPr>
          <w:rFonts w:hint="cs"/>
          <w:rtl/>
        </w:rPr>
      </w:pPr>
      <w:r>
        <w:rPr>
          <w:rFonts w:hint="cs"/>
          <w:rtl/>
        </w:rPr>
        <w:t>שלמה בניזרי</w:t>
      </w:r>
      <w:r>
        <w:rPr>
          <w:rFonts w:hint="cs"/>
          <w:rtl/>
        </w:rPr>
        <w:tab/>
        <w:t>-</w:t>
      </w:r>
      <w:r>
        <w:rPr>
          <w:rFonts w:hint="cs"/>
          <w:rtl/>
        </w:rPr>
        <w:tab/>
        <w:t>אינו נוכח</w:t>
      </w:r>
    </w:p>
    <w:p w14:paraId="383DC8B2" w14:textId="77777777" w:rsidR="00000000" w:rsidRDefault="003B3694">
      <w:pPr>
        <w:pStyle w:val="a0"/>
        <w:rPr>
          <w:rFonts w:hint="cs"/>
          <w:rtl/>
        </w:rPr>
      </w:pPr>
      <w:r>
        <w:rPr>
          <w:rFonts w:hint="cs"/>
          <w:rtl/>
        </w:rPr>
        <w:t>דניאל בנלולו</w:t>
      </w:r>
      <w:r>
        <w:rPr>
          <w:rFonts w:hint="cs"/>
          <w:rtl/>
        </w:rPr>
        <w:tab/>
        <w:t>-</w:t>
      </w:r>
      <w:r>
        <w:rPr>
          <w:rFonts w:hint="cs"/>
          <w:rtl/>
        </w:rPr>
        <w:tab/>
        <w:t>בעד</w:t>
      </w:r>
    </w:p>
    <w:p w14:paraId="35491DF2" w14:textId="77777777" w:rsidR="00000000" w:rsidRDefault="003B3694">
      <w:pPr>
        <w:pStyle w:val="a0"/>
        <w:rPr>
          <w:rFonts w:hint="cs"/>
          <w:rtl/>
        </w:rPr>
      </w:pPr>
      <w:r>
        <w:rPr>
          <w:rFonts w:hint="cs"/>
          <w:rtl/>
        </w:rPr>
        <w:t>רוני בר-און</w:t>
      </w:r>
      <w:r>
        <w:rPr>
          <w:rFonts w:hint="cs"/>
          <w:rtl/>
        </w:rPr>
        <w:tab/>
        <w:t>-</w:t>
      </w:r>
      <w:r>
        <w:rPr>
          <w:rFonts w:hint="cs"/>
          <w:rtl/>
        </w:rPr>
        <w:tab/>
        <w:t>אינו נוכח</w:t>
      </w:r>
    </w:p>
    <w:p w14:paraId="510E991E" w14:textId="77777777" w:rsidR="00000000" w:rsidRDefault="003B3694">
      <w:pPr>
        <w:pStyle w:val="a0"/>
        <w:rPr>
          <w:rFonts w:hint="cs"/>
          <w:rtl/>
        </w:rPr>
      </w:pPr>
      <w:r>
        <w:rPr>
          <w:rFonts w:hint="cs"/>
          <w:rtl/>
        </w:rPr>
        <w:t>רומן ברונפמן</w:t>
      </w:r>
      <w:r>
        <w:rPr>
          <w:rFonts w:hint="cs"/>
          <w:rtl/>
        </w:rPr>
        <w:tab/>
        <w:t>-</w:t>
      </w:r>
      <w:r>
        <w:rPr>
          <w:rFonts w:hint="cs"/>
          <w:rtl/>
        </w:rPr>
        <w:tab/>
        <w:t>בעד</w:t>
      </w:r>
    </w:p>
    <w:p w14:paraId="3814E353" w14:textId="77777777" w:rsidR="00000000" w:rsidRDefault="003B3694">
      <w:pPr>
        <w:pStyle w:val="a0"/>
        <w:rPr>
          <w:rFonts w:hint="cs"/>
          <w:rtl/>
        </w:rPr>
      </w:pPr>
      <w:r>
        <w:rPr>
          <w:rFonts w:hint="cs"/>
          <w:rtl/>
        </w:rPr>
        <w:t>רוני בריזון</w:t>
      </w:r>
      <w:r>
        <w:rPr>
          <w:rFonts w:hint="cs"/>
          <w:rtl/>
        </w:rPr>
        <w:tab/>
        <w:t xml:space="preserve">- </w:t>
      </w:r>
      <w:r>
        <w:rPr>
          <w:rFonts w:hint="cs"/>
          <w:rtl/>
        </w:rPr>
        <w:tab/>
        <w:t>אינו נוכח</w:t>
      </w:r>
    </w:p>
    <w:p w14:paraId="1461AF50" w14:textId="77777777" w:rsidR="00000000" w:rsidRDefault="003B3694">
      <w:pPr>
        <w:pStyle w:val="a0"/>
        <w:rPr>
          <w:rFonts w:hint="cs"/>
          <w:rtl/>
        </w:rPr>
      </w:pPr>
      <w:r>
        <w:rPr>
          <w:rFonts w:hint="cs"/>
          <w:rtl/>
        </w:rPr>
        <w:t>ויקטור בריילובסקי -</w:t>
      </w:r>
      <w:r>
        <w:rPr>
          <w:rFonts w:hint="cs"/>
          <w:rtl/>
        </w:rPr>
        <w:tab/>
        <w:t>נמנע</w:t>
      </w:r>
    </w:p>
    <w:p w14:paraId="028F4078" w14:textId="77777777" w:rsidR="00000000" w:rsidRDefault="003B3694">
      <w:pPr>
        <w:pStyle w:val="a0"/>
        <w:rPr>
          <w:rFonts w:hint="cs"/>
          <w:rtl/>
        </w:rPr>
      </w:pPr>
      <w:r>
        <w:rPr>
          <w:rFonts w:hint="cs"/>
          <w:rtl/>
        </w:rPr>
        <w:t>מוחמד ברכה</w:t>
      </w:r>
      <w:r>
        <w:rPr>
          <w:rFonts w:hint="cs"/>
          <w:rtl/>
        </w:rPr>
        <w:tab/>
        <w:t>-</w:t>
      </w:r>
      <w:r>
        <w:rPr>
          <w:rFonts w:hint="cs"/>
          <w:rtl/>
        </w:rPr>
        <w:tab/>
        <w:t>אינו משתתף בהצבעה</w:t>
      </w:r>
    </w:p>
    <w:p w14:paraId="4CA8FC1B" w14:textId="77777777" w:rsidR="00000000" w:rsidRDefault="003B3694">
      <w:pPr>
        <w:pStyle w:val="a0"/>
        <w:rPr>
          <w:rFonts w:hint="cs"/>
          <w:rtl/>
        </w:rPr>
      </w:pPr>
      <w:r>
        <w:rPr>
          <w:rFonts w:hint="cs"/>
          <w:rtl/>
        </w:rPr>
        <w:t>עזמי בשארה</w:t>
      </w:r>
      <w:r>
        <w:rPr>
          <w:rFonts w:hint="cs"/>
          <w:rtl/>
        </w:rPr>
        <w:tab/>
        <w:t xml:space="preserve">- </w:t>
      </w:r>
      <w:r>
        <w:rPr>
          <w:rFonts w:hint="cs"/>
          <w:rtl/>
        </w:rPr>
        <w:tab/>
        <w:t>אינו נוכח</w:t>
      </w:r>
    </w:p>
    <w:p w14:paraId="09DC80B7" w14:textId="77777777" w:rsidR="00000000" w:rsidRDefault="003B3694">
      <w:pPr>
        <w:pStyle w:val="a0"/>
        <w:rPr>
          <w:rFonts w:hint="cs"/>
          <w:rtl/>
        </w:rPr>
      </w:pPr>
      <w:r>
        <w:rPr>
          <w:rFonts w:hint="cs"/>
          <w:rtl/>
        </w:rPr>
        <w:t>ענבל גבריאלי</w:t>
      </w:r>
      <w:r>
        <w:rPr>
          <w:rFonts w:hint="cs"/>
          <w:rtl/>
        </w:rPr>
        <w:tab/>
        <w:t>-</w:t>
      </w:r>
      <w:r>
        <w:rPr>
          <w:rFonts w:hint="cs"/>
          <w:rtl/>
        </w:rPr>
        <w:tab/>
        <w:t>בעד</w:t>
      </w:r>
    </w:p>
    <w:p w14:paraId="6B429BFC" w14:textId="77777777" w:rsidR="00000000" w:rsidRDefault="003B3694">
      <w:pPr>
        <w:pStyle w:val="a0"/>
        <w:rPr>
          <w:rFonts w:hint="cs"/>
          <w:rtl/>
        </w:rPr>
      </w:pPr>
      <w:r>
        <w:rPr>
          <w:rFonts w:hint="cs"/>
          <w:rtl/>
        </w:rPr>
        <w:t>מיכאל גורלובסקי -</w:t>
      </w:r>
      <w:r>
        <w:rPr>
          <w:rFonts w:hint="cs"/>
          <w:rtl/>
        </w:rPr>
        <w:tab/>
        <w:t>אינו נוכ</w:t>
      </w:r>
      <w:r>
        <w:rPr>
          <w:rFonts w:hint="cs"/>
          <w:rtl/>
        </w:rPr>
        <w:t>ח</w:t>
      </w:r>
    </w:p>
    <w:p w14:paraId="7566F287" w14:textId="77777777" w:rsidR="00000000" w:rsidRDefault="003B3694">
      <w:pPr>
        <w:pStyle w:val="a0"/>
        <w:rPr>
          <w:rFonts w:hint="cs"/>
          <w:rtl/>
        </w:rPr>
      </w:pPr>
      <w:r>
        <w:rPr>
          <w:rFonts w:hint="cs"/>
          <w:rtl/>
        </w:rPr>
        <w:t>זהבה גלאון</w:t>
      </w:r>
      <w:r>
        <w:rPr>
          <w:rFonts w:hint="cs"/>
          <w:rtl/>
        </w:rPr>
        <w:tab/>
        <w:t>-</w:t>
      </w:r>
      <w:r>
        <w:rPr>
          <w:rFonts w:hint="cs"/>
          <w:rtl/>
        </w:rPr>
        <w:tab/>
        <w:t>בעד</w:t>
      </w:r>
    </w:p>
    <w:p w14:paraId="0973191C" w14:textId="77777777" w:rsidR="00000000" w:rsidRDefault="003B3694">
      <w:pPr>
        <w:pStyle w:val="a0"/>
        <w:rPr>
          <w:rFonts w:hint="cs"/>
          <w:rtl/>
        </w:rPr>
      </w:pPr>
      <w:r>
        <w:rPr>
          <w:rFonts w:hint="cs"/>
          <w:rtl/>
        </w:rPr>
        <w:t>גילה גמליאל</w:t>
      </w:r>
      <w:r>
        <w:rPr>
          <w:rFonts w:hint="cs"/>
          <w:rtl/>
        </w:rPr>
        <w:tab/>
        <w:t>-</w:t>
      </w:r>
      <w:r>
        <w:rPr>
          <w:rFonts w:hint="cs"/>
          <w:rtl/>
        </w:rPr>
        <w:tab/>
        <w:t>אינה נוכחת</w:t>
      </w:r>
    </w:p>
    <w:p w14:paraId="1F970896" w14:textId="77777777" w:rsidR="00000000" w:rsidRDefault="003B3694">
      <w:pPr>
        <w:pStyle w:val="a0"/>
        <w:rPr>
          <w:rFonts w:hint="cs"/>
          <w:rtl/>
        </w:rPr>
      </w:pPr>
      <w:r>
        <w:rPr>
          <w:rFonts w:hint="cs"/>
          <w:rtl/>
        </w:rPr>
        <w:t>משה גפני</w:t>
      </w:r>
      <w:r>
        <w:rPr>
          <w:rFonts w:hint="cs"/>
          <w:rtl/>
        </w:rPr>
        <w:tab/>
        <w:t>-</w:t>
      </w:r>
      <w:r>
        <w:rPr>
          <w:rFonts w:hint="cs"/>
          <w:rtl/>
        </w:rPr>
        <w:tab/>
        <w:t>בעד</w:t>
      </w:r>
    </w:p>
    <w:p w14:paraId="00312BED" w14:textId="77777777" w:rsidR="00000000" w:rsidRDefault="003B3694">
      <w:pPr>
        <w:pStyle w:val="a0"/>
        <w:rPr>
          <w:rFonts w:hint="cs"/>
          <w:rtl/>
        </w:rPr>
      </w:pPr>
      <w:r>
        <w:rPr>
          <w:rFonts w:hint="cs"/>
          <w:rtl/>
        </w:rPr>
        <w:t>עבד-אלמאלכ דהאמשה -</w:t>
      </w:r>
      <w:r>
        <w:rPr>
          <w:rFonts w:hint="cs"/>
          <w:rtl/>
        </w:rPr>
        <w:tab/>
        <w:t>בעד</w:t>
      </w:r>
    </w:p>
    <w:p w14:paraId="796ED6DF" w14:textId="77777777" w:rsidR="00000000" w:rsidRDefault="003B3694">
      <w:pPr>
        <w:pStyle w:val="a0"/>
        <w:rPr>
          <w:rFonts w:hint="cs"/>
          <w:rtl/>
        </w:rPr>
      </w:pPr>
      <w:r>
        <w:rPr>
          <w:rFonts w:hint="cs"/>
          <w:rtl/>
        </w:rPr>
        <w:t>נסים דהן</w:t>
      </w:r>
      <w:r>
        <w:rPr>
          <w:rFonts w:hint="cs"/>
          <w:rtl/>
        </w:rPr>
        <w:tab/>
        <w:t>-</w:t>
      </w:r>
      <w:r>
        <w:rPr>
          <w:rFonts w:hint="cs"/>
          <w:rtl/>
        </w:rPr>
        <w:tab/>
        <w:t>בעד</w:t>
      </w:r>
    </w:p>
    <w:p w14:paraId="2C36168F" w14:textId="77777777" w:rsidR="00000000" w:rsidRDefault="003B3694">
      <w:pPr>
        <w:pStyle w:val="a0"/>
        <w:rPr>
          <w:rFonts w:hint="cs"/>
          <w:rtl/>
        </w:rPr>
      </w:pPr>
      <w:r>
        <w:rPr>
          <w:rFonts w:hint="cs"/>
          <w:rtl/>
        </w:rPr>
        <w:t>חמי דורון</w:t>
      </w:r>
      <w:r>
        <w:rPr>
          <w:rFonts w:hint="cs"/>
          <w:rtl/>
        </w:rPr>
        <w:tab/>
        <w:t>-</w:t>
      </w:r>
      <w:r>
        <w:rPr>
          <w:rFonts w:hint="cs"/>
          <w:rtl/>
        </w:rPr>
        <w:tab/>
        <w:t>בעד</w:t>
      </w:r>
    </w:p>
    <w:p w14:paraId="320C433E" w14:textId="77777777" w:rsidR="00000000" w:rsidRDefault="003B3694">
      <w:pPr>
        <w:pStyle w:val="a0"/>
        <w:rPr>
          <w:rFonts w:hint="cs"/>
          <w:rtl/>
        </w:rPr>
      </w:pPr>
      <w:r>
        <w:rPr>
          <w:rFonts w:hint="cs"/>
          <w:rtl/>
        </w:rPr>
        <w:t>אברהם הירשזון</w:t>
      </w:r>
      <w:r>
        <w:rPr>
          <w:rFonts w:hint="cs"/>
          <w:rtl/>
        </w:rPr>
        <w:tab/>
        <w:t xml:space="preserve">- </w:t>
      </w:r>
      <w:r>
        <w:rPr>
          <w:rFonts w:hint="cs"/>
          <w:rtl/>
        </w:rPr>
        <w:tab/>
        <w:t>בעד</w:t>
      </w:r>
    </w:p>
    <w:p w14:paraId="1B7C6C74" w14:textId="77777777" w:rsidR="00000000" w:rsidRDefault="003B3694">
      <w:pPr>
        <w:pStyle w:val="a0"/>
        <w:rPr>
          <w:rFonts w:hint="cs"/>
          <w:rtl/>
        </w:rPr>
      </w:pPr>
      <w:r>
        <w:rPr>
          <w:rFonts w:hint="cs"/>
          <w:rtl/>
        </w:rPr>
        <w:t>צחי הנגבי</w:t>
      </w:r>
      <w:r>
        <w:rPr>
          <w:rFonts w:hint="cs"/>
          <w:rtl/>
        </w:rPr>
        <w:tab/>
        <w:t>-</w:t>
      </w:r>
      <w:r>
        <w:rPr>
          <w:rFonts w:hint="cs"/>
          <w:rtl/>
        </w:rPr>
        <w:tab/>
        <w:t>אינו נוכח</w:t>
      </w:r>
    </w:p>
    <w:p w14:paraId="0F596A32" w14:textId="77777777" w:rsidR="00000000" w:rsidRDefault="003B3694">
      <w:pPr>
        <w:pStyle w:val="a0"/>
        <w:rPr>
          <w:rFonts w:hint="cs"/>
          <w:rtl/>
        </w:rPr>
      </w:pPr>
      <w:r>
        <w:rPr>
          <w:rFonts w:hint="cs"/>
          <w:rtl/>
        </w:rPr>
        <w:t>צבי הנדל</w:t>
      </w:r>
      <w:r>
        <w:rPr>
          <w:rFonts w:hint="cs"/>
          <w:rtl/>
        </w:rPr>
        <w:tab/>
        <w:t>-</w:t>
      </w:r>
      <w:r>
        <w:rPr>
          <w:rFonts w:hint="cs"/>
          <w:rtl/>
        </w:rPr>
        <w:tab/>
        <w:t>נגד</w:t>
      </w:r>
    </w:p>
    <w:p w14:paraId="744BC1A6" w14:textId="77777777" w:rsidR="00000000" w:rsidRDefault="003B3694">
      <w:pPr>
        <w:pStyle w:val="a0"/>
        <w:rPr>
          <w:rFonts w:hint="cs"/>
          <w:rtl/>
        </w:rPr>
      </w:pPr>
      <w:r>
        <w:rPr>
          <w:rFonts w:hint="cs"/>
          <w:rtl/>
        </w:rPr>
        <w:t>יצחק הרצוג</w:t>
      </w:r>
      <w:r>
        <w:rPr>
          <w:rFonts w:hint="cs"/>
          <w:rtl/>
        </w:rPr>
        <w:tab/>
        <w:t>-</w:t>
      </w:r>
      <w:r>
        <w:rPr>
          <w:rFonts w:hint="cs"/>
          <w:rtl/>
        </w:rPr>
        <w:tab/>
        <w:t>בעד</w:t>
      </w:r>
    </w:p>
    <w:p w14:paraId="1950F412" w14:textId="77777777" w:rsidR="00000000" w:rsidRDefault="003B3694">
      <w:pPr>
        <w:pStyle w:val="a0"/>
        <w:rPr>
          <w:rFonts w:hint="cs"/>
          <w:rtl/>
        </w:rPr>
      </w:pPr>
      <w:r>
        <w:rPr>
          <w:rFonts w:hint="cs"/>
          <w:rtl/>
        </w:rPr>
        <w:t>מגלי והבה</w:t>
      </w:r>
      <w:r>
        <w:rPr>
          <w:rFonts w:hint="cs"/>
          <w:rtl/>
        </w:rPr>
        <w:tab/>
        <w:t>-</w:t>
      </w:r>
      <w:r>
        <w:rPr>
          <w:rFonts w:hint="cs"/>
          <w:rtl/>
        </w:rPr>
        <w:tab/>
        <w:t>בעד</w:t>
      </w:r>
    </w:p>
    <w:p w14:paraId="51B00645" w14:textId="77777777" w:rsidR="00000000" w:rsidRDefault="003B3694">
      <w:pPr>
        <w:pStyle w:val="a0"/>
        <w:rPr>
          <w:rFonts w:hint="cs"/>
          <w:rtl/>
        </w:rPr>
      </w:pPr>
      <w:r>
        <w:rPr>
          <w:rFonts w:hint="cs"/>
          <w:rtl/>
        </w:rPr>
        <w:t>אבשלום וילן</w:t>
      </w:r>
      <w:r>
        <w:rPr>
          <w:rFonts w:hint="cs"/>
          <w:rtl/>
        </w:rPr>
        <w:tab/>
        <w:t>-</w:t>
      </w:r>
      <w:r>
        <w:rPr>
          <w:rFonts w:hint="cs"/>
          <w:rtl/>
        </w:rPr>
        <w:tab/>
        <w:t>בעד</w:t>
      </w:r>
    </w:p>
    <w:p w14:paraId="68ED5397" w14:textId="77777777" w:rsidR="00000000" w:rsidRDefault="003B3694">
      <w:pPr>
        <w:pStyle w:val="a0"/>
        <w:rPr>
          <w:rFonts w:hint="cs"/>
          <w:rtl/>
        </w:rPr>
      </w:pPr>
      <w:r>
        <w:rPr>
          <w:rFonts w:hint="cs"/>
          <w:rtl/>
        </w:rPr>
        <w:t>מתן וילנאי</w:t>
      </w:r>
      <w:r>
        <w:rPr>
          <w:rFonts w:hint="cs"/>
          <w:rtl/>
        </w:rPr>
        <w:tab/>
        <w:t>-</w:t>
      </w:r>
      <w:r>
        <w:rPr>
          <w:rFonts w:hint="cs"/>
          <w:rtl/>
        </w:rPr>
        <w:tab/>
        <w:t>בעד</w:t>
      </w:r>
    </w:p>
    <w:p w14:paraId="73ACAF7A" w14:textId="77777777" w:rsidR="00000000" w:rsidRDefault="003B3694">
      <w:pPr>
        <w:pStyle w:val="a0"/>
        <w:rPr>
          <w:rFonts w:hint="cs"/>
          <w:rtl/>
        </w:rPr>
      </w:pPr>
      <w:r>
        <w:rPr>
          <w:rFonts w:hint="cs"/>
          <w:rtl/>
        </w:rPr>
        <w:t>יצחק וקנין</w:t>
      </w:r>
      <w:r>
        <w:rPr>
          <w:rFonts w:hint="cs"/>
          <w:rtl/>
        </w:rPr>
        <w:tab/>
        <w:t>-</w:t>
      </w:r>
      <w:r>
        <w:rPr>
          <w:rFonts w:hint="cs"/>
          <w:rtl/>
        </w:rPr>
        <w:tab/>
        <w:t>אינ</w:t>
      </w:r>
      <w:r>
        <w:rPr>
          <w:rFonts w:hint="cs"/>
          <w:rtl/>
        </w:rPr>
        <w:t>ו נוכח</w:t>
      </w:r>
    </w:p>
    <w:p w14:paraId="42D4E38A" w14:textId="77777777" w:rsidR="00000000" w:rsidRDefault="003B3694">
      <w:pPr>
        <w:pStyle w:val="a0"/>
        <w:rPr>
          <w:rFonts w:hint="cs"/>
          <w:rtl/>
        </w:rPr>
      </w:pPr>
      <w:r>
        <w:rPr>
          <w:rFonts w:hint="cs"/>
          <w:rtl/>
        </w:rPr>
        <w:t>נסים זאב</w:t>
      </w:r>
      <w:r>
        <w:rPr>
          <w:rFonts w:hint="cs"/>
          <w:rtl/>
        </w:rPr>
        <w:tab/>
        <w:t>-</w:t>
      </w:r>
      <w:r>
        <w:rPr>
          <w:rFonts w:hint="cs"/>
          <w:rtl/>
        </w:rPr>
        <w:tab/>
        <w:t>בעד</w:t>
      </w:r>
    </w:p>
    <w:p w14:paraId="7C2A07A9" w14:textId="77777777" w:rsidR="00000000" w:rsidRDefault="003B3694">
      <w:pPr>
        <w:pStyle w:val="a0"/>
        <w:rPr>
          <w:rFonts w:hint="cs"/>
          <w:rtl/>
        </w:rPr>
      </w:pPr>
      <w:r>
        <w:rPr>
          <w:rFonts w:hint="cs"/>
          <w:rtl/>
        </w:rPr>
        <w:t>ג'מאל זחאלקה</w:t>
      </w:r>
      <w:r>
        <w:rPr>
          <w:rFonts w:hint="cs"/>
          <w:rtl/>
        </w:rPr>
        <w:tab/>
        <w:t>-</w:t>
      </w:r>
      <w:r>
        <w:rPr>
          <w:rFonts w:hint="cs"/>
          <w:rtl/>
        </w:rPr>
        <w:tab/>
        <w:t>אינו נוכח</w:t>
      </w:r>
    </w:p>
    <w:p w14:paraId="7374D920" w14:textId="77777777" w:rsidR="00000000" w:rsidRDefault="003B3694">
      <w:pPr>
        <w:pStyle w:val="a0"/>
        <w:rPr>
          <w:rFonts w:hint="cs"/>
          <w:rtl/>
        </w:rPr>
      </w:pPr>
      <w:r>
        <w:rPr>
          <w:rFonts w:hint="cs"/>
          <w:rtl/>
        </w:rPr>
        <w:t>אליעזר זנדברג</w:t>
      </w:r>
      <w:r>
        <w:rPr>
          <w:rFonts w:hint="cs"/>
          <w:rtl/>
        </w:rPr>
        <w:tab/>
        <w:t>-</w:t>
      </w:r>
      <w:r>
        <w:rPr>
          <w:rFonts w:hint="cs"/>
          <w:rtl/>
        </w:rPr>
        <w:tab/>
        <w:t>בעד</w:t>
      </w:r>
    </w:p>
    <w:p w14:paraId="64BA8ED8" w14:textId="77777777" w:rsidR="00000000" w:rsidRDefault="003B3694">
      <w:pPr>
        <w:pStyle w:val="a0"/>
        <w:rPr>
          <w:rFonts w:hint="cs"/>
          <w:rtl/>
        </w:rPr>
      </w:pPr>
      <w:r>
        <w:rPr>
          <w:rFonts w:hint="cs"/>
          <w:rtl/>
        </w:rPr>
        <w:t>יחיאל חזן</w:t>
      </w:r>
      <w:r>
        <w:rPr>
          <w:rFonts w:hint="cs"/>
          <w:rtl/>
        </w:rPr>
        <w:tab/>
        <w:t>-</w:t>
      </w:r>
      <w:r>
        <w:rPr>
          <w:rFonts w:hint="cs"/>
          <w:rtl/>
        </w:rPr>
        <w:tab/>
        <w:t>בעד</w:t>
      </w:r>
    </w:p>
    <w:p w14:paraId="6406D5CC" w14:textId="77777777" w:rsidR="00000000" w:rsidRDefault="003B3694">
      <w:pPr>
        <w:pStyle w:val="a0"/>
        <w:rPr>
          <w:rFonts w:hint="cs"/>
          <w:rtl/>
        </w:rPr>
      </w:pPr>
      <w:r>
        <w:rPr>
          <w:rFonts w:hint="cs"/>
          <w:rtl/>
        </w:rPr>
        <w:t>רשף  חן</w:t>
      </w:r>
      <w:r>
        <w:rPr>
          <w:rFonts w:hint="cs"/>
          <w:rtl/>
        </w:rPr>
        <w:tab/>
      </w:r>
      <w:r>
        <w:rPr>
          <w:rFonts w:hint="cs"/>
          <w:rtl/>
        </w:rPr>
        <w:tab/>
        <w:t>-</w:t>
      </w:r>
      <w:r>
        <w:rPr>
          <w:rFonts w:hint="cs"/>
          <w:rtl/>
        </w:rPr>
        <w:tab/>
        <w:t>בעד</w:t>
      </w:r>
    </w:p>
    <w:p w14:paraId="7544F16F" w14:textId="77777777" w:rsidR="00000000" w:rsidRDefault="003B3694">
      <w:pPr>
        <w:pStyle w:val="a0"/>
        <w:rPr>
          <w:rFonts w:hint="cs"/>
          <w:rtl/>
        </w:rPr>
      </w:pPr>
      <w:r>
        <w:rPr>
          <w:rFonts w:hint="cs"/>
          <w:rtl/>
        </w:rPr>
        <w:t xml:space="preserve">ואסל טאהא </w:t>
      </w:r>
      <w:r>
        <w:rPr>
          <w:rFonts w:hint="cs"/>
          <w:rtl/>
        </w:rPr>
        <w:tab/>
        <w:t xml:space="preserve">- </w:t>
      </w:r>
      <w:r>
        <w:rPr>
          <w:rFonts w:hint="cs"/>
          <w:rtl/>
        </w:rPr>
        <w:tab/>
        <w:t>בעד</w:t>
      </w:r>
    </w:p>
    <w:p w14:paraId="70EF38F7" w14:textId="77777777" w:rsidR="00000000" w:rsidRDefault="003B3694">
      <w:pPr>
        <w:pStyle w:val="a0"/>
        <w:rPr>
          <w:rtl/>
        </w:rPr>
      </w:pPr>
      <w:r>
        <w:rPr>
          <w:rFonts w:hint="cs"/>
          <w:rtl/>
        </w:rPr>
        <w:t xml:space="preserve">אחמד טיבי </w:t>
      </w:r>
      <w:r>
        <w:rPr>
          <w:rFonts w:hint="cs"/>
          <w:rtl/>
        </w:rPr>
        <w:tab/>
        <w:t xml:space="preserve">- </w:t>
      </w:r>
      <w:r>
        <w:rPr>
          <w:rFonts w:hint="cs"/>
          <w:rtl/>
        </w:rPr>
        <w:tab/>
        <w:t>אינו נוכח</w:t>
      </w:r>
    </w:p>
    <w:p w14:paraId="24694F7F" w14:textId="77777777" w:rsidR="00000000" w:rsidRDefault="003B3694">
      <w:pPr>
        <w:pStyle w:val="a0"/>
        <w:rPr>
          <w:rFonts w:hint="cs"/>
          <w:rtl/>
        </w:rPr>
      </w:pPr>
      <w:r>
        <w:rPr>
          <w:rFonts w:hint="cs"/>
          <w:rtl/>
        </w:rPr>
        <w:t xml:space="preserve">דוד טל </w:t>
      </w:r>
      <w:r>
        <w:rPr>
          <w:rFonts w:hint="cs"/>
          <w:rtl/>
        </w:rPr>
        <w:tab/>
      </w:r>
      <w:r>
        <w:rPr>
          <w:rFonts w:hint="cs"/>
          <w:rtl/>
        </w:rPr>
        <w:tab/>
        <w:t>-</w:t>
      </w:r>
      <w:r>
        <w:rPr>
          <w:rFonts w:hint="cs"/>
          <w:rtl/>
        </w:rPr>
        <w:tab/>
        <w:t xml:space="preserve"> נגד</w:t>
      </w:r>
    </w:p>
    <w:p w14:paraId="771B8709" w14:textId="77777777" w:rsidR="00000000" w:rsidRDefault="003B3694">
      <w:pPr>
        <w:pStyle w:val="a0"/>
        <w:rPr>
          <w:rFonts w:hint="cs"/>
          <w:rtl/>
        </w:rPr>
      </w:pPr>
      <w:r>
        <w:rPr>
          <w:rFonts w:hint="cs"/>
          <w:rtl/>
        </w:rPr>
        <w:t xml:space="preserve">יגאל יאסינוב </w:t>
      </w:r>
      <w:r>
        <w:rPr>
          <w:rFonts w:hint="cs"/>
          <w:rtl/>
        </w:rPr>
        <w:tab/>
        <w:t xml:space="preserve">- </w:t>
      </w:r>
      <w:r>
        <w:rPr>
          <w:rFonts w:hint="cs"/>
          <w:rtl/>
        </w:rPr>
        <w:tab/>
        <w:t>בעד</w:t>
      </w:r>
    </w:p>
    <w:p w14:paraId="7618648B" w14:textId="77777777" w:rsidR="00000000" w:rsidRDefault="003B3694">
      <w:pPr>
        <w:pStyle w:val="a0"/>
        <w:rPr>
          <w:rFonts w:hint="cs"/>
          <w:rtl/>
        </w:rPr>
      </w:pPr>
      <w:r>
        <w:rPr>
          <w:rFonts w:hint="cs"/>
          <w:rtl/>
        </w:rPr>
        <w:t xml:space="preserve">שאול יהלום </w:t>
      </w:r>
      <w:r>
        <w:rPr>
          <w:rFonts w:hint="cs"/>
          <w:rtl/>
        </w:rPr>
        <w:tab/>
        <w:t xml:space="preserve">- </w:t>
      </w:r>
      <w:r>
        <w:rPr>
          <w:rFonts w:hint="cs"/>
          <w:rtl/>
        </w:rPr>
        <w:tab/>
        <w:t xml:space="preserve">בעד   </w:t>
      </w:r>
      <w:r>
        <w:rPr>
          <w:rFonts w:hint="cs"/>
          <w:rtl/>
        </w:rPr>
        <w:tab/>
      </w:r>
    </w:p>
    <w:p w14:paraId="20D62780" w14:textId="77777777" w:rsidR="00000000" w:rsidRDefault="003B3694">
      <w:pPr>
        <w:pStyle w:val="a0"/>
        <w:rPr>
          <w:rFonts w:hint="cs"/>
          <w:rtl/>
        </w:rPr>
      </w:pPr>
      <w:r>
        <w:rPr>
          <w:rFonts w:hint="cs"/>
          <w:rtl/>
        </w:rPr>
        <w:t xml:space="preserve">אליהו ישי </w:t>
      </w:r>
      <w:r>
        <w:rPr>
          <w:rFonts w:hint="cs"/>
          <w:rtl/>
        </w:rPr>
        <w:tab/>
        <w:t xml:space="preserve">- </w:t>
      </w:r>
      <w:r>
        <w:rPr>
          <w:rFonts w:hint="cs"/>
          <w:rtl/>
        </w:rPr>
        <w:tab/>
        <w:t xml:space="preserve"> אינו נוכח</w:t>
      </w:r>
    </w:p>
    <w:p w14:paraId="52B62ED8" w14:textId="77777777" w:rsidR="00000000" w:rsidRDefault="003B3694">
      <w:pPr>
        <w:pStyle w:val="a0"/>
        <w:rPr>
          <w:rFonts w:hint="cs"/>
          <w:rtl/>
        </w:rPr>
      </w:pPr>
      <w:r>
        <w:rPr>
          <w:rFonts w:hint="cs"/>
          <w:rtl/>
        </w:rPr>
        <w:t xml:space="preserve">אהוד יתום </w:t>
      </w:r>
      <w:r>
        <w:rPr>
          <w:rFonts w:hint="cs"/>
          <w:rtl/>
        </w:rPr>
        <w:tab/>
        <w:t xml:space="preserve">- </w:t>
      </w:r>
      <w:r>
        <w:rPr>
          <w:rFonts w:hint="cs"/>
          <w:rtl/>
        </w:rPr>
        <w:tab/>
        <w:t>בעד</w:t>
      </w:r>
    </w:p>
    <w:p w14:paraId="322FEA0A" w14:textId="77777777" w:rsidR="00000000" w:rsidRDefault="003B3694">
      <w:pPr>
        <w:pStyle w:val="a0"/>
        <w:rPr>
          <w:rFonts w:hint="cs"/>
          <w:rtl/>
        </w:rPr>
      </w:pPr>
      <w:r>
        <w:rPr>
          <w:rFonts w:hint="cs"/>
          <w:rtl/>
        </w:rPr>
        <w:t xml:space="preserve">דני יתום </w:t>
      </w:r>
      <w:r>
        <w:rPr>
          <w:rFonts w:hint="cs"/>
          <w:rtl/>
        </w:rPr>
        <w:tab/>
        <w:t>-</w:t>
      </w:r>
      <w:r>
        <w:rPr>
          <w:rFonts w:hint="cs"/>
          <w:rtl/>
        </w:rPr>
        <w:tab/>
        <w:t xml:space="preserve"> </w:t>
      </w:r>
      <w:r>
        <w:rPr>
          <w:rFonts w:hint="cs"/>
          <w:rtl/>
        </w:rPr>
        <w:t>בעד</w:t>
      </w:r>
    </w:p>
    <w:p w14:paraId="733245BD" w14:textId="77777777" w:rsidR="00000000" w:rsidRDefault="003B3694">
      <w:pPr>
        <w:pStyle w:val="a0"/>
        <w:rPr>
          <w:rFonts w:hint="cs"/>
          <w:rtl/>
        </w:rPr>
      </w:pPr>
      <w:r>
        <w:rPr>
          <w:rFonts w:hint="cs"/>
          <w:rtl/>
        </w:rPr>
        <w:t xml:space="preserve">איתן כבל </w:t>
      </w:r>
      <w:r>
        <w:rPr>
          <w:rFonts w:hint="cs"/>
          <w:rtl/>
        </w:rPr>
        <w:tab/>
        <w:t xml:space="preserve">- </w:t>
      </w:r>
      <w:r>
        <w:rPr>
          <w:rFonts w:hint="cs"/>
          <w:rtl/>
        </w:rPr>
        <w:tab/>
        <w:t xml:space="preserve"> אינו נוכח</w:t>
      </w:r>
    </w:p>
    <w:p w14:paraId="6AAA6822" w14:textId="77777777" w:rsidR="00000000" w:rsidRDefault="003B3694">
      <w:pPr>
        <w:pStyle w:val="a0"/>
        <w:rPr>
          <w:rFonts w:hint="cs"/>
          <w:rtl/>
        </w:rPr>
      </w:pPr>
      <w:r>
        <w:rPr>
          <w:rFonts w:hint="cs"/>
          <w:rtl/>
        </w:rPr>
        <w:t>אילנה כהן</w:t>
      </w:r>
      <w:r>
        <w:rPr>
          <w:rFonts w:hint="cs"/>
          <w:rtl/>
        </w:rPr>
        <w:tab/>
        <w:t xml:space="preserve">- </w:t>
      </w:r>
      <w:r>
        <w:rPr>
          <w:rFonts w:hint="cs"/>
          <w:rtl/>
        </w:rPr>
        <w:tab/>
        <w:t>בעד</w:t>
      </w:r>
    </w:p>
    <w:p w14:paraId="2669BF96" w14:textId="77777777" w:rsidR="00000000" w:rsidRDefault="003B3694">
      <w:pPr>
        <w:pStyle w:val="a0"/>
        <w:rPr>
          <w:rFonts w:hint="cs"/>
          <w:rtl/>
        </w:rPr>
      </w:pPr>
      <w:r>
        <w:rPr>
          <w:rFonts w:hint="cs"/>
          <w:rtl/>
        </w:rPr>
        <w:t xml:space="preserve">אליעזר כהן </w:t>
      </w:r>
      <w:r>
        <w:rPr>
          <w:rFonts w:hint="cs"/>
          <w:rtl/>
        </w:rPr>
        <w:tab/>
        <w:t xml:space="preserve">- </w:t>
      </w:r>
      <w:r>
        <w:rPr>
          <w:rFonts w:hint="cs"/>
          <w:rtl/>
        </w:rPr>
        <w:tab/>
        <w:t>בעד</w:t>
      </w:r>
    </w:p>
    <w:p w14:paraId="41E7B229" w14:textId="77777777" w:rsidR="00000000" w:rsidRDefault="003B3694">
      <w:pPr>
        <w:pStyle w:val="a0"/>
        <w:rPr>
          <w:rtl/>
        </w:rPr>
      </w:pPr>
      <w:r>
        <w:rPr>
          <w:rFonts w:hint="cs"/>
          <w:rtl/>
        </w:rPr>
        <w:t xml:space="preserve">אמנון כהן </w:t>
      </w:r>
      <w:r>
        <w:rPr>
          <w:rFonts w:hint="cs"/>
          <w:rtl/>
        </w:rPr>
        <w:tab/>
        <w:t>-</w:t>
      </w:r>
      <w:r>
        <w:rPr>
          <w:rFonts w:hint="cs"/>
          <w:rtl/>
        </w:rPr>
        <w:tab/>
        <w:t>בעד</w:t>
      </w:r>
    </w:p>
    <w:p w14:paraId="70AAB279" w14:textId="77777777" w:rsidR="00000000" w:rsidRDefault="003B3694">
      <w:pPr>
        <w:pStyle w:val="a0"/>
        <w:rPr>
          <w:rFonts w:hint="cs"/>
          <w:rtl/>
        </w:rPr>
      </w:pPr>
      <w:r>
        <w:rPr>
          <w:rFonts w:hint="cs"/>
          <w:rtl/>
        </w:rPr>
        <w:t xml:space="preserve">יצחק כהן </w:t>
      </w:r>
      <w:r>
        <w:rPr>
          <w:rFonts w:hint="cs"/>
          <w:rtl/>
        </w:rPr>
        <w:tab/>
        <w:t>-</w:t>
      </w:r>
      <w:r>
        <w:rPr>
          <w:rFonts w:hint="cs"/>
          <w:rtl/>
        </w:rPr>
        <w:tab/>
        <w:t>בעד</w:t>
      </w:r>
    </w:p>
    <w:p w14:paraId="5F8DB528" w14:textId="77777777" w:rsidR="00000000" w:rsidRDefault="003B3694">
      <w:pPr>
        <w:pStyle w:val="a0"/>
        <w:rPr>
          <w:rFonts w:hint="cs"/>
          <w:rtl/>
        </w:rPr>
      </w:pPr>
      <w:r>
        <w:rPr>
          <w:rFonts w:hint="cs"/>
          <w:rtl/>
        </w:rPr>
        <w:t xml:space="preserve">רן כהן </w:t>
      </w:r>
      <w:r>
        <w:rPr>
          <w:rFonts w:hint="cs"/>
          <w:rtl/>
        </w:rPr>
        <w:tab/>
      </w:r>
      <w:r>
        <w:rPr>
          <w:rFonts w:hint="cs"/>
          <w:rtl/>
        </w:rPr>
        <w:tab/>
      </w:r>
      <w:r>
        <w:rPr>
          <w:rtl/>
        </w:rPr>
        <w:t>–</w:t>
      </w:r>
      <w:r>
        <w:rPr>
          <w:rFonts w:hint="cs"/>
          <w:rtl/>
        </w:rPr>
        <w:t xml:space="preserve"> </w:t>
      </w:r>
      <w:r>
        <w:rPr>
          <w:rFonts w:hint="cs"/>
          <w:rtl/>
        </w:rPr>
        <w:tab/>
        <w:t>בעד</w:t>
      </w:r>
    </w:p>
    <w:p w14:paraId="5A6B9A45" w14:textId="77777777" w:rsidR="00000000" w:rsidRDefault="003B3694">
      <w:pPr>
        <w:pStyle w:val="a0"/>
        <w:rPr>
          <w:rtl/>
        </w:rPr>
      </w:pPr>
      <w:r>
        <w:rPr>
          <w:rFonts w:hint="cs"/>
          <w:rtl/>
        </w:rPr>
        <w:t>משה כחלון</w:t>
      </w:r>
      <w:r>
        <w:rPr>
          <w:rFonts w:hint="cs"/>
          <w:rtl/>
        </w:rPr>
        <w:tab/>
        <w:t xml:space="preserve">- </w:t>
      </w:r>
      <w:r>
        <w:rPr>
          <w:rFonts w:hint="cs"/>
          <w:rtl/>
        </w:rPr>
        <w:tab/>
        <w:t>בעד</w:t>
      </w:r>
    </w:p>
    <w:p w14:paraId="6D0A21A1" w14:textId="77777777" w:rsidR="00000000" w:rsidRDefault="003B3694">
      <w:pPr>
        <w:pStyle w:val="a0"/>
        <w:rPr>
          <w:rFonts w:hint="cs"/>
          <w:rtl/>
        </w:rPr>
      </w:pPr>
      <w:r>
        <w:rPr>
          <w:rFonts w:hint="cs"/>
          <w:rtl/>
        </w:rPr>
        <w:t xml:space="preserve">חיים כץ </w:t>
      </w:r>
      <w:r>
        <w:rPr>
          <w:rFonts w:hint="cs"/>
          <w:rtl/>
        </w:rPr>
        <w:tab/>
      </w:r>
      <w:r>
        <w:rPr>
          <w:rFonts w:hint="cs"/>
          <w:rtl/>
        </w:rPr>
        <w:tab/>
        <w:t xml:space="preserve">- </w:t>
      </w:r>
      <w:r>
        <w:rPr>
          <w:rFonts w:hint="cs"/>
          <w:rtl/>
        </w:rPr>
        <w:tab/>
        <w:t>בעד</w:t>
      </w:r>
    </w:p>
    <w:p w14:paraId="38B91227" w14:textId="77777777" w:rsidR="00000000" w:rsidRDefault="003B3694">
      <w:pPr>
        <w:pStyle w:val="a0"/>
        <w:rPr>
          <w:rFonts w:hint="cs"/>
          <w:rtl/>
        </w:rPr>
      </w:pPr>
      <w:r>
        <w:rPr>
          <w:rFonts w:hint="cs"/>
          <w:rtl/>
        </w:rPr>
        <w:t xml:space="preserve">ישראל כץ </w:t>
      </w:r>
      <w:r>
        <w:rPr>
          <w:rFonts w:hint="cs"/>
          <w:rtl/>
        </w:rPr>
        <w:tab/>
        <w:t xml:space="preserve">- </w:t>
      </w:r>
      <w:r>
        <w:rPr>
          <w:rFonts w:hint="cs"/>
          <w:rtl/>
        </w:rPr>
        <w:tab/>
        <w:t>בעד</w:t>
      </w:r>
    </w:p>
    <w:p w14:paraId="2EFA34F7" w14:textId="77777777" w:rsidR="00000000" w:rsidRDefault="003B3694">
      <w:pPr>
        <w:pStyle w:val="a0"/>
        <w:rPr>
          <w:rFonts w:hint="cs"/>
          <w:rtl/>
        </w:rPr>
      </w:pPr>
      <w:r>
        <w:rPr>
          <w:rFonts w:hint="cs"/>
          <w:rtl/>
        </w:rPr>
        <w:t>אתי לבני</w:t>
      </w:r>
      <w:r>
        <w:rPr>
          <w:rFonts w:hint="cs"/>
          <w:rtl/>
        </w:rPr>
        <w:tab/>
        <w:t xml:space="preserve">- </w:t>
      </w:r>
      <w:r>
        <w:rPr>
          <w:rFonts w:hint="cs"/>
          <w:rtl/>
        </w:rPr>
        <w:tab/>
        <w:t>בעד</w:t>
      </w:r>
    </w:p>
    <w:p w14:paraId="4FCEB68E" w14:textId="77777777" w:rsidR="00000000" w:rsidRDefault="003B3694">
      <w:pPr>
        <w:pStyle w:val="a0"/>
        <w:rPr>
          <w:rFonts w:hint="cs"/>
          <w:rtl/>
        </w:rPr>
      </w:pPr>
      <w:r>
        <w:rPr>
          <w:rFonts w:hint="cs"/>
          <w:rtl/>
        </w:rPr>
        <w:t xml:space="preserve">ציפי לבני </w:t>
      </w:r>
      <w:r>
        <w:rPr>
          <w:rFonts w:hint="cs"/>
          <w:rtl/>
        </w:rPr>
        <w:tab/>
        <w:t xml:space="preserve">- </w:t>
      </w:r>
      <w:r>
        <w:rPr>
          <w:rFonts w:hint="cs"/>
          <w:rtl/>
        </w:rPr>
        <w:tab/>
        <w:t>בעד</w:t>
      </w:r>
    </w:p>
    <w:p w14:paraId="483E42B9" w14:textId="77777777" w:rsidR="00000000" w:rsidRDefault="003B3694">
      <w:pPr>
        <w:pStyle w:val="a0"/>
        <w:rPr>
          <w:rFonts w:hint="cs"/>
          <w:rtl/>
        </w:rPr>
      </w:pPr>
      <w:r>
        <w:rPr>
          <w:rFonts w:hint="cs"/>
          <w:rtl/>
        </w:rPr>
        <w:t xml:space="preserve">לימור לבנת </w:t>
      </w:r>
      <w:r>
        <w:rPr>
          <w:rFonts w:hint="cs"/>
          <w:rtl/>
        </w:rPr>
        <w:tab/>
        <w:t xml:space="preserve">- </w:t>
      </w:r>
      <w:r>
        <w:rPr>
          <w:rFonts w:hint="cs"/>
          <w:rtl/>
        </w:rPr>
        <w:tab/>
        <w:t>אינה נוכחת</w:t>
      </w:r>
    </w:p>
    <w:p w14:paraId="17928495" w14:textId="77777777" w:rsidR="00000000" w:rsidRDefault="003B3694">
      <w:pPr>
        <w:pStyle w:val="a0"/>
        <w:rPr>
          <w:rFonts w:hint="cs"/>
          <w:rtl/>
        </w:rPr>
      </w:pPr>
      <w:r>
        <w:rPr>
          <w:rFonts w:hint="cs"/>
          <w:rtl/>
        </w:rPr>
        <w:t>דוד לוי</w:t>
      </w:r>
      <w:r>
        <w:rPr>
          <w:rFonts w:hint="cs"/>
          <w:rtl/>
        </w:rPr>
        <w:tab/>
      </w:r>
      <w:r>
        <w:rPr>
          <w:rFonts w:hint="cs"/>
          <w:rtl/>
        </w:rPr>
        <w:tab/>
      </w:r>
      <w:r>
        <w:rPr>
          <w:rtl/>
        </w:rPr>
        <w:t>–</w:t>
      </w:r>
      <w:r>
        <w:rPr>
          <w:rFonts w:hint="cs"/>
          <w:rtl/>
        </w:rPr>
        <w:t xml:space="preserve"> </w:t>
      </w:r>
      <w:r>
        <w:rPr>
          <w:rFonts w:hint="cs"/>
          <w:rtl/>
        </w:rPr>
        <w:tab/>
        <w:t>אינו נוכח</w:t>
      </w:r>
    </w:p>
    <w:p w14:paraId="6AF505A5" w14:textId="77777777" w:rsidR="00000000" w:rsidRDefault="003B3694">
      <w:pPr>
        <w:pStyle w:val="a0"/>
        <w:rPr>
          <w:rFonts w:hint="cs"/>
          <w:rtl/>
        </w:rPr>
      </w:pPr>
      <w:r>
        <w:rPr>
          <w:rFonts w:hint="cs"/>
          <w:rtl/>
        </w:rPr>
        <w:t xml:space="preserve">יצחק לוי </w:t>
      </w:r>
      <w:r>
        <w:rPr>
          <w:rFonts w:hint="cs"/>
          <w:rtl/>
        </w:rPr>
        <w:tab/>
      </w:r>
      <w:r>
        <w:rPr>
          <w:rFonts w:hint="cs"/>
          <w:rtl/>
        </w:rPr>
        <w:t xml:space="preserve">- </w:t>
      </w:r>
      <w:r>
        <w:rPr>
          <w:rFonts w:hint="cs"/>
          <w:rtl/>
        </w:rPr>
        <w:tab/>
        <w:t>בעד</w:t>
      </w:r>
    </w:p>
    <w:p w14:paraId="54E669A6" w14:textId="77777777" w:rsidR="00000000" w:rsidRDefault="003B3694">
      <w:pPr>
        <w:pStyle w:val="a0"/>
        <w:rPr>
          <w:rFonts w:hint="cs"/>
          <w:rtl/>
        </w:rPr>
      </w:pPr>
      <w:r>
        <w:rPr>
          <w:rFonts w:hint="cs"/>
          <w:rtl/>
        </w:rPr>
        <w:t xml:space="preserve">אילן ליבוביץ </w:t>
      </w:r>
      <w:r>
        <w:rPr>
          <w:rFonts w:hint="cs"/>
          <w:rtl/>
        </w:rPr>
        <w:tab/>
        <w:t xml:space="preserve">- </w:t>
      </w:r>
      <w:r>
        <w:rPr>
          <w:rFonts w:hint="cs"/>
          <w:rtl/>
        </w:rPr>
        <w:tab/>
        <w:t xml:space="preserve"> בעד</w:t>
      </w:r>
    </w:p>
    <w:p w14:paraId="266FF5EC" w14:textId="77777777" w:rsidR="00000000" w:rsidRDefault="003B3694">
      <w:pPr>
        <w:pStyle w:val="a0"/>
        <w:rPr>
          <w:rFonts w:hint="cs"/>
          <w:rtl/>
        </w:rPr>
      </w:pPr>
      <w:r>
        <w:rPr>
          <w:rFonts w:hint="cs"/>
          <w:rtl/>
        </w:rPr>
        <w:t xml:space="preserve">יעקב ליצמן </w:t>
      </w:r>
      <w:r>
        <w:rPr>
          <w:rFonts w:hint="cs"/>
          <w:rtl/>
        </w:rPr>
        <w:tab/>
        <w:t xml:space="preserve">- </w:t>
      </w:r>
      <w:r>
        <w:rPr>
          <w:rFonts w:hint="cs"/>
          <w:rtl/>
        </w:rPr>
        <w:tab/>
        <w:t>בעד</w:t>
      </w:r>
    </w:p>
    <w:p w14:paraId="303A38CD" w14:textId="77777777" w:rsidR="00000000" w:rsidRDefault="003B3694">
      <w:pPr>
        <w:pStyle w:val="a0"/>
        <w:rPr>
          <w:rtl/>
        </w:rPr>
      </w:pPr>
      <w:r>
        <w:rPr>
          <w:rFonts w:hint="cs"/>
          <w:rtl/>
        </w:rPr>
        <w:t xml:space="preserve">עוזי לנדאו </w:t>
      </w:r>
      <w:r>
        <w:rPr>
          <w:rFonts w:hint="cs"/>
          <w:rtl/>
        </w:rPr>
        <w:tab/>
        <w:t>-</w:t>
      </w:r>
      <w:r>
        <w:rPr>
          <w:rFonts w:hint="cs"/>
          <w:rtl/>
        </w:rPr>
        <w:tab/>
        <w:t>אינו נוכח</w:t>
      </w:r>
    </w:p>
    <w:p w14:paraId="44A1D0B0" w14:textId="77777777" w:rsidR="00000000" w:rsidRDefault="003B3694">
      <w:pPr>
        <w:pStyle w:val="a0"/>
        <w:rPr>
          <w:rFonts w:hint="cs"/>
          <w:rtl/>
        </w:rPr>
      </w:pPr>
      <w:r>
        <w:rPr>
          <w:rFonts w:hint="cs"/>
          <w:rtl/>
        </w:rPr>
        <w:t xml:space="preserve">יוסף לפיד </w:t>
      </w:r>
      <w:r>
        <w:rPr>
          <w:rFonts w:hint="cs"/>
          <w:rtl/>
        </w:rPr>
        <w:tab/>
        <w:t xml:space="preserve">- </w:t>
      </w:r>
      <w:r>
        <w:rPr>
          <w:rFonts w:hint="cs"/>
          <w:rtl/>
        </w:rPr>
        <w:tab/>
        <w:t>בעד</w:t>
      </w:r>
    </w:p>
    <w:p w14:paraId="0ECFBCF8" w14:textId="77777777" w:rsidR="00000000" w:rsidRDefault="003B3694">
      <w:pPr>
        <w:pStyle w:val="a0"/>
        <w:rPr>
          <w:rFonts w:hint="cs"/>
          <w:rtl/>
        </w:rPr>
      </w:pPr>
      <w:r>
        <w:rPr>
          <w:rFonts w:hint="cs"/>
          <w:rtl/>
        </w:rPr>
        <w:t xml:space="preserve">עסאם מח'ול </w:t>
      </w:r>
      <w:r>
        <w:rPr>
          <w:rFonts w:hint="cs"/>
          <w:rtl/>
        </w:rPr>
        <w:tab/>
        <w:t xml:space="preserve">- </w:t>
      </w:r>
      <w:r>
        <w:rPr>
          <w:rFonts w:hint="cs"/>
          <w:rtl/>
        </w:rPr>
        <w:tab/>
        <w:t>בעד</w:t>
      </w:r>
    </w:p>
    <w:p w14:paraId="52911F14" w14:textId="77777777" w:rsidR="00000000" w:rsidRDefault="003B3694">
      <w:pPr>
        <w:pStyle w:val="a0"/>
        <w:rPr>
          <w:rFonts w:hint="cs"/>
          <w:rtl/>
        </w:rPr>
      </w:pPr>
      <w:r>
        <w:rPr>
          <w:rFonts w:hint="cs"/>
          <w:rtl/>
        </w:rPr>
        <w:t xml:space="preserve">מיכאל מלכיאור </w:t>
      </w:r>
      <w:r>
        <w:rPr>
          <w:rFonts w:hint="cs"/>
          <w:rtl/>
        </w:rPr>
        <w:tab/>
        <w:t xml:space="preserve">- </w:t>
      </w:r>
      <w:r>
        <w:rPr>
          <w:rFonts w:hint="cs"/>
          <w:rtl/>
        </w:rPr>
        <w:tab/>
        <w:t>בעד</w:t>
      </w:r>
    </w:p>
    <w:p w14:paraId="246229D2" w14:textId="77777777" w:rsidR="00000000" w:rsidRDefault="003B3694">
      <w:pPr>
        <w:pStyle w:val="a0"/>
        <w:rPr>
          <w:rFonts w:hint="cs"/>
          <w:rtl/>
        </w:rPr>
      </w:pPr>
      <w:r>
        <w:rPr>
          <w:rFonts w:hint="cs"/>
          <w:rtl/>
        </w:rPr>
        <w:t xml:space="preserve">עמרם מצנע </w:t>
      </w:r>
      <w:r>
        <w:rPr>
          <w:rFonts w:hint="cs"/>
          <w:rtl/>
        </w:rPr>
        <w:tab/>
        <w:t>-</w:t>
      </w:r>
      <w:r>
        <w:rPr>
          <w:rFonts w:hint="cs"/>
          <w:rtl/>
        </w:rPr>
        <w:tab/>
        <w:t>בעד</w:t>
      </w:r>
    </w:p>
    <w:p w14:paraId="64EB11D0" w14:textId="77777777" w:rsidR="00000000" w:rsidRDefault="003B3694">
      <w:pPr>
        <w:pStyle w:val="a0"/>
        <w:rPr>
          <w:rFonts w:hint="cs"/>
          <w:rtl/>
        </w:rPr>
      </w:pPr>
      <w:r>
        <w:rPr>
          <w:rFonts w:hint="cs"/>
          <w:rtl/>
        </w:rPr>
        <w:t xml:space="preserve">יעקב מרגי </w:t>
      </w:r>
      <w:r>
        <w:rPr>
          <w:rFonts w:hint="cs"/>
          <w:rtl/>
        </w:rPr>
        <w:tab/>
        <w:t xml:space="preserve">- </w:t>
      </w:r>
      <w:r>
        <w:rPr>
          <w:rFonts w:hint="cs"/>
          <w:rtl/>
        </w:rPr>
        <w:tab/>
        <w:t>בעד</w:t>
      </w:r>
    </w:p>
    <w:p w14:paraId="29173F11" w14:textId="77777777" w:rsidR="00000000" w:rsidRDefault="003B3694">
      <w:pPr>
        <w:pStyle w:val="a0"/>
        <w:rPr>
          <w:rFonts w:hint="cs"/>
          <w:rtl/>
        </w:rPr>
      </w:pPr>
      <w:r>
        <w:rPr>
          <w:rFonts w:hint="cs"/>
          <w:rtl/>
        </w:rPr>
        <w:t xml:space="preserve">יהודית נאות </w:t>
      </w:r>
      <w:r>
        <w:rPr>
          <w:rFonts w:hint="cs"/>
          <w:rtl/>
        </w:rPr>
        <w:tab/>
        <w:t xml:space="preserve">- </w:t>
      </w:r>
      <w:r>
        <w:rPr>
          <w:rFonts w:hint="cs"/>
          <w:rtl/>
        </w:rPr>
        <w:tab/>
        <w:t xml:space="preserve">אינה נוכחת </w:t>
      </w:r>
    </w:p>
    <w:p w14:paraId="7BDB353B" w14:textId="77777777" w:rsidR="00000000" w:rsidRDefault="003B3694">
      <w:pPr>
        <w:pStyle w:val="a0"/>
        <w:rPr>
          <w:rFonts w:hint="cs"/>
          <w:rtl/>
        </w:rPr>
      </w:pPr>
      <w:r>
        <w:rPr>
          <w:rFonts w:hint="cs"/>
          <w:rtl/>
        </w:rPr>
        <w:t xml:space="preserve">משולם נהרי  </w:t>
      </w:r>
      <w:r>
        <w:rPr>
          <w:rFonts w:hint="cs"/>
          <w:rtl/>
        </w:rPr>
        <w:tab/>
        <w:t xml:space="preserve">- </w:t>
      </w:r>
      <w:r>
        <w:rPr>
          <w:rFonts w:hint="cs"/>
          <w:rtl/>
        </w:rPr>
        <w:tab/>
        <w:t>בעד</w:t>
      </w:r>
    </w:p>
    <w:p w14:paraId="23961245" w14:textId="77777777" w:rsidR="00000000" w:rsidRDefault="003B3694">
      <w:pPr>
        <w:pStyle w:val="a0"/>
        <w:rPr>
          <w:rFonts w:hint="cs"/>
          <w:rtl/>
        </w:rPr>
      </w:pPr>
      <w:r>
        <w:rPr>
          <w:rFonts w:hint="cs"/>
          <w:rtl/>
        </w:rPr>
        <w:t>מיכאל נודלמן</w:t>
      </w:r>
      <w:r>
        <w:rPr>
          <w:rFonts w:hint="cs"/>
          <w:rtl/>
        </w:rPr>
        <w:tab/>
        <w:t>-</w:t>
      </w:r>
      <w:r>
        <w:rPr>
          <w:rFonts w:hint="cs"/>
          <w:rtl/>
        </w:rPr>
        <w:tab/>
        <w:t>בעד</w:t>
      </w:r>
    </w:p>
    <w:p w14:paraId="4F47A207" w14:textId="77777777" w:rsidR="00000000" w:rsidRDefault="003B3694">
      <w:pPr>
        <w:pStyle w:val="a0"/>
        <w:rPr>
          <w:rFonts w:hint="cs"/>
          <w:rtl/>
        </w:rPr>
      </w:pPr>
      <w:r>
        <w:rPr>
          <w:rFonts w:hint="cs"/>
          <w:rtl/>
        </w:rPr>
        <w:t xml:space="preserve">דני נוה </w:t>
      </w:r>
      <w:r>
        <w:rPr>
          <w:rFonts w:hint="cs"/>
          <w:rtl/>
        </w:rPr>
        <w:tab/>
      </w:r>
      <w:r>
        <w:rPr>
          <w:rFonts w:hint="cs"/>
          <w:rtl/>
        </w:rPr>
        <w:tab/>
        <w:t xml:space="preserve">- </w:t>
      </w:r>
      <w:r>
        <w:rPr>
          <w:rFonts w:hint="cs"/>
          <w:rtl/>
        </w:rPr>
        <w:tab/>
        <w:t>בעד</w:t>
      </w:r>
    </w:p>
    <w:p w14:paraId="0A1FD2E5" w14:textId="77777777" w:rsidR="00000000" w:rsidRDefault="003B3694">
      <w:pPr>
        <w:pStyle w:val="a0"/>
        <w:rPr>
          <w:rFonts w:hint="cs"/>
          <w:rtl/>
        </w:rPr>
      </w:pPr>
      <w:r>
        <w:rPr>
          <w:rFonts w:hint="cs"/>
          <w:rtl/>
        </w:rPr>
        <w:t xml:space="preserve">אורית </w:t>
      </w:r>
      <w:r>
        <w:rPr>
          <w:rFonts w:hint="cs"/>
          <w:rtl/>
        </w:rPr>
        <w:t xml:space="preserve">נוקד </w:t>
      </w:r>
      <w:r>
        <w:rPr>
          <w:rFonts w:hint="cs"/>
          <w:rtl/>
        </w:rPr>
        <w:tab/>
        <w:t xml:space="preserve">- </w:t>
      </w:r>
      <w:r>
        <w:rPr>
          <w:rFonts w:hint="cs"/>
          <w:rtl/>
        </w:rPr>
        <w:tab/>
        <w:t>בעד</w:t>
      </w:r>
    </w:p>
    <w:p w14:paraId="01EA4156" w14:textId="77777777" w:rsidR="00000000" w:rsidRDefault="003B3694">
      <w:pPr>
        <w:pStyle w:val="a0"/>
        <w:rPr>
          <w:rFonts w:hint="cs"/>
          <w:rtl/>
        </w:rPr>
      </w:pPr>
      <w:r>
        <w:rPr>
          <w:rFonts w:hint="cs"/>
          <w:rtl/>
        </w:rPr>
        <w:t xml:space="preserve">לאה נס </w:t>
      </w:r>
      <w:r>
        <w:rPr>
          <w:rFonts w:hint="cs"/>
          <w:rtl/>
        </w:rPr>
        <w:tab/>
      </w:r>
      <w:r>
        <w:rPr>
          <w:rFonts w:hint="cs"/>
          <w:rtl/>
        </w:rPr>
        <w:tab/>
        <w:t>-</w:t>
      </w:r>
      <w:r>
        <w:rPr>
          <w:rFonts w:hint="cs"/>
          <w:rtl/>
        </w:rPr>
        <w:tab/>
        <w:t>בעד</w:t>
      </w:r>
    </w:p>
    <w:p w14:paraId="12D91ED1" w14:textId="77777777" w:rsidR="00000000" w:rsidRDefault="003B3694">
      <w:pPr>
        <w:pStyle w:val="a0"/>
        <w:rPr>
          <w:rFonts w:hint="cs"/>
          <w:rtl/>
        </w:rPr>
      </w:pPr>
      <w:r>
        <w:rPr>
          <w:rFonts w:hint="cs"/>
          <w:rtl/>
        </w:rPr>
        <w:t>בנימין נתניהו       -          אינו נוכח</w:t>
      </w:r>
    </w:p>
    <w:p w14:paraId="2E7FEF9A" w14:textId="77777777" w:rsidR="00000000" w:rsidRDefault="003B3694">
      <w:pPr>
        <w:pStyle w:val="a0"/>
        <w:rPr>
          <w:rFonts w:hint="cs"/>
          <w:rtl/>
        </w:rPr>
      </w:pPr>
      <w:r>
        <w:rPr>
          <w:rFonts w:hint="cs"/>
          <w:rtl/>
        </w:rPr>
        <w:t>מרינה סולודקין    -           בעד</w:t>
      </w:r>
    </w:p>
    <w:p w14:paraId="7D17AFD9" w14:textId="77777777" w:rsidR="00000000" w:rsidRDefault="003B3694">
      <w:pPr>
        <w:pStyle w:val="a0"/>
        <w:rPr>
          <w:rFonts w:hint="cs"/>
          <w:rtl/>
        </w:rPr>
      </w:pPr>
      <w:r>
        <w:rPr>
          <w:rFonts w:hint="cs"/>
          <w:rtl/>
        </w:rPr>
        <w:t>ניסן סלומינסקי     -           אינו נוכח</w:t>
      </w:r>
    </w:p>
    <w:p w14:paraId="10C20DEC" w14:textId="77777777" w:rsidR="00000000" w:rsidRDefault="003B3694">
      <w:pPr>
        <w:pStyle w:val="a0"/>
        <w:rPr>
          <w:rFonts w:hint="cs"/>
          <w:rtl/>
        </w:rPr>
      </w:pPr>
      <w:r>
        <w:rPr>
          <w:rFonts w:hint="cs"/>
          <w:rtl/>
        </w:rPr>
        <w:t xml:space="preserve">אפרים סנה         - </w:t>
      </w:r>
      <w:r>
        <w:rPr>
          <w:rFonts w:hint="cs"/>
          <w:rtl/>
        </w:rPr>
        <w:tab/>
        <w:t>בעד</w:t>
      </w:r>
    </w:p>
    <w:p w14:paraId="7F9CD466" w14:textId="77777777" w:rsidR="00000000" w:rsidRDefault="003B3694">
      <w:pPr>
        <w:pStyle w:val="a0"/>
        <w:rPr>
          <w:rFonts w:hint="cs"/>
          <w:rtl/>
        </w:rPr>
      </w:pPr>
      <w:r>
        <w:rPr>
          <w:rFonts w:hint="cs"/>
          <w:rtl/>
        </w:rPr>
        <w:t xml:space="preserve">גדעון סער          - </w:t>
      </w:r>
      <w:r>
        <w:rPr>
          <w:rFonts w:hint="cs"/>
          <w:rtl/>
        </w:rPr>
        <w:tab/>
        <w:t>בעד</w:t>
      </w:r>
    </w:p>
    <w:p w14:paraId="3E8D39B3" w14:textId="77777777" w:rsidR="00000000" w:rsidRDefault="003B3694">
      <w:pPr>
        <w:pStyle w:val="a0"/>
        <w:rPr>
          <w:rFonts w:hint="cs"/>
          <w:rtl/>
        </w:rPr>
      </w:pPr>
      <w:r>
        <w:rPr>
          <w:rFonts w:hint="cs"/>
          <w:rtl/>
        </w:rPr>
        <w:t xml:space="preserve">גדעון עזרא </w:t>
      </w:r>
      <w:r>
        <w:rPr>
          <w:rFonts w:hint="cs"/>
          <w:rtl/>
        </w:rPr>
        <w:tab/>
        <w:t xml:space="preserve">- </w:t>
      </w:r>
      <w:r>
        <w:rPr>
          <w:rFonts w:hint="cs"/>
          <w:rtl/>
        </w:rPr>
        <w:tab/>
        <w:t>בעד</w:t>
      </w:r>
    </w:p>
    <w:p w14:paraId="4AEB708D" w14:textId="77777777" w:rsidR="00000000" w:rsidRDefault="003B3694">
      <w:pPr>
        <w:pStyle w:val="a0"/>
        <w:rPr>
          <w:rFonts w:hint="cs"/>
          <w:rtl/>
        </w:rPr>
      </w:pPr>
      <w:r>
        <w:rPr>
          <w:rFonts w:hint="cs"/>
          <w:rtl/>
        </w:rPr>
        <w:t xml:space="preserve">מל פולישוק-בלוך -  </w:t>
      </w:r>
      <w:r>
        <w:rPr>
          <w:rFonts w:hint="cs"/>
          <w:rtl/>
        </w:rPr>
        <w:tab/>
        <w:t>בעד</w:t>
      </w:r>
    </w:p>
    <w:p w14:paraId="4549B9F9" w14:textId="77777777" w:rsidR="00000000" w:rsidRDefault="003B3694">
      <w:pPr>
        <w:pStyle w:val="a0"/>
        <w:rPr>
          <w:rFonts w:hint="cs"/>
          <w:rtl/>
        </w:rPr>
      </w:pPr>
      <w:r>
        <w:rPr>
          <w:rFonts w:hint="cs"/>
          <w:rtl/>
        </w:rPr>
        <w:t>אברהם פורז       -</w:t>
      </w:r>
      <w:r>
        <w:rPr>
          <w:rFonts w:hint="cs"/>
          <w:rtl/>
        </w:rPr>
        <w:t xml:space="preserve"> </w:t>
      </w:r>
      <w:r>
        <w:rPr>
          <w:rFonts w:hint="cs"/>
          <w:rtl/>
        </w:rPr>
        <w:tab/>
        <w:t>נמנע</w:t>
      </w:r>
    </w:p>
    <w:p w14:paraId="38705CC0" w14:textId="77777777" w:rsidR="00000000" w:rsidRDefault="003B3694">
      <w:pPr>
        <w:pStyle w:val="a0"/>
        <w:rPr>
          <w:rFonts w:hint="cs"/>
          <w:rtl/>
        </w:rPr>
      </w:pPr>
      <w:r>
        <w:rPr>
          <w:rFonts w:hint="cs"/>
          <w:rtl/>
        </w:rPr>
        <w:t xml:space="preserve">אופיר פינס-פז </w:t>
      </w:r>
      <w:r>
        <w:rPr>
          <w:rFonts w:hint="cs"/>
          <w:rtl/>
        </w:rPr>
        <w:tab/>
        <w:t xml:space="preserve">- </w:t>
      </w:r>
      <w:r>
        <w:rPr>
          <w:rFonts w:hint="cs"/>
          <w:rtl/>
        </w:rPr>
        <w:tab/>
        <w:t>אינו נוכח</w:t>
      </w:r>
    </w:p>
    <w:p w14:paraId="49A2FCAE" w14:textId="77777777" w:rsidR="00000000" w:rsidRDefault="003B3694">
      <w:pPr>
        <w:pStyle w:val="a0"/>
        <w:rPr>
          <w:rFonts w:hint="cs"/>
          <w:rtl/>
        </w:rPr>
      </w:pPr>
      <w:r>
        <w:rPr>
          <w:rFonts w:hint="cs"/>
          <w:rtl/>
        </w:rPr>
        <w:t xml:space="preserve">גילה פינקלשטיין  -  </w:t>
      </w:r>
      <w:r>
        <w:rPr>
          <w:rFonts w:hint="cs"/>
          <w:rtl/>
        </w:rPr>
        <w:tab/>
        <w:t>בעד</w:t>
      </w:r>
    </w:p>
    <w:p w14:paraId="0CC46B44" w14:textId="77777777" w:rsidR="00000000" w:rsidRDefault="003B3694">
      <w:pPr>
        <w:pStyle w:val="a0"/>
        <w:rPr>
          <w:rFonts w:hint="cs"/>
          <w:rtl/>
        </w:rPr>
      </w:pPr>
      <w:r>
        <w:rPr>
          <w:rFonts w:hint="cs"/>
          <w:rtl/>
        </w:rPr>
        <w:t xml:space="preserve">מאיר פרוש  </w:t>
      </w:r>
      <w:r>
        <w:rPr>
          <w:rFonts w:hint="cs"/>
          <w:rtl/>
        </w:rPr>
        <w:tab/>
        <w:t xml:space="preserve">- </w:t>
      </w:r>
      <w:r>
        <w:rPr>
          <w:rFonts w:hint="cs"/>
          <w:rtl/>
        </w:rPr>
        <w:tab/>
        <w:t>נגד</w:t>
      </w:r>
    </w:p>
    <w:p w14:paraId="6653D130" w14:textId="77777777" w:rsidR="00000000" w:rsidRDefault="003B3694">
      <w:pPr>
        <w:pStyle w:val="a0"/>
        <w:rPr>
          <w:rtl/>
        </w:rPr>
      </w:pPr>
      <w:r>
        <w:rPr>
          <w:rFonts w:hint="cs"/>
          <w:rtl/>
        </w:rPr>
        <w:t xml:space="preserve">יוסף פריצקי </w:t>
      </w:r>
      <w:r>
        <w:rPr>
          <w:rFonts w:hint="cs"/>
          <w:rtl/>
        </w:rPr>
        <w:tab/>
        <w:t xml:space="preserve">-  </w:t>
      </w:r>
      <w:r>
        <w:rPr>
          <w:rFonts w:hint="cs"/>
          <w:rtl/>
        </w:rPr>
        <w:tab/>
        <w:t>בעד</w:t>
      </w:r>
    </w:p>
    <w:p w14:paraId="388D1533" w14:textId="77777777" w:rsidR="00000000" w:rsidRDefault="003B3694">
      <w:pPr>
        <w:pStyle w:val="a0"/>
        <w:rPr>
          <w:rFonts w:hint="cs"/>
          <w:rtl/>
        </w:rPr>
      </w:pPr>
      <w:r>
        <w:rPr>
          <w:rFonts w:hint="cs"/>
          <w:rtl/>
        </w:rPr>
        <w:t xml:space="preserve">שמעון פרס  </w:t>
      </w:r>
      <w:r>
        <w:rPr>
          <w:rFonts w:hint="cs"/>
          <w:rtl/>
        </w:rPr>
        <w:tab/>
        <w:t xml:space="preserve">- </w:t>
      </w:r>
      <w:r>
        <w:rPr>
          <w:rFonts w:hint="cs"/>
          <w:rtl/>
        </w:rPr>
        <w:tab/>
        <w:t>אינו נוכח</w:t>
      </w:r>
    </w:p>
    <w:p w14:paraId="17731B8C" w14:textId="77777777" w:rsidR="00000000" w:rsidRDefault="003B3694">
      <w:pPr>
        <w:pStyle w:val="a0"/>
        <w:rPr>
          <w:rFonts w:hint="cs"/>
          <w:rtl/>
        </w:rPr>
      </w:pPr>
      <w:r>
        <w:rPr>
          <w:rFonts w:hint="cs"/>
          <w:rtl/>
        </w:rPr>
        <w:t xml:space="preserve">יאיר פרץ </w:t>
      </w:r>
      <w:r>
        <w:rPr>
          <w:rFonts w:hint="cs"/>
          <w:rtl/>
        </w:rPr>
        <w:tab/>
        <w:t xml:space="preserve">- </w:t>
      </w:r>
      <w:r>
        <w:rPr>
          <w:rFonts w:hint="cs"/>
          <w:rtl/>
        </w:rPr>
        <w:tab/>
        <w:t>בעד</w:t>
      </w:r>
    </w:p>
    <w:p w14:paraId="35F4916B" w14:textId="77777777" w:rsidR="00000000" w:rsidRDefault="003B3694">
      <w:pPr>
        <w:pStyle w:val="a0"/>
        <w:rPr>
          <w:rFonts w:hint="cs"/>
          <w:rtl/>
        </w:rPr>
      </w:pPr>
      <w:r>
        <w:rPr>
          <w:rFonts w:hint="cs"/>
          <w:rtl/>
        </w:rPr>
        <w:t xml:space="preserve">עמיר פרץ </w:t>
      </w:r>
      <w:r>
        <w:rPr>
          <w:rFonts w:hint="cs"/>
          <w:rtl/>
        </w:rPr>
        <w:tab/>
        <w:t xml:space="preserve">- </w:t>
      </w:r>
      <w:r>
        <w:rPr>
          <w:rFonts w:hint="cs"/>
          <w:rtl/>
        </w:rPr>
        <w:tab/>
        <w:t>בעד</w:t>
      </w:r>
    </w:p>
    <w:p w14:paraId="027B7B42" w14:textId="77777777" w:rsidR="00000000" w:rsidRDefault="003B3694">
      <w:pPr>
        <w:pStyle w:val="a0"/>
        <w:rPr>
          <w:rFonts w:hint="cs"/>
          <w:rtl/>
        </w:rPr>
      </w:pPr>
      <w:r>
        <w:rPr>
          <w:rFonts w:hint="cs"/>
          <w:rtl/>
        </w:rPr>
        <w:t xml:space="preserve">איוב קרא </w:t>
      </w:r>
      <w:r>
        <w:rPr>
          <w:rFonts w:hint="cs"/>
          <w:rtl/>
        </w:rPr>
        <w:tab/>
        <w:t xml:space="preserve">-  </w:t>
      </w:r>
      <w:r>
        <w:rPr>
          <w:rFonts w:hint="cs"/>
          <w:rtl/>
        </w:rPr>
        <w:tab/>
        <w:t>בעד</w:t>
      </w:r>
    </w:p>
    <w:p w14:paraId="56344E18" w14:textId="77777777" w:rsidR="00000000" w:rsidRDefault="003B3694">
      <w:pPr>
        <w:pStyle w:val="a0"/>
        <w:rPr>
          <w:rFonts w:hint="cs"/>
          <w:rtl/>
        </w:rPr>
      </w:pPr>
      <w:r>
        <w:rPr>
          <w:rFonts w:hint="cs"/>
          <w:rtl/>
        </w:rPr>
        <w:t xml:space="preserve">אברהם רביץ </w:t>
      </w:r>
      <w:r>
        <w:rPr>
          <w:rFonts w:hint="cs"/>
          <w:rtl/>
        </w:rPr>
        <w:tab/>
        <w:t xml:space="preserve">- </w:t>
      </w:r>
      <w:r>
        <w:rPr>
          <w:rFonts w:hint="cs"/>
          <w:rtl/>
        </w:rPr>
        <w:tab/>
        <w:t>נגד</w:t>
      </w:r>
    </w:p>
    <w:p w14:paraId="2FA4D4A0" w14:textId="77777777" w:rsidR="00000000" w:rsidRDefault="003B3694">
      <w:pPr>
        <w:pStyle w:val="a0"/>
        <w:rPr>
          <w:rFonts w:hint="cs"/>
          <w:rtl/>
        </w:rPr>
      </w:pPr>
      <w:r>
        <w:rPr>
          <w:rFonts w:hint="cs"/>
          <w:rtl/>
        </w:rPr>
        <w:t xml:space="preserve">ראובן ריבלין       -  </w:t>
      </w:r>
      <w:r>
        <w:rPr>
          <w:rFonts w:hint="cs"/>
          <w:rtl/>
        </w:rPr>
        <w:tab/>
        <w:t>בעד</w:t>
      </w:r>
    </w:p>
    <w:p w14:paraId="617DC9CD" w14:textId="77777777" w:rsidR="00000000" w:rsidRDefault="003B3694">
      <w:pPr>
        <w:pStyle w:val="a0"/>
        <w:rPr>
          <w:rFonts w:hint="cs"/>
          <w:rtl/>
        </w:rPr>
      </w:pPr>
      <w:r>
        <w:rPr>
          <w:rFonts w:hint="cs"/>
          <w:rtl/>
        </w:rPr>
        <w:t xml:space="preserve">חיים רמון  </w:t>
      </w:r>
      <w:r>
        <w:rPr>
          <w:rFonts w:hint="cs"/>
          <w:rtl/>
        </w:rPr>
        <w:tab/>
        <w:t xml:space="preserve">- </w:t>
      </w:r>
      <w:r>
        <w:rPr>
          <w:rFonts w:hint="cs"/>
          <w:rtl/>
        </w:rPr>
        <w:tab/>
        <w:t>אינו נוכח</w:t>
      </w:r>
    </w:p>
    <w:p w14:paraId="31B3A8D9" w14:textId="77777777" w:rsidR="00000000" w:rsidRDefault="003B3694">
      <w:pPr>
        <w:pStyle w:val="a0"/>
        <w:rPr>
          <w:rFonts w:hint="cs"/>
          <w:rtl/>
        </w:rPr>
      </w:pPr>
      <w:r>
        <w:rPr>
          <w:rFonts w:hint="cs"/>
          <w:rtl/>
        </w:rPr>
        <w:t>אהוד רצא</w:t>
      </w:r>
      <w:r>
        <w:rPr>
          <w:rFonts w:hint="cs"/>
          <w:rtl/>
        </w:rPr>
        <w:t xml:space="preserve">בי  </w:t>
      </w:r>
      <w:r>
        <w:rPr>
          <w:rFonts w:hint="cs"/>
          <w:rtl/>
        </w:rPr>
        <w:tab/>
        <w:t xml:space="preserve">-  </w:t>
      </w:r>
      <w:r>
        <w:rPr>
          <w:rFonts w:hint="cs"/>
          <w:rtl/>
        </w:rPr>
        <w:tab/>
        <w:t>בעד</w:t>
      </w:r>
    </w:p>
    <w:p w14:paraId="54614B79" w14:textId="77777777" w:rsidR="00000000" w:rsidRDefault="003B3694">
      <w:pPr>
        <w:pStyle w:val="a0"/>
        <w:rPr>
          <w:rFonts w:hint="cs"/>
          <w:rtl/>
        </w:rPr>
      </w:pPr>
      <w:r>
        <w:rPr>
          <w:rFonts w:hint="cs"/>
          <w:rtl/>
        </w:rPr>
        <w:t xml:space="preserve">מיכאל רצון </w:t>
      </w:r>
      <w:r>
        <w:rPr>
          <w:rFonts w:hint="cs"/>
          <w:rtl/>
        </w:rPr>
        <w:tab/>
        <w:t xml:space="preserve">- </w:t>
      </w:r>
      <w:r>
        <w:rPr>
          <w:rFonts w:hint="cs"/>
          <w:rtl/>
        </w:rPr>
        <w:tab/>
        <w:t>אינו נוכח</w:t>
      </w:r>
    </w:p>
    <w:p w14:paraId="3399351A" w14:textId="77777777" w:rsidR="00000000" w:rsidRDefault="003B3694">
      <w:pPr>
        <w:pStyle w:val="a0"/>
        <w:rPr>
          <w:rFonts w:hint="cs"/>
          <w:rtl/>
        </w:rPr>
      </w:pPr>
      <w:r>
        <w:rPr>
          <w:rFonts w:hint="cs"/>
          <w:rtl/>
        </w:rPr>
        <w:t>אברהם בייגה שוחט -      אינו נוכח</w:t>
      </w:r>
    </w:p>
    <w:p w14:paraId="1796FF9D" w14:textId="77777777" w:rsidR="00000000" w:rsidRDefault="003B3694">
      <w:pPr>
        <w:pStyle w:val="a0"/>
        <w:rPr>
          <w:rFonts w:hint="cs"/>
          <w:rtl/>
        </w:rPr>
      </w:pPr>
      <w:r>
        <w:rPr>
          <w:rFonts w:hint="cs"/>
          <w:rtl/>
        </w:rPr>
        <w:t xml:space="preserve">יובל שטייניץ  </w:t>
      </w:r>
      <w:r>
        <w:rPr>
          <w:rFonts w:hint="cs"/>
          <w:rtl/>
        </w:rPr>
        <w:tab/>
        <w:t xml:space="preserve">- </w:t>
      </w:r>
      <w:r>
        <w:rPr>
          <w:rFonts w:hint="cs"/>
          <w:rtl/>
        </w:rPr>
        <w:tab/>
        <w:t>אינו נוכח</w:t>
      </w:r>
    </w:p>
    <w:p w14:paraId="16D8E35C" w14:textId="77777777" w:rsidR="00000000" w:rsidRDefault="003B3694">
      <w:pPr>
        <w:pStyle w:val="a0"/>
        <w:rPr>
          <w:rFonts w:hint="cs"/>
          <w:rtl/>
        </w:rPr>
      </w:pPr>
      <w:r>
        <w:rPr>
          <w:rFonts w:hint="cs"/>
          <w:rtl/>
        </w:rPr>
        <w:t xml:space="preserve">מאיר שטרית  </w:t>
      </w:r>
      <w:r>
        <w:rPr>
          <w:rFonts w:hint="cs"/>
          <w:rtl/>
        </w:rPr>
        <w:tab/>
        <w:t xml:space="preserve">-  </w:t>
      </w:r>
      <w:r>
        <w:rPr>
          <w:rFonts w:hint="cs"/>
          <w:rtl/>
        </w:rPr>
        <w:tab/>
        <w:t>אינו נוכח</w:t>
      </w:r>
    </w:p>
    <w:p w14:paraId="1996F22D" w14:textId="77777777" w:rsidR="00000000" w:rsidRDefault="003B3694">
      <w:pPr>
        <w:pStyle w:val="a0"/>
        <w:rPr>
          <w:rFonts w:hint="cs"/>
          <w:rtl/>
        </w:rPr>
      </w:pPr>
      <w:r>
        <w:rPr>
          <w:rFonts w:hint="cs"/>
          <w:rtl/>
        </w:rPr>
        <w:t xml:space="preserve">יורי שטרן  </w:t>
      </w:r>
      <w:r>
        <w:rPr>
          <w:rFonts w:hint="cs"/>
          <w:rtl/>
        </w:rPr>
        <w:tab/>
        <w:t xml:space="preserve">-  </w:t>
      </w:r>
      <w:r>
        <w:rPr>
          <w:rFonts w:hint="cs"/>
          <w:rtl/>
        </w:rPr>
        <w:tab/>
        <w:t>אינו נוכח</w:t>
      </w:r>
    </w:p>
    <w:p w14:paraId="4ED57333" w14:textId="77777777" w:rsidR="00000000" w:rsidRDefault="003B3694">
      <w:pPr>
        <w:pStyle w:val="a0"/>
        <w:rPr>
          <w:rFonts w:hint="cs"/>
          <w:rtl/>
        </w:rPr>
      </w:pPr>
      <w:r>
        <w:rPr>
          <w:rFonts w:hint="cs"/>
          <w:rtl/>
        </w:rPr>
        <w:t xml:space="preserve">אילן שלגי  </w:t>
      </w:r>
      <w:r>
        <w:rPr>
          <w:rFonts w:hint="cs"/>
          <w:rtl/>
        </w:rPr>
        <w:tab/>
        <w:t xml:space="preserve">-  </w:t>
      </w:r>
      <w:r>
        <w:rPr>
          <w:rFonts w:hint="cs"/>
          <w:rtl/>
        </w:rPr>
        <w:tab/>
        <w:t>בעד</w:t>
      </w:r>
    </w:p>
    <w:p w14:paraId="6DB156F9" w14:textId="77777777" w:rsidR="00000000" w:rsidRDefault="003B3694">
      <w:pPr>
        <w:pStyle w:val="a0"/>
        <w:rPr>
          <w:rFonts w:hint="cs"/>
          <w:rtl/>
        </w:rPr>
      </w:pPr>
      <w:r>
        <w:rPr>
          <w:rFonts w:hint="cs"/>
          <w:rtl/>
        </w:rPr>
        <w:t xml:space="preserve">סילבן שלום  </w:t>
      </w:r>
      <w:r>
        <w:rPr>
          <w:rFonts w:hint="cs"/>
          <w:rtl/>
        </w:rPr>
        <w:tab/>
        <w:t xml:space="preserve">-  </w:t>
      </w:r>
      <w:r>
        <w:rPr>
          <w:rFonts w:hint="cs"/>
          <w:rtl/>
        </w:rPr>
        <w:tab/>
        <w:t>אינו נוכח</w:t>
      </w:r>
    </w:p>
    <w:p w14:paraId="47627A6E" w14:textId="77777777" w:rsidR="00000000" w:rsidRDefault="003B3694">
      <w:pPr>
        <w:pStyle w:val="a0"/>
        <w:rPr>
          <w:rFonts w:hint="cs"/>
          <w:rtl/>
        </w:rPr>
      </w:pPr>
      <w:r>
        <w:rPr>
          <w:rFonts w:hint="cs"/>
        </w:rPr>
        <w:t xml:space="preserve"> </w:t>
      </w:r>
      <w:r>
        <w:rPr>
          <w:rFonts w:hint="cs"/>
          <w:rtl/>
        </w:rPr>
        <w:t xml:space="preserve">שלום שמחון      - </w:t>
      </w:r>
      <w:r>
        <w:rPr>
          <w:rFonts w:hint="cs"/>
          <w:rtl/>
        </w:rPr>
        <w:tab/>
        <w:t>אינו נוכח</w:t>
      </w:r>
    </w:p>
    <w:p w14:paraId="27FF9E10" w14:textId="77777777" w:rsidR="00000000" w:rsidRDefault="003B3694">
      <w:pPr>
        <w:pStyle w:val="a0"/>
        <w:rPr>
          <w:rFonts w:hint="cs"/>
          <w:rtl/>
        </w:rPr>
      </w:pPr>
      <w:r>
        <w:rPr>
          <w:rFonts w:hint="cs"/>
          <w:rtl/>
        </w:rPr>
        <w:t xml:space="preserve">אריאל שרון  </w:t>
      </w:r>
      <w:r>
        <w:rPr>
          <w:rFonts w:hint="cs"/>
          <w:rtl/>
        </w:rPr>
        <w:tab/>
        <w:t xml:space="preserve">- </w:t>
      </w:r>
      <w:r>
        <w:rPr>
          <w:rFonts w:hint="cs"/>
          <w:rtl/>
        </w:rPr>
        <w:tab/>
        <w:t>בעד</w:t>
      </w:r>
    </w:p>
    <w:p w14:paraId="145F85F6" w14:textId="77777777" w:rsidR="00000000" w:rsidRDefault="003B3694">
      <w:pPr>
        <w:pStyle w:val="a0"/>
        <w:rPr>
          <w:rFonts w:hint="cs"/>
          <w:rtl/>
        </w:rPr>
      </w:pPr>
      <w:r>
        <w:rPr>
          <w:rFonts w:hint="cs"/>
          <w:rtl/>
        </w:rPr>
        <w:t>עמרי ש</w:t>
      </w:r>
      <w:r>
        <w:rPr>
          <w:rFonts w:hint="cs"/>
          <w:rtl/>
        </w:rPr>
        <w:t xml:space="preserve">רון  </w:t>
      </w:r>
      <w:r>
        <w:rPr>
          <w:rFonts w:hint="cs"/>
          <w:rtl/>
        </w:rPr>
        <w:tab/>
        <w:t xml:space="preserve">-  </w:t>
      </w:r>
      <w:r>
        <w:rPr>
          <w:rFonts w:hint="cs"/>
          <w:rtl/>
        </w:rPr>
        <w:tab/>
        <w:t>בעד</w:t>
      </w:r>
    </w:p>
    <w:p w14:paraId="2FA2E00C" w14:textId="77777777" w:rsidR="00000000" w:rsidRDefault="003B3694">
      <w:pPr>
        <w:pStyle w:val="a0"/>
        <w:rPr>
          <w:rFonts w:hint="cs"/>
          <w:rtl/>
        </w:rPr>
      </w:pPr>
      <w:r>
        <w:rPr>
          <w:rFonts w:hint="cs"/>
          <w:rtl/>
        </w:rPr>
        <w:t xml:space="preserve">יוסי שריד  </w:t>
      </w:r>
      <w:r>
        <w:rPr>
          <w:rFonts w:hint="cs"/>
          <w:rtl/>
        </w:rPr>
        <w:tab/>
        <w:t xml:space="preserve">-  </w:t>
      </w:r>
      <w:r>
        <w:rPr>
          <w:rFonts w:hint="cs"/>
          <w:rtl/>
        </w:rPr>
        <w:tab/>
        <w:t>אינו נוכח</w:t>
      </w:r>
    </w:p>
    <w:p w14:paraId="1679F03F" w14:textId="77777777" w:rsidR="00000000" w:rsidRDefault="003B3694">
      <w:pPr>
        <w:pStyle w:val="a0"/>
        <w:rPr>
          <w:rFonts w:hint="cs"/>
          <w:rtl/>
        </w:rPr>
      </w:pPr>
      <w:r>
        <w:rPr>
          <w:rFonts w:hint="cs"/>
          <w:rtl/>
        </w:rPr>
        <w:t xml:space="preserve">יולי תמיר  </w:t>
      </w:r>
      <w:r>
        <w:rPr>
          <w:rFonts w:hint="cs"/>
          <w:rtl/>
        </w:rPr>
        <w:tab/>
        <w:t xml:space="preserve">-  </w:t>
      </w:r>
      <w:r>
        <w:rPr>
          <w:rFonts w:hint="cs"/>
          <w:rtl/>
        </w:rPr>
        <w:tab/>
        <w:t>בעד</w:t>
      </w:r>
    </w:p>
    <w:p w14:paraId="5F026A17" w14:textId="77777777" w:rsidR="00000000" w:rsidRDefault="003B3694">
      <w:pPr>
        <w:pStyle w:val="a0"/>
        <w:rPr>
          <w:rFonts w:hint="cs"/>
          <w:rtl/>
        </w:rPr>
      </w:pPr>
    </w:p>
    <w:p w14:paraId="7AACDFF3" w14:textId="77777777" w:rsidR="00000000" w:rsidRDefault="003B3694">
      <w:pPr>
        <w:pStyle w:val="a0"/>
        <w:rPr>
          <w:rFonts w:hint="cs"/>
          <w:rtl/>
        </w:rPr>
      </w:pPr>
      <w:r>
        <w:rPr>
          <w:rFonts w:hint="cs"/>
          <w:rtl/>
        </w:rPr>
        <w:t>אני חוזר לקרוא בשמות חברי הכנסת שעדיין לא הצביעו:</w:t>
      </w:r>
    </w:p>
    <w:p w14:paraId="5518672F" w14:textId="77777777" w:rsidR="00000000" w:rsidRDefault="003B3694">
      <w:pPr>
        <w:pStyle w:val="a0"/>
        <w:rPr>
          <w:rFonts w:hint="cs"/>
          <w:rtl/>
        </w:rPr>
      </w:pPr>
    </w:p>
    <w:p w14:paraId="243B644C" w14:textId="77777777" w:rsidR="00000000" w:rsidRDefault="003B3694">
      <w:pPr>
        <w:pStyle w:val="a0"/>
        <w:rPr>
          <w:rFonts w:hint="cs"/>
          <w:rtl/>
        </w:rPr>
      </w:pPr>
      <w:r>
        <w:rPr>
          <w:rtl/>
        </w:rPr>
        <w:t>יולי-יואל אדלשטיין</w:t>
      </w:r>
      <w:r>
        <w:rPr>
          <w:rFonts w:hint="cs"/>
          <w:rtl/>
        </w:rPr>
        <w:t xml:space="preserve"> -  אינו נוכח</w:t>
      </w:r>
    </w:p>
    <w:p w14:paraId="15837282" w14:textId="77777777" w:rsidR="00000000" w:rsidRDefault="003B3694">
      <w:pPr>
        <w:pStyle w:val="a0"/>
        <w:rPr>
          <w:rFonts w:hint="cs"/>
          <w:rtl/>
        </w:rPr>
      </w:pPr>
      <w:r>
        <w:rPr>
          <w:rFonts w:hint="cs"/>
          <w:rtl/>
        </w:rPr>
        <w:t xml:space="preserve">אהוד אולמרט  </w:t>
      </w:r>
      <w:r>
        <w:rPr>
          <w:rFonts w:hint="cs"/>
          <w:rtl/>
        </w:rPr>
        <w:tab/>
        <w:t xml:space="preserve"> -  אינו נוכח</w:t>
      </w:r>
    </w:p>
    <w:p w14:paraId="6ECC8FDC" w14:textId="77777777" w:rsidR="00000000" w:rsidRDefault="003B3694">
      <w:pPr>
        <w:pStyle w:val="a0"/>
        <w:rPr>
          <w:rFonts w:hint="cs"/>
          <w:rtl/>
        </w:rPr>
      </w:pPr>
      <w:r>
        <w:rPr>
          <w:rFonts w:hint="cs"/>
          <w:rtl/>
        </w:rPr>
        <w:t xml:space="preserve">חיים אורון  </w:t>
      </w:r>
      <w:r>
        <w:rPr>
          <w:rFonts w:hint="cs"/>
          <w:rtl/>
        </w:rPr>
        <w:tab/>
        <w:t xml:space="preserve"> -  אינו נוכח</w:t>
      </w:r>
    </w:p>
    <w:p w14:paraId="38B7D253" w14:textId="77777777" w:rsidR="00000000" w:rsidRDefault="003B3694">
      <w:pPr>
        <w:pStyle w:val="a0"/>
        <w:rPr>
          <w:rFonts w:hint="cs"/>
          <w:rtl/>
        </w:rPr>
      </w:pPr>
      <w:r>
        <w:rPr>
          <w:rFonts w:hint="cs"/>
          <w:rtl/>
        </w:rPr>
        <w:t xml:space="preserve">אפי איתם  </w:t>
      </w:r>
      <w:r>
        <w:rPr>
          <w:rFonts w:hint="cs"/>
          <w:rtl/>
        </w:rPr>
        <w:tab/>
        <w:t xml:space="preserve"> -  אינו נוכח</w:t>
      </w:r>
    </w:p>
    <w:p w14:paraId="7F0C871A" w14:textId="77777777" w:rsidR="00000000" w:rsidRDefault="003B3694">
      <w:pPr>
        <w:pStyle w:val="a0"/>
        <w:rPr>
          <w:rFonts w:hint="cs"/>
          <w:rtl/>
        </w:rPr>
      </w:pPr>
      <w:r>
        <w:rPr>
          <w:rFonts w:hint="cs"/>
          <w:rtl/>
        </w:rPr>
        <w:t xml:space="preserve">בנימין אלון  </w:t>
      </w:r>
      <w:r>
        <w:rPr>
          <w:rFonts w:hint="cs"/>
          <w:rtl/>
        </w:rPr>
        <w:tab/>
        <w:t xml:space="preserve"> -  אינו נוכח</w:t>
      </w:r>
    </w:p>
    <w:p w14:paraId="1EA7DF31" w14:textId="77777777" w:rsidR="00000000" w:rsidRDefault="003B3694">
      <w:pPr>
        <w:pStyle w:val="a0"/>
        <w:rPr>
          <w:rFonts w:hint="cs"/>
          <w:rtl/>
        </w:rPr>
      </w:pPr>
      <w:r>
        <w:rPr>
          <w:rtl/>
        </w:rPr>
        <w:t xml:space="preserve">טלב </w:t>
      </w:r>
      <w:r>
        <w:rPr>
          <w:rtl/>
        </w:rPr>
        <w:t>אלסאנע</w:t>
      </w:r>
      <w:r>
        <w:rPr>
          <w:rFonts w:hint="cs"/>
          <w:rtl/>
        </w:rPr>
        <w:t xml:space="preserve">       - אינו נוכח</w:t>
      </w:r>
    </w:p>
    <w:p w14:paraId="292A2043" w14:textId="77777777" w:rsidR="00000000" w:rsidRDefault="003B3694">
      <w:pPr>
        <w:pStyle w:val="a0"/>
        <w:rPr>
          <w:rFonts w:hint="cs"/>
          <w:rtl/>
        </w:rPr>
      </w:pPr>
      <w:r>
        <w:rPr>
          <w:rFonts w:hint="cs"/>
          <w:rtl/>
        </w:rPr>
        <w:t xml:space="preserve">אברהם בורג  </w:t>
      </w:r>
      <w:r>
        <w:rPr>
          <w:rFonts w:hint="cs"/>
          <w:rtl/>
        </w:rPr>
        <w:tab/>
        <w:t xml:space="preserve"> - אינו נוכח</w:t>
      </w:r>
    </w:p>
    <w:p w14:paraId="50246C6D" w14:textId="77777777" w:rsidR="00000000" w:rsidRDefault="003B3694">
      <w:pPr>
        <w:pStyle w:val="a0"/>
        <w:rPr>
          <w:rFonts w:hint="cs"/>
          <w:rtl/>
        </w:rPr>
      </w:pPr>
      <w:r>
        <w:rPr>
          <w:rFonts w:hint="cs"/>
          <w:rtl/>
        </w:rPr>
        <w:t>בנימין בן-אליעזר   -  בעד</w:t>
      </w:r>
    </w:p>
    <w:p w14:paraId="20607362" w14:textId="77777777" w:rsidR="00000000" w:rsidRDefault="003B3694">
      <w:pPr>
        <w:pStyle w:val="a0"/>
        <w:rPr>
          <w:rFonts w:hint="cs"/>
          <w:rtl/>
        </w:rPr>
      </w:pPr>
      <w:r>
        <w:rPr>
          <w:rFonts w:hint="cs"/>
          <w:rtl/>
        </w:rPr>
        <w:t>שלמה בניזרי        -  אינו נוכח</w:t>
      </w:r>
    </w:p>
    <w:p w14:paraId="2F372BA7" w14:textId="77777777" w:rsidR="00000000" w:rsidRDefault="003B3694">
      <w:pPr>
        <w:pStyle w:val="a0"/>
        <w:rPr>
          <w:rFonts w:hint="cs"/>
          <w:rtl/>
        </w:rPr>
      </w:pPr>
      <w:r>
        <w:rPr>
          <w:rFonts w:hint="cs"/>
          <w:rtl/>
        </w:rPr>
        <w:t xml:space="preserve">רוני בר-און   </w:t>
      </w:r>
      <w:r>
        <w:rPr>
          <w:rFonts w:hint="cs"/>
          <w:rtl/>
        </w:rPr>
        <w:tab/>
        <w:t xml:space="preserve"> -  אינו נוכח</w:t>
      </w:r>
    </w:p>
    <w:p w14:paraId="72927038" w14:textId="77777777" w:rsidR="00000000" w:rsidRDefault="003B3694">
      <w:pPr>
        <w:pStyle w:val="a0"/>
        <w:rPr>
          <w:rFonts w:hint="cs"/>
          <w:rtl/>
        </w:rPr>
      </w:pPr>
      <w:r>
        <w:rPr>
          <w:rFonts w:hint="cs"/>
          <w:rtl/>
        </w:rPr>
        <w:t xml:space="preserve">רוני בריזון  </w:t>
      </w:r>
      <w:r>
        <w:rPr>
          <w:rFonts w:hint="cs"/>
          <w:rtl/>
        </w:rPr>
        <w:tab/>
        <w:t xml:space="preserve"> -  אינו נוכח</w:t>
      </w:r>
    </w:p>
    <w:p w14:paraId="76E80A47" w14:textId="77777777" w:rsidR="00000000" w:rsidRDefault="003B3694">
      <w:pPr>
        <w:pStyle w:val="a0"/>
        <w:rPr>
          <w:rFonts w:hint="cs"/>
          <w:rtl/>
        </w:rPr>
      </w:pPr>
      <w:r>
        <w:rPr>
          <w:rtl/>
        </w:rPr>
        <w:t>עזמי בשארה</w:t>
      </w:r>
      <w:r>
        <w:rPr>
          <w:rFonts w:hint="cs"/>
          <w:rtl/>
        </w:rPr>
        <w:t xml:space="preserve">  </w:t>
      </w:r>
      <w:r>
        <w:rPr>
          <w:rFonts w:hint="cs"/>
          <w:rtl/>
        </w:rPr>
        <w:tab/>
        <w:t xml:space="preserve"> -  אינו נוכח</w:t>
      </w:r>
    </w:p>
    <w:p w14:paraId="3EDF4266" w14:textId="77777777" w:rsidR="00000000" w:rsidRDefault="003B3694">
      <w:pPr>
        <w:pStyle w:val="a0"/>
        <w:rPr>
          <w:rFonts w:hint="cs"/>
          <w:rtl/>
        </w:rPr>
      </w:pPr>
      <w:r>
        <w:rPr>
          <w:rFonts w:hint="cs"/>
          <w:rtl/>
        </w:rPr>
        <w:t>מיכאל גורלובסקי  -  אינו נוכח</w:t>
      </w:r>
    </w:p>
    <w:p w14:paraId="16031F98" w14:textId="77777777" w:rsidR="00000000" w:rsidRDefault="003B3694">
      <w:pPr>
        <w:pStyle w:val="a0"/>
        <w:rPr>
          <w:rFonts w:hint="cs"/>
          <w:rtl/>
        </w:rPr>
      </w:pPr>
      <w:r>
        <w:rPr>
          <w:rFonts w:hint="cs"/>
          <w:rtl/>
        </w:rPr>
        <w:t>גילה גמליאל  -  אינה נוכחת</w:t>
      </w:r>
    </w:p>
    <w:p w14:paraId="10DFCA36" w14:textId="77777777" w:rsidR="00000000" w:rsidRDefault="003B3694">
      <w:pPr>
        <w:pStyle w:val="a0"/>
        <w:rPr>
          <w:rFonts w:hint="cs"/>
          <w:rtl/>
        </w:rPr>
      </w:pPr>
      <w:r>
        <w:rPr>
          <w:rFonts w:hint="cs"/>
          <w:rtl/>
        </w:rPr>
        <w:t>צחי הנ</w:t>
      </w:r>
      <w:r>
        <w:rPr>
          <w:rFonts w:hint="cs"/>
          <w:rtl/>
        </w:rPr>
        <w:t>גבי  -  אינו נוכח</w:t>
      </w:r>
    </w:p>
    <w:p w14:paraId="745D31BC" w14:textId="77777777" w:rsidR="00000000" w:rsidRDefault="003B3694">
      <w:pPr>
        <w:pStyle w:val="a0"/>
        <w:rPr>
          <w:rFonts w:hint="cs"/>
          <w:rtl/>
        </w:rPr>
      </w:pPr>
      <w:r>
        <w:rPr>
          <w:rFonts w:hint="cs"/>
          <w:rtl/>
        </w:rPr>
        <w:t>יצחק וקנין  -  אינו נוכח</w:t>
      </w:r>
    </w:p>
    <w:p w14:paraId="3649FB60" w14:textId="77777777" w:rsidR="00000000" w:rsidRDefault="003B3694">
      <w:pPr>
        <w:pStyle w:val="a0"/>
        <w:rPr>
          <w:rFonts w:hint="cs"/>
          <w:rtl/>
        </w:rPr>
      </w:pPr>
      <w:r>
        <w:rPr>
          <w:rFonts w:hint="cs"/>
          <w:rtl/>
        </w:rPr>
        <w:t>ג'מאל זחאלקה  -  אינו נוכח</w:t>
      </w:r>
    </w:p>
    <w:p w14:paraId="4F3D51F0" w14:textId="77777777" w:rsidR="00000000" w:rsidRDefault="003B3694">
      <w:pPr>
        <w:pStyle w:val="a0"/>
        <w:rPr>
          <w:rFonts w:hint="cs"/>
          <w:rtl/>
        </w:rPr>
      </w:pPr>
      <w:r>
        <w:rPr>
          <w:rFonts w:hint="cs"/>
          <w:rtl/>
        </w:rPr>
        <w:t>אחמד טיבי  - אינו נוכח</w:t>
      </w:r>
    </w:p>
    <w:p w14:paraId="7E7D49A3" w14:textId="77777777" w:rsidR="00000000" w:rsidRDefault="003B3694">
      <w:pPr>
        <w:pStyle w:val="a0"/>
        <w:rPr>
          <w:rFonts w:hint="cs"/>
          <w:rtl/>
        </w:rPr>
      </w:pPr>
      <w:r>
        <w:rPr>
          <w:rFonts w:hint="cs"/>
          <w:rtl/>
        </w:rPr>
        <w:t xml:space="preserve">אליהו ישי  -  אינו נוכח </w:t>
      </w:r>
    </w:p>
    <w:p w14:paraId="277EF02C" w14:textId="77777777" w:rsidR="00000000" w:rsidRDefault="003B3694">
      <w:pPr>
        <w:pStyle w:val="a0"/>
        <w:rPr>
          <w:rFonts w:hint="cs"/>
          <w:rtl/>
        </w:rPr>
      </w:pPr>
      <w:r>
        <w:rPr>
          <w:rFonts w:hint="cs"/>
          <w:rtl/>
        </w:rPr>
        <w:t>איתן כבל  -  אינו נוכח</w:t>
      </w:r>
    </w:p>
    <w:p w14:paraId="4BD0887F" w14:textId="77777777" w:rsidR="00000000" w:rsidRDefault="003B3694">
      <w:pPr>
        <w:pStyle w:val="a0"/>
        <w:rPr>
          <w:rFonts w:hint="cs"/>
          <w:rtl/>
        </w:rPr>
      </w:pPr>
      <w:r>
        <w:rPr>
          <w:rFonts w:hint="cs"/>
          <w:rtl/>
        </w:rPr>
        <w:t>לימור לבנת   -  אינה נוכחת</w:t>
      </w:r>
    </w:p>
    <w:p w14:paraId="1A11590A" w14:textId="77777777" w:rsidR="00000000" w:rsidRDefault="003B3694">
      <w:pPr>
        <w:pStyle w:val="a0"/>
        <w:rPr>
          <w:rFonts w:hint="cs"/>
          <w:rtl/>
        </w:rPr>
      </w:pPr>
      <w:r>
        <w:rPr>
          <w:rFonts w:hint="cs"/>
          <w:rtl/>
        </w:rPr>
        <w:t xml:space="preserve">דוד לוי  -  אינו נוכח </w:t>
      </w:r>
    </w:p>
    <w:p w14:paraId="26919380" w14:textId="77777777" w:rsidR="00000000" w:rsidRDefault="003B3694">
      <w:pPr>
        <w:pStyle w:val="a0"/>
        <w:rPr>
          <w:rFonts w:hint="cs"/>
          <w:rtl/>
        </w:rPr>
      </w:pPr>
      <w:r>
        <w:rPr>
          <w:rFonts w:hint="cs"/>
          <w:rtl/>
        </w:rPr>
        <w:t>עוזי לנדאו  -  אינו נוכח</w:t>
      </w:r>
    </w:p>
    <w:p w14:paraId="39D45830" w14:textId="77777777" w:rsidR="00000000" w:rsidRDefault="003B3694">
      <w:pPr>
        <w:pStyle w:val="a0"/>
        <w:rPr>
          <w:rFonts w:hint="cs"/>
          <w:rtl/>
        </w:rPr>
      </w:pPr>
      <w:r>
        <w:rPr>
          <w:rFonts w:hint="cs"/>
          <w:rtl/>
        </w:rPr>
        <w:t>יהודית נאות  -  אינה נוכחת</w:t>
      </w:r>
    </w:p>
    <w:p w14:paraId="2247F63E" w14:textId="77777777" w:rsidR="00000000" w:rsidRDefault="003B3694">
      <w:pPr>
        <w:pStyle w:val="a0"/>
        <w:rPr>
          <w:rFonts w:hint="cs"/>
          <w:rtl/>
        </w:rPr>
      </w:pPr>
      <w:r>
        <w:rPr>
          <w:rFonts w:hint="cs"/>
          <w:rtl/>
        </w:rPr>
        <w:t>בנימין נתניהו</w:t>
      </w:r>
      <w:r>
        <w:rPr>
          <w:rFonts w:hint="cs"/>
          <w:rtl/>
        </w:rPr>
        <w:t xml:space="preserve">  - אינו נוכח</w:t>
      </w:r>
    </w:p>
    <w:p w14:paraId="3DBE62F8" w14:textId="77777777" w:rsidR="00000000" w:rsidRDefault="003B3694">
      <w:pPr>
        <w:pStyle w:val="a0"/>
        <w:rPr>
          <w:rFonts w:hint="cs"/>
          <w:rtl/>
        </w:rPr>
      </w:pPr>
      <w:r>
        <w:rPr>
          <w:rFonts w:hint="cs"/>
          <w:rtl/>
        </w:rPr>
        <w:t>ניסן סלומינסקי  -  אינו נוכח</w:t>
      </w:r>
    </w:p>
    <w:p w14:paraId="4BE791A5" w14:textId="77777777" w:rsidR="00000000" w:rsidRDefault="003B3694">
      <w:pPr>
        <w:pStyle w:val="a0"/>
        <w:rPr>
          <w:rFonts w:hint="cs"/>
          <w:rtl/>
        </w:rPr>
      </w:pPr>
      <w:r>
        <w:rPr>
          <w:rFonts w:hint="cs"/>
          <w:rtl/>
        </w:rPr>
        <w:t>אופיר פינס-פז  -  אינו נוכח</w:t>
      </w:r>
    </w:p>
    <w:p w14:paraId="0DCB40B5" w14:textId="77777777" w:rsidR="00000000" w:rsidRDefault="003B3694">
      <w:pPr>
        <w:pStyle w:val="a0"/>
        <w:rPr>
          <w:rFonts w:hint="cs"/>
          <w:rtl/>
        </w:rPr>
      </w:pPr>
      <w:r>
        <w:rPr>
          <w:rFonts w:hint="cs"/>
          <w:rtl/>
        </w:rPr>
        <w:t>שמעון פרס  -  אינו נוכח</w:t>
      </w:r>
    </w:p>
    <w:p w14:paraId="497E2A75" w14:textId="77777777" w:rsidR="00000000" w:rsidRDefault="003B3694">
      <w:pPr>
        <w:pStyle w:val="a0"/>
        <w:rPr>
          <w:rFonts w:hint="cs"/>
          <w:rtl/>
        </w:rPr>
      </w:pPr>
      <w:r>
        <w:rPr>
          <w:rFonts w:hint="cs"/>
          <w:rtl/>
        </w:rPr>
        <w:t>חיים רמון  -  אינו נוכח</w:t>
      </w:r>
    </w:p>
    <w:p w14:paraId="082FA805" w14:textId="77777777" w:rsidR="00000000" w:rsidRDefault="003B3694">
      <w:pPr>
        <w:pStyle w:val="a0"/>
        <w:rPr>
          <w:rFonts w:hint="cs"/>
          <w:rtl/>
        </w:rPr>
      </w:pPr>
      <w:r>
        <w:rPr>
          <w:rFonts w:hint="cs"/>
          <w:rtl/>
        </w:rPr>
        <w:t>מיכאל רצון  - אינו נוכח</w:t>
      </w:r>
    </w:p>
    <w:p w14:paraId="274D6F4E" w14:textId="77777777" w:rsidR="00000000" w:rsidRDefault="003B3694">
      <w:pPr>
        <w:pStyle w:val="a0"/>
        <w:rPr>
          <w:rFonts w:hint="cs"/>
          <w:rtl/>
        </w:rPr>
      </w:pPr>
      <w:r>
        <w:rPr>
          <w:rFonts w:hint="cs"/>
          <w:rtl/>
        </w:rPr>
        <w:t xml:space="preserve">אברהם בייגה שוחט </w:t>
      </w:r>
      <w:r>
        <w:rPr>
          <w:rtl/>
        </w:rPr>
        <w:t>–</w:t>
      </w:r>
      <w:r>
        <w:rPr>
          <w:rFonts w:hint="cs"/>
          <w:rtl/>
        </w:rPr>
        <w:t xml:space="preserve">  אינו נוכח</w:t>
      </w:r>
    </w:p>
    <w:p w14:paraId="60B3D29C" w14:textId="77777777" w:rsidR="00000000" w:rsidRDefault="003B3694">
      <w:pPr>
        <w:pStyle w:val="a0"/>
        <w:rPr>
          <w:rFonts w:hint="cs"/>
          <w:rtl/>
        </w:rPr>
      </w:pPr>
      <w:r>
        <w:rPr>
          <w:rFonts w:hint="cs"/>
          <w:rtl/>
        </w:rPr>
        <w:t>יובל שטייניץ  -  אינו נוכח</w:t>
      </w:r>
    </w:p>
    <w:p w14:paraId="6DA38B41" w14:textId="77777777" w:rsidR="00000000" w:rsidRDefault="003B3694">
      <w:pPr>
        <w:pStyle w:val="a0"/>
        <w:rPr>
          <w:rFonts w:hint="cs"/>
          <w:rtl/>
        </w:rPr>
      </w:pPr>
      <w:r>
        <w:rPr>
          <w:rFonts w:hint="cs"/>
          <w:rtl/>
        </w:rPr>
        <w:t>מאיר שטרית  -  אינו נוכח</w:t>
      </w:r>
    </w:p>
    <w:p w14:paraId="36221BA0" w14:textId="77777777" w:rsidR="00000000" w:rsidRDefault="003B3694">
      <w:pPr>
        <w:pStyle w:val="a0"/>
        <w:rPr>
          <w:rFonts w:hint="cs"/>
          <w:rtl/>
        </w:rPr>
      </w:pPr>
      <w:r>
        <w:rPr>
          <w:rFonts w:hint="cs"/>
          <w:rtl/>
        </w:rPr>
        <w:t>יורי שטרן  -  בעד</w:t>
      </w:r>
    </w:p>
    <w:p w14:paraId="558A88E3" w14:textId="77777777" w:rsidR="00000000" w:rsidRDefault="003B3694">
      <w:pPr>
        <w:pStyle w:val="a0"/>
        <w:rPr>
          <w:rFonts w:hint="cs"/>
          <w:rtl/>
        </w:rPr>
      </w:pPr>
      <w:r>
        <w:rPr>
          <w:rFonts w:hint="cs"/>
          <w:rtl/>
        </w:rPr>
        <w:t>סילבן שלום  -</w:t>
      </w:r>
      <w:r>
        <w:rPr>
          <w:rFonts w:hint="cs"/>
          <w:rtl/>
        </w:rPr>
        <w:t xml:space="preserve">  אינו נוכח</w:t>
      </w:r>
    </w:p>
    <w:p w14:paraId="3EB25C68" w14:textId="77777777" w:rsidR="00000000" w:rsidRDefault="003B3694">
      <w:pPr>
        <w:pStyle w:val="a0"/>
        <w:rPr>
          <w:rFonts w:hint="cs"/>
          <w:rtl/>
        </w:rPr>
      </w:pPr>
      <w:r>
        <w:rPr>
          <w:rFonts w:hint="cs"/>
          <w:rtl/>
        </w:rPr>
        <w:t>שלום שמחון  -  אינו נוכח</w:t>
      </w:r>
    </w:p>
    <w:p w14:paraId="5B8FE9DB" w14:textId="77777777" w:rsidR="00000000" w:rsidRDefault="003B3694">
      <w:pPr>
        <w:pStyle w:val="a0"/>
        <w:rPr>
          <w:rFonts w:hint="cs"/>
          <w:rtl/>
        </w:rPr>
      </w:pPr>
      <w:r>
        <w:rPr>
          <w:rFonts w:hint="cs"/>
          <w:rtl/>
        </w:rPr>
        <w:t>יוסי שריד  -  אינו נוכח</w:t>
      </w:r>
    </w:p>
    <w:p w14:paraId="3B0B5BDD" w14:textId="77777777" w:rsidR="00000000" w:rsidRDefault="003B3694">
      <w:pPr>
        <w:pStyle w:val="a0"/>
        <w:rPr>
          <w:rFonts w:hint="cs"/>
          <w:rtl/>
        </w:rPr>
      </w:pPr>
    </w:p>
    <w:p w14:paraId="3DCFF6F1" w14:textId="77777777" w:rsidR="00000000" w:rsidRDefault="003B3694">
      <w:pPr>
        <w:pStyle w:val="a0"/>
        <w:rPr>
          <w:rFonts w:hint="cs"/>
          <w:rtl/>
        </w:rPr>
      </w:pPr>
      <w:r>
        <w:rPr>
          <w:rFonts w:hint="cs"/>
          <w:rtl/>
        </w:rPr>
        <w:t xml:space="preserve">תודה רבה. </w:t>
      </w:r>
    </w:p>
    <w:p w14:paraId="6E41443B" w14:textId="77777777" w:rsidR="00000000" w:rsidRDefault="003B3694">
      <w:pPr>
        <w:pStyle w:val="a0"/>
        <w:rPr>
          <w:rFonts w:hint="cs"/>
          <w:rtl/>
        </w:rPr>
      </w:pPr>
    </w:p>
    <w:p w14:paraId="58E36C9D" w14:textId="77777777" w:rsidR="00000000" w:rsidRDefault="003B3694">
      <w:pPr>
        <w:pStyle w:val="af0"/>
        <w:rPr>
          <w:rtl/>
        </w:rPr>
      </w:pPr>
      <w:r>
        <w:rPr>
          <w:rFonts w:hint="eastAsia"/>
          <w:rtl/>
        </w:rPr>
        <w:t>משה</w:t>
      </w:r>
      <w:r>
        <w:rPr>
          <w:rtl/>
        </w:rPr>
        <w:t xml:space="preserve"> גפני (יהדות התורה):</w:t>
      </w:r>
    </w:p>
    <w:p w14:paraId="27CAB381" w14:textId="77777777" w:rsidR="00000000" w:rsidRDefault="003B3694">
      <w:pPr>
        <w:pStyle w:val="a0"/>
        <w:rPr>
          <w:rFonts w:hint="cs"/>
          <w:rtl/>
        </w:rPr>
      </w:pPr>
    </w:p>
    <w:p w14:paraId="265527FE" w14:textId="77777777" w:rsidR="00000000" w:rsidRDefault="003B3694">
      <w:pPr>
        <w:pStyle w:val="a0"/>
        <w:rPr>
          <w:rFonts w:hint="cs"/>
          <w:rtl/>
        </w:rPr>
      </w:pPr>
      <w:r>
        <w:rPr>
          <w:rFonts w:hint="cs"/>
          <w:rtl/>
        </w:rPr>
        <w:t>גברתי היושבת-ראש, ראש הממשלה תומך בצמצום מספר השרים. אולמרט לא נמצא בארץ -  אז שיפטר אותו. חצי מהתיקים של הממשלה הוא מחזיק. הוא לא פה, ראש הממשלה תומך בצמצום</w:t>
      </w:r>
      <w:r>
        <w:rPr>
          <w:rFonts w:hint="cs"/>
          <w:rtl/>
        </w:rPr>
        <w:t xml:space="preserve"> מספר השרים </w:t>
      </w:r>
      <w:r>
        <w:rPr>
          <w:rtl/>
        </w:rPr>
        <w:t>–</w:t>
      </w:r>
      <w:r>
        <w:rPr>
          <w:rFonts w:hint="cs"/>
          <w:rtl/>
        </w:rPr>
        <w:t xml:space="preserve"> שיפטר אותו. </w:t>
      </w:r>
    </w:p>
    <w:p w14:paraId="2BEC03BB" w14:textId="77777777" w:rsidR="00000000" w:rsidRDefault="003B3694">
      <w:pPr>
        <w:pStyle w:val="a0"/>
        <w:rPr>
          <w:rFonts w:hint="cs"/>
          <w:rtl/>
        </w:rPr>
      </w:pPr>
    </w:p>
    <w:p w14:paraId="1857E937" w14:textId="77777777" w:rsidR="00000000" w:rsidRDefault="003B3694">
      <w:pPr>
        <w:pStyle w:val="af0"/>
        <w:rPr>
          <w:rtl/>
        </w:rPr>
      </w:pPr>
      <w:r>
        <w:rPr>
          <w:rFonts w:hint="eastAsia"/>
          <w:rtl/>
        </w:rPr>
        <w:t>יעקב</w:t>
      </w:r>
      <w:r>
        <w:rPr>
          <w:rtl/>
        </w:rPr>
        <w:t xml:space="preserve"> ליצמן (יהדות התורה):</w:t>
      </w:r>
    </w:p>
    <w:p w14:paraId="7F9A9302" w14:textId="77777777" w:rsidR="00000000" w:rsidRDefault="003B3694">
      <w:pPr>
        <w:pStyle w:val="a0"/>
        <w:rPr>
          <w:rFonts w:hint="cs"/>
          <w:rtl/>
        </w:rPr>
      </w:pPr>
    </w:p>
    <w:p w14:paraId="68069E1F" w14:textId="77777777" w:rsidR="00000000" w:rsidRDefault="003B3694">
      <w:pPr>
        <w:pStyle w:val="a0"/>
        <w:rPr>
          <w:rFonts w:hint="cs"/>
        </w:rPr>
      </w:pPr>
      <w:r>
        <w:rPr>
          <w:rFonts w:hint="cs"/>
          <w:rtl/>
        </w:rPr>
        <w:t xml:space="preserve">יש לו שבעה  משרדים. </w:t>
      </w:r>
    </w:p>
    <w:p w14:paraId="60ED08C4" w14:textId="77777777" w:rsidR="00000000" w:rsidRDefault="003B3694">
      <w:pPr>
        <w:pStyle w:val="a0"/>
        <w:rPr>
          <w:rtl/>
        </w:rPr>
      </w:pPr>
    </w:p>
    <w:p w14:paraId="00762A90" w14:textId="77777777" w:rsidR="00000000" w:rsidRDefault="003B3694">
      <w:pPr>
        <w:pStyle w:val="af0"/>
        <w:rPr>
          <w:rtl/>
        </w:rPr>
      </w:pPr>
      <w:r>
        <w:rPr>
          <w:rtl/>
        </w:rPr>
        <w:t>קריאות:</w:t>
      </w:r>
    </w:p>
    <w:p w14:paraId="504B843E" w14:textId="77777777" w:rsidR="00000000" w:rsidRDefault="003B3694">
      <w:pPr>
        <w:pStyle w:val="a0"/>
        <w:rPr>
          <w:rtl/>
        </w:rPr>
      </w:pPr>
    </w:p>
    <w:p w14:paraId="7C1D259F" w14:textId="77777777" w:rsidR="00000000" w:rsidRDefault="003B3694">
      <w:pPr>
        <w:pStyle w:val="a0"/>
        <w:rPr>
          <w:rFonts w:hint="cs"/>
          <w:rtl/>
        </w:rPr>
      </w:pPr>
      <w:r>
        <w:rPr>
          <w:rFonts w:hint="cs"/>
          <w:rtl/>
        </w:rPr>
        <w:t>- - -</w:t>
      </w:r>
    </w:p>
    <w:p w14:paraId="05394E09" w14:textId="77777777" w:rsidR="00000000" w:rsidRDefault="003B3694">
      <w:pPr>
        <w:pStyle w:val="a0"/>
        <w:rPr>
          <w:rFonts w:hint="cs"/>
          <w:rtl/>
        </w:rPr>
      </w:pPr>
    </w:p>
    <w:p w14:paraId="027359C2" w14:textId="77777777" w:rsidR="00000000" w:rsidRDefault="003B3694">
      <w:pPr>
        <w:pStyle w:val="af0"/>
        <w:rPr>
          <w:rtl/>
        </w:rPr>
      </w:pPr>
      <w:r>
        <w:rPr>
          <w:rFonts w:hint="eastAsia"/>
          <w:rtl/>
        </w:rPr>
        <w:t>שר</w:t>
      </w:r>
      <w:r>
        <w:rPr>
          <w:rtl/>
        </w:rPr>
        <w:t xml:space="preserve"> הרווחה זבולון אורלב:</w:t>
      </w:r>
    </w:p>
    <w:p w14:paraId="1E471A94" w14:textId="77777777" w:rsidR="00000000" w:rsidRDefault="003B3694">
      <w:pPr>
        <w:pStyle w:val="a0"/>
        <w:rPr>
          <w:rFonts w:hint="cs"/>
          <w:rtl/>
        </w:rPr>
      </w:pPr>
    </w:p>
    <w:p w14:paraId="28D374F7" w14:textId="77777777" w:rsidR="00000000" w:rsidRDefault="003B3694">
      <w:pPr>
        <w:pStyle w:val="a0"/>
        <w:rPr>
          <w:rFonts w:hint="cs"/>
          <w:rtl/>
        </w:rPr>
      </w:pPr>
      <w:r>
        <w:rPr>
          <w:rFonts w:hint="cs"/>
          <w:rtl/>
        </w:rPr>
        <w:t>זה היגיון בריא של ראש הממשלה, תאר לך - - -</w:t>
      </w:r>
    </w:p>
    <w:p w14:paraId="533AE000" w14:textId="77777777" w:rsidR="00000000" w:rsidRDefault="003B3694">
      <w:pPr>
        <w:pStyle w:val="a0"/>
        <w:rPr>
          <w:rFonts w:hint="cs"/>
          <w:rtl/>
        </w:rPr>
      </w:pPr>
    </w:p>
    <w:p w14:paraId="14B049A7" w14:textId="77777777" w:rsidR="00000000" w:rsidRDefault="003B3694">
      <w:pPr>
        <w:pStyle w:val="af0"/>
        <w:rPr>
          <w:rtl/>
        </w:rPr>
      </w:pPr>
      <w:r>
        <w:rPr>
          <w:rFonts w:hint="eastAsia"/>
          <w:rtl/>
        </w:rPr>
        <w:t>משה</w:t>
      </w:r>
      <w:r>
        <w:rPr>
          <w:rtl/>
        </w:rPr>
        <w:t xml:space="preserve"> גפני (יהדות התורה):</w:t>
      </w:r>
    </w:p>
    <w:p w14:paraId="4A06437D" w14:textId="77777777" w:rsidR="00000000" w:rsidRDefault="003B3694">
      <w:pPr>
        <w:pStyle w:val="a0"/>
        <w:rPr>
          <w:rFonts w:hint="cs"/>
          <w:rtl/>
        </w:rPr>
      </w:pPr>
    </w:p>
    <w:p w14:paraId="6D57F89C" w14:textId="77777777" w:rsidR="00000000" w:rsidRDefault="003B3694">
      <w:pPr>
        <w:pStyle w:val="a0"/>
        <w:rPr>
          <w:rFonts w:hint="cs"/>
          <w:rtl/>
        </w:rPr>
      </w:pPr>
      <w:r>
        <w:rPr>
          <w:rFonts w:hint="cs"/>
          <w:rtl/>
        </w:rPr>
        <w:t xml:space="preserve">ועדת השרים לא אישרה לו את תקציב הנסיעות -   שייסע לטייל. </w:t>
      </w:r>
    </w:p>
    <w:p w14:paraId="62E96F95" w14:textId="77777777" w:rsidR="00000000" w:rsidRDefault="003B3694">
      <w:pPr>
        <w:pStyle w:val="a0"/>
        <w:rPr>
          <w:rFonts w:hint="cs"/>
          <w:rtl/>
        </w:rPr>
      </w:pPr>
    </w:p>
    <w:p w14:paraId="306A8B29" w14:textId="77777777" w:rsidR="00000000" w:rsidRDefault="003B3694">
      <w:pPr>
        <w:pStyle w:val="af0"/>
        <w:rPr>
          <w:rtl/>
        </w:rPr>
      </w:pPr>
      <w:r>
        <w:rPr>
          <w:rFonts w:hint="eastAsia"/>
          <w:rtl/>
        </w:rPr>
        <w:t>נסים</w:t>
      </w:r>
      <w:r>
        <w:rPr>
          <w:rtl/>
        </w:rPr>
        <w:t xml:space="preserve"> דהן (</w:t>
      </w:r>
      <w:r>
        <w:rPr>
          <w:rtl/>
        </w:rPr>
        <w:t>ש"ס):</w:t>
      </w:r>
    </w:p>
    <w:p w14:paraId="02696A2E" w14:textId="77777777" w:rsidR="00000000" w:rsidRDefault="003B3694">
      <w:pPr>
        <w:pStyle w:val="a0"/>
        <w:rPr>
          <w:rFonts w:hint="cs"/>
          <w:rtl/>
        </w:rPr>
      </w:pPr>
    </w:p>
    <w:p w14:paraId="211B28BA" w14:textId="77777777" w:rsidR="00000000" w:rsidRDefault="003B3694">
      <w:pPr>
        <w:pStyle w:val="a0"/>
        <w:rPr>
          <w:rFonts w:hint="cs"/>
          <w:rtl/>
        </w:rPr>
      </w:pPr>
      <w:r>
        <w:rPr>
          <w:rFonts w:hint="cs"/>
          <w:rtl/>
        </w:rPr>
        <w:t xml:space="preserve">- - - מהתקציב של קצבאות ילדים. </w:t>
      </w:r>
    </w:p>
    <w:p w14:paraId="29F61C06" w14:textId="77777777" w:rsidR="00000000" w:rsidRDefault="003B3694">
      <w:pPr>
        <w:pStyle w:val="a0"/>
        <w:ind w:firstLine="0"/>
        <w:rPr>
          <w:rFonts w:hint="cs"/>
          <w:rtl/>
        </w:rPr>
      </w:pPr>
    </w:p>
    <w:p w14:paraId="619DE25A" w14:textId="77777777" w:rsidR="00000000" w:rsidRDefault="003B3694">
      <w:pPr>
        <w:pStyle w:val="af1"/>
        <w:rPr>
          <w:rtl/>
        </w:rPr>
      </w:pPr>
      <w:r>
        <w:rPr>
          <w:rtl/>
        </w:rPr>
        <w:t>היו"ר אתי לבני:</w:t>
      </w:r>
    </w:p>
    <w:p w14:paraId="01017E2D" w14:textId="77777777" w:rsidR="00000000" w:rsidRDefault="003B3694">
      <w:pPr>
        <w:pStyle w:val="a0"/>
        <w:rPr>
          <w:rtl/>
        </w:rPr>
      </w:pPr>
    </w:p>
    <w:p w14:paraId="315231E8" w14:textId="77777777" w:rsidR="00000000" w:rsidRDefault="003B3694">
      <w:pPr>
        <w:pStyle w:val="a0"/>
        <w:rPr>
          <w:rFonts w:hint="cs"/>
          <w:rtl/>
        </w:rPr>
      </w:pPr>
      <w:r>
        <w:rPr>
          <w:rFonts w:hint="cs"/>
          <w:rtl/>
        </w:rPr>
        <w:t xml:space="preserve">הצעת חוק-יסוד: הממשלה (תיקון - הגבלת מספר השרים וסגניהם), בעד </w:t>
      </w:r>
      <w:r>
        <w:rPr>
          <w:rtl/>
        </w:rPr>
        <w:t>–</w:t>
      </w:r>
      <w:r>
        <w:rPr>
          <w:rFonts w:hint="cs"/>
          <w:rtl/>
        </w:rPr>
        <w:t xml:space="preserve"> 77, נגד </w:t>
      </w:r>
      <w:r>
        <w:rPr>
          <w:rtl/>
        </w:rPr>
        <w:t>–</w:t>
      </w:r>
      <w:r>
        <w:rPr>
          <w:rFonts w:hint="cs"/>
          <w:rtl/>
        </w:rPr>
        <w:t xml:space="preserve"> 4, נמנעו </w:t>
      </w:r>
      <w:r>
        <w:rPr>
          <w:rtl/>
        </w:rPr>
        <w:t>–</w:t>
      </w:r>
      <w:r>
        <w:rPr>
          <w:rFonts w:hint="cs"/>
          <w:rtl/>
        </w:rPr>
        <w:t xml:space="preserve">  2. הצעת החוק עוברת לדיון בוועדת חוקה, חוק ומשפט. </w:t>
      </w:r>
    </w:p>
    <w:p w14:paraId="3951558B" w14:textId="77777777" w:rsidR="00000000" w:rsidRDefault="003B3694">
      <w:pPr>
        <w:pStyle w:val="a0"/>
        <w:rPr>
          <w:rFonts w:hint="cs"/>
          <w:rtl/>
        </w:rPr>
      </w:pPr>
    </w:p>
    <w:p w14:paraId="004B86AF" w14:textId="77777777" w:rsidR="00000000" w:rsidRDefault="003B3694">
      <w:pPr>
        <w:pStyle w:val="a2"/>
        <w:rPr>
          <w:rFonts w:hint="cs"/>
          <w:rtl/>
        </w:rPr>
      </w:pPr>
    </w:p>
    <w:p w14:paraId="6C7AA6D0" w14:textId="77777777" w:rsidR="00000000" w:rsidRDefault="003B3694">
      <w:pPr>
        <w:pStyle w:val="a2"/>
        <w:rPr>
          <w:rFonts w:hint="cs"/>
          <w:rtl/>
        </w:rPr>
      </w:pPr>
      <w:bookmarkStart w:id="216" w:name="_Toc69719344"/>
      <w:r>
        <w:rPr>
          <w:rFonts w:hint="cs"/>
          <w:rtl/>
        </w:rPr>
        <w:t>מסמכים שהונחו על שולחן הכנסת</w:t>
      </w:r>
      <w:bookmarkEnd w:id="216"/>
    </w:p>
    <w:p w14:paraId="385E5F18" w14:textId="77777777" w:rsidR="00000000" w:rsidRDefault="003B3694">
      <w:pPr>
        <w:pStyle w:val="a0"/>
        <w:rPr>
          <w:rFonts w:hint="cs"/>
          <w:rtl/>
        </w:rPr>
      </w:pPr>
    </w:p>
    <w:p w14:paraId="1772E261" w14:textId="77777777" w:rsidR="00000000" w:rsidRDefault="003B3694">
      <w:pPr>
        <w:pStyle w:val="a"/>
        <w:rPr>
          <w:rtl/>
        </w:rPr>
      </w:pPr>
      <w:bookmarkStart w:id="217" w:name="FS000000661T12_11_2003_14_00_34"/>
      <w:bookmarkStart w:id="218" w:name="_Toc69719345"/>
      <w:bookmarkEnd w:id="217"/>
      <w:r>
        <w:rPr>
          <w:rFonts w:hint="eastAsia"/>
          <w:rtl/>
        </w:rPr>
        <w:t>מזכיר</w:t>
      </w:r>
      <w:r>
        <w:rPr>
          <w:rtl/>
        </w:rPr>
        <w:t xml:space="preserve"> הכנסת אריה האן:</w:t>
      </w:r>
      <w:bookmarkEnd w:id="218"/>
    </w:p>
    <w:p w14:paraId="2D6361BB" w14:textId="77777777" w:rsidR="00000000" w:rsidRDefault="003B3694">
      <w:pPr>
        <w:pStyle w:val="a0"/>
        <w:rPr>
          <w:rFonts w:hint="cs"/>
          <w:rtl/>
        </w:rPr>
      </w:pPr>
    </w:p>
    <w:p w14:paraId="58A90924" w14:textId="77777777" w:rsidR="00000000" w:rsidRDefault="003B3694">
      <w:pPr>
        <w:pStyle w:val="a0"/>
        <w:rPr>
          <w:rFonts w:hint="cs"/>
          <w:rtl/>
        </w:rPr>
      </w:pPr>
      <w:r>
        <w:rPr>
          <w:rFonts w:hint="cs"/>
          <w:rtl/>
        </w:rPr>
        <w:t>ברשות יו</w:t>
      </w:r>
      <w:r>
        <w:rPr>
          <w:rFonts w:hint="cs"/>
          <w:rtl/>
        </w:rPr>
        <w:t xml:space="preserve">שבת-ראש הישיבה, הנני מתכבד להודיע, כי הונחו על שולחן הכנסת: </w:t>
      </w:r>
    </w:p>
    <w:p w14:paraId="67D08B7C" w14:textId="77777777" w:rsidR="00000000" w:rsidRDefault="003B3694">
      <w:pPr>
        <w:pStyle w:val="a0"/>
        <w:rPr>
          <w:rFonts w:hint="cs"/>
          <w:rtl/>
        </w:rPr>
      </w:pPr>
    </w:p>
    <w:p w14:paraId="4683F2FB" w14:textId="77777777" w:rsidR="00000000" w:rsidRDefault="003B3694">
      <w:pPr>
        <w:pStyle w:val="a0"/>
        <w:rPr>
          <w:rFonts w:hint="cs"/>
          <w:rtl/>
        </w:rPr>
      </w:pPr>
      <w:r>
        <w:rPr>
          <w:rFonts w:hint="cs"/>
          <w:rtl/>
        </w:rPr>
        <w:t xml:space="preserve">לקריאה ראשונה, מטעם הממשלה - הצעת חוק לעידוד השקעות הון (תיקון מס' 58), התשס"ד-2003. </w:t>
      </w:r>
    </w:p>
    <w:p w14:paraId="4F0D6658" w14:textId="77777777" w:rsidR="00000000" w:rsidRDefault="003B3694">
      <w:pPr>
        <w:pStyle w:val="a0"/>
        <w:rPr>
          <w:rFonts w:hint="cs"/>
          <w:rtl/>
        </w:rPr>
      </w:pPr>
    </w:p>
    <w:p w14:paraId="501C0BAB" w14:textId="77777777" w:rsidR="00000000" w:rsidRDefault="003B3694">
      <w:pPr>
        <w:pStyle w:val="a0"/>
        <w:rPr>
          <w:rFonts w:hint="cs"/>
          <w:rtl/>
        </w:rPr>
      </w:pPr>
      <w:r>
        <w:rPr>
          <w:rFonts w:hint="cs"/>
          <w:rtl/>
        </w:rPr>
        <w:t xml:space="preserve">לקריאה שנייה ולקריאה שלישית </w:t>
      </w:r>
      <w:r>
        <w:rPr>
          <w:rtl/>
        </w:rPr>
        <w:t>–</w:t>
      </w:r>
      <w:r>
        <w:rPr>
          <w:rFonts w:hint="cs"/>
          <w:rtl/>
        </w:rPr>
        <w:t xml:space="preserve"> הצעת חוק העונשין (תיקון מס' 77), התשס"ד-2003, שהחזירה ועדת החוקה, חוק ומשפט. </w:t>
      </w:r>
      <w:r>
        <w:rPr>
          <w:rFonts w:hint="cs"/>
          <w:rtl/>
        </w:rPr>
        <w:t xml:space="preserve">תודה רבה. </w:t>
      </w:r>
    </w:p>
    <w:p w14:paraId="5EF886D2" w14:textId="77777777" w:rsidR="00000000" w:rsidRDefault="003B3694">
      <w:pPr>
        <w:pStyle w:val="a0"/>
        <w:rPr>
          <w:rFonts w:hint="cs"/>
          <w:rtl/>
        </w:rPr>
      </w:pPr>
    </w:p>
    <w:p w14:paraId="7F590F1C" w14:textId="77777777" w:rsidR="00000000" w:rsidRDefault="003B3694">
      <w:pPr>
        <w:pStyle w:val="a2"/>
        <w:rPr>
          <w:rtl/>
        </w:rPr>
      </w:pPr>
    </w:p>
    <w:p w14:paraId="16A5A9CC" w14:textId="77777777" w:rsidR="00000000" w:rsidRDefault="003B3694">
      <w:pPr>
        <w:pStyle w:val="a2"/>
        <w:rPr>
          <w:rFonts w:hint="cs"/>
          <w:rtl/>
        </w:rPr>
      </w:pPr>
      <w:bookmarkStart w:id="219" w:name="CS16990FI0016990T12_11_2003_14_02_12"/>
      <w:bookmarkStart w:id="220" w:name="_Toc69719346"/>
      <w:bookmarkEnd w:id="219"/>
      <w:r>
        <w:rPr>
          <w:rtl/>
        </w:rPr>
        <w:t>הצ</w:t>
      </w:r>
      <w:r>
        <w:rPr>
          <w:rFonts w:hint="cs"/>
          <w:rtl/>
        </w:rPr>
        <w:t>עת חוק-</w:t>
      </w:r>
      <w:r>
        <w:rPr>
          <w:rtl/>
        </w:rPr>
        <w:t>יסוד: הכנסת (תיקון - גיל הבוחר)</w:t>
      </w:r>
      <w:bookmarkEnd w:id="220"/>
    </w:p>
    <w:p w14:paraId="6C6FBE10" w14:textId="77777777" w:rsidR="00000000" w:rsidRDefault="003B3694">
      <w:pPr>
        <w:pStyle w:val="a0"/>
        <w:ind w:firstLine="0"/>
        <w:rPr>
          <w:rFonts w:hint="cs"/>
          <w:rtl/>
        </w:rPr>
      </w:pPr>
      <w:r>
        <w:rPr>
          <w:rtl/>
        </w:rPr>
        <w:t>[נספחות.]</w:t>
      </w:r>
    </w:p>
    <w:p w14:paraId="15DB6C8B" w14:textId="77777777" w:rsidR="00000000" w:rsidRDefault="003B3694">
      <w:pPr>
        <w:pStyle w:val="a2"/>
        <w:rPr>
          <w:rtl/>
        </w:rPr>
      </w:pPr>
      <w:bookmarkStart w:id="221" w:name="_Toc69719347"/>
      <w:r>
        <w:rPr>
          <w:rFonts w:hint="cs"/>
          <w:rtl/>
        </w:rPr>
        <w:t>(הצעת חבר הכנסת מאיר פרוש)</w:t>
      </w:r>
      <w:bookmarkEnd w:id="221"/>
    </w:p>
    <w:p w14:paraId="1DDFC65F" w14:textId="77777777" w:rsidR="00000000" w:rsidRDefault="003B3694">
      <w:pPr>
        <w:pStyle w:val="-0"/>
        <w:rPr>
          <w:rFonts w:hint="cs"/>
          <w:rtl/>
        </w:rPr>
      </w:pPr>
    </w:p>
    <w:p w14:paraId="2CC9F4FE" w14:textId="77777777" w:rsidR="00000000" w:rsidRDefault="003B3694">
      <w:pPr>
        <w:pStyle w:val="af1"/>
        <w:rPr>
          <w:rFonts w:hint="cs"/>
          <w:rtl/>
        </w:rPr>
      </w:pPr>
    </w:p>
    <w:p w14:paraId="5AC87CE1" w14:textId="77777777" w:rsidR="00000000" w:rsidRDefault="003B3694">
      <w:pPr>
        <w:pStyle w:val="af1"/>
        <w:rPr>
          <w:rtl/>
        </w:rPr>
      </w:pPr>
      <w:r>
        <w:rPr>
          <w:rtl/>
        </w:rPr>
        <w:t>היו"ר אתי לבני:</w:t>
      </w:r>
    </w:p>
    <w:p w14:paraId="586B9DF3" w14:textId="77777777" w:rsidR="00000000" w:rsidRDefault="003B3694">
      <w:pPr>
        <w:pStyle w:val="a0"/>
        <w:rPr>
          <w:rtl/>
        </w:rPr>
      </w:pPr>
    </w:p>
    <w:p w14:paraId="339767CB" w14:textId="77777777" w:rsidR="00000000" w:rsidRDefault="003B3694">
      <w:pPr>
        <w:pStyle w:val="a0"/>
        <w:rPr>
          <w:rFonts w:hint="cs"/>
          <w:rtl/>
        </w:rPr>
      </w:pPr>
      <w:r>
        <w:rPr>
          <w:rFonts w:hint="cs"/>
          <w:rtl/>
        </w:rPr>
        <w:t xml:space="preserve">אנחנו עוברים להצעת החוק הבאה, הצעת חוק-יסוד: הכנסת (תיקון - גיל הבוחר), שמספרה         פ/1352. יציג את הצעת החוק חבר הכנסת מאיר פרוש. </w:t>
      </w:r>
    </w:p>
    <w:p w14:paraId="52759B88" w14:textId="77777777" w:rsidR="00000000" w:rsidRDefault="003B3694">
      <w:pPr>
        <w:pStyle w:val="a0"/>
        <w:rPr>
          <w:rFonts w:hint="cs"/>
          <w:rtl/>
        </w:rPr>
      </w:pPr>
    </w:p>
    <w:p w14:paraId="04DC8082" w14:textId="77777777" w:rsidR="00000000" w:rsidRDefault="003B3694">
      <w:pPr>
        <w:pStyle w:val="a"/>
        <w:rPr>
          <w:rtl/>
        </w:rPr>
      </w:pPr>
      <w:bookmarkStart w:id="222" w:name="FS000000563T12_11_2003_14_02_51"/>
      <w:bookmarkStart w:id="223" w:name="_Toc69719348"/>
      <w:bookmarkEnd w:id="222"/>
      <w:r>
        <w:rPr>
          <w:rFonts w:hint="eastAsia"/>
          <w:rtl/>
        </w:rPr>
        <w:t>מאיר</w:t>
      </w:r>
      <w:r>
        <w:rPr>
          <w:rtl/>
        </w:rPr>
        <w:t xml:space="preserve"> פרוש </w:t>
      </w:r>
      <w:r>
        <w:rPr>
          <w:rtl/>
        </w:rPr>
        <w:t>(יהדות התורה):</w:t>
      </w:r>
      <w:bookmarkEnd w:id="223"/>
    </w:p>
    <w:p w14:paraId="1A3AB560" w14:textId="77777777" w:rsidR="00000000" w:rsidRDefault="003B3694">
      <w:pPr>
        <w:pStyle w:val="a0"/>
        <w:rPr>
          <w:rFonts w:hint="cs"/>
          <w:rtl/>
        </w:rPr>
      </w:pPr>
    </w:p>
    <w:p w14:paraId="594CD58D" w14:textId="77777777" w:rsidR="00000000" w:rsidRDefault="003B3694">
      <w:pPr>
        <w:pStyle w:val="a0"/>
        <w:rPr>
          <w:rFonts w:hint="cs"/>
          <w:rtl/>
        </w:rPr>
      </w:pPr>
      <w:r>
        <w:rPr>
          <w:rFonts w:hint="cs"/>
          <w:rtl/>
        </w:rPr>
        <w:t xml:space="preserve">גברתי היושבת-ראש, חברי הכנסת. מראש אני יודע, שאם עמדת הממשלה היא נגד הצעת חוק, או נגד הצעת החוק שלי, הסיכוי לקבל כאן רוב במליאה, להעביר בקריאה טרומית את החוק, הוא בעצם אפסי. אני בכל זאת אשתמש בזכות שמוקנית לי, כחבר כנסת שמגיש הצעת חוק, כדי </w:t>
      </w:r>
      <w:r>
        <w:rPr>
          <w:rFonts w:hint="cs"/>
          <w:rtl/>
        </w:rPr>
        <w:t xml:space="preserve">להסביר את הצעת החוק שאני מבקש שתתקבל, והיא, במהותה, שינוי גיל הבוחר מגיל 18 לגיל 16. </w:t>
      </w:r>
    </w:p>
    <w:p w14:paraId="73A96C78" w14:textId="77777777" w:rsidR="00000000" w:rsidRDefault="003B3694">
      <w:pPr>
        <w:pStyle w:val="a0"/>
        <w:rPr>
          <w:rFonts w:hint="cs"/>
          <w:rtl/>
        </w:rPr>
      </w:pPr>
    </w:p>
    <w:p w14:paraId="45B32729" w14:textId="77777777" w:rsidR="00000000" w:rsidRDefault="003B3694">
      <w:pPr>
        <w:pStyle w:val="af0"/>
        <w:rPr>
          <w:rtl/>
        </w:rPr>
      </w:pPr>
      <w:r>
        <w:rPr>
          <w:rFonts w:hint="eastAsia"/>
          <w:rtl/>
        </w:rPr>
        <w:t>אורי</w:t>
      </w:r>
      <w:r>
        <w:rPr>
          <w:rtl/>
        </w:rPr>
        <w:t xml:space="preserve"> יהודה אריאל (האיחוד הלאומי - ישראל ביתנו):</w:t>
      </w:r>
    </w:p>
    <w:p w14:paraId="04F23B92" w14:textId="77777777" w:rsidR="00000000" w:rsidRDefault="003B3694">
      <w:pPr>
        <w:pStyle w:val="a0"/>
        <w:rPr>
          <w:rFonts w:hint="cs"/>
          <w:rtl/>
        </w:rPr>
      </w:pPr>
    </w:p>
    <w:p w14:paraId="5BE40430" w14:textId="77777777" w:rsidR="00000000" w:rsidRDefault="003B3694">
      <w:pPr>
        <w:pStyle w:val="a0"/>
        <w:rPr>
          <w:rFonts w:hint="cs"/>
          <w:rtl/>
        </w:rPr>
      </w:pPr>
      <w:r>
        <w:rPr>
          <w:rFonts w:hint="cs"/>
          <w:rtl/>
        </w:rPr>
        <w:t xml:space="preserve">- - - בקשה מגיל 13. </w:t>
      </w:r>
    </w:p>
    <w:p w14:paraId="55818F76" w14:textId="77777777" w:rsidR="00000000" w:rsidRDefault="003B3694">
      <w:pPr>
        <w:pStyle w:val="a0"/>
        <w:rPr>
          <w:rFonts w:hint="cs"/>
          <w:rtl/>
        </w:rPr>
      </w:pPr>
    </w:p>
    <w:p w14:paraId="66697C87" w14:textId="77777777" w:rsidR="00000000" w:rsidRDefault="003B3694">
      <w:pPr>
        <w:pStyle w:val="-"/>
        <w:rPr>
          <w:rtl/>
        </w:rPr>
      </w:pPr>
      <w:bookmarkStart w:id="224" w:name="FS000000563T12_11_2003_14_16_25C"/>
      <w:bookmarkEnd w:id="224"/>
      <w:r>
        <w:rPr>
          <w:rtl/>
        </w:rPr>
        <w:t>מאיר פרוש (יהדות התורה):</w:t>
      </w:r>
    </w:p>
    <w:p w14:paraId="77DB3F00" w14:textId="77777777" w:rsidR="00000000" w:rsidRDefault="003B3694">
      <w:pPr>
        <w:pStyle w:val="a0"/>
        <w:rPr>
          <w:rtl/>
        </w:rPr>
      </w:pPr>
    </w:p>
    <w:p w14:paraId="310CDBC9" w14:textId="77777777" w:rsidR="00000000" w:rsidRDefault="003B3694">
      <w:pPr>
        <w:pStyle w:val="a0"/>
        <w:rPr>
          <w:rFonts w:hint="cs"/>
          <w:rtl/>
        </w:rPr>
      </w:pPr>
      <w:r>
        <w:rPr>
          <w:rFonts w:hint="cs"/>
          <w:rtl/>
        </w:rPr>
        <w:t>בחוק הבחירות לכנסת, אדוני ראש הממשלה, ההליכה לבחור מוגדרת כזכות, וכך הוא</w:t>
      </w:r>
      <w:r>
        <w:rPr>
          <w:rFonts w:hint="cs"/>
          <w:rtl/>
        </w:rPr>
        <w:t xml:space="preserve"> נוסח החוק. בחוק כתוב: "הזכות להצביע בבחירות הכנסת נתונה רק למי שרשום בפנקס הבוחרים". ואני שואל את חברי הכנסת: מה יכול להיות יותר דמוקרטי מכך שניתן לצעירים מתחת לגיל 18 שגם הם יוכלו לבחור. מדוע, בעצם, שאנחנו לא ניתן להם את זכות הבחירה? הם לא גדולים מספיק? </w:t>
      </w:r>
      <w:r>
        <w:rPr>
          <w:rFonts w:hint="cs"/>
          <w:rtl/>
        </w:rPr>
        <w:t xml:space="preserve">הזכיר קודם חבר הכנסת אריאל, שניתן להם מגיל 13. האמת היא שבהלכה, כבר בגיל יותר צעיר, בגיל 13, האדם נחשב לבוגר, אבל ההצעה שלי לא נסחפת עד כדי כך. ההצעה שלי, ואני עוד מעט אסביר לך למה, היא שהזכות תהיה לבחור מגיל 16, ובכל מקום שכתוב בחוק </w:t>
      </w:r>
      <w:r>
        <w:rPr>
          <w:rtl/>
        </w:rPr>
        <w:t>–</w:t>
      </w:r>
      <w:r>
        <w:rPr>
          <w:rFonts w:hint="cs"/>
          <w:rtl/>
        </w:rPr>
        <w:t xml:space="preserve"> 18, יהיה כתוב </w:t>
      </w:r>
      <w:r>
        <w:rPr>
          <w:rtl/>
        </w:rPr>
        <w:t>–</w:t>
      </w:r>
      <w:r>
        <w:rPr>
          <w:rFonts w:hint="cs"/>
          <w:rtl/>
        </w:rPr>
        <w:t xml:space="preserve"> 16. </w:t>
      </w:r>
    </w:p>
    <w:p w14:paraId="5558805D" w14:textId="77777777" w:rsidR="00000000" w:rsidRDefault="003B3694">
      <w:pPr>
        <w:pStyle w:val="a0"/>
        <w:rPr>
          <w:rFonts w:hint="cs"/>
          <w:rtl/>
        </w:rPr>
      </w:pPr>
    </w:p>
    <w:p w14:paraId="3F416187" w14:textId="77777777" w:rsidR="00000000" w:rsidRDefault="003B3694">
      <w:pPr>
        <w:pStyle w:val="a0"/>
        <w:rPr>
          <w:rFonts w:hint="cs"/>
          <w:rtl/>
        </w:rPr>
      </w:pPr>
      <w:r>
        <w:rPr>
          <w:rFonts w:hint="cs"/>
          <w:rtl/>
        </w:rPr>
        <w:t>אני חושב שיש היגיון בהצעה שלי. הבוחר צריך להיות אינטרסנט כדי ללכת לבחור. צריך גם שלציבור יהיה אינטרס ללכת לבחור. אני חושב שצריך להיות מאגר של בעלי זכות הבחירה, לדוגמה, צעירים שסמוכים על שולחן העירייה. עשה טוב שר הבריאות הנוכחי. כשהוא היה חבר הכנסת הוא הע</w:t>
      </w:r>
      <w:r>
        <w:rPr>
          <w:rFonts w:hint="cs"/>
          <w:rtl/>
        </w:rPr>
        <w:t xml:space="preserve">ביר הצעת חוק והוריד את גיל זכות הבחירה מ-18 ל-17. יש היגיון בכך. למשל, צעירים שסמוכים על שולחן העירייה, רוב שעות היום הם נמצאים בבתי-הספר, הם נמצאים בחוגים, הם נמצאים במתנ"סים או בכלל, אם אנחנו מדברים על בחירות לכנסת. עתידם של הצעירים בעצם לפניהם. מדוע לא </w:t>
      </w:r>
      <w:r>
        <w:rPr>
          <w:rFonts w:hint="cs"/>
          <w:rtl/>
        </w:rPr>
        <w:t xml:space="preserve">תהיה דעה לצעירים מי יהיו אלה שיחליטו ויכריעו בכל מה שקשור לגורל חייהם, לגורל המדינה. </w:t>
      </w:r>
    </w:p>
    <w:p w14:paraId="4A47478B" w14:textId="77777777" w:rsidR="00000000" w:rsidRDefault="003B3694">
      <w:pPr>
        <w:pStyle w:val="a0"/>
        <w:rPr>
          <w:rFonts w:hint="cs"/>
          <w:rtl/>
        </w:rPr>
      </w:pPr>
    </w:p>
    <w:p w14:paraId="2B906E9F" w14:textId="77777777" w:rsidR="00000000" w:rsidRDefault="003B3694">
      <w:pPr>
        <w:pStyle w:val="af0"/>
        <w:rPr>
          <w:rtl/>
        </w:rPr>
      </w:pPr>
      <w:r>
        <w:rPr>
          <w:rFonts w:hint="eastAsia"/>
          <w:rtl/>
        </w:rPr>
        <w:t>מיכאל</w:t>
      </w:r>
      <w:r>
        <w:rPr>
          <w:rtl/>
        </w:rPr>
        <w:t xml:space="preserve"> רצון (הליכוד):</w:t>
      </w:r>
    </w:p>
    <w:p w14:paraId="5EF09C68" w14:textId="77777777" w:rsidR="00000000" w:rsidRDefault="003B3694">
      <w:pPr>
        <w:pStyle w:val="a0"/>
        <w:rPr>
          <w:rFonts w:hint="cs"/>
          <w:rtl/>
        </w:rPr>
      </w:pPr>
    </w:p>
    <w:p w14:paraId="4FAD2908" w14:textId="77777777" w:rsidR="00000000" w:rsidRDefault="003B3694">
      <w:pPr>
        <w:pStyle w:val="a0"/>
        <w:rPr>
          <w:rFonts w:hint="cs"/>
          <w:rtl/>
        </w:rPr>
      </w:pPr>
      <w:r>
        <w:rPr>
          <w:rFonts w:hint="cs"/>
          <w:rtl/>
        </w:rPr>
        <w:t>- - -</w:t>
      </w:r>
    </w:p>
    <w:p w14:paraId="410BFD49" w14:textId="77777777" w:rsidR="00000000" w:rsidRDefault="003B3694">
      <w:pPr>
        <w:pStyle w:val="a0"/>
        <w:rPr>
          <w:rFonts w:hint="cs"/>
          <w:rtl/>
        </w:rPr>
      </w:pPr>
    </w:p>
    <w:p w14:paraId="0400AA25" w14:textId="77777777" w:rsidR="00000000" w:rsidRDefault="003B3694">
      <w:pPr>
        <w:pStyle w:val="-"/>
        <w:rPr>
          <w:rtl/>
        </w:rPr>
      </w:pPr>
      <w:bookmarkStart w:id="225" w:name="FS000000563T12_11_2003_13_38_47"/>
      <w:bookmarkStart w:id="226" w:name="FS000000563T12_11_2003_13_38_56C"/>
      <w:bookmarkEnd w:id="225"/>
      <w:bookmarkEnd w:id="226"/>
      <w:r>
        <w:rPr>
          <w:rtl/>
        </w:rPr>
        <w:t>מאיר פרוש (יהדות התורה):</w:t>
      </w:r>
    </w:p>
    <w:p w14:paraId="288C1201" w14:textId="77777777" w:rsidR="00000000" w:rsidRDefault="003B3694">
      <w:pPr>
        <w:pStyle w:val="a0"/>
        <w:rPr>
          <w:rtl/>
        </w:rPr>
      </w:pPr>
    </w:p>
    <w:p w14:paraId="209B6B8F" w14:textId="77777777" w:rsidR="00000000" w:rsidRDefault="003B3694">
      <w:pPr>
        <w:pStyle w:val="a0"/>
        <w:rPr>
          <w:rFonts w:hint="cs"/>
          <w:rtl/>
        </w:rPr>
      </w:pPr>
      <w:r>
        <w:rPr>
          <w:rFonts w:hint="cs"/>
          <w:rtl/>
        </w:rPr>
        <w:t>אני אסביר לך. אני אתן לך דוגמה. בבריטניה, למשל, בימים אלה ועדת הבחירות מודאגת משיעורי ההצבעה בקרב הציבור, שהם נמוכ</w:t>
      </w:r>
      <w:r>
        <w:rPr>
          <w:rFonts w:hint="cs"/>
          <w:rtl/>
        </w:rPr>
        <w:t xml:space="preserve">ים מאוד, וכחלק מהמאמץ בבריטניה, כדי להתגבר על הבעיה, ועדת הבחירות שם שוקלת להוריד את גיל ההצבעה. </w:t>
      </w:r>
    </w:p>
    <w:p w14:paraId="057A1376" w14:textId="77777777" w:rsidR="00000000" w:rsidRDefault="003B3694">
      <w:pPr>
        <w:pStyle w:val="a0"/>
        <w:rPr>
          <w:rFonts w:hint="cs"/>
          <w:rtl/>
        </w:rPr>
      </w:pPr>
    </w:p>
    <w:p w14:paraId="3749466C" w14:textId="77777777" w:rsidR="00000000" w:rsidRDefault="003B3694">
      <w:pPr>
        <w:pStyle w:val="af0"/>
        <w:rPr>
          <w:rtl/>
        </w:rPr>
      </w:pPr>
      <w:r>
        <w:rPr>
          <w:rFonts w:hint="eastAsia"/>
          <w:rtl/>
        </w:rPr>
        <w:t>עמרי</w:t>
      </w:r>
      <w:r>
        <w:rPr>
          <w:rtl/>
        </w:rPr>
        <w:t xml:space="preserve"> שרון (הליכוד):</w:t>
      </w:r>
    </w:p>
    <w:p w14:paraId="111F6BB0" w14:textId="77777777" w:rsidR="00000000" w:rsidRDefault="003B3694">
      <w:pPr>
        <w:pStyle w:val="a0"/>
        <w:rPr>
          <w:rFonts w:hint="cs"/>
          <w:rtl/>
        </w:rPr>
      </w:pPr>
    </w:p>
    <w:p w14:paraId="7D72F93A" w14:textId="77777777" w:rsidR="00000000" w:rsidRDefault="003B3694">
      <w:pPr>
        <w:pStyle w:val="a0"/>
        <w:rPr>
          <w:rFonts w:hint="cs"/>
          <w:rtl/>
        </w:rPr>
      </w:pPr>
      <w:r>
        <w:rPr>
          <w:rFonts w:hint="cs"/>
          <w:rtl/>
        </w:rPr>
        <w:t>- - -</w:t>
      </w:r>
    </w:p>
    <w:p w14:paraId="3ED03269" w14:textId="77777777" w:rsidR="00000000" w:rsidRDefault="003B3694">
      <w:pPr>
        <w:pStyle w:val="a0"/>
        <w:rPr>
          <w:rFonts w:hint="cs"/>
          <w:rtl/>
        </w:rPr>
      </w:pPr>
    </w:p>
    <w:p w14:paraId="542AC83A" w14:textId="77777777" w:rsidR="00000000" w:rsidRDefault="003B3694">
      <w:pPr>
        <w:pStyle w:val="-"/>
        <w:rPr>
          <w:rtl/>
        </w:rPr>
      </w:pPr>
      <w:bookmarkStart w:id="227" w:name="FS000000563T12_11_2003_13_40_47C"/>
      <w:bookmarkEnd w:id="227"/>
      <w:r>
        <w:rPr>
          <w:rtl/>
        </w:rPr>
        <w:t>מאיר פרוש (יהדות התורה):</w:t>
      </w:r>
    </w:p>
    <w:p w14:paraId="085029FF" w14:textId="77777777" w:rsidR="00000000" w:rsidRDefault="003B3694">
      <w:pPr>
        <w:pStyle w:val="a0"/>
        <w:rPr>
          <w:rtl/>
        </w:rPr>
      </w:pPr>
    </w:p>
    <w:p w14:paraId="0667D5B6" w14:textId="77777777" w:rsidR="00000000" w:rsidRDefault="003B3694">
      <w:pPr>
        <w:pStyle w:val="a0"/>
        <w:rPr>
          <w:rFonts w:hint="cs"/>
          <w:rtl/>
        </w:rPr>
      </w:pPr>
      <w:r>
        <w:rPr>
          <w:rFonts w:hint="cs"/>
          <w:rtl/>
        </w:rPr>
        <w:t>אני אתן דוגמה. אני לא רוצה שתכעס, חבר הכנסת שרון.</w:t>
      </w:r>
    </w:p>
    <w:p w14:paraId="587E51D3" w14:textId="77777777" w:rsidR="00000000" w:rsidRDefault="003B3694">
      <w:pPr>
        <w:pStyle w:val="a0"/>
        <w:rPr>
          <w:rFonts w:hint="cs"/>
          <w:rtl/>
        </w:rPr>
      </w:pPr>
    </w:p>
    <w:p w14:paraId="0115FA07" w14:textId="77777777" w:rsidR="00000000" w:rsidRDefault="003B3694">
      <w:pPr>
        <w:pStyle w:val="af0"/>
        <w:rPr>
          <w:rtl/>
        </w:rPr>
      </w:pPr>
      <w:r>
        <w:rPr>
          <w:rFonts w:hint="eastAsia"/>
          <w:rtl/>
        </w:rPr>
        <w:t>אברהם</w:t>
      </w:r>
      <w:r>
        <w:rPr>
          <w:rtl/>
        </w:rPr>
        <w:t xml:space="preserve"> בייגה שוחט (העבודה-מימד):</w:t>
      </w:r>
    </w:p>
    <w:p w14:paraId="43258103" w14:textId="77777777" w:rsidR="00000000" w:rsidRDefault="003B3694">
      <w:pPr>
        <w:pStyle w:val="a0"/>
        <w:rPr>
          <w:rFonts w:hint="cs"/>
          <w:rtl/>
        </w:rPr>
      </w:pPr>
    </w:p>
    <w:p w14:paraId="10D318D9" w14:textId="77777777" w:rsidR="00000000" w:rsidRDefault="003B3694">
      <w:pPr>
        <w:pStyle w:val="a0"/>
        <w:rPr>
          <w:rFonts w:hint="cs"/>
          <w:rtl/>
        </w:rPr>
      </w:pPr>
      <w:r>
        <w:rPr>
          <w:rFonts w:hint="cs"/>
          <w:rtl/>
        </w:rPr>
        <w:t xml:space="preserve">בגיל 16, בתנאי שהם </w:t>
      </w:r>
      <w:r>
        <w:rPr>
          <w:rFonts w:hint="cs"/>
          <w:rtl/>
        </w:rPr>
        <w:t>הולכים לצבא.</w:t>
      </w:r>
    </w:p>
    <w:p w14:paraId="0D6D0A16" w14:textId="77777777" w:rsidR="00000000" w:rsidRDefault="003B3694">
      <w:pPr>
        <w:pStyle w:val="a0"/>
        <w:rPr>
          <w:rFonts w:hint="cs"/>
          <w:rtl/>
        </w:rPr>
      </w:pPr>
    </w:p>
    <w:p w14:paraId="2B28ABE2" w14:textId="77777777" w:rsidR="00000000" w:rsidRDefault="003B3694">
      <w:pPr>
        <w:pStyle w:val="-"/>
        <w:rPr>
          <w:rtl/>
        </w:rPr>
      </w:pPr>
      <w:bookmarkStart w:id="228" w:name="FS000000563T12_11_2003_13_41_23C"/>
      <w:bookmarkEnd w:id="228"/>
      <w:r>
        <w:rPr>
          <w:rtl/>
        </w:rPr>
        <w:t>מאיר פרוש (יהדות התורה):</w:t>
      </w:r>
    </w:p>
    <w:p w14:paraId="5256D84A" w14:textId="77777777" w:rsidR="00000000" w:rsidRDefault="003B3694">
      <w:pPr>
        <w:pStyle w:val="a0"/>
        <w:rPr>
          <w:rtl/>
        </w:rPr>
      </w:pPr>
    </w:p>
    <w:p w14:paraId="68B46AE5" w14:textId="77777777" w:rsidR="00000000" w:rsidRDefault="003B3694">
      <w:pPr>
        <w:pStyle w:val="a0"/>
        <w:rPr>
          <w:rFonts w:hint="cs"/>
          <w:rtl/>
        </w:rPr>
      </w:pPr>
      <w:r>
        <w:rPr>
          <w:rFonts w:hint="cs"/>
          <w:rtl/>
        </w:rPr>
        <w:t xml:space="preserve">קריאת הביניים הזאת לא מכובדת. </w:t>
      </w:r>
    </w:p>
    <w:p w14:paraId="6C75AF20" w14:textId="77777777" w:rsidR="00000000" w:rsidRDefault="003B3694">
      <w:pPr>
        <w:pStyle w:val="a0"/>
        <w:rPr>
          <w:rFonts w:hint="cs"/>
          <w:rtl/>
        </w:rPr>
      </w:pPr>
    </w:p>
    <w:p w14:paraId="79CC59F4" w14:textId="77777777" w:rsidR="00000000" w:rsidRDefault="003B3694">
      <w:pPr>
        <w:pStyle w:val="a0"/>
        <w:rPr>
          <w:rFonts w:hint="cs"/>
          <w:rtl/>
        </w:rPr>
      </w:pPr>
      <w:r>
        <w:rPr>
          <w:rFonts w:hint="cs"/>
          <w:rtl/>
        </w:rPr>
        <w:t xml:space="preserve">הורדה לגיל 17, שנה אחת בלבד תוסיף כ-110,000 איש למעגל המצביעים. דרך אגב, אם הממשלה היתה מבקשת שזה יהיה גיל 17 במקום גיל 16, כמו בעיריות, הייתי מסכים. </w:t>
      </w:r>
    </w:p>
    <w:p w14:paraId="2FA3E53F" w14:textId="77777777" w:rsidR="00000000" w:rsidRDefault="003B3694">
      <w:pPr>
        <w:pStyle w:val="a0"/>
        <w:rPr>
          <w:rFonts w:hint="cs"/>
          <w:rtl/>
        </w:rPr>
      </w:pPr>
    </w:p>
    <w:p w14:paraId="3D9E6240" w14:textId="77777777" w:rsidR="00000000" w:rsidRDefault="003B3694">
      <w:pPr>
        <w:pStyle w:val="a0"/>
        <w:rPr>
          <w:rFonts w:hint="cs"/>
          <w:rtl/>
        </w:rPr>
      </w:pPr>
      <w:r>
        <w:rPr>
          <w:rFonts w:hint="cs"/>
          <w:rtl/>
        </w:rPr>
        <w:t>אני רוצה לומר גם שביקשתי ממרכז ה</w:t>
      </w:r>
      <w:r>
        <w:rPr>
          <w:rFonts w:hint="cs"/>
          <w:rtl/>
        </w:rPr>
        <w:t xml:space="preserve">מידע של הכנסת לבדוק. הם ענו לי שלא נעשו בארץ מחקרים שבודקים את גילאי 16-18 בכל מה שקשור להצבעה. לכן הם לא יכולים להסיק מסקנות על נטייה כזאת או אחרת. </w:t>
      </w:r>
    </w:p>
    <w:p w14:paraId="002C0C38" w14:textId="77777777" w:rsidR="00000000" w:rsidRDefault="003B3694">
      <w:pPr>
        <w:pStyle w:val="a0"/>
        <w:rPr>
          <w:rFonts w:hint="cs"/>
          <w:rtl/>
        </w:rPr>
      </w:pPr>
    </w:p>
    <w:p w14:paraId="34DD6117" w14:textId="77777777" w:rsidR="00000000" w:rsidRDefault="003B3694">
      <w:pPr>
        <w:pStyle w:val="a0"/>
        <w:rPr>
          <w:rFonts w:hint="cs"/>
          <w:rtl/>
        </w:rPr>
      </w:pPr>
      <w:r>
        <w:rPr>
          <w:rFonts w:hint="cs"/>
          <w:rtl/>
        </w:rPr>
        <w:t>אבל, אני חייב לומר לכם, חברי הכנסת, שאני הייתי אתמול עד לאותם ויתורים כואבים שראש הממשלה מדבר עליהם. לאור</w:t>
      </w:r>
      <w:r>
        <w:rPr>
          <w:rFonts w:hint="cs"/>
          <w:rtl/>
        </w:rPr>
        <w:t xml:space="preserve">ך תקופה של חודשים, אולי אפילו יותר משנה, ראש הממשלה מדבר על ויתורים כואבים. אני חייב לומר שהליכוד אתמול עבר מערכת קשה מאוד של ויתורים כואבים. </w:t>
      </w:r>
    </w:p>
    <w:p w14:paraId="2BE2714C" w14:textId="77777777" w:rsidR="00000000" w:rsidRDefault="003B3694">
      <w:pPr>
        <w:pStyle w:val="a0"/>
        <w:rPr>
          <w:rFonts w:hint="cs"/>
          <w:rtl/>
        </w:rPr>
      </w:pPr>
    </w:p>
    <w:p w14:paraId="29212C7B" w14:textId="77777777" w:rsidR="00000000" w:rsidRDefault="003B3694">
      <w:pPr>
        <w:pStyle w:val="a0"/>
        <w:rPr>
          <w:rFonts w:hint="cs"/>
          <w:rtl/>
        </w:rPr>
      </w:pPr>
      <w:r>
        <w:rPr>
          <w:rFonts w:hint="cs"/>
          <w:rtl/>
        </w:rPr>
        <w:t>אני יודע שבליכוד, למשל, מתגאים בתוצאות הבחירות בבית-שאן. שם ג'קי לוי הביס את פיני קבלו ממפלגת העבודה. אבל הרי אנ</w:t>
      </w:r>
      <w:r>
        <w:rPr>
          <w:rFonts w:hint="cs"/>
          <w:rtl/>
        </w:rPr>
        <w:t>חנו יודעים ששם לא היתה ההתמודדות בין הליכוד לעבודה, אלא - דוד לוי. דוד לוי הוא זה שהצליח עם בנו ג'קי לוי להביס את פיני קבלו. זה לא הליכוד. בכלל, לדוד לוי יש הרבה זכויות יוצרים במותג הזה של הליכוד. בעבר כאשר בגין היה, הליכוד היה מפלגה שקרובה למסורת, ובגין ת</w:t>
      </w:r>
      <w:r>
        <w:rPr>
          <w:rFonts w:hint="cs"/>
          <w:rtl/>
        </w:rPr>
        <w:t>מיד ניגן על הדברים האלה, להיות קרוב לאלה שמצפון-אפריקה, ודוד לוי לקח את הליכוד כמותג. דוד לוי למשל הביא לנהרייה את ג'קי סבג. את גבי ללוש הוא הביא לדימונה. הוא חיבר אותם בעצם לליכוד. מי שהביא את האנשים האלה לליכוד היה דוד לוי. כך זה בעוד ערים ומועצות. דוד ל</w:t>
      </w:r>
      <w:r>
        <w:rPr>
          <w:rFonts w:hint="cs"/>
          <w:rtl/>
        </w:rPr>
        <w:t xml:space="preserve">וי, כאיש חברתי, הביא את האנשים האלה. </w:t>
      </w:r>
    </w:p>
    <w:p w14:paraId="78B4232D" w14:textId="77777777" w:rsidR="00000000" w:rsidRDefault="003B3694">
      <w:pPr>
        <w:pStyle w:val="a0"/>
        <w:rPr>
          <w:rFonts w:hint="cs"/>
          <w:rtl/>
        </w:rPr>
      </w:pPr>
    </w:p>
    <w:p w14:paraId="31B673E7" w14:textId="77777777" w:rsidR="00000000" w:rsidRDefault="003B3694">
      <w:pPr>
        <w:pStyle w:val="a0"/>
        <w:rPr>
          <w:rFonts w:hint="cs"/>
          <w:rtl/>
        </w:rPr>
      </w:pPr>
      <w:r>
        <w:rPr>
          <w:rFonts w:hint="cs"/>
          <w:rtl/>
        </w:rPr>
        <w:t xml:space="preserve">עד כדי כך, לדוגמה, אלברט ארז </w:t>
      </w:r>
      <w:r>
        <w:rPr>
          <w:rtl/>
        </w:rPr>
        <w:t>–</w:t>
      </w:r>
      <w:r>
        <w:rPr>
          <w:rFonts w:hint="cs"/>
          <w:rtl/>
        </w:rPr>
        <w:t xml:space="preserve"> אתם הרי יודעים </w:t>
      </w:r>
      <w:r>
        <w:rPr>
          <w:rtl/>
        </w:rPr>
        <w:t>–</w:t>
      </w:r>
      <w:r>
        <w:rPr>
          <w:rFonts w:hint="cs"/>
          <w:rtl/>
        </w:rPr>
        <w:t xml:space="preserve"> היה מפא"יניק אמיתי. מה קרה לו? הוא ידע שכדי להיבחר צריכים להיות ליכודניק. כך לימדו אותו. הוא ראה את זה בדימונה, הוא ראה את זה בנהרייה, הוא ראה את זה בירוחם. תראו מה קרה </w:t>
      </w:r>
      <w:r>
        <w:rPr>
          <w:rFonts w:hint="cs"/>
          <w:rtl/>
        </w:rPr>
        <w:t>לו אתמול? מכיוון שהוא היה קצת מחובר לליכוד, הוא נפל.</w:t>
      </w:r>
    </w:p>
    <w:p w14:paraId="3F8936D1" w14:textId="77777777" w:rsidR="00000000" w:rsidRDefault="003B3694">
      <w:pPr>
        <w:pStyle w:val="a0"/>
        <w:rPr>
          <w:rFonts w:hint="cs"/>
          <w:rtl/>
        </w:rPr>
      </w:pPr>
    </w:p>
    <w:p w14:paraId="0E08B7DC" w14:textId="77777777" w:rsidR="00000000" w:rsidRDefault="003B3694">
      <w:pPr>
        <w:pStyle w:val="af0"/>
        <w:rPr>
          <w:rtl/>
        </w:rPr>
      </w:pPr>
      <w:r>
        <w:rPr>
          <w:rFonts w:hint="eastAsia"/>
          <w:rtl/>
        </w:rPr>
        <w:t>מרינה</w:t>
      </w:r>
      <w:r>
        <w:rPr>
          <w:rtl/>
        </w:rPr>
        <w:t xml:space="preserve"> סולודקין (הליכוד):</w:t>
      </w:r>
    </w:p>
    <w:p w14:paraId="7F8234C8" w14:textId="77777777" w:rsidR="00000000" w:rsidRDefault="003B3694">
      <w:pPr>
        <w:pStyle w:val="a0"/>
        <w:rPr>
          <w:rFonts w:hint="cs"/>
          <w:rtl/>
        </w:rPr>
      </w:pPr>
    </w:p>
    <w:p w14:paraId="412FCFE5" w14:textId="77777777" w:rsidR="00000000" w:rsidRDefault="003B3694">
      <w:pPr>
        <w:pStyle w:val="a0"/>
        <w:rPr>
          <w:rFonts w:hint="cs"/>
          <w:rtl/>
        </w:rPr>
      </w:pPr>
      <w:r>
        <w:rPr>
          <w:rFonts w:hint="cs"/>
          <w:rtl/>
        </w:rPr>
        <w:t xml:space="preserve">אתם גרמתם לזה. </w:t>
      </w:r>
    </w:p>
    <w:p w14:paraId="62476C1D" w14:textId="77777777" w:rsidR="00000000" w:rsidRDefault="003B3694">
      <w:pPr>
        <w:pStyle w:val="a0"/>
        <w:rPr>
          <w:rFonts w:hint="cs"/>
          <w:rtl/>
        </w:rPr>
      </w:pPr>
    </w:p>
    <w:p w14:paraId="690B9243" w14:textId="77777777" w:rsidR="00000000" w:rsidRDefault="003B3694">
      <w:pPr>
        <w:pStyle w:val="-"/>
        <w:rPr>
          <w:rtl/>
        </w:rPr>
      </w:pPr>
      <w:bookmarkStart w:id="229" w:name="FS000000563T12_11_2003_14_00_42C"/>
      <w:bookmarkEnd w:id="229"/>
      <w:r>
        <w:rPr>
          <w:rFonts w:hint="eastAsia"/>
          <w:rtl/>
        </w:rPr>
        <w:t>מאיר</w:t>
      </w:r>
      <w:r>
        <w:rPr>
          <w:rtl/>
        </w:rPr>
        <w:t xml:space="preserve"> פרוש (יהדות התורה):</w:t>
      </w:r>
    </w:p>
    <w:p w14:paraId="7BF70C99" w14:textId="77777777" w:rsidR="00000000" w:rsidRDefault="003B3694">
      <w:pPr>
        <w:pStyle w:val="a0"/>
        <w:rPr>
          <w:rFonts w:hint="cs"/>
          <w:rtl/>
        </w:rPr>
      </w:pPr>
    </w:p>
    <w:p w14:paraId="4FAB37E0" w14:textId="77777777" w:rsidR="00000000" w:rsidRDefault="003B3694">
      <w:pPr>
        <w:pStyle w:val="a0"/>
        <w:rPr>
          <w:rFonts w:hint="cs"/>
          <w:rtl/>
        </w:rPr>
      </w:pPr>
      <w:r>
        <w:rPr>
          <w:rFonts w:hint="cs"/>
          <w:rtl/>
        </w:rPr>
        <w:t>אני שמח על כך שאת אומרת שאנחנו גרמנו לזה. אני לא יודע למה אנחנו גרמנו, אני לא הייתי שם. דרך אגב, הוא היה ראש עיר טוב, אבל מכיוון שהוא</w:t>
      </w:r>
      <w:r>
        <w:rPr>
          <w:rFonts w:hint="cs"/>
          <w:rtl/>
        </w:rPr>
        <w:t xml:space="preserve"> התחבר לליכוד, הוא נפל.</w:t>
      </w:r>
    </w:p>
    <w:p w14:paraId="768B7499" w14:textId="77777777" w:rsidR="00000000" w:rsidRDefault="003B3694">
      <w:pPr>
        <w:pStyle w:val="a0"/>
        <w:rPr>
          <w:rFonts w:hint="cs"/>
          <w:rtl/>
        </w:rPr>
      </w:pPr>
    </w:p>
    <w:p w14:paraId="5F0504D2" w14:textId="77777777" w:rsidR="00000000" w:rsidRDefault="003B3694">
      <w:pPr>
        <w:pStyle w:val="a0"/>
        <w:rPr>
          <w:rFonts w:hint="cs"/>
          <w:rtl/>
        </w:rPr>
      </w:pPr>
      <w:r>
        <w:rPr>
          <w:rFonts w:hint="cs"/>
          <w:rtl/>
        </w:rPr>
        <w:t>אני רוצה לומר עוד משהו. מה שקרה אתמול זו מפולת. תראו מה קרה בראש-העין. יגאל יוסף הפסיד. למה? כי הוא מחובר לליכוד. באילת, גבי קדוש. דרך אגב, ראשי עיר מצוינים. הבעיה שלהם היא שהם מחוברים לליכוד. הזכרתי קודם את גבי ללוש, הזכרתי את ג'ק</w:t>
      </w:r>
      <w:r>
        <w:rPr>
          <w:rFonts w:hint="cs"/>
          <w:rtl/>
        </w:rPr>
        <w:t xml:space="preserve">י סבג. מה הסיבה? הם ראשי עיר מצוינים. מי שמבקר שם יודע שהכול מתנהל בסדר בעיריות האלה. מה הסיבה שהם נפלו? רק מכיוון שהם מחוברים לליכוד. המסקנה היא, שמי שמחובר לליכוד, הוא בסכנה מבחינה פוליטית. </w:t>
      </w:r>
    </w:p>
    <w:p w14:paraId="5E96D437" w14:textId="77777777" w:rsidR="00000000" w:rsidRDefault="003B3694">
      <w:pPr>
        <w:pStyle w:val="a0"/>
        <w:rPr>
          <w:rFonts w:hint="cs"/>
          <w:rtl/>
        </w:rPr>
      </w:pPr>
    </w:p>
    <w:p w14:paraId="5B581958" w14:textId="77777777" w:rsidR="00000000" w:rsidRDefault="003B3694">
      <w:pPr>
        <w:pStyle w:val="af0"/>
        <w:rPr>
          <w:rtl/>
        </w:rPr>
      </w:pPr>
      <w:r>
        <w:rPr>
          <w:rFonts w:hint="eastAsia"/>
          <w:rtl/>
        </w:rPr>
        <w:t>אורי</w:t>
      </w:r>
      <w:r>
        <w:rPr>
          <w:rtl/>
        </w:rPr>
        <w:t xml:space="preserve"> יהודה אריאל (האיחוד הלאומי - ישראל ביתנו):</w:t>
      </w:r>
    </w:p>
    <w:p w14:paraId="5DD13D3A" w14:textId="77777777" w:rsidR="00000000" w:rsidRDefault="003B3694">
      <w:pPr>
        <w:pStyle w:val="a0"/>
        <w:rPr>
          <w:rFonts w:hint="cs"/>
          <w:rtl/>
        </w:rPr>
      </w:pPr>
    </w:p>
    <w:p w14:paraId="3F26C85D" w14:textId="77777777" w:rsidR="00000000" w:rsidRDefault="003B3694">
      <w:pPr>
        <w:pStyle w:val="a0"/>
        <w:rPr>
          <w:rFonts w:hint="cs"/>
          <w:rtl/>
        </w:rPr>
      </w:pPr>
      <w:r>
        <w:rPr>
          <w:rFonts w:hint="cs"/>
          <w:rtl/>
        </w:rPr>
        <w:t>אם הוא היה מח</w:t>
      </w:r>
      <w:r>
        <w:rPr>
          <w:rFonts w:hint="cs"/>
          <w:rtl/>
        </w:rPr>
        <w:t>ובר - - -</w:t>
      </w:r>
    </w:p>
    <w:p w14:paraId="4DE18003" w14:textId="77777777" w:rsidR="00000000" w:rsidRDefault="003B3694">
      <w:pPr>
        <w:pStyle w:val="a0"/>
        <w:rPr>
          <w:rFonts w:hint="cs"/>
          <w:rtl/>
        </w:rPr>
      </w:pPr>
    </w:p>
    <w:p w14:paraId="5EF8BFF7" w14:textId="77777777" w:rsidR="00000000" w:rsidRDefault="003B3694">
      <w:pPr>
        <w:pStyle w:val="-"/>
        <w:rPr>
          <w:rtl/>
        </w:rPr>
      </w:pPr>
      <w:bookmarkStart w:id="230" w:name="FS000000563T12_11_2003_14_04_33C"/>
      <w:bookmarkEnd w:id="230"/>
      <w:r>
        <w:rPr>
          <w:rtl/>
        </w:rPr>
        <w:t>מאיר פרוש (יהדות התורה):</w:t>
      </w:r>
    </w:p>
    <w:p w14:paraId="07E94E83" w14:textId="77777777" w:rsidR="00000000" w:rsidRDefault="003B3694">
      <w:pPr>
        <w:pStyle w:val="a0"/>
        <w:rPr>
          <w:rtl/>
        </w:rPr>
      </w:pPr>
    </w:p>
    <w:p w14:paraId="1C759AA9" w14:textId="77777777" w:rsidR="00000000" w:rsidRDefault="003B3694">
      <w:pPr>
        <w:pStyle w:val="a0"/>
        <w:rPr>
          <w:rFonts w:hint="cs"/>
          <w:rtl/>
        </w:rPr>
      </w:pPr>
      <w:r>
        <w:rPr>
          <w:rFonts w:hint="cs"/>
          <w:rtl/>
        </w:rPr>
        <w:t xml:space="preserve">חבר הכנסת אריאל, אני רוצה שתשמע, דווקא תשמח על כך. מה שקרה אתמול בליכוד זו תבוסה ומפולת. אני לא רוצה לדבר, למשל, על אשקלון. אני יודע שראש הממשלה אמר: באשקלון אני לא רוצה לבוא ולהתערב במערכת הבחירות. הוא לא יבקר שם. הוא </w:t>
      </w:r>
      <w:r>
        <w:rPr>
          <w:rFonts w:hint="cs"/>
          <w:rtl/>
        </w:rPr>
        <w:t xml:space="preserve">ידע שהמצב באשקלון קשה. אני הייתי אתמול באשקלון. אנשים פחדו לדבר. אמרו לי: שבתאי צור, ראש עיר, אנחנו מפחדים. אבל תשתדלו שהשני יקבל את זה. למה הם אמרו לי את זה? כי הליכוד פוגע במשפחות ברוכות ילדים, כי הליכוד פוגע במשפחות חד-הוריות, כי הליכוד פוגע בדת. </w:t>
      </w:r>
    </w:p>
    <w:p w14:paraId="66BAF92B" w14:textId="77777777" w:rsidR="00000000" w:rsidRDefault="003B3694">
      <w:pPr>
        <w:pStyle w:val="a0"/>
        <w:rPr>
          <w:rFonts w:hint="cs"/>
          <w:rtl/>
        </w:rPr>
      </w:pPr>
    </w:p>
    <w:p w14:paraId="2DF5D42B" w14:textId="77777777" w:rsidR="00000000" w:rsidRDefault="003B3694">
      <w:pPr>
        <w:pStyle w:val="af0"/>
        <w:rPr>
          <w:rtl/>
        </w:rPr>
      </w:pPr>
      <w:r>
        <w:rPr>
          <w:rFonts w:hint="eastAsia"/>
          <w:rtl/>
        </w:rPr>
        <w:t>משה</w:t>
      </w:r>
      <w:r>
        <w:rPr>
          <w:rtl/>
        </w:rPr>
        <w:t xml:space="preserve"> </w:t>
      </w:r>
      <w:r>
        <w:rPr>
          <w:rtl/>
        </w:rPr>
        <w:t>גפני (יהדות התורה):</w:t>
      </w:r>
    </w:p>
    <w:p w14:paraId="4AD93E87" w14:textId="77777777" w:rsidR="00000000" w:rsidRDefault="003B3694">
      <w:pPr>
        <w:pStyle w:val="a0"/>
        <w:rPr>
          <w:rFonts w:hint="cs"/>
          <w:rtl/>
        </w:rPr>
      </w:pPr>
    </w:p>
    <w:p w14:paraId="0B4090C5" w14:textId="77777777" w:rsidR="00000000" w:rsidRDefault="003B3694">
      <w:pPr>
        <w:pStyle w:val="a0"/>
        <w:rPr>
          <w:rFonts w:hint="cs"/>
          <w:rtl/>
        </w:rPr>
      </w:pPr>
      <w:r>
        <w:rPr>
          <w:rFonts w:hint="cs"/>
          <w:rtl/>
        </w:rPr>
        <w:t>כי הליכוד הולך עם שינוי.</w:t>
      </w:r>
    </w:p>
    <w:p w14:paraId="46FE933B" w14:textId="77777777" w:rsidR="00000000" w:rsidRDefault="003B3694">
      <w:pPr>
        <w:pStyle w:val="a0"/>
        <w:rPr>
          <w:rFonts w:hint="cs"/>
          <w:rtl/>
        </w:rPr>
      </w:pPr>
    </w:p>
    <w:p w14:paraId="2F632B15" w14:textId="77777777" w:rsidR="00000000" w:rsidRDefault="003B3694">
      <w:pPr>
        <w:pStyle w:val="-"/>
        <w:rPr>
          <w:rtl/>
        </w:rPr>
      </w:pPr>
      <w:bookmarkStart w:id="231" w:name="FS000000563T12_11_2003_14_07_47C"/>
      <w:bookmarkEnd w:id="231"/>
      <w:r>
        <w:rPr>
          <w:rFonts w:hint="eastAsia"/>
          <w:rtl/>
        </w:rPr>
        <w:t>מאיר</w:t>
      </w:r>
      <w:r>
        <w:rPr>
          <w:rtl/>
        </w:rPr>
        <w:t xml:space="preserve"> פרוש (יהדות התורה):</w:t>
      </w:r>
    </w:p>
    <w:p w14:paraId="0A7886A5" w14:textId="77777777" w:rsidR="00000000" w:rsidRDefault="003B3694">
      <w:pPr>
        <w:pStyle w:val="a0"/>
        <w:rPr>
          <w:rFonts w:hint="cs"/>
          <w:rtl/>
        </w:rPr>
      </w:pPr>
    </w:p>
    <w:p w14:paraId="4CD21C64" w14:textId="77777777" w:rsidR="00000000" w:rsidRDefault="003B3694">
      <w:pPr>
        <w:pStyle w:val="a0"/>
        <w:rPr>
          <w:rFonts w:hint="cs"/>
          <w:rtl/>
        </w:rPr>
      </w:pPr>
      <w:r>
        <w:rPr>
          <w:rFonts w:hint="cs"/>
          <w:rtl/>
        </w:rPr>
        <w:t xml:space="preserve">הליכוד נהפך להיות גרורה של שינוי, זו הבעיה. </w:t>
      </w:r>
    </w:p>
    <w:p w14:paraId="339807DD" w14:textId="77777777" w:rsidR="00000000" w:rsidRDefault="003B3694">
      <w:pPr>
        <w:pStyle w:val="a0"/>
        <w:rPr>
          <w:rFonts w:hint="cs"/>
          <w:rtl/>
        </w:rPr>
      </w:pPr>
    </w:p>
    <w:p w14:paraId="6A727376" w14:textId="77777777" w:rsidR="00000000" w:rsidRDefault="003B3694">
      <w:pPr>
        <w:pStyle w:val="af0"/>
        <w:rPr>
          <w:rtl/>
        </w:rPr>
      </w:pPr>
      <w:r>
        <w:rPr>
          <w:rFonts w:hint="eastAsia"/>
          <w:rtl/>
        </w:rPr>
        <w:t>חיים</w:t>
      </w:r>
      <w:r>
        <w:rPr>
          <w:rtl/>
        </w:rPr>
        <w:t xml:space="preserve"> רמון (העבודה-מימד):</w:t>
      </w:r>
    </w:p>
    <w:p w14:paraId="43C46F53" w14:textId="77777777" w:rsidR="00000000" w:rsidRDefault="003B3694">
      <w:pPr>
        <w:pStyle w:val="a0"/>
        <w:rPr>
          <w:rFonts w:hint="cs"/>
          <w:rtl/>
        </w:rPr>
      </w:pPr>
    </w:p>
    <w:p w14:paraId="61EFADD9" w14:textId="77777777" w:rsidR="00000000" w:rsidRDefault="003B3694">
      <w:pPr>
        <w:pStyle w:val="a0"/>
        <w:rPr>
          <w:rFonts w:hint="cs"/>
          <w:rtl/>
        </w:rPr>
      </w:pPr>
      <w:r>
        <w:rPr>
          <w:rFonts w:hint="cs"/>
          <w:rtl/>
        </w:rPr>
        <w:t>למה אתם רוצים להיכנס לקואליציה?</w:t>
      </w:r>
    </w:p>
    <w:p w14:paraId="42ED50D9" w14:textId="77777777" w:rsidR="00000000" w:rsidRDefault="003B3694">
      <w:pPr>
        <w:pStyle w:val="a0"/>
        <w:rPr>
          <w:rFonts w:hint="cs"/>
          <w:rtl/>
        </w:rPr>
      </w:pPr>
    </w:p>
    <w:p w14:paraId="254367B4" w14:textId="77777777" w:rsidR="00000000" w:rsidRDefault="003B3694">
      <w:pPr>
        <w:pStyle w:val="-"/>
        <w:rPr>
          <w:rtl/>
        </w:rPr>
      </w:pPr>
      <w:bookmarkStart w:id="232" w:name="FS000000563T12_11_2003_14_08_21C"/>
      <w:bookmarkEnd w:id="232"/>
      <w:r>
        <w:rPr>
          <w:rFonts w:hint="eastAsia"/>
          <w:rtl/>
        </w:rPr>
        <w:t>מאיר</w:t>
      </w:r>
      <w:r>
        <w:rPr>
          <w:rtl/>
        </w:rPr>
        <w:t xml:space="preserve"> פרוש (יהדות התורה):</w:t>
      </w:r>
    </w:p>
    <w:p w14:paraId="25EE3A2F" w14:textId="77777777" w:rsidR="00000000" w:rsidRDefault="003B3694">
      <w:pPr>
        <w:pStyle w:val="a0"/>
        <w:rPr>
          <w:rFonts w:hint="cs"/>
          <w:rtl/>
        </w:rPr>
      </w:pPr>
    </w:p>
    <w:p w14:paraId="3F3AF617" w14:textId="77777777" w:rsidR="00000000" w:rsidRDefault="003B3694">
      <w:pPr>
        <w:pStyle w:val="a0"/>
        <w:rPr>
          <w:rFonts w:hint="cs"/>
          <w:rtl/>
        </w:rPr>
      </w:pPr>
      <w:r>
        <w:rPr>
          <w:rFonts w:hint="cs"/>
          <w:rtl/>
        </w:rPr>
        <w:t>כך זה קרה בצפת, אדוני ראש הממשלה, כך זה קרה ביהוד, כ</w:t>
      </w:r>
      <w:r>
        <w:rPr>
          <w:rFonts w:hint="cs"/>
          <w:rtl/>
        </w:rPr>
        <w:t xml:space="preserve">ך זה קרה בירוחם וכך קרה בגדרה, בקריית-ביאליק, בערד. דרך אגב, ראשי ערים טובים. הכול בסדר, אבל מי שמחובר לליכוד, הוא בסכנה פוליטית. </w:t>
      </w:r>
    </w:p>
    <w:p w14:paraId="53FFA21A" w14:textId="77777777" w:rsidR="00000000" w:rsidRDefault="003B3694">
      <w:pPr>
        <w:pStyle w:val="a0"/>
        <w:rPr>
          <w:rFonts w:hint="cs"/>
          <w:rtl/>
        </w:rPr>
      </w:pPr>
    </w:p>
    <w:p w14:paraId="10FA9FCE" w14:textId="77777777" w:rsidR="00000000" w:rsidRDefault="003B3694">
      <w:pPr>
        <w:pStyle w:val="af0"/>
        <w:rPr>
          <w:rtl/>
        </w:rPr>
      </w:pPr>
      <w:r>
        <w:rPr>
          <w:rFonts w:hint="eastAsia"/>
          <w:rtl/>
        </w:rPr>
        <w:t>אופיר</w:t>
      </w:r>
      <w:r>
        <w:rPr>
          <w:rtl/>
        </w:rPr>
        <w:t xml:space="preserve"> פינס-פז (העבודה-מימד):</w:t>
      </w:r>
    </w:p>
    <w:p w14:paraId="79D16BF0" w14:textId="77777777" w:rsidR="00000000" w:rsidRDefault="003B3694">
      <w:pPr>
        <w:pStyle w:val="a0"/>
        <w:rPr>
          <w:rFonts w:hint="cs"/>
          <w:rtl/>
        </w:rPr>
      </w:pPr>
    </w:p>
    <w:p w14:paraId="7226C8AD" w14:textId="77777777" w:rsidR="00000000" w:rsidRDefault="003B3694">
      <w:pPr>
        <w:pStyle w:val="a0"/>
        <w:rPr>
          <w:rFonts w:hint="cs"/>
          <w:rtl/>
        </w:rPr>
      </w:pPr>
      <w:r>
        <w:rPr>
          <w:rFonts w:hint="cs"/>
          <w:rtl/>
        </w:rPr>
        <w:t>חצור.</w:t>
      </w:r>
    </w:p>
    <w:p w14:paraId="54ED83AA" w14:textId="77777777" w:rsidR="00000000" w:rsidRDefault="003B3694">
      <w:pPr>
        <w:pStyle w:val="a0"/>
        <w:rPr>
          <w:rFonts w:hint="cs"/>
          <w:rtl/>
        </w:rPr>
      </w:pPr>
    </w:p>
    <w:p w14:paraId="36E10379" w14:textId="77777777" w:rsidR="00000000" w:rsidRDefault="003B3694">
      <w:pPr>
        <w:pStyle w:val="-"/>
        <w:rPr>
          <w:rtl/>
        </w:rPr>
      </w:pPr>
      <w:bookmarkStart w:id="233" w:name="FS000000563T12_11_2003_14_09_47C"/>
      <w:bookmarkEnd w:id="233"/>
      <w:r>
        <w:rPr>
          <w:rFonts w:hint="eastAsia"/>
          <w:rtl/>
        </w:rPr>
        <w:t>מאיר</w:t>
      </w:r>
      <w:r>
        <w:rPr>
          <w:rtl/>
        </w:rPr>
        <w:t xml:space="preserve"> פרוש (יהדות התורה):</w:t>
      </w:r>
    </w:p>
    <w:p w14:paraId="714F1651" w14:textId="77777777" w:rsidR="00000000" w:rsidRDefault="003B3694">
      <w:pPr>
        <w:pStyle w:val="a0"/>
        <w:rPr>
          <w:rFonts w:hint="cs"/>
          <w:rtl/>
        </w:rPr>
      </w:pPr>
    </w:p>
    <w:p w14:paraId="021807B5" w14:textId="77777777" w:rsidR="00000000" w:rsidRDefault="003B3694">
      <w:pPr>
        <w:pStyle w:val="a0"/>
        <w:rPr>
          <w:rFonts w:hint="cs"/>
          <w:rtl/>
        </w:rPr>
      </w:pPr>
      <w:r>
        <w:rPr>
          <w:rFonts w:hint="cs"/>
          <w:rtl/>
        </w:rPr>
        <w:t>הליכוד כן הצליח. הליכוד הצליח בנס בשדרות. שם כל השנה יש נסים.</w:t>
      </w:r>
      <w:r>
        <w:rPr>
          <w:rFonts w:hint="cs"/>
          <w:rtl/>
        </w:rPr>
        <w:t xml:space="preserve"> קרה לו נס. בשדרות, אלי אמויאל, ראש עיר טוב, נבחר.</w:t>
      </w:r>
    </w:p>
    <w:p w14:paraId="6EEC5BFB" w14:textId="77777777" w:rsidR="00000000" w:rsidRDefault="003B3694">
      <w:pPr>
        <w:pStyle w:val="a0"/>
        <w:rPr>
          <w:rFonts w:hint="cs"/>
          <w:rtl/>
        </w:rPr>
      </w:pPr>
    </w:p>
    <w:p w14:paraId="7C9192FC" w14:textId="77777777" w:rsidR="00000000" w:rsidRDefault="003B3694">
      <w:pPr>
        <w:pStyle w:val="af0"/>
        <w:rPr>
          <w:rtl/>
        </w:rPr>
      </w:pPr>
      <w:r>
        <w:rPr>
          <w:rFonts w:hint="eastAsia"/>
          <w:rtl/>
        </w:rPr>
        <w:t>אברהם</w:t>
      </w:r>
      <w:r>
        <w:rPr>
          <w:rtl/>
        </w:rPr>
        <w:t xml:space="preserve"> רביץ (יהדות התורה):</w:t>
      </w:r>
    </w:p>
    <w:p w14:paraId="77C0C68E" w14:textId="77777777" w:rsidR="00000000" w:rsidRDefault="003B3694">
      <w:pPr>
        <w:pStyle w:val="a0"/>
        <w:rPr>
          <w:rFonts w:hint="cs"/>
          <w:rtl/>
        </w:rPr>
      </w:pPr>
    </w:p>
    <w:p w14:paraId="398E1CEA" w14:textId="77777777" w:rsidR="00000000" w:rsidRDefault="003B3694">
      <w:pPr>
        <w:pStyle w:val="a0"/>
        <w:rPr>
          <w:rFonts w:hint="cs"/>
          <w:rtl/>
        </w:rPr>
      </w:pPr>
      <w:r>
        <w:rPr>
          <w:rFonts w:hint="cs"/>
          <w:rtl/>
        </w:rPr>
        <w:t>אור-יהודה.</w:t>
      </w:r>
    </w:p>
    <w:p w14:paraId="1BF80311" w14:textId="77777777" w:rsidR="00000000" w:rsidRDefault="003B3694">
      <w:pPr>
        <w:pStyle w:val="a0"/>
        <w:rPr>
          <w:rFonts w:hint="cs"/>
          <w:rtl/>
        </w:rPr>
      </w:pPr>
    </w:p>
    <w:p w14:paraId="149A76A6" w14:textId="77777777" w:rsidR="00000000" w:rsidRDefault="003B3694">
      <w:pPr>
        <w:pStyle w:val="-"/>
        <w:rPr>
          <w:rtl/>
        </w:rPr>
      </w:pPr>
      <w:bookmarkStart w:id="234" w:name="FS000000563T12_11_2003_14_11_24C"/>
      <w:bookmarkEnd w:id="234"/>
      <w:r>
        <w:rPr>
          <w:rtl/>
        </w:rPr>
        <w:t>מאיר פרוש (יהדות התורה):</w:t>
      </w:r>
    </w:p>
    <w:p w14:paraId="04C67F1F" w14:textId="77777777" w:rsidR="00000000" w:rsidRDefault="003B3694">
      <w:pPr>
        <w:pStyle w:val="a0"/>
        <w:rPr>
          <w:rtl/>
        </w:rPr>
      </w:pPr>
    </w:p>
    <w:p w14:paraId="4E07804F" w14:textId="77777777" w:rsidR="00000000" w:rsidRDefault="003B3694">
      <w:pPr>
        <w:pStyle w:val="a0"/>
        <w:rPr>
          <w:rFonts w:hint="cs"/>
          <w:rtl/>
        </w:rPr>
      </w:pPr>
      <w:r>
        <w:rPr>
          <w:rFonts w:hint="cs"/>
          <w:rtl/>
        </w:rPr>
        <w:t>אור-יהודה - חשוב מאוד. מה קרה בבית-שמש? קרתה תקלה. דרך אגב, הרבנים אמרו לנו להצביע כמו שהצבענו, אבל אנחנו יודעים שקרתה לנו תקלה. ראש עיר מכ</w:t>
      </w:r>
      <w:r>
        <w:rPr>
          <w:rFonts w:hint="cs"/>
          <w:rtl/>
        </w:rPr>
        <w:t>הן, יש לו שם סגן ראש המועצה הדתית מיהדות התורה. הוא כינס את חברי המועצה הדתית וכפה עליהם את פיטוריו של סגן ראש המועצה הדתית. יש שם כמה פקידים בכירים במחלקת החינוך, התרבות, כדי לטפל בקרוונים כשהוא לא שם והוא הולך לפטר אותם. ראש עיריית בית-שמש לא יודע את המצ</w:t>
      </w:r>
      <w:r>
        <w:rPr>
          <w:rFonts w:hint="cs"/>
          <w:rtl/>
        </w:rPr>
        <w:t xml:space="preserve">ב? הוא לא יודע שכחוט השערה היה חסר כדי שאנחנו נביס אותו גם מכיוון שהוא מחובר לליכוד? </w:t>
      </w:r>
    </w:p>
    <w:p w14:paraId="10D22B72" w14:textId="77777777" w:rsidR="00000000" w:rsidRDefault="003B3694">
      <w:pPr>
        <w:pStyle w:val="a0"/>
        <w:rPr>
          <w:rFonts w:hint="cs"/>
          <w:rtl/>
        </w:rPr>
      </w:pPr>
    </w:p>
    <w:p w14:paraId="69D97899" w14:textId="77777777" w:rsidR="00000000" w:rsidRDefault="003B3694">
      <w:pPr>
        <w:pStyle w:val="a0"/>
        <w:rPr>
          <w:rFonts w:hint="cs"/>
          <w:rtl/>
        </w:rPr>
      </w:pPr>
      <w:r>
        <w:rPr>
          <w:rFonts w:hint="cs"/>
          <w:rtl/>
        </w:rPr>
        <w:t>דווקא שר הפנים, שאמור לענות לי על הצעת החוק הזאת בשם הממשלה, כך אני מקווה, הייתי רוצה שהוא יסכים להצעה שלי. למה? כי מפלגתו, שהוכתה שוק על ירך בכל מערכת הבחירות הזאת - הי</w:t>
      </w:r>
      <w:r>
        <w:rPr>
          <w:rFonts w:hint="cs"/>
          <w:rtl/>
        </w:rPr>
        <w:t>יתי מצפה למשל שיוריד את גיל הבוחר. למה? כי אולי ברמת-השרון, איך קוראים לו?</w:t>
      </w:r>
    </w:p>
    <w:p w14:paraId="56F46AA9" w14:textId="77777777" w:rsidR="00000000" w:rsidRDefault="003B3694">
      <w:pPr>
        <w:pStyle w:val="a0"/>
        <w:rPr>
          <w:rFonts w:hint="cs"/>
          <w:rtl/>
        </w:rPr>
      </w:pPr>
    </w:p>
    <w:p w14:paraId="79ACB081" w14:textId="77777777" w:rsidR="00000000" w:rsidRDefault="003B3694">
      <w:pPr>
        <w:pStyle w:val="af0"/>
        <w:rPr>
          <w:rtl/>
        </w:rPr>
      </w:pPr>
      <w:r>
        <w:rPr>
          <w:rFonts w:hint="eastAsia"/>
          <w:rtl/>
        </w:rPr>
        <w:t>משה</w:t>
      </w:r>
      <w:r>
        <w:rPr>
          <w:rtl/>
        </w:rPr>
        <w:t xml:space="preserve"> גפני (יהדות התורה):</w:t>
      </w:r>
    </w:p>
    <w:p w14:paraId="70FC4044" w14:textId="77777777" w:rsidR="00000000" w:rsidRDefault="003B3694">
      <w:pPr>
        <w:pStyle w:val="a0"/>
        <w:rPr>
          <w:rFonts w:hint="cs"/>
          <w:rtl/>
        </w:rPr>
      </w:pPr>
    </w:p>
    <w:p w14:paraId="183A7734" w14:textId="77777777" w:rsidR="00000000" w:rsidRDefault="003B3694">
      <w:pPr>
        <w:pStyle w:val="a0"/>
        <w:rPr>
          <w:rFonts w:hint="cs"/>
          <w:rtl/>
        </w:rPr>
      </w:pPr>
      <w:r>
        <w:rPr>
          <w:rFonts w:hint="cs"/>
          <w:rtl/>
        </w:rPr>
        <w:t xml:space="preserve">הוכברגר. </w:t>
      </w:r>
    </w:p>
    <w:p w14:paraId="15FBBB2B" w14:textId="77777777" w:rsidR="00000000" w:rsidRDefault="003B3694">
      <w:pPr>
        <w:pStyle w:val="a0"/>
        <w:rPr>
          <w:rFonts w:hint="cs"/>
          <w:rtl/>
        </w:rPr>
      </w:pPr>
    </w:p>
    <w:p w14:paraId="754819B7" w14:textId="77777777" w:rsidR="00000000" w:rsidRDefault="003B3694">
      <w:pPr>
        <w:pStyle w:val="-"/>
        <w:rPr>
          <w:rtl/>
        </w:rPr>
      </w:pPr>
      <w:bookmarkStart w:id="235" w:name="FS000000563T12_11_2003_14_17_31C"/>
      <w:bookmarkEnd w:id="235"/>
      <w:r>
        <w:rPr>
          <w:rtl/>
        </w:rPr>
        <w:t>מאיר פרוש (יהדות התורה):</w:t>
      </w:r>
    </w:p>
    <w:p w14:paraId="6A0F6B0D" w14:textId="77777777" w:rsidR="00000000" w:rsidRDefault="003B3694">
      <w:pPr>
        <w:pStyle w:val="a0"/>
        <w:rPr>
          <w:rtl/>
        </w:rPr>
      </w:pPr>
    </w:p>
    <w:p w14:paraId="6C8ACF60" w14:textId="77777777" w:rsidR="00000000" w:rsidRDefault="003B3694">
      <w:pPr>
        <w:pStyle w:val="a0"/>
        <w:rPr>
          <w:rFonts w:hint="cs"/>
          <w:rtl/>
        </w:rPr>
      </w:pPr>
      <w:r>
        <w:rPr>
          <w:rFonts w:hint="cs"/>
          <w:rtl/>
        </w:rPr>
        <w:t xml:space="preserve">מאיפה הוא הביא אותו? הוא מביס את שינוי ברמת-השרון, בבית. </w:t>
      </w:r>
    </w:p>
    <w:p w14:paraId="2442872B" w14:textId="77777777" w:rsidR="00000000" w:rsidRDefault="003B3694">
      <w:pPr>
        <w:pStyle w:val="a0"/>
        <w:rPr>
          <w:rFonts w:hint="cs"/>
          <w:rtl/>
        </w:rPr>
      </w:pPr>
    </w:p>
    <w:p w14:paraId="274848AD" w14:textId="77777777" w:rsidR="00000000" w:rsidRDefault="003B3694">
      <w:pPr>
        <w:pStyle w:val="af1"/>
        <w:rPr>
          <w:rtl/>
        </w:rPr>
      </w:pPr>
      <w:r>
        <w:rPr>
          <w:rtl/>
        </w:rPr>
        <w:t>היו"ר אתי לבני:</w:t>
      </w:r>
    </w:p>
    <w:p w14:paraId="1B18D656" w14:textId="77777777" w:rsidR="00000000" w:rsidRDefault="003B3694">
      <w:pPr>
        <w:pStyle w:val="a0"/>
        <w:rPr>
          <w:rtl/>
        </w:rPr>
      </w:pPr>
    </w:p>
    <w:p w14:paraId="22E371A4" w14:textId="77777777" w:rsidR="00000000" w:rsidRDefault="003B3694">
      <w:pPr>
        <w:pStyle w:val="a0"/>
        <w:rPr>
          <w:rFonts w:hint="cs"/>
          <w:rtl/>
        </w:rPr>
      </w:pPr>
      <w:r>
        <w:rPr>
          <w:rFonts w:hint="cs"/>
          <w:rtl/>
        </w:rPr>
        <w:t>חבר הכנסת פרוש, תודה רבה על הסיור בארץ.</w:t>
      </w:r>
    </w:p>
    <w:p w14:paraId="0A8B7699" w14:textId="77777777" w:rsidR="00000000" w:rsidRDefault="003B3694">
      <w:pPr>
        <w:pStyle w:val="a0"/>
        <w:rPr>
          <w:rFonts w:hint="cs"/>
          <w:rtl/>
        </w:rPr>
      </w:pPr>
    </w:p>
    <w:p w14:paraId="23519324" w14:textId="77777777" w:rsidR="00000000" w:rsidRDefault="003B3694">
      <w:pPr>
        <w:pStyle w:val="af0"/>
        <w:rPr>
          <w:rtl/>
        </w:rPr>
      </w:pPr>
      <w:r>
        <w:rPr>
          <w:rFonts w:hint="eastAsia"/>
          <w:rtl/>
        </w:rPr>
        <w:t>מ</w:t>
      </w:r>
      <w:r>
        <w:rPr>
          <w:rFonts w:hint="eastAsia"/>
          <w:rtl/>
        </w:rPr>
        <w:t>שה</w:t>
      </w:r>
      <w:r>
        <w:rPr>
          <w:rtl/>
        </w:rPr>
        <w:t xml:space="preserve"> גפני (יהדות התורה):</w:t>
      </w:r>
    </w:p>
    <w:p w14:paraId="0B869177" w14:textId="77777777" w:rsidR="00000000" w:rsidRDefault="003B3694">
      <w:pPr>
        <w:pStyle w:val="a0"/>
        <w:rPr>
          <w:rFonts w:hint="cs"/>
          <w:rtl/>
        </w:rPr>
      </w:pPr>
    </w:p>
    <w:p w14:paraId="44873D59" w14:textId="77777777" w:rsidR="00000000" w:rsidRDefault="003B3694">
      <w:pPr>
        <w:pStyle w:val="a0"/>
        <w:rPr>
          <w:rFonts w:hint="cs"/>
          <w:rtl/>
        </w:rPr>
      </w:pPr>
      <w:r>
        <w:rPr>
          <w:rFonts w:hint="cs"/>
          <w:rtl/>
        </w:rPr>
        <w:t>כל פעם שהוא מגיע לשינוי את מפסיקה אותו. עוד חצי דקה.</w:t>
      </w:r>
    </w:p>
    <w:p w14:paraId="1349653D" w14:textId="77777777" w:rsidR="00000000" w:rsidRDefault="003B3694">
      <w:pPr>
        <w:pStyle w:val="a0"/>
        <w:rPr>
          <w:rFonts w:hint="cs"/>
          <w:rtl/>
        </w:rPr>
      </w:pPr>
    </w:p>
    <w:p w14:paraId="01BD89D7" w14:textId="77777777" w:rsidR="00000000" w:rsidRDefault="003B3694">
      <w:pPr>
        <w:pStyle w:val="af1"/>
        <w:rPr>
          <w:rtl/>
        </w:rPr>
      </w:pPr>
      <w:r>
        <w:rPr>
          <w:rtl/>
        </w:rPr>
        <w:t>היו"ר אתי לבני:</w:t>
      </w:r>
    </w:p>
    <w:p w14:paraId="5F5DA4D1" w14:textId="77777777" w:rsidR="00000000" w:rsidRDefault="003B3694">
      <w:pPr>
        <w:pStyle w:val="a0"/>
        <w:rPr>
          <w:rtl/>
        </w:rPr>
      </w:pPr>
    </w:p>
    <w:p w14:paraId="2688CA1C" w14:textId="77777777" w:rsidR="00000000" w:rsidRDefault="003B3694">
      <w:pPr>
        <w:pStyle w:val="a0"/>
        <w:rPr>
          <w:rFonts w:hint="cs"/>
          <w:rtl/>
        </w:rPr>
      </w:pPr>
      <w:r>
        <w:rPr>
          <w:rFonts w:hint="cs"/>
          <w:rtl/>
        </w:rPr>
        <w:t>הוא כבר קיבל.</w:t>
      </w:r>
    </w:p>
    <w:p w14:paraId="68BE5907" w14:textId="77777777" w:rsidR="00000000" w:rsidRDefault="003B3694">
      <w:pPr>
        <w:pStyle w:val="-"/>
        <w:rPr>
          <w:rtl/>
        </w:rPr>
      </w:pPr>
      <w:bookmarkStart w:id="236" w:name="FS000000563T12_11_2003_14_19_33C"/>
      <w:bookmarkEnd w:id="236"/>
    </w:p>
    <w:p w14:paraId="696A5EF9" w14:textId="77777777" w:rsidR="00000000" w:rsidRDefault="003B3694">
      <w:pPr>
        <w:pStyle w:val="-"/>
        <w:rPr>
          <w:rtl/>
        </w:rPr>
      </w:pPr>
      <w:r>
        <w:rPr>
          <w:rtl/>
        </w:rPr>
        <w:t>מאיר פרוש (יהדות התורה):</w:t>
      </w:r>
    </w:p>
    <w:p w14:paraId="30CA52D8" w14:textId="77777777" w:rsidR="00000000" w:rsidRDefault="003B3694">
      <w:pPr>
        <w:pStyle w:val="a0"/>
        <w:rPr>
          <w:rtl/>
        </w:rPr>
      </w:pPr>
    </w:p>
    <w:p w14:paraId="5CD900E2" w14:textId="77777777" w:rsidR="00000000" w:rsidRDefault="003B3694">
      <w:pPr>
        <w:pStyle w:val="a0"/>
        <w:rPr>
          <w:rFonts w:hint="cs"/>
          <w:rtl/>
        </w:rPr>
      </w:pPr>
      <w:r>
        <w:rPr>
          <w:rFonts w:hint="cs"/>
          <w:rtl/>
        </w:rPr>
        <w:t>לכן אני מבקש מחברי הכנסת: בואו ונעודד את הצעירים שילכו להצביע. אם הם יצביעו, נגרום לכך שהם יהיו מעורבים במה שקורה במדינה</w:t>
      </w:r>
      <w:r>
        <w:rPr>
          <w:rFonts w:hint="cs"/>
          <w:rtl/>
        </w:rPr>
        <w:t>. תודה רבה.</w:t>
      </w:r>
    </w:p>
    <w:p w14:paraId="0C03C4D5" w14:textId="77777777" w:rsidR="00000000" w:rsidRDefault="003B3694">
      <w:pPr>
        <w:pStyle w:val="a0"/>
        <w:rPr>
          <w:rFonts w:hint="cs"/>
          <w:rtl/>
        </w:rPr>
      </w:pPr>
    </w:p>
    <w:p w14:paraId="07A2D3FB" w14:textId="77777777" w:rsidR="00000000" w:rsidRDefault="003B3694">
      <w:pPr>
        <w:pStyle w:val="af1"/>
        <w:rPr>
          <w:rtl/>
        </w:rPr>
      </w:pPr>
      <w:r>
        <w:rPr>
          <w:rtl/>
        </w:rPr>
        <w:t>היו"ר אתי לבני:</w:t>
      </w:r>
    </w:p>
    <w:p w14:paraId="0CAB0B4B" w14:textId="77777777" w:rsidR="00000000" w:rsidRDefault="003B3694">
      <w:pPr>
        <w:pStyle w:val="a0"/>
        <w:rPr>
          <w:rtl/>
        </w:rPr>
      </w:pPr>
    </w:p>
    <w:p w14:paraId="18DCFE30" w14:textId="77777777" w:rsidR="00000000" w:rsidRDefault="003B3694">
      <w:pPr>
        <w:pStyle w:val="a0"/>
        <w:rPr>
          <w:rFonts w:hint="cs"/>
          <w:rtl/>
        </w:rPr>
      </w:pPr>
      <w:r>
        <w:rPr>
          <w:rFonts w:hint="cs"/>
          <w:rtl/>
        </w:rPr>
        <w:t>תודה רבה. על הצעת החוק ישיב שר המשפטים.</w:t>
      </w:r>
    </w:p>
    <w:p w14:paraId="711024EB" w14:textId="77777777" w:rsidR="00000000" w:rsidRDefault="003B3694">
      <w:pPr>
        <w:pStyle w:val="a0"/>
        <w:rPr>
          <w:rFonts w:hint="cs"/>
          <w:rtl/>
        </w:rPr>
      </w:pPr>
    </w:p>
    <w:p w14:paraId="13652F07" w14:textId="77777777" w:rsidR="00000000" w:rsidRDefault="003B3694">
      <w:pPr>
        <w:pStyle w:val="a"/>
        <w:rPr>
          <w:rtl/>
        </w:rPr>
      </w:pPr>
      <w:bookmarkStart w:id="237" w:name="FS000000517T12_11_2003_14_20_43"/>
      <w:bookmarkStart w:id="238" w:name="_Toc69719349"/>
      <w:bookmarkEnd w:id="237"/>
      <w:r>
        <w:rPr>
          <w:rFonts w:hint="eastAsia"/>
          <w:rtl/>
        </w:rPr>
        <w:t>שר</w:t>
      </w:r>
      <w:r>
        <w:rPr>
          <w:rtl/>
        </w:rPr>
        <w:t xml:space="preserve"> המשפטים יוסף לפיד:</w:t>
      </w:r>
      <w:bookmarkEnd w:id="238"/>
    </w:p>
    <w:p w14:paraId="2BC9E980" w14:textId="77777777" w:rsidR="00000000" w:rsidRDefault="003B3694">
      <w:pPr>
        <w:pStyle w:val="a0"/>
        <w:rPr>
          <w:rFonts w:hint="cs"/>
          <w:rtl/>
        </w:rPr>
      </w:pPr>
    </w:p>
    <w:p w14:paraId="7C0F91B0" w14:textId="77777777" w:rsidR="00000000" w:rsidRDefault="003B3694">
      <w:pPr>
        <w:pStyle w:val="a0"/>
        <w:rPr>
          <w:rFonts w:hint="cs"/>
          <w:rtl/>
        </w:rPr>
      </w:pPr>
      <w:r>
        <w:rPr>
          <w:rFonts w:hint="cs"/>
          <w:rtl/>
        </w:rPr>
        <w:t>גברתי היושבת-ראש, אני מהרהר בהצעה זו של חבר הכנסת פרוש. אולי יש בה איזה גרעין שצריך לשקול אותו. אם הוא יסכים אתי שגיל הגיוס יתחיל בגיל 16 לכל גבר יהודי במדינת ישר</w:t>
      </w:r>
      <w:r>
        <w:rPr>
          <w:rFonts w:hint="cs"/>
          <w:rtl/>
        </w:rPr>
        <w:t xml:space="preserve">אל, נשקול אולי את הצעתו. </w:t>
      </w:r>
    </w:p>
    <w:p w14:paraId="7C5503FF" w14:textId="77777777" w:rsidR="00000000" w:rsidRDefault="003B3694">
      <w:pPr>
        <w:pStyle w:val="a0"/>
        <w:rPr>
          <w:rFonts w:hint="cs"/>
          <w:rtl/>
        </w:rPr>
      </w:pPr>
    </w:p>
    <w:p w14:paraId="64873F9A" w14:textId="77777777" w:rsidR="00000000" w:rsidRDefault="003B3694">
      <w:pPr>
        <w:pStyle w:val="af0"/>
        <w:rPr>
          <w:rtl/>
        </w:rPr>
      </w:pPr>
      <w:r>
        <w:rPr>
          <w:rFonts w:hint="eastAsia"/>
          <w:rtl/>
        </w:rPr>
        <w:t>משה</w:t>
      </w:r>
      <w:r>
        <w:rPr>
          <w:rtl/>
        </w:rPr>
        <w:t xml:space="preserve"> גפני (יהדות התורה):</w:t>
      </w:r>
    </w:p>
    <w:p w14:paraId="339FDB6D" w14:textId="77777777" w:rsidR="00000000" w:rsidRDefault="003B3694">
      <w:pPr>
        <w:pStyle w:val="a0"/>
        <w:rPr>
          <w:rFonts w:hint="cs"/>
          <w:rtl/>
        </w:rPr>
      </w:pPr>
    </w:p>
    <w:p w14:paraId="16B1AE54" w14:textId="77777777" w:rsidR="00000000" w:rsidRDefault="003B3694">
      <w:pPr>
        <w:pStyle w:val="a0"/>
        <w:rPr>
          <w:rFonts w:hint="cs"/>
          <w:rtl/>
        </w:rPr>
      </w:pPr>
      <w:r>
        <w:rPr>
          <w:rFonts w:hint="cs"/>
          <w:rtl/>
        </w:rPr>
        <w:t>מה קרה לשינוי בבחירות האלה? מה קרה לכם בהרצלייה, ברעננה, ברמת-השרון? מה עם המסר הדמגוגי שלך?</w:t>
      </w:r>
    </w:p>
    <w:p w14:paraId="39799C2A" w14:textId="77777777" w:rsidR="00000000" w:rsidRDefault="003B3694">
      <w:pPr>
        <w:pStyle w:val="a0"/>
        <w:rPr>
          <w:rFonts w:hint="cs"/>
          <w:rtl/>
        </w:rPr>
      </w:pPr>
    </w:p>
    <w:p w14:paraId="0968D453" w14:textId="77777777" w:rsidR="00000000" w:rsidRDefault="003B3694">
      <w:pPr>
        <w:pStyle w:val="-"/>
        <w:rPr>
          <w:rFonts w:hint="cs"/>
          <w:rtl/>
        </w:rPr>
      </w:pPr>
      <w:bookmarkStart w:id="239" w:name="FS000000517T12_11_2003_14_22_18C"/>
      <w:bookmarkEnd w:id="239"/>
    </w:p>
    <w:p w14:paraId="15A61832" w14:textId="77777777" w:rsidR="00000000" w:rsidRDefault="003B3694">
      <w:pPr>
        <w:pStyle w:val="af0"/>
        <w:rPr>
          <w:rtl/>
        </w:rPr>
      </w:pPr>
      <w:r>
        <w:rPr>
          <w:rFonts w:hint="eastAsia"/>
          <w:rtl/>
        </w:rPr>
        <w:t>שאול</w:t>
      </w:r>
      <w:r>
        <w:rPr>
          <w:rtl/>
        </w:rPr>
        <w:t xml:space="preserve"> יהלום (מפד"ל):</w:t>
      </w:r>
    </w:p>
    <w:p w14:paraId="1FFAF7CE" w14:textId="77777777" w:rsidR="00000000" w:rsidRDefault="003B3694">
      <w:pPr>
        <w:pStyle w:val="a0"/>
        <w:rPr>
          <w:rFonts w:hint="cs"/>
          <w:rtl/>
        </w:rPr>
      </w:pPr>
    </w:p>
    <w:p w14:paraId="7A0151CE" w14:textId="77777777" w:rsidR="00000000" w:rsidRDefault="003B3694">
      <w:pPr>
        <w:pStyle w:val="a0"/>
        <w:rPr>
          <w:rFonts w:hint="cs"/>
          <w:rtl/>
        </w:rPr>
      </w:pPr>
      <w:r>
        <w:rPr>
          <w:rFonts w:hint="cs"/>
          <w:rtl/>
        </w:rPr>
        <w:t>ככה אתה צועק עליו?</w:t>
      </w:r>
    </w:p>
    <w:p w14:paraId="1FAC3FFA" w14:textId="77777777" w:rsidR="00000000" w:rsidRDefault="003B3694">
      <w:pPr>
        <w:pStyle w:val="a0"/>
        <w:ind w:firstLine="0"/>
        <w:rPr>
          <w:rFonts w:hint="cs"/>
          <w:rtl/>
        </w:rPr>
      </w:pPr>
    </w:p>
    <w:p w14:paraId="2E1F2247" w14:textId="77777777" w:rsidR="00000000" w:rsidRDefault="003B3694">
      <w:pPr>
        <w:pStyle w:val="-"/>
        <w:rPr>
          <w:rtl/>
        </w:rPr>
      </w:pPr>
      <w:bookmarkStart w:id="240" w:name="FS000000517T12_11_2003_13_42_05"/>
      <w:bookmarkEnd w:id="240"/>
      <w:r>
        <w:rPr>
          <w:rFonts w:hint="eastAsia"/>
          <w:rtl/>
        </w:rPr>
        <w:t>שר</w:t>
      </w:r>
      <w:r>
        <w:rPr>
          <w:rtl/>
        </w:rPr>
        <w:t xml:space="preserve"> המשפטים יוסף לפיד:</w:t>
      </w:r>
    </w:p>
    <w:p w14:paraId="7B72CA11" w14:textId="77777777" w:rsidR="00000000" w:rsidRDefault="003B3694">
      <w:pPr>
        <w:pStyle w:val="a0"/>
        <w:rPr>
          <w:rFonts w:hint="cs"/>
          <w:rtl/>
        </w:rPr>
      </w:pPr>
    </w:p>
    <w:p w14:paraId="7DBEEAEE" w14:textId="77777777" w:rsidR="00000000" w:rsidRDefault="003B3694">
      <w:pPr>
        <w:pStyle w:val="a0"/>
        <w:rPr>
          <w:rFonts w:hint="cs"/>
          <w:rtl/>
        </w:rPr>
      </w:pPr>
      <w:r>
        <w:rPr>
          <w:rFonts w:hint="cs"/>
          <w:rtl/>
        </w:rPr>
        <w:t>ראיתי השבוע ביום שישי סקר כלל-ארצי ב"מעריב" -</w:t>
      </w:r>
      <w:r>
        <w:rPr>
          <w:rFonts w:hint="cs"/>
          <w:rtl/>
        </w:rPr>
        <w:t xml:space="preserve"> - -</w:t>
      </w:r>
    </w:p>
    <w:p w14:paraId="204796F0" w14:textId="77777777" w:rsidR="00000000" w:rsidRDefault="003B3694">
      <w:pPr>
        <w:pStyle w:val="a0"/>
        <w:rPr>
          <w:rFonts w:hint="cs"/>
          <w:rtl/>
        </w:rPr>
      </w:pPr>
    </w:p>
    <w:p w14:paraId="75762D02" w14:textId="77777777" w:rsidR="00000000" w:rsidRDefault="003B3694">
      <w:pPr>
        <w:pStyle w:val="af0"/>
        <w:rPr>
          <w:rtl/>
        </w:rPr>
      </w:pPr>
      <w:r>
        <w:rPr>
          <w:rFonts w:hint="eastAsia"/>
          <w:rtl/>
        </w:rPr>
        <w:t>משה</w:t>
      </w:r>
      <w:r>
        <w:rPr>
          <w:rtl/>
        </w:rPr>
        <w:t xml:space="preserve"> גפני (יהדות התורה):</w:t>
      </w:r>
    </w:p>
    <w:p w14:paraId="51A98BEE" w14:textId="77777777" w:rsidR="00000000" w:rsidRDefault="003B3694">
      <w:pPr>
        <w:pStyle w:val="a0"/>
        <w:rPr>
          <w:rFonts w:hint="cs"/>
          <w:rtl/>
        </w:rPr>
      </w:pPr>
    </w:p>
    <w:p w14:paraId="7069FA02" w14:textId="77777777" w:rsidR="00000000" w:rsidRDefault="003B3694">
      <w:pPr>
        <w:pStyle w:val="a0"/>
        <w:rPr>
          <w:rFonts w:hint="cs"/>
          <w:rtl/>
        </w:rPr>
      </w:pPr>
      <w:r>
        <w:rPr>
          <w:rFonts w:hint="cs"/>
          <w:rtl/>
        </w:rPr>
        <w:t>איפה הצלחתם, באיזה מקום?</w:t>
      </w:r>
    </w:p>
    <w:p w14:paraId="2CA902AF" w14:textId="77777777" w:rsidR="00000000" w:rsidRDefault="003B3694">
      <w:pPr>
        <w:pStyle w:val="a0"/>
        <w:ind w:firstLine="0"/>
        <w:rPr>
          <w:rFonts w:hint="cs"/>
          <w:rtl/>
        </w:rPr>
      </w:pPr>
    </w:p>
    <w:p w14:paraId="6AD8B309" w14:textId="77777777" w:rsidR="00000000" w:rsidRDefault="003B3694">
      <w:pPr>
        <w:pStyle w:val="af0"/>
        <w:rPr>
          <w:rtl/>
        </w:rPr>
      </w:pPr>
      <w:r>
        <w:rPr>
          <w:rFonts w:hint="eastAsia"/>
          <w:rtl/>
        </w:rPr>
        <w:t>קולט</w:t>
      </w:r>
      <w:r>
        <w:rPr>
          <w:rtl/>
        </w:rPr>
        <w:t xml:space="preserve"> אביטל (העבודה-מימד):</w:t>
      </w:r>
    </w:p>
    <w:p w14:paraId="16595AB5" w14:textId="77777777" w:rsidR="00000000" w:rsidRDefault="003B3694">
      <w:pPr>
        <w:pStyle w:val="a0"/>
        <w:rPr>
          <w:rFonts w:hint="cs"/>
          <w:rtl/>
        </w:rPr>
      </w:pPr>
    </w:p>
    <w:p w14:paraId="7CF97DBC" w14:textId="77777777" w:rsidR="00000000" w:rsidRDefault="003B3694">
      <w:pPr>
        <w:pStyle w:val="a0"/>
        <w:rPr>
          <w:rFonts w:hint="cs"/>
          <w:rtl/>
        </w:rPr>
      </w:pPr>
      <w:r>
        <w:rPr>
          <w:rFonts w:hint="cs"/>
          <w:rtl/>
        </w:rPr>
        <w:t>מה קרה לכם בעיריות?</w:t>
      </w:r>
    </w:p>
    <w:p w14:paraId="0A59870B" w14:textId="77777777" w:rsidR="00000000" w:rsidRDefault="003B3694">
      <w:pPr>
        <w:pStyle w:val="a0"/>
        <w:rPr>
          <w:rFonts w:hint="cs"/>
          <w:rtl/>
        </w:rPr>
      </w:pPr>
    </w:p>
    <w:p w14:paraId="279E5A49" w14:textId="77777777" w:rsidR="00000000" w:rsidRDefault="003B3694">
      <w:pPr>
        <w:pStyle w:val="-"/>
        <w:rPr>
          <w:rtl/>
        </w:rPr>
      </w:pPr>
      <w:bookmarkStart w:id="241" w:name="FS000000517T12_11_2003_13_45_11C"/>
      <w:bookmarkEnd w:id="241"/>
      <w:r>
        <w:rPr>
          <w:rtl/>
        </w:rPr>
        <w:t>שר המשפטים יוסף לפיד:</w:t>
      </w:r>
    </w:p>
    <w:p w14:paraId="00FA5939" w14:textId="77777777" w:rsidR="00000000" w:rsidRDefault="003B3694">
      <w:pPr>
        <w:pStyle w:val="a0"/>
        <w:rPr>
          <w:rtl/>
        </w:rPr>
      </w:pPr>
    </w:p>
    <w:p w14:paraId="1F3D83C0" w14:textId="77777777" w:rsidR="00000000" w:rsidRDefault="003B3694">
      <w:pPr>
        <w:pStyle w:val="a0"/>
        <w:rPr>
          <w:rFonts w:hint="cs"/>
          <w:rtl/>
        </w:rPr>
      </w:pPr>
      <w:r>
        <w:rPr>
          <w:rFonts w:hint="cs"/>
          <w:rtl/>
        </w:rPr>
        <w:t>אולי אפשר את האיש הזה קצת להפסיק?</w:t>
      </w:r>
    </w:p>
    <w:p w14:paraId="15F41E64" w14:textId="77777777" w:rsidR="00000000" w:rsidRDefault="003B3694">
      <w:pPr>
        <w:pStyle w:val="a0"/>
        <w:rPr>
          <w:rFonts w:hint="cs"/>
          <w:rtl/>
        </w:rPr>
      </w:pPr>
    </w:p>
    <w:p w14:paraId="513EA5CD" w14:textId="77777777" w:rsidR="00000000" w:rsidRDefault="003B3694">
      <w:pPr>
        <w:pStyle w:val="af1"/>
        <w:rPr>
          <w:rtl/>
        </w:rPr>
      </w:pPr>
      <w:r>
        <w:rPr>
          <w:rtl/>
        </w:rPr>
        <w:t>היו"ר אתי לבני:</w:t>
      </w:r>
    </w:p>
    <w:p w14:paraId="6B6B85E5" w14:textId="77777777" w:rsidR="00000000" w:rsidRDefault="003B3694">
      <w:pPr>
        <w:pStyle w:val="a0"/>
        <w:rPr>
          <w:rtl/>
        </w:rPr>
      </w:pPr>
    </w:p>
    <w:p w14:paraId="16FC913D" w14:textId="77777777" w:rsidR="00000000" w:rsidRDefault="003B3694">
      <w:pPr>
        <w:pStyle w:val="a0"/>
        <w:rPr>
          <w:rFonts w:hint="cs"/>
          <w:rtl/>
        </w:rPr>
      </w:pPr>
      <w:r>
        <w:rPr>
          <w:rFonts w:hint="cs"/>
          <w:rtl/>
        </w:rPr>
        <w:t>כן, אנא. חשבתי שאתה נהנה, לא? אנא המשך. תודה רבה.</w:t>
      </w:r>
    </w:p>
    <w:p w14:paraId="725C8C20" w14:textId="77777777" w:rsidR="00000000" w:rsidRDefault="003B3694">
      <w:pPr>
        <w:pStyle w:val="a0"/>
        <w:ind w:firstLine="0"/>
        <w:rPr>
          <w:rFonts w:hint="cs"/>
          <w:rtl/>
        </w:rPr>
      </w:pPr>
    </w:p>
    <w:p w14:paraId="6378A5F4" w14:textId="77777777" w:rsidR="00000000" w:rsidRDefault="003B3694">
      <w:pPr>
        <w:pStyle w:val="-"/>
        <w:rPr>
          <w:rtl/>
        </w:rPr>
      </w:pPr>
      <w:bookmarkStart w:id="242" w:name="FS000000517T12_11_2003_13_46_46C"/>
      <w:bookmarkEnd w:id="242"/>
      <w:r>
        <w:rPr>
          <w:rtl/>
        </w:rPr>
        <w:t>שר המשפטים יוסף לפיד:</w:t>
      </w:r>
    </w:p>
    <w:p w14:paraId="26836513" w14:textId="77777777" w:rsidR="00000000" w:rsidRDefault="003B3694">
      <w:pPr>
        <w:pStyle w:val="a0"/>
        <w:rPr>
          <w:rtl/>
        </w:rPr>
      </w:pPr>
    </w:p>
    <w:p w14:paraId="19C93ECE" w14:textId="77777777" w:rsidR="00000000" w:rsidRDefault="003B3694">
      <w:pPr>
        <w:pStyle w:val="a0"/>
        <w:rPr>
          <w:rFonts w:hint="cs"/>
          <w:rtl/>
        </w:rPr>
      </w:pPr>
      <w:r>
        <w:rPr>
          <w:rFonts w:hint="cs"/>
          <w:rtl/>
        </w:rPr>
        <w:t>רא</w:t>
      </w:r>
      <w:r>
        <w:rPr>
          <w:rFonts w:hint="cs"/>
          <w:rtl/>
        </w:rPr>
        <w:t>יתי השבוע ביום שישי סקר גדול של "מעריב", וזה מאוד אכזב אותי שהוא נותן לשינוי רק 15 מנדטים, כמו שהיו לנו בבחירות.</w:t>
      </w:r>
    </w:p>
    <w:p w14:paraId="587B2174" w14:textId="77777777" w:rsidR="00000000" w:rsidRDefault="003B3694">
      <w:pPr>
        <w:pStyle w:val="a0"/>
        <w:ind w:firstLine="0"/>
        <w:rPr>
          <w:rFonts w:hint="cs"/>
          <w:rtl/>
        </w:rPr>
      </w:pPr>
    </w:p>
    <w:p w14:paraId="06BF36F6" w14:textId="77777777" w:rsidR="00000000" w:rsidRDefault="003B3694">
      <w:pPr>
        <w:pStyle w:val="af0"/>
        <w:rPr>
          <w:rtl/>
        </w:rPr>
      </w:pPr>
      <w:r>
        <w:rPr>
          <w:rFonts w:hint="eastAsia"/>
          <w:rtl/>
        </w:rPr>
        <w:t>משה</w:t>
      </w:r>
      <w:r>
        <w:rPr>
          <w:rtl/>
        </w:rPr>
        <w:t xml:space="preserve"> גפני (יהדות התורה):</w:t>
      </w:r>
    </w:p>
    <w:p w14:paraId="70AC2A58" w14:textId="77777777" w:rsidR="00000000" w:rsidRDefault="003B3694">
      <w:pPr>
        <w:pStyle w:val="a0"/>
        <w:rPr>
          <w:rFonts w:hint="cs"/>
          <w:rtl/>
        </w:rPr>
      </w:pPr>
    </w:p>
    <w:p w14:paraId="17E16DE7" w14:textId="77777777" w:rsidR="00000000" w:rsidRDefault="003B3694">
      <w:pPr>
        <w:pStyle w:val="a0"/>
        <w:rPr>
          <w:rFonts w:hint="cs"/>
          <w:rtl/>
        </w:rPr>
      </w:pPr>
      <w:r>
        <w:rPr>
          <w:rFonts w:hint="cs"/>
          <w:rtl/>
        </w:rPr>
        <w:t>כמה כסף השקעתם בבחירות, וכמה קיבלתם?</w:t>
      </w:r>
    </w:p>
    <w:p w14:paraId="3E41FB2E" w14:textId="77777777" w:rsidR="00000000" w:rsidRDefault="003B3694">
      <w:pPr>
        <w:pStyle w:val="a0"/>
        <w:ind w:firstLine="0"/>
        <w:rPr>
          <w:rFonts w:hint="cs"/>
          <w:rtl/>
        </w:rPr>
      </w:pPr>
    </w:p>
    <w:p w14:paraId="044DD966" w14:textId="77777777" w:rsidR="00000000" w:rsidRDefault="003B3694">
      <w:pPr>
        <w:pStyle w:val="-"/>
        <w:rPr>
          <w:rtl/>
        </w:rPr>
      </w:pPr>
      <w:bookmarkStart w:id="243" w:name="FS000000517T12_11_2003_13_48_01C"/>
      <w:bookmarkEnd w:id="243"/>
      <w:r>
        <w:rPr>
          <w:rtl/>
        </w:rPr>
        <w:t>שר המשפטים יוסף לפיד:</w:t>
      </w:r>
    </w:p>
    <w:p w14:paraId="3999CEAF" w14:textId="77777777" w:rsidR="00000000" w:rsidRDefault="003B3694">
      <w:pPr>
        <w:pStyle w:val="a0"/>
        <w:rPr>
          <w:rtl/>
        </w:rPr>
      </w:pPr>
    </w:p>
    <w:p w14:paraId="5C9AE4FE" w14:textId="77777777" w:rsidR="00000000" w:rsidRDefault="003B3694">
      <w:pPr>
        <w:pStyle w:val="a0"/>
        <w:rPr>
          <w:rFonts w:hint="cs"/>
          <w:rtl/>
        </w:rPr>
      </w:pPr>
      <w:r>
        <w:rPr>
          <w:rFonts w:hint="cs"/>
          <w:rtl/>
        </w:rPr>
        <w:t>זה פי-כמה ממה שיש לכם, עם כל הצעקות הנבובות שלכם. אז בוא</w:t>
      </w:r>
      <w:r>
        <w:rPr>
          <w:rFonts w:hint="cs"/>
          <w:rtl/>
        </w:rPr>
        <w:t>ו תירגע</w:t>
      </w:r>
      <w:r>
        <w:rPr>
          <w:rFonts w:hint="eastAsia"/>
          <w:rtl/>
        </w:rPr>
        <w:t>ו</w:t>
      </w:r>
      <w:r>
        <w:rPr>
          <w:rFonts w:hint="cs"/>
          <w:rtl/>
        </w:rPr>
        <w:t xml:space="preserve"> ותתרגלו להיות מפלגה קטנה באופוזיציה. זה מתאים לכם.</w:t>
      </w:r>
    </w:p>
    <w:p w14:paraId="3D4FC0CF" w14:textId="77777777" w:rsidR="00000000" w:rsidRDefault="003B3694">
      <w:pPr>
        <w:pStyle w:val="af0"/>
        <w:rPr>
          <w:rtl/>
        </w:rPr>
      </w:pPr>
    </w:p>
    <w:p w14:paraId="37A4AB8D" w14:textId="77777777" w:rsidR="00000000" w:rsidRDefault="003B3694">
      <w:pPr>
        <w:pStyle w:val="af0"/>
        <w:rPr>
          <w:rtl/>
        </w:rPr>
      </w:pPr>
      <w:r>
        <w:rPr>
          <w:rFonts w:hint="eastAsia"/>
          <w:rtl/>
        </w:rPr>
        <w:t>משה</w:t>
      </w:r>
      <w:r>
        <w:rPr>
          <w:rtl/>
        </w:rPr>
        <w:t xml:space="preserve"> גפני (יהדות התורה):</w:t>
      </w:r>
    </w:p>
    <w:p w14:paraId="43561EB5" w14:textId="77777777" w:rsidR="00000000" w:rsidRDefault="003B3694">
      <w:pPr>
        <w:pStyle w:val="a0"/>
        <w:rPr>
          <w:rFonts w:hint="cs"/>
          <w:rtl/>
        </w:rPr>
      </w:pPr>
    </w:p>
    <w:p w14:paraId="59E4E177" w14:textId="77777777" w:rsidR="00000000" w:rsidRDefault="003B3694">
      <w:pPr>
        <w:pStyle w:val="a0"/>
        <w:rPr>
          <w:rFonts w:hint="cs"/>
          <w:rtl/>
        </w:rPr>
      </w:pPr>
      <w:r>
        <w:rPr>
          <w:rFonts w:hint="cs"/>
          <w:rtl/>
        </w:rPr>
        <w:t>אתה צריך להתרגל מהר מאוד.</w:t>
      </w:r>
    </w:p>
    <w:p w14:paraId="3CAA78A8" w14:textId="77777777" w:rsidR="00000000" w:rsidRDefault="003B3694">
      <w:pPr>
        <w:pStyle w:val="a0"/>
        <w:ind w:firstLine="0"/>
        <w:rPr>
          <w:rFonts w:hint="cs"/>
          <w:rtl/>
        </w:rPr>
      </w:pPr>
    </w:p>
    <w:p w14:paraId="72E3AA7B" w14:textId="77777777" w:rsidR="00000000" w:rsidRDefault="003B3694">
      <w:pPr>
        <w:pStyle w:val="af0"/>
        <w:rPr>
          <w:rtl/>
        </w:rPr>
      </w:pPr>
      <w:r>
        <w:rPr>
          <w:rFonts w:hint="eastAsia"/>
          <w:rtl/>
        </w:rPr>
        <w:t>יעקב</w:t>
      </w:r>
      <w:r>
        <w:rPr>
          <w:rtl/>
        </w:rPr>
        <w:t xml:space="preserve"> ליצמן (יהדות התורה):</w:t>
      </w:r>
    </w:p>
    <w:p w14:paraId="23102EA4" w14:textId="77777777" w:rsidR="00000000" w:rsidRDefault="003B3694">
      <w:pPr>
        <w:pStyle w:val="a0"/>
        <w:ind w:firstLine="0"/>
        <w:rPr>
          <w:rFonts w:hint="cs"/>
          <w:rtl/>
        </w:rPr>
      </w:pPr>
    </w:p>
    <w:p w14:paraId="3EDA0A17" w14:textId="77777777" w:rsidR="00000000" w:rsidRDefault="003B3694">
      <w:pPr>
        <w:pStyle w:val="a0"/>
        <w:ind w:firstLine="0"/>
        <w:rPr>
          <w:rFonts w:hint="cs"/>
          <w:rtl/>
        </w:rPr>
      </w:pPr>
      <w:r>
        <w:rPr>
          <w:rFonts w:hint="cs"/>
          <w:rtl/>
        </w:rPr>
        <w:tab/>
        <w:t>נשמח מאוד. איפה שינקין שלך?</w:t>
      </w:r>
    </w:p>
    <w:p w14:paraId="4DC1FD41" w14:textId="77777777" w:rsidR="00000000" w:rsidRDefault="003B3694">
      <w:pPr>
        <w:pStyle w:val="a0"/>
        <w:ind w:firstLine="0"/>
        <w:rPr>
          <w:rFonts w:hint="cs"/>
          <w:rtl/>
        </w:rPr>
      </w:pPr>
    </w:p>
    <w:p w14:paraId="261D8BD8" w14:textId="77777777" w:rsidR="00000000" w:rsidRDefault="003B3694">
      <w:pPr>
        <w:pStyle w:val="-"/>
        <w:rPr>
          <w:rtl/>
        </w:rPr>
      </w:pPr>
      <w:bookmarkStart w:id="244" w:name="FS000000517T12_11_2003_13_49_13C"/>
      <w:bookmarkEnd w:id="244"/>
      <w:r>
        <w:rPr>
          <w:rtl/>
        </w:rPr>
        <w:t>שר המשפטים יוסף לפיד:</w:t>
      </w:r>
    </w:p>
    <w:p w14:paraId="568AA027" w14:textId="77777777" w:rsidR="00000000" w:rsidRDefault="003B3694">
      <w:pPr>
        <w:pStyle w:val="a0"/>
        <w:rPr>
          <w:rtl/>
        </w:rPr>
      </w:pPr>
    </w:p>
    <w:p w14:paraId="1F2EEB56" w14:textId="77777777" w:rsidR="00000000" w:rsidRDefault="003B3694">
      <w:pPr>
        <w:pStyle w:val="a0"/>
        <w:rPr>
          <w:rFonts w:hint="cs"/>
          <w:rtl/>
        </w:rPr>
      </w:pPr>
      <w:r>
        <w:rPr>
          <w:rFonts w:hint="cs"/>
          <w:rtl/>
        </w:rPr>
        <w:t>זה מתאים לכם. אנחנו פשוט לא נותנים לכם יותר לחלוב את קופת המדינ</w:t>
      </w:r>
      <w:r>
        <w:rPr>
          <w:rFonts w:hint="cs"/>
          <w:rtl/>
        </w:rPr>
        <w:t>ה, וזה כואב לכם.</w:t>
      </w:r>
    </w:p>
    <w:p w14:paraId="6606FCAF" w14:textId="77777777" w:rsidR="00000000" w:rsidRDefault="003B3694">
      <w:pPr>
        <w:pStyle w:val="a0"/>
        <w:ind w:firstLine="0"/>
        <w:rPr>
          <w:rFonts w:hint="cs"/>
          <w:rtl/>
        </w:rPr>
      </w:pPr>
    </w:p>
    <w:p w14:paraId="3518B97D" w14:textId="77777777" w:rsidR="00000000" w:rsidRDefault="003B3694">
      <w:pPr>
        <w:pStyle w:val="af0"/>
        <w:rPr>
          <w:rtl/>
        </w:rPr>
      </w:pPr>
      <w:r>
        <w:rPr>
          <w:rFonts w:hint="eastAsia"/>
          <w:rtl/>
        </w:rPr>
        <w:t>משה</w:t>
      </w:r>
      <w:r>
        <w:rPr>
          <w:rtl/>
        </w:rPr>
        <w:t xml:space="preserve"> גפני (יהדות התורה):</w:t>
      </w:r>
    </w:p>
    <w:p w14:paraId="1090CA2D" w14:textId="77777777" w:rsidR="00000000" w:rsidRDefault="003B3694">
      <w:pPr>
        <w:pStyle w:val="a0"/>
        <w:rPr>
          <w:rFonts w:hint="cs"/>
          <w:rtl/>
        </w:rPr>
      </w:pPr>
    </w:p>
    <w:p w14:paraId="1DA8EB0E" w14:textId="77777777" w:rsidR="00000000" w:rsidRDefault="003B3694">
      <w:pPr>
        <w:pStyle w:val="a0"/>
        <w:rPr>
          <w:rFonts w:hint="cs"/>
          <w:rtl/>
        </w:rPr>
      </w:pPr>
      <w:r>
        <w:rPr>
          <w:rFonts w:hint="cs"/>
          <w:rtl/>
        </w:rPr>
        <w:t>הגעת. יפה.</w:t>
      </w:r>
    </w:p>
    <w:p w14:paraId="744E2F3B" w14:textId="77777777" w:rsidR="00000000" w:rsidRDefault="003B3694">
      <w:pPr>
        <w:pStyle w:val="a0"/>
        <w:ind w:firstLine="0"/>
        <w:rPr>
          <w:rFonts w:hint="cs"/>
          <w:rtl/>
        </w:rPr>
      </w:pPr>
    </w:p>
    <w:p w14:paraId="7676DEA5" w14:textId="77777777" w:rsidR="00000000" w:rsidRDefault="003B3694">
      <w:pPr>
        <w:pStyle w:val="af0"/>
        <w:rPr>
          <w:rtl/>
        </w:rPr>
      </w:pPr>
      <w:r>
        <w:rPr>
          <w:rFonts w:hint="eastAsia"/>
          <w:rtl/>
        </w:rPr>
        <w:t>רן</w:t>
      </w:r>
      <w:r>
        <w:rPr>
          <w:rtl/>
        </w:rPr>
        <w:t xml:space="preserve"> כהן (מרצ):</w:t>
      </w:r>
    </w:p>
    <w:p w14:paraId="494855A7" w14:textId="77777777" w:rsidR="00000000" w:rsidRDefault="003B3694">
      <w:pPr>
        <w:pStyle w:val="a0"/>
        <w:rPr>
          <w:rFonts w:hint="cs"/>
          <w:rtl/>
        </w:rPr>
      </w:pPr>
    </w:p>
    <w:p w14:paraId="770ACF4A" w14:textId="77777777" w:rsidR="00000000" w:rsidRDefault="003B3694">
      <w:pPr>
        <w:pStyle w:val="a0"/>
        <w:rPr>
          <w:rFonts w:hint="cs"/>
          <w:rtl/>
        </w:rPr>
      </w:pPr>
      <w:r>
        <w:rPr>
          <w:rFonts w:hint="cs"/>
          <w:rtl/>
        </w:rPr>
        <w:t>עם האבטלה שהוא עושה  - - - מעמד הביניים.</w:t>
      </w:r>
    </w:p>
    <w:p w14:paraId="74BF5219" w14:textId="77777777" w:rsidR="00000000" w:rsidRDefault="003B3694">
      <w:pPr>
        <w:pStyle w:val="a0"/>
        <w:ind w:firstLine="0"/>
        <w:rPr>
          <w:rFonts w:hint="cs"/>
          <w:rtl/>
        </w:rPr>
      </w:pPr>
    </w:p>
    <w:p w14:paraId="6ABD91F9" w14:textId="77777777" w:rsidR="00000000" w:rsidRDefault="003B3694">
      <w:pPr>
        <w:pStyle w:val="af1"/>
        <w:rPr>
          <w:rtl/>
        </w:rPr>
      </w:pPr>
      <w:r>
        <w:rPr>
          <w:rtl/>
        </w:rPr>
        <w:t>היו"ר אתי לבני:</w:t>
      </w:r>
    </w:p>
    <w:p w14:paraId="0595F845" w14:textId="77777777" w:rsidR="00000000" w:rsidRDefault="003B3694">
      <w:pPr>
        <w:pStyle w:val="a0"/>
        <w:rPr>
          <w:rtl/>
        </w:rPr>
      </w:pPr>
    </w:p>
    <w:p w14:paraId="65621760" w14:textId="77777777" w:rsidR="00000000" w:rsidRDefault="003B3694">
      <w:pPr>
        <w:pStyle w:val="a0"/>
        <w:rPr>
          <w:rFonts w:hint="cs"/>
          <w:rtl/>
        </w:rPr>
      </w:pPr>
      <w:r>
        <w:rPr>
          <w:rFonts w:hint="cs"/>
          <w:rtl/>
        </w:rPr>
        <w:t>תנו לו להמשיך. אני אוסיף לו זמן. כל הזמן הזה מצטרף.</w:t>
      </w:r>
    </w:p>
    <w:p w14:paraId="7F27B36F" w14:textId="77777777" w:rsidR="00000000" w:rsidRDefault="003B3694">
      <w:pPr>
        <w:pStyle w:val="a0"/>
        <w:ind w:firstLine="0"/>
        <w:rPr>
          <w:rFonts w:hint="cs"/>
          <w:rtl/>
        </w:rPr>
      </w:pPr>
    </w:p>
    <w:p w14:paraId="311BA94E" w14:textId="77777777" w:rsidR="00000000" w:rsidRDefault="003B3694">
      <w:pPr>
        <w:pStyle w:val="af0"/>
        <w:rPr>
          <w:rFonts w:hint="cs"/>
          <w:rtl/>
        </w:rPr>
      </w:pPr>
      <w:r>
        <w:rPr>
          <w:rFonts w:hint="eastAsia"/>
          <w:rtl/>
        </w:rPr>
        <w:t>משה</w:t>
      </w:r>
      <w:r>
        <w:rPr>
          <w:rtl/>
        </w:rPr>
        <w:t xml:space="preserve"> גפני (יהדות התורה):</w:t>
      </w:r>
    </w:p>
    <w:p w14:paraId="0D3AD21B" w14:textId="77777777" w:rsidR="00000000" w:rsidRDefault="003B3694">
      <w:pPr>
        <w:pStyle w:val="af0"/>
        <w:rPr>
          <w:rFonts w:hint="cs"/>
          <w:rtl/>
        </w:rPr>
      </w:pPr>
    </w:p>
    <w:p w14:paraId="249B1533" w14:textId="77777777" w:rsidR="00000000" w:rsidRDefault="003B3694">
      <w:pPr>
        <w:pStyle w:val="a0"/>
        <w:rPr>
          <w:rFonts w:hint="cs"/>
          <w:rtl/>
        </w:rPr>
      </w:pPr>
    </w:p>
    <w:p w14:paraId="6C8912A0" w14:textId="77777777" w:rsidR="00000000" w:rsidRDefault="003B3694">
      <w:pPr>
        <w:pStyle w:val="a0"/>
        <w:rPr>
          <w:rFonts w:hint="cs"/>
          <w:rtl/>
        </w:rPr>
      </w:pPr>
      <w:r>
        <w:rPr>
          <w:rFonts w:hint="cs"/>
          <w:rtl/>
        </w:rPr>
        <w:t>שימשיך לדבר, הוא מוסיף לנו קולות.</w:t>
      </w:r>
    </w:p>
    <w:p w14:paraId="619C80CE" w14:textId="77777777" w:rsidR="00000000" w:rsidRDefault="003B3694">
      <w:pPr>
        <w:pStyle w:val="a0"/>
        <w:ind w:firstLine="0"/>
        <w:rPr>
          <w:rFonts w:hint="cs"/>
          <w:rtl/>
        </w:rPr>
      </w:pPr>
    </w:p>
    <w:p w14:paraId="4C064244" w14:textId="77777777" w:rsidR="00000000" w:rsidRDefault="003B3694">
      <w:pPr>
        <w:pStyle w:val="af0"/>
        <w:rPr>
          <w:rtl/>
        </w:rPr>
      </w:pPr>
      <w:r>
        <w:rPr>
          <w:rFonts w:hint="eastAsia"/>
          <w:rtl/>
        </w:rPr>
        <w:t>יעקב</w:t>
      </w:r>
      <w:r>
        <w:rPr>
          <w:rtl/>
        </w:rPr>
        <w:t xml:space="preserve"> ליצמן (י</w:t>
      </w:r>
      <w:r>
        <w:rPr>
          <w:rtl/>
        </w:rPr>
        <w:t>הדות התורה):</w:t>
      </w:r>
    </w:p>
    <w:p w14:paraId="272905F8" w14:textId="77777777" w:rsidR="00000000" w:rsidRDefault="003B3694">
      <w:pPr>
        <w:pStyle w:val="a0"/>
        <w:rPr>
          <w:rFonts w:hint="cs"/>
          <w:rtl/>
        </w:rPr>
      </w:pPr>
    </w:p>
    <w:p w14:paraId="6BD6B7B5" w14:textId="77777777" w:rsidR="00000000" w:rsidRDefault="003B3694">
      <w:pPr>
        <w:pStyle w:val="a0"/>
        <w:rPr>
          <w:rFonts w:hint="cs"/>
          <w:rtl/>
        </w:rPr>
      </w:pPr>
      <w:r>
        <w:rPr>
          <w:rFonts w:hint="cs"/>
          <w:rtl/>
        </w:rPr>
        <w:t>אין שום בעיה.</w:t>
      </w:r>
    </w:p>
    <w:p w14:paraId="275298EF" w14:textId="77777777" w:rsidR="00000000" w:rsidRDefault="003B3694">
      <w:pPr>
        <w:pStyle w:val="a0"/>
        <w:ind w:firstLine="0"/>
        <w:rPr>
          <w:rFonts w:hint="cs"/>
          <w:rtl/>
        </w:rPr>
      </w:pPr>
    </w:p>
    <w:p w14:paraId="26C1DE2B" w14:textId="77777777" w:rsidR="00000000" w:rsidRDefault="003B3694">
      <w:pPr>
        <w:pStyle w:val="-"/>
        <w:rPr>
          <w:rtl/>
        </w:rPr>
      </w:pPr>
      <w:bookmarkStart w:id="245" w:name="FS000000517T12_11_2003_13_55_43C"/>
      <w:bookmarkEnd w:id="245"/>
      <w:r>
        <w:rPr>
          <w:rtl/>
        </w:rPr>
        <w:t>שר המשפטים יוסף לפיד:</w:t>
      </w:r>
    </w:p>
    <w:p w14:paraId="7674ED30" w14:textId="77777777" w:rsidR="00000000" w:rsidRDefault="003B3694">
      <w:pPr>
        <w:pStyle w:val="a0"/>
        <w:rPr>
          <w:rtl/>
        </w:rPr>
      </w:pPr>
    </w:p>
    <w:p w14:paraId="7EBC34E8" w14:textId="77777777" w:rsidR="00000000" w:rsidRDefault="003B3694">
      <w:pPr>
        <w:pStyle w:val="a0"/>
        <w:rPr>
          <w:rFonts w:hint="cs"/>
          <w:rtl/>
        </w:rPr>
      </w:pPr>
      <w:r>
        <w:rPr>
          <w:rFonts w:hint="cs"/>
          <w:rtl/>
        </w:rPr>
        <w:t>אם חבר הכנסת פרוש מוכן לשקול גיוסם של כל היהודים במדינת ישראל בגיל 16, אנחנו נשקול את הצעתו להצביע מגיל 16.</w:t>
      </w:r>
    </w:p>
    <w:p w14:paraId="1546ACD5" w14:textId="77777777" w:rsidR="00000000" w:rsidRDefault="003B3694">
      <w:pPr>
        <w:pStyle w:val="a0"/>
        <w:ind w:firstLine="0"/>
        <w:rPr>
          <w:rFonts w:hint="cs"/>
          <w:rtl/>
        </w:rPr>
      </w:pPr>
    </w:p>
    <w:p w14:paraId="5361274B" w14:textId="77777777" w:rsidR="00000000" w:rsidRDefault="003B3694">
      <w:pPr>
        <w:pStyle w:val="af0"/>
        <w:rPr>
          <w:rtl/>
        </w:rPr>
      </w:pPr>
      <w:r>
        <w:rPr>
          <w:rFonts w:hint="eastAsia"/>
          <w:rtl/>
        </w:rPr>
        <w:t>משה</w:t>
      </w:r>
      <w:r>
        <w:rPr>
          <w:rtl/>
        </w:rPr>
        <w:t xml:space="preserve"> גפני (יהדות התורה):</w:t>
      </w:r>
    </w:p>
    <w:p w14:paraId="512D3FC3" w14:textId="77777777" w:rsidR="00000000" w:rsidRDefault="003B3694">
      <w:pPr>
        <w:pStyle w:val="a0"/>
        <w:rPr>
          <w:rFonts w:hint="cs"/>
          <w:rtl/>
        </w:rPr>
      </w:pPr>
    </w:p>
    <w:p w14:paraId="4FF3FBAC" w14:textId="77777777" w:rsidR="00000000" w:rsidRDefault="003B3694">
      <w:pPr>
        <w:pStyle w:val="a0"/>
        <w:rPr>
          <w:rFonts w:hint="cs"/>
          <w:rtl/>
        </w:rPr>
      </w:pPr>
      <w:r>
        <w:rPr>
          <w:rFonts w:hint="cs"/>
          <w:rtl/>
        </w:rPr>
        <w:t>כמה כסף השקעתם בבחירות?</w:t>
      </w:r>
    </w:p>
    <w:p w14:paraId="5E0ADB89" w14:textId="77777777" w:rsidR="00000000" w:rsidRDefault="003B3694">
      <w:pPr>
        <w:pStyle w:val="a0"/>
        <w:ind w:firstLine="0"/>
        <w:rPr>
          <w:rFonts w:hint="cs"/>
          <w:rtl/>
        </w:rPr>
      </w:pPr>
    </w:p>
    <w:p w14:paraId="6194FFBE" w14:textId="77777777" w:rsidR="00000000" w:rsidRDefault="003B3694">
      <w:pPr>
        <w:pStyle w:val="-"/>
        <w:rPr>
          <w:rtl/>
        </w:rPr>
      </w:pPr>
      <w:bookmarkStart w:id="246" w:name="FS000000517T12_11_2003_13_53_19C"/>
      <w:bookmarkEnd w:id="246"/>
      <w:r>
        <w:rPr>
          <w:rtl/>
        </w:rPr>
        <w:t>שר המשפטים יוסף לפיד:</w:t>
      </w:r>
    </w:p>
    <w:p w14:paraId="2C240839" w14:textId="77777777" w:rsidR="00000000" w:rsidRDefault="003B3694">
      <w:pPr>
        <w:pStyle w:val="a0"/>
        <w:rPr>
          <w:rtl/>
        </w:rPr>
      </w:pPr>
    </w:p>
    <w:p w14:paraId="7D5C3145" w14:textId="77777777" w:rsidR="00000000" w:rsidRDefault="003B3694">
      <w:pPr>
        <w:pStyle w:val="a0"/>
        <w:rPr>
          <w:rFonts w:hint="cs"/>
          <w:rtl/>
        </w:rPr>
      </w:pPr>
      <w:r>
        <w:rPr>
          <w:rFonts w:hint="cs"/>
          <w:rtl/>
        </w:rPr>
        <w:t xml:space="preserve">בינתיים אנחנו משקיעים </w:t>
      </w:r>
      <w:r>
        <w:rPr>
          <w:rFonts w:hint="cs"/>
          <w:rtl/>
        </w:rPr>
        <w:t xml:space="preserve">רק כסף שלנו, ולא כמוך שמשקיע כסף של אחרים. </w:t>
      </w:r>
    </w:p>
    <w:p w14:paraId="54DB179B" w14:textId="77777777" w:rsidR="00000000" w:rsidRDefault="003B3694">
      <w:pPr>
        <w:pStyle w:val="a0"/>
        <w:ind w:firstLine="0"/>
        <w:rPr>
          <w:rFonts w:hint="cs"/>
          <w:rtl/>
        </w:rPr>
      </w:pPr>
    </w:p>
    <w:p w14:paraId="742572BE" w14:textId="77777777" w:rsidR="00000000" w:rsidRDefault="003B3694">
      <w:pPr>
        <w:pStyle w:val="af0"/>
        <w:rPr>
          <w:rtl/>
        </w:rPr>
      </w:pPr>
      <w:r>
        <w:rPr>
          <w:rFonts w:hint="eastAsia"/>
          <w:rtl/>
        </w:rPr>
        <w:t>משה</w:t>
      </w:r>
      <w:r>
        <w:rPr>
          <w:rtl/>
        </w:rPr>
        <w:t xml:space="preserve"> גפני (יהדות התורה):</w:t>
      </w:r>
    </w:p>
    <w:p w14:paraId="5BAFD044" w14:textId="77777777" w:rsidR="00000000" w:rsidRDefault="003B3694">
      <w:pPr>
        <w:pStyle w:val="a0"/>
        <w:rPr>
          <w:rFonts w:hint="cs"/>
          <w:rtl/>
        </w:rPr>
      </w:pPr>
    </w:p>
    <w:p w14:paraId="02D5BA9E" w14:textId="77777777" w:rsidR="00000000" w:rsidRDefault="003B3694">
      <w:pPr>
        <w:pStyle w:val="a0"/>
        <w:rPr>
          <w:rFonts w:hint="cs"/>
          <w:rtl/>
        </w:rPr>
      </w:pPr>
      <w:r>
        <w:rPr>
          <w:rFonts w:hint="cs"/>
          <w:rtl/>
        </w:rPr>
        <w:t xml:space="preserve">זה כסף שלנו. </w:t>
      </w:r>
    </w:p>
    <w:p w14:paraId="5C64E0D1" w14:textId="77777777" w:rsidR="00000000" w:rsidRDefault="003B3694">
      <w:pPr>
        <w:pStyle w:val="a0"/>
        <w:ind w:firstLine="0"/>
        <w:rPr>
          <w:rFonts w:hint="cs"/>
          <w:rtl/>
        </w:rPr>
      </w:pPr>
    </w:p>
    <w:p w14:paraId="25118C38" w14:textId="77777777" w:rsidR="00000000" w:rsidRDefault="003B3694">
      <w:pPr>
        <w:pStyle w:val="-"/>
        <w:rPr>
          <w:rtl/>
        </w:rPr>
      </w:pPr>
      <w:bookmarkStart w:id="247" w:name="FS000000517T12_11_2003_13_57_27C"/>
      <w:bookmarkEnd w:id="247"/>
      <w:r>
        <w:rPr>
          <w:rtl/>
        </w:rPr>
        <w:t>שר המשפטים יוסף לפיד:</w:t>
      </w:r>
    </w:p>
    <w:p w14:paraId="2D3D061A" w14:textId="77777777" w:rsidR="00000000" w:rsidRDefault="003B3694">
      <w:pPr>
        <w:pStyle w:val="a0"/>
        <w:rPr>
          <w:rtl/>
        </w:rPr>
      </w:pPr>
    </w:p>
    <w:p w14:paraId="191FF168" w14:textId="77777777" w:rsidR="00000000" w:rsidRDefault="003B3694">
      <w:pPr>
        <w:pStyle w:val="a0"/>
        <w:rPr>
          <w:rFonts w:hint="cs"/>
          <w:rtl/>
        </w:rPr>
      </w:pPr>
      <w:r>
        <w:rPr>
          <w:rFonts w:hint="cs"/>
          <w:rtl/>
        </w:rPr>
        <w:t>זה ההבדל הגדול בינינו, חבר הכנסת גפני, שאנחנו משתמשים רק בכסף שלנו. אתה התרגלת להשתמש בכסף של הזולת.</w:t>
      </w:r>
    </w:p>
    <w:p w14:paraId="797CF413" w14:textId="77777777" w:rsidR="00000000" w:rsidRDefault="003B3694">
      <w:pPr>
        <w:pStyle w:val="a0"/>
        <w:ind w:firstLine="0"/>
        <w:rPr>
          <w:rFonts w:hint="cs"/>
          <w:rtl/>
        </w:rPr>
      </w:pPr>
    </w:p>
    <w:p w14:paraId="49AC802D" w14:textId="77777777" w:rsidR="00000000" w:rsidRDefault="003B3694">
      <w:pPr>
        <w:pStyle w:val="af0"/>
        <w:rPr>
          <w:rtl/>
        </w:rPr>
      </w:pPr>
      <w:r>
        <w:rPr>
          <w:rFonts w:hint="eastAsia"/>
          <w:rtl/>
        </w:rPr>
        <w:t>משה</w:t>
      </w:r>
      <w:r>
        <w:rPr>
          <w:rtl/>
        </w:rPr>
        <w:t xml:space="preserve"> גפני (יהדות התורה):</w:t>
      </w:r>
    </w:p>
    <w:p w14:paraId="79BE212D" w14:textId="77777777" w:rsidR="00000000" w:rsidRDefault="003B3694">
      <w:pPr>
        <w:pStyle w:val="a0"/>
        <w:rPr>
          <w:rFonts w:hint="cs"/>
          <w:rtl/>
        </w:rPr>
      </w:pPr>
    </w:p>
    <w:p w14:paraId="0E0BAB98" w14:textId="77777777" w:rsidR="00000000" w:rsidRDefault="003B3694">
      <w:pPr>
        <w:pStyle w:val="a0"/>
        <w:rPr>
          <w:rFonts w:hint="cs"/>
          <w:rtl/>
        </w:rPr>
      </w:pPr>
      <w:r>
        <w:rPr>
          <w:rFonts w:hint="cs"/>
          <w:rtl/>
        </w:rPr>
        <w:t>בטח, בטח. זה של משלמי</w:t>
      </w:r>
      <w:r>
        <w:rPr>
          <w:rFonts w:hint="cs"/>
          <w:rtl/>
        </w:rPr>
        <w:t xml:space="preserve"> המסים. בשביל מה השקעתם הכסף הזה? לריק.</w:t>
      </w:r>
    </w:p>
    <w:p w14:paraId="70C29D97" w14:textId="77777777" w:rsidR="00000000" w:rsidRDefault="003B3694">
      <w:pPr>
        <w:pStyle w:val="a0"/>
        <w:ind w:firstLine="0"/>
        <w:rPr>
          <w:rFonts w:hint="cs"/>
          <w:rtl/>
        </w:rPr>
      </w:pPr>
    </w:p>
    <w:p w14:paraId="75248C9C" w14:textId="77777777" w:rsidR="00000000" w:rsidRDefault="003B3694">
      <w:pPr>
        <w:pStyle w:val="af1"/>
        <w:rPr>
          <w:rtl/>
        </w:rPr>
      </w:pPr>
      <w:r>
        <w:rPr>
          <w:rtl/>
        </w:rPr>
        <w:t>היו"ר אתי לבני:</w:t>
      </w:r>
    </w:p>
    <w:p w14:paraId="16332619" w14:textId="77777777" w:rsidR="00000000" w:rsidRDefault="003B3694">
      <w:pPr>
        <w:pStyle w:val="a0"/>
        <w:rPr>
          <w:rtl/>
        </w:rPr>
      </w:pPr>
    </w:p>
    <w:p w14:paraId="43495670" w14:textId="77777777" w:rsidR="00000000" w:rsidRDefault="003B3694">
      <w:pPr>
        <w:pStyle w:val="a0"/>
        <w:rPr>
          <w:rFonts w:hint="cs"/>
          <w:rtl/>
        </w:rPr>
      </w:pPr>
      <w:r>
        <w:rPr>
          <w:rFonts w:hint="cs"/>
          <w:rtl/>
        </w:rPr>
        <w:t>חבר הכנסת גפני, בישיבה. אני מבקשת לשבת כשצועקים.</w:t>
      </w:r>
    </w:p>
    <w:p w14:paraId="6F85D9DB" w14:textId="77777777" w:rsidR="00000000" w:rsidRDefault="003B3694">
      <w:pPr>
        <w:pStyle w:val="a0"/>
        <w:ind w:firstLine="0"/>
        <w:rPr>
          <w:rFonts w:hint="cs"/>
          <w:rtl/>
        </w:rPr>
      </w:pPr>
    </w:p>
    <w:p w14:paraId="7D039839" w14:textId="77777777" w:rsidR="00000000" w:rsidRDefault="003B3694">
      <w:pPr>
        <w:pStyle w:val="af0"/>
        <w:rPr>
          <w:rtl/>
        </w:rPr>
      </w:pPr>
      <w:r>
        <w:rPr>
          <w:rFonts w:hint="eastAsia"/>
          <w:rtl/>
        </w:rPr>
        <w:t>יעקב</w:t>
      </w:r>
      <w:r>
        <w:rPr>
          <w:rtl/>
        </w:rPr>
        <w:t xml:space="preserve"> ליצמן (יהדות התורה):</w:t>
      </w:r>
    </w:p>
    <w:p w14:paraId="0DF3B1AE" w14:textId="77777777" w:rsidR="00000000" w:rsidRDefault="003B3694">
      <w:pPr>
        <w:pStyle w:val="a0"/>
        <w:rPr>
          <w:rFonts w:hint="cs"/>
          <w:rtl/>
        </w:rPr>
      </w:pPr>
    </w:p>
    <w:p w14:paraId="58F41423" w14:textId="77777777" w:rsidR="00000000" w:rsidRDefault="003B3694">
      <w:pPr>
        <w:pStyle w:val="a0"/>
        <w:rPr>
          <w:rFonts w:hint="cs"/>
          <w:rtl/>
        </w:rPr>
      </w:pPr>
      <w:r>
        <w:rPr>
          <w:rFonts w:hint="cs"/>
          <w:rtl/>
        </w:rPr>
        <w:t>מה זה "כסף שלנו"? איפה לקחת את זה?</w:t>
      </w:r>
    </w:p>
    <w:p w14:paraId="26B557D6" w14:textId="77777777" w:rsidR="00000000" w:rsidRDefault="003B3694">
      <w:pPr>
        <w:pStyle w:val="a0"/>
        <w:rPr>
          <w:rFonts w:hint="cs"/>
          <w:rtl/>
        </w:rPr>
      </w:pPr>
    </w:p>
    <w:p w14:paraId="15F76D68" w14:textId="77777777" w:rsidR="00000000" w:rsidRDefault="003B3694">
      <w:pPr>
        <w:pStyle w:val="af0"/>
        <w:rPr>
          <w:rtl/>
        </w:rPr>
      </w:pPr>
      <w:r>
        <w:rPr>
          <w:rFonts w:hint="eastAsia"/>
          <w:rtl/>
        </w:rPr>
        <w:t>נסים</w:t>
      </w:r>
      <w:r>
        <w:rPr>
          <w:rtl/>
        </w:rPr>
        <w:t xml:space="preserve"> זאב (ש"ס):</w:t>
      </w:r>
    </w:p>
    <w:p w14:paraId="502CFF41" w14:textId="77777777" w:rsidR="00000000" w:rsidRDefault="003B3694">
      <w:pPr>
        <w:pStyle w:val="a0"/>
        <w:rPr>
          <w:rFonts w:hint="cs"/>
          <w:rtl/>
        </w:rPr>
      </w:pPr>
    </w:p>
    <w:p w14:paraId="69493D99" w14:textId="77777777" w:rsidR="00000000" w:rsidRDefault="003B3694">
      <w:pPr>
        <w:pStyle w:val="a0"/>
        <w:rPr>
          <w:rFonts w:hint="cs"/>
          <w:rtl/>
        </w:rPr>
      </w:pPr>
      <w:r>
        <w:rPr>
          <w:rFonts w:hint="cs"/>
          <w:rtl/>
        </w:rPr>
        <w:t>הכול שלך, טומי, הכול שלך.</w:t>
      </w:r>
    </w:p>
    <w:p w14:paraId="39CD0062" w14:textId="77777777" w:rsidR="00000000" w:rsidRDefault="003B3694">
      <w:pPr>
        <w:pStyle w:val="a0"/>
        <w:ind w:firstLine="0"/>
        <w:rPr>
          <w:rFonts w:hint="cs"/>
          <w:rtl/>
        </w:rPr>
      </w:pPr>
    </w:p>
    <w:p w14:paraId="0894755D" w14:textId="77777777" w:rsidR="00000000" w:rsidRDefault="003B3694">
      <w:pPr>
        <w:pStyle w:val="-"/>
        <w:rPr>
          <w:rtl/>
        </w:rPr>
      </w:pPr>
      <w:bookmarkStart w:id="248" w:name="FS000000517T12_11_2003_13_59_32C"/>
      <w:bookmarkEnd w:id="248"/>
      <w:r>
        <w:rPr>
          <w:rtl/>
        </w:rPr>
        <w:t>שר המשפטים יוסף לפיד:</w:t>
      </w:r>
    </w:p>
    <w:p w14:paraId="42672862" w14:textId="77777777" w:rsidR="00000000" w:rsidRDefault="003B3694">
      <w:pPr>
        <w:pStyle w:val="a0"/>
        <w:rPr>
          <w:rtl/>
        </w:rPr>
      </w:pPr>
    </w:p>
    <w:p w14:paraId="0A8508E7" w14:textId="77777777" w:rsidR="00000000" w:rsidRDefault="003B3694">
      <w:pPr>
        <w:pStyle w:val="a0"/>
        <w:rPr>
          <w:rFonts w:hint="cs"/>
          <w:rtl/>
        </w:rPr>
      </w:pPr>
      <w:r>
        <w:rPr>
          <w:rFonts w:hint="cs"/>
          <w:rtl/>
        </w:rPr>
        <w:t>רבותי, אתם משעשעים</w:t>
      </w:r>
      <w:r>
        <w:rPr>
          <w:rFonts w:hint="cs"/>
          <w:rtl/>
        </w:rPr>
        <w:t xml:space="preserve"> אותי, ואני מוכן לעמוד פה כל זמן שאתם צועקים. אני אוהב את הבמה הזאת, יש לי זכות דיבור. תמשיכו, תמשיכו.</w:t>
      </w:r>
    </w:p>
    <w:p w14:paraId="2CB33C78" w14:textId="77777777" w:rsidR="00000000" w:rsidRDefault="003B3694">
      <w:pPr>
        <w:pStyle w:val="a0"/>
        <w:ind w:firstLine="0"/>
        <w:rPr>
          <w:rFonts w:hint="cs"/>
          <w:rtl/>
        </w:rPr>
      </w:pPr>
    </w:p>
    <w:p w14:paraId="7323840F" w14:textId="77777777" w:rsidR="00000000" w:rsidRDefault="003B3694">
      <w:pPr>
        <w:pStyle w:val="af0"/>
        <w:rPr>
          <w:rtl/>
        </w:rPr>
      </w:pPr>
      <w:r>
        <w:rPr>
          <w:rFonts w:hint="eastAsia"/>
          <w:rtl/>
        </w:rPr>
        <w:t>יעקב</w:t>
      </w:r>
      <w:r>
        <w:rPr>
          <w:rtl/>
        </w:rPr>
        <w:t xml:space="preserve"> ליצמן (יהדות התורה):</w:t>
      </w:r>
    </w:p>
    <w:p w14:paraId="348E23B1" w14:textId="77777777" w:rsidR="00000000" w:rsidRDefault="003B3694">
      <w:pPr>
        <w:pStyle w:val="a0"/>
        <w:rPr>
          <w:rFonts w:hint="cs"/>
          <w:rtl/>
        </w:rPr>
      </w:pPr>
    </w:p>
    <w:p w14:paraId="4BFC1B09" w14:textId="77777777" w:rsidR="00000000" w:rsidRDefault="003B3694">
      <w:pPr>
        <w:pStyle w:val="a0"/>
        <w:rPr>
          <w:rFonts w:hint="cs"/>
          <w:rtl/>
        </w:rPr>
      </w:pPr>
      <w:r>
        <w:rPr>
          <w:rFonts w:hint="cs"/>
          <w:rtl/>
        </w:rPr>
        <w:t>גם אנחנו מוכנים כל יום לשבת אתך.</w:t>
      </w:r>
    </w:p>
    <w:p w14:paraId="21A60B07" w14:textId="77777777" w:rsidR="00000000" w:rsidRDefault="003B3694">
      <w:pPr>
        <w:pStyle w:val="af0"/>
        <w:rPr>
          <w:rtl/>
        </w:rPr>
      </w:pPr>
    </w:p>
    <w:p w14:paraId="7A01CE73" w14:textId="77777777" w:rsidR="00000000" w:rsidRDefault="003B3694">
      <w:pPr>
        <w:pStyle w:val="af0"/>
        <w:rPr>
          <w:rtl/>
        </w:rPr>
      </w:pPr>
      <w:r>
        <w:rPr>
          <w:rFonts w:hint="eastAsia"/>
          <w:rtl/>
        </w:rPr>
        <w:t>נסים</w:t>
      </w:r>
      <w:r>
        <w:rPr>
          <w:rtl/>
        </w:rPr>
        <w:t xml:space="preserve"> זאב (ש"ס):</w:t>
      </w:r>
    </w:p>
    <w:p w14:paraId="325A19D9" w14:textId="77777777" w:rsidR="00000000" w:rsidRDefault="003B3694">
      <w:pPr>
        <w:pStyle w:val="a0"/>
        <w:rPr>
          <w:rFonts w:hint="cs"/>
          <w:rtl/>
        </w:rPr>
      </w:pPr>
    </w:p>
    <w:p w14:paraId="459E6E47" w14:textId="77777777" w:rsidR="00000000" w:rsidRDefault="003B3694">
      <w:pPr>
        <w:pStyle w:val="a0"/>
        <w:rPr>
          <w:rFonts w:hint="cs"/>
          <w:rtl/>
        </w:rPr>
      </w:pPr>
      <w:r>
        <w:rPr>
          <w:rFonts w:hint="cs"/>
          <w:rtl/>
        </w:rPr>
        <w:t>לא אתם העגלים שינקתם מאותה פרה?</w:t>
      </w:r>
    </w:p>
    <w:p w14:paraId="69F96877" w14:textId="77777777" w:rsidR="00000000" w:rsidRDefault="003B3694">
      <w:pPr>
        <w:pStyle w:val="a0"/>
        <w:rPr>
          <w:rFonts w:hint="cs"/>
          <w:rtl/>
        </w:rPr>
      </w:pPr>
    </w:p>
    <w:p w14:paraId="202992CC" w14:textId="77777777" w:rsidR="00000000" w:rsidRDefault="003B3694">
      <w:pPr>
        <w:pStyle w:val="af0"/>
        <w:rPr>
          <w:rtl/>
        </w:rPr>
      </w:pPr>
      <w:r>
        <w:rPr>
          <w:rFonts w:hint="eastAsia"/>
          <w:rtl/>
        </w:rPr>
        <w:t>משה</w:t>
      </w:r>
      <w:r>
        <w:rPr>
          <w:rtl/>
        </w:rPr>
        <w:t xml:space="preserve"> גפני (יהדות התורה):</w:t>
      </w:r>
    </w:p>
    <w:p w14:paraId="75F14F5B" w14:textId="77777777" w:rsidR="00000000" w:rsidRDefault="003B3694">
      <w:pPr>
        <w:pStyle w:val="a0"/>
        <w:rPr>
          <w:rFonts w:hint="cs"/>
          <w:rtl/>
        </w:rPr>
      </w:pPr>
    </w:p>
    <w:p w14:paraId="457E5F8D" w14:textId="77777777" w:rsidR="00000000" w:rsidRDefault="003B3694">
      <w:pPr>
        <w:pStyle w:val="a0"/>
        <w:rPr>
          <w:rFonts w:hint="cs"/>
          <w:rtl/>
        </w:rPr>
      </w:pPr>
      <w:r>
        <w:rPr>
          <w:rFonts w:hint="cs"/>
          <w:rtl/>
        </w:rPr>
        <w:t>יהדות התורה בתל-</w:t>
      </w:r>
      <w:r>
        <w:rPr>
          <w:rFonts w:hint="cs"/>
          <w:rtl/>
        </w:rPr>
        <w:t>אביב קיבלה 1,000 קולות יותר מכם.</w:t>
      </w:r>
    </w:p>
    <w:p w14:paraId="1C248A0D" w14:textId="77777777" w:rsidR="00000000" w:rsidRDefault="003B3694">
      <w:pPr>
        <w:pStyle w:val="a0"/>
        <w:ind w:firstLine="0"/>
        <w:rPr>
          <w:rFonts w:hint="cs"/>
          <w:rtl/>
        </w:rPr>
      </w:pPr>
    </w:p>
    <w:p w14:paraId="40D0E8CB" w14:textId="77777777" w:rsidR="00000000" w:rsidRDefault="003B3694">
      <w:pPr>
        <w:pStyle w:val="af1"/>
        <w:rPr>
          <w:rtl/>
        </w:rPr>
      </w:pPr>
      <w:r>
        <w:rPr>
          <w:rtl/>
        </w:rPr>
        <w:t>היו"ר אתי לבני:</w:t>
      </w:r>
    </w:p>
    <w:p w14:paraId="297F85F2" w14:textId="77777777" w:rsidR="00000000" w:rsidRDefault="003B3694">
      <w:pPr>
        <w:pStyle w:val="a0"/>
        <w:rPr>
          <w:rtl/>
        </w:rPr>
      </w:pPr>
    </w:p>
    <w:p w14:paraId="1C42525C" w14:textId="77777777" w:rsidR="00000000" w:rsidRDefault="003B3694">
      <w:pPr>
        <w:pStyle w:val="a0"/>
        <w:rPr>
          <w:rFonts w:hint="cs"/>
          <w:rtl/>
        </w:rPr>
      </w:pPr>
      <w:r>
        <w:rPr>
          <w:rFonts w:hint="cs"/>
          <w:rtl/>
        </w:rPr>
        <w:t>אמרנו שתשב, חבר הכנסת גפני. חבר הכנסת גפני, שב.</w:t>
      </w:r>
    </w:p>
    <w:p w14:paraId="375E44CD" w14:textId="77777777" w:rsidR="00000000" w:rsidRDefault="003B3694">
      <w:pPr>
        <w:pStyle w:val="a0"/>
        <w:ind w:firstLine="0"/>
        <w:rPr>
          <w:rFonts w:hint="cs"/>
          <w:rtl/>
        </w:rPr>
      </w:pPr>
    </w:p>
    <w:p w14:paraId="36823AD9" w14:textId="77777777" w:rsidR="00000000" w:rsidRDefault="003B3694">
      <w:pPr>
        <w:pStyle w:val="-"/>
        <w:rPr>
          <w:rtl/>
        </w:rPr>
      </w:pPr>
      <w:bookmarkStart w:id="249" w:name="FS000000517T12_11_2003_14_03_01C"/>
      <w:bookmarkEnd w:id="249"/>
      <w:r>
        <w:rPr>
          <w:rFonts w:hint="eastAsia"/>
          <w:rtl/>
        </w:rPr>
        <w:t>שר</w:t>
      </w:r>
      <w:r>
        <w:rPr>
          <w:rtl/>
        </w:rPr>
        <w:t xml:space="preserve"> המשפטים יוסף לפיד:</w:t>
      </w:r>
    </w:p>
    <w:p w14:paraId="3D187086" w14:textId="77777777" w:rsidR="00000000" w:rsidRDefault="003B3694">
      <w:pPr>
        <w:pStyle w:val="a0"/>
        <w:rPr>
          <w:rFonts w:hint="cs"/>
          <w:rtl/>
        </w:rPr>
      </w:pPr>
    </w:p>
    <w:p w14:paraId="6DA1886A" w14:textId="77777777" w:rsidR="00000000" w:rsidRDefault="003B3694">
      <w:pPr>
        <w:pStyle w:val="a0"/>
        <w:rPr>
          <w:rFonts w:hint="cs"/>
          <w:rtl/>
        </w:rPr>
      </w:pPr>
      <w:r>
        <w:rPr>
          <w:rFonts w:hint="cs"/>
          <w:rtl/>
        </w:rPr>
        <w:t>עכשיו אני אענה לגופו של עניין.</w:t>
      </w:r>
    </w:p>
    <w:p w14:paraId="68FB2C23" w14:textId="77777777" w:rsidR="00000000" w:rsidRDefault="003B3694">
      <w:pPr>
        <w:pStyle w:val="a0"/>
        <w:ind w:firstLine="0"/>
        <w:rPr>
          <w:rFonts w:hint="cs"/>
          <w:rtl/>
        </w:rPr>
      </w:pPr>
    </w:p>
    <w:p w14:paraId="06D92EA2" w14:textId="77777777" w:rsidR="00000000" w:rsidRDefault="003B3694">
      <w:pPr>
        <w:pStyle w:val="af0"/>
        <w:rPr>
          <w:rtl/>
        </w:rPr>
      </w:pPr>
      <w:r>
        <w:rPr>
          <w:rFonts w:hint="eastAsia"/>
          <w:rtl/>
        </w:rPr>
        <w:t>משה</w:t>
      </w:r>
      <w:r>
        <w:rPr>
          <w:rtl/>
        </w:rPr>
        <w:t xml:space="preserve"> גפני (יהדות התורה):</w:t>
      </w:r>
    </w:p>
    <w:p w14:paraId="54DEB040" w14:textId="77777777" w:rsidR="00000000" w:rsidRDefault="003B3694">
      <w:pPr>
        <w:pStyle w:val="a0"/>
        <w:rPr>
          <w:rFonts w:hint="cs"/>
          <w:rtl/>
        </w:rPr>
      </w:pPr>
    </w:p>
    <w:p w14:paraId="7E1C7850" w14:textId="77777777" w:rsidR="00000000" w:rsidRDefault="003B3694">
      <w:pPr>
        <w:pStyle w:val="a0"/>
        <w:rPr>
          <w:rFonts w:hint="cs"/>
          <w:rtl/>
        </w:rPr>
      </w:pPr>
      <w:r>
        <w:rPr>
          <w:rFonts w:hint="cs"/>
          <w:rtl/>
        </w:rPr>
        <w:t xml:space="preserve">ברעננה קיבלתם מנדט אחד. בהרצלייה יש לכם יותר חברי כנסת מחברי מועצת העירייה. </w:t>
      </w:r>
    </w:p>
    <w:p w14:paraId="254098F0" w14:textId="77777777" w:rsidR="00000000" w:rsidRDefault="003B3694">
      <w:pPr>
        <w:pStyle w:val="a0"/>
        <w:rPr>
          <w:rFonts w:hint="cs"/>
          <w:rtl/>
        </w:rPr>
      </w:pPr>
    </w:p>
    <w:p w14:paraId="3A37FD0A" w14:textId="77777777" w:rsidR="00000000" w:rsidRDefault="003B3694">
      <w:pPr>
        <w:pStyle w:val="af0"/>
        <w:rPr>
          <w:rtl/>
        </w:rPr>
      </w:pPr>
      <w:r>
        <w:rPr>
          <w:rFonts w:hint="eastAsia"/>
          <w:rtl/>
        </w:rPr>
        <w:t>דניאל</w:t>
      </w:r>
      <w:r>
        <w:rPr>
          <w:rtl/>
        </w:rPr>
        <w:t xml:space="preserve"> בנלולו (הליכוד):</w:t>
      </w:r>
    </w:p>
    <w:p w14:paraId="10F337E9" w14:textId="77777777" w:rsidR="00000000" w:rsidRDefault="003B3694">
      <w:pPr>
        <w:pStyle w:val="a0"/>
        <w:rPr>
          <w:rFonts w:hint="cs"/>
          <w:rtl/>
        </w:rPr>
      </w:pPr>
    </w:p>
    <w:p w14:paraId="5DB49FDD" w14:textId="77777777" w:rsidR="00000000" w:rsidRDefault="003B3694">
      <w:pPr>
        <w:pStyle w:val="a0"/>
        <w:rPr>
          <w:rFonts w:hint="cs"/>
          <w:rtl/>
        </w:rPr>
      </w:pPr>
      <w:r>
        <w:rPr>
          <w:rFonts w:hint="cs"/>
          <w:rtl/>
        </w:rPr>
        <w:t>כדור הרגעה אני יכול לתת לך?</w:t>
      </w:r>
    </w:p>
    <w:p w14:paraId="7565C04B" w14:textId="77777777" w:rsidR="00000000" w:rsidRDefault="003B3694">
      <w:pPr>
        <w:pStyle w:val="a0"/>
        <w:ind w:firstLine="0"/>
        <w:rPr>
          <w:rFonts w:hint="cs"/>
          <w:rtl/>
        </w:rPr>
      </w:pPr>
    </w:p>
    <w:p w14:paraId="5B8EE35F" w14:textId="77777777" w:rsidR="00000000" w:rsidRDefault="003B3694">
      <w:pPr>
        <w:pStyle w:val="-"/>
        <w:rPr>
          <w:rtl/>
        </w:rPr>
      </w:pPr>
      <w:bookmarkStart w:id="250" w:name="FS000000517T12_11_2003_14_04_29C"/>
      <w:bookmarkEnd w:id="250"/>
      <w:r>
        <w:rPr>
          <w:rtl/>
        </w:rPr>
        <w:t>שר המשפטים יוסף לפיד:</w:t>
      </w:r>
    </w:p>
    <w:p w14:paraId="13B5A388" w14:textId="77777777" w:rsidR="00000000" w:rsidRDefault="003B3694">
      <w:pPr>
        <w:pStyle w:val="a0"/>
        <w:rPr>
          <w:rtl/>
        </w:rPr>
      </w:pPr>
    </w:p>
    <w:p w14:paraId="3A4F6116" w14:textId="77777777" w:rsidR="00000000" w:rsidRDefault="003B3694">
      <w:pPr>
        <w:pStyle w:val="a0"/>
        <w:rPr>
          <w:rFonts w:hint="cs"/>
          <w:rtl/>
        </w:rPr>
      </w:pPr>
      <w:r>
        <w:rPr>
          <w:rFonts w:hint="cs"/>
          <w:rtl/>
        </w:rPr>
        <w:t>חבר הכנסת בנלולו, אל תפריע לו. הרי כל התסכולים שלו, כל התסכולים שהוא לא יכול יותר לרוקן את קופת המדינה יוצאים פה החוצה. תן לו, הוא מסכן.</w:t>
      </w:r>
    </w:p>
    <w:p w14:paraId="124C6A2D" w14:textId="77777777" w:rsidR="00000000" w:rsidRDefault="003B3694">
      <w:pPr>
        <w:pStyle w:val="a0"/>
        <w:ind w:firstLine="0"/>
        <w:rPr>
          <w:rFonts w:hint="cs"/>
          <w:rtl/>
        </w:rPr>
      </w:pPr>
    </w:p>
    <w:p w14:paraId="18920A61" w14:textId="77777777" w:rsidR="00000000" w:rsidRDefault="003B3694">
      <w:pPr>
        <w:pStyle w:val="af0"/>
        <w:rPr>
          <w:rtl/>
        </w:rPr>
      </w:pPr>
      <w:r>
        <w:rPr>
          <w:rFonts w:hint="eastAsia"/>
          <w:rtl/>
        </w:rPr>
        <w:t>משה</w:t>
      </w:r>
      <w:r>
        <w:rPr>
          <w:rtl/>
        </w:rPr>
        <w:t xml:space="preserve"> גפני (יהדות התורה):</w:t>
      </w:r>
    </w:p>
    <w:p w14:paraId="35A4F066" w14:textId="77777777" w:rsidR="00000000" w:rsidRDefault="003B3694">
      <w:pPr>
        <w:pStyle w:val="a0"/>
        <w:rPr>
          <w:rFonts w:hint="cs"/>
          <w:rtl/>
        </w:rPr>
      </w:pPr>
    </w:p>
    <w:p w14:paraId="13A745A2" w14:textId="77777777" w:rsidR="00000000" w:rsidRDefault="003B3694">
      <w:pPr>
        <w:pStyle w:val="a0"/>
        <w:rPr>
          <w:rFonts w:hint="cs"/>
          <w:rtl/>
        </w:rPr>
      </w:pPr>
      <w:r>
        <w:rPr>
          <w:rFonts w:hint="cs"/>
          <w:rtl/>
        </w:rPr>
        <w:t>הגעת. חמישה שרי</w:t>
      </w:r>
      <w:r>
        <w:rPr>
          <w:rFonts w:hint="cs"/>
          <w:rtl/>
        </w:rPr>
        <w:t>ם סחטתם, חמישה שרים מיותרים.</w:t>
      </w:r>
    </w:p>
    <w:p w14:paraId="132723C2" w14:textId="77777777" w:rsidR="00000000" w:rsidRDefault="003B3694">
      <w:pPr>
        <w:pStyle w:val="a0"/>
        <w:ind w:firstLine="0"/>
        <w:rPr>
          <w:rFonts w:hint="cs"/>
          <w:rtl/>
        </w:rPr>
      </w:pPr>
    </w:p>
    <w:p w14:paraId="5F937D07" w14:textId="77777777" w:rsidR="00000000" w:rsidRDefault="003B3694">
      <w:pPr>
        <w:pStyle w:val="af0"/>
        <w:rPr>
          <w:rtl/>
        </w:rPr>
      </w:pPr>
      <w:r>
        <w:rPr>
          <w:rFonts w:hint="eastAsia"/>
          <w:rtl/>
        </w:rPr>
        <w:t>יצחק</w:t>
      </w:r>
      <w:r>
        <w:rPr>
          <w:rtl/>
        </w:rPr>
        <w:t xml:space="preserve"> כהן (ש"ס):</w:t>
      </w:r>
    </w:p>
    <w:p w14:paraId="38304E2F" w14:textId="77777777" w:rsidR="00000000" w:rsidRDefault="003B3694">
      <w:pPr>
        <w:pStyle w:val="a0"/>
        <w:rPr>
          <w:rFonts w:hint="cs"/>
          <w:rtl/>
        </w:rPr>
      </w:pPr>
    </w:p>
    <w:p w14:paraId="30343658" w14:textId="77777777" w:rsidR="00000000" w:rsidRDefault="003B3694">
      <w:pPr>
        <w:pStyle w:val="a0"/>
        <w:rPr>
          <w:rFonts w:hint="cs"/>
          <w:rtl/>
        </w:rPr>
      </w:pPr>
      <w:r>
        <w:rPr>
          <w:rFonts w:hint="cs"/>
          <w:rtl/>
        </w:rPr>
        <w:t xml:space="preserve">40 מיליון </w:t>
      </w:r>
      <w:r>
        <w:rPr>
          <w:rtl/>
        </w:rPr>
        <w:t>–</w:t>
      </w:r>
      <w:r>
        <w:rPr>
          <w:rFonts w:hint="cs"/>
          <w:rtl/>
        </w:rPr>
        <w:t xml:space="preserve"> איפה הם?</w:t>
      </w:r>
    </w:p>
    <w:p w14:paraId="5E159C91" w14:textId="77777777" w:rsidR="00000000" w:rsidRDefault="003B3694">
      <w:pPr>
        <w:pStyle w:val="a0"/>
        <w:ind w:firstLine="0"/>
        <w:rPr>
          <w:rFonts w:hint="cs"/>
          <w:rtl/>
        </w:rPr>
      </w:pPr>
    </w:p>
    <w:p w14:paraId="7E245544" w14:textId="77777777" w:rsidR="00000000" w:rsidRDefault="003B3694">
      <w:pPr>
        <w:pStyle w:val="af1"/>
        <w:rPr>
          <w:rtl/>
        </w:rPr>
      </w:pPr>
      <w:r>
        <w:rPr>
          <w:rtl/>
        </w:rPr>
        <w:t>היו"ר אתי לבני:</w:t>
      </w:r>
    </w:p>
    <w:p w14:paraId="52E815CD" w14:textId="77777777" w:rsidR="00000000" w:rsidRDefault="003B3694">
      <w:pPr>
        <w:pStyle w:val="a0"/>
        <w:rPr>
          <w:rtl/>
        </w:rPr>
      </w:pPr>
    </w:p>
    <w:p w14:paraId="2C993C4E" w14:textId="77777777" w:rsidR="00000000" w:rsidRDefault="003B3694">
      <w:pPr>
        <w:pStyle w:val="a0"/>
        <w:rPr>
          <w:rFonts w:hint="cs"/>
          <w:rtl/>
        </w:rPr>
      </w:pPr>
      <w:r>
        <w:rPr>
          <w:rFonts w:hint="cs"/>
          <w:rtl/>
        </w:rPr>
        <w:t>אני מבקשת שקט. אנא תמשיך. מי שצועק, אני אוציא אותו.</w:t>
      </w:r>
    </w:p>
    <w:p w14:paraId="0DAB4638" w14:textId="77777777" w:rsidR="00000000" w:rsidRDefault="003B3694">
      <w:pPr>
        <w:pStyle w:val="a0"/>
        <w:ind w:firstLine="0"/>
        <w:rPr>
          <w:rFonts w:hint="cs"/>
          <w:rtl/>
        </w:rPr>
      </w:pPr>
    </w:p>
    <w:p w14:paraId="7EB18990" w14:textId="77777777" w:rsidR="00000000" w:rsidRDefault="003B3694">
      <w:pPr>
        <w:pStyle w:val="-"/>
        <w:rPr>
          <w:rtl/>
        </w:rPr>
      </w:pPr>
      <w:bookmarkStart w:id="251" w:name="FS000000517T12_11_2003_14_06_40C"/>
      <w:bookmarkEnd w:id="251"/>
      <w:r>
        <w:rPr>
          <w:rtl/>
        </w:rPr>
        <w:t>שר המשפטים יוסף לפיד:</w:t>
      </w:r>
    </w:p>
    <w:p w14:paraId="7BF7547E" w14:textId="77777777" w:rsidR="00000000" w:rsidRDefault="003B3694">
      <w:pPr>
        <w:pStyle w:val="a0"/>
        <w:rPr>
          <w:rtl/>
        </w:rPr>
      </w:pPr>
    </w:p>
    <w:p w14:paraId="5A71574A" w14:textId="77777777" w:rsidR="00000000" w:rsidRDefault="003B3694">
      <w:pPr>
        <w:pStyle w:val="a0"/>
        <w:rPr>
          <w:rFonts w:hint="cs"/>
          <w:rtl/>
        </w:rPr>
      </w:pPr>
      <w:r>
        <w:rPr>
          <w:rFonts w:hint="cs"/>
          <w:rtl/>
        </w:rPr>
        <w:t>אנסה באמת לענות לגופו של עניין. אין שום מדינה בעולם שגיל ההצבעה מתחיל בה בגיל 16.</w:t>
      </w:r>
    </w:p>
    <w:p w14:paraId="492E92EA" w14:textId="77777777" w:rsidR="00000000" w:rsidRDefault="003B3694">
      <w:pPr>
        <w:pStyle w:val="a0"/>
        <w:ind w:firstLine="0"/>
        <w:rPr>
          <w:rFonts w:hint="cs"/>
          <w:rtl/>
        </w:rPr>
      </w:pPr>
    </w:p>
    <w:p w14:paraId="1AC6FD77" w14:textId="77777777" w:rsidR="00000000" w:rsidRDefault="003B3694">
      <w:pPr>
        <w:pStyle w:val="af0"/>
        <w:rPr>
          <w:rtl/>
        </w:rPr>
      </w:pPr>
      <w:r>
        <w:rPr>
          <w:rFonts w:hint="eastAsia"/>
          <w:rtl/>
        </w:rPr>
        <w:t>משה</w:t>
      </w:r>
      <w:r>
        <w:rPr>
          <w:rtl/>
        </w:rPr>
        <w:t xml:space="preserve"> גפני (י</w:t>
      </w:r>
      <w:r>
        <w:rPr>
          <w:rtl/>
        </w:rPr>
        <w:t>הדות התורה):</w:t>
      </w:r>
    </w:p>
    <w:p w14:paraId="5EF68BA1" w14:textId="77777777" w:rsidR="00000000" w:rsidRDefault="003B3694">
      <w:pPr>
        <w:pStyle w:val="a0"/>
        <w:rPr>
          <w:rFonts w:hint="cs"/>
          <w:rtl/>
        </w:rPr>
      </w:pPr>
    </w:p>
    <w:p w14:paraId="335791AE" w14:textId="77777777" w:rsidR="00000000" w:rsidRDefault="003B3694">
      <w:pPr>
        <w:pStyle w:val="a0"/>
        <w:rPr>
          <w:rFonts w:hint="cs"/>
          <w:rtl/>
        </w:rPr>
      </w:pPr>
      <w:r>
        <w:rPr>
          <w:rFonts w:hint="cs"/>
          <w:rtl/>
        </w:rPr>
        <w:t>אין שום מדינה בעולם שיש בה שר משפטים כמוך.</w:t>
      </w:r>
    </w:p>
    <w:p w14:paraId="417C9328" w14:textId="77777777" w:rsidR="00000000" w:rsidRDefault="003B3694">
      <w:pPr>
        <w:pStyle w:val="a0"/>
        <w:ind w:firstLine="0"/>
        <w:rPr>
          <w:rFonts w:hint="cs"/>
          <w:rtl/>
        </w:rPr>
      </w:pPr>
    </w:p>
    <w:p w14:paraId="6326424A" w14:textId="77777777" w:rsidR="00000000" w:rsidRDefault="003B3694">
      <w:pPr>
        <w:pStyle w:val="af1"/>
        <w:rPr>
          <w:rtl/>
        </w:rPr>
      </w:pPr>
      <w:r>
        <w:rPr>
          <w:rtl/>
        </w:rPr>
        <w:t>היו"ר אתי לבני:</w:t>
      </w:r>
    </w:p>
    <w:p w14:paraId="4DCA0C24" w14:textId="77777777" w:rsidR="00000000" w:rsidRDefault="003B3694">
      <w:pPr>
        <w:pStyle w:val="a0"/>
        <w:rPr>
          <w:rtl/>
        </w:rPr>
      </w:pPr>
    </w:p>
    <w:p w14:paraId="5B409333" w14:textId="77777777" w:rsidR="00000000" w:rsidRDefault="003B3694">
      <w:pPr>
        <w:pStyle w:val="a0"/>
        <w:rPr>
          <w:rFonts w:hint="cs"/>
          <w:rtl/>
        </w:rPr>
      </w:pPr>
      <w:r>
        <w:rPr>
          <w:rFonts w:hint="cs"/>
          <w:rtl/>
        </w:rPr>
        <w:t>חבר הכנסת גפני, פעם ראשונה.</w:t>
      </w:r>
    </w:p>
    <w:p w14:paraId="575BE85D" w14:textId="77777777" w:rsidR="00000000" w:rsidRDefault="003B3694">
      <w:pPr>
        <w:pStyle w:val="a0"/>
        <w:ind w:firstLine="0"/>
        <w:rPr>
          <w:rFonts w:hint="cs"/>
          <w:rtl/>
        </w:rPr>
      </w:pPr>
    </w:p>
    <w:p w14:paraId="7BEE13A5" w14:textId="77777777" w:rsidR="00000000" w:rsidRDefault="003B3694">
      <w:pPr>
        <w:pStyle w:val="-"/>
        <w:rPr>
          <w:rtl/>
        </w:rPr>
      </w:pPr>
      <w:bookmarkStart w:id="252" w:name="FS000000517T12_11_2003_14_07_46C"/>
      <w:bookmarkEnd w:id="252"/>
      <w:r>
        <w:rPr>
          <w:rtl/>
        </w:rPr>
        <w:t>שר המשפטים יוסף לפיד:</w:t>
      </w:r>
    </w:p>
    <w:p w14:paraId="7774954D" w14:textId="77777777" w:rsidR="00000000" w:rsidRDefault="003B3694">
      <w:pPr>
        <w:pStyle w:val="a0"/>
        <w:rPr>
          <w:rtl/>
        </w:rPr>
      </w:pPr>
    </w:p>
    <w:p w14:paraId="4E90AE9F" w14:textId="77777777" w:rsidR="00000000" w:rsidRDefault="003B3694">
      <w:pPr>
        <w:pStyle w:val="a0"/>
        <w:rPr>
          <w:rFonts w:hint="cs"/>
          <w:rtl/>
        </w:rPr>
      </w:pPr>
      <w:r>
        <w:rPr>
          <w:rFonts w:hint="cs"/>
          <w:rtl/>
        </w:rPr>
        <w:t>אין לזה תקדים. כמובן, אם אנחנו נבדוק מי תומך בהצעת חוק זו של האגודה, כמובן תומכים חברי הכנסת הערבים. אם תבדקו טוב מה המכנה המשותף</w:t>
      </w:r>
      <w:r>
        <w:rPr>
          <w:rFonts w:hint="cs"/>
          <w:rtl/>
        </w:rPr>
        <w:t xml:space="preserve"> שלהם, אז גם תבינו מדוע שתי המפלגות האלה רוצות בכך - - -</w:t>
      </w:r>
    </w:p>
    <w:p w14:paraId="1F87E926" w14:textId="77777777" w:rsidR="00000000" w:rsidRDefault="003B3694">
      <w:pPr>
        <w:pStyle w:val="a0"/>
        <w:ind w:firstLine="0"/>
        <w:rPr>
          <w:rFonts w:hint="cs"/>
          <w:rtl/>
        </w:rPr>
      </w:pPr>
    </w:p>
    <w:p w14:paraId="3C08130C" w14:textId="77777777" w:rsidR="00000000" w:rsidRDefault="003B3694">
      <w:pPr>
        <w:pStyle w:val="af0"/>
        <w:rPr>
          <w:rtl/>
        </w:rPr>
      </w:pPr>
      <w:r>
        <w:rPr>
          <w:rFonts w:hint="eastAsia"/>
          <w:rtl/>
        </w:rPr>
        <w:t>משה</w:t>
      </w:r>
      <w:r>
        <w:rPr>
          <w:rtl/>
        </w:rPr>
        <w:t xml:space="preserve"> גפני (יהדות התורה):</w:t>
      </w:r>
    </w:p>
    <w:p w14:paraId="1CCF8EB3" w14:textId="77777777" w:rsidR="00000000" w:rsidRDefault="003B3694">
      <w:pPr>
        <w:pStyle w:val="a0"/>
        <w:rPr>
          <w:rFonts w:hint="cs"/>
          <w:rtl/>
        </w:rPr>
      </w:pPr>
    </w:p>
    <w:p w14:paraId="61A22C9C" w14:textId="77777777" w:rsidR="00000000" w:rsidRDefault="003B3694">
      <w:pPr>
        <w:pStyle w:val="a0"/>
        <w:rPr>
          <w:rFonts w:hint="cs"/>
          <w:rtl/>
        </w:rPr>
      </w:pPr>
      <w:r>
        <w:rPr>
          <w:rFonts w:hint="cs"/>
          <w:rtl/>
        </w:rPr>
        <w:t>אתה גזען.</w:t>
      </w:r>
    </w:p>
    <w:p w14:paraId="259656BB" w14:textId="77777777" w:rsidR="00000000" w:rsidRDefault="003B3694">
      <w:pPr>
        <w:pStyle w:val="a0"/>
        <w:ind w:firstLine="0"/>
        <w:rPr>
          <w:rFonts w:hint="cs"/>
          <w:rtl/>
        </w:rPr>
      </w:pPr>
    </w:p>
    <w:p w14:paraId="138A19A8" w14:textId="77777777" w:rsidR="00000000" w:rsidRDefault="003B3694">
      <w:pPr>
        <w:pStyle w:val="-"/>
        <w:rPr>
          <w:rtl/>
        </w:rPr>
      </w:pPr>
      <w:bookmarkStart w:id="253" w:name="FS000000517T12_11_2003_14_08_52C"/>
      <w:bookmarkEnd w:id="253"/>
      <w:r>
        <w:rPr>
          <w:rtl/>
        </w:rPr>
        <w:t>שר המשפטים יוסף לפיד:</w:t>
      </w:r>
    </w:p>
    <w:p w14:paraId="3406EDB7" w14:textId="77777777" w:rsidR="00000000" w:rsidRDefault="003B3694">
      <w:pPr>
        <w:pStyle w:val="a0"/>
        <w:rPr>
          <w:rtl/>
        </w:rPr>
      </w:pPr>
    </w:p>
    <w:p w14:paraId="08DA5B5A" w14:textId="77777777" w:rsidR="00000000" w:rsidRDefault="003B3694">
      <w:pPr>
        <w:pStyle w:val="a0"/>
        <w:rPr>
          <w:rFonts w:hint="cs"/>
          <w:rtl/>
        </w:rPr>
      </w:pPr>
      <w:r>
        <w:rPr>
          <w:rFonts w:hint="cs"/>
          <w:rtl/>
        </w:rPr>
        <w:t>לא, זה לא עניין גזעני בכלל. זה עניין של ריבוי ילדים.</w:t>
      </w:r>
    </w:p>
    <w:p w14:paraId="3BEF4551" w14:textId="77777777" w:rsidR="00000000" w:rsidRDefault="003B3694">
      <w:pPr>
        <w:pStyle w:val="a0"/>
        <w:rPr>
          <w:rFonts w:hint="cs"/>
          <w:rtl/>
        </w:rPr>
      </w:pPr>
    </w:p>
    <w:p w14:paraId="6543020D" w14:textId="77777777" w:rsidR="00000000" w:rsidRDefault="003B3694">
      <w:pPr>
        <w:pStyle w:val="af0"/>
        <w:rPr>
          <w:rtl/>
        </w:rPr>
      </w:pPr>
      <w:r>
        <w:rPr>
          <w:rFonts w:hint="eastAsia"/>
          <w:rtl/>
        </w:rPr>
        <w:t>משה</w:t>
      </w:r>
      <w:r>
        <w:rPr>
          <w:rtl/>
        </w:rPr>
        <w:t xml:space="preserve"> גפני (יהדות התורה):</w:t>
      </w:r>
    </w:p>
    <w:p w14:paraId="56B28D74" w14:textId="77777777" w:rsidR="00000000" w:rsidRDefault="003B3694">
      <w:pPr>
        <w:pStyle w:val="a0"/>
        <w:rPr>
          <w:rFonts w:hint="cs"/>
          <w:rtl/>
        </w:rPr>
      </w:pPr>
    </w:p>
    <w:p w14:paraId="1AE98817" w14:textId="77777777" w:rsidR="00000000" w:rsidRDefault="003B3694">
      <w:pPr>
        <w:pStyle w:val="a0"/>
        <w:rPr>
          <w:rFonts w:hint="cs"/>
          <w:rtl/>
        </w:rPr>
      </w:pPr>
      <w:r>
        <w:rPr>
          <w:rFonts w:hint="cs"/>
          <w:rtl/>
        </w:rPr>
        <w:t>זה לא העניין - אתה, ככה נולדת.</w:t>
      </w:r>
    </w:p>
    <w:p w14:paraId="0C1691E1" w14:textId="77777777" w:rsidR="00000000" w:rsidRDefault="003B3694">
      <w:pPr>
        <w:pStyle w:val="a0"/>
        <w:ind w:firstLine="0"/>
        <w:rPr>
          <w:rFonts w:hint="cs"/>
          <w:rtl/>
        </w:rPr>
      </w:pPr>
    </w:p>
    <w:p w14:paraId="58E72F11" w14:textId="77777777" w:rsidR="00000000" w:rsidRDefault="003B3694">
      <w:pPr>
        <w:pStyle w:val="af1"/>
        <w:rPr>
          <w:rtl/>
        </w:rPr>
      </w:pPr>
      <w:r>
        <w:rPr>
          <w:rtl/>
        </w:rPr>
        <w:t>היו"ר אתי לבני:</w:t>
      </w:r>
    </w:p>
    <w:p w14:paraId="38058035" w14:textId="77777777" w:rsidR="00000000" w:rsidRDefault="003B3694">
      <w:pPr>
        <w:pStyle w:val="a0"/>
        <w:rPr>
          <w:rtl/>
        </w:rPr>
      </w:pPr>
    </w:p>
    <w:p w14:paraId="461453B6" w14:textId="77777777" w:rsidR="00000000" w:rsidRDefault="003B3694">
      <w:pPr>
        <w:pStyle w:val="a0"/>
        <w:rPr>
          <w:rFonts w:hint="cs"/>
          <w:rtl/>
        </w:rPr>
      </w:pPr>
      <w:r>
        <w:rPr>
          <w:rFonts w:hint="cs"/>
          <w:rtl/>
        </w:rPr>
        <w:t>חבר הכנסת ג</w:t>
      </w:r>
      <w:r>
        <w:rPr>
          <w:rFonts w:hint="cs"/>
          <w:rtl/>
        </w:rPr>
        <w:t>פני, תן לו לסיים את דבריו. חבר הכנסת גפני, פעם שנייה.</w:t>
      </w:r>
    </w:p>
    <w:p w14:paraId="14DC3A85" w14:textId="77777777" w:rsidR="00000000" w:rsidRDefault="003B3694">
      <w:pPr>
        <w:pStyle w:val="a0"/>
        <w:ind w:firstLine="0"/>
        <w:rPr>
          <w:rFonts w:hint="cs"/>
          <w:rtl/>
        </w:rPr>
      </w:pPr>
    </w:p>
    <w:p w14:paraId="5FBDCC24" w14:textId="77777777" w:rsidR="00000000" w:rsidRDefault="003B3694">
      <w:pPr>
        <w:pStyle w:val="af0"/>
        <w:rPr>
          <w:rtl/>
        </w:rPr>
      </w:pPr>
      <w:r>
        <w:rPr>
          <w:rFonts w:hint="eastAsia"/>
          <w:rtl/>
        </w:rPr>
        <w:t>דוד</w:t>
      </w:r>
      <w:r>
        <w:rPr>
          <w:rtl/>
        </w:rPr>
        <w:t xml:space="preserve"> אזולאי (ש"ס):</w:t>
      </w:r>
    </w:p>
    <w:p w14:paraId="0F4D7A64" w14:textId="77777777" w:rsidR="00000000" w:rsidRDefault="003B3694">
      <w:pPr>
        <w:pStyle w:val="a0"/>
        <w:rPr>
          <w:rFonts w:hint="cs"/>
          <w:rtl/>
        </w:rPr>
      </w:pPr>
    </w:p>
    <w:p w14:paraId="2A5D04BA" w14:textId="77777777" w:rsidR="00000000" w:rsidRDefault="003B3694">
      <w:pPr>
        <w:pStyle w:val="a0"/>
        <w:rPr>
          <w:rFonts w:hint="cs"/>
          <w:rtl/>
        </w:rPr>
      </w:pPr>
      <w:r>
        <w:rPr>
          <w:rFonts w:hint="cs"/>
          <w:rtl/>
        </w:rPr>
        <w:t>מה, אתה מאיים על היושב-ראש?</w:t>
      </w:r>
    </w:p>
    <w:p w14:paraId="4D8B2877" w14:textId="77777777" w:rsidR="00000000" w:rsidRDefault="003B3694">
      <w:pPr>
        <w:pStyle w:val="a0"/>
        <w:ind w:firstLine="0"/>
        <w:rPr>
          <w:rFonts w:hint="cs"/>
          <w:rtl/>
        </w:rPr>
      </w:pPr>
    </w:p>
    <w:p w14:paraId="6E9C2F59" w14:textId="77777777" w:rsidR="00000000" w:rsidRDefault="003B3694">
      <w:pPr>
        <w:pStyle w:val="-"/>
        <w:rPr>
          <w:rtl/>
        </w:rPr>
      </w:pPr>
      <w:bookmarkStart w:id="254" w:name="FS000000517T12_11_2003_14_10_24C"/>
      <w:bookmarkEnd w:id="254"/>
      <w:r>
        <w:rPr>
          <w:rtl/>
        </w:rPr>
        <w:t>שר המשפטים יוסף לפיד:</w:t>
      </w:r>
    </w:p>
    <w:p w14:paraId="78D16C87" w14:textId="77777777" w:rsidR="00000000" w:rsidRDefault="003B3694">
      <w:pPr>
        <w:pStyle w:val="a0"/>
        <w:rPr>
          <w:rtl/>
        </w:rPr>
      </w:pPr>
    </w:p>
    <w:p w14:paraId="153D7959" w14:textId="77777777" w:rsidR="00000000" w:rsidRDefault="003B3694">
      <w:pPr>
        <w:pStyle w:val="a0"/>
        <w:rPr>
          <w:rFonts w:hint="cs"/>
          <w:rtl/>
        </w:rPr>
      </w:pPr>
      <w:r>
        <w:rPr>
          <w:rFonts w:hint="cs"/>
          <w:rtl/>
        </w:rPr>
        <w:t>רבותי, אפילו גיל 18 הוא לא תמיד הגיל ההתחלתי של הצבעות. באירלנד, למשל, מצביעים רק מגיל 21.</w:t>
      </w:r>
    </w:p>
    <w:p w14:paraId="7264FA02" w14:textId="77777777" w:rsidR="00000000" w:rsidRDefault="003B3694">
      <w:pPr>
        <w:pStyle w:val="a0"/>
        <w:ind w:firstLine="0"/>
        <w:rPr>
          <w:rFonts w:hint="cs"/>
          <w:rtl/>
        </w:rPr>
      </w:pPr>
    </w:p>
    <w:p w14:paraId="26D82526" w14:textId="77777777" w:rsidR="00000000" w:rsidRDefault="003B3694">
      <w:pPr>
        <w:pStyle w:val="af0"/>
        <w:rPr>
          <w:rtl/>
        </w:rPr>
      </w:pPr>
      <w:r>
        <w:rPr>
          <w:rFonts w:hint="eastAsia"/>
          <w:rtl/>
        </w:rPr>
        <w:t>יצחק</w:t>
      </w:r>
      <w:r>
        <w:rPr>
          <w:rtl/>
        </w:rPr>
        <w:t xml:space="preserve"> כהן (ש"ס):</w:t>
      </w:r>
    </w:p>
    <w:p w14:paraId="4D15F78C" w14:textId="77777777" w:rsidR="00000000" w:rsidRDefault="003B3694">
      <w:pPr>
        <w:pStyle w:val="a0"/>
        <w:rPr>
          <w:rFonts w:hint="cs"/>
          <w:rtl/>
        </w:rPr>
      </w:pPr>
    </w:p>
    <w:p w14:paraId="5EC6A068" w14:textId="77777777" w:rsidR="00000000" w:rsidRDefault="003B3694">
      <w:pPr>
        <w:pStyle w:val="a0"/>
        <w:rPr>
          <w:rFonts w:hint="cs"/>
          <w:rtl/>
        </w:rPr>
      </w:pPr>
      <w:r>
        <w:rPr>
          <w:rFonts w:hint="cs"/>
          <w:rtl/>
        </w:rPr>
        <w:t>מה עם הונגריה?</w:t>
      </w:r>
    </w:p>
    <w:p w14:paraId="05049ADD" w14:textId="77777777" w:rsidR="00000000" w:rsidRDefault="003B3694">
      <w:pPr>
        <w:pStyle w:val="a0"/>
        <w:ind w:firstLine="0"/>
        <w:rPr>
          <w:rFonts w:hint="cs"/>
          <w:rtl/>
        </w:rPr>
      </w:pPr>
    </w:p>
    <w:p w14:paraId="1CB5C50A" w14:textId="77777777" w:rsidR="00000000" w:rsidRDefault="003B3694">
      <w:pPr>
        <w:pStyle w:val="-"/>
        <w:rPr>
          <w:rtl/>
        </w:rPr>
      </w:pPr>
      <w:bookmarkStart w:id="255" w:name="FS000000517T12_11_2003_14_11_19C"/>
      <w:bookmarkEnd w:id="255"/>
      <w:r>
        <w:rPr>
          <w:rtl/>
        </w:rPr>
        <w:t>שר המ</w:t>
      </w:r>
      <w:r>
        <w:rPr>
          <w:rtl/>
        </w:rPr>
        <w:t>שפטים יוסף לפיד:</w:t>
      </w:r>
    </w:p>
    <w:p w14:paraId="0454BF51" w14:textId="77777777" w:rsidR="00000000" w:rsidRDefault="003B3694">
      <w:pPr>
        <w:pStyle w:val="a0"/>
        <w:rPr>
          <w:rtl/>
        </w:rPr>
      </w:pPr>
    </w:p>
    <w:p w14:paraId="423C401F" w14:textId="77777777" w:rsidR="00000000" w:rsidRDefault="003B3694">
      <w:pPr>
        <w:pStyle w:val="a0"/>
        <w:rPr>
          <w:rFonts w:hint="cs"/>
          <w:rtl/>
        </w:rPr>
      </w:pPr>
      <w:r>
        <w:rPr>
          <w:rFonts w:hint="cs"/>
          <w:rtl/>
        </w:rPr>
        <w:t>ולכן הדבר הזה הוא חסר תקדים, חסר טעם. בגל 16 מדובר בקטינים, שאפילו אין להם אחריות משפטית מלאה למעשיהם, ואולי זאת הכוונה של המציע.</w:t>
      </w:r>
    </w:p>
    <w:p w14:paraId="1C74B9DC" w14:textId="77777777" w:rsidR="00000000" w:rsidRDefault="003B3694">
      <w:pPr>
        <w:pStyle w:val="a0"/>
        <w:ind w:firstLine="0"/>
        <w:rPr>
          <w:rFonts w:hint="cs"/>
          <w:rtl/>
        </w:rPr>
      </w:pPr>
    </w:p>
    <w:p w14:paraId="450AE32C" w14:textId="77777777" w:rsidR="00000000" w:rsidRDefault="003B3694">
      <w:pPr>
        <w:pStyle w:val="af0"/>
        <w:rPr>
          <w:rtl/>
        </w:rPr>
      </w:pPr>
      <w:r>
        <w:rPr>
          <w:rFonts w:hint="eastAsia"/>
          <w:rtl/>
        </w:rPr>
        <w:t>שאול</w:t>
      </w:r>
      <w:r>
        <w:rPr>
          <w:rtl/>
        </w:rPr>
        <w:t xml:space="preserve"> יהלום (מפד"ל):</w:t>
      </w:r>
    </w:p>
    <w:p w14:paraId="4DB9D5F1" w14:textId="77777777" w:rsidR="00000000" w:rsidRDefault="003B3694">
      <w:pPr>
        <w:pStyle w:val="a0"/>
        <w:rPr>
          <w:rFonts w:hint="cs"/>
          <w:rtl/>
        </w:rPr>
      </w:pPr>
    </w:p>
    <w:p w14:paraId="6D5158E9" w14:textId="77777777" w:rsidR="00000000" w:rsidRDefault="003B3694">
      <w:pPr>
        <w:pStyle w:val="a0"/>
        <w:ind w:left="719" w:firstLine="0"/>
        <w:rPr>
          <w:rFonts w:hint="cs"/>
          <w:rtl/>
        </w:rPr>
      </w:pPr>
      <w:r>
        <w:rPr>
          <w:rFonts w:hint="cs"/>
          <w:rtl/>
        </w:rPr>
        <w:t>- - -</w:t>
      </w:r>
    </w:p>
    <w:p w14:paraId="64CCE518" w14:textId="77777777" w:rsidR="00000000" w:rsidRDefault="003B3694">
      <w:pPr>
        <w:pStyle w:val="a0"/>
        <w:ind w:firstLine="0"/>
        <w:rPr>
          <w:rFonts w:hint="cs"/>
          <w:rtl/>
        </w:rPr>
      </w:pPr>
    </w:p>
    <w:p w14:paraId="237DACB3" w14:textId="77777777" w:rsidR="00000000" w:rsidRDefault="003B3694">
      <w:pPr>
        <w:pStyle w:val="-"/>
        <w:rPr>
          <w:rtl/>
        </w:rPr>
      </w:pPr>
      <w:bookmarkStart w:id="256" w:name="FS000000517T12_11_2003_14_13_05C"/>
      <w:bookmarkEnd w:id="256"/>
      <w:r>
        <w:rPr>
          <w:rtl/>
        </w:rPr>
        <w:t>שר המשפטים יוסף לפיד:</w:t>
      </w:r>
    </w:p>
    <w:p w14:paraId="275726D8" w14:textId="77777777" w:rsidR="00000000" w:rsidRDefault="003B3694">
      <w:pPr>
        <w:pStyle w:val="a0"/>
        <w:rPr>
          <w:rtl/>
        </w:rPr>
      </w:pPr>
    </w:p>
    <w:p w14:paraId="557A01D0" w14:textId="77777777" w:rsidR="00000000" w:rsidRDefault="003B3694">
      <w:pPr>
        <w:pStyle w:val="a0"/>
        <w:rPr>
          <w:rFonts w:hint="cs"/>
          <w:rtl/>
        </w:rPr>
      </w:pPr>
      <w:r>
        <w:rPr>
          <w:rFonts w:hint="cs"/>
          <w:rtl/>
        </w:rPr>
        <w:t>אנחנו חושבים שהשיקולים שהביאו להצעה זו אינם לעניין. השיק</w:t>
      </w:r>
      <w:r>
        <w:rPr>
          <w:rFonts w:hint="cs"/>
          <w:rtl/>
        </w:rPr>
        <w:t>ולים הם דמוגרפיים גרידא, הם לא מבוססים על שיקול דעת של ילד או של נער בן 16. הם מבוססים על תקווה לקבל עוד כמה קולות. הדבר הזה לא ראוי אפילו לשיקול דעת, ואני מבקש, גברתי, לדחות את ההצעה.</w:t>
      </w:r>
    </w:p>
    <w:p w14:paraId="44A45E21" w14:textId="77777777" w:rsidR="00000000" w:rsidRDefault="003B3694">
      <w:pPr>
        <w:pStyle w:val="a0"/>
        <w:ind w:firstLine="0"/>
        <w:rPr>
          <w:rFonts w:hint="cs"/>
          <w:rtl/>
        </w:rPr>
      </w:pPr>
    </w:p>
    <w:p w14:paraId="70BC0275" w14:textId="77777777" w:rsidR="00000000" w:rsidRDefault="003B3694">
      <w:pPr>
        <w:pStyle w:val="af0"/>
        <w:rPr>
          <w:rtl/>
        </w:rPr>
      </w:pPr>
      <w:r>
        <w:rPr>
          <w:rFonts w:hint="eastAsia"/>
          <w:rtl/>
        </w:rPr>
        <w:t>יעקב</w:t>
      </w:r>
      <w:r>
        <w:rPr>
          <w:rtl/>
        </w:rPr>
        <w:t xml:space="preserve"> ליצמן (יהדות התורה):</w:t>
      </w:r>
    </w:p>
    <w:p w14:paraId="77B746F9" w14:textId="77777777" w:rsidR="00000000" w:rsidRDefault="003B3694">
      <w:pPr>
        <w:pStyle w:val="a0"/>
        <w:rPr>
          <w:rFonts w:hint="cs"/>
          <w:rtl/>
        </w:rPr>
      </w:pPr>
    </w:p>
    <w:p w14:paraId="4D2AC40E" w14:textId="77777777" w:rsidR="00000000" w:rsidRDefault="003B3694">
      <w:pPr>
        <w:pStyle w:val="a0"/>
        <w:rPr>
          <w:rFonts w:hint="cs"/>
          <w:rtl/>
        </w:rPr>
      </w:pPr>
      <w:r>
        <w:rPr>
          <w:rFonts w:hint="cs"/>
          <w:rtl/>
        </w:rPr>
        <w:t>אמרת בהתחלה שכן.</w:t>
      </w:r>
    </w:p>
    <w:p w14:paraId="7CB021D4" w14:textId="77777777" w:rsidR="00000000" w:rsidRDefault="003B3694">
      <w:pPr>
        <w:pStyle w:val="a0"/>
        <w:rPr>
          <w:rFonts w:hint="cs"/>
          <w:rtl/>
        </w:rPr>
      </w:pPr>
    </w:p>
    <w:p w14:paraId="0C0EAC91" w14:textId="77777777" w:rsidR="00000000" w:rsidRDefault="003B3694">
      <w:pPr>
        <w:pStyle w:val="af1"/>
        <w:rPr>
          <w:rtl/>
        </w:rPr>
      </w:pPr>
      <w:r>
        <w:rPr>
          <w:rtl/>
        </w:rPr>
        <w:t>היו"ר אתי לבני:</w:t>
      </w:r>
    </w:p>
    <w:p w14:paraId="29FEF58B" w14:textId="77777777" w:rsidR="00000000" w:rsidRDefault="003B3694">
      <w:pPr>
        <w:pStyle w:val="a0"/>
        <w:rPr>
          <w:rtl/>
        </w:rPr>
      </w:pPr>
    </w:p>
    <w:p w14:paraId="351E982F" w14:textId="77777777" w:rsidR="00000000" w:rsidRDefault="003B3694">
      <w:pPr>
        <w:pStyle w:val="a0"/>
        <w:rPr>
          <w:rFonts w:hint="cs"/>
          <w:rtl/>
        </w:rPr>
      </w:pPr>
      <w:r>
        <w:rPr>
          <w:rFonts w:hint="cs"/>
          <w:rtl/>
        </w:rPr>
        <w:t>להסיר או</w:t>
      </w:r>
      <w:r>
        <w:rPr>
          <w:rFonts w:hint="cs"/>
          <w:rtl/>
        </w:rPr>
        <w:t>תה. תודה רבה. מי מבקש?</w:t>
      </w:r>
    </w:p>
    <w:p w14:paraId="71C10FDF" w14:textId="77777777" w:rsidR="00000000" w:rsidRDefault="003B3694">
      <w:pPr>
        <w:pStyle w:val="a0"/>
        <w:ind w:firstLine="0"/>
        <w:rPr>
          <w:rFonts w:hint="cs"/>
          <w:rtl/>
        </w:rPr>
      </w:pPr>
    </w:p>
    <w:p w14:paraId="168AE52F" w14:textId="77777777" w:rsidR="00000000" w:rsidRDefault="003B3694">
      <w:pPr>
        <w:pStyle w:val="af0"/>
        <w:rPr>
          <w:rtl/>
        </w:rPr>
      </w:pPr>
      <w:r>
        <w:rPr>
          <w:rFonts w:hint="eastAsia"/>
          <w:rtl/>
        </w:rPr>
        <w:t>משה</w:t>
      </w:r>
      <w:r>
        <w:rPr>
          <w:rtl/>
        </w:rPr>
        <w:t xml:space="preserve"> גפני (יהדות התורה):</w:t>
      </w:r>
    </w:p>
    <w:p w14:paraId="6987099F" w14:textId="77777777" w:rsidR="00000000" w:rsidRDefault="003B3694">
      <w:pPr>
        <w:pStyle w:val="a0"/>
        <w:rPr>
          <w:rFonts w:hint="cs"/>
          <w:rtl/>
        </w:rPr>
      </w:pPr>
    </w:p>
    <w:p w14:paraId="7C8918E3" w14:textId="77777777" w:rsidR="00000000" w:rsidRDefault="003B3694">
      <w:pPr>
        <w:pStyle w:val="a0"/>
        <w:rPr>
          <w:rFonts w:hint="cs"/>
          <w:rtl/>
        </w:rPr>
      </w:pPr>
      <w:r>
        <w:rPr>
          <w:rFonts w:hint="cs"/>
          <w:rtl/>
        </w:rPr>
        <w:t>הרב פרוש, תענה לו. תעשה לו חשבון. למה בתל-אביב קיבלה יהדות התורה 1,000 קולות יותר משינוי?</w:t>
      </w:r>
    </w:p>
    <w:p w14:paraId="328CAD88" w14:textId="77777777" w:rsidR="00000000" w:rsidRDefault="003B3694">
      <w:pPr>
        <w:pStyle w:val="a0"/>
        <w:ind w:firstLine="0"/>
        <w:rPr>
          <w:rFonts w:hint="cs"/>
          <w:rtl/>
        </w:rPr>
      </w:pPr>
    </w:p>
    <w:p w14:paraId="59EA17FE" w14:textId="77777777" w:rsidR="00000000" w:rsidRDefault="003B3694">
      <w:pPr>
        <w:pStyle w:val="af0"/>
        <w:rPr>
          <w:rtl/>
        </w:rPr>
      </w:pPr>
      <w:r>
        <w:rPr>
          <w:rFonts w:hint="eastAsia"/>
          <w:rtl/>
        </w:rPr>
        <w:t>יעקב</w:t>
      </w:r>
      <w:r>
        <w:rPr>
          <w:rtl/>
        </w:rPr>
        <w:t xml:space="preserve"> ליצמן (יהדות התורה):</w:t>
      </w:r>
    </w:p>
    <w:p w14:paraId="04A74019" w14:textId="77777777" w:rsidR="00000000" w:rsidRDefault="003B3694">
      <w:pPr>
        <w:pStyle w:val="a0"/>
        <w:rPr>
          <w:rFonts w:hint="cs"/>
          <w:rtl/>
        </w:rPr>
      </w:pPr>
    </w:p>
    <w:p w14:paraId="1F52A3E0" w14:textId="77777777" w:rsidR="00000000" w:rsidRDefault="003B3694">
      <w:pPr>
        <w:pStyle w:val="a0"/>
        <w:rPr>
          <w:rFonts w:hint="cs"/>
          <w:rtl/>
        </w:rPr>
      </w:pPr>
      <w:r>
        <w:rPr>
          <w:rFonts w:hint="cs"/>
          <w:rtl/>
        </w:rPr>
        <w:t xml:space="preserve">בשינקין. </w:t>
      </w:r>
    </w:p>
    <w:p w14:paraId="406582F8" w14:textId="77777777" w:rsidR="00000000" w:rsidRDefault="003B3694">
      <w:pPr>
        <w:pStyle w:val="a0"/>
        <w:ind w:firstLine="0"/>
        <w:rPr>
          <w:rFonts w:hint="cs"/>
          <w:rtl/>
        </w:rPr>
      </w:pPr>
    </w:p>
    <w:p w14:paraId="115E3F96" w14:textId="77777777" w:rsidR="00000000" w:rsidRDefault="003B3694">
      <w:pPr>
        <w:pStyle w:val="af0"/>
        <w:rPr>
          <w:rtl/>
        </w:rPr>
      </w:pPr>
      <w:r>
        <w:rPr>
          <w:rFonts w:hint="eastAsia"/>
          <w:rtl/>
        </w:rPr>
        <w:t>משה</w:t>
      </w:r>
      <w:r>
        <w:rPr>
          <w:rtl/>
        </w:rPr>
        <w:t xml:space="preserve"> גפני (יהדות התורה):</w:t>
      </w:r>
    </w:p>
    <w:p w14:paraId="67BA08A6" w14:textId="77777777" w:rsidR="00000000" w:rsidRDefault="003B3694">
      <w:pPr>
        <w:pStyle w:val="a0"/>
        <w:rPr>
          <w:rFonts w:hint="cs"/>
          <w:rtl/>
        </w:rPr>
      </w:pPr>
    </w:p>
    <w:p w14:paraId="66EABA1E" w14:textId="77777777" w:rsidR="00000000" w:rsidRDefault="003B3694">
      <w:pPr>
        <w:pStyle w:val="a0"/>
        <w:rPr>
          <w:rFonts w:hint="cs"/>
          <w:rtl/>
        </w:rPr>
      </w:pPr>
      <w:r>
        <w:rPr>
          <w:rFonts w:hint="cs"/>
          <w:rtl/>
        </w:rPr>
        <w:t>לא בבני-ברק, בתל-אביב.</w:t>
      </w:r>
    </w:p>
    <w:p w14:paraId="55F30DBA" w14:textId="77777777" w:rsidR="00000000" w:rsidRDefault="003B3694">
      <w:pPr>
        <w:pStyle w:val="a0"/>
        <w:rPr>
          <w:rFonts w:hint="cs"/>
          <w:rtl/>
        </w:rPr>
      </w:pPr>
    </w:p>
    <w:p w14:paraId="686289EF" w14:textId="77777777" w:rsidR="00000000" w:rsidRDefault="003B3694">
      <w:pPr>
        <w:pStyle w:val="af0"/>
        <w:rPr>
          <w:rtl/>
        </w:rPr>
      </w:pPr>
      <w:r>
        <w:rPr>
          <w:rFonts w:hint="eastAsia"/>
          <w:rtl/>
        </w:rPr>
        <w:t>אופיר</w:t>
      </w:r>
      <w:r>
        <w:rPr>
          <w:rtl/>
        </w:rPr>
        <w:t xml:space="preserve"> פינס-פז (העבודה-מימד):</w:t>
      </w:r>
    </w:p>
    <w:p w14:paraId="27528F36" w14:textId="77777777" w:rsidR="00000000" w:rsidRDefault="003B3694">
      <w:pPr>
        <w:pStyle w:val="a0"/>
        <w:rPr>
          <w:rFonts w:hint="cs"/>
          <w:rtl/>
        </w:rPr>
      </w:pPr>
    </w:p>
    <w:p w14:paraId="254CC7FC" w14:textId="77777777" w:rsidR="00000000" w:rsidRDefault="003B3694">
      <w:pPr>
        <w:pStyle w:val="a0"/>
        <w:rPr>
          <w:rFonts w:hint="cs"/>
          <w:rtl/>
        </w:rPr>
      </w:pPr>
      <w:r>
        <w:rPr>
          <w:rFonts w:hint="cs"/>
          <w:rtl/>
        </w:rPr>
        <w:t>הוד-השרון אמרת.</w:t>
      </w:r>
    </w:p>
    <w:p w14:paraId="0DA0DF53" w14:textId="77777777" w:rsidR="00000000" w:rsidRDefault="003B3694">
      <w:pPr>
        <w:pStyle w:val="a0"/>
        <w:ind w:firstLine="0"/>
        <w:rPr>
          <w:rFonts w:hint="cs"/>
          <w:rtl/>
        </w:rPr>
      </w:pPr>
    </w:p>
    <w:p w14:paraId="6FA41F48" w14:textId="77777777" w:rsidR="00000000" w:rsidRDefault="003B3694">
      <w:pPr>
        <w:pStyle w:val="af1"/>
        <w:rPr>
          <w:rtl/>
        </w:rPr>
      </w:pPr>
      <w:r>
        <w:rPr>
          <w:rtl/>
        </w:rPr>
        <w:t>היו"ר אתי לבני:</w:t>
      </w:r>
    </w:p>
    <w:p w14:paraId="06510CD7" w14:textId="77777777" w:rsidR="00000000" w:rsidRDefault="003B3694">
      <w:pPr>
        <w:pStyle w:val="a0"/>
        <w:rPr>
          <w:rtl/>
        </w:rPr>
      </w:pPr>
    </w:p>
    <w:p w14:paraId="6E6634FF" w14:textId="77777777" w:rsidR="00000000" w:rsidRDefault="003B3694">
      <w:pPr>
        <w:pStyle w:val="a0"/>
        <w:rPr>
          <w:rFonts w:hint="cs"/>
          <w:rtl/>
        </w:rPr>
      </w:pPr>
      <w:r>
        <w:rPr>
          <w:rFonts w:hint="cs"/>
          <w:rtl/>
        </w:rPr>
        <w:t>אנא התחל לדבר - הזמן.</w:t>
      </w:r>
    </w:p>
    <w:p w14:paraId="620C10DF" w14:textId="77777777" w:rsidR="00000000" w:rsidRDefault="003B3694">
      <w:pPr>
        <w:pStyle w:val="a0"/>
        <w:ind w:firstLine="0"/>
        <w:rPr>
          <w:rFonts w:hint="cs"/>
          <w:rtl/>
        </w:rPr>
      </w:pPr>
    </w:p>
    <w:p w14:paraId="03F02D22" w14:textId="77777777" w:rsidR="00000000" w:rsidRDefault="003B3694">
      <w:pPr>
        <w:pStyle w:val="a"/>
        <w:rPr>
          <w:rtl/>
        </w:rPr>
      </w:pPr>
      <w:bookmarkStart w:id="257" w:name="FS000000563T12_11_2003_14_18_47"/>
      <w:bookmarkStart w:id="258" w:name="_Toc69719350"/>
      <w:bookmarkEnd w:id="257"/>
      <w:r>
        <w:rPr>
          <w:rFonts w:hint="eastAsia"/>
          <w:rtl/>
        </w:rPr>
        <w:t>מאיר</w:t>
      </w:r>
      <w:r>
        <w:rPr>
          <w:rtl/>
        </w:rPr>
        <w:t xml:space="preserve"> פרוש (יהדות התורה):</w:t>
      </w:r>
      <w:bookmarkEnd w:id="258"/>
    </w:p>
    <w:p w14:paraId="300016F8" w14:textId="77777777" w:rsidR="00000000" w:rsidRDefault="003B3694">
      <w:pPr>
        <w:pStyle w:val="a0"/>
        <w:rPr>
          <w:rFonts w:hint="cs"/>
          <w:rtl/>
        </w:rPr>
      </w:pPr>
    </w:p>
    <w:p w14:paraId="0E7DE29E" w14:textId="77777777" w:rsidR="00000000" w:rsidRDefault="003B3694">
      <w:pPr>
        <w:pStyle w:val="a0"/>
        <w:rPr>
          <w:rFonts w:hint="cs"/>
          <w:rtl/>
        </w:rPr>
      </w:pPr>
      <w:r>
        <w:rPr>
          <w:rFonts w:hint="cs"/>
          <w:rtl/>
        </w:rPr>
        <w:t>אבל יש רעשים.</w:t>
      </w:r>
    </w:p>
    <w:p w14:paraId="0E6B758F" w14:textId="77777777" w:rsidR="00000000" w:rsidRDefault="003B3694">
      <w:pPr>
        <w:pStyle w:val="a0"/>
        <w:ind w:firstLine="0"/>
        <w:rPr>
          <w:rFonts w:hint="cs"/>
          <w:rtl/>
        </w:rPr>
      </w:pPr>
    </w:p>
    <w:p w14:paraId="4B899E3B" w14:textId="77777777" w:rsidR="00000000" w:rsidRDefault="003B3694">
      <w:pPr>
        <w:pStyle w:val="af0"/>
        <w:rPr>
          <w:rtl/>
        </w:rPr>
      </w:pPr>
      <w:r>
        <w:rPr>
          <w:rFonts w:hint="eastAsia"/>
          <w:rtl/>
        </w:rPr>
        <w:t>משה</w:t>
      </w:r>
      <w:r>
        <w:rPr>
          <w:rtl/>
        </w:rPr>
        <w:t xml:space="preserve"> גפני (יהדות התורה):</w:t>
      </w:r>
    </w:p>
    <w:p w14:paraId="79880882" w14:textId="77777777" w:rsidR="00000000" w:rsidRDefault="003B3694">
      <w:pPr>
        <w:pStyle w:val="a0"/>
        <w:rPr>
          <w:rFonts w:hint="cs"/>
          <w:rtl/>
        </w:rPr>
      </w:pPr>
    </w:p>
    <w:p w14:paraId="72BB6393" w14:textId="77777777" w:rsidR="00000000" w:rsidRDefault="003B3694">
      <w:pPr>
        <w:pStyle w:val="a0"/>
        <w:rPr>
          <w:rFonts w:hint="cs"/>
          <w:rtl/>
        </w:rPr>
      </w:pPr>
      <w:r>
        <w:rPr>
          <w:rFonts w:hint="cs"/>
          <w:rtl/>
        </w:rPr>
        <w:t>הם התמודדו בבני-ברק ולא עברו את אחוז החסימה.</w:t>
      </w:r>
    </w:p>
    <w:p w14:paraId="19E80474" w14:textId="77777777" w:rsidR="00000000" w:rsidRDefault="003B3694">
      <w:pPr>
        <w:pStyle w:val="a0"/>
        <w:ind w:firstLine="0"/>
        <w:rPr>
          <w:rFonts w:hint="cs"/>
          <w:rtl/>
        </w:rPr>
      </w:pPr>
    </w:p>
    <w:p w14:paraId="74FF87F7" w14:textId="77777777" w:rsidR="00000000" w:rsidRDefault="003B3694">
      <w:pPr>
        <w:pStyle w:val="-"/>
        <w:rPr>
          <w:rtl/>
        </w:rPr>
      </w:pPr>
      <w:r>
        <w:rPr>
          <w:rtl/>
        </w:rPr>
        <w:t>מאיר פרוש (יהדות התורה):</w:t>
      </w:r>
    </w:p>
    <w:p w14:paraId="0A1006EB" w14:textId="77777777" w:rsidR="00000000" w:rsidRDefault="003B3694">
      <w:pPr>
        <w:pStyle w:val="a0"/>
        <w:rPr>
          <w:rtl/>
        </w:rPr>
      </w:pPr>
    </w:p>
    <w:p w14:paraId="23E62656" w14:textId="77777777" w:rsidR="00000000" w:rsidRDefault="003B3694">
      <w:pPr>
        <w:pStyle w:val="a0"/>
        <w:ind w:firstLine="0"/>
        <w:rPr>
          <w:rFonts w:hint="cs"/>
          <w:rtl/>
        </w:rPr>
      </w:pPr>
      <w:r>
        <w:rPr>
          <w:rFonts w:hint="cs"/>
          <w:rtl/>
        </w:rPr>
        <w:tab/>
        <w:t>גברתי היושבת-ראש, חברי הכנסת, אני לא יודע במה להתחיל, אבל מ</w:t>
      </w:r>
      <w:r>
        <w:rPr>
          <w:rFonts w:hint="cs"/>
          <w:rtl/>
        </w:rPr>
        <w:t xml:space="preserve">אחר שיש לי רק חמש דקות, אני אשתדל לצמצם. </w:t>
      </w:r>
    </w:p>
    <w:p w14:paraId="4F597739" w14:textId="77777777" w:rsidR="00000000" w:rsidRDefault="003B3694">
      <w:pPr>
        <w:pStyle w:val="a0"/>
        <w:ind w:firstLine="0"/>
        <w:rPr>
          <w:rFonts w:hint="cs"/>
          <w:rtl/>
        </w:rPr>
      </w:pPr>
    </w:p>
    <w:p w14:paraId="363FB893" w14:textId="77777777" w:rsidR="00000000" w:rsidRDefault="003B3694">
      <w:pPr>
        <w:pStyle w:val="a0"/>
        <w:ind w:firstLine="720"/>
        <w:rPr>
          <w:rFonts w:hint="cs"/>
          <w:rtl/>
        </w:rPr>
      </w:pPr>
      <w:r>
        <w:rPr>
          <w:rFonts w:hint="cs"/>
          <w:rtl/>
        </w:rPr>
        <w:t xml:space="preserve">כוחו של טומי הוא לנסות לנגח ולהשמיץ. הוא אומר לחבר הכנסת, הרב גפני: אנחנו משתמשים בכסף שלנו. כאילו מה, אנחנו לא משתמשים בכסף שלנו. </w:t>
      </w:r>
    </w:p>
    <w:p w14:paraId="4598A456" w14:textId="77777777" w:rsidR="00000000" w:rsidRDefault="003B3694">
      <w:pPr>
        <w:pStyle w:val="a0"/>
        <w:ind w:firstLine="720"/>
        <w:rPr>
          <w:rFonts w:hint="cs"/>
          <w:rtl/>
        </w:rPr>
      </w:pPr>
    </w:p>
    <w:p w14:paraId="0BE55548" w14:textId="77777777" w:rsidR="00000000" w:rsidRDefault="003B3694">
      <w:pPr>
        <w:pStyle w:val="a0"/>
        <w:ind w:firstLine="720"/>
        <w:rPr>
          <w:rFonts w:hint="cs"/>
          <w:rtl/>
        </w:rPr>
      </w:pPr>
      <w:r>
        <w:rPr>
          <w:rFonts w:hint="cs"/>
          <w:rtl/>
        </w:rPr>
        <w:t xml:space="preserve">תגיד לי, שר המשפטים, אתה היית נבחר עם 15 מנדטים כאשר ראש הממשלה - ואתה נותן כך, </w:t>
      </w:r>
      <w:r>
        <w:rPr>
          <w:rFonts w:hint="cs"/>
          <w:rtl/>
        </w:rPr>
        <w:t>כשר המשפטים, שראש הממשלה ישתוק? עם איזו אג'נדה הלכת בבחירות? תראה מה שקרה לך ברשויות המקומיות. למה זה קורה לך? מכיוון שאתה לוקח כספים ייחודיי</w:t>
      </w:r>
      <w:r>
        <w:rPr>
          <w:rFonts w:hint="eastAsia"/>
          <w:rtl/>
        </w:rPr>
        <w:t>ם</w:t>
      </w:r>
      <w:r>
        <w:rPr>
          <w:rFonts w:hint="cs"/>
          <w:rtl/>
        </w:rPr>
        <w:t>, מכיוון שאתה מגן על ממלא-מקום ראש הממשלה, שתוקף את היועץ המשפטי לממשלה, כאילו רובינשטיין לא מתמצא בכלכלה, ואתה שו</w:t>
      </w:r>
      <w:r>
        <w:rPr>
          <w:rFonts w:hint="cs"/>
          <w:rtl/>
        </w:rPr>
        <w:t>תק. אתה שר המשפטים. אתה שותק כאשר משפחה מכובדת שותקת בחקירות. אתה שותק. זה מה שקיבלת. אלו תוצאות הבחירות. איך אמר לך הרב גפני? בתל-אביב יש לנו 1,000 קולות יותר מלשינוי. בתל-אביב. מה קרה לכם בכל הערים שלכם? כבר דיברנו על רמת-השרון.</w:t>
      </w:r>
    </w:p>
    <w:p w14:paraId="78055D0E" w14:textId="77777777" w:rsidR="00000000" w:rsidRDefault="003B3694">
      <w:pPr>
        <w:pStyle w:val="a0"/>
        <w:ind w:firstLine="0"/>
        <w:rPr>
          <w:rFonts w:hint="cs"/>
          <w:rtl/>
        </w:rPr>
      </w:pPr>
    </w:p>
    <w:p w14:paraId="00CFE13E" w14:textId="77777777" w:rsidR="00000000" w:rsidRDefault="003B3694">
      <w:pPr>
        <w:pStyle w:val="af0"/>
        <w:rPr>
          <w:rtl/>
        </w:rPr>
      </w:pPr>
    </w:p>
    <w:p w14:paraId="4200C471" w14:textId="77777777" w:rsidR="00000000" w:rsidRDefault="003B3694">
      <w:pPr>
        <w:pStyle w:val="af0"/>
        <w:rPr>
          <w:rtl/>
        </w:rPr>
      </w:pPr>
      <w:r>
        <w:rPr>
          <w:rFonts w:hint="eastAsia"/>
          <w:rtl/>
        </w:rPr>
        <w:t>משה</w:t>
      </w:r>
      <w:r>
        <w:rPr>
          <w:rtl/>
        </w:rPr>
        <w:t xml:space="preserve"> גפני (יהדות התורה):</w:t>
      </w:r>
    </w:p>
    <w:p w14:paraId="327CF061" w14:textId="77777777" w:rsidR="00000000" w:rsidRDefault="003B3694">
      <w:pPr>
        <w:pStyle w:val="a0"/>
        <w:rPr>
          <w:rFonts w:hint="cs"/>
          <w:rtl/>
        </w:rPr>
      </w:pPr>
    </w:p>
    <w:p w14:paraId="7E1E898F" w14:textId="77777777" w:rsidR="00000000" w:rsidRDefault="003B3694">
      <w:pPr>
        <w:pStyle w:val="a0"/>
        <w:rPr>
          <w:rFonts w:hint="cs"/>
          <w:rtl/>
        </w:rPr>
      </w:pPr>
      <w:r>
        <w:rPr>
          <w:rFonts w:hint="cs"/>
          <w:rtl/>
        </w:rPr>
        <w:t>ברעננה יש לנו כפול מהם.</w:t>
      </w:r>
    </w:p>
    <w:p w14:paraId="7490285C" w14:textId="77777777" w:rsidR="00000000" w:rsidRDefault="003B3694">
      <w:pPr>
        <w:pStyle w:val="a0"/>
        <w:ind w:firstLine="0"/>
        <w:rPr>
          <w:rFonts w:hint="cs"/>
          <w:rtl/>
        </w:rPr>
      </w:pPr>
    </w:p>
    <w:p w14:paraId="59694389" w14:textId="77777777" w:rsidR="00000000" w:rsidRDefault="003B3694">
      <w:pPr>
        <w:pStyle w:val="-"/>
        <w:rPr>
          <w:rtl/>
        </w:rPr>
      </w:pPr>
      <w:bookmarkStart w:id="259" w:name="FS000000563T12_11_2003_14_24_22C"/>
      <w:bookmarkEnd w:id="259"/>
      <w:r>
        <w:rPr>
          <w:rtl/>
        </w:rPr>
        <w:t>מאיר פרוש (יהדות התורה):</w:t>
      </w:r>
    </w:p>
    <w:p w14:paraId="3650D130" w14:textId="77777777" w:rsidR="00000000" w:rsidRDefault="003B3694">
      <w:pPr>
        <w:pStyle w:val="a0"/>
        <w:rPr>
          <w:rtl/>
        </w:rPr>
      </w:pPr>
    </w:p>
    <w:p w14:paraId="5575DFED" w14:textId="77777777" w:rsidR="00000000" w:rsidRDefault="003B3694">
      <w:pPr>
        <w:pStyle w:val="a0"/>
        <w:rPr>
          <w:rFonts w:hint="cs"/>
          <w:rtl/>
        </w:rPr>
      </w:pPr>
      <w:r>
        <w:rPr>
          <w:rFonts w:hint="cs"/>
          <w:rtl/>
        </w:rPr>
        <w:t xml:space="preserve">הוא ניסה לפגוע. כאילו הרב גפני משתמש בכסף שלך? מה, אתה בעל-הבית על הכסף? </w:t>
      </w:r>
    </w:p>
    <w:p w14:paraId="261C577F" w14:textId="77777777" w:rsidR="00000000" w:rsidRDefault="003B3694">
      <w:pPr>
        <w:pStyle w:val="a0"/>
        <w:rPr>
          <w:rFonts w:hint="cs"/>
          <w:rtl/>
        </w:rPr>
      </w:pPr>
    </w:p>
    <w:p w14:paraId="28557928" w14:textId="77777777" w:rsidR="00000000" w:rsidRDefault="003B3694">
      <w:pPr>
        <w:pStyle w:val="a0"/>
        <w:rPr>
          <w:rFonts w:hint="cs"/>
          <w:rtl/>
        </w:rPr>
      </w:pPr>
      <w:r>
        <w:rPr>
          <w:rFonts w:hint="cs"/>
          <w:rtl/>
        </w:rPr>
        <w:t>אבל אני חייב להתנצל בפני ראש הממשלה. אמרתי שראש הממשלה אמר מראש שהוא לא יבקר באשקלון, והוא לא רוצה להתערב שם. פעמיים? שלוש פעמים</w:t>
      </w:r>
      <w:r>
        <w:rPr>
          <w:rFonts w:hint="cs"/>
          <w:rtl/>
        </w:rPr>
        <w:t xml:space="preserve"> הוא היה שם, באשקלון, ותראו מה קרה. ואני אומר לכם, שבתאי צור הוא ראש עיר טוב. אנשים אמרו לנו: אי-אפשר אתם, הם מחוברים לשינוי. גרורה של שינוי הפכו להיות. אני חייב לתקן את זה.</w:t>
      </w:r>
    </w:p>
    <w:p w14:paraId="7215BB16" w14:textId="77777777" w:rsidR="00000000" w:rsidRDefault="003B3694">
      <w:pPr>
        <w:pStyle w:val="a0"/>
        <w:rPr>
          <w:rFonts w:hint="cs"/>
          <w:rtl/>
        </w:rPr>
      </w:pPr>
    </w:p>
    <w:p w14:paraId="46B726BD" w14:textId="77777777" w:rsidR="00000000" w:rsidRDefault="003B3694">
      <w:pPr>
        <w:pStyle w:val="a0"/>
        <w:rPr>
          <w:rFonts w:hint="cs"/>
          <w:rtl/>
        </w:rPr>
      </w:pPr>
      <w:r>
        <w:rPr>
          <w:rFonts w:hint="cs"/>
          <w:rtl/>
        </w:rPr>
        <w:t>לא הזכרתי את בת-ים. מה קרה בבת-ים? השר פריצקי, לא הזכרתי את גדרה.</w:t>
      </w:r>
    </w:p>
    <w:p w14:paraId="7B56024A" w14:textId="77777777" w:rsidR="00000000" w:rsidRDefault="003B3694">
      <w:pPr>
        <w:pStyle w:val="a0"/>
        <w:ind w:firstLine="0"/>
        <w:rPr>
          <w:rFonts w:hint="cs"/>
          <w:rtl/>
        </w:rPr>
      </w:pPr>
    </w:p>
    <w:p w14:paraId="2DA2C4B9" w14:textId="77777777" w:rsidR="00000000" w:rsidRDefault="003B3694">
      <w:pPr>
        <w:pStyle w:val="af0"/>
        <w:rPr>
          <w:rtl/>
        </w:rPr>
      </w:pPr>
      <w:r>
        <w:rPr>
          <w:rFonts w:hint="eastAsia"/>
          <w:rtl/>
        </w:rPr>
        <w:t>אברהם</w:t>
      </w:r>
      <w:r>
        <w:rPr>
          <w:rtl/>
        </w:rPr>
        <w:t xml:space="preserve"> בייגה שו</w:t>
      </w:r>
      <w:r>
        <w:rPr>
          <w:rtl/>
        </w:rPr>
        <w:t>חט (העבודה-מימד):</w:t>
      </w:r>
    </w:p>
    <w:p w14:paraId="5861C027" w14:textId="77777777" w:rsidR="00000000" w:rsidRDefault="003B3694">
      <w:pPr>
        <w:pStyle w:val="a0"/>
        <w:rPr>
          <w:rFonts w:hint="cs"/>
          <w:rtl/>
        </w:rPr>
      </w:pPr>
    </w:p>
    <w:p w14:paraId="391574EE" w14:textId="77777777" w:rsidR="00000000" w:rsidRDefault="003B3694">
      <w:pPr>
        <w:pStyle w:val="a0"/>
        <w:rPr>
          <w:rFonts w:hint="cs"/>
          <w:rtl/>
        </w:rPr>
      </w:pPr>
      <w:r>
        <w:rPr>
          <w:rFonts w:hint="cs"/>
          <w:rtl/>
        </w:rPr>
        <w:t>נהרייה.</w:t>
      </w:r>
    </w:p>
    <w:p w14:paraId="0733A35C" w14:textId="77777777" w:rsidR="00000000" w:rsidRDefault="003B3694">
      <w:pPr>
        <w:pStyle w:val="a0"/>
        <w:ind w:firstLine="0"/>
        <w:rPr>
          <w:rFonts w:hint="cs"/>
          <w:rtl/>
        </w:rPr>
      </w:pPr>
    </w:p>
    <w:p w14:paraId="630EAC2E" w14:textId="77777777" w:rsidR="00000000" w:rsidRDefault="003B3694">
      <w:pPr>
        <w:pStyle w:val="-"/>
        <w:rPr>
          <w:rtl/>
        </w:rPr>
      </w:pPr>
      <w:bookmarkStart w:id="260" w:name="FS000000563T12_11_2003_14_27_14C"/>
      <w:bookmarkEnd w:id="260"/>
      <w:r>
        <w:rPr>
          <w:rtl/>
        </w:rPr>
        <w:t>מאיר פרוש (יהדות התורה):</w:t>
      </w:r>
    </w:p>
    <w:p w14:paraId="44F03D8C" w14:textId="77777777" w:rsidR="00000000" w:rsidRDefault="003B3694">
      <w:pPr>
        <w:pStyle w:val="a0"/>
        <w:rPr>
          <w:rtl/>
        </w:rPr>
      </w:pPr>
    </w:p>
    <w:p w14:paraId="4F75FFB9" w14:textId="77777777" w:rsidR="00000000" w:rsidRDefault="003B3694">
      <w:pPr>
        <w:pStyle w:val="a0"/>
        <w:rPr>
          <w:rFonts w:hint="cs"/>
          <w:rtl/>
        </w:rPr>
      </w:pPr>
      <w:r>
        <w:rPr>
          <w:rFonts w:hint="cs"/>
          <w:rtl/>
        </w:rPr>
        <w:t xml:space="preserve">אני רוצה לומר, יוסי אלול מחצור היה פעם מפא"יניק, כמו אלברט ארז. הוא חשב </w:t>
      </w:r>
      <w:r>
        <w:rPr>
          <w:rtl/>
        </w:rPr>
        <w:t>–</w:t>
      </w:r>
      <w:r>
        <w:rPr>
          <w:rFonts w:hint="cs"/>
          <w:rtl/>
        </w:rPr>
        <w:t xml:space="preserve"> דוד לוי אמר לו: תהיה ליכודניק, יהיה בסדר. תראו מה קרה בחצור. גם שם הליכוד הפסיד, בהוד-השרון, בגדרה. העם מואס בליכוד. העם מואס במ</w:t>
      </w:r>
      <w:r>
        <w:rPr>
          <w:rFonts w:hint="cs"/>
          <w:rtl/>
        </w:rPr>
        <w:t>ושחתים של שינוי. נמאסתם, מספיק.</w:t>
      </w:r>
    </w:p>
    <w:p w14:paraId="7CE02A34" w14:textId="77777777" w:rsidR="00000000" w:rsidRDefault="003B3694">
      <w:pPr>
        <w:pStyle w:val="a0"/>
        <w:ind w:firstLine="0"/>
        <w:rPr>
          <w:rFonts w:hint="cs"/>
          <w:rtl/>
        </w:rPr>
      </w:pPr>
    </w:p>
    <w:p w14:paraId="3EC01077" w14:textId="77777777" w:rsidR="00000000" w:rsidRDefault="003B3694">
      <w:pPr>
        <w:pStyle w:val="af1"/>
        <w:rPr>
          <w:rtl/>
        </w:rPr>
      </w:pPr>
      <w:r>
        <w:rPr>
          <w:rtl/>
        </w:rPr>
        <w:t>היו"ר אתי לבני:</w:t>
      </w:r>
    </w:p>
    <w:p w14:paraId="69447D92" w14:textId="77777777" w:rsidR="00000000" w:rsidRDefault="003B3694">
      <w:pPr>
        <w:pStyle w:val="a0"/>
        <w:rPr>
          <w:rtl/>
        </w:rPr>
      </w:pPr>
    </w:p>
    <w:p w14:paraId="039229CD" w14:textId="77777777" w:rsidR="00000000" w:rsidRDefault="003B3694">
      <w:pPr>
        <w:pStyle w:val="a0"/>
        <w:rPr>
          <w:rFonts w:hint="cs"/>
          <w:rtl/>
        </w:rPr>
      </w:pPr>
      <w:r>
        <w:rPr>
          <w:rFonts w:hint="cs"/>
          <w:rtl/>
        </w:rPr>
        <w:t>תודה רבה.</w:t>
      </w:r>
    </w:p>
    <w:p w14:paraId="195A5632" w14:textId="77777777" w:rsidR="00000000" w:rsidRDefault="003B3694">
      <w:pPr>
        <w:pStyle w:val="a0"/>
        <w:rPr>
          <w:rFonts w:hint="cs"/>
          <w:rtl/>
        </w:rPr>
      </w:pPr>
    </w:p>
    <w:p w14:paraId="39A982E6" w14:textId="77777777" w:rsidR="00000000" w:rsidRDefault="003B3694">
      <w:pPr>
        <w:pStyle w:val="a0"/>
        <w:rPr>
          <w:rFonts w:hint="cs"/>
          <w:rtl/>
        </w:rPr>
      </w:pPr>
      <w:r>
        <w:rPr>
          <w:rFonts w:hint="cs"/>
          <w:rtl/>
        </w:rPr>
        <w:t>אנחנו עוברים להצבעה. מי בעד?</w:t>
      </w:r>
    </w:p>
    <w:p w14:paraId="370F7704" w14:textId="77777777" w:rsidR="00000000" w:rsidRDefault="003B3694">
      <w:pPr>
        <w:pStyle w:val="a0"/>
        <w:rPr>
          <w:rFonts w:hint="cs"/>
          <w:rtl/>
        </w:rPr>
      </w:pPr>
    </w:p>
    <w:p w14:paraId="6755968A" w14:textId="77777777" w:rsidR="00000000" w:rsidRDefault="003B3694">
      <w:pPr>
        <w:pStyle w:val="ab"/>
        <w:bidi/>
        <w:rPr>
          <w:rFonts w:hint="cs"/>
          <w:rtl/>
        </w:rPr>
      </w:pPr>
      <w:r>
        <w:rPr>
          <w:rFonts w:hint="cs"/>
          <w:rtl/>
        </w:rPr>
        <w:t>הצבעה מס' 123</w:t>
      </w:r>
    </w:p>
    <w:p w14:paraId="597D0DEA" w14:textId="77777777" w:rsidR="00000000" w:rsidRDefault="003B3694">
      <w:pPr>
        <w:pStyle w:val="a0"/>
        <w:rPr>
          <w:rFonts w:hint="cs"/>
          <w:rtl/>
        </w:rPr>
      </w:pPr>
    </w:p>
    <w:p w14:paraId="2D8BA56C" w14:textId="77777777" w:rsidR="00000000" w:rsidRDefault="003B3694">
      <w:pPr>
        <w:pStyle w:val="ac"/>
        <w:bidi/>
        <w:rPr>
          <w:rFonts w:hint="cs"/>
          <w:rtl/>
        </w:rPr>
      </w:pPr>
      <w:r>
        <w:rPr>
          <w:rFonts w:hint="cs"/>
          <w:rtl/>
        </w:rPr>
        <w:t>בעד ההצעה להעביר את הצעת החוק לדיון מוקדם בוועדה - 11</w:t>
      </w:r>
    </w:p>
    <w:p w14:paraId="6155EAC9" w14:textId="77777777" w:rsidR="00000000" w:rsidRDefault="003B3694">
      <w:pPr>
        <w:pStyle w:val="ac"/>
        <w:bidi/>
        <w:rPr>
          <w:rFonts w:hint="cs"/>
          <w:rtl/>
        </w:rPr>
      </w:pPr>
      <w:r>
        <w:rPr>
          <w:rFonts w:hint="cs"/>
          <w:rtl/>
        </w:rPr>
        <w:t>בעד ההצעה להסיר מסדר-היום את הצעת החוק - 57</w:t>
      </w:r>
    </w:p>
    <w:p w14:paraId="381D16F5" w14:textId="77777777" w:rsidR="00000000" w:rsidRDefault="003B3694">
      <w:pPr>
        <w:pStyle w:val="ac"/>
        <w:bidi/>
        <w:rPr>
          <w:rFonts w:hint="cs"/>
          <w:rtl/>
        </w:rPr>
      </w:pPr>
      <w:r>
        <w:rPr>
          <w:rFonts w:hint="cs"/>
          <w:rtl/>
        </w:rPr>
        <w:t>נמנעים - 1</w:t>
      </w:r>
    </w:p>
    <w:p w14:paraId="4F068B19" w14:textId="77777777" w:rsidR="00000000" w:rsidRDefault="003B3694">
      <w:pPr>
        <w:pStyle w:val="ad"/>
        <w:bidi/>
        <w:rPr>
          <w:rFonts w:hint="cs"/>
          <w:rtl/>
        </w:rPr>
      </w:pPr>
      <w:r>
        <w:rPr>
          <w:rFonts w:hint="cs"/>
          <w:rtl/>
        </w:rPr>
        <w:t>ההצעה להסיר מסדר-היום את הצעת חוק-יסוד: ה</w:t>
      </w:r>
      <w:r>
        <w:rPr>
          <w:rFonts w:hint="cs"/>
          <w:rtl/>
        </w:rPr>
        <w:t>כנסת (תיקון - גיל הבוחר) נתקבלה.</w:t>
      </w:r>
    </w:p>
    <w:p w14:paraId="49130C9B" w14:textId="77777777" w:rsidR="00000000" w:rsidRDefault="003B3694">
      <w:pPr>
        <w:pStyle w:val="a0"/>
        <w:rPr>
          <w:rFonts w:hint="cs"/>
          <w:rtl/>
        </w:rPr>
      </w:pPr>
    </w:p>
    <w:p w14:paraId="7AD77DEE" w14:textId="77777777" w:rsidR="00000000" w:rsidRDefault="003B3694">
      <w:pPr>
        <w:pStyle w:val="af1"/>
        <w:rPr>
          <w:rtl/>
        </w:rPr>
      </w:pPr>
      <w:r>
        <w:rPr>
          <w:rtl/>
        </w:rPr>
        <w:t>היו"ר אתי לבני:</w:t>
      </w:r>
    </w:p>
    <w:p w14:paraId="38071BAE" w14:textId="77777777" w:rsidR="00000000" w:rsidRDefault="003B3694">
      <w:pPr>
        <w:pStyle w:val="a0"/>
        <w:rPr>
          <w:rtl/>
        </w:rPr>
      </w:pPr>
    </w:p>
    <w:p w14:paraId="03BDC4BF" w14:textId="77777777" w:rsidR="00000000" w:rsidRDefault="003B3694">
      <w:pPr>
        <w:pStyle w:val="a0"/>
        <w:rPr>
          <w:rFonts w:hint="cs"/>
          <w:rtl/>
        </w:rPr>
      </w:pPr>
      <w:r>
        <w:rPr>
          <w:rFonts w:hint="cs"/>
          <w:rtl/>
        </w:rPr>
        <w:t>בעד - 11, נגד - 57, נמנעים - 1. ההצעה מוסרת.</w:t>
      </w:r>
    </w:p>
    <w:p w14:paraId="22318165" w14:textId="77777777" w:rsidR="00000000" w:rsidRDefault="003B3694">
      <w:pPr>
        <w:pStyle w:val="a0"/>
        <w:rPr>
          <w:rFonts w:hint="cs"/>
          <w:rtl/>
        </w:rPr>
      </w:pPr>
    </w:p>
    <w:p w14:paraId="603DC765" w14:textId="77777777" w:rsidR="00000000" w:rsidRDefault="003B3694">
      <w:pPr>
        <w:pStyle w:val="af0"/>
        <w:rPr>
          <w:rtl/>
        </w:rPr>
      </w:pPr>
      <w:r>
        <w:rPr>
          <w:rFonts w:hint="eastAsia"/>
          <w:rtl/>
        </w:rPr>
        <w:t>משה</w:t>
      </w:r>
      <w:r>
        <w:rPr>
          <w:rtl/>
        </w:rPr>
        <w:t xml:space="preserve"> גפני (יהדות התורה):</w:t>
      </w:r>
    </w:p>
    <w:p w14:paraId="3D176760" w14:textId="77777777" w:rsidR="00000000" w:rsidRDefault="003B3694">
      <w:pPr>
        <w:pStyle w:val="a0"/>
        <w:rPr>
          <w:rFonts w:hint="cs"/>
          <w:rtl/>
        </w:rPr>
      </w:pPr>
    </w:p>
    <w:p w14:paraId="45E5A71D" w14:textId="77777777" w:rsidR="00000000" w:rsidRDefault="003B3694">
      <w:pPr>
        <w:pStyle w:val="a0"/>
        <w:rPr>
          <w:rFonts w:hint="cs"/>
          <w:rtl/>
        </w:rPr>
      </w:pPr>
      <w:r>
        <w:rPr>
          <w:rFonts w:hint="cs"/>
          <w:rtl/>
        </w:rPr>
        <w:t>לא משנה - - -</w:t>
      </w:r>
    </w:p>
    <w:p w14:paraId="1648EA31" w14:textId="77777777" w:rsidR="00000000" w:rsidRDefault="003B3694">
      <w:pPr>
        <w:pStyle w:val="a0"/>
        <w:rPr>
          <w:rFonts w:hint="cs"/>
          <w:rtl/>
        </w:rPr>
      </w:pPr>
    </w:p>
    <w:p w14:paraId="064D0770" w14:textId="77777777" w:rsidR="00000000" w:rsidRDefault="003B3694">
      <w:pPr>
        <w:pStyle w:val="af0"/>
        <w:rPr>
          <w:rtl/>
        </w:rPr>
      </w:pPr>
      <w:r>
        <w:rPr>
          <w:rFonts w:hint="eastAsia"/>
          <w:rtl/>
        </w:rPr>
        <w:t>יולי</w:t>
      </w:r>
      <w:r>
        <w:rPr>
          <w:rtl/>
        </w:rPr>
        <w:t>-יואל אדלשטיין (הליכוד):</w:t>
      </w:r>
    </w:p>
    <w:p w14:paraId="5422F88D" w14:textId="77777777" w:rsidR="00000000" w:rsidRDefault="003B3694">
      <w:pPr>
        <w:pStyle w:val="a0"/>
        <w:rPr>
          <w:rFonts w:hint="cs"/>
          <w:rtl/>
        </w:rPr>
      </w:pPr>
    </w:p>
    <w:p w14:paraId="5CA62126" w14:textId="77777777" w:rsidR="00000000" w:rsidRDefault="003B3694">
      <w:pPr>
        <w:pStyle w:val="a0"/>
        <w:rPr>
          <w:rFonts w:hint="cs"/>
          <w:rtl/>
        </w:rPr>
      </w:pPr>
      <w:r>
        <w:rPr>
          <w:rFonts w:hint="cs"/>
          <w:rtl/>
        </w:rPr>
        <w:t>זה בגלל - - -</w:t>
      </w:r>
    </w:p>
    <w:p w14:paraId="6C52862B" w14:textId="77777777" w:rsidR="00000000" w:rsidRDefault="003B3694">
      <w:pPr>
        <w:pStyle w:val="a2"/>
        <w:rPr>
          <w:rFonts w:hint="cs"/>
          <w:rtl/>
        </w:rPr>
      </w:pPr>
    </w:p>
    <w:p w14:paraId="34F217E2" w14:textId="77777777" w:rsidR="00000000" w:rsidRDefault="003B3694">
      <w:pPr>
        <w:pStyle w:val="a0"/>
        <w:rPr>
          <w:rFonts w:hint="cs"/>
          <w:rtl/>
        </w:rPr>
      </w:pPr>
    </w:p>
    <w:p w14:paraId="468B011C" w14:textId="77777777" w:rsidR="00000000" w:rsidRDefault="003B3694">
      <w:pPr>
        <w:pStyle w:val="a2"/>
        <w:rPr>
          <w:rFonts w:hint="cs"/>
          <w:rtl/>
        </w:rPr>
      </w:pPr>
      <w:bookmarkStart w:id="261" w:name="CS16994FI0016994T12_11_2003_14_19_08"/>
      <w:bookmarkStart w:id="262" w:name="_Toc69719351"/>
      <w:bookmarkEnd w:id="261"/>
      <w:r>
        <w:rPr>
          <w:rtl/>
        </w:rPr>
        <w:t>הצ</w:t>
      </w:r>
      <w:r>
        <w:rPr>
          <w:rFonts w:hint="cs"/>
          <w:rtl/>
        </w:rPr>
        <w:t>עת חוק</w:t>
      </w:r>
      <w:r>
        <w:rPr>
          <w:rtl/>
        </w:rPr>
        <w:t xml:space="preserve"> לתיקון פקודת הבטיחות בעבודה [נוסח חדש] </w:t>
      </w:r>
      <w:r>
        <w:rPr>
          <w:rFonts w:hint="cs"/>
          <w:rtl/>
        </w:rPr>
        <w:br/>
      </w:r>
      <w:r>
        <w:rPr>
          <w:rtl/>
        </w:rPr>
        <w:t>(תיקון - דרגנוע), התשס"ג</w:t>
      </w:r>
      <w:r>
        <w:rPr>
          <w:rtl/>
        </w:rPr>
        <w:t>-2003</w:t>
      </w:r>
      <w:bookmarkEnd w:id="262"/>
    </w:p>
    <w:p w14:paraId="5DB65800" w14:textId="77777777" w:rsidR="00000000" w:rsidRDefault="003B3694">
      <w:pPr>
        <w:pStyle w:val="a0"/>
        <w:ind w:firstLine="0"/>
        <w:rPr>
          <w:rFonts w:hint="cs"/>
          <w:rtl/>
        </w:rPr>
      </w:pPr>
      <w:r>
        <w:rPr>
          <w:rtl/>
        </w:rPr>
        <w:t>[נספחות.]</w:t>
      </w:r>
    </w:p>
    <w:p w14:paraId="375AE71F" w14:textId="77777777" w:rsidR="00000000" w:rsidRDefault="003B3694">
      <w:pPr>
        <w:pStyle w:val="a2"/>
        <w:rPr>
          <w:rFonts w:hint="cs"/>
          <w:rtl/>
        </w:rPr>
      </w:pPr>
      <w:r>
        <w:rPr>
          <w:rFonts w:hint="cs"/>
          <w:rtl/>
        </w:rPr>
        <w:t xml:space="preserve"> </w:t>
      </w:r>
      <w:bookmarkStart w:id="263" w:name="_Toc69719352"/>
      <w:r>
        <w:rPr>
          <w:rFonts w:hint="cs"/>
          <w:rtl/>
        </w:rPr>
        <w:t>(הצעת חבר הכנסת אמנון כהן)</w:t>
      </w:r>
      <w:bookmarkEnd w:id="263"/>
    </w:p>
    <w:p w14:paraId="3561520D" w14:textId="77777777" w:rsidR="00000000" w:rsidRDefault="003B3694">
      <w:pPr>
        <w:pStyle w:val="-0"/>
        <w:rPr>
          <w:rFonts w:hint="cs"/>
          <w:rtl/>
        </w:rPr>
      </w:pPr>
    </w:p>
    <w:p w14:paraId="719582A1" w14:textId="77777777" w:rsidR="00000000" w:rsidRDefault="003B3694">
      <w:pPr>
        <w:pStyle w:val="af1"/>
        <w:rPr>
          <w:rFonts w:hint="cs"/>
          <w:rtl/>
        </w:rPr>
      </w:pPr>
    </w:p>
    <w:p w14:paraId="0FC14663" w14:textId="77777777" w:rsidR="00000000" w:rsidRDefault="003B3694">
      <w:pPr>
        <w:pStyle w:val="af1"/>
        <w:rPr>
          <w:rtl/>
        </w:rPr>
      </w:pPr>
      <w:r>
        <w:rPr>
          <w:rtl/>
        </w:rPr>
        <w:t>היו"ר אתי לבני:</w:t>
      </w:r>
    </w:p>
    <w:p w14:paraId="04B60D06" w14:textId="77777777" w:rsidR="00000000" w:rsidRDefault="003B3694">
      <w:pPr>
        <w:pStyle w:val="a0"/>
        <w:rPr>
          <w:rtl/>
        </w:rPr>
      </w:pPr>
    </w:p>
    <w:p w14:paraId="571E567A" w14:textId="77777777" w:rsidR="00000000" w:rsidRDefault="003B3694">
      <w:pPr>
        <w:pStyle w:val="a0"/>
        <w:rPr>
          <w:rFonts w:hint="cs"/>
          <w:rtl/>
        </w:rPr>
      </w:pPr>
      <w:r>
        <w:rPr>
          <w:rFonts w:hint="cs"/>
          <w:rtl/>
        </w:rPr>
        <w:t>הצעת החוק הבא היא הצעת חוק פ/561, הצעת חוק לתיקון פקודת הבטיחות בעבודה [נוסח חדש] (תיקון - דרגנוע), התשס"ג-2003. הנמקה מהמקום של חבר הכנסת אמנון כהן. בבקשה.</w:t>
      </w:r>
    </w:p>
    <w:p w14:paraId="41E8621C" w14:textId="77777777" w:rsidR="00000000" w:rsidRDefault="003B3694">
      <w:pPr>
        <w:pStyle w:val="a0"/>
        <w:rPr>
          <w:rFonts w:hint="cs"/>
          <w:rtl/>
        </w:rPr>
      </w:pPr>
    </w:p>
    <w:p w14:paraId="0B089335" w14:textId="77777777" w:rsidR="00000000" w:rsidRDefault="003B3694">
      <w:pPr>
        <w:pStyle w:val="a"/>
        <w:rPr>
          <w:rtl/>
        </w:rPr>
      </w:pPr>
      <w:bookmarkStart w:id="264" w:name="FS000000495T12_11_2003_14_20_34"/>
      <w:bookmarkStart w:id="265" w:name="_Toc69719353"/>
      <w:bookmarkEnd w:id="264"/>
      <w:r>
        <w:rPr>
          <w:rFonts w:hint="eastAsia"/>
          <w:rtl/>
        </w:rPr>
        <w:t>אמנון</w:t>
      </w:r>
      <w:r>
        <w:rPr>
          <w:rtl/>
        </w:rPr>
        <w:t xml:space="preserve"> כהן (ש"ס):</w:t>
      </w:r>
      <w:bookmarkEnd w:id="265"/>
    </w:p>
    <w:p w14:paraId="63041338" w14:textId="77777777" w:rsidR="00000000" w:rsidRDefault="003B3694">
      <w:pPr>
        <w:pStyle w:val="a0"/>
        <w:rPr>
          <w:rFonts w:hint="cs"/>
          <w:rtl/>
        </w:rPr>
      </w:pPr>
    </w:p>
    <w:p w14:paraId="2E6249AD" w14:textId="77777777" w:rsidR="00000000" w:rsidRDefault="003B3694">
      <w:pPr>
        <w:pStyle w:val="a0"/>
        <w:rPr>
          <w:rFonts w:hint="cs"/>
          <w:rtl/>
        </w:rPr>
      </w:pPr>
      <w:r>
        <w:rPr>
          <w:rFonts w:hint="cs"/>
          <w:rtl/>
        </w:rPr>
        <w:t>גברתי היושבת-ראש,</w:t>
      </w:r>
      <w:r>
        <w:rPr>
          <w:rFonts w:hint="cs"/>
          <w:rtl/>
        </w:rPr>
        <w:t xml:space="preserve"> חברי חברי הכנסת, פקודת הבטיחות בעבודה מסדירה את פעילותם ותקינותם של אמצעים טכניים ומכניים, קובעת בהם הוראות בטיחות, מגדירה את דרכי הפיקוח עליהם וקובעת מסמרות לגבי מידות ומשקולות. כך לדוגמה עוסק החוק במעליות, בדודי קיטור, בשרשראות עבודה מברזל ועוד. אך, לצע</w:t>
      </w:r>
      <w:r>
        <w:rPr>
          <w:rFonts w:hint="cs"/>
          <w:rtl/>
        </w:rPr>
        <w:t xml:space="preserve">רי, לא קיים כיום תקן ישראלי מחייב לעניין הדרגנועים. לא קיימת חובת שילוט אזהרה ליד הדרגנועים ואביזרי הרמה, ולא קיימת חובה לבדיקה תקופתית על-ידי גורם מוסמך של משרד העבודה, כפי שקיים לגבי מעליות. </w:t>
      </w:r>
    </w:p>
    <w:p w14:paraId="0BB12EC5" w14:textId="77777777" w:rsidR="00000000" w:rsidRDefault="003B3694">
      <w:pPr>
        <w:pStyle w:val="a0"/>
        <w:rPr>
          <w:rFonts w:hint="cs"/>
          <w:rtl/>
        </w:rPr>
      </w:pPr>
    </w:p>
    <w:p w14:paraId="275BE288" w14:textId="77777777" w:rsidR="00000000" w:rsidRDefault="003B3694">
      <w:pPr>
        <w:pStyle w:val="a0"/>
        <w:rPr>
          <w:rFonts w:hint="cs"/>
          <w:rtl/>
        </w:rPr>
      </w:pPr>
      <w:r>
        <w:rPr>
          <w:rFonts w:hint="cs"/>
          <w:rtl/>
        </w:rPr>
        <w:t>בארץ קיימים סוגים רבים של דרגנועים, אך אין אחידות באמצעי הבטי</w:t>
      </w:r>
      <w:r>
        <w:rPr>
          <w:rFonts w:hint="cs"/>
          <w:rtl/>
        </w:rPr>
        <w:t>חות המותקנים בכל הדרגנועים, וקיומם תלוי בחברת הייצור שלו. כך יוצא כי בהעדר אכיפה ראויה, הנובע מהעדר הוראת חוק מפורשת, עושה חברת הדרגנועים את הבדיקות, הטיפולים והאחזקות מרצונה הטוב בלבד.</w:t>
      </w:r>
    </w:p>
    <w:p w14:paraId="0B0E4045" w14:textId="77777777" w:rsidR="00000000" w:rsidRDefault="003B3694">
      <w:pPr>
        <w:pStyle w:val="a0"/>
        <w:rPr>
          <w:rFonts w:hint="cs"/>
          <w:rtl/>
        </w:rPr>
      </w:pPr>
    </w:p>
    <w:p w14:paraId="3CC447C5" w14:textId="77777777" w:rsidR="00000000" w:rsidRDefault="003B3694">
      <w:pPr>
        <w:pStyle w:val="a0"/>
        <w:rPr>
          <w:rFonts w:hint="cs"/>
          <w:rtl/>
        </w:rPr>
      </w:pPr>
      <w:r>
        <w:rPr>
          <w:rFonts w:hint="cs"/>
          <w:rtl/>
        </w:rPr>
        <w:t>הצעת חוק זו היא ללא ספק מאותן הצעות חוק המחזקות את בטיחות הציבור, מבצ</w:t>
      </w:r>
      <w:r>
        <w:rPr>
          <w:rFonts w:hint="cs"/>
          <w:rtl/>
        </w:rPr>
        <w:t>רות את שלומו ויוצרות מרחב הגנה ראוי והולם בסביבה. מי אם לא אנו, חברי הכנסת, מצווים במידה רבה לדאוג לשלומו של הציבור, לרווחתו ולבטיחותו?</w:t>
      </w:r>
    </w:p>
    <w:p w14:paraId="51022CF4" w14:textId="77777777" w:rsidR="00000000" w:rsidRDefault="003B3694">
      <w:pPr>
        <w:pStyle w:val="a0"/>
        <w:rPr>
          <w:rFonts w:hint="cs"/>
          <w:rtl/>
        </w:rPr>
      </w:pPr>
    </w:p>
    <w:p w14:paraId="5B83650E" w14:textId="77777777" w:rsidR="00000000" w:rsidRDefault="003B3694">
      <w:pPr>
        <w:pStyle w:val="a0"/>
        <w:rPr>
          <w:rFonts w:hint="cs"/>
          <w:rtl/>
        </w:rPr>
      </w:pPr>
      <w:r>
        <w:rPr>
          <w:rFonts w:hint="cs"/>
          <w:rtl/>
        </w:rPr>
        <w:t>בהזדמנות זו אני מודה לוועדת שרים לענייני חקיקה, אשר הביעה את תמיכתה בחוק. אני מצדי בוודאי אתאם את הצעתי עם משרד המשפטים</w:t>
      </w:r>
      <w:r>
        <w:rPr>
          <w:rFonts w:hint="cs"/>
          <w:rtl/>
        </w:rPr>
        <w:t xml:space="preserve"> ומשרד התעשייה, המסחר והתעסוקה, ואני  משוכנע כי חשיבות העניין הוסברה היטב ועל כן אבקש את תמיכתכם בחוק.</w:t>
      </w:r>
    </w:p>
    <w:p w14:paraId="5AC8B0D0" w14:textId="77777777" w:rsidR="00000000" w:rsidRDefault="003B3694">
      <w:pPr>
        <w:pStyle w:val="a0"/>
        <w:rPr>
          <w:rFonts w:hint="cs"/>
          <w:rtl/>
        </w:rPr>
      </w:pPr>
    </w:p>
    <w:p w14:paraId="6033F686" w14:textId="77777777" w:rsidR="00000000" w:rsidRDefault="003B3694">
      <w:pPr>
        <w:pStyle w:val="af1"/>
        <w:rPr>
          <w:rtl/>
        </w:rPr>
      </w:pPr>
      <w:r>
        <w:rPr>
          <w:rtl/>
        </w:rPr>
        <w:t>היו"ר אתי לבני:</w:t>
      </w:r>
    </w:p>
    <w:p w14:paraId="44856026" w14:textId="77777777" w:rsidR="00000000" w:rsidRDefault="003B3694">
      <w:pPr>
        <w:pStyle w:val="a0"/>
        <w:rPr>
          <w:rtl/>
        </w:rPr>
      </w:pPr>
    </w:p>
    <w:p w14:paraId="4BC67A1B" w14:textId="77777777" w:rsidR="00000000" w:rsidRDefault="003B3694">
      <w:pPr>
        <w:pStyle w:val="a0"/>
        <w:rPr>
          <w:rFonts w:hint="cs"/>
          <w:rtl/>
        </w:rPr>
      </w:pPr>
      <w:r>
        <w:rPr>
          <w:rFonts w:hint="cs"/>
          <w:rtl/>
        </w:rPr>
        <w:t>תודה רבה. משיב סגן שר התעשייה, המסחר והתעסוקה. שתי דקות.</w:t>
      </w:r>
    </w:p>
    <w:p w14:paraId="184731A8" w14:textId="77777777" w:rsidR="00000000" w:rsidRDefault="003B3694">
      <w:pPr>
        <w:pStyle w:val="a0"/>
        <w:rPr>
          <w:rFonts w:hint="cs"/>
          <w:rtl/>
        </w:rPr>
      </w:pPr>
    </w:p>
    <w:p w14:paraId="7E48B752" w14:textId="77777777" w:rsidR="00000000" w:rsidRDefault="003B3694">
      <w:pPr>
        <w:pStyle w:val="a"/>
        <w:rPr>
          <w:rtl/>
        </w:rPr>
      </w:pPr>
      <w:bookmarkStart w:id="266" w:name="FS000001029T12_11_2003_14_26_58"/>
      <w:bookmarkStart w:id="267" w:name="_Toc69719354"/>
      <w:bookmarkEnd w:id="266"/>
      <w:r>
        <w:rPr>
          <w:rFonts w:hint="eastAsia"/>
          <w:rtl/>
        </w:rPr>
        <w:t>סגן</w:t>
      </w:r>
      <w:r>
        <w:rPr>
          <w:rtl/>
        </w:rPr>
        <w:t xml:space="preserve"> שר התעשייה, המסחר והתעסוקה מיכאל רצון:</w:t>
      </w:r>
      <w:bookmarkEnd w:id="267"/>
    </w:p>
    <w:p w14:paraId="46ADB4F5" w14:textId="77777777" w:rsidR="00000000" w:rsidRDefault="003B3694">
      <w:pPr>
        <w:pStyle w:val="a0"/>
        <w:rPr>
          <w:rFonts w:hint="cs"/>
          <w:rtl/>
        </w:rPr>
      </w:pPr>
    </w:p>
    <w:p w14:paraId="1103F1B3" w14:textId="77777777" w:rsidR="00000000" w:rsidRDefault="003B3694">
      <w:pPr>
        <w:pStyle w:val="a0"/>
        <w:rPr>
          <w:rFonts w:hint="cs"/>
          <w:rtl/>
        </w:rPr>
      </w:pPr>
      <w:r>
        <w:rPr>
          <w:rFonts w:hint="cs"/>
          <w:rtl/>
        </w:rPr>
        <w:t>אני אענה, אבל מה זה שתי דקות?</w:t>
      </w:r>
    </w:p>
    <w:p w14:paraId="5F5C1992" w14:textId="77777777" w:rsidR="00000000" w:rsidRDefault="003B3694">
      <w:pPr>
        <w:pStyle w:val="a0"/>
        <w:rPr>
          <w:rFonts w:hint="cs"/>
          <w:rtl/>
        </w:rPr>
      </w:pPr>
    </w:p>
    <w:p w14:paraId="6B4DE30F" w14:textId="77777777" w:rsidR="00000000" w:rsidRDefault="003B3694">
      <w:pPr>
        <w:pStyle w:val="a0"/>
        <w:rPr>
          <w:rFonts w:hint="cs"/>
          <w:rtl/>
        </w:rPr>
      </w:pPr>
      <w:r>
        <w:rPr>
          <w:rFonts w:hint="cs"/>
          <w:rtl/>
        </w:rPr>
        <w:t>גב</w:t>
      </w:r>
      <w:r>
        <w:rPr>
          <w:rFonts w:hint="cs"/>
          <w:rtl/>
        </w:rPr>
        <w:t xml:space="preserve">רתי היושבת-ראש, חברי הכנסת, הממשלה תומכת בהצעת החוק המונחת. הצעת חוק זו היתה מונחת אף בפני הכנסת הקודמת, וגם אז תמכה בה הממשלה, לאחר שנעשתה כמובן עבודה משותפת עם חבר הכנסת אמנון כהן. </w:t>
      </w:r>
    </w:p>
    <w:p w14:paraId="260C9B4E" w14:textId="77777777" w:rsidR="00000000" w:rsidRDefault="003B3694">
      <w:pPr>
        <w:pStyle w:val="a0"/>
        <w:rPr>
          <w:rFonts w:hint="cs"/>
          <w:rtl/>
        </w:rPr>
      </w:pPr>
    </w:p>
    <w:p w14:paraId="4CAEC5B1" w14:textId="77777777" w:rsidR="00000000" w:rsidRDefault="003B3694">
      <w:pPr>
        <w:pStyle w:val="a0"/>
        <w:rPr>
          <w:rFonts w:hint="cs"/>
          <w:rtl/>
        </w:rPr>
      </w:pPr>
      <w:r>
        <w:rPr>
          <w:rFonts w:hint="cs"/>
          <w:rtl/>
        </w:rPr>
        <w:t>לבקשתנו, הוכנסו שינויים נוספים מעבר להתייחסות הנקודתית לדרגנועים שהוצעה</w:t>
      </w:r>
      <w:r>
        <w:rPr>
          <w:rFonts w:hint="cs"/>
          <w:rtl/>
        </w:rPr>
        <w:t xml:space="preserve"> על-ידו, וזאת לאור הצורך ברוויזיה רצינית בכל נושא כלי ההרמה למיניהם - מעליות, מעלונים,  מכונות הרמה - ומתקני לחץ - דוד קיטור, קולט קיטור או קולט אוויר - הסדרת נושא חברות השירות וההתקנה למעליות, שכיום מוסדר במסגרת צו פיקוח על מצרכים ושירותים, עדכון ההוראות </w:t>
      </w:r>
      <w:r>
        <w:rPr>
          <w:rFonts w:hint="cs"/>
          <w:rtl/>
        </w:rPr>
        <w:t>בדבר תסקירי בדיקה והוספת סמכויות לבודקים המוסמכים.</w:t>
      </w:r>
    </w:p>
    <w:p w14:paraId="67E306A4" w14:textId="77777777" w:rsidR="00000000" w:rsidRDefault="003B3694">
      <w:pPr>
        <w:pStyle w:val="a0"/>
        <w:rPr>
          <w:rFonts w:hint="cs"/>
          <w:rtl/>
        </w:rPr>
      </w:pPr>
    </w:p>
    <w:p w14:paraId="0B82BEA3" w14:textId="77777777" w:rsidR="00000000" w:rsidRDefault="003B3694">
      <w:pPr>
        <w:pStyle w:val="a0"/>
        <w:rPr>
          <w:rFonts w:hint="cs"/>
          <w:rtl/>
        </w:rPr>
      </w:pPr>
      <w:r>
        <w:rPr>
          <w:rFonts w:hint="cs"/>
          <w:rtl/>
        </w:rPr>
        <w:t>לאור האמור, המשרד תומך בהצעה הנוכחית, כאשר הוא שומר לעצמו את הזכות להכניס להצעה, בתיאום עם משרד המשפטים, תיקונים נוספים, ובמקביל להפיץ תזכיר חוק ממשלתי לתיקון נוסף לפקודת הבטיחות בעבודה [נוסח חדש], התש"ל-</w:t>
      </w:r>
      <w:r>
        <w:rPr>
          <w:rFonts w:hint="cs"/>
          <w:rtl/>
        </w:rPr>
        <w:t>1970.</w:t>
      </w:r>
    </w:p>
    <w:p w14:paraId="31D82CC3" w14:textId="77777777" w:rsidR="00000000" w:rsidRDefault="003B3694">
      <w:pPr>
        <w:pStyle w:val="a0"/>
        <w:rPr>
          <w:rFonts w:hint="cs"/>
          <w:rtl/>
        </w:rPr>
      </w:pPr>
    </w:p>
    <w:p w14:paraId="4D39FB7F" w14:textId="77777777" w:rsidR="00000000" w:rsidRDefault="003B3694">
      <w:pPr>
        <w:pStyle w:val="af1"/>
        <w:rPr>
          <w:rtl/>
        </w:rPr>
      </w:pPr>
      <w:r>
        <w:rPr>
          <w:rtl/>
        </w:rPr>
        <w:t>היו"ר אתי לבני:</w:t>
      </w:r>
    </w:p>
    <w:p w14:paraId="44721BFE" w14:textId="77777777" w:rsidR="00000000" w:rsidRDefault="003B3694">
      <w:pPr>
        <w:pStyle w:val="a0"/>
        <w:rPr>
          <w:rtl/>
        </w:rPr>
      </w:pPr>
    </w:p>
    <w:p w14:paraId="68A8A57B" w14:textId="77777777" w:rsidR="00000000" w:rsidRDefault="003B3694">
      <w:pPr>
        <w:pStyle w:val="a0"/>
        <w:rPr>
          <w:rFonts w:hint="cs"/>
          <w:rtl/>
        </w:rPr>
      </w:pPr>
      <w:r>
        <w:rPr>
          <w:rFonts w:hint="cs"/>
          <w:rtl/>
        </w:rPr>
        <w:t>תודה רבה.</w:t>
      </w:r>
    </w:p>
    <w:p w14:paraId="28E14118" w14:textId="77777777" w:rsidR="00000000" w:rsidRDefault="003B3694">
      <w:pPr>
        <w:pStyle w:val="a0"/>
        <w:rPr>
          <w:rFonts w:hint="cs"/>
          <w:rtl/>
        </w:rPr>
      </w:pPr>
    </w:p>
    <w:p w14:paraId="648AEE4A" w14:textId="77777777" w:rsidR="00000000" w:rsidRDefault="003B3694">
      <w:pPr>
        <w:pStyle w:val="a0"/>
        <w:rPr>
          <w:rFonts w:hint="cs"/>
          <w:rtl/>
        </w:rPr>
      </w:pPr>
      <w:r>
        <w:rPr>
          <w:rFonts w:hint="cs"/>
          <w:rtl/>
        </w:rPr>
        <w:t>אנחנו עוברים להצבעה.</w:t>
      </w:r>
    </w:p>
    <w:p w14:paraId="40E46C0B" w14:textId="77777777" w:rsidR="00000000" w:rsidRDefault="003B3694">
      <w:pPr>
        <w:pStyle w:val="a0"/>
        <w:rPr>
          <w:rFonts w:hint="cs"/>
          <w:rtl/>
        </w:rPr>
      </w:pPr>
    </w:p>
    <w:p w14:paraId="1611AFB3" w14:textId="77777777" w:rsidR="00000000" w:rsidRDefault="003B3694">
      <w:pPr>
        <w:pStyle w:val="ab"/>
        <w:bidi/>
        <w:rPr>
          <w:rFonts w:hint="cs"/>
          <w:rtl/>
        </w:rPr>
      </w:pPr>
      <w:r>
        <w:rPr>
          <w:rFonts w:hint="cs"/>
          <w:rtl/>
        </w:rPr>
        <w:t>הצבעה מס' 124</w:t>
      </w:r>
    </w:p>
    <w:p w14:paraId="3F8E275D" w14:textId="77777777" w:rsidR="00000000" w:rsidRDefault="003B3694">
      <w:pPr>
        <w:pStyle w:val="a0"/>
        <w:rPr>
          <w:rFonts w:hint="cs"/>
          <w:rtl/>
        </w:rPr>
      </w:pPr>
    </w:p>
    <w:p w14:paraId="4B89039C" w14:textId="77777777" w:rsidR="00000000" w:rsidRDefault="003B3694">
      <w:pPr>
        <w:pStyle w:val="ac"/>
        <w:bidi/>
        <w:rPr>
          <w:rFonts w:hint="cs"/>
          <w:rtl/>
        </w:rPr>
      </w:pPr>
      <w:r>
        <w:rPr>
          <w:rFonts w:hint="cs"/>
          <w:rtl/>
        </w:rPr>
        <w:t>בעד ההצעה להעביר את הצעת החוק לדיון מוקדם בוועדה - 31</w:t>
      </w:r>
    </w:p>
    <w:p w14:paraId="625C55EE" w14:textId="77777777" w:rsidR="00000000" w:rsidRDefault="003B3694">
      <w:pPr>
        <w:pStyle w:val="ac"/>
        <w:bidi/>
        <w:rPr>
          <w:rFonts w:hint="cs"/>
          <w:rtl/>
        </w:rPr>
      </w:pPr>
      <w:r>
        <w:rPr>
          <w:rFonts w:hint="cs"/>
          <w:rtl/>
        </w:rPr>
        <w:t>נגד - אין</w:t>
      </w:r>
    </w:p>
    <w:p w14:paraId="0B5978A3" w14:textId="77777777" w:rsidR="00000000" w:rsidRDefault="003B3694">
      <w:pPr>
        <w:pStyle w:val="ac"/>
        <w:bidi/>
        <w:rPr>
          <w:rFonts w:hint="cs"/>
          <w:rtl/>
        </w:rPr>
      </w:pPr>
      <w:r>
        <w:rPr>
          <w:rFonts w:hint="cs"/>
          <w:rtl/>
        </w:rPr>
        <w:t>נמנעים - אין</w:t>
      </w:r>
    </w:p>
    <w:p w14:paraId="0275AB48" w14:textId="77777777" w:rsidR="00000000" w:rsidRDefault="003B3694">
      <w:pPr>
        <w:pStyle w:val="ad"/>
        <w:bidi/>
        <w:rPr>
          <w:rFonts w:hint="cs"/>
          <w:rtl/>
        </w:rPr>
      </w:pPr>
      <w:r>
        <w:rPr>
          <w:rFonts w:hint="cs"/>
          <w:rtl/>
        </w:rPr>
        <w:t xml:space="preserve">ההצעה להעביר את הצעת חוק לתיקון פקודת הבטיחות בעבודה [נוסח חדש] (תיקון - דרגנוע), </w:t>
      </w:r>
    </w:p>
    <w:p w14:paraId="7738A71E" w14:textId="77777777" w:rsidR="00000000" w:rsidRDefault="003B3694">
      <w:pPr>
        <w:pStyle w:val="ad"/>
        <w:bidi/>
        <w:rPr>
          <w:rFonts w:hint="cs"/>
          <w:rtl/>
        </w:rPr>
      </w:pPr>
      <w:r>
        <w:rPr>
          <w:rFonts w:hint="cs"/>
          <w:rtl/>
        </w:rPr>
        <w:t>התשס"ג-2003, לדיון מוקדם</w:t>
      </w:r>
      <w:r>
        <w:rPr>
          <w:rFonts w:hint="cs"/>
          <w:rtl/>
        </w:rPr>
        <w:t xml:space="preserve"> בוועדת העבודה, הרווחה והבריאות נתקבלה.</w:t>
      </w:r>
    </w:p>
    <w:p w14:paraId="5370326B" w14:textId="77777777" w:rsidR="00000000" w:rsidRDefault="003B3694">
      <w:pPr>
        <w:pStyle w:val="a0"/>
        <w:rPr>
          <w:rFonts w:hint="cs"/>
          <w:rtl/>
        </w:rPr>
      </w:pPr>
    </w:p>
    <w:p w14:paraId="124B21D8" w14:textId="77777777" w:rsidR="00000000" w:rsidRDefault="003B3694">
      <w:pPr>
        <w:pStyle w:val="af1"/>
        <w:rPr>
          <w:rtl/>
        </w:rPr>
      </w:pPr>
      <w:r>
        <w:rPr>
          <w:rtl/>
        </w:rPr>
        <w:t>היו"ר אתי לבני:</w:t>
      </w:r>
    </w:p>
    <w:p w14:paraId="675E0F51" w14:textId="77777777" w:rsidR="00000000" w:rsidRDefault="003B3694">
      <w:pPr>
        <w:pStyle w:val="a0"/>
        <w:rPr>
          <w:rtl/>
        </w:rPr>
      </w:pPr>
    </w:p>
    <w:p w14:paraId="1E7E8AF1" w14:textId="77777777" w:rsidR="00000000" w:rsidRDefault="003B3694">
      <w:pPr>
        <w:pStyle w:val="a0"/>
        <w:rPr>
          <w:rFonts w:hint="cs"/>
          <w:rtl/>
        </w:rPr>
      </w:pPr>
      <w:r>
        <w:rPr>
          <w:rFonts w:hint="cs"/>
          <w:rtl/>
        </w:rPr>
        <w:t>בעד - 31, אין נגד ואין נמנעים. הצעת החוק עברה לוועדת העבודה, הרווחה והבריאות.</w:t>
      </w:r>
    </w:p>
    <w:p w14:paraId="77A50455" w14:textId="77777777" w:rsidR="00000000" w:rsidRDefault="003B3694">
      <w:pPr>
        <w:pStyle w:val="a0"/>
        <w:rPr>
          <w:rFonts w:hint="cs"/>
          <w:rtl/>
        </w:rPr>
      </w:pPr>
    </w:p>
    <w:p w14:paraId="10A42758" w14:textId="77777777" w:rsidR="00000000" w:rsidRDefault="003B3694">
      <w:pPr>
        <w:pStyle w:val="a2"/>
        <w:rPr>
          <w:rtl/>
        </w:rPr>
      </w:pPr>
    </w:p>
    <w:p w14:paraId="04861531" w14:textId="77777777" w:rsidR="00000000" w:rsidRDefault="003B3694">
      <w:pPr>
        <w:pStyle w:val="a2"/>
        <w:rPr>
          <w:rFonts w:hint="cs"/>
          <w:rtl/>
        </w:rPr>
      </w:pPr>
      <w:bookmarkStart w:id="268" w:name="CS16996FI0016996T12_11_2003_14_33_52"/>
      <w:bookmarkStart w:id="269" w:name="_Toc69719355"/>
      <w:bookmarkEnd w:id="268"/>
      <w:r>
        <w:rPr>
          <w:rtl/>
        </w:rPr>
        <w:t>הצעת חוק הגנת הצרכן (תיקון - עסקה לתקופה קצובה), התשס"ג-2003</w:t>
      </w:r>
      <w:bookmarkEnd w:id="269"/>
    </w:p>
    <w:p w14:paraId="26E7B173" w14:textId="77777777" w:rsidR="00000000" w:rsidRDefault="003B3694">
      <w:pPr>
        <w:pStyle w:val="a0"/>
        <w:ind w:firstLine="0"/>
        <w:rPr>
          <w:rFonts w:hint="cs"/>
          <w:rtl/>
        </w:rPr>
      </w:pPr>
      <w:r>
        <w:rPr>
          <w:rtl/>
        </w:rPr>
        <w:t>[נספחות.]</w:t>
      </w:r>
    </w:p>
    <w:p w14:paraId="218F488B" w14:textId="77777777" w:rsidR="00000000" w:rsidRDefault="003B3694">
      <w:pPr>
        <w:pStyle w:val="a2"/>
        <w:rPr>
          <w:rFonts w:hint="cs"/>
          <w:rtl/>
        </w:rPr>
      </w:pPr>
      <w:bookmarkStart w:id="270" w:name="_Toc69719356"/>
      <w:r>
        <w:rPr>
          <w:rFonts w:hint="cs"/>
          <w:rtl/>
        </w:rPr>
        <w:t>(הצעת חברת הכנסת אורית נוקד)</w:t>
      </w:r>
      <w:bookmarkEnd w:id="270"/>
    </w:p>
    <w:p w14:paraId="10DEC614" w14:textId="77777777" w:rsidR="00000000" w:rsidRDefault="003B3694">
      <w:pPr>
        <w:pStyle w:val="a0"/>
        <w:rPr>
          <w:rFonts w:hint="cs"/>
          <w:rtl/>
        </w:rPr>
      </w:pPr>
    </w:p>
    <w:p w14:paraId="4D61AEFA" w14:textId="77777777" w:rsidR="00000000" w:rsidRDefault="003B3694">
      <w:pPr>
        <w:pStyle w:val="af1"/>
        <w:rPr>
          <w:rFonts w:hint="cs"/>
          <w:rtl/>
        </w:rPr>
      </w:pPr>
    </w:p>
    <w:p w14:paraId="37829220" w14:textId="77777777" w:rsidR="00000000" w:rsidRDefault="003B3694">
      <w:pPr>
        <w:pStyle w:val="af1"/>
        <w:rPr>
          <w:rtl/>
        </w:rPr>
      </w:pPr>
      <w:r>
        <w:rPr>
          <w:rtl/>
        </w:rPr>
        <w:t>היו"ר אתי לבני:</w:t>
      </w:r>
    </w:p>
    <w:p w14:paraId="272C9F48" w14:textId="77777777" w:rsidR="00000000" w:rsidRDefault="003B3694">
      <w:pPr>
        <w:pStyle w:val="a0"/>
        <w:rPr>
          <w:rtl/>
        </w:rPr>
      </w:pPr>
    </w:p>
    <w:p w14:paraId="75E755D5" w14:textId="77777777" w:rsidR="00000000" w:rsidRDefault="003B3694">
      <w:pPr>
        <w:pStyle w:val="a0"/>
        <w:rPr>
          <w:rFonts w:hint="cs"/>
          <w:rtl/>
        </w:rPr>
      </w:pPr>
      <w:r>
        <w:rPr>
          <w:rFonts w:hint="cs"/>
          <w:rtl/>
        </w:rPr>
        <w:t>עתה, הצעת חוק פ/633: הצעת חוק הגנת הצרכן (תיקון - עסקה לתקופה קצובה),  התשס"ג-2003. חברת הכנסת נוקד תנמק מהמקום. יש לך דקה.</w:t>
      </w:r>
    </w:p>
    <w:p w14:paraId="46D4D3ED" w14:textId="77777777" w:rsidR="00000000" w:rsidRDefault="003B3694">
      <w:pPr>
        <w:pStyle w:val="a0"/>
        <w:rPr>
          <w:rFonts w:hint="cs"/>
          <w:rtl/>
        </w:rPr>
      </w:pPr>
    </w:p>
    <w:p w14:paraId="6DD2F533" w14:textId="77777777" w:rsidR="00000000" w:rsidRDefault="003B3694">
      <w:pPr>
        <w:pStyle w:val="a"/>
        <w:rPr>
          <w:rtl/>
        </w:rPr>
      </w:pPr>
      <w:bookmarkStart w:id="271" w:name="FS000000865T12_11_2003_14_34_47"/>
      <w:bookmarkStart w:id="272" w:name="_Toc69719357"/>
      <w:bookmarkEnd w:id="271"/>
      <w:r>
        <w:rPr>
          <w:rFonts w:hint="eastAsia"/>
          <w:rtl/>
        </w:rPr>
        <w:t>אורית</w:t>
      </w:r>
      <w:r>
        <w:rPr>
          <w:rtl/>
        </w:rPr>
        <w:t xml:space="preserve"> נוקד (העבודה-מימד):</w:t>
      </w:r>
      <w:bookmarkEnd w:id="272"/>
    </w:p>
    <w:p w14:paraId="51159804" w14:textId="77777777" w:rsidR="00000000" w:rsidRDefault="003B3694">
      <w:pPr>
        <w:pStyle w:val="a0"/>
        <w:rPr>
          <w:rFonts w:hint="cs"/>
          <w:rtl/>
        </w:rPr>
      </w:pPr>
    </w:p>
    <w:p w14:paraId="4475C046" w14:textId="77777777" w:rsidR="00000000" w:rsidRDefault="003B3694">
      <w:pPr>
        <w:pStyle w:val="a0"/>
        <w:rPr>
          <w:rFonts w:hint="cs"/>
          <w:rtl/>
        </w:rPr>
      </w:pPr>
      <w:r>
        <w:rPr>
          <w:rFonts w:hint="cs"/>
          <w:rtl/>
        </w:rPr>
        <w:t>גברתי היושבת-ראש, חברי חברי הכנסת, הצעת חוק זו באה להגן על הצרכנים. כידוע לכם, חברות גדולות ועסקים שוני</w:t>
      </w:r>
      <w:r>
        <w:rPr>
          <w:rFonts w:hint="cs"/>
          <w:rtl/>
        </w:rPr>
        <w:t xml:space="preserve">ם חותמים על חוזים עם צרכנים, שבהם הם מבטיחים תנאים מסוימים בתקופת החוזה. צרכן שאינו מנהל מעקב דקדקני אחר הוראות החוזים שעליהם חתם ואינו מודע לתאריך סיום החוזה, עלול להיפגע מכך שהחוזה יימשך ללא ידיעתו ובתנאים פחות טובים מאלו שעליהם חתם. לכן, אני מציעה לתקן </w:t>
      </w:r>
      <w:r>
        <w:rPr>
          <w:rFonts w:hint="cs"/>
          <w:rtl/>
        </w:rPr>
        <w:t>את חוק הגנת הצרכן ולקבוע שעל עוסק להביא לידיעת הצרכן בעוד מועד את יום פקיעת החוזה. וכן, אני מציעה שלא תהיה הארכת התקשרות אוטומטית עם סיום החוזה, אלא אם כן הביע הצרכן את הסכמתו לכך.</w:t>
      </w:r>
    </w:p>
    <w:p w14:paraId="745E09B4" w14:textId="77777777" w:rsidR="00000000" w:rsidRDefault="003B3694">
      <w:pPr>
        <w:pStyle w:val="a0"/>
        <w:rPr>
          <w:rFonts w:hint="cs"/>
          <w:rtl/>
        </w:rPr>
      </w:pPr>
    </w:p>
    <w:p w14:paraId="56A73B25" w14:textId="77777777" w:rsidR="00000000" w:rsidRDefault="003B3694">
      <w:pPr>
        <w:pStyle w:val="a0"/>
        <w:rPr>
          <w:rFonts w:hint="cs"/>
          <w:rtl/>
        </w:rPr>
      </w:pPr>
      <w:r>
        <w:rPr>
          <w:rFonts w:hint="cs"/>
          <w:rtl/>
        </w:rPr>
        <w:t>אני רוצה להודות לוועדת השרים לענייני חקיקה על התמיכה בחוק. אני  מסכימה שהנ</w:t>
      </w:r>
      <w:r>
        <w:rPr>
          <w:rFonts w:hint="cs"/>
          <w:rtl/>
        </w:rPr>
        <w:t>וסח הסופי של התיקון יתואם עם הממשלה.</w:t>
      </w:r>
    </w:p>
    <w:p w14:paraId="6894E4EA" w14:textId="77777777" w:rsidR="00000000" w:rsidRDefault="003B3694">
      <w:pPr>
        <w:pStyle w:val="a0"/>
        <w:rPr>
          <w:rFonts w:hint="cs"/>
          <w:rtl/>
        </w:rPr>
      </w:pPr>
    </w:p>
    <w:p w14:paraId="331EC31E" w14:textId="77777777" w:rsidR="00000000" w:rsidRDefault="003B3694">
      <w:pPr>
        <w:pStyle w:val="af1"/>
        <w:rPr>
          <w:rtl/>
        </w:rPr>
      </w:pPr>
      <w:r>
        <w:rPr>
          <w:rtl/>
        </w:rPr>
        <w:t>היו"ר אתי לבני:</w:t>
      </w:r>
    </w:p>
    <w:p w14:paraId="3E303522" w14:textId="77777777" w:rsidR="00000000" w:rsidRDefault="003B3694">
      <w:pPr>
        <w:pStyle w:val="a0"/>
        <w:rPr>
          <w:rtl/>
        </w:rPr>
      </w:pPr>
    </w:p>
    <w:p w14:paraId="5A732E05" w14:textId="77777777" w:rsidR="00000000" w:rsidRDefault="003B3694">
      <w:pPr>
        <w:pStyle w:val="a0"/>
        <w:rPr>
          <w:rFonts w:hint="cs"/>
          <w:rtl/>
        </w:rPr>
      </w:pPr>
      <w:r>
        <w:rPr>
          <w:rFonts w:hint="cs"/>
          <w:rtl/>
        </w:rPr>
        <w:t>תודה רבה.</w:t>
      </w:r>
    </w:p>
    <w:p w14:paraId="0FB95966" w14:textId="77777777" w:rsidR="00000000" w:rsidRDefault="003B3694">
      <w:pPr>
        <w:pStyle w:val="a0"/>
        <w:rPr>
          <w:rFonts w:hint="cs"/>
          <w:rtl/>
        </w:rPr>
      </w:pPr>
    </w:p>
    <w:p w14:paraId="54A760E4" w14:textId="77777777" w:rsidR="00000000" w:rsidRDefault="003B3694">
      <w:pPr>
        <w:pStyle w:val="a2"/>
        <w:rPr>
          <w:rtl/>
        </w:rPr>
      </w:pPr>
    </w:p>
    <w:p w14:paraId="343CE591" w14:textId="77777777" w:rsidR="00000000" w:rsidRDefault="003B3694">
      <w:pPr>
        <w:pStyle w:val="a2"/>
        <w:rPr>
          <w:rFonts w:hint="cs"/>
          <w:rtl/>
        </w:rPr>
      </w:pPr>
      <w:bookmarkStart w:id="273" w:name="CS16997FI0016997T12_11_2003_14_37_07"/>
      <w:bookmarkStart w:id="274" w:name="_Toc69719358"/>
      <w:bookmarkEnd w:id="273"/>
      <w:r>
        <w:rPr>
          <w:rtl/>
        </w:rPr>
        <w:t>הצ</w:t>
      </w:r>
      <w:r>
        <w:rPr>
          <w:rFonts w:hint="cs"/>
          <w:rtl/>
        </w:rPr>
        <w:t>עת חוק</w:t>
      </w:r>
      <w:r>
        <w:rPr>
          <w:rtl/>
        </w:rPr>
        <w:t xml:space="preserve"> הגנת הצרכן (תיקון - פקיעת התקשרות שנעשתה </w:t>
      </w:r>
      <w:r>
        <w:rPr>
          <w:rFonts w:hint="cs"/>
          <w:rtl/>
        </w:rPr>
        <w:br/>
      </w:r>
      <w:r>
        <w:rPr>
          <w:rtl/>
        </w:rPr>
        <w:t>בעקבות מכירה מיוחדת), התשס"ג-2003</w:t>
      </w:r>
      <w:bookmarkEnd w:id="274"/>
    </w:p>
    <w:p w14:paraId="1F3FC43E" w14:textId="77777777" w:rsidR="00000000" w:rsidRDefault="003B3694">
      <w:pPr>
        <w:pStyle w:val="a0"/>
        <w:ind w:firstLine="0"/>
        <w:rPr>
          <w:rFonts w:hint="cs"/>
          <w:rtl/>
        </w:rPr>
      </w:pPr>
      <w:r>
        <w:rPr>
          <w:rtl/>
        </w:rPr>
        <w:t>[נספחות.]</w:t>
      </w:r>
    </w:p>
    <w:p w14:paraId="6C584CD2" w14:textId="77777777" w:rsidR="00000000" w:rsidRDefault="003B3694">
      <w:pPr>
        <w:pStyle w:val="a2"/>
        <w:rPr>
          <w:rFonts w:hint="cs"/>
          <w:rtl/>
        </w:rPr>
      </w:pPr>
      <w:r>
        <w:rPr>
          <w:rFonts w:hint="cs"/>
          <w:rtl/>
        </w:rPr>
        <w:t xml:space="preserve"> </w:t>
      </w:r>
      <w:bookmarkStart w:id="275" w:name="_Toc69719359"/>
      <w:r>
        <w:rPr>
          <w:rFonts w:hint="cs"/>
          <w:rtl/>
        </w:rPr>
        <w:t>(הצעת חבר הכנסת שאול יהלום)</w:t>
      </w:r>
      <w:bookmarkEnd w:id="275"/>
    </w:p>
    <w:p w14:paraId="12880D60" w14:textId="77777777" w:rsidR="00000000" w:rsidRDefault="003B3694">
      <w:pPr>
        <w:pStyle w:val="a0"/>
        <w:rPr>
          <w:rFonts w:hint="cs"/>
          <w:rtl/>
        </w:rPr>
      </w:pPr>
    </w:p>
    <w:p w14:paraId="0875E3BC" w14:textId="77777777" w:rsidR="00000000" w:rsidRDefault="003B3694">
      <w:pPr>
        <w:pStyle w:val="a0"/>
        <w:rPr>
          <w:rFonts w:hint="cs"/>
          <w:rtl/>
        </w:rPr>
      </w:pPr>
    </w:p>
    <w:p w14:paraId="2DAE5E31" w14:textId="77777777" w:rsidR="00000000" w:rsidRDefault="003B3694">
      <w:pPr>
        <w:pStyle w:val="af1"/>
        <w:rPr>
          <w:rtl/>
        </w:rPr>
      </w:pPr>
      <w:r>
        <w:rPr>
          <w:rtl/>
        </w:rPr>
        <w:t>היו"ר אתי לבני:</w:t>
      </w:r>
    </w:p>
    <w:p w14:paraId="15604ECD" w14:textId="77777777" w:rsidR="00000000" w:rsidRDefault="003B3694">
      <w:pPr>
        <w:pStyle w:val="a0"/>
        <w:rPr>
          <w:rtl/>
        </w:rPr>
      </w:pPr>
    </w:p>
    <w:p w14:paraId="2ABBCF83" w14:textId="77777777" w:rsidR="00000000" w:rsidRDefault="003B3694">
      <w:pPr>
        <w:pStyle w:val="a0"/>
        <w:rPr>
          <w:rFonts w:hint="cs"/>
          <w:rtl/>
        </w:rPr>
      </w:pPr>
      <w:r>
        <w:rPr>
          <w:rFonts w:hint="cs"/>
          <w:rtl/>
        </w:rPr>
        <w:t xml:space="preserve">עתה, הצעת חוק דומה, הצעת חוק פ/1392: הצעת חוק </w:t>
      </w:r>
      <w:r>
        <w:rPr>
          <w:rFonts w:hint="cs"/>
          <w:rtl/>
        </w:rPr>
        <w:t>הגנת הצרכן (תיקון - פקיעת התקשרות שנעשתה בעקבות מכירה מיוחדת), התשס"ג-2003. הנמקה מהמקום של חבר הכנסת שאול יהלום - דקה.</w:t>
      </w:r>
    </w:p>
    <w:p w14:paraId="0214A18C" w14:textId="77777777" w:rsidR="00000000" w:rsidRDefault="003B3694">
      <w:pPr>
        <w:pStyle w:val="a0"/>
        <w:rPr>
          <w:rFonts w:hint="cs"/>
          <w:rtl/>
        </w:rPr>
      </w:pPr>
    </w:p>
    <w:p w14:paraId="6C8619E0" w14:textId="77777777" w:rsidR="00000000" w:rsidRDefault="003B3694">
      <w:pPr>
        <w:pStyle w:val="a"/>
        <w:rPr>
          <w:rtl/>
        </w:rPr>
      </w:pPr>
      <w:bookmarkStart w:id="276" w:name="FS000000524T12_11_2003_14_38_29"/>
      <w:bookmarkStart w:id="277" w:name="_Toc69719360"/>
      <w:bookmarkEnd w:id="276"/>
      <w:r>
        <w:rPr>
          <w:rFonts w:hint="eastAsia"/>
          <w:rtl/>
        </w:rPr>
        <w:t>שאול</w:t>
      </w:r>
      <w:r>
        <w:rPr>
          <w:rtl/>
        </w:rPr>
        <w:t xml:space="preserve"> יהלום (מפד"ל):</w:t>
      </w:r>
      <w:bookmarkEnd w:id="277"/>
    </w:p>
    <w:p w14:paraId="6F9B920C" w14:textId="77777777" w:rsidR="00000000" w:rsidRDefault="003B3694">
      <w:pPr>
        <w:pStyle w:val="a0"/>
        <w:rPr>
          <w:rFonts w:hint="cs"/>
          <w:rtl/>
        </w:rPr>
      </w:pPr>
    </w:p>
    <w:p w14:paraId="3E3EC7E0" w14:textId="77777777" w:rsidR="00000000" w:rsidRDefault="003B3694">
      <w:pPr>
        <w:pStyle w:val="a0"/>
        <w:rPr>
          <w:rFonts w:hint="cs"/>
          <w:rtl/>
        </w:rPr>
      </w:pPr>
      <w:r>
        <w:rPr>
          <w:rFonts w:hint="cs"/>
          <w:rtl/>
        </w:rPr>
        <w:t>גברתי היושבת-ראש, תודה. הצעת החוק שלי דומה להצעת החוק של חברת הכנסת נוקד, ולכן היא מצטרפת אליה. גם אני מצטרף להסכמ</w:t>
      </w:r>
      <w:r>
        <w:rPr>
          <w:rFonts w:hint="cs"/>
          <w:rtl/>
        </w:rPr>
        <w:t>ה שנלך צעד בצעד עם הממשלה.</w:t>
      </w:r>
    </w:p>
    <w:p w14:paraId="0986BD69" w14:textId="77777777" w:rsidR="00000000" w:rsidRDefault="003B3694">
      <w:pPr>
        <w:pStyle w:val="a0"/>
        <w:rPr>
          <w:rFonts w:hint="cs"/>
          <w:rtl/>
        </w:rPr>
      </w:pPr>
    </w:p>
    <w:p w14:paraId="111D213D" w14:textId="77777777" w:rsidR="00000000" w:rsidRDefault="003B3694">
      <w:pPr>
        <w:pStyle w:val="a0"/>
        <w:rPr>
          <w:rFonts w:hint="cs"/>
          <w:rtl/>
        </w:rPr>
      </w:pPr>
      <w:r>
        <w:rPr>
          <w:rFonts w:hint="cs"/>
          <w:rtl/>
        </w:rPr>
        <w:t>אנחנו עדים, ואנחנו מקבלים הרבה תלונות על כך שחברות עושות מבצע ואומרות: הדבר יעלה לך כך וכך שלושה חודשים. תן לנו את נתוני כרטיס האשראי שלך. והאדם לא בודק, ופתאום, אחרי ארבעה-שישה חודשים התברר לו שהמשיכו לגבות במחיר הגבוה ולא במחי</w:t>
      </w:r>
      <w:r>
        <w:rPr>
          <w:rFonts w:hint="cs"/>
          <w:rtl/>
        </w:rPr>
        <w:t>ר המבצע. דבר זה צריך תיקון. הצעת חוק שלי לתיקון חוק הגנת הצרכן מבקשת לתקן את העניין. תודה רבה.</w:t>
      </w:r>
    </w:p>
    <w:p w14:paraId="2590EE90" w14:textId="77777777" w:rsidR="00000000" w:rsidRDefault="003B3694">
      <w:pPr>
        <w:pStyle w:val="a0"/>
        <w:rPr>
          <w:rFonts w:hint="cs"/>
          <w:rtl/>
        </w:rPr>
      </w:pPr>
    </w:p>
    <w:p w14:paraId="441CD624" w14:textId="77777777" w:rsidR="00000000" w:rsidRDefault="003B3694">
      <w:pPr>
        <w:pStyle w:val="af1"/>
        <w:rPr>
          <w:rtl/>
        </w:rPr>
      </w:pPr>
      <w:r>
        <w:rPr>
          <w:rtl/>
        </w:rPr>
        <w:t>היו"ר אתי לבני:</w:t>
      </w:r>
    </w:p>
    <w:p w14:paraId="214FF607" w14:textId="77777777" w:rsidR="00000000" w:rsidRDefault="003B3694">
      <w:pPr>
        <w:pStyle w:val="a0"/>
        <w:rPr>
          <w:rtl/>
        </w:rPr>
      </w:pPr>
    </w:p>
    <w:p w14:paraId="139E20F2" w14:textId="77777777" w:rsidR="00000000" w:rsidRDefault="003B3694">
      <w:pPr>
        <w:pStyle w:val="a0"/>
        <w:rPr>
          <w:rFonts w:hint="cs"/>
          <w:rtl/>
        </w:rPr>
      </w:pPr>
      <w:r>
        <w:rPr>
          <w:rFonts w:hint="cs"/>
          <w:rtl/>
        </w:rPr>
        <w:t>תודה רבה.</w:t>
      </w:r>
    </w:p>
    <w:p w14:paraId="34629272" w14:textId="77777777" w:rsidR="00000000" w:rsidRDefault="003B3694">
      <w:pPr>
        <w:pStyle w:val="a0"/>
        <w:rPr>
          <w:rFonts w:hint="cs"/>
          <w:rtl/>
        </w:rPr>
      </w:pPr>
    </w:p>
    <w:p w14:paraId="4498F189" w14:textId="77777777" w:rsidR="00000000" w:rsidRDefault="003B3694">
      <w:pPr>
        <w:pStyle w:val="a0"/>
        <w:rPr>
          <w:rFonts w:hint="cs"/>
          <w:rtl/>
        </w:rPr>
      </w:pPr>
      <w:r>
        <w:rPr>
          <w:rFonts w:hint="cs"/>
          <w:rtl/>
        </w:rPr>
        <w:t>משיב סגן שר התעשייה, המסחר והתעסוקה. שתי דקות ועוד שתי דקות. תמצה.</w:t>
      </w:r>
    </w:p>
    <w:p w14:paraId="3A76F19B" w14:textId="77777777" w:rsidR="00000000" w:rsidRDefault="003B3694">
      <w:pPr>
        <w:pStyle w:val="a0"/>
        <w:rPr>
          <w:rFonts w:hint="cs"/>
          <w:rtl/>
        </w:rPr>
      </w:pPr>
    </w:p>
    <w:p w14:paraId="001FA32D" w14:textId="77777777" w:rsidR="00000000" w:rsidRDefault="003B3694">
      <w:pPr>
        <w:pStyle w:val="a"/>
        <w:rPr>
          <w:rtl/>
        </w:rPr>
      </w:pPr>
      <w:bookmarkStart w:id="278" w:name="FS000001029T12_11_2003_14_41_30"/>
      <w:bookmarkStart w:id="279" w:name="_Toc69719361"/>
      <w:bookmarkEnd w:id="278"/>
      <w:r>
        <w:rPr>
          <w:rFonts w:hint="eastAsia"/>
          <w:rtl/>
        </w:rPr>
        <w:t>סגן</w:t>
      </w:r>
      <w:r>
        <w:rPr>
          <w:rtl/>
        </w:rPr>
        <w:t xml:space="preserve"> שר התעשייה, המסחר והתעסוקה מיכאל רצון:</w:t>
      </w:r>
      <w:bookmarkEnd w:id="279"/>
    </w:p>
    <w:p w14:paraId="58C39CFC" w14:textId="77777777" w:rsidR="00000000" w:rsidRDefault="003B3694">
      <w:pPr>
        <w:pStyle w:val="a0"/>
        <w:rPr>
          <w:rFonts w:hint="cs"/>
          <w:rtl/>
        </w:rPr>
      </w:pPr>
    </w:p>
    <w:p w14:paraId="636A4CC2" w14:textId="77777777" w:rsidR="00000000" w:rsidRDefault="003B3694">
      <w:pPr>
        <w:pStyle w:val="a0"/>
        <w:rPr>
          <w:rFonts w:hint="cs"/>
          <w:rtl/>
        </w:rPr>
      </w:pPr>
      <w:r>
        <w:rPr>
          <w:rFonts w:hint="cs"/>
          <w:rtl/>
        </w:rPr>
        <w:t>גברתי היושבת-ראש, חב</w:t>
      </w:r>
      <w:r>
        <w:rPr>
          <w:rFonts w:hint="cs"/>
          <w:rtl/>
        </w:rPr>
        <w:t>רי הכנסת, הצעת החוק מבקשת לחייב עוסק, המתקשר עם הצרכן לתקופה קצובה, בעסקה להספקת שירות או מוצר למשך תקופה מסוימת שנקבעה בחוזה, לפרט בחוזה ובכל חיוב או קבלה שהוא שולח לצרכן את: א. מועד סיום העסקה או מועד סיום ההתחייבות של הצרכן על-פי החוזה; ב. יתרת התשלומים</w:t>
      </w:r>
      <w:r>
        <w:rPr>
          <w:rFonts w:hint="cs"/>
          <w:rtl/>
        </w:rPr>
        <w:t xml:space="preserve"> שעל הצרכן לשלם עד למועד סיום העסקה או ההתחייבות. כמו כן קובעת ההצעה, כי לאחר התקופה הקצובה לא תהיה הארכת התקשרות אוטומטית, אלא אם הסכים הצרכן במפורש להאריך את ההתקשרות.</w:t>
      </w:r>
    </w:p>
    <w:p w14:paraId="000F9535" w14:textId="77777777" w:rsidR="00000000" w:rsidRDefault="003B3694">
      <w:pPr>
        <w:pStyle w:val="a0"/>
        <w:rPr>
          <w:rFonts w:hint="cs"/>
          <w:rtl/>
        </w:rPr>
      </w:pPr>
    </w:p>
    <w:p w14:paraId="70DBC6DA" w14:textId="77777777" w:rsidR="00000000" w:rsidRDefault="003B3694">
      <w:pPr>
        <w:pStyle w:val="a0"/>
        <w:rPr>
          <w:rFonts w:hint="cs"/>
          <w:rtl/>
        </w:rPr>
      </w:pPr>
      <w:r>
        <w:rPr>
          <w:rFonts w:hint="cs"/>
          <w:rtl/>
        </w:rPr>
        <w:t>אנו תומכים בהצעת החוק, שמטרתה מניעת חידוש אוטומטי של חוזים על-ידי העוסק ובלי שהצרכן מ</w:t>
      </w:r>
      <w:r>
        <w:rPr>
          <w:rFonts w:hint="cs"/>
          <w:rtl/>
        </w:rPr>
        <w:t>ודע לכך שפגה תקופת ההתקשרות בינו לבין העוסק. קיימות אף תופעות חמורות, שבהן  מוצע לצרכן שירות "בחינם" לתקופה קצובה, ולאחריה וללא ידיעת הצרכן מוארך החוזה לתקופה נוספת, אלא שאז גובים מהצרכן תשלום.</w:t>
      </w:r>
    </w:p>
    <w:p w14:paraId="3A6886AB" w14:textId="77777777" w:rsidR="00000000" w:rsidRDefault="003B3694">
      <w:pPr>
        <w:pStyle w:val="a0"/>
        <w:rPr>
          <w:rFonts w:hint="cs"/>
          <w:rtl/>
        </w:rPr>
      </w:pPr>
    </w:p>
    <w:p w14:paraId="57031DC5" w14:textId="77777777" w:rsidR="00000000" w:rsidRDefault="003B3694">
      <w:pPr>
        <w:pStyle w:val="a0"/>
        <w:rPr>
          <w:rFonts w:hint="cs"/>
          <w:rtl/>
        </w:rPr>
      </w:pPr>
      <w:r>
        <w:rPr>
          <w:rFonts w:hint="cs"/>
          <w:rtl/>
        </w:rPr>
        <w:t xml:space="preserve">אולם, הגם שאנו סבורים כי ההצעה ראויה, לטעמנו היא נוסחה בצורה </w:t>
      </w:r>
      <w:r>
        <w:rPr>
          <w:rFonts w:hint="cs"/>
          <w:rtl/>
        </w:rPr>
        <w:t>גורפת, בלא להבחין בין עסקאות שונות ומצבים שונים. כך, למשל, לא בכל עסקה נצרך לחייב פירוט, בכל חיוב או קבלה. יש צורך לבחון את חשיבות הפירוט אל מול סוגי העסקאות הנפוצות בישראל. כמו כן, לא נרצה לתת יד לאפשרות שעוסקים הנוהגים לשלוח קבלות דרך קבע יימנעו מלשלוח א</w:t>
      </w:r>
      <w:r>
        <w:rPr>
          <w:rFonts w:hint="cs"/>
          <w:rtl/>
        </w:rPr>
        <w:t>ותן עקב החובה לפרט, כאמור לעיל.</w:t>
      </w:r>
    </w:p>
    <w:p w14:paraId="2D99EBA1" w14:textId="77777777" w:rsidR="00000000" w:rsidRDefault="003B3694">
      <w:pPr>
        <w:pStyle w:val="a0"/>
        <w:rPr>
          <w:rFonts w:hint="cs"/>
          <w:rtl/>
        </w:rPr>
      </w:pPr>
    </w:p>
    <w:p w14:paraId="04F149E5" w14:textId="77777777" w:rsidR="00000000" w:rsidRDefault="003B3694">
      <w:pPr>
        <w:pStyle w:val="a0"/>
        <w:rPr>
          <w:rFonts w:hint="cs"/>
          <w:rtl/>
        </w:rPr>
      </w:pPr>
      <w:r>
        <w:rPr>
          <w:rFonts w:hint="cs"/>
          <w:rtl/>
        </w:rPr>
        <w:t>הואיל וכך ומהטעם שאנו סבורים כי הצעת החוק עשויה למנוע מצבים של ניצול לרעה של ציבור הצרכנים, החלטנו לתמוך בה, בכפוף להתחייבות חברת הכנסת נוקד וחבר הכנסת יהלום  מעל הדוכן לתאם את הנוסח עם משרדנו ויתר משרדי הממשלה בוועדה. תודה</w:t>
      </w:r>
      <w:r>
        <w:rPr>
          <w:rFonts w:hint="cs"/>
          <w:rtl/>
        </w:rPr>
        <w:t>.</w:t>
      </w:r>
    </w:p>
    <w:p w14:paraId="37AC97D4" w14:textId="77777777" w:rsidR="00000000" w:rsidRDefault="003B3694">
      <w:pPr>
        <w:pStyle w:val="a0"/>
        <w:rPr>
          <w:rFonts w:hint="cs"/>
          <w:rtl/>
        </w:rPr>
      </w:pPr>
    </w:p>
    <w:p w14:paraId="73497E59" w14:textId="77777777" w:rsidR="00000000" w:rsidRDefault="003B3694">
      <w:pPr>
        <w:pStyle w:val="af1"/>
        <w:rPr>
          <w:rtl/>
        </w:rPr>
      </w:pPr>
      <w:r>
        <w:rPr>
          <w:rtl/>
        </w:rPr>
        <w:t>היו"ר אתי לבני:</w:t>
      </w:r>
    </w:p>
    <w:p w14:paraId="65811078" w14:textId="77777777" w:rsidR="00000000" w:rsidRDefault="003B3694">
      <w:pPr>
        <w:pStyle w:val="a0"/>
        <w:rPr>
          <w:rtl/>
        </w:rPr>
      </w:pPr>
    </w:p>
    <w:p w14:paraId="2361BA6A" w14:textId="77777777" w:rsidR="00000000" w:rsidRDefault="003B3694">
      <w:pPr>
        <w:pStyle w:val="a0"/>
        <w:rPr>
          <w:rFonts w:hint="cs"/>
          <w:rtl/>
        </w:rPr>
      </w:pPr>
      <w:r>
        <w:rPr>
          <w:rFonts w:hint="cs"/>
          <w:rtl/>
        </w:rPr>
        <w:t>תודה רבה.</w:t>
      </w:r>
    </w:p>
    <w:p w14:paraId="773940C8" w14:textId="77777777" w:rsidR="00000000" w:rsidRDefault="003B3694">
      <w:pPr>
        <w:pStyle w:val="a0"/>
        <w:rPr>
          <w:rFonts w:hint="cs"/>
          <w:rtl/>
        </w:rPr>
      </w:pPr>
    </w:p>
    <w:p w14:paraId="6A773569" w14:textId="77777777" w:rsidR="00000000" w:rsidRDefault="003B3694">
      <w:pPr>
        <w:pStyle w:val="a0"/>
        <w:rPr>
          <w:rFonts w:hint="cs"/>
          <w:rtl/>
        </w:rPr>
      </w:pPr>
      <w:r>
        <w:rPr>
          <w:rFonts w:hint="cs"/>
          <w:rtl/>
        </w:rPr>
        <w:t xml:space="preserve">נעבור להצבעה, ונצביע על כל חוק בנפרד. </w:t>
      </w:r>
    </w:p>
    <w:p w14:paraId="7A48E79D" w14:textId="77777777" w:rsidR="00000000" w:rsidRDefault="003B3694">
      <w:pPr>
        <w:pStyle w:val="a0"/>
        <w:rPr>
          <w:rFonts w:hint="cs"/>
          <w:rtl/>
        </w:rPr>
      </w:pPr>
    </w:p>
    <w:p w14:paraId="59EA7682" w14:textId="77777777" w:rsidR="00000000" w:rsidRDefault="003B3694">
      <w:pPr>
        <w:pStyle w:val="a0"/>
        <w:rPr>
          <w:rFonts w:hint="cs"/>
          <w:rtl/>
        </w:rPr>
      </w:pPr>
      <w:r>
        <w:rPr>
          <w:rFonts w:hint="cs"/>
          <w:rtl/>
        </w:rPr>
        <w:t>הצעת החוק הראשונה היא של חברת הכנסת נוקד: הצעת חוק הגנת הצרכן (תיקון - עסקה לתקופה קצובה).</w:t>
      </w:r>
    </w:p>
    <w:p w14:paraId="12D13877" w14:textId="77777777" w:rsidR="00000000" w:rsidRDefault="003B3694">
      <w:pPr>
        <w:pStyle w:val="a0"/>
        <w:rPr>
          <w:rFonts w:hint="cs"/>
          <w:rtl/>
        </w:rPr>
      </w:pPr>
    </w:p>
    <w:p w14:paraId="7F6FDB88" w14:textId="77777777" w:rsidR="00000000" w:rsidRDefault="003B3694">
      <w:pPr>
        <w:pStyle w:val="ab"/>
        <w:bidi/>
        <w:rPr>
          <w:rFonts w:hint="cs"/>
          <w:rtl/>
        </w:rPr>
      </w:pPr>
      <w:r>
        <w:rPr>
          <w:rFonts w:hint="cs"/>
          <w:rtl/>
        </w:rPr>
        <w:t>הצבעה מס' 125</w:t>
      </w:r>
    </w:p>
    <w:p w14:paraId="0145FA5A" w14:textId="77777777" w:rsidR="00000000" w:rsidRDefault="003B3694">
      <w:pPr>
        <w:pStyle w:val="a0"/>
        <w:rPr>
          <w:rFonts w:hint="cs"/>
          <w:rtl/>
        </w:rPr>
      </w:pPr>
    </w:p>
    <w:p w14:paraId="74A2119A" w14:textId="77777777" w:rsidR="00000000" w:rsidRDefault="003B3694">
      <w:pPr>
        <w:pStyle w:val="ac"/>
        <w:bidi/>
        <w:rPr>
          <w:rFonts w:hint="cs"/>
          <w:rtl/>
        </w:rPr>
      </w:pPr>
      <w:r>
        <w:rPr>
          <w:rFonts w:hint="cs"/>
          <w:rtl/>
        </w:rPr>
        <w:t>בעד ההצעה להעביר את הצעת החוק לדיון מוקדם בוועדה - 24</w:t>
      </w:r>
    </w:p>
    <w:p w14:paraId="088A4905" w14:textId="77777777" w:rsidR="00000000" w:rsidRDefault="003B3694">
      <w:pPr>
        <w:pStyle w:val="ac"/>
        <w:bidi/>
        <w:rPr>
          <w:rFonts w:hint="cs"/>
          <w:rtl/>
        </w:rPr>
      </w:pPr>
      <w:r>
        <w:rPr>
          <w:rFonts w:hint="cs"/>
          <w:rtl/>
        </w:rPr>
        <w:t>נגד- אין</w:t>
      </w:r>
    </w:p>
    <w:p w14:paraId="3C1FFE70" w14:textId="77777777" w:rsidR="00000000" w:rsidRDefault="003B3694">
      <w:pPr>
        <w:pStyle w:val="ac"/>
        <w:bidi/>
        <w:rPr>
          <w:rFonts w:hint="cs"/>
          <w:rtl/>
        </w:rPr>
      </w:pPr>
      <w:r>
        <w:rPr>
          <w:rFonts w:hint="cs"/>
          <w:rtl/>
        </w:rPr>
        <w:t>נמנעים - אין</w:t>
      </w:r>
    </w:p>
    <w:p w14:paraId="3270DC50" w14:textId="77777777" w:rsidR="00000000" w:rsidRDefault="003B3694">
      <w:pPr>
        <w:pStyle w:val="ad"/>
        <w:bidi/>
        <w:rPr>
          <w:rFonts w:hint="cs"/>
          <w:rtl/>
        </w:rPr>
      </w:pPr>
      <w:r>
        <w:rPr>
          <w:rFonts w:hint="cs"/>
          <w:rtl/>
        </w:rPr>
        <w:t>הה</w:t>
      </w:r>
      <w:r>
        <w:rPr>
          <w:rFonts w:hint="cs"/>
          <w:rtl/>
        </w:rPr>
        <w:t>צעה להעביר את הצעת חוק הגנת הצרכן (תיקון - עסקה לתקופה קצובה), התשס"ג-2003, לדיון מוקדם בוועדת הכלכלה נתקבלה.</w:t>
      </w:r>
    </w:p>
    <w:p w14:paraId="2EC0C9CC" w14:textId="77777777" w:rsidR="00000000" w:rsidRDefault="003B3694">
      <w:pPr>
        <w:pStyle w:val="a0"/>
        <w:rPr>
          <w:rFonts w:hint="cs"/>
          <w:rtl/>
        </w:rPr>
      </w:pPr>
    </w:p>
    <w:p w14:paraId="350A5DB1" w14:textId="77777777" w:rsidR="00000000" w:rsidRDefault="003B3694">
      <w:pPr>
        <w:pStyle w:val="af1"/>
        <w:rPr>
          <w:rtl/>
        </w:rPr>
      </w:pPr>
      <w:r>
        <w:rPr>
          <w:rtl/>
        </w:rPr>
        <w:t>היו"ר אתי לבני:</w:t>
      </w:r>
    </w:p>
    <w:p w14:paraId="69B92D2F" w14:textId="77777777" w:rsidR="00000000" w:rsidRDefault="003B3694">
      <w:pPr>
        <w:pStyle w:val="a0"/>
        <w:rPr>
          <w:rtl/>
        </w:rPr>
      </w:pPr>
    </w:p>
    <w:p w14:paraId="000754C5" w14:textId="77777777" w:rsidR="00000000" w:rsidRDefault="003B3694">
      <w:pPr>
        <w:pStyle w:val="a0"/>
        <w:rPr>
          <w:rFonts w:hint="cs"/>
          <w:rtl/>
        </w:rPr>
      </w:pPr>
      <w:r>
        <w:rPr>
          <w:rFonts w:hint="cs"/>
          <w:rtl/>
        </w:rPr>
        <w:t>בעד - 24, אין נמנעים ואין נגד. החוק עבר לוועדת הכלכלה.</w:t>
      </w:r>
    </w:p>
    <w:p w14:paraId="344BC43C" w14:textId="77777777" w:rsidR="00000000" w:rsidRDefault="003B3694">
      <w:pPr>
        <w:pStyle w:val="a0"/>
        <w:rPr>
          <w:rFonts w:hint="cs"/>
          <w:rtl/>
        </w:rPr>
      </w:pPr>
    </w:p>
    <w:p w14:paraId="59B41441" w14:textId="77777777" w:rsidR="00000000" w:rsidRDefault="003B3694">
      <w:pPr>
        <w:pStyle w:val="a0"/>
        <w:rPr>
          <w:rFonts w:hint="cs"/>
          <w:rtl/>
        </w:rPr>
      </w:pPr>
      <w:r>
        <w:rPr>
          <w:rFonts w:hint="cs"/>
          <w:rtl/>
        </w:rPr>
        <w:t>נצביע על הצעת החוק הבאה.</w:t>
      </w:r>
    </w:p>
    <w:p w14:paraId="6C79DCA6" w14:textId="77777777" w:rsidR="00000000" w:rsidRDefault="003B3694">
      <w:pPr>
        <w:pStyle w:val="a0"/>
        <w:rPr>
          <w:rtl/>
        </w:rPr>
      </w:pPr>
    </w:p>
    <w:p w14:paraId="1A12C0BF" w14:textId="77777777" w:rsidR="00000000" w:rsidRDefault="003B3694">
      <w:pPr>
        <w:pStyle w:val="a0"/>
        <w:rPr>
          <w:rFonts w:hint="cs"/>
          <w:rtl/>
        </w:rPr>
      </w:pPr>
    </w:p>
    <w:p w14:paraId="5C791D5A" w14:textId="77777777" w:rsidR="00000000" w:rsidRDefault="003B3694">
      <w:pPr>
        <w:pStyle w:val="ab"/>
        <w:bidi/>
        <w:rPr>
          <w:rFonts w:hint="cs"/>
          <w:rtl/>
        </w:rPr>
      </w:pPr>
      <w:r>
        <w:rPr>
          <w:rFonts w:hint="cs"/>
          <w:rtl/>
        </w:rPr>
        <w:t>הצבעה מס' 126</w:t>
      </w:r>
    </w:p>
    <w:p w14:paraId="2D67E7DA" w14:textId="77777777" w:rsidR="00000000" w:rsidRDefault="003B3694">
      <w:pPr>
        <w:pStyle w:val="a0"/>
        <w:rPr>
          <w:rFonts w:hint="cs"/>
          <w:rtl/>
        </w:rPr>
      </w:pPr>
    </w:p>
    <w:p w14:paraId="06366E17" w14:textId="77777777" w:rsidR="00000000" w:rsidRDefault="003B3694">
      <w:pPr>
        <w:pStyle w:val="ac"/>
        <w:bidi/>
        <w:rPr>
          <w:rFonts w:hint="cs"/>
          <w:rtl/>
        </w:rPr>
      </w:pPr>
      <w:r>
        <w:rPr>
          <w:rFonts w:hint="cs"/>
          <w:rtl/>
        </w:rPr>
        <w:t xml:space="preserve">בעד ההצעה להעביר את הצעת החוק </w:t>
      </w:r>
      <w:r>
        <w:rPr>
          <w:rFonts w:hint="cs"/>
          <w:rtl/>
        </w:rPr>
        <w:t>לדיון מוקדם בוועדה - 20</w:t>
      </w:r>
    </w:p>
    <w:p w14:paraId="712A1E4D" w14:textId="77777777" w:rsidR="00000000" w:rsidRDefault="003B3694">
      <w:pPr>
        <w:pStyle w:val="ac"/>
        <w:bidi/>
        <w:rPr>
          <w:rFonts w:hint="cs"/>
          <w:rtl/>
        </w:rPr>
      </w:pPr>
      <w:r>
        <w:rPr>
          <w:rFonts w:hint="cs"/>
          <w:rtl/>
        </w:rPr>
        <w:t>נגד - אין</w:t>
      </w:r>
    </w:p>
    <w:p w14:paraId="77D967C8" w14:textId="77777777" w:rsidR="00000000" w:rsidRDefault="003B3694">
      <w:pPr>
        <w:pStyle w:val="ac"/>
        <w:bidi/>
        <w:rPr>
          <w:rFonts w:hint="cs"/>
          <w:rtl/>
        </w:rPr>
      </w:pPr>
      <w:r>
        <w:rPr>
          <w:rFonts w:hint="cs"/>
          <w:rtl/>
        </w:rPr>
        <w:t>נמנעים - אין</w:t>
      </w:r>
    </w:p>
    <w:p w14:paraId="6A6F4E94" w14:textId="77777777" w:rsidR="00000000" w:rsidRDefault="003B3694">
      <w:pPr>
        <w:pStyle w:val="ad"/>
        <w:bidi/>
        <w:rPr>
          <w:rFonts w:hint="cs"/>
          <w:rtl/>
        </w:rPr>
      </w:pPr>
      <w:r>
        <w:rPr>
          <w:rFonts w:hint="cs"/>
          <w:rtl/>
        </w:rPr>
        <w:t>ההצעה להעביר את הצעת חוק הגנת הצרכן (תיקון - פקיעת התקשרות שנעשתה בעקבות מכירה מיוחדת), התשס"ג-2003, לדיון מוקדם בוועדת הכלכלה נתקבלה.</w:t>
      </w:r>
    </w:p>
    <w:p w14:paraId="4B266566" w14:textId="77777777" w:rsidR="00000000" w:rsidRDefault="003B3694">
      <w:pPr>
        <w:pStyle w:val="a0"/>
        <w:rPr>
          <w:rFonts w:hint="cs"/>
          <w:rtl/>
        </w:rPr>
      </w:pPr>
    </w:p>
    <w:p w14:paraId="1B0CC788" w14:textId="77777777" w:rsidR="00000000" w:rsidRDefault="003B3694">
      <w:pPr>
        <w:pStyle w:val="af1"/>
        <w:rPr>
          <w:rtl/>
        </w:rPr>
      </w:pPr>
      <w:r>
        <w:rPr>
          <w:rtl/>
        </w:rPr>
        <w:t>היו"ר אתי לבני:</w:t>
      </w:r>
    </w:p>
    <w:p w14:paraId="544F7F33" w14:textId="77777777" w:rsidR="00000000" w:rsidRDefault="003B3694">
      <w:pPr>
        <w:pStyle w:val="a0"/>
        <w:rPr>
          <w:rtl/>
        </w:rPr>
      </w:pPr>
    </w:p>
    <w:p w14:paraId="08CFBCB8" w14:textId="77777777" w:rsidR="00000000" w:rsidRDefault="003B3694">
      <w:pPr>
        <w:pStyle w:val="a0"/>
        <w:rPr>
          <w:rFonts w:hint="cs"/>
          <w:rtl/>
        </w:rPr>
      </w:pPr>
      <w:r>
        <w:rPr>
          <w:rFonts w:hint="cs"/>
          <w:rtl/>
        </w:rPr>
        <w:t>בעד - 20, אין נגד ואין נמנעים. הצעת החוק עברה לוועדת הכל</w:t>
      </w:r>
      <w:r>
        <w:rPr>
          <w:rFonts w:hint="cs"/>
          <w:rtl/>
        </w:rPr>
        <w:t>כלה.</w:t>
      </w:r>
    </w:p>
    <w:p w14:paraId="2487959E" w14:textId="77777777" w:rsidR="00000000" w:rsidRDefault="003B3694">
      <w:pPr>
        <w:pStyle w:val="a0"/>
        <w:rPr>
          <w:rFonts w:hint="cs"/>
          <w:rtl/>
        </w:rPr>
      </w:pPr>
    </w:p>
    <w:p w14:paraId="00839FC6" w14:textId="77777777" w:rsidR="00000000" w:rsidRDefault="003B3694">
      <w:pPr>
        <w:pStyle w:val="a2"/>
        <w:rPr>
          <w:rtl/>
        </w:rPr>
      </w:pPr>
    </w:p>
    <w:p w14:paraId="54952C72" w14:textId="77777777" w:rsidR="00000000" w:rsidRDefault="003B3694">
      <w:pPr>
        <w:pStyle w:val="a2"/>
        <w:rPr>
          <w:rFonts w:hint="cs"/>
          <w:rtl/>
        </w:rPr>
      </w:pPr>
      <w:bookmarkStart w:id="280" w:name="CS17000FI0017000T12_11_2003_14_49_46"/>
      <w:bookmarkStart w:id="281" w:name="_Toc69719362"/>
      <w:bookmarkEnd w:id="280"/>
      <w:r>
        <w:rPr>
          <w:rtl/>
        </w:rPr>
        <w:t>הצ</w:t>
      </w:r>
      <w:r>
        <w:rPr>
          <w:rFonts w:hint="cs"/>
          <w:rtl/>
        </w:rPr>
        <w:t>עת חוק</w:t>
      </w:r>
      <w:r>
        <w:rPr>
          <w:rtl/>
        </w:rPr>
        <w:t xml:space="preserve"> לתיקון פקודת העיריות (ועדת חינוך), התשס"ג-2003</w:t>
      </w:r>
      <w:bookmarkEnd w:id="281"/>
    </w:p>
    <w:p w14:paraId="79D6F01F" w14:textId="77777777" w:rsidR="00000000" w:rsidRDefault="003B3694">
      <w:pPr>
        <w:pStyle w:val="a0"/>
        <w:ind w:firstLine="0"/>
        <w:rPr>
          <w:rFonts w:hint="cs"/>
          <w:rtl/>
        </w:rPr>
      </w:pPr>
      <w:r>
        <w:rPr>
          <w:rtl/>
        </w:rPr>
        <w:t>[נספחות.]</w:t>
      </w:r>
    </w:p>
    <w:p w14:paraId="45C6D158" w14:textId="77777777" w:rsidR="00000000" w:rsidRDefault="003B3694">
      <w:pPr>
        <w:pStyle w:val="a2"/>
        <w:rPr>
          <w:rFonts w:hint="cs"/>
          <w:rtl/>
        </w:rPr>
      </w:pPr>
      <w:r>
        <w:rPr>
          <w:rFonts w:hint="cs"/>
          <w:rtl/>
        </w:rPr>
        <w:t xml:space="preserve"> </w:t>
      </w:r>
      <w:bookmarkStart w:id="282" w:name="_Toc69719363"/>
      <w:r>
        <w:rPr>
          <w:rFonts w:hint="cs"/>
          <w:rtl/>
        </w:rPr>
        <w:t>(הצעת קבוצת חברי הכנסת)</w:t>
      </w:r>
      <w:bookmarkEnd w:id="282"/>
    </w:p>
    <w:p w14:paraId="7759EF03" w14:textId="77777777" w:rsidR="00000000" w:rsidRDefault="003B3694">
      <w:pPr>
        <w:pStyle w:val="a0"/>
        <w:rPr>
          <w:rFonts w:hint="cs"/>
          <w:rtl/>
        </w:rPr>
      </w:pPr>
    </w:p>
    <w:p w14:paraId="50334252" w14:textId="77777777" w:rsidR="00000000" w:rsidRDefault="003B3694">
      <w:pPr>
        <w:pStyle w:val="af1"/>
        <w:rPr>
          <w:rFonts w:hint="cs"/>
          <w:rtl/>
        </w:rPr>
      </w:pPr>
    </w:p>
    <w:p w14:paraId="598423EC" w14:textId="77777777" w:rsidR="00000000" w:rsidRDefault="003B3694">
      <w:pPr>
        <w:pStyle w:val="af1"/>
        <w:rPr>
          <w:rtl/>
        </w:rPr>
      </w:pPr>
      <w:r>
        <w:rPr>
          <w:rtl/>
        </w:rPr>
        <w:t>היו"ר אתי לבני:</w:t>
      </w:r>
    </w:p>
    <w:p w14:paraId="3D62F04C" w14:textId="77777777" w:rsidR="00000000" w:rsidRDefault="003B3694">
      <w:pPr>
        <w:pStyle w:val="a0"/>
        <w:rPr>
          <w:rtl/>
        </w:rPr>
      </w:pPr>
    </w:p>
    <w:p w14:paraId="17A96C1A" w14:textId="77777777" w:rsidR="00000000" w:rsidRDefault="003B3694">
      <w:pPr>
        <w:pStyle w:val="a0"/>
        <w:rPr>
          <w:rFonts w:hint="cs"/>
          <w:rtl/>
        </w:rPr>
      </w:pPr>
      <w:r>
        <w:rPr>
          <w:rFonts w:hint="cs"/>
          <w:rtl/>
        </w:rPr>
        <w:t>אנחנו עוברים להצעת חוק פ/1050: הצעת חוק לתיקון פקודת העיריות (ועדת חינוך), התשס"ג-2003. מציג את הצעת החוק חבר הכנסת חמי דורון. הנמקה מהמקום</w:t>
      </w:r>
      <w:r>
        <w:rPr>
          <w:rFonts w:hint="cs"/>
          <w:rtl/>
        </w:rPr>
        <w:t xml:space="preserve"> - דקה. בבקשה.</w:t>
      </w:r>
    </w:p>
    <w:p w14:paraId="59A4E8C7" w14:textId="77777777" w:rsidR="00000000" w:rsidRDefault="003B3694">
      <w:pPr>
        <w:pStyle w:val="a0"/>
        <w:rPr>
          <w:rFonts w:hint="cs"/>
          <w:rtl/>
        </w:rPr>
      </w:pPr>
    </w:p>
    <w:p w14:paraId="2682F123" w14:textId="77777777" w:rsidR="00000000" w:rsidRDefault="003B3694">
      <w:pPr>
        <w:pStyle w:val="a"/>
        <w:rPr>
          <w:rtl/>
        </w:rPr>
      </w:pPr>
      <w:bookmarkStart w:id="283" w:name="FS000001053T12_11_2003_14_50_37"/>
      <w:bookmarkStart w:id="284" w:name="_Toc69719364"/>
      <w:bookmarkEnd w:id="283"/>
      <w:r>
        <w:rPr>
          <w:rFonts w:hint="eastAsia"/>
          <w:rtl/>
        </w:rPr>
        <w:t>חמי</w:t>
      </w:r>
      <w:r>
        <w:rPr>
          <w:rtl/>
        </w:rPr>
        <w:t xml:space="preserve"> דורון (שינוי):</w:t>
      </w:r>
      <w:bookmarkEnd w:id="284"/>
    </w:p>
    <w:p w14:paraId="08699333" w14:textId="77777777" w:rsidR="00000000" w:rsidRDefault="003B3694">
      <w:pPr>
        <w:pStyle w:val="a0"/>
        <w:rPr>
          <w:rFonts w:hint="cs"/>
          <w:rtl/>
        </w:rPr>
      </w:pPr>
    </w:p>
    <w:p w14:paraId="5540C9F1" w14:textId="77777777" w:rsidR="00000000" w:rsidRDefault="003B3694">
      <w:pPr>
        <w:pStyle w:val="a0"/>
        <w:rPr>
          <w:rFonts w:hint="cs"/>
          <w:rtl/>
        </w:rPr>
      </w:pPr>
      <w:r>
        <w:rPr>
          <w:rFonts w:hint="cs"/>
          <w:rtl/>
        </w:rPr>
        <w:t>גברתי היושבת-ראש, רבותי חברי הכנסת, מדובר בהצעת חוק הקובעת שכלל הרשויות המקומיות ימנו ויבחרו ועדת חינוך מקומית כוועדת חובה, כפי שקיים לגבי ועדת כספים, ועדת הנהלה וועדות אחרות שמופיעות בפקודת העיריות. הסיבה לכך היא, שהחינ</w:t>
      </w:r>
      <w:r>
        <w:rPr>
          <w:rFonts w:hint="cs"/>
          <w:rtl/>
        </w:rPr>
        <w:t xml:space="preserve">וך הוא בעל חשיבות עליונה, ועל כן ראוי שתהיה במועצה המקומית או ברשות המקומית ועדה על-פי דין, שעם חבריה יימנו הן אנשי מקצוע, הן נציגי עירייה והן נציגים של ארגונים וגופים שונים העוסקים בחינוך באופן יומיומי. הקמת ועדת חינוך בכל עירייה ועירייה תאפשר לכל הפרטים </w:t>
      </w:r>
      <w:r>
        <w:rPr>
          <w:rFonts w:hint="cs"/>
          <w:rtl/>
        </w:rPr>
        <w:t>והארגונים, שעד עתה לא התחשבו בדעתם, להביא את דברם בפני בעלי התפקידים בעירייה ולהשפיע על מדיניות החינוך ברשות המקומית.</w:t>
      </w:r>
    </w:p>
    <w:p w14:paraId="31900828" w14:textId="77777777" w:rsidR="00000000" w:rsidRDefault="003B3694">
      <w:pPr>
        <w:pStyle w:val="a0"/>
        <w:rPr>
          <w:rFonts w:hint="cs"/>
          <w:rtl/>
        </w:rPr>
      </w:pPr>
    </w:p>
    <w:p w14:paraId="7D95A5B1" w14:textId="77777777" w:rsidR="00000000" w:rsidRDefault="003B3694">
      <w:pPr>
        <w:pStyle w:val="a0"/>
        <w:rPr>
          <w:rFonts w:hint="cs"/>
          <w:rtl/>
        </w:rPr>
      </w:pPr>
      <w:r>
        <w:rPr>
          <w:rFonts w:hint="cs"/>
          <w:rtl/>
        </w:rPr>
        <w:t xml:space="preserve">הצעת החוק הזאת מתואמת עם משרד המשפטים, משרד הפנים ומשרד החינוך. </w:t>
      </w:r>
    </w:p>
    <w:p w14:paraId="71027C39" w14:textId="77777777" w:rsidR="00000000" w:rsidRDefault="003B3694">
      <w:pPr>
        <w:pStyle w:val="a0"/>
        <w:rPr>
          <w:rFonts w:hint="cs"/>
          <w:rtl/>
        </w:rPr>
      </w:pPr>
    </w:p>
    <w:p w14:paraId="0764798B" w14:textId="77777777" w:rsidR="00000000" w:rsidRDefault="003B3694">
      <w:pPr>
        <w:pStyle w:val="a0"/>
        <w:rPr>
          <w:rFonts w:hint="cs"/>
          <w:rtl/>
        </w:rPr>
      </w:pPr>
      <w:r>
        <w:rPr>
          <w:rFonts w:hint="cs"/>
          <w:rtl/>
        </w:rPr>
        <w:t>חבר הכנסת פינס-פז, אני מבקש שלא תפריע לי.</w:t>
      </w:r>
    </w:p>
    <w:p w14:paraId="34976D17" w14:textId="77777777" w:rsidR="00000000" w:rsidRDefault="003B3694">
      <w:pPr>
        <w:pStyle w:val="a0"/>
        <w:rPr>
          <w:rFonts w:hint="cs"/>
          <w:rtl/>
        </w:rPr>
      </w:pPr>
    </w:p>
    <w:p w14:paraId="3040C98C" w14:textId="77777777" w:rsidR="00000000" w:rsidRDefault="003B3694">
      <w:pPr>
        <w:pStyle w:val="a0"/>
        <w:rPr>
          <w:rFonts w:hint="cs"/>
          <w:rtl/>
        </w:rPr>
      </w:pPr>
      <w:r>
        <w:rPr>
          <w:rFonts w:hint="cs"/>
          <w:rtl/>
        </w:rPr>
        <w:t>אני מודה לוועדת שרים לענייני</w:t>
      </w:r>
      <w:r>
        <w:rPr>
          <w:rFonts w:hint="cs"/>
          <w:rtl/>
        </w:rPr>
        <w:t xml:space="preserve"> חקיקה על תמיכת הממשלה בחוק. אני מבקש שהחוק יועבר לדיון בוועדת הפנים. תודה.</w:t>
      </w:r>
    </w:p>
    <w:p w14:paraId="4080D08F" w14:textId="77777777" w:rsidR="00000000" w:rsidRDefault="003B3694">
      <w:pPr>
        <w:pStyle w:val="a0"/>
        <w:rPr>
          <w:rFonts w:hint="cs"/>
          <w:rtl/>
        </w:rPr>
      </w:pPr>
    </w:p>
    <w:p w14:paraId="28CDC97B" w14:textId="77777777" w:rsidR="00000000" w:rsidRDefault="003B3694">
      <w:pPr>
        <w:pStyle w:val="af1"/>
        <w:rPr>
          <w:rtl/>
        </w:rPr>
      </w:pPr>
      <w:r>
        <w:rPr>
          <w:rtl/>
        </w:rPr>
        <w:t>היו"ר אתי לבני:</w:t>
      </w:r>
    </w:p>
    <w:p w14:paraId="79B72AC1" w14:textId="77777777" w:rsidR="00000000" w:rsidRDefault="003B3694">
      <w:pPr>
        <w:pStyle w:val="a0"/>
        <w:rPr>
          <w:rtl/>
        </w:rPr>
      </w:pPr>
    </w:p>
    <w:p w14:paraId="02F01B5D" w14:textId="77777777" w:rsidR="00000000" w:rsidRDefault="003B3694">
      <w:pPr>
        <w:pStyle w:val="a0"/>
        <w:rPr>
          <w:rFonts w:hint="cs"/>
          <w:rtl/>
        </w:rPr>
      </w:pPr>
      <w:r>
        <w:rPr>
          <w:rFonts w:hint="cs"/>
          <w:rtl/>
        </w:rPr>
        <w:t>תודה רבה. משיב שר הפנים.</w:t>
      </w:r>
    </w:p>
    <w:p w14:paraId="50566BF7" w14:textId="77777777" w:rsidR="00000000" w:rsidRDefault="003B3694">
      <w:pPr>
        <w:pStyle w:val="a0"/>
        <w:rPr>
          <w:rFonts w:hint="cs"/>
          <w:rtl/>
        </w:rPr>
      </w:pPr>
    </w:p>
    <w:p w14:paraId="1E78D0E1" w14:textId="77777777" w:rsidR="00000000" w:rsidRDefault="003B3694">
      <w:pPr>
        <w:pStyle w:val="a"/>
        <w:rPr>
          <w:rtl/>
        </w:rPr>
      </w:pPr>
      <w:bookmarkStart w:id="285" w:name="FS000000519T12_11_2003_14_53_28"/>
      <w:bookmarkStart w:id="286" w:name="_Toc69719365"/>
      <w:bookmarkEnd w:id="285"/>
      <w:r>
        <w:rPr>
          <w:rFonts w:hint="eastAsia"/>
          <w:rtl/>
        </w:rPr>
        <w:t>שר</w:t>
      </w:r>
      <w:r>
        <w:rPr>
          <w:rtl/>
        </w:rPr>
        <w:t xml:space="preserve"> הפנים אברהם פורז:</w:t>
      </w:r>
      <w:bookmarkEnd w:id="286"/>
    </w:p>
    <w:p w14:paraId="1BF212AB" w14:textId="77777777" w:rsidR="00000000" w:rsidRDefault="003B3694">
      <w:pPr>
        <w:pStyle w:val="a0"/>
        <w:rPr>
          <w:rFonts w:hint="cs"/>
          <w:rtl/>
        </w:rPr>
      </w:pPr>
    </w:p>
    <w:p w14:paraId="30C2F62D" w14:textId="77777777" w:rsidR="00000000" w:rsidRDefault="003B3694">
      <w:pPr>
        <w:pStyle w:val="a0"/>
        <w:rPr>
          <w:rFonts w:hint="cs"/>
          <w:rtl/>
        </w:rPr>
      </w:pPr>
      <w:r>
        <w:rPr>
          <w:rFonts w:hint="cs"/>
          <w:rtl/>
        </w:rPr>
        <w:t>גברתי היושבת-ראש, חברי הכנסת, לאחר שהמציע הסכים לתאם את הליכי החקיקה עם הממשלה, הממשלה מסכימה להצעת החוק, וחברי הכ</w:t>
      </w:r>
      <w:r>
        <w:rPr>
          <w:rFonts w:hint="cs"/>
          <w:rtl/>
        </w:rPr>
        <w:t>נסת מתבקשים להצביע בעד ולהעביר את הצעת החוק לוועדת הפנים.</w:t>
      </w:r>
    </w:p>
    <w:p w14:paraId="426ADDD6" w14:textId="77777777" w:rsidR="00000000" w:rsidRDefault="003B3694">
      <w:pPr>
        <w:pStyle w:val="a0"/>
        <w:rPr>
          <w:rFonts w:hint="cs"/>
          <w:rtl/>
        </w:rPr>
      </w:pPr>
    </w:p>
    <w:p w14:paraId="18CD2B25" w14:textId="77777777" w:rsidR="00000000" w:rsidRDefault="003B3694">
      <w:pPr>
        <w:pStyle w:val="af1"/>
        <w:rPr>
          <w:rtl/>
        </w:rPr>
      </w:pPr>
      <w:r>
        <w:rPr>
          <w:rtl/>
        </w:rPr>
        <w:t>היו"ר אתי לבני:</w:t>
      </w:r>
    </w:p>
    <w:p w14:paraId="11FCDA19" w14:textId="77777777" w:rsidR="00000000" w:rsidRDefault="003B3694">
      <w:pPr>
        <w:pStyle w:val="a0"/>
        <w:rPr>
          <w:rtl/>
        </w:rPr>
      </w:pPr>
    </w:p>
    <w:p w14:paraId="2C47B8A4" w14:textId="77777777" w:rsidR="00000000" w:rsidRDefault="003B3694">
      <w:pPr>
        <w:pStyle w:val="a0"/>
        <w:rPr>
          <w:rFonts w:hint="cs"/>
          <w:rtl/>
        </w:rPr>
      </w:pPr>
      <w:r>
        <w:rPr>
          <w:rFonts w:hint="cs"/>
          <w:rtl/>
        </w:rPr>
        <w:t>אנחנו עוברים להצבעה.</w:t>
      </w:r>
    </w:p>
    <w:p w14:paraId="568330F6" w14:textId="77777777" w:rsidR="00000000" w:rsidRDefault="003B3694">
      <w:pPr>
        <w:pStyle w:val="a0"/>
        <w:rPr>
          <w:rFonts w:hint="cs"/>
          <w:rtl/>
        </w:rPr>
      </w:pPr>
    </w:p>
    <w:p w14:paraId="01FA2EDA" w14:textId="77777777" w:rsidR="00000000" w:rsidRDefault="003B3694">
      <w:pPr>
        <w:pStyle w:val="af0"/>
        <w:rPr>
          <w:rtl/>
        </w:rPr>
      </w:pPr>
      <w:r>
        <w:rPr>
          <w:rFonts w:hint="eastAsia"/>
          <w:rtl/>
        </w:rPr>
        <w:t>משה</w:t>
      </w:r>
      <w:r>
        <w:rPr>
          <w:rtl/>
        </w:rPr>
        <w:t xml:space="preserve"> גפני (יהדות התורה):</w:t>
      </w:r>
    </w:p>
    <w:p w14:paraId="75E420BB" w14:textId="77777777" w:rsidR="00000000" w:rsidRDefault="003B3694">
      <w:pPr>
        <w:pStyle w:val="a0"/>
        <w:rPr>
          <w:rFonts w:hint="cs"/>
          <w:rtl/>
        </w:rPr>
      </w:pPr>
    </w:p>
    <w:p w14:paraId="4BC8A756" w14:textId="77777777" w:rsidR="00000000" w:rsidRDefault="003B3694">
      <w:pPr>
        <w:pStyle w:val="a0"/>
        <w:rPr>
          <w:rFonts w:hint="cs"/>
          <w:rtl/>
        </w:rPr>
      </w:pPr>
      <w:r>
        <w:rPr>
          <w:rFonts w:hint="cs"/>
          <w:rtl/>
        </w:rPr>
        <w:t>לא, אנחנו לא יכולים לעבור להצבעה אם אני מתנגד.</w:t>
      </w:r>
    </w:p>
    <w:p w14:paraId="6BC87351" w14:textId="77777777" w:rsidR="00000000" w:rsidRDefault="003B3694">
      <w:pPr>
        <w:pStyle w:val="a0"/>
        <w:rPr>
          <w:rFonts w:hint="cs"/>
          <w:rtl/>
        </w:rPr>
      </w:pPr>
    </w:p>
    <w:p w14:paraId="03FCEBE8" w14:textId="77777777" w:rsidR="00000000" w:rsidRDefault="003B3694">
      <w:pPr>
        <w:pStyle w:val="af1"/>
        <w:rPr>
          <w:rtl/>
        </w:rPr>
      </w:pPr>
      <w:r>
        <w:rPr>
          <w:rtl/>
        </w:rPr>
        <w:t>היו"ר אתי לבני:</w:t>
      </w:r>
    </w:p>
    <w:p w14:paraId="18F2D1F7" w14:textId="77777777" w:rsidR="00000000" w:rsidRDefault="003B3694">
      <w:pPr>
        <w:pStyle w:val="a0"/>
        <w:rPr>
          <w:rtl/>
        </w:rPr>
      </w:pPr>
    </w:p>
    <w:p w14:paraId="366DAA6D" w14:textId="77777777" w:rsidR="00000000" w:rsidRDefault="003B3694">
      <w:pPr>
        <w:pStyle w:val="a0"/>
        <w:rPr>
          <w:rFonts w:hint="cs"/>
          <w:rtl/>
        </w:rPr>
      </w:pPr>
      <w:r>
        <w:rPr>
          <w:rFonts w:hint="cs"/>
          <w:rtl/>
        </w:rPr>
        <w:t>אתה מתנגד. בוא ותציג את התנגדותך.</w:t>
      </w:r>
    </w:p>
    <w:p w14:paraId="282FEC32" w14:textId="77777777" w:rsidR="00000000" w:rsidRDefault="003B3694">
      <w:pPr>
        <w:pStyle w:val="a0"/>
        <w:rPr>
          <w:rFonts w:hint="cs"/>
          <w:rtl/>
        </w:rPr>
      </w:pPr>
    </w:p>
    <w:p w14:paraId="5184F069" w14:textId="77777777" w:rsidR="00000000" w:rsidRDefault="003B3694">
      <w:pPr>
        <w:pStyle w:val="a"/>
        <w:rPr>
          <w:rtl/>
        </w:rPr>
      </w:pPr>
      <w:bookmarkStart w:id="287" w:name="FS000000526T12_11_2003_14_54_44"/>
      <w:bookmarkStart w:id="288" w:name="_Toc69719366"/>
      <w:bookmarkEnd w:id="287"/>
      <w:r>
        <w:rPr>
          <w:rFonts w:hint="eastAsia"/>
          <w:rtl/>
        </w:rPr>
        <w:t>משה</w:t>
      </w:r>
      <w:r>
        <w:rPr>
          <w:rtl/>
        </w:rPr>
        <w:t xml:space="preserve"> גפני (יהדות התורה):</w:t>
      </w:r>
      <w:bookmarkEnd w:id="288"/>
    </w:p>
    <w:p w14:paraId="7407D976" w14:textId="77777777" w:rsidR="00000000" w:rsidRDefault="003B3694">
      <w:pPr>
        <w:pStyle w:val="a0"/>
        <w:rPr>
          <w:rFonts w:hint="cs"/>
          <w:rtl/>
        </w:rPr>
      </w:pPr>
    </w:p>
    <w:p w14:paraId="6C2E8497" w14:textId="77777777" w:rsidR="00000000" w:rsidRDefault="003B3694">
      <w:pPr>
        <w:pStyle w:val="a0"/>
        <w:rPr>
          <w:rFonts w:hint="cs"/>
          <w:rtl/>
        </w:rPr>
      </w:pPr>
      <w:r>
        <w:rPr>
          <w:rFonts w:hint="cs"/>
          <w:rtl/>
        </w:rPr>
        <w:t>עם כל הכ</w:t>
      </w:r>
      <w:r>
        <w:rPr>
          <w:rFonts w:hint="cs"/>
          <w:rtl/>
        </w:rPr>
        <w:t>בוד, זה לא - - - שינוי.</w:t>
      </w:r>
    </w:p>
    <w:p w14:paraId="4FA19774" w14:textId="77777777" w:rsidR="00000000" w:rsidRDefault="003B3694">
      <w:pPr>
        <w:pStyle w:val="a0"/>
        <w:rPr>
          <w:rFonts w:hint="cs"/>
          <w:rtl/>
        </w:rPr>
      </w:pPr>
    </w:p>
    <w:p w14:paraId="053C2E10" w14:textId="77777777" w:rsidR="00000000" w:rsidRDefault="003B3694">
      <w:pPr>
        <w:pStyle w:val="af1"/>
        <w:rPr>
          <w:rtl/>
        </w:rPr>
      </w:pPr>
      <w:r>
        <w:rPr>
          <w:rtl/>
        </w:rPr>
        <w:t>היו"ר אתי לבני:</w:t>
      </w:r>
    </w:p>
    <w:p w14:paraId="70BFC505" w14:textId="77777777" w:rsidR="00000000" w:rsidRDefault="003B3694">
      <w:pPr>
        <w:pStyle w:val="a0"/>
        <w:rPr>
          <w:rtl/>
        </w:rPr>
      </w:pPr>
    </w:p>
    <w:p w14:paraId="07F64D47" w14:textId="77777777" w:rsidR="00000000" w:rsidRDefault="003B3694">
      <w:pPr>
        <w:pStyle w:val="a0"/>
        <w:rPr>
          <w:rFonts w:hint="cs"/>
          <w:rtl/>
        </w:rPr>
      </w:pPr>
      <w:r>
        <w:rPr>
          <w:rFonts w:hint="cs"/>
          <w:rtl/>
        </w:rPr>
        <w:t>בסדר. לא שמעתי. יש לך שלוש דקות להביע את ההתנגדות.</w:t>
      </w:r>
    </w:p>
    <w:p w14:paraId="0EFF4508" w14:textId="77777777" w:rsidR="00000000" w:rsidRDefault="003B3694">
      <w:pPr>
        <w:pStyle w:val="a0"/>
        <w:rPr>
          <w:rFonts w:hint="cs"/>
          <w:rtl/>
        </w:rPr>
      </w:pPr>
    </w:p>
    <w:p w14:paraId="72080C22" w14:textId="77777777" w:rsidR="00000000" w:rsidRDefault="003B3694">
      <w:pPr>
        <w:pStyle w:val="af0"/>
        <w:rPr>
          <w:rtl/>
        </w:rPr>
      </w:pPr>
      <w:r>
        <w:rPr>
          <w:rFonts w:hint="eastAsia"/>
          <w:rtl/>
        </w:rPr>
        <w:t>רן</w:t>
      </w:r>
      <w:r>
        <w:rPr>
          <w:rtl/>
        </w:rPr>
        <w:t xml:space="preserve"> כהן (מרצ):</w:t>
      </w:r>
    </w:p>
    <w:p w14:paraId="39C67873" w14:textId="77777777" w:rsidR="00000000" w:rsidRDefault="003B3694">
      <w:pPr>
        <w:pStyle w:val="a0"/>
        <w:rPr>
          <w:rFonts w:hint="cs"/>
          <w:rtl/>
        </w:rPr>
      </w:pPr>
    </w:p>
    <w:p w14:paraId="0E07B69C" w14:textId="77777777" w:rsidR="00000000" w:rsidRDefault="003B3694">
      <w:pPr>
        <w:pStyle w:val="a0"/>
        <w:rPr>
          <w:rFonts w:hint="cs"/>
          <w:rtl/>
        </w:rPr>
      </w:pPr>
      <w:r>
        <w:rPr>
          <w:rFonts w:hint="cs"/>
          <w:rtl/>
        </w:rPr>
        <w:t>- - -</w:t>
      </w:r>
    </w:p>
    <w:p w14:paraId="58F5488D" w14:textId="77777777" w:rsidR="00000000" w:rsidRDefault="003B3694">
      <w:pPr>
        <w:pStyle w:val="a0"/>
        <w:rPr>
          <w:rFonts w:hint="cs"/>
          <w:rtl/>
        </w:rPr>
      </w:pPr>
    </w:p>
    <w:p w14:paraId="54ED26CF" w14:textId="77777777" w:rsidR="00000000" w:rsidRDefault="003B3694">
      <w:pPr>
        <w:pStyle w:val="-"/>
        <w:rPr>
          <w:rtl/>
        </w:rPr>
      </w:pPr>
      <w:bookmarkStart w:id="289" w:name="FS000000526T12_11_2003_14_54_57C"/>
      <w:bookmarkEnd w:id="289"/>
      <w:r>
        <w:rPr>
          <w:rtl/>
        </w:rPr>
        <w:t>משה גפני (יהדות התורה):</w:t>
      </w:r>
    </w:p>
    <w:p w14:paraId="28F6A805" w14:textId="77777777" w:rsidR="00000000" w:rsidRDefault="003B3694">
      <w:pPr>
        <w:pStyle w:val="a0"/>
        <w:rPr>
          <w:rtl/>
        </w:rPr>
      </w:pPr>
    </w:p>
    <w:p w14:paraId="199892F9" w14:textId="77777777" w:rsidR="00000000" w:rsidRDefault="003B3694">
      <w:pPr>
        <w:pStyle w:val="a0"/>
        <w:rPr>
          <w:rFonts w:hint="cs"/>
          <w:rtl/>
        </w:rPr>
      </w:pPr>
      <w:r>
        <w:rPr>
          <w:rFonts w:hint="cs"/>
          <w:rtl/>
        </w:rPr>
        <w:t>חבר הכנסת חמי דורון מציג חוק, שר הפנים ושר המשפטים מסכימים, והיושבת-ראש מקיימת הצבעה -  וכולם משינוי.</w:t>
      </w:r>
    </w:p>
    <w:p w14:paraId="0D4B150E" w14:textId="77777777" w:rsidR="00000000" w:rsidRDefault="003B3694">
      <w:pPr>
        <w:pStyle w:val="a0"/>
        <w:rPr>
          <w:rFonts w:hint="cs"/>
          <w:rtl/>
        </w:rPr>
      </w:pPr>
    </w:p>
    <w:p w14:paraId="14736F37" w14:textId="77777777" w:rsidR="00000000" w:rsidRDefault="003B3694">
      <w:pPr>
        <w:pStyle w:val="af0"/>
        <w:rPr>
          <w:rtl/>
        </w:rPr>
      </w:pPr>
      <w:r>
        <w:rPr>
          <w:rFonts w:hint="eastAsia"/>
          <w:rtl/>
        </w:rPr>
        <w:t>שר</w:t>
      </w:r>
      <w:r>
        <w:rPr>
          <w:rtl/>
        </w:rPr>
        <w:t xml:space="preserve"> הפנים אבר</w:t>
      </w:r>
      <w:r>
        <w:rPr>
          <w:rtl/>
        </w:rPr>
        <w:t>הם פורז:</w:t>
      </w:r>
    </w:p>
    <w:p w14:paraId="2B7E3C24" w14:textId="77777777" w:rsidR="00000000" w:rsidRDefault="003B3694">
      <w:pPr>
        <w:pStyle w:val="a0"/>
        <w:rPr>
          <w:rFonts w:hint="cs"/>
          <w:rtl/>
        </w:rPr>
      </w:pPr>
    </w:p>
    <w:p w14:paraId="24D5FC88" w14:textId="77777777" w:rsidR="00000000" w:rsidRDefault="003B3694">
      <w:pPr>
        <w:pStyle w:val="a0"/>
        <w:rPr>
          <w:rFonts w:hint="cs"/>
          <w:rtl/>
        </w:rPr>
      </w:pPr>
      <w:r>
        <w:rPr>
          <w:rFonts w:hint="cs"/>
          <w:rtl/>
        </w:rPr>
        <w:t>בסדר. לא שמעו אותך. מה אתה עושה מזה סיפור?</w:t>
      </w:r>
    </w:p>
    <w:p w14:paraId="4045C3E0" w14:textId="77777777" w:rsidR="00000000" w:rsidRDefault="003B3694">
      <w:pPr>
        <w:pStyle w:val="a0"/>
        <w:rPr>
          <w:rFonts w:hint="cs"/>
          <w:rtl/>
        </w:rPr>
      </w:pPr>
    </w:p>
    <w:p w14:paraId="4F783361" w14:textId="77777777" w:rsidR="00000000" w:rsidRDefault="003B3694">
      <w:pPr>
        <w:pStyle w:val="-"/>
        <w:rPr>
          <w:rtl/>
        </w:rPr>
      </w:pPr>
      <w:bookmarkStart w:id="290" w:name="FS000000526T12_11_2003_14_56_12C"/>
      <w:bookmarkEnd w:id="290"/>
      <w:r>
        <w:rPr>
          <w:rtl/>
        </w:rPr>
        <w:t>משה גפני (יהדות התורה):</w:t>
      </w:r>
    </w:p>
    <w:p w14:paraId="5157E342" w14:textId="77777777" w:rsidR="00000000" w:rsidRDefault="003B3694">
      <w:pPr>
        <w:pStyle w:val="a0"/>
        <w:rPr>
          <w:rtl/>
        </w:rPr>
      </w:pPr>
    </w:p>
    <w:p w14:paraId="33B63EB5" w14:textId="77777777" w:rsidR="00000000" w:rsidRDefault="003B3694">
      <w:pPr>
        <w:pStyle w:val="a0"/>
        <w:rPr>
          <w:rFonts w:hint="cs"/>
          <w:rtl/>
        </w:rPr>
      </w:pPr>
      <w:r>
        <w:rPr>
          <w:rFonts w:hint="cs"/>
          <w:rtl/>
        </w:rPr>
        <w:t>אמרתי שחבר הכנסת חמי דורון מציע חוק, שר הפנים ושר המשפטים מסכימים - -</w:t>
      </w:r>
    </w:p>
    <w:p w14:paraId="71907686" w14:textId="77777777" w:rsidR="00000000" w:rsidRDefault="003B3694">
      <w:pPr>
        <w:pStyle w:val="af0"/>
        <w:rPr>
          <w:rtl/>
        </w:rPr>
      </w:pPr>
    </w:p>
    <w:p w14:paraId="4E1FEB8A" w14:textId="77777777" w:rsidR="00000000" w:rsidRDefault="003B3694">
      <w:pPr>
        <w:pStyle w:val="af0"/>
        <w:rPr>
          <w:rtl/>
        </w:rPr>
      </w:pPr>
      <w:r>
        <w:rPr>
          <w:rtl/>
        </w:rPr>
        <w:t>שר המדע והטכנולוגיה אליעזר זנדברג:</w:t>
      </w:r>
    </w:p>
    <w:p w14:paraId="399BE686" w14:textId="77777777" w:rsidR="00000000" w:rsidRDefault="003B3694">
      <w:pPr>
        <w:pStyle w:val="a0"/>
        <w:rPr>
          <w:rFonts w:hint="cs"/>
          <w:rtl/>
        </w:rPr>
      </w:pPr>
    </w:p>
    <w:p w14:paraId="2CE770E8" w14:textId="77777777" w:rsidR="00000000" w:rsidRDefault="003B3694">
      <w:pPr>
        <w:pStyle w:val="a0"/>
        <w:rPr>
          <w:rFonts w:hint="cs"/>
          <w:rtl/>
        </w:rPr>
      </w:pPr>
      <w:r>
        <w:rPr>
          <w:rFonts w:hint="cs"/>
          <w:rtl/>
        </w:rPr>
        <w:t>- - -</w:t>
      </w:r>
    </w:p>
    <w:p w14:paraId="45E34009" w14:textId="77777777" w:rsidR="00000000" w:rsidRDefault="003B3694">
      <w:pPr>
        <w:pStyle w:val="a0"/>
        <w:rPr>
          <w:rFonts w:hint="cs"/>
          <w:rtl/>
        </w:rPr>
      </w:pPr>
    </w:p>
    <w:p w14:paraId="3A1C653F" w14:textId="77777777" w:rsidR="00000000" w:rsidRDefault="003B3694">
      <w:pPr>
        <w:pStyle w:val="-"/>
        <w:rPr>
          <w:rtl/>
        </w:rPr>
      </w:pPr>
      <w:bookmarkStart w:id="291" w:name="FS000000526T12_11_2003_14_56_50C"/>
      <w:bookmarkEnd w:id="291"/>
      <w:r>
        <w:rPr>
          <w:rtl/>
        </w:rPr>
        <w:t>משה גפני (יהדות התורה):</w:t>
      </w:r>
    </w:p>
    <w:p w14:paraId="6E6502C4" w14:textId="77777777" w:rsidR="00000000" w:rsidRDefault="003B3694">
      <w:pPr>
        <w:pStyle w:val="a0"/>
        <w:rPr>
          <w:rtl/>
        </w:rPr>
      </w:pPr>
    </w:p>
    <w:p w14:paraId="34281416" w14:textId="77777777" w:rsidR="00000000" w:rsidRDefault="003B3694">
      <w:pPr>
        <w:pStyle w:val="a0"/>
        <w:rPr>
          <w:rFonts w:hint="cs"/>
          <w:rtl/>
        </w:rPr>
      </w:pPr>
      <w:r>
        <w:rPr>
          <w:rFonts w:hint="cs"/>
          <w:rtl/>
        </w:rPr>
        <w:t xml:space="preserve">- - וסגנית היושב-ראש מביאה להצבעה. זה </w:t>
      </w:r>
      <w:r>
        <w:rPr>
          <w:rFonts w:hint="cs"/>
          <w:rtl/>
        </w:rPr>
        <w:t>לא הולך כך.</w:t>
      </w:r>
    </w:p>
    <w:p w14:paraId="009765A4" w14:textId="77777777" w:rsidR="00000000" w:rsidRDefault="003B3694">
      <w:pPr>
        <w:pStyle w:val="a0"/>
        <w:rPr>
          <w:rFonts w:hint="cs"/>
          <w:rtl/>
        </w:rPr>
      </w:pPr>
    </w:p>
    <w:p w14:paraId="4B22E94B" w14:textId="77777777" w:rsidR="00000000" w:rsidRDefault="003B3694">
      <w:pPr>
        <w:pStyle w:val="af0"/>
        <w:rPr>
          <w:rtl/>
        </w:rPr>
      </w:pPr>
      <w:r>
        <w:rPr>
          <w:rFonts w:hint="eastAsia"/>
          <w:rtl/>
        </w:rPr>
        <w:t>שר</w:t>
      </w:r>
      <w:r>
        <w:rPr>
          <w:rtl/>
        </w:rPr>
        <w:t xml:space="preserve"> הפנים אברהם פורז:</w:t>
      </w:r>
    </w:p>
    <w:p w14:paraId="155CBC3D" w14:textId="77777777" w:rsidR="00000000" w:rsidRDefault="003B3694">
      <w:pPr>
        <w:pStyle w:val="a0"/>
        <w:rPr>
          <w:rFonts w:hint="cs"/>
          <w:rtl/>
        </w:rPr>
      </w:pPr>
    </w:p>
    <w:p w14:paraId="21AE34DF" w14:textId="77777777" w:rsidR="00000000" w:rsidRDefault="003B3694">
      <w:pPr>
        <w:pStyle w:val="a0"/>
        <w:rPr>
          <w:rFonts w:hint="cs"/>
          <w:rtl/>
        </w:rPr>
      </w:pPr>
      <w:r>
        <w:rPr>
          <w:rFonts w:hint="cs"/>
          <w:rtl/>
        </w:rPr>
        <w:t>מה אתה רוצה? אתה מאשים אותה שהיא עושה את זה בכוונה?</w:t>
      </w:r>
    </w:p>
    <w:p w14:paraId="332F1825" w14:textId="77777777" w:rsidR="00000000" w:rsidRDefault="003B3694">
      <w:pPr>
        <w:pStyle w:val="a0"/>
        <w:rPr>
          <w:rFonts w:hint="cs"/>
          <w:rtl/>
        </w:rPr>
      </w:pPr>
    </w:p>
    <w:p w14:paraId="30BE01B5" w14:textId="77777777" w:rsidR="00000000" w:rsidRDefault="003B3694">
      <w:pPr>
        <w:pStyle w:val="-"/>
        <w:rPr>
          <w:rtl/>
        </w:rPr>
      </w:pPr>
      <w:bookmarkStart w:id="292" w:name="FS000000526T12_11_2003_14_57_11C"/>
      <w:bookmarkEnd w:id="292"/>
      <w:r>
        <w:rPr>
          <w:rtl/>
        </w:rPr>
        <w:t>משה גפני (יהדות התורה):</w:t>
      </w:r>
    </w:p>
    <w:p w14:paraId="0454546D" w14:textId="77777777" w:rsidR="00000000" w:rsidRDefault="003B3694">
      <w:pPr>
        <w:pStyle w:val="a0"/>
        <w:rPr>
          <w:rtl/>
        </w:rPr>
      </w:pPr>
    </w:p>
    <w:p w14:paraId="32377AA4" w14:textId="77777777" w:rsidR="00000000" w:rsidRDefault="003B3694">
      <w:pPr>
        <w:pStyle w:val="a0"/>
        <w:rPr>
          <w:rFonts w:hint="cs"/>
          <w:rtl/>
        </w:rPr>
      </w:pPr>
      <w:r>
        <w:rPr>
          <w:rFonts w:hint="cs"/>
          <w:rtl/>
        </w:rPr>
        <w:t>לא, חס וחלילה. סיפרתי רק את העובדה. ביקשתי להתנגד. כמה זמן יש לי לנמק את זה?</w:t>
      </w:r>
    </w:p>
    <w:p w14:paraId="1568C364" w14:textId="77777777" w:rsidR="00000000" w:rsidRDefault="003B3694">
      <w:pPr>
        <w:pStyle w:val="a0"/>
        <w:rPr>
          <w:rFonts w:hint="cs"/>
          <w:rtl/>
        </w:rPr>
      </w:pPr>
    </w:p>
    <w:p w14:paraId="6F1C96B0" w14:textId="77777777" w:rsidR="00000000" w:rsidRDefault="003B3694">
      <w:pPr>
        <w:pStyle w:val="af1"/>
        <w:rPr>
          <w:rtl/>
        </w:rPr>
      </w:pPr>
      <w:r>
        <w:rPr>
          <w:rtl/>
        </w:rPr>
        <w:t>היו"ר אתי לבני:</w:t>
      </w:r>
    </w:p>
    <w:p w14:paraId="36CDC317" w14:textId="77777777" w:rsidR="00000000" w:rsidRDefault="003B3694">
      <w:pPr>
        <w:pStyle w:val="a0"/>
        <w:rPr>
          <w:rtl/>
        </w:rPr>
      </w:pPr>
    </w:p>
    <w:p w14:paraId="0EC22B97" w14:textId="77777777" w:rsidR="00000000" w:rsidRDefault="003B3694">
      <w:pPr>
        <w:pStyle w:val="a0"/>
        <w:rPr>
          <w:rFonts w:hint="cs"/>
          <w:rtl/>
        </w:rPr>
      </w:pPr>
      <w:r>
        <w:rPr>
          <w:rFonts w:hint="cs"/>
          <w:rtl/>
        </w:rPr>
        <w:t>שלוש דקות.</w:t>
      </w:r>
    </w:p>
    <w:p w14:paraId="4A0EF85A" w14:textId="77777777" w:rsidR="00000000" w:rsidRDefault="003B3694">
      <w:pPr>
        <w:pStyle w:val="a0"/>
        <w:rPr>
          <w:rFonts w:hint="cs"/>
          <w:rtl/>
        </w:rPr>
      </w:pPr>
    </w:p>
    <w:p w14:paraId="3B5A6CE3" w14:textId="77777777" w:rsidR="00000000" w:rsidRDefault="003B3694">
      <w:pPr>
        <w:pStyle w:val="-"/>
        <w:rPr>
          <w:rtl/>
        </w:rPr>
      </w:pPr>
      <w:bookmarkStart w:id="293" w:name="FS000000526T12_11_2003_14_57_40C"/>
      <w:bookmarkEnd w:id="293"/>
      <w:r>
        <w:rPr>
          <w:rtl/>
        </w:rPr>
        <w:t>משה גפני (יהדות התורה):</w:t>
      </w:r>
    </w:p>
    <w:p w14:paraId="1710124A" w14:textId="77777777" w:rsidR="00000000" w:rsidRDefault="003B3694">
      <w:pPr>
        <w:pStyle w:val="a0"/>
        <w:rPr>
          <w:rtl/>
        </w:rPr>
      </w:pPr>
    </w:p>
    <w:p w14:paraId="5E9A61D8" w14:textId="77777777" w:rsidR="00000000" w:rsidRDefault="003B3694">
      <w:pPr>
        <w:pStyle w:val="a0"/>
        <w:rPr>
          <w:rFonts w:hint="cs"/>
          <w:rtl/>
        </w:rPr>
      </w:pPr>
      <w:r>
        <w:rPr>
          <w:rFonts w:hint="cs"/>
          <w:rtl/>
        </w:rPr>
        <w:t>גברתי היושב</w:t>
      </w:r>
      <w:r>
        <w:rPr>
          <w:rFonts w:hint="cs"/>
          <w:rtl/>
        </w:rPr>
        <w:t>ת-ראש, רבותי חברי הכנסת, אני מתנגד להצעת החוק הזאת. שני דקות אדבר לגופו של החוק.</w:t>
      </w:r>
    </w:p>
    <w:p w14:paraId="63A887D0" w14:textId="77777777" w:rsidR="00000000" w:rsidRDefault="003B3694">
      <w:pPr>
        <w:pStyle w:val="a0"/>
        <w:rPr>
          <w:rFonts w:hint="cs"/>
          <w:rtl/>
        </w:rPr>
      </w:pPr>
    </w:p>
    <w:p w14:paraId="536F296D" w14:textId="77777777" w:rsidR="00000000" w:rsidRDefault="003B3694">
      <w:pPr>
        <w:pStyle w:val="af1"/>
        <w:rPr>
          <w:rtl/>
        </w:rPr>
      </w:pPr>
      <w:r>
        <w:rPr>
          <w:rtl/>
        </w:rPr>
        <w:t>היו"ר אתי לבני:</w:t>
      </w:r>
    </w:p>
    <w:p w14:paraId="6A9525E5" w14:textId="77777777" w:rsidR="00000000" w:rsidRDefault="003B3694">
      <w:pPr>
        <w:pStyle w:val="a0"/>
        <w:rPr>
          <w:rtl/>
        </w:rPr>
      </w:pPr>
    </w:p>
    <w:p w14:paraId="76DBA039" w14:textId="77777777" w:rsidR="00000000" w:rsidRDefault="003B3694">
      <w:pPr>
        <w:pStyle w:val="a0"/>
        <w:rPr>
          <w:rFonts w:hint="cs"/>
          <w:rtl/>
        </w:rPr>
      </w:pPr>
      <w:r>
        <w:rPr>
          <w:rFonts w:hint="cs"/>
          <w:rtl/>
        </w:rPr>
        <w:t>שני דקות או שתי דקות?</w:t>
      </w:r>
    </w:p>
    <w:p w14:paraId="629EA956" w14:textId="77777777" w:rsidR="00000000" w:rsidRDefault="003B3694">
      <w:pPr>
        <w:pStyle w:val="a0"/>
        <w:rPr>
          <w:rFonts w:hint="cs"/>
          <w:rtl/>
        </w:rPr>
      </w:pPr>
    </w:p>
    <w:p w14:paraId="7BD3212E" w14:textId="77777777" w:rsidR="00000000" w:rsidRDefault="003B3694">
      <w:pPr>
        <w:pStyle w:val="-"/>
        <w:rPr>
          <w:rtl/>
        </w:rPr>
      </w:pPr>
      <w:bookmarkStart w:id="294" w:name="FS000000526T12_11_2003_14_58_14C"/>
      <w:bookmarkEnd w:id="294"/>
      <w:r>
        <w:rPr>
          <w:rtl/>
        </w:rPr>
        <w:t>משה גפני (יהדות התורה):</w:t>
      </w:r>
    </w:p>
    <w:p w14:paraId="6DACD2DA" w14:textId="77777777" w:rsidR="00000000" w:rsidRDefault="003B3694">
      <w:pPr>
        <w:pStyle w:val="a0"/>
        <w:rPr>
          <w:rtl/>
        </w:rPr>
      </w:pPr>
    </w:p>
    <w:p w14:paraId="1A21D9D4" w14:textId="77777777" w:rsidR="00000000" w:rsidRDefault="003B3694">
      <w:pPr>
        <w:pStyle w:val="a0"/>
        <w:rPr>
          <w:rFonts w:hint="cs"/>
          <w:rtl/>
        </w:rPr>
      </w:pPr>
      <w:r>
        <w:rPr>
          <w:rFonts w:hint="cs"/>
          <w:rtl/>
        </w:rPr>
        <w:t>את רוצה לתת לי יותר? אני מוכן.</w:t>
      </w:r>
    </w:p>
    <w:p w14:paraId="1FAE4B65" w14:textId="77777777" w:rsidR="00000000" w:rsidRDefault="003B3694">
      <w:pPr>
        <w:pStyle w:val="a0"/>
        <w:rPr>
          <w:rFonts w:hint="cs"/>
          <w:rtl/>
        </w:rPr>
      </w:pPr>
    </w:p>
    <w:p w14:paraId="7C8F3010" w14:textId="77777777" w:rsidR="00000000" w:rsidRDefault="003B3694">
      <w:pPr>
        <w:pStyle w:val="a0"/>
        <w:rPr>
          <w:rFonts w:hint="cs"/>
          <w:rtl/>
        </w:rPr>
      </w:pPr>
      <w:r>
        <w:rPr>
          <w:rFonts w:hint="cs"/>
          <w:rtl/>
        </w:rPr>
        <w:t>ועדת הפנים של הכנסת דנה בקדנציה הקודמת בכל המערך שקשור לניהול העיריות, והתברר</w:t>
      </w:r>
      <w:r>
        <w:rPr>
          <w:rFonts w:hint="cs"/>
          <w:rtl/>
        </w:rPr>
        <w:t xml:space="preserve"> שזה בוקה ומבולקה. במהלך השנים האחרונות הוגשו הצעות חוק פרטיות והסדירו בהן בחוק את מעמדו של מבקר העירייה, בחוק אחר הסדירו את מעמד מנהל מחלקת החינוך, ולא הסדירו בחוק את מעמדו של הגזבר בעירייה ודברים אחרים, ואותו דבר נהגו לגבי הוועדות. אני חושב שזה מעשה לא א</w:t>
      </w:r>
      <w:r>
        <w:rPr>
          <w:rFonts w:hint="cs"/>
          <w:rtl/>
        </w:rPr>
        <w:t>חראי. חבר הכנסת חמי דורון, תסלח לי; זה לא משום  שאתה משינוי, אני חבר שלך ואני אומר לך שזה מעשה לא אחראי - - -</w:t>
      </w:r>
    </w:p>
    <w:p w14:paraId="1C33D5DE" w14:textId="77777777" w:rsidR="00000000" w:rsidRDefault="003B3694">
      <w:pPr>
        <w:pStyle w:val="a0"/>
        <w:rPr>
          <w:rFonts w:hint="cs"/>
          <w:rtl/>
        </w:rPr>
      </w:pPr>
    </w:p>
    <w:p w14:paraId="0BA06976" w14:textId="77777777" w:rsidR="00000000" w:rsidRDefault="003B3694">
      <w:pPr>
        <w:pStyle w:val="af0"/>
        <w:rPr>
          <w:rtl/>
        </w:rPr>
      </w:pPr>
      <w:r>
        <w:rPr>
          <w:rFonts w:hint="eastAsia"/>
          <w:rtl/>
        </w:rPr>
        <w:t>חמי</w:t>
      </w:r>
      <w:r>
        <w:rPr>
          <w:rtl/>
        </w:rPr>
        <w:t xml:space="preserve"> דורון (שינוי):</w:t>
      </w:r>
    </w:p>
    <w:p w14:paraId="23FA961B" w14:textId="77777777" w:rsidR="00000000" w:rsidRDefault="003B3694">
      <w:pPr>
        <w:pStyle w:val="a0"/>
        <w:rPr>
          <w:rFonts w:hint="cs"/>
          <w:rtl/>
        </w:rPr>
      </w:pPr>
    </w:p>
    <w:p w14:paraId="5F5D5329" w14:textId="77777777" w:rsidR="00000000" w:rsidRDefault="003B3694">
      <w:pPr>
        <w:pStyle w:val="a0"/>
        <w:rPr>
          <w:rFonts w:hint="cs"/>
          <w:rtl/>
        </w:rPr>
      </w:pPr>
      <w:r>
        <w:rPr>
          <w:rFonts w:hint="cs"/>
          <w:rtl/>
        </w:rPr>
        <w:t>- - -</w:t>
      </w:r>
    </w:p>
    <w:p w14:paraId="1A4C456E" w14:textId="77777777" w:rsidR="00000000" w:rsidRDefault="003B3694">
      <w:pPr>
        <w:pStyle w:val="a0"/>
        <w:rPr>
          <w:rFonts w:hint="cs"/>
          <w:rtl/>
        </w:rPr>
      </w:pPr>
    </w:p>
    <w:p w14:paraId="7B105843" w14:textId="77777777" w:rsidR="00000000" w:rsidRDefault="003B3694">
      <w:pPr>
        <w:pStyle w:val="-"/>
        <w:rPr>
          <w:rtl/>
        </w:rPr>
      </w:pPr>
      <w:bookmarkStart w:id="295" w:name="FS000000526T12_11_2003_14_59_55C"/>
      <w:bookmarkEnd w:id="295"/>
      <w:r>
        <w:rPr>
          <w:rtl/>
        </w:rPr>
        <w:t>משה גפני (יהדות התורה):</w:t>
      </w:r>
    </w:p>
    <w:p w14:paraId="3D16F13C" w14:textId="77777777" w:rsidR="00000000" w:rsidRDefault="003B3694">
      <w:pPr>
        <w:pStyle w:val="a0"/>
        <w:rPr>
          <w:rtl/>
        </w:rPr>
      </w:pPr>
    </w:p>
    <w:p w14:paraId="34315E0B" w14:textId="77777777" w:rsidR="00000000" w:rsidRDefault="003B3694">
      <w:pPr>
        <w:pStyle w:val="a0"/>
        <w:rPr>
          <w:rFonts w:hint="cs"/>
          <w:rtl/>
        </w:rPr>
      </w:pPr>
      <w:r>
        <w:rPr>
          <w:rFonts w:hint="cs"/>
          <w:rtl/>
        </w:rPr>
        <w:t>אני מתנצל, אני לא חבר שלך. זה מזיק לך בשינוי? אני חוזר בי.</w:t>
      </w:r>
    </w:p>
    <w:p w14:paraId="64F19E44" w14:textId="77777777" w:rsidR="00000000" w:rsidRDefault="003B3694">
      <w:pPr>
        <w:pStyle w:val="a0"/>
        <w:rPr>
          <w:rFonts w:hint="cs"/>
          <w:rtl/>
        </w:rPr>
      </w:pPr>
    </w:p>
    <w:p w14:paraId="2451817A" w14:textId="77777777" w:rsidR="00000000" w:rsidRDefault="003B3694">
      <w:pPr>
        <w:pStyle w:val="af0"/>
        <w:rPr>
          <w:rtl/>
        </w:rPr>
      </w:pPr>
      <w:r>
        <w:rPr>
          <w:rFonts w:hint="eastAsia"/>
          <w:rtl/>
        </w:rPr>
        <w:t>יצחק</w:t>
      </w:r>
      <w:r>
        <w:rPr>
          <w:rtl/>
        </w:rPr>
        <w:t xml:space="preserve"> כהן (ש"ס):</w:t>
      </w:r>
    </w:p>
    <w:p w14:paraId="65E0F8F0" w14:textId="77777777" w:rsidR="00000000" w:rsidRDefault="003B3694">
      <w:pPr>
        <w:pStyle w:val="a0"/>
        <w:rPr>
          <w:rFonts w:hint="cs"/>
          <w:rtl/>
        </w:rPr>
      </w:pPr>
    </w:p>
    <w:p w14:paraId="02BB044E" w14:textId="77777777" w:rsidR="00000000" w:rsidRDefault="003B3694">
      <w:pPr>
        <w:pStyle w:val="a0"/>
        <w:rPr>
          <w:rFonts w:hint="cs"/>
          <w:rtl/>
        </w:rPr>
      </w:pPr>
      <w:r>
        <w:rPr>
          <w:rFonts w:hint="cs"/>
          <w:rtl/>
        </w:rPr>
        <w:t>- - -</w:t>
      </w:r>
    </w:p>
    <w:p w14:paraId="5BA0D424" w14:textId="77777777" w:rsidR="00000000" w:rsidRDefault="003B3694">
      <w:pPr>
        <w:pStyle w:val="a0"/>
        <w:rPr>
          <w:rFonts w:hint="cs"/>
          <w:rtl/>
        </w:rPr>
      </w:pPr>
    </w:p>
    <w:p w14:paraId="43F73E93" w14:textId="77777777" w:rsidR="00000000" w:rsidRDefault="003B3694">
      <w:pPr>
        <w:pStyle w:val="-"/>
        <w:rPr>
          <w:rtl/>
        </w:rPr>
      </w:pPr>
      <w:bookmarkStart w:id="296" w:name="FS000000526T12_11_2003_15_00_14C"/>
      <w:bookmarkEnd w:id="296"/>
      <w:r>
        <w:rPr>
          <w:rtl/>
        </w:rPr>
        <w:t xml:space="preserve">משה גפני </w:t>
      </w:r>
      <w:r>
        <w:rPr>
          <w:rtl/>
        </w:rPr>
        <w:t>(יהדות התורה):</w:t>
      </w:r>
    </w:p>
    <w:p w14:paraId="7F28618B" w14:textId="77777777" w:rsidR="00000000" w:rsidRDefault="003B3694">
      <w:pPr>
        <w:pStyle w:val="a0"/>
        <w:rPr>
          <w:rtl/>
        </w:rPr>
      </w:pPr>
    </w:p>
    <w:p w14:paraId="4B331106" w14:textId="77777777" w:rsidR="00000000" w:rsidRDefault="003B3694">
      <w:pPr>
        <w:pStyle w:val="a0"/>
        <w:rPr>
          <w:rFonts w:hint="cs"/>
          <w:rtl/>
        </w:rPr>
      </w:pPr>
      <w:r>
        <w:rPr>
          <w:rFonts w:hint="cs"/>
          <w:rtl/>
        </w:rPr>
        <w:t>זה מעשה לא אחראי. אנחנו נמצאים בתחילת קדנציה. מטבע הדברים, בעצם, היתה צריכה ועדת הפנים לשבת, ואם זאת היתה הצעת החוק - להסדיר את כל הנושא של ועדות העירייה, של מנהלי המחלקות, ואני  מדבר על המנהלים הבכירים, מה מעמדם - הייתי תומך בה. האם לראש ה</w:t>
      </w:r>
      <w:r>
        <w:rPr>
          <w:rFonts w:hint="cs"/>
          <w:rtl/>
        </w:rPr>
        <w:t>רשות לבדו יש סמכות לפטר אותם? האם מנהל מחלקת חינוך יכול להיות מפוטר על-ידי ראש רשות מפני שהוא לא עושה בדיוק את מה שהוא רוצה? האם ועדה של העירייה היא ועדה שקבועה בחוק, ועדה שתפקידה לדאוג למעמד האשה, וגם זה יש בחוק - מה מעמדה של הוועדה הזאת לעומת ועדת החינוך</w:t>
      </w:r>
      <w:r>
        <w:rPr>
          <w:rFonts w:hint="cs"/>
          <w:rtl/>
        </w:rPr>
        <w:t xml:space="preserve"> שאתה מציע? מה מעמד ועדת הכספים לעומת הוועדה הזאת שאתה מציע? מה המעמד שלהן? אתה לא חושב שמטבע הדברים היה צריך - אני חושב ששר הפנים היה צריך לדבר על זה ולא להגיד, הממשלה דנה ואישרה. יבוא לכנסת שר הפנים או שר פנים חדש ויגיד איך העיריות מתנהלות, מה קבוע בחוק </w:t>
      </w:r>
      <w:r>
        <w:rPr>
          <w:rFonts w:hint="cs"/>
          <w:rtl/>
        </w:rPr>
        <w:t>ומה לא קבוע בחוק ומה סמכותו של ראש רשות. את החלק הזה סיימתי.</w:t>
      </w:r>
    </w:p>
    <w:p w14:paraId="0120F304" w14:textId="77777777" w:rsidR="00000000" w:rsidRDefault="003B3694">
      <w:pPr>
        <w:pStyle w:val="a0"/>
        <w:rPr>
          <w:rFonts w:hint="cs"/>
          <w:rtl/>
        </w:rPr>
      </w:pPr>
    </w:p>
    <w:p w14:paraId="6817A024" w14:textId="77777777" w:rsidR="00000000" w:rsidRDefault="003B3694">
      <w:pPr>
        <w:pStyle w:val="af1"/>
        <w:rPr>
          <w:rtl/>
        </w:rPr>
      </w:pPr>
      <w:r>
        <w:rPr>
          <w:rtl/>
        </w:rPr>
        <w:t>היו"ר אתי לבני:</w:t>
      </w:r>
    </w:p>
    <w:p w14:paraId="6D676E0D" w14:textId="77777777" w:rsidR="00000000" w:rsidRDefault="003B3694">
      <w:pPr>
        <w:pStyle w:val="a0"/>
        <w:rPr>
          <w:rtl/>
        </w:rPr>
      </w:pPr>
    </w:p>
    <w:p w14:paraId="33F5E062" w14:textId="77777777" w:rsidR="00000000" w:rsidRDefault="003B3694">
      <w:pPr>
        <w:pStyle w:val="a0"/>
        <w:rPr>
          <w:rFonts w:hint="cs"/>
          <w:rtl/>
        </w:rPr>
      </w:pPr>
      <w:r>
        <w:rPr>
          <w:rFonts w:hint="cs"/>
          <w:rtl/>
        </w:rPr>
        <w:t>יש לך עוד חצי דקה.</w:t>
      </w:r>
    </w:p>
    <w:p w14:paraId="7AADEC96" w14:textId="77777777" w:rsidR="00000000" w:rsidRDefault="003B3694">
      <w:pPr>
        <w:pStyle w:val="a0"/>
        <w:rPr>
          <w:rFonts w:hint="cs"/>
          <w:rtl/>
        </w:rPr>
      </w:pPr>
    </w:p>
    <w:p w14:paraId="7D5A204A" w14:textId="77777777" w:rsidR="00000000" w:rsidRDefault="003B3694">
      <w:pPr>
        <w:pStyle w:val="-"/>
        <w:rPr>
          <w:rtl/>
        </w:rPr>
      </w:pPr>
      <w:bookmarkStart w:id="297" w:name="FS000000526T12_11_2003_15_02_58C"/>
      <w:bookmarkEnd w:id="297"/>
      <w:r>
        <w:rPr>
          <w:rtl/>
        </w:rPr>
        <w:t>משה גפני (יהדות התורה):</w:t>
      </w:r>
    </w:p>
    <w:p w14:paraId="0595A302" w14:textId="77777777" w:rsidR="00000000" w:rsidRDefault="003B3694">
      <w:pPr>
        <w:pStyle w:val="a0"/>
        <w:rPr>
          <w:rtl/>
        </w:rPr>
      </w:pPr>
    </w:p>
    <w:p w14:paraId="589B3B66" w14:textId="77777777" w:rsidR="00000000" w:rsidRDefault="003B3694">
      <w:pPr>
        <w:pStyle w:val="a0"/>
        <w:rPr>
          <w:rFonts w:hint="cs"/>
          <w:rtl/>
        </w:rPr>
      </w:pPr>
      <w:r>
        <w:rPr>
          <w:rFonts w:hint="cs"/>
          <w:rtl/>
        </w:rPr>
        <w:t>בחצי הדקה הזאת אשתדל להגיד את החשד שלי. יש לי חשד, ולא הייתי אומר אותו אם היית מעלה את ההצעה לפני ארבעה שבועות ולא אחרי הבחירות לרשו</w:t>
      </w:r>
      <w:r>
        <w:rPr>
          <w:rFonts w:hint="cs"/>
          <w:rtl/>
        </w:rPr>
        <w:t>יות. יש לי חשד: זו פעם ראשונה שמופיעה בחוק ועדה עירונית, כשבעצם אתה מביא גורמים חיצוניים, שונים לחלוטין מהעירייה הנבחרת. מותר להביא אישי ציבור בכל ועדה, אבל אתה מביא לכאן  גורמים שקבועים בחוק.</w:t>
      </w:r>
    </w:p>
    <w:p w14:paraId="56429052" w14:textId="77777777" w:rsidR="00000000" w:rsidRDefault="003B3694">
      <w:pPr>
        <w:pStyle w:val="a0"/>
        <w:rPr>
          <w:rFonts w:hint="cs"/>
          <w:rtl/>
        </w:rPr>
      </w:pPr>
    </w:p>
    <w:p w14:paraId="52A77294" w14:textId="77777777" w:rsidR="00000000" w:rsidRDefault="003B3694">
      <w:pPr>
        <w:pStyle w:val="af1"/>
        <w:rPr>
          <w:rtl/>
        </w:rPr>
      </w:pPr>
      <w:r>
        <w:rPr>
          <w:rtl/>
        </w:rPr>
        <w:t>היו"ר אתי לבני:</w:t>
      </w:r>
    </w:p>
    <w:p w14:paraId="7CE37AF8" w14:textId="77777777" w:rsidR="00000000" w:rsidRDefault="003B3694">
      <w:pPr>
        <w:pStyle w:val="a0"/>
        <w:rPr>
          <w:rtl/>
        </w:rPr>
      </w:pPr>
    </w:p>
    <w:p w14:paraId="3DF168D1" w14:textId="77777777" w:rsidR="00000000" w:rsidRDefault="003B3694">
      <w:pPr>
        <w:pStyle w:val="a0"/>
        <w:rPr>
          <w:rFonts w:hint="cs"/>
          <w:rtl/>
        </w:rPr>
      </w:pPr>
      <w:r>
        <w:rPr>
          <w:rFonts w:hint="cs"/>
          <w:rtl/>
        </w:rPr>
        <w:t>הזמן עבר.</w:t>
      </w:r>
    </w:p>
    <w:p w14:paraId="714EE2FA" w14:textId="77777777" w:rsidR="00000000" w:rsidRDefault="003B3694">
      <w:pPr>
        <w:pStyle w:val="a0"/>
        <w:rPr>
          <w:rFonts w:hint="cs"/>
          <w:rtl/>
        </w:rPr>
      </w:pPr>
    </w:p>
    <w:p w14:paraId="7A6694D7" w14:textId="77777777" w:rsidR="00000000" w:rsidRDefault="003B3694">
      <w:pPr>
        <w:pStyle w:val="-"/>
        <w:rPr>
          <w:rtl/>
        </w:rPr>
      </w:pPr>
      <w:bookmarkStart w:id="298" w:name="FS000000526T12_11_2003_15_04_01C"/>
      <w:bookmarkEnd w:id="298"/>
      <w:r>
        <w:rPr>
          <w:rtl/>
        </w:rPr>
        <w:t>משה גפני (יהדות התורה):</w:t>
      </w:r>
    </w:p>
    <w:p w14:paraId="4C68FE68" w14:textId="77777777" w:rsidR="00000000" w:rsidRDefault="003B3694">
      <w:pPr>
        <w:pStyle w:val="a0"/>
        <w:rPr>
          <w:rtl/>
        </w:rPr>
      </w:pPr>
    </w:p>
    <w:p w14:paraId="72F4B0D2" w14:textId="77777777" w:rsidR="00000000" w:rsidRDefault="003B3694">
      <w:pPr>
        <w:pStyle w:val="a0"/>
        <w:rPr>
          <w:rFonts w:hint="cs"/>
          <w:rtl/>
        </w:rPr>
      </w:pPr>
      <w:r>
        <w:rPr>
          <w:rFonts w:hint="cs"/>
          <w:rtl/>
        </w:rPr>
        <w:t>אני מסיים</w:t>
      </w:r>
      <w:r>
        <w:rPr>
          <w:rFonts w:hint="cs"/>
          <w:rtl/>
        </w:rPr>
        <w:t xml:space="preserve"> במשפט אחרון. יש לי חשד, שמכיוון שהבוחר אמר למפלגה שלך "לא" בבחירות לעיריות, אתם מנסים להיכנס בדלת האחורית דרך הוועדה שאתה מציע עכשיו.</w:t>
      </w:r>
    </w:p>
    <w:p w14:paraId="30306EB6" w14:textId="77777777" w:rsidR="00000000" w:rsidRDefault="003B3694">
      <w:pPr>
        <w:pStyle w:val="a0"/>
        <w:rPr>
          <w:rFonts w:hint="cs"/>
          <w:rtl/>
        </w:rPr>
      </w:pPr>
    </w:p>
    <w:p w14:paraId="4D1410DC" w14:textId="77777777" w:rsidR="00000000" w:rsidRDefault="003B3694">
      <w:pPr>
        <w:pStyle w:val="af0"/>
        <w:rPr>
          <w:rtl/>
        </w:rPr>
      </w:pPr>
      <w:r>
        <w:rPr>
          <w:rFonts w:hint="eastAsia"/>
          <w:rtl/>
        </w:rPr>
        <w:t>רשף</w:t>
      </w:r>
      <w:r>
        <w:rPr>
          <w:rtl/>
        </w:rPr>
        <w:t xml:space="preserve"> חן (שינוי):</w:t>
      </w:r>
    </w:p>
    <w:p w14:paraId="15D7B279" w14:textId="77777777" w:rsidR="00000000" w:rsidRDefault="003B3694">
      <w:pPr>
        <w:pStyle w:val="a0"/>
        <w:rPr>
          <w:rFonts w:hint="cs"/>
          <w:rtl/>
        </w:rPr>
      </w:pPr>
    </w:p>
    <w:p w14:paraId="0EE68AAD" w14:textId="77777777" w:rsidR="00000000" w:rsidRDefault="003B3694">
      <w:pPr>
        <w:pStyle w:val="a0"/>
        <w:rPr>
          <w:rFonts w:hint="cs"/>
          <w:rtl/>
        </w:rPr>
      </w:pPr>
      <w:r>
        <w:rPr>
          <w:rFonts w:hint="cs"/>
          <w:rtl/>
        </w:rPr>
        <w:t>למה שישים נבחרים של שינוי?</w:t>
      </w:r>
    </w:p>
    <w:p w14:paraId="3D62C399" w14:textId="77777777" w:rsidR="00000000" w:rsidRDefault="003B3694">
      <w:pPr>
        <w:pStyle w:val="a0"/>
        <w:rPr>
          <w:rFonts w:hint="cs"/>
          <w:rtl/>
        </w:rPr>
      </w:pPr>
    </w:p>
    <w:p w14:paraId="10F699A1" w14:textId="77777777" w:rsidR="00000000" w:rsidRDefault="003B3694">
      <w:pPr>
        <w:pStyle w:val="af1"/>
        <w:rPr>
          <w:rtl/>
        </w:rPr>
      </w:pPr>
      <w:r>
        <w:rPr>
          <w:rtl/>
        </w:rPr>
        <w:t>היו"ר אתי לבני:</w:t>
      </w:r>
    </w:p>
    <w:p w14:paraId="5F706F2E" w14:textId="77777777" w:rsidR="00000000" w:rsidRDefault="003B3694">
      <w:pPr>
        <w:pStyle w:val="a0"/>
        <w:rPr>
          <w:rtl/>
        </w:rPr>
      </w:pPr>
    </w:p>
    <w:p w14:paraId="776632AA" w14:textId="77777777" w:rsidR="00000000" w:rsidRDefault="003B3694">
      <w:pPr>
        <w:pStyle w:val="a0"/>
        <w:rPr>
          <w:rFonts w:hint="cs"/>
          <w:rtl/>
        </w:rPr>
      </w:pPr>
      <w:r>
        <w:rPr>
          <w:rFonts w:hint="cs"/>
          <w:rtl/>
        </w:rPr>
        <w:t>תודה רבה. עכשיו, נעבור להצבעה.</w:t>
      </w:r>
    </w:p>
    <w:p w14:paraId="26B2A6BC" w14:textId="77777777" w:rsidR="00000000" w:rsidRDefault="003B3694">
      <w:pPr>
        <w:pStyle w:val="a0"/>
        <w:rPr>
          <w:rFonts w:hint="cs"/>
          <w:rtl/>
        </w:rPr>
      </w:pPr>
    </w:p>
    <w:p w14:paraId="2EB34141" w14:textId="77777777" w:rsidR="00000000" w:rsidRDefault="003B3694">
      <w:pPr>
        <w:pStyle w:val="af0"/>
        <w:rPr>
          <w:rtl/>
        </w:rPr>
      </w:pPr>
      <w:r>
        <w:rPr>
          <w:rFonts w:hint="eastAsia"/>
          <w:rtl/>
        </w:rPr>
        <w:t>חמי</w:t>
      </w:r>
      <w:r>
        <w:rPr>
          <w:rtl/>
        </w:rPr>
        <w:t xml:space="preserve"> דורון (שינוי):</w:t>
      </w:r>
    </w:p>
    <w:p w14:paraId="2DDB34FA" w14:textId="77777777" w:rsidR="00000000" w:rsidRDefault="003B3694">
      <w:pPr>
        <w:pStyle w:val="a0"/>
        <w:rPr>
          <w:rFonts w:hint="cs"/>
          <w:rtl/>
        </w:rPr>
      </w:pPr>
    </w:p>
    <w:p w14:paraId="4D8C36E8" w14:textId="77777777" w:rsidR="00000000" w:rsidRDefault="003B3694">
      <w:pPr>
        <w:pStyle w:val="a0"/>
        <w:rPr>
          <w:rFonts w:hint="cs"/>
          <w:rtl/>
        </w:rPr>
      </w:pPr>
      <w:r>
        <w:rPr>
          <w:rFonts w:hint="cs"/>
          <w:rtl/>
        </w:rPr>
        <w:t xml:space="preserve">גברתי </w:t>
      </w:r>
      <w:r>
        <w:rPr>
          <w:rFonts w:hint="cs"/>
          <w:rtl/>
        </w:rPr>
        <w:t>היושבת-ראש, אני רוצה לענות לו.</w:t>
      </w:r>
    </w:p>
    <w:p w14:paraId="17234530" w14:textId="77777777" w:rsidR="00000000" w:rsidRDefault="003B3694">
      <w:pPr>
        <w:pStyle w:val="a0"/>
        <w:rPr>
          <w:rFonts w:hint="cs"/>
          <w:rtl/>
        </w:rPr>
      </w:pPr>
    </w:p>
    <w:p w14:paraId="3F221349" w14:textId="77777777" w:rsidR="00000000" w:rsidRDefault="003B3694">
      <w:pPr>
        <w:pStyle w:val="af0"/>
        <w:rPr>
          <w:rtl/>
        </w:rPr>
      </w:pPr>
      <w:r>
        <w:rPr>
          <w:rFonts w:hint="eastAsia"/>
          <w:rtl/>
        </w:rPr>
        <w:t>מאיר</w:t>
      </w:r>
      <w:r>
        <w:rPr>
          <w:rtl/>
        </w:rPr>
        <w:t xml:space="preserve"> פרוש (יהדות התורה):</w:t>
      </w:r>
    </w:p>
    <w:p w14:paraId="194AB0FD" w14:textId="77777777" w:rsidR="00000000" w:rsidRDefault="003B3694">
      <w:pPr>
        <w:pStyle w:val="a0"/>
        <w:rPr>
          <w:rFonts w:hint="cs"/>
          <w:rtl/>
        </w:rPr>
      </w:pPr>
    </w:p>
    <w:p w14:paraId="617488BD" w14:textId="77777777" w:rsidR="00000000" w:rsidRDefault="003B3694">
      <w:pPr>
        <w:pStyle w:val="a0"/>
        <w:rPr>
          <w:rFonts w:hint="cs"/>
          <w:rtl/>
        </w:rPr>
      </w:pPr>
      <w:r>
        <w:rPr>
          <w:rFonts w:hint="cs"/>
          <w:rtl/>
        </w:rPr>
        <w:t>אם הממשלה בעד, אין לו זכות.</w:t>
      </w:r>
    </w:p>
    <w:p w14:paraId="4EAEA8A8" w14:textId="77777777" w:rsidR="00000000" w:rsidRDefault="003B3694">
      <w:pPr>
        <w:pStyle w:val="a0"/>
        <w:rPr>
          <w:rFonts w:hint="cs"/>
          <w:rtl/>
        </w:rPr>
      </w:pPr>
    </w:p>
    <w:p w14:paraId="1D890163" w14:textId="77777777" w:rsidR="00000000" w:rsidRDefault="003B3694">
      <w:pPr>
        <w:pStyle w:val="af1"/>
        <w:rPr>
          <w:rtl/>
        </w:rPr>
      </w:pPr>
      <w:r>
        <w:rPr>
          <w:rtl/>
        </w:rPr>
        <w:t>היו"ר אתי לבני:</w:t>
      </w:r>
    </w:p>
    <w:p w14:paraId="2C06E9F7" w14:textId="77777777" w:rsidR="00000000" w:rsidRDefault="003B3694">
      <w:pPr>
        <w:pStyle w:val="a0"/>
        <w:rPr>
          <w:rtl/>
        </w:rPr>
      </w:pPr>
    </w:p>
    <w:p w14:paraId="204A68A6" w14:textId="77777777" w:rsidR="00000000" w:rsidRDefault="003B3694">
      <w:pPr>
        <w:pStyle w:val="a0"/>
        <w:rPr>
          <w:rFonts w:hint="cs"/>
          <w:rtl/>
        </w:rPr>
      </w:pPr>
      <w:r>
        <w:rPr>
          <w:rFonts w:hint="cs"/>
          <w:rtl/>
        </w:rPr>
        <w:t>אם מישהו מתנגד, יש לו זכות. כך כתוב בתקנון. תודה. בבקשה, לרשותך שלוש דקות.</w:t>
      </w:r>
    </w:p>
    <w:p w14:paraId="619D5975" w14:textId="77777777" w:rsidR="00000000" w:rsidRDefault="003B3694">
      <w:pPr>
        <w:pStyle w:val="a0"/>
        <w:rPr>
          <w:rFonts w:hint="cs"/>
          <w:rtl/>
        </w:rPr>
      </w:pPr>
    </w:p>
    <w:p w14:paraId="6C7DBD56" w14:textId="77777777" w:rsidR="00000000" w:rsidRDefault="003B3694">
      <w:pPr>
        <w:pStyle w:val="a"/>
        <w:rPr>
          <w:rFonts w:hint="cs"/>
          <w:rtl/>
        </w:rPr>
      </w:pPr>
      <w:bookmarkStart w:id="299" w:name="FS000001053T12_11_2003_15_05_50"/>
      <w:bookmarkStart w:id="300" w:name="_Toc69719367"/>
      <w:bookmarkEnd w:id="299"/>
      <w:r>
        <w:rPr>
          <w:rFonts w:hint="eastAsia"/>
          <w:rtl/>
        </w:rPr>
        <w:t>חמי</w:t>
      </w:r>
      <w:r>
        <w:rPr>
          <w:rtl/>
        </w:rPr>
        <w:t xml:space="preserve"> דורון (שינוי):</w:t>
      </w:r>
      <w:bookmarkEnd w:id="300"/>
    </w:p>
    <w:p w14:paraId="2ED5724C" w14:textId="77777777" w:rsidR="00000000" w:rsidRDefault="003B3694">
      <w:pPr>
        <w:pStyle w:val="a0"/>
        <w:rPr>
          <w:rFonts w:hint="cs"/>
          <w:rtl/>
        </w:rPr>
      </w:pPr>
    </w:p>
    <w:p w14:paraId="4D8E905F" w14:textId="77777777" w:rsidR="00000000" w:rsidRDefault="003B3694">
      <w:pPr>
        <w:pStyle w:val="a0"/>
        <w:rPr>
          <w:rFonts w:hint="cs"/>
          <w:rtl/>
        </w:rPr>
      </w:pPr>
      <w:r>
        <w:rPr>
          <w:rFonts w:hint="cs"/>
          <w:rtl/>
        </w:rPr>
        <w:t>גברתי היושבת-ראש, רבותי חברי הכנסת, הרב גפני, אפנה אליך:</w:t>
      </w:r>
      <w:r>
        <w:rPr>
          <w:rFonts w:hint="cs"/>
          <w:rtl/>
        </w:rPr>
        <w:t xml:space="preserve"> א. לגבי החשד שהתעורר בלבך, הרשה לי להרגיע אותך שהצעת החוק הזאת הונחה על שולחן הכנסת כבר לפני כשישה חודשים. אולי זכור לך שהייתי בעונש, ואז הצעות החוק שלי לא הגיעו בכלל למליאה.</w:t>
      </w:r>
    </w:p>
    <w:p w14:paraId="71456047" w14:textId="77777777" w:rsidR="00000000" w:rsidRDefault="003B3694">
      <w:pPr>
        <w:pStyle w:val="a0"/>
        <w:rPr>
          <w:rFonts w:hint="cs"/>
          <w:rtl/>
        </w:rPr>
      </w:pPr>
    </w:p>
    <w:p w14:paraId="0D8B86D9" w14:textId="77777777" w:rsidR="00000000" w:rsidRDefault="003B3694">
      <w:pPr>
        <w:pStyle w:val="af0"/>
        <w:rPr>
          <w:rtl/>
        </w:rPr>
      </w:pPr>
      <w:r>
        <w:rPr>
          <w:rFonts w:hint="eastAsia"/>
          <w:rtl/>
        </w:rPr>
        <w:t>משה</w:t>
      </w:r>
      <w:r>
        <w:rPr>
          <w:rtl/>
        </w:rPr>
        <w:t xml:space="preserve"> גפני (יהדות התורה):</w:t>
      </w:r>
    </w:p>
    <w:p w14:paraId="3CC0DA78" w14:textId="77777777" w:rsidR="00000000" w:rsidRDefault="003B3694">
      <w:pPr>
        <w:pStyle w:val="a0"/>
        <w:rPr>
          <w:rFonts w:hint="cs"/>
          <w:rtl/>
        </w:rPr>
      </w:pPr>
    </w:p>
    <w:p w14:paraId="4D8A0ACE" w14:textId="77777777" w:rsidR="00000000" w:rsidRDefault="003B3694">
      <w:pPr>
        <w:pStyle w:val="a0"/>
        <w:rPr>
          <w:rFonts w:hint="cs"/>
          <w:rtl/>
        </w:rPr>
      </w:pPr>
      <w:r>
        <w:rPr>
          <w:rFonts w:hint="cs"/>
          <w:rtl/>
        </w:rPr>
        <w:t>למה היית בעונש?</w:t>
      </w:r>
    </w:p>
    <w:p w14:paraId="43CD592D" w14:textId="77777777" w:rsidR="00000000" w:rsidRDefault="003B3694">
      <w:pPr>
        <w:pStyle w:val="a0"/>
        <w:rPr>
          <w:rFonts w:hint="cs"/>
          <w:rtl/>
        </w:rPr>
      </w:pPr>
    </w:p>
    <w:p w14:paraId="37E2F31B" w14:textId="77777777" w:rsidR="00000000" w:rsidRDefault="003B3694">
      <w:pPr>
        <w:pStyle w:val="-"/>
        <w:rPr>
          <w:rtl/>
        </w:rPr>
      </w:pPr>
      <w:bookmarkStart w:id="301" w:name="FS000001053T12_11_2003_15_07_06C"/>
      <w:bookmarkEnd w:id="301"/>
      <w:r>
        <w:rPr>
          <w:rtl/>
        </w:rPr>
        <w:t>חמי דורון (שינוי):</w:t>
      </w:r>
    </w:p>
    <w:p w14:paraId="189531E5" w14:textId="77777777" w:rsidR="00000000" w:rsidRDefault="003B3694">
      <w:pPr>
        <w:pStyle w:val="a0"/>
        <w:rPr>
          <w:rtl/>
        </w:rPr>
      </w:pPr>
    </w:p>
    <w:p w14:paraId="2EA7E4ED" w14:textId="77777777" w:rsidR="00000000" w:rsidRDefault="003B3694">
      <w:pPr>
        <w:pStyle w:val="a0"/>
        <w:rPr>
          <w:rFonts w:hint="cs"/>
          <w:rtl/>
        </w:rPr>
      </w:pPr>
      <w:r>
        <w:rPr>
          <w:rFonts w:hint="cs"/>
          <w:rtl/>
        </w:rPr>
        <w:t xml:space="preserve">כי הסתכלתי עליכם </w:t>
      </w:r>
      <w:r>
        <w:rPr>
          <w:rFonts w:hint="cs"/>
          <w:rtl/>
        </w:rPr>
        <w:t>ונהגתי כמוכם, אולי בטעות.</w:t>
      </w:r>
    </w:p>
    <w:p w14:paraId="7A061D8E" w14:textId="77777777" w:rsidR="00000000" w:rsidRDefault="003B3694">
      <w:pPr>
        <w:pStyle w:val="a0"/>
        <w:rPr>
          <w:rFonts w:hint="cs"/>
          <w:rtl/>
        </w:rPr>
      </w:pPr>
    </w:p>
    <w:p w14:paraId="57A8B909" w14:textId="77777777" w:rsidR="00000000" w:rsidRDefault="003B3694">
      <w:pPr>
        <w:pStyle w:val="a0"/>
        <w:rPr>
          <w:rFonts w:hint="cs"/>
          <w:rtl/>
        </w:rPr>
      </w:pPr>
      <w:r>
        <w:rPr>
          <w:rFonts w:hint="cs"/>
          <w:rtl/>
        </w:rPr>
        <w:t>לגופו של עניין, סעיף 149 לפקודת העיריות קובע, שמועצת העיר רשאית להקים ועדות מתוך כלל חבריה, כאשר חלק מהוועדות קבוע בחוק, כמו ועדת הכספים, ועדת הנהלה, ועדת תמיכות וועדת מכרזים. כל הוועדות האלו הן ועדות מייעצות. חבר הכנסת גפני, אתה</w:t>
      </w:r>
      <w:r>
        <w:rPr>
          <w:rFonts w:hint="cs"/>
          <w:rtl/>
        </w:rPr>
        <w:t xml:space="preserve"> יודע את זה, כי שירתת כחבר מועצת עיר. שתי הוועדות היחידות שהן ועדות בעלות מעמד סטטוטורי, שהן ועדות קבועות ומחליטות, הן הוועדה לתכנון ובנייה והוועדה לשימור אתרים, ושתיהן ניזונות וצומחות מחוק התכנון והבנייה, ולא מפקודת העיריות.</w:t>
      </w:r>
    </w:p>
    <w:p w14:paraId="7ECF7033" w14:textId="77777777" w:rsidR="00000000" w:rsidRDefault="003B3694">
      <w:pPr>
        <w:pStyle w:val="a0"/>
        <w:rPr>
          <w:rFonts w:hint="cs"/>
          <w:rtl/>
        </w:rPr>
      </w:pPr>
    </w:p>
    <w:p w14:paraId="77103DE0" w14:textId="77777777" w:rsidR="00000000" w:rsidRDefault="003B3694">
      <w:pPr>
        <w:pStyle w:val="a0"/>
        <w:rPr>
          <w:rFonts w:hint="cs"/>
          <w:rtl/>
        </w:rPr>
      </w:pPr>
      <w:r>
        <w:rPr>
          <w:rFonts w:hint="cs"/>
          <w:rtl/>
        </w:rPr>
        <w:t>לכן, הוועדה שאני מציע להקים ב</w:t>
      </w:r>
      <w:r>
        <w:rPr>
          <w:rFonts w:hint="cs"/>
          <w:rtl/>
        </w:rPr>
        <w:t>חוק היא ועדת חינוך והיא ועדה מייעצת. היא ועדה שסמכויותיה דומות לסמכויות של ועדת כספים, של ועדת הנהלה, של ועדה לקידום הילד ושל ועדת בטיחות בדרכים, שכולן ועדות שנקבעו על-ידי המחוקק כוועדות מייעצות.</w:t>
      </w:r>
    </w:p>
    <w:p w14:paraId="4522A333" w14:textId="77777777" w:rsidR="00000000" w:rsidRDefault="003B3694">
      <w:pPr>
        <w:pStyle w:val="a0"/>
        <w:rPr>
          <w:rFonts w:hint="cs"/>
          <w:rtl/>
        </w:rPr>
      </w:pPr>
    </w:p>
    <w:p w14:paraId="5CDBB9DC" w14:textId="77777777" w:rsidR="00000000" w:rsidRDefault="003B3694">
      <w:pPr>
        <w:pStyle w:val="a0"/>
        <w:rPr>
          <w:rFonts w:hint="cs"/>
          <w:rtl/>
        </w:rPr>
      </w:pPr>
      <w:r>
        <w:rPr>
          <w:rFonts w:hint="cs"/>
          <w:rtl/>
        </w:rPr>
        <w:t>ברוב גדול מאוד של רשויות מקומיות - לצערי הרב, ראשי הרשות נו</w:t>
      </w:r>
      <w:r>
        <w:rPr>
          <w:rFonts w:hint="cs"/>
          <w:rtl/>
        </w:rPr>
        <w:t>הגים כאילו הם שריפים ועושים מה שהם רוצים - -</w:t>
      </w:r>
    </w:p>
    <w:p w14:paraId="7476210F" w14:textId="77777777" w:rsidR="00000000" w:rsidRDefault="003B3694">
      <w:pPr>
        <w:pStyle w:val="a0"/>
        <w:rPr>
          <w:rFonts w:hint="cs"/>
          <w:rtl/>
        </w:rPr>
      </w:pPr>
    </w:p>
    <w:p w14:paraId="72DF2B1E" w14:textId="77777777" w:rsidR="00000000" w:rsidRDefault="003B3694">
      <w:pPr>
        <w:pStyle w:val="af0"/>
        <w:rPr>
          <w:rtl/>
        </w:rPr>
      </w:pPr>
      <w:r>
        <w:rPr>
          <w:rFonts w:hint="eastAsia"/>
          <w:rtl/>
        </w:rPr>
        <w:t>משה</w:t>
      </w:r>
      <w:r>
        <w:rPr>
          <w:rtl/>
        </w:rPr>
        <w:t xml:space="preserve"> גפני (יהדות התורה):</w:t>
      </w:r>
    </w:p>
    <w:p w14:paraId="768602AD" w14:textId="77777777" w:rsidR="00000000" w:rsidRDefault="003B3694">
      <w:pPr>
        <w:pStyle w:val="a0"/>
        <w:rPr>
          <w:rFonts w:hint="cs"/>
          <w:rtl/>
        </w:rPr>
      </w:pPr>
    </w:p>
    <w:p w14:paraId="0E218C87" w14:textId="77777777" w:rsidR="00000000" w:rsidRDefault="003B3694">
      <w:pPr>
        <w:pStyle w:val="a0"/>
        <w:rPr>
          <w:rFonts w:hint="cs"/>
          <w:rtl/>
        </w:rPr>
      </w:pPr>
      <w:r>
        <w:rPr>
          <w:rFonts w:hint="cs"/>
          <w:rtl/>
        </w:rPr>
        <w:t>למה צריך חוק?</w:t>
      </w:r>
    </w:p>
    <w:p w14:paraId="3818DD40" w14:textId="77777777" w:rsidR="00000000" w:rsidRDefault="003B3694">
      <w:pPr>
        <w:pStyle w:val="a0"/>
        <w:rPr>
          <w:rFonts w:hint="cs"/>
          <w:rtl/>
        </w:rPr>
      </w:pPr>
    </w:p>
    <w:p w14:paraId="2CECC1A9" w14:textId="77777777" w:rsidR="00000000" w:rsidRDefault="003B3694">
      <w:pPr>
        <w:pStyle w:val="-"/>
        <w:rPr>
          <w:rtl/>
        </w:rPr>
      </w:pPr>
      <w:bookmarkStart w:id="302" w:name="FS000001053T12_11_2003_15_10_31C"/>
      <w:bookmarkEnd w:id="302"/>
      <w:r>
        <w:rPr>
          <w:rtl/>
        </w:rPr>
        <w:t>חמי דורון (שינוי):</w:t>
      </w:r>
    </w:p>
    <w:p w14:paraId="11CE28F8" w14:textId="77777777" w:rsidR="00000000" w:rsidRDefault="003B3694">
      <w:pPr>
        <w:pStyle w:val="a0"/>
        <w:rPr>
          <w:rtl/>
        </w:rPr>
      </w:pPr>
    </w:p>
    <w:p w14:paraId="2D066AE4" w14:textId="77777777" w:rsidR="00000000" w:rsidRDefault="003B3694">
      <w:pPr>
        <w:pStyle w:val="a0"/>
        <w:rPr>
          <w:rFonts w:hint="cs"/>
          <w:rtl/>
        </w:rPr>
      </w:pPr>
      <w:r>
        <w:rPr>
          <w:rFonts w:hint="cs"/>
          <w:rtl/>
        </w:rPr>
        <w:t>- - ולכן, כדי שנושא כזה חשוב כמו נושא החינוך יגיע לדיון ציבורי מפעם לפעם, חייבים להקים ועדה. אני חושב שבתוך תוכך אתה יודע שאכן כך צריך להיות.</w:t>
      </w:r>
    </w:p>
    <w:p w14:paraId="6A3F7A87" w14:textId="77777777" w:rsidR="00000000" w:rsidRDefault="003B3694">
      <w:pPr>
        <w:pStyle w:val="a0"/>
        <w:rPr>
          <w:rFonts w:hint="cs"/>
          <w:rtl/>
        </w:rPr>
      </w:pPr>
    </w:p>
    <w:p w14:paraId="204C74BF" w14:textId="77777777" w:rsidR="00000000" w:rsidRDefault="003B3694">
      <w:pPr>
        <w:pStyle w:val="a0"/>
        <w:rPr>
          <w:rFonts w:hint="cs"/>
          <w:rtl/>
        </w:rPr>
      </w:pPr>
      <w:r>
        <w:rPr>
          <w:rFonts w:hint="cs"/>
          <w:rtl/>
        </w:rPr>
        <w:t>אני מבק</w:t>
      </w:r>
      <w:r>
        <w:rPr>
          <w:rFonts w:hint="cs"/>
          <w:rtl/>
        </w:rPr>
        <w:t>ש מחברי הכנסת לתמוך בהצעת החוק הזאת. כפי שכבר אמרתי, זו הצעה שמקובלת על הממשלה, והיא תבוא גם לדיון בוועדת הפנים. תודה.</w:t>
      </w:r>
    </w:p>
    <w:p w14:paraId="302785D9" w14:textId="77777777" w:rsidR="00000000" w:rsidRDefault="003B3694">
      <w:pPr>
        <w:pStyle w:val="a0"/>
        <w:rPr>
          <w:rFonts w:hint="cs"/>
          <w:rtl/>
        </w:rPr>
      </w:pPr>
    </w:p>
    <w:p w14:paraId="7746B417" w14:textId="77777777" w:rsidR="00000000" w:rsidRDefault="003B3694">
      <w:pPr>
        <w:pStyle w:val="af1"/>
        <w:rPr>
          <w:rtl/>
        </w:rPr>
      </w:pPr>
      <w:r>
        <w:rPr>
          <w:rtl/>
        </w:rPr>
        <w:t>היו"ר אתי לבני:</w:t>
      </w:r>
    </w:p>
    <w:p w14:paraId="6E77C386" w14:textId="77777777" w:rsidR="00000000" w:rsidRDefault="003B3694">
      <w:pPr>
        <w:pStyle w:val="a0"/>
        <w:rPr>
          <w:rtl/>
        </w:rPr>
      </w:pPr>
    </w:p>
    <w:p w14:paraId="0394DE8C" w14:textId="77777777" w:rsidR="00000000" w:rsidRDefault="003B3694">
      <w:pPr>
        <w:pStyle w:val="a0"/>
        <w:rPr>
          <w:rFonts w:hint="cs"/>
          <w:rtl/>
        </w:rPr>
      </w:pPr>
      <w:r>
        <w:rPr>
          <w:rFonts w:hint="cs"/>
          <w:rtl/>
        </w:rPr>
        <w:t>תודה רבה.</w:t>
      </w:r>
    </w:p>
    <w:p w14:paraId="012A65DF" w14:textId="77777777" w:rsidR="00000000" w:rsidRDefault="003B3694">
      <w:pPr>
        <w:pStyle w:val="a0"/>
        <w:rPr>
          <w:rFonts w:hint="cs"/>
          <w:rtl/>
        </w:rPr>
      </w:pPr>
    </w:p>
    <w:p w14:paraId="5292DAA7" w14:textId="77777777" w:rsidR="00000000" w:rsidRDefault="003B3694">
      <w:pPr>
        <w:pStyle w:val="a0"/>
        <w:rPr>
          <w:rtl/>
        </w:rPr>
      </w:pPr>
    </w:p>
    <w:p w14:paraId="66DB0CD0" w14:textId="77777777" w:rsidR="00000000" w:rsidRDefault="003B3694">
      <w:pPr>
        <w:pStyle w:val="a0"/>
        <w:rPr>
          <w:rFonts w:hint="cs"/>
          <w:rtl/>
        </w:rPr>
      </w:pPr>
      <w:r>
        <w:rPr>
          <w:rFonts w:hint="cs"/>
          <w:rtl/>
        </w:rPr>
        <w:t xml:space="preserve">נקיים הצבעה בהרמת ידיים. בבקשה. מי בעד - ירים את ידו. </w:t>
      </w:r>
    </w:p>
    <w:p w14:paraId="7C876C30" w14:textId="77777777" w:rsidR="00000000" w:rsidRDefault="003B3694">
      <w:pPr>
        <w:pStyle w:val="a0"/>
        <w:rPr>
          <w:rFonts w:hint="cs"/>
          <w:rtl/>
        </w:rPr>
      </w:pPr>
    </w:p>
    <w:p w14:paraId="724E6B77" w14:textId="77777777" w:rsidR="00000000" w:rsidRDefault="003B3694">
      <w:pPr>
        <w:pStyle w:val="ab"/>
        <w:bidi/>
        <w:rPr>
          <w:rFonts w:hint="cs"/>
          <w:rtl/>
        </w:rPr>
      </w:pPr>
      <w:r>
        <w:rPr>
          <w:rFonts w:hint="cs"/>
          <w:rtl/>
        </w:rPr>
        <w:t>הצבעה</w:t>
      </w:r>
    </w:p>
    <w:p w14:paraId="457DA226" w14:textId="77777777" w:rsidR="00000000" w:rsidRDefault="003B3694">
      <w:pPr>
        <w:pStyle w:val="a0"/>
        <w:rPr>
          <w:rFonts w:hint="cs"/>
          <w:rtl/>
        </w:rPr>
      </w:pPr>
    </w:p>
    <w:p w14:paraId="7FC2779F" w14:textId="77777777" w:rsidR="00000000" w:rsidRDefault="003B3694">
      <w:pPr>
        <w:pStyle w:val="ac"/>
        <w:bidi/>
        <w:rPr>
          <w:rFonts w:hint="cs"/>
          <w:rtl/>
        </w:rPr>
      </w:pPr>
      <w:r>
        <w:rPr>
          <w:rFonts w:hint="cs"/>
          <w:rtl/>
        </w:rPr>
        <w:t>בעד ההצעה להעביר את הצעת החוק לדיון מוקדם בו</w:t>
      </w:r>
      <w:r>
        <w:rPr>
          <w:rFonts w:hint="cs"/>
          <w:rtl/>
        </w:rPr>
        <w:t>ועדה - רוב</w:t>
      </w:r>
    </w:p>
    <w:p w14:paraId="62741D93" w14:textId="77777777" w:rsidR="00000000" w:rsidRDefault="003B3694">
      <w:pPr>
        <w:pStyle w:val="ac"/>
        <w:bidi/>
        <w:rPr>
          <w:rFonts w:hint="cs"/>
          <w:rtl/>
        </w:rPr>
      </w:pPr>
      <w:r>
        <w:rPr>
          <w:rFonts w:hint="cs"/>
          <w:rtl/>
        </w:rPr>
        <w:t>נגד - מיעוט</w:t>
      </w:r>
    </w:p>
    <w:p w14:paraId="1B9F7256" w14:textId="77777777" w:rsidR="00000000" w:rsidRDefault="003B3694">
      <w:pPr>
        <w:pStyle w:val="ac"/>
        <w:bidi/>
        <w:rPr>
          <w:rFonts w:hint="cs"/>
          <w:rtl/>
        </w:rPr>
      </w:pPr>
      <w:r>
        <w:rPr>
          <w:rFonts w:hint="cs"/>
          <w:rtl/>
        </w:rPr>
        <w:t>נמנעים - אין</w:t>
      </w:r>
    </w:p>
    <w:p w14:paraId="4EF2103A" w14:textId="77777777" w:rsidR="00000000" w:rsidRDefault="003B3694">
      <w:pPr>
        <w:pStyle w:val="ad"/>
        <w:bidi/>
        <w:rPr>
          <w:rFonts w:hint="cs"/>
          <w:rtl/>
        </w:rPr>
      </w:pPr>
      <w:r>
        <w:rPr>
          <w:rFonts w:hint="cs"/>
          <w:rtl/>
        </w:rPr>
        <w:t xml:space="preserve">ההצעה להעביר את הצעת חוק לתיקון פקודת העיריות (ועדת חינוך), התשס"ג-2003, לדיון מוקדם בוועדת הפנים ואיכות הסביבה נתקבלה. </w:t>
      </w:r>
    </w:p>
    <w:p w14:paraId="376569BF" w14:textId="77777777" w:rsidR="00000000" w:rsidRDefault="003B3694">
      <w:pPr>
        <w:pStyle w:val="a0"/>
        <w:ind w:firstLine="0"/>
        <w:rPr>
          <w:rFonts w:hint="cs"/>
          <w:rtl/>
        </w:rPr>
      </w:pPr>
    </w:p>
    <w:p w14:paraId="489694B6" w14:textId="77777777" w:rsidR="00000000" w:rsidRDefault="003B3694">
      <w:pPr>
        <w:pStyle w:val="af1"/>
        <w:rPr>
          <w:rtl/>
        </w:rPr>
      </w:pPr>
      <w:r>
        <w:rPr>
          <w:rtl/>
        </w:rPr>
        <w:t>היו"ר אתי לבני:</w:t>
      </w:r>
    </w:p>
    <w:p w14:paraId="53D3D92A" w14:textId="77777777" w:rsidR="00000000" w:rsidRDefault="003B3694">
      <w:pPr>
        <w:pStyle w:val="a0"/>
        <w:rPr>
          <w:rtl/>
        </w:rPr>
      </w:pPr>
    </w:p>
    <w:p w14:paraId="013F124E" w14:textId="77777777" w:rsidR="00000000" w:rsidRDefault="003B3694">
      <w:pPr>
        <w:pStyle w:val="a0"/>
        <w:rPr>
          <w:rFonts w:hint="cs"/>
          <w:rtl/>
        </w:rPr>
      </w:pPr>
      <w:r>
        <w:rPr>
          <w:rFonts w:hint="cs"/>
          <w:rtl/>
        </w:rPr>
        <w:t xml:space="preserve">ההצעה התקבלה. הצעת החוק תעבור לדיון בוועדת הפנים ואיכות הסביבה. </w:t>
      </w:r>
    </w:p>
    <w:p w14:paraId="6BADD8FB" w14:textId="77777777" w:rsidR="00000000" w:rsidRDefault="003B3694">
      <w:pPr>
        <w:pStyle w:val="a0"/>
        <w:ind w:firstLine="0"/>
        <w:rPr>
          <w:rFonts w:hint="cs"/>
          <w:rtl/>
        </w:rPr>
      </w:pPr>
    </w:p>
    <w:p w14:paraId="0769FA31" w14:textId="77777777" w:rsidR="00000000" w:rsidRDefault="003B3694">
      <w:pPr>
        <w:pStyle w:val="a2"/>
        <w:rPr>
          <w:rtl/>
        </w:rPr>
      </w:pPr>
    </w:p>
    <w:p w14:paraId="07AFE320" w14:textId="77777777" w:rsidR="00000000" w:rsidRDefault="003B3694">
      <w:pPr>
        <w:pStyle w:val="a2"/>
        <w:rPr>
          <w:rFonts w:hint="cs"/>
          <w:rtl/>
        </w:rPr>
      </w:pPr>
      <w:bookmarkStart w:id="303" w:name="CS16999FI0016999T12_11_2003_14_12_56"/>
      <w:bookmarkStart w:id="304" w:name="_Toc69719368"/>
      <w:bookmarkEnd w:id="303"/>
      <w:r>
        <w:rPr>
          <w:rtl/>
        </w:rPr>
        <w:t>הצ</w:t>
      </w:r>
      <w:r>
        <w:rPr>
          <w:rFonts w:hint="cs"/>
          <w:rtl/>
        </w:rPr>
        <w:t>עת חוק</w:t>
      </w:r>
      <w:r>
        <w:rPr>
          <w:rtl/>
        </w:rPr>
        <w:t xml:space="preserve"> ממוני</w:t>
      </w:r>
      <w:r>
        <w:rPr>
          <w:rtl/>
        </w:rPr>
        <w:t xml:space="preserve"> ביטחון, התשס"ג-2003</w:t>
      </w:r>
      <w:bookmarkEnd w:id="304"/>
    </w:p>
    <w:p w14:paraId="01A8F462" w14:textId="77777777" w:rsidR="00000000" w:rsidRDefault="003B3694">
      <w:pPr>
        <w:pStyle w:val="a0"/>
        <w:rPr>
          <w:rFonts w:hint="cs"/>
          <w:rtl/>
        </w:rPr>
      </w:pPr>
      <w:r>
        <w:rPr>
          <w:rtl/>
        </w:rPr>
        <w:t>[נספחות.]</w:t>
      </w:r>
    </w:p>
    <w:p w14:paraId="49B3F817" w14:textId="77777777" w:rsidR="00000000" w:rsidRDefault="003B3694">
      <w:pPr>
        <w:pStyle w:val="a2"/>
        <w:rPr>
          <w:rFonts w:hint="cs"/>
          <w:rtl/>
        </w:rPr>
      </w:pPr>
      <w:bookmarkStart w:id="305" w:name="_Toc69719369"/>
      <w:r>
        <w:rPr>
          <w:rFonts w:hint="cs"/>
          <w:rtl/>
        </w:rPr>
        <w:t xml:space="preserve">(הצעת </w:t>
      </w:r>
      <w:r>
        <w:rPr>
          <w:rtl/>
        </w:rPr>
        <w:t>קב</w:t>
      </w:r>
      <w:r>
        <w:rPr>
          <w:rFonts w:hint="cs"/>
          <w:rtl/>
        </w:rPr>
        <w:t>וצת חברי הכנסת)</w:t>
      </w:r>
      <w:bookmarkEnd w:id="305"/>
    </w:p>
    <w:p w14:paraId="184175CE" w14:textId="77777777" w:rsidR="00000000" w:rsidRDefault="003B3694">
      <w:pPr>
        <w:pStyle w:val="a0"/>
        <w:ind w:firstLine="0"/>
        <w:rPr>
          <w:rFonts w:hint="cs"/>
          <w:b/>
          <w:bCs/>
          <w:sz w:val="24"/>
          <w:szCs w:val="24"/>
          <w:u w:val="single"/>
          <w:rtl/>
          <w:lang w:eastAsia="en-US"/>
        </w:rPr>
      </w:pPr>
    </w:p>
    <w:p w14:paraId="225130E9" w14:textId="77777777" w:rsidR="00000000" w:rsidRDefault="003B3694">
      <w:pPr>
        <w:pStyle w:val="af1"/>
        <w:rPr>
          <w:rtl/>
        </w:rPr>
      </w:pPr>
      <w:r>
        <w:rPr>
          <w:rtl/>
        </w:rPr>
        <w:t>היו"ר אתי לבני:</w:t>
      </w:r>
    </w:p>
    <w:p w14:paraId="1FCE22A7" w14:textId="77777777" w:rsidR="00000000" w:rsidRDefault="003B3694">
      <w:pPr>
        <w:pStyle w:val="a0"/>
        <w:rPr>
          <w:rtl/>
        </w:rPr>
      </w:pPr>
    </w:p>
    <w:p w14:paraId="42142980" w14:textId="77777777" w:rsidR="00000000" w:rsidRDefault="003B3694">
      <w:pPr>
        <w:pStyle w:val="a0"/>
        <w:rPr>
          <w:rFonts w:hint="cs"/>
          <w:rtl/>
        </w:rPr>
      </w:pPr>
      <w:r>
        <w:rPr>
          <w:rFonts w:hint="cs"/>
          <w:rtl/>
        </w:rPr>
        <w:t xml:space="preserve">הצעת חוק פ/441, הצעת חוק  ממוני ביטחון - של חבר הכנסת אורי אריאל. אתה מוזמן לנמק את ההצעה. </w:t>
      </w:r>
    </w:p>
    <w:p w14:paraId="1A88DC42" w14:textId="77777777" w:rsidR="00000000" w:rsidRDefault="003B3694">
      <w:pPr>
        <w:pStyle w:val="a0"/>
        <w:ind w:firstLine="0"/>
        <w:rPr>
          <w:rFonts w:hint="cs"/>
          <w:rtl/>
        </w:rPr>
      </w:pPr>
    </w:p>
    <w:p w14:paraId="0F7691C4" w14:textId="77777777" w:rsidR="00000000" w:rsidRDefault="003B3694">
      <w:pPr>
        <w:pStyle w:val="a"/>
        <w:rPr>
          <w:rtl/>
        </w:rPr>
      </w:pPr>
      <w:bookmarkStart w:id="306" w:name="FS000000713T12_11_2003_14_15_52"/>
      <w:bookmarkStart w:id="307" w:name="_Toc69719370"/>
      <w:bookmarkEnd w:id="306"/>
      <w:r>
        <w:rPr>
          <w:rFonts w:hint="eastAsia"/>
          <w:rtl/>
        </w:rPr>
        <w:t>אורי</w:t>
      </w:r>
      <w:r>
        <w:rPr>
          <w:rtl/>
        </w:rPr>
        <w:t xml:space="preserve"> יהודה אריאל (האיחוד הלאומי - ישראל ביתנו):</w:t>
      </w:r>
      <w:bookmarkEnd w:id="307"/>
    </w:p>
    <w:p w14:paraId="52C2D21C" w14:textId="77777777" w:rsidR="00000000" w:rsidRDefault="003B3694">
      <w:pPr>
        <w:pStyle w:val="a0"/>
        <w:rPr>
          <w:rFonts w:hint="cs"/>
          <w:rtl/>
        </w:rPr>
      </w:pPr>
    </w:p>
    <w:p w14:paraId="17036812" w14:textId="77777777" w:rsidR="00000000" w:rsidRDefault="003B3694">
      <w:pPr>
        <w:pStyle w:val="a0"/>
        <w:rPr>
          <w:rFonts w:hint="cs"/>
          <w:rtl/>
        </w:rPr>
      </w:pPr>
      <w:r>
        <w:rPr>
          <w:rFonts w:hint="cs"/>
          <w:rtl/>
        </w:rPr>
        <w:t xml:space="preserve">מהמקום? </w:t>
      </w:r>
    </w:p>
    <w:p w14:paraId="78BC4397" w14:textId="77777777" w:rsidR="00000000" w:rsidRDefault="003B3694">
      <w:pPr>
        <w:pStyle w:val="a0"/>
        <w:ind w:firstLine="0"/>
        <w:rPr>
          <w:rFonts w:hint="cs"/>
          <w:rtl/>
        </w:rPr>
      </w:pPr>
    </w:p>
    <w:p w14:paraId="6979FBE0" w14:textId="77777777" w:rsidR="00000000" w:rsidRDefault="003B3694">
      <w:pPr>
        <w:pStyle w:val="af1"/>
        <w:rPr>
          <w:rtl/>
        </w:rPr>
      </w:pPr>
      <w:r>
        <w:rPr>
          <w:rtl/>
        </w:rPr>
        <w:t>היו"ר אתי לבני:</w:t>
      </w:r>
    </w:p>
    <w:p w14:paraId="07C0C2AE" w14:textId="77777777" w:rsidR="00000000" w:rsidRDefault="003B3694">
      <w:pPr>
        <w:pStyle w:val="a0"/>
        <w:rPr>
          <w:rtl/>
        </w:rPr>
      </w:pPr>
    </w:p>
    <w:p w14:paraId="08F93BD2" w14:textId="77777777" w:rsidR="00000000" w:rsidRDefault="003B3694">
      <w:pPr>
        <w:pStyle w:val="a0"/>
        <w:rPr>
          <w:rFonts w:hint="cs"/>
          <w:rtl/>
        </w:rPr>
      </w:pPr>
      <w:r>
        <w:rPr>
          <w:rFonts w:hint="cs"/>
          <w:rtl/>
        </w:rPr>
        <w:t>לא.  יש לך עשר</w:t>
      </w:r>
      <w:r>
        <w:rPr>
          <w:rFonts w:hint="cs"/>
          <w:rtl/>
        </w:rPr>
        <w:t xml:space="preserve"> דקות. </w:t>
      </w:r>
    </w:p>
    <w:p w14:paraId="5C789A04" w14:textId="77777777" w:rsidR="00000000" w:rsidRDefault="003B3694">
      <w:pPr>
        <w:pStyle w:val="-"/>
        <w:rPr>
          <w:rFonts w:hint="cs"/>
          <w:rtl/>
        </w:rPr>
      </w:pPr>
      <w:bookmarkStart w:id="308" w:name="FS000000713T12_11_2003_14_16_12C"/>
      <w:bookmarkEnd w:id="308"/>
    </w:p>
    <w:p w14:paraId="19B9642C" w14:textId="77777777" w:rsidR="00000000" w:rsidRDefault="003B3694">
      <w:pPr>
        <w:pStyle w:val="-"/>
        <w:rPr>
          <w:rtl/>
        </w:rPr>
      </w:pPr>
      <w:r>
        <w:rPr>
          <w:rtl/>
        </w:rPr>
        <w:t>אורי יהודה אריאל (האיחוד הלאומי - ישראל ביתנו):</w:t>
      </w:r>
    </w:p>
    <w:p w14:paraId="7844A1DB" w14:textId="77777777" w:rsidR="00000000" w:rsidRDefault="003B3694">
      <w:pPr>
        <w:pStyle w:val="a0"/>
        <w:rPr>
          <w:rtl/>
        </w:rPr>
      </w:pPr>
    </w:p>
    <w:p w14:paraId="7C023F66" w14:textId="77777777" w:rsidR="00000000" w:rsidRDefault="003B3694">
      <w:pPr>
        <w:pStyle w:val="a0"/>
        <w:rPr>
          <w:rFonts w:hint="cs"/>
          <w:rtl/>
        </w:rPr>
      </w:pPr>
      <w:r>
        <w:rPr>
          <w:rFonts w:hint="cs"/>
          <w:rtl/>
        </w:rPr>
        <w:t>גברתי היושבת בראש, רבותי השרים, חברי הכנסת, אדוני סגן השר לביטחון פנים, שהחוק נוגע למשרדך, החוק הזה הוא חוק כללי, אין בו פוליטיקה, הוא בא להסדיר מצב שכולנו נדרשים לו כל יום למעשה, כמעט בכל מקום, וזא</w:t>
      </w:r>
      <w:r>
        <w:rPr>
          <w:rFonts w:hint="cs"/>
          <w:rtl/>
        </w:rPr>
        <w:t xml:space="preserve">ת לצערנו עקב מצב הביטחון. החוק בא להסדיר את מעמדם של מי שנקראים אצלנו בקיצור קב"טים, בחוק זה הם נקראים ממוני ביטחון. </w:t>
      </w:r>
    </w:p>
    <w:p w14:paraId="7D471B2C" w14:textId="77777777" w:rsidR="00000000" w:rsidRDefault="003B3694">
      <w:pPr>
        <w:pStyle w:val="a0"/>
        <w:rPr>
          <w:rFonts w:hint="cs"/>
          <w:rtl/>
        </w:rPr>
      </w:pPr>
    </w:p>
    <w:p w14:paraId="2BEA4F36" w14:textId="77777777" w:rsidR="00000000" w:rsidRDefault="003B3694">
      <w:pPr>
        <w:pStyle w:val="a0"/>
        <w:rPr>
          <w:rFonts w:hint="cs"/>
          <w:rtl/>
        </w:rPr>
      </w:pPr>
      <w:r>
        <w:rPr>
          <w:rFonts w:hint="cs"/>
          <w:rtl/>
        </w:rPr>
        <w:t>פה המקום לומר כבר בתחילת דברי תודה לממונה הביטחון בכנסת, שהוא אחד מהיוזמים של החוק הזה והמריצים שלו, יחד עם עורכת-הדין מירי פרנקל-שור; כמ</w:t>
      </w:r>
      <w:r>
        <w:rPr>
          <w:rFonts w:hint="cs"/>
          <w:rtl/>
        </w:rPr>
        <w:t xml:space="preserve">ובן, גם לרבים וטובים אחרים שסייעו והביאו את החוק הזה, אחרון חביב שבהם הוא חברי, ידידי, שר התיירות, השר בני אלון, שהציע את ההצעה בכנסת הקודמת, ואני ממשיך את העניין. </w:t>
      </w:r>
    </w:p>
    <w:p w14:paraId="56ED9791" w14:textId="77777777" w:rsidR="00000000" w:rsidRDefault="003B3694">
      <w:pPr>
        <w:pStyle w:val="a0"/>
        <w:rPr>
          <w:rFonts w:hint="cs"/>
          <w:rtl/>
        </w:rPr>
      </w:pPr>
    </w:p>
    <w:p w14:paraId="73DC846B" w14:textId="77777777" w:rsidR="00000000" w:rsidRDefault="003B3694">
      <w:pPr>
        <w:pStyle w:val="a0"/>
        <w:rPr>
          <w:rFonts w:hint="cs"/>
          <w:rtl/>
        </w:rPr>
      </w:pPr>
      <w:r>
        <w:rPr>
          <w:rFonts w:hint="cs"/>
          <w:rtl/>
        </w:rPr>
        <w:t>אני אומר כבר בתחילת דברי, שסוכם עם הממשלה, עם המשרד לביטחון פנים ועם משרד המשפטים, שהחוק י</w:t>
      </w:r>
      <w:r>
        <w:rPr>
          <w:rFonts w:hint="cs"/>
          <w:rtl/>
        </w:rPr>
        <w:t>קודם בהסכמה. היות שיש בו רגישויות רבות ופרטים רבים, ראוי הדבר להיעשות בצורה מסודרת. אין פה מחטפים. אני מקווה שנקדם את החוק הזה במהירות, כי יש אלפים של ממוני ביטחון, בבתי-הספר, במשרדי ממשלה, בחנויות וכן הלאה, שמעמדם לוט בערפל. יש דברים ברורים, כי יש כבר תקד</w:t>
      </w:r>
      <w:r>
        <w:rPr>
          <w:rFonts w:hint="cs"/>
          <w:rtl/>
        </w:rPr>
        <w:t xml:space="preserve">ימים משפטיים. יש הרבה דברים, והלוואי שלא נגיע לבדיקה משפטית, כי זה מעיד שיש בעיה ואנחנו לא רוצים שהאנשים האלה ייתקלו באיזו דילמה או באיזו בעיה. </w:t>
      </w:r>
    </w:p>
    <w:p w14:paraId="6DD0E88A" w14:textId="77777777" w:rsidR="00000000" w:rsidRDefault="003B3694">
      <w:pPr>
        <w:pStyle w:val="a0"/>
        <w:rPr>
          <w:rFonts w:hint="cs"/>
          <w:rtl/>
        </w:rPr>
      </w:pPr>
    </w:p>
    <w:p w14:paraId="0275F717" w14:textId="77777777" w:rsidR="00000000" w:rsidRDefault="003B3694">
      <w:pPr>
        <w:pStyle w:val="a0"/>
        <w:rPr>
          <w:rFonts w:hint="cs"/>
          <w:rtl/>
        </w:rPr>
      </w:pPr>
      <w:r>
        <w:rPr>
          <w:rFonts w:hint="cs"/>
          <w:rtl/>
        </w:rPr>
        <w:t>הלוואי שהיינו יכולים לוותר על כל המערך הגדול הזה, שנועד לצורך ביטחוננו, לצורך ביטחון ילדינו, כתוצאה ממצב הביטח</w:t>
      </w:r>
      <w:r>
        <w:rPr>
          <w:rFonts w:hint="cs"/>
          <w:rtl/>
        </w:rPr>
        <w:t xml:space="preserve">ון המעורער. </w:t>
      </w:r>
    </w:p>
    <w:p w14:paraId="0294D1B3" w14:textId="77777777" w:rsidR="00000000" w:rsidRDefault="003B3694">
      <w:pPr>
        <w:pStyle w:val="a0"/>
        <w:rPr>
          <w:rFonts w:hint="cs"/>
          <w:rtl/>
        </w:rPr>
      </w:pPr>
    </w:p>
    <w:p w14:paraId="223D772E" w14:textId="77777777" w:rsidR="00000000" w:rsidRDefault="003B3694">
      <w:pPr>
        <w:pStyle w:val="a0"/>
        <w:rPr>
          <w:rFonts w:hint="cs"/>
          <w:rtl/>
        </w:rPr>
      </w:pPr>
      <w:r>
        <w:rPr>
          <w:rFonts w:hint="cs"/>
          <w:rtl/>
        </w:rPr>
        <w:t>יש צורך לעשות את ההגנה בבתי-הספר, במקומות נוספים, כמובן, אם כי אני אישית חושב שהיה אפשר לצמצם את זה. יש איזו הגזמה בכמות האנשים, בכמות ההשקעה הכספית והארגונית שאנחנו משקיעים. בכל מקרה, במקום שבו הוחלט שיהיה, ודאי שצריך להיות מעמדם מוסדר כך שה</w:t>
      </w:r>
      <w:r>
        <w:rPr>
          <w:rFonts w:hint="cs"/>
          <w:rtl/>
        </w:rPr>
        <w:t xml:space="preserve">ם יוכלו לפעול, לדוגמה, לדרוש תעודה ממני או מכל מבקר אחר במוסד, שיהיה להם האישור החוקי לחפש בחפצינו, ואם יש צורך, גם על גופנו, וכן הלאה וכן הלאה. יש הרבה דוגמאות לפעולות שהיום נענות מתוך רצון טוב, מתוך הבנה למצב, אבל אינן מוסדרות בחוק. </w:t>
      </w:r>
    </w:p>
    <w:p w14:paraId="2B11DE33" w14:textId="77777777" w:rsidR="00000000" w:rsidRDefault="003B3694">
      <w:pPr>
        <w:pStyle w:val="a0"/>
        <w:rPr>
          <w:rFonts w:hint="cs"/>
          <w:rtl/>
        </w:rPr>
      </w:pPr>
    </w:p>
    <w:p w14:paraId="67860917" w14:textId="77777777" w:rsidR="00000000" w:rsidRDefault="003B3694">
      <w:pPr>
        <w:pStyle w:val="a0"/>
        <w:rPr>
          <w:rFonts w:hint="cs"/>
          <w:rtl/>
        </w:rPr>
      </w:pPr>
      <w:r>
        <w:rPr>
          <w:rFonts w:hint="cs"/>
          <w:rtl/>
        </w:rPr>
        <w:t>יש צורך, בעיקר, לפע</w:t>
      </w:r>
      <w:r>
        <w:rPr>
          <w:rFonts w:hint="cs"/>
          <w:rtl/>
        </w:rPr>
        <w:t xml:space="preserve">ול לפי הכלל הידוע, שההגנה הכי טובה היא ההתקפה, כי מי שרק מתגונן לא יצליח לעולם לצאת מהמצב הזה. הגענו למצב שמערכת הביטחון אומרת שהיא איננה יכולה לתפקד לפי תקציב הביטחון המוצע ל-2004, כי אין לה מקורות לתת ביטחון. כל זה נובע בעיקר, לא רק, אבל בעיקר, בגלל מצב </w:t>
      </w:r>
      <w:r>
        <w:rPr>
          <w:rFonts w:hint="cs"/>
          <w:rtl/>
        </w:rPr>
        <w:t>הביטחון והפגיעה בתל"ג, עקב ירידה בתיירות, במסחר, בתעשייה, ביצוא וכו'. ראוי שהממשלה, שאנחנו שותפים בה, תצא למתקפה יותר גדולה בשיטה של ייבוש הביצה מעיקרה ולא פגיעה בכל יתוש ויתוש. הדרך לייבש את הביצה היא לפגוע בראשי הטרור, ראשי ה"חמאס", "הג'יהאד האסלאמי", ה"</w:t>
      </w:r>
      <w:r>
        <w:rPr>
          <w:rFonts w:hint="cs"/>
          <w:rtl/>
        </w:rPr>
        <w:t xml:space="preserve">פתח" וכל הארגונים האחרים. </w:t>
      </w:r>
    </w:p>
    <w:p w14:paraId="1C17AAE6" w14:textId="77777777" w:rsidR="00000000" w:rsidRDefault="003B3694">
      <w:pPr>
        <w:pStyle w:val="a0"/>
        <w:rPr>
          <w:rFonts w:hint="cs"/>
          <w:rtl/>
        </w:rPr>
      </w:pPr>
    </w:p>
    <w:p w14:paraId="5303F07A" w14:textId="77777777" w:rsidR="00000000" w:rsidRDefault="003B3694">
      <w:pPr>
        <w:pStyle w:val="a0"/>
        <w:rPr>
          <w:rFonts w:hint="cs"/>
          <w:rtl/>
        </w:rPr>
      </w:pPr>
      <w:r>
        <w:rPr>
          <w:rFonts w:hint="cs"/>
          <w:rtl/>
        </w:rPr>
        <w:t>זו הדרך שבה אנו כולנו מצווים, ובראש וראשונה הממשלה, גם הכנסת, לעודד פעילות התקפית בכל מקום, בכל אתר שבו זה יכול להוסיף למצב הביטחון. רק אחר כך תבוא ההגנה, אם זה גדר, אם זה ממונה ביטחון, או כל אמצעי אחר שנועד לשפר את ההגנה על אזר</w:t>
      </w:r>
      <w:r>
        <w:rPr>
          <w:rFonts w:hint="cs"/>
          <w:rtl/>
        </w:rPr>
        <w:t xml:space="preserve">חי מדינת ישראל. </w:t>
      </w:r>
    </w:p>
    <w:p w14:paraId="592D57A1" w14:textId="77777777" w:rsidR="00000000" w:rsidRDefault="003B3694">
      <w:pPr>
        <w:pStyle w:val="a0"/>
        <w:rPr>
          <w:rFonts w:hint="cs"/>
          <w:rtl/>
        </w:rPr>
      </w:pPr>
    </w:p>
    <w:p w14:paraId="3B879720" w14:textId="77777777" w:rsidR="00000000" w:rsidRDefault="003B3694">
      <w:pPr>
        <w:pStyle w:val="a0"/>
        <w:rPr>
          <w:rFonts w:hint="cs"/>
          <w:rtl/>
        </w:rPr>
      </w:pPr>
      <w:r>
        <w:rPr>
          <w:rFonts w:hint="cs"/>
          <w:rtl/>
        </w:rPr>
        <w:t xml:space="preserve">אני משוכנע, שהחוק הזה מקובל על דעת כל חברי הבית, אולי על רוב חברי הבית, אין בו היבטים פוליטיים. </w:t>
      </w:r>
    </w:p>
    <w:p w14:paraId="5BBD8615" w14:textId="77777777" w:rsidR="00000000" w:rsidRDefault="003B3694">
      <w:pPr>
        <w:pStyle w:val="a0"/>
        <w:rPr>
          <w:rFonts w:hint="cs"/>
          <w:rtl/>
        </w:rPr>
      </w:pPr>
    </w:p>
    <w:p w14:paraId="10CDBD35" w14:textId="77777777" w:rsidR="00000000" w:rsidRDefault="003B3694">
      <w:pPr>
        <w:pStyle w:val="a0"/>
        <w:rPr>
          <w:rFonts w:hint="cs"/>
          <w:rtl/>
        </w:rPr>
      </w:pPr>
      <w:r>
        <w:rPr>
          <w:rFonts w:hint="cs"/>
          <w:rtl/>
        </w:rPr>
        <w:t xml:space="preserve">אני חוזר על דברי בתחילת הנאום ואומר, שהחוק יקודם בוועדת הפנים רק בתיאום עם המשרד לביטחון פנים ועם כל הנוגעים בדבר, משרד המשפטים ואחרים. אני </w:t>
      </w:r>
      <w:r>
        <w:rPr>
          <w:rFonts w:hint="cs"/>
          <w:rtl/>
        </w:rPr>
        <w:t xml:space="preserve">מודה לכם. תודה. </w:t>
      </w:r>
    </w:p>
    <w:p w14:paraId="3FE04B1C" w14:textId="77777777" w:rsidR="00000000" w:rsidRDefault="003B3694">
      <w:pPr>
        <w:pStyle w:val="a0"/>
        <w:ind w:firstLine="0"/>
        <w:rPr>
          <w:rFonts w:hint="cs"/>
          <w:rtl/>
        </w:rPr>
      </w:pPr>
    </w:p>
    <w:p w14:paraId="1AAE3522" w14:textId="77777777" w:rsidR="00000000" w:rsidRDefault="003B3694">
      <w:pPr>
        <w:pStyle w:val="af1"/>
        <w:rPr>
          <w:rtl/>
        </w:rPr>
      </w:pPr>
      <w:r>
        <w:rPr>
          <w:rtl/>
        </w:rPr>
        <w:t>היו"ר אתי לבני:</w:t>
      </w:r>
    </w:p>
    <w:p w14:paraId="28392987" w14:textId="77777777" w:rsidR="00000000" w:rsidRDefault="003B3694">
      <w:pPr>
        <w:pStyle w:val="a0"/>
        <w:rPr>
          <w:rtl/>
        </w:rPr>
      </w:pPr>
    </w:p>
    <w:p w14:paraId="33FAE128" w14:textId="77777777" w:rsidR="00000000" w:rsidRDefault="003B3694">
      <w:pPr>
        <w:pStyle w:val="a0"/>
        <w:rPr>
          <w:rFonts w:hint="cs"/>
          <w:rtl/>
        </w:rPr>
      </w:pPr>
      <w:r>
        <w:rPr>
          <w:rFonts w:hint="cs"/>
          <w:rtl/>
        </w:rPr>
        <w:t xml:space="preserve">תודה רבה.  משיב סגן השר לביטחון פנים. </w:t>
      </w:r>
    </w:p>
    <w:p w14:paraId="3A9C8F74" w14:textId="77777777" w:rsidR="00000000" w:rsidRDefault="003B3694">
      <w:pPr>
        <w:pStyle w:val="a0"/>
        <w:ind w:firstLine="0"/>
        <w:rPr>
          <w:rFonts w:hint="cs"/>
          <w:rtl/>
        </w:rPr>
      </w:pPr>
    </w:p>
    <w:p w14:paraId="23381967" w14:textId="77777777" w:rsidR="00000000" w:rsidRDefault="003B3694">
      <w:pPr>
        <w:pStyle w:val="a"/>
        <w:rPr>
          <w:rtl/>
        </w:rPr>
      </w:pPr>
      <w:bookmarkStart w:id="309" w:name="FS000001031T12_11_2003_14_27_17"/>
      <w:bookmarkStart w:id="310" w:name="_Toc69719371"/>
      <w:bookmarkEnd w:id="309"/>
      <w:r>
        <w:rPr>
          <w:rFonts w:hint="eastAsia"/>
          <w:rtl/>
        </w:rPr>
        <w:t>סגן</w:t>
      </w:r>
      <w:r>
        <w:rPr>
          <w:rtl/>
        </w:rPr>
        <w:t xml:space="preserve"> השר לביטחון פנים יעקב אדרי:</w:t>
      </w:r>
      <w:bookmarkEnd w:id="310"/>
    </w:p>
    <w:p w14:paraId="3A334A1A" w14:textId="77777777" w:rsidR="00000000" w:rsidRDefault="003B3694">
      <w:pPr>
        <w:pStyle w:val="a0"/>
        <w:rPr>
          <w:rFonts w:hint="cs"/>
          <w:rtl/>
        </w:rPr>
      </w:pPr>
    </w:p>
    <w:p w14:paraId="5CAE9E70" w14:textId="77777777" w:rsidR="00000000" w:rsidRDefault="003B3694">
      <w:pPr>
        <w:pStyle w:val="a0"/>
        <w:rPr>
          <w:rFonts w:hint="cs"/>
          <w:rtl/>
        </w:rPr>
      </w:pPr>
      <w:r>
        <w:rPr>
          <w:rFonts w:hint="cs"/>
          <w:rtl/>
        </w:rPr>
        <w:t>גברתי היושבת-ראש, חברי הכנסת, אכן הצעת החוק של חבר הכנסת אריאל וחבריו היא חשובה ביותר, מורכבת מאוד, כי יש לה היבטים שונים. הנושא מאוד מורכב, וחייבים</w:t>
      </w:r>
      <w:r>
        <w:rPr>
          <w:rFonts w:hint="cs"/>
          <w:rtl/>
        </w:rPr>
        <w:t xml:space="preserve"> לטפל בו בצורה נכונה ויסודית. היות שהמציעים הביעו את הסכמתם לעשות זאת בתיאום עם הממשלה, אין לנו התנגדות להעברת ההצעה לוועדת הפנים של הכנסת. תודה. </w:t>
      </w:r>
    </w:p>
    <w:p w14:paraId="3201041B" w14:textId="77777777" w:rsidR="00000000" w:rsidRDefault="003B3694">
      <w:pPr>
        <w:pStyle w:val="a0"/>
        <w:ind w:firstLine="0"/>
        <w:rPr>
          <w:rFonts w:hint="cs"/>
          <w:rtl/>
        </w:rPr>
      </w:pPr>
    </w:p>
    <w:p w14:paraId="6C075C58" w14:textId="77777777" w:rsidR="00000000" w:rsidRDefault="003B3694">
      <w:pPr>
        <w:pStyle w:val="af1"/>
        <w:rPr>
          <w:rtl/>
        </w:rPr>
      </w:pPr>
      <w:r>
        <w:rPr>
          <w:rtl/>
        </w:rPr>
        <w:t>היו"ר אתי לבני:</w:t>
      </w:r>
    </w:p>
    <w:p w14:paraId="716E8251" w14:textId="77777777" w:rsidR="00000000" w:rsidRDefault="003B3694">
      <w:pPr>
        <w:pStyle w:val="a0"/>
        <w:rPr>
          <w:rtl/>
        </w:rPr>
      </w:pPr>
    </w:p>
    <w:p w14:paraId="378A626D" w14:textId="77777777" w:rsidR="00000000" w:rsidRDefault="003B3694">
      <w:pPr>
        <w:pStyle w:val="a0"/>
        <w:rPr>
          <w:rFonts w:hint="cs"/>
          <w:rtl/>
        </w:rPr>
      </w:pPr>
      <w:r>
        <w:rPr>
          <w:rFonts w:hint="cs"/>
          <w:rtl/>
        </w:rPr>
        <w:t xml:space="preserve">תודה רבה. </w:t>
      </w:r>
    </w:p>
    <w:p w14:paraId="52EEB2F5" w14:textId="77777777" w:rsidR="00000000" w:rsidRDefault="003B3694">
      <w:pPr>
        <w:pStyle w:val="a0"/>
        <w:rPr>
          <w:rFonts w:hint="cs"/>
          <w:rtl/>
        </w:rPr>
      </w:pPr>
    </w:p>
    <w:p w14:paraId="2A544629" w14:textId="77777777" w:rsidR="00000000" w:rsidRDefault="003B3694">
      <w:pPr>
        <w:pStyle w:val="a0"/>
        <w:rPr>
          <w:rFonts w:hint="cs"/>
          <w:rtl/>
        </w:rPr>
      </w:pPr>
      <w:r>
        <w:rPr>
          <w:rFonts w:hint="cs"/>
          <w:rtl/>
        </w:rPr>
        <w:t xml:space="preserve">אנחנו עוברים להצבעה. הוועדה המוסמכת היא ועדת הפנים. </w:t>
      </w:r>
    </w:p>
    <w:p w14:paraId="7E144E9C" w14:textId="77777777" w:rsidR="00000000" w:rsidRDefault="003B3694">
      <w:pPr>
        <w:pStyle w:val="a0"/>
        <w:ind w:firstLine="0"/>
        <w:rPr>
          <w:rFonts w:hint="cs"/>
          <w:rtl/>
        </w:rPr>
      </w:pPr>
    </w:p>
    <w:p w14:paraId="6C18ADF5" w14:textId="77777777" w:rsidR="00000000" w:rsidRDefault="003B3694">
      <w:pPr>
        <w:pStyle w:val="ab"/>
        <w:bidi/>
        <w:rPr>
          <w:rFonts w:hint="cs"/>
          <w:rtl/>
        </w:rPr>
      </w:pPr>
      <w:r>
        <w:rPr>
          <w:rFonts w:hint="cs"/>
          <w:rtl/>
        </w:rPr>
        <w:t>הצבעה מס' 128</w:t>
      </w:r>
    </w:p>
    <w:p w14:paraId="09D67071" w14:textId="77777777" w:rsidR="00000000" w:rsidRDefault="003B3694">
      <w:pPr>
        <w:pStyle w:val="a0"/>
        <w:rPr>
          <w:rFonts w:hint="cs"/>
          <w:rtl/>
        </w:rPr>
      </w:pPr>
    </w:p>
    <w:p w14:paraId="02A449D7" w14:textId="77777777" w:rsidR="00000000" w:rsidRDefault="003B3694">
      <w:pPr>
        <w:pStyle w:val="ac"/>
        <w:bidi/>
        <w:rPr>
          <w:rFonts w:hint="cs"/>
          <w:rtl/>
        </w:rPr>
      </w:pPr>
      <w:r>
        <w:rPr>
          <w:rFonts w:hint="cs"/>
          <w:rtl/>
        </w:rPr>
        <w:t xml:space="preserve">בעד ההצעה </w:t>
      </w:r>
      <w:r>
        <w:rPr>
          <w:rFonts w:hint="cs"/>
          <w:rtl/>
        </w:rPr>
        <w:t>להעביר את הצעת החוק לדיון מוקדם בוועדה - 19</w:t>
      </w:r>
    </w:p>
    <w:p w14:paraId="73B165B7" w14:textId="77777777" w:rsidR="00000000" w:rsidRDefault="003B3694">
      <w:pPr>
        <w:pStyle w:val="ac"/>
        <w:bidi/>
        <w:rPr>
          <w:rFonts w:hint="cs"/>
          <w:rtl/>
        </w:rPr>
      </w:pPr>
      <w:r>
        <w:rPr>
          <w:rFonts w:hint="cs"/>
          <w:rtl/>
        </w:rPr>
        <w:t>נגד - אין</w:t>
      </w:r>
    </w:p>
    <w:p w14:paraId="7798088D" w14:textId="77777777" w:rsidR="00000000" w:rsidRDefault="003B3694">
      <w:pPr>
        <w:pStyle w:val="ac"/>
        <w:bidi/>
        <w:rPr>
          <w:rFonts w:hint="cs"/>
          <w:rtl/>
        </w:rPr>
      </w:pPr>
      <w:r>
        <w:rPr>
          <w:rFonts w:hint="cs"/>
          <w:rtl/>
        </w:rPr>
        <w:t>נמנעים - אין</w:t>
      </w:r>
    </w:p>
    <w:p w14:paraId="1E8D0FB9" w14:textId="77777777" w:rsidR="00000000" w:rsidRDefault="003B3694">
      <w:pPr>
        <w:pStyle w:val="ad"/>
        <w:bidi/>
        <w:rPr>
          <w:rFonts w:hint="cs"/>
          <w:rtl/>
        </w:rPr>
      </w:pPr>
      <w:r>
        <w:rPr>
          <w:rFonts w:hint="cs"/>
          <w:rtl/>
        </w:rPr>
        <w:t xml:space="preserve">ההצעה להעביר את הצעת חוק ממוני ביטחון, התשס"ג-2003, לדיון מוקדם בוועדת הפנים ואיכות הסביבה נתקבלה. </w:t>
      </w:r>
    </w:p>
    <w:p w14:paraId="24A0E17C" w14:textId="77777777" w:rsidR="00000000" w:rsidRDefault="003B3694">
      <w:pPr>
        <w:pStyle w:val="a0"/>
        <w:ind w:firstLine="0"/>
        <w:rPr>
          <w:rFonts w:hint="cs"/>
          <w:rtl/>
        </w:rPr>
      </w:pPr>
    </w:p>
    <w:p w14:paraId="4AF70B24" w14:textId="77777777" w:rsidR="00000000" w:rsidRDefault="003B3694">
      <w:pPr>
        <w:pStyle w:val="af1"/>
        <w:rPr>
          <w:rtl/>
        </w:rPr>
      </w:pPr>
      <w:r>
        <w:rPr>
          <w:rtl/>
        </w:rPr>
        <w:t>היו"ר אתי לבני:</w:t>
      </w:r>
    </w:p>
    <w:p w14:paraId="02734DA8" w14:textId="77777777" w:rsidR="00000000" w:rsidRDefault="003B3694">
      <w:pPr>
        <w:pStyle w:val="a0"/>
        <w:rPr>
          <w:rtl/>
        </w:rPr>
      </w:pPr>
    </w:p>
    <w:p w14:paraId="1C76D6E3" w14:textId="77777777" w:rsidR="00000000" w:rsidRDefault="003B3694">
      <w:pPr>
        <w:pStyle w:val="a0"/>
        <w:rPr>
          <w:rFonts w:hint="cs"/>
          <w:rtl/>
        </w:rPr>
      </w:pPr>
      <w:r>
        <w:rPr>
          <w:rFonts w:hint="cs"/>
          <w:rtl/>
        </w:rPr>
        <w:t>בעד - 19, אין נמנעים ואין מתנגדים.</w:t>
      </w:r>
    </w:p>
    <w:p w14:paraId="161E866E" w14:textId="77777777" w:rsidR="00000000" w:rsidRDefault="003B3694">
      <w:pPr>
        <w:pStyle w:val="a0"/>
        <w:ind w:firstLine="0"/>
        <w:rPr>
          <w:rFonts w:hint="cs"/>
          <w:rtl/>
        </w:rPr>
      </w:pPr>
    </w:p>
    <w:p w14:paraId="2C17EAC7" w14:textId="77777777" w:rsidR="00000000" w:rsidRDefault="003B3694">
      <w:pPr>
        <w:pStyle w:val="af0"/>
        <w:rPr>
          <w:rtl/>
        </w:rPr>
      </w:pPr>
      <w:r>
        <w:rPr>
          <w:rFonts w:hint="eastAsia"/>
          <w:rtl/>
        </w:rPr>
        <w:t>קולט</w:t>
      </w:r>
      <w:r>
        <w:rPr>
          <w:rtl/>
        </w:rPr>
        <w:t xml:space="preserve"> אביטל (העבודה-מימד):</w:t>
      </w:r>
    </w:p>
    <w:p w14:paraId="2C968C57" w14:textId="77777777" w:rsidR="00000000" w:rsidRDefault="003B3694">
      <w:pPr>
        <w:pStyle w:val="a0"/>
        <w:rPr>
          <w:rFonts w:hint="cs"/>
          <w:rtl/>
        </w:rPr>
      </w:pPr>
    </w:p>
    <w:p w14:paraId="2692BA5A" w14:textId="77777777" w:rsidR="00000000" w:rsidRDefault="003B3694">
      <w:pPr>
        <w:pStyle w:val="a0"/>
        <w:rPr>
          <w:rFonts w:hint="cs"/>
          <w:rtl/>
        </w:rPr>
      </w:pPr>
      <w:r>
        <w:rPr>
          <w:rFonts w:hint="cs"/>
          <w:rtl/>
        </w:rPr>
        <w:t>תוסיפי א</w:t>
      </w:r>
      <w:r>
        <w:rPr>
          <w:rFonts w:hint="cs"/>
          <w:rtl/>
        </w:rPr>
        <w:t xml:space="preserve">ת קולי בבקשה. </w:t>
      </w:r>
    </w:p>
    <w:p w14:paraId="6603D2E1" w14:textId="77777777" w:rsidR="00000000" w:rsidRDefault="003B3694">
      <w:pPr>
        <w:pStyle w:val="a0"/>
        <w:ind w:firstLine="0"/>
        <w:rPr>
          <w:rFonts w:hint="cs"/>
          <w:rtl/>
        </w:rPr>
      </w:pPr>
    </w:p>
    <w:p w14:paraId="3BBDE6D1" w14:textId="77777777" w:rsidR="00000000" w:rsidRDefault="003B3694">
      <w:pPr>
        <w:pStyle w:val="af1"/>
        <w:rPr>
          <w:rtl/>
        </w:rPr>
      </w:pPr>
      <w:r>
        <w:rPr>
          <w:rtl/>
        </w:rPr>
        <w:t>היו"ר אתי לבני:</w:t>
      </w:r>
    </w:p>
    <w:p w14:paraId="7F4CBB09" w14:textId="77777777" w:rsidR="00000000" w:rsidRDefault="003B3694">
      <w:pPr>
        <w:pStyle w:val="a0"/>
        <w:rPr>
          <w:rtl/>
        </w:rPr>
      </w:pPr>
    </w:p>
    <w:p w14:paraId="3DB043AD" w14:textId="77777777" w:rsidR="00000000" w:rsidRDefault="003B3694">
      <w:pPr>
        <w:pStyle w:val="a0"/>
        <w:rPr>
          <w:rFonts w:hint="cs"/>
          <w:rtl/>
        </w:rPr>
      </w:pPr>
      <w:r>
        <w:rPr>
          <w:rFonts w:hint="cs"/>
          <w:rtl/>
        </w:rPr>
        <w:t xml:space="preserve">20 בעד, נוסף קולה של חברת הכנסת אביטל. </w:t>
      </w:r>
    </w:p>
    <w:p w14:paraId="2E2123FB" w14:textId="77777777" w:rsidR="00000000" w:rsidRDefault="003B3694">
      <w:pPr>
        <w:pStyle w:val="a0"/>
        <w:ind w:firstLine="0"/>
        <w:rPr>
          <w:rFonts w:hint="cs"/>
          <w:rtl/>
        </w:rPr>
      </w:pPr>
    </w:p>
    <w:p w14:paraId="486E2FBF" w14:textId="77777777" w:rsidR="00000000" w:rsidRDefault="003B3694">
      <w:pPr>
        <w:pStyle w:val="a2"/>
        <w:rPr>
          <w:rtl/>
        </w:rPr>
      </w:pPr>
    </w:p>
    <w:p w14:paraId="462A8AE1" w14:textId="77777777" w:rsidR="00000000" w:rsidRDefault="003B3694">
      <w:pPr>
        <w:pStyle w:val="a2"/>
        <w:rPr>
          <w:rFonts w:hint="cs"/>
          <w:rtl/>
        </w:rPr>
      </w:pPr>
      <w:bookmarkStart w:id="311" w:name="CS16683FI0016683T12_11_2003_14_31_34"/>
      <w:bookmarkStart w:id="312" w:name="_Toc69719372"/>
      <w:bookmarkEnd w:id="311"/>
      <w:r>
        <w:rPr>
          <w:rFonts w:hint="cs"/>
          <w:rtl/>
        </w:rPr>
        <w:t>הצעה לסדר-היום</w:t>
      </w:r>
      <w:bookmarkEnd w:id="312"/>
    </w:p>
    <w:p w14:paraId="691EA111" w14:textId="77777777" w:rsidR="00000000" w:rsidRDefault="003B3694">
      <w:pPr>
        <w:pStyle w:val="a2"/>
        <w:rPr>
          <w:rtl/>
        </w:rPr>
      </w:pPr>
      <w:bookmarkStart w:id="313" w:name="_Toc69719373"/>
      <w:r>
        <w:rPr>
          <w:rtl/>
        </w:rPr>
        <w:t>דוח העוני</w:t>
      </w:r>
      <w:bookmarkEnd w:id="313"/>
    </w:p>
    <w:p w14:paraId="57160661" w14:textId="77777777" w:rsidR="00000000" w:rsidRDefault="003B3694">
      <w:pPr>
        <w:pStyle w:val="a0"/>
        <w:ind w:firstLine="0"/>
        <w:rPr>
          <w:rFonts w:hint="cs"/>
          <w:b/>
          <w:bCs/>
          <w:sz w:val="24"/>
          <w:szCs w:val="24"/>
          <w:u w:val="single"/>
          <w:rtl/>
          <w:lang w:eastAsia="en-US"/>
        </w:rPr>
      </w:pPr>
    </w:p>
    <w:p w14:paraId="02FFA516" w14:textId="77777777" w:rsidR="00000000" w:rsidRDefault="003B3694">
      <w:pPr>
        <w:pStyle w:val="af1"/>
        <w:rPr>
          <w:rtl/>
        </w:rPr>
      </w:pPr>
      <w:r>
        <w:rPr>
          <w:rtl/>
        </w:rPr>
        <w:t>היו"ר אתי לבני:</w:t>
      </w:r>
    </w:p>
    <w:p w14:paraId="246CFB69" w14:textId="77777777" w:rsidR="00000000" w:rsidRDefault="003B3694">
      <w:pPr>
        <w:pStyle w:val="a0"/>
        <w:rPr>
          <w:rtl/>
        </w:rPr>
      </w:pPr>
    </w:p>
    <w:p w14:paraId="03F5AA64" w14:textId="77777777" w:rsidR="00000000" w:rsidRDefault="003B3694">
      <w:pPr>
        <w:pStyle w:val="a0"/>
        <w:rPr>
          <w:rFonts w:hint="cs"/>
          <w:rtl/>
        </w:rPr>
      </w:pPr>
      <w:r>
        <w:rPr>
          <w:rFonts w:hint="cs"/>
          <w:rtl/>
        </w:rPr>
        <w:t xml:space="preserve">אנחנו עוברים עכשיו להצעה לסדר-היום מס' 1568, בנושא: דוח העוני. חבר הכנסת בנימין בן-אליעזר, בבקשה. לרשותך עשר דקות. </w:t>
      </w:r>
    </w:p>
    <w:p w14:paraId="02966E23" w14:textId="77777777" w:rsidR="00000000" w:rsidRDefault="003B3694">
      <w:pPr>
        <w:pStyle w:val="a0"/>
        <w:ind w:firstLine="0"/>
        <w:rPr>
          <w:rFonts w:hint="cs"/>
          <w:rtl/>
        </w:rPr>
      </w:pPr>
    </w:p>
    <w:p w14:paraId="600BE3D8" w14:textId="77777777" w:rsidR="00000000" w:rsidRDefault="003B3694">
      <w:pPr>
        <w:pStyle w:val="a"/>
        <w:rPr>
          <w:rtl/>
        </w:rPr>
      </w:pPr>
      <w:bookmarkStart w:id="314" w:name="FS000000435T12_11_2003_14_36_26"/>
      <w:bookmarkStart w:id="315" w:name="_Toc69719374"/>
      <w:bookmarkEnd w:id="314"/>
      <w:r>
        <w:rPr>
          <w:rFonts w:hint="eastAsia"/>
          <w:rtl/>
        </w:rPr>
        <w:t>בנימין</w:t>
      </w:r>
      <w:r>
        <w:rPr>
          <w:rtl/>
        </w:rPr>
        <w:t xml:space="preserve"> בן-אליעזר (העב</w:t>
      </w:r>
      <w:r>
        <w:rPr>
          <w:rtl/>
        </w:rPr>
        <w:t>ודה-מימד):</w:t>
      </w:r>
      <w:bookmarkEnd w:id="315"/>
    </w:p>
    <w:p w14:paraId="4330B8FA" w14:textId="77777777" w:rsidR="00000000" w:rsidRDefault="003B3694">
      <w:pPr>
        <w:pStyle w:val="a0"/>
        <w:rPr>
          <w:rFonts w:hint="cs"/>
          <w:rtl/>
        </w:rPr>
      </w:pPr>
    </w:p>
    <w:p w14:paraId="3F3521B1" w14:textId="77777777" w:rsidR="00000000" w:rsidRDefault="003B3694">
      <w:pPr>
        <w:pStyle w:val="a0"/>
        <w:rPr>
          <w:rFonts w:hint="cs"/>
          <w:rtl/>
        </w:rPr>
      </w:pPr>
      <w:r>
        <w:rPr>
          <w:rFonts w:hint="cs"/>
          <w:rtl/>
        </w:rPr>
        <w:t>גברתי היושבת-ראש, כנסת נכבדה, זה נשמע כמו חלום רע, כמו התחזיות הקודרות ביותר ונבואות השחור הגרועות ביותר. מדינת ישראל היא מדינת עניים. מצמררת המחשבה, כי בישראל של שנות האלפיים, במדינה הנחשבת למתקדמת ולמפותחת, יותר ממיליון ו-300,000 ישראלים מצוי</w:t>
      </w:r>
      <w:r>
        <w:rPr>
          <w:rFonts w:hint="cs"/>
          <w:rtl/>
        </w:rPr>
        <w:t xml:space="preserve">ים מתחת לקו העוני וכל ילד שלישי חי במשפחה ענייה. </w:t>
      </w:r>
    </w:p>
    <w:p w14:paraId="745A5917" w14:textId="77777777" w:rsidR="00000000" w:rsidRDefault="003B3694">
      <w:pPr>
        <w:pStyle w:val="a0"/>
        <w:ind w:firstLine="0"/>
        <w:rPr>
          <w:rFonts w:hint="cs"/>
          <w:rtl/>
        </w:rPr>
      </w:pPr>
    </w:p>
    <w:p w14:paraId="4918C6BC" w14:textId="77777777" w:rsidR="00000000" w:rsidRDefault="003B3694">
      <w:pPr>
        <w:pStyle w:val="a0"/>
        <w:rPr>
          <w:rFonts w:hint="cs"/>
          <w:rtl/>
        </w:rPr>
      </w:pPr>
      <w:r>
        <w:rPr>
          <w:rFonts w:hint="cs"/>
          <w:rtl/>
        </w:rPr>
        <w:t>גברתי היושבת-ראש, דוח העוני</w:t>
      </w:r>
      <w:r>
        <w:rPr>
          <w:rtl/>
        </w:rPr>
        <w:t xml:space="preserve"> </w:t>
      </w:r>
      <w:r>
        <w:rPr>
          <w:rFonts w:hint="cs"/>
          <w:rtl/>
        </w:rPr>
        <w:t>של הביטוח הלאומי, שהתפרסם לאחרונה, חושף נתונים קשים על היקף העוני בישראל: רבבות ישראלים ירדו מתחת לקו העוני בתוך שנה. 309,000 משפחות חיות מתחת לקו העוני - בסך הכול כ-18% מכלל הא</w:t>
      </w:r>
      <w:r>
        <w:rPr>
          <w:rFonts w:hint="cs"/>
          <w:rtl/>
        </w:rPr>
        <w:t xml:space="preserve">וכלוסייה. </w:t>
      </w:r>
    </w:p>
    <w:p w14:paraId="568CEC0B" w14:textId="77777777" w:rsidR="00000000" w:rsidRDefault="003B3694">
      <w:pPr>
        <w:pStyle w:val="a0"/>
        <w:rPr>
          <w:rFonts w:hint="cs"/>
          <w:rtl/>
        </w:rPr>
      </w:pPr>
    </w:p>
    <w:p w14:paraId="7748425A" w14:textId="77777777" w:rsidR="00000000" w:rsidRDefault="003B3694">
      <w:pPr>
        <w:pStyle w:val="a0"/>
        <w:rPr>
          <w:rFonts w:hint="cs"/>
          <w:rtl/>
        </w:rPr>
      </w:pPr>
      <w:r>
        <w:rPr>
          <w:rFonts w:hint="cs"/>
          <w:rtl/>
        </w:rPr>
        <w:t>הלב נחמץ לנוכח העובדה שבארצנו מוגדרים כעניים מעל 600,000 ילדים, שהם כ-28% מכלל הילדים בישראל. בשנת 2002 חל גידול מדאיג בשיעור הילדים העניים, ובעצם למעלה מ-25,000 ילדים הצטרפו למעגל העוני.</w:t>
      </w:r>
    </w:p>
    <w:p w14:paraId="2A26672A" w14:textId="77777777" w:rsidR="00000000" w:rsidRDefault="003B3694">
      <w:pPr>
        <w:pStyle w:val="a0"/>
        <w:rPr>
          <w:rFonts w:hint="cs"/>
          <w:rtl/>
        </w:rPr>
      </w:pPr>
    </w:p>
    <w:p w14:paraId="1E508276" w14:textId="77777777" w:rsidR="00000000" w:rsidRDefault="003B3694">
      <w:pPr>
        <w:pStyle w:val="a0"/>
        <w:rPr>
          <w:rFonts w:hint="cs"/>
          <w:rtl/>
        </w:rPr>
      </w:pPr>
      <w:r>
        <w:rPr>
          <w:rFonts w:hint="cs"/>
          <w:rtl/>
        </w:rPr>
        <w:t>התוצאה המרה היא, שאותם ילדים באים לבית-הספר בלי הסנדווי</w:t>
      </w:r>
      <w:r>
        <w:rPr>
          <w:rFonts w:hint="cs"/>
          <w:rtl/>
        </w:rPr>
        <w:t>ץ'. הם יוצאים לטיול השנתי, אדוני השר, רק אם בית-הספר מגייס תרומה בעבורם. רבים מהם רעבים וסובלים מבעיות תזונה, בגדיהם דלים או קרועים, ולמשפחותיהם אין יכולת לרכוש עבורם תרופות, ספרים וצרכים בסיסיים אחרים.</w:t>
      </w:r>
    </w:p>
    <w:p w14:paraId="11A9B84B" w14:textId="77777777" w:rsidR="00000000" w:rsidRDefault="003B3694">
      <w:pPr>
        <w:pStyle w:val="a0"/>
        <w:rPr>
          <w:rFonts w:hint="cs"/>
          <w:rtl/>
        </w:rPr>
      </w:pPr>
    </w:p>
    <w:p w14:paraId="370FDD67" w14:textId="77777777" w:rsidR="00000000" w:rsidRDefault="003B3694">
      <w:pPr>
        <w:pStyle w:val="a0"/>
        <w:rPr>
          <w:rFonts w:hint="cs"/>
          <w:rtl/>
        </w:rPr>
      </w:pPr>
      <w:r>
        <w:rPr>
          <w:rFonts w:hint="cs"/>
          <w:rtl/>
        </w:rPr>
        <w:t xml:space="preserve">עוד עולה מהדוח, כי העוני בקרב המשפחות העניות העמיק, </w:t>
      </w:r>
      <w:r>
        <w:rPr>
          <w:rFonts w:hint="cs"/>
          <w:rtl/>
        </w:rPr>
        <w:t>ובשנת 2002 ירדה רמת החיים ב-12% בעשירון התחתון, וב-7% בעשירון שלפניו, זאת, בעוד הירידה הממוצעת בכלל האוכלוסייה עמדה על 4.6%. כפועל יוצא מכך הצטרפו למעגל הנתמכים משפחות שנחשבו בעבר חלק ממעמד הביניים. הפער בין העניים לעשירים בארץ גדל, כלומר, הנתח של העניים ב</w:t>
      </w:r>
      <w:r>
        <w:rPr>
          <w:rFonts w:hint="cs"/>
          <w:rtl/>
        </w:rPr>
        <w:t>עוגה הלאומית רק הולך ומתכווץ, ואילו זה של העשירים רק מתרחב.</w:t>
      </w:r>
    </w:p>
    <w:p w14:paraId="76AD8F2F" w14:textId="77777777" w:rsidR="00000000" w:rsidRDefault="003B3694">
      <w:pPr>
        <w:pStyle w:val="a0"/>
        <w:rPr>
          <w:rFonts w:hint="cs"/>
          <w:rtl/>
        </w:rPr>
      </w:pPr>
    </w:p>
    <w:p w14:paraId="7B5AE4F3" w14:textId="77777777" w:rsidR="00000000" w:rsidRDefault="003B3694">
      <w:pPr>
        <w:pStyle w:val="a0"/>
        <w:rPr>
          <w:rFonts w:hint="cs"/>
          <w:rtl/>
        </w:rPr>
      </w:pPr>
      <w:r>
        <w:rPr>
          <w:rFonts w:hint="cs"/>
          <w:rtl/>
        </w:rPr>
        <w:t xml:space="preserve">למעשה, בגלל הפערים הכלכליים בישראל הממשיכים לגדול, ישראל תופסת בתחום זה, לבושתנו, את המקום השני - והמפוקפק - בעולם המערבי, אחרי ארצות-הברית. </w:t>
      </w:r>
    </w:p>
    <w:p w14:paraId="690E2740" w14:textId="77777777" w:rsidR="00000000" w:rsidRDefault="003B3694">
      <w:pPr>
        <w:pStyle w:val="a0"/>
        <w:rPr>
          <w:rFonts w:hint="cs"/>
          <w:rtl/>
        </w:rPr>
      </w:pPr>
    </w:p>
    <w:p w14:paraId="5F04AE85" w14:textId="77777777" w:rsidR="00000000" w:rsidRDefault="003B3694">
      <w:pPr>
        <w:pStyle w:val="a0"/>
        <w:rPr>
          <w:rFonts w:hint="cs"/>
          <w:rtl/>
        </w:rPr>
      </w:pPr>
      <w:r>
        <w:rPr>
          <w:rFonts w:hint="cs"/>
          <w:rtl/>
        </w:rPr>
        <w:t>זאת ועוד, מדוח של האו"ם, היוצא מדי שנה, עולה כי שיעו</w:t>
      </w:r>
      <w:r>
        <w:rPr>
          <w:rFonts w:hint="cs"/>
          <w:rtl/>
        </w:rPr>
        <w:t xml:space="preserve">ר המשפחות הנמצאות מתחת לקו העוני בישראל הוא בין הגבוהים בקרב המדינות המפותחות. </w:t>
      </w:r>
    </w:p>
    <w:p w14:paraId="51A81036" w14:textId="77777777" w:rsidR="00000000" w:rsidRDefault="003B3694">
      <w:pPr>
        <w:pStyle w:val="a0"/>
        <w:rPr>
          <w:rFonts w:hint="cs"/>
          <w:rtl/>
        </w:rPr>
      </w:pPr>
    </w:p>
    <w:p w14:paraId="3782D709" w14:textId="77777777" w:rsidR="00000000" w:rsidRDefault="003B3694">
      <w:pPr>
        <w:pStyle w:val="a0"/>
        <w:rPr>
          <w:rFonts w:hint="cs"/>
          <w:rtl/>
        </w:rPr>
      </w:pPr>
      <w:r>
        <w:rPr>
          <w:rFonts w:hint="cs"/>
          <w:rtl/>
        </w:rPr>
        <w:t>הביטוח הלאומי והארגונים החברתיים טוענים, כי הנתונים משקפים את הגידול באבטלה ב-2002 ואת הקיצוצים החדים בקצבאות הביטוח הלאומי, ובהם הקטנת מרבית הקצבאות ב-4%, הפחתת קצבאות הילדים</w:t>
      </w:r>
      <w:r>
        <w:rPr>
          <w:rFonts w:hint="cs"/>
          <w:rtl/>
        </w:rPr>
        <w:t xml:space="preserve"> בשיעור של כ-15%, החמרת הקריטריונים לקבלת דמי אבטלה והקטנת חלק מקצבאות הבטחת הכנסה. כמו כן, הם מצפים כי הדוח לשנת 2003, אשר יכלול קיצוצים חדים יותר בקצבאות הילדים והבטחת הכנסה, יחשוף נתונים קשים עוד יותר. לפי הערכותיהם, אדוני השר, בשנת 2003, ייתוספו כ-70,0</w:t>
      </w:r>
      <w:r>
        <w:rPr>
          <w:rFonts w:hint="cs"/>
          <w:rtl/>
        </w:rPr>
        <w:t>00 עניים, בהם כמעט 40,000 ילדים. מספר המשפחות העניות יגדל בכ-15,000, וסך העוני יעמיק ב-7%.</w:t>
      </w:r>
    </w:p>
    <w:p w14:paraId="318051EE" w14:textId="77777777" w:rsidR="00000000" w:rsidRDefault="003B3694">
      <w:pPr>
        <w:pStyle w:val="a0"/>
        <w:rPr>
          <w:rFonts w:hint="cs"/>
          <w:rtl/>
        </w:rPr>
      </w:pPr>
    </w:p>
    <w:p w14:paraId="22D3F340" w14:textId="77777777" w:rsidR="00000000" w:rsidRDefault="003B3694">
      <w:pPr>
        <w:pStyle w:val="a0"/>
        <w:rPr>
          <w:rFonts w:hint="cs"/>
          <w:rtl/>
        </w:rPr>
      </w:pPr>
      <w:r>
        <w:rPr>
          <w:rFonts w:hint="cs"/>
          <w:rtl/>
        </w:rPr>
        <w:t xml:space="preserve">לצערנו, הגרוע מכול עוד לפנינו, המצב הכלכלי יחמיר ומספר העניים במדינה ילך ויגדל. לכן, לא צריך להתפלא כאשר היום במשרד האוצר כבר תולים את הסיבה לנתונים הקשים בקצבאות, </w:t>
      </w:r>
      <w:r>
        <w:rPr>
          <w:rFonts w:hint="cs"/>
          <w:rtl/>
        </w:rPr>
        <w:t>בנתונים שקראתי קודם. מחישוביהם עולה כי סכום הקצבאות ותשלומי ההעברה גדלו ריאלית פי-ארבעה בתוך 23 שנה והגיעו ל-38 מיליארד שקל. לטענת נתניהו, הגידול בקצבאות יצר מלכודת עוני, והמדיניות שהוא מוביל, מטרתה לעודד מעבר מקצבאות לעבודה. לדבריו, רק המעבר לעבודה הוא הד</w:t>
      </w:r>
      <w:r>
        <w:rPr>
          <w:rFonts w:hint="cs"/>
          <w:rtl/>
        </w:rPr>
        <w:t xml:space="preserve">רך להקטין את העוני. לכן, אין פלא שהתפיסה המוצגת על-ידי התוכנית הכלכלית החדשה מטילה למעשה את האחריות, כמעט כולה, למצב הקשה של הכלכלה והחברה על כתפיהן של האוכלוסיות החלשות, תוך הצגת העניים והנזקקים כבטלנים, רמאים ופרזיטים. </w:t>
      </w:r>
    </w:p>
    <w:p w14:paraId="3827A548" w14:textId="77777777" w:rsidR="00000000" w:rsidRDefault="003B3694">
      <w:pPr>
        <w:pStyle w:val="a0"/>
        <w:rPr>
          <w:rFonts w:hint="cs"/>
          <w:rtl/>
        </w:rPr>
      </w:pPr>
    </w:p>
    <w:p w14:paraId="63FC9C7C" w14:textId="77777777" w:rsidR="00000000" w:rsidRDefault="003B3694">
      <w:pPr>
        <w:pStyle w:val="a0"/>
        <w:rPr>
          <w:rFonts w:hint="cs"/>
          <w:rtl/>
        </w:rPr>
      </w:pPr>
      <w:r>
        <w:rPr>
          <w:rFonts w:hint="cs"/>
          <w:rtl/>
        </w:rPr>
        <w:t>אסור לראות בשכבות המצוקה אסון כלכ</w:t>
      </w:r>
      <w:r>
        <w:rPr>
          <w:rFonts w:hint="cs"/>
          <w:rtl/>
        </w:rPr>
        <w:t>לי או יסוד הרסני. כל חברה אנושית חייבת לדאוג לכך שחבריה לא ימותו ברעב, יקבלו טיפול רפואי ויזכו לחינוך מינימלי, במיוחד בתקופה שבה המצוקה החברתית הולכת ומחריפה והפער בחלוקת ההכנסות ורמת העוני הולכים וגדלים.</w:t>
      </w:r>
    </w:p>
    <w:p w14:paraId="6D0C3F60" w14:textId="77777777" w:rsidR="00000000" w:rsidRDefault="003B3694">
      <w:pPr>
        <w:pStyle w:val="a0"/>
        <w:rPr>
          <w:rFonts w:hint="cs"/>
          <w:rtl/>
        </w:rPr>
      </w:pPr>
    </w:p>
    <w:p w14:paraId="09E82929" w14:textId="77777777" w:rsidR="00000000" w:rsidRDefault="003B3694">
      <w:pPr>
        <w:pStyle w:val="a0"/>
        <w:rPr>
          <w:rFonts w:hint="cs"/>
          <w:rtl/>
        </w:rPr>
      </w:pPr>
      <w:r>
        <w:rPr>
          <w:rFonts w:hint="cs"/>
          <w:rtl/>
        </w:rPr>
        <w:t xml:space="preserve">מדיניות הרווחה של ישראל גובשה עוד בימיה הראשונים, </w:t>
      </w:r>
      <w:r>
        <w:rPr>
          <w:rFonts w:hint="cs"/>
          <w:rtl/>
        </w:rPr>
        <w:t>כפי שידוע לך, אדוני השר. ישראל כמדינת רווחה וכמדינה קולטת עלייה השתדלה ככל יכולתה להיות חומת המגן התומכת של הדלים, האביונים, המובטלים, החולים, הנכים, הזקנים, העולים, ושל נפגעי פעולות האיבה ואלמנות צה"ל. כל זאת בצל איומי טרור ומלחמה. הלוא גם למצב הביטחוני ו</w:t>
      </w:r>
      <w:r>
        <w:rPr>
          <w:rFonts w:hint="cs"/>
          <w:rtl/>
        </w:rPr>
        <w:t xml:space="preserve">לאינתיפאדה יש השפעה משמעותית על המשבר הכלכלי והחברתי שבו אנו מצויים, ואולי שם העיקר. </w:t>
      </w:r>
    </w:p>
    <w:p w14:paraId="2A7FB0EF" w14:textId="77777777" w:rsidR="00000000" w:rsidRDefault="003B3694">
      <w:pPr>
        <w:pStyle w:val="a0"/>
        <w:rPr>
          <w:rFonts w:hint="cs"/>
          <w:rtl/>
        </w:rPr>
      </w:pPr>
    </w:p>
    <w:p w14:paraId="7FB38CA6" w14:textId="77777777" w:rsidR="00000000" w:rsidRDefault="003B3694">
      <w:pPr>
        <w:pStyle w:val="a0"/>
        <w:rPr>
          <w:rFonts w:hint="cs"/>
          <w:rtl/>
        </w:rPr>
      </w:pPr>
      <w:r>
        <w:rPr>
          <w:rFonts w:hint="cs"/>
          <w:rtl/>
        </w:rPr>
        <w:t xml:space="preserve">וכעת שר האוצר מנסה לחולל מהפך דרסטי. ברצונו להעביר את החברה הישראלית מערכי סולידריות עמוקים שהיו טבועים בבסיסה התרבותי עוד מהקמת המדינה, לתפיסה אינדיבידואליסטית המעדיפה </w:t>
      </w:r>
      <w:r>
        <w:rPr>
          <w:rFonts w:hint="cs"/>
          <w:rtl/>
        </w:rPr>
        <w:t xml:space="preserve">רווחי מעטים על פני רווחת הרבים. זו תפיסה הרואה את טובת האינטרסים של ההון ומאמינה כי האינטרסים הקפיטליסטיים הם שיביאו לקידומה של המדינה. נתניהו עוד הפליג כאשר הטיל את האחריות למצבנו הכלכלי היום על ברל כצנלסון ובן-גוריון, באומרו בריאיון ל"מעריב" כי: "השניים </w:t>
      </w:r>
      <w:r>
        <w:rPr>
          <w:rFonts w:hint="cs"/>
          <w:rtl/>
        </w:rPr>
        <w:t>עשו את הטעות הגדולה של הקמת מדינה סוציאליסטית, מבנה שגוי שעד היום אנו משלמים את המחיר עליו".</w:t>
      </w:r>
    </w:p>
    <w:p w14:paraId="2627B59E" w14:textId="77777777" w:rsidR="00000000" w:rsidRDefault="003B3694">
      <w:pPr>
        <w:pStyle w:val="a0"/>
        <w:rPr>
          <w:rFonts w:hint="cs"/>
          <w:rtl/>
        </w:rPr>
      </w:pPr>
    </w:p>
    <w:p w14:paraId="5C6F24DF" w14:textId="77777777" w:rsidR="00000000" w:rsidRDefault="003B3694">
      <w:pPr>
        <w:pStyle w:val="a0"/>
        <w:rPr>
          <w:rFonts w:hint="cs"/>
          <w:rtl/>
        </w:rPr>
      </w:pPr>
      <w:r>
        <w:rPr>
          <w:rFonts w:hint="cs"/>
          <w:rtl/>
        </w:rPr>
        <w:t>אומנם, יש לחתור ולפעול בשם האידיאולוגיה של שוק חופשי, אך אי-אפשר ולא צריך  לחסל את אופיה הציוני של מדינת ישראל. כל דבר יש לעשות בהדרגה, מתוך בחינה מעמיקה של כל הת</w:t>
      </w:r>
      <w:r>
        <w:rPr>
          <w:rFonts w:hint="cs"/>
          <w:rtl/>
        </w:rPr>
        <w:t>מונה. בלתי אפשרי לשנות בבת-אחת מדיניות וסדר חברתי אשר נבנו בארץ במאמץ רב במשך עשרות שנים. צריך לבחון אילו ערכים יש לשנות בחברה הישראלית, מדוע, והחשוב מכול - באיזו דרך. לא ייתכן כי ביום אחד יחסלו לגמרי את מדינת הרווחה ויפקירו את אזרחיה לחסדי השוק.</w:t>
      </w:r>
    </w:p>
    <w:p w14:paraId="2EE65AE0" w14:textId="77777777" w:rsidR="00000000" w:rsidRDefault="003B3694">
      <w:pPr>
        <w:pStyle w:val="a0"/>
        <w:rPr>
          <w:rFonts w:hint="cs"/>
          <w:rtl/>
        </w:rPr>
      </w:pPr>
    </w:p>
    <w:p w14:paraId="56391160" w14:textId="77777777" w:rsidR="00000000" w:rsidRDefault="003B3694">
      <w:pPr>
        <w:pStyle w:val="a0"/>
        <w:rPr>
          <w:rFonts w:hint="cs"/>
          <w:rtl/>
        </w:rPr>
      </w:pPr>
      <w:r>
        <w:rPr>
          <w:rFonts w:hint="cs"/>
          <w:rtl/>
        </w:rPr>
        <w:t>זה הזמן,</w:t>
      </w:r>
      <w:r>
        <w:rPr>
          <w:rFonts w:hint="cs"/>
          <w:rtl/>
        </w:rPr>
        <w:t xml:space="preserve"> אדוני היושב-ראש, לחפש את האיזון בין הצורך להיות מדינת רווחה שפורסת רשת ביטחון מתחת לרגלי עובדיה, לבין הצורך למנוע ניצול של חוקי הרווחה כדי להימנע מעבודה. יש צורך ברפורמות בדמי האבטלה, אבל חייבים לשלב אותן עם יצירת תעסוקה חדשה וצמיחה, אחרת האבטלה לא תצטמצם</w:t>
      </w:r>
      <w:r>
        <w:rPr>
          <w:rFonts w:hint="cs"/>
          <w:rtl/>
        </w:rPr>
        <w:t>. אי-אפשר לפנות קודם כול אל האוכלוסיות החלשות, בלי לתת מענה הולם למחסור שייווצר עקב קיצוץ בקצבאות.</w:t>
      </w:r>
    </w:p>
    <w:p w14:paraId="665C6D15" w14:textId="77777777" w:rsidR="00000000" w:rsidRDefault="003B3694">
      <w:pPr>
        <w:pStyle w:val="a0"/>
        <w:rPr>
          <w:rFonts w:hint="cs"/>
          <w:rtl/>
        </w:rPr>
      </w:pPr>
    </w:p>
    <w:p w14:paraId="02D1BD56" w14:textId="77777777" w:rsidR="00000000" w:rsidRDefault="003B3694">
      <w:pPr>
        <w:pStyle w:val="a0"/>
        <w:rPr>
          <w:rFonts w:hint="cs"/>
          <w:rtl/>
        </w:rPr>
      </w:pPr>
      <w:r>
        <w:rPr>
          <w:rFonts w:hint="cs"/>
          <w:rtl/>
        </w:rPr>
        <w:t>אם האוצר ימשיך במדיניות של הקטנת הקצבאות באופן חד, בלי לספק מקומות עבודה חדשים למובטלים, ובלי ליצור במקביל תוכניות שיקום רחבות היקף ואפקטיביות עבור המפוטרים</w:t>
      </w:r>
      <w:r>
        <w:rPr>
          <w:rFonts w:hint="cs"/>
          <w:rtl/>
        </w:rPr>
        <w:t xml:space="preserve">, המצב רק ילך ויחמיר. </w:t>
      </w:r>
    </w:p>
    <w:p w14:paraId="435945A3" w14:textId="77777777" w:rsidR="00000000" w:rsidRDefault="003B3694">
      <w:pPr>
        <w:pStyle w:val="a0"/>
        <w:rPr>
          <w:rFonts w:hint="cs"/>
          <w:rtl/>
        </w:rPr>
      </w:pPr>
    </w:p>
    <w:p w14:paraId="52D15D4D" w14:textId="77777777" w:rsidR="00000000" w:rsidRDefault="003B3694">
      <w:pPr>
        <w:pStyle w:val="a0"/>
        <w:rPr>
          <w:rFonts w:hint="cs"/>
          <w:rtl/>
        </w:rPr>
      </w:pPr>
      <w:r>
        <w:rPr>
          <w:rFonts w:hint="cs"/>
          <w:rtl/>
        </w:rPr>
        <w:t>אדוני היושב-ראש, הדרך הנכונה היא יישום תוכנית הדרגתית, רבת שלבים, אשר תיתן את הדעת על כל הרעות החולות הקיימות ותביא לשיפור ולייעול. אולם זו חייבת להיות תוכנית מגובשת - שיש לה התחלה, אמצע וסוף. שום פירמה אינה יכולה לעבור ארגון מחדש ר</w:t>
      </w:r>
      <w:r>
        <w:rPr>
          <w:rFonts w:hint="cs"/>
          <w:rtl/>
        </w:rPr>
        <w:t xml:space="preserve">ק באמצעות הבל פה ורוח. היא חייבת אמצעים, תקציבים, ידע נרכש. כך גם החברה האנושית. </w:t>
      </w:r>
    </w:p>
    <w:p w14:paraId="44F530B5" w14:textId="77777777" w:rsidR="00000000" w:rsidRDefault="003B3694">
      <w:pPr>
        <w:pStyle w:val="a0"/>
        <w:rPr>
          <w:rFonts w:hint="cs"/>
          <w:rtl/>
        </w:rPr>
      </w:pPr>
    </w:p>
    <w:p w14:paraId="0D5A7283" w14:textId="77777777" w:rsidR="00000000" w:rsidRDefault="003B3694">
      <w:pPr>
        <w:pStyle w:val="a0"/>
        <w:rPr>
          <w:rFonts w:hint="cs"/>
          <w:rtl/>
        </w:rPr>
      </w:pPr>
      <w:r>
        <w:rPr>
          <w:rFonts w:hint="cs"/>
          <w:rtl/>
        </w:rPr>
        <w:t xml:space="preserve">אני מודה לך, אדוני היושב-ראש, ואני מציע להעביר את הנושא הזה לדיון במליאת הכנסת. </w:t>
      </w:r>
    </w:p>
    <w:p w14:paraId="61E7CE80" w14:textId="77777777" w:rsidR="00000000" w:rsidRDefault="003B3694">
      <w:pPr>
        <w:pStyle w:val="a0"/>
        <w:rPr>
          <w:rFonts w:hint="cs"/>
          <w:rtl/>
        </w:rPr>
      </w:pPr>
    </w:p>
    <w:p w14:paraId="14E9E636" w14:textId="77777777" w:rsidR="00000000" w:rsidRDefault="003B3694">
      <w:pPr>
        <w:pStyle w:val="af1"/>
        <w:rPr>
          <w:rtl/>
        </w:rPr>
      </w:pPr>
      <w:r>
        <w:rPr>
          <w:rtl/>
        </w:rPr>
        <w:t>היו"ר</w:t>
      </w:r>
      <w:r>
        <w:rPr>
          <w:rFonts w:hint="cs"/>
          <w:rtl/>
        </w:rPr>
        <w:t xml:space="preserve"> אלי בן-מנחם</w:t>
      </w:r>
      <w:r>
        <w:rPr>
          <w:rtl/>
        </w:rPr>
        <w:t>:</w:t>
      </w:r>
    </w:p>
    <w:p w14:paraId="6C3153B2" w14:textId="77777777" w:rsidR="00000000" w:rsidRDefault="003B3694">
      <w:pPr>
        <w:pStyle w:val="a0"/>
        <w:rPr>
          <w:rtl/>
        </w:rPr>
      </w:pPr>
    </w:p>
    <w:p w14:paraId="3B64C8B4" w14:textId="77777777" w:rsidR="00000000" w:rsidRDefault="003B3694">
      <w:pPr>
        <w:pStyle w:val="a0"/>
        <w:rPr>
          <w:rFonts w:hint="cs"/>
          <w:rtl/>
        </w:rPr>
      </w:pPr>
      <w:r>
        <w:rPr>
          <w:rFonts w:hint="cs"/>
          <w:rtl/>
        </w:rPr>
        <w:t>תודה לחבר הכנסת בן-אליעזר. ישיב בשם הממשלה שר הרווחה זבולון אורלב, בבקש</w:t>
      </w:r>
      <w:r>
        <w:rPr>
          <w:rFonts w:hint="cs"/>
          <w:rtl/>
        </w:rPr>
        <w:t xml:space="preserve">ה. </w:t>
      </w:r>
    </w:p>
    <w:p w14:paraId="247470BE" w14:textId="77777777" w:rsidR="00000000" w:rsidRDefault="003B3694">
      <w:pPr>
        <w:pStyle w:val="a0"/>
        <w:rPr>
          <w:rFonts w:hint="cs"/>
          <w:rtl/>
        </w:rPr>
      </w:pPr>
    </w:p>
    <w:p w14:paraId="2215EA37" w14:textId="77777777" w:rsidR="00000000" w:rsidRDefault="003B3694">
      <w:pPr>
        <w:pStyle w:val="a"/>
        <w:rPr>
          <w:rtl/>
        </w:rPr>
      </w:pPr>
      <w:bookmarkStart w:id="316" w:name="FS000000521T12_11_2003_14_25_55"/>
      <w:bookmarkStart w:id="317" w:name="_Toc69719375"/>
      <w:bookmarkEnd w:id="316"/>
      <w:r>
        <w:rPr>
          <w:rFonts w:hint="eastAsia"/>
          <w:rtl/>
        </w:rPr>
        <w:t>שר</w:t>
      </w:r>
      <w:r>
        <w:rPr>
          <w:rtl/>
        </w:rPr>
        <w:t xml:space="preserve"> הרווחה זבולון אורלב:</w:t>
      </w:r>
      <w:bookmarkEnd w:id="317"/>
    </w:p>
    <w:p w14:paraId="3DC6F481" w14:textId="77777777" w:rsidR="00000000" w:rsidRDefault="003B3694">
      <w:pPr>
        <w:pStyle w:val="a0"/>
        <w:rPr>
          <w:rFonts w:hint="cs"/>
          <w:rtl/>
        </w:rPr>
      </w:pPr>
    </w:p>
    <w:p w14:paraId="149EDF5E" w14:textId="77777777" w:rsidR="00000000" w:rsidRDefault="003B3694">
      <w:pPr>
        <w:pStyle w:val="a0"/>
        <w:rPr>
          <w:rFonts w:hint="cs"/>
          <w:rtl/>
        </w:rPr>
      </w:pPr>
      <w:r>
        <w:rPr>
          <w:rFonts w:hint="cs"/>
          <w:rtl/>
        </w:rPr>
        <w:t>אדוני היושב-ראש, חברי חברי הכנסת, ראשית כול אני רוצה לציין בסיפוק שהנושא של דוח העוני עומד באמת על סדר-יומה של הכנסת, ובאותו שבוע מועלות גם הצעת אי-אמון - נדמה לי שאדוני יושב-ראש הישיבה הציג את הצעת האי-אמון - וגם הצעה לסדר-הי</w:t>
      </w:r>
      <w:r>
        <w:rPr>
          <w:rFonts w:hint="cs"/>
          <w:rtl/>
        </w:rPr>
        <w:t xml:space="preserve">ום, ושני המציעים גם באים ממפלגת העבודה. אני בהחלט רואה זאת כנקודת זכות שיש מפלגה שיש לה רגישות חברתית. </w:t>
      </w:r>
    </w:p>
    <w:p w14:paraId="2DEBDF35" w14:textId="77777777" w:rsidR="00000000" w:rsidRDefault="003B3694">
      <w:pPr>
        <w:pStyle w:val="a0"/>
        <w:rPr>
          <w:rFonts w:hint="cs"/>
          <w:rtl/>
        </w:rPr>
      </w:pPr>
    </w:p>
    <w:p w14:paraId="4CDEC7B9" w14:textId="77777777" w:rsidR="00000000" w:rsidRDefault="003B3694">
      <w:pPr>
        <w:pStyle w:val="a0"/>
        <w:rPr>
          <w:rFonts w:hint="cs"/>
          <w:rtl/>
        </w:rPr>
      </w:pPr>
      <w:r>
        <w:rPr>
          <w:rFonts w:hint="cs"/>
          <w:rtl/>
        </w:rPr>
        <w:t xml:space="preserve">אני גם מוכן להודות שהדעות שהשמיע חבר הכנסת בן-אליעזר,  לשעבר שר הביטחון, שאני מכבד אותו מאוד </w:t>
      </w:r>
      <w:r>
        <w:rPr>
          <w:rtl/>
        </w:rPr>
        <w:t>–</w:t>
      </w:r>
      <w:r>
        <w:rPr>
          <w:rFonts w:hint="cs"/>
          <w:rtl/>
        </w:rPr>
        <w:t xml:space="preserve"> הן דעות שאני מאוד קרוב אליהן מבחינת השקפת עולמי החברתית,</w:t>
      </w:r>
      <w:r>
        <w:rPr>
          <w:rFonts w:hint="cs"/>
          <w:rtl/>
        </w:rPr>
        <w:t xml:space="preserve"> ולעתים אני קרוב אליהן יותר מלדעותיהם של כמה שרים בממשלה הנוכחית, ובנושא הזה יש דיונים נוקבים בתוך הממשלה.</w:t>
      </w:r>
    </w:p>
    <w:p w14:paraId="19A0EB63" w14:textId="77777777" w:rsidR="00000000" w:rsidRDefault="003B3694">
      <w:pPr>
        <w:pStyle w:val="a0"/>
        <w:rPr>
          <w:rFonts w:hint="cs"/>
          <w:rtl/>
        </w:rPr>
      </w:pPr>
    </w:p>
    <w:p w14:paraId="4D72ED03" w14:textId="77777777" w:rsidR="00000000" w:rsidRDefault="003B3694">
      <w:pPr>
        <w:pStyle w:val="a0"/>
        <w:rPr>
          <w:rFonts w:hint="cs"/>
          <w:rtl/>
        </w:rPr>
      </w:pPr>
      <w:r>
        <w:rPr>
          <w:rFonts w:hint="cs"/>
          <w:rtl/>
        </w:rPr>
        <w:t>אבל צריך לומר ביושר, חבר הכנסת בן-אליעזר, שדוח העוני לשנת 2002 שפורסם על-ידי המוסד לביטוח לאומי אינו משקף מצב של שנה אחת, אלא משקף מצב מצטבר של שנים</w:t>
      </w:r>
      <w:r>
        <w:rPr>
          <w:rFonts w:hint="cs"/>
          <w:rtl/>
        </w:rPr>
        <w:t xml:space="preserve"> רבות, שהוא גם המשך מגמה. אין כאן עליות ואין כאן מורדות. לצערי, יש מורד אחד גדול בשנים האחרונות, וכמו שאמרתי גם בתשובה על הצעת האי-אמון, אני חושב שכולנו נושאים באחריות כזאת או אחרת למצב זה. כולנו היינו בממשלות כאלה  או אחרות, בתקופות מסוימות כולנו נשאנו בת</w:t>
      </w:r>
      <w:r>
        <w:rPr>
          <w:rFonts w:hint="cs"/>
          <w:rtl/>
        </w:rPr>
        <w:t>פקידים שבהם יכולנו להשפיע, ואני גם שמח שאדוני לא "ניצל" את דוח העוני לאיזה ניגוח פוליטי, כי אני חושב שזו אחריות כולנו, וזו משימה לאומית, לפחות כמו נושא הביטחון, שיש עליו קונסנזוס רחב מאוד.</w:t>
      </w:r>
    </w:p>
    <w:p w14:paraId="4CFB60D5" w14:textId="77777777" w:rsidR="00000000" w:rsidRDefault="003B3694">
      <w:pPr>
        <w:pStyle w:val="a0"/>
        <w:rPr>
          <w:rFonts w:hint="cs"/>
          <w:rtl/>
        </w:rPr>
      </w:pPr>
    </w:p>
    <w:p w14:paraId="62BEB5ED" w14:textId="77777777" w:rsidR="00000000" w:rsidRDefault="003B3694">
      <w:pPr>
        <w:pStyle w:val="a0"/>
        <w:rPr>
          <w:rFonts w:hint="cs"/>
          <w:rtl/>
        </w:rPr>
      </w:pPr>
      <w:r>
        <w:rPr>
          <w:rFonts w:hint="cs"/>
          <w:rtl/>
        </w:rPr>
        <w:t>אני בהחלט חושב שנתוני עוני כל כך רחבים וכל כך עמוקים הם חרפה למדינ</w:t>
      </w:r>
      <w:r>
        <w:rPr>
          <w:rFonts w:hint="cs"/>
          <w:rtl/>
        </w:rPr>
        <w:t xml:space="preserve">ת ישראל. זה נכון, בדוח העוני יש השנה ארבעה מאפיינים עיקריים. המאפיין המדאיג הראשון הוא הגידול בתחולת העוני בקרב ילדים. יש תוספת של למעלה מ-27,000 ילדים שנכנסו אל מתחת לקו העוני. </w:t>
      </w:r>
    </w:p>
    <w:p w14:paraId="49562A2D" w14:textId="77777777" w:rsidR="00000000" w:rsidRDefault="003B3694">
      <w:pPr>
        <w:pStyle w:val="a0"/>
        <w:rPr>
          <w:rFonts w:hint="cs"/>
          <w:rtl/>
        </w:rPr>
      </w:pPr>
    </w:p>
    <w:p w14:paraId="099CDB77" w14:textId="77777777" w:rsidR="00000000" w:rsidRDefault="003B3694">
      <w:pPr>
        <w:pStyle w:val="a0"/>
        <w:rPr>
          <w:rFonts w:hint="cs"/>
          <w:rtl/>
        </w:rPr>
      </w:pPr>
      <w:r>
        <w:rPr>
          <w:rFonts w:hint="cs"/>
          <w:rtl/>
        </w:rPr>
        <w:t>המאפיין השני הוא העמקת העוני בקרב משפחות עניות, כלומר, אותן משפחות שהיו עניו</w:t>
      </w:r>
      <w:r>
        <w:rPr>
          <w:rFonts w:hint="cs"/>
          <w:rtl/>
        </w:rPr>
        <w:t>ת הן עכשיו עניות הרבה יותר. הן עניות יותר בסדר-גודל של למעלה מ-10%. הן התרחקו מקו העוני ביותר מ-10%, ופירושו של דבר שהגזירות הכלכליות וההחלטות הכלכליות, גם אם לעתים לא הוסיפו עניים, הרעו את מצבן. הרי אם אתה מקצץ בהבטחת הכנסה, אתה לא מוסיף אף משפחה חדשה למע</w:t>
      </w:r>
      <w:r>
        <w:rPr>
          <w:rFonts w:hint="cs"/>
          <w:rtl/>
        </w:rPr>
        <w:t xml:space="preserve">גל העוני, כי בין כה וכה כל המשפחות שמקבלות הבטחת הכנסה הן במעגל העוני, אבל אתה רק מרע מאוד את מצבן, כי אם הכנסתן היתה </w:t>
      </w:r>
      <w:r>
        <w:rPr>
          <w:rFonts w:hint="cs"/>
        </w:rPr>
        <w:t>x</w:t>
      </w:r>
      <w:r>
        <w:rPr>
          <w:rFonts w:hint="cs"/>
          <w:rtl/>
        </w:rPr>
        <w:t xml:space="preserve">, עכשיו היא </w:t>
      </w:r>
      <w:r>
        <w:rPr>
          <w:rFonts w:hint="cs"/>
        </w:rPr>
        <w:t>x</w:t>
      </w:r>
      <w:r>
        <w:rPr>
          <w:rFonts w:hint="cs"/>
          <w:rtl/>
        </w:rPr>
        <w:t xml:space="preserve"> חלקי שתיים </w:t>
      </w:r>
      <w:r>
        <w:rPr>
          <w:rtl/>
        </w:rPr>
        <w:t>–</w:t>
      </w:r>
      <w:r>
        <w:rPr>
          <w:rFonts w:hint="cs"/>
          <w:rtl/>
        </w:rPr>
        <w:t xml:space="preserve"> חצי </w:t>
      </w:r>
      <w:r>
        <w:rPr>
          <w:rFonts w:hint="cs"/>
        </w:rPr>
        <w:t>x</w:t>
      </w:r>
      <w:r>
        <w:rPr>
          <w:rFonts w:hint="cs"/>
          <w:rtl/>
        </w:rPr>
        <w:t>. זה המאפיין השני, העמקת העוני, ופירוש הדבר שיהיה לנו קשה יותר לחלץ אותן משפחות ולהעלותן מעל קו העוני.</w:t>
      </w:r>
    </w:p>
    <w:p w14:paraId="619C12E9" w14:textId="77777777" w:rsidR="00000000" w:rsidRDefault="003B3694">
      <w:pPr>
        <w:pStyle w:val="a0"/>
        <w:rPr>
          <w:rFonts w:hint="cs"/>
          <w:rtl/>
        </w:rPr>
      </w:pPr>
    </w:p>
    <w:p w14:paraId="3B8E54B4" w14:textId="77777777" w:rsidR="00000000" w:rsidRDefault="003B3694">
      <w:pPr>
        <w:pStyle w:val="af0"/>
        <w:rPr>
          <w:rtl/>
        </w:rPr>
      </w:pPr>
      <w:r>
        <w:rPr>
          <w:rFonts w:hint="eastAsia"/>
          <w:rtl/>
        </w:rPr>
        <w:t>מ</w:t>
      </w:r>
      <w:r>
        <w:rPr>
          <w:rFonts w:hint="eastAsia"/>
          <w:rtl/>
        </w:rPr>
        <w:t>יכאל</w:t>
      </w:r>
      <w:r>
        <w:rPr>
          <w:rtl/>
        </w:rPr>
        <w:t xml:space="preserve"> מלכיאור (העבודה-מימד):</w:t>
      </w:r>
    </w:p>
    <w:p w14:paraId="5E5451FC" w14:textId="77777777" w:rsidR="00000000" w:rsidRDefault="003B3694">
      <w:pPr>
        <w:pStyle w:val="a0"/>
        <w:rPr>
          <w:rFonts w:hint="cs"/>
          <w:rtl/>
        </w:rPr>
      </w:pPr>
    </w:p>
    <w:p w14:paraId="63DA0D28" w14:textId="77777777" w:rsidR="00000000" w:rsidRDefault="003B3694">
      <w:pPr>
        <w:pStyle w:val="a0"/>
        <w:rPr>
          <w:rFonts w:hint="cs"/>
          <w:rtl/>
        </w:rPr>
      </w:pPr>
      <w:r>
        <w:rPr>
          <w:rFonts w:hint="cs"/>
          <w:rtl/>
        </w:rPr>
        <w:t>השאלה אם יש ניסיון לחלץ אותן.</w:t>
      </w:r>
    </w:p>
    <w:p w14:paraId="3F37A4DA" w14:textId="77777777" w:rsidR="00000000" w:rsidRDefault="003B3694">
      <w:pPr>
        <w:pStyle w:val="a0"/>
        <w:rPr>
          <w:rtl/>
        </w:rPr>
      </w:pPr>
    </w:p>
    <w:p w14:paraId="54BC198F" w14:textId="77777777" w:rsidR="00000000" w:rsidRDefault="003B3694">
      <w:pPr>
        <w:pStyle w:val="a0"/>
        <w:rPr>
          <w:rFonts w:hint="cs"/>
          <w:rtl/>
        </w:rPr>
      </w:pPr>
    </w:p>
    <w:p w14:paraId="4F2D5F09" w14:textId="77777777" w:rsidR="00000000" w:rsidRDefault="003B3694">
      <w:pPr>
        <w:pStyle w:val="-"/>
        <w:rPr>
          <w:rtl/>
        </w:rPr>
      </w:pPr>
      <w:bookmarkStart w:id="318" w:name="FS000000521T12_11_2003_14_41_36C"/>
      <w:bookmarkEnd w:id="318"/>
      <w:r>
        <w:rPr>
          <w:rtl/>
        </w:rPr>
        <w:t>שר הרווחה זבולון אורלב:</w:t>
      </w:r>
    </w:p>
    <w:p w14:paraId="1AA3BF2D" w14:textId="77777777" w:rsidR="00000000" w:rsidRDefault="003B3694">
      <w:pPr>
        <w:pStyle w:val="a0"/>
        <w:rPr>
          <w:rtl/>
        </w:rPr>
      </w:pPr>
    </w:p>
    <w:p w14:paraId="16E9F233" w14:textId="77777777" w:rsidR="00000000" w:rsidRDefault="003B3694">
      <w:pPr>
        <w:pStyle w:val="a0"/>
        <w:rPr>
          <w:rFonts w:hint="cs"/>
          <w:rtl/>
        </w:rPr>
      </w:pPr>
      <w:r>
        <w:rPr>
          <w:rFonts w:hint="cs"/>
          <w:rtl/>
        </w:rPr>
        <w:t>מייד אדבר על כך, חבר הכנסת מלכיאור.</w:t>
      </w:r>
    </w:p>
    <w:p w14:paraId="27FD41A1" w14:textId="77777777" w:rsidR="00000000" w:rsidRDefault="003B3694">
      <w:pPr>
        <w:pStyle w:val="a0"/>
        <w:rPr>
          <w:rFonts w:hint="cs"/>
          <w:rtl/>
        </w:rPr>
      </w:pPr>
    </w:p>
    <w:p w14:paraId="39CB92AF" w14:textId="77777777" w:rsidR="00000000" w:rsidRDefault="003B3694">
      <w:pPr>
        <w:pStyle w:val="a0"/>
        <w:rPr>
          <w:rFonts w:hint="cs"/>
          <w:rtl/>
        </w:rPr>
      </w:pPr>
      <w:r>
        <w:rPr>
          <w:rFonts w:hint="cs"/>
          <w:rtl/>
        </w:rPr>
        <w:t>המאפיין השלישי הוא הנושא של הגדלת הפער החברתי, ופה אני רוצה לתקן את דבריך. אנחנו לא במקום השני בעולם - - -</w:t>
      </w:r>
    </w:p>
    <w:p w14:paraId="51C70B34" w14:textId="77777777" w:rsidR="00000000" w:rsidRDefault="003B3694">
      <w:pPr>
        <w:pStyle w:val="a0"/>
        <w:rPr>
          <w:rFonts w:hint="cs"/>
          <w:rtl/>
        </w:rPr>
      </w:pPr>
    </w:p>
    <w:p w14:paraId="5C05BC9B" w14:textId="77777777" w:rsidR="00000000" w:rsidRDefault="003B3694">
      <w:pPr>
        <w:pStyle w:val="af0"/>
        <w:rPr>
          <w:rtl/>
        </w:rPr>
      </w:pPr>
      <w:r>
        <w:rPr>
          <w:rFonts w:hint="eastAsia"/>
          <w:rtl/>
        </w:rPr>
        <w:t>בנימין</w:t>
      </w:r>
      <w:r>
        <w:rPr>
          <w:rtl/>
        </w:rPr>
        <w:t xml:space="preserve"> בן-אליעזר (העבודה-</w:t>
      </w:r>
      <w:r>
        <w:rPr>
          <w:rtl/>
        </w:rPr>
        <w:t>מימד):</w:t>
      </w:r>
    </w:p>
    <w:p w14:paraId="632163AB" w14:textId="77777777" w:rsidR="00000000" w:rsidRDefault="003B3694">
      <w:pPr>
        <w:pStyle w:val="a0"/>
        <w:rPr>
          <w:rFonts w:hint="cs"/>
          <w:rtl/>
        </w:rPr>
      </w:pPr>
    </w:p>
    <w:p w14:paraId="12F97D67" w14:textId="77777777" w:rsidR="00000000" w:rsidRDefault="003B3694">
      <w:pPr>
        <w:pStyle w:val="a0"/>
        <w:rPr>
          <w:rFonts w:hint="cs"/>
          <w:rtl/>
        </w:rPr>
      </w:pPr>
      <w:r>
        <w:rPr>
          <w:rFonts w:hint="cs"/>
          <w:rtl/>
        </w:rPr>
        <w:t>בעולם המערבי.</w:t>
      </w:r>
    </w:p>
    <w:p w14:paraId="084C8993" w14:textId="77777777" w:rsidR="00000000" w:rsidRDefault="003B3694">
      <w:pPr>
        <w:pStyle w:val="a0"/>
        <w:rPr>
          <w:rFonts w:hint="cs"/>
          <w:rtl/>
        </w:rPr>
      </w:pPr>
    </w:p>
    <w:p w14:paraId="7B4685DE" w14:textId="77777777" w:rsidR="00000000" w:rsidRDefault="003B3694">
      <w:pPr>
        <w:pStyle w:val="-"/>
        <w:rPr>
          <w:rtl/>
        </w:rPr>
      </w:pPr>
      <w:bookmarkStart w:id="319" w:name="FS000000521T12_11_2003_14_42_37C"/>
      <w:bookmarkEnd w:id="319"/>
      <w:r>
        <w:rPr>
          <w:rtl/>
        </w:rPr>
        <w:t>שר הרווחה זבולון אורלב:</w:t>
      </w:r>
    </w:p>
    <w:p w14:paraId="5B8AA210" w14:textId="77777777" w:rsidR="00000000" w:rsidRDefault="003B3694">
      <w:pPr>
        <w:pStyle w:val="a0"/>
        <w:rPr>
          <w:rtl/>
        </w:rPr>
      </w:pPr>
    </w:p>
    <w:p w14:paraId="707828EF" w14:textId="77777777" w:rsidR="00000000" w:rsidRDefault="003B3694">
      <w:pPr>
        <w:pStyle w:val="a0"/>
        <w:rPr>
          <w:rFonts w:hint="cs"/>
          <w:rtl/>
        </w:rPr>
      </w:pPr>
      <w:r>
        <w:rPr>
          <w:rFonts w:hint="cs"/>
          <w:rtl/>
        </w:rPr>
        <w:t xml:space="preserve">אנחנו לא במקום השני בעולם המערבי באי-שוויון בהכנסות או בפער בהכנסות </w:t>
      </w:r>
      <w:r>
        <w:rPr>
          <w:rtl/>
        </w:rPr>
        <w:t>–</w:t>
      </w:r>
      <w:r>
        <w:rPr>
          <w:rFonts w:hint="cs"/>
          <w:rtl/>
        </w:rPr>
        <w:t xml:space="preserve"> מה שנקרא מדד ג'יני; עלינו למקום הראשון. השגנו את ארצות-הברית, ולפי הנתונים המעודכנים, אנחנו המדינה המובילה בעולם בפער ההכנסות. מה עוד שאנח</w:t>
      </w:r>
      <w:r>
        <w:rPr>
          <w:rFonts w:hint="cs"/>
          <w:rtl/>
        </w:rPr>
        <w:t xml:space="preserve">נו חברה במלחמה, חברה במאבק, וחברה שצעיריה צריכים לעמוד מול אתגרים </w:t>
      </w:r>
      <w:r>
        <w:rPr>
          <w:rtl/>
        </w:rPr>
        <w:t>–</w:t>
      </w:r>
      <w:r>
        <w:rPr>
          <w:rFonts w:hint="cs"/>
          <w:rtl/>
        </w:rPr>
        <w:t xml:space="preserve"> זה בהחלט נושא שמעורר סימני שאלה מאוד רציניים, ואולי סימני קריאה, עם תמרור מאוד אדום לחברה הישראלית,  שאומר שיש לפעול לתיקון המצב הזה.</w:t>
      </w:r>
    </w:p>
    <w:p w14:paraId="4CC752F5" w14:textId="77777777" w:rsidR="00000000" w:rsidRDefault="003B3694">
      <w:pPr>
        <w:pStyle w:val="a0"/>
        <w:rPr>
          <w:rFonts w:hint="cs"/>
          <w:rtl/>
        </w:rPr>
      </w:pPr>
    </w:p>
    <w:p w14:paraId="15C65DD8" w14:textId="77777777" w:rsidR="00000000" w:rsidRDefault="003B3694">
      <w:pPr>
        <w:pStyle w:val="a0"/>
        <w:rPr>
          <w:rFonts w:hint="cs"/>
          <w:rtl/>
        </w:rPr>
      </w:pPr>
      <w:r>
        <w:rPr>
          <w:rFonts w:hint="cs"/>
          <w:rtl/>
        </w:rPr>
        <w:t xml:space="preserve">עצם העובדה שרמת החיים ירדה ב-2002 </w:t>
      </w:r>
      <w:r>
        <w:rPr>
          <w:rtl/>
        </w:rPr>
        <w:t>–</w:t>
      </w:r>
      <w:r>
        <w:rPr>
          <w:rFonts w:hint="cs"/>
          <w:rtl/>
        </w:rPr>
        <w:t xml:space="preserve"> כמו שציינת נכון, </w:t>
      </w:r>
      <w:r>
        <w:rPr>
          <w:rFonts w:hint="cs"/>
          <w:rtl/>
        </w:rPr>
        <w:t xml:space="preserve">ב-4.6% במונחים ריאליים - הוריד כמובן גם את קו העוני. הרי קו העוני הוא קו יחסי, וצריך לומר שקו העוני נקבע על-פי המשכורת החציונית. לאלה שאינם בקיאים במושגים: לוקחים את כל המשכורות במדינת ישראל, שמים אותן בשורה אחת; לוקחים את המשכורת האמצעית </w:t>
      </w:r>
      <w:r>
        <w:rPr>
          <w:rtl/>
        </w:rPr>
        <w:t>–</w:t>
      </w:r>
      <w:r>
        <w:rPr>
          <w:rFonts w:hint="cs"/>
          <w:rtl/>
        </w:rPr>
        <w:t xml:space="preserve"> החציונית -  ולפ</w:t>
      </w:r>
      <w:r>
        <w:rPr>
          <w:rFonts w:hint="cs"/>
          <w:rtl/>
        </w:rPr>
        <w:t xml:space="preserve">יה נקבע קו העוני. במדינת ישראל נוהגים כמו באירופה: קו העוני נמדד על-פי הכנסות המשפחה, ולא על-פי הוצאות המשפחה, כפי שנהוג בארצות-הברית, כי מדידת עוני לפי הוצאות היא מדד מאוד מורכב ומאוד מאוד מסובך. </w:t>
      </w:r>
    </w:p>
    <w:p w14:paraId="760ADCF7" w14:textId="77777777" w:rsidR="00000000" w:rsidRDefault="003B3694">
      <w:pPr>
        <w:pStyle w:val="a0"/>
        <w:rPr>
          <w:rFonts w:hint="cs"/>
          <w:rtl/>
        </w:rPr>
      </w:pPr>
    </w:p>
    <w:p w14:paraId="19CBE419" w14:textId="77777777" w:rsidR="00000000" w:rsidRDefault="003B3694">
      <w:pPr>
        <w:pStyle w:val="a0"/>
        <w:rPr>
          <w:rFonts w:hint="cs"/>
          <w:rtl/>
        </w:rPr>
      </w:pPr>
      <w:r>
        <w:rPr>
          <w:rFonts w:hint="cs"/>
          <w:rtl/>
        </w:rPr>
        <w:t>לא רק דוח העוני מהווה אינדיקציה להגברת העוני בישראל; יש ל</w:t>
      </w:r>
      <w:r>
        <w:rPr>
          <w:rFonts w:hint="cs"/>
          <w:rtl/>
        </w:rPr>
        <w:t xml:space="preserve">נו עוד אינדיקציות שמאששות ומאמתות את זה. לא מזמן גם פורסם דוח מכון ברוקדייל לבדיקת מצב התזונה במדינת ישראל -  זה מחקר שהוזמן על-ידי משרד הבריאות ועל-ידי משרדי </w:t>
      </w:r>
      <w:r>
        <w:rPr>
          <w:rtl/>
        </w:rPr>
        <w:t>–</w:t>
      </w:r>
      <w:r>
        <w:rPr>
          <w:rFonts w:hint="cs"/>
          <w:rtl/>
        </w:rPr>
        <w:t xml:space="preserve"> וגם הממצאים שם מלמדים שלכ-22% מהאוכלוסייה במדינת ישראל יש בעיה של תזונה סדירה. </w:t>
      </w:r>
    </w:p>
    <w:p w14:paraId="3DFA4A01" w14:textId="77777777" w:rsidR="00000000" w:rsidRDefault="003B3694">
      <w:pPr>
        <w:pStyle w:val="a0"/>
        <w:rPr>
          <w:rFonts w:hint="cs"/>
          <w:rtl/>
        </w:rPr>
      </w:pPr>
    </w:p>
    <w:p w14:paraId="45F5E7AC" w14:textId="77777777" w:rsidR="00000000" w:rsidRDefault="003B3694">
      <w:pPr>
        <w:pStyle w:val="a0"/>
        <w:rPr>
          <w:rFonts w:hint="cs"/>
          <w:rtl/>
        </w:rPr>
      </w:pPr>
      <w:r>
        <w:rPr>
          <w:rFonts w:hint="cs"/>
          <w:rtl/>
        </w:rPr>
        <w:t>חבר הכנסת בן-א</w:t>
      </w:r>
      <w:r>
        <w:rPr>
          <w:rFonts w:hint="cs"/>
          <w:rtl/>
        </w:rPr>
        <w:t>ליעזר, כאיש רגיש חברתית אני נזהר מאוד מלומר שיש רעב בישראל, ולפי הערכתי, אין רעב בישראל, במובן זה שיש ילדים עם בטן מנופחת או ילדים או מבוגרים שמגיעים לבתי-חולים, ובבדיקות הדם שלהם מתברר שיש להם בעיה של חוסר תזונה מסודרת. המצב חמור, ולא צריכים להחמיר אותו י</w:t>
      </w:r>
      <w:r>
        <w:rPr>
          <w:rFonts w:hint="cs"/>
          <w:rtl/>
        </w:rPr>
        <w:t>ותר. נכון, יש ממצאים על אי-ביטחון תזונתי, חמור או מתון, בקרב 22 ילדים, ופירושו של דבר - - -</w:t>
      </w:r>
    </w:p>
    <w:p w14:paraId="05C58D20" w14:textId="77777777" w:rsidR="00000000" w:rsidRDefault="003B3694">
      <w:pPr>
        <w:pStyle w:val="a0"/>
        <w:rPr>
          <w:rFonts w:hint="cs"/>
          <w:rtl/>
        </w:rPr>
      </w:pPr>
    </w:p>
    <w:p w14:paraId="06C3BDB9" w14:textId="77777777" w:rsidR="00000000" w:rsidRDefault="003B3694">
      <w:pPr>
        <w:pStyle w:val="af1"/>
        <w:rPr>
          <w:rtl/>
        </w:rPr>
      </w:pPr>
      <w:r>
        <w:rPr>
          <w:rtl/>
        </w:rPr>
        <w:t>היו"ר אלי בן-מנחם:</w:t>
      </w:r>
    </w:p>
    <w:p w14:paraId="1E52256C" w14:textId="77777777" w:rsidR="00000000" w:rsidRDefault="003B3694">
      <w:pPr>
        <w:pStyle w:val="a0"/>
        <w:rPr>
          <w:rtl/>
        </w:rPr>
      </w:pPr>
    </w:p>
    <w:p w14:paraId="50725116" w14:textId="77777777" w:rsidR="00000000" w:rsidRDefault="003B3694">
      <w:pPr>
        <w:pStyle w:val="a0"/>
        <w:rPr>
          <w:rFonts w:hint="cs"/>
          <w:rtl/>
        </w:rPr>
      </w:pPr>
      <w:r>
        <w:rPr>
          <w:rFonts w:hint="cs"/>
          <w:rtl/>
        </w:rPr>
        <w:t xml:space="preserve">בקרב 22 ילדים? </w:t>
      </w:r>
    </w:p>
    <w:p w14:paraId="4C9DA351" w14:textId="77777777" w:rsidR="00000000" w:rsidRDefault="003B3694">
      <w:pPr>
        <w:pStyle w:val="a0"/>
        <w:rPr>
          <w:rFonts w:hint="cs"/>
          <w:rtl/>
        </w:rPr>
      </w:pPr>
    </w:p>
    <w:p w14:paraId="568F2A99" w14:textId="77777777" w:rsidR="00000000" w:rsidRDefault="003B3694">
      <w:pPr>
        <w:pStyle w:val="-"/>
        <w:rPr>
          <w:rtl/>
        </w:rPr>
      </w:pPr>
      <w:bookmarkStart w:id="320" w:name="FS000000521T12_11_2003_14_54_10C"/>
      <w:bookmarkEnd w:id="320"/>
      <w:r>
        <w:rPr>
          <w:rtl/>
        </w:rPr>
        <w:t>שר הרווחה זבולון אורלב:</w:t>
      </w:r>
    </w:p>
    <w:p w14:paraId="4D62170F" w14:textId="77777777" w:rsidR="00000000" w:rsidRDefault="003B3694">
      <w:pPr>
        <w:pStyle w:val="a0"/>
        <w:rPr>
          <w:rtl/>
        </w:rPr>
      </w:pPr>
    </w:p>
    <w:p w14:paraId="471B6E5E" w14:textId="77777777" w:rsidR="00000000" w:rsidRDefault="003B3694">
      <w:pPr>
        <w:pStyle w:val="a0"/>
        <w:rPr>
          <w:rFonts w:hint="cs"/>
          <w:rtl/>
        </w:rPr>
      </w:pPr>
      <w:r>
        <w:rPr>
          <w:rFonts w:hint="cs"/>
          <w:rtl/>
        </w:rPr>
        <w:t xml:space="preserve">22%, מהם אצל 8% - אי-ביטחון תזונתי חמור, ואצל 14% - אי-ביטחון תזונתי מתון, כשאי-ביטחון תזונתי פירושו </w:t>
      </w:r>
      <w:r>
        <w:rPr>
          <w:rFonts w:hint="cs"/>
          <w:rtl/>
        </w:rPr>
        <w:t>שלא אוכלים ארוחות סדירות - - -</w:t>
      </w:r>
    </w:p>
    <w:p w14:paraId="0265F6C7" w14:textId="77777777" w:rsidR="00000000" w:rsidRDefault="003B3694">
      <w:pPr>
        <w:pStyle w:val="a0"/>
        <w:rPr>
          <w:rFonts w:hint="cs"/>
          <w:rtl/>
        </w:rPr>
      </w:pPr>
    </w:p>
    <w:p w14:paraId="1CB8CF9E" w14:textId="77777777" w:rsidR="00000000" w:rsidRDefault="003B3694">
      <w:pPr>
        <w:pStyle w:val="af0"/>
        <w:rPr>
          <w:rtl/>
        </w:rPr>
      </w:pPr>
      <w:r>
        <w:rPr>
          <w:rFonts w:hint="eastAsia"/>
          <w:rtl/>
        </w:rPr>
        <w:t>בנימין</w:t>
      </w:r>
      <w:r>
        <w:rPr>
          <w:rtl/>
        </w:rPr>
        <w:t xml:space="preserve"> בן-אליעזר (העבודה-מימד):</w:t>
      </w:r>
    </w:p>
    <w:p w14:paraId="79019107" w14:textId="77777777" w:rsidR="00000000" w:rsidRDefault="003B3694">
      <w:pPr>
        <w:pStyle w:val="a0"/>
        <w:rPr>
          <w:rFonts w:hint="cs"/>
          <w:rtl/>
        </w:rPr>
      </w:pPr>
    </w:p>
    <w:p w14:paraId="4C25A5F7" w14:textId="77777777" w:rsidR="00000000" w:rsidRDefault="003B3694">
      <w:pPr>
        <w:pStyle w:val="a0"/>
        <w:ind w:firstLine="0"/>
        <w:rPr>
          <w:rFonts w:hint="cs"/>
          <w:rtl/>
        </w:rPr>
      </w:pPr>
      <w:r>
        <w:rPr>
          <w:rFonts w:hint="cs"/>
          <w:rtl/>
        </w:rPr>
        <w:tab/>
        <w:t xml:space="preserve">כשאתה נכנס לבתי-תמחוי אתה רואה שם ילדים - - - אתה לא רואה שם אנשים בגיל שלמענו הוקמו בתי-תמחוי. הרי ילד שיש לו מה לאכול לא בא לבית-תמחוי. </w:t>
      </w:r>
    </w:p>
    <w:p w14:paraId="5B5CC846" w14:textId="77777777" w:rsidR="00000000" w:rsidRDefault="003B3694">
      <w:pPr>
        <w:pStyle w:val="a0"/>
        <w:ind w:firstLine="0"/>
        <w:rPr>
          <w:rFonts w:hint="cs"/>
          <w:rtl/>
        </w:rPr>
      </w:pPr>
    </w:p>
    <w:p w14:paraId="117C1394" w14:textId="77777777" w:rsidR="00000000" w:rsidRDefault="003B3694">
      <w:pPr>
        <w:pStyle w:val="-"/>
        <w:rPr>
          <w:rtl/>
        </w:rPr>
      </w:pPr>
      <w:bookmarkStart w:id="321" w:name="FS000000521T12_11_2003_14_56_56C"/>
      <w:bookmarkEnd w:id="321"/>
      <w:r>
        <w:rPr>
          <w:rtl/>
        </w:rPr>
        <w:t>שר הרווחה זבולון אורלב:</w:t>
      </w:r>
    </w:p>
    <w:p w14:paraId="6007C8B0" w14:textId="77777777" w:rsidR="00000000" w:rsidRDefault="003B3694">
      <w:pPr>
        <w:pStyle w:val="a0"/>
        <w:rPr>
          <w:rtl/>
        </w:rPr>
      </w:pPr>
    </w:p>
    <w:p w14:paraId="25AB036C" w14:textId="77777777" w:rsidR="00000000" w:rsidRDefault="003B3694">
      <w:pPr>
        <w:pStyle w:val="a0"/>
        <w:rPr>
          <w:rFonts w:hint="cs"/>
          <w:rtl/>
        </w:rPr>
      </w:pPr>
      <w:r>
        <w:rPr>
          <w:rFonts w:hint="cs"/>
          <w:rtl/>
        </w:rPr>
        <w:t>אני מסכים.</w:t>
      </w:r>
    </w:p>
    <w:p w14:paraId="2CAF06E6" w14:textId="77777777" w:rsidR="00000000" w:rsidRDefault="003B3694">
      <w:pPr>
        <w:pStyle w:val="a0"/>
        <w:rPr>
          <w:rFonts w:hint="cs"/>
          <w:rtl/>
        </w:rPr>
      </w:pPr>
    </w:p>
    <w:p w14:paraId="51A87607" w14:textId="77777777" w:rsidR="00000000" w:rsidRDefault="003B3694">
      <w:pPr>
        <w:pStyle w:val="af0"/>
        <w:rPr>
          <w:rtl/>
        </w:rPr>
      </w:pPr>
      <w:r>
        <w:rPr>
          <w:rFonts w:hint="eastAsia"/>
          <w:rtl/>
        </w:rPr>
        <w:t>בנימין</w:t>
      </w:r>
      <w:r>
        <w:rPr>
          <w:rtl/>
        </w:rPr>
        <w:t xml:space="preserve"> בן-אלי</w:t>
      </w:r>
      <w:r>
        <w:rPr>
          <w:rtl/>
        </w:rPr>
        <w:t>עזר (העבודה-מימד):</w:t>
      </w:r>
    </w:p>
    <w:p w14:paraId="46C4C787" w14:textId="77777777" w:rsidR="00000000" w:rsidRDefault="003B3694">
      <w:pPr>
        <w:pStyle w:val="a0"/>
        <w:rPr>
          <w:rFonts w:hint="cs"/>
          <w:rtl/>
        </w:rPr>
      </w:pPr>
    </w:p>
    <w:p w14:paraId="06276FD8" w14:textId="77777777" w:rsidR="00000000" w:rsidRDefault="003B3694">
      <w:pPr>
        <w:pStyle w:val="a0"/>
        <w:ind w:firstLine="0"/>
        <w:rPr>
          <w:rFonts w:hint="cs"/>
          <w:rtl/>
        </w:rPr>
      </w:pPr>
      <w:r>
        <w:rPr>
          <w:rFonts w:hint="cs"/>
          <w:rtl/>
        </w:rPr>
        <w:tab/>
        <w:t>מדובר במאות ואלפים.</w:t>
      </w:r>
    </w:p>
    <w:p w14:paraId="31FA773A" w14:textId="77777777" w:rsidR="00000000" w:rsidRDefault="003B3694">
      <w:pPr>
        <w:pStyle w:val="a0"/>
        <w:ind w:firstLine="0"/>
        <w:rPr>
          <w:rFonts w:hint="cs"/>
          <w:rtl/>
        </w:rPr>
      </w:pPr>
    </w:p>
    <w:p w14:paraId="70BCCA07" w14:textId="77777777" w:rsidR="00000000" w:rsidRDefault="003B3694">
      <w:pPr>
        <w:pStyle w:val="-"/>
        <w:rPr>
          <w:rtl/>
        </w:rPr>
      </w:pPr>
      <w:bookmarkStart w:id="322" w:name="FS000000521T12_11_2003_14_57_51C"/>
      <w:bookmarkEnd w:id="322"/>
      <w:r>
        <w:rPr>
          <w:rtl/>
        </w:rPr>
        <w:t>שר הרווחה זבולון אורלב:</w:t>
      </w:r>
    </w:p>
    <w:p w14:paraId="159F6635" w14:textId="77777777" w:rsidR="00000000" w:rsidRDefault="003B3694">
      <w:pPr>
        <w:pStyle w:val="a0"/>
        <w:rPr>
          <w:rtl/>
        </w:rPr>
      </w:pPr>
    </w:p>
    <w:p w14:paraId="1F20B5E1" w14:textId="77777777" w:rsidR="00000000" w:rsidRDefault="003B3694">
      <w:pPr>
        <w:pStyle w:val="a0"/>
        <w:rPr>
          <w:rFonts w:hint="cs"/>
          <w:rtl/>
        </w:rPr>
      </w:pPr>
      <w:r>
        <w:rPr>
          <w:rFonts w:hint="cs"/>
          <w:rtl/>
        </w:rPr>
        <w:t>אמרתי לך שמיוזמתנו הזמנו את המחקר הזה, ולכן גם החלטתי להקצות 20 מיליון שקלים מקרנות הביטוח הלאומי, כדי לבצע בהקדם האפשרי פרויקט של הזנה לילדים בבתי-ספר, על מנת לנסות ולבחון מה הן דרכי הפתרו</w:t>
      </w:r>
      <w:r>
        <w:rPr>
          <w:rFonts w:hint="cs"/>
          <w:rtl/>
        </w:rPr>
        <w:t xml:space="preserve">ן בנושא ההזנה הסדירה. מחד גיסא, הרי אין לנו משאבים לממן הזנה של כלל תלמידי מדינת ישראל </w:t>
      </w:r>
      <w:r>
        <w:rPr>
          <w:rtl/>
        </w:rPr>
        <w:t>–</w:t>
      </w:r>
      <w:r>
        <w:rPr>
          <w:rFonts w:hint="cs"/>
          <w:rtl/>
        </w:rPr>
        <w:t xml:space="preserve"> קרוב ל-1.8 מיליון. מאידך גיסא, אנחנו לא רוצים לקבוע שעה שבה יופרדו הילדים העניים, ורק להם תהיה ארוחה. צריך למצוא כאן הסדרים, ולכן אנחנו מתחילים כרגע פרויקט ב-20 מיליון</w:t>
      </w:r>
      <w:r>
        <w:rPr>
          <w:rFonts w:hint="cs"/>
          <w:rtl/>
        </w:rPr>
        <w:t xml:space="preserve"> שקלים </w:t>
      </w:r>
      <w:r>
        <w:rPr>
          <w:rtl/>
        </w:rPr>
        <w:t>–</w:t>
      </w:r>
      <w:r>
        <w:rPr>
          <w:rFonts w:hint="cs"/>
          <w:rtl/>
        </w:rPr>
        <w:t xml:space="preserve"> וזה סכום גדול מאוד </w:t>
      </w:r>
      <w:r>
        <w:rPr>
          <w:rtl/>
        </w:rPr>
        <w:t>–</w:t>
      </w:r>
      <w:r>
        <w:rPr>
          <w:rFonts w:hint="cs"/>
          <w:rtl/>
        </w:rPr>
        <w:t xml:space="preserve"> כדי לבחון את כל נושא ההזנה וכדי להבטיח שילדים יוכלו להיות מוזנים באופן סדיר.</w:t>
      </w:r>
    </w:p>
    <w:p w14:paraId="44EE3C2C" w14:textId="77777777" w:rsidR="00000000" w:rsidRDefault="003B3694">
      <w:pPr>
        <w:pStyle w:val="a0"/>
        <w:rPr>
          <w:rFonts w:hint="cs"/>
          <w:rtl/>
        </w:rPr>
      </w:pPr>
    </w:p>
    <w:p w14:paraId="0287501C" w14:textId="77777777" w:rsidR="00000000" w:rsidRDefault="003B3694">
      <w:pPr>
        <w:pStyle w:val="a0"/>
        <w:rPr>
          <w:rFonts w:hint="cs"/>
          <w:rtl/>
        </w:rPr>
      </w:pPr>
      <w:r>
        <w:rPr>
          <w:rFonts w:hint="cs"/>
          <w:rtl/>
        </w:rPr>
        <w:t>אינני רוצה להכביר מלים. עקבתי אחר דבריך ואני חושב שמסרת נתונים מאוד מדויקים מתוך דוח העוני, ואין צורך לחזור עליהם, ולכן אני רוצה להתמקד קצת בדרכי הפ</w:t>
      </w:r>
      <w:r>
        <w:rPr>
          <w:rFonts w:hint="cs"/>
          <w:rtl/>
        </w:rPr>
        <w:t>תרון ולשים דגש בפתרונות שאני רואה. כפי שאמרתי, בנושא ההזנה אנחנו נבצע את הפרויקט הזה, עם כל המחסורים, וכמו שאתה יודע, הרי אין תקציבים נוספים, ואנחנו מאגמים תקציבים, עושים שינויים וקובעים סדרי עדיפויות כדי לתת קודם כול פתרונות לילדים, והפתרון הראשון בנושא ה</w:t>
      </w:r>
      <w:r>
        <w:rPr>
          <w:rFonts w:hint="cs"/>
          <w:rtl/>
        </w:rPr>
        <w:t xml:space="preserve">הזנה הוא אותו פרויקט של 20 מיליון שקלים. </w:t>
      </w:r>
    </w:p>
    <w:p w14:paraId="1C18F9C5" w14:textId="77777777" w:rsidR="00000000" w:rsidRDefault="003B3694">
      <w:pPr>
        <w:pStyle w:val="a0"/>
        <w:rPr>
          <w:rFonts w:hint="cs"/>
          <w:rtl/>
        </w:rPr>
      </w:pPr>
    </w:p>
    <w:p w14:paraId="0532CBDF" w14:textId="77777777" w:rsidR="00000000" w:rsidRDefault="003B3694">
      <w:pPr>
        <w:pStyle w:val="a0"/>
        <w:rPr>
          <w:rFonts w:hint="cs"/>
          <w:rtl/>
        </w:rPr>
      </w:pPr>
      <w:r>
        <w:rPr>
          <w:rFonts w:hint="cs"/>
          <w:rtl/>
        </w:rPr>
        <w:t xml:space="preserve">כמו כן, אני יכול לומר מה שאמרתי גם ביום שני. קרוב לוודאי שדוח העוני יוצג בממשלה ביום ראשון, והממשלה תראה את פניה המכוערים של החברה הישראלית. היא נושאת באחריות. עם זאת, כדי שלא ייווצר מצב שהממשלה שומעת רק דוח, ראש </w:t>
      </w:r>
      <w:r>
        <w:rPr>
          <w:rFonts w:hint="cs"/>
          <w:rtl/>
        </w:rPr>
        <w:t>הממשלה הסכים להצעתי שהממשלה תקים ועדה ממלכתית לבדיקת מצבם של ילדים ונוער בסיכון ובסכנה, כדי לגבש תוכנית לאומית רב-שנתית, כמו שאתה אמרת, לתת פתרונות לאותם ילדים, ובסופו של דבר כשאומרים "ילדים עניים", אלה ילדים שלא אוכלים באופן מסודר, אין להם כל הספרים, ועול</w:t>
      </w:r>
      <w:r>
        <w:rPr>
          <w:rFonts w:hint="cs"/>
          <w:rtl/>
        </w:rPr>
        <w:t xml:space="preserve">מם בהחלט חסר. </w:t>
      </w:r>
    </w:p>
    <w:p w14:paraId="08C3D134" w14:textId="77777777" w:rsidR="00000000" w:rsidRDefault="003B3694">
      <w:pPr>
        <w:pStyle w:val="a0"/>
        <w:ind w:firstLine="0"/>
        <w:rPr>
          <w:rFonts w:hint="cs"/>
          <w:rtl/>
        </w:rPr>
      </w:pPr>
    </w:p>
    <w:p w14:paraId="5B3D6B4A" w14:textId="77777777" w:rsidR="00000000" w:rsidRDefault="003B3694">
      <w:pPr>
        <w:pStyle w:val="a0"/>
        <w:rPr>
          <w:rFonts w:hint="cs"/>
          <w:rtl/>
        </w:rPr>
      </w:pPr>
      <w:r>
        <w:rPr>
          <w:rFonts w:hint="cs"/>
          <w:rtl/>
        </w:rPr>
        <w:t xml:space="preserve">אני מלא תקווה שאותה ועדה ממלכתית שהממשלה ממנה - וברור שאם ממשלה ממנה, יש לה מחויבות מאוד עמוקה לקבל את המלצותיה; פה אני רואה איזה פתח לתקווה, פתח למפנה, שחרף מגמות אידיאולוגיות כלכליות וחברתיות - שאני לא שלם אתן, אבל יש להן היום רוב בממשלה </w:t>
      </w:r>
      <w:r>
        <w:rPr>
          <w:rFonts w:hint="cs"/>
          <w:rtl/>
        </w:rPr>
        <w:t>- נוכל לשנות כיוון ולמצוא פתרונות יעילים יותר.</w:t>
      </w:r>
    </w:p>
    <w:p w14:paraId="5E49E6F3" w14:textId="77777777" w:rsidR="00000000" w:rsidRDefault="003B3694">
      <w:pPr>
        <w:pStyle w:val="a0"/>
        <w:ind w:firstLine="0"/>
        <w:rPr>
          <w:rFonts w:hint="cs"/>
          <w:rtl/>
        </w:rPr>
      </w:pPr>
    </w:p>
    <w:p w14:paraId="542DD5C9" w14:textId="77777777" w:rsidR="00000000" w:rsidRDefault="003B3694">
      <w:pPr>
        <w:pStyle w:val="a0"/>
        <w:ind w:firstLine="0"/>
        <w:rPr>
          <w:rFonts w:hint="cs"/>
          <w:rtl/>
        </w:rPr>
      </w:pPr>
      <w:r>
        <w:rPr>
          <w:rFonts w:hint="cs"/>
          <w:rtl/>
        </w:rPr>
        <w:tab/>
        <w:t xml:space="preserve">אני גם חייב לומר, שוועדה דומה הוקמה לפני כ-30 שנה, בראשית שנות ה-70 </w:t>
      </w:r>
      <w:r>
        <w:rPr>
          <w:rtl/>
        </w:rPr>
        <w:t>–</w:t>
      </w:r>
      <w:r>
        <w:rPr>
          <w:rFonts w:hint="cs"/>
          <w:rtl/>
        </w:rPr>
        <w:t xml:space="preserve"> מה שנקרא דוח- כץ, ועדת-כץ לנוער במצוקה, שהטביעה חותם מאוד עמוק על הטיפול בילדים ונוער במצוקה ובסיכון במדינת ישראל, ועד היום מברכים רבות ע</w:t>
      </w:r>
      <w:r>
        <w:rPr>
          <w:rFonts w:hint="cs"/>
          <w:rtl/>
        </w:rPr>
        <w:t>ל אותו דוח. אני מקווה שגם הוועדה שתוקם ביום ראשון, אם ירצה השם, על-ידי הממשלה תיתן את המנוף לקידום ולשיפור מצבם של ילדים ונוער בסיכון.</w:t>
      </w:r>
    </w:p>
    <w:p w14:paraId="7D6F743B" w14:textId="77777777" w:rsidR="00000000" w:rsidRDefault="003B3694">
      <w:pPr>
        <w:pStyle w:val="a0"/>
        <w:ind w:firstLine="0"/>
        <w:rPr>
          <w:rFonts w:hint="cs"/>
          <w:rtl/>
        </w:rPr>
      </w:pPr>
    </w:p>
    <w:p w14:paraId="37CAF112" w14:textId="77777777" w:rsidR="00000000" w:rsidRDefault="003B3694">
      <w:pPr>
        <w:pStyle w:val="a0"/>
        <w:ind w:firstLine="0"/>
        <w:rPr>
          <w:rFonts w:hint="cs"/>
          <w:rtl/>
        </w:rPr>
      </w:pPr>
      <w:r>
        <w:rPr>
          <w:rFonts w:hint="cs"/>
          <w:rtl/>
        </w:rPr>
        <w:tab/>
        <w:t xml:space="preserve">כידוע לך, גם בתוכנית 2004 - עם כל הקיצוצים </w:t>
      </w:r>
      <w:r>
        <w:rPr>
          <w:rtl/>
        </w:rPr>
        <w:t>–</w:t>
      </w:r>
      <w:r>
        <w:rPr>
          <w:rFonts w:hint="cs"/>
          <w:rtl/>
        </w:rPr>
        <w:t xml:space="preserve"> הצלחנו פעם ראשונה לשכנע את הממשלה לתת גם תוספת בקצבת הילדים למשפחות שמקבלו</w:t>
      </w:r>
      <w:r>
        <w:rPr>
          <w:rFonts w:hint="cs"/>
          <w:rtl/>
        </w:rPr>
        <w:t xml:space="preserve">ת הבטחת הכנסה. משפחות שמקבלות הבטחת הכנסה - מהילד השלישי ואילך יקבלו תוספת של 100 שקלים לכל ילד. אומנם זה כסף לא רב, ובעיקר צריך גם לדעת שאותן משפחות ספגו קיצוץ בהבטחת הכנסה, אבל שוב, אותו דגש שמכוון לילדים. </w:t>
      </w:r>
    </w:p>
    <w:p w14:paraId="7F8F2045" w14:textId="77777777" w:rsidR="00000000" w:rsidRDefault="003B3694">
      <w:pPr>
        <w:pStyle w:val="a0"/>
        <w:ind w:firstLine="0"/>
        <w:rPr>
          <w:rFonts w:hint="cs"/>
          <w:rtl/>
        </w:rPr>
      </w:pPr>
    </w:p>
    <w:p w14:paraId="30D5E403" w14:textId="77777777" w:rsidR="00000000" w:rsidRDefault="003B3694">
      <w:pPr>
        <w:pStyle w:val="a0"/>
        <w:ind w:firstLine="0"/>
        <w:rPr>
          <w:rFonts w:hint="cs"/>
          <w:rtl/>
        </w:rPr>
      </w:pPr>
      <w:r>
        <w:rPr>
          <w:rFonts w:hint="cs"/>
          <w:rtl/>
        </w:rPr>
        <w:tab/>
        <w:t>אני גם בוחן עוד הצעה אחת, חבר הכנסת בן-אליעזר</w:t>
      </w:r>
      <w:r>
        <w:rPr>
          <w:rFonts w:hint="cs"/>
          <w:rtl/>
        </w:rPr>
        <w:t>, והיא לשאול את עצמנו אם אנחנו עושים נכון כשאנחנו מעבירים כספים למשפחות עבור ילדים, ולא נותנים במקום זה שירות. הדילמה פה היא מאוד עקרונית, מאוד יסודית - האם אנחנו סומכים על המשפחות בישראל, שהכסף שאנחנו מעבירים להן עבור ילדים הולך כולו לילדים, או שמא הוא מנ</w:t>
      </w:r>
      <w:r>
        <w:rPr>
          <w:rFonts w:hint="cs"/>
          <w:rtl/>
        </w:rPr>
        <w:t>וצל על-ידי המשפחות גם לצרכים אחרים, כפי שנראה למשפחה. יש מדינות בעולם שמעדיפות להמעיט בהעברות כספיות, ובמקום זה להגביר את השירותים לילדים - כך יש ביטחון שהילד אומנם מקבל. לו יצויר, לדוגמה, שנפחית בסך הכול של קצבאות הילדים - לא יודע, 200 מיליון שקלים - ובמק</w:t>
      </w:r>
      <w:r>
        <w:rPr>
          <w:rFonts w:hint="cs"/>
          <w:rtl/>
        </w:rPr>
        <w:t>ום זה נבטיח ספרי לימוד חינם לכל ילדי ישראל - - -</w:t>
      </w:r>
    </w:p>
    <w:p w14:paraId="18992521" w14:textId="77777777" w:rsidR="00000000" w:rsidRDefault="003B3694">
      <w:pPr>
        <w:pStyle w:val="af0"/>
        <w:rPr>
          <w:rtl/>
        </w:rPr>
      </w:pPr>
      <w:r>
        <w:rPr>
          <w:rtl/>
        </w:rPr>
        <w:br/>
        <w:t>רן כהן (מרצ):</w:t>
      </w:r>
    </w:p>
    <w:p w14:paraId="463214E4" w14:textId="77777777" w:rsidR="00000000" w:rsidRDefault="003B3694">
      <w:pPr>
        <w:pStyle w:val="a0"/>
        <w:rPr>
          <w:rtl/>
        </w:rPr>
      </w:pPr>
    </w:p>
    <w:p w14:paraId="0A58479F" w14:textId="77777777" w:rsidR="00000000" w:rsidRDefault="003B3694">
      <w:pPr>
        <w:pStyle w:val="a0"/>
        <w:rPr>
          <w:rFonts w:hint="cs"/>
          <w:rtl/>
        </w:rPr>
      </w:pPr>
      <w:r>
        <w:rPr>
          <w:rFonts w:hint="cs"/>
          <w:rtl/>
        </w:rPr>
        <w:t>או ארוחה.</w:t>
      </w:r>
    </w:p>
    <w:p w14:paraId="77C05B9A" w14:textId="77777777" w:rsidR="00000000" w:rsidRDefault="003B3694">
      <w:pPr>
        <w:pStyle w:val="-"/>
        <w:rPr>
          <w:rtl/>
        </w:rPr>
      </w:pPr>
      <w:r>
        <w:rPr>
          <w:rtl/>
        </w:rPr>
        <w:br/>
      </w:r>
      <w:bookmarkStart w:id="323" w:name="FS000000521T12_11_2003_14_54_49"/>
      <w:bookmarkStart w:id="324" w:name="FS000000521T12_11_2003_14_54_53C"/>
      <w:bookmarkEnd w:id="323"/>
      <w:bookmarkEnd w:id="324"/>
      <w:r>
        <w:rPr>
          <w:rtl/>
        </w:rPr>
        <w:t>שר הרווחה זבולון אורלב:</w:t>
      </w:r>
    </w:p>
    <w:p w14:paraId="29870FAB" w14:textId="77777777" w:rsidR="00000000" w:rsidRDefault="003B3694">
      <w:pPr>
        <w:pStyle w:val="a0"/>
        <w:rPr>
          <w:rFonts w:hint="cs"/>
          <w:rtl/>
        </w:rPr>
      </w:pPr>
    </w:p>
    <w:p w14:paraId="3D70DC2D" w14:textId="77777777" w:rsidR="00000000" w:rsidRDefault="003B3694">
      <w:pPr>
        <w:pStyle w:val="a0"/>
        <w:rPr>
          <w:rFonts w:hint="cs"/>
          <w:rtl/>
        </w:rPr>
      </w:pPr>
      <w:r>
        <w:rPr>
          <w:rFonts w:hint="cs"/>
          <w:rtl/>
        </w:rPr>
        <w:t xml:space="preserve">או ארוחה. ארוחה, לצערי, זה סדר-גודל של מיליארד שקלים, כנראה. זה חלק מפרויקט הניסוי שאנחנו בודקים, כי גם רוצים לראות את העלויות. </w:t>
      </w:r>
    </w:p>
    <w:p w14:paraId="2DBB8802" w14:textId="77777777" w:rsidR="00000000" w:rsidRDefault="003B3694">
      <w:pPr>
        <w:pStyle w:val="a0"/>
        <w:rPr>
          <w:rFonts w:hint="cs"/>
          <w:rtl/>
        </w:rPr>
      </w:pPr>
    </w:p>
    <w:p w14:paraId="0E5D9084" w14:textId="77777777" w:rsidR="00000000" w:rsidRDefault="003B3694">
      <w:pPr>
        <w:pStyle w:val="a0"/>
        <w:rPr>
          <w:rFonts w:hint="cs"/>
          <w:rtl/>
        </w:rPr>
      </w:pPr>
      <w:r>
        <w:rPr>
          <w:rFonts w:hint="cs"/>
          <w:rtl/>
        </w:rPr>
        <w:t xml:space="preserve">המחשבה הזאת - היום אנחנו </w:t>
      </w:r>
      <w:r>
        <w:rPr>
          <w:rFonts w:hint="cs"/>
          <w:rtl/>
        </w:rPr>
        <w:t xml:space="preserve">בודקים אותה ובוחנים אותה, וגם בה כנראה יכול להימצא טיפול ממוקד טוב יותר במצוקתם של ילדים. </w:t>
      </w:r>
    </w:p>
    <w:p w14:paraId="367DDEFC" w14:textId="77777777" w:rsidR="00000000" w:rsidRDefault="003B3694">
      <w:pPr>
        <w:pStyle w:val="a0"/>
        <w:rPr>
          <w:rFonts w:hint="cs"/>
          <w:rtl/>
        </w:rPr>
      </w:pPr>
    </w:p>
    <w:p w14:paraId="15E04AE2" w14:textId="77777777" w:rsidR="00000000" w:rsidRDefault="003B3694">
      <w:pPr>
        <w:pStyle w:val="a0"/>
        <w:rPr>
          <w:rFonts w:hint="cs"/>
          <w:rtl/>
        </w:rPr>
      </w:pPr>
      <w:r>
        <w:rPr>
          <w:rFonts w:hint="cs"/>
          <w:rtl/>
        </w:rPr>
        <w:t>כידוע לך, גם</w:t>
      </w:r>
      <w:r>
        <w:rPr>
          <w:rtl/>
        </w:rPr>
        <w:t xml:space="preserve"> </w:t>
      </w:r>
      <w:r>
        <w:rPr>
          <w:rFonts w:hint="cs"/>
          <w:rtl/>
        </w:rPr>
        <w:t>יזמתי - - -</w:t>
      </w:r>
    </w:p>
    <w:p w14:paraId="58A571B4" w14:textId="77777777" w:rsidR="00000000" w:rsidRDefault="003B3694">
      <w:pPr>
        <w:pStyle w:val="af1"/>
        <w:rPr>
          <w:rtl/>
        </w:rPr>
      </w:pPr>
      <w:r>
        <w:rPr>
          <w:rtl/>
        </w:rPr>
        <w:br/>
        <w:t>היו"ר אלי בן-מנחם:</w:t>
      </w:r>
    </w:p>
    <w:p w14:paraId="5E07E9AB" w14:textId="77777777" w:rsidR="00000000" w:rsidRDefault="003B3694">
      <w:pPr>
        <w:pStyle w:val="a0"/>
        <w:rPr>
          <w:rtl/>
        </w:rPr>
      </w:pPr>
    </w:p>
    <w:p w14:paraId="709C38CF" w14:textId="77777777" w:rsidR="00000000" w:rsidRDefault="003B3694">
      <w:pPr>
        <w:pStyle w:val="a0"/>
        <w:rPr>
          <w:rFonts w:hint="cs"/>
          <w:rtl/>
        </w:rPr>
      </w:pPr>
      <w:r>
        <w:rPr>
          <w:rFonts w:hint="cs"/>
          <w:rtl/>
        </w:rPr>
        <w:t>אדוני השר, אני מבקש שתגיע לסיום.</w:t>
      </w:r>
    </w:p>
    <w:p w14:paraId="343C486C" w14:textId="77777777" w:rsidR="00000000" w:rsidRDefault="003B3694">
      <w:pPr>
        <w:pStyle w:val="af0"/>
        <w:rPr>
          <w:rtl/>
        </w:rPr>
      </w:pPr>
      <w:r>
        <w:rPr>
          <w:rtl/>
        </w:rPr>
        <w:br/>
        <w:t>קולט אביטל (העבודה-מימד):</w:t>
      </w:r>
    </w:p>
    <w:p w14:paraId="07B32E61" w14:textId="77777777" w:rsidR="00000000" w:rsidRDefault="003B3694">
      <w:pPr>
        <w:pStyle w:val="a0"/>
        <w:rPr>
          <w:rtl/>
        </w:rPr>
      </w:pPr>
    </w:p>
    <w:p w14:paraId="0006FC3C" w14:textId="77777777" w:rsidR="00000000" w:rsidRDefault="003B3694">
      <w:pPr>
        <w:pStyle w:val="a0"/>
        <w:rPr>
          <w:rFonts w:hint="cs"/>
          <w:rtl/>
        </w:rPr>
      </w:pPr>
      <w:r>
        <w:rPr>
          <w:rFonts w:hint="cs"/>
          <w:rtl/>
        </w:rPr>
        <w:t>אין הגבלה בזמן?</w:t>
      </w:r>
    </w:p>
    <w:p w14:paraId="270737BB" w14:textId="77777777" w:rsidR="00000000" w:rsidRDefault="003B3694">
      <w:pPr>
        <w:pStyle w:val="-"/>
        <w:rPr>
          <w:rtl/>
        </w:rPr>
      </w:pPr>
      <w:r>
        <w:rPr>
          <w:rtl/>
        </w:rPr>
        <w:br/>
      </w:r>
      <w:bookmarkStart w:id="325" w:name="FS000000521T12_11_2003_14_56_37C"/>
      <w:bookmarkEnd w:id="325"/>
      <w:r>
        <w:rPr>
          <w:rtl/>
        </w:rPr>
        <w:t>שר הרווחה זבולון אורלב:</w:t>
      </w:r>
    </w:p>
    <w:p w14:paraId="5AF1C1AC" w14:textId="77777777" w:rsidR="00000000" w:rsidRDefault="003B3694">
      <w:pPr>
        <w:pStyle w:val="a0"/>
        <w:rPr>
          <w:rtl/>
        </w:rPr>
      </w:pPr>
    </w:p>
    <w:p w14:paraId="079FC891" w14:textId="77777777" w:rsidR="00000000" w:rsidRDefault="003B3694">
      <w:pPr>
        <w:pStyle w:val="a0"/>
        <w:rPr>
          <w:rFonts w:hint="cs"/>
          <w:rtl/>
        </w:rPr>
      </w:pPr>
      <w:r>
        <w:rPr>
          <w:rFonts w:hint="cs"/>
          <w:rtl/>
        </w:rPr>
        <w:t>שר - אין לו זמן</w:t>
      </w:r>
      <w:r>
        <w:rPr>
          <w:rFonts w:hint="cs"/>
          <w:rtl/>
        </w:rPr>
        <w:t xml:space="preserve"> מוגבל, אבל - - -</w:t>
      </w:r>
    </w:p>
    <w:p w14:paraId="17DE176E" w14:textId="77777777" w:rsidR="00000000" w:rsidRDefault="003B3694">
      <w:pPr>
        <w:pStyle w:val="af1"/>
        <w:rPr>
          <w:rtl/>
        </w:rPr>
      </w:pPr>
      <w:r>
        <w:rPr>
          <w:rtl/>
        </w:rPr>
        <w:br/>
        <w:t>היו"ר אלי בן-מנחם:</w:t>
      </w:r>
    </w:p>
    <w:p w14:paraId="3E3585A4" w14:textId="77777777" w:rsidR="00000000" w:rsidRDefault="003B3694">
      <w:pPr>
        <w:pStyle w:val="a0"/>
        <w:rPr>
          <w:rtl/>
        </w:rPr>
      </w:pPr>
    </w:p>
    <w:p w14:paraId="2654C4A3" w14:textId="77777777" w:rsidR="00000000" w:rsidRDefault="003B3694">
      <w:pPr>
        <w:pStyle w:val="a0"/>
        <w:rPr>
          <w:rFonts w:hint="cs"/>
          <w:rtl/>
        </w:rPr>
      </w:pPr>
      <w:r>
        <w:rPr>
          <w:rFonts w:hint="cs"/>
          <w:rtl/>
        </w:rPr>
        <w:t xml:space="preserve">יש. יש. עשר דקות. </w:t>
      </w:r>
    </w:p>
    <w:p w14:paraId="1D0875D0" w14:textId="77777777" w:rsidR="00000000" w:rsidRDefault="003B3694">
      <w:pPr>
        <w:pStyle w:val="-"/>
        <w:rPr>
          <w:rtl/>
        </w:rPr>
      </w:pPr>
      <w:r>
        <w:rPr>
          <w:rtl/>
        </w:rPr>
        <w:br/>
      </w:r>
      <w:bookmarkStart w:id="326" w:name="FS000000521T12_11_2003_14_57_02C"/>
      <w:bookmarkEnd w:id="326"/>
      <w:r>
        <w:rPr>
          <w:rtl/>
        </w:rPr>
        <w:t>שר הרווחה זבולון אורלב:</w:t>
      </w:r>
    </w:p>
    <w:p w14:paraId="689C62CF" w14:textId="77777777" w:rsidR="00000000" w:rsidRDefault="003B3694">
      <w:pPr>
        <w:pStyle w:val="a0"/>
        <w:rPr>
          <w:rtl/>
        </w:rPr>
      </w:pPr>
    </w:p>
    <w:p w14:paraId="52878C85" w14:textId="77777777" w:rsidR="00000000" w:rsidRDefault="003B3694">
      <w:pPr>
        <w:pStyle w:val="a0"/>
        <w:rPr>
          <w:rFonts w:hint="cs"/>
          <w:rtl/>
        </w:rPr>
      </w:pPr>
      <w:r>
        <w:rPr>
          <w:rFonts w:hint="cs"/>
          <w:rtl/>
        </w:rPr>
        <w:t xml:space="preserve">באיזה סעיף בתקנון זה מופיע? </w:t>
      </w:r>
    </w:p>
    <w:p w14:paraId="3526A4AE" w14:textId="77777777" w:rsidR="00000000" w:rsidRDefault="003B3694">
      <w:pPr>
        <w:pStyle w:val="af1"/>
        <w:rPr>
          <w:rtl/>
        </w:rPr>
      </w:pPr>
      <w:r>
        <w:rPr>
          <w:rtl/>
        </w:rPr>
        <w:br/>
        <w:t>היו"ר אלי בן-מנחם:</w:t>
      </w:r>
    </w:p>
    <w:p w14:paraId="2688834D" w14:textId="77777777" w:rsidR="00000000" w:rsidRDefault="003B3694">
      <w:pPr>
        <w:pStyle w:val="a0"/>
        <w:rPr>
          <w:rtl/>
        </w:rPr>
      </w:pPr>
    </w:p>
    <w:p w14:paraId="5E21DD83" w14:textId="77777777" w:rsidR="00000000" w:rsidRDefault="003B3694">
      <w:pPr>
        <w:pStyle w:val="a0"/>
        <w:rPr>
          <w:rFonts w:hint="cs"/>
          <w:rtl/>
        </w:rPr>
      </w:pPr>
      <w:r>
        <w:rPr>
          <w:rFonts w:hint="cs"/>
          <w:rtl/>
        </w:rPr>
        <w:t xml:space="preserve">מופיע, אדוני השר. </w:t>
      </w:r>
    </w:p>
    <w:p w14:paraId="543BE1CD" w14:textId="77777777" w:rsidR="00000000" w:rsidRDefault="003B3694">
      <w:pPr>
        <w:pStyle w:val="-"/>
        <w:rPr>
          <w:rtl/>
        </w:rPr>
      </w:pPr>
      <w:r>
        <w:rPr>
          <w:rtl/>
        </w:rPr>
        <w:br/>
      </w:r>
      <w:bookmarkStart w:id="327" w:name="FS000000521T12_11_2003_14_57_21C"/>
      <w:bookmarkEnd w:id="327"/>
      <w:r>
        <w:rPr>
          <w:rtl/>
        </w:rPr>
        <w:t>שר הרווחה זבולון אורלב:</w:t>
      </w:r>
    </w:p>
    <w:p w14:paraId="18524EF1" w14:textId="77777777" w:rsidR="00000000" w:rsidRDefault="003B3694">
      <w:pPr>
        <w:pStyle w:val="a0"/>
        <w:rPr>
          <w:rtl/>
        </w:rPr>
      </w:pPr>
    </w:p>
    <w:p w14:paraId="28AB2262" w14:textId="77777777" w:rsidR="00000000" w:rsidRDefault="003B3694">
      <w:pPr>
        <w:pStyle w:val="a0"/>
        <w:rPr>
          <w:rFonts w:hint="cs"/>
          <w:rtl/>
        </w:rPr>
      </w:pPr>
      <w:r>
        <w:rPr>
          <w:rFonts w:hint="cs"/>
          <w:rtl/>
        </w:rPr>
        <w:t xml:space="preserve">ניסיתי. לא הלך לי. יש דוח עוני גם בדיבור, מה אני אעשה. </w:t>
      </w:r>
    </w:p>
    <w:p w14:paraId="4852D13C" w14:textId="77777777" w:rsidR="00000000" w:rsidRDefault="003B3694">
      <w:pPr>
        <w:pStyle w:val="a0"/>
        <w:rPr>
          <w:rFonts w:hint="cs"/>
          <w:rtl/>
        </w:rPr>
      </w:pPr>
    </w:p>
    <w:p w14:paraId="2C31B726" w14:textId="77777777" w:rsidR="00000000" w:rsidRDefault="003B3694">
      <w:pPr>
        <w:pStyle w:val="a0"/>
        <w:rPr>
          <w:rFonts w:hint="cs"/>
          <w:rtl/>
        </w:rPr>
      </w:pPr>
      <w:r>
        <w:rPr>
          <w:rFonts w:hint="cs"/>
          <w:rtl/>
        </w:rPr>
        <w:t>הדבר האחרון שאדבר על</w:t>
      </w:r>
      <w:r>
        <w:rPr>
          <w:rFonts w:hint="cs"/>
          <w:rtl/>
        </w:rPr>
        <w:t>יו הוא הוועדה למיסוי קצבאות. כידוע לך, הצלחנו להעביר בממשלה החלטה שתוקם ועדה לבחינת מיסוי קצבאות, ואם ימוסו הקצבאות לאנשים בעלי יכולת, ההחזר מהמס יהיה חלופה - אני מדגיש, חלופה - לקיצוץ בקצבאות הילדים. הוועדה עובדת בראשותו של יורם גבאי, נציגים של הביטוח הלא</w:t>
      </w:r>
      <w:r>
        <w:rPr>
          <w:rFonts w:hint="cs"/>
          <w:rtl/>
        </w:rPr>
        <w:t xml:space="preserve">ומי, משרד האוצר, משרד המשפטים, ואנחנו מצפים לממצאים שלהם. </w:t>
      </w:r>
    </w:p>
    <w:p w14:paraId="0A4C0A2B" w14:textId="77777777" w:rsidR="00000000" w:rsidRDefault="003B3694">
      <w:pPr>
        <w:pStyle w:val="a0"/>
        <w:rPr>
          <w:rFonts w:hint="cs"/>
          <w:rtl/>
        </w:rPr>
      </w:pPr>
    </w:p>
    <w:p w14:paraId="222ED389" w14:textId="77777777" w:rsidR="00000000" w:rsidRDefault="003B3694">
      <w:pPr>
        <w:pStyle w:val="a0"/>
        <w:rPr>
          <w:rFonts w:hint="cs"/>
          <w:rtl/>
        </w:rPr>
      </w:pPr>
      <w:r>
        <w:rPr>
          <w:rFonts w:hint="cs"/>
          <w:rtl/>
        </w:rPr>
        <w:t xml:space="preserve">לסיכומו של דבר, אני בהחלט תומך בכך שנקיים דיון במליאה. העוני הוא בעיה משותפת של כולנו, ואני מקווה שהכנסת תעזור לגבש תוכנית לאומית לצמצום העוני בישראל. </w:t>
      </w:r>
    </w:p>
    <w:p w14:paraId="79760648" w14:textId="77777777" w:rsidR="00000000" w:rsidRDefault="003B3694">
      <w:pPr>
        <w:pStyle w:val="af1"/>
        <w:rPr>
          <w:rtl/>
        </w:rPr>
      </w:pPr>
      <w:r>
        <w:rPr>
          <w:rtl/>
        </w:rPr>
        <w:br/>
        <w:t>היו"ר אלי בן-מנחם:</w:t>
      </w:r>
    </w:p>
    <w:p w14:paraId="3FDBFE5A" w14:textId="77777777" w:rsidR="00000000" w:rsidRDefault="003B3694">
      <w:pPr>
        <w:pStyle w:val="a0"/>
        <w:rPr>
          <w:rtl/>
        </w:rPr>
      </w:pPr>
    </w:p>
    <w:p w14:paraId="75B9A8D2" w14:textId="77777777" w:rsidR="00000000" w:rsidRDefault="003B3694">
      <w:pPr>
        <w:pStyle w:val="a0"/>
        <w:rPr>
          <w:rFonts w:hint="cs"/>
          <w:rtl/>
        </w:rPr>
      </w:pPr>
      <w:r>
        <w:rPr>
          <w:rFonts w:hint="cs"/>
          <w:rtl/>
        </w:rPr>
        <w:t xml:space="preserve">תודה לשר הרווחה זבולון </w:t>
      </w:r>
      <w:r>
        <w:rPr>
          <w:rFonts w:hint="cs"/>
          <w:rtl/>
        </w:rPr>
        <w:t xml:space="preserve">אורלב. הצעה אחרת לחבר הכנסת נסים זאב, בבקשה, דקה אחת. </w:t>
      </w:r>
    </w:p>
    <w:p w14:paraId="6E8E703B" w14:textId="77777777" w:rsidR="00000000" w:rsidRDefault="003B3694">
      <w:pPr>
        <w:pStyle w:val="a"/>
        <w:rPr>
          <w:rtl/>
        </w:rPr>
      </w:pPr>
      <w:r>
        <w:rPr>
          <w:rtl/>
        </w:rPr>
        <w:br/>
      </w:r>
      <w:bookmarkStart w:id="328" w:name="FS000000490T12_11_2003_15_00_37"/>
      <w:bookmarkStart w:id="329" w:name="_Toc69719376"/>
      <w:bookmarkEnd w:id="328"/>
      <w:r>
        <w:rPr>
          <w:rtl/>
        </w:rPr>
        <w:t>נסים זאב (ש"ס):</w:t>
      </w:r>
      <w:bookmarkEnd w:id="329"/>
    </w:p>
    <w:p w14:paraId="69746FA8" w14:textId="77777777" w:rsidR="00000000" w:rsidRDefault="003B3694">
      <w:pPr>
        <w:pStyle w:val="a0"/>
        <w:rPr>
          <w:rtl/>
        </w:rPr>
      </w:pPr>
    </w:p>
    <w:p w14:paraId="32EC7359" w14:textId="77777777" w:rsidR="00000000" w:rsidRDefault="003B3694">
      <w:pPr>
        <w:pStyle w:val="a0"/>
        <w:rPr>
          <w:rFonts w:hint="cs"/>
          <w:rtl/>
        </w:rPr>
      </w:pPr>
      <w:r>
        <w:rPr>
          <w:rFonts w:hint="cs"/>
          <w:rtl/>
        </w:rPr>
        <w:t>אדוני היושב-ראש, כבוד השר דיבר על הזנה בבתי-ספר, ושמעתי את המשפט שאומר: אין רעב בארץ. אין רעב - הכול יחסי; זאת אומרת, יש מקומות ויש מקומות. האם כבוד השר מחכה שילדים ינברו באשפה? זה מה</w:t>
      </w:r>
      <w:r>
        <w:rPr>
          <w:rFonts w:hint="cs"/>
          <w:rtl/>
        </w:rPr>
        <w:t xml:space="preserve"> שקורה היום. </w:t>
      </w:r>
    </w:p>
    <w:p w14:paraId="3411E5B7" w14:textId="77777777" w:rsidR="00000000" w:rsidRDefault="003B3694">
      <w:pPr>
        <w:pStyle w:val="a0"/>
        <w:rPr>
          <w:rFonts w:hint="cs"/>
          <w:rtl/>
        </w:rPr>
      </w:pPr>
    </w:p>
    <w:p w14:paraId="2DA662CA" w14:textId="77777777" w:rsidR="00000000" w:rsidRDefault="003B3694">
      <w:pPr>
        <w:pStyle w:val="a0"/>
        <w:rPr>
          <w:rFonts w:hint="cs"/>
          <w:rtl/>
        </w:rPr>
      </w:pPr>
      <w:r>
        <w:rPr>
          <w:rFonts w:hint="cs"/>
          <w:rtl/>
        </w:rPr>
        <w:t>נכון, הזכרת שעלות ארוחה אחת לילדי ישראל - מיליארד שקלים. אני חושב שאם היו מחזירים את 480 מיליון שקלים לאותם הילדים, לאותן משפחות ברוכות ילדים, ולא היו מקצצים - ואני חושב אחרת ממך, כבוד השר - אי-אפשר לומר שלא סומכים על ההורים וצריך לתת את ה-</w:t>
      </w:r>
      <w:r>
        <w:t>f</w:t>
      </w:r>
      <w:r>
        <w:t>ood stamps</w:t>
      </w:r>
      <w:r>
        <w:rPr>
          <w:rFonts w:hint="cs"/>
          <w:rtl/>
        </w:rPr>
        <w:t xml:space="preserve"> ישירות לילדים. אם ככה, אי-אפשר גם לסמוך על הורים שיגדלו את בניהם, את ילדיהם. </w:t>
      </w:r>
    </w:p>
    <w:p w14:paraId="6328B9E5" w14:textId="77777777" w:rsidR="00000000" w:rsidRDefault="003B3694">
      <w:pPr>
        <w:pStyle w:val="a0"/>
        <w:rPr>
          <w:rFonts w:hint="cs"/>
          <w:rtl/>
        </w:rPr>
      </w:pPr>
    </w:p>
    <w:p w14:paraId="2C707037" w14:textId="77777777" w:rsidR="00000000" w:rsidRDefault="003B3694">
      <w:pPr>
        <w:pStyle w:val="a0"/>
        <w:rPr>
          <w:rFonts w:hint="cs"/>
          <w:rtl/>
        </w:rPr>
      </w:pPr>
      <w:r>
        <w:rPr>
          <w:rFonts w:hint="cs"/>
          <w:rtl/>
        </w:rPr>
        <w:t xml:space="preserve">לכן אני חושב - אם כבר רוצים לתקן עוול ולתת תשובה לאותן משפחות ברוכות ילדים - שמגיע להן באמת הלחם בבית, אפשר גם לבדוק את הקריטריונים לא לתת לעשירים; אותה בדיקה, כשאתה </w:t>
      </w:r>
      <w:r>
        <w:rPr>
          <w:rFonts w:hint="cs"/>
          <w:rtl/>
        </w:rPr>
        <w:t xml:space="preserve">מדבר היום על המיסוי, למשל, ולהחזיר את הקצבאות - אפשר לעשות קריטריונים יותר קשיחים, הייתי אומר, ולתת את האפשרות להחזיר את הכספים של הביטוח הלאומי לילדים, לאותן משפחות נזקקות באמת. </w:t>
      </w:r>
    </w:p>
    <w:p w14:paraId="708DC8A4" w14:textId="77777777" w:rsidR="00000000" w:rsidRDefault="003B3694">
      <w:pPr>
        <w:pStyle w:val="af1"/>
        <w:rPr>
          <w:rtl/>
        </w:rPr>
      </w:pPr>
      <w:r>
        <w:rPr>
          <w:rtl/>
        </w:rPr>
        <w:br/>
        <w:t>היו"ר אלי בן-מנחם:</w:t>
      </w:r>
    </w:p>
    <w:p w14:paraId="0A57338B" w14:textId="77777777" w:rsidR="00000000" w:rsidRDefault="003B3694">
      <w:pPr>
        <w:pStyle w:val="a0"/>
        <w:rPr>
          <w:rtl/>
        </w:rPr>
      </w:pPr>
    </w:p>
    <w:p w14:paraId="4E6107A1" w14:textId="77777777" w:rsidR="00000000" w:rsidRDefault="003B3694">
      <w:pPr>
        <w:pStyle w:val="a0"/>
        <w:rPr>
          <w:rFonts w:hint="cs"/>
          <w:rtl/>
        </w:rPr>
      </w:pPr>
      <w:r>
        <w:rPr>
          <w:rFonts w:hint="cs"/>
          <w:rtl/>
        </w:rPr>
        <w:t>תודה לחבר הכנסת נסים זאב. חבר הכנסת זאב, מה הצעת?</w:t>
      </w:r>
    </w:p>
    <w:p w14:paraId="7B6E84CD" w14:textId="77777777" w:rsidR="00000000" w:rsidRDefault="003B3694">
      <w:pPr>
        <w:pStyle w:val="-"/>
        <w:rPr>
          <w:rtl/>
        </w:rPr>
      </w:pPr>
      <w:r>
        <w:rPr>
          <w:rtl/>
        </w:rPr>
        <w:br/>
      </w:r>
      <w:bookmarkStart w:id="330" w:name="FS000000490T12_11_2003_15_06_16C"/>
      <w:bookmarkEnd w:id="330"/>
      <w:r>
        <w:rPr>
          <w:rtl/>
        </w:rPr>
        <w:t>נסים</w:t>
      </w:r>
      <w:r>
        <w:rPr>
          <w:rtl/>
        </w:rPr>
        <w:t xml:space="preserve"> זאב (ש"ס):</w:t>
      </w:r>
    </w:p>
    <w:p w14:paraId="59E99A17" w14:textId="77777777" w:rsidR="00000000" w:rsidRDefault="003B3694">
      <w:pPr>
        <w:pStyle w:val="a0"/>
        <w:rPr>
          <w:rtl/>
        </w:rPr>
      </w:pPr>
    </w:p>
    <w:p w14:paraId="71C95AAA" w14:textId="77777777" w:rsidR="00000000" w:rsidRDefault="003B3694">
      <w:pPr>
        <w:pStyle w:val="a0"/>
        <w:rPr>
          <w:rFonts w:hint="cs"/>
          <w:rtl/>
        </w:rPr>
      </w:pPr>
      <w:r>
        <w:rPr>
          <w:rFonts w:hint="cs"/>
          <w:rtl/>
        </w:rPr>
        <w:t>אני בעד דיון בוועדה, כפי שהשר - - -</w:t>
      </w:r>
    </w:p>
    <w:p w14:paraId="54A824B1" w14:textId="77777777" w:rsidR="00000000" w:rsidRDefault="003B3694">
      <w:pPr>
        <w:pStyle w:val="af1"/>
        <w:rPr>
          <w:rtl/>
        </w:rPr>
      </w:pPr>
      <w:r>
        <w:rPr>
          <w:rtl/>
        </w:rPr>
        <w:br/>
        <w:t>היו"ר אלי בן-מנחם:</w:t>
      </w:r>
    </w:p>
    <w:p w14:paraId="51947ABC" w14:textId="77777777" w:rsidR="00000000" w:rsidRDefault="003B3694">
      <w:pPr>
        <w:pStyle w:val="a0"/>
        <w:rPr>
          <w:rtl/>
        </w:rPr>
      </w:pPr>
    </w:p>
    <w:p w14:paraId="48354F5E" w14:textId="77777777" w:rsidR="00000000" w:rsidRDefault="003B3694">
      <w:pPr>
        <w:pStyle w:val="a0"/>
        <w:rPr>
          <w:rFonts w:hint="cs"/>
          <w:rtl/>
        </w:rPr>
      </w:pPr>
      <w:r>
        <w:rPr>
          <w:rFonts w:hint="cs"/>
          <w:rtl/>
        </w:rPr>
        <w:t xml:space="preserve">תודה. חבר הכנסת דהאמשה, בבקשה, הצעה אחרת. </w:t>
      </w:r>
    </w:p>
    <w:p w14:paraId="4032B785" w14:textId="77777777" w:rsidR="00000000" w:rsidRDefault="003B3694">
      <w:pPr>
        <w:pStyle w:val="a"/>
        <w:rPr>
          <w:rtl/>
        </w:rPr>
      </w:pPr>
      <w:r>
        <w:rPr>
          <w:rtl/>
        </w:rPr>
        <w:br/>
      </w:r>
      <w:bookmarkStart w:id="331" w:name="FS000000550T12_11_2003_15_06_50"/>
      <w:bookmarkStart w:id="332" w:name="_Toc69719377"/>
      <w:bookmarkEnd w:id="331"/>
      <w:r>
        <w:rPr>
          <w:rtl/>
        </w:rPr>
        <w:t>עבד-אלמאלכ דהאמשה (רע"ם):</w:t>
      </w:r>
      <w:bookmarkEnd w:id="332"/>
    </w:p>
    <w:p w14:paraId="74B73225" w14:textId="77777777" w:rsidR="00000000" w:rsidRDefault="003B3694">
      <w:pPr>
        <w:pStyle w:val="a0"/>
        <w:rPr>
          <w:rFonts w:hint="cs"/>
          <w:rtl/>
        </w:rPr>
      </w:pPr>
    </w:p>
    <w:p w14:paraId="330BA490" w14:textId="77777777" w:rsidR="00000000" w:rsidRDefault="003B3694">
      <w:pPr>
        <w:pStyle w:val="a0"/>
        <w:rPr>
          <w:rFonts w:hint="cs"/>
          <w:rtl/>
        </w:rPr>
      </w:pPr>
      <w:r>
        <w:rPr>
          <w:rFonts w:hint="cs"/>
          <w:rtl/>
        </w:rPr>
        <w:t>כבוד היושב-ראש, מכובדי השר, חברי חברי הכנסת, הנושא כאוב ורציני ביותר, וכפי שגם הקדימו חברי ואמרו: לא יכול להיות שנח</w:t>
      </w:r>
      <w:r>
        <w:rPr>
          <w:rFonts w:hint="cs"/>
          <w:rtl/>
        </w:rPr>
        <w:t>כה עד שאנשים יהיה להם ממש נזק בלתי הפיך, או שילכו לעולמם בגלל הרעב. הרעב קיים, אומנם המצב עוד לא קריטי, אבל בהרבה מקומות בחברה שלנו יש אנשים שזוכים אולי לארוחה אחת בלבד ביום, ב-24 שעות, והמצב הזה דורש תיקון, כבוד השר, ודורש תיקון חירום והתייחסות אחרת מצד ה</w:t>
      </w:r>
      <w:r>
        <w:rPr>
          <w:rFonts w:hint="cs"/>
          <w:rtl/>
        </w:rPr>
        <w:t xml:space="preserve">ממשלה. </w:t>
      </w:r>
    </w:p>
    <w:p w14:paraId="60B4EA2C" w14:textId="77777777" w:rsidR="00000000" w:rsidRDefault="003B3694">
      <w:pPr>
        <w:pStyle w:val="a0"/>
        <w:rPr>
          <w:rFonts w:hint="cs"/>
          <w:rtl/>
        </w:rPr>
      </w:pPr>
    </w:p>
    <w:p w14:paraId="17888D3A" w14:textId="77777777" w:rsidR="00000000" w:rsidRDefault="003B3694">
      <w:pPr>
        <w:pStyle w:val="a0"/>
        <w:rPr>
          <w:rFonts w:hint="cs"/>
          <w:rtl/>
        </w:rPr>
      </w:pPr>
      <w:r>
        <w:rPr>
          <w:rFonts w:hint="cs"/>
          <w:rtl/>
        </w:rPr>
        <w:t>אני לא רואה שהממשלה עושה בכיוון הזה את הדברים הנכונים, ודאי שהיא איננה עושה די. אני לא רוצה להכביר מלים ולומר מה הצעדים שהתקציב החדש מאיים לנקוט - לרבות הקיצוצים בכל הכיוונים בקצבאות הביטוח הלאומי, לרבות האבטלה הגואה, לרבות העוני שפושה בארץ הזאת -</w:t>
      </w:r>
      <w:r>
        <w:rPr>
          <w:rFonts w:hint="cs"/>
          <w:rtl/>
        </w:rPr>
        <w:t xml:space="preserve"> כל הדברים האלה לא זוכים בממשלה ליחס הנכון, ודאי שהם גם זוכים ליחס לא אכפתי במקרה הטוב, וביחס פוגעני במציאות הנוכחית, והדברים מחייבים התייחסות רצינית יותר וחשובה יותר.  תודה רבה, אדוני. </w:t>
      </w:r>
    </w:p>
    <w:p w14:paraId="6C9EAB7B" w14:textId="77777777" w:rsidR="00000000" w:rsidRDefault="003B3694">
      <w:pPr>
        <w:pStyle w:val="af1"/>
        <w:rPr>
          <w:rtl/>
        </w:rPr>
      </w:pPr>
      <w:r>
        <w:rPr>
          <w:rtl/>
        </w:rPr>
        <w:br/>
        <w:t>היו"ר אלי בן-מנחם:</w:t>
      </w:r>
    </w:p>
    <w:p w14:paraId="1E257D7B" w14:textId="77777777" w:rsidR="00000000" w:rsidRDefault="003B3694">
      <w:pPr>
        <w:pStyle w:val="a0"/>
        <w:rPr>
          <w:rtl/>
        </w:rPr>
      </w:pPr>
    </w:p>
    <w:p w14:paraId="1F4B8B76" w14:textId="77777777" w:rsidR="00000000" w:rsidRDefault="003B3694">
      <w:pPr>
        <w:pStyle w:val="a0"/>
        <w:rPr>
          <w:rFonts w:hint="cs"/>
          <w:rtl/>
        </w:rPr>
      </w:pPr>
      <w:r>
        <w:rPr>
          <w:rFonts w:hint="cs"/>
          <w:rtl/>
        </w:rPr>
        <w:t>תודה לחבר הכנסת דהאמשה.</w:t>
      </w:r>
    </w:p>
    <w:p w14:paraId="3031F50D" w14:textId="77777777" w:rsidR="00000000" w:rsidRDefault="003B3694">
      <w:pPr>
        <w:pStyle w:val="-"/>
        <w:rPr>
          <w:rtl/>
        </w:rPr>
      </w:pPr>
      <w:r>
        <w:rPr>
          <w:rtl/>
        </w:rPr>
        <w:br/>
      </w:r>
      <w:bookmarkStart w:id="333" w:name="FS000000550T12_11_2003_15_10_56C"/>
      <w:bookmarkEnd w:id="333"/>
      <w:r>
        <w:rPr>
          <w:rtl/>
        </w:rPr>
        <w:t>עבד-אלמאלכ דהאמשה (רע"ם</w:t>
      </w:r>
      <w:r>
        <w:rPr>
          <w:rtl/>
        </w:rPr>
        <w:t>):</w:t>
      </w:r>
    </w:p>
    <w:p w14:paraId="0792BCA2" w14:textId="77777777" w:rsidR="00000000" w:rsidRDefault="003B3694">
      <w:pPr>
        <w:pStyle w:val="a0"/>
        <w:rPr>
          <w:rtl/>
        </w:rPr>
      </w:pPr>
    </w:p>
    <w:p w14:paraId="235B3C37" w14:textId="77777777" w:rsidR="00000000" w:rsidRDefault="003B3694">
      <w:pPr>
        <w:pStyle w:val="a0"/>
        <w:rPr>
          <w:rFonts w:hint="cs"/>
          <w:rtl/>
        </w:rPr>
      </w:pPr>
      <w:r>
        <w:rPr>
          <w:rFonts w:hint="cs"/>
          <w:rtl/>
        </w:rPr>
        <w:t xml:space="preserve">הם הציעו ועדה, אני מציע להסיר - למען הפרוטוקול. </w:t>
      </w:r>
    </w:p>
    <w:p w14:paraId="7E21C7A5" w14:textId="77777777" w:rsidR="00000000" w:rsidRDefault="003B3694">
      <w:pPr>
        <w:pStyle w:val="af1"/>
        <w:rPr>
          <w:rtl/>
        </w:rPr>
      </w:pPr>
      <w:r>
        <w:rPr>
          <w:rtl/>
        </w:rPr>
        <w:br/>
        <w:t>היו"ר אלי בן-מנחם:</w:t>
      </w:r>
    </w:p>
    <w:p w14:paraId="70F4F196" w14:textId="77777777" w:rsidR="00000000" w:rsidRDefault="003B3694">
      <w:pPr>
        <w:pStyle w:val="a0"/>
        <w:rPr>
          <w:rtl/>
        </w:rPr>
      </w:pPr>
    </w:p>
    <w:p w14:paraId="7FE4F003" w14:textId="77777777" w:rsidR="00000000" w:rsidRDefault="003B3694">
      <w:pPr>
        <w:pStyle w:val="a0"/>
        <w:rPr>
          <w:rFonts w:hint="cs"/>
          <w:rtl/>
        </w:rPr>
      </w:pPr>
      <w:r>
        <w:rPr>
          <w:rFonts w:hint="cs"/>
          <w:rtl/>
        </w:rPr>
        <w:t>תודה. חבר הכנסת בן-אליעזר, אתה הצעת דיון במליאה.</w:t>
      </w:r>
    </w:p>
    <w:p w14:paraId="0CD8B248" w14:textId="77777777" w:rsidR="00000000" w:rsidRDefault="003B3694">
      <w:pPr>
        <w:pStyle w:val="af0"/>
        <w:rPr>
          <w:rtl/>
        </w:rPr>
      </w:pPr>
      <w:r>
        <w:rPr>
          <w:rtl/>
        </w:rPr>
        <w:br/>
        <w:t>בנימין בן-אליעזר (העבודה-מימד):</w:t>
      </w:r>
    </w:p>
    <w:p w14:paraId="703C2C20" w14:textId="77777777" w:rsidR="00000000" w:rsidRDefault="003B3694">
      <w:pPr>
        <w:pStyle w:val="a0"/>
        <w:rPr>
          <w:rtl/>
        </w:rPr>
      </w:pPr>
    </w:p>
    <w:p w14:paraId="4F75BBC3" w14:textId="77777777" w:rsidR="00000000" w:rsidRDefault="003B3694">
      <w:pPr>
        <w:pStyle w:val="a0"/>
        <w:rPr>
          <w:rFonts w:hint="cs"/>
          <w:rtl/>
        </w:rPr>
      </w:pPr>
      <w:r>
        <w:rPr>
          <w:rFonts w:hint="cs"/>
          <w:rtl/>
        </w:rPr>
        <w:t>נכון.</w:t>
      </w:r>
    </w:p>
    <w:p w14:paraId="72B116A8" w14:textId="77777777" w:rsidR="00000000" w:rsidRDefault="003B3694">
      <w:pPr>
        <w:pStyle w:val="af0"/>
        <w:rPr>
          <w:rtl/>
        </w:rPr>
      </w:pPr>
      <w:r>
        <w:rPr>
          <w:rtl/>
        </w:rPr>
        <w:br/>
        <w:t>שר הרווחה זבולון אורלב:</w:t>
      </w:r>
    </w:p>
    <w:p w14:paraId="0EBF1DAD" w14:textId="77777777" w:rsidR="00000000" w:rsidRDefault="003B3694">
      <w:pPr>
        <w:pStyle w:val="a0"/>
        <w:rPr>
          <w:rtl/>
        </w:rPr>
      </w:pPr>
    </w:p>
    <w:p w14:paraId="54E22607" w14:textId="77777777" w:rsidR="00000000" w:rsidRDefault="003B3694">
      <w:pPr>
        <w:pStyle w:val="a0"/>
        <w:rPr>
          <w:rFonts w:hint="cs"/>
          <w:rtl/>
        </w:rPr>
      </w:pPr>
      <w:r>
        <w:rPr>
          <w:rFonts w:hint="cs"/>
          <w:rtl/>
        </w:rPr>
        <w:t xml:space="preserve">אני מסכים. </w:t>
      </w:r>
    </w:p>
    <w:p w14:paraId="02D9AC85" w14:textId="77777777" w:rsidR="00000000" w:rsidRDefault="003B3694">
      <w:pPr>
        <w:pStyle w:val="af1"/>
        <w:rPr>
          <w:rtl/>
        </w:rPr>
      </w:pPr>
      <w:r>
        <w:rPr>
          <w:rtl/>
        </w:rPr>
        <w:br/>
        <w:t>היו"ר אלי בן-מנחם:</w:t>
      </w:r>
    </w:p>
    <w:p w14:paraId="73BC12DA" w14:textId="77777777" w:rsidR="00000000" w:rsidRDefault="003B3694">
      <w:pPr>
        <w:pStyle w:val="a0"/>
        <w:rPr>
          <w:rtl/>
        </w:rPr>
      </w:pPr>
    </w:p>
    <w:p w14:paraId="112C194E" w14:textId="77777777" w:rsidR="00000000" w:rsidRDefault="003B3694">
      <w:pPr>
        <w:pStyle w:val="a0"/>
        <w:rPr>
          <w:rFonts w:hint="cs"/>
          <w:rtl/>
        </w:rPr>
      </w:pPr>
      <w:r>
        <w:rPr>
          <w:rFonts w:hint="cs"/>
          <w:rtl/>
        </w:rPr>
        <w:t>השר מסכים. אתה בעד העברה לוועדה?</w:t>
      </w:r>
    </w:p>
    <w:p w14:paraId="63D3834D" w14:textId="77777777" w:rsidR="00000000" w:rsidRDefault="003B3694">
      <w:pPr>
        <w:pStyle w:val="af0"/>
        <w:rPr>
          <w:rtl/>
        </w:rPr>
      </w:pPr>
      <w:r>
        <w:rPr>
          <w:rtl/>
        </w:rPr>
        <w:br/>
      </w:r>
      <w:r>
        <w:rPr>
          <w:rtl/>
        </w:rPr>
        <w:t>בנימין בן-אליעזר (העבודה-מימד):</w:t>
      </w:r>
    </w:p>
    <w:p w14:paraId="44610321" w14:textId="77777777" w:rsidR="00000000" w:rsidRDefault="003B3694">
      <w:pPr>
        <w:pStyle w:val="a0"/>
        <w:rPr>
          <w:rtl/>
        </w:rPr>
      </w:pPr>
    </w:p>
    <w:p w14:paraId="58C1E0E1" w14:textId="77777777" w:rsidR="00000000" w:rsidRDefault="003B3694">
      <w:pPr>
        <w:pStyle w:val="a0"/>
        <w:rPr>
          <w:rFonts w:hint="cs"/>
          <w:rtl/>
        </w:rPr>
      </w:pPr>
      <w:r>
        <w:rPr>
          <w:rFonts w:hint="cs"/>
          <w:rtl/>
        </w:rPr>
        <w:t>לא. אני בעד מליאה.</w:t>
      </w:r>
    </w:p>
    <w:p w14:paraId="20DCF40D" w14:textId="77777777" w:rsidR="00000000" w:rsidRDefault="003B3694">
      <w:pPr>
        <w:pStyle w:val="af1"/>
        <w:rPr>
          <w:rtl/>
        </w:rPr>
      </w:pPr>
      <w:r>
        <w:rPr>
          <w:rtl/>
        </w:rPr>
        <w:br/>
        <w:t>היו"ר אלי בן-מנחם:</w:t>
      </w:r>
    </w:p>
    <w:p w14:paraId="578B682B" w14:textId="77777777" w:rsidR="00000000" w:rsidRDefault="003B3694">
      <w:pPr>
        <w:pStyle w:val="a0"/>
        <w:rPr>
          <w:rtl/>
        </w:rPr>
      </w:pPr>
    </w:p>
    <w:p w14:paraId="1A282479" w14:textId="77777777" w:rsidR="00000000" w:rsidRDefault="003B3694">
      <w:pPr>
        <w:pStyle w:val="a0"/>
        <w:rPr>
          <w:rFonts w:hint="cs"/>
          <w:rtl/>
        </w:rPr>
      </w:pPr>
      <w:r>
        <w:rPr>
          <w:rFonts w:hint="cs"/>
          <w:rtl/>
        </w:rPr>
        <w:t>רבותי, אנחנו עורכים הצבעה אחת: דיון במליאה, או להסיר. מי שמצביע בעד זה בעד דיון במליאה, כפי שממליץ גם השר וגם חבר הכנסת בן-אליעזר, ונגד זה להסיר. ההצבעה החלה.</w:t>
      </w:r>
    </w:p>
    <w:p w14:paraId="110BEA2F" w14:textId="77777777" w:rsidR="00000000" w:rsidRDefault="003B3694">
      <w:pPr>
        <w:pStyle w:val="ab"/>
        <w:bidi/>
        <w:rPr>
          <w:rFonts w:hint="cs"/>
          <w:rtl/>
        </w:rPr>
      </w:pPr>
      <w:r>
        <w:rPr>
          <w:rtl/>
        </w:rPr>
        <w:br/>
      </w:r>
      <w:r>
        <w:rPr>
          <w:rFonts w:hint="cs"/>
          <w:rtl/>
        </w:rPr>
        <w:t>הצבעה מס' 129</w:t>
      </w:r>
    </w:p>
    <w:p w14:paraId="1123D7B5" w14:textId="77777777" w:rsidR="00000000" w:rsidRDefault="003B3694">
      <w:pPr>
        <w:pStyle w:val="a0"/>
        <w:rPr>
          <w:rFonts w:hint="cs"/>
          <w:rtl/>
        </w:rPr>
      </w:pPr>
    </w:p>
    <w:p w14:paraId="2716EAEF" w14:textId="77777777" w:rsidR="00000000" w:rsidRDefault="003B3694">
      <w:pPr>
        <w:pStyle w:val="ac"/>
        <w:bidi/>
        <w:rPr>
          <w:rFonts w:hint="cs"/>
          <w:rtl/>
        </w:rPr>
      </w:pPr>
      <w:r>
        <w:rPr>
          <w:rFonts w:hint="cs"/>
          <w:rtl/>
        </w:rPr>
        <w:t>בעד ההצע</w:t>
      </w:r>
      <w:r>
        <w:rPr>
          <w:rFonts w:hint="cs"/>
          <w:rtl/>
        </w:rPr>
        <w:t>ה לכלול את הנושא בסדר-היום - 19</w:t>
      </w:r>
    </w:p>
    <w:p w14:paraId="353FA4CC" w14:textId="77777777" w:rsidR="00000000" w:rsidRDefault="003B3694">
      <w:pPr>
        <w:pStyle w:val="ac"/>
        <w:bidi/>
        <w:rPr>
          <w:rFonts w:hint="cs"/>
          <w:rtl/>
        </w:rPr>
      </w:pPr>
      <w:r>
        <w:rPr>
          <w:rFonts w:hint="cs"/>
          <w:rtl/>
        </w:rPr>
        <w:t>בעד ההצעה שלא לכלול את הנושא בסדר-היום - 1</w:t>
      </w:r>
    </w:p>
    <w:p w14:paraId="65A1F502" w14:textId="77777777" w:rsidR="00000000" w:rsidRDefault="003B3694">
      <w:pPr>
        <w:pStyle w:val="ac"/>
        <w:bidi/>
        <w:rPr>
          <w:rFonts w:hint="cs"/>
          <w:rtl/>
        </w:rPr>
      </w:pPr>
      <w:r>
        <w:rPr>
          <w:rFonts w:hint="cs"/>
          <w:rtl/>
        </w:rPr>
        <w:t>נמנעים - אין</w:t>
      </w:r>
    </w:p>
    <w:p w14:paraId="114131D5" w14:textId="77777777" w:rsidR="00000000" w:rsidRDefault="003B3694">
      <w:pPr>
        <w:pStyle w:val="ad"/>
        <w:bidi/>
        <w:rPr>
          <w:rFonts w:hint="cs"/>
          <w:rtl/>
        </w:rPr>
      </w:pPr>
      <w:r>
        <w:rPr>
          <w:rFonts w:hint="cs"/>
          <w:rtl/>
        </w:rPr>
        <w:t>ההצעה לכלול את הנושא בסדר-היום של הכנסת נתקבלה.</w:t>
      </w:r>
    </w:p>
    <w:p w14:paraId="0D2185A2" w14:textId="77777777" w:rsidR="00000000" w:rsidRDefault="003B3694">
      <w:pPr>
        <w:pStyle w:val="af1"/>
        <w:rPr>
          <w:rtl/>
        </w:rPr>
      </w:pPr>
      <w:r>
        <w:rPr>
          <w:rtl/>
        </w:rPr>
        <w:br/>
        <w:t>היו"ר אלי בן-מנחם:</w:t>
      </w:r>
    </w:p>
    <w:p w14:paraId="5A1055BE" w14:textId="77777777" w:rsidR="00000000" w:rsidRDefault="003B3694">
      <w:pPr>
        <w:pStyle w:val="a0"/>
        <w:rPr>
          <w:rtl/>
        </w:rPr>
      </w:pPr>
    </w:p>
    <w:p w14:paraId="3FB63536" w14:textId="77777777" w:rsidR="00000000" w:rsidRDefault="003B3694">
      <w:pPr>
        <w:pStyle w:val="a0"/>
        <w:rPr>
          <w:rFonts w:hint="cs"/>
          <w:rtl/>
        </w:rPr>
      </w:pPr>
      <w:r>
        <w:rPr>
          <w:rFonts w:hint="cs"/>
          <w:rtl/>
        </w:rPr>
        <w:t>רבותי, 19 חברי כנסת הצביעו בעד, אחד נגד, אפס נמנעים. על כן, ההצעה לסדר-היום מס' 1568, על דוח העוני,</w:t>
      </w:r>
      <w:r>
        <w:rPr>
          <w:rFonts w:hint="cs"/>
          <w:rtl/>
        </w:rPr>
        <w:t xml:space="preserve"> של חבר הכנסת בן-אליעזר, תידון במליאה.</w:t>
      </w:r>
    </w:p>
    <w:p w14:paraId="4C2434A1" w14:textId="77777777" w:rsidR="00000000" w:rsidRDefault="003B3694">
      <w:pPr>
        <w:pStyle w:val="a2"/>
        <w:rPr>
          <w:rFonts w:hint="cs"/>
          <w:rtl/>
        </w:rPr>
      </w:pPr>
    </w:p>
    <w:p w14:paraId="2403E06D" w14:textId="77777777" w:rsidR="00000000" w:rsidRDefault="003B3694">
      <w:pPr>
        <w:pStyle w:val="a0"/>
        <w:rPr>
          <w:rFonts w:hint="cs"/>
          <w:rtl/>
        </w:rPr>
      </w:pPr>
    </w:p>
    <w:p w14:paraId="43C58A91" w14:textId="77777777" w:rsidR="00000000" w:rsidRDefault="003B3694">
      <w:pPr>
        <w:pStyle w:val="a2"/>
        <w:rPr>
          <w:rFonts w:hint="cs"/>
          <w:rtl/>
        </w:rPr>
      </w:pPr>
      <w:bookmarkStart w:id="334" w:name="CS16740FI0016740T12_11_2003_15_39_24"/>
      <w:bookmarkStart w:id="335" w:name="_Toc69719378"/>
      <w:bookmarkEnd w:id="334"/>
      <w:r>
        <w:rPr>
          <w:rFonts w:hint="cs"/>
          <w:rtl/>
        </w:rPr>
        <w:t>הצעה לסדר-היום</w:t>
      </w:r>
      <w:bookmarkEnd w:id="335"/>
    </w:p>
    <w:p w14:paraId="0C61B5C5" w14:textId="77777777" w:rsidR="00000000" w:rsidRDefault="003B3694">
      <w:pPr>
        <w:pStyle w:val="a2"/>
        <w:rPr>
          <w:rFonts w:hint="cs"/>
          <w:rtl/>
        </w:rPr>
      </w:pPr>
      <w:bookmarkStart w:id="336" w:name="_Toc69719379"/>
      <w:r>
        <w:rPr>
          <w:rtl/>
        </w:rPr>
        <w:t xml:space="preserve">התעללות הורים חרדים בילדיהם </w:t>
      </w:r>
      <w:r>
        <w:rPr>
          <w:rFonts w:hint="cs"/>
          <w:rtl/>
        </w:rPr>
        <w:t>מפנ</w:t>
      </w:r>
      <w:r>
        <w:rPr>
          <w:rtl/>
        </w:rPr>
        <w:t xml:space="preserve">י </w:t>
      </w:r>
      <w:r>
        <w:rPr>
          <w:rFonts w:hint="cs"/>
          <w:rtl/>
        </w:rPr>
        <w:t>ש</w:t>
      </w:r>
      <w:r>
        <w:rPr>
          <w:rtl/>
        </w:rPr>
        <w:t xml:space="preserve">לא </w:t>
      </w:r>
      <w:r>
        <w:rPr>
          <w:rFonts w:hint="cs"/>
          <w:rtl/>
        </w:rPr>
        <w:t>רצ</w:t>
      </w:r>
      <w:r>
        <w:rPr>
          <w:rtl/>
        </w:rPr>
        <w:t xml:space="preserve">ו </w:t>
      </w:r>
      <w:r>
        <w:rPr>
          <w:rFonts w:hint="cs"/>
          <w:rtl/>
        </w:rPr>
        <w:t>להיות חרדים</w:t>
      </w:r>
      <w:bookmarkEnd w:id="336"/>
    </w:p>
    <w:p w14:paraId="1B86F8EC" w14:textId="77777777" w:rsidR="00000000" w:rsidRDefault="003B3694">
      <w:pPr>
        <w:pStyle w:val="af1"/>
        <w:rPr>
          <w:rtl/>
        </w:rPr>
      </w:pPr>
      <w:bookmarkStart w:id="337" w:name="CS16740FI0016740T12_11_2003_15_20_26"/>
      <w:bookmarkEnd w:id="337"/>
      <w:r>
        <w:rPr>
          <w:rFonts w:hint="cs"/>
          <w:rtl/>
        </w:rPr>
        <w:br/>
      </w:r>
      <w:r>
        <w:rPr>
          <w:rFonts w:hint="eastAsia"/>
          <w:rtl/>
        </w:rPr>
        <w:t>היו</w:t>
      </w:r>
      <w:r>
        <w:rPr>
          <w:rtl/>
        </w:rPr>
        <w:t>"ר אלי בן-מנחם:</w:t>
      </w:r>
    </w:p>
    <w:p w14:paraId="24082B9C" w14:textId="77777777" w:rsidR="00000000" w:rsidRDefault="003B3694">
      <w:pPr>
        <w:pStyle w:val="a0"/>
        <w:rPr>
          <w:rtl/>
        </w:rPr>
      </w:pPr>
    </w:p>
    <w:p w14:paraId="687DCA26" w14:textId="77777777" w:rsidR="00000000" w:rsidRDefault="003B3694">
      <w:pPr>
        <w:pStyle w:val="a0"/>
        <w:rPr>
          <w:rFonts w:hint="cs"/>
          <w:rtl/>
        </w:rPr>
      </w:pPr>
      <w:r>
        <w:rPr>
          <w:rFonts w:hint="cs"/>
          <w:rtl/>
        </w:rPr>
        <w:t>אנחנו עוברים לנושא הבא, רבותי חברי הכנסת - הצעה לסדר-היום מס' 1500: התעללות הורים חרדים בילדיהם מפני שלא רצו להיות חרדים - -</w:t>
      </w:r>
    </w:p>
    <w:p w14:paraId="3CC102C6" w14:textId="77777777" w:rsidR="00000000" w:rsidRDefault="003B3694">
      <w:pPr>
        <w:pStyle w:val="af0"/>
        <w:rPr>
          <w:rtl/>
        </w:rPr>
      </w:pPr>
      <w:r>
        <w:rPr>
          <w:rtl/>
        </w:rPr>
        <w:br/>
      </w:r>
      <w:r>
        <w:rPr>
          <w:rtl/>
        </w:rPr>
        <w:t>אחמד טיבי (חד"ש-תע"ל):</w:t>
      </w:r>
    </w:p>
    <w:p w14:paraId="53944024" w14:textId="77777777" w:rsidR="00000000" w:rsidRDefault="003B3694">
      <w:pPr>
        <w:pStyle w:val="a0"/>
        <w:rPr>
          <w:rtl/>
        </w:rPr>
      </w:pPr>
    </w:p>
    <w:p w14:paraId="796D9997" w14:textId="77777777" w:rsidR="00000000" w:rsidRDefault="003B3694">
      <w:pPr>
        <w:pStyle w:val="a0"/>
        <w:rPr>
          <w:rFonts w:hint="cs"/>
          <w:rtl/>
        </w:rPr>
      </w:pPr>
      <w:r>
        <w:rPr>
          <w:rFonts w:hint="cs"/>
          <w:rtl/>
        </w:rPr>
        <w:t xml:space="preserve">מי התנגד? </w:t>
      </w:r>
    </w:p>
    <w:p w14:paraId="7CAA2100" w14:textId="77777777" w:rsidR="00000000" w:rsidRDefault="003B3694">
      <w:pPr>
        <w:pStyle w:val="af0"/>
        <w:rPr>
          <w:rtl/>
        </w:rPr>
      </w:pPr>
      <w:r>
        <w:rPr>
          <w:rtl/>
        </w:rPr>
        <w:br/>
        <w:t>שר הרווחה זבולון אורלב:</w:t>
      </w:r>
    </w:p>
    <w:p w14:paraId="25C0F39D" w14:textId="77777777" w:rsidR="00000000" w:rsidRDefault="003B3694">
      <w:pPr>
        <w:pStyle w:val="a0"/>
        <w:rPr>
          <w:rtl/>
        </w:rPr>
      </w:pPr>
    </w:p>
    <w:p w14:paraId="764E9630" w14:textId="77777777" w:rsidR="00000000" w:rsidRDefault="003B3694">
      <w:pPr>
        <w:pStyle w:val="a0"/>
        <w:rPr>
          <w:rFonts w:hint="cs"/>
          <w:rtl/>
        </w:rPr>
      </w:pPr>
      <w:r>
        <w:rPr>
          <w:rFonts w:hint="cs"/>
          <w:rtl/>
        </w:rPr>
        <w:t>- - -</w:t>
      </w:r>
    </w:p>
    <w:p w14:paraId="3FE4AC91" w14:textId="77777777" w:rsidR="00000000" w:rsidRDefault="003B3694">
      <w:pPr>
        <w:pStyle w:val="af1"/>
        <w:rPr>
          <w:rtl/>
        </w:rPr>
      </w:pPr>
      <w:r>
        <w:rPr>
          <w:rtl/>
        </w:rPr>
        <w:br/>
        <w:t>היו"ר אלי בן-מנחם:</w:t>
      </w:r>
    </w:p>
    <w:p w14:paraId="42BD1DB4" w14:textId="77777777" w:rsidR="00000000" w:rsidRDefault="003B3694">
      <w:pPr>
        <w:pStyle w:val="a0"/>
        <w:rPr>
          <w:rtl/>
        </w:rPr>
      </w:pPr>
    </w:p>
    <w:p w14:paraId="6C2952DC" w14:textId="77777777" w:rsidR="00000000" w:rsidRDefault="003B3694">
      <w:pPr>
        <w:pStyle w:val="a0"/>
        <w:rPr>
          <w:rFonts w:hint="cs"/>
          <w:rtl/>
        </w:rPr>
      </w:pPr>
      <w:r>
        <w:rPr>
          <w:rFonts w:hint="cs"/>
          <w:rtl/>
        </w:rPr>
        <w:t xml:space="preserve">- - של חבר הכנסת יגאל יאסינוב. בבקשה. </w:t>
      </w:r>
    </w:p>
    <w:p w14:paraId="085CC546" w14:textId="77777777" w:rsidR="00000000" w:rsidRDefault="003B3694">
      <w:pPr>
        <w:pStyle w:val="af0"/>
        <w:rPr>
          <w:rtl/>
        </w:rPr>
      </w:pPr>
      <w:r>
        <w:rPr>
          <w:rtl/>
        </w:rPr>
        <w:br/>
        <w:t>קריאות:</w:t>
      </w:r>
    </w:p>
    <w:p w14:paraId="6A08D1F0" w14:textId="77777777" w:rsidR="00000000" w:rsidRDefault="003B3694">
      <w:pPr>
        <w:pStyle w:val="a0"/>
        <w:rPr>
          <w:rtl/>
        </w:rPr>
      </w:pPr>
    </w:p>
    <w:p w14:paraId="6F6AD746" w14:textId="77777777" w:rsidR="00000000" w:rsidRDefault="003B3694">
      <w:pPr>
        <w:pStyle w:val="a0"/>
        <w:rPr>
          <w:rFonts w:hint="cs"/>
          <w:rtl/>
        </w:rPr>
      </w:pPr>
      <w:r>
        <w:rPr>
          <w:rFonts w:hint="cs"/>
          <w:rtl/>
        </w:rPr>
        <w:t>- - -</w:t>
      </w:r>
    </w:p>
    <w:p w14:paraId="70D198A1" w14:textId="77777777" w:rsidR="00000000" w:rsidRDefault="003B3694">
      <w:pPr>
        <w:pStyle w:val="af0"/>
        <w:rPr>
          <w:rtl/>
        </w:rPr>
      </w:pPr>
      <w:r>
        <w:rPr>
          <w:rtl/>
        </w:rPr>
        <w:br/>
        <w:t>שר הרווחה זבולון אורלב:</w:t>
      </w:r>
    </w:p>
    <w:p w14:paraId="33D95099" w14:textId="77777777" w:rsidR="00000000" w:rsidRDefault="003B3694">
      <w:pPr>
        <w:pStyle w:val="a0"/>
        <w:rPr>
          <w:rtl/>
        </w:rPr>
      </w:pPr>
    </w:p>
    <w:p w14:paraId="32F5DE04" w14:textId="77777777" w:rsidR="00000000" w:rsidRDefault="003B3694">
      <w:pPr>
        <w:pStyle w:val="a0"/>
        <w:rPr>
          <w:rFonts w:hint="cs"/>
          <w:rtl/>
        </w:rPr>
      </w:pPr>
      <w:r>
        <w:rPr>
          <w:rFonts w:hint="cs"/>
          <w:rtl/>
        </w:rPr>
        <w:t xml:space="preserve">בייגה, כתוב. תיקנו את סדר-היום. אתה אחריו. </w:t>
      </w:r>
    </w:p>
    <w:p w14:paraId="1D531087" w14:textId="77777777" w:rsidR="00000000" w:rsidRDefault="003B3694">
      <w:pPr>
        <w:pStyle w:val="af0"/>
        <w:rPr>
          <w:rtl/>
        </w:rPr>
      </w:pPr>
      <w:r>
        <w:rPr>
          <w:rtl/>
        </w:rPr>
        <w:br/>
        <w:t>רוחמה אברהם (הליכוד):</w:t>
      </w:r>
    </w:p>
    <w:p w14:paraId="16ADD30D" w14:textId="77777777" w:rsidR="00000000" w:rsidRDefault="003B3694">
      <w:pPr>
        <w:pStyle w:val="a0"/>
        <w:rPr>
          <w:rtl/>
        </w:rPr>
      </w:pPr>
    </w:p>
    <w:p w14:paraId="2586628E" w14:textId="77777777" w:rsidR="00000000" w:rsidRDefault="003B3694">
      <w:pPr>
        <w:pStyle w:val="a0"/>
        <w:rPr>
          <w:rFonts w:hint="cs"/>
          <w:rtl/>
        </w:rPr>
      </w:pPr>
      <w:r>
        <w:rPr>
          <w:rFonts w:hint="cs"/>
          <w:rtl/>
        </w:rPr>
        <w:t xml:space="preserve">לא. אני אחריו. </w:t>
      </w:r>
    </w:p>
    <w:p w14:paraId="2F7FAA58" w14:textId="77777777" w:rsidR="00000000" w:rsidRDefault="003B3694">
      <w:pPr>
        <w:pStyle w:val="af1"/>
        <w:rPr>
          <w:rtl/>
        </w:rPr>
      </w:pPr>
      <w:r>
        <w:rPr>
          <w:rtl/>
        </w:rPr>
        <w:br/>
        <w:t>הי</w:t>
      </w:r>
      <w:r>
        <w:rPr>
          <w:rtl/>
        </w:rPr>
        <w:t>ו"ר אלי בן-מנחם:</w:t>
      </w:r>
    </w:p>
    <w:p w14:paraId="4FB6B3C1" w14:textId="77777777" w:rsidR="00000000" w:rsidRDefault="003B3694">
      <w:pPr>
        <w:pStyle w:val="a0"/>
        <w:rPr>
          <w:rtl/>
        </w:rPr>
      </w:pPr>
    </w:p>
    <w:p w14:paraId="2F1ADF63" w14:textId="77777777" w:rsidR="00000000" w:rsidRDefault="003B3694">
      <w:pPr>
        <w:pStyle w:val="a0"/>
        <w:rPr>
          <w:rFonts w:hint="cs"/>
          <w:rtl/>
        </w:rPr>
      </w:pPr>
      <w:r>
        <w:rPr>
          <w:rFonts w:hint="cs"/>
          <w:rtl/>
        </w:rPr>
        <w:t xml:space="preserve">רבותי חברי הכנסת, אני לא יודע על מה אתם מסתכלים. לי יש כאן רשימה - על-פי סדר הרשימה שמופיע על שולחן היושב-ראש - אחרי חבר הכנסת יגאל יאסינוב חבר הכנסת בייגה שוחט, ואחר כך חברת הכנסת רוחמה אברהם. </w:t>
      </w:r>
    </w:p>
    <w:p w14:paraId="34F89E80" w14:textId="77777777" w:rsidR="00000000" w:rsidRDefault="003B3694">
      <w:pPr>
        <w:pStyle w:val="af0"/>
        <w:rPr>
          <w:rtl/>
        </w:rPr>
      </w:pPr>
      <w:r>
        <w:rPr>
          <w:rtl/>
        </w:rPr>
        <w:br/>
        <w:t>רוחמה אברהם (הליכוד):</w:t>
      </w:r>
    </w:p>
    <w:p w14:paraId="40E55D8E" w14:textId="77777777" w:rsidR="00000000" w:rsidRDefault="003B3694">
      <w:pPr>
        <w:pStyle w:val="a0"/>
        <w:rPr>
          <w:rtl/>
        </w:rPr>
      </w:pPr>
    </w:p>
    <w:p w14:paraId="3A42EE3F" w14:textId="77777777" w:rsidR="00000000" w:rsidRDefault="003B3694">
      <w:pPr>
        <w:pStyle w:val="a0"/>
        <w:rPr>
          <w:rFonts w:hint="cs"/>
          <w:rtl/>
        </w:rPr>
      </w:pPr>
      <w:r>
        <w:rPr>
          <w:rFonts w:hint="cs"/>
          <w:rtl/>
        </w:rPr>
        <w:t>למה? סליחה, יש לי ס</w:t>
      </w:r>
      <w:r>
        <w:rPr>
          <w:rFonts w:hint="cs"/>
          <w:rtl/>
        </w:rPr>
        <w:t xml:space="preserve">דר-יום. </w:t>
      </w:r>
    </w:p>
    <w:p w14:paraId="34BAC2AD" w14:textId="77777777" w:rsidR="00000000" w:rsidRDefault="003B3694">
      <w:pPr>
        <w:pStyle w:val="af0"/>
        <w:rPr>
          <w:rtl/>
        </w:rPr>
      </w:pPr>
      <w:r>
        <w:rPr>
          <w:rtl/>
        </w:rPr>
        <w:br/>
        <w:t>קריאות:</w:t>
      </w:r>
    </w:p>
    <w:p w14:paraId="7BCB2DE0" w14:textId="77777777" w:rsidR="00000000" w:rsidRDefault="003B3694">
      <w:pPr>
        <w:pStyle w:val="a0"/>
        <w:rPr>
          <w:rtl/>
        </w:rPr>
      </w:pPr>
    </w:p>
    <w:p w14:paraId="3CABF212" w14:textId="77777777" w:rsidR="00000000" w:rsidRDefault="003B3694">
      <w:pPr>
        <w:pStyle w:val="a0"/>
        <w:rPr>
          <w:rFonts w:hint="cs"/>
          <w:rtl/>
        </w:rPr>
      </w:pPr>
      <w:r>
        <w:rPr>
          <w:rFonts w:hint="cs"/>
          <w:rtl/>
        </w:rPr>
        <w:t>- - -</w:t>
      </w:r>
    </w:p>
    <w:p w14:paraId="2B727495" w14:textId="77777777" w:rsidR="00000000" w:rsidRDefault="003B3694">
      <w:pPr>
        <w:pStyle w:val="a"/>
        <w:rPr>
          <w:rtl/>
        </w:rPr>
      </w:pPr>
      <w:r>
        <w:rPr>
          <w:rtl/>
        </w:rPr>
        <w:br/>
      </w:r>
      <w:bookmarkStart w:id="338" w:name="FS000001054T12_11_2003_15_26_40"/>
      <w:bookmarkStart w:id="339" w:name="_Toc69719380"/>
      <w:bookmarkEnd w:id="338"/>
      <w:r>
        <w:rPr>
          <w:rtl/>
        </w:rPr>
        <w:t>יגאל יאסינוב (שינוי):</w:t>
      </w:r>
      <w:bookmarkEnd w:id="339"/>
    </w:p>
    <w:p w14:paraId="60EF3C03" w14:textId="77777777" w:rsidR="00000000" w:rsidRDefault="003B3694">
      <w:pPr>
        <w:pStyle w:val="a0"/>
        <w:rPr>
          <w:rtl/>
        </w:rPr>
      </w:pPr>
    </w:p>
    <w:p w14:paraId="54DE2EA8" w14:textId="77777777" w:rsidR="00000000" w:rsidRDefault="003B3694">
      <w:pPr>
        <w:pStyle w:val="a0"/>
        <w:rPr>
          <w:rFonts w:hint="cs"/>
          <w:rtl/>
        </w:rPr>
      </w:pPr>
      <w:r>
        <w:rPr>
          <w:rFonts w:hint="cs"/>
          <w:rtl/>
        </w:rPr>
        <w:t>אדוני היושב-ראש, כבוד השר וסגן השר, חברי הכנסת, נדהמתי לקרוא: "אבא ואמא נעלו אותי במחסן וזרקו לי אוכל" - ככה אומרת ילדה במדינת ישראל בשנות האלפיים. במשפחה הזאת חמישה ילדים שעברו התעללות ארוכה מצד ההורים. ההו</w:t>
      </w:r>
      <w:r>
        <w:rPr>
          <w:rFonts w:hint="cs"/>
          <w:rtl/>
        </w:rPr>
        <w:t xml:space="preserve">רים הודיעו שהם עשו את זה כיוון שהילדים היו דתיים - לא מספיק דתיים, כי הם היו רוצים שהילדים יהיו חרדים. </w:t>
      </w:r>
    </w:p>
    <w:p w14:paraId="6AB0CEA0" w14:textId="77777777" w:rsidR="00000000" w:rsidRDefault="003B3694">
      <w:pPr>
        <w:pStyle w:val="a0"/>
        <w:ind w:firstLine="0"/>
        <w:rPr>
          <w:rFonts w:hint="cs"/>
          <w:rtl/>
        </w:rPr>
      </w:pPr>
    </w:p>
    <w:p w14:paraId="1BF3CA09" w14:textId="77777777" w:rsidR="00000000" w:rsidRDefault="003B3694">
      <w:pPr>
        <w:pStyle w:val="a0"/>
        <w:ind w:firstLine="0"/>
        <w:rPr>
          <w:rFonts w:hint="cs"/>
          <w:rtl/>
        </w:rPr>
      </w:pPr>
      <w:r>
        <w:rPr>
          <w:rFonts w:hint="cs"/>
          <w:rtl/>
        </w:rPr>
        <w:tab/>
        <w:t xml:space="preserve">המקרה פשוט מסביר לנו, שלצערנו עדיין יש הורים שאין להם זכות לגדל ילדים. בעיני, מה שהכי חמור זה שהאמא של הילדים האלה היא אשת חינוך. לא רק שהיא אמא, אלא </w:t>
      </w:r>
      <w:r>
        <w:rPr>
          <w:rFonts w:hint="cs"/>
          <w:rtl/>
        </w:rPr>
        <w:t xml:space="preserve">היא אשת חינוך. היא זו שצריכה ללמד איך לחיות. </w:t>
      </w:r>
    </w:p>
    <w:p w14:paraId="729A830C" w14:textId="77777777" w:rsidR="00000000" w:rsidRDefault="003B3694">
      <w:pPr>
        <w:pStyle w:val="a0"/>
        <w:ind w:firstLine="0"/>
        <w:rPr>
          <w:rFonts w:hint="cs"/>
          <w:rtl/>
        </w:rPr>
      </w:pPr>
    </w:p>
    <w:p w14:paraId="2CA26403" w14:textId="77777777" w:rsidR="00000000" w:rsidRDefault="003B3694">
      <w:pPr>
        <w:pStyle w:val="a0"/>
        <w:ind w:firstLine="0"/>
        <w:rPr>
          <w:rFonts w:hint="cs"/>
          <w:rtl/>
        </w:rPr>
      </w:pPr>
      <w:r>
        <w:rPr>
          <w:rFonts w:hint="cs"/>
          <w:rtl/>
        </w:rPr>
        <w:tab/>
        <w:t>אני רוצה להגיד, שאם היה מקרה כזה או דומה לו קורה אצל הורים חילונים כיוון שהילדים שלהם רוצים להיות דתיים והם לא מאפשרים להם, אני בטוח שכל המפלגות החרדיות כבר היו זועקות וזועמות פה. אני גם רוצה להגיד, שגם במקרה</w:t>
      </w:r>
      <w:r>
        <w:rPr>
          <w:rFonts w:hint="cs"/>
          <w:rtl/>
        </w:rPr>
        <w:t xml:space="preserve"> כזה ההורים היו עוברים עבירה. זאת בושה. הורים לא יכולים לחייב ילדים ולפגוע בהם, לא לכיוון אחד ולא לכיוון אחר. </w:t>
      </w:r>
    </w:p>
    <w:p w14:paraId="6CE39C48" w14:textId="77777777" w:rsidR="00000000" w:rsidRDefault="003B3694">
      <w:pPr>
        <w:pStyle w:val="a0"/>
        <w:ind w:firstLine="0"/>
        <w:rPr>
          <w:rFonts w:hint="cs"/>
          <w:rtl/>
        </w:rPr>
      </w:pPr>
    </w:p>
    <w:p w14:paraId="72EF6426" w14:textId="77777777" w:rsidR="00000000" w:rsidRDefault="003B3694">
      <w:pPr>
        <w:pStyle w:val="a0"/>
        <w:ind w:firstLine="0"/>
        <w:rPr>
          <w:rFonts w:hint="cs"/>
          <w:rtl/>
        </w:rPr>
      </w:pPr>
      <w:r>
        <w:rPr>
          <w:rFonts w:hint="cs"/>
          <w:rtl/>
        </w:rPr>
        <w:tab/>
        <w:t>אבל הנושא הוא יותר עמוק, כי בעצם מה שקרה זה שקבוצה מסוימת של תושבי המדינה חושבת שמגיע לה לחיות ככה. המדינה חייבת לסבסד אותה. המדינה חייבת לסבסד</w:t>
      </w:r>
      <w:r>
        <w:rPr>
          <w:rFonts w:hint="cs"/>
          <w:rtl/>
        </w:rPr>
        <w:t xml:space="preserve"> את הילדים שלה, והילודה הפכה אך ורק מטרה לקבלת כסף, כסף ועוד פעם כסף מהמדינה. לא החינוך ולא הילדים, לא האהבה לילדים ולא היהדות, אין פה שום דבר, כי בעצם מדובר פה לא על אמונה באלוהים, אלא על אמונה בדת. אני חוזר ואומר שזה מה שאמרה האמא - לא האמונה באלוהים, אל</w:t>
      </w:r>
      <w:r>
        <w:rPr>
          <w:rFonts w:hint="cs"/>
          <w:rtl/>
        </w:rPr>
        <w:t xml:space="preserve">א האמונה בדת. למה? כי דת זו  פרנסה, כי דת זה בעצם המקצוע של ההורים, ולשם הם רצו להמשיך ולגרור את הילדים. </w:t>
      </w:r>
    </w:p>
    <w:p w14:paraId="64E1F885" w14:textId="77777777" w:rsidR="00000000" w:rsidRDefault="003B3694">
      <w:pPr>
        <w:pStyle w:val="a0"/>
        <w:ind w:firstLine="0"/>
        <w:rPr>
          <w:rFonts w:hint="cs"/>
          <w:rtl/>
        </w:rPr>
      </w:pPr>
    </w:p>
    <w:p w14:paraId="4C07E3C0" w14:textId="77777777" w:rsidR="00000000" w:rsidRDefault="003B3694">
      <w:pPr>
        <w:pStyle w:val="a0"/>
        <w:ind w:firstLine="0"/>
        <w:rPr>
          <w:rFonts w:hint="cs"/>
          <w:rtl/>
        </w:rPr>
      </w:pPr>
      <w:r>
        <w:rPr>
          <w:rFonts w:hint="cs"/>
          <w:rtl/>
        </w:rPr>
        <w:tab/>
        <w:t>נכון שבינתיים גילינו רק מקרה אחד, אבל המקרה היחיד הזה מסביר לנו שהבעיה קיימת. למה גילינו רק מקרה אחד? קודם כול, אנחנו יודעים שהקהילה החרדית היא סגור</w:t>
      </w:r>
      <w:r>
        <w:rPr>
          <w:rFonts w:hint="cs"/>
          <w:rtl/>
        </w:rPr>
        <w:t xml:space="preserve">ה, וכל מי שרוצה להוציא דברים כאלה גם מקבל איומים. גם לילדים ולמי שהתלוננו במשטרה היה קשה להוציא את זה ולהביא את זה למשטרה, כי גם הילדים פחדו. </w:t>
      </w:r>
    </w:p>
    <w:p w14:paraId="65B929FE" w14:textId="77777777" w:rsidR="00000000" w:rsidRDefault="003B3694">
      <w:pPr>
        <w:pStyle w:val="a0"/>
        <w:ind w:firstLine="0"/>
        <w:rPr>
          <w:rFonts w:hint="cs"/>
          <w:rtl/>
        </w:rPr>
      </w:pPr>
    </w:p>
    <w:p w14:paraId="0B8CEF09" w14:textId="77777777" w:rsidR="00000000" w:rsidRDefault="003B3694">
      <w:pPr>
        <w:pStyle w:val="a0"/>
        <w:ind w:firstLine="0"/>
        <w:rPr>
          <w:rFonts w:hint="cs"/>
          <w:rtl/>
        </w:rPr>
      </w:pPr>
      <w:r>
        <w:rPr>
          <w:rFonts w:hint="cs"/>
          <w:rtl/>
        </w:rPr>
        <w:tab/>
        <w:t>בעיני, לא מספיק שההורים יקבלו עונש, אלא אנחנו צריכים להחליט איך מונעים מקרים כאלה בעתיד, איך אנחנו פועלים כדי ל</w:t>
      </w:r>
      <w:r>
        <w:rPr>
          <w:rFonts w:hint="cs"/>
          <w:rtl/>
        </w:rPr>
        <w:t xml:space="preserve">תת למשטרה ולעובדים הסוציאליים יותר כוח כדי לגלות דברים כאלה ולטפל בהם, ואיך לעזור לילדים. אני חוזר ואומר, שגם אם יהיה מצב הפוך, אם הורים חילונים לא ייתנו לילדים שלהם להתפלל או ללמוד בבית-ספר דתי, זה גם כן יהיה חמור. </w:t>
      </w:r>
    </w:p>
    <w:p w14:paraId="38BAE61D" w14:textId="77777777" w:rsidR="00000000" w:rsidRDefault="003B3694">
      <w:pPr>
        <w:pStyle w:val="a0"/>
        <w:ind w:firstLine="720"/>
        <w:rPr>
          <w:rFonts w:hint="cs"/>
          <w:rtl/>
        </w:rPr>
      </w:pPr>
    </w:p>
    <w:p w14:paraId="751AC910" w14:textId="77777777" w:rsidR="00000000" w:rsidRDefault="003B3694">
      <w:pPr>
        <w:pStyle w:val="a0"/>
        <w:ind w:firstLine="720"/>
        <w:rPr>
          <w:rFonts w:hint="cs"/>
          <w:rtl/>
        </w:rPr>
      </w:pPr>
      <w:r>
        <w:rPr>
          <w:rFonts w:hint="cs"/>
          <w:rtl/>
        </w:rPr>
        <w:t xml:space="preserve">אבל פה בעצם אנחנו מגיעים לנקודה אחרת </w:t>
      </w:r>
      <w:r>
        <w:rPr>
          <w:rtl/>
        </w:rPr>
        <w:t>–</w:t>
      </w:r>
      <w:r>
        <w:rPr>
          <w:rFonts w:hint="cs"/>
          <w:rtl/>
        </w:rPr>
        <w:t xml:space="preserve"> לא שמעתי משום רב גינוי של המקרה הזה. זה כאילו עבר ולא היה, ואין צורך לפעול נגד זה. האם מישהו היה יכול להאמין שבמדינת ישראל בשנת 2003 קיימים מקרים כאלה? אמרו לי שזה מקרה יחיד. נכון, זה מקרה יחיד. אני רוצה להזכיר לכם, שלפני כמה שנים, כשהיה רק מקרה יחיד של א</w:t>
      </w:r>
      <w:r>
        <w:rPr>
          <w:rFonts w:hint="cs"/>
          <w:rtl/>
        </w:rPr>
        <w:t>ונס במשפחה, אמרו שזה מקרה יחיד. עכשיו  מדי יום אנחנו שומעים בחדשות דיווחים על עוד מקרה אונס במשפחה. בעיני, המקרה דומה, כי באותה שנייה שמתחילים לטפל בבעיה, פתאום מגלים שהיא קיימת. פתאום מגלים שכן צריך להשקיע בזה גם משאבים, גם כוח וגם תמיכה, וגם לראות איך נל</w:t>
      </w:r>
      <w:r>
        <w:rPr>
          <w:rFonts w:hint="cs"/>
          <w:rtl/>
        </w:rPr>
        <w:t xml:space="preserve">חמים בזה, ולראות למה לא גילו את הבעיה מראש. יכול להיות שכיוון שאם המשפחה היא אשת חינוך, אף אחד לא חשב שזה יכול לקרות. אני רק רוצה להזכיר שהיא אשת חינוך חרדית. </w:t>
      </w:r>
    </w:p>
    <w:p w14:paraId="1FA0658C" w14:textId="77777777" w:rsidR="00000000" w:rsidRDefault="003B3694">
      <w:pPr>
        <w:pStyle w:val="a0"/>
        <w:rPr>
          <w:rFonts w:hint="cs"/>
          <w:rtl/>
        </w:rPr>
      </w:pPr>
    </w:p>
    <w:p w14:paraId="676473B7" w14:textId="77777777" w:rsidR="00000000" w:rsidRDefault="003B3694">
      <w:pPr>
        <w:pStyle w:val="a0"/>
        <w:rPr>
          <w:rFonts w:hint="cs"/>
          <w:rtl/>
        </w:rPr>
      </w:pPr>
      <w:r>
        <w:rPr>
          <w:rFonts w:hint="cs"/>
          <w:rtl/>
        </w:rPr>
        <w:t xml:space="preserve">רק אתמול דנו פה בחשש שבחינוך החרדי הלימודים מכוונים נגד אוכלוסיות כלשהן. אני רוצה להגיד לכם </w:t>
      </w:r>
      <w:r>
        <w:rPr>
          <w:rtl/>
        </w:rPr>
        <w:t>–</w:t>
      </w:r>
      <w:r>
        <w:rPr>
          <w:rFonts w:hint="cs"/>
          <w:rtl/>
        </w:rPr>
        <w:t xml:space="preserve"> ב</w:t>
      </w:r>
      <w:r>
        <w:rPr>
          <w:rFonts w:hint="cs"/>
          <w:rtl/>
        </w:rPr>
        <w:t>טוח שבבית-הספר החרדי לומדים שחילונים הם נבלות. בטוח שהדרך החילונית היא לא בסדר. איך יכול להיות שאותו ילד שלא רוצה לחיות באופן הזה, צריכים להתעלל בו? נועלים אותו במחסן. זורקים לילדים אוכל כמו לכלבים, ואף אחד לא בא, לא הרבנים, לא השכנים, לא המשפחה ולא החברים</w:t>
      </w:r>
      <w:r>
        <w:rPr>
          <w:rFonts w:hint="cs"/>
          <w:rtl/>
        </w:rPr>
        <w:t>. איפה היו המורים של הילדים? האם הם לא ראו שהילדים במצב קשה? האם הם לא ידעו את זה?</w:t>
      </w:r>
    </w:p>
    <w:p w14:paraId="13B814BE" w14:textId="77777777" w:rsidR="00000000" w:rsidRDefault="003B3694">
      <w:pPr>
        <w:pStyle w:val="a0"/>
        <w:rPr>
          <w:rFonts w:hint="cs"/>
          <w:rtl/>
        </w:rPr>
      </w:pPr>
    </w:p>
    <w:p w14:paraId="180067A9" w14:textId="77777777" w:rsidR="00000000" w:rsidRDefault="003B3694">
      <w:pPr>
        <w:pStyle w:val="a0"/>
        <w:rPr>
          <w:rFonts w:hint="cs"/>
          <w:rtl/>
        </w:rPr>
      </w:pPr>
      <w:r>
        <w:rPr>
          <w:rFonts w:hint="cs"/>
          <w:rtl/>
        </w:rPr>
        <w:t xml:space="preserve">אני חושב שכרגע, עד סיום החקירה, קשה להגיד מי היה אשם בכך שהמקרה לא הגיע מייד למשטרה, אבל אני מאמין שהמשטרה תביא את העניין הזה לסיום ולמשפט. מובן שבעיני ההורים חייבים לא רק </w:t>
      </w:r>
      <w:r>
        <w:rPr>
          <w:rFonts w:hint="cs"/>
          <w:rtl/>
        </w:rPr>
        <w:t xml:space="preserve">לאבד את זכותם לגדל את הילדים, אלא גם כן להיכנס למעצר. תודה. </w:t>
      </w:r>
    </w:p>
    <w:p w14:paraId="62957F6E" w14:textId="77777777" w:rsidR="00000000" w:rsidRDefault="003B3694">
      <w:pPr>
        <w:pStyle w:val="a0"/>
        <w:rPr>
          <w:rFonts w:hint="cs"/>
          <w:rtl/>
        </w:rPr>
      </w:pPr>
    </w:p>
    <w:p w14:paraId="1C469247" w14:textId="77777777" w:rsidR="00000000" w:rsidRDefault="003B3694">
      <w:pPr>
        <w:pStyle w:val="af1"/>
        <w:rPr>
          <w:rtl/>
        </w:rPr>
      </w:pPr>
      <w:r>
        <w:rPr>
          <w:rtl/>
        </w:rPr>
        <w:t>היו"ר אלי בן-מנחם:</w:t>
      </w:r>
    </w:p>
    <w:p w14:paraId="5A66762C" w14:textId="77777777" w:rsidR="00000000" w:rsidRDefault="003B3694">
      <w:pPr>
        <w:pStyle w:val="a0"/>
        <w:rPr>
          <w:rtl/>
        </w:rPr>
      </w:pPr>
    </w:p>
    <w:p w14:paraId="27D061A8" w14:textId="77777777" w:rsidR="00000000" w:rsidRDefault="003B3694">
      <w:pPr>
        <w:pStyle w:val="a0"/>
        <w:rPr>
          <w:rFonts w:hint="cs"/>
          <w:rtl/>
        </w:rPr>
      </w:pPr>
      <w:r>
        <w:rPr>
          <w:rFonts w:hint="cs"/>
          <w:rtl/>
        </w:rPr>
        <w:t>חבר הכנסת יאסינוב, מה אתה מציע?</w:t>
      </w:r>
    </w:p>
    <w:p w14:paraId="003F448D" w14:textId="77777777" w:rsidR="00000000" w:rsidRDefault="003B3694">
      <w:pPr>
        <w:pStyle w:val="a0"/>
        <w:rPr>
          <w:rFonts w:hint="cs"/>
          <w:rtl/>
        </w:rPr>
      </w:pPr>
    </w:p>
    <w:p w14:paraId="16357286" w14:textId="77777777" w:rsidR="00000000" w:rsidRDefault="003B3694">
      <w:pPr>
        <w:pStyle w:val="af0"/>
        <w:rPr>
          <w:rtl/>
        </w:rPr>
      </w:pPr>
      <w:bookmarkStart w:id="340" w:name="FS000001054T12_11_2003_15_16_49"/>
      <w:bookmarkEnd w:id="340"/>
      <w:r>
        <w:rPr>
          <w:rFonts w:hint="eastAsia"/>
          <w:rtl/>
        </w:rPr>
        <w:t>יגאל</w:t>
      </w:r>
      <w:r>
        <w:rPr>
          <w:rtl/>
        </w:rPr>
        <w:t xml:space="preserve"> יאסינוב (שינוי):</w:t>
      </w:r>
    </w:p>
    <w:p w14:paraId="1B7732FC" w14:textId="77777777" w:rsidR="00000000" w:rsidRDefault="003B3694">
      <w:pPr>
        <w:pStyle w:val="a0"/>
        <w:rPr>
          <w:rFonts w:hint="cs"/>
          <w:rtl/>
        </w:rPr>
      </w:pPr>
    </w:p>
    <w:p w14:paraId="46EBA726" w14:textId="77777777" w:rsidR="00000000" w:rsidRDefault="003B3694">
      <w:pPr>
        <w:pStyle w:val="a0"/>
        <w:rPr>
          <w:rFonts w:hint="cs"/>
          <w:rtl/>
        </w:rPr>
      </w:pPr>
      <w:r>
        <w:rPr>
          <w:rFonts w:hint="cs"/>
          <w:rtl/>
        </w:rPr>
        <w:t xml:space="preserve">מליאה. </w:t>
      </w:r>
    </w:p>
    <w:p w14:paraId="5978324C" w14:textId="77777777" w:rsidR="00000000" w:rsidRDefault="003B3694">
      <w:pPr>
        <w:pStyle w:val="a0"/>
        <w:rPr>
          <w:rFonts w:hint="cs"/>
          <w:rtl/>
        </w:rPr>
      </w:pPr>
    </w:p>
    <w:p w14:paraId="732E711D" w14:textId="77777777" w:rsidR="00000000" w:rsidRDefault="003B3694">
      <w:pPr>
        <w:pStyle w:val="af1"/>
        <w:rPr>
          <w:rtl/>
        </w:rPr>
      </w:pPr>
      <w:r>
        <w:rPr>
          <w:rtl/>
        </w:rPr>
        <w:t>היו"ר אלי בן-מנחם:</w:t>
      </w:r>
    </w:p>
    <w:p w14:paraId="57B647C4" w14:textId="77777777" w:rsidR="00000000" w:rsidRDefault="003B3694">
      <w:pPr>
        <w:pStyle w:val="a0"/>
        <w:rPr>
          <w:rtl/>
        </w:rPr>
      </w:pPr>
    </w:p>
    <w:p w14:paraId="06EC0924" w14:textId="77777777" w:rsidR="00000000" w:rsidRDefault="003B3694">
      <w:pPr>
        <w:pStyle w:val="a0"/>
        <w:rPr>
          <w:rFonts w:hint="cs"/>
          <w:rtl/>
        </w:rPr>
      </w:pPr>
      <w:r>
        <w:rPr>
          <w:rFonts w:hint="cs"/>
          <w:rtl/>
        </w:rPr>
        <w:t xml:space="preserve">תודה לחבר הכנסת יאסינוב. אני מזמין את שר הרווחה זבולון אורלב להשיב. בבקשה. </w:t>
      </w:r>
    </w:p>
    <w:p w14:paraId="282762E0" w14:textId="77777777" w:rsidR="00000000" w:rsidRDefault="003B3694">
      <w:pPr>
        <w:pStyle w:val="a0"/>
        <w:rPr>
          <w:rFonts w:hint="cs"/>
          <w:rtl/>
        </w:rPr>
      </w:pPr>
    </w:p>
    <w:p w14:paraId="0A08F914" w14:textId="77777777" w:rsidR="00000000" w:rsidRDefault="003B3694">
      <w:pPr>
        <w:pStyle w:val="a"/>
        <w:rPr>
          <w:rtl/>
        </w:rPr>
      </w:pPr>
      <w:bookmarkStart w:id="341" w:name="FS000000521T12_11_2003_15_17_12"/>
      <w:bookmarkStart w:id="342" w:name="_Toc69719381"/>
      <w:bookmarkEnd w:id="341"/>
      <w:r>
        <w:rPr>
          <w:rFonts w:hint="eastAsia"/>
          <w:rtl/>
        </w:rPr>
        <w:t>שר</w:t>
      </w:r>
      <w:r>
        <w:rPr>
          <w:rtl/>
        </w:rPr>
        <w:t xml:space="preserve"> הרווחה זב</w:t>
      </w:r>
      <w:r>
        <w:rPr>
          <w:rtl/>
        </w:rPr>
        <w:t>ולון אורלב:</w:t>
      </w:r>
      <w:bookmarkEnd w:id="342"/>
    </w:p>
    <w:p w14:paraId="1548359B" w14:textId="77777777" w:rsidR="00000000" w:rsidRDefault="003B3694">
      <w:pPr>
        <w:pStyle w:val="a0"/>
        <w:rPr>
          <w:rFonts w:hint="cs"/>
          <w:rtl/>
        </w:rPr>
      </w:pPr>
    </w:p>
    <w:p w14:paraId="0E3D3DC6" w14:textId="77777777" w:rsidR="00000000" w:rsidRDefault="003B3694">
      <w:pPr>
        <w:pStyle w:val="a0"/>
        <w:rPr>
          <w:rFonts w:hint="cs"/>
          <w:rtl/>
        </w:rPr>
      </w:pPr>
      <w:r>
        <w:rPr>
          <w:rFonts w:hint="cs"/>
          <w:rtl/>
        </w:rPr>
        <w:t xml:space="preserve">אדוני היושב-ראש, כנסת נכבדה, פרטי המקרה הזה שפורסמו לגבי חשד להתעללות הורים בחמישה מילדיהם מתוך רצון להופכם </w:t>
      </w:r>
      <w:r>
        <w:rPr>
          <w:rtl/>
        </w:rPr>
        <w:t>–</w:t>
      </w:r>
      <w:r>
        <w:rPr>
          <w:rFonts w:hint="cs"/>
          <w:rtl/>
        </w:rPr>
        <w:t xml:space="preserve"> ציטוט מהעיתון </w:t>
      </w:r>
      <w:r>
        <w:rPr>
          <w:rtl/>
        </w:rPr>
        <w:t>–</w:t>
      </w:r>
      <w:r>
        <w:rPr>
          <w:rFonts w:hint="cs"/>
          <w:rtl/>
        </w:rPr>
        <w:t xml:space="preserve"> "ליותר דתיים וללמדם דרך-ארץ", הם בהחלט מזעזעים ומביאים למסקנה שיש לעשות מאמצים נוספים כדי להתמודד עם נורמות תרבות מוש</w:t>
      </w:r>
      <w:r>
        <w:rPr>
          <w:rFonts w:hint="cs"/>
          <w:rtl/>
        </w:rPr>
        <w:t xml:space="preserve">רשות מדי, הקובעות כי ענישה גופנית והתעללות רגשית ונפשית בילדים מותרות למטרת חינוך. </w:t>
      </w:r>
    </w:p>
    <w:p w14:paraId="5E778CD3" w14:textId="77777777" w:rsidR="00000000" w:rsidRDefault="003B3694">
      <w:pPr>
        <w:pStyle w:val="a0"/>
        <w:rPr>
          <w:rFonts w:hint="cs"/>
          <w:rtl/>
        </w:rPr>
      </w:pPr>
    </w:p>
    <w:p w14:paraId="2B6267D3" w14:textId="77777777" w:rsidR="00000000" w:rsidRDefault="003B3694">
      <w:pPr>
        <w:pStyle w:val="a0"/>
        <w:rPr>
          <w:rFonts w:hint="cs"/>
          <w:rtl/>
        </w:rPr>
      </w:pPr>
      <w:r>
        <w:rPr>
          <w:rFonts w:hint="cs"/>
          <w:rtl/>
        </w:rPr>
        <w:t>כבר בראשית דברי אני רוצה לומר לחבר הכנסת יאסינוב, שהמנגינה כאילו הנושא הזה מודבק לציבור החרדי בהיותו ציבור חרדי, איננה נכונה. אני אומר לך את זה כשר הרווחה. התופעה הזאת, במ</w:t>
      </w:r>
      <w:r>
        <w:rPr>
          <w:rFonts w:hint="cs"/>
          <w:rtl/>
        </w:rPr>
        <w:t xml:space="preserve">ידה שהיא קיימת, חוצה את כל המחנות, את כל האוכלוסיות במדינת ישראל, ולפחות הסיבה של התעללות מסיבה דתית, אני שומע עליה לראשונה, ואני מסכים אתך שצריך להסתכל עליה בחומרה, אף אם היא מתרחשת בפעם הראשונה. אנחנו צריכים לעשות פה קואליציה מאוד רחבה כדי להיאבק בתופעה </w:t>
      </w:r>
      <w:r>
        <w:rPr>
          <w:rFonts w:hint="cs"/>
          <w:rtl/>
        </w:rPr>
        <w:t xml:space="preserve">הזאת, שחוצה את כולם, ולא שיהיו כאן רמזים </w:t>
      </w:r>
      <w:r>
        <w:rPr>
          <w:rtl/>
        </w:rPr>
        <w:t>–</w:t>
      </w:r>
      <w:r>
        <w:rPr>
          <w:rFonts w:hint="cs"/>
          <w:rtl/>
        </w:rPr>
        <w:t xml:space="preserve"> או אם היה כזה ניסיון </w:t>
      </w:r>
      <w:r>
        <w:rPr>
          <w:rtl/>
        </w:rPr>
        <w:t>–</w:t>
      </w:r>
      <w:r>
        <w:rPr>
          <w:rFonts w:hint="cs"/>
          <w:rtl/>
        </w:rPr>
        <w:t xml:space="preserve"> כאילו הדבר נובע מכך שמדובר בחברה חרדית, במשפחה חרדית או ביישוב חרדי. </w:t>
      </w:r>
    </w:p>
    <w:p w14:paraId="7935D613" w14:textId="77777777" w:rsidR="00000000" w:rsidRDefault="003B3694">
      <w:pPr>
        <w:pStyle w:val="a0"/>
        <w:rPr>
          <w:rFonts w:hint="cs"/>
          <w:rtl/>
        </w:rPr>
      </w:pPr>
    </w:p>
    <w:p w14:paraId="2162A199" w14:textId="77777777" w:rsidR="00000000" w:rsidRDefault="003B3694">
      <w:pPr>
        <w:pStyle w:val="a0"/>
        <w:rPr>
          <w:rFonts w:hint="cs"/>
          <w:rtl/>
        </w:rPr>
      </w:pPr>
      <w:r>
        <w:rPr>
          <w:rFonts w:hint="cs"/>
          <w:rtl/>
        </w:rPr>
        <w:t>הורים האוחזים בשפת הכוח והאלימות כמכשיר חינוכי נוהגים בניגוד לנורמות המוסריות והחוקיות בישראל, כמו גם בניגוד לגישת היהד</w:t>
      </w:r>
      <w:r>
        <w:rPr>
          <w:rFonts w:hint="cs"/>
          <w:rtl/>
        </w:rPr>
        <w:t xml:space="preserve">ות שדרכיה דרכי נועם וכל נתיבותיה שלום. </w:t>
      </w:r>
    </w:p>
    <w:p w14:paraId="5FDE2673" w14:textId="77777777" w:rsidR="00000000" w:rsidRDefault="003B3694">
      <w:pPr>
        <w:pStyle w:val="a0"/>
        <w:rPr>
          <w:rFonts w:hint="cs"/>
          <w:rtl/>
        </w:rPr>
      </w:pPr>
    </w:p>
    <w:p w14:paraId="6875E8A2" w14:textId="77777777" w:rsidR="00000000" w:rsidRDefault="003B3694">
      <w:pPr>
        <w:pStyle w:val="a0"/>
        <w:rPr>
          <w:rFonts w:hint="cs"/>
          <w:rtl/>
        </w:rPr>
      </w:pPr>
      <w:r>
        <w:rPr>
          <w:rFonts w:hint="cs"/>
          <w:rtl/>
        </w:rPr>
        <w:t>במשלי פרק י"ג, פסוק כ"ד, למדנו את הפסוק המפורסם: חוסך שבטו שונא בנו. אבל יש לומר שזהו רק החלק הראשון של הפסוק, והמשכו: ואוהבו שיחרו מוסר, שפירושו של דבר: "שיחרו" מלשון שחר, שכל בוקר, שכל יום הוא אוהב אותו ומנסה לחנך</w:t>
      </w:r>
      <w:r>
        <w:rPr>
          <w:rFonts w:hint="cs"/>
          <w:rtl/>
        </w:rPr>
        <w:t xml:space="preserve"> אותו בדרך המוסר, ולא בדרך של אלימות. אין בפסוק הזה קריאה לאב להכות את בנו כדי לחנכו. האב שאוהב את בנו מקדים לחנכו בדברי מוסר, שכנוע ותוכחה עוד משחר ילדותו, וגם המושג שחר זה, שוב, העניין של "שיחרו". </w:t>
      </w:r>
    </w:p>
    <w:p w14:paraId="0E6A8D69" w14:textId="77777777" w:rsidR="00000000" w:rsidRDefault="003B3694">
      <w:pPr>
        <w:pStyle w:val="a0"/>
        <w:rPr>
          <w:rFonts w:hint="cs"/>
          <w:rtl/>
        </w:rPr>
      </w:pPr>
    </w:p>
    <w:p w14:paraId="28BFA09B" w14:textId="77777777" w:rsidR="00000000" w:rsidRDefault="003B3694">
      <w:pPr>
        <w:pStyle w:val="a0"/>
        <w:rPr>
          <w:rFonts w:hint="cs"/>
          <w:rtl/>
        </w:rPr>
      </w:pPr>
      <w:r>
        <w:rPr>
          <w:rFonts w:hint="cs"/>
          <w:rtl/>
        </w:rPr>
        <w:t>החינוך האידיאלי אינו בנוי על ענישה גופנית, וקל וחומר לא</w:t>
      </w:r>
      <w:r>
        <w:rPr>
          <w:rFonts w:hint="cs"/>
          <w:rtl/>
        </w:rPr>
        <w:t xml:space="preserve"> על התעללות רגשית ונפשית בילד. הענישה הגופנית היא התנהגות אנטי-חינוכית, והנזק הבולט שבצדה הוא הקניית הרגלי אלימות כדפוס התנהגות אצל הילדים. הורים שמכים, לא רק שלא ישיגו את מטרתם החינוכית, אלא ישיגו מטרה הפוכה: ילמדו ילדים להשיג דברים באלימות. ענישה "סבירה"</w:t>
      </w:r>
      <w:r>
        <w:rPr>
          <w:rFonts w:hint="cs"/>
          <w:rtl/>
        </w:rPr>
        <w:t xml:space="preserve">, של ילד, כמעשה חינוכי, היא עדיין בגבולות הלגיטימיות, אך זאת בלא שקיים בה יסוד כלשהו של מתן פורקן ופריקת כעס ההורים על ילדיהם. </w:t>
      </w:r>
    </w:p>
    <w:p w14:paraId="5A811B45" w14:textId="77777777" w:rsidR="00000000" w:rsidRDefault="003B3694">
      <w:pPr>
        <w:pStyle w:val="a0"/>
        <w:rPr>
          <w:rFonts w:hint="cs"/>
          <w:rtl/>
        </w:rPr>
      </w:pPr>
    </w:p>
    <w:p w14:paraId="2600126A" w14:textId="77777777" w:rsidR="00000000" w:rsidRDefault="003B3694">
      <w:pPr>
        <w:pStyle w:val="a0"/>
        <w:rPr>
          <w:rFonts w:hint="cs"/>
          <w:rtl/>
        </w:rPr>
      </w:pPr>
      <w:r>
        <w:rPr>
          <w:rFonts w:hint="cs"/>
          <w:rtl/>
        </w:rPr>
        <w:t xml:space="preserve">מדינת ישראל חוקקה חוקים מתקדמים, חבר הכנסת יאסינוב, חוקים מתקדמים מאוד, כדי לסמן נורמות התנהגות כנגד אלימות במשפחה ואלימות נגד </w:t>
      </w:r>
      <w:r>
        <w:rPr>
          <w:rFonts w:hint="cs"/>
          <w:rtl/>
        </w:rPr>
        <w:t xml:space="preserve">ילדים, וקיימת מערכת של הסדרים להגנה על ילדים ולהרתעת הורים מפני הפעלת אלימות כלפי ילדיהם. על-פי חוק העונשין, תיקון מס' 26 לחוק העונשין, התש"ן-1989, קיימת חובת דיווח על כל אדם שמתעלל בילדים </w:t>
      </w:r>
      <w:r>
        <w:rPr>
          <w:rtl/>
        </w:rPr>
        <w:t>–</w:t>
      </w:r>
      <w:r>
        <w:rPr>
          <w:rFonts w:hint="cs"/>
          <w:rtl/>
        </w:rPr>
        <w:t xml:space="preserve"> התעללות נפשית, התעללות גופנית, או התעללות מינית - או על כל מקרה ש</w:t>
      </w:r>
      <w:r>
        <w:rPr>
          <w:rFonts w:hint="cs"/>
          <w:rtl/>
        </w:rPr>
        <w:t xml:space="preserve">ל התעללות בחסרי ישע מצד הוריהם או מצד האחראים עליהם. </w:t>
      </w:r>
    </w:p>
    <w:p w14:paraId="6BCF3902" w14:textId="77777777" w:rsidR="00000000" w:rsidRDefault="003B3694">
      <w:pPr>
        <w:pStyle w:val="a0"/>
        <w:rPr>
          <w:rFonts w:hint="cs"/>
          <w:rtl/>
        </w:rPr>
      </w:pPr>
    </w:p>
    <w:p w14:paraId="07CAED07" w14:textId="77777777" w:rsidR="00000000" w:rsidRDefault="003B3694">
      <w:pPr>
        <w:pStyle w:val="a0"/>
        <w:rPr>
          <w:rFonts w:hint="cs"/>
          <w:rtl/>
        </w:rPr>
      </w:pPr>
      <w:r>
        <w:rPr>
          <w:rFonts w:hint="cs"/>
          <w:rtl/>
        </w:rPr>
        <w:t xml:space="preserve">פקידי הסעד בשירותי הרווחה ומשטרת ישראל מקבלים דיווחים, גם אנונימיים, מאזרחים על מקרי אלימות והתעללות, והם פועלים בשיתוף פעולה צמוד כדי להגן על ילדים וחסרי ישע, וכן כדי לתת את העזרה הנדרשת. </w:t>
      </w:r>
    </w:p>
    <w:p w14:paraId="0EF3DD38" w14:textId="77777777" w:rsidR="00000000" w:rsidRDefault="003B3694">
      <w:pPr>
        <w:pStyle w:val="a0"/>
        <w:rPr>
          <w:rFonts w:hint="cs"/>
          <w:rtl/>
        </w:rPr>
      </w:pPr>
    </w:p>
    <w:p w14:paraId="3C7A5F3F" w14:textId="77777777" w:rsidR="00000000" w:rsidRDefault="003B3694">
      <w:pPr>
        <w:pStyle w:val="a0"/>
        <w:rPr>
          <w:rFonts w:hint="cs"/>
          <w:rtl/>
        </w:rPr>
      </w:pPr>
      <w:r>
        <w:rPr>
          <w:rFonts w:hint="cs"/>
          <w:rtl/>
        </w:rPr>
        <w:t>רבותי, חבר</w:t>
      </w:r>
      <w:r>
        <w:rPr>
          <w:rFonts w:hint="cs"/>
          <w:rtl/>
        </w:rPr>
        <w:t xml:space="preserve">י הכנסת, בשנת 2002 </w:t>
      </w:r>
      <w:r>
        <w:rPr>
          <w:rtl/>
        </w:rPr>
        <w:t>–</w:t>
      </w:r>
      <w:r>
        <w:rPr>
          <w:rFonts w:hint="cs"/>
          <w:rtl/>
        </w:rPr>
        <w:t xml:space="preserve"> בואו נקשיב להיקף התופעה המדאיגה </w:t>
      </w:r>
      <w:r>
        <w:rPr>
          <w:rtl/>
        </w:rPr>
        <w:t>–</w:t>
      </w:r>
      <w:r>
        <w:rPr>
          <w:rFonts w:hint="cs"/>
          <w:rtl/>
        </w:rPr>
        <w:t xml:space="preserve"> פקידי הסעד לחוק הנוער קיבלו כ-15,000 דיווחים על מקרי אלימות מסוגים שונים, שחלק ניכר מהם הוכחו כמצדיקים את התערבות השירותים הסוציאליים ושירותי המשטרה, ברמות שונות. זו תופעה מדאיגה ביותר בחברה הישראלית. </w:t>
      </w:r>
    </w:p>
    <w:p w14:paraId="3DA4CCAD" w14:textId="77777777" w:rsidR="00000000" w:rsidRDefault="003B3694">
      <w:pPr>
        <w:pStyle w:val="a0"/>
        <w:rPr>
          <w:rFonts w:hint="cs"/>
          <w:rtl/>
        </w:rPr>
      </w:pPr>
    </w:p>
    <w:p w14:paraId="764CEC0D" w14:textId="77777777" w:rsidR="00000000" w:rsidRDefault="003B3694">
      <w:pPr>
        <w:pStyle w:val="a0"/>
        <w:rPr>
          <w:rFonts w:hint="cs"/>
          <w:rtl/>
        </w:rPr>
      </w:pPr>
      <w:r>
        <w:rPr>
          <w:rFonts w:hint="cs"/>
          <w:rtl/>
        </w:rPr>
        <w:t>במקרה הספציפי שעל סדר-יומנו, הדיווח והחשיפה של פרטי ההתעללות הגיעו מבת במשפחה, ולא מגורם-חוץ אל תחנת המשטרה. בידי שירותי הרווחה, חבר הכנסת יאסינוב, לא היה כל מידע מוקדם על התעללות בילדים ולא התקבל שום דיווח. המשטרה ושירותי הרווחה פעלו מייד כדי להגן על הי</w:t>
      </w:r>
      <w:r>
        <w:rPr>
          <w:rFonts w:hint="cs"/>
          <w:rtl/>
        </w:rPr>
        <w:t>לדים, כמתחייב בחוק. בתהליך זה שירותי הרווחה נוהגים גם לשמוע ולשתף את בני המשפחה כדי להעמיד את העזרה הדרושה להם. באופן טבעי, מטעמי חיסיון ומטעמי כיבוד הפרטיות של המשפחה, אינני רוצה בשלב זה להרחיב בפרטים. אציין רק כי האב במשפחה הזאת הורחק ממנה על-פי צו, ומתב</w:t>
      </w:r>
      <w:r>
        <w:rPr>
          <w:rFonts w:hint="cs"/>
          <w:rtl/>
        </w:rPr>
        <w:t xml:space="preserve">צע הליך בין המשטרה לפרקליטות. </w:t>
      </w:r>
    </w:p>
    <w:p w14:paraId="00089B73" w14:textId="77777777" w:rsidR="00000000" w:rsidRDefault="003B3694">
      <w:pPr>
        <w:pStyle w:val="a0"/>
        <w:rPr>
          <w:rFonts w:hint="cs"/>
          <w:rtl/>
        </w:rPr>
      </w:pPr>
    </w:p>
    <w:p w14:paraId="65402D78" w14:textId="77777777" w:rsidR="00000000" w:rsidRDefault="003B3694">
      <w:pPr>
        <w:pStyle w:val="a0"/>
        <w:rPr>
          <w:rFonts w:hint="cs"/>
          <w:rtl/>
        </w:rPr>
      </w:pPr>
      <w:r>
        <w:rPr>
          <w:rFonts w:hint="cs"/>
          <w:rtl/>
        </w:rPr>
        <w:t xml:space="preserve">לעניין זה חשוב להדגיש, כי אין שום הבדל בין התעללות בילדים מסיבת דת, כמו שציינתי בהתחלה, לבין התעללות בילדים מסיבות אחרות, כמו </w:t>
      </w:r>
      <w:r>
        <w:rPr>
          <w:rtl/>
        </w:rPr>
        <w:t>–</w:t>
      </w:r>
      <w:r>
        <w:rPr>
          <w:rFonts w:hint="cs"/>
          <w:rtl/>
        </w:rPr>
        <w:t xml:space="preserve"> ילד לא משקיע בלימודים ולא מביא את ההישגים שההורים מצפים, הילד אינו מתנהג כראוי, וכל כיוצא באלה. </w:t>
      </w:r>
    </w:p>
    <w:p w14:paraId="6A1D3241" w14:textId="77777777" w:rsidR="00000000" w:rsidRDefault="003B3694">
      <w:pPr>
        <w:pStyle w:val="a0"/>
        <w:rPr>
          <w:rFonts w:hint="cs"/>
          <w:rtl/>
        </w:rPr>
      </w:pPr>
    </w:p>
    <w:p w14:paraId="7D1DD109" w14:textId="77777777" w:rsidR="00000000" w:rsidRDefault="003B3694">
      <w:pPr>
        <w:pStyle w:val="a0"/>
        <w:rPr>
          <w:rFonts w:hint="cs"/>
          <w:rtl/>
        </w:rPr>
      </w:pPr>
      <w:r>
        <w:rPr>
          <w:rFonts w:hint="cs"/>
          <w:rtl/>
        </w:rPr>
        <w:t>חשוב שאירוע מסוג זה יזכה להד ציבורי ותקשורתי, כמכשיר להרתעת הורים הנוהגים בשיטות ענישה והתעללות כלפי ילדיהם. לכן אני בהחלט משבח אותך על שדאגת להעלות את הנושא על סדר-היום של הכנסת. הורים המתעללים בילדיהם צריכים לדעת ולשמוע יותר כי אנו רואים תופעה זו כפסול</w:t>
      </w:r>
      <w:r>
        <w:rPr>
          <w:rFonts w:hint="cs"/>
          <w:rtl/>
        </w:rPr>
        <w:t xml:space="preserve">ה מכול וכול, כתופעה בלתי מוסרית, וכי לא לעולם חוסן. יותר ויותר מקרים של התעללות נחשפים, גם אם כעבור שנים, וההורה המתעלל ייתבע לתת את הדין ולשלם מחיר על התנהגותו. </w:t>
      </w:r>
    </w:p>
    <w:p w14:paraId="7BE935E9" w14:textId="77777777" w:rsidR="00000000" w:rsidRDefault="003B3694">
      <w:pPr>
        <w:pStyle w:val="a0"/>
        <w:rPr>
          <w:rFonts w:hint="cs"/>
          <w:rtl/>
        </w:rPr>
      </w:pPr>
    </w:p>
    <w:p w14:paraId="3CC61E5C" w14:textId="77777777" w:rsidR="00000000" w:rsidRDefault="003B3694">
      <w:pPr>
        <w:pStyle w:val="a0"/>
        <w:rPr>
          <w:rFonts w:hint="cs"/>
          <w:rtl/>
        </w:rPr>
      </w:pPr>
      <w:r>
        <w:rPr>
          <w:rFonts w:hint="cs"/>
          <w:rtl/>
        </w:rPr>
        <w:t xml:space="preserve">אני מציע להעביר את המקרה לדיון בוועדת העבודה והרווחה של הכנסת. </w:t>
      </w:r>
    </w:p>
    <w:p w14:paraId="17878CDC" w14:textId="77777777" w:rsidR="00000000" w:rsidRDefault="003B3694">
      <w:pPr>
        <w:pStyle w:val="a0"/>
        <w:rPr>
          <w:rFonts w:hint="cs"/>
          <w:rtl/>
        </w:rPr>
      </w:pPr>
    </w:p>
    <w:p w14:paraId="46339ACE" w14:textId="77777777" w:rsidR="00000000" w:rsidRDefault="003B3694">
      <w:pPr>
        <w:pStyle w:val="af1"/>
        <w:rPr>
          <w:rtl/>
        </w:rPr>
      </w:pPr>
      <w:r>
        <w:rPr>
          <w:rtl/>
        </w:rPr>
        <w:t>היו"ר אלי בן-מנחם:</w:t>
      </w:r>
    </w:p>
    <w:p w14:paraId="44C6A43B" w14:textId="77777777" w:rsidR="00000000" w:rsidRDefault="003B3694">
      <w:pPr>
        <w:pStyle w:val="a0"/>
        <w:rPr>
          <w:rtl/>
        </w:rPr>
      </w:pPr>
    </w:p>
    <w:p w14:paraId="13974BA5" w14:textId="77777777" w:rsidR="00000000" w:rsidRDefault="003B3694">
      <w:pPr>
        <w:pStyle w:val="a0"/>
        <w:rPr>
          <w:rFonts w:hint="cs"/>
          <w:rtl/>
        </w:rPr>
      </w:pPr>
      <w:r>
        <w:rPr>
          <w:rFonts w:hint="cs"/>
          <w:rtl/>
        </w:rPr>
        <w:t>תודה לש</w:t>
      </w:r>
      <w:r>
        <w:rPr>
          <w:rFonts w:hint="cs"/>
          <w:rtl/>
        </w:rPr>
        <w:t xml:space="preserve">ר הרווחה זבולון אורלב. הצעה אחרת לחבר הכנסת מרגי. </w:t>
      </w:r>
    </w:p>
    <w:p w14:paraId="2E3DB51C" w14:textId="77777777" w:rsidR="00000000" w:rsidRDefault="003B3694">
      <w:pPr>
        <w:pStyle w:val="a0"/>
        <w:rPr>
          <w:rFonts w:hint="cs"/>
          <w:rtl/>
        </w:rPr>
      </w:pPr>
    </w:p>
    <w:p w14:paraId="1059C78B" w14:textId="77777777" w:rsidR="00000000" w:rsidRDefault="003B3694">
      <w:pPr>
        <w:pStyle w:val="a"/>
        <w:rPr>
          <w:rtl/>
        </w:rPr>
      </w:pPr>
      <w:bookmarkStart w:id="343" w:name="FS000001056T12_11_2003_15_22_16"/>
      <w:bookmarkStart w:id="344" w:name="_Toc69719382"/>
      <w:bookmarkEnd w:id="343"/>
      <w:r>
        <w:rPr>
          <w:rFonts w:hint="eastAsia"/>
          <w:rtl/>
        </w:rPr>
        <w:t>יעקב</w:t>
      </w:r>
      <w:r>
        <w:rPr>
          <w:rtl/>
        </w:rPr>
        <w:t xml:space="preserve"> מרגי (ש"ס):</w:t>
      </w:r>
      <w:bookmarkEnd w:id="344"/>
    </w:p>
    <w:p w14:paraId="5F48E733" w14:textId="77777777" w:rsidR="00000000" w:rsidRDefault="003B3694">
      <w:pPr>
        <w:pStyle w:val="a0"/>
        <w:rPr>
          <w:rFonts w:hint="cs"/>
          <w:rtl/>
        </w:rPr>
      </w:pPr>
    </w:p>
    <w:p w14:paraId="0ADA8937" w14:textId="77777777" w:rsidR="00000000" w:rsidRDefault="003B3694">
      <w:pPr>
        <w:pStyle w:val="a0"/>
        <w:rPr>
          <w:rFonts w:hint="cs"/>
          <w:rtl/>
        </w:rPr>
      </w:pPr>
      <w:r>
        <w:rPr>
          <w:rFonts w:hint="cs"/>
          <w:rtl/>
        </w:rPr>
        <w:t>אדוני היושב-ראש, חברי חברי הכנסת, המעשה שעשה כאן חבר הכנסת יגאל יאסינוב הוא מעשה נואל ונבזה, ואסביר למה. לא ראינו כאשר הורים מעולי חבר המדינות, בתחילת קליטתם כאן בארץ, אלכוהוליסטים שהתעל</w:t>
      </w:r>
      <w:r>
        <w:rPr>
          <w:rFonts w:hint="cs"/>
          <w:rtl/>
        </w:rPr>
        <w:t xml:space="preserve">לו בילדיהם או לא אלכוהוליסטים שרצחו את תינוקם והתעללו בילדיהם </w:t>
      </w:r>
      <w:r>
        <w:rPr>
          <w:rtl/>
        </w:rPr>
        <w:t>–</w:t>
      </w:r>
      <w:r>
        <w:rPr>
          <w:rFonts w:hint="cs"/>
          <w:rtl/>
        </w:rPr>
        <w:t xml:space="preserve"> לא עמד כאן איש מחברי הכנסת להאשים עדה שלמה ומגזר שלם בהתעללות. מקרה אחד, חריג וספק </w:t>
      </w:r>
      <w:r>
        <w:rPr>
          <w:rtl/>
        </w:rPr>
        <w:t>–</w:t>
      </w:r>
      <w:r>
        <w:rPr>
          <w:rFonts w:hint="cs"/>
          <w:rtl/>
        </w:rPr>
        <w:t xml:space="preserve"> לא ספק אמת, שעדיין לא נחקר, ואנשי שינוי עומדים פה, על במה מכובדת זו, ממשיכים בהסתה פרועה נגד מגזר שלם. </w:t>
      </w:r>
    </w:p>
    <w:p w14:paraId="7CCEB5DA" w14:textId="77777777" w:rsidR="00000000" w:rsidRDefault="003B3694">
      <w:pPr>
        <w:pStyle w:val="a0"/>
        <w:rPr>
          <w:rFonts w:hint="cs"/>
          <w:rtl/>
        </w:rPr>
      </w:pPr>
    </w:p>
    <w:p w14:paraId="21237936" w14:textId="77777777" w:rsidR="00000000" w:rsidRDefault="003B3694">
      <w:pPr>
        <w:pStyle w:val="a0"/>
        <w:rPr>
          <w:rFonts w:hint="cs"/>
          <w:rtl/>
        </w:rPr>
      </w:pPr>
      <w:r>
        <w:rPr>
          <w:rFonts w:hint="cs"/>
          <w:rtl/>
        </w:rPr>
        <w:t>לצ</w:t>
      </w:r>
      <w:r>
        <w:rPr>
          <w:rFonts w:hint="cs"/>
          <w:rtl/>
        </w:rPr>
        <w:t xml:space="preserve">ערי הרב, אנשי שינוי כנראה מתוסכלים, ומסיתים בשיטות שראינו כמותן טרם קום המדינה. נכון להיום, החינוך היחיד שהצליח ביותר הוא החינוך הדתי, אליבא דכל הגורמים, ולא חינוך לנסיעה לגואה ולצריכת סמים. תודה. </w:t>
      </w:r>
    </w:p>
    <w:p w14:paraId="68EDE0C2" w14:textId="77777777" w:rsidR="00000000" w:rsidRDefault="003B3694">
      <w:pPr>
        <w:pStyle w:val="a0"/>
        <w:rPr>
          <w:rFonts w:hint="cs"/>
          <w:rtl/>
        </w:rPr>
      </w:pPr>
    </w:p>
    <w:p w14:paraId="08D47202" w14:textId="77777777" w:rsidR="00000000" w:rsidRDefault="003B3694">
      <w:pPr>
        <w:pStyle w:val="af1"/>
        <w:rPr>
          <w:rtl/>
        </w:rPr>
      </w:pPr>
      <w:r>
        <w:rPr>
          <w:rtl/>
        </w:rPr>
        <w:t>היו"ר אלי בן-מנחם:</w:t>
      </w:r>
    </w:p>
    <w:p w14:paraId="5926700C" w14:textId="77777777" w:rsidR="00000000" w:rsidRDefault="003B3694">
      <w:pPr>
        <w:pStyle w:val="a0"/>
        <w:rPr>
          <w:rtl/>
        </w:rPr>
      </w:pPr>
    </w:p>
    <w:p w14:paraId="32A5547A" w14:textId="77777777" w:rsidR="00000000" w:rsidRDefault="003B3694">
      <w:pPr>
        <w:pStyle w:val="a0"/>
        <w:rPr>
          <w:rFonts w:hint="cs"/>
          <w:rtl/>
        </w:rPr>
      </w:pPr>
      <w:r>
        <w:rPr>
          <w:rFonts w:hint="cs"/>
          <w:rtl/>
        </w:rPr>
        <w:t xml:space="preserve">מה הצעת, חבר הכנסת מרגי? </w:t>
      </w:r>
    </w:p>
    <w:p w14:paraId="0BA6972D" w14:textId="77777777" w:rsidR="00000000" w:rsidRDefault="003B3694">
      <w:pPr>
        <w:pStyle w:val="a0"/>
        <w:rPr>
          <w:rFonts w:hint="cs"/>
          <w:rtl/>
        </w:rPr>
      </w:pPr>
    </w:p>
    <w:p w14:paraId="11025E6F" w14:textId="77777777" w:rsidR="00000000" w:rsidRDefault="003B3694">
      <w:pPr>
        <w:pStyle w:val="-"/>
        <w:rPr>
          <w:rtl/>
        </w:rPr>
      </w:pPr>
      <w:bookmarkStart w:id="345" w:name="FS000001056T12_11_2003_15_25_01C"/>
      <w:bookmarkEnd w:id="345"/>
      <w:r>
        <w:rPr>
          <w:rtl/>
        </w:rPr>
        <w:t xml:space="preserve">יעקב מרגי </w:t>
      </w:r>
      <w:r>
        <w:rPr>
          <w:rtl/>
        </w:rPr>
        <w:t>(ש"ס):</w:t>
      </w:r>
    </w:p>
    <w:p w14:paraId="22ED8DEF" w14:textId="77777777" w:rsidR="00000000" w:rsidRDefault="003B3694">
      <w:pPr>
        <w:pStyle w:val="a0"/>
        <w:rPr>
          <w:rtl/>
        </w:rPr>
      </w:pPr>
    </w:p>
    <w:p w14:paraId="0E6AD9DA" w14:textId="77777777" w:rsidR="00000000" w:rsidRDefault="003B3694">
      <w:pPr>
        <w:pStyle w:val="a0"/>
        <w:rPr>
          <w:rFonts w:hint="cs"/>
          <w:rtl/>
        </w:rPr>
      </w:pPr>
      <w:r>
        <w:rPr>
          <w:rFonts w:hint="cs"/>
          <w:rtl/>
        </w:rPr>
        <w:t>להפסיק להסית - - -</w:t>
      </w:r>
    </w:p>
    <w:p w14:paraId="3434335F" w14:textId="77777777" w:rsidR="00000000" w:rsidRDefault="003B3694">
      <w:pPr>
        <w:pStyle w:val="a0"/>
        <w:rPr>
          <w:rFonts w:hint="cs"/>
          <w:rtl/>
        </w:rPr>
      </w:pPr>
    </w:p>
    <w:p w14:paraId="51A39FAC" w14:textId="77777777" w:rsidR="00000000" w:rsidRDefault="003B3694">
      <w:pPr>
        <w:pStyle w:val="af1"/>
        <w:rPr>
          <w:rtl/>
        </w:rPr>
      </w:pPr>
      <w:r>
        <w:rPr>
          <w:rtl/>
        </w:rPr>
        <w:t>היו"ר אלי בן-מנחם:</w:t>
      </w:r>
    </w:p>
    <w:p w14:paraId="0D31735D" w14:textId="77777777" w:rsidR="00000000" w:rsidRDefault="003B3694">
      <w:pPr>
        <w:pStyle w:val="a0"/>
        <w:rPr>
          <w:rtl/>
        </w:rPr>
      </w:pPr>
    </w:p>
    <w:p w14:paraId="3D235D26" w14:textId="77777777" w:rsidR="00000000" w:rsidRDefault="003B3694">
      <w:pPr>
        <w:pStyle w:val="a0"/>
        <w:rPr>
          <w:rFonts w:hint="cs"/>
          <w:rtl/>
        </w:rPr>
      </w:pPr>
      <w:r>
        <w:rPr>
          <w:rFonts w:hint="cs"/>
          <w:rtl/>
        </w:rPr>
        <w:t>חבר הכנסת יאסינוב. השר הציע להעביר את הנושא לוועדת העבודה והרווחה. מקובל עליך?</w:t>
      </w:r>
    </w:p>
    <w:p w14:paraId="10B954A6" w14:textId="77777777" w:rsidR="00000000" w:rsidRDefault="003B3694">
      <w:pPr>
        <w:pStyle w:val="a0"/>
        <w:rPr>
          <w:rFonts w:hint="cs"/>
          <w:rtl/>
        </w:rPr>
      </w:pPr>
    </w:p>
    <w:p w14:paraId="30F10F9D" w14:textId="77777777" w:rsidR="00000000" w:rsidRDefault="003B3694">
      <w:pPr>
        <w:pStyle w:val="af0"/>
        <w:rPr>
          <w:rtl/>
        </w:rPr>
      </w:pPr>
      <w:r>
        <w:rPr>
          <w:rFonts w:hint="eastAsia"/>
          <w:rtl/>
        </w:rPr>
        <w:t>יגאל</w:t>
      </w:r>
      <w:r>
        <w:rPr>
          <w:rtl/>
        </w:rPr>
        <w:t xml:space="preserve"> יאסינוב (שינוי):</w:t>
      </w:r>
    </w:p>
    <w:p w14:paraId="2AF0D36D" w14:textId="77777777" w:rsidR="00000000" w:rsidRDefault="003B3694">
      <w:pPr>
        <w:pStyle w:val="a0"/>
        <w:rPr>
          <w:rFonts w:hint="cs"/>
          <w:rtl/>
        </w:rPr>
      </w:pPr>
    </w:p>
    <w:p w14:paraId="73EBCAD2" w14:textId="77777777" w:rsidR="00000000" w:rsidRDefault="003B3694">
      <w:pPr>
        <w:pStyle w:val="a0"/>
        <w:rPr>
          <w:rFonts w:hint="cs"/>
          <w:rtl/>
        </w:rPr>
      </w:pPr>
      <w:r>
        <w:rPr>
          <w:rFonts w:hint="cs"/>
          <w:rtl/>
        </w:rPr>
        <w:t xml:space="preserve">כן. </w:t>
      </w:r>
    </w:p>
    <w:p w14:paraId="37D0CC68" w14:textId="77777777" w:rsidR="00000000" w:rsidRDefault="003B3694">
      <w:pPr>
        <w:pStyle w:val="a0"/>
        <w:rPr>
          <w:rFonts w:hint="cs"/>
          <w:rtl/>
        </w:rPr>
      </w:pPr>
    </w:p>
    <w:p w14:paraId="603E7DD5" w14:textId="77777777" w:rsidR="00000000" w:rsidRDefault="003B3694">
      <w:pPr>
        <w:pStyle w:val="af1"/>
        <w:rPr>
          <w:rtl/>
        </w:rPr>
      </w:pPr>
      <w:r>
        <w:rPr>
          <w:rtl/>
        </w:rPr>
        <w:t>היו"ר אלי בן-מנחם:</w:t>
      </w:r>
    </w:p>
    <w:p w14:paraId="586E3C3A" w14:textId="77777777" w:rsidR="00000000" w:rsidRDefault="003B3694">
      <w:pPr>
        <w:pStyle w:val="a0"/>
        <w:rPr>
          <w:rtl/>
        </w:rPr>
      </w:pPr>
    </w:p>
    <w:p w14:paraId="180973D6" w14:textId="77777777" w:rsidR="00000000" w:rsidRDefault="003B3694">
      <w:pPr>
        <w:pStyle w:val="a0"/>
        <w:rPr>
          <w:rFonts w:hint="cs"/>
          <w:rtl/>
        </w:rPr>
      </w:pPr>
      <w:r>
        <w:rPr>
          <w:rFonts w:hint="cs"/>
          <w:rtl/>
        </w:rPr>
        <w:t xml:space="preserve">רבותי, חברי הכנסת, אנחנו עוברים להצבעה. מי שמצביע בעד </w:t>
      </w:r>
      <w:r>
        <w:rPr>
          <w:rtl/>
        </w:rPr>
        <w:t>–</w:t>
      </w:r>
      <w:r>
        <w:rPr>
          <w:rFonts w:hint="cs"/>
          <w:rtl/>
        </w:rPr>
        <w:t xml:space="preserve"> בעד העברת הנושא לוועדת </w:t>
      </w:r>
      <w:r>
        <w:rPr>
          <w:rFonts w:hint="cs"/>
          <w:rtl/>
        </w:rPr>
        <w:t xml:space="preserve">העבודה והרווחה. מי שמצביע נגד - להסיר. </w:t>
      </w:r>
    </w:p>
    <w:p w14:paraId="3DAD8866" w14:textId="77777777" w:rsidR="00000000" w:rsidRDefault="003B3694">
      <w:pPr>
        <w:pStyle w:val="a0"/>
        <w:rPr>
          <w:rFonts w:hint="cs"/>
          <w:rtl/>
        </w:rPr>
      </w:pPr>
    </w:p>
    <w:p w14:paraId="4556789C" w14:textId="77777777" w:rsidR="00000000" w:rsidRDefault="003B3694">
      <w:pPr>
        <w:pStyle w:val="af0"/>
        <w:rPr>
          <w:rtl/>
        </w:rPr>
      </w:pPr>
      <w:r>
        <w:rPr>
          <w:rFonts w:hint="eastAsia"/>
          <w:rtl/>
        </w:rPr>
        <w:t>משה</w:t>
      </w:r>
      <w:r>
        <w:rPr>
          <w:rtl/>
        </w:rPr>
        <w:t xml:space="preserve"> גפני (יהדות התורה):</w:t>
      </w:r>
    </w:p>
    <w:p w14:paraId="215DE46C" w14:textId="77777777" w:rsidR="00000000" w:rsidRDefault="003B3694">
      <w:pPr>
        <w:pStyle w:val="a0"/>
        <w:rPr>
          <w:rFonts w:hint="cs"/>
          <w:rtl/>
        </w:rPr>
      </w:pPr>
    </w:p>
    <w:p w14:paraId="2A10BE5B" w14:textId="77777777" w:rsidR="00000000" w:rsidRDefault="003B3694">
      <w:pPr>
        <w:pStyle w:val="a0"/>
        <w:rPr>
          <w:rFonts w:hint="cs"/>
          <w:rtl/>
        </w:rPr>
      </w:pPr>
      <w:r>
        <w:rPr>
          <w:rFonts w:hint="cs"/>
          <w:rtl/>
        </w:rPr>
        <w:t xml:space="preserve">אני מציע להעביר את זה לוועדה לקידום מעמד האשה. </w:t>
      </w:r>
    </w:p>
    <w:p w14:paraId="5F636899" w14:textId="77777777" w:rsidR="00000000" w:rsidRDefault="003B3694">
      <w:pPr>
        <w:pStyle w:val="a0"/>
        <w:rPr>
          <w:rFonts w:hint="cs"/>
          <w:rtl/>
        </w:rPr>
      </w:pPr>
    </w:p>
    <w:p w14:paraId="03B090A0" w14:textId="77777777" w:rsidR="00000000" w:rsidRDefault="003B3694">
      <w:pPr>
        <w:pStyle w:val="ab"/>
        <w:bidi/>
        <w:rPr>
          <w:rFonts w:hint="cs"/>
          <w:rtl/>
        </w:rPr>
      </w:pPr>
      <w:r>
        <w:rPr>
          <w:rFonts w:hint="cs"/>
          <w:rtl/>
        </w:rPr>
        <w:t>הצבעה מס'  130</w:t>
      </w:r>
    </w:p>
    <w:p w14:paraId="27A8F1D7" w14:textId="77777777" w:rsidR="00000000" w:rsidRDefault="003B3694">
      <w:pPr>
        <w:pStyle w:val="a0"/>
        <w:rPr>
          <w:rFonts w:hint="cs"/>
          <w:rtl/>
        </w:rPr>
      </w:pPr>
    </w:p>
    <w:p w14:paraId="175282ED" w14:textId="77777777" w:rsidR="00000000" w:rsidRDefault="003B3694">
      <w:pPr>
        <w:pStyle w:val="ac"/>
        <w:bidi/>
        <w:rPr>
          <w:rFonts w:hint="cs"/>
          <w:rtl/>
        </w:rPr>
      </w:pPr>
      <w:r>
        <w:rPr>
          <w:rFonts w:hint="cs"/>
          <w:rtl/>
        </w:rPr>
        <w:t xml:space="preserve">בעד ההצעה להעביר את הנושא לוועדה </w:t>
      </w:r>
      <w:r>
        <w:rPr>
          <w:rtl/>
        </w:rPr>
        <w:t>–</w:t>
      </w:r>
      <w:r>
        <w:rPr>
          <w:rFonts w:hint="cs"/>
          <w:rtl/>
        </w:rPr>
        <w:t xml:space="preserve"> 17</w:t>
      </w:r>
    </w:p>
    <w:p w14:paraId="53756BF4" w14:textId="77777777" w:rsidR="00000000" w:rsidRDefault="003B3694">
      <w:pPr>
        <w:pStyle w:val="ac"/>
        <w:bidi/>
        <w:rPr>
          <w:rFonts w:hint="cs"/>
          <w:rtl/>
        </w:rPr>
      </w:pPr>
      <w:r>
        <w:rPr>
          <w:rFonts w:hint="cs"/>
          <w:rtl/>
        </w:rPr>
        <w:t xml:space="preserve">בעד ההצעה שלא לכלול את הנושא בסדר-היום </w:t>
      </w:r>
      <w:r>
        <w:rPr>
          <w:rtl/>
        </w:rPr>
        <w:t>–</w:t>
      </w:r>
      <w:r>
        <w:rPr>
          <w:rFonts w:hint="cs"/>
          <w:rtl/>
        </w:rPr>
        <w:t xml:space="preserve"> 5</w:t>
      </w:r>
    </w:p>
    <w:p w14:paraId="5ABB4FC6" w14:textId="77777777" w:rsidR="00000000" w:rsidRDefault="003B3694">
      <w:pPr>
        <w:pStyle w:val="ac"/>
        <w:bidi/>
        <w:rPr>
          <w:rFonts w:hint="cs"/>
          <w:rtl/>
        </w:rPr>
      </w:pPr>
      <w:r>
        <w:rPr>
          <w:rFonts w:hint="cs"/>
          <w:rtl/>
        </w:rPr>
        <w:t xml:space="preserve">נמנעים </w:t>
      </w:r>
      <w:r>
        <w:rPr>
          <w:rtl/>
        </w:rPr>
        <w:t>–</w:t>
      </w:r>
      <w:r>
        <w:rPr>
          <w:rFonts w:hint="cs"/>
          <w:rtl/>
        </w:rPr>
        <w:t xml:space="preserve"> 1</w:t>
      </w:r>
    </w:p>
    <w:p w14:paraId="5EF03A7E" w14:textId="77777777" w:rsidR="00000000" w:rsidRDefault="003B3694">
      <w:pPr>
        <w:pStyle w:val="ad"/>
        <w:bidi/>
        <w:rPr>
          <w:rFonts w:hint="cs"/>
          <w:rtl/>
        </w:rPr>
      </w:pPr>
      <w:r>
        <w:rPr>
          <w:rFonts w:hint="cs"/>
          <w:rtl/>
        </w:rPr>
        <w:t>ההצעה להעביר את הנושא לוועדה שתקב</w:t>
      </w:r>
      <w:r>
        <w:rPr>
          <w:rFonts w:hint="cs"/>
          <w:rtl/>
        </w:rPr>
        <w:t xml:space="preserve">ע ועדת הכנסת נתקבלה. </w:t>
      </w:r>
    </w:p>
    <w:p w14:paraId="4100CC44" w14:textId="77777777" w:rsidR="00000000" w:rsidRDefault="003B3694">
      <w:pPr>
        <w:pStyle w:val="a0"/>
        <w:rPr>
          <w:rFonts w:hint="cs"/>
          <w:rtl/>
        </w:rPr>
      </w:pPr>
    </w:p>
    <w:p w14:paraId="56A91409" w14:textId="77777777" w:rsidR="00000000" w:rsidRDefault="003B3694">
      <w:pPr>
        <w:pStyle w:val="af1"/>
        <w:rPr>
          <w:rtl/>
        </w:rPr>
      </w:pPr>
      <w:r>
        <w:rPr>
          <w:rtl/>
        </w:rPr>
        <w:t>היו"ר אלי בן-מנחם:</w:t>
      </w:r>
    </w:p>
    <w:p w14:paraId="2F72741D" w14:textId="77777777" w:rsidR="00000000" w:rsidRDefault="003B3694">
      <w:pPr>
        <w:pStyle w:val="a0"/>
        <w:rPr>
          <w:rtl/>
        </w:rPr>
      </w:pPr>
    </w:p>
    <w:p w14:paraId="54DD4404" w14:textId="77777777" w:rsidR="00000000" w:rsidRDefault="003B3694">
      <w:pPr>
        <w:pStyle w:val="a0"/>
        <w:rPr>
          <w:rFonts w:hint="cs"/>
          <w:rtl/>
        </w:rPr>
      </w:pPr>
      <w:r>
        <w:rPr>
          <w:rFonts w:hint="cs"/>
          <w:rtl/>
        </w:rPr>
        <w:t xml:space="preserve">15 חברי כנסת הצביעו בעד, חמישה נגד, אחד נמנע. על כן ההצעה לסדר-היום מס'  1500 בנושא:  התעללות הורים חרדים בילדיהם מפני שלא רצו להיות חרדים, הועברה על-ידי מליאת הכנסת לוועדת  העבודה והרווחה. חבר הכנסת גפני. </w:t>
      </w:r>
    </w:p>
    <w:p w14:paraId="4787323B" w14:textId="77777777" w:rsidR="00000000" w:rsidRDefault="003B3694">
      <w:pPr>
        <w:pStyle w:val="a0"/>
        <w:rPr>
          <w:rFonts w:hint="cs"/>
          <w:rtl/>
        </w:rPr>
      </w:pPr>
    </w:p>
    <w:p w14:paraId="289EE70A" w14:textId="77777777" w:rsidR="00000000" w:rsidRDefault="003B3694">
      <w:pPr>
        <w:pStyle w:val="af0"/>
        <w:rPr>
          <w:rtl/>
        </w:rPr>
      </w:pPr>
      <w:r>
        <w:rPr>
          <w:rFonts w:hint="eastAsia"/>
          <w:rtl/>
        </w:rPr>
        <w:t>משה</w:t>
      </w:r>
      <w:r>
        <w:rPr>
          <w:rtl/>
        </w:rPr>
        <w:t xml:space="preserve"> ג</w:t>
      </w:r>
      <w:r>
        <w:rPr>
          <w:rtl/>
        </w:rPr>
        <w:t>פני (יהדות התורה):</w:t>
      </w:r>
    </w:p>
    <w:p w14:paraId="731229CB" w14:textId="77777777" w:rsidR="00000000" w:rsidRDefault="003B3694">
      <w:pPr>
        <w:pStyle w:val="a0"/>
        <w:rPr>
          <w:rFonts w:hint="cs"/>
          <w:rtl/>
        </w:rPr>
      </w:pPr>
    </w:p>
    <w:p w14:paraId="1ADA55AC" w14:textId="77777777" w:rsidR="00000000" w:rsidRDefault="003B3694">
      <w:pPr>
        <w:pStyle w:val="a0"/>
        <w:rPr>
          <w:rFonts w:hint="cs"/>
          <w:rtl/>
        </w:rPr>
      </w:pPr>
      <w:r>
        <w:rPr>
          <w:rFonts w:hint="cs"/>
          <w:rtl/>
        </w:rPr>
        <w:t xml:space="preserve">ביקשתי לוועדה לקידום מעמד האשה. </w:t>
      </w:r>
    </w:p>
    <w:p w14:paraId="451563F4" w14:textId="77777777" w:rsidR="00000000" w:rsidRDefault="003B3694">
      <w:pPr>
        <w:pStyle w:val="a0"/>
        <w:rPr>
          <w:rFonts w:hint="cs"/>
          <w:rtl/>
        </w:rPr>
      </w:pPr>
    </w:p>
    <w:p w14:paraId="60A85185" w14:textId="77777777" w:rsidR="00000000" w:rsidRDefault="003B3694">
      <w:pPr>
        <w:pStyle w:val="af1"/>
        <w:rPr>
          <w:rtl/>
        </w:rPr>
      </w:pPr>
      <w:r>
        <w:rPr>
          <w:rtl/>
        </w:rPr>
        <w:t>היו"ר אלי בן-מנחם:</w:t>
      </w:r>
    </w:p>
    <w:p w14:paraId="344C38E7" w14:textId="77777777" w:rsidR="00000000" w:rsidRDefault="003B3694">
      <w:pPr>
        <w:pStyle w:val="a0"/>
        <w:rPr>
          <w:rtl/>
        </w:rPr>
      </w:pPr>
    </w:p>
    <w:p w14:paraId="6B2FCABC" w14:textId="77777777" w:rsidR="00000000" w:rsidRDefault="003B3694">
      <w:pPr>
        <w:pStyle w:val="a0"/>
        <w:rPr>
          <w:rFonts w:hint="cs"/>
          <w:rtl/>
        </w:rPr>
      </w:pPr>
      <w:r>
        <w:rPr>
          <w:rFonts w:hint="cs"/>
          <w:rtl/>
        </w:rPr>
        <w:t xml:space="preserve">ועדת הכנסת תכריע לאיזו ועדה. </w:t>
      </w:r>
    </w:p>
    <w:p w14:paraId="23817FD1" w14:textId="77777777" w:rsidR="00000000" w:rsidRDefault="003B3694">
      <w:pPr>
        <w:pStyle w:val="a0"/>
        <w:rPr>
          <w:rFonts w:hint="cs"/>
          <w:rtl/>
        </w:rPr>
      </w:pPr>
    </w:p>
    <w:p w14:paraId="3A112F98" w14:textId="77777777" w:rsidR="00000000" w:rsidRDefault="003B3694">
      <w:pPr>
        <w:pStyle w:val="a0"/>
        <w:rPr>
          <w:rFonts w:hint="cs"/>
          <w:rtl/>
        </w:rPr>
      </w:pPr>
    </w:p>
    <w:p w14:paraId="405BBCAD" w14:textId="77777777" w:rsidR="00000000" w:rsidRDefault="003B3694">
      <w:pPr>
        <w:pStyle w:val="a0"/>
        <w:rPr>
          <w:rFonts w:hint="cs"/>
          <w:rtl/>
        </w:rPr>
      </w:pPr>
    </w:p>
    <w:p w14:paraId="1A620640" w14:textId="77777777" w:rsidR="00000000" w:rsidRDefault="003B3694">
      <w:pPr>
        <w:pStyle w:val="a0"/>
        <w:rPr>
          <w:rFonts w:hint="cs"/>
          <w:rtl/>
        </w:rPr>
      </w:pPr>
    </w:p>
    <w:p w14:paraId="3D969114" w14:textId="77777777" w:rsidR="00000000" w:rsidRDefault="003B3694">
      <w:pPr>
        <w:pStyle w:val="a2"/>
        <w:rPr>
          <w:rFonts w:hint="cs"/>
          <w:rtl/>
        </w:rPr>
      </w:pPr>
      <w:bookmarkStart w:id="346" w:name="_Toc69719383"/>
      <w:r>
        <w:rPr>
          <w:rFonts w:hint="cs"/>
          <w:rtl/>
        </w:rPr>
        <w:t>הצעה לסדר-היום</w:t>
      </w:r>
      <w:bookmarkEnd w:id="346"/>
    </w:p>
    <w:p w14:paraId="54487F36" w14:textId="77777777" w:rsidR="00000000" w:rsidRDefault="003B3694">
      <w:pPr>
        <w:pStyle w:val="a2"/>
        <w:rPr>
          <w:rtl/>
        </w:rPr>
      </w:pPr>
      <w:bookmarkStart w:id="347" w:name="CS16893FI0016893T12_11_2003_15_34_35"/>
      <w:bookmarkStart w:id="348" w:name="_Toc69719384"/>
      <w:bookmarkEnd w:id="347"/>
      <w:r>
        <w:rPr>
          <w:rtl/>
        </w:rPr>
        <w:t>המשבר בקרנות הפנסיה</w:t>
      </w:r>
      <w:bookmarkEnd w:id="348"/>
    </w:p>
    <w:p w14:paraId="7C451760" w14:textId="77777777" w:rsidR="00000000" w:rsidRDefault="003B3694">
      <w:pPr>
        <w:pStyle w:val="-0"/>
        <w:rPr>
          <w:rFonts w:hint="cs"/>
          <w:rtl/>
        </w:rPr>
      </w:pPr>
    </w:p>
    <w:p w14:paraId="019EB923" w14:textId="77777777" w:rsidR="00000000" w:rsidRDefault="003B3694">
      <w:pPr>
        <w:pStyle w:val="af1"/>
        <w:rPr>
          <w:rtl/>
        </w:rPr>
      </w:pPr>
      <w:r>
        <w:rPr>
          <w:rtl/>
        </w:rPr>
        <w:t>היו"ר אלי בן-מנחם:</w:t>
      </w:r>
    </w:p>
    <w:p w14:paraId="41311F8C" w14:textId="77777777" w:rsidR="00000000" w:rsidRDefault="003B3694">
      <w:pPr>
        <w:pStyle w:val="a0"/>
        <w:rPr>
          <w:rtl/>
        </w:rPr>
      </w:pPr>
    </w:p>
    <w:p w14:paraId="149421AB" w14:textId="77777777" w:rsidR="00000000" w:rsidRDefault="003B3694">
      <w:pPr>
        <w:pStyle w:val="a0"/>
        <w:rPr>
          <w:rFonts w:hint="cs"/>
          <w:rtl/>
        </w:rPr>
      </w:pPr>
      <w:r>
        <w:rPr>
          <w:rFonts w:hint="cs"/>
          <w:rtl/>
        </w:rPr>
        <w:t>רבותי, אנחנו עוברים להצעה לסדר-היום מס' 1569, בנושא: המשבר בקרנות הפנסיה. אני מבקש מחבר הכנס</w:t>
      </w:r>
      <w:r>
        <w:rPr>
          <w:rFonts w:hint="cs"/>
          <w:rtl/>
        </w:rPr>
        <w:t xml:space="preserve">ת בייגה שוחט לעלות. יש לך עשר דקות, בבקשה. </w:t>
      </w:r>
    </w:p>
    <w:p w14:paraId="11DC59F7" w14:textId="77777777" w:rsidR="00000000" w:rsidRDefault="003B3694">
      <w:pPr>
        <w:pStyle w:val="a0"/>
        <w:rPr>
          <w:rFonts w:hint="cs"/>
          <w:rtl/>
        </w:rPr>
      </w:pPr>
    </w:p>
    <w:p w14:paraId="4D741F16" w14:textId="77777777" w:rsidR="00000000" w:rsidRDefault="003B3694">
      <w:pPr>
        <w:pStyle w:val="af0"/>
        <w:rPr>
          <w:rtl/>
        </w:rPr>
      </w:pPr>
      <w:r>
        <w:rPr>
          <w:rFonts w:hint="eastAsia"/>
          <w:rtl/>
        </w:rPr>
        <w:t>משה</w:t>
      </w:r>
      <w:r>
        <w:rPr>
          <w:rtl/>
        </w:rPr>
        <w:t xml:space="preserve"> גפני (יהדות התורה):</w:t>
      </w:r>
    </w:p>
    <w:p w14:paraId="7AD97E55" w14:textId="77777777" w:rsidR="00000000" w:rsidRDefault="003B3694">
      <w:pPr>
        <w:pStyle w:val="a0"/>
        <w:rPr>
          <w:rFonts w:hint="cs"/>
          <w:rtl/>
        </w:rPr>
      </w:pPr>
    </w:p>
    <w:p w14:paraId="04D07FF0" w14:textId="77777777" w:rsidR="00000000" w:rsidRDefault="003B3694">
      <w:pPr>
        <w:pStyle w:val="a0"/>
        <w:rPr>
          <w:rFonts w:hint="cs"/>
          <w:rtl/>
        </w:rPr>
      </w:pPr>
      <w:r>
        <w:rPr>
          <w:rFonts w:hint="cs"/>
          <w:rtl/>
        </w:rPr>
        <w:t xml:space="preserve">אדוני, בייגה שוחט מעלה את הנושא של קרנות הפנסיה - הצעה רצינית. תראה איזה שטות הם העלו - - - את פניה של הכנסת. </w:t>
      </w:r>
    </w:p>
    <w:p w14:paraId="4DC8D3CF" w14:textId="77777777" w:rsidR="00000000" w:rsidRDefault="003B3694">
      <w:pPr>
        <w:pStyle w:val="a0"/>
        <w:rPr>
          <w:rFonts w:hint="cs"/>
          <w:rtl/>
        </w:rPr>
      </w:pPr>
    </w:p>
    <w:p w14:paraId="2C7279D4" w14:textId="77777777" w:rsidR="00000000" w:rsidRDefault="003B3694">
      <w:pPr>
        <w:pStyle w:val="af0"/>
        <w:rPr>
          <w:rtl/>
        </w:rPr>
      </w:pPr>
      <w:r>
        <w:rPr>
          <w:rFonts w:hint="eastAsia"/>
          <w:rtl/>
        </w:rPr>
        <w:t>שר</w:t>
      </w:r>
      <w:r>
        <w:rPr>
          <w:rtl/>
        </w:rPr>
        <w:t xml:space="preserve"> התשתיות הלאומיות יוסף פריצקי:</w:t>
      </w:r>
    </w:p>
    <w:p w14:paraId="3EB87463" w14:textId="77777777" w:rsidR="00000000" w:rsidRDefault="003B3694">
      <w:pPr>
        <w:pStyle w:val="a0"/>
        <w:rPr>
          <w:rFonts w:hint="cs"/>
          <w:rtl/>
        </w:rPr>
      </w:pPr>
    </w:p>
    <w:p w14:paraId="4555C08C" w14:textId="77777777" w:rsidR="00000000" w:rsidRDefault="003B3694">
      <w:pPr>
        <w:pStyle w:val="a0"/>
        <w:rPr>
          <w:rFonts w:hint="cs"/>
          <w:rtl/>
        </w:rPr>
      </w:pPr>
      <w:r>
        <w:rPr>
          <w:rFonts w:hint="cs"/>
          <w:rtl/>
        </w:rPr>
        <w:t>מעניין אותי לדעת, אם אתה היית הילד המוכה</w:t>
      </w:r>
      <w:r>
        <w:rPr>
          <w:rFonts w:hint="cs"/>
          <w:rtl/>
        </w:rPr>
        <w:t>, אם גם כן היית חושב - - -</w:t>
      </w:r>
    </w:p>
    <w:p w14:paraId="05C898C0" w14:textId="77777777" w:rsidR="00000000" w:rsidRDefault="003B3694">
      <w:pPr>
        <w:pStyle w:val="a0"/>
        <w:rPr>
          <w:rFonts w:hint="cs"/>
          <w:rtl/>
        </w:rPr>
      </w:pPr>
    </w:p>
    <w:p w14:paraId="7B98A1B6" w14:textId="77777777" w:rsidR="00000000" w:rsidRDefault="003B3694">
      <w:pPr>
        <w:pStyle w:val="af0"/>
        <w:rPr>
          <w:rtl/>
        </w:rPr>
      </w:pPr>
      <w:r>
        <w:rPr>
          <w:rFonts w:hint="eastAsia"/>
          <w:rtl/>
        </w:rPr>
        <w:t>משה</w:t>
      </w:r>
      <w:r>
        <w:rPr>
          <w:rtl/>
        </w:rPr>
        <w:t xml:space="preserve"> גפני (יהדות התורה):</w:t>
      </w:r>
    </w:p>
    <w:p w14:paraId="2980CA84" w14:textId="77777777" w:rsidR="00000000" w:rsidRDefault="003B3694">
      <w:pPr>
        <w:pStyle w:val="a0"/>
        <w:rPr>
          <w:rFonts w:hint="cs"/>
          <w:rtl/>
        </w:rPr>
      </w:pPr>
    </w:p>
    <w:p w14:paraId="4CE5E61F" w14:textId="77777777" w:rsidR="00000000" w:rsidRDefault="003B3694">
      <w:pPr>
        <w:pStyle w:val="a0"/>
        <w:rPr>
          <w:rFonts w:hint="cs"/>
          <w:rtl/>
        </w:rPr>
      </w:pPr>
      <w:r>
        <w:rPr>
          <w:rFonts w:hint="cs"/>
          <w:rtl/>
        </w:rPr>
        <w:t xml:space="preserve">תאמין לי, אני מוכה כל הזמן. </w:t>
      </w:r>
    </w:p>
    <w:p w14:paraId="2ABA07A2" w14:textId="77777777" w:rsidR="00000000" w:rsidRDefault="003B3694">
      <w:pPr>
        <w:pStyle w:val="a0"/>
        <w:rPr>
          <w:rFonts w:hint="cs"/>
          <w:rtl/>
        </w:rPr>
      </w:pPr>
    </w:p>
    <w:p w14:paraId="3DC3998F" w14:textId="77777777" w:rsidR="00000000" w:rsidRDefault="003B3694">
      <w:pPr>
        <w:pStyle w:val="af1"/>
        <w:rPr>
          <w:rtl/>
        </w:rPr>
      </w:pPr>
      <w:r>
        <w:rPr>
          <w:rtl/>
        </w:rPr>
        <w:t>היו"ר אלי בן-מנחם:</w:t>
      </w:r>
    </w:p>
    <w:p w14:paraId="13E6D646" w14:textId="77777777" w:rsidR="00000000" w:rsidRDefault="003B3694">
      <w:pPr>
        <w:pStyle w:val="a0"/>
        <w:rPr>
          <w:rtl/>
        </w:rPr>
      </w:pPr>
    </w:p>
    <w:p w14:paraId="19B6EE4F" w14:textId="77777777" w:rsidR="00000000" w:rsidRDefault="003B3694">
      <w:pPr>
        <w:pStyle w:val="a0"/>
        <w:rPr>
          <w:rFonts w:hint="cs"/>
          <w:rtl/>
        </w:rPr>
      </w:pPr>
      <w:r>
        <w:rPr>
          <w:rFonts w:hint="cs"/>
          <w:rtl/>
        </w:rPr>
        <w:t xml:space="preserve">חבר הכנסת גפני. אכלת היום ארוחת צהריים? </w:t>
      </w:r>
    </w:p>
    <w:p w14:paraId="19E10CFE" w14:textId="77777777" w:rsidR="00000000" w:rsidRDefault="003B3694">
      <w:pPr>
        <w:pStyle w:val="a0"/>
        <w:rPr>
          <w:rFonts w:hint="cs"/>
          <w:rtl/>
        </w:rPr>
      </w:pPr>
    </w:p>
    <w:p w14:paraId="69BC19E7" w14:textId="77777777" w:rsidR="00000000" w:rsidRDefault="003B3694">
      <w:pPr>
        <w:pStyle w:val="a"/>
        <w:rPr>
          <w:rFonts w:hint="cs"/>
          <w:rtl/>
        </w:rPr>
      </w:pPr>
      <w:bookmarkStart w:id="349" w:name="FS000000459T12_11_2003_15_36_42C"/>
      <w:bookmarkStart w:id="350" w:name="_Toc69719385"/>
      <w:bookmarkEnd w:id="349"/>
      <w:r>
        <w:rPr>
          <w:rtl/>
        </w:rPr>
        <w:t>אברהם בייגה שוחט (העבודה-מימד):</w:t>
      </w:r>
      <w:bookmarkEnd w:id="350"/>
    </w:p>
    <w:p w14:paraId="703AA482" w14:textId="77777777" w:rsidR="00000000" w:rsidRDefault="003B3694">
      <w:pPr>
        <w:pStyle w:val="a0"/>
        <w:rPr>
          <w:rtl/>
        </w:rPr>
      </w:pPr>
    </w:p>
    <w:p w14:paraId="14C5F728" w14:textId="77777777" w:rsidR="00000000" w:rsidRDefault="003B3694">
      <w:pPr>
        <w:pStyle w:val="a0"/>
        <w:rPr>
          <w:rFonts w:hint="cs"/>
          <w:rtl/>
        </w:rPr>
      </w:pPr>
      <w:r>
        <w:rPr>
          <w:rFonts w:hint="cs"/>
          <w:rtl/>
        </w:rPr>
        <w:t>רבותי, אחד החוקים החמורים ביותר, שעבר בהינף יד, בלי מחשבה, בלי דיון כראוי בווע</w:t>
      </w:r>
      <w:r>
        <w:rPr>
          <w:rFonts w:hint="cs"/>
          <w:rtl/>
        </w:rPr>
        <w:t>דת הכספים ובמליאת הכנסת, שהוא בעל משמעות לגבי למעלה ממיליון וחצי אנשים, הוא החוק של שינוי כללי ההתנהגות בנושא קרנות הפנסיה. החוק הזה עבר במהירות, בלחץ של הממשלה, בלי לקבל את הנתונים, בלי לדעת את ההשפעות, לא ברמה הכוללת, על מסלול הפנסיה במדינת ישראל, ולא בר</w:t>
      </w:r>
      <w:r>
        <w:rPr>
          <w:rFonts w:hint="cs"/>
          <w:rtl/>
        </w:rPr>
        <w:t xml:space="preserve">מה של מידת הפגיעה באנשים, בציבורים רחבים מאוד, אשר הם חוט השדרה של החברה הישראלית. </w:t>
      </w:r>
    </w:p>
    <w:p w14:paraId="09A76A9D" w14:textId="77777777" w:rsidR="00000000" w:rsidRDefault="003B3694">
      <w:pPr>
        <w:pStyle w:val="a0"/>
        <w:rPr>
          <w:rFonts w:hint="cs"/>
          <w:rtl/>
        </w:rPr>
      </w:pPr>
    </w:p>
    <w:p w14:paraId="76B1BB89" w14:textId="77777777" w:rsidR="00000000" w:rsidRDefault="003B3694">
      <w:pPr>
        <w:pStyle w:val="a0"/>
        <w:ind w:firstLine="0"/>
        <w:rPr>
          <w:rFonts w:hint="cs"/>
          <w:rtl/>
        </w:rPr>
      </w:pPr>
      <w:r>
        <w:rPr>
          <w:rFonts w:hint="cs"/>
          <w:rtl/>
        </w:rPr>
        <w:tab/>
        <w:t>החוק הזה  הפר את כל ההתחייבות של הממשלה אחת לאחת, החוק הזה בעצם גמר את נושא הפנסיה במדינת ישראל, שכן מטורף מי שישקיע בקרן פנסיה, כאשר הוא מודע לכך שממשלה יכולה לשנות את כ</w:t>
      </w:r>
      <w:r>
        <w:rPr>
          <w:rFonts w:hint="cs"/>
          <w:rtl/>
        </w:rPr>
        <w:t xml:space="preserve">ללי המשחק. </w:t>
      </w:r>
    </w:p>
    <w:p w14:paraId="1B7460F2" w14:textId="77777777" w:rsidR="00000000" w:rsidRDefault="003B3694">
      <w:pPr>
        <w:pStyle w:val="a0"/>
        <w:ind w:firstLine="0"/>
        <w:rPr>
          <w:rFonts w:hint="cs"/>
          <w:rtl/>
        </w:rPr>
      </w:pPr>
    </w:p>
    <w:p w14:paraId="5AB7E639" w14:textId="77777777" w:rsidR="00000000" w:rsidRDefault="003B3694">
      <w:pPr>
        <w:pStyle w:val="a0"/>
        <w:ind w:firstLine="720"/>
        <w:rPr>
          <w:rFonts w:hint="cs"/>
          <w:rtl/>
        </w:rPr>
      </w:pPr>
      <w:r>
        <w:rPr>
          <w:rFonts w:hint="cs"/>
          <w:rtl/>
        </w:rPr>
        <w:t xml:space="preserve">החוק מלווה בדיסאינפורמציה ובמסע שקרי של שר האוצר, כפי שרק הוא יודע לעשות במדינת ישראל, ואין שני לו ואין דומה לו בעניין הזה. מערכת שקרים, דיסאינפורמציה, הצגת העניין בצורה לא נכונה - כל זה מלווה את החוק הזה. </w:t>
      </w:r>
    </w:p>
    <w:p w14:paraId="5C080F64" w14:textId="77777777" w:rsidR="00000000" w:rsidRDefault="003B3694">
      <w:pPr>
        <w:pStyle w:val="a0"/>
        <w:ind w:firstLine="0"/>
        <w:rPr>
          <w:rFonts w:hint="cs"/>
          <w:rtl/>
        </w:rPr>
      </w:pPr>
    </w:p>
    <w:p w14:paraId="3C4364BE" w14:textId="77777777" w:rsidR="00000000" w:rsidRDefault="003B3694">
      <w:pPr>
        <w:pStyle w:val="a0"/>
        <w:ind w:firstLine="720"/>
        <w:rPr>
          <w:rFonts w:hint="cs"/>
          <w:rtl/>
        </w:rPr>
      </w:pPr>
      <w:r>
        <w:rPr>
          <w:rFonts w:hint="cs"/>
          <w:rtl/>
        </w:rPr>
        <w:t>לא היה זה נורא אילו היה זה חוק קטן,</w:t>
      </w:r>
      <w:r>
        <w:rPr>
          <w:rFonts w:hint="cs"/>
          <w:rtl/>
        </w:rPr>
        <w:t xml:space="preserve"> שיכול להסתיים בתוך שנה-שנתיים, עם העלאה או הורדה בשכר. זה חוק שיש לו משמעות לעשרות שנים, ובגלל חשיבותו אני רוצה לומר כמה מלים במהירות על ההיסטוריה שלו, איך הגענו לאן שהגענו והיכן אנו נמצאים.</w:t>
      </w:r>
    </w:p>
    <w:p w14:paraId="007C98B5" w14:textId="77777777" w:rsidR="00000000" w:rsidRDefault="003B3694">
      <w:pPr>
        <w:pStyle w:val="a0"/>
        <w:ind w:firstLine="720"/>
        <w:rPr>
          <w:rFonts w:hint="cs"/>
          <w:rtl/>
        </w:rPr>
      </w:pPr>
    </w:p>
    <w:p w14:paraId="46FAF666" w14:textId="77777777" w:rsidR="00000000" w:rsidRDefault="003B3694">
      <w:pPr>
        <w:pStyle w:val="a0"/>
        <w:ind w:firstLine="720"/>
        <w:rPr>
          <w:rFonts w:hint="cs"/>
          <w:rtl/>
        </w:rPr>
      </w:pPr>
      <w:r>
        <w:rPr>
          <w:rFonts w:hint="cs"/>
          <w:rtl/>
        </w:rPr>
        <w:t>במדינת ישראל היו שלושה מסלולי פנסיה עיקריים: פנסיה תקציבית, שנה</w:t>
      </w:r>
      <w:r>
        <w:rPr>
          <w:rFonts w:hint="cs"/>
          <w:rtl/>
        </w:rPr>
        <w:t>נו ממנה עובדי מדינה, חברי כנסת, עובדי עיריות, עובדי האוניברסיטאות, עובדי מערכת הביטחון. הפנסיה התקציבית צברה גירעון אקטוארי של 250 מיליארד שקל.</w:t>
      </w:r>
    </w:p>
    <w:p w14:paraId="24CB8C10" w14:textId="77777777" w:rsidR="00000000" w:rsidRDefault="003B3694">
      <w:pPr>
        <w:pStyle w:val="a0"/>
        <w:ind w:firstLine="0"/>
        <w:rPr>
          <w:rFonts w:hint="cs"/>
          <w:rtl/>
        </w:rPr>
      </w:pPr>
    </w:p>
    <w:p w14:paraId="2FC8FB0F" w14:textId="77777777" w:rsidR="00000000" w:rsidRDefault="003B3694">
      <w:pPr>
        <w:pStyle w:val="af0"/>
        <w:rPr>
          <w:rtl/>
        </w:rPr>
      </w:pPr>
      <w:r>
        <w:rPr>
          <w:rFonts w:hint="eastAsia"/>
          <w:rtl/>
        </w:rPr>
        <w:t>דוד</w:t>
      </w:r>
      <w:r>
        <w:rPr>
          <w:rtl/>
        </w:rPr>
        <w:t xml:space="preserve"> טל (עם אחד):</w:t>
      </w:r>
    </w:p>
    <w:p w14:paraId="4C543F99" w14:textId="77777777" w:rsidR="00000000" w:rsidRDefault="003B3694">
      <w:pPr>
        <w:pStyle w:val="a0"/>
        <w:rPr>
          <w:rFonts w:hint="cs"/>
          <w:rtl/>
        </w:rPr>
      </w:pPr>
    </w:p>
    <w:p w14:paraId="57189F8E" w14:textId="77777777" w:rsidR="00000000" w:rsidRDefault="003B3694">
      <w:pPr>
        <w:pStyle w:val="a0"/>
        <w:rPr>
          <w:rFonts w:hint="cs"/>
          <w:rtl/>
        </w:rPr>
      </w:pPr>
      <w:r>
        <w:rPr>
          <w:rFonts w:hint="cs"/>
          <w:rtl/>
        </w:rPr>
        <w:t>500 מיליארד שקל.</w:t>
      </w:r>
    </w:p>
    <w:p w14:paraId="66ADF5A8" w14:textId="77777777" w:rsidR="00000000" w:rsidRDefault="003B3694">
      <w:pPr>
        <w:pStyle w:val="-"/>
        <w:rPr>
          <w:rFonts w:hint="cs"/>
          <w:rtl/>
        </w:rPr>
      </w:pPr>
      <w:bookmarkStart w:id="351" w:name="FS000000459T12_11_2003_15_15_04C"/>
      <w:bookmarkEnd w:id="351"/>
    </w:p>
    <w:p w14:paraId="3AB61D86" w14:textId="77777777" w:rsidR="00000000" w:rsidRDefault="003B3694">
      <w:pPr>
        <w:pStyle w:val="-"/>
        <w:rPr>
          <w:rtl/>
        </w:rPr>
      </w:pPr>
      <w:r>
        <w:rPr>
          <w:rtl/>
        </w:rPr>
        <w:t>אברהם בייגה שוחט (העבודה-מימד):</w:t>
      </w:r>
    </w:p>
    <w:p w14:paraId="7797824E" w14:textId="77777777" w:rsidR="00000000" w:rsidRDefault="003B3694">
      <w:pPr>
        <w:pStyle w:val="a0"/>
        <w:rPr>
          <w:rtl/>
        </w:rPr>
      </w:pPr>
    </w:p>
    <w:p w14:paraId="0A6EE85E" w14:textId="77777777" w:rsidR="00000000" w:rsidRDefault="003B3694">
      <w:pPr>
        <w:pStyle w:val="a0"/>
        <w:rPr>
          <w:rFonts w:hint="cs"/>
          <w:rtl/>
        </w:rPr>
      </w:pPr>
      <w:r>
        <w:rPr>
          <w:rFonts w:hint="cs"/>
          <w:rtl/>
        </w:rPr>
        <w:t>אני מבקש, אל תפריע לי. 250 מיליארד שקל, אש</w:t>
      </w:r>
      <w:r>
        <w:rPr>
          <w:rFonts w:hint="cs"/>
          <w:rtl/>
        </w:rPr>
        <w:t>ר צריכים להיות משולמים במשך כמה עשרות שנים. לא מדובר בחשבון של היום, אלא בנטל התקציב במשך השנים, זה הנפח.</w:t>
      </w:r>
    </w:p>
    <w:p w14:paraId="5BD525B4" w14:textId="77777777" w:rsidR="00000000" w:rsidRDefault="003B3694">
      <w:pPr>
        <w:pStyle w:val="a0"/>
        <w:rPr>
          <w:rFonts w:hint="cs"/>
          <w:rtl/>
        </w:rPr>
      </w:pPr>
    </w:p>
    <w:p w14:paraId="1B145624" w14:textId="77777777" w:rsidR="00000000" w:rsidRDefault="003B3694">
      <w:pPr>
        <w:pStyle w:val="a0"/>
        <w:rPr>
          <w:rFonts w:hint="cs"/>
          <w:rtl/>
        </w:rPr>
      </w:pPr>
      <w:r>
        <w:rPr>
          <w:rFonts w:hint="cs"/>
          <w:rtl/>
        </w:rPr>
        <w:t>המסלול השני הוא מסלול אישי: ביטוח מנהלים, חברות ביטוח. זה עסק בין המבוטח לבין החברה שאליה הוא הלך.</w:t>
      </w:r>
    </w:p>
    <w:p w14:paraId="76395E32" w14:textId="77777777" w:rsidR="00000000" w:rsidRDefault="003B3694">
      <w:pPr>
        <w:pStyle w:val="a0"/>
        <w:rPr>
          <w:rFonts w:hint="cs"/>
          <w:rtl/>
        </w:rPr>
      </w:pPr>
    </w:p>
    <w:p w14:paraId="11DF8A12" w14:textId="77777777" w:rsidR="00000000" w:rsidRDefault="003B3694">
      <w:pPr>
        <w:pStyle w:val="a0"/>
        <w:rPr>
          <w:rFonts w:hint="cs"/>
          <w:rtl/>
        </w:rPr>
      </w:pPr>
      <w:r>
        <w:rPr>
          <w:rFonts w:hint="cs"/>
          <w:rtl/>
        </w:rPr>
        <w:t xml:space="preserve">המסלול השלישי הוא קרנות הפנסיה. ברובן המכריע היו </w:t>
      </w:r>
      <w:r>
        <w:rPr>
          <w:rFonts w:hint="cs"/>
          <w:rtl/>
        </w:rPr>
        <w:t>אלה קרנות הפנסיה של ההסתדרות, שם היו רוב המבוטחים. בחודש מרס 1995, אחרי שהתברר שיש שם גירעון אקטוארי גדול, החליטה הממשלה על-פי הצעתי - זו היתה עוד ממשלת רבין - לעשות מהלך חשוב מאין כמוהו: להוריד מסך ברזל, לסגור את הקרנות הישנות בפני מצטרפים חדשים, ולפתוח ק</w:t>
      </w:r>
      <w:r>
        <w:rPr>
          <w:rFonts w:hint="cs"/>
          <w:rtl/>
        </w:rPr>
        <w:t>רנות חדשות שבהן לא יכול להיווצר גירעון, שכן הן פועלות על בסיס אקטוארי. זאת אומרת, מה שהקרן מייצרת, זה מה שיהיה לעמית. הממשלה פתחה במהלך הזה את השוק לתחרות. במקום לתת איגרות חוב ב-95% מן ההיקף, כפי שהיה בקרנות הישנות, ב-5.5% ריבית, היא עושה זאת ב-5% ריבית ר</w:t>
      </w:r>
      <w:r>
        <w:rPr>
          <w:rFonts w:hint="cs"/>
          <w:rtl/>
        </w:rPr>
        <w:t xml:space="preserve">ק על 70% מהכסף. לא יכול להיווצר גירעון, משום שהעמית מקבל את מה שהקרן מייצרת. בקרנות החדשות האלה יש היום, אחרי שמונה שנים, 800,000 חוסכים. </w:t>
      </w:r>
    </w:p>
    <w:p w14:paraId="47C08937" w14:textId="77777777" w:rsidR="00000000" w:rsidRDefault="003B3694">
      <w:pPr>
        <w:pStyle w:val="a0"/>
        <w:rPr>
          <w:rFonts w:hint="cs"/>
          <w:rtl/>
        </w:rPr>
      </w:pPr>
    </w:p>
    <w:p w14:paraId="405CD10E" w14:textId="77777777" w:rsidR="00000000" w:rsidRDefault="003B3694">
      <w:pPr>
        <w:pStyle w:val="a0"/>
        <w:rPr>
          <w:rFonts w:hint="cs"/>
          <w:rtl/>
        </w:rPr>
      </w:pPr>
      <w:r>
        <w:rPr>
          <w:rFonts w:hint="cs"/>
          <w:rtl/>
        </w:rPr>
        <w:t>לגבי הקרנות הישנות, אני אומר זאת כאן במלוא האחריות, שהסיפורים של ביבי נתניהו כאילו הוא בא להציל את המבוטחים, הם רמאו</w:t>
      </w:r>
      <w:r>
        <w:rPr>
          <w:rFonts w:hint="cs"/>
          <w:rtl/>
        </w:rPr>
        <w:t>ת, אחיזת עיניים ואי-אמת. ממשלת ישראל התחייבה בהחלטת ממשלה כלפי המבוטחים בקרנות האלה, כי בתמורה לסגירת הקרנות היא תיתן רשת ביטחון למבוטחים. נכון, צריך היה לעשות כמה דברים: קבעו שהגג יהיה 2% של תוספת שכר, קבעו שאם היו דברים בלתי חוקיים, כלומר דברים שהממונה ע</w:t>
      </w:r>
      <w:r>
        <w:rPr>
          <w:rFonts w:hint="cs"/>
          <w:rtl/>
        </w:rPr>
        <w:t>ל שוק ההון לא אישר, יתקנו אותם, דיברו על התייעלות במערכת, אבל בעיקרון, בלבו של עניין, הממשלה התחייבה.</w:t>
      </w:r>
    </w:p>
    <w:p w14:paraId="43CCEA44" w14:textId="77777777" w:rsidR="00000000" w:rsidRDefault="003B3694">
      <w:pPr>
        <w:pStyle w:val="a0"/>
        <w:rPr>
          <w:rFonts w:hint="cs"/>
          <w:rtl/>
        </w:rPr>
      </w:pPr>
    </w:p>
    <w:p w14:paraId="274406ED" w14:textId="77777777" w:rsidR="00000000" w:rsidRDefault="003B3694">
      <w:pPr>
        <w:pStyle w:val="a0"/>
        <w:rPr>
          <w:rFonts w:hint="cs"/>
          <w:rtl/>
        </w:rPr>
      </w:pPr>
      <w:r>
        <w:rPr>
          <w:rFonts w:hint="cs"/>
          <w:rtl/>
        </w:rPr>
        <w:t>לכן, כאשר בא שר האוצר, עומד נוכח האומה ואומר: רבותי, הם גנבו את הכסף, ואילו אני באתי והצלתי, שפכתי פנימה כסף, פעם ראשונה אתם יכולים להיות שקטים - שר האוצ</w:t>
      </w:r>
      <w:r>
        <w:rPr>
          <w:rFonts w:hint="cs"/>
          <w:rtl/>
        </w:rPr>
        <w:t xml:space="preserve">ר אינו אומר אמת. הוא מאחז עיניים, הוא משטה בנו, והוא חושב שאף אחד לא יקום ויגיד מלה. </w:t>
      </w:r>
    </w:p>
    <w:p w14:paraId="77CA6BDD" w14:textId="77777777" w:rsidR="00000000" w:rsidRDefault="003B3694">
      <w:pPr>
        <w:pStyle w:val="a0"/>
        <w:rPr>
          <w:rFonts w:hint="cs"/>
          <w:rtl/>
        </w:rPr>
      </w:pPr>
    </w:p>
    <w:p w14:paraId="2B98FF36" w14:textId="77777777" w:rsidR="00000000" w:rsidRDefault="003B3694">
      <w:pPr>
        <w:pStyle w:val="a0"/>
        <w:rPr>
          <w:rFonts w:hint="cs"/>
          <w:rtl/>
        </w:rPr>
      </w:pPr>
      <w:r>
        <w:rPr>
          <w:rFonts w:hint="cs"/>
          <w:rtl/>
        </w:rPr>
        <w:t>מה קרה בקרנות, למה נוצר הגירעון: מי שמכיר את ההיסטוריה של קרנות הפנסיה בעולם המערבי יודע שכל קרנות הפנסיה נמצאות במשבר גדול. סיבת המשבר היא הגידול בתוחלת החיים. ככל שתוח</w:t>
      </w:r>
      <w:r>
        <w:rPr>
          <w:rFonts w:hint="cs"/>
          <w:rtl/>
        </w:rPr>
        <w:t>לת החיים יותר גדולה, כך הנטל על קרן הפנסיה מבחינת ההחזרים יותר גדולה. אנשים חיים הרבה יותר שנים לאחר גיל הפרישה, והקרן צריכה לשרת אותם בפנסיה שאינה מוגבלת בזמן. כך בקרנות בצרפת, בגרמניה, באיטליה, בדנמרק ובהולנד. בכל מקום הממשלה התערבה כדי להציל אותן. גם בא</w:t>
      </w:r>
      <w:r>
        <w:rPr>
          <w:rFonts w:hint="cs"/>
          <w:rtl/>
        </w:rPr>
        <w:t>מריקה קרסו קרנות פנסיה, והמעסיקים נכנסו פנימה כדי להציל את העובדים. זו היתה סיבה אחת.</w:t>
      </w:r>
    </w:p>
    <w:p w14:paraId="27839342" w14:textId="77777777" w:rsidR="00000000" w:rsidRDefault="003B3694">
      <w:pPr>
        <w:pStyle w:val="a0"/>
        <w:rPr>
          <w:rFonts w:hint="cs"/>
          <w:rtl/>
        </w:rPr>
      </w:pPr>
    </w:p>
    <w:p w14:paraId="7DB5203E" w14:textId="77777777" w:rsidR="00000000" w:rsidRDefault="003B3694">
      <w:pPr>
        <w:pStyle w:val="a0"/>
        <w:rPr>
          <w:rFonts w:hint="cs"/>
          <w:rtl/>
        </w:rPr>
      </w:pPr>
      <w:r>
        <w:rPr>
          <w:rFonts w:hint="cs"/>
          <w:rtl/>
        </w:rPr>
        <w:t>סיבה שנייה, קרנות הפנסיה האלה שירתו תהליכים בחברה הישראלית: עולה חדש שהיה מגיע, חבר הכנסת דניאל בנלולו, היו לו 40% פנסיה כעבור עשר שנים. זה לא חשבון אקטוארי, אבל ראו בכך</w:t>
      </w:r>
      <w:r>
        <w:rPr>
          <w:rFonts w:hint="cs"/>
          <w:rtl/>
        </w:rPr>
        <w:t xml:space="preserve"> צורך של קליטת העלייה במדינת ישראל. האם באוצר לא ידעו על כך? האם אגף שוק ההון לא ידע על כך? הדברים ברורים לחלוטין. היו גם בעיות בניהול בהיקפים מסוימים, אך שתי הסיבות שמניתי היו העיקריות.</w:t>
      </w:r>
    </w:p>
    <w:p w14:paraId="28A2DF7D" w14:textId="77777777" w:rsidR="00000000" w:rsidRDefault="003B3694">
      <w:pPr>
        <w:pStyle w:val="a0"/>
        <w:rPr>
          <w:rFonts w:hint="cs"/>
          <w:rtl/>
        </w:rPr>
      </w:pPr>
    </w:p>
    <w:p w14:paraId="0B6486B8" w14:textId="77777777" w:rsidR="00000000" w:rsidRDefault="003B3694">
      <w:pPr>
        <w:pStyle w:val="a0"/>
        <w:rPr>
          <w:rFonts w:hint="cs"/>
          <w:rtl/>
        </w:rPr>
      </w:pPr>
      <w:r>
        <w:rPr>
          <w:rFonts w:hint="cs"/>
          <w:rtl/>
        </w:rPr>
        <w:t>למה אנו מגיעים עכשיו: שר האוצר הביא הצעה לכנסת. הכנסת בלי דיון מספיק</w:t>
      </w:r>
      <w:r>
        <w:rPr>
          <w:rFonts w:hint="cs"/>
          <w:rtl/>
        </w:rPr>
        <w:t xml:space="preserve"> ובלי הבנה לקראת מה הולכים, לצערי הרב, אישרה את הצעתו. איך אני יודע, מכיוון שעם פתיחת המושב היה דיון בוועדת הכספים, הופיעו שם אנשים מקרנות הפנסיה, וראיתי שחברי הכנסת שנכחו בדיון הבינו באיזה "ברוך" אנחנו נמצאים.</w:t>
      </w:r>
    </w:p>
    <w:p w14:paraId="2A90FF30" w14:textId="77777777" w:rsidR="00000000" w:rsidRDefault="003B3694">
      <w:pPr>
        <w:pStyle w:val="a0"/>
        <w:rPr>
          <w:rFonts w:hint="cs"/>
          <w:rtl/>
        </w:rPr>
      </w:pPr>
    </w:p>
    <w:p w14:paraId="179A8CB6" w14:textId="77777777" w:rsidR="00000000" w:rsidRDefault="003B3694">
      <w:pPr>
        <w:pStyle w:val="a0"/>
        <w:rPr>
          <w:rFonts w:hint="cs"/>
          <w:rtl/>
        </w:rPr>
      </w:pPr>
      <w:r>
        <w:rPr>
          <w:rFonts w:hint="cs"/>
          <w:rtl/>
        </w:rPr>
        <w:t>כפי שאמרתי, פתחו את הקרנות החדשות והתחייבו כ</w:t>
      </w:r>
      <w:r>
        <w:rPr>
          <w:rFonts w:hint="cs"/>
          <w:rtl/>
        </w:rPr>
        <w:t>לפי המבוטחים כי יקבלו את מה שהקרן תייצר. אין גירעון. בשמונה השנים האחרונות אנשים הלכו לשם. אמרו להם: אם אתם רוצים לקבל את הפנסיה שלכם, התנאים משתנים.</w:t>
      </w:r>
    </w:p>
    <w:p w14:paraId="1F14E568" w14:textId="77777777" w:rsidR="00000000" w:rsidRDefault="003B3694">
      <w:pPr>
        <w:pStyle w:val="a0"/>
        <w:ind w:firstLine="0"/>
        <w:rPr>
          <w:rFonts w:hint="cs"/>
          <w:rtl/>
        </w:rPr>
      </w:pPr>
    </w:p>
    <w:p w14:paraId="7FB17E99" w14:textId="77777777" w:rsidR="00000000" w:rsidRDefault="003B3694">
      <w:pPr>
        <w:pStyle w:val="af0"/>
        <w:rPr>
          <w:rtl/>
        </w:rPr>
      </w:pPr>
      <w:r>
        <w:rPr>
          <w:rFonts w:hint="eastAsia"/>
          <w:rtl/>
        </w:rPr>
        <w:t>עמיר</w:t>
      </w:r>
      <w:r>
        <w:rPr>
          <w:rtl/>
        </w:rPr>
        <w:t xml:space="preserve"> פרץ (עם אחד):</w:t>
      </w:r>
    </w:p>
    <w:p w14:paraId="5752C025" w14:textId="77777777" w:rsidR="00000000" w:rsidRDefault="003B3694">
      <w:pPr>
        <w:pStyle w:val="a0"/>
        <w:rPr>
          <w:rFonts w:hint="cs"/>
          <w:rtl/>
        </w:rPr>
      </w:pPr>
    </w:p>
    <w:p w14:paraId="1CA2425B" w14:textId="77777777" w:rsidR="00000000" w:rsidRDefault="003B3694">
      <w:pPr>
        <w:pStyle w:val="a0"/>
        <w:rPr>
          <w:rFonts w:hint="cs"/>
          <w:rtl/>
        </w:rPr>
      </w:pPr>
      <w:r>
        <w:rPr>
          <w:rFonts w:hint="cs"/>
          <w:rtl/>
        </w:rPr>
        <w:t xml:space="preserve">בייגה, תוסיף ותאמר כי רק בגלל הקמת הקרנות החדשות, הסכמנו למעבר מפנסיה תקציבית לפנסיה </w:t>
      </w:r>
      <w:r>
        <w:rPr>
          <w:rFonts w:hint="cs"/>
          <w:rtl/>
        </w:rPr>
        <w:t>צוברת.</w:t>
      </w:r>
    </w:p>
    <w:p w14:paraId="17D85AA7" w14:textId="77777777" w:rsidR="00000000" w:rsidRDefault="003B3694">
      <w:pPr>
        <w:pStyle w:val="a0"/>
        <w:ind w:firstLine="0"/>
        <w:rPr>
          <w:rFonts w:hint="cs"/>
          <w:rtl/>
        </w:rPr>
      </w:pPr>
    </w:p>
    <w:p w14:paraId="621A77FB" w14:textId="77777777" w:rsidR="00000000" w:rsidRDefault="003B3694">
      <w:pPr>
        <w:pStyle w:val="af0"/>
        <w:rPr>
          <w:rtl/>
        </w:rPr>
      </w:pPr>
      <w:r>
        <w:rPr>
          <w:rFonts w:hint="eastAsia"/>
          <w:rtl/>
        </w:rPr>
        <w:t>חיים</w:t>
      </w:r>
      <w:r>
        <w:rPr>
          <w:rtl/>
        </w:rPr>
        <w:t xml:space="preserve"> כץ (הליכוד):</w:t>
      </w:r>
    </w:p>
    <w:p w14:paraId="2C79C4AE" w14:textId="77777777" w:rsidR="00000000" w:rsidRDefault="003B3694">
      <w:pPr>
        <w:pStyle w:val="a0"/>
        <w:rPr>
          <w:rFonts w:hint="cs"/>
          <w:rtl/>
        </w:rPr>
      </w:pPr>
    </w:p>
    <w:p w14:paraId="567B21A6" w14:textId="77777777" w:rsidR="00000000" w:rsidRDefault="003B3694">
      <w:pPr>
        <w:pStyle w:val="a0"/>
        <w:rPr>
          <w:rFonts w:hint="cs"/>
          <w:rtl/>
        </w:rPr>
      </w:pPr>
      <w:r>
        <w:rPr>
          <w:rFonts w:hint="cs"/>
          <w:rtl/>
        </w:rPr>
        <w:t>- - -</w:t>
      </w:r>
    </w:p>
    <w:p w14:paraId="4CC6C05C" w14:textId="77777777" w:rsidR="00000000" w:rsidRDefault="003B3694">
      <w:pPr>
        <w:pStyle w:val="a0"/>
        <w:ind w:firstLine="0"/>
        <w:rPr>
          <w:rFonts w:hint="cs"/>
          <w:rtl/>
        </w:rPr>
      </w:pPr>
    </w:p>
    <w:p w14:paraId="7FCE6834" w14:textId="77777777" w:rsidR="00000000" w:rsidRDefault="003B3694">
      <w:pPr>
        <w:pStyle w:val="-"/>
        <w:rPr>
          <w:rtl/>
        </w:rPr>
      </w:pPr>
      <w:bookmarkStart w:id="352" w:name="FS000000459T12_11_2003_15_28_22C"/>
      <w:bookmarkEnd w:id="352"/>
      <w:r>
        <w:rPr>
          <w:rtl/>
        </w:rPr>
        <w:t>אברהם בייגה שוחט (העבודה-מימד):</w:t>
      </w:r>
    </w:p>
    <w:p w14:paraId="2C808A7A" w14:textId="77777777" w:rsidR="00000000" w:rsidRDefault="003B3694">
      <w:pPr>
        <w:pStyle w:val="a0"/>
        <w:rPr>
          <w:rtl/>
        </w:rPr>
      </w:pPr>
    </w:p>
    <w:p w14:paraId="5A4D4043" w14:textId="77777777" w:rsidR="00000000" w:rsidRDefault="003B3694">
      <w:pPr>
        <w:pStyle w:val="a0"/>
        <w:rPr>
          <w:rFonts w:hint="cs"/>
          <w:rtl/>
        </w:rPr>
      </w:pPr>
      <w:r>
        <w:rPr>
          <w:rFonts w:hint="cs"/>
          <w:rtl/>
        </w:rPr>
        <w:t>אין ספק, אמרתי שזו היתה הטעיה.</w:t>
      </w:r>
    </w:p>
    <w:p w14:paraId="60A7314A" w14:textId="77777777" w:rsidR="00000000" w:rsidRDefault="003B3694">
      <w:pPr>
        <w:pStyle w:val="a0"/>
        <w:ind w:firstLine="0"/>
        <w:rPr>
          <w:rFonts w:hint="cs"/>
          <w:rtl/>
        </w:rPr>
      </w:pPr>
    </w:p>
    <w:p w14:paraId="091AD3C1" w14:textId="77777777" w:rsidR="00000000" w:rsidRDefault="003B3694">
      <w:pPr>
        <w:pStyle w:val="a0"/>
        <w:ind w:firstLine="0"/>
        <w:rPr>
          <w:rFonts w:hint="cs"/>
          <w:rtl/>
        </w:rPr>
      </w:pPr>
      <w:r>
        <w:rPr>
          <w:rFonts w:hint="cs"/>
          <w:rtl/>
        </w:rPr>
        <w:tab/>
        <w:t>בא יושב-ראש הקרנות החדשות אל ועדת הכספים, אדם שאינו מן ההסתדרות, אלא איש פרטי שעוסק במשך שנים בנושאי ביטוח ופנסיה, ואמר לנו - - -</w:t>
      </w:r>
    </w:p>
    <w:p w14:paraId="653A4DDB" w14:textId="77777777" w:rsidR="00000000" w:rsidRDefault="003B3694">
      <w:pPr>
        <w:pStyle w:val="a0"/>
        <w:ind w:firstLine="0"/>
        <w:rPr>
          <w:rFonts w:hint="cs"/>
          <w:rtl/>
        </w:rPr>
      </w:pPr>
    </w:p>
    <w:p w14:paraId="08C9B3FD" w14:textId="77777777" w:rsidR="00000000" w:rsidRDefault="003B3694">
      <w:pPr>
        <w:pStyle w:val="af1"/>
        <w:rPr>
          <w:rtl/>
        </w:rPr>
      </w:pPr>
      <w:r>
        <w:rPr>
          <w:rtl/>
        </w:rPr>
        <w:t>היו"ר אלי בן-מנחם:</w:t>
      </w:r>
    </w:p>
    <w:p w14:paraId="3D0A93D4" w14:textId="77777777" w:rsidR="00000000" w:rsidRDefault="003B3694">
      <w:pPr>
        <w:pStyle w:val="a0"/>
        <w:rPr>
          <w:rtl/>
        </w:rPr>
      </w:pPr>
    </w:p>
    <w:p w14:paraId="59D5F837" w14:textId="77777777" w:rsidR="00000000" w:rsidRDefault="003B3694">
      <w:pPr>
        <w:pStyle w:val="a0"/>
        <w:rPr>
          <w:rFonts w:hint="cs"/>
          <w:rtl/>
        </w:rPr>
      </w:pPr>
      <w:r>
        <w:rPr>
          <w:rFonts w:hint="cs"/>
          <w:rtl/>
        </w:rPr>
        <w:t>יש לך</w:t>
      </w:r>
      <w:r>
        <w:rPr>
          <w:rFonts w:hint="cs"/>
          <w:rtl/>
        </w:rPr>
        <w:t xml:space="preserve"> עוד דקה.</w:t>
      </w:r>
    </w:p>
    <w:p w14:paraId="00A04BC6" w14:textId="77777777" w:rsidR="00000000" w:rsidRDefault="003B3694">
      <w:pPr>
        <w:pStyle w:val="a0"/>
        <w:ind w:firstLine="0"/>
        <w:rPr>
          <w:rFonts w:hint="cs"/>
          <w:rtl/>
        </w:rPr>
      </w:pPr>
    </w:p>
    <w:p w14:paraId="20878CB9" w14:textId="77777777" w:rsidR="00000000" w:rsidRDefault="003B3694">
      <w:pPr>
        <w:pStyle w:val="af0"/>
        <w:rPr>
          <w:rtl/>
        </w:rPr>
      </w:pPr>
      <w:r>
        <w:rPr>
          <w:rFonts w:hint="eastAsia"/>
          <w:rtl/>
        </w:rPr>
        <w:t>עמיר</w:t>
      </w:r>
      <w:r>
        <w:rPr>
          <w:rtl/>
        </w:rPr>
        <w:t xml:space="preserve"> פרץ (עם אחד):</w:t>
      </w:r>
    </w:p>
    <w:p w14:paraId="0B2E6BFB" w14:textId="77777777" w:rsidR="00000000" w:rsidRDefault="003B3694">
      <w:pPr>
        <w:pStyle w:val="a0"/>
        <w:rPr>
          <w:rFonts w:hint="cs"/>
          <w:rtl/>
        </w:rPr>
      </w:pPr>
    </w:p>
    <w:p w14:paraId="0EF121D7" w14:textId="77777777" w:rsidR="00000000" w:rsidRDefault="003B3694">
      <w:pPr>
        <w:pStyle w:val="a0"/>
        <w:rPr>
          <w:rFonts w:hint="cs"/>
          <w:rtl/>
        </w:rPr>
      </w:pPr>
      <w:r>
        <w:rPr>
          <w:rFonts w:hint="cs"/>
          <w:rtl/>
        </w:rPr>
        <w:t>תן לו עוד דקה על חשבוני.</w:t>
      </w:r>
    </w:p>
    <w:p w14:paraId="53ABDFED" w14:textId="77777777" w:rsidR="00000000" w:rsidRDefault="003B3694">
      <w:pPr>
        <w:pStyle w:val="a0"/>
        <w:ind w:firstLine="0"/>
        <w:rPr>
          <w:rFonts w:hint="cs"/>
          <w:rtl/>
        </w:rPr>
      </w:pPr>
    </w:p>
    <w:p w14:paraId="03BA6CBE" w14:textId="77777777" w:rsidR="00000000" w:rsidRDefault="003B3694">
      <w:pPr>
        <w:pStyle w:val="af0"/>
        <w:rPr>
          <w:rtl/>
        </w:rPr>
      </w:pPr>
      <w:r>
        <w:rPr>
          <w:rFonts w:hint="eastAsia"/>
          <w:rtl/>
        </w:rPr>
        <w:t>דניאל</w:t>
      </w:r>
      <w:r>
        <w:rPr>
          <w:rtl/>
        </w:rPr>
        <w:t xml:space="preserve"> בנלולו (הליכוד):</w:t>
      </w:r>
    </w:p>
    <w:p w14:paraId="21EA6488" w14:textId="77777777" w:rsidR="00000000" w:rsidRDefault="003B3694">
      <w:pPr>
        <w:pStyle w:val="a0"/>
        <w:rPr>
          <w:rFonts w:hint="cs"/>
          <w:rtl/>
        </w:rPr>
      </w:pPr>
    </w:p>
    <w:p w14:paraId="381F6F07" w14:textId="77777777" w:rsidR="00000000" w:rsidRDefault="003B3694">
      <w:pPr>
        <w:pStyle w:val="a0"/>
        <w:rPr>
          <w:rFonts w:hint="cs"/>
          <w:rtl/>
        </w:rPr>
      </w:pPr>
      <w:r>
        <w:rPr>
          <w:rFonts w:hint="cs"/>
          <w:rtl/>
        </w:rPr>
        <w:t>חשוב מאוד לתת לו עוד שתיים-שלוש דקות.</w:t>
      </w:r>
    </w:p>
    <w:p w14:paraId="28F32D2C" w14:textId="77777777" w:rsidR="00000000" w:rsidRDefault="003B3694">
      <w:pPr>
        <w:pStyle w:val="a0"/>
        <w:ind w:firstLine="0"/>
        <w:rPr>
          <w:rFonts w:hint="cs"/>
          <w:rtl/>
        </w:rPr>
      </w:pPr>
    </w:p>
    <w:p w14:paraId="1418AB5B" w14:textId="77777777" w:rsidR="00000000" w:rsidRDefault="003B3694">
      <w:pPr>
        <w:pStyle w:val="-"/>
        <w:rPr>
          <w:rtl/>
        </w:rPr>
      </w:pPr>
      <w:bookmarkStart w:id="353" w:name="FS000000459T12_11_2003_15_30_22C"/>
      <w:bookmarkEnd w:id="353"/>
      <w:r>
        <w:rPr>
          <w:rtl/>
        </w:rPr>
        <w:t>אברהם בייגה שוחט (העבודה-מימד):</w:t>
      </w:r>
    </w:p>
    <w:p w14:paraId="117288A5" w14:textId="77777777" w:rsidR="00000000" w:rsidRDefault="003B3694">
      <w:pPr>
        <w:pStyle w:val="a0"/>
        <w:rPr>
          <w:rtl/>
        </w:rPr>
      </w:pPr>
    </w:p>
    <w:p w14:paraId="71F0D976" w14:textId="77777777" w:rsidR="00000000" w:rsidRDefault="003B3694">
      <w:pPr>
        <w:pStyle w:val="a0"/>
        <w:rPr>
          <w:rFonts w:hint="cs"/>
          <w:rtl/>
        </w:rPr>
      </w:pPr>
      <w:r>
        <w:rPr>
          <w:rFonts w:hint="cs"/>
          <w:rtl/>
        </w:rPr>
        <w:t>והוא אומר לנו, רבותי, ב-1 בינואר אני צריך להודיע לעמיתים שלי שיש להם 20% פחות בפנסיה. למה שבן-אדם במדינ</w:t>
      </w:r>
      <w:r>
        <w:rPr>
          <w:rFonts w:hint="cs"/>
          <w:rtl/>
        </w:rPr>
        <w:t>ת ישראל ילך לחיסכון פנסיוני, כאשר כל פעם יכולה הממשלה לא לקיים את הבטחותיה אלא לשנות את הדברים.</w:t>
      </w:r>
    </w:p>
    <w:p w14:paraId="3FD3748F" w14:textId="77777777" w:rsidR="00000000" w:rsidRDefault="003B3694">
      <w:pPr>
        <w:pStyle w:val="a0"/>
        <w:rPr>
          <w:rFonts w:hint="cs"/>
          <w:rtl/>
        </w:rPr>
      </w:pPr>
    </w:p>
    <w:p w14:paraId="2E2B72FC" w14:textId="77777777" w:rsidR="00000000" w:rsidRDefault="003B3694">
      <w:pPr>
        <w:pStyle w:val="a0"/>
        <w:rPr>
          <w:rFonts w:hint="cs"/>
          <w:rtl/>
        </w:rPr>
      </w:pPr>
      <w:r>
        <w:rPr>
          <w:rFonts w:hint="cs"/>
          <w:rtl/>
        </w:rPr>
        <w:t>ההסתדרות הסכימה לבטל את הפנסיה התקציבית, לאחר דיון ארוך, שנמשך כמה שנים. הוא התחיל בהסכם השכר ב-1993. ההסתדרות הסכימה שאנשים יפנו לקרנות הפנסיה. לוותר על פנסיה</w:t>
      </w:r>
      <w:r>
        <w:rPr>
          <w:rFonts w:hint="cs"/>
          <w:rtl/>
        </w:rPr>
        <w:t xml:space="preserve"> תקציבית מצד ההסתדרות, זה כמו ויתור של ילד על כניסה לחנות גלידה. פחות או יותר אותו דבר, יותר חמור. מה שקרה הוא ששלחו אותם לקרנות האלה, ובאה הממשלה והופכת את התנאים של הקרנות.</w:t>
      </w:r>
    </w:p>
    <w:p w14:paraId="53E6E9A3" w14:textId="77777777" w:rsidR="00000000" w:rsidRDefault="003B3694">
      <w:pPr>
        <w:pStyle w:val="a0"/>
        <w:rPr>
          <w:rFonts w:hint="cs"/>
          <w:rtl/>
        </w:rPr>
      </w:pPr>
    </w:p>
    <w:p w14:paraId="5C9E05FA" w14:textId="77777777" w:rsidR="00000000" w:rsidRDefault="003B3694">
      <w:pPr>
        <w:pStyle w:val="a0"/>
        <w:rPr>
          <w:rFonts w:hint="cs"/>
          <w:rtl/>
        </w:rPr>
      </w:pPr>
      <w:r>
        <w:rPr>
          <w:rFonts w:hint="cs"/>
          <w:rtl/>
        </w:rPr>
        <w:t>אני אומר לכם, רבותי, שזה מודל אחד. בקרנות הישנות יש אנשים בני 40 בערך שעובדים 15</w:t>
      </w:r>
      <w:r>
        <w:rPr>
          <w:rFonts w:hint="cs"/>
          <w:rtl/>
        </w:rPr>
        <w:t xml:space="preserve"> שנים. דרך אגב, חברת הכנסת רוחמה אברהם, מי מבוטח בקרנות האלה? הרזים, שביבי מדבר עליהם. אלה שסוחבים על גבם את השירות הציבורי. זה עובד בתעשייה, זה עובד בבניין, זה עובד בחקלאות, זה עובד בתיירות.</w:t>
      </w:r>
    </w:p>
    <w:p w14:paraId="35583A03" w14:textId="77777777" w:rsidR="00000000" w:rsidRDefault="003B3694">
      <w:pPr>
        <w:pStyle w:val="a0"/>
        <w:rPr>
          <w:rFonts w:hint="cs"/>
          <w:rtl/>
        </w:rPr>
      </w:pPr>
    </w:p>
    <w:p w14:paraId="14B6580A" w14:textId="77777777" w:rsidR="00000000" w:rsidRDefault="003B3694">
      <w:pPr>
        <w:pStyle w:val="af0"/>
        <w:rPr>
          <w:rtl/>
        </w:rPr>
      </w:pPr>
      <w:r>
        <w:rPr>
          <w:rFonts w:hint="eastAsia"/>
          <w:rtl/>
        </w:rPr>
        <w:t>רוחמה</w:t>
      </w:r>
      <w:r>
        <w:rPr>
          <w:rtl/>
        </w:rPr>
        <w:t xml:space="preserve"> אברהם (הליכוד):</w:t>
      </w:r>
    </w:p>
    <w:p w14:paraId="325C2E08" w14:textId="77777777" w:rsidR="00000000" w:rsidRDefault="003B3694">
      <w:pPr>
        <w:pStyle w:val="a0"/>
        <w:rPr>
          <w:rFonts w:hint="cs"/>
          <w:rtl/>
        </w:rPr>
      </w:pPr>
    </w:p>
    <w:p w14:paraId="155EBDCE" w14:textId="77777777" w:rsidR="00000000" w:rsidRDefault="003B3694">
      <w:pPr>
        <w:pStyle w:val="a0"/>
        <w:rPr>
          <w:rFonts w:hint="cs"/>
          <w:rtl/>
        </w:rPr>
      </w:pPr>
      <w:r>
        <w:rPr>
          <w:rFonts w:hint="cs"/>
          <w:rtl/>
        </w:rPr>
        <w:t>אלה אנשים שעדיין לא רזו, ואולי אפילו השמ</w:t>
      </w:r>
      <w:r>
        <w:rPr>
          <w:rFonts w:hint="cs"/>
          <w:rtl/>
        </w:rPr>
        <w:t>ינו.</w:t>
      </w:r>
    </w:p>
    <w:p w14:paraId="6EA43397" w14:textId="77777777" w:rsidR="00000000" w:rsidRDefault="003B3694">
      <w:pPr>
        <w:pStyle w:val="a0"/>
        <w:ind w:firstLine="0"/>
        <w:rPr>
          <w:rFonts w:hint="cs"/>
          <w:rtl/>
        </w:rPr>
      </w:pPr>
    </w:p>
    <w:p w14:paraId="2C5C2B0E" w14:textId="77777777" w:rsidR="00000000" w:rsidRDefault="003B3694">
      <w:pPr>
        <w:pStyle w:val="-"/>
        <w:rPr>
          <w:rtl/>
        </w:rPr>
      </w:pPr>
      <w:bookmarkStart w:id="354" w:name="FS000000459T12_11_2003_15_34_42C"/>
      <w:bookmarkEnd w:id="354"/>
      <w:r>
        <w:rPr>
          <w:rtl/>
        </w:rPr>
        <w:t>אברהם בייגה שוחט (העבודה-מימד):</w:t>
      </w:r>
    </w:p>
    <w:p w14:paraId="66EC9405" w14:textId="77777777" w:rsidR="00000000" w:rsidRDefault="003B3694">
      <w:pPr>
        <w:pStyle w:val="a0"/>
        <w:rPr>
          <w:rtl/>
        </w:rPr>
      </w:pPr>
    </w:p>
    <w:p w14:paraId="1CF77F27" w14:textId="77777777" w:rsidR="00000000" w:rsidRDefault="003B3694">
      <w:pPr>
        <w:pStyle w:val="a0"/>
        <w:rPr>
          <w:rFonts w:hint="cs"/>
          <w:rtl/>
        </w:rPr>
      </w:pPr>
      <w:r>
        <w:rPr>
          <w:rFonts w:hint="cs"/>
          <w:rtl/>
        </w:rPr>
        <w:t>אלה האנשים שנמצאים שם. הפנסיה הממוצעת של "מבטחים" היא 3,600 שקל. יש כאלה שאומרים שאנשים בני 40 עלולים לקבל שליש פחות מהפנסיה שלהם. זאת אומרת, אם  הוא חשב שיגיע לגיל 65 עם משכורת של 5,000 שקל, יהיו לו רק 3,000 שקל.</w:t>
      </w:r>
    </w:p>
    <w:p w14:paraId="5DD5ADE5" w14:textId="77777777" w:rsidR="00000000" w:rsidRDefault="003B3694">
      <w:pPr>
        <w:pStyle w:val="a0"/>
        <w:rPr>
          <w:rFonts w:hint="cs"/>
          <w:rtl/>
        </w:rPr>
      </w:pPr>
    </w:p>
    <w:p w14:paraId="697D02E8" w14:textId="77777777" w:rsidR="00000000" w:rsidRDefault="003B3694">
      <w:pPr>
        <w:pStyle w:val="a0"/>
        <w:rPr>
          <w:rFonts w:hint="cs"/>
          <w:rtl/>
        </w:rPr>
      </w:pPr>
      <w:r>
        <w:rPr>
          <w:rFonts w:hint="cs"/>
          <w:rtl/>
        </w:rPr>
        <w:t>אנ</w:t>
      </w:r>
      <w:r>
        <w:rPr>
          <w:rFonts w:hint="cs"/>
          <w:rtl/>
        </w:rPr>
        <w:t xml:space="preserve">י שואל אתכם, האם יש גבול לעניין? למה אדם בן 40 צריך לסחוב על גבו את הגידול בתוחלת החיים של אנשים שנמצאים בעולם שכולו טוב או בפנסיה; למה הוא צריך לסחוב את זה כאשר הוא נמצא שם, מה גם שהרבה פעמים שלחו אותו לשם בצו הרחבה על-ידי ממשלת ישראל דרך שר העבודה. לכן, </w:t>
      </w:r>
      <w:r>
        <w:rPr>
          <w:rFonts w:hint="cs"/>
          <w:rtl/>
        </w:rPr>
        <w:t>אני חושב שמה שקורה בעניין קרנות הפנסיה הוא חמור מאין כמוהו.</w:t>
      </w:r>
    </w:p>
    <w:p w14:paraId="7BE55A84" w14:textId="77777777" w:rsidR="00000000" w:rsidRDefault="003B3694">
      <w:pPr>
        <w:pStyle w:val="a0"/>
        <w:rPr>
          <w:rFonts w:hint="cs"/>
          <w:rtl/>
        </w:rPr>
      </w:pPr>
    </w:p>
    <w:p w14:paraId="28CE6ACC" w14:textId="77777777" w:rsidR="00000000" w:rsidRDefault="003B3694">
      <w:pPr>
        <w:pStyle w:val="a0"/>
        <w:rPr>
          <w:rFonts w:hint="cs"/>
          <w:rtl/>
        </w:rPr>
      </w:pPr>
      <w:r>
        <w:rPr>
          <w:rFonts w:hint="cs"/>
          <w:rtl/>
        </w:rPr>
        <w:t>שני משפטים אחרונים, אדוני היושב-ראש, דפדפתי בחומר שבידי, וזכרתי שב-1984 היתה בעיה במשק הישראלי. חלק מחברי הכנסת לא היו מעורבים בזה, גם אני לא הייתי ברמה הלאומית, אבל היה חוסר אמון כלפי הממשלה בגל</w:t>
      </w:r>
      <w:r>
        <w:rPr>
          <w:rFonts w:hint="cs"/>
          <w:rtl/>
        </w:rPr>
        <w:t xml:space="preserve">ל האינפלציה הגדולה. הוציאו חוק שמגן על הנכסים הפיננסיים של האנשים. הממשלה לא יכולה לגעת אחורה בנכסים שלהם </w:t>
      </w:r>
      <w:r>
        <w:rPr>
          <w:rtl/>
        </w:rPr>
        <w:t>–</w:t>
      </w:r>
      <w:r>
        <w:rPr>
          <w:rFonts w:hint="cs"/>
          <w:rtl/>
        </w:rPr>
        <w:t xml:space="preserve"> בריבית, בפירעון. אבל הממשלה יכולה לקרוע לגזרים את הפנסיה של האנשים. זה לא יותר חשוב מההון של האנשים? זה לא הקיום שלהם? </w:t>
      </w:r>
    </w:p>
    <w:p w14:paraId="11E3DCDE" w14:textId="77777777" w:rsidR="00000000" w:rsidRDefault="003B3694">
      <w:pPr>
        <w:pStyle w:val="a0"/>
        <w:rPr>
          <w:rFonts w:hint="cs"/>
          <w:rtl/>
        </w:rPr>
      </w:pPr>
    </w:p>
    <w:p w14:paraId="6D9CF26F" w14:textId="77777777" w:rsidR="00000000" w:rsidRDefault="003B3694">
      <w:pPr>
        <w:pStyle w:val="a0"/>
        <w:rPr>
          <w:rFonts w:hint="cs"/>
          <w:rtl/>
        </w:rPr>
      </w:pPr>
      <w:r>
        <w:rPr>
          <w:rFonts w:hint="cs"/>
          <w:rtl/>
        </w:rPr>
        <w:t>לכן, אני אומר לכם, רבותי, א</w:t>
      </w:r>
      <w:r>
        <w:rPr>
          <w:rFonts w:hint="cs"/>
          <w:rtl/>
        </w:rPr>
        <w:t xml:space="preserve">נחנו מסתכלים על תמונה שאם מישהו מחברי הכנסת, ולא חשוב באיזו מפלגה הוא, ייקח אותה וילמד אותה, יבין איזו קטסטרופה זאת. </w:t>
      </w:r>
    </w:p>
    <w:p w14:paraId="390D7899" w14:textId="77777777" w:rsidR="00000000" w:rsidRDefault="003B3694">
      <w:pPr>
        <w:pStyle w:val="a0"/>
        <w:rPr>
          <w:rFonts w:hint="cs"/>
          <w:rtl/>
        </w:rPr>
      </w:pPr>
    </w:p>
    <w:p w14:paraId="54D84B31" w14:textId="77777777" w:rsidR="00000000" w:rsidRDefault="003B3694">
      <w:pPr>
        <w:pStyle w:val="a0"/>
        <w:rPr>
          <w:rFonts w:hint="cs"/>
          <w:rtl/>
        </w:rPr>
      </w:pPr>
      <w:r>
        <w:rPr>
          <w:rFonts w:hint="cs"/>
          <w:rtl/>
        </w:rPr>
        <w:t>מה קרה אתמול בלילה? אני בדקתי. אתמול בלילה, מה אמרו אנשי ההסתדרות? בואו נקפיא לשלושה חודשים, לא נבטל את החוק, נקפיא ונדבר. מה, אין לנו בח</w:t>
      </w:r>
      <w:r>
        <w:rPr>
          <w:rFonts w:hint="cs"/>
          <w:rtl/>
        </w:rPr>
        <w:t>וק ההסדרים ארבעה-חמישה חוקים שהכנסת עוצרת אותם, מבטלת אותם או זורקת אותם לארבע שנים? נדבר. העניין חשוב. התשובה של ביבי, של האוצר - לא של ביבי, ביבי באמריקה - התשובה של האוצר היתה תשובה שלילית.</w:t>
      </w:r>
    </w:p>
    <w:p w14:paraId="08C966D4" w14:textId="77777777" w:rsidR="00000000" w:rsidRDefault="003B3694">
      <w:pPr>
        <w:pStyle w:val="a0"/>
        <w:rPr>
          <w:rFonts w:hint="cs"/>
          <w:rtl/>
        </w:rPr>
      </w:pPr>
    </w:p>
    <w:p w14:paraId="317A8631" w14:textId="77777777" w:rsidR="00000000" w:rsidRDefault="003B3694">
      <w:pPr>
        <w:pStyle w:val="a0"/>
        <w:rPr>
          <w:rFonts w:hint="cs"/>
          <w:rtl/>
        </w:rPr>
      </w:pPr>
      <w:r>
        <w:rPr>
          <w:rFonts w:hint="cs"/>
          <w:rtl/>
        </w:rPr>
        <w:t xml:space="preserve">אני אומר לכם, אם תהיה שביתה, האחראי הבלעדי והיחיד לשביתה הזאת </w:t>
      </w:r>
      <w:r>
        <w:rPr>
          <w:rFonts w:hint="cs"/>
          <w:rtl/>
        </w:rPr>
        <w:t xml:space="preserve">הוא ביבי נתניהו, לא אף אחד אחר. </w:t>
      </w:r>
    </w:p>
    <w:p w14:paraId="447AE1F6" w14:textId="77777777" w:rsidR="00000000" w:rsidRDefault="003B3694">
      <w:pPr>
        <w:pStyle w:val="a0"/>
        <w:rPr>
          <w:rFonts w:hint="cs"/>
          <w:rtl/>
        </w:rPr>
      </w:pPr>
    </w:p>
    <w:p w14:paraId="393B843E" w14:textId="77777777" w:rsidR="00000000" w:rsidRDefault="003B3694">
      <w:pPr>
        <w:pStyle w:val="af1"/>
        <w:rPr>
          <w:rtl/>
        </w:rPr>
      </w:pPr>
      <w:r>
        <w:rPr>
          <w:rtl/>
        </w:rPr>
        <w:t>היו"ר אלי בן-מנחם:</w:t>
      </w:r>
    </w:p>
    <w:p w14:paraId="3B4D0B40" w14:textId="77777777" w:rsidR="00000000" w:rsidRDefault="003B3694">
      <w:pPr>
        <w:pStyle w:val="a0"/>
        <w:rPr>
          <w:rtl/>
        </w:rPr>
      </w:pPr>
    </w:p>
    <w:p w14:paraId="15B57018" w14:textId="77777777" w:rsidR="00000000" w:rsidRDefault="003B3694">
      <w:pPr>
        <w:pStyle w:val="a0"/>
        <w:rPr>
          <w:rFonts w:hint="cs"/>
          <w:rtl/>
        </w:rPr>
      </w:pPr>
      <w:r>
        <w:rPr>
          <w:rFonts w:hint="cs"/>
          <w:rtl/>
        </w:rPr>
        <w:t>תודה רבה. מה אתה מציע, חבר הכנסת שוחט?</w:t>
      </w:r>
    </w:p>
    <w:p w14:paraId="6C99F406" w14:textId="77777777" w:rsidR="00000000" w:rsidRDefault="003B3694">
      <w:pPr>
        <w:pStyle w:val="a0"/>
        <w:rPr>
          <w:rFonts w:hint="cs"/>
          <w:rtl/>
        </w:rPr>
      </w:pPr>
    </w:p>
    <w:p w14:paraId="693389EE" w14:textId="77777777" w:rsidR="00000000" w:rsidRDefault="003B3694">
      <w:pPr>
        <w:pStyle w:val="-"/>
        <w:rPr>
          <w:rtl/>
        </w:rPr>
      </w:pPr>
      <w:bookmarkStart w:id="355" w:name="FS000000459T12_11_2003_15_31_05"/>
      <w:bookmarkStart w:id="356" w:name="FS000000459T12_11_2003_15_31_27C"/>
      <w:bookmarkEnd w:id="355"/>
      <w:bookmarkEnd w:id="356"/>
      <w:r>
        <w:rPr>
          <w:rtl/>
        </w:rPr>
        <w:t>אברהם בייגה שוחט (העבודה-מימד):</w:t>
      </w:r>
    </w:p>
    <w:p w14:paraId="793F641F" w14:textId="77777777" w:rsidR="00000000" w:rsidRDefault="003B3694">
      <w:pPr>
        <w:pStyle w:val="a0"/>
        <w:rPr>
          <w:rtl/>
        </w:rPr>
      </w:pPr>
    </w:p>
    <w:p w14:paraId="0FF0F259" w14:textId="77777777" w:rsidR="00000000" w:rsidRDefault="003B3694">
      <w:pPr>
        <w:pStyle w:val="a0"/>
        <w:rPr>
          <w:rFonts w:hint="cs"/>
          <w:rtl/>
        </w:rPr>
      </w:pPr>
      <w:r>
        <w:rPr>
          <w:rFonts w:hint="cs"/>
          <w:rtl/>
        </w:rPr>
        <w:t>אני מציע דיון במליאה.</w:t>
      </w:r>
    </w:p>
    <w:p w14:paraId="298E0831" w14:textId="77777777" w:rsidR="00000000" w:rsidRDefault="003B3694">
      <w:pPr>
        <w:pStyle w:val="a0"/>
        <w:rPr>
          <w:rFonts w:hint="cs"/>
          <w:rtl/>
        </w:rPr>
      </w:pPr>
    </w:p>
    <w:p w14:paraId="48DCFAB2" w14:textId="77777777" w:rsidR="00000000" w:rsidRDefault="003B3694">
      <w:pPr>
        <w:pStyle w:val="af1"/>
        <w:rPr>
          <w:rtl/>
        </w:rPr>
      </w:pPr>
      <w:r>
        <w:rPr>
          <w:rtl/>
        </w:rPr>
        <w:t>היו"ר אלי בן-מנחם:</w:t>
      </w:r>
    </w:p>
    <w:p w14:paraId="608A4FA9" w14:textId="77777777" w:rsidR="00000000" w:rsidRDefault="003B3694">
      <w:pPr>
        <w:pStyle w:val="a0"/>
        <w:rPr>
          <w:rtl/>
        </w:rPr>
      </w:pPr>
    </w:p>
    <w:p w14:paraId="351EEDCC" w14:textId="77777777" w:rsidR="00000000" w:rsidRDefault="003B3694">
      <w:pPr>
        <w:pStyle w:val="a0"/>
        <w:rPr>
          <w:rFonts w:hint="cs"/>
          <w:rtl/>
        </w:rPr>
      </w:pPr>
      <w:r>
        <w:rPr>
          <w:rFonts w:hint="cs"/>
          <w:rtl/>
        </w:rPr>
        <w:t>תודה רבה לחבר הכנסת בייגה שוחט. אין תשובת שר, יש הצעות אחרות. הצעה אחרת לחבר הכנסת חיי</w:t>
      </w:r>
      <w:r>
        <w:rPr>
          <w:rFonts w:hint="cs"/>
          <w:rtl/>
        </w:rPr>
        <w:t>ם כץ, דקה אחת, בבקשה.</w:t>
      </w:r>
    </w:p>
    <w:p w14:paraId="7E95780F" w14:textId="77777777" w:rsidR="00000000" w:rsidRDefault="003B3694">
      <w:pPr>
        <w:pStyle w:val="a0"/>
        <w:rPr>
          <w:rFonts w:hint="cs"/>
          <w:rtl/>
        </w:rPr>
      </w:pPr>
    </w:p>
    <w:p w14:paraId="472BC631" w14:textId="77777777" w:rsidR="00000000" w:rsidRDefault="003B3694">
      <w:pPr>
        <w:pStyle w:val="af0"/>
        <w:rPr>
          <w:rtl/>
        </w:rPr>
      </w:pPr>
      <w:r>
        <w:rPr>
          <w:rFonts w:hint="eastAsia"/>
          <w:rtl/>
        </w:rPr>
        <w:t>משה</w:t>
      </w:r>
      <w:r>
        <w:rPr>
          <w:rtl/>
        </w:rPr>
        <w:t xml:space="preserve"> גפני (יהדות התורה):</w:t>
      </w:r>
    </w:p>
    <w:p w14:paraId="755F319F" w14:textId="77777777" w:rsidR="00000000" w:rsidRDefault="003B3694">
      <w:pPr>
        <w:pStyle w:val="a0"/>
        <w:rPr>
          <w:rFonts w:hint="cs"/>
          <w:rtl/>
        </w:rPr>
      </w:pPr>
    </w:p>
    <w:p w14:paraId="5FFF8936" w14:textId="77777777" w:rsidR="00000000" w:rsidRDefault="003B3694">
      <w:pPr>
        <w:pStyle w:val="a0"/>
        <w:rPr>
          <w:rFonts w:hint="cs"/>
          <w:rtl/>
        </w:rPr>
      </w:pPr>
      <w:r>
        <w:rPr>
          <w:rFonts w:hint="cs"/>
          <w:rtl/>
        </w:rPr>
        <w:t>למה?</w:t>
      </w:r>
    </w:p>
    <w:p w14:paraId="693FBE8C" w14:textId="77777777" w:rsidR="00000000" w:rsidRDefault="003B3694">
      <w:pPr>
        <w:pStyle w:val="a0"/>
        <w:rPr>
          <w:rFonts w:hint="cs"/>
          <w:rtl/>
        </w:rPr>
      </w:pPr>
    </w:p>
    <w:p w14:paraId="4D7DEA35" w14:textId="77777777" w:rsidR="00000000" w:rsidRDefault="003B3694">
      <w:pPr>
        <w:pStyle w:val="af1"/>
        <w:rPr>
          <w:rtl/>
        </w:rPr>
      </w:pPr>
      <w:r>
        <w:rPr>
          <w:rtl/>
        </w:rPr>
        <w:t>היו"ר אלי בן-מנחם:</w:t>
      </w:r>
    </w:p>
    <w:p w14:paraId="728EDBED" w14:textId="77777777" w:rsidR="00000000" w:rsidRDefault="003B3694">
      <w:pPr>
        <w:pStyle w:val="a0"/>
        <w:rPr>
          <w:rtl/>
        </w:rPr>
      </w:pPr>
    </w:p>
    <w:p w14:paraId="6D9809C8" w14:textId="77777777" w:rsidR="00000000" w:rsidRDefault="003B3694">
      <w:pPr>
        <w:pStyle w:val="a0"/>
        <w:rPr>
          <w:rFonts w:hint="cs"/>
          <w:rtl/>
        </w:rPr>
      </w:pPr>
      <w:r>
        <w:rPr>
          <w:rFonts w:hint="cs"/>
          <w:rtl/>
        </w:rPr>
        <w:t xml:space="preserve">השר לא נמצא. מה, אתה רוצה, שאעצור את דיוני הכנסת? </w:t>
      </w:r>
    </w:p>
    <w:p w14:paraId="7CBC3311" w14:textId="77777777" w:rsidR="00000000" w:rsidRDefault="003B3694">
      <w:pPr>
        <w:pStyle w:val="a0"/>
        <w:rPr>
          <w:rFonts w:hint="cs"/>
          <w:rtl/>
        </w:rPr>
      </w:pPr>
    </w:p>
    <w:p w14:paraId="5B00054A" w14:textId="77777777" w:rsidR="00000000" w:rsidRDefault="003B3694">
      <w:pPr>
        <w:pStyle w:val="a"/>
        <w:rPr>
          <w:rtl/>
        </w:rPr>
      </w:pPr>
      <w:bookmarkStart w:id="357" w:name="FS000000556T12_11_2003_15_33_07"/>
      <w:bookmarkStart w:id="358" w:name="_Toc69719386"/>
      <w:bookmarkEnd w:id="357"/>
      <w:r>
        <w:rPr>
          <w:rFonts w:hint="eastAsia"/>
          <w:rtl/>
        </w:rPr>
        <w:t>חיים</w:t>
      </w:r>
      <w:r>
        <w:rPr>
          <w:rtl/>
        </w:rPr>
        <w:t xml:space="preserve"> כץ (הליכוד):</w:t>
      </w:r>
      <w:bookmarkEnd w:id="358"/>
    </w:p>
    <w:p w14:paraId="2AD7DA4D" w14:textId="77777777" w:rsidR="00000000" w:rsidRDefault="003B3694">
      <w:pPr>
        <w:pStyle w:val="a0"/>
        <w:rPr>
          <w:rFonts w:hint="cs"/>
          <w:rtl/>
        </w:rPr>
      </w:pPr>
    </w:p>
    <w:p w14:paraId="35DE7D76" w14:textId="77777777" w:rsidR="00000000" w:rsidRDefault="003B3694">
      <w:pPr>
        <w:pStyle w:val="a0"/>
        <w:rPr>
          <w:rFonts w:hint="cs"/>
          <w:rtl/>
        </w:rPr>
      </w:pPr>
      <w:r>
        <w:rPr>
          <w:rFonts w:hint="cs"/>
          <w:rtl/>
        </w:rPr>
        <w:t xml:space="preserve">אדוני היושב-ראש, חברי הכנסת, כולם מדברים על גירעון, כולם מדברים על משבר קרנות הפנסיה. </w:t>
      </w:r>
    </w:p>
    <w:p w14:paraId="337FE844" w14:textId="77777777" w:rsidR="00000000" w:rsidRDefault="003B3694">
      <w:pPr>
        <w:pStyle w:val="a0"/>
        <w:rPr>
          <w:rFonts w:hint="cs"/>
          <w:rtl/>
        </w:rPr>
      </w:pPr>
    </w:p>
    <w:p w14:paraId="4CFE4EB8" w14:textId="77777777" w:rsidR="00000000" w:rsidRDefault="003B3694">
      <w:pPr>
        <w:pStyle w:val="a0"/>
        <w:rPr>
          <w:rFonts w:hint="cs"/>
          <w:rtl/>
        </w:rPr>
      </w:pPr>
      <w:r>
        <w:rPr>
          <w:rFonts w:hint="cs"/>
          <w:rtl/>
        </w:rPr>
        <w:t>ב-1995, כשהחליטו שסוגרי</w:t>
      </w:r>
      <w:r>
        <w:rPr>
          <w:rFonts w:hint="cs"/>
          <w:rtl/>
        </w:rPr>
        <w:t xml:space="preserve">ם את הקופות הישנות, קבעו שיהיה גירעון, קבעו שלא ייכנסו עמיתים חדשים. ברגע שסוגרים את הקופה וכמות האנשים שיצאו לפנסיה תעלה וכמות המשלמים תרד, יהיה גירעון. על זה שילמה ההסתדרות במעבר מהפנסיה התקציבית לפנסיה צוברת כרשת ביטחון.  </w:t>
      </w:r>
    </w:p>
    <w:p w14:paraId="531ED6C3" w14:textId="77777777" w:rsidR="00000000" w:rsidRDefault="003B3694">
      <w:pPr>
        <w:pStyle w:val="a0"/>
        <w:rPr>
          <w:rFonts w:hint="cs"/>
          <w:rtl/>
        </w:rPr>
      </w:pPr>
    </w:p>
    <w:p w14:paraId="6121E296" w14:textId="77777777" w:rsidR="00000000" w:rsidRDefault="003B3694">
      <w:pPr>
        <w:pStyle w:val="a0"/>
        <w:rPr>
          <w:rFonts w:hint="cs"/>
          <w:rtl/>
        </w:rPr>
      </w:pPr>
      <w:r>
        <w:rPr>
          <w:rFonts w:hint="cs"/>
          <w:rtl/>
        </w:rPr>
        <w:t>גורם נוסף בגירעון, כולנו שוכח</w:t>
      </w:r>
      <w:r>
        <w:rPr>
          <w:rFonts w:hint="cs"/>
          <w:rtl/>
        </w:rPr>
        <w:t xml:space="preserve">ים שאת התנאים לחישוב קובע האוצר. האוצר מכתיב להנהלות הקרנות איך לחשב. הנהלות הקרנות לא יכולות לחשב איך שהן רוצות, ותנאי האוצר מכתיבים גירעון. תראה איזה פלא, פתאום מתברר שהגירעון יורד מ-133 ל-110 </w:t>
      </w:r>
      <w:r>
        <w:rPr>
          <w:rtl/>
        </w:rPr>
        <w:t>–</w:t>
      </w:r>
      <w:r>
        <w:rPr>
          <w:rFonts w:hint="cs"/>
          <w:rtl/>
        </w:rPr>
        <w:t xml:space="preserve"> 21 מיליארד נעלמו. </w:t>
      </w:r>
    </w:p>
    <w:p w14:paraId="6BFE75F9" w14:textId="77777777" w:rsidR="00000000" w:rsidRDefault="003B3694">
      <w:pPr>
        <w:pStyle w:val="a0"/>
        <w:rPr>
          <w:rFonts w:hint="cs"/>
          <w:rtl/>
        </w:rPr>
      </w:pPr>
    </w:p>
    <w:p w14:paraId="1C00B75D" w14:textId="77777777" w:rsidR="00000000" w:rsidRDefault="003B3694">
      <w:pPr>
        <w:pStyle w:val="a0"/>
        <w:rPr>
          <w:rFonts w:hint="cs"/>
          <w:rtl/>
        </w:rPr>
      </w:pPr>
      <w:r>
        <w:rPr>
          <w:rFonts w:hint="cs"/>
          <w:rtl/>
        </w:rPr>
        <w:t>יתירה מזאת, הפקיעו מידם את הסמכות להחלי</w:t>
      </w:r>
      <w:r>
        <w:rPr>
          <w:rFonts w:hint="cs"/>
          <w:rtl/>
        </w:rPr>
        <w:t>ט ונתנו לממונה על שוק ההון לקבוע מה שהוא רוצה. פנסיה היא תוכנית לא לחודש, פנסיה היא תוכנית רב-שנתית. יבוא הממונה על שוק ההון בעוד 20 שנה, ואנחנו לא יודעים מי הוא יהיה, ויקבע שכר דמיוני, זה כתוב בתקנות, ויחליט שהבן-אדם יקבל 20% פנסיה. לאף אחד בבית הזה לא יה</w:t>
      </w:r>
      <w:r>
        <w:rPr>
          <w:rFonts w:hint="cs"/>
          <w:rtl/>
        </w:rPr>
        <w:t xml:space="preserve">יה מה להגיד, ואנחנו מחרישים. הדבר הזה לא יכול להיות.  </w:t>
      </w:r>
    </w:p>
    <w:p w14:paraId="62871F75" w14:textId="77777777" w:rsidR="00000000" w:rsidRDefault="003B3694">
      <w:pPr>
        <w:pStyle w:val="a0"/>
        <w:rPr>
          <w:rFonts w:hint="cs"/>
          <w:rtl/>
        </w:rPr>
      </w:pPr>
    </w:p>
    <w:p w14:paraId="74CEBFF1" w14:textId="77777777" w:rsidR="00000000" w:rsidRDefault="003B3694">
      <w:pPr>
        <w:pStyle w:val="a0"/>
        <w:rPr>
          <w:rFonts w:hint="cs"/>
          <w:rtl/>
        </w:rPr>
      </w:pPr>
      <w:r>
        <w:rPr>
          <w:rFonts w:hint="cs"/>
          <w:rtl/>
        </w:rPr>
        <w:t xml:space="preserve">אי לכך, אני מבקש להעביר את הנושא הזה לדיון מחודש בוועדת הכספים, על כל מה שהיה. </w:t>
      </w:r>
    </w:p>
    <w:p w14:paraId="3AA664BB" w14:textId="77777777" w:rsidR="00000000" w:rsidRDefault="003B3694">
      <w:pPr>
        <w:pStyle w:val="a0"/>
        <w:rPr>
          <w:rFonts w:hint="cs"/>
          <w:rtl/>
        </w:rPr>
      </w:pPr>
    </w:p>
    <w:p w14:paraId="1C732E3B" w14:textId="77777777" w:rsidR="00000000" w:rsidRDefault="003B3694">
      <w:pPr>
        <w:pStyle w:val="af1"/>
        <w:rPr>
          <w:rtl/>
        </w:rPr>
      </w:pPr>
      <w:r>
        <w:rPr>
          <w:rFonts w:hint="eastAsia"/>
          <w:rtl/>
        </w:rPr>
        <w:t>היו</w:t>
      </w:r>
      <w:r>
        <w:rPr>
          <w:rtl/>
        </w:rPr>
        <w:t>"ר אלי בן-מנחם:</w:t>
      </w:r>
    </w:p>
    <w:p w14:paraId="09C14E2D" w14:textId="77777777" w:rsidR="00000000" w:rsidRDefault="003B3694">
      <w:pPr>
        <w:pStyle w:val="a0"/>
        <w:rPr>
          <w:rFonts w:hint="cs"/>
          <w:rtl/>
        </w:rPr>
      </w:pPr>
    </w:p>
    <w:p w14:paraId="57E0C56D" w14:textId="77777777" w:rsidR="00000000" w:rsidRDefault="003B3694">
      <w:pPr>
        <w:pStyle w:val="a0"/>
        <w:rPr>
          <w:rFonts w:hint="cs"/>
          <w:rtl/>
        </w:rPr>
      </w:pPr>
      <w:r>
        <w:rPr>
          <w:rFonts w:hint="cs"/>
          <w:rtl/>
        </w:rPr>
        <w:t>תודה לחבר הכנסת חיים כץ. הצעה אחרת לחבר הכנסת יצחק כהן, דקה אחת, בבקשה.</w:t>
      </w:r>
    </w:p>
    <w:p w14:paraId="6502BF76" w14:textId="77777777" w:rsidR="00000000" w:rsidRDefault="003B3694">
      <w:pPr>
        <w:pStyle w:val="a0"/>
        <w:rPr>
          <w:rFonts w:hint="cs"/>
          <w:rtl/>
        </w:rPr>
      </w:pPr>
    </w:p>
    <w:p w14:paraId="3577FC0B" w14:textId="77777777" w:rsidR="00000000" w:rsidRDefault="003B3694">
      <w:pPr>
        <w:pStyle w:val="a"/>
        <w:rPr>
          <w:rtl/>
        </w:rPr>
      </w:pPr>
      <w:bookmarkStart w:id="359" w:name="FS000000580T12_11_2003_15_41_43"/>
      <w:bookmarkStart w:id="360" w:name="_Toc69719387"/>
      <w:bookmarkEnd w:id="359"/>
      <w:r>
        <w:rPr>
          <w:rFonts w:hint="eastAsia"/>
          <w:rtl/>
        </w:rPr>
        <w:t>יצחק</w:t>
      </w:r>
      <w:r>
        <w:rPr>
          <w:rtl/>
        </w:rPr>
        <w:t xml:space="preserve"> כהן (ש"ס):</w:t>
      </w:r>
      <w:bookmarkEnd w:id="360"/>
    </w:p>
    <w:p w14:paraId="570CF43B" w14:textId="77777777" w:rsidR="00000000" w:rsidRDefault="003B3694">
      <w:pPr>
        <w:pStyle w:val="a0"/>
        <w:rPr>
          <w:rFonts w:hint="cs"/>
          <w:rtl/>
        </w:rPr>
      </w:pPr>
    </w:p>
    <w:p w14:paraId="27026B27" w14:textId="77777777" w:rsidR="00000000" w:rsidRDefault="003B3694">
      <w:pPr>
        <w:pStyle w:val="a0"/>
        <w:rPr>
          <w:rFonts w:hint="cs"/>
          <w:rtl/>
        </w:rPr>
      </w:pPr>
      <w:r>
        <w:rPr>
          <w:rFonts w:hint="cs"/>
          <w:rtl/>
        </w:rPr>
        <w:t>אדוני היו</w:t>
      </w:r>
      <w:r>
        <w:rPr>
          <w:rFonts w:hint="cs"/>
          <w:rtl/>
        </w:rPr>
        <w:t xml:space="preserve">שב-ראש, בעיית קרנות הפנסיה היא בעיה, ונעשתה עבודה גדולה במשך שנתיים, בשיתוף פעולה עם ההסתדרות. זה שיש גירעונות, יש גירעונות. </w:t>
      </w:r>
    </w:p>
    <w:p w14:paraId="22D58A57" w14:textId="77777777" w:rsidR="00000000" w:rsidRDefault="003B3694">
      <w:pPr>
        <w:pStyle w:val="af0"/>
        <w:rPr>
          <w:rtl/>
        </w:rPr>
      </w:pPr>
    </w:p>
    <w:p w14:paraId="7528F6E8" w14:textId="77777777" w:rsidR="00000000" w:rsidRDefault="003B3694">
      <w:pPr>
        <w:pStyle w:val="af0"/>
        <w:rPr>
          <w:rtl/>
        </w:rPr>
      </w:pPr>
      <w:r>
        <w:rPr>
          <w:rFonts w:hint="eastAsia"/>
          <w:rtl/>
        </w:rPr>
        <w:t>חיים</w:t>
      </w:r>
      <w:r>
        <w:rPr>
          <w:rtl/>
        </w:rPr>
        <w:t xml:space="preserve"> כץ (הליכוד):</w:t>
      </w:r>
    </w:p>
    <w:p w14:paraId="3F95112D" w14:textId="77777777" w:rsidR="00000000" w:rsidRDefault="003B3694">
      <w:pPr>
        <w:pStyle w:val="a0"/>
        <w:rPr>
          <w:rFonts w:hint="cs"/>
          <w:rtl/>
        </w:rPr>
      </w:pPr>
    </w:p>
    <w:p w14:paraId="54C0BE98" w14:textId="77777777" w:rsidR="00000000" w:rsidRDefault="003B3694">
      <w:pPr>
        <w:pStyle w:val="a0"/>
        <w:rPr>
          <w:rFonts w:hint="cs"/>
          <w:rtl/>
        </w:rPr>
      </w:pPr>
      <w:r>
        <w:rPr>
          <w:rFonts w:hint="cs"/>
          <w:rtl/>
        </w:rPr>
        <w:t xml:space="preserve">אין. </w:t>
      </w:r>
    </w:p>
    <w:p w14:paraId="015C9F7F" w14:textId="77777777" w:rsidR="00000000" w:rsidRDefault="003B3694">
      <w:pPr>
        <w:pStyle w:val="a0"/>
        <w:rPr>
          <w:rFonts w:hint="cs"/>
          <w:rtl/>
        </w:rPr>
      </w:pPr>
      <w:r>
        <w:rPr>
          <w:rFonts w:hint="cs"/>
          <w:rtl/>
        </w:rPr>
        <w:t xml:space="preserve">  </w:t>
      </w:r>
    </w:p>
    <w:p w14:paraId="595F692F" w14:textId="77777777" w:rsidR="00000000" w:rsidRDefault="003B3694">
      <w:pPr>
        <w:pStyle w:val="-"/>
        <w:rPr>
          <w:rtl/>
        </w:rPr>
      </w:pPr>
      <w:bookmarkStart w:id="361" w:name="FS000000580T12_11_2003_15_43_06C"/>
      <w:bookmarkEnd w:id="361"/>
      <w:r>
        <w:rPr>
          <w:rtl/>
        </w:rPr>
        <w:t>יצחק כהן (ש"ס):</w:t>
      </w:r>
    </w:p>
    <w:p w14:paraId="3C5303B2" w14:textId="77777777" w:rsidR="00000000" w:rsidRDefault="003B3694">
      <w:pPr>
        <w:pStyle w:val="a0"/>
        <w:rPr>
          <w:rtl/>
        </w:rPr>
      </w:pPr>
    </w:p>
    <w:p w14:paraId="57C19DE0" w14:textId="77777777" w:rsidR="00000000" w:rsidRDefault="003B3694">
      <w:pPr>
        <w:pStyle w:val="a0"/>
        <w:rPr>
          <w:rFonts w:hint="cs"/>
          <w:rtl/>
        </w:rPr>
      </w:pPr>
      <w:r>
        <w:rPr>
          <w:rFonts w:hint="cs"/>
          <w:rtl/>
        </w:rPr>
        <w:t>עובדה שיש תהליכים, והראשון שבהם היה בקרן הפנסיה של פועלי הבניין, שהתרסקה, מונה לה מנ</w:t>
      </w:r>
      <w:r>
        <w:rPr>
          <w:rFonts w:hint="cs"/>
          <w:rtl/>
        </w:rPr>
        <w:t>הל מורשה והממשלה מזרימה שם כספים. היא כבר הזרימה מהעתודה האקטוארית למעלה ממיליארד וחצי שקל. זה תהליך שאתה לא יכול להכחיש אותו.</w:t>
      </w:r>
    </w:p>
    <w:p w14:paraId="39D28EE4" w14:textId="77777777" w:rsidR="00000000" w:rsidRDefault="003B3694">
      <w:pPr>
        <w:pStyle w:val="a0"/>
        <w:rPr>
          <w:rFonts w:hint="cs"/>
          <w:rtl/>
        </w:rPr>
      </w:pPr>
      <w:r>
        <w:rPr>
          <w:rFonts w:hint="cs"/>
          <w:rtl/>
        </w:rPr>
        <w:t xml:space="preserve">  </w:t>
      </w:r>
    </w:p>
    <w:p w14:paraId="5DC0859C" w14:textId="77777777" w:rsidR="00000000" w:rsidRDefault="003B3694">
      <w:pPr>
        <w:pStyle w:val="af0"/>
        <w:rPr>
          <w:rtl/>
        </w:rPr>
      </w:pPr>
      <w:r>
        <w:rPr>
          <w:rFonts w:hint="eastAsia"/>
          <w:rtl/>
        </w:rPr>
        <w:t>חיים</w:t>
      </w:r>
      <w:r>
        <w:rPr>
          <w:rtl/>
        </w:rPr>
        <w:t xml:space="preserve"> כץ (הליכוד):</w:t>
      </w:r>
    </w:p>
    <w:p w14:paraId="3DD2A822" w14:textId="77777777" w:rsidR="00000000" w:rsidRDefault="003B3694">
      <w:pPr>
        <w:pStyle w:val="a0"/>
        <w:rPr>
          <w:rFonts w:hint="cs"/>
          <w:rtl/>
        </w:rPr>
      </w:pPr>
    </w:p>
    <w:p w14:paraId="558900DC" w14:textId="77777777" w:rsidR="00000000" w:rsidRDefault="003B3694">
      <w:pPr>
        <w:pStyle w:val="a0"/>
        <w:rPr>
          <w:rFonts w:hint="cs"/>
          <w:rtl/>
        </w:rPr>
      </w:pPr>
      <w:r>
        <w:rPr>
          <w:rFonts w:hint="cs"/>
          <w:rtl/>
        </w:rPr>
        <w:t>שילמנו בשביל זה.</w:t>
      </w:r>
    </w:p>
    <w:p w14:paraId="03F2CFF7" w14:textId="77777777" w:rsidR="00000000" w:rsidRDefault="003B3694">
      <w:pPr>
        <w:pStyle w:val="a0"/>
        <w:rPr>
          <w:rFonts w:hint="cs"/>
          <w:rtl/>
        </w:rPr>
      </w:pPr>
    </w:p>
    <w:p w14:paraId="1520FA9E" w14:textId="77777777" w:rsidR="00000000" w:rsidRDefault="003B3694">
      <w:pPr>
        <w:pStyle w:val="-"/>
        <w:rPr>
          <w:rtl/>
        </w:rPr>
      </w:pPr>
      <w:bookmarkStart w:id="362" w:name="FS000000580T12_11_2003_15_44_41C"/>
      <w:bookmarkEnd w:id="362"/>
      <w:r>
        <w:rPr>
          <w:rtl/>
        </w:rPr>
        <w:t>יצחק כהן (ש"ס):</w:t>
      </w:r>
    </w:p>
    <w:p w14:paraId="2D3B489B" w14:textId="77777777" w:rsidR="00000000" w:rsidRDefault="003B3694">
      <w:pPr>
        <w:pStyle w:val="a0"/>
        <w:rPr>
          <w:rtl/>
        </w:rPr>
      </w:pPr>
    </w:p>
    <w:p w14:paraId="565D278B" w14:textId="77777777" w:rsidR="00000000" w:rsidRDefault="003B3694">
      <w:pPr>
        <w:pStyle w:val="a0"/>
        <w:rPr>
          <w:rFonts w:hint="cs"/>
          <w:rtl/>
        </w:rPr>
      </w:pPr>
      <w:r>
        <w:rPr>
          <w:rFonts w:hint="cs"/>
          <w:rtl/>
        </w:rPr>
        <w:t>לא חשוב, אבל יש גירעון ועובדה שקרן הפנסיה של פועלי הבניין היתה הראשונה ש</w:t>
      </w:r>
      <w:r>
        <w:rPr>
          <w:rFonts w:hint="cs"/>
          <w:rtl/>
        </w:rPr>
        <w:t xml:space="preserve">התרסקה, ויש אחריה בתור. </w:t>
      </w:r>
    </w:p>
    <w:p w14:paraId="4EC2D30A" w14:textId="77777777" w:rsidR="00000000" w:rsidRDefault="003B3694">
      <w:pPr>
        <w:pStyle w:val="a0"/>
        <w:rPr>
          <w:rFonts w:hint="cs"/>
          <w:rtl/>
        </w:rPr>
      </w:pPr>
    </w:p>
    <w:p w14:paraId="232714C8" w14:textId="77777777" w:rsidR="00000000" w:rsidRDefault="003B3694">
      <w:pPr>
        <w:pStyle w:val="a0"/>
        <w:rPr>
          <w:rFonts w:hint="cs"/>
          <w:rtl/>
        </w:rPr>
      </w:pPr>
      <w:r>
        <w:rPr>
          <w:rFonts w:hint="cs"/>
          <w:rtl/>
        </w:rPr>
        <w:t xml:space="preserve">מה גודל הגירעון, יכול להיות שאתה צודק ואפשר להתווכח. אבל זה שיש גירעון והעסק הולך ומתרסק, את זה אתה לא יכול להכחיש. </w:t>
      </w:r>
    </w:p>
    <w:p w14:paraId="2D54F095" w14:textId="77777777" w:rsidR="00000000" w:rsidRDefault="003B3694">
      <w:pPr>
        <w:pStyle w:val="a0"/>
        <w:rPr>
          <w:rFonts w:hint="cs"/>
          <w:rtl/>
        </w:rPr>
      </w:pPr>
    </w:p>
    <w:p w14:paraId="2E9E5940" w14:textId="77777777" w:rsidR="00000000" w:rsidRDefault="003B3694">
      <w:pPr>
        <w:pStyle w:val="a0"/>
        <w:rPr>
          <w:rFonts w:hint="cs"/>
          <w:rtl/>
        </w:rPr>
      </w:pPr>
      <w:r>
        <w:rPr>
          <w:rFonts w:hint="cs"/>
          <w:rtl/>
        </w:rPr>
        <w:t>אדוני היושב-ראש, למה היה צריך להטיל מסים גם על העמיתים וגם על הפנסיונרים? למה היה צריך להטיל עליהם חרדה של גיל ה</w:t>
      </w:r>
      <w:r>
        <w:rPr>
          <w:rFonts w:hint="cs"/>
          <w:rtl/>
        </w:rPr>
        <w:t>פרישה - 67, ועוד לומר להם שהשנתיים האלה הם 8% מהגירעון, כאשר 4% יוטלו עליהם? למה היה צריך לעשות את זה? אפשר להמשיך את העבודה בשיתוף פעולה עם ההסתדרות ולהגיע לאותה תוצאה. יכולנו גם להציל אותם מיליון עמיתים וגם להגיע לאיזו תוצאה שלא תביא אותם לידי חרדה. הדבר</w:t>
      </w:r>
      <w:r>
        <w:rPr>
          <w:rFonts w:hint="cs"/>
          <w:rtl/>
        </w:rPr>
        <w:t xml:space="preserve"> הגרוע ביותר הוא, שעמיתים ופנסיונרים מקבלים החלטות בלתי הפיכות וצריכים לעצור את זה מכיוון שהם נפגעים, וחבל. תודה, אדוני.</w:t>
      </w:r>
    </w:p>
    <w:p w14:paraId="0BD2ACEB" w14:textId="77777777" w:rsidR="00000000" w:rsidRDefault="003B3694">
      <w:pPr>
        <w:pStyle w:val="a0"/>
        <w:rPr>
          <w:rFonts w:hint="cs"/>
          <w:rtl/>
        </w:rPr>
      </w:pPr>
    </w:p>
    <w:p w14:paraId="2C405D7B" w14:textId="77777777" w:rsidR="00000000" w:rsidRDefault="003B3694">
      <w:pPr>
        <w:pStyle w:val="af1"/>
        <w:rPr>
          <w:rtl/>
        </w:rPr>
      </w:pPr>
      <w:r>
        <w:rPr>
          <w:rFonts w:hint="eastAsia"/>
          <w:rtl/>
        </w:rPr>
        <w:t>היו</w:t>
      </w:r>
      <w:r>
        <w:rPr>
          <w:rtl/>
        </w:rPr>
        <w:t>"ר אלי בן-מנחם:</w:t>
      </w:r>
    </w:p>
    <w:p w14:paraId="3C4F14AC" w14:textId="77777777" w:rsidR="00000000" w:rsidRDefault="003B3694">
      <w:pPr>
        <w:pStyle w:val="a0"/>
        <w:rPr>
          <w:rFonts w:hint="cs"/>
          <w:rtl/>
        </w:rPr>
      </w:pPr>
    </w:p>
    <w:p w14:paraId="40D8CDEC" w14:textId="77777777" w:rsidR="00000000" w:rsidRDefault="003B3694">
      <w:pPr>
        <w:pStyle w:val="a0"/>
        <w:rPr>
          <w:rFonts w:hint="cs"/>
          <w:rtl/>
        </w:rPr>
      </w:pPr>
      <w:r>
        <w:rPr>
          <w:rFonts w:hint="cs"/>
          <w:rtl/>
        </w:rPr>
        <w:t>תודה לחבר הכנסת איציק כהן.</w:t>
      </w:r>
    </w:p>
    <w:p w14:paraId="58609C7E" w14:textId="77777777" w:rsidR="00000000" w:rsidRDefault="003B3694">
      <w:pPr>
        <w:pStyle w:val="a0"/>
        <w:rPr>
          <w:rFonts w:hint="cs"/>
          <w:rtl/>
        </w:rPr>
      </w:pPr>
    </w:p>
    <w:p w14:paraId="0D606BBD" w14:textId="77777777" w:rsidR="00000000" w:rsidRDefault="003B3694">
      <w:pPr>
        <w:pStyle w:val="a0"/>
        <w:rPr>
          <w:rFonts w:hint="cs"/>
          <w:rtl/>
        </w:rPr>
      </w:pPr>
      <w:r>
        <w:rPr>
          <w:rFonts w:hint="cs"/>
          <w:rtl/>
        </w:rPr>
        <w:t>רבותי חברי הכנסת, אנחנו עוברים להצבעה. חבר הכנסת בייגה שוחט, אתה הצעת דיון במליאה. חבר</w:t>
      </w:r>
      <w:r>
        <w:rPr>
          <w:rFonts w:hint="cs"/>
          <w:rtl/>
        </w:rPr>
        <w:t xml:space="preserve"> הכנסת חיים כץ הציע להעביר את הנושא לדיון בוועדת הכספים. האם אתה מבקש דיון במליאה?</w:t>
      </w:r>
    </w:p>
    <w:p w14:paraId="4711DC98" w14:textId="77777777" w:rsidR="00000000" w:rsidRDefault="003B3694">
      <w:pPr>
        <w:pStyle w:val="af0"/>
        <w:rPr>
          <w:rtl/>
        </w:rPr>
      </w:pPr>
    </w:p>
    <w:p w14:paraId="13489022" w14:textId="77777777" w:rsidR="00000000" w:rsidRDefault="003B3694">
      <w:pPr>
        <w:pStyle w:val="af0"/>
        <w:rPr>
          <w:rtl/>
        </w:rPr>
      </w:pPr>
      <w:r>
        <w:rPr>
          <w:rFonts w:hint="eastAsia"/>
          <w:rtl/>
        </w:rPr>
        <w:t>יצחק</w:t>
      </w:r>
      <w:r>
        <w:rPr>
          <w:rtl/>
        </w:rPr>
        <w:t xml:space="preserve"> כהן (ש"ס):</w:t>
      </w:r>
    </w:p>
    <w:p w14:paraId="61CE24D1" w14:textId="77777777" w:rsidR="00000000" w:rsidRDefault="003B3694">
      <w:pPr>
        <w:pStyle w:val="a0"/>
        <w:rPr>
          <w:rFonts w:hint="cs"/>
          <w:rtl/>
        </w:rPr>
      </w:pPr>
    </w:p>
    <w:p w14:paraId="3C67562B" w14:textId="77777777" w:rsidR="00000000" w:rsidRDefault="003B3694">
      <w:pPr>
        <w:pStyle w:val="a0"/>
        <w:rPr>
          <w:rFonts w:hint="cs"/>
          <w:rtl/>
        </w:rPr>
      </w:pPr>
      <w:r>
        <w:rPr>
          <w:rFonts w:hint="cs"/>
          <w:rtl/>
        </w:rPr>
        <w:t>דיון במליאה.</w:t>
      </w:r>
    </w:p>
    <w:p w14:paraId="63618D34" w14:textId="77777777" w:rsidR="00000000" w:rsidRDefault="003B3694">
      <w:pPr>
        <w:pStyle w:val="a0"/>
        <w:rPr>
          <w:rFonts w:hint="cs"/>
          <w:rtl/>
        </w:rPr>
      </w:pPr>
    </w:p>
    <w:p w14:paraId="3072FF13" w14:textId="77777777" w:rsidR="00000000" w:rsidRDefault="003B3694">
      <w:pPr>
        <w:pStyle w:val="af1"/>
        <w:rPr>
          <w:rtl/>
        </w:rPr>
      </w:pPr>
      <w:r>
        <w:rPr>
          <w:rFonts w:hint="eastAsia"/>
          <w:rtl/>
        </w:rPr>
        <w:t>היו</w:t>
      </w:r>
      <w:r>
        <w:rPr>
          <w:rtl/>
        </w:rPr>
        <w:t>"ר אלי בן-מנחם:</w:t>
      </w:r>
    </w:p>
    <w:p w14:paraId="46B0470E" w14:textId="77777777" w:rsidR="00000000" w:rsidRDefault="003B3694">
      <w:pPr>
        <w:pStyle w:val="a0"/>
        <w:rPr>
          <w:rFonts w:hint="cs"/>
          <w:rtl/>
        </w:rPr>
      </w:pPr>
    </w:p>
    <w:p w14:paraId="73A2C50A" w14:textId="77777777" w:rsidR="00000000" w:rsidRDefault="003B3694">
      <w:pPr>
        <w:pStyle w:val="a0"/>
        <w:rPr>
          <w:rFonts w:hint="cs"/>
          <w:rtl/>
        </w:rPr>
      </w:pPr>
      <w:r>
        <w:rPr>
          <w:rFonts w:hint="cs"/>
          <w:rtl/>
        </w:rPr>
        <w:t xml:space="preserve">רבותי חברי הכנסת, אנחנו מצביעים. מי שמצביע בעד - זה בעד דיון במליאה. מי שמצביע נגד - זה להסיר את הנושא מסדר-היום. בבקשה. </w:t>
      </w:r>
    </w:p>
    <w:p w14:paraId="466E127C" w14:textId="77777777" w:rsidR="00000000" w:rsidRDefault="003B3694">
      <w:pPr>
        <w:pStyle w:val="a0"/>
        <w:rPr>
          <w:rFonts w:hint="cs"/>
          <w:rtl/>
        </w:rPr>
      </w:pPr>
    </w:p>
    <w:p w14:paraId="07C7F0A6" w14:textId="77777777" w:rsidR="00000000" w:rsidRDefault="003B3694">
      <w:pPr>
        <w:pStyle w:val="ab"/>
        <w:bidi/>
        <w:rPr>
          <w:rFonts w:hint="cs"/>
          <w:rtl/>
        </w:rPr>
      </w:pPr>
      <w:r>
        <w:rPr>
          <w:rFonts w:hint="cs"/>
          <w:rtl/>
        </w:rPr>
        <w:t xml:space="preserve">הצבעה מס' 131    </w:t>
      </w:r>
    </w:p>
    <w:p w14:paraId="1C67BC5D" w14:textId="77777777" w:rsidR="00000000" w:rsidRDefault="003B3694">
      <w:pPr>
        <w:pStyle w:val="a0"/>
        <w:rPr>
          <w:rtl/>
        </w:rPr>
      </w:pPr>
    </w:p>
    <w:p w14:paraId="52B20E21" w14:textId="77777777" w:rsidR="00000000" w:rsidRDefault="003B3694">
      <w:pPr>
        <w:pStyle w:val="ac"/>
        <w:bidi/>
        <w:rPr>
          <w:rFonts w:hint="cs"/>
          <w:rtl/>
        </w:rPr>
      </w:pPr>
      <w:r>
        <w:rPr>
          <w:rFonts w:hint="cs"/>
          <w:rtl/>
        </w:rPr>
        <w:t xml:space="preserve">בעד ההצעה לכלול את הנושא בסדר-היום </w:t>
      </w:r>
      <w:r>
        <w:rPr>
          <w:rtl/>
        </w:rPr>
        <w:t>–</w:t>
      </w:r>
      <w:r>
        <w:rPr>
          <w:rFonts w:hint="cs"/>
          <w:rtl/>
        </w:rPr>
        <w:t xml:space="preserve"> 17</w:t>
      </w:r>
    </w:p>
    <w:p w14:paraId="13D4F9BC" w14:textId="77777777" w:rsidR="00000000" w:rsidRDefault="003B3694">
      <w:pPr>
        <w:pStyle w:val="ac"/>
        <w:bidi/>
        <w:rPr>
          <w:rFonts w:hint="cs"/>
          <w:rtl/>
        </w:rPr>
      </w:pPr>
      <w:r>
        <w:rPr>
          <w:rFonts w:hint="cs"/>
          <w:rtl/>
        </w:rPr>
        <w:t xml:space="preserve">בעד הצעה שלא לכלול את הנושא בסדר-היום </w:t>
      </w:r>
      <w:r>
        <w:rPr>
          <w:rtl/>
        </w:rPr>
        <w:t>–</w:t>
      </w:r>
      <w:r>
        <w:rPr>
          <w:rFonts w:hint="cs"/>
          <w:rtl/>
        </w:rPr>
        <w:t xml:space="preserve"> אין</w:t>
      </w:r>
    </w:p>
    <w:p w14:paraId="6C7D4A6E" w14:textId="77777777" w:rsidR="00000000" w:rsidRDefault="003B3694">
      <w:pPr>
        <w:pStyle w:val="ac"/>
        <w:bidi/>
        <w:rPr>
          <w:rFonts w:hint="cs"/>
          <w:rtl/>
        </w:rPr>
      </w:pPr>
      <w:r>
        <w:rPr>
          <w:rFonts w:hint="cs"/>
          <w:rtl/>
        </w:rPr>
        <w:t>נמנעים - אין</w:t>
      </w:r>
    </w:p>
    <w:p w14:paraId="1D9D5373" w14:textId="77777777" w:rsidR="00000000" w:rsidRDefault="003B3694">
      <w:pPr>
        <w:pStyle w:val="ad"/>
        <w:bidi/>
        <w:rPr>
          <w:rFonts w:hint="cs"/>
          <w:rtl/>
        </w:rPr>
      </w:pPr>
      <w:r>
        <w:rPr>
          <w:rFonts w:hint="cs"/>
          <w:rtl/>
        </w:rPr>
        <w:t xml:space="preserve">ההצעה לכלול את הנושא בסדר-היום של הכנסת נתקבלה. </w:t>
      </w:r>
    </w:p>
    <w:p w14:paraId="3797356D" w14:textId="77777777" w:rsidR="00000000" w:rsidRDefault="003B3694">
      <w:pPr>
        <w:pStyle w:val="ad"/>
        <w:bidi/>
        <w:rPr>
          <w:rFonts w:hint="cs"/>
          <w:rtl/>
        </w:rPr>
      </w:pPr>
      <w:r>
        <w:rPr>
          <w:rFonts w:hint="cs"/>
          <w:rtl/>
        </w:rPr>
        <w:t xml:space="preserve">  </w:t>
      </w:r>
    </w:p>
    <w:p w14:paraId="3EE9577C" w14:textId="77777777" w:rsidR="00000000" w:rsidRDefault="003B3694">
      <w:pPr>
        <w:pStyle w:val="af1"/>
        <w:rPr>
          <w:rtl/>
        </w:rPr>
      </w:pPr>
      <w:r>
        <w:rPr>
          <w:rtl/>
        </w:rPr>
        <w:t>היו"ר אלי בן-מנחם:</w:t>
      </w:r>
    </w:p>
    <w:p w14:paraId="18CE156D" w14:textId="77777777" w:rsidR="00000000" w:rsidRDefault="003B3694">
      <w:pPr>
        <w:pStyle w:val="a0"/>
        <w:rPr>
          <w:rtl/>
        </w:rPr>
      </w:pPr>
    </w:p>
    <w:p w14:paraId="3518C739" w14:textId="77777777" w:rsidR="00000000" w:rsidRDefault="003B3694">
      <w:pPr>
        <w:pStyle w:val="a0"/>
        <w:rPr>
          <w:rFonts w:hint="cs"/>
          <w:rtl/>
        </w:rPr>
      </w:pPr>
      <w:r>
        <w:rPr>
          <w:rFonts w:hint="cs"/>
          <w:rtl/>
        </w:rPr>
        <w:t>רבותי חברי הכנסת, 17 חברי כנסת הצביעו בעד, אין מתנגדים, אין נמנעים</w:t>
      </w:r>
      <w:r>
        <w:rPr>
          <w:rFonts w:hint="cs"/>
          <w:rtl/>
        </w:rPr>
        <w:t xml:space="preserve">. על כן ההצעה לסדר-היום, מס' 1569 </w:t>
      </w:r>
      <w:r>
        <w:rPr>
          <w:rtl/>
        </w:rPr>
        <w:t>–</w:t>
      </w:r>
      <w:r>
        <w:rPr>
          <w:rFonts w:hint="cs"/>
          <w:rtl/>
        </w:rPr>
        <w:t xml:space="preserve"> המשבר בקרנות הפנסיה - של חבר הכנסת אברהם בייגה שוחט, תועבר לדיון במליאת הכנסת.</w:t>
      </w:r>
    </w:p>
    <w:p w14:paraId="129F9A45" w14:textId="77777777" w:rsidR="00000000" w:rsidRDefault="003B3694">
      <w:pPr>
        <w:pStyle w:val="a0"/>
        <w:rPr>
          <w:rFonts w:hint="cs"/>
          <w:rtl/>
        </w:rPr>
      </w:pPr>
    </w:p>
    <w:p w14:paraId="0FEE0443" w14:textId="77777777" w:rsidR="00000000" w:rsidRDefault="003B3694">
      <w:pPr>
        <w:pStyle w:val="af0"/>
        <w:rPr>
          <w:rtl/>
        </w:rPr>
      </w:pPr>
      <w:r>
        <w:rPr>
          <w:rFonts w:hint="eastAsia"/>
          <w:rtl/>
        </w:rPr>
        <w:t>חיים</w:t>
      </w:r>
      <w:r>
        <w:rPr>
          <w:rtl/>
        </w:rPr>
        <w:t xml:space="preserve"> כץ (הליכוד):</w:t>
      </w:r>
    </w:p>
    <w:p w14:paraId="392644D9" w14:textId="77777777" w:rsidR="00000000" w:rsidRDefault="003B3694">
      <w:pPr>
        <w:pStyle w:val="a0"/>
        <w:rPr>
          <w:rFonts w:hint="cs"/>
          <w:rtl/>
        </w:rPr>
      </w:pPr>
    </w:p>
    <w:p w14:paraId="0C2C0FC1" w14:textId="77777777" w:rsidR="00000000" w:rsidRDefault="003B3694">
      <w:pPr>
        <w:pStyle w:val="a0"/>
        <w:rPr>
          <w:rFonts w:hint="cs"/>
          <w:rtl/>
        </w:rPr>
      </w:pPr>
      <w:r>
        <w:rPr>
          <w:rFonts w:hint="cs"/>
          <w:rtl/>
        </w:rPr>
        <w:t xml:space="preserve">בחודש הקרוב. </w:t>
      </w:r>
    </w:p>
    <w:p w14:paraId="11650734" w14:textId="77777777" w:rsidR="00000000" w:rsidRDefault="003B3694">
      <w:pPr>
        <w:pStyle w:val="-0"/>
        <w:rPr>
          <w:rFonts w:hint="cs"/>
          <w:rtl/>
        </w:rPr>
      </w:pPr>
    </w:p>
    <w:p w14:paraId="6BD2102F" w14:textId="77777777" w:rsidR="00000000" w:rsidRDefault="003B3694">
      <w:pPr>
        <w:pStyle w:val="a0"/>
        <w:rPr>
          <w:rFonts w:hint="cs"/>
          <w:rtl/>
        </w:rPr>
      </w:pPr>
    </w:p>
    <w:p w14:paraId="74C3C10C" w14:textId="77777777" w:rsidR="00000000" w:rsidRDefault="003B3694">
      <w:pPr>
        <w:pStyle w:val="a2"/>
        <w:rPr>
          <w:rFonts w:hint="cs"/>
          <w:rtl/>
        </w:rPr>
      </w:pPr>
      <w:bookmarkStart w:id="363" w:name="_Toc69719388"/>
      <w:r>
        <w:rPr>
          <w:rFonts w:hint="cs"/>
          <w:rtl/>
        </w:rPr>
        <w:t>הצעה לסדר-היום</w:t>
      </w:r>
      <w:bookmarkEnd w:id="363"/>
    </w:p>
    <w:p w14:paraId="14D1F1CF" w14:textId="77777777" w:rsidR="00000000" w:rsidRDefault="003B3694">
      <w:pPr>
        <w:pStyle w:val="a2"/>
        <w:rPr>
          <w:rFonts w:hint="cs"/>
          <w:rtl/>
        </w:rPr>
      </w:pPr>
      <w:bookmarkStart w:id="364" w:name="_Toc69719389"/>
      <w:r>
        <w:rPr>
          <w:rFonts w:hint="cs"/>
          <w:rtl/>
        </w:rPr>
        <w:t>החובות של הרשות הפלסטינית לישראל מול הבזבוזים של סוהא ערפאת</w:t>
      </w:r>
      <w:bookmarkEnd w:id="364"/>
    </w:p>
    <w:p w14:paraId="55363CD5" w14:textId="77777777" w:rsidR="00000000" w:rsidRDefault="003B3694">
      <w:pPr>
        <w:pStyle w:val="a0"/>
        <w:rPr>
          <w:rFonts w:hint="cs"/>
          <w:rtl/>
        </w:rPr>
      </w:pPr>
    </w:p>
    <w:p w14:paraId="1CC89EC8" w14:textId="77777777" w:rsidR="00000000" w:rsidRDefault="003B3694">
      <w:pPr>
        <w:pStyle w:val="af1"/>
        <w:rPr>
          <w:rtl/>
        </w:rPr>
      </w:pPr>
      <w:r>
        <w:rPr>
          <w:rtl/>
        </w:rPr>
        <w:t>היו"ר אלי בן-מנחם:</w:t>
      </w:r>
    </w:p>
    <w:p w14:paraId="57802B9B" w14:textId="77777777" w:rsidR="00000000" w:rsidRDefault="003B3694">
      <w:pPr>
        <w:pStyle w:val="a0"/>
        <w:rPr>
          <w:rtl/>
        </w:rPr>
      </w:pPr>
    </w:p>
    <w:p w14:paraId="6B15C80D" w14:textId="77777777" w:rsidR="00000000" w:rsidRDefault="003B3694">
      <w:pPr>
        <w:pStyle w:val="a0"/>
        <w:rPr>
          <w:rFonts w:hint="cs"/>
          <w:rtl/>
        </w:rPr>
      </w:pPr>
      <w:r>
        <w:rPr>
          <w:rFonts w:hint="cs"/>
          <w:rtl/>
        </w:rPr>
        <w:t>רבותי חבר</w:t>
      </w:r>
      <w:r>
        <w:rPr>
          <w:rFonts w:hint="cs"/>
          <w:rtl/>
        </w:rPr>
        <w:t>י הכנסת, אנחנו עוברים לנושא הבא: החובות של הרשות הפלסטינית לישראל מול הבזבוזים של סוהא ערפאת - הצעה לסדר-היום מס' 1557, של חברת הכנסת רוחמה אברהם. בבקשה.</w:t>
      </w:r>
    </w:p>
    <w:p w14:paraId="3DA88665" w14:textId="77777777" w:rsidR="00000000" w:rsidRDefault="003B3694">
      <w:pPr>
        <w:pStyle w:val="a0"/>
        <w:rPr>
          <w:rFonts w:hint="cs"/>
          <w:rtl/>
        </w:rPr>
      </w:pPr>
    </w:p>
    <w:p w14:paraId="0538AB49" w14:textId="77777777" w:rsidR="00000000" w:rsidRDefault="003B3694">
      <w:pPr>
        <w:pStyle w:val="af0"/>
        <w:rPr>
          <w:rtl/>
        </w:rPr>
      </w:pPr>
      <w:r>
        <w:rPr>
          <w:rFonts w:hint="eastAsia"/>
          <w:rtl/>
        </w:rPr>
        <w:t>אחמד</w:t>
      </w:r>
      <w:r>
        <w:rPr>
          <w:rtl/>
        </w:rPr>
        <w:t xml:space="preserve"> טיבי (חד"ש-תע"ל):</w:t>
      </w:r>
    </w:p>
    <w:p w14:paraId="6A0FB3C8" w14:textId="77777777" w:rsidR="00000000" w:rsidRDefault="003B3694">
      <w:pPr>
        <w:pStyle w:val="a0"/>
        <w:rPr>
          <w:rFonts w:hint="cs"/>
          <w:rtl/>
        </w:rPr>
      </w:pPr>
    </w:p>
    <w:p w14:paraId="7770FC8F" w14:textId="77777777" w:rsidR="00000000" w:rsidRDefault="003B3694">
      <w:pPr>
        <w:pStyle w:val="a0"/>
        <w:rPr>
          <w:rFonts w:hint="cs"/>
          <w:rtl/>
        </w:rPr>
      </w:pPr>
      <w:r>
        <w:rPr>
          <w:rFonts w:hint="cs"/>
          <w:rtl/>
        </w:rPr>
        <w:t>בשביל מה הנושאים האלה?</w:t>
      </w:r>
    </w:p>
    <w:p w14:paraId="4495F249" w14:textId="77777777" w:rsidR="00000000" w:rsidRDefault="003B3694">
      <w:pPr>
        <w:pStyle w:val="a0"/>
        <w:rPr>
          <w:rFonts w:hint="cs"/>
          <w:rtl/>
        </w:rPr>
      </w:pPr>
    </w:p>
    <w:p w14:paraId="477CA992" w14:textId="77777777" w:rsidR="00000000" w:rsidRDefault="003B3694">
      <w:pPr>
        <w:pStyle w:val="af0"/>
        <w:rPr>
          <w:rtl/>
        </w:rPr>
      </w:pPr>
      <w:r>
        <w:rPr>
          <w:rFonts w:hint="eastAsia"/>
          <w:rtl/>
        </w:rPr>
        <w:t>דניאל</w:t>
      </w:r>
      <w:r>
        <w:rPr>
          <w:rtl/>
        </w:rPr>
        <w:t xml:space="preserve"> בנלולו (הליכוד):</w:t>
      </w:r>
    </w:p>
    <w:p w14:paraId="148211B8" w14:textId="77777777" w:rsidR="00000000" w:rsidRDefault="003B3694">
      <w:pPr>
        <w:pStyle w:val="a0"/>
        <w:rPr>
          <w:rFonts w:hint="cs"/>
          <w:rtl/>
        </w:rPr>
      </w:pPr>
    </w:p>
    <w:p w14:paraId="5CEE84DA" w14:textId="77777777" w:rsidR="00000000" w:rsidRDefault="003B3694">
      <w:pPr>
        <w:pStyle w:val="a0"/>
        <w:rPr>
          <w:rFonts w:hint="cs"/>
          <w:rtl/>
        </w:rPr>
      </w:pPr>
      <w:r>
        <w:rPr>
          <w:rFonts w:hint="cs"/>
          <w:rtl/>
        </w:rPr>
        <w:t>יש לך מה להגיד על ערפאת?</w:t>
      </w:r>
    </w:p>
    <w:p w14:paraId="456B8433" w14:textId="77777777" w:rsidR="00000000" w:rsidRDefault="003B3694">
      <w:pPr>
        <w:pStyle w:val="a0"/>
        <w:rPr>
          <w:rFonts w:hint="cs"/>
          <w:rtl/>
        </w:rPr>
      </w:pPr>
    </w:p>
    <w:p w14:paraId="48BB6CAC" w14:textId="77777777" w:rsidR="00000000" w:rsidRDefault="003B3694">
      <w:pPr>
        <w:pStyle w:val="af0"/>
        <w:rPr>
          <w:rtl/>
        </w:rPr>
      </w:pPr>
      <w:r>
        <w:rPr>
          <w:rFonts w:hint="eastAsia"/>
          <w:rtl/>
        </w:rPr>
        <w:t>אחמ</w:t>
      </w:r>
      <w:r>
        <w:rPr>
          <w:rFonts w:hint="eastAsia"/>
          <w:rtl/>
        </w:rPr>
        <w:t>ד</w:t>
      </w:r>
      <w:r>
        <w:rPr>
          <w:rtl/>
        </w:rPr>
        <w:t xml:space="preserve"> טיבי (חד"ש-תע"ל):</w:t>
      </w:r>
    </w:p>
    <w:p w14:paraId="5944DBA6" w14:textId="77777777" w:rsidR="00000000" w:rsidRDefault="003B3694">
      <w:pPr>
        <w:pStyle w:val="a0"/>
        <w:rPr>
          <w:rFonts w:hint="cs"/>
          <w:rtl/>
        </w:rPr>
      </w:pPr>
    </w:p>
    <w:p w14:paraId="41AB4EFD" w14:textId="77777777" w:rsidR="00000000" w:rsidRDefault="003B3694">
      <w:pPr>
        <w:pStyle w:val="a0"/>
        <w:rPr>
          <w:rFonts w:hint="cs"/>
          <w:rtl/>
        </w:rPr>
      </w:pPr>
      <w:r>
        <w:rPr>
          <w:rFonts w:hint="cs"/>
          <w:rtl/>
        </w:rPr>
        <w:t xml:space="preserve">זה רצח אופי. מה קרה? </w:t>
      </w:r>
    </w:p>
    <w:p w14:paraId="64021806" w14:textId="77777777" w:rsidR="00000000" w:rsidRDefault="003B3694">
      <w:pPr>
        <w:pStyle w:val="a0"/>
        <w:rPr>
          <w:rFonts w:hint="cs"/>
          <w:rtl/>
        </w:rPr>
      </w:pPr>
    </w:p>
    <w:p w14:paraId="3F608F66" w14:textId="77777777" w:rsidR="00000000" w:rsidRDefault="003B3694">
      <w:pPr>
        <w:pStyle w:val="a"/>
        <w:rPr>
          <w:rtl/>
        </w:rPr>
      </w:pPr>
      <w:bookmarkStart w:id="365" w:name="FS000001026T12_11_2003_16_02_10"/>
      <w:bookmarkStart w:id="366" w:name="_Toc69719390"/>
      <w:bookmarkEnd w:id="365"/>
      <w:r>
        <w:rPr>
          <w:rFonts w:hint="eastAsia"/>
          <w:rtl/>
        </w:rPr>
        <w:t>רוחמה</w:t>
      </w:r>
      <w:r>
        <w:rPr>
          <w:rtl/>
        </w:rPr>
        <w:t xml:space="preserve"> אברהם (הליכוד):</w:t>
      </w:r>
      <w:bookmarkEnd w:id="366"/>
    </w:p>
    <w:p w14:paraId="766A0123" w14:textId="77777777" w:rsidR="00000000" w:rsidRDefault="003B3694">
      <w:pPr>
        <w:pStyle w:val="a0"/>
        <w:rPr>
          <w:rFonts w:hint="cs"/>
          <w:rtl/>
        </w:rPr>
      </w:pPr>
    </w:p>
    <w:p w14:paraId="5BBA87AF" w14:textId="77777777" w:rsidR="00000000" w:rsidRDefault="003B3694">
      <w:pPr>
        <w:pStyle w:val="a0"/>
        <w:rPr>
          <w:rFonts w:hint="cs"/>
          <w:rtl/>
        </w:rPr>
      </w:pPr>
      <w:r>
        <w:rPr>
          <w:rFonts w:hint="cs"/>
          <w:rtl/>
        </w:rPr>
        <w:t xml:space="preserve">אחמד טיבי, הנושאים לא נגמרו, אבל אין ספק שהם מתחילים קודם כול מהכספים האלה.   </w:t>
      </w:r>
    </w:p>
    <w:p w14:paraId="1DF43B0A" w14:textId="77777777" w:rsidR="00000000" w:rsidRDefault="003B3694">
      <w:pPr>
        <w:pStyle w:val="a0"/>
        <w:rPr>
          <w:rFonts w:hint="cs"/>
          <w:rtl/>
        </w:rPr>
      </w:pPr>
    </w:p>
    <w:p w14:paraId="3D89A8C7" w14:textId="77777777" w:rsidR="00000000" w:rsidRDefault="003B3694">
      <w:pPr>
        <w:pStyle w:val="af0"/>
        <w:rPr>
          <w:rtl/>
        </w:rPr>
      </w:pPr>
      <w:r>
        <w:rPr>
          <w:rFonts w:hint="eastAsia"/>
          <w:rtl/>
        </w:rPr>
        <w:t>עסאם</w:t>
      </w:r>
      <w:r>
        <w:rPr>
          <w:rtl/>
        </w:rPr>
        <w:t xml:space="preserve"> מח'ול (חד"ש-תע"ל):</w:t>
      </w:r>
    </w:p>
    <w:p w14:paraId="651CB255" w14:textId="77777777" w:rsidR="00000000" w:rsidRDefault="003B3694">
      <w:pPr>
        <w:pStyle w:val="a0"/>
        <w:rPr>
          <w:rFonts w:hint="cs"/>
          <w:rtl/>
        </w:rPr>
      </w:pPr>
    </w:p>
    <w:p w14:paraId="18F25121" w14:textId="77777777" w:rsidR="00000000" w:rsidRDefault="003B3694">
      <w:pPr>
        <w:pStyle w:val="a0"/>
        <w:rPr>
          <w:rFonts w:hint="cs"/>
          <w:rtl/>
        </w:rPr>
      </w:pPr>
      <w:r>
        <w:rPr>
          <w:rFonts w:hint="cs"/>
          <w:rtl/>
        </w:rPr>
        <w:t xml:space="preserve">אתה עושה את זה מקנאה. </w:t>
      </w:r>
    </w:p>
    <w:p w14:paraId="231F2832" w14:textId="77777777" w:rsidR="00000000" w:rsidRDefault="003B3694">
      <w:pPr>
        <w:pStyle w:val="a0"/>
        <w:rPr>
          <w:rFonts w:hint="cs"/>
          <w:rtl/>
        </w:rPr>
      </w:pPr>
    </w:p>
    <w:p w14:paraId="7D55CB65" w14:textId="77777777" w:rsidR="00000000" w:rsidRDefault="003B3694">
      <w:pPr>
        <w:pStyle w:val="af0"/>
        <w:rPr>
          <w:rtl/>
        </w:rPr>
      </w:pPr>
      <w:r>
        <w:rPr>
          <w:rFonts w:hint="eastAsia"/>
          <w:rtl/>
        </w:rPr>
        <w:t>עבד</w:t>
      </w:r>
      <w:r>
        <w:rPr>
          <w:rtl/>
        </w:rPr>
        <w:t>-אלמאלכ דהאמשה (רע"ם):</w:t>
      </w:r>
    </w:p>
    <w:p w14:paraId="5F68DB99" w14:textId="77777777" w:rsidR="00000000" w:rsidRDefault="003B3694">
      <w:pPr>
        <w:pStyle w:val="a0"/>
        <w:rPr>
          <w:rFonts w:hint="cs"/>
          <w:rtl/>
        </w:rPr>
      </w:pPr>
    </w:p>
    <w:p w14:paraId="54BD6ACD" w14:textId="77777777" w:rsidR="00000000" w:rsidRDefault="003B3694">
      <w:pPr>
        <w:pStyle w:val="a0"/>
        <w:rPr>
          <w:rFonts w:hint="cs"/>
          <w:rtl/>
        </w:rPr>
      </w:pPr>
      <w:r>
        <w:rPr>
          <w:rFonts w:hint="cs"/>
          <w:rtl/>
        </w:rPr>
        <w:t xml:space="preserve">יש פה קנאת נשים. </w:t>
      </w:r>
    </w:p>
    <w:p w14:paraId="01B71BBC" w14:textId="77777777" w:rsidR="00000000" w:rsidRDefault="003B3694">
      <w:pPr>
        <w:pStyle w:val="a0"/>
        <w:rPr>
          <w:rFonts w:hint="cs"/>
          <w:rtl/>
        </w:rPr>
      </w:pPr>
    </w:p>
    <w:p w14:paraId="68AFA5EE" w14:textId="77777777" w:rsidR="00000000" w:rsidRDefault="003B3694">
      <w:pPr>
        <w:pStyle w:val="af1"/>
        <w:rPr>
          <w:rtl/>
        </w:rPr>
      </w:pPr>
      <w:r>
        <w:rPr>
          <w:rtl/>
        </w:rPr>
        <w:t>היו"ר אלי בן-מ</w:t>
      </w:r>
      <w:r>
        <w:rPr>
          <w:rtl/>
        </w:rPr>
        <w:t>נחם:</w:t>
      </w:r>
    </w:p>
    <w:p w14:paraId="357D82DE" w14:textId="77777777" w:rsidR="00000000" w:rsidRDefault="003B3694">
      <w:pPr>
        <w:pStyle w:val="a0"/>
        <w:rPr>
          <w:rtl/>
        </w:rPr>
      </w:pPr>
    </w:p>
    <w:p w14:paraId="2B123C3E" w14:textId="77777777" w:rsidR="00000000" w:rsidRDefault="003B3694">
      <w:pPr>
        <w:pStyle w:val="a0"/>
        <w:rPr>
          <w:rFonts w:hint="cs"/>
          <w:rtl/>
        </w:rPr>
      </w:pPr>
      <w:r>
        <w:rPr>
          <w:rFonts w:hint="cs"/>
          <w:rtl/>
        </w:rPr>
        <w:t>חבר הכנסת דהאמשה, נא לא להפריע.</w:t>
      </w:r>
    </w:p>
    <w:p w14:paraId="759DD5D6" w14:textId="77777777" w:rsidR="00000000" w:rsidRDefault="003B3694">
      <w:pPr>
        <w:pStyle w:val="-"/>
        <w:rPr>
          <w:rtl/>
        </w:rPr>
      </w:pPr>
      <w:bookmarkStart w:id="367" w:name="FS000001026T12_11_2003_16_03_38C"/>
      <w:bookmarkEnd w:id="367"/>
    </w:p>
    <w:p w14:paraId="43215F3D" w14:textId="77777777" w:rsidR="00000000" w:rsidRDefault="003B3694">
      <w:pPr>
        <w:pStyle w:val="-"/>
        <w:rPr>
          <w:rtl/>
        </w:rPr>
      </w:pPr>
      <w:r>
        <w:rPr>
          <w:rtl/>
        </w:rPr>
        <w:t>רוחמה אברהם (הליכוד):</w:t>
      </w:r>
    </w:p>
    <w:p w14:paraId="724F8199" w14:textId="77777777" w:rsidR="00000000" w:rsidRDefault="003B3694">
      <w:pPr>
        <w:pStyle w:val="a0"/>
        <w:rPr>
          <w:rtl/>
        </w:rPr>
      </w:pPr>
    </w:p>
    <w:p w14:paraId="6F2BADA2" w14:textId="77777777" w:rsidR="00000000" w:rsidRDefault="003B3694">
      <w:pPr>
        <w:pStyle w:val="a0"/>
        <w:rPr>
          <w:rFonts w:hint="cs"/>
          <w:rtl/>
        </w:rPr>
      </w:pPr>
      <w:r>
        <w:rPr>
          <w:rFonts w:hint="cs"/>
          <w:rtl/>
        </w:rPr>
        <w:t>אדוני היושב-ראש, כנסת נכבדה, בחרתי להתחיל את הנאום שלי באגדה, חבר הכנסת טיבי. הסיפור שלי מתחיל כך.</w:t>
      </w:r>
    </w:p>
    <w:p w14:paraId="79B12525" w14:textId="77777777" w:rsidR="00000000" w:rsidRDefault="003B3694">
      <w:pPr>
        <w:pStyle w:val="a0"/>
        <w:rPr>
          <w:rFonts w:hint="cs"/>
          <w:rtl/>
        </w:rPr>
      </w:pPr>
    </w:p>
    <w:p w14:paraId="1BEB020B" w14:textId="77777777" w:rsidR="00000000" w:rsidRDefault="003B3694">
      <w:pPr>
        <w:pStyle w:val="af0"/>
        <w:rPr>
          <w:rtl/>
        </w:rPr>
      </w:pPr>
      <w:r>
        <w:rPr>
          <w:rFonts w:hint="eastAsia"/>
          <w:rtl/>
        </w:rPr>
        <w:t>אחמד</w:t>
      </w:r>
      <w:r>
        <w:rPr>
          <w:rtl/>
        </w:rPr>
        <w:t xml:space="preserve"> טיבי (חד"ש-תע"ל):</w:t>
      </w:r>
    </w:p>
    <w:p w14:paraId="21BA0E61" w14:textId="77777777" w:rsidR="00000000" w:rsidRDefault="003B3694">
      <w:pPr>
        <w:pStyle w:val="a0"/>
        <w:rPr>
          <w:rFonts w:hint="cs"/>
          <w:rtl/>
        </w:rPr>
      </w:pPr>
    </w:p>
    <w:p w14:paraId="79C6636B" w14:textId="77777777" w:rsidR="00000000" w:rsidRDefault="003B3694">
      <w:pPr>
        <w:pStyle w:val="a0"/>
        <w:rPr>
          <w:rFonts w:hint="cs"/>
          <w:rtl/>
        </w:rPr>
      </w:pPr>
      <w:r>
        <w:rPr>
          <w:rFonts w:hint="cs"/>
          <w:rtl/>
        </w:rPr>
        <w:t>זה הסיפור שלך.</w:t>
      </w:r>
    </w:p>
    <w:p w14:paraId="4AE10B50" w14:textId="77777777" w:rsidR="00000000" w:rsidRDefault="003B3694">
      <w:pPr>
        <w:pStyle w:val="a0"/>
        <w:rPr>
          <w:rFonts w:hint="cs"/>
          <w:rtl/>
        </w:rPr>
      </w:pPr>
    </w:p>
    <w:p w14:paraId="367BD740" w14:textId="77777777" w:rsidR="00000000" w:rsidRDefault="003B3694">
      <w:pPr>
        <w:pStyle w:val="af0"/>
        <w:rPr>
          <w:rtl/>
        </w:rPr>
      </w:pPr>
      <w:r>
        <w:rPr>
          <w:rFonts w:hint="eastAsia"/>
          <w:rtl/>
        </w:rPr>
        <w:t>עבד</w:t>
      </w:r>
      <w:r>
        <w:rPr>
          <w:rtl/>
        </w:rPr>
        <w:t>-אלמאלכ דהאמשה (רע"ם):</w:t>
      </w:r>
    </w:p>
    <w:p w14:paraId="47FD8E43" w14:textId="77777777" w:rsidR="00000000" w:rsidRDefault="003B3694">
      <w:pPr>
        <w:pStyle w:val="a0"/>
        <w:rPr>
          <w:rFonts w:hint="cs"/>
          <w:rtl/>
        </w:rPr>
      </w:pPr>
    </w:p>
    <w:p w14:paraId="65477C46" w14:textId="77777777" w:rsidR="00000000" w:rsidRDefault="003B3694">
      <w:pPr>
        <w:pStyle w:val="a0"/>
        <w:rPr>
          <w:rFonts w:hint="cs"/>
          <w:rtl/>
        </w:rPr>
      </w:pPr>
      <w:r>
        <w:rPr>
          <w:rFonts w:hint="cs"/>
          <w:rtl/>
        </w:rPr>
        <w:t>ראית אותו פעם, נפגשת אתו?</w:t>
      </w:r>
    </w:p>
    <w:p w14:paraId="027784C4" w14:textId="77777777" w:rsidR="00000000" w:rsidRDefault="003B3694">
      <w:pPr>
        <w:pStyle w:val="a0"/>
        <w:rPr>
          <w:rFonts w:hint="cs"/>
          <w:rtl/>
        </w:rPr>
      </w:pPr>
    </w:p>
    <w:p w14:paraId="3E2D05EE" w14:textId="77777777" w:rsidR="00000000" w:rsidRDefault="003B3694">
      <w:pPr>
        <w:pStyle w:val="-"/>
        <w:rPr>
          <w:rtl/>
        </w:rPr>
      </w:pPr>
      <w:bookmarkStart w:id="368" w:name="FS000001026T12_11_2003_16_05_09C"/>
      <w:bookmarkEnd w:id="368"/>
      <w:r>
        <w:rPr>
          <w:rtl/>
        </w:rPr>
        <w:t>רוחמה אברהם (הליכוד):</w:t>
      </w:r>
    </w:p>
    <w:p w14:paraId="6049542D" w14:textId="77777777" w:rsidR="00000000" w:rsidRDefault="003B3694">
      <w:pPr>
        <w:pStyle w:val="a0"/>
        <w:rPr>
          <w:rtl/>
        </w:rPr>
      </w:pPr>
    </w:p>
    <w:p w14:paraId="782F3596" w14:textId="77777777" w:rsidR="00000000" w:rsidRDefault="003B3694">
      <w:pPr>
        <w:pStyle w:val="a0"/>
        <w:rPr>
          <w:rFonts w:hint="cs"/>
          <w:rtl/>
        </w:rPr>
      </w:pPr>
      <w:r>
        <w:rPr>
          <w:rFonts w:hint="cs"/>
          <w:rtl/>
        </w:rPr>
        <w:t xml:space="preserve">אני אשמח להיפגש אתו. </w:t>
      </w:r>
    </w:p>
    <w:p w14:paraId="4627A345" w14:textId="77777777" w:rsidR="00000000" w:rsidRDefault="003B3694">
      <w:pPr>
        <w:pStyle w:val="a0"/>
        <w:rPr>
          <w:rFonts w:hint="cs"/>
          <w:rtl/>
        </w:rPr>
      </w:pPr>
    </w:p>
    <w:p w14:paraId="79AF5791" w14:textId="77777777" w:rsidR="00000000" w:rsidRDefault="003B3694">
      <w:pPr>
        <w:pStyle w:val="a0"/>
        <w:rPr>
          <w:rFonts w:hint="cs"/>
          <w:rtl/>
        </w:rPr>
      </w:pPr>
      <w:r>
        <w:rPr>
          <w:rFonts w:hint="cs"/>
          <w:rtl/>
        </w:rPr>
        <w:t>היה היה שליט מושחת, מדושן ומעונג והוא השתרע על כיסא מלכות - - -</w:t>
      </w:r>
    </w:p>
    <w:p w14:paraId="56BF5D25" w14:textId="77777777" w:rsidR="00000000" w:rsidRDefault="003B3694">
      <w:pPr>
        <w:pStyle w:val="a0"/>
        <w:rPr>
          <w:rFonts w:hint="cs"/>
          <w:rtl/>
        </w:rPr>
      </w:pPr>
    </w:p>
    <w:p w14:paraId="06653DDF" w14:textId="77777777" w:rsidR="00000000" w:rsidRDefault="003B3694">
      <w:pPr>
        <w:pStyle w:val="af0"/>
        <w:rPr>
          <w:rtl/>
        </w:rPr>
      </w:pPr>
      <w:r>
        <w:rPr>
          <w:rFonts w:hint="eastAsia"/>
          <w:rtl/>
        </w:rPr>
        <w:t>אחמד</w:t>
      </w:r>
      <w:r>
        <w:rPr>
          <w:rtl/>
        </w:rPr>
        <w:t xml:space="preserve"> טיבי (חד"ש-תע"ל):</w:t>
      </w:r>
    </w:p>
    <w:p w14:paraId="750336ED" w14:textId="77777777" w:rsidR="00000000" w:rsidRDefault="003B3694">
      <w:pPr>
        <w:pStyle w:val="a0"/>
        <w:rPr>
          <w:rFonts w:hint="cs"/>
          <w:rtl/>
        </w:rPr>
      </w:pPr>
    </w:p>
    <w:p w14:paraId="175F14AA" w14:textId="77777777" w:rsidR="00000000" w:rsidRDefault="003B3694">
      <w:pPr>
        <w:pStyle w:val="a0"/>
        <w:rPr>
          <w:rFonts w:hint="cs"/>
          <w:rtl/>
        </w:rPr>
      </w:pPr>
      <w:r>
        <w:rPr>
          <w:rFonts w:hint="cs"/>
          <w:rtl/>
        </w:rPr>
        <w:t>כך את מדברת על ראש הממשלה שלך?</w:t>
      </w:r>
    </w:p>
    <w:p w14:paraId="35A88D42" w14:textId="77777777" w:rsidR="00000000" w:rsidRDefault="003B3694">
      <w:pPr>
        <w:pStyle w:val="a0"/>
        <w:rPr>
          <w:rFonts w:hint="cs"/>
          <w:rtl/>
        </w:rPr>
      </w:pPr>
    </w:p>
    <w:p w14:paraId="1E3FEC1A" w14:textId="77777777" w:rsidR="00000000" w:rsidRDefault="003B3694">
      <w:pPr>
        <w:pStyle w:val="af0"/>
        <w:rPr>
          <w:rtl/>
        </w:rPr>
      </w:pPr>
      <w:r>
        <w:rPr>
          <w:rFonts w:hint="eastAsia"/>
          <w:rtl/>
        </w:rPr>
        <w:t>אלי</w:t>
      </w:r>
      <w:r>
        <w:rPr>
          <w:rtl/>
        </w:rPr>
        <w:t xml:space="preserve"> אפללו (הליכוד):</w:t>
      </w:r>
    </w:p>
    <w:p w14:paraId="15517418" w14:textId="77777777" w:rsidR="00000000" w:rsidRDefault="003B3694">
      <w:pPr>
        <w:pStyle w:val="a0"/>
        <w:rPr>
          <w:rFonts w:hint="cs"/>
          <w:rtl/>
        </w:rPr>
      </w:pPr>
    </w:p>
    <w:p w14:paraId="70DF7D9B" w14:textId="77777777" w:rsidR="00000000" w:rsidRDefault="003B3694">
      <w:pPr>
        <w:pStyle w:val="a0"/>
        <w:rPr>
          <w:rFonts w:hint="cs"/>
          <w:rtl/>
        </w:rPr>
      </w:pPr>
      <w:r>
        <w:rPr>
          <w:rFonts w:hint="cs"/>
          <w:rtl/>
        </w:rPr>
        <w:t>לא יעזור לך, אתה תשמע.</w:t>
      </w:r>
    </w:p>
    <w:p w14:paraId="48E288B0" w14:textId="77777777" w:rsidR="00000000" w:rsidRDefault="003B3694">
      <w:pPr>
        <w:pStyle w:val="a0"/>
        <w:rPr>
          <w:rFonts w:hint="cs"/>
          <w:rtl/>
        </w:rPr>
      </w:pPr>
    </w:p>
    <w:p w14:paraId="35A298A3" w14:textId="77777777" w:rsidR="00000000" w:rsidRDefault="003B3694">
      <w:pPr>
        <w:pStyle w:val="af0"/>
        <w:rPr>
          <w:rtl/>
        </w:rPr>
      </w:pPr>
      <w:r>
        <w:rPr>
          <w:rFonts w:hint="eastAsia"/>
          <w:rtl/>
        </w:rPr>
        <w:t>אחמד</w:t>
      </w:r>
      <w:r>
        <w:rPr>
          <w:rtl/>
        </w:rPr>
        <w:t xml:space="preserve"> טיבי (חד"ש-תע"ל):</w:t>
      </w:r>
    </w:p>
    <w:p w14:paraId="39C670BE" w14:textId="77777777" w:rsidR="00000000" w:rsidRDefault="003B3694">
      <w:pPr>
        <w:pStyle w:val="a0"/>
        <w:rPr>
          <w:rFonts w:hint="cs"/>
          <w:rtl/>
        </w:rPr>
      </w:pPr>
    </w:p>
    <w:p w14:paraId="0CE00676" w14:textId="77777777" w:rsidR="00000000" w:rsidRDefault="003B3694">
      <w:pPr>
        <w:pStyle w:val="a0"/>
        <w:rPr>
          <w:rFonts w:hint="cs"/>
          <w:rtl/>
        </w:rPr>
      </w:pPr>
      <w:r>
        <w:rPr>
          <w:rFonts w:hint="cs"/>
          <w:rtl/>
        </w:rPr>
        <w:t>- - -</w:t>
      </w:r>
    </w:p>
    <w:p w14:paraId="0964A3C1" w14:textId="77777777" w:rsidR="00000000" w:rsidRDefault="003B3694">
      <w:pPr>
        <w:pStyle w:val="a0"/>
        <w:rPr>
          <w:rFonts w:hint="cs"/>
          <w:rtl/>
        </w:rPr>
      </w:pPr>
    </w:p>
    <w:p w14:paraId="74EAD024" w14:textId="77777777" w:rsidR="00000000" w:rsidRDefault="003B3694">
      <w:pPr>
        <w:pStyle w:val="af0"/>
        <w:rPr>
          <w:rtl/>
        </w:rPr>
      </w:pPr>
      <w:r>
        <w:rPr>
          <w:rFonts w:hint="eastAsia"/>
          <w:rtl/>
        </w:rPr>
        <w:t>אלי</w:t>
      </w:r>
      <w:r>
        <w:rPr>
          <w:rtl/>
        </w:rPr>
        <w:t xml:space="preserve"> אפללו (הל</w:t>
      </w:r>
      <w:r>
        <w:rPr>
          <w:rtl/>
        </w:rPr>
        <w:t>יכוד):</w:t>
      </w:r>
    </w:p>
    <w:p w14:paraId="6F3FFBA6" w14:textId="77777777" w:rsidR="00000000" w:rsidRDefault="003B3694">
      <w:pPr>
        <w:pStyle w:val="a0"/>
        <w:rPr>
          <w:rFonts w:hint="cs"/>
          <w:rtl/>
        </w:rPr>
      </w:pPr>
    </w:p>
    <w:p w14:paraId="04A5F1D7" w14:textId="77777777" w:rsidR="00000000" w:rsidRDefault="003B3694">
      <w:pPr>
        <w:pStyle w:val="a0"/>
        <w:rPr>
          <w:rFonts w:hint="cs"/>
          <w:rtl/>
        </w:rPr>
      </w:pPr>
      <w:r>
        <w:rPr>
          <w:rFonts w:hint="cs"/>
          <w:rtl/>
        </w:rPr>
        <w:t>- - -</w:t>
      </w:r>
    </w:p>
    <w:p w14:paraId="6D3B732F" w14:textId="77777777" w:rsidR="00000000" w:rsidRDefault="003B3694">
      <w:pPr>
        <w:pStyle w:val="a0"/>
        <w:ind w:firstLine="0"/>
        <w:rPr>
          <w:rFonts w:hint="cs"/>
          <w:rtl/>
        </w:rPr>
      </w:pPr>
    </w:p>
    <w:p w14:paraId="1CBEC71D" w14:textId="77777777" w:rsidR="00000000" w:rsidRDefault="003B3694">
      <w:pPr>
        <w:pStyle w:val="af0"/>
        <w:rPr>
          <w:rtl/>
        </w:rPr>
      </w:pPr>
      <w:r>
        <w:rPr>
          <w:rFonts w:hint="eastAsia"/>
          <w:rtl/>
        </w:rPr>
        <w:t>דניאל</w:t>
      </w:r>
      <w:r>
        <w:rPr>
          <w:rtl/>
        </w:rPr>
        <w:t xml:space="preserve"> בנלולו (הליכוד):</w:t>
      </w:r>
    </w:p>
    <w:p w14:paraId="5DE972E2" w14:textId="77777777" w:rsidR="00000000" w:rsidRDefault="003B3694">
      <w:pPr>
        <w:pStyle w:val="a0"/>
        <w:rPr>
          <w:rFonts w:hint="cs"/>
          <w:rtl/>
        </w:rPr>
      </w:pPr>
    </w:p>
    <w:p w14:paraId="5FE92FA7" w14:textId="77777777" w:rsidR="00000000" w:rsidRDefault="003B3694">
      <w:pPr>
        <w:pStyle w:val="a0"/>
        <w:rPr>
          <w:rFonts w:hint="cs"/>
          <w:rtl/>
        </w:rPr>
      </w:pPr>
      <w:r>
        <w:rPr>
          <w:rFonts w:hint="cs"/>
          <w:rtl/>
        </w:rPr>
        <w:t>- - -</w:t>
      </w:r>
    </w:p>
    <w:p w14:paraId="0FD5F48F" w14:textId="77777777" w:rsidR="00000000" w:rsidRDefault="003B3694">
      <w:pPr>
        <w:pStyle w:val="af1"/>
        <w:rPr>
          <w:rtl/>
        </w:rPr>
      </w:pPr>
    </w:p>
    <w:p w14:paraId="1E13D217" w14:textId="77777777" w:rsidR="00000000" w:rsidRDefault="003B3694">
      <w:pPr>
        <w:pStyle w:val="af1"/>
        <w:rPr>
          <w:rtl/>
        </w:rPr>
      </w:pPr>
      <w:r>
        <w:rPr>
          <w:rtl/>
        </w:rPr>
        <w:t>היו"ר אלי בן-מנחם:</w:t>
      </w:r>
    </w:p>
    <w:p w14:paraId="796F8269" w14:textId="77777777" w:rsidR="00000000" w:rsidRDefault="003B3694">
      <w:pPr>
        <w:pStyle w:val="a0"/>
        <w:rPr>
          <w:rtl/>
        </w:rPr>
      </w:pPr>
    </w:p>
    <w:p w14:paraId="45EAEFFA" w14:textId="77777777" w:rsidR="00000000" w:rsidRDefault="003B3694">
      <w:pPr>
        <w:pStyle w:val="a0"/>
        <w:rPr>
          <w:rFonts w:hint="cs"/>
          <w:rtl/>
        </w:rPr>
      </w:pPr>
      <w:r>
        <w:rPr>
          <w:rFonts w:hint="cs"/>
          <w:rtl/>
        </w:rPr>
        <w:t>חבר הכנסת טיבי, חבר הכנסת אפללו, חבר הכנסת דניאל בנלולו, אתם מפריעים לחברת הסיעה שלכם, לחברת הכנסת רוחמה אברהם.</w:t>
      </w:r>
    </w:p>
    <w:p w14:paraId="61053125" w14:textId="77777777" w:rsidR="00000000" w:rsidRDefault="003B3694">
      <w:pPr>
        <w:pStyle w:val="a0"/>
        <w:rPr>
          <w:rFonts w:hint="cs"/>
          <w:rtl/>
        </w:rPr>
      </w:pPr>
    </w:p>
    <w:p w14:paraId="1F3B44CA" w14:textId="77777777" w:rsidR="00000000" w:rsidRDefault="003B3694">
      <w:pPr>
        <w:pStyle w:val="af0"/>
        <w:rPr>
          <w:rtl/>
        </w:rPr>
      </w:pPr>
      <w:r>
        <w:rPr>
          <w:rtl/>
        </w:rPr>
        <w:t>ואסל טאהא (בל"ד):</w:t>
      </w:r>
    </w:p>
    <w:p w14:paraId="3FCAC5E3" w14:textId="77777777" w:rsidR="00000000" w:rsidRDefault="003B3694">
      <w:pPr>
        <w:pStyle w:val="a0"/>
        <w:rPr>
          <w:rtl/>
        </w:rPr>
      </w:pPr>
    </w:p>
    <w:p w14:paraId="61165A66" w14:textId="77777777" w:rsidR="00000000" w:rsidRDefault="003B3694">
      <w:pPr>
        <w:pStyle w:val="a0"/>
        <w:rPr>
          <w:rFonts w:hint="cs"/>
          <w:rtl/>
        </w:rPr>
      </w:pPr>
      <w:r>
        <w:rPr>
          <w:rFonts w:hint="cs"/>
          <w:rtl/>
        </w:rPr>
        <w:t>- - -</w:t>
      </w:r>
    </w:p>
    <w:p w14:paraId="3196D917" w14:textId="77777777" w:rsidR="00000000" w:rsidRDefault="003B3694">
      <w:pPr>
        <w:pStyle w:val="a0"/>
        <w:ind w:firstLine="0"/>
        <w:rPr>
          <w:rFonts w:hint="cs"/>
          <w:rtl/>
        </w:rPr>
      </w:pPr>
      <w:bookmarkStart w:id="369" w:name="FS000001026T12_11_2003_15_43_12"/>
      <w:bookmarkEnd w:id="369"/>
    </w:p>
    <w:p w14:paraId="03131FA0" w14:textId="77777777" w:rsidR="00000000" w:rsidRDefault="003B3694">
      <w:pPr>
        <w:pStyle w:val="af1"/>
        <w:rPr>
          <w:rtl/>
        </w:rPr>
      </w:pPr>
      <w:bookmarkStart w:id="370" w:name="FS000001026T12_11_2003_15_44_36C"/>
      <w:bookmarkStart w:id="371" w:name="FS000001026T12_11_2003_15_44_55C"/>
      <w:bookmarkEnd w:id="370"/>
      <w:bookmarkEnd w:id="371"/>
      <w:r>
        <w:rPr>
          <w:rtl/>
        </w:rPr>
        <w:t>היו"ר אלי בן-מנחם:</w:t>
      </w:r>
    </w:p>
    <w:p w14:paraId="0FB0EF8E" w14:textId="77777777" w:rsidR="00000000" w:rsidRDefault="003B3694">
      <w:pPr>
        <w:pStyle w:val="a0"/>
        <w:rPr>
          <w:rtl/>
        </w:rPr>
      </w:pPr>
    </w:p>
    <w:p w14:paraId="11E2D76F" w14:textId="77777777" w:rsidR="00000000" w:rsidRDefault="003B3694">
      <w:pPr>
        <w:pStyle w:val="a0"/>
        <w:rPr>
          <w:rFonts w:hint="cs"/>
          <w:rtl/>
        </w:rPr>
      </w:pPr>
      <w:r>
        <w:rPr>
          <w:rFonts w:hint="cs"/>
          <w:rtl/>
        </w:rPr>
        <w:t>חבר הכנסת בייגה שוחט. חבר הכנסת</w:t>
      </w:r>
      <w:r>
        <w:rPr>
          <w:rFonts w:hint="cs"/>
          <w:rtl/>
        </w:rPr>
        <w:t xml:space="preserve"> איציק כהן.</w:t>
      </w:r>
    </w:p>
    <w:p w14:paraId="466F7452" w14:textId="77777777" w:rsidR="00000000" w:rsidRDefault="003B3694">
      <w:pPr>
        <w:pStyle w:val="a0"/>
        <w:ind w:firstLine="0"/>
        <w:rPr>
          <w:rFonts w:hint="cs"/>
          <w:rtl/>
        </w:rPr>
      </w:pPr>
    </w:p>
    <w:p w14:paraId="3CCE5411" w14:textId="77777777" w:rsidR="00000000" w:rsidRDefault="003B3694">
      <w:pPr>
        <w:pStyle w:val="-"/>
        <w:rPr>
          <w:rtl/>
        </w:rPr>
      </w:pPr>
      <w:bookmarkStart w:id="372" w:name="FS000001026T12_11_2003_15_45_23C"/>
      <w:bookmarkEnd w:id="372"/>
      <w:r>
        <w:rPr>
          <w:rtl/>
        </w:rPr>
        <w:t>רוחמה אברהם (הליכוד):</w:t>
      </w:r>
    </w:p>
    <w:p w14:paraId="527BE7B1" w14:textId="77777777" w:rsidR="00000000" w:rsidRDefault="003B3694">
      <w:pPr>
        <w:pStyle w:val="a0"/>
        <w:rPr>
          <w:rtl/>
        </w:rPr>
      </w:pPr>
    </w:p>
    <w:p w14:paraId="76745122" w14:textId="77777777" w:rsidR="00000000" w:rsidRDefault="003B3694">
      <w:pPr>
        <w:pStyle w:val="a0"/>
        <w:rPr>
          <w:rFonts w:hint="cs"/>
          <w:rtl/>
        </w:rPr>
      </w:pPr>
      <w:r>
        <w:rPr>
          <w:rFonts w:hint="cs"/>
          <w:rtl/>
        </w:rPr>
        <w:t>כדאי לך לשמוע. זה על חשבון הזמן שלי?</w:t>
      </w:r>
    </w:p>
    <w:p w14:paraId="67596B67" w14:textId="77777777" w:rsidR="00000000" w:rsidRDefault="003B3694">
      <w:pPr>
        <w:pStyle w:val="a0"/>
        <w:ind w:firstLine="0"/>
        <w:rPr>
          <w:rFonts w:hint="cs"/>
          <w:rtl/>
        </w:rPr>
      </w:pPr>
    </w:p>
    <w:p w14:paraId="6C7A378A" w14:textId="77777777" w:rsidR="00000000" w:rsidRDefault="003B3694">
      <w:pPr>
        <w:pStyle w:val="af1"/>
        <w:rPr>
          <w:rtl/>
        </w:rPr>
      </w:pPr>
      <w:r>
        <w:rPr>
          <w:rtl/>
        </w:rPr>
        <w:t>היו"ר אלי בן-מנחם:</w:t>
      </w:r>
    </w:p>
    <w:p w14:paraId="27B1A345" w14:textId="77777777" w:rsidR="00000000" w:rsidRDefault="003B3694">
      <w:pPr>
        <w:pStyle w:val="a0"/>
        <w:rPr>
          <w:rtl/>
        </w:rPr>
      </w:pPr>
    </w:p>
    <w:p w14:paraId="64D1448A" w14:textId="77777777" w:rsidR="00000000" w:rsidRDefault="003B3694">
      <w:pPr>
        <w:pStyle w:val="a0"/>
        <w:rPr>
          <w:rFonts w:hint="cs"/>
          <w:rtl/>
        </w:rPr>
      </w:pPr>
      <w:r>
        <w:rPr>
          <w:rFonts w:hint="cs"/>
          <w:rtl/>
        </w:rPr>
        <w:t>לא, נוסיף לך. אל תדאגי, אני אשמור עלייך. חברת הכנסת רוחמה אברהם, לא לדאוג. רבותי, חברי הכנסת, אני כבר הוספתי לה דקה אחת. תמשיכו. אני אוסיף זמן, אתם לא נותנים לה ל</w:t>
      </w:r>
      <w:r>
        <w:rPr>
          <w:rFonts w:hint="cs"/>
          <w:rtl/>
        </w:rPr>
        <w:t>דבר.</w:t>
      </w:r>
    </w:p>
    <w:p w14:paraId="4B3F3DFF" w14:textId="77777777" w:rsidR="00000000" w:rsidRDefault="003B3694">
      <w:pPr>
        <w:pStyle w:val="a0"/>
        <w:ind w:firstLine="0"/>
        <w:rPr>
          <w:rFonts w:hint="cs"/>
          <w:rtl/>
        </w:rPr>
      </w:pPr>
    </w:p>
    <w:p w14:paraId="543A2DA3" w14:textId="77777777" w:rsidR="00000000" w:rsidRDefault="003B3694">
      <w:pPr>
        <w:pStyle w:val="-"/>
        <w:rPr>
          <w:rtl/>
        </w:rPr>
      </w:pPr>
      <w:bookmarkStart w:id="373" w:name="FS000001026T12_11_2003_15_46_15C"/>
      <w:bookmarkEnd w:id="373"/>
    </w:p>
    <w:p w14:paraId="56F5A36D" w14:textId="77777777" w:rsidR="00000000" w:rsidRDefault="003B3694">
      <w:pPr>
        <w:pStyle w:val="-"/>
        <w:rPr>
          <w:rtl/>
        </w:rPr>
      </w:pPr>
      <w:r>
        <w:rPr>
          <w:rtl/>
        </w:rPr>
        <w:t>רוחמה אברהם (הליכוד):</w:t>
      </w:r>
    </w:p>
    <w:p w14:paraId="288B64F1" w14:textId="77777777" w:rsidR="00000000" w:rsidRDefault="003B3694">
      <w:pPr>
        <w:pStyle w:val="a0"/>
        <w:rPr>
          <w:rtl/>
        </w:rPr>
      </w:pPr>
    </w:p>
    <w:p w14:paraId="06AC2AF3" w14:textId="77777777" w:rsidR="00000000" w:rsidRDefault="003B3694">
      <w:pPr>
        <w:pStyle w:val="a0"/>
        <w:rPr>
          <w:rFonts w:hint="cs"/>
          <w:rtl/>
        </w:rPr>
      </w:pPr>
      <w:r>
        <w:rPr>
          <w:rFonts w:hint="cs"/>
          <w:rtl/>
        </w:rPr>
        <w:t>היה היה שליט מושחת ומדושן עונג, והוא השתרע על כיסא מלכות - -</w:t>
      </w:r>
    </w:p>
    <w:p w14:paraId="15F86500" w14:textId="77777777" w:rsidR="00000000" w:rsidRDefault="003B3694">
      <w:pPr>
        <w:pStyle w:val="a0"/>
        <w:ind w:firstLine="0"/>
        <w:rPr>
          <w:rFonts w:hint="cs"/>
          <w:rtl/>
        </w:rPr>
      </w:pPr>
    </w:p>
    <w:p w14:paraId="754777BB" w14:textId="77777777" w:rsidR="00000000" w:rsidRDefault="003B3694">
      <w:pPr>
        <w:pStyle w:val="af0"/>
        <w:rPr>
          <w:rtl/>
        </w:rPr>
      </w:pPr>
      <w:r>
        <w:rPr>
          <w:rFonts w:hint="eastAsia"/>
          <w:rtl/>
        </w:rPr>
        <w:t>אחמד</w:t>
      </w:r>
      <w:r>
        <w:rPr>
          <w:rtl/>
        </w:rPr>
        <w:t xml:space="preserve"> טיבי (חד"ש-תע"ל):</w:t>
      </w:r>
    </w:p>
    <w:p w14:paraId="51C92CC1" w14:textId="77777777" w:rsidR="00000000" w:rsidRDefault="003B3694">
      <w:pPr>
        <w:pStyle w:val="a0"/>
        <w:rPr>
          <w:rFonts w:hint="cs"/>
          <w:rtl/>
        </w:rPr>
      </w:pPr>
    </w:p>
    <w:p w14:paraId="2DC6D0A4" w14:textId="77777777" w:rsidR="00000000" w:rsidRDefault="003B3694">
      <w:pPr>
        <w:pStyle w:val="a0"/>
        <w:rPr>
          <w:rFonts w:hint="cs"/>
          <w:rtl/>
        </w:rPr>
      </w:pPr>
      <w:r>
        <w:rPr>
          <w:rFonts w:hint="cs"/>
          <w:rtl/>
        </w:rPr>
        <w:t>ככה את מדברת על ראש הממשלה שלך?</w:t>
      </w:r>
    </w:p>
    <w:p w14:paraId="3F3EE5F7" w14:textId="77777777" w:rsidR="00000000" w:rsidRDefault="003B3694">
      <w:pPr>
        <w:pStyle w:val="a0"/>
        <w:ind w:firstLine="0"/>
        <w:rPr>
          <w:rFonts w:hint="cs"/>
          <w:rtl/>
        </w:rPr>
      </w:pPr>
    </w:p>
    <w:p w14:paraId="6B090C05" w14:textId="77777777" w:rsidR="00000000" w:rsidRDefault="003B3694">
      <w:pPr>
        <w:pStyle w:val="af1"/>
        <w:rPr>
          <w:rtl/>
        </w:rPr>
      </w:pPr>
      <w:bookmarkStart w:id="374" w:name="FS000001026T12_11_2003_15_47_27C"/>
      <w:bookmarkEnd w:id="374"/>
      <w:r>
        <w:rPr>
          <w:rtl/>
        </w:rPr>
        <w:t>היו"ר אלי בן-מנחם:</w:t>
      </w:r>
    </w:p>
    <w:p w14:paraId="551F0D1B" w14:textId="77777777" w:rsidR="00000000" w:rsidRDefault="003B3694">
      <w:pPr>
        <w:pStyle w:val="a0"/>
        <w:rPr>
          <w:rtl/>
        </w:rPr>
      </w:pPr>
    </w:p>
    <w:p w14:paraId="2346B73A" w14:textId="77777777" w:rsidR="00000000" w:rsidRDefault="003B3694">
      <w:pPr>
        <w:pStyle w:val="a0"/>
        <w:rPr>
          <w:rFonts w:hint="cs"/>
          <w:rtl/>
        </w:rPr>
      </w:pPr>
      <w:r>
        <w:rPr>
          <w:rFonts w:hint="cs"/>
          <w:rtl/>
        </w:rPr>
        <w:t>חבר הכנסת אחמד טיבי.</w:t>
      </w:r>
    </w:p>
    <w:p w14:paraId="6AEFED8E" w14:textId="77777777" w:rsidR="00000000" w:rsidRDefault="003B3694">
      <w:pPr>
        <w:pStyle w:val="a0"/>
        <w:ind w:firstLine="0"/>
        <w:rPr>
          <w:rFonts w:hint="cs"/>
          <w:rtl/>
        </w:rPr>
      </w:pPr>
    </w:p>
    <w:p w14:paraId="1179575A" w14:textId="77777777" w:rsidR="00000000" w:rsidRDefault="003B3694">
      <w:pPr>
        <w:pStyle w:val="af0"/>
        <w:rPr>
          <w:rtl/>
        </w:rPr>
      </w:pPr>
      <w:r>
        <w:rPr>
          <w:rFonts w:hint="eastAsia"/>
          <w:rtl/>
        </w:rPr>
        <w:t>אלי</w:t>
      </w:r>
      <w:r>
        <w:rPr>
          <w:rtl/>
        </w:rPr>
        <w:t xml:space="preserve"> אפללו (הליכוד):</w:t>
      </w:r>
    </w:p>
    <w:p w14:paraId="7718C76C" w14:textId="77777777" w:rsidR="00000000" w:rsidRDefault="003B3694">
      <w:pPr>
        <w:pStyle w:val="a0"/>
        <w:rPr>
          <w:rFonts w:hint="cs"/>
          <w:rtl/>
        </w:rPr>
      </w:pPr>
    </w:p>
    <w:p w14:paraId="0CA76F20" w14:textId="77777777" w:rsidR="00000000" w:rsidRDefault="003B3694">
      <w:pPr>
        <w:pStyle w:val="a0"/>
        <w:rPr>
          <w:rFonts w:hint="cs"/>
          <w:rtl/>
        </w:rPr>
      </w:pPr>
      <w:r>
        <w:rPr>
          <w:rFonts w:hint="cs"/>
          <w:rtl/>
        </w:rPr>
        <w:t>- - -</w:t>
      </w:r>
    </w:p>
    <w:p w14:paraId="0E5EDFE4" w14:textId="77777777" w:rsidR="00000000" w:rsidRDefault="003B3694">
      <w:pPr>
        <w:pStyle w:val="a0"/>
        <w:ind w:firstLine="0"/>
        <w:rPr>
          <w:rFonts w:hint="cs"/>
          <w:rtl/>
        </w:rPr>
      </w:pPr>
    </w:p>
    <w:p w14:paraId="68BFE952" w14:textId="77777777" w:rsidR="00000000" w:rsidRDefault="003B3694">
      <w:pPr>
        <w:pStyle w:val="af0"/>
        <w:rPr>
          <w:rtl/>
        </w:rPr>
      </w:pPr>
      <w:r>
        <w:rPr>
          <w:rFonts w:hint="eastAsia"/>
          <w:rtl/>
        </w:rPr>
        <w:t>דניאל</w:t>
      </w:r>
      <w:r>
        <w:rPr>
          <w:rtl/>
        </w:rPr>
        <w:t xml:space="preserve"> בנלולו (הליכוד):</w:t>
      </w:r>
    </w:p>
    <w:p w14:paraId="2566D12C" w14:textId="77777777" w:rsidR="00000000" w:rsidRDefault="003B3694">
      <w:pPr>
        <w:pStyle w:val="a0"/>
        <w:rPr>
          <w:rFonts w:hint="cs"/>
          <w:rtl/>
        </w:rPr>
      </w:pPr>
    </w:p>
    <w:p w14:paraId="74734B6A" w14:textId="77777777" w:rsidR="00000000" w:rsidRDefault="003B3694">
      <w:pPr>
        <w:pStyle w:val="a0"/>
        <w:rPr>
          <w:rFonts w:hint="cs"/>
          <w:rtl/>
        </w:rPr>
      </w:pPr>
      <w:r>
        <w:rPr>
          <w:rFonts w:hint="cs"/>
          <w:rtl/>
        </w:rPr>
        <w:t>- - -</w:t>
      </w:r>
    </w:p>
    <w:p w14:paraId="062117D3" w14:textId="77777777" w:rsidR="00000000" w:rsidRDefault="003B3694">
      <w:pPr>
        <w:pStyle w:val="a0"/>
        <w:ind w:firstLine="0"/>
        <w:rPr>
          <w:rFonts w:hint="cs"/>
          <w:rtl/>
        </w:rPr>
      </w:pPr>
    </w:p>
    <w:p w14:paraId="3E9BA5EF" w14:textId="77777777" w:rsidR="00000000" w:rsidRDefault="003B3694">
      <w:pPr>
        <w:pStyle w:val="af1"/>
        <w:rPr>
          <w:rtl/>
        </w:rPr>
      </w:pPr>
      <w:r>
        <w:rPr>
          <w:rtl/>
        </w:rPr>
        <w:t xml:space="preserve">היו"ר </w:t>
      </w:r>
      <w:r>
        <w:rPr>
          <w:rtl/>
        </w:rPr>
        <w:t>אלי בן-מנחם:</w:t>
      </w:r>
    </w:p>
    <w:p w14:paraId="7439A913" w14:textId="77777777" w:rsidR="00000000" w:rsidRDefault="003B3694">
      <w:pPr>
        <w:pStyle w:val="a0"/>
        <w:rPr>
          <w:rtl/>
        </w:rPr>
      </w:pPr>
    </w:p>
    <w:p w14:paraId="63182347" w14:textId="77777777" w:rsidR="00000000" w:rsidRDefault="003B3694">
      <w:pPr>
        <w:pStyle w:val="a0"/>
        <w:rPr>
          <w:rFonts w:hint="cs"/>
          <w:rtl/>
        </w:rPr>
      </w:pPr>
      <w:r>
        <w:rPr>
          <w:rFonts w:hint="cs"/>
          <w:rtl/>
        </w:rPr>
        <w:t>חבר הכנסת אפללו, חבר הכנסת בנלולו, אתם מפריעים לחברת הסיעה שלכם, לחברת הכנסת רוחמה. אל תפריעו לרוחמה אברהם. חבר הכנסת טיבי, אני מבקש ממך, יש לך הצעה אחרת? אם אתה תדבר עכשיו לא תקבל הצעה אחרת. אז תבחר.</w:t>
      </w:r>
    </w:p>
    <w:p w14:paraId="300E51DB" w14:textId="77777777" w:rsidR="00000000" w:rsidRDefault="003B3694">
      <w:pPr>
        <w:pStyle w:val="a0"/>
        <w:ind w:firstLine="0"/>
        <w:rPr>
          <w:rFonts w:hint="cs"/>
          <w:rtl/>
        </w:rPr>
      </w:pPr>
    </w:p>
    <w:p w14:paraId="30670A16" w14:textId="77777777" w:rsidR="00000000" w:rsidRDefault="003B3694">
      <w:pPr>
        <w:pStyle w:val="-"/>
        <w:rPr>
          <w:rtl/>
        </w:rPr>
      </w:pPr>
      <w:bookmarkStart w:id="375" w:name="FS000001026T12_11_2003_15_48_38C"/>
      <w:bookmarkEnd w:id="375"/>
      <w:r>
        <w:rPr>
          <w:rtl/>
        </w:rPr>
        <w:t>רוחמה אברהם (הליכוד):</w:t>
      </w:r>
    </w:p>
    <w:p w14:paraId="7BFACB6D" w14:textId="77777777" w:rsidR="00000000" w:rsidRDefault="003B3694">
      <w:pPr>
        <w:pStyle w:val="a0"/>
        <w:rPr>
          <w:rtl/>
        </w:rPr>
      </w:pPr>
    </w:p>
    <w:p w14:paraId="5F5B01D7" w14:textId="77777777" w:rsidR="00000000" w:rsidRDefault="003B3694">
      <w:pPr>
        <w:pStyle w:val="a0"/>
        <w:rPr>
          <w:rFonts w:hint="cs"/>
          <w:rtl/>
        </w:rPr>
      </w:pPr>
      <w:r>
        <w:rPr>
          <w:rFonts w:hint="cs"/>
          <w:rtl/>
        </w:rPr>
        <w:t xml:space="preserve">לפניו, לפני אותו </w:t>
      </w:r>
      <w:r>
        <w:rPr>
          <w:rFonts w:hint="cs"/>
          <w:rtl/>
        </w:rPr>
        <w:t>שליט מושחת - - -</w:t>
      </w:r>
    </w:p>
    <w:p w14:paraId="41628F04" w14:textId="77777777" w:rsidR="00000000" w:rsidRDefault="003B3694">
      <w:pPr>
        <w:pStyle w:val="a0"/>
        <w:ind w:firstLine="0"/>
        <w:rPr>
          <w:rFonts w:hint="cs"/>
          <w:rtl/>
        </w:rPr>
      </w:pPr>
    </w:p>
    <w:p w14:paraId="7D15543B" w14:textId="77777777" w:rsidR="00000000" w:rsidRDefault="003B3694">
      <w:pPr>
        <w:pStyle w:val="af0"/>
        <w:rPr>
          <w:rtl/>
        </w:rPr>
      </w:pPr>
      <w:r>
        <w:rPr>
          <w:rFonts w:hint="eastAsia"/>
          <w:rtl/>
        </w:rPr>
        <w:t>קריאות</w:t>
      </w:r>
      <w:r>
        <w:rPr>
          <w:rtl/>
        </w:rPr>
        <w:t>:</w:t>
      </w:r>
    </w:p>
    <w:p w14:paraId="364D5C16" w14:textId="77777777" w:rsidR="00000000" w:rsidRDefault="003B3694">
      <w:pPr>
        <w:pStyle w:val="a0"/>
        <w:rPr>
          <w:rFonts w:hint="cs"/>
          <w:rtl/>
        </w:rPr>
      </w:pPr>
    </w:p>
    <w:p w14:paraId="50D28D2F" w14:textId="77777777" w:rsidR="00000000" w:rsidRDefault="003B3694">
      <w:pPr>
        <w:pStyle w:val="a0"/>
        <w:rPr>
          <w:rFonts w:hint="cs"/>
          <w:rtl/>
        </w:rPr>
      </w:pPr>
      <w:r>
        <w:rPr>
          <w:rFonts w:hint="cs"/>
          <w:rtl/>
        </w:rPr>
        <w:t>- - -</w:t>
      </w:r>
    </w:p>
    <w:p w14:paraId="387F3212" w14:textId="77777777" w:rsidR="00000000" w:rsidRDefault="003B3694">
      <w:pPr>
        <w:pStyle w:val="a0"/>
        <w:ind w:firstLine="0"/>
        <w:rPr>
          <w:rFonts w:hint="cs"/>
          <w:rtl/>
        </w:rPr>
      </w:pPr>
    </w:p>
    <w:p w14:paraId="02B0A8E5" w14:textId="77777777" w:rsidR="00000000" w:rsidRDefault="003B3694">
      <w:pPr>
        <w:pStyle w:val="af1"/>
        <w:rPr>
          <w:rtl/>
        </w:rPr>
      </w:pPr>
      <w:r>
        <w:rPr>
          <w:rtl/>
        </w:rPr>
        <w:t>היו"ר אלי בן-מנחם:</w:t>
      </w:r>
    </w:p>
    <w:p w14:paraId="4E4C1030" w14:textId="77777777" w:rsidR="00000000" w:rsidRDefault="003B3694">
      <w:pPr>
        <w:pStyle w:val="a0"/>
        <w:rPr>
          <w:rtl/>
        </w:rPr>
      </w:pPr>
    </w:p>
    <w:p w14:paraId="5715E7B7" w14:textId="77777777" w:rsidR="00000000" w:rsidRDefault="003B3694">
      <w:pPr>
        <w:pStyle w:val="a0"/>
        <w:rPr>
          <w:rFonts w:hint="cs"/>
          <w:rtl/>
        </w:rPr>
      </w:pPr>
      <w:r>
        <w:rPr>
          <w:rFonts w:hint="cs"/>
          <w:rtl/>
        </w:rPr>
        <w:t>חבר הכנסת טאהא, מה קרה לכם? מה כולם קופצים, אני לא מבין?</w:t>
      </w:r>
    </w:p>
    <w:p w14:paraId="7E6745FF" w14:textId="77777777" w:rsidR="00000000" w:rsidRDefault="003B3694">
      <w:pPr>
        <w:pStyle w:val="-"/>
        <w:rPr>
          <w:rtl/>
        </w:rPr>
      </w:pPr>
      <w:bookmarkStart w:id="376" w:name="FS000001026T12_11_2003_15_49_17C"/>
      <w:bookmarkEnd w:id="376"/>
    </w:p>
    <w:p w14:paraId="5AF544C4" w14:textId="77777777" w:rsidR="00000000" w:rsidRDefault="003B3694">
      <w:pPr>
        <w:pStyle w:val="-"/>
        <w:rPr>
          <w:rtl/>
        </w:rPr>
      </w:pPr>
      <w:r>
        <w:rPr>
          <w:rtl/>
        </w:rPr>
        <w:t>רוחמה אברהם (הליכוד):</w:t>
      </w:r>
    </w:p>
    <w:p w14:paraId="0E5BFA3C" w14:textId="77777777" w:rsidR="00000000" w:rsidRDefault="003B3694">
      <w:pPr>
        <w:pStyle w:val="a0"/>
        <w:rPr>
          <w:rtl/>
        </w:rPr>
      </w:pPr>
    </w:p>
    <w:p w14:paraId="799B79E7" w14:textId="77777777" w:rsidR="00000000" w:rsidRDefault="003B3694">
      <w:pPr>
        <w:pStyle w:val="a0"/>
        <w:rPr>
          <w:rFonts w:hint="cs"/>
          <w:rtl/>
        </w:rPr>
      </w:pPr>
      <w:r>
        <w:rPr>
          <w:rFonts w:hint="cs"/>
          <w:rtl/>
        </w:rPr>
        <w:t>אני מבינה שזה כואב ותמיד בוכים מהמקום שכואב, אבל - לפניו, לפני אותו שליט מדושן היו הרבה מאוד גברים שהאכילו האחד את השני ב</w:t>
      </w:r>
      <w:r>
        <w:rPr>
          <w:rFonts w:hint="cs"/>
          <w:rtl/>
        </w:rPr>
        <w:t>מיטב המאכלים, וכולם, כמו במיטב המסורת, נטפו שומן והיו עסיסיים מאוד. כל כך הרבה אשכולות ענבים עסיסיים מאוד היו פזורים להם על השולחנות.</w:t>
      </w:r>
    </w:p>
    <w:p w14:paraId="5CA09644" w14:textId="77777777" w:rsidR="00000000" w:rsidRDefault="003B3694">
      <w:pPr>
        <w:pStyle w:val="a0"/>
        <w:ind w:firstLine="0"/>
        <w:rPr>
          <w:rFonts w:hint="cs"/>
          <w:rtl/>
        </w:rPr>
      </w:pPr>
    </w:p>
    <w:p w14:paraId="17B19894" w14:textId="77777777" w:rsidR="00000000" w:rsidRDefault="003B3694">
      <w:pPr>
        <w:pStyle w:val="af0"/>
        <w:rPr>
          <w:rtl/>
        </w:rPr>
      </w:pPr>
      <w:r>
        <w:rPr>
          <w:rFonts w:hint="eastAsia"/>
          <w:rtl/>
        </w:rPr>
        <w:t>אחמד</w:t>
      </w:r>
      <w:r>
        <w:rPr>
          <w:rtl/>
        </w:rPr>
        <w:t xml:space="preserve"> טיבי (חד"ש-תע"ל):</w:t>
      </w:r>
    </w:p>
    <w:p w14:paraId="1337327F" w14:textId="77777777" w:rsidR="00000000" w:rsidRDefault="003B3694">
      <w:pPr>
        <w:pStyle w:val="a0"/>
        <w:rPr>
          <w:rFonts w:hint="cs"/>
          <w:rtl/>
        </w:rPr>
      </w:pPr>
    </w:p>
    <w:p w14:paraId="4798E59D" w14:textId="77777777" w:rsidR="00000000" w:rsidRDefault="003B3694">
      <w:pPr>
        <w:pStyle w:val="a0"/>
        <w:rPr>
          <w:rFonts w:hint="cs"/>
          <w:rtl/>
        </w:rPr>
      </w:pPr>
      <w:r>
        <w:rPr>
          <w:rFonts w:hint="cs"/>
          <w:rtl/>
        </w:rPr>
        <w:t>כמו באי היווני.</w:t>
      </w:r>
    </w:p>
    <w:p w14:paraId="4FAD89B5" w14:textId="77777777" w:rsidR="00000000" w:rsidRDefault="003B3694">
      <w:pPr>
        <w:pStyle w:val="a0"/>
        <w:ind w:firstLine="0"/>
        <w:rPr>
          <w:rFonts w:hint="cs"/>
          <w:rtl/>
        </w:rPr>
      </w:pPr>
    </w:p>
    <w:p w14:paraId="4F88BE25" w14:textId="77777777" w:rsidR="00000000" w:rsidRDefault="003B3694">
      <w:pPr>
        <w:pStyle w:val="af0"/>
        <w:rPr>
          <w:rtl/>
        </w:rPr>
      </w:pPr>
      <w:r>
        <w:rPr>
          <w:rFonts w:hint="eastAsia"/>
          <w:rtl/>
        </w:rPr>
        <w:t>ואסל</w:t>
      </w:r>
      <w:r>
        <w:rPr>
          <w:rtl/>
        </w:rPr>
        <w:t xml:space="preserve"> טאהא (בל"ד):</w:t>
      </w:r>
    </w:p>
    <w:p w14:paraId="4BF35FAB" w14:textId="77777777" w:rsidR="00000000" w:rsidRDefault="003B3694">
      <w:pPr>
        <w:pStyle w:val="a0"/>
        <w:rPr>
          <w:rFonts w:hint="cs"/>
          <w:rtl/>
        </w:rPr>
      </w:pPr>
    </w:p>
    <w:p w14:paraId="52A9EEDF" w14:textId="77777777" w:rsidR="00000000" w:rsidRDefault="003B3694">
      <w:pPr>
        <w:pStyle w:val="a0"/>
        <w:rPr>
          <w:rFonts w:hint="cs"/>
          <w:rtl/>
        </w:rPr>
      </w:pPr>
      <w:r>
        <w:rPr>
          <w:rFonts w:hint="cs"/>
          <w:rtl/>
        </w:rPr>
        <w:t>שם יש ענבים.</w:t>
      </w:r>
    </w:p>
    <w:p w14:paraId="5C3DD35A" w14:textId="77777777" w:rsidR="00000000" w:rsidRDefault="003B3694">
      <w:pPr>
        <w:pStyle w:val="a0"/>
        <w:ind w:firstLine="0"/>
        <w:rPr>
          <w:rFonts w:hint="cs"/>
          <w:rtl/>
        </w:rPr>
      </w:pPr>
    </w:p>
    <w:p w14:paraId="4AE20494" w14:textId="77777777" w:rsidR="00000000" w:rsidRDefault="003B3694">
      <w:pPr>
        <w:pStyle w:val="-"/>
        <w:rPr>
          <w:rtl/>
        </w:rPr>
      </w:pPr>
      <w:bookmarkStart w:id="377" w:name="FS000001026T12_11_2003_15_50_48C"/>
      <w:bookmarkEnd w:id="377"/>
      <w:r>
        <w:rPr>
          <w:rtl/>
        </w:rPr>
        <w:t>רוחמה אברהם (הליכוד):</w:t>
      </w:r>
    </w:p>
    <w:p w14:paraId="5BD67649" w14:textId="77777777" w:rsidR="00000000" w:rsidRDefault="003B3694">
      <w:pPr>
        <w:pStyle w:val="a0"/>
        <w:rPr>
          <w:rtl/>
        </w:rPr>
      </w:pPr>
    </w:p>
    <w:p w14:paraId="4D84A429" w14:textId="77777777" w:rsidR="00000000" w:rsidRDefault="003B3694">
      <w:pPr>
        <w:pStyle w:val="a0"/>
        <w:rPr>
          <w:rFonts w:hint="cs"/>
          <w:rtl/>
        </w:rPr>
      </w:pPr>
      <w:r>
        <w:rPr>
          <w:rFonts w:hint="cs"/>
          <w:rtl/>
        </w:rPr>
        <w:t xml:space="preserve">ומאחור עמדו להם כל עניי </w:t>
      </w:r>
      <w:r>
        <w:rPr>
          <w:rFonts w:hint="cs"/>
          <w:rtl/>
        </w:rPr>
        <w:t>העיר לבושי סחבות, פיהם הזיל ריר ועיניהם כלות למראה השפע שאליו לא יוכלו להגיע. רבותי חברי הכנסת, זוהי בעצם התמונה שעולה לעיני כל מי שקרא ושמע על חגיגת הבזבוזים של ערפאת. בני עמו סובלים והמקורבים לו חוגגים בחגיגות אלף לילה ולילה.</w:t>
      </w:r>
    </w:p>
    <w:p w14:paraId="749AAA55" w14:textId="77777777" w:rsidR="00000000" w:rsidRDefault="003B3694">
      <w:pPr>
        <w:pStyle w:val="a0"/>
        <w:ind w:firstLine="0"/>
        <w:rPr>
          <w:rFonts w:hint="cs"/>
          <w:rtl/>
        </w:rPr>
      </w:pPr>
    </w:p>
    <w:p w14:paraId="6C857F3B" w14:textId="77777777" w:rsidR="00000000" w:rsidRDefault="003B3694">
      <w:pPr>
        <w:pStyle w:val="af1"/>
        <w:rPr>
          <w:rtl/>
        </w:rPr>
      </w:pPr>
      <w:r>
        <w:rPr>
          <w:rtl/>
        </w:rPr>
        <w:t>היו"ר אלי בן-מנחם:</w:t>
      </w:r>
    </w:p>
    <w:p w14:paraId="586EDA1E" w14:textId="77777777" w:rsidR="00000000" w:rsidRDefault="003B3694">
      <w:pPr>
        <w:pStyle w:val="a0"/>
        <w:rPr>
          <w:rtl/>
        </w:rPr>
      </w:pPr>
    </w:p>
    <w:p w14:paraId="2FB28917" w14:textId="77777777" w:rsidR="00000000" w:rsidRDefault="003B3694">
      <w:pPr>
        <w:pStyle w:val="a0"/>
        <w:rPr>
          <w:rFonts w:hint="cs"/>
          <w:rtl/>
        </w:rPr>
      </w:pPr>
      <w:r>
        <w:rPr>
          <w:rFonts w:hint="cs"/>
          <w:rtl/>
        </w:rPr>
        <w:t>חבר הכנ</w:t>
      </w:r>
      <w:r>
        <w:rPr>
          <w:rFonts w:hint="cs"/>
          <w:rtl/>
        </w:rPr>
        <w:t>סת טיבי. חבר הכנסת מח'ול, שב בבקשה.</w:t>
      </w:r>
    </w:p>
    <w:p w14:paraId="6F42092D" w14:textId="77777777" w:rsidR="00000000" w:rsidRDefault="003B3694">
      <w:pPr>
        <w:pStyle w:val="a0"/>
        <w:ind w:firstLine="0"/>
        <w:rPr>
          <w:rFonts w:hint="cs"/>
          <w:rtl/>
        </w:rPr>
      </w:pPr>
    </w:p>
    <w:p w14:paraId="5366EAAC" w14:textId="77777777" w:rsidR="00000000" w:rsidRDefault="003B3694">
      <w:pPr>
        <w:pStyle w:val="af0"/>
        <w:rPr>
          <w:rtl/>
        </w:rPr>
      </w:pPr>
      <w:r>
        <w:rPr>
          <w:rFonts w:hint="eastAsia"/>
          <w:rtl/>
        </w:rPr>
        <w:t>אלי</w:t>
      </w:r>
      <w:r>
        <w:rPr>
          <w:rtl/>
        </w:rPr>
        <w:t xml:space="preserve"> אפללו (הליכוד):</w:t>
      </w:r>
    </w:p>
    <w:p w14:paraId="2E45B4E8" w14:textId="77777777" w:rsidR="00000000" w:rsidRDefault="003B3694">
      <w:pPr>
        <w:pStyle w:val="a0"/>
        <w:rPr>
          <w:rFonts w:hint="cs"/>
          <w:rtl/>
        </w:rPr>
      </w:pPr>
    </w:p>
    <w:p w14:paraId="4339FBC0" w14:textId="77777777" w:rsidR="00000000" w:rsidRDefault="003B3694">
      <w:pPr>
        <w:pStyle w:val="a0"/>
        <w:rPr>
          <w:rFonts w:hint="cs"/>
          <w:rtl/>
        </w:rPr>
      </w:pPr>
      <w:r>
        <w:rPr>
          <w:rFonts w:hint="cs"/>
          <w:rtl/>
        </w:rPr>
        <w:t>3 מיליארדי דולר. מסכנים, אין להם מה לאכול.</w:t>
      </w:r>
    </w:p>
    <w:p w14:paraId="227BDBEE" w14:textId="77777777" w:rsidR="00000000" w:rsidRDefault="003B3694">
      <w:pPr>
        <w:pStyle w:val="-"/>
        <w:rPr>
          <w:rFonts w:hint="cs"/>
          <w:rtl/>
        </w:rPr>
      </w:pPr>
    </w:p>
    <w:p w14:paraId="04B0F183" w14:textId="77777777" w:rsidR="00000000" w:rsidRDefault="003B3694">
      <w:pPr>
        <w:pStyle w:val="af0"/>
        <w:rPr>
          <w:rtl/>
        </w:rPr>
      </w:pPr>
      <w:r>
        <w:rPr>
          <w:rFonts w:hint="eastAsia"/>
          <w:rtl/>
        </w:rPr>
        <w:t>דניאל</w:t>
      </w:r>
      <w:r>
        <w:rPr>
          <w:rtl/>
        </w:rPr>
        <w:t xml:space="preserve"> בנלולו (הליכוד):</w:t>
      </w:r>
    </w:p>
    <w:p w14:paraId="132DDCF9" w14:textId="77777777" w:rsidR="00000000" w:rsidRDefault="003B3694">
      <w:pPr>
        <w:pStyle w:val="a0"/>
        <w:rPr>
          <w:rFonts w:hint="cs"/>
          <w:rtl/>
        </w:rPr>
      </w:pPr>
    </w:p>
    <w:p w14:paraId="618300A4" w14:textId="77777777" w:rsidR="00000000" w:rsidRDefault="003B3694">
      <w:pPr>
        <w:pStyle w:val="a0"/>
        <w:rPr>
          <w:rFonts w:hint="cs"/>
          <w:rtl/>
        </w:rPr>
      </w:pPr>
      <w:r>
        <w:rPr>
          <w:rFonts w:hint="cs"/>
          <w:rtl/>
        </w:rPr>
        <w:t>- - -</w:t>
      </w:r>
    </w:p>
    <w:p w14:paraId="79BC78A7" w14:textId="77777777" w:rsidR="00000000" w:rsidRDefault="003B3694">
      <w:pPr>
        <w:pStyle w:val="a0"/>
        <w:ind w:firstLine="0"/>
        <w:rPr>
          <w:rFonts w:hint="cs"/>
          <w:rtl/>
        </w:rPr>
      </w:pPr>
    </w:p>
    <w:p w14:paraId="4E6DA025" w14:textId="77777777" w:rsidR="00000000" w:rsidRDefault="003B3694">
      <w:pPr>
        <w:pStyle w:val="-"/>
        <w:rPr>
          <w:rtl/>
        </w:rPr>
      </w:pPr>
      <w:bookmarkStart w:id="378" w:name="FS000001026T12_11_2003_15_52_52C"/>
      <w:bookmarkEnd w:id="378"/>
      <w:r>
        <w:rPr>
          <w:rtl/>
        </w:rPr>
        <w:t>רוחמה אברהם (הליכוד):</w:t>
      </w:r>
    </w:p>
    <w:p w14:paraId="5EA5807C" w14:textId="77777777" w:rsidR="00000000" w:rsidRDefault="003B3694">
      <w:pPr>
        <w:pStyle w:val="a0"/>
        <w:rPr>
          <w:rtl/>
        </w:rPr>
      </w:pPr>
    </w:p>
    <w:p w14:paraId="0E3EF51C" w14:textId="77777777" w:rsidR="00000000" w:rsidRDefault="003B3694">
      <w:pPr>
        <w:pStyle w:val="a0"/>
        <w:rPr>
          <w:rFonts w:hint="cs"/>
          <w:rtl/>
        </w:rPr>
      </w:pPr>
      <w:r>
        <w:rPr>
          <w:rFonts w:hint="cs"/>
          <w:rtl/>
        </w:rPr>
        <w:t>אבל מה השתנה, חבר הכנסת טיבי?</w:t>
      </w:r>
    </w:p>
    <w:p w14:paraId="204DE168" w14:textId="77777777" w:rsidR="00000000" w:rsidRDefault="003B3694">
      <w:pPr>
        <w:pStyle w:val="af1"/>
        <w:rPr>
          <w:rtl/>
        </w:rPr>
      </w:pPr>
    </w:p>
    <w:p w14:paraId="66CD0907" w14:textId="77777777" w:rsidR="00000000" w:rsidRDefault="003B3694">
      <w:pPr>
        <w:pStyle w:val="af1"/>
        <w:rPr>
          <w:rtl/>
        </w:rPr>
      </w:pPr>
      <w:r>
        <w:rPr>
          <w:rtl/>
        </w:rPr>
        <w:t>היו"ר אלי בן-מנחם:</w:t>
      </w:r>
    </w:p>
    <w:p w14:paraId="62E03EDD" w14:textId="77777777" w:rsidR="00000000" w:rsidRDefault="003B3694">
      <w:pPr>
        <w:pStyle w:val="a0"/>
        <w:rPr>
          <w:rtl/>
        </w:rPr>
      </w:pPr>
    </w:p>
    <w:p w14:paraId="4FD87EA6" w14:textId="77777777" w:rsidR="00000000" w:rsidRDefault="003B3694">
      <w:pPr>
        <w:pStyle w:val="a0"/>
        <w:rPr>
          <w:rFonts w:hint="cs"/>
          <w:rtl/>
        </w:rPr>
      </w:pPr>
      <w:r>
        <w:rPr>
          <w:rFonts w:hint="cs"/>
          <w:rtl/>
        </w:rPr>
        <w:t>חבר הכנסת אפללו, חבר הכנסת בנלולו, תפסיקו. מה קרה</w:t>
      </w:r>
      <w:r>
        <w:rPr>
          <w:rFonts w:hint="cs"/>
          <w:rtl/>
        </w:rPr>
        <w:t xml:space="preserve"> לכם? חבר הכנסת טיבי, אני קורא אותך לסדר. חבר הכנסת אפללו, אני קורא אותך לסדר בפעם הראשונה. חבר הכנסת טיבי, קראתי אותך לסדר בפעם הראשונה. אם תמשיכו, בתוך דקה אוציא אתכם. אני מבקש להירגע.</w:t>
      </w:r>
    </w:p>
    <w:p w14:paraId="3F7F8264" w14:textId="77777777" w:rsidR="00000000" w:rsidRDefault="003B3694">
      <w:pPr>
        <w:pStyle w:val="a0"/>
        <w:ind w:firstLine="0"/>
        <w:rPr>
          <w:rFonts w:hint="cs"/>
          <w:rtl/>
        </w:rPr>
      </w:pPr>
    </w:p>
    <w:p w14:paraId="19BA193C" w14:textId="77777777" w:rsidR="00000000" w:rsidRDefault="003B3694">
      <w:pPr>
        <w:pStyle w:val="-"/>
        <w:rPr>
          <w:rtl/>
        </w:rPr>
      </w:pPr>
      <w:bookmarkStart w:id="379" w:name="FS000001026T12_11_2003_15_54_52C"/>
      <w:bookmarkEnd w:id="379"/>
      <w:r>
        <w:rPr>
          <w:rtl/>
        </w:rPr>
        <w:t>רוחמה אברהם (הליכוד):</w:t>
      </w:r>
    </w:p>
    <w:p w14:paraId="1366E3A6" w14:textId="77777777" w:rsidR="00000000" w:rsidRDefault="003B3694">
      <w:pPr>
        <w:pStyle w:val="a0"/>
        <w:rPr>
          <w:rtl/>
        </w:rPr>
      </w:pPr>
    </w:p>
    <w:p w14:paraId="6D380A67" w14:textId="77777777" w:rsidR="00000000" w:rsidRDefault="003B3694">
      <w:pPr>
        <w:pStyle w:val="a0"/>
        <w:rPr>
          <w:rFonts w:hint="cs"/>
          <w:rtl/>
        </w:rPr>
      </w:pPr>
      <w:r>
        <w:rPr>
          <w:rFonts w:hint="cs"/>
          <w:rtl/>
        </w:rPr>
        <w:t>חבר הכנסת טיבי, אתה יודע מה השתנה? השתנה רק ד</w:t>
      </w:r>
      <w:r>
        <w:rPr>
          <w:rFonts w:hint="cs"/>
          <w:rtl/>
        </w:rPr>
        <w:t>בר אחד מאותה אגדה שבה התחלתי, מאותה אגדת אלף לילה ולילה. שאז, בזמנים ההם של האגדות האלה, חגגו במשתה וחגגו בארמונות. היום מעבירים את כל החגיגות למקום אחר. מעבירים אותן לצרפת, למסעדות יוקרה, לחנויות מעצבים מפוארות.</w:t>
      </w:r>
    </w:p>
    <w:p w14:paraId="19F40CFA" w14:textId="77777777" w:rsidR="00000000" w:rsidRDefault="003B3694">
      <w:pPr>
        <w:pStyle w:val="a0"/>
        <w:ind w:firstLine="0"/>
        <w:rPr>
          <w:rFonts w:hint="cs"/>
          <w:rtl/>
        </w:rPr>
      </w:pPr>
    </w:p>
    <w:p w14:paraId="42A29A87" w14:textId="77777777" w:rsidR="00000000" w:rsidRDefault="003B3694">
      <w:pPr>
        <w:pStyle w:val="af0"/>
        <w:rPr>
          <w:rtl/>
        </w:rPr>
      </w:pPr>
      <w:r>
        <w:rPr>
          <w:rFonts w:hint="eastAsia"/>
          <w:rtl/>
        </w:rPr>
        <w:t>אחמד</w:t>
      </w:r>
      <w:r>
        <w:rPr>
          <w:rtl/>
        </w:rPr>
        <w:t xml:space="preserve"> טיבי (חד"ש-תע"ל):</w:t>
      </w:r>
    </w:p>
    <w:p w14:paraId="730F005C" w14:textId="77777777" w:rsidR="00000000" w:rsidRDefault="003B3694">
      <w:pPr>
        <w:pStyle w:val="a0"/>
        <w:rPr>
          <w:rFonts w:hint="cs"/>
          <w:rtl/>
        </w:rPr>
      </w:pPr>
    </w:p>
    <w:p w14:paraId="218DC907" w14:textId="77777777" w:rsidR="00000000" w:rsidRDefault="003B3694">
      <w:pPr>
        <w:pStyle w:val="a0"/>
        <w:rPr>
          <w:rFonts w:hint="cs"/>
          <w:rtl/>
        </w:rPr>
      </w:pPr>
      <w:r>
        <w:rPr>
          <w:rFonts w:hint="cs"/>
          <w:rtl/>
        </w:rPr>
        <w:t>את אוסטריה שכחת? א</w:t>
      </w:r>
      <w:r>
        <w:rPr>
          <w:rFonts w:hint="cs"/>
          <w:rtl/>
        </w:rPr>
        <w:t>ת דרום-אפריקה שכחת?</w:t>
      </w:r>
    </w:p>
    <w:p w14:paraId="5765D1E8" w14:textId="77777777" w:rsidR="00000000" w:rsidRDefault="003B3694">
      <w:pPr>
        <w:pStyle w:val="a0"/>
        <w:ind w:firstLine="0"/>
        <w:rPr>
          <w:rFonts w:hint="cs"/>
          <w:rtl/>
        </w:rPr>
      </w:pPr>
    </w:p>
    <w:p w14:paraId="78328C3E" w14:textId="77777777" w:rsidR="00000000" w:rsidRDefault="003B3694">
      <w:pPr>
        <w:pStyle w:val="-"/>
        <w:rPr>
          <w:rtl/>
        </w:rPr>
      </w:pPr>
      <w:bookmarkStart w:id="380" w:name="FS000001026T12_11_2003_15_56_08C"/>
      <w:bookmarkEnd w:id="380"/>
      <w:r>
        <w:rPr>
          <w:rtl/>
        </w:rPr>
        <w:t>רוחמה אברהם (הליכוד):</w:t>
      </w:r>
    </w:p>
    <w:p w14:paraId="463B13FE" w14:textId="77777777" w:rsidR="00000000" w:rsidRDefault="003B3694">
      <w:pPr>
        <w:pStyle w:val="a0"/>
        <w:rPr>
          <w:rtl/>
        </w:rPr>
      </w:pPr>
    </w:p>
    <w:p w14:paraId="637ADFA6" w14:textId="77777777" w:rsidR="00000000" w:rsidRDefault="003B3694">
      <w:pPr>
        <w:pStyle w:val="a0"/>
        <w:rPr>
          <w:rFonts w:hint="cs"/>
          <w:rtl/>
        </w:rPr>
      </w:pPr>
      <w:r>
        <w:rPr>
          <w:rFonts w:hint="cs"/>
          <w:rtl/>
        </w:rPr>
        <w:t>הרי בסך הכול - - -</w:t>
      </w:r>
    </w:p>
    <w:p w14:paraId="7BE2BE1D" w14:textId="77777777" w:rsidR="00000000" w:rsidRDefault="003B3694">
      <w:pPr>
        <w:pStyle w:val="a0"/>
        <w:ind w:firstLine="0"/>
        <w:rPr>
          <w:rFonts w:hint="cs"/>
          <w:rtl/>
        </w:rPr>
      </w:pPr>
    </w:p>
    <w:p w14:paraId="44A4646F" w14:textId="77777777" w:rsidR="00000000" w:rsidRDefault="003B3694">
      <w:pPr>
        <w:pStyle w:val="af1"/>
        <w:rPr>
          <w:rtl/>
        </w:rPr>
      </w:pPr>
      <w:r>
        <w:rPr>
          <w:rtl/>
        </w:rPr>
        <w:t>היו"ר אלי בן-מנחם:</w:t>
      </w:r>
    </w:p>
    <w:p w14:paraId="71ADC093" w14:textId="77777777" w:rsidR="00000000" w:rsidRDefault="003B3694">
      <w:pPr>
        <w:pStyle w:val="a0"/>
        <w:rPr>
          <w:rtl/>
        </w:rPr>
      </w:pPr>
    </w:p>
    <w:p w14:paraId="31C1C7D5" w14:textId="77777777" w:rsidR="00000000" w:rsidRDefault="003B3694">
      <w:pPr>
        <w:pStyle w:val="a0"/>
        <w:rPr>
          <w:rFonts w:hint="cs"/>
          <w:rtl/>
        </w:rPr>
      </w:pPr>
      <w:r>
        <w:rPr>
          <w:rFonts w:hint="cs"/>
          <w:rtl/>
        </w:rPr>
        <w:t>אל תפריעו לרוחמה. עבר לה כמעט כל הזמן והיא לא דיברה. תנו לה לדבר.</w:t>
      </w:r>
    </w:p>
    <w:p w14:paraId="721BF6BD" w14:textId="77777777" w:rsidR="00000000" w:rsidRDefault="003B3694">
      <w:pPr>
        <w:pStyle w:val="a0"/>
        <w:ind w:firstLine="0"/>
        <w:rPr>
          <w:rFonts w:hint="cs"/>
          <w:rtl/>
        </w:rPr>
      </w:pPr>
    </w:p>
    <w:p w14:paraId="35D5B1FD" w14:textId="77777777" w:rsidR="00000000" w:rsidRDefault="003B3694">
      <w:pPr>
        <w:pStyle w:val="af0"/>
        <w:rPr>
          <w:rtl/>
        </w:rPr>
      </w:pPr>
      <w:r>
        <w:rPr>
          <w:rFonts w:hint="eastAsia"/>
          <w:rtl/>
        </w:rPr>
        <w:t>מיכאל</w:t>
      </w:r>
      <w:r>
        <w:rPr>
          <w:rtl/>
        </w:rPr>
        <w:t xml:space="preserve"> רצון (הליכוד):</w:t>
      </w:r>
    </w:p>
    <w:p w14:paraId="6219FE2A" w14:textId="77777777" w:rsidR="00000000" w:rsidRDefault="003B3694">
      <w:pPr>
        <w:pStyle w:val="a0"/>
        <w:rPr>
          <w:rFonts w:hint="cs"/>
          <w:rtl/>
        </w:rPr>
      </w:pPr>
    </w:p>
    <w:p w14:paraId="1A38877F" w14:textId="77777777" w:rsidR="00000000" w:rsidRDefault="003B3694">
      <w:pPr>
        <w:pStyle w:val="a0"/>
        <w:rPr>
          <w:rFonts w:hint="cs"/>
          <w:rtl/>
        </w:rPr>
      </w:pPr>
      <w:r>
        <w:rPr>
          <w:rFonts w:hint="cs"/>
          <w:rtl/>
        </w:rPr>
        <w:t>אפשר לשאול שאלה?</w:t>
      </w:r>
    </w:p>
    <w:p w14:paraId="05B2DEBE" w14:textId="77777777" w:rsidR="00000000" w:rsidRDefault="003B3694">
      <w:pPr>
        <w:pStyle w:val="a0"/>
        <w:ind w:firstLine="0"/>
        <w:rPr>
          <w:rFonts w:hint="cs"/>
          <w:rtl/>
        </w:rPr>
      </w:pPr>
    </w:p>
    <w:p w14:paraId="3A17DD11" w14:textId="77777777" w:rsidR="00000000" w:rsidRDefault="003B3694">
      <w:pPr>
        <w:pStyle w:val="af1"/>
        <w:rPr>
          <w:rtl/>
        </w:rPr>
      </w:pPr>
      <w:r>
        <w:rPr>
          <w:rtl/>
        </w:rPr>
        <w:t>היו"ר אלי בן-מנחם:</w:t>
      </w:r>
    </w:p>
    <w:p w14:paraId="408897F0" w14:textId="77777777" w:rsidR="00000000" w:rsidRDefault="003B3694">
      <w:pPr>
        <w:pStyle w:val="a0"/>
        <w:rPr>
          <w:rtl/>
        </w:rPr>
      </w:pPr>
    </w:p>
    <w:p w14:paraId="5339A5F5" w14:textId="77777777" w:rsidR="00000000" w:rsidRDefault="003B3694">
      <w:pPr>
        <w:pStyle w:val="a0"/>
        <w:rPr>
          <w:rFonts w:hint="cs"/>
          <w:rtl/>
        </w:rPr>
      </w:pPr>
      <w:r>
        <w:rPr>
          <w:rFonts w:hint="cs"/>
          <w:rtl/>
        </w:rPr>
        <w:t>שנייה, אני אתן לך לשאול שאלה, סגן השר. רק שני</w:t>
      </w:r>
      <w:r>
        <w:rPr>
          <w:rFonts w:hint="cs"/>
          <w:rtl/>
        </w:rPr>
        <w:t>יה. חבר הכנסת טיבי.</w:t>
      </w:r>
    </w:p>
    <w:p w14:paraId="65A084B0" w14:textId="77777777" w:rsidR="00000000" w:rsidRDefault="003B3694">
      <w:pPr>
        <w:pStyle w:val="a0"/>
        <w:ind w:firstLine="0"/>
        <w:rPr>
          <w:rFonts w:hint="cs"/>
          <w:rtl/>
        </w:rPr>
      </w:pPr>
    </w:p>
    <w:p w14:paraId="5A0F483A" w14:textId="77777777" w:rsidR="00000000" w:rsidRDefault="003B3694">
      <w:pPr>
        <w:pStyle w:val="af0"/>
        <w:rPr>
          <w:rtl/>
        </w:rPr>
      </w:pPr>
      <w:r>
        <w:rPr>
          <w:rFonts w:hint="eastAsia"/>
          <w:rtl/>
        </w:rPr>
        <w:t>אחמד</w:t>
      </w:r>
      <w:r>
        <w:rPr>
          <w:rtl/>
        </w:rPr>
        <w:t xml:space="preserve"> טיבי (חד"ש-תע"ל):</w:t>
      </w:r>
    </w:p>
    <w:p w14:paraId="1752AF51" w14:textId="77777777" w:rsidR="00000000" w:rsidRDefault="003B3694">
      <w:pPr>
        <w:pStyle w:val="a0"/>
        <w:rPr>
          <w:rFonts w:hint="cs"/>
          <w:rtl/>
        </w:rPr>
      </w:pPr>
    </w:p>
    <w:p w14:paraId="5A1C6C86" w14:textId="77777777" w:rsidR="00000000" w:rsidRDefault="003B3694">
      <w:pPr>
        <w:pStyle w:val="a0"/>
        <w:rPr>
          <w:rFonts w:hint="cs"/>
          <w:rtl/>
        </w:rPr>
      </w:pPr>
      <w:r>
        <w:rPr>
          <w:rFonts w:hint="cs"/>
          <w:rtl/>
        </w:rPr>
        <w:t>אני מסתכל על רוחמה ורואה כמה היא סובלת, מסכנה.</w:t>
      </w:r>
    </w:p>
    <w:p w14:paraId="0F7C3011" w14:textId="77777777" w:rsidR="00000000" w:rsidRDefault="003B3694">
      <w:pPr>
        <w:pStyle w:val="-"/>
        <w:rPr>
          <w:rtl/>
        </w:rPr>
      </w:pPr>
      <w:bookmarkStart w:id="381" w:name="FS000001026T12_11_2003_15_57_13C"/>
      <w:bookmarkEnd w:id="381"/>
    </w:p>
    <w:p w14:paraId="2A4CB86B" w14:textId="77777777" w:rsidR="00000000" w:rsidRDefault="003B3694">
      <w:pPr>
        <w:pStyle w:val="-"/>
        <w:rPr>
          <w:rtl/>
        </w:rPr>
      </w:pPr>
      <w:r>
        <w:rPr>
          <w:rtl/>
        </w:rPr>
        <w:t>רוחמה אברהם (הליכוד):</w:t>
      </w:r>
    </w:p>
    <w:p w14:paraId="5C4BBC35" w14:textId="77777777" w:rsidR="00000000" w:rsidRDefault="003B3694">
      <w:pPr>
        <w:pStyle w:val="a0"/>
        <w:rPr>
          <w:rtl/>
        </w:rPr>
      </w:pPr>
    </w:p>
    <w:p w14:paraId="60802733" w14:textId="77777777" w:rsidR="00000000" w:rsidRDefault="003B3694">
      <w:pPr>
        <w:pStyle w:val="a0"/>
        <w:rPr>
          <w:rFonts w:hint="cs"/>
          <w:rtl/>
        </w:rPr>
      </w:pPr>
      <w:r>
        <w:rPr>
          <w:rFonts w:hint="cs"/>
          <w:rtl/>
        </w:rPr>
        <w:t xml:space="preserve">אני לא סובלת. אחמד, צריך לדעת בכל זאת איפה לבזבז 100,000 דולר, ואין לי ספק שפריס נבחרה וסוהא מעלה לה את התל"ג שלה. </w:t>
      </w:r>
    </w:p>
    <w:p w14:paraId="2F6CC996" w14:textId="77777777" w:rsidR="00000000" w:rsidRDefault="003B3694">
      <w:pPr>
        <w:pStyle w:val="af1"/>
        <w:rPr>
          <w:rFonts w:hint="cs"/>
          <w:rtl/>
        </w:rPr>
      </w:pPr>
    </w:p>
    <w:p w14:paraId="7B7E5535" w14:textId="77777777" w:rsidR="00000000" w:rsidRDefault="003B3694">
      <w:pPr>
        <w:pStyle w:val="af0"/>
        <w:rPr>
          <w:rtl/>
        </w:rPr>
      </w:pPr>
      <w:r>
        <w:rPr>
          <w:rFonts w:hint="eastAsia"/>
          <w:rtl/>
        </w:rPr>
        <w:t>אחמד</w:t>
      </w:r>
      <w:r>
        <w:rPr>
          <w:rtl/>
        </w:rPr>
        <w:t xml:space="preserve"> טיבי (חד"ש-תע"ל):</w:t>
      </w:r>
    </w:p>
    <w:p w14:paraId="3897CAAA" w14:textId="77777777" w:rsidR="00000000" w:rsidRDefault="003B3694">
      <w:pPr>
        <w:pStyle w:val="a0"/>
        <w:rPr>
          <w:rFonts w:hint="cs"/>
          <w:rtl/>
        </w:rPr>
      </w:pPr>
    </w:p>
    <w:p w14:paraId="3246B1B4" w14:textId="77777777" w:rsidR="00000000" w:rsidRDefault="003B3694">
      <w:pPr>
        <w:pStyle w:val="a0"/>
        <w:rPr>
          <w:rFonts w:hint="cs"/>
          <w:rtl/>
        </w:rPr>
      </w:pPr>
      <w:r>
        <w:rPr>
          <w:rFonts w:hint="cs"/>
          <w:rtl/>
        </w:rPr>
        <w:t>אני אומר לך שזה שקר.</w:t>
      </w:r>
    </w:p>
    <w:p w14:paraId="5D1C06FA" w14:textId="77777777" w:rsidR="00000000" w:rsidRDefault="003B3694">
      <w:pPr>
        <w:pStyle w:val="af1"/>
        <w:rPr>
          <w:rFonts w:hint="cs"/>
          <w:rtl/>
        </w:rPr>
      </w:pPr>
    </w:p>
    <w:p w14:paraId="174494B1" w14:textId="77777777" w:rsidR="00000000" w:rsidRDefault="003B3694">
      <w:pPr>
        <w:pStyle w:val="af1"/>
        <w:rPr>
          <w:rtl/>
        </w:rPr>
      </w:pPr>
      <w:r>
        <w:rPr>
          <w:rtl/>
        </w:rPr>
        <w:t>היו"ר אלי בן-מנחם:</w:t>
      </w:r>
    </w:p>
    <w:p w14:paraId="3D09050C" w14:textId="77777777" w:rsidR="00000000" w:rsidRDefault="003B3694">
      <w:pPr>
        <w:pStyle w:val="a0"/>
        <w:rPr>
          <w:rtl/>
        </w:rPr>
      </w:pPr>
    </w:p>
    <w:p w14:paraId="1E13606C" w14:textId="77777777" w:rsidR="00000000" w:rsidRDefault="003B3694">
      <w:pPr>
        <w:pStyle w:val="a0"/>
        <w:rPr>
          <w:rFonts w:hint="cs"/>
          <w:rtl/>
        </w:rPr>
      </w:pPr>
      <w:r>
        <w:rPr>
          <w:rFonts w:hint="cs"/>
          <w:rtl/>
        </w:rPr>
        <w:t>חבר הכנסת אחמד טיבי. חברת הכנסת רוחמה, אני מוסיף לך את הזמן, אל תדאגי. חבר הכנסת טיבי, די. חבר הכנסת טאהא, אתה רוצה שאקרא גם אותך לסדר? אני לא רוצה, מספיק. גם אתה, חבר הכנסת אפללו, וגם אתה, חבר הכנסת בנלולו.</w:t>
      </w:r>
    </w:p>
    <w:p w14:paraId="6866D883" w14:textId="77777777" w:rsidR="00000000" w:rsidRDefault="003B3694">
      <w:pPr>
        <w:pStyle w:val="a0"/>
        <w:ind w:firstLine="0"/>
        <w:rPr>
          <w:rFonts w:hint="cs"/>
          <w:rtl/>
        </w:rPr>
      </w:pPr>
    </w:p>
    <w:p w14:paraId="4C8D0C28" w14:textId="77777777" w:rsidR="00000000" w:rsidRDefault="003B3694">
      <w:pPr>
        <w:pStyle w:val="af0"/>
        <w:rPr>
          <w:rtl/>
        </w:rPr>
      </w:pPr>
      <w:r>
        <w:rPr>
          <w:rFonts w:hint="eastAsia"/>
          <w:rtl/>
        </w:rPr>
        <w:t>דניא</w:t>
      </w:r>
      <w:r>
        <w:rPr>
          <w:rFonts w:hint="eastAsia"/>
          <w:rtl/>
        </w:rPr>
        <w:t>ל</w:t>
      </w:r>
      <w:r>
        <w:rPr>
          <w:rtl/>
        </w:rPr>
        <w:t xml:space="preserve"> בנלולו (הליכוד):</w:t>
      </w:r>
    </w:p>
    <w:p w14:paraId="5A1829F4" w14:textId="77777777" w:rsidR="00000000" w:rsidRDefault="003B3694">
      <w:pPr>
        <w:pStyle w:val="a0"/>
        <w:rPr>
          <w:rFonts w:hint="cs"/>
          <w:rtl/>
        </w:rPr>
      </w:pPr>
    </w:p>
    <w:p w14:paraId="6C0E6428" w14:textId="77777777" w:rsidR="00000000" w:rsidRDefault="003B3694">
      <w:pPr>
        <w:pStyle w:val="a0"/>
        <w:rPr>
          <w:rFonts w:hint="cs"/>
          <w:rtl/>
        </w:rPr>
      </w:pPr>
      <w:r>
        <w:rPr>
          <w:rFonts w:hint="cs"/>
          <w:rtl/>
        </w:rPr>
        <w:t>רק הערה.</w:t>
      </w:r>
    </w:p>
    <w:p w14:paraId="7F254FA8" w14:textId="77777777" w:rsidR="00000000" w:rsidRDefault="003B3694">
      <w:pPr>
        <w:pStyle w:val="a0"/>
        <w:ind w:firstLine="0"/>
        <w:rPr>
          <w:rFonts w:hint="cs"/>
          <w:rtl/>
        </w:rPr>
      </w:pPr>
    </w:p>
    <w:p w14:paraId="556DED6C" w14:textId="77777777" w:rsidR="00000000" w:rsidRDefault="003B3694">
      <w:pPr>
        <w:pStyle w:val="af1"/>
        <w:rPr>
          <w:rtl/>
        </w:rPr>
      </w:pPr>
      <w:r>
        <w:rPr>
          <w:rtl/>
        </w:rPr>
        <w:t>היו"ר אלי בן-מנחם:</w:t>
      </w:r>
    </w:p>
    <w:p w14:paraId="753A18C8" w14:textId="77777777" w:rsidR="00000000" w:rsidRDefault="003B3694">
      <w:pPr>
        <w:pStyle w:val="a0"/>
        <w:rPr>
          <w:rtl/>
        </w:rPr>
      </w:pPr>
    </w:p>
    <w:p w14:paraId="50D5949C" w14:textId="77777777" w:rsidR="00000000" w:rsidRDefault="003B3694">
      <w:pPr>
        <w:pStyle w:val="a0"/>
        <w:rPr>
          <w:rFonts w:hint="cs"/>
          <w:rtl/>
        </w:rPr>
      </w:pPr>
      <w:r>
        <w:rPr>
          <w:rFonts w:hint="cs"/>
          <w:rtl/>
        </w:rPr>
        <w:t>אני לא רוצה הערה עכשיו. כשהיא תסיים את הדברים, אני ארשה לסגן השר מיכי רצון להעיר את ההערה שלו.</w:t>
      </w:r>
    </w:p>
    <w:p w14:paraId="2CB30A80" w14:textId="77777777" w:rsidR="00000000" w:rsidRDefault="003B3694">
      <w:pPr>
        <w:pStyle w:val="a0"/>
        <w:ind w:firstLine="0"/>
        <w:rPr>
          <w:rFonts w:hint="cs"/>
          <w:rtl/>
        </w:rPr>
      </w:pPr>
    </w:p>
    <w:p w14:paraId="6BA6A491" w14:textId="77777777" w:rsidR="00000000" w:rsidRDefault="003B3694">
      <w:pPr>
        <w:pStyle w:val="-"/>
        <w:rPr>
          <w:rtl/>
        </w:rPr>
      </w:pPr>
      <w:bookmarkStart w:id="382" w:name="FS000001026T12_11_2003_16_01_20C"/>
      <w:bookmarkEnd w:id="382"/>
      <w:r>
        <w:rPr>
          <w:rtl/>
        </w:rPr>
        <w:t>רוחמה אברהם (הליכוד):</w:t>
      </w:r>
    </w:p>
    <w:p w14:paraId="7304473C" w14:textId="77777777" w:rsidR="00000000" w:rsidRDefault="003B3694">
      <w:pPr>
        <w:pStyle w:val="a0"/>
        <w:rPr>
          <w:rtl/>
        </w:rPr>
      </w:pPr>
    </w:p>
    <w:p w14:paraId="062DACAE" w14:textId="77777777" w:rsidR="00000000" w:rsidRDefault="003B3694">
      <w:pPr>
        <w:pStyle w:val="a0"/>
        <w:rPr>
          <w:rFonts w:hint="cs"/>
          <w:rtl/>
        </w:rPr>
      </w:pPr>
      <w:r>
        <w:rPr>
          <w:rFonts w:hint="cs"/>
          <w:rtl/>
        </w:rPr>
        <w:t>אחמד וכל אבירי הצדק למיניהם, אני רוצה שתהיו אמיתיים ותדמיינו לעצמכם - - -</w:t>
      </w:r>
    </w:p>
    <w:p w14:paraId="214647A2" w14:textId="77777777" w:rsidR="00000000" w:rsidRDefault="003B3694">
      <w:pPr>
        <w:pStyle w:val="a0"/>
        <w:ind w:firstLine="0"/>
        <w:rPr>
          <w:rFonts w:hint="cs"/>
          <w:rtl/>
        </w:rPr>
      </w:pPr>
    </w:p>
    <w:p w14:paraId="2036E313" w14:textId="77777777" w:rsidR="00000000" w:rsidRDefault="003B3694">
      <w:pPr>
        <w:pStyle w:val="af0"/>
        <w:rPr>
          <w:rtl/>
        </w:rPr>
      </w:pPr>
      <w:r>
        <w:rPr>
          <w:rtl/>
        </w:rPr>
        <w:t>קריאות:</w:t>
      </w:r>
    </w:p>
    <w:p w14:paraId="74B225D8" w14:textId="77777777" w:rsidR="00000000" w:rsidRDefault="003B3694">
      <w:pPr>
        <w:pStyle w:val="a0"/>
        <w:rPr>
          <w:rtl/>
        </w:rPr>
      </w:pPr>
    </w:p>
    <w:p w14:paraId="7162B66B" w14:textId="77777777" w:rsidR="00000000" w:rsidRDefault="003B3694">
      <w:pPr>
        <w:pStyle w:val="a0"/>
        <w:rPr>
          <w:rFonts w:hint="cs"/>
          <w:rtl/>
        </w:rPr>
      </w:pPr>
      <w:r>
        <w:rPr>
          <w:rFonts w:hint="cs"/>
          <w:rtl/>
        </w:rPr>
        <w:t>- -</w:t>
      </w:r>
      <w:r>
        <w:rPr>
          <w:rFonts w:hint="cs"/>
          <w:rtl/>
        </w:rPr>
        <w:t xml:space="preserve"> -</w:t>
      </w:r>
    </w:p>
    <w:p w14:paraId="72FD16E3" w14:textId="77777777" w:rsidR="00000000" w:rsidRDefault="003B3694">
      <w:pPr>
        <w:pStyle w:val="a0"/>
        <w:ind w:firstLine="0"/>
        <w:rPr>
          <w:rFonts w:hint="cs"/>
          <w:rtl/>
        </w:rPr>
      </w:pPr>
    </w:p>
    <w:p w14:paraId="7263F195" w14:textId="77777777" w:rsidR="00000000" w:rsidRDefault="003B3694">
      <w:pPr>
        <w:pStyle w:val="-"/>
        <w:rPr>
          <w:rtl/>
        </w:rPr>
      </w:pPr>
      <w:bookmarkStart w:id="383" w:name="FS000001026T12_11_2003_16_02_27C"/>
      <w:bookmarkEnd w:id="383"/>
      <w:r>
        <w:rPr>
          <w:rtl/>
        </w:rPr>
        <w:t>רוחמה אברהם (הליכוד):</w:t>
      </w:r>
    </w:p>
    <w:p w14:paraId="7F37C95A" w14:textId="77777777" w:rsidR="00000000" w:rsidRDefault="003B3694">
      <w:pPr>
        <w:pStyle w:val="a0"/>
        <w:rPr>
          <w:rtl/>
        </w:rPr>
      </w:pPr>
    </w:p>
    <w:p w14:paraId="1A347503" w14:textId="77777777" w:rsidR="00000000" w:rsidRDefault="003B3694">
      <w:pPr>
        <w:pStyle w:val="a0"/>
        <w:rPr>
          <w:rFonts w:hint="cs"/>
          <w:rtl/>
        </w:rPr>
      </w:pPr>
      <w:r>
        <w:rPr>
          <w:rFonts w:hint="cs"/>
          <w:rtl/>
        </w:rPr>
        <w:t>אני הייתי רוצה שחברי ידמיינו מה היה אפשר לעשות עם כל אותם כספים שמבזבזים כרגע בפריס, אם היו חושבים רק להעביר אותם לאותה אוכלוסייה רעבה - - -</w:t>
      </w:r>
    </w:p>
    <w:p w14:paraId="6979BC8B" w14:textId="77777777" w:rsidR="00000000" w:rsidRDefault="003B3694">
      <w:pPr>
        <w:pStyle w:val="af1"/>
        <w:rPr>
          <w:rtl/>
        </w:rPr>
      </w:pPr>
    </w:p>
    <w:p w14:paraId="7E431322" w14:textId="77777777" w:rsidR="00000000" w:rsidRDefault="003B3694">
      <w:pPr>
        <w:pStyle w:val="af1"/>
        <w:rPr>
          <w:rtl/>
        </w:rPr>
      </w:pPr>
      <w:r>
        <w:rPr>
          <w:rtl/>
        </w:rPr>
        <w:t>היו"ר אלי בן-מנחם:</w:t>
      </w:r>
    </w:p>
    <w:p w14:paraId="6E41FC1B" w14:textId="77777777" w:rsidR="00000000" w:rsidRDefault="003B3694">
      <w:pPr>
        <w:pStyle w:val="a0"/>
        <w:rPr>
          <w:rtl/>
        </w:rPr>
      </w:pPr>
    </w:p>
    <w:p w14:paraId="74718247" w14:textId="77777777" w:rsidR="00000000" w:rsidRDefault="003B3694">
      <w:pPr>
        <w:pStyle w:val="a0"/>
        <w:rPr>
          <w:rFonts w:hint="cs"/>
          <w:rtl/>
        </w:rPr>
      </w:pPr>
      <w:r>
        <w:rPr>
          <w:rFonts w:hint="cs"/>
          <w:rtl/>
        </w:rPr>
        <w:t>חבר הכנסת אפללו, אנחנו נעשה ועדה לבדיקה ואולי נשלח אותך לשאנז-אליזה</w:t>
      </w:r>
      <w:r>
        <w:rPr>
          <w:rFonts w:hint="cs"/>
          <w:rtl/>
        </w:rPr>
        <w:t>, ואתה תבדוק מה קורה שם. די.</w:t>
      </w:r>
    </w:p>
    <w:p w14:paraId="419FE257" w14:textId="77777777" w:rsidR="00000000" w:rsidRDefault="003B3694">
      <w:pPr>
        <w:pStyle w:val="a0"/>
        <w:ind w:firstLine="0"/>
        <w:rPr>
          <w:rFonts w:hint="cs"/>
          <w:rtl/>
        </w:rPr>
      </w:pPr>
    </w:p>
    <w:p w14:paraId="2DBB09E2" w14:textId="77777777" w:rsidR="00000000" w:rsidRDefault="003B3694">
      <w:pPr>
        <w:pStyle w:val="-"/>
        <w:rPr>
          <w:rtl/>
        </w:rPr>
      </w:pPr>
      <w:bookmarkStart w:id="384" w:name="FS000001026T12_11_2003_16_03_23C"/>
      <w:bookmarkEnd w:id="384"/>
      <w:r>
        <w:rPr>
          <w:rtl/>
        </w:rPr>
        <w:t>רוחמה אברהם (הליכוד):</w:t>
      </w:r>
    </w:p>
    <w:p w14:paraId="7B76FA9D" w14:textId="77777777" w:rsidR="00000000" w:rsidRDefault="003B3694">
      <w:pPr>
        <w:pStyle w:val="a0"/>
        <w:rPr>
          <w:rtl/>
        </w:rPr>
      </w:pPr>
    </w:p>
    <w:p w14:paraId="1E795F3C" w14:textId="77777777" w:rsidR="00000000" w:rsidRDefault="003B3694">
      <w:pPr>
        <w:pStyle w:val="a0"/>
        <w:rPr>
          <w:rFonts w:hint="cs"/>
          <w:rtl/>
        </w:rPr>
      </w:pPr>
      <w:r>
        <w:rPr>
          <w:rFonts w:hint="cs"/>
          <w:rtl/>
        </w:rPr>
        <w:t xml:space="preserve">אתם בטח מכירים את חוסאם חאדר. אתם מכירים אותו? למי שלא מכיר, הוא היה פעם חבר המועצה המחוקקת הפלסטינית. מה הוא אמר? אני מצטטת: - - </w:t>
      </w:r>
    </w:p>
    <w:p w14:paraId="31474090" w14:textId="77777777" w:rsidR="00000000" w:rsidRDefault="003B3694">
      <w:pPr>
        <w:pStyle w:val="a0"/>
        <w:ind w:firstLine="0"/>
        <w:rPr>
          <w:rFonts w:hint="cs"/>
          <w:rtl/>
        </w:rPr>
      </w:pPr>
    </w:p>
    <w:p w14:paraId="15849DE5" w14:textId="77777777" w:rsidR="00000000" w:rsidRDefault="003B3694">
      <w:pPr>
        <w:pStyle w:val="af0"/>
        <w:rPr>
          <w:rtl/>
        </w:rPr>
      </w:pPr>
      <w:r>
        <w:rPr>
          <w:rFonts w:hint="eastAsia"/>
          <w:rtl/>
        </w:rPr>
        <w:t>אחמד</w:t>
      </w:r>
      <w:r>
        <w:rPr>
          <w:rtl/>
        </w:rPr>
        <w:t xml:space="preserve"> טיבי (חד"ש-תע"ל):</w:t>
      </w:r>
    </w:p>
    <w:p w14:paraId="1BAA1BE8" w14:textId="77777777" w:rsidR="00000000" w:rsidRDefault="003B3694">
      <w:pPr>
        <w:pStyle w:val="a0"/>
        <w:rPr>
          <w:rFonts w:hint="cs"/>
          <w:rtl/>
        </w:rPr>
      </w:pPr>
    </w:p>
    <w:p w14:paraId="67FD5238" w14:textId="77777777" w:rsidR="00000000" w:rsidRDefault="003B3694">
      <w:pPr>
        <w:pStyle w:val="a0"/>
        <w:rPr>
          <w:rFonts w:hint="cs"/>
          <w:rtl/>
        </w:rPr>
      </w:pPr>
      <w:r>
        <w:rPr>
          <w:rFonts w:hint="cs"/>
          <w:rtl/>
        </w:rPr>
        <w:t>איפה הוא עכשיו?</w:t>
      </w:r>
    </w:p>
    <w:p w14:paraId="7C481E5C" w14:textId="77777777" w:rsidR="00000000" w:rsidRDefault="003B3694">
      <w:pPr>
        <w:pStyle w:val="a0"/>
        <w:ind w:firstLine="0"/>
        <w:rPr>
          <w:rFonts w:hint="cs"/>
          <w:rtl/>
        </w:rPr>
      </w:pPr>
    </w:p>
    <w:p w14:paraId="75C19E76" w14:textId="77777777" w:rsidR="00000000" w:rsidRDefault="003B3694">
      <w:pPr>
        <w:pStyle w:val="-"/>
        <w:rPr>
          <w:rtl/>
        </w:rPr>
      </w:pPr>
      <w:bookmarkStart w:id="385" w:name="FS000001026T12_11_2003_16_04_17C"/>
      <w:bookmarkEnd w:id="385"/>
      <w:r>
        <w:rPr>
          <w:rtl/>
        </w:rPr>
        <w:t>רוחמה אברהם (הליכוד):</w:t>
      </w:r>
    </w:p>
    <w:p w14:paraId="1FE91C91" w14:textId="77777777" w:rsidR="00000000" w:rsidRDefault="003B3694">
      <w:pPr>
        <w:pStyle w:val="a0"/>
        <w:rPr>
          <w:rtl/>
        </w:rPr>
      </w:pPr>
    </w:p>
    <w:p w14:paraId="4CF9985A" w14:textId="77777777" w:rsidR="00000000" w:rsidRDefault="003B3694">
      <w:pPr>
        <w:pStyle w:val="a0"/>
        <w:rPr>
          <w:rFonts w:hint="cs"/>
          <w:rtl/>
        </w:rPr>
      </w:pPr>
      <w:r>
        <w:rPr>
          <w:rFonts w:hint="cs"/>
          <w:rtl/>
        </w:rPr>
        <w:t>- - לאש</w:t>
      </w:r>
      <w:r>
        <w:rPr>
          <w:rFonts w:hint="cs"/>
          <w:rtl/>
        </w:rPr>
        <w:t>"ף עדיין יש נכסים רבים מאוד במדינות שונות. יש לו חברות, יש לו נדל"ן, יש לו השקעות בתחומים מגוונים - -</w:t>
      </w:r>
    </w:p>
    <w:p w14:paraId="1E569EF2" w14:textId="77777777" w:rsidR="00000000" w:rsidRDefault="003B3694">
      <w:pPr>
        <w:pStyle w:val="a0"/>
        <w:ind w:firstLine="0"/>
        <w:rPr>
          <w:rFonts w:hint="cs"/>
          <w:rtl/>
        </w:rPr>
      </w:pPr>
    </w:p>
    <w:p w14:paraId="7C1C731E" w14:textId="77777777" w:rsidR="00000000" w:rsidRDefault="003B3694">
      <w:pPr>
        <w:pStyle w:val="af0"/>
        <w:rPr>
          <w:rtl/>
        </w:rPr>
      </w:pPr>
      <w:r>
        <w:rPr>
          <w:rFonts w:hint="eastAsia"/>
          <w:rtl/>
        </w:rPr>
        <w:t>אליעזר</w:t>
      </w:r>
      <w:r>
        <w:rPr>
          <w:rtl/>
        </w:rPr>
        <w:t xml:space="preserve"> כהן (האיחוד הלאומי - ישראל ביתנו):</w:t>
      </w:r>
    </w:p>
    <w:p w14:paraId="6A79317E" w14:textId="77777777" w:rsidR="00000000" w:rsidRDefault="003B3694">
      <w:pPr>
        <w:pStyle w:val="a0"/>
        <w:rPr>
          <w:rFonts w:hint="cs"/>
          <w:rtl/>
        </w:rPr>
      </w:pPr>
    </w:p>
    <w:p w14:paraId="466CA8AF" w14:textId="77777777" w:rsidR="00000000" w:rsidRDefault="003B3694">
      <w:pPr>
        <w:pStyle w:val="a0"/>
        <w:rPr>
          <w:rFonts w:hint="cs"/>
          <w:rtl/>
        </w:rPr>
      </w:pPr>
      <w:r>
        <w:rPr>
          <w:rFonts w:hint="cs"/>
          <w:rtl/>
        </w:rPr>
        <w:t>הוא הלך לאן שכולם ילכו אחד אחד.</w:t>
      </w:r>
    </w:p>
    <w:p w14:paraId="5190095B" w14:textId="77777777" w:rsidR="00000000" w:rsidRDefault="003B3694">
      <w:pPr>
        <w:pStyle w:val="a0"/>
        <w:ind w:firstLine="0"/>
        <w:rPr>
          <w:rFonts w:hint="cs"/>
          <w:rtl/>
        </w:rPr>
      </w:pPr>
    </w:p>
    <w:p w14:paraId="1DC3C259" w14:textId="77777777" w:rsidR="00000000" w:rsidRDefault="003B3694">
      <w:pPr>
        <w:pStyle w:val="-"/>
        <w:rPr>
          <w:rtl/>
        </w:rPr>
      </w:pPr>
      <w:bookmarkStart w:id="386" w:name="FS000001026T12_11_2003_16_04_55C"/>
      <w:bookmarkEnd w:id="386"/>
      <w:r>
        <w:rPr>
          <w:rtl/>
        </w:rPr>
        <w:t>רוחמה אברהם (הליכוד):</w:t>
      </w:r>
    </w:p>
    <w:p w14:paraId="7A03A573" w14:textId="77777777" w:rsidR="00000000" w:rsidRDefault="003B3694">
      <w:pPr>
        <w:pStyle w:val="a0"/>
        <w:rPr>
          <w:rtl/>
        </w:rPr>
      </w:pPr>
    </w:p>
    <w:p w14:paraId="78EF13CD" w14:textId="77777777" w:rsidR="00000000" w:rsidRDefault="003B3694">
      <w:pPr>
        <w:pStyle w:val="a0"/>
        <w:rPr>
          <w:rFonts w:hint="cs"/>
          <w:rtl/>
        </w:rPr>
      </w:pPr>
      <w:r>
        <w:rPr>
          <w:rFonts w:hint="cs"/>
          <w:rtl/>
        </w:rPr>
        <w:t>- - והבעיה, אומר אותו חוסאם, שבמשך השנים לא היה מנגנון</w:t>
      </w:r>
      <w:r>
        <w:rPr>
          <w:rFonts w:hint="cs"/>
          <w:rtl/>
        </w:rPr>
        <w:t xml:space="preserve"> ביקורת על הנכסים האלה, וגורמים פרטיים ניצלו את המצב לצורכיהם. והרשות, במקום להפוך לגוף סטטוטורי מסודר, ממשיכה באותה דרך של ערפול והפקרות בכל מה שקשור לכסף. רבותי, אחמד - -</w:t>
      </w:r>
    </w:p>
    <w:p w14:paraId="06D79663" w14:textId="77777777" w:rsidR="00000000" w:rsidRDefault="003B3694">
      <w:pPr>
        <w:pStyle w:val="a0"/>
        <w:ind w:firstLine="0"/>
        <w:rPr>
          <w:rFonts w:hint="cs"/>
          <w:rtl/>
        </w:rPr>
      </w:pPr>
    </w:p>
    <w:p w14:paraId="17B111A2" w14:textId="77777777" w:rsidR="00000000" w:rsidRDefault="003B3694">
      <w:pPr>
        <w:pStyle w:val="af1"/>
        <w:rPr>
          <w:rtl/>
        </w:rPr>
      </w:pPr>
      <w:r>
        <w:rPr>
          <w:rFonts w:hint="eastAsia"/>
          <w:rtl/>
        </w:rPr>
        <w:t>היו</w:t>
      </w:r>
      <w:r>
        <w:rPr>
          <w:rtl/>
        </w:rPr>
        <w:t>"ר אלי בן-מנחם:</w:t>
      </w:r>
    </w:p>
    <w:p w14:paraId="7EFE3A21" w14:textId="77777777" w:rsidR="00000000" w:rsidRDefault="003B3694">
      <w:pPr>
        <w:pStyle w:val="a0"/>
        <w:rPr>
          <w:rFonts w:hint="cs"/>
          <w:rtl/>
        </w:rPr>
      </w:pPr>
    </w:p>
    <w:p w14:paraId="7A0912B9" w14:textId="77777777" w:rsidR="00000000" w:rsidRDefault="003B3694">
      <w:pPr>
        <w:pStyle w:val="a0"/>
        <w:rPr>
          <w:rFonts w:hint="cs"/>
          <w:rtl/>
        </w:rPr>
      </w:pPr>
      <w:r>
        <w:rPr>
          <w:rFonts w:hint="cs"/>
          <w:rtl/>
        </w:rPr>
        <w:t>סליחה, חברת הכנסת רוחמה אברהם, למען התקנות והמינהל התקין בכנסת</w:t>
      </w:r>
      <w:r>
        <w:rPr>
          <w:rFonts w:hint="cs"/>
          <w:rtl/>
        </w:rPr>
        <w:t>, אני מבקש שכשאת פונה לחבר כנסת תקראי לו: חבר הכנסת אחמד טיבי. חבר כנסת. לא אחמד.</w:t>
      </w:r>
    </w:p>
    <w:p w14:paraId="49204475" w14:textId="77777777" w:rsidR="00000000" w:rsidRDefault="003B3694">
      <w:pPr>
        <w:pStyle w:val="a0"/>
        <w:ind w:firstLine="0"/>
        <w:rPr>
          <w:rFonts w:hint="cs"/>
          <w:rtl/>
        </w:rPr>
      </w:pPr>
    </w:p>
    <w:p w14:paraId="75EF2314" w14:textId="77777777" w:rsidR="00000000" w:rsidRDefault="003B3694">
      <w:pPr>
        <w:pStyle w:val="-"/>
        <w:rPr>
          <w:rtl/>
        </w:rPr>
      </w:pPr>
      <w:bookmarkStart w:id="387" w:name="FS000001026T12_11_2003_16_06_37C"/>
      <w:bookmarkEnd w:id="387"/>
      <w:r>
        <w:rPr>
          <w:rtl/>
        </w:rPr>
        <w:t>רוחמה אברהם (הליכוד):</w:t>
      </w:r>
    </w:p>
    <w:p w14:paraId="7221A9A7" w14:textId="77777777" w:rsidR="00000000" w:rsidRDefault="003B3694">
      <w:pPr>
        <w:pStyle w:val="a0"/>
        <w:rPr>
          <w:rtl/>
        </w:rPr>
      </w:pPr>
    </w:p>
    <w:p w14:paraId="10766162" w14:textId="77777777" w:rsidR="00000000" w:rsidRDefault="003B3694">
      <w:pPr>
        <w:pStyle w:val="a0"/>
        <w:rPr>
          <w:rFonts w:hint="cs"/>
          <w:rtl/>
        </w:rPr>
      </w:pPr>
      <w:r>
        <w:rPr>
          <w:rFonts w:hint="cs"/>
          <w:rtl/>
        </w:rPr>
        <w:t>חבר הכנסת וידידי אחמד טיבי.</w:t>
      </w:r>
    </w:p>
    <w:p w14:paraId="2882ADDE" w14:textId="77777777" w:rsidR="00000000" w:rsidRDefault="003B3694">
      <w:pPr>
        <w:pStyle w:val="af1"/>
        <w:rPr>
          <w:rtl/>
        </w:rPr>
      </w:pPr>
    </w:p>
    <w:p w14:paraId="3854D924" w14:textId="77777777" w:rsidR="00000000" w:rsidRDefault="003B3694">
      <w:pPr>
        <w:pStyle w:val="af1"/>
        <w:rPr>
          <w:rtl/>
        </w:rPr>
      </w:pPr>
      <w:r>
        <w:rPr>
          <w:rtl/>
        </w:rPr>
        <w:t>היו"ר אלי בן-מנחם:</w:t>
      </w:r>
    </w:p>
    <w:p w14:paraId="2A1B1C76" w14:textId="77777777" w:rsidR="00000000" w:rsidRDefault="003B3694">
      <w:pPr>
        <w:pStyle w:val="a0"/>
        <w:rPr>
          <w:rtl/>
        </w:rPr>
      </w:pPr>
    </w:p>
    <w:p w14:paraId="6D1FA14C" w14:textId="77777777" w:rsidR="00000000" w:rsidRDefault="003B3694">
      <w:pPr>
        <w:pStyle w:val="a0"/>
        <w:rPr>
          <w:rFonts w:hint="cs"/>
          <w:rtl/>
        </w:rPr>
      </w:pPr>
      <w:r>
        <w:rPr>
          <w:rFonts w:hint="cs"/>
          <w:rtl/>
        </w:rPr>
        <w:t>חבר הכנסת בנלולו וחבר הכנסת אפללו, אני קורא אתכם לסדר בפעם הראשונה. די.</w:t>
      </w:r>
    </w:p>
    <w:p w14:paraId="717BD6EB" w14:textId="77777777" w:rsidR="00000000" w:rsidRDefault="003B3694">
      <w:pPr>
        <w:pStyle w:val="a0"/>
        <w:ind w:firstLine="0"/>
        <w:rPr>
          <w:rFonts w:hint="cs"/>
          <w:rtl/>
        </w:rPr>
      </w:pPr>
    </w:p>
    <w:p w14:paraId="36F0EE62" w14:textId="77777777" w:rsidR="00000000" w:rsidRDefault="003B3694">
      <w:pPr>
        <w:pStyle w:val="af0"/>
        <w:rPr>
          <w:rtl/>
        </w:rPr>
      </w:pPr>
      <w:bookmarkStart w:id="388" w:name="FS000001026T12_11_2003_16_07_33C"/>
      <w:bookmarkEnd w:id="388"/>
      <w:r>
        <w:rPr>
          <w:rFonts w:hint="eastAsia"/>
          <w:rtl/>
        </w:rPr>
        <w:t>דניאל</w:t>
      </w:r>
      <w:r>
        <w:rPr>
          <w:rtl/>
        </w:rPr>
        <w:t xml:space="preserve"> בנלולו (הליכוד):</w:t>
      </w:r>
    </w:p>
    <w:p w14:paraId="53F5E690" w14:textId="77777777" w:rsidR="00000000" w:rsidRDefault="003B3694">
      <w:pPr>
        <w:pStyle w:val="a0"/>
        <w:rPr>
          <w:rFonts w:hint="cs"/>
          <w:rtl/>
        </w:rPr>
      </w:pPr>
    </w:p>
    <w:p w14:paraId="1B9B0EA9" w14:textId="77777777" w:rsidR="00000000" w:rsidRDefault="003B3694">
      <w:pPr>
        <w:pStyle w:val="a0"/>
        <w:rPr>
          <w:rFonts w:hint="cs"/>
          <w:rtl/>
        </w:rPr>
      </w:pPr>
      <w:r>
        <w:rPr>
          <w:rFonts w:hint="cs"/>
          <w:rtl/>
        </w:rPr>
        <w:t>ערפא</w:t>
      </w:r>
      <w:r>
        <w:rPr>
          <w:rFonts w:hint="cs"/>
          <w:rtl/>
        </w:rPr>
        <w:t>ת יכול לקרוא לו אחמד.</w:t>
      </w:r>
    </w:p>
    <w:p w14:paraId="268E35E6" w14:textId="77777777" w:rsidR="00000000" w:rsidRDefault="003B3694">
      <w:pPr>
        <w:pStyle w:val="-"/>
        <w:rPr>
          <w:rFonts w:hint="cs"/>
          <w:rtl/>
        </w:rPr>
      </w:pPr>
    </w:p>
    <w:p w14:paraId="38B67D7D" w14:textId="77777777" w:rsidR="00000000" w:rsidRDefault="003B3694">
      <w:pPr>
        <w:pStyle w:val="af1"/>
        <w:rPr>
          <w:rtl/>
        </w:rPr>
      </w:pPr>
      <w:r>
        <w:rPr>
          <w:rtl/>
        </w:rPr>
        <w:t>היו"ר אלי בן-מנחם:</w:t>
      </w:r>
    </w:p>
    <w:p w14:paraId="4BF90272" w14:textId="77777777" w:rsidR="00000000" w:rsidRDefault="003B3694">
      <w:pPr>
        <w:pStyle w:val="a0"/>
        <w:rPr>
          <w:rtl/>
        </w:rPr>
      </w:pPr>
    </w:p>
    <w:p w14:paraId="2ADFA7AE" w14:textId="77777777" w:rsidR="00000000" w:rsidRDefault="003B3694">
      <w:pPr>
        <w:pStyle w:val="a0"/>
        <w:rPr>
          <w:rFonts w:hint="cs"/>
          <w:rtl/>
        </w:rPr>
      </w:pPr>
      <w:r>
        <w:rPr>
          <w:rFonts w:hint="cs"/>
          <w:rtl/>
        </w:rPr>
        <w:t>ערפאת יכול לקרוא לו איך שהוא רוצה. אנחנו שומרים פה על הסדר בכנסת.</w:t>
      </w:r>
    </w:p>
    <w:p w14:paraId="61309700" w14:textId="77777777" w:rsidR="00000000" w:rsidRDefault="003B3694">
      <w:pPr>
        <w:pStyle w:val="-"/>
        <w:rPr>
          <w:rFonts w:hint="cs"/>
          <w:rtl/>
        </w:rPr>
      </w:pPr>
    </w:p>
    <w:p w14:paraId="201DBE35" w14:textId="77777777" w:rsidR="00000000" w:rsidRDefault="003B3694">
      <w:pPr>
        <w:pStyle w:val="-"/>
        <w:rPr>
          <w:rtl/>
        </w:rPr>
      </w:pPr>
      <w:r>
        <w:rPr>
          <w:rtl/>
        </w:rPr>
        <w:t>רוחמה אברהם (הליכוד):</w:t>
      </w:r>
    </w:p>
    <w:p w14:paraId="3016BD9D" w14:textId="77777777" w:rsidR="00000000" w:rsidRDefault="003B3694">
      <w:pPr>
        <w:pStyle w:val="a0"/>
        <w:rPr>
          <w:rtl/>
        </w:rPr>
      </w:pPr>
    </w:p>
    <w:p w14:paraId="7374F903" w14:textId="77777777" w:rsidR="00000000" w:rsidRDefault="003B3694">
      <w:pPr>
        <w:pStyle w:val="a0"/>
        <w:rPr>
          <w:rFonts w:hint="cs"/>
          <w:rtl/>
        </w:rPr>
      </w:pPr>
      <w:r>
        <w:rPr>
          <w:rFonts w:hint="cs"/>
          <w:rtl/>
        </w:rPr>
        <w:t>הלכתי ובדקתי וגם ראיתי את הדוחות של קרן המטבע הבין-לאומית. וגם שם עולה חשד כבד שהרוב המכריע - - -</w:t>
      </w:r>
    </w:p>
    <w:p w14:paraId="6981E525" w14:textId="77777777" w:rsidR="00000000" w:rsidRDefault="003B3694">
      <w:pPr>
        <w:pStyle w:val="a0"/>
        <w:ind w:firstLine="0"/>
        <w:rPr>
          <w:rFonts w:hint="cs"/>
          <w:rtl/>
        </w:rPr>
      </w:pPr>
    </w:p>
    <w:p w14:paraId="37409C6D" w14:textId="77777777" w:rsidR="00000000" w:rsidRDefault="003B3694">
      <w:pPr>
        <w:pStyle w:val="af0"/>
        <w:rPr>
          <w:rtl/>
        </w:rPr>
      </w:pPr>
      <w:r>
        <w:rPr>
          <w:rFonts w:hint="eastAsia"/>
          <w:rtl/>
        </w:rPr>
        <w:t>מוחמד</w:t>
      </w:r>
      <w:r>
        <w:rPr>
          <w:rtl/>
        </w:rPr>
        <w:t xml:space="preserve"> ברכה (חד"ש-תע"ל):</w:t>
      </w:r>
    </w:p>
    <w:p w14:paraId="44BDCF39" w14:textId="77777777" w:rsidR="00000000" w:rsidRDefault="003B3694">
      <w:pPr>
        <w:pStyle w:val="a0"/>
        <w:rPr>
          <w:rFonts w:hint="cs"/>
          <w:rtl/>
        </w:rPr>
      </w:pPr>
    </w:p>
    <w:p w14:paraId="40C39E71" w14:textId="77777777" w:rsidR="00000000" w:rsidRDefault="003B3694">
      <w:pPr>
        <w:pStyle w:val="a0"/>
        <w:rPr>
          <w:rFonts w:hint="cs"/>
          <w:rtl/>
        </w:rPr>
      </w:pPr>
      <w:r>
        <w:rPr>
          <w:rFonts w:hint="cs"/>
          <w:rtl/>
        </w:rPr>
        <w:t>אדוני היושב-ראש, יש לי הצעה לסדר - לעשות הפסקה לצילום קבוצתי ונגמור עם הסיפור.</w:t>
      </w:r>
    </w:p>
    <w:p w14:paraId="2BA21BA3" w14:textId="77777777" w:rsidR="00000000" w:rsidRDefault="003B3694">
      <w:pPr>
        <w:pStyle w:val="a0"/>
        <w:ind w:firstLine="0"/>
        <w:rPr>
          <w:rFonts w:hint="cs"/>
          <w:rtl/>
        </w:rPr>
      </w:pPr>
    </w:p>
    <w:p w14:paraId="050AF3BE" w14:textId="77777777" w:rsidR="00000000" w:rsidRDefault="003B3694">
      <w:pPr>
        <w:pStyle w:val="af1"/>
        <w:rPr>
          <w:rtl/>
        </w:rPr>
      </w:pPr>
      <w:r>
        <w:rPr>
          <w:rtl/>
        </w:rPr>
        <w:t>היו"ר אלי בן-מנחם:</w:t>
      </w:r>
    </w:p>
    <w:p w14:paraId="103563FE" w14:textId="77777777" w:rsidR="00000000" w:rsidRDefault="003B3694">
      <w:pPr>
        <w:pStyle w:val="a0"/>
        <w:rPr>
          <w:rtl/>
        </w:rPr>
      </w:pPr>
    </w:p>
    <w:p w14:paraId="6B49C1F1" w14:textId="77777777" w:rsidR="00000000" w:rsidRDefault="003B3694">
      <w:pPr>
        <w:pStyle w:val="a0"/>
        <w:rPr>
          <w:rFonts w:hint="cs"/>
          <w:rtl/>
        </w:rPr>
      </w:pPr>
      <w:r>
        <w:rPr>
          <w:rFonts w:hint="cs"/>
          <w:rtl/>
        </w:rPr>
        <w:t>חבר הכנסת ברכה, אתה סגן יושב-ראש הכנסת, אתה צריך לעזור לי. רבותי, חברי הכנסת. חבר הכנסת אפללו, אני קורא אותך לסדר בפעם השנייה. חבר הכנסת אפללו, תיכף תצא הח</w:t>
      </w:r>
      <w:r>
        <w:rPr>
          <w:rFonts w:hint="cs"/>
          <w:rtl/>
        </w:rPr>
        <w:t>וצה. חבל, די.</w:t>
      </w:r>
    </w:p>
    <w:p w14:paraId="07A21D03" w14:textId="77777777" w:rsidR="00000000" w:rsidRDefault="003B3694">
      <w:pPr>
        <w:pStyle w:val="a0"/>
        <w:ind w:firstLine="0"/>
        <w:rPr>
          <w:rFonts w:hint="cs"/>
          <w:rtl/>
        </w:rPr>
      </w:pPr>
    </w:p>
    <w:p w14:paraId="713FA346" w14:textId="77777777" w:rsidR="00000000" w:rsidRDefault="003B3694">
      <w:pPr>
        <w:pStyle w:val="af0"/>
        <w:rPr>
          <w:rtl/>
        </w:rPr>
      </w:pPr>
      <w:r>
        <w:rPr>
          <w:rFonts w:hint="eastAsia"/>
          <w:rtl/>
        </w:rPr>
        <w:t>יעקב</w:t>
      </w:r>
      <w:r>
        <w:rPr>
          <w:rtl/>
        </w:rPr>
        <w:t xml:space="preserve"> מרגי (ש"ס):</w:t>
      </w:r>
    </w:p>
    <w:p w14:paraId="3167B48F" w14:textId="77777777" w:rsidR="00000000" w:rsidRDefault="003B3694">
      <w:pPr>
        <w:pStyle w:val="a0"/>
        <w:rPr>
          <w:rFonts w:hint="cs"/>
          <w:rtl/>
        </w:rPr>
      </w:pPr>
    </w:p>
    <w:p w14:paraId="72869CCD" w14:textId="77777777" w:rsidR="00000000" w:rsidRDefault="003B3694">
      <w:pPr>
        <w:pStyle w:val="a0"/>
        <w:rPr>
          <w:rFonts w:hint="cs"/>
          <w:rtl/>
        </w:rPr>
      </w:pPr>
      <w:r>
        <w:rPr>
          <w:rFonts w:hint="cs"/>
          <w:rtl/>
        </w:rPr>
        <w:t>אלה החברים שלך?</w:t>
      </w:r>
    </w:p>
    <w:p w14:paraId="313A4FEC" w14:textId="77777777" w:rsidR="00000000" w:rsidRDefault="003B3694">
      <w:pPr>
        <w:pStyle w:val="a0"/>
        <w:ind w:firstLine="0"/>
        <w:rPr>
          <w:rFonts w:hint="cs"/>
          <w:rtl/>
        </w:rPr>
      </w:pPr>
    </w:p>
    <w:p w14:paraId="2518D67F" w14:textId="77777777" w:rsidR="00000000" w:rsidRDefault="003B3694">
      <w:pPr>
        <w:pStyle w:val="-"/>
        <w:rPr>
          <w:rtl/>
        </w:rPr>
      </w:pPr>
      <w:bookmarkStart w:id="389" w:name="FS000001026T12_11_2003_16_09_57C"/>
      <w:bookmarkEnd w:id="389"/>
      <w:r>
        <w:rPr>
          <w:rtl/>
        </w:rPr>
        <w:t>רוחמה אברהם (הליכוד):</w:t>
      </w:r>
    </w:p>
    <w:p w14:paraId="44E97DBC" w14:textId="77777777" w:rsidR="00000000" w:rsidRDefault="003B3694">
      <w:pPr>
        <w:pStyle w:val="a0"/>
        <w:rPr>
          <w:rtl/>
        </w:rPr>
      </w:pPr>
    </w:p>
    <w:p w14:paraId="4C896698" w14:textId="77777777" w:rsidR="00000000" w:rsidRDefault="003B3694">
      <w:pPr>
        <w:pStyle w:val="a0"/>
        <w:rPr>
          <w:rFonts w:hint="cs"/>
          <w:rtl/>
        </w:rPr>
      </w:pPr>
      <w:r>
        <w:rPr>
          <w:rFonts w:hint="cs"/>
          <w:rtl/>
        </w:rPr>
        <w:t xml:space="preserve">אני גאה בחברים שלי. גאה בהם בכל שנייה שהם חברים שלי. </w:t>
      </w:r>
    </w:p>
    <w:p w14:paraId="4E31B221" w14:textId="77777777" w:rsidR="00000000" w:rsidRDefault="003B3694">
      <w:pPr>
        <w:pStyle w:val="a0"/>
        <w:rPr>
          <w:rFonts w:hint="cs"/>
          <w:rtl/>
        </w:rPr>
      </w:pPr>
    </w:p>
    <w:p w14:paraId="638B7ED1" w14:textId="77777777" w:rsidR="00000000" w:rsidRDefault="003B3694">
      <w:pPr>
        <w:pStyle w:val="a0"/>
        <w:rPr>
          <w:rFonts w:hint="cs"/>
          <w:rtl/>
        </w:rPr>
      </w:pPr>
      <w:r>
        <w:rPr>
          <w:rFonts w:hint="cs"/>
          <w:rtl/>
        </w:rPr>
        <w:t>גם מתוך דוחות של קרן המטבע העולמית ושל הבנק העולמי שפורסמו, עולה חשד שהרוב המכריע של הכספים שנתרמו בידי מדינות בעולם הועברו לחשב</w:t>
      </w:r>
      <w:r>
        <w:rPr>
          <w:rFonts w:hint="cs"/>
          <w:rtl/>
        </w:rPr>
        <w:t>ונותיו הפרטיים של ערפאת. עכשיו אני קצת מפרטת: 591 מיליון דולר שהועברו מישראל בין השנים 1995 ל-2000 התאיידו. אבל הם התאיידו כתוצאה מהניהול המופקר והמושחת של הרשות. רבותי, גם 900 מיליון דולר מסך ההכנסות שהיו גם בשנים האלה, נעלמו. אני רוצה להזכיר לכם, שאז עוד</w:t>
      </w:r>
      <w:r>
        <w:rPr>
          <w:rFonts w:hint="cs"/>
          <w:rtl/>
        </w:rPr>
        <w:t xml:space="preserve"> לא היתה אינתיפאדה. 74 מיליון דולר, אחמד, מתוך הדוח, מועברים לניהול שוטף של הלשכה של היושב-ראש. מה זה לניהול הלשכה של המוקטעה? בסביבות 74 מיליון דולר.</w:t>
      </w:r>
    </w:p>
    <w:p w14:paraId="798D082A" w14:textId="77777777" w:rsidR="00000000" w:rsidRDefault="003B3694">
      <w:pPr>
        <w:pStyle w:val="a0"/>
        <w:rPr>
          <w:rFonts w:hint="cs"/>
          <w:rtl/>
        </w:rPr>
      </w:pPr>
    </w:p>
    <w:p w14:paraId="327F3735" w14:textId="77777777" w:rsidR="00000000" w:rsidRDefault="003B3694">
      <w:pPr>
        <w:pStyle w:val="af1"/>
        <w:rPr>
          <w:rtl/>
        </w:rPr>
      </w:pPr>
      <w:r>
        <w:rPr>
          <w:rFonts w:hint="eastAsia"/>
          <w:rtl/>
        </w:rPr>
        <w:t>היו</w:t>
      </w:r>
      <w:r>
        <w:rPr>
          <w:rtl/>
        </w:rPr>
        <w:t>"ר אלי בן-מנחם:</w:t>
      </w:r>
    </w:p>
    <w:p w14:paraId="5575C126" w14:textId="77777777" w:rsidR="00000000" w:rsidRDefault="003B3694">
      <w:pPr>
        <w:pStyle w:val="a0"/>
        <w:rPr>
          <w:rFonts w:hint="cs"/>
          <w:rtl/>
        </w:rPr>
      </w:pPr>
    </w:p>
    <w:p w14:paraId="217FA0EE" w14:textId="77777777" w:rsidR="00000000" w:rsidRDefault="003B3694">
      <w:pPr>
        <w:pStyle w:val="a0"/>
        <w:rPr>
          <w:rFonts w:hint="cs"/>
          <w:rtl/>
        </w:rPr>
      </w:pPr>
      <w:r>
        <w:rPr>
          <w:rFonts w:hint="cs"/>
          <w:rtl/>
        </w:rPr>
        <w:t>חברת הכנסת רוחמה אברהם, את לא שמה לב, אבל הזמן מתחיל להסתיים. הוספתי לך ואוסיף עוד ד</w:t>
      </w:r>
      <w:r>
        <w:rPr>
          <w:rFonts w:hint="cs"/>
          <w:rtl/>
        </w:rPr>
        <w:t>קה, אבל אנא ממך, הביאי את זה בחשבון. חיים כץ.</w:t>
      </w:r>
    </w:p>
    <w:p w14:paraId="384D80EF" w14:textId="77777777" w:rsidR="00000000" w:rsidRDefault="003B3694">
      <w:pPr>
        <w:pStyle w:val="a0"/>
        <w:ind w:firstLine="0"/>
        <w:rPr>
          <w:rFonts w:hint="cs"/>
          <w:rtl/>
        </w:rPr>
      </w:pPr>
    </w:p>
    <w:p w14:paraId="10582CB1" w14:textId="77777777" w:rsidR="00000000" w:rsidRDefault="003B3694">
      <w:pPr>
        <w:pStyle w:val="-"/>
        <w:rPr>
          <w:rtl/>
        </w:rPr>
      </w:pPr>
      <w:bookmarkStart w:id="390" w:name="FS000001026T12_11_2003_16_13_13C"/>
      <w:bookmarkEnd w:id="390"/>
      <w:r>
        <w:rPr>
          <w:rtl/>
        </w:rPr>
        <w:t>רוחמה אברהם (הליכוד):</w:t>
      </w:r>
    </w:p>
    <w:p w14:paraId="21B729F1" w14:textId="77777777" w:rsidR="00000000" w:rsidRDefault="003B3694">
      <w:pPr>
        <w:pStyle w:val="a0"/>
        <w:rPr>
          <w:rFonts w:hint="cs"/>
          <w:rtl/>
        </w:rPr>
      </w:pPr>
    </w:p>
    <w:p w14:paraId="0AD0B967" w14:textId="77777777" w:rsidR="00000000" w:rsidRDefault="003B3694">
      <w:pPr>
        <w:pStyle w:val="a0"/>
        <w:rPr>
          <w:rFonts w:hint="cs"/>
          <w:rtl/>
        </w:rPr>
      </w:pPr>
      <w:r>
        <w:rPr>
          <w:rFonts w:hint="cs"/>
          <w:rtl/>
        </w:rPr>
        <w:t>יש הטוענים שהונו של הראיס נמדד בכ-3 מיליארדי דולרים, ואלה רק חלק מהכספים. ואלה רק חלק מהכספים.</w:t>
      </w:r>
    </w:p>
    <w:p w14:paraId="04655666" w14:textId="77777777" w:rsidR="00000000" w:rsidRDefault="003B3694">
      <w:pPr>
        <w:pStyle w:val="a0"/>
        <w:rPr>
          <w:rFonts w:hint="cs"/>
          <w:rtl/>
        </w:rPr>
      </w:pPr>
    </w:p>
    <w:p w14:paraId="3EB04073" w14:textId="77777777" w:rsidR="00000000" w:rsidRDefault="003B3694">
      <w:pPr>
        <w:pStyle w:val="a0"/>
        <w:rPr>
          <w:rFonts w:hint="cs"/>
          <w:rtl/>
        </w:rPr>
      </w:pPr>
      <w:r>
        <w:rPr>
          <w:rFonts w:hint="cs"/>
          <w:rtl/>
        </w:rPr>
        <w:t>רבותי, אדוני היושב-ראש, אני לא יכולה לדבר ככה, אני מצטערת. אני מבקשת שיוסיפו לי זמן.</w:t>
      </w:r>
    </w:p>
    <w:p w14:paraId="0AA55ADD" w14:textId="77777777" w:rsidR="00000000" w:rsidRDefault="003B3694">
      <w:pPr>
        <w:pStyle w:val="a0"/>
        <w:ind w:firstLine="0"/>
        <w:rPr>
          <w:rFonts w:hint="cs"/>
          <w:rtl/>
        </w:rPr>
      </w:pPr>
    </w:p>
    <w:p w14:paraId="049B9705" w14:textId="77777777" w:rsidR="00000000" w:rsidRDefault="003B3694">
      <w:pPr>
        <w:pStyle w:val="af0"/>
        <w:rPr>
          <w:rtl/>
        </w:rPr>
      </w:pPr>
      <w:r>
        <w:rPr>
          <w:rFonts w:hint="eastAsia"/>
          <w:rtl/>
        </w:rPr>
        <w:t>יעקב</w:t>
      </w:r>
      <w:r>
        <w:rPr>
          <w:rtl/>
        </w:rPr>
        <w:t xml:space="preserve"> מרגי (ש"ס):</w:t>
      </w:r>
    </w:p>
    <w:p w14:paraId="5FFD6046" w14:textId="77777777" w:rsidR="00000000" w:rsidRDefault="003B3694">
      <w:pPr>
        <w:pStyle w:val="a0"/>
        <w:rPr>
          <w:rFonts w:hint="cs"/>
          <w:rtl/>
        </w:rPr>
      </w:pPr>
    </w:p>
    <w:p w14:paraId="166345E2" w14:textId="77777777" w:rsidR="00000000" w:rsidRDefault="003B3694">
      <w:pPr>
        <w:pStyle w:val="a0"/>
        <w:rPr>
          <w:rFonts w:hint="cs"/>
          <w:rtl/>
        </w:rPr>
      </w:pPr>
      <w:r>
        <w:rPr>
          <w:rFonts w:hint="cs"/>
          <w:rtl/>
        </w:rPr>
        <w:t>אני דואג לסוהא.</w:t>
      </w:r>
    </w:p>
    <w:p w14:paraId="797CAA84" w14:textId="77777777" w:rsidR="00000000" w:rsidRDefault="003B3694">
      <w:pPr>
        <w:pStyle w:val="a0"/>
        <w:ind w:firstLine="0"/>
        <w:rPr>
          <w:rFonts w:hint="cs"/>
          <w:rtl/>
        </w:rPr>
      </w:pPr>
    </w:p>
    <w:p w14:paraId="3EA68BBB" w14:textId="77777777" w:rsidR="00000000" w:rsidRDefault="003B3694">
      <w:pPr>
        <w:pStyle w:val="af1"/>
        <w:rPr>
          <w:rtl/>
        </w:rPr>
      </w:pPr>
      <w:r>
        <w:rPr>
          <w:rtl/>
        </w:rPr>
        <w:t>היו"ר אלי בן-מנחם:</w:t>
      </w:r>
    </w:p>
    <w:p w14:paraId="164B4F7D" w14:textId="77777777" w:rsidR="00000000" w:rsidRDefault="003B3694">
      <w:pPr>
        <w:pStyle w:val="a0"/>
        <w:rPr>
          <w:rtl/>
        </w:rPr>
      </w:pPr>
    </w:p>
    <w:p w14:paraId="62353DFB" w14:textId="77777777" w:rsidR="00000000" w:rsidRDefault="003B3694">
      <w:pPr>
        <w:pStyle w:val="a0"/>
        <w:rPr>
          <w:rFonts w:hint="cs"/>
          <w:rtl/>
        </w:rPr>
      </w:pPr>
      <w:r>
        <w:rPr>
          <w:rFonts w:hint="cs"/>
          <w:rtl/>
        </w:rPr>
        <w:t>חבר הכנסת מרגי, באת לעזור להם? תאמין לי, הם מסתדרים יפה מאוד בלעדיך. סגן השר מיכי רצון. חבר הכנסת חזן, אתה היית חסר לנו. שב פה, ליד בנלולו.</w:t>
      </w:r>
    </w:p>
    <w:p w14:paraId="2F97C2A4" w14:textId="77777777" w:rsidR="00000000" w:rsidRDefault="003B3694">
      <w:pPr>
        <w:pStyle w:val="a0"/>
        <w:ind w:firstLine="0"/>
        <w:rPr>
          <w:rFonts w:hint="cs"/>
          <w:rtl/>
        </w:rPr>
      </w:pPr>
    </w:p>
    <w:p w14:paraId="6C12DC1A" w14:textId="77777777" w:rsidR="00000000" w:rsidRDefault="003B3694">
      <w:pPr>
        <w:pStyle w:val="-"/>
        <w:rPr>
          <w:rtl/>
        </w:rPr>
      </w:pPr>
      <w:bookmarkStart w:id="391" w:name="FS000001026T12_11_2003_16_16_27C"/>
      <w:bookmarkEnd w:id="391"/>
      <w:r>
        <w:rPr>
          <w:rtl/>
        </w:rPr>
        <w:t>רוחמה אברהם (הליכוד):</w:t>
      </w:r>
    </w:p>
    <w:p w14:paraId="2A92B913" w14:textId="77777777" w:rsidR="00000000" w:rsidRDefault="003B3694">
      <w:pPr>
        <w:pStyle w:val="a0"/>
        <w:rPr>
          <w:rtl/>
        </w:rPr>
      </w:pPr>
    </w:p>
    <w:p w14:paraId="59D2C978" w14:textId="77777777" w:rsidR="00000000" w:rsidRDefault="003B3694">
      <w:pPr>
        <w:pStyle w:val="a0"/>
        <w:rPr>
          <w:rFonts w:hint="cs"/>
          <w:rtl/>
        </w:rPr>
      </w:pPr>
      <w:r>
        <w:rPr>
          <w:rFonts w:hint="cs"/>
          <w:rtl/>
        </w:rPr>
        <w:t>אתה תוסיף לי את הזמן. לא נותנים לי לדבר.</w:t>
      </w:r>
    </w:p>
    <w:p w14:paraId="0687E9F2" w14:textId="77777777" w:rsidR="00000000" w:rsidRDefault="003B3694">
      <w:pPr>
        <w:pStyle w:val="a0"/>
        <w:ind w:firstLine="0"/>
        <w:rPr>
          <w:rFonts w:hint="cs"/>
          <w:rtl/>
        </w:rPr>
      </w:pPr>
    </w:p>
    <w:p w14:paraId="2726AB3A" w14:textId="77777777" w:rsidR="00000000" w:rsidRDefault="003B3694">
      <w:pPr>
        <w:pStyle w:val="af1"/>
        <w:rPr>
          <w:rtl/>
        </w:rPr>
      </w:pPr>
      <w:r>
        <w:rPr>
          <w:rtl/>
        </w:rPr>
        <w:t>היו"ר אלי בן-מנחם:</w:t>
      </w:r>
    </w:p>
    <w:p w14:paraId="1183A066" w14:textId="77777777" w:rsidR="00000000" w:rsidRDefault="003B3694">
      <w:pPr>
        <w:pStyle w:val="a0"/>
        <w:rPr>
          <w:rtl/>
        </w:rPr>
      </w:pPr>
    </w:p>
    <w:p w14:paraId="01AD11BF" w14:textId="77777777" w:rsidR="00000000" w:rsidRDefault="003B3694">
      <w:pPr>
        <w:pStyle w:val="a0"/>
        <w:rPr>
          <w:rFonts w:hint="cs"/>
          <w:rtl/>
        </w:rPr>
      </w:pPr>
      <w:r>
        <w:rPr>
          <w:rFonts w:hint="cs"/>
          <w:rtl/>
        </w:rPr>
        <w:t>חבר הכנסת אפללו, אתה כבר על הקצה. אני מבקש. חבר הכנסת טיבי, תתאפק, כי אני אוציא אותך ולא תהיה לך הצעה אחרת. אז אנא ממך.</w:t>
      </w:r>
    </w:p>
    <w:p w14:paraId="678E71B3" w14:textId="77777777" w:rsidR="00000000" w:rsidRDefault="003B3694">
      <w:pPr>
        <w:pStyle w:val="a0"/>
        <w:ind w:firstLine="0"/>
        <w:rPr>
          <w:rFonts w:hint="cs"/>
          <w:rtl/>
        </w:rPr>
      </w:pPr>
    </w:p>
    <w:p w14:paraId="5EACCB66" w14:textId="77777777" w:rsidR="00000000" w:rsidRDefault="003B3694">
      <w:pPr>
        <w:pStyle w:val="-"/>
        <w:rPr>
          <w:rtl/>
        </w:rPr>
      </w:pPr>
      <w:bookmarkStart w:id="392" w:name="FS000001026T12_11_2003_16_16_42C"/>
      <w:bookmarkEnd w:id="392"/>
      <w:r>
        <w:rPr>
          <w:rtl/>
        </w:rPr>
        <w:t>רוחמה אברהם (הליכוד):</w:t>
      </w:r>
    </w:p>
    <w:p w14:paraId="26040410" w14:textId="77777777" w:rsidR="00000000" w:rsidRDefault="003B3694">
      <w:pPr>
        <w:pStyle w:val="a0"/>
        <w:rPr>
          <w:rtl/>
        </w:rPr>
      </w:pPr>
    </w:p>
    <w:p w14:paraId="031CA4E5" w14:textId="77777777" w:rsidR="00000000" w:rsidRDefault="003B3694">
      <w:pPr>
        <w:pStyle w:val="a0"/>
        <w:rPr>
          <w:rFonts w:hint="cs"/>
          <w:rtl/>
        </w:rPr>
      </w:pPr>
      <w:r>
        <w:rPr>
          <w:rFonts w:hint="cs"/>
          <w:rtl/>
        </w:rPr>
        <w:t>רבותי חברי הכנסת, שאר הקביעות בדוח הן חמורות ומדברות בעד עצמן, וזאת אף שמחברי הדוח אינם ידו</w:t>
      </w:r>
      <w:r>
        <w:rPr>
          <w:rFonts w:hint="cs"/>
          <w:rtl/>
        </w:rPr>
        <w:t>עים באהדתם הגדולה לישראל. הנתונים שנחשפו שם קשים. את הדוח הזה יש לי פה ואני מוכנה להעביר אותו אליך אחר כך, אחמד, שתלמד אותו. חבר הכנסת אחמד, הנתונים שמפורסמים שם מלמדים על אווירה של שחיתות והפקרות. אלה נתונים שמראים באופן שיטתי - רק הקרובים לצלחת מקבלים.</w:t>
      </w:r>
    </w:p>
    <w:p w14:paraId="7CEE98D0" w14:textId="77777777" w:rsidR="00000000" w:rsidRDefault="003B3694">
      <w:pPr>
        <w:pStyle w:val="a0"/>
        <w:rPr>
          <w:rFonts w:hint="cs"/>
          <w:rtl/>
        </w:rPr>
      </w:pPr>
    </w:p>
    <w:p w14:paraId="68696989" w14:textId="77777777" w:rsidR="00000000" w:rsidRDefault="003B3694">
      <w:pPr>
        <w:pStyle w:val="a0"/>
        <w:rPr>
          <w:rFonts w:hint="cs"/>
          <w:rtl/>
        </w:rPr>
      </w:pPr>
      <w:r>
        <w:rPr>
          <w:rFonts w:hint="cs"/>
          <w:rtl/>
        </w:rPr>
        <w:t>אגב, זאת ועוד, מדי חודש בחודשו זוכה סוהא להעברה של 100,000 דולר. העם הפלסטיני רעב, וסוהא חוגגת. רק שלא ברור אם מדובר במזונות של רעייתו ובתו או בהברחות כספים לצורך הפקדה בבנקים באירופה, לשימוש בהם ביום סגריר, כפי שראינו בעבר.</w:t>
      </w:r>
    </w:p>
    <w:p w14:paraId="2F0294FF" w14:textId="77777777" w:rsidR="00000000" w:rsidRDefault="003B3694">
      <w:pPr>
        <w:pStyle w:val="a0"/>
        <w:ind w:firstLine="0"/>
        <w:rPr>
          <w:rFonts w:hint="cs"/>
          <w:rtl/>
        </w:rPr>
      </w:pPr>
    </w:p>
    <w:p w14:paraId="111AC784" w14:textId="77777777" w:rsidR="00000000" w:rsidRDefault="003B3694">
      <w:pPr>
        <w:pStyle w:val="af1"/>
        <w:rPr>
          <w:rtl/>
        </w:rPr>
      </w:pPr>
      <w:r>
        <w:rPr>
          <w:rtl/>
        </w:rPr>
        <w:t>היו"ר אלי בן-מנחם:</w:t>
      </w:r>
    </w:p>
    <w:p w14:paraId="4B64D45D" w14:textId="77777777" w:rsidR="00000000" w:rsidRDefault="003B3694">
      <w:pPr>
        <w:pStyle w:val="a0"/>
        <w:rPr>
          <w:rtl/>
        </w:rPr>
      </w:pPr>
    </w:p>
    <w:p w14:paraId="7633E393" w14:textId="77777777" w:rsidR="00000000" w:rsidRDefault="003B3694">
      <w:pPr>
        <w:pStyle w:val="a0"/>
        <w:rPr>
          <w:rFonts w:hint="cs"/>
          <w:rtl/>
        </w:rPr>
      </w:pPr>
      <w:r>
        <w:rPr>
          <w:rFonts w:hint="cs"/>
          <w:rtl/>
        </w:rPr>
        <w:t>סגן השר מי</w:t>
      </w:r>
      <w:r>
        <w:rPr>
          <w:rFonts w:hint="cs"/>
          <w:rtl/>
        </w:rPr>
        <w:t>כאל רצון, היא כבר סיימה, תנו לה לסיים.</w:t>
      </w:r>
    </w:p>
    <w:p w14:paraId="3FAE7EE8" w14:textId="77777777" w:rsidR="00000000" w:rsidRDefault="003B3694">
      <w:pPr>
        <w:pStyle w:val="a0"/>
        <w:rPr>
          <w:rFonts w:hint="cs"/>
          <w:rtl/>
        </w:rPr>
      </w:pPr>
    </w:p>
    <w:p w14:paraId="2447518A" w14:textId="77777777" w:rsidR="00000000" w:rsidRDefault="003B3694">
      <w:pPr>
        <w:pStyle w:val="af0"/>
        <w:rPr>
          <w:rtl/>
        </w:rPr>
      </w:pPr>
      <w:r>
        <w:rPr>
          <w:rFonts w:hint="eastAsia"/>
          <w:rtl/>
        </w:rPr>
        <w:t>רוני</w:t>
      </w:r>
      <w:r>
        <w:rPr>
          <w:rtl/>
        </w:rPr>
        <w:t xml:space="preserve"> בר-און (ה</w:t>
      </w:r>
      <w:r>
        <w:rPr>
          <w:rFonts w:hint="cs"/>
          <w:rtl/>
        </w:rPr>
        <w:t>ליכוד</w:t>
      </w:r>
      <w:r>
        <w:rPr>
          <w:rtl/>
        </w:rPr>
        <w:t>):</w:t>
      </w:r>
    </w:p>
    <w:p w14:paraId="5F0FEB01" w14:textId="77777777" w:rsidR="00000000" w:rsidRDefault="003B3694">
      <w:pPr>
        <w:pStyle w:val="a0"/>
        <w:rPr>
          <w:rFonts w:hint="cs"/>
          <w:rtl/>
        </w:rPr>
      </w:pPr>
    </w:p>
    <w:p w14:paraId="00B77755" w14:textId="77777777" w:rsidR="00000000" w:rsidRDefault="003B3694">
      <w:pPr>
        <w:pStyle w:val="a0"/>
        <w:rPr>
          <w:rFonts w:hint="cs"/>
          <w:rtl/>
        </w:rPr>
      </w:pPr>
      <w:r>
        <w:rPr>
          <w:rFonts w:hint="cs"/>
          <w:rtl/>
        </w:rPr>
        <w:t>רק 100,000 דולר הוא מעביר?</w:t>
      </w:r>
    </w:p>
    <w:p w14:paraId="1969B5EC" w14:textId="77777777" w:rsidR="00000000" w:rsidRDefault="003B3694">
      <w:pPr>
        <w:pStyle w:val="a0"/>
        <w:rPr>
          <w:rFonts w:hint="cs"/>
          <w:rtl/>
        </w:rPr>
      </w:pPr>
    </w:p>
    <w:p w14:paraId="0774E180" w14:textId="77777777" w:rsidR="00000000" w:rsidRDefault="003B3694">
      <w:pPr>
        <w:pStyle w:val="-"/>
        <w:rPr>
          <w:rtl/>
        </w:rPr>
      </w:pPr>
      <w:bookmarkStart w:id="393" w:name="FS000001026T12_11_2003_15_37_16"/>
      <w:bookmarkEnd w:id="393"/>
      <w:r>
        <w:rPr>
          <w:rFonts w:hint="eastAsia"/>
          <w:rtl/>
        </w:rPr>
        <w:t>רוחמה</w:t>
      </w:r>
      <w:r>
        <w:rPr>
          <w:rtl/>
        </w:rPr>
        <w:t xml:space="preserve"> אברהם (הליכוד):</w:t>
      </w:r>
    </w:p>
    <w:p w14:paraId="29FBA469" w14:textId="77777777" w:rsidR="00000000" w:rsidRDefault="003B3694">
      <w:pPr>
        <w:pStyle w:val="a0"/>
        <w:rPr>
          <w:rFonts w:hint="cs"/>
          <w:rtl/>
        </w:rPr>
      </w:pPr>
    </w:p>
    <w:p w14:paraId="35DF151E" w14:textId="77777777" w:rsidR="00000000" w:rsidRDefault="003B3694">
      <w:pPr>
        <w:pStyle w:val="a0"/>
        <w:rPr>
          <w:rFonts w:hint="cs"/>
          <w:rtl/>
        </w:rPr>
      </w:pPr>
      <w:r>
        <w:rPr>
          <w:rFonts w:hint="cs"/>
          <w:rtl/>
        </w:rPr>
        <w:t>האם ההון הזה הושקע בתשתיות? האם ההון הזה הושקע בחינוך? האם ההון הזה הושקע בשירותי הרווחה? כל ההון העצום הזה מוסתר מהציבור הפלסטיני ומהעולם כול</w:t>
      </w:r>
      <w:r>
        <w:rPr>
          <w:rFonts w:hint="cs"/>
          <w:rtl/>
        </w:rPr>
        <w:t xml:space="preserve">ו, בשעה שהמצב הכלכלי ברשות קשה מאי-פעם. </w:t>
      </w:r>
    </w:p>
    <w:p w14:paraId="4A39EE3C" w14:textId="77777777" w:rsidR="00000000" w:rsidRDefault="003B3694">
      <w:pPr>
        <w:pStyle w:val="a0"/>
        <w:rPr>
          <w:rFonts w:hint="cs"/>
          <w:rtl/>
        </w:rPr>
      </w:pPr>
    </w:p>
    <w:p w14:paraId="2B755D26" w14:textId="77777777" w:rsidR="00000000" w:rsidRDefault="003B3694">
      <w:pPr>
        <w:pStyle w:val="af0"/>
        <w:rPr>
          <w:rtl/>
        </w:rPr>
      </w:pPr>
      <w:r>
        <w:rPr>
          <w:rFonts w:hint="eastAsia"/>
          <w:rtl/>
        </w:rPr>
        <w:t>עבד</w:t>
      </w:r>
      <w:r>
        <w:rPr>
          <w:rtl/>
        </w:rPr>
        <w:t>-אלמאלכ דהאמשה (רע"ם):</w:t>
      </w:r>
    </w:p>
    <w:p w14:paraId="50833D1E" w14:textId="77777777" w:rsidR="00000000" w:rsidRDefault="003B3694">
      <w:pPr>
        <w:pStyle w:val="a0"/>
        <w:rPr>
          <w:rFonts w:hint="cs"/>
          <w:rtl/>
        </w:rPr>
      </w:pPr>
    </w:p>
    <w:p w14:paraId="55CC7838" w14:textId="77777777" w:rsidR="00000000" w:rsidRDefault="003B3694">
      <w:pPr>
        <w:pStyle w:val="a0"/>
        <w:rPr>
          <w:rFonts w:hint="cs"/>
          <w:rtl/>
        </w:rPr>
      </w:pPr>
      <w:r>
        <w:rPr>
          <w:rFonts w:hint="cs"/>
          <w:rtl/>
        </w:rPr>
        <w:t>מה את דואגת כל כך?</w:t>
      </w:r>
    </w:p>
    <w:p w14:paraId="202CF1C2" w14:textId="77777777" w:rsidR="00000000" w:rsidRDefault="003B3694">
      <w:pPr>
        <w:pStyle w:val="a0"/>
        <w:rPr>
          <w:rFonts w:hint="cs"/>
          <w:rtl/>
        </w:rPr>
      </w:pPr>
    </w:p>
    <w:p w14:paraId="77436B27" w14:textId="77777777" w:rsidR="00000000" w:rsidRDefault="003B3694">
      <w:pPr>
        <w:pStyle w:val="af1"/>
        <w:rPr>
          <w:rtl/>
        </w:rPr>
      </w:pPr>
      <w:r>
        <w:rPr>
          <w:rtl/>
        </w:rPr>
        <w:t>היו"ר אלי בן-מנחם:</w:t>
      </w:r>
    </w:p>
    <w:p w14:paraId="7072A28A" w14:textId="77777777" w:rsidR="00000000" w:rsidRDefault="003B3694">
      <w:pPr>
        <w:pStyle w:val="a0"/>
        <w:rPr>
          <w:rtl/>
        </w:rPr>
      </w:pPr>
    </w:p>
    <w:p w14:paraId="78D26D35" w14:textId="77777777" w:rsidR="00000000" w:rsidRDefault="003B3694">
      <w:pPr>
        <w:pStyle w:val="a0"/>
        <w:rPr>
          <w:rFonts w:hint="cs"/>
          <w:rtl/>
        </w:rPr>
      </w:pPr>
      <w:r>
        <w:rPr>
          <w:rFonts w:hint="cs"/>
          <w:rtl/>
        </w:rPr>
        <w:t>חברת הכנסת רוחמה אברהם, הוספתי לך כמעט ארבע דקות.</w:t>
      </w:r>
    </w:p>
    <w:p w14:paraId="3BB48BCE" w14:textId="77777777" w:rsidR="00000000" w:rsidRDefault="003B3694">
      <w:pPr>
        <w:pStyle w:val="a0"/>
        <w:rPr>
          <w:rFonts w:hint="cs"/>
          <w:rtl/>
        </w:rPr>
      </w:pPr>
    </w:p>
    <w:p w14:paraId="186439ED" w14:textId="77777777" w:rsidR="00000000" w:rsidRDefault="003B3694">
      <w:pPr>
        <w:pStyle w:val="-"/>
        <w:rPr>
          <w:rtl/>
        </w:rPr>
      </w:pPr>
      <w:bookmarkStart w:id="394" w:name="FS000001026T12_11_2003_15_38_23C"/>
      <w:bookmarkEnd w:id="394"/>
      <w:r>
        <w:rPr>
          <w:rtl/>
        </w:rPr>
        <w:t>רוחמה אברהם (הליכוד):</w:t>
      </w:r>
    </w:p>
    <w:p w14:paraId="580EF5A3" w14:textId="77777777" w:rsidR="00000000" w:rsidRDefault="003B3694">
      <w:pPr>
        <w:pStyle w:val="a0"/>
        <w:rPr>
          <w:rtl/>
        </w:rPr>
      </w:pPr>
    </w:p>
    <w:p w14:paraId="50F2656D" w14:textId="77777777" w:rsidR="00000000" w:rsidRDefault="003B3694">
      <w:pPr>
        <w:pStyle w:val="a0"/>
        <w:rPr>
          <w:rFonts w:hint="cs"/>
          <w:rtl/>
        </w:rPr>
      </w:pPr>
      <w:r>
        <w:rPr>
          <w:rFonts w:hint="cs"/>
          <w:rtl/>
        </w:rPr>
        <w:t xml:space="preserve">אני מצטערת, לא הספקתי לומר. </w:t>
      </w:r>
    </w:p>
    <w:p w14:paraId="7E29E00F" w14:textId="77777777" w:rsidR="00000000" w:rsidRDefault="003B3694">
      <w:pPr>
        <w:pStyle w:val="a0"/>
        <w:rPr>
          <w:rFonts w:hint="cs"/>
          <w:rtl/>
        </w:rPr>
      </w:pPr>
    </w:p>
    <w:p w14:paraId="27859B02" w14:textId="77777777" w:rsidR="00000000" w:rsidRDefault="003B3694">
      <w:pPr>
        <w:pStyle w:val="af1"/>
        <w:rPr>
          <w:rtl/>
        </w:rPr>
      </w:pPr>
      <w:r>
        <w:rPr>
          <w:rtl/>
        </w:rPr>
        <w:t>היו"ר אלי בן-מנחם:</w:t>
      </w:r>
    </w:p>
    <w:p w14:paraId="4B98636F" w14:textId="77777777" w:rsidR="00000000" w:rsidRDefault="003B3694">
      <w:pPr>
        <w:pStyle w:val="a0"/>
        <w:rPr>
          <w:rtl/>
        </w:rPr>
      </w:pPr>
    </w:p>
    <w:p w14:paraId="302B6CA5" w14:textId="77777777" w:rsidR="00000000" w:rsidRDefault="003B3694">
      <w:pPr>
        <w:pStyle w:val="a0"/>
        <w:rPr>
          <w:rFonts w:hint="cs"/>
          <w:rtl/>
        </w:rPr>
      </w:pPr>
      <w:r>
        <w:rPr>
          <w:rFonts w:hint="cs"/>
          <w:rtl/>
        </w:rPr>
        <w:t>אני יודע, לא חייבים להג</w:t>
      </w:r>
      <w:r>
        <w:rPr>
          <w:rFonts w:hint="cs"/>
          <w:rtl/>
        </w:rPr>
        <w:t xml:space="preserve">יד הכול. גם עזרו לך החברים. </w:t>
      </w:r>
    </w:p>
    <w:p w14:paraId="0CF3CF2F" w14:textId="77777777" w:rsidR="00000000" w:rsidRDefault="003B3694">
      <w:pPr>
        <w:pStyle w:val="a0"/>
        <w:rPr>
          <w:rFonts w:hint="cs"/>
          <w:rtl/>
        </w:rPr>
      </w:pPr>
    </w:p>
    <w:p w14:paraId="005FFE5E" w14:textId="77777777" w:rsidR="00000000" w:rsidRDefault="003B3694">
      <w:pPr>
        <w:pStyle w:val="-"/>
        <w:rPr>
          <w:rtl/>
        </w:rPr>
      </w:pPr>
      <w:bookmarkStart w:id="395" w:name="FS000001026T12_11_2003_15_38_43C"/>
      <w:bookmarkEnd w:id="395"/>
      <w:r>
        <w:rPr>
          <w:rtl/>
        </w:rPr>
        <w:t>רוחמה אברהם (הליכוד):</w:t>
      </w:r>
    </w:p>
    <w:p w14:paraId="7DAE09C7" w14:textId="77777777" w:rsidR="00000000" w:rsidRDefault="003B3694">
      <w:pPr>
        <w:pStyle w:val="a0"/>
        <w:rPr>
          <w:rtl/>
        </w:rPr>
      </w:pPr>
    </w:p>
    <w:p w14:paraId="18BA08E3" w14:textId="77777777" w:rsidR="00000000" w:rsidRDefault="003B3694">
      <w:pPr>
        <w:pStyle w:val="a0"/>
        <w:rPr>
          <w:rFonts w:hint="cs"/>
          <w:rtl/>
        </w:rPr>
      </w:pPr>
      <w:r>
        <w:rPr>
          <w:rFonts w:hint="cs"/>
          <w:rtl/>
        </w:rPr>
        <w:t xml:space="preserve">לא עזרו לי החברים. </w:t>
      </w:r>
    </w:p>
    <w:p w14:paraId="33F3BC6A" w14:textId="77777777" w:rsidR="00000000" w:rsidRDefault="003B3694">
      <w:pPr>
        <w:pStyle w:val="a0"/>
        <w:rPr>
          <w:rFonts w:hint="cs"/>
          <w:rtl/>
        </w:rPr>
      </w:pPr>
    </w:p>
    <w:p w14:paraId="28900115" w14:textId="77777777" w:rsidR="00000000" w:rsidRDefault="003B3694">
      <w:pPr>
        <w:pStyle w:val="af1"/>
        <w:rPr>
          <w:rtl/>
        </w:rPr>
      </w:pPr>
      <w:r>
        <w:rPr>
          <w:rtl/>
        </w:rPr>
        <w:t>היו"ר אלי בן-מנחם:</w:t>
      </w:r>
    </w:p>
    <w:p w14:paraId="37863C8D" w14:textId="77777777" w:rsidR="00000000" w:rsidRDefault="003B3694">
      <w:pPr>
        <w:pStyle w:val="a0"/>
        <w:rPr>
          <w:rtl/>
        </w:rPr>
      </w:pPr>
    </w:p>
    <w:p w14:paraId="33CDB05C" w14:textId="77777777" w:rsidR="00000000" w:rsidRDefault="003B3694">
      <w:pPr>
        <w:pStyle w:val="a0"/>
        <w:rPr>
          <w:rFonts w:hint="cs"/>
          <w:rtl/>
        </w:rPr>
      </w:pPr>
      <w:r>
        <w:rPr>
          <w:rFonts w:hint="cs"/>
          <w:rtl/>
        </w:rPr>
        <w:t xml:space="preserve">חברת הכנסת רוחמה אברהם, באתי לקראתך הרבה מאוד. יש לנו סדר-יום מאוד עמוס, אתן לך עוד דקה. בבקשה. </w:t>
      </w:r>
    </w:p>
    <w:p w14:paraId="74F389AB" w14:textId="77777777" w:rsidR="00000000" w:rsidRDefault="003B3694">
      <w:pPr>
        <w:pStyle w:val="-"/>
        <w:rPr>
          <w:rtl/>
        </w:rPr>
      </w:pPr>
      <w:bookmarkStart w:id="396" w:name="FS000001026T12_11_2003_15_39_17C"/>
      <w:bookmarkEnd w:id="396"/>
    </w:p>
    <w:p w14:paraId="3DF55391" w14:textId="77777777" w:rsidR="00000000" w:rsidRDefault="003B3694">
      <w:pPr>
        <w:pStyle w:val="-"/>
        <w:rPr>
          <w:rtl/>
        </w:rPr>
      </w:pPr>
      <w:r>
        <w:rPr>
          <w:rtl/>
        </w:rPr>
        <w:t>רוחמה אברהם (הליכוד):</w:t>
      </w:r>
    </w:p>
    <w:p w14:paraId="0793B1A1" w14:textId="77777777" w:rsidR="00000000" w:rsidRDefault="003B3694">
      <w:pPr>
        <w:pStyle w:val="a0"/>
        <w:rPr>
          <w:rtl/>
        </w:rPr>
      </w:pPr>
    </w:p>
    <w:p w14:paraId="481219B2" w14:textId="77777777" w:rsidR="00000000" w:rsidRDefault="003B3694">
      <w:pPr>
        <w:pStyle w:val="a0"/>
        <w:rPr>
          <w:rFonts w:hint="cs"/>
          <w:rtl/>
        </w:rPr>
      </w:pPr>
      <w:r>
        <w:rPr>
          <w:rFonts w:hint="cs"/>
          <w:rtl/>
        </w:rPr>
        <w:t xml:space="preserve">עוד שתי דקות ברשותך. </w:t>
      </w:r>
    </w:p>
    <w:p w14:paraId="7970A1F2" w14:textId="77777777" w:rsidR="00000000" w:rsidRDefault="003B3694">
      <w:pPr>
        <w:pStyle w:val="a0"/>
        <w:rPr>
          <w:rFonts w:hint="cs"/>
          <w:rtl/>
        </w:rPr>
      </w:pPr>
    </w:p>
    <w:p w14:paraId="7101AA69" w14:textId="77777777" w:rsidR="00000000" w:rsidRDefault="003B3694">
      <w:pPr>
        <w:pStyle w:val="af1"/>
        <w:rPr>
          <w:rtl/>
        </w:rPr>
      </w:pPr>
      <w:r>
        <w:rPr>
          <w:rtl/>
        </w:rPr>
        <w:t>היו"ר אלי בן-מנחם:</w:t>
      </w:r>
    </w:p>
    <w:p w14:paraId="67F374C1" w14:textId="77777777" w:rsidR="00000000" w:rsidRDefault="003B3694">
      <w:pPr>
        <w:pStyle w:val="a0"/>
        <w:rPr>
          <w:rtl/>
        </w:rPr>
      </w:pPr>
    </w:p>
    <w:p w14:paraId="01D2FEA3" w14:textId="77777777" w:rsidR="00000000" w:rsidRDefault="003B3694">
      <w:pPr>
        <w:pStyle w:val="a0"/>
        <w:rPr>
          <w:rFonts w:hint="cs"/>
          <w:rtl/>
        </w:rPr>
      </w:pPr>
      <w:r>
        <w:rPr>
          <w:rFonts w:hint="cs"/>
          <w:rtl/>
        </w:rPr>
        <w:t xml:space="preserve">דקה. </w:t>
      </w:r>
    </w:p>
    <w:p w14:paraId="167F639F" w14:textId="77777777" w:rsidR="00000000" w:rsidRDefault="003B3694">
      <w:pPr>
        <w:pStyle w:val="a0"/>
        <w:rPr>
          <w:rFonts w:hint="cs"/>
          <w:rtl/>
        </w:rPr>
      </w:pPr>
    </w:p>
    <w:p w14:paraId="301D8B47" w14:textId="77777777" w:rsidR="00000000" w:rsidRDefault="003B3694">
      <w:pPr>
        <w:pStyle w:val="-"/>
        <w:rPr>
          <w:rtl/>
        </w:rPr>
      </w:pPr>
      <w:bookmarkStart w:id="397" w:name="FS000001026T12_11_2003_15_39_27C"/>
      <w:bookmarkEnd w:id="397"/>
      <w:r>
        <w:rPr>
          <w:rtl/>
        </w:rPr>
        <w:t>רוחמה אברהם (הליכוד):</w:t>
      </w:r>
    </w:p>
    <w:p w14:paraId="7874FC54" w14:textId="77777777" w:rsidR="00000000" w:rsidRDefault="003B3694">
      <w:pPr>
        <w:pStyle w:val="a0"/>
        <w:rPr>
          <w:rtl/>
        </w:rPr>
      </w:pPr>
    </w:p>
    <w:p w14:paraId="3B01250B" w14:textId="77777777" w:rsidR="00000000" w:rsidRDefault="003B3694">
      <w:pPr>
        <w:pStyle w:val="a0"/>
        <w:rPr>
          <w:rFonts w:hint="cs"/>
          <w:rtl/>
        </w:rPr>
      </w:pPr>
      <w:r>
        <w:rPr>
          <w:rFonts w:hint="cs"/>
          <w:rtl/>
        </w:rPr>
        <w:t xml:space="preserve">השמעתי חלק מהטענות, אבל מה שלא שמעתי - לא שמעתי את אבירי הצדק החברתי. איפה אתם בנושא של העם הפלסטיני הרעב? זהבה, למה את לא מדברת? למה את לא מגנה את כל גנבות הכספים של ערפאת? איך את נותנת יד לחרפה הזאת?  איך את נותנת יד לזה? </w:t>
      </w:r>
    </w:p>
    <w:p w14:paraId="35F6DAA8" w14:textId="77777777" w:rsidR="00000000" w:rsidRDefault="003B3694">
      <w:pPr>
        <w:pStyle w:val="a0"/>
        <w:rPr>
          <w:rFonts w:hint="cs"/>
          <w:rtl/>
        </w:rPr>
      </w:pPr>
    </w:p>
    <w:p w14:paraId="5A2F39B1" w14:textId="77777777" w:rsidR="00000000" w:rsidRDefault="003B3694">
      <w:pPr>
        <w:pStyle w:val="af1"/>
        <w:rPr>
          <w:rtl/>
        </w:rPr>
      </w:pPr>
      <w:r>
        <w:rPr>
          <w:rtl/>
        </w:rPr>
        <w:t>היו"ר אלי בן-מנחם:</w:t>
      </w:r>
    </w:p>
    <w:p w14:paraId="60C53342" w14:textId="77777777" w:rsidR="00000000" w:rsidRDefault="003B3694">
      <w:pPr>
        <w:pStyle w:val="a0"/>
        <w:rPr>
          <w:rtl/>
        </w:rPr>
      </w:pPr>
    </w:p>
    <w:p w14:paraId="084C63C4" w14:textId="77777777" w:rsidR="00000000" w:rsidRDefault="003B3694">
      <w:pPr>
        <w:pStyle w:val="a0"/>
        <w:rPr>
          <w:rFonts w:hint="cs"/>
          <w:rtl/>
        </w:rPr>
      </w:pPr>
      <w:r>
        <w:rPr>
          <w:rFonts w:hint="cs"/>
          <w:rtl/>
        </w:rPr>
        <w:t xml:space="preserve">מה את רוצה מזהבה? זהבה יושבת בשקט. את רוצה שגם היא תתעורר לי? </w:t>
      </w:r>
    </w:p>
    <w:p w14:paraId="759C022F" w14:textId="77777777" w:rsidR="00000000" w:rsidRDefault="003B3694">
      <w:pPr>
        <w:pStyle w:val="a0"/>
        <w:rPr>
          <w:rFonts w:hint="cs"/>
          <w:rtl/>
        </w:rPr>
      </w:pPr>
    </w:p>
    <w:p w14:paraId="7D0CB6D0" w14:textId="77777777" w:rsidR="00000000" w:rsidRDefault="003B3694">
      <w:pPr>
        <w:pStyle w:val="af0"/>
        <w:rPr>
          <w:rtl/>
        </w:rPr>
      </w:pPr>
      <w:r>
        <w:rPr>
          <w:rFonts w:hint="eastAsia"/>
          <w:rtl/>
        </w:rPr>
        <w:t>אחמד</w:t>
      </w:r>
      <w:r>
        <w:rPr>
          <w:rtl/>
        </w:rPr>
        <w:t xml:space="preserve"> טיבי (חד"ש-תע"ל):</w:t>
      </w:r>
    </w:p>
    <w:p w14:paraId="6BCE3F92" w14:textId="77777777" w:rsidR="00000000" w:rsidRDefault="003B3694">
      <w:pPr>
        <w:pStyle w:val="a0"/>
        <w:rPr>
          <w:rFonts w:hint="cs"/>
          <w:rtl/>
        </w:rPr>
      </w:pPr>
    </w:p>
    <w:p w14:paraId="6269C789" w14:textId="77777777" w:rsidR="00000000" w:rsidRDefault="003B3694">
      <w:pPr>
        <w:pStyle w:val="a0"/>
        <w:rPr>
          <w:rFonts w:hint="cs"/>
          <w:rtl/>
        </w:rPr>
      </w:pPr>
      <w:r>
        <w:rPr>
          <w:rFonts w:hint="cs"/>
          <w:rtl/>
        </w:rPr>
        <w:t xml:space="preserve">מה דעתך על דוח העוני בישראל? מה הקשר בין סוהא לדוח העוני? </w:t>
      </w:r>
    </w:p>
    <w:p w14:paraId="0F18CA95" w14:textId="77777777" w:rsidR="00000000" w:rsidRDefault="003B3694">
      <w:pPr>
        <w:pStyle w:val="a0"/>
        <w:rPr>
          <w:rFonts w:hint="cs"/>
          <w:rtl/>
        </w:rPr>
      </w:pPr>
    </w:p>
    <w:p w14:paraId="45207A9D" w14:textId="77777777" w:rsidR="00000000" w:rsidRDefault="003B3694">
      <w:pPr>
        <w:pStyle w:val="-"/>
        <w:rPr>
          <w:rtl/>
        </w:rPr>
      </w:pPr>
      <w:bookmarkStart w:id="398" w:name="FS000001026T12_11_2003_15_41_15C"/>
      <w:bookmarkEnd w:id="398"/>
      <w:r>
        <w:rPr>
          <w:rtl/>
        </w:rPr>
        <w:t>רוחמה אברהם (הליכוד):</w:t>
      </w:r>
    </w:p>
    <w:p w14:paraId="0A0CB3A1" w14:textId="77777777" w:rsidR="00000000" w:rsidRDefault="003B3694">
      <w:pPr>
        <w:pStyle w:val="a0"/>
        <w:rPr>
          <w:rtl/>
        </w:rPr>
      </w:pPr>
    </w:p>
    <w:p w14:paraId="2453CBC1" w14:textId="77777777" w:rsidR="00000000" w:rsidRDefault="003B3694">
      <w:pPr>
        <w:pStyle w:val="a0"/>
        <w:rPr>
          <w:rFonts w:hint="cs"/>
          <w:rtl/>
        </w:rPr>
      </w:pPr>
      <w:r>
        <w:rPr>
          <w:rFonts w:hint="cs"/>
          <w:rtl/>
        </w:rPr>
        <w:t>רבותי, יש מצוקות ברחוב הפלסטיני, ואני מודעת לקשיים הכלכליים שם.</w:t>
      </w:r>
      <w:r>
        <w:rPr>
          <w:rFonts w:hint="cs"/>
          <w:rtl/>
        </w:rPr>
        <w:t xml:space="preserve"> הפתרון הוא רק בידי הפלסטינים. הגיע הזמן שהעם הפלסטיני יתעורר ולא ייתן לשליט המדושן מסיפורי אלף לילה ולילה לקחת את כספו ולהתפיח את חשבונותיו העלומים על חשבון עמו, שמייחל ומשווע כל כך לכספים, שיספקו לו תשתיות, שיספקו לו עבודה, שיקנו לו חינוך נאות. איפה אתם?</w:t>
      </w:r>
      <w:r>
        <w:rPr>
          <w:rFonts w:hint="cs"/>
          <w:rtl/>
        </w:rPr>
        <w:t xml:space="preserve"> </w:t>
      </w:r>
    </w:p>
    <w:p w14:paraId="3DBC81A8" w14:textId="77777777" w:rsidR="00000000" w:rsidRDefault="003B3694">
      <w:pPr>
        <w:pStyle w:val="a0"/>
        <w:rPr>
          <w:rFonts w:hint="cs"/>
          <w:rtl/>
        </w:rPr>
      </w:pPr>
    </w:p>
    <w:p w14:paraId="03C6DC02" w14:textId="77777777" w:rsidR="00000000" w:rsidRDefault="003B3694">
      <w:pPr>
        <w:pStyle w:val="a0"/>
        <w:rPr>
          <w:rFonts w:hint="cs"/>
          <w:rtl/>
        </w:rPr>
      </w:pPr>
      <w:r>
        <w:rPr>
          <w:rFonts w:hint="cs"/>
          <w:rtl/>
        </w:rPr>
        <w:t xml:space="preserve">רבותי חברי הכנסת, אין ספק שיש קשר אמיץ בין התנהלותו הכספית של הראיס לבין התנהלותו המדינית. הרי אי-אפשר לצפות ממנהיג, שבשחיתות שלו ובשרלטנות שלו הביא את עמו לחרפת רעב ולקריסת כל המערכות הכלכליות - אי-אפשר לצפות מהמנהיג שיביא את עמו למוצא מדיני של ביטחון </w:t>
      </w:r>
      <w:r>
        <w:rPr>
          <w:rFonts w:hint="cs"/>
          <w:rtl/>
        </w:rPr>
        <w:t xml:space="preserve">ושלום אמיתי. </w:t>
      </w:r>
    </w:p>
    <w:p w14:paraId="7EF2E142" w14:textId="77777777" w:rsidR="00000000" w:rsidRDefault="003B3694">
      <w:pPr>
        <w:pStyle w:val="a0"/>
        <w:rPr>
          <w:rFonts w:hint="cs"/>
          <w:rtl/>
        </w:rPr>
      </w:pPr>
    </w:p>
    <w:p w14:paraId="46B8AB72" w14:textId="77777777" w:rsidR="00000000" w:rsidRDefault="003B3694">
      <w:pPr>
        <w:pStyle w:val="af1"/>
        <w:rPr>
          <w:rtl/>
        </w:rPr>
      </w:pPr>
      <w:r>
        <w:rPr>
          <w:rtl/>
        </w:rPr>
        <w:t>היו"ר אלי בן-מנחם:</w:t>
      </w:r>
    </w:p>
    <w:p w14:paraId="359601AB" w14:textId="77777777" w:rsidR="00000000" w:rsidRDefault="003B3694">
      <w:pPr>
        <w:pStyle w:val="a0"/>
        <w:rPr>
          <w:rtl/>
        </w:rPr>
      </w:pPr>
    </w:p>
    <w:p w14:paraId="56CABB03" w14:textId="77777777" w:rsidR="00000000" w:rsidRDefault="003B3694">
      <w:pPr>
        <w:pStyle w:val="a0"/>
        <w:rPr>
          <w:rFonts w:hint="cs"/>
          <w:rtl/>
        </w:rPr>
      </w:pPr>
      <w:r>
        <w:rPr>
          <w:rFonts w:hint="cs"/>
          <w:rtl/>
        </w:rPr>
        <w:t>חברת הכנסת רוחמה אברהם, לאן את מבקשת להעביר את הנושא?</w:t>
      </w:r>
    </w:p>
    <w:p w14:paraId="3A753D47" w14:textId="77777777" w:rsidR="00000000" w:rsidRDefault="003B3694">
      <w:pPr>
        <w:pStyle w:val="-"/>
        <w:rPr>
          <w:rtl/>
        </w:rPr>
      </w:pPr>
      <w:bookmarkStart w:id="399" w:name="FS000001026T12_11_2003_15_43_48C"/>
      <w:bookmarkEnd w:id="399"/>
    </w:p>
    <w:p w14:paraId="3EBCA8CE" w14:textId="77777777" w:rsidR="00000000" w:rsidRDefault="003B3694">
      <w:pPr>
        <w:pStyle w:val="-"/>
        <w:rPr>
          <w:rtl/>
        </w:rPr>
      </w:pPr>
      <w:r>
        <w:rPr>
          <w:rtl/>
        </w:rPr>
        <w:t>רוחמה אברהם (הליכוד):</w:t>
      </w:r>
    </w:p>
    <w:p w14:paraId="66A4C2C5" w14:textId="77777777" w:rsidR="00000000" w:rsidRDefault="003B3694">
      <w:pPr>
        <w:pStyle w:val="a0"/>
        <w:rPr>
          <w:rtl/>
        </w:rPr>
      </w:pPr>
    </w:p>
    <w:p w14:paraId="59D0FAE6" w14:textId="77777777" w:rsidR="00000000" w:rsidRDefault="003B3694">
      <w:pPr>
        <w:pStyle w:val="a0"/>
        <w:rPr>
          <w:rFonts w:hint="cs"/>
          <w:rtl/>
        </w:rPr>
      </w:pPr>
      <w:r>
        <w:rPr>
          <w:rFonts w:hint="cs"/>
          <w:rtl/>
        </w:rPr>
        <w:t xml:space="preserve">אדוני היושב-ראש, רבותי חברי הכנסת, אני מציעה להעביר את הנושא המורכב הזה, נושא שיש לו השפעות מרחיקות לכת, לדיון מעמיק במליאת הכנסת. </w:t>
      </w:r>
    </w:p>
    <w:p w14:paraId="413622A5" w14:textId="77777777" w:rsidR="00000000" w:rsidRDefault="003B3694">
      <w:pPr>
        <w:pStyle w:val="a0"/>
        <w:rPr>
          <w:rFonts w:hint="cs"/>
          <w:rtl/>
        </w:rPr>
      </w:pPr>
    </w:p>
    <w:p w14:paraId="54DBECA8" w14:textId="77777777" w:rsidR="00000000" w:rsidRDefault="003B3694">
      <w:pPr>
        <w:pStyle w:val="af1"/>
        <w:rPr>
          <w:rtl/>
        </w:rPr>
      </w:pPr>
      <w:r>
        <w:rPr>
          <w:rtl/>
        </w:rPr>
        <w:t xml:space="preserve">היו"ר אלי </w:t>
      </w:r>
      <w:r>
        <w:rPr>
          <w:rtl/>
        </w:rPr>
        <w:t>בן-מנחם:</w:t>
      </w:r>
    </w:p>
    <w:p w14:paraId="1412C545" w14:textId="77777777" w:rsidR="00000000" w:rsidRDefault="003B3694">
      <w:pPr>
        <w:pStyle w:val="a0"/>
        <w:rPr>
          <w:rtl/>
        </w:rPr>
      </w:pPr>
    </w:p>
    <w:p w14:paraId="2F26B28C" w14:textId="77777777" w:rsidR="00000000" w:rsidRDefault="003B3694">
      <w:pPr>
        <w:pStyle w:val="a0"/>
        <w:rPr>
          <w:rFonts w:hint="cs"/>
          <w:rtl/>
        </w:rPr>
      </w:pPr>
      <w:r>
        <w:rPr>
          <w:rFonts w:hint="cs"/>
          <w:rtl/>
        </w:rPr>
        <w:t xml:space="preserve">תודה לחברת הכנסת רוחמה אברהם. רבותי, תירגעו כולם. אני עובר להצעות אחרות. השר גדעון עזרא, בבקשה. </w:t>
      </w:r>
    </w:p>
    <w:p w14:paraId="7A9C6D76" w14:textId="77777777" w:rsidR="00000000" w:rsidRDefault="003B3694">
      <w:pPr>
        <w:pStyle w:val="a0"/>
        <w:rPr>
          <w:rFonts w:hint="cs"/>
          <w:rtl/>
        </w:rPr>
      </w:pPr>
    </w:p>
    <w:p w14:paraId="5E204871" w14:textId="77777777" w:rsidR="00000000" w:rsidRDefault="003B3694">
      <w:pPr>
        <w:pStyle w:val="a"/>
        <w:rPr>
          <w:rtl/>
        </w:rPr>
      </w:pPr>
      <w:bookmarkStart w:id="400" w:name="FS000000474T12_11_2003_15_44_39"/>
      <w:bookmarkStart w:id="401" w:name="_Toc69719391"/>
      <w:bookmarkEnd w:id="400"/>
      <w:r>
        <w:rPr>
          <w:rFonts w:hint="eastAsia"/>
          <w:rtl/>
        </w:rPr>
        <w:t>השר</w:t>
      </w:r>
      <w:r>
        <w:rPr>
          <w:rtl/>
        </w:rPr>
        <w:t xml:space="preserve"> גדעון עזרא:</w:t>
      </w:r>
      <w:bookmarkEnd w:id="401"/>
    </w:p>
    <w:p w14:paraId="17880B91" w14:textId="77777777" w:rsidR="00000000" w:rsidRDefault="003B3694">
      <w:pPr>
        <w:pStyle w:val="a0"/>
        <w:rPr>
          <w:rFonts w:hint="cs"/>
          <w:rtl/>
        </w:rPr>
      </w:pPr>
    </w:p>
    <w:p w14:paraId="59307E75" w14:textId="77777777" w:rsidR="00000000" w:rsidRDefault="003B3694">
      <w:pPr>
        <w:pStyle w:val="a0"/>
        <w:rPr>
          <w:rFonts w:hint="cs"/>
          <w:rtl/>
        </w:rPr>
      </w:pPr>
      <w:r>
        <w:rPr>
          <w:rFonts w:hint="cs"/>
          <w:rtl/>
        </w:rPr>
        <w:t xml:space="preserve">אדוני היושב-ראש, חברי חברי הכנסת, אני חושב שאנחנו עוברים כל גבול בהפרעה לחברים שלנו ובדיבורים שלנו. </w:t>
      </w:r>
    </w:p>
    <w:p w14:paraId="347044F7" w14:textId="77777777" w:rsidR="00000000" w:rsidRDefault="003B3694">
      <w:pPr>
        <w:pStyle w:val="a0"/>
        <w:rPr>
          <w:rFonts w:hint="cs"/>
          <w:rtl/>
        </w:rPr>
      </w:pPr>
    </w:p>
    <w:p w14:paraId="5212983D" w14:textId="77777777" w:rsidR="00000000" w:rsidRDefault="003B3694">
      <w:pPr>
        <w:pStyle w:val="a0"/>
        <w:rPr>
          <w:rFonts w:hint="cs"/>
          <w:rtl/>
        </w:rPr>
      </w:pPr>
      <w:r>
        <w:rPr>
          <w:rFonts w:hint="cs"/>
          <w:rtl/>
        </w:rPr>
        <w:t>אני רוצה להתחיל, חברת הכנסת ר</w:t>
      </w:r>
      <w:r>
        <w:rPr>
          <w:rFonts w:hint="cs"/>
          <w:rtl/>
        </w:rPr>
        <w:t xml:space="preserve">וחמה אברהם - אני מעדיף שהוא ישלח לסוהא רבע מיליון דולר כל חודש, רק לא יממן את הטרור. תאמיני לי. כל כסף שהיא תקבל שם ולא ייכנס פה לחשבונותיהם של מפעילי הטרור - ברכה. </w:t>
      </w:r>
    </w:p>
    <w:p w14:paraId="2E673434" w14:textId="77777777" w:rsidR="00000000" w:rsidRDefault="003B3694">
      <w:pPr>
        <w:pStyle w:val="a0"/>
        <w:rPr>
          <w:rFonts w:hint="cs"/>
          <w:rtl/>
        </w:rPr>
      </w:pPr>
    </w:p>
    <w:p w14:paraId="484A72C7" w14:textId="77777777" w:rsidR="00000000" w:rsidRDefault="003B3694">
      <w:pPr>
        <w:pStyle w:val="a0"/>
        <w:rPr>
          <w:rFonts w:hint="cs"/>
          <w:rtl/>
        </w:rPr>
      </w:pPr>
      <w:r>
        <w:rPr>
          <w:rFonts w:hint="cs"/>
          <w:rtl/>
        </w:rPr>
        <w:t>מכל מקום, זה שערפאת מושחת, זה איננו סיפור חדש. אני מצפה ליום שהנושא הזה לא יועלה במליאת ה</w:t>
      </w:r>
      <w:r>
        <w:rPr>
          <w:rFonts w:hint="cs"/>
          <w:rtl/>
        </w:rPr>
        <w:t xml:space="preserve">כנסת, אלא יועלה במועצה המחוקקת הפלסטינית. נכון, הזכרת את חוסאם חאדר, הוא נמצא עכשיו, דרך אגב, בכלא שלנו - ממחנה הפליטים בלאטה, נכון, דהאמשה? </w:t>
      </w:r>
    </w:p>
    <w:p w14:paraId="6B22057F" w14:textId="77777777" w:rsidR="00000000" w:rsidRDefault="003B3694">
      <w:pPr>
        <w:pStyle w:val="a0"/>
        <w:rPr>
          <w:rFonts w:hint="cs"/>
          <w:rtl/>
        </w:rPr>
      </w:pPr>
    </w:p>
    <w:p w14:paraId="1339C4BD" w14:textId="77777777" w:rsidR="00000000" w:rsidRDefault="003B3694">
      <w:pPr>
        <w:pStyle w:val="af0"/>
        <w:rPr>
          <w:rtl/>
        </w:rPr>
      </w:pPr>
      <w:r>
        <w:rPr>
          <w:rFonts w:hint="eastAsia"/>
          <w:rtl/>
        </w:rPr>
        <w:t>עבד</w:t>
      </w:r>
      <w:r>
        <w:rPr>
          <w:rtl/>
        </w:rPr>
        <w:t>-אלמאלכ דהאמשה (רע"ם):</w:t>
      </w:r>
    </w:p>
    <w:p w14:paraId="2A3D33D8" w14:textId="77777777" w:rsidR="00000000" w:rsidRDefault="003B3694">
      <w:pPr>
        <w:pStyle w:val="a0"/>
        <w:rPr>
          <w:rFonts w:hint="cs"/>
          <w:rtl/>
        </w:rPr>
      </w:pPr>
    </w:p>
    <w:p w14:paraId="08FAAD41" w14:textId="77777777" w:rsidR="00000000" w:rsidRDefault="003B3694">
      <w:pPr>
        <w:pStyle w:val="a0"/>
        <w:rPr>
          <w:rFonts w:hint="cs"/>
          <w:rtl/>
        </w:rPr>
      </w:pPr>
      <w:r>
        <w:rPr>
          <w:rFonts w:hint="cs"/>
          <w:rtl/>
        </w:rPr>
        <w:t>- - -</w:t>
      </w:r>
    </w:p>
    <w:p w14:paraId="13D54A8B" w14:textId="77777777" w:rsidR="00000000" w:rsidRDefault="003B3694">
      <w:pPr>
        <w:pStyle w:val="a0"/>
        <w:rPr>
          <w:rFonts w:hint="cs"/>
          <w:rtl/>
        </w:rPr>
      </w:pPr>
    </w:p>
    <w:p w14:paraId="78996540" w14:textId="77777777" w:rsidR="00000000" w:rsidRDefault="003B3694">
      <w:pPr>
        <w:pStyle w:val="af0"/>
        <w:rPr>
          <w:rtl/>
        </w:rPr>
      </w:pPr>
      <w:r>
        <w:rPr>
          <w:rFonts w:hint="eastAsia"/>
          <w:rtl/>
        </w:rPr>
        <w:t>אלי</w:t>
      </w:r>
      <w:r>
        <w:rPr>
          <w:rtl/>
        </w:rPr>
        <w:t xml:space="preserve"> אפללו (הליכוד):</w:t>
      </w:r>
    </w:p>
    <w:p w14:paraId="2FCE2F47" w14:textId="77777777" w:rsidR="00000000" w:rsidRDefault="003B3694">
      <w:pPr>
        <w:pStyle w:val="a0"/>
        <w:rPr>
          <w:rFonts w:hint="cs"/>
          <w:rtl/>
        </w:rPr>
      </w:pPr>
    </w:p>
    <w:p w14:paraId="13F88758" w14:textId="77777777" w:rsidR="00000000" w:rsidRDefault="003B3694">
      <w:pPr>
        <w:pStyle w:val="a0"/>
        <w:rPr>
          <w:rFonts w:hint="cs"/>
          <w:rtl/>
        </w:rPr>
      </w:pPr>
      <w:r>
        <w:rPr>
          <w:rFonts w:hint="cs"/>
          <w:rtl/>
        </w:rPr>
        <w:t xml:space="preserve">אתה מכיר אותו - - - הסרט "ג'נין ג'נין". </w:t>
      </w:r>
    </w:p>
    <w:p w14:paraId="406CF88F" w14:textId="77777777" w:rsidR="00000000" w:rsidRDefault="003B3694">
      <w:pPr>
        <w:pStyle w:val="a0"/>
        <w:rPr>
          <w:rFonts w:hint="cs"/>
          <w:rtl/>
        </w:rPr>
      </w:pPr>
    </w:p>
    <w:p w14:paraId="2F886BA1" w14:textId="77777777" w:rsidR="00000000" w:rsidRDefault="003B3694">
      <w:pPr>
        <w:pStyle w:val="af1"/>
        <w:rPr>
          <w:rtl/>
        </w:rPr>
      </w:pPr>
      <w:r>
        <w:rPr>
          <w:rtl/>
        </w:rPr>
        <w:t>היו"ר אלי בן-מנח</w:t>
      </w:r>
      <w:r>
        <w:rPr>
          <w:rtl/>
        </w:rPr>
        <w:t>ם:</w:t>
      </w:r>
    </w:p>
    <w:p w14:paraId="1F95C5A0" w14:textId="77777777" w:rsidR="00000000" w:rsidRDefault="003B3694">
      <w:pPr>
        <w:pStyle w:val="a0"/>
        <w:rPr>
          <w:rtl/>
        </w:rPr>
      </w:pPr>
    </w:p>
    <w:p w14:paraId="4FCB3F33" w14:textId="77777777" w:rsidR="00000000" w:rsidRDefault="003B3694">
      <w:pPr>
        <w:pStyle w:val="a0"/>
        <w:rPr>
          <w:rFonts w:hint="cs"/>
          <w:rtl/>
        </w:rPr>
      </w:pPr>
      <w:r>
        <w:rPr>
          <w:rFonts w:hint="cs"/>
          <w:rtl/>
        </w:rPr>
        <w:t xml:space="preserve">חבר הכנסת אפללו, שב בבקשה. </w:t>
      </w:r>
    </w:p>
    <w:p w14:paraId="43446A95" w14:textId="77777777" w:rsidR="00000000" w:rsidRDefault="003B3694">
      <w:pPr>
        <w:pStyle w:val="a0"/>
        <w:rPr>
          <w:rFonts w:hint="cs"/>
          <w:rtl/>
        </w:rPr>
      </w:pPr>
    </w:p>
    <w:p w14:paraId="32B9B4EA" w14:textId="77777777" w:rsidR="00000000" w:rsidRDefault="003B3694">
      <w:pPr>
        <w:pStyle w:val="-"/>
        <w:rPr>
          <w:rtl/>
        </w:rPr>
      </w:pPr>
      <w:bookmarkStart w:id="402" w:name="FS000000474T12_11_2003_15_47_32C"/>
      <w:bookmarkEnd w:id="402"/>
      <w:r>
        <w:rPr>
          <w:rtl/>
        </w:rPr>
        <w:t>השר גדעון עזרא:</w:t>
      </w:r>
    </w:p>
    <w:p w14:paraId="195E463C" w14:textId="77777777" w:rsidR="00000000" w:rsidRDefault="003B3694">
      <w:pPr>
        <w:pStyle w:val="a0"/>
        <w:rPr>
          <w:rtl/>
        </w:rPr>
      </w:pPr>
    </w:p>
    <w:p w14:paraId="50B91B60" w14:textId="77777777" w:rsidR="00000000" w:rsidRDefault="003B3694">
      <w:pPr>
        <w:pStyle w:val="a0"/>
        <w:rPr>
          <w:rFonts w:hint="cs"/>
          <w:rtl/>
        </w:rPr>
      </w:pPr>
      <w:r>
        <w:rPr>
          <w:rFonts w:hint="cs"/>
          <w:rtl/>
        </w:rPr>
        <w:t>אפללו, דחילק. אני מוכרח להגיד לכם שחוסאם חאדר העז לומר דברים ברשות המחוקקת הפלסטינית, הרבה יותר קשים והרבה יותר נוקבים, והלוואי - - -</w:t>
      </w:r>
    </w:p>
    <w:p w14:paraId="685C18D3" w14:textId="77777777" w:rsidR="00000000" w:rsidRDefault="003B3694">
      <w:pPr>
        <w:pStyle w:val="a0"/>
        <w:rPr>
          <w:rFonts w:hint="cs"/>
          <w:rtl/>
        </w:rPr>
      </w:pPr>
    </w:p>
    <w:p w14:paraId="30314686" w14:textId="77777777" w:rsidR="00000000" w:rsidRDefault="003B3694">
      <w:pPr>
        <w:pStyle w:val="af0"/>
        <w:rPr>
          <w:rtl/>
        </w:rPr>
      </w:pPr>
      <w:r>
        <w:rPr>
          <w:rFonts w:hint="eastAsia"/>
          <w:rtl/>
        </w:rPr>
        <w:t>עבד</w:t>
      </w:r>
      <w:r>
        <w:rPr>
          <w:rtl/>
        </w:rPr>
        <w:t>-אלמאלכ דהאמשה (רע"ם):</w:t>
      </w:r>
    </w:p>
    <w:p w14:paraId="6D6B3D6C" w14:textId="77777777" w:rsidR="00000000" w:rsidRDefault="003B3694">
      <w:pPr>
        <w:pStyle w:val="a0"/>
        <w:rPr>
          <w:rFonts w:hint="cs"/>
          <w:rtl/>
        </w:rPr>
      </w:pPr>
    </w:p>
    <w:p w14:paraId="462041A9" w14:textId="77777777" w:rsidR="00000000" w:rsidRDefault="003B3694">
      <w:pPr>
        <w:pStyle w:val="a0"/>
        <w:rPr>
          <w:rFonts w:hint="cs"/>
          <w:rtl/>
        </w:rPr>
      </w:pPr>
      <w:r>
        <w:rPr>
          <w:rFonts w:hint="cs"/>
          <w:rtl/>
        </w:rPr>
        <w:t xml:space="preserve">למה עצרתם אותו? הוא רצה להילחם בשחיתות. </w:t>
      </w:r>
    </w:p>
    <w:p w14:paraId="5E83B9BF" w14:textId="77777777" w:rsidR="00000000" w:rsidRDefault="003B3694">
      <w:pPr>
        <w:pStyle w:val="a0"/>
        <w:rPr>
          <w:rFonts w:hint="cs"/>
          <w:rtl/>
        </w:rPr>
      </w:pPr>
    </w:p>
    <w:p w14:paraId="7E79CDEB" w14:textId="77777777" w:rsidR="00000000" w:rsidRDefault="003B3694">
      <w:pPr>
        <w:pStyle w:val="-"/>
        <w:rPr>
          <w:rtl/>
        </w:rPr>
      </w:pPr>
      <w:bookmarkStart w:id="403" w:name="FS000000474T12_11_2003_15_48_23C"/>
      <w:bookmarkEnd w:id="403"/>
      <w:r>
        <w:rPr>
          <w:rtl/>
        </w:rPr>
        <w:t>הש</w:t>
      </w:r>
      <w:r>
        <w:rPr>
          <w:rtl/>
        </w:rPr>
        <w:t>ר גדעון עזרא:</w:t>
      </w:r>
    </w:p>
    <w:p w14:paraId="21DDA20A" w14:textId="77777777" w:rsidR="00000000" w:rsidRDefault="003B3694">
      <w:pPr>
        <w:pStyle w:val="a0"/>
        <w:rPr>
          <w:rtl/>
        </w:rPr>
      </w:pPr>
    </w:p>
    <w:p w14:paraId="4E9E223D" w14:textId="77777777" w:rsidR="00000000" w:rsidRDefault="003B3694">
      <w:pPr>
        <w:pStyle w:val="a0"/>
        <w:rPr>
          <w:rFonts w:hint="cs"/>
          <w:rtl/>
        </w:rPr>
      </w:pPr>
      <w:r>
        <w:rPr>
          <w:rFonts w:hint="cs"/>
          <w:rtl/>
        </w:rPr>
        <w:t>המטרה שלי היא להילחם בטרור, בראש ובראשונה. וכאשר חוסאם חאדר נדבק בו חיידק הטרור, אז זו עדיפות על המלחמה בשחיתות. אתה צודק לגמרי שממשלת ישראל ביקשה לעשות רפורמות ברשות הפלסטינית, ובתוכן גם רפורמות בתוכניות הכלכליות, וצריך לבוא ולהגיד שממשלת י</w:t>
      </w:r>
      <w:r>
        <w:rPr>
          <w:rFonts w:hint="cs"/>
          <w:rtl/>
        </w:rPr>
        <w:t>שראל וגם ממשלת ארצות-הברית בירכו על מינויו של סלאם פיאד לשר האוצר ברשות הפלסטינית. נדמה לי שמאז מועבר הכסף לסלאם פיאד, יש פיקוח טוב יותר על הכספים שיוצאים, חוץ מהכספים שכנראה מוקצים לערפאת. לפי מיטב ידיעתי, מאז נמצא סלאם פיאד בתפקיד, הוא נותן גם שיקים לאנש</w:t>
      </w:r>
      <w:r>
        <w:rPr>
          <w:rFonts w:hint="cs"/>
          <w:rtl/>
        </w:rPr>
        <w:t xml:space="preserve">י הרשות הפלסטינית שעובדים שם, ולא מחלקים את הכסף מתחת לשולחן. </w:t>
      </w:r>
    </w:p>
    <w:p w14:paraId="23945860" w14:textId="77777777" w:rsidR="00000000" w:rsidRDefault="003B3694">
      <w:pPr>
        <w:pStyle w:val="a0"/>
        <w:rPr>
          <w:rFonts w:hint="cs"/>
          <w:rtl/>
        </w:rPr>
      </w:pPr>
    </w:p>
    <w:p w14:paraId="0D0F2907" w14:textId="77777777" w:rsidR="00000000" w:rsidRDefault="003B3694">
      <w:pPr>
        <w:pStyle w:val="a0"/>
        <w:rPr>
          <w:rFonts w:hint="cs"/>
          <w:rtl/>
        </w:rPr>
      </w:pPr>
      <w:r>
        <w:rPr>
          <w:rFonts w:hint="cs"/>
          <w:rtl/>
        </w:rPr>
        <w:t>אני רוצה לומר לכם, שכאשר ערפאת מתנהג כפי שהוא מתנהג כלפי אשתו, הוא מתנהג כלפי אנשים אחרים, לא על-פי דין ולא על-פי צדק, וזו אחת הבעיות שלנו אל מול ערפאת. אבל אני לא חושב ששליחת הכספים לסוהא ערפ</w:t>
      </w:r>
      <w:r>
        <w:rPr>
          <w:rFonts w:hint="cs"/>
          <w:rtl/>
        </w:rPr>
        <w:t>את זו בעיה שלנו ולא בעיה של הרשות הפלסטינית.</w:t>
      </w:r>
    </w:p>
    <w:p w14:paraId="19A5B654" w14:textId="77777777" w:rsidR="00000000" w:rsidRDefault="003B3694">
      <w:pPr>
        <w:pStyle w:val="a0"/>
        <w:rPr>
          <w:rFonts w:hint="cs"/>
          <w:rtl/>
        </w:rPr>
      </w:pPr>
    </w:p>
    <w:p w14:paraId="0550849E" w14:textId="77777777" w:rsidR="00000000" w:rsidRDefault="003B3694">
      <w:pPr>
        <w:pStyle w:val="af0"/>
        <w:rPr>
          <w:rtl/>
        </w:rPr>
      </w:pPr>
      <w:r>
        <w:rPr>
          <w:rFonts w:hint="eastAsia"/>
          <w:rtl/>
        </w:rPr>
        <w:t>אלי</w:t>
      </w:r>
      <w:r>
        <w:rPr>
          <w:rtl/>
        </w:rPr>
        <w:t xml:space="preserve"> אפללו (הליכוד):</w:t>
      </w:r>
    </w:p>
    <w:p w14:paraId="7CFC5B8A" w14:textId="77777777" w:rsidR="00000000" w:rsidRDefault="003B3694">
      <w:pPr>
        <w:pStyle w:val="a0"/>
        <w:rPr>
          <w:rFonts w:hint="cs"/>
          <w:rtl/>
        </w:rPr>
      </w:pPr>
    </w:p>
    <w:p w14:paraId="7850BB89" w14:textId="77777777" w:rsidR="00000000" w:rsidRDefault="003B3694">
      <w:pPr>
        <w:pStyle w:val="a0"/>
        <w:rPr>
          <w:rFonts w:hint="cs"/>
          <w:rtl/>
        </w:rPr>
      </w:pPr>
      <w:r>
        <w:rPr>
          <w:rFonts w:hint="cs"/>
          <w:rtl/>
        </w:rPr>
        <w:t>בעיה של העם הפלסטיני.</w:t>
      </w:r>
    </w:p>
    <w:p w14:paraId="4C376118" w14:textId="77777777" w:rsidR="00000000" w:rsidRDefault="003B3694">
      <w:pPr>
        <w:pStyle w:val="a0"/>
        <w:rPr>
          <w:rFonts w:hint="cs"/>
          <w:rtl/>
        </w:rPr>
      </w:pPr>
    </w:p>
    <w:p w14:paraId="0394A5F9" w14:textId="77777777" w:rsidR="00000000" w:rsidRDefault="003B3694">
      <w:pPr>
        <w:pStyle w:val="af0"/>
        <w:rPr>
          <w:rtl/>
        </w:rPr>
      </w:pPr>
      <w:r>
        <w:rPr>
          <w:rFonts w:hint="eastAsia"/>
          <w:rtl/>
        </w:rPr>
        <w:t>רוחמה</w:t>
      </w:r>
      <w:r>
        <w:rPr>
          <w:rtl/>
        </w:rPr>
        <w:t xml:space="preserve"> אברהם (הליכוד):</w:t>
      </w:r>
    </w:p>
    <w:p w14:paraId="78AFE32C" w14:textId="77777777" w:rsidR="00000000" w:rsidRDefault="003B3694">
      <w:pPr>
        <w:pStyle w:val="a0"/>
        <w:rPr>
          <w:rFonts w:hint="cs"/>
          <w:rtl/>
        </w:rPr>
      </w:pPr>
    </w:p>
    <w:p w14:paraId="0EAB0526" w14:textId="77777777" w:rsidR="00000000" w:rsidRDefault="003B3694">
      <w:pPr>
        <w:pStyle w:val="a0"/>
        <w:rPr>
          <w:rFonts w:hint="cs"/>
          <w:rtl/>
        </w:rPr>
      </w:pPr>
      <w:r>
        <w:rPr>
          <w:rFonts w:hint="cs"/>
          <w:rtl/>
        </w:rPr>
        <w:t>זו בעיה של העם הפלסטיני.</w:t>
      </w:r>
    </w:p>
    <w:p w14:paraId="51F14783" w14:textId="77777777" w:rsidR="00000000" w:rsidRDefault="003B3694">
      <w:pPr>
        <w:pStyle w:val="a0"/>
        <w:rPr>
          <w:rFonts w:hint="cs"/>
          <w:rtl/>
        </w:rPr>
      </w:pPr>
    </w:p>
    <w:p w14:paraId="30515C16" w14:textId="77777777" w:rsidR="00000000" w:rsidRDefault="003B3694">
      <w:pPr>
        <w:pStyle w:val="-"/>
        <w:rPr>
          <w:rtl/>
        </w:rPr>
      </w:pPr>
      <w:bookmarkStart w:id="404" w:name="FS000000474T12_11_2003_15_52_15C"/>
      <w:bookmarkEnd w:id="404"/>
      <w:r>
        <w:rPr>
          <w:rtl/>
        </w:rPr>
        <w:t>השר גדעון עזרא:</w:t>
      </w:r>
    </w:p>
    <w:p w14:paraId="3C467642" w14:textId="77777777" w:rsidR="00000000" w:rsidRDefault="003B3694">
      <w:pPr>
        <w:pStyle w:val="a0"/>
        <w:rPr>
          <w:rtl/>
        </w:rPr>
      </w:pPr>
    </w:p>
    <w:p w14:paraId="763399A4" w14:textId="77777777" w:rsidR="00000000" w:rsidRDefault="003B3694">
      <w:pPr>
        <w:pStyle w:val="a0"/>
        <w:rPr>
          <w:rFonts w:hint="cs"/>
          <w:rtl/>
        </w:rPr>
      </w:pPr>
      <w:r>
        <w:rPr>
          <w:rFonts w:hint="cs"/>
          <w:rtl/>
        </w:rPr>
        <w:t>העם הפלסטיני - שיעלו את זה ברשות המחוקקת הפלסטינית.</w:t>
      </w:r>
    </w:p>
    <w:p w14:paraId="349A1659" w14:textId="77777777" w:rsidR="00000000" w:rsidRDefault="003B3694">
      <w:pPr>
        <w:pStyle w:val="a0"/>
        <w:rPr>
          <w:rFonts w:hint="cs"/>
          <w:rtl/>
        </w:rPr>
      </w:pPr>
    </w:p>
    <w:p w14:paraId="16583238" w14:textId="77777777" w:rsidR="00000000" w:rsidRDefault="003B3694">
      <w:pPr>
        <w:pStyle w:val="af0"/>
        <w:rPr>
          <w:rtl/>
        </w:rPr>
      </w:pPr>
      <w:r>
        <w:rPr>
          <w:rFonts w:hint="eastAsia"/>
          <w:rtl/>
        </w:rPr>
        <w:t>עבד</w:t>
      </w:r>
      <w:r>
        <w:rPr>
          <w:rtl/>
        </w:rPr>
        <w:t>-אלמאלכ דהאמשה (רע"ם):</w:t>
      </w:r>
    </w:p>
    <w:p w14:paraId="508B58AC" w14:textId="77777777" w:rsidR="00000000" w:rsidRDefault="003B3694">
      <w:pPr>
        <w:pStyle w:val="a0"/>
        <w:rPr>
          <w:rFonts w:hint="cs"/>
          <w:rtl/>
        </w:rPr>
      </w:pPr>
    </w:p>
    <w:p w14:paraId="0CD59F85" w14:textId="77777777" w:rsidR="00000000" w:rsidRDefault="003B3694">
      <w:pPr>
        <w:pStyle w:val="a0"/>
        <w:rPr>
          <w:rFonts w:hint="cs"/>
          <w:rtl/>
        </w:rPr>
      </w:pPr>
      <w:r>
        <w:rPr>
          <w:rFonts w:hint="cs"/>
          <w:rtl/>
        </w:rPr>
        <w:t>תנו להם לעבוד שם.</w:t>
      </w:r>
    </w:p>
    <w:p w14:paraId="7A556D68" w14:textId="77777777" w:rsidR="00000000" w:rsidRDefault="003B3694">
      <w:pPr>
        <w:pStyle w:val="a0"/>
        <w:rPr>
          <w:rFonts w:hint="cs"/>
          <w:rtl/>
        </w:rPr>
      </w:pPr>
    </w:p>
    <w:p w14:paraId="3A53228C" w14:textId="77777777" w:rsidR="00000000" w:rsidRDefault="003B3694">
      <w:pPr>
        <w:pStyle w:val="af0"/>
        <w:rPr>
          <w:rtl/>
        </w:rPr>
      </w:pPr>
      <w:r>
        <w:rPr>
          <w:rFonts w:hint="eastAsia"/>
          <w:rtl/>
        </w:rPr>
        <w:t>א</w:t>
      </w:r>
      <w:r>
        <w:rPr>
          <w:rFonts w:hint="eastAsia"/>
          <w:rtl/>
        </w:rPr>
        <w:t>לי</w:t>
      </w:r>
      <w:r>
        <w:rPr>
          <w:rtl/>
        </w:rPr>
        <w:t xml:space="preserve"> אפללו (הליכוד):</w:t>
      </w:r>
    </w:p>
    <w:p w14:paraId="226120C4" w14:textId="77777777" w:rsidR="00000000" w:rsidRDefault="003B3694">
      <w:pPr>
        <w:pStyle w:val="a0"/>
        <w:rPr>
          <w:rFonts w:hint="cs"/>
          <w:rtl/>
        </w:rPr>
      </w:pPr>
    </w:p>
    <w:p w14:paraId="0332B2C2" w14:textId="77777777" w:rsidR="00000000" w:rsidRDefault="003B3694">
      <w:pPr>
        <w:pStyle w:val="a0"/>
        <w:rPr>
          <w:rFonts w:hint="cs"/>
          <w:rtl/>
        </w:rPr>
      </w:pPr>
      <w:r>
        <w:rPr>
          <w:rFonts w:hint="cs"/>
          <w:rtl/>
        </w:rPr>
        <w:t>- - -</w:t>
      </w:r>
    </w:p>
    <w:p w14:paraId="4B006EC1" w14:textId="77777777" w:rsidR="00000000" w:rsidRDefault="003B3694">
      <w:pPr>
        <w:pStyle w:val="af1"/>
        <w:rPr>
          <w:rtl/>
        </w:rPr>
      </w:pPr>
    </w:p>
    <w:p w14:paraId="6AA5B762" w14:textId="77777777" w:rsidR="00000000" w:rsidRDefault="003B3694">
      <w:pPr>
        <w:pStyle w:val="af1"/>
        <w:rPr>
          <w:rtl/>
        </w:rPr>
      </w:pPr>
      <w:r>
        <w:rPr>
          <w:rtl/>
        </w:rPr>
        <w:t>היו"ר אלי בן-מנחם:</w:t>
      </w:r>
    </w:p>
    <w:p w14:paraId="72791034" w14:textId="77777777" w:rsidR="00000000" w:rsidRDefault="003B3694">
      <w:pPr>
        <w:pStyle w:val="a0"/>
        <w:rPr>
          <w:rtl/>
        </w:rPr>
      </w:pPr>
    </w:p>
    <w:p w14:paraId="296F806C" w14:textId="77777777" w:rsidR="00000000" w:rsidRDefault="003B3694">
      <w:pPr>
        <w:pStyle w:val="a0"/>
        <w:rPr>
          <w:rFonts w:hint="cs"/>
          <w:rtl/>
        </w:rPr>
      </w:pPr>
      <w:r>
        <w:rPr>
          <w:rFonts w:hint="cs"/>
          <w:rtl/>
        </w:rPr>
        <w:t>חבר הכנסת אפללו.</w:t>
      </w:r>
    </w:p>
    <w:p w14:paraId="359E6782" w14:textId="77777777" w:rsidR="00000000" w:rsidRDefault="003B3694">
      <w:pPr>
        <w:pStyle w:val="a0"/>
        <w:rPr>
          <w:rFonts w:hint="cs"/>
          <w:rtl/>
        </w:rPr>
      </w:pPr>
    </w:p>
    <w:p w14:paraId="18F5A984" w14:textId="77777777" w:rsidR="00000000" w:rsidRDefault="003B3694">
      <w:pPr>
        <w:pStyle w:val="-"/>
        <w:rPr>
          <w:rtl/>
        </w:rPr>
      </w:pPr>
      <w:bookmarkStart w:id="405" w:name="FS000000474T12_11_2003_15_52_53C"/>
      <w:bookmarkEnd w:id="405"/>
      <w:r>
        <w:rPr>
          <w:rtl/>
        </w:rPr>
        <w:t>השר גדעון עזרא:</w:t>
      </w:r>
    </w:p>
    <w:p w14:paraId="2374E4C7" w14:textId="77777777" w:rsidR="00000000" w:rsidRDefault="003B3694">
      <w:pPr>
        <w:pStyle w:val="a0"/>
        <w:rPr>
          <w:rtl/>
        </w:rPr>
      </w:pPr>
    </w:p>
    <w:p w14:paraId="56796621" w14:textId="77777777" w:rsidR="00000000" w:rsidRDefault="003B3694">
      <w:pPr>
        <w:pStyle w:val="a0"/>
        <w:rPr>
          <w:rFonts w:hint="cs"/>
          <w:rtl/>
        </w:rPr>
      </w:pPr>
      <w:r>
        <w:rPr>
          <w:rFonts w:hint="cs"/>
          <w:rtl/>
        </w:rPr>
        <w:t>חבר הכנסת דהאמשה, אי-אפשר מצד אחד  לבוא ולהגיד: יש אבטלה של 70%, ומצד שני יוצא כסף לפריס. לכן, אני מקבל את ההצעה של חברת הכנסת רוחמה אברהם, שכל נושא הכספים לרשות הפלסטינית ונ</w:t>
      </w:r>
      <w:r>
        <w:rPr>
          <w:rFonts w:hint="cs"/>
          <w:rtl/>
        </w:rPr>
        <w:t xml:space="preserve">יצולם על-ידה, יעלה לדיון במליאה. </w:t>
      </w:r>
    </w:p>
    <w:p w14:paraId="0A4FF6E7" w14:textId="77777777" w:rsidR="00000000" w:rsidRDefault="003B3694">
      <w:pPr>
        <w:pStyle w:val="a0"/>
        <w:rPr>
          <w:rFonts w:hint="cs"/>
          <w:rtl/>
        </w:rPr>
      </w:pPr>
    </w:p>
    <w:p w14:paraId="38BFB983" w14:textId="77777777" w:rsidR="00000000" w:rsidRDefault="003B3694">
      <w:pPr>
        <w:pStyle w:val="af1"/>
        <w:rPr>
          <w:rtl/>
        </w:rPr>
      </w:pPr>
      <w:r>
        <w:rPr>
          <w:rtl/>
        </w:rPr>
        <w:t>היו"ר אלי בן-מנחם:</w:t>
      </w:r>
    </w:p>
    <w:p w14:paraId="2E3C95E8" w14:textId="77777777" w:rsidR="00000000" w:rsidRDefault="003B3694">
      <w:pPr>
        <w:pStyle w:val="a0"/>
        <w:rPr>
          <w:rtl/>
        </w:rPr>
      </w:pPr>
    </w:p>
    <w:p w14:paraId="654FAB6A" w14:textId="77777777" w:rsidR="00000000" w:rsidRDefault="003B3694">
      <w:pPr>
        <w:pStyle w:val="a0"/>
        <w:rPr>
          <w:rFonts w:hint="cs"/>
          <w:rtl/>
        </w:rPr>
      </w:pPr>
      <w:r>
        <w:rPr>
          <w:rFonts w:hint="cs"/>
          <w:rtl/>
        </w:rPr>
        <w:t xml:space="preserve">תודה לשר גדעון עזרא. הצעות אחרות. ראשון המציעים - חבר הכנסת דהאמשה. </w:t>
      </w:r>
    </w:p>
    <w:p w14:paraId="3C6FDBF2" w14:textId="77777777" w:rsidR="00000000" w:rsidRDefault="003B3694">
      <w:pPr>
        <w:pStyle w:val="a0"/>
        <w:rPr>
          <w:rFonts w:hint="cs"/>
          <w:rtl/>
        </w:rPr>
      </w:pPr>
    </w:p>
    <w:p w14:paraId="2A55B5F9" w14:textId="77777777" w:rsidR="00000000" w:rsidRDefault="003B3694">
      <w:pPr>
        <w:pStyle w:val="af0"/>
        <w:rPr>
          <w:rtl/>
        </w:rPr>
      </w:pPr>
      <w:r>
        <w:rPr>
          <w:rFonts w:hint="eastAsia"/>
          <w:rtl/>
        </w:rPr>
        <w:t>יחיאל</w:t>
      </w:r>
      <w:r>
        <w:rPr>
          <w:rtl/>
        </w:rPr>
        <w:t xml:space="preserve"> חזן (הליכוד):</w:t>
      </w:r>
    </w:p>
    <w:p w14:paraId="3532C9E1" w14:textId="77777777" w:rsidR="00000000" w:rsidRDefault="003B3694">
      <w:pPr>
        <w:pStyle w:val="a0"/>
        <w:rPr>
          <w:rFonts w:hint="cs"/>
          <w:rtl/>
        </w:rPr>
      </w:pPr>
    </w:p>
    <w:p w14:paraId="78778DF5" w14:textId="77777777" w:rsidR="00000000" w:rsidRDefault="003B3694">
      <w:pPr>
        <w:pStyle w:val="a0"/>
        <w:rPr>
          <w:rFonts w:hint="cs"/>
          <w:rtl/>
        </w:rPr>
      </w:pPr>
      <w:r>
        <w:rPr>
          <w:rFonts w:hint="cs"/>
          <w:rtl/>
        </w:rPr>
        <w:t>נציג הפרלמנט הפלסטיני.</w:t>
      </w:r>
    </w:p>
    <w:p w14:paraId="1D8DEC50" w14:textId="77777777" w:rsidR="00000000" w:rsidRDefault="003B3694">
      <w:pPr>
        <w:pStyle w:val="a0"/>
        <w:rPr>
          <w:rFonts w:hint="cs"/>
          <w:rtl/>
        </w:rPr>
      </w:pPr>
    </w:p>
    <w:p w14:paraId="68AF79B9" w14:textId="77777777" w:rsidR="00000000" w:rsidRDefault="003B3694">
      <w:pPr>
        <w:pStyle w:val="a"/>
        <w:rPr>
          <w:rtl/>
        </w:rPr>
      </w:pPr>
      <w:bookmarkStart w:id="406" w:name="FS000000550T12_11_2003_15_54_37"/>
      <w:bookmarkStart w:id="407" w:name="_Toc69719392"/>
      <w:bookmarkEnd w:id="406"/>
      <w:r>
        <w:rPr>
          <w:rFonts w:hint="eastAsia"/>
          <w:rtl/>
        </w:rPr>
        <w:t>עבד</w:t>
      </w:r>
      <w:r>
        <w:rPr>
          <w:rtl/>
        </w:rPr>
        <w:t>-אלמאלכ דהאמשה (רע"ם):</w:t>
      </w:r>
      <w:bookmarkEnd w:id="407"/>
    </w:p>
    <w:p w14:paraId="2EDDA50B" w14:textId="77777777" w:rsidR="00000000" w:rsidRDefault="003B3694">
      <w:pPr>
        <w:pStyle w:val="a0"/>
        <w:rPr>
          <w:rFonts w:hint="cs"/>
          <w:rtl/>
        </w:rPr>
      </w:pPr>
    </w:p>
    <w:p w14:paraId="081173FC" w14:textId="77777777" w:rsidR="00000000" w:rsidRDefault="003B3694">
      <w:pPr>
        <w:pStyle w:val="a0"/>
        <w:rPr>
          <w:rFonts w:hint="cs"/>
          <w:rtl/>
        </w:rPr>
      </w:pPr>
      <w:r>
        <w:rPr>
          <w:rFonts w:hint="cs"/>
          <w:rtl/>
        </w:rPr>
        <w:t>הייתי אומר לך, חבר הכנסת חזן, שזה לא במקום. אבל בכל מקרה, ז</w:t>
      </w:r>
      <w:r>
        <w:rPr>
          <w:rFonts w:hint="cs"/>
          <w:rtl/>
        </w:rPr>
        <w:t>ה כבוד להיות נציג פרלמנט, גם בפלסטין. אל תחשוב שרק לנו יש פרלמנט. גם שם יש פרלמנט, אף שהממשלה הזאת עושה כל מה שבידה כדי להציק לעם הפלסטיני ולממשלה שלו.</w:t>
      </w:r>
    </w:p>
    <w:p w14:paraId="209B4DFC" w14:textId="77777777" w:rsidR="00000000" w:rsidRDefault="003B3694">
      <w:pPr>
        <w:pStyle w:val="a0"/>
        <w:rPr>
          <w:rFonts w:hint="cs"/>
          <w:rtl/>
        </w:rPr>
      </w:pPr>
    </w:p>
    <w:p w14:paraId="010B824F" w14:textId="77777777" w:rsidR="00000000" w:rsidRDefault="003B3694">
      <w:pPr>
        <w:pStyle w:val="a0"/>
        <w:rPr>
          <w:rFonts w:hint="cs"/>
          <w:rtl/>
        </w:rPr>
      </w:pPr>
      <w:r>
        <w:rPr>
          <w:rFonts w:hint="cs"/>
          <w:rtl/>
        </w:rPr>
        <w:t>בכל אופן, לגופו של עניין, גברתי חברת הכנסת רוחמה אברהם, אני רוצה לשים בצד את קנאת הנשים. בואו לא נדבר ע</w:t>
      </w:r>
      <w:r>
        <w:rPr>
          <w:rFonts w:hint="cs"/>
          <w:rtl/>
        </w:rPr>
        <w:t>ל זה. אבל מה שפורסם בדוח - - -</w:t>
      </w:r>
    </w:p>
    <w:p w14:paraId="3192C84C" w14:textId="77777777" w:rsidR="00000000" w:rsidRDefault="003B3694">
      <w:pPr>
        <w:pStyle w:val="a0"/>
        <w:rPr>
          <w:rFonts w:hint="cs"/>
          <w:rtl/>
        </w:rPr>
      </w:pPr>
    </w:p>
    <w:p w14:paraId="671ADCE8" w14:textId="77777777" w:rsidR="00000000" w:rsidRDefault="003B3694">
      <w:pPr>
        <w:pStyle w:val="af0"/>
        <w:rPr>
          <w:rtl/>
        </w:rPr>
      </w:pPr>
      <w:r>
        <w:rPr>
          <w:rFonts w:hint="eastAsia"/>
          <w:rtl/>
        </w:rPr>
        <w:t>אלי</w:t>
      </w:r>
      <w:r>
        <w:rPr>
          <w:rtl/>
        </w:rPr>
        <w:t xml:space="preserve"> אפללו (הליכוד):</w:t>
      </w:r>
    </w:p>
    <w:p w14:paraId="0C9998B3" w14:textId="77777777" w:rsidR="00000000" w:rsidRDefault="003B3694">
      <w:pPr>
        <w:pStyle w:val="a0"/>
        <w:rPr>
          <w:rFonts w:hint="cs"/>
          <w:rtl/>
        </w:rPr>
      </w:pPr>
    </w:p>
    <w:p w14:paraId="7B83AFBD" w14:textId="77777777" w:rsidR="00000000" w:rsidRDefault="003B3694">
      <w:pPr>
        <w:pStyle w:val="a0"/>
        <w:rPr>
          <w:rFonts w:hint="cs"/>
          <w:rtl/>
        </w:rPr>
      </w:pPr>
      <w:r>
        <w:rPr>
          <w:rFonts w:hint="cs"/>
          <w:rtl/>
        </w:rPr>
        <w:t>- - -</w:t>
      </w:r>
    </w:p>
    <w:p w14:paraId="05F9E604" w14:textId="77777777" w:rsidR="00000000" w:rsidRDefault="003B3694">
      <w:pPr>
        <w:pStyle w:val="a0"/>
        <w:rPr>
          <w:rFonts w:hint="cs"/>
          <w:rtl/>
        </w:rPr>
      </w:pPr>
    </w:p>
    <w:p w14:paraId="5EF9E0C6" w14:textId="77777777" w:rsidR="00000000" w:rsidRDefault="003B3694">
      <w:pPr>
        <w:pStyle w:val="af0"/>
        <w:rPr>
          <w:rtl/>
        </w:rPr>
      </w:pPr>
      <w:r>
        <w:rPr>
          <w:rFonts w:hint="eastAsia"/>
          <w:rtl/>
        </w:rPr>
        <w:t>רוחמה</w:t>
      </w:r>
      <w:r>
        <w:rPr>
          <w:rtl/>
        </w:rPr>
        <w:t xml:space="preserve"> אברהם (הליכוד):</w:t>
      </w:r>
    </w:p>
    <w:p w14:paraId="3330E40C" w14:textId="77777777" w:rsidR="00000000" w:rsidRDefault="003B3694">
      <w:pPr>
        <w:pStyle w:val="a0"/>
        <w:rPr>
          <w:rFonts w:hint="cs"/>
          <w:rtl/>
        </w:rPr>
      </w:pPr>
    </w:p>
    <w:p w14:paraId="75A96B36" w14:textId="77777777" w:rsidR="00000000" w:rsidRDefault="003B3694">
      <w:pPr>
        <w:pStyle w:val="a0"/>
        <w:rPr>
          <w:rFonts w:hint="cs"/>
          <w:rtl/>
        </w:rPr>
      </w:pPr>
      <w:r>
        <w:rPr>
          <w:rFonts w:hint="cs"/>
          <w:rtl/>
        </w:rPr>
        <w:t>- - -</w:t>
      </w:r>
    </w:p>
    <w:p w14:paraId="7F82E210" w14:textId="77777777" w:rsidR="00000000" w:rsidRDefault="003B3694">
      <w:pPr>
        <w:pStyle w:val="a0"/>
        <w:rPr>
          <w:rFonts w:hint="cs"/>
          <w:rtl/>
        </w:rPr>
      </w:pPr>
    </w:p>
    <w:p w14:paraId="5B276BEF" w14:textId="77777777" w:rsidR="00000000" w:rsidRDefault="003B3694">
      <w:pPr>
        <w:pStyle w:val="af0"/>
        <w:rPr>
          <w:rtl/>
        </w:rPr>
      </w:pPr>
      <w:r>
        <w:rPr>
          <w:rFonts w:hint="eastAsia"/>
          <w:rtl/>
        </w:rPr>
        <w:t>אלי</w:t>
      </w:r>
      <w:r>
        <w:rPr>
          <w:rtl/>
        </w:rPr>
        <w:t xml:space="preserve"> אפללו (הליכוד):</w:t>
      </w:r>
    </w:p>
    <w:p w14:paraId="12648DDD" w14:textId="77777777" w:rsidR="00000000" w:rsidRDefault="003B3694">
      <w:pPr>
        <w:pStyle w:val="a0"/>
        <w:rPr>
          <w:rFonts w:hint="cs"/>
          <w:rtl/>
        </w:rPr>
      </w:pPr>
    </w:p>
    <w:p w14:paraId="36A30930" w14:textId="77777777" w:rsidR="00000000" w:rsidRDefault="003B3694">
      <w:pPr>
        <w:pStyle w:val="a0"/>
        <w:rPr>
          <w:rFonts w:hint="cs"/>
          <w:rtl/>
        </w:rPr>
      </w:pPr>
      <w:r>
        <w:rPr>
          <w:rFonts w:hint="cs"/>
          <w:rtl/>
        </w:rPr>
        <w:t>למה זהבה לא מתקוממת?</w:t>
      </w:r>
    </w:p>
    <w:p w14:paraId="27A44F3B" w14:textId="77777777" w:rsidR="00000000" w:rsidRDefault="003B3694">
      <w:pPr>
        <w:pStyle w:val="a0"/>
        <w:rPr>
          <w:rFonts w:hint="cs"/>
          <w:rtl/>
        </w:rPr>
      </w:pPr>
    </w:p>
    <w:p w14:paraId="65804746" w14:textId="77777777" w:rsidR="00000000" w:rsidRDefault="003B3694">
      <w:pPr>
        <w:pStyle w:val="-"/>
        <w:rPr>
          <w:rtl/>
        </w:rPr>
      </w:pPr>
      <w:bookmarkStart w:id="408" w:name="FS000000550T12_11_2003_15_56_19C"/>
      <w:bookmarkEnd w:id="408"/>
      <w:r>
        <w:rPr>
          <w:rtl/>
        </w:rPr>
        <w:t>עבד-אלמאלכ דהאמשה (רע"ם):</w:t>
      </w:r>
    </w:p>
    <w:p w14:paraId="053B3528" w14:textId="77777777" w:rsidR="00000000" w:rsidRDefault="003B3694">
      <w:pPr>
        <w:pStyle w:val="a0"/>
        <w:rPr>
          <w:rtl/>
        </w:rPr>
      </w:pPr>
    </w:p>
    <w:p w14:paraId="4B72E226" w14:textId="77777777" w:rsidR="00000000" w:rsidRDefault="003B3694">
      <w:pPr>
        <w:pStyle w:val="a0"/>
        <w:rPr>
          <w:rFonts w:hint="cs"/>
          <w:rtl/>
        </w:rPr>
      </w:pPr>
      <w:r>
        <w:rPr>
          <w:rFonts w:hint="cs"/>
          <w:rtl/>
        </w:rPr>
        <w:t xml:space="preserve">מה שפורסם בדוח איננו אמת. כולם יודעים שזה לא נכון. </w:t>
      </w:r>
    </w:p>
    <w:p w14:paraId="115AA280" w14:textId="77777777" w:rsidR="00000000" w:rsidRDefault="003B3694">
      <w:pPr>
        <w:pStyle w:val="a0"/>
        <w:rPr>
          <w:rFonts w:hint="cs"/>
          <w:rtl/>
        </w:rPr>
      </w:pPr>
    </w:p>
    <w:p w14:paraId="5D18C20B" w14:textId="77777777" w:rsidR="00000000" w:rsidRDefault="003B3694">
      <w:pPr>
        <w:pStyle w:val="af1"/>
        <w:rPr>
          <w:rtl/>
        </w:rPr>
      </w:pPr>
      <w:r>
        <w:rPr>
          <w:rtl/>
        </w:rPr>
        <w:t>היו"ר אלי בן-מנחם:</w:t>
      </w:r>
    </w:p>
    <w:p w14:paraId="19D90D05" w14:textId="77777777" w:rsidR="00000000" w:rsidRDefault="003B3694">
      <w:pPr>
        <w:pStyle w:val="a0"/>
        <w:rPr>
          <w:rtl/>
        </w:rPr>
      </w:pPr>
    </w:p>
    <w:p w14:paraId="36D5374F" w14:textId="77777777" w:rsidR="00000000" w:rsidRDefault="003B3694">
      <w:pPr>
        <w:pStyle w:val="a0"/>
        <w:rPr>
          <w:rFonts w:hint="cs"/>
          <w:rtl/>
        </w:rPr>
      </w:pPr>
      <w:r>
        <w:rPr>
          <w:rFonts w:hint="cs"/>
          <w:rtl/>
        </w:rPr>
        <w:t>חבר הכנסת אפללו, חברת ה</w:t>
      </w:r>
      <w:r>
        <w:rPr>
          <w:rFonts w:hint="cs"/>
          <w:rtl/>
        </w:rPr>
        <w:t xml:space="preserve">כנסת אברהם, מה קרה לכם?  תפסיקו. זו זילות הכנסת. מה קורה לכם. </w:t>
      </w:r>
    </w:p>
    <w:p w14:paraId="2CB797E9" w14:textId="77777777" w:rsidR="00000000" w:rsidRDefault="003B3694">
      <w:pPr>
        <w:pStyle w:val="a0"/>
        <w:rPr>
          <w:rFonts w:hint="cs"/>
          <w:rtl/>
        </w:rPr>
      </w:pPr>
    </w:p>
    <w:p w14:paraId="1A4B80B1" w14:textId="77777777" w:rsidR="00000000" w:rsidRDefault="003B3694">
      <w:pPr>
        <w:pStyle w:val="af0"/>
        <w:rPr>
          <w:rtl/>
        </w:rPr>
      </w:pPr>
      <w:r>
        <w:rPr>
          <w:rFonts w:hint="eastAsia"/>
          <w:rtl/>
        </w:rPr>
        <w:t>אלי</w:t>
      </w:r>
      <w:r>
        <w:rPr>
          <w:rtl/>
        </w:rPr>
        <w:t xml:space="preserve"> אפללו (הליכוד):</w:t>
      </w:r>
    </w:p>
    <w:p w14:paraId="5D94BEDF" w14:textId="77777777" w:rsidR="00000000" w:rsidRDefault="003B3694">
      <w:pPr>
        <w:pStyle w:val="a0"/>
        <w:rPr>
          <w:rFonts w:hint="cs"/>
          <w:rtl/>
        </w:rPr>
      </w:pPr>
    </w:p>
    <w:p w14:paraId="2E6B502C" w14:textId="77777777" w:rsidR="00000000" w:rsidRDefault="003B3694">
      <w:pPr>
        <w:pStyle w:val="a0"/>
        <w:rPr>
          <w:rFonts w:hint="cs"/>
          <w:rtl/>
        </w:rPr>
      </w:pPr>
      <w:r>
        <w:rPr>
          <w:rFonts w:hint="cs"/>
          <w:rtl/>
        </w:rPr>
        <w:t>- - -</w:t>
      </w:r>
    </w:p>
    <w:p w14:paraId="65EF75AF" w14:textId="77777777" w:rsidR="00000000" w:rsidRDefault="003B3694">
      <w:pPr>
        <w:pStyle w:val="a0"/>
        <w:rPr>
          <w:rFonts w:hint="cs"/>
          <w:rtl/>
        </w:rPr>
      </w:pPr>
    </w:p>
    <w:p w14:paraId="2E82A247" w14:textId="77777777" w:rsidR="00000000" w:rsidRDefault="003B3694">
      <w:pPr>
        <w:pStyle w:val="af1"/>
        <w:rPr>
          <w:rtl/>
        </w:rPr>
      </w:pPr>
      <w:r>
        <w:rPr>
          <w:rtl/>
        </w:rPr>
        <w:t>היו"ר אלי בן-מנחם:</w:t>
      </w:r>
    </w:p>
    <w:p w14:paraId="64984041" w14:textId="77777777" w:rsidR="00000000" w:rsidRDefault="003B3694">
      <w:pPr>
        <w:pStyle w:val="a0"/>
        <w:rPr>
          <w:rtl/>
        </w:rPr>
      </w:pPr>
    </w:p>
    <w:p w14:paraId="3FE5DBE0" w14:textId="77777777" w:rsidR="00000000" w:rsidRDefault="003B3694">
      <w:pPr>
        <w:pStyle w:val="a0"/>
        <w:rPr>
          <w:rFonts w:hint="cs"/>
          <w:rtl/>
        </w:rPr>
      </w:pPr>
      <w:r>
        <w:rPr>
          <w:rFonts w:hint="cs"/>
          <w:rtl/>
        </w:rPr>
        <w:t xml:space="preserve">חבר הכנסת אפללו, אני מבטיח לך שעוד דקה אני אוציא אותך החוצה. מה קורה לכם, תפסיקו. </w:t>
      </w:r>
    </w:p>
    <w:p w14:paraId="7030E72E" w14:textId="77777777" w:rsidR="00000000" w:rsidRDefault="003B3694">
      <w:pPr>
        <w:pStyle w:val="a0"/>
        <w:rPr>
          <w:rFonts w:hint="cs"/>
          <w:rtl/>
        </w:rPr>
      </w:pPr>
    </w:p>
    <w:p w14:paraId="1F21C281" w14:textId="77777777" w:rsidR="00000000" w:rsidRDefault="003B3694">
      <w:pPr>
        <w:pStyle w:val="-"/>
        <w:rPr>
          <w:rtl/>
        </w:rPr>
      </w:pPr>
      <w:bookmarkStart w:id="409" w:name="FS000000550T12_11_2003_15_57_29C"/>
      <w:bookmarkEnd w:id="409"/>
      <w:r>
        <w:rPr>
          <w:rtl/>
        </w:rPr>
        <w:t>עבד-אלמאלכ דהאמשה (רע"ם):</w:t>
      </w:r>
    </w:p>
    <w:p w14:paraId="6D2F8CD4" w14:textId="77777777" w:rsidR="00000000" w:rsidRDefault="003B3694">
      <w:pPr>
        <w:pStyle w:val="a0"/>
        <w:rPr>
          <w:rtl/>
        </w:rPr>
      </w:pPr>
    </w:p>
    <w:p w14:paraId="543A832C" w14:textId="77777777" w:rsidR="00000000" w:rsidRDefault="003B3694">
      <w:pPr>
        <w:pStyle w:val="a0"/>
        <w:rPr>
          <w:rFonts w:hint="cs"/>
          <w:rtl/>
        </w:rPr>
      </w:pPr>
      <w:r>
        <w:rPr>
          <w:rFonts w:hint="cs"/>
          <w:rtl/>
        </w:rPr>
        <w:t>אפללו, תן לי לומר משפט. מה שפורסם</w:t>
      </w:r>
      <w:r>
        <w:rPr>
          <w:rFonts w:hint="cs"/>
          <w:rtl/>
        </w:rPr>
        <w:t xml:space="preserve"> בדוח איננו אמת.</w:t>
      </w:r>
    </w:p>
    <w:p w14:paraId="63C70706" w14:textId="77777777" w:rsidR="00000000" w:rsidRDefault="003B3694">
      <w:pPr>
        <w:pStyle w:val="a0"/>
        <w:rPr>
          <w:rFonts w:hint="cs"/>
          <w:rtl/>
        </w:rPr>
      </w:pPr>
    </w:p>
    <w:p w14:paraId="65655B6D" w14:textId="77777777" w:rsidR="00000000" w:rsidRDefault="003B3694">
      <w:pPr>
        <w:pStyle w:val="af0"/>
        <w:rPr>
          <w:rtl/>
        </w:rPr>
      </w:pPr>
      <w:r>
        <w:rPr>
          <w:rFonts w:hint="eastAsia"/>
          <w:rtl/>
        </w:rPr>
        <w:t>אלי</w:t>
      </w:r>
      <w:r>
        <w:rPr>
          <w:rtl/>
        </w:rPr>
        <w:t xml:space="preserve"> אפללו (הליכוד):</w:t>
      </w:r>
    </w:p>
    <w:p w14:paraId="7C71542A" w14:textId="77777777" w:rsidR="00000000" w:rsidRDefault="003B3694">
      <w:pPr>
        <w:pStyle w:val="a0"/>
        <w:rPr>
          <w:rFonts w:hint="cs"/>
          <w:rtl/>
        </w:rPr>
      </w:pPr>
    </w:p>
    <w:p w14:paraId="22B6BADB" w14:textId="77777777" w:rsidR="00000000" w:rsidRDefault="003B3694">
      <w:pPr>
        <w:pStyle w:val="a0"/>
        <w:rPr>
          <w:rFonts w:hint="cs"/>
          <w:rtl/>
        </w:rPr>
      </w:pPr>
      <w:r>
        <w:rPr>
          <w:rFonts w:hint="cs"/>
          <w:rtl/>
        </w:rPr>
        <w:t>- - -</w:t>
      </w:r>
    </w:p>
    <w:p w14:paraId="572B371A" w14:textId="77777777" w:rsidR="00000000" w:rsidRDefault="003B3694">
      <w:pPr>
        <w:pStyle w:val="a0"/>
        <w:rPr>
          <w:rFonts w:hint="cs"/>
          <w:rtl/>
        </w:rPr>
      </w:pPr>
    </w:p>
    <w:p w14:paraId="2FEDCE97" w14:textId="77777777" w:rsidR="00000000" w:rsidRDefault="003B3694">
      <w:pPr>
        <w:pStyle w:val="af1"/>
        <w:rPr>
          <w:rtl/>
        </w:rPr>
      </w:pPr>
      <w:r>
        <w:rPr>
          <w:rtl/>
        </w:rPr>
        <w:t>היו"ר אלי בן-מנחם:</w:t>
      </w:r>
    </w:p>
    <w:p w14:paraId="511B5125" w14:textId="77777777" w:rsidR="00000000" w:rsidRDefault="003B3694">
      <w:pPr>
        <w:pStyle w:val="a0"/>
        <w:rPr>
          <w:rtl/>
        </w:rPr>
      </w:pPr>
    </w:p>
    <w:p w14:paraId="2004CD90" w14:textId="77777777" w:rsidR="00000000" w:rsidRDefault="003B3694">
      <w:pPr>
        <w:pStyle w:val="a0"/>
        <w:rPr>
          <w:rFonts w:hint="cs"/>
          <w:rtl/>
        </w:rPr>
      </w:pPr>
      <w:r>
        <w:rPr>
          <w:rFonts w:hint="cs"/>
          <w:rtl/>
        </w:rPr>
        <w:t xml:space="preserve">חבר הכנסת אפללו, אני מבקש ממך עשר דקות - צא החוצה בבקשה. </w:t>
      </w:r>
    </w:p>
    <w:p w14:paraId="734ECDF9" w14:textId="77777777" w:rsidR="00000000" w:rsidRDefault="003B3694">
      <w:pPr>
        <w:pStyle w:val="a0"/>
        <w:rPr>
          <w:rFonts w:hint="cs"/>
          <w:rtl/>
        </w:rPr>
      </w:pPr>
    </w:p>
    <w:p w14:paraId="3140C04B" w14:textId="77777777" w:rsidR="00000000" w:rsidRDefault="003B3694">
      <w:pPr>
        <w:pStyle w:val="-"/>
        <w:rPr>
          <w:rtl/>
        </w:rPr>
      </w:pPr>
      <w:bookmarkStart w:id="410" w:name="FS000000550T12_11_2003_15_58_15C"/>
      <w:bookmarkEnd w:id="410"/>
      <w:r>
        <w:rPr>
          <w:rtl/>
        </w:rPr>
        <w:t>עבד-אלמאלכ דהאמשה (רע"ם):</w:t>
      </w:r>
    </w:p>
    <w:p w14:paraId="1C1DDA62" w14:textId="77777777" w:rsidR="00000000" w:rsidRDefault="003B3694">
      <w:pPr>
        <w:pStyle w:val="a0"/>
        <w:rPr>
          <w:rtl/>
        </w:rPr>
      </w:pPr>
    </w:p>
    <w:p w14:paraId="404FB2F9" w14:textId="77777777" w:rsidR="00000000" w:rsidRDefault="003B3694">
      <w:pPr>
        <w:pStyle w:val="a0"/>
        <w:rPr>
          <w:rFonts w:hint="cs"/>
          <w:rtl/>
        </w:rPr>
      </w:pPr>
      <w:r>
        <w:rPr>
          <w:rFonts w:hint="cs"/>
          <w:rtl/>
        </w:rPr>
        <w:t>לגברת הפלסטינית הראשונה מגיעים מזונות ודמי מחיה, והיא תקבל אותם. חברת הכנסת אברהם, לא בטוח שזה בסכומים ה</w:t>
      </w:r>
      <w:r>
        <w:rPr>
          <w:rFonts w:hint="cs"/>
          <w:rtl/>
        </w:rPr>
        <w:t>אלה, תאמיני לי, יש שם הרבה גוזמאות. את מעלה את הנושא פה לא כדי להילחם בשחיתות, כולנו יודעים שלא בשביל זה. בואו נילחם בשחיתות אצלנו, הרי זה תפקידנו, זאת חובתנו. גמרנו כבר את כל המלחמות? גמרנו כבר את כל החקירות? גמרנו כבר שראש הממשלה כל בוקר וערב מוזמן לחקיר</w:t>
      </w:r>
      <w:r>
        <w:rPr>
          <w:rFonts w:hint="cs"/>
          <w:rtl/>
        </w:rPr>
        <w:t>ה, אם זה האי היווני - - -</w:t>
      </w:r>
    </w:p>
    <w:p w14:paraId="4C91DE56" w14:textId="77777777" w:rsidR="00000000" w:rsidRDefault="003B3694">
      <w:pPr>
        <w:pStyle w:val="a0"/>
        <w:rPr>
          <w:rFonts w:hint="cs"/>
          <w:rtl/>
        </w:rPr>
      </w:pPr>
    </w:p>
    <w:p w14:paraId="130B67F4" w14:textId="77777777" w:rsidR="00000000" w:rsidRDefault="003B3694">
      <w:pPr>
        <w:pStyle w:val="af1"/>
        <w:rPr>
          <w:rtl/>
        </w:rPr>
      </w:pPr>
    </w:p>
    <w:p w14:paraId="379FC5E5" w14:textId="77777777" w:rsidR="00000000" w:rsidRDefault="003B3694">
      <w:pPr>
        <w:pStyle w:val="af1"/>
        <w:rPr>
          <w:rtl/>
        </w:rPr>
      </w:pPr>
      <w:r>
        <w:rPr>
          <w:rtl/>
        </w:rPr>
        <w:t>היו"ר אלי בן-מנחם:</w:t>
      </w:r>
    </w:p>
    <w:p w14:paraId="0777BC42" w14:textId="77777777" w:rsidR="00000000" w:rsidRDefault="003B3694">
      <w:pPr>
        <w:pStyle w:val="a0"/>
        <w:rPr>
          <w:rtl/>
        </w:rPr>
      </w:pPr>
    </w:p>
    <w:p w14:paraId="177DF031" w14:textId="77777777" w:rsidR="00000000" w:rsidRDefault="003B3694">
      <w:pPr>
        <w:pStyle w:val="a0"/>
        <w:rPr>
          <w:rFonts w:hint="cs"/>
          <w:rtl/>
        </w:rPr>
      </w:pPr>
      <w:r>
        <w:rPr>
          <w:rFonts w:hint="cs"/>
          <w:rtl/>
        </w:rPr>
        <w:t xml:space="preserve">חבר הכנסת דהאמשה, הזמן תם. </w:t>
      </w:r>
    </w:p>
    <w:p w14:paraId="557454D3" w14:textId="77777777" w:rsidR="00000000" w:rsidRDefault="003B3694">
      <w:pPr>
        <w:pStyle w:val="a0"/>
        <w:rPr>
          <w:rFonts w:hint="cs"/>
          <w:rtl/>
        </w:rPr>
      </w:pPr>
    </w:p>
    <w:p w14:paraId="6AE7185D" w14:textId="77777777" w:rsidR="00000000" w:rsidRDefault="003B3694">
      <w:pPr>
        <w:pStyle w:val="af0"/>
        <w:rPr>
          <w:rtl/>
        </w:rPr>
      </w:pPr>
      <w:r>
        <w:rPr>
          <w:rFonts w:hint="eastAsia"/>
          <w:rtl/>
        </w:rPr>
        <w:t>רוחמה</w:t>
      </w:r>
      <w:r>
        <w:rPr>
          <w:rtl/>
        </w:rPr>
        <w:t xml:space="preserve"> אברהם (הליכוד):</w:t>
      </w:r>
    </w:p>
    <w:p w14:paraId="3E9E8F56" w14:textId="77777777" w:rsidR="00000000" w:rsidRDefault="003B3694">
      <w:pPr>
        <w:pStyle w:val="a0"/>
        <w:rPr>
          <w:rFonts w:hint="cs"/>
          <w:rtl/>
        </w:rPr>
      </w:pPr>
    </w:p>
    <w:p w14:paraId="63EDB147" w14:textId="77777777" w:rsidR="00000000" w:rsidRDefault="003B3694">
      <w:pPr>
        <w:pStyle w:val="a0"/>
        <w:rPr>
          <w:rFonts w:hint="cs"/>
          <w:rtl/>
        </w:rPr>
      </w:pPr>
      <w:r>
        <w:rPr>
          <w:rFonts w:hint="cs"/>
          <w:rtl/>
        </w:rPr>
        <w:t>למה - - -</w:t>
      </w:r>
    </w:p>
    <w:p w14:paraId="30B6E53C" w14:textId="77777777" w:rsidR="00000000" w:rsidRDefault="003B3694">
      <w:pPr>
        <w:pStyle w:val="a0"/>
        <w:rPr>
          <w:rFonts w:hint="cs"/>
          <w:rtl/>
        </w:rPr>
      </w:pPr>
    </w:p>
    <w:p w14:paraId="7384EC9C" w14:textId="77777777" w:rsidR="00000000" w:rsidRDefault="003B3694">
      <w:pPr>
        <w:pStyle w:val="af1"/>
        <w:rPr>
          <w:rtl/>
        </w:rPr>
      </w:pPr>
      <w:r>
        <w:rPr>
          <w:rtl/>
        </w:rPr>
        <w:t>היו"ר אלי בן-מנחם:</w:t>
      </w:r>
    </w:p>
    <w:p w14:paraId="4D761741" w14:textId="77777777" w:rsidR="00000000" w:rsidRDefault="003B3694">
      <w:pPr>
        <w:pStyle w:val="a0"/>
        <w:rPr>
          <w:rtl/>
        </w:rPr>
      </w:pPr>
    </w:p>
    <w:p w14:paraId="4666F8BF" w14:textId="77777777" w:rsidR="00000000" w:rsidRDefault="003B3694">
      <w:pPr>
        <w:pStyle w:val="a0"/>
        <w:rPr>
          <w:rFonts w:hint="cs"/>
          <w:rtl/>
        </w:rPr>
      </w:pPr>
      <w:r>
        <w:rPr>
          <w:rFonts w:hint="cs"/>
          <w:rtl/>
        </w:rPr>
        <w:t xml:space="preserve">חברת הכנסת רוחמה אברהם. </w:t>
      </w:r>
    </w:p>
    <w:p w14:paraId="776192F2" w14:textId="77777777" w:rsidR="00000000" w:rsidRDefault="003B3694">
      <w:pPr>
        <w:pStyle w:val="a0"/>
        <w:rPr>
          <w:rFonts w:hint="cs"/>
          <w:rtl/>
        </w:rPr>
      </w:pPr>
    </w:p>
    <w:p w14:paraId="754F4CC4" w14:textId="77777777" w:rsidR="00000000" w:rsidRDefault="003B3694">
      <w:pPr>
        <w:pStyle w:val="-"/>
        <w:rPr>
          <w:rtl/>
        </w:rPr>
      </w:pPr>
      <w:bookmarkStart w:id="411" w:name="FS000000550T12_11_2003_15_47_09"/>
      <w:bookmarkEnd w:id="411"/>
      <w:r>
        <w:rPr>
          <w:rtl/>
        </w:rPr>
        <w:t>עבד-אלמאלכ דהאמשה (רע"ם):</w:t>
      </w:r>
    </w:p>
    <w:p w14:paraId="7E40E8F8" w14:textId="77777777" w:rsidR="00000000" w:rsidRDefault="003B3694">
      <w:pPr>
        <w:pStyle w:val="a0"/>
        <w:rPr>
          <w:rtl/>
        </w:rPr>
      </w:pPr>
    </w:p>
    <w:p w14:paraId="1B367658" w14:textId="77777777" w:rsidR="00000000" w:rsidRDefault="003B3694">
      <w:pPr>
        <w:pStyle w:val="a0"/>
        <w:rPr>
          <w:rFonts w:hint="cs"/>
          <w:rtl/>
        </w:rPr>
      </w:pPr>
      <w:r>
        <w:rPr>
          <w:rFonts w:hint="cs"/>
          <w:rtl/>
        </w:rPr>
        <w:t xml:space="preserve">ולכן, כבוד היושב-ראש, אני מציע להסיר את הנושא מסדר-היום. </w:t>
      </w:r>
    </w:p>
    <w:p w14:paraId="1366D860" w14:textId="77777777" w:rsidR="00000000" w:rsidRDefault="003B3694">
      <w:pPr>
        <w:pStyle w:val="a0"/>
        <w:ind w:firstLine="0"/>
        <w:rPr>
          <w:rFonts w:hint="cs"/>
          <w:rtl/>
        </w:rPr>
      </w:pPr>
    </w:p>
    <w:p w14:paraId="6B879C83" w14:textId="77777777" w:rsidR="00000000" w:rsidRDefault="003B3694">
      <w:pPr>
        <w:pStyle w:val="af1"/>
        <w:rPr>
          <w:rtl/>
        </w:rPr>
      </w:pPr>
      <w:r>
        <w:rPr>
          <w:rtl/>
        </w:rPr>
        <w:t>היו"ר אלי בן-</w:t>
      </w:r>
      <w:r>
        <w:rPr>
          <w:rtl/>
        </w:rPr>
        <w:t>מנחם:</w:t>
      </w:r>
    </w:p>
    <w:p w14:paraId="4C8C2BED" w14:textId="77777777" w:rsidR="00000000" w:rsidRDefault="003B3694">
      <w:pPr>
        <w:pStyle w:val="a0"/>
        <w:rPr>
          <w:rtl/>
        </w:rPr>
      </w:pPr>
    </w:p>
    <w:p w14:paraId="387DF0F3" w14:textId="77777777" w:rsidR="00000000" w:rsidRDefault="003B3694">
      <w:pPr>
        <w:pStyle w:val="a0"/>
        <w:rPr>
          <w:rFonts w:hint="cs"/>
          <w:rtl/>
        </w:rPr>
      </w:pPr>
      <w:r>
        <w:rPr>
          <w:rFonts w:hint="cs"/>
          <w:rtl/>
        </w:rPr>
        <w:t xml:space="preserve">תודה לחבר הכנסת דהאמשה. הצעה אחרת לחבר הכנסת והבה, בבקשה. </w:t>
      </w:r>
    </w:p>
    <w:p w14:paraId="5291698D" w14:textId="77777777" w:rsidR="00000000" w:rsidRDefault="003B3694">
      <w:pPr>
        <w:pStyle w:val="a0"/>
        <w:ind w:firstLine="0"/>
        <w:rPr>
          <w:rFonts w:hint="cs"/>
          <w:rtl/>
        </w:rPr>
      </w:pPr>
    </w:p>
    <w:p w14:paraId="2F8B26CE" w14:textId="77777777" w:rsidR="00000000" w:rsidRDefault="003B3694">
      <w:pPr>
        <w:pStyle w:val="af0"/>
        <w:rPr>
          <w:rtl/>
        </w:rPr>
      </w:pPr>
      <w:r>
        <w:rPr>
          <w:rFonts w:hint="eastAsia"/>
          <w:rtl/>
        </w:rPr>
        <w:t>קריאה</w:t>
      </w:r>
      <w:r>
        <w:rPr>
          <w:rtl/>
        </w:rPr>
        <w:t>:</w:t>
      </w:r>
    </w:p>
    <w:p w14:paraId="085C8BD9" w14:textId="77777777" w:rsidR="00000000" w:rsidRDefault="003B3694">
      <w:pPr>
        <w:pStyle w:val="a0"/>
        <w:rPr>
          <w:rFonts w:hint="cs"/>
          <w:rtl/>
        </w:rPr>
      </w:pPr>
    </w:p>
    <w:p w14:paraId="616DC398" w14:textId="77777777" w:rsidR="00000000" w:rsidRDefault="003B3694">
      <w:pPr>
        <w:pStyle w:val="a0"/>
        <w:ind w:left="719" w:firstLine="0"/>
        <w:rPr>
          <w:rFonts w:hint="cs"/>
          <w:rtl/>
        </w:rPr>
      </w:pPr>
      <w:r>
        <w:rPr>
          <w:rFonts w:hint="cs"/>
          <w:rtl/>
        </w:rPr>
        <w:t>- - -</w:t>
      </w:r>
    </w:p>
    <w:p w14:paraId="4AF58E29" w14:textId="77777777" w:rsidR="00000000" w:rsidRDefault="003B3694">
      <w:pPr>
        <w:pStyle w:val="a0"/>
        <w:ind w:firstLine="0"/>
        <w:rPr>
          <w:rFonts w:hint="cs"/>
          <w:rtl/>
        </w:rPr>
      </w:pPr>
    </w:p>
    <w:p w14:paraId="495BA2F8" w14:textId="77777777" w:rsidR="00000000" w:rsidRDefault="003B3694">
      <w:pPr>
        <w:pStyle w:val="af1"/>
        <w:rPr>
          <w:rtl/>
        </w:rPr>
      </w:pPr>
      <w:r>
        <w:rPr>
          <w:rtl/>
        </w:rPr>
        <w:t>היו"ר אלי בן-מנחם:</w:t>
      </w:r>
    </w:p>
    <w:p w14:paraId="5B87E965" w14:textId="77777777" w:rsidR="00000000" w:rsidRDefault="003B3694">
      <w:pPr>
        <w:pStyle w:val="a0"/>
        <w:rPr>
          <w:rtl/>
        </w:rPr>
      </w:pPr>
    </w:p>
    <w:p w14:paraId="0811B7B7" w14:textId="77777777" w:rsidR="00000000" w:rsidRDefault="003B3694">
      <w:pPr>
        <w:pStyle w:val="a0"/>
        <w:rPr>
          <w:rFonts w:hint="cs"/>
          <w:rtl/>
        </w:rPr>
      </w:pPr>
      <w:r>
        <w:rPr>
          <w:rFonts w:hint="cs"/>
          <w:rtl/>
        </w:rPr>
        <w:t>אתה בא עכשיו לעזור לי? אני פועל על-פי התקנון. כששר וחבר הכנסת מציעים מליאה, אחד יכול להסיר, אחד יכול להציע לוועדה. בבקשה.</w:t>
      </w:r>
    </w:p>
    <w:p w14:paraId="2AC189CD" w14:textId="77777777" w:rsidR="00000000" w:rsidRDefault="003B3694">
      <w:pPr>
        <w:pStyle w:val="a0"/>
        <w:ind w:firstLine="0"/>
        <w:rPr>
          <w:rFonts w:hint="cs"/>
          <w:rtl/>
        </w:rPr>
      </w:pPr>
    </w:p>
    <w:p w14:paraId="5DD0384A" w14:textId="77777777" w:rsidR="00000000" w:rsidRDefault="003B3694">
      <w:pPr>
        <w:pStyle w:val="a"/>
        <w:rPr>
          <w:rtl/>
        </w:rPr>
      </w:pPr>
      <w:bookmarkStart w:id="412" w:name="FS000001030T12_11_2003_15_51_55"/>
      <w:bookmarkStart w:id="413" w:name="_Toc69719393"/>
      <w:bookmarkEnd w:id="412"/>
      <w:r>
        <w:rPr>
          <w:rFonts w:hint="eastAsia"/>
          <w:rtl/>
        </w:rPr>
        <w:t>מגלי</w:t>
      </w:r>
      <w:r>
        <w:rPr>
          <w:rtl/>
        </w:rPr>
        <w:t xml:space="preserve"> והבה (הליכוד):</w:t>
      </w:r>
      <w:bookmarkEnd w:id="413"/>
    </w:p>
    <w:p w14:paraId="180C5F47" w14:textId="77777777" w:rsidR="00000000" w:rsidRDefault="003B3694">
      <w:pPr>
        <w:pStyle w:val="a0"/>
        <w:rPr>
          <w:rFonts w:hint="cs"/>
          <w:rtl/>
        </w:rPr>
      </w:pPr>
    </w:p>
    <w:p w14:paraId="2DAFEBF4" w14:textId="77777777" w:rsidR="00000000" w:rsidRDefault="003B3694">
      <w:pPr>
        <w:pStyle w:val="a0"/>
        <w:rPr>
          <w:rFonts w:hint="cs"/>
          <w:rtl/>
        </w:rPr>
      </w:pPr>
      <w:r>
        <w:rPr>
          <w:rFonts w:hint="cs"/>
          <w:rtl/>
        </w:rPr>
        <w:t>אדוני היוש</w:t>
      </w:r>
      <w:r>
        <w:rPr>
          <w:rFonts w:hint="cs"/>
          <w:rtl/>
        </w:rPr>
        <w:t xml:space="preserve">ב-ראש, חברי הכנסת, ועדה אמריקנית שהתבקשה לבדוק את הכסף שברשות ערפאת והחברות שהוא שולט בהן, הביאה לרשות דוח על 2.5 מיליארדי דולרים שערפאת יכול להשתמש בהם. חלקם מושקע בעסקים שונים, במקומות שונים בעולם, וחלקם, כמובן, עומדים רק לרשותו. אפילו חלק מהרשות ומאנשי </w:t>
      </w:r>
      <w:r>
        <w:rPr>
          <w:rFonts w:hint="cs"/>
          <w:rtl/>
        </w:rPr>
        <w:t>הרשות לא יודעים על הכסף הזה. זה מידע בתוך הרשות עצמה. לכן, קל לו לשלוח את 100,000 הדולר.</w:t>
      </w:r>
    </w:p>
    <w:p w14:paraId="50FBBC37" w14:textId="77777777" w:rsidR="00000000" w:rsidRDefault="003B3694">
      <w:pPr>
        <w:pStyle w:val="a0"/>
        <w:rPr>
          <w:rFonts w:hint="cs"/>
          <w:rtl/>
        </w:rPr>
      </w:pPr>
    </w:p>
    <w:p w14:paraId="64707C3F" w14:textId="77777777" w:rsidR="00000000" w:rsidRDefault="003B3694">
      <w:pPr>
        <w:pStyle w:val="a0"/>
        <w:rPr>
          <w:rFonts w:hint="cs"/>
          <w:rtl/>
        </w:rPr>
      </w:pPr>
      <w:r>
        <w:rPr>
          <w:rFonts w:hint="cs"/>
          <w:rtl/>
        </w:rPr>
        <w:t xml:space="preserve">הנושא האנושי, והטיפול באוכלוסייה הפלסטינית, זה דבר מאוד חשוב. </w:t>
      </w:r>
    </w:p>
    <w:p w14:paraId="4A5B56CD" w14:textId="77777777" w:rsidR="00000000" w:rsidRDefault="003B3694">
      <w:pPr>
        <w:pStyle w:val="a0"/>
        <w:rPr>
          <w:rFonts w:hint="cs"/>
          <w:rtl/>
        </w:rPr>
      </w:pPr>
    </w:p>
    <w:p w14:paraId="2D1DCF1D" w14:textId="77777777" w:rsidR="00000000" w:rsidRDefault="003B3694">
      <w:pPr>
        <w:pStyle w:val="a0"/>
        <w:rPr>
          <w:rFonts w:hint="cs"/>
          <w:rtl/>
        </w:rPr>
      </w:pPr>
      <w:r>
        <w:rPr>
          <w:rFonts w:hint="cs"/>
          <w:rtl/>
        </w:rPr>
        <w:t>הוא עצמו ביקר לפני אוקטובר 2000 בפריס שלוש פעמים, אפילו לא טרח ללכת לבקר אותה גברת שהוא שלח לה 100,000</w:t>
      </w:r>
      <w:r>
        <w:rPr>
          <w:rFonts w:hint="cs"/>
          <w:rtl/>
        </w:rPr>
        <w:t xml:space="preserve"> דולר, ולא הסכים אפילו לבקש שיביאו לו את הילדה שלו לביקור. עם תכונות אישיות כאלה, אין פלא שהכסף, במקום שיושקע במקומות הנכונים, מושקע במקום שהרשות משקיעה אותו, במקום שערפאת משקיע אותו.</w:t>
      </w:r>
    </w:p>
    <w:p w14:paraId="6B9F60CD" w14:textId="77777777" w:rsidR="00000000" w:rsidRDefault="003B3694">
      <w:pPr>
        <w:pStyle w:val="a0"/>
        <w:rPr>
          <w:rFonts w:hint="cs"/>
          <w:rtl/>
        </w:rPr>
      </w:pPr>
    </w:p>
    <w:p w14:paraId="5C518D6F" w14:textId="77777777" w:rsidR="00000000" w:rsidRDefault="003B3694">
      <w:pPr>
        <w:pStyle w:val="a0"/>
        <w:rPr>
          <w:rFonts w:hint="cs"/>
          <w:rtl/>
        </w:rPr>
      </w:pPr>
      <w:r>
        <w:rPr>
          <w:rFonts w:hint="cs"/>
          <w:rtl/>
        </w:rPr>
        <w:t>אני מציע להעביר את הנושא לדיון בוועדה.</w:t>
      </w:r>
    </w:p>
    <w:p w14:paraId="3FABC9FE" w14:textId="77777777" w:rsidR="00000000" w:rsidRDefault="003B3694">
      <w:pPr>
        <w:pStyle w:val="a0"/>
        <w:ind w:firstLine="0"/>
        <w:rPr>
          <w:rFonts w:hint="cs"/>
          <w:rtl/>
        </w:rPr>
      </w:pPr>
    </w:p>
    <w:p w14:paraId="3C70F9FA" w14:textId="77777777" w:rsidR="00000000" w:rsidRDefault="003B3694">
      <w:pPr>
        <w:pStyle w:val="af1"/>
        <w:rPr>
          <w:rtl/>
        </w:rPr>
      </w:pPr>
      <w:r>
        <w:rPr>
          <w:rtl/>
        </w:rPr>
        <w:t>היו"ר אלי בן-מנחם:</w:t>
      </w:r>
    </w:p>
    <w:p w14:paraId="5532CA74" w14:textId="77777777" w:rsidR="00000000" w:rsidRDefault="003B3694">
      <w:pPr>
        <w:pStyle w:val="a0"/>
        <w:rPr>
          <w:rtl/>
        </w:rPr>
      </w:pPr>
    </w:p>
    <w:p w14:paraId="188DADCB" w14:textId="77777777" w:rsidR="00000000" w:rsidRDefault="003B3694">
      <w:pPr>
        <w:pStyle w:val="a0"/>
        <w:rPr>
          <w:rFonts w:hint="cs"/>
          <w:rtl/>
        </w:rPr>
      </w:pPr>
      <w:r>
        <w:rPr>
          <w:rFonts w:hint="cs"/>
          <w:rtl/>
        </w:rPr>
        <w:t>תודה לחבר ה</w:t>
      </w:r>
      <w:r>
        <w:rPr>
          <w:rFonts w:hint="cs"/>
          <w:rtl/>
        </w:rPr>
        <w:t>כנסת והבה. רבותי חברי הכנסת, אנחנו עוברים להצבעה. השר וחברת הכנסת רוחמה אברהם הציעו דיון במליאה.</w:t>
      </w:r>
    </w:p>
    <w:p w14:paraId="0E50FC92" w14:textId="77777777" w:rsidR="00000000" w:rsidRDefault="003B3694">
      <w:pPr>
        <w:pStyle w:val="a0"/>
        <w:rPr>
          <w:rFonts w:hint="cs"/>
          <w:rtl/>
        </w:rPr>
      </w:pPr>
    </w:p>
    <w:p w14:paraId="53F62CE1" w14:textId="77777777" w:rsidR="00000000" w:rsidRDefault="003B3694">
      <w:pPr>
        <w:pStyle w:val="af0"/>
        <w:rPr>
          <w:rtl/>
        </w:rPr>
      </w:pPr>
    </w:p>
    <w:p w14:paraId="2624844A" w14:textId="77777777" w:rsidR="00000000" w:rsidRDefault="003B3694">
      <w:pPr>
        <w:pStyle w:val="af0"/>
        <w:rPr>
          <w:rtl/>
        </w:rPr>
      </w:pPr>
      <w:r>
        <w:rPr>
          <w:rFonts w:hint="eastAsia"/>
          <w:rtl/>
        </w:rPr>
        <w:t>רוחמה</w:t>
      </w:r>
      <w:r>
        <w:rPr>
          <w:rtl/>
        </w:rPr>
        <w:t xml:space="preserve"> אברהם (הליכוד):</w:t>
      </w:r>
    </w:p>
    <w:p w14:paraId="61F3C879" w14:textId="77777777" w:rsidR="00000000" w:rsidRDefault="003B3694">
      <w:pPr>
        <w:pStyle w:val="a0"/>
        <w:rPr>
          <w:rFonts w:hint="cs"/>
          <w:rtl/>
        </w:rPr>
      </w:pPr>
    </w:p>
    <w:p w14:paraId="605EAFA2" w14:textId="77777777" w:rsidR="00000000" w:rsidRDefault="003B3694">
      <w:pPr>
        <w:pStyle w:val="a0"/>
        <w:rPr>
          <w:rFonts w:hint="cs"/>
          <w:rtl/>
        </w:rPr>
      </w:pPr>
      <w:r>
        <w:rPr>
          <w:rFonts w:hint="cs"/>
          <w:rtl/>
        </w:rPr>
        <w:t>משפט אחד לגבי ההערה האישית שנאמרה, שזו קנאת נשים. אין פה שום קנאת נשים, להיפך. אני חושבת שכל הכספים האלה שמועברים ונעלמים, מן הראוי שי</w:t>
      </w:r>
      <w:r>
        <w:rPr>
          <w:rFonts w:hint="cs"/>
          <w:rtl/>
        </w:rPr>
        <w:t>רדו לאותה שכבה - - -</w:t>
      </w:r>
    </w:p>
    <w:p w14:paraId="2B84C659" w14:textId="77777777" w:rsidR="00000000" w:rsidRDefault="003B3694">
      <w:pPr>
        <w:pStyle w:val="a0"/>
        <w:ind w:firstLine="0"/>
        <w:rPr>
          <w:rFonts w:hint="cs"/>
          <w:rtl/>
        </w:rPr>
      </w:pPr>
    </w:p>
    <w:p w14:paraId="1FBA1EC6" w14:textId="77777777" w:rsidR="00000000" w:rsidRDefault="003B3694">
      <w:pPr>
        <w:pStyle w:val="af0"/>
        <w:rPr>
          <w:rtl/>
        </w:rPr>
      </w:pPr>
      <w:r>
        <w:rPr>
          <w:rFonts w:hint="eastAsia"/>
          <w:rtl/>
        </w:rPr>
        <w:t>מיכאל</w:t>
      </w:r>
      <w:r>
        <w:rPr>
          <w:rtl/>
        </w:rPr>
        <w:t xml:space="preserve"> מלכיאור (העבודה-מימד):</w:t>
      </w:r>
    </w:p>
    <w:p w14:paraId="423B4E9F" w14:textId="77777777" w:rsidR="00000000" w:rsidRDefault="003B3694">
      <w:pPr>
        <w:pStyle w:val="a0"/>
        <w:rPr>
          <w:rFonts w:hint="cs"/>
          <w:rtl/>
        </w:rPr>
      </w:pPr>
    </w:p>
    <w:p w14:paraId="7844088B" w14:textId="77777777" w:rsidR="00000000" w:rsidRDefault="003B3694">
      <w:pPr>
        <w:pStyle w:val="a0"/>
        <w:rPr>
          <w:rFonts w:hint="cs"/>
          <w:rtl/>
        </w:rPr>
      </w:pPr>
      <w:r>
        <w:rPr>
          <w:rFonts w:hint="cs"/>
          <w:rtl/>
        </w:rPr>
        <w:t>לא חושדים בך שאת מקנאה.</w:t>
      </w:r>
    </w:p>
    <w:p w14:paraId="6508B414" w14:textId="77777777" w:rsidR="00000000" w:rsidRDefault="003B3694">
      <w:pPr>
        <w:pStyle w:val="a0"/>
        <w:ind w:firstLine="0"/>
        <w:rPr>
          <w:rFonts w:hint="cs"/>
          <w:rtl/>
        </w:rPr>
      </w:pPr>
    </w:p>
    <w:p w14:paraId="19F15F93" w14:textId="77777777" w:rsidR="00000000" w:rsidRDefault="003B3694">
      <w:pPr>
        <w:pStyle w:val="af1"/>
        <w:rPr>
          <w:rtl/>
        </w:rPr>
      </w:pPr>
      <w:r>
        <w:rPr>
          <w:rtl/>
        </w:rPr>
        <w:t>היו"ר אלי בן-מנחם:</w:t>
      </w:r>
    </w:p>
    <w:p w14:paraId="5BEC4AFD" w14:textId="77777777" w:rsidR="00000000" w:rsidRDefault="003B3694">
      <w:pPr>
        <w:pStyle w:val="a0"/>
        <w:rPr>
          <w:rtl/>
        </w:rPr>
      </w:pPr>
    </w:p>
    <w:p w14:paraId="1305BBC8" w14:textId="77777777" w:rsidR="00000000" w:rsidRDefault="003B3694">
      <w:pPr>
        <w:pStyle w:val="a0"/>
        <w:rPr>
          <w:rFonts w:hint="cs"/>
          <w:rtl/>
        </w:rPr>
      </w:pPr>
      <w:r>
        <w:rPr>
          <w:rFonts w:hint="cs"/>
          <w:rtl/>
        </w:rPr>
        <w:t>אבל לא אמרו מי מקנאה במי, איזו אשה באיזו אשה. רוחמה, אנא ממך.</w:t>
      </w:r>
    </w:p>
    <w:p w14:paraId="5E01A266" w14:textId="77777777" w:rsidR="00000000" w:rsidRDefault="003B3694">
      <w:pPr>
        <w:pStyle w:val="a0"/>
        <w:ind w:firstLine="0"/>
        <w:rPr>
          <w:rFonts w:hint="cs"/>
          <w:rtl/>
        </w:rPr>
      </w:pPr>
    </w:p>
    <w:p w14:paraId="7FC00C7A" w14:textId="77777777" w:rsidR="00000000" w:rsidRDefault="003B3694">
      <w:pPr>
        <w:pStyle w:val="af0"/>
        <w:rPr>
          <w:rtl/>
        </w:rPr>
      </w:pPr>
      <w:r>
        <w:rPr>
          <w:rFonts w:hint="eastAsia"/>
          <w:rtl/>
        </w:rPr>
        <w:t>רוחמה</w:t>
      </w:r>
      <w:r>
        <w:rPr>
          <w:rtl/>
        </w:rPr>
        <w:t xml:space="preserve"> אברהם (הליכוד):</w:t>
      </w:r>
    </w:p>
    <w:p w14:paraId="05AB93F8" w14:textId="77777777" w:rsidR="00000000" w:rsidRDefault="003B3694">
      <w:pPr>
        <w:pStyle w:val="a0"/>
        <w:rPr>
          <w:rFonts w:hint="cs"/>
          <w:rtl/>
        </w:rPr>
      </w:pPr>
    </w:p>
    <w:p w14:paraId="22583716" w14:textId="77777777" w:rsidR="00000000" w:rsidRDefault="003B3694">
      <w:pPr>
        <w:pStyle w:val="a0"/>
        <w:rPr>
          <w:rFonts w:hint="cs"/>
          <w:rtl/>
        </w:rPr>
      </w:pPr>
      <w:r>
        <w:rPr>
          <w:rFonts w:hint="cs"/>
          <w:rtl/>
        </w:rPr>
        <w:t xml:space="preserve">לא, אני חושבת שהמושג הזה </w:t>
      </w:r>
      <w:r>
        <w:rPr>
          <w:rtl/>
        </w:rPr>
        <w:t>–</w:t>
      </w:r>
      <w:r>
        <w:rPr>
          <w:rFonts w:hint="cs"/>
          <w:rtl/>
        </w:rPr>
        <w:t xml:space="preserve"> אני מבקשת שיחזור בו, בבקשה.</w:t>
      </w:r>
    </w:p>
    <w:p w14:paraId="2D45FDFE" w14:textId="77777777" w:rsidR="00000000" w:rsidRDefault="003B3694">
      <w:pPr>
        <w:pStyle w:val="a0"/>
        <w:ind w:firstLine="0"/>
        <w:rPr>
          <w:rFonts w:hint="cs"/>
          <w:rtl/>
        </w:rPr>
      </w:pPr>
    </w:p>
    <w:p w14:paraId="712DB92F" w14:textId="77777777" w:rsidR="00000000" w:rsidRDefault="003B3694">
      <w:pPr>
        <w:pStyle w:val="af1"/>
        <w:rPr>
          <w:rtl/>
        </w:rPr>
      </w:pPr>
      <w:r>
        <w:rPr>
          <w:rtl/>
        </w:rPr>
        <w:t>היו"ר אלי בן-מנחם</w:t>
      </w:r>
      <w:r>
        <w:rPr>
          <w:rtl/>
        </w:rPr>
        <w:t>:</w:t>
      </w:r>
    </w:p>
    <w:p w14:paraId="02263DF5" w14:textId="77777777" w:rsidR="00000000" w:rsidRDefault="003B3694">
      <w:pPr>
        <w:pStyle w:val="a0"/>
        <w:rPr>
          <w:rtl/>
        </w:rPr>
      </w:pPr>
    </w:p>
    <w:p w14:paraId="1023997A" w14:textId="77777777" w:rsidR="00000000" w:rsidRDefault="003B3694">
      <w:pPr>
        <w:pStyle w:val="a0"/>
        <w:rPr>
          <w:rFonts w:hint="cs"/>
          <w:rtl/>
        </w:rPr>
      </w:pPr>
      <w:r>
        <w:rPr>
          <w:rFonts w:hint="cs"/>
          <w:rtl/>
        </w:rPr>
        <w:t>רבותי חברי הכנסת, עברנו להצבעה. מי שמצביע בעד - ההצעה עלתה שש פעמים. רבותי, מי שמצביע בעד, זה בעד דיון במליאה. מי שמצביע נגד - זה בעד להסיר את הנושא מסדר-היום. בבקשה.</w:t>
      </w:r>
    </w:p>
    <w:p w14:paraId="40C39D03" w14:textId="77777777" w:rsidR="00000000" w:rsidRDefault="003B3694">
      <w:pPr>
        <w:pStyle w:val="a0"/>
        <w:ind w:firstLine="0"/>
        <w:rPr>
          <w:rFonts w:hint="cs"/>
          <w:rtl/>
        </w:rPr>
      </w:pPr>
    </w:p>
    <w:p w14:paraId="2B6B55B5" w14:textId="77777777" w:rsidR="00000000" w:rsidRDefault="003B3694">
      <w:pPr>
        <w:pStyle w:val="af0"/>
        <w:rPr>
          <w:rtl/>
        </w:rPr>
      </w:pPr>
      <w:r>
        <w:rPr>
          <w:rFonts w:hint="eastAsia"/>
          <w:rtl/>
        </w:rPr>
        <w:t>דניאל</w:t>
      </w:r>
      <w:r>
        <w:rPr>
          <w:rtl/>
        </w:rPr>
        <w:t xml:space="preserve"> בנלולו (הליכוד):</w:t>
      </w:r>
    </w:p>
    <w:p w14:paraId="4FC3BD85" w14:textId="77777777" w:rsidR="00000000" w:rsidRDefault="003B3694">
      <w:pPr>
        <w:pStyle w:val="a0"/>
        <w:rPr>
          <w:rFonts w:hint="cs"/>
          <w:rtl/>
        </w:rPr>
      </w:pPr>
    </w:p>
    <w:p w14:paraId="234A7D12" w14:textId="77777777" w:rsidR="00000000" w:rsidRDefault="003B3694">
      <w:pPr>
        <w:pStyle w:val="a0"/>
        <w:rPr>
          <w:rFonts w:hint="cs"/>
          <w:rtl/>
        </w:rPr>
      </w:pPr>
      <w:r>
        <w:rPr>
          <w:rFonts w:hint="cs"/>
          <w:rtl/>
        </w:rPr>
        <w:t>טיבי, תביא את הדוח מהשנים שהיית היועץ שלו.</w:t>
      </w:r>
    </w:p>
    <w:p w14:paraId="7BACE8A3" w14:textId="77777777" w:rsidR="00000000" w:rsidRDefault="003B3694">
      <w:pPr>
        <w:pStyle w:val="a0"/>
        <w:ind w:firstLine="0"/>
        <w:rPr>
          <w:rFonts w:hint="cs"/>
          <w:rtl/>
        </w:rPr>
      </w:pPr>
    </w:p>
    <w:p w14:paraId="3365B1E6" w14:textId="77777777" w:rsidR="00000000" w:rsidRDefault="003B3694">
      <w:pPr>
        <w:pStyle w:val="ab"/>
        <w:bidi/>
        <w:rPr>
          <w:rFonts w:hint="cs"/>
          <w:rtl/>
        </w:rPr>
      </w:pPr>
      <w:r>
        <w:rPr>
          <w:rFonts w:hint="cs"/>
          <w:rtl/>
        </w:rPr>
        <w:t>הצבעה מספר 132</w:t>
      </w:r>
    </w:p>
    <w:p w14:paraId="5F66819F" w14:textId="77777777" w:rsidR="00000000" w:rsidRDefault="003B3694">
      <w:pPr>
        <w:pStyle w:val="a0"/>
        <w:jc w:val="center"/>
        <w:rPr>
          <w:rFonts w:hint="cs"/>
          <w:rtl/>
        </w:rPr>
      </w:pPr>
    </w:p>
    <w:p w14:paraId="7A878C05" w14:textId="77777777" w:rsidR="00000000" w:rsidRDefault="003B3694">
      <w:pPr>
        <w:pStyle w:val="ac"/>
        <w:bidi/>
        <w:rPr>
          <w:rFonts w:hint="cs"/>
          <w:rtl/>
        </w:rPr>
      </w:pPr>
      <w:r>
        <w:rPr>
          <w:rFonts w:hint="cs"/>
          <w:rtl/>
        </w:rPr>
        <w:t>ב</w:t>
      </w:r>
      <w:r>
        <w:rPr>
          <w:rFonts w:hint="cs"/>
          <w:rtl/>
        </w:rPr>
        <w:t xml:space="preserve">עד ההצעה לכלול את הנושא בסדר-היום </w:t>
      </w:r>
      <w:r>
        <w:rPr>
          <w:rtl/>
        </w:rPr>
        <w:t>–</w:t>
      </w:r>
      <w:r>
        <w:rPr>
          <w:rFonts w:hint="cs"/>
          <w:rtl/>
        </w:rPr>
        <w:t xml:space="preserve"> 14</w:t>
      </w:r>
    </w:p>
    <w:p w14:paraId="3D13A529" w14:textId="77777777" w:rsidR="00000000" w:rsidRDefault="003B3694">
      <w:pPr>
        <w:pStyle w:val="ac"/>
        <w:bidi/>
        <w:rPr>
          <w:rFonts w:hint="cs"/>
          <w:rtl/>
        </w:rPr>
      </w:pPr>
      <w:r>
        <w:rPr>
          <w:rFonts w:hint="cs"/>
          <w:rtl/>
        </w:rPr>
        <w:t xml:space="preserve">בעד ההצעה שלא לכלול את הנושא בסדר-היום </w:t>
      </w:r>
      <w:r>
        <w:rPr>
          <w:rtl/>
        </w:rPr>
        <w:t>–</w:t>
      </w:r>
      <w:r>
        <w:rPr>
          <w:rFonts w:hint="cs"/>
          <w:rtl/>
        </w:rPr>
        <w:t xml:space="preserve"> 6</w:t>
      </w:r>
    </w:p>
    <w:p w14:paraId="35B3EDC9" w14:textId="77777777" w:rsidR="00000000" w:rsidRDefault="003B3694">
      <w:pPr>
        <w:pStyle w:val="ac"/>
        <w:bidi/>
        <w:rPr>
          <w:rFonts w:hint="cs"/>
          <w:rtl/>
        </w:rPr>
      </w:pPr>
      <w:r>
        <w:rPr>
          <w:rFonts w:hint="cs"/>
          <w:rtl/>
        </w:rPr>
        <w:t xml:space="preserve">נמנעים </w:t>
      </w:r>
      <w:r>
        <w:rPr>
          <w:rtl/>
        </w:rPr>
        <w:t>–</w:t>
      </w:r>
      <w:r>
        <w:rPr>
          <w:rFonts w:hint="cs"/>
          <w:rtl/>
        </w:rPr>
        <w:t xml:space="preserve"> 2</w:t>
      </w:r>
    </w:p>
    <w:p w14:paraId="52B61455" w14:textId="77777777" w:rsidR="00000000" w:rsidRDefault="003B3694">
      <w:pPr>
        <w:pStyle w:val="ad"/>
        <w:bidi/>
        <w:rPr>
          <w:rFonts w:hint="cs"/>
          <w:rtl/>
        </w:rPr>
      </w:pPr>
      <w:r>
        <w:rPr>
          <w:rFonts w:hint="cs"/>
          <w:rtl/>
        </w:rPr>
        <w:t>ההצעה לכלול את הנושא בסדר-היום של הכנסת נתקבלה.</w:t>
      </w:r>
    </w:p>
    <w:p w14:paraId="2E36D254" w14:textId="77777777" w:rsidR="00000000" w:rsidRDefault="003B3694">
      <w:pPr>
        <w:pStyle w:val="a0"/>
        <w:rPr>
          <w:rFonts w:hint="cs"/>
          <w:rtl/>
        </w:rPr>
      </w:pPr>
    </w:p>
    <w:p w14:paraId="082FA501" w14:textId="77777777" w:rsidR="00000000" w:rsidRDefault="003B3694">
      <w:pPr>
        <w:pStyle w:val="af1"/>
        <w:rPr>
          <w:rtl/>
        </w:rPr>
      </w:pPr>
      <w:r>
        <w:rPr>
          <w:rtl/>
        </w:rPr>
        <w:t>היו"ר אלי בן-מנחם:</w:t>
      </w:r>
    </w:p>
    <w:p w14:paraId="26D9CB97" w14:textId="77777777" w:rsidR="00000000" w:rsidRDefault="003B3694">
      <w:pPr>
        <w:pStyle w:val="a0"/>
        <w:rPr>
          <w:rtl/>
        </w:rPr>
      </w:pPr>
    </w:p>
    <w:p w14:paraId="0C642A7D" w14:textId="77777777" w:rsidR="00000000" w:rsidRDefault="003B3694">
      <w:pPr>
        <w:pStyle w:val="a0"/>
        <w:rPr>
          <w:rFonts w:hint="cs"/>
          <w:rtl/>
        </w:rPr>
      </w:pPr>
      <w:r>
        <w:rPr>
          <w:rFonts w:hint="cs"/>
          <w:rtl/>
        </w:rPr>
        <w:t>14 חברי כנסת הצביעו בעד, שישה נגד, שניים נמנעים, על כן ההצעה לסדר-היום מס' 1557, של חברת הכנסת</w:t>
      </w:r>
      <w:r>
        <w:rPr>
          <w:rFonts w:hint="cs"/>
          <w:rtl/>
        </w:rPr>
        <w:t xml:space="preserve"> רוחמה אברהם, החובות של הרשות הפלסטינית לישראל מול הבזבוזים של סוהא ערפאת, תועבר לדיון במליאה.</w:t>
      </w:r>
    </w:p>
    <w:p w14:paraId="79BEAD96" w14:textId="77777777" w:rsidR="00000000" w:rsidRDefault="003B3694">
      <w:pPr>
        <w:pStyle w:val="a2"/>
        <w:rPr>
          <w:rFonts w:hint="cs"/>
          <w:rtl/>
        </w:rPr>
      </w:pPr>
    </w:p>
    <w:p w14:paraId="23164BD4" w14:textId="77777777" w:rsidR="00000000" w:rsidRDefault="003B3694">
      <w:pPr>
        <w:pStyle w:val="a0"/>
        <w:rPr>
          <w:rFonts w:hint="cs"/>
          <w:rtl/>
        </w:rPr>
      </w:pPr>
    </w:p>
    <w:p w14:paraId="2967D311" w14:textId="77777777" w:rsidR="00000000" w:rsidRDefault="003B3694">
      <w:pPr>
        <w:pStyle w:val="a2"/>
        <w:rPr>
          <w:rtl/>
        </w:rPr>
      </w:pPr>
      <w:bookmarkStart w:id="414" w:name="CS17003FI0017003T12_11_2003_19_48_55"/>
      <w:bookmarkStart w:id="415" w:name="_Toc69719394"/>
      <w:bookmarkEnd w:id="414"/>
      <w:r>
        <w:rPr>
          <w:rtl/>
        </w:rPr>
        <w:t>הצע</w:t>
      </w:r>
      <w:r>
        <w:rPr>
          <w:rFonts w:hint="cs"/>
          <w:rtl/>
        </w:rPr>
        <w:t>ות</w:t>
      </w:r>
      <w:r>
        <w:rPr>
          <w:rtl/>
        </w:rPr>
        <w:t xml:space="preserve"> לסדר-היום </w:t>
      </w:r>
      <w:r>
        <w:rPr>
          <w:rFonts w:hint="cs"/>
          <w:rtl/>
        </w:rPr>
        <w:br/>
      </w:r>
      <w:r>
        <w:rPr>
          <w:rtl/>
        </w:rPr>
        <w:t xml:space="preserve">סקר האיחוד האירופי המעלה כי </w:t>
      </w:r>
      <w:r>
        <w:rPr>
          <w:rFonts w:hint="cs"/>
          <w:rtl/>
        </w:rPr>
        <w:t xml:space="preserve">לדעת רוב הנשאלים </w:t>
      </w:r>
      <w:r>
        <w:rPr>
          <w:rtl/>
        </w:rPr>
        <w:t xml:space="preserve">ישראל </w:t>
      </w:r>
      <w:r>
        <w:rPr>
          <w:rFonts w:hint="cs"/>
          <w:rtl/>
        </w:rPr>
        <w:t xml:space="preserve">היא </w:t>
      </w:r>
      <w:r>
        <w:rPr>
          <w:rtl/>
        </w:rPr>
        <w:br/>
        <w:t xml:space="preserve">המדינה המסוכנת </w:t>
      </w:r>
      <w:r>
        <w:rPr>
          <w:rFonts w:hint="cs"/>
          <w:rtl/>
        </w:rPr>
        <w:t xml:space="preserve">ביותר </w:t>
      </w:r>
      <w:r>
        <w:rPr>
          <w:rtl/>
        </w:rPr>
        <w:t>לשלום העולם</w:t>
      </w:r>
      <w:bookmarkEnd w:id="415"/>
    </w:p>
    <w:p w14:paraId="0F18FEDB" w14:textId="77777777" w:rsidR="00000000" w:rsidRDefault="003B3694">
      <w:pPr>
        <w:pStyle w:val="-0"/>
        <w:rPr>
          <w:rFonts w:hint="cs"/>
          <w:rtl/>
        </w:rPr>
      </w:pPr>
    </w:p>
    <w:p w14:paraId="4CF5DC91" w14:textId="77777777" w:rsidR="00000000" w:rsidRDefault="003B3694">
      <w:pPr>
        <w:pStyle w:val="af1"/>
        <w:rPr>
          <w:rFonts w:hint="cs"/>
          <w:rtl/>
        </w:rPr>
      </w:pPr>
      <w:r>
        <w:rPr>
          <w:rtl/>
        </w:rPr>
        <w:t>היו"ר אלי בן-מנחם:</w:t>
      </w:r>
    </w:p>
    <w:p w14:paraId="0F1B8BAF" w14:textId="77777777" w:rsidR="00000000" w:rsidRDefault="003B3694">
      <w:pPr>
        <w:pStyle w:val="a0"/>
        <w:rPr>
          <w:rFonts w:hint="cs"/>
          <w:rtl/>
        </w:rPr>
      </w:pPr>
    </w:p>
    <w:p w14:paraId="2ECA665B" w14:textId="77777777" w:rsidR="00000000" w:rsidRDefault="003B3694">
      <w:pPr>
        <w:pStyle w:val="a0"/>
        <w:rPr>
          <w:rFonts w:hint="cs"/>
          <w:rtl/>
        </w:rPr>
      </w:pPr>
      <w:r>
        <w:rPr>
          <w:rFonts w:hint="cs"/>
          <w:rtl/>
        </w:rPr>
        <w:t>אנחנו עוברים לנושא הבא: סקר האיח</w:t>
      </w:r>
      <w:r>
        <w:rPr>
          <w:rFonts w:hint="cs"/>
          <w:rtl/>
        </w:rPr>
        <w:t>וד האירופי המעלה כי לדעת רוב הנשאלים ישראל היא המדינה המסוכנת ביותר לשלום העולם - הצעות לסדר-היום מס' 1489, 1490, 1494, 1495, 1516, 1523, 1529, 1537, 1551 ו-1573. ראשון המציעים, חבר הכנסת מיכאל נודלמן, בבקשה. שלוש דקות. אחריך - חברת הכנסת זהבה גלאון.</w:t>
      </w:r>
    </w:p>
    <w:p w14:paraId="25C58A3A" w14:textId="77777777" w:rsidR="00000000" w:rsidRDefault="003B3694">
      <w:pPr>
        <w:pStyle w:val="a0"/>
        <w:ind w:firstLine="0"/>
        <w:rPr>
          <w:rFonts w:hint="cs"/>
          <w:rtl/>
        </w:rPr>
      </w:pPr>
    </w:p>
    <w:p w14:paraId="26548C64" w14:textId="77777777" w:rsidR="00000000" w:rsidRDefault="003B3694">
      <w:pPr>
        <w:pStyle w:val="af0"/>
        <w:rPr>
          <w:rtl/>
        </w:rPr>
      </w:pPr>
      <w:r>
        <w:rPr>
          <w:rFonts w:hint="eastAsia"/>
          <w:rtl/>
        </w:rPr>
        <w:t>זהבה</w:t>
      </w:r>
      <w:r>
        <w:rPr>
          <w:rtl/>
        </w:rPr>
        <w:t xml:space="preserve"> גלאון (מרצ):</w:t>
      </w:r>
    </w:p>
    <w:p w14:paraId="149AB072" w14:textId="77777777" w:rsidR="00000000" w:rsidRDefault="003B3694">
      <w:pPr>
        <w:pStyle w:val="a0"/>
        <w:rPr>
          <w:rFonts w:hint="cs"/>
          <w:rtl/>
        </w:rPr>
      </w:pPr>
    </w:p>
    <w:p w14:paraId="0D6FD045" w14:textId="77777777" w:rsidR="00000000" w:rsidRDefault="003B3694">
      <w:pPr>
        <w:pStyle w:val="a0"/>
        <w:rPr>
          <w:rFonts w:hint="cs"/>
          <w:rtl/>
        </w:rPr>
      </w:pPr>
      <w:r>
        <w:rPr>
          <w:rFonts w:hint="cs"/>
          <w:rtl/>
        </w:rPr>
        <w:t>אני פותחת את הדיון. אני יוזמת הדיון, איך זה?</w:t>
      </w:r>
    </w:p>
    <w:p w14:paraId="1595AC27" w14:textId="77777777" w:rsidR="00000000" w:rsidRDefault="003B3694">
      <w:pPr>
        <w:pStyle w:val="a0"/>
        <w:ind w:firstLine="0"/>
        <w:rPr>
          <w:rFonts w:hint="cs"/>
          <w:rtl/>
        </w:rPr>
      </w:pPr>
    </w:p>
    <w:p w14:paraId="29FA19C7" w14:textId="77777777" w:rsidR="00000000" w:rsidRDefault="003B3694">
      <w:pPr>
        <w:pStyle w:val="af1"/>
        <w:rPr>
          <w:rtl/>
        </w:rPr>
      </w:pPr>
      <w:r>
        <w:rPr>
          <w:rtl/>
        </w:rPr>
        <w:t>היו"ר אלי בן-מנחם:</w:t>
      </w:r>
    </w:p>
    <w:p w14:paraId="7ABBB750" w14:textId="77777777" w:rsidR="00000000" w:rsidRDefault="003B3694">
      <w:pPr>
        <w:pStyle w:val="a0"/>
        <w:rPr>
          <w:rtl/>
        </w:rPr>
      </w:pPr>
    </w:p>
    <w:p w14:paraId="0E7477F8" w14:textId="77777777" w:rsidR="00000000" w:rsidRDefault="003B3694">
      <w:pPr>
        <w:pStyle w:val="a0"/>
        <w:rPr>
          <w:rFonts w:hint="cs"/>
          <w:rtl/>
        </w:rPr>
      </w:pPr>
      <w:r>
        <w:rPr>
          <w:rFonts w:hint="cs"/>
          <w:rtl/>
        </w:rPr>
        <w:t>חברת הכנסת זהבה גלאון, אם יש לך שאלות, אנא ממך תופיעי בפני סגן מזכיר הכנסת והוא יסביר לך.</w:t>
      </w:r>
    </w:p>
    <w:p w14:paraId="252B1AF8" w14:textId="77777777" w:rsidR="00000000" w:rsidRDefault="003B3694">
      <w:pPr>
        <w:pStyle w:val="a0"/>
        <w:ind w:firstLine="0"/>
        <w:rPr>
          <w:rFonts w:hint="cs"/>
          <w:rtl/>
        </w:rPr>
      </w:pPr>
    </w:p>
    <w:p w14:paraId="01B66694" w14:textId="77777777" w:rsidR="00000000" w:rsidRDefault="003B3694">
      <w:pPr>
        <w:pStyle w:val="af0"/>
        <w:rPr>
          <w:rtl/>
        </w:rPr>
      </w:pPr>
      <w:r>
        <w:rPr>
          <w:rFonts w:hint="eastAsia"/>
          <w:rtl/>
        </w:rPr>
        <w:t>מוחמד</w:t>
      </w:r>
      <w:r>
        <w:rPr>
          <w:rtl/>
        </w:rPr>
        <w:t xml:space="preserve"> ברכה (חד"ש-תע"ל):</w:t>
      </w:r>
    </w:p>
    <w:p w14:paraId="4D89DE02" w14:textId="77777777" w:rsidR="00000000" w:rsidRDefault="003B3694">
      <w:pPr>
        <w:pStyle w:val="a0"/>
        <w:rPr>
          <w:rFonts w:hint="cs"/>
          <w:rtl/>
        </w:rPr>
      </w:pPr>
    </w:p>
    <w:p w14:paraId="3D16CCF1" w14:textId="77777777" w:rsidR="00000000" w:rsidRDefault="003B3694">
      <w:pPr>
        <w:pStyle w:val="a0"/>
        <w:rPr>
          <w:rFonts w:hint="cs"/>
          <w:rtl/>
        </w:rPr>
      </w:pPr>
      <w:r>
        <w:rPr>
          <w:rFonts w:hint="cs"/>
          <w:rtl/>
        </w:rPr>
        <w:t>הסבירו לי מפורשות שאי-אפשר לשנות.</w:t>
      </w:r>
    </w:p>
    <w:p w14:paraId="2EC11EB5" w14:textId="77777777" w:rsidR="00000000" w:rsidRDefault="003B3694">
      <w:pPr>
        <w:pStyle w:val="a0"/>
        <w:ind w:firstLine="0"/>
        <w:rPr>
          <w:rFonts w:hint="cs"/>
          <w:rtl/>
        </w:rPr>
      </w:pPr>
    </w:p>
    <w:p w14:paraId="41C3C179" w14:textId="77777777" w:rsidR="00000000" w:rsidRDefault="003B3694">
      <w:pPr>
        <w:pStyle w:val="af0"/>
        <w:rPr>
          <w:rtl/>
        </w:rPr>
      </w:pPr>
      <w:r>
        <w:rPr>
          <w:rFonts w:hint="eastAsia"/>
          <w:rtl/>
        </w:rPr>
        <w:t>זהבה</w:t>
      </w:r>
      <w:r>
        <w:rPr>
          <w:rtl/>
        </w:rPr>
        <w:t xml:space="preserve"> גלאון (מרצ):</w:t>
      </w:r>
    </w:p>
    <w:p w14:paraId="0DE20FE2" w14:textId="77777777" w:rsidR="00000000" w:rsidRDefault="003B3694">
      <w:pPr>
        <w:pStyle w:val="a0"/>
        <w:rPr>
          <w:rFonts w:hint="cs"/>
          <w:rtl/>
        </w:rPr>
      </w:pPr>
    </w:p>
    <w:p w14:paraId="34880B2C" w14:textId="77777777" w:rsidR="00000000" w:rsidRDefault="003B3694">
      <w:pPr>
        <w:pStyle w:val="a0"/>
        <w:rPr>
          <w:rFonts w:hint="cs"/>
          <w:rtl/>
        </w:rPr>
      </w:pPr>
      <w:r>
        <w:rPr>
          <w:rFonts w:hint="cs"/>
          <w:rtl/>
        </w:rPr>
        <w:t>אני ל</w:t>
      </w:r>
      <w:r>
        <w:rPr>
          <w:rFonts w:hint="cs"/>
          <w:rtl/>
        </w:rPr>
        <w:t>א מסכימה לזה. אני רשומה בסדר-היום, אני לא מוכנה לזה.</w:t>
      </w:r>
    </w:p>
    <w:p w14:paraId="6221680E" w14:textId="77777777" w:rsidR="00000000" w:rsidRDefault="003B3694">
      <w:pPr>
        <w:pStyle w:val="a0"/>
        <w:ind w:firstLine="0"/>
        <w:rPr>
          <w:rFonts w:hint="cs"/>
          <w:rtl/>
        </w:rPr>
      </w:pPr>
    </w:p>
    <w:p w14:paraId="36A1CF75" w14:textId="77777777" w:rsidR="00000000" w:rsidRDefault="003B3694">
      <w:pPr>
        <w:pStyle w:val="af1"/>
        <w:rPr>
          <w:rtl/>
        </w:rPr>
      </w:pPr>
      <w:r>
        <w:rPr>
          <w:rtl/>
        </w:rPr>
        <w:t>היו"ר אלי בן-מנחם:</w:t>
      </w:r>
    </w:p>
    <w:p w14:paraId="78A08455" w14:textId="77777777" w:rsidR="00000000" w:rsidRDefault="003B3694">
      <w:pPr>
        <w:pStyle w:val="a0"/>
        <w:rPr>
          <w:rtl/>
        </w:rPr>
      </w:pPr>
    </w:p>
    <w:p w14:paraId="41019FFF" w14:textId="77777777" w:rsidR="00000000" w:rsidRDefault="003B3694">
      <w:pPr>
        <w:pStyle w:val="a0"/>
        <w:rPr>
          <w:rFonts w:hint="cs"/>
          <w:rtl/>
        </w:rPr>
      </w:pPr>
      <w:r>
        <w:rPr>
          <w:rFonts w:hint="cs"/>
          <w:rtl/>
        </w:rPr>
        <w:t>חבר הכנסת מיכאל נודלמן צריך להחליף את היושב-ראש. אני לא שאלתי אם את מוכנה או לא, חברת הכנסת זהבה גלאון. אמרתי, ראשון הדוברים חבר הכנסת נודלמן, ואחריו - חברת הכנסת זהבה גלאון. אם יש ל</w:t>
      </w:r>
      <w:r>
        <w:rPr>
          <w:rFonts w:hint="cs"/>
          <w:rtl/>
        </w:rPr>
        <w:t>ך טענה, אנא ממך תפני בבקשה ליושב-ראש הכנסת. בבקשה, חבר הכנסת נודלמן.</w:t>
      </w:r>
    </w:p>
    <w:p w14:paraId="7663E1DC" w14:textId="77777777" w:rsidR="00000000" w:rsidRDefault="003B3694">
      <w:pPr>
        <w:pStyle w:val="a0"/>
        <w:ind w:firstLine="0"/>
        <w:rPr>
          <w:rFonts w:hint="cs"/>
          <w:rtl/>
        </w:rPr>
      </w:pPr>
    </w:p>
    <w:p w14:paraId="70DCA829" w14:textId="77777777" w:rsidR="00000000" w:rsidRDefault="003B3694">
      <w:pPr>
        <w:pStyle w:val="af0"/>
        <w:rPr>
          <w:rtl/>
        </w:rPr>
      </w:pPr>
      <w:r>
        <w:rPr>
          <w:rFonts w:hint="eastAsia"/>
          <w:rtl/>
        </w:rPr>
        <w:t>זהבה</w:t>
      </w:r>
      <w:r>
        <w:rPr>
          <w:rtl/>
        </w:rPr>
        <w:t xml:space="preserve"> גלאון (מרצ):</w:t>
      </w:r>
    </w:p>
    <w:p w14:paraId="5C2C14D2" w14:textId="77777777" w:rsidR="00000000" w:rsidRDefault="003B3694">
      <w:pPr>
        <w:pStyle w:val="a0"/>
        <w:rPr>
          <w:rFonts w:hint="cs"/>
          <w:rtl/>
        </w:rPr>
      </w:pPr>
    </w:p>
    <w:p w14:paraId="222793BC" w14:textId="77777777" w:rsidR="00000000" w:rsidRDefault="003B3694">
      <w:pPr>
        <w:pStyle w:val="a0"/>
        <w:rPr>
          <w:rFonts w:hint="cs"/>
          <w:rtl/>
        </w:rPr>
      </w:pPr>
      <w:r>
        <w:rPr>
          <w:rFonts w:hint="cs"/>
          <w:rtl/>
        </w:rPr>
        <w:t>אני לא מוכנה שידבר לפני.</w:t>
      </w:r>
    </w:p>
    <w:p w14:paraId="635B45CC" w14:textId="77777777" w:rsidR="00000000" w:rsidRDefault="003B3694">
      <w:pPr>
        <w:pStyle w:val="a0"/>
        <w:ind w:firstLine="0"/>
        <w:rPr>
          <w:rFonts w:hint="cs"/>
          <w:rtl/>
        </w:rPr>
      </w:pPr>
    </w:p>
    <w:p w14:paraId="3F918D48" w14:textId="77777777" w:rsidR="00000000" w:rsidRDefault="003B3694">
      <w:pPr>
        <w:pStyle w:val="af0"/>
        <w:rPr>
          <w:rtl/>
        </w:rPr>
      </w:pPr>
      <w:r>
        <w:rPr>
          <w:rFonts w:hint="eastAsia"/>
          <w:rtl/>
        </w:rPr>
        <w:t>מוחמד</w:t>
      </w:r>
      <w:r>
        <w:rPr>
          <w:rtl/>
        </w:rPr>
        <w:t xml:space="preserve"> ברכה (חד"ש-תע"ל):</w:t>
      </w:r>
    </w:p>
    <w:p w14:paraId="4DE5EBC1" w14:textId="77777777" w:rsidR="00000000" w:rsidRDefault="003B3694">
      <w:pPr>
        <w:pStyle w:val="a0"/>
        <w:rPr>
          <w:rFonts w:hint="cs"/>
          <w:rtl/>
        </w:rPr>
      </w:pPr>
    </w:p>
    <w:p w14:paraId="08923AD6" w14:textId="77777777" w:rsidR="00000000" w:rsidRDefault="003B3694">
      <w:pPr>
        <w:pStyle w:val="a0"/>
        <w:rPr>
          <w:rFonts w:hint="cs"/>
          <w:rtl/>
        </w:rPr>
      </w:pPr>
      <w:r>
        <w:rPr>
          <w:rFonts w:hint="cs"/>
          <w:rtl/>
        </w:rPr>
        <w:t>זה לא ייעשה. בהסכמה.</w:t>
      </w:r>
    </w:p>
    <w:p w14:paraId="6CE7D08C" w14:textId="77777777" w:rsidR="00000000" w:rsidRDefault="003B3694">
      <w:pPr>
        <w:pStyle w:val="af1"/>
        <w:rPr>
          <w:rFonts w:hint="cs"/>
          <w:rtl/>
        </w:rPr>
      </w:pPr>
    </w:p>
    <w:p w14:paraId="14387C87" w14:textId="77777777" w:rsidR="00000000" w:rsidRDefault="003B3694">
      <w:pPr>
        <w:pStyle w:val="af1"/>
        <w:rPr>
          <w:rtl/>
        </w:rPr>
      </w:pPr>
      <w:r>
        <w:rPr>
          <w:rtl/>
        </w:rPr>
        <w:t>היו"ר אלי בן-מנחם:</w:t>
      </w:r>
    </w:p>
    <w:p w14:paraId="560E0FA6" w14:textId="77777777" w:rsidR="00000000" w:rsidRDefault="003B3694">
      <w:pPr>
        <w:pStyle w:val="a0"/>
        <w:rPr>
          <w:rtl/>
        </w:rPr>
      </w:pPr>
    </w:p>
    <w:p w14:paraId="747B2D84" w14:textId="77777777" w:rsidR="00000000" w:rsidRDefault="003B3694">
      <w:pPr>
        <w:pStyle w:val="a0"/>
        <w:rPr>
          <w:rFonts w:hint="cs"/>
          <w:rtl/>
        </w:rPr>
      </w:pPr>
      <w:r>
        <w:rPr>
          <w:rFonts w:hint="cs"/>
          <w:rtl/>
        </w:rPr>
        <w:t>בבקשה.</w:t>
      </w:r>
    </w:p>
    <w:p w14:paraId="348E1578" w14:textId="77777777" w:rsidR="00000000" w:rsidRDefault="003B3694">
      <w:pPr>
        <w:pStyle w:val="a0"/>
        <w:ind w:firstLine="0"/>
        <w:rPr>
          <w:rFonts w:hint="cs"/>
          <w:rtl/>
        </w:rPr>
      </w:pPr>
    </w:p>
    <w:p w14:paraId="49DA6174" w14:textId="77777777" w:rsidR="00000000" w:rsidRDefault="003B3694">
      <w:pPr>
        <w:pStyle w:val="a"/>
        <w:rPr>
          <w:rtl/>
        </w:rPr>
      </w:pPr>
      <w:bookmarkStart w:id="416" w:name="FS000000565T12_11_2003_16_17_31"/>
      <w:bookmarkStart w:id="417" w:name="_Toc69719395"/>
      <w:bookmarkEnd w:id="416"/>
      <w:r>
        <w:rPr>
          <w:rFonts w:hint="eastAsia"/>
          <w:rtl/>
        </w:rPr>
        <w:t>מיכאל</w:t>
      </w:r>
      <w:r>
        <w:rPr>
          <w:rtl/>
        </w:rPr>
        <w:t xml:space="preserve"> נודלמן (האיחוד הלאומי - ישראל ביתנו):</w:t>
      </w:r>
      <w:bookmarkEnd w:id="417"/>
    </w:p>
    <w:p w14:paraId="59D97635" w14:textId="77777777" w:rsidR="00000000" w:rsidRDefault="003B3694">
      <w:pPr>
        <w:pStyle w:val="a0"/>
        <w:rPr>
          <w:rFonts w:hint="cs"/>
          <w:rtl/>
        </w:rPr>
      </w:pPr>
    </w:p>
    <w:p w14:paraId="0698ABA5" w14:textId="77777777" w:rsidR="00000000" w:rsidRDefault="003B3694">
      <w:pPr>
        <w:pStyle w:val="a0"/>
        <w:rPr>
          <w:rFonts w:hint="cs"/>
          <w:rtl/>
        </w:rPr>
      </w:pPr>
      <w:r>
        <w:rPr>
          <w:rFonts w:hint="cs"/>
          <w:rtl/>
        </w:rPr>
        <w:t>אדוני היושב-ראש, כבוד</w:t>
      </w:r>
      <w:r>
        <w:rPr>
          <w:rFonts w:hint="cs"/>
          <w:rtl/>
        </w:rPr>
        <w:t xml:space="preserve"> השר, חברי הכנסת - - </w:t>
      </w:r>
    </w:p>
    <w:p w14:paraId="29FD8AFF" w14:textId="77777777" w:rsidR="00000000" w:rsidRDefault="003B3694">
      <w:pPr>
        <w:pStyle w:val="a0"/>
        <w:ind w:firstLine="0"/>
        <w:rPr>
          <w:rFonts w:hint="cs"/>
          <w:rtl/>
        </w:rPr>
      </w:pPr>
    </w:p>
    <w:p w14:paraId="7ECA18FF" w14:textId="77777777" w:rsidR="00000000" w:rsidRDefault="003B3694">
      <w:pPr>
        <w:pStyle w:val="af1"/>
        <w:rPr>
          <w:rtl/>
        </w:rPr>
      </w:pPr>
      <w:r>
        <w:rPr>
          <w:rtl/>
        </w:rPr>
        <w:t>היו"ר אלי בן-מנחם:</w:t>
      </w:r>
    </w:p>
    <w:p w14:paraId="2A2DEFF7" w14:textId="77777777" w:rsidR="00000000" w:rsidRDefault="003B3694">
      <w:pPr>
        <w:pStyle w:val="a0"/>
        <w:rPr>
          <w:rtl/>
        </w:rPr>
      </w:pPr>
    </w:p>
    <w:p w14:paraId="3F5B9DFD" w14:textId="77777777" w:rsidR="00000000" w:rsidRDefault="003B3694">
      <w:pPr>
        <w:pStyle w:val="a0"/>
        <w:rPr>
          <w:rFonts w:hint="cs"/>
          <w:rtl/>
        </w:rPr>
      </w:pPr>
      <w:r>
        <w:rPr>
          <w:rFonts w:hint="cs"/>
          <w:rtl/>
        </w:rPr>
        <w:t>את לא יזמת את הדיון, הרבה מאוד חברי כנסת יזמו את הדיון ביחד. זו הצעה לסדר-היום. חברת הכנסת זהבה גלאון, אמרתי לך שאת יכולה לפנות ליושב-ראש.</w:t>
      </w:r>
    </w:p>
    <w:p w14:paraId="38C8C2C9" w14:textId="77777777" w:rsidR="00000000" w:rsidRDefault="003B3694">
      <w:pPr>
        <w:pStyle w:val="a0"/>
        <w:rPr>
          <w:rFonts w:hint="cs"/>
          <w:rtl/>
        </w:rPr>
      </w:pPr>
    </w:p>
    <w:p w14:paraId="08E564A0" w14:textId="77777777" w:rsidR="00000000" w:rsidRDefault="003B3694">
      <w:pPr>
        <w:pStyle w:val="af0"/>
        <w:rPr>
          <w:rtl/>
        </w:rPr>
      </w:pPr>
      <w:r>
        <w:rPr>
          <w:rFonts w:hint="eastAsia"/>
          <w:rtl/>
        </w:rPr>
        <w:t>זהבה</w:t>
      </w:r>
      <w:r>
        <w:rPr>
          <w:rtl/>
        </w:rPr>
        <w:t xml:space="preserve"> גלאון (מרצ):</w:t>
      </w:r>
    </w:p>
    <w:p w14:paraId="63520C2A" w14:textId="77777777" w:rsidR="00000000" w:rsidRDefault="003B3694">
      <w:pPr>
        <w:pStyle w:val="a0"/>
        <w:rPr>
          <w:rFonts w:hint="cs"/>
          <w:rtl/>
        </w:rPr>
      </w:pPr>
    </w:p>
    <w:p w14:paraId="5DA99061" w14:textId="77777777" w:rsidR="00000000" w:rsidRDefault="003B3694">
      <w:pPr>
        <w:pStyle w:val="a0"/>
        <w:rPr>
          <w:rFonts w:hint="cs"/>
          <w:rtl/>
        </w:rPr>
      </w:pPr>
      <w:r>
        <w:rPr>
          <w:rFonts w:hint="cs"/>
          <w:rtl/>
        </w:rPr>
        <w:t>לא מעניין אותי. אני עושה מה שאני מבינה.</w:t>
      </w:r>
    </w:p>
    <w:p w14:paraId="4D14D35F" w14:textId="77777777" w:rsidR="00000000" w:rsidRDefault="003B3694">
      <w:pPr>
        <w:pStyle w:val="af0"/>
        <w:rPr>
          <w:rFonts w:hint="cs"/>
          <w:rtl/>
        </w:rPr>
      </w:pPr>
    </w:p>
    <w:p w14:paraId="32FDC033" w14:textId="77777777" w:rsidR="00000000" w:rsidRDefault="003B3694">
      <w:pPr>
        <w:pStyle w:val="af1"/>
        <w:rPr>
          <w:rtl/>
        </w:rPr>
      </w:pPr>
      <w:r>
        <w:rPr>
          <w:rtl/>
        </w:rPr>
        <w:t>היו"ר אלי בן-</w:t>
      </w:r>
      <w:r>
        <w:rPr>
          <w:rtl/>
        </w:rPr>
        <w:t>מנחם:</w:t>
      </w:r>
    </w:p>
    <w:p w14:paraId="4BC33274" w14:textId="77777777" w:rsidR="00000000" w:rsidRDefault="003B3694">
      <w:pPr>
        <w:pStyle w:val="a0"/>
        <w:rPr>
          <w:rtl/>
        </w:rPr>
      </w:pPr>
    </w:p>
    <w:p w14:paraId="1A736263" w14:textId="77777777" w:rsidR="00000000" w:rsidRDefault="003B3694">
      <w:pPr>
        <w:pStyle w:val="a0"/>
        <w:rPr>
          <w:rFonts w:hint="cs"/>
          <w:rtl/>
        </w:rPr>
      </w:pPr>
      <w:r>
        <w:rPr>
          <w:rFonts w:hint="cs"/>
          <w:rtl/>
        </w:rPr>
        <w:t>אז תפני ליושב-ראש הכנסת, הוא יושב שם ולא כאן, ואל תפריעי. בבקשה, חבר הכנסת נודלמן.</w:t>
      </w:r>
    </w:p>
    <w:p w14:paraId="57922610" w14:textId="77777777" w:rsidR="00000000" w:rsidRDefault="003B3694">
      <w:pPr>
        <w:pStyle w:val="a0"/>
        <w:rPr>
          <w:rFonts w:hint="cs"/>
          <w:rtl/>
        </w:rPr>
      </w:pPr>
    </w:p>
    <w:p w14:paraId="1CCB1333" w14:textId="77777777" w:rsidR="00000000" w:rsidRDefault="003B3694">
      <w:pPr>
        <w:pStyle w:val="-"/>
        <w:rPr>
          <w:rtl/>
        </w:rPr>
      </w:pPr>
      <w:bookmarkStart w:id="418" w:name="FS000000565T12_11_2003_16_19_09C"/>
      <w:bookmarkEnd w:id="418"/>
      <w:r>
        <w:rPr>
          <w:rtl/>
        </w:rPr>
        <w:t>מיכאל נודלמן (האיחוד הלאומי - ישראל ביתנו):</w:t>
      </w:r>
    </w:p>
    <w:p w14:paraId="35AC47C5" w14:textId="77777777" w:rsidR="00000000" w:rsidRDefault="003B3694">
      <w:pPr>
        <w:pStyle w:val="a0"/>
        <w:rPr>
          <w:rtl/>
        </w:rPr>
      </w:pPr>
    </w:p>
    <w:p w14:paraId="2D4A2BE8" w14:textId="77777777" w:rsidR="00000000" w:rsidRDefault="003B3694">
      <w:pPr>
        <w:pStyle w:val="a0"/>
        <w:rPr>
          <w:rFonts w:hint="cs"/>
          <w:rtl/>
        </w:rPr>
      </w:pPr>
      <w:r>
        <w:rPr>
          <w:rFonts w:hint="cs"/>
          <w:rtl/>
        </w:rPr>
        <w:t>- - בלתי נתפסת העובדה שעל-פי דעת הקהל האירופי ישראל נחשבת למדינה שמאיימת על קיום העולם יותר מאירן ומצפון-קוריאה. אלה סימ</w:t>
      </w:r>
      <w:r>
        <w:rPr>
          <w:rFonts w:hint="cs"/>
          <w:rtl/>
        </w:rPr>
        <w:t>ני אנטישמיות, לא ביטויי גזענות - - -</w:t>
      </w:r>
    </w:p>
    <w:p w14:paraId="118326DF" w14:textId="77777777" w:rsidR="00000000" w:rsidRDefault="003B3694">
      <w:pPr>
        <w:pStyle w:val="a0"/>
        <w:ind w:firstLine="0"/>
        <w:rPr>
          <w:rFonts w:hint="cs"/>
          <w:rtl/>
        </w:rPr>
      </w:pPr>
    </w:p>
    <w:p w14:paraId="6F76E657" w14:textId="77777777" w:rsidR="00000000" w:rsidRDefault="003B3694">
      <w:pPr>
        <w:pStyle w:val="af0"/>
        <w:rPr>
          <w:rtl/>
        </w:rPr>
      </w:pPr>
      <w:r>
        <w:rPr>
          <w:rFonts w:hint="eastAsia"/>
          <w:rtl/>
        </w:rPr>
        <w:t>השר</w:t>
      </w:r>
      <w:r>
        <w:rPr>
          <w:rtl/>
        </w:rPr>
        <w:t xml:space="preserve"> גדעון עזרא:</w:t>
      </w:r>
    </w:p>
    <w:p w14:paraId="3F6F93B0" w14:textId="77777777" w:rsidR="00000000" w:rsidRDefault="003B3694">
      <w:pPr>
        <w:pStyle w:val="a0"/>
        <w:rPr>
          <w:rFonts w:hint="cs"/>
          <w:rtl/>
        </w:rPr>
      </w:pPr>
    </w:p>
    <w:p w14:paraId="368198FC" w14:textId="77777777" w:rsidR="00000000" w:rsidRDefault="003B3694">
      <w:pPr>
        <w:pStyle w:val="a0"/>
        <w:rPr>
          <w:rFonts w:hint="cs"/>
          <w:rtl/>
        </w:rPr>
      </w:pPr>
      <w:r>
        <w:rPr>
          <w:rFonts w:hint="cs"/>
          <w:rtl/>
        </w:rPr>
        <w:t>זהבה - - -</w:t>
      </w:r>
    </w:p>
    <w:p w14:paraId="24D6D16B" w14:textId="77777777" w:rsidR="00000000" w:rsidRDefault="003B3694">
      <w:pPr>
        <w:pStyle w:val="a0"/>
        <w:ind w:firstLine="0"/>
        <w:rPr>
          <w:rFonts w:hint="cs"/>
          <w:rtl/>
        </w:rPr>
      </w:pPr>
    </w:p>
    <w:p w14:paraId="602CAF7D" w14:textId="77777777" w:rsidR="00000000" w:rsidRDefault="003B3694">
      <w:pPr>
        <w:pStyle w:val="af1"/>
        <w:rPr>
          <w:rtl/>
        </w:rPr>
      </w:pPr>
      <w:r>
        <w:rPr>
          <w:rtl/>
        </w:rPr>
        <w:t>היו"ר אלי בן-מנחם:</w:t>
      </w:r>
    </w:p>
    <w:p w14:paraId="2D554267" w14:textId="77777777" w:rsidR="00000000" w:rsidRDefault="003B3694">
      <w:pPr>
        <w:pStyle w:val="a0"/>
        <w:rPr>
          <w:rtl/>
        </w:rPr>
      </w:pPr>
    </w:p>
    <w:p w14:paraId="3AE123CA" w14:textId="77777777" w:rsidR="00000000" w:rsidRDefault="003B3694">
      <w:pPr>
        <w:pStyle w:val="a0"/>
        <w:rPr>
          <w:rFonts w:hint="cs"/>
          <w:rtl/>
        </w:rPr>
      </w:pPr>
      <w:r>
        <w:rPr>
          <w:rFonts w:hint="cs"/>
          <w:rtl/>
        </w:rPr>
        <w:t>חברת הכנסת זהבה גלאון, את רוצה שאני אקרא אותך לסדר? לא, אז תירגע</w:t>
      </w:r>
      <w:r>
        <w:rPr>
          <w:rFonts w:hint="eastAsia"/>
          <w:rtl/>
        </w:rPr>
        <w:t>י</w:t>
      </w:r>
      <w:r>
        <w:rPr>
          <w:rFonts w:hint="cs"/>
          <w:rtl/>
        </w:rPr>
        <w:t>. הפניתי אותך ליושב-ראש הכנסת. אל תפריעי לי בעבודה, תפסיקי להפריע.</w:t>
      </w:r>
    </w:p>
    <w:p w14:paraId="6A26C2F7" w14:textId="77777777" w:rsidR="00000000" w:rsidRDefault="003B3694">
      <w:pPr>
        <w:pStyle w:val="a0"/>
        <w:ind w:firstLine="0"/>
        <w:rPr>
          <w:rFonts w:hint="cs"/>
          <w:rtl/>
        </w:rPr>
      </w:pPr>
    </w:p>
    <w:p w14:paraId="6C125B9D" w14:textId="77777777" w:rsidR="00000000" w:rsidRDefault="003B3694">
      <w:pPr>
        <w:pStyle w:val="af0"/>
        <w:rPr>
          <w:rtl/>
        </w:rPr>
      </w:pPr>
      <w:r>
        <w:rPr>
          <w:rFonts w:hint="eastAsia"/>
          <w:rtl/>
        </w:rPr>
        <w:t>זהבה</w:t>
      </w:r>
      <w:r>
        <w:rPr>
          <w:rtl/>
        </w:rPr>
        <w:t xml:space="preserve"> גלאון (מרצ):</w:t>
      </w:r>
    </w:p>
    <w:p w14:paraId="175186BB" w14:textId="77777777" w:rsidR="00000000" w:rsidRDefault="003B3694">
      <w:pPr>
        <w:pStyle w:val="a0"/>
        <w:rPr>
          <w:rFonts w:hint="cs"/>
          <w:rtl/>
        </w:rPr>
      </w:pPr>
    </w:p>
    <w:p w14:paraId="2DAA6E9B" w14:textId="77777777" w:rsidR="00000000" w:rsidRDefault="003B3694">
      <w:pPr>
        <w:pStyle w:val="a0"/>
        <w:rPr>
          <w:rFonts w:hint="cs"/>
          <w:rtl/>
        </w:rPr>
      </w:pPr>
      <w:r>
        <w:rPr>
          <w:rFonts w:hint="cs"/>
          <w:rtl/>
        </w:rPr>
        <w:t>לא רוצה.</w:t>
      </w:r>
    </w:p>
    <w:p w14:paraId="7E61EC66" w14:textId="77777777" w:rsidR="00000000" w:rsidRDefault="003B3694">
      <w:pPr>
        <w:pStyle w:val="a0"/>
        <w:ind w:firstLine="0"/>
        <w:rPr>
          <w:rFonts w:hint="cs"/>
          <w:rtl/>
        </w:rPr>
      </w:pPr>
    </w:p>
    <w:p w14:paraId="0DB6F8D3" w14:textId="77777777" w:rsidR="00000000" w:rsidRDefault="003B3694">
      <w:pPr>
        <w:pStyle w:val="af1"/>
        <w:rPr>
          <w:rtl/>
        </w:rPr>
      </w:pPr>
      <w:r>
        <w:rPr>
          <w:rtl/>
        </w:rPr>
        <w:t>היו"ר א</w:t>
      </w:r>
      <w:r>
        <w:rPr>
          <w:rtl/>
        </w:rPr>
        <w:t>לי בן-מנחם:</w:t>
      </w:r>
    </w:p>
    <w:p w14:paraId="3F745C31" w14:textId="77777777" w:rsidR="00000000" w:rsidRDefault="003B3694">
      <w:pPr>
        <w:pStyle w:val="a0"/>
        <w:rPr>
          <w:rtl/>
        </w:rPr>
      </w:pPr>
    </w:p>
    <w:p w14:paraId="6E019DB6" w14:textId="77777777" w:rsidR="00000000" w:rsidRDefault="003B3694">
      <w:pPr>
        <w:pStyle w:val="a0"/>
        <w:rPr>
          <w:rFonts w:hint="cs"/>
          <w:rtl/>
        </w:rPr>
      </w:pPr>
      <w:r>
        <w:rPr>
          <w:rFonts w:hint="cs"/>
          <w:rtl/>
        </w:rPr>
        <w:t>את לא רוצה? צאי החוצה, לכי לרובי ריבלין, הוא נמצא בחדר.</w:t>
      </w:r>
    </w:p>
    <w:p w14:paraId="4F0C4E1F" w14:textId="77777777" w:rsidR="00000000" w:rsidRDefault="003B3694">
      <w:pPr>
        <w:pStyle w:val="a0"/>
        <w:ind w:firstLine="0"/>
        <w:rPr>
          <w:rFonts w:hint="cs"/>
          <w:rtl/>
        </w:rPr>
      </w:pPr>
    </w:p>
    <w:p w14:paraId="261DD09B" w14:textId="77777777" w:rsidR="00000000" w:rsidRDefault="003B3694">
      <w:pPr>
        <w:pStyle w:val="-"/>
        <w:rPr>
          <w:rtl/>
        </w:rPr>
      </w:pPr>
      <w:bookmarkStart w:id="419" w:name="FS000000565T12_11_2003_16_26_15C"/>
      <w:bookmarkEnd w:id="419"/>
      <w:r>
        <w:rPr>
          <w:rtl/>
        </w:rPr>
        <w:t>מיכאל נודלמן (האיחוד הלאומי - ישראל ביתנו):</w:t>
      </w:r>
    </w:p>
    <w:p w14:paraId="60D89FE0" w14:textId="77777777" w:rsidR="00000000" w:rsidRDefault="003B3694">
      <w:pPr>
        <w:pStyle w:val="a0"/>
        <w:rPr>
          <w:rtl/>
        </w:rPr>
      </w:pPr>
    </w:p>
    <w:p w14:paraId="717A3ED8" w14:textId="77777777" w:rsidR="00000000" w:rsidRDefault="003B3694">
      <w:pPr>
        <w:pStyle w:val="a0"/>
        <w:rPr>
          <w:rFonts w:hint="cs"/>
          <w:rtl/>
        </w:rPr>
      </w:pPr>
      <w:r>
        <w:rPr>
          <w:rFonts w:hint="cs"/>
          <w:rtl/>
        </w:rPr>
        <w:t>לא רק סימני אנטישמיות, לא רק ביטויי גזענות, אלא חזרה לימי הביניים המאופיינים בשנאת יהודים - -</w:t>
      </w:r>
    </w:p>
    <w:p w14:paraId="79C9E8F0" w14:textId="77777777" w:rsidR="00000000" w:rsidRDefault="003B3694">
      <w:pPr>
        <w:pStyle w:val="a0"/>
        <w:ind w:firstLine="0"/>
        <w:rPr>
          <w:rFonts w:hint="cs"/>
          <w:rtl/>
        </w:rPr>
      </w:pPr>
    </w:p>
    <w:p w14:paraId="51FA44C9" w14:textId="77777777" w:rsidR="00000000" w:rsidRDefault="003B3694">
      <w:pPr>
        <w:pStyle w:val="af1"/>
        <w:rPr>
          <w:rtl/>
        </w:rPr>
      </w:pPr>
      <w:r>
        <w:rPr>
          <w:rtl/>
        </w:rPr>
        <w:t>היו"ר אלי בן-מנחם:</w:t>
      </w:r>
    </w:p>
    <w:p w14:paraId="092DA7C4" w14:textId="77777777" w:rsidR="00000000" w:rsidRDefault="003B3694">
      <w:pPr>
        <w:pStyle w:val="a0"/>
        <w:rPr>
          <w:rtl/>
        </w:rPr>
      </w:pPr>
    </w:p>
    <w:p w14:paraId="3789CE64" w14:textId="77777777" w:rsidR="00000000" w:rsidRDefault="003B3694">
      <w:pPr>
        <w:pStyle w:val="a0"/>
        <w:rPr>
          <w:rFonts w:hint="cs"/>
          <w:rtl/>
        </w:rPr>
      </w:pPr>
      <w:r>
        <w:rPr>
          <w:rFonts w:hint="cs"/>
          <w:rtl/>
        </w:rPr>
        <w:t>תמתיני שלוש דקות, זה הכול.</w:t>
      </w:r>
    </w:p>
    <w:p w14:paraId="3CBF910B" w14:textId="77777777" w:rsidR="00000000" w:rsidRDefault="003B3694">
      <w:pPr>
        <w:pStyle w:val="a0"/>
        <w:rPr>
          <w:rFonts w:hint="cs"/>
          <w:rtl/>
        </w:rPr>
      </w:pPr>
    </w:p>
    <w:p w14:paraId="1C2C2E1D" w14:textId="77777777" w:rsidR="00000000" w:rsidRDefault="003B3694">
      <w:pPr>
        <w:pStyle w:val="-"/>
        <w:rPr>
          <w:rtl/>
        </w:rPr>
      </w:pPr>
      <w:bookmarkStart w:id="420" w:name="FS000000565T12_11_2003_16_27_07C"/>
      <w:bookmarkEnd w:id="420"/>
      <w:r>
        <w:rPr>
          <w:rtl/>
        </w:rPr>
        <w:t>מיכאל נודלמן (האיחוד הלאומי - ישראל ביתנו):</w:t>
      </w:r>
    </w:p>
    <w:p w14:paraId="65F1BD37" w14:textId="77777777" w:rsidR="00000000" w:rsidRDefault="003B3694">
      <w:pPr>
        <w:pStyle w:val="a0"/>
        <w:rPr>
          <w:rtl/>
        </w:rPr>
      </w:pPr>
    </w:p>
    <w:p w14:paraId="05F4C70B" w14:textId="77777777" w:rsidR="00000000" w:rsidRDefault="003B3694">
      <w:pPr>
        <w:pStyle w:val="a0"/>
        <w:rPr>
          <w:rFonts w:hint="cs"/>
          <w:rtl/>
        </w:rPr>
      </w:pPr>
      <w:r>
        <w:rPr>
          <w:rFonts w:hint="cs"/>
          <w:rtl/>
        </w:rPr>
        <w:t>- - עיוורת וביודופוביה. איך ניתן להסביר אחרת שישראל, בתור מדינה דמוקרטית, נתפסת מאיימת יותר מאשר מדינות עם משטרים טוטליטריים. אצלנו הכול שקוף, דיונים בכנסת, יש עיתונות חופשית, אבל במדינות של רודנים, אנחנו לא י</w:t>
      </w:r>
      <w:r>
        <w:rPr>
          <w:rFonts w:hint="cs"/>
          <w:rtl/>
        </w:rPr>
        <w:t>ודעים מה קורה שם.</w:t>
      </w:r>
    </w:p>
    <w:p w14:paraId="1A849F3B" w14:textId="77777777" w:rsidR="00000000" w:rsidRDefault="003B3694">
      <w:pPr>
        <w:pStyle w:val="a0"/>
        <w:rPr>
          <w:rFonts w:hint="cs"/>
          <w:rtl/>
        </w:rPr>
      </w:pPr>
    </w:p>
    <w:p w14:paraId="6CDD50AE" w14:textId="77777777" w:rsidR="00000000" w:rsidRDefault="003B3694">
      <w:pPr>
        <w:pStyle w:val="a0"/>
        <w:rPr>
          <w:rFonts w:hint="cs"/>
          <w:rtl/>
        </w:rPr>
      </w:pPr>
      <w:r>
        <w:rPr>
          <w:rFonts w:hint="cs"/>
          <w:rtl/>
        </w:rPr>
        <w:t xml:space="preserve">גל האנטישמיות באירופה מצביע על כך שאסונות השעה נשכחים. לפי הסקר, 11% מהאיטלקים מאמינים שהשואה היא המצאה של היהודים. </w:t>
      </w:r>
    </w:p>
    <w:p w14:paraId="016D1089" w14:textId="77777777" w:rsidR="00000000" w:rsidRDefault="003B3694">
      <w:pPr>
        <w:pStyle w:val="a0"/>
        <w:rPr>
          <w:rFonts w:hint="cs"/>
          <w:rtl/>
        </w:rPr>
      </w:pPr>
    </w:p>
    <w:p w14:paraId="50200BD8" w14:textId="77777777" w:rsidR="00000000" w:rsidRDefault="003B3694">
      <w:pPr>
        <w:pStyle w:val="a0"/>
        <w:rPr>
          <w:rFonts w:hint="cs"/>
          <w:rtl/>
        </w:rPr>
      </w:pPr>
      <w:r>
        <w:rPr>
          <w:rFonts w:hint="cs"/>
          <w:rtl/>
        </w:rPr>
        <w:t>אני רואה בתוצאות הסקר כישלון טוטלי של משרד החוץ, בכל הדורות שלהם, ובמיוחד במחלקת ההסברה הישראלית. אני מכיר שגרירים שעוב</w:t>
      </w:r>
      <w:r>
        <w:rPr>
          <w:rFonts w:hint="cs"/>
          <w:rtl/>
        </w:rPr>
        <w:t xml:space="preserve">דים כל יום, עובדים עם הכנסת, עובדים עם העיתונות, עובדים עם כל הקהל שיש במדינות השונות. אבל יש שגרירים שרק דואגים לוויזות ולשטויות האלה. אני בטוח שאם שגרירים יעבדו כמו שצריך </w:t>
      </w:r>
      <w:r>
        <w:rPr>
          <w:rtl/>
        </w:rPr>
        <w:t>–</w:t>
      </w:r>
      <w:r>
        <w:rPr>
          <w:rFonts w:hint="cs"/>
          <w:rtl/>
        </w:rPr>
        <w:t xml:space="preserve"> אני מכיר שגרירים כאלה </w:t>
      </w:r>
      <w:r>
        <w:rPr>
          <w:rtl/>
        </w:rPr>
        <w:t>–</w:t>
      </w:r>
      <w:r>
        <w:rPr>
          <w:rFonts w:hint="cs"/>
          <w:rtl/>
        </w:rPr>
        <w:t xml:space="preserve"> לא יהיו תוצאות כאלה.</w:t>
      </w:r>
    </w:p>
    <w:p w14:paraId="78734086" w14:textId="77777777" w:rsidR="00000000" w:rsidRDefault="003B3694">
      <w:pPr>
        <w:pStyle w:val="a0"/>
        <w:rPr>
          <w:rFonts w:hint="cs"/>
          <w:rtl/>
        </w:rPr>
      </w:pPr>
    </w:p>
    <w:p w14:paraId="787F3EED" w14:textId="77777777" w:rsidR="00000000" w:rsidRDefault="003B3694">
      <w:pPr>
        <w:pStyle w:val="a0"/>
        <w:rPr>
          <w:rFonts w:hint="cs"/>
          <w:rtl/>
        </w:rPr>
      </w:pPr>
      <w:r>
        <w:rPr>
          <w:rFonts w:hint="cs"/>
          <w:rtl/>
        </w:rPr>
        <w:t xml:space="preserve">בהתחשב בהשפעה של דעת הקהל האירופית </w:t>
      </w:r>
      <w:r>
        <w:rPr>
          <w:rFonts w:hint="cs"/>
          <w:rtl/>
        </w:rPr>
        <w:t>על ישראל, משרד החוץ, השגרירים ומחלקת ההסברה שלנו לא משקיעים מספיק בשיפור התדמית הישראלית בעולם בכלל ובאירופה בפרט. לא ייתכן ש-50 שנה אחרי השואה עצם קיומה כבר מוטל בספק. לא ייתכן שהגנת הציבור תיתפס כמו אלימות ולכידת טרוריסטים כאגרסיה.</w:t>
      </w:r>
    </w:p>
    <w:p w14:paraId="449DF9D1" w14:textId="77777777" w:rsidR="00000000" w:rsidRDefault="003B3694">
      <w:pPr>
        <w:pStyle w:val="a0"/>
        <w:rPr>
          <w:rFonts w:hint="cs"/>
          <w:rtl/>
        </w:rPr>
      </w:pPr>
    </w:p>
    <w:p w14:paraId="7B859A2B" w14:textId="77777777" w:rsidR="00000000" w:rsidRDefault="003B3694">
      <w:pPr>
        <w:pStyle w:val="a0"/>
        <w:rPr>
          <w:rFonts w:hint="cs"/>
          <w:rtl/>
        </w:rPr>
      </w:pPr>
      <w:r>
        <w:rPr>
          <w:rFonts w:hint="cs"/>
          <w:rtl/>
        </w:rPr>
        <w:t xml:space="preserve">אנו לא יכולים להרשות </w:t>
      </w:r>
      <w:r>
        <w:rPr>
          <w:rFonts w:hint="cs"/>
          <w:rtl/>
        </w:rPr>
        <w:t>לעצמנו להתעלם מכך שהתקשורת האירופית עוינת את מדינתנו. ישראל חייבת להפעיל את כל אמצעי ההסברה שיאפשרו לאירופה להבין, כי מדינה שכל מאמציה מופנים להגנת אזרחים לא מהווה איום. תודה רבה.</w:t>
      </w:r>
    </w:p>
    <w:p w14:paraId="4F785C41" w14:textId="77777777" w:rsidR="00000000" w:rsidRDefault="003B3694">
      <w:pPr>
        <w:pStyle w:val="a0"/>
        <w:ind w:firstLine="0"/>
        <w:rPr>
          <w:rFonts w:hint="cs"/>
          <w:rtl/>
        </w:rPr>
      </w:pPr>
    </w:p>
    <w:p w14:paraId="57781489" w14:textId="77777777" w:rsidR="00000000" w:rsidRDefault="003B3694">
      <w:pPr>
        <w:pStyle w:val="af1"/>
        <w:rPr>
          <w:rtl/>
        </w:rPr>
      </w:pPr>
      <w:r>
        <w:rPr>
          <w:rtl/>
        </w:rPr>
        <w:t>היו"ר אלי בן-מנחם:</w:t>
      </w:r>
    </w:p>
    <w:p w14:paraId="34B8AD54" w14:textId="77777777" w:rsidR="00000000" w:rsidRDefault="003B3694">
      <w:pPr>
        <w:pStyle w:val="a0"/>
        <w:rPr>
          <w:rtl/>
        </w:rPr>
      </w:pPr>
    </w:p>
    <w:p w14:paraId="2BDE3606" w14:textId="77777777" w:rsidR="00000000" w:rsidRDefault="003B3694">
      <w:pPr>
        <w:pStyle w:val="a0"/>
        <w:rPr>
          <w:rFonts w:hint="cs"/>
          <w:rtl/>
        </w:rPr>
      </w:pPr>
      <w:r>
        <w:rPr>
          <w:rFonts w:hint="cs"/>
          <w:rtl/>
        </w:rPr>
        <w:t xml:space="preserve">תודה לחבר הכנסת נודלמן. חברת הכנסת זהבה גלאון - איננה. </w:t>
      </w:r>
      <w:r>
        <w:rPr>
          <w:rFonts w:hint="cs"/>
          <w:rtl/>
        </w:rPr>
        <w:t>חבר הכנסת רשף חן, בבקשה. שלוש דקות. חברת הכנסת גלאון יצאה להירגע, היא תחזור, אז באופן יוצא דופן - - -</w:t>
      </w:r>
    </w:p>
    <w:p w14:paraId="06CB5B1A" w14:textId="77777777" w:rsidR="00000000" w:rsidRDefault="003B3694">
      <w:pPr>
        <w:pStyle w:val="a0"/>
        <w:rPr>
          <w:rFonts w:hint="cs"/>
          <w:rtl/>
        </w:rPr>
      </w:pPr>
    </w:p>
    <w:p w14:paraId="42729C88" w14:textId="77777777" w:rsidR="00000000" w:rsidRDefault="003B3694">
      <w:pPr>
        <w:pStyle w:val="a"/>
        <w:rPr>
          <w:rtl/>
        </w:rPr>
      </w:pPr>
      <w:bookmarkStart w:id="421" w:name="FS000001048T12_11_2003_16_40_19"/>
      <w:bookmarkStart w:id="422" w:name="_Toc69719396"/>
      <w:bookmarkEnd w:id="421"/>
      <w:r>
        <w:rPr>
          <w:rFonts w:hint="eastAsia"/>
          <w:rtl/>
        </w:rPr>
        <w:t>רשף</w:t>
      </w:r>
      <w:r>
        <w:rPr>
          <w:rtl/>
        </w:rPr>
        <w:t xml:space="preserve"> חן (שינוי):</w:t>
      </w:r>
      <w:bookmarkEnd w:id="422"/>
    </w:p>
    <w:p w14:paraId="41EBEE10" w14:textId="77777777" w:rsidR="00000000" w:rsidRDefault="003B3694">
      <w:pPr>
        <w:pStyle w:val="a0"/>
        <w:rPr>
          <w:rFonts w:hint="cs"/>
          <w:rtl/>
        </w:rPr>
      </w:pPr>
    </w:p>
    <w:p w14:paraId="1318C1CB" w14:textId="77777777" w:rsidR="00000000" w:rsidRDefault="003B3694">
      <w:pPr>
        <w:pStyle w:val="a0"/>
        <w:rPr>
          <w:rFonts w:hint="cs"/>
          <w:rtl/>
        </w:rPr>
      </w:pPr>
      <w:r>
        <w:rPr>
          <w:rFonts w:hint="cs"/>
          <w:rtl/>
        </w:rPr>
        <w:t>אדוני היושב-ראש, חברי הכנסת, תוצאות הסקר מצביעות על בעיה, בעיה אמיתית. חוסן אסטרטגי של מדינה הוא לא רק הכוח הצבאי שלה. חוסן אסטרטגי מורכ</w:t>
      </w:r>
      <w:r>
        <w:rPr>
          <w:rFonts w:hint="cs"/>
          <w:rtl/>
        </w:rPr>
        <w:t>ב גם מדברים אחרים - כמו חוסן כלכלי, כמו לכידות פנימית של העם וכמו תמיכה חיצונית. במיוחד מדינה כמו מדינת ישראל זקוקה לתמיכה חיצונית.</w:t>
      </w:r>
    </w:p>
    <w:p w14:paraId="37CF4464" w14:textId="77777777" w:rsidR="00000000" w:rsidRDefault="003B3694">
      <w:pPr>
        <w:pStyle w:val="a0"/>
        <w:rPr>
          <w:rFonts w:hint="cs"/>
          <w:rtl/>
        </w:rPr>
      </w:pPr>
    </w:p>
    <w:p w14:paraId="257F7A49" w14:textId="77777777" w:rsidR="00000000" w:rsidRDefault="003B3694">
      <w:pPr>
        <w:pStyle w:val="a0"/>
        <w:rPr>
          <w:rFonts w:hint="cs"/>
          <w:rtl/>
        </w:rPr>
      </w:pPr>
      <w:r>
        <w:rPr>
          <w:rFonts w:hint="cs"/>
          <w:rtl/>
        </w:rPr>
        <w:t xml:space="preserve">בעיני הסקר הזה מצביע על בעיה אמיתית, שאנחנו חייבים להתמודד אתה. זו חובתנו </w:t>
      </w:r>
      <w:r>
        <w:rPr>
          <w:rtl/>
        </w:rPr>
        <w:t>–</w:t>
      </w:r>
      <w:r>
        <w:rPr>
          <w:rFonts w:hint="cs"/>
          <w:rtl/>
        </w:rPr>
        <w:t xml:space="preserve"> חובת הכנסת, חובת הממשלה </w:t>
      </w:r>
      <w:r>
        <w:rPr>
          <w:rtl/>
        </w:rPr>
        <w:t>–</w:t>
      </w:r>
      <w:r>
        <w:rPr>
          <w:rFonts w:hint="cs"/>
          <w:rtl/>
        </w:rPr>
        <w:t xml:space="preserve"> לברר מה הסיבה לבעיה ה</w:t>
      </w:r>
      <w:r>
        <w:rPr>
          <w:rFonts w:hint="cs"/>
          <w:rtl/>
        </w:rPr>
        <w:t>זאת, ולעשות את זה ביושר, בלי לתת לעצמנו הנחות גדולות מדי.</w:t>
      </w:r>
    </w:p>
    <w:p w14:paraId="268300B6" w14:textId="77777777" w:rsidR="00000000" w:rsidRDefault="003B3694">
      <w:pPr>
        <w:pStyle w:val="a0"/>
        <w:rPr>
          <w:rFonts w:hint="cs"/>
          <w:rtl/>
        </w:rPr>
      </w:pPr>
    </w:p>
    <w:p w14:paraId="0ABF16D2" w14:textId="77777777" w:rsidR="00000000" w:rsidRDefault="003B3694">
      <w:pPr>
        <w:pStyle w:val="a0"/>
        <w:rPr>
          <w:rFonts w:hint="cs"/>
          <w:rtl/>
        </w:rPr>
      </w:pPr>
      <w:r>
        <w:rPr>
          <w:rFonts w:hint="cs"/>
          <w:rtl/>
        </w:rPr>
        <w:t>האם הבעיה היא אנטישמיות? אני מניח שחלק מהבעיה הוא אנטישמיות. מתוך ההיכרות שלי עם אירופה ועם הציבור באירופה, אני לא חושב שזה החלק הגדול - או חלק גדול או חלק משמעותי בכלל. יש לזה איזה משקל, לא רב. הא</w:t>
      </w:r>
      <w:r>
        <w:rPr>
          <w:rFonts w:hint="cs"/>
          <w:rtl/>
        </w:rPr>
        <w:t>ם מדובר בכשל הסברתי של משרד החוץ? אני חושב שזה פתרון קל מדי עם עצמנו. זה לא כשל הסברתי של משרד החוץ. משרד החוץ עושה כמיטב יכולתו. האם יכול היה לעשות עבודה עוד יותר טובה? יכול להיות שכן. התרומה של זה לבעיה, בעיני,  איננה התרומה המכרעת או המשמעותית. אני חושב</w:t>
      </w:r>
      <w:r>
        <w:rPr>
          <w:rFonts w:hint="cs"/>
          <w:rtl/>
        </w:rPr>
        <w:t xml:space="preserve"> שיש בעיה אמיתית, מהותית, במה שאנחנו עושים ובאופן שבו אנחנו נראים בעולם ובאופן שבו אנחנו מציגים את הדברים.</w:t>
      </w:r>
    </w:p>
    <w:p w14:paraId="5FDB1B74" w14:textId="77777777" w:rsidR="00000000" w:rsidRDefault="003B3694">
      <w:pPr>
        <w:pStyle w:val="a0"/>
        <w:rPr>
          <w:rFonts w:hint="cs"/>
          <w:rtl/>
        </w:rPr>
      </w:pPr>
    </w:p>
    <w:p w14:paraId="73B90E93" w14:textId="77777777" w:rsidR="00000000" w:rsidRDefault="003B3694">
      <w:pPr>
        <w:pStyle w:val="a0"/>
        <w:rPr>
          <w:rFonts w:hint="cs"/>
          <w:rtl/>
        </w:rPr>
      </w:pPr>
      <w:r>
        <w:rPr>
          <w:rFonts w:hint="cs"/>
          <w:rtl/>
        </w:rPr>
        <w:t>תמצית הבעיה היא בפער שקיים בין גישת ארץ-ישראל השלמה לבין מה שנתפס באירופה ובקרב חלקים ניכרים בציבור בארץ כנכון ומוסרי כלפי העם הפלסטיני. הביקורת שמו</w:t>
      </w:r>
      <w:r>
        <w:rPr>
          <w:rFonts w:hint="cs"/>
          <w:rtl/>
        </w:rPr>
        <w:t xml:space="preserve">בעת עלינו נובעת מעניין זה. </w:t>
      </w:r>
    </w:p>
    <w:p w14:paraId="1D710AA6" w14:textId="77777777" w:rsidR="00000000" w:rsidRDefault="003B3694">
      <w:pPr>
        <w:pStyle w:val="a0"/>
        <w:rPr>
          <w:rFonts w:hint="cs"/>
          <w:rtl/>
        </w:rPr>
      </w:pPr>
    </w:p>
    <w:p w14:paraId="14B255DA" w14:textId="77777777" w:rsidR="00000000" w:rsidRDefault="003B3694">
      <w:pPr>
        <w:pStyle w:val="a0"/>
        <w:rPr>
          <w:rFonts w:hint="cs"/>
          <w:rtl/>
        </w:rPr>
      </w:pPr>
      <w:r>
        <w:rPr>
          <w:rFonts w:hint="cs"/>
          <w:rtl/>
        </w:rPr>
        <w:t>יש אבסורד מיוחד בכך שאנחנו צריכים לסבול את הביקורת הזאת כיום כאשר הרוב המכריע של העם בישראל כבר קבע באופן חד-משמעי שהוא מוותר על הדרישה הזאת; חלק מאתנו מתוך אידיאולוגיה של ויתור על הדרישה הזאת, חלק אחר מתוך הבנה שאין ברירה והחל</w:t>
      </w:r>
      <w:r>
        <w:rPr>
          <w:rFonts w:hint="cs"/>
          <w:rtl/>
        </w:rPr>
        <w:t>ום הזה של ארץ-ישראל השלמה הוא לא חלום מציאותי. סביר ונכון לומר, שלפחות 80% מהעם בישראל היום לא תומכים עוד בחזון ארץ-ישראל השלמה. למרות זאת, המסר שאנחנו מוציאים הוא לא מסר ברור בעניין הזה, הוא מסר מבולבל. המעשים שלנו לא מתיישבים עם דעת העם בעניין הזה.</w:t>
      </w:r>
    </w:p>
    <w:p w14:paraId="189453FB" w14:textId="77777777" w:rsidR="00000000" w:rsidRDefault="003B3694">
      <w:pPr>
        <w:pStyle w:val="a0"/>
        <w:rPr>
          <w:rFonts w:hint="cs"/>
          <w:rtl/>
        </w:rPr>
      </w:pPr>
    </w:p>
    <w:p w14:paraId="0D66781D" w14:textId="77777777" w:rsidR="00000000" w:rsidRDefault="003B3694">
      <w:pPr>
        <w:pStyle w:val="a0"/>
        <w:rPr>
          <w:rFonts w:hint="cs"/>
          <w:rtl/>
        </w:rPr>
      </w:pPr>
      <w:r>
        <w:rPr>
          <w:rFonts w:hint="cs"/>
          <w:rtl/>
        </w:rPr>
        <w:t>אנחנ</w:t>
      </w:r>
      <w:r>
        <w:rPr>
          <w:rFonts w:hint="cs"/>
          <w:rtl/>
        </w:rPr>
        <w:t xml:space="preserve">ו צריכים לבוא בצורה הרבה יותר ברורה ולומר לעם פה ולאנשים שנמצאים בחוץ, רבותי, אנחנו בעד שתי מדינות לשני עמים, אנחנו לא רוצים נחלה וחלק במה שמעבר לגבול שאנחנו חושבים שצריך להיות, וידנו מושטת באמת לשלום. חייבים לגבות את זה במעשים, מעשים ברורים ואמיתיים. </w:t>
      </w:r>
    </w:p>
    <w:p w14:paraId="2F1A9F4B" w14:textId="77777777" w:rsidR="00000000" w:rsidRDefault="003B3694">
      <w:pPr>
        <w:pStyle w:val="a0"/>
        <w:rPr>
          <w:rFonts w:hint="cs"/>
          <w:rtl/>
        </w:rPr>
      </w:pPr>
    </w:p>
    <w:p w14:paraId="2B5DC0E9" w14:textId="77777777" w:rsidR="00000000" w:rsidRDefault="003B3694">
      <w:pPr>
        <w:pStyle w:val="a0"/>
        <w:rPr>
          <w:rFonts w:hint="cs"/>
          <w:rtl/>
        </w:rPr>
      </w:pPr>
      <w:r>
        <w:rPr>
          <w:rFonts w:hint="cs"/>
          <w:rtl/>
        </w:rPr>
        <w:t>אנ</w:t>
      </w:r>
      <w:r>
        <w:rPr>
          <w:rFonts w:hint="cs"/>
          <w:rtl/>
        </w:rPr>
        <w:t>חנו לא יכולים לומר את זה, ואנחנו אומרים את זה בלשון די רפה, ומצד שני, המאחזים נשארים איפה שהם ומתרחבים קצת, וההתנחלויות לא זזות מילימטר - - -</w:t>
      </w:r>
    </w:p>
    <w:p w14:paraId="46BE7B1E" w14:textId="77777777" w:rsidR="00000000" w:rsidRDefault="003B3694">
      <w:pPr>
        <w:pStyle w:val="a0"/>
        <w:rPr>
          <w:rFonts w:hint="cs"/>
          <w:rtl/>
        </w:rPr>
      </w:pPr>
    </w:p>
    <w:p w14:paraId="14860AE3" w14:textId="77777777" w:rsidR="00000000" w:rsidRDefault="003B3694">
      <w:pPr>
        <w:pStyle w:val="af0"/>
        <w:rPr>
          <w:rtl/>
        </w:rPr>
      </w:pPr>
      <w:r>
        <w:rPr>
          <w:rFonts w:hint="eastAsia"/>
          <w:rtl/>
        </w:rPr>
        <w:t>זהבה</w:t>
      </w:r>
      <w:r>
        <w:rPr>
          <w:rtl/>
        </w:rPr>
        <w:t xml:space="preserve"> גלאון (מרצ):</w:t>
      </w:r>
    </w:p>
    <w:p w14:paraId="755C69E6" w14:textId="77777777" w:rsidR="00000000" w:rsidRDefault="003B3694">
      <w:pPr>
        <w:pStyle w:val="a0"/>
        <w:rPr>
          <w:rFonts w:hint="cs"/>
          <w:rtl/>
        </w:rPr>
      </w:pPr>
    </w:p>
    <w:p w14:paraId="755788AC" w14:textId="77777777" w:rsidR="00000000" w:rsidRDefault="003B3694">
      <w:pPr>
        <w:pStyle w:val="a0"/>
        <w:rPr>
          <w:rFonts w:hint="cs"/>
          <w:rtl/>
        </w:rPr>
      </w:pPr>
      <w:r>
        <w:rPr>
          <w:rFonts w:hint="cs"/>
          <w:rtl/>
        </w:rPr>
        <w:t>אתם חברים בממשלה הזאת. אל מי יש לך טענה?</w:t>
      </w:r>
    </w:p>
    <w:p w14:paraId="3A2332E2" w14:textId="77777777" w:rsidR="00000000" w:rsidRDefault="003B3694">
      <w:pPr>
        <w:pStyle w:val="a0"/>
        <w:rPr>
          <w:rFonts w:hint="cs"/>
          <w:rtl/>
        </w:rPr>
      </w:pPr>
    </w:p>
    <w:p w14:paraId="7363E070" w14:textId="77777777" w:rsidR="00000000" w:rsidRDefault="003B3694">
      <w:pPr>
        <w:pStyle w:val="-"/>
        <w:rPr>
          <w:rtl/>
        </w:rPr>
      </w:pPr>
      <w:bookmarkStart w:id="423" w:name="FS000001048T12_11_2003_16_08_58"/>
      <w:bookmarkStart w:id="424" w:name="FS000001048T12_11_2003_16_09_02C"/>
      <w:bookmarkEnd w:id="423"/>
      <w:bookmarkEnd w:id="424"/>
      <w:r>
        <w:rPr>
          <w:rtl/>
        </w:rPr>
        <w:t>רשף חן (שינוי):</w:t>
      </w:r>
    </w:p>
    <w:p w14:paraId="59A62ECF" w14:textId="77777777" w:rsidR="00000000" w:rsidRDefault="003B3694">
      <w:pPr>
        <w:pStyle w:val="a0"/>
        <w:rPr>
          <w:rtl/>
        </w:rPr>
      </w:pPr>
    </w:p>
    <w:p w14:paraId="575E9A6F" w14:textId="77777777" w:rsidR="00000000" w:rsidRDefault="003B3694">
      <w:pPr>
        <w:pStyle w:val="a0"/>
        <w:rPr>
          <w:rFonts w:hint="cs"/>
          <w:rtl/>
        </w:rPr>
      </w:pPr>
      <w:r>
        <w:rPr>
          <w:rFonts w:hint="cs"/>
          <w:rtl/>
        </w:rPr>
        <w:t>זהבה גלאון, אנחנו חברים בממשלה הזאת</w:t>
      </w:r>
      <w:r>
        <w:rPr>
          <w:rFonts w:hint="cs"/>
          <w:rtl/>
        </w:rPr>
        <w:t>, ואומרים את הדברים בצורה ברורה, גם בממשלה הזאת וגם כאן.</w:t>
      </w:r>
    </w:p>
    <w:p w14:paraId="635768FE" w14:textId="77777777" w:rsidR="00000000" w:rsidRDefault="003B3694">
      <w:pPr>
        <w:pStyle w:val="a0"/>
        <w:rPr>
          <w:rFonts w:hint="cs"/>
          <w:rtl/>
        </w:rPr>
      </w:pPr>
    </w:p>
    <w:p w14:paraId="2B63BBDB" w14:textId="77777777" w:rsidR="00000000" w:rsidRDefault="003B3694">
      <w:pPr>
        <w:pStyle w:val="af0"/>
        <w:rPr>
          <w:rtl/>
        </w:rPr>
      </w:pPr>
      <w:r>
        <w:rPr>
          <w:rFonts w:hint="eastAsia"/>
          <w:rtl/>
        </w:rPr>
        <w:t>זהבה</w:t>
      </w:r>
      <w:r>
        <w:rPr>
          <w:rtl/>
        </w:rPr>
        <w:t xml:space="preserve"> גלאון (מרצ):</w:t>
      </w:r>
    </w:p>
    <w:p w14:paraId="2C2A8365" w14:textId="77777777" w:rsidR="00000000" w:rsidRDefault="003B3694">
      <w:pPr>
        <w:pStyle w:val="a0"/>
        <w:rPr>
          <w:rFonts w:hint="cs"/>
          <w:rtl/>
        </w:rPr>
      </w:pPr>
    </w:p>
    <w:p w14:paraId="75FF946D" w14:textId="77777777" w:rsidR="00000000" w:rsidRDefault="003B3694">
      <w:pPr>
        <w:pStyle w:val="a0"/>
        <w:rPr>
          <w:rFonts w:hint="cs"/>
          <w:rtl/>
        </w:rPr>
      </w:pPr>
      <w:r>
        <w:rPr>
          <w:rFonts w:hint="cs"/>
          <w:rtl/>
        </w:rPr>
        <w:t>אתם משפיעים על מדיניות הממשלה.</w:t>
      </w:r>
    </w:p>
    <w:p w14:paraId="68EE1886" w14:textId="77777777" w:rsidR="00000000" w:rsidRDefault="003B3694">
      <w:pPr>
        <w:pStyle w:val="a0"/>
        <w:rPr>
          <w:rFonts w:hint="cs"/>
          <w:rtl/>
        </w:rPr>
      </w:pPr>
    </w:p>
    <w:p w14:paraId="112FC17F" w14:textId="77777777" w:rsidR="00000000" w:rsidRDefault="003B3694">
      <w:pPr>
        <w:pStyle w:val="af0"/>
        <w:rPr>
          <w:rtl/>
        </w:rPr>
      </w:pPr>
      <w:bookmarkStart w:id="425" w:name="FS000001048T12_11_2003_16_40_41"/>
      <w:bookmarkStart w:id="426" w:name="FS000001048T12_11_2003_16_40_47C"/>
      <w:bookmarkEnd w:id="425"/>
      <w:bookmarkEnd w:id="426"/>
      <w:r>
        <w:rPr>
          <w:rtl/>
        </w:rPr>
        <w:t>מל פולישוק-בלוך (שינוי):</w:t>
      </w:r>
    </w:p>
    <w:p w14:paraId="701EDF6E" w14:textId="77777777" w:rsidR="00000000" w:rsidRDefault="003B3694">
      <w:pPr>
        <w:pStyle w:val="a0"/>
        <w:rPr>
          <w:rtl/>
        </w:rPr>
      </w:pPr>
    </w:p>
    <w:p w14:paraId="6B6E64F0" w14:textId="77777777" w:rsidR="00000000" w:rsidRDefault="003B3694">
      <w:pPr>
        <w:pStyle w:val="a0"/>
        <w:rPr>
          <w:rFonts w:hint="cs"/>
          <w:rtl/>
        </w:rPr>
      </w:pPr>
      <w:r>
        <w:rPr>
          <w:rFonts w:hint="cs"/>
          <w:rtl/>
        </w:rPr>
        <w:t xml:space="preserve"> ומשפיעים על מדיניות הממשלה. כפי שאת יודעת היטב, משפיעים על מדיניות הממשלה.</w:t>
      </w:r>
    </w:p>
    <w:p w14:paraId="05232D46" w14:textId="77777777" w:rsidR="00000000" w:rsidRDefault="003B3694">
      <w:pPr>
        <w:pStyle w:val="a0"/>
        <w:rPr>
          <w:rFonts w:hint="cs"/>
          <w:rtl/>
        </w:rPr>
      </w:pPr>
    </w:p>
    <w:p w14:paraId="318C8111" w14:textId="77777777" w:rsidR="00000000" w:rsidRDefault="003B3694">
      <w:pPr>
        <w:pStyle w:val="-"/>
        <w:rPr>
          <w:rtl/>
        </w:rPr>
      </w:pPr>
      <w:bookmarkStart w:id="427" w:name="FS000001048T12_11_2003_16_10_34C"/>
      <w:bookmarkEnd w:id="427"/>
      <w:r>
        <w:rPr>
          <w:rtl/>
        </w:rPr>
        <w:t>רשף חן (שינוי):</w:t>
      </w:r>
    </w:p>
    <w:p w14:paraId="76402A36" w14:textId="77777777" w:rsidR="00000000" w:rsidRDefault="003B3694">
      <w:pPr>
        <w:pStyle w:val="a0"/>
        <w:rPr>
          <w:rtl/>
        </w:rPr>
      </w:pPr>
    </w:p>
    <w:p w14:paraId="16A04CEF" w14:textId="77777777" w:rsidR="00000000" w:rsidRDefault="003B3694">
      <w:pPr>
        <w:pStyle w:val="a0"/>
        <w:rPr>
          <w:rFonts w:hint="cs"/>
          <w:rtl/>
        </w:rPr>
      </w:pPr>
      <w:r>
        <w:rPr>
          <w:rFonts w:hint="cs"/>
          <w:rtl/>
        </w:rPr>
        <w:t>אני חושב שהיינו צריכים, ואנ</w:t>
      </w:r>
      <w:r>
        <w:rPr>
          <w:rFonts w:hint="cs"/>
          <w:rtl/>
        </w:rPr>
        <w:t>חנו יכולים ועדיין צריכים, בצורה לחלוטין ברורה, לשים את האשמה במקום שבו האשמה לדעתי נמצאת, אצל העם הפלסטיני, שכרגע לא מוכן לעשות את מה שהוא צריך לעשות בשביל השלום.</w:t>
      </w:r>
    </w:p>
    <w:p w14:paraId="1EB43548" w14:textId="77777777" w:rsidR="00000000" w:rsidRDefault="003B3694">
      <w:pPr>
        <w:pStyle w:val="a0"/>
        <w:rPr>
          <w:rFonts w:hint="cs"/>
          <w:rtl/>
        </w:rPr>
      </w:pPr>
    </w:p>
    <w:p w14:paraId="026CD770" w14:textId="77777777" w:rsidR="00000000" w:rsidRDefault="003B3694">
      <w:pPr>
        <w:pStyle w:val="a0"/>
        <w:rPr>
          <w:rFonts w:hint="cs"/>
          <w:rtl/>
        </w:rPr>
      </w:pPr>
      <w:r>
        <w:rPr>
          <w:rFonts w:hint="cs"/>
          <w:rtl/>
        </w:rPr>
        <w:t>הבעיה היא שאנחנו לא מצליחים להתנהג בהתאם למה שכולנו יודעים שהולך לקרות וצריך לקרות. ביום שנע</w:t>
      </w:r>
      <w:r>
        <w:rPr>
          <w:rFonts w:hint="cs"/>
          <w:rtl/>
        </w:rPr>
        <w:t>שה את זה, נשדר מסר הרבה יותר ברור לציבור שלנו ונביא ללכידות בקרבו.</w:t>
      </w:r>
    </w:p>
    <w:p w14:paraId="249193B8" w14:textId="77777777" w:rsidR="00000000" w:rsidRDefault="003B3694">
      <w:pPr>
        <w:pStyle w:val="a0"/>
        <w:rPr>
          <w:rFonts w:hint="cs"/>
          <w:rtl/>
        </w:rPr>
      </w:pPr>
    </w:p>
    <w:p w14:paraId="7FDCBDE1" w14:textId="77777777" w:rsidR="00000000" w:rsidRDefault="003B3694">
      <w:pPr>
        <w:pStyle w:val="af0"/>
        <w:rPr>
          <w:rtl/>
        </w:rPr>
      </w:pPr>
      <w:r>
        <w:rPr>
          <w:rFonts w:hint="eastAsia"/>
          <w:rtl/>
        </w:rPr>
        <w:t>משה</w:t>
      </w:r>
      <w:r>
        <w:rPr>
          <w:rtl/>
        </w:rPr>
        <w:t xml:space="preserve"> גפני (יהדות התורה):</w:t>
      </w:r>
    </w:p>
    <w:p w14:paraId="526D4EE2" w14:textId="77777777" w:rsidR="00000000" w:rsidRDefault="003B3694">
      <w:pPr>
        <w:pStyle w:val="a0"/>
        <w:rPr>
          <w:rFonts w:hint="cs"/>
          <w:rtl/>
        </w:rPr>
      </w:pPr>
    </w:p>
    <w:p w14:paraId="46780E8A" w14:textId="77777777" w:rsidR="00000000" w:rsidRDefault="003B3694">
      <w:pPr>
        <w:pStyle w:val="a0"/>
        <w:rPr>
          <w:rFonts w:hint="cs"/>
          <w:rtl/>
        </w:rPr>
      </w:pPr>
      <w:r>
        <w:rPr>
          <w:rFonts w:hint="cs"/>
          <w:rtl/>
        </w:rPr>
        <w:t>חבר הכנסת חן, למי אתה אומר את זה?</w:t>
      </w:r>
    </w:p>
    <w:p w14:paraId="06D2A731" w14:textId="77777777" w:rsidR="00000000" w:rsidRDefault="003B3694">
      <w:pPr>
        <w:pStyle w:val="a0"/>
        <w:rPr>
          <w:rFonts w:hint="cs"/>
          <w:rtl/>
        </w:rPr>
      </w:pPr>
    </w:p>
    <w:p w14:paraId="5A64BB38" w14:textId="77777777" w:rsidR="00000000" w:rsidRDefault="003B3694">
      <w:pPr>
        <w:pStyle w:val="-"/>
        <w:rPr>
          <w:rtl/>
        </w:rPr>
      </w:pPr>
      <w:bookmarkStart w:id="428" w:name="FS000001048T12_11_2003_16_12_06C"/>
      <w:bookmarkEnd w:id="428"/>
      <w:r>
        <w:rPr>
          <w:rtl/>
        </w:rPr>
        <w:t>רשף חן (שינוי):</w:t>
      </w:r>
    </w:p>
    <w:p w14:paraId="656F4AED" w14:textId="77777777" w:rsidR="00000000" w:rsidRDefault="003B3694">
      <w:pPr>
        <w:pStyle w:val="a0"/>
        <w:rPr>
          <w:rtl/>
        </w:rPr>
      </w:pPr>
    </w:p>
    <w:p w14:paraId="799A6267" w14:textId="77777777" w:rsidR="00000000" w:rsidRDefault="003B3694">
      <w:pPr>
        <w:pStyle w:val="a0"/>
        <w:rPr>
          <w:rFonts w:hint="cs"/>
          <w:rtl/>
        </w:rPr>
      </w:pPr>
      <w:r>
        <w:rPr>
          <w:rFonts w:hint="cs"/>
          <w:rtl/>
        </w:rPr>
        <w:t>למי אני אומר את זה? לממשלה ולכנסת.</w:t>
      </w:r>
    </w:p>
    <w:p w14:paraId="32BDF05F" w14:textId="77777777" w:rsidR="00000000" w:rsidRDefault="003B3694">
      <w:pPr>
        <w:pStyle w:val="a0"/>
        <w:rPr>
          <w:rFonts w:hint="cs"/>
          <w:rtl/>
        </w:rPr>
      </w:pPr>
    </w:p>
    <w:p w14:paraId="3BBB362B" w14:textId="77777777" w:rsidR="00000000" w:rsidRDefault="003B3694">
      <w:pPr>
        <w:pStyle w:val="af0"/>
        <w:rPr>
          <w:rtl/>
        </w:rPr>
      </w:pPr>
      <w:r>
        <w:rPr>
          <w:rFonts w:hint="eastAsia"/>
          <w:rtl/>
        </w:rPr>
        <w:t>משה</w:t>
      </w:r>
      <w:r>
        <w:rPr>
          <w:rtl/>
        </w:rPr>
        <w:t xml:space="preserve"> גפני (יהדות התורה):</w:t>
      </w:r>
    </w:p>
    <w:p w14:paraId="1819D84E" w14:textId="77777777" w:rsidR="00000000" w:rsidRDefault="003B3694">
      <w:pPr>
        <w:pStyle w:val="a0"/>
        <w:rPr>
          <w:rFonts w:hint="cs"/>
          <w:rtl/>
        </w:rPr>
      </w:pPr>
    </w:p>
    <w:p w14:paraId="328BE328" w14:textId="77777777" w:rsidR="00000000" w:rsidRDefault="003B3694">
      <w:pPr>
        <w:pStyle w:val="a0"/>
        <w:rPr>
          <w:rFonts w:hint="cs"/>
          <w:rtl/>
        </w:rPr>
      </w:pPr>
      <w:r>
        <w:rPr>
          <w:rFonts w:hint="cs"/>
          <w:rtl/>
        </w:rPr>
        <w:t>לממשלה אתה יכול להגיד. אתם חמישה חברים בממשלה.</w:t>
      </w:r>
    </w:p>
    <w:p w14:paraId="3B963F90" w14:textId="77777777" w:rsidR="00000000" w:rsidRDefault="003B3694">
      <w:pPr>
        <w:pStyle w:val="a0"/>
        <w:rPr>
          <w:rFonts w:hint="cs"/>
          <w:rtl/>
        </w:rPr>
      </w:pPr>
    </w:p>
    <w:p w14:paraId="0E113C7A" w14:textId="77777777" w:rsidR="00000000" w:rsidRDefault="003B3694">
      <w:pPr>
        <w:pStyle w:val="-"/>
        <w:rPr>
          <w:rtl/>
        </w:rPr>
      </w:pPr>
      <w:bookmarkStart w:id="429" w:name="FS000001048T12_11_2003_16_12_38C"/>
      <w:bookmarkEnd w:id="429"/>
      <w:r>
        <w:rPr>
          <w:rtl/>
        </w:rPr>
        <w:t>רש</w:t>
      </w:r>
      <w:r>
        <w:rPr>
          <w:rtl/>
        </w:rPr>
        <w:t>ף חן (שינוי):</w:t>
      </w:r>
    </w:p>
    <w:p w14:paraId="4649BA89" w14:textId="77777777" w:rsidR="00000000" w:rsidRDefault="003B3694">
      <w:pPr>
        <w:pStyle w:val="a0"/>
        <w:rPr>
          <w:rtl/>
        </w:rPr>
      </w:pPr>
    </w:p>
    <w:p w14:paraId="1585E5AD" w14:textId="77777777" w:rsidR="00000000" w:rsidRDefault="003B3694">
      <w:pPr>
        <w:pStyle w:val="a0"/>
        <w:rPr>
          <w:rFonts w:hint="cs"/>
          <w:rtl/>
        </w:rPr>
      </w:pPr>
      <w:r>
        <w:rPr>
          <w:rFonts w:hint="cs"/>
          <w:rtl/>
        </w:rPr>
        <w:t>אנחנו אומרים את זה גם שם.</w:t>
      </w:r>
    </w:p>
    <w:p w14:paraId="4CC8D166" w14:textId="77777777" w:rsidR="00000000" w:rsidRDefault="003B3694">
      <w:pPr>
        <w:pStyle w:val="a0"/>
        <w:rPr>
          <w:rFonts w:hint="cs"/>
          <w:rtl/>
        </w:rPr>
      </w:pPr>
    </w:p>
    <w:p w14:paraId="4F160EB2" w14:textId="77777777" w:rsidR="00000000" w:rsidRDefault="003B3694">
      <w:pPr>
        <w:pStyle w:val="af0"/>
        <w:rPr>
          <w:rtl/>
        </w:rPr>
      </w:pPr>
      <w:r>
        <w:rPr>
          <w:rFonts w:hint="eastAsia"/>
          <w:rtl/>
        </w:rPr>
        <w:t>זהבה</w:t>
      </w:r>
      <w:r>
        <w:rPr>
          <w:rtl/>
        </w:rPr>
        <w:t xml:space="preserve"> גלאון (מרצ):</w:t>
      </w:r>
    </w:p>
    <w:p w14:paraId="1C3E97EF" w14:textId="77777777" w:rsidR="00000000" w:rsidRDefault="003B3694">
      <w:pPr>
        <w:pStyle w:val="a0"/>
        <w:rPr>
          <w:rFonts w:hint="cs"/>
          <w:rtl/>
        </w:rPr>
      </w:pPr>
    </w:p>
    <w:p w14:paraId="28577A6D" w14:textId="77777777" w:rsidR="00000000" w:rsidRDefault="003B3694">
      <w:pPr>
        <w:pStyle w:val="a0"/>
        <w:rPr>
          <w:rFonts w:hint="cs"/>
          <w:rtl/>
        </w:rPr>
      </w:pPr>
      <w:r>
        <w:rPr>
          <w:rFonts w:hint="cs"/>
          <w:rtl/>
        </w:rPr>
        <w:t>וזה גם משפיע.</w:t>
      </w:r>
    </w:p>
    <w:p w14:paraId="3F006FD4" w14:textId="77777777" w:rsidR="00000000" w:rsidRDefault="003B3694">
      <w:pPr>
        <w:pStyle w:val="a0"/>
        <w:rPr>
          <w:rFonts w:hint="cs"/>
          <w:rtl/>
        </w:rPr>
      </w:pPr>
    </w:p>
    <w:p w14:paraId="0ECEF5C1" w14:textId="77777777" w:rsidR="00000000" w:rsidRDefault="003B3694">
      <w:pPr>
        <w:pStyle w:val="-"/>
        <w:rPr>
          <w:rtl/>
        </w:rPr>
      </w:pPr>
      <w:bookmarkStart w:id="430" w:name="FS000001048T12_11_2003_16_12_59C"/>
      <w:bookmarkEnd w:id="430"/>
      <w:r>
        <w:rPr>
          <w:rtl/>
        </w:rPr>
        <w:t>רשף חן (שינוי):</w:t>
      </w:r>
    </w:p>
    <w:p w14:paraId="34B6A982" w14:textId="77777777" w:rsidR="00000000" w:rsidRDefault="003B3694">
      <w:pPr>
        <w:pStyle w:val="a0"/>
        <w:rPr>
          <w:rtl/>
        </w:rPr>
      </w:pPr>
    </w:p>
    <w:p w14:paraId="5E91A323" w14:textId="77777777" w:rsidR="00000000" w:rsidRDefault="003B3694">
      <w:pPr>
        <w:pStyle w:val="a0"/>
        <w:rPr>
          <w:rFonts w:hint="cs"/>
          <w:rtl/>
        </w:rPr>
      </w:pPr>
      <w:r>
        <w:rPr>
          <w:rFonts w:hint="cs"/>
          <w:rtl/>
        </w:rPr>
        <w:t>נכון, וזה משפיע.</w:t>
      </w:r>
    </w:p>
    <w:p w14:paraId="142C576D" w14:textId="77777777" w:rsidR="00000000" w:rsidRDefault="003B3694">
      <w:pPr>
        <w:pStyle w:val="af0"/>
        <w:rPr>
          <w:rtl/>
        </w:rPr>
      </w:pPr>
    </w:p>
    <w:p w14:paraId="04229EAF" w14:textId="77777777" w:rsidR="00000000" w:rsidRDefault="003B3694">
      <w:pPr>
        <w:pStyle w:val="af0"/>
        <w:rPr>
          <w:rtl/>
        </w:rPr>
      </w:pPr>
      <w:r>
        <w:rPr>
          <w:rFonts w:hint="eastAsia"/>
          <w:rtl/>
        </w:rPr>
        <w:t>זהבה</w:t>
      </w:r>
      <w:r>
        <w:rPr>
          <w:rtl/>
        </w:rPr>
        <w:t xml:space="preserve"> גלאון (מרצ):</w:t>
      </w:r>
    </w:p>
    <w:p w14:paraId="3F2E47E3" w14:textId="77777777" w:rsidR="00000000" w:rsidRDefault="003B3694">
      <w:pPr>
        <w:pStyle w:val="a0"/>
        <w:rPr>
          <w:rFonts w:hint="cs"/>
          <w:rtl/>
        </w:rPr>
      </w:pPr>
    </w:p>
    <w:p w14:paraId="6D889EA9" w14:textId="77777777" w:rsidR="00000000" w:rsidRDefault="003B3694">
      <w:pPr>
        <w:pStyle w:val="a0"/>
        <w:rPr>
          <w:rFonts w:hint="cs"/>
          <w:rtl/>
        </w:rPr>
      </w:pPr>
      <w:r>
        <w:rPr>
          <w:rFonts w:hint="cs"/>
          <w:rtl/>
        </w:rPr>
        <w:t xml:space="preserve">מאוד משפיע. </w:t>
      </w:r>
    </w:p>
    <w:p w14:paraId="2D3BB960" w14:textId="77777777" w:rsidR="00000000" w:rsidRDefault="003B3694">
      <w:pPr>
        <w:pStyle w:val="-"/>
        <w:rPr>
          <w:rFonts w:hint="cs"/>
          <w:rtl/>
        </w:rPr>
      </w:pPr>
      <w:bookmarkStart w:id="431" w:name="FS000001048T12_11_2003_16_14_03C"/>
      <w:bookmarkEnd w:id="431"/>
    </w:p>
    <w:p w14:paraId="674354A4" w14:textId="77777777" w:rsidR="00000000" w:rsidRDefault="003B3694">
      <w:pPr>
        <w:pStyle w:val="-"/>
        <w:rPr>
          <w:rtl/>
        </w:rPr>
      </w:pPr>
      <w:r>
        <w:rPr>
          <w:rtl/>
        </w:rPr>
        <w:t>רשף חן (שינוי):</w:t>
      </w:r>
    </w:p>
    <w:p w14:paraId="1D12FD55" w14:textId="77777777" w:rsidR="00000000" w:rsidRDefault="003B3694">
      <w:pPr>
        <w:pStyle w:val="a0"/>
        <w:rPr>
          <w:rtl/>
        </w:rPr>
      </w:pPr>
    </w:p>
    <w:p w14:paraId="7C8D72FA" w14:textId="77777777" w:rsidR="00000000" w:rsidRDefault="003B3694">
      <w:pPr>
        <w:pStyle w:val="a0"/>
        <w:rPr>
          <w:rFonts w:hint="cs"/>
          <w:rtl/>
        </w:rPr>
      </w:pPr>
      <w:r>
        <w:rPr>
          <w:rFonts w:hint="cs"/>
          <w:rtl/>
        </w:rPr>
        <w:t xml:space="preserve">אם נעשה את זה, נזכה גם לתמיכה רבה יותר בקרב הציבור שלנו וגם לתמיכה רבה באופן משמעותי בקרב אותו </w:t>
      </w:r>
      <w:r>
        <w:rPr>
          <w:rFonts w:hint="cs"/>
          <w:rtl/>
        </w:rPr>
        <w:t>ציבור אירופי, שהוא לא אנטישמי וגם לא התקשה להבין את משרד החוץ, אלא פשוט חושב שמה שאנחנו עושים אינו בסדר. תודה.</w:t>
      </w:r>
    </w:p>
    <w:p w14:paraId="5980DD80" w14:textId="77777777" w:rsidR="00000000" w:rsidRDefault="003B3694">
      <w:pPr>
        <w:pStyle w:val="a0"/>
        <w:rPr>
          <w:rFonts w:hint="cs"/>
          <w:rtl/>
        </w:rPr>
      </w:pPr>
    </w:p>
    <w:p w14:paraId="3FBE5AEE" w14:textId="77777777" w:rsidR="00000000" w:rsidRDefault="003B3694">
      <w:pPr>
        <w:pStyle w:val="af0"/>
        <w:rPr>
          <w:rtl/>
        </w:rPr>
      </w:pPr>
      <w:r>
        <w:rPr>
          <w:rFonts w:hint="eastAsia"/>
          <w:rtl/>
        </w:rPr>
        <w:t>משה</w:t>
      </w:r>
      <w:r>
        <w:rPr>
          <w:rtl/>
        </w:rPr>
        <w:t xml:space="preserve"> גפני (יהדות התורה):</w:t>
      </w:r>
    </w:p>
    <w:p w14:paraId="04B337BA" w14:textId="77777777" w:rsidR="00000000" w:rsidRDefault="003B3694">
      <w:pPr>
        <w:pStyle w:val="a0"/>
        <w:rPr>
          <w:rFonts w:hint="cs"/>
          <w:rtl/>
        </w:rPr>
      </w:pPr>
    </w:p>
    <w:p w14:paraId="6A6D972F" w14:textId="77777777" w:rsidR="00000000" w:rsidRDefault="003B3694">
      <w:pPr>
        <w:pStyle w:val="a0"/>
        <w:rPr>
          <w:rFonts w:hint="cs"/>
          <w:rtl/>
        </w:rPr>
      </w:pPr>
      <w:r>
        <w:rPr>
          <w:rFonts w:hint="cs"/>
          <w:rtl/>
        </w:rPr>
        <w:t>רק לכם יש מונופול על השלום, כי אצלכם הכיסאות זה מעל הכול.</w:t>
      </w:r>
    </w:p>
    <w:p w14:paraId="094DE442" w14:textId="77777777" w:rsidR="00000000" w:rsidRDefault="003B3694">
      <w:pPr>
        <w:pStyle w:val="a0"/>
        <w:rPr>
          <w:rFonts w:hint="cs"/>
          <w:rtl/>
        </w:rPr>
      </w:pPr>
    </w:p>
    <w:p w14:paraId="0C3A66F6" w14:textId="77777777" w:rsidR="00000000" w:rsidRDefault="003B3694">
      <w:pPr>
        <w:pStyle w:val="af1"/>
        <w:rPr>
          <w:rtl/>
        </w:rPr>
      </w:pPr>
      <w:r>
        <w:rPr>
          <w:rFonts w:hint="eastAsia"/>
          <w:rtl/>
        </w:rPr>
        <w:t>היו</w:t>
      </w:r>
      <w:r>
        <w:rPr>
          <w:rtl/>
        </w:rPr>
        <w:t>"ר</w:t>
      </w:r>
      <w:r>
        <w:rPr>
          <w:rFonts w:hint="cs"/>
          <w:rtl/>
        </w:rPr>
        <w:t xml:space="preserve"> מיכאל נודלמן</w:t>
      </w:r>
      <w:r>
        <w:rPr>
          <w:rtl/>
        </w:rPr>
        <w:t>:</w:t>
      </w:r>
    </w:p>
    <w:p w14:paraId="378C9A93" w14:textId="77777777" w:rsidR="00000000" w:rsidRDefault="003B3694">
      <w:pPr>
        <w:pStyle w:val="a0"/>
        <w:rPr>
          <w:rFonts w:hint="cs"/>
          <w:rtl/>
        </w:rPr>
      </w:pPr>
    </w:p>
    <w:p w14:paraId="2812BD84" w14:textId="77777777" w:rsidR="00000000" w:rsidRDefault="003B3694">
      <w:pPr>
        <w:pStyle w:val="a0"/>
        <w:rPr>
          <w:rFonts w:hint="cs"/>
          <w:rtl/>
        </w:rPr>
      </w:pPr>
      <w:r>
        <w:rPr>
          <w:rFonts w:hint="cs"/>
          <w:rtl/>
        </w:rPr>
        <w:t>תודה. חברת הכנסת זהבה גלאון, את מוכנה?</w:t>
      </w:r>
    </w:p>
    <w:p w14:paraId="71FD28B2" w14:textId="77777777" w:rsidR="00000000" w:rsidRDefault="003B3694">
      <w:pPr>
        <w:pStyle w:val="a0"/>
        <w:rPr>
          <w:rFonts w:hint="cs"/>
          <w:rtl/>
        </w:rPr>
      </w:pPr>
    </w:p>
    <w:p w14:paraId="180F3A44" w14:textId="77777777" w:rsidR="00000000" w:rsidRDefault="003B3694">
      <w:pPr>
        <w:pStyle w:val="af0"/>
        <w:rPr>
          <w:rtl/>
        </w:rPr>
      </w:pPr>
      <w:r>
        <w:rPr>
          <w:rFonts w:hint="eastAsia"/>
          <w:rtl/>
        </w:rPr>
        <w:t>חיים</w:t>
      </w:r>
      <w:r>
        <w:rPr>
          <w:rtl/>
        </w:rPr>
        <w:t xml:space="preserve"> כץ (הליכוד):</w:t>
      </w:r>
    </w:p>
    <w:p w14:paraId="1B3AF116" w14:textId="77777777" w:rsidR="00000000" w:rsidRDefault="003B3694">
      <w:pPr>
        <w:pStyle w:val="a0"/>
        <w:rPr>
          <w:rFonts w:hint="cs"/>
          <w:rtl/>
        </w:rPr>
      </w:pPr>
    </w:p>
    <w:p w14:paraId="3F3F9D2D" w14:textId="77777777" w:rsidR="00000000" w:rsidRDefault="003B3694">
      <w:pPr>
        <w:pStyle w:val="a0"/>
        <w:rPr>
          <w:rFonts w:hint="cs"/>
          <w:rtl/>
        </w:rPr>
      </w:pPr>
      <w:r>
        <w:rPr>
          <w:rFonts w:hint="cs"/>
          <w:rtl/>
        </w:rPr>
        <w:t>היא היתה מוכנה כבר קודם.</w:t>
      </w:r>
    </w:p>
    <w:p w14:paraId="067DAC6E" w14:textId="77777777" w:rsidR="00000000" w:rsidRDefault="003B3694">
      <w:pPr>
        <w:pStyle w:val="a0"/>
        <w:rPr>
          <w:rFonts w:hint="cs"/>
          <w:rtl/>
        </w:rPr>
      </w:pPr>
    </w:p>
    <w:p w14:paraId="1E4CACB6" w14:textId="77777777" w:rsidR="00000000" w:rsidRDefault="003B3694">
      <w:pPr>
        <w:pStyle w:val="af1"/>
        <w:rPr>
          <w:rtl/>
        </w:rPr>
      </w:pPr>
      <w:r>
        <w:rPr>
          <w:rtl/>
        </w:rPr>
        <w:t>היו"ר</w:t>
      </w:r>
      <w:r>
        <w:rPr>
          <w:rFonts w:hint="cs"/>
          <w:rtl/>
        </w:rPr>
        <w:t xml:space="preserve"> מיכאל נודלמן</w:t>
      </w:r>
      <w:r>
        <w:rPr>
          <w:rtl/>
        </w:rPr>
        <w:t>:</w:t>
      </w:r>
    </w:p>
    <w:p w14:paraId="7E8A9728" w14:textId="77777777" w:rsidR="00000000" w:rsidRDefault="003B3694">
      <w:pPr>
        <w:pStyle w:val="a0"/>
        <w:rPr>
          <w:rtl/>
        </w:rPr>
      </w:pPr>
    </w:p>
    <w:p w14:paraId="25D5DFF4" w14:textId="77777777" w:rsidR="00000000" w:rsidRDefault="003B3694">
      <w:pPr>
        <w:pStyle w:val="a0"/>
        <w:rPr>
          <w:rFonts w:hint="cs"/>
          <w:rtl/>
        </w:rPr>
      </w:pPr>
      <w:r>
        <w:rPr>
          <w:rFonts w:hint="cs"/>
          <w:rtl/>
        </w:rPr>
        <w:t>מה קרה? אני לא מבין מה קרה. בבקשה.</w:t>
      </w:r>
    </w:p>
    <w:p w14:paraId="18FD6863" w14:textId="77777777" w:rsidR="00000000" w:rsidRDefault="003B3694">
      <w:pPr>
        <w:pStyle w:val="a0"/>
        <w:rPr>
          <w:rFonts w:hint="cs"/>
          <w:rtl/>
        </w:rPr>
      </w:pPr>
    </w:p>
    <w:p w14:paraId="4C9A6226" w14:textId="77777777" w:rsidR="00000000" w:rsidRDefault="003B3694">
      <w:pPr>
        <w:pStyle w:val="a"/>
        <w:rPr>
          <w:rtl/>
        </w:rPr>
      </w:pPr>
      <w:bookmarkStart w:id="432" w:name="FS000000504T12_11_2003_16_16_55"/>
      <w:bookmarkStart w:id="433" w:name="_Toc69719397"/>
      <w:bookmarkEnd w:id="432"/>
      <w:r>
        <w:rPr>
          <w:rFonts w:hint="eastAsia"/>
          <w:rtl/>
        </w:rPr>
        <w:t>זהבה</w:t>
      </w:r>
      <w:r>
        <w:rPr>
          <w:rtl/>
        </w:rPr>
        <w:t xml:space="preserve"> גלאון (מרצ):</w:t>
      </w:r>
      <w:bookmarkEnd w:id="433"/>
    </w:p>
    <w:p w14:paraId="59B430E2" w14:textId="77777777" w:rsidR="00000000" w:rsidRDefault="003B3694">
      <w:pPr>
        <w:pStyle w:val="a0"/>
        <w:rPr>
          <w:rFonts w:hint="cs"/>
          <w:rtl/>
        </w:rPr>
      </w:pPr>
    </w:p>
    <w:p w14:paraId="70C42936" w14:textId="77777777" w:rsidR="00000000" w:rsidRDefault="003B3694">
      <w:pPr>
        <w:pStyle w:val="a0"/>
        <w:rPr>
          <w:rFonts w:hint="cs"/>
          <w:rtl/>
        </w:rPr>
      </w:pPr>
      <w:r>
        <w:rPr>
          <w:rFonts w:hint="cs"/>
          <w:rtl/>
        </w:rPr>
        <w:t>מה שקרה, אדוני היושב-ראש, אני אסביר אחר כך ליושב-ראש הישיבה, אני לא אכלה את זמני על זה.</w:t>
      </w:r>
    </w:p>
    <w:p w14:paraId="306DF806" w14:textId="77777777" w:rsidR="00000000" w:rsidRDefault="003B3694">
      <w:pPr>
        <w:pStyle w:val="a0"/>
        <w:rPr>
          <w:rFonts w:hint="cs"/>
          <w:rtl/>
        </w:rPr>
      </w:pPr>
    </w:p>
    <w:p w14:paraId="05D0DE51" w14:textId="77777777" w:rsidR="00000000" w:rsidRDefault="003B3694">
      <w:pPr>
        <w:pStyle w:val="af0"/>
        <w:rPr>
          <w:rtl/>
        </w:rPr>
      </w:pPr>
      <w:r>
        <w:rPr>
          <w:rFonts w:hint="eastAsia"/>
          <w:rtl/>
        </w:rPr>
        <w:t>חיים</w:t>
      </w:r>
      <w:r>
        <w:rPr>
          <w:rtl/>
        </w:rPr>
        <w:t xml:space="preserve"> כץ (הליכוד):</w:t>
      </w:r>
    </w:p>
    <w:p w14:paraId="38ED7EA0" w14:textId="77777777" w:rsidR="00000000" w:rsidRDefault="003B3694">
      <w:pPr>
        <w:pStyle w:val="a0"/>
        <w:rPr>
          <w:rFonts w:hint="cs"/>
          <w:rtl/>
        </w:rPr>
      </w:pPr>
    </w:p>
    <w:p w14:paraId="0A1F989E" w14:textId="77777777" w:rsidR="00000000" w:rsidRDefault="003B3694">
      <w:pPr>
        <w:pStyle w:val="a0"/>
        <w:rPr>
          <w:rFonts w:hint="cs"/>
          <w:rtl/>
        </w:rPr>
      </w:pPr>
      <w:r>
        <w:rPr>
          <w:rFonts w:hint="cs"/>
          <w:rtl/>
        </w:rPr>
        <w:t xml:space="preserve">תשפכי חמתך על הגויים, למה </w:t>
      </w:r>
      <w:r>
        <w:rPr>
          <w:rFonts w:hint="cs"/>
          <w:rtl/>
        </w:rPr>
        <w:t>על יושב-ראש הישיבה?</w:t>
      </w:r>
    </w:p>
    <w:p w14:paraId="792EACBA" w14:textId="77777777" w:rsidR="00000000" w:rsidRDefault="003B3694">
      <w:pPr>
        <w:pStyle w:val="a0"/>
        <w:rPr>
          <w:rFonts w:hint="cs"/>
          <w:rtl/>
        </w:rPr>
      </w:pPr>
    </w:p>
    <w:p w14:paraId="0EA558C7" w14:textId="77777777" w:rsidR="00000000" w:rsidRDefault="003B3694">
      <w:pPr>
        <w:pStyle w:val="-"/>
        <w:rPr>
          <w:rtl/>
        </w:rPr>
      </w:pPr>
      <w:bookmarkStart w:id="434" w:name="FS000000504T12_11_2003_16_17_48C"/>
      <w:bookmarkEnd w:id="434"/>
      <w:r>
        <w:rPr>
          <w:rtl/>
        </w:rPr>
        <w:t>זהבה גלאון (מרצ):</w:t>
      </w:r>
    </w:p>
    <w:p w14:paraId="784B91D9" w14:textId="77777777" w:rsidR="00000000" w:rsidRDefault="003B3694">
      <w:pPr>
        <w:pStyle w:val="a0"/>
        <w:rPr>
          <w:rtl/>
        </w:rPr>
      </w:pPr>
    </w:p>
    <w:p w14:paraId="06271D95" w14:textId="77777777" w:rsidR="00000000" w:rsidRDefault="003B3694">
      <w:pPr>
        <w:pStyle w:val="a0"/>
        <w:rPr>
          <w:rFonts w:hint="cs"/>
          <w:rtl/>
        </w:rPr>
      </w:pPr>
      <w:r>
        <w:rPr>
          <w:rFonts w:hint="cs"/>
          <w:rtl/>
        </w:rPr>
        <w:t>אדוני היושב-ראש, "הגויים", כמו שאומר חבר הכנסת כץ, 59% מאזרחי האיחוד האירופי דירגו את מדינת ישראל כמדינה המסוכנת לשלום העולם. 59%.</w:t>
      </w:r>
    </w:p>
    <w:p w14:paraId="25A69866" w14:textId="77777777" w:rsidR="00000000" w:rsidRDefault="003B3694">
      <w:pPr>
        <w:pStyle w:val="af0"/>
        <w:rPr>
          <w:rtl/>
        </w:rPr>
      </w:pPr>
    </w:p>
    <w:p w14:paraId="03314E89" w14:textId="77777777" w:rsidR="00000000" w:rsidRDefault="003B3694">
      <w:pPr>
        <w:pStyle w:val="af0"/>
        <w:rPr>
          <w:rtl/>
        </w:rPr>
      </w:pPr>
      <w:r>
        <w:rPr>
          <w:rFonts w:hint="eastAsia"/>
          <w:rtl/>
        </w:rPr>
        <w:t>חיים</w:t>
      </w:r>
      <w:r>
        <w:rPr>
          <w:rtl/>
        </w:rPr>
        <w:t xml:space="preserve"> כץ (הליכוד):</w:t>
      </w:r>
    </w:p>
    <w:p w14:paraId="159E8A34" w14:textId="77777777" w:rsidR="00000000" w:rsidRDefault="003B3694">
      <w:pPr>
        <w:pStyle w:val="a0"/>
        <w:rPr>
          <w:rFonts w:hint="cs"/>
          <w:rtl/>
        </w:rPr>
      </w:pPr>
    </w:p>
    <w:p w14:paraId="7E28BBB7" w14:textId="77777777" w:rsidR="00000000" w:rsidRDefault="003B3694">
      <w:pPr>
        <w:pStyle w:val="a0"/>
        <w:rPr>
          <w:rFonts w:hint="cs"/>
          <w:rtl/>
        </w:rPr>
      </w:pPr>
      <w:r>
        <w:rPr>
          <w:rFonts w:hint="cs"/>
          <w:rtl/>
        </w:rPr>
        <w:t>כמה מרצ שותפים לאחוז הזה?</w:t>
      </w:r>
    </w:p>
    <w:p w14:paraId="7BB64F9E" w14:textId="77777777" w:rsidR="00000000" w:rsidRDefault="003B3694">
      <w:pPr>
        <w:pStyle w:val="-"/>
        <w:rPr>
          <w:rFonts w:hint="cs"/>
          <w:rtl/>
        </w:rPr>
      </w:pPr>
      <w:bookmarkStart w:id="435" w:name="FS000000504T12_11_2003_16_18_45C"/>
      <w:bookmarkEnd w:id="435"/>
    </w:p>
    <w:p w14:paraId="1C194F38" w14:textId="77777777" w:rsidR="00000000" w:rsidRDefault="003B3694">
      <w:pPr>
        <w:pStyle w:val="-"/>
        <w:rPr>
          <w:rtl/>
        </w:rPr>
      </w:pPr>
      <w:r>
        <w:rPr>
          <w:rtl/>
        </w:rPr>
        <w:t>זהבה גלאון (מרצ):</w:t>
      </w:r>
    </w:p>
    <w:p w14:paraId="1200E3B3" w14:textId="77777777" w:rsidR="00000000" w:rsidRDefault="003B3694">
      <w:pPr>
        <w:pStyle w:val="a0"/>
        <w:rPr>
          <w:rtl/>
        </w:rPr>
      </w:pPr>
    </w:p>
    <w:p w14:paraId="472C0106" w14:textId="77777777" w:rsidR="00000000" w:rsidRDefault="003B3694">
      <w:pPr>
        <w:pStyle w:val="a0"/>
        <w:rPr>
          <w:rFonts w:hint="cs"/>
          <w:rtl/>
        </w:rPr>
      </w:pPr>
      <w:r>
        <w:rPr>
          <w:rFonts w:hint="cs"/>
          <w:rtl/>
        </w:rPr>
        <w:t>אני תוהה - - -</w:t>
      </w:r>
    </w:p>
    <w:p w14:paraId="7E302974" w14:textId="77777777" w:rsidR="00000000" w:rsidRDefault="003B3694">
      <w:pPr>
        <w:pStyle w:val="a0"/>
        <w:rPr>
          <w:rFonts w:hint="cs"/>
          <w:rtl/>
        </w:rPr>
      </w:pPr>
    </w:p>
    <w:p w14:paraId="18B34506" w14:textId="77777777" w:rsidR="00000000" w:rsidRDefault="003B3694">
      <w:pPr>
        <w:pStyle w:val="af0"/>
        <w:rPr>
          <w:rtl/>
        </w:rPr>
      </w:pPr>
      <w:r>
        <w:rPr>
          <w:rFonts w:hint="eastAsia"/>
          <w:rtl/>
        </w:rPr>
        <w:t>חיי</w:t>
      </w:r>
      <w:r>
        <w:rPr>
          <w:rFonts w:hint="eastAsia"/>
          <w:rtl/>
        </w:rPr>
        <w:t>ם</w:t>
      </w:r>
      <w:r>
        <w:rPr>
          <w:rtl/>
        </w:rPr>
        <w:t xml:space="preserve"> כץ (הליכוד):</w:t>
      </w:r>
    </w:p>
    <w:p w14:paraId="306BB0A7" w14:textId="77777777" w:rsidR="00000000" w:rsidRDefault="003B3694">
      <w:pPr>
        <w:pStyle w:val="a0"/>
        <w:rPr>
          <w:rFonts w:hint="cs"/>
          <w:rtl/>
        </w:rPr>
      </w:pPr>
    </w:p>
    <w:p w14:paraId="2E64B65C" w14:textId="77777777" w:rsidR="00000000" w:rsidRDefault="003B3694">
      <w:pPr>
        <w:pStyle w:val="a0"/>
        <w:rPr>
          <w:rFonts w:hint="cs"/>
          <w:rtl/>
        </w:rPr>
      </w:pPr>
      <w:r>
        <w:rPr>
          <w:rFonts w:hint="cs"/>
          <w:rtl/>
        </w:rPr>
        <w:t>כמה מרצ שותפים לאחוז הזה?</w:t>
      </w:r>
    </w:p>
    <w:p w14:paraId="68B4AA08" w14:textId="77777777" w:rsidR="00000000" w:rsidRDefault="003B3694">
      <w:pPr>
        <w:pStyle w:val="a0"/>
        <w:rPr>
          <w:rFonts w:hint="cs"/>
          <w:rtl/>
        </w:rPr>
      </w:pPr>
    </w:p>
    <w:p w14:paraId="75EBE11A" w14:textId="77777777" w:rsidR="00000000" w:rsidRDefault="003B3694">
      <w:pPr>
        <w:pStyle w:val="af0"/>
        <w:rPr>
          <w:rtl/>
        </w:rPr>
      </w:pPr>
      <w:r>
        <w:rPr>
          <w:rFonts w:hint="eastAsia"/>
          <w:rtl/>
        </w:rPr>
        <w:t>אילן</w:t>
      </w:r>
      <w:r>
        <w:rPr>
          <w:rtl/>
        </w:rPr>
        <w:t xml:space="preserve"> שלגי (שינוי):</w:t>
      </w:r>
    </w:p>
    <w:p w14:paraId="7527875F" w14:textId="77777777" w:rsidR="00000000" w:rsidRDefault="003B3694">
      <w:pPr>
        <w:pStyle w:val="a0"/>
        <w:rPr>
          <w:rFonts w:hint="cs"/>
          <w:rtl/>
        </w:rPr>
      </w:pPr>
    </w:p>
    <w:p w14:paraId="08813B21" w14:textId="77777777" w:rsidR="00000000" w:rsidRDefault="003B3694">
      <w:pPr>
        <w:pStyle w:val="a0"/>
        <w:rPr>
          <w:rFonts w:hint="cs"/>
          <w:rtl/>
        </w:rPr>
      </w:pPr>
      <w:r>
        <w:rPr>
          <w:rFonts w:hint="cs"/>
          <w:rtl/>
        </w:rPr>
        <w:t>תירגע. תן לה צ'אנס להראות שהיא ציונית.</w:t>
      </w:r>
    </w:p>
    <w:p w14:paraId="60C61EF4" w14:textId="77777777" w:rsidR="00000000" w:rsidRDefault="003B3694">
      <w:pPr>
        <w:pStyle w:val="a0"/>
        <w:rPr>
          <w:rFonts w:hint="cs"/>
          <w:rtl/>
        </w:rPr>
      </w:pPr>
    </w:p>
    <w:p w14:paraId="2B9E58CC" w14:textId="77777777" w:rsidR="00000000" w:rsidRDefault="003B3694">
      <w:pPr>
        <w:pStyle w:val="af0"/>
        <w:rPr>
          <w:rtl/>
        </w:rPr>
      </w:pPr>
      <w:r>
        <w:rPr>
          <w:rtl/>
        </w:rPr>
        <w:t>אריה אלדד (האיחוד הלאומי - ישראל ביתנו):</w:t>
      </w:r>
    </w:p>
    <w:p w14:paraId="74C161FF" w14:textId="77777777" w:rsidR="00000000" w:rsidRDefault="003B3694">
      <w:pPr>
        <w:pStyle w:val="a0"/>
        <w:rPr>
          <w:rtl/>
        </w:rPr>
      </w:pPr>
    </w:p>
    <w:p w14:paraId="39D97650" w14:textId="77777777" w:rsidR="00000000" w:rsidRDefault="003B3694">
      <w:pPr>
        <w:pStyle w:val="a0"/>
        <w:rPr>
          <w:rFonts w:hint="cs"/>
          <w:rtl/>
        </w:rPr>
      </w:pPr>
      <w:r>
        <w:rPr>
          <w:rFonts w:hint="cs"/>
          <w:rtl/>
        </w:rPr>
        <w:t>איזה אחוז הצביע בשביל היטלר?</w:t>
      </w:r>
    </w:p>
    <w:p w14:paraId="669CAC82" w14:textId="77777777" w:rsidR="00000000" w:rsidRDefault="003B3694">
      <w:pPr>
        <w:pStyle w:val="a0"/>
        <w:rPr>
          <w:rFonts w:hint="cs"/>
          <w:rtl/>
        </w:rPr>
      </w:pPr>
    </w:p>
    <w:p w14:paraId="2392E214" w14:textId="77777777" w:rsidR="00000000" w:rsidRDefault="003B3694">
      <w:pPr>
        <w:pStyle w:val="-"/>
        <w:rPr>
          <w:rtl/>
        </w:rPr>
      </w:pPr>
      <w:bookmarkStart w:id="436" w:name="FS000000504T12_11_2003_16_20_16C"/>
      <w:bookmarkEnd w:id="436"/>
      <w:r>
        <w:rPr>
          <w:rtl/>
        </w:rPr>
        <w:t>זהבה גלאון (מרצ):</w:t>
      </w:r>
    </w:p>
    <w:p w14:paraId="54F7CD7D" w14:textId="77777777" w:rsidR="00000000" w:rsidRDefault="003B3694">
      <w:pPr>
        <w:pStyle w:val="a0"/>
        <w:rPr>
          <w:rtl/>
        </w:rPr>
      </w:pPr>
    </w:p>
    <w:p w14:paraId="41932567" w14:textId="77777777" w:rsidR="00000000" w:rsidRDefault="003B3694">
      <w:pPr>
        <w:pStyle w:val="a0"/>
        <w:rPr>
          <w:rFonts w:hint="cs"/>
          <w:rtl/>
        </w:rPr>
      </w:pPr>
      <w:r>
        <w:rPr>
          <w:rFonts w:hint="cs"/>
          <w:rtl/>
        </w:rPr>
        <w:t>אני נפעמת. אני נפעמת, חבר הכנסת אלדד, איך הגענו למצב כזה ש-74%</w:t>
      </w:r>
      <w:r>
        <w:rPr>
          <w:rFonts w:hint="cs"/>
          <w:rtl/>
        </w:rPr>
        <w:t xml:space="preserve"> מאזרחי הולנד, 69% מאזרחי אוסטריה, גרמניה, דנמרק - מה קורה כאן? איך הגענו למצב הזה, אני שואלת.</w:t>
      </w:r>
    </w:p>
    <w:p w14:paraId="450EB6F6" w14:textId="77777777" w:rsidR="00000000" w:rsidRDefault="003B3694">
      <w:pPr>
        <w:pStyle w:val="a0"/>
        <w:rPr>
          <w:rFonts w:hint="cs"/>
          <w:rtl/>
        </w:rPr>
      </w:pPr>
    </w:p>
    <w:p w14:paraId="608DCD56" w14:textId="77777777" w:rsidR="00000000" w:rsidRDefault="003B3694">
      <w:pPr>
        <w:pStyle w:val="af0"/>
        <w:rPr>
          <w:rtl/>
        </w:rPr>
      </w:pPr>
      <w:r>
        <w:rPr>
          <w:rFonts w:hint="eastAsia"/>
          <w:rtl/>
        </w:rPr>
        <w:t>אריה</w:t>
      </w:r>
      <w:r>
        <w:rPr>
          <w:rtl/>
        </w:rPr>
        <w:t xml:space="preserve"> אלדד (האיחוד הלאומי - ישראל ביתנו):</w:t>
      </w:r>
    </w:p>
    <w:p w14:paraId="3B0B5181" w14:textId="77777777" w:rsidR="00000000" w:rsidRDefault="003B3694">
      <w:pPr>
        <w:pStyle w:val="a0"/>
        <w:rPr>
          <w:rFonts w:hint="cs"/>
          <w:rtl/>
        </w:rPr>
      </w:pPr>
    </w:p>
    <w:p w14:paraId="3C42A5F8" w14:textId="77777777" w:rsidR="00000000" w:rsidRDefault="003B3694">
      <w:pPr>
        <w:pStyle w:val="a0"/>
        <w:rPr>
          <w:rFonts w:hint="cs"/>
          <w:rtl/>
        </w:rPr>
      </w:pPr>
      <w:r>
        <w:rPr>
          <w:rFonts w:hint="cs"/>
          <w:rtl/>
        </w:rPr>
        <w:t>צודק חבר הכנסת כץ. הם עושים שימוש במה שאת וחברייך אומרים כל יום.</w:t>
      </w:r>
    </w:p>
    <w:p w14:paraId="63E5E858" w14:textId="77777777" w:rsidR="00000000" w:rsidRDefault="003B3694">
      <w:pPr>
        <w:pStyle w:val="a0"/>
        <w:rPr>
          <w:rFonts w:hint="cs"/>
          <w:rtl/>
        </w:rPr>
      </w:pPr>
    </w:p>
    <w:p w14:paraId="060F5C3A" w14:textId="77777777" w:rsidR="00000000" w:rsidRDefault="003B3694">
      <w:pPr>
        <w:pStyle w:val="-"/>
        <w:rPr>
          <w:rtl/>
        </w:rPr>
      </w:pPr>
      <w:bookmarkStart w:id="437" w:name="FS000000504T12_11_2003_16_21_40C"/>
      <w:bookmarkEnd w:id="437"/>
      <w:r>
        <w:rPr>
          <w:rtl/>
        </w:rPr>
        <w:t>זהבה גלאון (מרצ):</w:t>
      </w:r>
    </w:p>
    <w:p w14:paraId="1651D1E6" w14:textId="77777777" w:rsidR="00000000" w:rsidRDefault="003B3694">
      <w:pPr>
        <w:pStyle w:val="a0"/>
        <w:rPr>
          <w:rtl/>
        </w:rPr>
      </w:pPr>
    </w:p>
    <w:p w14:paraId="5BEE1A34" w14:textId="77777777" w:rsidR="00000000" w:rsidRDefault="003B3694">
      <w:pPr>
        <w:pStyle w:val="a0"/>
        <w:rPr>
          <w:rFonts w:hint="cs"/>
          <w:rtl/>
        </w:rPr>
      </w:pPr>
      <w:r>
        <w:rPr>
          <w:rFonts w:hint="cs"/>
          <w:rtl/>
        </w:rPr>
        <w:t>יצא המרצע מן השק. חיכינו לזה, חיכ</w:t>
      </w:r>
      <w:r>
        <w:rPr>
          <w:rFonts w:hint="cs"/>
          <w:rtl/>
        </w:rPr>
        <w:t xml:space="preserve">ינו. את מי תמצאו להאשים? אולי, חבר הכנסת אלדד, אני אתן לך גם כמה אפשרויות אחרות. אני רוצה להציע לך כמה אופציות אחרות. אולי חברי האיחוד האירופי, אנשים שיושבים בביתם, באוסטריה, באיטליה, ביוון, ורואים טלוויזיה, מה הם רואים בעידן המשודר? הם רואים את הטנקים של </w:t>
      </w:r>
      <w:r>
        <w:rPr>
          <w:rFonts w:hint="cs"/>
          <w:rtl/>
        </w:rPr>
        <w:t>צה"ל מגינים על ההתנחלויות, והם רואים את המתנחלים עוקרים עצי זית, ואין דין ואין דיין - -</w:t>
      </w:r>
    </w:p>
    <w:p w14:paraId="587018D4" w14:textId="77777777" w:rsidR="00000000" w:rsidRDefault="003B3694">
      <w:pPr>
        <w:pStyle w:val="a0"/>
        <w:rPr>
          <w:rFonts w:hint="cs"/>
          <w:rtl/>
        </w:rPr>
      </w:pPr>
    </w:p>
    <w:p w14:paraId="5F7551FC" w14:textId="77777777" w:rsidR="00000000" w:rsidRDefault="003B3694">
      <w:pPr>
        <w:pStyle w:val="af0"/>
        <w:rPr>
          <w:rtl/>
        </w:rPr>
      </w:pPr>
      <w:r>
        <w:rPr>
          <w:rFonts w:hint="eastAsia"/>
          <w:rtl/>
        </w:rPr>
        <w:t>מל</w:t>
      </w:r>
      <w:r>
        <w:rPr>
          <w:rtl/>
        </w:rPr>
        <w:t xml:space="preserve"> פולישוק-בלוך (שינוי):</w:t>
      </w:r>
    </w:p>
    <w:p w14:paraId="32D709A3" w14:textId="77777777" w:rsidR="00000000" w:rsidRDefault="003B3694">
      <w:pPr>
        <w:pStyle w:val="a0"/>
        <w:rPr>
          <w:rFonts w:hint="cs"/>
          <w:rtl/>
        </w:rPr>
      </w:pPr>
    </w:p>
    <w:p w14:paraId="7E998AED" w14:textId="77777777" w:rsidR="00000000" w:rsidRDefault="003B3694">
      <w:pPr>
        <w:pStyle w:val="a0"/>
        <w:rPr>
          <w:rFonts w:hint="cs"/>
          <w:rtl/>
        </w:rPr>
      </w:pPr>
      <w:r>
        <w:rPr>
          <w:rFonts w:hint="cs"/>
          <w:rtl/>
        </w:rPr>
        <w:t>הם גם רואים את הפיגועים.</w:t>
      </w:r>
    </w:p>
    <w:p w14:paraId="6373A8B2" w14:textId="77777777" w:rsidR="00000000" w:rsidRDefault="003B3694">
      <w:pPr>
        <w:pStyle w:val="a0"/>
        <w:rPr>
          <w:rFonts w:hint="cs"/>
          <w:rtl/>
        </w:rPr>
      </w:pPr>
    </w:p>
    <w:p w14:paraId="671BA594" w14:textId="77777777" w:rsidR="00000000" w:rsidRDefault="003B3694">
      <w:pPr>
        <w:pStyle w:val="-"/>
        <w:rPr>
          <w:rtl/>
        </w:rPr>
      </w:pPr>
      <w:bookmarkStart w:id="438" w:name="FS000000504T12_11_2003_16_23_18C"/>
      <w:bookmarkEnd w:id="438"/>
      <w:r>
        <w:rPr>
          <w:rtl/>
        </w:rPr>
        <w:t>זהבה גלאון (מרצ):</w:t>
      </w:r>
    </w:p>
    <w:p w14:paraId="2AAC14B4" w14:textId="77777777" w:rsidR="00000000" w:rsidRDefault="003B3694">
      <w:pPr>
        <w:pStyle w:val="a0"/>
        <w:rPr>
          <w:rtl/>
        </w:rPr>
      </w:pPr>
    </w:p>
    <w:p w14:paraId="26A3137C" w14:textId="77777777" w:rsidR="00000000" w:rsidRDefault="003B3694">
      <w:pPr>
        <w:pStyle w:val="a0"/>
        <w:rPr>
          <w:rFonts w:hint="cs"/>
          <w:rtl/>
        </w:rPr>
      </w:pPr>
      <w:r>
        <w:rPr>
          <w:rFonts w:hint="cs"/>
          <w:rtl/>
        </w:rPr>
        <w:t>- - והם רואים מאחזים בלתי חוקיים, שצצים כל יום מחדש - -</w:t>
      </w:r>
    </w:p>
    <w:p w14:paraId="592F4A92" w14:textId="77777777" w:rsidR="00000000" w:rsidRDefault="003B3694">
      <w:pPr>
        <w:pStyle w:val="af0"/>
        <w:rPr>
          <w:rFonts w:hint="cs"/>
          <w:rtl/>
        </w:rPr>
      </w:pPr>
    </w:p>
    <w:p w14:paraId="064CAAAB" w14:textId="77777777" w:rsidR="00000000" w:rsidRDefault="003B3694">
      <w:pPr>
        <w:pStyle w:val="af0"/>
        <w:rPr>
          <w:rtl/>
        </w:rPr>
      </w:pPr>
      <w:r>
        <w:rPr>
          <w:rFonts w:hint="eastAsia"/>
          <w:rtl/>
        </w:rPr>
        <w:t>חיים</w:t>
      </w:r>
      <w:r>
        <w:rPr>
          <w:rtl/>
        </w:rPr>
        <w:t xml:space="preserve"> כץ (הליכוד):</w:t>
      </w:r>
    </w:p>
    <w:p w14:paraId="463C1D9D" w14:textId="77777777" w:rsidR="00000000" w:rsidRDefault="003B3694">
      <w:pPr>
        <w:pStyle w:val="a0"/>
        <w:rPr>
          <w:rFonts w:hint="cs"/>
          <w:rtl/>
        </w:rPr>
      </w:pPr>
    </w:p>
    <w:p w14:paraId="0B48F26B" w14:textId="77777777" w:rsidR="00000000" w:rsidRDefault="003B3694">
      <w:pPr>
        <w:pStyle w:val="a0"/>
        <w:rPr>
          <w:rFonts w:hint="cs"/>
          <w:rtl/>
        </w:rPr>
      </w:pPr>
      <w:r>
        <w:rPr>
          <w:rFonts w:hint="cs"/>
          <w:rtl/>
        </w:rPr>
        <w:t>הם לא רואים את הפיגו</w:t>
      </w:r>
      <w:r>
        <w:rPr>
          <w:rFonts w:hint="cs"/>
          <w:rtl/>
        </w:rPr>
        <w:t>עים, כי ה-</w:t>
      </w:r>
      <w:r>
        <w:t>CNN</w:t>
      </w:r>
      <w:r>
        <w:rPr>
          <w:rFonts w:hint="cs"/>
          <w:rtl/>
        </w:rPr>
        <w:t xml:space="preserve"> לא משדר אותם.</w:t>
      </w:r>
    </w:p>
    <w:p w14:paraId="0888B94F" w14:textId="77777777" w:rsidR="00000000" w:rsidRDefault="003B3694">
      <w:pPr>
        <w:pStyle w:val="a0"/>
        <w:rPr>
          <w:rFonts w:hint="cs"/>
          <w:rtl/>
        </w:rPr>
      </w:pPr>
    </w:p>
    <w:p w14:paraId="0039B54A" w14:textId="77777777" w:rsidR="00000000" w:rsidRDefault="003B3694">
      <w:pPr>
        <w:pStyle w:val="-"/>
        <w:rPr>
          <w:rtl/>
        </w:rPr>
      </w:pPr>
      <w:bookmarkStart w:id="439" w:name="FS000000504T12_11_2003_16_24_14C"/>
      <w:bookmarkEnd w:id="439"/>
      <w:r>
        <w:rPr>
          <w:rFonts w:hint="eastAsia"/>
          <w:rtl/>
        </w:rPr>
        <w:t>זהבה</w:t>
      </w:r>
      <w:r>
        <w:rPr>
          <w:rtl/>
        </w:rPr>
        <w:t xml:space="preserve"> גלאון (מרצ):</w:t>
      </w:r>
    </w:p>
    <w:p w14:paraId="40EC8417" w14:textId="77777777" w:rsidR="00000000" w:rsidRDefault="003B3694">
      <w:pPr>
        <w:pStyle w:val="a0"/>
        <w:rPr>
          <w:rFonts w:hint="cs"/>
          <w:rtl/>
        </w:rPr>
      </w:pPr>
    </w:p>
    <w:p w14:paraId="4C9446A4" w14:textId="77777777" w:rsidR="00000000" w:rsidRDefault="003B3694">
      <w:pPr>
        <w:pStyle w:val="a0"/>
        <w:rPr>
          <w:rFonts w:hint="cs"/>
          <w:rtl/>
        </w:rPr>
      </w:pPr>
      <w:r>
        <w:rPr>
          <w:rFonts w:hint="cs"/>
          <w:rtl/>
        </w:rPr>
        <w:t>- - הם רואים סגרים וכתרים, והם רואים חיסולים וגירושים.</w:t>
      </w:r>
    </w:p>
    <w:p w14:paraId="6F66D319" w14:textId="77777777" w:rsidR="00000000" w:rsidRDefault="003B3694">
      <w:pPr>
        <w:pStyle w:val="a0"/>
        <w:rPr>
          <w:rFonts w:hint="cs"/>
          <w:rtl/>
        </w:rPr>
      </w:pPr>
    </w:p>
    <w:p w14:paraId="56BD57E6" w14:textId="77777777" w:rsidR="00000000" w:rsidRDefault="003B3694">
      <w:pPr>
        <w:pStyle w:val="af0"/>
        <w:rPr>
          <w:rtl/>
        </w:rPr>
      </w:pPr>
      <w:r>
        <w:rPr>
          <w:rFonts w:hint="eastAsia"/>
          <w:rtl/>
        </w:rPr>
        <w:t>חיים</w:t>
      </w:r>
      <w:r>
        <w:rPr>
          <w:rtl/>
        </w:rPr>
        <w:t xml:space="preserve"> כץ (הליכוד):</w:t>
      </w:r>
    </w:p>
    <w:p w14:paraId="38E1E919" w14:textId="77777777" w:rsidR="00000000" w:rsidRDefault="003B3694">
      <w:pPr>
        <w:pStyle w:val="a0"/>
        <w:rPr>
          <w:rFonts w:hint="cs"/>
          <w:rtl/>
        </w:rPr>
      </w:pPr>
    </w:p>
    <w:p w14:paraId="4DB8360E" w14:textId="77777777" w:rsidR="00000000" w:rsidRDefault="003B3694">
      <w:pPr>
        <w:pStyle w:val="a0"/>
        <w:rPr>
          <w:rFonts w:hint="cs"/>
          <w:rtl/>
        </w:rPr>
      </w:pPr>
      <w:r>
        <w:rPr>
          <w:rFonts w:hint="cs"/>
          <w:rtl/>
        </w:rPr>
        <w:t>הם לא רואים את הפיגועים, כי ה-</w:t>
      </w:r>
      <w:r>
        <w:t>CNN</w:t>
      </w:r>
      <w:r>
        <w:rPr>
          <w:rFonts w:hint="cs"/>
          <w:rtl/>
        </w:rPr>
        <w:t xml:space="preserve"> לא משדר אותם.</w:t>
      </w:r>
    </w:p>
    <w:p w14:paraId="2EFE85FD" w14:textId="77777777" w:rsidR="00000000" w:rsidRDefault="003B3694">
      <w:pPr>
        <w:pStyle w:val="a0"/>
        <w:rPr>
          <w:rFonts w:hint="cs"/>
          <w:rtl/>
        </w:rPr>
      </w:pPr>
    </w:p>
    <w:p w14:paraId="7566F8A6" w14:textId="77777777" w:rsidR="00000000" w:rsidRDefault="003B3694">
      <w:pPr>
        <w:pStyle w:val="-"/>
        <w:rPr>
          <w:rtl/>
        </w:rPr>
      </w:pPr>
      <w:bookmarkStart w:id="440" w:name="FS000000504T12_11_2003_16_25_02C"/>
      <w:bookmarkEnd w:id="440"/>
      <w:r>
        <w:rPr>
          <w:rtl/>
        </w:rPr>
        <w:t>זהבה גלאון (מרצ):</w:t>
      </w:r>
    </w:p>
    <w:p w14:paraId="0A5DEBEC" w14:textId="77777777" w:rsidR="00000000" w:rsidRDefault="003B3694">
      <w:pPr>
        <w:pStyle w:val="a0"/>
        <w:rPr>
          <w:rtl/>
        </w:rPr>
      </w:pPr>
    </w:p>
    <w:p w14:paraId="50307AB3" w14:textId="77777777" w:rsidR="00000000" w:rsidRDefault="003B3694">
      <w:pPr>
        <w:pStyle w:val="a0"/>
        <w:rPr>
          <w:rFonts w:hint="cs"/>
          <w:rtl/>
        </w:rPr>
      </w:pPr>
      <w:r>
        <w:rPr>
          <w:rFonts w:hint="cs"/>
          <w:rtl/>
        </w:rPr>
        <w:t>שמעתי אותך, הבנתי. הבנתי בפעם הראשונה.</w:t>
      </w:r>
    </w:p>
    <w:p w14:paraId="6EE0072E" w14:textId="77777777" w:rsidR="00000000" w:rsidRDefault="003B3694">
      <w:pPr>
        <w:pStyle w:val="a0"/>
        <w:rPr>
          <w:rFonts w:hint="cs"/>
          <w:rtl/>
        </w:rPr>
      </w:pPr>
    </w:p>
    <w:p w14:paraId="23806DF8" w14:textId="77777777" w:rsidR="00000000" w:rsidRDefault="003B3694">
      <w:pPr>
        <w:pStyle w:val="af0"/>
        <w:rPr>
          <w:rtl/>
        </w:rPr>
      </w:pPr>
      <w:r>
        <w:rPr>
          <w:rFonts w:hint="eastAsia"/>
          <w:rtl/>
        </w:rPr>
        <w:t>חיים</w:t>
      </w:r>
      <w:r>
        <w:rPr>
          <w:rtl/>
        </w:rPr>
        <w:t xml:space="preserve"> כץ (הליכוד):</w:t>
      </w:r>
    </w:p>
    <w:p w14:paraId="1107791F" w14:textId="77777777" w:rsidR="00000000" w:rsidRDefault="003B3694">
      <w:pPr>
        <w:pStyle w:val="a0"/>
        <w:rPr>
          <w:rFonts w:hint="cs"/>
          <w:rtl/>
        </w:rPr>
      </w:pPr>
    </w:p>
    <w:p w14:paraId="66BE4C50" w14:textId="77777777" w:rsidR="00000000" w:rsidRDefault="003B3694">
      <w:pPr>
        <w:pStyle w:val="a0"/>
        <w:rPr>
          <w:rFonts w:hint="cs"/>
          <w:rtl/>
        </w:rPr>
      </w:pPr>
      <w:r>
        <w:rPr>
          <w:rFonts w:hint="cs"/>
          <w:rtl/>
        </w:rPr>
        <w:t>אם תגי</w:t>
      </w:r>
      <w:r>
        <w:rPr>
          <w:rFonts w:hint="cs"/>
          <w:rtl/>
        </w:rPr>
        <w:t>די פעם אחת שהשמאל לא תמיד צודק, הוא לא תמיד יודע הכול, אולי יהיה שלום.</w:t>
      </w:r>
    </w:p>
    <w:p w14:paraId="2D827FCA" w14:textId="77777777" w:rsidR="00000000" w:rsidRDefault="003B3694">
      <w:pPr>
        <w:pStyle w:val="a0"/>
        <w:rPr>
          <w:rFonts w:hint="cs"/>
          <w:rtl/>
        </w:rPr>
      </w:pPr>
    </w:p>
    <w:p w14:paraId="026D435A" w14:textId="77777777" w:rsidR="00000000" w:rsidRDefault="003B3694">
      <w:pPr>
        <w:pStyle w:val="-"/>
        <w:rPr>
          <w:rtl/>
        </w:rPr>
      </w:pPr>
      <w:bookmarkStart w:id="441" w:name="FS000000504T12_11_2003_16_25_49C"/>
      <w:bookmarkEnd w:id="441"/>
      <w:r>
        <w:rPr>
          <w:rtl/>
        </w:rPr>
        <w:t>זהבה גלאון (מרצ):</w:t>
      </w:r>
    </w:p>
    <w:p w14:paraId="34BD7471" w14:textId="77777777" w:rsidR="00000000" w:rsidRDefault="003B3694">
      <w:pPr>
        <w:pStyle w:val="a0"/>
        <w:rPr>
          <w:rtl/>
        </w:rPr>
      </w:pPr>
    </w:p>
    <w:p w14:paraId="6328D4FD" w14:textId="77777777" w:rsidR="00000000" w:rsidRDefault="003B3694">
      <w:pPr>
        <w:pStyle w:val="a0"/>
        <w:rPr>
          <w:rFonts w:hint="cs"/>
          <w:rtl/>
        </w:rPr>
      </w:pPr>
      <w:r>
        <w:rPr>
          <w:rFonts w:hint="cs"/>
          <w:rtl/>
        </w:rPr>
        <w:t>לא יכול להיות. לא יכול להיות, חבר הכנסת כץ. הבנתי אותך.</w:t>
      </w:r>
    </w:p>
    <w:p w14:paraId="307FD8C2" w14:textId="77777777" w:rsidR="00000000" w:rsidRDefault="003B3694">
      <w:pPr>
        <w:pStyle w:val="a0"/>
        <w:rPr>
          <w:rFonts w:hint="cs"/>
          <w:rtl/>
        </w:rPr>
      </w:pPr>
    </w:p>
    <w:p w14:paraId="33AB6511" w14:textId="77777777" w:rsidR="00000000" w:rsidRDefault="003B3694">
      <w:pPr>
        <w:pStyle w:val="af0"/>
        <w:rPr>
          <w:rtl/>
        </w:rPr>
      </w:pPr>
      <w:r>
        <w:rPr>
          <w:rFonts w:hint="eastAsia"/>
          <w:rtl/>
        </w:rPr>
        <w:t>חיים</w:t>
      </w:r>
      <w:r>
        <w:rPr>
          <w:rtl/>
        </w:rPr>
        <w:t xml:space="preserve"> כץ (הליכוד):</w:t>
      </w:r>
    </w:p>
    <w:p w14:paraId="515107CE" w14:textId="77777777" w:rsidR="00000000" w:rsidRDefault="003B3694">
      <w:pPr>
        <w:pStyle w:val="a0"/>
        <w:rPr>
          <w:rFonts w:hint="cs"/>
          <w:rtl/>
        </w:rPr>
      </w:pPr>
    </w:p>
    <w:p w14:paraId="2CA54061" w14:textId="77777777" w:rsidR="00000000" w:rsidRDefault="003B3694">
      <w:pPr>
        <w:pStyle w:val="a0"/>
        <w:rPr>
          <w:rFonts w:hint="cs"/>
          <w:rtl/>
        </w:rPr>
      </w:pPr>
      <w:r>
        <w:rPr>
          <w:rFonts w:hint="cs"/>
          <w:rtl/>
        </w:rPr>
        <w:t>אתם לא תמיד יודעים הכול ואתם לא תמיד צודקים.</w:t>
      </w:r>
    </w:p>
    <w:p w14:paraId="5AA39B35" w14:textId="77777777" w:rsidR="00000000" w:rsidRDefault="003B3694">
      <w:pPr>
        <w:pStyle w:val="a0"/>
        <w:rPr>
          <w:rFonts w:hint="cs"/>
          <w:rtl/>
        </w:rPr>
      </w:pPr>
    </w:p>
    <w:p w14:paraId="51863584" w14:textId="77777777" w:rsidR="00000000" w:rsidRDefault="003B3694">
      <w:pPr>
        <w:pStyle w:val="-"/>
        <w:rPr>
          <w:rtl/>
        </w:rPr>
      </w:pPr>
      <w:bookmarkStart w:id="442" w:name="FS000000504T12_11_2003_16_26_54C"/>
      <w:bookmarkEnd w:id="442"/>
      <w:r>
        <w:rPr>
          <w:rtl/>
        </w:rPr>
        <w:t>זהבה גלאון (מרצ):</w:t>
      </w:r>
    </w:p>
    <w:p w14:paraId="24BFED0F" w14:textId="77777777" w:rsidR="00000000" w:rsidRDefault="003B3694">
      <w:pPr>
        <w:pStyle w:val="a0"/>
        <w:rPr>
          <w:rtl/>
        </w:rPr>
      </w:pPr>
    </w:p>
    <w:p w14:paraId="71F625B3" w14:textId="77777777" w:rsidR="00000000" w:rsidRDefault="003B3694">
      <w:pPr>
        <w:pStyle w:val="a0"/>
        <w:rPr>
          <w:rFonts w:hint="cs"/>
          <w:rtl/>
        </w:rPr>
      </w:pPr>
      <w:r>
        <w:rPr>
          <w:rFonts w:hint="cs"/>
          <w:rtl/>
        </w:rPr>
        <w:t>חבר הכנסת כץ, ואולי בכלל</w:t>
      </w:r>
      <w:r>
        <w:rPr>
          <w:rFonts w:hint="cs"/>
          <w:rtl/>
        </w:rPr>
        <w:t xml:space="preserve"> הם רואים שהממשלה שלנו, שמאשימה את האירופים באנטישמיות, הממשלה שלנו מזמינה לארץ אנשים ניאו-פאשיסטים, כמו ג'נפרנקו פיני מאיטליה, או לא אומרת כלום על ההתבטאויות של ברלוסקוני. מה אומרים לעצמם אנשים סבירים, שיושבים בבית? הם אומרים שיש כאן פיגועים איומים. מה עו</w:t>
      </w:r>
      <w:r>
        <w:rPr>
          <w:rFonts w:hint="cs"/>
          <w:rtl/>
        </w:rPr>
        <w:t>שה הממשלה הזאת כנגד הפיגועים? במקום שהיא תצא להידברות, במקום שהיא תסיג את צה"ל ממרכזי הערים, במקום שהיא תפתח את הכתרים והסגרים - מה הממשלה הזאת עושה? עוד כוח ועוד כוח ועוד כוח. וזה אותו ראש ממשלה שהבטיח שלום, הוא הבטיח ביטחון.</w:t>
      </w:r>
    </w:p>
    <w:p w14:paraId="0B112849" w14:textId="77777777" w:rsidR="00000000" w:rsidRDefault="003B3694">
      <w:pPr>
        <w:pStyle w:val="af0"/>
        <w:rPr>
          <w:rFonts w:hint="cs"/>
          <w:rtl/>
        </w:rPr>
      </w:pPr>
    </w:p>
    <w:p w14:paraId="2C432D7F" w14:textId="77777777" w:rsidR="00000000" w:rsidRDefault="003B3694">
      <w:pPr>
        <w:pStyle w:val="af0"/>
        <w:rPr>
          <w:rtl/>
        </w:rPr>
      </w:pPr>
      <w:r>
        <w:rPr>
          <w:rFonts w:hint="eastAsia"/>
          <w:rtl/>
        </w:rPr>
        <w:t>מל</w:t>
      </w:r>
      <w:r>
        <w:rPr>
          <w:rtl/>
        </w:rPr>
        <w:t xml:space="preserve"> פולישוק-בלוך (שינוי):</w:t>
      </w:r>
    </w:p>
    <w:p w14:paraId="283524B9" w14:textId="77777777" w:rsidR="00000000" w:rsidRDefault="003B3694">
      <w:pPr>
        <w:pStyle w:val="a0"/>
        <w:rPr>
          <w:rFonts w:hint="cs"/>
          <w:rtl/>
        </w:rPr>
      </w:pPr>
    </w:p>
    <w:p w14:paraId="19CEA0E8" w14:textId="77777777" w:rsidR="00000000" w:rsidRDefault="003B3694">
      <w:pPr>
        <w:pStyle w:val="a0"/>
        <w:rPr>
          <w:rFonts w:hint="cs"/>
          <w:rtl/>
        </w:rPr>
      </w:pPr>
      <w:r>
        <w:rPr>
          <w:rFonts w:hint="cs"/>
          <w:rtl/>
        </w:rPr>
        <w:t>את</w:t>
      </w:r>
      <w:r>
        <w:rPr>
          <w:rFonts w:hint="cs"/>
          <w:rtl/>
        </w:rPr>
        <w:t xml:space="preserve"> מעוותת את העובדות - - -</w:t>
      </w:r>
    </w:p>
    <w:p w14:paraId="26FF93A3" w14:textId="77777777" w:rsidR="00000000" w:rsidRDefault="003B3694">
      <w:pPr>
        <w:pStyle w:val="a0"/>
        <w:rPr>
          <w:rFonts w:hint="cs"/>
          <w:rtl/>
        </w:rPr>
      </w:pPr>
    </w:p>
    <w:p w14:paraId="35CFA643" w14:textId="77777777" w:rsidR="00000000" w:rsidRDefault="003B3694">
      <w:pPr>
        <w:pStyle w:val="-"/>
        <w:rPr>
          <w:rtl/>
        </w:rPr>
      </w:pPr>
      <w:bookmarkStart w:id="443" w:name="FS000000504T12_11_2003_16_29_55C"/>
      <w:bookmarkEnd w:id="443"/>
      <w:r>
        <w:rPr>
          <w:rtl/>
        </w:rPr>
        <w:t>זהבה גלאון (מרצ):</w:t>
      </w:r>
    </w:p>
    <w:p w14:paraId="7A2A2E34" w14:textId="77777777" w:rsidR="00000000" w:rsidRDefault="003B3694">
      <w:pPr>
        <w:pStyle w:val="a0"/>
        <w:rPr>
          <w:rtl/>
        </w:rPr>
      </w:pPr>
    </w:p>
    <w:p w14:paraId="3F3B873D" w14:textId="77777777" w:rsidR="00000000" w:rsidRDefault="003B3694">
      <w:pPr>
        <w:pStyle w:val="a0"/>
        <w:rPr>
          <w:rFonts w:hint="cs"/>
          <w:rtl/>
        </w:rPr>
      </w:pPr>
      <w:r>
        <w:rPr>
          <w:rFonts w:hint="cs"/>
          <w:rtl/>
        </w:rPr>
        <w:t>חברת הכנסת פולישוק, בשלוש השנים האחרונות הידרדר הדימוי של מדינת ישראל לשפל חסר תקדים. אתם, שיושבים בממשלה, ונותנים יד למדיניות הממשלה, אתם צריכים לבדוק איפה אתם שותפים. עומד חבר הכנסת חן על הדוכן ומסביר איך צריך</w:t>
      </w:r>
      <w:r>
        <w:rPr>
          <w:rFonts w:hint="cs"/>
          <w:rtl/>
        </w:rPr>
        <w:t xml:space="preserve"> לחלק את הארץ ואיך צריך להושיט יד לשלום. אתם יושבים בממשלה שמביאה אנשים, כמו תיאודורקיס, להתבטא כמו שהתבטא. זה לא צריך להדליק נורה אדומה אצלכם ואצלנו, איך הגענו למצב ש-59% מאזרחי אירופה או חברי האיחוד האירופי דואגים ואומרים כך?</w:t>
      </w:r>
    </w:p>
    <w:p w14:paraId="69BFFCDC" w14:textId="77777777" w:rsidR="00000000" w:rsidRDefault="003B3694">
      <w:pPr>
        <w:pStyle w:val="a0"/>
        <w:rPr>
          <w:rFonts w:hint="cs"/>
          <w:rtl/>
        </w:rPr>
      </w:pPr>
    </w:p>
    <w:p w14:paraId="05546BA0" w14:textId="77777777" w:rsidR="00000000" w:rsidRDefault="003B3694">
      <w:pPr>
        <w:pStyle w:val="af0"/>
        <w:rPr>
          <w:rtl/>
        </w:rPr>
      </w:pPr>
      <w:r>
        <w:rPr>
          <w:rFonts w:hint="eastAsia"/>
          <w:rtl/>
        </w:rPr>
        <w:t>אריה</w:t>
      </w:r>
      <w:r>
        <w:rPr>
          <w:rtl/>
        </w:rPr>
        <w:t xml:space="preserve"> אלדד (האיחוד הלאומי - </w:t>
      </w:r>
      <w:r>
        <w:rPr>
          <w:rtl/>
        </w:rPr>
        <w:t>ישראל ביתנו):</w:t>
      </w:r>
    </w:p>
    <w:p w14:paraId="12B19B97" w14:textId="77777777" w:rsidR="00000000" w:rsidRDefault="003B3694">
      <w:pPr>
        <w:pStyle w:val="a0"/>
        <w:rPr>
          <w:rFonts w:hint="cs"/>
          <w:rtl/>
        </w:rPr>
      </w:pPr>
    </w:p>
    <w:p w14:paraId="42AAA7C1" w14:textId="77777777" w:rsidR="00000000" w:rsidRDefault="003B3694">
      <w:pPr>
        <w:pStyle w:val="a0"/>
        <w:rPr>
          <w:rFonts w:hint="cs"/>
          <w:rtl/>
        </w:rPr>
      </w:pPr>
      <w:r>
        <w:rPr>
          <w:rFonts w:hint="cs"/>
          <w:rtl/>
        </w:rPr>
        <w:t>"היהודים הם שורש כל רע."</w:t>
      </w:r>
    </w:p>
    <w:p w14:paraId="27F25DEC" w14:textId="77777777" w:rsidR="00000000" w:rsidRDefault="003B3694">
      <w:pPr>
        <w:pStyle w:val="a0"/>
        <w:rPr>
          <w:rFonts w:hint="cs"/>
          <w:rtl/>
        </w:rPr>
      </w:pPr>
    </w:p>
    <w:p w14:paraId="1809F32A" w14:textId="77777777" w:rsidR="00000000" w:rsidRDefault="003B3694">
      <w:pPr>
        <w:pStyle w:val="-"/>
        <w:rPr>
          <w:rtl/>
        </w:rPr>
      </w:pPr>
      <w:bookmarkStart w:id="444" w:name="FS000000504T12_11_2003_16_32_08C"/>
      <w:bookmarkEnd w:id="444"/>
      <w:r>
        <w:rPr>
          <w:rtl/>
        </w:rPr>
        <w:t>זהבה גלאון (מרצ):</w:t>
      </w:r>
    </w:p>
    <w:p w14:paraId="50C25039" w14:textId="77777777" w:rsidR="00000000" w:rsidRDefault="003B3694">
      <w:pPr>
        <w:pStyle w:val="a0"/>
        <w:rPr>
          <w:rtl/>
        </w:rPr>
      </w:pPr>
    </w:p>
    <w:p w14:paraId="498C7CDD" w14:textId="77777777" w:rsidR="00000000" w:rsidRDefault="003B3694">
      <w:pPr>
        <w:pStyle w:val="a0"/>
        <w:rPr>
          <w:rFonts w:hint="cs"/>
          <w:rtl/>
        </w:rPr>
      </w:pPr>
      <w:r>
        <w:rPr>
          <w:rFonts w:hint="cs"/>
          <w:rtl/>
        </w:rPr>
        <w:t xml:space="preserve">חבר הכנסת אלדד, זו אמירה איומה, אבל אנחנו צריכים לשאול את עצמנו, איך הגענו למצב הזה - - </w:t>
      </w:r>
    </w:p>
    <w:p w14:paraId="2D9F022D" w14:textId="77777777" w:rsidR="00000000" w:rsidRDefault="003B3694">
      <w:pPr>
        <w:pStyle w:val="af0"/>
        <w:rPr>
          <w:rFonts w:hint="cs"/>
          <w:b w:val="0"/>
          <w:bCs w:val="0"/>
          <w:u w:val="none"/>
          <w:rtl/>
        </w:rPr>
      </w:pPr>
    </w:p>
    <w:p w14:paraId="482354A9" w14:textId="77777777" w:rsidR="00000000" w:rsidRDefault="003B3694">
      <w:pPr>
        <w:pStyle w:val="af0"/>
        <w:rPr>
          <w:rtl/>
        </w:rPr>
      </w:pPr>
      <w:r>
        <w:rPr>
          <w:rFonts w:hint="eastAsia"/>
          <w:rtl/>
        </w:rPr>
        <w:t>אריה</w:t>
      </w:r>
      <w:r>
        <w:rPr>
          <w:rtl/>
        </w:rPr>
        <w:t xml:space="preserve"> אלדד (האיחוד הלאומי - ישראל ביתנו):</w:t>
      </w:r>
    </w:p>
    <w:p w14:paraId="0E73A8D8" w14:textId="77777777" w:rsidR="00000000" w:rsidRDefault="003B3694">
      <w:pPr>
        <w:pStyle w:val="a0"/>
        <w:rPr>
          <w:rFonts w:hint="cs"/>
          <w:rtl/>
        </w:rPr>
      </w:pPr>
    </w:p>
    <w:p w14:paraId="06212AF5" w14:textId="77777777" w:rsidR="00000000" w:rsidRDefault="003B3694">
      <w:pPr>
        <w:pStyle w:val="a0"/>
        <w:rPr>
          <w:rFonts w:hint="cs"/>
          <w:rtl/>
        </w:rPr>
      </w:pPr>
      <w:r>
        <w:rPr>
          <w:rFonts w:hint="cs"/>
          <w:rtl/>
        </w:rPr>
        <w:t>איך את מסבירה את ה-59%?</w:t>
      </w:r>
    </w:p>
    <w:p w14:paraId="4179AD3B" w14:textId="77777777" w:rsidR="00000000" w:rsidRDefault="003B3694">
      <w:pPr>
        <w:pStyle w:val="a0"/>
        <w:rPr>
          <w:rFonts w:hint="cs"/>
          <w:rtl/>
        </w:rPr>
      </w:pPr>
    </w:p>
    <w:p w14:paraId="73F77B0F" w14:textId="77777777" w:rsidR="00000000" w:rsidRDefault="003B3694">
      <w:pPr>
        <w:pStyle w:val="-"/>
        <w:rPr>
          <w:rtl/>
        </w:rPr>
      </w:pPr>
      <w:bookmarkStart w:id="445" w:name="FS000000504T12_11_2003_16_33_36C"/>
      <w:bookmarkEnd w:id="445"/>
      <w:r>
        <w:rPr>
          <w:rtl/>
        </w:rPr>
        <w:t>זהבה גלאון (מרצ):</w:t>
      </w:r>
    </w:p>
    <w:p w14:paraId="7838EB5A" w14:textId="77777777" w:rsidR="00000000" w:rsidRDefault="003B3694">
      <w:pPr>
        <w:pStyle w:val="a0"/>
        <w:rPr>
          <w:rtl/>
        </w:rPr>
      </w:pPr>
    </w:p>
    <w:p w14:paraId="3AA9D41B" w14:textId="77777777" w:rsidR="00000000" w:rsidRDefault="003B3694">
      <w:pPr>
        <w:pStyle w:val="a0"/>
        <w:rPr>
          <w:rFonts w:hint="cs"/>
          <w:rtl/>
        </w:rPr>
      </w:pPr>
      <w:r>
        <w:rPr>
          <w:rFonts w:hint="cs"/>
          <w:rtl/>
        </w:rPr>
        <w:t>- - איך ממשלת ישראל,</w:t>
      </w:r>
      <w:r>
        <w:rPr>
          <w:rFonts w:hint="cs"/>
          <w:rtl/>
        </w:rPr>
        <w:t xml:space="preserve"> בראשותו של שרון ובשותפותה של שינוי, דרדרה אותנו לשפל חסר תקדים מבחינת הדימוי של ממשלת ישראל. מעולם לא היינו במצב כזה. מדינת ישראל, על כל הישגיה ועל כל יכולתה זכתה לאהדה באירופה, בארצות-הברית, בכל מדינות העולם. איך זה קרה?</w:t>
      </w:r>
    </w:p>
    <w:p w14:paraId="203AE5C1" w14:textId="77777777" w:rsidR="00000000" w:rsidRDefault="003B3694">
      <w:pPr>
        <w:pStyle w:val="a0"/>
        <w:rPr>
          <w:rFonts w:hint="cs"/>
          <w:rtl/>
        </w:rPr>
      </w:pPr>
    </w:p>
    <w:p w14:paraId="0E8CDDB4" w14:textId="77777777" w:rsidR="00000000" w:rsidRDefault="003B3694">
      <w:pPr>
        <w:pStyle w:val="a0"/>
        <w:rPr>
          <w:rFonts w:hint="cs"/>
          <w:rtl/>
        </w:rPr>
      </w:pPr>
      <w:r>
        <w:rPr>
          <w:rFonts w:hint="cs"/>
          <w:rtl/>
        </w:rPr>
        <w:t>אני רוצה לומר למליאת הכנסת: יש ל</w:t>
      </w:r>
      <w:r>
        <w:rPr>
          <w:rFonts w:hint="cs"/>
          <w:rtl/>
        </w:rPr>
        <w:t>י הרבה הערכה לשר המתאם, לשר גדעון עזרא, אבל העובדה שעולה דיון חשוב כזה במליאת הכנסת, העובדה שאנחנו נחשבים למוקצים באירופה, וזה לא מביא למליאה את שר החוץ, מראה איזה דגש שמה ממשלת ישראל בקשרים שלה עם האיחוד האירופי, איזה דגש שמה ממשלת ישראל בכך שמה שהיא עושה</w:t>
      </w:r>
      <w:r>
        <w:rPr>
          <w:rFonts w:hint="cs"/>
          <w:rtl/>
        </w:rPr>
        <w:t xml:space="preserve"> מוביל אותנו לשפל חסר תקדים. זה צריך להדליק נורה אדומה אצל כל חברי הכנסת, חברי חברי הכנסת.</w:t>
      </w:r>
    </w:p>
    <w:p w14:paraId="4D220BE5" w14:textId="77777777" w:rsidR="00000000" w:rsidRDefault="003B3694">
      <w:pPr>
        <w:pStyle w:val="af1"/>
        <w:rPr>
          <w:rFonts w:hint="cs"/>
          <w:rtl/>
        </w:rPr>
      </w:pPr>
    </w:p>
    <w:p w14:paraId="2E2F314D" w14:textId="77777777" w:rsidR="00000000" w:rsidRDefault="003B3694">
      <w:pPr>
        <w:pStyle w:val="af1"/>
        <w:rPr>
          <w:rtl/>
        </w:rPr>
      </w:pPr>
      <w:r>
        <w:rPr>
          <w:rtl/>
        </w:rPr>
        <w:t>היו"ר</w:t>
      </w:r>
      <w:r>
        <w:rPr>
          <w:rFonts w:hint="cs"/>
          <w:rtl/>
        </w:rPr>
        <w:t xml:space="preserve"> מיכאל נודלמן</w:t>
      </w:r>
      <w:r>
        <w:rPr>
          <w:rtl/>
        </w:rPr>
        <w:t>:</w:t>
      </w:r>
    </w:p>
    <w:p w14:paraId="63831A08" w14:textId="77777777" w:rsidR="00000000" w:rsidRDefault="003B3694">
      <w:pPr>
        <w:pStyle w:val="a0"/>
        <w:rPr>
          <w:rtl/>
        </w:rPr>
      </w:pPr>
    </w:p>
    <w:p w14:paraId="378A948D" w14:textId="77777777" w:rsidR="00000000" w:rsidRDefault="003B3694">
      <w:pPr>
        <w:pStyle w:val="a0"/>
        <w:rPr>
          <w:rFonts w:hint="cs"/>
          <w:rtl/>
        </w:rPr>
      </w:pPr>
      <w:r>
        <w:rPr>
          <w:rFonts w:hint="cs"/>
          <w:rtl/>
        </w:rPr>
        <w:t>חברת הכנסת לאה נס. בבקשה. אחריה - חבר הכנסת מיכאל מלכיאור.</w:t>
      </w:r>
    </w:p>
    <w:p w14:paraId="5A71B16C" w14:textId="77777777" w:rsidR="00000000" w:rsidRDefault="003B3694">
      <w:pPr>
        <w:pStyle w:val="a0"/>
        <w:rPr>
          <w:rFonts w:hint="cs"/>
          <w:rtl/>
        </w:rPr>
      </w:pPr>
    </w:p>
    <w:p w14:paraId="56B07205" w14:textId="77777777" w:rsidR="00000000" w:rsidRDefault="003B3694">
      <w:pPr>
        <w:pStyle w:val="a"/>
        <w:rPr>
          <w:rtl/>
        </w:rPr>
      </w:pPr>
      <w:bookmarkStart w:id="446" w:name="FS000001041T12_11_2003_16_12_56"/>
      <w:bookmarkStart w:id="447" w:name="_Toc69719398"/>
      <w:bookmarkEnd w:id="446"/>
      <w:r>
        <w:rPr>
          <w:rFonts w:hint="eastAsia"/>
          <w:rtl/>
        </w:rPr>
        <w:t>לאה</w:t>
      </w:r>
      <w:r>
        <w:rPr>
          <w:rtl/>
        </w:rPr>
        <w:t xml:space="preserve"> נס (הליכוד):</w:t>
      </w:r>
      <w:bookmarkEnd w:id="447"/>
    </w:p>
    <w:p w14:paraId="4A131856" w14:textId="77777777" w:rsidR="00000000" w:rsidRDefault="003B3694">
      <w:pPr>
        <w:pStyle w:val="a0"/>
        <w:rPr>
          <w:rFonts w:hint="cs"/>
          <w:rtl/>
        </w:rPr>
      </w:pPr>
    </w:p>
    <w:p w14:paraId="59997202" w14:textId="77777777" w:rsidR="00000000" w:rsidRDefault="003B3694">
      <w:pPr>
        <w:pStyle w:val="a0"/>
        <w:rPr>
          <w:rFonts w:hint="cs"/>
          <w:rtl/>
        </w:rPr>
      </w:pPr>
      <w:r>
        <w:rPr>
          <w:rFonts w:hint="cs"/>
          <w:rtl/>
        </w:rPr>
        <w:t>אדוני היושב-ראש, כנסת נכבדה, האנטישמיות בעולם שוב מרימה ראש. רק ה</w:t>
      </w:r>
      <w:r>
        <w:rPr>
          <w:rFonts w:hint="cs"/>
          <w:rtl/>
        </w:rPr>
        <w:t xml:space="preserve">יום, הבוקר, דיווחו העיתונים על דבריו של המלחין היווני תיאודורקיס שאמר: "היהודים הם שורש הרע בעולם". אמירה חשוכה זו מצטרפת לנתונים מדאיגים המגיעים מכל רחבי אירופה ועולה מהם כי האנטישמיות ביבשת זו גואה. </w:t>
      </w:r>
    </w:p>
    <w:p w14:paraId="6EB79D9A" w14:textId="77777777" w:rsidR="00000000" w:rsidRDefault="003B3694">
      <w:pPr>
        <w:pStyle w:val="a0"/>
        <w:rPr>
          <w:rFonts w:hint="cs"/>
          <w:rtl/>
        </w:rPr>
      </w:pPr>
    </w:p>
    <w:p w14:paraId="152605D9" w14:textId="77777777" w:rsidR="00000000" w:rsidRDefault="003B3694">
      <w:pPr>
        <w:pStyle w:val="a0"/>
        <w:rPr>
          <w:rFonts w:hint="cs"/>
          <w:rtl/>
        </w:rPr>
      </w:pPr>
      <w:r>
        <w:rPr>
          <w:rFonts w:hint="cs"/>
          <w:rtl/>
        </w:rPr>
        <w:t xml:space="preserve">סקר שנערך לאחרונה באיחוד האירופי גילה, כי רוב הציבור </w:t>
      </w:r>
      <w:r>
        <w:rPr>
          <w:rFonts w:hint="cs"/>
          <w:rtl/>
        </w:rPr>
        <w:t>מאמין, שישראל היא סכנה לשלום העולם. העיתונים האיטלקיים פרסמו סקר שלפיו אחד מכל שישה איטלקים היה מעדיף שישראל כלל לא היתה קיימת. הסקרים מוכיחים שוב את שידענו כל השנים: האנטישמיות, אף שהוסוותה על-ידי גינונים שונים במשך השנים שחלפו מאז מלחמת העולם השנייה, נות</w:t>
      </w:r>
      <w:r>
        <w:rPr>
          <w:rFonts w:hint="cs"/>
          <w:rtl/>
        </w:rPr>
        <w:t xml:space="preserve">רה נטועה בלבות ציבור רחב, באירופה בפרט ובעולם כולו בכלל. </w:t>
      </w:r>
    </w:p>
    <w:p w14:paraId="6EBB14B2" w14:textId="77777777" w:rsidR="00000000" w:rsidRDefault="003B3694">
      <w:pPr>
        <w:pStyle w:val="a0"/>
        <w:rPr>
          <w:rFonts w:hint="cs"/>
          <w:rtl/>
        </w:rPr>
      </w:pPr>
    </w:p>
    <w:p w14:paraId="1A15D9B7" w14:textId="77777777" w:rsidR="00000000" w:rsidRDefault="003B3694">
      <w:pPr>
        <w:pStyle w:val="a0"/>
        <w:rPr>
          <w:rFonts w:hint="cs"/>
          <w:rtl/>
        </w:rPr>
      </w:pPr>
      <w:r>
        <w:rPr>
          <w:rFonts w:hint="cs"/>
          <w:rtl/>
        </w:rPr>
        <w:t>חברי הכנסת, האנטישמיות במתכונתה החדשה כבר איננה נחלתם הבלעדית של קבוצת בריונים בשולי החברה, אלא נכנסה עמוק למרכז הקונסנזוס. הקמפוסים, המהווים סמל לעולם הנאור והסובלני, הפכו באירופה לבית גידול לשנאה</w:t>
      </w:r>
      <w:r>
        <w:rPr>
          <w:rFonts w:hint="cs"/>
          <w:rtl/>
        </w:rPr>
        <w:t xml:space="preserve">, שמלבה אותה קבוצה רחבה של משכילים השוללים את קיומה של ישראל, מכחישים את עצם היות השואה ודואגים להעביר רעיונות אלה לדור גדול של צעירים מחפשי דעת. </w:t>
      </w:r>
    </w:p>
    <w:p w14:paraId="534E0E6E" w14:textId="77777777" w:rsidR="00000000" w:rsidRDefault="003B3694">
      <w:pPr>
        <w:pStyle w:val="a0"/>
        <w:rPr>
          <w:rFonts w:hint="cs"/>
          <w:rtl/>
        </w:rPr>
      </w:pPr>
    </w:p>
    <w:p w14:paraId="748C80B4" w14:textId="77777777" w:rsidR="00000000" w:rsidRDefault="003B3694">
      <w:pPr>
        <w:pStyle w:val="a0"/>
        <w:rPr>
          <w:rFonts w:hint="cs"/>
          <w:rtl/>
        </w:rPr>
      </w:pPr>
      <w:r>
        <w:rPr>
          <w:rFonts w:hint="cs"/>
          <w:rtl/>
        </w:rPr>
        <w:t>באנגליה יש אתר אינטרנט, של ד"ר למתמטיקה, המשווה את הציונות לנאציזם יהודי. גילויים דומים יש בקמפוסים נרחבים ב</w:t>
      </w:r>
      <w:r>
        <w:rPr>
          <w:rFonts w:hint="cs"/>
          <w:rtl/>
        </w:rPr>
        <w:t xml:space="preserve">רחבי העולם, והכול במסגרת חופש הביטוי והחופש האקדמי. </w:t>
      </w:r>
    </w:p>
    <w:p w14:paraId="4D326510" w14:textId="77777777" w:rsidR="00000000" w:rsidRDefault="003B3694">
      <w:pPr>
        <w:pStyle w:val="a0"/>
        <w:rPr>
          <w:rFonts w:hint="cs"/>
          <w:rtl/>
        </w:rPr>
      </w:pPr>
    </w:p>
    <w:p w14:paraId="215BF167" w14:textId="77777777" w:rsidR="00000000" w:rsidRDefault="003B3694">
      <w:pPr>
        <w:pStyle w:val="a0"/>
        <w:rPr>
          <w:rFonts w:hint="cs"/>
          <w:rtl/>
        </w:rPr>
      </w:pPr>
      <w:r>
        <w:rPr>
          <w:rFonts w:hint="cs"/>
          <w:rtl/>
        </w:rPr>
        <w:t xml:space="preserve">התקשורת האירופית גם היא הסירה את המסכה, והיום ניתן לשמוע התבטאויות אנטישמיות בתחנות הרדיו והטלוויזיה הממלכתיות הגדולות באירופה. </w:t>
      </w:r>
    </w:p>
    <w:p w14:paraId="5F48C70C" w14:textId="77777777" w:rsidR="00000000" w:rsidRDefault="003B3694">
      <w:pPr>
        <w:pStyle w:val="a0"/>
        <w:rPr>
          <w:rFonts w:hint="cs"/>
          <w:rtl/>
        </w:rPr>
      </w:pPr>
    </w:p>
    <w:p w14:paraId="0608EDE8" w14:textId="77777777" w:rsidR="00000000" w:rsidRDefault="003B3694">
      <w:pPr>
        <w:pStyle w:val="a0"/>
        <w:rPr>
          <w:rFonts w:hint="cs"/>
          <w:rtl/>
        </w:rPr>
      </w:pPr>
      <w:r>
        <w:rPr>
          <w:rFonts w:hint="cs"/>
          <w:rtl/>
        </w:rPr>
        <w:t>כבוד היושב-ראש, ההסתה הפרועה אינה נגמרת בדיבורים והיא מתורגמת למעשים. כב</w:t>
      </w:r>
      <w:r>
        <w:rPr>
          <w:rFonts w:hint="cs"/>
          <w:rtl/>
        </w:rPr>
        <w:t xml:space="preserve">ר היום קשה ליהודי להסתובב עם כיפה בבירות אירופה, והפגיעה ביהודים, בגלל היותם יהודים, מחזירה אותנו שוב לתקופות חשוכות. </w:t>
      </w:r>
    </w:p>
    <w:p w14:paraId="1F9B88E4" w14:textId="77777777" w:rsidR="00000000" w:rsidRDefault="003B3694">
      <w:pPr>
        <w:pStyle w:val="a0"/>
        <w:rPr>
          <w:rFonts w:hint="cs"/>
          <w:rtl/>
        </w:rPr>
      </w:pPr>
    </w:p>
    <w:p w14:paraId="2CDF61BB" w14:textId="77777777" w:rsidR="00000000" w:rsidRDefault="003B3694">
      <w:pPr>
        <w:pStyle w:val="a0"/>
        <w:rPr>
          <w:rFonts w:hint="cs"/>
          <w:rtl/>
        </w:rPr>
      </w:pPr>
      <w:r>
        <w:rPr>
          <w:rFonts w:hint="cs"/>
          <w:rtl/>
        </w:rPr>
        <w:t xml:space="preserve">אל מול גל האנטישמיות הגואה, מפתיע הוא שבישראל מתייחס החוק הפלילי רק למעשי הנאצים ועוזריהם בימי מלחמת העולם השנייה, כך שעל-פי חוק זה, לא </w:t>
      </w:r>
      <w:r>
        <w:rPr>
          <w:rFonts w:hint="cs"/>
          <w:rtl/>
        </w:rPr>
        <w:t xml:space="preserve">קיימים כיום יותר פושעי אנטישמיות. במדינת ישראל, מדינת היהודים, אין שום התייחסות להסתה אנטישמית. אין הגדרה לאנטישמיות כדבר המנוגד לחוק. כיצד ייתכן שדווקא בנושא כל כך רגיש, ישראל מפגרת אחר מדינות אחרות בעולם, במקום להוביל את המחנה הזה. </w:t>
      </w:r>
    </w:p>
    <w:p w14:paraId="10B500AD" w14:textId="77777777" w:rsidR="00000000" w:rsidRDefault="003B3694">
      <w:pPr>
        <w:pStyle w:val="a0"/>
        <w:rPr>
          <w:rFonts w:hint="cs"/>
          <w:rtl/>
        </w:rPr>
      </w:pPr>
    </w:p>
    <w:p w14:paraId="0AE7BA1A" w14:textId="77777777" w:rsidR="00000000" w:rsidRDefault="003B3694">
      <w:pPr>
        <w:pStyle w:val="a0"/>
        <w:rPr>
          <w:rFonts w:hint="cs"/>
          <w:rtl/>
        </w:rPr>
      </w:pPr>
      <w:r>
        <w:rPr>
          <w:rFonts w:hint="cs"/>
          <w:rtl/>
        </w:rPr>
        <w:t xml:space="preserve">ואם ראש ממשלת מלזיה </w:t>
      </w:r>
      <w:r>
        <w:rPr>
          <w:rFonts w:hint="cs"/>
          <w:rtl/>
        </w:rPr>
        <w:t xml:space="preserve">מהאטיר מוחמד אומר שהיהודים מנסים להשתלט על העולם, צריך שידע העולם שמבחינתנו דבר זה הוא בלתי חוקי ולא רק בלתי ראוי. </w:t>
      </w:r>
    </w:p>
    <w:p w14:paraId="76DB3555" w14:textId="77777777" w:rsidR="00000000" w:rsidRDefault="003B3694">
      <w:pPr>
        <w:pStyle w:val="a0"/>
        <w:rPr>
          <w:rFonts w:hint="cs"/>
          <w:rtl/>
        </w:rPr>
      </w:pPr>
    </w:p>
    <w:p w14:paraId="5299FF6E" w14:textId="77777777" w:rsidR="00000000" w:rsidRDefault="003B3694">
      <w:pPr>
        <w:pStyle w:val="a0"/>
        <w:rPr>
          <w:rFonts w:hint="cs"/>
          <w:rtl/>
        </w:rPr>
      </w:pPr>
      <w:r>
        <w:rPr>
          <w:rFonts w:hint="cs"/>
          <w:rtl/>
        </w:rPr>
        <w:t xml:space="preserve">אדוני היושב-ראש, אנו בישראל צריכים להתחיל בחקיקה הגנתית בעניין הזה, כפי שנעשה למשל בארצות-הברית, המתמודדת כיום, בין היתר, עם כלי זה בתופעת </w:t>
      </w:r>
      <w:r>
        <w:rPr>
          <w:rFonts w:hint="cs"/>
          <w:rtl/>
        </w:rPr>
        <w:t xml:space="preserve">הטרור. </w:t>
      </w:r>
    </w:p>
    <w:p w14:paraId="78E8FB0B" w14:textId="77777777" w:rsidR="00000000" w:rsidRDefault="003B3694">
      <w:pPr>
        <w:pStyle w:val="a0"/>
        <w:rPr>
          <w:rFonts w:hint="cs"/>
          <w:rtl/>
        </w:rPr>
      </w:pPr>
    </w:p>
    <w:p w14:paraId="1CF3DE44" w14:textId="77777777" w:rsidR="00000000" w:rsidRDefault="003B3694">
      <w:pPr>
        <w:pStyle w:val="a0"/>
        <w:rPr>
          <w:rFonts w:hint="cs"/>
          <w:rtl/>
        </w:rPr>
      </w:pPr>
      <w:r>
        <w:rPr>
          <w:rFonts w:hint="cs"/>
          <w:rtl/>
        </w:rPr>
        <w:t xml:space="preserve">בכוונתי לקדם חקיקה ברורה וחד-משמעית בנושא, משום שמהבית הזה, חברי הכנסת, צריכה לצאת הצהרה חד-משמעית ולא מתפשרת לעולם, שהתנהגות אנטישמית הינה בלתי חוקית; לא עוד רק בלתי מוסרית אלא בלתי חוקית. תודה רבה. </w:t>
      </w:r>
    </w:p>
    <w:p w14:paraId="52A2A78D" w14:textId="77777777" w:rsidR="00000000" w:rsidRDefault="003B3694">
      <w:pPr>
        <w:pStyle w:val="a0"/>
        <w:ind w:firstLine="0"/>
        <w:rPr>
          <w:rFonts w:hint="cs"/>
          <w:rtl/>
        </w:rPr>
      </w:pPr>
    </w:p>
    <w:p w14:paraId="4502A5B0" w14:textId="77777777" w:rsidR="00000000" w:rsidRDefault="003B3694">
      <w:pPr>
        <w:pStyle w:val="af1"/>
        <w:rPr>
          <w:rtl/>
        </w:rPr>
      </w:pPr>
      <w:r>
        <w:rPr>
          <w:rtl/>
        </w:rPr>
        <w:t xml:space="preserve">היו"ר </w:t>
      </w:r>
      <w:r>
        <w:rPr>
          <w:rFonts w:hint="cs"/>
          <w:rtl/>
        </w:rPr>
        <w:t>מיכאל נודלמן</w:t>
      </w:r>
      <w:r>
        <w:rPr>
          <w:rtl/>
        </w:rPr>
        <w:t>:</w:t>
      </w:r>
    </w:p>
    <w:p w14:paraId="119B2622" w14:textId="77777777" w:rsidR="00000000" w:rsidRDefault="003B3694">
      <w:pPr>
        <w:pStyle w:val="a0"/>
        <w:ind w:firstLine="0"/>
        <w:rPr>
          <w:rFonts w:hint="cs"/>
          <w:rtl/>
        </w:rPr>
      </w:pPr>
    </w:p>
    <w:p w14:paraId="0812ADFD" w14:textId="77777777" w:rsidR="00000000" w:rsidRDefault="003B3694">
      <w:pPr>
        <w:pStyle w:val="a0"/>
        <w:ind w:firstLine="0"/>
        <w:rPr>
          <w:rFonts w:hint="cs"/>
          <w:rtl/>
        </w:rPr>
      </w:pPr>
      <w:r>
        <w:rPr>
          <w:rFonts w:hint="cs"/>
          <w:rtl/>
        </w:rPr>
        <w:tab/>
        <w:t>תודה. חבר הכנסת מיכאל מ</w:t>
      </w:r>
      <w:r>
        <w:rPr>
          <w:rFonts w:hint="cs"/>
          <w:rtl/>
        </w:rPr>
        <w:t xml:space="preserve">לכיאור, בבקשה. </w:t>
      </w:r>
    </w:p>
    <w:p w14:paraId="4FA968E6" w14:textId="77777777" w:rsidR="00000000" w:rsidRDefault="003B3694">
      <w:pPr>
        <w:pStyle w:val="a0"/>
        <w:ind w:firstLine="0"/>
        <w:rPr>
          <w:rFonts w:hint="cs"/>
          <w:rtl/>
        </w:rPr>
      </w:pPr>
    </w:p>
    <w:p w14:paraId="312A1CEB" w14:textId="77777777" w:rsidR="00000000" w:rsidRDefault="003B3694">
      <w:pPr>
        <w:pStyle w:val="a"/>
        <w:rPr>
          <w:rtl/>
        </w:rPr>
      </w:pPr>
      <w:bookmarkStart w:id="448" w:name="FS000000449T12_11_2003_16_22_26"/>
      <w:bookmarkStart w:id="449" w:name="_Toc69719399"/>
      <w:bookmarkEnd w:id="448"/>
      <w:r>
        <w:rPr>
          <w:rFonts w:hint="eastAsia"/>
          <w:rtl/>
        </w:rPr>
        <w:t>מיכאל</w:t>
      </w:r>
      <w:r>
        <w:rPr>
          <w:rtl/>
        </w:rPr>
        <w:t xml:space="preserve"> מלכיאור (העבודה-מימד):</w:t>
      </w:r>
      <w:bookmarkEnd w:id="449"/>
    </w:p>
    <w:p w14:paraId="37A42349" w14:textId="77777777" w:rsidR="00000000" w:rsidRDefault="003B3694">
      <w:pPr>
        <w:pStyle w:val="a0"/>
        <w:rPr>
          <w:rFonts w:hint="cs"/>
          <w:rtl/>
        </w:rPr>
      </w:pPr>
    </w:p>
    <w:p w14:paraId="2EEA7F0A" w14:textId="77777777" w:rsidR="00000000" w:rsidRDefault="003B3694">
      <w:pPr>
        <w:pStyle w:val="a0"/>
        <w:rPr>
          <w:rFonts w:hint="cs"/>
          <w:rtl/>
        </w:rPr>
      </w:pPr>
      <w:r>
        <w:rPr>
          <w:rFonts w:hint="cs"/>
          <w:rtl/>
        </w:rPr>
        <w:t>כבוד היושב-ראש, זה נושא מאוד רציני, וכמובן הוא מיתוסף לכל מיני ביטויים ששמענו לאחרונה בתקשורת בנושא האנטישמיות. אני חושב שצריך לחלק את הנושא לכמה מישורים. לדעתי, אנחנו חוטאים; יש תגובות שאפשר לצפות, מי משמאל ו</w:t>
      </w:r>
      <w:r>
        <w:rPr>
          <w:rFonts w:hint="cs"/>
          <w:rtl/>
        </w:rPr>
        <w:t xml:space="preserve">מי מימין, ולכן אנחנו אף פעם לא נכנסים לעומק הבעיה. </w:t>
      </w:r>
    </w:p>
    <w:p w14:paraId="75185C1A" w14:textId="77777777" w:rsidR="00000000" w:rsidRDefault="003B3694">
      <w:pPr>
        <w:pStyle w:val="a0"/>
        <w:rPr>
          <w:rFonts w:hint="cs"/>
          <w:rtl/>
        </w:rPr>
      </w:pPr>
    </w:p>
    <w:p w14:paraId="4292377F" w14:textId="77777777" w:rsidR="00000000" w:rsidRDefault="003B3694">
      <w:pPr>
        <w:pStyle w:val="a0"/>
        <w:rPr>
          <w:rFonts w:hint="cs"/>
          <w:rtl/>
        </w:rPr>
      </w:pPr>
      <w:r>
        <w:rPr>
          <w:rFonts w:hint="cs"/>
          <w:rtl/>
        </w:rPr>
        <w:t>יש גם בעיית הסברה; שלא יגידו שההסברה טובה, כי היום אין הסברה. אין הסברה של מדינת ישראל. הממשלה, כבוד השר, הצליחה לחסל, אפילו תקציבית, גם את ההסברה. הורידו אותה כמעט לאפס, אני יודע את זה ממשרד החוץ. לכל ה</w:t>
      </w:r>
      <w:r>
        <w:rPr>
          <w:rFonts w:hint="cs"/>
          <w:rtl/>
        </w:rPr>
        <w:t>הסברה בכל העולם, יש לנו 10 מיליוני דולר. אז ברור לנו, שמצד הממשלה זה לא נושא חשוב. כלומר, זה לא במקום גבוה בסדרי העדיפויות, וזה לא מקביל לשום מקום בעולם, על זה אני יכול להעיד אחרי התייחסות מכל השגרירויות ומידידי ישראל בעולם. אין שום אפשרות לעשות אפילו המינ</w:t>
      </w:r>
      <w:r>
        <w:rPr>
          <w:rFonts w:hint="cs"/>
          <w:rtl/>
        </w:rPr>
        <w:t xml:space="preserve">ימום שבמינימום בתחום ההסברה - - - </w:t>
      </w:r>
    </w:p>
    <w:p w14:paraId="7E67EC42" w14:textId="77777777" w:rsidR="00000000" w:rsidRDefault="003B3694">
      <w:pPr>
        <w:pStyle w:val="a0"/>
        <w:ind w:firstLine="0"/>
        <w:rPr>
          <w:rFonts w:hint="cs"/>
          <w:rtl/>
        </w:rPr>
      </w:pPr>
    </w:p>
    <w:p w14:paraId="73DF9A1B" w14:textId="77777777" w:rsidR="00000000" w:rsidRDefault="003B3694">
      <w:pPr>
        <w:pStyle w:val="af1"/>
        <w:rPr>
          <w:rtl/>
        </w:rPr>
      </w:pPr>
      <w:r>
        <w:rPr>
          <w:rtl/>
        </w:rPr>
        <w:t xml:space="preserve">היו"ר </w:t>
      </w:r>
      <w:r>
        <w:rPr>
          <w:rFonts w:hint="cs"/>
          <w:rtl/>
        </w:rPr>
        <w:t>מיכאל נודלמן</w:t>
      </w:r>
      <w:r>
        <w:rPr>
          <w:rtl/>
        </w:rPr>
        <w:t>:</w:t>
      </w:r>
    </w:p>
    <w:p w14:paraId="64280102" w14:textId="77777777" w:rsidR="00000000" w:rsidRDefault="003B3694">
      <w:pPr>
        <w:pStyle w:val="a0"/>
        <w:ind w:firstLine="0"/>
        <w:rPr>
          <w:rFonts w:hint="cs"/>
          <w:rtl/>
        </w:rPr>
      </w:pPr>
    </w:p>
    <w:p w14:paraId="6DBB85A9" w14:textId="77777777" w:rsidR="00000000" w:rsidRDefault="003B3694">
      <w:pPr>
        <w:pStyle w:val="a0"/>
        <w:ind w:firstLine="0"/>
        <w:rPr>
          <w:rFonts w:hint="cs"/>
          <w:rtl/>
        </w:rPr>
      </w:pPr>
      <w:r>
        <w:rPr>
          <w:rFonts w:hint="cs"/>
          <w:rtl/>
        </w:rPr>
        <w:tab/>
        <w:t xml:space="preserve">אבל השגרירים מקבלים משכורת? </w:t>
      </w:r>
    </w:p>
    <w:p w14:paraId="4E039FBA" w14:textId="77777777" w:rsidR="00000000" w:rsidRDefault="003B3694">
      <w:pPr>
        <w:pStyle w:val="a0"/>
        <w:ind w:firstLine="0"/>
        <w:rPr>
          <w:rFonts w:hint="cs"/>
          <w:rtl/>
        </w:rPr>
      </w:pPr>
    </w:p>
    <w:p w14:paraId="7C137BCE" w14:textId="77777777" w:rsidR="00000000" w:rsidRDefault="003B3694">
      <w:pPr>
        <w:pStyle w:val="-"/>
        <w:rPr>
          <w:rtl/>
        </w:rPr>
      </w:pPr>
      <w:bookmarkStart w:id="450" w:name="FS000000449T12_11_2003_16_26_26C"/>
      <w:bookmarkEnd w:id="450"/>
      <w:r>
        <w:rPr>
          <w:rtl/>
        </w:rPr>
        <w:t>מיכאל מלכיאור (העבודה-מימד):</w:t>
      </w:r>
    </w:p>
    <w:p w14:paraId="12819ADB" w14:textId="77777777" w:rsidR="00000000" w:rsidRDefault="003B3694">
      <w:pPr>
        <w:pStyle w:val="a0"/>
        <w:rPr>
          <w:rtl/>
        </w:rPr>
      </w:pPr>
    </w:p>
    <w:p w14:paraId="111E7158" w14:textId="77777777" w:rsidR="00000000" w:rsidRDefault="003B3694">
      <w:pPr>
        <w:pStyle w:val="a0"/>
        <w:rPr>
          <w:rFonts w:hint="cs"/>
          <w:rtl/>
        </w:rPr>
      </w:pPr>
      <w:r>
        <w:rPr>
          <w:rFonts w:hint="cs"/>
          <w:rtl/>
        </w:rPr>
        <w:t>שגריר מקבל משכורת ועובד. כבוד היושב-ראש, אני לא יודע אם אתה יודע איך עובד שגריר. יש הרבה מדינות שבהן השגריר לא יכול להיות כל הזמן בחזית. ג</w:t>
      </w:r>
      <w:r>
        <w:rPr>
          <w:rFonts w:hint="cs"/>
          <w:rtl/>
        </w:rPr>
        <w:t>ם אם הוא אדם שמקבל משכורת ממדינת ישראל, הוא לא האדם הנכון בכל חזית של הסברה. יש הרבה מדינות שצריכות לעבוד בצורה הרבה יותר משוכללת, דרך ארגונים ודרך מגע עם כלל האוכלוסייה, ומעט מזה יכול לעשות השגריר. שגריר כמעט שלא מופיע באמצעי התקשורת, זה לא מקובל בהרבה מד</w:t>
      </w:r>
      <w:r>
        <w:rPr>
          <w:rFonts w:hint="cs"/>
          <w:rtl/>
        </w:rPr>
        <w:t xml:space="preserve">ינות בעולם. </w:t>
      </w:r>
    </w:p>
    <w:p w14:paraId="57EEEFC5" w14:textId="77777777" w:rsidR="00000000" w:rsidRDefault="003B3694">
      <w:pPr>
        <w:pStyle w:val="a0"/>
        <w:rPr>
          <w:rFonts w:hint="cs"/>
          <w:rtl/>
        </w:rPr>
      </w:pPr>
    </w:p>
    <w:p w14:paraId="04713841" w14:textId="77777777" w:rsidR="00000000" w:rsidRDefault="003B3694">
      <w:pPr>
        <w:pStyle w:val="a0"/>
        <w:rPr>
          <w:rFonts w:hint="cs"/>
          <w:rtl/>
        </w:rPr>
      </w:pPr>
      <w:r>
        <w:rPr>
          <w:rFonts w:hint="cs"/>
          <w:rtl/>
        </w:rPr>
        <w:t xml:space="preserve">לגופו של עניין, בנושא האנטישמיות - אנחנו מגיעים לדברים קשים בתחום האנטישמיות. אני מתריע על כך זה שנים מספר. לצערי, גם הממשלות שאני ישבתי בהן לא היו מוכנות להשקיע דבר במלחמה הזאת. </w:t>
      </w:r>
    </w:p>
    <w:p w14:paraId="0687C75F" w14:textId="77777777" w:rsidR="00000000" w:rsidRDefault="003B3694">
      <w:pPr>
        <w:pStyle w:val="a0"/>
        <w:rPr>
          <w:rFonts w:hint="cs"/>
          <w:rtl/>
        </w:rPr>
      </w:pPr>
    </w:p>
    <w:p w14:paraId="21F82C01" w14:textId="77777777" w:rsidR="00000000" w:rsidRDefault="003B3694">
      <w:pPr>
        <w:pStyle w:val="a0"/>
        <w:rPr>
          <w:rFonts w:hint="cs"/>
          <w:rtl/>
        </w:rPr>
      </w:pPr>
      <w:r>
        <w:rPr>
          <w:rFonts w:hint="cs"/>
          <w:rtl/>
        </w:rPr>
        <w:t>אנחנו צריכים להפסיק להסתכל על האנטישמיות כעל עסק יהודי, אפילו</w:t>
      </w:r>
      <w:r>
        <w:rPr>
          <w:rFonts w:hint="cs"/>
          <w:rtl/>
        </w:rPr>
        <w:t xml:space="preserve"> לא עסק של מדינת ישראל בתור מדינה, כדבר שצריך להפריע לנו, אלא להסתכל על האנטישמיות </w:t>
      </w:r>
      <w:r>
        <w:rPr>
          <w:rtl/>
        </w:rPr>
        <w:t>–</w:t>
      </w:r>
      <w:r>
        <w:rPr>
          <w:rFonts w:hint="cs"/>
          <w:rtl/>
        </w:rPr>
        <w:t xml:space="preserve"> ולדעתי, גם על המלחמה נגד האנטישמיות </w:t>
      </w:r>
      <w:r>
        <w:rPr>
          <w:rtl/>
        </w:rPr>
        <w:t>–</w:t>
      </w:r>
      <w:r>
        <w:rPr>
          <w:rFonts w:hint="cs"/>
          <w:rtl/>
        </w:rPr>
        <w:t xml:space="preserve"> כעל חלק מהמאבק העולמי נגד גזענות, עד לזכויות האדם ועד לדמוקרטיה. </w:t>
      </w:r>
    </w:p>
    <w:p w14:paraId="48BCE772" w14:textId="77777777" w:rsidR="00000000" w:rsidRDefault="003B3694">
      <w:pPr>
        <w:pStyle w:val="a0"/>
        <w:rPr>
          <w:rFonts w:hint="cs"/>
          <w:rtl/>
        </w:rPr>
      </w:pPr>
    </w:p>
    <w:p w14:paraId="1207EC64" w14:textId="77777777" w:rsidR="00000000" w:rsidRDefault="003B3694">
      <w:pPr>
        <w:pStyle w:val="a0"/>
        <w:rPr>
          <w:rFonts w:hint="cs"/>
          <w:rtl/>
        </w:rPr>
      </w:pPr>
      <w:r>
        <w:rPr>
          <w:rFonts w:hint="cs"/>
          <w:rtl/>
        </w:rPr>
        <w:t>אנחנו עצמנו נסוגונו מקהילת זכויות האדם לפני 30 שנה מכל מיני סיבות,</w:t>
      </w:r>
      <w:r>
        <w:rPr>
          <w:rFonts w:hint="cs"/>
          <w:rtl/>
        </w:rPr>
        <w:t xml:space="preserve"> אני לא רוצה להיכנס לזה; התחיל ויכוח על התנחלויות ואנחנו נסוגונו. התוצאה של הנסיגה, שכמעט בכל מקום, אפילו בארצות-הברית של אמריקה, מי שקם נגד אנטישמיות זה תמיד ארגונים יהודיים שנתפסים בעיני הבריות כאינטרסנטים. במקום כמו כל נושא - האנטישמיות היא אפליה מהעתיק</w:t>
      </w:r>
      <w:r>
        <w:rPr>
          <w:rFonts w:hint="cs"/>
          <w:rtl/>
        </w:rPr>
        <w:t xml:space="preserve">ות ביותר, ויש אנשים מכל קצוות הקשת הפוליטית, מימין ומשמאל, אנשים שכבוד האדם אכפת להם, שיילחמו נגד האנטישמיות אם הם ידעו שזה חלק ממאבק עולמי. </w:t>
      </w:r>
    </w:p>
    <w:p w14:paraId="550461FD" w14:textId="77777777" w:rsidR="00000000" w:rsidRDefault="003B3694">
      <w:pPr>
        <w:pStyle w:val="a0"/>
        <w:rPr>
          <w:rFonts w:hint="cs"/>
          <w:rtl/>
        </w:rPr>
      </w:pPr>
    </w:p>
    <w:p w14:paraId="24300074" w14:textId="77777777" w:rsidR="00000000" w:rsidRDefault="003B3694">
      <w:pPr>
        <w:pStyle w:val="a0"/>
        <w:rPr>
          <w:rFonts w:hint="cs"/>
          <w:rtl/>
        </w:rPr>
      </w:pPr>
      <w:r>
        <w:rPr>
          <w:rFonts w:hint="cs"/>
          <w:rtl/>
        </w:rPr>
        <w:t>כחבר בממשלה יזמתי הקמת ארגון, תנועה עולמית נגד אנטישמיות. ראשי עולם הסכימו לעמוד בראש הארגון הזה - אנשים כמו יושק</w:t>
      </w:r>
      <w:r>
        <w:rPr>
          <w:rFonts w:hint="cs"/>
          <w:rtl/>
        </w:rPr>
        <w:t xml:space="preserve">ה פישר, שר החוץ של גרמניה, ואצלב האבל, שהיה אז נשיא צ'כיה, והרבה אישים אחרים, לאו דווקא יהודים, כדי שנוכל לפתח את הנושא כחלק ממאבק עולמי, בעד דמוקרטיה, בעד ציוויליזציה ונגד אפליה וגזענות. אני חושב שנחוץ מאוד שנחזור למתכונת הזאת. </w:t>
      </w:r>
    </w:p>
    <w:p w14:paraId="608E17F0" w14:textId="77777777" w:rsidR="00000000" w:rsidRDefault="003B3694">
      <w:pPr>
        <w:pStyle w:val="a0"/>
        <w:rPr>
          <w:rFonts w:hint="cs"/>
          <w:rtl/>
        </w:rPr>
      </w:pPr>
    </w:p>
    <w:p w14:paraId="46393C10" w14:textId="77777777" w:rsidR="00000000" w:rsidRDefault="003B3694">
      <w:pPr>
        <w:pStyle w:val="a0"/>
        <w:rPr>
          <w:rFonts w:hint="cs"/>
          <w:rtl/>
        </w:rPr>
      </w:pPr>
      <w:r>
        <w:rPr>
          <w:rFonts w:hint="cs"/>
          <w:rtl/>
        </w:rPr>
        <w:t>אפשר לצעוק בבית הזה נגד א</w:t>
      </w:r>
      <w:r>
        <w:rPr>
          <w:rFonts w:hint="cs"/>
          <w:rtl/>
        </w:rPr>
        <w:t>נטישמיות, זה ברור שאנחנו צועקים נגד האנטישמיות, וחייבים לצעוק נגד האנטישמיות, אבל יש לזה הרבה יותר תוקף אם יצעקו כך בכל הפרלמנטים בעולם. כך זה חייב להיות, כי האנטישמיות היא לא רק האפליה העתיקה ביותר והעיקשת ביותר, אלא היא גם הביאה לתוצאה החמורה ביותר שהאנו</w:t>
      </w:r>
      <w:r>
        <w:rPr>
          <w:rFonts w:hint="cs"/>
          <w:rtl/>
        </w:rPr>
        <w:t xml:space="preserve">שות הכירה, בשואה, ולכן אי-אפשר לסבול שום מידה של אנטישמיות כמו שאי-אפשר לסבול שום מידה של כל גזענות כלפי כל אדם באשר הוא. תודה רבה. </w:t>
      </w:r>
    </w:p>
    <w:p w14:paraId="1CC1FE8B" w14:textId="77777777" w:rsidR="00000000" w:rsidRDefault="003B3694">
      <w:pPr>
        <w:pStyle w:val="a0"/>
        <w:rPr>
          <w:rtl/>
        </w:rPr>
      </w:pPr>
    </w:p>
    <w:p w14:paraId="594ECDF8" w14:textId="77777777" w:rsidR="00000000" w:rsidRDefault="003B3694">
      <w:pPr>
        <w:pStyle w:val="af1"/>
        <w:rPr>
          <w:rtl/>
        </w:rPr>
      </w:pPr>
      <w:r>
        <w:rPr>
          <w:rtl/>
        </w:rPr>
        <w:t xml:space="preserve">היו"ר </w:t>
      </w:r>
      <w:r>
        <w:rPr>
          <w:rFonts w:hint="cs"/>
          <w:rtl/>
        </w:rPr>
        <w:t>מיכאל נודלמן</w:t>
      </w:r>
      <w:r>
        <w:rPr>
          <w:rtl/>
        </w:rPr>
        <w:t>:</w:t>
      </w:r>
    </w:p>
    <w:p w14:paraId="3F409B21" w14:textId="77777777" w:rsidR="00000000" w:rsidRDefault="003B3694">
      <w:pPr>
        <w:pStyle w:val="a0"/>
        <w:ind w:firstLine="0"/>
        <w:rPr>
          <w:rFonts w:hint="cs"/>
          <w:rtl/>
        </w:rPr>
      </w:pPr>
    </w:p>
    <w:p w14:paraId="2C8C1A61" w14:textId="77777777" w:rsidR="00000000" w:rsidRDefault="003B3694">
      <w:pPr>
        <w:pStyle w:val="a0"/>
        <w:ind w:firstLine="0"/>
        <w:rPr>
          <w:rFonts w:hint="cs"/>
          <w:rtl/>
        </w:rPr>
      </w:pPr>
      <w:r>
        <w:rPr>
          <w:rFonts w:hint="cs"/>
          <w:rtl/>
        </w:rPr>
        <w:tab/>
        <w:t xml:space="preserve">תודה רבה. חבר הכנסת משה גפני, בבקשה. </w:t>
      </w:r>
    </w:p>
    <w:p w14:paraId="15DCC977" w14:textId="77777777" w:rsidR="00000000" w:rsidRDefault="003B3694">
      <w:pPr>
        <w:pStyle w:val="a0"/>
        <w:ind w:firstLine="0"/>
        <w:rPr>
          <w:rFonts w:hint="cs"/>
          <w:rtl/>
        </w:rPr>
      </w:pPr>
      <w:bookmarkStart w:id="451" w:name="FS000000449T12_11_2003_16_36_05C"/>
      <w:bookmarkEnd w:id="451"/>
    </w:p>
    <w:p w14:paraId="5229A5FB" w14:textId="77777777" w:rsidR="00000000" w:rsidRDefault="003B3694">
      <w:pPr>
        <w:pStyle w:val="a"/>
        <w:rPr>
          <w:rtl/>
        </w:rPr>
      </w:pPr>
      <w:bookmarkStart w:id="452" w:name="FS000000526T12_11_2003_16_36_17"/>
      <w:bookmarkStart w:id="453" w:name="_Toc69719400"/>
      <w:bookmarkEnd w:id="452"/>
      <w:r>
        <w:rPr>
          <w:rFonts w:hint="eastAsia"/>
          <w:rtl/>
        </w:rPr>
        <w:t>משה</w:t>
      </w:r>
      <w:r>
        <w:rPr>
          <w:rtl/>
        </w:rPr>
        <w:t xml:space="preserve"> גפני (יהדות התורה):</w:t>
      </w:r>
      <w:bookmarkEnd w:id="453"/>
    </w:p>
    <w:p w14:paraId="22D18087" w14:textId="77777777" w:rsidR="00000000" w:rsidRDefault="003B3694">
      <w:pPr>
        <w:pStyle w:val="a0"/>
        <w:rPr>
          <w:rFonts w:hint="cs"/>
          <w:rtl/>
        </w:rPr>
      </w:pPr>
    </w:p>
    <w:p w14:paraId="5A3C7590" w14:textId="77777777" w:rsidR="00000000" w:rsidRDefault="003B3694">
      <w:pPr>
        <w:pStyle w:val="a0"/>
        <w:rPr>
          <w:rFonts w:hint="cs"/>
          <w:rtl/>
        </w:rPr>
      </w:pPr>
      <w:r>
        <w:rPr>
          <w:rFonts w:hint="cs"/>
          <w:rtl/>
        </w:rPr>
        <w:t>אדוני היושב-ראש, רבותי חברי הכנסת, א</w:t>
      </w:r>
      <w:r>
        <w:rPr>
          <w:rFonts w:hint="cs"/>
          <w:rtl/>
        </w:rPr>
        <w:t>דוני השר, מדינת ישראל מתמודדת על קיומה מאז הקמתה. כמעט אין אח ורע למצב שבו במשך כל השנים, 55 שנות קיום המדינה, לא היתה בה תקופה של שקט. אזרחי ישראל סובלים באופן קבוע מסכנה ביטחונית קיומית. בשנים האחרונות, באופן מיוחד,</w:t>
      </w:r>
      <w:r>
        <w:rPr>
          <w:rtl/>
        </w:rPr>
        <w:t xml:space="preserve"> </w:t>
      </w:r>
      <w:r>
        <w:rPr>
          <w:rFonts w:hint="cs"/>
          <w:rtl/>
        </w:rPr>
        <w:t>גברים, נשים, ילדים, טף,</w:t>
      </w:r>
      <w:r>
        <w:rPr>
          <w:rtl/>
        </w:rPr>
        <w:t xml:space="preserve"> </w:t>
      </w:r>
      <w:r>
        <w:rPr>
          <w:rFonts w:hint="cs"/>
          <w:rtl/>
        </w:rPr>
        <w:t>נהרגים ברחובות</w:t>
      </w:r>
      <w:r>
        <w:rPr>
          <w:rFonts w:hint="cs"/>
          <w:rtl/>
        </w:rPr>
        <w:t xml:space="preserve">, באוטובוסים, בפיגועים, באופן החמור ביותר. והנה אנחנו "מתבשרים" </w:t>
      </w:r>
      <w:r>
        <w:rPr>
          <w:rtl/>
        </w:rPr>
        <w:t>–</w:t>
      </w:r>
      <w:r>
        <w:rPr>
          <w:rFonts w:hint="cs"/>
          <w:rtl/>
        </w:rPr>
        <w:t xml:space="preserve"> במרכאות כפולות ומכופלות -  על גל אנטישמיות שגואה בעולם, בעיקר באירופה, ובסקר שנערך באירופה נאמר, שמדינת ישראל היא המדינה הכי מסוכנת לשלום העולם. לפחות כאן בכנסת היה צריך שתהיה איזו אחידות דע</w:t>
      </w:r>
      <w:r>
        <w:rPr>
          <w:rFonts w:hint="cs"/>
          <w:rtl/>
        </w:rPr>
        <w:t xml:space="preserve">ים בעניין הזה, ואני מצטער שאנחנו נכנסים כאן לפולמוס, כמה אנחנו אשמים בתוצאות הסקר הזה וכמה אנחנו לא אשמים. </w:t>
      </w:r>
    </w:p>
    <w:p w14:paraId="5C76E9D5" w14:textId="77777777" w:rsidR="00000000" w:rsidRDefault="003B3694">
      <w:pPr>
        <w:pStyle w:val="a0"/>
        <w:rPr>
          <w:rFonts w:hint="cs"/>
          <w:rtl/>
        </w:rPr>
      </w:pPr>
    </w:p>
    <w:p w14:paraId="58F56605" w14:textId="77777777" w:rsidR="00000000" w:rsidRDefault="003B3694">
      <w:pPr>
        <w:pStyle w:val="a0"/>
        <w:rPr>
          <w:rFonts w:hint="cs"/>
          <w:rtl/>
        </w:rPr>
      </w:pPr>
      <w:r>
        <w:rPr>
          <w:rFonts w:hint="cs"/>
          <w:rtl/>
        </w:rPr>
        <w:t>אני מבקש לצאת מהדיון הזה עצמו ולדון על דבר, שלפי הערכתי, הוא גם יותר פילוסופי, אבל בסופו של דבר הוא מעשי. אמרו לנו שכאשר תקום מדינה לעם היהודי, תיפ</w:t>
      </w:r>
      <w:r>
        <w:rPr>
          <w:rFonts w:hint="cs"/>
          <w:rtl/>
        </w:rPr>
        <w:t>סק האנטישמיות. לעם היהודי תהיה מדינה, נהיה עם ככל העמים, גוי ככל הגויים, בלי שמירת תורה ומצוות, ואז תיפסק האנטישמיות. האנטישמיות מקורה בזה שאנחנו עם נע ונד, נמצא בגלות, מתנהג לא כמו כל העמים. אבל, כאשר נבוא לכאן ונקים מדינה ונתנהג כמו מדינה חילונית, מנוערת</w:t>
      </w:r>
      <w:r>
        <w:rPr>
          <w:rFonts w:hint="cs"/>
          <w:rtl/>
        </w:rPr>
        <w:t xml:space="preserve"> מתורה ומצוות, האנטישמיות תיפסק. והנה, אנחנו נמצאים במדינה מסודרת, שהיא גם מדינה שאינה מדינה דתית. רוב האזרחים הם שומרי מסורת, אבל לא מעבר לזה, ואיך קורה שכל כך הרבה אנשים בעולם אומרים שאנחנו העם הכי מסוכן? </w:t>
      </w:r>
    </w:p>
    <w:p w14:paraId="5957BF42" w14:textId="77777777" w:rsidR="00000000" w:rsidRDefault="003B3694">
      <w:pPr>
        <w:pStyle w:val="a0"/>
        <w:rPr>
          <w:rFonts w:hint="cs"/>
          <w:rtl/>
        </w:rPr>
      </w:pPr>
    </w:p>
    <w:p w14:paraId="165120F8" w14:textId="77777777" w:rsidR="00000000" w:rsidRDefault="003B3694">
      <w:pPr>
        <w:pStyle w:val="a0"/>
        <w:rPr>
          <w:rFonts w:hint="cs"/>
          <w:rtl/>
        </w:rPr>
      </w:pPr>
      <w:r>
        <w:rPr>
          <w:rFonts w:hint="cs"/>
          <w:rtl/>
        </w:rPr>
        <w:t>מדינה שנאבקת על חייה, תושביה פוחדים לנסוע באוטו</w:t>
      </w:r>
      <w:r>
        <w:rPr>
          <w:rFonts w:hint="cs"/>
          <w:rtl/>
        </w:rPr>
        <w:t xml:space="preserve">בוס </w:t>
      </w:r>
      <w:r>
        <w:rPr>
          <w:rtl/>
        </w:rPr>
        <w:t>–</w:t>
      </w:r>
      <w:r>
        <w:rPr>
          <w:rFonts w:hint="cs"/>
          <w:rtl/>
        </w:rPr>
        <w:t xml:space="preserve"> דבר שאין לו אח ורע בשום מקום בעולם. ואם מישהו יגיד - חברת הכנסת גלאון, אני לא רוצה לחלוק עלייך בעקרונות, אבל - - - </w:t>
      </w:r>
    </w:p>
    <w:p w14:paraId="416A8357" w14:textId="77777777" w:rsidR="00000000" w:rsidRDefault="003B3694">
      <w:pPr>
        <w:pStyle w:val="a0"/>
        <w:ind w:firstLine="0"/>
        <w:rPr>
          <w:rFonts w:hint="cs"/>
          <w:rtl/>
        </w:rPr>
      </w:pPr>
    </w:p>
    <w:p w14:paraId="2E3D71C1" w14:textId="77777777" w:rsidR="00000000" w:rsidRDefault="003B3694">
      <w:pPr>
        <w:pStyle w:val="af1"/>
        <w:rPr>
          <w:rFonts w:hint="cs"/>
          <w:rtl/>
        </w:rPr>
      </w:pPr>
      <w:r>
        <w:rPr>
          <w:rtl/>
        </w:rPr>
        <w:t>היו"ר</w:t>
      </w:r>
      <w:r>
        <w:rPr>
          <w:rFonts w:hint="cs"/>
          <w:rtl/>
        </w:rPr>
        <w:t xml:space="preserve"> מיכאל נודלמן</w:t>
      </w:r>
      <w:r>
        <w:rPr>
          <w:rtl/>
        </w:rPr>
        <w:t>:</w:t>
      </w:r>
    </w:p>
    <w:p w14:paraId="0641C817" w14:textId="77777777" w:rsidR="00000000" w:rsidRDefault="003B3694">
      <w:pPr>
        <w:pStyle w:val="a0"/>
        <w:rPr>
          <w:rFonts w:hint="cs"/>
          <w:rtl/>
        </w:rPr>
      </w:pPr>
    </w:p>
    <w:p w14:paraId="24A5DF11" w14:textId="77777777" w:rsidR="00000000" w:rsidRDefault="003B3694">
      <w:pPr>
        <w:pStyle w:val="a0"/>
        <w:rPr>
          <w:rFonts w:hint="cs"/>
          <w:rtl/>
        </w:rPr>
      </w:pPr>
      <w:r>
        <w:rPr>
          <w:rFonts w:hint="cs"/>
          <w:rtl/>
        </w:rPr>
        <w:t>תסיים, בבקשה.</w:t>
      </w:r>
    </w:p>
    <w:p w14:paraId="0A6B584F" w14:textId="77777777" w:rsidR="00000000" w:rsidRDefault="003B3694">
      <w:pPr>
        <w:pStyle w:val="a0"/>
        <w:rPr>
          <w:rFonts w:hint="cs"/>
          <w:rtl/>
        </w:rPr>
      </w:pPr>
    </w:p>
    <w:p w14:paraId="53278CF7" w14:textId="77777777" w:rsidR="00000000" w:rsidRDefault="003B3694">
      <w:pPr>
        <w:pStyle w:val="-"/>
        <w:rPr>
          <w:rtl/>
        </w:rPr>
      </w:pPr>
      <w:bookmarkStart w:id="454" w:name="FS000000526T12_11_2003_16_27_25"/>
      <w:bookmarkStart w:id="455" w:name="FS000000526T12_11_2003_16_27_31C"/>
      <w:bookmarkEnd w:id="454"/>
      <w:bookmarkEnd w:id="455"/>
      <w:r>
        <w:rPr>
          <w:rtl/>
        </w:rPr>
        <w:t>משה גפני (יהדות התורה):</w:t>
      </w:r>
    </w:p>
    <w:p w14:paraId="2F57B766" w14:textId="77777777" w:rsidR="00000000" w:rsidRDefault="003B3694">
      <w:pPr>
        <w:pStyle w:val="a0"/>
        <w:rPr>
          <w:rtl/>
        </w:rPr>
      </w:pPr>
    </w:p>
    <w:p w14:paraId="53238B76" w14:textId="77777777" w:rsidR="00000000" w:rsidRDefault="003B3694">
      <w:pPr>
        <w:pStyle w:val="a0"/>
        <w:rPr>
          <w:rFonts w:hint="cs"/>
          <w:rtl/>
        </w:rPr>
      </w:pPr>
      <w:r>
        <w:rPr>
          <w:rFonts w:hint="cs"/>
          <w:rtl/>
        </w:rPr>
        <w:t>עוד דקה.</w:t>
      </w:r>
    </w:p>
    <w:p w14:paraId="15AA0BAE" w14:textId="77777777" w:rsidR="00000000" w:rsidRDefault="003B3694">
      <w:pPr>
        <w:pStyle w:val="a0"/>
        <w:rPr>
          <w:rFonts w:hint="cs"/>
          <w:rtl/>
        </w:rPr>
      </w:pPr>
    </w:p>
    <w:p w14:paraId="378ED593" w14:textId="77777777" w:rsidR="00000000" w:rsidRDefault="003B3694">
      <w:pPr>
        <w:pStyle w:val="af1"/>
        <w:rPr>
          <w:rFonts w:hint="cs"/>
          <w:rtl/>
        </w:rPr>
      </w:pPr>
      <w:r>
        <w:rPr>
          <w:rtl/>
        </w:rPr>
        <w:t>היו"ר</w:t>
      </w:r>
      <w:r>
        <w:rPr>
          <w:rFonts w:hint="cs"/>
          <w:rtl/>
        </w:rPr>
        <w:t xml:space="preserve"> מיכאל נודלמן</w:t>
      </w:r>
      <w:r>
        <w:rPr>
          <w:rtl/>
        </w:rPr>
        <w:t>:</w:t>
      </w:r>
    </w:p>
    <w:p w14:paraId="7DA42730" w14:textId="77777777" w:rsidR="00000000" w:rsidRDefault="003B3694">
      <w:pPr>
        <w:pStyle w:val="a0"/>
        <w:rPr>
          <w:rFonts w:hint="cs"/>
          <w:rtl/>
        </w:rPr>
      </w:pPr>
    </w:p>
    <w:p w14:paraId="1D8064E2" w14:textId="77777777" w:rsidR="00000000" w:rsidRDefault="003B3694">
      <w:pPr>
        <w:pStyle w:val="a0"/>
        <w:rPr>
          <w:rFonts w:hint="cs"/>
          <w:rtl/>
        </w:rPr>
      </w:pPr>
      <w:r>
        <w:rPr>
          <w:rFonts w:hint="cs"/>
          <w:rtl/>
        </w:rPr>
        <w:t>בבקשה.</w:t>
      </w:r>
    </w:p>
    <w:p w14:paraId="61AB0319" w14:textId="77777777" w:rsidR="00000000" w:rsidRDefault="003B3694">
      <w:pPr>
        <w:pStyle w:val="a0"/>
        <w:rPr>
          <w:rFonts w:hint="cs"/>
          <w:rtl/>
        </w:rPr>
      </w:pPr>
    </w:p>
    <w:p w14:paraId="78A2BD7B" w14:textId="77777777" w:rsidR="00000000" w:rsidRDefault="003B3694">
      <w:pPr>
        <w:pStyle w:val="-"/>
        <w:rPr>
          <w:rtl/>
        </w:rPr>
      </w:pPr>
      <w:bookmarkStart w:id="456" w:name="FS000000526T12_11_2003_16_27_54C"/>
      <w:bookmarkEnd w:id="456"/>
      <w:r>
        <w:rPr>
          <w:rtl/>
        </w:rPr>
        <w:t>משה גפני (יהדות התורה):</w:t>
      </w:r>
    </w:p>
    <w:p w14:paraId="164C0B00" w14:textId="77777777" w:rsidR="00000000" w:rsidRDefault="003B3694">
      <w:pPr>
        <w:pStyle w:val="a0"/>
        <w:rPr>
          <w:rtl/>
        </w:rPr>
      </w:pPr>
    </w:p>
    <w:p w14:paraId="7E4EC774" w14:textId="77777777" w:rsidR="00000000" w:rsidRDefault="003B3694">
      <w:pPr>
        <w:pStyle w:val="a0"/>
        <w:rPr>
          <w:rFonts w:hint="cs"/>
          <w:rtl/>
        </w:rPr>
      </w:pPr>
      <w:r>
        <w:rPr>
          <w:rFonts w:hint="cs"/>
          <w:rtl/>
        </w:rPr>
        <w:t>דרך אגב,</w:t>
      </w:r>
      <w:r>
        <w:rPr>
          <w:rFonts w:hint="cs"/>
          <w:rtl/>
        </w:rPr>
        <w:t xml:space="preserve"> אני חולק על מרצ בהרבה דברים, אבל לפחות אתם אומרים את דעתכם. פה יושבים אנשי שינוי ואומרים - - -</w:t>
      </w:r>
    </w:p>
    <w:p w14:paraId="2F469FC8" w14:textId="77777777" w:rsidR="00000000" w:rsidRDefault="003B3694">
      <w:pPr>
        <w:pStyle w:val="a0"/>
        <w:rPr>
          <w:rFonts w:hint="cs"/>
          <w:rtl/>
        </w:rPr>
      </w:pPr>
    </w:p>
    <w:p w14:paraId="436C9233" w14:textId="77777777" w:rsidR="00000000" w:rsidRDefault="003B3694">
      <w:pPr>
        <w:pStyle w:val="af0"/>
        <w:rPr>
          <w:rtl/>
        </w:rPr>
      </w:pPr>
      <w:r>
        <w:rPr>
          <w:rFonts w:hint="eastAsia"/>
          <w:rtl/>
        </w:rPr>
        <w:t>אילן</w:t>
      </w:r>
      <w:r>
        <w:rPr>
          <w:rtl/>
        </w:rPr>
        <w:t xml:space="preserve"> שלגי (שינוי):</w:t>
      </w:r>
    </w:p>
    <w:p w14:paraId="37318080" w14:textId="77777777" w:rsidR="00000000" w:rsidRDefault="003B3694">
      <w:pPr>
        <w:pStyle w:val="a0"/>
        <w:rPr>
          <w:rFonts w:hint="cs"/>
          <w:rtl/>
        </w:rPr>
      </w:pPr>
    </w:p>
    <w:p w14:paraId="011B7D67" w14:textId="77777777" w:rsidR="00000000" w:rsidRDefault="003B3694">
      <w:pPr>
        <w:pStyle w:val="a0"/>
        <w:rPr>
          <w:rFonts w:hint="cs"/>
          <w:rtl/>
        </w:rPr>
      </w:pPr>
      <w:r>
        <w:rPr>
          <w:rFonts w:hint="cs"/>
          <w:rtl/>
        </w:rPr>
        <w:t>- - -</w:t>
      </w:r>
    </w:p>
    <w:p w14:paraId="16A69629" w14:textId="77777777" w:rsidR="00000000" w:rsidRDefault="003B3694">
      <w:pPr>
        <w:pStyle w:val="a0"/>
        <w:rPr>
          <w:rFonts w:hint="cs"/>
          <w:rtl/>
        </w:rPr>
      </w:pPr>
    </w:p>
    <w:p w14:paraId="0FDB7026" w14:textId="77777777" w:rsidR="00000000" w:rsidRDefault="003B3694">
      <w:pPr>
        <w:pStyle w:val="-"/>
        <w:rPr>
          <w:rtl/>
        </w:rPr>
      </w:pPr>
      <w:bookmarkStart w:id="457" w:name="FS000000526T12_11_2003_16_28_47C"/>
      <w:bookmarkEnd w:id="457"/>
      <w:r>
        <w:rPr>
          <w:rtl/>
        </w:rPr>
        <w:t>משה גפני (יהדות התורה):</w:t>
      </w:r>
    </w:p>
    <w:p w14:paraId="706A2B32" w14:textId="77777777" w:rsidR="00000000" w:rsidRDefault="003B3694">
      <w:pPr>
        <w:pStyle w:val="a0"/>
        <w:rPr>
          <w:rtl/>
        </w:rPr>
      </w:pPr>
    </w:p>
    <w:p w14:paraId="34080700" w14:textId="77777777" w:rsidR="00000000" w:rsidRDefault="003B3694">
      <w:pPr>
        <w:pStyle w:val="a0"/>
        <w:rPr>
          <w:rFonts w:hint="cs"/>
          <w:rtl/>
        </w:rPr>
      </w:pPr>
      <w:r>
        <w:rPr>
          <w:rFonts w:hint="cs"/>
          <w:rtl/>
        </w:rPr>
        <w:t>אבל בכל זאת, אני לא יכול בלעדיכם. עומד פה חבר הכנסת רשף חן ופונה אל הכנסת ומדבר על המאחזים הבלתי-חוקיים הגו</w:t>
      </w:r>
      <w:r>
        <w:rPr>
          <w:rFonts w:hint="cs"/>
          <w:rtl/>
        </w:rPr>
        <w:t xml:space="preserve">רמים וגורמים </w:t>
      </w:r>
      <w:r>
        <w:rPr>
          <w:rtl/>
        </w:rPr>
        <w:t>–</w:t>
      </w:r>
      <w:r>
        <w:rPr>
          <w:rFonts w:hint="cs"/>
          <w:rtl/>
        </w:rPr>
        <w:t xml:space="preserve"> ולפעמים נדמה לי שהוא באופוזיציה - - -</w:t>
      </w:r>
    </w:p>
    <w:p w14:paraId="3301678A" w14:textId="77777777" w:rsidR="00000000" w:rsidRDefault="003B3694">
      <w:pPr>
        <w:pStyle w:val="a0"/>
        <w:rPr>
          <w:rFonts w:hint="cs"/>
          <w:rtl/>
        </w:rPr>
      </w:pPr>
    </w:p>
    <w:p w14:paraId="57EDD91F" w14:textId="77777777" w:rsidR="00000000" w:rsidRDefault="003B3694">
      <w:pPr>
        <w:pStyle w:val="af0"/>
        <w:rPr>
          <w:rtl/>
        </w:rPr>
      </w:pPr>
      <w:r>
        <w:rPr>
          <w:rFonts w:hint="eastAsia"/>
          <w:rtl/>
        </w:rPr>
        <w:t>רשף</w:t>
      </w:r>
      <w:r>
        <w:rPr>
          <w:rtl/>
        </w:rPr>
        <w:t xml:space="preserve"> חן (שינוי):</w:t>
      </w:r>
    </w:p>
    <w:p w14:paraId="5AAF58BF" w14:textId="77777777" w:rsidR="00000000" w:rsidRDefault="003B3694">
      <w:pPr>
        <w:pStyle w:val="a0"/>
        <w:rPr>
          <w:rFonts w:hint="cs"/>
          <w:rtl/>
        </w:rPr>
      </w:pPr>
    </w:p>
    <w:p w14:paraId="13EC731A" w14:textId="77777777" w:rsidR="00000000" w:rsidRDefault="003B3694">
      <w:pPr>
        <w:pStyle w:val="a0"/>
        <w:rPr>
          <w:rFonts w:hint="cs"/>
          <w:rtl/>
        </w:rPr>
      </w:pPr>
      <w:r>
        <w:rPr>
          <w:rFonts w:hint="cs"/>
          <w:rtl/>
        </w:rPr>
        <w:t>אתה לא קורא עיתונים?</w:t>
      </w:r>
    </w:p>
    <w:p w14:paraId="71086C82" w14:textId="77777777" w:rsidR="00000000" w:rsidRDefault="003B3694">
      <w:pPr>
        <w:pStyle w:val="a0"/>
        <w:rPr>
          <w:rFonts w:hint="cs"/>
          <w:rtl/>
        </w:rPr>
      </w:pPr>
    </w:p>
    <w:p w14:paraId="6B379CAD" w14:textId="77777777" w:rsidR="00000000" w:rsidRDefault="003B3694">
      <w:pPr>
        <w:pStyle w:val="-"/>
        <w:rPr>
          <w:rtl/>
        </w:rPr>
      </w:pPr>
      <w:bookmarkStart w:id="458" w:name="FS000000526T12_11_2003_16_29_49C"/>
      <w:bookmarkEnd w:id="458"/>
      <w:r>
        <w:rPr>
          <w:rtl/>
        </w:rPr>
        <w:t>משה גפני (יהדות התורה):</w:t>
      </w:r>
    </w:p>
    <w:p w14:paraId="4F8296F4" w14:textId="77777777" w:rsidR="00000000" w:rsidRDefault="003B3694">
      <w:pPr>
        <w:pStyle w:val="a0"/>
        <w:rPr>
          <w:rtl/>
        </w:rPr>
      </w:pPr>
    </w:p>
    <w:p w14:paraId="5FE5DD17" w14:textId="77777777" w:rsidR="00000000" w:rsidRDefault="003B3694">
      <w:pPr>
        <w:pStyle w:val="a0"/>
        <w:rPr>
          <w:rFonts w:hint="cs"/>
          <w:rtl/>
        </w:rPr>
      </w:pPr>
      <w:r>
        <w:rPr>
          <w:rFonts w:hint="cs"/>
          <w:rtl/>
        </w:rPr>
        <w:t>אני שומע אותך. למה אני צריך לקרוא עיתונים? זה בסדר.</w:t>
      </w:r>
    </w:p>
    <w:p w14:paraId="105F9C04" w14:textId="77777777" w:rsidR="00000000" w:rsidRDefault="003B3694">
      <w:pPr>
        <w:pStyle w:val="a0"/>
        <w:ind w:firstLine="0"/>
        <w:rPr>
          <w:rFonts w:hint="cs"/>
          <w:rtl/>
        </w:rPr>
      </w:pPr>
    </w:p>
    <w:p w14:paraId="3EF10511" w14:textId="77777777" w:rsidR="00000000" w:rsidRDefault="003B3694">
      <w:pPr>
        <w:pStyle w:val="af0"/>
        <w:rPr>
          <w:rtl/>
        </w:rPr>
      </w:pPr>
      <w:r>
        <w:rPr>
          <w:rFonts w:hint="eastAsia"/>
          <w:rtl/>
        </w:rPr>
        <w:t>רשף</w:t>
      </w:r>
      <w:r>
        <w:rPr>
          <w:rtl/>
        </w:rPr>
        <w:t xml:space="preserve"> חן (שינוי):</w:t>
      </w:r>
    </w:p>
    <w:p w14:paraId="3F5C3F2F" w14:textId="77777777" w:rsidR="00000000" w:rsidRDefault="003B3694">
      <w:pPr>
        <w:pStyle w:val="a0"/>
        <w:rPr>
          <w:rFonts w:hint="cs"/>
          <w:rtl/>
        </w:rPr>
      </w:pPr>
    </w:p>
    <w:p w14:paraId="50F0B807" w14:textId="77777777" w:rsidR="00000000" w:rsidRDefault="003B3694">
      <w:pPr>
        <w:pStyle w:val="a0"/>
        <w:rPr>
          <w:rFonts w:hint="cs"/>
          <w:rtl/>
        </w:rPr>
      </w:pPr>
      <w:r>
        <w:rPr>
          <w:rFonts w:hint="cs"/>
          <w:rtl/>
        </w:rPr>
        <w:t>- - -</w:t>
      </w:r>
    </w:p>
    <w:p w14:paraId="3DD0C919" w14:textId="77777777" w:rsidR="00000000" w:rsidRDefault="003B3694">
      <w:pPr>
        <w:pStyle w:val="a0"/>
        <w:rPr>
          <w:rFonts w:hint="cs"/>
          <w:rtl/>
        </w:rPr>
      </w:pPr>
    </w:p>
    <w:p w14:paraId="0DBF94C8" w14:textId="77777777" w:rsidR="00000000" w:rsidRDefault="003B3694">
      <w:pPr>
        <w:pStyle w:val="-"/>
        <w:rPr>
          <w:rtl/>
        </w:rPr>
      </w:pPr>
      <w:bookmarkStart w:id="459" w:name="FS000000526T12_11_2003_16_31_09C"/>
      <w:bookmarkEnd w:id="459"/>
      <w:r>
        <w:rPr>
          <w:rtl/>
        </w:rPr>
        <w:t>משה גפני (יהדות התורה):</w:t>
      </w:r>
    </w:p>
    <w:p w14:paraId="09BB8830" w14:textId="77777777" w:rsidR="00000000" w:rsidRDefault="003B3694">
      <w:pPr>
        <w:pStyle w:val="a0"/>
        <w:rPr>
          <w:rtl/>
        </w:rPr>
      </w:pPr>
    </w:p>
    <w:p w14:paraId="7A645082" w14:textId="77777777" w:rsidR="00000000" w:rsidRDefault="003B3694">
      <w:pPr>
        <w:pStyle w:val="a0"/>
        <w:ind w:firstLine="0"/>
        <w:rPr>
          <w:rFonts w:hint="cs"/>
          <w:rtl/>
        </w:rPr>
      </w:pPr>
      <w:r>
        <w:rPr>
          <w:rFonts w:hint="cs"/>
          <w:rtl/>
        </w:rPr>
        <w:tab/>
        <w:t>אני חולק על מרצ בהמון דברים, אבל כש</w:t>
      </w:r>
      <w:r>
        <w:rPr>
          <w:rFonts w:hint="cs"/>
          <w:rtl/>
        </w:rPr>
        <w:t>הם אמרו "אנחנו נגד מאחזים בלתי חוקיים", והליכוד עלה לשלטון, הם לא הצטרפו לקואליציה, כמו שאנחנו - - -</w:t>
      </w:r>
    </w:p>
    <w:p w14:paraId="75717878" w14:textId="77777777" w:rsidR="00000000" w:rsidRDefault="003B3694">
      <w:pPr>
        <w:pStyle w:val="a0"/>
        <w:ind w:firstLine="0"/>
        <w:rPr>
          <w:rFonts w:hint="cs"/>
          <w:rtl/>
        </w:rPr>
      </w:pPr>
    </w:p>
    <w:p w14:paraId="1D278D81" w14:textId="77777777" w:rsidR="00000000" w:rsidRDefault="003B3694">
      <w:pPr>
        <w:pStyle w:val="af0"/>
        <w:rPr>
          <w:rtl/>
        </w:rPr>
      </w:pPr>
      <w:r>
        <w:rPr>
          <w:rFonts w:hint="eastAsia"/>
          <w:rtl/>
        </w:rPr>
        <w:t>אילן</w:t>
      </w:r>
      <w:r>
        <w:rPr>
          <w:rtl/>
        </w:rPr>
        <w:t xml:space="preserve"> שלגי (שינוי):</w:t>
      </w:r>
    </w:p>
    <w:p w14:paraId="116C55B9" w14:textId="77777777" w:rsidR="00000000" w:rsidRDefault="003B3694">
      <w:pPr>
        <w:pStyle w:val="a0"/>
        <w:rPr>
          <w:rFonts w:hint="cs"/>
          <w:rtl/>
        </w:rPr>
      </w:pPr>
    </w:p>
    <w:p w14:paraId="0421551B" w14:textId="77777777" w:rsidR="00000000" w:rsidRDefault="003B3694">
      <w:pPr>
        <w:pStyle w:val="a0"/>
        <w:rPr>
          <w:rFonts w:hint="cs"/>
          <w:rtl/>
        </w:rPr>
      </w:pPr>
      <w:r>
        <w:rPr>
          <w:rFonts w:hint="cs"/>
          <w:rtl/>
        </w:rPr>
        <w:t>- - -</w:t>
      </w:r>
    </w:p>
    <w:p w14:paraId="0DCA9772" w14:textId="77777777" w:rsidR="00000000" w:rsidRDefault="003B3694">
      <w:pPr>
        <w:pStyle w:val="a0"/>
        <w:rPr>
          <w:rFonts w:hint="cs"/>
          <w:rtl/>
        </w:rPr>
      </w:pPr>
    </w:p>
    <w:p w14:paraId="3020B174" w14:textId="77777777" w:rsidR="00000000" w:rsidRDefault="003B3694">
      <w:pPr>
        <w:pStyle w:val="-"/>
        <w:rPr>
          <w:rtl/>
        </w:rPr>
      </w:pPr>
      <w:bookmarkStart w:id="460" w:name="FS000000526T12_11_2003_16_32_19C"/>
      <w:bookmarkEnd w:id="460"/>
      <w:r>
        <w:rPr>
          <w:rtl/>
        </w:rPr>
        <w:t>משה גפני (יהדות התורה):</w:t>
      </w:r>
    </w:p>
    <w:p w14:paraId="71447C17" w14:textId="77777777" w:rsidR="00000000" w:rsidRDefault="003B3694">
      <w:pPr>
        <w:pStyle w:val="a0"/>
        <w:rPr>
          <w:rtl/>
        </w:rPr>
      </w:pPr>
    </w:p>
    <w:p w14:paraId="6B596D19" w14:textId="77777777" w:rsidR="00000000" w:rsidRDefault="003B3694">
      <w:pPr>
        <w:pStyle w:val="a0"/>
        <w:ind w:firstLine="0"/>
        <w:rPr>
          <w:rFonts w:hint="cs"/>
          <w:rtl/>
        </w:rPr>
      </w:pPr>
      <w:r>
        <w:rPr>
          <w:rFonts w:hint="cs"/>
          <w:rtl/>
        </w:rPr>
        <w:tab/>
        <w:t xml:space="preserve">כשמבקשים מאתנו להצטרף לקואליציה, גם אנחנו אומרים שעם שינוי לא נשב. </w:t>
      </w:r>
    </w:p>
    <w:p w14:paraId="60BB43E7" w14:textId="77777777" w:rsidR="00000000" w:rsidRDefault="003B3694">
      <w:pPr>
        <w:pStyle w:val="a0"/>
        <w:ind w:firstLine="0"/>
        <w:rPr>
          <w:rFonts w:hint="cs"/>
          <w:rtl/>
        </w:rPr>
      </w:pPr>
    </w:p>
    <w:p w14:paraId="0B28DD72" w14:textId="77777777" w:rsidR="00000000" w:rsidRDefault="003B3694">
      <w:pPr>
        <w:pStyle w:val="af0"/>
        <w:rPr>
          <w:rtl/>
        </w:rPr>
      </w:pPr>
      <w:r>
        <w:rPr>
          <w:rFonts w:hint="eastAsia"/>
          <w:rtl/>
        </w:rPr>
        <w:t>אילן</w:t>
      </w:r>
      <w:r>
        <w:rPr>
          <w:rtl/>
        </w:rPr>
        <w:t xml:space="preserve"> שלגי (שינוי):</w:t>
      </w:r>
    </w:p>
    <w:p w14:paraId="39C420CD" w14:textId="77777777" w:rsidR="00000000" w:rsidRDefault="003B3694">
      <w:pPr>
        <w:pStyle w:val="a0"/>
        <w:rPr>
          <w:rFonts w:hint="cs"/>
          <w:rtl/>
        </w:rPr>
      </w:pPr>
    </w:p>
    <w:p w14:paraId="342B2FC4" w14:textId="77777777" w:rsidR="00000000" w:rsidRDefault="003B3694">
      <w:pPr>
        <w:pStyle w:val="a0"/>
        <w:rPr>
          <w:rFonts w:hint="cs"/>
          <w:rtl/>
        </w:rPr>
      </w:pPr>
      <w:r>
        <w:rPr>
          <w:rFonts w:hint="cs"/>
          <w:rtl/>
        </w:rPr>
        <w:t xml:space="preserve">החברים שלנו </w:t>
      </w:r>
      <w:r>
        <w:rPr>
          <w:rFonts w:hint="cs"/>
          <w:rtl/>
        </w:rPr>
        <w:t>והאחים שלנו והבנים שלנו הולכים למילואים לשמור על ההיאחזויות - - -</w:t>
      </w:r>
    </w:p>
    <w:p w14:paraId="77D43D21" w14:textId="77777777" w:rsidR="00000000" w:rsidRDefault="003B3694">
      <w:pPr>
        <w:pStyle w:val="a0"/>
        <w:rPr>
          <w:rtl/>
        </w:rPr>
      </w:pPr>
    </w:p>
    <w:p w14:paraId="243A0D68" w14:textId="77777777" w:rsidR="00000000" w:rsidRDefault="003B3694">
      <w:pPr>
        <w:pStyle w:val="a0"/>
        <w:rPr>
          <w:rFonts w:hint="cs"/>
          <w:rtl/>
        </w:rPr>
      </w:pPr>
    </w:p>
    <w:p w14:paraId="62211057" w14:textId="77777777" w:rsidR="00000000" w:rsidRDefault="003B3694">
      <w:pPr>
        <w:pStyle w:val="-"/>
        <w:rPr>
          <w:rtl/>
        </w:rPr>
      </w:pPr>
      <w:bookmarkStart w:id="461" w:name="FS000000526T12_11_2003_16_34_08C"/>
      <w:bookmarkEnd w:id="461"/>
      <w:r>
        <w:rPr>
          <w:rtl/>
        </w:rPr>
        <w:t>משה גפני (יהדות התורה):</w:t>
      </w:r>
    </w:p>
    <w:p w14:paraId="297CD756" w14:textId="77777777" w:rsidR="00000000" w:rsidRDefault="003B3694">
      <w:pPr>
        <w:pStyle w:val="a0"/>
        <w:rPr>
          <w:rtl/>
        </w:rPr>
      </w:pPr>
    </w:p>
    <w:p w14:paraId="355DD024" w14:textId="77777777" w:rsidR="00000000" w:rsidRDefault="003B3694">
      <w:pPr>
        <w:pStyle w:val="a0"/>
        <w:rPr>
          <w:rFonts w:hint="cs"/>
          <w:rtl/>
        </w:rPr>
      </w:pPr>
      <w:r>
        <w:rPr>
          <w:rFonts w:hint="cs"/>
          <w:rtl/>
        </w:rPr>
        <w:t>חבר הכנסת שלגי, אולי פעם אחת - - -</w:t>
      </w:r>
    </w:p>
    <w:p w14:paraId="6B06BD02" w14:textId="77777777" w:rsidR="00000000" w:rsidRDefault="003B3694">
      <w:pPr>
        <w:pStyle w:val="a0"/>
        <w:rPr>
          <w:rFonts w:hint="cs"/>
          <w:rtl/>
        </w:rPr>
      </w:pPr>
    </w:p>
    <w:p w14:paraId="7C8DDDF3" w14:textId="77777777" w:rsidR="00000000" w:rsidRDefault="003B3694">
      <w:pPr>
        <w:pStyle w:val="af0"/>
        <w:rPr>
          <w:rtl/>
        </w:rPr>
      </w:pPr>
      <w:r>
        <w:rPr>
          <w:rFonts w:hint="eastAsia"/>
          <w:rtl/>
        </w:rPr>
        <w:t>יצחק</w:t>
      </w:r>
      <w:r>
        <w:rPr>
          <w:rtl/>
        </w:rPr>
        <w:t xml:space="preserve"> הרצוג (העבודה-מימד):</w:t>
      </w:r>
    </w:p>
    <w:p w14:paraId="6988A697" w14:textId="77777777" w:rsidR="00000000" w:rsidRDefault="003B3694">
      <w:pPr>
        <w:pStyle w:val="a0"/>
        <w:rPr>
          <w:rFonts w:hint="cs"/>
          <w:rtl/>
        </w:rPr>
      </w:pPr>
    </w:p>
    <w:p w14:paraId="3A6BDDAD" w14:textId="77777777" w:rsidR="00000000" w:rsidRDefault="003B3694">
      <w:pPr>
        <w:pStyle w:val="a0"/>
        <w:rPr>
          <w:rFonts w:hint="cs"/>
          <w:rtl/>
        </w:rPr>
      </w:pPr>
      <w:r>
        <w:rPr>
          <w:rFonts w:hint="cs"/>
          <w:rtl/>
        </w:rPr>
        <w:t>שלגי, מה אתה יודע על - - -</w:t>
      </w:r>
    </w:p>
    <w:p w14:paraId="57240220" w14:textId="77777777" w:rsidR="00000000" w:rsidRDefault="003B3694">
      <w:pPr>
        <w:pStyle w:val="a0"/>
        <w:rPr>
          <w:rFonts w:hint="cs"/>
          <w:rtl/>
        </w:rPr>
      </w:pPr>
    </w:p>
    <w:p w14:paraId="1B725C05" w14:textId="77777777" w:rsidR="00000000" w:rsidRDefault="003B3694">
      <w:pPr>
        <w:pStyle w:val="-"/>
        <w:rPr>
          <w:rtl/>
        </w:rPr>
      </w:pPr>
      <w:bookmarkStart w:id="462" w:name="FS000000526T12_11_2003_16_34_47C"/>
      <w:bookmarkEnd w:id="462"/>
      <w:r>
        <w:rPr>
          <w:rtl/>
        </w:rPr>
        <w:t>משה גפני (יהדות התורה):</w:t>
      </w:r>
    </w:p>
    <w:p w14:paraId="0D40EFDB" w14:textId="77777777" w:rsidR="00000000" w:rsidRDefault="003B3694">
      <w:pPr>
        <w:pStyle w:val="a0"/>
        <w:rPr>
          <w:rtl/>
        </w:rPr>
      </w:pPr>
    </w:p>
    <w:p w14:paraId="0F3E5557" w14:textId="77777777" w:rsidR="00000000" w:rsidRDefault="003B3694">
      <w:pPr>
        <w:pStyle w:val="a0"/>
        <w:rPr>
          <w:rFonts w:hint="cs"/>
          <w:rtl/>
        </w:rPr>
      </w:pPr>
      <w:r>
        <w:rPr>
          <w:rFonts w:hint="cs"/>
          <w:rtl/>
        </w:rPr>
        <w:t>חבר הכנסת שלגי, אני אומר לך בכל הידידות, אולי פ</w:t>
      </w:r>
      <w:r>
        <w:rPr>
          <w:rFonts w:hint="cs"/>
          <w:rtl/>
        </w:rPr>
        <w:t>עם אחת - - -</w:t>
      </w:r>
    </w:p>
    <w:p w14:paraId="655CA798" w14:textId="77777777" w:rsidR="00000000" w:rsidRDefault="003B3694">
      <w:pPr>
        <w:pStyle w:val="a0"/>
        <w:rPr>
          <w:rFonts w:hint="cs"/>
          <w:rtl/>
        </w:rPr>
      </w:pPr>
    </w:p>
    <w:p w14:paraId="2E966CE1" w14:textId="77777777" w:rsidR="00000000" w:rsidRDefault="003B3694">
      <w:pPr>
        <w:pStyle w:val="af0"/>
        <w:rPr>
          <w:rtl/>
        </w:rPr>
      </w:pPr>
      <w:r>
        <w:rPr>
          <w:rFonts w:hint="eastAsia"/>
          <w:rtl/>
        </w:rPr>
        <w:t>יצחק</w:t>
      </w:r>
      <w:r>
        <w:rPr>
          <w:rtl/>
        </w:rPr>
        <w:t xml:space="preserve"> הרצוג (העבודה-מימד):</w:t>
      </w:r>
    </w:p>
    <w:p w14:paraId="5BDBB47A" w14:textId="77777777" w:rsidR="00000000" w:rsidRDefault="003B3694">
      <w:pPr>
        <w:pStyle w:val="a0"/>
        <w:rPr>
          <w:rFonts w:hint="cs"/>
          <w:rtl/>
        </w:rPr>
      </w:pPr>
    </w:p>
    <w:p w14:paraId="16A783C4" w14:textId="77777777" w:rsidR="00000000" w:rsidRDefault="003B3694">
      <w:pPr>
        <w:pStyle w:val="a0"/>
        <w:rPr>
          <w:rFonts w:hint="cs"/>
          <w:rtl/>
        </w:rPr>
      </w:pPr>
      <w:r>
        <w:rPr>
          <w:rFonts w:hint="cs"/>
          <w:rtl/>
        </w:rPr>
        <w:t>אתם פטרתם יותר בני ישיבות השנה - - -</w:t>
      </w:r>
    </w:p>
    <w:p w14:paraId="3376A8B5" w14:textId="77777777" w:rsidR="00000000" w:rsidRDefault="003B3694">
      <w:pPr>
        <w:pStyle w:val="a0"/>
        <w:rPr>
          <w:rFonts w:hint="cs"/>
          <w:rtl/>
        </w:rPr>
      </w:pPr>
    </w:p>
    <w:p w14:paraId="6A32EB90" w14:textId="77777777" w:rsidR="00000000" w:rsidRDefault="003B3694">
      <w:pPr>
        <w:pStyle w:val="-"/>
        <w:rPr>
          <w:rtl/>
        </w:rPr>
      </w:pPr>
      <w:bookmarkStart w:id="463" w:name="FS000000526T12_11_2003_16_35_41C"/>
      <w:bookmarkEnd w:id="463"/>
      <w:r>
        <w:rPr>
          <w:rtl/>
        </w:rPr>
        <w:t>משה גפני (יהדות התורה):</w:t>
      </w:r>
    </w:p>
    <w:p w14:paraId="3E83DBEA" w14:textId="77777777" w:rsidR="00000000" w:rsidRDefault="003B3694">
      <w:pPr>
        <w:pStyle w:val="a0"/>
        <w:rPr>
          <w:rtl/>
        </w:rPr>
      </w:pPr>
    </w:p>
    <w:p w14:paraId="6398695C" w14:textId="77777777" w:rsidR="00000000" w:rsidRDefault="003B3694">
      <w:pPr>
        <w:pStyle w:val="a0"/>
        <w:rPr>
          <w:rFonts w:hint="cs"/>
          <w:rtl/>
        </w:rPr>
      </w:pPr>
      <w:r>
        <w:rPr>
          <w:rFonts w:hint="cs"/>
          <w:rtl/>
        </w:rPr>
        <w:t>חבר הכנסת הרצוג, תאמין לי, אני מסתדר בלעדיך בעניין הזה.</w:t>
      </w:r>
    </w:p>
    <w:p w14:paraId="690EE7F4" w14:textId="77777777" w:rsidR="00000000" w:rsidRDefault="003B3694">
      <w:pPr>
        <w:pStyle w:val="a0"/>
        <w:rPr>
          <w:rFonts w:hint="cs"/>
          <w:rtl/>
        </w:rPr>
      </w:pPr>
    </w:p>
    <w:p w14:paraId="7BE56D4E" w14:textId="77777777" w:rsidR="00000000" w:rsidRDefault="003B3694">
      <w:pPr>
        <w:pStyle w:val="af1"/>
        <w:rPr>
          <w:rFonts w:hint="cs"/>
          <w:rtl/>
        </w:rPr>
      </w:pPr>
      <w:r>
        <w:rPr>
          <w:rtl/>
        </w:rPr>
        <w:t>היו"ר</w:t>
      </w:r>
      <w:r>
        <w:rPr>
          <w:rFonts w:hint="cs"/>
          <w:rtl/>
        </w:rPr>
        <w:t xml:space="preserve"> מיכאל נודלמן</w:t>
      </w:r>
      <w:r>
        <w:rPr>
          <w:rtl/>
        </w:rPr>
        <w:t>:</w:t>
      </w:r>
    </w:p>
    <w:p w14:paraId="2B9F383B" w14:textId="77777777" w:rsidR="00000000" w:rsidRDefault="003B3694">
      <w:pPr>
        <w:pStyle w:val="a0"/>
        <w:rPr>
          <w:rFonts w:hint="cs"/>
          <w:rtl/>
        </w:rPr>
      </w:pPr>
    </w:p>
    <w:p w14:paraId="163D02AF" w14:textId="77777777" w:rsidR="00000000" w:rsidRDefault="003B3694">
      <w:pPr>
        <w:pStyle w:val="a0"/>
        <w:rPr>
          <w:rFonts w:hint="cs"/>
          <w:rtl/>
        </w:rPr>
      </w:pPr>
      <w:r>
        <w:rPr>
          <w:rFonts w:hint="cs"/>
          <w:rtl/>
        </w:rPr>
        <w:t>תסיים, בבקשה.</w:t>
      </w:r>
    </w:p>
    <w:p w14:paraId="3D9C9F7C" w14:textId="77777777" w:rsidR="00000000" w:rsidRDefault="003B3694">
      <w:pPr>
        <w:pStyle w:val="a0"/>
        <w:rPr>
          <w:rFonts w:hint="cs"/>
          <w:rtl/>
        </w:rPr>
      </w:pPr>
    </w:p>
    <w:p w14:paraId="3C9F1C75" w14:textId="77777777" w:rsidR="00000000" w:rsidRDefault="003B3694">
      <w:pPr>
        <w:pStyle w:val="-"/>
        <w:rPr>
          <w:rtl/>
        </w:rPr>
      </w:pPr>
      <w:bookmarkStart w:id="464" w:name="FS000000526T12_11_2003_16_36_09C"/>
      <w:bookmarkEnd w:id="464"/>
      <w:r>
        <w:rPr>
          <w:rtl/>
        </w:rPr>
        <w:t>משה גפני (יהדות התורה):</w:t>
      </w:r>
    </w:p>
    <w:p w14:paraId="3F138820" w14:textId="77777777" w:rsidR="00000000" w:rsidRDefault="003B3694">
      <w:pPr>
        <w:pStyle w:val="a0"/>
        <w:rPr>
          <w:rtl/>
        </w:rPr>
      </w:pPr>
    </w:p>
    <w:p w14:paraId="6B5A025F" w14:textId="77777777" w:rsidR="00000000" w:rsidRDefault="003B3694">
      <w:pPr>
        <w:pStyle w:val="a0"/>
        <w:rPr>
          <w:rFonts w:hint="cs"/>
          <w:rtl/>
        </w:rPr>
      </w:pPr>
      <w:r>
        <w:rPr>
          <w:rFonts w:hint="cs"/>
          <w:rtl/>
        </w:rPr>
        <w:t>אני שואל אותך, כשאני מעלה טיעון ענ</w:t>
      </w:r>
      <w:r>
        <w:rPr>
          <w:rFonts w:hint="cs"/>
          <w:rtl/>
        </w:rPr>
        <w:t xml:space="preserve">ייני, מתי לא תיתן לי את התשובה השחוקה הזאת: מתי תשרתו בצבא? </w:t>
      </w:r>
    </w:p>
    <w:p w14:paraId="7719F30A" w14:textId="77777777" w:rsidR="00000000" w:rsidRDefault="003B3694">
      <w:pPr>
        <w:pStyle w:val="a0"/>
        <w:rPr>
          <w:rFonts w:hint="cs"/>
          <w:rtl/>
        </w:rPr>
      </w:pPr>
    </w:p>
    <w:p w14:paraId="398DC2A4" w14:textId="77777777" w:rsidR="00000000" w:rsidRDefault="003B3694">
      <w:pPr>
        <w:pStyle w:val="af0"/>
        <w:rPr>
          <w:rtl/>
        </w:rPr>
      </w:pPr>
      <w:r>
        <w:rPr>
          <w:rFonts w:hint="eastAsia"/>
          <w:rtl/>
        </w:rPr>
        <w:t>רשף</w:t>
      </w:r>
      <w:r>
        <w:rPr>
          <w:rtl/>
        </w:rPr>
        <w:t xml:space="preserve"> חן (שינוי):</w:t>
      </w:r>
    </w:p>
    <w:p w14:paraId="0E70D8BC" w14:textId="77777777" w:rsidR="00000000" w:rsidRDefault="003B3694">
      <w:pPr>
        <w:pStyle w:val="a0"/>
        <w:rPr>
          <w:rFonts w:hint="cs"/>
          <w:rtl/>
        </w:rPr>
      </w:pPr>
    </w:p>
    <w:p w14:paraId="1A375EE5" w14:textId="77777777" w:rsidR="00000000" w:rsidRDefault="003B3694">
      <w:pPr>
        <w:pStyle w:val="a0"/>
        <w:rPr>
          <w:rFonts w:hint="cs"/>
          <w:rtl/>
        </w:rPr>
      </w:pPr>
      <w:r>
        <w:rPr>
          <w:rFonts w:hint="cs"/>
          <w:rtl/>
        </w:rPr>
        <w:t>- - -</w:t>
      </w:r>
    </w:p>
    <w:p w14:paraId="59402C50" w14:textId="77777777" w:rsidR="00000000" w:rsidRDefault="003B3694">
      <w:pPr>
        <w:pStyle w:val="a0"/>
        <w:rPr>
          <w:rFonts w:hint="cs"/>
          <w:rtl/>
        </w:rPr>
      </w:pPr>
    </w:p>
    <w:p w14:paraId="0DF0F0F3" w14:textId="77777777" w:rsidR="00000000" w:rsidRDefault="003B3694">
      <w:pPr>
        <w:pStyle w:val="-"/>
        <w:rPr>
          <w:rtl/>
        </w:rPr>
      </w:pPr>
      <w:bookmarkStart w:id="465" w:name="FS000000526T12_11_2003_16_37_54C"/>
      <w:bookmarkEnd w:id="465"/>
      <w:r>
        <w:rPr>
          <w:rtl/>
        </w:rPr>
        <w:t>משה גפני (יהדות התורה):</w:t>
      </w:r>
    </w:p>
    <w:p w14:paraId="6F5865BA" w14:textId="77777777" w:rsidR="00000000" w:rsidRDefault="003B3694">
      <w:pPr>
        <w:pStyle w:val="a0"/>
        <w:rPr>
          <w:rtl/>
        </w:rPr>
      </w:pPr>
    </w:p>
    <w:p w14:paraId="2D438D67" w14:textId="77777777" w:rsidR="00000000" w:rsidRDefault="003B3694">
      <w:pPr>
        <w:pStyle w:val="a0"/>
        <w:rPr>
          <w:rFonts w:hint="cs"/>
          <w:rtl/>
        </w:rPr>
      </w:pPr>
      <w:r>
        <w:rPr>
          <w:rFonts w:hint="cs"/>
          <w:rtl/>
        </w:rPr>
        <w:t>אני מעלה דיון ענייני ואני אומר את הדבר הזה באופן חד-משמעי, תענה על זה. אין לך תשובה,  כמו שבסימפוזיונים שבהם אני מעלה טיעונים כאלה, אומרים לי תמי</w:t>
      </w:r>
      <w:r>
        <w:rPr>
          <w:rFonts w:hint="cs"/>
          <w:rtl/>
        </w:rPr>
        <w:t>ד: לך לצבא. בסדר, נשאיר את העניין הזה של - - -</w:t>
      </w:r>
    </w:p>
    <w:p w14:paraId="13947393" w14:textId="77777777" w:rsidR="00000000" w:rsidRDefault="003B3694">
      <w:pPr>
        <w:pStyle w:val="a0"/>
        <w:rPr>
          <w:rFonts w:hint="cs"/>
          <w:rtl/>
        </w:rPr>
      </w:pPr>
    </w:p>
    <w:p w14:paraId="412288FF" w14:textId="77777777" w:rsidR="00000000" w:rsidRDefault="003B3694">
      <w:pPr>
        <w:pStyle w:val="af0"/>
        <w:rPr>
          <w:rtl/>
        </w:rPr>
      </w:pPr>
      <w:r>
        <w:rPr>
          <w:rFonts w:hint="eastAsia"/>
          <w:rtl/>
        </w:rPr>
        <w:t>אילן</w:t>
      </w:r>
      <w:r>
        <w:rPr>
          <w:rtl/>
        </w:rPr>
        <w:t xml:space="preserve"> שלגי (שינוי):</w:t>
      </w:r>
    </w:p>
    <w:p w14:paraId="64EE7A1F" w14:textId="77777777" w:rsidR="00000000" w:rsidRDefault="003B3694">
      <w:pPr>
        <w:pStyle w:val="a0"/>
        <w:rPr>
          <w:rFonts w:hint="cs"/>
          <w:rtl/>
        </w:rPr>
      </w:pPr>
    </w:p>
    <w:p w14:paraId="2BCFEF26" w14:textId="77777777" w:rsidR="00000000" w:rsidRDefault="003B3694">
      <w:pPr>
        <w:pStyle w:val="a0"/>
        <w:rPr>
          <w:rFonts w:hint="cs"/>
          <w:rtl/>
        </w:rPr>
      </w:pPr>
      <w:r>
        <w:rPr>
          <w:rFonts w:hint="cs"/>
          <w:rtl/>
        </w:rPr>
        <w:t>- - -</w:t>
      </w:r>
    </w:p>
    <w:p w14:paraId="63165041" w14:textId="77777777" w:rsidR="00000000" w:rsidRDefault="003B3694">
      <w:pPr>
        <w:pStyle w:val="a0"/>
        <w:rPr>
          <w:rFonts w:hint="cs"/>
          <w:rtl/>
        </w:rPr>
      </w:pPr>
    </w:p>
    <w:p w14:paraId="6A11CA71" w14:textId="77777777" w:rsidR="00000000" w:rsidRDefault="003B3694">
      <w:pPr>
        <w:pStyle w:val="af0"/>
        <w:rPr>
          <w:rtl/>
        </w:rPr>
      </w:pPr>
      <w:r>
        <w:rPr>
          <w:rFonts w:hint="eastAsia"/>
          <w:rtl/>
        </w:rPr>
        <w:t>רשף</w:t>
      </w:r>
      <w:r>
        <w:rPr>
          <w:rtl/>
        </w:rPr>
        <w:t xml:space="preserve"> חן (שינוי):</w:t>
      </w:r>
    </w:p>
    <w:p w14:paraId="4790426B" w14:textId="77777777" w:rsidR="00000000" w:rsidRDefault="003B3694">
      <w:pPr>
        <w:pStyle w:val="a0"/>
        <w:rPr>
          <w:rFonts w:hint="cs"/>
          <w:rtl/>
        </w:rPr>
      </w:pPr>
    </w:p>
    <w:p w14:paraId="0450D5E5" w14:textId="77777777" w:rsidR="00000000" w:rsidRDefault="003B3694">
      <w:pPr>
        <w:pStyle w:val="a0"/>
        <w:rPr>
          <w:rFonts w:hint="cs"/>
          <w:rtl/>
        </w:rPr>
      </w:pPr>
      <w:r>
        <w:rPr>
          <w:rFonts w:hint="cs"/>
          <w:rtl/>
        </w:rPr>
        <w:t>- - -</w:t>
      </w:r>
    </w:p>
    <w:p w14:paraId="2C2A6F8F" w14:textId="77777777" w:rsidR="00000000" w:rsidRDefault="003B3694">
      <w:pPr>
        <w:pStyle w:val="a0"/>
        <w:rPr>
          <w:rFonts w:hint="cs"/>
          <w:rtl/>
        </w:rPr>
      </w:pPr>
    </w:p>
    <w:p w14:paraId="730691B8" w14:textId="77777777" w:rsidR="00000000" w:rsidRDefault="003B3694">
      <w:pPr>
        <w:pStyle w:val="af1"/>
        <w:rPr>
          <w:rFonts w:hint="cs"/>
          <w:rtl/>
        </w:rPr>
      </w:pPr>
      <w:r>
        <w:rPr>
          <w:rtl/>
        </w:rPr>
        <w:t>היו"ר</w:t>
      </w:r>
      <w:r>
        <w:rPr>
          <w:rFonts w:hint="cs"/>
          <w:rtl/>
        </w:rPr>
        <w:t xml:space="preserve"> מיכאל נודלמן</w:t>
      </w:r>
      <w:r>
        <w:rPr>
          <w:rtl/>
        </w:rPr>
        <w:t>:</w:t>
      </w:r>
    </w:p>
    <w:p w14:paraId="5E1138B4" w14:textId="77777777" w:rsidR="00000000" w:rsidRDefault="003B3694">
      <w:pPr>
        <w:pStyle w:val="a0"/>
        <w:rPr>
          <w:rFonts w:hint="cs"/>
          <w:rtl/>
        </w:rPr>
      </w:pPr>
    </w:p>
    <w:p w14:paraId="55B92AC7" w14:textId="77777777" w:rsidR="00000000" w:rsidRDefault="003B3694">
      <w:pPr>
        <w:pStyle w:val="a0"/>
        <w:rPr>
          <w:rFonts w:hint="cs"/>
          <w:rtl/>
        </w:rPr>
      </w:pPr>
      <w:r>
        <w:rPr>
          <w:rFonts w:hint="cs"/>
          <w:rtl/>
        </w:rPr>
        <w:t>תסיים, בבקשה.</w:t>
      </w:r>
    </w:p>
    <w:p w14:paraId="3BAB08E2" w14:textId="77777777" w:rsidR="00000000" w:rsidRDefault="003B3694">
      <w:pPr>
        <w:pStyle w:val="a0"/>
        <w:rPr>
          <w:rFonts w:hint="cs"/>
          <w:rtl/>
        </w:rPr>
      </w:pPr>
    </w:p>
    <w:p w14:paraId="2B8091DB" w14:textId="77777777" w:rsidR="00000000" w:rsidRDefault="003B3694">
      <w:pPr>
        <w:pStyle w:val="-"/>
        <w:rPr>
          <w:rtl/>
        </w:rPr>
      </w:pPr>
      <w:bookmarkStart w:id="466" w:name="FS000000526T12_11_2003_16_41_46C"/>
      <w:bookmarkEnd w:id="466"/>
      <w:r>
        <w:rPr>
          <w:rtl/>
        </w:rPr>
        <w:t>משה גפני (יהדות התורה):</w:t>
      </w:r>
    </w:p>
    <w:p w14:paraId="7E684A88" w14:textId="77777777" w:rsidR="00000000" w:rsidRDefault="003B3694">
      <w:pPr>
        <w:pStyle w:val="a0"/>
        <w:rPr>
          <w:rtl/>
        </w:rPr>
      </w:pPr>
    </w:p>
    <w:p w14:paraId="02004AA8" w14:textId="77777777" w:rsidR="00000000" w:rsidRDefault="003B3694">
      <w:pPr>
        <w:pStyle w:val="a0"/>
        <w:rPr>
          <w:rFonts w:hint="cs"/>
          <w:rtl/>
        </w:rPr>
      </w:pPr>
      <w:r>
        <w:rPr>
          <w:rFonts w:hint="cs"/>
          <w:rtl/>
        </w:rPr>
        <w:t xml:space="preserve">בסדר, רק שיאפשרו לי. </w:t>
      </w:r>
    </w:p>
    <w:p w14:paraId="603CBD43" w14:textId="77777777" w:rsidR="00000000" w:rsidRDefault="003B3694">
      <w:pPr>
        <w:pStyle w:val="a0"/>
        <w:rPr>
          <w:rFonts w:hint="cs"/>
          <w:rtl/>
        </w:rPr>
      </w:pPr>
    </w:p>
    <w:p w14:paraId="15358FF5" w14:textId="77777777" w:rsidR="00000000" w:rsidRDefault="003B3694">
      <w:pPr>
        <w:pStyle w:val="a0"/>
        <w:rPr>
          <w:rFonts w:hint="cs"/>
          <w:rtl/>
        </w:rPr>
      </w:pPr>
      <w:r>
        <w:rPr>
          <w:rFonts w:hint="cs"/>
          <w:rtl/>
        </w:rPr>
        <w:t>לא הייתי מזכיר את זה, אבל אני לא בטוח שאם אתה נוסע לאירופה, חבר הכנסת שלג</w:t>
      </w:r>
      <w:r>
        <w:rPr>
          <w:rFonts w:hint="cs"/>
          <w:rtl/>
        </w:rPr>
        <w:t>י, ואתה מדבר שם נגד ספרי הלימוד -  אני לא יודע, אני חושב שאמרת "בתי-הספר של ש"ס - - -</w:t>
      </w:r>
    </w:p>
    <w:p w14:paraId="42E0619A" w14:textId="77777777" w:rsidR="00000000" w:rsidRDefault="003B3694">
      <w:pPr>
        <w:pStyle w:val="a0"/>
        <w:rPr>
          <w:rFonts w:hint="cs"/>
          <w:rtl/>
        </w:rPr>
      </w:pPr>
    </w:p>
    <w:p w14:paraId="350D223E" w14:textId="77777777" w:rsidR="00000000" w:rsidRDefault="003B3694">
      <w:pPr>
        <w:pStyle w:val="af0"/>
        <w:rPr>
          <w:rtl/>
        </w:rPr>
      </w:pPr>
      <w:r>
        <w:rPr>
          <w:rFonts w:hint="eastAsia"/>
          <w:rtl/>
        </w:rPr>
        <w:t>אילן</w:t>
      </w:r>
      <w:r>
        <w:rPr>
          <w:rtl/>
        </w:rPr>
        <w:t xml:space="preserve"> שלגי (שינוי):</w:t>
      </w:r>
    </w:p>
    <w:p w14:paraId="53E7816F" w14:textId="77777777" w:rsidR="00000000" w:rsidRDefault="003B3694">
      <w:pPr>
        <w:pStyle w:val="a0"/>
        <w:rPr>
          <w:rFonts w:hint="cs"/>
          <w:rtl/>
        </w:rPr>
      </w:pPr>
    </w:p>
    <w:p w14:paraId="735D6227" w14:textId="77777777" w:rsidR="00000000" w:rsidRDefault="003B3694">
      <w:pPr>
        <w:pStyle w:val="a0"/>
        <w:rPr>
          <w:rFonts w:hint="cs"/>
          <w:rtl/>
        </w:rPr>
      </w:pPr>
      <w:r>
        <w:rPr>
          <w:rFonts w:hint="cs"/>
          <w:rtl/>
        </w:rPr>
        <w:t>- - -</w:t>
      </w:r>
    </w:p>
    <w:p w14:paraId="608B6269" w14:textId="77777777" w:rsidR="00000000" w:rsidRDefault="003B3694">
      <w:pPr>
        <w:pStyle w:val="a0"/>
        <w:rPr>
          <w:rFonts w:hint="cs"/>
          <w:rtl/>
        </w:rPr>
      </w:pPr>
    </w:p>
    <w:p w14:paraId="5E4B33E1" w14:textId="77777777" w:rsidR="00000000" w:rsidRDefault="003B3694">
      <w:pPr>
        <w:pStyle w:val="-"/>
        <w:rPr>
          <w:rtl/>
        </w:rPr>
      </w:pPr>
      <w:bookmarkStart w:id="467" w:name="FS000000526T12_11_2003_16_43_50C"/>
      <w:bookmarkEnd w:id="467"/>
      <w:r>
        <w:rPr>
          <w:rtl/>
        </w:rPr>
        <w:t>משה גפני (יהדות התורה):</w:t>
      </w:r>
    </w:p>
    <w:p w14:paraId="0612217F" w14:textId="77777777" w:rsidR="00000000" w:rsidRDefault="003B3694">
      <w:pPr>
        <w:pStyle w:val="a0"/>
        <w:rPr>
          <w:rtl/>
        </w:rPr>
      </w:pPr>
    </w:p>
    <w:p w14:paraId="009BC80D" w14:textId="77777777" w:rsidR="00000000" w:rsidRDefault="003B3694">
      <w:pPr>
        <w:pStyle w:val="a0"/>
        <w:rPr>
          <w:rFonts w:hint="cs"/>
          <w:rtl/>
        </w:rPr>
      </w:pPr>
      <w:r>
        <w:rPr>
          <w:rFonts w:hint="cs"/>
          <w:rtl/>
        </w:rPr>
        <w:t xml:space="preserve">אני לא יודע למה התכוונת, אני לא שמעתי. אני פשוט פוחד להגיד דבר שאולי הוא לא נכון, אבל אם אתה אומר את זה באירופה, אני </w:t>
      </w:r>
      <w:r>
        <w:rPr>
          <w:rFonts w:hint="cs"/>
          <w:rtl/>
        </w:rPr>
        <w:t>לא בטוח שזה לא מוסיף לאנטישמיות. אני לא בטוח, לא בדקתי את זה, אין לי מחקר מדעי שבודק אם האמירות שלך באירופה נגד החינוך החרדי אינן מוסיפות לאנטישמיות. לא שאני אומר שזה מוסיף. אני גם לא אומר שזה לא מוסיף, כי לא עשיתי מחקר מדעי.</w:t>
      </w:r>
    </w:p>
    <w:p w14:paraId="73565610" w14:textId="77777777" w:rsidR="00000000" w:rsidRDefault="003B3694">
      <w:pPr>
        <w:pStyle w:val="a0"/>
        <w:rPr>
          <w:rFonts w:hint="cs"/>
          <w:rtl/>
        </w:rPr>
      </w:pPr>
    </w:p>
    <w:p w14:paraId="52309E9F" w14:textId="77777777" w:rsidR="00000000" w:rsidRDefault="003B3694">
      <w:pPr>
        <w:pStyle w:val="af1"/>
        <w:rPr>
          <w:rFonts w:hint="cs"/>
          <w:rtl/>
        </w:rPr>
      </w:pPr>
      <w:r>
        <w:rPr>
          <w:rtl/>
        </w:rPr>
        <w:t>היו"ר</w:t>
      </w:r>
      <w:r>
        <w:rPr>
          <w:rFonts w:hint="cs"/>
          <w:rtl/>
        </w:rPr>
        <w:t xml:space="preserve"> מיכאל נודלמן</w:t>
      </w:r>
      <w:r>
        <w:rPr>
          <w:rtl/>
        </w:rPr>
        <w:t>:</w:t>
      </w:r>
    </w:p>
    <w:p w14:paraId="2E42140D" w14:textId="77777777" w:rsidR="00000000" w:rsidRDefault="003B3694">
      <w:pPr>
        <w:pStyle w:val="a0"/>
        <w:rPr>
          <w:rFonts w:hint="cs"/>
          <w:rtl/>
        </w:rPr>
      </w:pPr>
    </w:p>
    <w:p w14:paraId="38080BD8" w14:textId="77777777" w:rsidR="00000000" w:rsidRDefault="003B3694">
      <w:pPr>
        <w:pStyle w:val="a0"/>
        <w:rPr>
          <w:rFonts w:hint="cs"/>
          <w:rtl/>
        </w:rPr>
      </w:pPr>
      <w:r>
        <w:rPr>
          <w:rFonts w:hint="cs"/>
          <w:rtl/>
        </w:rPr>
        <w:t>אבל תסיי</w:t>
      </w:r>
      <w:r>
        <w:rPr>
          <w:rFonts w:hint="cs"/>
          <w:rtl/>
        </w:rPr>
        <w:t>ם, בבקשה.</w:t>
      </w:r>
    </w:p>
    <w:p w14:paraId="27BB1E22" w14:textId="77777777" w:rsidR="00000000" w:rsidRDefault="003B3694">
      <w:pPr>
        <w:pStyle w:val="a0"/>
        <w:rPr>
          <w:rFonts w:hint="cs"/>
          <w:rtl/>
        </w:rPr>
      </w:pPr>
    </w:p>
    <w:p w14:paraId="507FCED3" w14:textId="77777777" w:rsidR="00000000" w:rsidRDefault="003B3694">
      <w:pPr>
        <w:pStyle w:val="-"/>
        <w:rPr>
          <w:rtl/>
        </w:rPr>
      </w:pPr>
      <w:bookmarkStart w:id="468" w:name="FS000000526T12_11_2003_16_46_36C"/>
      <w:bookmarkEnd w:id="468"/>
      <w:r>
        <w:rPr>
          <w:rtl/>
        </w:rPr>
        <w:t>משה גפני (יהדות התורה):</w:t>
      </w:r>
    </w:p>
    <w:p w14:paraId="522E51A3" w14:textId="77777777" w:rsidR="00000000" w:rsidRDefault="003B3694">
      <w:pPr>
        <w:pStyle w:val="a0"/>
        <w:rPr>
          <w:rtl/>
        </w:rPr>
      </w:pPr>
    </w:p>
    <w:p w14:paraId="55FEC403" w14:textId="77777777" w:rsidR="00000000" w:rsidRDefault="003B3694">
      <w:pPr>
        <w:pStyle w:val="a0"/>
        <w:rPr>
          <w:rFonts w:hint="cs"/>
          <w:rtl/>
        </w:rPr>
      </w:pPr>
      <w:r>
        <w:rPr>
          <w:rFonts w:hint="cs"/>
          <w:rtl/>
        </w:rPr>
        <w:t>מה שאני כן אומר הוא שהאנטישמיות היא תופעה שאסור להתעלם ממנה. היא לא תלויה בגורם של זמן והיא לא תלויה בנסיבות מיוחדות. היא תלויה בעובדה הזאת שהעם היהודי הוא לא עם ככל העמים, וככל שנרצה להידמות אליהם, זה לא יעזור לנו. כך ה</w:t>
      </w:r>
      <w:r>
        <w:rPr>
          <w:rFonts w:hint="cs"/>
          <w:rtl/>
        </w:rPr>
        <w:t>יה לפני השואה. בגרמניה היו יהודים שרצו להידמות לגרמנים, וקרה מה שקרה. האנטישמיות היא תופעה שאנחנו צריכים להתמודד אתה, כמו שהעם היהודי, שהקיז נחלי דם יותר מכל אומה אחרת בעולם, ידע לשמור על זהותו.</w:t>
      </w:r>
    </w:p>
    <w:p w14:paraId="29B29337" w14:textId="77777777" w:rsidR="00000000" w:rsidRDefault="003B3694">
      <w:pPr>
        <w:pStyle w:val="a0"/>
        <w:rPr>
          <w:rFonts w:hint="cs"/>
          <w:rtl/>
        </w:rPr>
      </w:pPr>
    </w:p>
    <w:p w14:paraId="42C65C94" w14:textId="77777777" w:rsidR="00000000" w:rsidRDefault="003B3694">
      <w:pPr>
        <w:pStyle w:val="af1"/>
        <w:rPr>
          <w:rFonts w:hint="cs"/>
          <w:rtl/>
        </w:rPr>
      </w:pPr>
      <w:r>
        <w:rPr>
          <w:rtl/>
        </w:rPr>
        <w:t>היו"ר</w:t>
      </w:r>
      <w:r>
        <w:rPr>
          <w:rFonts w:hint="cs"/>
          <w:rtl/>
        </w:rPr>
        <w:t xml:space="preserve"> מיכאל נודלמן</w:t>
      </w:r>
      <w:r>
        <w:rPr>
          <w:rtl/>
        </w:rPr>
        <w:t>:</w:t>
      </w:r>
    </w:p>
    <w:p w14:paraId="4EDA6B10" w14:textId="77777777" w:rsidR="00000000" w:rsidRDefault="003B3694">
      <w:pPr>
        <w:pStyle w:val="a0"/>
        <w:rPr>
          <w:rFonts w:hint="cs"/>
          <w:rtl/>
        </w:rPr>
      </w:pPr>
    </w:p>
    <w:p w14:paraId="2C4A21BA" w14:textId="77777777" w:rsidR="00000000" w:rsidRDefault="003B3694">
      <w:pPr>
        <w:pStyle w:val="a0"/>
        <w:rPr>
          <w:rFonts w:hint="cs"/>
          <w:rtl/>
        </w:rPr>
      </w:pPr>
      <w:r>
        <w:rPr>
          <w:rFonts w:hint="cs"/>
          <w:rtl/>
        </w:rPr>
        <w:t>תסיים, בבקשה.</w:t>
      </w:r>
    </w:p>
    <w:p w14:paraId="32FC990A" w14:textId="77777777" w:rsidR="00000000" w:rsidRDefault="003B3694">
      <w:pPr>
        <w:pStyle w:val="a0"/>
        <w:rPr>
          <w:rFonts w:hint="cs"/>
          <w:rtl/>
        </w:rPr>
      </w:pPr>
    </w:p>
    <w:p w14:paraId="1F87DE84" w14:textId="77777777" w:rsidR="00000000" w:rsidRDefault="003B3694">
      <w:pPr>
        <w:pStyle w:val="-"/>
        <w:rPr>
          <w:rtl/>
        </w:rPr>
      </w:pPr>
      <w:bookmarkStart w:id="469" w:name="FS000000526T12_11_2003_16_48_37C"/>
      <w:bookmarkEnd w:id="469"/>
      <w:r>
        <w:rPr>
          <w:rtl/>
        </w:rPr>
        <w:t>משה גפני (יהדות התורה):</w:t>
      </w:r>
    </w:p>
    <w:p w14:paraId="3A70252D" w14:textId="77777777" w:rsidR="00000000" w:rsidRDefault="003B3694">
      <w:pPr>
        <w:pStyle w:val="a0"/>
        <w:rPr>
          <w:rtl/>
        </w:rPr>
      </w:pPr>
    </w:p>
    <w:p w14:paraId="7B4F042A" w14:textId="77777777" w:rsidR="00000000" w:rsidRDefault="003B3694">
      <w:pPr>
        <w:pStyle w:val="a0"/>
        <w:rPr>
          <w:rFonts w:hint="cs"/>
          <w:rtl/>
        </w:rPr>
      </w:pPr>
      <w:r>
        <w:rPr>
          <w:rFonts w:hint="cs"/>
          <w:rtl/>
        </w:rPr>
        <w:t xml:space="preserve">לכן, אני אומר לכם </w:t>
      </w:r>
      <w:r>
        <w:rPr>
          <w:rtl/>
        </w:rPr>
        <w:t>–</w:t>
      </w:r>
      <w:r>
        <w:rPr>
          <w:rFonts w:hint="cs"/>
          <w:rtl/>
        </w:rPr>
        <w:t xml:space="preserve"> דווקא אתם, שהתפרצתם נגדי בקריאות ביניים </w:t>
      </w:r>
      <w:r>
        <w:rPr>
          <w:rtl/>
        </w:rPr>
        <w:t>–</w:t>
      </w:r>
      <w:r>
        <w:rPr>
          <w:rFonts w:hint="cs"/>
          <w:rtl/>
        </w:rPr>
        <w:t xml:space="preserve"> גם אתם צריכים לעשות את חשבון הנפש, אבל גם אנחנו. תודה רבה.</w:t>
      </w:r>
    </w:p>
    <w:p w14:paraId="215FB0C7" w14:textId="77777777" w:rsidR="00000000" w:rsidRDefault="003B3694">
      <w:pPr>
        <w:pStyle w:val="a0"/>
        <w:rPr>
          <w:rFonts w:hint="cs"/>
          <w:rtl/>
        </w:rPr>
      </w:pPr>
    </w:p>
    <w:p w14:paraId="6F0D7CF6" w14:textId="77777777" w:rsidR="00000000" w:rsidRDefault="003B3694">
      <w:pPr>
        <w:pStyle w:val="af1"/>
        <w:rPr>
          <w:rFonts w:hint="cs"/>
          <w:rtl/>
        </w:rPr>
      </w:pPr>
      <w:r>
        <w:rPr>
          <w:rtl/>
        </w:rPr>
        <w:t>היו"ר</w:t>
      </w:r>
      <w:r>
        <w:rPr>
          <w:rFonts w:hint="cs"/>
          <w:rtl/>
        </w:rPr>
        <w:t xml:space="preserve"> מיכאל נודלמן</w:t>
      </w:r>
      <w:r>
        <w:rPr>
          <w:rtl/>
        </w:rPr>
        <w:t>:</w:t>
      </w:r>
    </w:p>
    <w:p w14:paraId="737FCBD2" w14:textId="77777777" w:rsidR="00000000" w:rsidRDefault="003B3694">
      <w:pPr>
        <w:pStyle w:val="a0"/>
        <w:rPr>
          <w:rFonts w:hint="cs"/>
          <w:rtl/>
        </w:rPr>
      </w:pPr>
    </w:p>
    <w:p w14:paraId="08BB2B35" w14:textId="77777777" w:rsidR="00000000" w:rsidRDefault="003B3694">
      <w:pPr>
        <w:pStyle w:val="a0"/>
        <w:rPr>
          <w:rFonts w:hint="cs"/>
          <w:rtl/>
        </w:rPr>
      </w:pPr>
      <w:r>
        <w:rPr>
          <w:rFonts w:hint="cs"/>
          <w:rtl/>
        </w:rPr>
        <w:t xml:space="preserve">תודה רבה. חברת הכנסת גילה פינקלשטיין, בבקשה. </w:t>
      </w:r>
    </w:p>
    <w:p w14:paraId="0F7543BC" w14:textId="77777777" w:rsidR="00000000" w:rsidRDefault="003B3694">
      <w:pPr>
        <w:pStyle w:val="a0"/>
        <w:rPr>
          <w:rFonts w:hint="cs"/>
          <w:rtl/>
        </w:rPr>
      </w:pPr>
    </w:p>
    <w:p w14:paraId="20B42E9C" w14:textId="77777777" w:rsidR="00000000" w:rsidRDefault="003B3694">
      <w:pPr>
        <w:pStyle w:val="a"/>
        <w:rPr>
          <w:rtl/>
        </w:rPr>
      </w:pPr>
      <w:bookmarkStart w:id="470" w:name="FS000001059T12_11_2003_16_50_21"/>
      <w:bookmarkStart w:id="471" w:name="_Toc69719401"/>
      <w:bookmarkEnd w:id="470"/>
      <w:r>
        <w:rPr>
          <w:rFonts w:hint="eastAsia"/>
          <w:rtl/>
        </w:rPr>
        <w:t>גילה</w:t>
      </w:r>
      <w:r>
        <w:rPr>
          <w:rtl/>
        </w:rPr>
        <w:t xml:space="preserve"> פינקלשטיין (מפד"ל):</w:t>
      </w:r>
      <w:bookmarkEnd w:id="471"/>
    </w:p>
    <w:p w14:paraId="3B6CC9B3" w14:textId="77777777" w:rsidR="00000000" w:rsidRDefault="003B3694">
      <w:pPr>
        <w:pStyle w:val="a0"/>
        <w:rPr>
          <w:rFonts w:hint="cs"/>
          <w:rtl/>
        </w:rPr>
      </w:pPr>
    </w:p>
    <w:p w14:paraId="5782A640" w14:textId="77777777" w:rsidR="00000000" w:rsidRDefault="003B3694">
      <w:pPr>
        <w:pStyle w:val="a0"/>
        <w:rPr>
          <w:rFonts w:hint="cs"/>
          <w:rtl/>
        </w:rPr>
      </w:pPr>
      <w:r>
        <w:rPr>
          <w:rFonts w:hint="cs"/>
          <w:rtl/>
        </w:rPr>
        <w:t>כבוד היושב-ראש, כנסת נכבדה, כבוד השר, מ</w:t>
      </w:r>
      <w:r>
        <w:rPr>
          <w:rFonts w:hint="cs"/>
          <w:rtl/>
        </w:rPr>
        <w:t>מצאי הסקר שנערך באירופה הם מדאיגים ובהחלט לא נעימים. לפני שאתייחס לחומרה שלהם, כדאי שניכנס לפרופורציות. אף הגורמים עצמם באיחוד האירופי אמרו,  שאין בסקר הזה כדי לשקף את עמדת האיחוד, וספק עד כמה אכן יש בנתונים האלה כדי לייצג אף את עמדות האוכלוסייה באירופה.</w:t>
      </w:r>
    </w:p>
    <w:p w14:paraId="4A30D75E" w14:textId="77777777" w:rsidR="00000000" w:rsidRDefault="003B3694">
      <w:pPr>
        <w:pStyle w:val="a0"/>
        <w:rPr>
          <w:rFonts w:hint="cs"/>
          <w:rtl/>
        </w:rPr>
      </w:pPr>
    </w:p>
    <w:p w14:paraId="4EC2FD20" w14:textId="77777777" w:rsidR="00000000" w:rsidRDefault="003B3694">
      <w:pPr>
        <w:pStyle w:val="a0"/>
        <w:rPr>
          <w:rFonts w:hint="cs"/>
          <w:rtl/>
        </w:rPr>
      </w:pPr>
      <w:r>
        <w:rPr>
          <w:rFonts w:hint="cs"/>
          <w:rtl/>
        </w:rPr>
        <w:t xml:space="preserve">עם זאת, חשוב לתת את הדעת על כך שרבים מדי באירופה סבורים כי דווקא מדינת ישראל </w:t>
      </w:r>
      <w:r>
        <w:rPr>
          <w:rtl/>
        </w:rPr>
        <w:t>–</w:t>
      </w:r>
      <w:r>
        <w:rPr>
          <w:rFonts w:hint="cs"/>
          <w:rtl/>
        </w:rPr>
        <w:t xml:space="preserve"> היא ולא אחרת </w:t>
      </w:r>
      <w:r>
        <w:rPr>
          <w:rtl/>
        </w:rPr>
        <w:t>–</w:t>
      </w:r>
      <w:r>
        <w:rPr>
          <w:rFonts w:hint="cs"/>
          <w:rtl/>
        </w:rPr>
        <w:t xml:space="preserve"> היא המסוכנת ביותר לשלום העולם; לא עירק, לא סוריה, לא לוב, לא אירן ולא צפון-קוריאה. קשה שלא לגחך למשמע החרדה הבלתי-סבירה הזאת. החשש הזה מזכיר את החששות העתיקים ואת</w:t>
      </w:r>
      <w:r>
        <w:rPr>
          <w:rFonts w:hint="cs"/>
          <w:rtl/>
        </w:rPr>
        <w:t xml:space="preserve"> סיפורי הבדים על  האימפריאליזם הציוני בעל שאיפות ההשתלטות, הבלתי-ניתנות לריסון כביכול, שריחפו בחלל אירופה במאה הקודמת, במיוחד ב"פרוטוקולים של זקני ציון" ודומיהם, ולצערנו עודם מצויים בתודעה הערבית, ומסתבר כי גם בזו האירופית. </w:t>
      </w:r>
    </w:p>
    <w:p w14:paraId="29759582" w14:textId="77777777" w:rsidR="00000000" w:rsidRDefault="003B3694">
      <w:pPr>
        <w:pStyle w:val="a0"/>
        <w:rPr>
          <w:rFonts w:hint="cs"/>
          <w:rtl/>
        </w:rPr>
      </w:pPr>
    </w:p>
    <w:p w14:paraId="1EF570BF" w14:textId="77777777" w:rsidR="00000000" w:rsidRDefault="003B3694">
      <w:pPr>
        <w:pStyle w:val="af1"/>
        <w:rPr>
          <w:rtl/>
        </w:rPr>
      </w:pPr>
      <w:r>
        <w:rPr>
          <w:rtl/>
        </w:rPr>
        <w:t>היו"ר נסים דהן:</w:t>
      </w:r>
    </w:p>
    <w:p w14:paraId="48F32508" w14:textId="77777777" w:rsidR="00000000" w:rsidRDefault="003B3694">
      <w:pPr>
        <w:pStyle w:val="a0"/>
        <w:rPr>
          <w:rtl/>
        </w:rPr>
      </w:pPr>
    </w:p>
    <w:p w14:paraId="32E06EFC" w14:textId="77777777" w:rsidR="00000000" w:rsidRDefault="003B3694">
      <w:pPr>
        <w:pStyle w:val="a0"/>
        <w:rPr>
          <w:rFonts w:hint="cs"/>
          <w:rtl/>
        </w:rPr>
      </w:pPr>
      <w:r>
        <w:rPr>
          <w:rFonts w:hint="cs"/>
          <w:rtl/>
        </w:rPr>
        <w:t>סליחה רק רגע,</w:t>
      </w:r>
      <w:r>
        <w:rPr>
          <w:rFonts w:hint="cs"/>
          <w:rtl/>
        </w:rPr>
        <w:t xml:space="preserve"> גברתי הדוברת, איפה הממשלה?</w:t>
      </w:r>
    </w:p>
    <w:p w14:paraId="670E9389" w14:textId="77777777" w:rsidR="00000000" w:rsidRDefault="003B3694">
      <w:pPr>
        <w:pStyle w:val="a0"/>
        <w:rPr>
          <w:rFonts w:hint="cs"/>
          <w:rtl/>
        </w:rPr>
      </w:pPr>
    </w:p>
    <w:p w14:paraId="353ECE61" w14:textId="77777777" w:rsidR="00000000" w:rsidRDefault="003B3694">
      <w:pPr>
        <w:pStyle w:val="af0"/>
        <w:rPr>
          <w:rtl/>
        </w:rPr>
      </w:pPr>
      <w:r>
        <w:rPr>
          <w:rFonts w:hint="eastAsia"/>
          <w:rtl/>
        </w:rPr>
        <w:t>השר</w:t>
      </w:r>
      <w:r>
        <w:rPr>
          <w:rtl/>
        </w:rPr>
        <w:t xml:space="preserve"> גדעון עזרא:</w:t>
      </w:r>
    </w:p>
    <w:p w14:paraId="45803063" w14:textId="77777777" w:rsidR="00000000" w:rsidRDefault="003B3694">
      <w:pPr>
        <w:pStyle w:val="a0"/>
        <w:rPr>
          <w:rFonts w:hint="cs"/>
          <w:rtl/>
        </w:rPr>
      </w:pPr>
    </w:p>
    <w:p w14:paraId="61CD14F0" w14:textId="77777777" w:rsidR="00000000" w:rsidRDefault="003B3694">
      <w:pPr>
        <w:pStyle w:val="a0"/>
        <w:rPr>
          <w:rFonts w:hint="cs"/>
          <w:rtl/>
        </w:rPr>
      </w:pPr>
      <w:r>
        <w:rPr>
          <w:rFonts w:hint="cs"/>
          <w:rtl/>
        </w:rPr>
        <w:t xml:space="preserve">- - - </w:t>
      </w:r>
    </w:p>
    <w:p w14:paraId="13A92643" w14:textId="77777777" w:rsidR="00000000" w:rsidRDefault="003B3694">
      <w:pPr>
        <w:pStyle w:val="a0"/>
        <w:rPr>
          <w:rFonts w:hint="cs"/>
          <w:rtl/>
        </w:rPr>
      </w:pPr>
    </w:p>
    <w:p w14:paraId="5B2DA178" w14:textId="77777777" w:rsidR="00000000" w:rsidRDefault="003B3694">
      <w:pPr>
        <w:pStyle w:val="af1"/>
        <w:rPr>
          <w:rtl/>
        </w:rPr>
      </w:pPr>
      <w:r>
        <w:rPr>
          <w:rtl/>
        </w:rPr>
        <w:t>היו"ר נסים דהן:</w:t>
      </w:r>
    </w:p>
    <w:p w14:paraId="00985D3A" w14:textId="77777777" w:rsidR="00000000" w:rsidRDefault="003B3694">
      <w:pPr>
        <w:pStyle w:val="a0"/>
        <w:rPr>
          <w:rtl/>
        </w:rPr>
      </w:pPr>
    </w:p>
    <w:p w14:paraId="703D2B5F" w14:textId="77777777" w:rsidR="00000000" w:rsidRDefault="003B3694">
      <w:pPr>
        <w:pStyle w:val="a0"/>
        <w:rPr>
          <w:rFonts w:hint="cs"/>
          <w:rtl/>
        </w:rPr>
      </w:pPr>
      <w:r>
        <w:rPr>
          <w:rFonts w:hint="cs"/>
          <w:rtl/>
        </w:rPr>
        <w:t>איך אתה רוצה לענות לה, אדוני השר, אם אתה לא שומע מה שהיא אומרת?</w:t>
      </w:r>
    </w:p>
    <w:p w14:paraId="75B5C948" w14:textId="77777777" w:rsidR="00000000" w:rsidRDefault="003B3694">
      <w:pPr>
        <w:pStyle w:val="a0"/>
        <w:rPr>
          <w:rFonts w:hint="cs"/>
          <w:rtl/>
        </w:rPr>
      </w:pPr>
    </w:p>
    <w:p w14:paraId="59F7B894" w14:textId="77777777" w:rsidR="00000000" w:rsidRDefault="003B3694">
      <w:pPr>
        <w:pStyle w:val="af0"/>
        <w:rPr>
          <w:rtl/>
        </w:rPr>
      </w:pPr>
      <w:r>
        <w:rPr>
          <w:rFonts w:hint="eastAsia"/>
          <w:rtl/>
        </w:rPr>
        <w:t>השר</w:t>
      </w:r>
      <w:r>
        <w:rPr>
          <w:rtl/>
        </w:rPr>
        <w:t xml:space="preserve"> גדעון עזרא:</w:t>
      </w:r>
    </w:p>
    <w:p w14:paraId="0F70F57D" w14:textId="77777777" w:rsidR="00000000" w:rsidRDefault="003B3694">
      <w:pPr>
        <w:pStyle w:val="a0"/>
        <w:rPr>
          <w:rFonts w:hint="cs"/>
          <w:rtl/>
        </w:rPr>
      </w:pPr>
    </w:p>
    <w:p w14:paraId="7B866937" w14:textId="77777777" w:rsidR="00000000" w:rsidRDefault="003B3694">
      <w:pPr>
        <w:pStyle w:val="a0"/>
        <w:rPr>
          <w:rFonts w:hint="cs"/>
          <w:rtl/>
        </w:rPr>
      </w:pPr>
      <w:r>
        <w:rPr>
          <w:rFonts w:hint="cs"/>
          <w:rtl/>
        </w:rPr>
        <w:t>תתחיל לדאוג לעצמך.</w:t>
      </w:r>
    </w:p>
    <w:p w14:paraId="6E7F54A5" w14:textId="77777777" w:rsidR="00000000" w:rsidRDefault="003B3694">
      <w:pPr>
        <w:pStyle w:val="a0"/>
        <w:rPr>
          <w:rFonts w:hint="cs"/>
          <w:rtl/>
        </w:rPr>
      </w:pPr>
    </w:p>
    <w:p w14:paraId="25DF2CEA" w14:textId="77777777" w:rsidR="00000000" w:rsidRDefault="003B3694">
      <w:pPr>
        <w:pStyle w:val="af1"/>
        <w:rPr>
          <w:rtl/>
        </w:rPr>
      </w:pPr>
      <w:r>
        <w:rPr>
          <w:rtl/>
        </w:rPr>
        <w:t>היו"ר נסים דהן:</w:t>
      </w:r>
    </w:p>
    <w:p w14:paraId="7DCAC0EE" w14:textId="77777777" w:rsidR="00000000" w:rsidRDefault="003B3694">
      <w:pPr>
        <w:pStyle w:val="a0"/>
        <w:rPr>
          <w:rtl/>
        </w:rPr>
      </w:pPr>
    </w:p>
    <w:p w14:paraId="665865F1" w14:textId="77777777" w:rsidR="00000000" w:rsidRDefault="003B3694">
      <w:pPr>
        <w:pStyle w:val="a0"/>
        <w:rPr>
          <w:rFonts w:hint="cs"/>
          <w:rtl/>
        </w:rPr>
      </w:pPr>
      <w:r>
        <w:rPr>
          <w:rFonts w:hint="cs"/>
          <w:rtl/>
        </w:rPr>
        <w:t xml:space="preserve">אני דאגתי לעצמי, אני יושב כאן. אדוני כבוד השר, עם כל הכבוד, נא לא </w:t>
      </w:r>
      <w:r>
        <w:rPr>
          <w:rFonts w:hint="cs"/>
          <w:rtl/>
        </w:rPr>
        <w:t>לזלזל בכבוד הכנסת. אדוני כבוד השר, זכותך לצאת, אבל אם כבודו רוצה לענות לה, יצטרך בבקשה להואיל ולשמוע אותה כדי לדעת על מה להשיב לה.</w:t>
      </w:r>
    </w:p>
    <w:p w14:paraId="684BB593" w14:textId="77777777" w:rsidR="00000000" w:rsidRDefault="003B3694">
      <w:pPr>
        <w:pStyle w:val="a0"/>
        <w:rPr>
          <w:rFonts w:hint="cs"/>
          <w:rtl/>
        </w:rPr>
      </w:pPr>
    </w:p>
    <w:p w14:paraId="3B81BF3D" w14:textId="77777777" w:rsidR="00000000" w:rsidRDefault="003B3694">
      <w:pPr>
        <w:pStyle w:val="af0"/>
        <w:rPr>
          <w:rtl/>
        </w:rPr>
      </w:pPr>
      <w:r>
        <w:rPr>
          <w:rFonts w:hint="eastAsia"/>
          <w:rtl/>
        </w:rPr>
        <w:t>משה</w:t>
      </w:r>
      <w:r>
        <w:rPr>
          <w:rtl/>
        </w:rPr>
        <w:t xml:space="preserve"> גפני (יהדות התורה):</w:t>
      </w:r>
    </w:p>
    <w:p w14:paraId="7B926425" w14:textId="77777777" w:rsidR="00000000" w:rsidRDefault="003B3694">
      <w:pPr>
        <w:pStyle w:val="a0"/>
        <w:rPr>
          <w:rFonts w:hint="cs"/>
          <w:rtl/>
        </w:rPr>
      </w:pPr>
    </w:p>
    <w:p w14:paraId="3A18C93E" w14:textId="77777777" w:rsidR="00000000" w:rsidRDefault="003B3694">
      <w:pPr>
        <w:pStyle w:val="a0"/>
        <w:rPr>
          <w:rFonts w:hint="cs"/>
          <w:rtl/>
        </w:rPr>
      </w:pPr>
      <w:r>
        <w:rPr>
          <w:rFonts w:hint="cs"/>
          <w:rtl/>
        </w:rPr>
        <w:t>אדוני היושב-ראש, הוא רק מעשן סיגריה.</w:t>
      </w:r>
    </w:p>
    <w:p w14:paraId="63ED1548" w14:textId="77777777" w:rsidR="00000000" w:rsidRDefault="003B3694">
      <w:pPr>
        <w:pStyle w:val="a0"/>
        <w:rPr>
          <w:rFonts w:hint="cs"/>
          <w:rtl/>
        </w:rPr>
      </w:pPr>
    </w:p>
    <w:p w14:paraId="1956491E" w14:textId="77777777" w:rsidR="00000000" w:rsidRDefault="003B3694">
      <w:pPr>
        <w:pStyle w:val="af0"/>
        <w:rPr>
          <w:rtl/>
        </w:rPr>
      </w:pPr>
      <w:r>
        <w:rPr>
          <w:rFonts w:hint="eastAsia"/>
          <w:rtl/>
        </w:rPr>
        <w:t>אילן</w:t>
      </w:r>
      <w:r>
        <w:rPr>
          <w:rtl/>
        </w:rPr>
        <w:t xml:space="preserve"> שלגי (שינוי):</w:t>
      </w:r>
    </w:p>
    <w:p w14:paraId="1E3FD533" w14:textId="77777777" w:rsidR="00000000" w:rsidRDefault="003B3694">
      <w:pPr>
        <w:pStyle w:val="a0"/>
        <w:rPr>
          <w:rFonts w:hint="cs"/>
          <w:rtl/>
        </w:rPr>
      </w:pPr>
    </w:p>
    <w:p w14:paraId="11E2BC14" w14:textId="77777777" w:rsidR="00000000" w:rsidRDefault="003B3694">
      <w:pPr>
        <w:pStyle w:val="a0"/>
        <w:rPr>
          <w:rFonts w:hint="cs"/>
          <w:rtl/>
        </w:rPr>
      </w:pPr>
      <w:r>
        <w:rPr>
          <w:rFonts w:hint="cs"/>
          <w:rtl/>
        </w:rPr>
        <w:t>- - -</w:t>
      </w:r>
    </w:p>
    <w:p w14:paraId="425607BC" w14:textId="77777777" w:rsidR="00000000" w:rsidRDefault="003B3694">
      <w:pPr>
        <w:pStyle w:val="a0"/>
        <w:rPr>
          <w:rFonts w:hint="cs"/>
          <w:rtl/>
        </w:rPr>
      </w:pPr>
    </w:p>
    <w:p w14:paraId="7973812C" w14:textId="77777777" w:rsidR="00000000" w:rsidRDefault="003B3694">
      <w:pPr>
        <w:pStyle w:val="af1"/>
        <w:rPr>
          <w:rtl/>
        </w:rPr>
      </w:pPr>
      <w:r>
        <w:rPr>
          <w:rtl/>
        </w:rPr>
        <w:t>היו"ר נסים דהן:</w:t>
      </w:r>
    </w:p>
    <w:p w14:paraId="5F2F78EE" w14:textId="77777777" w:rsidR="00000000" w:rsidRDefault="003B3694">
      <w:pPr>
        <w:pStyle w:val="a0"/>
        <w:rPr>
          <w:rtl/>
        </w:rPr>
      </w:pPr>
    </w:p>
    <w:p w14:paraId="3B3F3DB8" w14:textId="77777777" w:rsidR="00000000" w:rsidRDefault="003B3694">
      <w:pPr>
        <w:pStyle w:val="a0"/>
        <w:rPr>
          <w:rFonts w:hint="cs"/>
          <w:rtl/>
        </w:rPr>
      </w:pPr>
      <w:r>
        <w:rPr>
          <w:rFonts w:hint="cs"/>
          <w:rtl/>
        </w:rPr>
        <w:t>כבוד השר, אני מאו</w:t>
      </w:r>
      <w:r>
        <w:rPr>
          <w:rFonts w:hint="cs"/>
          <w:rtl/>
        </w:rPr>
        <w:t>ד מבקש שכבודו יאזין לדוברת בתשומת לב - מחמת כבודה של הכנסת, מחמת כבודה של חברת הכנסת. אי-אפשר שכבודו יקרא מן הכתב תשובה שאולי אפילו לא תתייחס למה שחברת הכנסת אומרת.</w:t>
      </w:r>
    </w:p>
    <w:p w14:paraId="042F8DF8" w14:textId="77777777" w:rsidR="00000000" w:rsidRDefault="003B3694">
      <w:pPr>
        <w:pStyle w:val="a0"/>
        <w:rPr>
          <w:rFonts w:hint="cs"/>
          <w:rtl/>
        </w:rPr>
      </w:pPr>
    </w:p>
    <w:p w14:paraId="2F661991" w14:textId="77777777" w:rsidR="00000000" w:rsidRDefault="003B3694">
      <w:pPr>
        <w:pStyle w:val="af0"/>
        <w:rPr>
          <w:rtl/>
        </w:rPr>
      </w:pPr>
      <w:r>
        <w:rPr>
          <w:rFonts w:hint="eastAsia"/>
          <w:rtl/>
        </w:rPr>
        <w:t>השר</w:t>
      </w:r>
      <w:r>
        <w:rPr>
          <w:rtl/>
        </w:rPr>
        <w:t xml:space="preserve"> גדעון עזרא:</w:t>
      </w:r>
    </w:p>
    <w:p w14:paraId="7AEFAB89" w14:textId="77777777" w:rsidR="00000000" w:rsidRDefault="003B3694">
      <w:pPr>
        <w:pStyle w:val="a0"/>
        <w:rPr>
          <w:rFonts w:hint="cs"/>
          <w:rtl/>
        </w:rPr>
      </w:pPr>
    </w:p>
    <w:p w14:paraId="57949B22" w14:textId="77777777" w:rsidR="00000000" w:rsidRDefault="003B3694">
      <w:pPr>
        <w:pStyle w:val="a0"/>
        <w:ind w:firstLine="0"/>
        <w:rPr>
          <w:rFonts w:hint="cs"/>
          <w:rtl/>
        </w:rPr>
      </w:pPr>
      <w:r>
        <w:rPr>
          <w:rFonts w:hint="cs"/>
          <w:rtl/>
        </w:rPr>
        <w:tab/>
        <w:t xml:space="preserve">איך אתה יודע מה אני הולך לעשות? </w:t>
      </w:r>
    </w:p>
    <w:p w14:paraId="7B1044A2" w14:textId="77777777" w:rsidR="00000000" w:rsidRDefault="003B3694">
      <w:pPr>
        <w:pStyle w:val="a0"/>
        <w:ind w:firstLine="0"/>
        <w:rPr>
          <w:rFonts w:hint="cs"/>
          <w:rtl/>
        </w:rPr>
      </w:pPr>
    </w:p>
    <w:p w14:paraId="3A260086" w14:textId="77777777" w:rsidR="00000000" w:rsidRDefault="003B3694">
      <w:pPr>
        <w:pStyle w:val="af1"/>
        <w:rPr>
          <w:rtl/>
        </w:rPr>
      </w:pPr>
      <w:r>
        <w:rPr>
          <w:rtl/>
        </w:rPr>
        <w:t>היו"ר נסים דהן:</w:t>
      </w:r>
    </w:p>
    <w:p w14:paraId="5EEEF051" w14:textId="77777777" w:rsidR="00000000" w:rsidRDefault="003B3694">
      <w:pPr>
        <w:pStyle w:val="a0"/>
        <w:rPr>
          <w:rtl/>
        </w:rPr>
      </w:pPr>
    </w:p>
    <w:p w14:paraId="0F8632E3" w14:textId="77777777" w:rsidR="00000000" w:rsidRDefault="003B3694">
      <w:pPr>
        <w:pStyle w:val="a0"/>
        <w:rPr>
          <w:rFonts w:hint="cs"/>
          <w:rtl/>
        </w:rPr>
      </w:pPr>
      <w:r>
        <w:rPr>
          <w:rFonts w:hint="cs"/>
          <w:rtl/>
        </w:rPr>
        <w:t>אז בבקשה.</w:t>
      </w:r>
    </w:p>
    <w:p w14:paraId="2A5AF1AD" w14:textId="77777777" w:rsidR="00000000" w:rsidRDefault="003B3694">
      <w:pPr>
        <w:pStyle w:val="a0"/>
        <w:rPr>
          <w:rFonts w:hint="cs"/>
          <w:rtl/>
        </w:rPr>
      </w:pPr>
    </w:p>
    <w:p w14:paraId="7DF65110" w14:textId="77777777" w:rsidR="00000000" w:rsidRDefault="003B3694">
      <w:pPr>
        <w:pStyle w:val="af0"/>
        <w:rPr>
          <w:rtl/>
        </w:rPr>
      </w:pPr>
      <w:r>
        <w:rPr>
          <w:rFonts w:hint="eastAsia"/>
          <w:rtl/>
        </w:rPr>
        <w:t>השר</w:t>
      </w:r>
      <w:r>
        <w:rPr>
          <w:rtl/>
        </w:rPr>
        <w:t xml:space="preserve"> גדעון </w:t>
      </w:r>
      <w:r>
        <w:rPr>
          <w:rtl/>
        </w:rPr>
        <w:t>עזרא:</w:t>
      </w:r>
    </w:p>
    <w:p w14:paraId="6D90BD22" w14:textId="77777777" w:rsidR="00000000" w:rsidRDefault="003B3694">
      <w:pPr>
        <w:pStyle w:val="a0"/>
        <w:rPr>
          <w:rFonts w:hint="cs"/>
          <w:rtl/>
        </w:rPr>
      </w:pPr>
    </w:p>
    <w:p w14:paraId="64B4B7F6" w14:textId="77777777" w:rsidR="00000000" w:rsidRDefault="003B3694">
      <w:pPr>
        <w:pStyle w:val="a0"/>
        <w:rPr>
          <w:rFonts w:hint="cs"/>
          <w:rtl/>
        </w:rPr>
      </w:pPr>
      <w:r>
        <w:rPr>
          <w:rFonts w:hint="cs"/>
          <w:rtl/>
        </w:rPr>
        <w:t xml:space="preserve">מה בבקשה? </w:t>
      </w:r>
    </w:p>
    <w:p w14:paraId="040246E4" w14:textId="77777777" w:rsidR="00000000" w:rsidRDefault="003B3694">
      <w:pPr>
        <w:pStyle w:val="a0"/>
        <w:rPr>
          <w:rFonts w:hint="cs"/>
          <w:rtl/>
        </w:rPr>
      </w:pPr>
    </w:p>
    <w:p w14:paraId="6666493B" w14:textId="77777777" w:rsidR="00000000" w:rsidRDefault="003B3694">
      <w:pPr>
        <w:pStyle w:val="-"/>
        <w:rPr>
          <w:rtl/>
        </w:rPr>
      </w:pPr>
      <w:bookmarkStart w:id="472" w:name="FS000001059T12_11_2003_17_03_38C"/>
      <w:bookmarkEnd w:id="472"/>
      <w:r>
        <w:rPr>
          <w:rtl/>
        </w:rPr>
        <w:t>גילה פינקלשטיין (מפד"ל):</w:t>
      </w:r>
    </w:p>
    <w:p w14:paraId="7D14434F" w14:textId="77777777" w:rsidR="00000000" w:rsidRDefault="003B3694">
      <w:pPr>
        <w:pStyle w:val="a0"/>
        <w:rPr>
          <w:rtl/>
        </w:rPr>
      </w:pPr>
    </w:p>
    <w:p w14:paraId="0D67169A" w14:textId="77777777" w:rsidR="00000000" w:rsidRDefault="003B3694">
      <w:pPr>
        <w:pStyle w:val="a0"/>
        <w:rPr>
          <w:rFonts w:hint="cs"/>
          <w:rtl/>
        </w:rPr>
      </w:pPr>
      <w:r>
        <w:rPr>
          <w:rFonts w:hint="cs"/>
          <w:rtl/>
        </w:rPr>
        <w:t>באמת אפשר לחשוב - - -</w:t>
      </w:r>
    </w:p>
    <w:p w14:paraId="46DAD0CF" w14:textId="77777777" w:rsidR="00000000" w:rsidRDefault="003B3694">
      <w:pPr>
        <w:pStyle w:val="a0"/>
        <w:rPr>
          <w:rFonts w:hint="cs"/>
          <w:rtl/>
        </w:rPr>
      </w:pPr>
    </w:p>
    <w:p w14:paraId="53897E3F" w14:textId="77777777" w:rsidR="00000000" w:rsidRDefault="003B3694">
      <w:pPr>
        <w:pStyle w:val="af1"/>
        <w:rPr>
          <w:rtl/>
        </w:rPr>
      </w:pPr>
      <w:r>
        <w:rPr>
          <w:rtl/>
        </w:rPr>
        <w:t>היו"ר נסים דהן:</w:t>
      </w:r>
    </w:p>
    <w:p w14:paraId="5CBD2A0D" w14:textId="77777777" w:rsidR="00000000" w:rsidRDefault="003B3694">
      <w:pPr>
        <w:pStyle w:val="a0"/>
        <w:rPr>
          <w:rtl/>
        </w:rPr>
      </w:pPr>
    </w:p>
    <w:p w14:paraId="60031587" w14:textId="77777777" w:rsidR="00000000" w:rsidRDefault="003B3694">
      <w:pPr>
        <w:pStyle w:val="a0"/>
        <w:rPr>
          <w:rFonts w:hint="cs"/>
          <w:rtl/>
        </w:rPr>
      </w:pPr>
      <w:r>
        <w:rPr>
          <w:rFonts w:hint="cs"/>
          <w:rtl/>
        </w:rPr>
        <w:t>סליחה, רגע, גברתי, אני דואג לכבודך. אדוני המזכיר, שהממשלה תהיה כאן, בבקשה, ואם לא, אני אצטרך לנעול את הישיבה ולהכריז על הפסקה עד שהממשלה תואיל בטובה למלא פה את תפקידה ולהק</w:t>
      </w:r>
      <w:r>
        <w:rPr>
          <w:rFonts w:hint="cs"/>
          <w:rtl/>
        </w:rPr>
        <w:t xml:space="preserve">שיב לחברי הכנסת. </w:t>
      </w:r>
    </w:p>
    <w:p w14:paraId="715DCFF4" w14:textId="77777777" w:rsidR="00000000" w:rsidRDefault="003B3694">
      <w:pPr>
        <w:pStyle w:val="a0"/>
        <w:rPr>
          <w:rFonts w:hint="cs"/>
          <w:rtl/>
        </w:rPr>
      </w:pPr>
    </w:p>
    <w:p w14:paraId="36FFC3C5" w14:textId="77777777" w:rsidR="00000000" w:rsidRDefault="003B3694">
      <w:pPr>
        <w:pStyle w:val="af0"/>
        <w:rPr>
          <w:rtl/>
        </w:rPr>
      </w:pPr>
      <w:r>
        <w:rPr>
          <w:rFonts w:hint="eastAsia"/>
          <w:rtl/>
        </w:rPr>
        <w:t>מוחמד</w:t>
      </w:r>
      <w:r>
        <w:rPr>
          <w:rtl/>
        </w:rPr>
        <w:t xml:space="preserve"> ברכה (חד"ש-תע"ל):</w:t>
      </w:r>
    </w:p>
    <w:p w14:paraId="0D06276C" w14:textId="77777777" w:rsidR="00000000" w:rsidRDefault="003B3694">
      <w:pPr>
        <w:pStyle w:val="a0"/>
        <w:rPr>
          <w:rFonts w:hint="cs"/>
          <w:rtl/>
        </w:rPr>
      </w:pPr>
    </w:p>
    <w:p w14:paraId="40231F52" w14:textId="77777777" w:rsidR="00000000" w:rsidRDefault="003B3694">
      <w:pPr>
        <w:pStyle w:val="a0"/>
        <w:rPr>
          <w:rFonts w:hint="cs"/>
          <w:rtl/>
        </w:rPr>
      </w:pPr>
      <w:r>
        <w:rPr>
          <w:rFonts w:hint="cs"/>
          <w:rtl/>
        </w:rPr>
        <w:t>איפה אתה גר? אדוני היושב-ראש, איפה אתה גר? איפה אתה חי?</w:t>
      </w:r>
    </w:p>
    <w:p w14:paraId="1E755266" w14:textId="77777777" w:rsidR="00000000" w:rsidRDefault="003B3694">
      <w:pPr>
        <w:pStyle w:val="a0"/>
        <w:rPr>
          <w:rFonts w:hint="cs"/>
          <w:rtl/>
        </w:rPr>
      </w:pPr>
    </w:p>
    <w:p w14:paraId="15E6E315" w14:textId="77777777" w:rsidR="00000000" w:rsidRDefault="003B3694">
      <w:pPr>
        <w:pStyle w:val="af1"/>
        <w:rPr>
          <w:rtl/>
        </w:rPr>
      </w:pPr>
      <w:r>
        <w:rPr>
          <w:rtl/>
        </w:rPr>
        <w:t>היו"ר נסים דהן:</w:t>
      </w:r>
    </w:p>
    <w:p w14:paraId="55A24FCE" w14:textId="77777777" w:rsidR="00000000" w:rsidRDefault="003B3694">
      <w:pPr>
        <w:pStyle w:val="a0"/>
        <w:rPr>
          <w:rtl/>
        </w:rPr>
      </w:pPr>
    </w:p>
    <w:p w14:paraId="4EDC6DFF" w14:textId="77777777" w:rsidR="00000000" w:rsidRDefault="003B3694">
      <w:pPr>
        <w:pStyle w:val="a0"/>
        <w:rPr>
          <w:rFonts w:hint="cs"/>
          <w:rtl/>
        </w:rPr>
      </w:pPr>
      <w:r>
        <w:rPr>
          <w:rFonts w:hint="cs"/>
          <w:rtl/>
        </w:rPr>
        <w:t>עכשיו החלטנו לעשות סדר,  עם כל הכבוד, אדוני כבוד השר. בבקשה.</w:t>
      </w:r>
    </w:p>
    <w:p w14:paraId="7974B982" w14:textId="77777777" w:rsidR="00000000" w:rsidRDefault="003B3694">
      <w:pPr>
        <w:pStyle w:val="a0"/>
        <w:rPr>
          <w:rFonts w:hint="cs"/>
          <w:rtl/>
        </w:rPr>
      </w:pPr>
    </w:p>
    <w:p w14:paraId="0DFDA352" w14:textId="77777777" w:rsidR="00000000" w:rsidRDefault="003B3694">
      <w:pPr>
        <w:pStyle w:val="-"/>
        <w:rPr>
          <w:rtl/>
        </w:rPr>
      </w:pPr>
      <w:bookmarkStart w:id="473" w:name="FS000001059T12_11_2003_17_06_21C"/>
      <w:bookmarkEnd w:id="473"/>
      <w:r>
        <w:rPr>
          <w:rtl/>
        </w:rPr>
        <w:t>גילה פינקלשטיין (מפד"ל):</w:t>
      </w:r>
    </w:p>
    <w:p w14:paraId="566F3444" w14:textId="77777777" w:rsidR="00000000" w:rsidRDefault="003B3694">
      <w:pPr>
        <w:pStyle w:val="a0"/>
        <w:rPr>
          <w:rtl/>
        </w:rPr>
      </w:pPr>
    </w:p>
    <w:p w14:paraId="0334E661" w14:textId="77777777" w:rsidR="00000000" w:rsidRDefault="003B3694">
      <w:pPr>
        <w:pStyle w:val="a0"/>
        <w:rPr>
          <w:rFonts w:hint="cs"/>
          <w:rtl/>
        </w:rPr>
      </w:pPr>
      <w:r>
        <w:rPr>
          <w:rFonts w:hint="cs"/>
          <w:rtl/>
        </w:rPr>
        <w:t>באמת אפשר לחשוב כאילו בראש מעיינינו תוכניות גרנדיו</w:t>
      </w:r>
      <w:r>
        <w:rPr>
          <w:rFonts w:hint="cs"/>
          <w:rtl/>
        </w:rPr>
        <w:t>זיות לכבוש את המזרח התיכון כולו, לאיים בנשק ארוך-טווח על היבשה כולה, ומי יודע על מה עוד. אבל הגיחוך הוא הרי מנת חלקנו, ואם זה מה שחושבים עלינו באירופה, כנראה יש מקום לתהות מאין כל זה מגיע. מובן שאפשר לפטור את הכול בטיעון האנטישמי הידוע, וגם הוא קיים, לצערנ</w:t>
      </w:r>
      <w:r>
        <w:rPr>
          <w:rFonts w:hint="cs"/>
          <w:rtl/>
        </w:rPr>
        <w:t xml:space="preserve">ו. </w:t>
      </w:r>
    </w:p>
    <w:p w14:paraId="1F76CA44" w14:textId="77777777" w:rsidR="00000000" w:rsidRDefault="003B3694">
      <w:pPr>
        <w:pStyle w:val="a0"/>
        <w:rPr>
          <w:rFonts w:hint="cs"/>
          <w:rtl/>
        </w:rPr>
      </w:pPr>
    </w:p>
    <w:p w14:paraId="2B3A60EF" w14:textId="77777777" w:rsidR="00000000" w:rsidRDefault="003B3694">
      <w:pPr>
        <w:pStyle w:val="a0"/>
        <w:rPr>
          <w:rFonts w:hint="cs"/>
          <w:rtl/>
        </w:rPr>
      </w:pPr>
      <w:r>
        <w:rPr>
          <w:rFonts w:hint="cs"/>
          <w:rtl/>
        </w:rPr>
        <w:t>האחראיות העיקריות לדירוג הגבוה שקיבלנו הן, ככל הנראה, בלגיה, אוסטריה, ואולי גם בריטניה, שגורמים אנטי-ישראליים ואנטי-יהודיים מובהקים הגיעו בהן לצמרת, תוך שהם סוחפים אחריהם קהל רב. הקהל הזה ניזון מתמונה שטחית, שאותה הוא קולט ממסכי הטלוויזיה, בעיקר באמצע</w:t>
      </w:r>
      <w:r>
        <w:rPr>
          <w:rFonts w:hint="cs"/>
          <w:rtl/>
        </w:rPr>
        <w:t>ות הרשתות הבין-לאומיות. אין ספק כי חלק מהאשם מוטל עליהן ועל אופי הדיווחים, המוטים פעמים רבות לרעת ישראל, אך חלק מן העניין נעוץ גם באופי המובנה של המדיה האלקטרונית, הטלוויזיונית, המעדיפה את התמונה המצטלמת טוב יותר, כמו בדוגמה הקלאסית, השחוקה, של טנק גדול ממ</w:t>
      </w:r>
      <w:r>
        <w:rPr>
          <w:rFonts w:hint="cs"/>
          <w:rtl/>
        </w:rPr>
        <w:t xml:space="preserve">דים מול ילדים קטנים, ובכך עושה עוול עם הסיפור כולו ומתעלמת מהמורכבות, מהקושי, לקיים כאן מדינה נאורה, דמוקרטית, בעלת מאפייני חיים מערביים, מודרניים, כשהיא מוקפת כל אותה עת באויב המבקש לכלות אותה בכל דרך, כשהוא מסתייע לעתים גם באזרחים שלה. </w:t>
      </w:r>
    </w:p>
    <w:p w14:paraId="79A56D37" w14:textId="77777777" w:rsidR="00000000" w:rsidRDefault="003B3694">
      <w:pPr>
        <w:pStyle w:val="a0"/>
        <w:rPr>
          <w:rFonts w:hint="cs"/>
          <w:rtl/>
        </w:rPr>
      </w:pPr>
    </w:p>
    <w:p w14:paraId="5A5BC041" w14:textId="77777777" w:rsidR="00000000" w:rsidRDefault="003B3694">
      <w:pPr>
        <w:pStyle w:val="a0"/>
        <w:rPr>
          <w:rFonts w:hint="cs"/>
          <w:rtl/>
        </w:rPr>
      </w:pPr>
      <w:r>
        <w:rPr>
          <w:rFonts w:hint="cs"/>
          <w:rtl/>
        </w:rPr>
        <w:t>מכיוון שעיקר האש</w:t>
      </w:r>
      <w:r>
        <w:rPr>
          <w:rFonts w:hint="cs"/>
          <w:rtl/>
        </w:rPr>
        <w:t>מה אינו תלוי בנו ובמעשינו - -</w:t>
      </w:r>
    </w:p>
    <w:p w14:paraId="0CEB5F66" w14:textId="77777777" w:rsidR="00000000" w:rsidRDefault="003B3694">
      <w:pPr>
        <w:pStyle w:val="a0"/>
        <w:rPr>
          <w:rFonts w:hint="cs"/>
          <w:rtl/>
        </w:rPr>
      </w:pPr>
    </w:p>
    <w:p w14:paraId="3CB7811B" w14:textId="77777777" w:rsidR="00000000" w:rsidRDefault="003B3694">
      <w:pPr>
        <w:pStyle w:val="af0"/>
        <w:rPr>
          <w:rtl/>
        </w:rPr>
      </w:pPr>
      <w:r>
        <w:rPr>
          <w:rFonts w:hint="eastAsia"/>
          <w:rtl/>
        </w:rPr>
        <w:t>מוחמד</w:t>
      </w:r>
      <w:r>
        <w:rPr>
          <w:rtl/>
        </w:rPr>
        <w:t xml:space="preserve"> ברכה (חד"ש-תע"ל):</w:t>
      </w:r>
    </w:p>
    <w:p w14:paraId="66E0B35C" w14:textId="77777777" w:rsidR="00000000" w:rsidRDefault="003B3694">
      <w:pPr>
        <w:pStyle w:val="a0"/>
        <w:rPr>
          <w:rFonts w:hint="cs"/>
          <w:rtl/>
        </w:rPr>
      </w:pPr>
    </w:p>
    <w:p w14:paraId="554DC65C" w14:textId="77777777" w:rsidR="00000000" w:rsidRDefault="003B3694">
      <w:pPr>
        <w:pStyle w:val="a0"/>
        <w:rPr>
          <w:rFonts w:hint="cs"/>
          <w:rtl/>
        </w:rPr>
      </w:pPr>
      <w:r>
        <w:rPr>
          <w:rFonts w:hint="cs"/>
          <w:rtl/>
        </w:rPr>
        <w:t>- - -</w:t>
      </w:r>
    </w:p>
    <w:p w14:paraId="23BF8D84" w14:textId="77777777" w:rsidR="00000000" w:rsidRDefault="003B3694">
      <w:pPr>
        <w:pStyle w:val="a0"/>
        <w:rPr>
          <w:rFonts w:hint="cs"/>
          <w:rtl/>
        </w:rPr>
      </w:pPr>
    </w:p>
    <w:p w14:paraId="06A4CF7B" w14:textId="77777777" w:rsidR="00000000" w:rsidRDefault="003B3694">
      <w:pPr>
        <w:pStyle w:val="af1"/>
        <w:rPr>
          <w:rtl/>
        </w:rPr>
      </w:pPr>
      <w:r>
        <w:rPr>
          <w:rtl/>
        </w:rPr>
        <w:t>היו"ר נסים דהן:</w:t>
      </w:r>
    </w:p>
    <w:p w14:paraId="7BB862F1" w14:textId="77777777" w:rsidR="00000000" w:rsidRDefault="003B3694">
      <w:pPr>
        <w:pStyle w:val="a0"/>
        <w:rPr>
          <w:rtl/>
        </w:rPr>
      </w:pPr>
    </w:p>
    <w:p w14:paraId="6BB8BFC5" w14:textId="77777777" w:rsidR="00000000" w:rsidRDefault="003B3694">
      <w:pPr>
        <w:pStyle w:val="a0"/>
        <w:rPr>
          <w:rFonts w:hint="cs"/>
          <w:rtl/>
        </w:rPr>
      </w:pPr>
      <w:r>
        <w:rPr>
          <w:rFonts w:hint="cs"/>
          <w:rtl/>
        </w:rPr>
        <w:t xml:space="preserve">חבר הכנסת מוחמד ברכה, לא להפריע. </w:t>
      </w:r>
    </w:p>
    <w:p w14:paraId="29A1CB19" w14:textId="77777777" w:rsidR="00000000" w:rsidRDefault="003B3694">
      <w:pPr>
        <w:pStyle w:val="a0"/>
        <w:rPr>
          <w:rFonts w:hint="cs"/>
          <w:rtl/>
        </w:rPr>
      </w:pPr>
    </w:p>
    <w:p w14:paraId="3EF95287" w14:textId="77777777" w:rsidR="00000000" w:rsidRDefault="003B3694">
      <w:pPr>
        <w:pStyle w:val="-"/>
        <w:rPr>
          <w:rtl/>
        </w:rPr>
      </w:pPr>
      <w:bookmarkStart w:id="474" w:name="FS000001059T12_11_2003_17_03_14"/>
      <w:bookmarkStart w:id="475" w:name="FS000001059T12_11_2003_17_03_18C"/>
      <w:bookmarkEnd w:id="474"/>
      <w:bookmarkEnd w:id="475"/>
      <w:r>
        <w:rPr>
          <w:rtl/>
        </w:rPr>
        <w:t>גילה פינקלשטיין (מפד"ל):</w:t>
      </w:r>
    </w:p>
    <w:p w14:paraId="7DDFD3B7" w14:textId="77777777" w:rsidR="00000000" w:rsidRDefault="003B3694">
      <w:pPr>
        <w:pStyle w:val="a0"/>
        <w:rPr>
          <w:rtl/>
        </w:rPr>
      </w:pPr>
    </w:p>
    <w:p w14:paraId="0ECA090C" w14:textId="77777777" w:rsidR="00000000" w:rsidRDefault="003B3694">
      <w:pPr>
        <w:pStyle w:val="a0"/>
        <w:rPr>
          <w:rFonts w:hint="cs"/>
          <w:rtl/>
        </w:rPr>
      </w:pPr>
      <w:r>
        <w:rPr>
          <w:rFonts w:hint="cs"/>
          <w:rtl/>
        </w:rPr>
        <w:t>- - שכן למיטב הכרתי, אנחנו יכולים, על-פי רוב, להיות בטוחים בצדקתנו, ועל כן קשה לומר שאנחנו אשמים בדימוי הזה ובדירוג</w:t>
      </w:r>
      <w:r>
        <w:rPr>
          <w:rFonts w:hint="cs"/>
          <w:rtl/>
        </w:rPr>
        <w:t xml:space="preserve"> הזה. אולם מסתבר שעדיין נותר לנו כר נרחב לפעולה ברמת ההסברה. מול התדמית הנצחית של הפלסטינים כ"אנדרדוג", שאותה דואגים דובריהם לשגר בכל הזדמנות, במיומנות, ביעילות, נראה שאין די במה שנעשה מצדנו, וכי יש מקום לייעול רציני של מוקדי ההשפעה וההסברה שלנו באירופה. </w:t>
      </w:r>
    </w:p>
    <w:p w14:paraId="77C9C4AF" w14:textId="77777777" w:rsidR="00000000" w:rsidRDefault="003B3694">
      <w:pPr>
        <w:pStyle w:val="a0"/>
        <w:rPr>
          <w:rFonts w:hint="cs"/>
          <w:rtl/>
        </w:rPr>
      </w:pPr>
    </w:p>
    <w:p w14:paraId="128B57AD" w14:textId="77777777" w:rsidR="00000000" w:rsidRDefault="003B3694">
      <w:pPr>
        <w:pStyle w:val="a0"/>
        <w:rPr>
          <w:rFonts w:hint="cs"/>
          <w:rtl/>
        </w:rPr>
      </w:pPr>
      <w:r>
        <w:rPr>
          <w:rFonts w:hint="cs"/>
          <w:rtl/>
        </w:rPr>
        <w:t>אני אומנם רוצה לקוות, שבמשרד החוץ ובקרב הנוגעים בדבר לא עוצמים עיניים נוכח הנתון הזה, גם אם הוא מוגזם וגם אם יש לו סיבות שאינן תלויות בנו. כי המלאכה בעניין הזה רבה והדימוי שלנו בקהילה הבין-לאומית והאירופית בכללה, נמצא בשפל המדרגה. תודה.</w:t>
      </w:r>
    </w:p>
    <w:p w14:paraId="06AF431F" w14:textId="77777777" w:rsidR="00000000" w:rsidRDefault="003B3694">
      <w:pPr>
        <w:pStyle w:val="a0"/>
        <w:rPr>
          <w:rFonts w:hint="cs"/>
          <w:rtl/>
        </w:rPr>
      </w:pPr>
    </w:p>
    <w:p w14:paraId="0CAEA361" w14:textId="77777777" w:rsidR="00000000" w:rsidRDefault="003B3694">
      <w:pPr>
        <w:pStyle w:val="af1"/>
        <w:rPr>
          <w:rtl/>
        </w:rPr>
      </w:pPr>
      <w:r>
        <w:rPr>
          <w:rtl/>
        </w:rPr>
        <w:t>היו"ר נסים דהן:</w:t>
      </w:r>
    </w:p>
    <w:p w14:paraId="22BE6CAC" w14:textId="77777777" w:rsidR="00000000" w:rsidRDefault="003B3694">
      <w:pPr>
        <w:pStyle w:val="a0"/>
        <w:rPr>
          <w:rtl/>
        </w:rPr>
      </w:pPr>
    </w:p>
    <w:p w14:paraId="7E5BD14E" w14:textId="77777777" w:rsidR="00000000" w:rsidRDefault="003B3694">
      <w:pPr>
        <w:pStyle w:val="a0"/>
        <w:rPr>
          <w:rFonts w:hint="cs"/>
          <w:rtl/>
        </w:rPr>
      </w:pPr>
      <w:r>
        <w:rPr>
          <w:rFonts w:hint="cs"/>
          <w:rtl/>
        </w:rPr>
        <w:t xml:space="preserve">תודה רבה. חבר הכנסת מוחמד ברכה, שלוש דקות לרשותך, אדוני, מהרגע שתגיע לדוכן. </w:t>
      </w:r>
    </w:p>
    <w:p w14:paraId="2379A0D6" w14:textId="77777777" w:rsidR="00000000" w:rsidRDefault="003B3694">
      <w:pPr>
        <w:pStyle w:val="af0"/>
        <w:rPr>
          <w:rFonts w:hint="cs"/>
          <w:rtl/>
        </w:rPr>
      </w:pPr>
    </w:p>
    <w:p w14:paraId="0C1C0331" w14:textId="77777777" w:rsidR="00000000" w:rsidRDefault="003B3694">
      <w:pPr>
        <w:pStyle w:val="af0"/>
        <w:rPr>
          <w:rtl/>
        </w:rPr>
      </w:pPr>
      <w:r>
        <w:rPr>
          <w:rFonts w:hint="eastAsia"/>
          <w:rtl/>
        </w:rPr>
        <w:t>קריאה</w:t>
      </w:r>
      <w:r>
        <w:rPr>
          <w:rtl/>
        </w:rPr>
        <w:t>:</w:t>
      </w:r>
    </w:p>
    <w:p w14:paraId="29B33349" w14:textId="77777777" w:rsidR="00000000" w:rsidRDefault="003B3694">
      <w:pPr>
        <w:pStyle w:val="a0"/>
        <w:rPr>
          <w:rFonts w:hint="cs"/>
          <w:rtl/>
        </w:rPr>
      </w:pPr>
    </w:p>
    <w:p w14:paraId="5AC3521B" w14:textId="77777777" w:rsidR="00000000" w:rsidRDefault="003B3694">
      <w:pPr>
        <w:pStyle w:val="a0"/>
        <w:rPr>
          <w:rFonts w:hint="cs"/>
          <w:rtl/>
        </w:rPr>
      </w:pPr>
      <w:r>
        <w:rPr>
          <w:rFonts w:hint="cs"/>
          <w:rtl/>
        </w:rPr>
        <w:t>- - -</w:t>
      </w:r>
    </w:p>
    <w:p w14:paraId="1231C6CE" w14:textId="77777777" w:rsidR="00000000" w:rsidRDefault="003B3694">
      <w:pPr>
        <w:pStyle w:val="a0"/>
        <w:rPr>
          <w:rFonts w:hint="cs"/>
          <w:rtl/>
        </w:rPr>
      </w:pPr>
    </w:p>
    <w:p w14:paraId="1AA47D04" w14:textId="77777777" w:rsidR="00000000" w:rsidRDefault="003B3694">
      <w:pPr>
        <w:pStyle w:val="af1"/>
        <w:rPr>
          <w:rtl/>
        </w:rPr>
      </w:pPr>
      <w:r>
        <w:rPr>
          <w:rtl/>
        </w:rPr>
        <w:t>היו"ר נסים דהן:</w:t>
      </w:r>
    </w:p>
    <w:p w14:paraId="335CD46D" w14:textId="77777777" w:rsidR="00000000" w:rsidRDefault="003B3694">
      <w:pPr>
        <w:pStyle w:val="a0"/>
        <w:rPr>
          <w:rtl/>
        </w:rPr>
      </w:pPr>
    </w:p>
    <w:p w14:paraId="0B4E2880" w14:textId="77777777" w:rsidR="00000000" w:rsidRDefault="003B3694">
      <w:pPr>
        <w:pStyle w:val="a0"/>
        <w:rPr>
          <w:rFonts w:hint="cs"/>
          <w:rtl/>
        </w:rPr>
      </w:pPr>
      <w:r>
        <w:rPr>
          <w:rFonts w:hint="cs"/>
          <w:rtl/>
        </w:rPr>
        <w:t xml:space="preserve">הוא רשום לפי הרשימות שיש לי עם כבוד השר, כן. </w:t>
      </w:r>
    </w:p>
    <w:p w14:paraId="5074743E" w14:textId="77777777" w:rsidR="00000000" w:rsidRDefault="003B3694">
      <w:pPr>
        <w:pStyle w:val="a0"/>
        <w:rPr>
          <w:rFonts w:hint="cs"/>
          <w:rtl/>
        </w:rPr>
      </w:pPr>
    </w:p>
    <w:p w14:paraId="1E9C3BC7" w14:textId="77777777" w:rsidR="00000000" w:rsidRDefault="003B3694">
      <w:pPr>
        <w:pStyle w:val="af0"/>
        <w:rPr>
          <w:rtl/>
        </w:rPr>
      </w:pPr>
      <w:r>
        <w:rPr>
          <w:rFonts w:hint="eastAsia"/>
          <w:rtl/>
        </w:rPr>
        <w:t>קריאה</w:t>
      </w:r>
      <w:r>
        <w:rPr>
          <w:rtl/>
        </w:rPr>
        <w:t>:</w:t>
      </w:r>
    </w:p>
    <w:p w14:paraId="6AADFF2E" w14:textId="77777777" w:rsidR="00000000" w:rsidRDefault="003B3694">
      <w:pPr>
        <w:pStyle w:val="a0"/>
        <w:rPr>
          <w:rFonts w:hint="cs"/>
          <w:rtl/>
        </w:rPr>
      </w:pPr>
    </w:p>
    <w:p w14:paraId="30238943" w14:textId="77777777" w:rsidR="00000000" w:rsidRDefault="003B3694">
      <w:pPr>
        <w:pStyle w:val="a0"/>
        <w:rPr>
          <w:rFonts w:hint="cs"/>
          <w:rtl/>
        </w:rPr>
      </w:pPr>
      <w:r>
        <w:rPr>
          <w:rFonts w:hint="cs"/>
          <w:rtl/>
        </w:rPr>
        <w:t>במקום טיבי.</w:t>
      </w:r>
    </w:p>
    <w:p w14:paraId="5E55AB5A" w14:textId="77777777" w:rsidR="00000000" w:rsidRDefault="003B3694">
      <w:pPr>
        <w:pStyle w:val="a0"/>
        <w:rPr>
          <w:rFonts w:hint="cs"/>
          <w:rtl/>
        </w:rPr>
      </w:pPr>
    </w:p>
    <w:p w14:paraId="179B77A3" w14:textId="77777777" w:rsidR="00000000" w:rsidRDefault="003B3694">
      <w:pPr>
        <w:pStyle w:val="af1"/>
        <w:rPr>
          <w:rtl/>
        </w:rPr>
      </w:pPr>
      <w:r>
        <w:rPr>
          <w:rtl/>
        </w:rPr>
        <w:t>היו"ר נסים דהן:</w:t>
      </w:r>
    </w:p>
    <w:p w14:paraId="424956D2" w14:textId="77777777" w:rsidR="00000000" w:rsidRDefault="003B3694">
      <w:pPr>
        <w:pStyle w:val="a0"/>
        <w:rPr>
          <w:rtl/>
        </w:rPr>
      </w:pPr>
    </w:p>
    <w:p w14:paraId="12948F62" w14:textId="77777777" w:rsidR="00000000" w:rsidRDefault="003B3694">
      <w:pPr>
        <w:pStyle w:val="a0"/>
        <w:rPr>
          <w:rFonts w:hint="cs"/>
          <w:rtl/>
        </w:rPr>
      </w:pPr>
      <w:r>
        <w:rPr>
          <w:rFonts w:hint="cs"/>
          <w:rtl/>
        </w:rPr>
        <w:t>אני לא יודע. אני כרגע הגעתי לשולחן הנשיאות - - -</w:t>
      </w:r>
    </w:p>
    <w:p w14:paraId="684D54F4" w14:textId="77777777" w:rsidR="00000000" w:rsidRDefault="003B3694">
      <w:pPr>
        <w:pStyle w:val="a0"/>
        <w:rPr>
          <w:rFonts w:hint="cs"/>
          <w:rtl/>
        </w:rPr>
      </w:pPr>
    </w:p>
    <w:p w14:paraId="79C0F0E0" w14:textId="77777777" w:rsidR="00000000" w:rsidRDefault="003B3694">
      <w:pPr>
        <w:pStyle w:val="af0"/>
        <w:rPr>
          <w:rtl/>
        </w:rPr>
      </w:pPr>
      <w:r>
        <w:rPr>
          <w:rFonts w:hint="eastAsia"/>
          <w:rtl/>
        </w:rPr>
        <w:t>חיים</w:t>
      </w:r>
      <w:r>
        <w:rPr>
          <w:rtl/>
        </w:rPr>
        <w:t xml:space="preserve"> כץ (הל</w:t>
      </w:r>
      <w:r>
        <w:rPr>
          <w:rtl/>
        </w:rPr>
        <w:t>יכוד):</w:t>
      </w:r>
    </w:p>
    <w:p w14:paraId="79E5B237" w14:textId="77777777" w:rsidR="00000000" w:rsidRDefault="003B3694">
      <w:pPr>
        <w:pStyle w:val="a0"/>
        <w:rPr>
          <w:rFonts w:hint="cs"/>
          <w:rtl/>
        </w:rPr>
      </w:pPr>
    </w:p>
    <w:p w14:paraId="7BF2D719" w14:textId="77777777" w:rsidR="00000000" w:rsidRDefault="003B3694">
      <w:pPr>
        <w:pStyle w:val="a0"/>
        <w:rPr>
          <w:rFonts w:hint="cs"/>
          <w:rtl/>
        </w:rPr>
      </w:pPr>
      <w:r>
        <w:rPr>
          <w:rFonts w:hint="cs"/>
          <w:rtl/>
        </w:rPr>
        <w:t xml:space="preserve">לפי הרשימות שיש לנו - לא. </w:t>
      </w:r>
    </w:p>
    <w:p w14:paraId="2E32C24F" w14:textId="77777777" w:rsidR="00000000" w:rsidRDefault="003B3694">
      <w:pPr>
        <w:pStyle w:val="a0"/>
        <w:rPr>
          <w:rFonts w:hint="cs"/>
          <w:rtl/>
        </w:rPr>
      </w:pPr>
    </w:p>
    <w:p w14:paraId="6C551DA6" w14:textId="77777777" w:rsidR="00000000" w:rsidRDefault="003B3694">
      <w:pPr>
        <w:pStyle w:val="a"/>
        <w:rPr>
          <w:rtl/>
        </w:rPr>
      </w:pPr>
      <w:bookmarkStart w:id="476" w:name="FS000000540T12_11_2003_17_08_40"/>
      <w:bookmarkStart w:id="477" w:name="_Toc69719402"/>
      <w:bookmarkEnd w:id="476"/>
      <w:r>
        <w:rPr>
          <w:rFonts w:hint="eastAsia"/>
          <w:rtl/>
        </w:rPr>
        <w:t>מוחמד</w:t>
      </w:r>
      <w:r>
        <w:rPr>
          <w:rtl/>
        </w:rPr>
        <w:t xml:space="preserve"> ברכה (חד"ש-תע"ל):</w:t>
      </w:r>
      <w:bookmarkEnd w:id="477"/>
    </w:p>
    <w:p w14:paraId="185F580D" w14:textId="77777777" w:rsidR="00000000" w:rsidRDefault="003B3694">
      <w:pPr>
        <w:pStyle w:val="a0"/>
        <w:rPr>
          <w:rFonts w:hint="cs"/>
          <w:rtl/>
        </w:rPr>
      </w:pPr>
    </w:p>
    <w:p w14:paraId="1CC1B02F" w14:textId="77777777" w:rsidR="00000000" w:rsidRDefault="003B3694">
      <w:pPr>
        <w:pStyle w:val="a0"/>
        <w:rPr>
          <w:rFonts w:hint="cs"/>
          <w:rtl/>
        </w:rPr>
      </w:pPr>
      <w:r>
        <w:rPr>
          <w:rFonts w:hint="cs"/>
          <w:rtl/>
        </w:rPr>
        <w:t>אתה עוד לא מנהל כאן.</w:t>
      </w:r>
    </w:p>
    <w:p w14:paraId="4D90BD29" w14:textId="77777777" w:rsidR="00000000" w:rsidRDefault="003B3694">
      <w:pPr>
        <w:pStyle w:val="a0"/>
        <w:rPr>
          <w:rFonts w:hint="cs"/>
          <w:rtl/>
        </w:rPr>
      </w:pPr>
    </w:p>
    <w:p w14:paraId="44B5AFAD" w14:textId="77777777" w:rsidR="00000000" w:rsidRDefault="003B3694">
      <w:pPr>
        <w:pStyle w:val="af1"/>
        <w:rPr>
          <w:rtl/>
        </w:rPr>
      </w:pPr>
      <w:r>
        <w:rPr>
          <w:rtl/>
        </w:rPr>
        <w:t>היו"ר נסים דהן:</w:t>
      </w:r>
    </w:p>
    <w:p w14:paraId="09215B44" w14:textId="77777777" w:rsidR="00000000" w:rsidRDefault="003B3694">
      <w:pPr>
        <w:pStyle w:val="a0"/>
        <w:rPr>
          <w:rtl/>
        </w:rPr>
      </w:pPr>
    </w:p>
    <w:p w14:paraId="5FB6E3E4" w14:textId="77777777" w:rsidR="00000000" w:rsidRDefault="003B3694">
      <w:pPr>
        <w:pStyle w:val="a0"/>
        <w:rPr>
          <w:rFonts w:hint="cs"/>
          <w:rtl/>
        </w:rPr>
      </w:pPr>
      <w:r>
        <w:rPr>
          <w:rFonts w:hint="cs"/>
          <w:rtl/>
        </w:rPr>
        <w:t>אדוני, חבר הכנסת חיים כץ, עם כל הכבוד לך, יש כאן מזכירות כנסת והיא הגישה לי רשימות, ואני סומך עליהם שהם עושים את עבודתם נאמנה בלי לערער אחריהם.</w:t>
      </w:r>
    </w:p>
    <w:p w14:paraId="065197C5" w14:textId="77777777" w:rsidR="00000000" w:rsidRDefault="003B3694">
      <w:pPr>
        <w:pStyle w:val="a0"/>
        <w:rPr>
          <w:rFonts w:hint="cs"/>
          <w:rtl/>
        </w:rPr>
      </w:pPr>
    </w:p>
    <w:p w14:paraId="0338104D" w14:textId="77777777" w:rsidR="00000000" w:rsidRDefault="003B3694">
      <w:pPr>
        <w:pStyle w:val="af0"/>
        <w:rPr>
          <w:rtl/>
        </w:rPr>
      </w:pPr>
      <w:r>
        <w:rPr>
          <w:rFonts w:hint="eastAsia"/>
          <w:rtl/>
        </w:rPr>
        <w:t>חיים</w:t>
      </w:r>
      <w:r>
        <w:rPr>
          <w:rtl/>
        </w:rPr>
        <w:t xml:space="preserve"> כץ (הל</w:t>
      </w:r>
      <w:r>
        <w:rPr>
          <w:rtl/>
        </w:rPr>
        <w:t>יכוד):</w:t>
      </w:r>
    </w:p>
    <w:p w14:paraId="18D60223" w14:textId="77777777" w:rsidR="00000000" w:rsidRDefault="003B3694">
      <w:pPr>
        <w:pStyle w:val="a0"/>
        <w:rPr>
          <w:rFonts w:hint="cs"/>
          <w:rtl/>
        </w:rPr>
      </w:pPr>
    </w:p>
    <w:p w14:paraId="651CB9FA" w14:textId="77777777" w:rsidR="00000000" w:rsidRDefault="003B3694">
      <w:pPr>
        <w:pStyle w:val="a0"/>
        <w:rPr>
          <w:rFonts w:hint="cs"/>
          <w:rtl/>
        </w:rPr>
      </w:pPr>
      <w:r>
        <w:rPr>
          <w:rFonts w:hint="cs"/>
          <w:rtl/>
        </w:rPr>
        <w:t>האם אנחנו יכולים לדעת למה אנחנו מקבלים רשימות אחרות?</w:t>
      </w:r>
    </w:p>
    <w:p w14:paraId="1A17A4AF" w14:textId="77777777" w:rsidR="00000000" w:rsidRDefault="003B3694">
      <w:pPr>
        <w:pStyle w:val="a0"/>
        <w:rPr>
          <w:rFonts w:hint="cs"/>
          <w:rtl/>
        </w:rPr>
      </w:pPr>
    </w:p>
    <w:p w14:paraId="18158087" w14:textId="77777777" w:rsidR="00000000" w:rsidRDefault="003B3694">
      <w:pPr>
        <w:pStyle w:val="-"/>
        <w:rPr>
          <w:rtl/>
        </w:rPr>
      </w:pPr>
      <w:bookmarkStart w:id="478" w:name="FS000000540T12_11_2003_17_09_57C"/>
      <w:bookmarkEnd w:id="478"/>
      <w:r>
        <w:rPr>
          <w:rtl/>
        </w:rPr>
        <w:t>מוחמד ברכה (חד"ש-תע"ל):</w:t>
      </w:r>
    </w:p>
    <w:p w14:paraId="0BF0824E" w14:textId="77777777" w:rsidR="00000000" w:rsidRDefault="003B3694">
      <w:pPr>
        <w:pStyle w:val="a0"/>
        <w:rPr>
          <w:rtl/>
        </w:rPr>
      </w:pPr>
    </w:p>
    <w:p w14:paraId="24C393D9" w14:textId="77777777" w:rsidR="00000000" w:rsidRDefault="003B3694">
      <w:pPr>
        <w:pStyle w:val="a0"/>
        <w:rPr>
          <w:rFonts w:hint="cs"/>
          <w:rtl/>
        </w:rPr>
      </w:pPr>
      <w:r>
        <w:rPr>
          <w:rFonts w:hint="cs"/>
          <w:rtl/>
        </w:rPr>
        <w:t xml:space="preserve">הכול על-פי הנוהל. </w:t>
      </w:r>
    </w:p>
    <w:p w14:paraId="7E0BB76E" w14:textId="77777777" w:rsidR="00000000" w:rsidRDefault="003B3694">
      <w:pPr>
        <w:pStyle w:val="a0"/>
        <w:rPr>
          <w:rFonts w:hint="cs"/>
          <w:rtl/>
        </w:rPr>
      </w:pPr>
    </w:p>
    <w:p w14:paraId="228901BB" w14:textId="77777777" w:rsidR="00000000" w:rsidRDefault="003B3694">
      <w:pPr>
        <w:pStyle w:val="af1"/>
        <w:rPr>
          <w:rtl/>
        </w:rPr>
      </w:pPr>
      <w:r>
        <w:rPr>
          <w:rtl/>
        </w:rPr>
        <w:t>היו"ר נסים דהן:</w:t>
      </w:r>
    </w:p>
    <w:p w14:paraId="7D1425B1" w14:textId="77777777" w:rsidR="00000000" w:rsidRDefault="003B3694">
      <w:pPr>
        <w:pStyle w:val="a0"/>
        <w:rPr>
          <w:rtl/>
        </w:rPr>
      </w:pPr>
    </w:p>
    <w:p w14:paraId="08F6F170" w14:textId="77777777" w:rsidR="00000000" w:rsidRDefault="003B3694">
      <w:pPr>
        <w:pStyle w:val="a0"/>
        <w:rPr>
          <w:rFonts w:hint="cs"/>
          <w:rtl/>
        </w:rPr>
      </w:pPr>
      <w:r>
        <w:rPr>
          <w:rFonts w:hint="cs"/>
          <w:rtl/>
        </w:rPr>
        <w:t xml:space="preserve">רגע, רגע. אל תעזור לי. </w:t>
      </w:r>
    </w:p>
    <w:p w14:paraId="04990C2A" w14:textId="77777777" w:rsidR="00000000" w:rsidRDefault="003B3694">
      <w:pPr>
        <w:pStyle w:val="-"/>
        <w:rPr>
          <w:rtl/>
        </w:rPr>
      </w:pPr>
      <w:bookmarkStart w:id="479" w:name="FS000000540T12_11_2003_17_10_13C"/>
      <w:bookmarkEnd w:id="479"/>
    </w:p>
    <w:p w14:paraId="7E745CC1" w14:textId="77777777" w:rsidR="00000000" w:rsidRDefault="003B3694">
      <w:pPr>
        <w:pStyle w:val="-"/>
        <w:rPr>
          <w:rtl/>
        </w:rPr>
      </w:pPr>
      <w:r>
        <w:rPr>
          <w:rtl/>
        </w:rPr>
        <w:t>מוחמד ברכה (חד"ש-תע"ל):</w:t>
      </w:r>
    </w:p>
    <w:p w14:paraId="51174C7A" w14:textId="77777777" w:rsidR="00000000" w:rsidRDefault="003B3694">
      <w:pPr>
        <w:pStyle w:val="a0"/>
        <w:rPr>
          <w:rtl/>
        </w:rPr>
      </w:pPr>
    </w:p>
    <w:p w14:paraId="05DDC19C" w14:textId="77777777" w:rsidR="00000000" w:rsidRDefault="003B3694">
      <w:pPr>
        <w:pStyle w:val="a0"/>
        <w:rPr>
          <w:rFonts w:hint="cs"/>
          <w:rtl/>
        </w:rPr>
      </w:pPr>
      <w:r>
        <w:rPr>
          <w:rFonts w:hint="cs"/>
          <w:rtl/>
        </w:rPr>
        <w:t>סליחה, סליחה.</w:t>
      </w:r>
    </w:p>
    <w:p w14:paraId="2759369F" w14:textId="77777777" w:rsidR="00000000" w:rsidRDefault="003B3694">
      <w:pPr>
        <w:pStyle w:val="a0"/>
        <w:rPr>
          <w:rFonts w:hint="cs"/>
          <w:rtl/>
        </w:rPr>
      </w:pPr>
    </w:p>
    <w:p w14:paraId="2491270A" w14:textId="77777777" w:rsidR="00000000" w:rsidRDefault="003B3694">
      <w:pPr>
        <w:pStyle w:val="af0"/>
        <w:rPr>
          <w:rtl/>
        </w:rPr>
      </w:pPr>
      <w:r>
        <w:rPr>
          <w:rFonts w:hint="eastAsia"/>
          <w:rtl/>
        </w:rPr>
        <w:t>חיים</w:t>
      </w:r>
      <w:r>
        <w:rPr>
          <w:rtl/>
        </w:rPr>
        <w:t xml:space="preserve"> כץ (הליכוד):</w:t>
      </w:r>
    </w:p>
    <w:p w14:paraId="6F9363BA" w14:textId="77777777" w:rsidR="00000000" w:rsidRDefault="003B3694">
      <w:pPr>
        <w:pStyle w:val="a0"/>
        <w:rPr>
          <w:rFonts w:hint="cs"/>
          <w:rtl/>
        </w:rPr>
      </w:pPr>
    </w:p>
    <w:p w14:paraId="0465C026" w14:textId="77777777" w:rsidR="00000000" w:rsidRDefault="003B3694">
      <w:pPr>
        <w:pStyle w:val="a0"/>
        <w:rPr>
          <w:rFonts w:hint="cs"/>
          <w:rtl/>
        </w:rPr>
      </w:pPr>
      <w:r>
        <w:rPr>
          <w:rFonts w:hint="cs"/>
          <w:rtl/>
        </w:rPr>
        <w:t xml:space="preserve">- - - </w:t>
      </w:r>
    </w:p>
    <w:p w14:paraId="4E8922BB" w14:textId="77777777" w:rsidR="00000000" w:rsidRDefault="003B3694">
      <w:pPr>
        <w:pStyle w:val="a0"/>
        <w:rPr>
          <w:rFonts w:hint="cs"/>
          <w:rtl/>
        </w:rPr>
      </w:pPr>
    </w:p>
    <w:p w14:paraId="7E065139" w14:textId="77777777" w:rsidR="00000000" w:rsidRDefault="003B3694">
      <w:pPr>
        <w:pStyle w:val="af1"/>
        <w:rPr>
          <w:rtl/>
        </w:rPr>
      </w:pPr>
      <w:r>
        <w:rPr>
          <w:rtl/>
        </w:rPr>
        <w:t xml:space="preserve">היו"ר נסים </w:t>
      </w:r>
      <w:r>
        <w:rPr>
          <w:rFonts w:hint="cs"/>
          <w:rtl/>
        </w:rPr>
        <w:t>ד</w:t>
      </w:r>
      <w:r>
        <w:rPr>
          <w:rtl/>
        </w:rPr>
        <w:t>הן:</w:t>
      </w:r>
    </w:p>
    <w:p w14:paraId="5366EA1F" w14:textId="77777777" w:rsidR="00000000" w:rsidRDefault="003B3694">
      <w:pPr>
        <w:pStyle w:val="a0"/>
        <w:rPr>
          <w:rtl/>
        </w:rPr>
      </w:pPr>
    </w:p>
    <w:p w14:paraId="2E308F30" w14:textId="77777777" w:rsidR="00000000" w:rsidRDefault="003B3694">
      <w:pPr>
        <w:pStyle w:val="a0"/>
        <w:rPr>
          <w:rFonts w:hint="cs"/>
          <w:rtl/>
        </w:rPr>
      </w:pPr>
      <w:r>
        <w:rPr>
          <w:rFonts w:hint="cs"/>
          <w:rtl/>
        </w:rPr>
        <w:t xml:space="preserve">אל תעזור לי. חבר הכנסת </w:t>
      </w:r>
      <w:r>
        <w:rPr>
          <w:rFonts w:hint="cs"/>
          <w:rtl/>
        </w:rPr>
        <w:t>חיים כץ, שאלת שאלה, אתה לא רוצה לקבל תשובה, אני מבין.</w:t>
      </w:r>
    </w:p>
    <w:p w14:paraId="17F1FBCF" w14:textId="77777777" w:rsidR="00000000" w:rsidRDefault="003B3694">
      <w:pPr>
        <w:pStyle w:val="a0"/>
        <w:rPr>
          <w:rFonts w:hint="cs"/>
          <w:rtl/>
        </w:rPr>
      </w:pPr>
    </w:p>
    <w:p w14:paraId="3955DFBC" w14:textId="77777777" w:rsidR="00000000" w:rsidRDefault="003B3694">
      <w:pPr>
        <w:pStyle w:val="-"/>
        <w:rPr>
          <w:rtl/>
        </w:rPr>
      </w:pPr>
      <w:bookmarkStart w:id="480" w:name="FS000000540T12_11_2003_17_11_13C"/>
      <w:bookmarkEnd w:id="480"/>
      <w:r>
        <w:rPr>
          <w:rtl/>
        </w:rPr>
        <w:t>מוחמד ברכה (חד"ש-תע"ל):</w:t>
      </w:r>
    </w:p>
    <w:p w14:paraId="2E74F73B" w14:textId="77777777" w:rsidR="00000000" w:rsidRDefault="003B3694">
      <w:pPr>
        <w:pStyle w:val="a0"/>
        <w:rPr>
          <w:rtl/>
        </w:rPr>
      </w:pPr>
    </w:p>
    <w:p w14:paraId="583D544B" w14:textId="77777777" w:rsidR="00000000" w:rsidRDefault="003B3694">
      <w:pPr>
        <w:pStyle w:val="a0"/>
        <w:rPr>
          <w:rFonts w:hint="cs"/>
          <w:rtl/>
        </w:rPr>
      </w:pPr>
      <w:r>
        <w:rPr>
          <w:rFonts w:hint="cs"/>
          <w:rtl/>
        </w:rPr>
        <w:t>אז תשתוק, נו, באמת. תפסיק את זה.</w:t>
      </w:r>
    </w:p>
    <w:p w14:paraId="43D7B47C" w14:textId="77777777" w:rsidR="00000000" w:rsidRDefault="003B3694">
      <w:pPr>
        <w:pStyle w:val="a0"/>
        <w:rPr>
          <w:rFonts w:hint="cs"/>
          <w:rtl/>
        </w:rPr>
      </w:pPr>
    </w:p>
    <w:p w14:paraId="4533E0D3" w14:textId="77777777" w:rsidR="00000000" w:rsidRDefault="003B3694">
      <w:pPr>
        <w:pStyle w:val="af1"/>
        <w:rPr>
          <w:rtl/>
        </w:rPr>
      </w:pPr>
      <w:r>
        <w:rPr>
          <w:rtl/>
        </w:rPr>
        <w:t>היו"ר נסים דהן:</w:t>
      </w:r>
    </w:p>
    <w:p w14:paraId="7244C814" w14:textId="77777777" w:rsidR="00000000" w:rsidRDefault="003B3694">
      <w:pPr>
        <w:pStyle w:val="a0"/>
        <w:rPr>
          <w:rtl/>
        </w:rPr>
      </w:pPr>
    </w:p>
    <w:p w14:paraId="53BCA7C4" w14:textId="77777777" w:rsidR="00000000" w:rsidRDefault="003B3694">
      <w:pPr>
        <w:pStyle w:val="a0"/>
        <w:rPr>
          <w:rFonts w:hint="cs"/>
          <w:rtl/>
        </w:rPr>
      </w:pPr>
      <w:r>
        <w:rPr>
          <w:rFonts w:hint="cs"/>
          <w:rtl/>
        </w:rPr>
        <w:t>אל תעזור לי.</w:t>
      </w:r>
    </w:p>
    <w:p w14:paraId="077CF7D4" w14:textId="77777777" w:rsidR="00000000" w:rsidRDefault="003B3694">
      <w:pPr>
        <w:pStyle w:val="a0"/>
        <w:rPr>
          <w:rFonts w:hint="cs"/>
          <w:rtl/>
        </w:rPr>
      </w:pPr>
    </w:p>
    <w:p w14:paraId="603C2986" w14:textId="77777777" w:rsidR="00000000" w:rsidRDefault="003B3694">
      <w:pPr>
        <w:pStyle w:val="-"/>
        <w:rPr>
          <w:rtl/>
        </w:rPr>
      </w:pPr>
      <w:bookmarkStart w:id="481" w:name="FS000000540T12_11_2003_17_11_55C"/>
      <w:bookmarkEnd w:id="481"/>
      <w:r>
        <w:rPr>
          <w:rtl/>
        </w:rPr>
        <w:t>מוחמד ברכה (חד"ש-תע"ל):</w:t>
      </w:r>
    </w:p>
    <w:p w14:paraId="7F11EBA4" w14:textId="77777777" w:rsidR="00000000" w:rsidRDefault="003B3694">
      <w:pPr>
        <w:pStyle w:val="a0"/>
        <w:rPr>
          <w:rtl/>
        </w:rPr>
      </w:pPr>
    </w:p>
    <w:p w14:paraId="6D89FD58" w14:textId="77777777" w:rsidR="00000000" w:rsidRDefault="003B3694">
      <w:pPr>
        <w:pStyle w:val="a0"/>
        <w:rPr>
          <w:rFonts w:hint="cs"/>
          <w:rtl/>
        </w:rPr>
      </w:pPr>
      <w:r>
        <w:rPr>
          <w:rFonts w:hint="cs"/>
          <w:rtl/>
        </w:rPr>
        <w:t>סתם מבזבזים את הזמן של הכנסת - - -</w:t>
      </w:r>
    </w:p>
    <w:p w14:paraId="61C90217" w14:textId="77777777" w:rsidR="00000000" w:rsidRDefault="003B3694">
      <w:pPr>
        <w:pStyle w:val="a0"/>
        <w:rPr>
          <w:rFonts w:hint="cs"/>
          <w:rtl/>
        </w:rPr>
      </w:pPr>
    </w:p>
    <w:p w14:paraId="7762268F" w14:textId="77777777" w:rsidR="00000000" w:rsidRDefault="003B3694">
      <w:pPr>
        <w:pStyle w:val="af1"/>
        <w:rPr>
          <w:rtl/>
        </w:rPr>
      </w:pPr>
      <w:r>
        <w:rPr>
          <w:rtl/>
        </w:rPr>
        <w:t>היו"ר נסים דהן:</w:t>
      </w:r>
    </w:p>
    <w:p w14:paraId="0B6E45F8" w14:textId="77777777" w:rsidR="00000000" w:rsidRDefault="003B3694">
      <w:pPr>
        <w:pStyle w:val="a0"/>
        <w:rPr>
          <w:rtl/>
        </w:rPr>
      </w:pPr>
    </w:p>
    <w:p w14:paraId="207F050D" w14:textId="77777777" w:rsidR="00000000" w:rsidRDefault="003B3694">
      <w:pPr>
        <w:pStyle w:val="a0"/>
        <w:rPr>
          <w:rFonts w:hint="cs"/>
          <w:rtl/>
        </w:rPr>
      </w:pPr>
      <w:r>
        <w:rPr>
          <w:rFonts w:hint="cs"/>
          <w:rtl/>
        </w:rPr>
        <w:t>חבר הכנסת חיים כץ, אני מבין ששאלת</w:t>
      </w:r>
      <w:r>
        <w:rPr>
          <w:rFonts w:hint="cs"/>
          <w:rtl/>
        </w:rPr>
        <w:t xml:space="preserve"> שאלה לא בשביל לקבל תשובה, כי אתה רק מדבר ולא מחכה לתשובה אפילו. </w:t>
      </w:r>
    </w:p>
    <w:p w14:paraId="43F181EA" w14:textId="77777777" w:rsidR="00000000" w:rsidRDefault="003B3694">
      <w:pPr>
        <w:pStyle w:val="a0"/>
        <w:rPr>
          <w:rFonts w:hint="cs"/>
          <w:rtl/>
        </w:rPr>
      </w:pPr>
    </w:p>
    <w:p w14:paraId="2311BEB5" w14:textId="77777777" w:rsidR="00000000" w:rsidRDefault="003B3694">
      <w:pPr>
        <w:pStyle w:val="af0"/>
        <w:rPr>
          <w:rtl/>
        </w:rPr>
      </w:pPr>
      <w:r>
        <w:rPr>
          <w:rFonts w:hint="eastAsia"/>
          <w:rtl/>
        </w:rPr>
        <w:t>חיים</w:t>
      </w:r>
      <w:r>
        <w:rPr>
          <w:rtl/>
        </w:rPr>
        <w:t xml:space="preserve"> כץ (הליכוד):</w:t>
      </w:r>
    </w:p>
    <w:p w14:paraId="7ACDF147" w14:textId="77777777" w:rsidR="00000000" w:rsidRDefault="003B3694">
      <w:pPr>
        <w:pStyle w:val="a0"/>
        <w:rPr>
          <w:rFonts w:hint="cs"/>
          <w:rtl/>
        </w:rPr>
      </w:pPr>
    </w:p>
    <w:p w14:paraId="49AE3497" w14:textId="77777777" w:rsidR="00000000" w:rsidRDefault="003B3694">
      <w:pPr>
        <w:pStyle w:val="a0"/>
        <w:rPr>
          <w:rFonts w:hint="cs"/>
          <w:rtl/>
        </w:rPr>
      </w:pPr>
      <w:r>
        <w:rPr>
          <w:rFonts w:hint="cs"/>
          <w:rtl/>
        </w:rPr>
        <w:t>אז הנה, אני מחכה לתשובה.</w:t>
      </w:r>
    </w:p>
    <w:p w14:paraId="3B24722D" w14:textId="77777777" w:rsidR="00000000" w:rsidRDefault="003B3694">
      <w:pPr>
        <w:pStyle w:val="a0"/>
        <w:rPr>
          <w:rFonts w:hint="cs"/>
          <w:rtl/>
        </w:rPr>
      </w:pPr>
    </w:p>
    <w:p w14:paraId="003D02B7" w14:textId="77777777" w:rsidR="00000000" w:rsidRDefault="003B3694">
      <w:pPr>
        <w:pStyle w:val="af1"/>
        <w:rPr>
          <w:rtl/>
        </w:rPr>
      </w:pPr>
      <w:r>
        <w:rPr>
          <w:rtl/>
        </w:rPr>
        <w:t>היו"ר נסים דהן:</w:t>
      </w:r>
    </w:p>
    <w:p w14:paraId="3F9DDC34" w14:textId="77777777" w:rsidR="00000000" w:rsidRDefault="003B3694">
      <w:pPr>
        <w:pStyle w:val="a0"/>
        <w:rPr>
          <w:rtl/>
        </w:rPr>
      </w:pPr>
    </w:p>
    <w:p w14:paraId="261599CD" w14:textId="77777777" w:rsidR="00000000" w:rsidRDefault="003B3694">
      <w:pPr>
        <w:pStyle w:val="a0"/>
        <w:rPr>
          <w:rFonts w:hint="cs"/>
          <w:rtl/>
        </w:rPr>
      </w:pPr>
      <w:r>
        <w:rPr>
          <w:rFonts w:hint="cs"/>
          <w:rtl/>
        </w:rPr>
        <w:t xml:space="preserve">או.קיי., על-פי תקנון הכנסת ניתן להחליף שמות של דוברים באישור היושב-ראש. היושב-ראש, על-פי הסיבה שהוגשה בפניו, חשב שהסיבה מוצדקת </w:t>
      </w:r>
      <w:r>
        <w:rPr>
          <w:rFonts w:hint="cs"/>
          <w:rtl/>
        </w:rPr>
        <w:t xml:space="preserve">וראה לנכון להחליף את השמות. אני, כיושב-ראש ממלא מקום, ברגע זה, קיבלתי את השם של חבר הכנסת מוחמד ברכה כמורשה לדבר. מרגע זה המיקרופון לרשותך. שלוש דקות. </w:t>
      </w:r>
    </w:p>
    <w:p w14:paraId="25BA0658" w14:textId="77777777" w:rsidR="00000000" w:rsidRDefault="003B3694">
      <w:pPr>
        <w:pStyle w:val="a0"/>
        <w:rPr>
          <w:rFonts w:hint="cs"/>
          <w:rtl/>
        </w:rPr>
      </w:pPr>
    </w:p>
    <w:p w14:paraId="6C9232A3" w14:textId="77777777" w:rsidR="00000000" w:rsidRDefault="003B3694">
      <w:pPr>
        <w:pStyle w:val="-"/>
        <w:rPr>
          <w:rtl/>
        </w:rPr>
      </w:pPr>
      <w:bookmarkStart w:id="482" w:name="FS000000540T12_11_2003_17_14_23C"/>
      <w:bookmarkEnd w:id="482"/>
      <w:r>
        <w:rPr>
          <w:rtl/>
        </w:rPr>
        <w:t>מוחמד ברכה (חד"ש-תע"ל):</w:t>
      </w:r>
    </w:p>
    <w:p w14:paraId="3FAD7ACB" w14:textId="77777777" w:rsidR="00000000" w:rsidRDefault="003B3694">
      <w:pPr>
        <w:pStyle w:val="a0"/>
        <w:rPr>
          <w:rtl/>
        </w:rPr>
      </w:pPr>
    </w:p>
    <w:p w14:paraId="7D4CA704" w14:textId="77777777" w:rsidR="00000000" w:rsidRDefault="003B3694">
      <w:pPr>
        <w:pStyle w:val="a0"/>
        <w:rPr>
          <w:rFonts w:hint="cs"/>
          <w:rtl/>
        </w:rPr>
      </w:pPr>
      <w:r>
        <w:rPr>
          <w:rFonts w:hint="cs"/>
          <w:rtl/>
        </w:rPr>
        <w:t xml:space="preserve">תודה רבה, אדוני. </w:t>
      </w:r>
    </w:p>
    <w:p w14:paraId="00B04C87" w14:textId="77777777" w:rsidR="00000000" w:rsidRDefault="003B3694">
      <w:pPr>
        <w:pStyle w:val="a0"/>
        <w:rPr>
          <w:rFonts w:hint="cs"/>
          <w:rtl/>
        </w:rPr>
      </w:pPr>
    </w:p>
    <w:p w14:paraId="06748521" w14:textId="77777777" w:rsidR="00000000" w:rsidRDefault="003B3694">
      <w:pPr>
        <w:pStyle w:val="a0"/>
        <w:rPr>
          <w:rFonts w:hint="cs"/>
          <w:rtl/>
        </w:rPr>
      </w:pPr>
      <w:r>
        <w:rPr>
          <w:rFonts w:hint="cs"/>
          <w:rtl/>
        </w:rPr>
        <w:t xml:space="preserve">רבותי חברי הכנסת, אדוני היושב-ראש, אדוני השר, אכן, הסקר של </w:t>
      </w:r>
      <w:r>
        <w:rPr>
          <w:rFonts w:hint="cs"/>
          <w:rtl/>
        </w:rPr>
        <w:t xml:space="preserve">האיחוד האירופי מעלה בעיה, בעיה קשה. אבל, הבעיה היא לא בראי. הראי בסדר, רבותי. הבעיה היא במה שעומד מול הראי הזה. הפנים המכוערות של הכיבוש, זה מה שעומד. זה מה שרואים, את האנשים. אז המדיה אשמה אחר כך שהיא מראה. מה היא מראה? היא ממציאה? היא מראה מה שיש. מראים </w:t>
      </w:r>
      <w:r>
        <w:rPr>
          <w:rFonts w:hint="cs"/>
          <w:rtl/>
        </w:rPr>
        <w:t xml:space="preserve">גם את הפיגועים הקשים, אבל מראים גם את הפיגוע היומיומי המתמשך כנגד העם הפלסטיני, שנקרא: הכיבוש ושלילת חירותו של העם הפלסטיני. </w:t>
      </w:r>
    </w:p>
    <w:p w14:paraId="3F23EB4D" w14:textId="77777777" w:rsidR="00000000" w:rsidRDefault="003B3694">
      <w:pPr>
        <w:pStyle w:val="a0"/>
        <w:rPr>
          <w:rFonts w:hint="cs"/>
          <w:rtl/>
        </w:rPr>
      </w:pPr>
    </w:p>
    <w:p w14:paraId="6006C3AB" w14:textId="77777777" w:rsidR="00000000" w:rsidRDefault="003B3694">
      <w:pPr>
        <w:pStyle w:val="a0"/>
        <w:rPr>
          <w:rFonts w:hint="cs"/>
          <w:rtl/>
        </w:rPr>
      </w:pPr>
      <w:r>
        <w:rPr>
          <w:rFonts w:hint="cs"/>
          <w:rtl/>
        </w:rPr>
        <w:t>במדיה המערבית גם רואים לא רק את ההשחתה של הממשלה, אלא את השחיתות של הממשלה - איך היא מתנהלת, חקירות נגד ראש ממשלה ונגד שרים וכל מ</w:t>
      </w:r>
      <w:r>
        <w:rPr>
          <w:rFonts w:hint="cs"/>
          <w:rtl/>
        </w:rPr>
        <w:t xml:space="preserve">יני דברים שלא נראים טוב, רבותי. </w:t>
      </w:r>
    </w:p>
    <w:p w14:paraId="7E8D57C6" w14:textId="77777777" w:rsidR="00000000" w:rsidRDefault="003B3694">
      <w:pPr>
        <w:pStyle w:val="a0"/>
        <w:rPr>
          <w:rFonts w:hint="cs"/>
          <w:rtl/>
        </w:rPr>
      </w:pPr>
    </w:p>
    <w:p w14:paraId="0F6D5346" w14:textId="77777777" w:rsidR="00000000" w:rsidRDefault="003B3694">
      <w:pPr>
        <w:pStyle w:val="a0"/>
        <w:rPr>
          <w:rFonts w:hint="cs"/>
          <w:rtl/>
        </w:rPr>
      </w:pPr>
      <w:r>
        <w:rPr>
          <w:rFonts w:hint="cs"/>
          <w:rtl/>
        </w:rPr>
        <w:t xml:space="preserve">מה אפשר לעשות? הבעיה היא לא בראי. הראי בסדר, אני מודיע לכם: הראי בסדר. מה שעומד מול הראי הוא מה שלא בסדר. </w:t>
      </w:r>
    </w:p>
    <w:p w14:paraId="70206025" w14:textId="77777777" w:rsidR="00000000" w:rsidRDefault="003B3694">
      <w:pPr>
        <w:pStyle w:val="a0"/>
        <w:rPr>
          <w:rFonts w:hint="cs"/>
          <w:rtl/>
        </w:rPr>
      </w:pPr>
    </w:p>
    <w:p w14:paraId="251562BB" w14:textId="77777777" w:rsidR="00000000" w:rsidRDefault="003B3694">
      <w:pPr>
        <w:pStyle w:val="a0"/>
        <w:rPr>
          <w:rFonts w:hint="cs"/>
          <w:rtl/>
        </w:rPr>
      </w:pPr>
      <w:r>
        <w:rPr>
          <w:rFonts w:hint="cs"/>
          <w:rtl/>
        </w:rPr>
        <w:t xml:space="preserve">במלחמת אוקטובר, יום הכיפורים, בשנת 1973, כשהערבים הטילו אמברגו על המערב, על מי הטילו? - על שתי מדינות. אתם זוכרים </w:t>
      </w:r>
      <w:r>
        <w:rPr>
          <w:rFonts w:hint="cs"/>
          <w:rtl/>
        </w:rPr>
        <w:t>על מי? ארצות-הברית, ומי עוד? - הולנד. הולנד, הידידה הקרובה ביותר של ישראל. עכשיו הולנד מככבת בראש הדירוג של הסקר של האיחוד האירופי. מה קרה? ההולנדים הפכו לשונאי ישראל? מה קרה? אולי קרה כאן משהו? אולי משהו מושחת כאן? אולי צריך כל אחד לפשפש בכליו? חברי הממשל</w:t>
      </w:r>
      <w:r>
        <w:rPr>
          <w:rFonts w:hint="cs"/>
          <w:rtl/>
        </w:rPr>
        <w:t xml:space="preserve">ה והעם בישראל צריכים לפשפש בכליה של הממשלה הזאת ואיך היא עושה - איזה דימוי היא עושה למדינה, למדינת ישראל? הצרפתים אנטישמים, האיטלקים פאשיסטים, ההולנדים - אני לא יודע מה. לאן תגיעו? </w:t>
      </w:r>
    </w:p>
    <w:p w14:paraId="40795A01" w14:textId="77777777" w:rsidR="00000000" w:rsidRDefault="003B3694">
      <w:pPr>
        <w:pStyle w:val="a0"/>
        <w:rPr>
          <w:rFonts w:hint="cs"/>
          <w:rtl/>
        </w:rPr>
      </w:pPr>
    </w:p>
    <w:p w14:paraId="0A7EA970" w14:textId="77777777" w:rsidR="00000000" w:rsidRDefault="003B3694">
      <w:pPr>
        <w:pStyle w:val="a0"/>
        <w:rPr>
          <w:rFonts w:hint="cs"/>
          <w:rtl/>
        </w:rPr>
      </w:pPr>
      <w:r>
        <w:rPr>
          <w:rFonts w:hint="cs"/>
          <w:rtl/>
        </w:rPr>
        <w:t>אחר כך באים, אומרים שהשמאל, מטיחים נגד זהבה גלאון, חברת הכנסת, שהשמאל הוא</w:t>
      </w:r>
      <w:r>
        <w:rPr>
          <w:rFonts w:hint="cs"/>
          <w:rtl/>
        </w:rPr>
        <w:t xml:space="preserve"> שמוציא את דיבתה של המדינה רעה. אני אומר לכם: השמאל במדינת ישראל - יהודים וערבים - שמופיע בחו"ל, הוא ההוכחה שלא כל החברה הזאת היא חברה של קלגסים, שהעולם יכול לתלות תקוות בנאורות כלשהי בחברה הישראלית. זה מין הצלה של המצפון של מדינת ישראל, אם יש עדיין דבר כז</w:t>
      </w:r>
      <w:r>
        <w:rPr>
          <w:rFonts w:hint="cs"/>
          <w:rtl/>
        </w:rPr>
        <w:t xml:space="preserve">ה. </w:t>
      </w:r>
    </w:p>
    <w:p w14:paraId="3836F5B2" w14:textId="77777777" w:rsidR="00000000" w:rsidRDefault="003B3694">
      <w:pPr>
        <w:pStyle w:val="a0"/>
        <w:rPr>
          <w:rFonts w:hint="cs"/>
          <w:rtl/>
        </w:rPr>
      </w:pPr>
    </w:p>
    <w:p w14:paraId="2F7C767F" w14:textId="77777777" w:rsidR="00000000" w:rsidRDefault="003B3694">
      <w:pPr>
        <w:pStyle w:val="a0"/>
        <w:rPr>
          <w:rFonts w:hint="cs"/>
          <w:rtl/>
        </w:rPr>
      </w:pPr>
      <w:r>
        <w:rPr>
          <w:rFonts w:hint="cs"/>
          <w:rtl/>
        </w:rPr>
        <w:t>ואני מתקומם, אדוני היושב-ראש: לא כל ביקורת על הממשלה היא אנטישמית. מה זאת אומרת? אפשר לבקר את הממשלה, אפשר לסלוד ממעשיה, אפשר להתנגד לפשעיה ועדיין לא להיקרא אנטישמי. אחרת, כל ציוץ בבית הזה נגד הממשלה יכול להיחשב לאנטישמי. יש להפסיק עם המהלך הזה, של יו</w:t>
      </w:r>
      <w:r>
        <w:rPr>
          <w:rFonts w:hint="cs"/>
          <w:rtl/>
        </w:rPr>
        <w:t xml:space="preserve">הרה מצד אחד ושל רחמים עצמיים מצד שני. </w:t>
      </w:r>
    </w:p>
    <w:p w14:paraId="54DAAEE4" w14:textId="77777777" w:rsidR="00000000" w:rsidRDefault="003B3694">
      <w:pPr>
        <w:pStyle w:val="af1"/>
        <w:rPr>
          <w:rtl/>
        </w:rPr>
      </w:pPr>
    </w:p>
    <w:p w14:paraId="647448FA" w14:textId="77777777" w:rsidR="00000000" w:rsidRDefault="003B3694">
      <w:pPr>
        <w:pStyle w:val="af1"/>
        <w:rPr>
          <w:rtl/>
        </w:rPr>
      </w:pPr>
      <w:r>
        <w:rPr>
          <w:rtl/>
        </w:rPr>
        <w:t>היו"ר נסים דהן:</w:t>
      </w:r>
    </w:p>
    <w:p w14:paraId="5C208B17" w14:textId="77777777" w:rsidR="00000000" w:rsidRDefault="003B3694">
      <w:pPr>
        <w:pStyle w:val="a0"/>
        <w:rPr>
          <w:rtl/>
        </w:rPr>
      </w:pPr>
    </w:p>
    <w:p w14:paraId="6784DD40" w14:textId="77777777" w:rsidR="00000000" w:rsidRDefault="003B3694">
      <w:pPr>
        <w:pStyle w:val="a0"/>
        <w:rPr>
          <w:rFonts w:hint="cs"/>
          <w:rtl/>
        </w:rPr>
      </w:pPr>
      <w:r>
        <w:rPr>
          <w:rFonts w:hint="cs"/>
          <w:rtl/>
        </w:rPr>
        <w:t xml:space="preserve">תודה רבה. </w:t>
      </w:r>
    </w:p>
    <w:p w14:paraId="6F28CFAA" w14:textId="77777777" w:rsidR="00000000" w:rsidRDefault="003B3694">
      <w:pPr>
        <w:pStyle w:val="a0"/>
        <w:rPr>
          <w:rFonts w:hint="cs"/>
          <w:rtl/>
        </w:rPr>
      </w:pPr>
    </w:p>
    <w:p w14:paraId="0BB3B0C9" w14:textId="77777777" w:rsidR="00000000" w:rsidRDefault="003B3694">
      <w:pPr>
        <w:pStyle w:val="-"/>
        <w:rPr>
          <w:rtl/>
        </w:rPr>
      </w:pPr>
      <w:bookmarkStart w:id="483" w:name="FS000000540T12_11_2003_17_25_10C"/>
      <w:bookmarkEnd w:id="483"/>
      <w:r>
        <w:rPr>
          <w:rtl/>
        </w:rPr>
        <w:t>מוחמד ברכה (חד"ש-תע"ל):</w:t>
      </w:r>
    </w:p>
    <w:p w14:paraId="0791C499" w14:textId="77777777" w:rsidR="00000000" w:rsidRDefault="003B3694">
      <w:pPr>
        <w:pStyle w:val="a0"/>
        <w:rPr>
          <w:rtl/>
        </w:rPr>
      </w:pPr>
    </w:p>
    <w:p w14:paraId="7E2FD02F" w14:textId="77777777" w:rsidR="00000000" w:rsidRDefault="003B3694">
      <w:pPr>
        <w:pStyle w:val="a0"/>
        <w:rPr>
          <w:rFonts w:hint="cs"/>
          <w:rtl/>
        </w:rPr>
      </w:pPr>
      <w:r>
        <w:rPr>
          <w:rFonts w:hint="cs"/>
          <w:rtl/>
        </w:rPr>
        <w:t xml:space="preserve">זה לא הולך. זה לא הולך. </w:t>
      </w:r>
    </w:p>
    <w:p w14:paraId="0B529A88" w14:textId="77777777" w:rsidR="00000000" w:rsidRDefault="003B3694">
      <w:pPr>
        <w:pStyle w:val="a0"/>
        <w:rPr>
          <w:rFonts w:hint="cs"/>
          <w:rtl/>
        </w:rPr>
      </w:pPr>
    </w:p>
    <w:p w14:paraId="7AFF05D4" w14:textId="77777777" w:rsidR="00000000" w:rsidRDefault="003B3694">
      <w:pPr>
        <w:pStyle w:val="af1"/>
        <w:rPr>
          <w:rtl/>
        </w:rPr>
      </w:pPr>
      <w:r>
        <w:rPr>
          <w:rtl/>
        </w:rPr>
        <w:t>היו"ר נסים דהן:</w:t>
      </w:r>
    </w:p>
    <w:p w14:paraId="248F9F96" w14:textId="77777777" w:rsidR="00000000" w:rsidRDefault="003B3694">
      <w:pPr>
        <w:pStyle w:val="a0"/>
        <w:rPr>
          <w:rtl/>
        </w:rPr>
      </w:pPr>
    </w:p>
    <w:p w14:paraId="34EA03DA" w14:textId="77777777" w:rsidR="00000000" w:rsidRDefault="003B3694">
      <w:pPr>
        <w:pStyle w:val="a0"/>
        <w:rPr>
          <w:rFonts w:hint="cs"/>
          <w:rtl/>
        </w:rPr>
      </w:pPr>
      <w:r>
        <w:rPr>
          <w:rFonts w:hint="cs"/>
          <w:rtl/>
        </w:rPr>
        <w:t>נא לסיים.</w:t>
      </w:r>
    </w:p>
    <w:p w14:paraId="10A28B2E" w14:textId="77777777" w:rsidR="00000000" w:rsidRDefault="003B3694">
      <w:pPr>
        <w:pStyle w:val="a0"/>
        <w:rPr>
          <w:rFonts w:hint="cs"/>
          <w:rtl/>
        </w:rPr>
      </w:pPr>
    </w:p>
    <w:p w14:paraId="46C2140A" w14:textId="77777777" w:rsidR="00000000" w:rsidRDefault="003B3694">
      <w:pPr>
        <w:pStyle w:val="-"/>
        <w:rPr>
          <w:rtl/>
        </w:rPr>
      </w:pPr>
      <w:bookmarkStart w:id="484" w:name="FS000000540T12_11_2003_17_25_27C"/>
      <w:bookmarkEnd w:id="484"/>
      <w:r>
        <w:rPr>
          <w:rtl/>
        </w:rPr>
        <w:t>מוחמד ברכה (חד"ש-תע"ל):</w:t>
      </w:r>
    </w:p>
    <w:p w14:paraId="1E87A38B" w14:textId="77777777" w:rsidR="00000000" w:rsidRDefault="003B3694">
      <w:pPr>
        <w:pStyle w:val="a0"/>
        <w:rPr>
          <w:rtl/>
        </w:rPr>
      </w:pPr>
    </w:p>
    <w:p w14:paraId="5499D227" w14:textId="77777777" w:rsidR="00000000" w:rsidRDefault="003B3694">
      <w:pPr>
        <w:pStyle w:val="a0"/>
        <w:rPr>
          <w:rFonts w:hint="cs"/>
          <w:rtl/>
        </w:rPr>
      </w:pPr>
      <w:r>
        <w:rPr>
          <w:rFonts w:hint="cs"/>
          <w:rtl/>
        </w:rPr>
        <w:t>אדוני היושב-ראש - - -</w:t>
      </w:r>
    </w:p>
    <w:p w14:paraId="2C200706" w14:textId="77777777" w:rsidR="00000000" w:rsidRDefault="003B3694">
      <w:pPr>
        <w:pStyle w:val="a0"/>
        <w:rPr>
          <w:rFonts w:hint="cs"/>
          <w:rtl/>
        </w:rPr>
      </w:pPr>
    </w:p>
    <w:p w14:paraId="63BA3763" w14:textId="77777777" w:rsidR="00000000" w:rsidRDefault="003B3694">
      <w:pPr>
        <w:pStyle w:val="af1"/>
        <w:rPr>
          <w:rtl/>
        </w:rPr>
      </w:pPr>
      <w:r>
        <w:rPr>
          <w:rtl/>
        </w:rPr>
        <w:t>היו"ר נסים דהן:</w:t>
      </w:r>
    </w:p>
    <w:p w14:paraId="79EBB25E" w14:textId="77777777" w:rsidR="00000000" w:rsidRDefault="003B3694">
      <w:pPr>
        <w:pStyle w:val="a0"/>
        <w:rPr>
          <w:rtl/>
        </w:rPr>
      </w:pPr>
    </w:p>
    <w:p w14:paraId="6226C572" w14:textId="77777777" w:rsidR="00000000" w:rsidRDefault="003B3694">
      <w:pPr>
        <w:pStyle w:val="a0"/>
        <w:rPr>
          <w:rFonts w:hint="cs"/>
          <w:rtl/>
        </w:rPr>
      </w:pPr>
      <w:r>
        <w:rPr>
          <w:rFonts w:hint="cs"/>
          <w:rtl/>
        </w:rPr>
        <w:t>משפט אחרון.</w:t>
      </w:r>
    </w:p>
    <w:p w14:paraId="047185A7" w14:textId="77777777" w:rsidR="00000000" w:rsidRDefault="003B3694">
      <w:pPr>
        <w:pStyle w:val="a0"/>
        <w:rPr>
          <w:rFonts w:hint="cs"/>
          <w:rtl/>
        </w:rPr>
      </w:pPr>
    </w:p>
    <w:p w14:paraId="122105FA" w14:textId="77777777" w:rsidR="00000000" w:rsidRDefault="003B3694">
      <w:pPr>
        <w:pStyle w:val="-"/>
        <w:rPr>
          <w:rtl/>
        </w:rPr>
      </w:pPr>
      <w:bookmarkStart w:id="485" w:name="FS000000540T12_11_2003_17_25_42C"/>
      <w:bookmarkEnd w:id="485"/>
      <w:r>
        <w:rPr>
          <w:rtl/>
        </w:rPr>
        <w:t>מוחמד ברכה (חד"ש-תע"ל):</w:t>
      </w:r>
    </w:p>
    <w:p w14:paraId="17EF050A" w14:textId="77777777" w:rsidR="00000000" w:rsidRDefault="003B3694">
      <w:pPr>
        <w:pStyle w:val="a0"/>
        <w:rPr>
          <w:rtl/>
        </w:rPr>
      </w:pPr>
    </w:p>
    <w:p w14:paraId="47A11378" w14:textId="77777777" w:rsidR="00000000" w:rsidRDefault="003B3694">
      <w:pPr>
        <w:pStyle w:val="a0"/>
        <w:rPr>
          <w:rFonts w:hint="cs"/>
          <w:rtl/>
        </w:rPr>
      </w:pPr>
      <w:r>
        <w:rPr>
          <w:rFonts w:hint="cs"/>
          <w:rtl/>
        </w:rPr>
        <w:t xml:space="preserve">משפט </w:t>
      </w:r>
      <w:r>
        <w:rPr>
          <w:rFonts w:hint="cs"/>
          <w:rtl/>
        </w:rPr>
        <w:t xml:space="preserve">אחרון </w:t>
      </w:r>
      <w:r>
        <w:rPr>
          <w:rtl/>
        </w:rPr>
        <w:t>–</w:t>
      </w:r>
      <w:r>
        <w:rPr>
          <w:rFonts w:hint="cs"/>
          <w:rtl/>
        </w:rPr>
        <w:t xml:space="preserve"> על-פי בקשתו של היושב ראש, למרות - - - </w:t>
      </w:r>
    </w:p>
    <w:p w14:paraId="0974BD56" w14:textId="77777777" w:rsidR="00000000" w:rsidRDefault="003B3694">
      <w:pPr>
        <w:pStyle w:val="a0"/>
        <w:rPr>
          <w:rFonts w:hint="cs"/>
          <w:rtl/>
        </w:rPr>
      </w:pPr>
    </w:p>
    <w:p w14:paraId="5E903E71" w14:textId="77777777" w:rsidR="00000000" w:rsidRDefault="003B3694">
      <w:pPr>
        <w:pStyle w:val="af1"/>
        <w:rPr>
          <w:rtl/>
        </w:rPr>
      </w:pPr>
      <w:r>
        <w:rPr>
          <w:rtl/>
        </w:rPr>
        <w:t>היו"ר נסים דהן:</w:t>
      </w:r>
    </w:p>
    <w:p w14:paraId="5EB869B6" w14:textId="77777777" w:rsidR="00000000" w:rsidRDefault="003B3694">
      <w:pPr>
        <w:pStyle w:val="a0"/>
        <w:rPr>
          <w:rtl/>
        </w:rPr>
      </w:pPr>
    </w:p>
    <w:p w14:paraId="63BC6433" w14:textId="77777777" w:rsidR="00000000" w:rsidRDefault="003B3694">
      <w:pPr>
        <w:pStyle w:val="a0"/>
        <w:rPr>
          <w:rFonts w:hint="cs"/>
          <w:rtl/>
        </w:rPr>
      </w:pPr>
      <w:r>
        <w:rPr>
          <w:rFonts w:hint="cs"/>
          <w:rtl/>
        </w:rPr>
        <w:t>על-פי בקשתו של השעון.</w:t>
      </w:r>
    </w:p>
    <w:p w14:paraId="4D5CE6BF" w14:textId="77777777" w:rsidR="00000000" w:rsidRDefault="003B3694">
      <w:pPr>
        <w:pStyle w:val="a0"/>
        <w:rPr>
          <w:rFonts w:hint="cs"/>
          <w:rtl/>
        </w:rPr>
      </w:pPr>
    </w:p>
    <w:p w14:paraId="000D0EA6" w14:textId="77777777" w:rsidR="00000000" w:rsidRDefault="003B3694">
      <w:pPr>
        <w:pStyle w:val="-"/>
        <w:rPr>
          <w:rtl/>
        </w:rPr>
      </w:pPr>
      <w:bookmarkStart w:id="486" w:name="FS000000540T12_11_2003_17_26_08C"/>
      <w:bookmarkEnd w:id="486"/>
      <w:r>
        <w:rPr>
          <w:rtl/>
        </w:rPr>
        <w:t>מוחמד ברכה (חד"ש-תע"ל):</w:t>
      </w:r>
    </w:p>
    <w:p w14:paraId="0FF7A0F1" w14:textId="77777777" w:rsidR="00000000" w:rsidRDefault="003B3694">
      <w:pPr>
        <w:pStyle w:val="a0"/>
        <w:rPr>
          <w:rtl/>
        </w:rPr>
      </w:pPr>
    </w:p>
    <w:p w14:paraId="29E5FE97" w14:textId="77777777" w:rsidR="00000000" w:rsidRDefault="003B3694">
      <w:pPr>
        <w:pStyle w:val="a0"/>
        <w:rPr>
          <w:rFonts w:hint="cs"/>
          <w:rtl/>
        </w:rPr>
      </w:pPr>
      <w:r>
        <w:rPr>
          <w:rFonts w:hint="cs"/>
          <w:rtl/>
        </w:rPr>
        <w:t xml:space="preserve">של השעון. אף שציפיתי ששלוש הדקות שלי יהיו כמו של עמיתי, אבל או.קיי., לא חשוב. </w:t>
      </w:r>
    </w:p>
    <w:p w14:paraId="7764C176" w14:textId="77777777" w:rsidR="00000000" w:rsidRDefault="003B3694">
      <w:pPr>
        <w:pStyle w:val="a0"/>
        <w:rPr>
          <w:rFonts w:hint="cs"/>
          <w:rtl/>
        </w:rPr>
      </w:pPr>
    </w:p>
    <w:p w14:paraId="6F5EB4FD" w14:textId="77777777" w:rsidR="00000000" w:rsidRDefault="003B3694">
      <w:pPr>
        <w:pStyle w:val="a0"/>
        <w:rPr>
          <w:rFonts w:hint="cs"/>
          <w:rtl/>
        </w:rPr>
      </w:pPr>
      <w:r>
        <w:rPr>
          <w:rFonts w:hint="cs"/>
          <w:rtl/>
        </w:rPr>
        <w:t>המשפט האחרון: נכון, יש אנטישמיות בעולם. נכון. אבל, אני מודיע לכ</w:t>
      </w:r>
      <w:r>
        <w:rPr>
          <w:rFonts w:hint="cs"/>
          <w:rtl/>
        </w:rPr>
        <w:t xml:space="preserve">ם, רבותי: הארגון האנטישמי הגדול ביותר והנפשע ביותר היום בעולם הוא ממשלת ישראל, שמנהלת מלחמת חורמה כנגד העם הפלסטיני, שהוא עם שמי. תזכרו גם את זה. </w:t>
      </w:r>
    </w:p>
    <w:p w14:paraId="1F52481F" w14:textId="77777777" w:rsidR="00000000" w:rsidRDefault="003B3694">
      <w:pPr>
        <w:pStyle w:val="a0"/>
        <w:rPr>
          <w:rFonts w:hint="cs"/>
          <w:rtl/>
        </w:rPr>
      </w:pPr>
    </w:p>
    <w:p w14:paraId="32A58AA1" w14:textId="77777777" w:rsidR="00000000" w:rsidRDefault="003B3694">
      <w:pPr>
        <w:pStyle w:val="af1"/>
        <w:rPr>
          <w:rtl/>
        </w:rPr>
      </w:pPr>
      <w:r>
        <w:rPr>
          <w:rtl/>
        </w:rPr>
        <w:t>היו"ר נסים דהן:</w:t>
      </w:r>
    </w:p>
    <w:p w14:paraId="13C41344" w14:textId="77777777" w:rsidR="00000000" w:rsidRDefault="003B3694">
      <w:pPr>
        <w:pStyle w:val="a0"/>
        <w:rPr>
          <w:rtl/>
        </w:rPr>
      </w:pPr>
    </w:p>
    <w:p w14:paraId="6423C3D6" w14:textId="77777777" w:rsidR="00000000" w:rsidRDefault="003B3694">
      <w:pPr>
        <w:pStyle w:val="a0"/>
        <w:rPr>
          <w:rFonts w:hint="cs"/>
          <w:rtl/>
        </w:rPr>
      </w:pPr>
      <w:r>
        <w:rPr>
          <w:rFonts w:hint="cs"/>
          <w:rtl/>
        </w:rPr>
        <w:t>תודה רבה. חבר הכנסת אלי ישי - אינו נוכח. כבוד השר, תמו חברי הכנסת הדוברים וכולנו מצפים לתשו</w:t>
      </w:r>
      <w:r>
        <w:rPr>
          <w:rFonts w:hint="cs"/>
          <w:rtl/>
        </w:rPr>
        <w:t xml:space="preserve">בת הממשלה. </w:t>
      </w:r>
    </w:p>
    <w:p w14:paraId="4B1CC20E" w14:textId="77777777" w:rsidR="00000000" w:rsidRDefault="003B3694">
      <w:pPr>
        <w:pStyle w:val="a0"/>
        <w:rPr>
          <w:rFonts w:hint="cs"/>
          <w:rtl/>
        </w:rPr>
      </w:pPr>
    </w:p>
    <w:p w14:paraId="294D80B5" w14:textId="77777777" w:rsidR="00000000" w:rsidRDefault="003B3694">
      <w:pPr>
        <w:pStyle w:val="a"/>
        <w:rPr>
          <w:rtl/>
        </w:rPr>
      </w:pPr>
      <w:bookmarkStart w:id="487" w:name="FS000000474T12_11_2003_17_28_23"/>
      <w:bookmarkStart w:id="488" w:name="_Toc69719403"/>
      <w:bookmarkEnd w:id="487"/>
      <w:r>
        <w:rPr>
          <w:rFonts w:hint="eastAsia"/>
          <w:rtl/>
        </w:rPr>
        <w:t>השר</w:t>
      </w:r>
      <w:r>
        <w:rPr>
          <w:rtl/>
        </w:rPr>
        <w:t xml:space="preserve"> גדעון עזרא:</w:t>
      </w:r>
      <w:bookmarkEnd w:id="488"/>
    </w:p>
    <w:p w14:paraId="1D4F6FA1" w14:textId="77777777" w:rsidR="00000000" w:rsidRDefault="003B3694">
      <w:pPr>
        <w:pStyle w:val="a0"/>
        <w:rPr>
          <w:rFonts w:hint="cs"/>
          <w:rtl/>
        </w:rPr>
      </w:pPr>
    </w:p>
    <w:p w14:paraId="0B7A3F18" w14:textId="77777777" w:rsidR="00000000" w:rsidRDefault="003B3694">
      <w:pPr>
        <w:pStyle w:val="a0"/>
        <w:rPr>
          <w:rFonts w:hint="cs"/>
          <w:rtl/>
        </w:rPr>
      </w:pPr>
      <w:r>
        <w:rPr>
          <w:rFonts w:hint="cs"/>
          <w:rtl/>
        </w:rPr>
        <w:t>אדוני היושב-ראש, חברי חברי הכנסת. אני חושב שהנושא הזה שעלה על סדר-היום הוא חשוב, אני חושב שאנחנו לא יכולים לזלזל במה שאירופה חושבת עלינו. מאידך גיסא, ראינו באירופה מעשים שאין קשר בינם לבין מדינת ישראל, עם תקיפתו של רב בפריס וע</w:t>
      </w:r>
      <w:r>
        <w:rPr>
          <w:rFonts w:hint="cs"/>
          <w:rtl/>
        </w:rPr>
        <w:t xml:space="preserve">ם שרפת בתי-כנסת וחבלה בבתי-קברות. נדמה לי שחלק מן החברים, בוודאי חברת הכנסת זהבה גלאון, צריכים לנצל את הביקורים שלהם באירופה על מנת להגן בכל מקום ומקום על מדינת ישראל. אני לא מבקש את זה מחבר הכנסת מוחמד ברכה, אבל ממך אני יכול לצפות, שמול הגל הזה - - - </w:t>
      </w:r>
    </w:p>
    <w:p w14:paraId="6BD339C2" w14:textId="77777777" w:rsidR="00000000" w:rsidRDefault="003B3694">
      <w:pPr>
        <w:pStyle w:val="a0"/>
        <w:rPr>
          <w:rFonts w:hint="cs"/>
          <w:rtl/>
        </w:rPr>
      </w:pPr>
    </w:p>
    <w:p w14:paraId="215BB09A" w14:textId="77777777" w:rsidR="00000000" w:rsidRDefault="003B3694">
      <w:pPr>
        <w:pStyle w:val="af0"/>
        <w:rPr>
          <w:rtl/>
        </w:rPr>
      </w:pPr>
      <w:r>
        <w:rPr>
          <w:rFonts w:hint="eastAsia"/>
          <w:rtl/>
        </w:rPr>
        <w:t>זה</w:t>
      </w:r>
      <w:r>
        <w:rPr>
          <w:rFonts w:hint="eastAsia"/>
          <w:rtl/>
        </w:rPr>
        <w:t>בה</w:t>
      </w:r>
      <w:r>
        <w:rPr>
          <w:rtl/>
        </w:rPr>
        <w:t xml:space="preserve"> גלאון (מרצ):</w:t>
      </w:r>
    </w:p>
    <w:p w14:paraId="5592D7CA" w14:textId="77777777" w:rsidR="00000000" w:rsidRDefault="003B3694">
      <w:pPr>
        <w:pStyle w:val="a0"/>
        <w:rPr>
          <w:rFonts w:hint="cs"/>
          <w:rtl/>
        </w:rPr>
      </w:pPr>
    </w:p>
    <w:p w14:paraId="7D6D4409" w14:textId="77777777" w:rsidR="00000000" w:rsidRDefault="003B3694">
      <w:pPr>
        <w:pStyle w:val="a0"/>
        <w:rPr>
          <w:rFonts w:hint="cs"/>
          <w:rtl/>
        </w:rPr>
      </w:pPr>
      <w:r>
        <w:rPr>
          <w:rFonts w:hint="cs"/>
          <w:rtl/>
        </w:rPr>
        <w:t>מה זאת אומרת? מה זאת הדיפרנציאציה הזאת?</w:t>
      </w:r>
    </w:p>
    <w:p w14:paraId="63D7FD6F" w14:textId="77777777" w:rsidR="00000000" w:rsidRDefault="003B3694">
      <w:pPr>
        <w:pStyle w:val="a0"/>
        <w:rPr>
          <w:rFonts w:hint="cs"/>
          <w:rtl/>
        </w:rPr>
      </w:pPr>
    </w:p>
    <w:p w14:paraId="70228860" w14:textId="77777777" w:rsidR="00000000" w:rsidRDefault="003B3694">
      <w:pPr>
        <w:pStyle w:val="af0"/>
        <w:rPr>
          <w:rtl/>
        </w:rPr>
      </w:pPr>
      <w:r>
        <w:rPr>
          <w:rFonts w:hint="eastAsia"/>
          <w:rtl/>
        </w:rPr>
        <w:t>מוחמד</w:t>
      </w:r>
      <w:r>
        <w:rPr>
          <w:rtl/>
        </w:rPr>
        <w:t xml:space="preserve"> ברכה (חד"ש-תע"ל):</w:t>
      </w:r>
    </w:p>
    <w:p w14:paraId="77D6D125" w14:textId="77777777" w:rsidR="00000000" w:rsidRDefault="003B3694">
      <w:pPr>
        <w:pStyle w:val="a0"/>
        <w:rPr>
          <w:rFonts w:hint="cs"/>
          <w:rtl/>
        </w:rPr>
      </w:pPr>
    </w:p>
    <w:p w14:paraId="07226577" w14:textId="77777777" w:rsidR="00000000" w:rsidRDefault="003B3694">
      <w:pPr>
        <w:pStyle w:val="a0"/>
        <w:rPr>
          <w:rFonts w:hint="cs"/>
          <w:rtl/>
        </w:rPr>
      </w:pPr>
      <w:r>
        <w:rPr>
          <w:rFonts w:hint="cs"/>
          <w:rtl/>
        </w:rPr>
        <w:t>- - -</w:t>
      </w:r>
    </w:p>
    <w:p w14:paraId="4D9B44CC" w14:textId="77777777" w:rsidR="00000000" w:rsidRDefault="003B3694">
      <w:pPr>
        <w:pStyle w:val="a0"/>
        <w:rPr>
          <w:rFonts w:hint="cs"/>
          <w:rtl/>
        </w:rPr>
      </w:pPr>
    </w:p>
    <w:p w14:paraId="58AB1349" w14:textId="77777777" w:rsidR="00000000" w:rsidRDefault="003B3694">
      <w:pPr>
        <w:pStyle w:val="-"/>
        <w:rPr>
          <w:rtl/>
        </w:rPr>
      </w:pPr>
      <w:bookmarkStart w:id="489" w:name="FS000000474T12_11_2003_17_31_03C"/>
      <w:bookmarkEnd w:id="489"/>
      <w:r>
        <w:rPr>
          <w:rtl/>
        </w:rPr>
        <w:t>השר גדעון עזרא:</w:t>
      </w:r>
    </w:p>
    <w:p w14:paraId="360FB4CE" w14:textId="77777777" w:rsidR="00000000" w:rsidRDefault="003B3694">
      <w:pPr>
        <w:pStyle w:val="a0"/>
        <w:rPr>
          <w:rtl/>
        </w:rPr>
      </w:pPr>
    </w:p>
    <w:p w14:paraId="13982226" w14:textId="77777777" w:rsidR="00000000" w:rsidRDefault="003B3694">
      <w:pPr>
        <w:pStyle w:val="a0"/>
        <w:rPr>
          <w:rFonts w:hint="cs"/>
          <w:rtl/>
        </w:rPr>
      </w:pPr>
      <w:r>
        <w:rPr>
          <w:rFonts w:hint="cs"/>
          <w:rtl/>
        </w:rPr>
        <w:t>אני שמעתי אותו, ראיתי אותו יושב אתמול - ראית אותך יושב אתמול בנושא "ג'נין ג'נין", איפה שישבת. אני לא מצפה ממך. מה אני אגיד לך? לא מצפה ממך ליותר מזה.</w:t>
      </w:r>
      <w:r>
        <w:rPr>
          <w:rFonts w:hint="cs"/>
          <w:rtl/>
        </w:rPr>
        <w:t xml:space="preserve"> </w:t>
      </w:r>
    </w:p>
    <w:p w14:paraId="4E62C114" w14:textId="77777777" w:rsidR="00000000" w:rsidRDefault="003B3694">
      <w:pPr>
        <w:pStyle w:val="a0"/>
        <w:rPr>
          <w:rFonts w:hint="cs"/>
          <w:rtl/>
        </w:rPr>
      </w:pPr>
    </w:p>
    <w:p w14:paraId="3D95FBBA" w14:textId="77777777" w:rsidR="00000000" w:rsidRDefault="003B3694">
      <w:pPr>
        <w:pStyle w:val="af0"/>
        <w:rPr>
          <w:rtl/>
        </w:rPr>
      </w:pPr>
      <w:r>
        <w:rPr>
          <w:rFonts w:hint="eastAsia"/>
          <w:rtl/>
        </w:rPr>
        <w:t>קריאות</w:t>
      </w:r>
      <w:r>
        <w:rPr>
          <w:rtl/>
        </w:rPr>
        <w:t>:</w:t>
      </w:r>
    </w:p>
    <w:p w14:paraId="3DE6D1C8" w14:textId="77777777" w:rsidR="00000000" w:rsidRDefault="003B3694">
      <w:pPr>
        <w:pStyle w:val="a0"/>
        <w:rPr>
          <w:rFonts w:hint="cs"/>
          <w:rtl/>
        </w:rPr>
      </w:pPr>
    </w:p>
    <w:p w14:paraId="5B0ABCDF" w14:textId="77777777" w:rsidR="00000000" w:rsidRDefault="003B3694">
      <w:pPr>
        <w:pStyle w:val="a0"/>
        <w:rPr>
          <w:rFonts w:hint="cs"/>
          <w:rtl/>
        </w:rPr>
      </w:pPr>
      <w:r>
        <w:rPr>
          <w:rFonts w:hint="cs"/>
          <w:rtl/>
        </w:rPr>
        <w:t>- - -</w:t>
      </w:r>
    </w:p>
    <w:p w14:paraId="45FCA156" w14:textId="77777777" w:rsidR="00000000" w:rsidRDefault="003B3694">
      <w:pPr>
        <w:pStyle w:val="a0"/>
        <w:rPr>
          <w:rFonts w:hint="cs"/>
          <w:rtl/>
        </w:rPr>
      </w:pPr>
    </w:p>
    <w:p w14:paraId="07C6306B" w14:textId="77777777" w:rsidR="00000000" w:rsidRDefault="003B3694">
      <w:pPr>
        <w:pStyle w:val="af1"/>
        <w:rPr>
          <w:rtl/>
        </w:rPr>
      </w:pPr>
      <w:r>
        <w:rPr>
          <w:rtl/>
        </w:rPr>
        <w:t>היו"ר נסים דהן:</w:t>
      </w:r>
    </w:p>
    <w:p w14:paraId="593C39FC" w14:textId="77777777" w:rsidR="00000000" w:rsidRDefault="003B3694">
      <w:pPr>
        <w:pStyle w:val="a0"/>
        <w:rPr>
          <w:rtl/>
        </w:rPr>
      </w:pPr>
    </w:p>
    <w:p w14:paraId="76894C77" w14:textId="77777777" w:rsidR="00000000" w:rsidRDefault="003B3694">
      <w:pPr>
        <w:pStyle w:val="a0"/>
        <w:rPr>
          <w:rFonts w:hint="cs"/>
          <w:rtl/>
        </w:rPr>
      </w:pPr>
      <w:r>
        <w:rPr>
          <w:rFonts w:hint="cs"/>
          <w:rtl/>
        </w:rPr>
        <w:t xml:space="preserve">נא לא להפריע לכבוד השר. שמענו, קיבלנו הערות ביניים, נא לא להפריע לכבוד השר. </w:t>
      </w:r>
    </w:p>
    <w:p w14:paraId="0C475BDB" w14:textId="77777777" w:rsidR="00000000" w:rsidRDefault="003B3694">
      <w:pPr>
        <w:pStyle w:val="a0"/>
        <w:rPr>
          <w:rFonts w:hint="cs"/>
          <w:rtl/>
        </w:rPr>
      </w:pPr>
    </w:p>
    <w:p w14:paraId="289BA652" w14:textId="77777777" w:rsidR="00000000" w:rsidRDefault="003B3694">
      <w:pPr>
        <w:pStyle w:val="-"/>
        <w:rPr>
          <w:rtl/>
        </w:rPr>
      </w:pPr>
      <w:bookmarkStart w:id="490" w:name="FS000000474T12_11_2003_17_33_09C"/>
      <w:bookmarkEnd w:id="490"/>
      <w:r>
        <w:rPr>
          <w:rtl/>
        </w:rPr>
        <w:t>השר גדעון עזרא:</w:t>
      </w:r>
    </w:p>
    <w:p w14:paraId="76484F62" w14:textId="77777777" w:rsidR="00000000" w:rsidRDefault="003B3694">
      <w:pPr>
        <w:pStyle w:val="a0"/>
        <w:rPr>
          <w:rtl/>
        </w:rPr>
      </w:pPr>
    </w:p>
    <w:p w14:paraId="4F1A5A43" w14:textId="77777777" w:rsidR="00000000" w:rsidRDefault="003B3694">
      <w:pPr>
        <w:pStyle w:val="a0"/>
        <w:rPr>
          <w:rFonts w:hint="cs"/>
          <w:rtl/>
        </w:rPr>
      </w:pPr>
      <w:r>
        <w:rPr>
          <w:rFonts w:hint="cs"/>
          <w:rtl/>
        </w:rPr>
        <w:t xml:space="preserve">אני חושב שכל חבר כנסת שיוצא, אם למועצת אירופה ואם לארגונים אחרים, חובתו להילחם בתופעה. </w:t>
      </w:r>
    </w:p>
    <w:p w14:paraId="41059953" w14:textId="77777777" w:rsidR="00000000" w:rsidRDefault="003B3694">
      <w:pPr>
        <w:pStyle w:val="a0"/>
        <w:rPr>
          <w:rFonts w:hint="cs"/>
          <w:rtl/>
        </w:rPr>
      </w:pPr>
    </w:p>
    <w:p w14:paraId="0ED7EEF4" w14:textId="77777777" w:rsidR="00000000" w:rsidRDefault="003B3694">
      <w:pPr>
        <w:pStyle w:val="a0"/>
        <w:rPr>
          <w:rFonts w:hint="cs"/>
          <w:rtl/>
        </w:rPr>
      </w:pPr>
      <w:r>
        <w:rPr>
          <w:rFonts w:hint="cs"/>
          <w:rtl/>
        </w:rPr>
        <w:t>אני מסכים, דרך אגב, עם מה שאמר סגן ש</w:t>
      </w:r>
      <w:r>
        <w:rPr>
          <w:rFonts w:hint="cs"/>
          <w:rtl/>
        </w:rPr>
        <w:t>ר החוץ לשעבר, מלכיאור, על כך שלשגרירים שלנו לא תמיד ניתנת הזדמנות מספיק טובה בטלוויזיה. לדעתי, בנושא ההסברה - - -</w:t>
      </w:r>
    </w:p>
    <w:p w14:paraId="0CF6CC67" w14:textId="77777777" w:rsidR="00000000" w:rsidRDefault="003B3694">
      <w:pPr>
        <w:pStyle w:val="af0"/>
        <w:rPr>
          <w:rFonts w:hint="cs"/>
          <w:rtl/>
        </w:rPr>
      </w:pPr>
    </w:p>
    <w:p w14:paraId="730C4303" w14:textId="77777777" w:rsidR="00000000" w:rsidRDefault="003B3694">
      <w:pPr>
        <w:pStyle w:val="af0"/>
        <w:rPr>
          <w:rtl/>
        </w:rPr>
      </w:pPr>
      <w:r>
        <w:rPr>
          <w:rFonts w:hint="eastAsia"/>
          <w:rtl/>
        </w:rPr>
        <w:t>זהבה</w:t>
      </w:r>
      <w:r>
        <w:rPr>
          <w:rtl/>
        </w:rPr>
        <w:t xml:space="preserve"> גלאון (מרצ):</w:t>
      </w:r>
    </w:p>
    <w:p w14:paraId="3873C1C0" w14:textId="77777777" w:rsidR="00000000" w:rsidRDefault="003B3694">
      <w:pPr>
        <w:pStyle w:val="a0"/>
        <w:rPr>
          <w:rFonts w:hint="cs"/>
          <w:rtl/>
        </w:rPr>
      </w:pPr>
    </w:p>
    <w:p w14:paraId="4BDCBFBC" w14:textId="77777777" w:rsidR="00000000" w:rsidRDefault="003B3694">
      <w:pPr>
        <w:pStyle w:val="a0"/>
        <w:rPr>
          <w:rFonts w:hint="cs"/>
          <w:rtl/>
        </w:rPr>
      </w:pPr>
      <w:r>
        <w:rPr>
          <w:rFonts w:hint="cs"/>
          <w:rtl/>
        </w:rPr>
        <w:t>זו בעיה של הסברה או של מדיניות?</w:t>
      </w:r>
    </w:p>
    <w:p w14:paraId="6EB47918" w14:textId="77777777" w:rsidR="00000000" w:rsidRDefault="003B3694">
      <w:pPr>
        <w:pStyle w:val="a0"/>
        <w:rPr>
          <w:rFonts w:hint="cs"/>
          <w:rtl/>
        </w:rPr>
      </w:pPr>
    </w:p>
    <w:p w14:paraId="1C9679D8" w14:textId="77777777" w:rsidR="00000000" w:rsidRDefault="003B3694">
      <w:pPr>
        <w:pStyle w:val="af1"/>
        <w:rPr>
          <w:rtl/>
        </w:rPr>
      </w:pPr>
      <w:r>
        <w:rPr>
          <w:rFonts w:hint="eastAsia"/>
          <w:rtl/>
        </w:rPr>
        <w:t>היו</w:t>
      </w:r>
      <w:r>
        <w:rPr>
          <w:rtl/>
        </w:rPr>
        <w:t>"ר נסים דהן:</w:t>
      </w:r>
    </w:p>
    <w:p w14:paraId="53CD0B24" w14:textId="77777777" w:rsidR="00000000" w:rsidRDefault="003B3694">
      <w:pPr>
        <w:pStyle w:val="a0"/>
        <w:rPr>
          <w:rFonts w:hint="cs"/>
          <w:rtl/>
        </w:rPr>
      </w:pPr>
    </w:p>
    <w:p w14:paraId="7C313C57" w14:textId="77777777" w:rsidR="00000000" w:rsidRDefault="003B3694">
      <w:pPr>
        <w:pStyle w:val="a0"/>
        <w:rPr>
          <w:rFonts w:hint="cs"/>
          <w:rtl/>
        </w:rPr>
      </w:pPr>
      <w:r>
        <w:rPr>
          <w:rFonts w:hint="cs"/>
          <w:rtl/>
        </w:rPr>
        <w:t>חברת הכנסת זהבה גלאון, עמדת על הדוכן, אמרת את מה שבלבך, ועכשיו את מחליטה</w:t>
      </w:r>
      <w:r>
        <w:rPr>
          <w:rFonts w:hint="cs"/>
          <w:rtl/>
        </w:rPr>
        <w:t xml:space="preserve"> להמשיך לדבר. לא ייתכן. </w:t>
      </w:r>
    </w:p>
    <w:p w14:paraId="07E4D4C3" w14:textId="77777777" w:rsidR="00000000" w:rsidRDefault="003B3694">
      <w:pPr>
        <w:pStyle w:val="a0"/>
        <w:rPr>
          <w:rFonts w:hint="cs"/>
          <w:rtl/>
        </w:rPr>
      </w:pPr>
    </w:p>
    <w:p w14:paraId="70C2F9C1" w14:textId="77777777" w:rsidR="00000000" w:rsidRDefault="003B3694">
      <w:pPr>
        <w:pStyle w:val="af0"/>
        <w:rPr>
          <w:rtl/>
        </w:rPr>
      </w:pPr>
      <w:r>
        <w:rPr>
          <w:rFonts w:hint="eastAsia"/>
          <w:rtl/>
        </w:rPr>
        <w:t>עסאם</w:t>
      </w:r>
      <w:r>
        <w:rPr>
          <w:rtl/>
        </w:rPr>
        <w:t xml:space="preserve"> מח'ול (חד"ש-תע"ל):</w:t>
      </w:r>
    </w:p>
    <w:p w14:paraId="02F454CE" w14:textId="77777777" w:rsidR="00000000" w:rsidRDefault="003B3694">
      <w:pPr>
        <w:pStyle w:val="a0"/>
        <w:rPr>
          <w:rFonts w:hint="cs"/>
          <w:rtl/>
        </w:rPr>
      </w:pPr>
    </w:p>
    <w:p w14:paraId="726627B1" w14:textId="77777777" w:rsidR="00000000" w:rsidRDefault="003B3694">
      <w:pPr>
        <w:pStyle w:val="a0"/>
        <w:rPr>
          <w:rFonts w:hint="cs"/>
          <w:rtl/>
        </w:rPr>
      </w:pPr>
      <w:r>
        <w:rPr>
          <w:rFonts w:hint="cs"/>
          <w:rtl/>
        </w:rPr>
        <w:t>על המדיניות של הממשלה שלך מה יש לומר?</w:t>
      </w:r>
    </w:p>
    <w:p w14:paraId="540DAEBB" w14:textId="77777777" w:rsidR="00000000" w:rsidRDefault="003B3694">
      <w:pPr>
        <w:pStyle w:val="a0"/>
        <w:rPr>
          <w:rFonts w:hint="cs"/>
          <w:rtl/>
        </w:rPr>
      </w:pPr>
    </w:p>
    <w:p w14:paraId="2BF52F66" w14:textId="77777777" w:rsidR="00000000" w:rsidRDefault="003B3694">
      <w:pPr>
        <w:pStyle w:val="af0"/>
        <w:rPr>
          <w:rtl/>
        </w:rPr>
      </w:pPr>
      <w:r>
        <w:rPr>
          <w:rFonts w:hint="eastAsia"/>
          <w:rtl/>
        </w:rPr>
        <w:t>זהבה</w:t>
      </w:r>
      <w:r>
        <w:rPr>
          <w:rtl/>
        </w:rPr>
        <w:t xml:space="preserve"> גלאון (מרצ):</w:t>
      </w:r>
    </w:p>
    <w:p w14:paraId="7828325E" w14:textId="77777777" w:rsidR="00000000" w:rsidRDefault="003B3694">
      <w:pPr>
        <w:pStyle w:val="a0"/>
        <w:rPr>
          <w:rFonts w:hint="cs"/>
          <w:rtl/>
        </w:rPr>
      </w:pPr>
    </w:p>
    <w:p w14:paraId="392149F1" w14:textId="77777777" w:rsidR="00000000" w:rsidRDefault="003B3694">
      <w:pPr>
        <w:pStyle w:val="a0"/>
        <w:rPr>
          <w:rFonts w:hint="cs"/>
          <w:rtl/>
        </w:rPr>
      </w:pPr>
      <w:r>
        <w:rPr>
          <w:rFonts w:hint="cs"/>
          <w:rtl/>
        </w:rPr>
        <w:t>- - -</w:t>
      </w:r>
    </w:p>
    <w:p w14:paraId="4D1E7DE3" w14:textId="77777777" w:rsidR="00000000" w:rsidRDefault="003B3694">
      <w:pPr>
        <w:pStyle w:val="a0"/>
        <w:rPr>
          <w:rFonts w:hint="cs"/>
          <w:rtl/>
        </w:rPr>
      </w:pPr>
    </w:p>
    <w:p w14:paraId="25D0576A" w14:textId="77777777" w:rsidR="00000000" w:rsidRDefault="003B3694">
      <w:pPr>
        <w:pStyle w:val="af1"/>
        <w:rPr>
          <w:rtl/>
        </w:rPr>
      </w:pPr>
      <w:r>
        <w:rPr>
          <w:rtl/>
        </w:rPr>
        <w:t>היו"ר נסים דהן:</w:t>
      </w:r>
    </w:p>
    <w:p w14:paraId="44B65134" w14:textId="77777777" w:rsidR="00000000" w:rsidRDefault="003B3694">
      <w:pPr>
        <w:pStyle w:val="a0"/>
        <w:rPr>
          <w:rtl/>
        </w:rPr>
      </w:pPr>
    </w:p>
    <w:p w14:paraId="21560D9C" w14:textId="77777777" w:rsidR="00000000" w:rsidRDefault="003B3694">
      <w:pPr>
        <w:pStyle w:val="a0"/>
        <w:rPr>
          <w:rFonts w:hint="cs"/>
          <w:rtl/>
        </w:rPr>
      </w:pPr>
      <w:r>
        <w:rPr>
          <w:rFonts w:hint="cs"/>
          <w:rtl/>
        </w:rPr>
        <w:t>גברתי, נא לא להפריע לכבוד השר. חבר הכנסת מח'ול, תהיה לך הזדמנות עוד מעט להשמיע את דבריך, אתה יודע. בבקשה, אדוני.</w:t>
      </w:r>
    </w:p>
    <w:p w14:paraId="7D54EBB7" w14:textId="77777777" w:rsidR="00000000" w:rsidRDefault="003B3694">
      <w:pPr>
        <w:pStyle w:val="a0"/>
        <w:rPr>
          <w:rFonts w:hint="cs"/>
          <w:rtl/>
        </w:rPr>
      </w:pPr>
    </w:p>
    <w:p w14:paraId="3DE3C7B6" w14:textId="77777777" w:rsidR="00000000" w:rsidRDefault="003B3694">
      <w:pPr>
        <w:pStyle w:val="-"/>
        <w:rPr>
          <w:rtl/>
        </w:rPr>
      </w:pPr>
      <w:bookmarkStart w:id="491" w:name="FS000000474T12_11_2003_17_36_43C"/>
      <w:bookmarkEnd w:id="491"/>
      <w:r>
        <w:rPr>
          <w:rFonts w:hint="eastAsia"/>
          <w:rtl/>
        </w:rPr>
        <w:t>השר</w:t>
      </w:r>
      <w:r>
        <w:rPr>
          <w:rtl/>
        </w:rPr>
        <w:t xml:space="preserve"> גדעון</w:t>
      </w:r>
      <w:r>
        <w:rPr>
          <w:rtl/>
        </w:rPr>
        <w:t xml:space="preserve"> עזרא:</w:t>
      </w:r>
    </w:p>
    <w:p w14:paraId="66717140" w14:textId="77777777" w:rsidR="00000000" w:rsidRDefault="003B3694">
      <w:pPr>
        <w:pStyle w:val="a0"/>
        <w:rPr>
          <w:rFonts w:hint="cs"/>
          <w:rtl/>
        </w:rPr>
      </w:pPr>
    </w:p>
    <w:p w14:paraId="29127FD0" w14:textId="77777777" w:rsidR="00000000" w:rsidRDefault="003B3694">
      <w:pPr>
        <w:pStyle w:val="a0"/>
        <w:rPr>
          <w:rFonts w:hint="cs"/>
          <w:rtl/>
        </w:rPr>
      </w:pPr>
      <w:r>
        <w:rPr>
          <w:rFonts w:hint="cs"/>
          <w:rtl/>
        </w:rPr>
        <w:t>נדמה לי שמדינת ישראל למדה - לצערי, בדרך הקשה, אחרי פיגועים שהיו - שהסברה תלווה את הפיגועים שלצערי אנחנו חווים אותם. אבל, אנחנו עושים את זה בפחות כשרון מאשר הפלסטינים, שמשקרים בצורה חופשית על כל אירוע ואירוע, ראה הסרט: "ג'נין ג'נין". אני מבקש לומר כ</w:t>
      </w:r>
      <w:r>
        <w:rPr>
          <w:rFonts w:hint="cs"/>
          <w:rtl/>
        </w:rPr>
        <w:t>אן כמה מלים.</w:t>
      </w:r>
    </w:p>
    <w:p w14:paraId="45BE270E" w14:textId="77777777" w:rsidR="00000000" w:rsidRDefault="003B3694">
      <w:pPr>
        <w:pStyle w:val="a0"/>
        <w:rPr>
          <w:rFonts w:hint="cs"/>
          <w:rtl/>
        </w:rPr>
      </w:pPr>
    </w:p>
    <w:p w14:paraId="2AED0B6B" w14:textId="77777777" w:rsidR="00000000" w:rsidRDefault="003B3694">
      <w:pPr>
        <w:pStyle w:val="af0"/>
        <w:rPr>
          <w:rtl/>
        </w:rPr>
      </w:pPr>
      <w:r>
        <w:rPr>
          <w:rFonts w:hint="eastAsia"/>
          <w:rtl/>
        </w:rPr>
        <w:t>מוחמד</w:t>
      </w:r>
      <w:r>
        <w:rPr>
          <w:rtl/>
        </w:rPr>
        <w:t xml:space="preserve"> ברכה (חד"ש-תע"ל):</w:t>
      </w:r>
    </w:p>
    <w:p w14:paraId="62DBDEB6" w14:textId="77777777" w:rsidR="00000000" w:rsidRDefault="003B3694">
      <w:pPr>
        <w:pStyle w:val="a0"/>
        <w:rPr>
          <w:rFonts w:hint="cs"/>
          <w:rtl/>
        </w:rPr>
      </w:pPr>
    </w:p>
    <w:p w14:paraId="27FBD9F7" w14:textId="77777777" w:rsidR="00000000" w:rsidRDefault="003B3694">
      <w:pPr>
        <w:pStyle w:val="a0"/>
        <w:rPr>
          <w:rFonts w:hint="cs"/>
          <w:rtl/>
        </w:rPr>
      </w:pPr>
      <w:r>
        <w:rPr>
          <w:rFonts w:hint="cs"/>
          <w:rtl/>
        </w:rPr>
        <w:t>אילו שקרים?</w:t>
      </w:r>
    </w:p>
    <w:p w14:paraId="03E59726" w14:textId="77777777" w:rsidR="00000000" w:rsidRDefault="003B3694">
      <w:pPr>
        <w:pStyle w:val="a0"/>
        <w:rPr>
          <w:rFonts w:hint="cs"/>
          <w:rtl/>
        </w:rPr>
      </w:pPr>
    </w:p>
    <w:p w14:paraId="19E44C0C" w14:textId="77777777" w:rsidR="00000000" w:rsidRDefault="003B3694">
      <w:pPr>
        <w:pStyle w:val="af1"/>
        <w:rPr>
          <w:rtl/>
        </w:rPr>
      </w:pPr>
      <w:r>
        <w:rPr>
          <w:rFonts w:hint="eastAsia"/>
          <w:rtl/>
        </w:rPr>
        <w:t>היו</w:t>
      </w:r>
      <w:r>
        <w:rPr>
          <w:rtl/>
        </w:rPr>
        <w:t>"ר נסים דהן:</w:t>
      </w:r>
    </w:p>
    <w:p w14:paraId="66462786" w14:textId="77777777" w:rsidR="00000000" w:rsidRDefault="003B3694">
      <w:pPr>
        <w:pStyle w:val="a0"/>
        <w:rPr>
          <w:rFonts w:hint="cs"/>
          <w:rtl/>
        </w:rPr>
      </w:pPr>
    </w:p>
    <w:p w14:paraId="2C671E3E" w14:textId="77777777" w:rsidR="00000000" w:rsidRDefault="003B3694">
      <w:pPr>
        <w:pStyle w:val="a0"/>
        <w:rPr>
          <w:rFonts w:hint="cs"/>
          <w:rtl/>
        </w:rPr>
      </w:pPr>
      <w:r>
        <w:rPr>
          <w:rFonts w:hint="cs"/>
          <w:rtl/>
        </w:rPr>
        <w:t xml:space="preserve">נא לא להפריע. </w:t>
      </w:r>
    </w:p>
    <w:p w14:paraId="0AFFECD8" w14:textId="77777777" w:rsidR="00000000" w:rsidRDefault="003B3694">
      <w:pPr>
        <w:pStyle w:val="a0"/>
        <w:rPr>
          <w:rFonts w:hint="cs"/>
          <w:rtl/>
        </w:rPr>
      </w:pPr>
    </w:p>
    <w:p w14:paraId="172DD66A" w14:textId="77777777" w:rsidR="00000000" w:rsidRDefault="003B3694">
      <w:pPr>
        <w:pStyle w:val="af0"/>
        <w:rPr>
          <w:rtl/>
        </w:rPr>
      </w:pPr>
      <w:r>
        <w:rPr>
          <w:rFonts w:hint="eastAsia"/>
          <w:rtl/>
        </w:rPr>
        <w:t>מוחמד</w:t>
      </w:r>
      <w:r>
        <w:rPr>
          <w:rtl/>
        </w:rPr>
        <w:t xml:space="preserve"> ברכה (חד"ש-תע"ל):</w:t>
      </w:r>
    </w:p>
    <w:p w14:paraId="54875FF9" w14:textId="77777777" w:rsidR="00000000" w:rsidRDefault="003B3694">
      <w:pPr>
        <w:pStyle w:val="a0"/>
        <w:rPr>
          <w:rFonts w:hint="cs"/>
          <w:rtl/>
        </w:rPr>
      </w:pPr>
    </w:p>
    <w:p w14:paraId="6879A786" w14:textId="77777777" w:rsidR="00000000" w:rsidRDefault="003B3694">
      <w:pPr>
        <w:pStyle w:val="a0"/>
        <w:rPr>
          <w:rFonts w:hint="cs"/>
          <w:rtl/>
        </w:rPr>
      </w:pPr>
      <w:r>
        <w:rPr>
          <w:rFonts w:hint="cs"/>
          <w:rtl/>
        </w:rPr>
        <w:t>אילו שקרים?</w:t>
      </w:r>
    </w:p>
    <w:p w14:paraId="1E1CB83E" w14:textId="77777777" w:rsidR="00000000" w:rsidRDefault="003B3694">
      <w:pPr>
        <w:pStyle w:val="a0"/>
        <w:rPr>
          <w:rFonts w:hint="cs"/>
          <w:rtl/>
        </w:rPr>
      </w:pPr>
    </w:p>
    <w:p w14:paraId="4ED4DFF7" w14:textId="77777777" w:rsidR="00000000" w:rsidRDefault="003B3694">
      <w:pPr>
        <w:pStyle w:val="af1"/>
        <w:rPr>
          <w:rtl/>
        </w:rPr>
      </w:pPr>
      <w:r>
        <w:rPr>
          <w:rFonts w:hint="eastAsia"/>
          <w:rtl/>
        </w:rPr>
        <w:t>היו</w:t>
      </w:r>
      <w:r>
        <w:rPr>
          <w:rtl/>
        </w:rPr>
        <w:t>"ר נסים דהן:</w:t>
      </w:r>
    </w:p>
    <w:p w14:paraId="57A0DE78" w14:textId="77777777" w:rsidR="00000000" w:rsidRDefault="003B3694">
      <w:pPr>
        <w:pStyle w:val="a0"/>
        <w:rPr>
          <w:rFonts w:hint="cs"/>
          <w:rtl/>
        </w:rPr>
      </w:pPr>
    </w:p>
    <w:p w14:paraId="51839655" w14:textId="77777777" w:rsidR="00000000" w:rsidRDefault="003B3694">
      <w:pPr>
        <w:pStyle w:val="a0"/>
        <w:rPr>
          <w:rFonts w:hint="cs"/>
          <w:rtl/>
        </w:rPr>
      </w:pPr>
      <w:r>
        <w:rPr>
          <w:rFonts w:hint="cs"/>
          <w:rtl/>
        </w:rPr>
        <w:t xml:space="preserve">נא לא להפריע. לא עכשיו. </w:t>
      </w:r>
    </w:p>
    <w:p w14:paraId="402B1492" w14:textId="77777777" w:rsidR="00000000" w:rsidRDefault="003B3694">
      <w:pPr>
        <w:pStyle w:val="a0"/>
        <w:rPr>
          <w:rFonts w:hint="cs"/>
          <w:rtl/>
        </w:rPr>
      </w:pPr>
    </w:p>
    <w:p w14:paraId="4FC0E8C6" w14:textId="77777777" w:rsidR="00000000" w:rsidRDefault="003B3694">
      <w:pPr>
        <w:pStyle w:val="-"/>
        <w:rPr>
          <w:rtl/>
        </w:rPr>
      </w:pPr>
      <w:bookmarkStart w:id="492" w:name="FS000000474T12_11_2003_17_00_58"/>
      <w:bookmarkEnd w:id="492"/>
      <w:r>
        <w:rPr>
          <w:rtl/>
        </w:rPr>
        <w:t>השר גדעון עזרא:</w:t>
      </w:r>
    </w:p>
    <w:p w14:paraId="36AED590" w14:textId="77777777" w:rsidR="00000000" w:rsidRDefault="003B3694">
      <w:pPr>
        <w:pStyle w:val="a0"/>
        <w:rPr>
          <w:rtl/>
        </w:rPr>
      </w:pPr>
    </w:p>
    <w:p w14:paraId="6C43C2C9" w14:textId="77777777" w:rsidR="00000000" w:rsidRDefault="003B3694">
      <w:pPr>
        <w:pStyle w:val="a0"/>
        <w:rPr>
          <w:rFonts w:hint="cs"/>
          <w:rtl/>
        </w:rPr>
      </w:pPr>
      <w:r>
        <w:rPr>
          <w:rFonts w:hint="cs"/>
          <w:rtl/>
        </w:rPr>
        <w:t xml:space="preserve">קודם כול, אני אומר לך שזה סרט משעמם מאוד. </w:t>
      </w:r>
    </w:p>
    <w:p w14:paraId="7E94922D" w14:textId="77777777" w:rsidR="00000000" w:rsidRDefault="003B3694">
      <w:pPr>
        <w:pStyle w:val="a0"/>
        <w:rPr>
          <w:rFonts w:hint="cs"/>
          <w:rtl/>
        </w:rPr>
      </w:pPr>
    </w:p>
    <w:p w14:paraId="24B8BD9D" w14:textId="77777777" w:rsidR="00000000" w:rsidRDefault="003B3694">
      <w:pPr>
        <w:pStyle w:val="af0"/>
        <w:rPr>
          <w:rtl/>
        </w:rPr>
      </w:pPr>
      <w:r>
        <w:rPr>
          <w:rFonts w:hint="eastAsia"/>
          <w:rtl/>
        </w:rPr>
        <w:t>מוחמד</w:t>
      </w:r>
      <w:r>
        <w:rPr>
          <w:rtl/>
        </w:rPr>
        <w:t xml:space="preserve"> ברכה (חד"ש-תע"ל):</w:t>
      </w:r>
    </w:p>
    <w:p w14:paraId="5E4EEDD9" w14:textId="77777777" w:rsidR="00000000" w:rsidRDefault="003B3694">
      <w:pPr>
        <w:pStyle w:val="a0"/>
        <w:rPr>
          <w:rFonts w:hint="cs"/>
          <w:rtl/>
        </w:rPr>
      </w:pPr>
    </w:p>
    <w:p w14:paraId="1507986B" w14:textId="77777777" w:rsidR="00000000" w:rsidRDefault="003B3694">
      <w:pPr>
        <w:pStyle w:val="a0"/>
        <w:rPr>
          <w:rFonts w:hint="cs"/>
          <w:rtl/>
        </w:rPr>
      </w:pPr>
      <w:r>
        <w:rPr>
          <w:rFonts w:hint="cs"/>
          <w:rtl/>
        </w:rPr>
        <w:t>את ה</w:t>
      </w:r>
      <w:r>
        <w:rPr>
          <w:rFonts w:hint="cs"/>
          <w:rtl/>
        </w:rPr>
        <w:t xml:space="preserve">צילומים לקחו מהשטח. </w:t>
      </w:r>
    </w:p>
    <w:p w14:paraId="5F6EFAA4" w14:textId="77777777" w:rsidR="00000000" w:rsidRDefault="003B3694">
      <w:pPr>
        <w:pStyle w:val="a0"/>
        <w:rPr>
          <w:rFonts w:hint="cs"/>
          <w:rtl/>
        </w:rPr>
      </w:pPr>
    </w:p>
    <w:p w14:paraId="3F924124" w14:textId="77777777" w:rsidR="00000000" w:rsidRDefault="003B3694">
      <w:pPr>
        <w:pStyle w:val="af1"/>
        <w:rPr>
          <w:rtl/>
        </w:rPr>
      </w:pPr>
      <w:r>
        <w:rPr>
          <w:rtl/>
        </w:rPr>
        <w:t>היו"ר נסים דהן:</w:t>
      </w:r>
    </w:p>
    <w:p w14:paraId="68D9DA91" w14:textId="77777777" w:rsidR="00000000" w:rsidRDefault="003B3694">
      <w:pPr>
        <w:pStyle w:val="a0"/>
        <w:rPr>
          <w:rtl/>
        </w:rPr>
      </w:pPr>
    </w:p>
    <w:p w14:paraId="08A2DA60" w14:textId="77777777" w:rsidR="00000000" w:rsidRDefault="003B3694">
      <w:pPr>
        <w:pStyle w:val="a0"/>
        <w:rPr>
          <w:rFonts w:hint="cs"/>
          <w:rtl/>
        </w:rPr>
      </w:pPr>
      <w:r>
        <w:rPr>
          <w:rFonts w:hint="cs"/>
          <w:rtl/>
        </w:rPr>
        <w:t xml:space="preserve">חבר הכנסת ברכה, לא להפריע. זה לא ויכוח עכשיו. </w:t>
      </w:r>
    </w:p>
    <w:p w14:paraId="6AA0455A" w14:textId="77777777" w:rsidR="00000000" w:rsidRDefault="003B3694">
      <w:pPr>
        <w:pStyle w:val="a0"/>
        <w:rPr>
          <w:rFonts w:hint="cs"/>
          <w:rtl/>
        </w:rPr>
      </w:pPr>
    </w:p>
    <w:p w14:paraId="21917B8B" w14:textId="77777777" w:rsidR="00000000" w:rsidRDefault="003B3694">
      <w:pPr>
        <w:pStyle w:val="-"/>
        <w:rPr>
          <w:rtl/>
        </w:rPr>
      </w:pPr>
      <w:bookmarkStart w:id="493" w:name="FS000000474T12_11_2003_17_01_48C"/>
      <w:bookmarkEnd w:id="493"/>
      <w:r>
        <w:rPr>
          <w:rtl/>
        </w:rPr>
        <w:t>השר גדעון עזרא:</w:t>
      </w:r>
    </w:p>
    <w:p w14:paraId="653D41E9" w14:textId="77777777" w:rsidR="00000000" w:rsidRDefault="003B3694">
      <w:pPr>
        <w:pStyle w:val="a0"/>
        <w:rPr>
          <w:rtl/>
        </w:rPr>
      </w:pPr>
    </w:p>
    <w:p w14:paraId="7A166D3E" w14:textId="77777777" w:rsidR="00000000" w:rsidRDefault="003B3694">
      <w:pPr>
        <w:pStyle w:val="a0"/>
        <w:rPr>
          <w:rFonts w:hint="cs"/>
          <w:rtl/>
        </w:rPr>
      </w:pPr>
      <w:r>
        <w:rPr>
          <w:rFonts w:hint="cs"/>
          <w:rtl/>
        </w:rPr>
        <w:t xml:space="preserve">אתה לא רואה שם מעשים של צבא-הגנה לישראל, אתה רואה שם אנשים מספרים על מה שהצבא שלנו עשה. </w:t>
      </w:r>
    </w:p>
    <w:p w14:paraId="4969EF6A" w14:textId="77777777" w:rsidR="00000000" w:rsidRDefault="003B3694">
      <w:pPr>
        <w:pStyle w:val="af0"/>
        <w:rPr>
          <w:rFonts w:hint="cs"/>
          <w:rtl/>
        </w:rPr>
      </w:pPr>
    </w:p>
    <w:p w14:paraId="00129425" w14:textId="77777777" w:rsidR="00000000" w:rsidRDefault="003B3694">
      <w:pPr>
        <w:pStyle w:val="af0"/>
        <w:rPr>
          <w:rtl/>
        </w:rPr>
      </w:pPr>
      <w:r>
        <w:rPr>
          <w:rFonts w:hint="eastAsia"/>
          <w:rtl/>
        </w:rPr>
        <w:t>מוחמד</w:t>
      </w:r>
      <w:r>
        <w:rPr>
          <w:rtl/>
        </w:rPr>
        <w:t xml:space="preserve"> ברכה (חד"ש-תע"ל):</w:t>
      </w:r>
    </w:p>
    <w:p w14:paraId="63CA12BA" w14:textId="77777777" w:rsidR="00000000" w:rsidRDefault="003B3694">
      <w:pPr>
        <w:pStyle w:val="a0"/>
        <w:rPr>
          <w:rFonts w:hint="cs"/>
          <w:rtl/>
        </w:rPr>
      </w:pPr>
    </w:p>
    <w:p w14:paraId="5A3D47C1" w14:textId="77777777" w:rsidR="00000000" w:rsidRDefault="003B3694">
      <w:pPr>
        <w:pStyle w:val="a0"/>
        <w:rPr>
          <w:rFonts w:hint="cs"/>
          <w:rtl/>
        </w:rPr>
      </w:pPr>
      <w:r>
        <w:rPr>
          <w:rFonts w:hint="cs"/>
          <w:rtl/>
        </w:rPr>
        <w:t xml:space="preserve">אז אנשים מספרים, וזה מה שקרה, וזה מה </w:t>
      </w:r>
      <w:r>
        <w:rPr>
          <w:rFonts w:hint="cs"/>
          <w:rtl/>
        </w:rPr>
        <w:t xml:space="preserve">שהם חשבו. </w:t>
      </w:r>
    </w:p>
    <w:p w14:paraId="7BF6AAF3" w14:textId="77777777" w:rsidR="00000000" w:rsidRDefault="003B3694">
      <w:pPr>
        <w:pStyle w:val="a0"/>
        <w:rPr>
          <w:rFonts w:hint="cs"/>
          <w:rtl/>
        </w:rPr>
      </w:pPr>
    </w:p>
    <w:p w14:paraId="41092570" w14:textId="77777777" w:rsidR="00000000" w:rsidRDefault="003B3694">
      <w:pPr>
        <w:pStyle w:val="-"/>
        <w:rPr>
          <w:rtl/>
        </w:rPr>
      </w:pPr>
      <w:bookmarkStart w:id="494" w:name="FS000000474T12_11_2003_17_02_42C"/>
      <w:bookmarkEnd w:id="494"/>
      <w:r>
        <w:rPr>
          <w:rtl/>
        </w:rPr>
        <w:t>השר גדעון עזרא:</w:t>
      </w:r>
    </w:p>
    <w:p w14:paraId="16EE0897" w14:textId="77777777" w:rsidR="00000000" w:rsidRDefault="003B3694">
      <w:pPr>
        <w:pStyle w:val="a0"/>
        <w:rPr>
          <w:rtl/>
        </w:rPr>
      </w:pPr>
    </w:p>
    <w:p w14:paraId="44CC4699" w14:textId="77777777" w:rsidR="00000000" w:rsidRDefault="003B3694">
      <w:pPr>
        <w:pStyle w:val="a0"/>
        <w:rPr>
          <w:rFonts w:hint="cs"/>
          <w:rtl/>
        </w:rPr>
      </w:pPr>
      <w:r>
        <w:rPr>
          <w:rFonts w:hint="cs"/>
          <w:rtl/>
        </w:rPr>
        <w:t>אז מה? אז זו האמת? אני מבקש לומר שהשאלה הבסיסית היא, האם ישראל נקלעה למצב הזה מרצון, או שמישהו הכניס אותה למצב הזה. מי שהכניס אותנו למצב הזה לפני למעלה משלוש שנים, בוודאי חברת הכנסת זהבה גלאון תסכים אתי, אלה היו הפלסטינים, כאשר</w:t>
      </w:r>
      <w:r>
        <w:rPr>
          <w:rFonts w:hint="cs"/>
          <w:rtl/>
        </w:rPr>
        <w:t xml:space="preserve"> פרצה המלחמה. </w:t>
      </w:r>
    </w:p>
    <w:p w14:paraId="6BBD28D5" w14:textId="77777777" w:rsidR="00000000" w:rsidRDefault="003B3694">
      <w:pPr>
        <w:pStyle w:val="a0"/>
        <w:rPr>
          <w:rFonts w:hint="cs"/>
          <w:rtl/>
        </w:rPr>
      </w:pPr>
    </w:p>
    <w:p w14:paraId="52D457A2" w14:textId="77777777" w:rsidR="00000000" w:rsidRDefault="003B3694">
      <w:pPr>
        <w:pStyle w:val="af0"/>
        <w:rPr>
          <w:rtl/>
        </w:rPr>
      </w:pPr>
      <w:r>
        <w:rPr>
          <w:rFonts w:hint="eastAsia"/>
          <w:rtl/>
        </w:rPr>
        <w:t>זהבה</w:t>
      </w:r>
      <w:r>
        <w:rPr>
          <w:rtl/>
        </w:rPr>
        <w:t xml:space="preserve"> גלאון (מרצ):</w:t>
      </w:r>
    </w:p>
    <w:p w14:paraId="3732BD31" w14:textId="77777777" w:rsidR="00000000" w:rsidRDefault="003B3694">
      <w:pPr>
        <w:pStyle w:val="a0"/>
        <w:rPr>
          <w:rFonts w:hint="cs"/>
          <w:rtl/>
        </w:rPr>
      </w:pPr>
    </w:p>
    <w:p w14:paraId="3090C463" w14:textId="77777777" w:rsidR="00000000" w:rsidRDefault="003B3694">
      <w:pPr>
        <w:pStyle w:val="a0"/>
        <w:rPr>
          <w:rFonts w:hint="cs"/>
          <w:rtl/>
        </w:rPr>
      </w:pPr>
      <w:r>
        <w:rPr>
          <w:rFonts w:hint="cs"/>
          <w:rtl/>
        </w:rPr>
        <w:t>ומה עם ראש הממשלה שעלה להר-הבית?</w:t>
      </w:r>
    </w:p>
    <w:p w14:paraId="3CCADDA9" w14:textId="77777777" w:rsidR="00000000" w:rsidRDefault="003B3694">
      <w:pPr>
        <w:pStyle w:val="a0"/>
        <w:rPr>
          <w:rFonts w:hint="cs"/>
          <w:rtl/>
        </w:rPr>
      </w:pPr>
    </w:p>
    <w:p w14:paraId="4DA6721D" w14:textId="77777777" w:rsidR="00000000" w:rsidRDefault="003B3694">
      <w:pPr>
        <w:pStyle w:val="-"/>
        <w:rPr>
          <w:rtl/>
        </w:rPr>
      </w:pPr>
      <w:bookmarkStart w:id="495" w:name="FS000000474T12_11_2003_17_03_40C"/>
      <w:bookmarkEnd w:id="495"/>
      <w:r>
        <w:rPr>
          <w:rtl/>
        </w:rPr>
        <w:t>השר גדעון עזרא:</w:t>
      </w:r>
    </w:p>
    <w:p w14:paraId="05749496" w14:textId="77777777" w:rsidR="00000000" w:rsidRDefault="003B3694">
      <w:pPr>
        <w:pStyle w:val="a0"/>
        <w:rPr>
          <w:rtl/>
        </w:rPr>
      </w:pPr>
    </w:p>
    <w:p w14:paraId="6474EDFF" w14:textId="77777777" w:rsidR="00000000" w:rsidRDefault="003B3694">
      <w:pPr>
        <w:pStyle w:val="a0"/>
        <w:rPr>
          <w:rFonts w:hint="cs"/>
          <w:rtl/>
        </w:rPr>
      </w:pPr>
      <w:r>
        <w:rPr>
          <w:rFonts w:hint="cs"/>
          <w:rtl/>
        </w:rPr>
        <w:t xml:space="preserve">אנחנו נמצאים כל הזמן במלחמה מול הטרור, ואני אומר שיש מעשים שנכון לעשות מול הטרור, ויש מעשים שאפשר לוותר עליהם. </w:t>
      </w:r>
    </w:p>
    <w:p w14:paraId="74DB2F9E" w14:textId="77777777" w:rsidR="00000000" w:rsidRDefault="003B3694">
      <w:pPr>
        <w:pStyle w:val="a0"/>
        <w:rPr>
          <w:rFonts w:hint="cs"/>
          <w:rtl/>
        </w:rPr>
      </w:pPr>
    </w:p>
    <w:p w14:paraId="17BEB464" w14:textId="77777777" w:rsidR="00000000" w:rsidRDefault="003B3694">
      <w:pPr>
        <w:pStyle w:val="a0"/>
        <w:rPr>
          <w:rFonts w:hint="cs"/>
          <w:rtl/>
        </w:rPr>
      </w:pPr>
      <w:r>
        <w:rPr>
          <w:rFonts w:hint="cs"/>
          <w:rtl/>
        </w:rPr>
        <w:t>אני בעד זה שכל אשה תוכל להגיע ליעדה ברכב, בוודאי אם היא ב</w:t>
      </w:r>
      <w:r>
        <w:rPr>
          <w:rFonts w:hint="cs"/>
          <w:rtl/>
        </w:rPr>
        <w:t xml:space="preserve">היריון, בלי שתצטרך ללכת מאות מטרים ברגל. מצד שני, הצבא למד </w:t>
      </w:r>
      <w:r>
        <w:rPr>
          <w:rtl/>
        </w:rPr>
        <w:t>–</w:t>
      </w:r>
      <w:r>
        <w:rPr>
          <w:rFonts w:hint="cs"/>
          <w:rtl/>
        </w:rPr>
        <w:t xml:space="preserve"> לצערי, בדרך הקשה </w:t>
      </w:r>
      <w:r>
        <w:rPr>
          <w:rtl/>
        </w:rPr>
        <w:t>–</w:t>
      </w:r>
      <w:r>
        <w:rPr>
          <w:rFonts w:hint="cs"/>
          <w:rtl/>
        </w:rPr>
        <w:t xml:space="preserve"> שלוקחים מחבלים באמבולנסים, שלוקחים מכוניות עם מספרים ישראליים ומכניסים מתאבדות למדינת ישראל, ראו את אירוע "מקסים". יש מקרים כאלה ואחרים שעלינו למנוע, ואז אתה מתנהג לא יפה למצלמ</w:t>
      </w:r>
      <w:r>
        <w:rPr>
          <w:rFonts w:hint="cs"/>
          <w:rtl/>
        </w:rPr>
        <w:t xml:space="preserve">ה. </w:t>
      </w:r>
    </w:p>
    <w:p w14:paraId="0A1B1AB3" w14:textId="77777777" w:rsidR="00000000" w:rsidRDefault="003B3694">
      <w:pPr>
        <w:pStyle w:val="a0"/>
        <w:rPr>
          <w:rFonts w:hint="cs"/>
          <w:rtl/>
        </w:rPr>
      </w:pPr>
    </w:p>
    <w:p w14:paraId="4CDC0B9C" w14:textId="77777777" w:rsidR="00000000" w:rsidRDefault="003B3694">
      <w:pPr>
        <w:pStyle w:val="a0"/>
        <w:rPr>
          <w:rFonts w:hint="cs"/>
          <w:rtl/>
        </w:rPr>
      </w:pPr>
      <w:r>
        <w:rPr>
          <w:rFonts w:hint="cs"/>
          <w:rtl/>
        </w:rPr>
        <w:t xml:space="preserve">כשאני רואה אשה הולכת ברגל, כואב לי. כשאני רואה זקן הולך ברגל, כואב לי. אני חושב שמדינת ישראל צריכה לדאוג לכך שכל מעשה ומעשה שהיא עושה בכל מקום ומקום יהיה לטובת הביטחון נטו, ולא על מנת להתאנות לאנשים. </w:t>
      </w:r>
    </w:p>
    <w:p w14:paraId="30B63D8F" w14:textId="77777777" w:rsidR="00000000" w:rsidRDefault="003B3694">
      <w:pPr>
        <w:pStyle w:val="a0"/>
        <w:rPr>
          <w:rFonts w:hint="cs"/>
          <w:rtl/>
        </w:rPr>
      </w:pPr>
    </w:p>
    <w:p w14:paraId="5A646147" w14:textId="77777777" w:rsidR="00000000" w:rsidRDefault="003B3694">
      <w:pPr>
        <w:pStyle w:val="a0"/>
        <w:rPr>
          <w:rFonts w:hint="cs"/>
          <w:rtl/>
        </w:rPr>
      </w:pPr>
      <w:r>
        <w:rPr>
          <w:rFonts w:hint="cs"/>
          <w:rtl/>
        </w:rPr>
        <w:t>כאשר את רואה ילדים זורקים אבן על טנק, או ילדים מט</w:t>
      </w:r>
      <w:r>
        <w:rPr>
          <w:rFonts w:hint="cs"/>
          <w:rtl/>
        </w:rPr>
        <w:t>פסים על טנק, מה משמעות הדבר?</w:t>
      </w:r>
    </w:p>
    <w:p w14:paraId="57F4C1D3" w14:textId="77777777" w:rsidR="00000000" w:rsidRDefault="003B3694">
      <w:pPr>
        <w:pStyle w:val="a0"/>
        <w:rPr>
          <w:rFonts w:hint="cs"/>
          <w:rtl/>
        </w:rPr>
      </w:pPr>
    </w:p>
    <w:p w14:paraId="63BC9E1B" w14:textId="77777777" w:rsidR="00000000" w:rsidRDefault="003B3694">
      <w:pPr>
        <w:pStyle w:val="af0"/>
        <w:rPr>
          <w:rtl/>
        </w:rPr>
      </w:pPr>
      <w:r>
        <w:rPr>
          <w:rFonts w:hint="eastAsia"/>
          <w:rtl/>
        </w:rPr>
        <w:t>זהבה</w:t>
      </w:r>
      <w:r>
        <w:rPr>
          <w:rtl/>
        </w:rPr>
        <w:t xml:space="preserve"> גלאון (מרצ):</w:t>
      </w:r>
    </w:p>
    <w:p w14:paraId="560A6592" w14:textId="77777777" w:rsidR="00000000" w:rsidRDefault="003B3694">
      <w:pPr>
        <w:pStyle w:val="a0"/>
        <w:rPr>
          <w:rFonts w:hint="cs"/>
          <w:rtl/>
        </w:rPr>
      </w:pPr>
    </w:p>
    <w:p w14:paraId="67E7843A" w14:textId="77777777" w:rsidR="00000000" w:rsidRDefault="003B3694">
      <w:pPr>
        <w:pStyle w:val="a0"/>
        <w:rPr>
          <w:rFonts w:hint="cs"/>
          <w:rtl/>
        </w:rPr>
      </w:pPr>
      <w:r>
        <w:rPr>
          <w:rFonts w:hint="cs"/>
          <w:rtl/>
        </w:rPr>
        <w:t xml:space="preserve">שהטנק לא צריך להיות שם. </w:t>
      </w:r>
    </w:p>
    <w:p w14:paraId="37C89E61" w14:textId="77777777" w:rsidR="00000000" w:rsidRDefault="003B3694">
      <w:pPr>
        <w:pStyle w:val="a0"/>
        <w:rPr>
          <w:rFonts w:hint="cs"/>
          <w:rtl/>
        </w:rPr>
      </w:pPr>
    </w:p>
    <w:p w14:paraId="2670CC00" w14:textId="77777777" w:rsidR="00000000" w:rsidRDefault="003B3694">
      <w:pPr>
        <w:pStyle w:val="-"/>
        <w:rPr>
          <w:rtl/>
        </w:rPr>
      </w:pPr>
      <w:bookmarkStart w:id="496" w:name="FS000000474T12_11_2003_17_06_27C"/>
      <w:bookmarkEnd w:id="496"/>
      <w:r>
        <w:rPr>
          <w:rtl/>
        </w:rPr>
        <w:t>השר גדעון עזרא:</w:t>
      </w:r>
    </w:p>
    <w:p w14:paraId="504EF0E5" w14:textId="77777777" w:rsidR="00000000" w:rsidRDefault="003B3694">
      <w:pPr>
        <w:pStyle w:val="a0"/>
        <w:rPr>
          <w:rtl/>
        </w:rPr>
      </w:pPr>
    </w:p>
    <w:p w14:paraId="7F7C534F" w14:textId="77777777" w:rsidR="00000000" w:rsidRDefault="003B3694">
      <w:pPr>
        <w:pStyle w:val="a0"/>
        <w:rPr>
          <w:rFonts w:hint="cs"/>
          <w:rtl/>
        </w:rPr>
      </w:pPr>
      <w:r>
        <w:rPr>
          <w:rFonts w:hint="cs"/>
          <w:rtl/>
        </w:rPr>
        <w:t xml:space="preserve">אם הטנק לא יהיה שם </w:t>
      </w:r>
      <w:r>
        <w:rPr>
          <w:rtl/>
        </w:rPr>
        <w:t>–</w:t>
      </w:r>
      <w:r>
        <w:rPr>
          <w:rFonts w:hint="cs"/>
          <w:rtl/>
        </w:rPr>
        <w:t xml:space="preserve"> תשאלי את אבו וילן </w:t>
      </w:r>
      <w:r>
        <w:rPr>
          <w:rtl/>
        </w:rPr>
        <w:t>–</w:t>
      </w:r>
      <w:r>
        <w:rPr>
          <w:rFonts w:hint="cs"/>
          <w:rtl/>
        </w:rPr>
        <w:t xml:space="preserve"> החייל שלנו יכול להיפגע. אנחנו מעדיפים לשים אותו מאחורי שריון. </w:t>
      </w:r>
    </w:p>
    <w:p w14:paraId="5F9500E6" w14:textId="77777777" w:rsidR="00000000" w:rsidRDefault="003B3694">
      <w:pPr>
        <w:pStyle w:val="a0"/>
        <w:rPr>
          <w:rFonts w:hint="cs"/>
          <w:rtl/>
        </w:rPr>
      </w:pPr>
    </w:p>
    <w:p w14:paraId="7250537D" w14:textId="77777777" w:rsidR="00000000" w:rsidRDefault="003B3694">
      <w:pPr>
        <w:pStyle w:val="af0"/>
        <w:rPr>
          <w:rtl/>
        </w:rPr>
      </w:pPr>
      <w:r>
        <w:rPr>
          <w:rFonts w:hint="eastAsia"/>
          <w:rtl/>
        </w:rPr>
        <w:t>עבד</w:t>
      </w:r>
      <w:r>
        <w:rPr>
          <w:rtl/>
        </w:rPr>
        <w:t>-אלמאלכ דהאמשה (רע"ם):</w:t>
      </w:r>
    </w:p>
    <w:p w14:paraId="0E9FDDBF" w14:textId="77777777" w:rsidR="00000000" w:rsidRDefault="003B3694">
      <w:pPr>
        <w:pStyle w:val="a0"/>
        <w:rPr>
          <w:rFonts w:hint="cs"/>
          <w:rtl/>
        </w:rPr>
      </w:pPr>
    </w:p>
    <w:p w14:paraId="260A9B44" w14:textId="77777777" w:rsidR="00000000" w:rsidRDefault="003B3694">
      <w:pPr>
        <w:pStyle w:val="a0"/>
        <w:rPr>
          <w:rFonts w:hint="cs"/>
          <w:rtl/>
        </w:rPr>
      </w:pPr>
      <w:r>
        <w:rPr>
          <w:rFonts w:hint="cs"/>
          <w:rtl/>
        </w:rPr>
        <w:t>- - -</w:t>
      </w:r>
    </w:p>
    <w:p w14:paraId="7FF33FFD" w14:textId="77777777" w:rsidR="00000000" w:rsidRDefault="003B3694">
      <w:pPr>
        <w:pStyle w:val="a0"/>
        <w:rPr>
          <w:rFonts w:hint="cs"/>
          <w:rtl/>
        </w:rPr>
      </w:pPr>
    </w:p>
    <w:p w14:paraId="31EAC745" w14:textId="77777777" w:rsidR="00000000" w:rsidRDefault="003B3694">
      <w:pPr>
        <w:pStyle w:val="-"/>
        <w:rPr>
          <w:rtl/>
        </w:rPr>
      </w:pPr>
      <w:bookmarkStart w:id="497" w:name="FS000000474T12_11_2003_17_07_04C"/>
      <w:bookmarkEnd w:id="497"/>
      <w:r>
        <w:rPr>
          <w:rtl/>
        </w:rPr>
        <w:t>השר גדעון עזרא:</w:t>
      </w:r>
    </w:p>
    <w:p w14:paraId="16EB6D5F" w14:textId="77777777" w:rsidR="00000000" w:rsidRDefault="003B3694">
      <w:pPr>
        <w:pStyle w:val="a0"/>
        <w:rPr>
          <w:rtl/>
        </w:rPr>
      </w:pPr>
    </w:p>
    <w:p w14:paraId="60CF9E0A" w14:textId="77777777" w:rsidR="00000000" w:rsidRDefault="003B3694">
      <w:pPr>
        <w:pStyle w:val="a0"/>
        <w:rPr>
          <w:rFonts w:hint="cs"/>
          <w:rtl/>
        </w:rPr>
      </w:pPr>
      <w:r>
        <w:rPr>
          <w:rFonts w:hint="cs"/>
          <w:rtl/>
        </w:rPr>
        <w:t>זה מרגיז</w:t>
      </w:r>
      <w:r>
        <w:rPr>
          <w:rFonts w:hint="cs"/>
          <w:rtl/>
        </w:rPr>
        <w:t xml:space="preserve"> אותך, מה אני אעשה?</w:t>
      </w:r>
    </w:p>
    <w:p w14:paraId="17EEDF3F" w14:textId="77777777" w:rsidR="00000000" w:rsidRDefault="003B3694">
      <w:pPr>
        <w:pStyle w:val="a0"/>
        <w:rPr>
          <w:rFonts w:hint="cs"/>
          <w:rtl/>
        </w:rPr>
      </w:pPr>
    </w:p>
    <w:p w14:paraId="41F71FCB" w14:textId="77777777" w:rsidR="00000000" w:rsidRDefault="003B3694">
      <w:pPr>
        <w:pStyle w:val="af1"/>
        <w:rPr>
          <w:rtl/>
        </w:rPr>
      </w:pPr>
      <w:r>
        <w:rPr>
          <w:rtl/>
        </w:rPr>
        <w:t>היו"ר נסים דהן:</w:t>
      </w:r>
    </w:p>
    <w:p w14:paraId="408B9985" w14:textId="77777777" w:rsidR="00000000" w:rsidRDefault="003B3694">
      <w:pPr>
        <w:pStyle w:val="a0"/>
        <w:rPr>
          <w:rtl/>
        </w:rPr>
      </w:pPr>
    </w:p>
    <w:p w14:paraId="468D56F0" w14:textId="77777777" w:rsidR="00000000" w:rsidRDefault="003B3694">
      <w:pPr>
        <w:pStyle w:val="a0"/>
        <w:rPr>
          <w:rFonts w:hint="cs"/>
          <w:rtl/>
        </w:rPr>
      </w:pPr>
      <w:r>
        <w:rPr>
          <w:rFonts w:hint="cs"/>
          <w:rtl/>
        </w:rPr>
        <w:t xml:space="preserve">חבר הכנסת דהאמשה, אתה רשום לתגובה, אתה רוצה לוותר עליה? בבקשה. עוד הערת ביניים ואתה לא מדבר יותר היום. </w:t>
      </w:r>
    </w:p>
    <w:p w14:paraId="374D03F0" w14:textId="77777777" w:rsidR="00000000" w:rsidRDefault="003B3694">
      <w:pPr>
        <w:pStyle w:val="a0"/>
        <w:rPr>
          <w:rFonts w:hint="cs"/>
          <w:rtl/>
        </w:rPr>
      </w:pPr>
    </w:p>
    <w:p w14:paraId="209CE45B" w14:textId="77777777" w:rsidR="00000000" w:rsidRDefault="003B3694">
      <w:pPr>
        <w:pStyle w:val="af0"/>
        <w:rPr>
          <w:rtl/>
        </w:rPr>
      </w:pPr>
      <w:r>
        <w:rPr>
          <w:rFonts w:hint="eastAsia"/>
          <w:rtl/>
        </w:rPr>
        <w:t>עבד</w:t>
      </w:r>
      <w:r>
        <w:rPr>
          <w:rtl/>
        </w:rPr>
        <w:t>-אלמאלכ דהאמשה (רע"ם):</w:t>
      </w:r>
    </w:p>
    <w:p w14:paraId="3DF14C8D" w14:textId="77777777" w:rsidR="00000000" w:rsidRDefault="003B3694">
      <w:pPr>
        <w:pStyle w:val="a0"/>
        <w:rPr>
          <w:rFonts w:hint="cs"/>
          <w:rtl/>
        </w:rPr>
      </w:pPr>
    </w:p>
    <w:p w14:paraId="6D12A0BA" w14:textId="77777777" w:rsidR="00000000" w:rsidRDefault="003B3694">
      <w:pPr>
        <w:pStyle w:val="a0"/>
        <w:rPr>
          <w:rFonts w:hint="cs"/>
          <w:rtl/>
        </w:rPr>
      </w:pPr>
      <w:r>
        <w:rPr>
          <w:rFonts w:hint="cs"/>
          <w:rtl/>
        </w:rPr>
        <w:t xml:space="preserve">הוא שואל. </w:t>
      </w:r>
    </w:p>
    <w:p w14:paraId="7EACE1CC" w14:textId="77777777" w:rsidR="00000000" w:rsidRDefault="003B3694">
      <w:pPr>
        <w:pStyle w:val="a0"/>
        <w:rPr>
          <w:rFonts w:hint="cs"/>
          <w:rtl/>
        </w:rPr>
      </w:pPr>
    </w:p>
    <w:p w14:paraId="495F5468" w14:textId="77777777" w:rsidR="00000000" w:rsidRDefault="003B3694">
      <w:pPr>
        <w:pStyle w:val="-"/>
        <w:rPr>
          <w:rtl/>
        </w:rPr>
      </w:pPr>
      <w:bookmarkStart w:id="498" w:name="FS000000474T12_11_2003_17_07_38C"/>
      <w:bookmarkEnd w:id="498"/>
      <w:r>
        <w:rPr>
          <w:rtl/>
        </w:rPr>
        <w:t>השר גדעון עזרא:</w:t>
      </w:r>
    </w:p>
    <w:p w14:paraId="6935F903" w14:textId="77777777" w:rsidR="00000000" w:rsidRDefault="003B3694">
      <w:pPr>
        <w:pStyle w:val="a0"/>
        <w:rPr>
          <w:rtl/>
        </w:rPr>
      </w:pPr>
    </w:p>
    <w:p w14:paraId="569EE31F" w14:textId="77777777" w:rsidR="00000000" w:rsidRDefault="003B3694">
      <w:pPr>
        <w:pStyle w:val="a0"/>
        <w:rPr>
          <w:rFonts w:hint="cs"/>
          <w:rtl/>
        </w:rPr>
      </w:pPr>
      <w:r>
        <w:rPr>
          <w:rFonts w:hint="cs"/>
          <w:rtl/>
        </w:rPr>
        <w:t>כשילד מטפס על טנק או כשהוא זורק אבן על טנק, לדעתי זה אומר</w:t>
      </w:r>
      <w:r>
        <w:rPr>
          <w:rFonts w:hint="cs"/>
          <w:rtl/>
        </w:rPr>
        <w:t xml:space="preserve"> שהוא לא מפחד שהטנק יירה בו. </w:t>
      </w:r>
    </w:p>
    <w:p w14:paraId="287BFFD8" w14:textId="77777777" w:rsidR="00000000" w:rsidRDefault="003B3694">
      <w:pPr>
        <w:pStyle w:val="af0"/>
        <w:rPr>
          <w:rtl/>
        </w:rPr>
      </w:pPr>
    </w:p>
    <w:p w14:paraId="3812C44E" w14:textId="77777777" w:rsidR="00000000" w:rsidRDefault="003B3694">
      <w:pPr>
        <w:pStyle w:val="af0"/>
        <w:rPr>
          <w:rtl/>
        </w:rPr>
      </w:pPr>
      <w:r>
        <w:rPr>
          <w:rtl/>
        </w:rPr>
        <w:t>עסאם מח'ול (חד"ש-תע"ל):</w:t>
      </w:r>
    </w:p>
    <w:p w14:paraId="4301BF13" w14:textId="77777777" w:rsidR="00000000" w:rsidRDefault="003B3694">
      <w:pPr>
        <w:pStyle w:val="a0"/>
        <w:rPr>
          <w:rtl/>
        </w:rPr>
      </w:pPr>
    </w:p>
    <w:p w14:paraId="350C1478" w14:textId="77777777" w:rsidR="00000000" w:rsidRDefault="003B3694">
      <w:pPr>
        <w:pStyle w:val="a0"/>
        <w:rPr>
          <w:rFonts w:hint="cs"/>
          <w:rtl/>
        </w:rPr>
      </w:pPr>
      <w:r>
        <w:rPr>
          <w:rFonts w:hint="cs"/>
          <w:rtl/>
        </w:rPr>
        <w:t>נכון.</w:t>
      </w:r>
    </w:p>
    <w:p w14:paraId="2B7A0DE5" w14:textId="77777777" w:rsidR="00000000" w:rsidRDefault="003B3694">
      <w:pPr>
        <w:pStyle w:val="a0"/>
        <w:rPr>
          <w:rFonts w:hint="cs"/>
          <w:rtl/>
        </w:rPr>
      </w:pPr>
    </w:p>
    <w:p w14:paraId="0473DCEB" w14:textId="77777777" w:rsidR="00000000" w:rsidRDefault="003B3694">
      <w:pPr>
        <w:pStyle w:val="-"/>
        <w:rPr>
          <w:rtl/>
        </w:rPr>
      </w:pPr>
      <w:bookmarkStart w:id="499" w:name="FS000000474T12_11_2003_17_08_03C"/>
      <w:bookmarkEnd w:id="499"/>
      <w:r>
        <w:rPr>
          <w:rtl/>
        </w:rPr>
        <w:t>השר גדעון עזרא:</w:t>
      </w:r>
    </w:p>
    <w:p w14:paraId="6BEEC4DD" w14:textId="77777777" w:rsidR="00000000" w:rsidRDefault="003B3694">
      <w:pPr>
        <w:pStyle w:val="a0"/>
        <w:rPr>
          <w:rtl/>
        </w:rPr>
      </w:pPr>
    </w:p>
    <w:p w14:paraId="4203338B" w14:textId="77777777" w:rsidR="00000000" w:rsidRDefault="003B3694">
      <w:pPr>
        <w:pStyle w:val="a0"/>
        <w:rPr>
          <w:rFonts w:hint="cs"/>
          <w:rtl/>
        </w:rPr>
      </w:pPr>
      <w:r>
        <w:rPr>
          <w:rFonts w:hint="cs"/>
          <w:rtl/>
        </w:rPr>
        <w:t xml:space="preserve">ואני אומר, שכאשר את רואה ילדים זורקים אבנים על טנקים, זה אות כבוד לצבא-הגנה לישראל. </w:t>
      </w:r>
    </w:p>
    <w:p w14:paraId="0FDD2CA6" w14:textId="77777777" w:rsidR="00000000" w:rsidRDefault="003B3694">
      <w:pPr>
        <w:pStyle w:val="a0"/>
        <w:rPr>
          <w:rFonts w:hint="cs"/>
          <w:rtl/>
        </w:rPr>
      </w:pPr>
    </w:p>
    <w:p w14:paraId="330684EB" w14:textId="77777777" w:rsidR="00000000" w:rsidRDefault="003B3694">
      <w:pPr>
        <w:pStyle w:val="af0"/>
        <w:rPr>
          <w:rtl/>
        </w:rPr>
      </w:pPr>
      <w:r>
        <w:rPr>
          <w:rFonts w:hint="eastAsia"/>
          <w:rtl/>
        </w:rPr>
        <w:t>חיים</w:t>
      </w:r>
      <w:r>
        <w:rPr>
          <w:rtl/>
        </w:rPr>
        <w:t xml:space="preserve"> כץ (הליכוד):</w:t>
      </w:r>
    </w:p>
    <w:p w14:paraId="1C25F015" w14:textId="77777777" w:rsidR="00000000" w:rsidRDefault="003B3694">
      <w:pPr>
        <w:pStyle w:val="a0"/>
        <w:rPr>
          <w:rFonts w:hint="cs"/>
          <w:rtl/>
        </w:rPr>
      </w:pPr>
    </w:p>
    <w:p w14:paraId="76781EC2" w14:textId="77777777" w:rsidR="00000000" w:rsidRDefault="003B3694">
      <w:pPr>
        <w:pStyle w:val="a0"/>
        <w:rPr>
          <w:rFonts w:hint="cs"/>
          <w:rtl/>
        </w:rPr>
      </w:pPr>
      <w:r>
        <w:rPr>
          <w:rFonts w:hint="cs"/>
          <w:rtl/>
        </w:rPr>
        <w:t xml:space="preserve">- - - בשביל להפחיד את מדינת ישראל. </w:t>
      </w:r>
    </w:p>
    <w:p w14:paraId="7940DD1A" w14:textId="77777777" w:rsidR="00000000" w:rsidRDefault="003B3694">
      <w:pPr>
        <w:pStyle w:val="a0"/>
        <w:rPr>
          <w:rFonts w:hint="cs"/>
          <w:rtl/>
        </w:rPr>
      </w:pPr>
    </w:p>
    <w:p w14:paraId="486F2C8D" w14:textId="77777777" w:rsidR="00000000" w:rsidRDefault="003B3694">
      <w:pPr>
        <w:pStyle w:val="af1"/>
        <w:rPr>
          <w:rtl/>
        </w:rPr>
      </w:pPr>
      <w:r>
        <w:rPr>
          <w:rtl/>
        </w:rPr>
        <w:t>היו"ר נסים דהן:</w:t>
      </w:r>
    </w:p>
    <w:p w14:paraId="6C0CEBAC" w14:textId="77777777" w:rsidR="00000000" w:rsidRDefault="003B3694">
      <w:pPr>
        <w:pStyle w:val="a0"/>
        <w:rPr>
          <w:rtl/>
        </w:rPr>
      </w:pPr>
    </w:p>
    <w:p w14:paraId="46BA0624" w14:textId="77777777" w:rsidR="00000000" w:rsidRDefault="003B3694">
      <w:pPr>
        <w:pStyle w:val="a0"/>
        <w:rPr>
          <w:rFonts w:hint="cs"/>
          <w:rtl/>
        </w:rPr>
      </w:pPr>
      <w:r>
        <w:rPr>
          <w:rFonts w:hint="cs"/>
          <w:rtl/>
        </w:rPr>
        <w:t>חבר הכנסת כץ, אתה</w:t>
      </w:r>
      <w:r>
        <w:rPr>
          <w:rFonts w:hint="cs"/>
          <w:rtl/>
        </w:rPr>
        <w:t xml:space="preserve"> רשום לתגובה, נכון? אז אל תפריע לעצמך לדבר. </w:t>
      </w:r>
    </w:p>
    <w:p w14:paraId="698A7934" w14:textId="77777777" w:rsidR="00000000" w:rsidRDefault="003B3694">
      <w:pPr>
        <w:pStyle w:val="a0"/>
        <w:rPr>
          <w:rFonts w:hint="cs"/>
          <w:rtl/>
        </w:rPr>
      </w:pPr>
    </w:p>
    <w:p w14:paraId="0058AFD6" w14:textId="77777777" w:rsidR="00000000" w:rsidRDefault="003B3694">
      <w:pPr>
        <w:pStyle w:val="-"/>
        <w:rPr>
          <w:rtl/>
        </w:rPr>
      </w:pPr>
      <w:bookmarkStart w:id="500" w:name="FS000000474T12_11_2003_17_09_20C"/>
      <w:bookmarkEnd w:id="500"/>
      <w:r>
        <w:rPr>
          <w:rtl/>
        </w:rPr>
        <w:t>השר גדעון עזרא:</w:t>
      </w:r>
    </w:p>
    <w:p w14:paraId="655E6674" w14:textId="77777777" w:rsidR="00000000" w:rsidRDefault="003B3694">
      <w:pPr>
        <w:pStyle w:val="a0"/>
        <w:rPr>
          <w:rtl/>
        </w:rPr>
      </w:pPr>
    </w:p>
    <w:p w14:paraId="718D5571" w14:textId="77777777" w:rsidR="00000000" w:rsidRDefault="003B3694">
      <w:pPr>
        <w:pStyle w:val="a0"/>
        <w:rPr>
          <w:rFonts w:hint="cs"/>
          <w:rtl/>
        </w:rPr>
      </w:pPr>
      <w:r>
        <w:rPr>
          <w:rFonts w:hint="cs"/>
          <w:rtl/>
        </w:rPr>
        <w:t>השקפתה של אירופה על מה שקורה במדינת ישראל, לדעתי, חשובה מאוד. אכפת לנו מה אירופה תחשוב. אנחנו צריכים להיות מצוידים בכל התשובות, מדוע אנחנו עושים כל מעשה ומעשה. האם בגלל זה נפסיק להגן על חיילינו</w:t>
      </w:r>
      <w:r>
        <w:rPr>
          <w:rFonts w:hint="cs"/>
          <w:rtl/>
        </w:rPr>
        <w:t xml:space="preserve">, על אזרחינו? אם אין לנו דרך טובה יותר, התשובה היא  שלילית. </w:t>
      </w:r>
    </w:p>
    <w:p w14:paraId="5613CE74" w14:textId="77777777" w:rsidR="00000000" w:rsidRDefault="003B3694">
      <w:pPr>
        <w:pStyle w:val="a0"/>
        <w:rPr>
          <w:rFonts w:hint="cs"/>
          <w:rtl/>
        </w:rPr>
      </w:pPr>
    </w:p>
    <w:p w14:paraId="50E42277" w14:textId="77777777" w:rsidR="00000000" w:rsidRDefault="003B3694">
      <w:pPr>
        <w:pStyle w:val="a0"/>
        <w:rPr>
          <w:rFonts w:hint="cs"/>
          <w:rtl/>
        </w:rPr>
      </w:pPr>
      <w:r>
        <w:rPr>
          <w:rFonts w:hint="cs"/>
          <w:rtl/>
        </w:rPr>
        <w:t xml:space="preserve">ראי את נושא החומה. בכוח אומרים חומה ולא גדר הפרדה, על מנת שיחשבו על דברים אחרים. </w:t>
      </w:r>
    </w:p>
    <w:p w14:paraId="5B0AFF67" w14:textId="77777777" w:rsidR="00000000" w:rsidRDefault="003B3694">
      <w:pPr>
        <w:pStyle w:val="a0"/>
        <w:rPr>
          <w:rFonts w:hint="cs"/>
          <w:rtl/>
        </w:rPr>
      </w:pPr>
    </w:p>
    <w:p w14:paraId="4FF4F9E5" w14:textId="77777777" w:rsidR="00000000" w:rsidRDefault="003B3694">
      <w:pPr>
        <w:pStyle w:val="af0"/>
        <w:rPr>
          <w:rtl/>
        </w:rPr>
      </w:pPr>
      <w:r>
        <w:rPr>
          <w:rFonts w:hint="eastAsia"/>
          <w:rtl/>
        </w:rPr>
        <w:t>ואסל</w:t>
      </w:r>
      <w:r>
        <w:rPr>
          <w:rtl/>
        </w:rPr>
        <w:t xml:space="preserve"> טאהא (בל"ד):</w:t>
      </w:r>
    </w:p>
    <w:p w14:paraId="04239A1D" w14:textId="77777777" w:rsidR="00000000" w:rsidRDefault="003B3694">
      <w:pPr>
        <w:pStyle w:val="a0"/>
        <w:rPr>
          <w:rFonts w:hint="cs"/>
          <w:rtl/>
        </w:rPr>
      </w:pPr>
    </w:p>
    <w:p w14:paraId="64DC0ECB" w14:textId="77777777" w:rsidR="00000000" w:rsidRDefault="003B3694">
      <w:pPr>
        <w:pStyle w:val="a0"/>
        <w:rPr>
          <w:rFonts w:hint="cs"/>
          <w:rtl/>
        </w:rPr>
      </w:pPr>
      <w:r>
        <w:rPr>
          <w:rFonts w:hint="cs"/>
          <w:rtl/>
        </w:rPr>
        <w:t xml:space="preserve">זו לא גדר הפרדה, זו גדר הסלמה. </w:t>
      </w:r>
    </w:p>
    <w:p w14:paraId="69306DCA" w14:textId="77777777" w:rsidR="00000000" w:rsidRDefault="003B3694">
      <w:pPr>
        <w:pStyle w:val="a0"/>
        <w:rPr>
          <w:rFonts w:hint="cs"/>
          <w:rtl/>
        </w:rPr>
      </w:pPr>
    </w:p>
    <w:p w14:paraId="01F0DBBE" w14:textId="77777777" w:rsidR="00000000" w:rsidRDefault="003B3694">
      <w:pPr>
        <w:pStyle w:val="-"/>
        <w:rPr>
          <w:rtl/>
        </w:rPr>
      </w:pPr>
      <w:bookmarkStart w:id="501" w:name="FS000000474T12_11_2003_17_10_26C"/>
      <w:bookmarkEnd w:id="501"/>
      <w:r>
        <w:rPr>
          <w:rtl/>
        </w:rPr>
        <w:t>השר גדעון עזרא:</w:t>
      </w:r>
    </w:p>
    <w:p w14:paraId="102AB715" w14:textId="77777777" w:rsidR="00000000" w:rsidRDefault="003B3694">
      <w:pPr>
        <w:pStyle w:val="a0"/>
        <w:rPr>
          <w:rtl/>
        </w:rPr>
      </w:pPr>
    </w:p>
    <w:p w14:paraId="51BE56CE" w14:textId="77777777" w:rsidR="00000000" w:rsidRDefault="003B3694">
      <w:pPr>
        <w:pStyle w:val="a0"/>
        <w:rPr>
          <w:rFonts w:hint="cs"/>
          <w:rtl/>
        </w:rPr>
      </w:pPr>
      <w:r>
        <w:rPr>
          <w:rFonts w:hint="cs"/>
          <w:rtl/>
        </w:rPr>
        <w:t>לדעתי, אם ננהג נכון ונעשה את הדברים ההכרחי</w:t>
      </w:r>
      <w:r>
        <w:rPr>
          <w:rFonts w:hint="cs"/>
          <w:rtl/>
        </w:rPr>
        <w:t>ים, נוכל להישיר מבט אל פני האנשים ונוכל להסביר להם מדוע אנחנו עושים את הדברים הללו. כאשר יש מקרים קיצוניים, כמו חיתוכם של עצי זית, או כמו מחסומים שאין בהם טעם, או מניעת יציאה לעבודה של אנשים כאשר לא נשקפת מהם סכנה, אלו מעשים מיותרים, ואנחנו צריכים לדלג עלי</w:t>
      </w:r>
      <w:r>
        <w:rPr>
          <w:rFonts w:hint="cs"/>
          <w:rtl/>
        </w:rPr>
        <w:t xml:space="preserve">הם ולחשוב </w:t>
      </w:r>
      <w:r>
        <w:rPr>
          <w:rtl/>
        </w:rPr>
        <w:t>–</w:t>
      </w:r>
      <w:r>
        <w:rPr>
          <w:rFonts w:hint="cs"/>
          <w:rtl/>
        </w:rPr>
        <w:t xml:space="preserve"> עד כמה שאפשר </w:t>
      </w:r>
      <w:r>
        <w:rPr>
          <w:rtl/>
        </w:rPr>
        <w:t>–</w:t>
      </w:r>
      <w:r>
        <w:rPr>
          <w:rFonts w:hint="cs"/>
          <w:rtl/>
        </w:rPr>
        <w:t xml:space="preserve"> על כבוד האדם הפלסטיני והאדם באשר הוא אדם. </w:t>
      </w:r>
    </w:p>
    <w:p w14:paraId="0E14F3D5" w14:textId="77777777" w:rsidR="00000000" w:rsidRDefault="003B3694">
      <w:pPr>
        <w:pStyle w:val="a0"/>
        <w:rPr>
          <w:rtl/>
        </w:rPr>
      </w:pPr>
    </w:p>
    <w:p w14:paraId="54DAE16F" w14:textId="77777777" w:rsidR="00000000" w:rsidRDefault="003B3694">
      <w:pPr>
        <w:pStyle w:val="a0"/>
        <w:rPr>
          <w:rFonts w:hint="cs"/>
          <w:rtl/>
        </w:rPr>
      </w:pPr>
      <w:r>
        <w:rPr>
          <w:rFonts w:hint="cs"/>
          <w:rtl/>
        </w:rPr>
        <w:t xml:space="preserve">הרב מלכיאור דיבר על כך שאנחנו צריכים לשאוף להבנה שהאנטישמיות והגזענות חד המה, וכל מי שידבר נגד גזענות יזכיר גם את האנטישמיות. הלוואי שהיינו מגיעים למצב הזה. אני רוצה רק להעיר פה, שבעבר </w:t>
      </w:r>
      <w:r>
        <w:rPr>
          <w:rFonts w:hint="cs"/>
          <w:rtl/>
        </w:rPr>
        <w:t xml:space="preserve">הערבים הצליחו להעביר באו"ם החלטה, שהציונות היא גזענות. ההחלטה אומנם בוטלה, אבל קשה לנו עד מאוד - - - </w:t>
      </w:r>
    </w:p>
    <w:p w14:paraId="6C073BDC" w14:textId="77777777" w:rsidR="00000000" w:rsidRDefault="003B3694">
      <w:pPr>
        <w:pStyle w:val="a0"/>
        <w:rPr>
          <w:rFonts w:hint="cs"/>
          <w:rtl/>
        </w:rPr>
      </w:pPr>
    </w:p>
    <w:p w14:paraId="6C904D46" w14:textId="77777777" w:rsidR="00000000" w:rsidRDefault="003B3694">
      <w:pPr>
        <w:pStyle w:val="af0"/>
        <w:rPr>
          <w:rtl/>
        </w:rPr>
      </w:pPr>
      <w:r>
        <w:rPr>
          <w:rFonts w:hint="eastAsia"/>
          <w:rtl/>
        </w:rPr>
        <w:t>מוחמד</w:t>
      </w:r>
      <w:r>
        <w:rPr>
          <w:rtl/>
        </w:rPr>
        <w:t xml:space="preserve"> ברכה (חד"ש-תע"ל):</w:t>
      </w:r>
    </w:p>
    <w:p w14:paraId="76F15510" w14:textId="77777777" w:rsidR="00000000" w:rsidRDefault="003B3694">
      <w:pPr>
        <w:pStyle w:val="a0"/>
        <w:rPr>
          <w:rFonts w:hint="cs"/>
          <w:rtl/>
        </w:rPr>
      </w:pPr>
    </w:p>
    <w:p w14:paraId="2359308A" w14:textId="77777777" w:rsidR="00000000" w:rsidRDefault="003B3694">
      <w:pPr>
        <w:pStyle w:val="a0"/>
        <w:rPr>
          <w:rFonts w:hint="cs"/>
          <w:rtl/>
        </w:rPr>
      </w:pPr>
      <w:r>
        <w:rPr>
          <w:rFonts w:hint="cs"/>
          <w:rtl/>
        </w:rPr>
        <w:t xml:space="preserve">תגיד לכנסת איך היא בוטלה. </w:t>
      </w:r>
    </w:p>
    <w:p w14:paraId="2FA7DD00" w14:textId="77777777" w:rsidR="00000000" w:rsidRDefault="003B3694">
      <w:pPr>
        <w:pStyle w:val="a0"/>
        <w:rPr>
          <w:rFonts w:hint="cs"/>
          <w:rtl/>
        </w:rPr>
      </w:pPr>
    </w:p>
    <w:p w14:paraId="55D60BAF" w14:textId="77777777" w:rsidR="00000000" w:rsidRDefault="003B3694">
      <w:pPr>
        <w:pStyle w:val="-"/>
        <w:rPr>
          <w:rtl/>
        </w:rPr>
      </w:pPr>
      <w:bookmarkStart w:id="502" w:name="FS000000474T12_11_2003_17_13_48C"/>
      <w:bookmarkEnd w:id="502"/>
      <w:r>
        <w:rPr>
          <w:rtl/>
        </w:rPr>
        <w:t>השר גדעון עזרא:</w:t>
      </w:r>
    </w:p>
    <w:p w14:paraId="0F8B2BBE" w14:textId="77777777" w:rsidR="00000000" w:rsidRDefault="003B3694">
      <w:pPr>
        <w:pStyle w:val="a0"/>
        <w:rPr>
          <w:rtl/>
        </w:rPr>
      </w:pPr>
    </w:p>
    <w:p w14:paraId="6919D277" w14:textId="77777777" w:rsidR="00000000" w:rsidRDefault="003B3694">
      <w:pPr>
        <w:pStyle w:val="a0"/>
        <w:rPr>
          <w:rFonts w:hint="cs"/>
          <w:rtl/>
        </w:rPr>
      </w:pPr>
      <w:r>
        <w:rPr>
          <w:rFonts w:hint="cs"/>
          <w:rtl/>
        </w:rPr>
        <w:t xml:space="preserve">היא בוטלה בהצבעה באו"ם אחרי אוסלו, או לפני אוסלו, אבל בגלל אוסלו. </w:t>
      </w:r>
    </w:p>
    <w:p w14:paraId="1EAC1326" w14:textId="77777777" w:rsidR="00000000" w:rsidRDefault="003B3694">
      <w:pPr>
        <w:pStyle w:val="a0"/>
        <w:rPr>
          <w:rFonts w:hint="cs"/>
          <w:rtl/>
        </w:rPr>
      </w:pPr>
    </w:p>
    <w:p w14:paraId="4A674C35" w14:textId="77777777" w:rsidR="00000000" w:rsidRDefault="003B3694">
      <w:pPr>
        <w:pStyle w:val="af0"/>
        <w:rPr>
          <w:rtl/>
        </w:rPr>
      </w:pPr>
      <w:r>
        <w:rPr>
          <w:rFonts w:hint="eastAsia"/>
          <w:rtl/>
        </w:rPr>
        <w:t>מוחמד</w:t>
      </w:r>
      <w:r>
        <w:rPr>
          <w:rtl/>
        </w:rPr>
        <w:t xml:space="preserve"> ברכה (חד"</w:t>
      </w:r>
      <w:r>
        <w:rPr>
          <w:rtl/>
        </w:rPr>
        <w:t>ש-תע"ל):</w:t>
      </w:r>
    </w:p>
    <w:p w14:paraId="77E357F4" w14:textId="77777777" w:rsidR="00000000" w:rsidRDefault="003B3694">
      <w:pPr>
        <w:pStyle w:val="a0"/>
        <w:rPr>
          <w:rFonts w:hint="cs"/>
          <w:rtl/>
        </w:rPr>
      </w:pPr>
    </w:p>
    <w:p w14:paraId="67B22F83" w14:textId="77777777" w:rsidR="00000000" w:rsidRDefault="003B3694">
      <w:pPr>
        <w:pStyle w:val="a0"/>
        <w:rPr>
          <w:rFonts w:hint="cs"/>
          <w:rtl/>
        </w:rPr>
      </w:pPr>
      <w:r>
        <w:rPr>
          <w:rFonts w:hint="cs"/>
          <w:rtl/>
        </w:rPr>
        <w:t>אה - - -</w:t>
      </w:r>
    </w:p>
    <w:p w14:paraId="39D5A8CE" w14:textId="77777777" w:rsidR="00000000" w:rsidRDefault="003B3694">
      <w:pPr>
        <w:pStyle w:val="a0"/>
        <w:rPr>
          <w:rFonts w:hint="cs"/>
          <w:rtl/>
        </w:rPr>
      </w:pPr>
    </w:p>
    <w:p w14:paraId="54B9B61C" w14:textId="77777777" w:rsidR="00000000" w:rsidRDefault="003B3694">
      <w:pPr>
        <w:pStyle w:val="-"/>
        <w:rPr>
          <w:rtl/>
        </w:rPr>
      </w:pPr>
      <w:bookmarkStart w:id="503" w:name="FS000000474T12_11_2003_17_14_13C"/>
      <w:bookmarkEnd w:id="503"/>
      <w:r>
        <w:rPr>
          <w:rtl/>
        </w:rPr>
        <w:t>השר גדעון עזרא:</w:t>
      </w:r>
    </w:p>
    <w:p w14:paraId="738C30C0" w14:textId="77777777" w:rsidR="00000000" w:rsidRDefault="003B3694">
      <w:pPr>
        <w:pStyle w:val="a0"/>
        <w:rPr>
          <w:rtl/>
        </w:rPr>
      </w:pPr>
    </w:p>
    <w:p w14:paraId="64373B1F" w14:textId="77777777" w:rsidR="00000000" w:rsidRDefault="003B3694">
      <w:pPr>
        <w:pStyle w:val="a0"/>
        <w:rPr>
          <w:rFonts w:hint="cs"/>
          <w:rtl/>
        </w:rPr>
      </w:pPr>
      <w:r>
        <w:rPr>
          <w:rFonts w:hint="cs"/>
          <w:rtl/>
        </w:rPr>
        <w:t>אבל תדע לך שברגע שזה לא היה נוח, חזרו בהם - - -</w:t>
      </w:r>
    </w:p>
    <w:p w14:paraId="35E3FA64" w14:textId="77777777" w:rsidR="00000000" w:rsidRDefault="003B3694">
      <w:pPr>
        <w:pStyle w:val="a0"/>
        <w:rPr>
          <w:rFonts w:hint="cs"/>
          <w:rtl/>
        </w:rPr>
      </w:pPr>
    </w:p>
    <w:p w14:paraId="060997E9" w14:textId="77777777" w:rsidR="00000000" w:rsidRDefault="003B3694">
      <w:pPr>
        <w:pStyle w:val="af0"/>
        <w:rPr>
          <w:rtl/>
        </w:rPr>
      </w:pPr>
      <w:r>
        <w:rPr>
          <w:rFonts w:hint="eastAsia"/>
          <w:rtl/>
        </w:rPr>
        <w:t>אריה</w:t>
      </w:r>
      <w:r>
        <w:rPr>
          <w:rtl/>
        </w:rPr>
        <w:t xml:space="preserve"> אלדד (האיחוד הלאומי - ישראל ביתנו):</w:t>
      </w:r>
    </w:p>
    <w:p w14:paraId="3915875B" w14:textId="77777777" w:rsidR="00000000" w:rsidRDefault="003B3694">
      <w:pPr>
        <w:pStyle w:val="a0"/>
        <w:rPr>
          <w:rFonts w:hint="cs"/>
          <w:rtl/>
        </w:rPr>
      </w:pPr>
    </w:p>
    <w:p w14:paraId="09F6935E" w14:textId="77777777" w:rsidR="00000000" w:rsidRDefault="003B3694">
      <w:pPr>
        <w:pStyle w:val="a0"/>
        <w:rPr>
          <w:rFonts w:hint="cs"/>
          <w:rtl/>
        </w:rPr>
      </w:pPr>
      <w:r>
        <w:rPr>
          <w:rFonts w:hint="cs"/>
          <w:rtl/>
        </w:rPr>
        <w:t xml:space="preserve">שלום כן, אבל איך זה - - - </w:t>
      </w:r>
    </w:p>
    <w:p w14:paraId="53802070" w14:textId="77777777" w:rsidR="00000000" w:rsidRDefault="003B3694">
      <w:pPr>
        <w:pStyle w:val="a0"/>
        <w:rPr>
          <w:rFonts w:hint="cs"/>
          <w:rtl/>
        </w:rPr>
      </w:pPr>
    </w:p>
    <w:p w14:paraId="756957BA" w14:textId="77777777" w:rsidR="00000000" w:rsidRDefault="003B3694">
      <w:pPr>
        <w:pStyle w:val="af1"/>
        <w:rPr>
          <w:rtl/>
        </w:rPr>
      </w:pPr>
      <w:r>
        <w:rPr>
          <w:rtl/>
        </w:rPr>
        <w:t>היו"ר נסים דהן:</w:t>
      </w:r>
    </w:p>
    <w:p w14:paraId="6557821D" w14:textId="77777777" w:rsidR="00000000" w:rsidRDefault="003B3694">
      <w:pPr>
        <w:pStyle w:val="a0"/>
        <w:rPr>
          <w:rtl/>
        </w:rPr>
      </w:pPr>
    </w:p>
    <w:p w14:paraId="69278300" w14:textId="77777777" w:rsidR="00000000" w:rsidRDefault="003B3694">
      <w:pPr>
        <w:pStyle w:val="a0"/>
        <w:rPr>
          <w:rFonts w:hint="cs"/>
          <w:rtl/>
        </w:rPr>
      </w:pPr>
      <w:r>
        <w:rPr>
          <w:rFonts w:hint="cs"/>
          <w:rtl/>
        </w:rPr>
        <w:t xml:space="preserve">חבר הכנסת אלדד, אתה רשום כאן לזכות תגובה עוד מעט. </w:t>
      </w:r>
    </w:p>
    <w:p w14:paraId="2BD9897E" w14:textId="77777777" w:rsidR="00000000" w:rsidRDefault="003B3694">
      <w:pPr>
        <w:pStyle w:val="a0"/>
        <w:rPr>
          <w:rFonts w:hint="cs"/>
          <w:rtl/>
        </w:rPr>
      </w:pPr>
    </w:p>
    <w:p w14:paraId="537C6F3A" w14:textId="77777777" w:rsidR="00000000" w:rsidRDefault="003B3694">
      <w:pPr>
        <w:pStyle w:val="-"/>
        <w:rPr>
          <w:rtl/>
        </w:rPr>
      </w:pPr>
      <w:bookmarkStart w:id="504" w:name="FS000000474T12_11_2003_17_16_35C"/>
      <w:bookmarkEnd w:id="504"/>
      <w:r>
        <w:rPr>
          <w:rtl/>
        </w:rPr>
        <w:t>השר גדעון עזרא:</w:t>
      </w:r>
    </w:p>
    <w:p w14:paraId="67C3F6B5" w14:textId="77777777" w:rsidR="00000000" w:rsidRDefault="003B3694">
      <w:pPr>
        <w:pStyle w:val="a0"/>
        <w:rPr>
          <w:rtl/>
        </w:rPr>
      </w:pPr>
    </w:p>
    <w:p w14:paraId="63DC7A82" w14:textId="77777777" w:rsidR="00000000" w:rsidRDefault="003B3694">
      <w:pPr>
        <w:pStyle w:val="a0"/>
        <w:rPr>
          <w:rFonts w:hint="cs"/>
          <w:rtl/>
        </w:rPr>
      </w:pPr>
      <w:r>
        <w:rPr>
          <w:rFonts w:hint="cs"/>
          <w:rtl/>
        </w:rPr>
        <w:t>אני יכול להגיד</w:t>
      </w:r>
      <w:r>
        <w:rPr>
          <w:rFonts w:hint="cs"/>
          <w:rtl/>
        </w:rPr>
        <w:t xml:space="preserve"> לכם שראש הממשלה יילחם בכל תופעה שתהיה בה התאנות שלא בצדק למאן דהוא, שתנהג באוכלוסייה הפלסטינית כאילו כולה נגועה בטרור. אבל מאידך גיסא, כאשר אתה נלחם בתופעה של מתאבדים, והמתאבדת היא עורכת-דין והיא נוסעת ברכב ישראלי, אתה צריך יותר ויותר לבדוק ויותר ויותר לע</w:t>
      </w:r>
      <w:r>
        <w:rPr>
          <w:rFonts w:hint="cs"/>
          <w:rtl/>
        </w:rPr>
        <w:t xml:space="preserve">שות. </w:t>
      </w:r>
    </w:p>
    <w:p w14:paraId="1C54B7A1" w14:textId="77777777" w:rsidR="00000000" w:rsidRDefault="003B3694">
      <w:pPr>
        <w:pStyle w:val="a0"/>
        <w:rPr>
          <w:rtl/>
        </w:rPr>
      </w:pPr>
    </w:p>
    <w:p w14:paraId="79154C43" w14:textId="77777777" w:rsidR="00000000" w:rsidRDefault="003B3694">
      <w:pPr>
        <w:pStyle w:val="a0"/>
        <w:rPr>
          <w:rFonts w:hint="cs"/>
          <w:rtl/>
        </w:rPr>
      </w:pPr>
      <w:r>
        <w:rPr>
          <w:rFonts w:hint="cs"/>
          <w:rtl/>
        </w:rPr>
        <w:t>לסיום דברי, אני מבקש שהכנסת והעם בישראל ידעו פרטים על הסקר הזה, מאחר שאני לא בטוח שכולם יודעים איך הסקר הזה נעשה, מתי הוא נעשה, למי הוא נעשה ומה היו התגובות של אירופה על הסקר. הסקר נקרא "יורוברומטר", והוא נערך לעתים מזומנות. זו לא הפעם הראשונה והיחי</w:t>
      </w:r>
      <w:r>
        <w:rPr>
          <w:rFonts w:hint="cs"/>
          <w:rtl/>
        </w:rPr>
        <w:t xml:space="preserve">דה שעורכים סקרים מהסוג הזה, על מנת לבדוק את דעת הקהל האירופית בנושאים שונים. </w:t>
      </w:r>
    </w:p>
    <w:p w14:paraId="411BB00F" w14:textId="77777777" w:rsidR="00000000" w:rsidRDefault="003B3694">
      <w:pPr>
        <w:pStyle w:val="a0"/>
        <w:rPr>
          <w:rFonts w:hint="cs"/>
          <w:rtl/>
        </w:rPr>
      </w:pPr>
    </w:p>
    <w:p w14:paraId="5E3E03E4" w14:textId="77777777" w:rsidR="00000000" w:rsidRDefault="003B3694">
      <w:pPr>
        <w:pStyle w:val="a0"/>
        <w:rPr>
          <w:rFonts w:hint="cs"/>
          <w:rtl/>
        </w:rPr>
      </w:pPr>
      <w:r>
        <w:rPr>
          <w:rFonts w:hint="cs"/>
          <w:rtl/>
        </w:rPr>
        <w:t>הנושא הפעם היה עירק והשלום בעולם. עיקר השאלות אף עסק בנושא זה. בסוף השאלון הוצבה השאלה המבקשת לבדוק איזו מדינה מתוך 15 מהווה את הסכנה הגדולה ביותר לשלום העולם, והיא כללה מעבר לי</w:t>
      </w:r>
      <w:r>
        <w:rPr>
          <w:rFonts w:hint="cs"/>
          <w:rtl/>
        </w:rPr>
        <w:t>שראל את ארצות-הברית והאיחוד האירופי, גם את אירן, עירק, אפגניסטן, פקיסטן, סוריה, לוב, סעודיה, סין, הודו, רוסיה וסומליה. הרשימה עצמה לא כוללת, למשל, גופי טרור בין-לאומיים כמו "אל-קאעידה" או ה"חמאס" - -</w:t>
      </w:r>
    </w:p>
    <w:p w14:paraId="0C2836DF" w14:textId="77777777" w:rsidR="00000000" w:rsidRDefault="003B3694">
      <w:pPr>
        <w:pStyle w:val="a0"/>
        <w:rPr>
          <w:rFonts w:hint="cs"/>
          <w:rtl/>
        </w:rPr>
      </w:pPr>
    </w:p>
    <w:p w14:paraId="7DCDB1D8" w14:textId="77777777" w:rsidR="00000000" w:rsidRDefault="003B3694">
      <w:pPr>
        <w:pStyle w:val="af0"/>
        <w:rPr>
          <w:rtl/>
        </w:rPr>
      </w:pPr>
      <w:r>
        <w:rPr>
          <w:rFonts w:hint="eastAsia"/>
          <w:rtl/>
        </w:rPr>
        <w:t>עסאם</w:t>
      </w:r>
      <w:r>
        <w:rPr>
          <w:rtl/>
        </w:rPr>
        <w:t xml:space="preserve"> מח'ול (חד"ש-תע"ל):</w:t>
      </w:r>
    </w:p>
    <w:p w14:paraId="572CAB72" w14:textId="77777777" w:rsidR="00000000" w:rsidRDefault="003B3694">
      <w:pPr>
        <w:pStyle w:val="a0"/>
        <w:rPr>
          <w:rFonts w:hint="cs"/>
          <w:rtl/>
        </w:rPr>
      </w:pPr>
    </w:p>
    <w:p w14:paraId="67BA178B" w14:textId="77777777" w:rsidR="00000000" w:rsidRDefault="003B3694">
      <w:pPr>
        <w:pStyle w:val="a0"/>
        <w:rPr>
          <w:rFonts w:hint="cs"/>
          <w:rtl/>
        </w:rPr>
      </w:pPr>
      <w:r>
        <w:rPr>
          <w:rFonts w:hint="cs"/>
          <w:rtl/>
        </w:rPr>
        <w:t xml:space="preserve">הם לא מדינות. </w:t>
      </w:r>
    </w:p>
    <w:p w14:paraId="6926153F" w14:textId="77777777" w:rsidR="00000000" w:rsidRDefault="003B3694">
      <w:pPr>
        <w:pStyle w:val="a0"/>
        <w:rPr>
          <w:rFonts w:hint="cs"/>
          <w:rtl/>
        </w:rPr>
      </w:pPr>
    </w:p>
    <w:p w14:paraId="750A0559" w14:textId="77777777" w:rsidR="00000000" w:rsidRDefault="003B3694">
      <w:pPr>
        <w:pStyle w:val="-"/>
        <w:rPr>
          <w:rtl/>
        </w:rPr>
      </w:pPr>
      <w:bookmarkStart w:id="505" w:name="FS000000474T12_11_2003_17_20_49C"/>
      <w:bookmarkEnd w:id="505"/>
      <w:r>
        <w:rPr>
          <w:rtl/>
        </w:rPr>
        <w:t>השר גדעון עזרא</w:t>
      </w:r>
      <w:r>
        <w:rPr>
          <w:rtl/>
        </w:rPr>
        <w:t>:</w:t>
      </w:r>
    </w:p>
    <w:p w14:paraId="1C7C2404" w14:textId="77777777" w:rsidR="00000000" w:rsidRDefault="003B3694">
      <w:pPr>
        <w:pStyle w:val="a0"/>
        <w:rPr>
          <w:rtl/>
        </w:rPr>
      </w:pPr>
    </w:p>
    <w:p w14:paraId="617E6A85" w14:textId="77777777" w:rsidR="00000000" w:rsidRDefault="003B3694">
      <w:pPr>
        <w:pStyle w:val="a0"/>
        <w:rPr>
          <w:rFonts w:hint="cs"/>
          <w:rtl/>
        </w:rPr>
      </w:pPr>
      <w:r>
        <w:rPr>
          <w:rFonts w:hint="cs"/>
          <w:rtl/>
        </w:rPr>
        <w:t xml:space="preserve">- - וכמובן לא את הרשות הפלסטינית. לדבריהם, זה לא כולל את הרשות הפלסטינית, מאחר שהיא איננה מדינה. </w:t>
      </w:r>
    </w:p>
    <w:p w14:paraId="49C94B94" w14:textId="77777777" w:rsidR="00000000" w:rsidRDefault="003B3694">
      <w:pPr>
        <w:pStyle w:val="a0"/>
        <w:rPr>
          <w:rFonts w:hint="cs"/>
          <w:rtl/>
        </w:rPr>
      </w:pPr>
    </w:p>
    <w:p w14:paraId="4A654FBF" w14:textId="77777777" w:rsidR="00000000" w:rsidRDefault="003B3694">
      <w:pPr>
        <w:pStyle w:val="a0"/>
        <w:rPr>
          <w:rFonts w:hint="cs"/>
          <w:rtl/>
        </w:rPr>
      </w:pPr>
      <w:r>
        <w:rPr>
          <w:rFonts w:hint="cs"/>
          <w:rtl/>
        </w:rPr>
        <w:t>לגבי בחירת המדינות שהוכנסו לרשימה, תדעו לכם ש-18% מהנשאלים בבריטניה ראו באיחוד האירופי סכנה לשלום העולם. חלק מאלה שערכו את הסקר, ובעיקר אלה שהדליפו את הסק</w:t>
      </w:r>
      <w:r>
        <w:rPr>
          <w:rFonts w:hint="cs"/>
          <w:rtl/>
        </w:rPr>
        <w:t xml:space="preserve">ר לעיתון בספרד, הבליטו דווקא את הנתונים הנוגעים לישראל, וחשבו שאולי על-ידי כך יפעילו לחץ על ממשלת ישראל לאלץ אותה להתמודד עם בעיית תדמית. </w:t>
      </w:r>
    </w:p>
    <w:p w14:paraId="2BB12A34" w14:textId="77777777" w:rsidR="00000000" w:rsidRDefault="003B3694">
      <w:pPr>
        <w:pStyle w:val="a0"/>
        <w:rPr>
          <w:rFonts w:hint="cs"/>
          <w:rtl/>
        </w:rPr>
      </w:pPr>
    </w:p>
    <w:p w14:paraId="46ACE23C" w14:textId="77777777" w:rsidR="00000000" w:rsidRDefault="003B3694">
      <w:pPr>
        <w:pStyle w:val="a0"/>
        <w:rPr>
          <w:rFonts w:hint="cs"/>
          <w:rtl/>
        </w:rPr>
      </w:pPr>
      <w:r>
        <w:rPr>
          <w:rFonts w:hint="cs"/>
          <w:rtl/>
        </w:rPr>
        <w:t>אני מוכרח לסקור בפניכם את התגובות של ראשי המדינות באירופה על הסקר הזה. בבריסל, מושב נציבות האיחוד האירופי, ובאיטליה,</w:t>
      </w:r>
      <w:r>
        <w:rPr>
          <w:rFonts w:hint="cs"/>
          <w:rtl/>
        </w:rPr>
        <w:t xml:space="preserve"> שמצאה את עצמה במבוכה אמיתית שסקר כזה נערך או פורסם בתקופת נשיאותה, ראו בסקר הזה מכשלה. וכאן זו הזדמנות נוספת לציין את פעילותה החיובית של ממשלת איטליה, אף שקראתי </w:t>
      </w:r>
      <w:r>
        <w:rPr>
          <w:rtl/>
        </w:rPr>
        <w:t>–</w:t>
      </w:r>
      <w:r>
        <w:rPr>
          <w:rFonts w:hint="cs"/>
          <w:rtl/>
        </w:rPr>
        <w:t xml:space="preserve"> נדמה לי אתמול </w:t>
      </w:r>
      <w:r>
        <w:rPr>
          <w:rtl/>
        </w:rPr>
        <w:t>–</w:t>
      </w:r>
      <w:r>
        <w:rPr>
          <w:rFonts w:hint="cs"/>
          <w:rtl/>
        </w:rPr>
        <w:t xml:space="preserve"> על דעות אנטישמיות שהובעו על-ידי קבוצה לא מבוטלת של אזרחים גם באיטליה. </w:t>
      </w:r>
    </w:p>
    <w:p w14:paraId="716FED5D" w14:textId="77777777" w:rsidR="00000000" w:rsidRDefault="003B3694">
      <w:pPr>
        <w:pStyle w:val="a0"/>
        <w:rPr>
          <w:rFonts w:hint="cs"/>
          <w:rtl/>
        </w:rPr>
      </w:pPr>
    </w:p>
    <w:p w14:paraId="6DF1F341" w14:textId="77777777" w:rsidR="00000000" w:rsidRDefault="003B3694">
      <w:pPr>
        <w:pStyle w:val="a0"/>
        <w:rPr>
          <w:rFonts w:hint="cs"/>
          <w:rtl/>
        </w:rPr>
      </w:pPr>
      <w:r>
        <w:rPr>
          <w:rFonts w:hint="cs"/>
          <w:rtl/>
        </w:rPr>
        <w:t xml:space="preserve">עוד </w:t>
      </w:r>
      <w:r>
        <w:rPr>
          <w:rFonts w:hint="cs"/>
          <w:rtl/>
        </w:rPr>
        <w:t>טרם פרסום הסקר התקשר אל שר החוץ עמיתו שר החוץ פראטיני, והביע את הפתעתו ואכזבתו מהמסרים המעוותים הנובעים מתוצאות הסקר. הוא הגדיר את השאלה כמטעה, ומתח ביקורת על הדרך שבה נערך הסקר. ראש ממשלת איטליה ברלוסקוני התקשר אף הוא לראש הממשלה שרון ומסר לו דברים ברוח ד</w:t>
      </w:r>
      <w:r>
        <w:rPr>
          <w:rFonts w:hint="cs"/>
          <w:rtl/>
        </w:rPr>
        <w:t xml:space="preserve">ומה. </w:t>
      </w:r>
    </w:p>
    <w:p w14:paraId="760E0929" w14:textId="77777777" w:rsidR="00000000" w:rsidRDefault="003B3694">
      <w:pPr>
        <w:pStyle w:val="a0"/>
        <w:rPr>
          <w:rtl/>
        </w:rPr>
      </w:pPr>
    </w:p>
    <w:p w14:paraId="1382502D" w14:textId="77777777" w:rsidR="00000000" w:rsidRDefault="003B3694">
      <w:pPr>
        <w:pStyle w:val="a0"/>
      </w:pPr>
      <w:r>
        <w:rPr>
          <w:rFonts w:hint="cs"/>
          <w:rtl/>
        </w:rPr>
        <w:t>שרי החוץ של גרמניה וספרד מתחו ביקורת על עצם עריכת הסקר, והם יעלו את נושא הסקרים האלה לדיון עקרוני באיחוד האירופי. ראש ממשלת הולנד, שצוין על-ידך, נדמה לי, חבר הכנסת ברכה, קיבל את תוצאות הסקר בחוסר אמון ובהלם, וראה בו מניפולציה שלילית של דעת הקהל באיר</w:t>
      </w:r>
      <w:r>
        <w:rPr>
          <w:rFonts w:hint="cs"/>
          <w:rtl/>
        </w:rPr>
        <w:t xml:space="preserve">ופה. שר החוץ של יוון אמר שאפשר לראות בסקר אלמנטים אנטישמיים, אך הוסיף שהוא מהווה גם אות אזהרה לישראל. </w:t>
      </w:r>
    </w:p>
    <w:p w14:paraId="094A7F94" w14:textId="77777777" w:rsidR="00000000" w:rsidRDefault="003B3694">
      <w:pPr>
        <w:pStyle w:val="a0"/>
      </w:pPr>
    </w:p>
    <w:p w14:paraId="0A0D1135" w14:textId="77777777" w:rsidR="00000000" w:rsidRDefault="003B3694">
      <w:pPr>
        <w:pStyle w:val="af0"/>
        <w:rPr>
          <w:rtl/>
        </w:rPr>
      </w:pPr>
      <w:r>
        <w:rPr>
          <w:rFonts w:hint="eastAsia"/>
          <w:rtl/>
        </w:rPr>
        <w:t>מוחמד</w:t>
      </w:r>
      <w:r>
        <w:rPr>
          <w:rtl/>
        </w:rPr>
        <w:t xml:space="preserve"> ברכה (חד"ש-תע"ל):</w:t>
      </w:r>
    </w:p>
    <w:p w14:paraId="3259D9D3" w14:textId="77777777" w:rsidR="00000000" w:rsidRDefault="003B3694">
      <w:pPr>
        <w:pStyle w:val="a0"/>
        <w:rPr>
          <w:rFonts w:hint="cs"/>
          <w:rtl/>
        </w:rPr>
      </w:pPr>
    </w:p>
    <w:p w14:paraId="3C0636A4" w14:textId="77777777" w:rsidR="00000000" w:rsidRDefault="003B3694">
      <w:pPr>
        <w:pStyle w:val="a0"/>
        <w:rPr>
          <w:rFonts w:hint="cs"/>
          <w:rtl/>
        </w:rPr>
      </w:pPr>
      <w:r>
        <w:rPr>
          <w:rFonts w:hint="cs"/>
          <w:rtl/>
        </w:rPr>
        <w:t>מי רקם את המזימה הזאת?</w:t>
      </w:r>
    </w:p>
    <w:p w14:paraId="556AF3E4" w14:textId="77777777" w:rsidR="00000000" w:rsidRDefault="003B3694">
      <w:pPr>
        <w:pStyle w:val="a0"/>
        <w:rPr>
          <w:rFonts w:hint="cs"/>
          <w:rtl/>
        </w:rPr>
      </w:pPr>
    </w:p>
    <w:p w14:paraId="031B4228" w14:textId="77777777" w:rsidR="00000000" w:rsidRDefault="003B3694">
      <w:pPr>
        <w:pStyle w:val="af1"/>
        <w:rPr>
          <w:rtl/>
        </w:rPr>
      </w:pPr>
      <w:r>
        <w:rPr>
          <w:rtl/>
        </w:rPr>
        <w:t>היו"ר נסים דהן:</w:t>
      </w:r>
    </w:p>
    <w:p w14:paraId="47C5A138" w14:textId="77777777" w:rsidR="00000000" w:rsidRDefault="003B3694">
      <w:pPr>
        <w:pStyle w:val="a0"/>
        <w:rPr>
          <w:rtl/>
        </w:rPr>
      </w:pPr>
    </w:p>
    <w:p w14:paraId="03C6AD07" w14:textId="77777777" w:rsidR="00000000" w:rsidRDefault="003B3694">
      <w:pPr>
        <w:pStyle w:val="a0"/>
        <w:rPr>
          <w:rFonts w:hint="cs"/>
          <w:rtl/>
        </w:rPr>
      </w:pPr>
      <w:r>
        <w:rPr>
          <w:rFonts w:hint="cs"/>
          <w:rtl/>
        </w:rPr>
        <w:t xml:space="preserve">תודה רבה על השאלה. אתה יכול להמשיך. </w:t>
      </w:r>
    </w:p>
    <w:p w14:paraId="77E89B30" w14:textId="77777777" w:rsidR="00000000" w:rsidRDefault="003B3694">
      <w:pPr>
        <w:pStyle w:val="a0"/>
        <w:rPr>
          <w:rFonts w:hint="cs"/>
          <w:rtl/>
        </w:rPr>
      </w:pPr>
    </w:p>
    <w:p w14:paraId="319682BD" w14:textId="77777777" w:rsidR="00000000" w:rsidRDefault="003B3694">
      <w:pPr>
        <w:pStyle w:val="-"/>
        <w:rPr>
          <w:rtl/>
        </w:rPr>
      </w:pPr>
      <w:bookmarkStart w:id="506" w:name="FS000000474T12_11_2003_16_54_03"/>
      <w:bookmarkStart w:id="507" w:name="FS000000474T12_11_2003_16_54_13C"/>
      <w:bookmarkEnd w:id="506"/>
      <w:bookmarkEnd w:id="507"/>
      <w:r>
        <w:rPr>
          <w:rtl/>
        </w:rPr>
        <w:t>השר גדעון עזרא:</w:t>
      </w:r>
    </w:p>
    <w:p w14:paraId="762261B3" w14:textId="77777777" w:rsidR="00000000" w:rsidRDefault="003B3694">
      <w:pPr>
        <w:pStyle w:val="a0"/>
        <w:rPr>
          <w:rtl/>
        </w:rPr>
      </w:pPr>
    </w:p>
    <w:p w14:paraId="200B1673" w14:textId="77777777" w:rsidR="00000000" w:rsidRDefault="003B3694">
      <w:pPr>
        <w:pStyle w:val="a0"/>
        <w:rPr>
          <w:rFonts w:hint="cs"/>
          <w:rtl/>
        </w:rPr>
      </w:pPr>
      <w:r>
        <w:rPr>
          <w:rFonts w:hint="cs"/>
          <w:rtl/>
        </w:rPr>
        <w:t xml:space="preserve">אמרתי קודם, מחברי הסקר. </w:t>
      </w:r>
    </w:p>
    <w:p w14:paraId="64690E85" w14:textId="77777777" w:rsidR="00000000" w:rsidRDefault="003B3694">
      <w:pPr>
        <w:pStyle w:val="a0"/>
        <w:rPr>
          <w:rFonts w:hint="cs"/>
          <w:rtl/>
        </w:rPr>
      </w:pPr>
    </w:p>
    <w:p w14:paraId="2D5EEEDE" w14:textId="77777777" w:rsidR="00000000" w:rsidRDefault="003B3694">
      <w:pPr>
        <w:pStyle w:val="a0"/>
        <w:rPr>
          <w:rFonts w:hint="cs"/>
          <w:rtl/>
        </w:rPr>
      </w:pPr>
      <w:r>
        <w:rPr>
          <w:rFonts w:hint="cs"/>
          <w:rtl/>
        </w:rPr>
        <w:t>אחת ה</w:t>
      </w:r>
      <w:r>
        <w:rPr>
          <w:rFonts w:hint="cs"/>
          <w:rtl/>
        </w:rPr>
        <w:t>תגובות המעניינות על הסקר באה דווקא מהווטיקן. לדברי הקרדינל רוברטו טוצ'י, נשיא רדיו הווטיקן: "זוהי כתובת אזהרה בראש ובראשונה עבורנו הנוצרים, שכן האנטישמיות עדיין נפוצה למדי ברבדים מסוימים של האוכלוסייה המזדהה כנוצרית. עלינו לעשות כל אשר באפשרותנו על מנת שפצ</w:t>
      </w:r>
      <w:r>
        <w:rPr>
          <w:rFonts w:hint="cs"/>
          <w:rtl/>
        </w:rPr>
        <w:t xml:space="preserve">ע פתוח זה ייעלם". </w:t>
      </w:r>
    </w:p>
    <w:p w14:paraId="2DFE795D" w14:textId="77777777" w:rsidR="00000000" w:rsidRDefault="003B3694">
      <w:pPr>
        <w:pStyle w:val="a0"/>
        <w:rPr>
          <w:rFonts w:hint="cs"/>
          <w:rtl/>
        </w:rPr>
      </w:pPr>
    </w:p>
    <w:p w14:paraId="1682BFE7" w14:textId="77777777" w:rsidR="00000000" w:rsidRDefault="003B3694">
      <w:pPr>
        <w:pStyle w:val="a0"/>
        <w:rPr>
          <w:rFonts w:hint="cs"/>
          <w:rtl/>
        </w:rPr>
      </w:pPr>
      <w:r>
        <w:rPr>
          <w:rFonts w:hint="cs"/>
          <w:rtl/>
        </w:rPr>
        <w:t>אני מבקש לומר פעם נוספת ולהדגיש את הדברים, המלחמה שלנו היא מלחמה על קיומנו. אין לנו מקום אחר ללכת אליו. אנחנו צריכים להגן על כל מקום ומקום שבו אנחנו נמצאים מול טרור שאין אכזרי ממנו. אנחנו נצטרך להמשיך בלחימה הזאת, ואותו רב בפריס שהותקף,</w:t>
      </w:r>
      <w:r>
        <w:rPr>
          <w:rFonts w:hint="cs"/>
          <w:rtl/>
        </w:rPr>
        <w:t xml:space="preserve"> המקום היחיד הבטוח עבורו בעולם הוא כאן במדינת ישראל. בעבר לא היה מקום שבו יכלו להגן עליו, היום הוא יכול להיות מוגן כאן אצלנו. אנחנו צריכים לזכור רק דבר אחד, מסביבנו יש עולם ועלינו להיות צודקים בכל מעשה ומעשה.</w:t>
      </w:r>
    </w:p>
    <w:p w14:paraId="3108AF99" w14:textId="77777777" w:rsidR="00000000" w:rsidRDefault="003B3694">
      <w:pPr>
        <w:pStyle w:val="a0"/>
        <w:rPr>
          <w:rFonts w:hint="cs"/>
          <w:rtl/>
        </w:rPr>
      </w:pPr>
    </w:p>
    <w:p w14:paraId="354560A4" w14:textId="77777777" w:rsidR="00000000" w:rsidRDefault="003B3694">
      <w:pPr>
        <w:pStyle w:val="a0"/>
        <w:rPr>
          <w:rFonts w:hint="cs"/>
          <w:rtl/>
        </w:rPr>
      </w:pPr>
      <w:r>
        <w:rPr>
          <w:rFonts w:hint="cs"/>
          <w:rtl/>
        </w:rPr>
        <w:t>לעצם העניין, אני חושב שנושא האנטישמיות באירופה</w:t>
      </w:r>
      <w:r>
        <w:rPr>
          <w:rFonts w:hint="cs"/>
          <w:rtl/>
        </w:rPr>
        <w:t xml:space="preserve"> הוא מספיק חשוב על מנת לערוך בו דיון במליאה. תודה.</w:t>
      </w:r>
    </w:p>
    <w:p w14:paraId="4199482C" w14:textId="77777777" w:rsidR="00000000" w:rsidRDefault="003B3694">
      <w:pPr>
        <w:pStyle w:val="a0"/>
        <w:rPr>
          <w:rFonts w:hint="cs"/>
          <w:rtl/>
        </w:rPr>
      </w:pPr>
    </w:p>
    <w:p w14:paraId="30729C99" w14:textId="77777777" w:rsidR="00000000" w:rsidRDefault="003B3694">
      <w:pPr>
        <w:pStyle w:val="af1"/>
        <w:rPr>
          <w:rtl/>
        </w:rPr>
      </w:pPr>
      <w:r>
        <w:rPr>
          <w:rFonts w:hint="eastAsia"/>
          <w:rtl/>
        </w:rPr>
        <w:t>היו</w:t>
      </w:r>
      <w:r>
        <w:rPr>
          <w:rtl/>
        </w:rPr>
        <w:t>"ר נסים דהן:</w:t>
      </w:r>
    </w:p>
    <w:p w14:paraId="37EE608A" w14:textId="77777777" w:rsidR="00000000" w:rsidRDefault="003B3694">
      <w:pPr>
        <w:pStyle w:val="a0"/>
        <w:rPr>
          <w:rFonts w:hint="cs"/>
          <w:rtl/>
        </w:rPr>
      </w:pPr>
    </w:p>
    <w:p w14:paraId="4EFA687F" w14:textId="77777777" w:rsidR="00000000" w:rsidRDefault="003B3694">
      <w:pPr>
        <w:pStyle w:val="a0"/>
        <w:rPr>
          <w:rFonts w:hint="cs"/>
          <w:rtl/>
        </w:rPr>
      </w:pPr>
      <w:r>
        <w:rPr>
          <w:rFonts w:hint="cs"/>
          <w:rtl/>
        </w:rPr>
        <w:t>אם כן, השר נענה לבקשת חברי הכנסת ומסכים לדיון במליאה. יש לנו הצעות אחרות. חבר הכנסת עסאם מח'ול מבקש להציע הצעה אחרת, או ועדה או להסיר.</w:t>
      </w:r>
    </w:p>
    <w:p w14:paraId="7787AC38" w14:textId="77777777" w:rsidR="00000000" w:rsidRDefault="003B3694">
      <w:pPr>
        <w:pStyle w:val="a0"/>
        <w:rPr>
          <w:rFonts w:hint="cs"/>
          <w:rtl/>
        </w:rPr>
      </w:pPr>
    </w:p>
    <w:p w14:paraId="2AE6E99D" w14:textId="77777777" w:rsidR="00000000" w:rsidRDefault="003B3694">
      <w:pPr>
        <w:pStyle w:val="a"/>
        <w:rPr>
          <w:rtl/>
        </w:rPr>
      </w:pPr>
      <w:bookmarkStart w:id="508" w:name="FS000000542T12_11_2003_16_59_00"/>
      <w:bookmarkEnd w:id="508"/>
    </w:p>
    <w:p w14:paraId="779CFCE1" w14:textId="77777777" w:rsidR="00000000" w:rsidRDefault="003B3694">
      <w:pPr>
        <w:pStyle w:val="a"/>
        <w:rPr>
          <w:rtl/>
        </w:rPr>
      </w:pPr>
      <w:bookmarkStart w:id="509" w:name="_Toc69719404"/>
      <w:r>
        <w:rPr>
          <w:rFonts w:hint="eastAsia"/>
          <w:rtl/>
        </w:rPr>
        <w:t>עסאם</w:t>
      </w:r>
      <w:r>
        <w:rPr>
          <w:rtl/>
        </w:rPr>
        <w:t xml:space="preserve"> מח'ול (חד"ש-תע"ל):</w:t>
      </w:r>
      <w:bookmarkEnd w:id="509"/>
    </w:p>
    <w:p w14:paraId="5C9E4391" w14:textId="77777777" w:rsidR="00000000" w:rsidRDefault="003B3694">
      <w:pPr>
        <w:pStyle w:val="a0"/>
        <w:rPr>
          <w:rFonts w:hint="cs"/>
          <w:rtl/>
        </w:rPr>
      </w:pPr>
    </w:p>
    <w:p w14:paraId="3E92E705" w14:textId="77777777" w:rsidR="00000000" w:rsidRDefault="003B3694">
      <w:pPr>
        <w:pStyle w:val="a0"/>
        <w:rPr>
          <w:rFonts w:hint="cs"/>
          <w:rtl/>
        </w:rPr>
      </w:pPr>
      <w:r>
        <w:rPr>
          <w:rFonts w:hint="cs"/>
          <w:rtl/>
        </w:rPr>
        <w:t>אדוני היושב-ראש, משרד החו</w:t>
      </w:r>
      <w:r>
        <w:rPr>
          <w:rFonts w:hint="cs"/>
          <w:rtl/>
        </w:rPr>
        <w:t xml:space="preserve">ץ של מדינת ישראל הוציא הודעה שאומרת שמדינת ישראל נתפסת כמדינה בלתי אמינה ופרובוקטיבית בעולם. זה משרד החוץ של ישראל, זה לא הקרדינל ולא הולנד. </w:t>
      </w:r>
    </w:p>
    <w:p w14:paraId="24B58063" w14:textId="77777777" w:rsidR="00000000" w:rsidRDefault="003B3694">
      <w:pPr>
        <w:pStyle w:val="a0"/>
        <w:rPr>
          <w:rFonts w:hint="cs"/>
          <w:rtl/>
        </w:rPr>
      </w:pPr>
    </w:p>
    <w:p w14:paraId="620B1A13" w14:textId="77777777" w:rsidR="00000000" w:rsidRDefault="003B3694">
      <w:pPr>
        <w:pStyle w:val="a0"/>
        <w:rPr>
          <w:rFonts w:hint="cs"/>
          <w:rtl/>
        </w:rPr>
      </w:pPr>
      <w:r>
        <w:rPr>
          <w:rFonts w:hint="cs"/>
          <w:rtl/>
        </w:rPr>
        <w:t>אני חושב שהשר ניסה להתחמק מהעובדה האמיתית שצריך להגיד אותה בצורה גלויה, ללא שום התקרנפות אחרי הסקר הזה: ממשלת שרו</w:t>
      </w:r>
      <w:r>
        <w:rPr>
          <w:rFonts w:hint="cs"/>
          <w:rtl/>
        </w:rPr>
        <w:t xml:space="preserve">ן, ממשלת ישראל מוציאה שם רע לעם היהודי. זאת המסקנה היחידה שאפשר להסיק מהתנהלותה של הממשלה הזאת, מהטירוף שאופף אותה ומהסקר הזה. </w:t>
      </w:r>
    </w:p>
    <w:p w14:paraId="5EF42903" w14:textId="77777777" w:rsidR="00000000" w:rsidRDefault="003B3694">
      <w:pPr>
        <w:pStyle w:val="a0"/>
        <w:rPr>
          <w:rFonts w:hint="cs"/>
          <w:rtl/>
        </w:rPr>
      </w:pPr>
    </w:p>
    <w:p w14:paraId="57D63753" w14:textId="77777777" w:rsidR="00000000" w:rsidRDefault="003B3694">
      <w:pPr>
        <w:pStyle w:val="af1"/>
        <w:rPr>
          <w:rtl/>
        </w:rPr>
      </w:pPr>
      <w:r>
        <w:rPr>
          <w:rFonts w:hint="eastAsia"/>
          <w:rtl/>
        </w:rPr>
        <w:t>היו</w:t>
      </w:r>
      <w:r>
        <w:rPr>
          <w:rtl/>
        </w:rPr>
        <w:t>"ר נסים דהן:</w:t>
      </w:r>
    </w:p>
    <w:p w14:paraId="50153FD2" w14:textId="77777777" w:rsidR="00000000" w:rsidRDefault="003B3694">
      <w:pPr>
        <w:pStyle w:val="a0"/>
        <w:rPr>
          <w:rFonts w:hint="cs"/>
          <w:rtl/>
        </w:rPr>
      </w:pPr>
    </w:p>
    <w:p w14:paraId="5A3E3EDE" w14:textId="77777777" w:rsidR="00000000" w:rsidRDefault="003B3694">
      <w:pPr>
        <w:pStyle w:val="a0"/>
        <w:rPr>
          <w:rFonts w:hint="cs"/>
          <w:rtl/>
        </w:rPr>
      </w:pPr>
      <w:r>
        <w:rPr>
          <w:rFonts w:hint="cs"/>
          <w:rtl/>
        </w:rPr>
        <w:t xml:space="preserve">תודה. גם לחבר הכנסת חיים כץ יש הצעה אחרת. בבקשה, חבר הכנסת כץ. דקה מהמיקרופון. </w:t>
      </w:r>
    </w:p>
    <w:p w14:paraId="20FEB3DA" w14:textId="77777777" w:rsidR="00000000" w:rsidRDefault="003B3694">
      <w:pPr>
        <w:pStyle w:val="a0"/>
        <w:rPr>
          <w:rFonts w:hint="cs"/>
          <w:rtl/>
        </w:rPr>
      </w:pPr>
    </w:p>
    <w:p w14:paraId="66466691" w14:textId="77777777" w:rsidR="00000000" w:rsidRDefault="003B3694">
      <w:pPr>
        <w:pStyle w:val="a"/>
        <w:rPr>
          <w:rtl/>
        </w:rPr>
      </w:pPr>
      <w:bookmarkStart w:id="510" w:name="FS000000556T12_11_2003_17_01_56"/>
      <w:bookmarkStart w:id="511" w:name="_Toc69719405"/>
      <w:bookmarkEnd w:id="510"/>
      <w:r>
        <w:rPr>
          <w:rFonts w:hint="eastAsia"/>
          <w:rtl/>
        </w:rPr>
        <w:t>חיים</w:t>
      </w:r>
      <w:r>
        <w:rPr>
          <w:rtl/>
        </w:rPr>
        <w:t xml:space="preserve"> כץ (הליכוד):</w:t>
      </w:r>
      <w:bookmarkEnd w:id="511"/>
    </w:p>
    <w:p w14:paraId="35D9C79B" w14:textId="77777777" w:rsidR="00000000" w:rsidRDefault="003B3694">
      <w:pPr>
        <w:pStyle w:val="a0"/>
        <w:rPr>
          <w:rFonts w:hint="cs"/>
          <w:rtl/>
        </w:rPr>
      </w:pPr>
    </w:p>
    <w:p w14:paraId="7ECB539B" w14:textId="77777777" w:rsidR="00000000" w:rsidRDefault="003B3694">
      <w:pPr>
        <w:pStyle w:val="a0"/>
        <w:rPr>
          <w:rFonts w:hint="cs"/>
          <w:rtl/>
        </w:rPr>
      </w:pPr>
      <w:r>
        <w:rPr>
          <w:rFonts w:hint="cs"/>
          <w:rtl/>
        </w:rPr>
        <w:t>אדוני היוש</w:t>
      </w:r>
      <w:r>
        <w:rPr>
          <w:rFonts w:hint="cs"/>
          <w:rtl/>
        </w:rPr>
        <w:t xml:space="preserve">ב-ראש, חברי הכנסת, אני רוצה להתחיל את דברי בסיום דבריו של השר. אין לנו מדינה אחרת. </w:t>
      </w:r>
    </w:p>
    <w:p w14:paraId="59535A64" w14:textId="77777777" w:rsidR="00000000" w:rsidRDefault="003B3694">
      <w:pPr>
        <w:pStyle w:val="a0"/>
        <w:rPr>
          <w:rFonts w:hint="cs"/>
          <w:rtl/>
        </w:rPr>
      </w:pPr>
    </w:p>
    <w:p w14:paraId="6DBF9C8C" w14:textId="77777777" w:rsidR="00000000" w:rsidRDefault="003B3694">
      <w:pPr>
        <w:pStyle w:val="a0"/>
        <w:rPr>
          <w:rFonts w:hint="cs"/>
          <w:rtl/>
        </w:rPr>
      </w:pPr>
      <w:r>
        <w:rPr>
          <w:rFonts w:hint="cs"/>
          <w:rtl/>
        </w:rPr>
        <w:t>אני לא מבין למה אנחנו מזוכיסטים, חברתי זהבה גלאון. למה כל היום אנחנו פוגעים, מתקנים ומשמיצים? די לנו ב-</w:t>
      </w:r>
      <w:r>
        <w:rPr>
          <w:rFonts w:hint="cs"/>
        </w:rPr>
        <w:t>CNN</w:t>
      </w:r>
      <w:r>
        <w:rPr>
          <w:rFonts w:hint="cs"/>
          <w:rtl/>
        </w:rPr>
        <w:t xml:space="preserve">, שיש לו מטרה לפגוע במדינת ישראל. מי שנמצא באירופה רואה את המגמה </w:t>
      </w:r>
      <w:r>
        <w:rPr>
          <w:rFonts w:hint="cs"/>
          <w:rtl/>
        </w:rPr>
        <w:t>החד-צדדית של פגיעה במדינת ישראל. למה מהבית הזה? מילא ערבים בבית הזה, שאולי מייצגים את הערבים במדינת ישראל, אולי הם מייצגים את הפלסטינים ופוגעים במדינה. לא מספיק שהשמאל, מרצ, ירדו ב-50% בגלל ההתנהגות הזאת? אני רוצה את מרצ בכנסת. אל תעשו כך שתרדו בכלל. אתם ל</w:t>
      </w:r>
      <w:r>
        <w:rPr>
          <w:rFonts w:hint="cs"/>
          <w:rtl/>
        </w:rPr>
        <w:t>א לומדים ממה שקרה לכם בקדנציה הקודמת. ירדתם ב-50% רק בגלל ההתנהגות הזאת. תודה רבה.</w:t>
      </w:r>
    </w:p>
    <w:p w14:paraId="6AE5881D" w14:textId="77777777" w:rsidR="00000000" w:rsidRDefault="003B3694">
      <w:pPr>
        <w:pStyle w:val="a0"/>
        <w:rPr>
          <w:rFonts w:hint="cs"/>
          <w:rtl/>
        </w:rPr>
      </w:pPr>
    </w:p>
    <w:p w14:paraId="02A3B80D" w14:textId="77777777" w:rsidR="00000000" w:rsidRDefault="003B3694">
      <w:pPr>
        <w:pStyle w:val="af1"/>
        <w:rPr>
          <w:rtl/>
        </w:rPr>
      </w:pPr>
      <w:r>
        <w:rPr>
          <w:rtl/>
        </w:rPr>
        <w:t>היו"ר נסים דהן:</w:t>
      </w:r>
    </w:p>
    <w:p w14:paraId="5DD87368" w14:textId="77777777" w:rsidR="00000000" w:rsidRDefault="003B3694">
      <w:pPr>
        <w:pStyle w:val="a0"/>
        <w:rPr>
          <w:rtl/>
        </w:rPr>
      </w:pPr>
    </w:p>
    <w:p w14:paraId="53D04ED3" w14:textId="77777777" w:rsidR="00000000" w:rsidRDefault="003B3694">
      <w:pPr>
        <w:pStyle w:val="a0"/>
        <w:rPr>
          <w:rFonts w:hint="cs"/>
          <w:rtl/>
        </w:rPr>
      </w:pPr>
      <w:r>
        <w:rPr>
          <w:rFonts w:hint="cs"/>
          <w:rtl/>
        </w:rPr>
        <w:t xml:space="preserve">תודה רבה. גם לחבר הכנסת דהאמשה יש הצעה אחרת. דקה מהמיקרופון. </w:t>
      </w:r>
    </w:p>
    <w:p w14:paraId="796CD0A9" w14:textId="77777777" w:rsidR="00000000" w:rsidRDefault="003B3694">
      <w:pPr>
        <w:pStyle w:val="a0"/>
        <w:rPr>
          <w:rFonts w:hint="cs"/>
          <w:rtl/>
        </w:rPr>
      </w:pPr>
    </w:p>
    <w:p w14:paraId="5E8DE5B1" w14:textId="77777777" w:rsidR="00000000" w:rsidRDefault="003B3694">
      <w:pPr>
        <w:pStyle w:val="af0"/>
        <w:rPr>
          <w:rtl/>
        </w:rPr>
      </w:pPr>
      <w:r>
        <w:rPr>
          <w:rFonts w:hint="eastAsia"/>
          <w:rtl/>
        </w:rPr>
        <w:t>מוחמד</w:t>
      </w:r>
      <w:r>
        <w:rPr>
          <w:rtl/>
        </w:rPr>
        <w:t xml:space="preserve"> ברכה (חד"ש-תע"ל):</w:t>
      </w:r>
    </w:p>
    <w:p w14:paraId="04B1B2B6" w14:textId="77777777" w:rsidR="00000000" w:rsidRDefault="003B3694">
      <w:pPr>
        <w:pStyle w:val="a0"/>
        <w:rPr>
          <w:rFonts w:hint="cs"/>
          <w:rtl/>
        </w:rPr>
      </w:pPr>
    </w:p>
    <w:p w14:paraId="3021A9D0" w14:textId="77777777" w:rsidR="00000000" w:rsidRDefault="003B3694">
      <w:pPr>
        <w:pStyle w:val="a0"/>
        <w:rPr>
          <w:rFonts w:hint="cs"/>
          <w:rtl/>
        </w:rPr>
      </w:pPr>
      <w:r>
        <w:rPr>
          <w:rFonts w:hint="cs"/>
          <w:rtl/>
        </w:rPr>
        <w:t xml:space="preserve">הסכנה הגדולה לעם ישראל היא הפגיעה בקרנות הפנסיה. </w:t>
      </w:r>
    </w:p>
    <w:p w14:paraId="167C6529" w14:textId="77777777" w:rsidR="00000000" w:rsidRDefault="003B3694">
      <w:pPr>
        <w:pStyle w:val="af0"/>
        <w:rPr>
          <w:rtl/>
        </w:rPr>
      </w:pPr>
    </w:p>
    <w:p w14:paraId="3D418C25" w14:textId="77777777" w:rsidR="00000000" w:rsidRDefault="003B3694">
      <w:pPr>
        <w:pStyle w:val="af0"/>
        <w:rPr>
          <w:rtl/>
        </w:rPr>
      </w:pPr>
      <w:r>
        <w:rPr>
          <w:rFonts w:hint="eastAsia"/>
          <w:rtl/>
        </w:rPr>
        <w:t>זאב</w:t>
      </w:r>
      <w:r>
        <w:rPr>
          <w:rtl/>
        </w:rPr>
        <w:t xml:space="preserve"> בוים (הליכוד</w:t>
      </w:r>
      <w:r>
        <w:rPr>
          <w:rtl/>
        </w:rPr>
        <w:t>):</w:t>
      </w:r>
    </w:p>
    <w:p w14:paraId="16AA2E67" w14:textId="77777777" w:rsidR="00000000" w:rsidRDefault="003B3694">
      <w:pPr>
        <w:pStyle w:val="a0"/>
        <w:rPr>
          <w:rFonts w:hint="cs"/>
          <w:rtl/>
        </w:rPr>
      </w:pPr>
    </w:p>
    <w:p w14:paraId="19C2D96C" w14:textId="77777777" w:rsidR="00000000" w:rsidRDefault="003B3694">
      <w:pPr>
        <w:pStyle w:val="a0"/>
        <w:rPr>
          <w:rFonts w:hint="cs"/>
          <w:rtl/>
        </w:rPr>
      </w:pPr>
      <w:r>
        <w:rPr>
          <w:rFonts w:hint="cs"/>
          <w:rtl/>
        </w:rPr>
        <w:t>- - -</w:t>
      </w:r>
    </w:p>
    <w:p w14:paraId="631BB9F5" w14:textId="77777777" w:rsidR="00000000" w:rsidRDefault="003B3694">
      <w:pPr>
        <w:pStyle w:val="af1"/>
        <w:rPr>
          <w:rFonts w:hint="cs"/>
          <w:rtl/>
        </w:rPr>
      </w:pPr>
    </w:p>
    <w:p w14:paraId="39B9CEE9" w14:textId="77777777" w:rsidR="00000000" w:rsidRDefault="003B3694">
      <w:pPr>
        <w:pStyle w:val="af1"/>
        <w:rPr>
          <w:rtl/>
        </w:rPr>
      </w:pPr>
      <w:r>
        <w:rPr>
          <w:rtl/>
        </w:rPr>
        <w:t>היו"ר נסים דהן:</w:t>
      </w:r>
    </w:p>
    <w:p w14:paraId="2843917E" w14:textId="77777777" w:rsidR="00000000" w:rsidRDefault="003B3694">
      <w:pPr>
        <w:pStyle w:val="a0"/>
        <w:rPr>
          <w:rtl/>
        </w:rPr>
      </w:pPr>
    </w:p>
    <w:p w14:paraId="4331683D" w14:textId="77777777" w:rsidR="00000000" w:rsidRDefault="003B3694">
      <w:pPr>
        <w:pStyle w:val="a0"/>
        <w:rPr>
          <w:rFonts w:hint="cs"/>
          <w:rtl/>
        </w:rPr>
      </w:pPr>
      <w:r>
        <w:rPr>
          <w:rFonts w:hint="cs"/>
          <w:rtl/>
        </w:rPr>
        <w:t>כבוד סגן השר, לך יש מיקרופון פתוח. אתה לא צריך לקרוא קריאות ביניים.</w:t>
      </w:r>
    </w:p>
    <w:p w14:paraId="5978C15A" w14:textId="77777777" w:rsidR="00000000" w:rsidRDefault="003B3694">
      <w:pPr>
        <w:pStyle w:val="a0"/>
        <w:rPr>
          <w:rFonts w:hint="cs"/>
          <w:rtl/>
        </w:rPr>
      </w:pPr>
    </w:p>
    <w:p w14:paraId="089E87B2" w14:textId="77777777" w:rsidR="00000000" w:rsidRDefault="003B3694">
      <w:pPr>
        <w:pStyle w:val="af0"/>
        <w:rPr>
          <w:rtl/>
        </w:rPr>
      </w:pPr>
      <w:r>
        <w:rPr>
          <w:rFonts w:hint="eastAsia"/>
          <w:rtl/>
        </w:rPr>
        <w:t>זהבה</w:t>
      </w:r>
      <w:r>
        <w:rPr>
          <w:rtl/>
        </w:rPr>
        <w:t xml:space="preserve"> גלאון (מרצ):</w:t>
      </w:r>
    </w:p>
    <w:p w14:paraId="44C85DA7" w14:textId="77777777" w:rsidR="00000000" w:rsidRDefault="003B3694">
      <w:pPr>
        <w:pStyle w:val="a0"/>
        <w:rPr>
          <w:rFonts w:hint="cs"/>
          <w:rtl/>
        </w:rPr>
      </w:pPr>
    </w:p>
    <w:p w14:paraId="55BDAD07" w14:textId="77777777" w:rsidR="00000000" w:rsidRDefault="003B3694">
      <w:pPr>
        <w:pStyle w:val="a0"/>
        <w:rPr>
          <w:rFonts w:hint="cs"/>
          <w:rtl/>
        </w:rPr>
      </w:pPr>
      <w:r>
        <w:rPr>
          <w:rFonts w:hint="cs"/>
          <w:rtl/>
        </w:rPr>
        <w:t>- - -</w:t>
      </w:r>
    </w:p>
    <w:p w14:paraId="68A3CBD1" w14:textId="77777777" w:rsidR="00000000" w:rsidRDefault="003B3694">
      <w:pPr>
        <w:pStyle w:val="a0"/>
        <w:rPr>
          <w:rFonts w:hint="cs"/>
          <w:rtl/>
        </w:rPr>
      </w:pPr>
    </w:p>
    <w:p w14:paraId="6ECF0ECE" w14:textId="77777777" w:rsidR="00000000" w:rsidRDefault="003B3694">
      <w:pPr>
        <w:pStyle w:val="af1"/>
        <w:rPr>
          <w:rtl/>
        </w:rPr>
      </w:pPr>
      <w:r>
        <w:rPr>
          <w:rtl/>
        </w:rPr>
        <w:t>היו"ר נסים דהן:</w:t>
      </w:r>
    </w:p>
    <w:p w14:paraId="1877D4AC" w14:textId="77777777" w:rsidR="00000000" w:rsidRDefault="003B3694">
      <w:pPr>
        <w:pStyle w:val="a0"/>
        <w:rPr>
          <w:rtl/>
        </w:rPr>
      </w:pPr>
    </w:p>
    <w:p w14:paraId="48268A40" w14:textId="77777777" w:rsidR="00000000" w:rsidRDefault="003B3694">
      <w:pPr>
        <w:pStyle w:val="a0"/>
        <w:rPr>
          <w:rFonts w:hint="cs"/>
          <w:rtl/>
        </w:rPr>
      </w:pPr>
      <w:r>
        <w:rPr>
          <w:rFonts w:hint="cs"/>
          <w:rtl/>
        </w:rPr>
        <w:t xml:space="preserve">חברת הכנסת זהבה גלאון, את מפריעה לדובר. הוא עומד ליד המיקרופון וזכותו עכשיו לדבר. יש לך דקה, בבקשה. נא לא להפריע. </w:t>
      </w:r>
    </w:p>
    <w:p w14:paraId="099282D5" w14:textId="77777777" w:rsidR="00000000" w:rsidRDefault="003B3694">
      <w:pPr>
        <w:pStyle w:val="a0"/>
        <w:rPr>
          <w:rFonts w:hint="cs"/>
          <w:rtl/>
        </w:rPr>
      </w:pPr>
    </w:p>
    <w:p w14:paraId="54B1E717" w14:textId="77777777" w:rsidR="00000000" w:rsidRDefault="003B3694">
      <w:pPr>
        <w:pStyle w:val="a"/>
        <w:rPr>
          <w:rtl/>
        </w:rPr>
      </w:pPr>
      <w:bookmarkStart w:id="512" w:name="FS000000550T12_11_2003_17_09_47"/>
      <w:bookmarkStart w:id="513" w:name="_Toc69719406"/>
      <w:bookmarkEnd w:id="512"/>
      <w:r>
        <w:rPr>
          <w:rFonts w:hint="eastAsia"/>
          <w:rtl/>
        </w:rPr>
        <w:t>עבד</w:t>
      </w:r>
      <w:r>
        <w:rPr>
          <w:rtl/>
        </w:rPr>
        <w:t>-אלמאלכ דהאמשה (רע"ם):</w:t>
      </w:r>
      <w:bookmarkEnd w:id="513"/>
    </w:p>
    <w:p w14:paraId="47FB42A9" w14:textId="77777777" w:rsidR="00000000" w:rsidRDefault="003B3694">
      <w:pPr>
        <w:pStyle w:val="a0"/>
        <w:rPr>
          <w:rFonts w:hint="cs"/>
          <w:rtl/>
        </w:rPr>
      </w:pPr>
    </w:p>
    <w:p w14:paraId="0D39170D" w14:textId="77777777" w:rsidR="00000000" w:rsidRDefault="003B3694">
      <w:pPr>
        <w:pStyle w:val="a0"/>
        <w:rPr>
          <w:rFonts w:hint="cs"/>
          <w:rtl/>
        </w:rPr>
      </w:pPr>
      <w:r>
        <w:rPr>
          <w:rFonts w:hint="cs"/>
          <w:rtl/>
        </w:rPr>
        <w:t xml:space="preserve">כבוד היושב-ראש, חברי חברי הכנסת, העולם נותן לנו כרטיס צהוב, אני לא רוצה להגיד אדום, והמתלהמים בשלהם. זה לא משנה לחיים כץ, זה לא משנה לממשלת ישראל. הטנקים, הכיבוש והדיכוי בעם הפלסטיני חייבים להימשך ואסור שהעולם יגיד: רגע, רגע, יש </w:t>
      </w:r>
      <w:r>
        <w:rPr>
          <w:rFonts w:hint="cs"/>
          <w:rtl/>
        </w:rPr>
        <w:t xml:space="preserve">פה סכנה והמדינה הזאת באמת דוגלת מראש וביודעין במדיניות של סיכון המזרח התיכון כולו. </w:t>
      </w:r>
    </w:p>
    <w:p w14:paraId="62361667" w14:textId="77777777" w:rsidR="00000000" w:rsidRDefault="003B3694">
      <w:pPr>
        <w:pStyle w:val="a0"/>
        <w:rPr>
          <w:rFonts w:hint="cs"/>
          <w:rtl/>
        </w:rPr>
      </w:pPr>
    </w:p>
    <w:p w14:paraId="50064E99" w14:textId="77777777" w:rsidR="00000000" w:rsidRDefault="003B3694">
      <w:pPr>
        <w:pStyle w:val="a0"/>
        <w:ind w:firstLine="720"/>
        <w:rPr>
          <w:rFonts w:hint="cs"/>
          <w:rtl/>
        </w:rPr>
      </w:pPr>
      <w:r>
        <w:rPr>
          <w:rFonts w:hint="cs"/>
          <w:rtl/>
        </w:rPr>
        <w:t>מאיפה כל הסכנה נובעת? מהכיבוש, חבר הכנסת בוים. בואו נסיים את הכיבוש, יהיה שלום, יהיה עולם אחר. אז נחזור לעידן שהזכירו עכשיו: ביטול ההחלטות באו"ם ומדיניות אחרת. אבל מי שתופ</w:t>
      </w:r>
      <w:r>
        <w:rPr>
          <w:rFonts w:hint="cs"/>
          <w:rtl/>
        </w:rPr>
        <w:t>ס פה בהגה השלטון, הליכוד ומר שרון וממשלתו, את זה הם לא רוצים בשום פנים ואופן, והם ימשיכו לדכא את העם הזה עד שהעם יזיז אותם בעל כורחם. תודה רבה.</w:t>
      </w:r>
    </w:p>
    <w:p w14:paraId="1D0233FA" w14:textId="77777777" w:rsidR="00000000" w:rsidRDefault="003B3694">
      <w:pPr>
        <w:pStyle w:val="a0"/>
        <w:ind w:firstLine="720"/>
        <w:rPr>
          <w:rFonts w:hint="cs"/>
          <w:rtl/>
        </w:rPr>
      </w:pPr>
    </w:p>
    <w:p w14:paraId="7890C2FA" w14:textId="77777777" w:rsidR="00000000" w:rsidRDefault="003B3694">
      <w:pPr>
        <w:pStyle w:val="af1"/>
        <w:rPr>
          <w:rtl/>
        </w:rPr>
      </w:pPr>
      <w:r>
        <w:rPr>
          <w:rtl/>
        </w:rPr>
        <w:t>היו"ר נסים דהן:</w:t>
      </w:r>
    </w:p>
    <w:p w14:paraId="6494E3C2" w14:textId="77777777" w:rsidR="00000000" w:rsidRDefault="003B3694">
      <w:pPr>
        <w:pStyle w:val="a0"/>
        <w:rPr>
          <w:rtl/>
        </w:rPr>
      </w:pPr>
    </w:p>
    <w:p w14:paraId="3EF27BE4" w14:textId="77777777" w:rsidR="00000000" w:rsidRDefault="003B3694">
      <w:pPr>
        <w:pStyle w:val="a0"/>
        <w:rPr>
          <w:rFonts w:hint="cs"/>
          <w:rtl/>
        </w:rPr>
      </w:pPr>
      <w:r>
        <w:rPr>
          <w:rFonts w:hint="cs"/>
          <w:rtl/>
        </w:rPr>
        <w:t xml:space="preserve">תודה רבה. חבר הכנסת אריה אלדד, אחרון הדוברים, ואנחנו ניגש להצבעה. </w:t>
      </w:r>
    </w:p>
    <w:p w14:paraId="7787C1AD" w14:textId="77777777" w:rsidR="00000000" w:rsidRDefault="003B3694">
      <w:pPr>
        <w:pStyle w:val="a0"/>
        <w:rPr>
          <w:rFonts w:hint="cs"/>
          <w:rtl/>
        </w:rPr>
      </w:pPr>
    </w:p>
    <w:p w14:paraId="2E1E009C" w14:textId="77777777" w:rsidR="00000000" w:rsidRDefault="003B3694">
      <w:pPr>
        <w:pStyle w:val="a0"/>
        <w:rPr>
          <w:rFonts w:hint="cs"/>
          <w:rtl/>
        </w:rPr>
      </w:pPr>
      <w:r>
        <w:rPr>
          <w:rFonts w:hint="cs"/>
          <w:rtl/>
        </w:rPr>
        <w:t>נא לא להפריע. חברת הכנסת ז</w:t>
      </w:r>
      <w:r>
        <w:rPr>
          <w:rFonts w:hint="cs"/>
          <w:rtl/>
        </w:rPr>
        <w:t>הבה גלאון, את משתלטת על המליאה.</w:t>
      </w:r>
    </w:p>
    <w:p w14:paraId="500A36C4" w14:textId="77777777" w:rsidR="00000000" w:rsidRDefault="003B3694">
      <w:pPr>
        <w:pStyle w:val="a"/>
        <w:rPr>
          <w:rtl/>
        </w:rPr>
      </w:pPr>
      <w:bookmarkStart w:id="514" w:name="FS000001055T12_11_2003_17_15_01"/>
      <w:bookmarkEnd w:id="514"/>
    </w:p>
    <w:p w14:paraId="32E3CBBB" w14:textId="77777777" w:rsidR="00000000" w:rsidRDefault="003B3694">
      <w:pPr>
        <w:pStyle w:val="a"/>
        <w:rPr>
          <w:rtl/>
        </w:rPr>
      </w:pPr>
      <w:bookmarkStart w:id="515" w:name="_Toc69719407"/>
      <w:r>
        <w:rPr>
          <w:rFonts w:hint="eastAsia"/>
          <w:rtl/>
        </w:rPr>
        <w:t>אריה</w:t>
      </w:r>
      <w:r>
        <w:rPr>
          <w:rtl/>
        </w:rPr>
        <w:t xml:space="preserve"> אלדד (האיחוד הלאומי - ישראל ביתנו):</w:t>
      </w:r>
      <w:bookmarkEnd w:id="515"/>
    </w:p>
    <w:p w14:paraId="680B8632" w14:textId="77777777" w:rsidR="00000000" w:rsidRDefault="003B3694">
      <w:pPr>
        <w:pStyle w:val="a0"/>
        <w:rPr>
          <w:rFonts w:hint="cs"/>
          <w:rtl/>
        </w:rPr>
      </w:pPr>
    </w:p>
    <w:p w14:paraId="1D280E06" w14:textId="77777777" w:rsidR="00000000" w:rsidRDefault="003B3694">
      <w:pPr>
        <w:pStyle w:val="a0"/>
        <w:rPr>
          <w:rFonts w:hint="cs"/>
          <w:rtl/>
        </w:rPr>
      </w:pPr>
      <w:r>
        <w:rPr>
          <w:rFonts w:hint="cs"/>
          <w:rtl/>
        </w:rPr>
        <w:t>אדוני היושב-ראש, חברי הכנסת, אתמול, מייד אחרי בג"ץ "ג'נין ג'נין", שאמר שגם אם הסרט מלא שקרים, זו לא סיבה לפסול אותו ולמנוע את הקרנתו, שמענו כאן מייד מחברי כנסת ערבים שהבג"ץ בעצם החל</w:t>
      </w:r>
      <w:r>
        <w:rPr>
          <w:rFonts w:hint="cs"/>
          <w:rtl/>
        </w:rPr>
        <w:t>יט שהסרט הוא אמת.</w:t>
      </w:r>
    </w:p>
    <w:p w14:paraId="24AEB833" w14:textId="77777777" w:rsidR="00000000" w:rsidRDefault="003B3694">
      <w:pPr>
        <w:pStyle w:val="a0"/>
        <w:rPr>
          <w:rFonts w:hint="cs"/>
          <w:rtl/>
        </w:rPr>
      </w:pPr>
    </w:p>
    <w:p w14:paraId="5DDD42F5" w14:textId="77777777" w:rsidR="00000000" w:rsidRDefault="003B3694">
      <w:pPr>
        <w:pStyle w:val="a0"/>
        <w:rPr>
          <w:rFonts w:hint="cs"/>
          <w:rtl/>
        </w:rPr>
      </w:pPr>
      <w:r>
        <w:rPr>
          <w:rFonts w:hint="cs"/>
          <w:rtl/>
        </w:rPr>
        <w:t>זה לא פטנט נאצי, שאמר שאם חוזרים על שקר כמה פעמים הוא הופך אמת, זאת השיטה. אז למה אנחנו מתפלאים שגם בבית הזה, ולצערנו גם חברי כנסת לומדים שכשחוזרים על השקרים פעם אחר פעם אחר פעם, אנחנו מתפלאים ש-59% - - -</w:t>
      </w:r>
    </w:p>
    <w:p w14:paraId="0C5EA752" w14:textId="77777777" w:rsidR="00000000" w:rsidRDefault="003B3694">
      <w:pPr>
        <w:pStyle w:val="a0"/>
        <w:rPr>
          <w:rFonts w:hint="cs"/>
          <w:rtl/>
        </w:rPr>
      </w:pPr>
    </w:p>
    <w:p w14:paraId="2645A100" w14:textId="77777777" w:rsidR="00000000" w:rsidRDefault="003B3694">
      <w:pPr>
        <w:pStyle w:val="af0"/>
        <w:rPr>
          <w:rtl/>
        </w:rPr>
      </w:pPr>
      <w:r>
        <w:rPr>
          <w:rFonts w:hint="eastAsia"/>
          <w:rtl/>
        </w:rPr>
        <w:t>מוחמד</w:t>
      </w:r>
      <w:r>
        <w:rPr>
          <w:rtl/>
        </w:rPr>
        <w:t xml:space="preserve"> ברכה (חד"ש-תע"ל):</w:t>
      </w:r>
    </w:p>
    <w:p w14:paraId="583E36EB" w14:textId="77777777" w:rsidR="00000000" w:rsidRDefault="003B3694">
      <w:pPr>
        <w:pStyle w:val="a0"/>
        <w:rPr>
          <w:rFonts w:hint="cs"/>
          <w:rtl/>
        </w:rPr>
      </w:pPr>
    </w:p>
    <w:p w14:paraId="65CDBEDE" w14:textId="77777777" w:rsidR="00000000" w:rsidRDefault="003B3694">
      <w:pPr>
        <w:pStyle w:val="a0"/>
        <w:rPr>
          <w:rFonts w:hint="cs"/>
          <w:rtl/>
        </w:rPr>
      </w:pPr>
      <w:r>
        <w:rPr>
          <w:rFonts w:hint="cs"/>
          <w:rtl/>
        </w:rPr>
        <w:t>- - -</w:t>
      </w:r>
    </w:p>
    <w:p w14:paraId="21204143" w14:textId="77777777" w:rsidR="00000000" w:rsidRDefault="003B3694">
      <w:pPr>
        <w:pStyle w:val="a0"/>
        <w:rPr>
          <w:rFonts w:hint="cs"/>
          <w:rtl/>
        </w:rPr>
      </w:pPr>
    </w:p>
    <w:p w14:paraId="6D746F6B" w14:textId="77777777" w:rsidR="00000000" w:rsidRDefault="003B3694">
      <w:pPr>
        <w:pStyle w:val="af1"/>
        <w:rPr>
          <w:rtl/>
        </w:rPr>
      </w:pPr>
      <w:r>
        <w:rPr>
          <w:rFonts w:hint="eastAsia"/>
          <w:rtl/>
        </w:rPr>
        <w:t>היו</w:t>
      </w:r>
      <w:r>
        <w:rPr>
          <w:rtl/>
        </w:rPr>
        <w:t>"ר נסים דהן:</w:t>
      </w:r>
    </w:p>
    <w:p w14:paraId="26E35209" w14:textId="77777777" w:rsidR="00000000" w:rsidRDefault="003B3694">
      <w:pPr>
        <w:pStyle w:val="a0"/>
        <w:rPr>
          <w:rFonts w:hint="cs"/>
          <w:rtl/>
        </w:rPr>
      </w:pPr>
    </w:p>
    <w:p w14:paraId="79CEE7FA" w14:textId="77777777" w:rsidR="00000000" w:rsidRDefault="003B3694">
      <w:pPr>
        <w:pStyle w:val="a0"/>
        <w:rPr>
          <w:rFonts w:hint="cs"/>
          <w:rtl/>
        </w:rPr>
      </w:pPr>
      <w:r>
        <w:rPr>
          <w:rFonts w:hint="cs"/>
          <w:rtl/>
        </w:rPr>
        <w:t xml:space="preserve">חבר הכנסת מוחמד ברכה. חבר הכנסת ברכה, אתה מפריע. עוד הפעם אתה ממשיך? אני קורא אותך לסדר. </w:t>
      </w:r>
    </w:p>
    <w:p w14:paraId="11A65151" w14:textId="77777777" w:rsidR="00000000" w:rsidRDefault="003B3694">
      <w:pPr>
        <w:pStyle w:val="a0"/>
        <w:rPr>
          <w:rFonts w:hint="cs"/>
          <w:rtl/>
        </w:rPr>
      </w:pPr>
    </w:p>
    <w:p w14:paraId="348A4EB1" w14:textId="77777777" w:rsidR="00000000" w:rsidRDefault="003B3694">
      <w:pPr>
        <w:pStyle w:val="af0"/>
        <w:rPr>
          <w:rtl/>
        </w:rPr>
      </w:pPr>
      <w:r>
        <w:rPr>
          <w:rFonts w:hint="eastAsia"/>
          <w:rtl/>
        </w:rPr>
        <w:t>זהבה</w:t>
      </w:r>
      <w:r>
        <w:rPr>
          <w:rtl/>
        </w:rPr>
        <w:t xml:space="preserve"> גלאון (מרצ):</w:t>
      </w:r>
    </w:p>
    <w:p w14:paraId="38F9B3F8" w14:textId="77777777" w:rsidR="00000000" w:rsidRDefault="003B3694">
      <w:pPr>
        <w:pStyle w:val="a0"/>
        <w:rPr>
          <w:rFonts w:hint="cs"/>
          <w:rtl/>
        </w:rPr>
      </w:pPr>
    </w:p>
    <w:p w14:paraId="5E79F880" w14:textId="77777777" w:rsidR="00000000" w:rsidRDefault="003B3694">
      <w:pPr>
        <w:pStyle w:val="a0"/>
        <w:rPr>
          <w:rFonts w:hint="cs"/>
          <w:rtl/>
        </w:rPr>
      </w:pPr>
      <w:r>
        <w:rPr>
          <w:rFonts w:hint="cs"/>
          <w:rtl/>
        </w:rPr>
        <w:t>- - -</w:t>
      </w:r>
    </w:p>
    <w:p w14:paraId="083F2450" w14:textId="77777777" w:rsidR="00000000" w:rsidRDefault="003B3694">
      <w:pPr>
        <w:pStyle w:val="a0"/>
        <w:rPr>
          <w:rFonts w:hint="cs"/>
          <w:rtl/>
        </w:rPr>
      </w:pPr>
    </w:p>
    <w:p w14:paraId="7960D46B" w14:textId="77777777" w:rsidR="00000000" w:rsidRDefault="003B3694">
      <w:pPr>
        <w:pStyle w:val="af1"/>
        <w:rPr>
          <w:rtl/>
        </w:rPr>
      </w:pPr>
      <w:r>
        <w:rPr>
          <w:rtl/>
        </w:rPr>
        <w:t>היו"ר נסים דהן:</w:t>
      </w:r>
    </w:p>
    <w:p w14:paraId="12C21864" w14:textId="77777777" w:rsidR="00000000" w:rsidRDefault="003B3694">
      <w:pPr>
        <w:pStyle w:val="a0"/>
        <w:rPr>
          <w:rtl/>
        </w:rPr>
      </w:pPr>
    </w:p>
    <w:p w14:paraId="3B2E7032" w14:textId="77777777" w:rsidR="00000000" w:rsidRDefault="003B3694">
      <w:pPr>
        <w:pStyle w:val="a0"/>
        <w:ind w:firstLine="720"/>
        <w:rPr>
          <w:rFonts w:hint="cs"/>
          <w:rtl/>
        </w:rPr>
      </w:pPr>
      <w:r>
        <w:rPr>
          <w:rFonts w:hint="cs"/>
          <w:rtl/>
        </w:rPr>
        <w:t>חברת הכנסת גלאון, גם אותך אני קורא לסדר. לך לא הפריעו, את אל תפריעי לאחרים, עם כל הכבוד. אני הגנתי עלייך</w:t>
      </w:r>
      <w:r>
        <w:rPr>
          <w:rFonts w:hint="cs"/>
          <w:rtl/>
        </w:rPr>
        <w:t xml:space="preserve">. </w:t>
      </w:r>
    </w:p>
    <w:p w14:paraId="7F930D05" w14:textId="77777777" w:rsidR="00000000" w:rsidRDefault="003B3694">
      <w:pPr>
        <w:pStyle w:val="a0"/>
        <w:ind w:firstLine="720"/>
        <w:rPr>
          <w:rFonts w:hint="cs"/>
          <w:rtl/>
        </w:rPr>
      </w:pPr>
    </w:p>
    <w:p w14:paraId="4767775F" w14:textId="77777777" w:rsidR="00000000" w:rsidRDefault="003B3694">
      <w:pPr>
        <w:pStyle w:val="-"/>
        <w:rPr>
          <w:rtl/>
        </w:rPr>
      </w:pPr>
      <w:bookmarkStart w:id="516" w:name="FS000001055T12_11_2003_17_19_56C"/>
      <w:bookmarkEnd w:id="516"/>
      <w:r>
        <w:rPr>
          <w:rFonts w:hint="eastAsia"/>
          <w:rtl/>
        </w:rPr>
        <w:t>אריה</w:t>
      </w:r>
      <w:r>
        <w:rPr>
          <w:rtl/>
        </w:rPr>
        <w:t xml:space="preserve"> אלדד (האיחוד הלאומי - ישראל ביתנו):</w:t>
      </w:r>
    </w:p>
    <w:p w14:paraId="675B4968" w14:textId="77777777" w:rsidR="00000000" w:rsidRDefault="003B3694">
      <w:pPr>
        <w:pStyle w:val="a0"/>
        <w:rPr>
          <w:rFonts w:hint="cs"/>
          <w:rtl/>
        </w:rPr>
      </w:pPr>
    </w:p>
    <w:p w14:paraId="341C0914" w14:textId="77777777" w:rsidR="00000000" w:rsidRDefault="003B3694">
      <w:pPr>
        <w:pStyle w:val="a0"/>
        <w:rPr>
          <w:rFonts w:hint="cs"/>
          <w:rtl/>
        </w:rPr>
      </w:pPr>
      <w:r>
        <w:rPr>
          <w:rFonts w:hint="cs"/>
          <w:rtl/>
        </w:rPr>
        <w:t>מה אנחנו רוצים מהגויים כשאנחנו שומעים יהודים בבית הזה חוזרים על דברי שקר ושנאה עצמית. למה אנחנו באים בטענות לאנטישמים כשאנחנו שומעים דברי שטנה עצמית מפי יהודים בבית הזה?</w:t>
      </w:r>
    </w:p>
    <w:p w14:paraId="32950621" w14:textId="77777777" w:rsidR="00000000" w:rsidRDefault="003B3694">
      <w:pPr>
        <w:pStyle w:val="a0"/>
        <w:rPr>
          <w:rFonts w:hint="cs"/>
          <w:rtl/>
        </w:rPr>
      </w:pPr>
    </w:p>
    <w:p w14:paraId="1A18ECDE" w14:textId="77777777" w:rsidR="00000000" w:rsidRDefault="003B3694">
      <w:pPr>
        <w:pStyle w:val="af1"/>
        <w:rPr>
          <w:rtl/>
        </w:rPr>
      </w:pPr>
      <w:r>
        <w:rPr>
          <w:rFonts w:hint="eastAsia"/>
          <w:rtl/>
        </w:rPr>
        <w:t>היו</w:t>
      </w:r>
      <w:r>
        <w:rPr>
          <w:rtl/>
        </w:rPr>
        <w:t>"ר נסים דהן:</w:t>
      </w:r>
    </w:p>
    <w:p w14:paraId="4943C210" w14:textId="77777777" w:rsidR="00000000" w:rsidRDefault="003B3694">
      <w:pPr>
        <w:pStyle w:val="a0"/>
        <w:rPr>
          <w:rFonts w:hint="cs"/>
          <w:rtl/>
        </w:rPr>
      </w:pPr>
    </w:p>
    <w:p w14:paraId="4778A93E" w14:textId="77777777" w:rsidR="00000000" w:rsidRDefault="003B3694">
      <w:pPr>
        <w:pStyle w:val="a0"/>
        <w:rPr>
          <w:rFonts w:hint="cs"/>
          <w:rtl/>
        </w:rPr>
      </w:pPr>
      <w:r>
        <w:rPr>
          <w:rFonts w:hint="cs"/>
          <w:rtl/>
        </w:rPr>
        <w:t>תודה רבה. כבוד השר הסכ</w:t>
      </w:r>
      <w:r>
        <w:rPr>
          <w:rFonts w:hint="cs"/>
          <w:rtl/>
        </w:rPr>
        <w:t>ים עם הדוברים וביקש להעביר את הנושא לדיון במליאה. חבר הכנסת עסאם מח'ול, אתה אומנם הבעת את דעתך, רק לא אמרת אם אתה רוצה להסיר או להעביר לוועדה.</w:t>
      </w:r>
    </w:p>
    <w:p w14:paraId="7B0189A9" w14:textId="77777777" w:rsidR="00000000" w:rsidRDefault="003B3694">
      <w:pPr>
        <w:pStyle w:val="a0"/>
        <w:rPr>
          <w:rFonts w:hint="cs"/>
          <w:rtl/>
        </w:rPr>
      </w:pPr>
    </w:p>
    <w:p w14:paraId="050B05F2" w14:textId="77777777" w:rsidR="00000000" w:rsidRDefault="003B3694">
      <w:pPr>
        <w:pStyle w:val="af0"/>
        <w:rPr>
          <w:rtl/>
        </w:rPr>
      </w:pPr>
      <w:r>
        <w:rPr>
          <w:rFonts w:hint="eastAsia"/>
          <w:rtl/>
        </w:rPr>
        <w:t>עסאם</w:t>
      </w:r>
      <w:r>
        <w:rPr>
          <w:rtl/>
        </w:rPr>
        <w:t xml:space="preserve"> מח'ול (חד"ש-תע"ל):</w:t>
      </w:r>
    </w:p>
    <w:p w14:paraId="12EFB79C" w14:textId="77777777" w:rsidR="00000000" w:rsidRDefault="003B3694">
      <w:pPr>
        <w:pStyle w:val="a0"/>
        <w:rPr>
          <w:rFonts w:hint="cs"/>
          <w:rtl/>
        </w:rPr>
      </w:pPr>
    </w:p>
    <w:p w14:paraId="116392F9" w14:textId="77777777" w:rsidR="00000000" w:rsidRDefault="003B3694">
      <w:pPr>
        <w:pStyle w:val="a0"/>
        <w:rPr>
          <w:rFonts w:hint="cs"/>
          <w:rtl/>
        </w:rPr>
      </w:pPr>
      <w:r>
        <w:rPr>
          <w:rFonts w:hint="cs"/>
          <w:rtl/>
        </w:rPr>
        <w:t>ועדה.</w:t>
      </w:r>
    </w:p>
    <w:p w14:paraId="340A0FE2" w14:textId="77777777" w:rsidR="00000000" w:rsidRDefault="003B3694">
      <w:pPr>
        <w:pStyle w:val="a0"/>
        <w:rPr>
          <w:rFonts w:hint="cs"/>
          <w:rtl/>
        </w:rPr>
      </w:pPr>
    </w:p>
    <w:p w14:paraId="01101823" w14:textId="77777777" w:rsidR="00000000" w:rsidRDefault="003B3694">
      <w:pPr>
        <w:pStyle w:val="af1"/>
        <w:rPr>
          <w:rtl/>
        </w:rPr>
      </w:pPr>
      <w:r>
        <w:rPr>
          <w:rFonts w:hint="eastAsia"/>
          <w:rtl/>
        </w:rPr>
        <w:t>היו</w:t>
      </w:r>
      <w:r>
        <w:rPr>
          <w:rtl/>
        </w:rPr>
        <w:t>"ר נסים דהן:</w:t>
      </w:r>
    </w:p>
    <w:p w14:paraId="617AB1AF" w14:textId="77777777" w:rsidR="00000000" w:rsidRDefault="003B3694">
      <w:pPr>
        <w:pStyle w:val="a0"/>
        <w:rPr>
          <w:rFonts w:hint="cs"/>
          <w:rtl/>
        </w:rPr>
      </w:pPr>
    </w:p>
    <w:p w14:paraId="3AFF5E8B" w14:textId="77777777" w:rsidR="00000000" w:rsidRDefault="003B3694">
      <w:pPr>
        <w:pStyle w:val="a0"/>
        <w:rPr>
          <w:rFonts w:hint="cs"/>
          <w:rtl/>
        </w:rPr>
      </w:pPr>
      <w:r>
        <w:rPr>
          <w:rFonts w:hint="cs"/>
          <w:rtl/>
        </w:rPr>
        <w:t>חבר הכנסת חיים כץ.</w:t>
      </w:r>
    </w:p>
    <w:p w14:paraId="71DAC2E0" w14:textId="77777777" w:rsidR="00000000" w:rsidRDefault="003B3694">
      <w:pPr>
        <w:pStyle w:val="a0"/>
        <w:rPr>
          <w:rFonts w:hint="cs"/>
          <w:rtl/>
        </w:rPr>
      </w:pPr>
    </w:p>
    <w:p w14:paraId="7072F70B" w14:textId="77777777" w:rsidR="00000000" w:rsidRDefault="003B3694">
      <w:pPr>
        <w:pStyle w:val="af0"/>
        <w:rPr>
          <w:rtl/>
        </w:rPr>
      </w:pPr>
      <w:r>
        <w:rPr>
          <w:rFonts w:hint="eastAsia"/>
          <w:rtl/>
        </w:rPr>
        <w:t>חיים</w:t>
      </w:r>
      <w:r>
        <w:rPr>
          <w:rtl/>
        </w:rPr>
        <w:t xml:space="preserve"> כץ (הליכוד):</w:t>
      </w:r>
    </w:p>
    <w:p w14:paraId="057C61F4" w14:textId="77777777" w:rsidR="00000000" w:rsidRDefault="003B3694">
      <w:pPr>
        <w:pStyle w:val="a0"/>
        <w:rPr>
          <w:rFonts w:hint="cs"/>
          <w:rtl/>
        </w:rPr>
      </w:pPr>
    </w:p>
    <w:p w14:paraId="0FC671FC" w14:textId="77777777" w:rsidR="00000000" w:rsidRDefault="003B3694">
      <w:pPr>
        <w:pStyle w:val="a0"/>
        <w:rPr>
          <w:rFonts w:hint="cs"/>
          <w:rtl/>
        </w:rPr>
      </w:pPr>
      <w:r>
        <w:rPr>
          <w:rFonts w:hint="cs"/>
          <w:rtl/>
        </w:rPr>
        <w:t>להסיר.</w:t>
      </w:r>
    </w:p>
    <w:p w14:paraId="4B0F87B2" w14:textId="77777777" w:rsidR="00000000" w:rsidRDefault="003B3694">
      <w:pPr>
        <w:pStyle w:val="a0"/>
        <w:rPr>
          <w:rFonts w:hint="cs"/>
          <w:rtl/>
        </w:rPr>
      </w:pPr>
    </w:p>
    <w:p w14:paraId="2DD58584" w14:textId="77777777" w:rsidR="00000000" w:rsidRDefault="003B3694">
      <w:pPr>
        <w:pStyle w:val="af1"/>
        <w:rPr>
          <w:rtl/>
        </w:rPr>
      </w:pPr>
      <w:r>
        <w:rPr>
          <w:rFonts w:hint="eastAsia"/>
          <w:rtl/>
        </w:rPr>
        <w:t>היו</w:t>
      </w:r>
      <w:r>
        <w:rPr>
          <w:rtl/>
        </w:rPr>
        <w:t>"ר נסים דהן:</w:t>
      </w:r>
    </w:p>
    <w:p w14:paraId="736FE839" w14:textId="77777777" w:rsidR="00000000" w:rsidRDefault="003B3694">
      <w:pPr>
        <w:pStyle w:val="a0"/>
        <w:rPr>
          <w:rFonts w:hint="cs"/>
          <w:rtl/>
        </w:rPr>
      </w:pPr>
    </w:p>
    <w:p w14:paraId="272CD9A8" w14:textId="77777777" w:rsidR="00000000" w:rsidRDefault="003B3694">
      <w:pPr>
        <w:pStyle w:val="a0"/>
        <w:rPr>
          <w:rFonts w:hint="cs"/>
          <w:rtl/>
        </w:rPr>
      </w:pPr>
      <w:r>
        <w:rPr>
          <w:rFonts w:hint="cs"/>
          <w:rtl/>
        </w:rPr>
        <w:t>חבר הכנסת דהאמשה.</w:t>
      </w:r>
    </w:p>
    <w:p w14:paraId="7EA6BAC0" w14:textId="77777777" w:rsidR="00000000" w:rsidRDefault="003B3694">
      <w:pPr>
        <w:pStyle w:val="a0"/>
        <w:rPr>
          <w:rFonts w:hint="cs"/>
          <w:rtl/>
        </w:rPr>
      </w:pPr>
    </w:p>
    <w:p w14:paraId="5D5744D8" w14:textId="77777777" w:rsidR="00000000" w:rsidRDefault="003B3694">
      <w:pPr>
        <w:pStyle w:val="af0"/>
        <w:rPr>
          <w:rtl/>
        </w:rPr>
      </w:pPr>
      <w:r>
        <w:rPr>
          <w:rFonts w:hint="eastAsia"/>
          <w:rtl/>
        </w:rPr>
        <w:t>עבד</w:t>
      </w:r>
      <w:r>
        <w:rPr>
          <w:rtl/>
        </w:rPr>
        <w:t>-אלמאלכ דהאמשה (רע"ם):</w:t>
      </w:r>
    </w:p>
    <w:p w14:paraId="77F8FE4A" w14:textId="77777777" w:rsidR="00000000" w:rsidRDefault="003B3694">
      <w:pPr>
        <w:pStyle w:val="a0"/>
        <w:rPr>
          <w:rFonts w:hint="cs"/>
          <w:rtl/>
        </w:rPr>
      </w:pPr>
    </w:p>
    <w:p w14:paraId="26404556" w14:textId="77777777" w:rsidR="00000000" w:rsidRDefault="003B3694">
      <w:pPr>
        <w:pStyle w:val="a0"/>
        <w:rPr>
          <w:rFonts w:hint="cs"/>
          <w:rtl/>
        </w:rPr>
      </w:pPr>
      <w:r>
        <w:rPr>
          <w:rFonts w:hint="cs"/>
          <w:rtl/>
        </w:rPr>
        <w:t>להסיר.</w:t>
      </w:r>
    </w:p>
    <w:p w14:paraId="0AB0AFD0" w14:textId="77777777" w:rsidR="00000000" w:rsidRDefault="003B3694">
      <w:pPr>
        <w:pStyle w:val="a0"/>
        <w:rPr>
          <w:rFonts w:hint="cs"/>
          <w:rtl/>
        </w:rPr>
      </w:pPr>
    </w:p>
    <w:p w14:paraId="3755818D" w14:textId="77777777" w:rsidR="00000000" w:rsidRDefault="003B3694">
      <w:pPr>
        <w:pStyle w:val="af1"/>
        <w:rPr>
          <w:rtl/>
        </w:rPr>
      </w:pPr>
      <w:r>
        <w:rPr>
          <w:rFonts w:hint="eastAsia"/>
          <w:rtl/>
        </w:rPr>
        <w:t>היו</w:t>
      </w:r>
      <w:r>
        <w:rPr>
          <w:rtl/>
        </w:rPr>
        <w:t>"ר נסים דהן:</w:t>
      </w:r>
    </w:p>
    <w:p w14:paraId="6657C088" w14:textId="77777777" w:rsidR="00000000" w:rsidRDefault="003B3694">
      <w:pPr>
        <w:pStyle w:val="a0"/>
        <w:rPr>
          <w:rFonts w:hint="cs"/>
          <w:rtl/>
        </w:rPr>
      </w:pPr>
    </w:p>
    <w:p w14:paraId="4F821818" w14:textId="77777777" w:rsidR="00000000" w:rsidRDefault="003B3694">
      <w:pPr>
        <w:pStyle w:val="a0"/>
        <w:rPr>
          <w:rFonts w:hint="cs"/>
          <w:rtl/>
        </w:rPr>
      </w:pPr>
      <w:r>
        <w:rPr>
          <w:rFonts w:hint="cs"/>
          <w:rtl/>
        </w:rPr>
        <w:t>חבר הכנסת אריה אלדד.</w:t>
      </w:r>
    </w:p>
    <w:p w14:paraId="4CE31FC5" w14:textId="77777777" w:rsidR="00000000" w:rsidRDefault="003B3694">
      <w:pPr>
        <w:pStyle w:val="a0"/>
        <w:rPr>
          <w:rFonts w:hint="cs"/>
          <w:rtl/>
        </w:rPr>
      </w:pPr>
    </w:p>
    <w:p w14:paraId="4046943F" w14:textId="77777777" w:rsidR="00000000" w:rsidRDefault="003B3694">
      <w:pPr>
        <w:pStyle w:val="af0"/>
        <w:rPr>
          <w:rtl/>
        </w:rPr>
      </w:pPr>
      <w:r>
        <w:rPr>
          <w:rFonts w:hint="eastAsia"/>
          <w:rtl/>
        </w:rPr>
        <w:t>אריה</w:t>
      </w:r>
      <w:r>
        <w:rPr>
          <w:rtl/>
        </w:rPr>
        <w:t xml:space="preserve"> אלדד (האיחוד הלאומי - ישראל ביתנו):</w:t>
      </w:r>
    </w:p>
    <w:p w14:paraId="6EB1F9E5" w14:textId="77777777" w:rsidR="00000000" w:rsidRDefault="003B3694">
      <w:pPr>
        <w:pStyle w:val="a0"/>
        <w:rPr>
          <w:rFonts w:hint="cs"/>
          <w:rtl/>
        </w:rPr>
      </w:pPr>
    </w:p>
    <w:p w14:paraId="3CCCAB32" w14:textId="77777777" w:rsidR="00000000" w:rsidRDefault="003B3694">
      <w:pPr>
        <w:pStyle w:val="a0"/>
        <w:rPr>
          <w:rFonts w:hint="cs"/>
          <w:rtl/>
        </w:rPr>
      </w:pPr>
      <w:r>
        <w:rPr>
          <w:rFonts w:hint="cs"/>
          <w:rtl/>
        </w:rPr>
        <w:t xml:space="preserve">להסיר. </w:t>
      </w:r>
    </w:p>
    <w:p w14:paraId="12D07150" w14:textId="77777777" w:rsidR="00000000" w:rsidRDefault="003B3694">
      <w:pPr>
        <w:pStyle w:val="a0"/>
        <w:rPr>
          <w:rFonts w:hint="cs"/>
          <w:rtl/>
        </w:rPr>
      </w:pPr>
    </w:p>
    <w:p w14:paraId="6197BCDD" w14:textId="77777777" w:rsidR="00000000" w:rsidRDefault="003B3694">
      <w:pPr>
        <w:pStyle w:val="af1"/>
        <w:rPr>
          <w:rtl/>
        </w:rPr>
      </w:pPr>
      <w:r>
        <w:rPr>
          <w:rFonts w:hint="eastAsia"/>
          <w:rtl/>
        </w:rPr>
        <w:t>היו</w:t>
      </w:r>
      <w:r>
        <w:rPr>
          <w:rtl/>
        </w:rPr>
        <w:t>"ר נסים דהן:</w:t>
      </w:r>
    </w:p>
    <w:p w14:paraId="153549F9" w14:textId="77777777" w:rsidR="00000000" w:rsidRDefault="003B3694">
      <w:pPr>
        <w:pStyle w:val="a0"/>
        <w:rPr>
          <w:rFonts w:hint="cs"/>
          <w:rtl/>
        </w:rPr>
      </w:pPr>
    </w:p>
    <w:p w14:paraId="38638736" w14:textId="77777777" w:rsidR="00000000" w:rsidRDefault="003B3694">
      <w:pPr>
        <w:pStyle w:val="a0"/>
        <w:rPr>
          <w:rFonts w:hint="cs"/>
          <w:rtl/>
        </w:rPr>
      </w:pPr>
      <w:r>
        <w:rPr>
          <w:rFonts w:hint="cs"/>
          <w:rtl/>
        </w:rPr>
        <w:t xml:space="preserve">גברתי חברת הכנסת זהבה גלאון, אותך שמעתי ואת רוצה דיון במליאה. כבר שכחת. </w:t>
      </w:r>
    </w:p>
    <w:p w14:paraId="5D46ED78" w14:textId="77777777" w:rsidR="00000000" w:rsidRDefault="003B3694">
      <w:pPr>
        <w:pStyle w:val="a0"/>
        <w:rPr>
          <w:rFonts w:hint="cs"/>
          <w:rtl/>
        </w:rPr>
      </w:pPr>
    </w:p>
    <w:p w14:paraId="0511000B" w14:textId="77777777" w:rsidR="00000000" w:rsidRDefault="003B3694">
      <w:pPr>
        <w:pStyle w:val="af0"/>
        <w:rPr>
          <w:rtl/>
        </w:rPr>
      </w:pPr>
      <w:r>
        <w:rPr>
          <w:rFonts w:hint="eastAsia"/>
          <w:rtl/>
        </w:rPr>
        <w:t>זהבה</w:t>
      </w:r>
      <w:r>
        <w:rPr>
          <w:rtl/>
        </w:rPr>
        <w:t xml:space="preserve"> גלאון (מרצ):</w:t>
      </w:r>
    </w:p>
    <w:p w14:paraId="783B6B9A" w14:textId="77777777" w:rsidR="00000000" w:rsidRDefault="003B3694">
      <w:pPr>
        <w:pStyle w:val="a0"/>
        <w:rPr>
          <w:rFonts w:hint="cs"/>
          <w:rtl/>
        </w:rPr>
      </w:pPr>
    </w:p>
    <w:p w14:paraId="1A9BE956" w14:textId="77777777" w:rsidR="00000000" w:rsidRDefault="003B3694">
      <w:pPr>
        <w:pStyle w:val="a0"/>
        <w:rPr>
          <w:rFonts w:hint="cs"/>
          <w:rtl/>
        </w:rPr>
      </w:pPr>
      <w:r>
        <w:rPr>
          <w:rFonts w:hint="cs"/>
          <w:rtl/>
        </w:rPr>
        <w:t>מ</w:t>
      </w:r>
      <w:r>
        <w:rPr>
          <w:rFonts w:hint="cs"/>
          <w:rtl/>
        </w:rPr>
        <w:t>י אמר?</w:t>
      </w:r>
    </w:p>
    <w:p w14:paraId="6A533B6A" w14:textId="77777777" w:rsidR="00000000" w:rsidRDefault="003B3694">
      <w:pPr>
        <w:pStyle w:val="a0"/>
        <w:rPr>
          <w:rFonts w:hint="cs"/>
          <w:rtl/>
        </w:rPr>
      </w:pPr>
    </w:p>
    <w:p w14:paraId="161B5409" w14:textId="77777777" w:rsidR="00000000" w:rsidRDefault="003B3694">
      <w:pPr>
        <w:pStyle w:val="af1"/>
        <w:rPr>
          <w:rtl/>
        </w:rPr>
      </w:pPr>
      <w:r>
        <w:rPr>
          <w:rFonts w:hint="eastAsia"/>
          <w:rtl/>
        </w:rPr>
        <w:t>היו</w:t>
      </w:r>
      <w:r>
        <w:rPr>
          <w:rtl/>
        </w:rPr>
        <w:t>"ר נסים דהן:</w:t>
      </w:r>
    </w:p>
    <w:p w14:paraId="3173A0C8" w14:textId="77777777" w:rsidR="00000000" w:rsidRDefault="003B3694">
      <w:pPr>
        <w:pStyle w:val="a0"/>
        <w:rPr>
          <w:rFonts w:hint="cs"/>
          <w:rtl/>
        </w:rPr>
      </w:pPr>
    </w:p>
    <w:p w14:paraId="3BEBE562" w14:textId="77777777" w:rsidR="00000000" w:rsidRDefault="003B3694">
      <w:pPr>
        <w:pStyle w:val="a0"/>
        <w:rPr>
          <w:rFonts w:hint="cs"/>
          <w:rtl/>
        </w:rPr>
      </w:pPr>
      <w:r>
        <w:rPr>
          <w:rFonts w:hint="cs"/>
          <w:rtl/>
        </w:rPr>
        <w:t xml:space="preserve">את לא יודעת את תקנון הכנסת. </w:t>
      </w:r>
    </w:p>
    <w:p w14:paraId="63CBBA70" w14:textId="77777777" w:rsidR="00000000" w:rsidRDefault="003B3694">
      <w:pPr>
        <w:pStyle w:val="a0"/>
        <w:rPr>
          <w:rFonts w:hint="cs"/>
          <w:rtl/>
        </w:rPr>
      </w:pPr>
    </w:p>
    <w:p w14:paraId="19BC52BA" w14:textId="77777777" w:rsidR="00000000" w:rsidRDefault="003B3694">
      <w:pPr>
        <w:pStyle w:val="a0"/>
        <w:rPr>
          <w:rFonts w:hint="cs"/>
          <w:rtl/>
        </w:rPr>
      </w:pPr>
      <w:r>
        <w:rPr>
          <w:rFonts w:hint="cs"/>
          <w:rtl/>
        </w:rPr>
        <w:t xml:space="preserve">אם כן, השר הצטרף לדעתכם. יש לנו כאן שתי דעות, דעות הדוברים להעביר את הנושא לדיון במליאה, דעת המתנגדים להסיר את הנושא מסדר-היום. </w:t>
      </w:r>
    </w:p>
    <w:p w14:paraId="68BE5C98" w14:textId="77777777" w:rsidR="00000000" w:rsidRDefault="003B3694">
      <w:pPr>
        <w:pStyle w:val="a0"/>
        <w:rPr>
          <w:rFonts w:hint="cs"/>
          <w:rtl/>
        </w:rPr>
      </w:pPr>
    </w:p>
    <w:p w14:paraId="69F327CE" w14:textId="77777777" w:rsidR="00000000" w:rsidRDefault="003B3694">
      <w:pPr>
        <w:pStyle w:val="a0"/>
        <w:rPr>
          <w:rFonts w:hint="cs"/>
          <w:rtl/>
        </w:rPr>
      </w:pPr>
      <w:r>
        <w:rPr>
          <w:rFonts w:hint="cs"/>
          <w:rtl/>
        </w:rPr>
        <w:t xml:space="preserve">אנחנו עוברים להצבעה. מי בעד? מי נגד? בעד </w:t>
      </w:r>
      <w:r>
        <w:rPr>
          <w:rtl/>
        </w:rPr>
        <w:t>–</w:t>
      </w:r>
      <w:r>
        <w:rPr>
          <w:rFonts w:hint="cs"/>
          <w:rtl/>
        </w:rPr>
        <w:t xml:space="preserve"> זה דיון במליאה. נגד </w:t>
      </w:r>
      <w:r>
        <w:rPr>
          <w:rtl/>
        </w:rPr>
        <w:t>–</w:t>
      </w:r>
      <w:r>
        <w:rPr>
          <w:rFonts w:hint="cs"/>
          <w:rtl/>
        </w:rPr>
        <w:t xml:space="preserve"> זה להס</w:t>
      </w:r>
      <w:r>
        <w:rPr>
          <w:rFonts w:hint="cs"/>
          <w:rtl/>
        </w:rPr>
        <w:t>יר מסדר-היום. בבקשה.</w:t>
      </w:r>
    </w:p>
    <w:p w14:paraId="304AFBF4" w14:textId="77777777" w:rsidR="00000000" w:rsidRDefault="003B3694">
      <w:pPr>
        <w:pStyle w:val="a0"/>
        <w:rPr>
          <w:rFonts w:hint="cs"/>
          <w:rtl/>
        </w:rPr>
      </w:pPr>
    </w:p>
    <w:p w14:paraId="47B08B9E" w14:textId="77777777" w:rsidR="00000000" w:rsidRDefault="003B3694">
      <w:pPr>
        <w:pStyle w:val="ab"/>
        <w:bidi/>
        <w:rPr>
          <w:rFonts w:hint="cs"/>
          <w:rtl/>
        </w:rPr>
      </w:pPr>
      <w:r>
        <w:rPr>
          <w:rFonts w:hint="cs"/>
          <w:rtl/>
        </w:rPr>
        <w:t xml:space="preserve">הצבעה מס' 134     </w:t>
      </w:r>
    </w:p>
    <w:p w14:paraId="5AE90D48" w14:textId="77777777" w:rsidR="00000000" w:rsidRDefault="003B3694">
      <w:pPr>
        <w:pStyle w:val="a0"/>
        <w:rPr>
          <w:rFonts w:hint="cs"/>
          <w:rtl/>
        </w:rPr>
      </w:pPr>
      <w:r>
        <w:rPr>
          <w:rFonts w:hint="cs"/>
          <w:rtl/>
        </w:rPr>
        <w:t xml:space="preserve"> </w:t>
      </w:r>
    </w:p>
    <w:p w14:paraId="39AF57AD" w14:textId="77777777" w:rsidR="00000000" w:rsidRDefault="003B3694">
      <w:pPr>
        <w:pStyle w:val="ac"/>
        <w:bidi/>
        <w:rPr>
          <w:rFonts w:hint="cs"/>
          <w:rtl/>
        </w:rPr>
      </w:pPr>
      <w:r>
        <w:rPr>
          <w:rFonts w:hint="cs"/>
          <w:rtl/>
        </w:rPr>
        <w:t xml:space="preserve">בעד ההצעה לכלול את הנושא בסדר-היום </w:t>
      </w:r>
      <w:r>
        <w:rPr>
          <w:rtl/>
        </w:rPr>
        <w:t>–</w:t>
      </w:r>
      <w:r>
        <w:rPr>
          <w:rFonts w:hint="cs"/>
          <w:rtl/>
        </w:rPr>
        <w:t xml:space="preserve"> 9</w:t>
      </w:r>
    </w:p>
    <w:p w14:paraId="16C35D7E" w14:textId="77777777" w:rsidR="00000000" w:rsidRDefault="003B3694">
      <w:pPr>
        <w:pStyle w:val="ac"/>
        <w:bidi/>
        <w:rPr>
          <w:rFonts w:hint="cs"/>
          <w:rtl/>
        </w:rPr>
      </w:pPr>
      <w:r>
        <w:rPr>
          <w:rFonts w:hint="cs"/>
          <w:rtl/>
        </w:rPr>
        <w:t>בעד ההצעה שלא לכלול את הנושא בסדר-היום - 11</w:t>
      </w:r>
    </w:p>
    <w:p w14:paraId="5FE675DA" w14:textId="77777777" w:rsidR="00000000" w:rsidRDefault="003B3694">
      <w:pPr>
        <w:pStyle w:val="ac"/>
        <w:bidi/>
        <w:rPr>
          <w:rFonts w:hint="cs"/>
          <w:rtl/>
        </w:rPr>
      </w:pPr>
      <w:r>
        <w:rPr>
          <w:rFonts w:hint="cs"/>
          <w:rtl/>
        </w:rPr>
        <w:t>נמנעים - אין</w:t>
      </w:r>
    </w:p>
    <w:p w14:paraId="27440630" w14:textId="77777777" w:rsidR="00000000" w:rsidRDefault="003B3694">
      <w:pPr>
        <w:pStyle w:val="ad"/>
        <w:bidi/>
        <w:rPr>
          <w:rFonts w:hint="cs"/>
          <w:rtl/>
        </w:rPr>
      </w:pPr>
      <w:r>
        <w:rPr>
          <w:rFonts w:hint="cs"/>
          <w:rtl/>
        </w:rPr>
        <w:t>ההצעה שלא לכלול את הנושא בסדר-היום של הכנסת נתקבלה.</w:t>
      </w:r>
    </w:p>
    <w:p w14:paraId="77AE18AE" w14:textId="77777777" w:rsidR="00000000" w:rsidRDefault="003B3694">
      <w:pPr>
        <w:pStyle w:val="a0"/>
        <w:rPr>
          <w:rFonts w:hint="cs"/>
          <w:rtl/>
        </w:rPr>
      </w:pPr>
      <w:r>
        <w:rPr>
          <w:rFonts w:hint="cs"/>
          <w:rtl/>
        </w:rPr>
        <w:tab/>
        <w:t xml:space="preserve">       </w:t>
      </w:r>
    </w:p>
    <w:p w14:paraId="6CF5C2B8" w14:textId="77777777" w:rsidR="00000000" w:rsidRDefault="003B3694">
      <w:pPr>
        <w:pStyle w:val="af1"/>
        <w:rPr>
          <w:rtl/>
        </w:rPr>
      </w:pPr>
      <w:r>
        <w:rPr>
          <w:rtl/>
        </w:rPr>
        <w:t>היו"ר נסים דהן:</w:t>
      </w:r>
    </w:p>
    <w:p w14:paraId="2B3C0242" w14:textId="77777777" w:rsidR="00000000" w:rsidRDefault="003B3694">
      <w:pPr>
        <w:pStyle w:val="a0"/>
        <w:rPr>
          <w:rtl/>
        </w:rPr>
      </w:pPr>
    </w:p>
    <w:p w14:paraId="382F69BB" w14:textId="77777777" w:rsidR="00000000" w:rsidRDefault="003B3694">
      <w:pPr>
        <w:pStyle w:val="a0"/>
        <w:rPr>
          <w:rFonts w:hint="cs"/>
          <w:rtl/>
        </w:rPr>
      </w:pPr>
      <w:r>
        <w:rPr>
          <w:rFonts w:hint="cs"/>
          <w:rtl/>
        </w:rPr>
        <w:t xml:space="preserve">אם כן, בעד </w:t>
      </w:r>
      <w:r>
        <w:rPr>
          <w:rtl/>
        </w:rPr>
        <w:t>–</w:t>
      </w:r>
      <w:r>
        <w:rPr>
          <w:rFonts w:hint="cs"/>
          <w:rtl/>
        </w:rPr>
        <w:t xml:space="preserve"> 9, נגד </w:t>
      </w:r>
      <w:r>
        <w:rPr>
          <w:rtl/>
        </w:rPr>
        <w:t>–</w:t>
      </w:r>
      <w:r>
        <w:rPr>
          <w:rFonts w:hint="cs"/>
          <w:rtl/>
        </w:rPr>
        <w:t xml:space="preserve"> 11. הנושא יוסר מס</w:t>
      </w:r>
      <w:r>
        <w:rPr>
          <w:rFonts w:hint="cs"/>
          <w:rtl/>
        </w:rPr>
        <w:t xml:space="preserve">דר-היום. </w:t>
      </w:r>
    </w:p>
    <w:p w14:paraId="0DF7F6EA" w14:textId="77777777" w:rsidR="00000000" w:rsidRDefault="003B3694">
      <w:pPr>
        <w:pStyle w:val="a0"/>
        <w:rPr>
          <w:rFonts w:hint="cs"/>
          <w:rtl/>
        </w:rPr>
      </w:pPr>
    </w:p>
    <w:p w14:paraId="7CC82986" w14:textId="77777777" w:rsidR="00000000" w:rsidRDefault="003B3694">
      <w:pPr>
        <w:pStyle w:val="af0"/>
        <w:rPr>
          <w:rtl/>
        </w:rPr>
      </w:pPr>
      <w:r>
        <w:rPr>
          <w:rFonts w:hint="eastAsia"/>
          <w:rtl/>
        </w:rPr>
        <w:t>זהבה</w:t>
      </w:r>
      <w:r>
        <w:rPr>
          <w:rtl/>
        </w:rPr>
        <w:t xml:space="preserve"> גלאון (מרצ):</w:t>
      </w:r>
    </w:p>
    <w:p w14:paraId="25EDF490" w14:textId="77777777" w:rsidR="00000000" w:rsidRDefault="003B3694">
      <w:pPr>
        <w:pStyle w:val="a0"/>
        <w:rPr>
          <w:rFonts w:hint="cs"/>
          <w:rtl/>
        </w:rPr>
      </w:pPr>
    </w:p>
    <w:p w14:paraId="34CC0DF5" w14:textId="77777777" w:rsidR="00000000" w:rsidRDefault="003B3694">
      <w:pPr>
        <w:pStyle w:val="a0"/>
        <w:rPr>
          <w:rFonts w:hint="cs"/>
          <w:rtl/>
        </w:rPr>
      </w:pPr>
      <w:r>
        <w:rPr>
          <w:rFonts w:hint="cs"/>
          <w:rtl/>
        </w:rPr>
        <w:t>אדוני השר, אתה בממשלה אתנו. אתה מציע דיון במליאה - - -</w:t>
      </w:r>
    </w:p>
    <w:p w14:paraId="13403B16" w14:textId="77777777" w:rsidR="00000000" w:rsidRDefault="003B3694">
      <w:pPr>
        <w:pStyle w:val="a0"/>
        <w:rPr>
          <w:rFonts w:hint="cs"/>
          <w:rtl/>
        </w:rPr>
      </w:pPr>
    </w:p>
    <w:p w14:paraId="22276E9F" w14:textId="77777777" w:rsidR="00000000" w:rsidRDefault="003B3694">
      <w:pPr>
        <w:pStyle w:val="af0"/>
        <w:rPr>
          <w:rtl/>
        </w:rPr>
      </w:pPr>
      <w:bookmarkStart w:id="517" w:name="FS000001055T12_11_2003_17_36_03C"/>
      <w:bookmarkEnd w:id="517"/>
      <w:r>
        <w:rPr>
          <w:rtl/>
        </w:rPr>
        <w:t>השר גדעון עזרא:</w:t>
      </w:r>
    </w:p>
    <w:p w14:paraId="5DCB8301" w14:textId="77777777" w:rsidR="00000000" w:rsidRDefault="003B3694">
      <w:pPr>
        <w:pStyle w:val="a0"/>
        <w:rPr>
          <w:rtl/>
        </w:rPr>
      </w:pPr>
    </w:p>
    <w:p w14:paraId="636DB4DF" w14:textId="77777777" w:rsidR="00000000" w:rsidRDefault="003B3694">
      <w:pPr>
        <w:pStyle w:val="a0"/>
        <w:rPr>
          <w:rFonts w:hint="cs"/>
          <w:rtl/>
        </w:rPr>
      </w:pPr>
      <w:r>
        <w:rPr>
          <w:rFonts w:hint="cs"/>
          <w:rtl/>
        </w:rPr>
        <w:t>שכנעו אותי.</w:t>
      </w:r>
    </w:p>
    <w:p w14:paraId="02C0C45A" w14:textId="77777777" w:rsidR="00000000" w:rsidRDefault="003B3694">
      <w:pPr>
        <w:pStyle w:val="a0"/>
        <w:rPr>
          <w:rFonts w:hint="cs"/>
          <w:rtl/>
        </w:rPr>
      </w:pPr>
    </w:p>
    <w:p w14:paraId="38397568" w14:textId="77777777" w:rsidR="00000000" w:rsidRDefault="003B3694">
      <w:pPr>
        <w:pStyle w:val="af0"/>
        <w:rPr>
          <w:rtl/>
        </w:rPr>
      </w:pPr>
      <w:r>
        <w:rPr>
          <w:rFonts w:hint="eastAsia"/>
          <w:rtl/>
        </w:rPr>
        <w:t>זאב</w:t>
      </w:r>
      <w:r>
        <w:rPr>
          <w:rtl/>
        </w:rPr>
        <w:t xml:space="preserve"> בוים (הליכוד):</w:t>
      </w:r>
    </w:p>
    <w:p w14:paraId="0F59DFEB" w14:textId="77777777" w:rsidR="00000000" w:rsidRDefault="003B3694">
      <w:pPr>
        <w:pStyle w:val="a0"/>
        <w:rPr>
          <w:rFonts w:hint="cs"/>
          <w:rtl/>
        </w:rPr>
      </w:pPr>
    </w:p>
    <w:p w14:paraId="05EFE948" w14:textId="77777777" w:rsidR="00000000" w:rsidRDefault="003B3694">
      <w:pPr>
        <w:pStyle w:val="a0"/>
        <w:rPr>
          <w:rFonts w:hint="cs"/>
          <w:rtl/>
        </w:rPr>
      </w:pPr>
      <w:r>
        <w:rPr>
          <w:rFonts w:hint="cs"/>
          <w:rtl/>
        </w:rPr>
        <w:t xml:space="preserve">תקשיבי טוב מה הוא אמר. </w:t>
      </w:r>
    </w:p>
    <w:p w14:paraId="5FD51764" w14:textId="77777777" w:rsidR="00000000" w:rsidRDefault="003B3694">
      <w:pPr>
        <w:pStyle w:val="a2"/>
        <w:rPr>
          <w:rFonts w:hint="cs"/>
          <w:rtl/>
        </w:rPr>
      </w:pPr>
    </w:p>
    <w:p w14:paraId="0CEF45ED" w14:textId="77777777" w:rsidR="00000000" w:rsidRDefault="003B3694">
      <w:pPr>
        <w:pStyle w:val="af1"/>
        <w:rPr>
          <w:rtl/>
        </w:rPr>
      </w:pPr>
      <w:r>
        <w:rPr>
          <w:rtl/>
        </w:rPr>
        <w:t>היו"ר נסים דהן:</w:t>
      </w:r>
    </w:p>
    <w:p w14:paraId="525A4C78" w14:textId="77777777" w:rsidR="00000000" w:rsidRDefault="003B3694">
      <w:pPr>
        <w:pStyle w:val="a0"/>
        <w:rPr>
          <w:rtl/>
        </w:rPr>
      </w:pPr>
    </w:p>
    <w:p w14:paraId="6D347A59" w14:textId="77777777" w:rsidR="00000000" w:rsidRDefault="003B3694">
      <w:pPr>
        <w:pStyle w:val="a0"/>
        <w:rPr>
          <w:rFonts w:hint="cs"/>
          <w:rtl/>
        </w:rPr>
      </w:pPr>
      <w:r>
        <w:rPr>
          <w:rFonts w:hint="cs"/>
          <w:rtl/>
        </w:rPr>
        <w:t xml:space="preserve">תודה רבה. </w:t>
      </w:r>
    </w:p>
    <w:p w14:paraId="1146919C" w14:textId="77777777" w:rsidR="00000000" w:rsidRDefault="003B3694">
      <w:pPr>
        <w:pStyle w:val="a2"/>
        <w:rPr>
          <w:rFonts w:hint="cs"/>
          <w:rtl/>
        </w:rPr>
      </w:pPr>
    </w:p>
    <w:p w14:paraId="5B4CC917" w14:textId="77777777" w:rsidR="00000000" w:rsidRDefault="003B3694">
      <w:pPr>
        <w:pStyle w:val="a0"/>
        <w:rPr>
          <w:rFonts w:hint="cs"/>
          <w:rtl/>
        </w:rPr>
      </w:pPr>
    </w:p>
    <w:p w14:paraId="2BCB52C5" w14:textId="77777777" w:rsidR="00000000" w:rsidRDefault="003B3694">
      <w:pPr>
        <w:pStyle w:val="a2"/>
        <w:rPr>
          <w:rFonts w:hint="cs"/>
          <w:rtl/>
        </w:rPr>
      </w:pPr>
      <w:bookmarkStart w:id="518" w:name="_Toc69719408"/>
      <w:r>
        <w:rPr>
          <w:rFonts w:hint="cs"/>
          <w:rtl/>
        </w:rPr>
        <w:t>הצעות לסדר-היום</w:t>
      </w:r>
      <w:bookmarkEnd w:id="518"/>
    </w:p>
    <w:p w14:paraId="32331A1F" w14:textId="77777777" w:rsidR="00000000" w:rsidRDefault="003B3694">
      <w:pPr>
        <w:pStyle w:val="a2"/>
        <w:rPr>
          <w:rFonts w:hint="cs"/>
          <w:rtl/>
        </w:rPr>
      </w:pPr>
      <w:bookmarkStart w:id="519" w:name="_Toc69719409"/>
      <w:r>
        <w:rPr>
          <w:rFonts w:hint="cs"/>
          <w:rtl/>
        </w:rPr>
        <w:t>החלטת הממשלה לאשר את עסקת חילופי השבויים</w:t>
      </w:r>
      <w:bookmarkEnd w:id="519"/>
    </w:p>
    <w:p w14:paraId="6D7DE6D5" w14:textId="77777777" w:rsidR="00000000" w:rsidRDefault="003B3694">
      <w:pPr>
        <w:pStyle w:val="a2"/>
        <w:rPr>
          <w:rFonts w:hint="cs"/>
          <w:rtl/>
        </w:rPr>
      </w:pPr>
    </w:p>
    <w:p w14:paraId="120D75D7" w14:textId="77777777" w:rsidR="00000000" w:rsidRDefault="003B3694">
      <w:pPr>
        <w:pStyle w:val="af1"/>
        <w:rPr>
          <w:rtl/>
        </w:rPr>
      </w:pPr>
      <w:r>
        <w:rPr>
          <w:rFonts w:hint="eastAsia"/>
          <w:rtl/>
        </w:rPr>
        <w:t>היו</w:t>
      </w:r>
      <w:r>
        <w:rPr>
          <w:rtl/>
        </w:rPr>
        <w:t>"ר נ</w:t>
      </w:r>
      <w:r>
        <w:rPr>
          <w:rtl/>
        </w:rPr>
        <w:t>סים דהן:</w:t>
      </w:r>
    </w:p>
    <w:p w14:paraId="296E6158" w14:textId="77777777" w:rsidR="00000000" w:rsidRDefault="003B3694">
      <w:pPr>
        <w:pStyle w:val="a0"/>
        <w:rPr>
          <w:rFonts w:hint="cs"/>
          <w:rtl/>
        </w:rPr>
      </w:pPr>
    </w:p>
    <w:p w14:paraId="0A993534" w14:textId="77777777" w:rsidR="00000000" w:rsidRDefault="003B3694">
      <w:pPr>
        <w:pStyle w:val="a0"/>
        <w:rPr>
          <w:rFonts w:hint="cs"/>
          <w:rtl/>
        </w:rPr>
      </w:pPr>
      <w:r>
        <w:rPr>
          <w:rFonts w:hint="cs"/>
          <w:rtl/>
        </w:rPr>
        <w:t xml:space="preserve"> אנחנו עוברים לנושא הבא: החלטת הממשלה לאשר את עסקת חילופי השבויים - הצעות לסדר-היום מס' 1504, 1509, 1511, 1527, 1546, 1550 ו-1565.</w:t>
      </w:r>
    </w:p>
    <w:p w14:paraId="329AC344" w14:textId="77777777" w:rsidR="00000000" w:rsidRDefault="003B3694">
      <w:pPr>
        <w:pStyle w:val="a0"/>
        <w:rPr>
          <w:rFonts w:hint="cs"/>
          <w:rtl/>
        </w:rPr>
      </w:pPr>
    </w:p>
    <w:p w14:paraId="7641C418" w14:textId="77777777" w:rsidR="00000000" w:rsidRDefault="003B3694">
      <w:pPr>
        <w:pStyle w:val="a0"/>
        <w:ind w:firstLine="0"/>
        <w:rPr>
          <w:rFonts w:hint="cs"/>
          <w:b/>
          <w:bCs/>
          <w:u w:val="single"/>
          <w:rtl/>
        </w:rPr>
      </w:pPr>
      <w:r>
        <w:rPr>
          <w:rFonts w:hint="cs"/>
          <w:b/>
          <w:bCs/>
          <w:u w:val="single"/>
          <w:rtl/>
        </w:rPr>
        <w:t>זאב בוים (הליכוד):</w:t>
      </w:r>
    </w:p>
    <w:p w14:paraId="540CB5FE" w14:textId="77777777" w:rsidR="00000000" w:rsidRDefault="003B3694">
      <w:pPr>
        <w:pStyle w:val="a0"/>
        <w:ind w:firstLine="0"/>
        <w:rPr>
          <w:rFonts w:hint="cs"/>
          <w:b/>
          <w:bCs/>
          <w:u w:val="single"/>
          <w:rtl/>
        </w:rPr>
      </w:pPr>
    </w:p>
    <w:p w14:paraId="06AEB30F" w14:textId="77777777" w:rsidR="00000000" w:rsidRDefault="003B3694">
      <w:pPr>
        <w:pStyle w:val="a0"/>
        <w:ind w:firstLine="0"/>
        <w:rPr>
          <w:rFonts w:hint="cs"/>
          <w:rtl/>
        </w:rPr>
      </w:pPr>
      <w:r>
        <w:rPr>
          <w:rFonts w:hint="cs"/>
          <w:rtl/>
        </w:rPr>
        <w:tab/>
        <w:t>- - -</w:t>
      </w:r>
    </w:p>
    <w:p w14:paraId="7717FB7F" w14:textId="77777777" w:rsidR="00000000" w:rsidRDefault="003B3694">
      <w:pPr>
        <w:pStyle w:val="a0"/>
        <w:ind w:firstLine="0"/>
        <w:rPr>
          <w:rFonts w:hint="cs"/>
          <w:rtl/>
        </w:rPr>
      </w:pPr>
    </w:p>
    <w:p w14:paraId="6E18280D" w14:textId="77777777" w:rsidR="00000000" w:rsidRDefault="003B3694">
      <w:pPr>
        <w:pStyle w:val="af1"/>
        <w:rPr>
          <w:rtl/>
        </w:rPr>
      </w:pPr>
      <w:r>
        <w:rPr>
          <w:rtl/>
        </w:rPr>
        <w:t>היו"ר נסים דהן:</w:t>
      </w:r>
    </w:p>
    <w:p w14:paraId="2FC570BC" w14:textId="77777777" w:rsidR="00000000" w:rsidRDefault="003B3694">
      <w:pPr>
        <w:pStyle w:val="a0"/>
        <w:rPr>
          <w:rtl/>
        </w:rPr>
      </w:pPr>
    </w:p>
    <w:p w14:paraId="4482B96F" w14:textId="77777777" w:rsidR="00000000" w:rsidRDefault="003B3694">
      <w:pPr>
        <w:pStyle w:val="a0"/>
        <w:rPr>
          <w:rFonts w:hint="cs"/>
          <w:rtl/>
        </w:rPr>
      </w:pPr>
      <w:r>
        <w:rPr>
          <w:rFonts w:hint="cs"/>
          <w:rtl/>
        </w:rPr>
        <w:t xml:space="preserve">עוד הפעם אתה מפריע, חבר הכנסת בוים? חבר הכנסת וסגן השר זאב בוים, אתה </w:t>
      </w:r>
      <w:r>
        <w:rPr>
          <w:rFonts w:hint="cs"/>
          <w:rtl/>
        </w:rPr>
        <w:t xml:space="preserve">שוכח שיש לך מיקרופון פתוח כאן במליאה. כמעט בכל הזדמנות אתה יכול להשיב. אתה ממשיך לחשוב שאתה חבר כנסת מן המניין עם קריאות ביניים מרעישות. לא ייתכן. </w:t>
      </w:r>
    </w:p>
    <w:p w14:paraId="6610A8B2" w14:textId="77777777" w:rsidR="00000000" w:rsidRDefault="003B3694">
      <w:pPr>
        <w:pStyle w:val="a0"/>
        <w:rPr>
          <w:rFonts w:hint="cs"/>
          <w:rtl/>
        </w:rPr>
      </w:pPr>
    </w:p>
    <w:p w14:paraId="2824988C" w14:textId="77777777" w:rsidR="00000000" w:rsidRDefault="003B3694">
      <w:pPr>
        <w:pStyle w:val="a0"/>
        <w:rPr>
          <w:rFonts w:hint="cs"/>
          <w:rtl/>
        </w:rPr>
      </w:pPr>
      <w:r>
        <w:rPr>
          <w:rFonts w:hint="cs"/>
          <w:rtl/>
        </w:rPr>
        <w:t>חבר הכנסת אבשלום וילן, ראשון הדוברים - שלוש דקות לרשותך, אדוני.</w:t>
      </w:r>
    </w:p>
    <w:p w14:paraId="1EFCEB35" w14:textId="77777777" w:rsidR="00000000" w:rsidRDefault="003B3694">
      <w:pPr>
        <w:pStyle w:val="a0"/>
        <w:rPr>
          <w:rFonts w:hint="cs"/>
          <w:rtl/>
        </w:rPr>
      </w:pPr>
    </w:p>
    <w:p w14:paraId="67D81A81" w14:textId="77777777" w:rsidR="00000000" w:rsidRDefault="003B3694">
      <w:pPr>
        <w:pStyle w:val="a"/>
        <w:rPr>
          <w:rtl/>
        </w:rPr>
      </w:pPr>
      <w:bookmarkStart w:id="520" w:name="FS000000505T12_11_2003_17_02_59"/>
      <w:bookmarkStart w:id="521" w:name="_Toc69719410"/>
      <w:bookmarkEnd w:id="520"/>
      <w:r>
        <w:rPr>
          <w:rtl/>
        </w:rPr>
        <w:t>אבשלום וילן (מרצ):</w:t>
      </w:r>
      <w:bookmarkEnd w:id="521"/>
    </w:p>
    <w:p w14:paraId="687DC74A" w14:textId="77777777" w:rsidR="00000000" w:rsidRDefault="003B3694">
      <w:pPr>
        <w:pStyle w:val="a0"/>
        <w:rPr>
          <w:rtl/>
        </w:rPr>
      </w:pPr>
    </w:p>
    <w:p w14:paraId="3C534876" w14:textId="77777777" w:rsidR="00000000" w:rsidRDefault="003B3694">
      <w:pPr>
        <w:pStyle w:val="a0"/>
        <w:rPr>
          <w:rFonts w:hint="cs"/>
          <w:rtl/>
        </w:rPr>
      </w:pPr>
      <w:r>
        <w:rPr>
          <w:rFonts w:hint="cs"/>
          <w:rtl/>
        </w:rPr>
        <w:t>אדוני היושב-ראש, רבותי</w:t>
      </w:r>
      <w:r>
        <w:rPr>
          <w:rFonts w:hint="cs"/>
          <w:rtl/>
        </w:rPr>
        <w:t xml:space="preserve"> חברי הכנסת, עסקת חילופי השבויים, שאושרה השבוע על-ידי הממשלה, מראה שגם כאשר הממשלה הזאת מתכוונת למשהו טוב יוצא לה עקום. ולמה? זו עסקה מסובכת, מורכבת ופרובלמטית כאשר ברקע בעיית רון ארד </w:t>
      </w:r>
      <w:r>
        <w:rPr>
          <w:rtl/>
        </w:rPr>
        <w:t>–</w:t>
      </w:r>
      <w:r>
        <w:rPr>
          <w:rFonts w:hint="cs"/>
          <w:rtl/>
        </w:rPr>
        <w:t xml:space="preserve"> אינני בא בטענות לממשלה, שכנראה עשתה את כל אשר היא יכולה, אבל הבעיה קיי</w:t>
      </w:r>
      <w:r>
        <w:rPr>
          <w:rFonts w:hint="cs"/>
          <w:rtl/>
        </w:rPr>
        <w:t xml:space="preserve">מת </w:t>
      </w:r>
      <w:r>
        <w:rPr>
          <w:rtl/>
        </w:rPr>
        <w:t>–</w:t>
      </w:r>
      <w:r>
        <w:rPr>
          <w:rFonts w:hint="cs"/>
          <w:rtl/>
        </w:rPr>
        <w:t xml:space="preserve"> וכאשר מתנהל משא-ומתן עם נסראללה על חילופי שבויים, וזה חודש ימים מופצצת העיתונות הישראלית בכל מיני סיפורי "ספינים", כחלק מהאדרת שמה של הממשלה. כך יוצא שבמקום לנהל משא-ומתן חשאי ולהביא בסיומו להחלטת ממשלה, חודש ימים מתנהל מאבק תקשורתי: כן לאשר, לא לאשר.</w:t>
      </w:r>
      <w:r>
        <w:rPr>
          <w:rFonts w:hint="cs"/>
          <w:rtl/>
        </w:rPr>
        <w:t xml:space="preserve"> </w:t>
      </w:r>
    </w:p>
    <w:p w14:paraId="620FA3E4" w14:textId="77777777" w:rsidR="00000000" w:rsidRDefault="003B3694">
      <w:pPr>
        <w:pStyle w:val="a0"/>
        <w:rPr>
          <w:rFonts w:hint="cs"/>
          <w:rtl/>
        </w:rPr>
      </w:pPr>
    </w:p>
    <w:p w14:paraId="0D0F578B" w14:textId="77777777" w:rsidR="00000000" w:rsidRDefault="003B3694">
      <w:pPr>
        <w:pStyle w:val="a0"/>
        <w:rPr>
          <w:rFonts w:hint="cs"/>
          <w:rtl/>
        </w:rPr>
      </w:pPr>
      <w:r>
        <w:rPr>
          <w:rFonts w:hint="cs"/>
          <w:rtl/>
        </w:rPr>
        <w:t>שיא האבסורד עלי אדמות, כאשר מנהיג סיעת שינוי, טומי לפיד, המנהיג הנערץ, פשוט עושה "קרקס מדראנו" בנקודה הכי רגישה, הכי עדינה והכי בעייתית בנושא של חילופי שבויים. אז כבמטה קסם פריצקי וזנדברג תומכים והוא ופורז יכולים להתנגד, וכך הוא שמר על עמדותיו העקרוניות</w:t>
      </w:r>
      <w:r>
        <w:rPr>
          <w:rFonts w:hint="cs"/>
          <w:rtl/>
        </w:rPr>
        <w:t xml:space="preserve"> ודאג שהממשלה תישאר על כנה. </w:t>
      </w:r>
    </w:p>
    <w:p w14:paraId="209E30B0" w14:textId="77777777" w:rsidR="00000000" w:rsidRDefault="003B3694">
      <w:pPr>
        <w:pStyle w:val="a0"/>
        <w:rPr>
          <w:rFonts w:hint="cs"/>
          <w:rtl/>
        </w:rPr>
      </w:pPr>
    </w:p>
    <w:p w14:paraId="6FBE8476" w14:textId="77777777" w:rsidR="00000000" w:rsidRDefault="003B3694">
      <w:pPr>
        <w:pStyle w:val="a0"/>
        <w:rPr>
          <w:rFonts w:hint="cs"/>
          <w:rtl/>
        </w:rPr>
      </w:pPr>
      <w:r>
        <w:rPr>
          <w:rFonts w:hint="cs"/>
          <w:rtl/>
        </w:rPr>
        <w:t xml:space="preserve">אני חושב שכל הדיון הזה היה פארסה אחת גדולה. אני חושב שברגע שהממשלה הגיעה לאן שהגיעה, לא היתה לה ברירה אלא לאשר. </w:t>
      </w:r>
    </w:p>
    <w:p w14:paraId="7AEC895E" w14:textId="77777777" w:rsidR="00000000" w:rsidRDefault="003B3694">
      <w:pPr>
        <w:pStyle w:val="a0"/>
        <w:rPr>
          <w:rFonts w:hint="cs"/>
          <w:rtl/>
        </w:rPr>
      </w:pPr>
    </w:p>
    <w:p w14:paraId="5F5EC791" w14:textId="77777777" w:rsidR="00000000" w:rsidRDefault="003B3694">
      <w:pPr>
        <w:pStyle w:val="a0"/>
        <w:rPr>
          <w:rFonts w:hint="cs"/>
          <w:rtl/>
        </w:rPr>
      </w:pPr>
      <w:r>
        <w:rPr>
          <w:rFonts w:hint="cs"/>
          <w:rtl/>
        </w:rPr>
        <w:t xml:space="preserve">אני לא רוצה להתבטא בביטויים חריפים מדי ולתאר את רגשותי כלפי כל מי שניסו לעשות הון פוליטי מאישור העסקה. </w:t>
      </w:r>
    </w:p>
    <w:p w14:paraId="521AFF95" w14:textId="77777777" w:rsidR="00000000" w:rsidRDefault="003B3694">
      <w:pPr>
        <w:pStyle w:val="a0"/>
        <w:rPr>
          <w:rFonts w:hint="cs"/>
          <w:rtl/>
        </w:rPr>
      </w:pPr>
    </w:p>
    <w:p w14:paraId="70CBE545" w14:textId="77777777" w:rsidR="00000000" w:rsidRDefault="003B3694">
      <w:pPr>
        <w:pStyle w:val="a0"/>
        <w:rPr>
          <w:rFonts w:hint="cs"/>
          <w:rtl/>
        </w:rPr>
      </w:pPr>
      <w:r>
        <w:rPr>
          <w:rFonts w:hint="cs"/>
          <w:rtl/>
        </w:rPr>
        <w:t>אני מוכ</w:t>
      </w:r>
      <w:r>
        <w:rPr>
          <w:rFonts w:hint="cs"/>
          <w:rtl/>
        </w:rPr>
        <w:t>רח לציין שיש שאלות מאוד גדולות שאותן אני רוצה לשאול את השר ואת סגן השר מעל דוכן הכנסת. לדוגמה, האם מעתה ואילך אפשר יהיה לקבל מישראל מחירים רק על-ידי שימוש בכוח? הרי ממשלת אבו-מאזן התחננה: תגדילו את מכסת האסירים, תגיעו אתנו להסכם כזה שיאפשר לנו את זכות הקיו</w:t>
      </w:r>
      <w:r>
        <w:rPr>
          <w:rFonts w:hint="cs"/>
          <w:rtl/>
        </w:rPr>
        <w:t xml:space="preserve">ם בצד הפלסטיני. התעקשתם שלא. נסראללה, שלא מבין את השפה הזאת, לא דיבר, הוא פשוט חטף שלושה חיילים ולאחר מכן את טננבאום, שהסתבר לגביו מה שהסתבר. מה המסר? שבכוח </w:t>
      </w:r>
      <w:r>
        <w:rPr>
          <w:rtl/>
        </w:rPr>
        <w:t>–</w:t>
      </w:r>
      <w:r>
        <w:rPr>
          <w:rFonts w:hint="cs"/>
          <w:rtl/>
        </w:rPr>
        <w:t xml:space="preserve"> כן, במשא-ומתן </w:t>
      </w:r>
      <w:r>
        <w:rPr>
          <w:rtl/>
        </w:rPr>
        <w:t>–</w:t>
      </w:r>
      <w:r>
        <w:rPr>
          <w:rFonts w:hint="cs"/>
          <w:rtl/>
        </w:rPr>
        <w:t xml:space="preserve"> לא. זה הרבה יותר פרובלמטי אם המסר הבא הוא, שבכל נושא שלא יהיה של חילופי שבויים אפ</w:t>
      </w:r>
      <w:r>
        <w:rPr>
          <w:rFonts w:hint="cs"/>
          <w:rtl/>
        </w:rPr>
        <w:t xml:space="preserve">שר יהיה לדבר עם ישראל רק באמצעות חטיפות. אני לא רוצה להיכנס כרגע לשאלה למה זה עלול להוביל. </w:t>
      </w:r>
    </w:p>
    <w:p w14:paraId="592788B8" w14:textId="77777777" w:rsidR="00000000" w:rsidRDefault="003B3694">
      <w:pPr>
        <w:pStyle w:val="a0"/>
        <w:rPr>
          <w:rFonts w:hint="cs"/>
          <w:rtl/>
        </w:rPr>
      </w:pPr>
    </w:p>
    <w:p w14:paraId="5CB4D009" w14:textId="77777777" w:rsidR="00000000" w:rsidRDefault="003B3694">
      <w:pPr>
        <w:pStyle w:val="a0"/>
        <w:rPr>
          <w:rFonts w:hint="cs"/>
          <w:rtl/>
        </w:rPr>
      </w:pPr>
      <w:r>
        <w:rPr>
          <w:rFonts w:hint="cs"/>
          <w:rtl/>
        </w:rPr>
        <w:t>אדוני היושב-ראש, ממשלה צריכה להביא בחשבון את מכלול הנושא הזה. היא היתה חייבת לנהל את כל הנושא הזה בצורה חשאית ולא בצורה מניפולטיבית כפי שהיא עשתה. לצערי הרב, בדברי</w:t>
      </w:r>
      <w:r>
        <w:rPr>
          <w:rFonts w:hint="cs"/>
          <w:rtl/>
        </w:rPr>
        <w:t xml:space="preserve">ם האלה תמיד אנחנו יוצאים בשורה התחתונה עם מה שנקרא בשפת הז'רגון העממי </w:t>
      </w:r>
      <w:r>
        <w:rPr>
          <w:rtl/>
        </w:rPr>
        <w:t>–</w:t>
      </w:r>
      <w:r>
        <w:rPr>
          <w:rFonts w:hint="cs"/>
          <w:rtl/>
        </w:rPr>
        <w:t xml:space="preserve"> עקום, וחבל. תודה. </w:t>
      </w:r>
    </w:p>
    <w:p w14:paraId="1F9DD744" w14:textId="77777777" w:rsidR="00000000" w:rsidRDefault="003B3694">
      <w:pPr>
        <w:pStyle w:val="af1"/>
        <w:rPr>
          <w:rtl/>
        </w:rPr>
      </w:pPr>
    </w:p>
    <w:p w14:paraId="0558180F" w14:textId="77777777" w:rsidR="00000000" w:rsidRDefault="003B3694">
      <w:pPr>
        <w:pStyle w:val="af1"/>
        <w:rPr>
          <w:rtl/>
        </w:rPr>
      </w:pPr>
      <w:r>
        <w:rPr>
          <w:rtl/>
        </w:rPr>
        <w:t>היו"ר נסים דהן:</w:t>
      </w:r>
    </w:p>
    <w:p w14:paraId="1F9FAE73" w14:textId="77777777" w:rsidR="00000000" w:rsidRDefault="003B3694">
      <w:pPr>
        <w:pStyle w:val="a0"/>
        <w:rPr>
          <w:rtl/>
        </w:rPr>
      </w:pPr>
    </w:p>
    <w:p w14:paraId="4BF431B1" w14:textId="77777777" w:rsidR="00000000" w:rsidRDefault="003B3694">
      <w:pPr>
        <w:pStyle w:val="a0"/>
        <w:rPr>
          <w:rFonts w:hint="cs"/>
          <w:rtl/>
        </w:rPr>
      </w:pPr>
      <w:r>
        <w:rPr>
          <w:rFonts w:hint="cs"/>
          <w:rtl/>
        </w:rPr>
        <w:t xml:space="preserve">תודה. חבר הכנסת עסאם מח'ול, גם לך, אדוני, שלוש דקות מרגע שתגיע לדוכן. נא להקפיד על הזמן, יש לנו עוד סדר-יום ארוך וכבר נכנסנו היום לתוך הלילה. </w:t>
      </w:r>
    </w:p>
    <w:p w14:paraId="72232AD0" w14:textId="77777777" w:rsidR="00000000" w:rsidRDefault="003B3694">
      <w:pPr>
        <w:pStyle w:val="a0"/>
        <w:rPr>
          <w:rFonts w:hint="cs"/>
          <w:rtl/>
        </w:rPr>
      </w:pPr>
    </w:p>
    <w:p w14:paraId="4A2E73C2" w14:textId="77777777" w:rsidR="00000000" w:rsidRDefault="003B3694">
      <w:pPr>
        <w:pStyle w:val="a"/>
        <w:rPr>
          <w:rtl/>
        </w:rPr>
      </w:pPr>
      <w:bookmarkStart w:id="522" w:name="FS000000542T12_11_2003_17_15_05"/>
      <w:bookmarkStart w:id="523" w:name="_Toc69719411"/>
      <w:bookmarkEnd w:id="522"/>
      <w:r>
        <w:rPr>
          <w:rFonts w:hint="eastAsia"/>
          <w:rtl/>
        </w:rPr>
        <w:t>עסא</w:t>
      </w:r>
      <w:r>
        <w:rPr>
          <w:rFonts w:hint="eastAsia"/>
          <w:rtl/>
        </w:rPr>
        <w:t>ם</w:t>
      </w:r>
      <w:r>
        <w:rPr>
          <w:rtl/>
        </w:rPr>
        <w:t xml:space="preserve"> מח'ול (חד"ש-תע"ל):</w:t>
      </w:r>
      <w:bookmarkEnd w:id="523"/>
    </w:p>
    <w:p w14:paraId="731BBF9A" w14:textId="77777777" w:rsidR="00000000" w:rsidRDefault="003B3694">
      <w:pPr>
        <w:pStyle w:val="a0"/>
        <w:rPr>
          <w:rFonts w:hint="cs"/>
          <w:rtl/>
        </w:rPr>
      </w:pPr>
    </w:p>
    <w:p w14:paraId="0A9266E4" w14:textId="77777777" w:rsidR="00000000" w:rsidRDefault="003B3694">
      <w:pPr>
        <w:pStyle w:val="a0"/>
        <w:rPr>
          <w:rFonts w:hint="cs"/>
          <w:rtl/>
        </w:rPr>
      </w:pPr>
      <w:r>
        <w:rPr>
          <w:rFonts w:hint="cs"/>
          <w:rtl/>
        </w:rPr>
        <w:t xml:space="preserve">אדוני היושב-ראש, לבי עם משפחות השבויים והאסירים בישראל ועם האסירים הישראלים בלבנון. לבי עם המשפחות ששלחו אותן בשבוע האחרון להתעמת </w:t>
      </w:r>
      <w:r>
        <w:rPr>
          <w:rtl/>
        </w:rPr>
        <w:t>–</w:t>
      </w:r>
      <w:r>
        <w:rPr>
          <w:rFonts w:hint="cs"/>
          <w:rtl/>
        </w:rPr>
        <w:t xml:space="preserve"> משפחת רון ארד מול משפחת טננבאום, משפחות סולטן-יעקוב מול משפחות אחרות. </w:t>
      </w:r>
    </w:p>
    <w:p w14:paraId="2D81FAB1" w14:textId="77777777" w:rsidR="00000000" w:rsidRDefault="003B3694">
      <w:pPr>
        <w:pStyle w:val="a0"/>
        <w:rPr>
          <w:rFonts w:hint="cs"/>
          <w:rtl/>
        </w:rPr>
      </w:pPr>
    </w:p>
    <w:p w14:paraId="6E7B252D" w14:textId="77777777" w:rsidR="00000000" w:rsidRDefault="003B3694">
      <w:pPr>
        <w:pStyle w:val="a0"/>
        <w:rPr>
          <w:rFonts w:hint="cs"/>
          <w:rtl/>
        </w:rPr>
      </w:pPr>
      <w:r>
        <w:rPr>
          <w:rFonts w:hint="cs"/>
          <w:rtl/>
        </w:rPr>
        <w:t>מה רצתה הממשלה הזאת כאשר ניסתה</w:t>
      </w:r>
      <w:r>
        <w:rPr>
          <w:rFonts w:hint="cs"/>
          <w:rtl/>
        </w:rPr>
        <w:t xml:space="preserve"> להעסיק את הציבור בבחירה של משפחה מהמשפחות, איזו משפחה מהמשפחות, איזה שבוי מהשבויים? היא רצתה להעלים את השאלה המרכזית שצריכה להעסיק היום את הציבור בישראל כאשר מדברים על רון ארד ועל הבוץ הלבנוני: מי האיש האחראי לכך שרון ארד נשלח לבוץ הלבנוני, למוות הלבנוני?</w:t>
      </w:r>
      <w:r>
        <w:rPr>
          <w:rFonts w:hint="cs"/>
          <w:rtl/>
        </w:rPr>
        <w:t xml:space="preserve"> מי האיש שגרם לכך שישראל תשקע בבוץ הלבנוני 20 שנה? זה אותו אדם שרוצה להסתתר היום מאחורי הבחירה של טננבאום או ארד, איזו משפחה משתי המשפחות, איזה דם משני הדמים האלה.</w:t>
      </w:r>
    </w:p>
    <w:p w14:paraId="054E1721" w14:textId="77777777" w:rsidR="00000000" w:rsidRDefault="003B3694">
      <w:pPr>
        <w:pStyle w:val="a0"/>
        <w:rPr>
          <w:rFonts w:hint="cs"/>
          <w:rtl/>
        </w:rPr>
      </w:pPr>
    </w:p>
    <w:p w14:paraId="1FD9F022" w14:textId="77777777" w:rsidR="00000000" w:rsidRDefault="003B3694">
      <w:pPr>
        <w:pStyle w:val="af0"/>
        <w:rPr>
          <w:rtl/>
        </w:rPr>
      </w:pPr>
      <w:r>
        <w:rPr>
          <w:rFonts w:hint="eastAsia"/>
          <w:rtl/>
        </w:rPr>
        <w:t>מגלי</w:t>
      </w:r>
      <w:r>
        <w:rPr>
          <w:rtl/>
        </w:rPr>
        <w:t xml:space="preserve"> והבה (הליכוד):</w:t>
      </w:r>
    </w:p>
    <w:p w14:paraId="06DE0319" w14:textId="77777777" w:rsidR="00000000" w:rsidRDefault="003B3694">
      <w:pPr>
        <w:pStyle w:val="a0"/>
        <w:rPr>
          <w:rFonts w:hint="cs"/>
          <w:rtl/>
        </w:rPr>
      </w:pPr>
    </w:p>
    <w:p w14:paraId="0E299925" w14:textId="77777777" w:rsidR="00000000" w:rsidRDefault="003B3694">
      <w:pPr>
        <w:pStyle w:val="a0"/>
        <w:ind w:left="719" w:firstLine="0"/>
        <w:rPr>
          <w:rFonts w:hint="cs"/>
          <w:rtl/>
        </w:rPr>
      </w:pPr>
      <w:r>
        <w:rPr>
          <w:rFonts w:hint="cs"/>
          <w:rtl/>
        </w:rPr>
        <w:t>- - -</w:t>
      </w:r>
    </w:p>
    <w:p w14:paraId="6CE4E9B8" w14:textId="77777777" w:rsidR="00000000" w:rsidRDefault="003B3694">
      <w:pPr>
        <w:pStyle w:val="a0"/>
        <w:ind w:left="719" w:firstLine="0"/>
        <w:rPr>
          <w:rFonts w:hint="cs"/>
          <w:rtl/>
        </w:rPr>
      </w:pPr>
    </w:p>
    <w:p w14:paraId="24E72A69" w14:textId="77777777" w:rsidR="00000000" w:rsidRDefault="003B3694">
      <w:pPr>
        <w:pStyle w:val="-"/>
        <w:rPr>
          <w:rtl/>
        </w:rPr>
      </w:pPr>
      <w:bookmarkStart w:id="524" w:name="FS000000542T12_11_2003_17_19_55C"/>
      <w:bookmarkEnd w:id="524"/>
      <w:r>
        <w:rPr>
          <w:rtl/>
        </w:rPr>
        <w:t>עסאם מח'ול (חד"ש-תע"ל):</w:t>
      </w:r>
    </w:p>
    <w:p w14:paraId="5352CDA5" w14:textId="77777777" w:rsidR="00000000" w:rsidRDefault="003B3694">
      <w:pPr>
        <w:pStyle w:val="a0"/>
        <w:rPr>
          <w:rtl/>
        </w:rPr>
      </w:pPr>
    </w:p>
    <w:p w14:paraId="2AA80211" w14:textId="77777777" w:rsidR="00000000" w:rsidRDefault="003B3694">
      <w:pPr>
        <w:pStyle w:val="a0"/>
        <w:rPr>
          <w:rFonts w:hint="cs"/>
          <w:rtl/>
        </w:rPr>
      </w:pPr>
      <w:r>
        <w:rPr>
          <w:rFonts w:hint="cs"/>
          <w:rtl/>
        </w:rPr>
        <w:t xml:space="preserve">אל תפריע לי. </w:t>
      </w:r>
    </w:p>
    <w:p w14:paraId="0A6418D3" w14:textId="77777777" w:rsidR="00000000" w:rsidRDefault="003B3694">
      <w:pPr>
        <w:pStyle w:val="a0"/>
        <w:rPr>
          <w:rFonts w:hint="cs"/>
          <w:rtl/>
        </w:rPr>
      </w:pPr>
    </w:p>
    <w:p w14:paraId="3D19178A" w14:textId="77777777" w:rsidR="00000000" w:rsidRDefault="003B3694">
      <w:pPr>
        <w:pStyle w:val="af1"/>
        <w:rPr>
          <w:rtl/>
        </w:rPr>
      </w:pPr>
      <w:r>
        <w:rPr>
          <w:rtl/>
        </w:rPr>
        <w:t>היו"ר נסים דהן:</w:t>
      </w:r>
    </w:p>
    <w:p w14:paraId="06A8EE84" w14:textId="77777777" w:rsidR="00000000" w:rsidRDefault="003B3694">
      <w:pPr>
        <w:pStyle w:val="a0"/>
        <w:rPr>
          <w:rtl/>
        </w:rPr>
      </w:pPr>
    </w:p>
    <w:p w14:paraId="19D2E837" w14:textId="77777777" w:rsidR="00000000" w:rsidRDefault="003B3694">
      <w:pPr>
        <w:pStyle w:val="a0"/>
        <w:rPr>
          <w:rFonts w:hint="cs"/>
          <w:rtl/>
        </w:rPr>
      </w:pPr>
      <w:r>
        <w:rPr>
          <w:rFonts w:hint="cs"/>
          <w:rtl/>
        </w:rPr>
        <w:t>חבר הכ</w:t>
      </w:r>
      <w:r>
        <w:rPr>
          <w:rFonts w:hint="cs"/>
          <w:rtl/>
        </w:rPr>
        <w:t xml:space="preserve">נסת והבה, אתה רשום אצלי להצעה אחרת, ושם תוכל להגיד מה שאתה רוצה. </w:t>
      </w:r>
    </w:p>
    <w:p w14:paraId="4B234A8A" w14:textId="77777777" w:rsidR="00000000" w:rsidRDefault="003B3694">
      <w:pPr>
        <w:pStyle w:val="a0"/>
        <w:rPr>
          <w:rFonts w:hint="cs"/>
          <w:rtl/>
        </w:rPr>
      </w:pPr>
    </w:p>
    <w:p w14:paraId="23EF71B1" w14:textId="77777777" w:rsidR="00000000" w:rsidRDefault="003B3694">
      <w:pPr>
        <w:pStyle w:val="-"/>
        <w:rPr>
          <w:rtl/>
        </w:rPr>
      </w:pPr>
      <w:bookmarkStart w:id="525" w:name="FS000000542T12_11_2003_17_20_27C"/>
      <w:bookmarkEnd w:id="525"/>
      <w:r>
        <w:rPr>
          <w:rtl/>
        </w:rPr>
        <w:t>עסאם מח'ול (חד"ש-תע"ל):</w:t>
      </w:r>
    </w:p>
    <w:p w14:paraId="33E959CF" w14:textId="77777777" w:rsidR="00000000" w:rsidRDefault="003B3694">
      <w:pPr>
        <w:pStyle w:val="a0"/>
        <w:rPr>
          <w:rtl/>
        </w:rPr>
      </w:pPr>
    </w:p>
    <w:p w14:paraId="1A27311E" w14:textId="77777777" w:rsidR="00000000" w:rsidRDefault="003B3694">
      <w:pPr>
        <w:pStyle w:val="a0"/>
        <w:rPr>
          <w:rFonts w:hint="cs"/>
          <w:rtl/>
        </w:rPr>
      </w:pPr>
      <w:r>
        <w:rPr>
          <w:rFonts w:hint="cs"/>
          <w:rtl/>
        </w:rPr>
        <w:t xml:space="preserve">זה מתחבר לנושא הקודם. רון ארד נפל  בשבי כפי שחיילים נופלים בשבי. באומל והחיילים אתו בסולטן-יעקוב  נפלו כמו שחיילים נופלים. טננבאום הגיע בעצמו ללבנון. אבל את עובייד </w:t>
      </w:r>
      <w:r>
        <w:rPr>
          <w:rFonts w:hint="cs"/>
          <w:rtl/>
        </w:rPr>
        <w:t xml:space="preserve">ודיראני הבאתם לכאן כמו שעושות כנופיות, ולא כמו שעושות מדינות מתוקנות. זאת האמת. הממשלה הזאת וממשלות אחרות התנהגו ככנופיות וכראשי כנופיות. </w:t>
      </w:r>
    </w:p>
    <w:p w14:paraId="6C941A59" w14:textId="77777777" w:rsidR="00000000" w:rsidRDefault="003B3694">
      <w:pPr>
        <w:pStyle w:val="a0"/>
        <w:rPr>
          <w:rFonts w:hint="cs"/>
          <w:rtl/>
        </w:rPr>
      </w:pPr>
    </w:p>
    <w:p w14:paraId="08C3A8FE" w14:textId="77777777" w:rsidR="00000000" w:rsidRDefault="003B3694">
      <w:pPr>
        <w:pStyle w:val="a0"/>
        <w:rPr>
          <w:rFonts w:hint="cs"/>
          <w:rtl/>
        </w:rPr>
      </w:pPr>
      <w:r>
        <w:rPr>
          <w:rFonts w:hint="cs"/>
          <w:rtl/>
        </w:rPr>
        <w:t>כאשר אנחנו שומעים את מופז מאיים לחטוף את השיח' חסן נסראללה ולהכניס את שני העמים לטירוף ולמערבולת דם חדשה באזור, לא א</w:t>
      </w:r>
      <w:r>
        <w:rPr>
          <w:rFonts w:hint="cs"/>
          <w:rtl/>
        </w:rPr>
        <w:t xml:space="preserve">כפת לו. הוא מאיים היום בארצות-הברית שהוא יחזור ויתקוף בסוריה. איזה טירוף. זו התנהגות  של ראשי כנופיות ולא של ראשי ממשלה. זה שר ביטחון או ראש כנופיה? </w:t>
      </w:r>
    </w:p>
    <w:p w14:paraId="5536D809" w14:textId="77777777" w:rsidR="00000000" w:rsidRDefault="003B3694">
      <w:pPr>
        <w:pStyle w:val="a0"/>
        <w:rPr>
          <w:rFonts w:hint="cs"/>
          <w:rtl/>
        </w:rPr>
      </w:pPr>
    </w:p>
    <w:p w14:paraId="340AC137" w14:textId="77777777" w:rsidR="00000000" w:rsidRDefault="003B3694">
      <w:pPr>
        <w:pStyle w:val="a0"/>
        <w:rPr>
          <w:rFonts w:hint="cs"/>
          <w:rtl/>
        </w:rPr>
      </w:pPr>
      <w:r>
        <w:rPr>
          <w:rFonts w:hint="cs"/>
          <w:rtl/>
        </w:rPr>
        <w:t xml:space="preserve">זאת האמת שצריכה לעמוד בפני הציבור בישראל, ועל-פיה הוא ישפוט את ההתנהלות של הממשלה הזאת. </w:t>
      </w:r>
    </w:p>
    <w:p w14:paraId="1BA31CB2" w14:textId="77777777" w:rsidR="00000000" w:rsidRDefault="003B3694">
      <w:pPr>
        <w:pStyle w:val="a0"/>
        <w:rPr>
          <w:rFonts w:hint="cs"/>
          <w:rtl/>
        </w:rPr>
      </w:pPr>
    </w:p>
    <w:p w14:paraId="5B90979A" w14:textId="77777777" w:rsidR="00000000" w:rsidRDefault="003B3694">
      <w:pPr>
        <w:pStyle w:val="af1"/>
        <w:rPr>
          <w:rtl/>
        </w:rPr>
      </w:pPr>
      <w:r>
        <w:rPr>
          <w:rtl/>
        </w:rPr>
        <w:t>היו"ר נסים דהן:</w:t>
      </w:r>
    </w:p>
    <w:p w14:paraId="5514DEF6" w14:textId="77777777" w:rsidR="00000000" w:rsidRDefault="003B3694">
      <w:pPr>
        <w:pStyle w:val="a0"/>
        <w:rPr>
          <w:rtl/>
        </w:rPr>
      </w:pPr>
    </w:p>
    <w:p w14:paraId="1CBA726A" w14:textId="77777777" w:rsidR="00000000" w:rsidRDefault="003B3694">
      <w:pPr>
        <w:pStyle w:val="a0"/>
        <w:rPr>
          <w:rFonts w:hint="cs"/>
          <w:rtl/>
        </w:rPr>
      </w:pPr>
      <w:r>
        <w:rPr>
          <w:rFonts w:hint="cs"/>
          <w:rtl/>
        </w:rPr>
        <w:t xml:space="preserve">תודה רבה. </w:t>
      </w:r>
    </w:p>
    <w:p w14:paraId="37C40754" w14:textId="77777777" w:rsidR="00000000" w:rsidRDefault="003B3694">
      <w:pPr>
        <w:pStyle w:val="a0"/>
        <w:rPr>
          <w:rFonts w:hint="cs"/>
          <w:rtl/>
        </w:rPr>
      </w:pPr>
    </w:p>
    <w:p w14:paraId="7659EB8B" w14:textId="77777777" w:rsidR="00000000" w:rsidRDefault="003B3694">
      <w:pPr>
        <w:pStyle w:val="-"/>
        <w:rPr>
          <w:rFonts w:hint="cs"/>
          <w:rtl/>
        </w:rPr>
      </w:pPr>
      <w:bookmarkStart w:id="526" w:name="FS000000542T12_11_2003_17_28_58C"/>
      <w:bookmarkEnd w:id="526"/>
      <w:r>
        <w:rPr>
          <w:rtl/>
        </w:rPr>
        <w:t>עסאם מח'ול (חד"ש-תע"ל):</w:t>
      </w:r>
    </w:p>
    <w:p w14:paraId="72AE1F04" w14:textId="77777777" w:rsidR="00000000" w:rsidRDefault="003B3694">
      <w:pPr>
        <w:pStyle w:val="a0"/>
        <w:rPr>
          <w:rFonts w:hint="cs"/>
          <w:rtl/>
        </w:rPr>
      </w:pPr>
    </w:p>
    <w:p w14:paraId="1CE8CF78" w14:textId="77777777" w:rsidR="00000000" w:rsidRDefault="003B3694">
      <w:pPr>
        <w:pStyle w:val="a0"/>
        <w:rPr>
          <w:rFonts w:hint="cs"/>
          <w:rtl/>
        </w:rPr>
      </w:pPr>
      <w:r>
        <w:rPr>
          <w:rFonts w:hint="cs"/>
          <w:rtl/>
        </w:rPr>
        <w:t xml:space="preserve">אתם הצבעתם לפני שנה-שנתיים בבית הזה על חוק דיראני ועובייד, ועכשיו אתם מלקקים את החוק הזה וחוזרים ומבצעים עסקה לשחרור שבויים. הרי אמרנו לכם שכך יהיה הסוף, שום חוק לא יעזור לכם. אף אחד לא הסמיק בבית הזה עם עסקת השבויים </w:t>
      </w:r>
      <w:r>
        <w:rPr>
          <w:rFonts w:hint="cs"/>
          <w:rtl/>
        </w:rPr>
        <w:t>הזאת, אף אחד לא הזיע. בחוצפתכם, ביהירות שלכם, תמשיכו לגרור את העם בישראל ממקום למקום ומאסון לאסון, ובסופו של דבר רק בדרך הזאת תבינו שצריך דרך אחרת, מוצא אחר - חילופי שבויים ושחרור אסירים. כי האסירים האלה הם תוצאה של החטא הקדמון שלכם, תוצאה של המלחמות הפושע</w:t>
      </w:r>
      <w:r>
        <w:rPr>
          <w:rFonts w:hint="cs"/>
          <w:rtl/>
        </w:rPr>
        <w:t xml:space="preserve">ות: מלחמת השולל בלבנון, מלחמת הברירה בלבנון והמלחמה האומללה נגד העם הפלסטיני. </w:t>
      </w:r>
    </w:p>
    <w:p w14:paraId="2A6C018A" w14:textId="77777777" w:rsidR="00000000" w:rsidRDefault="003B3694">
      <w:pPr>
        <w:pStyle w:val="a0"/>
        <w:rPr>
          <w:rFonts w:hint="cs"/>
          <w:rtl/>
        </w:rPr>
      </w:pPr>
    </w:p>
    <w:p w14:paraId="0C83E7E6" w14:textId="77777777" w:rsidR="00000000" w:rsidRDefault="003B3694">
      <w:pPr>
        <w:pStyle w:val="af1"/>
        <w:rPr>
          <w:rtl/>
        </w:rPr>
      </w:pPr>
      <w:r>
        <w:rPr>
          <w:rtl/>
        </w:rPr>
        <w:t>היו"ר נסים דהן:</w:t>
      </w:r>
    </w:p>
    <w:p w14:paraId="3B641116" w14:textId="77777777" w:rsidR="00000000" w:rsidRDefault="003B3694">
      <w:pPr>
        <w:pStyle w:val="a0"/>
        <w:rPr>
          <w:rtl/>
        </w:rPr>
      </w:pPr>
    </w:p>
    <w:p w14:paraId="08F04B1E" w14:textId="77777777" w:rsidR="00000000" w:rsidRDefault="003B3694">
      <w:pPr>
        <w:pStyle w:val="a0"/>
        <w:rPr>
          <w:rFonts w:hint="cs"/>
          <w:rtl/>
        </w:rPr>
      </w:pPr>
      <w:r>
        <w:rPr>
          <w:rFonts w:hint="cs"/>
          <w:rtl/>
        </w:rPr>
        <w:t xml:space="preserve">תודה רבה. אני מבקש לא לנצל את טוב לבו של היושב-ראש, כי בפעם הבאה אצטרך להפסיק את הדובר באמצע המלה. חבר הכנסת מתן וילנאי, אחריו </w:t>
      </w:r>
      <w:r>
        <w:rPr>
          <w:rtl/>
        </w:rPr>
        <w:t>–</w:t>
      </w:r>
      <w:r>
        <w:rPr>
          <w:rFonts w:hint="cs"/>
          <w:rtl/>
        </w:rPr>
        <w:t xml:space="preserve"> חבר הכנסת יצחק וקנין, ואחריו </w:t>
      </w:r>
      <w:r>
        <w:rPr>
          <w:rtl/>
        </w:rPr>
        <w:t>–</w:t>
      </w:r>
      <w:r>
        <w:rPr>
          <w:rFonts w:hint="cs"/>
          <w:rtl/>
        </w:rPr>
        <w:t xml:space="preserve"> חבר הכנסת יורי שטרן. שלוש דקות, אדוני. </w:t>
      </w:r>
    </w:p>
    <w:p w14:paraId="057E7460" w14:textId="77777777" w:rsidR="00000000" w:rsidRDefault="003B3694">
      <w:pPr>
        <w:pStyle w:val="a0"/>
        <w:rPr>
          <w:rFonts w:hint="cs"/>
          <w:rtl/>
        </w:rPr>
      </w:pPr>
    </w:p>
    <w:p w14:paraId="5F433C5F" w14:textId="77777777" w:rsidR="00000000" w:rsidRDefault="003B3694">
      <w:pPr>
        <w:pStyle w:val="a"/>
        <w:rPr>
          <w:rtl/>
        </w:rPr>
      </w:pPr>
      <w:bookmarkStart w:id="527" w:name="FS000001067T12_11_2003_17_30_06"/>
      <w:bookmarkStart w:id="528" w:name="_Toc69719412"/>
      <w:bookmarkEnd w:id="527"/>
      <w:r>
        <w:rPr>
          <w:rFonts w:hint="eastAsia"/>
          <w:rtl/>
        </w:rPr>
        <w:t>מתן</w:t>
      </w:r>
      <w:r>
        <w:rPr>
          <w:rtl/>
        </w:rPr>
        <w:t xml:space="preserve"> וילנאי (העבודה-מימד):</w:t>
      </w:r>
      <w:bookmarkEnd w:id="528"/>
    </w:p>
    <w:p w14:paraId="316FFCE0" w14:textId="77777777" w:rsidR="00000000" w:rsidRDefault="003B3694">
      <w:pPr>
        <w:pStyle w:val="a0"/>
        <w:rPr>
          <w:rFonts w:hint="cs"/>
          <w:rtl/>
        </w:rPr>
      </w:pPr>
    </w:p>
    <w:p w14:paraId="3044FA96" w14:textId="77777777" w:rsidR="00000000" w:rsidRDefault="003B3694">
      <w:pPr>
        <w:pStyle w:val="a0"/>
        <w:rPr>
          <w:rFonts w:hint="cs"/>
          <w:rtl/>
        </w:rPr>
      </w:pPr>
      <w:r>
        <w:rPr>
          <w:rFonts w:hint="cs"/>
          <w:rtl/>
        </w:rPr>
        <w:t>כבוד היושב-ראש, חברי חברי הכנסת, כל עסקה של חילופי שבויים היא עסקה קשה. אצלנו תמיד אלה מאות מהצד של האויבים ובודדים מהצד שלנו. לכן תמיד ההחלטות קשות, בעיקר שמשתחררים אנשים שמקומם הראוי הו</w:t>
      </w:r>
      <w:r>
        <w:rPr>
          <w:rFonts w:hint="cs"/>
          <w:rtl/>
        </w:rPr>
        <w:t xml:space="preserve">א מאחורי סורג ובריח. אבל זה חלק מעוצמתה של החברה הישראלית, חלק מעוצמתו של צה"ל, הידיעה של כל חייל וכל אזרח שמדינת ישראל תעשה הכול על מנת להחזיר אותו הביתה, לרבות חטיפה של טרוריסטים מהצד השני של הגבול. אני מברך על ההחלטה של הממשלה, שהתקבלה על חודו של קול. </w:t>
      </w:r>
    </w:p>
    <w:p w14:paraId="614E24D5" w14:textId="77777777" w:rsidR="00000000" w:rsidRDefault="003B3694">
      <w:pPr>
        <w:pStyle w:val="a0"/>
        <w:rPr>
          <w:rFonts w:hint="cs"/>
          <w:rtl/>
        </w:rPr>
      </w:pPr>
    </w:p>
    <w:p w14:paraId="0DE7DF24" w14:textId="77777777" w:rsidR="00000000" w:rsidRDefault="003B3694">
      <w:pPr>
        <w:pStyle w:val="a0"/>
        <w:rPr>
          <w:rFonts w:hint="cs"/>
          <w:rtl/>
        </w:rPr>
      </w:pPr>
      <w:r>
        <w:rPr>
          <w:rFonts w:hint="cs"/>
          <w:rtl/>
        </w:rPr>
        <w:t xml:space="preserve">אבל, בפעם הזאת, בצורה שבה הדברים נעשו, הם חרגו מכל פרופורציה, חרגו מכל שכל ישר והיגיון. לא כך מנהלים עסקה כזאת. לא יכול להיות מצב שבו המשפחות עוברות בקרב השרים ועושות שיווק לבנים שלהן </w:t>
      </w:r>
      <w:r>
        <w:rPr>
          <w:rtl/>
        </w:rPr>
        <w:t>–</w:t>
      </w:r>
      <w:r>
        <w:rPr>
          <w:rFonts w:hint="cs"/>
          <w:rtl/>
        </w:rPr>
        <w:t xml:space="preserve"> כן לשחרר, לא לשחרר, הדם של מי אדום יותר, או הדם של מי כחול יותר. והשר</w:t>
      </w:r>
      <w:r>
        <w:rPr>
          <w:rFonts w:hint="cs"/>
          <w:rtl/>
        </w:rPr>
        <w:t xml:space="preserve">ים מתחבטים, עוברת עליהם שבת קשה. הם מקבלים החלטות על פעולות מבצעיות מורכבות פי-עשרה בלי להבין על מה הם מצביעים ובלי שום חיבוטי לב. </w:t>
      </w:r>
    </w:p>
    <w:p w14:paraId="136820CD" w14:textId="77777777" w:rsidR="00000000" w:rsidRDefault="003B3694">
      <w:pPr>
        <w:pStyle w:val="a0"/>
        <w:rPr>
          <w:rFonts w:hint="cs"/>
          <w:rtl/>
        </w:rPr>
      </w:pPr>
    </w:p>
    <w:p w14:paraId="1CBF1F35" w14:textId="77777777" w:rsidR="00000000" w:rsidRDefault="003B3694">
      <w:pPr>
        <w:pStyle w:val="a0"/>
        <w:ind w:firstLine="0"/>
        <w:rPr>
          <w:rFonts w:hint="cs"/>
          <w:rtl/>
        </w:rPr>
      </w:pPr>
      <w:r>
        <w:rPr>
          <w:rFonts w:hint="cs"/>
          <w:rtl/>
        </w:rPr>
        <w:tab/>
        <w:t xml:space="preserve">יושב עזאם עזאם בכלא המצרי, על לא עוול בכפו, אזרח נאמן למדינת ישראל </w:t>
      </w:r>
      <w:r>
        <w:rPr>
          <w:rtl/>
        </w:rPr>
        <w:t>–</w:t>
      </w:r>
      <w:r>
        <w:rPr>
          <w:rFonts w:hint="cs"/>
          <w:rtl/>
        </w:rPr>
        <w:t xml:space="preserve"> שוכחים. עליו לא מדברים בכלל. משפחתו לא עוברת לעשות שי</w:t>
      </w:r>
      <w:r>
        <w:rPr>
          <w:rFonts w:hint="cs"/>
          <w:rtl/>
        </w:rPr>
        <w:t>ווק לצורך העניין. כך צריך להתנהל עניין בישראל? כך זה צריך להיראות? ההחלטה, מקומה, הצורה שבה הדבר נעשה, הם מתחת לכל ביקורת. ומצד שני, יושב השיח' נסראללה, שונא ישראל, אויב שלנו, סופק את כפיו, מחייך בהנאה, מקיים משא-ומתן - מול? אני לא יודע מול מי. מול אילן בי</w:t>
      </w:r>
      <w:r>
        <w:rPr>
          <w:rFonts w:hint="cs"/>
          <w:rtl/>
        </w:rPr>
        <w:t>רן? מול ראש הממשלה? - ומפיק את הטוב ביותר שהוא יכול להפיק מהכאוס בצד שלנו. החלטה נכונה, דרך פגומה מאין כמותה. תודה רבה.</w:t>
      </w:r>
    </w:p>
    <w:p w14:paraId="6B1CF9B6" w14:textId="77777777" w:rsidR="00000000" w:rsidRDefault="003B3694">
      <w:pPr>
        <w:pStyle w:val="a0"/>
        <w:ind w:firstLine="0"/>
        <w:rPr>
          <w:rFonts w:hint="cs"/>
          <w:rtl/>
        </w:rPr>
      </w:pPr>
    </w:p>
    <w:p w14:paraId="51A4A391" w14:textId="77777777" w:rsidR="00000000" w:rsidRDefault="003B3694">
      <w:pPr>
        <w:pStyle w:val="af1"/>
        <w:rPr>
          <w:rtl/>
        </w:rPr>
      </w:pPr>
      <w:r>
        <w:rPr>
          <w:rtl/>
        </w:rPr>
        <w:t>היו"ר נסים דהן:</w:t>
      </w:r>
    </w:p>
    <w:p w14:paraId="3423D39C" w14:textId="77777777" w:rsidR="00000000" w:rsidRDefault="003B3694">
      <w:pPr>
        <w:pStyle w:val="a0"/>
        <w:rPr>
          <w:rtl/>
        </w:rPr>
      </w:pPr>
    </w:p>
    <w:p w14:paraId="5D79CAA8" w14:textId="77777777" w:rsidR="00000000" w:rsidRDefault="003B3694">
      <w:pPr>
        <w:pStyle w:val="a0"/>
        <w:rPr>
          <w:rFonts w:hint="cs"/>
          <w:rtl/>
        </w:rPr>
      </w:pPr>
      <w:r>
        <w:rPr>
          <w:rFonts w:hint="cs"/>
          <w:rtl/>
        </w:rPr>
        <w:t>תודה רבה. חבר הכנסת יצחק וקנין - אינו נוכח. חבר הכנסת יורי שטרן, בבקשה. לרשותך שלוש  דקות.</w:t>
      </w:r>
    </w:p>
    <w:p w14:paraId="246077B5" w14:textId="77777777" w:rsidR="00000000" w:rsidRDefault="003B3694">
      <w:pPr>
        <w:pStyle w:val="a0"/>
        <w:ind w:firstLine="0"/>
        <w:rPr>
          <w:rFonts w:hint="cs"/>
          <w:rtl/>
        </w:rPr>
      </w:pPr>
    </w:p>
    <w:p w14:paraId="23DD2B14" w14:textId="77777777" w:rsidR="00000000" w:rsidRDefault="003B3694">
      <w:pPr>
        <w:pStyle w:val="a"/>
        <w:rPr>
          <w:rtl/>
        </w:rPr>
      </w:pPr>
      <w:bookmarkStart w:id="529" w:name="FS000000430T12_11_2003_17_11_15"/>
      <w:bookmarkStart w:id="530" w:name="_Toc69719413"/>
      <w:bookmarkEnd w:id="529"/>
      <w:r>
        <w:rPr>
          <w:rFonts w:hint="eastAsia"/>
          <w:rtl/>
        </w:rPr>
        <w:t>יורי</w:t>
      </w:r>
      <w:r>
        <w:rPr>
          <w:rtl/>
        </w:rPr>
        <w:t xml:space="preserve"> שטרן (האיחוד הלאומי -</w:t>
      </w:r>
      <w:r>
        <w:rPr>
          <w:rtl/>
        </w:rPr>
        <w:t xml:space="preserve"> ישראל ביתנו):</w:t>
      </w:r>
      <w:bookmarkEnd w:id="530"/>
    </w:p>
    <w:p w14:paraId="76CA6D50" w14:textId="77777777" w:rsidR="00000000" w:rsidRDefault="003B3694">
      <w:pPr>
        <w:pStyle w:val="a0"/>
        <w:rPr>
          <w:rFonts w:hint="cs"/>
          <w:rtl/>
        </w:rPr>
      </w:pPr>
    </w:p>
    <w:p w14:paraId="4ED0881A" w14:textId="77777777" w:rsidR="00000000" w:rsidRDefault="003B3694">
      <w:pPr>
        <w:pStyle w:val="a0"/>
        <w:rPr>
          <w:rFonts w:hint="cs"/>
          <w:rtl/>
        </w:rPr>
      </w:pPr>
      <w:r>
        <w:rPr>
          <w:rFonts w:hint="cs"/>
          <w:rtl/>
        </w:rPr>
        <w:t xml:space="preserve">כבוד היושב-ראש, כבוד השר, אני לא מאחל לאף אחד מאתנו להיות במצב שבו היתה ממשלת ישראל כאשר היתה צריכה להחליט בין הצלת חיים של אדם קונקרטי באופן מיידי, לבין סיכון חייהם של אזרחים רבים בעתיד. </w:t>
      </w:r>
    </w:p>
    <w:p w14:paraId="310238F8" w14:textId="77777777" w:rsidR="00000000" w:rsidRDefault="003B3694">
      <w:pPr>
        <w:pStyle w:val="a0"/>
        <w:rPr>
          <w:rFonts w:hint="cs"/>
          <w:rtl/>
        </w:rPr>
      </w:pPr>
    </w:p>
    <w:p w14:paraId="3D504EAC" w14:textId="77777777" w:rsidR="00000000" w:rsidRDefault="003B3694">
      <w:pPr>
        <w:pStyle w:val="a0"/>
        <w:rPr>
          <w:rFonts w:hint="cs"/>
          <w:rtl/>
        </w:rPr>
      </w:pPr>
      <w:r>
        <w:rPr>
          <w:rFonts w:hint="cs"/>
          <w:rtl/>
        </w:rPr>
        <w:t>הממשלה קיבלה החלטה שבעיני אינה החלטה טובה. אני מצט</w:t>
      </w:r>
      <w:r>
        <w:rPr>
          <w:rFonts w:hint="cs"/>
          <w:rtl/>
        </w:rPr>
        <w:t xml:space="preserve">ער על כך שממשלת ישראל בכלל הגיעה למקום שבו היא צריכה לדון בזה, כאשר בחבילה הזאת כלולים אסירים פלסטינים. אני חושב שזו טעות יסודית, כי ברגע שהם בפנים, יש בזה עידוד לחטיפות נוספות, לטרור פלסטיני. זו מתנה בלתי מוצדקת לחלוטין. </w:t>
      </w:r>
    </w:p>
    <w:p w14:paraId="4CE6E863" w14:textId="77777777" w:rsidR="00000000" w:rsidRDefault="003B3694">
      <w:pPr>
        <w:pStyle w:val="a0"/>
        <w:rPr>
          <w:rFonts w:hint="cs"/>
          <w:rtl/>
        </w:rPr>
      </w:pPr>
    </w:p>
    <w:p w14:paraId="516DF7E1" w14:textId="77777777" w:rsidR="00000000" w:rsidRDefault="003B3694">
      <w:pPr>
        <w:pStyle w:val="a0"/>
        <w:rPr>
          <w:rFonts w:hint="cs"/>
          <w:rtl/>
        </w:rPr>
      </w:pPr>
      <w:r>
        <w:rPr>
          <w:rFonts w:hint="cs"/>
          <w:rtl/>
        </w:rPr>
        <w:t>כל מתנה ל"חיזבאללה" היא בלתי מוצ</w:t>
      </w:r>
      <w:r>
        <w:rPr>
          <w:rFonts w:hint="cs"/>
          <w:rtl/>
        </w:rPr>
        <w:t>דקת, אבל פה, הממשלה נותנת ל"חיזבאללה" איזה מעמד של מצילי העצירים הפלסטינים. אם זו היתה חלופה בתוך המשוואה הזאת, אנחנו והלבנונים, גם זה נורא ואיום. עצם כינון היחסים האלה, גם אם  מוסתרים, עם ארגון, במקום ללכת "כסאח" ולחסל אותו, גם זה נראה לי דבר שלא מתקבל על</w:t>
      </w:r>
      <w:r>
        <w:rPr>
          <w:rFonts w:hint="cs"/>
          <w:rtl/>
        </w:rPr>
        <w:t xml:space="preserve"> הדעת. אבל אם כבר, אז יש לנו האסירים הלבנונים. להם יש החטופים שלנו, ואיכשהו זה ממוסגר ונמצא בשטח שבינינו לבין לבנון.</w:t>
      </w:r>
    </w:p>
    <w:p w14:paraId="02CB4B62" w14:textId="77777777" w:rsidR="00000000" w:rsidRDefault="003B3694">
      <w:pPr>
        <w:pStyle w:val="a0"/>
        <w:ind w:firstLine="0"/>
        <w:rPr>
          <w:rFonts w:hint="cs"/>
          <w:rtl/>
        </w:rPr>
      </w:pPr>
    </w:p>
    <w:p w14:paraId="4C179D82" w14:textId="77777777" w:rsidR="00000000" w:rsidRDefault="003B3694">
      <w:pPr>
        <w:pStyle w:val="af0"/>
        <w:rPr>
          <w:rtl/>
        </w:rPr>
      </w:pPr>
      <w:r>
        <w:rPr>
          <w:rFonts w:hint="eastAsia"/>
          <w:rtl/>
        </w:rPr>
        <w:t>עסאם</w:t>
      </w:r>
      <w:r>
        <w:rPr>
          <w:rtl/>
        </w:rPr>
        <w:t xml:space="preserve"> מח'ול (חד"ש-תע"ל):</w:t>
      </w:r>
    </w:p>
    <w:p w14:paraId="410252D4" w14:textId="77777777" w:rsidR="00000000" w:rsidRDefault="003B3694">
      <w:pPr>
        <w:pStyle w:val="a0"/>
        <w:rPr>
          <w:rFonts w:hint="cs"/>
          <w:rtl/>
        </w:rPr>
      </w:pPr>
    </w:p>
    <w:p w14:paraId="11306E41" w14:textId="77777777" w:rsidR="00000000" w:rsidRDefault="003B3694">
      <w:pPr>
        <w:pStyle w:val="a0"/>
        <w:rPr>
          <w:rFonts w:hint="cs"/>
          <w:rtl/>
        </w:rPr>
      </w:pPr>
      <w:r>
        <w:rPr>
          <w:rFonts w:hint="cs"/>
          <w:rtl/>
        </w:rPr>
        <w:t>- - -</w:t>
      </w:r>
    </w:p>
    <w:p w14:paraId="0A0261EC" w14:textId="77777777" w:rsidR="00000000" w:rsidRDefault="003B3694">
      <w:pPr>
        <w:pStyle w:val="a0"/>
        <w:ind w:firstLine="0"/>
        <w:rPr>
          <w:rFonts w:hint="cs"/>
          <w:rtl/>
        </w:rPr>
      </w:pPr>
    </w:p>
    <w:p w14:paraId="187357F4" w14:textId="77777777" w:rsidR="00000000" w:rsidRDefault="003B3694">
      <w:pPr>
        <w:pStyle w:val="-"/>
        <w:rPr>
          <w:rtl/>
        </w:rPr>
      </w:pPr>
      <w:bookmarkStart w:id="531" w:name="FS000000430T12_11_2003_17_16_22C"/>
      <w:bookmarkEnd w:id="531"/>
      <w:r>
        <w:rPr>
          <w:rFonts w:hint="eastAsia"/>
          <w:rtl/>
        </w:rPr>
        <w:t>יורי</w:t>
      </w:r>
      <w:r>
        <w:rPr>
          <w:rtl/>
        </w:rPr>
        <w:t xml:space="preserve"> שטרן (האיחוד הלאומי - ישראל ביתנו):</w:t>
      </w:r>
    </w:p>
    <w:p w14:paraId="1C01EE7B" w14:textId="77777777" w:rsidR="00000000" w:rsidRDefault="003B3694">
      <w:pPr>
        <w:pStyle w:val="a0"/>
        <w:rPr>
          <w:rFonts w:hint="cs"/>
          <w:rtl/>
        </w:rPr>
      </w:pPr>
    </w:p>
    <w:p w14:paraId="11269910" w14:textId="77777777" w:rsidR="00000000" w:rsidRDefault="003B3694">
      <w:pPr>
        <w:pStyle w:val="a0"/>
        <w:rPr>
          <w:rFonts w:hint="cs"/>
          <w:rtl/>
        </w:rPr>
      </w:pPr>
      <w:r>
        <w:rPr>
          <w:rFonts w:hint="cs"/>
          <w:rtl/>
        </w:rPr>
        <w:t>ברגע ש"חיזבאללה" הופך להיות ארגון שגם על המהפכה הפלסטינית האומלל</w:t>
      </w:r>
      <w:r>
        <w:rPr>
          <w:rFonts w:hint="cs"/>
          <w:rtl/>
        </w:rPr>
        <w:t>ה והרצחנית הזאת הוא אחראי בצורה חיובית, הוא זה שמציג הישגים מול ערפאת והחברה שלו, אוי ואבוי לנו.</w:t>
      </w:r>
    </w:p>
    <w:p w14:paraId="10CAAD05" w14:textId="77777777" w:rsidR="00000000" w:rsidRDefault="003B3694">
      <w:pPr>
        <w:pStyle w:val="a0"/>
        <w:rPr>
          <w:rFonts w:hint="cs"/>
          <w:rtl/>
        </w:rPr>
      </w:pPr>
    </w:p>
    <w:p w14:paraId="4A5C40C1" w14:textId="77777777" w:rsidR="00000000" w:rsidRDefault="003B3694">
      <w:pPr>
        <w:pStyle w:val="a0"/>
        <w:rPr>
          <w:rFonts w:hint="cs"/>
          <w:rtl/>
        </w:rPr>
      </w:pPr>
      <w:r>
        <w:rPr>
          <w:rFonts w:hint="cs"/>
          <w:rtl/>
        </w:rPr>
        <w:t>אני חושב שאסור לעשות את זה. לא למדנו לקח מחילופי שבויים קודמים. אין למדינת ישראל ברירה מול ה"חיזבאללה", מול האיום שלו עם טילים, מול כל ההתארגנות הזאת בגבול הצ</w:t>
      </w:r>
      <w:r>
        <w:rPr>
          <w:rFonts w:hint="cs"/>
          <w:rtl/>
        </w:rPr>
        <w:t>פון, שנוצרה כתוצאה מבריחת צה"ל מלבנון, שהיא עצמה לא היתה תוצאה של איזה הפסד צבאי או אפילו לחץ ציבורי בארץ, אלא מניפולציה פוליטית של אהוד ברק, שרצה להוכיח שהוא מבצע משהו מההבטחות הרבות שלו.</w:t>
      </w:r>
    </w:p>
    <w:p w14:paraId="502CFED5" w14:textId="77777777" w:rsidR="00000000" w:rsidRDefault="003B3694">
      <w:pPr>
        <w:pStyle w:val="a0"/>
        <w:rPr>
          <w:rFonts w:hint="cs"/>
          <w:rtl/>
        </w:rPr>
      </w:pPr>
    </w:p>
    <w:p w14:paraId="69391F99" w14:textId="77777777" w:rsidR="00000000" w:rsidRDefault="003B3694">
      <w:pPr>
        <w:pStyle w:val="a0"/>
        <w:rPr>
          <w:rFonts w:hint="cs"/>
          <w:rtl/>
        </w:rPr>
      </w:pPr>
      <w:r>
        <w:rPr>
          <w:rFonts w:hint="cs"/>
          <w:rtl/>
        </w:rPr>
        <w:t>אני חושב שהברירה היחידה שיש לממשלת ישראל היא למצוא עת מתאימה ולהרו</w:t>
      </w:r>
      <w:r>
        <w:rPr>
          <w:rFonts w:hint="cs"/>
          <w:rtl/>
        </w:rPr>
        <w:t>ס את כל תשתיות ה"חיזבאללה". ככל שאנחנו עושים טעויות בדרך, כך הצורך הזה יהיה יותר נחוץ. תודה רבה.</w:t>
      </w:r>
    </w:p>
    <w:p w14:paraId="4F7E11D7" w14:textId="77777777" w:rsidR="00000000" w:rsidRDefault="003B3694">
      <w:pPr>
        <w:pStyle w:val="a0"/>
        <w:ind w:firstLine="0"/>
        <w:rPr>
          <w:rFonts w:hint="cs"/>
          <w:rtl/>
        </w:rPr>
      </w:pPr>
    </w:p>
    <w:p w14:paraId="327F361B" w14:textId="77777777" w:rsidR="00000000" w:rsidRDefault="003B3694">
      <w:pPr>
        <w:pStyle w:val="af1"/>
        <w:rPr>
          <w:rtl/>
        </w:rPr>
      </w:pPr>
      <w:r>
        <w:rPr>
          <w:rFonts w:hint="eastAsia"/>
          <w:rtl/>
        </w:rPr>
        <w:t>היו</w:t>
      </w:r>
      <w:r>
        <w:rPr>
          <w:rtl/>
        </w:rPr>
        <w:t>"ר נסים דהן:</w:t>
      </w:r>
    </w:p>
    <w:p w14:paraId="554B6AD8" w14:textId="77777777" w:rsidR="00000000" w:rsidRDefault="003B3694">
      <w:pPr>
        <w:pStyle w:val="a0"/>
        <w:rPr>
          <w:rFonts w:hint="cs"/>
          <w:rtl/>
        </w:rPr>
      </w:pPr>
    </w:p>
    <w:p w14:paraId="494ED3C8" w14:textId="77777777" w:rsidR="00000000" w:rsidRDefault="003B3694">
      <w:pPr>
        <w:pStyle w:val="a0"/>
        <w:rPr>
          <w:rFonts w:hint="cs"/>
          <w:rtl/>
        </w:rPr>
      </w:pPr>
      <w:r>
        <w:rPr>
          <w:rFonts w:hint="cs"/>
          <w:rtl/>
        </w:rPr>
        <w:t>חבר הכנסת טלב אלסאנע - אינו נוכח. חבר הכנסת חמי דורון - אחרון הדוברים, ואחריו - ישיב השר גדעון עזרא.</w:t>
      </w:r>
    </w:p>
    <w:p w14:paraId="701F8E66" w14:textId="77777777" w:rsidR="00000000" w:rsidRDefault="003B3694">
      <w:pPr>
        <w:pStyle w:val="a0"/>
        <w:ind w:firstLine="0"/>
        <w:rPr>
          <w:rFonts w:hint="cs"/>
          <w:rtl/>
        </w:rPr>
      </w:pPr>
    </w:p>
    <w:p w14:paraId="05A6CABB" w14:textId="77777777" w:rsidR="00000000" w:rsidRDefault="003B3694">
      <w:pPr>
        <w:pStyle w:val="a"/>
        <w:rPr>
          <w:rtl/>
        </w:rPr>
      </w:pPr>
      <w:bookmarkStart w:id="532" w:name="FS000001053T12_11_2003_17_19_14"/>
      <w:bookmarkStart w:id="533" w:name="_Toc69719414"/>
      <w:bookmarkEnd w:id="532"/>
      <w:r>
        <w:rPr>
          <w:rFonts w:hint="eastAsia"/>
          <w:rtl/>
        </w:rPr>
        <w:t>חמי</w:t>
      </w:r>
      <w:r>
        <w:rPr>
          <w:rtl/>
        </w:rPr>
        <w:t xml:space="preserve"> דורון (שינוי):</w:t>
      </w:r>
      <w:bookmarkEnd w:id="533"/>
    </w:p>
    <w:p w14:paraId="6ABC1C28" w14:textId="77777777" w:rsidR="00000000" w:rsidRDefault="003B3694">
      <w:pPr>
        <w:pStyle w:val="a0"/>
        <w:rPr>
          <w:rFonts w:hint="cs"/>
          <w:rtl/>
        </w:rPr>
      </w:pPr>
    </w:p>
    <w:p w14:paraId="4D911B86" w14:textId="77777777" w:rsidR="00000000" w:rsidRDefault="003B3694">
      <w:pPr>
        <w:pStyle w:val="a0"/>
        <w:rPr>
          <w:rFonts w:hint="cs"/>
          <w:rtl/>
        </w:rPr>
      </w:pPr>
      <w:r>
        <w:rPr>
          <w:rFonts w:hint="cs"/>
          <w:rtl/>
        </w:rPr>
        <w:t>אדוני יושב-ראש הכנס</w:t>
      </w:r>
      <w:r>
        <w:rPr>
          <w:rFonts w:hint="cs"/>
          <w:rtl/>
        </w:rPr>
        <w:t>ת, רבותי חברי הכנסת, לפני כמה ימים החליטה הממשלה לאשר את עסקת חילופי העצירים הפלסטינים והלבנונים תמורת החזרת הגופות של שלושת החיילים שנחטפו והחזרתו של האזרח שנחטף אלחנן טננבאום. לצערי הרב, העסקה הזאת היא רעה מכל הבחינות. היא רעה מעצם העובדה שאנחנו צריכים ל</w:t>
      </w:r>
      <w:r>
        <w:rPr>
          <w:rFonts w:hint="cs"/>
          <w:rtl/>
        </w:rPr>
        <w:t>שלם מחיר כבד מנשוא, בלי שאנחנו מקבלים איזה מידע שהוא לגבי הנווט השבוי רון ארד. ממשלת ישראל היא זו ששלחה את רון ארד לאותה פעולה שממנה הוא לא חזר, ולממשלת ישראל ולמדינת ישראל יש המחויבות האבסולוטית להחזיר אותו, ואם הוא לא חי, אזי את גופתו לפחות, למדינת ישראל</w:t>
      </w:r>
      <w:r>
        <w:rPr>
          <w:rFonts w:hint="cs"/>
          <w:rtl/>
        </w:rPr>
        <w:t xml:space="preserve">. </w:t>
      </w:r>
    </w:p>
    <w:p w14:paraId="52D9BA39" w14:textId="77777777" w:rsidR="00000000" w:rsidRDefault="003B3694">
      <w:pPr>
        <w:pStyle w:val="a0"/>
        <w:rPr>
          <w:rFonts w:hint="cs"/>
          <w:rtl/>
        </w:rPr>
      </w:pPr>
    </w:p>
    <w:p w14:paraId="05C9EEAF" w14:textId="77777777" w:rsidR="00000000" w:rsidRDefault="003B3694">
      <w:pPr>
        <w:pStyle w:val="a0"/>
        <w:rPr>
          <w:rFonts w:hint="cs"/>
          <w:rtl/>
        </w:rPr>
      </w:pPr>
      <w:r>
        <w:rPr>
          <w:rFonts w:hint="cs"/>
          <w:rtl/>
        </w:rPr>
        <w:t>אני חושב, שהדילמה שבפניה עמדה הממשלה היתה אכן דילמה קשה ביותר, אבל, לצערי, ההחלטה שנפלה היא החלטה שגויה, מאחר שלמעשה אנחנו היום פותחים אולי פתח למצב שבו ישראלים מטיילים בחו"ל יהיו נתונים לאיום של חטיפות. צריך לזכור שהיום כמעט בכל מדינה בעולם יש שגרירוי</w:t>
      </w:r>
      <w:r>
        <w:rPr>
          <w:rFonts w:hint="cs"/>
          <w:rtl/>
        </w:rPr>
        <w:t>ות של אירן, של סוריה, שגרירויות של מדינות שהן מדינות טרור בהגדרה שלהן, שהן משתפות פעולה עם טרור, שהן מחפות על טרור. ולכן, קל מאוד לחטוף היום מטייל ישראלי היכן שהוא בעולם ולהכניס אותו בתוך כמה דקות או שעות לתוך מרחב שגרירות אירני או סורי, ובכך בעצם אנחנו פו</w:t>
      </w:r>
      <w:r>
        <w:rPr>
          <w:rFonts w:hint="cs"/>
          <w:rtl/>
        </w:rPr>
        <w:t xml:space="preserve">תחים פתח למלחמה, ואולי לציד מטיילים ישראלים בכל רחבי העולם. השאלה תהיה כמובן, אם וכאשר יקרה דבר מהסוג הזה, היכן יעבור אז הגבול לגבי הוויתור או עשיית עסקה כזאת או אחרת לגבי מחבלים. </w:t>
      </w:r>
    </w:p>
    <w:p w14:paraId="2ED6581D" w14:textId="77777777" w:rsidR="00000000" w:rsidRDefault="003B3694">
      <w:pPr>
        <w:pStyle w:val="a0"/>
        <w:rPr>
          <w:rFonts w:hint="cs"/>
          <w:rtl/>
        </w:rPr>
      </w:pPr>
    </w:p>
    <w:p w14:paraId="6FFF0E46" w14:textId="77777777" w:rsidR="00000000" w:rsidRDefault="003B3694">
      <w:pPr>
        <w:pStyle w:val="a0"/>
        <w:rPr>
          <w:rFonts w:hint="cs"/>
          <w:rtl/>
        </w:rPr>
      </w:pPr>
      <w:r>
        <w:rPr>
          <w:rFonts w:hint="cs"/>
          <w:rtl/>
        </w:rPr>
        <w:t xml:space="preserve">לא רק זאת - - </w:t>
      </w:r>
    </w:p>
    <w:p w14:paraId="26D3870C" w14:textId="77777777" w:rsidR="00000000" w:rsidRDefault="003B3694">
      <w:pPr>
        <w:pStyle w:val="a0"/>
        <w:ind w:firstLine="0"/>
        <w:rPr>
          <w:rFonts w:hint="cs"/>
          <w:rtl/>
        </w:rPr>
      </w:pPr>
    </w:p>
    <w:p w14:paraId="1BF09554" w14:textId="77777777" w:rsidR="00000000" w:rsidRDefault="003B3694">
      <w:pPr>
        <w:pStyle w:val="af1"/>
        <w:rPr>
          <w:rtl/>
        </w:rPr>
      </w:pPr>
      <w:r>
        <w:rPr>
          <w:rFonts w:hint="eastAsia"/>
          <w:rtl/>
        </w:rPr>
        <w:t>היו</w:t>
      </w:r>
      <w:r>
        <w:rPr>
          <w:rtl/>
        </w:rPr>
        <w:t>"ר נסים דהן:</w:t>
      </w:r>
    </w:p>
    <w:p w14:paraId="779D734E" w14:textId="77777777" w:rsidR="00000000" w:rsidRDefault="003B3694">
      <w:pPr>
        <w:pStyle w:val="a0"/>
        <w:rPr>
          <w:rFonts w:hint="cs"/>
          <w:rtl/>
        </w:rPr>
      </w:pPr>
    </w:p>
    <w:p w14:paraId="6E5D7596" w14:textId="77777777" w:rsidR="00000000" w:rsidRDefault="003B3694">
      <w:pPr>
        <w:pStyle w:val="a0"/>
        <w:rPr>
          <w:rFonts w:hint="cs"/>
          <w:rtl/>
        </w:rPr>
      </w:pPr>
      <w:r>
        <w:rPr>
          <w:rFonts w:hint="cs"/>
          <w:rtl/>
        </w:rPr>
        <w:t>נא לסיים.</w:t>
      </w:r>
    </w:p>
    <w:p w14:paraId="1274FE3F" w14:textId="77777777" w:rsidR="00000000" w:rsidRDefault="003B3694">
      <w:pPr>
        <w:pStyle w:val="a0"/>
        <w:ind w:firstLine="0"/>
        <w:rPr>
          <w:rFonts w:hint="cs"/>
          <w:rtl/>
        </w:rPr>
      </w:pPr>
    </w:p>
    <w:p w14:paraId="2D4A6904" w14:textId="77777777" w:rsidR="00000000" w:rsidRDefault="003B3694">
      <w:pPr>
        <w:pStyle w:val="-"/>
        <w:rPr>
          <w:rtl/>
        </w:rPr>
      </w:pPr>
      <w:bookmarkStart w:id="534" w:name="FS000001053T12_11_2003_17_24_28C"/>
      <w:bookmarkEnd w:id="534"/>
    </w:p>
    <w:p w14:paraId="1AAB85CA" w14:textId="77777777" w:rsidR="00000000" w:rsidRDefault="003B3694">
      <w:pPr>
        <w:pStyle w:val="-"/>
        <w:rPr>
          <w:rtl/>
        </w:rPr>
      </w:pPr>
      <w:r>
        <w:rPr>
          <w:rFonts w:hint="eastAsia"/>
          <w:rtl/>
        </w:rPr>
        <w:t>חמי</w:t>
      </w:r>
      <w:r>
        <w:rPr>
          <w:rtl/>
        </w:rPr>
        <w:t xml:space="preserve"> דורון (שינוי):</w:t>
      </w:r>
    </w:p>
    <w:p w14:paraId="413846DD" w14:textId="77777777" w:rsidR="00000000" w:rsidRDefault="003B3694">
      <w:pPr>
        <w:pStyle w:val="a0"/>
        <w:rPr>
          <w:rFonts w:hint="cs"/>
          <w:rtl/>
        </w:rPr>
      </w:pPr>
    </w:p>
    <w:p w14:paraId="270353C5" w14:textId="77777777" w:rsidR="00000000" w:rsidRDefault="003B3694">
      <w:pPr>
        <w:pStyle w:val="a0"/>
        <w:rPr>
          <w:rFonts w:hint="cs"/>
          <w:rtl/>
        </w:rPr>
      </w:pPr>
      <w:r>
        <w:rPr>
          <w:rFonts w:hint="cs"/>
          <w:rtl/>
        </w:rPr>
        <w:t>- - השאלה</w:t>
      </w:r>
      <w:r>
        <w:rPr>
          <w:rFonts w:hint="cs"/>
          <w:rtl/>
        </w:rPr>
        <w:t xml:space="preserve"> היא, איך אנחנו במו-ידינו הופכים אדם שהוא מנהיג כנופיה, נסראללה, בעצם לשריף של המזרח התיכון, מציל הפלסטינים, האיש היחיד במזרח התיכון שכביכול יכול לאיים על מדינת ישראל. זו אחת השגיאות הגדולות שהממשלה הזאת עושה בתוכנית הזאת, בהסכם הזה. </w:t>
      </w:r>
    </w:p>
    <w:p w14:paraId="45B16AFB" w14:textId="77777777" w:rsidR="00000000" w:rsidRDefault="003B3694">
      <w:pPr>
        <w:pStyle w:val="a0"/>
        <w:rPr>
          <w:rFonts w:hint="cs"/>
          <w:rtl/>
        </w:rPr>
      </w:pPr>
    </w:p>
    <w:p w14:paraId="426204C9" w14:textId="77777777" w:rsidR="00000000" w:rsidRDefault="003B3694">
      <w:pPr>
        <w:pStyle w:val="a0"/>
        <w:ind w:firstLine="720"/>
        <w:rPr>
          <w:rFonts w:hint="cs"/>
          <w:rtl/>
        </w:rPr>
      </w:pPr>
      <w:r>
        <w:rPr>
          <w:rFonts w:hint="cs"/>
          <w:rtl/>
        </w:rPr>
        <w:t>אני מקווה וקורא לממש</w:t>
      </w:r>
      <w:r>
        <w:rPr>
          <w:rFonts w:hint="cs"/>
          <w:rtl/>
        </w:rPr>
        <w:t>לת ישראל, שלפחות לא תאשר את שחרורו של רוצח משפחת הרן, גם אם הדבר יביא לפיצוץ העסקה הזאת. תודה.</w:t>
      </w:r>
    </w:p>
    <w:p w14:paraId="455E788C" w14:textId="77777777" w:rsidR="00000000" w:rsidRDefault="003B3694">
      <w:pPr>
        <w:pStyle w:val="a0"/>
        <w:ind w:firstLine="0"/>
        <w:rPr>
          <w:rFonts w:hint="cs"/>
          <w:rtl/>
        </w:rPr>
      </w:pPr>
    </w:p>
    <w:p w14:paraId="5443716B" w14:textId="77777777" w:rsidR="00000000" w:rsidRDefault="003B3694">
      <w:pPr>
        <w:pStyle w:val="af1"/>
        <w:rPr>
          <w:rtl/>
        </w:rPr>
      </w:pPr>
      <w:r>
        <w:rPr>
          <w:rFonts w:hint="eastAsia"/>
          <w:rtl/>
        </w:rPr>
        <w:t>היו</w:t>
      </w:r>
      <w:r>
        <w:rPr>
          <w:rtl/>
        </w:rPr>
        <w:t>"ר נסים דהן:</w:t>
      </w:r>
    </w:p>
    <w:p w14:paraId="3A62F88D" w14:textId="77777777" w:rsidR="00000000" w:rsidRDefault="003B3694">
      <w:pPr>
        <w:pStyle w:val="a0"/>
        <w:rPr>
          <w:rFonts w:hint="cs"/>
          <w:rtl/>
        </w:rPr>
      </w:pPr>
    </w:p>
    <w:p w14:paraId="01E61B88" w14:textId="77777777" w:rsidR="00000000" w:rsidRDefault="003B3694">
      <w:pPr>
        <w:pStyle w:val="a0"/>
        <w:rPr>
          <w:rFonts w:hint="cs"/>
          <w:rtl/>
        </w:rPr>
      </w:pPr>
      <w:r>
        <w:rPr>
          <w:rFonts w:hint="cs"/>
          <w:rtl/>
        </w:rPr>
        <w:t>תודה רבה. כבוד השר, בבקשה.</w:t>
      </w:r>
    </w:p>
    <w:p w14:paraId="73BAEFDE" w14:textId="77777777" w:rsidR="00000000" w:rsidRDefault="003B3694">
      <w:pPr>
        <w:pStyle w:val="a0"/>
        <w:ind w:firstLine="0"/>
        <w:rPr>
          <w:rFonts w:hint="cs"/>
          <w:rtl/>
        </w:rPr>
      </w:pPr>
    </w:p>
    <w:p w14:paraId="65911215" w14:textId="77777777" w:rsidR="00000000" w:rsidRDefault="003B3694">
      <w:pPr>
        <w:pStyle w:val="a"/>
        <w:rPr>
          <w:rtl/>
        </w:rPr>
      </w:pPr>
      <w:bookmarkStart w:id="535" w:name="FS000000474T12_11_2003_17_26_07"/>
      <w:bookmarkStart w:id="536" w:name="_Toc69719415"/>
      <w:bookmarkEnd w:id="535"/>
      <w:r>
        <w:rPr>
          <w:rFonts w:hint="eastAsia"/>
          <w:rtl/>
        </w:rPr>
        <w:t>השר</w:t>
      </w:r>
      <w:r>
        <w:rPr>
          <w:rtl/>
        </w:rPr>
        <w:t xml:space="preserve"> גדעון עזרא:</w:t>
      </w:r>
      <w:bookmarkEnd w:id="536"/>
    </w:p>
    <w:p w14:paraId="096F98E8" w14:textId="77777777" w:rsidR="00000000" w:rsidRDefault="003B3694">
      <w:pPr>
        <w:pStyle w:val="a0"/>
        <w:rPr>
          <w:rFonts w:hint="cs"/>
          <w:rtl/>
        </w:rPr>
      </w:pPr>
    </w:p>
    <w:p w14:paraId="1949B7A1" w14:textId="77777777" w:rsidR="00000000" w:rsidRDefault="003B3694">
      <w:pPr>
        <w:pStyle w:val="a0"/>
        <w:rPr>
          <w:rFonts w:hint="cs"/>
          <w:rtl/>
        </w:rPr>
      </w:pPr>
      <w:r>
        <w:rPr>
          <w:rFonts w:hint="cs"/>
          <w:rtl/>
        </w:rPr>
        <w:t>אדוני היושב-ראש, חברי חברי הכנסת, אני מוקיר את חבר הכנסת וילנאי ואת חבר הכנסת אבו וילן על כך שהם ת</w:t>
      </w:r>
      <w:r>
        <w:rPr>
          <w:rFonts w:hint="cs"/>
          <w:rtl/>
        </w:rPr>
        <w:t>ומכים במהלך של הממשלה. אני חושב שהמהלך הזה הוא מהלך שהיה מאוד מורכב, מהלך שנעשה בסודיות במשך שלוש שנים, מאז החל האלוף במילואים אילן בירן את העבודה. בשלב מסוים היה צריך להגיע לקבלת החלטות; היינו אומרים  לגרמנים להמשיך הלאה או שעוצרים. בשלב הזה היה גם צריך ל</w:t>
      </w:r>
      <w:r>
        <w:rPr>
          <w:rFonts w:hint="cs"/>
          <w:rtl/>
        </w:rPr>
        <w:t xml:space="preserve">עדכן את כל המשפחות הנוגעות בדבר, ואז הנושא הזה פרץ החוצה. </w:t>
      </w:r>
    </w:p>
    <w:p w14:paraId="3C164992" w14:textId="77777777" w:rsidR="00000000" w:rsidRDefault="003B3694">
      <w:pPr>
        <w:pStyle w:val="a0"/>
        <w:rPr>
          <w:rFonts w:hint="cs"/>
          <w:rtl/>
        </w:rPr>
      </w:pPr>
    </w:p>
    <w:p w14:paraId="3E1134B7" w14:textId="77777777" w:rsidR="00000000" w:rsidRDefault="003B3694">
      <w:pPr>
        <w:pStyle w:val="a0"/>
        <w:rPr>
          <w:rFonts w:hint="cs"/>
          <w:rtl/>
        </w:rPr>
      </w:pPr>
      <w:r>
        <w:rPr>
          <w:rFonts w:hint="cs"/>
          <w:rtl/>
        </w:rPr>
        <w:t>אני רוצה להגיד כמה מלים בנושא הזה. אני מוכרח להתחיל ולומר לך, חבר הכנסת חמי דורון, שאין לממשלת ישראל שום כוונה לשחרר את סמיר קונטאר. זה היה גם תנאי שאמרנו מראש ללבנונים. אין לממשלת ישראל שום כוונה</w:t>
      </w:r>
      <w:r>
        <w:rPr>
          <w:rFonts w:hint="cs"/>
          <w:rtl/>
        </w:rPr>
        <w:t xml:space="preserve"> להיכנע בנקודה הזאת.</w:t>
      </w:r>
    </w:p>
    <w:p w14:paraId="35201FAE" w14:textId="77777777" w:rsidR="00000000" w:rsidRDefault="003B3694">
      <w:pPr>
        <w:pStyle w:val="a0"/>
        <w:rPr>
          <w:rFonts w:hint="cs"/>
          <w:rtl/>
        </w:rPr>
      </w:pPr>
    </w:p>
    <w:p w14:paraId="2C6C2FD4" w14:textId="77777777" w:rsidR="00000000" w:rsidRDefault="003B3694">
      <w:pPr>
        <w:pStyle w:val="a0"/>
        <w:rPr>
          <w:rFonts w:hint="cs"/>
          <w:rtl/>
        </w:rPr>
      </w:pPr>
      <w:r>
        <w:rPr>
          <w:rFonts w:hint="cs"/>
          <w:rtl/>
        </w:rPr>
        <w:t>אמרת שזו עסקה רעה. כשאתה אומר, עסקה רעה שלא צריך לעשות אותה ולא צריך לבצע אותה - במלים אחרות שטננבאום יישאר בלבנון, ששלושת חיילינו שנחטפו בהר-דוב יישארו במקום שהם נמצאים, ואנחנו לא נשחרר אסירים פלסטינים בגלל הניסיון הרע שיש לנו בשחרור</w:t>
      </w:r>
      <w:r>
        <w:rPr>
          <w:rFonts w:hint="cs"/>
          <w:rtl/>
        </w:rPr>
        <w:t xml:space="preserve"> אסירים פלסטינים. </w:t>
      </w:r>
    </w:p>
    <w:p w14:paraId="4D7394C8" w14:textId="77777777" w:rsidR="00000000" w:rsidRDefault="003B3694">
      <w:pPr>
        <w:pStyle w:val="a0"/>
        <w:rPr>
          <w:rFonts w:hint="cs"/>
          <w:rtl/>
        </w:rPr>
      </w:pPr>
    </w:p>
    <w:p w14:paraId="661FA268" w14:textId="77777777" w:rsidR="00000000" w:rsidRDefault="003B3694">
      <w:pPr>
        <w:pStyle w:val="a0"/>
        <w:rPr>
          <w:rFonts w:hint="cs"/>
          <w:rtl/>
        </w:rPr>
      </w:pPr>
      <w:r>
        <w:rPr>
          <w:rFonts w:hint="cs"/>
          <w:rtl/>
        </w:rPr>
        <w:t>נכון שיש לנו ניסיון רע בשחרור אסירים פלסטינים, כשהבולט היה בעסקת ג'יבריל. יש שני הבדלים בין עסקת ג'יבריל למה שקורה במקרה הזה. בעסקת ג'יבריל שחררנו אנשים עם דם על הידיים בשטח, לכאן, ולא חזרה ללבנון. חלק גדול מהם נשאר פה, וחלק גדול מהם הי</w:t>
      </w:r>
      <w:r>
        <w:rPr>
          <w:rFonts w:hint="cs"/>
          <w:rtl/>
        </w:rPr>
        <w:t>ה פעיל אחר כך היה בהמשך מלחמת הטרור נגדנו. הדבר השני הוא, שאיננו משחררים אסירים עם דם על הידיים בכלל, להוציא כמה לבנונים שפעלו כנגד כוחותינו בלבנון.</w:t>
      </w:r>
    </w:p>
    <w:p w14:paraId="66A6633E" w14:textId="77777777" w:rsidR="00000000" w:rsidRDefault="003B3694">
      <w:pPr>
        <w:pStyle w:val="a0"/>
        <w:rPr>
          <w:rFonts w:hint="cs"/>
          <w:rtl/>
        </w:rPr>
      </w:pPr>
    </w:p>
    <w:p w14:paraId="183A3E35" w14:textId="77777777" w:rsidR="00000000" w:rsidRDefault="003B3694">
      <w:pPr>
        <w:pStyle w:val="af0"/>
        <w:rPr>
          <w:rtl/>
        </w:rPr>
      </w:pPr>
      <w:r>
        <w:rPr>
          <w:rFonts w:hint="eastAsia"/>
          <w:rtl/>
        </w:rPr>
        <w:t>יורי</w:t>
      </w:r>
      <w:r>
        <w:rPr>
          <w:rtl/>
        </w:rPr>
        <w:t xml:space="preserve"> שטרן (האיחוד הלאומי - ישראל ביתנו):</w:t>
      </w:r>
    </w:p>
    <w:p w14:paraId="0D713453" w14:textId="77777777" w:rsidR="00000000" w:rsidRDefault="003B3694">
      <w:pPr>
        <w:pStyle w:val="a0"/>
        <w:rPr>
          <w:rFonts w:hint="cs"/>
          <w:rtl/>
        </w:rPr>
      </w:pPr>
    </w:p>
    <w:p w14:paraId="4AF1090D" w14:textId="77777777" w:rsidR="00000000" w:rsidRDefault="003B3694">
      <w:pPr>
        <w:pStyle w:val="a0"/>
        <w:rPr>
          <w:rFonts w:hint="cs"/>
          <w:rtl/>
        </w:rPr>
      </w:pPr>
      <w:r>
        <w:rPr>
          <w:rFonts w:hint="cs"/>
          <w:rtl/>
        </w:rPr>
        <w:t>גם פה הם יהיו.</w:t>
      </w:r>
    </w:p>
    <w:p w14:paraId="1BF51AB5" w14:textId="77777777" w:rsidR="00000000" w:rsidRDefault="003B3694">
      <w:pPr>
        <w:pStyle w:val="a0"/>
        <w:rPr>
          <w:rFonts w:hint="cs"/>
          <w:rtl/>
        </w:rPr>
      </w:pPr>
    </w:p>
    <w:p w14:paraId="250E4335" w14:textId="77777777" w:rsidR="00000000" w:rsidRDefault="003B3694">
      <w:pPr>
        <w:pStyle w:val="-"/>
        <w:rPr>
          <w:rtl/>
        </w:rPr>
      </w:pPr>
      <w:bookmarkStart w:id="537" w:name="FS000000474T12_11_2003_17_18_32C"/>
      <w:bookmarkEnd w:id="537"/>
      <w:r>
        <w:rPr>
          <w:rtl/>
        </w:rPr>
        <w:t>השר גדעון עזרא:</w:t>
      </w:r>
    </w:p>
    <w:p w14:paraId="2F351D99" w14:textId="77777777" w:rsidR="00000000" w:rsidRDefault="003B3694">
      <w:pPr>
        <w:pStyle w:val="a0"/>
        <w:rPr>
          <w:rFonts w:hint="cs"/>
          <w:rtl/>
        </w:rPr>
      </w:pPr>
    </w:p>
    <w:p w14:paraId="23BD4C27" w14:textId="77777777" w:rsidR="00000000" w:rsidRDefault="003B3694">
      <w:pPr>
        <w:pStyle w:val="a0"/>
        <w:rPr>
          <w:rFonts w:hint="cs"/>
          <w:rtl/>
        </w:rPr>
      </w:pPr>
      <w:r>
        <w:rPr>
          <w:rFonts w:hint="cs"/>
          <w:rtl/>
        </w:rPr>
        <w:t>אין אף פלסטיני - - -</w:t>
      </w:r>
    </w:p>
    <w:p w14:paraId="301F3847" w14:textId="77777777" w:rsidR="00000000" w:rsidRDefault="003B3694">
      <w:pPr>
        <w:pStyle w:val="a0"/>
        <w:rPr>
          <w:rFonts w:hint="cs"/>
          <w:rtl/>
        </w:rPr>
      </w:pPr>
    </w:p>
    <w:p w14:paraId="38BED9E7" w14:textId="77777777" w:rsidR="00000000" w:rsidRDefault="003B3694">
      <w:pPr>
        <w:pStyle w:val="af0"/>
        <w:rPr>
          <w:rtl/>
        </w:rPr>
      </w:pPr>
      <w:r>
        <w:rPr>
          <w:rFonts w:hint="eastAsia"/>
          <w:rtl/>
        </w:rPr>
        <w:t>חמי</w:t>
      </w:r>
      <w:r>
        <w:rPr>
          <w:rtl/>
        </w:rPr>
        <w:t xml:space="preserve"> דורון</w:t>
      </w:r>
      <w:r>
        <w:rPr>
          <w:rtl/>
        </w:rPr>
        <w:t xml:space="preserve"> (שינוי):</w:t>
      </w:r>
    </w:p>
    <w:p w14:paraId="0CBA5228" w14:textId="77777777" w:rsidR="00000000" w:rsidRDefault="003B3694">
      <w:pPr>
        <w:pStyle w:val="a0"/>
        <w:rPr>
          <w:rFonts w:hint="cs"/>
          <w:rtl/>
        </w:rPr>
      </w:pPr>
    </w:p>
    <w:p w14:paraId="62EE76D6" w14:textId="77777777" w:rsidR="00000000" w:rsidRDefault="003B3694">
      <w:pPr>
        <w:pStyle w:val="a0"/>
        <w:rPr>
          <w:rFonts w:hint="cs"/>
          <w:rtl/>
        </w:rPr>
      </w:pPr>
      <w:r>
        <w:rPr>
          <w:rFonts w:hint="cs"/>
          <w:rtl/>
        </w:rPr>
        <w:t>סגן השר - - -</w:t>
      </w:r>
    </w:p>
    <w:p w14:paraId="7151D352" w14:textId="77777777" w:rsidR="00000000" w:rsidRDefault="003B3694">
      <w:pPr>
        <w:pStyle w:val="a0"/>
        <w:rPr>
          <w:rFonts w:hint="cs"/>
          <w:rtl/>
        </w:rPr>
      </w:pPr>
    </w:p>
    <w:p w14:paraId="6B24D9FC" w14:textId="77777777" w:rsidR="00000000" w:rsidRDefault="003B3694">
      <w:pPr>
        <w:pStyle w:val="af1"/>
        <w:rPr>
          <w:rtl/>
        </w:rPr>
      </w:pPr>
      <w:r>
        <w:rPr>
          <w:rtl/>
        </w:rPr>
        <w:t>היו"ר נסים דהן:</w:t>
      </w:r>
    </w:p>
    <w:p w14:paraId="7FCB99A5" w14:textId="77777777" w:rsidR="00000000" w:rsidRDefault="003B3694">
      <w:pPr>
        <w:pStyle w:val="a0"/>
        <w:rPr>
          <w:rtl/>
        </w:rPr>
      </w:pPr>
    </w:p>
    <w:p w14:paraId="40D24DF2" w14:textId="77777777" w:rsidR="00000000" w:rsidRDefault="003B3694">
      <w:pPr>
        <w:pStyle w:val="a0"/>
        <w:rPr>
          <w:rFonts w:hint="cs"/>
          <w:rtl/>
        </w:rPr>
      </w:pPr>
      <w:r>
        <w:rPr>
          <w:rFonts w:hint="cs"/>
          <w:rtl/>
        </w:rPr>
        <w:t>תודה על השאלה. כבוד השר. השר גדעון עזרא הוא שר ולא סגן שר.</w:t>
      </w:r>
    </w:p>
    <w:p w14:paraId="5F051241" w14:textId="77777777" w:rsidR="00000000" w:rsidRDefault="003B3694">
      <w:pPr>
        <w:pStyle w:val="a0"/>
        <w:rPr>
          <w:rFonts w:hint="cs"/>
          <w:rtl/>
        </w:rPr>
      </w:pPr>
    </w:p>
    <w:p w14:paraId="609A438B" w14:textId="77777777" w:rsidR="00000000" w:rsidRDefault="003B3694">
      <w:pPr>
        <w:pStyle w:val="af0"/>
        <w:rPr>
          <w:rtl/>
        </w:rPr>
      </w:pPr>
      <w:r>
        <w:rPr>
          <w:rFonts w:hint="eastAsia"/>
          <w:rtl/>
        </w:rPr>
        <w:t>חמי</w:t>
      </w:r>
      <w:r>
        <w:rPr>
          <w:rtl/>
        </w:rPr>
        <w:t xml:space="preserve"> דורון (שינוי):</w:t>
      </w:r>
    </w:p>
    <w:p w14:paraId="191E15F9" w14:textId="77777777" w:rsidR="00000000" w:rsidRDefault="003B3694">
      <w:pPr>
        <w:pStyle w:val="a0"/>
        <w:rPr>
          <w:rFonts w:hint="cs"/>
          <w:rtl/>
        </w:rPr>
      </w:pPr>
    </w:p>
    <w:p w14:paraId="323DA934" w14:textId="77777777" w:rsidR="00000000" w:rsidRDefault="003B3694">
      <w:pPr>
        <w:pStyle w:val="a0"/>
        <w:rPr>
          <w:rFonts w:hint="cs"/>
          <w:rtl/>
        </w:rPr>
      </w:pPr>
      <w:r>
        <w:rPr>
          <w:rFonts w:hint="cs"/>
          <w:rtl/>
        </w:rPr>
        <w:t>השר. אני מתנצל.</w:t>
      </w:r>
    </w:p>
    <w:p w14:paraId="02910F21" w14:textId="77777777" w:rsidR="00000000" w:rsidRDefault="003B3694">
      <w:pPr>
        <w:pStyle w:val="a0"/>
        <w:rPr>
          <w:rFonts w:hint="cs"/>
          <w:rtl/>
        </w:rPr>
      </w:pPr>
    </w:p>
    <w:p w14:paraId="11FE134C" w14:textId="77777777" w:rsidR="00000000" w:rsidRDefault="003B3694">
      <w:pPr>
        <w:pStyle w:val="af1"/>
        <w:rPr>
          <w:rtl/>
        </w:rPr>
      </w:pPr>
      <w:r>
        <w:rPr>
          <w:rtl/>
        </w:rPr>
        <w:t>היו"ר נסים דהן:</w:t>
      </w:r>
    </w:p>
    <w:p w14:paraId="5B3707D4" w14:textId="77777777" w:rsidR="00000000" w:rsidRDefault="003B3694">
      <w:pPr>
        <w:pStyle w:val="a0"/>
        <w:rPr>
          <w:rtl/>
        </w:rPr>
      </w:pPr>
    </w:p>
    <w:p w14:paraId="693429DA" w14:textId="77777777" w:rsidR="00000000" w:rsidRDefault="003B3694">
      <w:pPr>
        <w:pStyle w:val="a0"/>
        <w:rPr>
          <w:rFonts w:hint="cs"/>
          <w:rtl/>
        </w:rPr>
      </w:pPr>
      <w:r>
        <w:rPr>
          <w:rFonts w:hint="cs"/>
          <w:rtl/>
        </w:rPr>
        <w:t>תאר לך מה הייתי עושה לטומי לפיד אם הייתי קורא לו סגן שר.</w:t>
      </w:r>
    </w:p>
    <w:p w14:paraId="1136883C" w14:textId="77777777" w:rsidR="00000000" w:rsidRDefault="003B3694">
      <w:pPr>
        <w:pStyle w:val="-"/>
        <w:rPr>
          <w:rtl/>
        </w:rPr>
      </w:pPr>
    </w:p>
    <w:p w14:paraId="741518D2" w14:textId="77777777" w:rsidR="00000000" w:rsidRDefault="003B3694">
      <w:pPr>
        <w:pStyle w:val="-"/>
        <w:rPr>
          <w:rtl/>
        </w:rPr>
      </w:pPr>
      <w:bookmarkStart w:id="538" w:name="FS000000474T12_11_2003_17_24_40C"/>
      <w:bookmarkEnd w:id="538"/>
      <w:r>
        <w:rPr>
          <w:rtl/>
        </w:rPr>
        <w:t>השר גדעון עזרא:</w:t>
      </w:r>
    </w:p>
    <w:p w14:paraId="686624E0" w14:textId="77777777" w:rsidR="00000000" w:rsidRDefault="003B3694">
      <w:pPr>
        <w:pStyle w:val="a0"/>
        <w:rPr>
          <w:rFonts w:hint="cs"/>
          <w:rtl/>
        </w:rPr>
      </w:pPr>
    </w:p>
    <w:p w14:paraId="31A1977E" w14:textId="77777777" w:rsidR="00000000" w:rsidRDefault="003B3694">
      <w:pPr>
        <w:pStyle w:val="a0"/>
        <w:rPr>
          <w:rFonts w:hint="cs"/>
          <w:rtl/>
        </w:rPr>
      </w:pPr>
      <w:r>
        <w:rPr>
          <w:rFonts w:hint="cs"/>
          <w:rtl/>
        </w:rPr>
        <w:t>אין אף פלסטיני - - -</w:t>
      </w:r>
    </w:p>
    <w:p w14:paraId="1F3D88C1" w14:textId="77777777" w:rsidR="00000000" w:rsidRDefault="003B3694">
      <w:pPr>
        <w:pStyle w:val="a0"/>
        <w:rPr>
          <w:rFonts w:hint="cs"/>
          <w:rtl/>
        </w:rPr>
      </w:pPr>
    </w:p>
    <w:p w14:paraId="16B40EA3" w14:textId="77777777" w:rsidR="00000000" w:rsidRDefault="003B3694">
      <w:pPr>
        <w:pStyle w:val="af0"/>
        <w:rPr>
          <w:rtl/>
        </w:rPr>
      </w:pPr>
      <w:r>
        <w:rPr>
          <w:rFonts w:hint="eastAsia"/>
          <w:rtl/>
        </w:rPr>
        <w:t>חמ</w:t>
      </w:r>
      <w:r>
        <w:rPr>
          <w:rFonts w:hint="eastAsia"/>
          <w:rtl/>
        </w:rPr>
        <w:t>י</w:t>
      </w:r>
      <w:r>
        <w:rPr>
          <w:rtl/>
        </w:rPr>
        <w:t xml:space="preserve"> דורון (שינוי):</w:t>
      </w:r>
    </w:p>
    <w:p w14:paraId="14A23160" w14:textId="77777777" w:rsidR="00000000" w:rsidRDefault="003B3694">
      <w:pPr>
        <w:pStyle w:val="a0"/>
        <w:rPr>
          <w:rFonts w:hint="cs"/>
          <w:rtl/>
        </w:rPr>
      </w:pPr>
    </w:p>
    <w:p w14:paraId="2D4CDF28" w14:textId="77777777" w:rsidR="00000000" w:rsidRDefault="003B3694">
      <w:pPr>
        <w:pStyle w:val="a0"/>
        <w:rPr>
          <w:rFonts w:hint="cs"/>
          <w:rtl/>
        </w:rPr>
      </w:pPr>
      <w:r>
        <w:rPr>
          <w:rFonts w:hint="cs"/>
          <w:rtl/>
        </w:rPr>
        <w:t>חזרתי בי. אני מתנצל.</w:t>
      </w:r>
    </w:p>
    <w:p w14:paraId="7919CC9B" w14:textId="77777777" w:rsidR="00000000" w:rsidRDefault="003B3694">
      <w:pPr>
        <w:pStyle w:val="a0"/>
        <w:rPr>
          <w:rFonts w:hint="cs"/>
          <w:rtl/>
        </w:rPr>
      </w:pPr>
    </w:p>
    <w:p w14:paraId="6DCB56A9" w14:textId="77777777" w:rsidR="00000000" w:rsidRDefault="003B3694">
      <w:pPr>
        <w:pStyle w:val="a0"/>
        <w:rPr>
          <w:rFonts w:hint="cs"/>
          <w:rtl/>
        </w:rPr>
      </w:pPr>
      <w:r>
        <w:rPr>
          <w:rFonts w:hint="cs"/>
          <w:rtl/>
        </w:rPr>
        <w:t>הבעיה יותר חמורה, וזה לאו  דווקא אסירים פלסטינים.</w:t>
      </w:r>
    </w:p>
    <w:p w14:paraId="2CC87114" w14:textId="77777777" w:rsidR="00000000" w:rsidRDefault="003B3694">
      <w:pPr>
        <w:pStyle w:val="a0"/>
        <w:rPr>
          <w:rFonts w:hint="cs"/>
          <w:rtl/>
        </w:rPr>
      </w:pPr>
    </w:p>
    <w:p w14:paraId="20A6E475" w14:textId="77777777" w:rsidR="00000000" w:rsidRDefault="003B3694">
      <w:pPr>
        <w:pStyle w:val="-"/>
        <w:rPr>
          <w:rtl/>
        </w:rPr>
      </w:pPr>
      <w:bookmarkStart w:id="539" w:name="FS000000474T12_11_2003_17_18_33C"/>
      <w:bookmarkEnd w:id="539"/>
      <w:r>
        <w:rPr>
          <w:rtl/>
        </w:rPr>
        <w:t>השר גדעון עזרא:</w:t>
      </w:r>
    </w:p>
    <w:p w14:paraId="3D972E53" w14:textId="77777777" w:rsidR="00000000" w:rsidRDefault="003B3694">
      <w:pPr>
        <w:pStyle w:val="a0"/>
        <w:rPr>
          <w:rtl/>
        </w:rPr>
      </w:pPr>
    </w:p>
    <w:p w14:paraId="6BD90D7A" w14:textId="77777777" w:rsidR="00000000" w:rsidRDefault="003B3694">
      <w:pPr>
        <w:pStyle w:val="a0"/>
        <w:rPr>
          <w:rFonts w:hint="cs"/>
          <w:rtl/>
        </w:rPr>
      </w:pPr>
      <w:r>
        <w:rPr>
          <w:rFonts w:hint="cs"/>
          <w:rtl/>
        </w:rPr>
        <w:t>על החטיפות.</w:t>
      </w:r>
    </w:p>
    <w:p w14:paraId="00E6EDAC" w14:textId="77777777" w:rsidR="00000000" w:rsidRDefault="003B3694">
      <w:pPr>
        <w:pStyle w:val="a0"/>
        <w:rPr>
          <w:rFonts w:hint="cs"/>
          <w:rtl/>
        </w:rPr>
      </w:pPr>
    </w:p>
    <w:p w14:paraId="363885C6" w14:textId="77777777" w:rsidR="00000000" w:rsidRDefault="003B3694">
      <w:pPr>
        <w:pStyle w:val="af0"/>
        <w:rPr>
          <w:rtl/>
        </w:rPr>
      </w:pPr>
      <w:r>
        <w:rPr>
          <w:rFonts w:hint="eastAsia"/>
          <w:rtl/>
        </w:rPr>
        <w:t>חמי</w:t>
      </w:r>
      <w:r>
        <w:rPr>
          <w:rtl/>
        </w:rPr>
        <w:t xml:space="preserve"> דורון (שינוי):</w:t>
      </w:r>
    </w:p>
    <w:p w14:paraId="3170CFCE" w14:textId="77777777" w:rsidR="00000000" w:rsidRDefault="003B3694">
      <w:pPr>
        <w:pStyle w:val="a0"/>
        <w:rPr>
          <w:rFonts w:hint="cs"/>
          <w:rtl/>
        </w:rPr>
      </w:pPr>
    </w:p>
    <w:p w14:paraId="4FE0CCBB" w14:textId="77777777" w:rsidR="00000000" w:rsidRDefault="003B3694">
      <w:pPr>
        <w:pStyle w:val="a0"/>
        <w:rPr>
          <w:rFonts w:hint="cs"/>
          <w:rtl/>
        </w:rPr>
      </w:pPr>
      <w:r>
        <w:rPr>
          <w:rFonts w:hint="cs"/>
          <w:rtl/>
        </w:rPr>
        <w:t>היא הרבה יותר חמורה משחרור שיח' עוביד ודיראני, שלהם יש - - -</w:t>
      </w:r>
    </w:p>
    <w:p w14:paraId="7E1AF2ED" w14:textId="77777777" w:rsidR="00000000" w:rsidRDefault="003B3694">
      <w:pPr>
        <w:pStyle w:val="a0"/>
        <w:rPr>
          <w:rFonts w:hint="cs"/>
          <w:rtl/>
        </w:rPr>
      </w:pPr>
    </w:p>
    <w:p w14:paraId="6AE67BDC" w14:textId="77777777" w:rsidR="00000000" w:rsidRDefault="003B3694">
      <w:pPr>
        <w:pStyle w:val="af1"/>
        <w:rPr>
          <w:rtl/>
        </w:rPr>
      </w:pPr>
      <w:r>
        <w:rPr>
          <w:rtl/>
        </w:rPr>
        <w:t>היו"ר נסים דהן:</w:t>
      </w:r>
    </w:p>
    <w:p w14:paraId="272A9A3D" w14:textId="77777777" w:rsidR="00000000" w:rsidRDefault="003B3694">
      <w:pPr>
        <w:pStyle w:val="a0"/>
        <w:rPr>
          <w:rtl/>
        </w:rPr>
      </w:pPr>
    </w:p>
    <w:p w14:paraId="286BDE9E" w14:textId="77777777" w:rsidR="00000000" w:rsidRDefault="003B3694">
      <w:pPr>
        <w:pStyle w:val="a0"/>
        <w:rPr>
          <w:rFonts w:hint="cs"/>
          <w:rtl/>
        </w:rPr>
      </w:pPr>
      <w:r>
        <w:rPr>
          <w:rFonts w:hint="cs"/>
          <w:rtl/>
        </w:rPr>
        <w:t xml:space="preserve">תודה רבה על הערת הביניים. כבוד השר, </w:t>
      </w:r>
      <w:r>
        <w:rPr>
          <w:rFonts w:hint="cs"/>
          <w:rtl/>
        </w:rPr>
        <w:t>בבקשה.</w:t>
      </w:r>
    </w:p>
    <w:p w14:paraId="4D481FAD" w14:textId="77777777" w:rsidR="00000000" w:rsidRDefault="003B3694">
      <w:pPr>
        <w:pStyle w:val="a0"/>
        <w:rPr>
          <w:rFonts w:hint="cs"/>
          <w:rtl/>
        </w:rPr>
      </w:pPr>
    </w:p>
    <w:p w14:paraId="62F4063D" w14:textId="77777777" w:rsidR="00000000" w:rsidRDefault="003B3694">
      <w:pPr>
        <w:pStyle w:val="-"/>
        <w:rPr>
          <w:rtl/>
        </w:rPr>
      </w:pPr>
      <w:bookmarkStart w:id="540" w:name="FS000000474T12_11_2003_17_18_35C"/>
      <w:bookmarkEnd w:id="540"/>
      <w:r>
        <w:rPr>
          <w:rtl/>
        </w:rPr>
        <w:t>השר גדעון עזרא:</w:t>
      </w:r>
    </w:p>
    <w:p w14:paraId="46A03C8F" w14:textId="77777777" w:rsidR="00000000" w:rsidRDefault="003B3694">
      <w:pPr>
        <w:pStyle w:val="a0"/>
        <w:rPr>
          <w:rtl/>
        </w:rPr>
      </w:pPr>
    </w:p>
    <w:p w14:paraId="0C401118" w14:textId="77777777" w:rsidR="00000000" w:rsidRDefault="003B3694">
      <w:pPr>
        <w:pStyle w:val="a0"/>
        <w:rPr>
          <w:rFonts w:hint="cs"/>
          <w:rtl/>
        </w:rPr>
      </w:pPr>
      <w:r>
        <w:rPr>
          <w:rFonts w:hint="cs"/>
          <w:rtl/>
        </w:rPr>
        <w:t>אגיע.</w:t>
      </w:r>
    </w:p>
    <w:p w14:paraId="10DC82B7" w14:textId="77777777" w:rsidR="00000000" w:rsidRDefault="003B3694">
      <w:pPr>
        <w:pStyle w:val="a0"/>
        <w:rPr>
          <w:rFonts w:hint="cs"/>
          <w:rtl/>
        </w:rPr>
      </w:pPr>
    </w:p>
    <w:p w14:paraId="768F5469" w14:textId="77777777" w:rsidR="00000000" w:rsidRDefault="003B3694">
      <w:pPr>
        <w:pStyle w:val="a0"/>
        <w:rPr>
          <w:rFonts w:hint="cs"/>
          <w:rtl/>
        </w:rPr>
      </w:pPr>
      <w:r>
        <w:rPr>
          <w:rFonts w:hint="cs"/>
          <w:rtl/>
        </w:rPr>
        <w:t>הנושא השלישי - למי שחושב שאילן בירן לא בדק את כל האופציות: לא בדק את הנושא של עזאם עזאם, לא בדק את סוגיית חללינו מסולטן-יעקוב, לא בדק את עניין העלאת עצמותיו של אלי כהן, ובעיקר לא בדק את הנושא של רון ארד, יש לכם טעות. הוא ניס</w:t>
      </w:r>
      <w:r>
        <w:rPr>
          <w:rFonts w:hint="cs"/>
          <w:rtl/>
        </w:rPr>
        <w:t xml:space="preserve">ה את כל האופציות. לכך הגענו. </w:t>
      </w:r>
    </w:p>
    <w:p w14:paraId="73A6273E" w14:textId="77777777" w:rsidR="00000000" w:rsidRDefault="003B3694">
      <w:pPr>
        <w:pStyle w:val="a0"/>
        <w:rPr>
          <w:rFonts w:hint="cs"/>
          <w:rtl/>
        </w:rPr>
      </w:pPr>
    </w:p>
    <w:p w14:paraId="483C7354" w14:textId="77777777" w:rsidR="00000000" w:rsidRDefault="003B3694">
      <w:pPr>
        <w:pStyle w:val="a0"/>
        <w:rPr>
          <w:rFonts w:hint="cs"/>
          <w:rtl/>
        </w:rPr>
      </w:pPr>
      <w:r>
        <w:rPr>
          <w:rFonts w:hint="cs"/>
          <w:rtl/>
        </w:rPr>
        <w:t>כל מי שטוען שטעינו בנושא הזה - אני מוכרח להגיד לכם דבר אחד: נדמה לי שמשפחת ארד וחבריהם, כפי שבאו לידי ביטוי בשבועיים האחרונים, נתנו דחיפה רצינית מאוד, מעבר לדחיפה שהיתה קיימת כל הזמן בנושא רון ארד. אני משוכנע ששחרור טננבאום ו</w:t>
      </w:r>
      <w:r>
        <w:rPr>
          <w:rFonts w:hint="cs"/>
          <w:rtl/>
        </w:rPr>
        <w:t>שלושת החיילים בלבנון וסיפוקו של נסראללה - ועוד נדבר על העניין הזה - עשויים לסייע לקבלת אינפורמציה נוספת על רון ארד. אני משוכנע שלדיראני לא היתה אינפורמציה נוספת. אני חושב, שאם יש סיכוי למעט רצון טוב מהארכי-מחבל הזה זה על-ידי קיומה של העסקה - - -</w:t>
      </w:r>
    </w:p>
    <w:p w14:paraId="52213674" w14:textId="77777777" w:rsidR="00000000" w:rsidRDefault="003B3694">
      <w:pPr>
        <w:pStyle w:val="a0"/>
        <w:rPr>
          <w:rFonts w:hint="cs"/>
          <w:rtl/>
        </w:rPr>
      </w:pPr>
    </w:p>
    <w:p w14:paraId="5F32F148" w14:textId="77777777" w:rsidR="00000000" w:rsidRDefault="003B3694">
      <w:pPr>
        <w:pStyle w:val="af0"/>
        <w:rPr>
          <w:rtl/>
        </w:rPr>
      </w:pPr>
      <w:r>
        <w:rPr>
          <w:rtl/>
        </w:rPr>
        <w:t>אבשלום וי</w:t>
      </w:r>
      <w:r>
        <w:rPr>
          <w:rtl/>
        </w:rPr>
        <w:t>לן (מרצ):</w:t>
      </w:r>
    </w:p>
    <w:p w14:paraId="405F3BA3" w14:textId="77777777" w:rsidR="00000000" w:rsidRDefault="003B3694">
      <w:pPr>
        <w:pStyle w:val="a0"/>
        <w:rPr>
          <w:rtl/>
        </w:rPr>
      </w:pPr>
    </w:p>
    <w:p w14:paraId="207FA5F2" w14:textId="77777777" w:rsidR="00000000" w:rsidRDefault="003B3694">
      <w:pPr>
        <w:pStyle w:val="a0"/>
        <w:rPr>
          <w:rtl/>
        </w:rPr>
      </w:pPr>
      <w:r>
        <w:rPr>
          <w:rFonts w:hint="cs"/>
          <w:rtl/>
        </w:rPr>
        <w:t>נסראללה יודע איפה רון ארד?</w:t>
      </w:r>
    </w:p>
    <w:p w14:paraId="5C0E0490" w14:textId="77777777" w:rsidR="00000000" w:rsidRDefault="003B3694">
      <w:pPr>
        <w:pStyle w:val="-"/>
        <w:rPr>
          <w:rtl/>
        </w:rPr>
      </w:pPr>
    </w:p>
    <w:p w14:paraId="20D1E560" w14:textId="77777777" w:rsidR="00000000" w:rsidRDefault="003B3694">
      <w:pPr>
        <w:pStyle w:val="-"/>
        <w:rPr>
          <w:rtl/>
        </w:rPr>
      </w:pPr>
      <w:bookmarkStart w:id="541" w:name="FS000000474T12_11_2003_17_32_01C"/>
      <w:bookmarkEnd w:id="541"/>
      <w:r>
        <w:rPr>
          <w:rtl/>
        </w:rPr>
        <w:t>השר גדעון עזרא:</w:t>
      </w:r>
    </w:p>
    <w:p w14:paraId="2F595E48" w14:textId="77777777" w:rsidR="00000000" w:rsidRDefault="003B3694">
      <w:pPr>
        <w:pStyle w:val="a0"/>
        <w:rPr>
          <w:rFonts w:hint="cs"/>
          <w:rtl/>
        </w:rPr>
      </w:pPr>
    </w:p>
    <w:p w14:paraId="1282B1CC" w14:textId="77777777" w:rsidR="00000000" w:rsidRDefault="003B3694">
      <w:pPr>
        <w:pStyle w:val="a0"/>
        <w:rPr>
          <w:rFonts w:hint="cs"/>
          <w:rtl/>
        </w:rPr>
      </w:pPr>
      <w:r>
        <w:rPr>
          <w:rFonts w:hint="cs"/>
          <w:rtl/>
        </w:rPr>
        <w:t>לא, אבל הוא יכול להתעניין יותר טוב ממה שאנחנו יכולים להתעניין.</w:t>
      </w:r>
    </w:p>
    <w:p w14:paraId="3AEB9715" w14:textId="77777777" w:rsidR="00000000" w:rsidRDefault="003B3694">
      <w:pPr>
        <w:pStyle w:val="a0"/>
        <w:rPr>
          <w:rFonts w:hint="cs"/>
          <w:rtl/>
        </w:rPr>
      </w:pPr>
    </w:p>
    <w:p w14:paraId="7B0FCE67" w14:textId="77777777" w:rsidR="00000000" w:rsidRDefault="003B3694">
      <w:pPr>
        <w:pStyle w:val="a0"/>
        <w:rPr>
          <w:rFonts w:hint="cs"/>
          <w:rtl/>
        </w:rPr>
      </w:pPr>
      <w:r>
        <w:rPr>
          <w:rFonts w:hint="cs"/>
          <w:rtl/>
        </w:rPr>
        <w:t>אני חושב שמדינת ישראל צריכה לעשות הרבה דברים, כחול-לבן, בעצמה, ולא להסתמך על גוף שלישי, רביעי וחמישי. בלי לפרט את הדברים. אבל בין השאר י</w:t>
      </w:r>
      <w:r>
        <w:rPr>
          <w:rFonts w:hint="cs"/>
          <w:rtl/>
        </w:rPr>
        <w:t>ושב פה חבר הכנסת עסאם מח'ול ויש לו חברים פה בכנסת, ואני חושב שגם הם יכולים לעשות מאמץ כזה או אחר לטובת אזרח ישראלי. בלי לחייך. אמר לי אחד מחברי הכנסת היום, חבר כנסת ערבי, שהוא מוכן בהחלט לתת כתף לעניין הזה. אני חושב שיש לכם מהלכים כאלו ואחרים שאפשר לנצל או</w:t>
      </w:r>
      <w:r>
        <w:rPr>
          <w:rFonts w:hint="cs"/>
          <w:rtl/>
        </w:rPr>
        <w:t>תם בכיוון החיובי.</w:t>
      </w:r>
    </w:p>
    <w:p w14:paraId="286E3417" w14:textId="77777777" w:rsidR="00000000" w:rsidRDefault="003B3694">
      <w:pPr>
        <w:pStyle w:val="a0"/>
        <w:rPr>
          <w:rFonts w:hint="cs"/>
          <w:rtl/>
        </w:rPr>
      </w:pPr>
    </w:p>
    <w:p w14:paraId="26D114C6" w14:textId="77777777" w:rsidR="00000000" w:rsidRDefault="003B3694">
      <w:pPr>
        <w:pStyle w:val="af1"/>
        <w:rPr>
          <w:rtl/>
        </w:rPr>
      </w:pPr>
      <w:r>
        <w:rPr>
          <w:rtl/>
        </w:rPr>
        <w:t>היו"ר נסים דהן:</w:t>
      </w:r>
    </w:p>
    <w:p w14:paraId="3E16AF2B" w14:textId="77777777" w:rsidR="00000000" w:rsidRDefault="003B3694">
      <w:pPr>
        <w:pStyle w:val="a0"/>
        <w:rPr>
          <w:rtl/>
        </w:rPr>
      </w:pPr>
    </w:p>
    <w:p w14:paraId="074AEA27" w14:textId="77777777" w:rsidR="00000000" w:rsidRDefault="003B3694">
      <w:pPr>
        <w:pStyle w:val="a0"/>
        <w:rPr>
          <w:rFonts w:hint="cs"/>
          <w:rtl/>
        </w:rPr>
      </w:pPr>
      <w:r>
        <w:rPr>
          <w:rFonts w:hint="cs"/>
          <w:rtl/>
        </w:rPr>
        <w:t>הוא לא התכוון אליך.</w:t>
      </w:r>
    </w:p>
    <w:p w14:paraId="6005925D" w14:textId="77777777" w:rsidR="00000000" w:rsidRDefault="003B3694">
      <w:pPr>
        <w:pStyle w:val="a0"/>
        <w:rPr>
          <w:rFonts w:hint="cs"/>
          <w:rtl/>
        </w:rPr>
      </w:pPr>
    </w:p>
    <w:p w14:paraId="50CCDC77" w14:textId="77777777" w:rsidR="00000000" w:rsidRDefault="003B3694">
      <w:pPr>
        <w:pStyle w:val="-"/>
        <w:rPr>
          <w:rtl/>
        </w:rPr>
      </w:pPr>
      <w:bookmarkStart w:id="542" w:name="FS000000474T12_11_2003_17_33_40C"/>
      <w:bookmarkEnd w:id="542"/>
      <w:r>
        <w:rPr>
          <w:rtl/>
        </w:rPr>
        <w:t>השר גדעון עזרא:</w:t>
      </w:r>
    </w:p>
    <w:p w14:paraId="5E32A389" w14:textId="77777777" w:rsidR="00000000" w:rsidRDefault="003B3694">
      <w:pPr>
        <w:pStyle w:val="a0"/>
        <w:rPr>
          <w:rtl/>
        </w:rPr>
      </w:pPr>
    </w:p>
    <w:p w14:paraId="57B8A499" w14:textId="77777777" w:rsidR="00000000" w:rsidRDefault="003B3694">
      <w:pPr>
        <w:pStyle w:val="a0"/>
        <w:rPr>
          <w:rFonts w:hint="cs"/>
          <w:rtl/>
        </w:rPr>
      </w:pPr>
      <w:r>
        <w:rPr>
          <w:rFonts w:hint="cs"/>
          <w:rtl/>
        </w:rPr>
        <w:t>לגבי פעולות שישראל עשתה, אני מודיע לכם כאן שלא היתה ידיעה אחת על אודות מקום הימצאו של רון ארד שלא פעלנו על מנת להגיע אליו. אני יכול להגיד לכם שהגענו לדיראני, משום שחשבנו שדיראני יכול</w:t>
      </w:r>
      <w:r>
        <w:rPr>
          <w:rFonts w:hint="cs"/>
          <w:rtl/>
        </w:rPr>
        <w:t xml:space="preserve"> לתת לנו אינפורמציה על אודות רון ארד.</w:t>
      </w:r>
    </w:p>
    <w:p w14:paraId="618F55A6" w14:textId="77777777" w:rsidR="00000000" w:rsidRDefault="003B3694">
      <w:pPr>
        <w:pStyle w:val="a0"/>
        <w:rPr>
          <w:rFonts w:hint="cs"/>
          <w:rtl/>
        </w:rPr>
      </w:pPr>
    </w:p>
    <w:p w14:paraId="52D5B9DD" w14:textId="77777777" w:rsidR="00000000" w:rsidRDefault="003B3694">
      <w:pPr>
        <w:pStyle w:val="af0"/>
        <w:rPr>
          <w:rtl/>
        </w:rPr>
      </w:pPr>
      <w:r>
        <w:rPr>
          <w:rFonts w:hint="eastAsia"/>
          <w:rtl/>
        </w:rPr>
        <w:t>אבשלום</w:t>
      </w:r>
      <w:r>
        <w:rPr>
          <w:rtl/>
        </w:rPr>
        <w:t xml:space="preserve"> וילן (מרצ):</w:t>
      </w:r>
    </w:p>
    <w:p w14:paraId="6C483716" w14:textId="77777777" w:rsidR="00000000" w:rsidRDefault="003B3694">
      <w:pPr>
        <w:pStyle w:val="a0"/>
        <w:rPr>
          <w:rFonts w:hint="cs"/>
          <w:rtl/>
        </w:rPr>
      </w:pPr>
    </w:p>
    <w:p w14:paraId="29764519" w14:textId="77777777" w:rsidR="00000000" w:rsidRDefault="003B3694">
      <w:pPr>
        <w:pStyle w:val="a0"/>
        <w:rPr>
          <w:rFonts w:hint="cs"/>
          <w:rtl/>
        </w:rPr>
      </w:pPr>
      <w:r>
        <w:rPr>
          <w:rFonts w:hint="cs"/>
          <w:rtl/>
        </w:rPr>
        <w:t>כבוד השר, אני רוצה להבין מה אמרת - - -</w:t>
      </w:r>
    </w:p>
    <w:p w14:paraId="39459E88" w14:textId="77777777" w:rsidR="00000000" w:rsidRDefault="003B3694">
      <w:pPr>
        <w:pStyle w:val="a0"/>
        <w:rPr>
          <w:rFonts w:hint="cs"/>
          <w:rtl/>
        </w:rPr>
      </w:pPr>
    </w:p>
    <w:p w14:paraId="3EDFA810" w14:textId="77777777" w:rsidR="00000000" w:rsidRDefault="003B3694">
      <w:pPr>
        <w:pStyle w:val="af1"/>
        <w:rPr>
          <w:rtl/>
        </w:rPr>
      </w:pPr>
      <w:r>
        <w:rPr>
          <w:rtl/>
        </w:rPr>
        <w:t>היו"ר נסים דהן:</w:t>
      </w:r>
    </w:p>
    <w:p w14:paraId="253F53CB" w14:textId="77777777" w:rsidR="00000000" w:rsidRDefault="003B3694">
      <w:pPr>
        <w:pStyle w:val="a0"/>
        <w:rPr>
          <w:rtl/>
        </w:rPr>
      </w:pPr>
    </w:p>
    <w:p w14:paraId="097E4E65" w14:textId="77777777" w:rsidR="00000000" w:rsidRDefault="003B3694">
      <w:pPr>
        <w:pStyle w:val="a0"/>
        <w:rPr>
          <w:rFonts w:hint="cs"/>
          <w:rtl/>
        </w:rPr>
      </w:pPr>
      <w:r>
        <w:rPr>
          <w:rFonts w:hint="cs"/>
          <w:rtl/>
        </w:rPr>
        <w:t>לא להפריע. חבר הכנסת אבשלום וילן, שאלה מבקשים - - -</w:t>
      </w:r>
    </w:p>
    <w:p w14:paraId="4D921C48" w14:textId="77777777" w:rsidR="00000000" w:rsidRDefault="003B3694">
      <w:pPr>
        <w:pStyle w:val="a0"/>
        <w:rPr>
          <w:rFonts w:hint="cs"/>
          <w:rtl/>
        </w:rPr>
      </w:pPr>
    </w:p>
    <w:p w14:paraId="7953DAB5" w14:textId="77777777" w:rsidR="00000000" w:rsidRDefault="003B3694">
      <w:pPr>
        <w:pStyle w:val="-"/>
        <w:rPr>
          <w:rtl/>
        </w:rPr>
      </w:pPr>
      <w:bookmarkStart w:id="543" w:name="FS000000474T12_11_2003_17_35_27C"/>
      <w:bookmarkEnd w:id="543"/>
      <w:r>
        <w:rPr>
          <w:rtl/>
        </w:rPr>
        <w:t>השר גדעון עזרא:</w:t>
      </w:r>
    </w:p>
    <w:p w14:paraId="20FA48D1" w14:textId="77777777" w:rsidR="00000000" w:rsidRDefault="003B3694">
      <w:pPr>
        <w:pStyle w:val="a0"/>
        <w:rPr>
          <w:rtl/>
        </w:rPr>
      </w:pPr>
    </w:p>
    <w:p w14:paraId="3CC84587" w14:textId="77777777" w:rsidR="00000000" w:rsidRDefault="003B3694">
      <w:pPr>
        <w:pStyle w:val="a0"/>
        <w:rPr>
          <w:rFonts w:hint="cs"/>
          <w:rtl/>
        </w:rPr>
      </w:pPr>
      <w:r>
        <w:rPr>
          <w:rFonts w:hint="cs"/>
          <w:rtl/>
        </w:rPr>
        <w:t>אני מבין את השאלה. הוא היה בלתי נמנע.</w:t>
      </w:r>
    </w:p>
    <w:p w14:paraId="6A203072" w14:textId="77777777" w:rsidR="00000000" w:rsidRDefault="003B3694">
      <w:pPr>
        <w:pStyle w:val="a0"/>
        <w:rPr>
          <w:rFonts w:hint="cs"/>
          <w:rtl/>
        </w:rPr>
      </w:pPr>
    </w:p>
    <w:p w14:paraId="6FEF6E89" w14:textId="77777777" w:rsidR="00000000" w:rsidRDefault="003B3694">
      <w:pPr>
        <w:pStyle w:val="af0"/>
        <w:rPr>
          <w:rtl/>
        </w:rPr>
      </w:pPr>
      <w:r>
        <w:rPr>
          <w:rFonts w:hint="eastAsia"/>
          <w:rtl/>
        </w:rPr>
        <w:t>אבשלום</w:t>
      </w:r>
      <w:r>
        <w:rPr>
          <w:rtl/>
        </w:rPr>
        <w:t xml:space="preserve"> וילן (מרצ):</w:t>
      </w:r>
    </w:p>
    <w:p w14:paraId="4F7077E7" w14:textId="77777777" w:rsidR="00000000" w:rsidRDefault="003B3694">
      <w:pPr>
        <w:pStyle w:val="a0"/>
        <w:rPr>
          <w:rFonts w:hint="cs"/>
          <w:rtl/>
        </w:rPr>
      </w:pPr>
    </w:p>
    <w:p w14:paraId="28B4B5C2" w14:textId="77777777" w:rsidR="00000000" w:rsidRDefault="003B3694">
      <w:pPr>
        <w:pStyle w:val="a0"/>
        <w:rPr>
          <w:rFonts w:hint="cs"/>
          <w:rtl/>
        </w:rPr>
      </w:pPr>
      <w:r>
        <w:rPr>
          <w:rFonts w:hint="cs"/>
          <w:rtl/>
        </w:rPr>
        <w:t>השאלה היא א</w:t>
      </w:r>
      <w:r>
        <w:rPr>
          <w:rFonts w:hint="cs"/>
          <w:rtl/>
        </w:rPr>
        <w:t>ם גם במשא-ומתן נסראללה יכול להגיע לאירנים - - - שעשינו את כל מה שניתן לעשות כדי להגיע לרון ארד.</w:t>
      </w:r>
    </w:p>
    <w:p w14:paraId="37AD88FA" w14:textId="77777777" w:rsidR="00000000" w:rsidRDefault="003B3694">
      <w:pPr>
        <w:pStyle w:val="a0"/>
        <w:rPr>
          <w:rFonts w:hint="cs"/>
          <w:rtl/>
        </w:rPr>
      </w:pPr>
    </w:p>
    <w:p w14:paraId="176CACD3" w14:textId="77777777" w:rsidR="00000000" w:rsidRDefault="003B3694">
      <w:pPr>
        <w:pStyle w:val="-"/>
        <w:rPr>
          <w:rtl/>
        </w:rPr>
      </w:pPr>
      <w:r>
        <w:rPr>
          <w:rFonts w:hint="eastAsia"/>
          <w:rtl/>
        </w:rPr>
        <w:t>השר</w:t>
      </w:r>
      <w:r>
        <w:rPr>
          <w:rtl/>
        </w:rPr>
        <w:t xml:space="preserve"> גדעון עזרא:</w:t>
      </w:r>
    </w:p>
    <w:p w14:paraId="3F2ED180" w14:textId="77777777" w:rsidR="00000000" w:rsidRDefault="003B3694">
      <w:pPr>
        <w:pStyle w:val="a0"/>
        <w:rPr>
          <w:rFonts w:hint="cs"/>
          <w:rtl/>
        </w:rPr>
      </w:pPr>
    </w:p>
    <w:p w14:paraId="0227F3D8" w14:textId="77777777" w:rsidR="00000000" w:rsidRDefault="003B3694">
      <w:pPr>
        <w:pStyle w:val="a0"/>
        <w:rPr>
          <w:rFonts w:hint="cs"/>
          <w:rtl/>
        </w:rPr>
      </w:pPr>
      <w:r>
        <w:rPr>
          <w:rFonts w:hint="cs"/>
          <w:rtl/>
        </w:rPr>
        <w:t xml:space="preserve">תדע לך, שעשינו את כל </w:t>
      </w:r>
      <w:bookmarkStart w:id="544" w:name="FS000000474T12_11_2003_17_34_24C"/>
      <w:bookmarkEnd w:id="544"/>
      <w:r>
        <w:rPr>
          <w:rFonts w:hint="cs"/>
          <w:rtl/>
        </w:rPr>
        <w:t>מה שיכולנו כדי להגיע לרון ארד.</w:t>
      </w:r>
    </w:p>
    <w:p w14:paraId="51C25EDD" w14:textId="77777777" w:rsidR="00000000" w:rsidRDefault="003B3694">
      <w:pPr>
        <w:pStyle w:val="a0"/>
        <w:rPr>
          <w:rFonts w:hint="cs"/>
          <w:rtl/>
        </w:rPr>
      </w:pPr>
    </w:p>
    <w:p w14:paraId="28BE2360" w14:textId="77777777" w:rsidR="00000000" w:rsidRDefault="003B3694">
      <w:pPr>
        <w:pStyle w:val="af1"/>
        <w:rPr>
          <w:rtl/>
        </w:rPr>
      </w:pPr>
      <w:r>
        <w:rPr>
          <w:rtl/>
        </w:rPr>
        <w:t>היו"ר נסים דהן:</w:t>
      </w:r>
    </w:p>
    <w:p w14:paraId="215FD140" w14:textId="77777777" w:rsidR="00000000" w:rsidRDefault="003B3694">
      <w:pPr>
        <w:pStyle w:val="a0"/>
        <w:rPr>
          <w:rtl/>
        </w:rPr>
      </w:pPr>
    </w:p>
    <w:p w14:paraId="73EB40A4" w14:textId="77777777" w:rsidR="00000000" w:rsidRDefault="003B3694">
      <w:pPr>
        <w:pStyle w:val="a0"/>
        <w:rPr>
          <w:rFonts w:hint="cs"/>
          <w:rtl/>
        </w:rPr>
      </w:pPr>
      <w:r>
        <w:rPr>
          <w:rFonts w:hint="cs"/>
          <w:rtl/>
        </w:rPr>
        <w:t>תודה רבה. זה לא יקרה עוד פעם.</w:t>
      </w:r>
    </w:p>
    <w:p w14:paraId="231BBCDB" w14:textId="77777777" w:rsidR="00000000" w:rsidRDefault="003B3694">
      <w:pPr>
        <w:pStyle w:val="a0"/>
        <w:rPr>
          <w:rFonts w:hint="cs"/>
          <w:rtl/>
        </w:rPr>
      </w:pPr>
    </w:p>
    <w:p w14:paraId="7A28D8F9" w14:textId="77777777" w:rsidR="00000000" w:rsidRDefault="003B3694">
      <w:pPr>
        <w:pStyle w:val="-"/>
        <w:rPr>
          <w:rtl/>
        </w:rPr>
      </w:pPr>
      <w:bookmarkStart w:id="545" w:name="FS000000474T12_11_2003_17_36_49C"/>
      <w:bookmarkEnd w:id="545"/>
      <w:r>
        <w:rPr>
          <w:rtl/>
        </w:rPr>
        <w:t>השר גדעון עזרא:</w:t>
      </w:r>
    </w:p>
    <w:p w14:paraId="0C18CA3C" w14:textId="77777777" w:rsidR="00000000" w:rsidRDefault="003B3694">
      <w:pPr>
        <w:pStyle w:val="a0"/>
        <w:rPr>
          <w:rtl/>
        </w:rPr>
      </w:pPr>
    </w:p>
    <w:p w14:paraId="2E132A5A" w14:textId="77777777" w:rsidR="00000000" w:rsidRDefault="003B3694">
      <w:pPr>
        <w:pStyle w:val="a0"/>
        <w:rPr>
          <w:rFonts w:hint="cs"/>
          <w:rtl/>
        </w:rPr>
      </w:pPr>
      <w:r>
        <w:rPr>
          <w:rFonts w:hint="cs"/>
          <w:rtl/>
        </w:rPr>
        <w:t>אגב, אני רוצה להגיד שממש</w:t>
      </w:r>
      <w:r>
        <w:rPr>
          <w:rFonts w:hint="cs"/>
          <w:rtl/>
        </w:rPr>
        <w:t>לת ישראל מאמינה, כמו שכתוב בדוח-וינוגרד, שרון ארד נמצא בין החיים. עלינו לעשות מאמץ עליון על מנת להגיע למקום שהוא נמצא בו. לצערי, גם האינפורמציה על מקום הימצאו שנויה במחלוקת. לכן, ישראל תעשה את כל מה שהיא יכולה על מנת להחזיר את רון ארד הביתה.</w:t>
      </w:r>
    </w:p>
    <w:p w14:paraId="304C8E45" w14:textId="77777777" w:rsidR="00000000" w:rsidRDefault="003B3694">
      <w:pPr>
        <w:pStyle w:val="a0"/>
        <w:rPr>
          <w:rFonts w:hint="cs"/>
          <w:rtl/>
        </w:rPr>
      </w:pPr>
    </w:p>
    <w:p w14:paraId="03FAC32A" w14:textId="77777777" w:rsidR="00000000" w:rsidRDefault="003B3694">
      <w:pPr>
        <w:pStyle w:val="af1"/>
        <w:rPr>
          <w:rtl/>
        </w:rPr>
      </w:pPr>
      <w:r>
        <w:rPr>
          <w:rtl/>
        </w:rPr>
        <w:t>היו"ר נסים דה</w:t>
      </w:r>
      <w:r>
        <w:rPr>
          <w:rtl/>
        </w:rPr>
        <w:t>ן:</w:t>
      </w:r>
    </w:p>
    <w:p w14:paraId="461DCA6B" w14:textId="77777777" w:rsidR="00000000" w:rsidRDefault="003B3694">
      <w:pPr>
        <w:pStyle w:val="a0"/>
        <w:rPr>
          <w:rtl/>
        </w:rPr>
      </w:pPr>
    </w:p>
    <w:p w14:paraId="7FEB527E" w14:textId="77777777" w:rsidR="00000000" w:rsidRDefault="003B3694">
      <w:pPr>
        <w:pStyle w:val="a0"/>
        <w:rPr>
          <w:rFonts w:hint="cs"/>
          <w:rtl/>
        </w:rPr>
      </w:pPr>
      <w:r>
        <w:rPr>
          <w:rFonts w:hint="cs"/>
          <w:rtl/>
        </w:rPr>
        <w:t>לא להפריע. חבר הכנסת אזולאי.</w:t>
      </w:r>
    </w:p>
    <w:p w14:paraId="01C8B3FF" w14:textId="77777777" w:rsidR="00000000" w:rsidRDefault="003B3694">
      <w:pPr>
        <w:pStyle w:val="a0"/>
        <w:rPr>
          <w:rFonts w:hint="cs"/>
          <w:rtl/>
        </w:rPr>
      </w:pPr>
    </w:p>
    <w:p w14:paraId="0BADF9CF" w14:textId="77777777" w:rsidR="00000000" w:rsidRDefault="003B3694">
      <w:pPr>
        <w:pStyle w:val="-"/>
        <w:rPr>
          <w:rtl/>
        </w:rPr>
      </w:pPr>
      <w:bookmarkStart w:id="546" w:name="FS000000474T12_11_2003_17_37_52C"/>
      <w:bookmarkEnd w:id="546"/>
      <w:r>
        <w:rPr>
          <w:rtl/>
        </w:rPr>
        <w:t>השר גדעון עזרא:</w:t>
      </w:r>
    </w:p>
    <w:p w14:paraId="2C552836" w14:textId="77777777" w:rsidR="00000000" w:rsidRDefault="003B3694">
      <w:pPr>
        <w:pStyle w:val="a0"/>
        <w:rPr>
          <w:rtl/>
        </w:rPr>
      </w:pPr>
    </w:p>
    <w:p w14:paraId="59F457F4" w14:textId="77777777" w:rsidR="00000000" w:rsidRDefault="003B3694">
      <w:pPr>
        <w:pStyle w:val="a0"/>
        <w:rPr>
          <w:rFonts w:hint="cs"/>
          <w:rtl/>
        </w:rPr>
      </w:pPr>
      <w:r>
        <w:rPr>
          <w:rFonts w:hint="cs"/>
          <w:rtl/>
        </w:rPr>
        <w:t>אני מוכרח להגיד לכם, נאמר כאן שכתוצאה מהעסקה הזאת עם נסראללה נגביר את מקרי החטיפה. קודם כול, לצערי, מקרי החטיפה לא זרים גם לפלסטינים. בימי חיי השתתפתי, ובוודאי גם האלוף וילנאי, בעשרות פעולות לשחרור ישראלים</w:t>
      </w:r>
      <w:r>
        <w:rPr>
          <w:rFonts w:hint="cs"/>
          <w:rtl/>
        </w:rPr>
        <w:t xml:space="preserve"> שנחטפו על-ידי הטרור הפלסטיני. לצערי, אנחנו יודעים שהם משתמשים בכלי הזה. אני רוצה להגיד לך: נניח לרגע שלא היינו עושים את העסקה הזאת - עדיין לא עשינו אותה, ויחלפו ימים טובים - האם לא יכול להיות שדווקא משום שהוא היה רוצה להגיע לעסקה - ועוד מעט אגיע לשאלה מאי</w:t>
      </w:r>
      <w:r>
        <w:rPr>
          <w:rFonts w:hint="cs"/>
          <w:rtl/>
        </w:rPr>
        <w:t>לו מניעים - הוא היה חוטף אדם נוסף? הוא יכול לעשות הכול.</w:t>
      </w:r>
    </w:p>
    <w:p w14:paraId="0DDF0D03" w14:textId="77777777" w:rsidR="00000000" w:rsidRDefault="003B3694">
      <w:pPr>
        <w:pStyle w:val="a0"/>
        <w:rPr>
          <w:rFonts w:hint="cs"/>
          <w:rtl/>
        </w:rPr>
      </w:pPr>
    </w:p>
    <w:p w14:paraId="4102F452" w14:textId="77777777" w:rsidR="00000000" w:rsidRDefault="003B3694">
      <w:pPr>
        <w:pStyle w:val="a0"/>
        <w:rPr>
          <w:rFonts w:hint="cs"/>
          <w:rtl/>
        </w:rPr>
      </w:pPr>
      <w:r>
        <w:rPr>
          <w:rFonts w:hint="cs"/>
          <w:rtl/>
        </w:rPr>
        <w:t>לגבי נסראללה, אם תשאל אותי, מה הוא רוצה להיות - מלך הפלסטינים, או שיהיה לו מקום פוליטי מכובד במדינתו לבנון? לדעתי, הוא מחפש את דרכו בלבנון בתקופה של אחרי יציאת צה"ל מלבנון. הוא מחפש לחזק את עצמו במגר</w:t>
      </w:r>
      <w:r>
        <w:rPr>
          <w:rFonts w:hint="cs"/>
          <w:rtl/>
        </w:rPr>
        <w:t>ש הביתי. אני חושב כך. זה ש-</w:t>
      </w:r>
      <w:r>
        <w:rPr>
          <w:rFonts w:hint="cs"/>
        </w:rPr>
        <w:t>by the way</w:t>
      </w:r>
      <w:r>
        <w:rPr>
          <w:rFonts w:hint="cs"/>
          <w:rtl/>
        </w:rPr>
        <w:t xml:space="preserve"> משוחררים אסירים פלסטינים - אני עונה לך כאן. לגבי אבו-מאזן, אתה אמרת: לא יכולנו לעשות אותו דבר לאבו-מאזן? קודם כול, כמות דומה של מחבלים שחררנו לטובתו של אבו-מאזן, ולא קיבלנו דבר בתמורה. פה אנחנו מקבלים תמורה של חיילים מ</w:t>
      </w:r>
      <w:r>
        <w:rPr>
          <w:rFonts w:hint="cs"/>
          <w:rtl/>
        </w:rPr>
        <w:t>חיילינו ובשר מבשרנו. לצערי, הרגלנו את העולם שאנחנו מוכנים, למען אזרחינו, לעשות הרבה יותר ממה שהם מוכנים לעשות.</w:t>
      </w:r>
    </w:p>
    <w:p w14:paraId="2963CB87" w14:textId="77777777" w:rsidR="00000000" w:rsidRDefault="003B3694">
      <w:pPr>
        <w:pStyle w:val="a0"/>
        <w:rPr>
          <w:rtl/>
        </w:rPr>
      </w:pPr>
    </w:p>
    <w:p w14:paraId="7483B66F" w14:textId="77777777" w:rsidR="00000000" w:rsidRDefault="003B3694">
      <w:pPr>
        <w:pStyle w:val="a0"/>
        <w:rPr>
          <w:rFonts w:hint="cs"/>
          <w:rtl/>
        </w:rPr>
      </w:pPr>
    </w:p>
    <w:p w14:paraId="7BFAA998" w14:textId="77777777" w:rsidR="00000000" w:rsidRDefault="003B3694">
      <w:pPr>
        <w:pStyle w:val="af0"/>
        <w:rPr>
          <w:rtl/>
        </w:rPr>
      </w:pPr>
      <w:r>
        <w:rPr>
          <w:rFonts w:hint="eastAsia"/>
          <w:rtl/>
        </w:rPr>
        <w:t>אבשלום</w:t>
      </w:r>
      <w:r>
        <w:rPr>
          <w:rtl/>
        </w:rPr>
        <w:t xml:space="preserve"> וילן (מרצ):</w:t>
      </w:r>
    </w:p>
    <w:p w14:paraId="5A49345D" w14:textId="77777777" w:rsidR="00000000" w:rsidRDefault="003B3694">
      <w:pPr>
        <w:pStyle w:val="a0"/>
        <w:rPr>
          <w:rFonts w:hint="cs"/>
          <w:rtl/>
        </w:rPr>
      </w:pPr>
    </w:p>
    <w:p w14:paraId="456AAF46" w14:textId="77777777" w:rsidR="00000000" w:rsidRDefault="003B3694">
      <w:pPr>
        <w:pStyle w:val="a0"/>
        <w:rPr>
          <w:rFonts w:hint="cs"/>
          <w:rtl/>
        </w:rPr>
      </w:pPr>
      <w:r>
        <w:rPr>
          <w:rFonts w:hint="cs"/>
          <w:rtl/>
        </w:rPr>
        <w:t>למה את הירדנים אתה משחרר דרך ה"חיזבאללה" ולא דרך - - -?</w:t>
      </w:r>
    </w:p>
    <w:p w14:paraId="28D2E1F4" w14:textId="77777777" w:rsidR="00000000" w:rsidRDefault="003B3694">
      <w:pPr>
        <w:pStyle w:val="a0"/>
        <w:rPr>
          <w:rFonts w:hint="cs"/>
          <w:rtl/>
        </w:rPr>
      </w:pPr>
    </w:p>
    <w:p w14:paraId="3D331918" w14:textId="77777777" w:rsidR="00000000" w:rsidRDefault="003B3694">
      <w:pPr>
        <w:pStyle w:val="-"/>
        <w:rPr>
          <w:rtl/>
        </w:rPr>
      </w:pPr>
      <w:bookmarkStart w:id="547" w:name="FS000000474T12_11_2003_17_41_36C"/>
      <w:bookmarkEnd w:id="547"/>
      <w:r>
        <w:rPr>
          <w:rtl/>
        </w:rPr>
        <w:t>השר גדעון עזרא:</w:t>
      </w:r>
    </w:p>
    <w:p w14:paraId="6C56842F" w14:textId="77777777" w:rsidR="00000000" w:rsidRDefault="003B3694">
      <w:pPr>
        <w:pStyle w:val="a0"/>
        <w:rPr>
          <w:rtl/>
        </w:rPr>
      </w:pPr>
    </w:p>
    <w:p w14:paraId="4E19F071" w14:textId="77777777" w:rsidR="00000000" w:rsidRDefault="003B3694">
      <w:pPr>
        <w:pStyle w:val="a0"/>
        <w:rPr>
          <w:rFonts w:hint="cs"/>
          <w:rtl/>
        </w:rPr>
      </w:pPr>
      <w:r>
        <w:rPr>
          <w:rFonts w:hint="cs"/>
          <w:rtl/>
        </w:rPr>
        <w:t>לא יהיה אף ירדני ואף מצרי. טוב ששאלת את הדברים. א</w:t>
      </w:r>
      <w:r>
        <w:rPr>
          <w:rFonts w:hint="cs"/>
          <w:rtl/>
        </w:rPr>
        <w:t>ף ירדני ואף מצרי. יהיו תושבי מדינות ערב אחרים, ויחידים ממרוקו, סודן, לוב, אם אני זוכר נכון את הרשימה, וכמובן לבנון וסוריה. לא יהיה אף אדם, לא מירדן ולא ממצרים.</w:t>
      </w:r>
    </w:p>
    <w:p w14:paraId="5429F225" w14:textId="77777777" w:rsidR="00000000" w:rsidRDefault="003B3694">
      <w:pPr>
        <w:pStyle w:val="a0"/>
        <w:rPr>
          <w:rFonts w:hint="cs"/>
          <w:rtl/>
        </w:rPr>
      </w:pPr>
    </w:p>
    <w:p w14:paraId="683B6023" w14:textId="77777777" w:rsidR="00000000" w:rsidRDefault="003B3694">
      <w:pPr>
        <w:pStyle w:val="a0"/>
        <w:rPr>
          <w:rFonts w:hint="cs"/>
          <w:rtl/>
        </w:rPr>
      </w:pPr>
      <w:r>
        <w:rPr>
          <w:rFonts w:hint="cs"/>
          <w:rtl/>
        </w:rPr>
        <w:t>אני מתרעם, מתרעם ועוד פעם מתרעם כלפי הדברים שלך, חבר הכנסת עסאם מח'ול. מה זה "כנופיות"?</w:t>
      </w:r>
    </w:p>
    <w:p w14:paraId="48E411BB" w14:textId="77777777" w:rsidR="00000000" w:rsidRDefault="003B3694">
      <w:pPr>
        <w:pStyle w:val="a0"/>
        <w:rPr>
          <w:rFonts w:hint="cs"/>
          <w:rtl/>
        </w:rPr>
      </w:pPr>
    </w:p>
    <w:p w14:paraId="708905CD" w14:textId="77777777" w:rsidR="00000000" w:rsidRDefault="003B3694">
      <w:pPr>
        <w:pStyle w:val="af0"/>
        <w:rPr>
          <w:rtl/>
        </w:rPr>
      </w:pPr>
      <w:r>
        <w:rPr>
          <w:rFonts w:hint="eastAsia"/>
          <w:rtl/>
        </w:rPr>
        <w:t>עסאם</w:t>
      </w:r>
      <w:r>
        <w:rPr>
          <w:rtl/>
        </w:rPr>
        <w:t xml:space="preserve"> מ</w:t>
      </w:r>
      <w:r>
        <w:rPr>
          <w:rtl/>
        </w:rPr>
        <w:t>ח'ול (חד"ש-תע"ל):</w:t>
      </w:r>
    </w:p>
    <w:p w14:paraId="53B085A1" w14:textId="77777777" w:rsidR="00000000" w:rsidRDefault="003B3694">
      <w:pPr>
        <w:pStyle w:val="a0"/>
        <w:rPr>
          <w:rFonts w:hint="cs"/>
          <w:rtl/>
        </w:rPr>
      </w:pPr>
    </w:p>
    <w:p w14:paraId="36034A94" w14:textId="77777777" w:rsidR="00000000" w:rsidRDefault="003B3694">
      <w:pPr>
        <w:pStyle w:val="a0"/>
        <w:rPr>
          <w:rFonts w:hint="cs"/>
          <w:rtl/>
        </w:rPr>
      </w:pPr>
      <w:r>
        <w:rPr>
          <w:rFonts w:hint="cs"/>
          <w:rtl/>
        </w:rPr>
        <w:t>חטיפה זה עבודה של כנופיה.</w:t>
      </w:r>
    </w:p>
    <w:p w14:paraId="3750E87B" w14:textId="77777777" w:rsidR="00000000" w:rsidRDefault="003B3694">
      <w:pPr>
        <w:pStyle w:val="a0"/>
        <w:rPr>
          <w:rFonts w:hint="cs"/>
          <w:rtl/>
        </w:rPr>
      </w:pPr>
    </w:p>
    <w:p w14:paraId="35F392EC" w14:textId="77777777" w:rsidR="00000000" w:rsidRDefault="003B3694">
      <w:pPr>
        <w:pStyle w:val="af1"/>
        <w:rPr>
          <w:rtl/>
        </w:rPr>
      </w:pPr>
      <w:r>
        <w:rPr>
          <w:rtl/>
        </w:rPr>
        <w:t>היו"ר נסים דהן:</w:t>
      </w:r>
    </w:p>
    <w:p w14:paraId="5C583236" w14:textId="77777777" w:rsidR="00000000" w:rsidRDefault="003B3694">
      <w:pPr>
        <w:pStyle w:val="a0"/>
        <w:rPr>
          <w:rtl/>
        </w:rPr>
      </w:pPr>
    </w:p>
    <w:p w14:paraId="3E8B3096" w14:textId="77777777" w:rsidR="00000000" w:rsidRDefault="003B3694">
      <w:pPr>
        <w:pStyle w:val="a0"/>
        <w:rPr>
          <w:rFonts w:hint="cs"/>
          <w:rtl/>
        </w:rPr>
      </w:pPr>
      <w:r>
        <w:rPr>
          <w:rFonts w:hint="cs"/>
          <w:rtl/>
        </w:rPr>
        <w:t>תודה. זה לא ויכוח.</w:t>
      </w:r>
    </w:p>
    <w:p w14:paraId="7CD3C4B4" w14:textId="77777777" w:rsidR="00000000" w:rsidRDefault="003B3694">
      <w:pPr>
        <w:pStyle w:val="a0"/>
        <w:rPr>
          <w:rFonts w:hint="cs"/>
          <w:rtl/>
        </w:rPr>
      </w:pPr>
    </w:p>
    <w:p w14:paraId="632E21E7" w14:textId="77777777" w:rsidR="00000000" w:rsidRDefault="003B3694">
      <w:pPr>
        <w:pStyle w:val="-"/>
        <w:rPr>
          <w:rtl/>
        </w:rPr>
      </w:pPr>
      <w:bookmarkStart w:id="548" w:name="FS000000474T12_11_2003_17_43_33C"/>
      <w:bookmarkEnd w:id="548"/>
      <w:r>
        <w:rPr>
          <w:rtl/>
        </w:rPr>
        <w:t>השר גדעון עזרא:</w:t>
      </w:r>
    </w:p>
    <w:p w14:paraId="7BD78623" w14:textId="77777777" w:rsidR="00000000" w:rsidRDefault="003B3694">
      <w:pPr>
        <w:pStyle w:val="a0"/>
        <w:rPr>
          <w:rtl/>
        </w:rPr>
      </w:pPr>
    </w:p>
    <w:p w14:paraId="1641EA26" w14:textId="77777777" w:rsidR="00000000" w:rsidRDefault="003B3694">
      <w:pPr>
        <w:pStyle w:val="a0"/>
        <w:rPr>
          <w:rFonts w:hint="cs"/>
          <w:rtl/>
        </w:rPr>
      </w:pPr>
      <w:r>
        <w:rPr>
          <w:rFonts w:hint="cs"/>
          <w:rtl/>
        </w:rPr>
        <w:t>אתה בכנסת ישראל - - -</w:t>
      </w:r>
    </w:p>
    <w:p w14:paraId="79C069FA" w14:textId="77777777" w:rsidR="00000000" w:rsidRDefault="003B3694">
      <w:pPr>
        <w:pStyle w:val="a0"/>
        <w:rPr>
          <w:rFonts w:hint="cs"/>
          <w:rtl/>
        </w:rPr>
      </w:pPr>
    </w:p>
    <w:p w14:paraId="65AE822C" w14:textId="77777777" w:rsidR="00000000" w:rsidRDefault="003B3694">
      <w:pPr>
        <w:pStyle w:val="af0"/>
        <w:rPr>
          <w:rtl/>
        </w:rPr>
      </w:pPr>
      <w:r>
        <w:rPr>
          <w:rFonts w:hint="eastAsia"/>
          <w:rtl/>
        </w:rPr>
        <w:t>עסאם</w:t>
      </w:r>
      <w:r>
        <w:rPr>
          <w:rtl/>
        </w:rPr>
        <w:t xml:space="preserve"> מח'ול (חד"ש-תע"ל):</w:t>
      </w:r>
    </w:p>
    <w:p w14:paraId="72C4B09E" w14:textId="77777777" w:rsidR="00000000" w:rsidRDefault="003B3694">
      <w:pPr>
        <w:pStyle w:val="a0"/>
        <w:rPr>
          <w:rFonts w:hint="cs"/>
          <w:rtl/>
        </w:rPr>
      </w:pPr>
    </w:p>
    <w:p w14:paraId="7EB8870B" w14:textId="77777777" w:rsidR="00000000" w:rsidRDefault="003B3694">
      <w:pPr>
        <w:pStyle w:val="a0"/>
        <w:rPr>
          <w:rFonts w:hint="cs"/>
          <w:rtl/>
        </w:rPr>
      </w:pPr>
      <w:r>
        <w:rPr>
          <w:rFonts w:hint="cs"/>
          <w:rtl/>
        </w:rPr>
        <w:t>חטיפה זה עבודה של כנופיה.</w:t>
      </w:r>
    </w:p>
    <w:p w14:paraId="0821B5B3" w14:textId="77777777" w:rsidR="00000000" w:rsidRDefault="003B3694">
      <w:pPr>
        <w:pStyle w:val="a0"/>
        <w:rPr>
          <w:rFonts w:hint="cs"/>
          <w:rtl/>
        </w:rPr>
      </w:pPr>
    </w:p>
    <w:p w14:paraId="10443B85" w14:textId="77777777" w:rsidR="00000000" w:rsidRDefault="003B3694">
      <w:pPr>
        <w:pStyle w:val="-"/>
        <w:rPr>
          <w:rtl/>
        </w:rPr>
      </w:pPr>
      <w:bookmarkStart w:id="549" w:name="FS000000474T12_11_2003_17_44_36C"/>
      <w:bookmarkEnd w:id="549"/>
      <w:r>
        <w:rPr>
          <w:rtl/>
        </w:rPr>
        <w:t>השר גדעון עזרא:</w:t>
      </w:r>
    </w:p>
    <w:p w14:paraId="24AC063B" w14:textId="77777777" w:rsidR="00000000" w:rsidRDefault="003B3694">
      <w:pPr>
        <w:pStyle w:val="a0"/>
        <w:rPr>
          <w:rtl/>
        </w:rPr>
      </w:pPr>
    </w:p>
    <w:p w14:paraId="7677BFA6" w14:textId="77777777" w:rsidR="00000000" w:rsidRDefault="003B3694">
      <w:pPr>
        <w:pStyle w:val="a0"/>
        <w:rPr>
          <w:rFonts w:hint="cs"/>
          <w:rtl/>
        </w:rPr>
      </w:pPr>
      <w:r>
        <w:rPr>
          <w:rFonts w:hint="cs"/>
          <w:rtl/>
        </w:rPr>
        <w:t>הוא ראש הממשלה שלך. אם לא אכפת לך, אתה יודע מי שלח את רון ארד לל</w:t>
      </w:r>
      <w:r>
        <w:rPr>
          <w:rFonts w:hint="cs"/>
          <w:rtl/>
        </w:rPr>
        <w:t>בנון?</w:t>
      </w:r>
    </w:p>
    <w:p w14:paraId="6B0048AD" w14:textId="77777777" w:rsidR="00000000" w:rsidRDefault="003B3694">
      <w:pPr>
        <w:pStyle w:val="a0"/>
        <w:rPr>
          <w:rFonts w:hint="cs"/>
          <w:rtl/>
        </w:rPr>
      </w:pPr>
    </w:p>
    <w:p w14:paraId="04F0FAFB" w14:textId="77777777" w:rsidR="00000000" w:rsidRDefault="003B3694">
      <w:pPr>
        <w:pStyle w:val="af0"/>
        <w:rPr>
          <w:rtl/>
        </w:rPr>
      </w:pPr>
      <w:r>
        <w:rPr>
          <w:rFonts w:hint="eastAsia"/>
          <w:rtl/>
        </w:rPr>
        <w:t>עסאם</w:t>
      </w:r>
      <w:r>
        <w:rPr>
          <w:rtl/>
        </w:rPr>
        <w:t xml:space="preserve"> מח'ול (חד"ש-תע"ל):</w:t>
      </w:r>
    </w:p>
    <w:p w14:paraId="2BD9127A" w14:textId="77777777" w:rsidR="00000000" w:rsidRDefault="003B3694">
      <w:pPr>
        <w:pStyle w:val="a0"/>
        <w:rPr>
          <w:rFonts w:hint="cs"/>
          <w:rtl/>
        </w:rPr>
      </w:pPr>
    </w:p>
    <w:p w14:paraId="41A69B00" w14:textId="77777777" w:rsidR="00000000" w:rsidRDefault="003B3694">
      <w:pPr>
        <w:pStyle w:val="a0"/>
        <w:rPr>
          <w:rFonts w:hint="cs"/>
          <w:rtl/>
        </w:rPr>
      </w:pPr>
      <w:r>
        <w:rPr>
          <w:rFonts w:hint="cs"/>
          <w:rtl/>
        </w:rPr>
        <w:t>מי שניהל את המלחמה.</w:t>
      </w:r>
    </w:p>
    <w:p w14:paraId="2F95302F" w14:textId="77777777" w:rsidR="00000000" w:rsidRDefault="003B3694">
      <w:pPr>
        <w:pStyle w:val="a0"/>
        <w:rPr>
          <w:rtl/>
        </w:rPr>
      </w:pPr>
    </w:p>
    <w:p w14:paraId="0966451B" w14:textId="77777777" w:rsidR="00000000" w:rsidRDefault="003B3694">
      <w:pPr>
        <w:pStyle w:val="-"/>
        <w:rPr>
          <w:rtl/>
        </w:rPr>
      </w:pPr>
      <w:bookmarkStart w:id="550" w:name="FS000000474T12_11_2003_17_45_08C"/>
      <w:bookmarkEnd w:id="550"/>
      <w:r>
        <w:rPr>
          <w:rFonts w:hint="cs"/>
          <w:rtl/>
        </w:rPr>
        <w:t>ה</w:t>
      </w:r>
      <w:r>
        <w:rPr>
          <w:rtl/>
        </w:rPr>
        <w:t>שר גדעון עזרא:</w:t>
      </w:r>
    </w:p>
    <w:p w14:paraId="3375E1F8" w14:textId="77777777" w:rsidR="00000000" w:rsidRDefault="003B3694">
      <w:pPr>
        <w:pStyle w:val="a0"/>
        <w:rPr>
          <w:rtl/>
        </w:rPr>
      </w:pPr>
    </w:p>
    <w:p w14:paraId="4C6AB3AC" w14:textId="77777777" w:rsidR="00000000" w:rsidRDefault="003B3694">
      <w:pPr>
        <w:pStyle w:val="a0"/>
        <w:rPr>
          <w:rFonts w:hint="cs"/>
          <w:rtl/>
        </w:rPr>
      </w:pPr>
      <w:r>
        <w:rPr>
          <w:rFonts w:hint="cs"/>
          <w:rtl/>
        </w:rPr>
        <w:t>מי ניהל? מי היה?</w:t>
      </w:r>
    </w:p>
    <w:p w14:paraId="347B9963" w14:textId="77777777" w:rsidR="00000000" w:rsidRDefault="003B3694">
      <w:pPr>
        <w:pStyle w:val="a0"/>
        <w:rPr>
          <w:rFonts w:hint="cs"/>
          <w:rtl/>
        </w:rPr>
      </w:pPr>
    </w:p>
    <w:p w14:paraId="04B844E2" w14:textId="77777777" w:rsidR="00000000" w:rsidRDefault="003B3694">
      <w:pPr>
        <w:pStyle w:val="af0"/>
        <w:rPr>
          <w:rtl/>
        </w:rPr>
      </w:pPr>
      <w:r>
        <w:rPr>
          <w:rFonts w:hint="eastAsia"/>
          <w:rtl/>
        </w:rPr>
        <w:t>עסאם</w:t>
      </w:r>
      <w:r>
        <w:rPr>
          <w:rtl/>
        </w:rPr>
        <w:t xml:space="preserve"> מח'ול (חד"ש-תע"ל):</w:t>
      </w:r>
    </w:p>
    <w:p w14:paraId="2C374461" w14:textId="77777777" w:rsidR="00000000" w:rsidRDefault="003B3694">
      <w:pPr>
        <w:pStyle w:val="a0"/>
        <w:rPr>
          <w:rFonts w:hint="cs"/>
          <w:rtl/>
        </w:rPr>
      </w:pPr>
    </w:p>
    <w:p w14:paraId="5F471281" w14:textId="77777777" w:rsidR="00000000" w:rsidRDefault="003B3694">
      <w:pPr>
        <w:pStyle w:val="a0"/>
        <w:rPr>
          <w:rFonts w:hint="cs"/>
          <w:rtl/>
        </w:rPr>
      </w:pPr>
      <w:r>
        <w:rPr>
          <w:rFonts w:hint="cs"/>
          <w:rtl/>
        </w:rPr>
        <w:t>מי שלא יכול לשבור את העם - - -</w:t>
      </w:r>
    </w:p>
    <w:p w14:paraId="449DD3D4" w14:textId="77777777" w:rsidR="00000000" w:rsidRDefault="003B3694">
      <w:pPr>
        <w:pStyle w:val="a0"/>
        <w:rPr>
          <w:rFonts w:hint="cs"/>
          <w:rtl/>
        </w:rPr>
      </w:pPr>
    </w:p>
    <w:p w14:paraId="75D4343E" w14:textId="77777777" w:rsidR="00000000" w:rsidRDefault="003B3694">
      <w:pPr>
        <w:pStyle w:val="-"/>
        <w:rPr>
          <w:rtl/>
        </w:rPr>
      </w:pPr>
      <w:bookmarkStart w:id="551" w:name="FS000000474T12_11_2003_17_45_28C"/>
      <w:bookmarkEnd w:id="551"/>
      <w:r>
        <w:rPr>
          <w:rtl/>
        </w:rPr>
        <w:t>השר גדעון עזרא:</w:t>
      </w:r>
    </w:p>
    <w:p w14:paraId="68E5329F" w14:textId="77777777" w:rsidR="00000000" w:rsidRDefault="003B3694">
      <w:pPr>
        <w:pStyle w:val="a0"/>
        <w:rPr>
          <w:rtl/>
        </w:rPr>
      </w:pPr>
    </w:p>
    <w:p w14:paraId="3BD3E098" w14:textId="77777777" w:rsidR="00000000" w:rsidRDefault="003B3694">
      <w:pPr>
        <w:pStyle w:val="a0"/>
        <w:rPr>
          <w:rFonts w:hint="cs"/>
          <w:rtl/>
        </w:rPr>
      </w:pPr>
      <w:r>
        <w:rPr>
          <w:rFonts w:hint="cs"/>
          <w:rtl/>
        </w:rPr>
        <w:t xml:space="preserve">תדע לך שזה לא היה ראש ממשלת ישראל של היום. זה היה שר הביטחון דאז יצחק רבין, זיכרונו לברכה. זה </w:t>
      </w:r>
      <w:r>
        <w:rPr>
          <w:rFonts w:hint="cs"/>
          <w:rtl/>
        </w:rPr>
        <w:t>רק ככה בשביל הפרופורציות - -</w:t>
      </w:r>
    </w:p>
    <w:p w14:paraId="4A5BF119" w14:textId="77777777" w:rsidR="00000000" w:rsidRDefault="003B3694">
      <w:pPr>
        <w:pStyle w:val="a0"/>
        <w:rPr>
          <w:rFonts w:hint="cs"/>
          <w:rtl/>
        </w:rPr>
      </w:pPr>
    </w:p>
    <w:p w14:paraId="443D29AB" w14:textId="77777777" w:rsidR="00000000" w:rsidRDefault="003B3694">
      <w:pPr>
        <w:pStyle w:val="af0"/>
        <w:rPr>
          <w:rtl/>
        </w:rPr>
      </w:pPr>
      <w:r>
        <w:rPr>
          <w:rFonts w:hint="eastAsia"/>
          <w:rtl/>
        </w:rPr>
        <w:t>עסאם</w:t>
      </w:r>
      <w:r>
        <w:rPr>
          <w:rtl/>
        </w:rPr>
        <w:t xml:space="preserve"> מח'ול (חד"ש-תע"ל):</w:t>
      </w:r>
    </w:p>
    <w:p w14:paraId="797459F0" w14:textId="77777777" w:rsidR="00000000" w:rsidRDefault="003B3694">
      <w:pPr>
        <w:pStyle w:val="a0"/>
        <w:rPr>
          <w:rFonts w:hint="cs"/>
          <w:rtl/>
        </w:rPr>
      </w:pPr>
    </w:p>
    <w:p w14:paraId="7FAB3DB3" w14:textId="77777777" w:rsidR="00000000" w:rsidRDefault="003B3694">
      <w:pPr>
        <w:pStyle w:val="a0"/>
        <w:rPr>
          <w:rFonts w:hint="cs"/>
          <w:rtl/>
        </w:rPr>
      </w:pPr>
      <w:r>
        <w:rPr>
          <w:rFonts w:hint="cs"/>
          <w:rtl/>
        </w:rPr>
        <w:t>- - -</w:t>
      </w:r>
    </w:p>
    <w:p w14:paraId="676B036C" w14:textId="77777777" w:rsidR="00000000" w:rsidRDefault="003B3694">
      <w:pPr>
        <w:pStyle w:val="a0"/>
        <w:rPr>
          <w:rFonts w:hint="cs"/>
          <w:rtl/>
        </w:rPr>
      </w:pPr>
    </w:p>
    <w:p w14:paraId="0F6F28C5" w14:textId="77777777" w:rsidR="00000000" w:rsidRDefault="003B3694">
      <w:pPr>
        <w:pStyle w:val="af1"/>
        <w:rPr>
          <w:rtl/>
        </w:rPr>
      </w:pPr>
      <w:r>
        <w:rPr>
          <w:rtl/>
        </w:rPr>
        <w:t>היו"ר נסים דהן:</w:t>
      </w:r>
    </w:p>
    <w:p w14:paraId="367BBB93" w14:textId="77777777" w:rsidR="00000000" w:rsidRDefault="003B3694">
      <w:pPr>
        <w:pStyle w:val="a0"/>
        <w:rPr>
          <w:rtl/>
        </w:rPr>
      </w:pPr>
    </w:p>
    <w:p w14:paraId="43D7BE1C" w14:textId="77777777" w:rsidR="00000000" w:rsidRDefault="003B3694">
      <w:pPr>
        <w:pStyle w:val="a0"/>
        <w:rPr>
          <w:rFonts w:hint="cs"/>
          <w:rtl/>
        </w:rPr>
      </w:pPr>
      <w:r>
        <w:rPr>
          <w:rFonts w:hint="cs"/>
          <w:rtl/>
        </w:rPr>
        <w:t>נא לא להפריע. נא לא להפריע לכבוד השר.</w:t>
      </w:r>
    </w:p>
    <w:p w14:paraId="46A50B7E" w14:textId="77777777" w:rsidR="00000000" w:rsidRDefault="003B3694">
      <w:pPr>
        <w:pStyle w:val="a0"/>
        <w:rPr>
          <w:rFonts w:hint="cs"/>
          <w:rtl/>
        </w:rPr>
      </w:pPr>
    </w:p>
    <w:p w14:paraId="44B6BA03" w14:textId="77777777" w:rsidR="00000000" w:rsidRDefault="003B3694">
      <w:pPr>
        <w:pStyle w:val="-"/>
        <w:rPr>
          <w:rtl/>
        </w:rPr>
      </w:pPr>
      <w:bookmarkStart w:id="552" w:name="FS000000474T12_11_2003_17_46_02C"/>
      <w:bookmarkEnd w:id="552"/>
      <w:r>
        <w:rPr>
          <w:rtl/>
        </w:rPr>
        <w:t>השר גדעון עזרא:</w:t>
      </w:r>
    </w:p>
    <w:p w14:paraId="310AEBBE" w14:textId="77777777" w:rsidR="00000000" w:rsidRDefault="003B3694">
      <w:pPr>
        <w:pStyle w:val="a0"/>
        <w:rPr>
          <w:rtl/>
        </w:rPr>
      </w:pPr>
    </w:p>
    <w:p w14:paraId="0B02AC06" w14:textId="77777777" w:rsidR="00000000" w:rsidRDefault="003B3694">
      <w:pPr>
        <w:pStyle w:val="a0"/>
        <w:rPr>
          <w:rFonts w:hint="cs"/>
          <w:rtl/>
        </w:rPr>
      </w:pPr>
      <w:r>
        <w:rPr>
          <w:rFonts w:hint="cs"/>
          <w:rtl/>
        </w:rPr>
        <w:t>- - ולא נכנסנו ללבנון לפיקניק. נכנסנו להגן על אזור הצפון כתוצאה מפעולות כמו הפעולות שהיו במעלות.</w:t>
      </w:r>
    </w:p>
    <w:p w14:paraId="008E070C" w14:textId="77777777" w:rsidR="00000000" w:rsidRDefault="003B3694">
      <w:pPr>
        <w:pStyle w:val="a0"/>
        <w:rPr>
          <w:rFonts w:hint="cs"/>
          <w:rtl/>
        </w:rPr>
      </w:pPr>
    </w:p>
    <w:p w14:paraId="63B118EB" w14:textId="77777777" w:rsidR="00000000" w:rsidRDefault="003B3694">
      <w:pPr>
        <w:pStyle w:val="af0"/>
        <w:rPr>
          <w:rtl/>
        </w:rPr>
      </w:pPr>
      <w:r>
        <w:rPr>
          <w:rFonts w:hint="eastAsia"/>
          <w:rtl/>
        </w:rPr>
        <w:t>עסאם</w:t>
      </w:r>
      <w:r>
        <w:rPr>
          <w:rtl/>
        </w:rPr>
        <w:t xml:space="preserve"> מח'ול (חד"ש-תע"ל):</w:t>
      </w:r>
    </w:p>
    <w:p w14:paraId="1C15ED1B" w14:textId="77777777" w:rsidR="00000000" w:rsidRDefault="003B3694">
      <w:pPr>
        <w:pStyle w:val="a0"/>
        <w:rPr>
          <w:rFonts w:hint="cs"/>
          <w:rtl/>
        </w:rPr>
      </w:pPr>
    </w:p>
    <w:p w14:paraId="1035DBCF" w14:textId="77777777" w:rsidR="00000000" w:rsidRDefault="003B3694">
      <w:pPr>
        <w:pStyle w:val="a0"/>
        <w:rPr>
          <w:rFonts w:hint="cs"/>
          <w:rtl/>
        </w:rPr>
      </w:pPr>
      <w:r>
        <w:rPr>
          <w:rFonts w:hint="cs"/>
          <w:rtl/>
        </w:rPr>
        <w:t>- - - את העם בישראל - - -</w:t>
      </w:r>
    </w:p>
    <w:p w14:paraId="7D3E541C" w14:textId="77777777" w:rsidR="00000000" w:rsidRDefault="003B3694">
      <w:pPr>
        <w:pStyle w:val="a0"/>
        <w:rPr>
          <w:rFonts w:hint="cs"/>
          <w:rtl/>
        </w:rPr>
      </w:pPr>
    </w:p>
    <w:p w14:paraId="5B2DB40D" w14:textId="77777777" w:rsidR="00000000" w:rsidRDefault="003B3694">
      <w:pPr>
        <w:pStyle w:val="af1"/>
        <w:rPr>
          <w:rtl/>
        </w:rPr>
      </w:pPr>
      <w:r>
        <w:rPr>
          <w:rtl/>
        </w:rPr>
        <w:t>היו"ר נסים דהן:</w:t>
      </w:r>
    </w:p>
    <w:p w14:paraId="0361368F" w14:textId="77777777" w:rsidR="00000000" w:rsidRDefault="003B3694">
      <w:pPr>
        <w:pStyle w:val="a0"/>
        <w:rPr>
          <w:rtl/>
        </w:rPr>
      </w:pPr>
    </w:p>
    <w:p w14:paraId="4376CBA3" w14:textId="77777777" w:rsidR="00000000" w:rsidRDefault="003B3694">
      <w:pPr>
        <w:pStyle w:val="a0"/>
        <w:rPr>
          <w:rFonts w:hint="cs"/>
          <w:rtl/>
        </w:rPr>
      </w:pPr>
      <w:r>
        <w:rPr>
          <w:rFonts w:hint="cs"/>
          <w:rtl/>
        </w:rPr>
        <w:t>חבר הכנסת מח'ול, תודה.</w:t>
      </w:r>
    </w:p>
    <w:p w14:paraId="3F6F1531" w14:textId="77777777" w:rsidR="00000000" w:rsidRDefault="003B3694">
      <w:pPr>
        <w:pStyle w:val="a0"/>
        <w:rPr>
          <w:rFonts w:hint="cs"/>
          <w:rtl/>
        </w:rPr>
      </w:pPr>
    </w:p>
    <w:p w14:paraId="238CBEA3" w14:textId="77777777" w:rsidR="00000000" w:rsidRDefault="003B3694">
      <w:pPr>
        <w:pStyle w:val="-"/>
        <w:rPr>
          <w:rtl/>
        </w:rPr>
      </w:pPr>
      <w:bookmarkStart w:id="553" w:name="FS000000474T12_11_2003_17_47_00C"/>
      <w:bookmarkEnd w:id="553"/>
      <w:r>
        <w:rPr>
          <w:rtl/>
        </w:rPr>
        <w:t>השר גדעון עזרא:</w:t>
      </w:r>
    </w:p>
    <w:p w14:paraId="697A31C7" w14:textId="77777777" w:rsidR="00000000" w:rsidRDefault="003B3694">
      <w:pPr>
        <w:pStyle w:val="a0"/>
        <w:rPr>
          <w:rtl/>
        </w:rPr>
      </w:pPr>
    </w:p>
    <w:p w14:paraId="0FD492D6" w14:textId="77777777" w:rsidR="00000000" w:rsidRDefault="003B3694">
      <w:pPr>
        <w:pStyle w:val="a0"/>
        <w:rPr>
          <w:rFonts w:hint="cs"/>
          <w:rtl/>
        </w:rPr>
      </w:pPr>
      <w:r>
        <w:rPr>
          <w:rFonts w:hint="cs"/>
          <w:rtl/>
        </w:rPr>
        <w:t>תמיד המלה שלך היא המלה האחרונה.</w:t>
      </w:r>
    </w:p>
    <w:p w14:paraId="6911D2AA" w14:textId="77777777" w:rsidR="00000000" w:rsidRDefault="003B3694">
      <w:pPr>
        <w:pStyle w:val="a0"/>
        <w:rPr>
          <w:rtl/>
        </w:rPr>
      </w:pPr>
    </w:p>
    <w:p w14:paraId="6BCBA310" w14:textId="77777777" w:rsidR="00000000" w:rsidRDefault="003B3694">
      <w:pPr>
        <w:pStyle w:val="a0"/>
        <w:rPr>
          <w:rFonts w:hint="cs"/>
          <w:rtl/>
        </w:rPr>
      </w:pPr>
    </w:p>
    <w:p w14:paraId="7E3B9ECF" w14:textId="77777777" w:rsidR="00000000" w:rsidRDefault="003B3694">
      <w:pPr>
        <w:pStyle w:val="af1"/>
        <w:rPr>
          <w:rtl/>
        </w:rPr>
      </w:pPr>
      <w:r>
        <w:rPr>
          <w:rtl/>
        </w:rPr>
        <w:t>היו"ר נסים דהן:</w:t>
      </w:r>
    </w:p>
    <w:p w14:paraId="50487118" w14:textId="77777777" w:rsidR="00000000" w:rsidRDefault="003B3694">
      <w:pPr>
        <w:pStyle w:val="a0"/>
        <w:rPr>
          <w:rtl/>
        </w:rPr>
      </w:pPr>
    </w:p>
    <w:p w14:paraId="06279657" w14:textId="77777777" w:rsidR="00000000" w:rsidRDefault="003B3694">
      <w:pPr>
        <w:pStyle w:val="a0"/>
        <w:rPr>
          <w:rFonts w:hint="cs"/>
          <w:rtl/>
        </w:rPr>
      </w:pPr>
      <w:r>
        <w:rPr>
          <w:rFonts w:hint="cs"/>
          <w:rtl/>
        </w:rPr>
        <w:t>חבר הכנסת מח'ול, תודה רבה. יותר נא לא להפריע. אתה לא צריך ללכת לאכול? נא לא להפריע.</w:t>
      </w:r>
    </w:p>
    <w:p w14:paraId="37BF3B4F" w14:textId="77777777" w:rsidR="00000000" w:rsidRDefault="003B3694">
      <w:pPr>
        <w:pStyle w:val="a0"/>
        <w:rPr>
          <w:rFonts w:hint="cs"/>
          <w:rtl/>
        </w:rPr>
      </w:pPr>
    </w:p>
    <w:p w14:paraId="3E5305EA" w14:textId="77777777" w:rsidR="00000000" w:rsidRDefault="003B3694">
      <w:pPr>
        <w:pStyle w:val="-"/>
        <w:rPr>
          <w:rtl/>
        </w:rPr>
      </w:pPr>
      <w:bookmarkStart w:id="554" w:name="FS000000474T12_11_2003_17_47_53C"/>
      <w:bookmarkEnd w:id="554"/>
      <w:r>
        <w:rPr>
          <w:rtl/>
        </w:rPr>
        <w:t>השר גדעון עזרא:</w:t>
      </w:r>
    </w:p>
    <w:p w14:paraId="1216AF0A" w14:textId="77777777" w:rsidR="00000000" w:rsidRDefault="003B3694">
      <w:pPr>
        <w:pStyle w:val="a0"/>
        <w:rPr>
          <w:rtl/>
        </w:rPr>
      </w:pPr>
    </w:p>
    <w:p w14:paraId="0B45BB9F" w14:textId="77777777" w:rsidR="00000000" w:rsidRDefault="003B3694">
      <w:pPr>
        <w:pStyle w:val="a0"/>
        <w:rPr>
          <w:rFonts w:hint="cs"/>
          <w:rtl/>
        </w:rPr>
      </w:pPr>
      <w:r>
        <w:rPr>
          <w:rFonts w:hint="cs"/>
          <w:rtl/>
        </w:rPr>
        <w:t>אני משוכנע שממשל</w:t>
      </w:r>
      <w:r>
        <w:rPr>
          <w:rFonts w:hint="cs"/>
          <w:rtl/>
        </w:rPr>
        <w:t>ת ישראל תעשה את הכול, כל שביכולתה, להחזרת רון ארד הביתה, להחזרת שלושת החטופים.</w:t>
      </w:r>
    </w:p>
    <w:p w14:paraId="0D3B83F4" w14:textId="77777777" w:rsidR="00000000" w:rsidRDefault="003B3694">
      <w:pPr>
        <w:pStyle w:val="a0"/>
        <w:rPr>
          <w:rFonts w:hint="cs"/>
          <w:rtl/>
        </w:rPr>
      </w:pPr>
    </w:p>
    <w:p w14:paraId="3F41DC2A" w14:textId="77777777" w:rsidR="00000000" w:rsidRDefault="003B3694">
      <w:pPr>
        <w:pStyle w:val="a0"/>
        <w:rPr>
          <w:rFonts w:hint="cs"/>
          <w:rtl/>
        </w:rPr>
      </w:pPr>
      <w:r>
        <w:rPr>
          <w:rFonts w:hint="cs"/>
          <w:rtl/>
        </w:rPr>
        <w:t>אנחנו יודעים איפה הגבולות - איפה מגבלות הכוח שלנו, איפה הגבולות שאנחנו מוכנים לעבור. כל עזרה של כל מדינה בעולם מתקבלת. ממשלת גרמניה עושה עבודה טובה מאוד מבחינתה של מדינת ישראל,</w:t>
      </w:r>
      <w:r>
        <w:rPr>
          <w:rFonts w:hint="cs"/>
          <w:rtl/>
        </w:rPr>
        <w:t xml:space="preserve"> וזה המקום להודות לממשלת גרמניה על מה שהיא עושה. אותו דבר נעשה לגבי כל אחד מאזרחינו שיימצאו במקום.</w:t>
      </w:r>
    </w:p>
    <w:p w14:paraId="5CA81DC2" w14:textId="77777777" w:rsidR="00000000" w:rsidRDefault="003B3694">
      <w:pPr>
        <w:pStyle w:val="a0"/>
        <w:ind w:firstLine="0"/>
        <w:rPr>
          <w:rFonts w:hint="cs"/>
          <w:rtl/>
        </w:rPr>
      </w:pPr>
    </w:p>
    <w:p w14:paraId="388A87E6" w14:textId="77777777" w:rsidR="00000000" w:rsidRDefault="003B3694">
      <w:pPr>
        <w:pStyle w:val="a0"/>
        <w:ind w:firstLine="0"/>
        <w:rPr>
          <w:rFonts w:hint="cs"/>
          <w:rtl/>
        </w:rPr>
      </w:pPr>
      <w:r>
        <w:rPr>
          <w:rFonts w:hint="cs"/>
          <w:rtl/>
        </w:rPr>
        <w:tab/>
        <w:t>לדעתי, הנושא נדון כל כך הרבה פעמים בזמן האחרון, ולכן אני מציע להסירו מסדר-היום או להעבירו לוועדת החוץ והביטחון. אני לא חושב שיש טעם לדון בו במליאה.</w:t>
      </w:r>
    </w:p>
    <w:p w14:paraId="358C5607" w14:textId="77777777" w:rsidR="00000000" w:rsidRDefault="003B3694">
      <w:pPr>
        <w:pStyle w:val="a0"/>
        <w:ind w:firstLine="0"/>
        <w:rPr>
          <w:rFonts w:hint="cs"/>
          <w:rtl/>
        </w:rPr>
      </w:pPr>
    </w:p>
    <w:p w14:paraId="63CD0B5B" w14:textId="77777777" w:rsidR="00000000" w:rsidRDefault="003B3694">
      <w:pPr>
        <w:pStyle w:val="af1"/>
        <w:rPr>
          <w:rtl/>
        </w:rPr>
      </w:pPr>
      <w:r>
        <w:rPr>
          <w:rtl/>
        </w:rPr>
        <w:t xml:space="preserve">היו"ר </w:t>
      </w:r>
      <w:r>
        <w:rPr>
          <w:rtl/>
        </w:rPr>
        <w:t>נסים דהן:</w:t>
      </w:r>
    </w:p>
    <w:p w14:paraId="4C398078" w14:textId="77777777" w:rsidR="00000000" w:rsidRDefault="003B3694">
      <w:pPr>
        <w:pStyle w:val="a0"/>
        <w:rPr>
          <w:rtl/>
        </w:rPr>
      </w:pPr>
    </w:p>
    <w:p w14:paraId="55025056" w14:textId="77777777" w:rsidR="00000000" w:rsidRDefault="003B3694">
      <w:pPr>
        <w:pStyle w:val="a0"/>
        <w:rPr>
          <w:rFonts w:hint="cs"/>
          <w:rtl/>
        </w:rPr>
      </w:pPr>
      <w:r>
        <w:rPr>
          <w:rFonts w:hint="cs"/>
          <w:rtl/>
        </w:rPr>
        <w:t>תודה רבה. חבר הכנסת אורי אריאל מציע הצעה אחרת, מכיוון שהשר ביקש להוריד את הנושא מסדר-היום.</w:t>
      </w:r>
    </w:p>
    <w:p w14:paraId="54D0DDCA" w14:textId="77777777" w:rsidR="00000000" w:rsidRDefault="003B3694">
      <w:pPr>
        <w:pStyle w:val="a0"/>
        <w:ind w:firstLine="0"/>
        <w:rPr>
          <w:rFonts w:hint="cs"/>
          <w:rtl/>
        </w:rPr>
      </w:pPr>
    </w:p>
    <w:p w14:paraId="6BD97375" w14:textId="77777777" w:rsidR="00000000" w:rsidRDefault="003B3694">
      <w:pPr>
        <w:pStyle w:val="a"/>
        <w:rPr>
          <w:rtl/>
        </w:rPr>
      </w:pPr>
      <w:bookmarkStart w:id="555" w:name="FS000000713T12_11_2003_17_29_43"/>
      <w:bookmarkStart w:id="556" w:name="_Toc69719416"/>
      <w:bookmarkEnd w:id="555"/>
      <w:r>
        <w:rPr>
          <w:rFonts w:hint="eastAsia"/>
          <w:rtl/>
        </w:rPr>
        <w:t>אורי</w:t>
      </w:r>
      <w:r>
        <w:rPr>
          <w:rtl/>
        </w:rPr>
        <w:t xml:space="preserve"> יהודה אריאל (האיחוד הלאומי - ישראל ביתנו):</w:t>
      </w:r>
      <w:bookmarkEnd w:id="556"/>
    </w:p>
    <w:p w14:paraId="102F50FC" w14:textId="77777777" w:rsidR="00000000" w:rsidRDefault="003B3694">
      <w:pPr>
        <w:pStyle w:val="a0"/>
        <w:rPr>
          <w:rFonts w:hint="cs"/>
          <w:rtl/>
        </w:rPr>
      </w:pPr>
    </w:p>
    <w:p w14:paraId="0242823B" w14:textId="77777777" w:rsidR="00000000" w:rsidRDefault="003B3694">
      <w:pPr>
        <w:pStyle w:val="a0"/>
        <w:rPr>
          <w:rFonts w:hint="cs"/>
          <w:rtl/>
        </w:rPr>
      </w:pPr>
      <w:r>
        <w:rPr>
          <w:rFonts w:hint="cs"/>
          <w:rtl/>
        </w:rPr>
        <w:t>אדוני היושב-ראש, חברי חברי הכנסת, כפי שהזכיר כבוד השר, נאמרו דברים רבים בקשר לעסקת חילופי השבויים. לצערי</w:t>
      </w:r>
      <w:r>
        <w:rPr>
          <w:rFonts w:hint="cs"/>
          <w:rtl/>
        </w:rPr>
        <w:t xml:space="preserve">, עיקר העניין נדחק לשוליים: האם עסקה זו תעודד טרור או תמעיט אותו. אני אומר את עניות דעתי בלבד: לי לפחות אין ספק בעניין - היא תגביר את הטרור, היא תגביר את המוטיבציה לחטיפת חיילים ואזרחים ישראלים, ולכן העסקה הזאת פסולה. </w:t>
      </w:r>
    </w:p>
    <w:p w14:paraId="4C8ACB21" w14:textId="77777777" w:rsidR="00000000" w:rsidRDefault="003B3694">
      <w:pPr>
        <w:pStyle w:val="a0"/>
        <w:rPr>
          <w:rFonts w:hint="cs"/>
          <w:rtl/>
        </w:rPr>
      </w:pPr>
    </w:p>
    <w:p w14:paraId="039F8597" w14:textId="77777777" w:rsidR="00000000" w:rsidRDefault="003B3694">
      <w:pPr>
        <w:pStyle w:val="a0"/>
        <w:rPr>
          <w:rFonts w:hint="cs"/>
          <w:rtl/>
        </w:rPr>
      </w:pPr>
      <w:r>
        <w:rPr>
          <w:rFonts w:hint="cs"/>
          <w:rtl/>
        </w:rPr>
        <w:t>אני מציע להעביר את הדיון לוועדת החוץ</w:t>
      </w:r>
      <w:r>
        <w:rPr>
          <w:rFonts w:hint="cs"/>
          <w:rtl/>
        </w:rPr>
        <w:t xml:space="preserve"> והביטחון. ראש הממשלה התחייב להעביר את הנושא לוועדה לפני ביצוע העסקה, ראוי שכך יהיה. תודה.</w:t>
      </w:r>
    </w:p>
    <w:p w14:paraId="19D498BF" w14:textId="77777777" w:rsidR="00000000" w:rsidRDefault="003B3694">
      <w:pPr>
        <w:pStyle w:val="a0"/>
        <w:ind w:firstLine="0"/>
        <w:rPr>
          <w:rFonts w:hint="cs"/>
          <w:rtl/>
        </w:rPr>
      </w:pPr>
    </w:p>
    <w:p w14:paraId="0BF49548" w14:textId="77777777" w:rsidR="00000000" w:rsidRDefault="003B3694">
      <w:pPr>
        <w:pStyle w:val="af1"/>
        <w:rPr>
          <w:rtl/>
        </w:rPr>
      </w:pPr>
      <w:r>
        <w:rPr>
          <w:rtl/>
        </w:rPr>
        <w:t>היו"ר נסים דהן:</w:t>
      </w:r>
    </w:p>
    <w:p w14:paraId="410F9FFB" w14:textId="77777777" w:rsidR="00000000" w:rsidRDefault="003B3694">
      <w:pPr>
        <w:pStyle w:val="a0"/>
        <w:rPr>
          <w:rtl/>
        </w:rPr>
      </w:pPr>
    </w:p>
    <w:p w14:paraId="0F793C33" w14:textId="77777777" w:rsidR="00000000" w:rsidRDefault="003B3694">
      <w:pPr>
        <w:pStyle w:val="a0"/>
        <w:rPr>
          <w:rFonts w:hint="cs"/>
          <w:rtl/>
        </w:rPr>
      </w:pPr>
      <w:r>
        <w:rPr>
          <w:rFonts w:hint="cs"/>
          <w:rtl/>
        </w:rPr>
        <w:t>אם לא, לא יאשרו לו את תקציב הביטחון, כפי שאתה יודע. חבר הכנסת אזולאי, גם לך יש הצעה אחרת.</w:t>
      </w:r>
    </w:p>
    <w:p w14:paraId="3907261A" w14:textId="77777777" w:rsidR="00000000" w:rsidRDefault="003B3694">
      <w:pPr>
        <w:pStyle w:val="a0"/>
        <w:ind w:firstLine="0"/>
        <w:rPr>
          <w:rFonts w:hint="cs"/>
          <w:rtl/>
        </w:rPr>
      </w:pPr>
    </w:p>
    <w:p w14:paraId="624D886A" w14:textId="77777777" w:rsidR="00000000" w:rsidRDefault="003B3694">
      <w:pPr>
        <w:pStyle w:val="a"/>
        <w:rPr>
          <w:rtl/>
        </w:rPr>
      </w:pPr>
      <w:bookmarkStart w:id="557" w:name="FS000000483T12_11_2003_17_31_57"/>
      <w:bookmarkStart w:id="558" w:name="_Toc69719417"/>
      <w:bookmarkEnd w:id="557"/>
      <w:r>
        <w:rPr>
          <w:rFonts w:hint="eastAsia"/>
          <w:rtl/>
        </w:rPr>
        <w:t>דוד</w:t>
      </w:r>
      <w:r>
        <w:rPr>
          <w:rtl/>
        </w:rPr>
        <w:t xml:space="preserve"> אזולאי (ש"ס):</w:t>
      </w:r>
      <w:bookmarkEnd w:id="558"/>
    </w:p>
    <w:p w14:paraId="53772399" w14:textId="77777777" w:rsidR="00000000" w:rsidRDefault="003B3694">
      <w:pPr>
        <w:pStyle w:val="a0"/>
        <w:rPr>
          <w:rFonts w:hint="cs"/>
          <w:rtl/>
        </w:rPr>
      </w:pPr>
    </w:p>
    <w:p w14:paraId="1C9D7D4D" w14:textId="77777777" w:rsidR="00000000" w:rsidRDefault="003B3694">
      <w:pPr>
        <w:pStyle w:val="a0"/>
        <w:rPr>
          <w:rFonts w:hint="cs"/>
          <w:rtl/>
        </w:rPr>
      </w:pPr>
      <w:r>
        <w:rPr>
          <w:rFonts w:hint="cs"/>
          <w:rtl/>
        </w:rPr>
        <w:t>אדוני היושב-ראש, כשנתקבלה בממשלת ישרא</w:t>
      </w:r>
      <w:r>
        <w:rPr>
          <w:rFonts w:hint="cs"/>
          <w:rtl/>
        </w:rPr>
        <w:t xml:space="preserve">ל ההחלטה על עסקת השבויים, אמרתי שאיני מקנא באלה שמקבלים את ההחלטות. חבל מאוד שההחלטה התקבלה על חודו של קול. אף  שאיני מסכים עם הממשלה הזאת בשום דבר, אני חושב שיש לתת את מלוא הגיבוי לממשלה בעסקת השבויים. מבחינתנו יש עניין רב בקיום מצוות פדיון שבויים. </w:t>
      </w:r>
    </w:p>
    <w:p w14:paraId="60DCA8D8" w14:textId="77777777" w:rsidR="00000000" w:rsidRDefault="003B3694">
      <w:pPr>
        <w:pStyle w:val="a0"/>
        <w:rPr>
          <w:rFonts w:hint="cs"/>
          <w:rtl/>
        </w:rPr>
      </w:pPr>
    </w:p>
    <w:p w14:paraId="0C465750" w14:textId="77777777" w:rsidR="00000000" w:rsidRDefault="003B3694">
      <w:pPr>
        <w:pStyle w:val="a0"/>
        <w:rPr>
          <w:rFonts w:hint="cs"/>
          <w:rtl/>
        </w:rPr>
      </w:pPr>
      <w:r>
        <w:rPr>
          <w:rFonts w:hint="cs"/>
          <w:rtl/>
        </w:rPr>
        <w:t>היית</w:t>
      </w:r>
      <w:r>
        <w:rPr>
          <w:rFonts w:hint="cs"/>
          <w:rtl/>
        </w:rPr>
        <w:t>י מסתפק בהודעת השר ולא מעביר את הנושא לדיון נוסף בוועדה. תודה.</w:t>
      </w:r>
    </w:p>
    <w:p w14:paraId="019060AC" w14:textId="77777777" w:rsidR="00000000" w:rsidRDefault="003B3694">
      <w:pPr>
        <w:pStyle w:val="a0"/>
        <w:ind w:firstLine="0"/>
        <w:rPr>
          <w:rFonts w:hint="cs"/>
          <w:rtl/>
        </w:rPr>
      </w:pPr>
    </w:p>
    <w:p w14:paraId="1AD95A56" w14:textId="77777777" w:rsidR="00000000" w:rsidRDefault="003B3694">
      <w:pPr>
        <w:pStyle w:val="af1"/>
        <w:rPr>
          <w:rFonts w:hint="cs"/>
          <w:rtl/>
        </w:rPr>
      </w:pPr>
    </w:p>
    <w:p w14:paraId="1F6B6365" w14:textId="77777777" w:rsidR="00000000" w:rsidRDefault="003B3694">
      <w:pPr>
        <w:pStyle w:val="af1"/>
        <w:rPr>
          <w:rtl/>
        </w:rPr>
      </w:pPr>
      <w:r>
        <w:rPr>
          <w:rtl/>
        </w:rPr>
        <w:t>היו"ר נסים דהן:</w:t>
      </w:r>
    </w:p>
    <w:p w14:paraId="75D0E9F9" w14:textId="77777777" w:rsidR="00000000" w:rsidRDefault="003B3694">
      <w:pPr>
        <w:pStyle w:val="a0"/>
        <w:rPr>
          <w:rtl/>
        </w:rPr>
      </w:pPr>
    </w:p>
    <w:p w14:paraId="6AACFA91" w14:textId="77777777" w:rsidR="00000000" w:rsidRDefault="003B3694">
      <w:pPr>
        <w:pStyle w:val="a0"/>
        <w:rPr>
          <w:rFonts w:hint="cs"/>
          <w:rtl/>
        </w:rPr>
      </w:pPr>
      <w:r>
        <w:rPr>
          <w:rFonts w:hint="cs"/>
          <w:rtl/>
        </w:rPr>
        <w:t>תודה רבה. חבר הכנסת מוחמד ברכה, גם לך יש הצעה אחרת. לא היית כאן כאשר השר הציע - - -</w:t>
      </w:r>
    </w:p>
    <w:p w14:paraId="09156DB6" w14:textId="77777777" w:rsidR="00000000" w:rsidRDefault="003B3694">
      <w:pPr>
        <w:pStyle w:val="a0"/>
        <w:ind w:firstLine="0"/>
        <w:rPr>
          <w:rFonts w:hint="cs"/>
          <w:rtl/>
        </w:rPr>
      </w:pPr>
    </w:p>
    <w:p w14:paraId="161E9B36" w14:textId="77777777" w:rsidR="00000000" w:rsidRDefault="003B3694">
      <w:pPr>
        <w:pStyle w:val="a"/>
        <w:rPr>
          <w:rtl/>
        </w:rPr>
      </w:pPr>
      <w:bookmarkStart w:id="559" w:name="FS000000540T12_11_2003_17_34_36"/>
      <w:bookmarkStart w:id="560" w:name="_Toc69719418"/>
      <w:bookmarkEnd w:id="559"/>
      <w:r>
        <w:rPr>
          <w:rFonts w:hint="eastAsia"/>
          <w:rtl/>
        </w:rPr>
        <w:t>מוחמד</w:t>
      </w:r>
      <w:r>
        <w:rPr>
          <w:rtl/>
        </w:rPr>
        <w:t xml:space="preserve"> ברכה (חד"ש-תע"ל):</w:t>
      </w:r>
      <w:bookmarkEnd w:id="560"/>
    </w:p>
    <w:p w14:paraId="2F353405" w14:textId="77777777" w:rsidR="00000000" w:rsidRDefault="003B3694">
      <w:pPr>
        <w:pStyle w:val="a0"/>
        <w:rPr>
          <w:rFonts w:hint="cs"/>
          <w:rtl/>
        </w:rPr>
      </w:pPr>
    </w:p>
    <w:p w14:paraId="27196FA5" w14:textId="77777777" w:rsidR="00000000" w:rsidRDefault="003B3694">
      <w:pPr>
        <w:pStyle w:val="a0"/>
        <w:rPr>
          <w:rFonts w:hint="cs"/>
          <w:rtl/>
        </w:rPr>
      </w:pPr>
      <w:r>
        <w:rPr>
          <w:rFonts w:hint="cs"/>
          <w:rtl/>
        </w:rPr>
        <w:t xml:space="preserve">שמעתי הכול. </w:t>
      </w:r>
    </w:p>
    <w:p w14:paraId="15DCDFE4" w14:textId="77777777" w:rsidR="00000000" w:rsidRDefault="003B3694">
      <w:pPr>
        <w:pStyle w:val="a0"/>
        <w:rPr>
          <w:rFonts w:hint="cs"/>
          <w:rtl/>
        </w:rPr>
      </w:pPr>
    </w:p>
    <w:p w14:paraId="5585E43A" w14:textId="77777777" w:rsidR="00000000" w:rsidRDefault="003B3694">
      <w:pPr>
        <w:pStyle w:val="a0"/>
        <w:rPr>
          <w:rFonts w:hint="cs"/>
          <w:rtl/>
        </w:rPr>
      </w:pPr>
      <w:r>
        <w:rPr>
          <w:rFonts w:hint="cs"/>
          <w:rtl/>
        </w:rPr>
        <w:t>אדוני היושב-ראש, רבותי חברי הכנסת, הנושא של חילופי</w:t>
      </w:r>
      <w:r>
        <w:rPr>
          <w:rFonts w:hint="cs"/>
          <w:rtl/>
        </w:rPr>
        <w:t xml:space="preserve"> שבויים חורג מן העניין הפוליטי. אני חושב שבראש ובראשונה זהו ניסיון להתקרב לרחשי הלב של בני המשפחות גם בצד הישראלי, גם בצד הלבנוני וגם בצד הפלסטיני. </w:t>
      </w:r>
    </w:p>
    <w:p w14:paraId="0C9159F8" w14:textId="77777777" w:rsidR="00000000" w:rsidRDefault="003B3694">
      <w:pPr>
        <w:pStyle w:val="a0"/>
        <w:rPr>
          <w:rFonts w:hint="cs"/>
          <w:rtl/>
        </w:rPr>
      </w:pPr>
    </w:p>
    <w:p w14:paraId="3F352ADA" w14:textId="77777777" w:rsidR="00000000" w:rsidRDefault="003B3694">
      <w:pPr>
        <w:pStyle w:val="a0"/>
        <w:rPr>
          <w:rFonts w:hint="cs"/>
          <w:rtl/>
        </w:rPr>
      </w:pPr>
      <w:r>
        <w:rPr>
          <w:rFonts w:hint="cs"/>
          <w:rtl/>
        </w:rPr>
        <w:t xml:space="preserve">לכן אני חושב שהממשלה תיטיב לעשות אם תפסיק את כל התרגילים בעניין הזה ותקדם את החלפת השבויים. בסופו של דבר, </w:t>
      </w:r>
      <w:r>
        <w:rPr>
          <w:rFonts w:hint="cs"/>
          <w:rtl/>
        </w:rPr>
        <w:t>מי שהמציא את השיטה של חטיפת אנשים כדי שישמשו קלפי מיקוח היה ממשלת ישראל, למרבה הצער. בעניין זה היא חרגה מגבולות ההתנהלות של ממשלה לגיטימית דמוקרטית.</w:t>
      </w:r>
    </w:p>
    <w:p w14:paraId="75B9CA07" w14:textId="77777777" w:rsidR="00000000" w:rsidRDefault="003B3694">
      <w:pPr>
        <w:pStyle w:val="a0"/>
        <w:ind w:firstLine="0"/>
        <w:rPr>
          <w:rFonts w:hint="cs"/>
          <w:rtl/>
        </w:rPr>
      </w:pPr>
    </w:p>
    <w:p w14:paraId="738870C4" w14:textId="77777777" w:rsidR="00000000" w:rsidRDefault="003B3694">
      <w:pPr>
        <w:pStyle w:val="af1"/>
        <w:rPr>
          <w:rtl/>
        </w:rPr>
      </w:pPr>
      <w:r>
        <w:rPr>
          <w:rtl/>
        </w:rPr>
        <w:t>היו"ר נסים דהן:</w:t>
      </w:r>
    </w:p>
    <w:p w14:paraId="545B03B7" w14:textId="77777777" w:rsidR="00000000" w:rsidRDefault="003B3694">
      <w:pPr>
        <w:pStyle w:val="a0"/>
        <w:rPr>
          <w:rtl/>
        </w:rPr>
      </w:pPr>
    </w:p>
    <w:p w14:paraId="42AA6EB4" w14:textId="77777777" w:rsidR="00000000" w:rsidRDefault="003B3694">
      <w:pPr>
        <w:pStyle w:val="a0"/>
        <w:rPr>
          <w:rFonts w:hint="cs"/>
          <w:rtl/>
        </w:rPr>
      </w:pPr>
      <w:r>
        <w:rPr>
          <w:rFonts w:hint="cs"/>
          <w:rtl/>
        </w:rPr>
        <w:t>תודה רבה.  גם לחבר הכנסת מגלי והבה הצעה אחרת.</w:t>
      </w:r>
    </w:p>
    <w:p w14:paraId="1F65C676" w14:textId="77777777" w:rsidR="00000000" w:rsidRDefault="003B3694">
      <w:pPr>
        <w:pStyle w:val="a0"/>
        <w:ind w:firstLine="0"/>
        <w:rPr>
          <w:rFonts w:hint="cs"/>
          <w:rtl/>
        </w:rPr>
      </w:pPr>
    </w:p>
    <w:p w14:paraId="1E7B52E5" w14:textId="77777777" w:rsidR="00000000" w:rsidRDefault="003B3694">
      <w:pPr>
        <w:pStyle w:val="a"/>
        <w:rPr>
          <w:rtl/>
        </w:rPr>
      </w:pPr>
      <w:bookmarkStart w:id="561" w:name="FS000001030T12_11_2003_17_36_39"/>
      <w:bookmarkStart w:id="562" w:name="_Toc69719419"/>
      <w:bookmarkEnd w:id="561"/>
      <w:r>
        <w:rPr>
          <w:rFonts w:hint="eastAsia"/>
          <w:rtl/>
        </w:rPr>
        <w:t>מגלי</w:t>
      </w:r>
      <w:r>
        <w:rPr>
          <w:rtl/>
        </w:rPr>
        <w:t xml:space="preserve"> והבה (הליכוד):</w:t>
      </w:r>
      <w:bookmarkEnd w:id="562"/>
    </w:p>
    <w:p w14:paraId="7C27CD3D" w14:textId="77777777" w:rsidR="00000000" w:rsidRDefault="003B3694">
      <w:pPr>
        <w:pStyle w:val="a0"/>
        <w:rPr>
          <w:rFonts w:hint="cs"/>
          <w:rtl/>
        </w:rPr>
      </w:pPr>
    </w:p>
    <w:p w14:paraId="1DF9AA41" w14:textId="77777777" w:rsidR="00000000" w:rsidRDefault="003B3694">
      <w:pPr>
        <w:pStyle w:val="a0"/>
        <w:rPr>
          <w:rFonts w:hint="cs"/>
          <w:rtl/>
        </w:rPr>
      </w:pPr>
      <w:r>
        <w:rPr>
          <w:rFonts w:hint="cs"/>
          <w:rtl/>
        </w:rPr>
        <w:t>אדוני היושב-ראש, חברי</w:t>
      </w:r>
      <w:r>
        <w:rPr>
          <w:rFonts w:hint="cs"/>
          <w:rtl/>
        </w:rPr>
        <w:t xml:space="preserve"> חברי הכנסת, אין דבר חשוב יותר לכל הצדדים מהחזרת הבנים השבויים הביתה. אני רוצה לברך מכאן את ממשלת ישראל, במיוחד את ראש הממשלה, על כך שלא הסכים להחזיר אף שבוי מצרי והכריז שלא תהיה כל החזרת שבויים מצרים כל עוד יושב עזאם עזאם בכלא המצרי. אני מחזק את ידיו ותומ</w:t>
      </w:r>
      <w:r>
        <w:rPr>
          <w:rFonts w:hint="cs"/>
          <w:rtl/>
        </w:rPr>
        <w:t>ך בו.</w:t>
      </w:r>
    </w:p>
    <w:p w14:paraId="0E05344B" w14:textId="77777777" w:rsidR="00000000" w:rsidRDefault="003B3694">
      <w:pPr>
        <w:pStyle w:val="a0"/>
        <w:rPr>
          <w:rFonts w:hint="cs"/>
          <w:rtl/>
        </w:rPr>
      </w:pPr>
    </w:p>
    <w:p w14:paraId="78B3C8F4" w14:textId="77777777" w:rsidR="00000000" w:rsidRDefault="003B3694">
      <w:pPr>
        <w:pStyle w:val="a0"/>
        <w:rPr>
          <w:rFonts w:hint="cs"/>
          <w:rtl/>
        </w:rPr>
      </w:pPr>
      <w:r>
        <w:rPr>
          <w:rFonts w:hint="cs"/>
          <w:rtl/>
        </w:rPr>
        <w:t>אשר לנושא שהעלה חבר הכנסת מח'ול, מדינת ישראל נסוגה מלבנון עד "הקו הכחול", עד למילימטר האחרון. תתחיל לגנות את נסראללה כל פעם שהוא מנסה לתקוף את ישראל ואומר כי הדרך לירושלים עוברת דרך גבול הצפון. אם תעשה זאת, אברך אותך.</w:t>
      </w:r>
    </w:p>
    <w:p w14:paraId="2431432F" w14:textId="77777777" w:rsidR="00000000" w:rsidRDefault="003B3694">
      <w:pPr>
        <w:pStyle w:val="a0"/>
        <w:ind w:firstLine="0"/>
        <w:rPr>
          <w:rFonts w:hint="cs"/>
          <w:rtl/>
        </w:rPr>
      </w:pPr>
    </w:p>
    <w:p w14:paraId="10EB365F" w14:textId="77777777" w:rsidR="00000000" w:rsidRDefault="003B3694">
      <w:pPr>
        <w:pStyle w:val="af1"/>
        <w:rPr>
          <w:rtl/>
        </w:rPr>
      </w:pPr>
      <w:r>
        <w:rPr>
          <w:rtl/>
        </w:rPr>
        <w:t>היו"ר נסים דהן:</w:t>
      </w:r>
    </w:p>
    <w:p w14:paraId="2A919B40" w14:textId="77777777" w:rsidR="00000000" w:rsidRDefault="003B3694">
      <w:pPr>
        <w:pStyle w:val="a0"/>
        <w:rPr>
          <w:rtl/>
        </w:rPr>
      </w:pPr>
    </w:p>
    <w:p w14:paraId="2EFDBDB1" w14:textId="77777777" w:rsidR="00000000" w:rsidRDefault="003B3694">
      <w:pPr>
        <w:pStyle w:val="a0"/>
        <w:rPr>
          <w:rFonts w:hint="cs"/>
          <w:rtl/>
        </w:rPr>
      </w:pPr>
      <w:r>
        <w:rPr>
          <w:rFonts w:hint="cs"/>
          <w:rtl/>
        </w:rPr>
        <w:t>תודה. גם לחבר</w:t>
      </w:r>
      <w:r>
        <w:rPr>
          <w:rFonts w:hint="cs"/>
          <w:rtl/>
        </w:rPr>
        <w:t xml:space="preserve"> הכנסת איוב קרא הצעה אחרת.</w:t>
      </w:r>
    </w:p>
    <w:p w14:paraId="5763082A" w14:textId="77777777" w:rsidR="00000000" w:rsidRDefault="003B3694">
      <w:pPr>
        <w:pStyle w:val="a0"/>
        <w:ind w:firstLine="0"/>
        <w:rPr>
          <w:rFonts w:hint="cs"/>
          <w:rtl/>
        </w:rPr>
      </w:pPr>
    </w:p>
    <w:p w14:paraId="0D3D1D6F" w14:textId="77777777" w:rsidR="00000000" w:rsidRDefault="003B3694">
      <w:pPr>
        <w:pStyle w:val="a"/>
        <w:rPr>
          <w:rtl/>
        </w:rPr>
      </w:pPr>
      <w:bookmarkStart w:id="563" w:name="FS000000475T12_11_2003_17_38_54"/>
      <w:bookmarkStart w:id="564" w:name="_Toc69719420"/>
      <w:bookmarkEnd w:id="563"/>
      <w:r>
        <w:rPr>
          <w:rFonts w:hint="eastAsia"/>
          <w:rtl/>
        </w:rPr>
        <w:t>איוב</w:t>
      </w:r>
      <w:r>
        <w:rPr>
          <w:rtl/>
        </w:rPr>
        <w:t xml:space="preserve"> קרא (הליכוד):</w:t>
      </w:r>
      <w:bookmarkEnd w:id="564"/>
    </w:p>
    <w:p w14:paraId="7C9EED8F" w14:textId="77777777" w:rsidR="00000000" w:rsidRDefault="003B3694">
      <w:pPr>
        <w:pStyle w:val="a0"/>
        <w:rPr>
          <w:rFonts w:hint="cs"/>
          <w:rtl/>
        </w:rPr>
      </w:pPr>
    </w:p>
    <w:p w14:paraId="780C76AA" w14:textId="77777777" w:rsidR="00000000" w:rsidRDefault="003B3694">
      <w:pPr>
        <w:pStyle w:val="a0"/>
        <w:rPr>
          <w:rFonts w:hint="cs"/>
          <w:rtl/>
        </w:rPr>
      </w:pPr>
      <w:r>
        <w:rPr>
          <w:rFonts w:hint="cs"/>
          <w:rtl/>
        </w:rPr>
        <w:t>אדוני היושב-ראש, כנסת נכבדה, היתה הכרעה בממשלה ואנחנו מתייצבים מאחוריה, אבל אני חושב שזו היתה טעות פטאלית לחבר בין משא-ומתן על לבנונים למשא-ומתן על פלסטינים. כאשר נוח לנו, כל מדינות ערב הן המגזר הערבי בשבילנו</w:t>
      </w:r>
      <w:r>
        <w:rPr>
          <w:rFonts w:hint="cs"/>
          <w:rtl/>
        </w:rPr>
        <w:t>, וכאשר נוח לנו אנחנו פועלים מול לבנון או מול סוריה. אני חושב שהיה צריך ללכת למשא-ומתן אך ורק על הלבנונים. אסור לאפשר ל"חיזבאללה" להניף את מה שנקרא דגל המאבק הפלסטיני. יש לו מאבק בלבנון, שייאבק לבד למען לבנון. אסור היה לתת גושפנקה למהלכים שלו, על אחת כמה ו</w:t>
      </w:r>
      <w:r>
        <w:rPr>
          <w:rFonts w:hint="cs"/>
          <w:rtl/>
        </w:rPr>
        <w:t xml:space="preserve">כמה כאשר מדובר על סיטואציה שכולנו חלוקים עליה. </w:t>
      </w:r>
    </w:p>
    <w:p w14:paraId="1131515F" w14:textId="77777777" w:rsidR="00000000" w:rsidRDefault="003B3694">
      <w:pPr>
        <w:pStyle w:val="a0"/>
        <w:rPr>
          <w:rFonts w:hint="cs"/>
          <w:rtl/>
        </w:rPr>
      </w:pPr>
    </w:p>
    <w:p w14:paraId="2C0B557F" w14:textId="77777777" w:rsidR="00000000" w:rsidRDefault="003B3694">
      <w:pPr>
        <w:pStyle w:val="a0"/>
        <w:rPr>
          <w:rFonts w:hint="cs"/>
          <w:rtl/>
        </w:rPr>
      </w:pPr>
      <w:r>
        <w:rPr>
          <w:rFonts w:hint="cs"/>
          <w:rtl/>
        </w:rPr>
        <w:t>הצעתי לראש הממשלה שיודיע שהרודן הזה יפסיק לאיים עלינו כאן. די בחטיבת טנקים אחת כדי לנקות בתוך כמה שעות את האזור ולחזור לגבול הצפוני. כושר ההרתעה של ישראל נפגע, וצריך לעשות הכול כדי שתושבי הצפון ואנשי קריית-ש</w:t>
      </w:r>
      <w:r>
        <w:rPr>
          <w:rFonts w:hint="cs"/>
          <w:rtl/>
        </w:rPr>
        <w:t>מונה יחיו בשלום.</w:t>
      </w:r>
    </w:p>
    <w:p w14:paraId="49DBB484" w14:textId="77777777" w:rsidR="00000000" w:rsidRDefault="003B3694">
      <w:pPr>
        <w:pStyle w:val="a0"/>
        <w:ind w:firstLine="0"/>
        <w:rPr>
          <w:rFonts w:hint="cs"/>
          <w:rtl/>
        </w:rPr>
      </w:pPr>
    </w:p>
    <w:p w14:paraId="0CA8FB75" w14:textId="77777777" w:rsidR="00000000" w:rsidRDefault="003B3694">
      <w:pPr>
        <w:pStyle w:val="af1"/>
        <w:rPr>
          <w:rtl/>
        </w:rPr>
      </w:pPr>
      <w:r>
        <w:rPr>
          <w:rtl/>
        </w:rPr>
        <w:t>היו"ר נסים דהן:</w:t>
      </w:r>
    </w:p>
    <w:p w14:paraId="49C36044" w14:textId="77777777" w:rsidR="00000000" w:rsidRDefault="003B3694">
      <w:pPr>
        <w:pStyle w:val="a0"/>
        <w:rPr>
          <w:rtl/>
        </w:rPr>
      </w:pPr>
    </w:p>
    <w:p w14:paraId="6750E359" w14:textId="77777777" w:rsidR="00000000" w:rsidRDefault="003B3694">
      <w:pPr>
        <w:pStyle w:val="a0"/>
        <w:rPr>
          <w:rFonts w:hint="cs"/>
          <w:rtl/>
        </w:rPr>
      </w:pPr>
      <w:r>
        <w:rPr>
          <w:rFonts w:hint="cs"/>
          <w:rtl/>
        </w:rPr>
        <w:t>תודה רבה. חבר הכנסת אבשלום וילן, אתה לא מסכים להסיר כמובן.</w:t>
      </w:r>
    </w:p>
    <w:p w14:paraId="252EB496" w14:textId="77777777" w:rsidR="00000000" w:rsidRDefault="003B3694">
      <w:pPr>
        <w:pStyle w:val="a0"/>
        <w:ind w:firstLine="0"/>
        <w:rPr>
          <w:rFonts w:hint="cs"/>
          <w:rtl/>
        </w:rPr>
      </w:pPr>
    </w:p>
    <w:p w14:paraId="0BD29D83" w14:textId="77777777" w:rsidR="00000000" w:rsidRDefault="003B3694">
      <w:pPr>
        <w:pStyle w:val="af0"/>
        <w:rPr>
          <w:rtl/>
        </w:rPr>
      </w:pPr>
      <w:r>
        <w:rPr>
          <w:rFonts w:hint="eastAsia"/>
          <w:rtl/>
        </w:rPr>
        <w:t>אבשלום</w:t>
      </w:r>
      <w:r>
        <w:rPr>
          <w:rtl/>
        </w:rPr>
        <w:t xml:space="preserve"> וילן (מרצ):</w:t>
      </w:r>
    </w:p>
    <w:p w14:paraId="29F154DA" w14:textId="77777777" w:rsidR="00000000" w:rsidRDefault="003B3694">
      <w:pPr>
        <w:pStyle w:val="a0"/>
        <w:rPr>
          <w:rFonts w:hint="cs"/>
          <w:rtl/>
        </w:rPr>
      </w:pPr>
    </w:p>
    <w:p w14:paraId="2A50F3C2" w14:textId="77777777" w:rsidR="00000000" w:rsidRDefault="003B3694">
      <w:pPr>
        <w:pStyle w:val="a0"/>
        <w:rPr>
          <w:rFonts w:hint="cs"/>
          <w:rtl/>
        </w:rPr>
      </w:pPr>
      <w:r>
        <w:rPr>
          <w:rFonts w:hint="cs"/>
          <w:rtl/>
        </w:rPr>
        <w:t>לא.</w:t>
      </w:r>
    </w:p>
    <w:p w14:paraId="7EA414AB" w14:textId="77777777" w:rsidR="00000000" w:rsidRDefault="003B3694">
      <w:pPr>
        <w:pStyle w:val="a0"/>
        <w:ind w:firstLine="0"/>
        <w:rPr>
          <w:rFonts w:hint="cs"/>
          <w:rtl/>
        </w:rPr>
      </w:pPr>
    </w:p>
    <w:p w14:paraId="77B9D0FD" w14:textId="77777777" w:rsidR="00000000" w:rsidRDefault="003B3694">
      <w:pPr>
        <w:pStyle w:val="af1"/>
        <w:rPr>
          <w:rtl/>
        </w:rPr>
      </w:pPr>
      <w:r>
        <w:rPr>
          <w:rtl/>
        </w:rPr>
        <w:t>היו"ר נסים דהן:</w:t>
      </w:r>
    </w:p>
    <w:p w14:paraId="2E937744" w14:textId="77777777" w:rsidR="00000000" w:rsidRDefault="003B3694">
      <w:pPr>
        <w:pStyle w:val="a0"/>
        <w:rPr>
          <w:rtl/>
        </w:rPr>
      </w:pPr>
    </w:p>
    <w:p w14:paraId="6A534132" w14:textId="77777777" w:rsidR="00000000" w:rsidRDefault="003B3694">
      <w:pPr>
        <w:pStyle w:val="a0"/>
        <w:rPr>
          <w:rFonts w:hint="cs"/>
          <w:rtl/>
        </w:rPr>
      </w:pPr>
      <w:r>
        <w:rPr>
          <w:rFonts w:hint="cs"/>
          <w:rtl/>
        </w:rPr>
        <w:t>חבר הכנסת עסאם מח'ול, השר ביקש להסיר, אתה מסכים?</w:t>
      </w:r>
    </w:p>
    <w:p w14:paraId="16F8FEAC" w14:textId="77777777" w:rsidR="00000000" w:rsidRDefault="003B3694">
      <w:pPr>
        <w:pStyle w:val="a0"/>
        <w:ind w:firstLine="0"/>
        <w:rPr>
          <w:rFonts w:hint="cs"/>
          <w:rtl/>
        </w:rPr>
      </w:pPr>
    </w:p>
    <w:p w14:paraId="694EC85A" w14:textId="77777777" w:rsidR="00000000" w:rsidRDefault="003B3694">
      <w:pPr>
        <w:pStyle w:val="af0"/>
        <w:rPr>
          <w:rtl/>
        </w:rPr>
      </w:pPr>
      <w:r>
        <w:rPr>
          <w:rFonts w:hint="eastAsia"/>
          <w:rtl/>
        </w:rPr>
        <w:t>עסאם</w:t>
      </w:r>
      <w:r>
        <w:rPr>
          <w:rtl/>
        </w:rPr>
        <w:t xml:space="preserve"> מח'ול (חד"ש-תע"ל):</w:t>
      </w:r>
    </w:p>
    <w:p w14:paraId="0E69038F" w14:textId="77777777" w:rsidR="00000000" w:rsidRDefault="003B3694">
      <w:pPr>
        <w:pStyle w:val="a0"/>
        <w:rPr>
          <w:rFonts w:hint="cs"/>
          <w:rtl/>
        </w:rPr>
      </w:pPr>
    </w:p>
    <w:p w14:paraId="6DBA36C6" w14:textId="77777777" w:rsidR="00000000" w:rsidRDefault="003B3694">
      <w:pPr>
        <w:pStyle w:val="a0"/>
        <w:rPr>
          <w:rFonts w:hint="cs"/>
          <w:rtl/>
        </w:rPr>
      </w:pPr>
      <w:r>
        <w:rPr>
          <w:rFonts w:hint="cs"/>
          <w:rtl/>
        </w:rPr>
        <w:t>לא.</w:t>
      </w:r>
    </w:p>
    <w:p w14:paraId="1BD4421E" w14:textId="77777777" w:rsidR="00000000" w:rsidRDefault="003B3694">
      <w:pPr>
        <w:pStyle w:val="a0"/>
        <w:ind w:firstLine="0"/>
        <w:rPr>
          <w:rFonts w:hint="cs"/>
          <w:rtl/>
        </w:rPr>
      </w:pPr>
    </w:p>
    <w:p w14:paraId="38F939DD" w14:textId="77777777" w:rsidR="00000000" w:rsidRDefault="003B3694">
      <w:pPr>
        <w:pStyle w:val="af1"/>
        <w:rPr>
          <w:rtl/>
        </w:rPr>
      </w:pPr>
      <w:r>
        <w:rPr>
          <w:rtl/>
        </w:rPr>
        <w:t>היו"ר נסים דהן:</w:t>
      </w:r>
    </w:p>
    <w:p w14:paraId="4C2D9945" w14:textId="77777777" w:rsidR="00000000" w:rsidRDefault="003B3694">
      <w:pPr>
        <w:pStyle w:val="a0"/>
        <w:rPr>
          <w:rtl/>
        </w:rPr>
      </w:pPr>
    </w:p>
    <w:p w14:paraId="0C5DB892" w14:textId="77777777" w:rsidR="00000000" w:rsidRDefault="003B3694">
      <w:pPr>
        <w:pStyle w:val="a0"/>
        <w:rPr>
          <w:rFonts w:hint="cs"/>
          <w:rtl/>
        </w:rPr>
      </w:pPr>
      <w:r>
        <w:rPr>
          <w:rFonts w:hint="cs"/>
          <w:rtl/>
        </w:rPr>
        <w:t>חבר הכנסת מתן וילנאי?</w:t>
      </w:r>
    </w:p>
    <w:p w14:paraId="027E7DFA" w14:textId="77777777" w:rsidR="00000000" w:rsidRDefault="003B3694">
      <w:pPr>
        <w:pStyle w:val="a0"/>
        <w:ind w:firstLine="0"/>
        <w:rPr>
          <w:rFonts w:hint="cs"/>
          <w:rtl/>
        </w:rPr>
      </w:pPr>
    </w:p>
    <w:p w14:paraId="49B3977E" w14:textId="77777777" w:rsidR="00000000" w:rsidRDefault="003B3694">
      <w:pPr>
        <w:pStyle w:val="af0"/>
        <w:rPr>
          <w:rtl/>
        </w:rPr>
      </w:pPr>
      <w:r>
        <w:rPr>
          <w:rFonts w:hint="eastAsia"/>
          <w:rtl/>
        </w:rPr>
        <w:t>מתן</w:t>
      </w:r>
      <w:r>
        <w:rPr>
          <w:rtl/>
        </w:rPr>
        <w:t xml:space="preserve"> וילנאי (העבודה-מימד):</w:t>
      </w:r>
    </w:p>
    <w:p w14:paraId="09C7950C" w14:textId="77777777" w:rsidR="00000000" w:rsidRDefault="003B3694">
      <w:pPr>
        <w:pStyle w:val="a0"/>
        <w:rPr>
          <w:rFonts w:hint="cs"/>
          <w:rtl/>
        </w:rPr>
      </w:pPr>
    </w:p>
    <w:p w14:paraId="48AD906D" w14:textId="77777777" w:rsidR="00000000" w:rsidRDefault="003B3694">
      <w:pPr>
        <w:pStyle w:val="a0"/>
        <w:rPr>
          <w:rFonts w:hint="cs"/>
          <w:rtl/>
        </w:rPr>
      </w:pPr>
      <w:r>
        <w:rPr>
          <w:rFonts w:hint="cs"/>
          <w:rtl/>
        </w:rPr>
        <w:t>לוועדה.</w:t>
      </w:r>
    </w:p>
    <w:p w14:paraId="458A7FBD" w14:textId="77777777" w:rsidR="00000000" w:rsidRDefault="003B3694">
      <w:pPr>
        <w:pStyle w:val="a0"/>
        <w:ind w:firstLine="0"/>
        <w:rPr>
          <w:rFonts w:hint="cs"/>
          <w:rtl/>
        </w:rPr>
      </w:pPr>
    </w:p>
    <w:p w14:paraId="6D533CD7" w14:textId="77777777" w:rsidR="00000000" w:rsidRDefault="003B3694">
      <w:pPr>
        <w:pStyle w:val="af1"/>
        <w:rPr>
          <w:rtl/>
        </w:rPr>
      </w:pPr>
      <w:r>
        <w:rPr>
          <w:rtl/>
        </w:rPr>
        <w:t>היו"ר נסים דהן:</w:t>
      </w:r>
    </w:p>
    <w:p w14:paraId="2D51F360" w14:textId="77777777" w:rsidR="00000000" w:rsidRDefault="003B3694">
      <w:pPr>
        <w:pStyle w:val="a0"/>
        <w:rPr>
          <w:rtl/>
        </w:rPr>
      </w:pPr>
    </w:p>
    <w:p w14:paraId="3BF279AD" w14:textId="77777777" w:rsidR="00000000" w:rsidRDefault="003B3694">
      <w:pPr>
        <w:pStyle w:val="a0"/>
        <w:rPr>
          <w:rFonts w:hint="cs"/>
          <w:rtl/>
        </w:rPr>
      </w:pPr>
      <w:r>
        <w:rPr>
          <w:rFonts w:hint="cs"/>
          <w:rtl/>
        </w:rPr>
        <w:t>חבר הכנסת יצחק וקנין לא נמצא. חבר הכנסת יורי שטרן?</w:t>
      </w:r>
    </w:p>
    <w:p w14:paraId="6032A67B" w14:textId="77777777" w:rsidR="00000000" w:rsidRDefault="003B3694">
      <w:pPr>
        <w:pStyle w:val="a0"/>
        <w:ind w:firstLine="0"/>
        <w:rPr>
          <w:rFonts w:hint="cs"/>
          <w:rtl/>
        </w:rPr>
      </w:pPr>
    </w:p>
    <w:p w14:paraId="1229A536" w14:textId="77777777" w:rsidR="00000000" w:rsidRDefault="003B3694">
      <w:pPr>
        <w:pStyle w:val="af0"/>
        <w:rPr>
          <w:rtl/>
        </w:rPr>
      </w:pPr>
      <w:r>
        <w:rPr>
          <w:rFonts w:hint="eastAsia"/>
          <w:rtl/>
        </w:rPr>
        <w:t>יורי</w:t>
      </w:r>
      <w:r>
        <w:rPr>
          <w:rtl/>
        </w:rPr>
        <w:t xml:space="preserve"> שטרן (האיחוד הלאומי - ישראל ביתנו):</w:t>
      </w:r>
    </w:p>
    <w:p w14:paraId="62B3CB00" w14:textId="77777777" w:rsidR="00000000" w:rsidRDefault="003B3694">
      <w:pPr>
        <w:pStyle w:val="a0"/>
        <w:rPr>
          <w:rFonts w:hint="cs"/>
          <w:rtl/>
        </w:rPr>
      </w:pPr>
    </w:p>
    <w:p w14:paraId="267FBCA8" w14:textId="77777777" w:rsidR="00000000" w:rsidRDefault="003B3694">
      <w:pPr>
        <w:pStyle w:val="a0"/>
        <w:rPr>
          <w:rFonts w:hint="cs"/>
          <w:rtl/>
        </w:rPr>
      </w:pPr>
      <w:r>
        <w:rPr>
          <w:rFonts w:hint="cs"/>
          <w:rtl/>
        </w:rPr>
        <w:t>לוועדה.</w:t>
      </w:r>
    </w:p>
    <w:p w14:paraId="0D7543F7" w14:textId="77777777" w:rsidR="00000000" w:rsidRDefault="003B3694">
      <w:pPr>
        <w:pStyle w:val="a0"/>
        <w:ind w:firstLine="0"/>
        <w:rPr>
          <w:rFonts w:hint="cs"/>
          <w:rtl/>
        </w:rPr>
      </w:pPr>
    </w:p>
    <w:p w14:paraId="66BD006B" w14:textId="77777777" w:rsidR="00000000" w:rsidRDefault="003B3694">
      <w:pPr>
        <w:pStyle w:val="af1"/>
        <w:rPr>
          <w:rtl/>
        </w:rPr>
      </w:pPr>
      <w:r>
        <w:rPr>
          <w:rtl/>
        </w:rPr>
        <w:t>היו"ר נסים דהן:</w:t>
      </w:r>
    </w:p>
    <w:p w14:paraId="7BC5F0B8" w14:textId="77777777" w:rsidR="00000000" w:rsidRDefault="003B3694">
      <w:pPr>
        <w:pStyle w:val="a0"/>
        <w:rPr>
          <w:rtl/>
        </w:rPr>
      </w:pPr>
    </w:p>
    <w:p w14:paraId="73B0B99A" w14:textId="77777777" w:rsidR="00000000" w:rsidRDefault="003B3694">
      <w:pPr>
        <w:pStyle w:val="a0"/>
        <w:rPr>
          <w:rFonts w:hint="cs"/>
          <w:rtl/>
        </w:rPr>
      </w:pPr>
      <w:r>
        <w:rPr>
          <w:rFonts w:hint="cs"/>
          <w:rtl/>
        </w:rPr>
        <w:t>חבר הכנסת טלב אלסאנע לא נמצא. חבר הכנסת דורון?</w:t>
      </w:r>
    </w:p>
    <w:p w14:paraId="5DCD4566" w14:textId="77777777" w:rsidR="00000000" w:rsidRDefault="003B3694">
      <w:pPr>
        <w:pStyle w:val="a0"/>
        <w:ind w:firstLine="0"/>
        <w:rPr>
          <w:rFonts w:hint="cs"/>
          <w:rtl/>
        </w:rPr>
      </w:pPr>
    </w:p>
    <w:p w14:paraId="26EC4F05" w14:textId="77777777" w:rsidR="00000000" w:rsidRDefault="003B3694">
      <w:pPr>
        <w:pStyle w:val="af0"/>
        <w:rPr>
          <w:rtl/>
        </w:rPr>
      </w:pPr>
      <w:r>
        <w:rPr>
          <w:rFonts w:hint="eastAsia"/>
          <w:rtl/>
        </w:rPr>
        <w:t>חמי</w:t>
      </w:r>
      <w:r>
        <w:rPr>
          <w:rtl/>
        </w:rPr>
        <w:t xml:space="preserve"> דורון (שינוי):</w:t>
      </w:r>
    </w:p>
    <w:p w14:paraId="52A03B0C" w14:textId="77777777" w:rsidR="00000000" w:rsidRDefault="003B3694">
      <w:pPr>
        <w:pStyle w:val="a0"/>
        <w:rPr>
          <w:rFonts w:hint="cs"/>
          <w:rtl/>
        </w:rPr>
      </w:pPr>
    </w:p>
    <w:p w14:paraId="68061918" w14:textId="77777777" w:rsidR="00000000" w:rsidRDefault="003B3694">
      <w:pPr>
        <w:pStyle w:val="a0"/>
        <w:rPr>
          <w:rFonts w:hint="cs"/>
          <w:rtl/>
        </w:rPr>
      </w:pPr>
      <w:r>
        <w:rPr>
          <w:rFonts w:hint="cs"/>
          <w:rtl/>
        </w:rPr>
        <w:t>לוועדה.</w:t>
      </w:r>
    </w:p>
    <w:p w14:paraId="4CFD9079" w14:textId="77777777" w:rsidR="00000000" w:rsidRDefault="003B3694">
      <w:pPr>
        <w:pStyle w:val="a0"/>
        <w:ind w:firstLine="0"/>
        <w:rPr>
          <w:rFonts w:hint="cs"/>
          <w:rtl/>
        </w:rPr>
      </w:pPr>
    </w:p>
    <w:p w14:paraId="369C5B3B" w14:textId="77777777" w:rsidR="00000000" w:rsidRDefault="003B3694">
      <w:pPr>
        <w:pStyle w:val="af1"/>
        <w:rPr>
          <w:rtl/>
        </w:rPr>
      </w:pPr>
      <w:r>
        <w:rPr>
          <w:rtl/>
        </w:rPr>
        <w:t>היו"ר</w:t>
      </w:r>
      <w:r>
        <w:rPr>
          <w:rtl/>
        </w:rPr>
        <w:t xml:space="preserve"> נסים דהן:</w:t>
      </w:r>
    </w:p>
    <w:p w14:paraId="2764C824" w14:textId="77777777" w:rsidR="00000000" w:rsidRDefault="003B3694">
      <w:pPr>
        <w:pStyle w:val="a0"/>
        <w:rPr>
          <w:rtl/>
        </w:rPr>
      </w:pPr>
    </w:p>
    <w:p w14:paraId="605EE185" w14:textId="77777777" w:rsidR="00000000" w:rsidRDefault="003B3694">
      <w:pPr>
        <w:pStyle w:val="a0"/>
        <w:rPr>
          <w:rFonts w:hint="cs"/>
          <w:rtl/>
        </w:rPr>
      </w:pPr>
      <w:r>
        <w:rPr>
          <w:rFonts w:hint="cs"/>
          <w:rtl/>
        </w:rPr>
        <w:t>אם כן, יש לנו הצעת השר, להסיר, והצעת חברי הכנסת להעביר לוועדה. מי בעד, מי נגד? בעד -  בעד העברה לוועדה, נגד - להסיר.</w:t>
      </w:r>
    </w:p>
    <w:p w14:paraId="32FEA05B" w14:textId="77777777" w:rsidR="00000000" w:rsidRDefault="003B3694">
      <w:pPr>
        <w:pStyle w:val="a0"/>
        <w:rPr>
          <w:rFonts w:hint="cs"/>
          <w:rtl/>
        </w:rPr>
      </w:pPr>
    </w:p>
    <w:p w14:paraId="6D5A9241" w14:textId="77777777" w:rsidR="00000000" w:rsidRDefault="003B3694">
      <w:pPr>
        <w:pStyle w:val="ab"/>
        <w:bidi/>
        <w:rPr>
          <w:rFonts w:hint="cs"/>
          <w:rtl/>
        </w:rPr>
      </w:pPr>
      <w:r>
        <w:rPr>
          <w:rFonts w:hint="cs"/>
          <w:rtl/>
        </w:rPr>
        <w:t>הצבעה מס' 135</w:t>
      </w:r>
    </w:p>
    <w:p w14:paraId="46A9C797" w14:textId="77777777" w:rsidR="00000000" w:rsidRDefault="003B3694">
      <w:pPr>
        <w:pStyle w:val="a0"/>
        <w:rPr>
          <w:rFonts w:hint="cs"/>
          <w:rtl/>
        </w:rPr>
      </w:pPr>
    </w:p>
    <w:p w14:paraId="7A5ACEFB" w14:textId="77777777" w:rsidR="00000000" w:rsidRDefault="003B3694">
      <w:pPr>
        <w:pStyle w:val="ac"/>
        <w:bidi/>
        <w:rPr>
          <w:rFonts w:hint="cs"/>
          <w:rtl/>
        </w:rPr>
      </w:pPr>
      <w:r>
        <w:rPr>
          <w:rFonts w:hint="cs"/>
          <w:rtl/>
        </w:rPr>
        <w:t>בעד ההצעה להעביר את הנושא לוועדה - 13</w:t>
      </w:r>
    </w:p>
    <w:p w14:paraId="08C37F4E" w14:textId="77777777" w:rsidR="00000000" w:rsidRDefault="003B3694">
      <w:pPr>
        <w:pStyle w:val="ac"/>
        <w:bidi/>
        <w:rPr>
          <w:rFonts w:hint="cs"/>
          <w:rtl/>
        </w:rPr>
      </w:pPr>
      <w:r>
        <w:rPr>
          <w:rFonts w:hint="cs"/>
          <w:rtl/>
        </w:rPr>
        <w:t>בעד ההצעה שלא לכלול את הנושא בסדר-היום - 6</w:t>
      </w:r>
    </w:p>
    <w:p w14:paraId="4EF77A39" w14:textId="77777777" w:rsidR="00000000" w:rsidRDefault="003B3694">
      <w:pPr>
        <w:pStyle w:val="ac"/>
        <w:bidi/>
        <w:rPr>
          <w:rFonts w:hint="cs"/>
          <w:rtl/>
        </w:rPr>
      </w:pPr>
      <w:r>
        <w:rPr>
          <w:rFonts w:hint="cs"/>
          <w:rtl/>
        </w:rPr>
        <w:t>נמנעים - אין</w:t>
      </w:r>
    </w:p>
    <w:p w14:paraId="0718C0F7" w14:textId="77777777" w:rsidR="00000000" w:rsidRDefault="003B3694">
      <w:pPr>
        <w:pStyle w:val="ad"/>
        <w:bidi/>
        <w:rPr>
          <w:rFonts w:hint="cs"/>
          <w:rtl/>
        </w:rPr>
      </w:pPr>
      <w:r>
        <w:rPr>
          <w:rFonts w:hint="cs"/>
          <w:rtl/>
        </w:rPr>
        <w:t xml:space="preserve">          ההצעה ל</w:t>
      </w:r>
      <w:r>
        <w:rPr>
          <w:rFonts w:hint="cs"/>
          <w:rtl/>
        </w:rPr>
        <w:t>העביר את הנושא שהעלו חברי הכנסת אבשלום וילן, עסאם מח'ול, מתן וילנאי, יורי שטרן וחמי דורון לוועדת החוץ והביטחון נתקבלה.</w:t>
      </w:r>
    </w:p>
    <w:p w14:paraId="5BAF788E" w14:textId="77777777" w:rsidR="00000000" w:rsidRDefault="003B3694">
      <w:pPr>
        <w:pStyle w:val="af1"/>
        <w:rPr>
          <w:rFonts w:hint="cs"/>
          <w:rtl/>
        </w:rPr>
      </w:pPr>
    </w:p>
    <w:p w14:paraId="75B0BB98" w14:textId="77777777" w:rsidR="00000000" w:rsidRDefault="003B3694">
      <w:pPr>
        <w:pStyle w:val="af1"/>
        <w:rPr>
          <w:rtl/>
        </w:rPr>
      </w:pPr>
      <w:r>
        <w:rPr>
          <w:rtl/>
        </w:rPr>
        <w:t>היו"ר נסים דהן:</w:t>
      </w:r>
    </w:p>
    <w:p w14:paraId="1819B886" w14:textId="77777777" w:rsidR="00000000" w:rsidRDefault="003B3694">
      <w:pPr>
        <w:pStyle w:val="a0"/>
        <w:rPr>
          <w:rtl/>
        </w:rPr>
      </w:pPr>
    </w:p>
    <w:p w14:paraId="2DC89B5D" w14:textId="77777777" w:rsidR="00000000" w:rsidRDefault="003B3694">
      <w:pPr>
        <w:pStyle w:val="a0"/>
        <w:rPr>
          <w:rFonts w:hint="cs"/>
          <w:rtl/>
        </w:rPr>
      </w:pPr>
      <w:r>
        <w:rPr>
          <w:rFonts w:hint="cs"/>
          <w:rtl/>
        </w:rPr>
        <w:t>ברוב של 13 נגד שישה, ההצעה תעבור לדיון בוועדת החוץ והביטחון.</w:t>
      </w:r>
    </w:p>
    <w:p w14:paraId="03FCF87C" w14:textId="77777777" w:rsidR="00000000" w:rsidRDefault="003B3694">
      <w:pPr>
        <w:pStyle w:val="a0"/>
        <w:rPr>
          <w:rFonts w:hint="cs"/>
          <w:rtl/>
        </w:rPr>
      </w:pPr>
    </w:p>
    <w:p w14:paraId="1AD55B48" w14:textId="77777777" w:rsidR="00000000" w:rsidRDefault="003B3694">
      <w:pPr>
        <w:pStyle w:val="a2"/>
        <w:rPr>
          <w:rtl/>
        </w:rPr>
      </w:pPr>
    </w:p>
    <w:p w14:paraId="061B8F68" w14:textId="77777777" w:rsidR="00000000" w:rsidRDefault="003B3694">
      <w:pPr>
        <w:pStyle w:val="a2"/>
        <w:rPr>
          <w:rFonts w:hint="cs"/>
          <w:rtl/>
        </w:rPr>
      </w:pPr>
      <w:bookmarkStart w:id="565" w:name="_Toc69719421"/>
      <w:r>
        <w:rPr>
          <w:rFonts w:hint="cs"/>
          <w:rtl/>
        </w:rPr>
        <w:t>הצעה לסדר-היום</w:t>
      </w:r>
      <w:bookmarkEnd w:id="565"/>
    </w:p>
    <w:p w14:paraId="6A594FBC" w14:textId="77777777" w:rsidR="00000000" w:rsidRDefault="003B3694">
      <w:pPr>
        <w:pStyle w:val="a2"/>
        <w:rPr>
          <w:rFonts w:hint="cs"/>
          <w:rtl/>
        </w:rPr>
      </w:pPr>
      <w:bookmarkStart w:id="566" w:name="_Toc69719422"/>
      <w:r>
        <w:rPr>
          <w:rFonts w:hint="cs"/>
          <w:rtl/>
        </w:rPr>
        <w:t>המפד"ל משתלטת על הכותל</w:t>
      </w:r>
      <w:bookmarkEnd w:id="566"/>
    </w:p>
    <w:p w14:paraId="7F54E005" w14:textId="77777777" w:rsidR="00000000" w:rsidRDefault="003B3694">
      <w:pPr>
        <w:pStyle w:val="a0"/>
        <w:rPr>
          <w:rFonts w:hint="cs"/>
          <w:rtl/>
        </w:rPr>
      </w:pPr>
      <w:r>
        <w:rPr>
          <w:rFonts w:hint="cs"/>
          <w:rtl/>
        </w:rPr>
        <w:tab/>
      </w:r>
      <w:r>
        <w:rPr>
          <w:rFonts w:hint="cs"/>
          <w:rtl/>
        </w:rPr>
        <w:tab/>
      </w:r>
      <w:r>
        <w:rPr>
          <w:rFonts w:hint="cs"/>
          <w:rtl/>
        </w:rPr>
        <w:tab/>
      </w:r>
      <w:r>
        <w:rPr>
          <w:rFonts w:hint="cs"/>
          <w:rtl/>
        </w:rPr>
        <w:tab/>
      </w:r>
    </w:p>
    <w:p w14:paraId="76232243" w14:textId="77777777" w:rsidR="00000000" w:rsidRDefault="003B3694">
      <w:pPr>
        <w:pStyle w:val="af1"/>
        <w:rPr>
          <w:rFonts w:hint="cs"/>
          <w:rtl/>
        </w:rPr>
      </w:pPr>
    </w:p>
    <w:p w14:paraId="3CE66DAF" w14:textId="77777777" w:rsidR="00000000" w:rsidRDefault="003B3694">
      <w:pPr>
        <w:pStyle w:val="af1"/>
        <w:rPr>
          <w:rtl/>
        </w:rPr>
      </w:pPr>
      <w:r>
        <w:rPr>
          <w:rtl/>
        </w:rPr>
        <w:t>היו"ר נסים ד</w:t>
      </w:r>
      <w:r>
        <w:rPr>
          <w:rtl/>
        </w:rPr>
        <w:t>הן:</w:t>
      </w:r>
    </w:p>
    <w:p w14:paraId="6F0AAA76" w14:textId="77777777" w:rsidR="00000000" w:rsidRDefault="003B3694">
      <w:pPr>
        <w:pStyle w:val="a0"/>
        <w:rPr>
          <w:rtl/>
        </w:rPr>
      </w:pPr>
    </w:p>
    <w:p w14:paraId="073A738C" w14:textId="77777777" w:rsidR="00000000" w:rsidRDefault="003B3694">
      <w:pPr>
        <w:pStyle w:val="a0"/>
        <w:rPr>
          <w:rFonts w:hint="cs"/>
          <w:rtl/>
        </w:rPr>
      </w:pPr>
      <w:r>
        <w:rPr>
          <w:rFonts w:hint="cs"/>
          <w:rtl/>
        </w:rPr>
        <w:t>חברי הכנסת, אנחנו עוברים לנושא הבא: האם המפד"ל משתלטת על הכותל - הצעה לסדר-היום מס' 1428. חבר הכנסת דוד אזולאי שואל, כבוד השר יענה. הצעה רגילה במסגרת עשר דקות.</w:t>
      </w:r>
    </w:p>
    <w:p w14:paraId="686F6CF1" w14:textId="77777777" w:rsidR="00000000" w:rsidRDefault="003B3694">
      <w:pPr>
        <w:pStyle w:val="a0"/>
        <w:ind w:firstLine="0"/>
        <w:rPr>
          <w:rFonts w:hint="cs"/>
          <w:rtl/>
        </w:rPr>
      </w:pPr>
    </w:p>
    <w:p w14:paraId="15B34467" w14:textId="77777777" w:rsidR="00000000" w:rsidRDefault="003B3694">
      <w:pPr>
        <w:pStyle w:val="af0"/>
        <w:rPr>
          <w:rtl/>
        </w:rPr>
      </w:pPr>
      <w:r>
        <w:rPr>
          <w:rFonts w:hint="eastAsia"/>
          <w:rtl/>
        </w:rPr>
        <w:t>מוחמד</w:t>
      </w:r>
      <w:r>
        <w:rPr>
          <w:rtl/>
        </w:rPr>
        <w:t xml:space="preserve"> ברכה (חד"ש-תע"ל):</w:t>
      </w:r>
    </w:p>
    <w:p w14:paraId="1953D7A5" w14:textId="77777777" w:rsidR="00000000" w:rsidRDefault="003B3694">
      <w:pPr>
        <w:pStyle w:val="a0"/>
        <w:rPr>
          <w:rFonts w:hint="cs"/>
          <w:rtl/>
        </w:rPr>
      </w:pPr>
    </w:p>
    <w:p w14:paraId="40849F92" w14:textId="77777777" w:rsidR="00000000" w:rsidRDefault="003B3694">
      <w:pPr>
        <w:pStyle w:val="a0"/>
        <w:rPr>
          <w:rFonts w:hint="cs"/>
          <w:rtl/>
        </w:rPr>
      </w:pPr>
      <w:r>
        <w:rPr>
          <w:rFonts w:hint="cs"/>
          <w:rtl/>
        </w:rPr>
        <w:t>הוא לא שואל, אין כאן סימן שאלה.</w:t>
      </w:r>
    </w:p>
    <w:p w14:paraId="3AEA7A95" w14:textId="77777777" w:rsidR="00000000" w:rsidRDefault="003B3694">
      <w:pPr>
        <w:pStyle w:val="a0"/>
        <w:ind w:firstLine="0"/>
        <w:rPr>
          <w:rFonts w:hint="cs"/>
          <w:rtl/>
        </w:rPr>
      </w:pPr>
    </w:p>
    <w:p w14:paraId="506D781A" w14:textId="77777777" w:rsidR="00000000" w:rsidRDefault="003B3694">
      <w:pPr>
        <w:pStyle w:val="a"/>
        <w:rPr>
          <w:rtl/>
        </w:rPr>
      </w:pPr>
      <w:bookmarkStart w:id="567" w:name="FS000000483T12_11_2003_17_52_49"/>
      <w:bookmarkStart w:id="568" w:name="_Toc69719423"/>
      <w:bookmarkEnd w:id="567"/>
      <w:r>
        <w:rPr>
          <w:rFonts w:hint="eastAsia"/>
          <w:rtl/>
        </w:rPr>
        <w:t>דוד</w:t>
      </w:r>
      <w:r>
        <w:rPr>
          <w:rtl/>
        </w:rPr>
        <w:t xml:space="preserve"> אזולאי (ש"ס):</w:t>
      </w:r>
      <w:bookmarkEnd w:id="568"/>
    </w:p>
    <w:p w14:paraId="12A54C59" w14:textId="77777777" w:rsidR="00000000" w:rsidRDefault="003B3694">
      <w:pPr>
        <w:pStyle w:val="a0"/>
        <w:rPr>
          <w:rFonts w:hint="cs"/>
          <w:rtl/>
        </w:rPr>
      </w:pPr>
    </w:p>
    <w:p w14:paraId="6A6EB012" w14:textId="77777777" w:rsidR="00000000" w:rsidRDefault="003B3694">
      <w:pPr>
        <w:pStyle w:val="a0"/>
        <w:rPr>
          <w:rFonts w:hint="cs"/>
          <w:rtl/>
        </w:rPr>
      </w:pPr>
      <w:r>
        <w:rPr>
          <w:rFonts w:hint="cs"/>
          <w:rtl/>
        </w:rPr>
        <w:t>אדוני היושב-ר</w:t>
      </w:r>
      <w:r>
        <w:rPr>
          <w:rFonts w:hint="cs"/>
          <w:rtl/>
        </w:rPr>
        <w:t>אש, עמיתי חברי הכנסת, לאחרונה נודע, כי מחשש לסיום תפקידו כסגן השר לענייני דתות, הורה הרב יצחק לוי על העברת האחריות לתפעול ולאחזקת הכותל המערבי מידי המדינה לידי עמותה פרטית של מקורבים. העמותה המדוברת היא "הקרן למורשת הכותל". כפי שפורסם, העמותה אחראית בין הש</w:t>
      </w:r>
      <w:r>
        <w:rPr>
          <w:rFonts w:hint="cs"/>
          <w:rtl/>
        </w:rPr>
        <w:t>אר לפעילות של מנהרות הכותל. העמותה מתוקצבת דרך המרכז הארצי למקומות הקדושים בסכום של כ-3.5 מיליוני ש"ח לשנה, וכן היא גובה דמי כניסה מהמבקרים באתר. נוסף על כך היא מקיימת התרמות פרטיות בחוץ-לארץ תחת ההגדרה של אחזקת מנהרות הכותל.</w:t>
      </w:r>
    </w:p>
    <w:p w14:paraId="33659628" w14:textId="77777777" w:rsidR="00000000" w:rsidRDefault="003B3694">
      <w:pPr>
        <w:pStyle w:val="a0"/>
        <w:rPr>
          <w:rFonts w:hint="cs"/>
          <w:rtl/>
        </w:rPr>
      </w:pPr>
    </w:p>
    <w:p w14:paraId="5B3E3A6C" w14:textId="77777777" w:rsidR="00000000" w:rsidRDefault="003B3694">
      <w:pPr>
        <w:pStyle w:val="a0"/>
        <w:rPr>
          <w:rFonts w:hint="cs"/>
          <w:rtl/>
        </w:rPr>
      </w:pPr>
      <w:r>
        <w:rPr>
          <w:rFonts w:hint="cs"/>
          <w:rtl/>
        </w:rPr>
        <w:t xml:space="preserve">הפעילות של צבירת הכספים מעלה </w:t>
      </w:r>
      <w:r>
        <w:rPr>
          <w:rFonts w:hint="cs"/>
          <w:rtl/>
        </w:rPr>
        <w:t>תהיות קשות באשר לתפקודה של העמותה, אך אין זה מתפקידי ואינני מתכוון להיכנס לעניין הזה. אני משאיר לרשם העמותות לבדוק את העניין הזה.</w:t>
      </w:r>
    </w:p>
    <w:p w14:paraId="7D541C6B" w14:textId="77777777" w:rsidR="00000000" w:rsidRDefault="003B3694">
      <w:pPr>
        <w:pStyle w:val="a0"/>
        <w:rPr>
          <w:rFonts w:hint="cs"/>
          <w:rtl/>
        </w:rPr>
      </w:pPr>
    </w:p>
    <w:p w14:paraId="1ED33740" w14:textId="77777777" w:rsidR="00000000" w:rsidRDefault="003B3694">
      <w:pPr>
        <w:pStyle w:val="a0"/>
        <w:rPr>
          <w:rFonts w:hint="cs"/>
          <w:rtl/>
        </w:rPr>
      </w:pPr>
      <w:r>
        <w:rPr>
          <w:rFonts w:hint="cs"/>
          <w:rtl/>
        </w:rPr>
        <w:t>ברשותי חוות דעת משפטית שהועברה לעיוני, וממנה ניתן ללמוד בבירור, שהמהלך של העברת הסמכויות נובע מהחיפזון להצגת הישגים כביכול, ט</w:t>
      </w:r>
      <w:r>
        <w:rPr>
          <w:rFonts w:hint="cs"/>
          <w:rtl/>
        </w:rPr>
        <w:t>רם סגירת משרד הדתות. סגן השר מטהר את השרץ הזה, ההליך הפסול של העברת נכסי המדינה, קרי הכותל, לידיים פרטיות או לעמותה שאינה עמותה ממשלתית.</w:t>
      </w:r>
    </w:p>
    <w:p w14:paraId="27FB47D3" w14:textId="77777777" w:rsidR="00000000" w:rsidRDefault="003B3694">
      <w:pPr>
        <w:pStyle w:val="a0"/>
        <w:ind w:firstLine="0"/>
        <w:rPr>
          <w:rFonts w:hint="cs"/>
          <w:rtl/>
        </w:rPr>
      </w:pPr>
    </w:p>
    <w:p w14:paraId="6DFF3E9E" w14:textId="77777777" w:rsidR="00000000" w:rsidRDefault="003B3694">
      <w:pPr>
        <w:pStyle w:val="a0"/>
        <w:rPr>
          <w:rFonts w:hint="cs"/>
          <w:rtl/>
        </w:rPr>
      </w:pPr>
      <w:bookmarkStart w:id="569" w:name="FS000000483T12_11_2003_17_38_40"/>
      <w:bookmarkEnd w:id="569"/>
      <w:r>
        <w:rPr>
          <w:rFonts w:hint="cs"/>
          <w:rtl/>
        </w:rPr>
        <w:t>אני רוצה להביא מתוך חוות הדעת</w:t>
      </w:r>
      <w:r>
        <w:rPr>
          <w:rtl/>
        </w:rPr>
        <w:t xml:space="preserve"> </w:t>
      </w:r>
      <w:r>
        <w:rPr>
          <w:rFonts w:hint="cs"/>
          <w:rtl/>
        </w:rPr>
        <w:t>כמה עובדות המעלות שאלות על כל המהלך הזה. העובדה הראשונה היא, העמותה הפרטית מציגה את עצמה</w:t>
      </w:r>
      <w:r>
        <w:rPr>
          <w:rFonts w:hint="cs"/>
          <w:rtl/>
        </w:rPr>
        <w:t xml:space="preserve"> כעמותה ממשלתית, שלא קיבלה כל אישור ממשלתי, ולכן ניתן להעביר אליה את האחריות על הכותל. </w:t>
      </w:r>
    </w:p>
    <w:p w14:paraId="741232D9" w14:textId="77777777" w:rsidR="00000000" w:rsidRDefault="003B3694">
      <w:pPr>
        <w:pStyle w:val="a0"/>
        <w:rPr>
          <w:rFonts w:hint="cs"/>
          <w:rtl/>
        </w:rPr>
      </w:pPr>
    </w:p>
    <w:p w14:paraId="7935ADFB" w14:textId="77777777" w:rsidR="00000000" w:rsidRDefault="003B3694">
      <w:pPr>
        <w:pStyle w:val="a0"/>
        <w:rPr>
          <w:rFonts w:hint="cs"/>
          <w:rtl/>
        </w:rPr>
      </w:pPr>
      <w:r>
        <w:rPr>
          <w:rFonts w:hint="cs"/>
          <w:rtl/>
        </w:rPr>
        <w:t xml:space="preserve">כבר אותה עמותה מסייגת את דבריה ואומרת שלא קדמה להקמת העמותה החלטת ממשלה, כמופיע בחוק, וניתן להצביע על כך שבמשך כל זמן קיומה של העמותה הזאת לא הוזמן רפרנט מרשות החברות </w:t>
      </w:r>
      <w:r>
        <w:rPr>
          <w:rFonts w:hint="cs"/>
          <w:rtl/>
        </w:rPr>
        <w:t xml:space="preserve">הממשלתיות להשתתף בישיבה כלשהי של העמותה. העמותה גם לא דיווחה על החלטותיה לרשות החברות הממשלתיות, דבר שהחוק מחייב אותה לעשות. </w:t>
      </w:r>
    </w:p>
    <w:p w14:paraId="1B607FD4" w14:textId="77777777" w:rsidR="00000000" w:rsidRDefault="003B3694">
      <w:pPr>
        <w:pStyle w:val="a0"/>
        <w:rPr>
          <w:rFonts w:hint="cs"/>
          <w:rtl/>
        </w:rPr>
      </w:pPr>
    </w:p>
    <w:p w14:paraId="6014B56A" w14:textId="77777777" w:rsidR="00000000" w:rsidRDefault="003B3694">
      <w:pPr>
        <w:pStyle w:val="a0"/>
        <w:rPr>
          <w:rFonts w:hint="cs"/>
          <w:rtl/>
        </w:rPr>
      </w:pPr>
      <w:r>
        <w:rPr>
          <w:rFonts w:hint="cs"/>
          <w:rtl/>
        </w:rPr>
        <w:t>עובדה שנייה, תקנון העמותה הועבר לידי היועץ המשפטי לממשלה, כדי שיבחן את חוקיות המהלך של העברת הכותל. התקנות נשלחו ליועץ המשפטי לממ</w:t>
      </w:r>
      <w:r>
        <w:rPr>
          <w:rFonts w:hint="cs"/>
          <w:rtl/>
        </w:rPr>
        <w:t>שלה, ולא אושרו מעולם על-ידי הממשלה או על-ידי רשות החברות.</w:t>
      </w:r>
    </w:p>
    <w:p w14:paraId="158095B4" w14:textId="77777777" w:rsidR="00000000" w:rsidRDefault="003B3694">
      <w:pPr>
        <w:pStyle w:val="a0"/>
        <w:rPr>
          <w:rFonts w:hint="cs"/>
          <w:rtl/>
        </w:rPr>
      </w:pPr>
    </w:p>
    <w:p w14:paraId="00FBC6FA" w14:textId="77777777" w:rsidR="00000000" w:rsidRDefault="003B3694">
      <w:pPr>
        <w:pStyle w:val="a0"/>
        <w:rPr>
          <w:rFonts w:hint="cs"/>
          <w:rtl/>
        </w:rPr>
      </w:pPr>
      <w:r>
        <w:rPr>
          <w:rFonts w:hint="cs"/>
          <w:rtl/>
        </w:rPr>
        <w:t>חוק החברות הממשלתיות, התשל"ה-1975, קובע בסעיף 5: א. הקמת חברה ממשלתית טעונה החלטת ממשלה. החלטה תתקבל על-פי ההצעה של שר, שהוגשה לממשלה עם חוות דעת הרשות. לי בכל אופן לא ידוע, אולי אדוני השר שישיב לי</w:t>
      </w:r>
      <w:r>
        <w:rPr>
          <w:rFonts w:hint="cs"/>
          <w:rtl/>
        </w:rPr>
        <w:t xml:space="preserve"> עכשיו יגיד לי מי השר שביקש את הדבר הזה בממשלה. לי לא ידוע.</w:t>
      </w:r>
    </w:p>
    <w:p w14:paraId="560D1B38" w14:textId="77777777" w:rsidR="00000000" w:rsidRDefault="003B3694">
      <w:pPr>
        <w:pStyle w:val="a0"/>
        <w:rPr>
          <w:rFonts w:hint="cs"/>
          <w:rtl/>
        </w:rPr>
      </w:pPr>
    </w:p>
    <w:p w14:paraId="4FDA083D" w14:textId="77777777" w:rsidR="00000000" w:rsidRDefault="003B3694">
      <w:pPr>
        <w:pStyle w:val="a0"/>
        <w:rPr>
          <w:rFonts w:hint="cs"/>
          <w:rtl/>
        </w:rPr>
      </w:pPr>
      <w:r>
        <w:rPr>
          <w:rFonts w:hint="cs"/>
          <w:rtl/>
        </w:rPr>
        <w:t xml:space="preserve">סעיף 7 לחוק מתנה רישום חברה ממשלתית בהצגת תעודה של הרשות המאשרת, שהממשלה החליטה על הקמת החברה </w:t>
      </w:r>
      <w:r>
        <w:rPr>
          <w:rtl/>
        </w:rPr>
        <w:t>–</w:t>
      </w:r>
      <w:r>
        <w:rPr>
          <w:rFonts w:hint="cs"/>
          <w:rtl/>
        </w:rPr>
        <w:t xml:space="preserve"> או במקרה שלנו העמותה </w:t>
      </w:r>
      <w:r>
        <w:rPr>
          <w:rtl/>
        </w:rPr>
        <w:t>–</w:t>
      </w:r>
      <w:r>
        <w:rPr>
          <w:rFonts w:hint="cs"/>
          <w:rtl/>
        </w:rPr>
        <w:t xml:space="preserve"> וכן שמסמכי היסוד שלה תואמים את החלטת הממשלה.</w:t>
      </w:r>
    </w:p>
    <w:p w14:paraId="7A7AE9BE" w14:textId="77777777" w:rsidR="00000000" w:rsidRDefault="003B3694">
      <w:pPr>
        <w:pStyle w:val="a0"/>
        <w:rPr>
          <w:rFonts w:hint="cs"/>
          <w:rtl/>
        </w:rPr>
      </w:pPr>
    </w:p>
    <w:p w14:paraId="58661934" w14:textId="77777777" w:rsidR="00000000" w:rsidRDefault="003B3694">
      <w:pPr>
        <w:pStyle w:val="a0"/>
        <w:rPr>
          <w:rFonts w:hint="cs"/>
          <w:rtl/>
        </w:rPr>
      </w:pPr>
      <w:r>
        <w:rPr>
          <w:rFonts w:hint="cs"/>
          <w:rtl/>
        </w:rPr>
        <w:t>כך נראה שהעמותה, שהוצגה כעמותה</w:t>
      </w:r>
      <w:r>
        <w:rPr>
          <w:rFonts w:hint="cs"/>
          <w:rtl/>
        </w:rPr>
        <w:t xml:space="preserve"> ממשלתית, לא קיימה אף לא אחת מההוראות ומההתחייבויות שהחוק דורש. והחמור מכול, העובדה שלא היתה החלטת ממשלה בנוגע להקמת העמותה גורעת מהאפשרות של העמותה להיות עמותה ממשלתית. עמותה שמטילה התחייבות על המדינה, ולא עברה החלטת ממשלה על הקמתה, חורגת מסמכותה. אני שוא</w:t>
      </w:r>
      <w:r>
        <w:rPr>
          <w:rFonts w:hint="cs"/>
          <w:rtl/>
        </w:rPr>
        <w:t xml:space="preserve">ל איך מנהלי העמותה קובעים שזו עמותה ממשלתית, כשלא עברה פרוצדורה פשוטה של אישור ממשלה. </w:t>
      </w:r>
    </w:p>
    <w:p w14:paraId="5FE1D168" w14:textId="77777777" w:rsidR="00000000" w:rsidRDefault="003B3694">
      <w:pPr>
        <w:pStyle w:val="a0"/>
        <w:rPr>
          <w:rFonts w:hint="cs"/>
          <w:rtl/>
        </w:rPr>
      </w:pPr>
    </w:p>
    <w:p w14:paraId="752B63BC" w14:textId="77777777" w:rsidR="00000000" w:rsidRDefault="003B3694">
      <w:pPr>
        <w:pStyle w:val="a0"/>
        <w:rPr>
          <w:rFonts w:hint="cs"/>
          <w:rtl/>
        </w:rPr>
      </w:pPr>
      <w:r>
        <w:rPr>
          <w:rFonts w:hint="cs"/>
          <w:rtl/>
        </w:rPr>
        <w:t>אדוני השר, אדוני היושב-ראש. בלבי חשש כבד שהעמותה דואגת להכנסת הון לקופתה, והיא תקבל לידיה את האחריות לכותל ולרחבתו בניגוד לחוק, ותפעל כדרכה לגביית תשלום מהמבקרים, ואל נ</w:t>
      </w:r>
      <w:r>
        <w:rPr>
          <w:rFonts w:hint="cs"/>
          <w:rtl/>
        </w:rPr>
        <w:t>תפלא כשבוקר אחד אנחנו נקום ויודיעו לנו שצריך לשלם עבור תפילה בכותל - דבר שלא יעלה על הדעת.</w:t>
      </w:r>
    </w:p>
    <w:p w14:paraId="1C9E2526" w14:textId="77777777" w:rsidR="00000000" w:rsidRDefault="003B3694">
      <w:pPr>
        <w:pStyle w:val="a0"/>
        <w:rPr>
          <w:rFonts w:hint="cs"/>
          <w:rtl/>
        </w:rPr>
      </w:pPr>
    </w:p>
    <w:p w14:paraId="7A03F466" w14:textId="77777777" w:rsidR="00000000" w:rsidRDefault="003B3694">
      <w:pPr>
        <w:pStyle w:val="a0"/>
        <w:rPr>
          <w:rFonts w:hint="cs"/>
          <w:rtl/>
        </w:rPr>
      </w:pPr>
      <w:r>
        <w:rPr>
          <w:rFonts w:hint="cs"/>
          <w:rtl/>
        </w:rPr>
        <w:t>עמיתי חברי הכנסת, הוצאתו של הכותל המערבי מידי המדינה והעברתו לידי עמותה שאינה עמותה ממשלתית או חברה ממשלתית, מהוות פגיעה חמורה במיליוני יהודים בארץ ובעולם, שלהם זיק</w:t>
      </w:r>
      <w:r>
        <w:rPr>
          <w:rFonts w:hint="cs"/>
          <w:rtl/>
        </w:rPr>
        <w:t xml:space="preserve">ה לכותל המערבי, שריד בית-מקדשנו. </w:t>
      </w:r>
    </w:p>
    <w:p w14:paraId="04C3E5D8" w14:textId="77777777" w:rsidR="00000000" w:rsidRDefault="003B3694">
      <w:pPr>
        <w:pStyle w:val="a0"/>
        <w:rPr>
          <w:rFonts w:hint="cs"/>
          <w:rtl/>
        </w:rPr>
      </w:pPr>
    </w:p>
    <w:p w14:paraId="6A553B73" w14:textId="77777777" w:rsidR="00000000" w:rsidRDefault="003B3694">
      <w:pPr>
        <w:pStyle w:val="a0"/>
        <w:rPr>
          <w:rFonts w:hint="cs"/>
          <w:rtl/>
        </w:rPr>
      </w:pPr>
      <w:r>
        <w:rPr>
          <w:rFonts w:hint="cs"/>
          <w:rtl/>
        </w:rPr>
        <w:t xml:space="preserve">אני גם רואה טעם לפגם באופי העמותה, המזוהה עם קבוצות פוליטיות שונות. אני חושב שעמותה כזאת צריכה להיות בעלת אופי ממלכתי ולא אופי פוליטי. </w:t>
      </w:r>
    </w:p>
    <w:p w14:paraId="62D69C84" w14:textId="77777777" w:rsidR="00000000" w:rsidRDefault="003B3694">
      <w:pPr>
        <w:pStyle w:val="a0"/>
        <w:rPr>
          <w:rFonts w:hint="cs"/>
          <w:rtl/>
        </w:rPr>
      </w:pPr>
    </w:p>
    <w:p w14:paraId="5E3F69D0" w14:textId="77777777" w:rsidR="00000000" w:rsidRDefault="003B3694">
      <w:pPr>
        <w:pStyle w:val="a0"/>
        <w:rPr>
          <w:rFonts w:hint="cs"/>
          <w:rtl/>
        </w:rPr>
      </w:pPr>
      <w:r>
        <w:rPr>
          <w:rFonts w:hint="cs"/>
          <w:rtl/>
        </w:rPr>
        <w:t>לכן, אני פונה אליך, אדוני השר, המייצג את הממשלה בבית הזה, אני פונה לראש הממשלה האחרא</w:t>
      </w:r>
      <w:r>
        <w:rPr>
          <w:rFonts w:hint="cs"/>
          <w:rtl/>
        </w:rPr>
        <w:t>י על משרד הדתות, לעצור את התהליך שהחל בו סגן השר במשרד הדתות. אני בטוח שגם חברים רבים בסיעתו מתנגדים למהלך הזה. אם תהיה עמותה ממשלתית שתיתן את כל האפשרויות, וזה יהיה רשום כחברה ממשלתית, אני חושב שעם זה אין ויכוח.</w:t>
      </w:r>
    </w:p>
    <w:p w14:paraId="41CB460D" w14:textId="77777777" w:rsidR="00000000" w:rsidRDefault="003B3694">
      <w:pPr>
        <w:pStyle w:val="a0"/>
        <w:rPr>
          <w:rFonts w:hint="cs"/>
          <w:rtl/>
        </w:rPr>
      </w:pPr>
    </w:p>
    <w:p w14:paraId="2E4B335F" w14:textId="77777777" w:rsidR="00000000" w:rsidRDefault="003B3694">
      <w:pPr>
        <w:pStyle w:val="a0"/>
        <w:rPr>
          <w:rFonts w:hint="cs"/>
          <w:rtl/>
        </w:rPr>
      </w:pPr>
      <w:r>
        <w:rPr>
          <w:rFonts w:hint="cs"/>
          <w:rtl/>
        </w:rPr>
        <w:t>המהלך הזה עלול לגרום לזעזועים קשים בקרב מי</w:t>
      </w:r>
      <w:r>
        <w:rPr>
          <w:rFonts w:hint="cs"/>
          <w:rtl/>
        </w:rPr>
        <w:t>ליוני יהודים בארץ ובעולם, שמבקשים להשאיר את המקום בידיים ממלכתיות, ולא להעבירו לידיים פרטיות. הכותל אינו רכוש פרטי, לא של מפלגה ולא של אף אחד. זהו מקום תפילה למיליוני יהודים מכל העולם, וכל שינוי במצב הקיים יהיה חלילה בכייה לדורות.</w:t>
      </w:r>
    </w:p>
    <w:p w14:paraId="15FE8467" w14:textId="77777777" w:rsidR="00000000" w:rsidRDefault="003B3694">
      <w:pPr>
        <w:pStyle w:val="a0"/>
        <w:rPr>
          <w:rFonts w:hint="cs"/>
          <w:rtl/>
        </w:rPr>
      </w:pPr>
    </w:p>
    <w:p w14:paraId="602A226E" w14:textId="77777777" w:rsidR="00000000" w:rsidRDefault="003B3694">
      <w:pPr>
        <w:pStyle w:val="a0"/>
        <w:rPr>
          <w:rFonts w:hint="cs"/>
          <w:rtl/>
        </w:rPr>
      </w:pPr>
      <w:r>
        <w:rPr>
          <w:rFonts w:hint="cs"/>
          <w:rtl/>
        </w:rPr>
        <w:t>אני מציע לסגן השר לרדת מ</w:t>
      </w:r>
      <w:r>
        <w:rPr>
          <w:rFonts w:hint="cs"/>
          <w:rtl/>
        </w:rPr>
        <w:t>העניין הזה, לא לטפל בזה, להשאיר את המצב כפי שהוא היום. אני גם פניתי ליועץ המשפטי לממשלה לבחון את חוקיות התוכנית של סגן השר, שלא אושרה עד היום על-ידי שום גורם ממשלתי. ושוב אני אומר, זה מה שאני יודע, אולי אדוני השר ישכיל אותנו ויגיד לנו אם יש גורם ממשלתי שאי</w:t>
      </w:r>
      <w:r>
        <w:rPr>
          <w:rFonts w:hint="cs"/>
          <w:rtl/>
        </w:rPr>
        <w:t xml:space="preserve">שר את הדבר הזה. אני אשמח מאוד, ואני מוכן גם לקום ולהגיד, טעיתי, אבל לפחות נכון לשבוע זה </w:t>
      </w:r>
      <w:r>
        <w:rPr>
          <w:rtl/>
        </w:rPr>
        <w:t>–</w:t>
      </w:r>
      <w:r>
        <w:rPr>
          <w:rFonts w:hint="cs"/>
          <w:rtl/>
        </w:rPr>
        <w:t xml:space="preserve"> ואני מעודכן </w:t>
      </w:r>
      <w:r>
        <w:rPr>
          <w:rtl/>
        </w:rPr>
        <w:t>–</w:t>
      </w:r>
      <w:r>
        <w:rPr>
          <w:rFonts w:hint="cs"/>
          <w:rtl/>
        </w:rPr>
        <w:t xml:space="preserve"> אין שום גורם ממשלתי שהחליט על הדבר הזה.</w:t>
      </w:r>
    </w:p>
    <w:p w14:paraId="4B77CCF2" w14:textId="77777777" w:rsidR="00000000" w:rsidRDefault="003B3694">
      <w:pPr>
        <w:pStyle w:val="a0"/>
        <w:rPr>
          <w:rFonts w:hint="cs"/>
          <w:rtl/>
        </w:rPr>
      </w:pPr>
    </w:p>
    <w:p w14:paraId="4DFE4AD6" w14:textId="77777777" w:rsidR="00000000" w:rsidRDefault="003B3694">
      <w:pPr>
        <w:pStyle w:val="a0"/>
        <w:rPr>
          <w:rFonts w:hint="cs"/>
          <w:rtl/>
        </w:rPr>
      </w:pPr>
      <w:r>
        <w:rPr>
          <w:rFonts w:hint="cs"/>
          <w:rtl/>
        </w:rPr>
        <w:t>לכן, אני מציע, אדוני השר, להעביר לראש הממשלה את הבקשה לרדת מהנושא הזה, להשאיר את הכותל שייך לכולם. זה מקום תפיל</w:t>
      </w:r>
      <w:r>
        <w:rPr>
          <w:rFonts w:hint="cs"/>
          <w:rtl/>
        </w:rPr>
        <w:t>ה למיליוני יהודים מכל העולם. תודה.</w:t>
      </w:r>
    </w:p>
    <w:p w14:paraId="2F89D54D" w14:textId="77777777" w:rsidR="00000000" w:rsidRDefault="003B3694">
      <w:pPr>
        <w:pStyle w:val="a0"/>
        <w:ind w:firstLine="0"/>
        <w:rPr>
          <w:rFonts w:hint="cs"/>
          <w:rtl/>
        </w:rPr>
      </w:pPr>
    </w:p>
    <w:p w14:paraId="55C8B17B" w14:textId="77777777" w:rsidR="00000000" w:rsidRDefault="003B3694">
      <w:pPr>
        <w:pStyle w:val="af1"/>
        <w:rPr>
          <w:rtl/>
        </w:rPr>
      </w:pPr>
      <w:r>
        <w:rPr>
          <w:rtl/>
        </w:rPr>
        <w:t>היו"ר נסים דהן:</w:t>
      </w:r>
    </w:p>
    <w:p w14:paraId="0F4D929B" w14:textId="77777777" w:rsidR="00000000" w:rsidRDefault="003B3694">
      <w:pPr>
        <w:pStyle w:val="a0"/>
        <w:rPr>
          <w:rtl/>
        </w:rPr>
      </w:pPr>
    </w:p>
    <w:p w14:paraId="2DFDEC66" w14:textId="77777777" w:rsidR="00000000" w:rsidRDefault="003B3694">
      <w:pPr>
        <w:pStyle w:val="a0"/>
        <w:rPr>
          <w:rFonts w:hint="cs"/>
          <w:rtl/>
        </w:rPr>
      </w:pPr>
      <w:r>
        <w:rPr>
          <w:rFonts w:hint="cs"/>
          <w:rtl/>
        </w:rPr>
        <w:t xml:space="preserve">תודה רבה לחבר הכנסת אזולאי. רבותי, כתגובה </w:t>
      </w:r>
      <w:r>
        <w:rPr>
          <w:rtl/>
        </w:rPr>
        <w:t>–</w:t>
      </w:r>
      <w:r>
        <w:rPr>
          <w:rFonts w:hint="cs"/>
          <w:rtl/>
        </w:rPr>
        <w:t xml:space="preserve"> רק רגע, כבוד השר </w:t>
      </w:r>
      <w:r>
        <w:rPr>
          <w:rtl/>
        </w:rPr>
        <w:t>–</w:t>
      </w:r>
      <w:r>
        <w:rPr>
          <w:rFonts w:hint="cs"/>
          <w:rtl/>
        </w:rPr>
        <w:t xml:space="preserve"> על-פי החוק ועל-פי תקנות הכנסת, יש לנו שתי תגובות. ראשונה תגובתו של חבר הכנסת שאול יהלום, על-פי סעיף 88(ז), שבו ניתנת זכות לחבר כנסת מסיעה שב</w:t>
      </w:r>
      <w:r>
        <w:rPr>
          <w:rFonts w:hint="cs"/>
          <w:rtl/>
        </w:rPr>
        <w:t>גינה היתה הצעה לסדר-היום. חבר הכנסת שאול יהלום, בבקשה, ורק אחר כך תישמע תגובת הממשלה.</w:t>
      </w:r>
    </w:p>
    <w:p w14:paraId="0162BF5A" w14:textId="77777777" w:rsidR="00000000" w:rsidRDefault="003B3694">
      <w:pPr>
        <w:pStyle w:val="a0"/>
        <w:ind w:firstLine="0"/>
        <w:rPr>
          <w:rFonts w:hint="cs"/>
          <w:rtl/>
        </w:rPr>
      </w:pPr>
    </w:p>
    <w:p w14:paraId="44539F4F" w14:textId="77777777" w:rsidR="00000000" w:rsidRDefault="003B3694">
      <w:pPr>
        <w:pStyle w:val="af0"/>
        <w:rPr>
          <w:rtl/>
        </w:rPr>
      </w:pPr>
      <w:r>
        <w:rPr>
          <w:rFonts w:hint="eastAsia"/>
          <w:rtl/>
        </w:rPr>
        <w:t>יצחק</w:t>
      </w:r>
      <w:r>
        <w:rPr>
          <w:rtl/>
        </w:rPr>
        <w:t xml:space="preserve"> הרצוג (העבודה-מימד):</w:t>
      </w:r>
    </w:p>
    <w:p w14:paraId="57137BB5" w14:textId="77777777" w:rsidR="00000000" w:rsidRDefault="003B3694">
      <w:pPr>
        <w:pStyle w:val="a0"/>
        <w:rPr>
          <w:rFonts w:hint="cs"/>
          <w:rtl/>
        </w:rPr>
      </w:pPr>
    </w:p>
    <w:p w14:paraId="217DA42D" w14:textId="77777777" w:rsidR="00000000" w:rsidRDefault="003B3694">
      <w:pPr>
        <w:pStyle w:val="a0"/>
        <w:rPr>
          <w:rFonts w:hint="cs"/>
          <w:rtl/>
        </w:rPr>
      </w:pPr>
      <w:r>
        <w:rPr>
          <w:rFonts w:hint="cs"/>
          <w:rtl/>
        </w:rPr>
        <w:t>יש עוד תגובה אחת.</w:t>
      </w:r>
    </w:p>
    <w:p w14:paraId="6C100885" w14:textId="77777777" w:rsidR="00000000" w:rsidRDefault="003B3694">
      <w:pPr>
        <w:pStyle w:val="a0"/>
        <w:ind w:firstLine="0"/>
        <w:rPr>
          <w:rFonts w:hint="cs"/>
          <w:rtl/>
        </w:rPr>
      </w:pPr>
    </w:p>
    <w:p w14:paraId="3E23BCAB" w14:textId="77777777" w:rsidR="00000000" w:rsidRDefault="003B3694">
      <w:pPr>
        <w:pStyle w:val="af1"/>
        <w:rPr>
          <w:rtl/>
        </w:rPr>
      </w:pPr>
      <w:r>
        <w:rPr>
          <w:rtl/>
        </w:rPr>
        <w:t>היו"ר נסים דהן:</w:t>
      </w:r>
    </w:p>
    <w:p w14:paraId="7C09CAC1" w14:textId="77777777" w:rsidR="00000000" w:rsidRDefault="003B3694">
      <w:pPr>
        <w:pStyle w:val="a0"/>
        <w:rPr>
          <w:rtl/>
        </w:rPr>
      </w:pPr>
    </w:p>
    <w:p w14:paraId="1EB437C4" w14:textId="77777777" w:rsidR="00000000" w:rsidRDefault="003B3694">
      <w:pPr>
        <w:pStyle w:val="a0"/>
        <w:rPr>
          <w:rFonts w:hint="cs"/>
          <w:rtl/>
        </w:rPr>
      </w:pPr>
      <w:r>
        <w:rPr>
          <w:rFonts w:hint="cs"/>
          <w:rtl/>
        </w:rPr>
        <w:t>לא, סליחה, אתה לא בתגובה. אתה הצעה אחרת. אדוני, עשר דקות לרשותך, על-פי תקנון הכנסת.</w:t>
      </w:r>
    </w:p>
    <w:p w14:paraId="02CC122E" w14:textId="77777777" w:rsidR="00000000" w:rsidRDefault="003B3694">
      <w:pPr>
        <w:pStyle w:val="a0"/>
        <w:ind w:firstLine="0"/>
        <w:rPr>
          <w:rFonts w:hint="cs"/>
          <w:rtl/>
        </w:rPr>
      </w:pPr>
    </w:p>
    <w:p w14:paraId="69E2161F" w14:textId="77777777" w:rsidR="00000000" w:rsidRDefault="003B3694">
      <w:pPr>
        <w:pStyle w:val="a"/>
        <w:rPr>
          <w:rtl/>
        </w:rPr>
      </w:pPr>
      <w:bookmarkStart w:id="570" w:name="FS000000524T12_11_2003_18_03_33"/>
      <w:bookmarkStart w:id="571" w:name="_Toc69719424"/>
      <w:bookmarkEnd w:id="570"/>
      <w:r>
        <w:rPr>
          <w:rFonts w:hint="eastAsia"/>
          <w:rtl/>
        </w:rPr>
        <w:t>שאול</w:t>
      </w:r>
      <w:r>
        <w:rPr>
          <w:rtl/>
        </w:rPr>
        <w:t xml:space="preserve"> יהלום (מפד"ל):</w:t>
      </w:r>
      <w:bookmarkEnd w:id="571"/>
    </w:p>
    <w:p w14:paraId="217791EF" w14:textId="77777777" w:rsidR="00000000" w:rsidRDefault="003B3694">
      <w:pPr>
        <w:pStyle w:val="a0"/>
        <w:rPr>
          <w:rFonts w:hint="cs"/>
          <w:rtl/>
        </w:rPr>
      </w:pPr>
    </w:p>
    <w:p w14:paraId="0326532C" w14:textId="77777777" w:rsidR="00000000" w:rsidRDefault="003B3694">
      <w:pPr>
        <w:pStyle w:val="a0"/>
        <w:rPr>
          <w:rFonts w:hint="cs"/>
          <w:rtl/>
        </w:rPr>
      </w:pPr>
      <w:r>
        <w:rPr>
          <w:rFonts w:hint="cs"/>
          <w:rtl/>
        </w:rPr>
        <w:t xml:space="preserve">אדוני היושב-ראש, חברי הכנסת, אני שואל את עצמי כמה עזות מצח, כמה חוצפה צריכה להיות לחבר הכנסת דוד אזולאי לקום פה להשמיץ, לדבר סרה גם ברב </w:t>
      </w:r>
      <w:r>
        <w:rPr>
          <w:rtl/>
        </w:rPr>
        <w:t>–</w:t>
      </w:r>
      <w:r>
        <w:rPr>
          <w:rFonts w:hint="cs"/>
          <w:rtl/>
        </w:rPr>
        <w:t xml:space="preserve"> במקרה הוא סגן שר. אדם שכל מה שהיית צריך - - - לפני דקה שאלתי אותו: האם חבר הכנסת דוד אזולאי הרים אליך טלפון, שאל אותך?</w:t>
      </w:r>
      <w:r>
        <w:rPr>
          <w:rFonts w:hint="cs"/>
          <w:rtl/>
        </w:rPr>
        <w:t xml:space="preserve"> מה בין שני יהודים, שומרי תורה ומצוות, שספרו של החפץ-חיים מונח בביתם בוודאי, ויודעים שאסור לדבר לשון הרע; באים ושואלים. הרב לוי, טלפון אחד: זה נכון, זה לא נכון; מי אישר, מי לא אישר; למה עשית, למה לא עשית. לא מקבלים תשובה - יש אלף דרכים, בין השאר להעלות כאן</w:t>
      </w:r>
      <w:r>
        <w:rPr>
          <w:rFonts w:hint="cs"/>
          <w:rtl/>
        </w:rPr>
        <w:t>. אבל ככה, סתם ככה לבוא ולהגיד שהמפד"ל משתלטת על הכותל?</w:t>
      </w:r>
    </w:p>
    <w:p w14:paraId="70516E30" w14:textId="77777777" w:rsidR="00000000" w:rsidRDefault="003B3694">
      <w:pPr>
        <w:pStyle w:val="a0"/>
        <w:rPr>
          <w:rFonts w:hint="cs"/>
          <w:rtl/>
        </w:rPr>
      </w:pPr>
    </w:p>
    <w:p w14:paraId="7EFD11E9" w14:textId="77777777" w:rsidR="00000000" w:rsidRDefault="003B3694">
      <w:pPr>
        <w:pStyle w:val="a0"/>
        <w:rPr>
          <w:rFonts w:hint="cs"/>
          <w:rtl/>
        </w:rPr>
      </w:pPr>
      <w:r>
        <w:rPr>
          <w:rFonts w:hint="cs"/>
          <w:rtl/>
        </w:rPr>
        <w:t xml:space="preserve">הרי תבין, חבר הכנסת אזולאי, אנחנו לא מדברים בחדר סגור. את הדברים שלך שומעים לפחות עשרות אלפי אנשים בערוץ-33. מה הם חושבים? אולי יש דברים בגו. הם לא יודעים את האמת, שסיעת ש"ס שמה לה למטרה </w:t>
      </w:r>
      <w:r>
        <w:rPr>
          <w:rtl/>
        </w:rPr>
        <w:t>–</w:t>
      </w:r>
      <w:r>
        <w:rPr>
          <w:rFonts w:hint="cs"/>
          <w:rtl/>
        </w:rPr>
        <w:t xml:space="preserve"> כיוון  שאת</w:t>
      </w:r>
      <w:r>
        <w:rPr>
          <w:rFonts w:hint="cs"/>
          <w:rtl/>
        </w:rPr>
        <w:t>ם באופוזיציה ואנחנו בקואליציה - בכל הזדמנות לפגוע במפד"ל ולהשמיץ אותה. הם לא יודעים את האמת.</w:t>
      </w:r>
    </w:p>
    <w:p w14:paraId="4DA50CC2" w14:textId="77777777" w:rsidR="00000000" w:rsidRDefault="003B3694">
      <w:pPr>
        <w:pStyle w:val="a0"/>
        <w:ind w:firstLine="0"/>
        <w:rPr>
          <w:rFonts w:hint="cs"/>
          <w:rtl/>
        </w:rPr>
      </w:pPr>
    </w:p>
    <w:p w14:paraId="4FE744B8" w14:textId="77777777" w:rsidR="00000000" w:rsidRDefault="003B3694">
      <w:pPr>
        <w:pStyle w:val="af0"/>
        <w:rPr>
          <w:rtl/>
        </w:rPr>
      </w:pPr>
      <w:r>
        <w:rPr>
          <w:rFonts w:hint="eastAsia"/>
          <w:rtl/>
        </w:rPr>
        <w:t>דוד</w:t>
      </w:r>
      <w:r>
        <w:rPr>
          <w:rtl/>
        </w:rPr>
        <w:t xml:space="preserve"> אזולאי (ש"ס):</w:t>
      </w:r>
    </w:p>
    <w:p w14:paraId="7644234D" w14:textId="77777777" w:rsidR="00000000" w:rsidRDefault="003B3694">
      <w:pPr>
        <w:pStyle w:val="a0"/>
        <w:rPr>
          <w:rFonts w:hint="cs"/>
          <w:rtl/>
        </w:rPr>
      </w:pPr>
    </w:p>
    <w:p w14:paraId="2F0B46B9" w14:textId="77777777" w:rsidR="00000000" w:rsidRDefault="003B3694">
      <w:pPr>
        <w:pStyle w:val="a0"/>
        <w:rPr>
          <w:rFonts w:hint="cs"/>
          <w:rtl/>
        </w:rPr>
      </w:pPr>
      <w:r>
        <w:rPr>
          <w:rFonts w:hint="cs"/>
          <w:rtl/>
        </w:rPr>
        <w:t xml:space="preserve">שמעת אותי אומר: המפד"ל משתלטת על הכותל? </w:t>
      </w:r>
    </w:p>
    <w:p w14:paraId="5EA4E386" w14:textId="77777777" w:rsidR="00000000" w:rsidRDefault="003B3694">
      <w:pPr>
        <w:pStyle w:val="a0"/>
        <w:ind w:firstLine="0"/>
        <w:rPr>
          <w:rFonts w:hint="cs"/>
          <w:rtl/>
        </w:rPr>
      </w:pPr>
    </w:p>
    <w:p w14:paraId="76B96DFC" w14:textId="77777777" w:rsidR="00000000" w:rsidRDefault="003B3694">
      <w:pPr>
        <w:pStyle w:val="af1"/>
        <w:rPr>
          <w:rtl/>
        </w:rPr>
      </w:pPr>
      <w:r>
        <w:rPr>
          <w:rtl/>
        </w:rPr>
        <w:t>היו"ר נסים דהן:</w:t>
      </w:r>
    </w:p>
    <w:p w14:paraId="42BD4260" w14:textId="77777777" w:rsidR="00000000" w:rsidRDefault="003B3694">
      <w:pPr>
        <w:pStyle w:val="a0"/>
        <w:rPr>
          <w:rtl/>
        </w:rPr>
      </w:pPr>
    </w:p>
    <w:p w14:paraId="71A83104" w14:textId="77777777" w:rsidR="00000000" w:rsidRDefault="003B3694">
      <w:pPr>
        <w:pStyle w:val="a0"/>
        <w:rPr>
          <w:rFonts w:hint="cs"/>
          <w:rtl/>
        </w:rPr>
      </w:pPr>
      <w:r>
        <w:rPr>
          <w:rFonts w:hint="cs"/>
          <w:rtl/>
        </w:rPr>
        <w:t>חבר הכנסת אזולאי, לך לא הפריעו. חבר הכנסת כהן, נא לתת לדובר לסיים. תיכף תשמעו תשובות</w:t>
      </w:r>
      <w:r>
        <w:rPr>
          <w:rFonts w:hint="cs"/>
          <w:rtl/>
        </w:rPr>
        <w:t xml:space="preserve"> על הכול, אני בטוח.</w:t>
      </w:r>
    </w:p>
    <w:p w14:paraId="5C6D65FB" w14:textId="77777777" w:rsidR="00000000" w:rsidRDefault="003B3694">
      <w:pPr>
        <w:pStyle w:val="a0"/>
        <w:ind w:firstLine="0"/>
        <w:rPr>
          <w:rFonts w:hint="cs"/>
          <w:rtl/>
        </w:rPr>
      </w:pPr>
    </w:p>
    <w:p w14:paraId="6BEE2E04" w14:textId="77777777" w:rsidR="00000000" w:rsidRDefault="003B3694">
      <w:pPr>
        <w:pStyle w:val="-"/>
        <w:rPr>
          <w:rtl/>
        </w:rPr>
      </w:pPr>
      <w:bookmarkStart w:id="572" w:name="FS000000524T12_11_2003_18_10_39C"/>
      <w:bookmarkEnd w:id="572"/>
      <w:r>
        <w:rPr>
          <w:rtl/>
        </w:rPr>
        <w:t>שאול יהלום (מפד"ל):</w:t>
      </w:r>
    </w:p>
    <w:p w14:paraId="2B683582" w14:textId="77777777" w:rsidR="00000000" w:rsidRDefault="003B3694">
      <w:pPr>
        <w:pStyle w:val="a0"/>
        <w:rPr>
          <w:rtl/>
        </w:rPr>
      </w:pPr>
    </w:p>
    <w:p w14:paraId="57D97EFD" w14:textId="77777777" w:rsidR="00000000" w:rsidRDefault="003B3694">
      <w:pPr>
        <w:pStyle w:val="a0"/>
        <w:rPr>
          <w:rFonts w:hint="cs"/>
          <w:rtl/>
        </w:rPr>
      </w:pPr>
      <w:r>
        <w:rPr>
          <w:rFonts w:hint="cs"/>
          <w:rtl/>
        </w:rPr>
        <w:t>הם לא מבינים את זה. מה הם שומעים? המפד"ל משתלטת על הכותל, זעזועים קשים, הכותל הולך להיות רכוש פרטי.</w:t>
      </w:r>
    </w:p>
    <w:p w14:paraId="4DE983AE" w14:textId="77777777" w:rsidR="00000000" w:rsidRDefault="003B3694">
      <w:pPr>
        <w:pStyle w:val="a0"/>
        <w:ind w:firstLine="0"/>
        <w:rPr>
          <w:rFonts w:hint="cs"/>
          <w:rtl/>
        </w:rPr>
      </w:pPr>
    </w:p>
    <w:p w14:paraId="126D86E6" w14:textId="77777777" w:rsidR="00000000" w:rsidRDefault="003B3694">
      <w:pPr>
        <w:pStyle w:val="af0"/>
        <w:rPr>
          <w:rtl/>
        </w:rPr>
      </w:pPr>
      <w:r>
        <w:rPr>
          <w:rFonts w:hint="eastAsia"/>
          <w:rtl/>
        </w:rPr>
        <w:t>דוד</w:t>
      </w:r>
      <w:r>
        <w:rPr>
          <w:rtl/>
        </w:rPr>
        <w:t xml:space="preserve"> אזולאי (ש"ס):</w:t>
      </w:r>
    </w:p>
    <w:p w14:paraId="0EDCF37C" w14:textId="77777777" w:rsidR="00000000" w:rsidRDefault="003B3694">
      <w:pPr>
        <w:pStyle w:val="a0"/>
        <w:rPr>
          <w:rFonts w:hint="cs"/>
          <w:rtl/>
        </w:rPr>
      </w:pPr>
    </w:p>
    <w:p w14:paraId="4D758BED" w14:textId="77777777" w:rsidR="00000000" w:rsidRDefault="003B3694">
      <w:pPr>
        <w:pStyle w:val="a0"/>
        <w:rPr>
          <w:rFonts w:hint="cs"/>
          <w:rtl/>
        </w:rPr>
      </w:pPr>
      <w:r>
        <w:rPr>
          <w:rFonts w:hint="cs"/>
          <w:rtl/>
        </w:rPr>
        <w:t>שמעת אותי אומר בדברי שהמפד"ל משתלטת על הכותל?</w:t>
      </w:r>
    </w:p>
    <w:p w14:paraId="3185DF8F" w14:textId="77777777" w:rsidR="00000000" w:rsidRDefault="003B3694">
      <w:pPr>
        <w:pStyle w:val="a0"/>
        <w:ind w:firstLine="0"/>
        <w:rPr>
          <w:rFonts w:hint="cs"/>
          <w:rtl/>
        </w:rPr>
      </w:pPr>
    </w:p>
    <w:p w14:paraId="77DE5054" w14:textId="77777777" w:rsidR="00000000" w:rsidRDefault="003B3694">
      <w:pPr>
        <w:pStyle w:val="-"/>
        <w:rPr>
          <w:rtl/>
        </w:rPr>
      </w:pPr>
      <w:bookmarkStart w:id="573" w:name="FS000000524T12_11_2003_18_13_21C"/>
      <w:bookmarkEnd w:id="573"/>
      <w:r>
        <w:rPr>
          <w:rtl/>
        </w:rPr>
        <w:t>שאול יהלום (מפד"ל):</w:t>
      </w:r>
    </w:p>
    <w:p w14:paraId="26BCAF7D" w14:textId="77777777" w:rsidR="00000000" w:rsidRDefault="003B3694">
      <w:pPr>
        <w:pStyle w:val="a0"/>
        <w:rPr>
          <w:rtl/>
        </w:rPr>
      </w:pPr>
    </w:p>
    <w:p w14:paraId="2FA50363" w14:textId="77777777" w:rsidR="00000000" w:rsidRDefault="003B3694">
      <w:pPr>
        <w:pStyle w:val="a0"/>
        <w:rPr>
          <w:rFonts w:hint="cs"/>
          <w:rtl/>
        </w:rPr>
      </w:pPr>
      <w:r>
        <w:rPr>
          <w:rFonts w:hint="cs"/>
          <w:rtl/>
        </w:rPr>
        <w:t>זאת ההצעה שלך. תקרא, תסתכל</w:t>
      </w:r>
      <w:r>
        <w:rPr>
          <w:rFonts w:hint="cs"/>
          <w:rtl/>
        </w:rPr>
        <w:t xml:space="preserve"> שמאלה. הצעה לסדר-היום בנושא: המפד"ל משתלטת על הכותל.</w:t>
      </w:r>
    </w:p>
    <w:p w14:paraId="687FB08C" w14:textId="77777777" w:rsidR="00000000" w:rsidRDefault="003B3694">
      <w:pPr>
        <w:pStyle w:val="a0"/>
        <w:ind w:firstLine="0"/>
        <w:rPr>
          <w:rFonts w:hint="cs"/>
          <w:rtl/>
        </w:rPr>
      </w:pPr>
    </w:p>
    <w:p w14:paraId="05A4E4EC" w14:textId="77777777" w:rsidR="00000000" w:rsidRDefault="003B3694">
      <w:pPr>
        <w:pStyle w:val="af1"/>
        <w:rPr>
          <w:rtl/>
        </w:rPr>
      </w:pPr>
      <w:r>
        <w:rPr>
          <w:rtl/>
        </w:rPr>
        <w:t>היו"ר נסים דהן:</w:t>
      </w:r>
    </w:p>
    <w:p w14:paraId="21EEE117" w14:textId="77777777" w:rsidR="00000000" w:rsidRDefault="003B3694">
      <w:pPr>
        <w:pStyle w:val="a0"/>
        <w:rPr>
          <w:rtl/>
        </w:rPr>
      </w:pPr>
    </w:p>
    <w:p w14:paraId="643E0166" w14:textId="77777777" w:rsidR="00000000" w:rsidRDefault="003B3694">
      <w:pPr>
        <w:pStyle w:val="a0"/>
        <w:rPr>
          <w:rFonts w:hint="cs"/>
          <w:rtl/>
        </w:rPr>
      </w:pPr>
      <w:r>
        <w:rPr>
          <w:rFonts w:hint="cs"/>
          <w:rtl/>
        </w:rPr>
        <w:t>חבר הכנסת אזולאי - - -</w:t>
      </w:r>
    </w:p>
    <w:p w14:paraId="39C8A249" w14:textId="77777777" w:rsidR="00000000" w:rsidRDefault="003B3694">
      <w:pPr>
        <w:pStyle w:val="a0"/>
        <w:ind w:firstLine="0"/>
        <w:rPr>
          <w:rFonts w:hint="cs"/>
          <w:rtl/>
        </w:rPr>
      </w:pPr>
    </w:p>
    <w:p w14:paraId="6106AA80" w14:textId="77777777" w:rsidR="00000000" w:rsidRDefault="003B3694">
      <w:pPr>
        <w:pStyle w:val="af0"/>
        <w:rPr>
          <w:rtl/>
        </w:rPr>
      </w:pPr>
      <w:r>
        <w:rPr>
          <w:rFonts w:hint="eastAsia"/>
          <w:rtl/>
        </w:rPr>
        <w:t>דוד</w:t>
      </w:r>
      <w:r>
        <w:rPr>
          <w:rtl/>
        </w:rPr>
        <w:t xml:space="preserve"> אזולאי (ש"ס):</w:t>
      </w:r>
    </w:p>
    <w:p w14:paraId="57C7E47D" w14:textId="77777777" w:rsidR="00000000" w:rsidRDefault="003B3694">
      <w:pPr>
        <w:pStyle w:val="a0"/>
        <w:rPr>
          <w:rFonts w:hint="cs"/>
          <w:rtl/>
        </w:rPr>
      </w:pPr>
    </w:p>
    <w:p w14:paraId="2A957025" w14:textId="77777777" w:rsidR="00000000" w:rsidRDefault="003B3694">
      <w:pPr>
        <w:pStyle w:val="a0"/>
        <w:rPr>
          <w:rFonts w:hint="cs"/>
          <w:rtl/>
        </w:rPr>
      </w:pPr>
      <w:r>
        <w:rPr>
          <w:rFonts w:hint="cs"/>
          <w:rtl/>
        </w:rPr>
        <w:t xml:space="preserve">עזוב ההצעה. אני שואל אותך, שאול יהלום, שמעת בדברי שאמרתי דבר כזה? שמעת את הדברים האלה? למה אתה לא עונה? </w:t>
      </w:r>
    </w:p>
    <w:p w14:paraId="41FC0206" w14:textId="77777777" w:rsidR="00000000" w:rsidRDefault="003B3694">
      <w:pPr>
        <w:pStyle w:val="a0"/>
        <w:ind w:firstLine="0"/>
        <w:rPr>
          <w:rFonts w:hint="cs"/>
          <w:rtl/>
        </w:rPr>
      </w:pPr>
    </w:p>
    <w:p w14:paraId="7BE67E10" w14:textId="77777777" w:rsidR="00000000" w:rsidRDefault="003B3694">
      <w:pPr>
        <w:pStyle w:val="-"/>
        <w:rPr>
          <w:rtl/>
        </w:rPr>
      </w:pPr>
      <w:bookmarkStart w:id="574" w:name="FS000000524T12_11_2003_18_14_58C"/>
      <w:bookmarkEnd w:id="574"/>
      <w:r>
        <w:rPr>
          <w:rtl/>
        </w:rPr>
        <w:t>שאול יהלום (מפד"ל):</w:t>
      </w:r>
    </w:p>
    <w:p w14:paraId="547F1C81" w14:textId="77777777" w:rsidR="00000000" w:rsidRDefault="003B3694">
      <w:pPr>
        <w:pStyle w:val="a0"/>
        <w:rPr>
          <w:rtl/>
        </w:rPr>
      </w:pPr>
    </w:p>
    <w:p w14:paraId="2B7561E6" w14:textId="77777777" w:rsidR="00000000" w:rsidRDefault="003B3694">
      <w:pPr>
        <w:pStyle w:val="a0"/>
        <w:rPr>
          <w:rFonts w:hint="cs"/>
          <w:rtl/>
        </w:rPr>
      </w:pPr>
      <w:r>
        <w:rPr>
          <w:rFonts w:hint="cs"/>
          <w:rtl/>
        </w:rPr>
        <w:t xml:space="preserve">מה זאת אומרת, </w:t>
      </w:r>
      <w:r>
        <w:rPr>
          <w:rFonts w:hint="cs"/>
          <w:rtl/>
        </w:rPr>
        <w:t>אתה כותב את ההצעה.</w:t>
      </w:r>
    </w:p>
    <w:p w14:paraId="513970A5" w14:textId="77777777" w:rsidR="00000000" w:rsidRDefault="003B3694">
      <w:pPr>
        <w:pStyle w:val="a0"/>
        <w:ind w:firstLine="0"/>
        <w:rPr>
          <w:rFonts w:hint="cs"/>
          <w:rtl/>
        </w:rPr>
      </w:pPr>
    </w:p>
    <w:p w14:paraId="23A35DB5" w14:textId="77777777" w:rsidR="00000000" w:rsidRDefault="003B3694">
      <w:pPr>
        <w:pStyle w:val="af1"/>
        <w:rPr>
          <w:rtl/>
        </w:rPr>
      </w:pPr>
      <w:r>
        <w:rPr>
          <w:rtl/>
        </w:rPr>
        <w:t>היו"ר נסים דהן:</w:t>
      </w:r>
    </w:p>
    <w:p w14:paraId="4D4EB495" w14:textId="77777777" w:rsidR="00000000" w:rsidRDefault="003B3694">
      <w:pPr>
        <w:pStyle w:val="a0"/>
        <w:rPr>
          <w:rtl/>
        </w:rPr>
      </w:pPr>
    </w:p>
    <w:p w14:paraId="5F728B13" w14:textId="77777777" w:rsidR="00000000" w:rsidRDefault="003B3694">
      <w:pPr>
        <w:pStyle w:val="a0"/>
        <w:rPr>
          <w:rFonts w:hint="cs"/>
          <w:rtl/>
        </w:rPr>
      </w:pPr>
      <w:r>
        <w:rPr>
          <w:rFonts w:hint="cs"/>
          <w:rtl/>
        </w:rPr>
        <w:t>רק רגע, אני אעשה כאן סדר. חבר הכנסת אזולאי, אתה עמדת על הדוכן, אמרת את דבריך במשך עשר דקות תמימות, לא הרשיתי לאף אחד להפריע. אפילו אמרתי - חבר הכנסת אזולאי, אולי תקשיב לי? אתה לא יכול אפילו לא לשמוע את היושב-ראש. אתה רו</w:t>
      </w:r>
      <w:r>
        <w:rPr>
          <w:rFonts w:hint="cs"/>
          <w:rtl/>
        </w:rPr>
        <w:t>צה לדבר לבד, נא לתת לו את המיקרופון, דבר.</w:t>
      </w:r>
    </w:p>
    <w:p w14:paraId="484E34AA" w14:textId="77777777" w:rsidR="00000000" w:rsidRDefault="003B3694">
      <w:pPr>
        <w:pStyle w:val="a0"/>
        <w:rPr>
          <w:rFonts w:hint="cs"/>
          <w:rtl/>
        </w:rPr>
      </w:pPr>
    </w:p>
    <w:p w14:paraId="7B4732A6" w14:textId="77777777" w:rsidR="00000000" w:rsidRDefault="003B3694">
      <w:pPr>
        <w:pStyle w:val="a0"/>
        <w:rPr>
          <w:rFonts w:hint="cs"/>
          <w:rtl/>
        </w:rPr>
      </w:pPr>
      <w:r>
        <w:rPr>
          <w:rFonts w:hint="cs"/>
          <w:rtl/>
        </w:rPr>
        <w:t>חבר הכנסת אזולאי, עמדת כאן, דיברת עשר דקות שלמות בלי שאף אחד יפריע. אני אפילו הצגתי את הנושא שלך עם תיקון. אמרתי: האם המפד"ל משתלטת. אז זעקתו של חבר הכנסת יהלום לא במקום. אז אל תפריע עכשיו, תן לו לדבר. אל תפריע, ע</w:t>
      </w:r>
      <w:r>
        <w:rPr>
          <w:rFonts w:hint="cs"/>
          <w:rtl/>
        </w:rPr>
        <w:t>ם כל הכבוד.</w:t>
      </w:r>
    </w:p>
    <w:p w14:paraId="756F02C9" w14:textId="77777777" w:rsidR="00000000" w:rsidRDefault="003B3694">
      <w:pPr>
        <w:pStyle w:val="a0"/>
        <w:ind w:firstLine="0"/>
        <w:rPr>
          <w:rFonts w:hint="cs"/>
          <w:rtl/>
        </w:rPr>
      </w:pPr>
    </w:p>
    <w:p w14:paraId="3ECADC38" w14:textId="77777777" w:rsidR="00000000" w:rsidRDefault="003B3694">
      <w:pPr>
        <w:pStyle w:val="-"/>
        <w:rPr>
          <w:rtl/>
        </w:rPr>
      </w:pPr>
      <w:bookmarkStart w:id="575" w:name="FS000000524T12_11_2003_18_17_52C"/>
      <w:bookmarkEnd w:id="575"/>
      <w:r>
        <w:rPr>
          <w:rtl/>
        </w:rPr>
        <w:t>שאול יהלום (מפד"ל):</w:t>
      </w:r>
    </w:p>
    <w:p w14:paraId="076F2C49" w14:textId="77777777" w:rsidR="00000000" w:rsidRDefault="003B3694">
      <w:pPr>
        <w:pStyle w:val="a0"/>
        <w:rPr>
          <w:rtl/>
        </w:rPr>
      </w:pPr>
    </w:p>
    <w:p w14:paraId="4F029B20" w14:textId="77777777" w:rsidR="00000000" w:rsidRDefault="003B3694">
      <w:pPr>
        <w:pStyle w:val="a0"/>
        <w:rPr>
          <w:rFonts w:hint="cs"/>
          <w:rtl/>
        </w:rPr>
      </w:pPr>
      <w:r>
        <w:rPr>
          <w:rFonts w:hint="cs"/>
          <w:rtl/>
        </w:rPr>
        <w:t xml:space="preserve">חבר הכנסת דוד אזולאי, עד שאתה בודק מה נעשה בכותל, אני מציע לך ללמוד את הסדרי ההצעות לסדר-היום של מקום עבודתך, ושם תדע שאף אחד חוץ מהמציע לא רושם את תוכן ההצעה ואת הכותרת. זה לא שיש הצעה ומישהו עושה כותרת. </w:t>
      </w:r>
    </w:p>
    <w:p w14:paraId="3205F3B7" w14:textId="77777777" w:rsidR="00000000" w:rsidRDefault="003B3694">
      <w:pPr>
        <w:pStyle w:val="a0"/>
        <w:rPr>
          <w:rFonts w:hint="cs"/>
          <w:rtl/>
        </w:rPr>
      </w:pPr>
    </w:p>
    <w:p w14:paraId="29638C33" w14:textId="77777777" w:rsidR="00000000" w:rsidRDefault="003B3694">
      <w:pPr>
        <w:pStyle w:val="af0"/>
        <w:rPr>
          <w:rtl/>
        </w:rPr>
      </w:pPr>
      <w:r>
        <w:rPr>
          <w:rFonts w:hint="eastAsia"/>
          <w:rtl/>
        </w:rPr>
        <w:t>נסים</w:t>
      </w:r>
      <w:r>
        <w:rPr>
          <w:rtl/>
        </w:rPr>
        <w:t xml:space="preserve"> זאב (ש"ס):</w:t>
      </w:r>
    </w:p>
    <w:p w14:paraId="6B063666" w14:textId="77777777" w:rsidR="00000000" w:rsidRDefault="003B3694">
      <w:pPr>
        <w:pStyle w:val="a0"/>
        <w:rPr>
          <w:rFonts w:hint="cs"/>
          <w:rtl/>
        </w:rPr>
      </w:pPr>
    </w:p>
    <w:p w14:paraId="6861D7E5" w14:textId="77777777" w:rsidR="00000000" w:rsidRDefault="003B3694">
      <w:pPr>
        <w:pStyle w:val="a0"/>
        <w:rPr>
          <w:rFonts w:hint="cs"/>
          <w:rtl/>
        </w:rPr>
      </w:pPr>
      <w:r>
        <w:rPr>
          <w:rFonts w:hint="cs"/>
          <w:rtl/>
        </w:rPr>
        <w:t>זה נכתב ביידיש.</w:t>
      </w:r>
    </w:p>
    <w:p w14:paraId="0CA45B50" w14:textId="77777777" w:rsidR="00000000" w:rsidRDefault="003B3694">
      <w:pPr>
        <w:pStyle w:val="a0"/>
        <w:ind w:firstLine="0"/>
        <w:rPr>
          <w:rFonts w:hint="cs"/>
          <w:rtl/>
        </w:rPr>
      </w:pPr>
    </w:p>
    <w:p w14:paraId="184FCDDA" w14:textId="77777777" w:rsidR="00000000" w:rsidRDefault="003B3694">
      <w:pPr>
        <w:pStyle w:val="-"/>
        <w:rPr>
          <w:rtl/>
        </w:rPr>
      </w:pPr>
      <w:bookmarkStart w:id="576" w:name="FS000000524T12_11_2003_18_21_01C"/>
      <w:bookmarkEnd w:id="576"/>
      <w:r>
        <w:rPr>
          <w:rtl/>
        </w:rPr>
        <w:t>שאול יהלום (מפד"ל):</w:t>
      </w:r>
    </w:p>
    <w:p w14:paraId="4898EA1A" w14:textId="77777777" w:rsidR="00000000" w:rsidRDefault="003B3694">
      <w:pPr>
        <w:pStyle w:val="a0"/>
        <w:rPr>
          <w:rtl/>
        </w:rPr>
      </w:pPr>
    </w:p>
    <w:p w14:paraId="2D59D358" w14:textId="77777777" w:rsidR="00000000" w:rsidRDefault="003B3694">
      <w:pPr>
        <w:pStyle w:val="a0"/>
        <w:rPr>
          <w:rFonts w:hint="cs"/>
          <w:rtl/>
        </w:rPr>
      </w:pPr>
      <w:r>
        <w:rPr>
          <w:rFonts w:hint="cs"/>
          <w:rtl/>
        </w:rPr>
        <w:t xml:space="preserve">ואם אתה מוציא הצעה שכתוב בה </w:t>
      </w:r>
      <w:r>
        <w:rPr>
          <w:rtl/>
        </w:rPr>
        <w:t>–</w:t>
      </w:r>
      <w:r>
        <w:rPr>
          <w:rFonts w:hint="cs"/>
          <w:rtl/>
        </w:rPr>
        <w:t xml:space="preserve"> תסתכל, חבר הכנסת אזולאי, תסתכל כאן </w:t>
      </w:r>
      <w:r>
        <w:rPr>
          <w:rtl/>
        </w:rPr>
        <w:t>–</w:t>
      </w:r>
      <w:r>
        <w:rPr>
          <w:rFonts w:hint="cs"/>
          <w:rtl/>
        </w:rPr>
        <w:t xml:space="preserve"> הצעה לסדר-היום בנושא: המפד"ל משתלטת על הכותל, של חבר הכנסת דוד אזולאי. זה אומר שאתה כתבת במו-ידיך: המפד"ל משתלטת על הכותל, וזאת ההצעה שמופיעה בסדר-הי</w:t>
      </w:r>
      <w:r>
        <w:rPr>
          <w:rFonts w:hint="cs"/>
          <w:rtl/>
        </w:rPr>
        <w:t xml:space="preserve">ום. </w:t>
      </w:r>
    </w:p>
    <w:p w14:paraId="6A0DA006" w14:textId="77777777" w:rsidR="00000000" w:rsidRDefault="003B3694">
      <w:pPr>
        <w:pStyle w:val="a0"/>
        <w:rPr>
          <w:rFonts w:hint="cs"/>
          <w:rtl/>
        </w:rPr>
      </w:pPr>
    </w:p>
    <w:p w14:paraId="27C0E3D8" w14:textId="77777777" w:rsidR="00000000" w:rsidRDefault="003B3694">
      <w:pPr>
        <w:pStyle w:val="af0"/>
        <w:rPr>
          <w:rtl/>
        </w:rPr>
      </w:pPr>
      <w:r>
        <w:rPr>
          <w:rFonts w:hint="eastAsia"/>
          <w:rtl/>
        </w:rPr>
        <w:t>נסים</w:t>
      </w:r>
      <w:r>
        <w:rPr>
          <w:rtl/>
        </w:rPr>
        <w:t xml:space="preserve"> זאב (ש"ס):</w:t>
      </w:r>
    </w:p>
    <w:p w14:paraId="2DF18AE5" w14:textId="77777777" w:rsidR="00000000" w:rsidRDefault="003B3694">
      <w:pPr>
        <w:pStyle w:val="a0"/>
        <w:rPr>
          <w:rFonts w:hint="cs"/>
          <w:rtl/>
        </w:rPr>
      </w:pPr>
    </w:p>
    <w:p w14:paraId="266A3A3A" w14:textId="77777777" w:rsidR="00000000" w:rsidRDefault="003B3694">
      <w:pPr>
        <w:pStyle w:val="a0"/>
        <w:rPr>
          <w:rFonts w:hint="cs"/>
          <w:rtl/>
        </w:rPr>
      </w:pPr>
      <w:r>
        <w:rPr>
          <w:rFonts w:hint="cs"/>
          <w:rtl/>
        </w:rPr>
        <w:t>טעות דפוס.</w:t>
      </w:r>
    </w:p>
    <w:p w14:paraId="54487E0A" w14:textId="77777777" w:rsidR="00000000" w:rsidRDefault="003B3694">
      <w:pPr>
        <w:pStyle w:val="a0"/>
        <w:ind w:firstLine="0"/>
        <w:rPr>
          <w:rFonts w:hint="cs"/>
          <w:rtl/>
        </w:rPr>
      </w:pPr>
    </w:p>
    <w:p w14:paraId="7C181D98" w14:textId="77777777" w:rsidR="00000000" w:rsidRDefault="003B3694">
      <w:pPr>
        <w:pStyle w:val="-"/>
        <w:rPr>
          <w:rtl/>
        </w:rPr>
      </w:pPr>
      <w:bookmarkStart w:id="577" w:name="FS000000524T12_11_2003_18_21_30C"/>
      <w:bookmarkEnd w:id="577"/>
      <w:r>
        <w:rPr>
          <w:rtl/>
        </w:rPr>
        <w:t>שאול יהלום (מפד"ל):</w:t>
      </w:r>
    </w:p>
    <w:p w14:paraId="443459DD" w14:textId="77777777" w:rsidR="00000000" w:rsidRDefault="003B3694">
      <w:pPr>
        <w:pStyle w:val="a0"/>
        <w:rPr>
          <w:rtl/>
        </w:rPr>
      </w:pPr>
    </w:p>
    <w:p w14:paraId="276840B0" w14:textId="77777777" w:rsidR="00000000" w:rsidRDefault="003B3694">
      <w:pPr>
        <w:pStyle w:val="a0"/>
        <w:rPr>
          <w:rFonts w:hint="cs"/>
          <w:rtl/>
        </w:rPr>
      </w:pPr>
      <w:r>
        <w:rPr>
          <w:rFonts w:hint="cs"/>
          <w:rtl/>
        </w:rPr>
        <w:t>אתה רואה שאפילו היושב-ראש, חבר סיעתך, שוודאי לא חשוד כחבר סיעתנו, הבין את מהות העניין וניסה לתקן במלה "האם".</w:t>
      </w:r>
    </w:p>
    <w:p w14:paraId="65866BC3" w14:textId="77777777" w:rsidR="00000000" w:rsidRDefault="003B3694">
      <w:pPr>
        <w:pStyle w:val="a0"/>
        <w:ind w:firstLine="0"/>
        <w:rPr>
          <w:rFonts w:hint="cs"/>
          <w:rtl/>
        </w:rPr>
      </w:pPr>
    </w:p>
    <w:p w14:paraId="70E11125" w14:textId="77777777" w:rsidR="00000000" w:rsidRDefault="003B3694">
      <w:pPr>
        <w:pStyle w:val="a0"/>
        <w:ind w:firstLine="0"/>
        <w:rPr>
          <w:rFonts w:hint="cs"/>
          <w:rtl/>
        </w:rPr>
      </w:pPr>
      <w:r>
        <w:rPr>
          <w:rFonts w:hint="cs"/>
          <w:rtl/>
        </w:rPr>
        <w:tab/>
        <w:t>ומכאן נשמעו הצעות: לא. לא סימן שאלה. אז מה אתה מדבר? ואני אומר לך: תחשוב. פחד אחז את הציב</w:t>
      </w:r>
      <w:r>
        <w:rPr>
          <w:rFonts w:hint="cs"/>
          <w:rtl/>
        </w:rPr>
        <w:t>ור, עוד מעט יבקשו כסף כדי להיכנס לכותל. אני אומר לך: חכמים, היזהרו בדבריכם. תאר לך שלי היתה אליך איזו שאלה בתחום עיסוקך, או בתחום מגוריך. לא הייתי מרים אליך טלפון ושואל אותך, מדוע אתה עושה דבר כזה וכזה? תגיד, קצת היגיון. בינינו, אנחנו גם חברים. עובדים במקו</w:t>
      </w:r>
      <w:r>
        <w:rPr>
          <w:rFonts w:hint="cs"/>
          <w:rtl/>
        </w:rPr>
        <w:t xml:space="preserve">ם אחד, יושבים האחד ליד השני. סתם, להרביץ נאומים גדולים נגד המפד"ל, "המפד"ל משתלטת". </w:t>
      </w:r>
    </w:p>
    <w:p w14:paraId="055BBB92" w14:textId="77777777" w:rsidR="00000000" w:rsidRDefault="003B3694">
      <w:pPr>
        <w:pStyle w:val="a0"/>
        <w:rPr>
          <w:rFonts w:hint="cs"/>
          <w:rtl/>
        </w:rPr>
      </w:pPr>
    </w:p>
    <w:p w14:paraId="2B377EB9" w14:textId="77777777" w:rsidR="00000000" w:rsidRDefault="003B3694">
      <w:pPr>
        <w:pStyle w:val="a0"/>
        <w:rPr>
          <w:rFonts w:hint="cs"/>
          <w:rtl/>
        </w:rPr>
      </w:pPr>
      <w:r>
        <w:rPr>
          <w:rFonts w:hint="cs"/>
          <w:rtl/>
        </w:rPr>
        <w:t xml:space="preserve">לידיעתך, חבר הכנסת דוד אזולאי, אני שאלתי את הרב לוי. קודם כול, היוזמה, הבקשה ומהות העניין </w:t>
      </w:r>
      <w:r>
        <w:rPr>
          <w:rtl/>
        </w:rPr>
        <w:t>–</w:t>
      </w:r>
      <w:r>
        <w:rPr>
          <w:rFonts w:hint="cs"/>
          <w:rtl/>
        </w:rPr>
        <w:t xml:space="preserve"> על-פי בקשת הרבנים הראשיים לישראל. הם שביקשו את הדבר. בינינו לבין עצמנו, הרינו </w:t>
      </w:r>
      <w:r>
        <w:rPr>
          <w:rFonts w:hint="cs"/>
          <w:rtl/>
        </w:rPr>
        <w:t xml:space="preserve">שנינו יודעים </w:t>
      </w:r>
      <w:r>
        <w:rPr>
          <w:rtl/>
        </w:rPr>
        <w:t>–</w:t>
      </w:r>
      <w:r>
        <w:rPr>
          <w:rFonts w:hint="cs"/>
          <w:rtl/>
        </w:rPr>
        <w:t xml:space="preserve"> ואני אומר את זה לבושתה של המפד"ל, באמת </w:t>
      </w:r>
      <w:r>
        <w:rPr>
          <w:rtl/>
        </w:rPr>
        <w:t>–</w:t>
      </w:r>
      <w:r>
        <w:rPr>
          <w:rFonts w:hint="cs"/>
          <w:rtl/>
        </w:rPr>
        <w:t xml:space="preserve"> ששני הרבנים הראשיים דהיום לא הומלצו דווקא על-ידי המפד"ל, ולא המפד"ל נאבקה בשבילם. זאת אומרת, אי-אפשר לומר שיש כאן איזה "קח ותן". אם הרבנים דורשים משהו מאנשים של המפד"ל, אין לזה שום קשר למפד"ל, אלא למה</w:t>
      </w:r>
      <w:r>
        <w:rPr>
          <w:rFonts w:hint="cs"/>
          <w:rtl/>
        </w:rPr>
        <w:t xml:space="preserve">ות העבודה. </w:t>
      </w:r>
    </w:p>
    <w:p w14:paraId="0B0538E8" w14:textId="77777777" w:rsidR="00000000" w:rsidRDefault="003B3694">
      <w:pPr>
        <w:pStyle w:val="a0"/>
        <w:rPr>
          <w:rFonts w:hint="cs"/>
          <w:rtl/>
        </w:rPr>
      </w:pPr>
    </w:p>
    <w:p w14:paraId="6264CA83" w14:textId="77777777" w:rsidR="00000000" w:rsidRDefault="003B3694">
      <w:pPr>
        <w:pStyle w:val="a0"/>
        <w:rPr>
          <w:rFonts w:hint="cs"/>
          <w:rtl/>
        </w:rPr>
      </w:pPr>
      <w:r>
        <w:rPr>
          <w:rFonts w:hint="cs"/>
          <w:rtl/>
        </w:rPr>
        <w:t xml:space="preserve">באו הרבנים הראשיים וביקשו, בגלל קדושת הכותל, את העניין הזה, והעניין הזה אושר על- ידי היועץ המשפטי לממשלה. אבל על כל זה היית מקבל תשובה לא ממני, לא על-פי סעיף 88(ז) לתקנון. בדקה אחת היית מקבל את זה מכבוד סגן השר יצחק לוי, אם רק היתה הגינות. רק </w:t>
      </w:r>
      <w:r>
        <w:rPr>
          <w:rFonts w:hint="cs"/>
          <w:rtl/>
        </w:rPr>
        <w:t xml:space="preserve">אם לא היית רוצה להשמיץ. </w:t>
      </w:r>
    </w:p>
    <w:p w14:paraId="4FB9E033" w14:textId="77777777" w:rsidR="00000000" w:rsidRDefault="003B3694">
      <w:pPr>
        <w:pStyle w:val="a0"/>
        <w:rPr>
          <w:rFonts w:hint="cs"/>
          <w:rtl/>
        </w:rPr>
      </w:pPr>
    </w:p>
    <w:p w14:paraId="28DAF1D9" w14:textId="77777777" w:rsidR="00000000" w:rsidRDefault="003B3694">
      <w:pPr>
        <w:pStyle w:val="a0"/>
        <w:rPr>
          <w:rFonts w:hint="cs"/>
          <w:rtl/>
        </w:rPr>
      </w:pPr>
      <w:r>
        <w:rPr>
          <w:rFonts w:hint="cs"/>
          <w:rtl/>
        </w:rPr>
        <w:t>אני אומר לך. הרי אתה יכול לעבור אחד אחד. לא היה תפקיד אחד של אנשים שמזוהים עם המפד"ל שעסקו במשרד הדתות או בכותל המערבי ולא דאגו תמיד לשפר, לפאר ולהוסיף, בידיעה שהכותל שייך לכל עם ישראל. ואת כל מה שאמרת בהתרסה, אפשר היה  להגיד בחיו</w:t>
      </w:r>
      <w:r>
        <w:rPr>
          <w:rFonts w:hint="cs"/>
          <w:rtl/>
        </w:rPr>
        <w:t xml:space="preserve">ב. ואתה לא תמצא ולו גם ביקורת - ואיזה פיתוח נעשה בכותל ובמנהרות. אז לבוא היום ולהגיד למפד"ל, שכל חייה שואפת לאיחוד ירושלים השלמה, ועושה למען זה - תקשיב, חבר הכנסת אזולאי </w:t>
      </w:r>
      <w:r>
        <w:rPr>
          <w:rtl/>
        </w:rPr>
        <w:t>–</w:t>
      </w:r>
      <w:r>
        <w:rPr>
          <w:rFonts w:hint="cs"/>
          <w:rtl/>
        </w:rPr>
        <w:t xml:space="preserve"> לבוא ולהאשים את המפד"ל בשביל לזכות עוד באיזו נקודה בציבור, שש"ס תוקפת את המפד"ל? למה</w:t>
      </w:r>
      <w:r>
        <w:rPr>
          <w:rFonts w:hint="cs"/>
          <w:rtl/>
        </w:rPr>
        <w:t xml:space="preserve"> שיהיו יחסים כאלה? </w:t>
      </w:r>
    </w:p>
    <w:p w14:paraId="727CEC31" w14:textId="77777777" w:rsidR="00000000" w:rsidRDefault="003B3694">
      <w:pPr>
        <w:pStyle w:val="a0"/>
        <w:rPr>
          <w:rFonts w:hint="cs"/>
          <w:rtl/>
        </w:rPr>
      </w:pPr>
    </w:p>
    <w:p w14:paraId="3D7E1640" w14:textId="77777777" w:rsidR="00000000" w:rsidRDefault="003B3694">
      <w:pPr>
        <w:pStyle w:val="af0"/>
        <w:rPr>
          <w:rtl/>
        </w:rPr>
      </w:pPr>
      <w:r>
        <w:rPr>
          <w:rFonts w:hint="eastAsia"/>
          <w:rtl/>
        </w:rPr>
        <w:t>דוד</w:t>
      </w:r>
      <w:r>
        <w:rPr>
          <w:rtl/>
        </w:rPr>
        <w:t xml:space="preserve"> אזולאי (ש"ס):</w:t>
      </w:r>
    </w:p>
    <w:p w14:paraId="2928783B" w14:textId="77777777" w:rsidR="00000000" w:rsidRDefault="003B3694">
      <w:pPr>
        <w:pStyle w:val="a0"/>
        <w:rPr>
          <w:rFonts w:hint="cs"/>
          <w:rtl/>
        </w:rPr>
      </w:pPr>
    </w:p>
    <w:p w14:paraId="10994741" w14:textId="77777777" w:rsidR="00000000" w:rsidRDefault="003B3694">
      <w:pPr>
        <w:pStyle w:val="a0"/>
        <w:rPr>
          <w:rFonts w:hint="cs"/>
          <w:rtl/>
        </w:rPr>
      </w:pPr>
      <w:r>
        <w:rPr>
          <w:rFonts w:hint="cs"/>
          <w:rtl/>
        </w:rPr>
        <w:t xml:space="preserve">עדיין לא התייחסת לעניין. </w:t>
      </w:r>
    </w:p>
    <w:p w14:paraId="634F3797" w14:textId="77777777" w:rsidR="00000000" w:rsidRDefault="003B3694">
      <w:pPr>
        <w:pStyle w:val="a0"/>
        <w:rPr>
          <w:rFonts w:hint="cs"/>
          <w:rtl/>
        </w:rPr>
      </w:pPr>
    </w:p>
    <w:p w14:paraId="711497C9" w14:textId="77777777" w:rsidR="00000000" w:rsidRDefault="003B3694">
      <w:pPr>
        <w:pStyle w:val="-"/>
        <w:rPr>
          <w:rtl/>
        </w:rPr>
      </w:pPr>
      <w:bookmarkStart w:id="578" w:name="FS000000524T12_11_2003_17_57_10C"/>
      <w:bookmarkEnd w:id="578"/>
      <w:r>
        <w:rPr>
          <w:rtl/>
        </w:rPr>
        <w:t>שאול יהלום (מפד"ל):</w:t>
      </w:r>
    </w:p>
    <w:p w14:paraId="3E0FE47E" w14:textId="77777777" w:rsidR="00000000" w:rsidRDefault="003B3694">
      <w:pPr>
        <w:pStyle w:val="a0"/>
        <w:rPr>
          <w:rtl/>
        </w:rPr>
      </w:pPr>
    </w:p>
    <w:p w14:paraId="02BD93F6" w14:textId="77777777" w:rsidR="00000000" w:rsidRDefault="003B3694">
      <w:pPr>
        <w:pStyle w:val="a0"/>
        <w:rPr>
          <w:rFonts w:hint="cs"/>
          <w:rtl/>
        </w:rPr>
      </w:pPr>
      <w:r>
        <w:rPr>
          <w:rFonts w:hint="cs"/>
          <w:rtl/>
        </w:rPr>
        <w:t>מה זה להתייחס לעניין? להתייחס לעניין -  - -</w:t>
      </w:r>
    </w:p>
    <w:p w14:paraId="3DE20435" w14:textId="77777777" w:rsidR="00000000" w:rsidRDefault="003B3694">
      <w:pPr>
        <w:pStyle w:val="a0"/>
        <w:rPr>
          <w:rFonts w:hint="cs"/>
          <w:rtl/>
        </w:rPr>
      </w:pPr>
    </w:p>
    <w:p w14:paraId="22C835CE" w14:textId="77777777" w:rsidR="00000000" w:rsidRDefault="003B3694">
      <w:pPr>
        <w:pStyle w:val="af0"/>
        <w:rPr>
          <w:rtl/>
        </w:rPr>
      </w:pPr>
      <w:r>
        <w:rPr>
          <w:rFonts w:hint="eastAsia"/>
          <w:rtl/>
        </w:rPr>
        <w:t>דוד</w:t>
      </w:r>
      <w:r>
        <w:rPr>
          <w:rtl/>
        </w:rPr>
        <w:t xml:space="preserve"> אזולאי (ש"ס):</w:t>
      </w:r>
    </w:p>
    <w:p w14:paraId="75C4F46D" w14:textId="77777777" w:rsidR="00000000" w:rsidRDefault="003B3694">
      <w:pPr>
        <w:pStyle w:val="a0"/>
        <w:rPr>
          <w:rFonts w:hint="cs"/>
          <w:rtl/>
        </w:rPr>
      </w:pPr>
    </w:p>
    <w:p w14:paraId="1FE1FC93" w14:textId="77777777" w:rsidR="00000000" w:rsidRDefault="003B3694">
      <w:pPr>
        <w:pStyle w:val="a0"/>
        <w:rPr>
          <w:rFonts w:hint="cs"/>
          <w:rtl/>
        </w:rPr>
      </w:pPr>
      <w:r>
        <w:rPr>
          <w:rFonts w:hint="cs"/>
          <w:rtl/>
        </w:rPr>
        <w:t>הטפת מוסר - - -</w:t>
      </w:r>
    </w:p>
    <w:p w14:paraId="3BA35A5C" w14:textId="77777777" w:rsidR="00000000" w:rsidRDefault="003B3694">
      <w:pPr>
        <w:pStyle w:val="a0"/>
        <w:rPr>
          <w:rFonts w:hint="cs"/>
          <w:rtl/>
        </w:rPr>
      </w:pPr>
    </w:p>
    <w:p w14:paraId="04CE55CA" w14:textId="77777777" w:rsidR="00000000" w:rsidRDefault="003B3694">
      <w:pPr>
        <w:pStyle w:val="-"/>
        <w:rPr>
          <w:rtl/>
        </w:rPr>
      </w:pPr>
      <w:bookmarkStart w:id="579" w:name="FS000000524T12_11_2003_17_57_37C"/>
      <w:bookmarkEnd w:id="579"/>
      <w:r>
        <w:rPr>
          <w:rtl/>
        </w:rPr>
        <w:t>שאול יהלום (מפד"ל):</w:t>
      </w:r>
    </w:p>
    <w:p w14:paraId="7ABDDC1A" w14:textId="77777777" w:rsidR="00000000" w:rsidRDefault="003B3694">
      <w:pPr>
        <w:pStyle w:val="a0"/>
        <w:rPr>
          <w:rtl/>
        </w:rPr>
      </w:pPr>
    </w:p>
    <w:p w14:paraId="60B1DAB6" w14:textId="77777777" w:rsidR="00000000" w:rsidRDefault="003B3694">
      <w:pPr>
        <w:pStyle w:val="a0"/>
        <w:rPr>
          <w:rFonts w:hint="cs"/>
          <w:rtl/>
        </w:rPr>
      </w:pPr>
      <w:r>
        <w:rPr>
          <w:rFonts w:hint="cs"/>
          <w:rtl/>
        </w:rPr>
        <w:t xml:space="preserve">להתייחס לעניין </w:t>
      </w:r>
      <w:r>
        <w:rPr>
          <w:rtl/>
        </w:rPr>
        <w:t>–</w:t>
      </w:r>
      <w:r>
        <w:rPr>
          <w:rFonts w:hint="cs"/>
          <w:rtl/>
        </w:rPr>
        <w:t xml:space="preserve"> תיכף תשמע את השר שיסביר את זה, ואם תרצה, תזמין את</w:t>
      </w:r>
      <w:r>
        <w:rPr>
          <w:rFonts w:hint="cs"/>
          <w:rtl/>
        </w:rPr>
        <w:t xml:space="preserve"> סגן השר לישיבת סיעת ש"ס והוא יסביר גם שם. בכל אופן, הרבנים הראשיים אמרו, שבגלל הכותל הם מבקשים להוציא אותו מהרשות הכללית למקומות הקדושים, ששם, עם כל הכבוד, מטפלים במאות מקומות, לרבות, אפילו, בתי- קברות או קבר בודד, והכותל צריך לקבל טיפול ייחודי. ככה ביקשו</w:t>
      </w:r>
      <w:r>
        <w:rPr>
          <w:rFonts w:hint="cs"/>
          <w:rtl/>
        </w:rPr>
        <w:t xml:space="preserve">. אני יכול לחלוק על דעת הרבנים הראשיים, אני יכול לא לקבל את דעתם, אבל זו בקשתם. הלך סגן השר - תקשיב, תקשיב - ופנה ליועץ המשפטי לממשלה, הציג לו את האפשרויות וקיבל את אישורו. זה הכול. </w:t>
      </w:r>
    </w:p>
    <w:p w14:paraId="22206F55" w14:textId="77777777" w:rsidR="00000000" w:rsidRDefault="003B3694">
      <w:pPr>
        <w:pStyle w:val="a0"/>
        <w:rPr>
          <w:rFonts w:hint="cs"/>
          <w:rtl/>
        </w:rPr>
      </w:pPr>
    </w:p>
    <w:p w14:paraId="515BC2FB" w14:textId="77777777" w:rsidR="00000000" w:rsidRDefault="003B3694">
      <w:pPr>
        <w:pStyle w:val="a0"/>
        <w:rPr>
          <w:rFonts w:hint="cs"/>
          <w:rtl/>
        </w:rPr>
      </w:pPr>
      <w:r>
        <w:rPr>
          <w:rFonts w:hint="cs"/>
          <w:rtl/>
        </w:rPr>
        <w:t>אין בזה הרבה דברים. תרצו להעביר את העסק הזה, אם תגיעו להסכמה, ואני לא נצ</w:t>
      </w:r>
      <w:r>
        <w:rPr>
          <w:rFonts w:hint="cs"/>
          <w:rtl/>
        </w:rPr>
        <w:t xml:space="preserve">יג הממשלה או נציג המציעים, אבל אם יציע כאן השר להעביר את הדברים האלה לוועדה, אני הראשון שאסכים לך. תשמעו את הכול, אבל הייתם שומעים את זה גם מרצון, בלי השמצות. </w:t>
      </w:r>
    </w:p>
    <w:p w14:paraId="4853EC60" w14:textId="77777777" w:rsidR="00000000" w:rsidRDefault="003B3694">
      <w:pPr>
        <w:pStyle w:val="a0"/>
        <w:rPr>
          <w:rFonts w:hint="cs"/>
          <w:rtl/>
        </w:rPr>
      </w:pPr>
    </w:p>
    <w:p w14:paraId="56A00CDE" w14:textId="77777777" w:rsidR="00000000" w:rsidRDefault="003B3694">
      <w:pPr>
        <w:pStyle w:val="a0"/>
        <w:rPr>
          <w:rFonts w:hint="cs"/>
          <w:rtl/>
        </w:rPr>
      </w:pPr>
      <w:r>
        <w:rPr>
          <w:rFonts w:hint="cs"/>
          <w:rtl/>
        </w:rPr>
        <w:t>דבר אחד אני רוצה לומר לך: אפשר להתווכח על פירוק משרד הדתות, על כל מה שקורה לפני כן, אנחנו מוציא</w:t>
      </w:r>
      <w:r>
        <w:rPr>
          <w:rFonts w:hint="cs"/>
          <w:rtl/>
        </w:rPr>
        <w:t xml:space="preserve">ים את הנשמה על דבר אחד - שלא תהיה שום פגיעה בשום שירות דת. שלא תהיה שום פגיעה בשום נושא דתי. שלא תהיה פגיעה בשום מהות דתית של מדינת ישראל, גם ללא משרד הדתות. </w:t>
      </w:r>
    </w:p>
    <w:p w14:paraId="551A935D" w14:textId="77777777" w:rsidR="00000000" w:rsidRDefault="003B3694">
      <w:pPr>
        <w:pStyle w:val="a0"/>
        <w:rPr>
          <w:rFonts w:hint="cs"/>
          <w:rtl/>
        </w:rPr>
      </w:pPr>
    </w:p>
    <w:p w14:paraId="77943425" w14:textId="77777777" w:rsidR="00000000" w:rsidRDefault="003B3694">
      <w:pPr>
        <w:pStyle w:val="af0"/>
        <w:rPr>
          <w:rtl/>
        </w:rPr>
      </w:pPr>
      <w:r>
        <w:rPr>
          <w:rFonts w:hint="eastAsia"/>
          <w:rtl/>
        </w:rPr>
        <w:t>יצחק</w:t>
      </w:r>
      <w:r>
        <w:rPr>
          <w:rtl/>
        </w:rPr>
        <w:t xml:space="preserve"> כהן (ש"ס):</w:t>
      </w:r>
    </w:p>
    <w:p w14:paraId="0BA155B9" w14:textId="77777777" w:rsidR="00000000" w:rsidRDefault="003B3694">
      <w:pPr>
        <w:pStyle w:val="a0"/>
        <w:rPr>
          <w:rFonts w:hint="cs"/>
          <w:rtl/>
        </w:rPr>
      </w:pPr>
    </w:p>
    <w:p w14:paraId="47624B6F" w14:textId="77777777" w:rsidR="00000000" w:rsidRDefault="003B3694">
      <w:pPr>
        <w:pStyle w:val="a0"/>
        <w:rPr>
          <w:rFonts w:hint="cs"/>
          <w:rtl/>
        </w:rPr>
      </w:pPr>
      <w:r>
        <w:rPr>
          <w:rFonts w:hint="cs"/>
          <w:rtl/>
        </w:rPr>
        <w:t xml:space="preserve">סגרתם את משרד הדתות. </w:t>
      </w:r>
    </w:p>
    <w:p w14:paraId="20F4C821" w14:textId="77777777" w:rsidR="00000000" w:rsidRDefault="003B3694">
      <w:pPr>
        <w:pStyle w:val="a0"/>
        <w:rPr>
          <w:rFonts w:hint="cs"/>
          <w:rtl/>
        </w:rPr>
      </w:pPr>
    </w:p>
    <w:p w14:paraId="69AE558E" w14:textId="77777777" w:rsidR="00000000" w:rsidRDefault="003B3694">
      <w:pPr>
        <w:pStyle w:val="-"/>
        <w:rPr>
          <w:rtl/>
        </w:rPr>
      </w:pPr>
      <w:bookmarkStart w:id="580" w:name="FS000000524T12_11_2003_18_11_12C"/>
      <w:bookmarkEnd w:id="580"/>
      <w:r>
        <w:rPr>
          <w:rtl/>
        </w:rPr>
        <w:t>שאול יהלום (מפד"ל):</w:t>
      </w:r>
    </w:p>
    <w:p w14:paraId="601511EF" w14:textId="77777777" w:rsidR="00000000" w:rsidRDefault="003B3694">
      <w:pPr>
        <w:pStyle w:val="a0"/>
        <w:rPr>
          <w:rtl/>
        </w:rPr>
      </w:pPr>
    </w:p>
    <w:p w14:paraId="235DE680" w14:textId="77777777" w:rsidR="00000000" w:rsidRDefault="003B3694">
      <w:pPr>
        <w:pStyle w:val="a0"/>
        <w:rPr>
          <w:rFonts w:hint="cs"/>
          <w:rtl/>
        </w:rPr>
      </w:pPr>
      <w:r>
        <w:rPr>
          <w:rFonts w:hint="cs"/>
          <w:rtl/>
        </w:rPr>
        <w:t>קל וחומר שכל מה שקשור למקומות הקדוש</w:t>
      </w:r>
      <w:r>
        <w:rPr>
          <w:rFonts w:hint="cs"/>
          <w:rtl/>
        </w:rPr>
        <w:t xml:space="preserve">ים, כל מה שקשור לבבת עינינו, הכותל המערבי, ברור שיישמר, וכל אחד, בתפקיד שלו, יעשה את הכול. אבל בוודאי לא להביא את זה - אתה דיברת על הכותל ועל הסכנות, כאשר אדם חשב שמדובר באיזה נכס של נכסי דלא ניידי, שמישהו קונה או מוכר בית. גם כשמשמיצים מישהו צריך לדעת את </w:t>
      </w:r>
      <w:r>
        <w:rPr>
          <w:rFonts w:hint="cs"/>
          <w:rtl/>
        </w:rPr>
        <w:t xml:space="preserve">גבולות ההשמצה. לא כל פרויקט צריך לזכות להשמצה, כי ש"ס שמה לה למטרה להשמיץ את המפד"ל בכל הזדמנות. </w:t>
      </w:r>
    </w:p>
    <w:p w14:paraId="64608CD2" w14:textId="77777777" w:rsidR="00000000" w:rsidRDefault="003B3694">
      <w:pPr>
        <w:pStyle w:val="a0"/>
        <w:rPr>
          <w:rFonts w:hint="cs"/>
          <w:rtl/>
        </w:rPr>
      </w:pPr>
    </w:p>
    <w:p w14:paraId="670749B3" w14:textId="77777777" w:rsidR="00000000" w:rsidRDefault="003B3694">
      <w:pPr>
        <w:pStyle w:val="af0"/>
        <w:rPr>
          <w:rtl/>
        </w:rPr>
      </w:pPr>
      <w:r>
        <w:rPr>
          <w:rFonts w:hint="eastAsia"/>
          <w:rtl/>
        </w:rPr>
        <w:t>יצחק</w:t>
      </w:r>
      <w:r>
        <w:rPr>
          <w:rtl/>
        </w:rPr>
        <w:t xml:space="preserve"> כהן (ש"ס):</w:t>
      </w:r>
    </w:p>
    <w:p w14:paraId="1DA34A12" w14:textId="77777777" w:rsidR="00000000" w:rsidRDefault="003B3694">
      <w:pPr>
        <w:pStyle w:val="a0"/>
        <w:rPr>
          <w:rFonts w:hint="cs"/>
          <w:rtl/>
        </w:rPr>
      </w:pPr>
    </w:p>
    <w:p w14:paraId="1C5D598D" w14:textId="77777777" w:rsidR="00000000" w:rsidRDefault="003B3694">
      <w:pPr>
        <w:pStyle w:val="a0"/>
        <w:rPr>
          <w:rFonts w:hint="cs"/>
          <w:rtl/>
        </w:rPr>
      </w:pPr>
      <w:r>
        <w:rPr>
          <w:rFonts w:hint="cs"/>
          <w:rtl/>
        </w:rPr>
        <w:t xml:space="preserve">המפד"ל סגרה את משרד הדתות, מה אתה רוצה? את בתי-הדין העברתם לטומי לפיד, על מה אתה מדבר? </w:t>
      </w:r>
    </w:p>
    <w:p w14:paraId="444134DD" w14:textId="77777777" w:rsidR="00000000" w:rsidRDefault="003B3694">
      <w:pPr>
        <w:pStyle w:val="a0"/>
        <w:rPr>
          <w:rFonts w:hint="cs"/>
          <w:rtl/>
        </w:rPr>
      </w:pPr>
    </w:p>
    <w:p w14:paraId="1495D66F" w14:textId="77777777" w:rsidR="00000000" w:rsidRDefault="003B3694">
      <w:pPr>
        <w:pStyle w:val="-"/>
        <w:rPr>
          <w:rtl/>
        </w:rPr>
      </w:pPr>
      <w:bookmarkStart w:id="581" w:name="FS000000524T12_11_2003_18_19_14C"/>
      <w:bookmarkEnd w:id="581"/>
      <w:r>
        <w:rPr>
          <w:rtl/>
        </w:rPr>
        <w:t>שאול יהלום (מפד"ל):</w:t>
      </w:r>
    </w:p>
    <w:p w14:paraId="53501320" w14:textId="77777777" w:rsidR="00000000" w:rsidRDefault="003B3694">
      <w:pPr>
        <w:pStyle w:val="a0"/>
        <w:rPr>
          <w:rtl/>
        </w:rPr>
      </w:pPr>
    </w:p>
    <w:p w14:paraId="41FA924F" w14:textId="77777777" w:rsidR="00000000" w:rsidRDefault="003B3694">
      <w:pPr>
        <w:pStyle w:val="a0"/>
        <w:rPr>
          <w:rFonts w:hint="cs"/>
          <w:rtl/>
        </w:rPr>
      </w:pPr>
      <w:r>
        <w:rPr>
          <w:rFonts w:hint="cs"/>
          <w:rtl/>
        </w:rPr>
        <w:t xml:space="preserve">חבר הכנסת כהן - - - </w:t>
      </w:r>
    </w:p>
    <w:p w14:paraId="44CBB8D1" w14:textId="77777777" w:rsidR="00000000" w:rsidRDefault="003B3694">
      <w:pPr>
        <w:pStyle w:val="a0"/>
        <w:rPr>
          <w:rFonts w:hint="cs"/>
          <w:rtl/>
        </w:rPr>
      </w:pPr>
    </w:p>
    <w:p w14:paraId="567DF4C7" w14:textId="77777777" w:rsidR="00000000" w:rsidRDefault="003B3694">
      <w:pPr>
        <w:pStyle w:val="af0"/>
        <w:rPr>
          <w:rtl/>
        </w:rPr>
      </w:pPr>
      <w:r>
        <w:rPr>
          <w:rFonts w:hint="eastAsia"/>
          <w:rtl/>
        </w:rPr>
        <w:t>יצחק</w:t>
      </w:r>
      <w:r>
        <w:rPr>
          <w:rtl/>
        </w:rPr>
        <w:t xml:space="preserve"> כהן</w:t>
      </w:r>
      <w:r>
        <w:rPr>
          <w:rtl/>
        </w:rPr>
        <w:t xml:space="preserve"> (ש"ס):</w:t>
      </w:r>
    </w:p>
    <w:p w14:paraId="392461BE" w14:textId="77777777" w:rsidR="00000000" w:rsidRDefault="003B3694">
      <w:pPr>
        <w:pStyle w:val="a0"/>
        <w:rPr>
          <w:rFonts w:hint="cs"/>
          <w:rtl/>
        </w:rPr>
      </w:pPr>
    </w:p>
    <w:p w14:paraId="43C67BA2" w14:textId="77777777" w:rsidR="00000000" w:rsidRDefault="003B3694">
      <w:pPr>
        <w:pStyle w:val="a0"/>
        <w:rPr>
          <w:rFonts w:hint="cs"/>
          <w:rtl/>
        </w:rPr>
      </w:pPr>
      <w:r>
        <w:rPr>
          <w:rFonts w:hint="cs"/>
          <w:rtl/>
        </w:rPr>
        <w:t>- - -</w:t>
      </w:r>
    </w:p>
    <w:p w14:paraId="3081C5E0" w14:textId="77777777" w:rsidR="00000000" w:rsidRDefault="003B3694">
      <w:pPr>
        <w:pStyle w:val="a0"/>
        <w:rPr>
          <w:rFonts w:hint="cs"/>
          <w:rtl/>
        </w:rPr>
      </w:pPr>
    </w:p>
    <w:p w14:paraId="7D90FBE9" w14:textId="77777777" w:rsidR="00000000" w:rsidRDefault="003B3694">
      <w:pPr>
        <w:pStyle w:val="af1"/>
        <w:rPr>
          <w:rtl/>
        </w:rPr>
      </w:pPr>
      <w:r>
        <w:rPr>
          <w:rtl/>
        </w:rPr>
        <w:t>היו"ר נסים דהן:</w:t>
      </w:r>
    </w:p>
    <w:p w14:paraId="3E1D1C2C" w14:textId="77777777" w:rsidR="00000000" w:rsidRDefault="003B3694">
      <w:pPr>
        <w:pStyle w:val="a0"/>
        <w:rPr>
          <w:rtl/>
        </w:rPr>
      </w:pPr>
    </w:p>
    <w:p w14:paraId="7DCE87A4" w14:textId="77777777" w:rsidR="00000000" w:rsidRDefault="003B3694">
      <w:pPr>
        <w:pStyle w:val="a0"/>
        <w:rPr>
          <w:rFonts w:hint="cs"/>
          <w:rtl/>
        </w:rPr>
      </w:pPr>
      <w:r>
        <w:rPr>
          <w:rFonts w:hint="cs"/>
          <w:rtl/>
        </w:rPr>
        <w:t xml:space="preserve">חבר הכנסת כהן, תודה רבה על הערת הביניים. אפשר הערה, לא נאום. </w:t>
      </w:r>
    </w:p>
    <w:p w14:paraId="77369F9A" w14:textId="77777777" w:rsidR="00000000" w:rsidRDefault="003B3694">
      <w:pPr>
        <w:pStyle w:val="a0"/>
        <w:rPr>
          <w:rFonts w:hint="cs"/>
          <w:rtl/>
        </w:rPr>
      </w:pPr>
    </w:p>
    <w:p w14:paraId="0595CF0F" w14:textId="77777777" w:rsidR="00000000" w:rsidRDefault="003B3694">
      <w:pPr>
        <w:pStyle w:val="af0"/>
        <w:rPr>
          <w:rtl/>
        </w:rPr>
      </w:pPr>
      <w:r>
        <w:rPr>
          <w:rFonts w:hint="eastAsia"/>
          <w:rtl/>
        </w:rPr>
        <w:t>יצחק</w:t>
      </w:r>
      <w:r>
        <w:rPr>
          <w:rtl/>
        </w:rPr>
        <w:t xml:space="preserve"> כהן (ש"ס):</w:t>
      </w:r>
    </w:p>
    <w:p w14:paraId="5F352C84" w14:textId="77777777" w:rsidR="00000000" w:rsidRDefault="003B3694">
      <w:pPr>
        <w:pStyle w:val="a0"/>
        <w:rPr>
          <w:rFonts w:hint="cs"/>
          <w:rtl/>
        </w:rPr>
      </w:pPr>
    </w:p>
    <w:p w14:paraId="15F9BB64" w14:textId="77777777" w:rsidR="00000000" w:rsidRDefault="003B3694">
      <w:pPr>
        <w:pStyle w:val="a0"/>
        <w:rPr>
          <w:rFonts w:hint="cs"/>
          <w:rtl/>
        </w:rPr>
      </w:pPr>
      <w:r>
        <w:rPr>
          <w:rFonts w:hint="cs"/>
          <w:rtl/>
        </w:rPr>
        <w:t xml:space="preserve">מאסתם בכול, מחקתם כל דבר יהודי. </w:t>
      </w:r>
    </w:p>
    <w:p w14:paraId="2896B356" w14:textId="77777777" w:rsidR="00000000" w:rsidRDefault="003B3694">
      <w:pPr>
        <w:pStyle w:val="a0"/>
        <w:rPr>
          <w:rFonts w:hint="cs"/>
          <w:rtl/>
        </w:rPr>
      </w:pPr>
    </w:p>
    <w:p w14:paraId="386AB313" w14:textId="77777777" w:rsidR="00000000" w:rsidRDefault="003B3694">
      <w:pPr>
        <w:pStyle w:val="af1"/>
        <w:rPr>
          <w:rtl/>
        </w:rPr>
      </w:pPr>
      <w:r>
        <w:rPr>
          <w:rtl/>
        </w:rPr>
        <w:t>היו"ר נסים דהן:</w:t>
      </w:r>
    </w:p>
    <w:p w14:paraId="7064A8A8" w14:textId="77777777" w:rsidR="00000000" w:rsidRDefault="003B3694">
      <w:pPr>
        <w:pStyle w:val="a0"/>
        <w:rPr>
          <w:rtl/>
        </w:rPr>
      </w:pPr>
    </w:p>
    <w:p w14:paraId="60A71D2E" w14:textId="77777777" w:rsidR="00000000" w:rsidRDefault="003B3694">
      <w:pPr>
        <w:pStyle w:val="a0"/>
        <w:rPr>
          <w:rFonts w:hint="cs"/>
          <w:rtl/>
        </w:rPr>
      </w:pPr>
      <w:r>
        <w:rPr>
          <w:rFonts w:hint="cs"/>
          <w:rtl/>
        </w:rPr>
        <w:t xml:space="preserve">חבר הכנסת כהן. </w:t>
      </w:r>
    </w:p>
    <w:p w14:paraId="06175A23" w14:textId="77777777" w:rsidR="00000000" w:rsidRDefault="003B3694">
      <w:pPr>
        <w:pStyle w:val="a0"/>
        <w:rPr>
          <w:rFonts w:hint="cs"/>
          <w:rtl/>
        </w:rPr>
      </w:pPr>
    </w:p>
    <w:p w14:paraId="48E99DD2" w14:textId="77777777" w:rsidR="00000000" w:rsidRDefault="003B3694">
      <w:pPr>
        <w:pStyle w:val="af0"/>
        <w:rPr>
          <w:rtl/>
        </w:rPr>
      </w:pPr>
      <w:r>
        <w:rPr>
          <w:rFonts w:hint="eastAsia"/>
          <w:rtl/>
        </w:rPr>
        <w:t>יצחק</w:t>
      </w:r>
      <w:r>
        <w:rPr>
          <w:rtl/>
        </w:rPr>
        <w:t xml:space="preserve"> כהן (ש"ס):</w:t>
      </w:r>
    </w:p>
    <w:p w14:paraId="45586877" w14:textId="77777777" w:rsidR="00000000" w:rsidRDefault="003B3694">
      <w:pPr>
        <w:pStyle w:val="a0"/>
        <w:rPr>
          <w:rFonts w:hint="cs"/>
          <w:rtl/>
        </w:rPr>
      </w:pPr>
    </w:p>
    <w:p w14:paraId="6BAC7BA3" w14:textId="77777777" w:rsidR="00000000" w:rsidRDefault="003B3694">
      <w:pPr>
        <w:pStyle w:val="a0"/>
        <w:rPr>
          <w:rFonts w:hint="cs"/>
          <w:rtl/>
        </w:rPr>
      </w:pPr>
      <w:r>
        <w:rPr>
          <w:rFonts w:hint="cs"/>
          <w:rtl/>
        </w:rPr>
        <w:t>- - -</w:t>
      </w:r>
    </w:p>
    <w:p w14:paraId="53101752" w14:textId="77777777" w:rsidR="00000000" w:rsidRDefault="003B3694">
      <w:pPr>
        <w:pStyle w:val="a0"/>
        <w:rPr>
          <w:rFonts w:hint="cs"/>
          <w:rtl/>
        </w:rPr>
      </w:pPr>
    </w:p>
    <w:p w14:paraId="2B5B8F6A" w14:textId="77777777" w:rsidR="00000000" w:rsidRDefault="003B3694">
      <w:pPr>
        <w:pStyle w:val="af1"/>
        <w:rPr>
          <w:rtl/>
        </w:rPr>
      </w:pPr>
      <w:r>
        <w:rPr>
          <w:rtl/>
        </w:rPr>
        <w:t>היו"ר נסים דהן:</w:t>
      </w:r>
    </w:p>
    <w:p w14:paraId="72999B30" w14:textId="77777777" w:rsidR="00000000" w:rsidRDefault="003B3694">
      <w:pPr>
        <w:pStyle w:val="a0"/>
        <w:rPr>
          <w:rtl/>
        </w:rPr>
      </w:pPr>
    </w:p>
    <w:p w14:paraId="09E37DCC" w14:textId="77777777" w:rsidR="00000000" w:rsidRDefault="003B3694">
      <w:pPr>
        <w:pStyle w:val="a0"/>
        <w:rPr>
          <w:rFonts w:hint="cs"/>
          <w:rtl/>
        </w:rPr>
      </w:pPr>
      <w:r>
        <w:rPr>
          <w:rFonts w:hint="cs"/>
          <w:rtl/>
        </w:rPr>
        <w:t xml:space="preserve">חבר הכנסת כהן, שמענו. </w:t>
      </w:r>
    </w:p>
    <w:p w14:paraId="775DAA3C" w14:textId="77777777" w:rsidR="00000000" w:rsidRDefault="003B3694">
      <w:pPr>
        <w:pStyle w:val="a0"/>
        <w:rPr>
          <w:rFonts w:hint="cs"/>
          <w:rtl/>
        </w:rPr>
      </w:pPr>
    </w:p>
    <w:p w14:paraId="5F58C9AA" w14:textId="77777777" w:rsidR="00000000" w:rsidRDefault="003B3694">
      <w:pPr>
        <w:pStyle w:val="-"/>
        <w:rPr>
          <w:rtl/>
        </w:rPr>
      </w:pPr>
      <w:bookmarkStart w:id="582" w:name="FS000000524T12_11_2003_18_20_29C"/>
      <w:bookmarkEnd w:id="582"/>
      <w:r>
        <w:rPr>
          <w:rtl/>
        </w:rPr>
        <w:t>שאול יהלום</w:t>
      </w:r>
      <w:r>
        <w:rPr>
          <w:rtl/>
        </w:rPr>
        <w:t xml:space="preserve"> (מפד"ל):</w:t>
      </w:r>
    </w:p>
    <w:p w14:paraId="6C3D60FD" w14:textId="77777777" w:rsidR="00000000" w:rsidRDefault="003B3694">
      <w:pPr>
        <w:pStyle w:val="a0"/>
        <w:rPr>
          <w:rtl/>
        </w:rPr>
      </w:pPr>
    </w:p>
    <w:p w14:paraId="09BEA8C6" w14:textId="77777777" w:rsidR="00000000" w:rsidRDefault="003B3694">
      <w:pPr>
        <w:pStyle w:val="a0"/>
        <w:rPr>
          <w:rFonts w:hint="cs"/>
          <w:rtl/>
        </w:rPr>
      </w:pPr>
      <w:r>
        <w:rPr>
          <w:rFonts w:hint="cs"/>
          <w:rtl/>
        </w:rPr>
        <w:t>חבר הכנסת כהן, תדע לך רק - - -</w:t>
      </w:r>
    </w:p>
    <w:p w14:paraId="725D65E7" w14:textId="77777777" w:rsidR="00000000" w:rsidRDefault="003B3694">
      <w:pPr>
        <w:pStyle w:val="a0"/>
        <w:rPr>
          <w:rFonts w:hint="cs"/>
          <w:rtl/>
        </w:rPr>
      </w:pPr>
    </w:p>
    <w:p w14:paraId="041B550B" w14:textId="77777777" w:rsidR="00000000" w:rsidRDefault="003B3694">
      <w:pPr>
        <w:pStyle w:val="af0"/>
        <w:rPr>
          <w:rtl/>
        </w:rPr>
      </w:pPr>
      <w:r>
        <w:rPr>
          <w:rFonts w:hint="eastAsia"/>
          <w:rtl/>
        </w:rPr>
        <w:t>יצחק</w:t>
      </w:r>
      <w:r>
        <w:rPr>
          <w:rtl/>
        </w:rPr>
        <w:t xml:space="preserve"> כהן (ש"ס):</w:t>
      </w:r>
    </w:p>
    <w:p w14:paraId="279A3FDE" w14:textId="77777777" w:rsidR="00000000" w:rsidRDefault="003B3694">
      <w:pPr>
        <w:pStyle w:val="a0"/>
        <w:rPr>
          <w:rFonts w:hint="cs"/>
          <w:rtl/>
        </w:rPr>
      </w:pPr>
    </w:p>
    <w:p w14:paraId="6390FC51" w14:textId="77777777" w:rsidR="00000000" w:rsidRDefault="003B3694">
      <w:pPr>
        <w:pStyle w:val="a0"/>
        <w:rPr>
          <w:rFonts w:hint="cs"/>
          <w:rtl/>
        </w:rPr>
      </w:pPr>
      <w:r>
        <w:rPr>
          <w:rFonts w:hint="cs"/>
          <w:rtl/>
        </w:rPr>
        <w:t>- - -</w:t>
      </w:r>
    </w:p>
    <w:p w14:paraId="4C2C9301" w14:textId="77777777" w:rsidR="00000000" w:rsidRDefault="003B3694">
      <w:pPr>
        <w:pStyle w:val="a0"/>
        <w:rPr>
          <w:rFonts w:hint="cs"/>
          <w:rtl/>
        </w:rPr>
      </w:pPr>
    </w:p>
    <w:p w14:paraId="65107690" w14:textId="77777777" w:rsidR="00000000" w:rsidRDefault="003B3694">
      <w:pPr>
        <w:pStyle w:val="af1"/>
        <w:rPr>
          <w:rtl/>
        </w:rPr>
      </w:pPr>
      <w:r>
        <w:rPr>
          <w:rtl/>
        </w:rPr>
        <w:t>היו"ר נסים דהן:</w:t>
      </w:r>
    </w:p>
    <w:p w14:paraId="43A14D0D" w14:textId="77777777" w:rsidR="00000000" w:rsidRDefault="003B3694">
      <w:pPr>
        <w:pStyle w:val="a0"/>
        <w:rPr>
          <w:rtl/>
        </w:rPr>
      </w:pPr>
    </w:p>
    <w:p w14:paraId="1E15C44A" w14:textId="77777777" w:rsidR="00000000" w:rsidRDefault="003B3694">
      <w:pPr>
        <w:pStyle w:val="a0"/>
        <w:rPr>
          <w:rFonts w:hint="cs"/>
          <w:rtl/>
        </w:rPr>
      </w:pPr>
      <w:r>
        <w:rPr>
          <w:rFonts w:hint="cs"/>
          <w:rtl/>
        </w:rPr>
        <w:t xml:space="preserve">חבר הכנסת כהן. זה כבר נאום חדש. </w:t>
      </w:r>
    </w:p>
    <w:p w14:paraId="4418192F" w14:textId="77777777" w:rsidR="00000000" w:rsidRDefault="003B3694">
      <w:pPr>
        <w:pStyle w:val="a0"/>
        <w:rPr>
          <w:rFonts w:hint="cs"/>
          <w:rtl/>
        </w:rPr>
      </w:pPr>
    </w:p>
    <w:p w14:paraId="6B8AF2CB" w14:textId="77777777" w:rsidR="00000000" w:rsidRDefault="003B3694">
      <w:pPr>
        <w:pStyle w:val="-"/>
        <w:rPr>
          <w:rtl/>
        </w:rPr>
      </w:pPr>
      <w:bookmarkStart w:id="583" w:name="FS000000524T12_11_2003_18_20_59C"/>
      <w:bookmarkEnd w:id="583"/>
      <w:r>
        <w:rPr>
          <w:rtl/>
        </w:rPr>
        <w:t>שאול יהלום (מפד"ל):</w:t>
      </w:r>
    </w:p>
    <w:p w14:paraId="4C9143F7" w14:textId="77777777" w:rsidR="00000000" w:rsidRDefault="003B3694">
      <w:pPr>
        <w:pStyle w:val="a0"/>
        <w:rPr>
          <w:rtl/>
        </w:rPr>
      </w:pPr>
    </w:p>
    <w:p w14:paraId="7BE93C0F" w14:textId="77777777" w:rsidR="00000000" w:rsidRDefault="003B3694">
      <w:pPr>
        <w:pStyle w:val="a0"/>
        <w:rPr>
          <w:rFonts w:hint="cs"/>
          <w:rtl/>
        </w:rPr>
      </w:pPr>
      <w:r>
        <w:rPr>
          <w:rFonts w:hint="cs"/>
          <w:rtl/>
        </w:rPr>
        <w:t>חבר הכנסת כהן, הרי שנינו - - -</w:t>
      </w:r>
    </w:p>
    <w:p w14:paraId="3DB209C7" w14:textId="77777777" w:rsidR="00000000" w:rsidRDefault="003B3694">
      <w:pPr>
        <w:pStyle w:val="a0"/>
        <w:rPr>
          <w:rFonts w:hint="cs"/>
          <w:rtl/>
        </w:rPr>
      </w:pPr>
    </w:p>
    <w:p w14:paraId="722DFAB8" w14:textId="77777777" w:rsidR="00000000" w:rsidRDefault="003B3694">
      <w:pPr>
        <w:pStyle w:val="af0"/>
        <w:rPr>
          <w:rtl/>
        </w:rPr>
      </w:pPr>
      <w:r>
        <w:rPr>
          <w:rFonts w:hint="eastAsia"/>
          <w:rtl/>
        </w:rPr>
        <w:t>יצחק</w:t>
      </w:r>
      <w:r>
        <w:rPr>
          <w:rtl/>
        </w:rPr>
        <w:t xml:space="preserve"> כהן (ש"ס):</w:t>
      </w:r>
    </w:p>
    <w:p w14:paraId="68F86678" w14:textId="77777777" w:rsidR="00000000" w:rsidRDefault="003B3694">
      <w:pPr>
        <w:pStyle w:val="a0"/>
        <w:rPr>
          <w:rFonts w:hint="cs"/>
          <w:rtl/>
        </w:rPr>
      </w:pPr>
    </w:p>
    <w:p w14:paraId="1C7FECBA" w14:textId="77777777" w:rsidR="00000000" w:rsidRDefault="003B3694">
      <w:pPr>
        <w:pStyle w:val="a0"/>
        <w:rPr>
          <w:rFonts w:hint="cs"/>
          <w:rtl/>
        </w:rPr>
      </w:pPr>
      <w:r>
        <w:rPr>
          <w:rFonts w:hint="cs"/>
          <w:rtl/>
        </w:rPr>
        <w:t xml:space="preserve">גרמתם לחילול השם. </w:t>
      </w:r>
    </w:p>
    <w:p w14:paraId="72A95AF5" w14:textId="77777777" w:rsidR="00000000" w:rsidRDefault="003B3694">
      <w:pPr>
        <w:pStyle w:val="a0"/>
        <w:rPr>
          <w:rFonts w:hint="cs"/>
          <w:rtl/>
        </w:rPr>
      </w:pPr>
    </w:p>
    <w:p w14:paraId="66135C77" w14:textId="77777777" w:rsidR="00000000" w:rsidRDefault="003B3694">
      <w:pPr>
        <w:pStyle w:val="-"/>
        <w:rPr>
          <w:rtl/>
        </w:rPr>
      </w:pPr>
      <w:bookmarkStart w:id="584" w:name="FS000000524T12_11_2003_18_21_21C"/>
      <w:bookmarkEnd w:id="584"/>
      <w:r>
        <w:rPr>
          <w:rtl/>
        </w:rPr>
        <w:t>שאול יהלום (מפד"ל):</w:t>
      </w:r>
    </w:p>
    <w:p w14:paraId="0FCF3DFD" w14:textId="77777777" w:rsidR="00000000" w:rsidRDefault="003B3694">
      <w:pPr>
        <w:pStyle w:val="a0"/>
        <w:rPr>
          <w:rtl/>
        </w:rPr>
      </w:pPr>
    </w:p>
    <w:p w14:paraId="1C89D6F3" w14:textId="77777777" w:rsidR="00000000" w:rsidRDefault="003B3694">
      <w:pPr>
        <w:pStyle w:val="a0"/>
        <w:rPr>
          <w:rFonts w:hint="cs"/>
          <w:rtl/>
        </w:rPr>
      </w:pPr>
      <w:r>
        <w:rPr>
          <w:rFonts w:hint="cs"/>
          <w:rtl/>
        </w:rPr>
        <w:t>תאמין לי, חבר הכנסת כהן, שנ</w:t>
      </w:r>
      <w:r>
        <w:rPr>
          <w:rFonts w:hint="cs"/>
          <w:rtl/>
        </w:rPr>
        <w:t xml:space="preserve">ינו יודעים את האמת, שמי שגרם לחילול השם זה אתם. אתם עשיתם את זה. </w:t>
      </w:r>
    </w:p>
    <w:p w14:paraId="6F07D90E" w14:textId="77777777" w:rsidR="00000000" w:rsidRDefault="003B3694">
      <w:pPr>
        <w:pStyle w:val="a0"/>
        <w:rPr>
          <w:rFonts w:hint="cs"/>
          <w:rtl/>
        </w:rPr>
      </w:pPr>
    </w:p>
    <w:p w14:paraId="1B1ED172" w14:textId="77777777" w:rsidR="00000000" w:rsidRDefault="003B3694">
      <w:pPr>
        <w:pStyle w:val="af0"/>
        <w:rPr>
          <w:rtl/>
        </w:rPr>
      </w:pPr>
      <w:r>
        <w:rPr>
          <w:rFonts w:hint="eastAsia"/>
          <w:rtl/>
        </w:rPr>
        <w:t>יצחק</w:t>
      </w:r>
      <w:r>
        <w:rPr>
          <w:rtl/>
        </w:rPr>
        <w:t xml:space="preserve"> כהן (ש"ס):</w:t>
      </w:r>
    </w:p>
    <w:p w14:paraId="0855B080" w14:textId="77777777" w:rsidR="00000000" w:rsidRDefault="003B3694">
      <w:pPr>
        <w:pStyle w:val="a0"/>
        <w:rPr>
          <w:rFonts w:hint="cs"/>
          <w:rtl/>
        </w:rPr>
      </w:pPr>
    </w:p>
    <w:p w14:paraId="5A60C6CF" w14:textId="77777777" w:rsidR="00000000" w:rsidRDefault="003B3694">
      <w:pPr>
        <w:pStyle w:val="a0"/>
        <w:rPr>
          <w:rFonts w:hint="cs"/>
          <w:rtl/>
        </w:rPr>
      </w:pPr>
      <w:r>
        <w:rPr>
          <w:rFonts w:hint="cs"/>
          <w:rtl/>
        </w:rPr>
        <w:t>- - -</w:t>
      </w:r>
    </w:p>
    <w:p w14:paraId="4DB7E8C3" w14:textId="77777777" w:rsidR="00000000" w:rsidRDefault="003B3694">
      <w:pPr>
        <w:pStyle w:val="a0"/>
        <w:rPr>
          <w:rFonts w:hint="cs"/>
          <w:rtl/>
        </w:rPr>
      </w:pPr>
    </w:p>
    <w:p w14:paraId="23695A75" w14:textId="77777777" w:rsidR="00000000" w:rsidRDefault="003B3694">
      <w:pPr>
        <w:pStyle w:val="-"/>
        <w:rPr>
          <w:rtl/>
        </w:rPr>
      </w:pPr>
      <w:bookmarkStart w:id="585" w:name="FS000000524T12_11_2003_18_21_50C"/>
      <w:bookmarkEnd w:id="585"/>
      <w:r>
        <w:rPr>
          <w:rtl/>
        </w:rPr>
        <w:t>שאול יהלום (מפד"ל):</w:t>
      </w:r>
    </w:p>
    <w:p w14:paraId="1BBFF746" w14:textId="77777777" w:rsidR="00000000" w:rsidRDefault="003B3694">
      <w:pPr>
        <w:pStyle w:val="a0"/>
        <w:rPr>
          <w:rtl/>
        </w:rPr>
      </w:pPr>
    </w:p>
    <w:p w14:paraId="2E7DF7D2" w14:textId="77777777" w:rsidR="00000000" w:rsidRDefault="003B3694">
      <w:pPr>
        <w:pStyle w:val="a0"/>
        <w:rPr>
          <w:rFonts w:hint="cs"/>
          <w:rtl/>
        </w:rPr>
      </w:pPr>
      <w:r>
        <w:rPr>
          <w:rFonts w:hint="cs"/>
          <w:rtl/>
        </w:rPr>
        <w:t xml:space="preserve">ומי שהביא למצב שחברי הכנסת רוצים לסגור את משרד הדתות </w:t>
      </w:r>
      <w:r>
        <w:rPr>
          <w:rtl/>
        </w:rPr>
        <w:t>–</w:t>
      </w:r>
      <w:r>
        <w:rPr>
          <w:rFonts w:hint="cs"/>
          <w:rtl/>
        </w:rPr>
        <w:t xml:space="preserve"> זה בגללכם. והוסף את זה לכל מה שאמר אתמול השר אורלב, שבשום נושא לא עשיתם כלום. </w:t>
      </w:r>
    </w:p>
    <w:p w14:paraId="31990064" w14:textId="77777777" w:rsidR="00000000" w:rsidRDefault="003B3694">
      <w:pPr>
        <w:pStyle w:val="a0"/>
        <w:rPr>
          <w:rFonts w:hint="cs"/>
          <w:rtl/>
        </w:rPr>
      </w:pPr>
    </w:p>
    <w:p w14:paraId="55B0D2A5" w14:textId="77777777" w:rsidR="00000000" w:rsidRDefault="003B3694">
      <w:pPr>
        <w:pStyle w:val="af0"/>
        <w:rPr>
          <w:rtl/>
        </w:rPr>
      </w:pPr>
      <w:r>
        <w:rPr>
          <w:rFonts w:hint="eastAsia"/>
          <w:rtl/>
        </w:rPr>
        <w:t>יצחק</w:t>
      </w:r>
      <w:r>
        <w:rPr>
          <w:rtl/>
        </w:rPr>
        <w:t xml:space="preserve"> כהן </w:t>
      </w:r>
      <w:r>
        <w:rPr>
          <w:rtl/>
        </w:rPr>
        <w:t>(ש"ס):</w:t>
      </w:r>
    </w:p>
    <w:p w14:paraId="7B8DE75E" w14:textId="77777777" w:rsidR="00000000" w:rsidRDefault="003B3694">
      <w:pPr>
        <w:pStyle w:val="a0"/>
        <w:rPr>
          <w:rFonts w:hint="cs"/>
          <w:rtl/>
        </w:rPr>
      </w:pPr>
    </w:p>
    <w:p w14:paraId="0DF202C7" w14:textId="77777777" w:rsidR="00000000" w:rsidRDefault="003B3694">
      <w:pPr>
        <w:pStyle w:val="a0"/>
        <w:rPr>
          <w:rFonts w:hint="cs"/>
          <w:rtl/>
        </w:rPr>
      </w:pPr>
      <w:r>
        <w:rPr>
          <w:rFonts w:hint="cs"/>
          <w:rtl/>
        </w:rPr>
        <w:t>- - -</w:t>
      </w:r>
    </w:p>
    <w:p w14:paraId="18614910" w14:textId="77777777" w:rsidR="00000000" w:rsidRDefault="003B3694">
      <w:pPr>
        <w:pStyle w:val="a0"/>
        <w:rPr>
          <w:rFonts w:hint="cs"/>
          <w:rtl/>
        </w:rPr>
      </w:pPr>
    </w:p>
    <w:p w14:paraId="673CAA33" w14:textId="77777777" w:rsidR="00000000" w:rsidRDefault="003B3694">
      <w:pPr>
        <w:pStyle w:val="af1"/>
        <w:rPr>
          <w:rtl/>
        </w:rPr>
      </w:pPr>
      <w:r>
        <w:rPr>
          <w:rtl/>
        </w:rPr>
        <w:t>היו"ר נסים דהן:</w:t>
      </w:r>
    </w:p>
    <w:p w14:paraId="1D5A59FF" w14:textId="77777777" w:rsidR="00000000" w:rsidRDefault="003B3694">
      <w:pPr>
        <w:pStyle w:val="a0"/>
        <w:rPr>
          <w:rtl/>
        </w:rPr>
      </w:pPr>
    </w:p>
    <w:p w14:paraId="2E3B3B98" w14:textId="77777777" w:rsidR="00000000" w:rsidRDefault="003B3694">
      <w:pPr>
        <w:pStyle w:val="a0"/>
        <w:rPr>
          <w:rFonts w:hint="cs"/>
          <w:rtl/>
        </w:rPr>
      </w:pPr>
      <w:r>
        <w:rPr>
          <w:rFonts w:hint="cs"/>
          <w:rtl/>
        </w:rPr>
        <w:t xml:space="preserve">תודה רבה לחבר הכנסת כהן. חבר הכנסת כהן. </w:t>
      </w:r>
    </w:p>
    <w:p w14:paraId="3169F349" w14:textId="77777777" w:rsidR="00000000" w:rsidRDefault="003B3694">
      <w:pPr>
        <w:pStyle w:val="a0"/>
        <w:rPr>
          <w:rFonts w:hint="cs"/>
          <w:rtl/>
        </w:rPr>
      </w:pPr>
    </w:p>
    <w:p w14:paraId="48A712C8" w14:textId="77777777" w:rsidR="00000000" w:rsidRDefault="003B3694">
      <w:pPr>
        <w:pStyle w:val="-"/>
        <w:rPr>
          <w:rtl/>
        </w:rPr>
      </w:pPr>
      <w:bookmarkStart w:id="586" w:name="FS000000524T12_11_2003_18_23_13C"/>
      <w:bookmarkEnd w:id="586"/>
      <w:r>
        <w:rPr>
          <w:rtl/>
        </w:rPr>
        <w:t>שאול יהלום (מפד"ל):</w:t>
      </w:r>
    </w:p>
    <w:p w14:paraId="4C8865A3" w14:textId="77777777" w:rsidR="00000000" w:rsidRDefault="003B3694">
      <w:pPr>
        <w:pStyle w:val="a0"/>
        <w:rPr>
          <w:rtl/>
        </w:rPr>
      </w:pPr>
    </w:p>
    <w:p w14:paraId="27AFF608" w14:textId="77777777" w:rsidR="00000000" w:rsidRDefault="003B3694">
      <w:pPr>
        <w:pStyle w:val="a0"/>
        <w:rPr>
          <w:rFonts w:hint="cs"/>
          <w:rtl/>
        </w:rPr>
      </w:pPr>
      <w:r>
        <w:rPr>
          <w:rFonts w:hint="cs"/>
          <w:rtl/>
        </w:rPr>
        <w:t xml:space="preserve">אתה מדבר? מי שמדבר. בטח חילול השם. נכון. אני מתנצל, אדוני היושב-ראש, בשעה זו, כשהמפד"ל, למרות מה שעשתה אתמול סיעת ש"ס, שקבעה - - </w:t>
      </w:r>
    </w:p>
    <w:p w14:paraId="247E6640" w14:textId="77777777" w:rsidR="00000000" w:rsidRDefault="003B3694">
      <w:pPr>
        <w:pStyle w:val="a0"/>
        <w:rPr>
          <w:rFonts w:hint="cs"/>
          <w:rtl/>
        </w:rPr>
      </w:pPr>
    </w:p>
    <w:p w14:paraId="20257AD2" w14:textId="77777777" w:rsidR="00000000" w:rsidRDefault="003B3694">
      <w:pPr>
        <w:pStyle w:val="af0"/>
        <w:rPr>
          <w:rtl/>
        </w:rPr>
      </w:pPr>
      <w:r>
        <w:rPr>
          <w:rFonts w:hint="eastAsia"/>
          <w:rtl/>
        </w:rPr>
        <w:t>יצחק</w:t>
      </w:r>
      <w:r>
        <w:rPr>
          <w:rtl/>
        </w:rPr>
        <w:t xml:space="preserve"> כהן (ש"ס):</w:t>
      </w:r>
    </w:p>
    <w:p w14:paraId="58E58E66" w14:textId="77777777" w:rsidR="00000000" w:rsidRDefault="003B3694">
      <w:pPr>
        <w:pStyle w:val="a0"/>
        <w:rPr>
          <w:rFonts w:hint="cs"/>
          <w:rtl/>
        </w:rPr>
      </w:pPr>
    </w:p>
    <w:p w14:paraId="7994BD29" w14:textId="77777777" w:rsidR="00000000" w:rsidRDefault="003B3694">
      <w:pPr>
        <w:pStyle w:val="a0"/>
        <w:rPr>
          <w:rFonts w:hint="cs"/>
          <w:rtl/>
        </w:rPr>
      </w:pPr>
      <w:r>
        <w:rPr>
          <w:rFonts w:hint="cs"/>
          <w:rtl/>
        </w:rPr>
        <w:t>- - -</w:t>
      </w:r>
    </w:p>
    <w:p w14:paraId="5A29D37E" w14:textId="77777777" w:rsidR="00000000" w:rsidRDefault="003B3694">
      <w:pPr>
        <w:pStyle w:val="a0"/>
        <w:rPr>
          <w:rFonts w:hint="cs"/>
          <w:rtl/>
        </w:rPr>
      </w:pPr>
    </w:p>
    <w:p w14:paraId="11A35D85" w14:textId="77777777" w:rsidR="00000000" w:rsidRDefault="003B3694">
      <w:pPr>
        <w:pStyle w:val="af1"/>
        <w:rPr>
          <w:rtl/>
        </w:rPr>
      </w:pPr>
      <w:r>
        <w:rPr>
          <w:rtl/>
        </w:rPr>
        <w:t xml:space="preserve">היו"ר </w:t>
      </w:r>
      <w:r>
        <w:rPr>
          <w:rtl/>
        </w:rPr>
        <w:t>נסים דהן:</w:t>
      </w:r>
    </w:p>
    <w:p w14:paraId="43477B80" w14:textId="77777777" w:rsidR="00000000" w:rsidRDefault="003B3694">
      <w:pPr>
        <w:pStyle w:val="a0"/>
        <w:rPr>
          <w:rtl/>
        </w:rPr>
      </w:pPr>
    </w:p>
    <w:p w14:paraId="2859C294" w14:textId="77777777" w:rsidR="00000000" w:rsidRDefault="003B3694">
      <w:pPr>
        <w:pStyle w:val="a0"/>
        <w:rPr>
          <w:rFonts w:hint="cs"/>
          <w:rtl/>
        </w:rPr>
      </w:pPr>
      <w:r>
        <w:rPr>
          <w:rFonts w:hint="cs"/>
          <w:rtl/>
        </w:rPr>
        <w:t xml:space="preserve">חבר הכנסת כהן. </w:t>
      </w:r>
    </w:p>
    <w:p w14:paraId="168A82E2" w14:textId="77777777" w:rsidR="00000000" w:rsidRDefault="003B3694">
      <w:pPr>
        <w:pStyle w:val="a0"/>
        <w:rPr>
          <w:rFonts w:hint="cs"/>
          <w:rtl/>
        </w:rPr>
      </w:pPr>
    </w:p>
    <w:p w14:paraId="5ACBC6C8" w14:textId="77777777" w:rsidR="00000000" w:rsidRDefault="003B3694">
      <w:pPr>
        <w:pStyle w:val="-"/>
        <w:rPr>
          <w:rtl/>
        </w:rPr>
      </w:pPr>
      <w:bookmarkStart w:id="587" w:name="FS000000524T12_11_2003_18_24_23C"/>
      <w:bookmarkEnd w:id="587"/>
      <w:r>
        <w:rPr>
          <w:rtl/>
        </w:rPr>
        <w:t>שאול יהלום (מפד"ל):</w:t>
      </w:r>
    </w:p>
    <w:p w14:paraId="5695C6B7" w14:textId="77777777" w:rsidR="00000000" w:rsidRDefault="003B3694">
      <w:pPr>
        <w:pStyle w:val="a0"/>
        <w:rPr>
          <w:rtl/>
        </w:rPr>
      </w:pPr>
    </w:p>
    <w:p w14:paraId="4AF52F13" w14:textId="77777777" w:rsidR="00000000" w:rsidRDefault="003B3694">
      <w:pPr>
        <w:pStyle w:val="a0"/>
        <w:rPr>
          <w:rFonts w:hint="cs"/>
          <w:rtl/>
        </w:rPr>
      </w:pPr>
      <w:r>
        <w:rPr>
          <w:rFonts w:hint="cs"/>
          <w:rtl/>
        </w:rPr>
        <w:t xml:space="preserve"> - - שאנשי ש"ס לא יצביעו לאנשי מפד"ל בבחירות לראשי ערים, והמפד"ל זכתה בשני מקומות מתוך שלושה, זה לא הזמן שכולנו שמחים על כך להשמיץ ולפגוע. לכן, זו לא דרכנו, ואני אומר לך: אתה הראשון שצריך לעשות חשבון נפש, וא</w:t>
      </w:r>
      <w:r>
        <w:rPr>
          <w:rFonts w:hint="cs"/>
          <w:rtl/>
        </w:rPr>
        <w:t xml:space="preserve">ני לא אגיד לך את חשבון הנפש. </w:t>
      </w:r>
    </w:p>
    <w:p w14:paraId="3B1BC884" w14:textId="77777777" w:rsidR="00000000" w:rsidRDefault="003B3694">
      <w:pPr>
        <w:pStyle w:val="a0"/>
        <w:rPr>
          <w:rFonts w:hint="cs"/>
          <w:rtl/>
        </w:rPr>
      </w:pPr>
    </w:p>
    <w:p w14:paraId="33E836E9" w14:textId="77777777" w:rsidR="00000000" w:rsidRDefault="003B3694">
      <w:pPr>
        <w:pStyle w:val="af0"/>
        <w:rPr>
          <w:rtl/>
        </w:rPr>
      </w:pPr>
      <w:r>
        <w:rPr>
          <w:rFonts w:hint="eastAsia"/>
          <w:rtl/>
        </w:rPr>
        <w:t>יצחק</w:t>
      </w:r>
      <w:r>
        <w:rPr>
          <w:rtl/>
        </w:rPr>
        <w:t xml:space="preserve"> כהן (ש"ס):</w:t>
      </w:r>
    </w:p>
    <w:p w14:paraId="6E8F6301" w14:textId="77777777" w:rsidR="00000000" w:rsidRDefault="003B3694">
      <w:pPr>
        <w:pStyle w:val="a0"/>
        <w:rPr>
          <w:rFonts w:hint="cs"/>
          <w:rtl/>
        </w:rPr>
      </w:pPr>
    </w:p>
    <w:p w14:paraId="0DD61FD1" w14:textId="77777777" w:rsidR="00000000" w:rsidRDefault="003B3694">
      <w:pPr>
        <w:pStyle w:val="a0"/>
        <w:rPr>
          <w:rFonts w:hint="cs"/>
          <w:rtl/>
        </w:rPr>
      </w:pPr>
      <w:r>
        <w:rPr>
          <w:rFonts w:hint="cs"/>
          <w:rtl/>
        </w:rPr>
        <w:t>- - -</w:t>
      </w:r>
    </w:p>
    <w:p w14:paraId="6A8F518A" w14:textId="77777777" w:rsidR="00000000" w:rsidRDefault="003B3694">
      <w:pPr>
        <w:pStyle w:val="a0"/>
        <w:rPr>
          <w:rFonts w:hint="cs"/>
          <w:rtl/>
        </w:rPr>
      </w:pPr>
    </w:p>
    <w:p w14:paraId="17381951" w14:textId="77777777" w:rsidR="00000000" w:rsidRDefault="003B3694">
      <w:pPr>
        <w:pStyle w:val="af1"/>
        <w:rPr>
          <w:rtl/>
        </w:rPr>
      </w:pPr>
      <w:r>
        <w:rPr>
          <w:rtl/>
        </w:rPr>
        <w:t>היו"ר נסים דהן:</w:t>
      </w:r>
    </w:p>
    <w:p w14:paraId="5E2FE768" w14:textId="77777777" w:rsidR="00000000" w:rsidRDefault="003B3694">
      <w:pPr>
        <w:pStyle w:val="a0"/>
        <w:rPr>
          <w:rtl/>
        </w:rPr>
      </w:pPr>
    </w:p>
    <w:p w14:paraId="6ECD5659" w14:textId="77777777" w:rsidR="00000000" w:rsidRDefault="003B3694">
      <w:pPr>
        <w:pStyle w:val="a0"/>
        <w:rPr>
          <w:rFonts w:hint="cs"/>
          <w:rtl/>
        </w:rPr>
      </w:pPr>
      <w:r>
        <w:rPr>
          <w:rFonts w:hint="cs"/>
          <w:rtl/>
        </w:rPr>
        <w:t xml:space="preserve">חבר הכנסת כהן. </w:t>
      </w:r>
    </w:p>
    <w:p w14:paraId="56767ECE" w14:textId="77777777" w:rsidR="00000000" w:rsidRDefault="003B3694">
      <w:pPr>
        <w:pStyle w:val="a0"/>
        <w:rPr>
          <w:rFonts w:hint="cs"/>
          <w:rtl/>
        </w:rPr>
      </w:pPr>
    </w:p>
    <w:p w14:paraId="1AEB8306" w14:textId="77777777" w:rsidR="00000000" w:rsidRDefault="003B3694">
      <w:pPr>
        <w:pStyle w:val="-"/>
        <w:rPr>
          <w:rtl/>
        </w:rPr>
      </w:pPr>
      <w:bookmarkStart w:id="588" w:name="FS000000524T12_11_2003_18_25_52C"/>
      <w:bookmarkEnd w:id="588"/>
      <w:r>
        <w:rPr>
          <w:rtl/>
        </w:rPr>
        <w:t>שאול יהלום (מפד"ל):</w:t>
      </w:r>
    </w:p>
    <w:p w14:paraId="580E3D04" w14:textId="77777777" w:rsidR="00000000" w:rsidRDefault="003B3694">
      <w:pPr>
        <w:pStyle w:val="a0"/>
        <w:rPr>
          <w:rtl/>
        </w:rPr>
      </w:pPr>
    </w:p>
    <w:p w14:paraId="3547B95E" w14:textId="77777777" w:rsidR="00000000" w:rsidRDefault="003B3694">
      <w:pPr>
        <w:pStyle w:val="a0"/>
        <w:rPr>
          <w:rFonts w:hint="cs"/>
          <w:rtl/>
        </w:rPr>
      </w:pPr>
      <w:r>
        <w:rPr>
          <w:rFonts w:hint="cs"/>
          <w:rtl/>
        </w:rPr>
        <w:t xml:space="preserve">חשבון נפש. אלא מה? אין לך תשובה, אז אתה מפריע. </w:t>
      </w:r>
    </w:p>
    <w:p w14:paraId="1B9F08BE" w14:textId="77777777" w:rsidR="00000000" w:rsidRDefault="003B3694">
      <w:pPr>
        <w:pStyle w:val="a0"/>
        <w:rPr>
          <w:rFonts w:hint="cs"/>
          <w:rtl/>
        </w:rPr>
      </w:pPr>
    </w:p>
    <w:p w14:paraId="3F1F2057" w14:textId="77777777" w:rsidR="00000000" w:rsidRDefault="003B3694">
      <w:pPr>
        <w:pStyle w:val="af0"/>
        <w:rPr>
          <w:rtl/>
        </w:rPr>
      </w:pPr>
      <w:r>
        <w:rPr>
          <w:rFonts w:hint="eastAsia"/>
          <w:rtl/>
        </w:rPr>
        <w:t>יצחק</w:t>
      </w:r>
      <w:r>
        <w:rPr>
          <w:rtl/>
        </w:rPr>
        <w:t xml:space="preserve"> כהן (ש"ס):</w:t>
      </w:r>
    </w:p>
    <w:p w14:paraId="28286FBD" w14:textId="77777777" w:rsidR="00000000" w:rsidRDefault="003B3694">
      <w:pPr>
        <w:pStyle w:val="a0"/>
        <w:rPr>
          <w:rFonts w:hint="cs"/>
          <w:rtl/>
        </w:rPr>
      </w:pPr>
    </w:p>
    <w:p w14:paraId="3253801A" w14:textId="77777777" w:rsidR="00000000" w:rsidRDefault="003B3694">
      <w:pPr>
        <w:pStyle w:val="a0"/>
        <w:rPr>
          <w:rFonts w:hint="cs"/>
          <w:rtl/>
        </w:rPr>
      </w:pPr>
      <w:r>
        <w:rPr>
          <w:rFonts w:hint="cs"/>
          <w:rtl/>
        </w:rPr>
        <w:t xml:space="preserve">תתביישו לכם. אין שום ערך יהודי שלא - - - אותו. נישואי תערובת, פסולי חיתון. </w:t>
      </w:r>
    </w:p>
    <w:p w14:paraId="48662223" w14:textId="77777777" w:rsidR="00000000" w:rsidRDefault="003B3694">
      <w:pPr>
        <w:pStyle w:val="a0"/>
        <w:rPr>
          <w:rFonts w:hint="cs"/>
          <w:rtl/>
        </w:rPr>
      </w:pPr>
    </w:p>
    <w:p w14:paraId="11387781" w14:textId="77777777" w:rsidR="00000000" w:rsidRDefault="003B3694">
      <w:pPr>
        <w:pStyle w:val="af1"/>
        <w:rPr>
          <w:rtl/>
        </w:rPr>
      </w:pPr>
      <w:r>
        <w:rPr>
          <w:rtl/>
        </w:rPr>
        <w:t>היו</w:t>
      </w:r>
      <w:r>
        <w:rPr>
          <w:rtl/>
        </w:rPr>
        <w:t>"ר נסים דהן:</w:t>
      </w:r>
    </w:p>
    <w:p w14:paraId="3E4D3AB9" w14:textId="77777777" w:rsidR="00000000" w:rsidRDefault="003B3694">
      <w:pPr>
        <w:pStyle w:val="a0"/>
        <w:rPr>
          <w:rtl/>
        </w:rPr>
      </w:pPr>
    </w:p>
    <w:p w14:paraId="33D2A127" w14:textId="77777777" w:rsidR="00000000" w:rsidRDefault="003B3694">
      <w:pPr>
        <w:pStyle w:val="a0"/>
        <w:rPr>
          <w:rFonts w:hint="cs"/>
          <w:rtl/>
        </w:rPr>
      </w:pPr>
      <w:r>
        <w:rPr>
          <w:rFonts w:hint="cs"/>
          <w:rtl/>
        </w:rPr>
        <w:t xml:space="preserve">חבר הכנסת כהן, אני מבין את סערת הרגשות, אבל זה מעבר לכל תקנון. נא לא להפריע. </w:t>
      </w:r>
    </w:p>
    <w:p w14:paraId="327D15C2" w14:textId="77777777" w:rsidR="00000000" w:rsidRDefault="003B3694">
      <w:pPr>
        <w:pStyle w:val="a0"/>
        <w:rPr>
          <w:rFonts w:hint="cs"/>
          <w:rtl/>
        </w:rPr>
      </w:pPr>
    </w:p>
    <w:p w14:paraId="03B87CFC" w14:textId="77777777" w:rsidR="00000000" w:rsidRDefault="003B3694">
      <w:pPr>
        <w:pStyle w:val="-"/>
        <w:rPr>
          <w:rtl/>
        </w:rPr>
      </w:pPr>
      <w:bookmarkStart w:id="589" w:name="FS000000524T12_11_2003_18_26_53C"/>
      <w:bookmarkEnd w:id="589"/>
      <w:r>
        <w:rPr>
          <w:rtl/>
        </w:rPr>
        <w:t>שאול יהלום (מפד"ל):</w:t>
      </w:r>
    </w:p>
    <w:p w14:paraId="579F8A4A" w14:textId="77777777" w:rsidR="00000000" w:rsidRDefault="003B3694">
      <w:pPr>
        <w:pStyle w:val="a0"/>
        <w:rPr>
          <w:rtl/>
        </w:rPr>
      </w:pPr>
    </w:p>
    <w:p w14:paraId="1E89224F" w14:textId="77777777" w:rsidR="00000000" w:rsidRDefault="003B3694">
      <w:pPr>
        <w:pStyle w:val="a0"/>
        <w:rPr>
          <w:rFonts w:hint="cs"/>
          <w:rtl/>
        </w:rPr>
      </w:pPr>
      <w:r>
        <w:rPr>
          <w:rFonts w:hint="cs"/>
          <w:rtl/>
        </w:rPr>
        <w:t xml:space="preserve">לסיום, אדוני היושב-ראש, אני הייתי מציע לכם, לכל סיעת ש"ס ולחבר הכנסת יצחק כהן בראש, ולחבר הכנסת המציע, אחריו </w:t>
      </w:r>
      <w:r>
        <w:rPr>
          <w:rtl/>
        </w:rPr>
        <w:t>–</w:t>
      </w:r>
      <w:r>
        <w:rPr>
          <w:rFonts w:hint="cs"/>
          <w:rtl/>
        </w:rPr>
        <w:t xml:space="preserve"> לעשות חשבון נפש על חילול השם שא</w:t>
      </w:r>
      <w:r>
        <w:rPr>
          <w:rFonts w:hint="cs"/>
          <w:rtl/>
        </w:rPr>
        <w:t xml:space="preserve">תם מביאים למדינה שלנו ולעם ישראל. תודה, אדוני היושב-ראש. </w:t>
      </w:r>
    </w:p>
    <w:p w14:paraId="0DF5F9FC" w14:textId="77777777" w:rsidR="00000000" w:rsidRDefault="003B3694">
      <w:pPr>
        <w:pStyle w:val="a0"/>
        <w:rPr>
          <w:rFonts w:hint="cs"/>
          <w:rtl/>
        </w:rPr>
      </w:pPr>
    </w:p>
    <w:p w14:paraId="3083DE63" w14:textId="77777777" w:rsidR="00000000" w:rsidRDefault="003B3694">
      <w:pPr>
        <w:pStyle w:val="af0"/>
        <w:rPr>
          <w:rtl/>
        </w:rPr>
      </w:pPr>
      <w:r>
        <w:rPr>
          <w:rFonts w:hint="eastAsia"/>
          <w:rtl/>
        </w:rPr>
        <w:t>יצחק</w:t>
      </w:r>
      <w:r>
        <w:rPr>
          <w:rtl/>
        </w:rPr>
        <w:t xml:space="preserve"> כהן (ש"ס):</w:t>
      </w:r>
    </w:p>
    <w:p w14:paraId="4DF74B63" w14:textId="77777777" w:rsidR="00000000" w:rsidRDefault="003B3694">
      <w:pPr>
        <w:pStyle w:val="a0"/>
        <w:rPr>
          <w:rFonts w:hint="cs"/>
          <w:rtl/>
        </w:rPr>
      </w:pPr>
    </w:p>
    <w:p w14:paraId="2314037C" w14:textId="77777777" w:rsidR="00000000" w:rsidRDefault="003B3694">
      <w:pPr>
        <w:pStyle w:val="a0"/>
        <w:rPr>
          <w:rFonts w:hint="cs"/>
          <w:rtl/>
        </w:rPr>
      </w:pPr>
      <w:r>
        <w:rPr>
          <w:rFonts w:hint="cs"/>
          <w:rtl/>
        </w:rPr>
        <w:t xml:space="preserve">אין ערך יהודי אחד שלא הרסתם. תתביישו לכם. </w:t>
      </w:r>
    </w:p>
    <w:p w14:paraId="51D682D0" w14:textId="77777777" w:rsidR="00000000" w:rsidRDefault="003B3694">
      <w:pPr>
        <w:pStyle w:val="a0"/>
        <w:rPr>
          <w:rFonts w:hint="cs"/>
          <w:rtl/>
        </w:rPr>
      </w:pPr>
    </w:p>
    <w:p w14:paraId="2D654C71" w14:textId="77777777" w:rsidR="00000000" w:rsidRDefault="003B3694">
      <w:pPr>
        <w:pStyle w:val="af0"/>
        <w:rPr>
          <w:rtl/>
        </w:rPr>
      </w:pPr>
      <w:r>
        <w:rPr>
          <w:rFonts w:hint="eastAsia"/>
          <w:rtl/>
        </w:rPr>
        <w:t>קריאות</w:t>
      </w:r>
      <w:r>
        <w:rPr>
          <w:rtl/>
        </w:rPr>
        <w:t>:</w:t>
      </w:r>
    </w:p>
    <w:p w14:paraId="22324D97" w14:textId="77777777" w:rsidR="00000000" w:rsidRDefault="003B3694">
      <w:pPr>
        <w:pStyle w:val="a0"/>
        <w:rPr>
          <w:rFonts w:hint="cs"/>
          <w:rtl/>
        </w:rPr>
      </w:pPr>
    </w:p>
    <w:p w14:paraId="7ED758B8" w14:textId="77777777" w:rsidR="00000000" w:rsidRDefault="003B3694">
      <w:pPr>
        <w:pStyle w:val="a0"/>
        <w:rPr>
          <w:rFonts w:hint="cs"/>
          <w:rtl/>
        </w:rPr>
      </w:pPr>
      <w:r>
        <w:rPr>
          <w:rFonts w:hint="cs"/>
          <w:rtl/>
        </w:rPr>
        <w:t>- - -</w:t>
      </w:r>
    </w:p>
    <w:p w14:paraId="267373E5" w14:textId="77777777" w:rsidR="00000000" w:rsidRDefault="003B3694">
      <w:pPr>
        <w:pStyle w:val="a0"/>
        <w:rPr>
          <w:rFonts w:hint="cs"/>
          <w:rtl/>
        </w:rPr>
      </w:pPr>
    </w:p>
    <w:p w14:paraId="3631E525" w14:textId="77777777" w:rsidR="00000000" w:rsidRDefault="003B3694">
      <w:pPr>
        <w:pStyle w:val="af1"/>
        <w:rPr>
          <w:rtl/>
        </w:rPr>
      </w:pPr>
      <w:r>
        <w:rPr>
          <w:rtl/>
        </w:rPr>
        <w:t>היו"ר נסים דהן:</w:t>
      </w:r>
    </w:p>
    <w:p w14:paraId="333084D3" w14:textId="77777777" w:rsidR="00000000" w:rsidRDefault="003B3694">
      <w:pPr>
        <w:pStyle w:val="a0"/>
        <w:rPr>
          <w:rtl/>
        </w:rPr>
      </w:pPr>
    </w:p>
    <w:p w14:paraId="676457F5" w14:textId="77777777" w:rsidR="00000000" w:rsidRDefault="003B3694">
      <w:pPr>
        <w:pStyle w:val="a0"/>
        <w:rPr>
          <w:rFonts w:hint="cs"/>
          <w:rtl/>
        </w:rPr>
      </w:pPr>
      <w:r>
        <w:rPr>
          <w:rFonts w:hint="cs"/>
          <w:rtl/>
        </w:rPr>
        <w:t xml:space="preserve">סיעת ש"ס, יש לי הצעה בשבילכם </w:t>
      </w:r>
      <w:r>
        <w:rPr>
          <w:rtl/>
        </w:rPr>
        <w:t>–</w:t>
      </w:r>
      <w:r>
        <w:rPr>
          <w:rFonts w:hint="cs"/>
          <w:rtl/>
        </w:rPr>
        <w:t xml:space="preserve"> על-פי התקנון, כיוון שכרגע הוזכרה סיעת ש"ס והואשמה בכל המרעין בישין של מד</w:t>
      </w:r>
      <w:r>
        <w:rPr>
          <w:rFonts w:hint="cs"/>
          <w:rtl/>
        </w:rPr>
        <w:t xml:space="preserve">ינת ישראל, זכותכם להגיב, אבל על-פי התקנון. בסוף הדיון יש לכם זמן להודעה אישית. </w:t>
      </w:r>
    </w:p>
    <w:p w14:paraId="0F8F52E2" w14:textId="77777777" w:rsidR="00000000" w:rsidRDefault="003B3694">
      <w:pPr>
        <w:pStyle w:val="a0"/>
        <w:rPr>
          <w:rFonts w:hint="cs"/>
          <w:rtl/>
        </w:rPr>
      </w:pPr>
    </w:p>
    <w:p w14:paraId="086B6BC4" w14:textId="77777777" w:rsidR="00000000" w:rsidRDefault="003B3694">
      <w:pPr>
        <w:pStyle w:val="af0"/>
        <w:rPr>
          <w:rtl/>
        </w:rPr>
      </w:pPr>
      <w:r>
        <w:rPr>
          <w:rFonts w:hint="eastAsia"/>
          <w:rtl/>
        </w:rPr>
        <w:t>יצחק</w:t>
      </w:r>
      <w:r>
        <w:rPr>
          <w:rtl/>
        </w:rPr>
        <w:t xml:space="preserve"> כהן (ש"ס):</w:t>
      </w:r>
    </w:p>
    <w:p w14:paraId="1C11F281" w14:textId="77777777" w:rsidR="00000000" w:rsidRDefault="003B3694">
      <w:pPr>
        <w:pStyle w:val="a0"/>
        <w:rPr>
          <w:rFonts w:hint="cs"/>
          <w:rtl/>
        </w:rPr>
      </w:pPr>
    </w:p>
    <w:p w14:paraId="77911075" w14:textId="77777777" w:rsidR="00000000" w:rsidRDefault="003B3694">
      <w:pPr>
        <w:pStyle w:val="a0"/>
        <w:rPr>
          <w:rFonts w:hint="cs"/>
          <w:rtl/>
        </w:rPr>
      </w:pPr>
      <w:r>
        <w:rPr>
          <w:rFonts w:hint="cs"/>
          <w:rtl/>
        </w:rPr>
        <w:t>- - - אני רוצה לדבר עכשיו - - -</w:t>
      </w:r>
    </w:p>
    <w:p w14:paraId="1331514B" w14:textId="77777777" w:rsidR="00000000" w:rsidRDefault="003B3694">
      <w:pPr>
        <w:pStyle w:val="a0"/>
        <w:rPr>
          <w:rFonts w:hint="cs"/>
          <w:rtl/>
        </w:rPr>
      </w:pPr>
    </w:p>
    <w:p w14:paraId="6608563A" w14:textId="77777777" w:rsidR="00000000" w:rsidRDefault="003B3694">
      <w:pPr>
        <w:pStyle w:val="af1"/>
        <w:rPr>
          <w:rtl/>
        </w:rPr>
      </w:pPr>
      <w:r>
        <w:rPr>
          <w:rtl/>
        </w:rPr>
        <w:t>היו"ר נסים דהן:</w:t>
      </w:r>
    </w:p>
    <w:p w14:paraId="68E0E0CF" w14:textId="77777777" w:rsidR="00000000" w:rsidRDefault="003B3694">
      <w:pPr>
        <w:pStyle w:val="a0"/>
        <w:rPr>
          <w:rtl/>
        </w:rPr>
      </w:pPr>
    </w:p>
    <w:p w14:paraId="161D5B10" w14:textId="77777777" w:rsidR="00000000" w:rsidRDefault="003B3694">
      <w:pPr>
        <w:pStyle w:val="a0"/>
        <w:rPr>
          <w:rFonts w:hint="cs"/>
          <w:rtl/>
        </w:rPr>
      </w:pPr>
      <w:r>
        <w:rPr>
          <w:rFonts w:hint="cs"/>
          <w:rtl/>
        </w:rPr>
        <w:t xml:space="preserve">כי זה התקנון. חבר הכנסת כהן, אתה יכול לנצל את זכותך, לפי התקנון. </w:t>
      </w:r>
    </w:p>
    <w:p w14:paraId="7F3B43EF" w14:textId="77777777" w:rsidR="00000000" w:rsidRDefault="003B3694">
      <w:pPr>
        <w:pStyle w:val="a0"/>
        <w:rPr>
          <w:rFonts w:hint="cs"/>
          <w:rtl/>
        </w:rPr>
      </w:pPr>
    </w:p>
    <w:p w14:paraId="1FAA20D6" w14:textId="77777777" w:rsidR="00000000" w:rsidRDefault="003B3694">
      <w:pPr>
        <w:pStyle w:val="af0"/>
        <w:rPr>
          <w:rtl/>
        </w:rPr>
      </w:pPr>
      <w:r>
        <w:rPr>
          <w:rFonts w:hint="eastAsia"/>
          <w:rtl/>
        </w:rPr>
        <w:t>יצחק</w:t>
      </w:r>
      <w:r>
        <w:rPr>
          <w:rtl/>
        </w:rPr>
        <w:t xml:space="preserve"> כהן (ש"ס):</w:t>
      </w:r>
    </w:p>
    <w:p w14:paraId="5CBA72B4" w14:textId="77777777" w:rsidR="00000000" w:rsidRDefault="003B3694">
      <w:pPr>
        <w:pStyle w:val="a0"/>
        <w:rPr>
          <w:rFonts w:hint="cs"/>
          <w:rtl/>
        </w:rPr>
      </w:pPr>
    </w:p>
    <w:p w14:paraId="77CF4FBC" w14:textId="77777777" w:rsidR="00000000" w:rsidRDefault="003B3694">
      <w:pPr>
        <w:pStyle w:val="a0"/>
        <w:rPr>
          <w:rFonts w:hint="cs"/>
          <w:rtl/>
        </w:rPr>
      </w:pPr>
      <w:r>
        <w:rPr>
          <w:rFonts w:hint="cs"/>
          <w:rtl/>
        </w:rPr>
        <w:t>- - -</w:t>
      </w:r>
    </w:p>
    <w:p w14:paraId="6732D229" w14:textId="77777777" w:rsidR="00000000" w:rsidRDefault="003B3694">
      <w:pPr>
        <w:pStyle w:val="a0"/>
        <w:rPr>
          <w:rFonts w:hint="cs"/>
          <w:rtl/>
        </w:rPr>
      </w:pPr>
    </w:p>
    <w:p w14:paraId="23B55A45" w14:textId="77777777" w:rsidR="00000000" w:rsidRDefault="003B3694">
      <w:pPr>
        <w:pStyle w:val="af1"/>
        <w:rPr>
          <w:rtl/>
        </w:rPr>
      </w:pPr>
      <w:r>
        <w:rPr>
          <w:rtl/>
        </w:rPr>
        <w:t>היו"ר נסים דהן:</w:t>
      </w:r>
    </w:p>
    <w:p w14:paraId="7F54C7B4" w14:textId="77777777" w:rsidR="00000000" w:rsidRDefault="003B3694">
      <w:pPr>
        <w:pStyle w:val="a0"/>
        <w:rPr>
          <w:rtl/>
        </w:rPr>
      </w:pPr>
    </w:p>
    <w:p w14:paraId="727E3EE5" w14:textId="77777777" w:rsidR="00000000" w:rsidRDefault="003B3694">
      <w:pPr>
        <w:pStyle w:val="a0"/>
        <w:rPr>
          <w:rFonts w:hint="cs"/>
          <w:rtl/>
        </w:rPr>
      </w:pPr>
      <w:r>
        <w:rPr>
          <w:rFonts w:hint="cs"/>
          <w:rtl/>
        </w:rPr>
        <w:t xml:space="preserve">חבר הכנסת כהן, כבוד השר עומד על הדוכן, רוצה להשיב. אתם יכולים להתכונן להודעה אישית בסוף הדיון. </w:t>
      </w:r>
    </w:p>
    <w:p w14:paraId="703FD6CB" w14:textId="77777777" w:rsidR="00000000" w:rsidRDefault="003B3694">
      <w:pPr>
        <w:pStyle w:val="a0"/>
        <w:rPr>
          <w:rFonts w:hint="cs"/>
          <w:rtl/>
        </w:rPr>
      </w:pPr>
    </w:p>
    <w:p w14:paraId="5C201079" w14:textId="77777777" w:rsidR="00000000" w:rsidRDefault="003B3694">
      <w:pPr>
        <w:pStyle w:val="a"/>
        <w:rPr>
          <w:rtl/>
        </w:rPr>
      </w:pPr>
      <w:bookmarkStart w:id="590" w:name="FS000000474T12_11_2003_18_31_23"/>
      <w:bookmarkStart w:id="591" w:name="_Toc69719425"/>
      <w:bookmarkEnd w:id="590"/>
      <w:r>
        <w:rPr>
          <w:rFonts w:hint="eastAsia"/>
          <w:rtl/>
        </w:rPr>
        <w:t>השר</w:t>
      </w:r>
      <w:r>
        <w:rPr>
          <w:rtl/>
        </w:rPr>
        <w:t xml:space="preserve"> גדעון עזרא:</w:t>
      </w:r>
      <w:bookmarkEnd w:id="591"/>
    </w:p>
    <w:p w14:paraId="5524CCFE" w14:textId="77777777" w:rsidR="00000000" w:rsidRDefault="003B3694">
      <w:pPr>
        <w:pStyle w:val="a0"/>
        <w:rPr>
          <w:rFonts w:hint="cs"/>
          <w:rtl/>
        </w:rPr>
      </w:pPr>
    </w:p>
    <w:p w14:paraId="7FD920B5" w14:textId="77777777" w:rsidR="00000000" w:rsidRDefault="003B3694">
      <w:pPr>
        <w:pStyle w:val="a0"/>
        <w:rPr>
          <w:rFonts w:hint="cs"/>
          <w:rtl/>
        </w:rPr>
      </w:pPr>
      <w:r>
        <w:rPr>
          <w:rFonts w:hint="cs"/>
          <w:rtl/>
        </w:rPr>
        <w:t>אדוני היושב-ראש, חברי חברי הכנסת, מאחר שהוזכר פה כמה פעמים הסיבוב השני בבחירות לרשויות המקומיות, אני רוצה לברך מכאן את כל ראשי הערים שנבחרו, מ</w:t>
      </w:r>
      <w:r>
        <w:rPr>
          <w:rFonts w:hint="cs"/>
          <w:rtl/>
        </w:rPr>
        <w:t xml:space="preserve">כל המפלגות, מכל הזרמים. אני מאוד מקווה שכל אחד ואחד מהם יצליח בתחום המועצה שלו. הצלחתו היא הצלחה של כולנו. </w:t>
      </w:r>
    </w:p>
    <w:p w14:paraId="47C8CA4C" w14:textId="77777777" w:rsidR="00000000" w:rsidRDefault="003B3694">
      <w:pPr>
        <w:pStyle w:val="a0"/>
        <w:rPr>
          <w:rFonts w:hint="cs"/>
          <w:rtl/>
        </w:rPr>
      </w:pPr>
    </w:p>
    <w:p w14:paraId="7D0599E6" w14:textId="77777777" w:rsidR="00000000" w:rsidRDefault="003B3694">
      <w:pPr>
        <w:pStyle w:val="a0"/>
        <w:rPr>
          <w:rFonts w:hint="cs"/>
          <w:rtl/>
        </w:rPr>
      </w:pPr>
      <w:r>
        <w:rPr>
          <w:rFonts w:hint="cs"/>
          <w:rtl/>
        </w:rPr>
        <w:t>דבר שני, אני מבקש להבהיר כבר בתחילת דברי, שאני אציע להעביר את הנושא לוועדת הפנים של הכנסת. לפי דעתי, במקום הזה יוכל להיות דיון פורה יותר מאשר הדיון</w:t>
      </w:r>
      <w:r>
        <w:rPr>
          <w:rFonts w:hint="cs"/>
          <w:rtl/>
        </w:rPr>
        <w:t xml:space="preserve"> הטעון כאן. </w:t>
      </w:r>
    </w:p>
    <w:p w14:paraId="5AEE1A05" w14:textId="77777777" w:rsidR="00000000" w:rsidRDefault="003B3694">
      <w:pPr>
        <w:pStyle w:val="a0"/>
        <w:rPr>
          <w:rFonts w:hint="cs"/>
          <w:rtl/>
        </w:rPr>
      </w:pPr>
    </w:p>
    <w:p w14:paraId="7B690941" w14:textId="77777777" w:rsidR="00000000" w:rsidRDefault="003B3694">
      <w:pPr>
        <w:pStyle w:val="a0"/>
        <w:rPr>
          <w:rFonts w:hint="cs"/>
          <w:rtl/>
        </w:rPr>
      </w:pPr>
      <w:r>
        <w:rPr>
          <w:rFonts w:hint="cs"/>
          <w:rtl/>
        </w:rPr>
        <w:t xml:space="preserve">דבר שלישי, אני מוכרח לומר שהשר לשעבר, חבר הכנסת יהלום, העובדה שהוא דיבר עם סגן השר לוי בהחלט הוסיפה לדיון הזה אינפורמציה שאני לא בטוח שכולם ידעו אותה. </w:t>
      </w:r>
    </w:p>
    <w:p w14:paraId="079501D8" w14:textId="77777777" w:rsidR="00000000" w:rsidRDefault="003B3694">
      <w:pPr>
        <w:pStyle w:val="a0"/>
        <w:rPr>
          <w:rFonts w:hint="cs"/>
          <w:rtl/>
        </w:rPr>
      </w:pPr>
    </w:p>
    <w:p w14:paraId="7A747F6D" w14:textId="77777777" w:rsidR="00000000" w:rsidRDefault="003B3694">
      <w:pPr>
        <w:pStyle w:val="a0"/>
        <w:rPr>
          <w:rFonts w:hint="cs"/>
          <w:rtl/>
        </w:rPr>
      </w:pPr>
      <w:r>
        <w:rPr>
          <w:rFonts w:hint="cs"/>
          <w:rtl/>
        </w:rPr>
        <w:t xml:space="preserve">להלן תשובת משרד ראש הממשלה: בחודשים האחרונים התקיימו במשרד הדתות, נוכח פירוקו ב-1 בינואר </w:t>
      </w:r>
      <w:r>
        <w:rPr>
          <w:rFonts w:hint="cs"/>
          <w:rtl/>
        </w:rPr>
        <w:t>2004, דיונים לגבי המשך ההפעלה של המרכז למקומות קדושים במתכונתו הנוכחית. מבקר המדינה אף מצא לנכון להעיר בנושא זה בדוח מס' 47, עמוד 325.</w:t>
      </w:r>
    </w:p>
    <w:p w14:paraId="62496F22" w14:textId="77777777" w:rsidR="00000000" w:rsidRDefault="003B3694">
      <w:pPr>
        <w:pStyle w:val="a0"/>
        <w:rPr>
          <w:rFonts w:hint="cs"/>
          <w:rtl/>
        </w:rPr>
      </w:pPr>
    </w:p>
    <w:p w14:paraId="363952FA" w14:textId="77777777" w:rsidR="00000000" w:rsidRDefault="003B3694">
      <w:pPr>
        <w:pStyle w:val="a0"/>
        <w:rPr>
          <w:rFonts w:hint="cs"/>
          <w:rtl/>
        </w:rPr>
      </w:pPr>
      <w:r>
        <w:rPr>
          <w:rFonts w:hint="cs"/>
          <w:rtl/>
        </w:rPr>
        <w:t>המרכז הארצי למקומות קדושים, מעמדו דומה לזה של חברה ממשלתית. הוא נהנה מתקציב ממשלתי ומתוקצב גם בשנת 2004 בסעיף תקציבי המצ</w:t>
      </w:r>
      <w:r>
        <w:rPr>
          <w:rFonts w:hint="cs"/>
          <w:rtl/>
        </w:rPr>
        <w:t>וי במשרד התיירות. העמותה המכונה "הקרן למורשת הכותל המערבי" - לדברי חבר הכנסת יהלום, לבקשת הרבנים הראשיים - אף היא נשלטת על-ידי הממשלה, על-פי תקנונה, ועשתה עד כה רבות למען פיתוח הכותל וסביבתו, לרבות כספי תרומות רבים שהועברו לשיפוץ מנהרות הכותל.</w:t>
      </w:r>
    </w:p>
    <w:p w14:paraId="503122AD" w14:textId="77777777" w:rsidR="00000000" w:rsidRDefault="003B3694">
      <w:pPr>
        <w:pStyle w:val="a0"/>
        <w:rPr>
          <w:rFonts w:hint="cs"/>
          <w:rtl/>
        </w:rPr>
      </w:pPr>
    </w:p>
    <w:p w14:paraId="080C293B" w14:textId="77777777" w:rsidR="00000000" w:rsidRDefault="003B3694">
      <w:pPr>
        <w:pStyle w:val="a0"/>
        <w:rPr>
          <w:rFonts w:hint="cs"/>
          <w:rtl/>
        </w:rPr>
      </w:pPr>
      <w:r>
        <w:rPr>
          <w:rFonts w:hint="cs"/>
          <w:rtl/>
        </w:rPr>
        <w:t>הסטטוס של ה</w:t>
      </w:r>
      <w:r>
        <w:rPr>
          <w:rFonts w:hint="cs"/>
          <w:rtl/>
        </w:rPr>
        <w:t>מרכז למקומות קדושים קבוע בהחלטות ממשלה, ונתונה לו הסמכות הממלכתית לניהול שוטף של המקומות הקדושים ליהודים בכל מדינת ישראל; על כך אין עוררין. יותר מזאת, אין שום כוונה להוציא מידי המדינה את האחריות הסטטוטורית למקומות הקדושים, וכל פעילות שנעשית במקומות אלו נעש</w:t>
      </w:r>
      <w:r>
        <w:rPr>
          <w:rFonts w:hint="cs"/>
          <w:rtl/>
        </w:rPr>
        <w:t>ית בפיקוחה המלא ובשליטתה.</w:t>
      </w:r>
    </w:p>
    <w:p w14:paraId="559682DD" w14:textId="77777777" w:rsidR="00000000" w:rsidRDefault="003B3694">
      <w:pPr>
        <w:pStyle w:val="a0"/>
        <w:rPr>
          <w:rFonts w:hint="cs"/>
          <w:rtl/>
        </w:rPr>
      </w:pPr>
    </w:p>
    <w:p w14:paraId="0A274E9A" w14:textId="77777777" w:rsidR="00000000" w:rsidRDefault="003B3694">
      <w:pPr>
        <w:pStyle w:val="a0"/>
        <w:rPr>
          <w:rFonts w:hint="cs"/>
          <w:rtl/>
        </w:rPr>
      </w:pPr>
      <w:r>
        <w:rPr>
          <w:rFonts w:hint="cs"/>
          <w:rtl/>
        </w:rPr>
        <w:t>עורך-הדין קובי שפירא, עוזר בכיר ליועץ המשפטי לממשלה, פנה בעקבות בקשתו של יוסי שווינגר, מנכ"ל המרכז למקומות הקדושים, לסגן השר יצחק לוי. לאור פנייה זו נתקבל מכתב מפורט של היועץ המשפטי של משרד הדתות, שמבהיר את מהות החשיבה מחדש ומשמע</w:t>
      </w:r>
      <w:r>
        <w:rPr>
          <w:rFonts w:hint="cs"/>
          <w:rtl/>
        </w:rPr>
        <w:t>ויותיה המוגבלות.</w:t>
      </w:r>
    </w:p>
    <w:p w14:paraId="20FF1628" w14:textId="77777777" w:rsidR="00000000" w:rsidRDefault="003B3694">
      <w:pPr>
        <w:pStyle w:val="a0"/>
        <w:rPr>
          <w:rFonts w:hint="cs"/>
          <w:rtl/>
        </w:rPr>
      </w:pPr>
    </w:p>
    <w:p w14:paraId="7501B673" w14:textId="77777777" w:rsidR="00000000" w:rsidRDefault="003B3694">
      <w:pPr>
        <w:pStyle w:val="a0"/>
        <w:rPr>
          <w:rFonts w:hint="cs"/>
          <w:rtl/>
        </w:rPr>
      </w:pPr>
      <w:r>
        <w:rPr>
          <w:rFonts w:hint="cs"/>
          <w:rtl/>
        </w:rPr>
        <w:t xml:space="preserve">דעתו של מגיש ההצעה לסדר-היום יכולה לנוח. כל שינוי שייעשה בעניין זה, אם ייעשה, יבוא להחלטת הממשלה ויתבסס על שיקולים ענייניים, בניגוד למשתמע מהכתוב, לפחות בכותרת של ההצעה לסדר-היום. </w:t>
      </w:r>
    </w:p>
    <w:p w14:paraId="5DC14346" w14:textId="77777777" w:rsidR="00000000" w:rsidRDefault="003B3694">
      <w:pPr>
        <w:pStyle w:val="a0"/>
        <w:rPr>
          <w:rFonts w:hint="cs"/>
          <w:rtl/>
        </w:rPr>
      </w:pPr>
    </w:p>
    <w:p w14:paraId="5A3ECB0A" w14:textId="77777777" w:rsidR="00000000" w:rsidRDefault="003B3694">
      <w:pPr>
        <w:pStyle w:val="a0"/>
        <w:rPr>
          <w:rFonts w:hint="cs"/>
          <w:rtl/>
        </w:rPr>
      </w:pPr>
      <w:r>
        <w:rPr>
          <w:rFonts w:hint="cs"/>
          <w:rtl/>
        </w:rPr>
        <w:t>כאמור, אני מציע להעביר את הנושא לדיון בוועדת הפנים. תודה</w:t>
      </w:r>
      <w:r>
        <w:rPr>
          <w:rFonts w:hint="cs"/>
          <w:rtl/>
        </w:rPr>
        <w:t>.</w:t>
      </w:r>
    </w:p>
    <w:p w14:paraId="36002D14" w14:textId="77777777" w:rsidR="00000000" w:rsidRDefault="003B3694">
      <w:pPr>
        <w:pStyle w:val="a0"/>
        <w:rPr>
          <w:rFonts w:hint="cs"/>
          <w:rtl/>
        </w:rPr>
      </w:pPr>
    </w:p>
    <w:p w14:paraId="3FCE2811" w14:textId="77777777" w:rsidR="00000000" w:rsidRDefault="003B3694">
      <w:pPr>
        <w:pStyle w:val="af1"/>
        <w:rPr>
          <w:rtl/>
        </w:rPr>
      </w:pPr>
      <w:r>
        <w:rPr>
          <w:rtl/>
        </w:rPr>
        <w:t>היו"ר נסים דהן:</w:t>
      </w:r>
    </w:p>
    <w:p w14:paraId="62E3D8CF" w14:textId="77777777" w:rsidR="00000000" w:rsidRDefault="003B3694">
      <w:pPr>
        <w:pStyle w:val="a0"/>
        <w:rPr>
          <w:rtl/>
        </w:rPr>
      </w:pPr>
    </w:p>
    <w:p w14:paraId="5A0165B9" w14:textId="77777777" w:rsidR="00000000" w:rsidRDefault="003B3694">
      <w:pPr>
        <w:pStyle w:val="a0"/>
        <w:rPr>
          <w:rFonts w:hint="cs"/>
          <w:rtl/>
        </w:rPr>
      </w:pPr>
      <w:r>
        <w:rPr>
          <w:rFonts w:hint="cs"/>
          <w:rtl/>
        </w:rPr>
        <w:t>תודה רבה.</w:t>
      </w:r>
    </w:p>
    <w:p w14:paraId="02A852F6" w14:textId="77777777" w:rsidR="00000000" w:rsidRDefault="003B3694">
      <w:pPr>
        <w:pStyle w:val="a0"/>
        <w:rPr>
          <w:rFonts w:hint="cs"/>
          <w:rtl/>
        </w:rPr>
      </w:pPr>
    </w:p>
    <w:p w14:paraId="0E83584C" w14:textId="77777777" w:rsidR="00000000" w:rsidRDefault="003B3694">
      <w:pPr>
        <w:pStyle w:val="af0"/>
        <w:rPr>
          <w:rtl/>
        </w:rPr>
      </w:pPr>
      <w:r>
        <w:rPr>
          <w:rtl/>
        </w:rPr>
        <w:t>דוד אזולאי (ש"ס):</w:t>
      </w:r>
    </w:p>
    <w:p w14:paraId="5FDF268A" w14:textId="77777777" w:rsidR="00000000" w:rsidRDefault="003B3694">
      <w:pPr>
        <w:pStyle w:val="a0"/>
        <w:rPr>
          <w:rtl/>
        </w:rPr>
      </w:pPr>
    </w:p>
    <w:p w14:paraId="0ED65F31" w14:textId="77777777" w:rsidR="00000000" w:rsidRDefault="003B3694">
      <w:pPr>
        <w:pStyle w:val="a0"/>
        <w:rPr>
          <w:rFonts w:hint="cs"/>
          <w:rtl/>
        </w:rPr>
      </w:pPr>
      <w:r>
        <w:rPr>
          <w:rFonts w:hint="cs"/>
          <w:rtl/>
        </w:rPr>
        <w:t>אדוני השר, האם היה דיון בפורום ממשלתי?</w:t>
      </w:r>
    </w:p>
    <w:p w14:paraId="510E9339" w14:textId="77777777" w:rsidR="00000000" w:rsidRDefault="003B3694">
      <w:pPr>
        <w:pStyle w:val="a0"/>
        <w:rPr>
          <w:rFonts w:hint="cs"/>
          <w:rtl/>
        </w:rPr>
      </w:pPr>
    </w:p>
    <w:p w14:paraId="3732C2EE" w14:textId="77777777" w:rsidR="00000000" w:rsidRDefault="003B3694">
      <w:pPr>
        <w:pStyle w:val="af1"/>
        <w:rPr>
          <w:rtl/>
        </w:rPr>
      </w:pPr>
      <w:r>
        <w:rPr>
          <w:rtl/>
        </w:rPr>
        <w:t>היו"ר נסים דהן:</w:t>
      </w:r>
    </w:p>
    <w:p w14:paraId="316CFA68" w14:textId="77777777" w:rsidR="00000000" w:rsidRDefault="003B3694">
      <w:pPr>
        <w:pStyle w:val="a0"/>
        <w:rPr>
          <w:rtl/>
        </w:rPr>
      </w:pPr>
    </w:p>
    <w:p w14:paraId="3CCF285F" w14:textId="77777777" w:rsidR="00000000" w:rsidRDefault="003B3694">
      <w:pPr>
        <w:pStyle w:val="a0"/>
        <w:rPr>
          <w:rFonts w:hint="cs"/>
          <w:rtl/>
        </w:rPr>
      </w:pPr>
      <w:r>
        <w:rPr>
          <w:rFonts w:hint="cs"/>
          <w:rtl/>
        </w:rPr>
        <w:t>אתה רוצה לענות, כבוד השר?</w:t>
      </w:r>
    </w:p>
    <w:p w14:paraId="724C8E03" w14:textId="77777777" w:rsidR="00000000" w:rsidRDefault="003B3694">
      <w:pPr>
        <w:pStyle w:val="a0"/>
        <w:rPr>
          <w:rFonts w:hint="cs"/>
          <w:rtl/>
        </w:rPr>
      </w:pPr>
    </w:p>
    <w:p w14:paraId="7DF1108F" w14:textId="77777777" w:rsidR="00000000" w:rsidRDefault="003B3694">
      <w:pPr>
        <w:pStyle w:val="-"/>
        <w:rPr>
          <w:rtl/>
        </w:rPr>
      </w:pPr>
      <w:bookmarkStart w:id="592" w:name="FS000001048T12_11_2003_18_15_15C"/>
      <w:bookmarkStart w:id="593" w:name="FS000000474T12_11_2003_18_15_23"/>
      <w:bookmarkStart w:id="594" w:name="FS000000474T12_11_2003_18_15_26C"/>
      <w:bookmarkEnd w:id="592"/>
      <w:bookmarkEnd w:id="593"/>
      <w:bookmarkEnd w:id="594"/>
      <w:r>
        <w:rPr>
          <w:rtl/>
        </w:rPr>
        <w:t>השר גדעון עזרא:</w:t>
      </w:r>
    </w:p>
    <w:p w14:paraId="24152760" w14:textId="77777777" w:rsidR="00000000" w:rsidRDefault="003B3694">
      <w:pPr>
        <w:pStyle w:val="a0"/>
        <w:rPr>
          <w:rtl/>
        </w:rPr>
      </w:pPr>
    </w:p>
    <w:p w14:paraId="5A94573A" w14:textId="77777777" w:rsidR="00000000" w:rsidRDefault="003B3694">
      <w:pPr>
        <w:pStyle w:val="a0"/>
        <w:rPr>
          <w:rFonts w:hint="cs"/>
          <w:rtl/>
        </w:rPr>
      </w:pPr>
      <w:r>
        <w:rPr>
          <w:rFonts w:hint="cs"/>
          <w:rtl/>
        </w:rPr>
        <w:t>לא שמעתי.</w:t>
      </w:r>
    </w:p>
    <w:p w14:paraId="07E3459C" w14:textId="77777777" w:rsidR="00000000" w:rsidRDefault="003B3694">
      <w:pPr>
        <w:pStyle w:val="a0"/>
        <w:rPr>
          <w:rFonts w:hint="cs"/>
          <w:rtl/>
        </w:rPr>
      </w:pPr>
    </w:p>
    <w:p w14:paraId="34F2169D" w14:textId="77777777" w:rsidR="00000000" w:rsidRDefault="003B3694">
      <w:pPr>
        <w:pStyle w:val="af0"/>
        <w:rPr>
          <w:rtl/>
        </w:rPr>
      </w:pPr>
      <w:r>
        <w:rPr>
          <w:rFonts w:hint="eastAsia"/>
          <w:rtl/>
        </w:rPr>
        <w:t>דוד</w:t>
      </w:r>
      <w:r>
        <w:rPr>
          <w:rtl/>
        </w:rPr>
        <w:t xml:space="preserve"> אזולאי (ש"ס):</w:t>
      </w:r>
    </w:p>
    <w:p w14:paraId="465A4D91" w14:textId="77777777" w:rsidR="00000000" w:rsidRDefault="003B3694">
      <w:pPr>
        <w:pStyle w:val="a0"/>
        <w:rPr>
          <w:rFonts w:hint="cs"/>
          <w:rtl/>
        </w:rPr>
      </w:pPr>
    </w:p>
    <w:p w14:paraId="115E86ED" w14:textId="77777777" w:rsidR="00000000" w:rsidRDefault="003B3694">
      <w:pPr>
        <w:pStyle w:val="a0"/>
        <w:rPr>
          <w:rFonts w:hint="cs"/>
          <w:rtl/>
        </w:rPr>
      </w:pPr>
      <w:r>
        <w:rPr>
          <w:rFonts w:hint="cs"/>
          <w:rtl/>
        </w:rPr>
        <w:t>האם היה איזה דיון בפורום ממשלתי בעניין הזה?</w:t>
      </w:r>
    </w:p>
    <w:p w14:paraId="726ADE01" w14:textId="77777777" w:rsidR="00000000" w:rsidRDefault="003B3694">
      <w:pPr>
        <w:pStyle w:val="a0"/>
        <w:rPr>
          <w:rFonts w:hint="cs"/>
          <w:rtl/>
        </w:rPr>
      </w:pPr>
    </w:p>
    <w:p w14:paraId="08D3B724" w14:textId="77777777" w:rsidR="00000000" w:rsidRDefault="003B3694">
      <w:pPr>
        <w:pStyle w:val="-"/>
        <w:rPr>
          <w:rtl/>
        </w:rPr>
      </w:pPr>
      <w:bookmarkStart w:id="595" w:name="FS000000474T12_11_2003_18_15_41C"/>
      <w:bookmarkEnd w:id="595"/>
      <w:r>
        <w:rPr>
          <w:rtl/>
        </w:rPr>
        <w:t>השר גדעון עזרא:</w:t>
      </w:r>
    </w:p>
    <w:p w14:paraId="3D258D69" w14:textId="77777777" w:rsidR="00000000" w:rsidRDefault="003B3694">
      <w:pPr>
        <w:pStyle w:val="a0"/>
        <w:rPr>
          <w:rtl/>
        </w:rPr>
      </w:pPr>
    </w:p>
    <w:p w14:paraId="64AECADC" w14:textId="77777777" w:rsidR="00000000" w:rsidRDefault="003B3694">
      <w:pPr>
        <w:pStyle w:val="a0"/>
        <w:rPr>
          <w:rFonts w:hint="cs"/>
          <w:rtl/>
        </w:rPr>
      </w:pPr>
      <w:r>
        <w:rPr>
          <w:rFonts w:hint="cs"/>
          <w:rtl/>
        </w:rPr>
        <w:t>אני לא יכול ל</w:t>
      </w:r>
      <w:r>
        <w:rPr>
          <w:rFonts w:hint="cs"/>
          <w:rtl/>
        </w:rPr>
        <w:t>הגיד לך מעבר לפרטים שיש ברשותי. בנושא הזה של הכותל, לעניות דעתי, אחרי שכל הגורמים המשפטיים נגעו בדבר, אין שום כוונה למחטף כזה או אחר, אלא לדאוג באמת לאתר הקדוש הזה. תודה.</w:t>
      </w:r>
    </w:p>
    <w:p w14:paraId="20A95255" w14:textId="77777777" w:rsidR="00000000" w:rsidRDefault="003B3694">
      <w:pPr>
        <w:pStyle w:val="a0"/>
        <w:rPr>
          <w:rFonts w:hint="cs"/>
          <w:rtl/>
        </w:rPr>
      </w:pPr>
    </w:p>
    <w:p w14:paraId="1AC85CC0" w14:textId="77777777" w:rsidR="00000000" w:rsidRDefault="003B3694">
      <w:pPr>
        <w:pStyle w:val="af1"/>
        <w:rPr>
          <w:rtl/>
        </w:rPr>
      </w:pPr>
      <w:r>
        <w:rPr>
          <w:rtl/>
        </w:rPr>
        <w:t>היו"ר נסים דהן:</w:t>
      </w:r>
    </w:p>
    <w:p w14:paraId="139AEB5F" w14:textId="77777777" w:rsidR="00000000" w:rsidRDefault="003B3694">
      <w:pPr>
        <w:pStyle w:val="a0"/>
        <w:rPr>
          <w:rtl/>
        </w:rPr>
      </w:pPr>
    </w:p>
    <w:p w14:paraId="39446923" w14:textId="77777777" w:rsidR="00000000" w:rsidRDefault="003B3694">
      <w:pPr>
        <w:pStyle w:val="a0"/>
        <w:rPr>
          <w:rFonts w:hint="cs"/>
          <w:rtl/>
        </w:rPr>
      </w:pPr>
      <w:r>
        <w:rPr>
          <w:rFonts w:hint="cs"/>
          <w:rtl/>
        </w:rPr>
        <w:t>כבוד השר הציע להעביר לוועדה, וחבר הכנסת יצחק הרצוג יש לו הצעה אחרת.</w:t>
      </w:r>
    </w:p>
    <w:p w14:paraId="10824473" w14:textId="77777777" w:rsidR="00000000" w:rsidRDefault="003B3694">
      <w:pPr>
        <w:pStyle w:val="a0"/>
        <w:rPr>
          <w:rFonts w:hint="cs"/>
          <w:rtl/>
        </w:rPr>
      </w:pPr>
    </w:p>
    <w:p w14:paraId="7088B65B" w14:textId="77777777" w:rsidR="00000000" w:rsidRDefault="003B3694">
      <w:pPr>
        <w:pStyle w:val="a"/>
        <w:rPr>
          <w:rtl/>
        </w:rPr>
      </w:pPr>
      <w:bookmarkStart w:id="596" w:name="FS000001044T12_11_2003_18_16_34"/>
      <w:bookmarkStart w:id="597" w:name="_Toc69719426"/>
      <w:bookmarkEnd w:id="596"/>
      <w:r>
        <w:rPr>
          <w:rFonts w:hint="eastAsia"/>
          <w:rtl/>
        </w:rPr>
        <w:t>יצחק</w:t>
      </w:r>
      <w:r>
        <w:rPr>
          <w:rtl/>
        </w:rPr>
        <w:t xml:space="preserve"> הרצוג (העבודה-מימד):</w:t>
      </w:r>
      <w:bookmarkEnd w:id="597"/>
    </w:p>
    <w:p w14:paraId="47C8C54F" w14:textId="77777777" w:rsidR="00000000" w:rsidRDefault="003B3694">
      <w:pPr>
        <w:pStyle w:val="a0"/>
        <w:rPr>
          <w:rFonts w:hint="cs"/>
          <w:rtl/>
        </w:rPr>
      </w:pPr>
    </w:p>
    <w:p w14:paraId="7C46321A" w14:textId="77777777" w:rsidR="00000000" w:rsidRDefault="003B3694">
      <w:pPr>
        <w:pStyle w:val="a0"/>
        <w:rPr>
          <w:rFonts w:hint="cs"/>
          <w:rtl/>
        </w:rPr>
      </w:pPr>
      <w:r>
        <w:rPr>
          <w:rFonts w:hint="cs"/>
          <w:rtl/>
        </w:rPr>
        <w:t>אדוני היושב-ראש, קודם כול, אני חייב לומר מלה אישית לחבר הכנסת אזולאי. אני מכיר את "הקרן למורשת הכותל". יש לה מנכ"ל, שהייתי נותן לו פרס ישראל. העבודה שעשה מרדכי אליאב, עם צוותו, בשחזור מנהרות הכותל, בשימורן, בעבודה גאונית של שימ</w:t>
      </w:r>
      <w:r>
        <w:rPr>
          <w:rFonts w:hint="cs"/>
          <w:rtl/>
        </w:rPr>
        <w:t>ור ערכי דת בתיאום עם הרבנים - - -</w:t>
      </w:r>
    </w:p>
    <w:p w14:paraId="2BFCF773" w14:textId="77777777" w:rsidR="00000000" w:rsidRDefault="003B3694">
      <w:pPr>
        <w:pStyle w:val="a0"/>
        <w:rPr>
          <w:rFonts w:hint="cs"/>
          <w:rtl/>
        </w:rPr>
      </w:pPr>
    </w:p>
    <w:p w14:paraId="22ADAEC0" w14:textId="77777777" w:rsidR="00000000" w:rsidRDefault="003B3694">
      <w:pPr>
        <w:pStyle w:val="af0"/>
        <w:rPr>
          <w:rtl/>
        </w:rPr>
      </w:pPr>
      <w:r>
        <w:rPr>
          <w:rFonts w:hint="eastAsia"/>
          <w:rtl/>
        </w:rPr>
        <w:t>דוד</w:t>
      </w:r>
      <w:r>
        <w:rPr>
          <w:rtl/>
        </w:rPr>
        <w:t xml:space="preserve"> אזולאי (ש"ס):</w:t>
      </w:r>
    </w:p>
    <w:p w14:paraId="7C15C986" w14:textId="77777777" w:rsidR="00000000" w:rsidRDefault="003B3694">
      <w:pPr>
        <w:pStyle w:val="a0"/>
        <w:rPr>
          <w:rFonts w:hint="cs"/>
          <w:rtl/>
        </w:rPr>
      </w:pPr>
    </w:p>
    <w:p w14:paraId="6AE10859" w14:textId="77777777" w:rsidR="00000000" w:rsidRDefault="003B3694">
      <w:pPr>
        <w:pStyle w:val="a0"/>
        <w:rPr>
          <w:rFonts w:hint="cs"/>
          <w:rtl/>
        </w:rPr>
      </w:pPr>
      <w:r>
        <w:rPr>
          <w:rFonts w:hint="cs"/>
          <w:rtl/>
        </w:rPr>
        <w:t>מה זה קשור?</w:t>
      </w:r>
    </w:p>
    <w:p w14:paraId="560A231C" w14:textId="77777777" w:rsidR="00000000" w:rsidRDefault="003B3694">
      <w:pPr>
        <w:pStyle w:val="a0"/>
        <w:rPr>
          <w:rFonts w:hint="cs"/>
          <w:rtl/>
        </w:rPr>
      </w:pPr>
    </w:p>
    <w:p w14:paraId="5DF1CED9" w14:textId="77777777" w:rsidR="00000000" w:rsidRDefault="003B3694">
      <w:pPr>
        <w:pStyle w:val="-"/>
        <w:rPr>
          <w:rtl/>
        </w:rPr>
      </w:pPr>
      <w:bookmarkStart w:id="598" w:name="FS000001044T12_11_2003_18_18_09C"/>
      <w:bookmarkEnd w:id="598"/>
      <w:r>
        <w:rPr>
          <w:rtl/>
        </w:rPr>
        <w:t>יצחק הרצוג (העבודה-מימד):</w:t>
      </w:r>
    </w:p>
    <w:p w14:paraId="20994755" w14:textId="77777777" w:rsidR="00000000" w:rsidRDefault="003B3694">
      <w:pPr>
        <w:pStyle w:val="a0"/>
        <w:rPr>
          <w:rtl/>
        </w:rPr>
      </w:pPr>
    </w:p>
    <w:p w14:paraId="33523BF5" w14:textId="77777777" w:rsidR="00000000" w:rsidRDefault="003B3694">
      <w:pPr>
        <w:pStyle w:val="a0"/>
        <w:rPr>
          <w:rFonts w:hint="cs"/>
          <w:rtl/>
        </w:rPr>
      </w:pPr>
      <w:r>
        <w:rPr>
          <w:rFonts w:hint="cs"/>
          <w:rtl/>
        </w:rPr>
        <w:t>השתמע מדבריך לכאורה שהיא גם מעין זרוע פוליטית של מישהו, וזאת חס וחלילה מלומר.</w:t>
      </w:r>
    </w:p>
    <w:p w14:paraId="74D2E2B1" w14:textId="77777777" w:rsidR="00000000" w:rsidRDefault="003B3694">
      <w:pPr>
        <w:pStyle w:val="a0"/>
        <w:rPr>
          <w:rFonts w:hint="cs"/>
          <w:rtl/>
        </w:rPr>
      </w:pPr>
    </w:p>
    <w:p w14:paraId="594FA572" w14:textId="77777777" w:rsidR="00000000" w:rsidRDefault="003B3694">
      <w:pPr>
        <w:pStyle w:val="a0"/>
        <w:rPr>
          <w:rFonts w:hint="cs"/>
          <w:rtl/>
        </w:rPr>
      </w:pPr>
      <w:r>
        <w:rPr>
          <w:rFonts w:hint="cs"/>
          <w:rtl/>
        </w:rPr>
        <w:t>אני בטוח שגם חבר הכנסת יצחק כהן יסכים אתי, שהשאיפה של כולנו היא שהפעילות הזאת תישמר</w:t>
      </w:r>
      <w:r>
        <w:rPr>
          <w:rFonts w:hint="cs"/>
          <w:rtl/>
        </w:rPr>
        <w:t xml:space="preserve"> כבעלת אופי ממלכתי, ואני מציע, אם לא להעביר לוועדת הפנים, אולי לוועדה אחרת, אם היושב-ראש ירצה.</w:t>
      </w:r>
    </w:p>
    <w:p w14:paraId="5F8AFE13" w14:textId="77777777" w:rsidR="00000000" w:rsidRDefault="003B3694">
      <w:pPr>
        <w:pStyle w:val="a0"/>
        <w:rPr>
          <w:rFonts w:hint="cs"/>
          <w:rtl/>
        </w:rPr>
      </w:pPr>
    </w:p>
    <w:p w14:paraId="7241FBD0" w14:textId="77777777" w:rsidR="00000000" w:rsidRDefault="003B3694">
      <w:pPr>
        <w:pStyle w:val="af0"/>
        <w:rPr>
          <w:rtl/>
        </w:rPr>
      </w:pPr>
      <w:r>
        <w:rPr>
          <w:rFonts w:hint="eastAsia"/>
          <w:rtl/>
        </w:rPr>
        <w:t>דוד</w:t>
      </w:r>
      <w:r>
        <w:rPr>
          <w:rtl/>
        </w:rPr>
        <w:t xml:space="preserve"> אזולאי (ש"ס):</w:t>
      </w:r>
    </w:p>
    <w:p w14:paraId="68663D64" w14:textId="77777777" w:rsidR="00000000" w:rsidRDefault="003B3694">
      <w:pPr>
        <w:pStyle w:val="a0"/>
        <w:rPr>
          <w:rFonts w:hint="cs"/>
          <w:rtl/>
        </w:rPr>
      </w:pPr>
    </w:p>
    <w:p w14:paraId="354E15A6" w14:textId="77777777" w:rsidR="00000000" w:rsidRDefault="003B3694">
      <w:pPr>
        <w:pStyle w:val="a0"/>
        <w:rPr>
          <w:rFonts w:hint="cs"/>
          <w:rtl/>
        </w:rPr>
      </w:pPr>
      <w:r>
        <w:rPr>
          <w:rFonts w:hint="cs"/>
          <w:rtl/>
        </w:rPr>
        <w:t>ועדת הפנים היא המקום לדון בנושא.</w:t>
      </w:r>
    </w:p>
    <w:p w14:paraId="0FA13F80" w14:textId="77777777" w:rsidR="00000000" w:rsidRDefault="003B3694">
      <w:pPr>
        <w:pStyle w:val="a0"/>
        <w:rPr>
          <w:rFonts w:hint="cs"/>
          <w:rtl/>
        </w:rPr>
      </w:pPr>
    </w:p>
    <w:p w14:paraId="380DBBD6" w14:textId="77777777" w:rsidR="00000000" w:rsidRDefault="003B3694">
      <w:pPr>
        <w:pStyle w:val="-"/>
        <w:rPr>
          <w:rtl/>
        </w:rPr>
      </w:pPr>
      <w:bookmarkStart w:id="599" w:name="FS000001044T12_11_2003_18_19_25C"/>
      <w:bookmarkEnd w:id="599"/>
      <w:r>
        <w:rPr>
          <w:rtl/>
        </w:rPr>
        <w:t>יצחק הרצוג (העבודה-מימד):</w:t>
      </w:r>
    </w:p>
    <w:p w14:paraId="01EBCC46" w14:textId="77777777" w:rsidR="00000000" w:rsidRDefault="003B3694">
      <w:pPr>
        <w:pStyle w:val="a0"/>
        <w:rPr>
          <w:rtl/>
        </w:rPr>
      </w:pPr>
    </w:p>
    <w:p w14:paraId="4E085080" w14:textId="77777777" w:rsidR="00000000" w:rsidRDefault="003B3694">
      <w:pPr>
        <w:pStyle w:val="a0"/>
        <w:rPr>
          <w:rFonts w:hint="cs"/>
          <w:rtl/>
        </w:rPr>
      </w:pPr>
      <w:r>
        <w:rPr>
          <w:rFonts w:hint="cs"/>
          <w:rtl/>
        </w:rPr>
        <w:t>ועדת הפנים, אני מקבל את ההצעה.</w:t>
      </w:r>
    </w:p>
    <w:p w14:paraId="30052BC0" w14:textId="77777777" w:rsidR="00000000" w:rsidRDefault="003B3694">
      <w:pPr>
        <w:pStyle w:val="a0"/>
        <w:rPr>
          <w:rFonts w:hint="cs"/>
          <w:rtl/>
        </w:rPr>
      </w:pPr>
    </w:p>
    <w:p w14:paraId="516C28C9" w14:textId="77777777" w:rsidR="00000000" w:rsidRDefault="003B3694">
      <w:pPr>
        <w:pStyle w:val="af1"/>
        <w:rPr>
          <w:rtl/>
        </w:rPr>
      </w:pPr>
      <w:r>
        <w:rPr>
          <w:rtl/>
        </w:rPr>
        <w:t>היו"ר נסים דהן:</w:t>
      </w:r>
    </w:p>
    <w:p w14:paraId="3D657E29" w14:textId="77777777" w:rsidR="00000000" w:rsidRDefault="003B3694">
      <w:pPr>
        <w:pStyle w:val="a0"/>
        <w:rPr>
          <w:rtl/>
        </w:rPr>
      </w:pPr>
    </w:p>
    <w:p w14:paraId="79A5CE3F" w14:textId="77777777" w:rsidR="00000000" w:rsidRDefault="003B3694">
      <w:pPr>
        <w:pStyle w:val="a0"/>
        <w:rPr>
          <w:rFonts w:hint="cs"/>
          <w:rtl/>
        </w:rPr>
      </w:pPr>
      <w:r>
        <w:rPr>
          <w:rFonts w:hint="cs"/>
          <w:rtl/>
        </w:rPr>
        <w:t xml:space="preserve">אם כן, אנחנו עוברים להצבעה. יש </w:t>
      </w:r>
      <w:r>
        <w:rPr>
          <w:rFonts w:hint="cs"/>
          <w:rtl/>
        </w:rPr>
        <w:t>תמימות דעים בין חברי הכנסת וכבוד השר על העברת ההצעה לסדר-היום לוועדת הפנים. ההצבעה החלה.</w:t>
      </w:r>
    </w:p>
    <w:p w14:paraId="68E6418B" w14:textId="77777777" w:rsidR="00000000" w:rsidRDefault="003B3694">
      <w:pPr>
        <w:pStyle w:val="a0"/>
        <w:rPr>
          <w:rFonts w:hint="cs"/>
          <w:rtl/>
        </w:rPr>
      </w:pPr>
    </w:p>
    <w:p w14:paraId="646D58AC" w14:textId="77777777" w:rsidR="00000000" w:rsidRDefault="003B3694">
      <w:pPr>
        <w:pStyle w:val="ab"/>
        <w:bidi/>
        <w:rPr>
          <w:rFonts w:hint="cs"/>
          <w:rtl/>
        </w:rPr>
      </w:pPr>
      <w:r>
        <w:rPr>
          <w:rFonts w:hint="cs"/>
          <w:rtl/>
        </w:rPr>
        <w:t>הצבעה מס' 136</w:t>
      </w:r>
    </w:p>
    <w:p w14:paraId="51EF9CE5" w14:textId="77777777" w:rsidR="00000000" w:rsidRDefault="003B3694">
      <w:pPr>
        <w:pStyle w:val="a0"/>
        <w:rPr>
          <w:rFonts w:hint="cs"/>
          <w:rtl/>
        </w:rPr>
      </w:pPr>
    </w:p>
    <w:p w14:paraId="7062D1EF" w14:textId="77777777" w:rsidR="00000000" w:rsidRDefault="003B3694">
      <w:pPr>
        <w:pStyle w:val="ac"/>
        <w:bidi/>
        <w:rPr>
          <w:rFonts w:hint="cs"/>
          <w:rtl/>
        </w:rPr>
      </w:pPr>
      <w:r>
        <w:rPr>
          <w:rFonts w:hint="cs"/>
          <w:rtl/>
        </w:rPr>
        <w:t>בעד ההצעה להעביר את הנושא לוועדה - 16</w:t>
      </w:r>
    </w:p>
    <w:p w14:paraId="1A1CA860" w14:textId="77777777" w:rsidR="00000000" w:rsidRDefault="003B3694">
      <w:pPr>
        <w:pStyle w:val="ac"/>
        <w:bidi/>
        <w:rPr>
          <w:rFonts w:hint="cs"/>
          <w:rtl/>
        </w:rPr>
      </w:pPr>
      <w:r>
        <w:rPr>
          <w:rFonts w:hint="cs"/>
          <w:rtl/>
        </w:rPr>
        <w:t>נגד - אין</w:t>
      </w:r>
    </w:p>
    <w:p w14:paraId="587429BD" w14:textId="77777777" w:rsidR="00000000" w:rsidRDefault="003B3694">
      <w:pPr>
        <w:pStyle w:val="ac"/>
        <w:bidi/>
        <w:rPr>
          <w:rFonts w:hint="cs"/>
          <w:rtl/>
        </w:rPr>
      </w:pPr>
      <w:r>
        <w:rPr>
          <w:rFonts w:hint="cs"/>
          <w:rtl/>
        </w:rPr>
        <w:t>נמנעים - אין</w:t>
      </w:r>
    </w:p>
    <w:p w14:paraId="7B7220B5" w14:textId="77777777" w:rsidR="00000000" w:rsidRDefault="003B3694">
      <w:pPr>
        <w:pStyle w:val="ad"/>
        <w:bidi/>
        <w:rPr>
          <w:rFonts w:hint="cs"/>
          <w:rtl/>
        </w:rPr>
      </w:pPr>
      <w:r>
        <w:rPr>
          <w:rFonts w:hint="cs"/>
          <w:rtl/>
        </w:rPr>
        <w:t>ההצעה להעביר את הנושא לוועדת הפנים ואיכות הסביבה נתקבלה.</w:t>
      </w:r>
    </w:p>
    <w:p w14:paraId="645DB2EB" w14:textId="77777777" w:rsidR="00000000" w:rsidRDefault="003B3694">
      <w:pPr>
        <w:pStyle w:val="a0"/>
        <w:rPr>
          <w:rFonts w:hint="cs"/>
          <w:rtl/>
        </w:rPr>
      </w:pPr>
    </w:p>
    <w:p w14:paraId="79A5C240" w14:textId="77777777" w:rsidR="00000000" w:rsidRDefault="003B3694">
      <w:pPr>
        <w:pStyle w:val="af1"/>
        <w:rPr>
          <w:rtl/>
        </w:rPr>
      </w:pPr>
      <w:r>
        <w:rPr>
          <w:rtl/>
        </w:rPr>
        <w:t>היו"ר נסים דהן:</w:t>
      </w:r>
    </w:p>
    <w:p w14:paraId="671A0C21" w14:textId="77777777" w:rsidR="00000000" w:rsidRDefault="003B3694">
      <w:pPr>
        <w:pStyle w:val="a0"/>
        <w:rPr>
          <w:rtl/>
        </w:rPr>
      </w:pPr>
    </w:p>
    <w:p w14:paraId="6D5049FE" w14:textId="77777777" w:rsidR="00000000" w:rsidRDefault="003B3694">
      <w:pPr>
        <w:pStyle w:val="a0"/>
        <w:rPr>
          <w:rFonts w:hint="cs"/>
          <w:rtl/>
        </w:rPr>
      </w:pPr>
      <w:r>
        <w:rPr>
          <w:rFonts w:hint="cs"/>
          <w:rtl/>
        </w:rPr>
        <w:t>16 בעד, אפס מתנ</w:t>
      </w:r>
      <w:r>
        <w:rPr>
          <w:rFonts w:hint="cs"/>
          <w:rtl/>
        </w:rPr>
        <w:t>גדים ואפס נמנעים. ההצעה תעבור לוועדת הפנים להמשך דיון.</w:t>
      </w:r>
    </w:p>
    <w:p w14:paraId="3C3386B7" w14:textId="77777777" w:rsidR="00000000" w:rsidRDefault="003B3694">
      <w:pPr>
        <w:pStyle w:val="a2"/>
        <w:rPr>
          <w:rFonts w:hint="cs"/>
          <w:rtl/>
        </w:rPr>
      </w:pPr>
    </w:p>
    <w:p w14:paraId="1FC3F49F" w14:textId="77777777" w:rsidR="00000000" w:rsidRDefault="003B3694">
      <w:pPr>
        <w:pStyle w:val="a0"/>
        <w:rPr>
          <w:rFonts w:hint="cs"/>
          <w:rtl/>
        </w:rPr>
      </w:pPr>
    </w:p>
    <w:p w14:paraId="3B8C3EF2" w14:textId="77777777" w:rsidR="00000000" w:rsidRDefault="003B3694">
      <w:pPr>
        <w:pStyle w:val="a2"/>
        <w:rPr>
          <w:rFonts w:hint="cs"/>
          <w:rtl/>
        </w:rPr>
      </w:pPr>
      <w:bookmarkStart w:id="600" w:name="CS16841FI0016841T12_11_2003_18_26_19"/>
      <w:bookmarkStart w:id="601" w:name="_Toc69719427"/>
      <w:bookmarkEnd w:id="600"/>
      <w:r>
        <w:rPr>
          <w:rFonts w:hint="cs"/>
          <w:rtl/>
        </w:rPr>
        <w:t>הצעה לסדר-היום</w:t>
      </w:r>
      <w:bookmarkEnd w:id="601"/>
    </w:p>
    <w:p w14:paraId="0E5792D3" w14:textId="77777777" w:rsidR="00000000" w:rsidRDefault="003B3694">
      <w:pPr>
        <w:pStyle w:val="a2"/>
        <w:rPr>
          <w:rtl/>
        </w:rPr>
      </w:pPr>
      <w:bookmarkStart w:id="602" w:name="_Toc69719428"/>
      <w:r>
        <w:rPr>
          <w:rtl/>
        </w:rPr>
        <w:t xml:space="preserve">מצבם של אלפי עובדי משרד הדתות והמועצות הדתיות </w:t>
      </w:r>
      <w:r>
        <w:rPr>
          <w:rFonts w:hint="cs"/>
          <w:rtl/>
        </w:rPr>
        <w:br/>
      </w:r>
      <w:r>
        <w:rPr>
          <w:rtl/>
        </w:rPr>
        <w:t>נוכח פירוק משרד הדתות</w:t>
      </w:r>
      <w:bookmarkEnd w:id="602"/>
    </w:p>
    <w:p w14:paraId="50A85203" w14:textId="77777777" w:rsidR="00000000" w:rsidRDefault="003B3694">
      <w:pPr>
        <w:pStyle w:val="-0"/>
        <w:rPr>
          <w:rFonts w:hint="cs"/>
          <w:rtl/>
        </w:rPr>
      </w:pPr>
    </w:p>
    <w:p w14:paraId="645F211E" w14:textId="77777777" w:rsidR="00000000" w:rsidRDefault="003B3694">
      <w:pPr>
        <w:pStyle w:val="af1"/>
        <w:rPr>
          <w:rtl/>
        </w:rPr>
      </w:pPr>
      <w:r>
        <w:rPr>
          <w:rtl/>
        </w:rPr>
        <w:t>היו"ר נסים דהן:</w:t>
      </w:r>
    </w:p>
    <w:p w14:paraId="3086688C" w14:textId="77777777" w:rsidR="00000000" w:rsidRDefault="003B3694">
      <w:pPr>
        <w:pStyle w:val="a0"/>
        <w:rPr>
          <w:rtl/>
        </w:rPr>
      </w:pPr>
    </w:p>
    <w:p w14:paraId="2F6584DF" w14:textId="77777777" w:rsidR="00000000" w:rsidRDefault="003B3694">
      <w:pPr>
        <w:pStyle w:val="a0"/>
        <w:rPr>
          <w:rFonts w:hint="cs"/>
          <w:rtl/>
        </w:rPr>
      </w:pPr>
      <w:r>
        <w:rPr>
          <w:rFonts w:hint="cs"/>
          <w:rtl/>
        </w:rPr>
        <w:t>אנחנו עוברים, חברי הכנסת, לנושא הבא: מצבם של אלפי עובדי משרד הדתות והמועצות הדתיות לנוכח פירוק מש</w:t>
      </w:r>
      <w:r>
        <w:rPr>
          <w:rFonts w:hint="cs"/>
          <w:rtl/>
        </w:rPr>
        <w:t>רד הדתות - הצעה לסדר-היום מס' 1534, של חבר הכנסת יאיר פרץ.</w:t>
      </w:r>
    </w:p>
    <w:p w14:paraId="64A739D3" w14:textId="77777777" w:rsidR="00000000" w:rsidRDefault="003B3694">
      <w:pPr>
        <w:pStyle w:val="a0"/>
        <w:rPr>
          <w:rFonts w:hint="cs"/>
          <w:rtl/>
        </w:rPr>
      </w:pPr>
    </w:p>
    <w:p w14:paraId="7E62332F" w14:textId="77777777" w:rsidR="00000000" w:rsidRDefault="003B3694">
      <w:pPr>
        <w:pStyle w:val="af0"/>
        <w:rPr>
          <w:rtl/>
        </w:rPr>
      </w:pPr>
      <w:r>
        <w:rPr>
          <w:rFonts w:hint="eastAsia"/>
          <w:rtl/>
        </w:rPr>
        <w:t>יצחק</w:t>
      </w:r>
      <w:r>
        <w:rPr>
          <w:rtl/>
        </w:rPr>
        <w:t xml:space="preserve"> כהן (ש"ס):</w:t>
      </w:r>
    </w:p>
    <w:p w14:paraId="1852829F" w14:textId="77777777" w:rsidR="00000000" w:rsidRDefault="003B3694">
      <w:pPr>
        <w:pStyle w:val="a0"/>
        <w:rPr>
          <w:rFonts w:hint="cs"/>
          <w:rtl/>
        </w:rPr>
      </w:pPr>
    </w:p>
    <w:p w14:paraId="3069BAA5" w14:textId="77777777" w:rsidR="00000000" w:rsidRDefault="003B3694">
      <w:pPr>
        <w:pStyle w:val="a0"/>
        <w:rPr>
          <w:rFonts w:hint="cs"/>
          <w:rtl/>
        </w:rPr>
      </w:pPr>
      <w:r>
        <w:rPr>
          <w:rFonts w:hint="cs"/>
          <w:rtl/>
        </w:rPr>
        <w:t>סליחה, יש לי הודעה אישית.</w:t>
      </w:r>
    </w:p>
    <w:p w14:paraId="632A1E36" w14:textId="77777777" w:rsidR="00000000" w:rsidRDefault="003B3694">
      <w:pPr>
        <w:pStyle w:val="a0"/>
        <w:rPr>
          <w:rFonts w:hint="cs"/>
          <w:rtl/>
        </w:rPr>
      </w:pPr>
    </w:p>
    <w:p w14:paraId="61D5E863" w14:textId="77777777" w:rsidR="00000000" w:rsidRDefault="003B3694">
      <w:pPr>
        <w:pStyle w:val="af1"/>
        <w:rPr>
          <w:rtl/>
        </w:rPr>
      </w:pPr>
      <w:r>
        <w:rPr>
          <w:rtl/>
        </w:rPr>
        <w:t>היו"ר נסים דהן:</w:t>
      </w:r>
    </w:p>
    <w:p w14:paraId="664117F2" w14:textId="77777777" w:rsidR="00000000" w:rsidRDefault="003B3694">
      <w:pPr>
        <w:pStyle w:val="a0"/>
        <w:rPr>
          <w:rtl/>
        </w:rPr>
      </w:pPr>
    </w:p>
    <w:p w14:paraId="6A409406" w14:textId="77777777" w:rsidR="00000000" w:rsidRDefault="003B3694">
      <w:pPr>
        <w:pStyle w:val="a0"/>
        <w:rPr>
          <w:rFonts w:hint="cs"/>
          <w:rtl/>
        </w:rPr>
      </w:pPr>
      <w:r>
        <w:rPr>
          <w:rFonts w:hint="cs"/>
          <w:rtl/>
        </w:rPr>
        <w:t>על-פי התקנון, שכבודו מכיר, ההודעה האישית תימסר בסוף הדיון.</w:t>
      </w:r>
    </w:p>
    <w:p w14:paraId="4A7BA6B6" w14:textId="77777777" w:rsidR="00000000" w:rsidRDefault="003B3694">
      <w:pPr>
        <w:pStyle w:val="a0"/>
        <w:rPr>
          <w:rFonts w:hint="cs"/>
          <w:rtl/>
        </w:rPr>
      </w:pPr>
    </w:p>
    <w:p w14:paraId="04B7699D" w14:textId="77777777" w:rsidR="00000000" w:rsidRDefault="003B3694">
      <w:pPr>
        <w:pStyle w:val="af0"/>
        <w:rPr>
          <w:rtl/>
        </w:rPr>
      </w:pPr>
      <w:r>
        <w:rPr>
          <w:rFonts w:hint="eastAsia"/>
          <w:rtl/>
        </w:rPr>
        <w:t>יצחק</w:t>
      </w:r>
      <w:r>
        <w:rPr>
          <w:rtl/>
        </w:rPr>
        <w:t xml:space="preserve"> כהן (ש"ס):</w:t>
      </w:r>
    </w:p>
    <w:p w14:paraId="0B5B692E" w14:textId="77777777" w:rsidR="00000000" w:rsidRDefault="003B3694">
      <w:pPr>
        <w:pStyle w:val="a0"/>
        <w:rPr>
          <w:rFonts w:hint="cs"/>
          <w:rtl/>
        </w:rPr>
      </w:pPr>
    </w:p>
    <w:p w14:paraId="4CDEC594" w14:textId="77777777" w:rsidR="00000000" w:rsidRDefault="003B3694">
      <w:pPr>
        <w:pStyle w:val="a0"/>
        <w:rPr>
          <w:rFonts w:hint="cs"/>
          <w:rtl/>
        </w:rPr>
      </w:pPr>
      <w:r>
        <w:rPr>
          <w:rFonts w:hint="cs"/>
          <w:rtl/>
        </w:rPr>
        <w:t>לפי התקנון זה בסוף הסעיף, אדוני.</w:t>
      </w:r>
    </w:p>
    <w:p w14:paraId="194E9DA1" w14:textId="77777777" w:rsidR="00000000" w:rsidRDefault="003B3694">
      <w:pPr>
        <w:pStyle w:val="a0"/>
        <w:rPr>
          <w:rFonts w:hint="cs"/>
          <w:rtl/>
        </w:rPr>
      </w:pPr>
    </w:p>
    <w:p w14:paraId="7801DB50" w14:textId="77777777" w:rsidR="00000000" w:rsidRDefault="003B3694">
      <w:pPr>
        <w:pStyle w:val="af1"/>
        <w:rPr>
          <w:rtl/>
        </w:rPr>
      </w:pPr>
      <w:r>
        <w:rPr>
          <w:rtl/>
        </w:rPr>
        <w:t>היו"ר נסים דהן:</w:t>
      </w:r>
    </w:p>
    <w:p w14:paraId="7A47843F" w14:textId="77777777" w:rsidR="00000000" w:rsidRDefault="003B3694">
      <w:pPr>
        <w:pStyle w:val="a0"/>
        <w:rPr>
          <w:rtl/>
        </w:rPr>
      </w:pPr>
    </w:p>
    <w:p w14:paraId="24A94C37" w14:textId="77777777" w:rsidR="00000000" w:rsidRDefault="003B3694">
      <w:pPr>
        <w:pStyle w:val="a0"/>
        <w:rPr>
          <w:rFonts w:hint="cs"/>
          <w:rtl/>
        </w:rPr>
      </w:pPr>
      <w:r>
        <w:rPr>
          <w:rFonts w:hint="cs"/>
          <w:rtl/>
        </w:rPr>
        <w:t xml:space="preserve">לפי מה </w:t>
      </w:r>
      <w:r>
        <w:rPr>
          <w:rFonts w:hint="cs"/>
          <w:rtl/>
        </w:rPr>
        <w:t>שנאמר לי על-ידי היועצת המשפטית, זה בסוף סדר-היום.</w:t>
      </w:r>
    </w:p>
    <w:p w14:paraId="0DDDA00B" w14:textId="77777777" w:rsidR="00000000" w:rsidRDefault="003B3694">
      <w:pPr>
        <w:pStyle w:val="a0"/>
        <w:rPr>
          <w:rFonts w:hint="cs"/>
          <w:rtl/>
        </w:rPr>
      </w:pPr>
    </w:p>
    <w:p w14:paraId="0A51731B" w14:textId="77777777" w:rsidR="00000000" w:rsidRDefault="003B3694">
      <w:pPr>
        <w:pStyle w:val="a"/>
        <w:rPr>
          <w:rtl/>
        </w:rPr>
      </w:pPr>
      <w:bookmarkStart w:id="603" w:name="FS000000501T12_11_2003_18_28_42"/>
      <w:bookmarkStart w:id="604" w:name="_Toc69719429"/>
      <w:bookmarkEnd w:id="603"/>
      <w:r>
        <w:rPr>
          <w:rFonts w:hint="eastAsia"/>
          <w:rtl/>
        </w:rPr>
        <w:t>יאיר</w:t>
      </w:r>
      <w:r>
        <w:rPr>
          <w:rtl/>
        </w:rPr>
        <w:t xml:space="preserve"> פרץ (ש"ס):</w:t>
      </w:r>
      <w:bookmarkEnd w:id="604"/>
    </w:p>
    <w:p w14:paraId="71B9939E" w14:textId="77777777" w:rsidR="00000000" w:rsidRDefault="003B3694">
      <w:pPr>
        <w:pStyle w:val="a0"/>
        <w:rPr>
          <w:rFonts w:hint="cs"/>
          <w:rtl/>
        </w:rPr>
      </w:pPr>
    </w:p>
    <w:p w14:paraId="7761192B" w14:textId="77777777" w:rsidR="00000000" w:rsidRDefault="003B3694">
      <w:pPr>
        <w:pStyle w:val="a0"/>
        <w:rPr>
          <w:rFonts w:hint="cs"/>
          <w:rtl/>
        </w:rPr>
      </w:pPr>
      <w:r>
        <w:rPr>
          <w:rFonts w:hint="cs"/>
          <w:rtl/>
        </w:rPr>
        <w:t>אדוני היושב-ראש, עמיתי חברי הכנסת, עם כינונה של הממשלה הנוכחית היא החליטה לסגור חמישה משרדים ממשרדי הממשלה. מה לעשות, אדוני היושב-ראש, שדווקא כל מה שכרוך בסממן יהודי הוא הראשון. על מה התלב</w:t>
      </w:r>
      <w:r>
        <w:rPr>
          <w:rFonts w:hint="cs"/>
          <w:rtl/>
        </w:rPr>
        <w:t>שו? בנחישות, בעקביות, לא פחות ולא יותר, החליטו לסגור את משרד הדתות. מילא, משרד הדתות נסגר. ניסו לנהל מאבקים על מנת להביא לכך שאזרחי מדינת ישראל, דתיים וחילונים, יהיו זכאים לשירותי דת מינימליים, שכל יהודי ויהודי נזקק להם. דווקא משרד כזה, שמסמל קונסנזוס, דוו</w:t>
      </w:r>
      <w:r>
        <w:rPr>
          <w:rFonts w:hint="cs"/>
          <w:rtl/>
        </w:rPr>
        <w:t>קא את המשרד הזה הממשלה הזאת הלכה וסגרה ברגל גסה.</w:t>
      </w:r>
    </w:p>
    <w:p w14:paraId="630F81BA" w14:textId="77777777" w:rsidR="00000000" w:rsidRDefault="003B3694">
      <w:pPr>
        <w:pStyle w:val="a0"/>
        <w:rPr>
          <w:rFonts w:hint="cs"/>
          <w:rtl/>
        </w:rPr>
      </w:pPr>
    </w:p>
    <w:p w14:paraId="64F0A731" w14:textId="77777777" w:rsidR="00000000" w:rsidRDefault="003B3694">
      <w:pPr>
        <w:pStyle w:val="a0"/>
        <w:rPr>
          <w:rFonts w:hint="cs"/>
          <w:rtl/>
        </w:rPr>
      </w:pPr>
      <w:r>
        <w:rPr>
          <w:rFonts w:hint="cs"/>
          <w:rtl/>
        </w:rPr>
        <w:t>הגדילה לעשות, אדוני היושב-ראש, הממשלה בהתעלמה לחלוטין מ-130 עובדים מסורים שעובדים במשרד הדתות. היא פשוט לא מתייחסת אליהם, כאילו לא היו.</w:t>
      </w:r>
    </w:p>
    <w:p w14:paraId="7F4AEED8" w14:textId="77777777" w:rsidR="00000000" w:rsidRDefault="003B3694">
      <w:pPr>
        <w:pStyle w:val="a0"/>
        <w:rPr>
          <w:rFonts w:hint="cs"/>
          <w:rtl/>
        </w:rPr>
      </w:pPr>
    </w:p>
    <w:p w14:paraId="78B9D1D2" w14:textId="77777777" w:rsidR="00000000" w:rsidRDefault="003B3694">
      <w:pPr>
        <w:pStyle w:val="a0"/>
        <w:rPr>
          <w:rFonts w:hint="cs"/>
          <w:rtl/>
        </w:rPr>
      </w:pPr>
      <w:r>
        <w:rPr>
          <w:rFonts w:hint="cs"/>
          <w:rtl/>
        </w:rPr>
        <w:t>אדוני היושב-ראש, בהמשך להחלטה על סגירת משרד הדתות החליטה הממשלה, בהתא</w:t>
      </w:r>
      <w:r>
        <w:rPr>
          <w:rFonts w:hint="cs"/>
          <w:rtl/>
        </w:rPr>
        <w:t>ם להסכם הקואליציוני, להקים ועדה בראשותו של השר אולמרט, על מנת לדון בעתידם של עובדי משרד הדתות והמועצות הדתיות.</w:t>
      </w:r>
    </w:p>
    <w:p w14:paraId="0BB36126" w14:textId="77777777" w:rsidR="00000000" w:rsidRDefault="003B3694">
      <w:pPr>
        <w:pStyle w:val="a0"/>
        <w:rPr>
          <w:rFonts w:hint="cs"/>
          <w:rtl/>
        </w:rPr>
      </w:pPr>
    </w:p>
    <w:p w14:paraId="7BA2AC05" w14:textId="77777777" w:rsidR="00000000" w:rsidRDefault="003B3694">
      <w:pPr>
        <w:pStyle w:val="af0"/>
        <w:rPr>
          <w:rtl/>
        </w:rPr>
      </w:pPr>
      <w:r>
        <w:rPr>
          <w:rFonts w:hint="eastAsia"/>
          <w:rtl/>
        </w:rPr>
        <w:t>יצחק</w:t>
      </w:r>
      <w:r>
        <w:rPr>
          <w:rtl/>
        </w:rPr>
        <w:t xml:space="preserve"> כהן (ש"ס):</w:t>
      </w:r>
    </w:p>
    <w:p w14:paraId="2AAE2504" w14:textId="77777777" w:rsidR="00000000" w:rsidRDefault="003B3694">
      <w:pPr>
        <w:pStyle w:val="a0"/>
        <w:rPr>
          <w:rFonts w:hint="cs"/>
          <w:rtl/>
        </w:rPr>
      </w:pPr>
    </w:p>
    <w:p w14:paraId="75CEE530" w14:textId="77777777" w:rsidR="00000000" w:rsidRDefault="003B3694">
      <w:pPr>
        <w:pStyle w:val="a0"/>
        <w:rPr>
          <w:rFonts w:hint="cs"/>
          <w:rtl/>
        </w:rPr>
      </w:pPr>
      <w:r>
        <w:rPr>
          <w:rFonts w:hint="cs"/>
          <w:rtl/>
        </w:rPr>
        <w:t>הוא לא בארץ.</w:t>
      </w:r>
    </w:p>
    <w:p w14:paraId="1D3B615E" w14:textId="77777777" w:rsidR="00000000" w:rsidRDefault="003B3694">
      <w:pPr>
        <w:pStyle w:val="a0"/>
        <w:rPr>
          <w:rFonts w:hint="cs"/>
          <w:rtl/>
        </w:rPr>
      </w:pPr>
    </w:p>
    <w:p w14:paraId="0A13219A" w14:textId="77777777" w:rsidR="00000000" w:rsidRDefault="003B3694">
      <w:pPr>
        <w:pStyle w:val="-"/>
        <w:rPr>
          <w:rtl/>
        </w:rPr>
      </w:pPr>
      <w:bookmarkStart w:id="605" w:name="FS000000501T12_11_2003_18_32_15C"/>
      <w:bookmarkEnd w:id="605"/>
      <w:r>
        <w:rPr>
          <w:rtl/>
        </w:rPr>
        <w:t>יאיר פרץ (ש"ס):</w:t>
      </w:r>
    </w:p>
    <w:p w14:paraId="1AFCCB3E" w14:textId="77777777" w:rsidR="00000000" w:rsidRDefault="003B3694">
      <w:pPr>
        <w:pStyle w:val="a0"/>
        <w:rPr>
          <w:rtl/>
        </w:rPr>
      </w:pPr>
    </w:p>
    <w:p w14:paraId="6F0DC923" w14:textId="77777777" w:rsidR="00000000" w:rsidRDefault="003B3694">
      <w:pPr>
        <w:pStyle w:val="a0"/>
        <w:rPr>
          <w:rFonts w:hint="cs"/>
          <w:rtl/>
        </w:rPr>
      </w:pPr>
      <w:r>
        <w:rPr>
          <w:rFonts w:hint="cs"/>
          <w:rtl/>
        </w:rPr>
        <w:t>הממשלה לא המתינה למסקנות הוועדה - -</w:t>
      </w:r>
    </w:p>
    <w:p w14:paraId="7EEA25B8" w14:textId="77777777" w:rsidR="00000000" w:rsidRDefault="003B3694">
      <w:pPr>
        <w:pStyle w:val="a0"/>
        <w:rPr>
          <w:rFonts w:hint="cs"/>
          <w:rtl/>
        </w:rPr>
      </w:pPr>
    </w:p>
    <w:p w14:paraId="77B5F428" w14:textId="77777777" w:rsidR="00000000" w:rsidRDefault="003B3694">
      <w:pPr>
        <w:pStyle w:val="af0"/>
        <w:rPr>
          <w:rtl/>
        </w:rPr>
      </w:pPr>
      <w:r>
        <w:rPr>
          <w:rFonts w:hint="eastAsia"/>
          <w:rtl/>
        </w:rPr>
        <w:t>יצחק</w:t>
      </w:r>
      <w:r>
        <w:rPr>
          <w:rtl/>
        </w:rPr>
        <w:t xml:space="preserve"> כהן (ש"ס):</w:t>
      </w:r>
    </w:p>
    <w:p w14:paraId="1A64AD87" w14:textId="77777777" w:rsidR="00000000" w:rsidRDefault="003B3694">
      <w:pPr>
        <w:pStyle w:val="a0"/>
        <w:rPr>
          <w:rFonts w:hint="cs"/>
          <w:rtl/>
        </w:rPr>
      </w:pPr>
    </w:p>
    <w:p w14:paraId="2361C56C" w14:textId="77777777" w:rsidR="00000000" w:rsidRDefault="003B3694">
      <w:pPr>
        <w:pStyle w:val="a0"/>
        <w:rPr>
          <w:rFonts w:hint="cs"/>
          <w:rtl/>
        </w:rPr>
      </w:pPr>
      <w:r>
        <w:rPr>
          <w:rFonts w:hint="cs"/>
          <w:rtl/>
        </w:rPr>
        <w:t>מתי הוא ייתן את המסקנות?</w:t>
      </w:r>
    </w:p>
    <w:p w14:paraId="78DF8E9B" w14:textId="77777777" w:rsidR="00000000" w:rsidRDefault="003B3694">
      <w:pPr>
        <w:pStyle w:val="a0"/>
        <w:rPr>
          <w:rFonts w:hint="cs"/>
          <w:rtl/>
        </w:rPr>
      </w:pPr>
    </w:p>
    <w:p w14:paraId="336ED05D" w14:textId="77777777" w:rsidR="00000000" w:rsidRDefault="003B3694">
      <w:pPr>
        <w:pStyle w:val="-"/>
        <w:rPr>
          <w:rtl/>
        </w:rPr>
      </w:pPr>
      <w:bookmarkStart w:id="606" w:name="FS000000501T12_11_2003_18_32_45C"/>
      <w:bookmarkEnd w:id="606"/>
      <w:r>
        <w:rPr>
          <w:rtl/>
        </w:rPr>
        <w:t>יאיר פרץ (ש"ס):</w:t>
      </w:r>
    </w:p>
    <w:p w14:paraId="3D3C4399" w14:textId="77777777" w:rsidR="00000000" w:rsidRDefault="003B3694">
      <w:pPr>
        <w:pStyle w:val="a0"/>
        <w:rPr>
          <w:rtl/>
        </w:rPr>
      </w:pPr>
    </w:p>
    <w:p w14:paraId="4BFA06D1" w14:textId="77777777" w:rsidR="00000000" w:rsidRDefault="003B3694">
      <w:pPr>
        <w:pStyle w:val="a0"/>
        <w:rPr>
          <w:rFonts w:hint="cs"/>
          <w:rtl/>
        </w:rPr>
      </w:pPr>
      <w:r>
        <w:rPr>
          <w:rFonts w:hint="cs"/>
          <w:rtl/>
        </w:rPr>
        <w:t>- - בנושא העובדים, הסדרת זכויותיהם, והעבירה ב-8 באוקטובר 2003 החלטה על פירוק משרד הדתות, בלי לדון בעתיד העובדים ובזכויותיהם. אף שוועד עובדי משרד הדתות פנה לפני למעלה מחודש באמצעות עורך-דין לראש הממשלה, לממשלה, בדרישה לדון עם נציגי העובדים ועם נציגי ההסתדר</w:t>
      </w:r>
      <w:r>
        <w:rPr>
          <w:rFonts w:hint="cs"/>
          <w:rtl/>
        </w:rPr>
        <w:t>ות על עתידם של העובדים, עד היום הזה הם טרם קיבלו מענה על פנייתם.</w:t>
      </w:r>
    </w:p>
    <w:p w14:paraId="51E46FA5" w14:textId="77777777" w:rsidR="00000000" w:rsidRDefault="003B3694">
      <w:pPr>
        <w:pStyle w:val="a0"/>
        <w:rPr>
          <w:rFonts w:hint="cs"/>
          <w:rtl/>
        </w:rPr>
      </w:pPr>
    </w:p>
    <w:p w14:paraId="439BE01D" w14:textId="77777777" w:rsidR="00000000" w:rsidRDefault="003B3694">
      <w:pPr>
        <w:pStyle w:val="a0"/>
        <w:rPr>
          <w:rFonts w:hint="cs"/>
          <w:rtl/>
        </w:rPr>
      </w:pPr>
      <w:r>
        <w:rPr>
          <w:rFonts w:hint="cs"/>
          <w:rtl/>
        </w:rPr>
        <w:t>אדוני היושב-ראש, האם אלה יחסי עבודה תקינים? האם הממשלה שאמונה לשמור על זכויותיהם של עובדים, אותם עובדים מסורים שעושים עבודתם קודש, יכולה להפקיר אותם, ורק ובעיקר לרצות את מפלגת שינוי, שחרתה ע</w:t>
      </w:r>
      <w:r>
        <w:rPr>
          <w:rFonts w:hint="cs"/>
          <w:rtl/>
        </w:rPr>
        <w:t>ל דגלה כססמה במערכת הבחירות לסגור את משרד הדתות?</w:t>
      </w:r>
    </w:p>
    <w:p w14:paraId="4DF183D6" w14:textId="77777777" w:rsidR="00000000" w:rsidRDefault="003B3694">
      <w:pPr>
        <w:pStyle w:val="a0"/>
        <w:rPr>
          <w:rFonts w:hint="cs"/>
          <w:rtl/>
        </w:rPr>
      </w:pPr>
    </w:p>
    <w:p w14:paraId="455B97A3" w14:textId="77777777" w:rsidR="00000000" w:rsidRDefault="003B3694">
      <w:pPr>
        <w:pStyle w:val="a0"/>
        <w:ind w:firstLine="0"/>
        <w:rPr>
          <w:rFonts w:hint="cs"/>
          <w:rtl/>
        </w:rPr>
      </w:pPr>
      <w:r>
        <w:rPr>
          <w:rFonts w:hint="cs"/>
          <w:rtl/>
        </w:rPr>
        <w:tab/>
        <w:t>הממשלה לא בדקה את הכדאיות, האם סגירת משרד הדתות תביא לחיסכון. לא. היא בדקה דבר אחד ויחיד, האם זה נותן מענה לאותה מפלגה שהחליטה וחרתה על דגלה להוציא כל סממן יהודי מקרב מדינת ישראל. על מנת למלא את משאלות לבה</w:t>
      </w:r>
      <w:r>
        <w:rPr>
          <w:rFonts w:hint="cs"/>
          <w:rtl/>
        </w:rPr>
        <w:t xml:space="preserve"> של תנועת שינוי החליטה הממשלה לפרק את משרד הדתות, בלי שום שיקול דעת אחר, רק השיקול הזה עמד לנגד  עיניה. בדקו את הנושא, אדוני היושב-ראש. האם בדקו אם סגירת משרד הדתות תחסוך כסף למדינה? האם בכך שמקימים מנגנונים חדשים יביאו לייעול? לא. במפורש לא. להיפך, זה יסר</w:t>
      </w:r>
      <w:r>
        <w:rPr>
          <w:rFonts w:hint="cs"/>
          <w:rtl/>
        </w:rPr>
        <w:t xml:space="preserve">בל את המנגנונים. </w:t>
      </w:r>
    </w:p>
    <w:p w14:paraId="65D51B75" w14:textId="77777777" w:rsidR="00000000" w:rsidRDefault="003B3694">
      <w:pPr>
        <w:pStyle w:val="a0"/>
        <w:ind w:firstLine="0"/>
        <w:rPr>
          <w:rFonts w:hint="cs"/>
          <w:rtl/>
        </w:rPr>
      </w:pPr>
    </w:p>
    <w:p w14:paraId="3B8B5024" w14:textId="77777777" w:rsidR="00000000" w:rsidRDefault="003B3694">
      <w:pPr>
        <w:pStyle w:val="a0"/>
        <w:ind w:firstLine="720"/>
        <w:rPr>
          <w:rFonts w:hint="cs"/>
          <w:rtl/>
        </w:rPr>
      </w:pPr>
      <w:r>
        <w:rPr>
          <w:rFonts w:hint="cs"/>
          <w:rtl/>
        </w:rPr>
        <w:t>אדוני היושב-ראש, אני מתפלא, האם אלה יחסים תקינים כלפי עובדים? אני רוצה לשאול, מדוע ראש הממשלה לא ענה על פניית עובדי המשרד לדון עמם בעתידם, כפי שנדרש? מדוע טרם נתכנסה הוועדה בראשותו של יצחקי, שהממשלה החליטה עליה? מדוע לא זומנו נציגי עובדי</w:t>
      </w:r>
      <w:r>
        <w:rPr>
          <w:rFonts w:hint="cs"/>
          <w:rtl/>
        </w:rPr>
        <w:t xml:space="preserve"> משרד הדתות ונציגי ההסתדרות לוועדה בראשות יצחקי, שעתידה לדון עם העובדים? מדוע הממשלה מתעלמת מחוקי העבודה וזכויות העובדים בישראל ולא מנהלת משא-ומתן עם נציגי העובדים על עתידם? </w:t>
      </w:r>
    </w:p>
    <w:p w14:paraId="6A8E397C" w14:textId="77777777" w:rsidR="00000000" w:rsidRDefault="003B3694">
      <w:pPr>
        <w:pStyle w:val="a0"/>
        <w:ind w:firstLine="720"/>
        <w:rPr>
          <w:rFonts w:hint="cs"/>
          <w:rtl/>
        </w:rPr>
      </w:pPr>
    </w:p>
    <w:p w14:paraId="6D404407" w14:textId="77777777" w:rsidR="00000000" w:rsidRDefault="003B3694">
      <w:pPr>
        <w:pStyle w:val="a0"/>
        <w:ind w:firstLine="720"/>
        <w:rPr>
          <w:rFonts w:hint="cs"/>
          <w:rtl/>
        </w:rPr>
      </w:pPr>
      <w:r>
        <w:rPr>
          <w:rFonts w:hint="cs"/>
          <w:rtl/>
        </w:rPr>
        <w:t xml:space="preserve">אדוני היושב-ראש, אני דורש ומבקש מראש הממשלה, בתוקף תפקידו כשר הדתות, להציג בפני </w:t>
      </w:r>
      <w:r>
        <w:rPr>
          <w:rFonts w:hint="cs"/>
          <w:rtl/>
        </w:rPr>
        <w:t>הכנסת את תוכניתו לגבי עתיד עובדי משרד הדתות. אני מבקש לקיים דיון דחוף בוועדת הכספים על החזרתם של 50 מיליון שקלים לסעיף תקציב שכר עובדי משרד הדתות בספר תקציב המדינה לשנת 2004, עד לסיום הליך ההתדיינות עם העובדים על עתידם. וזאת על מנת למנוע פגיעה בזכויותיהם ש</w:t>
      </w:r>
      <w:r>
        <w:rPr>
          <w:rFonts w:hint="cs"/>
          <w:rtl/>
        </w:rPr>
        <w:t xml:space="preserve">ל העובדים, זכויות המוקנות להם על-פי חוק. </w:t>
      </w:r>
    </w:p>
    <w:p w14:paraId="557EB5A8" w14:textId="77777777" w:rsidR="00000000" w:rsidRDefault="003B3694">
      <w:pPr>
        <w:pStyle w:val="a0"/>
        <w:ind w:firstLine="720"/>
        <w:rPr>
          <w:rFonts w:hint="cs"/>
          <w:rtl/>
        </w:rPr>
      </w:pPr>
    </w:p>
    <w:p w14:paraId="790BC445" w14:textId="77777777" w:rsidR="00000000" w:rsidRDefault="003B3694">
      <w:pPr>
        <w:pStyle w:val="a0"/>
        <w:ind w:firstLine="720"/>
        <w:rPr>
          <w:rFonts w:hint="cs"/>
          <w:rtl/>
        </w:rPr>
      </w:pPr>
      <w:r>
        <w:rPr>
          <w:rFonts w:hint="cs"/>
          <w:rtl/>
        </w:rPr>
        <w:t>החלטת הממשלה מס' 900 בנושא פירוק משרד הדתות כוללת החלטה של הקמת ועדת יישום לפירוק המשרד בראשות המנכ"ל אביגדור יצחקי, שאיננה כוללת את חברי הוועד, את נציגי העובדים ונציגי ההסתדרות, כמקובל ביחסי עבודה בישראל. הוועדה,</w:t>
      </w:r>
      <w:r>
        <w:rPr>
          <w:rFonts w:hint="cs"/>
          <w:rtl/>
        </w:rPr>
        <w:t xml:space="preserve"> שאמורה להציג את מסקנותיה בתוך 60 יום מהחלטת הממשלה, לעת עתה נותרו לה רק 21 יום, והיא עוד לא התכנסה אפילו פעם אחת. </w:t>
      </w:r>
    </w:p>
    <w:p w14:paraId="53758DE4" w14:textId="77777777" w:rsidR="00000000" w:rsidRDefault="003B3694">
      <w:pPr>
        <w:pStyle w:val="a0"/>
        <w:ind w:firstLine="0"/>
        <w:rPr>
          <w:rFonts w:hint="cs"/>
          <w:rtl/>
        </w:rPr>
      </w:pPr>
    </w:p>
    <w:p w14:paraId="5FD1435C" w14:textId="77777777" w:rsidR="00000000" w:rsidRDefault="003B3694">
      <w:pPr>
        <w:pStyle w:val="af0"/>
        <w:rPr>
          <w:rtl/>
        </w:rPr>
      </w:pPr>
      <w:r>
        <w:rPr>
          <w:rFonts w:hint="eastAsia"/>
          <w:rtl/>
        </w:rPr>
        <w:t>יצחק</w:t>
      </w:r>
      <w:r>
        <w:rPr>
          <w:rtl/>
        </w:rPr>
        <w:t xml:space="preserve"> כהן (ש"ס):</w:t>
      </w:r>
    </w:p>
    <w:p w14:paraId="7A1210F6" w14:textId="77777777" w:rsidR="00000000" w:rsidRDefault="003B3694">
      <w:pPr>
        <w:pStyle w:val="a0"/>
        <w:rPr>
          <w:rFonts w:hint="cs"/>
          <w:rtl/>
        </w:rPr>
      </w:pPr>
    </w:p>
    <w:p w14:paraId="2221A6D4" w14:textId="77777777" w:rsidR="00000000" w:rsidRDefault="003B3694">
      <w:pPr>
        <w:pStyle w:val="a0"/>
        <w:rPr>
          <w:rFonts w:hint="cs"/>
          <w:rtl/>
        </w:rPr>
      </w:pPr>
      <w:r>
        <w:rPr>
          <w:rFonts w:hint="cs"/>
          <w:rtl/>
        </w:rPr>
        <w:t xml:space="preserve">אתה יודע למה? כי אולמרט לא נמצא בארץ אף פעם, איך היא תתכנס? </w:t>
      </w:r>
    </w:p>
    <w:p w14:paraId="0009D76E" w14:textId="77777777" w:rsidR="00000000" w:rsidRDefault="003B3694">
      <w:pPr>
        <w:pStyle w:val="a0"/>
        <w:ind w:firstLine="0"/>
        <w:rPr>
          <w:rFonts w:hint="cs"/>
          <w:rtl/>
        </w:rPr>
      </w:pPr>
    </w:p>
    <w:p w14:paraId="149A4438" w14:textId="77777777" w:rsidR="00000000" w:rsidRDefault="003B3694">
      <w:pPr>
        <w:pStyle w:val="-"/>
        <w:rPr>
          <w:rtl/>
        </w:rPr>
      </w:pPr>
      <w:bookmarkStart w:id="607" w:name="FS000000501T12_11_2003_18_29_38C"/>
      <w:bookmarkEnd w:id="607"/>
      <w:r>
        <w:rPr>
          <w:rtl/>
        </w:rPr>
        <w:t>יאיר פרץ (ש"ס):</w:t>
      </w:r>
    </w:p>
    <w:p w14:paraId="7D37E717" w14:textId="77777777" w:rsidR="00000000" w:rsidRDefault="003B3694">
      <w:pPr>
        <w:pStyle w:val="a0"/>
        <w:rPr>
          <w:rtl/>
        </w:rPr>
      </w:pPr>
    </w:p>
    <w:p w14:paraId="64A9678A" w14:textId="77777777" w:rsidR="00000000" w:rsidRDefault="003B3694">
      <w:pPr>
        <w:pStyle w:val="a0"/>
        <w:rPr>
          <w:rFonts w:hint="cs"/>
          <w:rtl/>
        </w:rPr>
      </w:pPr>
      <w:r>
        <w:rPr>
          <w:rFonts w:hint="cs"/>
          <w:rtl/>
        </w:rPr>
        <w:t>כמדומני, חבר הכנסת, הרב יצחק כהן, יש לו ממל</w:t>
      </w:r>
      <w:r>
        <w:rPr>
          <w:rFonts w:hint="cs"/>
          <w:rtl/>
        </w:rPr>
        <w:t xml:space="preserve">א-מקום. </w:t>
      </w:r>
    </w:p>
    <w:p w14:paraId="51F60F72" w14:textId="77777777" w:rsidR="00000000" w:rsidRDefault="003B3694">
      <w:pPr>
        <w:pStyle w:val="af0"/>
        <w:rPr>
          <w:rFonts w:hint="cs"/>
          <w:rtl/>
        </w:rPr>
      </w:pPr>
    </w:p>
    <w:p w14:paraId="67BB5AFC" w14:textId="77777777" w:rsidR="00000000" w:rsidRDefault="003B3694">
      <w:pPr>
        <w:pStyle w:val="af0"/>
        <w:rPr>
          <w:rtl/>
        </w:rPr>
      </w:pPr>
    </w:p>
    <w:p w14:paraId="199E55D5" w14:textId="77777777" w:rsidR="00000000" w:rsidRDefault="003B3694">
      <w:pPr>
        <w:pStyle w:val="af0"/>
        <w:rPr>
          <w:rtl/>
        </w:rPr>
      </w:pPr>
      <w:r>
        <w:rPr>
          <w:rFonts w:hint="eastAsia"/>
          <w:rtl/>
        </w:rPr>
        <w:t>יצחק</w:t>
      </w:r>
      <w:r>
        <w:rPr>
          <w:rtl/>
        </w:rPr>
        <w:t xml:space="preserve"> כהן (ש"ס):</w:t>
      </w:r>
    </w:p>
    <w:p w14:paraId="6A4F8F83" w14:textId="77777777" w:rsidR="00000000" w:rsidRDefault="003B3694">
      <w:pPr>
        <w:pStyle w:val="a0"/>
        <w:rPr>
          <w:rFonts w:hint="cs"/>
          <w:rtl/>
        </w:rPr>
      </w:pPr>
    </w:p>
    <w:p w14:paraId="09418B34" w14:textId="77777777" w:rsidR="00000000" w:rsidRDefault="003B3694">
      <w:pPr>
        <w:pStyle w:val="a0"/>
        <w:rPr>
          <w:rFonts w:hint="cs"/>
          <w:rtl/>
        </w:rPr>
      </w:pPr>
      <w:r>
        <w:rPr>
          <w:rFonts w:hint="cs"/>
          <w:rtl/>
        </w:rPr>
        <w:t xml:space="preserve">לא משנה, הוא לא בארץ. </w:t>
      </w:r>
    </w:p>
    <w:p w14:paraId="328611F9" w14:textId="77777777" w:rsidR="00000000" w:rsidRDefault="003B3694">
      <w:pPr>
        <w:pStyle w:val="-"/>
        <w:rPr>
          <w:rFonts w:hint="cs"/>
          <w:rtl/>
        </w:rPr>
      </w:pPr>
      <w:bookmarkStart w:id="608" w:name="FS000000501T12_11_2003_18_30_12C"/>
      <w:bookmarkEnd w:id="608"/>
    </w:p>
    <w:p w14:paraId="5C6C4D41" w14:textId="77777777" w:rsidR="00000000" w:rsidRDefault="003B3694">
      <w:pPr>
        <w:pStyle w:val="-"/>
        <w:rPr>
          <w:rtl/>
        </w:rPr>
      </w:pPr>
      <w:r>
        <w:rPr>
          <w:rtl/>
        </w:rPr>
        <w:t>יאיר פרץ (ש"ס):</w:t>
      </w:r>
    </w:p>
    <w:p w14:paraId="41DCA19C" w14:textId="77777777" w:rsidR="00000000" w:rsidRDefault="003B3694">
      <w:pPr>
        <w:pStyle w:val="a0"/>
        <w:rPr>
          <w:rtl/>
        </w:rPr>
      </w:pPr>
    </w:p>
    <w:p w14:paraId="4830C632" w14:textId="77777777" w:rsidR="00000000" w:rsidRDefault="003B3694">
      <w:pPr>
        <w:pStyle w:val="a0"/>
        <w:rPr>
          <w:rFonts w:hint="cs"/>
          <w:rtl/>
        </w:rPr>
      </w:pPr>
      <w:r>
        <w:rPr>
          <w:rFonts w:hint="cs"/>
          <w:rtl/>
        </w:rPr>
        <w:t xml:space="preserve">כך נראית הממשלה. </w:t>
      </w:r>
    </w:p>
    <w:p w14:paraId="123054EB" w14:textId="77777777" w:rsidR="00000000" w:rsidRDefault="003B3694">
      <w:pPr>
        <w:pStyle w:val="a0"/>
        <w:ind w:firstLine="0"/>
        <w:rPr>
          <w:rFonts w:hint="cs"/>
          <w:rtl/>
        </w:rPr>
      </w:pPr>
    </w:p>
    <w:p w14:paraId="63366C4C" w14:textId="77777777" w:rsidR="00000000" w:rsidRDefault="003B3694">
      <w:pPr>
        <w:pStyle w:val="af0"/>
        <w:rPr>
          <w:rtl/>
        </w:rPr>
      </w:pPr>
      <w:r>
        <w:rPr>
          <w:rFonts w:hint="eastAsia"/>
          <w:rtl/>
        </w:rPr>
        <w:t>יצחק</w:t>
      </w:r>
      <w:r>
        <w:rPr>
          <w:rtl/>
        </w:rPr>
        <w:t xml:space="preserve"> כהן (ש"ס):</w:t>
      </w:r>
    </w:p>
    <w:p w14:paraId="39E590E7" w14:textId="77777777" w:rsidR="00000000" w:rsidRDefault="003B3694">
      <w:pPr>
        <w:pStyle w:val="a0"/>
        <w:rPr>
          <w:rFonts w:hint="cs"/>
          <w:rtl/>
        </w:rPr>
      </w:pPr>
    </w:p>
    <w:p w14:paraId="36F4B9F9" w14:textId="77777777" w:rsidR="00000000" w:rsidRDefault="003B3694">
      <w:pPr>
        <w:pStyle w:val="a0"/>
        <w:rPr>
          <w:rFonts w:hint="cs"/>
          <w:rtl/>
        </w:rPr>
      </w:pPr>
      <w:r>
        <w:rPr>
          <w:rFonts w:hint="cs"/>
          <w:rtl/>
        </w:rPr>
        <w:t xml:space="preserve">כל הזמן הוא לא בארץ, מתי הוא מגיע לארץ, אתם יודעים, חברי הליכוד? </w:t>
      </w:r>
    </w:p>
    <w:p w14:paraId="658F46F1" w14:textId="77777777" w:rsidR="00000000" w:rsidRDefault="003B3694">
      <w:pPr>
        <w:pStyle w:val="a0"/>
        <w:ind w:firstLine="0"/>
        <w:rPr>
          <w:rFonts w:hint="cs"/>
          <w:rtl/>
        </w:rPr>
      </w:pPr>
    </w:p>
    <w:p w14:paraId="44A18250" w14:textId="77777777" w:rsidR="00000000" w:rsidRDefault="003B3694">
      <w:pPr>
        <w:pStyle w:val="af1"/>
        <w:rPr>
          <w:rtl/>
        </w:rPr>
      </w:pPr>
      <w:r>
        <w:rPr>
          <w:rtl/>
        </w:rPr>
        <w:t>היו"ר נסים דהן:</w:t>
      </w:r>
    </w:p>
    <w:p w14:paraId="03110D16" w14:textId="77777777" w:rsidR="00000000" w:rsidRDefault="003B3694">
      <w:pPr>
        <w:pStyle w:val="a0"/>
        <w:rPr>
          <w:rtl/>
        </w:rPr>
      </w:pPr>
    </w:p>
    <w:p w14:paraId="402FA630" w14:textId="77777777" w:rsidR="00000000" w:rsidRDefault="003B3694">
      <w:pPr>
        <w:pStyle w:val="a0"/>
        <w:rPr>
          <w:rFonts w:hint="cs"/>
          <w:rtl/>
        </w:rPr>
      </w:pPr>
      <w:r>
        <w:rPr>
          <w:rFonts w:hint="cs"/>
          <w:rtl/>
        </w:rPr>
        <w:t xml:space="preserve">תודה רבה. נא להמשיך בדיון. </w:t>
      </w:r>
    </w:p>
    <w:p w14:paraId="7F0744D2" w14:textId="77777777" w:rsidR="00000000" w:rsidRDefault="003B3694">
      <w:pPr>
        <w:pStyle w:val="a0"/>
        <w:ind w:firstLine="0"/>
        <w:rPr>
          <w:rFonts w:hint="cs"/>
          <w:rtl/>
        </w:rPr>
      </w:pPr>
    </w:p>
    <w:p w14:paraId="54E824C6" w14:textId="77777777" w:rsidR="00000000" w:rsidRDefault="003B3694">
      <w:pPr>
        <w:pStyle w:val="-"/>
        <w:rPr>
          <w:rtl/>
        </w:rPr>
      </w:pPr>
      <w:bookmarkStart w:id="609" w:name="FS000000501T12_11_2003_18_31_17C"/>
      <w:bookmarkEnd w:id="609"/>
      <w:r>
        <w:rPr>
          <w:rtl/>
        </w:rPr>
        <w:t>יאיר פרץ (ש"ס):</w:t>
      </w:r>
    </w:p>
    <w:p w14:paraId="68D79CC4" w14:textId="77777777" w:rsidR="00000000" w:rsidRDefault="003B3694">
      <w:pPr>
        <w:pStyle w:val="a0"/>
        <w:rPr>
          <w:rtl/>
        </w:rPr>
      </w:pPr>
    </w:p>
    <w:p w14:paraId="32A5E711" w14:textId="77777777" w:rsidR="00000000" w:rsidRDefault="003B3694">
      <w:pPr>
        <w:pStyle w:val="a0"/>
        <w:rPr>
          <w:rFonts w:hint="cs"/>
          <w:rtl/>
        </w:rPr>
      </w:pPr>
      <w:r>
        <w:rPr>
          <w:rFonts w:hint="cs"/>
          <w:rtl/>
        </w:rPr>
        <w:t xml:space="preserve">אדוני היושב-ראש, האם </w:t>
      </w:r>
      <w:r>
        <w:rPr>
          <w:rFonts w:hint="cs"/>
          <w:rtl/>
        </w:rPr>
        <w:t>מישהו משער בנפשו ונכנס לנפשם של אותם 130 עובדים, שהולכים בחוסר ודאות, שלא יודעים מה יעלה בגורלם מחר בבוקר, לאן הם ילכו, אנשים שהם מפרנסי משפחות במדינת ישראל. עד היום, שום החלטה שקיבלה הממשלה בגין משרד הדתות לא יושמה, לא החלטה מס' 900 ולא החלטה מס' 901. החל</w:t>
      </w:r>
      <w:r>
        <w:rPr>
          <w:rFonts w:hint="cs"/>
          <w:rtl/>
        </w:rPr>
        <w:t>יטו להקים ועדה בראשותו של מנכ"ל משרד ראש הממשלה, אביגדור יצחקי, הקימו ועדה בראשותו של השר אולמרט, שום ועדה לא התכנסה ולא התייחסה ולא שמה על הנושא הזה של 130 בתי-אב. האם זו איננה  שערורייה, אדוני היושב-ראש? ואנחנו יושבים פה, בבית-המחוקקים, והכול עובר בשתיקה</w:t>
      </w:r>
      <w:r>
        <w:rPr>
          <w:rFonts w:hint="cs"/>
          <w:rtl/>
        </w:rPr>
        <w:t xml:space="preserve">, ואותם אנשים ממשיכים להתבוסס - ואותו הדבר לגבי עובדי מע"צ, 700 עובדים שלא יודעים מה יעלה בגורלם בעוד חודש, ועוד אלפי עובדים שייפלטו לשוק האבטלה. </w:t>
      </w:r>
    </w:p>
    <w:p w14:paraId="219E452E" w14:textId="77777777" w:rsidR="00000000" w:rsidRDefault="003B3694">
      <w:pPr>
        <w:pStyle w:val="a0"/>
        <w:rPr>
          <w:rFonts w:hint="cs"/>
          <w:rtl/>
        </w:rPr>
      </w:pPr>
    </w:p>
    <w:p w14:paraId="4FD0AC8F" w14:textId="77777777" w:rsidR="00000000" w:rsidRDefault="003B3694">
      <w:pPr>
        <w:pStyle w:val="a0"/>
        <w:rPr>
          <w:rFonts w:hint="cs"/>
          <w:rtl/>
        </w:rPr>
      </w:pPr>
      <w:r>
        <w:rPr>
          <w:rFonts w:hint="cs"/>
          <w:rtl/>
        </w:rPr>
        <w:t>עמיתי מהליכוד, הגיע הזמן שתתעוררו. אני חושב שכבר נדלק רמזור אדום. הבחירות של אתמול הוכיחו זאת. תתעוררו. עמית</w:t>
      </w:r>
      <w:r>
        <w:rPr>
          <w:rFonts w:hint="cs"/>
          <w:rtl/>
        </w:rPr>
        <w:t xml:space="preserve">י מהליכוד, תתעוררו, העם מתחיל להרגיש, לחוש את הזלזול. </w:t>
      </w:r>
    </w:p>
    <w:p w14:paraId="1378C24B" w14:textId="77777777" w:rsidR="00000000" w:rsidRDefault="003B3694">
      <w:pPr>
        <w:pStyle w:val="a0"/>
        <w:rPr>
          <w:rFonts w:hint="cs"/>
          <w:rtl/>
        </w:rPr>
      </w:pPr>
    </w:p>
    <w:p w14:paraId="1AC270A5" w14:textId="77777777" w:rsidR="00000000" w:rsidRDefault="003B3694">
      <w:pPr>
        <w:pStyle w:val="a0"/>
        <w:rPr>
          <w:rFonts w:hint="cs"/>
          <w:rtl/>
        </w:rPr>
      </w:pPr>
      <w:r>
        <w:rPr>
          <w:rFonts w:hint="cs"/>
          <w:rtl/>
        </w:rPr>
        <w:t>אדוני היושב-ראש, לסיום אני רוצה לנצל את הבמה הזאת. לפני כשעה ישבתי עם נפגעי הדיור הציבורי. אני רוצה לומר, שהזדעזעתי עד עמקי נשמתי כששמעתי אדם שמקבל קצבת נכות בשיעור של 1,750 שקלים, וממחר בבוקר הוא יצט</w:t>
      </w:r>
      <w:r>
        <w:rPr>
          <w:rFonts w:hint="cs"/>
          <w:rtl/>
        </w:rPr>
        <w:t xml:space="preserve">רך לשלם שכר דירה, במקום 100 שקלים, 500 שקלים; ומקבלי קצבאות אחרות, שמשתכרים עוד כמה שקלים, ישלמו 800 שקלים. </w:t>
      </w:r>
    </w:p>
    <w:p w14:paraId="306822AA" w14:textId="77777777" w:rsidR="00000000" w:rsidRDefault="003B3694">
      <w:pPr>
        <w:pStyle w:val="a0"/>
        <w:ind w:firstLine="0"/>
        <w:rPr>
          <w:rFonts w:hint="cs"/>
          <w:rtl/>
        </w:rPr>
      </w:pPr>
    </w:p>
    <w:p w14:paraId="26069A7E" w14:textId="77777777" w:rsidR="00000000" w:rsidRDefault="003B3694">
      <w:pPr>
        <w:pStyle w:val="af0"/>
        <w:rPr>
          <w:rtl/>
        </w:rPr>
      </w:pPr>
      <w:r>
        <w:rPr>
          <w:rFonts w:hint="eastAsia"/>
          <w:rtl/>
        </w:rPr>
        <w:t>דוד</w:t>
      </w:r>
      <w:r>
        <w:rPr>
          <w:rtl/>
        </w:rPr>
        <w:t xml:space="preserve"> אזולאי (ש"ס):</w:t>
      </w:r>
    </w:p>
    <w:p w14:paraId="6661993B" w14:textId="77777777" w:rsidR="00000000" w:rsidRDefault="003B3694">
      <w:pPr>
        <w:pStyle w:val="a0"/>
        <w:rPr>
          <w:rFonts w:hint="cs"/>
          <w:rtl/>
        </w:rPr>
      </w:pPr>
    </w:p>
    <w:p w14:paraId="494054E2" w14:textId="77777777" w:rsidR="00000000" w:rsidRDefault="003B3694">
      <w:pPr>
        <w:pStyle w:val="a0"/>
        <w:rPr>
          <w:rFonts w:hint="cs"/>
          <w:rtl/>
        </w:rPr>
      </w:pPr>
      <w:r>
        <w:rPr>
          <w:rFonts w:hint="cs"/>
          <w:rtl/>
        </w:rPr>
        <w:t xml:space="preserve">זה לא המפד"ל. </w:t>
      </w:r>
    </w:p>
    <w:p w14:paraId="440543E2" w14:textId="77777777" w:rsidR="00000000" w:rsidRDefault="003B3694">
      <w:pPr>
        <w:pStyle w:val="a0"/>
        <w:ind w:firstLine="0"/>
        <w:rPr>
          <w:rFonts w:hint="cs"/>
          <w:rtl/>
        </w:rPr>
      </w:pPr>
    </w:p>
    <w:p w14:paraId="190A1084" w14:textId="77777777" w:rsidR="00000000" w:rsidRDefault="003B3694">
      <w:pPr>
        <w:pStyle w:val="-"/>
        <w:rPr>
          <w:rtl/>
        </w:rPr>
      </w:pPr>
      <w:bookmarkStart w:id="610" w:name="FS000000501T12_11_2003_18_36_39C"/>
      <w:bookmarkEnd w:id="610"/>
      <w:r>
        <w:rPr>
          <w:rtl/>
        </w:rPr>
        <w:t>יאיר פרץ (ש"ס):</w:t>
      </w:r>
    </w:p>
    <w:p w14:paraId="32286282" w14:textId="77777777" w:rsidR="00000000" w:rsidRDefault="003B3694">
      <w:pPr>
        <w:pStyle w:val="a0"/>
        <w:rPr>
          <w:rtl/>
        </w:rPr>
      </w:pPr>
    </w:p>
    <w:p w14:paraId="5257E4CD" w14:textId="77777777" w:rsidR="00000000" w:rsidRDefault="003B3694">
      <w:pPr>
        <w:pStyle w:val="a0"/>
        <w:rPr>
          <w:rFonts w:hint="cs"/>
          <w:rtl/>
        </w:rPr>
      </w:pPr>
      <w:r>
        <w:rPr>
          <w:rFonts w:hint="cs"/>
          <w:rtl/>
        </w:rPr>
        <w:t>רבותי, ואין פוצה פה. ריבונו של עולם, האנשים האלה כבר צברו חובות של 20,000 שקלים. מחר יפנו אותם</w:t>
      </w:r>
      <w:r>
        <w:rPr>
          <w:rFonts w:hint="cs"/>
          <w:rtl/>
        </w:rPr>
        <w:t xml:space="preserve"> מהדירה, מחר יזרקו אותם החוצה, ואנחנו לא מתעוררים. עד מתי? לאן  הגענו? האם לזה הממשלה מייעדת - אותם אנשים שמקבלים קצבת זיקנה, שגרים בדיור הציבורי, ששילמו עד היום 150,  180, 200 שקלים, היום ישלמו 800 שקלים, מחצית מהקצבה, ובכספי הקצבה הם צריכים לרכוש תרופות.</w:t>
      </w:r>
      <w:r>
        <w:rPr>
          <w:rFonts w:hint="cs"/>
          <w:rtl/>
        </w:rPr>
        <w:t xml:space="preserve"> </w:t>
      </w:r>
    </w:p>
    <w:p w14:paraId="10F16292" w14:textId="77777777" w:rsidR="00000000" w:rsidRDefault="003B3694">
      <w:pPr>
        <w:pStyle w:val="a0"/>
        <w:ind w:firstLine="0"/>
        <w:rPr>
          <w:rFonts w:hint="cs"/>
          <w:rtl/>
        </w:rPr>
      </w:pPr>
    </w:p>
    <w:p w14:paraId="175F2334" w14:textId="77777777" w:rsidR="00000000" w:rsidRDefault="003B3694">
      <w:pPr>
        <w:pStyle w:val="af0"/>
        <w:rPr>
          <w:rtl/>
        </w:rPr>
      </w:pPr>
      <w:r>
        <w:rPr>
          <w:rFonts w:hint="eastAsia"/>
          <w:rtl/>
        </w:rPr>
        <w:t>יצחק</w:t>
      </w:r>
      <w:r>
        <w:rPr>
          <w:rtl/>
        </w:rPr>
        <w:t xml:space="preserve"> כהן (ש"ס):</w:t>
      </w:r>
    </w:p>
    <w:p w14:paraId="37D64327" w14:textId="77777777" w:rsidR="00000000" w:rsidRDefault="003B3694">
      <w:pPr>
        <w:pStyle w:val="a0"/>
        <w:rPr>
          <w:rFonts w:hint="cs"/>
          <w:rtl/>
        </w:rPr>
      </w:pPr>
    </w:p>
    <w:p w14:paraId="31DB1107" w14:textId="77777777" w:rsidR="00000000" w:rsidRDefault="003B3694">
      <w:pPr>
        <w:pStyle w:val="a0"/>
        <w:rPr>
          <w:rFonts w:hint="cs"/>
          <w:rtl/>
        </w:rPr>
      </w:pPr>
      <w:r>
        <w:rPr>
          <w:rFonts w:hint="cs"/>
          <w:rtl/>
        </w:rPr>
        <w:t xml:space="preserve">מי זה שר הרווחה ומי זה שר השיכון? </w:t>
      </w:r>
    </w:p>
    <w:p w14:paraId="3C28F590" w14:textId="77777777" w:rsidR="00000000" w:rsidRDefault="003B3694">
      <w:pPr>
        <w:pStyle w:val="a0"/>
        <w:ind w:firstLine="0"/>
        <w:rPr>
          <w:rFonts w:hint="cs"/>
          <w:rtl/>
        </w:rPr>
      </w:pPr>
    </w:p>
    <w:p w14:paraId="0A615BC0" w14:textId="77777777" w:rsidR="00000000" w:rsidRDefault="003B3694">
      <w:pPr>
        <w:pStyle w:val="af0"/>
        <w:rPr>
          <w:rtl/>
        </w:rPr>
      </w:pPr>
      <w:r>
        <w:rPr>
          <w:rFonts w:hint="eastAsia"/>
          <w:rtl/>
        </w:rPr>
        <w:t>דוד</w:t>
      </w:r>
      <w:r>
        <w:rPr>
          <w:rtl/>
        </w:rPr>
        <w:t xml:space="preserve"> אזולאי (ש"ס):</w:t>
      </w:r>
    </w:p>
    <w:p w14:paraId="54097E56" w14:textId="77777777" w:rsidR="00000000" w:rsidRDefault="003B3694">
      <w:pPr>
        <w:pStyle w:val="a0"/>
        <w:rPr>
          <w:rFonts w:hint="cs"/>
          <w:rtl/>
        </w:rPr>
      </w:pPr>
    </w:p>
    <w:p w14:paraId="0B407BD1" w14:textId="77777777" w:rsidR="00000000" w:rsidRDefault="003B3694">
      <w:pPr>
        <w:pStyle w:val="a0"/>
        <w:rPr>
          <w:rFonts w:hint="cs"/>
          <w:rtl/>
        </w:rPr>
      </w:pPr>
      <w:r>
        <w:rPr>
          <w:rFonts w:hint="cs"/>
          <w:rtl/>
        </w:rPr>
        <w:t xml:space="preserve">לא מהמפד"ל. </w:t>
      </w:r>
    </w:p>
    <w:p w14:paraId="43DABAD8" w14:textId="77777777" w:rsidR="00000000" w:rsidRDefault="003B3694">
      <w:pPr>
        <w:pStyle w:val="a0"/>
        <w:ind w:firstLine="0"/>
        <w:rPr>
          <w:rFonts w:hint="cs"/>
          <w:rtl/>
        </w:rPr>
      </w:pPr>
    </w:p>
    <w:p w14:paraId="393ED9F8" w14:textId="77777777" w:rsidR="00000000" w:rsidRDefault="003B3694">
      <w:pPr>
        <w:pStyle w:val="af0"/>
        <w:rPr>
          <w:rtl/>
        </w:rPr>
      </w:pPr>
      <w:r>
        <w:rPr>
          <w:rFonts w:hint="eastAsia"/>
          <w:rtl/>
        </w:rPr>
        <w:t>יצחק</w:t>
      </w:r>
      <w:r>
        <w:rPr>
          <w:rtl/>
        </w:rPr>
        <w:t xml:space="preserve"> כהן (ש"ס):</w:t>
      </w:r>
    </w:p>
    <w:p w14:paraId="3B3CCF58" w14:textId="77777777" w:rsidR="00000000" w:rsidRDefault="003B3694">
      <w:pPr>
        <w:pStyle w:val="a0"/>
        <w:rPr>
          <w:rFonts w:hint="cs"/>
          <w:rtl/>
        </w:rPr>
      </w:pPr>
    </w:p>
    <w:p w14:paraId="26EB2B0D" w14:textId="77777777" w:rsidR="00000000" w:rsidRDefault="003B3694">
      <w:pPr>
        <w:pStyle w:val="a0"/>
        <w:rPr>
          <w:rFonts w:hint="cs"/>
          <w:rtl/>
        </w:rPr>
      </w:pPr>
      <w:r>
        <w:rPr>
          <w:rFonts w:hint="cs"/>
          <w:rtl/>
        </w:rPr>
        <w:t xml:space="preserve">שניהם מפד"ל. </w:t>
      </w:r>
    </w:p>
    <w:p w14:paraId="26DF6186" w14:textId="77777777" w:rsidR="00000000" w:rsidRDefault="003B3694">
      <w:pPr>
        <w:pStyle w:val="a0"/>
        <w:ind w:firstLine="0"/>
        <w:rPr>
          <w:rFonts w:hint="cs"/>
          <w:rtl/>
        </w:rPr>
      </w:pPr>
    </w:p>
    <w:p w14:paraId="62AD1650" w14:textId="77777777" w:rsidR="00000000" w:rsidRDefault="003B3694">
      <w:pPr>
        <w:pStyle w:val="af1"/>
        <w:rPr>
          <w:rtl/>
        </w:rPr>
      </w:pPr>
      <w:r>
        <w:rPr>
          <w:rtl/>
        </w:rPr>
        <w:t>היו"ר נסים דהן:</w:t>
      </w:r>
    </w:p>
    <w:p w14:paraId="253DE397" w14:textId="77777777" w:rsidR="00000000" w:rsidRDefault="003B3694">
      <w:pPr>
        <w:pStyle w:val="a0"/>
        <w:rPr>
          <w:rtl/>
        </w:rPr>
      </w:pPr>
    </w:p>
    <w:p w14:paraId="5250DA3E" w14:textId="77777777" w:rsidR="00000000" w:rsidRDefault="003B3694">
      <w:pPr>
        <w:pStyle w:val="a0"/>
        <w:rPr>
          <w:rFonts w:hint="cs"/>
          <w:rtl/>
        </w:rPr>
      </w:pPr>
      <w:r>
        <w:rPr>
          <w:rFonts w:hint="cs"/>
          <w:rtl/>
        </w:rPr>
        <w:t>תודה רבה, הוא כבר צריך לסיים. חבר הכנסת כהן וחבר הכנסת יהלום, לא מנהלים ויכוח במליאה. חבר הכנסת כהן, עוד דקה יש לך זכו</w:t>
      </w:r>
      <w:r>
        <w:rPr>
          <w:rFonts w:hint="cs"/>
          <w:rtl/>
        </w:rPr>
        <w:t xml:space="preserve">ת תגובה אישית, תאמר את מה שאתה רוצה לומר מהמיקרופון. במליאה לא מנהלים ויכוח.  חבר הכנסת יאיר פרץ, זמנך תם. נא לסיים, משפט אחרון. </w:t>
      </w:r>
    </w:p>
    <w:p w14:paraId="02D153D2" w14:textId="77777777" w:rsidR="00000000" w:rsidRDefault="003B3694">
      <w:pPr>
        <w:pStyle w:val="-"/>
        <w:rPr>
          <w:rFonts w:hint="cs"/>
          <w:rtl/>
        </w:rPr>
      </w:pPr>
      <w:bookmarkStart w:id="611" w:name="FS000000501T12_11_2003_18_39_36C"/>
      <w:bookmarkEnd w:id="611"/>
    </w:p>
    <w:p w14:paraId="338943DB" w14:textId="77777777" w:rsidR="00000000" w:rsidRDefault="003B3694">
      <w:pPr>
        <w:pStyle w:val="-"/>
        <w:rPr>
          <w:rtl/>
        </w:rPr>
      </w:pPr>
      <w:r>
        <w:rPr>
          <w:rtl/>
        </w:rPr>
        <w:t>יאיר פרץ (ש"ס):</w:t>
      </w:r>
    </w:p>
    <w:p w14:paraId="33FCF49D" w14:textId="77777777" w:rsidR="00000000" w:rsidRDefault="003B3694">
      <w:pPr>
        <w:pStyle w:val="a0"/>
        <w:rPr>
          <w:rtl/>
        </w:rPr>
      </w:pPr>
    </w:p>
    <w:p w14:paraId="0A410387" w14:textId="77777777" w:rsidR="00000000" w:rsidRDefault="003B3694">
      <w:pPr>
        <w:pStyle w:val="a0"/>
        <w:rPr>
          <w:rFonts w:hint="cs"/>
          <w:rtl/>
        </w:rPr>
      </w:pPr>
      <w:r>
        <w:rPr>
          <w:rFonts w:hint="cs"/>
          <w:rtl/>
        </w:rPr>
        <w:t xml:space="preserve">אדוני היושב-ראש, אני קורא לחברי מהקואליציה לבוא ולזעוק את זעקתם של נפגעי הדיור הציבורי. בעוד חודש אני אעמוד </w:t>
      </w:r>
      <w:r>
        <w:rPr>
          <w:rFonts w:hint="cs"/>
          <w:rtl/>
        </w:rPr>
        <w:t xml:space="preserve">כאן מעל הבמה ואביא את הנתונים המראים שהאנשים האלה נזרקו מבתיהם, אין להם קורת-גג, אין להם פרנסה, הומלסים. אנחנו נייצר עוד אלפי הומלסים, כיוון  שצריכים לשלם עבור איזו תקנה מרושעת, שמטרתה לפגוע במשפחות רבות של מקבלי קצבאות ולאלצן לשלם 800 שקלים שכר דירה. </w:t>
      </w:r>
    </w:p>
    <w:p w14:paraId="7B31195F" w14:textId="77777777" w:rsidR="00000000" w:rsidRDefault="003B3694">
      <w:pPr>
        <w:pStyle w:val="a0"/>
        <w:ind w:firstLine="0"/>
        <w:rPr>
          <w:rFonts w:hint="cs"/>
          <w:rtl/>
        </w:rPr>
      </w:pPr>
    </w:p>
    <w:p w14:paraId="25A74EB8" w14:textId="77777777" w:rsidR="00000000" w:rsidRDefault="003B3694">
      <w:pPr>
        <w:pStyle w:val="af1"/>
        <w:rPr>
          <w:rtl/>
        </w:rPr>
      </w:pPr>
      <w:r>
        <w:rPr>
          <w:rtl/>
        </w:rPr>
        <w:t>הי</w:t>
      </w:r>
      <w:r>
        <w:rPr>
          <w:rtl/>
        </w:rPr>
        <w:t>ו"ר נסים דהן:</w:t>
      </w:r>
    </w:p>
    <w:p w14:paraId="1E83B067" w14:textId="77777777" w:rsidR="00000000" w:rsidRDefault="003B3694">
      <w:pPr>
        <w:pStyle w:val="a0"/>
        <w:rPr>
          <w:rtl/>
        </w:rPr>
      </w:pPr>
    </w:p>
    <w:p w14:paraId="3D1324CD" w14:textId="77777777" w:rsidR="00000000" w:rsidRDefault="003B3694">
      <w:pPr>
        <w:pStyle w:val="a0"/>
        <w:rPr>
          <w:rFonts w:hint="cs"/>
          <w:rtl/>
        </w:rPr>
      </w:pPr>
      <w:r>
        <w:rPr>
          <w:rFonts w:hint="cs"/>
          <w:rtl/>
        </w:rPr>
        <w:t xml:space="preserve">תודה רבה. נא לא לחזור על כל משפט פעמיים, אין צורך. </w:t>
      </w:r>
    </w:p>
    <w:p w14:paraId="2277ADF5" w14:textId="77777777" w:rsidR="00000000" w:rsidRDefault="003B3694">
      <w:pPr>
        <w:pStyle w:val="a0"/>
        <w:ind w:firstLine="0"/>
        <w:rPr>
          <w:rFonts w:hint="cs"/>
          <w:rtl/>
        </w:rPr>
      </w:pPr>
    </w:p>
    <w:p w14:paraId="64594F8B" w14:textId="77777777" w:rsidR="00000000" w:rsidRDefault="003B3694">
      <w:pPr>
        <w:pStyle w:val="-"/>
        <w:rPr>
          <w:rtl/>
        </w:rPr>
      </w:pPr>
      <w:bookmarkStart w:id="612" w:name="FS000000501T12_11_2003_18_42_32C"/>
      <w:bookmarkEnd w:id="612"/>
      <w:r>
        <w:rPr>
          <w:rtl/>
        </w:rPr>
        <w:t>יאיר פרץ (ש"ס):</w:t>
      </w:r>
    </w:p>
    <w:p w14:paraId="514D6289" w14:textId="77777777" w:rsidR="00000000" w:rsidRDefault="003B3694">
      <w:pPr>
        <w:pStyle w:val="a0"/>
        <w:rPr>
          <w:rtl/>
        </w:rPr>
      </w:pPr>
    </w:p>
    <w:p w14:paraId="20C9EFD9" w14:textId="77777777" w:rsidR="00000000" w:rsidRDefault="003B3694">
      <w:pPr>
        <w:pStyle w:val="a0"/>
        <w:rPr>
          <w:rFonts w:hint="cs"/>
          <w:rtl/>
        </w:rPr>
      </w:pPr>
      <w:r>
        <w:rPr>
          <w:rFonts w:hint="cs"/>
          <w:rtl/>
        </w:rPr>
        <w:t xml:space="preserve">צריך לחדד את הכאב. אדוני, אני מדבר מתוך כאב. </w:t>
      </w:r>
    </w:p>
    <w:p w14:paraId="7E0315A5" w14:textId="77777777" w:rsidR="00000000" w:rsidRDefault="003B3694">
      <w:pPr>
        <w:pStyle w:val="a0"/>
        <w:ind w:firstLine="0"/>
        <w:rPr>
          <w:rFonts w:hint="cs"/>
          <w:rtl/>
        </w:rPr>
      </w:pPr>
    </w:p>
    <w:p w14:paraId="57625586" w14:textId="77777777" w:rsidR="00000000" w:rsidRDefault="003B3694">
      <w:pPr>
        <w:pStyle w:val="af1"/>
        <w:rPr>
          <w:rtl/>
        </w:rPr>
      </w:pPr>
      <w:r>
        <w:rPr>
          <w:rtl/>
        </w:rPr>
        <w:t>היו"ר נסים דהן:</w:t>
      </w:r>
    </w:p>
    <w:p w14:paraId="7277D5CF" w14:textId="77777777" w:rsidR="00000000" w:rsidRDefault="003B3694">
      <w:pPr>
        <w:pStyle w:val="a0"/>
        <w:rPr>
          <w:rtl/>
        </w:rPr>
      </w:pPr>
    </w:p>
    <w:p w14:paraId="7A52681F" w14:textId="77777777" w:rsidR="00000000" w:rsidRDefault="003B3694">
      <w:pPr>
        <w:pStyle w:val="a0"/>
        <w:rPr>
          <w:rFonts w:hint="cs"/>
          <w:rtl/>
        </w:rPr>
      </w:pPr>
      <w:r>
        <w:rPr>
          <w:rFonts w:hint="cs"/>
          <w:rtl/>
        </w:rPr>
        <w:t xml:space="preserve">אני בטוח, אבל צריך לסיים. </w:t>
      </w:r>
    </w:p>
    <w:p w14:paraId="46716C44" w14:textId="77777777" w:rsidR="00000000" w:rsidRDefault="003B3694">
      <w:pPr>
        <w:pStyle w:val="a0"/>
        <w:ind w:firstLine="0"/>
        <w:rPr>
          <w:rFonts w:hint="cs"/>
          <w:rtl/>
        </w:rPr>
      </w:pPr>
    </w:p>
    <w:p w14:paraId="0853420D" w14:textId="77777777" w:rsidR="00000000" w:rsidRDefault="003B3694">
      <w:pPr>
        <w:pStyle w:val="-"/>
        <w:rPr>
          <w:rtl/>
        </w:rPr>
      </w:pPr>
      <w:bookmarkStart w:id="613" w:name="FS000000501T12_11_2003_18_42_48C"/>
      <w:bookmarkEnd w:id="613"/>
      <w:r>
        <w:rPr>
          <w:rtl/>
        </w:rPr>
        <w:t>יאיר פרץ (ש"ס):</w:t>
      </w:r>
    </w:p>
    <w:p w14:paraId="7D199BED" w14:textId="77777777" w:rsidR="00000000" w:rsidRDefault="003B3694">
      <w:pPr>
        <w:pStyle w:val="a0"/>
        <w:rPr>
          <w:rtl/>
        </w:rPr>
      </w:pPr>
    </w:p>
    <w:p w14:paraId="5A7FBD92" w14:textId="77777777" w:rsidR="00000000" w:rsidRDefault="003B3694">
      <w:pPr>
        <w:pStyle w:val="a0"/>
        <w:rPr>
          <w:rFonts w:hint="cs"/>
          <w:rtl/>
        </w:rPr>
      </w:pPr>
      <w:r>
        <w:rPr>
          <w:rFonts w:hint="cs"/>
          <w:rtl/>
        </w:rPr>
        <w:t>לכן, אדוני היושב-ראש, אני מבקש, בנושא של עובדי משרד הדתות, שהמ</w:t>
      </w:r>
      <w:r>
        <w:rPr>
          <w:rFonts w:hint="cs"/>
          <w:rtl/>
        </w:rPr>
        <w:t xml:space="preserve">משלה תיקח לתשומת לבה שמדובר ב-130 משפחות שצריכות להתפרנס וצריך לתת להן את היחס המוקנה להן מהחוק. לגבי הדיור הציבורי, שהממשלה הזאת תתעשת ותסיר את החרפה הזאת מעלינו כחברי הכנסת. תודה רבה. </w:t>
      </w:r>
    </w:p>
    <w:p w14:paraId="71986839" w14:textId="77777777" w:rsidR="00000000" w:rsidRDefault="003B3694">
      <w:pPr>
        <w:pStyle w:val="a0"/>
        <w:ind w:firstLine="0"/>
        <w:rPr>
          <w:rFonts w:hint="cs"/>
          <w:rtl/>
        </w:rPr>
      </w:pPr>
    </w:p>
    <w:p w14:paraId="7EE338E8" w14:textId="77777777" w:rsidR="00000000" w:rsidRDefault="003B3694">
      <w:pPr>
        <w:pStyle w:val="af1"/>
        <w:rPr>
          <w:rtl/>
        </w:rPr>
      </w:pPr>
      <w:r>
        <w:rPr>
          <w:rtl/>
        </w:rPr>
        <w:t>היו"ר נסים דהן:</w:t>
      </w:r>
    </w:p>
    <w:p w14:paraId="6E0B1331" w14:textId="77777777" w:rsidR="00000000" w:rsidRDefault="003B3694">
      <w:pPr>
        <w:pStyle w:val="a0"/>
        <w:rPr>
          <w:rtl/>
        </w:rPr>
      </w:pPr>
    </w:p>
    <w:p w14:paraId="39EC22D5" w14:textId="77777777" w:rsidR="00000000" w:rsidRDefault="003B3694">
      <w:pPr>
        <w:pStyle w:val="a0"/>
        <w:rPr>
          <w:rFonts w:hint="cs"/>
          <w:rtl/>
        </w:rPr>
      </w:pPr>
      <w:r>
        <w:rPr>
          <w:rFonts w:hint="cs"/>
          <w:rtl/>
        </w:rPr>
        <w:t xml:space="preserve">תודה. כבוד השר. </w:t>
      </w:r>
    </w:p>
    <w:p w14:paraId="33010BBD" w14:textId="77777777" w:rsidR="00000000" w:rsidRDefault="003B3694">
      <w:pPr>
        <w:pStyle w:val="a0"/>
        <w:ind w:firstLine="0"/>
        <w:rPr>
          <w:rFonts w:hint="cs"/>
          <w:rtl/>
        </w:rPr>
      </w:pPr>
    </w:p>
    <w:p w14:paraId="4A2C1AA4" w14:textId="77777777" w:rsidR="00000000" w:rsidRDefault="003B3694">
      <w:pPr>
        <w:pStyle w:val="a"/>
        <w:rPr>
          <w:rtl/>
        </w:rPr>
      </w:pPr>
      <w:bookmarkStart w:id="614" w:name="FS000000474T12_11_2003_18_43_46"/>
      <w:bookmarkStart w:id="615" w:name="_Toc69719430"/>
      <w:bookmarkEnd w:id="614"/>
      <w:r>
        <w:rPr>
          <w:rFonts w:hint="eastAsia"/>
          <w:rtl/>
        </w:rPr>
        <w:t>השר</w:t>
      </w:r>
      <w:r>
        <w:rPr>
          <w:rtl/>
        </w:rPr>
        <w:t xml:space="preserve"> גדעון עזרא:</w:t>
      </w:r>
      <w:bookmarkEnd w:id="615"/>
    </w:p>
    <w:p w14:paraId="1906DC46" w14:textId="77777777" w:rsidR="00000000" w:rsidRDefault="003B3694">
      <w:pPr>
        <w:pStyle w:val="a0"/>
        <w:rPr>
          <w:rFonts w:hint="cs"/>
          <w:rtl/>
        </w:rPr>
      </w:pPr>
    </w:p>
    <w:p w14:paraId="373D22FA" w14:textId="77777777" w:rsidR="00000000" w:rsidRDefault="003B3694">
      <w:pPr>
        <w:pStyle w:val="a0"/>
        <w:rPr>
          <w:rFonts w:hint="cs"/>
          <w:rtl/>
        </w:rPr>
      </w:pPr>
      <w:r>
        <w:rPr>
          <w:rFonts w:hint="cs"/>
          <w:rtl/>
        </w:rPr>
        <w:t>אדוני היושב-ראש,</w:t>
      </w:r>
      <w:r>
        <w:rPr>
          <w:rFonts w:hint="cs"/>
          <w:rtl/>
        </w:rPr>
        <w:t xml:space="preserve"> חברי חברי הכנסת, אתם רואים אסון במה שקרה אתמול לליכוד, אל תדאגו לליכוד. רבותי, הליכוד ילך הלאה בדרך, אני משוכנע שאנחנו דואגים ונדאג היטב, בקשיים רבים מאוד, לכך שיהיה טוב יותר. </w:t>
      </w:r>
    </w:p>
    <w:p w14:paraId="3F73977A" w14:textId="77777777" w:rsidR="00000000" w:rsidRDefault="003B3694">
      <w:pPr>
        <w:pStyle w:val="a0"/>
        <w:rPr>
          <w:rFonts w:hint="cs"/>
          <w:rtl/>
        </w:rPr>
      </w:pPr>
    </w:p>
    <w:p w14:paraId="5087082C" w14:textId="77777777" w:rsidR="00000000" w:rsidRDefault="003B3694">
      <w:pPr>
        <w:pStyle w:val="a0"/>
        <w:rPr>
          <w:rFonts w:hint="cs"/>
          <w:rtl/>
        </w:rPr>
      </w:pPr>
      <w:r>
        <w:rPr>
          <w:rFonts w:hint="cs"/>
          <w:rtl/>
        </w:rPr>
        <w:t>אני גם רוצה לומר לעובדי משרד הדתות, שאני בהחלט מבין את המצוקה הנובעת מחוסר הי</w:t>
      </w:r>
      <w:r>
        <w:rPr>
          <w:rFonts w:hint="cs"/>
          <w:rtl/>
        </w:rPr>
        <w:t xml:space="preserve">דיעה על מה שיהיה בעתיד. אין לי כל ספק שהממשלה תטפל בכך. </w:t>
      </w:r>
    </w:p>
    <w:p w14:paraId="67516C8E" w14:textId="77777777" w:rsidR="00000000" w:rsidRDefault="003B3694">
      <w:pPr>
        <w:pStyle w:val="a0"/>
        <w:rPr>
          <w:rFonts w:hint="cs"/>
          <w:rtl/>
        </w:rPr>
      </w:pPr>
    </w:p>
    <w:p w14:paraId="39BE64FE" w14:textId="77777777" w:rsidR="00000000" w:rsidRDefault="003B3694">
      <w:pPr>
        <w:pStyle w:val="a0"/>
        <w:rPr>
          <w:rFonts w:hint="cs"/>
          <w:rtl/>
        </w:rPr>
      </w:pPr>
      <w:r>
        <w:rPr>
          <w:rFonts w:hint="cs"/>
          <w:rtl/>
        </w:rPr>
        <w:t>ולעצם העניין, חבר הכנסת פרץ, תקציב שכר עבודתם של עובדי המחלקות הכלליות במשרד - ובכללן החשבות, הלשכה המשפטית, משאבי אנוש, ביטחון ובנא"מ - הועבר לרזרבה של תקציב משרד ראש הממשלה. במקביל להעברת יחידות ה</w:t>
      </w:r>
      <w:r>
        <w:rPr>
          <w:rFonts w:hint="cs"/>
          <w:rtl/>
        </w:rPr>
        <w:t>משרד - כפי שהוחלט בממשלה - על כוח-האדם שבהן, למשרדים הקולטים, יועברו באופן יחסי עובדי המחלקות הכלליות לאותם משרדים. העובדים שיועברו למשרדים הקולטים יגררו עמם את כל תנאי העסקתם והזכויות שנצברו לטובתם. עם יתרת העובדים, שלא ימצאו את מקומם במסגרת מצבת - - -</w:t>
      </w:r>
    </w:p>
    <w:p w14:paraId="58354335" w14:textId="77777777" w:rsidR="00000000" w:rsidRDefault="003B3694">
      <w:pPr>
        <w:pStyle w:val="a0"/>
        <w:rPr>
          <w:rFonts w:hint="cs"/>
          <w:rtl/>
        </w:rPr>
      </w:pPr>
    </w:p>
    <w:p w14:paraId="0E60276B" w14:textId="77777777" w:rsidR="00000000" w:rsidRDefault="003B3694">
      <w:pPr>
        <w:pStyle w:val="af0"/>
        <w:rPr>
          <w:rtl/>
        </w:rPr>
      </w:pPr>
      <w:r>
        <w:rPr>
          <w:rFonts w:hint="eastAsia"/>
          <w:rtl/>
        </w:rPr>
        <w:t>ד</w:t>
      </w:r>
      <w:r>
        <w:rPr>
          <w:rFonts w:hint="eastAsia"/>
          <w:rtl/>
        </w:rPr>
        <w:t>וד</w:t>
      </w:r>
      <w:r>
        <w:rPr>
          <w:rtl/>
        </w:rPr>
        <w:t xml:space="preserve"> אזולאי (ש"ס):</w:t>
      </w:r>
    </w:p>
    <w:p w14:paraId="19D4DB36" w14:textId="77777777" w:rsidR="00000000" w:rsidRDefault="003B3694">
      <w:pPr>
        <w:pStyle w:val="a0"/>
        <w:rPr>
          <w:rFonts w:hint="cs"/>
          <w:rtl/>
        </w:rPr>
      </w:pPr>
    </w:p>
    <w:p w14:paraId="15EA67F5" w14:textId="77777777" w:rsidR="00000000" w:rsidRDefault="003B3694">
      <w:pPr>
        <w:pStyle w:val="a0"/>
        <w:rPr>
          <w:rFonts w:hint="cs"/>
          <w:rtl/>
        </w:rPr>
      </w:pPr>
      <w:r>
        <w:rPr>
          <w:rFonts w:hint="cs"/>
          <w:rtl/>
        </w:rPr>
        <w:t>מתי זה יקרה?</w:t>
      </w:r>
    </w:p>
    <w:p w14:paraId="5CA2E477" w14:textId="77777777" w:rsidR="00000000" w:rsidRDefault="003B3694">
      <w:pPr>
        <w:pStyle w:val="a0"/>
        <w:rPr>
          <w:rFonts w:hint="cs"/>
          <w:rtl/>
        </w:rPr>
      </w:pPr>
    </w:p>
    <w:p w14:paraId="7023877D" w14:textId="77777777" w:rsidR="00000000" w:rsidRDefault="003B3694">
      <w:pPr>
        <w:pStyle w:val="-"/>
        <w:rPr>
          <w:rtl/>
        </w:rPr>
      </w:pPr>
      <w:bookmarkStart w:id="616" w:name="FS000000474T12_11_2003_18_38_00C"/>
      <w:bookmarkEnd w:id="616"/>
      <w:r>
        <w:rPr>
          <w:rtl/>
        </w:rPr>
        <w:t>השר גדעון עזרא:</w:t>
      </w:r>
    </w:p>
    <w:p w14:paraId="1E11B395" w14:textId="77777777" w:rsidR="00000000" w:rsidRDefault="003B3694">
      <w:pPr>
        <w:pStyle w:val="a0"/>
        <w:rPr>
          <w:rtl/>
        </w:rPr>
      </w:pPr>
    </w:p>
    <w:p w14:paraId="282327A2" w14:textId="77777777" w:rsidR="00000000" w:rsidRDefault="003B3694">
      <w:pPr>
        <w:pStyle w:val="a0"/>
        <w:rPr>
          <w:rFonts w:hint="cs"/>
          <w:rtl/>
        </w:rPr>
      </w:pPr>
      <w:r>
        <w:rPr>
          <w:rFonts w:hint="cs"/>
          <w:rtl/>
        </w:rPr>
        <w:t xml:space="preserve">שנייה, אני אגיע עוד מעט. </w:t>
      </w:r>
    </w:p>
    <w:p w14:paraId="67B436C9" w14:textId="77777777" w:rsidR="00000000" w:rsidRDefault="003B3694">
      <w:pPr>
        <w:pStyle w:val="a0"/>
        <w:rPr>
          <w:rFonts w:hint="cs"/>
          <w:rtl/>
        </w:rPr>
      </w:pPr>
    </w:p>
    <w:p w14:paraId="07A69B0F" w14:textId="77777777" w:rsidR="00000000" w:rsidRDefault="003B3694">
      <w:pPr>
        <w:pStyle w:val="a0"/>
        <w:rPr>
          <w:rFonts w:hint="cs"/>
          <w:rtl/>
        </w:rPr>
      </w:pPr>
      <w:r>
        <w:rPr>
          <w:rFonts w:hint="cs"/>
          <w:rtl/>
        </w:rPr>
        <w:t xml:space="preserve">עם יתרת העובדים, שלא ימצאו את מקומם במסגרת מצבת כוח האדם במשרדים הקולטים, ייכנסו למשא-ומתן באשר לעתידם ולתנאי פרישתם. </w:t>
      </w:r>
    </w:p>
    <w:p w14:paraId="1D97405B" w14:textId="77777777" w:rsidR="00000000" w:rsidRDefault="003B3694">
      <w:pPr>
        <w:pStyle w:val="a0"/>
        <w:rPr>
          <w:rFonts w:hint="cs"/>
          <w:rtl/>
        </w:rPr>
      </w:pPr>
    </w:p>
    <w:p w14:paraId="4E8C957C" w14:textId="77777777" w:rsidR="00000000" w:rsidRDefault="003B3694">
      <w:pPr>
        <w:pStyle w:val="a0"/>
        <w:rPr>
          <w:rFonts w:hint="cs"/>
          <w:rtl/>
        </w:rPr>
      </w:pPr>
      <w:r>
        <w:rPr>
          <w:rFonts w:hint="cs"/>
          <w:rtl/>
        </w:rPr>
        <w:t>אשר לעובדי המועצות הדתיות, סוגיית מעמדם במישור יחסי עובד-מעב</w:t>
      </w:r>
      <w:r>
        <w:rPr>
          <w:rFonts w:hint="cs"/>
          <w:rtl/>
        </w:rPr>
        <w:t>יד מצויה על שולחנו של היועץ המשפטי לממשלה לשם קבלת חוות דעתו. לאחר שיוחלט על מעמד עובדי המועצות הדתיות, תדון ועדת היישום, בראשות מנכ"ל משרד ראש הממשלה, בכל הנושאים הקשורים לשכר העבודה ולזכויות נלוות שמערכת המועצות הדתיות חבה כלפיהם. בד בבד עם הטיפול בחובות</w:t>
      </w:r>
      <w:r>
        <w:rPr>
          <w:rFonts w:hint="cs"/>
          <w:rtl/>
        </w:rPr>
        <w:t xml:space="preserve"> כלפי עובדי המועצות הדתיות, תדון ועדת היישום בחלופה לאספקת שירותי הדת ובהשלכות מימושה על היקף כוח-האדם, שכרו ושאר זכויותיו. </w:t>
      </w:r>
    </w:p>
    <w:p w14:paraId="024F9942" w14:textId="77777777" w:rsidR="00000000" w:rsidRDefault="003B3694">
      <w:pPr>
        <w:pStyle w:val="a0"/>
        <w:rPr>
          <w:rFonts w:hint="cs"/>
          <w:rtl/>
        </w:rPr>
      </w:pPr>
    </w:p>
    <w:p w14:paraId="42B718F9" w14:textId="77777777" w:rsidR="00000000" w:rsidRDefault="003B3694">
      <w:pPr>
        <w:pStyle w:val="a0"/>
        <w:rPr>
          <w:rFonts w:hint="cs"/>
          <w:rtl/>
        </w:rPr>
      </w:pPr>
      <w:r>
        <w:rPr>
          <w:rFonts w:hint="cs"/>
          <w:rtl/>
        </w:rPr>
        <w:t>רבותי, אנחנו מדברים על כך שהמשרד הזה יסיים את עבודתו כמשרד הדתות ב-1 בינואר 2004, ועד אז ייעשו כל הדברים שמניתי.</w:t>
      </w:r>
    </w:p>
    <w:p w14:paraId="0545D172" w14:textId="77777777" w:rsidR="00000000" w:rsidRDefault="003B3694">
      <w:pPr>
        <w:pStyle w:val="a0"/>
        <w:rPr>
          <w:rFonts w:hint="cs"/>
          <w:rtl/>
        </w:rPr>
      </w:pPr>
    </w:p>
    <w:p w14:paraId="6280A361" w14:textId="77777777" w:rsidR="00000000" w:rsidRDefault="003B3694">
      <w:pPr>
        <w:pStyle w:val="a0"/>
        <w:rPr>
          <w:rFonts w:hint="cs"/>
          <w:rtl/>
        </w:rPr>
      </w:pPr>
      <w:r>
        <w:rPr>
          <w:rFonts w:hint="cs"/>
          <w:rtl/>
        </w:rPr>
        <w:t>לעצם העניין, מבח</w:t>
      </w:r>
      <w:r>
        <w:rPr>
          <w:rFonts w:hint="cs"/>
          <w:rtl/>
        </w:rPr>
        <w:t xml:space="preserve">ינתי אין התנגדות שהנושא יועבר לוועדת הפנים. אני רק מציע שהדיון יהיה במועד שתהיינה בו יותר תשובות מאלה שידועות לנו כרגע. </w:t>
      </w:r>
    </w:p>
    <w:p w14:paraId="7C08BD71" w14:textId="77777777" w:rsidR="00000000" w:rsidRDefault="003B3694">
      <w:pPr>
        <w:pStyle w:val="a0"/>
        <w:rPr>
          <w:rFonts w:hint="cs"/>
          <w:rtl/>
        </w:rPr>
      </w:pPr>
    </w:p>
    <w:p w14:paraId="765885E5" w14:textId="77777777" w:rsidR="00000000" w:rsidRDefault="003B3694">
      <w:pPr>
        <w:pStyle w:val="af0"/>
        <w:rPr>
          <w:rtl/>
        </w:rPr>
      </w:pPr>
      <w:r>
        <w:rPr>
          <w:rFonts w:hint="eastAsia"/>
          <w:rtl/>
        </w:rPr>
        <w:t>דוד</w:t>
      </w:r>
      <w:r>
        <w:rPr>
          <w:rtl/>
        </w:rPr>
        <w:t xml:space="preserve"> אזולאי (ש"ס):</w:t>
      </w:r>
    </w:p>
    <w:p w14:paraId="3D15871F" w14:textId="77777777" w:rsidR="00000000" w:rsidRDefault="003B3694">
      <w:pPr>
        <w:pStyle w:val="a0"/>
        <w:rPr>
          <w:rFonts w:hint="cs"/>
          <w:rtl/>
        </w:rPr>
      </w:pPr>
    </w:p>
    <w:p w14:paraId="7DED7D82" w14:textId="77777777" w:rsidR="00000000" w:rsidRDefault="003B3694">
      <w:pPr>
        <w:pStyle w:val="a0"/>
        <w:rPr>
          <w:rFonts w:hint="cs"/>
          <w:rtl/>
        </w:rPr>
      </w:pPr>
      <w:r>
        <w:rPr>
          <w:rFonts w:hint="cs"/>
          <w:rtl/>
        </w:rPr>
        <w:t>זה עוד חודש וחצי, אדוני השר.</w:t>
      </w:r>
    </w:p>
    <w:p w14:paraId="1AF4EED9" w14:textId="77777777" w:rsidR="00000000" w:rsidRDefault="003B3694">
      <w:pPr>
        <w:pStyle w:val="-"/>
        <w:rPr>
          <w:rFonts w:hint="cs"/>
          <w:rtl/>
        </w:rPr>
      </w:pPr>
      <w:bookmarkStart w:id="617" w:name="FS000000474T12_11_2003_18_43_10C"/>
      <w:bookmarkEnd w:id="617"/>
    </w:p>
    <w:p w14:paraId="417BAFCE" w14:textId="77777777" w:rsidR="00000000" w:rsidRDefault="003B3694">
      <w:pPr>
        <w:pStyle w:val="-"/>
        <w:rPr>
          <w:rtl/>
        </w:rPr>
      </w:pPr>
      <w:r>
        <w:rPr>
          <w:rtl/>
        </w:rPr>
        <w:t>השר גדעון עזרא:</w:t>
      </w:r>
    </w:p>
    <w:p w14:paraId="41145BC9" w14:textId="77777777" w:rsidR="00000000" w:rsidRDefault="003B3694">
      <w:pPr>
        <w:pStyle w:val="a0"/>
        <w:rPr>
          <w:rtl/>
        </w:rPr>
      </w:pPr>
    </w:p>
    <w:p w14:paraId="451201B7" w14:textId="77777777" w:rsidR="00000000" w:rsidRDefault="003B3694">
      <w:pPr>
        <w:pStyle w:val="a0"/>
        <w:rPr>
          <w:rFonts w:hint="cs"/>
          <w:rtl/>
        </w:rPr>
      </w:pPr>
      <w:r>
        <w:rPr>
          <w:rFonts w:hint="cs"/>
          <w:rtl/>
        </w:rPr>
        <w:t>חודש וחצי זה הרבה זמן.</w:t>
      </w:r>
    </w:p>
    <w:p w14:paraId="5ED89F32" w14:textId="77777777" w:rsidR="00000000" w:rsidRDefault="003B3694">
      <w:pPr>
        <w:pStyle w:val="a0"/>
        <w:rPr>
          <w:rFonts w:hint="cs"/>
          <w:rtl/>
        </w:rPr>
      </w:pPr>
    </w:p>
    <w:p w14:paraId="37603993" w14:textId="77777777" w:rsidR="00000000" w:rsidRDefault="003B3694">
      <w:pPr>
        <w:pStyle w:val="af0"/>
        <w:rPr>
          <w:rtl/>
        </w:rPr>
      </w:pPr>
      <w:r>
        <w:rPr>
          <w:rFonts w:hint="eastAsia"/>
          <w:rtl/>
        </w:rPr>
        <w:t>דוד</w:t>
      </w:r>
      <w:r>
        <w:rPr>
          <w:rtl/>
        </w:rPr>
        <w:t xml:space="preserve"> אזולאי (ש"ס):</w:t>
      </w:r>
    </w:p>
    <w:p w14:paraId="018D9246" w14:textId="77777777" w:rsidR="00000000" w:rsidRDefault="003B3694">
      <w:pPr>
        <w:pStyle w:val="a0"/>
        <w:rPr>
          <w:rFonts w:hint="cs"/>
          <w:rtl/>
        </w:rPr>
      </w:pPr>
    </w:p>
    <w:p w14:paraId="2F31410D" w14:textId="77777777" w:rsidR="00000000" w:rsidRDefault="003B3694">
      <w:pPr>
        <w:pStyle w:val="a0"/>
        <w:rPr>
          <w:rFonts w:hint="cs"/>
          <w:rtl/>
        </w:rPr>
      </w:pPr>
      <w:r>
        <w:rPr>
          <w:rFonts w:hint="cs"/>
          <w:rtl/>
        </w:rPr>
        <w:t>חודש וחצי בעניין שכר זה מ</w:t>
      </w:r>
      <w:r>
        <w:rPr>
          <w:rFonts w:hint="cs"/>
          <w:rtl/>
        </w:rPr>
        <w:t>עט מאוד זמן.</w:t>
      </w:r>
    </w:p>
    <w:p w14:paraId="0F995D5A" w14:textId="77777777" w:rsidR="00000000" w:rsidRDefault="003B3694">
      <w:pPr>
        <w:pStyle w:val="a0"/>
        <w:rPr>
          <w:rFonts w:hint="cs"/>
          <w:rtl/>
        </w:rPr>
      </w:pPr>
    </w:p>
    <w:p w14:paraId="099F0B92" w14:textId="77777777" w:rsidR="00000000" w:rsidRDefault="003B3694">
      <w:pPr>
        <w:pStyle w:val="af1"/>
        <w:rPr>
          <w:rtl/>
        </w:rPr>
      </w:pPr>
      <w:r>
        <w:rPr>
          <w:rtl/>
        </w:rPr>
        <w:t>היו"ר נסים דהן:</w:t>
      </w:r>
    </w:p>
    <w:p w14:paraId="358B8EE8" w14:textId="77777777" w:rsidR="00000000" w:rsidRDefault="003B3694">
      <w:pPr>
        <w:pStyle w:val="a0"/>
        <w:rPr>
          <w:rtl/>
        </w:rPr>
      </w:pPr>
    </w:p>
    <w:p w14:paraId="45F63894" w14:textId="77777777" w:rsidR="00000000" w:rsidRDefault="003B3694">
      <w:pPr>
        <w:pStyle w:val="a0"/>
        <w:rPr>
          <w:rFonts w:hint="cs"/>
          <w:rtl/>
        </w:rPr>
      </w:pPr>
      <w:r>
        <w:rPr>
          <w:rFonts w:hint="cs"/>
          <w:rtl/>
        </w:rPr>
        <w:t xml:space="preserve">תודה רבה. השר סיים את דבריו. כבוד השר הציע לוועדה. לחבר הכנסת אורי אריאל יש הצעה אחרת. </w:t>
      </w:r>
    </w:p>
    <w:p w14:paraId="11E56347" w14:textId="77777777" w:rsidR="00000000" w:rsidRDefault="003B3694">
      <w:pPr>
        <w:pStyle w:val="a0"/>
        <w:rPr>
          <w:rFonts w:hint="cs"/>
          <w:rtl/>
        </w:rPr>
      </w:pPr>
    </w:p>
    <w:p w14:paraId="281E68A5" w14:textId="77777777" w:rsidR="00000000" w:rsidRDefault="003B3694">
      <w:pPr>
        <w:pStyle w:val="af0"/>
        <w:rPr>
          <w:rtl/>
        </w:rPr>
      </w:pPr>
      <w:r>
        <w:rPr>
          <w:rFonts w:hint="eastAsia"/>
          <w:rtl/>
        </w:rPr>
        <w:t>שאול</w:t>
      </w:r>
      <w:r>
        <w:rPr>
          <w:rtl/>
        </w:rPr>
        <w:t xml:space="preserve"> יהלום (מפד"ל):</w:t>
      </w:r>
    </w:p>
    <w:p w14:paraId="31A15137" w14:textId="77777777" w:rsidR="00000000" w:rsidRDefault="003B3694">
      <w:pPr>
        <w:pStyle w:val="a0"/>
        <w:rPr>
          <w:rFonts w:hint="cs"/>
          <w:rtl/>
        </w:rPr>
      </w:pPr>
    </w:p>
    <w:p w14:paraId="14B58B91" w14:textId="77777777" w:rsidR="00000000" w:rsidRDefault="003B3694">
      <w:pPr>
        <w:pStyle w:val="a0"/>
        <w:rPr>
          <w:rFonts w:hint="cs"/>
          <w:rtl/>
        </w:rPr>
      </w:pPr>
      <w:r>
        <w:rPr>
          <w:rFonts w:hint="cs"/>
          <w:rtl/>
        </w:rPr>
        <w:t>אני רק מבקש, אדוני היושב-ראש - זה נושא של יחסי עובד-מעביד, יש ועדת העבודה - - -</w:t>
      </w:r>
    </w:p>
    <w:p w14:paraId="13B7F253" w14:textId="77777777" w:rsidR="00000000" w:rsidRDefault="003B3694">
      <w:pPr>
        <w:pStyle w:val="a0"/>
        <w:rPr>
          <w:rFonts w:hint="cs"/>
          <w:rtl/>
        </w:rPr>
      </w:pPr>
    </w:p>
    <w:p w14:paraId="12D819EB" w14:textId="77777777" w:rsidR="00000000" w:rsidRDefault="003B3694">
      <w:pPr>
        <w:pStyle w:val="af0"/>
        <w:rPr>
          <w:rtl/>
        </w:rPr>
      </w:pPr>
      <w:r>
        <w:rPr>
          <w:rFonts w:hint="eastAsia"/>
          <w:rtl/>
        </w:rPr>
        <w:t>יצחק</w:t>
      </w:r>
      <w:r>
        <w:rPr>
          <w:rtl/>
        </w:rPr>
        <w:t xml:space="preserve"> הרצוג (העבודה-מימד):</w:t>
      </w:r>
    </w:p>
    <w:p w14:paraId="076715F4" w14:textId="77777777" w:rsidR="00000000" w:rsidRDefault="003B3694">
      <w:pPr>
        <w:pStyle w:val="a0"/>
        <w:rPr>
          <w:rFonts w:hint="cs"/>
          <w:rtl/>
        </w:rPr>
      </w:pPr>
    </w:p>
    <w:p w14:paraId="18C1F35B" w14:textId="77777777" w:rsidR="00000000" w:rsidRDefault="003B3694">
      <w:pPr>
        <w:pStyle w:val="a0"/>
        <w:rPr>
          <w:rFonts w:hint="cs"/>
          <w:rtl/>
        </w:rPr>
      </w:pPr>
      <w:r>
        <w:rPr>
          <w:rFonts w:hint="cs"/>
          <w:rtl/>
        </w:rPr>
        <w:t>יש ועדת</w:t>
      </w:r>
      <w:r>
        <w:rPr>
          <w:rFonts w:hint="cs"/>
          <w:rtl/>
        </w:rPr>
        <w:t xml:space="preserve"> משנה של ועדת הפנים לנושא זה. </w:t>
      </w:r>
    </w:p>
    <w:p w14:paraId="63A1A8FF" w14:textId="77777777" w:rsidR="00000000" w:rsidRDefault="003B3694">
      <w:pPr>
        <w:pStyle w:val="a0"/>
        <w:rPr>
          <w:rFonts w:hint="cs"/>
          <w:rtl/>
        </w:rPr>
      </w:pPr>
    </w:p>
    <w:p w14:paraId="4BDD2EA7" w14:textId="77777777" w:rsidR="00000000" w:rsidRDefault="003B3694">
      <w:pPr>
        <w:pStyle w:val="a"/>
        <w:rPr>
          <w:rtl/>
        </w:rPr>
      </w:pPr>
      <w:bookmarkStart w:id="618" w:name="FS000001044T12_11_2003_18_45_40"/>
      <w:bookmarkStart w:id="619" w:name="FS000000713T12_11_2003_18_45_51"/>
      <w:bookmarkStart w:id="620" w:name="_Toc69719431"/>
      <w:bookmarkEnd w:id="618"/>
      <w:bookmarkEnd w:id="619"/>
      <w:r>
        <w:rPr>
          <w:rFonts w:hint="eastAsia"/>
          <w:rtl/>
        </w:rPr>
        <w:t>אורי</w:t>
      </w:r>
      <w:r>
        <w:rPr>
          <w:rtl/>
        </w:rPr>
        <w:t xml:space="preserve"> יהודה אריאל (האיחוד הלאומי - ישראל ביתנו):</w:t>
      </w:r>
      <w:bookmarkEnd w:id="620"/>
    </w:p>
    <w:p w14:paraId="7F53ABB5" w14:textId="77777777" w:rsidR="00000000" w:rsidRDefault="003B3694">
      <w:pPr>
        <w:pStyle w:val="a0"/>
        <w:rPr>
          <w:rFonts w:hint="cs"/>
          <w:rtl/>
        </w:rPr>
      </w:pPr>
    </w:p>
    <w:p w14:paraId="47EF464D" w14:textId="77777777" w:rsidR="00000000" w:rsidRDefault="003B3694">
      <w:pPr>
        <w:pStyle w:val="a0"/>
        <w:rPr>
          <w:rFonts w:hint="cs"/>
          <w:rtl/>
        </w:rPr>
      </w:pPr>
      <w:r>
        <w:rPr>
          <w:rFonts w:hint="cs"/>
          <w:rtl/>
        </w:rPr>
        <w:t>אדוני השר - - -</w:t>
      </w:r>
    </w:p>
    <w:p w14:paraId="4168C214" w14:textId="77777777" w:rsidR="00000000" w:rsidRDefault="003B3694">
      <w:pPr>
        <w:pStyle w:val="a0"/>
        <w:rPr>
          <w:rFonts w:hint="cs"/>
          <w:rtl/>
        </w:rPr>
      </w:pPr>
    </w:p>
    <w:p w14:paraId="6AEA4564" w14:textId="77777777" w:rsidR="00000000" w:rsidRDefault="003B3694">
      <w:pPr>
        <w:pStyle w:val="af1"/>
        <w:rPr>
          <w:rtl/>
        </w:rPr>
      </w:pPr>
      <w:r>
        <w:rPr>
          <w:rtl/>
        </w:rPr>
        <w:t>היו"ר נסים דהן:</w:t>
      </w:r>
    </w:p>
    <w:p w14:paraId="3874FC26" w14:textId="77777777" w:rsidR="00000000" w:rsidRDefault="003B3694">
      <w:pPr>
        <w:pStyle w:val="a0"/>
        <w:rPr>
          <w:rtl/>
        </w:rPr>
      </w:pPr>
    </w:p>
    <w:p w14:paraId="7AFA0A27" w14:textId="77777777" w:rsidR="00000000" w:rsidRDefault="003B3694">
      <w:pPr>
        <w:pStyle w:val="a0"/>
        <w:rPr>
          <w:rFonts w:hint="cs"/>
          <w:rtl/>
        </w:rPr>
      </w:pPr>
      <w:r>
        <w:rPr>
          <w:rFonts w:hint="cs"/>
          <w:rtl/>
        </w:rPr>
        <w:t xml:space="preserve">זה יעבור לוועדת הכנסת. </w:t>
      </w:r>
    </w:p>
    <w:p w14:paraId="65647DE4" w14:textId="77777777" w:rsidR="00000000" w:rsidRDefault="003B3694">
      <w:pPr>
        <w:pStyle w:val="a0"/>
        <w:rPr>
          <w:rFonts w:hint="cs"/>
          <w:rtl/>
        </w:rPr>
      </w:pPr>
    </w:p>
    <w:p w14:paraId="5B3E7A41" w14:textId="77777777" w:rsidR="00000000" w:rsidRDefault="003B3694">
      <w:pPr>
        <w:pStyle w:val="af0"/>
        <w:rPr>
          <w:rtl/>
        </w:rPr>
      </w:pPr>
      <w:r>
        <w:rPr>
          <w:rFonts w:hint="eastAsia"/>
          <w:rtl/>
        </w:rPr>
        <w:t>נסים</w:t>
      </w:r>
      <w:r>
        <w:rPr>
          <w:rtl/>
        </w:rPr>
        <w:t xml:space="preserve"> זאב (ש"ס):</w:t>
      </w:r>
    </w:p>
    <w:p w14:paraId="06E4F512" w14:textId="77777777" w:rsidR="00000000" w:rsidRDefault="003B3694">
      <w:pPr>
        <w:pStyle w:val="a0"/>
        <w:rPr>
          <w:rFonts w:hint="cs"/>
          <w:rtl/>
        </w:rPr>
      </w:pPr>
    </w:p>
    <w:p w14:paraId="189A64C5" w14:textId="77777777" w:rsidR="00000000" w:rsidRDefault="003B3694">
      <w:pPr>
        <w:pStyle w:val="a0"/>
        <w:rPr>
          <w:rFonts w:hint="cs"/>
          <w:rtl/>
        </w:rPr>
      </w:pPr>
      <w:r>
        <w:rPr>
          <w:rFonts w:hint="cs"/>
          <w:rtl/>
        </w:rPr>
        <w:t>יש ועדת משנה של ועדת הפנים לנושא הזה.</w:t>
      </w:r>
    </w:p>
    <w:p w14:paraId="76189A00" w14:textId="77777777" w:rsidR="00000000" w:rsidRDefault="003B3694">
      <w:pPr>
        <w:pStyle w:val="a0"/>
        <w:rPr>
          <w:rFonts w:hint="cs"/>
          <w:rtl/>
        </w:rPr>
      </w:pPr>
    </w:p>
    <w:p w14:paraId="28D8FA4C" w14:textId="77777777" w:rsidR="00000000" w:rsidRDefault="003B3694">
      <w:pPr>
        <w:pStyle w:val="-"/>
        <w:rPr>
          <w:rtl/>
        </w:rPr>
      </w:pPr>
      <w:bookmarkStart w:id="621" w:name="FS000000713T12_11_2003_18_46_31C"/>
      <w:bookmarkEnd w:id="621"/>
      <w:r>
        <w:rPr>
          <w:rtl/>
        </w:rPr>
        <w:t>אורי יהודה אריאל (האיחוד הלאומי - ישראל ביתנו):</w:t>
      </w:r>
    </w:p>
    <w:p w14:paraId="2706F8AC" w14:textId="77777777" w:rsidR="00000000" w:rsidRDefault="003B3694">
      <w:pPr>
        <w:pStyle w:val="a0"/>
        <w:rPr>
          <w:rtl/>
        </w:rPr>
      </w:pPr>
    </w:p>
    <w:p w14:paraId="517EA7C3" w14:textId="77777777" w:rsidR="00000000" w:rsidRDefault="003B3694">
      <w:pPr>
        <w:pStyle w:val="a0"/>
        <w:rPr>
          <w:rFonts w:hint="cs"/>
          <w:rtl/>
        </w:rPr>
      </w:pPr>
      <w:r>
        <w:rPr>
          <w:rFonts w:hint="cs"/>
          <w:rtl/>
        </w:rPr>
        <w:t>אדוני היושב</w:t>
      </w:r>
      <w:r>
        <w:rPr>
          <w:rFonts w:hint="cs"/>
          <w:rtl/>
        </w:rPr>
        <w:t xml:space="preserve">-ראש - הרי זה ילך לוועדת הכנסת, חברים, מה העניין? </w:t>
      </w:r>
    </w:p>
    <w:p w14:paraId="02F6D669" w14:textId="77777777" w:rsidR="00000000" w:rsidRDefault="003B3694">
      <w:pPr>
        <w:pStyle w:val="a0"/>
        <w:rPr>
          <w:rFonts w:hint="cs"/>
          <w:rtl/>
        </w:rPr>
      </w:pPr>
    </w:p>
    <w:p w14:paraId="528C2334" w14:textId="77777777" w:rsidR="00000000" w:rsidRDefault="003B3694">
      <w:pPr>
        <w:pStyle w:val="af1"/>
        <w:rPr>
          <w:rtl/>
        </w:rPr>
      </w:pPr>
      <w:r>
        <w:rPr>
          <w:rtl/>
        </w:rPr>
        <w:t>היו"ר נסים דהן:</w:t>
      </w:r>
    </w:p>
    <w:p w14:paraId="652F7069" w14:textId="77777777" w:rsidR="00000000" w:rsidRDefault="003B3694">
      <w:pPr>
        <w:pStyle w:val="a0"/>
        <w:rPr>
          <w:rtl/>
        </w:rPr>
      </w:pPr>
    </w:p>
    <w:p w14:paraId="67F859EA" w14:textId="77777777" w:rsidR="00000000" w:rsidRDefault="003B3694">
      <w:pPr>
        <w:pStyle w:val="a0"/>
        <w:rPr>
          <w:rFonts w:hint="cs"/>
          <w:rtl/>
        </w:rPr>
      </w:pPr>
      <w:r>
        <w:rPr>
          <w:rFonts w:hint="cs"/>
          <w:rtl/>
        </w:rPr>
        <w:t>ברור, ברור.</w:t>
      </w:r>
    </w:p>
    <w:p w14:paraId="3D9E43D2" w14:textId="77777777" w:rsidR="00000000" w:rsidRDefault="003B3694">
      <w:pPr>
        <w:pStyle w:val="a0"/>
        <w:rPr>
          <w:rFonts w:hint="cs"/>
          <w:rtl/>
        </w:rPr>
      </w:pPr>
    </w:p>
    <w:p w14:paraId="7B9C92A5" w14:textId="77777777" w:rsidR="00000000" w:rsidRDefault="003B3694">
      <w:pPr>
        <w:pStyle w:val="-"/>
        <w:rPr>
          <w:rtl/>
        </w:rPr>
      </w:pPr>
      <w:bookmarkStart w:id="622" w:name="FS000000713T12_11_2003_18_47_02C"/>
      <w:bookmarkEnd w:id="622"/>
      <w:r>
        <w:rPr>
          <w:rtl/>
        </w:rPr>
        <w:t>אורי יהודה אריאל (האיחוד הלאומי - ישראל ביתנו):</w:t>
      </w:r>
    </w:p>
    <w:p w14:paraId="40B2CF75" w14:textId="77777777" w:rsidR="00000000" w:rsidRDefault="003B3694">
      <w:pPr>
        <w:pStyle w:val="a0"/>
        <w:rPr>
          <w:rtl/>
        </w:rPr>
      </w:pPr>
    </w:p>
    <w:p w14:paraId="26CD9DBD" w14:textId="77777777" w:rsidR="00000000" w:rsidRDefault="003B3694">
      <w:pPr>
        <w:pStyle w:val="a0"/>
        <w:rPr>
          <w:rFonts w:hint="cs"/>
          <w:rtl/>
        </w:rPr>
      </w:pPr>
      <w:r>
        <w:rPr>
          <w:rFonts w:hint="cs"/>
          <w:rtl/>
        </w:rPr>
        <w:t>חבל להתנצח פה.</w:t>
      </w:r>
    </w:p>
    <w:p w14:paraId="39291428" w14:textId="77777777" w:rsidR="00000000" w:rsidRDefault="003B3694">
      <w:pPr>
        <w:pStyle w:val="a0"/>
        <w:rPr>
          <w:rFonts w:hint="cs"/>
          <w:rtl/>
        </w:rPr>
      </w:pPr>
    </w:p>
    <w:p w14:paraId="77F71AB8" w14:textId="77777777" w:rsidR="00000000" w:rsidRDefault="003B3694">
      <w:pPr>
        <w:pStyle w:val="a0"/>
        <w:rPr>
          <w:rFonts w:hint="cs"/>
          <w:rtl/>
        </w:rPr>
      </w:pPr>
      <w:r>
        <w:rPr>
          <w:rFonts w:hint="cs"/>
          <w:rtl/>
        </w:rPr>
        <w:t>אדוני היושב-ראש, אדוני השר, חברי הכנסת, יש פה טעות בלתי רגילה, אדוני השר, במחשבה שאפשר חודש וחצי ויהיה הרבה ז</w:t>
      </w:r>
      <w:r>
        <w:rPr>
          <w:rFonts w:hint="cs"/>
          <w:rtl/>
        </w:rPr>
        <w:t xml:space="preserve">מן וכו'. מדובר באנשים שיש להם משפחות, הם צריכים להביא את משכורתם, לדעת על עתידם. יש מספיק צרות במשק הזה, ואנחנו לא חייבים, והממשלה לא חייבת לייצר במו ידיה צרות לא הכרחיות. </w:t>
      </w:r>
    </w:p>
    <w:p w14:paraId="5DC8FD07" w14:textId="77777777" w:rsidR="00000000" w:rsidRDefault="003B3694">
      <w:pPr>
        <w:pStyle w:val="a0"/>
        <w:rPr>
          <w:rFonts w:hint="cs"/>
          <w:rtl/>
        </w:rPr>
      </w:pPr>
    </w:p>
    <w:p w14:paraId="029FDCE0" w14:textId="77777777" w:rsidR="00000000" w:rsidRDefault="003B3694">
      <w:pPr>
        <w:pStyle w:val="a0"/>
        <w:rPr>
          <w:rFonts w:hint="cs"/>
          <w:rtl/>
        </w:rPr>
      </w:pPr>
      <w:r>
        <w:rPr>
          <w:rFonts w:hint="cs"/>
          <w:rtl/>
        </w:rPr>
        <w:t>אני פונה אליך ולממשלה לעשות את זה בשבועיים הקרובים, לסיים את זה ולתת תשובות לאנשים</w:t>
      </w:r>
      <w:r>
        <w:rPr>
          <w:rFonts w:hint="cs"/>
          <w:rtl/>
        </w:rPr>
        <w:t>. גם אם רוצים לפטר אותם, יש דרך לעשות את זה - לא בצורה הזאת. תודה.</w:t>
      </w:r>
    </w:p>
    <w:p w14:paraId="49E91CFF" w14:textId="77777777" w:rsidR="00000000" w:rsidRDefault="003B3694">
      <w:pPr>
        <w:pStyle w:val="a0"/>
        <w:rPr>
          <w:rFonts w:hint="cs"/>
          <w:rtl/>
        </w:rPr>
      </w:pPr>
    </w:p>
    <w:p w14:paraId="0F0A2F25" w14:textId="77777777" w:rsidR="00000000" w:rsidRDefault="003B3694">
      <w:pPr>
        <w:pStyle w:val="af1"/>
        <w:rPr>
          <w:rtl/>
        </w:rPr>
      </w:pPr>
      <w:r>
        <w:rPr>
          <w:rFonts w:hint="cs"/>
          <w:rtl/>
        </w:rPr>
        <w:t>ה</w:t>
      </w:r>
      <w:r>
        <w:rPr>
          <w:rtl/>
        </w:rPr>
        <w:t>יו"ר נסים דהן:</w:t>
      </w:r>
    </w:p>
    <w:p w14:paraId="14BF5405" w14:textId="77777777" w:rsidR="00000000" w:rsidRDefault="003B3694">
      <w:pPr>
        <w:pStyle w:val="a0"/>
        <w:rPr>
          <w:rtl/>
        </w:rPr>
      </w:pPr>
    </w:p>
    <w:p w14:paraId="0B06F26D" w14:textId="77777777" w:rsidR="00000000" w:rsidRDefault="003B3694">
      <w:pPr>
        <w:pStyle w:val="a0"/>
        <w:rPr>
          <w:rFonts w:hint="cs"/>
          <w:rtl/>
        </w:rPr>
      </w:pPr>
      <w:r>
        <w:rPr>
          <w:rFonts w:hint="cs"/>
          <w:rtl/>
        </w:rPr>
        <w:t xml:space="preserve">אנחנו עוברים להצבעה. השר מציע להעביר לוועדה, היה חבר כנסת שהציע לוועדה - ועדת הכנסת, כיוון שאני לא רואה שיש פה תמימות דעים. </w:t>
      </w:r>
    </w:p>
    <w:p w14:paraId="248EF253" w14:textId="77777777" w:rsidR="00000000" w:rsidRDefault="003B3694">
      <w:pPr>
        <w:pStyle w:val="a0"/>
        <w:rPr>
          <w:rFonts w:hint="cs"/>
          <w:rtl/>
        </w:rPr>
      </w:pPr>
    </w:p>
    <w:p w14:paraId="1AF332DF" w14:textId="77777777" w:rsidR="00000000" w:rsidRDefault="003B3694">
      <w:pPr>
        <w:pStyle w:val="a0"/>
        <w:rPr>
          <w:rFonts w:hint="cs"/>
          <w:rtl/>
        </w:rPr>
      </w:pPr>
      <w:r>
        <w:rPr>
          <w:rFonts w:hint="cs"/>
          <w:rtl/>
        </w:rPr>
        <w:t xml:space="preserve">הצבעה. בעד - ועדה, נגד - להסיר. </w:t>
      </w:r>
    </w:p>
    <w:p w14:paraId="7EF34AE2" w14:textId="77777777" w:rsidR="00000000" w:rsidRDefault="003B3694">
      <w:pPr>
        <w:pStyle w:val="a0"/>
        <w:rPr>
          <w:rFonts w:hint="cs"/>
          <w:rtl/>
        </w:rPr>
      </w:pPr>
    </w:p>
    <w:p w14:paraId="568CB0F1" w14:textId="77777777" w:rsidR="00000000" w:rsidRDefault="003B3694">
      <w:pPr>
        <w:pStyle w:val="a0"/>
        <w:rPr>
          <w:rFonts w:hint="cs"/>
          <w:rtl/>
        </w:rPr>
      </w:pPr>
    </w:p>
    <w:p w14:paraId="6E6CFCAB" w14:textId="77777777" w:rsidR="00000000" w:rsidRDefault="003B3694">
      <w:pPr>
        <w:pStyle w:val="ab"/>
        <w:bidi/>
        <w:rPr>
          <w:rFonts w:hint="cs"/>
          <w:rtl/>
        </w:rPr>
      </w:pPr>
      <w:r>
        <w:rPr>
          <w:rFonts w:hint="cs"/>
          <w:rtl/>
        </w:rPr>
        <w:t xml:space="preserve">הצבעה מס' </w:t>
      </w:r>
      <w:r>
        <w:rPr>
          <w:rFonts w:hint="cs"/>
          <w:rtl/>
        </w:rPr>
        <w:t>137</w:t>
      </w:r>
    </w:p>
    <w:p w14:paraId="66261445" w14:textId="77777777" w:rsidR="00000000" w:rsidRDefault="003B3694">
      <w:pPr>
        <w:pStyle w:val="a0"/>
        <w:rPr>
          <w:rFonts w:hint="cs"/>
          <w:rtl/>
        </w:rPr>
      </w:pPr>
    </w:p>
    <w:p w14:paraId="5DE4877C" w14:textId="77777777" w:rsidR="00000000" w:rsidRDefault="003B3694">
      <w:pPr>
        <w:pStyle w:val="ac"/>
        <w:bidi/>
        <w:rPr>
          <w:rFonts w:hint="cs"/>
          <w:rtl/>
        </w:rPr>
      </w:pPr>
      <w:r>
        <w:rPr>
          <w:rFonts w:hint="cs"/>
          <w:rtl/>
        </w:rPr>
        <w:t xml:space="preserve">בעד ההצעה להעביר את הנושא לוועדה - 16 </w:t>
      </w:r>
    </w:p>
    <w:p w14:paraId="232E99E2" w14:textId="77777777" w:rsidR="00000000" w:rsidRDefault="003B3694">
      <w:pPr>
        <w:pStyle w:val="ac"/>
        <w:bidi/>
        <w:rPr>
          <w:rFonts w:hint="cs"/>
          <w:rtl/>
        </w:rPr>
      </w:pPr>
      <w:r>
        <w:rPr>
          <w:rFonts w:hint="cs"/>
          <w:rtl/>
        </w:rPr>
        <w:t>בעד ההצעה שלא לכלול את הנושא בסדר-היום - 2</w:t>
      </w:r>
    </w:p>
    <w:p w14:paraId="4DD233EA" w14:textId="77777777" w:rsidR="00000000" w:rsidRDefault="003B3694">
      <w:pPr>
        <w:pStyle w:val="ac"/>
        <w:bidi/>
        <w:rPr>
          <w:rFonts w:hint="cs"/>
          <w:rtl/>
        </w:rPr>
      </w:pPr>
      <w:r>
        <w:rPr>
          <w:rFonts w:hint="cs"/>
          <w:rtl/>
        </w:rPr>
        <w:t>נמנעים - אין</w:t>
      </w:r>
    </w:p>
    <w:p w14:paraId="141E766C" w14:textId="77777777" w:rsidR="00000000" w:rsidRDefault="003B3694">
      <w:pPr>
        <w:pStyle w:val="ad"/>
        <w:bidi/>
        <w:rPr>
          <w:rFonts w:hint="cs"/>
          <w:rtl/>
        </w:rPr>
      </w:pPr>
      <w:r>
        <w:rPr>
          <w:rFonts w:hint="cs"/>
          <w:rtl/>
        </w:rPr>
        <w:t>ההצעה להעביר את הנושא לוועדה שתקבע ועדת הכנסת נתקבלה.</w:t>
      </w:r>
    </w:p>
    <w:p w14:paraId="6FB1BB9D" w14:textId="77777777" w:rsidR="00000000" w:rsidRDefault="003B3694">
      <w:pPr>
        <w:pStyle w:val="a0"/>
        <w:rPr>
          <w:rFonts w:hint="cs"/>
          <w:rtl/>
        </w:rPr>
      </w:pPr>
    </w:p>
    <w:p w14:paraId="10776096" w14:textId="77777777" w:rsidR="00000000" w:rsidRDefault="003B3694">
      <w:pPr>
        <w:pStyle w:val="af1"/>
        <w:rPr>
          <w:rtl/>
        </w:rPr>
      </w:pPr>
      <w:r>
        <w:rPr>
          <w:rtl/>
        </w:rPr>
        <w:t>היו"ר נסים דהן:</w:t>
      </w:r>
    </w:p>
    <w:p w14:paraId="4EC1195B" w14:textId="77777777" w:rsidR="00000000" w:rsidRDefault="003B3694">
      <w:pPr>
        <w:pStyle w:val="a0"/>
        <w:rPr>
          <w:rtl/>
        </w:rPr>
      </w:pPr>
    </w:p>
    <w:p w14:paraId="60F6A11B" w14:textId="77777777" w:rsidR="00000000" w:rsidRDefault="003B3694">
      <w:pPr>
        <w:pStyle w:val="a0"/>
        <w:rPr>
          <w:rFonts w:hint="cs"/>
          <w:rtl/>
        </w:rPr>
      </w:pPr>
      <w:r>
        <w:rPr>
          <w:rFonts w:hint="cs"/>
          <w:rtl/>
        </w:rPr>
        <w:t xml:space="preserve">16 בעד, שני מתנגדים. אם כן, ההצעה תעבור לוועדת הכנסת, שתחליט באיזו ועדה הוא יידון. </w:t>
      </w:r>
    </w:p>
    <w:p w14:paraId="708F7BF9" w14:textId="77777777" w:rsidR="00000000" w:rsidRDefault="003B3694">
      <w:pPr>
        <w:pStyle w:val="a0"/>
        <w:rPr>
          <w:rFonts w:hint="cs"/>
          <w:rtl/>
        </w:rPr>
      </w:pPr>
    </w:p>
    <w:p w14:paraId="4B93E044" w14:textId="77777777" w:rsidR="00000000" w:rsidRDefault="003B3694">
      <w:pPr>
        <w:pStyle w:val="a0"/>
        <w:rPr>
          <w:rFonts w:hint="cs"/>
          <w:rtl/>
        </w:rPr>
      </w:pPr>
      <w:r>
        <w:rPr>
          <w:rFonts w:hint="cs"/>
          <w:rtl/>
        </w:rPr>
        <w:t xml:space="preserve">כן, כבודו. </w:t>
      </w:r>
    </w:p>
    <w:p w14:paraId="030F5E42" w14:textId="77777777" w:rsidR="00000000" w:rsidRDefault="003B3694">
      <w:pPr>
        <w:pStyle w:val="a0"/>
        <w:rPr>
          <w:rFonts w:hint="cs"/>
          <w:rtl/>
        </w:rPr>
      </w:pPr>
    </w:p>
    <w:p w14:paraId="7F9FBD60" w14:textId="77777777" w:rsidR="00000000" w:rsidRDefault="003B3694">
      <w:pPr>
        <w:pStyle w:val="af0"/>
        <w:rPr>
          <w:rtl/>
        </w:rPr>
      </w:pPr>
      <w:r>
        <w:rPr>
          <w:rFonts w:hint="eastAsia"/>
          <w:rtl/>
        </w:rPr>
        <w:t>דוד</w:t>
      </w:r>
      <w:r>
        <w:rPr>
          <w:rtl/>
        </w:rPr>
        <w:t xml:space="preserve"> אזולאי (ש"ס):</w:t>
      </w:r>
    </w:p>
    <w:p w14:paraId="2E30FCF2" w14:textId="77777777" w:rsidR="00000000" w:rsidRDefault="003B3694">
      <w:pPr>
        <w:pStyle w:val="a0"/>
        <w:rPr>
          <w:rFonts w:hint="cs"/>
          <w:rtl/>
        </w:rPr>
      </w:pPr>
    </w:p>
    <w:p w14:paraId="28649E11" w14:textId="77777777" w:rsidR="00000000" w:rsidRDefault="003B3694">
      <w:pPr>
        <w:pStyle w:val="a0"/>
        <w:rPr>
          <w:rFonts w:hint="cs"/>
          <w:rtl/>
        </w:rPr>
      </w:pPr>
      <w:r>
        <w:rPr>
          <w:rFonts w:hint="cs"/>
          <w:rtl/>
        </w:rPr>
        <w:t>אני רוצה לבקש, מאחר שהנושא הוא - - - והנושא בוער, שוועדת הפנים - או כל ועדה אחרת שיחליטו עליה - תשב כבר בתחילת השבוע הבא.</w:t>
      </w:r>
    </w:p>
    <w:p w14:paraId="3710B6F6" w14:textId="77777777" w:rsidR="00000000" w:rsidRDefault="003B3694">
      <w:pPr>
        <w:pStyle w:val="a0"/>
        <w:rPr>
          <w:rFonts w:hint="cs"/>
          <w:rtl/>
        </w:rPr>
      </w:pPr>
    </w:p>
    <w:p w14:paraId="1747CB78" w14:textId="77777777" w:rsidR="00000000" w:rsidRDefault="003B3694">
      <w:pPr>
        <w:pStyle w:val="af1"/>
        <w:rPr>
          <w:rtl/>
        </w:rPr>
      </w:pPr>
      <w:r>
        <w:rPr>
          <w:rtl/>
        </w:rPr>
        <w:t>היו"ר נסים דהן:</w:t>
      </w:r>
    </w:p>
    <w:p w14:paraId="385574BD" w14:textId="77777777" w:rsidR="00000000" w:rsidRDefault="003B3694">
      <w:pPr>
        <w:pStyle w:val="a0"/>
        <w:rPr>
          <w:rtl/>
        </w:rPr>
      </w:pPr>
    </w:p>
    <w:p w14:paraId="416C4EB3" w14:textId="77777777" w:rsidR="00000000" w:rsidRDefault="003B3694">
      <w:pPr>
        <w:pStyle w:val="a0"/>
        <w:rPr>
          <w:rFonts w:hint="cs"/>
          <w:rtl/>
        </w:rPr>
      </w:pPr>
      <w:r>
        <w:rPr>
          <w:rFonts w:hint="cs"/>
          <w:rtl/>
        </w:rPr>
        <w:t xml:space="preserve">כמו שכבודו יודע, אני רק יכול להעביר את בקשתך ליושב-ראש הכנסת וליושב-ראש הוועדה </w:t>
      </w:r>
      <w:r>
        <w:rPr>
          <w:rtl/>
        </w:rPr>
        <w:t>–</w:t>
      </w:r>
      <w:r>
        <w:rPr>
          <w:rFonts w:hint="cs"/>
          <w:rtl/>
        </w:rPr>
        <w:t xml:space="preserve"> לב</w:t>
      </w:r>
      <w:r>
        <w:rPr>
          <w:rFonts w:hint="cs"/>
          <w:rtl/>
        </w:rPr>
        <w:t xml:space="preserve">קש לדון בבקשתך בכובד ראש. </w:t>
      </w:r>
    </w:p>
    <w:p w14:paraId="73141346" w14:textId="77777777" w:rsidR="00000000" w:rsidRDefault="003B3694">
      <w:pPr>
        <w:pStyle w:val="a0"/>
        <w:rPr>
          <w:rFonts w:hint="cs"/>
          <w:rtl/>
        </w:rPr>
      </w:pPr>
    </w:p>
    <w:p w14:paraId="643453FF" w14:textId="77777777" w:rsidR="00000000" w:rsidRDefault="003B3694">
      <w:pPr>
        <w:pStyle w:val="a0"/>
        <w:rPr>
          <w:rtl/>
        </w:rPr>
      </w:pPr>
    </w:p>
    <w:p w14:paraId="4687494F" w14:textId="77777777" w:rsidR="00000000" w:rsidRDefault="003B3694">
      <w:pPr>
        <w:pStyle w:val="a0"/>
        <w:rPr>
          <w:rFonts w:hint="cs"/>
          <w:rtl/>
        </w:rPr>
      </w:pPr>
    </w:p>
    <w:p w14:paraId="4F143636" w14:textId="77777777" w:rsidR="00000000" w:rsidRDefault="003B3694">
      <w:pPr>
        <w:pStyle w:val="a2"/>
        <w:rPr>
          <w:rFonts w:hint="cs"/>
          <w:rtl/>
        </w:rPr>
      </w:pPr>
      <w:bookmarkStart w:id="623" w:name="_Toc69719432"/>
      <w:r>
        <w:rPr>
          <w:rFonts w:hint="cs"/>
          <w:rtl/>
        </w:rPr>
        <w:t>מסמכים שהונחו על שולחן הכנסת</w:t>
      </w:r>
      <w:bookmarkEnd w:id="623"/>
    </w:p>
    <w:p w14:paraId="55709FA4" w14:textId="77777777" w:rsidR="00000000" w:rsidRDefault="003B3694">
      <w:pPr>
        <w:pStyle w:val="a0"/>
        <w:rPr>
          <w:rFonts w:hint="cs"/>
          <w:rtl/>
        </w:rPr>
      </w:pPr>
    </w:p>
    <w:p w14:paraId="5CA9313D" w14:textId="77777777" w:rsidR="00000000" w:rsidRDefault="003B3694">
      <w:pPr>
        <w:pStyle w:val="af1"/>
        <w:rPr>
          <w:rtl/>
        </w:rPr>
      </w:pPr>
      <w:bookmarkStart w:id="624" w:name="FS000000136T12_11_2003_19_14_02"/>
      <w:bookmarkEnd w:id="624"/>
      <w:r>
        <w:rPr>
          <w:rFonts w:hint="eastAsia"/>
          <w:rtl/>
        </w:rPr>
        <w:t>היו</w:t>
      </w:r>
      <w:r>
        <w:rPr>
          <w:rtl/>
        </w:rPr>
        <w:t xml:space="preserve">"ר </w:t>
      </w:r>
      <w:r>
        <w:rPr>
          <w:rFonts w:hint="cs"/>
          <w:rtl/>
        </w:rPr>
        <w:t>נסים דהן</w:t>
      </w:r>
      <w:r>
        <w:rPr>
          <w:rtl/>
        </w:rPr>
        <w:t>:</w:t>
      </w:r>
    </w:p>
    <w:p w14:paraId="61D2E91E" w14:textId="77777777" w:rsidR="00000000" w:rsidRDefault="003B3694">
      <w:pPr>
        <w:pStyle w:val="a0"/>
        <w:rPr>
          <w:rFonts w:hint="cs"/>
          <w:rtl/>
        </w:rPr>
      </w:pPr>
    </w:p>
    <w:p w14:paraId="73461CAE" w14:textId="77777777" w:rsidR="00000000" w:rsidRDefault="003B3694">
      <w:pPr>
        <w:pStyle w:val="a0"/>
        <w:rPr>
          <w:rFonts w:hint="cs"/>
          <w:rtl/>
        </w:rPr>
      </w:pPr>
      <w:r>
        <w:rPr>
          <w:rFonts w:hint="cs"/>
          <w:rtl/>
        </w:rPr>
        <w:t>גברתי סגנית המזכיר, הודעה.</w:t>
      </w:r>
    </w:p>
    <w:p w14:paraId="63C737EB" w14:textId="77777777" w:rsidR="00000000" w:rsidRDefault="003B3694">
      <w:pPr>
        <w:pStyle w:val="a"/>
        <w:rPr>
          <w:rFonts w:hint="cs"/>
          <w:rtl/>
        </w:rPr>
      </w:pPr>
    </w:p>
    <w:p w14:paraId="6CB9242F" w14:textId="77777777" w:rsidR="00000000" w:rsidRDefault="003B3694">
      <w:pPr>
        <w:pStyle w:val="a"/>
        <w:rPr>
          <w:rtl/>
        </w:rPr>
      </w:pPr>
      <w:bookmarkStart w:id="625" w:name="_Toc69719433"/>
      <w:r>
        <w:rPr>
          <w:rFonts w:hint="eastAsia"/>
          <w:rtl/>
        </w:rPr>
        <w:t>סגנית</w:t>
      </w:r>
      <w:r>
        <w:rPr>
          <w:rtl/>
        </w:rPr>
        <w:t xml:space="preserve"> מזכיר הכנסת רות קפלן:</w:t>
      </w:r>
      <w:bookmarkEnd w:id="625"/>
    </w:p>
    <w:p w14:paraId="15AE1BE8" w14:textId="77777777" w:rsidR="00000000" w:rsidRDefault="003B3694">
      <w:pPr>
        <w:pStyle w:val="a0"/>
        <w:rPr>
          <w:rFonts w:hint="cs"/>
          <w:rtl/>
        </w:rPr>
      </w:pPr>
    </w:p>
    <w:p w14:paraId="53715E6F" w14:textId="77777777" w:rsidR="00000000" w:rsidRDefault="003B3694">
      <w:pPr>
        <w:pStyle w:val="a0"/>
        <w:rPr>
          <w:rFonts w:hint="cs"/>
          <w:rtl/>
        </w:rPr>
      </w:pPr>
      <w:r>
        <w:rPr>
          <w:rFonts w:hint="cs"/>
          <w:rtl/>
        </w:rPr>
        <w:t xml:space="preserve">תודה רבה. </w:t>
      </w:r>
    </w:p>
    <w:p w14:paraId="3F40A948" w14:textId="77777777" w:rsidR="00000000" w:rsidRDefault="003B3694">
      <w:pPr>
        <w:pStyle w:val="a0"/>
        <w:rPr>
          <w:rFonts w:hint="cs"/>
          <w:rtl/>
        </w:rPr>
      </w:pPr>
    </w:p>
    <w:p w14:paraId="2EAB0AA5" w14:textId="77777777" w:rsidR="00000000" w:rsidRDefault="003B3694">
      <w:pPr>
        <w:pStyle w:val="a0"/>
        <w:rPr>
          <w:rFonts w:hint="cs"/>
          <w:rtl/>
        </w:rPr>
      </w:pPr>
      <w:r>
        <w:rPr>
          <w:rFonts w:hint="cs"/>
          <w:rtl/>
        </w:rPr>
        <w:t>ברשות יושב-ראש הישיבה, הנני מתכבדת להודיע, כי הונחה על שולחן הכנסת הצעת חוק קריאת שמות של מקומות ציבוריים ושינ</w:t>
      </w:r>
      <w:r>
        <w:rPr>
          <w:rFonts w:hint="cs"/>
          <w:rtl/>
        </w:rPr>
        <w:t xml:space="preserve">וים (תיקוני חקיקה), התשס"ד-2003, שהחזירה ועדת הפנים ואיכות הסביבה לקריאה שנייה ולקריאה שלישית. תודה רבה. </w:t>
      </w:r>
    </w:p>
    <w:p w14:paraId="72C42D76" w14:textId="77777777" w:rsidR="00000000" w:rsidRDefault="003B3694">
      <w:pPr>
        <w:pStyle w:val="a0"/>
        <w:rPr>
          <w:rFonts w:hint="cs"/>
          <w:rtl/>
        </w:rPr>
      </w:pPr>
    </w:p>
    <w:p w14:paraId="6B10F9AE" w14:textId="77777777" w:rsidR="00000000" w:rsidRDefault="003B3694">
      <w:pPr>
        <w:pStyle w:val="af1"/>
        <w:rPr>
          <w:rFonts w:hint="cs"/>
          <w:rtl/>
        </w:rPr>
      </w:pPr>
      <w:r>
        <w:rPr>
          <w:rFonts w:hint="eastAsia"/>
          <w:rtl/>
        </w:rPr>
        <w:t>היו</w:t>
      </w:r>
      <w:r>
        <w:rPr>
          <w:rtl/>
        </w:rPr>
        <w:t xml:space="preserve">"ר </w:t>
      </w:r>
      <w:r>
        <w:rPr>
          <w:rFonts w:hint="cs"/>
          <w:rtl/>
        </w:rPr>
        <w:t>נסים דהן</w:t>
      </w:r>
      <w:r>
        <w:rPr>
          <w:rtl/>
        </w:rPr>
        <w:t>:</w:t>
      </w:r>
    </w:p>
    <w:p w14:paraId="0547851F" w14:textId="77777777" w:rsidR="00000000" w:rsidRDefault="003B3694">
      <w:pPr>
        <w:pStyle w:val="a0"/>
        <w:rPr>
          <w:rFonts w:hint="cs"/>
          <w:rtl/>
        </w:rPr>
      </w:pPr>
    </w:p>
    <w:p w14:paraId="23CAA1F2" w14:textId="77777777" w:rsidR="00000000" w:rsidRDefault="003B3694">
      <w:pPr>
        <w:pStyle w:val="af1"/>
        <w:rPr>
          <w:rFonts w:hint="cs"/>
          <w:rtl/>
        </w:rPr>
      </w:pPr>
    </w:p>
    <w:p w14:paraId="2FB396C9" w14:textId="77777777" w:rsidR="00000000" w:rsidRDefault="003B3694">
      <w:pPr>
        <w:pStyle w:val="a0"/>
        <w:rPr>
          <w:rFonts w:hint="cs"/>
          <w:rtl/>
        </w:rPr>
      </w:pPr>
      <w:r>
        <w:rPr>
          <w:rFonts w:hint="cs"/>
          <w:rtl/>
        </w:rPr>
        <w:t>תודה רבה.</w:t>
      </w:r>
    </w:p>
    <w:p w14:paraId="17AC56A4" w14:textId="77777777" w:rsidR="00000000" w:rsidRDefault="003B3694">
      <w:pPr>
        <w:pStyle w:val="a0"/>
        <w:rPr>
          <w:rFonts w:hint="cs"/>
          <w:rtl/>
        </w:rPr>
      </w:pPr>
    </w:p>
    <w:p w14:paraId="49849F34" w14:textId="77777777" w:rsidR="00000000" w:rsidRDefault="003B3694">
      <w:pPr>
        <w:pStyle w:val="a0"/>
        <w:rPr>
          <w:rFonts w:hint="cs"/>
          <w:rtl/>
        </w:rPr>
      </w:pPr>
    </w:p>
    <w:p w14:paraId="7FDC6E9F" w14:textId="77777777" w:rsidR="00000000" w:rsidRDefault="003B3694">
      <w:pPr>
        <w:pStyle w:val="a0"/>
        <w:rPr>
          <w:rFonts w:hint="cs"/>
          <w:rtl/>
        </w:rPr>
      </w:pPr>
    </w:p>
    <w:p w14:paraId="468CB6B5" w14:textId="77777777" w:rsidR="00000000" w:rsidRDefault="003B3694">
      <w:pPr>
        <w:pStyle w:val="a2"/>
        <w:rPr>
          <w:rFonts w:hint="cs"/>
          <w:rtl/>
        </w:rPr>
      </w:pPr>
      <w:bookmarkStart w:id="626" w:name="_Toc69719434"/>
      <w:r>
        <w:rPr>
          <w:rFonts w:hint="cs"/>
          <w:rtl/>
        </w:rPr>
        <w:t>הודעה אישית של חבר הכנסת יצחק כהן</w:t>
      </w:r>
      <w:bookmarkEnd w:id="626"/>
    </w:p>
    <w:p w14:paraId="1F4A1BCB" w14:textId="77777777" w:rsidR="00000000" w:rsidRDefault="003B3694">
      <w:pPr>
        <w:pStyle w:val="af1"/>
        <w:rPr>
          <w:rFonts w:hint="cs"/>
          <w:rtl/>
        </w:rPr>
      </w:pPr>
    </w:p>
    <w:p w14:paraId="7918ECA5" w14:textId="77777777" w:rsidR="00000000" w:rsidRDefault="003B3694">
      <w:pPr>
        <w:pStyle w:val="af1"/>
        <w:rPr>
          <w:rtl/>
        </w:rPr>
      </w:pPr>
      <w:r>
        <w:rPr>
          <w:rtl/>
        </w:rPr>
        <w:t>היו"ר נסים דהן:</w:t>
      </w:r>
    </w:p>
    <w:p w14:paraId="4C3B7518" w14:textId="77777777" w:rsidR="00000000" w:rsidRDefault="003B3694">
      <w:pPr>
        <w:pStyle w:val="a0"/>
        <w:rPr>
          <w:rtl/>
        </w:rPr>
      </w:pPr>
    </w:p>
    <w:p w14:paraId="2007FD00" w14:textId="77777777" w:rsidR="00000000" w:rsidRDefault="003B3694">
      <w:pPr>
        <w:pStyle w:val="a0"/>
        <w:rPr>
          <w:rFonts w:hint="cs"/>
          <w:rtl/>
        </w:rPr>
      </w:pPr>
      <w:r>
        <w:rPr>
          <w:rFonts w:hint="cs"/>
          <w:rtl/>
        </w:rPr>
        <w:t>רבותי, אנחנו ממשיכים בסדר-היום, ולפני שאנחנו עוברים לסדר-היום, על-</w:t>
      </w:r>
      <w:r>
        <w:rPr>
          <w:rFonts w:hint="cs"/>
          <w:rtl/>
        </w:rPr>
        <w:t xml:space="preserve">פי סדר-היום, לפי תקנון הכנסת, סעיף 54(ג), הודעה אישית - שלא תארך יותר מחמש דקות. זמנן של הודעות אישיות בסיום הדיון בסעיף שבו הושמעו הדברים שבגינם התבקשה ההודעה, ואם הסתיים הדיון בהצבעה - אחרי ההצבעה. </w:t>
      </w:r>
    </w:p>
    <w:p w14:paraId="6D81B653" w14:textId="77777777" w:rsidR="00000000" w:rsidRDefault="003B3694">
      <w:pPr>
        <w:pStyle w:val="a0"/>
        <w:rPr>
          <w:rFonts w:hint="cs"/>
          <w:rtl/>
        </w:rPr>
      </w:pPr>
    </w:p>
    <w:p w14:paraId="243C7960" w14:textId="77777777" w:rsidR="00000000" w:rsidRDefault="003B3694">
      <w:pPr>
        <w:pStyle w:val="a0"/>
        <w:rPr>
          <w:rFonts w:hint="cs"/>
          <w:rtl/>
        </w:rPr>
      </w:pPr>
      <w:r>
        <w:rPr>
          <w:rFonts w:hint="cs"/>
          <w:rtl/>
        </w:rPr>
        <w:t>אנחנו אחרי ההצבעה ועל-פי הסעיף בתקנון הכנסת, לחבר הכנס</w:t>
      </w:r>
      <w:r>
        <w:rPr>
          <w:rFonts w:hint="cs"/>
          <w:rtl/>
        </w:rPr>
        <w:t xml:space="preserve">ת כהן יש הודעה אישית. חמש דקות, בבקשה, על-פי התקנון. אני מקווה רק שלא תגרום למישהו אחר להודעה אישית. </w:t>
      </w:r>
    </w:p>
    <w:p w14:paraId="3F092F04" w14:textId="77777777" w:rsidR="00000000" w:rsidRDefault="003B3694">
      <w:pPr>
        <w:pStyle w:val="a0"/>
        <w:rPr>
          <w:rFonts w:hint="cs"/>
          <w:rtl/>
        </w:rPr>
      </w:pPr>
    </w:p>
    <w:p w14:paraId="5E5D8FCE" w14:textId="77777777" w:rsidR="00000000" w:rsidRDefault="003B3694">
      <w:pPr>
        <w:pStyle w:val="a"/>
        <w:rPr>
          <w:rtl/>
        </w:rPr>
      </w:pPr>
      <w:bookmarkStart w:id="627" w:name="FS000000580T12_11_2003_19_18_06"/>
      <w:bookmarkStart w:id="628" w:name="_Toc69719435"/>
      <w:bookmarkEnd w:id="627"/>
      <w:r>
        <w:rPr>
          <w:rFonts w:hint="eastAsia"/>
          <w:rtl/>
        </w:rPr>
        <w:t>יצחק</w:t>
      </w:r>
      <w:r>
        <w:rPr>
          <w:rtl/>
        </w:rPr>
        <w:t xml:space="preserve"> כהן (ש"ס):</w:t>
      </w:r>
      <w:bookmarkEnd w:id="628"/>
    </w:p>
    <w:p w14:paraId="4662CC7E" w14:textId="77777777" w:rsidR="00000000" w:rsidRDefault="003B3694">
      <w:pPr>
        <w:pStyle w:val="a0"/>
        <w:rPr>
          <w:rFonts w:hint="cs"/>
          <w:rtl/>
        </w:rPr>
      </w:pPr>
    </w:p>
    <w:p w14:paraId="574BE4E0" w14:textId="77777777" w:rsidR="00000000" w:rsidRDefault="003B3694">
      <w:pPr>
        <w:pStyle w:val="a0"/>
        <w:rPr>
          <w:rFonts w:hint="cs"/>
          <w:rtl/>
        </w:rPr>
      </w:pPr>
      <w:r>
        <w:rPr>
          <w:rFonts w:hint="cs"/>
          <w:rtl/>
        </w:rPr>
        <w:t>אדוני היושב-ראש, אני מרגיש צורך עז לעלות ולהגיב על דבריו הבלתי-נסבלים של שאול יהלום, על ההשמצות - - -</w:t>
      </w:r>
    </w:p>
    <w:p w14:paraId="15983CD2" w14:textId="77777777" w:rsidR="00000000" w:rsidRDefault="003B3694">
      <w:pPr>
        <w:pStyle w:val="a0"/>
        <w:rPr>
          <w:rFonts w:hint="cs"/>
          <w:rtl/>
        </w:rPr>
      </w:pPr>
    </w:p>
    <w:p w14:paraId="0C61F6CB" w14:textId="77777777" w:rsidR="00000000" w:rsidRDefault="003B3694">
      <w:pPr>
        <w:pStyle w:val="af0"/>
        <w:rPr>
          <w:rtl/>
        </w:rPr>
      </w:pPr>
      <w:r>
        <w:rPr>
          <w:rFonts w:hint="eastAsia"/>
          <w:rtl/>
        </w:rPr>
        <w:t>שאול</w:t>
      </w:r>
      <w:r>
        <w:rPr>
          <w:rtl/>
        </w:rPr>
        <w:t xml:space="preserve"> יהלום (מפד"ל):</w:t>
      </w:r>
    </w:p>
    <w:p w14:paraId="25458D8F" w14:textId="77777777" w:rsidR="00000000" w:rsidRDefault="003B3694">
      <w:pPr>
        <w:pStyle w:val="a0"/>
        <w:rPr>
          <w:rFonts w:hint="cs"/>
          <w:rtl/>
        </w:rPr>
      </w:pPr>
    </w:p>
    <w:p w14:paraId="7854692F" w14:textId="77777777" w:rsidR="00000000" w:rsidRDefault="003B3694">
      <w:pPr>
        <w:pStyle w:val="a0"/>
        <w:rPr>
          <w:rFonts w:hint="cs"/>
          <w:rtl/>
        </w:rPr>
      </w:pPr>
      <w:r>
        <w:rPr>
          <w:rFonts w:hint="cs"/>
          <w:rtl/>
        </w:rPr>
        <w:t xml:space="preserve">אל תיתן לאף </w:t>
      </w:r>
      <w:r>
        <w:rPr>
          <w:rFonts w:hint="cs"/>
          <w:rtl/>
        </w:rPr>
        <w:t>אחד ציונים - - - אל תבלבל לנו פה את המוח.</w:t>
      </w:r>
    </w:p>
    <w:p w14:paraId="59541FCB" w14:textId="77777777" w:rsidR="00000000" w:rsidRDefault="003B3694">
      <w:pPr>
        <w:pStyle w:val="a0"/>
        <w:rPr>
          <w:rFonts w:hint="cs"/>
          <w:rtl/>
        </w:rPr>
      </w:pPr>
    </w:p>
    <w:p w14:paraId="0B5481FF" w14:textId="77777777" w:rsidR="00000000" w:rsidRDefault="003B3694">
      <w:pPr>
        <w:pStyle w:val="-"/>
        <w:rPr>
          <w:rtl/>
        </w:rPr>
      </w:pPr>
      <w:bookmarkStart w:id="629" w:name="FS000000580T12_11_2003_19_23_35C"/>
      <w:bookmarkEnd w:id="629"/>
      <w:r>
        <w:rPr>
          <w:rtl/>
        </w:rPr>
        <w:t>יצחק כהן (ש"ס):</w:t>
      </w:r>
    </w:p>
    <w:p w14:paraId="440BBF8B" w14:textId="77777777" w:rsidR="00000000" w:rsidRDefault="003B3694">
      <w:pPr>
        <w:pStyle w:val="a0"/>
        <w:rPr>
          <w:rtl/>
        </w:rPr>
      </w:pPr>
    </w:p>
    <w:p w14:paraId="11C02246" w14:textId="77777777" w:rsidR="00000000" w:rsidRDefault="003B3694">
      <w:pPr>
        <w:pStyle w:val="a0"/>
        <w:rPr>
          <w:rFonts w:hint="cs"/>
          <w:rtl/>
        </w:rPr>
      </w:pPr>
      <w:r>
        <w:rPr>
          <w:rFonts w:hint="cs"/>
          <w:rtl/>
        </w:rPr>
        <w:t>ההשמצות, ההשמצות, ההשמצות - - -</w:t>
      </w:r>
    </w:p>
    <w:p w14:paraId="12EF84B1" w14:textId="77777777" w:rsidR="00000000" w:rsidRDefault="003B3694">
      <w:pPr>
        <w:pStyle w:val="a0"/>
        <w:rPr>
          <w:rFonts w:hint="cs"/>
          <w:rtl/>
        </w:rPr>
      </w:pPr>
    </w:p>
    <w:p w14:paraId="09C222B1" w14:textId="77777777" w:rsidR="00000000" w:rsidRDefault="003B3694">
      <w:pPr>
        <w:pStyle w:val="af0"/>
        <w:rPr>
          <w:rtl/>
        </w:rPr>
      </w:pPr>
      <w:r>
        <w:rPr>
          <w:rFonts w:hint="eastAsia"/>
          <w:rtl/>
        </w:rPr>
        <w:t>שאול</w:t>
      </w:r>
      <w:r>
        <w:rPr>
          <w:rtl/>
        </w:rPr>
        <w:t xml:space="preserve"> יהלום (מפד"ל):</w:t>
      </w:r>
    </w:p>
    <w:p w14:paraId="77B9901A" w14:textId="77777777" w:rsidR="00000000" w:rsidRDefault="003B3694">
      <w:pPr>
        <w:pStyle w:val="a0"/>
        <w:rPr>
          <w:rFonts w:hint="cs"/>
          <w:rtl/>
        </w:rPr>
      </w:pPr>
    </w:p>
    <w:p w14:paraId="24DA314E" w14:textId="77777777" w:rsidR="00000000" w:rsidRDefault="003B3694">
      <w:pPr>
        <w:pStyle w:val="a0"/>
        <w:rPr>
          <w:rFonts w:hint="cs"/>
          <w:rtl/>
        </w:rPr>
      </w:pPr>
      <w:r>
        <w:rPr>
          <w:rFonts w:hint="cs"/>
          <w:rtl/>
        </w:rPr>
        <w:t>בלבלן מומחה. בלבלן מומחה אתה.</w:t>
      </w:r>
    </w:p>
    <w:p w14:paraId="61A23A8D" w14:textId="77777777" w:rsidR="00000000" w:rsidRDefault="003B3694">
      <w:pPr>
        <w:pStyle w:val="a0"/>
        <w:rPr>
          <w:rFonts w:hint="cs"/>
          <w:rtl/>
        </w:rPr>
      </w:pPr>
    </w:p>
    <w:p w14:paraId="27AD1C6C" w14:textId="77777777" w:rsidR="00000000" w:rsidRDefault="003B3694">
      <w:pPr>
        <w:pStyle w:val="-"/>
        <w:rPr>
          <w:rtl/>
        </w:rPr>
      </w:pPr>
      <w:bookmarkStart w:id="630" w:name="FS000000580T12_11_2003_19_24_07C"/>
      <w:bookmarkEnd w:id="630"/>
      <w:r>
        <w:rPr>
          <w:rtl/>
        </w:rPr>
        <w:t>יצחק כהן (ש"ס):</w:t>
      </w:r>
    </w:p>
    <w:p w14:paraId="372835F9" w14:textId="77777777" w:rsidR="00000000" w:rsidRDefault="003B3694">
      <w:pPr>
        <w:pStyle w:val="a0"/>
        <w:rPr>
          <w:rtl/>
        </w:rPr>
      </w:pPr>
    </w:p>
    <w:p w14:paraId="1CAB6A06" w14:textId="77777777" w:rsidR="00000000" w:rsidRDefault="003B3694">
      <w:pPr>
        <w:pStyle w:val="a0"/>
        <w:rPr>
          <w:rFonts w:hint="cs"/>
          <w:rtl/>
        </w:rPr>
      </w:pPr>
      <w:r>
        <w:rPr>
          <w:rFonts w:hint="cs"/>
          <w:rtl/>
        </w:rPr>
        <w:t>כנראה, בשביל לכסות את האמת, הוא משמיץ בשליחות המפלגה. אז קודם כול אני רוצה להגיד לך, שאול יהלו</w:t>
      </w:r>
      <w:r>
        <w:rPr>
          <w:rFonts w:hint="cs"/>
          <w:rtl/>
        </w:rPr>
        <w:t>ם, מה הספקתם לעשות בשמונה חודשים.</w:t>
      </w:r>
    </w:p>
    <w:p w14:paraId="770F367A" w14:textId="77777777" w:rsidR="00000000" w:rsidRDefault="003B3694">
      <w:pPr>
        <w:pStyle w:val="af0"/>
        <w:rPr>
          <w:rFonts w:hint="cs"/>
          <w:rtl/>
        </w:rPr>
      </w:pPr>
    </w:p>
    <w:p w14:paraId="1DA9DF68" w14:textId="77777777" w:rsidR="00000000" w:rsidRDefault="003B3694">
      <w:pPr>
        <w:pStyle w:val="af0"/>
        <w:rPr>
          <w:rtl/>
        </w:rPr>
      </w:pPr>
      <w:r>
        <w:rPr>
          <w:rFonts w:hint="eastAsia"/>
          <w:rtl/>
        </w:rPr>
        <w:t>שאול</w:t>
      </w:r>
      <w:r>
        <w:rPr>
          <w:rtl/>
        </w:rPr>
        <w:t xml:space="preserve"> יהלום (מפד"ל):</w:t>
      </w:r>
    </w:p>
    <w:p w14:paraId="18EC60A4" w14:textId="77777777" w:rsidR="00000000" w:rsidRDefault="003B3694">
      <w:pPr>
        <w:pStyle w:val="a0"/>
        <w:rPr>
          <w:rFonts w:hint="cs"/>
          <w:rtl/>
        </w:rPr>
      </w:pPr>
    </w:p>
    <w:p w14:paraId="3F442E79" w14:textId="77777777" w:rsidR="00000000" w:rsidRDefault="003B3694">
      <w:pPr>
        <w:pStyle w:val="a0"/>
        <w:rPr>
          <w:rFonts w:hint="cs"/>
          <w:rtl/>
        </w:rPr>
      </w:pPr>
      <w:r>
        <w:rPr>
          <w:rFonts w:hint="cs"/>
          <w:rtl/>
        </w:rPr>
        <w:t xml:space="preserve">בלבלן. בלבלן. אתם גורמים לכל המדינה לחילול השם. </w:t>
      </w:r>
    </w:p>
    <w:p w14:paraId="35B7A8F5" w14:textId="77777777" w:rsidR="00000000" w:rsidRDefault="003B3694">
      <w:pPr>
        <w:pStyle w:val="a0"/>
        <w:rPr>
          <w:rFonts w:hint="cs"/>
          <w:rtl/>
        </w:rPr>
      </w:pPr>
    </w:p>
    <w:p w14:paraId="61D9800A" w14:textId="77777777" w:rsidR="00000000" w:rsidRDefault="003B3694">
      <w:pPr>
        <w:pStyle w:val="-"/>
        <w:rPr>
          <w:rtl/>
        </w:rPr>
      </w:pPr>
      <w:bookmarkStart w:id="631" w:name="FS000000580T12_11_2003_19_25_22C"/>
      <w:bookmarkEnd w:id="631"/>
    </w:p>
    <w:p w14:paraId="7011F2F2" w14:textId="77777777" w:rsidR="00000000" w:rsidRDefault="003B3694">
      <w:pPr>
        <w:pStyle w:val="-"/>
        <w:rPr>
          <w:rtl/>
        </w:rPr>
      </w:pPr>
      <w:r>
        <w:rPr>
          <w:rtl/>
        </w:rPr>
        <w:t>יצחק כהן (ש"ס):</w:t>
      </w:r>
    </w:p>
    <w:p w14:paraId="7BA21CA8" w14:textId="77777777" w:rsidR="00000000" w:rsidRDefault="003B3694">
      <w:pPr>
        <w:pStyle w:val="a0"/>
        <w:rPr>
          <w:rtl/>
        </w:rPr>
      </w:pPr>
    </w:p>
    <w:p w14:paraId="153244DB" w14:textId="77777777" w:rsidR="00000000" w:rsidRDefault="003B3694">
      <w:pPr>
        <w:pStyle w:val="a0"/>
        <w:rPr>
          <w:rFonts w:hint="cs"/>
          <w:rtl/>
        </w:rPr>
      </w:pPr>
      <w:r>
        <w:rPr>
          <w:rFonts w:hint="cs"/>
          <w:rtl/>
        </w:rPr>
        <w:t>אז בוא נראה מה המפד"ל הספיקה בשמונה חודשים, בחזקת יוסי משיתא, אותו אחד שנכנס ראשון לקודש הקודשים - - -</w:t>
      </w:r>
    </w:p>
    <w:p w14:paraId="448847B8" w14:textId="77777777" w:rsidR="00000000" w:rsidRDefault="003B3694">
      <w:pPr>
        <w:pStyle w:val="a0"/>
        <w:rPr>
          <w:rFonts w:hint="cs"/>
          <w:rtl/>
        </w:rPr>
      </w:pPr>
    </w:p>
    <w:p w14:paraId="3B344698" w14:textId="77777777" w:rsidR="00000000" w:rsidRDefault="003B3694">
      <w:pPr>
        <w:pStyle w:val="af0"/>
        <w:rPr>
          <w:rtl/>
        </w:rPr>
      </w:pPr>
      <w:r>
        <w:rPr>
          <w:rFonts w:hint="eastAsia"/>
          <w:rtl/>
        </w:rPr>
        <w:t>שאול</w:t>
      </w:r>
      <w:r>
        <w:rPr>
          <w:rtl/>
        </w:rPr>
        <w:t xml:space="preserve"> יהלום (מפד"ל):</w:t>
      </w:r>
    </w:p>
    <w:p w14:paraId="5F850C82" w14:textId="77777777" w:rsidR="00000000" w:rsidRDefault="003B3694">
      <w:pPr>
        <w:pStyle w:val="a0"/>
        <w:rPr>
          <w:rFonts w:hint="cs"/>
          <w:rtl/>
        </w:rPr>
      </w:pPr>
    </w:p>
    <w:p w14:paraId="0E3DC886" w14:textId="77777777" w:rsidR="00000000" w:rsidRDefault="003B3694">
      <w:pPr>
        <w:pStyle w:val="a0"/>
        <w:rPr>
          <w:rFonts w:hint="cs"/>
          <w:rtl/>
        </w:rPr>
      </w:pPr>
      <w:r>
        <w:rPr>
          <w:rFonts w:hint="cs"/>
          <w:rtl/>
        </w:rPr>
        <w:t xml:space="preserve">בלבלן, </w:t>
      </w:r>
      <w:r>
        <w:rPr>
          <w:rFonts w:hint="cs"/>
          <w:rtl/>
        </w:rPr>
        <w:t>בלבלן.</w:t>
      </w:r>
    </w:p>
    <w:p w14:paraId="7342625E" w14:textId="77777777" w:rsidR="00000000" w:rsidRDefault="003B3694">
      <w:pPr>
        <w:pStyle w:val="a0"/>
        <w:rPr>
          <w:rFonts w:hint="cs"/>
          <w:rtl/>
        </w:rPr>
      </w:pPr>
    </w:p>
    <w:p w14:paraId="54C49800" w14:textId="77777777" w:rsidR="00000000" w:rsidRDefault="003B3694">
      <w:pPr>
        <w:pStyle w:val="af1"/>
        <w:rPr>
          <w:rtl/>
        </w:rPr>
      </w:pPr>
      <w:r>
        <w:rPr>
          <w:rFonts w:hint="eastAsia"/>
          <w:rtl/>
        </w:rPr>
        <w:t>היו</w:t>
      </w:r>
      <w:r>
        <w:rPr>
          <w:rtl/>
        </w:rPr>
        <w:t>"ר משה כחלון:</w:t>
      </w:r>
    </w:p>
    <w:p w14:paraId="1508088D" w14:textId="77777777" w:rsidR="00000000" w:rsidRDefault="003B3694">
      <w:pPr>
        <w:pStyle w:val="a0"/>
        <w:rPr>
          <w:rFonts w:hint="cs"/>
          <w:rtl/>
        </w:rPr>
      </w:pPr>
    </w:p>
    <w:p w14:paraId="703CC6D0" w14:textId="77777777" w:rsidR="00000000" w:rsidRDefault="003B3694">
      <w:pPr>
        <w:pStyle w:val="a0"/>
        <w:rPr>
          <w:rFonts w:hint="cs"/>
          <w:rtl/>
        </w:rPr>
      </w:pPr>
      <w:r>
        <w:rPr>
          <w:rFonts w:hint="cs"/>
          <w:rtl/>
        </w:rPr>
        <w:t xml:space="preserve">סליחה, חבר הכנסת יהלום. בבקשה. </w:t>
      </w:r>
    </w:p>
    <w:p w14:paraId="66A3FF3D" w14:textId="77777777" w:rsidR="00000000" w:rsidRDefault="003B3694">
      <w:pPr>
        <w:pStyle w:val="a0"/>
        <w:rPr>
          <w:rFonts w:hint="cs"/>
          <w:rtl/>
        </w:rPr>
      </w:pPr>
    </w:p>
    <w:p w14:paraId="3C83B3BB" w14:textId="77777777" w:rsidR="00000000" w:rsidRDefault="003B3694">
      <w:pPr>
        <w:pStyle w:val="-"/>
        <w:rPr>
          <w:rtl/>
        </w:rPr>
      </w:pPr>
      <w:bookmarkStart w:id="632" w:name="FS000000580T12_11_2003_19_31_18C"/>
      <w:bookmarkEnd w:id="632"/>
      <w:r>
        <w:rPr>
          <w:rFonts w:hint="eastAsia"/>
          <w:rtl/>
        </w:rPr>
        <w:t>יצחק</w:t>
      </w:r>
      <w:r>
        <w:rPr>
          <w:rtl/>
        </w:rPr>
        <w:t xml:space="preserve"> כהן (ש"ס):</w:t>
      </w:r>
    </w:p>
    <w:p w14:paraId="2392EE58" w14:textId="77777777" w:rsidR="00000000" w:rsidRDefault="003B3694">
      <w:pPr>
        <w:pStyle w:val="a0"/>
        <w:rPr>
          <w:rFonts w:hint="cs"/>
          <w:rtl/>
        </w:rPr>
      </w:pPr>
    </w:p>
    <w:p w14:paraId="56CE5E8A" w14:textId="77777777" w:rsidR="00000000" w:rsidRDefault="003B3694">
      <w:pPr>
        <w:pStyle w:val="a0"/>
        <w:rPr>
          <w:rFonts w:hint="cs"/>
          <w:rtl/>
        </w:rPr>
      </w:pPr>
      <w:r>
        <w:rPr>
          <w:rFonts w:hint="cs"/>
          <w:rtl/>
        </w:rPr>
        <w:t xml:space="preserve">אז בוא נמנה, בשמונה חודשים - מה הספיקה המפד"ל לעשות. </w:t>
      </w:r>
    </w:p>
    <w:p w14:paraId="460DB34B" w14:textId="77777777" w:rsidR="00000000" w:rsidRDefault="003B3694">
      <w:pPr>
        <w:pStyle w:val="af0"/>
        <w:rPr>
          <w:rFonts w:hint="cs"/>
          <w:rtl/>
        </w:rPr>
      </w:pPr>
    </w:p>
    <w:p w14:paraId="16A411F3" w14:textId="77777777" w:rsidR="00000000" w:rsidRDefault="003B3694">
      <w:pPr>
        <w:pStyle w:val="af0"/>
        <w:rPr>
          <w:rFonts w:hint="cs"/>
          <w:rtl/>
        </w:rPr>
      </w:pPr>
    </w:p>
    <w:p w14:paraId="2F51589E" w14:textId="77777777" w:rsidR="00000000" w:rsidRDefault="003B3694">
      <w:pPr>
        <w:pStyle w:val="af0"/>
        <w:rPr>
          <w:rtl/>
        </w:rPr>
      </w:pPr>
      <w:r>
        <w:rPr>
          <w:rFonts w:hint="eastAsia"/>
          <w:rtl/>
        </w:rPr>
        <w:t>שאול</w:t>
      </w:r>
      <w:r>
        <w:rPr>
          <w:rtl/>
        </w:rPr>
        <w:t xml:space="preserve"> יהלום (מפד"ל):</w:t>
      </w:r>
    </w:p>
    <w:p w14:paraId="5EC167DC" w14:textId="77777777" w:rsidR="00000000" w:rsidRDefault="003B3694">
      <w:pPr>
        <w:pStyle w:val="a0"/>
        <w:rPr>
          <w:rFonts w:hint="cs"/>
          <w:rtl/>
        </w:rPr>
      </w:pPr>
    </w:p>
    <w:p w14:paraId="3CBA412F" w14:textId="77777777" w:rsidR="00000000" w:rsidRDefault="003B3694">
      <w:pPr>
        <w:pStyle w:val="a0"/>
        <w:rPr>
          <w:rFonts w:hint="cs"/>
          <w:rtl/>
        </w:rPr>
      </w:pPr>
      <w:r>
        <w:rPr>
          <w:rFonts w:hint="cs"/>
          <w:rtl/>
        </w:rPr>
        <w:t>תפסיק לבלבל את המוח ותרד מהבמה.</w:t>
      </w:r>
    </w:p>
    <w:p w14:paraId="50636EE1" w14:textId="77777777" w:rsidR="00000000" w:rsidRDefault="003B3694">
      <w:pPr>
        <w:pStyle w:val="a0"/>
        <w:rPr>
          <w:rFonts w:hint="cs"/>
          <w:rtl/>
        </w:rPr>
      </w:pPr>
    </w:p>
    <w:p w14:paraId="11A1A088" w14:textId="77777777" w:rsidR="00000000" w:rsidRDefault="003B3694">
      <w:pPr>
        <w:pStyle w:val="af1"/>
        <w:rPr>
          <w:rtl/>
        </w:rPr>
      </w:pPr>
      <w:r>
        <w:rPr>
          <w:rtl/>
        </w:rPr>
        <w:t>היו"ר משה כחלון:</w:t>
      </w:r>
    </w:p>
    <w:p w14:paraId="00983F60" w14:textId="77777777" w:rsidR="00000000" w:rsidRDefault="003B3694">
      <w:pPr>
        <w:pStyle w:val="a0"/>
        <w:rPr>
          <w:rtl/>
        </w:rPr>
      </w:pPr>
    </w:p>
    <w:p w14:paraId="6BC401AA" w14:textId="77777777" w:rsidR="00000000" w:rsidRDefault="003B3694">
      <w:pPr>
        <w:pStyle w:val="a0"/>
        <w:rPr>
          <w:rFonts w:hint="cs"/>
          <w:rtl/>
        </w:rPr>
      </w:pPr>
      <w:r>
        <w:rPr>
          <w:rFonts w:hint="cs"/>
          <w:rtl/>
        </w:rPr>
        <w:t>חבר הכנסת יהלום, בבקשה.</w:t>
      </w:r>
    </w:p>
    <w:p w14:paraId="5980D503" w14:textId="77777777" w:rsidR="00000000" w:rsidRDefault="003B3694">
      <w:pPr>
        <w:pStyle w:val="a0"/>
        <w:rPr>
          <w:rFonts w:hint="cs"/>
          <w:rtl/>
        </w:rPr>
      </w:pPr>
    </w:p>
    <w:p w14:paraId="3E78BC04" w14:textId="77777777" w:rsidR="00000000" w:rsidRDefault="003B3694">
      <w:pPr>
        <w:pStyle w:val="-"/>
        <w:rPr>
          <w:rtl/>
        </w:rPr>
      </w:pPr>
      <w:bookmarkStart w:id="633" w:name="FS000000580T12_11_2003_19_31_51C"/>
      <w:bookmarkEnd w:id="633"/>
      <w:r>
        <w:rPr>
          <w:rFonts w:hint="eastAsia"/>
          <w:rtl/>
        </w:rPr>
        <w:t>יצחק</w:t>
      </w:r>
      <w:r>
        <w:rPr>
          <w:rtl/>
        </w:rPr>
        <w:t xml:space="preserve"> כהן (ש"ס):</w:t>
      </w:r>
    </w:p>
    <w:p w14:paraId="38D1BCD2" w14:textId="77777777" w:rsidR="00000000" w:rsidRDefault="003B3694">
      <w:pPr>
        <w:pStyle w:val="a0"/>
        <w:rPr>
          <w:rFonts w:hint="cs"/>
          <w:rtl/>
        </w:rPr>
      </w:pPr>
    </w:p>
    <w:p w14:paraId="6145962F" w14:textId="77777777" w:rsidR="00000000" w:rsidRDefault="003B3694">
      <w:pPr>
        <w:pStyle w:val="a0"/>
        <w:rPr>
          <w:rFonts w:hint="cs"/>
          <w:rtl/>
        </w:rPr>
      </w:pPr>
      <w:r>
        <w:rPr>
          <w:rFonts w:hint="cs"/>
          <w:rtl/>
        </w:rPr>
        <w:t>תסלק אותו.</w:t>
      </w:r>
      <w:r>
        <w:rPr>
          <w:rFonts w:hint="cs"/>
          <w:rtl/>
        </w:rPr>
        <w:t xml:space="preserve"> אתה מוכן לסלק אותו? </w:t>
      </w:r>
    </w:p>
    <w:p w14:paraId="459F775E" w14:textId="77777777" w:rsidR="00000000" w:rsidRDefault="003B3694">
      <w:pPr>
        <w:pStyle w:val="a0"/>
        <w:rPr>
          <w:rFonts w:hint="cs"/>
          <w:rtl/>
        </w:rPr>
      </w:pPr>
    </w:p>
    <w:p w14:paraId="11B33960" w14:textId="77777777" w:rsidR="00000000" w:rsidRDefault="003B3694">
      <w:pPr>
        <w:pStyle w:val="af1"/>
        <w:rPr>
          <w:rtl/>
        </w:rPr>
      </w:pPr>
      <w:r>
        <w:rPr>
          <w:rtl/>
        </w:rPr>
        <w:t>היו"ר משה כחלון:</w:t>
      </w:r>
    </w:p>
    <w:p w14:paraId="23ACE4C1" w14:textId="77777777" w:rsidR="00000000" w:rsidRDefault="003B3694">
      <w:pPr>
        <w:pStyle w:val="a0"/>
        <w:rPr>
          <w:rtl/>
        </w:rPr>
      </w:pPr>
    </w:p>
    <w:p w14:paraId="3AD08187" w14:textId="77777777" w:rsidR="00000000" w:rsidRDefault="003B3694">
      <w:pPr>
        <w:pStyle w:val="a0"/>
        <w:rPr>
          <w:rFonts w:hint="cs"/>
          <w:rtl/>
        </w:rPr>
      </w:pPr>
      <w:r>
        <w:rPr>
          <w:rFonts w:hint="cs"/>
          <w:rtl/>
        </w:rPr>
        <w:t>חמש דקות. אני לא מסלק אף אחד.</w:t>
      </w:r>
    </w:p>
    <w:p w14:paraId="6C05E178" w14:textId="77777777" w:rsidR="00000000" w:rsidRDefault="003B3694">
      <w:pPr>
        <w:pStyle w:val="a0"/>
        <w:rPr>
          <w:rFonts w:hint="cs"/>
          <w:rtl/>
        </w:rPr>
      </w:pPr>
    </w:p>
    <w:p w14:paraId="38A7B919" w14:textId="77777777" w:rsidR="00000000" w:rsidRDefault="003B3694">
      <w:pPr>
        <w:pStyle w:val="-"/>
        <w:rPr>
          <w:rtl/>
        </w:rPr>
      </w:pPr>
      <w:bookmarkStart w:id="634" w:name="FS000000580T12_11_2003_19_33_02C"/>
      <w:bookmarkEnd w:id="634"/>
      <w:r>
        <w:rPr>
          <w:rtl/>
        </w:rPr>
        <w:t>יצחק כהן (ש"ס):</w:t>
      </w:r>
    </w:p>
    <w:p w14:paraId="1574BB57" w14:textId="77777777" w:rsidR="00000000" w:rsidRDefault="003B3694">
      <w:pPr>
        <w:pStyle w:val="a0"/>
        <w:rPr>
          <w:rtl/>
        </w:rPr>
      </w:pPr>
    </w:p>
    <w:p w14:paraId="3A43C87B" w14:textId="77777777" w:rsidR="00000000" w:rsidRDefault="003B3694">
      <w:pPr>
        <w:pStyle w:val="a0"/>
        <w:rPr>
          <w:rFonts w:hint="cs"/>
          <w:rtl/>
        </w:rPr>
      </w:pPr>
      <w:r>
        <w:rPr>
          <w:rFonts w:hint="cs"/>
          <w:rtl/>
        </w:rPr>
        <w:t>אפשר להתחיל?</w:t>
      </w:r>
    </w:p>
    <w:p w14:paraId="556EE249" w14:textId="77777777" w:rsidR="00000000" w:rsidRDefault="003B3694">
      <w:pPr>
        <w:pStyle w:val="a0"/>
        <w:rPr>
          <w:rFonts w:hint="cs"/>
          <w:rtl/>
        </w:rPr>
      </w:pPr>
    </w:p>
    <w:p w14:paraId="19EBEEED" w14:textId="77777777" w:rsidR="00000000" w:rsidRDefault="003B3694">
      <w:pPr>
        <w:pStyle w:val="af1"/>
        <w:rPr>
          <w:rtl/>
        </w:rPr>
      </w:pPr>
      <w:r>
        <w:rPr>
          <w:rtl/>
        </w:rPr>
        <w:t>היו"ר משה כחלון:</w:t>
      </w:r>
    </w:p>
    <w:p w14:paraId="0B39BCDD" w14:textId="77777777" w:rsidR="00000000" w:rsidRDefault="003B3694">
      <w:pPr>
        <w:pStyle w:val="a0"/>
        <w:rPr>
          <w:rtl/>
        </w:rPr>
      </w:pPr>
    </w:p>
    <w:p w14:paraId="410F17B1" w14:textId="77777777" w:rsidR="00000000" w:rsidRDefault="003B3694">
      <w:pPr>
        <w:pStyle w:val="a0"/>
        <w:rPr>
          <w:rFonts w:hint="cs"/>
          <w:rtl/>
        </w:rPr>
      </w:pPr>
      <w:r>
        <w:rPr>
          <w:rFonts w:hint="cs"/>
          <w:rtl/>
        </w:rPr>
        <w:t>כן. השעון מתחיל לעבוד ואנחנו צריכים לשמור על סדר. בבקשה, חבר הכנסת כהן.</w:t>
      </w:r>
    </w:p>
    <w:p w14:paraId="7B0CBDFC" w14:textId="77777777" w:rsidR="00000000" w:rsidRDefault="003B3694">
      <w:pPr>
        <w:pStyle w:val="a0"/>
        <w:rPr>
          <w:rFonts w:hint="cs"/>
          <w:rtl/>
        </w:rPr>
      </w:pPr>
    </w:p>
    <w:p w14:paraId="32E160D6" w14:textId="77777777" w:rsidR="00000000" w:rsidRDefault="003B3694">
      <w:pPr>
        <w:pStyle w:val="-"/>
        <w:rPr>
          <w:rtl/>
        </w:rPr>
      </w:pPr>
      <w:bookmarkStart w:id="635" w:name="FS000000580T12_11_2003_19_33_26C"/>
      <w:bookmarkEnd w:id="635"/>
      <w:r>
        <w:rPr>
          <w:rtl/>
        </w:rPr>
        <w:t>יצחק כהן (ש"ס):</w:t>
      </w:r>
    </w:p>
    <w:p w14:paraId="0B4CC7FD" w14:textId="77777777" w:rsidR="00000000" w:rsidRDefault="003B3694">
      <w:pPr>
        <w:pStyle w:val="a0"/>
        <w:rPr>
          <w:rtl/>
        </w:rPr>
      </w:pPr>
    </w:p>
    <w:p w14:paraId="1BA0EB03" w14:textId="77777777" w:rsidR="00000000" w:rsidRDefault="003B3694">
      <w:pPr>
        <w:pStyle w:val="a0"/>
        <w:rPr>
          <w:rFonts w:hint="cs"/>
          <w:rtl/>
        </w:rPr>
      </w:pPr>
      <w:r>
        <w:rPr>
          <w:rFonts w:hint="cs"/>
          <w:rtl/>
        </w:rPr>
        <w:t xml:space="preserve">לפני שמונה חודשים המפד"ל נכנסה לממשלה יחד עם </w:t>
      </w:r>
      <w:r>
        <w:rPr>
          <w:rFonts w:hint="cs"/>
          <w:rtl/>
        </w:rPr>
        <w:t>שינוי, כשבסיס ההסכם הקואליציוני הוא, קודם כול, לפגוע בקצבאות הילדים. ובוא נראה מה הספיק שר הרווחה מהמפד"ל - - -</w:t>
      </w:r>
    </w:p>
    <w:p w14:paraId="07648B1D" w14:textId="77777777" w:rsidR="00000000" w:rsidRDefault="003B3694">
      <w:pPr>
        <w:pStyle w:val="a0"/>
        <w:rPr>
          <w:rFonts w:hint="cs"/>
          <w:rtl/>
        </w:rPr>
      </w:pPr>
    </w:p>
    <w:p w14:paraId="373993C7" w14:textId="77777777" w:rsidR="00000000" w:rsidRDefault="003B3694">
      <w:pPr>
        <w:pStyle w:val="af0"/>
        <w:rPr>
          <w:rtl/>
        </w:rPr>
      </w:pPr>
      <w:r>
        <w:rPr>
          <w:rFonts w:hint="eastAsia"/>
          <w:rtl/>
        </w:rPr>
        <w:t>שאול</w:t>
      </w:r>
      <w:r>
        <w:rPr>
          <w:rtl/>
        </w:rPr>
        <w:t xml:space="preserve"> יהלום (מפד"ל):</w:t>
      </w:r>
    </w:p>
    <w:p w14:paraId="36E714A2" w14:textId="77777777" w:rsidR="00000000" w:rsidRDefault="003B3694">
      <w:pPr>
        <w:pStyle w:val="a0"/>
        <w:rPr>
          <w:rFonts w:hint="cs"/>
          <w:rtl/>
        </w:rPr>
      </w:pPr>
    </w:p>
    <w:p w14:paraId="5A0F4E70" w14:textId="77777777" w:rsidR="00000000" w:rsidRDefault="003B3694">
      <w:pPr>
        <w:pStyle w:val="a0"/>
        <w:rPr>
          <w:rFonts w:hint="cs"/>
          <w:rtl/>
        </w:rPr>
      </w:pPr>
      <w:r>
        <w:rPr>
          <w:rFonts w:hint="cs"/>
          <w:rtl/>
        </w:rPr>
        <w:t xml:space="preserve">אתה משקר. אתה משקר בריש גלי ואתה רוצה - - - לא תצלח דרכך. </w:t>
      </w:r>
    </w:p>
    <w:p w14:paraId="1840F263" w14:textId="77777777" w:rsidR="00000000" w:rsidRDefault="003B3694">
      <w:pPr>
        <w:pStyle w:val="a0"/>
        <w:rPr>
          <w:rFonts w:hint="cs"/>
          <w:rtl/>
        </w:rPr>
      </w:pPr>
    </w:p>
    <w:p w14:paraId="0E9F6F53" w14:textId="77777777" w:rsidR="00000000" w:rsidRDefault="003B3694">
      <w:pPr>
        <w:pStyle w:val="-"/>
        <w:rPr>
          <w:rtl/>
        </w:rPr>
      </w:pPr>
      <w:bookmarkStart w:id="636" w:name="FS000000580T12_11_2003_19_35_36C"/>
      <w:bookmarkEnd w:id="636"/>
      <w:r>
        <w:rPr>
          <w:rtl/>
        </w:rPr>
        <w:t>יצחק כהן (ש"ס):</w:t>
      </w:r>
    </w:p>
    <w:p w14:paraId="157E6ED7" w14:textId="77777777" w:rsidR="00000000" w:rsidRDefault="003B3694">
      <w:pPr>
        <w:pStyle w:val="a0"/>
        <w:rPr>
          <w:rtl/>
        </w:rPr>
      </w:pPr>
    </w:p>
    <w:p w14:paraId="2E6EDD9D" w14:textId="77777777" w:rsidR="00000000" w:rsidRDefault="003B3694">
      <w:pPr>
        <w:pStyle w:val="a0"/>
        <w:rPr>
          <w:rFonts w:hint="cs"/>
          <w:rtl/>
        </w:rPr>
      </w:pPr>
      <w:r>
        <w:rPr>
          <w:rFonts w:hint="cs"/>
          <w:rtl/>
        </w:rPr>
        <w:t xml:space="preserve">לא יעזור לך. </w:t>
      </w:r>
    </w:p>
    <w:p w14:paraId="6E3889A7" w14:textId="77777777" w:rsidR="00000000" w:rsidRDefault="003B3694">
      <w:pPr>
        <w:pStyle w:val="a0"/>
        <w:rPr>
          <w:rFonts w:hint="cs"/>
          <w:rtl/>
        </w:rPr>
      </w:pPr>
    </w:p>
    <w:p w14:paraId="0A05BFA9" w14:textId="77777777" w:rsidR="00000000" w:rsidRDefault="003B3694">
      <w:pPr>
        <w:pStyle w:val="af1"/>
        <w:rPr>
          <w:rtl/>
        </w:rPr>
      </w:pPr>
      <w:r>
        <w:rPr>
          <w:rtl/>
        </w:rPr>
        <w:t>היו"ר משה כחלון:</w:t>
      </w:r>
    </w:p>
    <w:p w14:paraId="199670C4" w14:textId="77777777" w:rsidR="00000000" w:rsidRDefault="003B3694">
      <w:pPr>
        <w:pStyle w:val="a0"/>
        <w:rPr>
          <w:rtl/>
        </w:rPr>
      </w:pPr>
    </w:p>
    <w:p w14:paraId="3B70D5C9" w14:textId="77777777" w:rsidR="00000000" w:rsidRDefault="003B3694">
      <w:pPr>
        <w:pStyle w:val="a0"/>
        <w:rPr>
          <w:rFonts w:hint="cs"/>
          <w:rtl/>
        </w:rPr>
      </w:pPr>
      <w:r>
        <w:rPr>
          <w:rFonts w:hint="cs"/>
          <w:rtl/>
        </w:rPr>
        <w:t>חבר הכנסת יה</w:t>
      </w:r>
      <w:r>
        <w:rPr>
          <w:rFonts w:hint="cs"/>
          <w:rtl/>
        </w:rPr>
        <w:t>לום, אני מוכן לאפשר לך שתי דקות לאחר מכן להגיב, בתנאי - - -</w:t>
      </w:r>
    </w:p>
    <w:p w14:paraId="72C65DE7" w14:textId="77777777" w:rsidR="00000000" w:rsidRDefault="003B3694">
      <w:pPr>
        <w:pStyle w:val="a0"/>
        <w:rPr>
          <w:rFonts w:hint="cs"/>
          <w:rtl/>
        </w:rPr>
      </w:pPr>
    </w:p>
    <w:p w14:paraId="3F0D579C" w14:textId="77777777" w:rsidR="00000000" w:rsidRDefault="003B3694">
      <w:pPr>
        <w:pStyle w:val="-"/>
        <w:rPr>
          <w:rtl/>
        </w:rPr>
      </w:pPr>
      <w:bookmarkStart w:id="637" w:name="FS000000580T12_11_2003_19_36_12C"/>
      <w:bookmarkEnd w:id="637"/>
      <w:r>
        <w:rPr>
          <w:rtl/>
        </w:rPr>
        <w:t>יצחק כהן (ש"ס):</w:t>
      </w:r>
    </w:p>
    <w:p w14:paraId="7DE6DCB3" w14:textId="77777777" w:rsidR="00000000" w:rsidRDefault="003B3694">
      <w:pPr>
        <w:pStyle w:val="a0"/>
        <w:rPr>
          <w:rtl/>
        </w:rPr>
      </w:pPr>
    </w:p>
    <w:p w14:paraId="1CADC7D9" w14:textId="77777777" w:rsidR="00000000" w:rsidRDefault="003B3694">
      <w:pPr>
        <w:pStyle w:val="a0"/>
        <w:rPr>
          <w:rFonts w:hint="cs"/>
          <w:rtl/>
        </w:rPr>
      </w:pPr>
      <w:r>
        <w:rPr>
          <w:rFonts w:hint="cs"/>
          <w:rtl/>
        </w:rPr>
        <w:t>לא, לא. זו תגובה. לא, לא. זו תגובה על הדברים שלו.</w:t>
      </w:r>
    </w:p>
    <w:p w14:paraId="51D89D62" w14:textId="77777777" w:rsidR="00000000" w:rsidRDefault="003B3694">
      <w:pPr>
        <w:pStyle w:val="a0"/>
        <w:rPr>
          <w:rFonts w:hint="cs"/>
          <w:rtl/>
        </w:rPr>
      </w:pPr>
    </w:p>
    <w:p w14:paraId="7E1A925D" w14:textId="77777777" w:rsidR="00000000" w:rsidRDefault="003B3694">
      <w:pPr>
        <w:pStyle w:val="af0"/>
        <w:rPr>
          <w:rtl/>
        </w:rPr>
      </w:pPr>
      <w:r>
        <w:rPr>
          <w:rFonts w:hint="eastAsia"/>
          <w:rtl/>
        </w:rPr>
        <w:t>קריאות</w:t>
      </w:r>
      <w:r>
        <w:rPr>
          <w:rtl/>
        </w:rPr>
        <w:t>:</w:t>
      </w:r>
    </w:p>
    <w:p w14:paraId="5C6DEADA" w14:textId="77777777" w:rsidR="00000000" w:rsidRDefault="003B3694">
      <w:pPr>
        <w:pStyle w:val="a0"/>
        <w:rPr>
          <w:rFonts w:hint="cs"/>
          <w:rtl/>
        </w:rPr>
      </w:pPr>
    </w:p>
    <w:p w14:paraId="7FD78AC7" w14:textId="77777777" w:rsidR="00000000" w:rsidRDefault="003B3694">
      <w:pPr>
        <w:pStyle w:val="a0"/>
        <w:rPr>
          <w:rFonts w:hint="cs"/>
          <w:rtl/>
        </w:rPr>
      </w:pPr>
      <w:r>
        <w:rPr>
          <w:rFonts w:hint="cs"/>
          <w:rtl/>
        </w:rPr>
        <w:t>לא, לא.</w:t>
      </w:r>
    </w:p>
    <w:p w14:paraId="0AF3EF7B" w14:textId="77777777" w:rsidR="00000000" w:rsidRDefault="003B3694">
      <w:pPr>
        <w:pStyle w:val="a0"/>
        <w:rPr>
          <w:rFonts w:hint="cs"/>
          <w:rtl/>
        </w:rPr>
      </w:pPr>
    </w:p>
    <w:p w14:paraId="4B36E679" w14:textId="77777777" w:rsidR="00000000" w:rsidRDefault="003B3694">
      <w:pPr>
        <w:pStyle w:val="af1"/>
        <w:rPr>
          <w:rtl/>
        </w:rPr>
      </w:pPr>
      <w:r>
        <w:rPr>
          <w:rtl/>
        </w:rPr>
        <w:t>היו"ר משה כחלון:</w:t>
      </w:r>
    </w:p>
    <w:p w14:paraId="143490EB" w14:textId="77777777" w:rsidR="00000000" w:rsidRDefault="003B3694">
      <w:pPr>
        <w:pStyle w:val="a0"/>
        <w:rPr>
          <w:rtl/>
        </w:rPr>
      </w:pPr>
    </w:p>
    <w:p w14:paraId="3FA83C7F" w14:textId="77777777" w:rsidR="00000000" w:rsidRDefault="003B3694">
      <w:pPr>
        <w:pStyle w:val="a0"/>
        <w:rPr>
          <w:rFonts w:hint="cs"/>
          <w:rtl/>
        </w:rPr>
      </w:pPr>
      <w:r>
        <w:rPr>
          <w:rFonts w:hint="cs"/>
          <w:rtl/>
        </w:rPr>
        <w:t>זו תגובה על הדברים שלו?</w:t>
      </w:r>
    </w:p>
    <w:p w14:paraId="3425A5A9" w14:textId="77777777" w:rsidR="00000000" w:rsidRDefault="003B3694">
      <w:pPr>
        <w:pStyle w:val="a0"/>
        <w:rPr>
          <w:rFonts w:hint="cs"/>
          <w:rtl/>
        </w:rPr>
      </w:pPr>
    </w:p>
    <w:p w14:paraId="23510FD9" w14:textId="77777777" w:rsidR="00000000" w:rsidRDefault="003B3694">
      <w:pPr>
        <w:pStyle w:val="-"/>
        <w:rPr>
          <w:rtl/>
        </w:rPr>
      </w:pPr>
      <w:bookmarkStart w:id="638" w:name="FS000000580T12_11_2003_19_36_47C"/>
      <w:bookmarkEnd w:id="638"/>
      <w:r>
        <w:rPr>
          <w:rtl/>
        </w:rPr>
        <w:t>יצחק כהן (ש"ס):</w:t>
      </w:r>
    </w:p>
    <w:p w14:paraId="77D9CE4C" w14:textId="77777777" w:rsidR="00000000" w:rsidRDefault="003B3694">
      <w:pPr>
        <w:pStyle w:val="a0"/>
        <w:rPr>
          <w:rtl/>
        </w:rPr>
      </w:pPr>
    </w:p>
    <w:p w14:paraId="79CC2AF9" w14:textId="77777777" w:rsidR="00000000" w:rsidRDefault="003B3694">
      <w:pPr>
        <w:pStyle w:val="a0"/>
        <w:rPr>
          <w:rFonts w:hint="cs"/>
          <w:rtl/>
        </w:rPr>
      </w:pPr>
      <w:r>
        <w:rPr>
          <w:rFonts w:hint="cs"/>
          <w:rtl/>
        </w:rPr>
        <w:t xml:space="preserve">כן. </w:t>
      </w:r>
    </w:p>
    <w:p w14:paraId="28998BEB" w14:textId="77777777" w:rsidR="00000000" w:rsidRDefault="003B3694">
      <w:pPr>
        <w:pStyle w:val="a0"/>
        <w:rPr>
          <w:rFonts w:hint="cs"/>
          <w:rtl/>
        </w:rPr>
      </w:pPr>
    </w:p>
    <w:p w14:paraId="25997AC8" w14:textId="77777777" w:rsidR="00000000" w:rsidRDefault="003B3694">
      <w:pPr>
        <w:pStyle w:val="af1"/>
        <w:rPr>
          <w:rtl/>
        </w:rPr>
      </w:pPr>
      <w:r>
        <w:rPr>
          <w:rtl/>
        </w:rPr>
        <w:t>היו"ר משה כחלון:</w:t>
      </w:r>
    </w:p>
    <w:p w14:paraId="0C081E48" w14:textId="77777777" w:rsidR="00000000" w:rsidRDefault="003B3694">
      <w:pPr>
        <w:pStyle w:val="a0"/>
        <w:rPr>
          <w:rtl/>
        </w:rPr>
      </w:pPr>
    </w:p>
    <w:p w14:paraId="2E7E588B" w14:textId="77777777" w:rsidR="00000000" w:rsidRDefault="003B3694">
      <w:pPr>
        <w:pStyle w:val="a0"/>
        <w:rPr>
          <w:rFonts w:hint="cs"/>
          <w:rtl/>
        </w:rPr>
      </w:pPr>
      <w:r>
        <w:rPr>
          <w:rFonts w:hint="cs"/>
          <w:rtl/>
        </w:rPr>
        <w:t>אני עדיין - חבר הכנסת יהל</w:t>
      </w:r>
      <w:r>
        <w:rPr>
          <w:rFonts w:hint="cs"/>
          <w:rtl/>
        </w:rPr>
        <w:t>ום - הבנתי, הבנתי.</w:t>
      </w:r>
    </w:p>
    <w:p w14:paraId="4017A2AA" w14:textId="77777777" w:rsidR="00000000" w:rsidRDefault="003B3694">
      <w:pPr>
        <w:pStyle w:val="a0"/>
        <w:rPr>
          <w:rFonts w:hint="cs"/>
          <w:rtl/>
        </w:rPr>
      </w:pPr>
    </w:p>
    <w:p w14:paraId="65C82940" w14:textId="77777777" w:rsidR="00000000" w:rsidRDefault="003B3694">
      <w:pPr>
        <w:pStyle w:val="-"/>
        <w:rPr>
          <w:rtl/>
        </w:rPr>
      </w:pPr>
      <w:bookmarkStart w:id="639" w:name="FS000000580T12_11_2003_19_37_20C"/>
      <w:bookmarkEnd w:id="639"/>
    </w:p>
    <w:p w14:paraId="4AE35FC1" w14:textId="77777777" w:rsidR="00000000" w:rsidRDefault="003B3694">
      <w:pPr>
        <w:pStyle w:val="-"/>
        <w:rPr>
          <w:rtl/>
        </w:rPr>
      </w:pPr>
      <w:r>
        <w:rPr>
          <w:rtl/>
        </w:rPr>
        <w:t>יצחק כהן (ש"ס):</w:t>
      </w:r>
    </w:p>
    <w:p w14:paraId="0FDD5159" w14:textId="77777777" w:rsidR="00000000" w:rsidRDefault="003B3694">
      <w:pPr>
        <w:pStyle w:val="a0"/>
        <w:rPr>
          <w:rtl/>
        </w:rPr>
      </w:pPr>
    </w:p>
    <w:p w14:paraId="38867BD4" w14:textId="77777777" w:rsidR="00000000" w:rsidRDefault="003B3694">
      <w:pPr>
        <w:pStyle w:val="a0"/>
        <w:rPr>
          <w:rFonts w:hint="cs"/>
          <w:rtl/>
        </w:rPr>
      </w:pPr>
      <w:r>
        <w:rPr>
          <w:rFonts w:hint="cs"/>
          <w:rtl/>
        </w:rPr>
        <w:t xml:space="preserve">הוא בריון, תשתלט על הבריון הזה. </w:t>
      </w:r>
    </w:p>
    <w:p w14:paraId="1A494C35" w14:textId="77777777" w:rsidR="00000000" w:rsidRDefault="003B3694">
      <w:pPr>
        <w:pStyle w:val="a0"/>
        <w:rPr>
          <w:rFonts w:hint="cs"/>
          <w:rtl/>
        </w:rPr>
      </w:pPr>
    </w:p>
    <w:p w14:paraId="08FD5F14" w14:textId="77777777" w:rsidR="00000000" w:rsidRDefault="003B3694">
      <w:pPr>
        <w:pStyle w:val="af0"/>
        <w:rPr>
          <w:rtl/>
        </w:rPr>
      </w:pPr>
      <w:r>
        <w:rPr>
          <w:rFonts w:hint="eastAsia"/>
          <w:rtl/>
        </w:rPr>
        <w:t>זאב</w:t>
      </w:r>
      <w:r>
        <w:rPr>
          <w:rtl/>
        </w:rPr>
        <w:t xml:space="preserve"> בוים (הליכוד):</w:t>
      </w:r>
    </w:p>
    <w:p w14:paraId="7B35433A" w14:textId="77777777" w:rsidR="00000000" w:rsidRDefault="003B3694">
      <w:pPr>
        <w:pStyle w:val="a0"/>
        <w:rPr>
          <w:rFonts w:hint="cs"/>
          <w:rtl/>
        </w:rPr>
      </w:pPr>
    </w:p>
    <w:p w14:paraId="4560F46B" w14:textId="77777777" w:rsidR="00000000" w:rsidRDefault="003B3694">
      <w:pPr>
        <w:pStyle w:val="a0"/>
        <w:rPr>
          <w:rFonts w:hint="cs"/>
          <w:rtl/>
        </w:rPr>
      </w:pPr>
      <w:r>
        <w:rPr>
          <w:rFonts w:hint="cs"/>
          <w:rtl/>
        </w:rPr>
        <w:t>- - -</w:t>
      </w:r>
    </w:p>
    <w:p w14:paraId="338D7986" w14:textId="77777777" w:rsidR="00000000" w:rsidRDefault="003B3694">
      <w:pPr>
        <w:pStyle w:val="a0"/>
        <w:rPr>
          <w:rFonts w:hint="cs"/>
          <w:rtl/>
        </w:rPr>
      </w:pPr>
    </w:p>
    <w:p w14:paraId="557BDC8D" w14:textId="77777777" w:rsidR="00000000" w:rsidRDefault="003B3694">
      <w:pPr>
        <w:pStyle w:val="af0"/>
        <w:rPr>
          <w:rtl/>
        </w:rPr>
      </w:pPr>
      <w:r>
        <w:rPr>
          <w:rFonts w:hint="eastAsia"/>
          <w:rtl/>
        </w:rPr>
        <w:t>יצחק</w:t>
      </w:r>
      <w:r>
        <w:rPr>
          <w:rtl/>
        </w:rPr>
        <w:t xml:space="preserve"> הרצוג (העבודה-מימד):</w:t>
      </w:r>
    </w:p>
    <w:p w14:paraId="0BC8E305" w14:textId="77777777" w:rsidR="00000000" w:rsidRDefault="003B3694">
      <w:pPr>
        <w:pStyle w:val="a0"/>
        <w:rPr>
          <w:rFonts w:hint="cs"/>
          <w:rtl/>
        </w:rPr>
      </w:pPr>
    </w:p>
    <w:p w14:paraId="34B9E978" w14:textId="77777777" w:rsidR="00000000" w:rsidRDefault="003B3694">
      <w:pPr>
        <w:pStyle w:val="a0"/>
        <w:rPr>
          <w:rFonts w:hint="cs"/>
          <w:rtl/>
        </w:rPr>
      </w:pPr>
      <w:r>
        <w:rPr>
          <w:rFonts w:hint="cs"/>
          <w:rtl/>
        </w:rPr>
        <w:t>תעביר אותם לאתיקה.</w:t>
      </w:r>
    </w:p>
    <w:p w14:paraId="5B3E7257" w14:textId="77777777" w:rsidR="00000000" w:rsidRDefault="003B3694">
      <w:pPr>
        <w:pStyle w:val="a0"/>
        <w:rPr>
          <w:rFonts w:hint="cs"/>
          <w:rtl/>
        </w:rPr>
      </w:pPr>
    </w:p>
    <w:p w14:paraId="05B553F8" w14:textId="77777777" w:rsidR="00000000" w:rsidRDefault="003B3694">
      <w:pPr>
        <w:pStyle w:val="af0"/>
        <w:rPr>
          <w:rtl/>
        </w:rPr>
      </w:pPr>
      <w:r>
        <w:rPr>
          <w:rFonts w:hint="eastAsia"/>
          <w:rtl/>
        </w:rPr>
        <w:t>נסים</w:t>
      </w:r>
      <w:r>
        <w:rPr>
          <w:rtl/>
        </w:rPr>
        <w:t xml:space="preserve"> זאב (ש"ס):</w:t>
      </w:r>
    </w:p>
    <w:p w14:paraId="1862F4D6" w14:textId="77777777" w:rsidR="00000000" w:rsidRDefault="003B3694">
      <w:pPr>
        <w:pStyle w:val="a0"/>
        <w:rPr>
          <w:rFonts w:hint="cs"/>
          <w:rtl/>
        </w:rPr>
      </w:pPr>
    </w:p>
    <w:p w14:paraId="275781DF" w14:textId="77777777" w:rsidR="00000000" w:rsidRDefault="003B3694">
      <w:pPr>
        <w:pStyle w:val="a0"/>
        <w:rPr>
          <w:rFonts w:hint="cs"/>
          <w:rtl/>
        </w:rPr>
      </w:pPr>
      <w:r>
        <w:rPr>
          <w:rFonts w:hint="cs"/>
          <w:rtl/>
        </w:rPr>
        <w:t>זה לא פינג-פונג.</w:t>
      </w:r>
    </w:p>
    <w:p w14:paraId="631E1077" w14:textId="77777777" w:rsidR="00000000" w:rsidRDefault="003B3694">
      <w:pPr>
        <w:pStyle w:val="a0"/>
        <w:rPr>
          <w:rFonts w:hint="cs"/>
          <w:rtl/>
        </w:rPr>
      </w:pPr>
    </w:p>
    <w:p w14:paraId="136A97E0" w14:textId="77777777" w:rsidR="00000000" w:rsidRDefault="003B3694">
      <w:pPr>
        <w:pStyle w:val="af1"/>
        <w:rPr>
          <w:rtl/>
        </w:rPr>
      </w:pPr>
      <w:r>
        <w:rPr>
          <w:rtl/>
        </w:rPr>
        <w:t>היו"ר משה כחלון:</w:t>
      </w:r>
    </w:p>
    <w:p w14:paraId="7B511C67" w14:textId="77777777" w:rsidR="00000000" w:rsidRDefault="003B3694">
      <w:pPr>
        <w:pStyle w:val="a0"/>
        <w:rPr>
          <w:rtl/>
        </w:rPr>
      </w:pPr>
    </w:p>
    <w:p w14:paraId="71BB85D0" w14:textId="77777777" w:rsidR="00000000" w:rsidRDefault="003B3694">
      <w:pPr>
        <w:pStyle w:val="a0"/>
        <w:rPr>
          <w:rFonts w:hint="cs"/>
          <w:rtl/>
        </w:rPr>
      </w:pPr>
      <w:r>
        <w:rPr>
          <w:rFonts w:hint="cs"/>
          <w:rtl/>
        </w:rPr>
        <w:t>חבר הכנסת יהלום, אני עדיין בשלי. בבקשה.</w:t>
      </w:r>
    </w:p>
    <w:p w14:paraId="42097A11" w14:textId="77777777" w:rsidR="00000000" w:rsidRDefault="003B3694">
      <w:pPr>
        <w:pStyle w:val="a0"/>
        <w:rPr>
          <w:rFonts w:hint="cs"/>
          <w:rtl/>
        </w:rPr>
      </w:pPr>
    </w:p>
    <w:p w14:paraId="009CC19C" w14:textId="77777777" w:rsidR="00000000" w:rsidRDefault="003B3694">
      <w:pPr>
        <w:pStyle w:val="-"/>
        <w:rPr>
          <w:rtl/>
        </w:rPr>
      </w:pPr>
      <w:bookmarkStart w:id="640" w:name="FS000000580T12_11_2003_19_39_10C"/>
      <w:bookmarkEnd w:id="640"/>
      <w:r>
        <w:rPr>
          <w:rtl/>
        </w:rPr>
        <w:t>יצחק כהן (ש"ס):</w:t>
      </w:r>
    </w:p>
    <w:p w14:paraId="18BC3293" w14:textId="77777777" w:rsidR="00000000" w:rsidRDefault="003B3694">
      <w:pPr>
        <w:pStyle w:val="a0"/>
        <w:rPr>
          <w:rtl/>
        </w:rPr>
      </w:pPr>
    </w:p>
    <w:p w14:paraId="06ECEE06" w14:textId="77777777" w:rsidR="00000000" w:rsidRDefault="003B3694">
      <w:pPr>
        <w:pStyle w:val="a0"/>
        <w:rPr>
          <w:rFonts w:hint="cs"/>
          <w:rtl/>
        </w:rPr>
      </w:pPr>
      <w:r>
        <w:rPr>
          <w:rFonts w:hint="cs"/>
          <w:rtl/>
        </w:rPr>
        <w:t>ובכן, שר העבודה והרווחה מהמפד"ל, בשמונה חודשים, מה הוא הספיק לעשות? קיצוץ בקצבאות הנכות - 81 מיליון; קיצוץ בקצבאות הילדים - 480 מיליון; קיצוץ בקצבאות נכי עבודה - 230 מיליון; הפחתת מענק לידה - 120 מיליון; קיצוץ בקצבאות זיקנה - מיליארד ו-300 מיליון; קיצוץ ב</w:t>
      </w:r>
      <w:r>
        <w:rPr>
          <w:rFonts w:hint="cs"/>
          <w:rtl/>
        </w:rPr>
        <w:t xml:space="preserve">פנסיה על-ידי תוספת מס של דמי ניהול - מיליארד ו-3 מיליונים; קיצוץ בקצבאות הבטחת הכנסה - מיליארד ו-700 מיליון; מיסוי קצבאות הביטוח הלאומי - 250 מיליון; בשמונה חודשים - שר העבודה והרווחה מהמפד"ל, מה הוא מספיק לעשות - ביטול מענקי לידה מוגדלים </w:t>
      </w:r>
      <w:r>
        <w:rPr>
          <w:rtl/>
        </w:rPr>
        <w:t>–</w:t>
      </w:r>
      <w:r>
        <w:rPr>
          <w:rFonts w:hint="cs"/>
          <w:rtl/>
        </w:rPr>
        <w:t xml:space="preserve"> 6 מיליונים; קיצ</w:t>
      </w:r>
      <w:r>
        <w:rPr>
          <w:rFonts w:hint="cs"/>
          <w:rtl/>
        </w:rPr>
        <w:t xml:space="preserve">וץ קצבאות זיקנה למקבלי גמלה - 500 מיליון; קיצוץ במרבית הקצבאות הנותרות - 4% - 210 מיליון; קיצוץ נוסף בקצבאות ללא יוצאי צבא - 750 מיליון; שמונה חודשים - איזה חורבן שר מהמפד"ל מסוגל לחולל במשרד כזה אומלל ולהוריד עם שלם לחרפת רעב. </w:t>
      </w:r>
    </w:p>
    <w:p w14:paraId="4A741922" w14:textId="77777777" w:rsidR="00000000" w:rsidRDefault="003B3694">
      <w:pPr>
        <w:pStyle w:val="a0"/>
        <w:rPr>
          <w:rFonts w:hint="cs"/>
          <w:rtl/>
        </w:rPr>
      </w:pPr>
    </w:p>
    <w:p w14:paraId="62F51157" w14:textId="77777777" w:rsidR="00000000" w:rsidRDefault="003B3694">
      <w:pPr>
        <w:pStyle w:val="a0"/>
        <w:rPr>
          <w:rFonts w:hint="cs"/>
          <w:rtl/>
        </w:rPr>
      </w:pPr>
      <w:r>
        <w:rPr>
          <w:rFonts w:hint="cs"/>
          <w:rtl/>
        </w:rPr>
        <w:t>מה הספיקה עוד לעשות המפד"ל</w:t>
      </w:r>
      <w:r>
        <w:rPr>
          <w:rFonts w:hint="cs"/>
          <w:rtl/>
        </w:rPr>
        <w:t>? קודם כול, את ערוץ-7, רק המפד"ל מסוגלת לסגור. סגרו את ערוץ-7 ברשותם האדיבה.</w:t>
      </w:r>
    </w:p>
    <w:p w14:paraId="6EA732FC" w14:textId="77777777" w:rsidR="00000000" w:rsidRDefault="003B3694">
      <w:pPr>
        <w:pStyle w:val="a0"/>
        <w:rPr>
          <w:rFonts w:hint="cs"/>
          <w:rtl/>
        </w:rPr>
      </w:pPr>
    </w:p>
    <w:p w14:paraId="1F5BDB78" w14:textId="77777777" w:rsidR="00000000" w:rsidRDefault="003B3694">
      <w:pPr>
        <w:pStyle w:val="af0"/>
        <w:rPr>
          <w:rtl/>
        </w:rPr>
      </w:pPr>
      <w:r>
        <w:rPr>
          <w:rFonts w:hint="eastAsia"/>
          <w:rtl/>
        </w:rPr>
        <w:t>רן</w:t>
      </w:r>
      <w:r>
        <w:rPr>
          <w:rtl/>
        </w:rPr>
        <w:t xml:space="preserve"> כהן (מרצ):</w:t>
      </w:r>
    </w:p>
    <w:p w14:paraId="21FF500E" w14:textId="77777777" w:rsidR="00000000" w:rsidRDefault="003B3694">
      <w:pPr>
        <w:pStyle w:val="a0"/>
        <w:rPr>
          <w:rFonts w:hint="cs"/>
          <w:rtl/>
        </w:rPr>
      </w:pPr>
    </w:p>
    <w:p w14:paraId="5AAEEB2C" w14:textId="77777777" w:rsidR="00000000" w:rsidRDefault="003B3694">
      <w:pPr>
        <w:pStyle w:val="a0"/>
        <w:rPr>
          <w:rFonts w:hint="cs"/>
          <w:rtl/>
        </w:rPr>
      </w:pPr>
      <w:r>
        <w:rPr>
          <w:rFonts w:hint="cs"/>
          <w:rtl/>
        </w:rPr>
        <w:t>זה דווקא בסדר.</w:t>
      </w:r>
    </w:p>
    <w:p w14:paraId="0380D8C5" w14:textId="77777777" w:rsidR="00000000" w:rsidRDefault="003B3694">
      <w:pPr>
        <w:pStyle w:val="a0"/>
        <w:rPr>
          <w:rFonts w:hint="cs"/>
          <w:rtl/>
        </w:rPr>
      </w:pPr>
    </w:p>
    <w:p w14:paraId="0108B29F" w14:textId="77777777" w:rsidR="00000000" w:rsidRDefault="003B3694">
      <w:pPr>
        <w:pStyle w:val="-"/>
        <w:rPr>
          <w:rtl/>
        </w:rPr>
      </w:pPr>
      <w:bookmarkStart w:id="641" w:name="FS000000580T12_11_2003_20_14_34C"/>
      <w:bookmarkEnd w:id="641"/>
      <w:r>
        <w:rPr>
          <w:rtl/>
        </w:rPr>
        <w:t>יצחק כהן (ש"ס):</w:t>
      </w:r>
    </w:p>
    <w:p w14:paraId="45B921F4" w14:textId="77777777" w:rsidR="00000000" w:rsidRDefault="003B3694">
      <w:pPr>
        <w:pStyle w:val="a0"/>
        <w:rPr>
          <w:rtl/>
        </w:rPr>
      </w:pPr>
    </w:p>
    <w:p w14:paraId="6A585D37" w14:textId="77777777" w:rsidR="00000000" w:rsidRDefault="003B3694">
      <w:pPr>
        <w:pStyle w:val="a0"/>
        <w:rPr>
          <w:rFonts w:hint="cs"/>
          <w:rtl/>
        </w:rPr>
      </w:pPr>
      <w:r>
        <w:rPr>
          <w:rFonts w:hint="cs"/>
          <w:rtl/>
        </w:rPr>
        <w:t>שר השיכון מהמפד"ל, מה הספיק לעשות? היה סוף-סוף חוק - יושב פה ידידי רן כהן - חוק הדיור הציבורי. מה הפריע לכם, המפד"ל, חוק הדיור הצי</w:t>
      </w:r>
      <w:r>
        <w:rPr>
          <w:rFonts w:hint="cs"/>
          <w:rtl/>
        </w:rPr>
        <w:t xml:space="preserve">בורי? למה ביטלתם אותו? מה הפריע לשר השיכון? </w:t>
      </w:r>
    </w:p>
    <w:p w14:paraId="5AFCE889" w14:textId="77777777" w:rsidR="00000000" w:rsidRDefault="003B3694">
      <w:pPr>
        <w:pStyle w:val="a0"/>
        <w:rPr>
          <w:rFonts w:hint="cs"/>
          <w:rtl/>
        </w:rPr>
      </w:pPr>
    </w:p>
    <w:p w14:paraId="3371BCA4" w14:textId="77777777" w:rsidR="00000000" w:rsidRDefault="003B3694">
      <w:pPr>
        <w:pStyle w:val="a0"/>
        <w:rPr>
          <w:rFonts w:hint="cs"/>
          <w:rtl/>
        </w:rPr>
      </w:pPr>
      <w:r>
        <w:rPr>
          <w:rFonts w:hint="cs"/>
          <w:rtl/>
        </w:rPr>
        <w:t>עכשיו, בואו נאמר משהו בענייני יהדות - - -</w:t>
      </w:r>
    </w:p>
    <w:p w14:paraId="2D5EB67F" w14:textId="77777777" w:rsidR="00000000" w:rsidRDefault="003B3694">
      <w:pPr>
        <w:pStyle w:val="a0"/>
        <w:rPr>
          <w:rFonts w:hint="cs"/>
          <w:rtl/>
        </w:rPr>
      </w:pPr>
    </w:p>
    <w:p w14:paraId="258BF497" w14:textId="77777777" w:rsidR="00000000" w:rsidRDefault="003B3694">
      <w:pPr>
        <w:pStyle w:val="af0"/>
        <w:rPr>
          <w:rtl/>
        </w:rPr>
      </w:pPr>
      <w:r>
        <w:rPr>
          <w:rFonts w:hint="eastAsia"/>
          <w:rtl/>
        </w:rPr>
        <w:t>קריאה</w:t>
      </w:r>
      <w:r>
        <w:rPr>
          <w:rtl/>
        </w:rPr>
        <w:t>:</w:t>
      </w:r>
    </w:p>
    <w:p w14:paraId="0532FF27" w14:textId="77777777" w:rsidR="00000000" w:rsidRDefault="003B3694">
      <w:pPr>
        <w:pStyle w:val="a0"/>
        <w:rPr>
          <w:rFonts w:hint="cs"/>
          <w:rtl/>
        </w:rPr>
      </w:pPr>
    </w:p>
    <w:p w14:paraId="10733AC9" w14:textId="77777777" w:rsidR="00000000" w:rsidRDefault="003B3694">
      <w:pPr>
        <w:pStyle w:val="a0"/>
        <w:rPr>
          <w:rFonts w:hint="cs"/>
          <w:rtl/>
        </w:rPr>
      </w:pPr>
      <w:r>
        <w:rPr>
          <w:rFonts w:hint="cs"/>
          <w:rtl/>
        </w:rPr>
        <w:t>- - -</w:t>
      </w:r>
    </w:p>
    <w:p w14:paraId="2FA2ECAA" w14:textId="77777777" w:rsidR="00000000" w:rsidRDefault="003B3694">
      <w:pPr>
        <w:pStyle w:val="a0"/>
        <w:rPr>
          <w:rFonts w:hint="cs"/>
          <w:rtl/>
        </w:rPr>
      </w:pPr>
    </w:p>
    <w:p w14:paraId="185DFFB7" w14:textId="77777777" w:rsidR="00000000" w:rsidRDefault="003B3694">
      <w:pPr>
        <w:pStyle w:val="-"/>
        <w:rPr>
          <w:rtl/>
        </w:rPr>
      </w:pPr>
      <w:bookmarkStart w:id="642" w:name="FS000000580T12_11_2003_20_16_31C"/>
      <w:bookmarkEnd w:id="642"/>
      <w:r>
        <w:rPr>
          <w:rtl/>
        </w:rPr>
        <w:t>יצחק כהן (ש"ס):</w:t>
      </w:r>
    </w:p>
    <w:p w14:paraId="6927CDAB" w14:textId="77777777" w:rsidR="00000000" w:rsidRDefault="003B3694">
      <w:pPr>
        <w:pStyle w:val="a0"/>
        <w:rPr>
          <w:rtl/>
        </w:rPr>
      </w:pPr>
    </w:p>
    <w:p w14:paraId="370A102F" w14:textId="77777777" w:rsidR="00000000" w:rsidRDefault="003B3694">
      <w:pPr>
        <w:pStyle w:val="a0"/>
        <w:rPr>
          <w:rFonts w:hint="cs"/>
          <w:rtl/>
        </w:rPr>
      </w:pPr>
      <w:r>
        <w:rPr>
          <w:rFonts w:hint="cs"/>
          <w:rtl/>
        </w:rPr>
        <w:t xml:space="preserve">אני מקווה. אני מקווה שתשכנעו את אפי איתם לא לוותר עוד - - - למפד"ל. </w:t>
      </w:r>
    </w:p>
    <w:p w14:paraId="181BA69B" w14:textId="77777777" w:rsidR="00000000" w:rsidRDefault="003B3694">
      <w:pPr>
        <w:pStyle w:val="a0"/>
        <w:rPr>
          <w:rFonts w:hint="cs"/>
          <w:rtl/>
        </w:rPr>
      </w:pPr>
    </w:p>
    <w:p w14:paraId="77D33F61" w14:textId="77777777" w:rsidR="00000000" w:rsidRDefault="003B3694">
      <w:pPr>
        <w:pStyle w:val="a0"/>
        <w:rPr>
          <w:rFonts w:hint="cs"/>
          <w:rtl/>
        </w:rPr>
      </w:pPr>
      <w:r>
        <w:rPr>
          <w:rFonts w:hint="cs"/>
          <w:rtl/>
        </w:rPr>
        <w:t>עכשיו, בואו נראה בנושאי יהדות. מדינת ישראל חדלה בגללם, בגלל המפד"</w:t>
      </w:r>
      <w:r>
        <w:rPr>
          <w:rFonts w:hint="cs"/>
          <w:rtl/>
        </w:rPr>
        <w:t>ל, להתקיים כמדינה יהודית. בהסכם הקואליציוני עם לפיד, עם שינוי, אפשרו נישואי תערובת, פסולי חיתון, ביטלו את משרד הדתות. ביטלו את משרד הדתות. פגעו פגיעה אנושה בתקציב הישיבות. העבירו את בתי-הדין הרבניים, למי? יצחק הרצוג, מי ראש אבות בתי-הדין? מי ראש אבות בתי-ה</w:t>
      </w:r>
      <w:r>
        <w:rPr>
          <w:rFonts w:hint="cs"/>
          <w:rtl/>
        </w:rPr>
        <w:t xml:space="preserve">דין בזכות המפד"ל? טומי לפיד הוא ראש אבות בתי-הדין. </w:t>
      </w:r>
    </w:p>
    <w:p w14:paraId="7E33597B" w14:textId="77777777" w:rsidR="00000000" w:rsidRDefault="003B3694">
      <w:pPr>
        <w:pStyle w:val="a0"/>
        <w:rPr>
          <w:rFonts w:hint="cs"/>
          <w:rtl/>
        </w:rPr>
      </w:pPr>
    </w:p>
    <w:p w14:paraId="12FCBD98" w14:textId="77777777" w:rsidR="00000000" w:rsidRDefault="003B3694">
      <w:pPr>
        <w:pStyle w:val="a0"/>
        <w:rPr>
          <w:rFonts w:hint="cs"/>
          <w:rtl/>
        </w:rPr>
      </w:pPr>
      <w:r>
        <w:rPr>
          <w:rFonts w:hint="cs"/>
          <w:rtl/>
        </w:rPr>
        <w:t xml:space="preserve">מה עוד אפשר לעולל לעם הזה על-ידי מפלגה שפשטה את הרגל, מפלגת המפד"ל. זאת היתה התגובה שלי למפלגת המפד"ל. </w:t>
      </w:r>
    </w:p>
    <w:p w14:paraId="05023814" w14:textId="77777777" w:rsidR="00000000" w:rsidRDefault="003B3694">
      <w:pPr>
        <w:pStyle w:val="a0"/>
        <w:rPr>
          <w:rFonts w:hint="cs"/>
          <w:rtl/>
        </w:rPr>
      </w:pPr>
    </w:p>
    <w:p w14:paraId="412E1229" w14:textId="77777777" w:rsidR="00000000" w:rsidRDefault="003B3694">
      <w:pPr>
        <w:pStyle w:val="af0"/>
        <w:rPr>
          <w:rtl/>
        </w:rPr>
      </w:pPr>
      <w:r>
        <w:rPr>
          <w:rFonts w:hint="eastAsia"/>
          <w:rtl/>
        </w:rPr>
        <w:t>דוד</w:t>
      </w:r>
      <w:r>
        <w:rPr>
          <w:rtl/>
        </w:rPr>
        <w:t xml:space="preserve"> אזולאי (ש"ס):</w:t>
      </w:r>
    </w:p>
    <w:p w14:paraId="1F7B7FE5" w14:textId="77777777" w:rsidR="00000000" w:rsidRDefault="003B3694">
      <w:pPr>
        <w:pStyle w:val="a0"/>
        <w:rPr>
          <w:rFonts w:hint="cs"/>
          <w:rtl/>
        </w:rPr>
      </w:pPr>
    </w:p>
    <w:p w14:paraId="5FE6353A" w14:textId="77777777" w:rsidR="00000000" w:rsidRDefault="003B3694">
      <w:pPr>
        <w:pStyle w:val="a0"/>
        <w:rPr>
          <w:rFonts w:hint="cs"/>
          <w:rtl/>
        </w:rPr>
      </w:pPr>
      <w:r>
        <w:rPr>
          <w:rFonts w:hint="cs"/>
          <w:rtl/>
        </w:rPr>
        <w:t>אבל יש להם הכשר של הרב טומי לפיד.</w:t>
      </w:r>
    </w:p>
    <w:p w14:paraId="1D94E563" w14:textId="77777777" w:rsidR="00000000" w:rsidRDefault="003B3694">
      <w:pPr>
        <w:pStyle w:val="a0"/>
        <w:rPr>
          <w:rFonts w:hint="cs"/>
          <w:rtl/>
        </w:rPr>
      </w:pPr>
    </w:p>
    <w:p w14:paraId="7430CF58" w14:textId="77777777" w:rsidR="00000000" w:rsidRDefault="003B3694">
      <w:pPr>
        <w:pStyle w:val="af1"/>
        <w:rPr>
          <w:rtl/>
        </w:rPr>
      </w:pPr>
      <w:r>
        <w:rPr>
          <w:rtl/>
        </w:rPr>
        <w:t>היו"ר משה כחלון:</w:t>
      </w:r>
    </w:p>
    <w:p w14:paraId="0F8F4EA5" w14:textId="77777777" w:rsidR="00000000" w:rsidRDefault="003B3694">
      <w:pPr>
        <w:pStyle w:val="a0"/>
        <w:rPr>
          <w:rtl/>
        </w:rPr>
      </w:pPr>
    </w:p>
    <w:p w14:paraId="07C8C42C" w14:textId="77777777" w:rsidR="00000000" w:rsidRDefault="003B3694">
      <w:pPr>
        <w:pStyle w:val="a0"/>
        <w:rPr>
          <w:rFonts w:hint="cs"/>
          <w:rtl/>
        </w:rPr>
      </w:pPr>
      <w:r>
        <w:rPr>
          <w:rFonts w:hint="cs"/>
          <w:rtl/>
        </w:rPr>
        <w:t>תודה רבה. בבקשה, חבר הכנסת</w:t>
      </w:r>
      <w:r>
        <w:rPr>
          <w:rFonts w:hint="cs"/>
          <w:rtl/>
        </w:rPr>
        <w:t xml:space="preserve"> יהלום, שתי דקות. </w:t>
      </w:r>
    </w:p>
    <w:p w14:paraId="3C1A7040" w14:textId="77777777" w:rsidR="00000000" w:rsidRDefault="003B3694">
      <w:pPr>
        <w:pStyle w:val="a0"/>
        <w:rPr>
          <w:rFonts w:hint="cs"/>
          <w:rtl/>
        </w:rPr>
      </w:pPr>
    </w:p>
    <w:p w14:paraId="5D511DCA" w14:textId="77777777" w:rsidR="00000000" w:rsidRDefault="003B3694">
      <w:pPr>
        <w:pStyle w:val="af0"/>
        <w:rPr>
          <w:rtl/>
        </w:rPr>
      </w:pPr>
      <w:r>
        <w:rPr>
          <w:rFonts w:hint="eastAsia"/>
          <w:rtl/>
        </w:rPr>
        <w:t>יצחק</w:t>
      </w:r>
      <w:r>
        <w:rPr>
          <w:rtl/>
        </w:rPr>
        <w:t xml:space="preserve"> כהן (ש"ס):</w:t>
      </w:r>
    </w:p>
    <w:p w14:paraId="0BF0C6B9" w14:textId="77777777" w:rsidR="00000000" w:rsidRDefault="003B3694">
      <w:pPr>
        <w:pStyle w:val="a0"/>
        <w:rPr>
          <w:rFonts w:hint="cs"/>
          <w:rtl/>
        </w:rPr>
      </w:pPr>
    </w:p>
    <w:p w14:paraId="2F044FBF" w14:textId="77777777" w:rsidR="00000000" w:rsidRDefault="003B3694">
      <w:pPr>
        <w:pStyle w:val="a0"/>
        <w:rPr>
          <w:rFonts w:hint="cs"/>
          <w:rtl/>
        </w:rPr>
      </w:pPr>
      <w:r>
        <w:rPr>
          <w:rFonts w:hint="cs"/>
          <w:rtl/>
        </w:rPr>
        <w:t>אין דבר כזה, לא יכול להיות.</w:t>
      </w:r>
    </w:p>
    <w:p w14:paraId="53741020" w14:textId="77777777" w:rsidR="00000000" w:rsidRDefault="003B3694">
      <w:pPr>
        <w:pStyle w:val="a0"/>
        <w:rPr>
          <w:rFonts w:hint="cs"/>
          <w:rtl/>
        </w:rPr>
      </w:pPr>
    </w:p>
    <w:p w14:paraId="269B8F3E" w14:textId="77777777" w:rsidR="00000000" w:rsidRDefault="003B3694">
      <w:pPr>
        <w:pStyle w:val="af1"/>
        <w:rPr>
          <w:rtl/>
        </w:rPr>
      </w:pPr>
      <w:r>
        <w:rPr>
          <w:rtl/>
        </w:rPr>
        <w:t>היו"ר משה כחלון:</w:t>
      </w:r>
    </w:p>
    <w:p w14:paraId="38D2FB6A" w14:textId="77777777" w:rsidR="00000000" w:rsidRDefault="003B3694">
      <w:pPr>
        <w:pStyle w:val="a0"/>
        <w:rPr>
          <w:rtl/>
        </w:rPr>
      </w:pPr>
    </w:p>
    <w:p w14:paraId="1103ECB3" w14:textId="77777777" w:rsidR="00000000" w:rsidRDefault="003B3694">
      <w:pPr>
        <w:pStyle w:val="a0"/>
        <w:rPr>
          <w:rFonts w:hint="cs"/>
          <w:rtl/>
        </w:rPr>
      </w:pPr>
      <w:r>
        <w:rPr>
          <w:rFonts w:hint="cs"/>
          <w:rtl/>
        </w:rPr>
        <w:t>אני מבקש, אני החלטתי לתת לו. אתה התייחסת אליו - - -</w:t>
      </w:r>
    </w:p>
    <w:p w14:paraId="5E9C44AD" w14:textId="77777777" w:rsidR="00000000" w:rsidRDefault="003B3694">
      <w:pPr>
        <w:pStyle w:val="a0"/>
        <w:rPr>
          <w:rFonts w:hint="cs"/>
          <w:rtl/>
        </w:rPr>
      </w:pPr>
    </w:p>
    <w:p w14:paraId="2C037CC9" w14:textId="77777777" w:rsidR="00000000" w:rsidRDefault="003B3694">
      <w:pPr>
        <w:pStyle w:val="af0"/>
        <w:rPr>
          <w:rtl/>
        </w:rPr>
      </w:pPr>
      <w:r>
        <w:rPr>
          <w:rFonts w:hint="eastAsia"/>
          <w:rtl/>
        </w:rPr>
        <w:t>יצחק</w:t>
      </w:r>
      <w:r>
        <w:rPr>
          <w:rtl/>
        </w:rPr>
        <w:t xml:space="preserve"> כהן (ש"ס):</w:t>
      </w:r>
    </w:p>
    <w:p w14:paraId="1CD6FFFE" w14:textId="77777777" w:rsidR="00000000" w:rsidRDefault="003B3694">
      <w:pPr>
        <w:pStyle w:val="a0"/>
        <w:rPr>
          <w:rFonts w:hint="cs"/>
          <w:rtl/>
        </w:rPr>
      </w:pPr>
    </w:p>
    <w:p w14:paraId="7F2765FF" w14:textId="77777777" w:rsidR="00000000" w:rsidRDefault="003B3694">
      <w:pPr>
        <w:pStyle w:val="a0"/>
        <w:rPr>
          <w:rFonts w:hint="cs"/>
          <w:rtl/>
        </w:rPr>
      </w:pPr>
      <w:r>
        <w:rPr>
          <w:rFonts w:hint="cs"/>
          <w:rtl/>
        </w:rPr>
        <w:t>לא, לא, אין דבר כזה, לא יכול להיות דבר כזה.</w:t>
      </w:r>
    </w:p>
    <w:p w14:paraId="2580E6B8" w14:textId="77777777" w:rsidR="00000000" w:rsidRDefault="003B3694">
      <w:pPr>
        <w:pStyle w:val="a0"/>
        <w:rPr>
          <w:rFonts w:hint="cs"/>
          <w:rtl/>
        </w:rPr>
      </w:pPr>
    </w:p>
    <w:p w14:paraId="5D1FD6B7" w14:textId="77777777" w:rsidR="00000000" w:rsidRDefault="003B3694">
      <w:pPr>
        <w:pStyle w:val="af0"/>
        <w:rPr>
          <w:rtl/>
        </w:rPr>
      </w:pPr>
      <w:r>
        <w:rPr>
          <w:rFonts w:hint="eastAsia"/>
          <w:rtl/>
        </w:rPr>
        <w:t>זאב</w:t>
      </w:r>
      <w:r>
        <w:rPr>
          <w:rtl/>
        </w:rPr>
        <w:t xml:space="preserve"> בוים (הליכוד):</w:t>
      </w:r>
    </w:p>
    <w:p w14:paraId="297D1B53" w14:textId="77777777" w:rsidR="00000000" w:rsidRDefault="003B3694">
      <w:pPr>
        <w:pStyle w:val="a0"/>
        <w:rPr>
          <w:rFonts w:hint="cs"/>
          <w:rtl/>
        </w:rPr>
      </w:pPr>
    </w:p>
    <w:p w14:paraId="3F8E07C2" w14:textId="77777777" w:rsidR="00000000" w:rsidRDefault="003B3694">
      <w:pPr>
        <w:pStyle w:val="a0"/>
        <w:rPr>
          <w:rFonts w:hint="cs"/>
          <w:rtl/>
        </w:rPr>
      </w:pPr>
      <w:r>
        <w:rPr>
          <w:rFonts w:hint="cs"/>
          <w:rtl/>
        </w:rPr>
        <w:t>- - -</w:t>
      </w:r>
    </w:p>
    <w:p w14:paraId="46CC77B1" w14:textId="77777777" w:rsidR="00000000" w:rsidRDefault="003B3694">
      <w:pPr>
        <w:pStyle w:val="a0"/>
        <w:rPr>
          <w:rFonts w:hint="cs"/>
          <w:rtl/>
        </w:rPr>
      </w:pPr>
    </w:p>
    <w:p w14:paraId="2D188F74" w14:textId="77777777" w:rsidR="00000000" w:rsidRDefault="003B3694">
      <w:pPr>
        <w:pStyle w:val="af0"/>
        <w:rPr>
          <w:rtl/>
        </w:rPr>
      </w:pPr>
      <w:r>
        <w:rPr>
          <w:rFonts w:hint="eastAsia"/>
          <w:rtl/>
        </w:rPr>
        <w:t>מוחמד</w:t>
      </w:r>
      <w:r>
        <w:rPr>
          <w:rtl/>
        </w:rPr>
        <w:t xml:space="preserve"> ברכה (חד"ש-תע"ל):</w:t>
      </w:r>
    </w:p>
    <w:p w14:paraId="224419ED" w14:textId="77777777" w:rsidR="00000000" w:rsidRDefault="003B3694">
      <w:pPr>
        <w:pStyle w:val="a0"/>
        <w:rPr>
          <w:rFonts w:hint="cs"/>
          <w:rtl/>
        </w:rPr>
      </w:pPr>
    </w:p>
    <w:p w14:paraId="29A36933" w14:textId="77777777" w:rsidR="00000000" w:rsidRDefault="003B3694">
      <w:pPr>
        <w:pStyle w:val="a0"/>
        <w:rPr>
          <w:rFonts w:hint="cs"/>
          <w:rtl/>
        </w:rPr>
      </w:pPr>
      <w:r>
        <w:rPr>
          <w:rFonts w:hint="cs"/>
          <w:rtl/>
        </w:rPr>
        <w:t>- - -</w:t>
      </w:r>
    </w:p>
    <w:p w14:paraId="7D0783AB" w14:textId="77777777" w:rsidR="00000000" w:rsidRDefault="003B3694">
      <w:pPr>
        <w:pStyle w:val="a0"/>
        <w:rPr>
          <w:rFonts w:hint="cs"/>
          <w:rtl/>
        </w:rPr>
      </w:pPr>
    </w:p>
    <w:p w14:paraId="24533587" w14:textId="77777777" w:rsidR="00000000" w:rsidRDefault="003B3694">
      <w:pPr>
        <w:pStyle w:val="af1"/>
        <w:rPr>
          <w:rtl/>
        </w:rPr>
      </w:pPr>
      <w:r>
        <w:rPr>
          <w:rtl/>
        </w:rPr>
        <w:t>היו"ר משה כחלון:</w:t>
      </w:r>
    </w:p>
    <w:p w14:paraId="27394001" w14:textId="77777777" w:rsidR="00000000" w:rsidRDefault="003B3694">
      <w:pPr>
        <w:pStyle w:val="a0"/>
        <w:rPr>
          <w:rtl/>
        </w:rPr>
      </w:pPr>
    </w:p>
    <w:p w14:paraId="5A593689" w14:textId="77777777" w:rsidR="00000000" w:rsidRDefault="003B3694">
      <w:pPr>
        <w:pStyle w:val="a0"/>
        <w:rPr>
          <w:rFonts w:hint="cs"/>
          <w:rtl/>
        </w:rPr>
      </w:pPr>
      <w:r>
        <w:rPr>
          <w:rFonts w:hint="cs"/>
          <w:rtl/>
        </w:rPr>
        <w:t>חבר הכנסת יהלום, רגע. יש בעיה תקנונית עם הסיפור הזה או רק בעיה של קוצר זמן?</w:t>
      </w:r>
    </w:p>
    <w:p w14:paraId="2B8E0D3F" w14:textId="77777777" w:rsidR="00000000" w:rsidRDefault="003B3694">
      <w:pPr>
        <w:pStyle w:val="a0"/>
        <w:rPr>
          <w:rFonts w:hint="cs"/>
          <w:rtl/>
        </w:rPr>
      </w:pPr>
    </w:p>
    <w:p w14:paraId="039EFDCF" w14:textId="77777777" w:rsidR="00000000" w:rsidRDefault="003B3694">
      <w:pPr>
        <w:pStyle w:val="af0"/>
        <w:rPr>
          <w:rtl/>
        </w:rPr>
      </w:pPr>
      <w:r>
        <w:rPr>
          <w:rFonts w:hint="eastAsia"/>
          <w:rtl/>
        </w:rPr>
        <w:t>יצחק</w:t>
      </w:r>
      <w:r>
        <w:rPr>
          <w:rtl/>
        </w:rPr>
        <w:t xml:space="preserve"> הרצוג (העבודה-מימד):</w:t>
      </w:r>
    </w:p>
    <w:p w14:paraId="057BB276" w14:textId="77777777" w:rsidR="00000000" w:rsidRDefault="003B3694">
      <w:pPr>
        <w:pStyle w:val="a0"/>
        <w:rPr>
          <w:rFonts w:hint="cs"/>
          <w:rtl/>
        </w:rPr>
      </w:pPr>
    </w:p>
    <w:p w14:paraId="757A1E8C" w14:textId="77777777" w:rsidR="00000000" w:rsidRDefault="003B3694">
      <w:pPr>
        <w:pStyle w:val="a0"/>
        <w:rPr>
          <w:rFonts w:hint="cs"/>
          <w:rtl/>
        </w:rPr>
      </w:pPr>
      <w:r>
        <w:rPr>
          <w:rFonts w:hint="cs"/>
          <w:rtl/>
        </w:rPr>
        <w:t>- - -</w:t>
      </w:r>
    </w:p>
    <w:p w14:paraId="68F2DE36" w14:textId="77777777" w:rsidR="00000000" w:rsidRDefault="003B3694">
      <w:pPr>
        <w:pStyle w:val="a0"/>
        <w:rPr>
          <w:rFonts w:hint="cs"/>
          <w:rtl/>
        </w:rPr>
      </w:pPr>
    </w:p>
    <w:p w14:paraId="4843B979" w14:textId="77777777" w:rsidR="00000000" w:rsidRDefault="003B3694">
      <w:pPr>
        <w:pStyle w:val="af0"/>
        <w:rPr>
          <w:rtl/>
        </w:rPr>
      </w:pPr>
      <w:r>
        <w:rPr>
          <w:rFonts w:hint="eastAsia"/>
          <w:rtl/>
        </w:rPr>
        <w:t>מוחמד</w:t>
      </w:r>
      <w:r>
        <w:rPr>
          <w:rtl/>
        </w:rPr>
        <w:t xml:space="preserve"> ברכה (חד"ש-תע"ל):</w:t>
      </w:r>
    </w:p>
    <w:p w14:paraId="692F3A76" w14:textId="77777777" w:rsidR="00000000" w:rsidRDefault="003B3694">
      <w:pPr>
        <w:pStyle w:val="a0"/>
        <w:rPr>
          <w:rFonts w:hint="cs"/>
          <w:rtl/>
        </w:rPr>
      </w:pPr>
    </w:p>
    <w:p w14:paraId="53E2A319" w14:textId="77777777" w:rsidR="00000000" w:rsidRDefault="003B3694">
      <w:pPr>
        <w:pStyle w:val="a0"/>
        <w:rPr>
          <w:rFonts w:hint="cs"/>
          <w:rtl/>
        </w:rPr>
      </w:pPr>
      <w:r>
        <w:rPr>
          <w:rFonts w:hint="cs"/>
          <w:rtl/>
        </w:rPr>
        <w:t>- - -</w:t>
      </w:r>
    </w:p>
    <w:p w14:paraId="3897D4F1" w14:textId="77777777" w:rsidR="00000000" w:rsidRDefault="003B3694">
      <w:pPr>
        <w:pStyle w:val="a0"/>
        <w:rPr>
          <w:rFonts w:hint="cs"/>
          <w:rtl/>
        </w:rPr>
      </w:pPr>
    </w:p>
    <w:p w14:paraId="33D0F9BE" w14:textId="77777777" w:rsidR="00000000" w:rsidRDefault="003B3694">
      <w:pPr>
        <w:pStyle w:val="af1"/>
        <w:rPr>
          <w:rtl/>
        </w:rPr>
      </w:pPr>
      <w:r>
        <w:rPr>
          <w:rtl/>
        </w:rPr>
        <w:t>היו"ר משה כחלון:</w:t>
      </w:r>
    </w:p>
    <w:p w14:paraId="7309BFD8" w14:textId="77777777" w:rsidR="00000000" w:rsidRDefault="003B3694">
      <w:pPr>
        <w:pStyle w:val="a0"/>
        <w:rPr>
          <w:rtl/>
        </w:rPr>
      </w:pPr>
    </w:p>
    <w:p w14:paraId="5811A8CB" w14:textId="77777777" w:rsidR="00000000" w:rsidRDefault="003B3694">
      <w:pPr>
        <w:pStyle w:val="a0"/>
        <w:rPr>
          <w:rFonts w:hint="cs"/>
          <w:rtl/>
        </w:rPr>
      </w:pPr>
      <w:r>
        <w:rPr>
          <w:rFonts w:hint="cs"/>
          <w:rtl/>
        </w:rPr>
        <w:t>חבר הכנסת ברכה, אני מנהל את זה, וגם אם יש פה איזו שגיאה, היא תתוקן, בלי צעק</w:t>
      </w:r>
      <w:r>
        <w:rPr>
          <w:rFonts w:hint="cs"/>
          <w:rtl/>
        </w:rPr>
        <w:t>ות. הצעקות שלכם לא מפחידות אף אחד.</w:t>
      </w:r>
    </w:p>
    <w:p w14:paraId="3885602B" w14:textId="77777777" w:rsidR="00000000" w:rsidRDefault="003B3694">
      <w:pPr>
        <w:pStyle w:val="a0"/>
        <w:rPr>
          <w:rFonts w:hint="cs"/>
          <w:rtl/>
        </w:rPr>
      </w:pPr>
    </w:p>
    <w:p w14:paraId="6FC72517" w14:textId="77777777" w:rsidR="00000000" w:rsidRDefault="003B3694">
      <w:pPr>
        <w:pStyle w:val="af0"/>
        <w:rPr>
          <w:rtl/>
        </w:rPr>
      </w:pPr>
      <w:r>
        <w:rPr>
          <w:rFonts w:hint="eastAsia"/>
          <w:rtl/>
        </w:rPr>
        <w:t>יצחק</w:t>
      </w:r>
      <w:r>
        <w:rPr>
          <w:rtl/>
        </w:rPr>
        <w:t xml:space="preserve"> כהן (ש"ס):</w:t>
      </w:r>
    </w:p>
    <w:p w14:paraId="45E6CA88" w14:textId="77777777" w:rsidR="00000000" w:rsidRDefault="003B3694">
      <w:pPr>
        <w:pStyle w:val="a0"/>
        <w:rPr>
          <w:rFonts w:hint="cs"/>
          <w:rtl/>
        </w:rPr>
      </w:pPr>
    </w:p>
    <w:p w14:paraId="41F4A1E4" w14:textId="77777777" w:rsidR="00000000" w:rsidRDefault="003B3694">
      <w:pPr>
        <w:pStyle w:val="a0"/>
        <w:rPr>
          <w:rFonts w:hint="cs"/>
          <w:rtl/>
        </w:rPr>
      </w:pPr>
      <w:r>
        <w:rPr>
          <w:rFonts w:hint="cs"/>
          <w:rtl/>
        </w:rPr>
        <w:t>לא, לא, לא יעזור לך, לא יעזור לך.</w:t>
      </w:r>
    </w:p>
    <w:p w14:paraId="60F3838A" w14:textId="77777777" w:rsidR="00000000" w:rsidRDefault="003B3694">
      <w:pPr>
        <w:pStyle w:val="a0"/>
        <w:rPr>
          <w:rFonts w:hint="cs"/>
          <w:rtl/>
        </w:rPr>
      </w:pPr>
    </w:p>
    <w:p w14:paraId="790A2B8E" w14:textId="77777777" w:rsidR="00000000" w:rsidRDefault="003B3694">
      <w:pPr>
        <w:pStyle w:val="af0"/>
        <w:rPr>
          <w:rtl/>
        </w:rPr>
      </w:pPr>
      <w:r>
        <w:rPr>
          <w:rFonts w:hint="eastAsia"/>
          <w:rtl/>
        </w:rPr>
        <w:t>זאב</w:t>
      </w:r>
      <w:r>
        <w:rPr>
          <w:rtl/>
        </w:rPr>
        <w:t xml:space="preserve"> בוים (הליכוד):</w:t>
      </w:r>
    </w:p>
    <w:p w14:paraId="1635F268" w14:textId="77777777" w:rsidR="00000000" w:rsidRDefault="003B3694">
      <w:pPr>
        <w:pStyle w:val="a0"/>
        <w:rPr>
          <w:rFonts w:hint="cs"/>
          <w:rtl/>
        </w:rPr>
      </w:pPr>
    </w:p>
    <w:p w14:paraId="2EA13129" w14:textId="77777777" w:rsidR="00000000" w:rsidRDefault="003B3694">
      <w:pPr>
        <w:pStyle w:val="a0"/>
        <w:rPr>
          <w:rFonts w:hint="cs"/>
          <w:rtl/>
        </w:rPr>
      </w:pPr>
      <w:r>
        <w:rPr>
          <w:rFonts w:hint="cs"/>
          <w:rtl/>
        </w:rPr>
        <w:t>עם כל הכבוד לוויכוח ביניכם - - -</w:t>
      </w:r>
    </w:p>
    <w:p w14:paraId="78E7C044" w14:textId="77777777" w:rsidR="00000000" w:rsidRDefault="003B3694">
      <w:pPr>
        <w:pStyle w:val="a0"/>
        <w:rPr>
          <w:rFonts w:hint="cs"/>
          <w:rtl/>
        </w:rPr>
      </w:pPr>
    </w:p>
    <w:p w14:paraId="6DC7F0C1" w14:textId="77777777" w:rsidR="00000000" w:rsidRDefault="003B3694">
      <w:pPr>
        <w:pStyle w:val="af0"/>
        <w:rPr>
          <w:rtl/>
        </w:rPr>
      </w:pPr>
      <w:r>
        <w:rPr>
          <w:rFonts w:hint="eastAsia"/>
          <w:rtl/>
        </w:rPr>
        <w:t>שאול</w:t>
      </w:r>
      <w:r>
        <w:rPr>
          <w:rtl/>
        </w:rPr>
        <w:t xml:space="preserve"> יהלום (מפד"ל):</w:t>
      </w:r>
    </w:p>
    <w:p w14:paraId="2A6C064A" w14:textId="77777777" w:rsidR="00000000" w:rsidRDefault="003B3694">
      <w:pPr>
        <w:pStyle w:val="a0"/>
        <w:rPr>
          <w:rFonts w:hint="cs"/>
          <w:rtl/>
        </w:rPr>
      </w:pPr>
    </w:p>
    <w:p w14:paraId="0D3A0733" w14:textId="77777777" w:rsidR="00000000" w:rsidRDefault="003B3694">
      <w:pPr>
        <w:pStyle w:val="a0"/>
        <w:rPr>
          <w:rFonts w:hint="cs"/>
          <w:rtl/>
        </w:rPr>
      </w:pPr>
      <w:r>
        <w:rPr>
          <w:rFonts w:hint="cs"/>
          <w:rtl/>
        </w:rPr>
        <w:t>- - -</w:t>
      </w:r>
    </w:p>
    <w:p w14:paraId="0632D97E" w14:textId="77777777" w:rsidR="00000000" w:rsidRDefault="003B3694">
      <w:pPr>
        <w:pStyle w:val="a0"/>
        <w:rPr>
          <w:rFonts w:hint="cs"/>
          <w:rtl/>
        </w:rPr>
      </w:pPr>
    </w:p>
    <w:p w14:paraId="67CE5F75" w14:textId="77777777" w:rsidR="00000000" w:rsidRDefault="003B3694">
      <w:pPr>
        <w:pStyle w:val="af0"/>
        <w:rPr>
          <w:rtl/>
        </w:rPr>
      </w:pPr>
      <w:r>
        <w:rPr>
          <w:rFonts w:hint="eastAsia"/>
          <w:rtl/>
        </w:rPr>
        <w:t>זאב</w:t>
      </w:r>
      <w:r>
        <w:rPr>
          <w:rtl/>
        </w:rPr>
        <w:t xml:space="preserve"> בוים (הליכוד):</w:t>
      </w:r>
    </w:p>
    <w:p w14:paraId="7330FD8B" w14:textId="77777777" w:rsidR="00000000" w:rsidRDefault="003B3694">
      <w:pPr>
        <w:pStyle w:val="a0"/>
        <w:rPr>
          <w:rFonts w:hint="cs"/>
          <w:rtl/>
        </w:rPr>
      </w:pPr>
    </w:p>
    <w:p w14:paraId="397BA8DE" w14:textId="77777777" w:rsidR="00000000" w:rsidRDefault="003B3694">
      <w:pPr>
        <w:pStyle w:val="a0"/>
        <w:rPr>
          <w:rFonts w:hint="cs"/>
          <w:rtl/>
        </w:rPr>
      </w:pPr>
      <w:r>
        <w:rPr>
          <w:rFonts w:hint="cs"/>
          <w:rtl/>
        </w:rPr>
        <w:t>- - -</w:t>
      </w:r>
    </w:p>
    <w:p w14:paraId="580A31BA" w14:textId="77777777" w:rsidR="00000000" w:rsidRDefault="003B3694">
      <w:pPr>
        <w:pStyle w:val="a0"/>
        <w:rPr>
          <w:rFonts w:hint="cs"/>
          <w:rtl/>
        </w:rPr>
      </w:pPr>
    </w:p>
    <w:p w14:paraId="1A2287B0" w14:textId="77777777" w:rsidR="00000000" w:rsidRDefault="003B3694">
      <w:pPr>
        <w:pStyle w:val="af1"/>
        <w:rPr>
          <w:rtl/>
        </w:rPr>
      </w:pPr>
      <w:r>
        <w:rPr>
          <w:rtl/>
        </w:rPr>
        <w:t>היו"ר משה כחלון:</w:t>
      </w:r>
    </w:p>
    <w:p w14:paraId="39BC199E" w14:textId="77777777" w:rsidR="00000000" w:rsidRDefault="003B3694">
      <w:pPr>
        <w:pStyle w:val="a0"/>
        <w:rPr>
          <w:rtl/>
        </w:rPr>
      </w:pPr>
    </w:p>
    <w:p w14:paraId="002FA276" w14:textId="77777777" w:rsidR="00000000" w:rsidRDefault="003B3694">
      <w:pPr>
        <w:pStyle w:val="a0"/>
        <w:rPr>
          <w:rFonts w:hint="cs"/>
          <w:rtl/>
        </w:rPr>
      </w:pPr>
      <w:r>
        <w:rPr>
          <w:rFonts w:hint="cs"/>
          <w:rtl/>
        </w:rPr>
        <w:t>יש בעיה תקנונית? אין בעיה. בבקשה, חבר הכנ</w:t>
      </w:r>
      <w:r>
        <w:rPr>
          <w:rFonts w:hint="cs"/>
          <w:rtl/>
        </w:rPr>
        <w:t>סת יהלום.</w:t>
      </w:r>
    </w:p>
    <w:p w14:paraId="3E783719" w14:textId="77777777" w:rsidR="00000000" w:rsidRDefault="003B3694">
      <w:pPr>
        <w:pStyle w:val="a0"/>
        <w:rPr>
          <w:rFonts w:hint="cs"/>
          <w:rtl/>
        </w:rPr>
      </w:pPr>
    </w:p>
    <w:p w14:paraId="24E696B2" w14:textId="77777777" w:rsidR="00000000" w:rsidRDefault="003B3694">
      <w:pPr>
        <w:pStyle w:val="af0"/>
        <w:rPr>
          <w:rtl/>
        </w:rPr>
      </w:pPr>
      <w:r>
        <w:rPr>
          <w:rFonts w:hint="eastAsia"/>
          <w:rtl/>
        </w:rPr>
        <w:t>יצחק</w:t>
      </w:r>
      <w:r>
        <w:rPr>
          <w:rtl/>
        </w:rPr>
        <w:t xml:space="preserve"> כהן (ש"ס):</w:t>
      </w:r>
    </w:p>
    <w:p w14:paraId="3D300002" w14:textId="77777777" w:rsidR="00000000" w:rsidRDefault="003B3694">
      <w:pPr>
        <w:pStyle w:val="a0"/>
        <w:rPr>
          <w:rFonts w:hint="cs"/>
          <w:rtl/>
        </w:rPr>
      </w:pPr>
    </w:p>
    <w:p w14:paraId="757D224B" w14:textId="77777777" w:rsidR="00000000" w:rsidRDefault="003B3694">
      <w:pPr>
        <w:pStyle w:val="a0"/>
        <w:rPr>
          <w:rFonts w:hint="cs"/>
          <w:rtl/>
        </w:rPr>
      </w:pPr>
      <w:r>
        <w:rPr>
          <w:rFonts w:hint="cs"/>
          <w:rtl/>
        </w:rPr>
        <w:t>למה אין?</w:t>
      </w:r>
    </w:p>
    <w:p w14:paraId="5C9981B8" w14:textId="77777777" w:rsidR="00000000" w:rsidRDefault="003B3694">
      <w:pPr>
        <w:pStyle w:val="a0"/>
        <w:rPr>
          <w:rFonts w:hint="cs"/>
          <w:rtl/>
        </w:rPr>
      </w:pPr>
    </w:p>
    <w:p w14:paraId="08124E08" w14:textId="77777777" w:rsidR="00000000" w:rsidRDefault="003B3694">
      <w:pPr>
        <w:pStyle w:val="af1"/>
        <w:rPr>
          <w:rtl/>
        </w:rPr>
      </w:pPr>
      <w:r>
        <w:rPr>
          <w:rtl/>
        </w:rPr>
        <w:t>היו"ר משה כחלון:</w:t>
      </w:r>
    </w:p>
    <w:p w14:paraId="414848BF" w14:textId="77777777" w:rsidR="00000000" w:rsidRDefault="003B3694">
      <w:pPr>
        <w:pStyle w:val="a0"/>
        <w:rPr>
          <w:rtl/>
        </w:rPr>
      </w:pPr>
    </w:p>
    <w:p w14:paraId="0D1B97F0" w14:textId="77777777" w:rsidR="00000000" w:rsidRDefault="003B3694">
      <w:pPr>
        <w:pStyle w:val="a0"/>
        <w:rPr>
          <w:rFonts w:hint="cs"/>
          <w:rtl/>
        </w:rPr>
      </w:pPr>
      <w:r>
        <w:rPr>
          <w:rFonts w:hint="cs"/>
          <w:rtl/>
        </w:rPr>
        <w:t xml:space="preserve">סליחה, אין בעיה תקנונית. חבר הכנסת יהלום, בבקשה, שתי דקות בדיוק. </w:t>
      </w:r>
    </w:p>
    <w:p w14:paraId="76A08FC7" w14:textId="77777777" w:rsidR="00000000" w:rsidRDefault="003B3694">
      <w:pPr>
        <w:pStyle w:val="a0"/>
        <w:rPr>
          <w:rFonts w:hint="cs"/>
          <w:rtl/>
        </w:rPr>
      </w:pPr>
    </w:p>
    <w:p w14:paraId="08B8AAF9" w14:textId="77777777" w:rsidR="00000000" w:rsidRDefault="003B3694">
      <w:pPr>
        <w:pStyle w:val="af0"/>
        <w:rPr>
          <w:rtl/>
        </w:rPr>
      </w:pPr>
      <w:r>
        <w:rPr>
          <w:rFonts w:hint="eastAsia"/>
          <w:rtl/>
        </w:rPr>
        <w:t>אורי</w:t>
      </w:r>
      <w:r>
        <w:rPr>
          <w:rtl/>
        </w:rPr>
        <w:t xml:space="preserve"> יהודה אריאל (האיחוד הלאומי - ישראל ביתנו):</w:t>
      </w:r>
    </w:p>
    <w:p w14:paraId="2F83D8AB" w14:textId="77777777" w:rsidR="00000000" w:rsidRDefault="003B3694">
      <w:pPr>
        <w:pStyle w:val="a0"/>
        <w:rPr>
          <w:rFonts w:hint="cs"/>
          <w:rtl/>
        </w:rPr>
      </w:pPr>
    </w:p>
    <w:p w14:paraId="701BD329" w14:textId="77777777" w:rsidR="00000000" w:rsidRDefault="003B3694">
      <w:pPr>
        <w:pStyle w:val="a0"/>
        <w:rPr>
          <w:rFonts w:hint="cs"/>
          <w:rtl/>
        </w:rPr>
      </w:pPr>
      <w:r>
        <w:rPr>
          <w:rFonts w:hint="cs"/>
          <w:rtl/>
        </w:rPr>
        <w:t>אני יכול לקבל דקה, אדוני היושב-ראש?</w:t>
      </w:r>
    </w:p>
    <w:p w14:paraId="7680D130" w14:textId="77777777" w:rsidR="00000000" w:rsidRDefault="003B3694">
      <w:pPr>
        <w:pStyle w:val="a0"/>
        <w:rPr>
          <w:rFonts w:hint="cs"/>
          <w:rtl/>
        </w:rPr>
      </w:pPr>
    </w:p>
    <w:p w14:paraId="46E62409" w14:textId="77777777" w:rsidR="00000000" w:rsidRDefault="003B3694">
      <w:pPr>
        <w:pStyle w:val="af1"/>
        <w:rPr>
          <w:rtl/>
        </w:rPr>
      </w:pPr>
      <w:r>
        <w:rPr>
          <w:rtl/>
        </w:rPr>
        <w:t>היו"ר משה כחלון:</w:t>
      </w:r>
    </w:p>
    <w:p w14:paraId="06014204" w14:textId="77777777" w:rsidR="00000000" w:rsidRDefault="003B3694">
      <w:pPr>
        <w:pStyle w:val="a0"/>
        <w:rPr>
          <w:rtl/>
        </w:rPr>
      </w:pPr>
    </w:p>
    <w:p w14:paraId="794E57A2" w14:textId="77777777" w:rsidR="00000000" w:rsidRDefault="003B3694">
      <w:pPr>
        <w:pStyle w:val="a0"/>
        <w:rPr>
          <w:rFonts w:hint="cs"/>
          <w:rtl/>
        </w:rPr>
      </w:pPr>
      <w:r>
        <w:rPr>
          <w:rFonts w:hint="cs"/>
          <w:rtl/>
        </w:rPr>
        <w:t xml:space="preserve">כבר לא. חברי הכנסת, אין יותר </w:t>
      </w:r>
      <w:r>
        <w:rPr>
          <w:rFonts w:hint="cs"/>
          <w:rtl/>
        </w:rPr>
        <w:t>תגובות.</w:t>
      </w:r>
    </w:p>
    <w:p w14:paraId="4D84ED4B" w14:textId="77777777" w:rsidR="00000000" w:rsidRDefault="003B3694">
      <w:pPr>
        <w:pStyle w:val="a0"/>
        <w:rPr>
          <w:rFonts w:hint="cs"/>
          <w:rtl/>
        </w:rPr>
      </w:pPr>
    </w:p>
    <w:p w14:paraId="7F90316E" w14:textId="77777777" w:rsidR="00000000" w:rsidRDefault="003B3694">
      <w:pPr>
        <w:pStyle w:val="a"/>
        <w:rPr>
          <w:rtl/>
        </w:rPr>
      </w:pPr>
      <w:bookmarkStart w:id="643" w:name="FS000000524T12_11_2003_18_37_41"/>
      <w:bookmarkStart w:id="644" w:name="_Toc69719436"/>
      <w:bookmarkEnd w:id="643"/>
      <w:r>
        <w:rPr>
          <w:rFonts w:hint="eastAsia"/>
          <w:rtl/>
        </w:rPr>
        <w:t>שאול</w:t>
      </w:r>
      <w:r>
        <w:rPr>
          <w:rtl/>
        </w:rPr>
        <w:t xml:space="preserve"> יהלום (מפד"ל):</w:t>
      </w:r>
      <w:bookmarkEnd w:id="644"/>
    </w:p>
    <w:p w14:paraId="59C54B56" w14:textId="77777777" w:rsidR="00000000" w:rsidRDefault="003B3694">
      <w:pPr>
        <w:pStyle w:val="a0"/>
        <w:rPr>
          <w:rFonts w:hint="cs"/>
          <w:rtl/>
        </w:rPr>
      </w:pPr>
    </w:p>
    <w:p w14:paraId="00E7FE2F" w14:textId="77777777" w:rsidR="00000000" w:rsidRDefault="003B3694">
      <w:pPr>
        <w:pStyle w:val="a0"/>
        <w:rPr>
          <w:rFonts w:hint="cs"/>
          <w:rtl/>
        </w:rPr>
      </w:pPr>
      <w:r>
        <w:rPr>
          <w:rFonts w:hint="cs"/>
          <w:rtl/>
        </w:rPr>
        <w:t xml:space="preserve">אדוני היושב-ראש, אני מודה לך מאוד על שתי הדקות. </w:t>
      </w:r>
    </w:p>
    <w:p w14:paraId="5F0EFFAE" w14:textId="77777777" w:rsidR="00000000" w:rsidRDefault="003B3694">
      <w:pPr>
        <w:pStyle w:val="a0"/>
        <w:rPr>
          <w:rFonts w:hint="cs"/>
          <w:rtl/>
        </w:rPr>
      </w:pPr>
    </w:p>
    <w:p w14:paraId="5D738F4D" w14:textId="77777777" w:rsidR="00000000" w:rsidRDefault="003B3694">
      <w:pPr>
        <w:pStyle w:val="a0"/>
        <w:rPr>
          <w:rFonts w:hint="cs"/>
          <w:rtl/>
        </w:rPr>
      </w:pPr>
      <w:r>
        <w:rPr>
          <w:rFonts w:hint="cs"/>
          <w:rtl/>
        </w:rPr>
        <w:t xml:space="preserve">אני רוצה לבוא ולומר שבדבריו של חבר הכנסת יצחק כהן, שהיו צריכים להיאמר כהודעה אישית, הוא לא אמר מלה וחצי מלה על כל הוויכוח שהיה לנו על רחבת הכותל, כי הוא בוודאי מודה שחבר הכנסת </w:t>
      </w:r>
      <w:r>
        <w:rPr>
          <w:rFonts w:hint="cs"/>
          <w:rtl/>
        </w:rPr>
        <w:t>אזולאי טעה.</w:t>
      </w:r>
    </w:p>
    <w:p w14:paraId="354D6127" w14:textId="77777777" w:rsidR="00000000" w:rsidRDefault="003B3694">
      <w:pPr>
        <w:pStyle w:val="a0"/>
        <w:rPr>
          <w:rFonts w:hint="cs"/>
          <w:rtl/>
        </w:rPr>
      </w:pPr>
    </w:p>
    <w:p w14:paraId="7494E962" w14:textId="77777777" w:rsidR="00000000" w:rsidRDefault="003B3694">
      <w:pPr>
        <w:pStyle w:val="af0"/>
        <w:rPr>
          <w:rtl/>
        </w:rPr>
      </w:pPr>
      <w:r>
        <w:rPr>
          <w:rFonts w:hint="eastAsia"/>
          <w:rtl/>
        </w:rPr>
        <w:t>דוד</w:t>
      </w:r>
      <w:r>
        <w:rPr>
          <w:rtl/>
        </w:rPr>
        <w:t xml:space="preserve"> אזולאי (ש"ס):</w:t>
      </w:r>
    </w:p>
    <w:p w14:paraId="0FCA5B1A" w14:textId="77777777" w:rsidR="00000000" w:rsidRDefault="003B3694">
      <w:pPr>
        <w:pStyle w:val="a0"/>
        <w:rPr>
          <w:rFonts w:hint="cs"/>
          <w:rtl/>
        </w:rPr>
      </w:pPr>
    </w:p>
    <w:p w14:paraId="6115A9B8" w14:textId="77777777" w:rsidR="00000000" w:rsidRDefault="003B3694">
      <w:pPr>
        <w:pStyle w:val="a0"/>
        <w:rPr>
          <w:rFonts w:hint="cs"/>
          <w:rtl/>
        </w:rPr>
      </w:pPr>
      <w:r>
        <w:rPr>
          <w:rFonts w:hint="cs"/>
          <w:rtl/>
        </w:rPr>
        <w:t>גם אתה לא דיברת על - - -</w:t>
      </w:r>
    </w:p>
    <w:p w14:paraId="171CD74E" w14:textId="77777777" w:rsidR="00000000" w:rsidRDefault="003B3694">
      <w:pPr>
        <w:pStyle w:val="a0"/>
        <w:rPr>
          <w:rFonts w:hint="cs"/>
          <w:rtl/>
        </w:rPr>
      </w:pPr>
    </w:p>
    <w:p w14:paraId="487C8E8C" w14:textId="77777777" w:rsidR="00000000" w:rsidRDefault="003B3694">
      <w:pPr>
        <w:pStyle w:val="-"/>
        <w:rPr>
          <w:rtl/>
        </w:rPr>
      </w:pPr>
      <w:bookmarkStart w:id="645" w:name="FS000000524T12_11_2003_18_39_51C"/>
      <w:bookmarkEnd w:id="645"/>
      <w:r>
        <w:rPr>
          <w:rtl/>
        </w:rPr>
        <w:t>שאול יהלום (מפד"ל):</w:t>
      </w:r>
    </w:p>
    <w:p w14:paraId="6D756813" w14:textId="77777777" w:rsidR="00000000" w:rsidRDefault="003B3694">
      <w:pPr>
        <w:pStyle w:val="a0"/>
        <w:rPr>
          <w:rFonts w:hint="cs"/>
          <w:rtl/>
        </w:rPr>
      </w:pPr>
    </w:p>
    <w:p w14:paraId="4C268B3A" w14:textId="77777777" w:rsidR="00000000" w:rsidRDefault="003B3694">
      <w:pPr>
        <w:pStyle w:val="a0"/>
        <w:rPr>
          <w:rFonts w:hint="cs"/>
          <w:rtl/>
        </w:rPr>
      </w:pPr>
      <w:r>
        <w:rPr>
          <w:rFonts w:hint="cs"/>
          <w:rtl/>
        </w:rPr>
        <w:t xml:space="preserve">מה שעשה חבר הכנסת יצחק כהן, במלים אחרות </w:t>
      </w:r>
      <w:r>
        <w:rPr>
          <w:rtl/>
        </w:rPr>
        <w:t>–</w:t>
      </w:r>
      <w:r>
        <w:rPr>
          <w:rFonts w:hint="cs"/>
          <w:rtl/>
        </w:rPr>
        <w:t xml:space="preserve"> אלה השמצות. אני מציע לך, חבר הכנסת כהן, לעיין בתשובתו של זבולון אורלב מאתמול, שבה הוא הוכיח בדיוק - - -</w:t>
      </w:r>
    </w:p>
    <w:p w14:paraId="7DB80051" w14:textId="77777777" w:rsidR="00000000" w:rsidRDefault="003B3694">
      <w:pPr>
        <w:pStyle w:val="a0"/>
        <w:rPr>
          <w:rFonts w:hint="cs"/>
          <w:rtl/>
        </w:rPr>
      </w:pPr>
    </w:p>
    <w:p w14:paraId="16F111DF" w14:textId="77777777" w:rsidR="00000000" w:rsidRDefault="003B3694">
      <w:pPr>
        <w:pStyle w:val="af0"/>
        <w:rPr>
          <w:rtl/>
        </w:rPr>
      </w:pPr>
      <w:r>
        <w:rPr>
          <w:rFonts w:hint="eastAsia"/>
          <w:rtl/>
        </w:rPr>
        <w:t>יצחק</w:t>
      </w:r>
      <w:r>
        <w:rPr>
          <w:rtl/>
        </w:rPr>
        <w:t xml:space="preserve"> כהן (ש"ס):</w:t>
      </w:r>
    </w:p>
    <w:p w14:paraId="394767F6" w14:textId="77777777" w:rsidR="00000000" w:rsidRDefault="003B3694">
      <w:pPr>
        <w:pStyle w:val="a0"/>
        <w:rPr>
          <w:rFonts w:hint="cs"/>
          <w:rtl/>
        </w:rPr>
      </w:pPr>
    </w:p>
    <w:p w14:paraId="036C1AF1" w14:textId="77777777" w:rsidR="00000000" w:rsidRDefault="003B3694">
      <w:pPr>
        <w:pStyle w:val="a0"/>
        <w:rPr>
          <w:rFonts w:hint="cs"/>
          <w:rtl/>
        </w:rPr>
      </w:pPr>
      <w:r>
        <w:rPr>
          <w:rFonts w:hint="cs"/>
          <w:rtl/>
        </w:rPr>
        <w:t xml:space="preserve">לא, לא יעזור </w:t>
      </w:r>
      <w:r>
        <w:rPr>
          <w:rFonts w:hint="cs"/>
          <w:rtl/>
        </w:rPr>
        <w:t xml:space="preserve">לכם. רק אתם - - - </w:t>
      </w:r>
    </w:p>
    <w:p w14:paraId="65524978" w14:textId="77777777" w:rsidR="00000000" w:rsidRDefault="003B3694">
      <w:pPr>
        <w:pStyle w:val="a0"/>
        <w:rPr>
          <w:rFonts w:hint="cs"/>
          <w:rtl/>
        </w:rPr>
      </w:pPr>
    </w:p>
    <w:p w14:paraId="20D96A18" w14:textId="77777777" w:rsidR="00000000" w:rsidRDefault="003B3694">
      <w:pPr>
        <w:pStyle w:val="-"/>
        <w:rPr>
          <w:rtl/>
        </w:rPr>
      </w:pPr>
      <w:bookmarkStart w:id="646" w:name="FS000000524T12_11_2003_18_43_09C"/>
      <w:bookmarkEnd w:id="646"/>
      <w:r>
        <w:rPr>
          <w:rtl/>
        </w:rPr>
        <w:t>שאול יהלום (מפד"ל):</w:t>
      </w:r>
    </w:p>
    <w:p w14:paraId="4FC7EAF7" w14:textId="77777777" w:rsidR="00000000" w:rsidRDefault="003B3694">
      <w:pPr>
        <w:pStyle w:val="a0"/>
        <w:rPr>
          <w:rtl/>
        </w:rPr>
      </w:pPr>
    </w:p>
    <w:p w14:paraId="438DF42D" w14:textId="77777777" w:rsidR="00000000" w:rsidRDefault="003B3694">
      <w:pPr>
        <w:pStyle w:val="a0"/>
        <w:rPr>
          <w:rFonts w:hint="cs"/>
          <w:rtl/>
        </w:rPr>
      </w:pPr>
      <w:r>
        <w:rPr>
          <w:rFonts w:hint="cs"/>
          <w:rtl/>
        </w:rPr>
        <w:t xml:space="preserve">אל תפריע לי. אלה שתי הדקות שלי.  </w:t>
      </w:r>
    </w:p>
    <w:p w14:paraId="37DD3226" w14:textId="77777777" w:rsidR="00000000" w:rsidRDefault="003B3694">
      <w:pPr>
        <w:pStyle w:val="a0"/>
        <w:rPr>
          <w:rFonts w:hint="cs"/>
          <w:rtl/>
        </w:rPr>
      </w:pPr>
    </w:p>
    <w:p w14:paraId="3BD9A071" w14:textId="77777777" w:rsidR="00000000" w:rsidRDefault="003B3694">
      <w:pPr>
        <w:pStyle w:val="a0"/>
        <w:rPr>
          <w:rFonts w:hint="cs"/>
          <w:rtl/>
        </w:rPr>
      </w:pPr>
      <w:r>
        <w:rPr>
          <w:rFonts w:hint="cs"/>
          <w:rtl/>
        </w:rPr>
        <w:t xml:space="preserve">ביום שישי פורסם בעיתון "מעריב" סקר שנעשה במדינת ישראל - שם סיעת ש"ס ירדה. </w:t>
      </w:r>
    </w:p>
    <w:p w14:paraId="26ECD137" w14:textId="77777777" w:rsidR="00000000" w:rsidRDefault="003B3694">
      <w:pPr>
        <w:pStyle w:val="a0"/>
        <w:rPr>
          <w:rFonts w:hint="cs"/>
          <w:rtl/>
        </w:rPr>
      </w:pPr>
    </w:p>
    <w:p w14:paraId="6622ED5D" w14:textId="77777777" w:rsidR="00000000" w:rsidRDefault="003B3694">
      <w:pPr>
        <w:pStyle w:val="af0"/>
        <w:rPr>
          <w:rtl/>
        </w:rPr>
      </w:pPr>
      <w:r>
        <w:rPr>
          <w:rFonts w:hint="eastAsia"/>
          <w:rtl/>
        </w:rPr>
        <w:t>יצחק</w:t>
      </w:r>
      <w:r>
        <w:rPr>
          <w:rtl/>
        </w:rPr>
        <w:t xml:space="preserve"> כהן (ש"ס):</w:t>
      </w:r>
    </w:p>
    <w:p w14:paraId="64F90670" w14:textId="77777777" w:rsidR="00000000" w:rsidRDefault="003B3694">
      <w:pPr>
        <w:pStyle w:val="a0"/>
        <w:rPr>
          <w:rFonts w:hint="cs"/>
          <w:rtl/>
        </w:rPr>
      </w:pPr>
    </w:p>
    <w:p w14:paraId="4078E7FB" w14:textId="77777777" w:rsidR="00000000" w:rsidRDefault="003B3694">
      <w:pPr>
        <w:pStyle w:val="a0"/>
        <w:rPr>
          <w:rFonts w:hint="cs"/>
          <w:rtl/>
        </w:rPr>
      </w:pPr>
      <w:r>
        <w:rPr>
          <w:rFonts w:hint="cs"/>
          <w:rtl/>
        </w:rPr>
        <w:t>לא יעזור, רק - - -</w:t>
      </w:r>
    </w:p>
    <w:p w14:paraId="7968543C" w14:textId="77777777" w:rsidR="00000000" w:rsidRDefault="003B3694">
      <w:pPr>
        <w:pStyle w:val="a0"/>
        <w:rPr>
          <w:rFonts w:hint="cs"/>
          <w:rtl/>
        </w:rPr>
      </w:pPr>
    </w:p>
    <w:p w14:paraId="327469A6" w14:textId="77777777" w:rsidR="00000000" w:rsidRDefault="003B3694">
      <w:pPr>
        <w:pStyle w:val="-"/>
        <w:rPr>
          <w:rtl/>
        </w:rPr>
      </w:pPr>
      <w:bookmarkStart w:id="647" w:name="FS000000524T12_11_2003_18_44_24C"/>
      <w:bookmarkEnd w:id="647"/>
      <w:r>
        <w:rPr>
          <w:rtl/>
        </w:rPr>
        <w:t>שאול יהלום (מפד"ל):</w:t>
      </w:r>
    </w:p>
    <w:p w14:paraId="3705D5DA" w14:textId="77777777" w:rsidR="00000000" w:rsidRDefault="003B3694">
      <w:pPr>
        <w:pStyle w:val="a0"/>
        <w:rPr>
          <w:rtl/>
        </w:rPr>
      </w:pPr>
    </w:p>
    <w:p w14:paraId="75E9F026" w14:textId="77777777" w:rsidR="00000000" w:rsidRDefault="003B3694">
      <w:pPr>
        <w:pStyle w:val="a0"/>
        <w:rPr>
          <w:rFonts w:hint="cs"/>
          <w:rtl/>
        </w:rPr>
      </w:pPr>
      <w:r>
        <w:rPr>
          <w:rFonts w:hint="cs"/>
          <w:rtl/>
        </w:rPr>
        <w:t xml:space="preserve">הציבור בורח מכם. ירדתם ב-10% אחרי הירידה שלכם </w:t>
      </w:r>
      <w:r>
        <w:rPr>
          <w:rFonts w:hint="cs"/>
          <w:rtl/>
        </w:rPr>
        <w:t xml:space="preserve">מ-17% ל-11%. </w:t>
      </w:r>
    </w:p>
    <w:p w14:paraId="2AAEC77C" w14:textId="77777777" w:rsidR="00000000" w:rsidRDefault="003B3694">
      <w:pPr>
        <w:pStyle w:val="a0"/>
        <w:rPr>
          <w:rFonts w:hint="cs"/>
          <w:rtl/>
        </w:rPr>
      </w:pPr>
    </w:p>
    <w:p w14:paraId="0E27A642" w14:textId="77777777" w:rsidR="00000000" w:rsidRDefault="003B3694">
      <w:pPr>
        <w:pStyle w:val="af1"/>
        <w:rPr>
          <w:rtl/>
        </w:rPr>
      </w:pPr>
      <w:r>
        <w:rPr>
          <w:rtl/>
        </w:rPr>
        <w:t>היו"ר משה כחלון:</w:t>
      </w:r>
    </w:p>
    <w:p w14:paraId="2221ED06" w14:textId="77777777" w:rsidR="00000000" w:rsidRDefault="003B3694">
      <w:pPr>
        <w:pStyle w:val="a0"/>
        <w:rPr>
          <w:rtl/>
        </w:rPr>
      </w:pPr>
    </w:p>
    <w:p w14:paraId="0A8EB7C1" w14:textId="77777777" w:rsidR="00000000" w:rsidRDefault="003B3694">
      <w:pPr>
        <w:pStyle w:val="a0"/>
        <w:rPr>
          <w:rFonts w:hint="cs"/>
          <w:rtl/>
        </w:rPr>
      </w:pPr>
      <w:r>
        <w:rPr>
          <w:rFonts w:hint="cs"/>
          <w:rtl/>
        </w:rPr>
        <w:t>תודה.</w:t>
      </w:r>
    </w:p>
    <w:p w14:paraId="202C1FE9" w14:textId="77777777" w:rsidR="00000000" w:rsidRDefault="003B3694">
      <w:pPr>
        <w:pStyle w:val="a0"/>
        <w:rPr>
          <w:rFonts w:hint="cs"/>
          <w:rtl/>
        </w:rPr>
      </w:pPr>
    </w:p>
    <w:p w14:paraId="57D0FB58" w14:textId="77777777" w:rsidR="00000000" w:rsidRDefault="003B3694">
      <w:pPr>
        <w:pStyle w:val="-"/>
        <w:rPr>
          <w:rtl/>
        </w:rPr>
      </w:pPr>
      <w:bookmarkStart w:id="648" w:name="FS000000524T12_11_2003_18_45_04C"/>
      <w:bookmarkEnd w:id="648"/>
      <w:r>
        <w:rPr>
          <w:rtl/>
        </w:rPr>
        <w:t>שאול יהלום (מפד"ל):</w:t>
      </w:r>
    </w:p>
    <w:p w14:paraId="074746AC" w14:textId="77777777" w:rsidR="00000000" w:rsidRDefault="003B3694">
      <w:pPr>
        <w:pStyle w:val="a0"/>
        <w:rPr>
          <w:rtl/>
        </w:rPr>
      </w:pPr>
    </w:p>
    <w:p w14:paraId="546EF6F2" w14:textId="77777777" w:rsidR="00000000" w:rsidRDefault="003B3694">
      <w:pPr>
        <w:pStyle w:val="a0"/>
        <w:rPr>
          <w:rFonts w:hint="cs"/>
          <w:rtl/>
        </w:rPr>
      </w:pPr>
      <w:r>
        <w:rPr>
          <w:rFonts w:hint="cs"/>
          <w:rtl/>
        </w:rPr>
        <w:t>הציבור מודה שאין לו  צורך בכם.</w:t>
      </w:r>
    </w:p>
    <w:p w14:paraId="4004802D" w14:textId="77777777" w:rsidR="00000000" w:rsidRDefault="003B3694">
      <w:pPr>
        <w:pStyle w:val="a0"/>
        <w:rPr>
          <w:rFonts w:hint="cs"/>
          <w:rtl/>
        </w:rPr>
      </w:pPr>
    </w:p>
    <w:p w14:paraId="07B60529" w14:textId="77777777" w:rsidR="00000000" w:rsidRDefault="003B3694">
      <w:pPr>
        <w:pStyle w:val="af1"/>
        <w:rPr>
          <w:rtl/>
        </w:rPr>
      </w:pPr>
      <w:r>
        <w:rPr>
          <w:rtl/>
        </w:rPr>
        <w:t>היו"ר משה כחלון:</w:t>
      </w:r>
    </w:p>
    <w:p w14:paraId="6CF09BF5" w14:textId="77777777" w:rsidR="00000000" w:rsidRDefault="003B3694">
      <w:pPr>
        <w:pStyle w:val="a0"/>
        <w:rPr>
          <w:rtl/>
        </w:rPr>
      </w:pPr>
    </w:p>
    <w:p w14:paraId="659BEA55" w14:textId="77777777" w:rsidR="00000000" w:rsidRDefault="003B3694">
      <w:pPr>
        <w:pStyle w:val="a0"/>
        <w:rPr>
          <w:rFonts w:hint="cs"/>
          <w:rtl/>
        </w:rPr>
      </w:pPr>
      <w:r>
        <w:rPr>
          <w:rFonts w:hint="cs"/>
          <w:rtl/>
        </w:rPr>
        <w:t xml:space="preserve">חבר הכנסת יהלום, זמנך תם. תודה רבה. </w:t>
      </w:r>
    </w:p>
    <w:p w14:paraId="2979A11D" w14:textId="77777777" w:rsidR="00000000" w:rsidRDefault="003B3694">
      <w:pPr>
        <w:pStyle w:val="a0"/>
        <w:rPr>
          <w:rFonts w:hint="cs"/>
          <w:rtl/>
        </w:rPr>
      </w:pPr>
    </w:p>
    <w:p w14:paraId="3A268E08" w14:textId="77777777" w:rsidR="00000000" w:rsidRDefault="003B3694">
      <w:pPr>
        <w:pStyle w:val="af0"/>
        <w:rPr>
          <w:rtl/>
        </w:rPr>
      </w:pPr>
      <w:r>
        <w:rPr>
          <w:rFonts w:hint="eastAsia"/>
          <w:rtl/>
        </w:rPr>
        <w:t>יצחק</w:t>
      </w:r>
      <w:r>
        <w:rPr>
          <w:rtl/>
        </w:rPr>
        <w:t xml:space="preserve"> כהן (ש"ס):</w:t>
      </w:r>
    </w:p>
    <w:p w14:paraId="7423A118" w14:textId="77777777" w:rsidR="00000000" w:rsidRDefault="003B3694">
      <w:pPr>
        <w:pStyle w:val="a0"/>
        <w:rPr>
          <w:rFonts w:hint="cs"/>
          <w:rtl/>
        </w:rPr>
      </w:pPr>
    </w:p>
    <w:p w14:paraId="15E80DE8" w14:textId="77777777" w:rsidR="00000000" w:rsidRDefault="003B3694">
      <w:pPr>
        <w:pStyle w:val="a0"/>
        <w:rPr>
          <w:rFonts w:hint="cs"/>
          <w:rtl/>
        </w:rPr>
      </w:pPr>
      <w:r>
        <w:rPr>
          <w:rFonts w:hint="cs"/>
          <w:rtl/>
        </w:rPr>
        <w:t>- - -</w:t>
      </w:r>
    </w:p>
    <w:p w14:paraId="026A3E40" w14:textId="77777777" w:rsidR="00000000" w:rsidRDefault="003B3694">
      <w:pPr>
        <w:pStyle w:val="a0"/>
        <w:rPr>
          <w:rFonts w:hint="cs"/>
          <w:rtl/>
        </w:rPr>
      </w:pPr>
    </w:p>
    <w:p w14:paraId="40E2BCDF" w14:textId="77777777" w:rsidR="00000000" w:rsidRDefault="003B3694">
      <w:pPr>
        <w:pStyle w:val="-"/>
        <w:rPr>
          <w:rtl/>
        </w:rPr>
      </w:pPr>
      <w:bookmarkStart w:id="649" w:name="FS000000524T12_11_2003_18_45_54C"/>
      <w:bookmarkEnd w:id="649"/>
      <w:r>
        <w:rPr>
          <w:rtl/>
        </w:rPr>
        <w:t>שאול יהלום (מפד"ל):</w:t>
      </w:r>
    </w:p>
    <w:p w14:paraId="55748384" w14:textId="77777777" w:rsidR="00000000" w:rsidRDefault="003B3694">
      <w:pPr>
        <w:pStyle w:val="a0"/>
        <w:rPr>
          <w:rtl/>
        </w:rPr>
      </w:pPr>
    </w:p>
    <w:p w14:paraId="71E63AE3" w14:textId="77777777" w:rsidR="00000000" w:rsidRDefault="003B3694">
      <w:pPr>
        <w:pStyle w:val="a0"/>
        <w:rPr>
          <w:rFonts w:hint="cs"/>
          <w:rtl/>
        </w:rPr>
      </w:pPr>
      <w:r>
        <w:rPr>
          <w:rFonts w:hint="cs"/>
          <w:rtl/>
        </w:rPr>
        <w:t>אין לו צורך בכם, והוא אומר: לא צריך יותר את ש"ס.</w:t>
      </w:r>
    </w:p>
    <w:p w14:paraId="286E11CC" w14:textId="77777777" w:rsidR="00000000" w:rsidRDefault="003B3694">
      <w:pPr>
        <w:pStyle w:val="a0"/>
        <w:rPr>
          <w:rFonts w:hint="cs"/>
          <w:rtl/>
        </w:rPr>
      </w:pPr>
    </w:p>
    <w:p w14:paraId="21AD985A" w14:textId="77777777" w:rsidR="00000000" w:rsidRDefault="003B3694">
      <w:pPr>
        <w:pStyle w:val="af1"/>
        <w:rPr>
          <w:rtl/>
        </w:rPr>
      </w:pPr>
      <w:r>
        <w:rPr>
          <w:rtl/>
        </w:rPr>
        <w:t>היו"ר משה כח</w:t>
      </w:r>
      <w:r>
        <w:rPr>
          <w:rtl/>
        </w:rPr>
        <w:t>לון:</w:t>
      </w:r>
    </w:p>
    <w:p w14:paraId="1BBA74FD" w14:textId="77777777" w:rsidR="00000000" w:rsidRDefault="003B3694">
      <w:pPr>
        <w:pStyle w:val="a0"/>
        <w:rPr>
          <w:rtl/>
        </w:rPr>
      </w:pPr>
    </w:p>
    <w:p w14:paraId="5B26BB8A" w14:textId="77777777" w:rsidR="00000000" w:rsidRDefault="003B3694">
      <w:pPr>
        <w:pStyle w:val="a0"/>
        <w:rPr>
          <w:rFonts w:hint="cs"/>
          <w:rtl/>
        </w:rPr>
      </w:pPr>
      <w:r>
        <w:rPr>
          <w:rFonts w:hint="cs"/>
          <w:rtl/>
        </w:rPr>
        <w:t xml:space="preserve">חבר הכנסת יהלום, תודה רבה. </w:t>
      </w:r>
    </w:p>
    <w:p w14:paraId="77F58EB9" w14:textId="77777777" w:rsidR="00000000" w:rsidRDefault="003B3694">
      <w:pPr>
        <w:pStyle w:val="a2"/>
        <w:rPr>
          <w:rFonts w:hint="cs"/>
          <w:rtl/>
        </w:rPr>
      </w:pPr>
    </w:p>
    <w:p w14:paraId="22713722" w14:textId="77777777" w:rsidR="00000000" w:rsidRDefault="003B3694">
      <w:pPr>
        <w:pStyle w:val="a0"/>
        <w:rPr>
          <w:rFonts w:hint="cs"/>
          <w:rtl/>
        </w:rPr>
      </w:pPr>
    </w:p>
    <w:p w14:paraId="6C5CEACA" w14:textId="77777777" w:rsidR="00000000" w:rsidRDefault="003B3694">
      <w:pPr>
        <w:pStyle w:val="a2"/>
        <w:rPr>
          <w:rFonts w:hint="cs"/>
          <w:rtl/>
        </w:rPr>
      </w:pPr>
      <w:bookmarkStart w:id="650" w:name="CS17021FI0017021T12_11_2003_18_47_13"/>
      <w:bookmarkStart w:id="651" w:name="_Toc69719437"/>
      <w:bookmarkEnd w:id="650"/>
      <w:r>
        <w:rPr>
          <w:rtl/>
        </w:rPr>
        <w:t>הצע</w:t>
      </w:r>
      <w:r>
        <w:rPr>
          <w:rFonts w:hint="cs"/>
          <w:rtl/>
        </w:rPr>
        <w:t>ות</w:t>
      </w:r>
      <w:r>
        <w:rPr>
          <w:rtl/>
        </w:rPr>
        <w:t xml:space="preserve"> לסדר</w:t>
      </w:r>
      <w:r>
        <w:rPr>
          <w:rFonts w:hint="cs"/>
          <w:rtl/>
        </w:rPr>
        <w:t>-</w:t>
      </w:r>
      <w:r>
        <w:rPr>
          <w:rtl/>
        </w:rPr>
        <w:t>היום</w:t>
      </w:r>
      <w:bookmarkEnd w:id="651"/>
      <w:r>
        <w:rPr>
          <w:rtl/>
        </w:rPr>
        <w:t xml:space="preserve"> </w:t>
      </w:r>
    </w:p>
    <w:p w14:paraId="43A8469C" w14:textId="77777777" w:rsidR="00000000" w:rsidRDefault="003B3694">
      <w:pPr>
        <w:pStyle w:val="a2"/>
        <w:rPr>
          <w:rFonts w:hint="cs"/>
          <w:rtl/>
        </w:rPr>
      </w:pPr>
      <w:bookmarkStart w:id="652" w:name="_Toc69719438"/>
      <w:r>
        <w:rPr>
          <w:rtl/>
        </w:rPr>
        <w:t>עקירת מטעי הזיתים באזור שכם</w:t>
      </w:r>
      <w:bookmarkEnd w:id="652"/>
    </w:p>
    <w:p w14:paraId="29A9B8FF" w14:textId="77777777" w:rsidR="00000000" w:rsidRDefault="003B3694">
      <w:pPr>
        <w:pStyle w:val="a0"/>
        <w:rPr>
          <w:rFonts w:hint="cs"/>
          <w:rtl/>
        </w:rPr>
      </w:pPr>
    </w:p>
    <w:p w14:paraId="6F2ADECF" w14:textId="77777777" w:rsidR="00000000" w:rsidRDefault="003B3694">
      <w:pPr>
        <w:pStyle w:val="af1"/>
        <w:rPr>
          <w:rtl/>
        </w:rPr>
      </w:pPr>
      <w:r>
        <w:rPr>
          <w:rtl/>
        </w:rPr>
        <w:t>היו"ר משה כחלון:</w:t>
      </w:r>
    </w:p>
    <w:p w14:paraId="5AB292AD" w14:textId="77777777" w:rsidR="00000000" w:rsidRDefault="003B3694">
      <w:pPr>
        <w:pStyle w:val="a0"/>
        <w:rPr>
          <w:rtl/>
        </w:rPr>
      </w:pPr>
    </w:p>
    <w:p w14:paraId="0FB1CAD8" w14:textId="77777777" w:rsidR="00000000" w:rsidRDefault="003B3694">
      <w:pPr>
        <w:pStyle w:val="a0"/>
        <w:rPr>
          <w:rFonts w:hint="cs"/>
          <w:rtl/>
        </w:rPr>
      </w:pPr>
      <w:r>
        <w:rPr>
          <w:rFonts w:hint="cs"/>
          <w:rtl/>
        </w:rPr>
        <w:t>אנחנו ממשיכים בסדר-היום: עקירת מטעי הזיתים באזור שכם - הצעות לסדר-היום מס' 1493,  1508, 1524, 1540, 1543, 1544, 1547 ו-1564. חבר הכנסת רן כהן, בבקשה, ואחריו</w:t>
      </w:r>
      <w:r>
        <w:rPr>
          <w:rFonts w:hint="cs"/>
          <w:rtl/>
        </w:rPr>
        <w:t xml:space="preserve"> </w:t>
      </w:r>
      <w:r>
        <w:rPr>
          <w:rtl/>
        </w:rPr>
        <w:t>–</w:t>
      </w:r>
      <w:r>
        <w:rPr>
          <w:rFonts w:hint="cs"/>
          <w:rtl/>
        </w:rPr>
        <w:t xml:space="preserve"> חבר הכנסת מוחמד ברכה. </w:t>
      </w:r>
    </w:p>
    <w:p w14:paraId="32BF8BB3" w14:textId="77777777" w:rsidR="00000000" w:rsidRDefault="003B3694">
      <w:pPr>
        <w:pStyle w:val="a0"/>
        <w:rPr>
          <w:rFonts w:hint="cs"/>
          <w:rtl/>
        </w:rPr>
      </w:pPr>
    </w:p>
    <w:p w14:paraId="795F1396" w14:textId="77777777" w:rsidR="00000000" w:rsidRDefault="003B3694">
      <w:pPr>
        <w:pStyle w:val="a"/>
        <w:rPr>
          <w:rtl/>
        </w:rPr>
      </w:pPr>
      <w:bookmarkStart w:id="653" w:name="FS000000507T12_11_2003_18_50_15"/>
      <w:bookmarkStart w:id="654" w:name="_Toc69719439"/>
      <w:bookmarkEnd w:id="653"/>
      <w:r>
        <w:rPr>
          <w:rFonts w:hint="eastAsia"/>
          <w:rtl/>
        </w:rPr>
        <w:t>רן</w:t>
      </w:r>
      <w:r>
        <w:rPr>
          <w:rtl/>
        </w:rPr>
        <w:t xml:space="preserve"> כהן (מרצ):</w:t>
      </w:r>
      <w:bookmarkEnd w:id="654"/>
    </w:p>
    <w:p w14:paraId="4F7F5F39" w14:textId="77777777" w:rsidR="00000000" w:rsidRDefault="003B3694">
      <w:pPr>
        <w:pStyle w:val="a0"/>
        <w:rPr>
          <w:rFonts w:hint="cs"/>
          <w:rtl/>
        </w:rPr>
      </w:pPr>
    </w:p>
    <w:p w14:paraId="6474DFC0" w14:textId="77777777" w:rsidR="00000000" w:rsidRDefault="003B3694">
      <w:pPr>
        <w:pStyle w:val="a0"/>
        <w:rPr>
          <w:rFonts w:hint="cs"/>
          <w:rtl/>
        </w:rPr>
      </w:pPr>
      <w:r>
        <w:rPr>
          <w:rFonts w:hint="cs"/>
          <w:rtl/>
        </w:rPr>
        <w:t>אדוני היושב-ראש, חברות וחברי הכנסת, אדוני סגן השר, עוד לפני שאני מתחיל בנושא הנורא שאני עומד להעלות כאן, בעקירת מאות עצי זית בשטחים, שנעשתה בידי זדים, אני רוצה קודם כול להצטרף לכל מלה שאמר כאן חבר הכנסת יאיר פרץ בע</w:t>
      </w:r>
      <w:r>
        <w:rPr>
          <w:rFonts w:hint="cs"/>
          <w:rtl/>
        </w:rPr>
        <w:t>ניין הדיור הציבורי. דיברתי עכשיו גם עם סגן השר, ואני אומר לכם, אם מה שהוחלט כאן בקריאה ראשונה יתבצע ויוחל על דיירי הדיור הציבורי, זה יהיה מעשה מחריד, אנטי-חברתי, אנטי-סוציאלי, אנטי-לאומי, אנטי צדק אלמנטרי לגבי הקבוצה שמצבה החברתי הכי קשה בישראל.</w:t>
      </w:r>
    </w:p>
    <w:p w14:paraId="72B8C4FA" w14:textId="77777777" w:rsidR="00000000" w:rsidRDefault="003B3694">
      <w:pPr>
        <w:pStyle w:val="a0"/>
        <w:rPr>
          <w:rFonts w:hint="cs"/>
          <w:rtl/>
        </w:rPr>
      </w:pPr>
    </w:p>
    <w:p w14:paraId="3569B12B" w14:textId="77777777" w:rsidR="00000000" w:rsidRDefault="003B3694">
      <w:pPr>
        <w:pStyle w:val="a0"/>
        <w:rPr>
          <w:rFonts w:hint="cs"/>
          <w:rtl/>
        </w:rPr>
      </w:pPr>
      <w:r>
        <w:rPr>
          <w:rFonts w:hint="cs"/>
          <w:rtl/>
        </w:rPr>
        <w:t>אדוני היו</w:t>
      </w:r>
      <w:r>
        <w:rPr>
          <w:rFonts w:hint="cs"/>
          <w:rtl/>
        </w:rPr>
        <w:t>שב-ראש, הנשיא קצב, שאתו נפגשתי אתמול, גינה באופן הבוטה ביותר את המעשה המחריד - מעשה נבלה בעיני. עקירת עצי הזית של פלסטינים בשטחים - אנשים פשוטים, איכרים שמתקיימים מעצי הזית שלהם - היא מעשה אנטי-אנושי, אנטי-הומני, אנטי-יהודי, ובעיני גם אנטי-ציוני. ואני סבור</w:t>
      </w:r>
      <w:r>
        <w:rPr>
          <w:rFonts w:hint="cs"/>
          <w:rtl/>
        </w:rPr>
        <w:t xml:space="preserve"> שאפילו הקיצונים שבחסידי הכיבוש היו צריכים לצאת מדעתם כדי לעקור את העוקרים האלה מהמקום שבו הם ביצעו את זממם.</w:t>
      </w:r>
    </w:p>
    <w:p w14:paraId="32BE8C53" w14:textId="77777777" w:rsidR="00000000" w:rsidRDefault="003B3694">
      <w:pPr>
        <w:pStyle w:val="a0"/>
        <w:rPr>
          <w:rFonts w:hint="cs"/>
          <w:rtl/>
        </w:rPr>
      </w:pPr>
    </w:p>
    <w:p w14:paraId="531A0D7D" w14:textId="77777777" w:rsidR="00000000" w:rsidRDefault="003B3694">
      <w:pPr>
        <w:pStyle w:val="a0"/>
        <w:rPr>
          <w:rFonts w:hint="cs"/>
          <w:rtl/>
        </w:rPr>
      </w:pPr>
      <w:r>
        <w:rPr>
          <w:rFonts w:hint="cs"/>
          <w:rtl/>
        </w:rPr>
        <w:t>אדוני היושב-ראש, הנה צדוק יחזקאלי מתאר את המעשה ב"ידיעות אחרונות" בקטע מאוד קצר: "אלו שעוללו את זה, עבדו בשיטתיות, בקור רוח. לא בזעם בלתי נשלט. במ</w:t>
      </w:r>
      <w:r>
        <w:rPr>
          <w:rFonts w:hint="cs"/>
          <w:rtl/>
        </w:rPr>
        <w:t xml:space="preserve">קצועיות. באורך רוח. במסורים באו. ביתרו ענפים וגזעים ביסודיות מופלאה, מותירים את הענפים הירוקים על האדמה, עדיין כורעים, דוממים, ממשא הזיתים שהמתין למסיק בעליו. רק זעקותיו של פאוזי פילחו את הדממה על גבעת העצים המתים". כל 250 עצי הזית שלו נעקרו. </w:t>
      </w:r>
    </w:p>
    <w:p w14:paraId="29845D3D" w14:textId="77777777" w:rsidR="00000000" w:rsidRDefault="003B3694">
      <w:pPr>
        <w:pStyle w:val="a0"/>
        <w:rPr>
          <w:rFonts w:hint="cs"/>
          <w:rtl/>
        </w:rPr>
      </w:pPr>
    </w:p>
    <w:p w14:paraId="55F9A50E" w14:textId="77777777" w:rsidR="00000000" w:rsidRDefault="003B3694">
      <w:pPr>
        <w:pStyle w:val="a0"/>
        <w:rPr>
          <w:rFonts w:hint="cs"/>
          <w:rtl/>
        </w:rPr>
      </w:pPr>
      <w:r>
        <w:rPr>
          <w:rFonts w:hint="cs"/>
          <w:rtl/>
        </w:rPr>
        <w:t>אדוני היושב</w:t>
      </w:r>
      <w:r>
        <w:rPr>
          <w:rFonts w:hint="cs"/>
          <w:rtl/>
        </w:rPr>
        <w:t xml:space="preserve">-ראש, אני רוצה לומר לך, נדמה לי שהציונות לא העלתה בדמיונה שייעשה מעשה מפלצתי כזה בידי יהודים על אדמת ארץ-ישראל </w:t>
      </w:r>
      <w:r>
        <w:rPr>
          <w:rtl/>
        </w:rPr>
        <w:t>–</w:t>
      </w:r>
      <w:r>
        <w:rPr>
          <w:rFonts w:hint="cs"/>
          <w:rtl/>
        </w:rPr>
        <w:t xml:space="preserve"> על-ידי יהודים בארץ-ישראל. </w:t>
      </w:r>
    </w:p>
    <w:p w14:paraId="653DF741" w14:textId="77777777" w:rsidR="00000000" w:rsidRDefault="003B3694">
      <w:pPr>
        <w:pStyle w:val="a0"/>
        <w:rPr>
          <w:rFonts w:hint="cs"/>
          <w:rtl/>
        </w:rPr>
      </w:pPr>
    </w:p>
    <w:p w14:paraId="15436B68" w14:textId="77777777" w:rsidR="00000000" w:rsidRDefault="003B3694">
      <w:pPr>
        <w:pStyle w:val="af0"/>
        <w:rPr>
          <w:rtl/>
        </w:rPr>
      </w:pPr>
      <w:r>
        <w:rPr>
          <w:rFonts w:hint="eastAsia"/>
          <w:rtl/>
        </w:rPr>
        <w:t>אורי</w:t>
      </w:r>
      <w:r>
        <w:rPr>
          <w:rtl/>
        </w:rPr>
        <w:t xml:space="preserve"> יהודה אריאל (האיחוד הלאומי - ישראל ביתנו):</w:t>
      </w:r>
    </w:p>
    <w:p w14:paraId="567C32BF" w14:textId="77777777" w:rsidR="00000000" w:rsidRDefault="003B3694">
      <w:pPr>
        <w:pStyle w:val="a0"/>
        <w:rPr>
          <w:rFonts w:hint="cs"/>
          <w:rtl/>
        </w:rPr>
      </w:pPr>
    </w:p>
    <w:p w14:paraId="75B3AB8A" w14:textId="77777777" w:rsidR="00000000" w:rsidRDefault="003B3694">
      <w:pPr>
        <w:pStyle w:val="a0"/>
        <w:rPr>
          <w:rFonts w:hint="cs"/>
          <w:rtl/>
        </w:rPr>
      </w:pPr>
      <w:r>
        <w:rPr>
          <w:rFonts w:hint="cs"/>
          <w:rtl/>
        </w:rPr>
        <w:t xml:space="preserve">על כמה אדמות יושבים הקיבוצים - - - </w:t>
      </w:r>
    </w:p>
    <w:p w14:paraId="08C8CB64" w14:textId="77777777" w:rsidR="00000000" w:rsidRDefault="003B3694">
      <w:pPr>
        <w:pStyle w:val="a0"/>
        <w:rPr>
          <w:rFonts w:hint="cs"/>
          <w:rtl/>
        </w:rPr>
      </w:pPr>
    </w:p>
    <w:p w14:paraId="1A2F715B" w14:textId="77777777" w:rsidR="00000000" w:rsidRDefault="003B3694">
      <w:pPr>
        <w:pStyle w:val="af0"/>
        <w:rPr>
          <w:rtl/>
        </w:rPr>
      </w:pPr>
      <w:r>
        <w:rPr>
          <w:rFonts w:hint="eastAsia"/>
          <w:rtl/>
        </w:rPr>
        <w:t>יצחק</w:t>
      </w:r>
      <w:r>
        <w:rPr>
          <w:rtl/>
        </w:rPr>
        <w:t xml:space="preserve"> הרצוג (העבודה-מימד):</w:t>
      </w:r>
    </w:p>
    <w:p w14:paraId="291C621D" w14:textId="77777777" w:rsidR="00000000" w:rsidRDefault="003B3694">
      <w:pPr>
        <w:pStyle w:val="a0"/>
        <w:rPr>
          <w:rFonts w:hint="cs"/>
          <w:rtl/>
        </w:rPr>
      </w:pPr>
    </w:p>
    <w:p w14:paraId="40ECB2E6" w14:textId="77777777" w:rsidR="00000000" w:rsidRDefault="003B3694">
      <w:pPr>
        <w:pStyle w:val="a0"/>
        <w:rPr>
          <w:rFonts w:hint="cs"/>
          <w:rtl/>
        </w:rPr>
      </w:pPr>
      <w:r>
        <w:rPr>
          <w:rFonts w:hint="cs"/>
          <w:rtl/>
        </w:rPr>
        <w:t xml:space="preserve">- </w:t>
      </w:r>
      <w:r>
        <w:rPr>
          <w:rFonts w:hint="cs"/>
          <w:rtl/>
        </w:rPr>
        <w:t>- -</w:t>
      </w:r>
    </w:p>
    <w:p w14:paraId="5397FC84" w14:textId="77777777" w:rsidR="00000000" w:rsidRDefault="003B3694">
      <w:pPr>
        <w:pStyle w:val="a0"/>
        <w:rPr>
          <w:rFonts w:hint="cs"/>
          <w:rtl/>
        </w:rPr>
      </w:pPr>
    </w:p>
    <w:p w14:paraId="08BF416D" w14:textId="77777777" w:rsidR="00000000" w:rsidRDefault="003B3694">
      <w:pPr>
        <w:pStyle w:val="-"/>
        <w:rPr>
          <w:rtl/>
        </w:rPr>
      </w:pPr>
      <w:bookmarkStart w:id="655" w:name="FS000000507T12_11_2003_19_04_01C"/>
      <w:bookmarkEnd w:id="655"/>
      <w:r>
        <w:rPr>
          <w:rtl/>
        </w:rPr>
        <w:t>רן כהן (מרצ):</w:t>
      </w:r>
    </w:p>
    <w:p w14:paraId="2C3DB489" w14:textId="77777777" w:rsidR="00000000" w:rsidRDefault="003B3694">
      <w:pPr>
        <w:pStyle w:val="a0"/>
        <w:rPr>
          <w:rtl/>
        </w:rPr>
      </w:pPr>
    </w:p>
    <w:p w14:paraId="5643BF9D" w14:textId="77777777" w:rsidR="00000000" w:rsidRDefault="003B3694">
      <w:pPr>
        <w:pStyle w:val="a0"/>
        <w:ind w:firstLine="0"/>
        <w:rPr>
          <w:rFonts w:hint="cs"/>
          <w:rtl/>
        </w:rPr>
      </w:pPr>
      <w:r>
        <w:rPr>
          <w:rFonts w:hint="cs"/>
          <w:rtl/>
        </w:rPr>
        <w:tab/>
        <w:t xml:space="preserve">אדוני היושב-ראש, אני רוצה להאמין שאפילו אורי אריאל מזדהה עם הזעקה שלי, ולכן אני לא מבין למה הוא צועק. </w:t>
      </w:r>
    </w:p>
    <w:p w14:paraId="001ACDB2" w14:textId="77777777" w:rsidR="00000000" w:rsidRDefault="003B3694">
      <w:pPr>
        <w:pStyle w:val="a0"/>
        <w:ind w:firstLine="0"/>
        <w:rPr>
          <w:rFonts w:hint="cs"/>
          <w:rtl/>
        </w:rPr>
      </w:pPr>
    </w:p>
    <w:p w14:paraId="1F51C91C" w14:textId="77777777" w:rsidR="00000000" w:rsidRDefault="003B3694">
      <w:pPr>
        <w:pStyle w:val="af0"/>
        <w:rPr>
          <w:rtl/>
        </w:rPr>
      </w:pPr>
      <w:r>
        <w:rPr>
          <w:rFonts w:hint="eastAsia"/>
          <w:rtl/>
        </w:rPr>
        <w:t>אורי</w:t>
      </w:r>
      <w:r>
        <w:rPr>
          <w:rtl/>
        </w:rPr>
        <w:t xml:space="preserve"> יהודה אריאל (האיחוד הלאומי - ישראל ביתנו):</w:t>
      </w:r>
    </w:p>
    <w:p w14:paraId="1F9CE76E" w14:textId="77777777" w:rsidR="00000000" w:rsidRDefault="003B3694">
      <w:pPr>
        <w:pStyle w:val="a0"/>
        <w:rPr>
          <w:rFonts w:hint="cs"/>
          <w:rtl/>
        </w:rPr>
      </w:pPr>
    </w:p>
    <w:p w14:paraId="616727EC" w14:textId="77777777" w:rsidR="00000000" w:rsidRDefault="003B3694">
      <w:pPr>
        <w:pStyle w:val="a0"/>
        <w:rPr>
          <w:rFonts w:hint="cs"/>
          <w:rtl/>
        </w:rPr>
      </w:pPr>
      <w:r>
        <w:rPr>
          <w:rFonts w:hint="cs"/>
          <w:rtl/>
        </w:rPr>
        <w:t>גן-שמואל - - -</w:t>
      </w:r>
    </w:p>
    <w:p w14:paraId="4D737515" w14:textId="77777777" w:rsidR="00000000" w:rsidRDefault="003B3694">
      <w:pPr>
        <w:pStyle w:val="a0"/>
        <w:rPr>
          <w:rFonts w:hint="cs"/>
          <w:rtl/>
        </w:rPr>
      </w:pPr>
    </w:p>
    <w:p w14:paraId="615F7321" w14:textId="77777777" w:rsidR="00000000" w:rsidRDefault="003B3694">
      <w:pPr>
        <w:pStyle w:val="-"/>
        <w:rPr>
          <w:rtl/>
        </w:rPr>
      </w:pPr>
      <w:bookmarkStart w:id="656" w:name="FS000000507T12_11_2003_19_04_52C"/>
      <w:bookmarkEnd w:id="656"/>
      <w:r>
        <w:rPr>
          <w:rtl/>
        </w:rPr>
        <w:t>רן כהן (מרצ):</w:t>
      </w:r>
    </w:p>
    <w:p w14:paraId="25D0A44A" w14:textId="77777777" w:rsidR="00000000" w:rsidRDefault="003B3694">
      <w:pPr>
        <w:pStyle w:val="a0"/>
        <w:rPr>
          <w:rtl/>
        </w:rPr>
      </w:pPr>
    </w:p>
    <w:p w14:paraId="503B628E" w14:textId="77777777" w:rsidR="00000000" w:rsidRDefault="003B3694">
      <w:pPr>
        <w:pStyle w:val="a0"/>
        <w:rPr>
          <w:rFonts w:hint="cs"/>
          <w:rtl/>
        </w:rPr>
      </w:pPr>
      <w:r>
        <w:rPr>
          <w:rFonts w:hint="cs"/>
          <w:rtl/>
        </w:rPr>
        <w:t>לאחר שנעקרו כבר מאות העצים, ובהתחשב בכך שהצבא והשב"</w:t>
      </w:r>
      <w:r>
        <w:rPr>
          <w:rFonts w:hint="cs"/>
          <w:rtl/>
        </w:rPr>
        <w:t xml:space="preserve">כ יודעים איפה נמצא כל פלאפון בשטחים, ולאחר שהצבא שומר על המתנחלים בשטחים </w:t>
      </w:r>
      <w:r>
        <w:rPr>
          <w:rtl/>
        </w:rPr>
        <w:t>–</w:t>
      </w:r>
      <w:r>
        <w:rPr>
          <w:rFonts w:hint="cs"/>
          <w:rtl/>
        </w:rPr>
        <w:t xml:space="preserve"> אולי גם על המתנחלים הבודדים האלה, או הקבוצה הזאת שעשתה את מעשה התועבה הזה </w:t>
      </w:r>
      <w:r>
        <w:rPr>
          <w:rtl/>
        </w:rPr>
        <w:t>–</w:t>
      </w:r>
      <w:r>
        <w:rPr>
          <w:rFonts w:hint="cs"/>
          <w:rtl/>
        </w:rPr>
        <w:t xml:space="preserve"> אני לא מבין  איך יכול להיות שהצבא לא יודע על זה, המשטרה לא יודעת על זה, ואף אחד מהם לא נעצר. </w:t>
      </w:r>
    </w:p>
    <w:p w14:paraId="1140B9DB" w14:textId="77777777" w:rsidR="00000000" w:rsidRDefault="003B3694">
      <w:pPr>
        <w:pStyle w:val="a0"/>
        <w:rPr>
          <w:rFonts w:hint="cs"/>
          <w:rtl/>
        </w:rPr>
      </w:pPr>
    </w:p>
    <w:p w14:paraId="7B26B8FB" w14:textId="77777777" w:rsidR="00000000" w:rsidRDefault="003B3694">
      <w:pPr>
        <w:pStyle w:val="af1"/>
        <w:rPr>
          <w:rtl/>
        </w:rPr>
      </w:pPr>
      <w:r>
        <w:rPr>
          <w:rtl/>
        </w:rPr>
        <w:t xml:space="preserve">היו"ר משה </w:t>
      </w:r>
      <w:r>
        <w:rPr>
          <w:rtl/>
        </w:rPr>
        <w:t>כחלון:</w:t>
      </w:r>
    </w:p>
    <w:p w14:paraId="17937EC1" w14:textId="77777777" w:rsidR="00000000" w:rsidRDefault="003B3694">
      <w:pPr>
        <w:pStyle w:val="a0"/>
        <w:rPr>
          <w:rtl/>
        </w:rPr>
      </w:pPr>
    </w:p>
    <w:p w14:paraId="10727879" w14:textId="77777777" w:rsidR="00000000" w:rsidRDefault="003B3694">
      <w:pPr>
        <w:pStyle w:val="a0"/>
        <w:rPr>
          <w:rFonts w:hint="cs"/>
          <w:rtl/>
        </w:rPr>
      </w:pPr>
      <w:r>
        <w:rPr>
          <w:rFonts w:hint="cs"/>
          <w:rtl/>
        </w:rPr>
        <w:t>חבר הכנסת כהן, אני מבקש לסיים. זמנך תם.</w:t>
      </w:r>
    </w:p>
    <w:p w14:paraId="128482F1" w14:textId="77777777" w:rsidR="00000000" w:rsidRDefault="003B3694">
      <w:pPr>
        <w:pStyle w:val="a0"/>
        <w:rPr>
          <w:rFonts w:hint="cs"/>
          <w:rtl/>
        </w:rPr>
      </w:pPr>
    </w:p>
    <w:p w14:paraId="00A007E2" w14:textId="77777777" w:rsidR="00000000" w:rsidRDefault="003B3694">
      <w:pPr>
        <w:pStyle w:val="-"/>
        <w:rPr>
          <w:rtl/>
        </w:rPr>
      </w:pPr>
      <w:bookmarkStart w:id="657" w:name="FS000000507T12_11_2003_19_12_24C"/>
      <w:bookmarkEnd w:id="657"/>
      <w:r>
        <w:rPr>
          <w:rtl/>
        </w:rPr>
        <w:t>רן כהן (מרצ):</w:t>
      </w:r>
    </w:p>
    <w:p w14:paraId="165B22A6" w14:textId="77777777" w:rsidR="00000000" w:rsidRDefault="003B3694">
      <w:pPr>
        <w:pStyle w:val="a0"/>
        <w:rPr>
          <w:rtl/>
        </w:rPr>
      </w:pPr>
    </w:p>
    <w:p w14:paraId="414D00F7" w14:textId="77777777" w:rsidR="00000000" w:rsidRDefault="003B3694">
      <w:pPr>
        <w:pStyle w:val="a0"/>
        <w:rPr>
          <w:rFonts w:hint="cs"/>
          <w:rtl/>
        </w:rPr>
      </w:pPr>
      <w:r>
        <w:rPr>
          <w:rFonts w:hint="cs"/>
          <w:rtl/>
        </w:rPr>
        <w:t xml:space="preserve">אני מסיים מייד, אדוני. </w:t>
      </w:r>
    </w:p>
    <w:p w14:paraId="422ACDB9" w14:textId="77777777" w:rsidR="00000000" w:rsidRDefault="003B3694">
      <w:pPr>
        <w:pStyle w:val="a0"/>
        <w:rPr>
          <w:rFonts w:hint="cs"/>
          <w:rtl/>
        </w:rPr>
      </w:pPr>
    </w:p>
    <w:p w14:paraId="7F230706" w14:textId="77777777" w:rsidR="00000000" w:rsidRDefault="003B3694">
      <w:pPr>
        <w:pStyle w:val="a0"/>
        <w:rPr>
          <w:rFonts w:hint="cs"/>
          <w:rtl/>
        </w:rPr>
      </w:pPr>
      <w:r>
        <w:rPr>
          <w:rFonts w:hint="cs"/>
          <w:rtl/>
        </w:rPr>
        <w:t xml:space="preserve">אף אחד מהם לא נעצר. מישהו מעלה בדעתו שהיה קורה מעשה כזה כלפי יהודים, כלפי רכושם, עציהם, עמודי התאורה שלהם, בלי שהיו נעצרים מייד 10 או 20 מאלה החשודים בביצוע המעשה - - </w:t>
      </w:r>
      <w:r>
        <w:rPr>
          <w:rFonts w:hint="cs"/>
          <w:rtl/>
        </w:rPr>
        <w:t>-</w:t>
      </w:r>
    </w:p>
    <w:p w14:paraId="7DD162B1" w14:textId="77777777" w:rsidR="00000000" w:rsidRDefault="003B3694">
      <w:pPr>
        <w:pStyle w:val="a0"/>
        <w:rPr>
          <w:rFonts w:hint="cs"/>
          <w:rtl/>
        </w:rPr>
      </w:pPr>
    </w:p>
    <w:p w14:paraId="64C427B2" w14:textId="77777777" w:rsidR="00000000" w:rsidRDefault="003B3694">
      <w:pPr>
        <w:pStyle w:val="af0"/>
        <w:rPr>
          <w:rtl/>
        </w:rPr>
      </w:pPr>
      <w:r>
        <w:rPr>
          <w:rFonts w:hint="eastAsia"/>
          <w:rtl/>
        </w:rPr>
        <w:t>אורי</w:t>
      </w:r>
      <w:r>
        <w:rPr>
          <w:rtl/>
        </w:rPr>
        <w:t xml:space="preserve"> יהודה אריאל (האיחוד הלאומי - ישראל ביתנו):</w:t>
      </w:r>
    </w:p>
    <w:p w14:paraId="5433BA32" w14:textId="77777777" w:rsidR="00000000" w:rsidRDefault="003B3694">
      <w:pPr>
        <w:pStyle w:val="a0"/>
        <w:rPr>
          <w:rFonts w:hint="cs"/>
          <w:rtl/>
        </w:rPr>
      </w:pPr>
    </w:p>
    <w:p w14:paraId="5F7AE488" w14:textId="77777777" w:rsidR="00000000" w:rsidRDefault="003B3694">
      <w:pPr>
        <w:pStyle w:val="a0"/>
        <w:rPr>
          <w:rFonts w:hint="cs"/>
          <w:rtl/>
        </w:rPr>
      </w:pPr>
      <w:r>
        <w:rPr>
          <w:rFonts w:hint="cs"/>
          <w:rtl/>
        </w:rPr>
        <w:t>- - -</w:t>
      </w:r>
    </w:p>
    <w:p w14:paraId="089E237B" w14:textId="77777777" w:rsidR="00000000" w:rsidRDefault="003B3694">
      <w:pPr>
        <w:pStyle w:val="a0"/>
        <w:rPr>
          <w:rFonts w:hint="cs"/>
          <w:rtl/>
        </w:rPr>
      </w:pPr>
    </w:p>
    <w:p w14:paraId="35C3D2A4" w14:textId="77777777" w:rsidR="00000000" w:rsidRDefault="003B3694">
      <w:pPr>
        <w:pStyle w:val="-"/>
        <w:rPr>
          <w:rtl/>
        </w:rPr>
      </w:pPr>
      <w:bookmarkStart w:id="658" w:name="FS000000507T12_11_2003_19_13_34C"/>
      <w:bookmarkEnd w:id="658"/>
      <w:r>
        <w:rPr>
          <w:rtl/>
        </w:rPr>
        <w:t>רן כהן (מרצ):</w:t>
      </w:r>
    </w:p>
    <w:p w14:paraId="3474B6D2" w14:textId="77777777" w:rsidR="00000000" w:rsidRDefault="003B3694">
      <w:pPr>
        <w:pStyle w:val="a0"/>
        <w:rPr>
          <w:rtl/>
        </w:rPr>
      </w:pPr>
    </w:p>
    <w:p w14:paraId="7C965693" w14:textId="77777777" w:rsidR="00000000" w:rsidRDefault="003B3694">
      <w:pPr>
        <w:pStyle w:val="a0"/>
        <w:rPr>
          <w:rFonts w:hint="cs"/>
          <w:rtl/>
        </w:rPr>
      </w:pPr>
      <w:r>
        <w:rPr>
          <w:rFonts w:hint="cs"/>
          <w:rtl/>
        </w:rPr>
        <w:t>אדוני היושב-ראש, אני רוצה לסיים בקריאת דברים קצרים מאוד שכתבה אתמול אלוני בעיתון "הארץ", שלקוחים ממקורותינו ביהדות: "יש כאן משהו נוסף, המעלה הרהור על הרבנים והמורים של פורעי החוק. בס</w:t>
      </w:r>
      <w:r>
        <w:rPr>
          <w:rFonts w:hint="cs"/>
          <w:rtl/>
        </w:rPr>
        <w:t xml:space="preserve">פר דברים למדנו, שגם אם מלחמה נמשכת זמן רב וישראל שם מצור על ערים ימים רבים, כפי שמבצע צה"ל בערי הגדה, חל איסור מפורש על השחתת עצי פרי. אין להניף עליהם גרזן ואין לכרות אותם כי 'האדם עץ השדה לבוא מפניך במצור'". ואומר לי על זה חבר הכנסת רביץ: לא עוקרים עצים, </w:t>
      </w:r>
      <w:r>
        <w:rPr>
          <w:rFonts w:hint="cs"/>
          <w:rtl/>
        </w:rPr>
        <w:t>משום שהם דומים לבני-אדם. תודה רבה.</w:t>
      </w:r>
    </w:p>
    <w:p w14:paraId="2E843FC3" w14:textId="77777777" w:rsidR="00000000" w:rsidRDefault="003B3694">
      <w:pPr>
        <w:pStyle w:val="a0"/>
        <w:rPr>
          <w:rFonts w:hint="cs"/>
          <w:rtl/>
        </w:rPr>
      </w:pPr>
    </w:p>
    <w:p w14:paraId="228EE725" w14:textId="77777777" w:rsidR="00000000" w:rsidRDefault="003B3694">
      <w:pPr>
        <w:pStyle w:val="af1"/>
        <w:rPr>
          <w:rtl/>
        </w:rPr>
      </w:pPr>
      <w:r>
        <w:rPr>
          <w:rtl/>
        </w:rPr>
        <w:t>היו"ר משה כחלון:</w:t>
      </w:r>
    </w:p>
    <w:p w14:paraId="5F463EF8" w14:textId="77777777" w:rsidR="00000000" w:rsidRDefault="003B3694">
      <w:pPr>
        <w:pStyle w:val="a0"/>
        <w:rPr>
          <w:rtl/>
        </w:rPr>
      </w:pPr>
    </w:p>
    <w:p w14:paraId="24EAA9B4" w14:textId="77777777" w:rsidR="00000000" w:rsidRDefault="003B3694">
      <w:pPr>
        <w:pStyle w:val="a0"/>
        <w:rPr>
          <w:rFonts w:hint="cs"/>
          <w:rtl/>
        </w:rPr>
      </w:pPr>
      <w:r>
        <w:rPr>
          <w:rFonts w:hint="cs"/>
          <w:rtl/>
        </w:rPr>
        <w:t xml:space="preserve">תודה רבה. חבר הכנסת מוחמה ברכה, בבקשה, ואחריו </w:t>
      </w:r>
      <w:r>
        <w:rPr>
          <w:rtl/>
        </w:rPr>
        <w:t>–</w:t>
      </w:r>
      <w:r>
        <w:rPr>
          <w:rFonts w:hint="cs"/>
          <w:rtl/>
        </w:rPr>
        <w:t xml:space="preserve"> חבר הכנסת דוד אזולאי.</w:t>
      </w:r>
    </w:p>
    <w:p w14:paraId="597D30A9" w14:textId="77777777" w:rsidR="00000000" w:rsidRDefault="003B3694">
      <w:pPr>
        <w:pStyle w:val="a0"/>
        <w:rPr>
          <w:rFonts w:hint="cs"/>
          <w:rtl/>
        </w:rPr>
      </w:pPr>
    </w:p>
    <w:p w14:paraId="32C0AE2B" w14:textId="77777777" w:rsidR="00000000" w:rsidRDefault="003B3694">
      <w:pPr>
        <w:pStyle w:val="a"/>
        <w:rPr>
          <w:rtl/>
        </w:rPr>
      </w:pPr>
      <w:bookmarkStart w:id="659" w:name="FS000000540T12_11_2003_19_21_55"/>
      <w:bookmarkStart w:id="660" w:name="_Toc69719440"/>
      <w:bookmarkEnd w:id="659"/>
      <w:r>
        <w:rPr>
          <w:rFonts w:hint="eastAsia"/>
          <w:rtl/>
        </w:rPr>
        <w:t>מוחמד</w:t>
      </w:r>
      <w:r>
        <w:rPr>
          <w:rtl/>
        </w:rPr>
        <w:t xml:space="preserve"> ברכה (חד"ש-תע"ל):</w:t>
      </w:r>
      <w:bookmarkEnd w:id="660"/>
    </w:p>
    <w:p w14:paraId="24E67B3E" w14:textId="77777777" w:rsidR="00000000" w:rsidRDefault="003B3694">
      <w:pPr>
        <w:pStyle w:val="a0"/>
        <w:rPr>
          <w:rFonts w:hint="cs"/>
          <w:rtl/>
        </w:rPr>
      </w:pPr>
    </w:p>
    <w:p w14:paraId="3912C846" w14:textId="77777777" w:rsidR="00000000" w:rsidRDefault="003B3694">
      <w:pPr>
        <w:pStyle w:val="a0"/>
        <w:rPr>
          <w:rFonts w:hint="cs"/>
          <w:rtl/>
        </w:rPr>
      </w:pPr>
      <w:r>
        <w:rPr>
          <w:rFonts w:hint="cs"/>
          <w:rtl/>
        </w:rPr>
        <w:t>אדוני היושב-ראש, כנסת נכבדה, מאות רבות של עצי זית נעקרו ונוסרו סמוך לכפר עינאבוס. הצבא, שעיניו שוזפות הכול</w:t>
      </w:r>
      <w:r>
        <w:rPr>
          <w:rFonts w:hint="cs"/>
          <w:rtl/>
        </w:rPr>
        <w:t xml:space="preserve">, וזרועותיו מגיעות לאחרונת המחרטות בבית-מלאכה שכוח </w:t>
      </w:r>
      <w:r>
        <w:rPr>
          <w:rtl/>
        </w:rPr>
        <w:t>–</w:t>
      </w:r>
      <w:r>
        <w:rPr>
          <w:rFonts w:hint="cs"/>
          <w:rtl/>
        </w:rPr>
        <w:t xml:space="preserve"> באורח פלא, גם הפעם לא ראה ולא שמע דבר, או שמא הנבלה נעשית בחסותו או בחסות סבילותו כלפיה. </w:t>
      </w:r>
    </w:p>
    <w:p w14:paraId="2099FB99" w14:textId="77777777" w:rsidR="00000000" w:rsidRDefault="003B3694">
      <w:pPr>
        <w:pStyle w:val="a0"/>
        <w:rPr>
          <w:rFonts w:hint="cs"/>
          <w:rtl/>
        </w:rPr>
      </w:pPr>
    </w:p>
    <w:p w14:paraId="4E55F213" w14:textId="77777777" w:rsidR="00000000" w:rsidRDefault="003B3694">
      <w:pPr>
        <w:pStyle w:val="a0"/>
        <w:rPr>
          <w:rFonts w:hint="cs"/>
          <w:rtl/>
        </w:rPr>
      </w:pPr>
      <w:r>
        <w:rPr>
          <w:rFonts w:hint="cs"/>
          <w:rtl/>
        </w:rPr>
        <w:t>המעשה הוונדלי הזה של עקירת עצי זית, גנבת פרי עמלם של הפלסטינים ושבירת מטה לחמם האחרון, הפך שכיח זה כבר. אני עצמי</w:t>
      </w:r>
      <w:r>
        <w:rPr>
          <w:rFonts w:hint="cs"/>
          <w:rtl/>
        </w:rPr>
        <w:t xml:space="preserve"> עמדתי במקום הזה פעם ועוד פעם, ועוד אחת, וזעקתי כנגד התופעה הבזויה, הברוטלית והקרימינלית הזאת, אולם נדמה שגם תופעה מכוערת זו עוברת ללא מענה הולם.</w:t>
      </w:r>
    </w:p>
    <w:p w14:paraId="5234A668" w14:textId="77777777" w:rsidR="00000000" w:rsidRDefault="003B3694">
      <w:pPr>
        <w:pStyle w:val="a0"/>
        <w:rPr>
          <w:rFonts w:hint="cs"/>
          <w:rtl/>
        </w:rPr>
      </w:pPr>
    </w:p>
    <w:p w14:paraId="48E0C603" w14:textId="77777777" w:rsidR="00000000" w:rsidRDefault="003B3694">
      <w:pPr>
        <w:pStyle w:val="a0"/>
        <w:rPr>
          <w:rFonts w:hint="cs"/>
          <w:rtl/>
        </w:rPr>
      </w:pPr>
      <w:r>
        <w:rPr>
          <w:rFonts w:hint="cs"/>
          <w:rtl/>
        </w:rPr>
        <w:t xml:space="preserve">אדוני שר הביטחון </w:t>
      </w:r>
      <w:r>
        <w:rPr>
          <w:rtl/>
        </w:rPr>
        <w:t>–</w:t>
      </w:r>
      <w:r>
        <w:rPr>
          <w:rFonts w:hint="cs"/>
          <w:rtl/>
        </w:rPr>
        <w:t xml:space="preserve"> הוא איננו כאן, ולא במקרה </w:t>
      </w:r>
      <w:r>
        <w:rPr>
          <w:rtl/>
        </w:rPr>
        <w:t>–</w:t>
      </w:r>
      <w:r>
        <w:rPr>
          <w:rFonts w:hint="cs"/>
          <w:rtl/>
        </w:rPr>
        <w:t xml:space="preserve"> לאן בדיוק תוליך את חרפת עקירת עצי הזית ואת גזל - - -</w:t>
      </w:r>
    </w:p>
    <w:p w14:paraId="72193FF2" w14:textId="77777777" w:rsidR="00000000" w:rsidRDefault="003B3694">
      <w:pPr>
        <w:pStyle w:val="a0"/>
        <w:rPr>
          <w:rFonts w:hint="cs"/>
          <w:rtl/>
        </w:rPr>
      </w:pPr>
    </w:p>
    <w:p w14:paraId="4DB72578" w14:textId="77777777" w:rsidR="00000000" w:rsidRDefault="003B3694">
      <w:pPr>
        <w:pStyle w:val="af0"/>
        <w:rPr>
          <w:rtl/>
        </w:rPr>
      </w:pPr>
      <w:r>
        <w:rPr>
          <w:rFonts w:hint="cs"/>
          <w:rtl/>
        </w:rPr>
        <w:t>סגן שר הב</w:t>
      </w:r>
      <w:r>
        <w:rPr>
          <w:rFonts w:hint="cs"/>
          <w:rtl/>
        </w:rPr>
        <w:t xml:space="preserve">יטחון </w:t>
      </w:r>
      <w:r>
        <w:rPr>
          <w:rFonts w:hint="eastAsia"/>
          <w:rtl/>
        </w:rPr>
        <w:t>זאב</w:t>
      </w:r>
      <w:r>
        <w:rPr>
          <w:rtl/>
        </w:rPr>
        <w:t xml:space="preserve"> בוים:</w:t>
      </w:r>
    </w:p>
    <w:p w14:paraId="06253E7F" w14:textId="77777777" w:rsidR="00000000" w:rsidRDefault="003B3694">
      <w:pPr>
        <w:pStyle w:val="a0"/>
        <w:rPr>
          <w:rFonts w:hint="cs"/>
          <w:rtl/>
        </w:rPr>
      </w:pPr>
    </w:p>
    <w:p w14:paraId="5DDB2FB4" w14:textId="77777777" w:rsidR="00000000" w:rsidRDefault="003B3694">
      <w:pPr>
        <w:pStyle w:val="a0"/>
        <w:rPr>
          <w:rFonts w:hint="cs"/>
          <w:rtl/>
        </w:rPr>
      </w:pPr>
      <w:r>
        <w:rPr>
          <w:rFonts w:hint="cs"/>
          <w:rtl/>
        </w:rPr>
        <w:t>מה זה  "ולא במקרה"?</w:t>
      </w:r>
    </w:p>
    <w:p w14:paraId="3CC1F49E" w14:textId="77777777" w:rsidR="00000000" w:rsidRDefault="003B3694">
      <w:pPr>
        <w:pStyle w:val="a0"/>
        <w:rPr>
          <w:rFonts w:hint="cs"/>
          <w:rtl/>
        </w:rPr>
      </w:pPr>
    </w:p>
    <w:p w14:paraId="77D21E46" w14:textId="77777777" w:rsidR="00000000" w:rsidRDefault="003B3694">
      <w:pPr>
        <w:pStyle w:val="-"/>
        <w:rPr>
          <w:rtl/>
        </w:rPr>
      </w:pPr>
      <w:bookmarkStart w:id="661" w:name="FS000000540T12_11_2003_19_26_15C"/>
      <w:bookmarkEnd w:id="661"/>
      <w:r>
        <w:rPr>
          <w:rtl/>
        </w:rPr>
        <w:t>מוחמד ברכה (חד"ש-תע"ל):</w:t>
      </w:r>
    </w:p>
    <w:p w14:paraId="52E04B34" w14:textId="77777777" w:rsidR="00000000" w:rsidRDefault="003B3694">
      <w:pPr>
        <w:pStyle w:val="a0"/>
        <w:rPr>
          <w:rtl/>
        </w:rPr>
      </w:pPr>
    </w:p>
    <w:p w14:paraId="01B1F9C3" w14:textId="77777777" w:rsidR="00000000" w:rsidRDefault="003B3694">
      <w:pPr>
        <w:pStyle w:val="a0"/>
        <w:rPr>
          <w:rFonts w:hint="cs"/>
          <w:rtl/>
        </w:rPr>
      </w:pPr>
      <w:r>
        <w:rPr>
          <w:rFonts w:hint="cs"/>
          <w:rtl/>
        </w:rPr>
        <w:t xml:space="preserve">הוא ממעט להופיע, זה הכול. </w:t>
      </w:r>
    </w:p>
    <w:p w14:paraId="23C76896" w14:textId="77777777" w:rsidR="00000000" w:rsidRDefault="003B3694">
      <w:pPr>
        <w:pStyle w:val="a0"/>
        <w:rPr>
          <w:rFonts w:hint="cs"/>
          <w:rtl/>
        </w:rPr>
      </w:pPr>
    </w:p>
    <w:p w14:paraId="3404058E" w14:textId="77777777" w:rsidR="00000000" w:rsidRDefault="003B3694">
      <w:pPr>
        <w:pStyle w:val="af0"/>
        <w:rPr>
          <w:rtl/>
        </w:rPr>
      </w:pPr>
      <w:r>
        <w:rPr>
          <w:rFonts w:hint="eastAsia"/>
          <w:rtl/>
        </w:rPr>
        <w:t>יעקב</w:t>
      </w:r>
      <w:r>
        <w:rPr>
          <w:rtl/>
        </w:rPr>
        <w:t xml:space="preserve"> אדרי (הליכוד):</w:t>
      </w:r>
    </w:p>
    <w:p w14:paraId="1955F8DF" w14:textId="77777777" w:rsidR="00000000" w:rsidRDefault="003B3694">
      <w:pPr>
        <w:pStyle w:val="a0"/>
        <w:rPr>
          <w:rFonts w:hint="cs"/>
          <w:rtl/>
        </w:rPr>
      </w:pPr>
    </w:p>
    <w:p w14:paraId="12394627" w14:textId="77777777" w:rsidR="00000000" w:rsidRDefault="003B3694">
      <w:pPr>
        <w:pStyle w:val="a0"/>
        <w:rPr>
          <w:rFonts w:hint="cs"/>
          <w:rtl/>
        </w:rPr>
      </w:pPr>
      <w:r>
        <w:rPr>
          <w:rFonts w:hint="cs"/>
          <w:rtl/>
        </w:rPr>
        <w:t>הוא בחוץ-לארץ.</w:t>
      </w:r>
    </w:p>
    <w:p w14:paraId="3A44F00E" w14:textId="77777777" w:rsidR="00000000" w:rsidRDefault="003B3694">
      <w:pPr>
        <w:pStyle w:val="a0"/>
        <w:rPr>
          <w:rFonts w:hint="cs"/>
          <w:rtl/>
        </w:rPr>
      </w:pPr>
    </w:p>
    <w:p w14:paraId="01BA112C" w14:textId="77777777" w:rsidR="00000000" w:rsidRDefault="003B3694">
      <w:pPr>
        <w:pStyle w:val="-"/>
        <w:rPr>
          <w:rtl/>
        </w:rPr>
      </w:pPr>
      <w:bookmarkStart w:id="662" w:name="FS000000540T12_11_2003_19_26_45C"/>
      <w:bookmarkEnd w:id="662"/>
      <w:r>
        <w:rPr>
          <w:rtl/>
        </w:rPr>
        <w:t>מוחמד ברכה (חד"ש-תע"ל):</w:t>
      </w:r>
    </w:p>
    <w:p w14:paraId="5A316E6B" w14:textId="77777777" w:rsidR="00000000" w:rsidRDefault="003B3694">
      <w:pPr>
        <w:pStyle w:val="a0"/>
        <w:rPr>
          <w:rtl/>
        </w:rPr>
      </w:pPr>
    </w:p>
    <w:p w14:paraId="3565E9DF" w14:textId="77777777" w:rsidR="00000000" w:rsidRDefault="003B3694">
      <w:pPr>
        <w:pStyle w:val="a0"/>
        <w:rPr>
          <w:rFonts w:hint="cs"/>
          <w:rtl/>
        </w:rPr>
      </w:pPr>
      <w:r>
        <w:rPr>
          <w:rFonts w:hint="cs"/>
          <w:rtl/>
        </w:rPr>
        <w:t xml:space="preserve">ממעט להופיע בכנסת </w:t>
      </w:r>
      <w:r>
        <w:rPr>
          <w:rtl/>
        </w:rPr>
        <w:t>–</w:t>
      </w:r>
      <w:r>
        <w:rPr>
          <w:rFonts w:hint="cs"/>
          <w:rtl/>
        </w:rPr>
        <w:t xml:space="preserve"> בעיקרון. </w:t>
      </w:r>
    </w:p>
    <w:p w14:paraId="21C9E92E" w14:textId="77777777" w:rsidR="00000000" w:rsidRDefault="003B3694">
      <w:pPr>
        <w:pStyle w:val="a0"/>
        <w:rPr>
          <w:rFonts w:hint="cs"/>
          <w:rtl/>
        </w:rPr>
      </w:pPr>
    </w:p>
    <w:p w14:paraId="5A034308" w14:textId="77777777" w:rsidR="00000000" w:rsidRDefault="003B3694">
      <w:pPr>
        <w:pStyle w:val="af0"/>
        <w:rPr>
          <w:rtl/>
        </w:rPr>
      </w:pPr>
      <w:r>
        <w:rPr>
          <w:rFonts w:hint="eastAsia"/>
          <w:rtl/>
        </w:rPr>
        <w:t>אורי</w:t>
      </w:r>
      <w:r>
        <w:rPr>
          <w:rtl/>
        </w:rPr>
        <w:t xml:space="preserve"> יהודה אריאל (האיחוד הלאומי - ישראל ביתנו):</w:t>
      </w:r>
    </w:p>
    <w:p w14:paraId="4A2F6206" w14:textId="77777777" w:rsidR="00000000" w:rsidRDefault="003B3694">
      <w:pPr>
        <w:pStyle w:val="a0"/>
        <w:rPr>
          <w:rFonts w:hint="cs"/>
          <w:rtl/>
        </w:rPr>
      </w:pPr>
    </w:p>
    <w:p w14:paraId="16D04B09" w14:textId="77777777" w:rsidR="00000000" w:rsidRDefault="003B3694">
      <w:pPr>
        <w:pStyle w:val="a0"/>
        <w:rPr>
          <w:rFonts w:hint="cs"/>
          <w:rtl/>
        </w:rPr>
      </w:pPr>
      <w:r>
        <w:rPr>
          <w:rFonts w:hint="cs"/>
          <w:rtl/>
        </w:rPr>
        <w:t>- - -</w:t>
      </w:r>
    </w:p>
    <w:p w14:paraId="4FDB5D5A" w14:textId="77777777" w:rsidR="00000000" w:rsidRDefault="003B3694">
      <w:pPr>
        <w:pStyle w:val="a0"/>
        <w:rPr>
          <w:rFonts w:hint="cs"/>
          <w:rtl/>
        </w:rPr>
      </w:pPr>
    </w:p>
    <w:p w14:paraId="2D9931AB" w14:textId="77777777" w:rsidR="00000000" w:rsidRDefault="003B3694">
      <w:pPr>
        <w:pStyle w:val="-"/>
        <w:rPr>
          <w:rtl/>
        </w:rPr>
      </w:pPr>
      <w:bookmarkStart w:id="663" w:name="FS000000540T12_11_2003_19_27_21C"/>
      <w:bookmarkEnd w:id="663"/>
      <w:r>
        <w:rPr>
          <w:rtl/>
        </w:rPr>
        <w:t>מוחמד ברכה (חד"ש</w:t>
      </w:r>
      <w:r>
        <w:rPr>
          <w:rtl/>
        </w:rPr>
        <w:t>-תע"ל):</w:t>
      </w:r>
    </w:p>
    <w:p w14:paraId="69133D24" w14:textId="77777777" w:rsidR="00000000" w:rsidRDefault="003B3694">
      <w:pPr>
        <w:pStyle w:val="a0"/>
        <w:rPr>
          <w:rtl/>
        </w:rPr>
      </w:pPr>
    </w:p>
    <w:p w14:paraId="221D8DFC" w14:textId="77777777" w:rsidR="00000000" w:rsidRDefault="003B3694">
      <w:pPr>
        <w:pStyle w:val="a0"/>
        <w:rPr>
          <w:rFonts w:hint="cs"/>
          <w:rtl/>
        </w:rPr>
      </w:pPr>
      <w:r>
        <w:rPr>
          <w:rFonts w:hint="cs"/>
          <w:rtl/>
        </w:rPr>
        <w:t xml:space="preserve">לאן בדיוק תוליך את חרפת עקירת עצי הזית ואת גזל כבשת הרש, וכיצד תסביר את אוזלת ידך לנוכח מה שהפך לספורט החדש של קנאי ההתנחלויות? הרבנים, מחנכי הדור והמטיפים בשער </w:t>
      </w:r>
      <w:r>
        <w:rPr>
          <w:rtl/>
        </w:rPr>
        <w:t>–</w:t>
      </w:r>
      <w:r>
        <w:rPr>
          <w:rFonts w:hint="cs"/>
          <w:rtl/>
        </w:rPr>
        <w:t xml:space="preserve"> קולם נדם, אף שאנשים מאמינים כביכול, יראי שמים, עומדים מאחורי חרפת עקירת עצי הזית. הי</w:t>
      </w:r>
      <w:r>
        <w:rPr>
          <w:rFonts w:hint="cs"/>
          <w:rtl/>
        </w:rPr>
        <w:t xml:space="preserve">ש במציאות חיינו איזו זוועה שעוד מרעישה עם וארץ, או שהכול מתקבל איכשהו בהשלמה מדכאת? </w:t>
      </w:r>
    </w:p>
    <w:p w14:paraId="62DCB258" w14:textId="77777777" w:rsidR="00000000" w:rsidRDefault="003B3694">
      <w:pPr>
        <w:pStyle w:val="a0"/>
        <w:ind w:firstLine="0"/>
        <w:rPr>
          <w:rFonts w:hint="cs"/>
          <w:rtl/>
        </w:rPr>
      </w:pPr>
    </w:p>
    <w:p w14:paraId="47B2C3D8" w14:textId="77777777" w:rsidR="00000000" w:rsidRDefault="003B3694">
      <w:pPr>
        <w:pStyle w:val="a0"/>
        <w:ind w:firstLine="0"/>
        <w:rPr>
          <w:rFonts w:hint="cs"/>
          <w:rtl/>
        </w:rPr>
      </w:pPr>
      <w:r>
        <w:rPr>
          <w:rFonts w:hint="cs"/>
          <w:rtl/>
        </w:rPr>
        <w:tab/>
        <w:t xml:space="preserve">נעמי שמר, מחברת "אל נא תעקור נטוע", גם היא דוממת. כנראה אפילו עץ השדה לבש זהות לאומית, ו"אל נא תעקור נטוע" מכוון רק לעצים בני העם היהודי. </w:t>
      </w:r>
    </w:p>
    <w:p w14:paraId="30100232" w14:textId="77777777" w:rsidR="00000000" w:rsidRDefault="003B3694">
      <w:pPr>
        <w:pStyle w:val="a0"/>
        <w:rPr>
          <w:rFonts w:hint="cs"/>
          <w:rtl/>
        </w:rPr>
      </w:pPr>
    </w:p>
    <w:p w14:paraId="71311200" w14:textId="77777777" w:rsidR="00000000" w:rsidRDefault="003B3694">
      <w:pPr>
        <w:pStyle w:val="a0"/>
        <w:rPr>
          <w:rFonts w:hint="cs"/>
          <w:rtl/>
        </w:rPr>
      </w:pPr>
      <w:r>
        <w:rPr>
          <w:rFonts w:hint="cs"/>
          <w:rtl/>
        </w:rPr>
        <w:t>המפעל הקולוניאליסטי בשטחים הכ</w:t>
      </w:r>
      <w:r>
        <w:rPr>
          <w:rFonts w:hint="cs"/>
          <w:rtl/>
        </w:rPr>
        <w:t xml:space="preserve">בושים השחית את החברה הישראלית, הכתים בדם את נשמתה ואת צעיריה, ויש בו כדי לאיים על המבנה הדמוקרטי. עקירת עצי זית היא שלב חדש בהתבהמות, באלימות ובריקבון שהכיבוש מסב לחברה, אך לא בטוח כלל שזהו השיא. </w:t>
      </w:r>
    </w:p>
    <w:p w14:paraId="028C820A" w14:textId="77777777" w:rsidR="00000000" w:rsidRDefault="003B3694">
      <w:pPr>
        <w:pStyle w:val="a0"/>
        <w:rPr>
          <w:rFonts w:hint="cs"/>
          <w:rtl/>
        </w:rPr>
      </w:pPr>
    </w:p>
    <w:p w14:paraId="63656CCF" w14:textId="77777777" w:rsidR="00000000" w:rsidRDefault="003B3694">
      <w:pPr>
        <w:pStyle w:val="a0"/>
        <w:rPr>
          <w:rFonts w:hint="cs"/>
          <w:rtl/>
        </w:rPr>
      </w:pPr>
      <w:r>
        <w:rPr>
          <w:rFonts w:hint="cs"/>
          <w:rtl/>
        </w:rPr>
        <w:t>כדאי לזכור שלפלסטינים יש עוד חלום. הדיכוי רק מעצים אותו. ל</w:t>
      </w:r>
      <w:r>
        <w:rPr>
          <w:rFonts w:hint="cs"/>
          <w:rtl/>
        </w:rPr>
        <w:t xml:space="preserve">חברה הישראלית יש מאידך גיסא רק שבר. </w:t>
      </w:r>
    </w:p>
    <w:p w14:paraId="450C1D5D" w14:textId="77777777" w:rsidR="00000000" w:rsidRDefault="003B3694">
      <w:pPr>
        <w:pStyle w:val="a0"/>
        <w:rPr>
          <w:rFonts w:hint="cs"/>
          <w:rtl/>
        </w:rPr>
      </w:pPr>
    </w:p>
    <w:p w14:paraId="7CCF534C" w14:textId="77777777" w:rsidR="00000000" w:rsidRDefault="003B3694">
      <w:pPr>
        <w:pStyle w:val="a0"/>
        <w:rPr>
          <w:rFonts w:hint="cs"/>
          <w:rtl/>
        </w:rPr>
      </w:pPr>
      <w:r>
        <w:rPr>
          <w:rFonts w:hint="cs"/>
          <w:rtl/>
        </w:rPr>
        <w:t>אנחנו יושבים בקריית הריבונות הישראלית, בכנסת. הרי אין במתחם הזה מוסד אחד שהקנאות הימנית-המשיחית לא קמה עליו בניסיון לקעקע אותו: קמו על הממשלה, לשלול ממנה את חוקיותה, והיה ותחליט על ויתורים טריטוריאליים. קמו על הכנסת, ל</w:t>
      </w:r>
      <w:r>
        <w:rPr>
          <w:rFonts w:hint="cs"/>
          <w:rtl/>
        </w:rPr>
        <w:t xml:space="preserve">כפור בריבונותה, בשם שמים ולשם שמים. קמו על בתי-המשפט, לערער את סמכותם, כי פסק-דין הרי איננו פסק הלכה. אפילו על מוסד הנשיאות קמו. </w:t>
      </w:r>
    </w:p>
    <w:p w14:paraId="38BB74A2" w14:textId="77777777" w:rsidR="00000000" w:rsidRDefault="003B3694">
      <w:pPr>
        <w:pStyle w:val="a0"/>
        <w:rPr>
          <w:rFonts w:hint="cs"/>
          <w:rtl/>
        </w:rPr>
      </w:pPr>
    </w:p>
    <w:p w14:paraId="0A764598" w14:textId="77777777" w:rsidR="00000000" w:rsidRDefault="003B3694">
      <w:pPr>
        <w:pStyle w:val="a0"/>
        <w:rPr>
          <w:rFonts w:hint="cs"/>
          <w:rtl/>
        </w:rPr>
      </w:pPr>
      <w:r>
        <w:rPr>
          <w:rFonts w:hint="cs"/>
          <w:rtl/>
        </w:rPr>
        <w:t xml:space="preserve">אדוני היושב-ראש, עקירת עצי הזית משל היתה; משל לכיבוש כולו, למסעות ההזיה המסרבים להגיע לקצם ומביאים את החברה למקומות מוטרפים. </w:t>
      </w:r>
      <w:r>
        <w:rPr>
          <w:rFonts w:hint="cs"/>
          <w:rtl/>
        </w:rPr>
        <w:t xml:space="preserve">היא כבר אינה רוצה ואינה מסוגלת עוד להתבונן במראה. מה שניבט משם, קשה לצפייה. תודה רבה. </w:t>
      </w:r>
    </w:p>
    <w:p w14:paraId="76588A6B" w14:textId="77777777" w:rsidR="00000000" w:rsidRDefault="003B3694">
      <w:pPr>
        <w:pStyle w:val="a0"/>
        <w:rPr>
          <w:rFonts w:hint="cs"/>
          <w:rtl/>
        </w:rPr>
      </w:pPr>
    </w:p>
    <w:p w14:paraId="3DC31F89" w14:textId="77777777" w:rsidR="00000000" w:rsidRDefault="003B3694">
      <w:pPr>
        <w:pStyle w:val="af1"/>
        <w:rPr>
          <w:rtl/>
        </w:rPr>
      </w:pPr>
      <w:r>
        <w:rPr>
          <w:rtl/>
        </w:rPr>
        <w:t>היו"ר משה כחלון:</w:t>
      </w:r>
    </w:p>
    <w:p w14:paraId="019D9D92" w14:textId="77777777" w:rsidR="00000000" w:rsidRDefault="003B3694">
      <w:pPr>
        <w:pStyle w:val="a0"/>
        <w:rPr>
          <w:rtl/>
        </w:rPr>
      </w:pPr>
    </w:p>
    <w:p w14:paraId="16B29281" w14:textId="77777777" w:rsidR="00000000" w:rsidRDefault="003B3694">
      <w:pPr>
        <w:pStyle w:val="a0"/>
        <w:rPr>
          <w:rFonts w:hint="cs"/>
          <w:rtl/>
        </w:rPr>
      </w:pPr>
      <w:r>
        <w:rPr>
          <w:rFonts w:hint="cs"/>
          <w:rtl/>
        </w:rPr>
        <w:t xml:space="preserve">תודה רבה. חבר הכנסת דוד אזולאי, ואחריו - חבר הכנסת אורי אריאל. </w:t>
      </w:r>
    </w:p>
    <w:p w14:paraId="5BAB15A3" w14:textId="77777777" w:rsidR="00000000" w:rsidRDefault="003B3694">
      <w:pPr>
        <w:pStyle w:val="a0"/>
        <w:rPr>
          <w:rFonts w:hint="cs"/>
          <w:rtl/>
        </w:rPr>
      </w:pPr>
    </w:p>
    <w:p w14:paraId="4D69EB17" w14:textId="77777777" w:rsidR="00000000" w:rsidRDefault="003B3694">
      <w:pPr>
        <w:pStyle w:val="a"/>
        <w:rPr>
          <w:rtl/>
        </w:rPr>
      </w:pPr>
      <w:bookmarkStart w:id="664" w:name="FS000000483T12_11_2003_18_56_24"/>
      <w:bookmarkStart w:id="665" w:name="_Toc69719441"/>
      <w:bookmarkEnd w:id="664"/>
      <w:r>
        <w:rPr>
          <w:rFonts w:hint="eastAsia"/>
          <w:rtl/>
        </w:rPr>
        <w:t>דוד</w:t>
      </w:r>
      <w:r>
        <w:rPr>
          <w:rtl/>
        </w:rPr>
        <w:t xml:space="preserve"> אזולאי (ש"ס):</w:t>
      </w:r>
      <w:bookmarkEnd w:id="665"/>
    </w:p>
    <w:p w14:paraId="736C9D7B" w14:textId="77777777" w:rsidR="00000000" w:rsidRDefault="003B3694">
      <w:pPr>
        <w:pStyle w:val="a0"/>
        <w:rPr>
          <w:rFonts w:hint="cs"/>
          <w:rtl/>
        </w:rPr>
      </w:pPr>
    </w:p>
    <w:p w14:paraId="28E26681" w14:textId="77777777" w:rsidR="00000000" w:rsidRDefault="003B3694">
      <w:pPr>
        <w:pStyle w:val="a0"/>
        <w:rPr>
          <w:rFonts w:hint="cs"/>
          <w:rtl/>
        </w:rPr>
      </w:pPr>
      <w:r>
        <w:rPr>
          <w:rFonts w:hint="cs"/>
          <w:rtl/>
        </w:rPr>
        <w:t>אדוני היושב-ראש, לאחרונה אנחנו עדים לכותרות שבשגרה. בכל פעם שמתחיל</w:t>
      </w:r>
      <w:r>
        <w:rPr>
          <w:rFonts w:hint="cs"/>
          <w:rtl/>
        </w:rPr>
        <w:t xml:space="preserve"> מסיק הזיתים, מתחילה מלחמת הזיתים. הפלסטינים טוענים שהמתנחלים כורתים להם את עצי הזית, ואילו המתנחלים כמובן מכחישים. </w:t>
      </w:r>
    </w:p>
    <w:p w14:paraId="10832F38" w14:textId="77777777" w:rsidR="00000000" w:rsidRDefault="003B3694">
      <w:pPr>
        <w:pStyle w:val="a0"/>
        <w:rPr>
          <w:rFonts w:hint="cs"/>
          <w:rtl/>
        </w:rPr>
      </w:pPr>
    </w:p>
    <w:p w14:paraId="13B72E58" w14:textId="77777777" w:rsidR="00000000" w:rsidRDefault="003B3694">
      <w:pPr>
        <w:pStyle w:val="a0"/>
        <w:rPr>
          <w:rFonts w:hint="cs"/>
          <w:rtl/>
        </w:rPr>
      </w:pPr>
      <w:r>
        <w:rPr>
          <w:rFonts w:hint="cs"/>
          <w:rtl/>
        </w:rPr>
        <w:t>דבר ראשון, אני רוצה להציע לכל אלה שמטילים רפש על המתנחלים, שיזכרו שהמתיישבים מקיימים את מצוות יישוב הארץ בגופם תוך סיכון אישי, וקשה לי להא</w:t>
      </w:r>
      <w:r>
        <w:rPr>
          <w:rFonts w:hint="cs"/>
          <w:rtl/>
        </w:rPr>
        <w:t xml:space="preserve">מין שיהודי שומר תורה ומצוות יפגע בעץ פרי מאכל. </w:t>
      </w:r>
    </w:p>
    <w:p w14:paraId="7579A5E1" w14:textId="77777777" w:rsidR="00000000" w:rsidRDefault="003B3694">
      <w:pPr>
        <w:pStyle w:val="a0"/>
        <w:rPr>
          <w:rFonts w:hint="cs"/>
          <w:rtl/>
        </w:rPr>
      </w:pPr>
    </w:p>
    <w:p w14:paraId="56DDA69E" w14:textId="77777777" w:rsidR="00000000" w:rsidRDefault="003B3694">
      <w:pPr>
        <w:pStyle w:val="af0"/>
        <w:rPr>
          <w:rtl/>
        </w:rPr>
      </w:pPr>
      <w:r>
        <w:rPr>
          <w:rFonts w:hint="eastAsia"/>
          <w:rtl/>
        </w:rPr>
        <w:t>ואסל</w:t>
      </w:r>
      <w:r>
        <w:rPr>
          <w:rtl/>
        </w:rPr>
        <w:t xml:space="preserve"> טאהא (בל"ד):</w:t>
      </w:r>
    </w:p>
    <w:p w14:paraId="104DDB3C" w14:textId="77777777" w:rsidR="00000000" w:rsidRDefault="003B3694">
      <w:pPr>
        <w:pStyle w:val="a0"/>
        <w:rPr>
          <w:rFonts w:hint="cs"/>
          <w:rtl/>
        </w:rPr>
      </w:pPr>
    </w:p>
    <w:p w14:paraId="15E04C7D" w14:textId="77777777" w:rsidR="00000000" w:rsidRDefault="003B3694">
      <w:pPr>
        <w:pStyle w:val="a0"/>
        <w:rPr>
          <w:rFonts w:hint="cs"/>
          <w:rtl/>
        </w:rPr>
      </w:pPr>
      <w:r>
        <w:rPr>
          <w:rFonts w:hint="cs"/>
          <w:rtl/>
        </w:rPr>
        <w:t>מלאכים.</w:t>
      </w:r>
    </w:p>
    <w:p w14:paraId="58E31A05" w14:textId="77777777" w:rsidR="00000000" w:rsidRDefault="003B3694">
      <w:pPr>
        <w:pStyle w:val="af0"/>
        <w:rPr>
          <w:rtl/>
        </w:rPr>
      </w:pPr>
    </w:p>
    <w:p w14:paraId="1B6A1E04" w14:textId="77777777" w:rsidR="00000000" w:rsidRDefault="003B3694">
      <w:pPr>
        <w:pStyle w:val="af0"/>
        <w:rPr>
          <w:rtl/>
        </w:rPr>
      </w:pPr>
      <w:r>
        <w:rPr>
          <w:rFonts w:hint="eastAsia"/>
          <w:rtl/>
        </w:rPr>
        <w:t>מוחמד</w:t>
      </w:r>
      <w:r>
        <w:rPr>
          <w:rtl/>
        </w:rPr>
        <w:t xml:space="preserve"> ברכה (חד"ש-תע"ל):</w:t>
      </w:r>
    </w:p>
    <w:p w14:paraId="510E3E04" w14:textId="77777777" w:rsidR="00000000" w:rsidRDefault="003B3694">
      <w:pPr>
        <w:pStyle w:val="a0"/>
        <w:rPr>
          <w:rFonts w:hint="cs"/>
          <w:rtl/>
        </w:rPr>
      </w:pPr>
    </w:p>
    <w:p w14:paraId="2A6E12FF" w14:textId="77777777" w:rsidR="00000000" w:rsidRDefault="003B3694">
      <w:pPr>
        <w:pStyle w:val="a0"/>
        <w:rPr>
          <w:rFonts w:hint="cs"/>
          <w:rtl/>
        </w:rPr>
      </w:pPr>
      <w:r>
        <w:rPr>
          <w:rFonts w:hint="cs"/>
          <w:rtl/>
        </w:rPr>
        <w:t>והיה אם כן?</w:t>
      </w:r>
    </w:p>
    <w:p w14:paraId="5BDB778F" w14:textId="77777777" w:rsidR="00000000" w:rsidRDefault="003B3694">
      <w:pPr>
        <w:pStyle w:val="a0"/>
        <w:rPr>
          <w:rFonts w:hint="cs"/>
          <w:rtl/>
        </w:rPr>
      </w:pPr>
    </w:p>
    <w:p w14:paraId="0D868843" w14:textId="77777777" w:rsidR="00000000" w:rsidRDefault="003B3694">
      <w:pPr>
        <w:pStyle w:val="-"/>
        <w:rPr>
          <w:rtl/>
        </w:rPr>
      </w:pPr>
      <w:bookmarkStart w:id="666" w:name="FS000000483T12_11_2003_18_58_15C"/>
      <w:bookmarkEnd w:id="666"/>
      <w:r>
        <w:rPr>
          <w:rtl/>
        </w:rPr>
        <w:t>דוד אזולאי (ש"ס):</w:t>
      </w:r>
    </w:p>
    <w:p w14:paraId="7D26279C" w14:textId="77777777" w:rsidR="00000000" w:rsidRDefault="003B3694">
      <w:pPr>
        <w:pStyle w:val="a0"/>
        <w:rPr>
          <w:rtl/>
        </w:rPr>
      </w:pPr>
    </w:p>
    <w:p w14:paraId="3BCA917F" w14:textId="77777777" w:rsidR="00000000" w:rsidRDefault="003B3694">
      <w:pPr>
        <w:pStyle w:val="a0"/>
        <w:rPr>
          <w:rFonts w:hint="cs"/>
          <w:rtl/>
        </w:rPr>
      </w:pPr>
      <w:r>
        <w:rPr>
          <w:rFonts w:hint="cs"/>
          <w:rtl/>
        </w:rPr>
        <w:t xml:space="preserve">תשמע אותי עד הסוף, סבלנות. </w:t>
      </w:r>
    </w:p>
    <w:p w14:paraId="653C787F" w14:textId="77777777" w:rsidR="00000000" w:rsidRDefault="003B3694">
      <w:pPr>
        <w:pStyle w:val="a0"/>
        <w:rPr>
          <w:rFonts w:hint="cs"/>
          <w:rtl/>
        </w:rPr>
      </w:pPr>
    </w:p>
    <w:p w14:paraId="5BE7854A" w14:textId="77777777" w:rsidR="00000000" w:rsidRDefault="003B3694">
      <w:pPr>
        <w:pStyle w:val="a0"/>
        <w:rPr>
          <w:rFonts w:hint="cs"/>
          <w:rtl/>
        </w:rPr>
      </w:pPr>
      <w:r>
        <w:rPr>
          <w:rFonts w:hint="cs"/>
          <w:rtl/>
        </w:rPr>
        <w:t>הדבר נוגד את ההלכה ואת הכתוב בתורתנו בספר דברים; וכך כתוב: "כי תצור אל עיר ימים רבים להילחם ע</w:t>
      </w:r>
      <w:r>
        <w:rPr>
          <w:rFonts w:hint="cs"/>
          <w:rtl/>
        </w:rPr>
        <w:t xml:space="preserve">ליה לתפשה, לא תשחית את עצה לנדח עליו גרזן, כי ממנו תאכל ואתו לא תכרת, כי האדם עץ השדה לבא מפניך במצור; רק עץ אשר תדע כי לא עץ מאכל הוא, אתו תשחית וכרת" וכו'. הדברים ברורים ואינם צריכים ביאור. </w:t>
      </w:r>
    </w:p>
    <w:p w14:paraId="5BF149F6" w14:textId="77777777" w:rsidR="00000000" w:rsidRDefault="003B3694">
      <w:pPr>
        <w:pStyle w:val="a0"/>
        <w:rPr>
          <w:rFonts w:hint="cs"/>
          <w:rtl/>
        </w:rPr>
      </w:pPr>
    </w:p>
    <w:p w14:paraId="52AF59A7" w14:textId="77777777" w:rsidR="00000000" w:rsidRDefault="003B3694">
      <w:pPr>
        <w:pStyle w:val="af0"/>
        <w:rPr>
          <w:rtl/>
        </w:rPr>
      </w:pPr>
      <w:r>
        <w:rPr>
          <w:rFonts w:hint="eastAsia"/>
          <w:rtl/>
        </w:rPr>
        <w:t>ואסל</w:t>
      </w:r>
      <w:r>
        <w:rPr>
          <w:rtl/>
        </w:rPr>
        <w:t xml:space="preserve"> טאהא (בל"ד):</w:t>
      </w:r>
    </w:p>
    <w:p w14:paraId="2C0F3C1A" w14:textId="77777777" w:rsidR="00000000" w:rsidRDefault="003B3694">
      <w:pPr>
        <w:pStyle w:val="a0"/>
        <w:rPr>
          <w:rFonts w:hint="cs"/>
          <w:rtl/>
        </w:rPr>
      </w:pPr>
    </w:p>
    <w:p w14:paraId="5F818284" w14:textId="77777777" w:rsidR="00000000" w:rsidRDefault="003B3694">
      <w:pPr>
        <w:pStyle w:val="a0"/>
        <w:rPr>
          <w:rFonts w:hint="cs"/>
          <w:rtl/>
        </w:rPr>
      </w:pPr>
      <w:r>
        <w:rPr>
          <w:rFonts w:hint="cs"/>
          <w:rtl/>
        </w:rPr>
        <w:t xml:space="preserve">הם עברייני חוק - - - </w:t>
      </w:r>
    </w:p>
    <w:p w14:paraId="0678F054" w14:textId="77777777" w:rsidR="00000000" w:rsidRDefault="003B3694">
      <w:pPr>
        <w:pStyle w:val="a0"/>
        <w:rPr>
          <w:rFonts w:hint="cs"/>
          <w:rtl/>
        </w:rPr>
      </w:pPr>
    </w:p>
    <w:p w14:paraId="68A868FB" w14:textId="77777777" w:rsidR="00000000" w:rsidRDefault="003B3694">
      <w:pPr>
        <w:pStyle w:val="-"/>
        <w:rPr>
          <w:rtl/>
        </w:rPr>
      </w:pPr>
      <w:bookmarkStart w:id="667" w:name="FS000000483T12_11_2003_19_01_56C"/>
      <w:bookmarkEnd w:id="667"/>
      <w:r>
        <w:rPr>
          <w:rFonts w:hint="eastAsia"/>
          <w:rtl/>
        </w:rPr>
        <w:t>דוד</w:t>
      </w:r>
      <w:r>
        <w:rPr>
          <w:rtl/>
        </w:rPr>
        <w:t xml:space="preserve"> אזולאי (ש"ס):</w:t>
      </w:r>
    </w:p>
    <w:p w14:paraId="1FD0544E" w14:textId="77777777" w:rsidR="00000000" w:rsidRDefault="003B3694">
      <w:pPr>
        <w:pStyle w:val="a0"/>
        <w:rPr>
          <w:rFonts w:hint="cs"/>
          <w:rtl/>
        </w:rPr>
      </w:pPr>
    </w:p>
    <w:p w14:paraId="163EF620" w14:textId="77777777" w:rsidR="00000000" w:rsidRDefault="003B3694">
      <w:pPr>
        <w:pStyle w:val="a0"/>
        <w:rPr>
          <w:rFonts w:hint="cs"/>
          <w:rtl/>
        </w:rPr>
      </w:pPr>
      <w:r>
        <w:rPr>
          <w:rFonts w:hint="cs"/>
          <w:rtl/>
        </w:rPr>
        <w:t>ה</w:t>
      </w:r>
      <w:r>
        <w:rPr>
          <w:rFonts w:hint="cs"/>
          <w:rtl/>
        </w:rPr>
        <w:t xml:space="preserve">דברים ברורים, חבר הכנסת ואסל טאהא. גם אם יש כמה פרחחים שעושים מעשים כאלה, ודאי שהם ראויים לכל גינוי. הם אינם מייצגים את המתיישבים ביהודה ושומרון, הם אינם מייצגים את שומרי התורה והמצוות. </w:t>
      </w:r>
    </w:p>
    <w:p w14:paraId="0874EF89" w14:textId="77777777" w:rsidR="00000000" w:rsidRDefault="003B3694">
      <w:pPr>
        <w:pStyle w:val="a0"/>
        <w:rPr>
          <w:rFonts w:hint="cs"/>
          <w:rtl/>
        </w:rPr>
      </w:pPr>
    </w:p>
    <w:p w14:paraId="0916204F" w14:textId="77777777" w:rsidR="00000000" w:rsidRDefault="003B3694">
      <w:pPr>
        <w:pStyle w:val="a0"/>
        <w:rPr>
          <w:rFonts w:hint="cs"/>
          <w:rtl/>
        </w:rPr>
      </w:pPr>
      <w:r>
        <w:rPr>
          <w:rFonts w:hint="cs"/>
          <w:rtl/>
        </w:rPr>
        <w:t>אני גם רוצה לנצל את ההזדמנות הזאת ולחזק את ידי המתיישבים ביהודה ושומ</w:t>
      </w:r>
      <w:r>
        <w:rPr>
          <w:rFonts w:hint="cs"/>
          <w:rtl/>
        </w:rPr>
        <w:t xml:space="preserve">רון, שבימים קשים עדיין ממשיכים ומחזיקים את חבלי הארץ, אותם חלקים שהליכוד רוצה להחזיר במסגרת תוכנית מפת הדרכים, ומכונים בפי ראש הממשלה שטחים כבושים. </w:t>
      </w:r>
    </w:p>
    <w:p w14:paraId="30E21964" w14:textId="77777777" w:rsidR="00000000" w:rsidRDefault="003B3694">
      <w:pPr>
        <w:pStyle w:val="a0"/>
        <w:rPr>
          <w:rFonts w:hint="cs"/>
          <w:rtl/>
        </w:rPr>
      </w:pPr>
    </w:p>
    <w:p w14:paraId="6CF4EEFC" w14:textId="77777777" w:rsidR="00000000" w:rsidRDefault="003B3694">
      <w:pPr>
        <w:pStyle w:val="a0"/>
        <w:rPr>
          <w:rFonts w:hint="cs"/>
          <w:rtl/>
        </w:rPr>
      </w:pPr>
      <w:r>
        <w:rPr>
          <w:rFonts w:hint="cs"/>
          <w:rtl/>
        </w:rPr>
        <w:t>קשה לי להאמין שיהודי יעשה מעשה כזה. יהודי שעושה מעשה כזה, הוא עובר על ההלכה. אני לא מבין מה חטאו עצי הזית.</w:t>
      </w:r>
      <w:r>
        <w:rPr>
          <w:rFonts w:hint="cs"/>
          <w:rtl/>
        </w:rPr>
        <w:t xml:space="preserve"> למה לפגוע בעץ שנותן פרי מאכל, משובח, בריא, מזין? למה?</w:t>
      </w:r>
    </w:p>
    <w:p w14:paraId="0B813BB3" w14:textId="77777777" w:rsidR="00000000" w:rsidRDefault="003B3694">
      <w:pPr>
        <w:pStyle w:val="a0"/>
        <w:rPr>
          <w:rFonts w:hint="cs"/>
          <w:rtl/>
        </w:rPr>
      </w:pPr>
    </w:p>
    <w:p w14:paraId="77DC0922" w14:textId="77777777" w:rsidR="00000000" w:rsidRDefault="003B3694">
      <w:pPr>
        <w:pStyle w:val="a0"/>
        <w:rPr>
          <w:rFonts w:hint="cs"/>
          <w:rtl/>
        </w:rPr>
      </w:pPr>
      <w:r>
        <w:rPr>
          <w:rFonts w:hint="cs"/>
          <w:rtl/>
        </w:rPr>
        <w:t xml:space="preserve">בכל אופן, אני חושב שטוב יעשו משטרת ישראל והצבא אם ייקחו את הנושא הזה לטיפול בצורה יסודית ויטפלו באותם פורעי חוק שפוגעים בשם הטוב הן של המתיישבים והן של עם ישראל. בטוחני שהמשטרה תחקור ותמצה את הדין עם </w:t>
      </w:r>
      <w:r>
        <w:rPr>
          <w:rFonts w:hint="cs"/>
          <w:rtl/>
        </w:rPr>
        <w:t>פורעי החוק הללו. מעט פרחחים אינם מייצגים את הרוב, שרוצה לשמור על יחסי שכנות טובים עם הפלסטינים. לכן, חבר הכנסת ואסל טאהא, אני רוצה שתדע שהעובדה שהמשטרה עדיין לא שמה את ידיה על אותם אנשים עדיין לא אומרת שכל המתיישבים כורתי עצים ופוגעים בעצי מאכל. לכן אני מצ</w:t>
      </w:r>
      <w:r>
        <w:rPr>
          <w:rFonts w:hint="cs"/>
          <w:rtl/>
        </w:rPr>
        <w:t xml:space="preserve">יע, בואו נרד מכל ההכללות האלה, כי זה בוודאי לא יתרום לפתרון הבעיה. תודה. </w:t>
      </w:r>
    </w:p>
    <w:p w14:paraId="4F5745A7" w14:textId="77777777" w:rsidR="00000000" w:rsidRDefault="003B3694">
      <w:pPr>
        <w:pStyle w:val="af1"/>
        <w:rPr>
          <w:rtl/>
        </w:rPr>
      </w:pPr>
    </w:p>
    <w:p w14:paraId="6217EB83" w14:textId="77777777" w:rsidR="00000000" w:rsidRDefault="003B3694">
      <w:pPr>
        <w:pStyle w:val="af1"/>
        <w:rPr>
          <w:rtl/>
        </w:rPr>
      </w:pPr>
      <w:r>
        <w:rPr>
          <w:rFonts w:hint="eastAsia"/>
          <w:rtl/>
        </w:rPr>
        <w:t>היו</w:t>
      </w:r>
      <w:r>
        <w:rPr>
          <w:rtl/>
        </w:rPr>
        <w:t>"ר משה כחלון:</w:t>
      </w:r>
    </w:p>
    <w:p w14:paraId="4AB2E43F" w14:textId="77777777" w:rsidR="00000000" w:rsidRDefault="003B3694">
      <w:pPr>
        <w:pStyle w:val="a0"/>
        <w:rPr>
          <w:rFonts w:hint="cs"/>
          <w:rtl/>
        </w:rPr>
      </w:pPr>
    </w:p>
    <w:p w14:paraId="4BEB0EB1" w14:textId="77777777" w:rsidR="00000000" w:rsidRDefault="003B3694">
      <w:pPr>
        <w:pStyle w:val="a0"/>
        <w:rPr>
          <w:rFonts w:hint="cs"/>
          <w:rtl/>
        </w:rPr>
      </w:pPr>
      <w:r>
        <w:rPr>
          <w:rFonts w:hint="cs"/>
          <w:rtl/>
        </w:rPr>
        <w:t xml:space="preserve">תודה רבה. חבר הכנסת אורי אריאל, אחריו - חבר הכנסת ואסל טאהא, ואחריו - חבר הכנסת הרצוג. </w:t>
      </w:r>
    </w:p>
    <w:p w14:paraId="139F72EC" w14:textId="77777777" w:rsidR="00000000" w:rsidRDefault="003B3694">
      <w:pPr>
        <w:pStyle w:val="a0"/>
        <w:rPr>
          <w:rFonts w:hint="cs"/>
          <w:rtl/>
        </w:rPr>
      </w:pPr>
    </w:p>
    <w:p w14:paraId="67087A4F" w14:textId="77777777" w:rsidR="00000000" w:rsidRDefault="003B3694">
      <w:pPr>
        <w:pStyle w:val="a"/>
        <w:rPr>
          <w:rtl/>
        </w:rPr>
      </w:pPr>
      <w:bookmarkStart w:id="668" w:name="FS000001062T12_11_2003_19_24_54"/>
      <w:bookmarkStart w:id="669" w:name="FS000000713T12_11_2003_19_35_09"/>
      <w:bookmarkStart w:id="670" w:name="_Toc69719442"/>
      <w:bookmarkEnd w:id="668"/>
      <w:bookmarkEnd w:id="669"/>
      <w:r>
        <w:rPr>
          <w:rFonts w:hint="eastAsia"/>
          <w:rtl/>
        </w:rPr>
        <w:t>אורי</w:t>
      </w:r>
      <w:r>
        <w:rPr>
          <w:rtl/>
        </w:rPr>
        <w:t xml:space="preserve"> יהודה אריאל (האיחוד הלאומי - ישראל ביתנו):</w:t>
      </w:r>
      <w:bookmarkEnd w:id="670"/>
    </w:p>
    <w:p w14:paraId="4B4919D7" w14:textId="77777777" w:rsidR="00000000" w:rsidRDefault="003B3694">
      <w:pPr>
        <w:pStyle w:val="a0"/>
        <w:rPr>
          <w:rFonts w:hint="cs"/>
          <w:rtl/>
        </w:rPr>
      </w:pPr>
    </w:p>
    <w:p w14:paraId="4E713195" w14:textId="77777777" w:rsidR="00000000" w:rsidRDefault="003B3694">
      <w:pPr>
        <w:pStyle w:val="a0"/>
        <w:rPr>
          <w:rFonts w:hint="cs"/>
          <w:rtl/>
        </w:rPr>
      </w:pPr>
      <w:r>
        <w:rPr>
          <w:rFonts w:hint="cs"/>
          <w:rtl/>
        </w:rPr>
        <w:t>אדוני היושב-ראש, חברי חבר</w:t>
      </w:r>
      <w:r>
        <w:rPr>
          <w:rFonts w:hint="cs"/>
          <w:rtl/>
        </w:rPr>
        <w:t xml:space="preserve">י הכנסת, אנחנו שומעים על עקירת מטעי זיתים, ואין שום ספק שהדבר ראוי לכל גינוי, ואני מגנה את התופעה ואת העושים אותה. מי שחושב שהוא פוגע בעצי זית ובפרנסה של אחרים, פוגע בעץ הזית שמסמל אולי יותר מכול את הקשר לנחלת אבותינו ואת השלום. </w:t>
      </w:r>
    </w:p>
    <w:p w14:paraId="67881138" w14:textId="77777777" w:rsidR="00000000" w:rsidRDefault="003B3694">
      <w:pPr>
        <w:pStyle w:val="a0"/>
        <w:rPr>
          <w:rFonts w:hint="cs"/>
          <w:rtl/>
        </w:rPr>
      </w:pPr>
    </w:p>
    <w:p w14:paraId="6A09875B" w14:textId="77777777" w:rsidR="00000000" w:rsidRDefault="003B3694">
      <w:pPr>
        <w:pStyle w:val="a0"/>
        <w:rPr>
          <w:rFonts w:hint="cs"/>
          <w:rtl/>
        </w:rPr>
      </w:pPr>
      <w:r>
        <w:rPr>
          <w:rFonts w:hint="cs"/>
          <w:rtl/>
        </w:rPr>
        <w:t>מי שמנסה להדביק דברים פרט</w:t>
      </w:r>
      <w:r>
        <w:rPr>
          <w:rFonts w:hint="cs"/>
          <w:rtl/>
        </w:rPr>
        <w:t>יים לכלל הציבור, טועה, מטעה וביודעין, ועושה הסתה, אבל הוא עושה הסתה גם ב"ג'נין ג'נין" ומחפש כל יום איך להסית. אין בזה חידוש, אין בזה שום דבר מעניין. אם היה קצת יותר שכל לאותם אנשים, הם היו מוציאים - - -</w:t>
      </w:r>
    </w:p>
    <w:p w14:paraId="0A9A8B20" w14:textId="77777777" w:rsidR="00000000" w:rsidRDefault="003B3694">
      <w:pPr>
        <w:pStyle w:val="a0"/>
        <w:rPr>
          <w:rFonts w:hint="cs"/>
          <w:rtl/>
        </w:rPr>
      </w:pPr>
    </w:p>
    <w:p w14:paraId="65D7EEAA" w14:textId="77777777" w:rsidR="00000000" w:rsidRDefault="003B3694">
      <w:pPr>
        <w:pStyle w:val="af0"/>
        <w:rPr>
          <w:rtl/>
        </w:rPr>
      </w:pPr>
      <w:r>
        <w:rPr>
          <w:rFonts w:hint="eastAsia"/>
          <w:rtl/>
        </w:rPr>
        <w:t>מוחמד</w:t>
      </w:r>
      <w:r>
        <w:rPr>
          <w:rtl/>
        </w:rPr>
        <w:t xml:space="preserve"> ברכה (חד"ש-תע"ל):</w:t>
      </w:r>
    </w:p>
    <w:p w14:paraId="27EBD7C3" w14:textId="77777777" w:rsidR="00000000" w:rsidRDefault="003B3694">
      <w:pPr>
        <w:pStyle w:val="a0"/>
        <w:rPr>
          <w:rFonts w:hint="cs"/>
          <w:rtl/>
        </w:rPr>
      </w:pPr>
    </w:p>
    <w:p w14:paraId="1DC10BD0" w14:textId="77777777" w:rsidR="00000000" w:rsidRDefault="003B3694">
      <w:pPr>
        <w:pStyle w:val="a0"/>
        <w:rPr>
          <w:rFonts w:hint="cs"/>
          <w:rtl/>
        </w:rPr>
      </w:pPr>
      <w:r>
        <w:rPr>
          <w:rFonts w:hint="cs"/>
          <w:rtl/>
        </w:rPr>
        <w:t>חבר הכנסת אריאל, רק בעונת ה</w:t>
      </w:r>
      <w:r>
        <w:rPr>
          <w:rFonts w:hint="cs"/>
          <w:rtl/>
        </w:rPr>
        <w:t>מסיק גילו את זה?</w:t>
      </w:r>
    </w:p>
    <w:p w14:paraId="11EEF857" w14:textId="77777777" w:rsidR="00000000" w:rsidRDefault="003B3694">
      <w:pPr>
        <w:pStyle w:val="a0"/>
        <w:rPr>
          <w:rFonts w:hint="cs"/>
          <w:rtl/>
        </w:rPr>
      </w:pPr>
    </w:p>
    <w:p w14:paraId="17B9E9EA" w14:textId="77777777" w:rsidR="00000000" w:rsidRDefault="003B3694">
      <w:pPr>
        <w:pStyle w:val="a"/>
        <w:rPr>
          <w:rtl/>
        </w:rPr>
      </w:pPr>
      <w:bookmarkStart w:id="671" w:name="FS000001062T12_11_2003_19_32_01C"/>
      <w:bookmarkStart w:id="672" w:name="FS000000713T12_11_2003_19_34_54"/>
      <w:bookmarkStart w:id="673" w:name="_Toc69719443"/>
      <w:bookmarkEnd w:id="671"/>
      <w:bookmarkEnd w:id="672"/>
      <w:r>
        <w:rPr>
          <w:rFonts w:hint="eastAsia"/>
          <w:rtl/>
        </w:rPr>
        <w:t>אורי</w:t>
      </w:r>
      <w:r>
        <w:rPr>
          <w:rtl/>
        </w:rPr>
        <w:t xml:space="preserve"> יהודה אריאל (האיחוד הלאומי - ישראל ביתנו):</w:t>
      </w:r>
      <w:bookmarkEnd w:id="673"/>
    </w:p>
    <w:p w14:paraId="524F7459" w14:textId="77777777" w:rsidR="00000000" w:rsidRDefault="003B3694">
      <w:pPr>
        <w:pStyle w:val="a0"/>
        <w:rPr>
          <w:rFonts w:hint="cs"/>
          <w:rtl/>
        </w:rPr>
      </w:pPr>
    </w:p>
    <w:p w14:paraId="4D2F58F7" w14:textId="77777777" w:rsidR="00000000" w:rsidRDefault="003B3694">
      <w:pPr>
        <w:pStyle w:val="a0"/>
        <w:rPr>
          <w:rFonts w:hint="cs"/>
          <w:rtl/>
        </w:rPr>
      </w:pPr>
      <w:r>
        <w:rPr>
          <w:rFonts w:hint="cs"/>
          <w:rtl/>
        </w:rPr>
        <w:t>אדוני היושב-ראש, אני לא מבין למה גם עכשיו צריכה להיות פה הסתה. אם היו לאותם אנשים קצת יותר שכל והבנה, הם היו מנסים לאחד את כל הבית, ואני הייתי מצטרף לזה, לעניין, אלא מה? בלהט היצרים שלהם וב</w:t>
      </w:r>
      <w:r>
        <w:rPr>
          <w:rFonts w:hint="cs"/>
          <w:rtl/>
        </w:rPr>
        <w:t xml:space="preserve">רצון להסתה נגד העם היושב בציון, הם עושים כמובן את כל השטויות האפשריות ומנסים להכליל ציבור שלם, כאילו אנחנו בעד זה. </w:t>
      </w:r>
    </w:p>
    <w:p w14:paraId="2C74E562" w14:textId="77777777" w:rsidR="00000000" w:rsidRDefault="003B3694">
      <w:pPr>
        <w:pStyle w:val="a0"/>
        <w:rPr>
          <w:rFonts w:hint="cs"/>
          <w:rtl/>
        </w:rPr>
      </w:pPr>
    </w:p>
    <w:p w14:paraId="1B90986D" w14:textId="77777777" w:rsidR="00000000" w:rsidRDefault="003B3694">
      <w:pPr>
        <w:pStyle w:val="a0"/>
        <w:rPr>
          <w:rFonts w:hint="cs"/>
          <w:rtl/>
        </w:rPr>
      </w:pPr>
      <w:r>
        <w:rPr>
          <w:rFonts w:hint="cs"/>
          <w:rtl/>
        </w:rPr>
        <w:t xml:space="preserve">אני לא קבלן הגינויים של אף אחד. אמרתי את דעתי בעניין. עם זאת, צריך לדעת שהיו מקרים של בודדים, של ערבים מחבלים שניצלו את המטעים האלה ואחרים </w:t>
      </w:r>
      <w:r>
        <w:rPr>
          <w:rFonts w:hint="cs"/>
          <w:rtl/>
        </w:rPr>
        <w:t xml:space="preserve">לאסוף מודיעין על היישובים ולפגוע בהם. אין זה מתיר לשום אדם כפרט לבצע איזה מעשה בתחום הזה. </w:t>
      </w:r>
    </w:p>
    <w:p w14:paraId="15344D71" w14:textId="77777777" w:rsidR="00000000" w:rsidRDefault="003B3694">
      <w:pPr>
        <w:pStyle w:val="a0"/>
        <w:rPr>
          <w:rFonts w:hint="cs"/>
          <w:rtl/>
        </w:rPr>
      </w:pPr>
    </w:p>
    <w:p w14:paraId="128B923D" w14:textId="77777777" w:rsidR="00000000" w:rsidRDefault="003B3694">
      <w:pPr>
        <w:pStyle w:val="af0"/>
        <w:rPr>
          <w:rtl/>
        </w:rPr>
      </w:pPr>
      <w:r>
        <w:rPr>
          <w:rFonts w:hint="eastAsia"/>
          <w:rtl/>
        </w:rPr>
        <w:t>מוחמד</w:t>
      </w:r>
      <w:r>
        <w:rPr>
          <w:rtl/>
        </w:rPr>
        <w:t xml:space="preserve"> ברכה (חד"ש-תע"ל):</w:t>
      </w:r>
    </w:p>
    <w:p w14:paraId="0F75EBC1" w14:textId="77777777" w:rsidR="00000000" w:rsidRDefault="003B3694">
      <w:pPr>
        <w:pStyle w:val="a0"/>
        <w:rPr>
          <w:rFonts w:hint="cs"/>
          <w:rtl/>
        </w:rPr>
      </w:pPr>
    </w:p>
    <w:p w14:paraId="39E20A6E" w14:textId="77777777" w:rsidR="00000000" w:rsidRDefault="003B3694">
      <w:pPr>
        <w:pStyle w:val="a0"/>
        <w:rPr>
          <w:rFonts w:hint="cs"/>
          <w:rtl/>
        </w:rPr>
      </w:pPr>
      <w:r>
        <w:rPr>
          <w:rFonts w:hint="cs"/>
          <w:rtl/>
        </w:rPr>
        <w:t xml:space="preserve">חבר הכנסת אריאל - - - </w:t>
      </w:r>
    </w:p>
    <w:p w14:paraId="2FB6E418" w14:textId="77777777" w:rsidR="00000000" w:rsidRDefault="003B3694">
      <w:pPr>
        <w:pStyle w:val="a0"/>
        <w:rPr>
          <w:rFonts w:hint="cs"/>
          <w:rtl/>
        </w:rPr>
      </w:pPr>
    </w:p>
    <w:p w14:paraId="16594729" w14:textId="77777777" w:rsidR="00000000" w:rsidRDefault="003B3694">
      <w:pPr>
        <w:pStyle w:val="-"/>
        <w:rPr>
          <w:rtl/>
        </w:rPr>
      </w:pPr>
      <w:bookmarkStart w:id="674" w:name="FS000000713T12_11_2003_19_37_00C"/>
      <w:bookmarkEnd w:id="674"/>
      <w:r>
        <w:rPr>
          <w:rtl/>
        </w:rPr>
        <w:t>אורי יהודה אריאל (האיחוד הלאומי - ישראל ביתנו):</w:t>
      </w:r>
    </w:p>
    <w:p w14:paraId="7A0BAC95" w14:textId="77777777" w:rsidR="00000000" w:rsidRDefault="003B3694">
      <w:pPr>
        <w:pStyle w:val="a0"/>
        <w:rPr>
          <w:rtl/>
        </w:rPr>
      </w:pPr>
    </w:p>
    <w:p w14:paraId="2CE8D547" w14:textId="77777777" w:rsidR="00000000" w:rsidRDefault="003B3694">
      <w:pPr>
        <w:pStyle w:val="a0"/>
        <w:rPr>
          <w:rFonts w:hint="cs"/>
          <w:rtl/>
        </w:rPr>
      </w:pPr>
      <w:r>
        <w:rPr>
          <w:rFonts w:hint="cs"/>
          <w:rtl/>
        </w:rPr>
        <w:t>אתה תשאל ברשות היושב-ראש. חבר הכנסת ברכה, אתה גוזל את זמני. אני שמ</w:t>
      </w:r>
      <w:r>
        <w:rPr>
          <w:rFonts w:hint="cs"/>
          <w:rtl/>
        </w:rPr>
        <w:t>עתי אותך, לא אהבתי את דבריך. למה אין לך קצת סבלנות?</w:t>
      </w:r>
    </w:p>
    <w:p w14:paraId="7B4AD616" w14:textId="77777777" w:rsidR="00000000" w:rsidRDefault="003B3694">
      <w:pPr>
        <w:pStyle w:val="a0"/>
        <w:rPr>
          <w:rFonts w:hint="cs"/>
          <w:rtl/>
        </w:rPr>
      </w:pPr>
    </w:p>
    <w:p w14:paraId="01040D45" w14:textId="77777777" w:rsidR="00000000" w:rsidRDefault="003B3694">
      <w:pPr>
        <w:pStyle w:val="af0"/>
        <w:rPr>
          <w:rtl/>
        </w:rPr>
      </w:pPr>
      <w:r>
        <w:rPr>
          <w:rFonts w:hint="eastAsia"/>
          <w:rtl/>
        </w:rPr>
        <w:t>מוחמד</w:t>
      </w:r>
      <w:r>
        <w:rPr>
          <w:rtl/>
        </w:rPr>
        <w:t xml:space="preserve"> ברכה (חד"ש-תע"ל):</w:t>
      </w:r>
    </w:p>
    <w:p w14:paraId="137DCC89" w14:textId="77777777" w:rsidR="00000000" w:rsidRDefault="003B3694">
      <w:pPr>
        <w:pStyle w:val="a0"/>
        <w:rPr>
          <w:rFonts w:hint="cs"/>
          <w:rtl/>
        </w:rPr>
      </w:pPr>
    </w:p>
    <w:p w14:paraId="5C1C6DA6" w14:textId="77777777" w:rsidR="00000000" w:rsidRDefault="003B3694">
      <w:pPr>
        <w:pStyle w:val="a0"/>
        <w:rPr>
          <w:rFonts w:hint="cs"/>
          <w:rtl/>
        </w:rPr>
      </w:pPr>
      <w:r>
        <w:rPr>
          <w:rFonts w:hint="cs"/>
          <w:rtl/>
        </w:rPr>
        <w:t xml:space="preserve">אני שואל אותך שאלה. </w:t>
      </w:r>
    </w:p>
    <w:p w14:paraId="49A76264" w14:textId="77777777" w:rsidR="00000000" w:rsidRDefault="003B3694">
      <w:pPr>
        <w:pStyle w:val="a0"/>
        <w:rPr>
          <w:rFonts w:hint="cs"/>
          <w:rtl/>
        </w:rPr>
      </w:pPr>
    </w:p>
    <w:p w14:paraId="357679D5" w14:textId="77777777" w:rsidR="00000000" w:rsidRDefault="003B3694">
      <w:pPr>
        <w:pStyle w:val="-"/>
        <w:rPr>
          <w:rtl/>
        </w:rPr>
      </w:pPr>
      <w:bookmarkStart w:id="675" w:name="FS000000713T12_11_2003_19_38_20C"/>
      <w:bookmarkEnd w:id="675"/>
      <w:r>
        <w:rPr>
          <w:rtl/>
        </w:rPr>
        <w:t>אורי יהודה אריאל (האיחוד הלאומי - ישראל ביתנו):</w:t>
      </w:r>
    </w:p>
    <w:p w14:paraId="1D2CC29D" w14:textId="77777777" w:rsidR="00000000" w:rsidRDefault="003B3694">
      <w:pPr>
        <w:pStyle w:val="a0"/>
        <w:rPr>
          <w:rtl/>
        </w:rPr>
      </w:pPr>
    </w:p>
    <w:p w14:paraId="5932B988" w14:textId="77777777" w:rsidR="00000000" w:rsidRDefault="003B3694">
      <w:pPr>
        <w:pStyle w:val="a0"/>
        <w:rPr>
          <w:rFonts w:hint="cs"/>
          <w:rtl/>
        </w:rPr>
      </w:pPr>
      <w:r>
        <w:rPr>
          <w:rFonts w:hint="cs"/>
          <w:rtl/>
        </w:rPr>
        <w:t xml:space="preserve">אתה לא שואל אותי שום שאלה, אתה מפריע לי. מה אתה שואל? </w:t>
      </w:r>
    </w:p>
    <w:p w14:paraId="0A046E9A" w14:textId="77777777" w:rsidR="00000000" w:rsidRDefault="003B3694">
      <w:pPr>
        <w:pStyle w:val="a0"/>
        <w:rPr>
          <w:rFonts w:hint="cs"/>
          <w:rtl/>
        </w:rPr>
      </w:pPr>
    </w:p>
    <w:p w14:paraId="6713B567" w14:textId="77777777" w:rsidR="00000000" w:rsidRDefault="003B3694">
      <w:pPr>
        <w:pStyle w:val="af1"/>
        <w:rPr>
          <w:rtl/>
        </w:rPr>
      </w:pPr>
      <w:r>
        <w:rPr>
          <w:rtl/>
        </w:rPr>
        <w:t>היו"ר משה כחלון:</w:t>
      </w:r>
    </w:p>
    <w:p w14:paraId="7A2317BE" w14:textId="77777777" w:rsidR="00000000" w:rsidRDefault="003B3694">
      <w:pPr>
        <w:pStyle w:val="a0"/>
        <w:rPr>
          <w:rtl/>
        </w:rPr>
      </w:pPr>
    </w:p>
    <w:p w14:paraId="2F52C05F" w14:textId="77777777" w:rsidR="00000000" w:rsidRDefault="003B3694">
      <w:pPr>
        <w:pStyle w:val="a0"/>
        <w:rPr>
          <w:rFonts w:hint="cs"/>
          <w:rtl/>
        </w:rPr>
      </w:pPr>
      <w:r>
        <w:rPr>
          <w:rFonts w:hint="cs"/>
          <w:rtl/>
        </w:rPr>
        <w:t>חבר הכנסת ברכה, אני מבקש לאפשר לו</w:t>
      </w:r>
      <w:r>
        <w:rPr>
          <w:rFonts w:hint="cs"/>
          <w:rtl/>
        </w:rPr>
        <w:t xml:space="preserve"> לדבר. </w:t>
      </w:r>
    </w:p>
    <w:p w14:paraId="14AAC92B" w14:textId="77777777" w:rsidR="00000000" w:rsidRDefault="003B3694">
      <w:pPr>
        <w:pStyle w:val="a0"/>
        <w:rPr>
          <w:rFonts w:hint="cs"/>
          <w:rtl/>
        </w:rPr>
      </w:pPr>
    </w:p>
    <w:p w14:paraId="76F42320" w14:textId="77777777" w:rsidR="00000000" w:rsidRDefault="003B3694">
      <w:pPr>
        <w:pStyle w:val="-"/>
        <w:rPr>
          <w:rtl/>
        </w:rPr>
      </w:pPr>
      <w:bookmarkStart w:id="676" w:name="FS000000713T12_11_2003_19_38_37C"/>
      <w:bookmarkEnd w:id="676"/>
      <w:r>
        <w:rPr>
          <w:rtl/>
        </w:rPr>
        <w:t>אורי יהודה אריאל (האיחוד הלאומי - ישראל ביתנו):</w:t>
      </w:r>
    </w:p>
    <w:p w14:paraId="0EF47EC9" w14:textId="77777777" w:rsidR="00000000" w:rsidRDefault="003B3694">
      <w:pPr>
        <w:pStyle w:val="a0"/>
        <w:rPr>
          <w:rtl/>
        </w:rPr>
      </w:pPr>
    </w:p>
    <w:p w14:paraId="54B097BF" w14:textId="77777777" w:rsidR="00000000" w:rsidRDefault="003B3694">
      <w:pPr>
        <w:pStyle w:val="a0"/>
        <w:rPr>
          <w:rFonts w:hint="cs"/>
          <w:rtl/>
        </w:rPr>
      </w:pPr>
      <w:r>
        <w:rPr>
          <w:rFonts w:hint="cs"/>
          <w:rtl/>
        </w:rPr>
        <w:t xml:space="preserve">אדוני היושב-ראש, אפשר לגזול את כל זמני כך. </w:t>
      </w:r>
    </w:p>
    <w:p w14:paraId="15BA531B" w14:textId="77777777" w:rsidR="00000000" w:rsidRDefault="003B3694">
      <w:pPr>
        <w:pStyle w:val="a0"/>
        <w:rPr>
          <w:rFonts w:hint="cs"/>
          <w:rtl/>
        </w:rPr>
      </w:pPr>
    </w:p>
    <w:p w14:paraId="2812E8AF" w14:textId="77777777" w:rsidR="00000000" w:rsidRDefault="003B3694">
      <w:pPr>
        <w:pStyle w:val="af1"/>
        <w:rPr>
          <w:rtl/>
        </w:rPr>
      </w:pPr>
      <w:r>
        <w:rPr>
          <w:rtl/>
        </w:rPr>
        <w:t>היו"ר משה כחלון:</w:t>
      </w:r>
    </w:p>
    <w:p w14:paraId="78754C0D" w14:textId="77777777" w:rsidR="00000000" w:rsidRDefault="003B3694">
      <w:pPr>
        <w:pStyle w:val="a0"/>
        <w:rPr>
          <w:rtl/>
        </w:rPr>
      </w:pPr>
    </w:p>
    <w:p w14:paraId="46F37DB1" w14:textId="77777777" w:rsidR="00000000" w:rsidRDefault="003B3694">
      <w:pPr>
        <w:pStyle w:val="a0"/>
        <w:rPr>
          <w:rFonts w:hint="cs"/>
          <w:rtl/>
        </w:rPr>
      </w:pPr>
      <w:r>
        <w:rPr>
          <w:rFonts w:hint="cs"/>
          <w:rtl/>
        </w:rPr>
        <w:t xml:space="preserve">לא, אתה תמשיך, בבקשה, וחבר הכנסת ברכה יאפשר לך להמשיך. נותרו לך 35 שניות. </w:t>
      </w:r>
    </w:p>
    <w:p w14:paraId="0629C998" w14:textId="77777777" w:rsidR="00000000" w:rsidRDefault="003B3694">
      <w:pPr>
        <w:pStyle w:val="a0"/>
        <w:rPr>
          <w:rFonts w:hint="cs"/>
          <w:rtl/>
        </w:rPr>
      </w:pPr>
    </w:p>
    <w:p w14:paraId="0C277AFA" w14:textId="77777777" w:rsidR="00000000" w:rsidRDefault="003B3694">
      <w:pPr>
        <w:pStyle w:val="-"/>
        <w:rPr>
          <w:rtl/>
        </w:rPr>
      </w:pPr>
      <w:bookmarkStart w:id="677" w:name="FS000000713T12_11_2003_19_38_57C"/>
      <w:bookmarkEnd w:id="677"/>
      <w:r>
        <w:rPr>
          <w:rtl/>
        </w:rPr>
        <w:t>אורי יהודה אריאל (האיחוד הלאומי - ישראל ביתנו):</w:t>
      </w:r>
    </w:p>
    <w:p w14:paraId="61A5897B" w14:textId="77777777" w:rsidR="00000000" w:rsidRDefault="003B3694">
      <w:pPr>
        <w:pStyle w:val="a0"/>
        <w:rPr>
          <w:rtl/>
        </w:rPr>
      </w:pPr>
    </w:p>
    <w:p w14:paraId="26982A86" w14:textId="77777777" w:rsidR="00000000" w:rsidRDefault="003B3694">
      <w:pPr>
        <w:pStyle w:val="a0"/>
        <w:rPr>
          <w:rFonts w:hint="cs"/>
          <w:rtl/>
        </w:rPr>
      </w:pPr>
      <w:r>
        <w:rPr>
          <w:rFonts w:hint="cs"/>
          <w:rtl/>
        </w:rPr>
        <w:t>במקרים מסו</w:t>
      </w:r>
      <w:r>
        <w:rPr>
          <w:rFonts w:hint="cs"/>
          <w:rtl/>
        </w:rPr>
        <w:t xml:space="preserve">ימים, המוסקים היו מחבלים שהתחזו ואספו מודיעין. זו בעיה של השב"כ, של צה"ל ומדינת ישראל ולא של אנשים פרטיים, שאין להם שום סמכות לבצע לא עקירה ולא גיזום ולא שום דבר אחר שפוגע במטעים. </w:t>
      </w:r>
    </w:p>
    <w:p w14:paraId="36A40D4E" w14:textId="77777777" w:rsidR="00000000" w:rsidRDefault="003B3694">
      <w:pPr>
        <w:pStyle w:val="a0"/>
        <w:rPr>
          <w:rFonts w:hint="cs"/>
          <w:rtl/>
        </w:rPr>
      </w:pPr>
    </w:p>
    <w:p w14:paraId="4E9F2CC5" w14:textId="77777777" w:rsidR="00000000" w:rsidRDefault="003B3694">
      <w:pPr>
        <w:pStyle w:val="a0"/>
        <w:rPr>
          <w:rFonts w:hint="cs"/>
          <w:rtl/>
        </w:rPr>
      </w:pPr>
      <w:r>
        <w:rPr>
          <w:rFonts w:hint="cs"/>
          <w:rtl/>
        </w:rPr>
        <w:t>ברור שצריך לאפשר את המסיק לכל אחד, ובתנאי אחד, שאין הדבר פוגע בביטחון של ה</w:t>
      </w:r>
      <w:r>
        <w:rPr>
          <w:rFonts w:hint="cs"/>
          <w:rtl/>
        </w:rPr>
        <w:t>תושבים ושל הנוסעים בכבישי יהודה ושומרון. מי שתומך בכך שבכל שעה, גם במחיר פגיעה בביטחון, יותר למסוק זיתים, פוגע בביטחון ובנפש של אזרחים ומסית ואיננו מדבר על העניין, אלא רוצה לפגוע ביהודים, והדבר איננו עולה בקנה אחד לא עם החוק ולא עם המוסר. ראוי שנגנה את התו</w:t>
      </w:r>
      <w:r>
        <w:rPr>
          <w:rFonts w:hint="cs"/>
          <w:rtl/>
        </w:rPr>
        <w:t xml:space="preserve">פעה של עקירת הזיתים כעניין שעומד בפני עצמו על-ידי בודדים. תודה. </w:t>
      </w:r>
    </w:p>
    <w:p w14:paraId="4B856DB0" w14:textId="77777777" w:rsidR="00000000" w:rsidRDefault="003B3694">
      <w:pPr>
        <w:pStyle w:val="a0"/>
        <w:rPr>
          <w:rFonts w:hint="cs"/>
          <w:rtl/>
        </w:rPr>
      </w:pPr>
    </w:p>
    <w:p w14:paraId="58CDD6E5" w14:textId="77777777" w:rsidR="00000000" w:rsidRDefault="003B3694">
      <w:pPr>
        <w:pStyle w:val="af1"/>
        <w:rPr>
          <w:rtl/>
        </w:rPr>
      </w:pPr>
      <w:r>
        <w:rPr>
          <w:rtl/>
        </w:rPr>
        <w:t>היו"ר משה כחלון:</w:t>
      </w:r>
    </w:p>
    <w:p w14:paraId="6BBA06D9" w14:textId="77777777" w:rsidR="00000000" w:rsidRDefault="003B3694">
      <w:pPr>
        <w:pStyle w:val="a0"/>
        <w:rPr>
          <w:rtl/>
        </w:rPr>
      </w:pPr>
    </w:p>
    <w:p w14:paraId="5AA5B61B" w14:textId="77777777" w:rsidR="00000000" w:rsidRDefault="003B3694">
      <w:pPr>
        <w:pStyle w:val="a0"/>
        <w:rPr>
          <w:rFonts w:hint="cs"/>
          <w:rtl/>
        </w:rPr>
      </w:pPr>
      <w:r>
        <w:rPr>
          <w:rFonts w:hint="cs"/>
          <w:rtl/>
        </w:rPr>
        <w:t xml:space="preserve">תודה רבה. חבר הכנסת ואסל טאהא, ואחריו - חבר הכנסת הרצוג, חבר הכנסת יהלום וחבר הכנסת רצאבי. </w:t>
      </w:r>
    </w:p>
    <w:p w14:paraId="22480CA4" w14:textId="77777777" w:rsidR="00000000" w:rsidRDefault="003B3694">
      <w:pPr>
        <w:pStyle w:val="a0"/>
        <w:rPr>
          <w:rFonts w:hint="cs"/>
          <w:rtl/>
        </w:rPr>
      </w:pPr>
    </w:p>
    <w:p w14:paraId="4119B975" w14:textId="77777777" w:rsidR="00000000" w:rsidRDefault="003B3694">
      <w:pPr>
        <w:pStyle w:val="a"/>
        <w:rPr>
          <w:rtl/>
        </w:rPr>
      </w:pPr>
      <w:bookmarkStart w:id="678" w:name="FS000001062T12_11_2003_18_59_24"/>
      <w:bookmarkStart w:id="679" w:name="_Toc69719444"/>
      <w:bookmarkEnd w:id="678"/>
      <w:r>
        <w:rPr>
          <w:rtl/>
        </w:rPr>
        <w:t>ואסל טאהא (בל"ד):</w:t>
      </w:r>
      <w:bookmarkEnd w:id="679"/>
    </w:p>
    <w:p w14:paraId="12EC9B18" w14:textId="77777777" w:rsidR="00000000" w:rsidRDefault="003B3694">
      <w:pPr>
        <w:pStyle w:val="a0"/>
        <w:rPr>
          <w:rtl/>
        </w:rPr>
      </w:pPr>
    </w:p>
    <w:p w14:paraId="1A06962D" w14:textId="77777777" w:rsidR="00000000" w:rsidRDefault="003B3694">
      <w:pPr>
        <w:pStyle w:val="a0"/>
        <w:rPr>
          <w:rFonts w:hint="cs"/>
          <w:rtl/>
        </w:rPr>
      </w:pPr>
      <w:r>
        <w:rPr>
          <w:rFonts w:hint="cs"/>
          <w:rtl/>
        </w:rPr>
        <w:t>אדוני היושב-ראש, חברי הכנסת, יום אחרי יום, חודש אחרי חודש, ע</w:t>
      </w:r>
      <w:r>
        <w:rPr>
          <w:rFonts w:hint="cs"/>
          <w:rtl/>
        </w:rPr>
        <w:t>ונה אחרי עונה אנו עדים להתעללות של המתנחלים בפלסטינים ובמשפחותיהם וגם ברכושם. זה לא המקרה הראשון, והמקרים מגוונים. כריתת עצים, ראשי צאן, איום בנשק חי, הקפת בתים בלילות, הריסת בתים, הריסת גנרטורים, זיהום בריכות מים לשתייה - מעשים ברוטליים אלו נעשים לאור יום</w:t>
      </w:r>
      <w:r>
        <w:rPr>
          <w:rFonts w:hint="cs"/>
          <w:rtl/>
        </w:rPr>
        <w:t>. ולמה הם נעשים? הם נעשים כדי לאלץ את הפלסטינים בעינאבוס, בבורין, בהר-חברון לנטוש את אדמותיהם ואת בתיהם. אני אומר לכם: הם לא ינטשו. הם יישארו שם, ואתם הופכים אותם לפצצה חיה, שמאיימת על כולנו.</w:t>
      </w:r>
    </w:p>
    <w:p w14:paraId="09BC0781" w14:textId="77777777" w:rsidR="00000000" w:rsidRDefault="003B3694">
      <w:pPr>
        <w:pStyle w:val="a0"/>
        <w:rPr>
          <w:rFonts w:hint="cs"/>
          <w:rtl/>
        </w:rPr>
      </w:pPr>
    </w:p>
    <w:p w14:paraId="0D789A76" w14:textId="77777777" w:rsidR="00000000" w:rsidRDefault="003B3694">
      <w:pPr>
        <w:pStyle w:val="a0"/>
        <w:rPr>
          <w:rFonts w:hint="cs"/>
          <w:rtl/>
        </w:rPr>
      </w:pPr>
      <w:r>
        <w:rPr>
          <w:rFonts w:hint="cs"/>
          <w:rtl/>
        </w:rPr>
        <w:t xml:space="preserve">צה"ל והמשטרה, מג"ב, השב"כ, כולם רואים את המעשים ולא עושים דבר. </w:t>
      </w:r>
      <w:r>
        <w:rPr>
          <w:rFonts w:hint="cs"/>
          <w:rtl/>
        </w:rPr>
        <w:t>גם כשיש אבטחה, השטח המותר למסיק הזיתים קטן משטח הבעלים, והמתנחלים מקדימים את המסיק המאובטח. הם משחיתים, גונבים יבול, כורתים עצים מול כוחות הביטחון, שלא מעזים למנוע מהם ולא יכולים למנוע מהם ומטפלים בהם בכפפות משי. וכשקבוצות מתנדבים מחו"ל, מה-</w:t>
      </w:r>
      <w:r>
        <w:rPr>
          <w:rFonts w:hint="cs"/>
        </w:rPr>
        <w:t>IWPS</w:t>
      </w:r>
      <w:r>
        <w:rPr>
          <w:rFonts w:hint="cs"/>
          <w:rtl/>
        </w:rPr>
        <w:t>, מנסים לעב</w:t>
      </w:r>
      <w:r>
        <w:rPr>
          <w:rFonts w:hint="cs"/>
          <w:rtl/>
        </w:rPr>
        <w:t>ור, מונעים מהם. כשקבוצת מתנדבים מ"גוש שלום" מנסים לעזור, מונעים מהם. כשהקבוצות האלה מנסות לתעד את האירוע הזה, מונעים מהם. למה מונעים מהם? כדי שהמעשים האלה לא יהיו ברורים מול דעת הקהל העולמית והישראלית.</w:t>
      </w:r>
    </w:p>
    <w:p w14:paraId="66CA55FD" w14:textId="77777777" w:rsidR="00000000" w:rsidRDefault="003B3694">
      <w:pPr>
        <w:pStyle w:val="a0"/>
        <w:rPr>
          <w:rFonts w:hint="cs"/>
          <w:rtl/>
        </w:rPr>
      </w:pPr>
    </w:p>
    <w:p w14:paraId="7B51C2CB" w14:textId="77777777" w:rsidR="00000000" w:rsidRDefault="003B3694">
      <w:pPr>
        <w:pStyle w:val="a0"/>
        <w:rPr>
          <w:rFonts w:hint="cs"/>
          <w:rtl/>
        </w:rPr>
      </w:pPr>
      <w:r>
        <w:rPr>
          <w:rFonts w:hint="cs"/>
          <w:rtl/>
        </w:rPr>
        <w:t>בהרבה מקרים המתנחלים מגיעים גם כאשר הצבא והמשטרה במקו</w:t>
      </w:r>
      <w:r>
        <w:rPr>
          <w:rFonts w:hint="cs"/>
          <w:rtl/>
        </w:rPr>
        <w:t>ם, ללא כל פחד וחשש, משום שהם יודעים שלא יעשו להם כלום. לפי העדויות, לא נדיר לראות את הפלסטיני בוכה על מטעו שהושמד ולזהות מתנדבים ושוטרים יושבים יחד על ראש הגבעה ומשוחחים להנאתם. אלה אנשים סדיסטים, שרואים אנשים בוכים על העצים שלהם, על המטעים שלהם, יושבים בי</w:t>
      </w:r>
      <w:r>
        <w:rPr>
          <w:rFonts w:hint="cs"/>
          <w:rtl/>
        </w:rPr>
        <w:t>חד ושותים ורואים את העצים והמטעים שרופים, בוערים באש, ולא מזיזים אצבע ולא מונעים ולא מנסים אפילו לכבות אותם.</w:t>
      </w:r>
    </w:p>
    <w:p w14:paraId="0AAAD791" w14:textId="77777777" w:rsidR="00000000" w:rsidRDefault="003B3694">
      <w:pPr>
        <w:pStyle w:val="a0"/>
        <w:ind w:firstLine="0"/>
        <w:rPr>
          <w:rFonts w:hint="cs"/>
          <w:rtl/>
        </w:rPr>
      </w:pPr>
    </w:p>
    <w:p w14:paraId="571C85DB" w14:textId="77777777" w:rsidR="00000000" w:rsidRDefault="003B3694">
      <w:pPr>
        <w:pStyle w:val="af1"/>
        <w:rPr>
          <w:rtl/>
        </w:rPr>
      </w:pPr>
      <w:r>
        <w:rPr>
          <w:rFonts w:hint="eastAsia"/>
          <w:rtl/>
        </w:rPr>
        <w:t>היו</w:t>
      </w:r>
      <w:r>
        <w:rPr>
          <w:rtl/>
        </w:rPr>
        <w:t>"ר משה כחלון:</w:t>
      </w:r>
    </w:p>
    <w:p w14:paraId="7C47F487" w14:textId="77777777" w:rsidR="00000000" w:rsidRDefault="003B3694">
      <w:pPr>
        <w:pStyle w:val="a0"/>
        <w:rPr>
          <w:rFonts w:hint="cs"/>
          <w:rtl/>
        </w:rPr>
      </w:pPr>
    </w:p>
    <w:p w14:paraId="6F7CD44E" w14:textId="77777777" w:rsidR="00000000" w:rsidRDefault="003B3694">
      <w:pPr>
        <w:pStyle w:val="a0"/>
        <w:rPr>
          <w:rFonts w:hint="cs"/>
          <w:rtl/>
        </w:rPr>
      </w:pPr>
      <w:r>
        <w:rPr>
          <w:rFonts w:hint="cs"/>
          <w:rtl/>
        </w:rPr>
        <w:t>זמנך תם, חבר הכנסת טאהא, אני מבקש לסיים.</w:t>
      </w:r>
    </w:p>
    <w:p w14:paraId="22E99884" w14:textId="77777777" w:rsidR="00000000" w:rsidRDefault="003B3694">
      <w:pPr>
        <w:pStyle w:val="a0"/>
        <w:ind w:firstLine="0"/>
        <w:rPr>
          <w:rFonts w:hint="cs"/>
          <w:rtl/>
        </w:rPr>
      </w:pPr>
    </w:p>
    <w:p w14:paraId="768CD43F" w14:textId="77777777" w:rsidR="00000000" w:rsidRDefault="003B3694">
      <w:pPr>
        <w:pStyle w:val="-"/>
        <w:rPr>
          <w:rtl/>
        </w:rPr>
      </w:pPr>
      <w:bookmarkStart w:id="680" w:name="FS000001062T12_11_2003_19_05_38C"/>
      <w:bookmarkEnd w:id="680"/>
      <w:r>
        <w:rPr>
          <w:rFonts w:hint="eastAsia"/>
          <w:rtl/>
        </w:rPr>
        <w:t>ואסל</w:t>
      </w:r>
      <w:r>
        <w:rPr>
          <w:rtl/>
        </w:rPr>
        <w:t xml:space="preserve"> טאהא (בל"ד):</w:t>
      </w:r>
    </w:p>
    <w:p w14:paraId="13B75BFE" w14:textId="77777777" w:rsidR="00000000" w:rsidRDefault="003B3694">
      <w:pPr>
        <w:pStyle w:val="a0"/>
        <w:rPr>
          <w:rFonts w:hint="cs"/>
          <w:rtl/>
        </w:rPr>
      </w:pPr>
    </w:p>
    <w:p w14:paraId="7C50D059" w14:textId="77777777" w:rsidR="00000000" w:rsidRDefault="003B3694">
      <w:pPr>
        <w:pStyle w:val="a0"/>
        <w:rPr>
          <w:rFonts w:hint="cs"/>
          <w:rtl/>
        </w:rPr>
      </w:pPr>
      <w:r>
        <w:rPr>
          <w:rFonts w:hint="cs"/>
          <w:rtl/>
        </w:rPr>
        <w:t>אני מייד מסיים. אדוני היושב-ראש, חוסר הרצון להפסיק את הפשיעה הזאת ו</w:t>
      </w:r>
      <w:r>
        <w:rPr>
          <w:rFonts w:hint="cs"/>
          <w:rtl/>
        </w:rPr>
        <w:t>העלמת עין בכל הנוגע להפרת זכויות אדם בסיסיות של הפלסטינים, מגבירים את המוטיבציה של המתנחלים להמשיך בגזלה ובהשחתה ומעודדים פלסטינים שבסך הכול רוצים לחיות, למאוס בחייהם. תודה.</w:t>
      </w:r>
    </w:p>
    <w:p w14:paraId="4355E58F" w14:textId="77777777" w:rsidR="00000000" w:rsidRDefault="003B3694">
      <w:pPr>
        <w:pStyle w:val="a0"/>
        <w:ind w:firstLine="0"/>
        <w:rPr>
          <w:rFonts w:hint="cs"/>
          <w:rtl/>
        </w:rPr>
      </w:pPr>
    </w:p>
    <w:p w14:paraId="51548946" w14:textId="77777777" w:rsidR="00000000" w:rsidRDefault="003B3694">
      <w:pPr>
        <w:pStyle w:val="af1"/>
        <w:rPr>
          <w:rtl/>
        </w:rPr>
      </w:pPr>
      <w:r>
        <w:rPr>
          <w:rFonts w:hint="eastAsia"/>
          <w:rtl/>
        </w:rPr>
        <w:t>היו</w:t>
      </w:r>
      <w:r>
        <w:rPr>
          <w:rtl/>
        </w:rPr>
        <w:t>"ר משה כחלון:</w:t>
      </w:r>
    </w:p>
    <w:p w14:paraId="3323129B" w14:textId="77777777" w:rsidR="00000000" w:rsidRDefault="003B3694">
      <w:pPr>
        <w:pStyle w:val="a0"/>
        <w:rPr>
          <w:rFonts w:hint="cs"/>
          <w:rtl/>
        </w:rPr>
      </w:pPr>
    </w:p>
    <w:p w14:paraId="638D856B" w14:textId="77777777" w:rsidR="00000000" w:rsidRDefault="003B3694">
      <w:pPr>
        <w:pStyle w:val="a0"/>
        <w:rPr>
          <w:rFonts w:hint="cs"/>
          <w:rtl/>
        </w:rPr>
      </w:pPr>
      <w:r>
        <w:rPr>
          <w:rFonts w:hint="cs"/>
          <w:rtl/>
        </w:rPr>
        <w:t>תודה רבה. חבר הכנסת יצחק הרצוג, בבקשה.</w:t>
      </w:r>
    </w:p>
    <w:p w14:paraId="47445427" w14:textId="77777777" w:rsidR="00000000" w:rsidRDefault="003B3694">
      <w:pPr>
        <w:pStyle w:val="a0"/>
        <w:rPr>
          <w:rFonts w:hint="cs"/>
          <w:rtl/>
        </w:rPr>
      </w:pPr>
    </w:p>
    <w:p w14:paraId="235D46CB" w14:textId="77777777" w:rsidR="00000000" w:rsidRDefault="003B3694">
      <w:pPr>
        <w:pStyle w:val="a"/>
        <w:rPr>
          <w:rtl/>
        </w:rPr>
      </w:pPr>
      <w:bookmarkStart w:id="681" w:name="FS000001044T12_11_2003_19_06_33"/>
      <w:bookmarkStart w:id="682" w:name="_Toc69719445"/>
      <w:bookmarkEnd w:id="681"/>
      <w:r>
        <w:rPr>
          <w:rFonts w:hint="eastAsia"/>
          <w:rtl/>
        </w:rPr>
        <w:t>יצחק</w:t>
      </w:r>
      <w:r>
        <w:rPr>
          <w:rtl/>
        </w:rPr>
        <w:t xml:space="preserve"> הרצוג (העבודה-מימד</w:t>
      </w:r>
      <w:r>
        <w:rPr>
          <w:rtl/>
        </w:rPr>
        <w:t>):</w:t>
      </w:r>
      <w:bookmarkEnd w:id="682"/>
    </w:p>
    <w:p w14:paraId="4C719F6E" w14:textId="77777777" w:rsidR="00000000" w:rsidRDefault="003B3694">
      <w:pPr>
        <w:pStyle w:val="a0"/>
        <w:rPr>
          <w:rFonts w:hint="cs"/>
          <w:rtl/>
        </w:rPr>
      </w:pPr>
    </w:p>
    <w:p w14:paraId="3DFE15F4" w14:textId="77777777" w:rsidR="00000000" w:rsidRDefault="003B3694">
      <w:pPr>
        <w:pStyle w:val="a0"/>
        <w:rPr>
          <w:rFonts w:hint="cs"/>
          <w:rtl/>
        </w:rPr>
      </w:pPr>
      <w:r>
        <w:rPr>
          <w:rFonts w:hint="cs"/>
          <w:rtl/>
        </w:rPr>
        <w:t xml:space="preserve">אדוני היושב-ראש, חברי הכנסת, אנחנו הרי גדלנו על הפסוק "איש תחת גפנו ותחת תאנתו", ואני הייתי מוסיף: איש תחת גפנו ותחת זיתו. הרי הזית הוא סמל השלום, ומה שאנחנו רואים בימים האחרונים - תופעה נוספת של גדיעת סמל השלום. </w:t>
      </w:r>
    </w:p>
    <w:p w14:paraId="579D070F" w14:textId="77777777" w:rsidR="00000000" w:rsidRDefault="003B3694">
      <w:pPr>
        <w:pStyle w:val="a0"/>
        <w:rPr>
          <w:rFonts w:hint="cs"/>
          <w:rtl/>
        </w:rPr>
      </w:pPr>
    </w:p>
    <w:p w14:paraId="3E24A6FC" w14:textId="77777777" w:rsidR="00000000" w:rsidRDefault="003B3694">
      <w:pPr>
        <w:pStyle w:val="a0"/>
        <w:rPr>
          <w:rFonts w:hint="cs"/>
          <w:rtl/>
        </w:rPr>
      </w:pPr>
      <w:r>
        <w:rPr>
          <w:rFonts w:hint="cs"/>
          <w:rtl/>
        </w:rPr>
        <w:t>אני גם אומר לידידי אורי אריאל: מעבר ל</w:t>
      </w:r>
      <w:r>
        <w:rPr>
          <w:rFonts w:hint="cs"/>
          <w:rtl/>
        </w:rPr>
        <w:t xml:space="preserve">בעיה המוסרית הקשה מאוד, יש פה גם אסון הסברתי איום למדינת ישראל. כל העולם רואה אותנו שוב ושוב משתמשים בוונדליזם, ואחר כך זה גם מתקשר לדיון שהיה פה על האנטישמיות. </w:t>
      </w:r>
    </w:p>
    <w:p w14:paraId="1F26F7E7" w14:textId="77777777" w:rsidR="00000000" w:rsidRDefault="003B3694">
      <w:pPr>
        <w:pStyle w:val="a0"/>
        <w:rPr>
          <w:rFonts w:hint="cs"/>
          <w:rtl/>
        </w:rPr>
      </w:pPr>
    </w:p>
    <w:p w14:paraId="3501110A" w14:textId="77777777" w:rsidR="00000000" w:rsidRDefault="003B3694">
      <w:pPr>
        <w:pStyle w:val="a0"/>
        <w:rPr>
          <w:rFonts w:hint="cs"/>
          <w:rtl/>
        </w:rPr>
      </w:pPr>
      <w:r>
        <w:rPr>
          <w:rFonts w:hint="cs"/>
          <w:rtl/>
        </w:rPr>
        <w:t>אי-אפשר להגיד שאין קשר, מכיוון שכבר שלוש שנים רואים גם פעולות כאלה, פעולות מתוך הבית. אין ספק</w:t>
      </w:r>
      <w:r>
        <w:rPr>
          <w:rFonts w:hint="cs"/>
          <w:rtl/>
        </w:rPr>
        <w:t>, אני מסכים אתך שהדבר ראוי לגינוי מקיר לקיר, אבל גם הייתי מצפה לאקטים אמיתיים בתוך הקהילה שמתוכה יצאו הפעולות האלה.</w:t>
      </w:r>
    </w:p>
    <w:p w14:paraId="04F78859" w14:textId="77777777" w:rsidR="00000000" w:rsidRDefault="003B3694">
      <w:pPr>
        <w:pStyle w:val="a0"/>
        <w:ind w:firstLine="0"/>
        <w:rPr>
          <w:rFonts w:hint="cs"/>
          <w:rtl/>
        </w:rPr>
      </w:pPr>
    </w:p>
    <w:p w14:paraId="27367E66" w14:textId="77777777" w:rsidR="00000000" w:rsidRDefault="003B3694">
      <w:pPr>
        <w:pStyle w:val="af0"/>
        <w:rPr>
          <w:rtl/>
        </w:rPr>
      </w:pPr>
      <w:r>
        <w:rPr>
          <w:rFonts w:hint="eastAsia"/>
          <w:rtl/>
        </w:rPr>
        <w:t>אורי</w:t>
      </w:r>
      <w:r>
        <w:rPr>
          <w:rtl/>
        </w:rPr>
        <w:t xml:space="preserve"> יהודה אריאל (האיחוד הלאומי - ישראל ביתנו):</w:t>
      </w:r>
    </w:p>
    <w:p w14:paraId="709BCE24" w14:textId="77777777" w:rsidR="00000000" w:rsidRDefault="003B3694">
      <w:pPr>
        <w:pStyle w:val="a0"/>
        <w:rPr>
          <w:rFonts w:hint="cs"/>
          <w:rtl/>
        </w:rPr>
      </w:pPr>
    </w:p>
    <w:p w14:paraId="24403909" w14:textId="77777777" w:rsidR="00000000" w:rsidRDefault="003B3694">
      <w:pPr>
        <w:pStyle w:val="a0"/>
        <w:rPr>
          <w:rFonts w:hint="cs"/>
          <w:rtl/>
        </w:rPr>
      </w:pPr>
      <w:r>
        <w:rPr>
          <w:rFonts w:hint="cs"/>
          <w:rtl/>
        </w:rPr>
        <w:t>מה לדוגמה?</w:t>
      </w:r>
    </w:p>
    <w:p w14:paraId="4ED8CEC8" w14:textId="77777777" w:rsidR="00000000" w:rsidRDefault="003B3694">
      <w:pPr>
        <w:pStyle w:val="a0"/>
        <w:ind w:firstLine="0"/>
        <w:rPr>
          <w:rFonts w:hint="cs"/>
          <w:rtl/>
        </w:rPr>
      </w:pPr>
    </w:p>
    <w:p w14:paraId="6E81B78E" w14:textId="77777777" w:rsidR="00000000" w:rsidRDefault="003B3694">
      <w:pPr>
        <w:pStyle w:val="-"/>
        <w:rPr>
          <w:rtl/>
        </w:rPr>
      </w:pPr>
      <w:bookmarkStart w:id="683" w:name="FS000001044T12_11_2003_19_08_49C"/>
      <w:bookmarkEnd w:id="683"/>
      <w:r>
        <w:rPr>
          <w:rFonts w:hint="eastAsia"/>
          <w:rtl/>
        </w:rPr>
        <w:t>יצחק</w:t>
      </w:r>
      <w:r>
        <w:rPr>
          <w:rtl/>
        </w:rPr>
        <w:t xml:space="preserve"> הרצוג (העבודה-מימד):</w:t>
      </w:r>
    </w:p>
    <w:p w14:paraId="016BA7D1" w14:textId="77777777" w:rsidR="00000000" w:rsidRDefault="003B3694">
      <w:pPr>
        <w:pStyle w:val="a0"/>
        <w:rPr>
          <w:rFonts w:hint="cs"/>
          <w:rtl/>
        </w:rPr>
      </w:pPr>
    </w:p>
    <w:p w14:paraId="1A11BFB1" w14:textId="77777777" w:rsidR="00000000" w:rsidRDefault="003B3694">
      <w:pPr>
        <w:pStyle w:val="a0"/>
        <w:rPr>
          <w:rFonts w:hint="cs"/>
          <w:rtl/>
        </w:rPr>
      </w:pPr>
      <w:r>
        <w:rPr>
          <w:rFonts w:hint="cs"/>
          <w:rtl/>
        </w:rPr>
        <w:t>לדוגמה, הייתי מפנה את מצפה-יצהר מייד; הייתי מעניש א</w:t>
      </w:r>
      <w:r>
        <w:rPr>
          <w:rFonts w:hint="cs"/>
          <w:rtl/>
        </w:rPr>
        <w:t>ת הצעירים האלה; הם לא צריכים להיות שם, זה מצפה בלתי חוקי. הייתי לוקח את כל הנהגת יש"ע ויושב אתה ואומר: אתם שורש פורה ראש ולענה. הייתי קורא למשטרת המחוז, שאתם שותים לה את הדם, וחבר הכנסת יהלום הגיש פה שוב הצעה לסדר-היום נגד שחר איילון בנושא חוות-גלעד - במקו</w:t>
      </w:r>
      <w:r>
        <w:rPr>
          <w:rFonts w:hint="cs"/>
          <w:rtl/>
        </w:rPr>
        <w:t>ם לאפשר לו לחקור את זה עד תום ולהעיף את האנשים האלה ולזרוק אותם לכלא ולגמור אחת ולתמיד עם חבורת החוליגנים הזאת, שפועלת שם וגורמת נזק נוראי למדינה ונזק מוסרי בל יימחה לכל החברה הישראלית, שגם אתה, אני מזכיר את דבריך, מגנה את מעשיהם בכל תוקף.</w:t>
      </w:r>
    </w:p>
    <w:p w14:paraId="35F396B6" w14:textId="77777777" w:rsidR="00000000" w:rsidRDefault="003B3694">
      <w:pPr>
        <w:pStyle w:val="a0"/>
        <w:rPr>
          <w:rFonts w:hint="cs"/>
          <w:rtl/>
        </w:rPr>
      </w:pPr>
    </w:p>
    <w:p w14:paraId="5CE985F1" w14:textId="77777777" w:rsidR="00000000" w:rsidRDefault="003B3694">
      <w:pPr>
        <w:pStyle w:val="a0"/>
        <w:rPr>
          <w:rFonts w:hint="cs"/>
          <w:rtl/>
        </w:rPr>
      </w:pPr>
      <w:r>
        <w:rPr>
          <w:rFonts w:hint="cs"/>
          <w:rtl/>
        </w:rPr>
        <w:t>מדובר בחבורה של</w:t>
      </w:r>
      <w:r>
        <w:rPr>
          <w:rFonts w:hint="cs"/>
          <w:rtl/>
        </w:rPr>
        <w:t xml:space="preserve"> פושעים, וכמו שצריך לעקור את הרציחות שמתרחשות לאור היום ברחבי הארץ, רציחות של המאפיה, באותה צורה צריך להתמודד עם המאפיה הזאת, ששוב ושוב עוקרת את עינינו עם מעשי הנבלה הבלתי-נסבלים האלה. אני שמח שראש הממשלה גינה את התופעה, אבל אני גם מצפה שההנחיה שלו לכוחות </w:t>
      </w:r>
      <w:r>
        <w:rPr>
          <w:rFonts w:hint="cs"/>
          <w:rtl/>
        </w:rPr>
        <w:t>הביטחון, לצבא ולמשטרה תיושם במלא עוזה. אני מצפה לראות את האנשים האלה עומדים לדין, ואני מצפה לראות את אנשי יש"ע נוקטים אקט חינוכי אמיתי, שימנע את התופעות האלה בהמשך. תודה.</w:t>
      </w:r>
    </w:p>
    <w:p w14:paraId="05C44B2B" w14:textId="77777777" w:rsidR="00000000" w:rsidRDefault="003B3694">
      <w:pPr>
        <w:pStyle w:val="a0"/>
        <w:ind w:firstLine="0"/>
        <w:rPr>
          <w:rFonts w:hint="cs"/>
          <w:rtl/>
        </w:rPr>
      </w:pPr>
    </w:p>
    <w:p w14:paraId="56845137" w14:textId="77777777" w:rsidR="00000000" w:rsidRDefault="003B3694">
      <w:pPr>
        <w:pStyle w:val="af1"/>
        <w:rPr>
          <w:rtl/>
        </w:rPr>
      </w:pPr>
      <w:r>
        <w:rPr>
          <w:rtl/>
        </w:rPr>
        <w:t>היו"ר משה כחלון:</w:t>
      </w:r>
    </w:p>
    <w:p w14:paraId="2D2C8558" w14:textId="77777777" w:rsidR="00000000" w:rsidRDefault="003B3694">
      <w:pPr>
        <w:pStyle w:val="a0"/>
        <w:rPr>
          <w:rtl/>
        </w:rPr>
      </w:pPr>
    </w:p>
    <w:p w14:paraId="20045D0F" w14:textId="77777777" w:rsidR="00000000" w:rsidRDefault="003B3694">
      <w:pPr>
        <w:pStyle w:val="a0"/>
        <w:rPr>
          <w:rFonts w:hint="cs"/>
          <w:rtl/>
        </w:rPr>
      </w:pPr>
      <w:r>
        <w:rPr>
          <w:rFonts w:hint="cs"/>
          <w:rtl/>
        </w:rPr>
        <w:t>תודה רבה. חבר הכנסת שאול יהלום.</w:t>
      </w:r>
    </w:p>
    <w:p w14:paraId="6272C4FD" w14:textId="77777777" w:rsidR="00000000" w:rsidRDefault="003B3694">
      <w:pPr>
        <w:pStyle w:val="a"/>
        <w:rPr>
          <w:rtl/>
        </w:rPr>
      </w:pPr>
      <w:bookmarkStart w:id="684" w:name="FS000000524T12_11_2003_19_12_25"/>
      <w:bookmarkEnd w:id="684"/>
    </w:p>
    <w:p w14:paraId="67FC151E" w14:textId="77777777" w:rsidR="00000000" w:rsidRDefault="003B3694">
      <w:pPr>
        <w:pStyle w:val="a"/>
        <w:rPr>
          <w:rtl/>
        </w:rPr>
      </w:pPr>
      <w:bookmarkStart w:id="685" w:name="_Toc69719446"/>
      <w:r>
        <w:rPr>
          <w:rFonts w:hint="eastAsia"/>
          <w:rtl/>
        </w:rPr>
        <w:t>שאול</w:t>
      </w:r>
      <w:r>
        <w:rPr>
          <w:rtl/>
        </w:rPr>
        <w:t xml:space="preserve"> יהלום (מפד"ל):</w:t>
      </w:r>
      <w:bookmarkEnd w:id="685"/>
    </w:p>
    <w:p w14:paraId="4CC31FBA" w14:textId="77777777" w:rsidR="00000000" w:rsidRDefault="003B3694">
      <w:pPr>
        <w:pStyle w:val="a0"/>
        <w:rPr>
          <w:rFonts w:hint="cs"/>
          <w:rtl/>
        </w:rPr>
      </w:pPr>
    </w:p>
    <w:p w14:paraId="74A4F7C3" w14:textId="77777777" w:rsidR="00000000" w:rsidRDefault="003B3694">
      <w:pPr>
        <w:pStyle w:val="a0"/>
        <w:rPr>
          <w:rFonts w:hint="cs"/>
          <w:rtl/>
        </w:rPr>
      </w:pPr>
      <w:r>
        <w:rPr>
          <w:rFonts w:hint="cs"/>
          <w:rtl/>
        </w:rPr>
        <w:t>אדוני היושב-</w:t>
      </w:r>
      <w:r>
        <w:rPr>
          <w:rFonts w:hint="cs"/>
          <w:rtl/>
        </w:rPr>
        <w:t>ראש, חברי הערבים, חברי חבר הכנסת ברכה אמר: בוא תגנה פעם בלי "אבל". קודם כול, בוא נתחיל בגינוי. אין ספק שבאנו לגאול את ארץ-ישראל על יסוד היושר והבניין. מי שעוקר נטוע, עוקר עצים, אין בו מידה של אמונה, אין בו מידה של יהדות, ובוודאי ובוודאי שלא יחשוב שהוא עושה</w:t>
      </w:r>
      <w:r>
        <w:rPr>
          <w:rFonts w:hint="cs"/>
          <w:rtl/>
        </w:rPr>
        <w:t xml:space="preserve"> למישהו טובה. כל מה שנאמר כאן - הוא הורס את מפעל ההתיישבות, את התדמית שלו בעיקר, על-ידי זה שהוא מביא עליו את הפעולות האלה, שאין להן שום קשר, ואף אחד לא יבוא - אבל לכם אני אומר, מה זה אבל? אתם צריכים לדעת עם מי יש לכם עסק, עם רוב רובו של הציבור המתנחל, שמתנ</w:t>
      </w:r>
      <w:r>
        <w:rPr>
          <w:rFonts w:hint="cs"/>
          <w:rtl/>
        </w:rPr>
        <w:t xml:space="preserve">ער מהעניין ואומר שמדובר בפושעים. </w:t>
      </w:r>
    </w:p>
    <w:p w14:paraId="77C1E1D5" w14:textId="77777777" w:rsidR="00000000" w:rsidRDefault="003B3694">
      <w:pPr>
        <w:pStyle w:val="a0"/>
        <w:rPr>
          <w:rFonts w:hint="cs"/>
          <w:rtl/>
        </w:rPr>
      </w:pPr>
    </w:p>
    <w:p w14:paraId="64019B18" w14:textId="77777777" w:rsidR="00000000" w:rsidRDefault="003B3694">
      <w:pPr>
        <w:pStyle w:val="a0"/>
        <w:rPr>
          <w:rFonts w:hint="cs"/>
          <w:rtl/>
        </w:rPr>
      </w:pPr>
      <w:r>
        <w:rPr>
          <w:rFonts w:hint="cs"/>
          <w:rtl/>
        </w:rPr>
        <w:t>רבני יש"ע, שהם עצמם מדריכים את כל מפעל ההתנחלות, אמרו והוציאו שהשחתת עצי פרי הינה איסור תורה מפורש, בפרט בארץ-ישראל; שכל פעולת איבה או פעולת נקמה של יחידים הינה מעשה פסול, אסור ומגונה, ומעשה כזה הינו בזוי במיוחד. הם מעורר</w:t>
      </w:r>
      <w:r>
        <w:rPr>
          <w:rFonts w:hint="cs"/>
          <w:rtl/>
        </w:rPr>
        <w:t xml:space="preserve">ים שאט-נפש ומוציאים את דיבת ההתיישבות כולה. הם אמורים לבוא על עונשם ואינם מייצגים את כלל ציבור המתנחלים ישרי הדרך. זאת אומרת, בוודאי, אנחנו רוצים לבוא ולומר לכם ולעולם כולו, שאלה בודדים. </w:t>
      </w:r>
    </w:p>
    <w:p w14:paraId="2CA7C528" w14:textId="77777777" w:rsidR="00000000" w:rsidRDefault="003B3694">
      <w:pPr>
        <w:pStyle w:val="a0"/>
        <w:rPr>
          <w:rFonts w:hint="cs"/>
          <w:rtl/>
        </w:rPr>
      </w:pPr>
    </w:p>
    <w:p w14:paraId="3B43566A" w14:textId="77777777" w:rsidR="00000000" w:rsidRDefault="003B3694">
      <w:pPr>
        <w:pStyle w:val="a0"/>
        <w:rPr>
          <w:rFonts w:hint="cs"/>
          <w:rtl/>
        </w:rPr>
      </w:pPr>
      <w:r>
        <w:rPr>
          <w:rFonts w:hint="cs"/>
          <w:rtl/>
        </w:rPr>
        <w:t>אני קורא מכאן, יחד עם כל חברי הכנסת, שהם חייבים לבוא על עונשם. צה"ל</w:t>
      </w:r>
      <w:r>
        <w:rPr>
          <w:rFonts w:hint="cs"/>
          <w:rtl/>
        </w:rPr>
        <w:t xml:space="preserve"> והמשטרה, לא על-ידי הסתרת תגי זיהוי כדי להרביץ ולהכות - על זה נדבר עוד מעט </w:t>
      </w:r>
      <w:r>
        <w:rPr>
          <w:rtl/>
        </w:rPr>
        <w:t>–</w:t>
      </w:r>
      <w:r>
        <w:rPr>
          <w:rFonts w:hint="cs"/>
          <w:rtl/>
        </w:rPr>
        <w:t xml:space="preserve"> אלא בדרכים נכונות ודמוקרטיות חייבים לבלוש, לחקור ולהעמיד ולהעניש, ומצדי - לסלק אותם ממקום מושבם אפילו, משום חילול השם שהם גורמים וחילול שם ישראל.</w:t>
      </w:r>
    </w:p>
    <w:p w14:paraId="2156F3E8" w14:textId="77777777" w:rsidR="00000000" w:rsidRDefault="003B3694">
      <w:pPr>
        <w:pStyle w:val="a0"/>
        <w:rPr>
          <w:rFonts w:hint="cs"/>
          <w:rtl/>
        </w:rPr>
      </w:pPr>
    </w:p>
    <w:p w14:paraId="1FD7C521" w14:textId="77777777" w:rsidR="00000000" w:rsidRDefault="003B3694">
      <w:pPr>
        <w:pStyle w:val="a0"/>
        <w:rPr>
          <w:rFonts w:hint="cs"/>
          <w:rtl/>
        </w:rPr>
      </w:pPr>
      <w:r>
        <w:rPr>
          <w:rFonts w:hint="cs"/>
          <w:rtl/>
        </w:rPr>
        <w:t>אני קורא מכאן לכל אלה ששוללים את</w:t>
      </w:r>
      <w:r>
        <w:rPr>
          <w:rFonts w:hint="cs"/>
          <w:rtl/>
        </w:rPr>
        <w:t xml:space="preserve"> המעשה יחד עם כולנו, אל תכרכו את הפוליטיקה בתוך העניין. מדובר במיעוט קטן, שכולנו מגנים אותו, ואל תכרכו את האהבה לארץ-ישראל ואת הרצון לגאול יחד ולחיות יחד, יהודים וערבים כשכנים, זה ליד זה - - -</w:t>
      </w:r>
    </w:p>
    <w:p w14:paraId="33B23F28" w14:textId="77777777" w:rsidR="00000000" w:rsidRDefault="003B3694">
      <w:pPr>
        <w:pStyle w:val="a0"/>
        <w:ind w:firstLine="0"/>
        <w:rPr>
          <w:rFonts w:hint="cs"/>
          <w:rtl/>
        </w:rPr>
      </w:pPr>
    </w:p>
    <w:p w14:paraId="582DB5E6" w14:textId="77777777" w:rsidR="00000000" w:rsidRDefault="003B3694">
      <w:pPr>
        <w:pStyle w:val="af0"/>
        <w:rPr>
          <w:rtl/>
        </w:rPr>
      </w:pPr>
      <w:r>
        <w:rPr>
          <w:rFonts w:hint="eastAsia"/>
          <w:rtl/>
        </w:rPr>
        <w:t>ואסל</w:t>
      </w:r>
      <w:r>
        <w:rPr>
          <w:rtl/>
        </w:rPr>
        <w:t xml:space="preserve"> טאהא (בל"ד):</w:t>
      </w:r>
    </w:p>
    <w:p w14:paraId="6CA8269F" w14:textId="77777777" w:rsidR="00000000" w:rsidRDefault="003B3694">
      <w:pPr>
        <w:pStyle w:val="a0"/>
        <w:rPr>
          <w:rFonts w:hint="cs"/>
          <w:rtl/>
        </w:rPr>
      </w:pPr>
    </w:p>
    <w:p w14:paraId="09DE9B73" w14:textId="77777777" w:rsidR="00000000" w:rsidRDefault="003B3694">
      <w:pPr>
        <w:pStyle w:val="a0"/>
        <w:rPr>
          <w:rFonts w:hint="cs"/>
          <w:rtl/>
        </w:rPr>
      </w:pPr>
      <w:r>
        <w:rPr>
          <w:rFonts w:hint="cs"/>
          <w:rtl/>
        </w:rPr>
        <w:t xml:space="preserve">זה בעזה, זה בחברון, זו תוצאה של הכיבוש.   </w:t>
      </w:r>
    </w:p>
    <w:p w14:paraId="3BFE3DA7" w14:textId="77777777" w:rsidR="00000000" w:rsidRDefault="003B3694">
      <w:pPr>
        <w:pStyle w:val="a0"/>
        <w:ind w:firstLine="0"/>
        <w:rPr>
          <w:rFonts w:hint="cs"/>
          <w:rtl/>
        </w:rPr>
      </w:pPr>
    </w:p>
    <w:p w14:paraId="23901652" w14:textId="77777777" w:rsidR="00000000" w:rsidRDefault="003B3694">
      <w:pPr>
        <w:pStyle w:val="-"/>
        <w:rPr>
          <w:rtl/>
        </w:rPr>
      </w:pPr>
      <w:bookmarkStart w:id="686" w:name="FS000000524T12_11_2003_19_19_16C"/>
      <w:bookmarkEnd w:id="686"/>
      <w:r>
        <w:rPr>
          <w:rtl/>
        </w:rPr>
        <w:t>שאול יהלום (מפד"ל):</w:t>
      </w:r>
    </w:p>
    <w:p w14:paraId="69B51BC8" w14:textId="77777777" w:rsidR="00000000" w:rsidRDefault="003B3694">
      <w:pPr>
        <w:pStyle w:val="a0"/>
        <w:rPr>
          <w:rtl/>
        </w:rPr>
      </w:pPr>
    </w:p>
    <w:p w14:paraId="63F7B93F" w14:textId="77777777" w:rsidR="00000000" w:rsidRDefault="003B3694">
      <w:pPr>
        <w:pStyle w:val="a0"/>
        <w:rPr>
          <w:rFonts w:hint="cs"/>
          <w:rtl/>
        </w:rPr>
      </w:pPr>
      <w:r>
        <w:rPr>
          <w:rFonts w:hint="cs"/>
          <w:rtl/>
        </w:rPr>
        <w:t>זה לא שייך. זה מישור לגמרי אחר. זה לא תוצאה של השחרור. אני לא יודע אפילו מאיפה. אתה יודע שפעם היתה בעיה בחברון, ובכלל מצאו שאלה אנשים שבאים מחוץ לחברון, מחוץ לקריית-ארבע. הם מגיעים ממקומות אחרים. אין ספק שזה לא שייך. פושעים, עבריינים,</w:t>
      </w:r>
      <w:r>
        <w:rPr>
          <w:rFonts w:hint="cs"/>
          <w:rtl/>
        </w:rPr>
        <w:t xml:space="preserve"> יכולים להיות בכל מקום בארץ, ואנחנו מוצפים בהמון פשעים מזעזעים, וזה פשע מזעזע. </w:t>
      </w:r>
    </w:p>
    <w:p w14:paraId="318A8DD0" w14:textId="77777777" w:rsidR="00000000" w:rsidRDefault="003B3694">
      <w:pPr>
        <w:pStyle w:val="a0"/>
        <w:rPr>
          <w:rFonts w:hint="cs"/>
          <w:rtl/>
        </w:rPr>
      </w:pPr>
    </w:p>
    <w:p w14:paraId="2B6F3BEE" w14:textId="77777777" w:rsidR="00000000" w:rsidRDefault="003B3694">
      <w:pPr>
        <w:pStyle w:val="a0"/>
        <w:rPr>
          <w:rFonts w:hint="cs"/>
          <w:rtl/>
        </w:rPr>
      </w:pPr>
      <w:r>
        <w:rPr>
          <w:rFonts w:hint="cs"/>
          <w:rtl/>
        </w:rPr>
        <w:t>אני חושב שבשם כנסת ישראל אנחנו צריכים לבקש סליחה ולהביע התנצלות לבעלי הקרקעות ולבעלי מטעי הזיתים, שכך נגרם להם. אני קורא גם לממשלת ישראל לפצות את בעלי המטעים שנגדעו. תודה רבה.</w:t>
      </w:r>
    </w:p>
    <w:p w14:paraId="655AEB5B" w14:textId="77777777" w:rsidR="00000000" w:rsidRDefault="003B3694">
      <w:pPr>
        <w:pStyle w:val="a0"/>
        <w:ind w:firstLine="0"/>
        <w:rPr>
          <w:rFonts w:hint="cs"/>
          <w:rtl/>
        </w:rPr>
      </w:pPr>
    </w:p>
    <w:p w14:paraId="6C03F05A" w14:textId="77777777" w:rsidR="00000000" w:rsidRDefault="003B3694">
      <w:pPr>
        <w:pStyle w:val="af1"/>
        <w:rPr>
          <w:rtl/>
        </w:rPr>
      </w:pPr>
      <w:r>
        <w:rPr>
          <w:rtl/>
        </w:rPr>
        <w:t>היו"ר משה כחלון:</w:t>
      </w:r>
    </w:p>
    <w:p w14:paraId="6E2894EB" w14:textId="77777777" w:rsidR="00000000" w:rsidRDefault="003B3694">
      <w:pPr>
        <w:pStyle w:val="a0"/>
        <w:rPr>
          <w:rtl/>
        </w:rPr>
      </w:pPr>
    </w:p>
    <w:p w14:paraId="25E5EEB0" w14:textId="77777777" w:rsidR="00000000" w:rsidRDefault="003B3694">
      <w:pPr>
        <w:pStyle w:val="a0"/>
        <w:rPr>
          <w:rFonts w:hint="cs"/>
          <w:rtl/>
        </w:rPr>
      </w:pPr>
      <w:r>
        <w:rPr>
          <w:rFonts w:hint="cs"/>
          <w:rtl/>
        </w:rPr>
        <w:t>תודה רבה. חבר הכנסת אהוד רצאבי, בבקשה. אחריו ישיב סגן שר הביטחון.</w:t>
      </w:r>
    </w:p>
    <w:p w14:paraId="01029E66" w14:textId="77777777" w:rsidR="00000000" w:rsidRDefault="003B3694">
      <w:pPr>
        <w:pStyle w:val="a0"/>
        <w:ind w:firstLine="0"/>
        <w:rPr>
          <w:rFonts w:hint="cs"/>
          <w:rtl/>
        </w:rPr>
      </w:pPr>
    </w:p>
    <w:p w14:paraId="5C8354F8" w14:textId="77777777" w:rsidR="00000000" w:rsidRDefault="003B3694">
      <w:pPr>
        <w:pStyle w:val="a"/>
        <w:rPr>
          <w:rtl/>
        </w:rPr>
      </w:pPr>
      <w:bookmarkStart w:id="687" w:name="FS000001050T12_11_2003_19_21_39"/>
      <w:bookmarkStart w:id="688" w:name="_Toc69719447"/>
      <w:bookmarkEnd w:id="687"/>
      <w:r>
        <w:rPr>
          <w:rFonts w:hint="eastAsia"/>
          <w:rtl/>
        </w:rPr>
        <w:t>אהוד</w:t>
      </w:r>
      <w:r>
        <w:rPr>
          <w:rtl/>
        </w:rPr>
        <w:t xml:space="preserve"> רצאבי (שינוי):</w:t>
      </w:r>
      <w:bookmarkEnd w:id="688"/>
    </w:p>
    <w:p w14:paraId="355F847D" w14:textId="77777777" w:rsidR="00000000" w:rsidRDefault="003B3694">
      <w:pPr>
        <w:pStyle w:val="a0"/>
        <w:rPr>
          <w:rFonts w:hint="cs"/>
          <w:rtl/>
        </w:rPr>
      </w:pPr>
    </w:p>
    <w:p w14:paraId="2C6A7EE9" w14:textId="77777777" w:rsidR="00000000" w:rsidRDefault="003B3694">
      <w:pPr>
        <w:pStyle w:val="a0"/>
        <w:rPr>
          <w:rFonts w:hint="cs"/>
          <w:rtl/>
        </w:rPr>
      </w:pPr>
      <w:r>
        <w:rPr>
          <w:rFonts w:hint="cs"/>
          <w:rtl/>
        </w:rPr>
        <w:t xml:space="preserve">אדוני היושב-ראש, חברי הכנסת, אני שמח על הקונסנזוס שאנחנו שומעים פה, שהאקטים האלה אכן ראויים לגינוי. </w:t>
      </w:r>
    </w:p>
    <w:p w14:paraId="0C937FC6" w14:textId="77777777" w:rsidR="00000000" w:rsidRDefault="003B3694">
      <w:pPr>
        <w:pStyle w:val="a0"/>
        <w:rPr>
          <w:rFonts w:hint="cs"/>
          <w:rtl/>
        </w:rPr>
      </w:pPr>
    </w:p>
    <w:p w14:paraId="11997B37" w14:textId="77777777" w:rsidR="00000000" w:rsidRDefault="003B3694">
      <w:pPr>
        <w:pStyle w:val="a0"/>
        <w:rPr>
          <w:rFonts w:hint="cs"/>
          <w:rtl/>
        </w:rPr>
      </w:pPr>
      <w:r>
        <w:rPr>
          <w:rFonts w:hint="cs"/>
          <w:rtl/>
        </w:rPr>
        <w:t>כמדי שנה בעונת המסיק משתוללים קיצונים. אני נמנ</w:t>
      </w:r>
      <w:r>
        <w:rPr>
          <w:rFonts w:hint="cs"/>
          <w:rtl/>
        </w:rPr>
        <w:t>ע ונזהר מלהגיד מתנחלים. אני אומר, אנשים קיצונים שהם פושעים לכל דבר, כורתים עצי זית, מכים, גונבים. הבעיה היא בתגובה. צה"ל והמשטרה תגברו כוחות. הכנסת, ועדת החוץ והביטחון גינתה. רבני יש"ע, גם הם גינו, לדעתי בקול ענות חלושה, כי נתנו לזה איזה הסבר, שצריך היה לה</w:t>
      </w:r>
      <w:r>
        <w:rPr>
          <w:rFonts w:hint="cs"/>
          <w:rtl/>
        </w:rPr>
        <w:t>זיז את העצים, כדי שיסתירו או לא יסתירו. כל הדבר הזה, בדיוק עד עונת המסיק הבאה, שהרי הדבר הזה כבר קרה והדבר הזה גם קורה כרגע והדבר הזה גם יקרה בשנה הבאה, אלא אם כן נעשה משהו.</w:t>
      </w:r>
    </w:p>
    <w:p w14:paraId="4818ADDE" w14:textId="77777777" w:rsidR="00000000" w:rsidRDefault="003B3694">
      <w:pPr>
        <w:pStyle w:val="a0"/>
        <w:rPr>
          <w:rFonts w:hint="cs"/>
          <w:rtl/>
        </w:rPr>
      </w:pPr>
    </w:p>
    <w:p w14:paraId="75D30306" w14:textId="77777777" w:rsidR="00000000" w:rsidRDefault="003B3694">
      <w:pPr>
        <w:pStyle w:val="a0"/>
        <w:rPr>
          <w:rFonts w:hint="cs"/>
          <w:rtl/>
        </w:rPr>
      </w:pPr>
      <w:r>
        <w:rPr>
          <w:rFonts w:hint="cs"/>
          <w:rtl/>
        </w:rPr>
        <w:t>עץ הזית והמסיק מהווים לא רק מקור פרנסה לאוכלוסייה קשת היום, אלא אף מאפיין חברתי ו</w:t>
      </w:r>
      <w:r>
        <w:rPr>
          <w:rFonts w:hint="cs"/>
          <w:rtl/>
        </w:rPr>
        <w:t>תרבותי אצל הפלסטינים, והזמנה לפוגרום אצל הקיצוניים. הפוגרומים האלה מזכירים לי דברים שהעם היהודי עבר לא כל כך מזמן, וחבל שאותם מתפרעים, אותם חוליגנים, שכחו גם את זה. הם מוציאים את דיבתנו רעה בעולם כולו. זה לא אקט פוליטי, זה פשע וחוליגניות. כל עוד אנו מחזיקי</w:t>
      </w:r>
      <w:r>
        <w:rPr>
          <w:rFonts w:hint="cs"/>
          <w:rtl/>
        </w:rPr>
        <w:t>ם בשטחים האלה, זאת אחריות שלנו להשליט שם סדר. עד כה, כל מה שעשינו זה גינויים, כפי שאמרתי קודם לכן. הגיע הזמן לעשות אקט של ממש. אם הרבנים בכוחם הם, כיוון שאותם מתפרעים חובשי כיפות - אולי ינדו, אולי יטילו חרמות, ואילו כוחות הביטחון, מבחינתי, שיעצרו, יענישו י</w:t>
      </w:r>
      <w:r>
        <w:rPr>
          <w:rFonts w:hint="cs"/>
          <w:rtl/>
        </w:rPr>
        <w:t xml:space="preserve">כניסו לכלא ויעשו כל אקט. </w:t>
      </w:r>
    </w:p>
    <w:p w14:paraId="3B27F42B" w14:textId="77777777" w:rsidR="00000000" w:rsidRDefault="003B3694">
      <w:pPr>
        <w:pStyle w:val="a0"/>
        <w:rPr>
          <w:rFonts w:hint="cs"/>
          <w:rtl/>
        </w:rPr>
      </w:pPr>
    </w:p>
    <w:p w14:paraId="06CEDA2F" w14:textId="77777777" w:rsidR="00000000" w:rsidRDefault="003B3694">
      <w:pPr>
        <w:pStyle w:val="a0"/>
        <w:rPr>
          <w:rFonts w:hint="cs"/>
          <w:rtl/>
        </w:rPr>
      </w:pPr>
      <w:r>
        <w:rPr>
          <w:rFonts w:hint="cs"/>
          <w:rtl/>
        </w:rPr>
        <w:t>אני בהחלט מצטרף לקריאתו של חבר הכנסת יהלום. מדינת ישראל צריכה לפצות את בעלי השטחים, שעל לא עוול בכפם נגדעו פרנסתם ורכושם. אני רק שואל שאלה: האם יכול להיות שבגלל האקטים האלה תיאודורקיס מדבר כמו שהוא מדבר, תושבי איטליה מדברים על יש</w:t>
      </w:r>
      <w:r>
        <w:rPr>
          <w:rFonts w:hint="cs"/>
          <w:rtl/>
        </w:rPr>
        <w:t>ראל ועל היהודים כפי שהם מדברים?</w:t>
      </w:r>
    </w:p>
    <w:p w14:paraId="4894F844" w14:textId="77777777" w:rsidR="00000000" w:rsidRDefault="003B3694">
      <w:pPr>
        <w:pStyle w:val="a0"/>
        <w:rPr>
          <w:rFonts w:hint="cs"/>
          <w:rtl/>
        </w:rPr>
      </w:pPr>
    </w:p>
    <w:p w14:paraId="16053594" w14:textId="77777777" w:rsidR="00000000" w:rsidRDefault="003B3694">
      <w:pPr>
        <w:pStyle w:val="a0"/>
        <w:rPr>
          <w:rFonts w:hint="cs"/>
          <w:rtl/>
        </w:rPr>
      </w:pPr>
      <w:r>
        <w:rPr>
          <w:rFonts w:hint="cs"/>
          <w:rtl/>
        </w:rPr>
        <w:t>קיבלתי היום פקס מחברי הטוב האומן-האמן, הפסל הידוע דני קרוון, שיצר בשנות ה-60 את קיר האבן הזה, מאחורי. הוא קרא לו אז: שאי שלום ירושלים. הוא שלח אלי תצלום של יצירתו: הר-חומה - אני חייב להראות לכם אותו.</w:t>
      </w:r>
    </w:p>
    <w:p w14:paraId="60E51F51" w14:textId="77777777" w:rsidR="00000000" w:rsidRDefault="003B3694">
      <w:pPr>
        <w:pStyle w:val="af1"/>
        <w:rPr>
          <w:rtl/>
        </w:rPr>
      </w:pPr>
    </w:p>
    <w:p w14:paraId="50EF5B3D" w14:textId="77777777" w:rsidR="00000000" w:rsidRDefault="003B3694">
      <w:pPr>
        <w:pStyle w:val="af1"/>
        <w:rPr>
          <w:rtl/>
        </w:rPr>
      </w:pPr>
      <w:r>
        <w:rPr>
          <w:rtl/>
        </w:rPr>
        <w:t>היו"ר משה כחלון:</w:t>
      </w:r>
    </w:p>
    <w:p w14:paraId="098C13D2" w14:textId="77777777" w:rsidR="00000000" w:rsidRDefault="003B3694">
      <w:pPr>
        <w:pStyle w:val="a0"/>
        <w:rPr>
          <w:rtl/>
        </w:rPr>
      </w:pPr>
    </w:p>
    <w:p w14:paraId="5DE11EE7" w14:textId="77777777" w:rsidR="00000000" w:rsidRDefault="003B3694">
      <w:pPr>
        <w:pStyle w:val="a0"/>
        <w:rPr>
          <w:rFonts w:hint="cs"/>
          <w:rtl/>
        </w:rPr>
      </w:pPr>
      <w:r>
        <w:rPr>
          <w:rFonts w:hint="cs"/>
          <w:rtl/>
        </w:rPr>
        <w:t xml:space="preserve">אתה </w:t>
      </w:r>
      <w:r>
        <w:rPr>
          <w:rFonts w:hint="cs"/>
          <w:rtl/>
        </w:rPr>
        <w:t>לא יכול להציג אותו. לאחר מכן, אין הרבה אנשים. אתה יכול להעביר להם את זה אחר כך.</w:t>
      </w:r>
    </w:p>
    <w:p w14:paraId="206B65ED" w14:textId="77777777" w:rsidR="00000000" w:rsidRDefault="003B3694">
      <w:pPr>
        <w:pStyle w:val="a0"/>
        <w:ind w:firstLine="0"/>
        <w:rPr>
          <w:rFonts w:hint="cs"/>
          <w:rtl/>
        </w:rPr>
      </w:pPr>
    </w:p>
    <w:p w14:paraId="5331FF0D" w14:textId="77777777" w:rsidR="00000000" w:rsidRDefault="003B3694">
      <w:pPr>
        <w:pStyle w:val="-"/>
        <w:rPr>
          <w:rtl/>
        </w:rPr>
      </w:pPr>
      <w:bookmarkStart w:id="689" w:name="FS000001050T12_11_2003_19_31_32C"/>
      <w:bookmarkEnd w:id="689"/>
      <w:r>
        <w:rPr>
          <w:rtl/>
        </w:rPr>
        <w:t>אהוד רצאבי (שינוי):</w:t>
      </w:r>
    </w:p>
    <w:p w14:paraId="40127A47" w14:textId="77777777" w:rsidR="00000000" w:rsidRDefault="003B3694">
      <w:pPr>
        <w:pStyle w:val="a0"/>
        <w:rPr>
          <w:rtl/>
        </w:rPr>
      </w:pPr>
    </w:p>
    <w:p w14:paraId="1FE9C67E" w14:textId="77777777" w:rsidR="00000000" w:rsidRDefault="003B3694">
      <w:pPr>
        <w:pStyle w:val="a0"/>
        <w:rPr>
          <w:rFonts w:hint="cs"/>
          <w:rtl/>
        </w:rPr>
      </w:pPr>
      <w:r>
        <w:rPr>
          <w:rFonts w:hint="cs"/>
          <w:rtl/>
        </w:rPr>
        <w:t>אני מבקש להראות את זה - - -</w:t>
      </w:r>
    </w:p>
    <w:p w14:paraId="66709B4D" w14:textId="77777777" w:rsidR="00000000" w:rsidRDefault="003B3694">
      <w:pPr>
        <w:pStyle w:val="a0"/>
        <w:ind w:firstLine="0"/>
        <w:rPr>
          <w:rFonts w:hint="cs"/>
          <w:rtl/>
        </w:rPr>
      </w:pPr>
    </w:p>
    <w:p w14:paraId="0902B669" w14:textId="77777777" w:rsidR="00000000" w:rsidRDefault="003B3694">
      <w:pPr>
        <w:pStyle w:val="af1"/>
        <w:rPr>
          <w:rtl/>
        </w:rPr>
      </w:pPr>
      <w:r>
        <w:rPr>
          <w:rtl/>
        </w:rPr>
        <w:t>היו"ר משה כחלון:</w:t>
      </w:r>
    </w:p>
    <w:p w14:paraId="481CA107" w14:textId="77777777" w:rsidR="00000000" w:rsidRDefault="003B3694">
      <w:pPr>
        <w:pStyle w:val="a0"/>
        <w:rPr>
          <w:rtl/>
        </w:rPr>
      </w:pPr>
    </w:p>
    <w:p w14:paraId="0D5A5CF1" w14:textId="77777777" w:rsidR="00000000" w:rsidRDefault="003B3694">
      <w:pPr>
        <w:pStyle w:val="a0"/>
        <w:rPr>
          <w:rFonts w:hint="cs"/>
          <w:rtl/>
        </w:rPr>
      </w:pPr>
      <w:r>
        <w:rPr>
          <w:rFonts w:hint="cs"/>
          <w:rtl/>
        </w:rPr>
        <w:t>אני מבקש להוריד את זה, חבר הכנסת רצאבי. לא מציגים, אסור.</w:t>
      </w:r>
    </w:p>
    <w:p w14:paraId="5EAC4365" w14:textId="77777777" w:rsidR="00000000" w:rsidRDefault="003B3694">
      <w:pPr>
        <w:pStyle w:val="a0"/>
        <w:ind w:firstLine="0"/>
        <w:rPr>
          <w:rFonts w:hint="cs"/>
          <w:rtl/>
        </w:rPr>
      </w:pPr>
    </w:p>
    <w:p w14:paraId="11A25C3A" w14:textId="77777777" w:rsidR="00000000" w:rsidRDefault="003B3694">
      <w:pPr>
        <w:pStyle w:val="-"/>
        <w:rPr>
          <w:rtl/>
        </w:rPr>
      </w:pPr>
      <w:bookmarkStart w:id="690" w:name="FS000001050T12_11_2003_19_32_05C"/>
      <w:bookmarkEnd w:id="690"/>
      <w:r>
        <w:rPr>
          <w:rtl/>
        </w:rPr>
        <w:t>אהוד רצאבי (שינוי):</w:t>
      </w:r>
    </w:p>
    <w:p w14:paraId="1CB8CB14" w14:textId="77777777" w:rsidR="00000000" w:rsidRDefault="003B3694">
      <w:pPr>
        <w:pStyle w:val="a0"/>
        <w:rPr>
          <w:rtl/>
        </w:rPr>
      </w:pPr>
    </w:p>
    <w:p w14:paraId="785385F8" w14:textId="77777777" w:rsidR="00000000" w:rsidRDefault="003B3694">
      <w:pPr>
        <w:pStyle w:val="a0"/>
        <w:rPr>
          <w:rFonts w:hint="cs"/>
          <w:rtl/>
        </w:rPr>
      </w:pPr>
      <w:r>
        <w:rPr>
          <w:rFonts w:hint="cs"/>
          <w:rtl/>
        </w:rPr>
        <w:t>אסור? לא ידעתי שאסור. אני מצ</w:t>
      </w:r>
      <w:r>
        <w:rPr>
          <w:rFonts w:hint="cs"/>
          <w:rtl/>
        </w:rPr>
        <w:t>טער. זו פעם ראשונה, וזה לא יקרה שנית. בכל מקרה, מה שהתמונה הזאת מראה, זה עץ זית תלוי עקור, ששורשיו למעלה וראשו למטה, והוא כתב לי כך: יש סכנה, שאם כך זה יימשך ללא עונש וללא תיקון, תהפוך המנורה שבסמל המדינה שלנו לעץ הזית הכרות, העקור והתלוי. תודה.</w:t>
      </w:r>
    </w:p>
    <w:p w14:paraId="374774C7" w14:textId="77777777" w:rsidR="00000000" w:rsidRDefault="003B3694">
      <w:pPr>
        <w:pStyle w:val="a0"/>
        <w:ind w:firstLine="0"/>
        <w:rPr>
          <w:rFonts w:hint="cs"/>
          <w:rtl/>
        </w:rPr>
      </w:pPr>
    </w:p>
    <w:p w14:paraId="4B57CF88" w14:textId="77777777" w:rsidR="00000000" w:rsidRDefault="003B3694">
      <w:pPr>
        <w:pStyle w:val="af1"/>
        <w:rPr>
          <w:rtl/>
        </w:rPr>
      </w:pPr>
      <w:r>
        <w:rPr>
          <w:rtl/>
        </w:rPr>
        <w:t>היו"ר משה</w:t>
      </w:r>
      <w:r>
        <w:rPr>
          <w:rtl/>
        </w:rPr>
        <w:t xml:space="preserve"> כחלון:</w:t>
      </w:r>
    </w:p>
    <w:p w14:paraId="02C17B10" w14:textId="77777777" w:rsidR="00000000" w:rsidRDefault="003B3694">
      <w:pPr>
        <w:pStyle w:val="a0"/>
        <w:rPr>
          <w:rtl/>
        </w:rPr>
      </w:pPr>
    </w:p>
    <w:p w14:paraId="539AC271" w14:textId="77777777" w:rsidR="00000000" w:rsidRDefault="003B3694">
      <w:pPr>
        <w:pStyle w:val="a0"/>
        <w:rPr>
          <w:rFonts w:hint="cs"/>
          <w:rtl/>
        </w:rPr>
      </w:pPr>
      <w:r>
        <w:rPr>
          <w:rFonts w:hint="cs"/>
          <w:rtl/>
        </w:rPr>
        <w:t>תודה רבה. סגן שר הביטחון, מר זאב בוים, משיב.</w:t>
      </w:r>
    </w:p>
    <w:p w14:paraId="73225AA4" w14:textId="77777777" w:rsidR="00000000" w:rsidRDefault="003B3694">
      <w:pPr>
        <w:pStyle w:val="a0"/>
        <w:ind w:firstLine="0"/>
        <w:rPr>
          <w:rFonts w:hint="cs"/>
          <w:rtl/>
        </w:rPr>
      </w:pPr>
    </w:p>
    <w:p w14:paraId="07FC4483" w14:textId="77777777" w:rsidR="00000000" w:rsidRDefault="003B3694">
      <w:pPr>
        <w:pStyle w:val="a"/>
        <w:rPr>
          <w:rtl/>
        </w:rPr>
      </w:pPr>
      <w:bookmarkStart w:id="691" w:name="FS000000464T12_11_2003_19_33_35"/>
      <w:bookmarkStart w:id="692" w:name="_Toc69719448"/>
      <w:bookmarkEnd w:id="691"/>
      <w:r>
        <w:rPr>
          <w:rFonts w:hint="cs"/>
          <w:rtl/>
        </w:rPr>
        <w:t xml:space="preserve">סגן שר הביטחון </w:t>
      </w:r>
      <w:r>
        <w:rPr>
          <w:rFonts w:hint="eastAsia"/>
          <w:rtl/>
        </w:rPr>
        <w:t>זאב</w:t>
      </w:r>
      <w:r>
        <w:rPr>
          <w:rtl/>
        </w:rPr>
        <w:t xml:space="preserve"> בוים:</w:t>
      </w:r>
      <w:bookmarkEnd w:id="692"/>
    </w:p>
    <w:p w14:paraId="73DCFDAC" w14:textId="77777777" w:rsidR="00000000" w:rsidRDefault="003B3694">
      <w:pPr>
        <w:pStyle w:val="a0"/>
        <w:rPr>
          <w:rFonts w:hint="cs"/>
          <w:rtl/>
        </w:rPr>
      </w:pPr>
    </w:p>
    <w:p w14:paraId="7FFCB680" w14:textId="77777777" w:rsidR="00000000" w:rsidRDefault="003B3694">
      <w:pPr>
        <w:pStyle w:val="a0"/>
        <w:rPr>
          <w:rFonts w:hint="cs"/>
          <w:rtl/>
        </w:rPr>
      </w:pPr>
      <w:r>
        <w:rPr>
          <w:rFonts w:hint="cs"/>
          <w:rtl/>
        </w:rPr>
        <w:t>אדוני היושב-ראש, חברי הכנסת, זה נכון וכך צריך להיות, שנחזור ונעלה כאן על הדוכן אחד-אחד וביש רואה נגנה את המעשה המחפיר הזה של גדיעת העצים, עצי הזית. חשוב גם להגיד את הדברים האל</w:t>
      </w:r>
      <w:r>
        <w:rPr>
          <w:rFonts w:hint="cs"/>
          <w:rtl/>
        </w:rPr>
        <w:t xml:space="preserve">ה, אף שיש ציפייה מוצדקת, וכך נאמר, שייעשה מעשה. </w:t>
      </w:r>
    </w:p>
    <w:p w14:paraId="1CF258FE" w14:textId="77777777" w:rsidR="00000000" w:rsidRDefault="003B3694">
      <w:pPr>
        <w:pStyle w:val="a0"/>
        <w:rPr>
          <w:rFonts w:hint="cs"/>
          <w:rtl/>
        </w:rPr>
      </w:pPr>
    </w:p>
    <w:p w14:paraId="184CD1EE" w14:textId="77777777" w:rsidR="00000000" w:rsidRDefault="003B3694">
      <w:pPr>
        <w:pStyle w:val="a0"/>
        <w:rPr>
          <w:rFonts w:hint="cs"/>
          <w:rtl/>
        </w:rPr>
      </w:pPr>
      <w:r>
        <w:rPr>
          <w:rFonts w:hint="cs"/>
          <w:rtl/>
        </w:rPr>
        <w:t>אני רוצה לדווח לכנסת: א. הנושא הזה עלה בהערכת המצב השבועית בשבוע שעבר, ושר הביטחון פנה אל משטרת ישראל, שאמורה לטפל בעניין, כדי להחיש את החקירה. דיברתי היום עם אלוף פיקוד המרכז, שמטפל בנושא הזה במתן הסיוע למ</w:t>
      </w:r>
      <w:r>
        <w:rPr>
          <w:rFonts w:hint="cs"/>
          <w:rtl/>
        </w:rPr>
        <w:t xml:space="preserve">שטרה לצורך פעולות החקירה, והסיוע ניתן. מוקצים חיילים כדי לתת את הליווי וכל מה שנדרש מסביב לחקירה. אני פונה מכאן למשטרת ישראל להחיש את הקצב. </w:t>
      </w:r>
    </w:p>
    <w:p w14:paraId="561E6024" w14:textId="77777777" w:rsidR="00000000" w:rsidRDefault="003B3694">
      <w:pPr>
        <w:pStyle w:val="a0"/>
        <w:rPr>
          <w:rFonts w:hint="cs"/>
          <w:rtl/>
        </w:rPr>
      </w:pPr>
    </w:p>
    <w:p w14:paraId="665B2642" w14:textId="77777777" w:rsidR="00000000" w:rsidRDefault="003B3694">
      <w:pPr>
        <w:pStyle w:val="a0"/>
        <w:rPr>
          <w:rFonts w:hint="cs"/>
          <w:rtl/>
        </w:rPr>
      </w:pPr>
      <w:r>
        <w:rPr>
          <w:rFonts w:hint="cs"/>
          <w:rtl/>
        </w:rPr>
        <w:t>בנוסף, פניתי אל סגן ראש השב"כ, כי ראש השב"כ לא נמצא בארץ. שוחחתי עמו וביקשתי את התערבותו בעניין הזה. זה לא סוד שבש</w:t>
      </w:r>
      <w:r>
        <w:rPr>
          <w:rFonts w:hint="cs"/>
          <w:rtl/>
        </w:rPr>
        <w:t>ב"כ יש מחלקה שעוסקת בעניינים של יהודים. הוא אמר לי שיש פעולה שמתבצעת בעניין, להתחקות אחר הזדים שגדעו את העצים האלה.</w:t>
      </w:r>
    </w:p>
    <w:p w14:paraId="51D7A25E" w14:textId="77777777" w:rsidR="00000000" w:rsidRDefault="003B3694">
      <w:pPr>
        <w:pStyle w:val="a0"/>
        <w:rPr>
          <w:rFonts w:hint="cs"/>
          <w:rtl/>
        </w:rPr>
      </w:pPr>
    </w:p>
    <w:p w14:paraId="587CDBAB" w14:textId="77777777" w:rsidR="00000000" w:rsidRDefault="003B3694">
      <w:pPr>
        <w:pStyle w:val="a0"/>
        <w:rPr>
          <w:rFonts w:hint="cs"/>
          <w:rtl/>
        </w:rPr>
      </w:pPr>
      <w:r>
        <w:rPr>
          <w:rFonts w:hint="cs"/>
          <w:rtl/>
        </w:rPr>
        <w:t>נעשית, אם כן, פעולה משולבת, אני מקווה. הפעולה הזאת צריכה להביא, אני מקווה, לתוצאות המהירות ביותר, כדי למצוא את אלה שביצעו את המעשים הנפשעים</w:t>
      </w:r>
      <w:r>
        <w:rPr>
          <w:rFonts w:hint="cs"/>
          <w:rtl/>
        </w:rPr>
        <w:t xml:space="preserve"> האלה ולהעמיד אותם לדין. עד כאן הדיווח.</w:t>
      </w:r>
    </w:p>
    <w:p w14:paraId="49042210" w14:textId="77777777" w:rsidR="00000000" w:rsidRDefault="003B3694">
      <w:pPr>
        <w:pStyle w:val="a0"/>
        <w:ind w:firstLine="0"/>
        <w:rPr>
          <w:rFonts w:hint="cs"/>
          <w:rtl/>
        </w:rPr>
      </w:pPr>
    </w:p>
    <w:p w14:paraId="3E9B8BB7" w14:textId="77777777" w:rsidR="00000000" w:rsidRDefault="003B3694">
      <w:pPr>
        <w:pStyle w:val="af0"/>
        <w:rPr>
          <w:rtl/>
        </w:rPr>
      </w:pPr>
      <w:r>
        <w:rPr>
          <w:rFonts w:hint="eastAsia"/>
          <w:rtl/>
        </w:rPr>
        <w:t>מוחמד</w:t>
      </w:r>
      <w:r>
        <w:rPr>
          <w:rtl/>
        </w:rPr>
        <w:t xml:space="preserve"> ברכה (חד"ש-תע"ל):</w:t>
      </w:r>
    </w:p>
    <w:p w14:paraId="704BC564" w14:textId="77777777" w:rsidR="00000000" w:rsidRDefault="003B3694">
      <w:pPr>
        <w:pStyle w:val="a0"/>
        <w:rPr>
          <w:rFonts w:hint="cs"/>
          <w:rtl/>
        </w:rPr>
      </w:pPr>
    </w:p>
    <w:p w14:paraId="25E08C55" w14:textId="77777777" w:rsidR="00000000" w:rsidRDefault="003B3694">
      <w:pPr>
        <w:pStyle w:val="a0"/>
        <w:rPr>
          <w:rFonts w:hint="cs"/>
          <w:rtl/>
        </w:rPr>
      </w:pPr>
      <w:r>
        <w:rPr>
          <w:rFonts w:hint="cs"/>
          <w:rtl/>
        </w:rPr>
        <w:t>אפשר לשאול שאלה?</w:t>
      </w:r>
    </w:p>
    <w:p w14:paraId="32746E39" w14:textId="77777777" w:rsidR="00000000" w:rsidRDefault="003B3694">
      <w:pPr>
        <w:pStyle w:val="a0"/>
        <w:ind w:firstLine="0"/>
        <w:rPr>
          <w:rFonts w:hint="cs"/>
          <w:rtl/>
        </w:rPr>
      </w:pPr>
    </w:p>
    <w:p w14:paraId="37B55647" w14:textId="77777777" w:rsidR="00000000" w:rsidRDefault="003B3694">
      <w:pPr>
        <w:pStyle w:val="af1"/>
        <w:rPr>
          <w:rtl/>
        </w:rPr>
      </w:pPr>
      <w:r>
        <w:rPr>
          <w:rtl/>
        </w:rPr>
        <w:t>היו"ר משה כחלון:</w:t>
      </w:r>
    </w:p>
    <w:p w14:paraId="42BBA5E7" w14:textId="77777777" w:rsidR="00000000" w:rsidRDefault="003B3694">
      <w:pPr>
        <w:pStyle w:val="a0"/>
        <w:rPr>
          <w:rtl/>
        </w:rPr>
      </w:pPr>
    </w:p>
    <w:p w14:paraId="33D86D07" w14:textId="77777777" w:rsidR="00000000" w:rsidRDefault="003B3694">
      <w:pPr>
        <w:pStyle w:val="a0"/>
        <w:rPr>
          <w:rFonts w:hint="cs"/>
          <w:rtl/>
        </w:rPr>
      </w:pPr>
      <w:r>
        <w:rPr>
          <w:rFonts w:hint="cs"/>
          <w:rtl/>
        </w:rPr>
        <w:t>בבקשה, בקצרה.</w:t>
      </w:r>
    </w:p>
    <w:p w14:paraId="10DB84C8" w14:textId="77777777" w:rsidR="00000000" w:rsidRDefault="003B3694">
      <w:pPr>
        <w:pStyle w:val="a0"/>
        <w:ind w:firstLine="0"/>
        <w:rPr>
          <w:rFonts w:hint="cs"/>
          <w:rtl/>
        </w:rPr>
      </w:pPr>
    </w:p>
    <w:p w14:paraId="50819AF6" w14:textId="77777777" w:rsidR="00000000" w:rsidRDefault="003B3694">
      <w:pPr>
        <w:pStyle w:val="af0"/>
        <w:rPr>
          <w:rtl/>
        </w:rPr>
      </w:pPr>
      <w:r>
        <w:rPr>
          <w:rFonts w:hint="eastAsia"/>
          <w:rtl/>
        </w:rPr>
        <w:t>מוחמד</w:t>
      </w:r>
      <w:r>
        <w:rPr>
          <w:rtl/>
        </w:rPr>
        <w:t xml:space="preserve"> ברכה (חד"ש-תע"ל):</w:t>
      </w:r>
    </w:p>
    <w:p w14:paraId="1722B2F3" w14:textId="77777777" w:rsidR="00000000" w:rsidRDefault="003B3694">
      <w:pPr>
        <w:pStyle w:val="a0"/>
        <w:rPr>
          <w:rFonts w:hint="cs"/>
          <w:rtl/>
        </w:rPr>
      </w:pPr>
    </w:p>
    <w:p w14:paraId="2937D71D" w14:textId="77777777" w:rsidR="00000000" w:rsidRDefault="003B3694">
      <w:pPr>
        <w:pStyle w:val="a0"/>
        <w:rPr>
          <w:rFonts w:hint="cs"/>
          <w:rtl/>
        </w:rPr>
      </w:pPr>
      <w:r>
        <w:rPr>
          <w:rFonts w:hint="cs"/>
          <w:rtl/>
        </w:rPr>
        <w:t>האם משרד הביטחון ישקול בחיוב את הצעת חבר הכנסת יהלום בדבר פיצוי בעלי הקרקעות?</w:t>
      </w:r>
    </w:p>
    <w:p w14:paraId="5E444E46" w14:textId="77777777" w:rsidR="00000000" w:rsidRDefault="003B3694">
      <w:pPr>
        <w:pStyle w:val="a0"/>
        <w:ind w:firstLine="0"/>
        <w:rPr>
          <w:rFonts w:hint="cs"/>
          <w:rtl/>
        </w:rPr>
      </w:pPr>
    </w:p>
    <w:p w14:paraId="7D7BABFE" w14:textId="77777777" w:rsidR="00000000" w:rsidRDefault="003B3694">
      <w:pPr>
        <w:pStyle w:val="-"/>
        <w:rPr>
          <w:rtl/>
        </w:rPr>
      </w:pPr>
      <w:bookmarkStart w:id="693" w:name="FS000000464T12_11_2003_19_40_24C"/>
      <w:bookmarkEnd w:id="693"/>
      <w:r>
        <w:rPr>
          <w:rFonts w:hint="cs"/>
          <w:rtl/>
        </w:rPr>
        <w:t xml:space="preserve">סגן שר הביטחון </w:t>
      </w:r>
      <w:r>
        <w:rPr>
          <w:rtl/>
        </w:rPr>
        <w:t>זאב בוים:</w:t>
      </w:r>
    </w:p>
    <w:p w14:paraId="0C8223F1" w14:textId="77777777" w:rsidR="00000000" w:rsidRDefault="003B3694">
      <w:pPr>
        <w:pStyle w:val="a0"/>
        <w:rPr>
          <w:rtl/>
        </w:rPr>
      </w:pPr>
    </w:p>
    <w:p w14:paraId="77A980FB" w14:textId="77777777" w:rsidR="00000000" w:rsidRDefault="003B3694">
      <w:pPr>
        <w:pStyle w:val="a0"/>
        <w:rPr>
          <w:rFonts w:hint="cs"/>
          <w:rtl/>
        </w:rPr>
      </w:pPr>
      <w:r>
        <w:rPr>
          <w:rFonts w:hint="cs"/>
          <w:rtl/>
        </w:rPr>
        <w:t xml:space="preserve">אני אציע </w:t>
      </w:r>
      <w:r>
        <w:rPr>
          <w:rFonts w:hint="cs"/>
          <w:rtl/>
        </w:rPr>
        <w:t xml:space="preserve">את זה. אני לא חושב שזה עניין רק למשרד הביטחון. אני חושב שזה עניין לממשלת ישראל, ואני חושב שזו הצעה ראויה. </w:t>
      </w:r>
    </w:p>
    <w:p w14:paraId="3CC6125F" w14:textId="77777777" w:rsidR="00000000" w:rsidRDefault="003B3694">
      <w:pPr>
        <w:pStyle w:val="a0"/>
        <w:ind w:firstLine="0"/>
        <w:rPr>
          <w:rFonts w:hint="cs"/>
          <w:rtl/>
        </w:rPr>
      </w:pPr>
    </w:p>
    <w:p w14:paraId="15BBA3A7" w14:textId="77777777" w:rsidR="00000000" w:rsidRDefault="003B3694">
      <w:pPr>
        <w:pStyle w:val="af1"/>
        <w:rPr>
          <w:rtl/>
        </w:rPr>
      </w:pPr>
      <w:r>
        <w:rPr>
          <w:rtl/>
        </w:rPr>
        <w:t>היו"ר משה כחלון:</w:t>
      </w:r>
    </w:p>
    <w:p w14:paraId="5A81E8AD" w14:textId="77777777" w:rsidR="00000000" w:rsidRDefault="003B3694">
      <w:pPr>
        <w:pStyle w:val="a0"/>
        <w:rPr>
          <w:rtl/>
        </w:rPr>
      </w:pPr>
    </w:p>
    <w:p w14:paraId="44C818BA" w14:textId="77777777" w:rsidR="00000000" w:rsidRDefault="003B3694">
      <w:pPr>
        <w:pStyle w:val="a0"/>
        <w:rPr>
          <w:rFonts w:hint="cs"/>
          <w:rtl/>
        </w:rPr>
      </w:pPr>
      <w:r>
        <w:rPr>
          <w:rFonts w:hint="cs"/>
          <w:rtl/>
        </w:rPr>
        <w:t>מה אתה מציע?</w:t>
      </w:r>
    </w:p>
    <w:p w14:paraId="4B697648" w14:textId="77777777" w:rsidR="00000000" w:rsidRDefault="003B3694">
      <w:pPr>
        <w:pStyle w:val="a0"/>
        <w:ind w:firstLine="0"/>
        <w:rPr>
          <w:rFonts w:hint="cs"/>
          <w:rtl/>
        </w:rPr>
      </w:pPr>
    </w:p>
    <w:p w14:paraId="27EB7269" w14:textId="77777777" w:rsidR="00000000" w:rsidRDefault="003B3694">
      <w:pPr>
        <w:pStyle w:val="-"/>
        <w:rPr>
          <w:rtl/>
        </w:rPr>
      </w:pPr>
      <w:bookmarkStart w:id="694" w:name="FS000000464T12_11_2003_19_41_06C"/>
      <w:bookmarkEnd w:id="694"/>
      <w:r>
        <w:rPr>
          <w:rFonts w:hint="cs"/>
          <w:rtl/>
        </w:rPr>
        <w:t xml:space="preserve">סגן שר הביטחון </w:t>
      </w:r>
      <w:r>
        <w:rPr>
          <w:rtl/>
        </w:rPr>
        <w:t>זאב בוים:</w:t>
      </w:r>
    </w:p>
    <w:p w14:paraId="0E910036" w14:textId="77777777" w:rsidR="00000000" w:rsidRDefault="003B3694">
      <w:pPr>
        <w:pStyle w:val="a0"/>
        <w:rPr>
          <w:rtl/>
        </w:rPr>
      </w:pPr>
    </w:p>
    <w:p w14:paraId="6BC1D7D4" w14:textId="77777777" w:rsidR="00000000" w:rsidRDefault="003B3694">
      <w:pPr>
        <w:pStyle w:val="a0"/>
        <w:rPr>
          <w:rFonts w:hint="cs"/>
          <w:rtl/>
        </w:rPr>
      </w:pPr>
      <w:r>
        <w:rPr>
          <w:rFonts w:hint="cs"/>
          <w:rtl/>
        </w:rPr>
        <w:t>אני מציע להעביר לוועדה, מתוך תקווה שעד שהוועדה תדון בעניין, אפשר יהיה להביא בפניה את ממצאי</w:t>
      </w:r>
      <w:r>
        <w:rPr>
          <w:rFonts w:hint="cs"/>
          <w:rtl/>
        </w:rPr>
        <w:t xml:space="preserve"> החקירה.</w:t>
      </w:r>
    </w:p>
    <w:p w14:paraId="0681D369" w14:textId="77777777" w:rsidR="00000000" w:rsidRDefault="003B3694">
      <w:pPr>
        <w:pStyle w:val="a0"/>
        <w:ind w:firstLine="0"/>
        <w:rPr>
          <w:rFonts w:hint="cs"/>
          <w:rtl/>
        </w:rPr>
      </w:pPr>
    </w:p>
    <w:p w14:paraId="3D980C21" w14:textId="77777777" w:rsidR="00000000" w:rsidRDefault="003B3694">
      <w:pPr>
        <w:pStyle w:val="af0"/>
        <w:rPr>
          <w:rtl/>
        </w:rPr>
      </w:pPr>
      <w:r>
        <w:rPr>
          <w:rFonts w:hint="eastAsia"/>
          <w:rtl/>
        </w:rPr>
        <w:t>יצחק</w:t>
      </w:r>
      <w:r>
        <w:rPr>
          <w:rtl/>
        </w:rPr>
        <w:t xml:space="preserve"> הרצוג (העבודה-מימד):</w:t>
      </w:r>
    </w:p>
    <w:p w14:paraId="0D16358B" w14:textId="77777777" w:rsidR="00000000" w:rsidRDefault="003B3694">
      <w:pPr>
        <w:pStyle w:val="a0"/>
        <w:rPr>
          <w:rFonts w:hint="cs"/>
          <w:rtl/>
        </w:rPr>
      </w:pPr>
    </w:p>
    <w:p w14:paraId="2810CA06" w14:textId="77777777" w:rsidR="00000000" w:rsidRDefault="003B3694">
      <w:pPr>
        <w:pStyle w:val="a0"/>
        <w:rPr>
          <w:rFonts w:hint="cs"/>
          <w:rtl/>
        </w:rPr>
      </w:pPr>
      <w:r>
        <w:rPr>
          <w:rFonts w:hint="cs"/>
          <w:rtl/>
        </w:rPr>
        <w:t>רעיון טוב. על דעת כל סיעות הבית.</w:t>
      </w:r>
    </w:p>
    <w:p w14:paraId="27230852" w14:textId="77777777" w:rsidR="00000000" w:rsidRDefault="003B3694">
      <w:pPr>
        <w:pStyle w:val="af1"/>
        <w:rPr>
          <w:rFonts w:hint="cs"/>
          <w:rtl/>
        </w:rPr>
      </w:pPr>
    </w:p>
    <w:p w14:paraId="0602F7DA" w14:textId="77777777" w:rsidR="00000000" w:rsidRDefault="003B3694">
      <w:pPr>
        <w:pStyle w:val="af1"/>
        <w:rPr>
          <w:rtl/>
        </w:rPr>
      </w:pPr>
      <w:r>
        <w:rPr>
          <w:rtl/>
        </w:rPr>
        <w:t>היו"ר משה כחלון:</w:t>
      </w:r>
    </w:p>
    <w:p w14:paraId="3AEB134E" w14:textId="77777777" w:rsidR="00000000" w:rsidRDefault="003B3694">
      <w:pPr>
        <w:pStyle w:val="a0"/>
        <w:rPr>
          <w:rtl/>
        </w:rPr>
      </w:pPr>
    </w:p>
    <w:p w14:paraId="67505826" w14:textId="77777777" w:rsidR="00000000" w:rsidRDefault="003B3694">
      <w:pPr>
        <w:pStyle w:val="a0"/>
        <w:rPr>
          <w:rFonts w:hint="cs"/>
          <w:rtl/>
        </w:rPr>
      </w:pPr>
      <w:r>
        <w:rPr>
          <w:rFonts w:hint="cs"/>
          <w:rtl/>
        </w:rPr>
        <w:t>תודה רבה. הצעה אחרת לחבר הכנסת מגלי והבה. אני מבקש לשמור על הזמן, דקה.</w:t>
      </w:r>
    </w:p>
    <w:p w14:paraId="10528838" w14:textId="77777777" w:rsidR="00000000" w:rsidRDefault="003B3694">
      <w:pPr>
        <w:pStyle w:val="a"/>
        <w:rPr>
          <w:rtl/>
        </w:rPr>
      </w:pPr>
      <w:bookmarkStart w:id="695" w:name="FS000001044T12_11_2003_19_42_30"/>
      <w:bookmarkEnd w:id="695"/>
    </w:p>
    <w:p w14:paraId="49407AB9" w14:textId="77777777" w:rsidR="00000000" w:rsidRDefault="003B3694">
      <w:pPr>
        <w:pStyle w:val="a"/>
        <w:rPr>
          <w:rtl/>
        </w:rPr>
      </w:pPr>
      <w:bookmarkStart w:id="696" w:name="FS000001030T12_11_2003_19_43_08"/>
      <w:bookmarkStart w:id="697" w:name="_Toc69719449"/>
      <w:bookmarkEnd w:id="696"/>
      <w:r>
        <w:rPr>
          <w:rFonts w:hint="eastAsia"/>
          <w:rtl/>
        </w:rPr>
        <w:t>מגלי</w:t>
      </w:r>
      <w:r>
        <w:rPr>
          <w:rtl/>
        </w:rPr>
        <w:t xml:space="preserve"> והבה (הליכוד):</w:t>
      </w:r>
      <w:bookmarkEnd w:id="697"/>
    </w:p>
    <w:p w14:paraId="49B0F5C1" w14:textId="77777777" w:rsidR="00000000" w:rsidRDefault="003B3694">
      <w:pPr>
        <w:pStyle w:val="a0"/>
        <w:rPr>
          <w:rFonts w:hint="cs"/>
          <w:rtl/>
        </w:rPr>
      </w:pPr>
    </w:p>
    <w:p w14:paraId="24D0D232" w14:textId="77777777" w:rsidR="00000000" w:rsidRDefault="003B3694">
      <w:pPr>
        <w:pStyle w:val="a0"/>
        <w:rPr>
          <w:rFonts w:hint="cs"/>
          <w:rtl/>
        </w:rPr>
      </w:pPr>
      <w:r>
        <w:rPr>
          <w:rFonts w:hint="cs"/>
          <w:rtl/>
        </w:rPr>
        <w:t>אדוני היושב-ראש, חברי חברי הכנסת, אני רוצה להצטרף לכל חברי הכנסת מכל הבית,</w:t>
      </w:r>
      <w:r>
        <w:rPr>
          <w:rFonts w:hint="cs"/>
          <w:rtl/>
        </w:rPr>
        <w:t xml:space="preserve"> שגינו את המעשה הנפשע של כריתת עצים. אני חושב, שכמדינת חוק אנחנו חייבים לא להשתהות, על מנת שאחרים לא יעשו מעשים כאלה. צריך לתפוס את האשמים, להעניש אותם בכל חומרת הדין; והדוגמה הזאת - כל מי שיושב כאן מגנה מעשים כאלה; יש קונסנזוס שאת המעשים הרעים תמיד צריך ל</w:t>
      </w:r>
      <w:r>
        <w:rPr>
          <w:rFonts w:hint="cs"/>
          <w:rtl/>
        </w:rPr>
        <w:t>גנות, ולא משנה מאיזה צד הם.</w:t>
      </w:r>
    </w:p>
    <w:p w14:paraId="7A1C7CE9" w14:textId="77777777" w:rsidR="00000000" w:rsidRDefault="003B3694">
      <w:pPr>
        <w:pStyle w:val="a0"/>
        <w:ind w:firstLine="0"/>
        <w:rPr>
          <w:rFonts w:hint="cs"/>
          <w:rtl/>
        </w:rPr>
      </w:pPr>
    </w:p>
    <w:p w14:paraId="31F0F20D" w14:textId="77777777" w:rsidR="00000000" w:rsidRDefault="003B3694">
      <w:pPr>
        <w:pStyle w:val="af1"/>
        <w:rPr>
          <w:rtl/>
        </w:rPr>
      </w:pPr>
      <w:r>
        <w:rPr>
          <w:rtl/>
        </w:rPr>
        <w:t>היו"ר משה כחלון:</w:t>
      </w:r>
    </w:p>
    <w:p w14:paraId="0382BCDC" w14:textId="77777777" w:rsidR="00000000" w:rsidRDefault="003B3694">
      <w:pPr>
        <w:pStyle w:val="a0"/>
        <w:rPr>
          <w:rtl/>
        </w:rPr>
      </w:pPr>
    </w:p>
    <w:p w14:paraId="4993F91F" w14:textId="77777777" w:rsidR="00000000" w:rsidRDefault="003B3694">
      <w:pPr>
        <w:pStyle w:val="a0"/>
        <w:rPr>
          <w:rFonts w:hint="cs"/>
          <w:rtl/>
        </w:rPr>
      </w:pPr>
      <w:r>
        <w:rPr>
          <w:rFonts w:hint="cs"/>
          <w:rtl/>
        </w:rPr>
        <w:t>תודה רבה. חבר הכנסת נסים זאב, הצעה אחרת.</w:t>
      </w:r>
    </w:p>
    <w:p w14:paraId="4CC8F2C0" w14:textId="77777777" w:rsidR="00000000" w:rsidRDefault="003B3694">
      <w:pPr>
        <w:pStyle w:val="a0"/>
        <w:ind w:firstLine="0"/>
        <w:rPr>
          <w:rFonts w:hint="cs"/>
          <w:rtl/>
        </w:rPr>
      </w:pPr>
    </w:p>
    <w:p w14:paraId="54159D72" w14:textId="77777777" w:rsidR="00000000" w:rsidRDefault="003B3694">
      <w:pPr>
        <w:pStyle w:val="a"/>
        <w:rPr>
          <w:rtl/>
        </w:rPr>
      </w:pPr>
      <w:bookmarkStart w:id="698" w:name="FS000000490T12_11_2003_19_45_07"/>
      <w:bookmarkStart w:id="699" w:name="_Toc69719450"/>
      <w:bookmarkEnd w:id="698"/>
      <w:r>
        <w:rPr>
          <w:rFonts w:hint="eastAsia"/>
          <w:rtl/>
        </w:rPr>
        <w:t>נסים</w:t>
      </w:r>
      <w:r>
        <w:rPr>
          <w:rtl/>
        </w:rPr>
        <w:t xml:space="preserve"> זאב (ש"ס):</w:t>
      </w:r>
      <w:bookmarkEnd w:id="699"/>
    </w:p>
    <w:p w14:paraId="5C45F541" w14:textId="77777777" w:rsidR="00000000" w:rsidRDefault="003B3694">
      <w:pPr>
        <w:pStyle w:val="a0"/>
        <w:rPr>
          <w:rFonts w:hint="cs"/>
          <w:rtl/>
        </w:rPr>
      </w:pPr>
    </w:p>
    <w:p w14:paraId="02DEAC76" w14:textId="77777777" w:rsidR="00000000" w:rsidRDefault="003B3694">
      <w:pPr>
        <w:pStyle w:val="a0"/>
        <w:rPr>
          <w:rFonts w:hint="cs"/>
          <w:rtl/>
        </w:rPr>
      </w:pPr>
      <w:r>
        <w:rPr>
          <w:rFonts w:hint="cs"/>
          <w:rtl/>
        </w:rPr>
        <w:t xml:space="preserve">אדוני היושב-ראש, שני דברים אני רוצה לומר: הדבר הראשון, שיש כאן קונסנזוס לגבי הגינוי. </w:t>
      </w:r>
    </w:p>
    <w:p w14:paraId="338AE949" w14:textId="77777777" w:rsidR="00000000" w:rsidRDefault="003B3694">
      <w:pPr>
        <w:pStyle w:val="a0"/>
        <w:rPr>
          <w:rFonts w:hint="cs"/>
          <w:rtl/>
        </w:rPr>
      </w:pPr>
    </w:p>
    <w:p w14:paraId="732454C2" w14:textId="77777777" w:rsidR="00000000" w:rsidRDefault="003B3694">
      <w:pPr>
        <w:pStyle w:val="a0"/>
        <w:rPr>
          <w:rFonts w:hint="cs"/>
          <w:rtl/>
        </w:rPr>
      </w:pPr>
      <w:r>
        <w:rPr>
          <w:rFonts w:hint="cs"/>
          <w:rtl/>
        </w:rPr>
        <w:t>אני לא מסכים שהממשלה צריכה לפצות, כי לדעתי זה תקדים שיש לו השלכ</w:t>
      </w:r>
      <w:r>
        <w:rPr>
          <w:rFonts w:hint="cs"/>
          <w:rtl/>
        </w:rPr>
        <w:t>ות גם לטווח ארוך וגם בנושאים רבים. הרי מדובר פה בין שתי קבוצות למעשה, שעשו את זה אולי כאקט של נקמה או פעולת תגמול, אינני יודע, אני לא נכנס לנישה הזאת. אבל זו לא בעיה של המדינה. זו לא רעידת אדמה שהיתה במדינת ישראל, או איזה זעזוע בלתי צפוי. צריכים לקחת את הא</w:t>
      </w:r>
      <w:r>
        <w:rPr>
          <w:rFonts w:hint="cs"/>
          <w:rtl/>
        </w:rPr>
        <w:t>שמים האלה, לתפוס אותם ולהעמיד אותם לדין, והם יצטרכו לשלם את הנזק שגרמו. אבל זה לא עניין לממשלת ישראל.</w:t>
      </w:r>
    </w:p>
    <w:p w14:paraId="53D49302" w14:textId="77777777" w:rsidR="00000000" w:rsidRDefault="003B3694">
      <w:pPr>
        <w:pStyle w:val="a0"/>
        <w:ind w:firstLine="0"/>
        <w:rPr>
          <w:rFonts w:hint="cs"/>
          <w:rtl/>
        </w:rPr>
      </w:pPr>
    </w:p>
    <w:p w14:paraId="1D18895F" w14:textId="77777777" w:rsidR="00000000" w:rsidRDefault="003B3694">
      <w:pPr>
        <w:pStyle w:val="af1"/>
        <w:rPr>
          <w:rtl/>
        </w:rPr>
      </w:pPr>
      <w:r>
        <w:rPr>
          <w:rtl/>
        </w:rPr>
        <w:t>היו"ר משה כחלון:</w:t>
      </w:r>
    </w:p>
    <w:p w14:paraId="515ACC97" w14:textId="77777777" w:rsidR="00000000" w:rsidRDefault="003B3694">
      <w:pPr>
        <w:pStyle w:val="a0"/>
        <w:rPr>
          <w:rtl/>
        </w:rPr>
      </w:pPr>
    </w:p>
    <w:p w14:paraId="236796D9" w14:textId="77777777" w:rsidR="00000000" w:rsidRDefault="003B3694">
      <w:pPr>
        <w:pStyle w:val="a0"/>
        <w:rPr>
          <w:rFonts w:hint="cs"/>
          <w:rtl/>
        </w:rPr>
      </w:pPr>
      <w:r>
        <w:rPr>
          <w:rFonts w:hint="cs"/>
          <w:rtl/>
        </w:rPr>
        <w:t>תודה רבה. חבר הכנסת חיים כץ, הצעה אחרת.</w:t>
      </w:r>
    </w:p>
    <w:p w14:paraId="5812BC13" w14:textId="77777777" w:rsidR="00000000" w:rsidRDefault="003B3694">
      <w:pPr>
        <w:pStyle w:val="a0"/>
        <w:ind w:firstLine="0"/>
        <w:rPr>
          <w:rFonts w:hint="cs"/>
          <w:rtl/>
        </w:rPr>
      </w:pPr>
    </w:p>
    <w:p w14:paraId="61C61C69" w14:textId="77777777" w:rsidR="00000000" w:rsidRDefault="003B3694">
      <w:pPr>
        <w:pStyle w:val="a"/>
        <w:rPr>
          <w:rtl/>
        </w:rPr>
      </w:pPr>
      <w:bookmarkStart w:id="700" w:name="FS000000556T12_11_2003_19_47_25"/>
      <w:bookmarkStart w:id="701" w:name="_Toc69719451"/>
      <w:bookmarkEnd w:id="700"/>
      <w:r>
        <w:rPr>
          <w:rFonts w:hint="eastAsia"/>
          <w:rtl/>
        </w:rPr>
        <w:t>חיים</w:t>
      </w:r>
      <w:r>
        <w:rPr>
          <w:rtl/>
        </w:rPr>
        <w:t xml:space="preserve"> כץ (הליכוד):</w:t>
      </w:r>
      <w:bookmarkEnd w:id="701"/>
    </w:p>
    <w:p w14:paraId="083CDD7C" w14:textId="77777777" w:rsidR="00000000" w:rsidRDefault="003B3694">
      <w:pPr>
        <w:pStyle w:val="a0"/>
        <w:rPr>
          <w:rFonts w:hint="cs"/>
          <w:rtl/>
        </w:rPr>
      </w:pPr>
    </w:p>
    <w:p w14:paraId="2209A2C2" w14:textId="77777777" w:rsidR="00000000" w:rsidRDefault="003B3694">
      <w:pPr>
        <w:pStyle w:val="a0"/>
        <w:rPr>
          <w:rFonts w:hint="cs"/>
          <w:rtl/>
        </w:rPr>
      </w:pPr>
      <w:r>
        <w:rPr>
          <w:rFonts w:hint="cs"/>
          <w:rtl/>
        </w:rPr>
        <w:t xml:space="preserve">אדוני היושב-ראש, חברי הכנסת, גם אני מצטרף לגינוי. </w:t>
      </w:r>
    </w:p>
    <w:p w14:paraId="66B5B59B" w14:textId="77777777" w:rsidR="00000000" w:rsidRDefault="003B3694">
      <w:pPr>
        <w:pStyle w:val="a0"/>
        <w:rPr>
          <w:rFonts w:hint="cs"/>
          <w:rtl/>
        </w:rPr>
      </w:pPr>
    </w:p>
    <w:p w14:paraId="6404DFEF" w14:textId="77777777" w:rsidR="00000000" w:rsidRDefault="003B3694">
      <w:pPr>
        <w:pStyle w:val="a0"/>
        <w:rPr>
          <w:rFonts w:hint="cs"/>
          <w:rtl/>
        </w:rPr>
      </w:pPr>
      <w:r>
        <w:rPr>
          <w:rFonts w:hint="cs"/>
          <w:rtl/>
        </w:rPr>
        <w:t>אבל איפה היה הבית הזה כ</w:t>
      </w:r>
      <w:r>
        <w:rPr>
          <w:rFonts w:hint="cs"/>
          <w:rtl/>
        </w:rPr>
        <w:t>שהוציאו את עצי הזית ביישוב אחיה? אני יצאתי שם עם קבוצת אנשים לשתול את העצים בחזרה. לא קמה צעקה, לא דיברו על פיצוי, לא דיברו על גינוי. אז בואו נהיה הוגנים עם עצמנו.</w:t>
      </w:r>
    </w:p>
    <w:p w14:paraId="2A0FD1DB" w14:textId="77777777" w:rsidR="00000000" w:rsidRDefault="003B3694">
      <w:pPr>
        <w:pStyle w:val="a0"/>
        <w:ind w:firstLine="0"/>
        <w:rPr>
          <w:rFonts w:hint="cs"/>
          <w:rtl/>
        </w:rPr>
      </w:pPr>
    </w:p>
    <w:p w14:paraId="3BF285F7" w14:textId="77777777" w:rsidR="00000000" w:rsidRDefault="003B3694">
      <w:pPr>
        <w:pStyle w:val="a0"/>
        <w:ind w:firstLine="0"/>
        <w:rPr>
          <w:rFonts w:hint="cs"/>
          <w:rtl/>
        </w:rPr>
      </w:pPr>
      <w:r>
        <w:rPr>
          <w:rFonts w:hint="cs"/>
          <w:rtl/>
        </w:rPr>
        <w:tab/>
        <w:t xml:space="preserve">היום דיברנו הרבה על אנטישמיות ועל המזוכיזם שלנו. בואו נדאג שלא נעקור שם ולא יעקרו פה, ואז </w:t>
      </w:r>
      <w:r>
        <w:rPr>
          <w:rFonts w:hint="cs"/>
          <w:rtl/>
        </w:rPr>
        <w:t>הממשלה לא תצטרך לפצות אף אחד, ואת הכסף שיש ייתנו לבתי-תמחוי ולמקומות אחרים שבהם צריך את הכסף.</w:t>
      </w:r>
    </w:p>
    <w:p w14:paraId="620A328A" w14:textId="77777777" w:rsidR="00000000" w:rsidRDefault="003B3694">
      <w:pPr>
        <w:pStyle w:val="a0"/>
        <w:ind w:firstLine="0"/>
        <w:rPr>
          <w:rFonts w:hint="cs"/>
          <w:rtl/>
        </w:rPr>
      </w:pPr>
    </w:p>
    <w:p w14:paraId="3C41C1DB" w14:textId="77777777" w:rsidR="00000000" w:rsidRDefault="003B3694">
      <w:pPr>
        <w:pStyle w:val="af1"/>
        <w:rPr>
          <w:rtl/>
        </w:rPr>
      </w:pPr>
      <w:r>
        <w:rPr>
          <w:rtl/>
        </w:rPr>
        <w:t>היו"ר משה כחלון:</w:t>
      </w:r>
    </w:p>
    <w:p w14:paraId="41B6D3B6" w14:textId="77777777" w:rsidR="00000000" w:rsidRDefault="003B3694">
      <w:pPr>
        <w:pStyle w:val="a0"/>
        <w:rPr>
          <w:rtl/>
        </w:rPr>
      </w:pPr>
    </w:p>
    <w:p w14:paraId="1DE4CF33" w14:textId="77777777" w:rsidR="00000000" w:rsidRDefault="003B3694">
      <w:pPr>
        <w:pStyle w:val="a0"/>
        <w:rPr>
          <w:rFonts w:hint="cs"/>
          <w:rtl/>
        </w:rPr>
      </w:pPr>
      <w:r>
        <w:rPr>
          <w:rFonts w:hint="cs"/>
          <w:rtl/>
        </w:rPr>
        <w:t>תודה רבה. חבר הכנסת דהאמשה, הצעה אחרת. לאחר מכן נעבור להצבעה.</w:t>
      </w:r>
    </w:p>
    <w:p w14:paraId="6DEDA873" w14:textId="77777777" w:rsidR="00000000" w:rsidRDefault="003B3694">
      <w:pPr>
        <w:pStyle w:val="a0"/>
        <w:ind w:firstLine="0"/>
        <w:rPr>
          <w:rFonts w:hint="cs"/>
          <w:rtl/>
        </w:rPr>
      </w:pPr>
    </w:p>
    <w:p w14:paraId="51642436" w14:textId="77777777" w:rsidR="00000000" w:rsidRDefault="003B3694">
      <w:pPr>
        <w:pStyle w:val="a"/>
        <w:rPr>
          <w:rtl/>
        </w:rPr>
      </w:pPr>
      <w:bookmarkStart w:id="702" w:name="FS000000550T12_11_2003_19_09_25"/>
      <w:bookmarkStart w:id="703" w:name="_Toc69719452"/>
      <w:bookmarkEnd w:id="702"/>
      <w:r>
        <w:rPr>
          <w:rFonts w:hint="eastAsia"/>
          <w:rtl/>
        </w:rPr>
        <w:t>עבד</w:t>
      </w:r>
      <w:r>
        <w:rPr>
          <w:rtl/>
        </w:rPr>
        <w:t>-אלמאלכ דהאמשה (רע"ם):</w:t>
      </w:r>
      <w:bookmarkEnd w:id="703"/>
    </w:p>
    <w:p w14:paraId="09CDFCC5" w14:textId="77777777" w:rsidR="00000000" w:rsidRDefault="003B3694">
      <w:pPr>
        <w:pStyle w:val="a0"/>
        <w:rPr>
          <w:rFonts w:hint="cs"/>
          <w:rtl/>
        </w:rPr>
      </w:pPr>
    </w:p>
    <w:p w14:paraId="3E66BA2E" w14:textId="77777777" w:rsidR="00000000" w:rsidRDefault="003B3694">
      <w:pPr>
        <w:pStyle w:val="a0"/>
        <w:rPr>
          <w:rFonts w:hint="cs"/>
          <w:rtl/>
        </w:rPr>
      </w:pPr>
      <w:r>
        <w:rPr>
          <w:rFonts w:hint="cs"/>
          <w:rtl/>
        </w:rPr>
        <w:t xml:space="preserve">כבוד היושב-ראש, חברי חברי הכנסת, לתומי סברתי שאכן יש </w:t>
      </w:r>
      <w:r>
        <w:rPr>
          <w:rFonts w:hint="cs"/>
          <w:rtl/>
        </w:rPr>
        <w:t xml:space="preserve">לנו שעה טובה, והבית מאוחד בגינוי הפשע הזה, אבל שני הדוברים האחרונים דיברו בנימה צורמת ממש. </w:t>
      </w:r>
    </w:p>
    <w:p w14:paraId="06013B6D" w14:textId="77777777" w:rsidR="00000000" w:rsidRDefault="003B3694">
      <w:pPr>
        <w:pStyle w:val="a0"/>
        <w:rPr>
          <w:rFonts w:hint="cs"/>
          <w:rtl/>
        </w:rPr>
      </w:pPr>
    </w:p>
    <w:p w14:paraId="7851675C" w14:textId="77777777" w:rsidR="00000000" w:rsidRDefault="003B3694">
      <w:pPr>
        <w:pStyle w:val="a0"/>
        <w:rPr>
          <w:rFonts w:hint="cs"/>
          <w:rtl/>
        </w:rPr>
      </w:pPr>
      <w:r>
        <w:rPr>
          <w:rFonts w:hint="cs"/>
          <w:rtl/>
        </w:rPr>
        <w:t>חבר הכנסת נסים זאב, האם כדי לקבל פיצוי ילכו לבית-משפט? אדוני, מי שאחראי זה קודם כול ממשלת ישראל, מי שאחראי זה צה"ל. אם לא צה"ל, לא היו הפושעים האלה מעזים לצאת לכרמ</w:t>
      </w:r>
      <w:r>
        <w:rPr>
          <w:rFonts w:hint="cs"/>
          <w:rtl/>
        </w:rPr>
        <w:t>ים. צה"ל מונע מבעלי הזיתים לצאת ולמסוק את העצים שלהם. הוא שם אותם בעוצר, הוא שם אותם בסגר, הוא מונע מהם במשך חודשים שלמים להגיע לכרמים, ואחר כך נותן את כל ההגנה ואת כל הכוח לפושעים, ללכת ולעקור את העצים. וחברי כנסת באים ואומרים, את מי להעניש, למה להעניש, א</w:t>
      </w:r>
      <w:r>
        <w:rPr>
          <w:rFonts w:hint="cs"/>
          <w:rtl/>
        </w:rPr>
        <w:t>יך להעניש.</w:t>
      </w:r>
    </w:p>
    <w:p w14:paraId="65F73F69" w14:textId="77777777" w:rsidR="00000000" w:rsidRDefault="003B3694">
      <w:pPr>
        <w:pStyle w:val="a0"/>
        <w:rPr>
          <w:rFonts w:hint="cs"/>
          <w:rtl/>
        </w:rPr>
      </w:pPr>
    </w:p>
    <w:p w14:paraId="59489D3F" w14:textId="77777777" w:rsidR="00000000" w:rsidRDefault="003B3694">
      <w:pPr>
        <w:pStyle w:val="a0"/>
        <w:rPr>
          <w:rFonts w:hint="cs"/>
          <w:rtl/>
        </w:rPr>
      </w:pPr>
      <w:r>
        <w:rPr>
          <w:rFonts w:hint="cs"/>
          <w:rtl/>
        </w:rPr>
        <w:t xml:space="preserve">צה"ל אחראי, המדינה אחראית, הממשלה אחראית, ובסוף גם אתה אחראי. כל אחד שיכול לגנות את הפשע הזה בצורה כלשהי ולא עושה זאת, מגן על הפושעים, וגם הוא אחראי. תודה רבה, אדוני. </w:t>
      </w:r>
    </w:p>
    <w:p w14:paraId="51C56EA0" w14:textId="77777777" w:rsidR="00000000" w:rsidRDefault="003B3694">
      <w:pPr>
        <w:pStyle w:val="a0"/>
        <w:ind w:firstLine="0"/>
        <w:rPr>
          <w:rFonts w:hint="cs"/>
          <w:rtl/>
        </w:rPr>
      </w:pPr>
    </w:p>
    <w:p w14:paraId="1E31C9D1" w14:textId="77777777" w:rsidR="00000000" w:rsidRDefault="003B3694">
      <w:pPr>
        <w:pStyle w:val="-"/>
        <w:rPr>
          <w:rtl/>
        </w:rPr>
      </w:pPr>
      <w:r>
        <w:rPr>
          <w:rFonts w:hint="cs"/>
          <w:rtl/>
        </w:rPr>
        <w:t xml:space="preserve">סגן שר הביטחון </w:t>
      </w:r>
      <w:r>
        <w:rPr>
          <w:rtl/>
        </w:rPr>
        <w:t>זאב בוים:</w:t>
      </w:r>
    </w:p>
    <w:p w14:paraId="77181AA8" w14:textId="77777777" w:rsidR="00000000" w:rsidRDefault="003B3694">
      <w:pPr>
        <w:pStyle w:val="a0"/>
        <w:rPr>
          <w:rFonts w:hint="cs"/>
          <w:rtl/>
        </w:rPr>
      </w:pPr>
    </w:p>
    <w:p w14:paraId="72C3A706" w14:textId="77777777" w:rsidR="00000000" w:rsidRDefault="003B3694">
      <w:pPr>
        <w:pStyle w:val="a0"/>
        <w:rPr>
          <w:rFonts w:hint="cs"/>
          <w:rtl/>
        </w:rPr>
      </w:pPr>
      <w:r>
        <w:rPr>
          <w:rFonts w:hint="cs"/>
          <w:rtl/>
        </w:rPr>
        <w:t>ממש קונסנזוס גדול בבית, באמת.</w:t>
      </w:r>
    </w:p>
    <w:p w14:paraId="56EB8518" w14:textId="77777777" w:rsidR="00000000" w:rsidRDefault="003B3694">
      <w:pPr>
        <w:pStyle w:val="a0"/>
        <w:ind w:firstLine="0"/>
        <w:rPr>
          <w:rFonts w:hint="cs"/>
          <w:rtl/>
        </w:rPr>
      </w:pPr>
    </w:p>
    <w:p w14:paraId="245DC38F" w14:textId="77777777" w:rsidR="00000000" w:rsidRDefault="003B3694">
      <w:pPr>
        <w:pStyle w:val="af0"/>
        <w:rPr>
          <w:rtl/>
        </w:rPr>
      </w:pPr>
      <w:r>
        <w:rPr>
          <w:rFonts w:hint="eastAsia"/>
          <w:rtl/>
        </w:rPr>
        <w:t>עבד</w:t>
      </w:r>
      <w:r>
        <w:rPr>
          <w:rtl/>
        </w:rPr>
        <w:t xml:space="preserve">-אלמאלכ דהאמשה </w:t>
      </w:r>
      <w:r>
        <w:rPr>
          <w:rtl/>
        </w:rPr>
        <w:t>(רע"ם):</w:t>
      </w:r>
    </w:p>
    <w:p w14:paraId="3C24169F" w14:textId="77777777" w:rsidR="00000000" w:rsidRDefault="003B3694">
      <w:pPr>
        <w:pStyle w:val="a0"/>
        <w:rPr>
          <w:rFonts w:hint="cs"/>
          <w:rtl/>
        </w:rPr>
      </w:pPr>
    </w:p>
    <w:p w14:paraId="4F84AB27" w14:textId="77777777" w:rsidR="00000000" w:rsidRDefault="003B3694">
      <w:pPr>
        <w:pStyle w:val="a0"/>
        <w:rPr>
          <w:rFonts w:hint="cs"/>
          <w:rtl/>
        </w:rPr>
      </w:pPr>
      <w:r>
        <w:rPr>
          <w:rFonts w:hint="cs"/>
          <w:rtl/>
        </w:rPr>
        <w:t>- - -</w:t>
      </w:r>
    </w:p>
    <w:p w14:paraId="2FA6C565" w14:textId="77777777" w:rsidR="00000000" w:rsidRDefault="003B3694">
      <w:pPr>
        <w:pStyle w:val="-"/>
        <w:rPr>
          <w:rFonts w:hint="cs"/>
          <w:rtl/>
        </w:rPr>
      </w:pPr>
    </w:p>
    <w:p w14:paraId="2BEF7F72" w14:textId="77777777" w:rsidR="00000000" w:rsidRDefault="003B3694">
      <w:pPr>
        <w:pStyle w:val="-"/>
        <w:rPr>
          <w:rtl/>
        </w:rPr>
      </w:pPr>
      <w:r>
        <w:rPr>
          <w:rFonts w:hint="cs"/>
          <w:rtl/>
        </w:rPr>
        <w:t xml:space="preserve">סגן שר הביטחון </w:t>
      </w:r>
      <w:r>
        <w:rPr>
          <w:rtl/>
        </w:rPr>
        <w:t>זאב בוים:</w:t>
      </w:r>
    </w:p>
    <w:p w14:paraId="1DF90465" w14:textId="77777777" w:rsidR="00000000" w:rsidRDefault="003B3694">
      <w:pPr>
        <w:pStyle w:val="a0"/>
        <w:rPr>
          <w:rFonts w:hint="cs"/>
          <w:rtl/>
        </w:rPr>
      </w:pPr>
    </w:p>
    <w:p w14:paraId="752A5135" w14:textId="77777777" w:rsidR="00000000" w:rsidRDefault="003B3694">
      <w:pPr>
        <w:pStyle w:val="a0"/>
        <w:rPr>
          <w:rFonts w:hint="cs"/>
          <w:rtl/>
        </w:rPr>
      </w:pPr>
      <w:r>
        <w:rPr>
          <w:rFonts w:hint="cs"/>
          <w:rtl/>
        </w:rPr>
        <w:t>אתה בא בהאשמות?</w:t>
      </w:r>
    </w:p>
    <w:p w14:paraId="737A5922" w14:textId="77777777" w:rsidR="00000000" w:rsidRDefault="003B3694">
      <w:pPr>
        <w:pStyle w:val="a0"/>
        <w:ind w:firstLine="0"/>
        <w:rPr>
          <w:rFonts w:hint="cs"/>
          <w:rtl/>
        </w:rPr>
      </w:pPr>
    </w:p>
    <w:p w14:paraId="37BA695C" w14:textId="77777777" w:rsidR="00000000" w:rsidRDefault="003B3694">
      <w:pPr>
        <w:pStyle w:val="af1"/>
        <w:rPr>
          <w:rtl/>
        </w:rPr>
      </w:pPr>
      <w:r>
        <w:rPr>
          <w:rtl/>
        </w:rPr>
        <w:t>היו"ר משה כחלון:</w:t>
      </w:r>
    </w:p>
    <w:p w14:paraId="0568B994" w14:textId="77777777" w:rsidR="00000000" w:rsidRDefault="003B3694">
      <w:pPr>
        <w:pStyle w:val="a0"/>
        <w:rPr>
          <w:rtl/>
        </w:rPr>
      </w:pPr>
    </w:p>
    <w:p w14:paraId="1DA41D5D" w14:textId="77777777" w:rsidR="00000000" w:rsidRDefault="003B3694">
      <w:pPr>
        <w:pStyle w:val="a0"/>
        <w:rPr>
          <w:rFonts w:hint="cs"/>
          <w:rtl/>
        </w:rPr>
      </w:pPr>
      <w:r>
        <w:rPr>
          <w:rFonts w:hint="cs"/>
          <w:rtl/>
        </w:rPr>
        <w:t>חברי הכנסת, אנחנו מתחילים בהצבעה. סגן השר הציע להעביר לוועדה. אעבור למציעים, ואם יש למישהו הצעה אחרת, נצטרך להגיע להצבעה. חבר הכנסת כהן?</w:t>
      </w:r>
    </w:p>
    <w:p w14:paraId="3C072DE9" w14:textId="77777777" w:rsidR="00000000" w:rsidRDefault="003B3694">
      <w:pPr>
        <w:pStyle w:val="a0"/>
        <w:ind w:firstLine="0"/>
        <w:rPr>
          <w:rFonts w:hint="cs"/>
          <w:rtl/>
        </w:rPr>
      </w:pPr>
    </w:p>
    <w:p w14:paraId="7A79152A" w14:textId="77777777" w:rsidR="00000000" w:rsidRDefault="003B3694">
      <w:pPr>
        <w:pStyle w:val="af0"/>
        <w:rPr>
          <w:rtl/>
        </w:rPr>
      </w:pPr>
      <w:r>
        <w:rPr>
          <w:rFonts w:hint="eastAsia"/>
          <w:rtl/>
        </w:rPr>
        <w:t>רן</w:t>
      </w:r>
      <w:r>
        <w:rPr>
          <w:rtl/>
        </w:rPr>
        <w:t xml:space="preserve"> כהן (מרצ):</w:t>
      </w:r>
    </w:p>
    <w:p w14:paraId="122DDE14" w14:textId="77777777" w:rsidR="00000000" w:rsidRDefault="003B3694">
      <w:pPr>
        <w:pStyle w:val="a0"/>
        <w:rPr>
          <w:rFonts w:hint="cs"/>
          <w:rtl/>
        </w:rPr>
      </w:pPr>
    </w:p>
    <w:p w14:paraId="04AD5573" w14:textId="77777777" w:rsidR="00000000" w:rsidRDefault="003B3694">
      <w:pPr>
        <w:pStyle w:val="a0"/>
        <w:rPr>
          <w:rFonts w:hint="cs"/>
          <w:rtl/>
        </w:rPr>
      </w:pPr>
      <w:r>
        <w:rPr>
          <w:rFonts w:hint="cs"/>
          <w:rtl/>
        </w:rPr>
        <w:t>לוועדה.</w:t>
      </w:r>
    </w:p>
    <w:p w14:paraId="08B3C864" w14:textId="77777777" w:rsidR="00000000" w:rsidRDefault="003B3694">
      <w:pPr>
        <w:pStyle w:val="a0"/>
        <w:ind w:firstLine="0"/>
        <w:rPr>
          <w:rFonts w:hint="cs"/>
          <w:rtl/>
        </w:rPr>
      </w:pPr>
    </w:p>
    <w:p w14:paraId="741B4CDD" w14:textId="77777777" w:rsidR="00000000" w:rsidRDefault="003B3694">
      <w:pPr>
        <w:pStyle w:val="af1"/>
        <w:rPr>
          <w:rtl/>
        </w:rPr>
      </w:pPr>
      <w:r>
        <w:rPr>
          <w:rtl/>
        </w:rPr>
        <w:t>היו"ר משה כחלון:</w:t>
      </w:r>
    </w:p>
    <w:p w14:paraId="56609E63" w14:textId="77777777" w:rsidR="00000000" w:rsidRDefault="003B3694">
      <w:pPr>
        <w:pStyle w:val="a0"/>
        <w:rPr>
          <w:rtl/>
        </w:rPr>
      </w:pPr>
    </w:p>
    <w:p w14:paraId="53A92F94" w14:textId="77777777" w:rsidR="00000000" w:rsidRDefault="003B3694">
      <w:pPr>
        <w:pStyle w:val="a0"/>
        <w:rPr>
          <w:rFonts w:hint="cs"/>
          <w:rtl/>
        </w:rPr>
      </w:pPr>
      <w:r>
        <w:rPr>
          <w:rFonts w:hint="cs"/>
          <w:rtl/>
        </w:rPr>
        <w:t>חבר הכנסת ברכה?</w:t>
      </w:r>
    </w:p>
    <w:p w14:paraId="1C932506" w14:textId="77777777" w:rsidR="00000000" w:rsidRDefault="003B3694">
      <w:pPr>
        <w:pStyle w:val="a0"/>
        <w:ind w:firstLine="0"/>
        <w:rPr>
          <w:rFonts w:hint="cs"/>
          <w:rtl/>
        </w:rPr>
      </w:pPr>
    </w:p>
    <w:p w14:paraId="54000C01" w14:textId="77777777" w:rsidR="00000000" w:rsidRDefault="003B3694">
      <w:pPr>
        <w:pStyle w:val="af0"/>
        <w:rPr>
          <w:rtl/>
        </w:rPr>
      </w:pPr>
      <w:r>
        <w:rPr>
          <w:rFonts w:hint="eastAsia"/>
          <w:rtl/>
        </w:rPr>
        <w:t>מוחמד</w:t>
      </w:r>
      <w:r>
        <w:rPr>
          <w:rtl/>
        </w:rPr>
        <w:t xml:space="preserve"> ברכה (חד"ש-תע"ל):</w:t>
      </w:r>
    </w:p>
    <w:p w14:paraId="20D95E61" w14:textId="77777777" w:rsidR="00000000" w:rsidRDefault="003B3694">
      <w:pPr>
        <w:pStyle w:val="a0"/>
        <w:rPr>
          <w:rFonts w:hint="cs"/>
          <w:rtl/>
        </w:rPr>
      </w:pPr>
    </w:p>
    <w:p w14:paraId="4E0664D0" w14:textId="77777777" w:rsidR="00000000" w:rsidRDefault="003B3694">
      <w:pPr>
        <w:pStyle w:val="a0"/>
        <w:rPr>
          <w:rFonts w:hint="cs"/>
          <w:rtl/>
        </w:rPr>
      </w:pPr>
      <w:r>
        <w:rPr>
          <w:rFonts w:hint="cs"/>
          <w:rtl/>
        </w:rPr>
        <w:t>לוועדה.</w:t>
      </w:r>
    </w:p>
    <w:p w14:paraId="66565487" w14:textId="77777777" w:rsidR="00000000" w:rsidRDefault="003B3694">
      <w:pPr>
        <w:pStyle w:val="a0"/>
        <w:ind w:firstLine="0"/>
        <w:rPr>
          <w:rFonts w:hint="cs"/>
          <w:rtl/>
        </w:rPr>
      </w:pPr>
    </w:p>
    <w:p w14:paraId="18F5BE80" w14:textId="77777777" w:rsidR="00000000" w:rsidRDefault="003B3694">
      <w:pPr>
        <w:pStyle w:val="af1"/>
        <w:rPr>
          <w:rtl/>
        </w:rPr>
      </w:pPr>
      <w:r>
        <w:rPr>
          <w:rtl/>
        </w:rPr>
        <w:t>היו"ר משה כחלון:</w:t>
      </w:r>
    </w:p>
    <w:p w14:paraId="2699E6DB" w14:textId="77777777" w:rsidR="00000000" w:rsidRDefault="003B3694">
      <w:pPr>
        <w:pStyle w:val="a0"/>
        <w:rPr>
          <w:rtl/>
        </w:rPr>
      </w:pPr>
    </w:p>
    <w:p w14:paraId="793A156E" w14:textId="77777777" w:rsidR="00000000" w:rsidRDefault="003B3694">
      <w:pPr>
        <w:pStyle w:val="a0"/>
        <w:rPr>
          <w:rFonts w:hint="cs"/>
          <w:rtl/>
        </w:rPr>
      </w:pPr>
      <w:r>
        <w:rPr>
          <w:rFonts w:hint="cs"/>
          <w:rtl/>
        </w:rPr>
        <w:t xml:space="preserve">חבר הכנסת אזולאי - אינו נוכח. חבר הכנסת אורי אריאל? </w:t>
      </w:r>
    </w:p>
    <w:p w14:paraId="44550DCE" w14:textId="77777777" w:rsidR="00000000" w:rsidRDefault="003B3694">
      <w:pPr>
        <w:pStyle w:val="a0"/>
        <w:ind w:firstLine="0"/>
        <w:rPr>
          <w:rFonts w:hint="cs"/>
          <w:rtl/>
        </w:rPr>
      </w:pPr>
    </w:p>
    <w:p w14:paraId="0DFF6098" w14:textId="77777777" w:rsidR="00000000" w:rsidRDefault="003B3694">
      <w:pPr>
        <w:pStyle w:val="af0"/>
        <w:rPr>
          <w:rtl/>
        </w:rPr>
      </w:pPr>
      <w:r>
        <w:rPr>
          <w:rFonts w:hint="eastAsia"/>
          <w:rtl/>
        </w:rPr>
        <w:t>אורי</w:t>
      </w:r>
      <w:r>
        <w:rPr>
          <w:rtl/>
        </w:rPr>
        <w:t xml:space="preserve"> יהודה אריאל (האיחוד הלאומי - ישראל ביתנו):</w:t>
      </w:r>
    </w:p>
    <w:p w14:paraId="19296902" w14:textId="77777777" w:rsidR="00000000" w:rsidRDefault="003B3694">
      <w:pPr>
        <w:pStyle w:val="a0"/>
        <w:rPr>
          <w:rFonts w:hint="cs"/>
          <w:rtl/>
        </w:rPr>
      </w:pPr>
    </w:p>
    <w:p w14:paraId="64AE37A2" w14:textId="77777777" w:rsidR="00000000" w:rsidRDefault="003B3694">
      <w:pPr>
        <w:pStyle w:val="a0"/>
        <w:rPr>
          <w:rFonts w:hint="cs"/>
          <w:rtl/>
        </w:rPr>
      </w:pPr>
      <w:r>
        <w:rPr>
          <w:rFonts w:hint="cs"/>
          <w:rtl/>
        </w:rPr>
        <w:t>להסיר.</w:t>
      </w:r>
    </w:p>
    <w:p w14:paraId="0A992DC0" w14:textId="77777777" w:rsidR="00000000" w:rsidRDefault="003B3694">
      <w:pPr>
        <w:pStyle w:val="a0"/>
        <w:ind w:firstLine="0"/>
        <w:rPr>
          <w:rFonts w:hint="cs"/>
          <w:rtl/>
        </w:rPr>
      </w:pPr>
    </w:p>
    <w:p w14:paraId="317CE7CE" w14:textId="77777777" w:rsidR="00000000" w:rsidRDefault="003B3694">
      <w:pPr>
        <w:pStyle w:val="af1"/>
        <w:rPr>
          <w:rtl/>
        </w:rPr>
      </w:pPr>
      <w:r>
        <w:rPr>
          <w:rtl/>
        </w:rPr>
        <w:t>היו"ר משה כחלון:</w:t>
      </w:r>
    </w:p>
    <w:p w14:paraId="1FD5A780" w14:textId="77777777" w:rsidR="00000000" w:rsidRDefault="003B3694">
      <w:pPr>
        <w:pStyle w:val="a0"/>
        <w:rPr>
          <w:rtl/>
        </w:rPr>
      </w:pPr>
    </w:p>
    <w:p w14:paraId="62878EEC" w14:textId="77777777" w:rsidR="00000000" w:rsidRDefault="003B3694">
      <w:pPr>
        <w:pStyle w:val="a0"/>
        <w:rPr>
          <w:rFonts w:hint="cs"/>
          <w:rtl/>
        </w:rPr>
      </w:pPr>
      <w:r>
        <w:rPr>
          <w:rFonts w:hint="cs"/>
          <w:rtl/>
        </w:rPr>
        <w:t>חבר הכנסת ואסל טאהא?</w:t>
      </w:r>
    </w:p>
    <w:p w14:paraId="0582E122" w14:textId="77777777" w:rsidR="00000000" w:rsidRDefault="003B3694">
      <w:pPr>
        <w:pStyle w:val="a0"/>
        <w:ind w:firstLine="0"/>
        <w:rPr>
          <w:rFonts w:hint="cs"/>
          <w:rtl/>
        </w:rPr>
      </w:pPr>
    </w:p>
    <w:p w14:paraId="09039053" w14:textId="77777777" w:rsidR="00000000" w:rsidRDefault="003B3694">
      <w:pPr>
        <w:pStyle w:val="af0"/>
        <w:rPr>
          <w:rtl/>
        </w:rPr>
      </w:pPr>
      <w:r>
        <w:rPr>
          <w:rtl/>
        </w:rPr>
        <w:t>ואסל טאהא (בל"ד):</w:t>
      </w:r>
    </w:p>
    <w:p w14:paraId="68C471C1" w14:textId="77777777" w:rsidR="00000000" w:rsidRDefault="003B3694">
      <w:pPr>
        <w:pStyle w:val="a0"/>
        <w:rPr>
          <w:rtl/>
        </w:rPr>
      </w:pPr>
    </w:p>
    <w:p w14:paraId="534CDC64" w14:textId="77777777" w:rsidR="00000000" w:rsidRDefault="003B3694">
      <w:pPr>
        <w:pStyle w:val="a0"/>
        <w:rPr>
          <w:rFonts w:hint="cs"/>
          <w:rtl/>
        </w:rPr>
      </w:pPr>
      <w:r>
        <w:rPr>
          <w:rFonts w:hint="cs"/>
          <w:rtl/>
        </w:rPr>
        <w:t>לוועדה.</w:t>
      </w:r>
    </w:p>
    <w:p w14:paraId="46AFDC04" w14:textId="77777777" w:rsidR="00000000" w:rsidRDefault="003B3694">
      <w:pPr>
        <w:pStyle w:val="a0"/>
        <w:ind w:firstLine="0"/>
        <w:rPr>
          <w:rFonts w:hint="cs"/>
          <w:rtl/>
        </w:rPr>
      </w:pPr>
    </w:p>
    <w:p w14:paraId="639870AC" w14:textId="77777777" w:rsidR="00000000" w:rsidRDefault="003B3694">
      <w:pPr>
        <w:pStyle w:val="af1"/>
        <w:rPr>
          <w:rtl/>
        </w:rPr>
      </w:pPr>
      <w:r>
        <w:rPr>
          <w:rtl/>
        </w:rPr>
        <w:t>היו"ר מ</w:t>
      </w:r>
      <w:r>
        <w:rPr>
          <w:rtl/>
        </w:rPr>
        <w:t>שה כחלון:</w:t>
      </w:r>
    </w:p>
    <w:p w14:paraId="6A2773E9" w14:textId="77777777" w:rsidR="00000000" w:rsidRDefault="003B3694">
      <w:pPr>
        <w:pStyle w:val="a0"/>
        <w:rPr>
          <w:rtl/>
        </w:rPr>
      </w:pPr>
    </w:p>
    <w:p w14:paraId="0696B466" w14:textId="77777777" w:rsidR="00000000" w:rsidRDefault="003B3694">
      <w:pPr>
        <w:pStyle w:val="a0"/>
        <w:rPr>
          <w:rFonts w:hint="cs"/>
          <w:rtl/>
        </w:rPr>
      </w:pPr>
      <w:r>
        <w:rPr>
          <w:rFonts w:hint="cs"/>
          <w:rtl/>
        </w:rPr>
        <w:t>חבר הכנסת יצחק הרצוג?</w:t>
      </w:r>
    </w:p>
    <w:p w14:paraId="5E935F1B" w14:textId="77777777" w:rsidR="00000000" w:rsidRDefault="003B3694">
      <w:pPr>
        <w:pStyle w:val="a0"/>
        <w:ind w:firstLine="0"/>
        <w:rPr>
          <w:rFonts w:hint="cs"/>
          <w:rtl/>
        </w:rPr>
      </w:pPr>
    </w:p>
    <w:p w14:paraId="56B47589" w14:textId="77777777" w:rsidR="00000000" w:rsidRDefault="003B3694">
      <w:pPr>
        <w:pStyle w:val="af0"/>
        <w:rPr>
          <w:rtl/>
        </w:rPr>
      </w:pPr>
      <w:r>
        <w:rPr>
          <w:rFonts w:hint="eastAsia"/>
          <w:rtl/>
        </w:rPr>
        <w:t>יצחק</w:t>
      </w:r>
      <w:r>
        <w:rPr>
          <w:rtl/>
        </w:rPr>
        <w:t xml:space="preserve"> הרצוג (העבודה-מימד):</w:t>
      </w:r>
    </w:p>
    <w:p w14:paraId="640DE3BB" w14:textId="77777777" w:rsidR="00000000" w:rsidRDefault="003B3694">
      <w:pPr>
        <w:pStyle w:val="a0"/>
        <w:rPr>
          <w:rFonts w:hint="cs"/>
          <w:rtl/>
        </w:rPr>
      </w:pPr>
    </w:p>
    <w:p w14:paraId="03E66A68" w14:textId="77777777" w:rsidR="00000000" w:rsidRDefault="003B3694">
      <w:pPr>
        <w:pStyle w:val="a0"/>
        <w:rPr>
          <w:rFonts w:hint="cs"/>
          <w:rtl/>
        </w:rPr>
      </w:pPr>
      <w:r>
        <w:rPr>
          <w:rFonts w:hint="cs"/>
          <w:rtl/>
        </w:rPr>
        <w:t>לוועדה.</w:t>
      </w:r>
    </w:p>
    <w:p w14:paraId="398CD9B8" w14:textId="77777777" w:rsidR="00000000" w:rsidRDefault="003B3694">
      <w:pPr>
        <w:pStyle w:val="a0"/>
        <w:ind w:firstLine="0"/>
        <w:rPr>
          <w:rFonts w:hint="cs"/>
          <w:rtl/>
        </w:rPr>
      </w:pPr>
    </w:p>
    <w:p w14:paraId="6B893BB0" w14:textId="77777777" w:rsidR="00000000" w:rsidRDefault="003B3694">
      <w:pPr>
        <w:pStyle w:val="af1"/>
        <w:rPr>
          <w:rtl/>
        </w:rPr>
      </w:pPr>
      <w:r>
        <w:rPr>
          <w:rtl/>
        </w:rPr>
        <w:t>היו"ר משה כחלון:</w:t>
      </w:r>
    </w:p>
    <w:p w14:paraId="0AC3B299" w14:textId="77777777" w:rsidR="00000000" w:rsidRDefault="003B3694">
      <w:pPr>
        <w:pStyle w:val="a0"/>
        <w:rPr>
          <w:rtl/>
        </w:rPr>
      </w:pPr>
    </w:p>
    <w:p w14:paraId="10A73B2D" w14:textId="77777777" w:rsidR="00000000" w:rsidRDefault="003B3694">
      <w:pPr>
        <w:pStyle w:val="a0"/>
        <w:rPr>
          <w:rFonts w:hint="cs"/>
          <w:rtl/>
        </w:rPr>
      </w:pPr>
      <w:r>
        <w:rPr>
          <w:rFonts w:hint="cs"/>
          <w:rtl/>
        </w:rPr>
        <w:t>חבר הכנסת שאול יהלום?</w:t>
      </w:r>
    </w:p>
    <w:p w14:paraId="7A95EB89" w14:textId="77777777" w:rsidR="00000000" w:rsidRDefault="003B3694">
      <w:pPr>
        <w:pStyle w:val="a0"/>
        <w:ind w:firstLine="0"/>
        <w:rPr>
          <w:rFonts w:hint="cs"/>
          <w:rtl/>
        </w:rPr>
      </w:pPr>
    </w:p>
    <w:p w14:paraId="6479DDD4" w14:textId="77777777" w:rsidR="00000000" w:rsidRDefault="003B3694">
      <w:pPr>
        <w:pStyle w:val="af0"/>
        <w:rPr>
          <w:rtl/>
        </w:rPr>
      </w:pPr>
      <w:r>
        <w:rPr>
          <w:rFonts w:hint="eastAsia"/>
          <w:rtl/>
        </w:rPr>
        <w:t>שאול</w:t>
      </w:r>
      <w:r>
        <w:rPr>
          <w:rtl/>
        </w:rPr>
        <w:t xml:space="preserve"> יהלום (מפד"ל):</w:t>
      </w:r>
    </w:p>
    <w:p w14:paraId="323FFFFC" w14:textId="77777777" w:rsidR="00000000" w:rsidRDefault="003B3694">
      <w:pPr>
        <w:pStyle w:val="a0"/>
        <w:rPr>
          <w:rFonts w:hint="cs"/>
          <w:rtl/>
        </w:rPr>
      </w:pPr>
    </w:p>
    <w:p w14:paraId="5C4C2496" w14:textId="77777777" w:rsidR="00000000" w:rsidRDefault="003B3694">
      <w:pPr>
        <w:pStyle w:val="a0"/>
        <w:rPr>
          <w:rFonts w:hint="cs"/>
          <w:rtl/>
        </w:rPr>
      </w:pPr>
      <w:r>
        <w:rPr>
          <w:rFonts w:hint="cs"/>
          <w:rtl/>
        </w:rPr>
        <w:t>לוועדה.</w:t>
      </w:r>
    </w:p>
    <w:p w14:paraId="7024779D" w14:textId="77777777" w:rsidR="00000000" w:rsidRDefault="003B3694">
      <w:pPr>
        <w:pStyle w:val="a0"/>
        <w:ind w:firstLine="0"/>
        <w:rPr>
          <w:rFonts w:hint="cs"/>
          <w:rtl/>
        </w:rPr>
      </w:pPr>
    </w:p>
    <w:p w14:paraId="420DBC2B" w14:textId="77777777" w:rsidR="00000000" w:rsidRDefault="003B3694">
      <w:pPr>
        <w:pStyle w:val="af1"/>
        <w:rPr>
          <w:rtl/>
        </w:rPr>
      </w:pPr>
      <w:r>
        <w:rPr>
          <w:rtl/>
        </w:rPr>
        <w:t>היו"ר משה כחלון:</w:t>
      </w:r>
    </w:p>
    <w:p w14:paraId="23F89A76" w14:textId="77777777" w:rsidR="00000000" w:rsidRDefault="003B3694">
      <w:pPr>
        <w:pStyle w:val="a0"/>
        <w:rPr>
          <w:rtl/>
        </w:rPr>
      </w:pPr>
    </w:p>
    <w:p w14:paraId="134A565E" w14:textId="77777777" w:rsidR="00000000" w:rsidRDefault="003B3694">
      <w:pPr>
        <w:pStyle w:val="a0"/>
        <w:rPr>
          <w:rFonts w:hint="cs"/>
          <w:rtl/>
        </w:rPr>
      </w:pPr>
      <w:r>
        <w:rPr>
          <w:rFonts w:hint="cs"/>
          <w:rtl/>
        </w:rPr>
        <w:t>חבר הכנסת אהוד רצאבי?</w:t>
      </w:r>
    </w:p>
    <w:p w14:paraId="25E02227" w14:textId="77777777" w:rsidR="00000000" w:rsidRDefault="003B3694">
      <w:pPr>
        <w:pStyle w:val="a0"/>
        <w:ind w:firstLine="0"/>
        <w:rPr>
          <w:rFonts w:hint="cs"/>
          <w:rtl/>
        </w:rPr>
      </w:pPr>
    </w:p>
    <w:p w14:paraId="228AE905" w14:textId="77777777" w:rsidR="00000000" w:rsidRDefault="003B3694">
      <w:pPr>
        <w:pStyle w:val="af0"/>
        <w:rPr>
          <w:rtl/>
        </w:rPr>
      </w:pPr>
      <w:r>
        <w:rPr>
          <w:rFonts w:hint="eastAsia"/>
          <w:rtl/>
        </w:rPr>
        <w:t>אהוד</w:t>
      </w:r>
      <w:r>
        <w:rPr>
          <w:rtl/>
        </w:rPr>
        <w:t xml:space="preserve"> רצאבי (שינוי):</w:t>
      </w:r>
    </w:p>
    <w:p w14:paraId="461A16CB" w14:textId="77777777" w:rsidR="00000000" w:rsidRDefault="003B3694">
      <w:pPr>
        <w:pStyle w:val="a0"/>
        <w:rPr>
          <w:rFonts w:hint="cs"/>
          <w:rtl/>
        </w:rPr>
      </w:pPr>
    </w:p>
    <w:p w14:paraId="71E94980" w14:textId="77777777" w:rsidR="00000000" w:rsidRDefault="003B3694">
      <w:pPr>
        <w:pStyle w:val="a0"/>
        <w:rPr>
          <w:rFonts w:hint="cs"/>
          <w:rtl/>
        </w:rPr>
      </w:pPr>
      <w:r>
        <w:rPr>
          <w:rFonts w:hint="cs"/>
          <w:rtl/>
        </w:rPr>
        <w:t>לוועדה.</w:t>
      </w:r>
    </w:p>
    <w:p w14:paraId="1DB5B8F3" w14:textId="77777777" w:rsidR="00000000" w:rsidRDefault="003B3694">
      <w:pPr>
        <w:pStyle w:val="a0"/>
        <w:rPr>
          <w:rFonts w:hint="cs"/>
          <w:rtl/>
        </w:rPr>
      </w:pPr>
    </w:p>
    <w:p w14:paraId="5F850915" w14:textId="77777777" w:rsidR="00000000" w:rsidRDefault="003B3694">
      <w:pPr>
        <w:pStyle w:val="af1"/>
        <w:rPr>
          <w:rtl/>
        </w:rPr>
      </w:pPr>
      <w:r>
        <w:rPr>
          <w:rtl/>
        </w:rPr>
        <w:t>היו"ר משה כחלון:</w:t>
      </w:r>
    </w:p>
    <w:p w14:paraId="0DBA5D6C" w14:textId="77777777" w:rsidR="00000000" w:rsidRDefault="003B3694">
      <w:pPr>
        <w:pStyle w:val="a0"/>
        <w:rPr>
          <w:rtl/>
        </w:rPr>
      </w:pPr>
    </w:p>
    <w:p w14:paraId="419EB633" w14:textId="77777777" w:rsidR="00000000" w:rsidRDefault="003B3694">
      <w:pPr>
        <w:pStyle w:val="a0"/>
        <w:rPr>
          <w:rFonts w:hint="cs"/>
          <w:rtl/>
        </w:rPr>
      </w:pPr>
      <w:r>
        <w:rPr>
          <w:rFonts w:hint="cs"/>
          <w:rtl/>
        </w:rPr>
        <w:t>אנחנו הולכים להצבעה על העב</w:t>
      </w:r>
      <w:r>
        <w:rPr>
          <w:rFonts w:hint="cs"/>
          <w:rtl/>
        </w:rPr>
        <w:t>רה לוועדה או הסרה. בעד - העברה לוועדה, נגד - להסיר מסדר-היום.</w:t>
      </w:r>
    </w:p>
    <w:p w14:paraId="00C0A4B0" w14:textId="77777777" w:rsidR="00000000" w:rsidRDefault="003B3694">
      <w:pPr>
        <w:pStyle w:val="a0"/>
        <w:rPr>
          <w:rFonts w:hint="cs"/>
          <w:rtl/>
        </w:rPr>
      </w:pPr>
    </w:p>
    <w:p w14:paraId="797AA576" w14:textId="77777777" w:rsidR="00000000" w:rsidRDefault="003B3694">
      <w:pPr>
        <w:pStyle w:val="a0"/>
        <w:rPr>
          <w:rFonts w:hint="cs"/>
          <w:rtl/>
        </w:rPr>
      </w:pPr>
    </w:p>
    <w:p w14:paraId="712AA28A" w14:textId="77777777" w:rsidR="00000000" w:rsidRDefault="003B3694">
      <w:pPr>
        <w:pStyle w:val="ab"/>
        <w:bidi/>
        <w:rPr>
          <w:rFonts w:hint="cs"/>
          <w:rtl/>
        </w:rPr>
      </w:pPr>
      <w:r>
        <w:rPr>
          <w:rFonts w:hint="cs"/>
          <w:rtl/>
        </w:rPr>
        <w:t xml:space="preserve">הצבעה </w:t>
      </w:r>
    </w:p>
    <w:p w14:paraId="0BAA8B7C" w14:textId="77777777" w:rsidR="00000000" w:rsidRDefault="003B3694">
      <w:pPr>
        <w:pStyle w:val="a0"/>
        <w:rPr>
          <w:rFonts w:hint="cs"/>
          <w:rtl/>
        </w:rPr>
      </w:pPr>
    </w:p>
    <w:p w14:paraId="28B5D78F" w14:textId="77777777" w:rsidR="00000000" w:rsidRDefault="003B3694">
      <w:pPr>
        <w:pStyle w:val="ac"/>
        <w:bidi/>
        <w:rPr>
          <w:rFonts w:hint="cs"/>
          <w:rtl/>
        </w:rPr>
      </w:pPr>
      <w:r>
        <w:rPr>
          <w:rFonts w:hint="cs"/>
          <w:rtl/>
        </w:rPr>
        <w:t>בעד ההצעה להעביר את הנושא לוועדה -  14</w:t>
      </w:r>
    </w:p>
    <w:p w14:paraId="631B55AD" w14:textId="77777777" w:rsidR="00000000" w:rsidRDefault="003B3694">
      <w:pPr>
        <w:pStyle w:val="ac"/>
        <w:bidi/>
        <w:rPr>
          <w:rFonts w:hint="cs"/>
          <w:rtl/>
        </w:rPr>
      </w:pPr>
      <w:r>
        <w:rPr>
          <w:rFonts w:hint="cs"/>
          <w:rtl/>
        </w:rPr>
        <w:t>בעד ההצעה שלא לכלול את הנושא בסדר-היום - 6</w:t>
      </w:r>
    </w:p>
    <w:p w14:paraId="2AB2A7B0" w14:textId="77777777" w:rsidR="00000000" w:rsidRDefault="003B3694">
      <w:pPr>
        <w:pStyle w:val="ac"/>
        <w:bidi/>
        <w:rPr>
          <w:rFonts w:hint="cs"/>
          <w:rtl/>
        </w:rPr>
      </w:pPr>
      <w:r>
        <w:rPr>
          <w:rFonts w:hint="cs"/>
          <w:rtl/>
        </w:rPr>
        <w:t>נמנעים - אין</w:t>
      </w:r>
    </w:p>
    <w:p w14:paraId="22D7DC9D" w14:textId="77777777" w:rsidR="00000000" w:rsidRDefault="003B3694">
      <w:pPr>
        <w:pStyle w:val="ad"/>
        <w:bidi/>
        <w:rPr>
          <w:rFonts w:hint="cs"/>
          <w:rtl/>
        </w:rPr>
      </w:pPr>
      <w:r>
        <w:rPr>
          <w:rFonts w:hint="cs"/>
          <w:rtl/>
        </w:rPr>
        <w:t>ההצעה להעביר את הנושא שהעלו חברי הכנסת רן כהן, מוחמד ברכה, אורי יהודה אריאל, ואסל טאהא, י</w:t>
      </w:r>
      <w:r>
        <w:rPr>
          <w:rFonts w:hint="cs"/>
          <w:rtl/>
        </w:rPr>
        <w:t>צחק הרצוג, שאול יהלום ואהוד רצאבי לוועדת החוץ והביטחון נתקבלה.</w:t>
      </w:r>
    </w:p>
    <w:p w14:paraId="4E372610" w14:textId="77777777" w:rsidR="00000000" w:rsidRDefault="003B3694">
      <w:pPr>
        <w:pStyle w:val="a0"/>
        <w:ind w:firstLine="0"/>
        <w:rPr>
          <w:rFonts w:hint="cs"/>
          <w:rtl/>
        </w:rPr>
      </w:pPr>
    </w:p>
    <w:p w14:paraId="34BC020A" w14:textId="77777777" w:rsidR="00000000" w:rsidRDefault="003B3694">
      <w:pPr>
        <w:pStyle w:val="af1"/>
        <w:rPr>
          <w:rtl/>
        </w:rPr>
      </w:pPr>
      <w:r>
        <w:rPr>
          <w:rtl/>
        </w:rPr>
        <w:t>היו"ר משה כחלון:</w:t>
      </w:r>
    </w:p>
    <w:p w14:paraId="2BA70563" w14:textId="77777777" w:rsidR="00000000" w:rsidRDefault="003B3694">
      <w:pPr>
        <w:pStyle w:val="a0"/>
        <w:rPr>
          <w:rtl/>
        </w:rPr>
      </w:pPr>
    </w:p>
    <w:p w14:paraId="418672F1" w14:textId="77777777" w:rsidR="00000000" w:rsidRDefault="003B3694">
      <w:pPr>
        <w:pStyle w:val="a0"/>
        <w:rPr>
          <w:rFonts w:hint="cs"/>
          <w:rtl/>
        </w:rPr>
      </w:pPr>
      <w:r>
        <w:rPr>
          <w:rFonts w:hint="cs"/>
          <w:rtl/>
        </w:rPr>
        <w:t>14 בעד, שישה נגד. ההצעה להעביר את הנושא לדיון בוועדת החוץ והביטחון נתקבלה.</w:t>
      </w:r>
    </w:p>
    <w:p w14:paraId="5DF4686E" w14:textId="77777777" w:rsidR="00000000" w:rsidRDefault="003B3694">
      <w:pPr>
        <w:pStyle w:val="a0"/>
        <w:ind w:firstLine="0"/>
        <w:rPr>
          <w:rFonts w:hint="cs"/>
          <w:rtl/>
        </w:rPr>
      </w:pPr>
    </w:p>
    <w:p w14:paraId="04573ED9" w14:textId="77777777" w:rsidR="00000000" w:rsidRDefault="003B3694">
      <w:pPr>
        <w:pStyle w:val="a2"/>
        <w:rPr>
          <w:rtl/>
        </w:rPr>
      </w:pPr>
    </w:p>
    <w:p w14:paraId="2212BA1D" w14:textId="77777777" w:rsidR="00000000" w:rsidRDefault="003B3694">
      <w:pPr>
        <w:pStyle w:val="a2"/>
      </w:pPr>
      <w:bookmarkStart w:id="704" w:name="_Toc69719453"/>
      <w:r>
        <w:rPr>
          <w:rFonts w:hint="cs"/>
          <w:rtl/>
        </w:rPr>
        <w:t>שאילתות ותשובות</w:t>
      </w:r>
      <w:bookmarkEnd w:id="704"/>
    </w:p>
    <w:p w14:paraId="437AB59D" w14:textId="77777777" w:rsidR="00000000" w:rsidRDefault="003B3694">
      <w:pPr>
        <w:pStyle w:val="af1"/>
        <w:rPr>
          <w:rFonts w:hint="cs"/>
          <w:rtl/>
        </w:rPr>
      </w:pPr>
    </w:p>
    <w:p w14:paraId="55962206" w14:textId="77777777" w:rsidR="00000000" w:rsidRDefault="003B3694">
      <w:pPr>
        <w:pStyle w:val="af1"/>
        <w:rPr>
          <w:rtl/>
        </w:rPr>
      </w:pPr>
      <w:r>
        <w:rPr>
          <w:rtl/>
        </w:rPr>
        <w:t>היו"ר משה כחלון:</w:t>
      </w:r>
    </w:p>
    <w:p w14:paraId="7BA41FC9" w14:textId="77777777" w:rsidR="00000000" w:rsidRDefault="003B3694">
      <w:pPr>
        <w:pStyle w:val="a0"/>
        <w:rPr>
          <w:rtl/>
        </w:rPr>
      </w:pPr>
    </w:p>
    <w:p w14:paraId="62645987" w14:textId="77777777" w:rsidR="00000000" w:rsidRDefault="003B3694">
      <w:pPr>
        <w:pStyle w:val="a0"/>
        <w:rPr>
          <w:rFonts w:hint="cs"/>
          <w:rtl/>
        </w:rPr>
      </w:pPr>
      <w:r>
        <w:rPr>
          <w:rFonts w:hint="cs"/>
          <w:rtl/>
        </w:rPr>
        <w:t>אנחנו ממשיכים בסדר-היום: שאילתות ותשובות לסגן שר הביטחון.</w:t>
      </w:r>
    </w:p>
    <w:p w14:paraId="3ECB8575" w14:textId="77777777" w:rsidR="00000000" w:rsidRDefault="003B3694">
      <w:pPr>
        <w:pStyle w:val="a0"/>
        <w:rPr>
          <w:rFonts w:hint="cs"/>
          <w:rtl/>
        </w:rPr>
      </w:pPr>
    </w:p>
    <w:p w14:paraId="20CBA52F" w14:textId="77777777" w:rsidR="00000000" w:rsidRDefault="003B3694">
      <w:pPr>
        <w:pStyle w:val="a1"/>
        <w:jc w:val="center"/>
        <w:rPr>
          <w:rtl/>
        </w:rPr>
      </w:pPr>
      <w:bookmarkStart w:id="705" w:name="CQ13852FI0013852T12_11_2003_19_27_19"/>
      <w:bookmarkStart w:id="706" w:name="_Toc69719454"/>
      <w:bookmarkEnd w:id="705"/>
      <w:r>
        <w:rPr>
          <w:rtl/>
        </w:rPr>
        <w:t>409</w:t>
      </w:r>
      <w:r>
        <w:rPr>
          <w:rtl/>
        </w:rPr>
        <w:t>. מחנה מעצר "1391"</w:t>
      </w:r>
      <w:bookmarkEnd w:id="706"/>
    </w:p>
    <w:p w14:paraId="3F8CC115" w14:textId="77777777" w:rsidR="00000000" w:rsidRDefault="003B3694">
      <w:pPr>
        <w:pStyle w:val="a0"/>
        <w:rPr>
          <w:rFonts w:hint="cs"/>
          <w:rtl/>
        </w:rPr>
      </w:pPr>
    </w:p>
    <w:p w14:paraId="15D827A3" w14:textId="77777777" w:rsidR="00000000" w:rsidRDefault="003B3694">
      <w:pPr>
        <w:pStyle w:val="a0"/>
        <w:ind w:firstLine="0"/>
        <w:rPr>
          <w:bCs/>
          <w:u w:val="single"/>
        </w:rPr>
      </w:pPr>
      <w:bookmarkStart w:id="707" w:name="ESQ13852"/>
      <w:bookmarkStart w:id="708" w:name="TextBody8"/>
      <w:bookmarkEnd w:id="707"/>
      <w:r>
        <w:rPr>
          <w:bCs/>
          <w:u w:val="single"/>
          <w:rtl/>
        </w:rPr>
        <w:t>חבר</w:t>
      </w:r>
      <w:bookmarkEnd w:id="708"/>
      <w:r>
        <w:rPr>
          <w:rFonts w:hint="cs"/>
          <w:bCs/>
          <w:u w:val="single"/>
          <w:rtl/>
        </w:rPr>
        <w:t xml:space="preserve"> הכנסת </w:t>
      </w:r>
      <w:bookmarkStart w:id="709" w:name="TextBody2"/>
      <w:r>
        <w:rPr>
          <w:bCs/>
          <w:u w:val="single"/>
          <w:rtl/>
        </w:rPr>
        <w:t>אחמד טיבי</w:t>
      </w:r>
      <w:bookmarkEnd w:id="709"/>
      <w:r>
        <w:rPr>
          <w:rFonts w:hint="cs"/>
          <w:bCs/>
          <w:u w:val="single"/>
          <w:rtl/>
        </w:rPr>
        <w:t xml:space="preserve"> </w:t>
      </w:r>
      <w:bookmarkStart w:id="710" w:name="TextBody9"/>
      <w:r>
        <w:rPr>
          <w:bCs/>
          <w:u w:val="single"/>
          <w:rtl/>
        </w:rPr>
        <w:t>שאל</w:t>
      </w:r>
      <w:bookmarkEnd w:id="710"/>
      <w:r>
        <w:rPr>
          <w:rFonts w:hint="cs"/>
          <w:bCs/>
          <w:u w:val="single"/>
          <w:rtl/>
        </w:rPr>
        <w:t xml:space="preserve"> את</w:t>
      </w:r>
      <w:bookmarkStart w:id="711" w:name="TextBody12"/>
      <w:r>
        <w:rPr>
          <w:bCs/>
          <w:u w:val="single"/>
          <w:rtl/>
        </w:rPr>
        <w:t xml:space="preserve"> שר</w:t>
      </w:r>
      <w:bookmarkEnd w:id="711"/>
      <w:r>
        <w:rPr>
          <w:rFonts w:hint="cs"/>
          <w:bCs/>
          <w:u w:val="single"/>
          <w:rtl/>
        </w:rPr>
        <w:t xml:space="preserve"> </w:t>
      </w:r>
      <w:bookmarkStart w:id="712" w:name="GMGOVMINISTRYNAME"/>
      <w:r>
        <w:rPr>
          <w:bCs/>
          <w:u w:val="single"/>
          <w:rtl/>
        </w:rPr>
        <w:t>הביטחון</w:t>
      </w:r>
      <w:bookmarkEnd w:id="712"/>
    </w:p>
    <w:p w14:paraId="20754600" w14:textId="77777777" w:rsidR="00000000" w:rsidRDefault="003B3694">
      <w:pPr>
        <w:pStyle w:val="a0"/>
        <w:ind w:firstLine="720"/>
      </w:pPr>
      <w:bookmarkStart w:id="713" w:name="TextBody4"/>
      <w:r>
        <w:rPr>
          <w:rtl/>
        </w:rPr>
        <w:t>ביום ט"ז בתמוז התשס"ג (16 ביולי 2003):</w:t>
      </w:r>
      <w:bookmarkEnd w:id="713"/>
    </w:p>
    <w:p w14:paraId="4E0B20CD" w14:textId="77777777" w:rsidR="00000000" w:rsidRDefault="003B3694">
      <w:pPr>
        <w:pStyle w:val="a0"/>
        <w:rPr>
          <w:rFonts w:hint="cs"/>
          <w:rtl/>
        </w:rPr>
      </w:pPr>
    </w:p>
    <w:p w14:paraId="1BF63829" w14:textId="77777777" w:rsidR="00000000" w:rsidRDefault="003B3694">
      <w:pPr>
        <w:pStyle w:val="a0"/>
        <w:rPr>
          <w:rFonts w:hint="cs"/>
        </w:rPr>
      </w:pPr>
    </w:p>
    <w:p w14:paraId="4FD52EA5" w14:textId="77777777" w:rsidR="00000000" w:rsidRDefault="003B3694">
      <w:pPr>
        <w:pStyle w:val="a0"/>
        <w:ind w:firstLine="720"/>
        <w:rPr>
          <w:rFonts w:hint="cs"/>
        </w:rPr>
      </w:pPr>
      <w:bookmarkStart w:id="714" w:name="TextBody3"/>
      <w:r>
        <w:rPr>
          <w:rtl/>
        </w:rPr>
        <w:t xml:space="preserve">סוכנות הידיעות </w:t>
      </w:r>
      <w:r>
        <w:t>AP</w:t>
      </w:r>
      <w:r>
        <w:rPr>
          <w:rtl/>
        </w:rPr>
        <w:t xml:space="preserve"> </w:t>
      </w:r>
      <w:r>
        <w:rPr>
          <w:rFonts w:hint="cs"/>
          <w:rtl/>
        </w:rPr>
        <w:t>פרסמה</w:t>
      </w:r>
      <w:r>
        <w:rPr>
          <w:rtl/>
        </w:rPr>
        <w:t xml:space="preserve"> ידיעה על קיומו של מחנה מעצר הקרוי "1391"</w:t>
      </w:r>
      <w:r>
        <w:rPr>
          <w:rFonts w:hint="cs"/>
          <w:rtl/>
        </w:rPr>
        <w:t>,</w:t>
      </w:r>
      <w:r>
        <w:rPr>
          <w:rtl/>
        </w:rPr>
        <w:t xml:space="preserve"> </w:t>
      </w:r>
      <w:r>
        <w:rPr>
          <w:rFonts w:hint="cs"/>
          <w:rtl/>
        </w:rPr>
        <w:t>ש</w:t>
      </w:r>
      <w:r>
        <w:rPr>
          <w:rtl/>
        </w:rPr>
        <w:t>בו מוחזקים עצורים בבידוד</w:t>
      </w:r>
      <w:bookmarkEnd w:id="714"/>
      <w:r>
        <w:rPr>
          <w:rFonts w:hint="cs"/>
          <w:rtl/>
        </w:rPr>
        <w:t>.</w:t>
      </w:r>
    </w:p>
    <w:p w14:paraId="406B6129" w14:textId="77777777" w:rsidR="00000000" w:rsidRDefault="003B3694">
      <w:pPr>
        <w:pStyle w:val="a0"/>
        <w:ind w:firstLine="720"/>
      </w:pPr>
    </w:p>
    <w:p w14:paraId="727B26FA" w14:textId="77777777" w:rsidR="00000000" w:rsidRDefault="003B3694">
      <w:pPr>
        <w:pStyle w:val="a0"/>
        <w:ind w:firstLine="720"/>
      </w:pPr>
      <w:r>
        <w:rPr>
          <w:rFonts w:hint="cs"/>
          <w:rtl/>
        </w:rPr>
        <w:t>רצוני לשאול</w:t>
      </w:r>
      <w:r>
        <w:rPr>
          <w:rtl/>
        </w:rPr>
        <w:t>:</w:t>
      </w:r>
    </w:p>
    <w:p w14:paraId="799330CA" w14:textId="77777777" w:rsidR="00000000" w:rsidRDefault="003B3694">
      <w:pPr>
        <w:pStyle w:val="a0"/>
        <w:ind w:firstLine="720"/>
      </w:pPr>
    </w:p>
    <w:p w14:paraId="1EC3ABD9" w14:textId="77777777" w:rsidR="00000000" w:rsidRDefault="003B3694">
      <w:pPr>
        <w:pStyle w:val="a0"/>
        <w:ind w:firstLine="720"/>
        <w:rPr>
          <w:rtl/>
        </w:rPr>
      </w:pPr>
      <w:bookmarkStart w:id="715" w:name="TextBody5"/>
      <w:r>
        <w:rPr>
          <w:rFonts w:hint="cs"/>
          <w:rtl/>
        </w:rPr>
        <w:t xml:space="preserve">1. </w:t>
      </w:r>
      <w:r>
        <w:rPr>
          <w:rtl/>
        </w:rPr>
        <w:t>האם הידיעה נכונה?</w:t>
      </w:r>
    </w:p>
    <w:p w14:paraId="53A45E0D" w14:textId="77777777" w:rsidR="00000000" w:rsidRDefault="003B3694">
      <w:pPr>
        <w:pStyle w:val="a0"/>
        <w:ind w:firstLine="720"/>
        <w:rPr>
          <w:rtl/>
        </w:rPr>
      </w:pPr>
    </w:p>
    <w:p w14:paraId="63B8F7BB" w14:textId="77777777" w:rsidR="00000000" w:rsidRDefault="003B3694">
      <w:pPr>
        <w:pStyle w:val="a0"/>
        <w:ind w:firstLine="720"/>
        <w:rPr>
          <w:rtl/>
        </w:rPr>
      </w:pPr>
      <w:r>
        <w:rPr>
          <w:rFonts w:hint="cs"/>
          <w:rtl/>
        </w:rPr>
        <w:t xml:space="preserve">2. </w:t>
      </w:r>
      <w:r>
        <w:rPr>
          <w:rtl/>
        </w:rPr>
        <w:t>אם כן</w:t>
      </w:r>
      <w:r>
        <w:rPr>
          <w:rFonts w:hint="cs"/>
          <w:rtl/>
        </w:rPr>
        <w:t xml:space="preserve"> </w:t>
      </w:r>
      <w:r>
        <w:rPr>
          <w:rFonts w:hint="eastAsia"/>
          <w:rtl/>
        </w:rPr>
        <w:t>–</w:t>
      </w:r>
      <w:r>
        <w:rPr>
          <w:rtl/>
        </w:rPr>
        <w:t xml:space="preserve"> איפה ממוקם מחנה </w:t>
      </w:r>
      <w:r>
        <w:rPr>
          <w:rtl/>
        </w:rPr>
        <w:t>המעצר?</w:t>
      </w:r>
    </w:p>
    <w:p w14:paraId="4A04A710" w14:textId="77777777" w:rsidR="00000000" w:rsidRDefault="003B3694">
      <w:pPr>
        <w:pStyle w:val="a0"/>
        <w:ind w:firstLine="720"/>
        <w:rPr>
          <w:rtl/>
        </w:rPr>
      </w:pPr>
    </w:p>
    <w:p w14:paraId="2F89DA65" w14:textId="77777777" w:rsidR="00000000" w:rsidRDefault="003B3694">
      <w:pPr>
        <w:pStyle w:val="a0"/>
        <w:ind w:firstLine="720"/>
        <w:rPr>
          <w:rtl/>
        </w:rPr>
      </w:pPr>
      <w:r>
        <w:rPr>
          <w:rFonts w:hint="cs"/>
          <w:rtl/>
        </w:rPr>
        <w:t xml:space="preserve">3. </w:t>
      </w:r>
      <w:r>
        <w:rPr>
          <w:rtl/>
        </w:rPr>
        <w:t xml:space="preserve">כמה עצורים מוחזקים </w:t>
      </w:r>
      <w:r>
        <w:rPr>
          <w:rFonts w:hint="cs"/>
          <w:rtl/>
        </w:rPr>
        <w:t xml:space="preserve">בו </w:t>
      </w:r>
      <w:r>
        <w:rPr>
          <w:rtl/>
        </w:rPr>
        <w:t>ומי הם?</w:t>
      </w:r>
    </w:p>
    <w:p w14:paraId="568C1667" w14:textId="77777777" w:rsidR="00000000" w:rsidRDefault="003B3694">
      <w:pPr>
        <w:pStyle w:val="a0"/>
        <w:ind w:firstLine="720"/>
        <w:rPr>
          <w:rtl/>
        </w:rPr>
      </w:pPr>
    </w:p>
    <w:bookmarkEnd w:id="715"/>
    <w:p w14:paraId="574452B8" w14:textId="77777777" w:rsidR="00000000" w:rsidRDefault="003B3694">
      <w:pPr>
        <w:pStyle w:val="a0"/>
        <w:ind w:firstLine="0"/>
        <w:rPr>
          <w:b/>
          <w:bCs/>
          <w:u w:val="single"/>
        </w:rPr>
      </w:pPr>
      <w:r>
        <w:rPr>
          <w:rFonts w:hint="eastAsia"/>
          <w:b/>
          <w:bCs/>
          <w:u w:val="single"/>
          <w:rtl/>
        </w:rPr>
        <w:t>תשובת</w:t>
      </w:r>
      <w:r>
        <w:rPr>
          <w:b/>
          <w:bCs/>
          <w:u w:val="single"/>
          <w:rtl/>
        </w:rPr>
        <w:t xml:space="preserve"> סגן שר הביטחון זאב בוים:</w:t>
      </w:r>
    </w:p>
    <w:p w14:paraId="73264CDC" w14:textId="77777777" w:rsidR="00000000" w:rsidRDefault="003B3694">
      <w:pPr>
        <w:pStyle w:val="a0"/>
        <w:ind w:firstLine="0"/>
        <w:rPr>
          <w:rFonts w:hint="cs"/>
          <w:b/>
          <w:rtl/>
        </w:rPr>
      </w:pPr>
      <w:r>
        <w:rPr>
          <w:b/>
          <w:rtl/>
        </w:rPr>
        <w:t xml:space="preserve">(לא נקראה, נמסרה </w:t>
      </w:r>
      <w:r>
        <w:rPr>
          <w:rFonts w:hint="eastAsia"/>
          <w:b/>
          <w:rtl/>
        </w:rPr>
        <w:t>לפרוטוקול</w:t>
      </w:r>
      <w:r>
        <w:rPr>
          <w:b/>
          <w:rtl/>
        </w:rPr>
        <w:t>)</w:t>
      </w:r>
    </w:p>
    <w:p w14:paraId="1F5F82F8" w14:textId="77777777" w:rsidR="00000000" w:rsidRDefault="003B3694">
      <w:pPr>
        <w:pStyle w:val="a0"/>
        <w:ind w:firstLine="0"/>
        <w:rPr>
          <w:rFonts w:hint="cs"/>
          <w:b/>
          <w:rtl/>
        </w:rPr>
      </w:pPr>
    </w:p>
    <w:p w14:paraId="2E301F10" w14:textId="77777777" w:rsidR="00000000" w:rsidRDefault="003B3694">
      <w:pPr>
        <w:pStyle w:val="a0"/>
        <w:rPr>
          <w:rFonts w:hint="cs"/>
          <w:rtl/>
        </w:rPr>
      </w:pPr>
      <w:r>
        <w:rPr>
          <w:rFonts w:hint="cs"/>
          <w:rtl/>
        </w:rPr>
        <w:t>הנושא עדיין תלוי ועומד בבג"ץ, ואין לנו עדכון נוסף שנוכל להעביר בנושא בשלב זה.</w:t>
      </w:r>
    </w:p>
    <w:p w14:paraId="072480C8" w14:textId="77777777" w:rsidR="00000000" w:rsidRDefault="003B3694">
      <w:pPr>
        <w:pStyle w:val="a0"/>
        <w:rPr>
          <w:rFonts w:hint="cs"/>
          <w:rtl/>
        </w:rPr>
      </w:pPr>
    </w:p>
    <w:p w14:paraId="1E6D3593" w14:textId="77777777" w:rsidR="00000000" w:rsidRDefault="003B3694">
      <w:pPr>
        <w:pStyle w:val="a0"/>
        <w:rPr>
          <w:rFonts w:hint="cs"/>
          <w:rtl/>
        </w:rPr>
      </w:pPr>
    </w:p>
    <w:p w14:paraId="5EAD15BA" w14:textId="77777777" w:rsidR="00000000" w:rsidRDefault="003B3694">
      <w:pPr>
        <w:pStyle w:val="a1"/>
        <w:jc w:val="center"/>
        <w:rPr>
          <w:rtl/>
        </w:rPr>
      </w:pPr>
      <w:bookmarkStart w:id="716" w:name="CQ13821FI0013821T12_11_2003_19_28_14"/>
      <w:bookmarkStart w:id="717" w:name="_Toc69719455"/>
      <w:bookmarkEnd w:id="716"/>
      <w:r>
        <w:rPr>
          <w:rtl/>
        </w:rPr>
        <w:t>431. מחלות ממאירות כתוצאה מקרינה אלקטרומגנטית</w:t>
      </w:r>
      <w:bookmarkEnd w:id="717"/>
    </w:p>
    <w:p w14:paraId="31276BCB" w14:textId="77777777" w:rsidR="00000000" w:rsidRDefault="003B3694">
      <w:pPr>
        <w:pStyle w:val="a0"/>
        <w:rPr>
          <w:rFonts w:hint="cs"/>
          <w:rtl/>
        </w:rPr>
      </w:pPr>
    </w:p>
    <w:p w14:paraId="505F21D0" w14:textId="77777777" w:rsidR="00000000" w:rsidRDefault="003B3694">
      <w:pPr>
        <w:pStyle w:val="a0"/>
        <w:ind w:firstLine="0"/>
        <w:rPr>
          <w:bCs/>
          <w:u w:val="single"/>
        </w:rPr>
      </w:pPr>
      <w:bookmarkStart w:id="718" w:name="ESQ13821"/>
      <w:bookmarkEnd w:id="718"/>
      <w:r>
        <w:rPr>
          <w:bCs/>
          <w:u w:val="single"/>
          <w:rtl/>
        </w:rPr>
        <w:t>חברת</w:t>
      </w:r>
      <w:r>
        <w:rPr>
          <w:rFonts w:hint="cs"/>
          <w:bCs/>
          <w:u w:val="single"/>
          <w:rtl/>
        </w:rPr>
        <w:t xml:space="preserve"> הכנסת </w:t>
      </w:r>
      <w:r>
        <w:rPr>
          <w:bCs/>
          <w:u w:val="single"/>
          <w:rtl/>
        </w:rPr>
        <w:t>אורית נוקד</w:t>
      </w:r>
      <w:r>
        <w:rPr>
          <w:rFonts w:hint="cs"/>
          <w:bCs/>
          <w:u w:val="single"/>
          <w:rtl/>
        </w:rPr>
        <w:t xml:space="preserve"> </w:t>
      </w:r>
      <w:r>
        <w:rPr>
          <w:bCs/>
          <w:u w:val="single"/>
          <w:rtl/>
        </w:rPr>
        <w:t>שאלה</w:t>
      </w:r>
      <w:r>
        <w:rPr>
          <w:rFonts w:hint="cs"/>
          <w:bCs/>
          <w:u w:val="single"/>
          <w:rtl/>
        </w:rPr>
        <w:t xml:space="preserve"> </w:t>
      </w:r>
      <w:r>
        <w:rPr>
          <w:rFonts w:hint="cs"/>
          <w:bCs/>
          <w:u w:val="single"/>
          <w:rtl/>
        </w:rPr>
        <w:t>את</w:t>
      </w:r>
      <w:r>
        <w:rPr>
          <w:bCs/>
          <w:u w:val="single"/>
          <w:rtl/>
        </w:rPr>
        <w:t xml:space="preserve"> שר</w:t>
      </w:r>
      <w:r>
        <w:rPr>
          <w:rFonts w:hint="cs"/>
          <w:bCs/>
          <w:u w:val="single"/>
          <w:rtl/>
        </w:rPr>
        <w:t xml:space="preserve"> </w:t>
      </w:r>
      <w:r>
        <w:rPr>
          <w:bCs/>
          <w:u w:val="single"/>
          <w:rtl/>
        </w:rPr>
        <w:t>הביטחון</w:t>
      </w:r>
    </w:p>
    <w:p w14:paraId="6CA104F2" w14:textId="77777777" w:rsidR="00000000" w:rsidRDefault="003B3694">
      <w:pPr>
        <w:pStyle w:val="a0"/>
        <w:ind w:firstLine="720"/>
      </w:pPr>
      <w:r>
        <w:rPr>
          <w:rtl/>
        </w:rPr>
        <w:t>ביום ט"ז בתמוז התשס"ג (16 ביולי 2003):</w:t>
      </w:r>
    </w:p>
    <w:p w14:paraId="7847B6B1" w14:textId="77777777" w:rsidR="00000000" w:rsidRDefault="003B3694">
      <w:pPr>
        <w:pStyle w:val="a0"/>
        <w:rPr>
          <w:rFonts w:hint="cs"/>
          <w:rtl/>
        </w:rPr>
      </w:pPr>
    </w:p>
    <w:p w14:paraId="72388B06" w14:textId="77777777" w:rsidR="00000000" w:rsidRDefault="003B3694">
      <w:pPr>
        <w:pStyle w:val="a0"/>
        <w:ind w:firstLine="720"/>
      </w:pPr>
      <w:r>
        <w:rPr>
          <w:rtl/>
        </w:rPr>
        <w:t>בעיתונות פורסם</w:t>
      </w:r>
      <w:r>
        <w:rPr>
          <w:rFonts w:hint="cs"/>
          <w:rtl/>
        </w:rPr>
        <w:t>,</w:t>
      </w:r>
      <w:r>
        <w:rPr>
          <w:rtl/>
        </w:rPr>
        <w:t xml:space="preserve"> שחמישה חיילי צה"ל ששירתו </w:t>
      </w:r>
      <w:r>
        <w:rPr>
          <w:rFonts w:hint="cs"/>
          <w:rtl/>
        </w:rPr>
        <w:t>בבסיס ב"קו הסגול" בצפון, בסוללת טילי "הוק", ולקו</w:t>
      </w:r>
      <w:r>
        <w:rPr>
          <w:rtl/>
        </w:rPr>
        <w:t xml:space="preserve"> </w:t>
      </w:r>
      <w:r>
        <w:rPr>
          <w:rFonts w:hint="cs"/>
          <w:rtl/>
        </w:rPr>
        <w:t>ב</w:t>
      </w:r>
      <w:r>
        <w:rPr>
          <w:rtl/>
        </w:rPr>
        <w:t>סרטן, טוענים כי המחלה נגרמה עקב חשיפה ממושכת לקרינת מכ"מים. עוד נטען כי הוראות הבטיחות לא נאכפו והחיילים לא עבר</w:t>
      </w:r>
      <w:r>
        <w:rPr>
          <w:rtl/>
        </w:rPr>
        <w:t xml:space="preserve">ו בדיקות.  </w:t>
      </w:r>
    </w:p>
    <w:p w14:paraId="7E3A6694" w14:textId="77777777" w:rsidR="00000000" w:rsidRDefault="003B3694">
      <w:pPr>
        <w:pStyle w:val="a0"/>
        <w:ind w:firstLine="720"/>
      </w:pPr>
    </w:p>
    <w:p w14:paraId="217E3048" w14:textId="77777777" w:rsidR="00000000" w:rsidRDefault="003B3694">
      <w:pPr>
        <w:pStyle w:val="a0"/>
        <w:ind w:firstLine="720"/>
      </w:pPr>
      <w:r>
        <w:rPr>
          <w:rFonts w:hint="cs"/>
          <w:rtl/>
        </w:rPr>
        <w:t>רצוני לשאול</w:t>
      </w:r>
      <w:r>
        <w:rPr>
          <w:rtl/>
        </w:rPr>
        <w:t>:</w:t>
      </w:r>
    </w:p>
    <w:p w14:paraId="010EFF05" w14:textId="77777777" w:rsidR="00000000" w:rsidRDefault="003B3694">
      <w:pPr>
        <w:pStyle w:val="a0"/>
        <w:ind w:firstLine="720"/>
      </w:pPr>
    </w:p>
    <w:p w14:paraId="375A1385" w14:textId="77777777" w:rsidR="00000000" w:rsidRDefault="003B3694">
      <w:pPr>
        <w:pStyle w:val="a0"/>
        <w:ind w:firstLine="720"/>
        <w:rPr>
          <w:rtl/>
        </w:rPr>
      </w:pPr>
      <w:r>
        <w:rPr>
          <w:rFonts w:hint="cs"/>
          <w:rtl/>
        </w:rPr>
        <w:t xml:space="preserve">1. </w:t>
      </w:r>
      <w:r>
        <w:rPr>
          <w:rtl/>
        </w:rPr>
        <w:t>האם יש הוראות בטיחות וחובה לביצוע בדיקות?</w:t>
      </w:r>
    </w:p>
    <w:p w14:paraId="15ABB1B5" w14:textId="77777777" w:rsidR="00000000" w:rsidRDefault="003B3694">
      <w:pPr>
        <w:pStyle w:val="a0"/>
        <w:ind w:firstLine="720"/>
        <w:rPr>
          <w:rtl/>
        </w:rPr>
      </w:pPr>
    </w:p>
    <w:p w14:paraId="76CD2A44" w14:textId="77777777" w:rsidR="00000000" w:rsidRDefault="003B3694">
      <w:pPr>
        <w:pStyle w:val="a0"/>
        <w:ind w:firstLine="720"/>
        <w:rPr>
          <w:rtl/>
        </w:rPr>
      </w:pPr>
      <w:r>
        <w:rPr>
          <w:rFonts w:hint="cs"/>
          <w:rtl/>
        </w:rPr>
        <w:t xml:space="preserve">2. </w:t>
      </w:r>
      <w:r>
        <w:rPr>
          <w:rtl/>
        </w:rPr>
        <w:t xml:space="preserve">כיצד </w:t>
      </w:r>
      <w:r>
        <w:rPr>
          <w:rFonts w:hint="cs"/>
          <w:rtl/>
        </w:rPr>
        <w:t>יאכוף</w:t>
      </w:r>
      <w:r>
        <w:rPr>
          <w:rtl/>
        </w:rPr>
        <w:t xml:space="preserve"> משרדך הוראות אלו?</w:t>
      </w:r>
    </w:p>
    <w:p w14:paraId="37DB77C7" w14:textId="77777777" w:rsidR="00000000" w:rsidRDefault="003B3694">
      <w:pPr>
        <w:pStyle w:val="a0"/>
        <w:ind w:firstLine="720"/>
        <w:rPr>
          <w:rtl/>
        </w:rPr>
      </w:pPr>
    </w:p>
    <w:p w14:paraId="798ED78B" w14:textId="77777777" w:rsidR="00000000" w:rsidRDefault="003B3694">
      <w:pPr>
        <w:pStyle w:val="a0"/>
        <w:ind w:firstLine="720"/>
        <w:rPr>
          <w:rtl/>
        </w:rPr>
      </w:pPr>
      <w:r>
        <w:rPr>
          <w:rFonts w:hint="cs"/>
          <w:rtl/>
        </w:rPr>
        <w:t xml:space="preserve">3. </w:t>
      </w:r>
      <w:r>
        <w:rPr>
          <w:rtl/>
        </w:rPr>
        <w:t xml:space="preserve">האם </w:t>
      </w:r>
      <w:r>
        <w:rPr>
          <w:rFonts w:hint="cs"/>
          <w:rtl/>
        </w:rPr>
        <w:t xml:space="preserve">יקבל </w:t>
      </w:r>
      <w:r>
        <w:rPr>
          <w:rtl/>
        </w:rPr>
        <w:t>צה"ל אחריות ל</w:t>
      </w:r>
      <w:r>
        <w:rPr>
          <w:rFonts w:hint="cs"/>
          <w:rtl/>
        </w:rPr>
        <w:t>מצב ה</w:t>
      </w:r>
      <w:r>
        <w:rPr>
          <w:rtl/>
        </w:rPr>
        <w:t>חיילים?</w:t>
      </w:r>
    </w:p>
    <w:p w14:paraId="77EFEFEC" w14:textId="77777777" w:rsidR="00000000" w:rsidRDefault="003B3694">
      <w:pPr>
        <w:pStyle w:val="a0"/>
        <w:ind w:firstLine="720"/>
        <w:rPr>
          <w:rtl/>
        </w:rPr>
      </w:pPr>
    </w:p>
    <w:p w14:paraId="4AD41776" w14:textId="77777777" w:rsidR="00000000" w:rsidRDefault="003B3694">
      <w:pPr>
        <w:pStyle w:val="a0"/>
        <w:ind w:firstLine="0"/>
        <w:rPr>
          <w:b/>
          <w:bCs/>
          <w:u w:val="single"/>
        </w:rPr>
      </w:pPr>
      <w:r>
        <w:rPr>
          <w:rFonts w:hint="eastAsia"/>
          <w:b/>
          <w:bCs/>
          <w:u w:val="single"/>
          <w:rtl/>
        </w:rPr>
        <w:t>תשובת</w:t>
      </w:r>
      <w:r>
        <w:rPr>
          <w:b/>
          <w:bCs/>
          <w:u w:val="single"/>
          <w:rtl/>
        </w:rPr>
        <w:t xml:space="preserve"> סגן שר הביטחון זאב בוים:</w:t>
      </w:r>
    </w:p>
    <w:p w14:paraId="4594E4E8" w14:textId="77777777" w:rsidR="00000000" w:rsidRDefault="003B3694">
      <w:pPr>
        <w:pStyle w:val="a0"/>
        <w:ind w:firstLine="0"/>
        <w:rPr>
          <w:rFonts w:hint="cs"/>
          <w:b/>
          <w:rtl/>
        </w:rPr>
      </w:pPr>
      <w:r>
        <w:rPr>
          <w:b/>
          <w:rtl/>
        </w:rPr>
        <w:t xml:space="preserve">(לא נקראה, נמסרה </w:t>
      </w:r>
      <w:r>
        <w:rPr>
          <w:rFonts w:hint="eastAsia"/>
          <w:b/>
          <w:rtl/>
        </w:rPr>
        <w:t>לפרוטוקול</w:t>
      </w:r>
      <w:r>
        <w:rPr>
          <w:b/>
          <w:rtl/>
        </w:rPr>
        <w:t>)</w:t>
      </w:r>
    </w:p>
    <w:p w14:paraId="7C1E665A" w14:textId="77777777" w:rsidR="00000000" w:rsidRDefault="003B3694">
      <w:pPr>
        <w:pStyle w:val="a0"/>
        <w:rPr>
          <w:rFonts w:hint="cs"/>
          <w:b/>
          <w:rtl/>
        </w:rPr>
      </w:pPr>
    </w:p>
    <w:p w14:paraId="3549953D" w14:textId="77777777" w:rsidR="00000000" w:rsidRDefault="003B3694">
      <w:pPr>
        <w:pStyle w:val="a0"/>
        <w:rPr>
          <w:rFonts w:hint="cs"/>
          <w:rtl/>
        </w:rPr>
      </w:pPr>
      <w:r>
        <w:rPr>
          <w:rFonts w:hint="cs"/>
          <w:rtl/>
        </w:rPr>
        <w:t>1-3. א. ככל הידוע היום קרינת רדיו אינה מסרטנת, ואין</w:t>
      </w:r>
      <w:r>
        <w:rPr>
          <w:rFonts w:hint="cs"/>
          <w:rtl/>
        </w:rPr>
        <w:t xml:space="preserve"> קשר מבוסס או תיאורטי בין קרינת רדיו לבין מחלות ממאירות לסוגיהן, לא באוכלוסיות עם חשיפת יתר, ולא כל שכן באוכלוסיות עם חשיפה במינון הנמוך מהתקן המותר לחשיפה.</w:t>
      </w:r>
    </w:p>
    <w:p w14:paraId="62EF1974" w14:textId="77777777" w:rsidR="00000000" w:rsidRDefault="003B3694">
      <w:pPr>
        <w:pStyle w:val="a0"/>
        <w:rPr>
          <w:rFonts w:hint="cs"/>
          <w:rtl/>
        </w:rPr>
      </w:pPr>
    </w:p>
    <w:p w14:paraId="09B05E3F" w14:textId="77777777" w:rsidR="00000000" w:rsidRDefault="003B3694">
      <w:pPr>
        <w:pStyle w:val="a0"/>
        <w:rPr>
          <w:rFonts w:hint="cs"/>
          <w:rtl/>
        </w:rPr>
      </w:pPr>
      <w:r>
        <w:rPr>
          <w:rFonts w:hint="cs"/>
          <w:rtl/>
        </w:rPr>
        <w:t>ב. בצה"ל קיים תקן לבקרה על רמת קרינה ממכשירים הפולטים קרינה אלקטרומגנטית בלתי מייננת, כמו גם קרינה</w:t>
      </w:r>
      <w:r>
        <w:rPr>
          <w:rFonts w:hint="cs"/>
          <w:rtl/>
        </w:rPr>
        <w:t xml:space="preserve"> מייננת, וראוי לציין שצה"ל הוא הגוף הממלכתי היחיד המקיים ניטורי קרינה תקופתיים, ובזאת הוא מקדים אף את החקיקה במדינת ישראל.</w:t>
      </w:r>
    </w:p>
    <w:p w14:paraId="4E1C47F7" w14:textId="77777777" w:rsidR="00000000" w:rsidRDefault="003B3694">
      <w:pPr>
        <w:pStyle w:val="a0"/>
        <w:rPr>
          <w:rFonts w:hint="cs"/>
          <w:rtl/>
        </w:rPr>
      </w:pPr>
    </w:p>
    <w:p w14:paraId="2E01A799" w14:textId="77777777" w:rsidR="00000000" w:rsidRDefault="003B3694">
      <w:pPr>
        <w:pStyle w:val="a0"/>
        <w:rPr>
          <w:rFonts w:hint="cs"/>
          <w:rtl/>
        </w:rPr>
      </w:pPr>
      <w:r>
        <w:rPr>
          <w:rFonts w:hint="cs"/>
          <w:rtl/>
        </w:rPr>
        <w:t>ג.  צה"ל אימץ את התקן הבין-לאומי המחמיר ביותר - תקן של הוועדה הבין-לאומית להגנה מקרינה בלתי מייננת. תקן זה מקובל על מרבית המדינות המ</w:t>
      </w:r>
      <w:r>
        <w:rPr>
          <w:rFonts w:hint="cs"/>
          <w:rtl/>
        </w:rPr>
        <w:t xml:space="preserve">ערביות והגוש האירופי, ואף מאומץ באופן רשמי על-ידי ארגון הבריאות העולמי </w:t>
      </w:r>
      <w:r>
        <w:rPr>
          <w:rtl/>
        </w:rPr>
        <w:t>–</w:t>
      </w:r>
      <w:r>
        <w:rPr>
          <w:rFonts w:hint="cs"/>
          <w:rtl/>
        </w:rPr>
        <w:t xml:space="preserve"> </w:t>
      </w:r>
      <w:r>
        <w:rPr>
          <w:rFonts w:hint="cs"/>
        </w:rPr>
        <w:t>WHO</w:t>
      </w:r>
      <w:r>
        <w:rPr>
          <w:rFonts w:hint="cs"/>
          <w:rtl/>
        </w:rPr>
        <w:t xml:space="preserve"> - והמשרד לאיכות הסביבה בישראל.</w:t>
      </w:r>
    </w:p>
    <w:p w14:paraId="10875C65" w14:textId="77777777" w:rsidR="00000000" w:rsidRDefault="003B3694">
      <w:pPr>
        <w:pStyle w:val="a0"/>
        <w:rPr>
          <w:rtl/>
        </w:rPr>
      </w:pPr>
    </w:p>
    <w:p w14:paraId="33F050EE" w14:textId="77777777" w:rsidR="00000000" w:rsidRDefault="003B3694">
      <w:pPr>
        <w:pStyle w:val="a0"/>
        <w:rPr>
          <w:rFonts w:hint="cs"/>
          <w:rtl/>
        </w:rPr>
      </w:pPr>
      <w:r>
        <w:rPr>
          <w:rFonts w:hint="cs"/>
          <w:rtl/>
        </w:rPr>
        <w:t>ד. צה"ל מבצע ניטור סביבתי באזורים הנמצאים בסמוך למכשירים הפולטים קרינת רדיו, ורק במקרים של חשיפות חריגות מתבצעת בדיקה רפואית של החשוף, לכאורה. כל ז</w:t>
      </w:r>
      <w:r>
        <w:rPr>
          <w:rFonts w:hint="cs"/>
          <w:rtl/>
        </w:rPr>
        <w:t xml:space="preserve">את משום שעל-פי המידע העולמי העדכני ביותר לא קיים מדד ביולוגי נאמן המשקף חשיפת יתר תעסוקתית לקרינת רדיו. </w:t>
      </w:r>
    </w:p>
    <w:p w14:paraId="255D83D1" w14:textId="77777777" w:rsidR="00000000" w:rsidRDefault="003B3694">
      <w:pPr>
        <w:pStyle w:val="a0"/>
        <w:rPr>
          <w:rFonts w:hint="cs"/>
          <w:rtl/>
        </w:rPr>
      </w:pPr>
    </w:p>
    <w:p w14:paraId="0F96BC19" w14:textId="77777777" w:rsidR="00000000" w:rsidRDefault="003B3694">
      <w:pPr>
        <w:pStyle w:val="a0"/>
        <w:rPr>
          <w:rFonts w:hint="cs"/>
          <w:rtl/>
        </w:rPr>
      </w:pPr>
      <w:r>
        <w:rPr>
          <w:rFonts w:hint="cs"/>
          <w:rtl/>
        </w:rPr>
        <w:t>ה. אין זה ראוי לעשות השלכה גורפת בין פרשת הקישון לבין תהליכי הגיהות והבריאות הסביבתית והתעסוקתית בצה"ל, ובאופן מהותי באשר להגנה מפני קרינת רדיו בלתי מ</w:t>
      </w:r>
      <w:r>
        <w:rPr>
          <w:rFonts w:hint="cs"/>
          <w:rtl/>
        </w:rPr>
        <w:t>ייננת וקרינה בכלל,  אשר בגינה מבוצע בצה"ל ניטור שוטף, לרבות בסוללות המכ"מ של ה"הוק". נקבעו עבורן טווחי בטיחות למניעת סיכונים והופצו הנחיות ברורות בנושא לידיעת מפקדי וחיילי היחידה.</w:t>
      </w:r>
    </w:p>
    <w:p w14:paraId="24BAD663" w14:textId="77777777" w:rsidR="00000000" w:rsidRDefault="003B3694">
      <w:pPr>
        <w:pStyle w:val="a0"/>
        <w:rPr>
          <w:rFonts w:hint="cs"/>
          <w:rtl/>
        </w:rPr>
      </w:pPr>
    </w:p>
    <w:p w14:paraId="2EBF5C7F" w14:textId="77777777" w:rsidR="00000000" w:rsidRDefault="003B3694">
      <w:pPr>
        <w:pStyle w:val="a0"/>
        <w:rPr>
          <w:rFonts w:hint="cs"/>
          <w:rtl/>
        </w:rPr>
      </w:pPr>
      <w:r>
        <w:rPr>
          <w:rFonts w:hint="cs"/>
          <w:rtl/>
        </w:rPr>
        <w:t>ו. יתר על כן, פורסמו איגרות הסבר באשר לקרינה, להשפעותיה ולהתגוננות מפניה, מ</w:t>
      </w:r>
      <w:r>
        <w:rPr>
          <w:rFonts w:hint="cs"/>
          <w:rtl/>
        </w:rPr>
        <w:t>טעם קצין הרפואה הראשי,  הן לחיילים והן להוריהם.</w:t>
      </w:r>
    </w:p>
    <w:p w14:paraId="7E4C4761" w14:textId="77777777" w:rsidR="00000000" w:rsidRDefault="003B3694">
      <w:pPr>
        <w:pStyle w:val="a0"/>
        <w:rPr>
          <w:rtl/>
        </w:rPr>
      </w:pPr>
    </w:p>
    <w:p w14:paraId="4F5B4CDF" w14:textId="77777777" w:rsidR="00000000" w:rsidRDefault="003B3694">
      <w:pPr>
        <w:pStyle w:val="a0"/>
        <w:rPr>
          <w:rFonts w:hint="cs"/>
          <w:rtl/>
        </w:rPr>
      </w:pPr>
    </w:p>
    <w:p w14:paraId="7CA0F1EE" w14:textId="77777777" w:rsidR="00000000" w:rsidRDefault="003B3694">
      <w:pPr>
        <w:pStyle w:val="a1"/>
        <w:jc w:val="center"/>
        <w:rPr>
          <w:rtl/>
        </w:rPr>
      </w:pPr>
      <w:bookmarkStart w:id="719" w:name="CQ13930FI0013930T12_11_2003_19_28_43"/>
      <w:bookmarkStart w:id="720" w:name="_Toc69719456"/>
      <w:bookmarkEnd w:id="719"/>
      <w:r>
        <w:rPr>
          <w:rtl/>
        </w:rPr>
        <w:t>442. מדיניות ממשלת ישראל בנושא ה"הודנה"</w:t>
      </w:r>
      <w:bookmarkEnd w:id="720"/>
    </w:p>
    <w:p w14:paraId="456E3F62" w14:textId="77777777" w:rsidR="00000000" w:rsidRDefault="003B3694">
      <w:pPr>
        <w:pStyle w:val="a0"/>
        <w:rPr>
          <w:rFonts w:hint="cs"/>
          <w:rtl/>
        </w:rPr>
      </w:pPr>
    </w:p>
    <w:p w14:paraId="31825943" w14:textId="77777777" w:rsidR="00000000" w:rsidRDefault="003B3694">
      <w:pPr>
        <w:pStyle w:val="a0"/>
        <w:ind w:firstLine="0"/>
        <w:rPr>
          <w:bCs/>
          <w:u w:val="single"/>
        </w:rPr>
      </w:pPr>
      <w:bookmarkStart w:id="721" w:name="ESQ13930"/>
      <w:bookmarkEnd w:id="721"/>
      <w:r>
        <w:rPr>
          <w:bCs/>
          <w:u w:val="single"/>
          <w:rtl/>
        </w:rPr>
        <w:t>חבר</w:t>
      </w:r>
      <w:r>
        <w:rPr>
          <w:rFonts w:hint="cs"/>
          <w:bCs/>
          <w:u w:val="single"/>
          <w:rtl/>
        </w:rPr>
        <w:t xml:space="preserve"> הכנסת </w:t>
      </w:r>
      <w:r>
        <w:rPr>
          <w:bCs/>
          <w:u w:val="single"/>
          <w:rtl/>
        </w:rPr>
        <w:t>אריה אלדד</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70A71DD4" w14:textId="77777777" w:rsidR="00000000" w:rsidRDefault="003B3694">
      <w:pPr>
        <w:pStyle w:val="a0"/>
        <w:ind w:firstLine="720"/>
      </w:pPr>
      <w:r>
        <w:rPr>
          <w:rtl/>
        </w:rPr>
        <w:t>ביום כ"ג בתמוז התשס"ג (23 ביולי 2003):</w:t>
      </w:r>
    </w:p>
    <w:p w14:paraId="56303A96" w14:textId="77777777" w:rsidR="00000000" w:rsidRDefault="003B3694">
      <w:pPr>
        <w:pStyle w:val="a0"/>
        <w:rPr>
          <w:rFonts w:hint="cs"/>
          <w:rtl/>
        </w:rPr>
      </w:pPr>
    </w:p>
    <w:p w14:paraId="13446DFA" w14:textId="77777777" w:rsidR="00000000" w:rsidRDefault="003B3694">
      <w:pPr>
        <w:pStyle w:val="a0"/>
        <w:ind w:firstLine="720"/>
        <w:rPr>
          <w:rFonts w:hint="cs"/>
        </w:rPr>
      </w:pPr>
      <w:r>
        <w:rPr>
          <w:rFonts w:hint="cs"/>
          <w:rtl/>
        </w:rPr>
        <w:t>לאחרונה</w:t>
      </w:r>
      <w:r>
        <w:rPr>
          <w:rtl/>
        </w:rPr>
        <w:t xml:space="preserve"> נחתם הסכם "הודנ</w:t>
      </w:r>
      <w:r>
        <w:rPr>
          <w:rFonts w:hint="cs"/>
          <w:rtl/>
        </w:rPr>
        <w:t>ה</w:t>
      </w:r>
      <w:r>
        <w:rPr>
          <w:rtl/>
        </w:rPr>
        <w:t xml:space="preserve">" </w:t>
      </w:r>
      <w:r>
        <w:rPr>
          <w:rFonts w:hint="cs"/>
          <w:rtl/>
        </w:rPr>
        <w:t>בין הארגונים הפלסטיניים השונים</w:t>
      </w:r>
      <w:r>
        <w:rPr>
          <w:rtl/>
        </w:rPr>
        <w:t xml:space="preserve">. מאז נראה כי ממשלת ישראל </w:t>
      </w:r>
      <w:r>
        <w:rPr>
          <w:rFonts w:hint="cs"/>
          <w:rtl/>
        </w:rPr>
        <w:t xml:space="preserve">אינם </w:t>
      </w:r>
      <w:r>
        <w:rPr>
          <w:rFonts w:hint="cs"/>
          <w:rtl/>
        </w:rPr>
        <w:t>מגיבה</w:t>
      </w:r>
      <w:r>
        <w:rPr>
          <w:rtl/>
        </w:rPr>
        <w:t xml:space="preserve"> על ההפרות </w:t>
      </w:r>
      <w:r>
        <w:rPr>
          <w:rFonts w:hint="cs"/>
          <w:rtl/>
        </w:rPr>
        <w:t>של הפסקת האש מצד הערבים.</w:t>
      </w:r>
    </w:p>
    <w:p w14:paraId="433BCF5C" w14:textId="77777777" w:rsidR="00000000" w:rsidRDefault="003B3694">
      <w:pPr>
        <w:pStyle w:val="a0"/>
        <w:ind w:firstLine="720"/>
      </w:pPr>
    </w:p>
    <w:p w14:paraId="688ED775" w14:textId="77777777" w:rsidR="00000000" w:rsidRDefault="003B3694">
      <w:pPr>
        <w:pStyle w:val="a0"/>
        <w:ind w:firstLine="720"/>
      </w:pPr>
      <w:r>
        <w:rPr>
          <w:rFonts w:hint="cs"/>
          <w:rtl/>
        </w:rPr>
        <w:t>רצוני לשאול</w:t>
      </w:r>
      <w:r>
        <w:rPr>
          <w:rtl/>
        </w:rPr>
        <w:t>:</w:t>
      </w:r>
    </w:p>
    <w:p w14:paraId="4AEC97F1" w14:textId="77777777" w:rsidR="00000000" w:rsidRDefault="003B3694">
      <w:pPr>
        <w:pStyle w:val="a0"/>
        <w:ind w:firstLine="720"/>
      </w:pPr>
    </w:p>
    <w:p w14:paraId="718DDCBA" w14:textId="77777777" w:rsidR="00000000" w:rsidRDefault="003B3694">
      <w:pPr>
        <w:pStyle w:val="a0"/>
        <w:ind w:firstLine="720"/>
        <w:rPr>
          <w:rtl/>
        </w:rPr>
      </w:pPr>
      <w:r>
        <w:rPr>
          <w:rFonts w:hint="cs"/>
          <w:rtl/>
        </w:rPr>
        <w:t xml:space="preserve">1. </w:t>
      </w:r>
      <w:r>
        <w:rPr>
          <w:rtl/>
        </w:rPr>
        <w:t>כמה הפרות של ה</w:t>
      </w:r>
      <w:r>
        <w:rPr>
          <w:rFonts w:hint="cs"/>
          <w:rtl/>
        </w:rPr>
        <w:t>פסקת האש היו מאז תחילת ה"הודנה"</w:t>
      </w:r>
      <w:r>
        <w:rPr>
          <w:rtl/>
        </w:rPr>
        <w:t>?</w:t>
      </w:r>
    </w:p>
    <w:p w14:paraId="6A59C627" w14:textId="77777777" w:rsidR="00000000" w:rsidRDefault="003B3694">
      <w:pPr>
        <w:pStyle w:val="a0"/>
        <w:ind w:firstLine="720"/>
        <w:rPr>
          <w:rtl/>
        </w:rPr>
      </w:pPr>
    </w:p>
    <w:p w14:paraId="1113A64E" w14:textId="77777777" w:rsidR="00000000" w:rsidRDefault="003B3694">
      <w:pPr>
        <w:pStyle w:val="a0"/>
        <w:ind w:firstLine="720"/>
        <w:rPr>
          <w:rtl/>
        </w:rPr>
      </w:pPr>
      <w:r>
        <w:rPr>
          <w:rFonts w:hint="cs"/>
          <w:rtl/>
        </w:rPr>
        <w:t xml:space="preserve">2. </w:t>
      </w:r>
      <w:r>
        <w:rPr>
          <w:rtl/>
        </w:rPr>
        <w:t>האם ניתנה הוראה לצה"ל שלא להשיב אש?</w:t>
      </w:r>
    </w:p>
    <w:p w14:paraId="39DFB389" w14:textId="77777777" w:rsidR="00000000" w:rsidRDefault="003B3694">
      <w:pPr>
        <w:pStyle w:val="a0"/>
        <w:ind w:firstLine="720"/>
        <w:rPr>
          <w:rtl/>
        </w:rPr>
      </w:pPr>
    </w:p>
    <w:p w14:paraId="55F76742" w14:textId="77777777" w:rsidR="00000000" w:rsidRDefault="003B3694">
      <w:pPr>
        <w:pStyle w:val="a0"/>
        <w:ind w:firstLine="0"/>
        <w:jc w:val="left"/>
        <w:rPr>
          <w:rFonts w:hint="cs"/>
          <w:b/>
          <w:bCs/>
          <w:sz w:val="40"/>
          <w:szCs w:val="40"/>
          <w:u w:val="single"/>
        </w:rPr>
      </w:pPr>
      <w:r>
        <w:rPr>
          <w:b/>
          <w:bCs/>
          <w:u w:val="single"/>
          <w:rtl/>
        </w:rPr>
        <w:t>סגן שר הביטחון זאב בוים:</w:t>
      </w:r>
    </w:p>
    <w:p w14:paraId="0F413CAD" w14:textId="77777777" w:rsidR="00000000" w:rsidRDefault="003B3694">
      <w:pPr>
        <w:bidi/>
        <w:jc w:val="both"/>
        <w:rPr>
          <w:rFonts w:hint="cs"/>
          <w:rtl/>
        </w:rPr>
      </w:pPr>
    </w:p>
    <w:p w14:paraId="54C16953" w14:textId="77777777" w:rsidR="00000000" w:rsidRDefault="003B3694">
      <w:pPr>
        <w:pStyle w:val="a0"/>
        <w:rPr>
          <w:rFonts w:hint="cs"/>
          <w:rtl/>
        </w:rPr>
      </w:pPr>
      <w:r>
        <w:rPr>
          <w:rFonts w:hint="cs"/>
          <w:rtl/>
        </w:rPr>
        <w:t xml:space="preserve">1. מאז העברת האחריות הביטחונית על אזור חבל-עזה נספרו 229 אירועים. נכון לתקופה שבין </w:t>
      </w:r>
      <w:r>
        <w:rPr>
          <w:rFonts w:hint="cs"/>
          <w:rtl/>
        </w:rPr>
        <w:t xml:space="preserve">29 ביוני 2003 לבין 27 באוגוסט 2003, נספרו 229 אירועי  פח"ע - פעילות חבלנית עוינת -  כנגד יעדים ישראליים באזח"ע, באזור יו"ש - 158 אירועים, ובשטחי פנים הארץ - 18 אירועים. במניין זה נכללו אירועים במאפיינים הבאים: ירי לעבר יישובים, זריקת רימונים, ירי לעבר כלי </w:t>
      </w:r>
      <w:r>
        <w:rPr>
          <w:rFonts w:hint="cs"/>
          <w:rtl/>
        </w:rPr>
        <w:t>רכב, ירי נ"ט,  מטענים, ירי פצמ"רים, דריסה, הפעלת מטענים, ירי לעבר מוצבים, תקיפה ודקירה, ירי "קסאם" ופיגועי תופת והתאבדות בתוך המדינה.</w:t>
      </w:r>
    </w:p>
    <w:p w14:paraId="1AF28300" w14:textId="77777777" w:rsidR="00000000" w:rsidRDefault="003B3694">
      <w:pPr>
        <w:pStyle w:val="a0"/>
        <w:rPr>
          <w:rFonts w:hint="cs"/>
          <w:rtl/>
        </w:rPr>
      </w:pPr>
    </w:p>
    <w:p w14:paraId="6498556A" w14:textId="77777777" w:rsidR="00000000" w:rsidRDefault="003B3694">
      <w:pPr>
        <w:pStyle w:val="a0"/>
        <w:rPr>
          <w:rFonts w:hint="cs"/>
          <w:rtl/>
        </w:rPr>
      </w:pPr>
      <w:r>
        <w:rPr>
          <w:rFonts w:hint="cs"/>
          <w:rtl/>
        </w:rPr>
        <w:t xml:space="preserve">2. התייחסות צה"ל להפרות מצד הפלסטינים נחלקת לשניים: א. אם ההפרה יוצרת איום על כוחותינו </w:t>
      </w:r>
      <w:r>
        <w:rPr>
          <w:rtl/>
        </w:rPr>
        <w:t>–</w:t>
      </w:r>
      <w:r>
        <w:rPr>
          <w:rFonts w:hint="cs"/>
          <w:rtl/>
        </w:rPr>
        <w:t xml:space="preserve"> הכוח המאוים משיב באש; ב. לעומת ז</w:t>
      </w:r>
      <w:r>
        <w:rPr>
          <w:rFonts w:hint="cs"/>
          <w:rtl/>
        </w:rPr>
        <w:t xml:space="preserve">את, צה"ל לא מבצע מבצעים יזומים בתגובה על הפרות פלסטיניות. </w:t>
      </w:r>
    </w:p>
    <w:p w14:paraId="4311A91C" w14:textId="77777777" w:rsidR="00000000" w:rsidRDefault="003B3694">
      <w:pPr>
        <w:pStyle w:val="a0"/>
        <w:rPr>
          <w:rFonts w:hint="cs"/>
          <w:rtl/>
        </w:rPr>
      </w:pPr>
    </w:p>
    <w:p w14:paraId="17917CB4" w14:textId="77777777" w:rsidR="00000000" w:rsidRDefault="003B3694">
      <w:pPr>
        <w:pStyle w:val="a0"/>
        <w:rPr>
          <w:rFonts w:hint="cs"/>
          <w:rtl/>
        </w:rPr>
      </w:pPr>
      <w:r>
        <w:rPr>
          <w:rFonts w:hint="cs"/>
          <w:rtl/>
        </w:rPr>
        <w:t xml:space="preserve"> מן הראוי לציין, כי צה"ל ממשיך לבצע פעולות ומעצרים של פלסטינים חשודים, עשרות מעצרים בשבוע, ובכך ממשיך לסכל פיגועים.</w:t>
      </w:r>
    </w:p>
    <w:p w14:paraId="4369BD96" w14:textId="77777777" w:rsidR="00000000" w:rsidRDefault="003B3694">
      <w:pPr>
        <w:pStyle w:val="a0"/>
        <w:rPr>
          <w:rFonts w:hint="cs"/>
          <w:rtl/>
        </w:rPr>
      </w:pPr>
    </w:p>
    <w:p w14:paraId="4A9B062C" w14:textId="77777777" w:rsidR="00000000" w:rsidRDefault="003B3694">
      <w:pPr>
        <w:pStyle w:val="a0"/>
        <w:rPr>
          <w:rFonts w:hint="cs"/>
          <w:rtl/>
        </w:rPr>
      </w:pPr>
      <w:r>
        <w:rPr>
          <w:rFonts w:hint="cs"/>
          <w:rtl/>
        </w:rPr>
        <w:t>הערה נוספת עקב הזמן שחלף מאז השאילתא: מרגע שחודשו פיגועי המתאבדים, שולבו בתגובו</w:t>
      </w:r>
      <w:r>
        <w:rPr>
          <w:rFonts w:hint="cs"/>
          <w:rtl/>
        </w:rPr>
        <w:t>ת צה"ל סיכולים  ממוקדים.</w:t>
      </w:r>
    </w:p>
    <w:p w14:paraId="3848A84B" w14:textId="77777777" w:rsidR="00000000" w:rsidRDefault="003B3694">
      <w:pPr>
        <w:pStyle w:val="a0"/>
        <w:rPr>
          <w:rFonts w:hint="cs"/>
          <w:rtl/>
        </w:rPr>
      </w:pPr>
    </w:p>
    <w:p w14:paraId="566D04B6" w14:textId="77777777" w:rsidR="00000000" w:rsidRDefault="003B3694">
      <w:pPr>
        <w:bidi/>
        <w:rPr>
          <w:rFonts w:hint="cs"/>
          <w:rtl/>
        </w:rPr>
      </w:pPr>
    </w:p>
    <w:p w14:paraId="2F5A8E30" w14:textId="77777777" w:rsidR="00000000" w:rsidRDefault="003B3694">
      <w:pPr>
        <w:pStyle w:val="af1"/>
        <w:rPr>
          <w:rtl/>
        </w:rPr>
      </w:pPr>
      <w:r>
        <w:rPr>
          <w:rtl/>
        </w:rPr>
        <w:t>היו"ר משה כחלון:</w:t>
      </w:r>
    </w:p>
    <w:p w14:paraId="400D99A2" w14:textId="77777777" w:rsidR="00000000" w:rsidRDefault="003B3694">
      <w:pPr>
        <w:pStyle w:val="a0"/>
        <w:rPr>
          <w:rtl/>
        </w:rPr>
      </w:pPr>
    </w:p>
    <w:p w14:paraId="64CBBFA7" w14:textId="77777777" w:rsidR="00000000" w:rsidRDefault="003B3694">
      <w:pPr>
        <w:pStyle w:val="a0"/>
        <w:rPr>
          <w:rFonts w:hint="cs"/>
          <w:rtl/>
        </w:rPr>
      </w:pPr>
      <w:r>
        <w:rPr>
          <w:rFonts w:hint="cs"/>
          <w:rtl/>
        </w:rPr>
        <w:t>חבר הכנסת אלדד, בבקשה.</w:t>
      </w:r>
    </w:p>
    <w:p w14:paraId="778467C5" w14:textId="77777777" w:rsidR="00000000" w:rsidRDefault="003B3694">
      <w:pPr>
        <w:pStyle w:val="a0"/>
        <w:rPr>
          <w:rFonts w:hint="cs"/>
          <w:rtl/>
        </w:rPr>
      </w:pPr>
    </w:p>
    <w:p w14:paraId="2D8DE54E" w14:textId="77777777" w:rsidR="00000000" w:rsidRDefault="003B3694">
      <w:pPr>
        <w:pStyle w:val="af0"/>
        <w:rPr>
          <w:rtl/>
        </w:rPr>
      </w:pPr>
      <w:bookmarkStart w:id="722" w:name="FS000001055T12_11_2003_19_36_07"/>
      <w:bookmarkEnd w:id="722"/>
      <w:r>
        <w:rPr>
          <w:rFonts w:hint="eastAsia"/>
          <w:rtl/>
        </w:rPr>
        <w:t>אריה</w:t>
      </w:r>
      <w:r>
        <w:rPr>
          <w:rtl/>
        </w:rPr>
        <w:t xml:space="preserve"> אלדד (האיחוד הלאומי - ישראל ביתנו):</w:t>
      </w:r>
    </w:p>
    <w:p w14:paraId="37A2BB2D" w14:textId="77777777" w:rsidR="00000000" w:rsidRDefault="003B3694">
      <w:pPr>
        <w:pStyle w:val="a0"/>
        <w:rPr>
          <w:rFonts w:hint="cs"/>
          <w:rtl/>
        </w:rPr>
      </w:pPr>
    </w:p>
    <w:p w14:paraId="78F37F04" w14:textId="77777777" w:rsidR="00000000" w:rsidRDefault="003B3694">
      <w:pPr>
        <w:pStyle w:val="a0"/>
        <w:rPr>
          <w:rFonts w:hint="cs"/>
          <w:rtl/>
        </w:rPr>
      </w:pPr>
      <w:r>
        <w:rPr>
          <w:rFonts w:hint="cs"/>
          <w:rtl/>
        </w:rPr>
        <w:t xml:space="preserve"> כבוד סגן שר הביטחון, האם הפיקה ישראל את הלקח ממה שקוראים הערבים "הודנה", לא תניח בפעם הבאה שבה תהיה הפסקה זמנית במעשי הרצח להוליך אותנו שולל, ול</w:t>
      </w:r>
      <w:r>
        <w:rPr>
          <w:rFonts w:hint="cs"/>
          <w:rtl/>
        </w:rPr>
        <w:t>א תתייחס לכך כאל צעד בונה אמון, אלא כאל התחמשות ופתח להמשך התקיפות על ישראל מייד לאחר מכן?</w:t>
      </w:r>
    </w:p>
    <w:p w14:paraId="305CBC35" w14:textId="77777777" w:rsidR="00000000" w:rsidRDefault="003B3694">
      <w:pPr>
        <w:pStyle w:val="a0"/>
        <w:ind w:firstLine="0"/>
        <w:rPr>
          <w:rFonts w:hint="cs"/>
          <w:rtl/>
        </w:rPr>
      </w:pPr>
    </w:p>
    <w:p w14:paraId="70AD0B8D" w14:textId="77777777" w:rsidR="00000000" w:rsidRDefault="003B3694">
      <w:pPr>
        <w:pStyle w:val="af0"/>
        <w:rPr>
          <w:rtl/>
        </w:rPr>
      </w:pPr>
      <w:bookmarkStart w:id="723" w:name="FS000001055T12_11_2003_19_37_24C"/>
      <w:bookmarkStart w:id="724" w:name="FS000000464T12_11_2003_19_37_41"/>
      <w:bookmarkEnd w:id="723"/>
      <w:bookmarkEnd w:id="724"/>
      <w:r>
        <w:rPr>
          <w:rFonts w:hint="eastAsia"/>
          <w:rtl/>
        </w:rPr>
        <w:t>סגן</w:t>
      </w:r>
      <w:r>
        <w:rPr>
          <w:rtl/>
        </w:rPr>
        <w:t xml:space="preserve"> שר הביטחון זאב בוים:</w:t>
      </w:r>
    </w:p>
    <w:p w14:paraId="39A1194F" w14:textId="77777777" w:rsidR="00000000" w:rsidRDefault="003B3694">
      <w:pPr>
        <w:pStyle w:val="a0"/>
        <w:rPr>
          <w:rFonts w:hint="cs"/>
          <w:rtl/>
        </w:rPr>
      </w:pPr>
    </w:p>
    <w:p w14:paraId="7454B38D" w14:textId="77777777" w:rsidR="00000000" w:rsidRDefault="003B3694">
      <w:pPr>
        <w:pStyle w:val="a0"/>
        <w:rPr>
          <w:rFonts w:hint="cs"/>
          <w:rtl/>
        </w:rPr>
      </w:pPr>
      <w:r>
        <w:rPr>
          <w:rFonts w:hint="cs"/>
          <w:rtl/>
        </w:rPr>
        <w:t>ממשלת ישראל נאמנה לעיקרון שקבעה, שהתפקיד של הרשות הפלסטינית על-פי ההתחייבות שנטלה על עצמה בקבלתה את מפת הדרכים, הוא בשלב הראשון לחסל את אר</w:t>
      </w:r>
      <w:r>
        <w:rPr>
          <w:rFonts w:hint="cs"/>
          <w:rtl/>
        </w:rPr>
        <w:t>גוני הטרור, ויש פירוט מהי משמעותו של החיסול, מה שנקרא בלעז -</w:t>
      </w:r>
      <w:r>
        <w:t xml:space="preserve"> </w:t>
      </w:r>
      <w:r>
        <w:rPr>
          <w:rFonts w:hint="cs"/>
          <w:rtl/>
        </w:rPr>
        <w:t xml:space="preserve"> </w:t>
      </w:r>
      <w:r>
        <w:t>dismantling</w:t>
      </w:r>
      <w:r>
        <w:rPr>
          <w:rFonts w:hint="cs"/>
          <w:rtl/>
        </w:rPr>
        <w:t>. זה כולל את איסוף כלי הנשק הבלתי-חוקיים, מעצר אלה שהיו שותפים לטרור, חיסול כל התשתית התעשייתית של הטרור, הפסקת ההסתה ופעולות הרפורמה שצריכות להתבצע. כל הדברים האלה הם בשלב הראשון, לפ</w:t>
      </w:r>
      <w:r>
        <w:rPr>
          <w:rFonts w:hint="cs"/>
          <w:rtl/>
        </w:rPr>
        <w:t>ני התחלה של משא-ומתן. בלי זה, אין התקדמות של ממשלת ישראל אל השלב הבא. המדיניות הזאת קיימת, וממשלת ישראל עם הקמתה של הממשלה הפלסטינית החדשה, בראשותו של אבו-עלא, הודיעה שתפעל בהתאם, כלומר תתייחס לממשלה הזאת בהתאם למעשים ולא לדיבורים.</w:t>
      </w:r>
    </w:p>
    <w:p w14:paraId="70792FD7" w14:textId="77777777" w:rsidR="00000000" w:rsidRDefault="003B3694">
      <w:pPr>
        <w:pStyle w:val="a0"/>
        <w:ind w:firstLine="0"/>
        <w:rPr>
          <w:rFonts w:hint="cs"/>
          <w:rtl/>
        </w:rPr>
      </w:pPr>
    </w:p>
    <w:p w14:paraId="742D429D" w14:textId="77777777" w:rsidR="00000000" w:rsidRDefault="003B3694">
      <w:pPr>
        <w:pStyle w:val="a0"/>
        <w:ind w:firstLine="0"/>
        <w:rPr>
          <w:rFonts w:hint="cs"/>
          <w:rtl/>
        </w:rPr>
      </w:pPr>
    </w:p>
    <w:p w14:paraId="07617674" w14:textId="77777777" w:rsidR="00000000" w:rsidRDefault="003B3694">
      <w:pPr>
        <w:pStyle w:val="a1"/>
        <w:jc w:val="center"/>
        <w:rPr>
          <w:rFonts w:hint="cs"/>
          <w:rtl/>
        </w:rPr>
      </w:pPr>
      <w:r>
        <w:rPr>
          <w:rFonts w:hint="cs"/>
          <w:rtl/>
        </w:rPr>
        <w:t xml:space="preserve"> </w:t>
      </w:r>
      <w:bookmarkStart w:id="725" w:name="CQ14328FI0014328T12_11_2003_19_35_38"/>
      <w:bookmarkStart w:id="726" w:name="_Toc69719457"/>
      <w:bookmarkEnd w:id="725"/>
      <w:r>
        <w:rPr>
          <w:rtl/>
        </w:rPr>
        <w:t xml:space="preserve">485. עציר מינהלי </w:t>
      </w:r>
      <w:r>
        <w:rPr>
          <w:rFonts w:hint="cs"/>
          <w:rtl/>
        </w:rPr>
        <w:t>חולה</w:t>
      </w:r>
      <w:r>
        <w:rPr>
          <w:rFonts w:hint="cs"/>
          <w:rtl/>
        </w:rPr>
        <w:t xml:space="preserve"> </w:t>
      </w:r>
      <w:r>
        <w:rPr>
          <w:rtl/>
        </w:rPr>
        <w:t xml:space="preserve">בכלא </w:t>
      </w:r>
      <w:r>
        <w:rPr>
          <w:rFonts w:hint="cs"/>
          <w:rtl/>
        </w:rPr>
        <w:t>"</w:t>
      </w:r>
      <w:r>
        <w:rPr>
          <w:rtl/>
        </w:rPr>
        <w:t>עופר</w:t>
      </w:r>
      <w:r>
        <w:rPr>
          <w:rFonts w:hint="cs"/>
          <w:rtl/>
        </w:rPr>
        <w:t>"</w:t>
      </w:r>
      <w:bookmarkEnd w:id="726"/>
    </w:p>
    <w:p w14:paraId="4109E588" w14:textId="77777777" w:rsidR="00000000" w:rsidRDefault="003B3694">
      <w:pPr>
        <w:pStyle w:val="a0"/>
        <w:rPr>
          <w:rFonts w:hint="cs"/>
          <w:rtl/>
        </w:rPr>
      </w:pPr>
    </w:p>
    <w:p w14:paraId="33B75E62" w14:textId="77777777" w:rsidR="00000000" w:rsidRDefault="003B3694">
      <w:pPr>
        <w:pStyle w:val="a0"/>
        <w:ind w:firstLine="0"/>
        <w:rPr>
          <w:bCs/>
          <w:u w:val="single"/>
        </w:rPr>
      </w:pPr>
      <w:bookmarkStart w:id="727" w:name="ESQ14328"/>
      <w:bookmarkEnd w:id="727"/>
      <w:r>
        <w:rPr>
          <w:bCs/>
          <w:u w:val="single"/>
          <w:rtl/>
        </w:rPr>
        <w:t>חבר</w:t>
      </w:r>
      <w:r>
        <w:rPr>
          <w:rFonts w:hint="cs"/>
          <w:bCs/>
          <w:u w:val="single"/>
          <w:rtl/>
        </w:rPr>
        <w:t xml:space="preserve"> הכנסת </w:t>
      </w:r>
      <w:r>
        <w:rPr>
          <w:bCs/>
          <w:u w:val="single"/>
          <w:rtl/>
        </w:rPr>
        <w:t>עבד-אלמאלכ דהאמשה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1CACB67C" w14:textId="77777777" w:rsidR="00000000" w:rsidRDefault="003B3694">
      <w:pPr>
        <w:pStyle w:val="a0"/>
        <w:ind w:firstLine="720"/>
      </w:pPr>
      <w:r>
        <w:rPr>
          <w:rtl/>
        </w:rPr>
        <w:t xml:space="preserve"> ביום א' באב התשס"ג (30 ביולי 2003):</w:t>
      </w:r>
    </w:p>
    <w:p w14:paraId="28E18791" w14:textId="77777777" w:rsidR="00000000" w:rsidRDefault="003B3694">
      <w:pPr>
        <w:pStyle w:val="a0"/>
        <w:rPr>
          <w:rFonts w:hint="cs"/>
          <w:rtl/>
        </w:rPr>
      </w:pPr>
    </w:p>
    <w:p w14:paraId="6F1A9B51" w14:textId="77777777" w:rsidR="00000000" w:rsidRDefault="003B3694">
      <w:pPr>
        <w:pStyle w:val="a0"/>
        <w:ind w:firstLine="720"/>
      </w:pPr>
      <w:r>
        <w:rPr>
          <w:rFonts w:hint="cs"/>
          <w:rtl/>
        </w:rPr>
        <w:t>באכ"א</w:t>
      </w:r>
      <w:r>
        <w:rPr>
          <w:rtl/>
        </w:rPr>
        <w:t xml:space="preserve"> </w:t>
      </w:r>
      <w:r>
        <w:rPr>
          <w:rFonts w:hint="cs"/>
          <w:rtl/>
        </w:rPr>
        <w:t xml:space="preserve">- שמו המלא מופיע במקור - </w:t>
      </w:r>
      <w:r>
        <w:rPr>
          <w:rtl/>
        </w:rPr>
        <w:t xml:space="preserve">בן </w:t>
      </w:r>
      <w:r>
        <w:rPr>
          <w:rFonts w:hint="cs"/>
          <w:rtl/>
        </w:rPr>
        <w:t xml:space="preserve">60, </w:t>
      </w:r>
      <w:r>
        <w:rPr>
          <w:rtl/>
        </w:rPr>
        <w:t>עצ</w:t>
      </w:r>
      <w:r>
        <w:rPr>
          <w:rFonts w:hint="cs"/>
          <w:rtl/>
        </w:rPr>
        <w:t>י</w:t>
      </w:r>
      <w:r>
        <w:rPr>
          <w:rtl/>
        </w:rPr>
        <w:t xml:space="preserve">ר </w:t>
      </w:r>
      <w:r>
        <w:rPr>
          <w:rFonts w:hint="cs"/>
          <w:rtl/>
        </w:rPr>
        <w:t xml:space="preserve">מינהלי </w:t>
      </w:r>
      <w:r>
        <w:rPr>
          <w:rtl/>
        </w:rPr>
        <w:t xml:space="preserve">בכלא </w:t>
      </w:r>
      <w:r>
        <w:rPr>
          <w:rFonts w:hint="cs"/>
          <w:rtl/>
        </w:rPr>
        <w:t>"</w:t>
      </w:r>
      <w:r>
        <w:rPr>
          <w:rtl/>
        </w:rPr>
        <w:t>עופר</w:t>
      </w:r>
      <w:r>
        <w:rPr>
          <w:rFonts w:hint="cs"/>
          <w:rtl/>
        </w:rPr>
        <w:t>"</w:t>
      </w:r>
      <w:r>
        <w:rPr>
          <w:rtl/>
        </w:rPr>
        <w:t xml:space="preserve"> </w:t>
      </w:r>
      <w:r>
        <w:rPr>
          <w:rFonts w:hint="cs"/>
          <w:rtl/>
        </w:rPr>
        <w:t>מ-27 באוגוסט 2002, נמצא</w:t>
      </w:r>
      <w:r>
        <w:rPr>
          <w:rtl/>
        </w:rPr>
        <w:t xml:space="preserve"> </w:t>
      </w:r>
      <w:r>
        <w:rPr>
          <w:rFonts w:hint="cs"/>
          <w:rtl/>
        </w:rPr>
        <w:t>ב</w:t>
      </w:r>
      <w:r>
        <w:rPr>
          <w:rtl/>
        </w:rPr>
        <w:t>מצב בר</w:t>
      </w:r>
      <w:r>
        <w:rPr>
          <w:rFonts w:hint="cs"/>
          <w:rtl/>
        </w:rPr>
        <w:t>י</w:t>
      </w:r>
      <w:r>
        <w:rPr>
          <w:rtl/>
        </w:rPr>
        <w:t>אותי</w:t>
      </w:r>
      <w:r>
        <w:rPr>
          <w:rFonts w:hint="cs"/>
          <w:rtl/>
        </w:rPr>
        <w:t xml:space="preserve"> קשה,</w:t>
      </w:r>
      <w:r>
        <w:rPr>
          <w:rtl/>
        </w:rPr>
        <w:t xml:space="preserve"> ו</w:t>
      </w:r>
      <w:r>
        <w:rPr>
          <w:rFonts w:hint="cs"/>
          <w:rtl/>
        </w:rPr>
        <w:t xml:space="preserve">במהלך מעצרו </w:t>
      </w:r>
      <w:r>
        <w:rPr>
          <w:rtl/>
        </w:rPr>
        <w:t xml:space="preserve">נזקק </w:t>
      </w:r>
      <w:r>
        <w:rPr>
          <w:rFonts w:hint="cs"/>
          <w:rtl/>
        </w:rPr>
        <w:t xml:space="preserve">לא אחת </w:t>
      </w:r>
      <w:r>
        <w:rPr>
          <w:rtl/>
        </w:rPr>
        <w:t>לאשפוז</w:t>
      </w:r>
      <w:r>
        <w:rPr>
          <w:rFonts w:hint="cs"/>
          <w:rtl/>
        </w:rPr>
        <w:t>.</w:t>
      </w:r>
      <w:r>
        <w:rPr>
          <w:rtl/>
        </w:rPr>
        <w:t xml:space="preserve"> </w:t>
      </w:r>
    </w:p>
    <w:p w14:paraId="6AC563DD" w14:textId="77777777" w:rsidR="00000000" w:rsidRDefault="003B3694">
      <w:pPr>
        <w:pStyle w:val="a0"/>
        <w:ind w:firstLine="720"/>
      </w:pPr>
    </w:p>
    <w:p w14:paraId="319515CA" w14:textId="77777777" w:rsidR="00000000" w:rsidRDefault="003B3694">
      <w:pPr>
        <w:pStyle w:val="a0"/>
        <w:ind w:firstLine="720"/>
      </w:pPr>
      <w:r>
        <w:rPr>
          <w:rFonts w:hint="cs"/>
          <w:rtl/>
        </w:rPr>
        <w:t>רצוני לשאול</w:t>
      </w:r>
      <w:r>
        <w:rPr>
          <w:rtl/>
        </w:rPr>
        <w:t>:</w:t>
      </w:r>
    </w:p>
    <w:p w14:paraId="3F71ADA4" w14:textId="77777777" w:rsidR="00000000" w:rsidRDefault="003B3694">
      <w:pPr>
        <w:pStyle w:val="a0"/>
        <w:ind w:firstLine="720"/>
      </w:pPr>
    </w:p>
    <w:p w14:paraId="071F3C75" w14:textId="77777777" w:rsidR="00000000" w:rsidRDefault="003B3694">
      <w:pPr>
        <w:pStyle w:val="a0"/>
        <w:ind w:firstLine="720"/>
        <w:rPr>
          <w:rtl/>
        </w:rPr>
      </w:pPr>
      <w:r>
        <w:rPr>
          <w:rFonts w:hint="cs"/>
          <w:rtl/>
        </w:rPr>
        <w:t xml:space="preserve">1. </w:t>
      </w:r>
      <w:r>
        <w:rPr>
          <w:rtl/>
        </w:rPr>
        <w:t>ממ</w:t>
      </w:r>
      <w:r>
        <w:rPr>
          <w:rtl/>
        </w:rPr>
        <w:t xml:space="preserve">ה סובל </w:t>
      </w:r>
      <w:r>
        <w:rPr>
          <w:rFonts w:hint="cs"/>
          <w:rtl/>
        </w:rPr>
        <w:t>הנ"ל</w:t>
      </w:r>
      <w:r>
        <w:rPr>
          <w:rtl/>
        </w:rPr>
        <w:t xml:space="preserve"> </w:t>
      </w:r>
      <w:r>
        <w:rPr>
          <w:rFonts w:hint="cs"/>
          <w:rtl/>
        </w:rPr>
        <w:t>וכיצד</w:t>
      </w:r>
      <w:r>
        <w:rPr>
          <w:rtl/>
        </w:rPr>
        <w:t xml:space="preserve"> הוא מטופל?</w:t>
      </w:r>
    </w:p>
    <w:p w14:paraId="545EF9BE" w14:textId="77777777" w:rsidR="00000000" w:rsidRDefault="003B3694">
      <w:pPr>
        <w:pStyle w:val="a0"/>
        <w:ind w:firstLine="720"/>
        <w:rPr>
          <w:rtl/>
        </w:rPr>
      </w:pPr>
    </w:p>
    <w:p w14:paraId="5A9FD26D" w14:textId="77777777" w:rsidR="00000000" w:rsidRDefault="003B3694">
      <w:pPr>
        <w:pStyle w:val="a0"/>
        <w:ind w:firstLine="720"/>
        <w:rPr>
          <w:rtl/>
        </w:rPr>
      </w:pPr>
      <w:r>
        <w:rPr>
          <w:rFonts w:hint="cs"/>
          <w:rtl/>
        </w:rPr>
        <w:t xml:space="preserve">2. </w:t>
      </w:r>
      <w:r>
        <w:rPr>
          <w:rtl/>
        </w:rPr>
        <w:t>מדוע הוא עצור?</w:t>
      </w:r>
    </w:p>
    <w:p w14:paraId="405888B9" w14:textId="77777777" w:rsidR="00000000" w:rsidRDefault="003B3694">
      <w:pPr>
        <w:pStyle w:val="a0"/>
        <w:ind w:firstLine="720"/>
        <w:rPr>
          <w:rtl/>
        </w:rPr>
      </w:pPr>
    </w:p>
    <w:p w14:paraId="1F81F4FB" w14:textId="77777777" w:rsidR="00000000" w:rsidRDefault="003B3694">
      <w:pPr>
        <w:pStyle w:val="a0"/>
        <w:ind w:firstLine="720"/>
        <w:rPr>
          <w:rFonts w:hint="cs"/>
          <w:rtl/>
        </w:rPr>
      </w:pPr>
      <w:r>
        <w:rPr>
          <w:rFonts w:hint="cs"/>
          <w:rtl/>
        </w:rPr>
        <w:t>3. האם</w:t>
      </w:r>
      <w:r>
        <w:rPr>
          <w:rtl/>
        </w:rPr>
        <w:t xml:space="preserve"> </w:t>
      </w:r>
      <w:r>
        <w:rPr>
          <w:rFonts w:hint="cs"/>
          <w:rtl/>
        </w:rPr>
        <w:t xml:space="preserve">נקבע תאריך לשחרורו, ואם כן </w:t>
      </w:r>
      <w:r>
        <w:rPr>
          <w:rtl/>
        </w:rPr>
        <w:t>–</w:t>
      </w:r>
      <w:r>
        <w:rPr>
          <w:rFonts w:hint="cs"/>
          <w:rtl/>
        </w:rPr>
        <w:t xml:space="preserve"> מה הוא? </w:t>
      </w:r>
    </w:p>
    <w:p w14:paraId="579FF781" w14:textId="77777777" w:rsidR="00000000" w:rsidRDefault="003B3694">
      <w:pPr>
        <w:pStyle w:val="a0"/>
        <w:ind w:firstLine="0"/>
        <w:rPr>
          <w:rFonts w:hint="cs"/>
          <w:rtl/>
        </w:rPr>
      </w:pPr>
    </w:p>
    <w:p w14:paraId="2EE70427" w14:textId="77777777" w:rsidR="00000000" w:rsidRDefault="003B3694">
      <w:pPr>
        <w:pStyle w:val="a"/>
        <w:rPr>
          <w:rtl/>
        </w:rPr>
      </w:pPr>
      <w:bookmarkStart w:id="728" w:name="FS000000464T12_11_2003_19_43_09"/>
      <w:bookmarkStart w:id="729" w:name="_Toc69719458"/>
      <w:bookmarkEnd w:id="728"/>
      <w:r>
        <w:rPr>
          <w:rFonts w:hint="eastAsia"/>
          <w:rtl/>
        </w:rPr>
        <w:t>סגן</w:t>
      </w:r>
      <w:r>
        <w:rPr>
          <w:rtl/>
        </w:rPr>
        <w:t xml:space="preserve"> שר הביטחון זאב בוים:</w:t>
      </w:r>
      <w:bookmarkEnd w:id="729"/>
    </w:p>
    <w:p w14:paraId="6F972268" w14:textId="77777777" w:rsidR="00000000" w:rsidRDefault="003B3694">
      <w:pPr>
        <w:pStyle w:val="a0"/>
        <w:rPr>
          <w:rFonts w:hint="cs"/>
          <w:rtl/>
        </w:rPr>
      </w:pPr>
    </w:p>
    <w:p w14:paraId="140FF29C" w14:textId="77777777" w:rsidR="00000000" w:rsidRDefault="003B3694">
      <w:pPr>
        <w:pStyle w:val="a0"/>
        <w:rPr>
          <w:rFonts w:hint="cs"/>
          <w:rtl/>
        </w:rPr>
      </w:pPr>
      <w:r>
        <w:rPr>
          <w:rFonts w:hint="cs"/>
          <w:rtl/>
        </w:rPr>
        <w:t xml:space="preserve">בשיר אחמד כמאל אלחירי שוחרר ב-6 באוגוסט 2003. </w:t>
      </w:r>
    </w:p>
    <w:p w14:paraId="42DB03D8" w14:textId="77777777" w:rsidR="00000000" w:rsidRDefault="003B3694">
      <w:pPr>
        <w:pStyle w:val="a0"/>
        <w:rPr>
          <w:rFonts w:hint="cs"/>
          <w:rtl/>
        </w:rPr>
      </w:pPr>
    </w:p>
    <w:p w14:paraId="672F3FA5" w14:textId="77777777" w:rsidR="00000000" w:rsidRDefault="003B3694">
      <w:pPr>
        <w:pStyle w:val="a0"/>
        <w:rPr>
          <w:rFonts w:hint="cs"/>
          <w:rtl/>
        </w:rPr>
      </w:pPr>
      <w:r>
        <w:rPr>
          <w:rFonts w:hint="cs"/>
          <w:rtl/>
        </w:rPr>
        <w:t xml:space="preserve">אוסיף כי צה"ל מקפיד הקפדה יתירה לתת טיפול רפואי נאות לכלואים פלסטינים המוחזקים במשמורת </w:t>
      </w:r>
      <w:r>
        <w:rPr>
          <w:rFonts w:hint="cs"/>
          <w:rtl/>
        </w:rPr>
        <w:t>הצבא, על-פי צורכיהם.</w:t>
      </w:r>
    </w:p>
    <w:p w14:paraId="1AA99667" w14:textId="77777777" w:rsidR="00000000" w:rsidRDefault="003B3694">
      <w:pPr>
        <w:pStyle w:val="a0"/>
        <w:ind w:firstLine="0"/>
        <w:rPr>
          <w:rFonts w:hint="cs"/>
          <w:rtl/>
        </w:rPr>
      </w:pPr>
    </w:p>
    <w:p w14:paraId="76FBB1C0" w14:textId="77777777" w:rsidR="00000000" w:rsidRDefault="003B3694">
      <w:pPr>
        <w:pStyle w:val="a1"/>
        <w:jc w:val="center"/>
        <w:rPr>
          <w:rtl/>
        </w:rPr>
      </w:pPr>
      <w:bookmarkStart w:id="730" w:name="CQ14479FI0014479T12_11_2003_19_44_18"/>
      <w:bookmarkStart w:id="731" w:name="_Toc69719459"/>
      <w:bookmarkEnd w:id="730"/>
      <w:r>
        <w:rPr>
          <w:rtl/>
        </w:rPr>
        <w:t>502. דיור לחיילים בודדים</w:t>
      </w:r>
      <w:bookmarkEnd w:id="731"/>
      <w:r>
        <w:rPr>
          <w:rtl/>
        </w:rPr>
        <w:t xml:space="preserve"> </w:t>
      </w:r>
    </w:p>
    <w:p w14:paraId="30DF05C4" w14:textId="77777777" w:rsidR="00000000" w:rsidRDefault="003B3694">
      <w:pPr>
        <w:pStyle w:val="a0"/>
        <w:rPr>
          <w:rFonts w:hint="cs"/>
          <w:rtl/>
        </w:rPr>
      </w:pPr>
    </w:p>
    <w:p w14:paraId="76ED0325" w14:textId="77777777" w:rsidR="00000000" w:rsidRDefault="003B3694">
      <w:pPr>
        <w:pStyle w:val="a0"/>
        <w:ind w:firstLine="0"/>
        <w:rPr>
          <w:bCs/>
          <w:u w:val="single"/>
        </w:rPr>
      </w:pPr>
      <w:bookmarkStart w:id="732" w:name="ESQ14479"/>
      <w:bookmarkEnd w:id="732"/>
      <w:r>
        <w:rPr>
          <w:bCs/>
          <w:u w:val="single"/>
          <w:rtl/>
        </w:rPr>
        <w:t>חבר</w:t>
      </w:r>
      <w:r>
        <w:rPr>
          <w:rFonts w:hint="cs"/>
          <w:bCs/>
          <w:u w:val="single"/>
          <w:rtl/>
        </w:rPr>
        <w:t xml:space="preserve"> הכנסת </w:t>
      </w:r>
      <w:r>
        <w:rPr>
          <w:bCs/>
          <w:u w:val="single"/>
          <w:rtl/>
        </w:rPr>
        <w:t>אלי אפללו</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7D9EA590" w14:textId="77777777" w:rsidR="00000000" w:rsidRDefault="003B3694">
      <w:pPr>
        <w:pStyle w:val="a0"/>
        <w:ind w:firstLine="720"/>
      </w:pPr>
      <w:r>
        <w:rPr>
          <w:rtl/>
        </w:rPr>
        <w:t>ביום א' באב התשס"ג (30 ביולי 2003):</w:t>
      </w:r>
    </w:p>
    <w:p w14:paraId="4A4280B8" w14:textId="77777777" w:rsidR="00000000" w:rsidRDefault="003B3694">
      <w:pPr>
        <w:pStyle w:val="a0"/>
        <w:rPr>
          <w:rFonts w:hint="cs"/>
          <w:rtl/>
        </w:rPr>
      </w:pPr>
    </w:p>
    <w:p w14:paraId="7450F2F9" w14:textId="77777777" w:rsidR="00000000" w:rsidRDefault="003B3694">
      <w:pPr>
        <w:pStyle w:val="a0"/>
        <w:ind w:firstLine="720"/>
        <w:rPr>
          <w:rFonts w:hint="cs"/>
          <w:rtl/>
        </w:rPr>
      </w:pPr>
      <w:r>
        <w:rPr>
          <w:rtl/>
        </w:rPr>
        <w:t>חיילים בודדים רבים מוצאים עצמם לאחרונה ללא קורת</w:t>
      </w:r>
      <w:r>
        <w:rPr>
          <w:rFonts w:hint="cs"/>
          <w:rtl/>
        </w:rPr>
        <w:t>-</w:t>
      </w:r>
      <w:r>
        <w:rPr>
          <w:rtl/>
        </w:rPr>
        <w:t>גג וללא מענה מצה</w:t>
      </w:r>
      <w:r>
        <w:rPr>
          <w:rFonts w:hint="cs"/>
          <w:rtl/>
        </w:rPr>
        <w:t>"</w:t>
      </w:r>
      <w:r>
        <w:rPr>
          <w:rtl/>
        </w:rPr>
        <w:t>ל</w:t>
      </w:r>
      <w:r>
        <w:rPr>
          <w:rFonts w:hint="cs"/>
          <w:rtl/>
        </w:rPr>
        <w:t>.</w:t>
      </w:r>
    </w:p>
    <w:p w14:paraId="60863C62" w14:textId="77777777" w:rsidR="00000000" w:rsidRDefault="003B3694">
      <w:pPr>
        <w:pStyle w:val="a0"/>
        <w:ind w:firstLine="720"/>
      </w:pPr>
    </w:p>
    <w:p w14:paraId="18C7543F" w14:textId="77777777" w:rsidR="00000000" w:rsidRDefault="003B3694">
      <w:pPr>
        <w:pStyle w:val="a0"/>
        <w:ind w:firstLine="720"/>
      </w:pPr>
      <w:r>
        <w:rPr>
          <w:rFonts w:hint="cs"/>
          <w:rtl/>
        </w:rPr>
        <w:t>רצוני לשאול</w:t>
      </w:r>
      <w:r>
        <w:rPr>
          <w:rtl/>
        </w:rPr>
        <w:t>:</w:t>
      </w:r>
    </w:p>
    <w:p w14:paraId="31F7A3CB" w14:textId="77777777" w:rsidR="00000000" w:rsidRDefault="003B3694">
      <w:pPr>
        <w:pStyle w:val="a0"/>
        <w:ind w:firstLine="720"/>
      </w:pPr>
    </w:p>
    <w:p w14:paraId="0453715A" w14:textId="77777777" w:rsidR="00000000" w:rsidRDefault="003B3694">
      <w:pPr>
        <w:pStyle w:val="a0"/>
        <w:ind w:firstLine="720"/>
        <w:rPr>
          <w:rtl/>
        </w:rPr>
      </w:pPr>
      <w:r>
        <w:rPr>
          <w:rFonts w:hint="cs"/>
          <w:rtl/>
        </w:rPr>
        <w:t>1. כמה</w:t>
      </w:r>
      <w:r>
        <w:rPr>
          <w:rtl/>
        </w:rPr>
        <w:t xml:space="preserve"> חיילים בודדים ללא קורת</w:t>
      </w:r>
      <w:r>
        <w:rPr>
          <w:rFonts w:hint="cs"/>
          <w:rtl/>
        </w:rPr>
        <w:t>-</w:t>
      </w:r>
      <w:r>
        <w:rPr>
          <w:rtl/>
        </w:rPr>
        <w:t>גג ידועים לצה"ל?</w:t>
      </w:r>
    </w:p>
    <w:p w14:paraId="10302B91" w14:textId="77777777" w:rsidR="00000000" w:rsidRDefault="003B3694">
      <w:pPr>
        <w:pStyle w:val="a0"/>
        <w:ind w:firstLine="720"/>
        <w:rPr>
          <w:rtl/>
        </w:rPr>
      </w:pPr>
    </w:p>
    <w:p w14:paraId="2304110D" w14:textId="77777777" w:rsidR="00000000" w:rsidRDefault="003B3694">
      <w:pPr>
        <w:pStyle w:val="a0"/>
        <w:ind w:firstLine="720"/>
        <w:rPr>
          <w:rtl/>
        </w:rPr>
      </w:pPr>
      <w:r>
        <w:rPr>
          <w:rFonts w:hint="cs"/>
          <w:rtl/>
        </w:rPr>
        <w:t>2</w:t>
      </w:r>
      <w:r>
        <w:rPr>
          <w:rFonts w:hint="cs"/>
          <w:rtl/>
        </w:rPr>
        <w:t>. מה עושה</w:t>
      </w:r>
      <w:r>
        <w:rPr>
          <w:rtl/>
        </w:rPr>
        <w:t xml:space="preserve"> צה"ל </w:t>
      </w:r>
      <w:r>
        <w:rPr>
          <w:rFonts w:hint="cs"/>
          <w:rtl/>
        </w:rPr>
        <w:t>כדי</w:t>
      </w:r>
      <w:r>
        <w:rPr>
          <w:rtl/>
        </w:rPr>
        <w:t xml:space="preserve"> לספק קורת</w:t>
      </w:r>
      <w:r>
        <w:rPr>
          <w:rFonts w:hint="cs"/>
          <w:rtl/>
        </w:rPr>
        <w:t>-</w:t>
      </w:r>
      <w:r>
        <w:rPr>
          <w:rtl/>
        </w:rPr>
        <w:t xml:space="preserve">גג </w:t>
      </w:r>
      <w:r>
        <w:rPr>
          <w:rFonts w:hint="cs"/>
          <w:rtl/>
        </w:rPr>
        <w:t>ל</w:t>
      </w:r>
      <w:r>
        <w:rPr>
          <w:rtl/>
        </w:rPr>
        <w:t>חיילים</w:t>
      </w:r>
      <w:r>
        <w:rPr>
          <w:rFonts w:hint="cs"/>
          <w:rtl/>
        </w:rPr>
        <w:t xml:space="preserve"> בודדים</w:t>
      </w:r>
      <w:r>
        <w:rPr>
          <w:rtl/>
        </w:rPr>
        <w:t>?</w:t>
      </w:r>
    </w:p>
    <w:p w14:paraId="6E0EDC1D" w14:textId="77777777" w:rsidR="00000000" w:rsidRDefault="003B3694">
      <w:pPr>
        <w:pStyle w:val="a0"/>
        <w:ind w:firstLine="720"/>
        <w:rPr>
          <w:rtl/>
        </w:rPr>
      </w:pPr>
    </w:p>
    <w:p w14:paraId="4B1F2DCF" w14:textId="77777777" w:rsidR="00000000" w:rsidRDefault="003B3694">
      <w:pPr>
        <w:pStyle w:val="a0"/>
        <w:ind w:firstLine="720"/>
        <w:rPr>
          <w:rtl/>
        </w:rPr>
      </w:pPr>
      <w:r>
        <w:rPr>
          <w:rFonts w:hint="cs"/>
          <w:rtl/>
        </w:rPr>
        <w:t xml:space="preserve">3. </w:t>
      </w:r>
      <w:r>
        <w:rPr>
          <w:rtl/>
        </w:rPr>
        <w:t xml:space="preserve">מה </w:t>
      </w:r>
      <w:r>
        <w:rPr>
          <w:rFonts w:hint="cs"/>
          <w:rtl/>
        </w:rPr>
        <w:t>ייעשה</w:t>
      </w:r>
      <w:r>
        <w:rPr>
          <w:rtl/>
        </w:rPr>
        <w:t xml:space="preserve"> כדי לתת מענה לכל חייל בודד ללא קורת</w:t>
      </w:r>
      <w:r>
        <w:rPr>
          <w:rFonts w:hint="cs"/>
          <w:rtl/>
        </w:rPr>
        <w:t>-</w:t>
      </w:r>
      <w:r>
        <w:rPr>
          <w:rtl/>
        </w:rPr>
        <w:t>גג?</w:t>
      </w:r>
    </w:p>
    <w:p w14:paraId="062D3FFC" w14:textId="77777777" w:rsidR="00000000" w:rsidRDefault="003B3694">
      <w:pPr>
        <w:pStyle w:val="a0"/>
        <w:ind w:firstLine="720"/>
        <w:rPr>
          <w:rtl/>
        </w:rPr>
      </w:pPr>
    </w:p>
    <w:p w14:paraId="10FC5B99" w14:textId="77777777" w:rsidR="00000000" w:rsidRDefault="003B3694">
      <w:pPr>
        <w:pStyle w:val="a0"/>
        <w:ind w:firstLine="0"/>
        <w:rPr>
          <w:b/>
          <w:bCs/>
          <w:u w:val="single"/>
        </w:rPr>
      </w:pPr>
      <w:r>
        <w:rPr>
          <w:rFonts w:hint="eastAsia"/>
          <w:b/>
          <w:bCs/>
          <w:u w:val="single"/>
          <w:rtl/>
        </w:rPr>
        <w:t>תשובת</w:t>
      </w:r>
      <w:r>
        <w:rPr>
          <w:b/>
          <w:bCs/>
          <w:u w:val="single"/>
          <w:rtl/>
        </w:rPr>
        <w:t xml:space="preserve"> סגן שר הביטחון זאב בוים:</w:t>
      </w:r>
    </w:p>
    <w:p w14:paraId="3C52C723" w14:textId="77777777" w:rsidR="00000000" w:rsidRDefault="003B3694">
      <w:pPr>
        <w:pStyle w:val="a0"/>
        <w:ind w:firstLine="0"/>
        <w:rPr>
          <w:rFonts w:hint="cs"/>
          <w:b/>
          <w:rtl/>
        </w:rPr>
      </w:pPr>
      <w:r>
        <w:rPr>
          <w:b/>
          <w:rtl/>
        </w:rPr>
        <w:t xml:space="preserve">(לא נקראה, נמסרה </w:t>
      </w:r>
      <w:r>
        <w:rPr>
          <w:rFonts w:hint="eastAsia"/>
          <w:b/>
          <w:rtl/>
        </w:rPr>
        <w:t>לפרוטוקול</w:t>
      </w:r>
      <w:r>
        <w:rPr>
          <w:b/>
          <w:rtl/>
        </w:rPr>
        <w:t>)</w:t>
      </w:r>
    </w:p>
    <w:p w14:paraId="4EAE594A" w14:textId="77777777" w:rsidR="00000000" w:rsidRDefault="003B3694">
      <w:pPr>
        <w:pStyle w:val="a0"/>
        <w:rPr>
          <w:rFonts w:hint="cs"/>
          <w:b/>
          <w:rtl/>
        </w:rPr>
      </w:pPr>
    </w:p>
    <w:p w14:paraId="11A441FB" w14:textId="77777777" w:rsidR="00000000" w:rsidRDefault="003B3694">
      <w:pPr>
        <w:pStyle w:val="a0"/>
        <w:rPr>
          <w:rFonts w:hint="cs"/>
          <w:rtl/>
        </w:rPr>
      </w:pPr>
      <w:r>
        <w:rPr>
          <w:rFonts w:hint="cs"/>
          <w:rtl/>
        </w:rPr>
        <w:t>1.  לא ידוע למערכת הביטחון על חייל בודד ללא קורת-גג.</w:t>
      </w:r>
    </w:p>
    <w:p w14:paraId="6583E258" w14:textId="77777777" w:rsidR="00000000" w:rsidRDefault="003B3694">
      <w:pPr>
        <w:pStyle w:val="a0"/>
        <w:rPr>
          <w:rFonts w:hint="cs"/>
          <w:rtl/>
        </w:rPr>
      </w:pPr>
    </w:p>
    <w:p w14:paraId="0F8F3199" w14:textId="77777777" w:rsidR="00000000" w:rsidRDefault="003B3694">
      <w:pPr>
        <w:pStyle w:val="a0"/>
        <w:rPr>
          <w:rFonts w:hint="cs"/>
          <w:rtl/>
        </w:rPr>
      </w:pPr>
      <w:r>
        <w:rPr>
          <w:rFonts w:hint="cs"/>
          <w:rtl/>
        </w:rPr>
        <w:t xml:space="preserve">2-3.  צה"ל מפעיל מגוון פתרונות דיור כדי </w:t>
      </w:r>
      <w:r>
        <w:rPr>
          <w:rFonts w:hint="cs"/>
          <w:rtl/>
        </w:rPr>
        <w:t>לספק קורת-גג לחיילים הבודדים, כגון, לינה בבתי-חייל, לינה בדירות בודדים, לינה בקיבוצים ועוד. כל אלו ללא כל השקעה כספית מצד החייל ובתכולה מלאה - קורת- גג, ריהוט, חשמל, מים, ארנונה, גז ומסי ועד-בית. לצד אלו ניתנת גם האפשרות להשתתפות בשכר חדר.</w:t>
      </w:r>
    </w:p>
    <w:p w14:paraId="036E7614" w14:textId="77777777" w:rsidR="00000000" w:rsidRDefault="003B3694">
      <w:pPr>
        <w:pStyle w:val="a0"/>
        <w:rPr>
          <w:rFonts w:hint="cs"/>
          <w:rtl/>
        </w:rPr>
      </w:pPr>
    </w:p>
    <w:p w14:paraId="3FB49949" w14:textId="77777777" w:rsidR="00000000" w:rsidRDefault="003B3694">
      <w:pPr>
        <w:pStyle w:val="a0"/>
        <w:rPr>
          <w:rFonts w:hint="cs"/>
          <w:rtl/>
        </w:rPr>
      </w:pPr>
      <w:r>
        <w:rPr>
          <w:rFonts w:hint="cs"/>
          <w:rtl/>
        </w:rPr>
        <w:t>כל חייל בודד זכ</w:t>
      </w:r>
      <w:r>
        <w:rPr>
          <w:rFonts w:hint="cs"/>
          <w:rtl/>
        </w:rPr>
        <w:t>אי לפתרון דיור ומקבלו אם הוא רק רוצה בכך.</w:t>
      </w:r>
    </w:p>
    <w:p w14:paraId="0E694BF5" w14:textId="77777777" w:rsidR="00000000" w:rsidRDefault="003B3694">
      <w:pPr>
        <w:pStyle w:val="a0"/>
        <w:rPr>
          <w:rFonts w:hint="cs"/>
          <w:rtl/>
        </w:rPr>
      </w:pPr>
    </w:p>
    <w:p w14:paraId="78939F96" w14:textId="77777777" w:rsidR="00000000" w:rsidRDefault="003B3694">
      <w:pPr>
        <w:pStyle w:val="a1"/>
        <w:jc w:val="center"/>
        <w:rPr>
          <w:rtl/>
        </w:rPr>
      </w:pPr>
      <w:bookmarkStart w:id="733" w:name="CQ14653FI0014653T12_11_2003_19_44_46"/>
      <w:bookmarkStart w:id="734" w:name="_Toc69719460"/>
      <w:bookmarkEnd w:id="733"/>
      <w:r>
        <w:rPr>
          <w:rtl/>
        </w:rPr>
        <w:t>544. אבטחת העיר עמנואל על-ידי כוחות הביטחון</w:t>
      </w:r>
      <w:bookmarkEnd w:id="734"/>
    </w:p>
    <w:p w14:paraId="525E366D" w14:textId="77777777" w:rsidR="00000000" w:rsidRDefault="003B3694">
      <w:pPr>
        <w:pStyle w:val="a0"/>
        <w:rPr>
          <w:rFonts w:hint="cs"/>
          <w:rtl/>
        </w:rPr>
      </w:pPr>
    </w:p>
    <w:p w14:paraId="035AD409" w14:textId="77777777" w:rsidR="00000000" w:rsidRDefault="003B3694">
      <w:pPr>
        <w:pStyle w:val="a0"/>
        <w:ind w:firstLine="0"/>
        <w:rPr>
          <w:bCs/>
          <w:u w:val="single"/>
        </w:rPr>
      </w:pPr>
      <w:bookmarkStart w:id="735" w:name="ESQ14653"/>
      <w:bookmarkEnd w:id="735"/>
      <w:r>
        <w:rPr>
          <w:bCs/>
          <w:u w:val="single"/>
          <w:rtl/>
        </w:rPr>
        <w:t>חבר</w:t>
      </w:r>
      <w:r>
        <w:rPr>
          <w:rFonts w:hint="cs"/>
          <w:bCs/>
          <w:u w:val="single"/>
          <w:rtl/>
        </w:rPr>
        <w:t xml:space="preserve"> הכנסת </w:t>
      </w:r>
      <w:r>
        <w:rPr>
          <w:bCs/>
          <w:u w:val="single"/>
          <w:rtl/>
        </w:rPr>
        <w:t>אברהם רביץ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4E8507FA" w14:textId="77777777" w:rsidR="00000000" w:rsidRDefault="003B3694">
      <w:pPr>
        <w:pStyle w:val="a0"/>
        <w:ind w:firstLine="720"/>
      </w:pPr>
      <w:r>
        <w:rPr>
          <w:rtl/>
        </w:rPr>
        <w:t>ביום א' באב התשס"ג (30 ביולי 2003):</w:t>
      </w:r>
    </w:p>
    <w:p w14:paraId="608FF030" w14:textId="77777777" w:rsidR="00000000" w:rsidRDefault="003B3694">
      <w:pPr>
        <w:pStyle w:val="a0"/>
        <w:rPr>
          <w:rFonts w:hint="cs"/>
          <w:rtl/>
        </w:rPr>
      </w:pPr>
    </w:p>
    <w:p w14:paraId="0CFE50A2" w14:textId="77777777" w:rsidR="00000000" w:rsidRDefault="003B3694">
      <w:pPr>
        <w:pStyle w:val="a0"/>
        <w:ind w:firstLine="720"/>
        <w:rPr>
          <w:rFonts w:hint="cs"/>
          <w:rtl/>
        </w:rPr>
      </w:pPr>
      <w:r>
        <w:rPr>
          <w:rFonts w:hint="cs"/>
          <w:rtl/>
        </w:rPr>
        <w:t>צה"ל הודיע ל</w:t>
      </w:r>
      <w:r>
        <w:rPr>
          <w:rtl/>
        </w:rPr>
        <w:t>עירי</w:t>
      </w:r>
      <w:r>
        <w:rPr>
          <w:rFonts w:hint="cs"/>
          <w:rtl/>
        </w:rPr>
        <w:t>י</w:t>
      </w:r>
      <w:r>
        <w:rPr>
          <w:rtl/>
        </w:rPr>
        <w:t>ת עמנואל</w:t>
      </w:r>
      <w:r>
        <w:rPr>
          <w:rFonts w:hint="cs"/>
          <w:rtl/>
        </w:rPr>
        <w:t>,</w:t>
      </w:r>
      <w:r>
        <w:rPr>
          <w:rtl/>
        </w:rPr>
        <w:t xml:space="preserve"> כי החל </w:t>
      </w:r>
      <w:r>
        <w:rPr>
          <w:rFonts w:hint="cs"/>
          <w:rtl/>
        </w:rPr>
        <w:t>ב-20 ביולי 2003</w:t>
      </w:r>
      <w:r>
        <w:rPr>
          <w:rtl/>
        </w:rPr>
        <w:t xml:space="preserve"> לא תקבל העיר </w:t>
      </w:r>
      <w:r>
        <w:rPr>
          <w:rFonts w:hint="cs"/>
          <w:rtl/>
        </w:rPr>
        <w:t>שמירה</w:t>
      </w:r>
      <w:r>
        <w:rPr>
          <w:rtl/>
        </w:rPr>
        <w:t>. המשמעות היא כי אין ל</w:t>
      </w:r>
      <w:r>
        <w:rPr>
          <w:rFonts w:hint="cs"/>
          <w:rtl/>
        </w:rPr>
        <w:t>י</w:t>
      </w:r>
      <w:r>
        <w:rPr>
          <w:rtl/>
        </w:rPr>
        <w:t>י</w:t>
      </w:r>
      <w:r>
        <w:rPr>
          <w:rtl/>
        </w:rPr>
        <w:t>שוב כ</w:t>
      </w:r>
      <w:r>
        <w:rPr>
          <w:rFonts w:hint="cs"/>
          <w:rtl/>
        </w:rPr>
        <w:t>ו</w:t>
      </w:r>
      <w:r>
        <w:rPr>
          <w:rtl/>
        </w:rPr>
        <w:t xml:space="preserve">ח אבטחה אשר יגיב </w:t>
      </w:r>
      <w:r>
        <w:rPr>
          <w:rFonts w:hint="cs"/>
          <w:rtl/>
        </w:rPr>
        <w:t>ע</w:t>
      </w:r>
      <w:r>
        <w:rPr>
          <w:rtl/>
        </w:rPr>
        <w:t>ל</w:t>
      </w:r>
      <w:r>
        <w:rPr>
          <w:rFonts w:hint="cs"/>
          <w:rtl/>
        </w:rPr>
        <w:t xml:space="preserve"> </w:t>
      </w:r>
      <w:r>
        <w:rPr>
          <w:rtl/>
        </w:rPr>
        <w:t>התר</w:t>
      </w:r>
      <w:r>
        <w:rPr>
          <w:rFonts w:hint="cs"/>
          <w:rtl/>
        </w:rPr>
        <w:t>ע</w:t>
      </w:r>
      <w:r>
        <w:rPr>
          <w:rtl/>
        </w:rPr>
        <w:t>ות מהגדר האלקטרונית</w:t>
      </w:r>
      <w:r>
        <w:rPr>
          <w:rFonts w:hint="cs"/>
          <w:rtl/>
        </w:rPr>
        <w:t>,</w:t>
      </w:r>
      <w:r>
        <w:rPr>
          <w:rtl/>
        </w:rPr>
        <w:t xml:space="preserve"> אשר הוקמה בעלות ש</w:t>
      </w:r>
      <w:r>
        <w:rPr>
          <w:rFonts w:hint="cs"/>
          <w:rtl/>
        </w:rPr>
        <w:t xml:space="preserve">ל </w:t>
      </w:r>
      <w:r>
        <w:rPr>
          <w:rtl/>
        </w:rPr>
        <w:t>1</w:t>
      </w:r>
      <w:r>
        <w:rPr>
          <w:rFonts w:hint="cs"/>
          <w:rtl/>
        </w:rPr>
        <w:t>.</w:t>
      </w:r>
      <w:r>
        <w:rPr>
          <w:rtl/>
        </w:rPr>
        <w:t>5</w:t>
      </w:r>
      <w:r>
        <w:rPr>
          <w:rFonts w:hint="cs"/>
          <w:rtl/>
        </w:rPr>
        <w:t xml:space="preserve"> מיליון שקלים.</w:t>
      </w:r>
    </w:p>
    <w:p w14:paraId="13681F9C" w14:textId="77777777" w:rsidR="00000000" w:rsidRDefault="003B3694">
      <w:pPr>
        <w:pStyle w:val="a0"/>
        <w:ind w:firstLine="720"/>
        <w:rPr>
          <w:rFonts w:hint="cs"/>
          <w:rtl/>
        </w:rPr>
      </w:pPr>
    </w:p>
    <w:p w14:paraId="1C916576" w14:textId="77777777" w:rsidR="00000000" w:rsidRDefault="003B3694">
      <w:pPr>
        <w:pStyle w:val="a0"/>
        <w:ind w:firstLine="720"/>
      </w:pPr>
      <w:r>
        <w:rPr>
          <w:rFonts w:hint="cs"/>
          <w:rtl/>
        </w:rPr>
        <w:t>רצוני לשאול</w:t>
      </w:r>
      <w:r>
        <w:rPr>
          <w:rtl/>
        </w:rPr>
        <w:t>:</w:t>
      </w:r>
    </w:p>
    <w:p w14:paraId="10EE25C7" w14:textId="77777777" w:rsidR="00000000" w:rsidRDefault="003B3694">
      <w:pPr>
        <w:pStyle w:val="a0"/>
        <w:ind w:firstLine="720"/>
      </w:pPr>
    </w:p>
    <w:p w14:paraId="1B2C08D4" w14:textId="77777777" w:rsidR="00000000" w:rsidRDefault="003B3694">
      <w:pPr>
        <w:pStyle w:val="a0"/>
        <w:ind w:firstLine="720"/>
        <w:rPr>
          <w:rtl/>
        </w:rPr>
      </w:pPr>
      <w:r>
        <w:rPr>
          <w:rtl/>
        </w:rPr>
        <w:t>מה יעשה משרדך כדי להגן על תושבי עמנואל</w:t>
      </w:r>
      <w:r>
        <w:rPr>
          <w:rFonts w:hint="cs"/>
          <w:rtl/>
        </w:rPr>
        <w:t>,</w:t>
      </w:r>
      <w:r>
        <w:rPr>
          <w:rtl/>
        </w:rPr>
        <w:t xml:space="preserve"> שכבר ידעו פיגועים קשים</w:t>
      </w:r>
      <w:r>
        <w:rPr>
          <w:rFonts w:hint="cs"/>
          <w:rtl/>
        </w:rPr>
        <w:t>?</w:t>
      </w:r>
      <w:r>
        <w:rPr>
          <w:rtl/>
        </w:rPr>
        <w:t xml:space="preserve"> </w:t>
      </w:r>
    </w:p>
    <w:p w14:paraId="035B7613" w14:textId="77777777" w:rsidR="00000000" w:rsidRDefault="003B3694">
      <w:pPr>
        <w:pStyle w:val="a0"/>
        <w:ind w:firstLine="720"/>
      </w:pPr>
    </w:p>
    <w:p w14:paraId="66CD6E33" w14:textId="77777777" w:rsidR="00000000" w:rsidRDefault="003B3694">
      <w:pPr>
        <w:pStyle w:val="a0"/>
        <w:ind w:firstLine="0"/>
        <w:rPr>
          <w:b/>
          <w:bCs/>
          <w:u w:val="single"/>
        </w:rPr>
      </w:pPr>
      <w:r>
        <w:rPr>
          <w:rFonts w:hint="eastAsia"/>
          <w:b/>
          <w:bCs/>
          <w:u w:val="single"/>
          <w:rtl/>
        </w:rPr>
        <w:t>תשובת</w:t>
      </w:r>
      <w:r>
        <w:rPr>
          <w:b/>
          <w:bCs/>
          <w:u w:val="single"/>
          <w:rtl/>
        </w:rPr>
        <w:t xml:space="preserve"> סגן שר הביטחון זאב בוים:</w:t>
      </w:r>
    </w:p>
    <w:p w14:paraId="72097650" w14:textId="77777777" w:rsidR="00000000" w:rsidRDefault="003B3694">
      <w:pPr>
        <w:pStyle w:val="a0"/>
        <w:ind w:firstLine="0"/>
        <w:rPr>
          <w:rFonts w:hint="cs"/>
          <w:b/>
          <w:rtl/>
        </w:rPr>
      </w:pPr>
      <w:r>
        <w:rPr>
          <w:b/>
          <w:rtl/>
        </w:rPr>
        <w:t xml:space="preserve">(לא נקראה, נמסרה </w:t>
      </w:r>
      <w:r>
        <w:rPr>
          <w:rFonts w:hint="eastAsia"/>
          <w:b/>
          <w:rtl/>
        </w:rPr>
        <w:t>לפרוטוקול</w:t>
      </w:r>
      <w:r>
        <w:rPr>
          <w:b/>
          <w:rtl/>
        </w:rPr>
        <w:t>)</w:t>
      </w:r>
    </w:p>
    <w:p w14:paraId="700CC875" w14:textId="77777777" w:rsidR="00000000" w:rsidRDefault="003B3694">
      <w:pPr>
        <w:pStyle w:val="a0"/>
        <w:rPr>
          <w:rFonts w:hint="cs"/>
          <w:b/>
          <w:rtl/>
        </w:rPr>
      </w:pPr>
    </w:p>
    <w:p w14:paraId="357311D6" w14:textId="77777777" w:rsidR="00000000" w:rsidRDefault="003B3694">
      <w:pPr>
        <w:pStyle w:val="a0"/>
        <w:rPr>
          <w:rFonts w:hint="cs"/>
          <w:rtl/>
        </w:rPr>
      </w:pPr>
      <w:r>
        <w:rPr>
          <w:rFonts w:hint="cs"/>
          <w:rtl/>
        </w:rPr>
        <w:t xml:space="preserve">בשל צמצום סדר כוחות האבט"ש </w:t>
      </w:r>
      <w:r>
        <w:rPr>
          <w:rFonts w:hint="cs"/>
          <w:rtl/>
        </w:rPr>
        <w:t>- אבטחה שוטפת - אכן בוטלה הצבת חיילי האבט"ש בכמה יישובים, לרבות היישוב עמנואל. לעומת זאת, בשונה מהרבה מקומות ויישובים אחרים, בעמנואל מוצבת היום פלוגה, אשר מחלקה שלמה ממנה אחראית אך ורק על האבטחה ביישוב ובכך היא מגינה על תושבי עמנואל.</w:t>
      </w:r>
    </w:p>
    <w:p w14:paraId="1A8016C9" w14:textId="77777777" w:rsidR="00000000" w:rsidRDefault="003B3694">
      <w:pPr>
        <w:bidi/>
        <w:rPr>
          <w:rFonts w:ascii="Arial" w:hAnsi="Arial" w:cs="Arial" w:hint="cs"/>
          <w:sz w:val="22"/>
          <w:szCs w:val="22"/>
          <w:rtl/>
        </w:rPr>
      </w:pPr>
    </w:p>
    <w:p w14:paraId="3EF6E0E8" w14:textId="77777777" w:rsidR="00000000" w:rsidRDefault="003B3694">
      <w:pPr>
        <w:pStyle w:val="a0"/>
        <w:rPr>
          <w:rFonts w:hint="cs"/>
          <w:rtl/>
        </w:rPr>
      </w:pPr>
      <w:r>
        <w:rPr>
          <w:rFonts w:hint="cs"/>
          <w:rtl/>
        </w:rPr>
        <w:t>נוסיף כי ההחלטות לגבי</w:t>
      </w:r>
      <w:r>
        <w:rPr>
          <w:rFonts w:hint="cs"/>
          <w:rtl/>
        </w:rPr>
        <w:t xml:space="preserve"> ההגנה על היישובים מתקבלות בהתאם להערכת מצב מתמדת ולאור האיומים הקיימים. בשלב זה איננו יכולים להתחייב בנוגע להחזרת חיילי האבט"ש ליישוב עמנואל.</w:t>
      </w:r>
    </w:p>
    <w:p w14:paraId="201EED7D" w14:textId="77777777" w:rsidR="00000000" w:rsidRDefault="003B3694">
      <w:pPr>
        <w:pStyle w:val="a0"/>
        <w:rPr>
          <w:rFonts w:hint="cs"/>
          <w:rtl/>
        </w:rPr>
      </w:pPr>
    </w:p>
    <w:p w14:paraId="5D8999A4" w14:textId="77777777" w:rsidR="00000000" w:rsidRDefault="003B3694">
      <w:pPr>
        <w:bidi/>
        <w:rPr>
          <w:rFonts w:ascii="Arial" w:hAnsi="Arial" w:cs="Arial" w:hint="cs"/>
          <w:sz w:val="22"/>
          <w:szCs w:val="22"/>
          <w:rtl/>
        </w:rPr>
      </w:pPr>
    </w:p>
    <w:p w14:paraId="02D8227E" w14:textId="77777777" w:rsidR="00000000" w:rsidRDefault="003B3694">
      <w:pPr>
        <w:bidi/>
        <w:rPr>
          <w:rFonts w:ascii="Arial" w:hAnsi="Arial" w:cs="Arial" w:hint="cs"/>
          <w:sz w:val="22"/>
          <w:szCs w:val="22"/>
          <w:rtl/>
        </w:rPr>
      </w:pPr>
    </w:p>
    <w:p w14:paraId="38AFDD31" w14:textId="77777777" w:rsidR="00000000" w:rsidRDefault="003B3694">
      <w:pPr>
        <w:pStyle w:val="a1"/>
        <w:jc w:val="center"/>
        <w:rPr>
          <w:rtl/>
        </w:rPr>
      </w:pPr>
      <w:bookmarkStart w:id="736" w:name="CQ14509FI0014509T12_11_2003_19_45_29"/>
      <w:bookmarkStart w:id="737" w:name="_Toc69719461"/>
      <w:bookmarkEnd w:id="736"/>
      <w:r>
        <w:rPr>
          <w:rtl/>
        </w:rPr>
        <w:t xml:space="preserve">557. </w:t>
      </w:r>
      <w:r>
        <w:rPr>
          <w:rFonts w:hint="cs"/>
          <w:rtl/>
        </w:rPr>
        <w:t xml:space="preserve">ועדת </w:t>
      </w:r>
      <w:r>
        <w:rPr>
          <w:rtl/>
        </w:rPr>
        <w:t xml:space="preserve">החקירה </w:t>
      </w:r>
      <w:r>
        <w:rPr>
          <w:rFonts w:hint="cs"/>
          <w:rtl/>
        </w:rPr>
        <w:t>ל</w:t>
      </w:r>
      <w:r>
        <w:rPr>
          <w:rtl/>
        </w:rPr>
        <w:t>נושא הצלילות בקישון</w:t>
      </w:r>
      <w:bookmarkEnd w:id="737"/>
    </w:p>
    <w:p w14:paraId="4DC57B17" w14:textId="77777777" w:rsidR="00000000" w:rsidRDefault="003B3694">
      <w:pPr>
        <w:pStyle w:val="a0"/>
        <w:rPr>
          <w:rFonts w:hint="cs"/>
          <w:u w:val="single"/>
          <w:rtl/>
        </w:rPr>
      </w:pPr>
    </w:p>
    <w:p w14:paraId="2C100D7B" w14:textId="77777777" w:rsidR="00000000" w:rsidRDefault="003B3694">
      <w:pPr>
        <w:pStyle w:val="a0"/>
        <w:ind w:firstLine="0"/>
        <w:rPr>
          <w:bCs/>
          <w:u w:val="single"/>
        </w:rPr>
      </w:pPr>
      <w:bookmarkStart w:id="738" w:name="ESQ14509"/>
      <w:bookmarkEnd w:id="738"/>
      <w:r>
        <w:rPr>
          <w:bCs/>
          <w:u w:val="single"/>
          <w:rtl/>
        </w:rPr>
        <w:t>חברת</w:t>
      </w:r>
      <w:r>
        <w:rPr>
          <w:rFonts w:hint="cs"/>
          <w:bCs/>
          <w:u w:val="single"/>
          <w:rtl/>
        </w:rPr>
        <w:t xml:space="preserve"> הכנסת </w:t>
      </w:r>
      <w:r>
        <w:rPr>
          <w:bCs/>
          <w:u w:val="single"/>
          <w:rtl/>
        </w:rPr>
        <w:t>רוחמה אברהם</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7EE1DF47" w14:textId="77777777" w:rsidR="00000000" w:rsidRDefault="003B3694">
      <w:pPr>
        <w:pStyle w:val="a0"/>
        <w:ind w:firstLine="720"/>
      </w:pPr>
      <w:r>
        <w:rPr>
          <w:rtl/>
        </w:rPr>
        <w:t xml:space="preserve">ביום א' באב התשס"ג (30 ביולי </w:t>
      </w:r>
      <w:r>
        <w:rPr>
          <w:rtl/>
        </w:rPr>
        <w:t>2003):</w:t>
      </w:r>
    </w:p>
    <w:p w14:paraId="3A3F9E74" w14:textId="77777777" w:rsidR="00000000" w:rsidRDefault="003B3694">
      <w:pPr>
        <w:pStyle w:val="a0"/>
        <w:rPr>
          <w:rFonts w:hint="cs"/>
          <w:rtl/>
        </w:rPr>
      </w:pPr>
    </w:p>
    <w:p w14:paraId="35AEA521" w14:textId="77777777" w:rsidR="00000000" w:rsidRDefault="003B3694">
      <w:pPr>
        <w:pStyle w:val="a0"/>
        <w:ind w:firstLine="720"/>
        <w:rPr>
          <w:rFonts w:hint="cs"/>
          <w:rtl/>
        </w:rPr>
      </w:pPr>
      <w:r>
        <w:rPr>
          <w:rFonts w:hint="cs"/>
          <w:rtl/>
        </w:rPr>
        <w:t>ב</w:t>
      </w:r>
      <w:r>
        <w:rPr>
          <w:rtl/>
        </w:rPr>
        <w:t xml:space="preserve">"זמן חיפה" </w:t>
      </w:r>
      <w:r>
        <w:rPr>
          <w:rFonts w:hint="cs"/>
          <w:rtl/>
        </w:rPr>
        <w:t>מיום 18 ביולי 2003 פורסם</w:t>
      </w:r>
      <w:r>
        <w:rPr>
          <w:rtl/>
        </w:rPr>
        <w:t xml:space="preserve">, </w:t>
      </w:r>
      <w:r>
        <w:rPr>
          <w:rFonts w:hint="cs"/>
          <w:rtl/>
        </w:rPr>
        <w:t xml:space="preserve">כי חבר בוועדת החקירה לנושא הצלילות בקישון ביצע במקביל סקר בריאות שהוזמן על-ידי עיריית חיפה. </w:t>
      </w:r>
    </w:p>
    <w:p w14:paraId="0801A66D" w14:textId="77777777" w:rsidR="00000000" w:rsidRDefault="003B3694">
      <w:pPr>
        <w:pStyle w:val="a0"/>
        <w:ind w:firstLine="720"/>
        <w:rPr>
          <w:rFonts w:hint="cs"/>
          <w:rtl/>
        </w:rPr>
      </w:pPr>
    </w:p>
    <w:p w14:paraId="425A695B" w14:textId="77777777" w:rsidR="00000000" w:rsidRDefault="003B3694">
      <w:pPr>
        <w:pStyle w:val="a0"/>
        <w:ind w:firstLine="720"/>
        <w:rPr>
          <w:rFonts w:hint="cs"/>
          <w:rtl/>
        </w:rPr>
      </w:pPr>
      <w:r>
        <w:rPr>
          <w:rFonts w:hint="cs"/>
          <w:rtl/>
        </w:rPr>
        <w:t>הקישון וחלק מהמפעלים המזהמים מצויים בתחומי העיר חיפה.</w:t>
      </w:r>
    </w:p>
    <w:p w14:paraId="2188A605" w14:textId="77777777" w:rsidR="00000000" w:rsidRDefault="003B3694">
      <w:pPr>
        <w:pStyle w:val="a0"/>
        <w:ind w:firstLine="720"/>
        <w:rPr>
          <w:rFonts w:hint="cs"/>
          <w:rtl/>
        </w:rPr>
      </w:pPr>
    </w:p>
    <w:p w14:paraId="1255DF1E" w14:textId="77777777" w:rsidR="00000000" w:rsidRDefault="003B3694">
      <w:pPr>
        <w:pStyle w:val="a0"/>
        <w:ind w:firstLine="720"/>
      </w:pPr>
      <w:r>
        <w:rPr>
          <w:rFonts w:hint="cs"/>
          <w:rtl/>
        </w:rPr>
        <w:t>רצוני לשאול</w:t>
      </w:r>
      <w:r>
        <w:rPr>
          <w:rtl/>
        </w:rPr>
        <w:t>:</w:t>
      </w:r>
    </w:p>
    <w:p w14:paraId="035D3873" w14:textId="77777777" w:rsidR="00000000" w:rsidRDefault="003B3694">
      <w:pPr>
        <w:pStyle w:val="a0"/>
        <w:ind w:firstLine="720"/>
      </w:pPr>
    </w:p>
    <w:p w14:paraId="2A4B503F" w14:textId="77777777" w:rsidR="00000000" w:rsidRDefault="003B3694">
      <w:pPr>
        <w:pStyle w:val="a0"/>
        <w:ind w:firstLine="720"/>
        <w:rPr>
          <w:rtl/>
        </w:rPr>
      </w:pPr>
      <w:r>
        <w:rPr>
          <w:rtl/>
        </w:rPr>
        <w:t xml:space="preserve">האם נבדקה מראש האפשרות של ניגוד </w:t>
      </w:r>
      <w:r>
        <w:rPr>
          <w:rFonts w:hint="cs"/>
          <w:rtl/>
        </w:rPr>
        <w:t>עניינים?</w:t>
      </w:r>
      <w:r>
        <w:rPr>
          <w:rtl/>
        </w:rPr>
        <w:t xml:space="preserve"> </w:t>
      </w:r>
    </w:p>
    <w:p w14:paraId="26524AC5" w14:textId="77777777" w:rsidR="00000000" w:rsidRDefault="003B3694">
      <w:pPr>
        <w:pStyle w:val="a0"/>
        <w:ind w:firstLine="720"/>
        <w:rPr>
          <w:rtl/>
        </w:rPr>
      </w:pPr>
    </w:p>
    <w:p w14:paraId="3E0B1ECA" w14:textId="77777777" w:rsidR="00000000" w:rsidRDefault="003B3694">
      <w:pPr>
        <w:pStyle w:val="a0"/>
        <w:ind w:firstLine="720"/>
        <w:rPr>
          <w:rtl/>
        </w:rPr>
      </w:pPr>
    </w:p>
    <w:p w14:paraId="4BA90034" w14:textId="77777777" w:rsidR="00000000" w:rsidRDefault="003B3694">
      <w:pPr>
        <w:pStyle w:val="a0"/>
        <w:ind w:firstLine="0"/>
        <w:rPr>
          <w:rFonts w:hint="cs"/>
          <w:b/>
          <w:bCs/>
          <w:u w:val="single"/>
          <w:rtl/>
        </w:rPr>
      </w:pPr>
      <w:r>
        <w:rPr>
          <w:rFonts w:hint="cs"/>
          <w:b/>
          <w:bCs/>
          <w:u w:val="single"/>
          <w:rtl/>
        </w:rPr>
        <w:t>תשו</w:t>
      </w:r>
      <w:r>
        <w:rPr>
          <w:rFonts w:hint="cs"/>
          <w:b/>
          <w:bCs/>
          <w:u w:val="single"/>
          <w:rtl/>
        </w:rPr>
        <w:t>בת סגן שר הביטחון זאב בוים:</w:t>
      </w:r>
    </w:p>
    <w:p w14:paraId="2D79960C" w14:textId="77777777" w:rsidR="00000000" w:rsidRDefault="003B3694">
      <w:pPr>
        <w:pStyle w:val="a0"/>
        <w:ind w:firstLine="0"/>
        <w:rPr>
          <w:rFonts w:hint="cs"/>
          <w:b/>
          <w:rtl/>
        </w:rPr>
      </w:pPr>
      <w:r>
        <w:rPr>
          <w:rFonts w:hint="cs"/>
          <w:b/>
          <w:rtl/>
        </w:rPr>
        <w:t>(לא נקראה, נמסרה לפרוטוקול)</w:t>
      </w:r>
    </w:p>
    <w:p w14:paraId="2C7E04F4" w14:textId="77777777" w:rsidR="00000000" w:rsidRDefault="003B3694">
      <w:pPr>
        <w:pStyle w:val="a0"/>
        <w:rPr>
          <w:rFonts w:hint="cs"/>
          <w:rtl/>
        </w:rPr>
      </w:pPr>
    </w:p>
    <w:p w14:paraId="7990E020" w14:textId="77777777" w:rsidR="00000000" w:rsidRDefault="003B3694">
      <w:pPr>
        <w:pStyle w:val="a0"/>
        <w:rPr>
          <w:rFonts w:hint="cs"/>
          <w:rtl/>
        </w:rPr>
      </w:pPr>
      <w:r>
        <w:rPr>
          <w:rFonts w:hint="cs"/>
          <w:rtl/>
        </w:rPr>
        <w:t>א. תהליך איתור ומינוי חברי ועדת החקירה בנושא הצלילות בקישון נמשך זמן לא מועט, בין היתר  בשל הניסיון לאתר מומחים בעלי שיעור קומה שיהיו נטולי נגיעה אישית לנושא החקירה.</w:t>
      </w:r>
    </w:p>
    <w:p w14:paraId="45F32383" w14:textId="77777777" w:rsidR="00000000" w:rsidRDefault="003B3694">
      <w:pPr>
        <w:pStyle w:val="a0"/>
        <w:rPr>
          <w:rFonts w:hint="cs"/>
          <w:rtl/>
        </w:rPr>
      </w:pPr>
    </w:p>
    <w:p w14:paraId="1BA6240C" w14:textId="77777777" w:rsidR="00000000" w:rsidRDefault="003B3694">
      <w:pPr>
        <w:pStyle w:val="a0"/>
        <w:rPr>
          <w:rFonts w:hint="cs"/>
          <w:rtl/>
        </w:rPr>
      </w:pPr>
      <w:r>
        <w:rPr>
          <w:rFonts w:hint="cs"/>
          <w:rtl/>
        </w:rPr>
        <w:t>ב. עם סיום מלאכת האיתור, ולאחר ש</w:t>
      </w:r>
      <w:r>
        <w:rPr>
          <w:rFonts w:hint="cs"/>
          <w:rtl/>
        </w:rPr>
        <w:t>התקבלה הסכמתם של נציגי אנשי השייטת למינוי המאותרים לוועדת החקירה, מינה הרמטכ"ל את הנשיא (בדימ') מאיר שמגר, פרופסור מאיר וילצ'יק וד"ר גד רנרט לחברי ועדת החקירה בנושא הצלילות בקישון.</w:t>
      </w:r>
    </w:p>
    <w:p w14:paraId="4FC19076" w14:textId="77777777" w:rsidR="00000000" w:rsidRDefault="003B3694">
      <w:pPr>
        <w:pStyle w:val="a0"/>
        <w:rPr>
          <w:rFonts w:hint="cs"/>
          <w:rtl/>
        </w:rPr>
      </w:pPr>
    </w:p>
    <w:p w14:paraId="4FCFF03C" w14:textId="77777777" w:rsidR="00000000" w:rsidRDefault="003B3694">
      <w:pPr>
        <w:pStyle w:val="a0"/>
        <w:rPr>
          <w:rFonts w:hint="cs"/>
          <w:rtl/>
        </w:rPr>
      </w:pPr>
      <w:r>
        <w:rPr>
          <w:rFonts w:hint="cs"/>
          <w:rtl/>
        </w:rPr>
        <w:t>ג. עם תחילת עבודתה של ועדת החקירה, חתמו חבריה על הצהרה בדבר אי-מעורבותם הפ</w:t>
      </w:r>
      <w:r>
        <w:rPr>
          <w:rFonts w:hint="cs"/>
          <w:rtl/>
        </w:rPr>
        <w:t>רסונלית והפונקציונלית בנושא החקירה - "הנני מצהיר בזה, כי למיטב ידיעתי ואמונתי אינני מעורב באופן  אישי או מתוקף תפקידי בנושא החקירה. אם יתברר דבר מעורבותי כאמור במהלך חברותי בוועדת חקירה, אודיע על כך לרשות הממנה וליושב-ראש הוועדה".</w:t>
      </w:r>
    </w:p>
    <w:p w14:paraId="774000D0" w14:textId="77777777" w:rsidR="00000000" w:rsidRDefault="003B3694">
      <w:pPr>
        <w:pStyle w:val="a0"/>
        <w:rPr>
          <w:rFonts w:hint="cs"/>
          <w:rtl/>
        </w:rPr>
      </w:pPr>
      <w:r>
        <w:rPr>
          <w:rFonts w:hint="cs"/>
          <w:rtl/>
        </w:rPr>
        <w:t>ן</w:t>
      </w:r>
    </w:p>
    <w:p w14:paraId="6D6C35A7" w14:textId="77777777" w:rsidR="00000000" w:rsidRDefault="003B3694">
      <w:pPr>
        <w:pStyle w:val="a1"/>
        <w:jc w:val="center"/>
        <w:rPr>
          <w:rtl/>
        </w:rPr>
      </w:pPr>
      <w:bookmarkStart w:id="739" w:name="CQ14991FI0014991T12_11_2003_19_46_07"/>
      <w:bookmarkStart w:id="740" w:name="_Toc69719462"/>
      <w:bookmarkEnd w:id="739"/>
      <w:r>
        <w:rPr>
          <w:rtl/>
        </w:rPr>
        <w:t>570. כתב אישום בגין פעו</w:t>
      </w:r>
      <w:r>
        <w:rPr>
          <w:rtl/>
        </w:rPr>
        <w:t>לה במהלך השירות הצבאי</w:t>
      </w:r>
      <w:bookmarkEnd w:id="740"/>
    </w:p>
    <w:p w14:paraId="6B533EE0" w14:textId="77777777" w:rsidR="00000000" w:rsidRDefault="003B3694">
      <w:pPr>
        <w:pStyle w:val="a0"/>
        <w:rPr>
          <w:rFonts w:hint="cs"/>
          <w:rtl/>
        </w:rPr>
      </w:pPr>
    </w:p>
    <w:p w14:paraId="73A01746" w14:textId="77777777" w:rsidR="00000000" w:rsidRDefault="003B3694">
      <w:pPr>
        <w:pStyle w:val="a0"/>
        <w:ind w:firstLine="0"/>
        <w:rPr>
          <w:bCs/>
          <w:u w:val="single"/>
        </w:rPr>
      </w:pPr>
      <w:bookmarkStart w:id="741" w:name="ESQ14991"/>
      <w:bookmarkEnd w:id="741"/>
      <w:r>
        <w:rPr>
          <w:bCs/>
          <w:u w:val="single"/>
          <w:rtl/>
        </w:rPr>
        <w:t>חבר</w:t>
      </w:r>
      <w:r>
        <w:rPr>
          <w:rFonts w:hint="cs"/>
          <w:bCs/>
          <w:u w:val="single"/>
          <w:rtl/>
        </w:rPr>
        <w:t xml:space="preserve"> הכנסת </w:t>
      </w:r>
      <w:r>
        <w:rPr>
          <w:bCs/>
          <w:u w:val="single"/>
          <w:rtl/>
        </w:rPr>
        <w:t>אילן שלגי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5FA9DB07" w14:textId="77777777" w:rsidR="00000000" w:rsidRDefault="003B3694">
      <w:pPr>
        <w:pStyle w:val="a0"/>
        <w:ind w:firstLine="720"/>
      </w:pPr>
      <w:r>
        <w:rPr>
          <w:rtl/>
        </w:rPr>
        <w:t>ביום ח' באב התשס"ג (6 באוגוסט 2003):</w:t>
      </w:r>
    </w:p>
    <w:p w14:paraId="12448C77" w14:textId="77777777" w:rsidR="00000000" w:rsidRDefault="003B3694">
      <w:pPr>
        <w:pStyle w:val="a0"/>
        <w:rPr>
          <w:rFonts w:hint="cs"/>
          <w:rtl/>
        </w:rPr>
      </w:pPr>
    </w:p>
    <w:p w14:paraId="6ACD5A70" w14:textId="77777777" w:rsidR="00000000" w:rsidRDefault="003B3694">
      <w:pPr>
        <w:pStyle w:val="a0"/>
        <w:ind w:firstLine="720"/>
      </w:pPr>
      <w:r>
        <w:rPr>
          <w:rFonts w:hint="cs"/>
          <w:rtl/>
        </w:rPr>
        <w:t>פורסם</w:t>
      </w:r>
      <w:r>
        <w:rPr>
          <w:rtl/>
        </w:rPr>
        <w:t xml:space="preserve"> </w:t>
      </w:r>
      <w:r>
        <w:rPr>
          <w:rFonts w:hint="cs"/>
          <w:rtl/>
        </w:rPr>
        <w:t>כי חייל</w:t>
      </w:r>
      <w:r>
        <w:rPr>
          <w:rtl/>
        </w:rPr>
        <w:t xml:space="preserve"> </w:t>
      </w:r>
      <w:r>
        <w:rPr>
          <w:rFonts w:hint="cs"/>
          <w:rtl/>
        </w:rPr>
        <w:t>ש</w:t>
      </w:r>
      <w:r>
        <w:rPr>
          <w:rtl/>
        </w:rPr>
        <w:t>ירה למוות בפל</w:t>
      </w:r>
      <w:r>
        <w:rPr>
          <w:rFonts w:hint="cs"/>
          <w:rtl/>
        </w:rPr>
        <w:t>סטינ</w:t>
      </w:r>
      <w:r>
        <w:rPr>
          <w:rtl/>
        </w:rPr>
        <w:t>י במהלך מרדף</w:t>
      </w:r>
      <w:r>
        <w:rPr>
          <w:rFonts w:hint="cs"/>
          <w:rtl/>
        </w:rPr>
        <w:t>,</w:t>
      </w:r>
      <w:r>
        <w:rPr>
          <w:rtl/>
        </w:rPr>
        <w:t xml:space="preserve"> לאחר שנחשד כמחבל</w:t>
      </w:r>
      <w:r>
        <w:rPr>
          <w:rFonts w:hint="cs"/>
          <w:rtl/>
        </w:rPr>
        <w:t>,</w:t>
      </w:r>
      <w:r>
        <w:rPr>
          <w:rtl/>
        </w:rPr>
        <w:t xml:space="preserve"> הועמד לדין צבאי והורד בדרגה</w:t>
      </w:r>
      <w:r>
        <w:rPr>
          <w:rFonts w:hint="cs"/>
          <w:rtl/>
        </w:rPr>
        <w:t>.</w:t>
      </w:r>
      <w:r>
        <w:rPr>
          <w:rtl/>
        </w:rPr>
        <w:t xml:space="preserve"> </w:t>
      </w:r>
      <w:r>
        <w:rPr>
          <w:rFonts w:hint="cs"/>
          <w:rtl/>
        </w:rPr>
        <w:t>כעת</w:t>
      </w:r>
      <w:r>
        <w:rPr>
          <w:rtl/>
        </w:rPr>
        <w:t>, לאחר שמונה שנים</w:t>
      </w:r>
      <w:r>
        <w:rPr>
          <w:rFonts w:hint="cs"/>
          <w:rtl/>
        </w:rPr>
        <w:t>,</w:t>
      </w:r>
      <w:r>
        <w:rPr>
          <w:rtl/>
        </w:rPr>
        <w:t xml:space="preserve"> </w:t>
      </w:r>
      <w:r>
        <w:rPr>
          <w:rFonts w:hint="cs"/>
          <w:rtl/>
        </w:rPr>
        <w:t xml:space="preserve">הוגש נגד החייל, כיום אזרח, </w:t>
      </w:r>
      <w:r>
        <w:rPr>
          <w:rtl/>
        </w:rPr>
        <w:t xml:space="preserve">כתב אישום </w:t>
      </w:r>
      <w:r>
        <w:rPr>
          <w:rFonts w:hint="cs"/>
          <w:rtl/>
        </w:rPr>
        <w:t>בגין</w:t>
      </w:r>
      <w:r>
        <w:rPr>
          <w:rtl/>
        </w:rPr>
        <w:t xml:space="preserve"> </w:t>
      </w:r>
      <w:r>
        <w:rPr>
          <w:rtl/>
        </w:rPr>
        <w:t>הריגה.</w:t>
      </w:r>
    </w:p>
    <w:p w14:paraId="63137724" w14:textId="77777777" w:rsidR="00000000" w:rsidRDefault="003B3694">
      <w:pPr>
        <w:pStyle w:val="a0"/>
        <w:ind w:firstLine="720"/>
      </w:pPr>
    </w:p>
    <w:p w14:paraId="7CCE950A" w14:textId="77777777" w:rsidR="00000000" w:rsidRDefault="003B3694">
      <w:pPr>
        <w:pStyle w:val="a0"/>
        <w:ind w:firstLine="720"/>
      </w:pPr>
      <w:r>
        <w:rPr>
          <w:rFonts w:hint="cs"/>
          <w:rtl/>
        </w:rPr>
        <w:t>רצוני לשאול</w:t>
      </w:r>
      <w:r>
        <w:rPr>
          <w:rtl/>
        </w:rPr>
        <w:t>:</w:t>
      </w:r>
    </w:p>
    <w:p w14:paraId="1C388F3B" w14:textId="77777777" w:rsidR="00000000" w:rsidRDefault="003B3694">
      <w:pPr>
        <w:pStyle w:val="a0"/>
        <w:ind w:firstLine="720"/>
      </w:pPr>
    </w:p>
    <w:p w14:paraId="40DB81CE" w14:textId="77777777" w:rsidR="00000000" w:rsidRDefault="003B3694">
      <w:pPr>
        <w:pStyle w:val="a0"/>
        <w:ind w:firstLine="720"/>
        <w:rPr>
          <w:rtl/>
        </w:rPr>
      </w:pPr>
      <w:r>
        <w:rPr>
          <w:rFonts w:hint="cs"/>
          <w:rtl/>
        </w:rPr>
        <w:t xml:space="preserve">1. </w:t>
      </w:r>
      <w:r>
        <w:rPr>
          <w:rtl/>
        </w:rPr>
        <w:t xml:space="preserve">האם </w:t>
      </w:r>
      <w:r>
        <w:rPr>
          <w:rFonts w:hint="cs"/>
          <w:rtl/>
        </w:rPr>
        <w:t xml:space="preserve">יסייע </w:t>
      </w:r>
      <w:r>
        <w:rPr>
          <w:rtl/>
        </w:rPr>
        <w:t xml:space="preserve">צה"ל </w:t>
      </w:r>
      <w:r>
        <w:rPr>
          <w:rFonts w:hint="cs"/>
          <w:rtl/>
        </w:rPr>
        <w:t>למואשם</w:t>
      </w:r>
      <w:r>
        <w:rPr>
          <w:rtl/>
        </w:rPr>
        <w:t xml:space="preserve"> </w:t>
      </w:r>
      <w:r>
        <w:rPr>
          <w:rFonts w:hint="cs"/>
          <w:rtl/>
        </w:rPr>
        <w:t>ב</w:t>
      </w:r>
      <w:r>
        <w:rPr>
          <w:rtl/>
        </w:rPr>
        <w:t>משפטו הפלילי?</w:t>
      </w:r>
    </w:p>
    <w:p w14:paraId="400F9E97" w14:textId="77777777" w:rsidR="00000000" w:rsidRDefault="003B3694">
      <w:pPr>
        <w:pStyle w:val="a0"/>
        <w:ind w:firstLine="720"/>
        <w:rPr>
          <w:rtl/>
        </w:rPr>
      </w:pPr>
    </w:p>
    <w:p w14:paraId="3243F022" w14:textId="77777777" w:rsidR="00000000" w:rsidRDefault="003B3694">
      <w:pPr>
        <w:pStyle w:val="a0"/>
        <w:numPr>
          <w:ilvl w:val="0"/>
          <w:numId w:val="20"/>
        </w:numPr>
        <w:ind w:right="0"/>
        <w:rPr>
          <w:rFonts w:hint="cs"/>
          <w:rtl/>
        </w:rPr>
      </w:pPr>
      <w:r>
        <w:rPr>
          <w:rtl/>
        </w:rPr>
        <w:t xml:space="preserve">מה </w:t>
      </w:r>
      <w:r>
        <w:rPr>
          <w:rFonts w:hint="cs"/>
          <w:rtl/>
        </w:rPr>
        <w:t xml:space="preserve">היא </w:t>
      </w:r>
      <w:r>
        <w:rPr>
          <w:rtl/>
        </w:rPr>
        <w:t>עמדת צה"ל כלפי חיילים שנשפטו בערכאה צבאית וכעת המדינה מעמ</w:t>
      </w:r>
      <w:r>
        <w:rPr>
          <w:rFonts w:hint="cs"/>
          <w:rtl/>
        </w:rPr>
        <w:t>יד</w:t>
      </w:r>
      <w:r>
        <w:rPr>
          <w:rtl/>
        </w:rPr>
        <w:t>ה אותם לדין פלילי?</w:t>
      </w:r>
    </w:p>
    <w:p w14:paraId="736003B1" w14:textId="77777777" w:rsidR="00000000" w:rsidRDefault="003B3694">
      <w:pPr>
        <w:pStyle w:val="a0"/>
        <w:ind w:left="719" w:firstLine="0"/>
        <w:rPr>
          <w:rFonts w:hint="cs"/>
          <w:rtl/>
        </w:rPr>
      </w:pPr>
    </w:p>
    <w:p w14:paraId="457A981C" w14:textId="77777777" w:rsidR="00000000" w:rsidRDefault="003B3694">
      <w:pPr>
        <w:pStyle w:val="a0"/>
        <w:ind w:firstLine="0"/>
        <w:rPr>
          <w:rFonts w:hint="cs"/>
          <w:b/>
          <w:bCs/>
          <w:u w:val="single"/>
          <w:rtl/>
        </w:rPr>
      </w:pPr>
      <w:r>
        <w:rPr>
          <w:rFonts w:hint="cs"/>
          <w:b/>
          <w:bCs/>
          <w:u w:val="single"/>
          <w:rtl/>
        </w:rPr>
        <w:t>סגן שר הביטחון זאב בוים:</w:t>
      </w:r>
    </w:p>
    <w:p w14:paraId="0B2A38ED" w14:textId="77777777" w:rsidR="00000000" w:rsidRDefault="003B3694">
      <w:pPr>
        <w:pStyle w:val="a0"/>
        <w:ind w:firstLine="0"/>
        <w:rPr>
          <w:rFonts w:hint="cs"/>
          <w:rtl/>
        </w:rPr>
      </w:pPr>
    </w:p>
    <w:p w14:paraId="6DD68BE6" w14:textId="77777777" w:rsidR="00000000" w:rsidRDefault="003B3694">
      <w:pPr>
        <w:pStyle w:val="a0"/>
        <w:ind w:firstLine="720"/>
        <w:rPr>
          <w:rFonts w:hint="cs"/>
          <w:rtl/>
        </w:rPr>
      </w:pPr>
      <w:r>
        <w:rPr>
          <w:rFonts w:hint="cs"/>
          <w:rtl/>
        </w:rPr>
        <w:t>1. חבר הכנסת שלגי, אכן לחייל המילואים אברהם אופיר הוגש סעד משפטי על-ידי מחלקת פרט</w:t>
      </w:r>
      <w:r>
        <w:rPr>
          <w:rFonts w:hint="cs"/>
          <w:rtl/>
        </w:rPr>
        <w:t xml:space="preserve"> באגף כוח-אדם של צה"ל. משרד קצין העיר הפנה את אברהם אופיר לעורך-דין בעניין הזה, והתשלום לעורך-הדין בוצע על-ידי משרד הביטחון. </w:t>
      </w:r>
    </w:p>
    <w:p w14:paraId="5AC1F269" w14:textId="77777777" w:rsidR="00000000" w:rsidRDefault="003B3694">
      <w:pPr>
        <w:pStyle w:val="a0"/>
        <w:rPr>
          <w:rFonts w:hint="cs"/>
          <w:rtl/>
        </w:rPr>
      </w:pPr>
    </w:p>
    <w:p w14:paraId="5D7D89B9" w14:textId="77777777" w:rsidR="00000000" w:rsidRDefault="003B3694">
      <w:pPr>
        <w:pStyle w:val="a0"/>
        <w:rPr>
          <w:rFonts w:hint="cs"/>
          <w:rtl/>
        </w:rPr>
      </w:pPr>
      <w:r>
        <w:rPr>
          <w:rFonts w:hint="cs"/>
          <w:rtl/>
        </w:rPr>
        <w:t>2. לאחר שהועמד לדין משמעתי במסגרת צה"ל, הוגש נגד החייל כתב אישום במערכת המשפט האזרחי, לאחר שחרורו, בין היתר בעקבות ראיות חדשות שה</w:t>
      </w:r>
      <w:r>
        <w:rPr>
          <w:rFonts w:hint="cs"/>
          <w:rtl/>
        </w:rPr>
        <w:t xml:space="preserve">תגלו בעניינו. צה"ל לא היה מעורב כלל בהחלטה להגיש את כתב האישום האזרחי הזה, שנתקבלה על-ידי פרקליטות המדינה, בהתאם לסמכותה על-פי דין. </w:t>
      </w:r>
    </w:p>
    <w:p w14:paraId="34196768" w14:textId="77777777" w:rsidR="00000000" w:rsidRDefault="003B3694">
      <w:pPr>
        <w:pStyle w:val="a0"/>
        <w:rPr>
          <w:rFonts w:hint="cs"/>
          <w:rtl/>
        </w:rPr>
      </w:pPr>
    </w:p>
    <w:p w14:paraId="4DA0DB85" w14:textId="77777777" w:rsidR="00000000" w:rsidRDefault="003B3694">
      <w:pPr>
        <w:pStyle w:val="af1"/>
        <w:rPr>
          <w:rtl/>
        </w:rPr>
      </w:pPr>
      <w:r>
        <w:rPr>
          <w:rtl/>
        </w:rPr>
        <w:t>היו"ר משה כחלון:</w:t>
      </w:r>
    </w:p>
    <w:p w14:paraId="2F1255E2" w14:textId="77777777" w:rsidR="00000000" w:rsidRDefault="003B3694">
      <w:pPr>
        <w:pStyle w:val="a0"/>
        <w:rPr>
          <w:rtl/>
        </w:rPr>
      </w:pPr>
    </w:p>
    <w:p w14:paraId="6D758D66" w14:textId="77777777" w:rsidR="00000000" w:rsidRDefault="003B3694">
      <w:pPr>
        <w:pStyle w:val="a0"/>
        <w:rPr>
          <w:rFonts w:hint="cs"/>
          <w:rtl/>
        </w:rPr>
      </w:pPr>
      <w:r>
        <w:rPr>
          <w:rFonts w:hint="cs"/>
          <w:rtl/>
        </w:rPr>
        <w:t xml:space="preserve">תודה רבה. שאלה נוספת. </w:t>
      </w:r>
    </w:p>
    <w:p w14:paraId="51BE7B23" w14:textId="77777777" w:rsidR="00000000" w:rsidRDefault="003B3694">
      <w:pPr>
        <w:pStyle w:val="af0"/>
        <w:rPr>
          <w:rFonts w:hint="cs"/>
          <w:rtl/>
        </w:rPr>
      </w:pPr>
    </w:p>
    <w:p w14:paraId="1386DBF0" w14:textId="77777777" w:rsidR="00000000" w:rsidRDefault="003B3694">
      <w:pPr>
        <w:pStyle w:val="af0"/>
        <w:rPr>
          <w:rtl/>
        </w:rPr>
      </w:pPr>
      <w:bookmarkStart w:id="742" w:name="FS000001046T12_11_2003_19_18_10"/>
      <w:bookmarkEnd w:id="742"/>
      <w:r>
        <w:rPr>
          <w:rFonts w:hint="eastAsia"/>
          <w:rtl/>
        </w:rPr>
        <w:t>אילן</w:t>
      </w:r>
      <w:r>
        <w:rPr>
          <w:rtl/>
        </w:rPr>
        <w:t xml:space="preserve"> שלגי (שינוי):</w:t>
      </w:r>
    </w:p>
    <w:p w14:paraId="37B04115" w14:textId="77777777" w:rsidR="00000000" w:rsidRDefault="003B3694">
      <w:pPr>
        <w:pStyle w:val="a0"/>
        <w:rPr>
          <w:rFonts w:hint="cs"/>
          <w:rtl/>
        </w:rPr>
      </w:pPr>
    </w:p>
    <w:p w14:paraId="7FBD939F" w14:textId="77777777" w:rsidR="00000000" w:rsidRDefault="003B3694">
      <w:pPr>
        <w:pStyle w:val="a0"/>
        <w:rPr>
          <w:rFonts w:hint="cs"/>
          <w:rtl/>
        </w:rPr>
      </w:pPr>
      <w:r>
        <w:rPr>
          <w:rFonts w:hint="cs"/>
          <w:rtl/>
        </w:rPr>
        <w:t>תודה, אדוני. שמחתי לשמוע את חלקה הראשון של התשובה. קיים, אדו</w:t>
      </w:r>
      <w:r>
        <w:rPr>
          <w:rFonts w:hint="cs"/>
          <w:rtl/>
        </w:rPr>
        <w:t>ני, כלל ידוע בשיטות המשפט המתקדמות של מניעת סיכון כפול, ה-</w:t>
      </w:r>
      <w:r>
        <w:t>double jeopardy</w:t>
      </w:r>
      <w:r>
        <w:rPr>
          <w:rFonts w:hint="cs"/>
          <w:rtl/>
        </w:rPr>
        <w:t xml:space="preserve">. גם אצלנו קיים הכלל הזה, אלא שכנראה בממשק שבין המערכת הצבאית לאזרחית יש איזה חוסר. האם מערכת הביטחון, לאחר מקרה כזה, שוקלת להביא לשינוי בחקיקה, שימנע אפשרות כזאת? </w:t>
      </w:r>
    </w:p>
    <w:p w14:paraId="26D54887" w14:textId="77777777" w:rsidR="00000000" w:rsidRDefault="003B3694">
      <w:pPr>
        <w:pStyle w:val="a0"/>
        <w:rPr>
          <w:rFonts w:hint="cs"/>
          <w:rtl/>
        </w:rPr>
      </w:pPr>
    </w:p>
    <w:p w14:paraId="5F4C2FFE" w14:textId="77777777" w:rsidR="00000000" w:rsidRDefault="003B3694">
      <w:pPr>
        <w:pStyle w:val="-"/>
        <w:rPr>
          <w:rtl/>
        </w:rPr>
      </w:pPr>
      <w:bookmarkStart w:id="743" w:name="FS000000464T12_11_2003_19_19_44"/>
      <w:bookmarkEnd w:id="743"/>
      <w:r>
        <w:rPr>
          <w:rFonts w:hint="eastAsia"/>
          <w:rtl/>
        </w:rPr>
        <w:t>סגן</w:t>
      </w:r>
      <w:r>
        <w:rPr>
          <w:rtl/>
        </w:rPr>
        <w:t xml:space="preserve"> שר הביטחון זא</w:t>
      </w:r>
      <w:r>
        <w:rPr>
          <w:rtl/>
        </w:rPr>
        <w:t>ב בוים:</w:t>
      </w:r>
    </w:p>
    <w:p w14:paraId="08DA1205" w14:textId="77777777" w:rsidR="00000000" w:rsidRDefault="003B3694">
      <w:pPr>
        <w:pStyle w:val="a0"/>
        <w:rPr>
          <w:rFonts w:hint="cs"/>
          <w:rtl/>
        </w:rPr>
      </w:pPr>
    </w:p>
    <w:p w14:paraId="30F20F20" w14:textId="77777777" w:rsidR="00000000" w:rsidRDefault="003B3694">
      <w:pPr>
        <w:pStyle w:val="a0"/>
        <w:rPr>
          <w:rFonts w:hint="cs"/>
          <w:rtl/>
        </w:rPr>
      </w:pPr>
      <w:r>
        <w:rPr>
          <w:rFonts w:hint="cs"/>
          <w:rtl/>
        </w:rPr>
        <w:t>אני מוכן לבחון את העניין הזה ולהפנות את תשומת הלב של הפרקליט הצבאי הראשי לפרובלמטיקה, אולי, כפי שאתה מציין, אם היא אכן קיימת באותו ממשק בין חוק השיפוט הצבאי לחוק האזרחי. באותה מידה, אם חבר הכנסת סבור שיש בעיה כזאת, הרי הוא גם יכול לפעול כמחוקק כדי</w:t>
      </w:r>
      <w:r>
        <w:rPr>
          <w:rFonts w:hint="cs"/>
          <w:rtl/>
        </w:rPr>
        <w:t xml:space="preserve"> לתקן את העניין. </w:t>
      </w:r>
    </w:p>
    <w:p w14:paraId="513B1923" w14:textId="77777777" w:rsidR="00000000" w:rsidRDefault="003B3694">
      <w:pPr>
        <w:pStyle w:val="a0"/>
        <w:rPr>
          <w:rFonts w:hint="cs"/>
          <w:rtl/>
        </w:rPr>
      </w:pPr>
    </w:p>
    <w:p w14:paraId="63403DBD" w14:textId="77777777" w:rsidR="00000000" w:rsidRDefault="003B3694">
      <w:pPr>
        <w:pStyle w:val="af1"/>
        <w:rPr>
          <w:rtl/>
        </w:rPr>
      </w:pPr>
      <w:r>
        <w:rPr>
          <w:rtl/>
        </w:rPr>
        <w:t>היו"ר משה כחלון:</w:t>
      </w:r>
    </w:p>
    <w:p w14:paraId="328D5653" w14:textId="77777777" w:rsidR="00000000" w:rsidRDefault="003B3694">
      <w:pPr>
        <w:pStyle w:val="a0"/>
        <w:rPr>
          <w:rtl/>
        </w:rPr>
      </w:pPr>
    </w:p>
    <w:p w14:paraId="73357FBF" w14:textId="77777777" w:rsidR="00000000" w:rsidRDefault="003B3694">
      <w:pPr>
        <w:pStyle w:val="a0"/>
        <w:rPr>
          <w:rFonts w:hint="cs"/>
          <w:rtl/>
        </w:rPr>
      </w:pPr>
      <w:r>
        <w:rPr>
          <w:rFonts w:hint="cs"/>
          <w:rtl/>
        </w:rPr>
        <w:t>תודה רבה. עתה, שאילתא מס' 617 - גורלו של החייל הנעדר זכריה באומל - מאת חבר הכנסת חמי דורון.</w:t>
      </w:r>
    </w:p>
    <w:p w14:paraId="6672BB2B" w14:textId="77777777" w:rsidR="00000000" w:rsidRDefault="003B3694">
      <w:pPr>
        <w:pStyle w:val="a0"/>
        <w:rPr>
          <w:rtl/>
        </w:rPr>
      </w:pPr>
    </w:p>
    <w:p w14:paraId="5A835954" w14:textId="77777777" w:rsidR="00000000" w:rsidRDefault="003B3694">
      <w:pPr>
        <w:pStyle w:val="a0"/>
        <w:rPr>
          <w:rFonts w:hint="cs"/>
          <w:rtl/>
        </w:rPr>
      </w:pPr>
    </w:p>
    <w:p w14:paraId="7C06DD41" w14:textId="77777777" w:rsidR="00000000" w:rsidRDefault="003B3694">
      <w:pPr>
        <w:pStyle w:val="a1"/>
        <w:jc w:val="center"/>
        <w:rPr>
          <w:rtl/>
        </w:rPr>
      </w:pPr>
      <w:bookmarkStart w:id="744" w:name="CQ15156FI0015156T12_11_2003_22_32_31"/>
      <w:bookmarkStart w:id="745" w:name="_Toc69719463"/>
      <w:bookmarkEnd w:id="744"/>
      <w:r>
        <w:rPr>
          <w:rtl/>
        </w:rPr>
        <w:t>617. גורלו של החייל הנעדר זכריה באומל</w:t>
      </w:r>
      <w:bookmarkEnd w:id="745"/>
    </w:p>
    <w:p w14:paraId="2E62FC7A" w14:textId="77777777" w:rsidR="00000000" w:rsidRDefault="003B3694">
      <w:pPr>
        <w:pStyle w:val="a0"/>
        <w:rPr>
          <w:rFonts w:hint="cs"/>
          <w:rtl/>
        </w:rPr>
      </w:pPr>
    </w:p>
    <w:p w14:paraId="267CA385" w14:textId="77777777" w:rsidR="00000000" w:rsidRDefault="003B3694">
      <w:pPr>
        <w:pStyle w:val="a0"/>
        <w:ind w:firstLine="0"/>
        <w:rPr>
          <w:bCs/>
          <w:u w:val="single"/>
        </w:rPr>
      </w:pPr>
      <w:bookmarkStart w:id="746" w:name="ESQ15156"/>
      <w:bookmarkEnd w:id="746"/>
      <w:r>
        <w:rPr>
          <w:bCs/>
          <w:u w:val="single"/>
          <w:rtl/>
        </w:rPr>
        <w:t>חבר</w:t>
      </w:r>
      <w:r>
        <w:rPr>
          <w:rFonts w:hint="cs"/>
          <w:bCs/>
          <w:u w:val="single"/>
          <w:rtl/>
        </w:rPr>
        <w:t xml:space="preserve"> הכנסת </w:t>
      </w:r>
      <w:r>
        <w:rPr>
          <w:bCs/>
          <w:u w:val="single"/>
          <w:rtl/>
        </w:rPr>
        <w:t>חמי דורון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1699FEEF" w14:textId="77777777" w:rsidR="00000000" w:rsidRDefault="003B3694">
      <w:pPr>
        <w:pStyle w:val="a0"/>
        <w:ind w:firstLine="720"/>
      </w:pPr>
      <w:r>
        <w:rPr>
          <w:rtl/>
        </w:rPr>
        <w:t>ביום ח' באב התשס"ג (6 באוגוסט 2003):</w:t>
      </w:r>
    </w:p>
    <w:p w14:paraId="2CD5D398" w14:textId="77777777" w:rsidR="00000000" w:rsidRDefault="003B3694">
      <w:pPr>
        <w:pStyle w:val="a0"/>
        <w:rPr>
          <w:rFonts w:hint="cs"/>
          <w:rtl/>
        </w:rPr>
      </w:pPr>
    </w:p>
    <w:p w14:paraId="22232D9C" w14:textId="77777777" w:rsidR="00000000" w:rsidRDefault="003B3694">
      <w:pPr>
        <w:pStyle w:val="a0"/>
        <w:ind w:firstLine="720"/>
      </w:pPr>
      <w:r>
        <w:rPr>
          <w:rtl/>
        </w:rPr>
        <w:t>לפני כשנתי</w:t>
      </w:r>
      <w:r>
        <w:rPr>
          <w:rtl/>
        </w:rPr>
        <w:t>ים הוקם בית-דין מיוחד לדיון בגורלו של החייל הנעדר זכריה באומל, שעקבותיו אבדו לאחר הקרב בסולטן-יעקוב.</w:t>
      </w:r>
    </w:p>
    <w:p w14:paraId="3A9986C6" w14:textId="77777777" w:rsidR="00000000" w:rsidRDefault="003B3694">
      <w:pPr>
        <w:pStyle w:val="a0"/>
        <w:ind w:firstLine="720"/>
      </w:pPr>
    </w:p>
    <w:p w14:paraId="2ED43040" w14:textId="77777777" w:rsidR="00000000" w:rsidRDefault="003B3694">
      <w:pPr>
        <w:pStyle w:val="a0"/>
        <w:ind w:firstLine="720"/>
      </w:pPr>
      <w:r>
        <w:rPr>
          <w:rFonts w:hint="cs"/>
          <w:rtl/>
        </w:rPr>
        <w:t>רצוני לשאול</w:t>
      </w:r>
      <w:r>
        <w:rPr>
          <w:rtl/>
        </w:rPr>
        <w:t>:</w:t>
      </w:r>
    </w:p>
    <w:p w14:paraId="1D4BC452" w14:textId="77777777" w:rsidR="00000000" w:rsidRDefault="003B3694">
      <w:pPr>
        <w:pStyle w:val="a0"/>
        <w:ind w:firstLine="720"/>
      </w:pPr>
    </w:p>
    <w:p w14:paraId="7EB732AF" w14:textId="77777777" w:rsidR="00000000" w:rsidRDefault="003B3694">
      <w:pPr>
        <w:pStyle w:val="a0"/>
        <w:ind w:firstLine="720"/>
        <w:rPr>
          <w:rtl/>
        </w:rPr>
      </w:pPr>
      <w:r>
        <w:rPr>
          <w:rFonts w:hint="cs"/>
          <w:rtl/>
        </w:rPr>
        <w:t>1. האם</w:t>
      </w:r>
      <w:r>
        <w:rPr>
          <w:rtl/>
        </w:rPr>
        <w:t xml:space="preserve"> הגיש בית-הדין </w:t>
      </w:r>
      <w:r>
        <w:rPr>
          <w:rFonts w:hint="cs"/>
          <w:rtl/>
        </w:rPr>
        <w:t xml:space="preserve">את </w:t>
      </w:r>
      <w:r>
        <w:rPr>
          <w:rtl/>
        </w:rPr>
        <w:t>מסקנותיו עד כה</w:t>
      </w:r>
      <w:r>
        <w:rPr>
          <w:rFonts w:hint="cs"/>
          <w:rtl/>
        </w:rPr>
        <w:t xml:space="preserve">, ואם לא </w:t>
      </w:r>
      <w:r>
        <w:rPr>
          <w:rFonts w:hint="eastAsia"/>
          <w:rtl/>
        </w:rPr>
        <w:t>–</w:t>
      </w:r>
      <w:r>
        <w:rPr>
          <w:rFonts w:hint="cs"/>
          <w:rtl/>
        </w:rPr>
        <w:t xml:space="preserve"> מדוע</w:t>
      </w:r>
      <w:r>
        <w:rPr>
          <w:rtl/>
        </w:rPr>
        <w:t>?</w:t>
      </w:r>
    </w:p>
    <w:p w14:paraId="55206CEB" w14:textId="77777777" w:rsidR="00000000" w:rsidRDefault="003B3694">
      <w:pPr>
        <w:pStyle w:val="a0"/>
        <w:ind w:firstLine="720"/>
        <w:rPr>
          <w:rtl/>
        </w:rPr>
      </w:pPr>
    </w:p>
    <w:p w14:paraId="57FF4B43" w14:textId="77777777" w:rsidR="00000000" w:rsidRDefault="003B3694">
      <w:pPr>
        <w:pStyle w:val="a0"/>
        <w:ind w:firstLine="720"/>
        <w:rPr>
          <w:rtl/>
        </w:rPr>
      </w:pPr>
      <w:r>
        <w:rPr>
          <w:rFonts w:hint="cs"/>
          <w:rtl/>
        </w:rPr>
        <w:t xml:space="preserve">2. </w:t>
      </w:r>
      <w:r>
        <w:rPr>
          <w:rtl/>
        </w:rPr>
        <w:t xml:space="preserve">האם משפחת באומל מעודכנת בהתקדמות </w:t>
      </w:r>
      <w:r>
        <w:rPr>
          <w:rFonts w:hint="cs"/>
          <w:rtl/>
        </w:rPr>
        <w:t>ב</w:t>
      </w:r>
      <w:r>
        <w:rPr>
          <w:rtl/>
        </w:rPr>
        <w:t>עבודת בית-הדין?</w:t>
      </w:r>
    </w:p>
    <w:p w14:paraId="77F725A6" w14:textId="77777777" w:rsidR="00000000" w:rsidRDefault="003B3694">
      <w:pPr>
        <w:pStyle w:val="a0"/>
        <w:ind w:firstLine="720"/>
        <w:rPr>
          <w:rtl/>
        </w:rPr>
      </w:pPr>
    </w:p>
    <w:p w14:paraId="5F6C491D" w14:textId="77777777" w:rsidR="00000000" w:rsidRDefault="003B3694">
      <w:pPr>
        <w:pStyle w:val="a0"/>
        <w:ind w:firstLine="720"/>
        <w:rPr>
          <w:rtl/>
        </w:rPr>
      </w:pPr>
      <w:r>
        <w:rPr>
          <w:rFonts w:hint="cs"/>
          <w:rtl/>
        </w:rPr>
        <w:t xml:space="preserve">3. </w:t>
      </w:r>
      <w:r>
        <w:rPr>
          <w:rtl/>
        </w:rPr>
        <w:t>מה</w:t>
      </w:r>
      <w:r>
        <w:rPr>
          <w:rFonts w:hint="cs"/>
          <w:rtl/>
        </w:rPr>
        <w:t xml:space="preserve"> הוא</w:t>
      </w:r>
      <w:r>
        <w:rPr>
          <w:rtl/>
        </w:rPr>
        <w:t xml:space="preserve"> תאריך היעד לסיום עבו</w:t>
      </w:r>
      <w:r>
        <w:rPr>
          <w:rtl/>
        </w:rPr>
        <w:t>דת בית</w:t>
      </w:r>
      <w:r>
        <w:rPr>
          <w:rFonts w:hint="cs"/>
          <w:rtl/>
        </w:rPr>
        <w:t>-</w:t>
      </w:r>
      <w:r>
        <w:rPr>
          <w:rtl/>
        </w:rPr>
        <w:t>הדין?</w:t>
      </w:r>
    </w:p>
    <w:p w14:paraId="583DC875" w14:textId="77777777" w:rsidR="00000000" w:rsidRDefault="003B3694">
      <w:pPr>
        <w:pStyle w:val="a0"/>
        <w:ind w:firstLine="720"/>
        <w:rPr>
          <w:rtl/>
        </w:rPr>
      </w:pPr>
    </w:p>
    <w:p w14:paraId="5540120F" w14:textId="77777777" w:rsidR="00000000" w:rsidRDefault="003B3694">
      <w:pPr>
        <w:pStyle w:val="-"/>
        <w:rPr>
          <w:rtl/>
        </w:rPr>
      </w:pPr>
      <w:bookmarkStart w:id="747" w:name="FS000000464T12_11_2003_19_21_19C"/>
      <w:bookmarkEnd w:id="747"/>
      <w:r>
        <w:rPr>
          <w:rtl/>
        </w:rPr>
        <w:t>סגן שר הביטחון זאב בוים:</w:t>
      </w:r>
    </w:p>
    <w:p w14:paraId="1601B653" w14:textId="77777777" w:rsidR="00000000" w:rsidRDefault="003B3694">
      <w:pPr>
        <w:pStyle w:val="a0"/>
        <w:rPr>
          <w:rtl/>
        </w:rPr>
      </w:pPr>
    </w:p>
    <w:p w14:paraId="5ABC3EB4" w14:textId="77777777" w:rsidR="00000000" w:rsidRDefault="003B3694">
      <w:pPr>
        <w:pStyle w:val="a0"/>
        <w:rPr>
          <w:rFonts w:hint="cs"/>
          <w:rtl/>
        </w:rPr>
      </w:pPr>
      <w:r>
        <w:rPr>
          <w:rFonts w:hint="cs"/>
          <w:rtl/>
        </w:rPr>
        <w:t>1-3. חבר הכנסת חמי דורון, אני, אישית, בעניין הזה, הייתי בקשר לפני כניסתי לתפקיד הזה, וגם, בעצם, בתפקידי הנוכחי, עם משפחת באומל, עם יונה באומל. אני קצת מכיר את זה גם מההיבט של המשפחה, ואני מבין שגם אתה כך. כידוע, יונה</w:t>
      </w:r>
      <w:r>
        <w:rPr>
          <w:rFonts w:hint="cs"/>
          <w:rtl/>
        </w:rPr>
        <w:t xml:space="preserve"> באומל ביקש - ונענה - להקים בית-דין צבאי מיוחד שבראשו יעמוד הרב הצבאי הראשי של צה"ל, על מנת לקבוע ולגבש את מעמדו של זכריה באומל, שהוא, כידוע, נעדר סולטן-יעקוב. עבודת בית-הדין המיוחד הזה טרם נסתיימה, וטרם יצאה חוות דעת סופית. </w:t>
      </w:r>
    </w:p>
    <w:p w14:paraId="02BE7435" w14:textId="77777777" w:rsidR="00000000" w:rsidRDefault="003B3694">
      <w:pPr>
        <w:pStyle w:val="a0"/>
        <w:rPr>
          <w:rFonts w:hint="cs"/>
          <w:rtl/>
        </w:rPr>
      </w:pPr>
    </w:p>
    <w:p w14:paraId="5F7CCF8C" w14:textId="77777777" w:rsidR="00000000" w:rsidRDefault="003B3694">
      <w:pPr>
        <w:pStyle w:val="af1"/>
        <w:rPr>
          <w:rtl/>
        </w:rPr>
      </w:pPr>
      <w:r>
        <w:rPr>
          <w:rtl/>
        </w:rPr>
        <w:t>היו"ר משה כחלון:</w:t>
      </w:r>
    </w:p>
    <w:p w14:paraId="523313D7" w14:textId="77777777" w:rsidR="00000000" w:rsidRDefault="003B3694">
      <w:pPr>
        <w:pStyle w:val="a0"/>
        <w:rPr>
          <w:rtl/>
        </w:rPr>
      </w:pPr>
    </w:p>
    <w:p w14:paraId="0C8CF1C1" w14:textId="77777777" w:rsidR="00000000" w:rsidRDefault="003B3694">
      <w:pPr>
        <w:pStyle w:val="a0"/>
        <w:rPr>
          <w:rFonts w:hint="cs"/>
          <w:rtl/>
        </w:rPr>
      </w:pPr>
      <w:r>
        <w:rPr>
          <w:rFonts w:hint="cs"/>
          <w:rtl/>
        </w:rPr>
        <w:t>תודה על התש</w:t>
      </w:r>
      <w:r>
        <w:rPr>
          <w:rFonts w:hint="cs"/>
          <w:rtl/>
        </w:rPr>
        <w:t xml:space="preserve">ובה. בבקשה, חבר הכנסת דורון. </w:t>
      </w:r>
    </w:p>
    <w:p w14:paraId="16233A01" w14:textId="77777777" w:rsidR="00000000" w:rsidRDefault="003B3694">
      <w:pPr>
        <w:pStyle w:val="a0"/>
        <w:rPr>
          <w:rFonts w:hint="cs"/>
          <w:rtl/>
        </w:rPr>
      </w:pPr>
    </w:p>
    <w:p w14:paraId="6074F760" w14:textId="77777777" w:rsidR="00000000" w:rsidRDefault="003B3694">
      <w:pPr>
        <w:pStyle w:val="af0"/>
        <w:rPr>
          <w:rtl/>
        </w:rPr>
      </w:pPr>
      <w:bookmarkStart w:id="748" w:name="FS000001053T12_11_2003_19_23_09"/>
      <w:bookmarkEnd w:id="748"/>
      <w:r>
        <w:rPr>
          <w:rFonts w:hint="eastAsia"/>
          <w:rtl/>
        </w:rPr>
        <w:t>חמי</w:t>
      </w:r>
      <w:r>
        <w:rPr>
          <w:rtl/>
        </w:rPr>
        <w:t xml:space="preserve"> דורון (שינוי):</w:t>
      </w:r>
    </w:p>
    <w:p w14:paraId="024314DD" w14:textId="77777777" w:rsidR="00000000" w:rsidRDefault="003B3694">
      <w:pPr>
        <w:pStyle w:val="a0"/>
        <w:rPr>
          <w:rFonts w:hint="cs"/>
          <w:rtl/>
        </w:rPr>
      </w:pPr>
    </w:p>
    <w:p w14:paraId="628426D8" w14:textId="77777777" w:rsidR="00000000" w:rsidRDefault="003B3694">
      <w:pPr>
        <w:pStyle w:val="a0"/>
        <w:rPr>
          <w:rFonts w:hint="cs"/>
          <w:rtl/>
        </w:rPr>
      </w:pPr>
      <w:r>
        <w:rPr>
          <w:rFonts w:hint="cs"/>
          <w:rtl/>
        </w:rPr>
        <w:t>אדוני סגן שר הביטחון. אני נפגשתי עם מר באומל סמוך להגשת השאילתא הזאת. נדמה לי ששנתיים ימים הם זמן שהוא די והותר כדי לגבש את מה שצריך היה לגבש, לאור העובדה שיש, כפי הנראה, לפחות על-פי טענת המשפחה, ראיות כאל</w:t>
      </w:r>
      <w:r>
        <w:rPr>
          <w:rFonts w:hint="cs"/>
          <w:rtl/>
        </w:rPr>
        <w:t>ה או אחרות, חדשות, אולי, לכך שזכריה באומל לא נהרג דווקא בקרב המדובר, בסולטן-יעקוב. השאלה היא עד מתי מתכוון בית-הדין המיוחד, עד מתי מתכוון הרב וייס לגרור את העניין, כאשר המשפחה בעצם מתנדנדת בין תקווה לייאוש, כאשר למשפחה הזאת אין, בעצם, שום דבר סופי שיבוא וי</w:t>
      </w:r>
      <w:r>
        <w:rPr>
          <w:rFonts w:hint="cs"/>
          <w:rtl/>
        </w:rPr>
        <w:t xml:space="preserve">קבע היכן המשפחה צריכה לעמוד </w:t>
      </w:r>
      <w:r>
        <w:rPr>
          <w:rtl/>
        </w:rPr>
        <w:t>–</w:t>
      </w:r>
      <w:r>
        <w:rPr>
          <w:rFonts w:hint="cs"/>
          <w:rtl/>
        </w:rPr>
        <w:t xml:space="preserve"> האם לשבת "שבעה" או לא. </w:t>
      </w:r>
    </w:p>
    <w:p w14:paraId="02D30E08" w14:textId="77777777" w:rsidR="00000000" w:rsidRDefault="003B3694">
      <w:pPr>
        <w:pStyle w:val="a0"/>
        <w:rPr>
          <w:rFonts w:hint="cs"/>
          <w:rtl/>
        </w:rPr>
      </w:pPr>
    </w:p>
    <w:p w14:paraId="75CE000D" w14:textId="77777777" w:rsidR="00000000" w:rsidRDefault="003B3694">
      <w:pPr>
        <w:pStyle w:val="af1"/>
        <w:rPr>
          <w:rtl/>
        </w:rPr>
      </w:pPr>
      <w:r>
        <w:rPr>
          <w:rtl/>
        </w:rPr>
        <w:t>היו"ר משה כחלון:</w:t>
      </w:r>
    </w:p>
    <w:p w14:paraId="7AE4E6EF" w14:textId="77777777" w:rsidR="00000000" w:rsidRDefault="003B3694">
      <w:pPr>
        <w:pStyle w:val="a0"/>
        <w:rPr>
          <w:rtl/>
        </w:rPr>
      </w:pPr>
    </w:p>
    <w:p w14:paraId="3A7C6B77" w14:textId="77777777" w:rsidR="00000000" w:rsidRDefault="003B3694">
      <w:pPr>
        <w:pStyle w:val="a0"/>
        <w:rPr>
          <w:rFonts w:hint="cs"/>
          <w:rtl/>
        </w:rPr>
      </w:pPr>
      <w:r>
        <w:rPr>
          <w:rFonts w:hint="cs"/>
          <w:rtl/>
        </w:rPr>
        <w:t xml:space="preserve">תודה. </w:t>
      </w:r>
    </w:p>
    <w:p w14:paraId="52338BD2" w14:textId="77777777" w:rsidR="00000000" w:rsidRDefault="003B3694">
      <w:pPr>
        <w:pStyle w:val="a0"/>
        <w:rPr>
          <w:rFonts w:hint="cs"/>
          <w:rtl/>
        </w:rPr>
      </w:pPr>
    </w:p>
    <w:p w14:paraId="1E87DE18" w14:textId="77777777" w:rsidR="00000000" w:rsidRDefault="003B3694">
      <w:pPr>
        <w:pStyle w:val="-"/>
        <w:rPr>
          <w:rtl/>
        </w:rPr>
      </w:pPr>
      <w:bookmarkStart w:id="749" w:name="FS000000464T12_11_2003_19_32_31"/>
      <w:bookmarkEnd w:id="749"/>
      <w:r>
        <w:rPr>
          <w:rFonts w:hint="eastAsia"/>
          <w:rtl/>
        </w:rPr>
        <w:t>סגן</w:t>
      </w:r>
      <w:r>
        <w:rPr>
          <w:rtl/>
        </w:rPr>
        <w:t xml:space="preserve"> שר הביטחון זאב בוים:</w:t>
      </w:r>
    </w:p>
    <w:p w14:paraId="5D5FFA49" w14:textId="77777777" w:rsidR="00000000" w:rsidRDefault="003B3694">
      <w:pPr>
        <w:pStyle w:val="a0"/>
        <w:rPr>
          <w:rFonts w:hint="cs"/>
          <w:rtl/>
        </w:rPr>
      </w:pPr>
    </w:p>
    <w:p w14:paraId="4611ABDE" w14:textId="77777777" w:rsidR="00000000" w:rsidRDefault="003B3694">
      <w:pPr>
        <w:pStyle w:val="a0"/>
        <w:rPr>
          <w:rFonts w:hint="cs"/>
          <w:rtl/>
        </w:rPr>
      </w:pPr>
      <w:r>
        <w:rPr>
          <w:rFonts w:hint="cs"/>
          <w:rtl/>
        </w:rPr>
        <w:t>אני לא הייתי משתמש, חבר הכנסת חמי דורון, במלה "לגרור", כי השימוש במלה זו מרמז על איזו סחבת מכוונת. אני לא חושב שזו הבעיה. נכון שבית-הדין הוקם כבר לפנ</w:t>
      </w:r>
      <w:r>
        <w:rPr>
          <w:rFonts w:hint="cs"/>
          <w:rtl/>
        </w:rPr>
        <w:t>י זמן, וחולף זמן, ובוודאי למשפחה זה עינוי לא פשוט. כל יום שחולף במצב כזה הם תלויים בין שמים לארץ, תרתי משמע. אבל צריך להבין שכאשר מדובר בבית-דין כזה מיוחד, שבראשו עומד הרב הצבאי של צה"ל, והוא נדרש, בעצם, לתת פסיקה, על-פי כל עקרונות ההלכה, ודאי שהדברים הם מ</w:t>
      </w:r>
      <w:r>
        <w:rPr>
          <w:rFonts w:hint="cs"/>
          <w:rtl/>
        </w:rPr>
        <w:t>אוד רגישים, מאוד סבוכים, במיוחד במציאות שבה יש בעיה בכל הנוגע לעובדות. בהחלט, בנושא הזה של העובדות, שמעתי גם מהאב, יונה באומל, על ממצאים מסוימים שהוא הצליח לאסוף בכוחות עצמו. לא תמיד הם עולים בקנה אחד עם המידע והאינפורמציה שיש בצה"ל. יש בעניין הזה סיפור עצ</w:t>
      </w:r>
      <w:r>
        <w:rPr>
          <w:rFonts w:hint="cs"/>
          <w:rtl/>
        </w:rPr>
        <w:t xml:space="preserve">וב, קשה, ובעיקר  מורכב, וזה, כנראה, הקושי של בית-הדין המיוחד. </w:t>
      </w:r>
    </w:p>
    <w:p w14:paraId="2EFB4C53" w14:textId="77777777" w:rsidR="00000000" w:rsidRDefault="003B3694">
      <w:pPr>
        <w:pStyle w:val="a0"/>
        <w:rPr>
          <w:rFonts w:hint="cs"/>
          <w:rtl/>
        </w:rPr>
      </w:pPr>
    </w:p>
    <w:p w14:paraId="79ABDC79" w14:textId="77777777" w:rsidR="00000000" w:rsidRDefault="003B3694">
      <w:pPr>
        <w:pStyle w:val="a0"/>
        <w:rPr>
          <w:rFonts w:hint="cs"/>
          <w:rtl/>
        </w:rPr>
      </w:pPr>
      <w:r>
        <w:rPr>
          <w:rFonts w:hint="cs"/>
          <w:rtl/>
        </w:rPr>
        <w:t>אני לא יכול לתת לכם לוח זמנים. אני בהחלט מוכן, לפי פנייתך, לנסות לבחון פעם נוספת במישרין אצל יושב-ראש בית-הדין המיוחד הזה, הרב הצבאי לצה"ל, הרב וייס, מה הערכתו לגבי לוח הזמנים, מה הצפי למתן פס</w:t>
      </w:r>
      <w:r>
        <w:rPr>
          <w:rFonts w:hint="cs"/>
          <w:rtl/>
        </w:rPr>
        <w:t xml:space="preserve">יקה בנושא הכאוב הזה. </w:t>
      </w:r>
    </w:p>
    <w:p w14:paraId="5136035E" w14:textId="77777777" w:rsidR="00000000" w:rsidRDefault="003B3694">
      <w:pPr>
        <w:pStyle w:val="a0"/>
        <w:rPr>
          <w:rFonts w:hint="cs"/>
          <w:rtl/>
        </w:rPr>
      </w:pPr>
    </w:p>
    <w:p w14:paraId="202C1F44" w14:textId="77777777" w:rsidR="00000000" w:rsidRDefault="003B3694">
      <w:pPr>
        <w:pStyle w:val="af0"/>
        <w:rPr>
          <w:rtl/>
        </w:rPr>
      </w:pPr>
      <w:r>
        <w:rPr>
          <w:rFonts w:hint="eastAsia"/>
          <w:rtl/>
        </w:rPr>
        <w:t>חמי</w:t>
      </w:r>
      <w:r>
        <w:rPr>
          <w:rtl/>
        </w:rPr>
        <w:t xml:space="preserve"> דורון (שינוי):</w:t>
      </w:r>
    </w:p>
    <w:p w14:paraId="57B83FAE" w14:textId="77777777" w:rsidR="00000000" w:rsidRDefault="003B3694">
      <w:pPr>
        <w:pStyle w:val="a0"/>
        <w:rPr>
          <w:rFonts w:hint="cs"/>
          <w:rtl/>
        </w:rPr>
      </w:pPr>
    </w:p>
    <w:p w14:paraId="526FD718" w14:textId="77777777" w:rsidR="00000000" w:rsidRDefault="003B3694">
      <w:pPr>
        <w:pStyle w:val="a0"/>
        <w:rPr>
          <w:rFonts w:hint="cs"/>
          <w:rtl/>
        </w:rPr>
      </w:pPr>
      <w:r>
        <w:rPr>
          <w:rFonts w:hint="cs"/>
          <w:rtl/>
        </w:rPr>
        <w:t>- - -</w:t>
      </w:r>
    </w:p>
    <w:p w14:paraId="279B883D" w14:textId="77777777" w:rsidR="00000000" w:rsidRDefault="003B3694">
      <w:pPr>
        <w:pStyle w:val="a0"/>
        <w:rPr>
          <w:rFonts w:hint="cs"/>
          <w:rtl/>
        </w:rPr>
      </w:pPr>
    </w:p>
    <w:p w14:paraId="14C661CE" w14:textId="77777777" w:rsidR="00000000" w:rsidRDefault="003B3694">
      <w:pPr>
        <w:pStyle w:val="af1"/>
        <w:rPr>
          <w:rtl/>
        </w:rPr>
      </w:pPr>
      <w:r>
        <w:rPr>
          <w:rtl/>
        </w:rPr>
        <w:t>היו"ר משה כחלון:</w:t>
      </w:r>
    </w:p>
    <w:p w14:paraId="19A2E6EB" w14:textId="77777777" w:rsidR="00000000" w:rsidRDefault="003B3694">
      <w:pPr>
        <w:pStyle w:val="a0"/>
        <w:rPr>
          <w:rtl/>
        </w:rPr>
      </w:pPr>
    </w:p>
    <w:p w14:paraId="19817900" w14:textId="77777777" w:rsidR="00000000" w:rsidRDefault="003B3694">
      <w:pPr>
        <w:pStyle w:val="a0"/>
        <w:rPr>
          <w:rtl/>
        </w:rPr>
      </w:pPr>
      <w:r>
        <w:rPr>
          <w:rFonts w:hint="cs"/>
          <w:rtl/>
        </w:rPr>
        <w:t xml:space="preserve">תודה רבה. חבר הכנסת דורון, תודה רבה. </w:t>
      </w:r>
    </w:p>
    <w:p w14:paraId="170BAE3F" w14:textId="77777777" w:rsidR="00000000" w:rsidRDefault="003B3694">
      <w:pPr>
        <w:pStyle w:val="a2"/>
        <w:rPr>
          <w:rFonts w:hint="cs"/>
          <w:rtl/>
        </w:rPr>
      </w:pPr>
    </w:p>
    <w:p w14:paraId="36287809" w14:textId="77777777" w:rsidR="00000000" w:rsidRDefault="003B3694">
      <w:pPr>
        <w:pStyle w:val="a0"/>
        <w:rPr>
          <w:rFonts w:hint="cs"/>
          <w:rtl/>
        </w:rPr>
      </w:pPr>
    </w:p>
    <w:p w14:paraId="4991C03E" w14:textId="77777777" w:rsidR="00000000" w:rsidRDefault="003B3694">
      <w:pPr>
        <w:pStyle w:val="a2"/>
        <w:rPr>
          <w:rFonts w:hint="cs"/>
          <w:rtl/>
        </w:rPr>
      </w:pPr>
      <w:bookmarkStart w:id="750" w:name="CS17022FI0017022T13_11_2003_01_03_32"/>
      <w:bookmarkStart w:id="751" w:name="_Toc69719464"/>
      <w:bookmarkEnd w:id="750"/>
      <w:r>
        <w:rPr>
          <w:rtl/>
        </w:rPr>
        <w:t>הצע</w:t>
      </w:r>
      <w:r>
        <w:rPr>
          <w:rFonts w:hint="cs"/>
          <w:rtl/>
        </w:rPr>
        <w:t>ות</w:t>
      </w:r>
      <w:r>
        <w:rPr>
          <w:rtl/>
        </w:rPr>
        <w:t xml:space="preserve"> לסדר</w:t>
      </w:r>
      <w:r>
        <w:rPr>
          <w:rFonts w:hint="cs"/>
          <w:rtl/>
        </w:rPr>
        <w:t>-</w:t>
      </w:r>
      <w:r>
        <w:rPr>
          <w:rtl/>
        </w:rPr>
        <w:t>היום</w:t>
      </w:r>
      <w:bookmarkEnd w:id="751"/>
    </w:p>
    <w:p w14:paraId="7788F598" w14:textId="77777777" w:rsidR="00000000" w:rsidRDefault="003B3694">
      <w:pPr>
        <w:pStyle w:val="a2"/>
        <w:rPr>
          <w:rtl/>
        </w:rPr>
      </w:pPr>
      <w:bookmarkStart w:id="752" w:name="_Toc69719465"/>
      <w:r>
        <w:rPr>
          <w:rtl/>
        </w:rPr>
        <w:t xml:space="preserve">התבטאויותיו האנטישמיות של </w:t>
      </w:r>
      <w:r>
        <w:rPr>
          <w:rFonts w:hint="cs"/>
          <w:rtl/>
        </w:rPr>
        <w:t>ה</w:t>
      </w:r>
      <w:r>
        <w:rPr>
          <w:rtl/>
        </w:rPr>
        <w:t xml:space="preserve">חלילן הרומני זמפיר והתבטאויות אנטישמיות </w:t>
      </w:r>
      <w:r>
        <w:rPr>
          <w:rFonts w:hint="cs"/>
          <w:rtl/>
        </w:rPr>
        <w:br/>
      </w:r>
      <w:r>
        <w:rPr>
          <w:rtl/>
        </w:rPr>
        <w:t xml:space="preserve">בפרלמנט </w:t>
      </w:r>
      <w:r>
        <w:rPr>
          <w:rFonts w:hint="cs"/>
          <w:rtl/>
        </w:rPr>
        <w:t xml:space="preserve">של </w:t>
      </w:r>
      <w:r>
        <w:rPr>
          <w:rtl/>
        </w:rPr>
        <w:t>גרמניה</w:t>
      </w:r>
      <w:bookmarkEnd w:id="752"/>
    </w:p>
    <w:p w14:paraId="5C42B7B6" w14:textId="77777777" w:rsidR="00000000" w:rsidRDefault="003B3694">
      <w:pPr>
        <w:pStyle w:val="-0"/>
        <w:rPr>
          <w:rFonts w:hint="cs"/>
          <w:rtl/>
        </w:rPr>
      </w:pPr>
    </w:p>
    <w:p w14:paraId="068EA5C0" w14:textId="77777777" w:rsidR="00000000" w:rsidRDefault="003B3694">
      <w:pPr>
        <w:pStyle w:val="af1"/>
        <w:rPr>
          <w:rtl/>
        </w:rPr>
      </w:pPr>
      <w:bookmarkStart w:id="753" w:name="CS17022FI0017022T12_11_2003_19_39_22"/>
      <w:bookmarkEnd w:id="753"/>
      <w:r>
        <w:rPr>
          <w:rtl/>
        </w:rPr>
        <w:t>היו"ר משה כחלון:</w:t>
      </w:r>
    </w:p>
    <w:p w14:paraId="2979680E" w14:textId="77777777" w:rsidR="00000000" w:rsidRDefault="003B3694">
      <w:pPr>
        <w:pStyle w:val="a0"/>
        <w:rPr>
          <w:rtl/>
        </w:rPr>
      </w:pPr>
    </w:p>
    <w:p w14:paraId="3199A87E" w14:textId="77777777" w:rsidR="00000000" w:rsidRDefault="003B3694">
      <w:pPr>
        <w:pStyle w:val="a0"/>
        <w:rPr>
          <w:rFonts w:hint="cs"/>
          <w:rtl/>
        </w:rPr>
      </w:pPr>
      <w:r>
        <w:rPr>
          <w:rFonts w:hint="cs"/>
          <w:rtl/>
        </w:rPr>
        <w:t>אנחנו ממשיכים בסדר-היום: הת</w:t>
      </w:r>
      <w:r>
        <w:rPr>
          <w:rFonts w:hint="cs"/>
          <w:rtl/>
        </w:rPr>
        <w:t xml:space="preserve">בטאויותיו האנטישמיות של החלילן הרומני זמפיר והתבטאויות אנטישמיות בפרלמנט בגרמניה - הצעות לסדר-היום מס' 1512, 1514, 1539 ו-1562. חבר הכנסת אילן שלגי, בבקשה. אחריו </w:t>
      </w:r>
      <w:r>
        <w:rPr>
          <w:rtl/>
        </w:rPr>
        <w:t>–</w:t>
      </w:r>
      <w:r>
        <w:rPr>
          <w:rFonts w:hint="cs"/>
          <w:rtl/>
        </w:rPr>
        <w:t xml:space="preserve"> חבר הכנסת הרב ישראל אייכלר. </w:t>
      </w:r>
    </w:p>
    <w:p w14:paraId="6EE1C795" w14:textId="77777777" w:rsidR="00000000" w:rsidRDefault="003B3694">
      <w:pPr>
        <w:pStyle w:val="a0"/>
        <w:rPr>
          <w:rFonts w:hint="cs"/>
          <w:rtl/>
        </w:rPr>
      </w:pPr>
    </w:p>
    <w:p w14:paraId="66B288DA" w14:textId="77777777" w:rsidR="00000000" w:rsidRDefault="003B3694">
      <w:pPr>
        <w:pStyle w:val="a"/>
        <w:rPr>
          <w:rtl/>
        </w:rPr>
      </w:pPr>
      <w:bookmarkStart w:id="754" w:name="FS000001046T12_11_2003_19_40_12"/>
      <w:bookmarkStart w:id="755" w:name="_Toc69719466"/>
      <w:bookmarkEnd w:id="754"/>
      <w:r>
        <w:rPr>
          <w:rFonts w:hint="eastAsia"/>
          <w:rtl/>
        </w:rPr>
        <w:t>אילן</w:t>
      </w:r>
      <w:r>
        <w:rPr>
          <w:rtl/>
        </w:rPr>
        <w:t xml:space="preserve"> שלגי (שינוי):</w:t>
      </w:r>
      <w:bookmarkEnd w:id="755"/>
    </w:p>
    <w:p w14:paraId="6A38F86C" w14:textId="77777777" w:rsidR="00000000" w:rsidRDefault="003B3694">
      <w:pPr>
        <w:pStyle w:val="a0"/>
        <w:rPr>
          <w:rFonts w:hint="cs"/>
          <w:rtl/>
        </w:rPr>
      </w:pPr>
    </w:p>
    <w:p w14:paraId="269F3049" w14:textId="77777777" w:rsidR="00000000" w:rsidRDefault="003B3694">
      <w:pPr>
        <w:pStyle w:val="a0"/>
        <w:rPr>
          <w:rFonts w:hint="cs"/>
          <w:rtl/>
        </w:rPr>
      </w:pPr>
      <w:r>
        <w:rPr>
          <w:rFonts w:hint="cs"/>
          <w:rtl/>
        </w:rPr>
        <w:t>אדוני היושב-ראש, חברות וחברי הכנסת, לפני ש</w:t>
      </w:r>
      <w:r>
        <w:rPr>
          <w:rFonts w:hint="cs"/>
          <w:rtl/>
        </w:rPr>
        <w:t xml:space="preserve">לושה ימים, ב-9 בנובמבר, מלאו 65 שנים ל"ליל הבדולח", שבו הציתו חוליגנים נאצים 190 בתי-כנסת ברחבי גרמניה, הרסו ובזזו אלפי עסקים של יהודים. 91 יהודים נרצחו באותו  </w:t>
      </w:r>
      <w:r>
        <w:t>Kristal Nacht</w:t>
      </w:r>
      <w:r>
        <w:rPr>
          <w:rFonts w:hint="cs"/>
          <w:rtl/>
        </w:rPr>
        <w:t xml:space="preserve"> ארור. 20,000 מיהודי גרמניה הוכנסו למחנות ריכוז, בהם הסבא שלי. </w:t>
      </w:r>
    </w:p>
    <w:p w14:paraId="440C2D52" w14:textId="77777777" w:rsidR="00000000" w:rsidRDefault="003B3694">
      <w:pPr>
        <w:pStyle w:val="a0"/>
        <w:rPr>
          <w:rFonts w:hint="cs"/>
          <w:rtl/>
        </w:rPr>
      </w:pPr>
    </w:p>
    <w:p w14:paraId="22338399" w14:textId="77777777" w:rsidR="00000000" w:rsidRDefault="003B3694">
      <w:pPr>
        <w:pStyle w:val="a0"/>
        <w:rPr>
          <w:rFonts w:hint="cs"/>
          <w:rtl/>
        </w:rPr>
      </w:pPr>
      <w:r>
        <w:rPr>
          <w:rFonts w:hint="cs"/>
          <w:rtl/>
        </w:rPr>
        <w:t>מסתבר כי הנחש הנאצ</w:t>
      </w:r>
      <w:r>
        <w:rPr>
          <w:rFonts w:hint="cs"/>
          <w:rtl/>
        </w:rPr>
        <w:t xml:space="preserve">י לא נמחץ. הוא רק רדום ומדי פעם הוא מתעורר. שירותי ביטחון הפנים של גרמניה פרסמו לאחרונה דוח, ולפיו בשנת 2002 נמנו במדינה 10,700 אנשים המוכרים כקיצונים לאומנים ניאו-נאצים, המוכנים לנקוט אלימות כדי לכפות את עמדותיהם. </w:t>
      </w:r>
    </w:p>
    <w:p w14:paraId="2D4C5222" w14:textId="77777777" w:rsidR="00000000" w:rsidRDefault="003B3694">
      <w:pPr>
        <w:pStyle w:val="a0"/>
        <w:rPr>
          <w:rFonts w:hint="cs"/>
          <w:rtl/>
        </w:rPr>
      </w:pPr>
    </w:p>
    <w:p w14:paraId="63F7BC1D" w14:textId="77777777" w:rsidR="00000000" w:rsidRDefault="003B3694">
      <w:pPr>
        <w:pStyle w:val="a0"/>
        <w:rPr>
          <w:rFonts w:hint="cs"/>
          <w:rtl/>
        </w:rPr>
      </w:pPr>
      <w:r>
        <w:rPr>
          <w:rFonts w:hint="cs"/>
          <w:rtl/>
        </w:rPr>
        <w:t>הנה, למדנו שזה עתה שחרר חבר הפרלמנט הגר</w:t>
      </w:r>
      <w:r>
        <w:rPr>
          <w:rFonts w:hint="cs"/>
          <w:rtl/>
        </w:rPr>
        <w:t xml:space="preserve">מני, מרטין הוהמן - פירוש השם: "איש גבוה" - הצהרה אנטישמית נוספת, אחרי קודמות שהיו לו. הוא כינה את היהודים "עם של פושעים", מאחר שרבים מהבולשביקים היו יהודים, והם, לדבריו, אחראים לרצח של מיליונים במהלך המהפכה ברוסיה. </w:t>
      </w:r>
    </w:p>
    <w:p w14:paraId="31F8959A" w14:textId="77777777" w:rsidR="00000000" w:rsidRDefault="003B3694">
      <w:pPr>
        <w:pStyle w:val="a0"/>
        <w:rPr>
          <w:rFonts w:hint="cs"/>
          <w:rtl/>
        </w:rPr>
      </w:pPr>
    </w:p>
    <w:p w14:paraId="28901275" w14:textId="77777777" w:rsidR="00000000" w:rsidRDefault="003B3694">
      <w:pPr>
        <w:pStyle w:val="a0"/>
        <w:rPr>
          <w:rFonts w:hint="cs"/>
          <w:rtl/>
        </w:rPr>
      </w:pPr>
      <w:r>
        <w:rPr>
          <w:rFonts w:hint="cs"/>
          <w:rtl/>
        </w:rPr>
        <w:t>מר הוהמן, ממפלגת האיחוד הנוצרי הדמוקרטי</w:t>
      </w:r>
      <w:r>
        <w:rPr>
          <w:rFonts w:hint="cs"/>
          <w:rtl/>
        </w:rPr>
        <w:t xml:space="preserve"> </w:t>
      </w:r>
      <w:r>
        <w:rPr>
          <w:rtl/>
        </w:rPr>
        <w:t>–</w:t>
      </w:r>
      <w:r>
        <w:rPr>
          <w:rFonts w:hint="cs"/>
          <w:rtl/>
        </w:rPr>
        <w:t xml:space="preserve"> </w:t>
      </w:r>
      <w:r>
        <w:rPr>
          <w:rFonts w:hint="cs"/>
        </w:rPr>
        <w:t>CDU</w:t>
      </w:r>
      <w:r>
        <w:rPr>
          <w:rFonts w:hint="cs"/>
          <w:rtl/>
        </w:rPr>
        <w:t xml:space="preserve"> - מאזור הסן, שבירתו ויסבדן והעיר הגדולה בה היא פרנקפורט, הוא איש רע ומסוכן. אני אומר לך, מר הוהמן, כאן מהפרלמנט הישראלי במדינת היהודים מירושלים: אתה ושכמוך לא תוכלו לנו. האנטישמיות באזור הבחירה שלך הסן היא רבת שנים, ראה ספרו של בן העיר גיסן, הכומר ג</w:t>
      </w:r>
      <w:r>
        <w:rPr>
          <w:rFonts w:hint="cs"/>
          <w:rtl/>
        </w:rPr>
        <w:t xml:space="preserve">יאורג ניגרינוס, משנת 1570 </w:t>
      </w:r>
      <w:r>
        <w:rPr>
          <w:rtl/>
        </w:rPr>
        <w:t>–</w:t>
      </w:r>
      <w:r>
        <w:rPr>
          <w:rFonts w:hint="cs"/>
          <w:rtl/>
        </w:rPr>
        <w:t xml:space="preserve"> </w:t>
      </w:r>
      <w:r>
        <w:t>Judenfeind</w:t>
      </w:r>
      <w:r>
        <w:rPr>
          <w:rFonts w:hint="cs"/>
          <w:rtl/>
        </w:rPr>
        <w:t xml:space="preserve">, "אויב היהודים", שבכותרתו מדובר על היהודים כ-"מוצצי ארץ ורמאים", וגם ספרו של יוהן איזנמנגר - </w:t>
      </w:r>
      <w:r>
        <w:t>Entdecktes Judentum</w:t>
      </w:r>
      <w:r>
        <w:rPr>
          <w:rFonts w:hint="cs"/>
          <w:rtl/>
        </w:rPr>
        <w:t>, "היהודי המגולה", שפורסם בפרנקפורט בשנת 1699, המתיימר להביא הוכחות מדעיות שהן מעין אנציקלופדיה של שנאת ה</w:t>
      </w:r>
      <w:r>
        <w:rPr>
          <w:rFonts w:hint="cs"/>
          <w:rtl/>
        </w:rPr>
        <w:t xml:space="preserve">יהודים. </w:t>
      </w:r>
    </w:p>
    <w:p w14:paraId="3A20E05B" w14:textId="77777777" w:rsidR="00000000" w:rsidRDefault="003B3694">
      <w:pPr>
        <w:pStyle w:val="a0"/>
        <w:rPr>
          <w:rFonts w:hint="cs"/>
          <w:rtl/>
        </w:rPr>
      </w:pPr>
    </w:p>
    <w:p w14:paraId="1A4BD256" w14:textId="77777777" w:rsidR="00000000" w:rsidRDefault="003B3694">
      <w:pPr>
        <w:pStyle w:val="a0"/>
        <w:rPr>
          <w:rFonts w:hint="cs"/>
          <w:rtl/>
        </w:rPr>
      </w:pPr>
      <w:r>
        <w:rPr>
          <w:rFonts w:hint="cs"/>
          <w:rtl/>
        </w:rPr>
        <w:t>בשם הסבא שלי יעקב שנייבלג, שנרצח בגרמניה במחנה זקסנהאוזן ביום 4 ביוני 1940, אני שואל אותך, מר הוהמן, אם אינך מבין לאן דבריך יכולים להוביל. אני גם מציע לך שתבדוק היכן היו אביך או סבך בחודש יוני 1940, מאחר שבני דורם רצחו יהודים רק משום שהיו יהודים.</w:t>
      </w:r>
      <w:r>
        <w:rPr>
          <w:rFonts w:hint="cs"/>
          <w:rtl/>
        </w:rPr>
        <w:t xml:space="preserve"> שמור על פיך. מכל מקום, אני מברך את מפלגת ה-</w:t>
      </w:r>
      <w:r>
        <w:rPr>
          <w:rFonts w:hint="cs"/>
        </w:rPr>
        <w:t>CDU</w:t>
      </w:r>
      <w:r>
        <w:rPr>
          <w:rFonts w:hint="cs"/>
          <w:rtl/>
        </w:rPr>
        <w:t xml:space="preserve"> על שהחליטה לנקוט את ההליכים הנחוצים להדחתך. </w:t>
      </w:r>
    </w:p>
    <w:p w14:paraId="69D0E776" w14:textId="77777777" w:rsidR="00000000" w:rsidRDefault="003B3694">
      <w:pPr>
        <w:pStyle w:val="a0"/>
        <w:rPr>
          <w:rFonts w:hint="cs"/>
          <w:rtl/>
        </w:rPr>
      </w:pPr>
    </w:p>
    <w:p w14:paraId="0E4C78E1" w14:textId="77777777" w:rsidR="00000000" w:rsidRDefault="003B3694">
      <w:pPr>
        <w:pStyle w:val="a0"/>
        <w:rPr>
          <w:rFonts w:hint="cs"/>
          <w:rtl/>
        </w:rPr>
      </w:pPr>
      <w:r>
        <w:rPr>
          <w:rFonts w:hint="cs"/>
          <w:rtl/>
        </w:rPr>
        <w:t xml:space="preserve">אני מציע לחברי הבונדסטאג הגרמני שטרם עשו כן ולכל גרמני נאור לקרוא את ספרו של העיתונאי וההיסטוריון הגרמני סבסטיאן הפנר, </w:t>
      </w:r>
      <w:r>
        <w:t>Geschichte Eines Deutchen</w:t>
      </w:r>
      <w:r>
        <w:rPr>
          <w:rFonts w:hint="cs"/>
          <w:rtl/>
        </w:rPr>
        <w:t xml:space="preserve"> - "סיפורו של גרמנ</w:t>
      </w:r>
      <w:r>
        <w:rPr>
          <w:rFonts w:hint="cs"/>
          <w:rtl/>
        </w:rPr>
        <w:t>י" על התפתחות האירועים שיצאו מכלל שליטה בגרמניה. הספר נכתב ב-1939 ופורסם לאחר מותו של המחבר בשנת 1999. לאחרונה הוא תורגם לעברית.</w:t>
      </w:r>
    </w:p>
    <w:p w14:paraId="26C60F81" w14:textId="77777777" w:rsidR="00000000" w:rsidRDefault="003B3694">
      <w:pPr>
        <w:pStyle w:val="a0"/>
        <w:rPr>
          <w:rFonts w:hint="cs"/>
          <w:rtl/>
        </w:rPr>
      </w:pPr>
    </w:p>
    <w:p w14:paraId="174D9172" w14:textId="77777777" w:rsidR="00000000" w:rsidRDefault="003B3694">
      <w:pPr>
        <w:pStyle w:val="a0"/>
        <w:rPr>
          <w:rFonts w:hint="cs"/>
          <w:rtl/>
        </w:rPr>
      </w:pPr>
      <w:r>
        <w:rPr>
          <w:rFonts w:hint="cs"/>
          <w:rtl/>
        </w:rPr>
        <w:t>אני קורא לכנסת ישראל לצאת בקריאה תקיפה לפרלמנט הגרמני כי יגיב בגינוי חריף על כל הצהרה אנטישמית ועל כל תופעה של גילוי אנטישמיות</w:t>
      </w:r>
      <w:r>
        <w:rPr>
          <w:rFonts w:hint="cs"/>
          <w:rtl/>
        </w:rPr>
        <w:t xml:space="preserve">. </w:t>
      </w:r>
    </w:p>
    <w:p w14:paraId="15D18421" w14:textId="77777777" w:rsidR="00000000" w:rsidRDefault="003B3694">
      <w:pPr>
        <w:pStyle w:val="a0"/>
        <w:rPr>
          <w:rFonts w:hint="cs"/>
          <w:rtl/>
        </w:rPr>
      </w:pPr>
    </w:p>
    <w:p w14:paraId="21C6A4EE" w14:textId="77777777" w:rsidR="00000000" w:rsidRDefault="003B3694">
      <w:pPr>
        <w:pStyle w:val="af1"/>
        <w:rPr>
          <w:rtl/>
        </w:rPr>
      </w:pPr>
      <w:r>
        <w:rPr>
          <w:rtl/>
        </w:rPr>
        <w:t>היו"ר משה כחלון:</w:t>
      </w:r>
    </w:p>
    <w:p w14:paraId="5CB2081D" w14:textId="77777777" w:rsidR="00000000" w:rsidRDefault="003B3694">
      <w:pPr>
        <w:pStyle w:val="a0"/>
        <w:rPr>
          <w:rtl/>
        </w:rPr>
      </w:pPr>
    </w:p>
    <w:p w14:paraId="34EE2F94" w14:textId="77777777" w:rsidR="00000000" w:rsidRDefault="003B3694">
      <w:pPr>
        <w:pStyle w:val="a0"/>
        <w:rPr>
          <w:rFonts w:hint="cs"/>
          <w:rtl/>
        </w:rPr>
      </w:pPr>
      <w:r>
        <w:rPr>
          <w:rFonts w:hint="cs"/>
          <w:rtl/>
        </w:rPr>
        <w:t>אני מבקש לסיים.</w:t>
      </w:r>
    </w:p>
    <w:p w14:paraId="30A421F3" w14:textId="77777777" w:rsidR="00000000" w:rsidRDefault="003B3694">
      <w:pPr>
        <w:pStyle w:val="a0"/>
        <w:ind w:firstLine="0"/>
        <w:rPr>
          <w:rFonts w:hint="cs"/>
          <w:rtl/>
        </w:rPr>
      </w:pPr>
    </w:p>
    <w:p w14:paraId="23B7314F" w14:textId="77777777" w:rsidR="00000000" w:rsidRDefault="003B3694">
      <w:pPr>
        <w:pStyle w:val="-"/>
        <w:rPr>
          <w:rtl/>
        </w:rPr>
      </w:pPr>
      <w:bookmarkStart w:id="756" w:name="FS000001046T12_11_2003_19_42_59C"/>
      <w:bookmarkEnd w:id="756"/>
      <w:r>
        <w:rPr>
          <w:rtl/>
        </w:rPr>
        <w:t>אילן שלגי (שינוי):</w:t>
      </w:r>
    </w:p>
    <w:p w14:paraId="45EB68DC" w14:textId="77777777" w:rsidR="00000000" w:rsidRDefault="003B3694">
      <w:pPr>
        <w:pStyle w:val="a0"/>
        <w:rPr>
          <w:rtl/>
        </w:rPr>
      </w:pPr>
    </w:p>
    <w:p w14:paraId="73228C7F" w14:textId="77777777" w:rsidR="00000000" w:rsidRDefault="003B3694">
      <w:pPr>
        <w:pStyle w:val="a0"/>
        <w:rPr>
          <w:rFonts w:hint="cs"/>
          <w:rtl/>
        </w:rPr>
      </w:pPr>
      <w:r>
        <w:rPr>
          <w:rFonts w:hint="cs"/>
          <w:rtl/>
        </w:rPr>
        <w:t>עוד משפט אחד. גרמניה וישראל מנסות בזהירות וברגישות רבה לבנות מערכת יחסים טובה בלי לשכוח את אשר עוללו הגרמנים לעמנו. אתם הגרמנים צריכים לעשות הכול כדי למנוע התבטאויות כאלה אצלכם; אבן שטיפש אחד משליך</w:t>
      </w:r>
      <w:r>
        <w:rPr>
          <w:rFonts w:hint="cs"/>
          <w:rtl/>
        </w:rPr>
        <w:t xml:space="preserve"> לבאר, לעשרה חכמים יהיה קשה להוציאה. אני מאמין שיימצאו בגרמניה עשרה חכמים וגם יותר, שיעשו מאמץ לתקן את הצהרותיו האנטישמיות של מרטין הוהמן. תודה רבה.</w:t>
      </w:r>
    </w:p>
    <w:p w14:paraId="0F74D668" w14:textId="77777777" w:rsidR="00000000" w:rsidRDefault="003B3694">
      <w:pPr>
        <w:pStyle w:val="a0"/>
        <w:ind w:firstLine="0"/>
        <w:rPr>
          <w:rFonts w:hint="cs"/>
          <w:rtl/>
        </w:rPr>
      </w:pPr>
    </w:p>
    <w:p w14:paraId="10520769" w14:textId="77777777" w:rsidR="00000000" w:rsidRDefault="003B3694">
      <w:pPr>
        <w:pStyle w:val="af1"/>
        <w:rPr>
          <w:rtl/>
        </w:rPr>
      </w:pPr>
      <w:r>
        <w:rPr>
          <w:rtl/>
        </w:rPr>
        <w:t>היו"ר משה כחלון:</w:t>
      </w:r>
    </w:p>
    <w:p w14:paraId="35F30064" w14:textId="77777777" w:rsidR="00000000" w:rsidRDefault="003B3694">
      <w:pPr>
        <w:pStyle w:val="a0"/>
        <w:rPr>
          <w:rtl/>
        </w:rPr>
      </w:pPr>
    </w:p>
    <w:p w14:paraId="4662CD7A" w14:textId="77777777" w:rsidR="00000000" w:rsidRDefault="003B3694">
      <w:pPr>
        <w:pStyle w:val="a0"/>
        <w:rPr>
          <w:rFonts w:hint="cs"/>
          <w:rtl/>
        </w:rPr>
      </w:pPr>
      <w:r>
        <w:rPr>
          <w:rFonts w:hint="cs"/>
          <w:rtl/>
        </w:rPr>
        <w:t>תודה רבה. חבר הכנסת הרב ישראל אייכלר, בבקשה. אחריו - חבר הכנסת דוד טל, שאני רואה שאינו נ</w:t>
      </w:r>
      <w:r>
        <w:rPr>
          <w:rFonts w:hint="cs"/>
          <w:rtl/>
        </w:rPr>
        <w:t>וכח. הוא לא מחוק. חבר הכנסת חיים כץ - אחריו.</w:t>
      </w:r>
    </w:p>
    <w:p w14:paraId="5771904B" w14:textId="77777777" w:rsidR="00000000" w:rsidRDefault="003B3694">
      <w:pPr>
        <w:pStyle w:val="a0"/>
        <w:ind w:firstLine="0"/>
        <w:rPr>
          <w:rFonts w:hint="cs"/>
          <w:rtl/>
        </w:rPr>
      </w:pPr>
    </w:p>
    <w:p w14:paraId="3AB97852" w14:textId="77777777" w:rsidR="00000000" w:rsidRDefault="003B3694">
      <w:pPr>
        <w:pStyle w:val="af0"/>
        <w:rPr>
          <w:rtl/>
        </w:rPr>
      </w:pPr>
      <w:r>
        <w:rPr>
          <w:rFonts w:hint="eastAsia"/>
          <w:rtl/>
        </w:rPr>
        <w:t>מאיר</w:t>
      </w:r>
      <w:r>
        <w:rPr>
          <w:rtl/>
        </w:rPr>
        <w:t xml:space="preserve"> פרוש (יהדות התורה):</w:t>
      </w:r>
    </w:p>
    <w:p w14:paraId="7849AAEA" w14:textId="77777777" w:rsidR="00000000" w:rsidRDefault="003B3694">
      <w:pPr>
        <w:pStyle w:val="a0"/>
        <w:rPr>
          <w:rFonts w:hint="cs"/>
          <w:rtl/>
        </w:rPr>
      </w:pPr>
    </w:p>
    <w:p w14:paraId="3D2EDE00" w14:textId="77777777" w:rsidR="00000000" w:rsidRDefault="003B3694">
      <w:pPr>
        <w:pStyle w:val="a0"/>
        <w:rPr>
          <w:rFonts w:hint="cs"/>
          <w:rtl/>
        </w:rPr>
      </w:pPr>
      <w:r>
        <w:rPr>
          <w:rFonts w:hint="cs"/>
          <w:rtl/>
        </w:rPr>
        <w:t>אני מקווה שגם בכנסת ישראל יהיו עשרה חכמים שיגיבו על ההצעות של השר פורז.</w:t>
      </w:r>
    </w:p>
    <w:p w14:paraId="4A077DBE" w14:textId="77777777" w:rsidR="00000000" w:rsidRDefault="003B3694">
      <w:pPr>
        <w:pStyle w:val="a0"/>
        <w:ind w:firstLine="0"/>
        <w:rPr>
          <w:rFonts w:hint="cs"/>
          <w:rtl/>
        </w:rPr>
      </w:pPr>
    </w:p>
    <w:p w14:paraId="1C6FB067" w14:textId="77777777" w:rsidR="00000000" w:rsidRDefault="003B3694">
      <w:pPr>
        <w:pStyle w:val="a"/>
        <w:rPr>
          <w:rtl/>
        </w:rPr>
      </w:pPr>
      <w:bookmarkStart w:id="757" w:name="FS000001057T12_11_2003_19_45_56"/>
      <w:bookmarkStart w:id="758" w:name="_Toc69719467"/>
      <w:bookmarkEnd w:id="757"/>
      <w:r>
        <w:rPr>
          <w:rFonts w:hint="eastAsia"/>
          <w:rtl/>
        </w:rPr>
        <w:t>ישראל</w:t>
      </w:r>
      <w:r>
        <w:rPr>
          <w:rtl/>
        </w:rPr>
        <w:t xml:space="preserve"> אייכלר (יהדות התורה):</w:t>
      </w:r>
      <w:bookmarkEnd w:id="758"/>
    </w:p>
    <w:p w14:paraId="03CF12BF" w14:textId="77777777" w:rsidR="00000000" w:rsidRDefault="003B3694">
      <w:pPr>
        <w:pStyle w:val="a0"/>
        <w:rPr>
          <w:rFonts w:hint="cs"/>
          <w:rtl/>
        </w:rPr>
      </w:pPr>
    </w:p>
    <w:p w14:paraId="3A0EED1F" w14:textId="77777777" w:rsidR="00000000" w:rsidRDefault="003B3694">
      <w:pPr>
        <w:pStyle w:val="a0"/>
        <w:rPr>
          <w:rFonts w:hint="cs"/>
          <w:rtl/>
        </w:rPr>
      </w:pPr>
      <w:r>
        <w:rPr>
          <w:rFonts w:hint="cs"/>
          <w:rtl/>
        </w:rPr>
        <w:t>אדוני היושב-ראש, אני התרגשתי לשמוע שסבו של חבר הכנסת שלגי נקרא יעקב שנייבלג, השם י</w:t>
      </w:r>
      <w:r>
        <w:rPr>
          <w:rFonts w:hint="cs"/>
          <w:rtl/>
        </w:rPr>
        <w:t>יקום דמו, והוא נשרף ונהרג בשואה. הוא הזכיר את "ליל הבדולח". זה הזכיר לי את משפחת שנייבלג המכובדת, שאחד מבניה היה רב ודיין בבית-דין צדק של בעלז. זה ממש מקשה עלי לנאום את הנאום שלי.</w:t>
      </w:r>
    </w:p>
    <w:p w14:paraId="69AB9FE4" w14:textId="77777777" w:rsidR="00000000" w:rsidRDefault="003B3694">
      <w:pPr>
        <w:pStyle w:val="a0"/>
        <w:rPr>
          <w:rFonts w:hint="cs"/>
          <w:rtl/>
        </w:rPr>
      </w:pPr>
    </w:p>
    <w:p w14:paraId="7821E1AA" w14:textId="77777777" w:rsidR="00000000" w:rsidRDefault="003B3694">
      <w:pPr>
        <w:pStyle w:val="a0"/>
        <w:rPr>
          <w:rFonts w:hint="cs"/>
          <w:rtl/>
        </w:rPr>
      </w:pPr>
      <w:r>
        <w:rPr>
          <w:rFonts w:hint="cs"/>
          <w:rtl/>
        </w:rPr>
        <w:t>מכל העולם האירופי באים בבשורות איוב ביטויים אנטישמיים בימים האחרונים. עוד ז</w:t>
      </w:r>
      <w:r>
        <w:rPr>
          <w:rFonts w:hint="cs"/>
          <w:rtl/>
        </w:rPr>
        <w:t>ה יוצא וזה בא. בבונדסטאג הגרמני, בדעת הקהל האיטלקית, בפגיעות ביהודים בצרפת, ובעיקר הסקר של האיחוד האירופי.</w:t>
      </w:r>
    </w:p>
    <w:p w14:paraId="46DB2FEB" w14:textId="77777777" w:rsidR="00000000" w:rsidRDefault="003B3694">
      <w:pPr>
        <w:pStyle w:val="a0"/>
        <w:rPr>
          <w:rFonts w:hint="cs"/>
          <w:rtl/>
        </w:rPr>
      </w:pPr>
    </w:p>
    <w:p w14:paraId="61CA1945" w14:textId="77777777" w:rsidR="00000000" w:rsidRDefault="003B3694">
      <w:pPr>
        <w:pStyle w:val="a0"/>
        <w:rPr>
          <w:rFonts w:hint="cs"/>
          <w:rtl/>
        </w:rPr>
      </w:pPr>
      <w:r>
        <w:rPr>
          <w:rFonts w:hint="cs"/>
          <w:rtl/>
        </w:rPr>
        <w:t>והנה, קם זמר יווני מפורסם, שדרך אגב אני מניח שאף ילד חרדי לא יודע את שמו, תיאודורקיס, ואומר: היהודים, האומה הקטנה הזאת, הם שורש הרע בעולם. היהודים ח</w:t>
      </w:r>
      <w:r>
        <w:rPr>
          <w:rFonts w:hint="cs"/>
          <w:rtl/>
        </w:rPr>
        <w:t>שים חשיבות עצמית, עקשנות ופנאטיות.</w:t>
      </w:r>
    </w:p>
    <w:p w14:paraId="2138502C" w14:textId="77777777" w:rsidR="00000000" w:rsidRDefault="003B3694">
      <w:pPr>
        <w:pStyle w:val="a0"/>
        <w:ind w:firstLine="0"/>
        <w:rPr>
          <w:rFonts w:hint="cs"/>
          <w:rtl/>
        </w:rPr>
      </w:pPr>
    </w:p>
    <w:p w14:paraId="0868753D" w14:textId="77777777" w:rsidR="00000000" w:rsidRDefault="003B3694">
      <w:pPr>
        <w:pStyle w:val="af0"/>
        <w:rPr>
          <w:rtl/>
        </w:rPr>
      </w:pPr>
      <w:r>
        <w:rPr>
          <w:rFonts w:hint="eastAsia"/>
          <w:rtl/>
        </w:rPr>
        <w:t>מאיר</w:t>
      </w:r>
      <w:r>
        <w:rPr>
          <w:rtl/>
        </w:rPr>
        <w:t xml:space="preserve"> פרוש (יהדות התורה):</w:t>
      </w:r>
    </w:p>
    <w:p w14:paraId="2A66630D" w14:textId="77777777" w:rsidR="00000000" w:rsidRDefault="003B3694">
      <w:pPr>
        <w:pStyle w:val="a0"/>
        <w:rPr>
          <w:rFonts w:hint="cs"/>
          <w:rtl/>
        </w:rPr>
      </w:pPr>
    </w:p>
    <w:p w14:paraId="34F2C4E9" w14:textId="77777777" w:rsidR="00000000" w:rsidRDefault="003B3694">
      <w:pPr>
        <w:pStyle w:val="a0"/>
        <w:rPr>
          <w:rFonts w:hint="cs"/>
          <w:rtl/>
        </w:rPr>
      </w:pPr>
      <w:r>
        <w:rPr>
          <w:rFonts w:hint="cs"/>
          <w:rtl/>
        </w:rPr>
        <w:t>חרדים, אמר?</w:t>
      </w:r>
    </w:p>
    <w:p w14:paraId="6078FAA8" w14:textId="77777777" w:rsidR="00000000" w:rsidRDefault="003B3694">
      <w:pPr>
        <w:pStyle w:val="a0"/>
        <w:ind w:firstLine="0"/>
        <w:rPr>
          <w:rFonts w:hint="cs"/>
          <w:rtl/>
        </w:rPr>
      </w:pPr>
    </w:p>
    <w:p w14:paraId="1C34DAF9" w14:textId="77777777" w:rsidR="00000000" w:rsidRDefault="003B3694">
      <w:pPr>
        <w:pStyle w:val="af0"/>
        <w:rPr>
          <w:rtl/>
        </w:rPr>
      </w:pPr>
      <w:r>
        <w:rPr>
          <w:rFonts w:hint="eastAsia"/>
          <w:rtl/>
        </w:rPr>
        <w:t>מיכאל</w:t>
      </w:r>
      <w:r>
        <w:rPr>
          <w:rtl/>
        </w:rPr>
        <w:t xml:space="preserve"> רצון (הליכוד):</w:t>
      </w:r>
    </w:p>
    <w:p w14:paraId="32C13110" w14:textId="77777777" w:rsidR="00000000" w:rsidRDefault="003B3694">
      <w:pPr>
        <w:pStyle w:val="a0"/>
        <w:rPr>
          <w:rFonts w:hint="cs"/>
          <w:rtl/>
        </w:rPr>
      </w:pPr>
    </w:p>
    <w:p w14:paraId="38840BE7" w14:textId="77777777" w:rsidR="00000000" w:rsidRDefault="003B3694">
      <w:pPr>
        <w:pStyle w:val="a0"/>
        <w:rPr>
          <w:rFonts w:hint="cs"/>
          <w:rtl/>
        </w:rPr>
      </w:pPr>
      <w:r>
        <w:rPr>
          <w:rFonts w:hint="cs"/>
          <w:rtl/>
        </w:rPr>
        <w:t>הוא הלחין את המנון אש"ף.</w:t>
      </w:r>
    </w:p>
    <w:p w14:paraId="3CC975A2" w14:textId="77777777" w:rsidR="00000000" w:rsidRDefault="003B3694">
      <w:pPr>
        <w:pStyle w:val="a0"/>
        <w:ind w:firstLine="0"/>
        <w:rPr>
          <w:rFonts w:hint="cs"/>
          <w:rtl/>
        </w:rPr>
      </w:pPr>
    </w:p>
    <w:p w14:paraId="17B2A417" w14:textId="77777777" w:rsidR="00000000" w:rsidRDefault="003B3694">
      <w:pPr>
        <w:pStyle w:val="-"/>
        <w:rPr>
          <w:rtl/>
        </w:rPr>
      </w:pPr>
      <w:bookmarkStart w:id="759" w:name="FS000001057T12_11_2003_19_56_42C"/>
      <w:bookmarkEnd w:id="759"/>
      <w:r>
        <w:rPr>
          <w:rtl/>
        </w:rPr>
        <w:t>ישראל אייכלר (יהדות התורה):</w:t>
      </w:r>
    </w:p>
    <w:p w14:paraId="3B4DD0D6" w14:textId="77777777" w:rsidR="00000000" w:rsidRDefault="003B3694">
      <w:pPr>
        <w:pStyle w:val="a0"/>
        <w:rPr>
          <w:rtl/>
        </w:rPr>
      </w:pPr>
    </w:p>
    <w:p w14:paraId="33516A59" w14:textId="77777777" w:rsidR="00000000" w:rsidRDefault="003B3694">
      <w:pPr>
        <w:pStyle w:val="a0"/>
        <w:rPr>
          <w:rFonts w:hint="cs"/>
          <w:rtl/>
        </w:rPr>
      </w:pPr>
      <w:r>
        <w:rPr>
          <w:rFonts w:hint="cs"/>
          <w:rtl/>
        </w:rPr>
        <w:t xml:space="preserve">שמעתי גם שבתו נשואה לדובר אש"ף. יש לו ייחוס. </w:t>
      </w:r>
    </w:p>
    <w:p w14:paraId="5569B28B" w14:textId="77777777" w:rsidR="00000000" w:rsidRDefault="003B3694">
      <w:pPr>
        <w:pStyle w:val="a0"/>
        <w:ind w:firstLine="0"/>
        <w:rPr>
          <w:rFonts w:hint="cs"/>
          <w:rtl/>
        </w:rPr>
      </w:pPr>
    </w:p>
    <w:p w14:paraId="52F37302" w14:textId="77777777" w:rsidR="00000000" w:rsidRDefault="003B3694">
      <w:pPr>
        <w:pStyle w:val="af0"/>
        <w:rPr>
          <w:rtl/>
        </w:rPr>
      </w:pPr>
      <w:r>
        <w:rPr>
          <w:rFonts w:hint="eastAsia"/>
          <w:rtl/>
        </w:rPr>
        <w:t>מאיר</w:t>
      </w:r>
      <w:r>
        <w:rPr>
          <w:rtl/>
        </w:rPr>
        <w:t xml:space="preserve"> פרוש (יהדות התורה):</w:t>
      </w:r>
    </w:p>
    <w:p w14:paraId="608FFEDF" w14:textId="77777777" w:rsidR="00000000" w:rsidRDefault="003B3694">
      <w:pPr>
        <w:pStyle w:val="a0"/>
        <w:rPr>
          <w:rFonts w:hint="cs"/>
          <w:rtl/>
        </w:rPr>
      </w:pPr>
    </w:p>
    <w:p w14:paraId="0F31A77A" w14:textId="77777777" w:rsidR="00000000" w:rsidRDefault="003B3694">
      <w:pPr>
        <w:pStyle w:val="a0"/>
        <w:rPr>
          <w:rFonts w:hint="cs"/>
          <w:rtl/>
        </w:rPr>
      </w:pPr>
      <w:r>
        <w:rPr>
          <w:rFonts w:hint="cs"/>
          <w:rtl/>
        </w:rPr>
        <w:t>הוא אמר חרדים?</w:t>
      </w:r>
    </w:p>
    <w:p w14:paraId="7EF2AD76" w14:textId="77777777" w:rsidR="00000000" w:rsidRDefault="003B3694">
      <w:pPr>
        <w:pStyle w:val="a0"/>
        <w:ind w:firstLine="0"/>
        <w:rPr>
          <w:rFonts w:hint="cs"/>
          <w:rtl/>
        </w:rPr>
      </w:pPr>
    </w:p>
    <w:p w14:paraId="3EF58646" w14:textId="77777777" w:rsidR="00000000" w:rsidRDefault="003B3694">
      <w:pPr>
        <w:pStyle w:val="-"/>
        <w:rPr>
          <w:rtl/>
        </w:rPr>
      </w:pPr>
      <w:bookmarkStart w:id="760" w:name="FS000001057T12_11_2003_19_57_21C"/>
      <w:bookmarkEnd w:id="760"/>
      <w:r>
        <w:rPr>
          <w:rtl/>
        </w:rPr>
        <w:t>ישראל אייכלר (י</w:t>
      </w:r>
      <w:r>
        <w:rPr>
          <w:rtl/>
        </w:rPr>
        <w:t>הדות התורה):</w:t>
      </w:r>
    </w:p>
    <w:p w14:paraId="6C2CEF63" w14:textId="77777777" w:rsidR="00000000" w:rsidRDefault="003B3694">
      <w:pPr>
        <w:pStyle w:val="a0"/>
        <w:rPr>
          <w:rtl/>
        </w:rPr>
      </w:pPr>
    </w:p>
    <w:p w14:paraId="12E89F81" w14:textId="77777777" w:rsidR="00000000" w:rsidRDefault="003B3694">
      <w:pPr>
        <w:pStyle w:val="a0"/>
        <w:rPr>
          <w:rFonts w:hint="cs"/>
          <w:rtl/>
        </w:rPr>
      </w:pPr>
      <w:r>
        <w:rPr>
          <w:rFonts w:hint="cs"/>
          <w:rtl/>
        </w:rPr>
        <w:t>אני שואל, מוסדות התרבות הרעה שחיים מכספי מסינו, איך הם מזמינים זמר רומני נוסף, שגם הוא התבטא באנטישמיות. אני רוצה לצטט לכם משפט אחד מספר חסידים: "מעולם לא יעשו הגויים רע, אלא אם כן יעשו ישראל תחילה רעה ביניהם זה בזה". כל מה שהגויים עושים לנו,</w:t>
      </w:r>
      <w:r>
        <w:rPr>
          <w:rFonts w:hint="cs"/>
          <w:rtl/>
        </w:rPr>
        <w:t xml:space="preserve"> אנחנו עושים קודם לעצמנו.</w:t>
      </w:r>
    </w:p>
    <w:p w14:paraId="013BD921" w14:textId="77777777" w:rsidR="00000000" w:rsidRDefault="003B3694">
      <w:pPr>
        <w:pStyle w:val="a0"/>
        <w:rPr>
          <w:rFonts w:hint="cs"/>
          <w:rtl/>
        </w:rPr>
      </w:pPr>
    </w:p>
    <w:p w14:paraId="7005827B" w14:textId="77777777" w:rsidR="00000000" w:rsidRDefault="003B3694">
      <w:pPr>
        <w:pStyle w:val="a0"/>
        <w:rPr>
          <w:rFonts w:hint="cs"/>
          <w:rtl/>
        </w:rPr>
      </w:pPr>
      <w:r>
        <w:rPr>
          <w:rFonts w:hint="cs"/>
          <w:rtl/>
        </w:rPr>
        <w:t xml:space="preserve">כל גוי שרוצה להעליל עלילות מרושעות, פשוט יכול לצטט מה שנאמר כאן בכנסת, בתקשורת, ובמוסדות התרבות, נגד תורת ישראל ונגד עם ישראל. </w:t>
      </w:r>
    </w:p>
    <w:p w14:paraId="1E6B8B11" w14:textId="77777777" w:rsidR="00000000" w:rsidRDefault="003B3694">
      <w:pPr>
        <w:pStyle w:val="a0"/>
        <w:rPr>
          <w:rFonts w:hint="cs"/>
          <w:rtl/>
        </w:rPr>
      </w:pPr>
    </w:p>
    <w:p w14:paraId="1EC2DD3A" w14:textId="77777777" w:rsidR="00000000" w:rsidRDefault="003B3694">
      <w:pPr>
        <w:pStyle w:val="a0"/>
        <w:rPr>
          <w:rFonts w:hint="cs"/>
          <w:rtl/>
        </w:rPr>
      </w:pPr>
      <w:r>
        <w:rPr>
          <w:rFonts w:hint="cs"/>
          <w:rtl/>
        </w:rPr>
        <w:t>בראש ובראשונה אני רוצה להזכיר את זעקת המשפחות, שהביא היום חבר הכנסת אלדד; הבג"ץ שהכשיר את הפצת עלילת</w:t>
      </w:r>
      <w:r>
        <w:rPr>
          <w:rFonts w:hint="cs"/>
          <w:rtl/>
        </w:rPr>
        <w:t xml:space="preserve"> הדם "ג'נין ג'נין", והתיר את דמם של החיילים שהלכו אל המוות, כדי שלא לפגוע באזרחים באמצעות מסוקים. מה יחשוב הגוי האיטלקי, אם הבג"ץ הישראלי חושב כך?</w:t>
      </w:r>
    </w:p>
    <w:p w14:paraId="34ADA993" w14:textId="77777777" w:rsidR="00000000" w:rsidRDefault="003B3694">
      <w:pPr>
        <w:pStyle w:val="a0"/>
        <w:rPr>
          <w:rFonts w:hint="cs"/>
          <w:rtl/>
        </w:rPr>
      </w:pPr>
    </w:p>
    <w:p w14:paraId="054F4C64" w14:textId="77777777" w:rsidR="00000000" w:rsidRDefault="003B3694">
      <w:pPr>
        <w:pStyle w:val="a0"/>
        <w:rPr>
          <w:rFonts w:hint="cs"/>
          <w:rtl/>
        </w:rPr>
      </w:pPr>
      <w:r>
        <w:rPr>
          <w:rFonts w:hint="cs"/>
          <w:rtl/>
        </w:rPr>
        <w:t>אני רוצה להזכיר את העלילה ב"קאמרי". היה שם מחזה, כאילו הדתיים השתלטו על המדינה, ויפוצצו את העולם בפצצת האטום</w:t>
      </w:r>
      <w:r>
        <w:rPr>
          <w:rFonts w:hint="cs"/>
          <w:rtl/>
        </w:rPr>
        <w:t xml:space="preserve">. אני לא מדבר על ויכוחים פנימיים, אני מדבר על מה שמוציאים לעולם כולו, שהיהודים מסוגלים חלילה לפוצץ את העולם. אפילו דן מרגלית </w:t>
      </w:r>
      <w:r>
        <w:rPr>
          <w:rtl/>
        </w:rPr>
        <w:t>–</w:t>
      </w:r>
      <w:r>
        <w:rPr>
          <w:rFonts w:hint="cs"/>
          <w:rtl/>
        </w:rPr>
        <w:t xml:space="preserve"> בשבחו ייאמר </w:t>
      </w:r>
      <w:r>
        <w:rPr>
          <w:rtl/>
        </w:rPr>
        <w:t>–</w:t>
      </w:r>
      <w:r>
        <w:rPr>
          <w:rFonts w:hint="cs"/>
          <w:rtl/>
        </w:rPr>
        <w:t xml:space="preserve"> שהיה שם, קם ויצא, ולא יכול היה לסבול את זה. </w:t>
      </w:r>
    </w:p>
    <w:p w14:paraId="4E323F97" w14:textId="77777777" w:rsidR="00000000" w:rsidRDefault="003B3694">
      <w:pPr>
        <w:pStyle w:val="a0"/>
        <w:rPr>
          <w:rFonts w:hint="cs"/>
          <w:rtl/>
        </w:rPr>
      </w:pPr>
    </w:p>
    <w:p w14:paraId="78BE6496" w14:textId="77777777" w:rsidR="00000000" w:rsidRDefault="003B3694">
      <w:pPr>
        <w:pStyle w:val="a0"/>
        <w:rPr>
          <w:rFonts w:hint="cs"/>
          <w:rtl/>
        </w:rPr>
      </w:pPr>
      <w:r>
        <w:rPr>
          <w:rFonts w:hint="cs"/>
          <w:rtl/>
        </w:rPr>
        <w:t>מה אנחנו רוצים מן היוונים והאיטלקים, כאשר כאן בכנסת דיבר היום שר המשפ</w:t>
      </w:r>
      <w:r>
        <w:rPr>
          <w:rFonts w:hint="cs"/>
          <w:rtl/>
        </w:rPr>
        <w:t xml:space="preserve">טים על החרדים החולבים את המדינה. אלה בדיוק הטיעונים שהיו שם. אני רוצה לצטט ממאמר בעיתון של שינוי: "פרי עמלם של אזרחים הגונים משלמי מסים, הוא השמן בגלגלי הממסד הדתי והחרדי". הרי זאת בדיוק היתה טענת האירופים בעבר, וזה בדיוק מה שהזמר הרומני חושב עכשיו. </w:t>
      </w:r>
    </w:p>
    <w:p w14:paraId="3B25BB70" w14:textId="77777777" w:rsidR="00000000" w:rsidRDefault="003B3694">
      <w:pPr>
        <w:pStyle w:val="a0"/>
        <w:rPr>
          <w:rFonts w:hint="cs"/>
          <w:rtl/>
        </w:rPr>
      </w:pPr>
    </w:p>
    <w:p w14:paraId="319495B9" w14:textId="77777777" w:rsidR="00000000" w:rsidRDefault="003B3694">
      <w:pPr>
        <w:pStyle w:val="a0"/>
        <w:rPr>
          <w:rFonts w:hint="cs"/>
          <w:rtl/>
        </w:rPr>
      </w:pPr>
      <w:r>
        <w:rPr>
          <w:rFonts w:hint="cs"/>
          <w:rtl/>
        </w:rPr>
        <w:t xml:space="preserve">אני </w:t>
      </w:r>
      <w:r>
        <w:rPr>
          <w:rFonts w:hint="cs"/>
          <w:rtl/>
        </w:rPr>
        <w:t>לא רוצה להזכיר שוב חברי כנסת ישראלים שהציגו את מדרשי חז"ל כגזעניים. מי שרוצה להילחם באנטישמיות, צריך לעשות את זה קודם כאן.</w:t>
      </w:r>
    </w:p>
    <w:p w14:paraId="2C40B279" w14:textId="77777777" w:rsidR="00000000" w:rsidRDefault="003B3694">
      <w:pPr>
        <w:pStyle w:val="a0"/>
        <w:ind w:firstLine="0"/>
        <w:rPr>
          <w:rFonts w:hint="cs"/>
          <w:rtl/>
        </w:rPr>
      </w:pPr>
    </w:p>
    <w:p w14:paraId="490BA4BF" w14:textId="77777777" w:rsidR="00000000" w:rsidRDefault="003B3694">
      <w:pPr>
        <w:pStyle w:val="af1"/>
        <w:rPr>
          <w:rtl/>
        </w:rPr>
      </w:pPr>
      <w:r>
        <w:rPr>
          <w:rtl/>
        </w:rPr>
        <w:t>היו"ר משה כחלון:</w:t>
      </w:r>
    </w:p>
    <w:p w14:paraId="5EBC1697" w14:textId="77777777" w:rsidR="00000000" w:rsidRDefault="003B3694">
      <w:pPr>
        <w:pStyle w:val="a0"/>
        <w:rPr>
          <w:rtl/>
        </w:rPr>
      </w:pPr>
    </w:p>
    <w:p w14:paraId="70BB8B93" w14:textId="77777777" w:rsidR="00000000" w:rsidRDefault="003B3694">
      <w:pPr>
        <w:pStyle w:val="a0"/>
        <w:rPr>
          <w:rFonts w:hint="cs"/>
          <w:rtl/>
        </w:rPr>
      </w:pPr>
      <w:r>
        <w:rPr>
          <w:rFonts w:hint="cs"/>
          <w:rtl/>
        </w:rPr>
        <w:t>אני מבקש לסיים.</w:t>
      </w:r>
    </w:p>
    <w:p w14:paraId="65E675BE" w14:textId="77777777" w:rsidR="00000000" w:rsidRDefault="003B3694">
      <w:pPr>
        <w:pStyle w:val="a0"/>
        <w:ind w:firstLine="0"/>
        <w:rPr>
          <w:rFonts w:hint="cs"/>
          <w:rtl/>
        </w:rPr>
      </w:pPr>
    </w:p>
    <w:p w14:paraId="553FF73A" w14:textId="77777777" w:rsidR="00000000" w:rsidRDefault="003B3694">
      <w:pPr>
        <w:pStyle w:val="-"/>
        <w:rPr>
          <w:rtl/>
        </w:rPr>
      </w:pPr>
      <w:bookmarkStart w:id="761" w:name="FS000001057T12_11_2003_20_04_47C"/>
      <w:bookmarkEnd w:id="761"/>
      <w:r>
        <w:rPr>
          <w:rtl/>
        </w:rPr>
        <w:t>ישראל אייכלר (יהדות התורה):</w:t>
      </w:r>
    </w:p>
    <w:p w14:paraId="11FC59EB" w14:textId="77777777" w:rsidR="00000000" w:rsidRDefault="003B3694">
      <w:pPr>
        <w:pStyle w:val="a0"/>
        <w:rPr>
          <w:rtl/>
        </w:rPr>
      </w:pPr>
    </w:p>
    <w:p w14:paraId="19124ACA" w14:textId="77777777" w:rsidR="00000000" w:rsidRDefault="003B3694">
      <w:pPr>
        <w:pStyle w:val="a0"/>
        <w:rPr>
          <w:rFonts w:hint="cs"/>
          <w:rtl/>
        </w:rPr>
      </w:pPr>
      <w:r>
        <w:rPr>
          <w:rFonts w:hint="cs"/>
          <w:rtl/>
        </w:rPr>
        <w:t xml:space="preserve">כן, אני רק אצטט את הפרסום של משרד החינוך שבו נאמר: "רוב מעמד העניים </w:t>
      </w:r>
      <w:r>
        <w:rPr>
          <w:rFonts w:hint="cs"/>
          <w:rtl/>
        </w:rPr>
        <w:t>המנצל הידרדר למצבו בגלל צו דתי, הדורש ממנו להשקיע זמנו בשינון ופלפול של הלכות, ששרדו מימי הביניים". כך מדברים כאן, מה אנחנו רוצים מהם?</w:t>
      </w:r>
    </w:p>
    <w:p w14:paraId="6DCBE69F" w14:textId="77777777" w:rsidR="00000000" w:rsidRDefault="003B3694">
      <w:pPr>
        <w:pStyle w:val="a0"/>
        <w:rPr>
          <w:rFonts w:hint="cs"/>
          <w:rtl/>
        </w:rPr>
      </w:pPr>
    </w:p>
    <w:p w14:paraId="425B474A" w14:textId="77777777" w:rsidR="00000000" w:rsidRDefault="003B3694">
      <w:pPr>
        <w:pStyle w:val="a0"/>
        <w:rPr>
          <w:rFonts w:hint="cs"/>
          <w:rtl/>
        </w:rPr>
      </w:pPr>
      <w:r>
        <w:rPr>
          <w:rFonts w:hint="cs"/>
          <w:rtl/>
        </w:rPr>
        <w:t>יש לי גם פתרון. רק סולידריות יהודית, מעבר לכל מחלוקת, שבנויה על בסיס אמונתנו ותורתנו הקדושה, תוכל להתגבר על האנטישמיות ב</w:t>
      </w:r>
      <w:r>
        <w:rPr>
          <w:rFonts w:hint="cs"/>
          <w:rtl/>
        </w:rPr>
        <w:t>חוץ-לארץ, ובראש ובראשונה כאן בבית. תודה רבה.</w:t>
      </w:r>
    </w:p>
    <w:p w14:paraId="42CAC084" w14:textId="77777777" w:rsidR="00000000" w:rsidRDefault="003B3694">
      <w:pPr>
        <w:pStyle w:val="a0"/>
        <w:ind w:firstLine="0"/>
        <w:rPr>
          <w:rFonts w:hint="cs"/>
          <w:rtl/>
        </w:rPr>
      </w:pPr>
    </w:p>
    <w:p w14:paraId="77487199" w14:textId="77777777" w:rsidR="00000000" w:rsidRDefault="003B3694">
      <w:pPr>
        <w:pStyle w:val="af1"/>
        <w:rPr>
          <w:rtl/>
        </w:rPr>
      </w:pPr>
      <w:r>
        <w:rPr>
          <w:rtl/>
        </w:rPr>
        <w:t>היו"ר משה כחלון:</w:t>
      </w:r>
    </w:p>
    <w:p w14:paraId="313AFF22" w14:textId="77777777" w:rsidR="00000000" w:rsidRDefault="003B3694">
      <w:pPr>
        <w:pStyle w:val="a0"/>
        <w:rPr>
          <w:rtl/>
        </w:rPr>
      </w:pPr>
    </w:p>
    <w:p w14:paraId="3F5A7B44" w14:textId="77777777" w:rsidR="00000000" w:rsidRDefault="003B3694">
      <w:pPr>
        <w:pStyle w:val="a0"/>
        <w:rPr>
          <w:rFonts w:hint="cs"/>
          <w:rtl/>
        </w:rPr>
      </w:pPr>
      <w:r>
        <w:rPr>
          <w:rFonts w:hint="cs"/>
          <w:rtl/>
        </w:rPr>
        <w:t>תודה רבה. חבר הכנסת חיים כץ, בבקשה. אחריו ישיב השר לענייני ירושלים, חברה והתפוצות, השר שרנסקי.</w:t>
      </w:r>
    </w:p>
    <w:p w14:paraId="0D37B739" w14:textId="77777777" w:rsidR="00000000" w:rsidRDefault="003B3694">
      <w:pPr>
        <w:pStyle w:val="a0"/>
        <w:ind w:firstLine="0"/>
        <w:rPr>
          <w:rFonts w:hint="cs"/>
          <w:rtl/>
        </w:rPr>
      </w:pPr>
    </w:p>
    <w:p w14:paraId="2D7CBF2E" w14:textId="77777777" w:rsidR="00000000" w:rsidRDefault="003B3694">
      <w:pPr>
        <w:pStyle w:val="a"/>
        <w:rPr>
          <w:rtl/>
        </w:rPr>
      </w:pPr>
      <w:bookmarkStart w:id="762" w:name="FS000000556T12_11_2003_20_07_34"/>
      <w:bookmarkStart w:id="763" w:name="_Toc69719468"/>
      <w:bookmarkEnd w:id="762"/>
      <w:r>
        <w:rPr>
          <w:rFonts w:hint="eastAsia"/>
          <w:rtl/>
        </w:rPr>
        <w:t>חיים</w:t>
      </w:r>
      <w:r>
        <w:rPr>
          <w:rtl/>
        </w:rPr>
        <w:t xml:space="preserve"> כץ (הליכוד):</w:t>
      </w:r>
      <w:bookmarkEnd w:id="763"/>
    </w:p>
    <w:p w14:paraId="25BF0767" w14:textId="77777777" w:rsidR="00000000" w:rsidRDefault="003B3694">
      <w:pPr>
        <w:pStyle w:val="a0"/>
        <w:rPr>
          <w:rFonts w:hint="cs"/>
          <w:rtl/>
        </w:rPr>
      </w:pPr>
    </w:p>
    <w:p w14:paraId="2C8BBD08" w14:textId="77777777" w:rsidR="00000000" w:rsidRDefault="003B3694">
      <w:pPr>
        <w:pStyle w:val="a0"/>
        <w:rPr>
          <w:rFonts w:hint="cs"/>
          <w:rtl/>
        </w:rPr>
      </w:pPr>
      <w:r>
        <w:rPr>
          <w:rFonts w:hint="cs"/>
          <w:rtl/>
        </w:rPr>
        <w:t xml:space="preserve">אדוני היושב-ראש, חברי הכנסת, בתקופה האחרונה, כמו שאמרו חברי, אנחנו שומעים על </w:t>
      </w:r>
      <w:r>
        <w:rPr>
          <w:rFonts w:hint="cs"/>
          <w:rtl/>
        </w:rPr>
        <w:t xml:space="preserve">סקרים שנערכים באירופה ובעולם, שקובעים עמדות אנטי-ישראליות ואנטי-יהודיות, סקרים הקובעים שאנחנו למעשה מיותרים בעולם הזה. אנחנו, שהגענו לארץ הזאת אחרי שואה קשה שעבר העם היהודי ואין לנו ארץ אחרת, מנסים להצטדק ולשמור על כבודנו. אבל אנחנו גם לא מפסיקים לטמון את </w:t>
      </w:r>
      <w:r>
        <w:rPr>
          <w:rFonts w:hint="cs"/>
          <w:rtl/>
        </w:rPr>
        <w:t>ראשינו בחול, ובמה עסקינן.</w:t>
      </w:r>
    </w:p>
    <w:p w14:paraId="07DFA1BE" w14:textId="77777777" w:rsidR="00000000" w:rsidRDefault="003B3694">
      <w:pPr>
        <w:pStyle w:val="a0"/>
        <w:rPr>
          <w:rFonts w:hint="cs"/>
          <w:rtl/>
        </w:rPr>
      </w:pPr>
    </w:p>
    <w:p w14:paraId="294CB497" w14:textId="77777777" w:rsidR="00000000" w:rsidRDefault="003B3694">
      <w:pPr>
        <w:pStyle w:val="a0"/>
        <w:rPr>
          <w:rFonts w:hint="cs"/>
          <w:rtl/>
        </w:rPr>
      </w:pPr>
      <w:r>
        <w:rPr>
          <w:rFonts w:hint="cs"/>
          <w:rtl/>
        </w:rPr>
        <w:t>לפני שנה גורש החלילן הרומני זמפיר מהארץ בגלל הצהרותיו הגזעניות והכחשת השואה. אני רוצה לקרוא לכם כמה ציטוטים מאמרותיו: "נראה שהשואה הזאת, שהאנושות רועדת מעצם הזכרתה זה 50 שנה, לא היתה בצורה שבה תוארה, ובה דוחסים אותה לתודעתנו זה ח</w:t>
      </w:r>
      <w:r>
        <w:rPr>
          <w:rFonts w:hint="cs"/>
          <w:rtl/>
        </w:rPr>
        <w:t>מישה עשורים. אין זה אפשרי בכלל לשרוף ולהחניק בגזים שישה מיליון יהודים במשך ארבע שנים".</w:t>
      </w:r>
    </w:p>
    <w:p w14:paraId="7EB8D207" w14:textId="77777777" w:rsidR="00000000" w:rsidRDefault="003B3694">
      <w:pPr>
        <w:pStyle w:val="a0"/>
        <w:rPr>
          <w:rFonts w:hint="cs"/>
          <w:rtl/>
        </w:rPr>
      </w:pPr>
    </w:p>
    <w:p w14:paraId="135E5A32" w14:textId="77777777" w:rsidR="00000000" w:rsidRDefault="003B3694">
      <w:pPr>
        <w:pStyle w:val="a0"/>
        <w:rPr>
          <w:rFonts w:hint="cs"/>
          <w:rtl/>
        </w:rPr>
      </w:pPr>
      <w:r>
        <w:rPr>
          <w:rFonts w:hint="cs"/>
          <w:rtl/>
        </w:rPr>
        <w:t xml:space="preserve">אמרה נוספת: "הציונים האפיקורסים אוכלים ושותים מול מפת העולם, ומסמנים עליה בעיפרון את החלטותיהם באומרם: פה תהיה מלחמה, פה יהיה רעב, פה יהיו סמים, פה מחיקה, פה יהיו סרטי </w:t>
      </w:r>
      <w:r>
        <w:rPr>
          <w:rFonts w:hint="cs"/>
          <w:rtl/>
        </w:rPr>
        <w:t>פורנו". ועוד הצהרה: "מעולם לא ראיתי גויים שגרמו לפשיטת רגל של יהודי, אבל ראיתי גויים שנכרתו מהעולם הזה בידי היהודים".</w:t>
      </w:r>
    </w:p>
    <w:p w14:paraId="25B6E930" w14:textId="77777777" w:rsidR="00000000" w:rsidRDefault="003B3694">
      <w:pPr>
        <w:pStyle w:val="a0"/>
        <w:rPr>
          <w:rFonts w:hint="cs"/>
          <w:rtl/>
        </w:rPr>
      </w:pPr>
    </w:p>
    <w:p w14:paraId="751C92AD" w14:textId="77777777" w:rsidR="00000000" w:rsidRDefault="003B3694">
      <w:pPr>
        <w:pStyle w:val="a0"/>
        <w:rPr>
          <w:rFonts w:hint="cs"/>
          <w:rtl/>
        </w:rPr>
      </w:pPr>
      <w:r>
        <w:rPr>
          <w:rFonts w:hint="cs"/>
          <w:rtl/>
        </w:rPr>
        <w:t>ראו זה פלא, חלפה עברה שנה, ואותו זמפיר מוזמן לארץ לסדרת קונצרטים. כאילו התרבות חסרה פה. האם אנחנו מבינים מה אנחנו עושים, הרב אייכלר? אנחנ</w:t>
      </w:r>
      <w:r>
        <w:rPr>
          <w:rFonts w:hint="cs"/>
          <w:rtl/>
        </w:rPr>
        <w:t>ו עם רחום וחנון, אבל אומרים שאנחנו גם עם חכם, לכן אני לא מבין את שר הפנים. בשביל מה הוא מזמין את זמפיר לארץ הזאת; בשביל מה בדיוק אנחנו צריכים אותו פה, את מכחיש השואה הזה, את עוכר ישראל זה.</w:t>
      </w:r>
    </w:p>
    <w:p w14:paraId="6433F88C" w14:textId="77777777" w:rsidR="00000000" w:rsidRDefault="003B3694">
      <w:pPr>
        <w:pStyle w:val="a0"/>
        <w:ind w:firstLine="0"/>
        <w:rPr>
          <w:rFonts w:hint="cs"/>
          <w:rtl/>
        </w:rPr>
      </w:pPr>
    </w:p>
    <w:p w14:paraId="38D2FCE2" w14:textId="77777777" w:rsidR="00000000" w:rsidRDefault="003B3694">
      <w:pPr>
        <w:pStyle w:val="af0"/>
        <w:rPr>
          <w:rtl/>
        </w:rPr>
      </w:pPr>
      <w:r>
        <w:rPr>
          <w:rFonts w:hint="eastAsia"/>
          <w:rtl/>
        </w:rPr>
        <w:t>אילן</w:t>
      </w:r>
      <w:r>
        <w:rPr>
          <w:rtl/>
        </w:rPr>
        <w:t xml:space="preserve"> שלגי (שינוי):</w:t>
      </w:r>
    </w:p>
    <w:p w14:paraId="113C44C5" w14:textId="77777777" w:rsidR="00000000" w:rsidRDefault="003B3694">
      <w:pPr>
        <w:pStyle w:val="a0"/>
        <w:rPr>
          <w:rFonts w:hint="cs"/>
          <w:rtl/>
        </w:rPr>
      </w:pPr>
    </w:p>
    <w:p w14:paraId="5026E4CD" w14:textId="77777777" w:rsidR="00000000" w:rsidRDefault="003B3694">
      <w:pPr>
        <w:pStyle w:val="a0"/>
        <w:rPr>
          <w:rFonts w:hint="cs"/>
          <w:rtl/>
        </w:rPr>
      </w:pPr>
      <w:r>
        <w:rPr>
          <w:rFonts w:hint="cs"/>
          <w:rtl/>
        </w:rPr>
        <w:t>הוא לא הזמין אותו.</w:t>
      </w:r>
    </w:p>
    <w:p w14:paraId="7F245EE4" w14:textId="77777777" w:rsidR="00000000" w:rsidRDefault="003B3694">
      <w:pPr>
        <w:pStyle w:val="a0"/>
        <w:ind w:firstLine="0"/>
        <w:rPr>
          <w:rFonts w:hint="cs"/>
          <w:rtl/>
        </w:rPr>
      </w:pPr>
    </w:p>
    <w:p w14:paraId="3159498A" w14:textId="77777777" w:rsidR="00000000" w:rsidRDefault="003B3694">
      <w:pPr>
        <w:pStyle w:val="-"/>
        <w:rPr>
          <w:rtl/>
        </w:rPr>
      </w:pPr>
      <w:bookmarkStart w:id="764" w:name="FS000000556T12_11_2003_20_17_21C"/>
      <w:bookmarkEnd w:id="764"/>
      <w:r>
        <w:rPr>
          <w:rtl/>
        </w:rPr>
        <w:t>חיים כץ (הליכוד):</w:t>
      </w:r>
    </w:p>
    <w:p w14:paraId="4966FE96" w14:textId="77777777" w:rsidR="00000000" w:rsidRDefault="003B3694">
      <w:pPr>
        <w:pStyle w:val="a0"/>
        <w:rPr>
          <w:rtl/>
        </w:rPr>
      </w:pPr>
    </w:p>
    <w:p w14:paraId="0F4196F6" w14:textId="77777777" w:rsidR="00000000" w:rsidRDefault="003B3694">
      <w:pPr>
        <w:pStyle w:val="a0"/>
        <w:rPr>
          <w:rFonts w:hint="cs"/>
          <w:rtl/>
        </w:rPr>
      </w:pPr>
      <w:r>
        <w:rPr>
          <w:rFonts w:hint="cs"/>
          <w:rtl/>
        </w:rPr>
        <w:t>הוא נתן</w:t>
      </w:r>
      <w:r>
        <w:rPr>
          <w:rFonts w:hint="cs"/>
          <w:rtl/>
        </w:rPr>
        <w:t xml:space="preserve"> לו אישור להיכנס. הוא לא ראוי להיות בארץ הזאת, ואני מקווה שמכנסת ישראל - - -</w:t>
      </w:r>
    </w:p>
    <w:p w14:paraId="6249265E" w14:textId="77777777" w:rsidR="00000000" w:rsidRDefault="003B3694">
      <w:pPr>
        <w:pStyle w:val="a0"/>
        <w:ind w:firstLine="0"/>
        <w:rPr>
          <w:rFonts w:hint="cs"/>
          <w:rtl/>
        </w:rPr>
      </w:pPr>
    </w:p>
    <w:p w14:paraId="2B51DD89" w14:textId="77777777" w:rsidR="00000000" w:rsidRDefault="003B3694">
      <w:pPr>
        <w:pStyle w:val="af0"/>
        <w:rPr>
          <w:rtl/>
        </w:rPr>
      </w:pPr>
      <w:r>
        <w:rPr>
          <w:rFonts w:hint="eastAsia"/>
          <w:rtl/>
        </w:rPr>
        <w:t>מאיר</w:t>
      </w:r>
      <w:r>
        <w:rPr>
          <w:rtl/>
        </w:rPr>
        <w:t xml:space="preserve"> פרוש (יהדות התורה):</w:t>
      </w:r>
    </w:p>
    <w:p w14:paraId="7EAC8E22" w14:textId="77777777" w:rsidR="00000000" w:rsidRDefault="003B3694">
      <w:pPr>
        <w:pStyle w:val="a0"/>
        <w:rPr>
          <w:rFonts w:hint="cs"/>
          <w:rtl/>
        </w:rPr>
      </w:pPr>
    </w:p>
    <w:p w14:paraId="3CD5A57D" w14:textId="77777777" w:rsidR="00000000" w:rsidRDefault="003B3694">
      <w:pPr>
        <w:pStyle w:val="a0"/>
        <w:rPr>
          <w:rFonts w:hint="cs"/>
          <w:rtl/>
        </w:rPr>
      </w:pPr>
      <w:r>
        <w:rPr>
          <w:rFonts w:hint="cs"/>
          <w:rtl/>
        </w:rPr>
        <w:t>אגיד לך למה. הוא ביקר את פרידריך נוימן, שנותן כסף לשינוי. לכן הוא נתן לו להיכנס.</w:t>
      </w:r>
    </w:p>
    <w:p w14:paraId="6B3A7F0E" w14:textId="77777777" w:rsidR="00000000" w:rsidRDefault="003B3694">
      <w:pPr>
        <w:pStyle w:val="a0"/>
        <w:ind w:firstLine="0"/>
        <w:rPr>
          <w:rFonts w:hint="cs"/>
          <w:rtl/>
        </w:rPr>
      </w:pPr>
    </w:p>
    <w:p w14:paraId="3E292356" w14:textId="77777777" w:rsidR="00000000" w:rsidRDefault="003B3694">
      <w:pPr>
        <w:pStyle w:val="-"/>
        <w:rPr>
          <w:rtl/>
        </w:rPr>
      </w:pPr>
      <w:bookmarkStart w:id="765" w:name="FS000000556T12_11_2003_20_19_02C"/>
      <w:bookmarkEnd w:id="765"/>
      <w:r>
        <w:rPr>
          <w:rtl/>
        </w:rPr>
        <w:t>חיים כץ (הליכוד):</w:t>
      </w:r>
    </w:p>
    <w:p w14:paraId="4B3D7FC5" w14:textId="77777777" w:rsidR="00000000" w:rsidRDefault="003B3694">
      <w:pPr>
        <w:pStyle w:val="a0"/>
        <w:rPr>
          <w:rtl/>
        </w:rPr>
      </w:pPr>
    </w:p>
    <w:p w14:paraId="115B8721" w14:textId="77777777" w:rsidR="00000000" w:rsidRDefault="003B3694">
      <w:pPr>
        <w:pStyle w:val="a0"/>
        <w:rPr>
          <w:rFonts w:hint="cs"/>
          <w:rtl/>
        </w:rPr>
      </w:pPr>
      <w:r>
        <w:rPr>
          <w:rFonts w:hint="cs"/>
          <w:rtl/>
        </w:rPr>
        <w:t>אני מקווה שמכנסת ישראל תצא קריאה לשר הפנים לשמור על</w:t>
      </w:r>
      <w:r>
        <w:rPr>
          <w:rFonts w:hint="cs"/>
          <w:rtl/>
        </w:rPr>
        <w:t xml:space="preserve"> כבודנו ולא להכניס לארץ הזאת את מכחיש השואה ושונא העם היהודי. תודה רבה.</w:t>
      </w:r>
    </w:p>
    <w:p w14:paraId="7F5BB94D" w14:textId="77777777" w:rsidR="00000000" w:rsidRDefault="003B3694">
      <w:pPr>
        <w:pStyle w:val="af1"/>
        <w:rPr>
          <w:rtl/>
        </w:rPr>
      </w:pPr>
    </w:p>
    <w:p w14:paraId="7CE0C7A3" w14:textId="77777777" w:rsidR="00000000" w:rsidRDefault="003B3694">
      <w:pPr>
        <w:pStyle w:val="af1"/>
        <w:rPr>
          <w:rtl/>
        </w:rPr>
      </w:pPr>
      <w:r>
        <w:rPr>
          <w:rtl/>
        </w:rPr>
        <w:t>היו"ר משה כחלון:</w:t>
      </w:r>
    </w:p>
    <w:p w14:paraId="5657C468" w14:textId="77777777" w:rsidR="00000000" w:rsidRDefault="003B3694">
      <w:pPr>
        <w:pStyle w:val="a0"/>
        <w:rPr>
          <w:rtl/>
        </w:rPr>
      </w:pPr>
    </w:p>
    <w:p w14:paraId="00169DEE" w14:textId="77777777" w:rsidR="00000000" w:rsidRDefault="003B3694">
      <w:pPr>
        <w:pStyle w:val="a0"/>
        <w:rPr>
          <w:rFonts w:hint="cs"/>
          <w:rtl/>
        </w:rPr>
      </w:pPr>
      <w:r>
        <w:rPr>
          <w:rFonts w:hint="cs"/>
          <w:rtl/>
        </w:rPr>
        <w:t>תודה רבה. השר נתן שרנסקי, בבקשה.</w:t>
      </w:r>
    </w:p>
    <w:p w14:paraId="7EB56642" w14:textId="77777777" w:rsidR="00000000" w:rsidRDefault="003B3694">
      <w:pPr>
        <w:pStyle w:val="a0"/>
        <w:ind w:firstLine="0"/>
        <w:rPr>
          <w:rFonts w:hint="cs"/>
          <w:rtl/>
        </w:rPr>
      </w:pPr>
    </w:p>
    <w:p w14:paraId="1020F807" w14:textId="77777777" w:rsidR="00000000" w:rsidRDefault="003B3694">
      <w:pPr>
        <w:pStyle w:val="af0"/>
        <w:rPr>
          <w:rtl/>
        </w:rPr>
      </w:pPr>
      <w:r>
        <w:rPr>
          <w:rFonts w:hint="eastAsia"/>
          <w:rtl/>
        </w:rPr>
        <w:t>מאיר</w:t>
      </w:r>
      <w:r>
        <w:rPr>
          <w:rtl/>
        </w:rPr>
        <w:t xml:space="preserve"> פרוש (יהדות התורה):</w:t>
      </w:r>
    </w:p>
    <w:p w14:paraId="5BD7E402" w14:textId="77777777" w:rsidR="00000000" w:rsidRDefault="003B3694">
      <w:pPr>
        <w:pStyle w:val="a0"/>
        <w:rPr>
          <w:rFonts w:hint="cs"/>
          <w:rtl/>
        </w:rPr>
      </w:pPr>
    </w:p>
    <w:p w14:paraId="0452F4CD" w14:textId="77777777" w:rsidR="00000000" w:rsidRDefault="003B3694">
      <w:pPr>
        <w:pStyle w:val="a0"/>
        <w:rPr>
          <w:rFonts w:hint="cs"/>
          <w:rtl/>
        </w:rPr>
      </w:pPr>
      <w:r>
        <w:rPr>
          <w:rFonts w:hint="cs"/>
          <w:rtl/>
        </w:rPr>
        <w:t>השר שרנסקי, אולי אתה יכול לספר לנו על הקשרים בין פרידריך נוימן לפורז?</w:t>
      </w:r>
    </w:p>
    <w:p w14:paraId="7D86084D" w14:textId="77777777" w:rsidR="00000000" w:rsidRDefault="003B3694">
      <w:pPr>
        <w:pStyle w:val="a0"/>
        <w:ind w:firstLine="0"/>
        <w:rPr>
          <w:rFonts w:hint="cs"/>
          <w:rtl/>
        </w:rPr>
      </w:pPr>
    </w:p>
    <w:p w14:paraId="19F97C25" w14:textId="77777777" w:rsidR="00000000" w:rsidRDefault="003B3694">
      <w:pPr>
        <w:pStyle w:val="a"/>
        <w:rPr>
          <w:rtl/>
        </w:rPr>
      </w:pPr>
      <w:bookmarkStart w:id="766" w:name="FS000000535T12_11_2003_20_20_56"/>
      <w:bookmarkStart w:id="767" w:name="_Toc69719469"/>
      <w:bookmarkEnd w:id="766"/>
      <w:r>
        <w:rPr>
          <w:rFonts w:hint="eastAsia"/>
          <w:rtl/>
        </w:rPr>
        <w:t>השר</w:t>
      </w:r>
      <w:r>
        <w:rPr>
          <w:rtl/>
        </w:rPr>
        <w:t xml:space="preserve"> נתן שרנסקי:</w:t>
      </w:r>
      <w:bookmarkEnd w:id="767"/>
    </w:p>
    <w:p w14:paraId="131C48D2" w14:textId="77777777" w:rsidR="00000000" w:rsidRDefault="003B3694">
      <w:pPr>
        <w:pStyle w:val="a0"/>
        <w:rPr>
          <w:rFonts w:hint="cs"/>
          <w:rtl/>
        </w:rPr>
      </w:pPr>
    </w:p>
    <w:p w14:paraId="3F226EAA" w14:textId="77777777" w:rsidR="00000000" w:rsidRDefault="003B3694">
      <w:pPr>
        <w:pStyle w:val="a0"/>
        <w:rPr>
          <w:rFonts w:hint="cs"/>
          <w:rtl/>
        </w:rPr>
      </w:pPr>
      <w:r>
        <w:rPr>
          <w:rFonts w:hint="cs"/>
          <w:rtl/>
        </w:rPr>
        <w:t xml:space="preserve">אדוני היושב-ראש, </w:t>
      </w:r>
      <w:r>
        <w:rPr>
          <w:rFonts w:hint="cs"/>
          <w:rtl/>
        </w:rPr>
        <w:t>חברי הכנסת, בשבועות האחרונים כמעט כל יום דיווחו לנו על אירוע אנטישמי זה או אחר, על התבטאות מלאת שנאת יהודים או על סקר שמראה דעה קדומה כלפי העם היהודי והמדינה היהודית.</w:t>
      </w:r>
    </w:p>
    <w:p w14:paraId="26FC4973" w14:textId="77777777" w:rsidR="00000000" w:rsidRDefault="003B3694">
      <w:pPr>
        <w:pStyle w:val="a0"/>
        <w:rPr>
          <w:rFonts w:hint="cs"/>
          <w:rtl/>
        </w:rPr>
      </w:pPr>
    </w:p>
    <w:p w14:paraId="379A8483" w14:textId="77777777" w:rsidR="00000000" w:rsidRDefault="003B3694">
      <w:pPr>
        <w:pStyle w:val="a0"/>
        <w:rPr>
          <w:rFonts w:hint="cs"/>
          <w:rtl/>
        </w:rPr>
      </w:pPr>
      <w:r>
        <w:rPr>
          <w:rFonts w:hint="cs"/>
          <w:rtl/>
        </w:rPr>
        <w:t xml:space="preserve">מיקיס תיאודורקיס, מוזיקאי יווני - אחד מחברי הכנסת אמר, שאולי זו דווקא ההתנהגות של ישראל </w:t>
      </w:r>
      <w:r>
        <w:rPr>
          <w:rFonts w:hint="cs"/>
          <w:rtl/>
        </w:rPr>
        <w:t>או כמה תופעות נגטיביות מישראל, זה מה שמעודד התבטאויות כאלה. אני מציע לקרוא טוב-טוב מה אמר מיקיס תיאודורקיס, ולקרוא טוב מה אמר למשל אפיון, יווני אחר, שחי 2,000 שנה לפני הקמת מדינת ישראל. הוא אמר דברים דומים, כמעט מלה במלה, על היהודים, ועל הסכנה הנשקפת לאנוש</w:t>
      </w:r>
      <w:r>
        <w:rPr>
          <w:rFonts w:hint="cs"/>
          <w:rtl/>
        </w:rPr>
        <w:t xml:space="preserve">ות מהיהודים. זו אנטישמיות בוטה, אנטישמיות טהורה, אנטישמיות כמעט נצחית. </w:t>
      </w:r>
    </w:p>
    <w:p w14:paraId="3DDA7739" w14:textId="77777777" w:rsidR="00000000" w:rsidRDefault="003B3694">
      <w:pPr>
        <w:pStyle w:val="a0"/>
        <w:rPr>
          <w:rFonts w:hint="cs"/>
          <w:rtl/>
        </w:rPr>
      </w:pPr>
    </w:p>
    <w:p w14:paraId="011C9330" w14:textId="77777777" w:rsidR="00000000" w:rsidRDefault="003B3694">
      <w:pPr>
        <w:pStyle w:val="a0"/>
        <w:rPr>
          <w:rFonts w:hint="cs"/>
          <w:rtl/>
        </w:rPr>
      </w:pPr>
      <w:r>
        <w:rPr>
          <w:rFonts w:hint="cs"/>
          <w:rtl/>
        </w:rPr>
        <w:t xml:space="preserve">אבל אותו מיקיס תיאודורקיס </w:t>
      </w:r>
      <w:r>
        <w:rPr>
          <w:rtl/>
        </w:rPr>
        <w:t>–</w:t>
      </w:r>
      <w:r>
        <w:rPr>
          <w:rFonts w:hint="cs"/>
          <w:rtl/>
        </w:rPr>
        <w:t xml:space="preserve"> וכאן אחד מחברי הכנסת, אני חושב שישראל אייכלר, אמר שאף חרדי לא מכיר את השם שלו. אני יכול להגיד שכל יהודי ולא-יהודי בברית-המועצות מכיר את השם שלו טוב מאוד, כ</w:t>
      </w:r>
      <w:r>
        <w:rPr>
          <w:rFonts w:hint="cs"/>
          <w:rtl/>
        </w:rPr>
        <w:t>י הוא היה לא רק קומוניסט, הוא היה נציג הליברליות של אירופה המערבית.</w:t>
      </w:r>
    </w:p>
    <w:p w14:paraId="404744DF" w14:textId="77777777" w:rsidR="00000000" w:rsidRDefault="003B3694">
      <w:pPr>
        <w:pStyle w:val="a0"/>
        <w:ind w:firstLine="0"/>
        <w:rPr>
          <w:rFonts w:hint="cs"/>
          <w:rtl/>
        </w:rPr>
      </w:pPr>
    </w:p>
    <w:p w14:paraId="0929EDD7" w14:textId="77777777" w:rsidR="00000000" w:rsidRDefault="003B3694">
      <w:pPr>
        <w:pStyle w:val="a0"/>
        <w:rPr>
          <w:rFonts w:hint="cs"/>
          <w:rtl/>
        </w:rPr>
      </w:pPr>
      <w:r>
        <w:rPr>
          <w:rFonts w:hint="cs"/>
          <w:rtl/>
        </w:rPr>
        <w:t>עם זאת, הוא מלחין גדול, אבל גם מי שכתב המנון לאש"ף, ובמשך הרבה שנים התבטא בצורה חריפה מאוד נגד מדינת ישראל. אומרים היום שהביקורת על מדינת ישראל היא חוקית, לגיטימית. מה קרה עם ההתבטאות הבו</w:t>
      </w:r>
      <w:r>
        <w:rPr>
          <w:rFonts w:hint="cs"/>
          <w:rtl/>
        </w:rPr>
        <w:t>טה והישירה של תיאודורקיס? הוא הראה שיש קשר ישיר בין אנטי-ציונות, אנטי-ישראליות ואנטישמיות. הוא לא היסס, הוא לא דיבר על מדינת ישראל, הוא לא דיבר על ציונות, הוא דיבר על היהודים המהווים במשך אלפי שנים סכנה לאנושות כולה.</w:t>
      </w:r>
    </w:p>
    <w:p w14:paraId="28961358" w14:textId="77777777" w:rsidR="00000000" w:rsidRDefault="003B3694">
      <w:pPr>
        <w:pStyle w:val="a0"/>
        <w:ind w:firstLine="0"/>
        <w:rPr>
          <w:rFonts w:hint="cs"/>
          <w:rtl/>
        </w:rPr>
      </w:pPr>
    </w:p>
    <w:p w14:paraId="2070E053" w14:textId="77777777" w:rsidR="00000000" w:rsidRDefault="003B3694">
      <w:pPr>
        <w:pStyle w:val="a0"/>
        <w:ind w:firstLine="0"/>
        <w:rPr>
          <w:rFonts w:hint="cs"/>
          <w:rtl/>
        </w:rPr>
      </w:pPr>
      <w:r>
        <w:rPr>
          <w:rFonts w:hint="cs"/>
          <w:rtl/>
        </w:rPr>
        <w:tab/>
        <w:t>כמובן, סקר דעת קהל באיטליה. הוא קושר,</w:t>
      </w:r>
      <w:r>
        <w:rPr>
          <w:rFonts w:hint="cs"/>
          <w:rtl/>
        </w:rPr>
        <w:t xml:space="preserve"> דרך אגב, את היחס כלפי מדינת ישראל והיחס כלפי היהודים באיטליה. אתה רואה קשר ישיר וברור. כמובן, ההתבטאויות של חבר הפרלמנט הגרמני, מרטין הוהמן, וגם הסקר באירופה, שמראה שלמעשה בכל מדינות אירופה, ב-15 מדינות אירופה, שעשו בהן סקר, אזרחי אירופה מאמינים שהסכנה הכ</w:t>
      </w:r>
      <w:r>
        <w:rPr>
          <w:rFonts w:hint="cs"/>
          <w:rtl/>
        </w:rPr>
        <w:t>י גדולה ליציבות העולם היום היא המדינה היהודית.</w:t>
      </w:r>
    </w:p>
    <w:p w14:paraId="255AA353" w14:textId="77777777" w:rsidR="00000000" w:rsidRDefault="003B3694">
      <w:pPr>
        <w:pStyle w:val="a0"/>
        <w:ind w:firstLine="0"/>
        <w:rPr>
          <w:rFonts w:hint="cs"/>
          <w:rtl/>
        </w:rPr>
      </w:pPr>
    </w:p>
    <w:p w14:paraId="21387275" w14:textId="77777777" w:rsidR="00000000" w:rsidRDefault="003B3694">
      <w:pPr>
        <w:pStyle w:val="a0"/>
        <w:ind w:firstLine="0"/>
        <w:rPr>
          <w:rFonts w:hint="cs"/>
          <w:rtl/>
        </w:rPr>
      </w:pPr>
      <w:r>
        <w:rPr>
          <w:rFonts w:hint="cs"/>
          <w:rtl/>
        </w:rPr>
        <w:tab/>
        <w:t xml:space="preserve">הגל הנוכחי הוא תוצאה ישירה של היחס הסובלני שמגלה העולם המערבי, במיוחד אירופה, כלפי האנטישמיות. שוב ושוב משודרת תעמולת זוועה בטלוויזיה הערבית, ואירופה שותקת. היהודים מתוארים כשותי דם, כשטן בהתגלמותו, ואירופה </w:t>
      </w:r>
      <w:r>
        <w:rPr>
          <w:rFonts w:hint="cs"/>
          <w:rtl/>
        </w:rPr>
        <w:t>שותקת. השתיקה הזאת משדרת מסר ברור - האנטישמיות היא לגיטימית.</w:t>
      </w:r>
    </w:p>
    <w:p w14:paraId="0D8BBB0A" w14:textId="77777777" w:rsidR="00000000" w:rsidRDefault="003B3694">
      <w:pPr>
        <w:pStyle w:val="a0"/>
        <w:ind w:firstLine="0"/>
        <w:rPr>
          <w:rFonts w:hint="cs"/>
          <w:rtl/>
        </w:rPr>
      </w:pPr>
    </w:p>
    <w:p w14:paraId="44931B84" w14:textId="77777777" w:rsidR="00000000" w:rsidRDefault="003B3694">
      <w:pPr>
        <w:pStyle w:val="a0"/>
        <w:ind w:firstLine="0"/>
        <w:rPr>
          <w:rFonts w:hint="cs"/>
          <w:rtl/>
        </w:rPr>
      </w:pPr>
      <w:r>
        <w:rPr>
          <w:rFonts w:hint="cs"/>
          <w:rtl/>
        </w:rPr>
        <w:tab/>
        <w:t>יצא לי לראות, לפחות כמה דקות, אי-אפשר לראות יותר מכמה דקות, את הסרט האחרון שהכינה סוריה, שהוקרן על-ידי תחנת ה"חיזבאללה" יום-יום בימים אלה, המראה איך יהודים, איך רבנים מכובדים, חותכים אוזניים, ה</w:t>
      </w:r>
      <w:r>
        <w:rPr>
          <w:rFonts w:hint="cs"/>
          <w:rtl/>
        </w:rPr>
        <w:t>ורגים יהודים שמעזים להיות בקשר עם גויים, איך היהודים עושים קשר נגד כל העולם, איך המטרה של הציונות היא להרוג כמה שיותר גויים. מראים את זה בצורה כל כך לא אנושית - עינויים נוראים, שקראנו שה"חיזבאללה" עושה, אפשר לראות בסרט שהיהודים עושים נגד גויים ונגד יהודים.</w:t>
      </w:r>
    </w:p>
    <w:p w14:paraId="5A936939" w14:textId="77777777" w:rsidR="00000000" w:rsidRDefault="003B3694">
      <w:pPr>
        <w:pStyle w:val="a0"/>
        <w:ind w:firstLine="0"/>
        <w:rPr>
          <w:rFonts w:hint="cs"/>
          <w:rtl/>
        </w:rPr>
      </w:pPr>
    </w:p>
    <w:p w14:paraId="64389A7A" w14:textId="77777777" w:rsidR="00000000" w:rsidRDefault="003B3694">
      <w:pPr>
        <w:pStyle w:val="a0"/>
        <w:ind w:firstLine="0"/>
        <w:rPr>
          <w:rFonts w:hint="cs"/>
          <w:rtl/>
        </w:rPr>
      </w:pPr>
      <w:r>
        <w:rPr>
          <w:rFonts w:hint="cs"/>
          <w:rtl/>
        </w:rPr>
        <w:tab/>
        <w:t xml:space="preserve">התעמולה הזאת, המושמעת יום-יום בעולם המוסלמי, ומגיעה למיליונים ולעשרות מיליונים של מוסלמים - התעמולה הזאת אימצה בצורה נוראית את כל הדעות הקדומות שהיו בעבר בעולם הנוצרי, והעולם הנוצרי התגבר עליהן, הן נעלמו. מה אנחנו רואים עכשיו? מה התגובה של העולם הנאור? </w:t>
      </w:r>
      <w:r>
        <w:rPr>
          <w:rFonts w:hint="cs"/>
          <w:rtl/>
        </w:rPr>
        <w:t>טולרנטיות, סובלנות. אומרים שאולי זו הדרך של העולם המוסלמי להתפייס עם ישראל, אולי זה עוזר בכל זאת לתהליך השלום, אולי זו אפיזודה חולפת בדרך לתהליך השלום. מה שקורה, שכל תהליך השלום הופך לאפיזודה חולפת לקראת עולם ששונא יהודים.</w:t>
      </w:r>
    </w:p>
    <w:p w14:paraId="6A8B344D" w14:textId="77777777" w:rsidR="00000000" w:rsidRDefault="003B3694">
      <w:pPr>
        <w:pStyle w:val="a0"/>
        <w:ind w:firstLine="0"/>
        <w:rPr>
          <w:rFonts w:hint="cs"/>
          <w:rtl/>
        </w:rPr>
      </w:pPr>
    </w:p>
    <w:p w14:paraId="79626315" w14:textId="77777777" w:rsidR="00000000" w:rsidRDefault="003B3694">
      <w:pPr>
        <w:pStyle w:val="a0"/>
        <w:ind w:firstLine="0"/>
        <w:rPr>
          <w:rFonts w:hint="cs"/>
          <w:rtl/>
        </w:rPr>
      </w:pPr>
      <w:r>
        <w:rPr>
          <w:rFonts w:hint="cs"/>
          <w:rtl/>
        </w:rPr>
        <w:tab/>
        <w:t xml:space="preserve">דווקא במקרה בגרמניה, שהעלה חבר </w:t>
      </w:r>
      <w:r>
        <w:rPr>
          <w:rFonts w:hint="cs"/>
          <w:rtl/>
        </w:rPr>
        <w:t>הכנסת שלגי, תגובת הציבור הגרמני היתה נמרצת. הגרמנים, יותר מכל עם אחר בעולם, יודעים שהאנטישמיות אינה בעיה של היהודים בלבד, היא אינה מסכנת את היהודים בלבד, אלא את העולם כולו.</w:t>
      </w:r>
    </w:p>
    <w:p w14:paraId="4E801929" w14:textId="77777777" w:rsidR="00000000" w:rsidRDefault="003B3694">
      <w:pPr>
        <w:pStyle w:val="a0"/>
        <w:ind w:firstLine="0"/>
        <w:rPr>
          <w:rtl/>
        </w:rPr>
      </w:pPr>
    </w:p>
    <w:p w14:paraId="23520F8A" w14:textId="77777777" w:rsidR="00000000" w:rsidRDefault="003B3694">
      <w:pPr>
        <w:pStyle w:val="a0"/>
        <w:ind w:firstLine="0"/>
        <w:rPr>
          <w:rFonts w:hint="cs"/>
          <w:rtl/>
        </w:rPr>
      </w:pPr>
      <w:r>
        <w:rPr>
          <w:rFonts w:hint="cs"/>
          <w:rtl/>
        </w:rPr>
        <w:tab/>
        <w:t xml:space="preserve">אני חייב להגיד שאנחנו מברכים את כל אלה בציבור הגרמני שגינו בלי היסוס, בלי לחכות, </w:t>
      </w:r>
      <w:r>
        <w:rPr>
          <w:rFonts w:hint="cs"/>
          <w:rtl/>
        </w:rPr>
        <w:t xml:space="preserve">מייד, את ההתבטאויות הנוראיות של מרטין הוהמן, וגנרל אחד בצבא שהעז להזדהות עם המלים האלה פוטר מייד מהצבא, ועכשיו נוקטים גם נגד חבר הפרלמנט צעדים, כדי להדיח את האנטישמי הזה מהמפלגה שלו, המפלגה הנוצרית-דמוקרטית. התגובה הגרמנית היא בבחינת יוצא מן הכלל המלמד על </w:t>
      </w:r>
      <w:r>
        <w:rPr>
          <w:rFonts w:hint="cs"/>
          <w:rtl/>
        </w:rPr>
        <w:t xml:space="preserve">הכלל, והכלל הוא בעייתי ומסוכן. </w:t>
      </w:r>
    </w:p>
    <w:p w14:paraId="1E2AEC37" w14:textId="77777777" w:rsidR="00000000" w:rsidRDefault="003B3694">
      <w:pPr>
        <w:pStyle w:val="a0"/>
        <w:ind w:firstLine="0"/>
        <w:rPr>
          <w:rFonts w:hint="cs"/>
          <w:rtl/>
        </w:rPr>
      </w:pPr>
    </w:p>
    <w:p w14:paraId="6FB4AD9A" w14:textId="77777777" w:rsidR="00000000" w:rsidRDefault="003B3694">
      <w:pPr>
        <w:pStyle w:val="a0"/>
        <w:ind w:firstLine="720"/>
        <w:rPr>
          <w:rFonts w:hint="cs"/>
          <w:rtl/>
        </w:rPr>
      </w:pPr>
      <w:r>
        <w:rPr>
          <w:rFonts w:hint="cs"/>
          <w:rtl/>
        </w:rPr>
        <w:t>בניגוד לעבר, כיום ממשלת ישראל רואה באנטישמיות נושא הדורש התייחסות והתערבות ברמה הגבוהה ביותר. הממשלה פועלת במישור ההסברתי. כך, למשל, איתרנו לאחרונה שהקמפוסים ברחבי העולם הם מוקד הפעילות האנטישמית והאנטי-ישראלית, והנושא הועל</w:t>
      </w:r>
      <w:r>
        <w:rPr>
          <w:rFonts w:hint="cs"/>
          <w:rtl/>
        </w:rPr>
        <w:t xml:space="preserve">ה על סדר-היום של הממשלה. אני אישית ביקרתי ב-14 קמפוסים בעולם. </w:t>
      </w:r>
    </w:p>
    <w:p w14:paraId="0174F2EC" w14:textId="77777777" w:rsidR="00000000" w:rsidRDefault="003B3694">
      <w:pPr>
        <w:pStyle w:val="a0"/>
        <w:ind w:firstLine="0"/>
        <w:rPr>
          <w:rFonts w:hint="cs"/>
          <w:rtl/>
        </w:rPr>
      </w:pPr>
    </w:p>
    <w:p w14:paraId="7E97F284" w14:textId="77777777" w:rsidR="00000000" w:rsidRDefault="003B3694">
      <w:pPr>
        <w:pStyle w:val="a0"/>
        <w:ind w:firstLine="0"/>
        <w:rPr>
          <w:rFonts w:hint="cs"/>
          <w:rtl/>
        </w:rPr>
      </w:pPr>
      <w:r>
        <w:rPr>
          <w:rFonts w:hint="cs"/>
          <w:rtl/>
        </w:rPr>
        <w:tab/>
        <w:t>עכשיו, לפי הוראה של ראש הממשלה, כל שר שיוצא לחוץ-לארץ יעשה מאמץ לצרף גם הופעות בקמפוסים. רק בשבועיים האחרונים הופיעו ארבעה שרים בקמפוסים באירופה. מאוד חשוב שגם חברי כנסת יכניסו ביקורים בקמפוס</w:t>
      </w:r>
      <w:r>
        <w:rPr>
          <w:rFonts w:hint="cs"/>
          <w:rtl/>
        </w:rPr>
        <w:t>ים ללוחות-הזמנים שלהם. אתם מטיילים בעולם, אתם יוצאים עם משלחות, חשוב מאוד להתמודד, להתווכח, ללכת קודם כול לקמפוסים, אבל גם למקומות אחרים שהאנטישמיות חוגגת בהם, ולהגיד את האמת על מדינת ישראל.</w:t>
      </w:r>
    </w:p>
    <w:p w14:paraId="263FA74B" w14:textId="77777777" w:rsidR="00000000" w:rsidRDefault="003B3694">
      <w:pPr>
        <w:pStyle w:val="a0"/>
        <w:ind w:firstLine="0"/>
        <w:rPr>
          <w:rFonts w:hint="cs"/>
          <w:rtl/>
        </w:rPr>
      </w:pPr>
    </w:p>
    <w:p w14:paraId="7301B87E" w14:textId="77777777" w:rsidR="00000000" w:rsidRDefault="003B3694">
      <w:pPr>
        <w:pStyle w:val="a0"/>
        <w:ind w:firstLine="0"/>
        <w:rPr>
          <w:rFonts w:hint="cs"/>
          <w:rtl/>
        </w:rPr>
      </w:pPr>
      <w:r>
        <w:rPr>
          <w:rFonts w:hint="cs"/>
          <w:rtl/>
        </w:rPr>
        <w:tab/>
        <w:t>תחום אחר הוא שיתוף פעולה בין ארגונים שונים בעולם. הקמתי פורום ע</w:t>
      </w:r>
      <w:r>
        <w:rPr>
          <w:rFonts w:hint="cs"/>
          <w:rtl/>
        </w:rPr>
        <w:t>ולמי, של כמעט כל הארגונים באמריקה, באירופה, ברוסיה, שמטפלים בנושא האנטישמיות. עכשיו אנחנו מתאמים את הפעילות שלנו מול ה-</w:t>
      </w:r>
      <w:r>
        <w:t>NGO</w:t>
      </w:r>
      <w:r>
        <w:rPr>
          <w:rFonts w:hint="cs"/>
          <w:rtl/>
        </w:rPr>
        <w:t>, מול פרלמנטים, מול קמפוסים ומקומות אחרים.</w:t>
      </w:r>
    </w:p>
    <w:p w14:paraId="240FA838" w14:textId="77777777" w:rsidR="00000000" w:rsidRDefault="003B3694">
      <w:pPr>
        <w:pStyle w:val="a0"/>
        <w:ind w:firstLine="0"/>
        <w:rPr>
          <w:rFonts w:hint="cs"/>
          <w:rtl/>
        </w:rPr>
      </w:pPr>
    </w:p>
    <w:p w14:paraId="07B53C4C" w14:textId="77777777" w:rsidR="00000000" w:rsidRDefault="003B3694">
      <w:pPr>
        <w:pStyle w:val="a0"/>
        <w:ind w:firstLine="0"/>
        <w:rPr>
          <w:rFonts w:hint="cs"/>
          <w:rtl/>
        </w:rPr>
      </w:pPr>
      <w:r>
        <w:rPr>
          <w:rFonts w:hint="cs"/>
          <w:rtl/>
        </w:rPr>
        <w:tab/>
        <w:t>כמובן, הזירה הפוליטית, הזירה הדיפלומטית, הזירה של הפרלמנטים היא מאוד חשובה. יש היום באירו</w:t>
      </w:r>
      <w:r>
        <w:rPr>
          <w:rFonts w:hint="cs"/>
          <w:rtl/>
        </w:rPr>
        <w:t>פה תהליך מחודש של דיונים והכנת הצעות, המלצות בתחום החוקתי, בתחום ההסברתי ובתחומים אחרים.</w:t>
      </w:r>
    </w:p>
    <w:p w14:paraId="4ED6DBD1" w14:textId="77777777" w:rsidR="00000000" w:rsidRDefault="003B3694">
      <w:pPr>
        <w:pStyle w:val="a0"/>
        <w:ind w:firstLine="0"/>
        <w:rPr>
          <w:rFonts w:hint="cs"/>
          <w:rtl/>
        </w:rPr>
      </w:pPr>
    </w:p>
    <w:p w14:paraId="23BBC136" w14:textId="77777777" w:rsidR="00000000" w:rsidRDefault="003B3694">
      <w:pPr>
        <w:pStyle w:val="a0"/>
        <w:ind w:firstLine="0"/>
        <w:rPr>
          <w:rFonts w:hint="cs"/>
          <w:rtl/>
        </w:rPr>
      </w:pPr>
      <w:r>
        <w:rPr>
          <w:rFonts w:hint="cs"/>
          <w:rtl/>
        </w:rPr>
        <w:tab/>
        <w:t>בנושא החלילן הרומני זמפיר. אכן, מדובר באדם שתמך בעבר בפומבי במפלגה הפאשיסטית הרומנית, ואף פרסם תשעה מאמרים בעיתון המפלגה, "רומניה הגדולה", ובהם התבטאויות אנטישמיות ב</w:t>
      </w:r>
      <w:r>
        <w:rPr>
          <w:rFonts w:hint="cs"/>
          <w:rtl/>
        </w:rPr>
        <w:t>רורות וחמורות מאוד. לפני שנה מנעו ממנו להיכנס למדינת ישראל. "יד ושם" והתאחדות עולי רומניה מחו נגד ביקורו, ומדינת ישראל לא נתנה לו להיכנס אליה. מאז, כך סבורים רבים, לרבות אנשים ב"יד ושם", הוא התחיל תהליך של חזרה בתשובה, אם אפשר להגיד כך, הוא ביקר ביקור פרטי</w:t>
      </w:r>
      <w:r>
        <w:rPr>
          <w:rFonts w:hint="cs"/>
          <w:rtl/>
        </w:rPr>
        <w:t xml:space="preserve"> ב"יד ושם", הוא גינה את האנטישמיות, הוא ביקש סליחה על ההתבטאויות שלו. לצערי, כל זה הוא עשה רק בישראל. ברומניה, בעיתונות של רומניה, הוא סירב לחזור ולהגיד אותן מלים.</w:t>
      </w:r>
    </w:p>
    <w:p w14:paraId="74EFF7C0" w14:textId="77777777" w:rsidR="00000000" w:rsidRDefault="003B3694">
      <w:pPr>
        <w:pStyle w:val="a0"/>
        <w:ind w:firstLine="0"/>
        <w:rPr>
          <w:rFonts w:hint="cs"/>
          <w:rtl/>
        </w:rPr>
      </w:pPr>
    </w:p>
    <w:p w14:paraId="3500775D" w14:textId="77777777" w:rsidR="00000000" w:rsidRDefault="003B3694">
      <w:pPr>
        <w:pStyle w:val="af0"/>
        <w:rPr>
          <w:rtl/>
        </w:rPr>
      </w:pPr>
      <w:r>
        <w:rPr>
          <w:rFonts w:hint="eastAsia"/>
          <w:rtl/>
        </w:rPr>
        <w:t>ישראל</w:t>
      </w:r>
      <w:r>
        <w:rPr>
          <w:rtl/>
        </w:rPr>
        <w:t xml:space="preserve"> אייכלר (יהדות התורה):</w:t>
      </w:r>
    </w:p>
    <w:p w14:paraId="6DEFF2F0" w14:textId="77777777" w:rsidR="00000000" w:rsidRDefault="003B3694">
      <w:pPr>
        <w:pStyle w:val="a0"/>
        <w:rPr>
          <w:rFonts w:hint="cs"/>
          <w:rtl/>
        </w:rPr>
      </w:pPr>
    </w:p>
    <w:p w14:paraId="2947DE52" w14:textId="77777777" w:rsidR="00000000" w:rsidRDefault="003B3694">
      <w:pPr>
        <w:pStyle w:val="a0"/>
        <w:rPr>
          <w:rFonts w:hint="cs"/>
          <w:rtl/>
        </w:rPr>
      </w:pPr>
      <w:r>
        <w:rPr>
          <w:rFonts w:hint="cs"/>
          <w:rtl/>
        </w:rPr>
        <w:t>שר הפנים מסכים להכניס חוזר בתשובה?</w:t>
      </w:r>
    </w:p>
    <w:p w14:paraId="4528B074" w14:textId="77777777" w:rsidR="00000000" w:rsidRDefault="003B3694">
      <w:pPr>
        <w:pStyle w:val="-"/>
        <w:rPr>
          <w:rtl/>
        </w:rPr>
      </w:pPr>
      <w:bookmarkStart w:id="768" w:name="FS000000535T12_11_2003_20_05_06"/>
      <w:bookmarkStart w:id="769" w:name="FS000000535T12_11_2003_20_05_09C"/>
      <w:bookmarkEnd w:id="768"/>
      <w:bookmarkEnd w:id="769"/>
    </w:p>
    <w:p w14:paraId="4506229D" w14:textId="77777777" w:rsidR="00000000" w:rsidRDefault="003B3694">
      <w:pPr>
        <w:pStyle w:val="-"/>
        <w:rPr>
          <w:rtl/>
        </w:rPr>
      </w:pPr>
      <w:r>
        <w:rPr>
          <w:rtl/>
        </w:rPr>
        <w:t>השר נתן שרנסקי:</w:t>
      </w:r>
    </w:p>
    <w:p w14:paraId="176ABE06" w14:textId="77777777" w:rsidR="00000000" w:rsidRDefault="003B3694">
      <w:pPr>
        <w:pStyle w:val="a0"/>
        <w:rPr>
          <w:rtl/>
        </w:rPr>
      </w:pPr>
    </w:p>
    <w:p w14:paraId="7508AF9D" w14:textId="77777777" w:rsidR="00000000" w:rsidRDefault="003B3694">
      <w:pPr>
        <w:pStyle w:val="a0"/>
        <w:rPr>
          <w:rFonts w:hint="cs"/>
          <w:rtl/>
        </w:rPr>
      </w:pPr>
      <w:r>
        <w:rPr>
          <w:rFonts w:hint="cs"/>
          <w:rtl/>
        </w:rPr>
        <w:t>על כן סבר</w:t>
      </w:r>
      <w:r>
        <w:rPr>
          <w:rFonts w:hint="cs"/>
          <w:rtl/>
        </w:rPr>
        <w:t xml:space="preserve">תי שיש מקום, גם הפעם, לא לתת לו להיכנס למדינת ישראל. פניתי לשר הפנים במכתב. כנראה היו לו גם שיקולים אחרים, היה לו גם השיקול ש"יד ושם" שינתה את עמדתה בנושא. מצד שני, היתה מחאה ברורה של התאחדות עולי רומניה, ואני חושב שהיה מקום להביא את המחאה הזאת בחשבון ולא </w:t>
      </w:r>
      <w:r>
        <w:rPr>
          <w:rFonts w:hint="cs"/>
          <w:rtl/>
        </w:rPr>
        <w:t xml:space="preserve">לתת לו להיכנס למדינת ישראל. </w:t>
      </w:r>
    </w:p>
    <w:p w14:paraId="69460628" w14:textId="77777777" w:rsidR="00000000" w:rsidRDefault="003B3694">
      <w:pPr>
        <w:pStyle w:val="a0"/>
        <w:rPr>
          <w:rFonts w:hint="cs"/>
          <w:rtl/>
        </w:rPr>
      </w:pPr>
    </w:p>
    <w:p w14:paraId="3E670A91" w14:textId="77777777" w:rsidR="00000000" w:rsidRDefault="003B3694">
      <w:pPr>
        <w:pStyle w:val="a0"/>
        <w:rPr>
          <w:rFonts w:hint="cs"/>
          <w:rtl/>
        </w:rPr>
      </w:pPr>
      <w:r>
        <w:rPr>
          <w:rFonts w:hint="cs"/>
          <w:rtl/>
        </w:rPr>
        <w:t>ישראל חייבת לתת דוגמה. היום, כאשר הסכנה של טולרנטיות כלפי האנטישמיות היא תופעה כל כך מסוכנת, ישראל צריכה לתת דוגמה, ולהעביר את הנושא הזה.</w:t>
      </w:r>
    </w:p>
    <w:p w14:paraId="120D34F2" w14:textId="77777777" w:rsidR="00000000" w:rsidRDefault="003B3694">
      <w:pPr>
        <w:pStyle w:val="a0"/>
        <w:rPr>
          <w:rFonts w:hint="cs"/>
          <w:rtl/>
        </w:rPr>
      </w:pPr>
    </w:p>
    <w:p w14:paraId="1FB4DA58" w14:textId="77777777" w:rsidR="00000000" w:rsidRDefault="003B3694">
      <w:pPr>
        <w:pStyle w:val="af0"/>
        <w:rPr>
          <w:rtl/>
        </w:rPr>
      </w:pPr>
      <w:r>
        <w:rPr>
          <w:rFonts w:hint="eastAsia"/>
          <w:rtl/>
        </w:rPr>
        <w:t>ישראל</w:t>
      </w:r>
      <w:r>
        <w:rPr>
          <w:rtl/>
        </w:rPr>
        <w:t xml:space="preserve"> אייכלר (יהדות התורה):</w:t>
      </w:r>
    </w:p>
    <w:p w14:paraId="78291ECF" w14:textId="77777777" w:rsidR="00000000" w:rsidRDefault="003B3694">
      <w:pPr>
        <w:pStyle w:val="a0"/>
        <w:rPr>
          <w:rFonts w:hint="cs"/>
          <w:rtl/>
        </w:rPr>
      </w:pPr>
    </w:p>
    <w:p w14:paraId="5C8FD7EB" w14:textId="77777777" w:rsidR="00000000" w:rsidRDefault="003B3694">
      <w:pPr>
        <w:pStyle w:val="a0"/>
        <w:rPr>
          <w:rFonts w:hint="cs"/>
          <w:rtl/>
        </w:rPr>
      </w:pPr>
      <w:r>
        <w:rPr>
          <w:rFonts w:hint="cs"/>
          <w:rtl/>
        </w:rPr>
        <w:t>כבוד השר, אמרת שהוא חוזר בתשובה, לכן שר הפנים לא ייתן לו ל</w:t>
      </w:r>
      <w:r>
        <w:rPr>
          <w:rFonts w:hint="cs"/>
          <w:rtl/>
        </w:rPr>
        <w:t>היכנס.</w:t>
      </w:r>
    </w:p>
    <w:p w14:paraId="155B41CB" w14:textId="77777777" w:rsidR="00000000" w:rsidRDefault="003B3694">
      <w:pPr>
        <w:pStyle w:val="a0"/>
        <w:rPr>
          <w:rFonts w:hint="cs"/>
          <w:rtl/>
        </w:rPr>
      </w:pPr>
    </w:p>
    <w:p w14:paraId="68F7C00A" w14:textId="77777777" w:rsidR="00000000" w:rsidRDefault="003B3694">
      <w:pPr>
        <w:pStyle w:val="-"/>
        <w:rPr>
          <w:rtl/>
        </w:rPr>
      </w:pPr>
      <w:bookmarkStart w:id="770" w:name="FS000000535T12_11_2003_20_07_06C"/>
      <w:bookmarkEnd w:id="770"/>
      <w:r>
        <w:rPr>
          <w:rtl/>
        </w:rPr>
        <w:t>השר נתן שרנסקי:</w:t>
      </w:r>
    </w:p>
    <w:p w14:paraId="038F41CA" w14:textId="77777777" w:rsidR="00000000" w:rsidRDefault="003B3694">
      <w:pPr>
        <w:pStyle w:val="a0"/>
        <w:rPr>
          <w:rtl/>
        </w:rPr>
      </w:pPr>
    </w:p>
    <w:p w14:paraId="29DB830E" w14:textId="77777777" w:rsidR="00000000" w:rsidRDefault="003B3694">
      <w:pPr>
        <w:pStyle w:val="a0"/>
        <w:rPr>
          <w:rFonts w:hint="cs"/>
          <w:rtl/>
        </w:rPr>
      </w:pPr>
      <w:r>
        <w:rPr>
          <w:rFonts w:hint="cs"/>
          <w:rtl/>
        </w:rPr>
        <w:t>אין ספק שחילוקי דעות ומאבקים בין מפלגות שונות בישראל הם דבר חוקי, לגיטימי, אבל כאשר אנחנו מדברים על תופעת האנטישמיות העולמית, בואו נתאחד, נוקיע אותה, נגנה אותה ונילחם נגדה.</w:t>
      </w:r>
    </w:p>
    <w:p w14:paraId="653F6B0D" w14:textId="77777777" w:rsidR="00000000" w:rsidRDefault="003B3694">
      <w:pPr>
        <w:pStyle w:val="a0"/>
        <w:rPr>
          <w:rFonts w:hint="cs"/>
          <w:rtl/>
        </w:rPr>
      </w:pPr>
    </w:p>
    <w:p w14:paraId="4CFAD00D" w14:textId="77777777" w:rsidR="00000000" w:rsidRDefault="003B3694">
      <w:pPr>
        <w:pStyle w:val="a0"/>
        <w:rPr>
          <w:rFonts w:hint="cs"/>
          <w:rtl/>
        </w:rPr>
      </w:pPr>
      <w:r>
        <w:rPr>
          <w:rFonts w:hint="cs"/>
          <w:rtl/>
        </w:rPr>
        <w:t>אני קורא לחברי הכנסת לקחת חלק פעיל במאבק שלנו נגד האנטישמ</w:t>
      </w:r>
      <w:r>
        <w:rPr>
          <w:rFonts w:hint="cs"/>
          <w:rtl/>
        </w:rPr>
        <w:t xml:space="preserve">יות. </w:t>
      </w:r>
    </w:p>
    <w:p w14:paraId="4D0C6601" w14:textId="77777777" w:rsidR="00000000" w:rsidRDefault="003B3694">
      <w:pPr>
        <w:pStyle w:val="a0"/>
        <w:rPr>
          <w:rFonts w:hint="cs"/>
          <w:rtl/>
        </w:rPr>
      </w:pPr>
    </w:p>
    <w:p w14:paraId="6FB201B0" w14:textId="77777777" w:rsidR="00000000" w:rsidRDefault="003B3694">
      <w:pPr>
        <w:pStyle w:val="af1"/>
        <w:rPr>
          <w:rtl/>
        </w:rPr>
      </w:pPr>
      <w:r>
        <w:rPr>
          <w:rtl/>
        </w:rPr>
        <w:t>היו"ר משה כחלון:</w:t>
      </w:r>
    </w:p>
    <w:p w14:paraId="1AF7A82A" w14:textId="77777777" w:rsidR="00000000" w:rsidRDefault="003B3694">
      <w:pPr>
        <w:pStyle w:val="a0"/>
        <w:rPr>
          <w:rtl/>
        </w:rPr>
      </w:pPr>
    </w:p>
    <w:p w14:paraId="29FB040A" w14:textId="77777777" w:rsidR="00000000" w:rsidRDefault="003B3694">
      <w:pPr>
        <w:pStyle w:val="a0"/>
        <w:rPr>
          <w:rFonts w:hint="cs"/>
          <w:rtl/>
        </w:rPr>
      </w:pPr>
      <w:r>
        <w:rPr>
          <w:rFonts w:hint="cs"/>
          <w:rtl/>
        </w:rPr>
        <w:t xml:space="preserve">מה אתה מציע, אדוני השר? </w:t>
      </w:r>
    </w:p>
    <w:p w14:paraId="1DD6B0A0" w14:textId="77777777" w:rsidR="00000000" w:rsidRDefault="003B3694">
      <w:pPr>
        <w:pStyle w:val="a0"/>
        <w:rPr>
          <w:rFonts w:hint="cs"/>
          <w:rtl/>
        </w:rPr>
      </w:pPr>
    </w:p>
    <w:p w14:paraId="5042BE6B" w14:textId="77777777" w:rsidR="00000000" w:rsidRDefault="003B3694">
      <w:pPr>
        <w:pStyle w:val="-"/>
        <w:rPr>
          <w:rtl/>
        </w:rPr>
      </w:pPr>
      <w:bookmarkStart w:id="771" w:name="FS000000535T12_11_2003_19_56_13"/>
      <w:bookmarkEnd w:id="771"/>
      <w:r>
        <w:rPr>
          <w:rFonts w:hint="eastAsia"/>
          <w:rtl/>
        </w:rPr>
        <w:t>השר</w:t>
      </w:r>
      <w:r>
        <w:rPr>
          <w:rtl/>
        </w:rPr>
        <w:t xml:space="preserve"> נתן שרנסקי:</w:t>
      </w:r>
    </w:p>
    <w:p w14:paraId="2B8FF5F9" w14:textId="77777777" w:rsidR="00000000" w:rsidRDefault="003B3694">
      <w:pPr>
        <w:pStyle w:val="a0"/>
        <w:rPr>
          <w:rFonts w:hint="cs"/>
          <w:rtl/>
        </w:rPr>
      </w:pPr>
    </w:p>
    <w:p w14:paraId="4CDC28E6" w14:textId="77777777" w:rsidR="00000000" w:rsidRDefault="003B3694">
      <w:pPr>
        <w:pStyle w:val="a0"/>
        <w:rPr>
          <w:rFonts w:hint="cs"/>
          <w:rtl/>
        </w:rPr>
      </w:pPr>
      <w:r>
        <w:rPr>
          <w:rFonts w:hint="cs"/>
          <w:rtl/>
        </w:rPr>
        <w:t xml:space="preserve">אני מציע להעביר את הנושא הזה לוועדת העלייה, הקליטה והתפוצות. </w:t>
      </w:r>
    </w:p>
    <w:p w14:paraId="3519D86C" w14:textId="77777777" w:rsidR="00000000" w:rsidRDefault="003B3694">
      <w:pPr>
        <w:pStyle w:val="a0"/>
        <w:rPr>
          <w:rFonts w:hint="cs"/>
          <w:rtl/>
        </w:rPr>
      </w:pPr>
    </w:p>
    <w:p w14:paraId="3B906B0C" w14:textId="77777777" w:rsidR="00000000" w:rsidRDefault="003B3694">
      <w:pPr>
        <w:pStyle w:val="af1"/>
        <w:rPr>
          <w:rtl/>
        </w:rPr>
      </w:pPr>
      <w:r>
        <w:rPr>
          <w:rtl/>
        </w:rPr>
        <w:t>היו"ר משה כחלון:</w:t>
      </w:r>
    </w:p>
    <w:p w14:paraId="2E676D99" w14:textId="77777777" w:rsidR="00000000" w:rsidRDefault="003B3694">
      <w:pPr>
        <w:pStyle w:val="a0"/>
        <w:rPr>
          <w:rtl/>
        </w:rPr>
      </w:pPr>
    </w:p>
    <w:p w14:paraId="50E44FF0" w14:textId="77777777" w:rsidR="00000000" w:rsidRDefault="003B3694">
      <w:pPr>
        <w:pStyle w:val="a0"/>
        <w:rPr>
          <w:rFonts w:hint="cs"/>
          <w:rtl/>
        </w:rPr>
      </w:pPr>
      <w:r>
        <w:rPr>
          <w:rFonts w:hint="cs"/>
          <w:rtl/>
        </w:rPr>
        <w:t xml:space="preserve">תודה. הצעה אחרת לחבר הכנסת דהאמשה, ואחריו </w:t>
      </w:r>
      <w:r>
        <w:rPr>
          <w:rtl/>
        </w:rPr>
        <w:t>–</w:t>
      </w:r>
      <w:r>
        <w:rPr>
          <w:rFonts w:hint="cs"/>
          <w:rtl/>
        </w:rPr>
        <w:t xml:space="preserve"> לחבר הכנסת נסים זאב. </w:t>
      </w:r>
    </w:p>
    <w:p w14:paraId="61DB7D5B" w14:textId="77777777" w:rsidR="00000000" w:rsidRDefault="003B3694">
      <w:pPr>
        <w:pStyle w:val="a0"/>
        <w:rPr>
          <w:rFonts w:hint="cs"/>
          <w:rtl/>
        </w:rPr>
      </w:pPr>
    </w:p>
    <w:p w14:paraId="3C64FDBA" w14:textId="77777777" w:rsidR="00000000" w:rsidRDefault="003B3694">
      <w:pPr>
        <w:pStyle w:val="a"/>
        <w:rPr>
          <w:rtl/>
        </w:rPr>
      </w:pPr>
      <w:bookmarkStart w:id="772" w:name="FS000000550T12_11_2003_19_56_57"/>
      <w:bookmarkStart w:id="773" w:name="_Toc69719470"/>
      <w:bookmarkEnd w:id="772"/>
      <w:r>
        <w:rPr>
          <w:rFonts w:hint="eastAsia"/>
          <w:rtl/>
        </w:rPr>
        <w:t>עבד</w:t>
      </w:r>
      <w:r>
        <w:rPr>
          <w:rtl/>
        </w:rPr>
        <w:t>-אלמאלכ דהאמשה (רע"ם):</w:t>
      </w:r>
      <w:bookmarkEnd w:id="773"/>
    </w:p>
    <w:p w14:paraId="0966911B" w14:textId="77777777" w:rsidR="00000000" w:rsidRDefault="003B3694">
      <w:pPr>
        <w:pStyle w:val="a0"/>
        <w:rPr>
          <w:rFonts w:hint="cs"/>
          <w:rtl/>
        </w:rPr>
      </w:pPr>
    </w:p>
    <w:p w14:paraId="3ED965B1" w14:textId="77777777" w:rsidR="00000000" w:rsidRDefault="003B3694">
      <w:pPr>
        <w:pStyle w:val="a0"/>
        <w:rPr>
          <w:rFonts w:hint="cs"/>
          <w:rtl/>
        </w:rPr>
      </w:pPr>
      <w:r>
        <w:rPr>
          <w:rFonts w:hint="cs"/>
          <w:rtl/>
        </w:rPr>
        <w:t>כבוד היושב-רא</w:t>
      </w:r>
      <w:r>
        <w:rPr>
          <w:rFonts w:hint="cs"/>
          <w:rtl/>
        </w:rPr>
        <w:t xml:space="preserve">ש, מכובדי השר, חברי חברי הכנסת, אין ספק שיש לגנות בכל פה כל תופעה גזענית, בוודאי הצהרות מתלהמות והצהרות אנטי-גזעיות ואנטישמיות כפי שעלה מהנושא כאן. </w:t>
      </w:r>
    </w:p>
    <w:p w14:paraId="351F0993" w14:textId="77777777" w:rsidR="00000000" w:rsidRDefault="003B3694">
      <w:pPr>
        <w:pStyle w:val="a0"/>
        <w:rPr>
          <w:rFonts w:hint="cs"/>
          <w:rtl/>
        </w:rPr>
      </w:pPr>
    </w:p>
    <w:p w14:paraId="02BF10D1" w14:textId="77777777" w:rsidR="00000000" w:rsidRDefault="003B3694">
      <w:pPr>
        <w:pStyle w:val="a0"/>
        <w:rPr>
          <w:rFonts w:hint="cs"/>
          <w:rtl/>
        </w:rPr>
      </w:pPr>
      <w:r>
        <w:rPr>
          <w:rFonts w:hint="cs"/>
          <w:rtl/>
        </w:rPr>
        <w:t>עם זאת, הייתי מפנה את תשומת לב כולנו לכך, שאם אנחנו אכן רוצים לדכא את הגזענות הזאת ולרפא אותה, כדאי שגם אנ</w:t>
      </w:r>
      <w:r>
        <w:rPr>
          <w:rFonts w:hint="cs"/>
          <w:rtl/>
        </w:rPr>
        <w:t xml:space="preserve">חנו ניתן פחות סיבות, פחות הזדמנויות והרבה פחות מצבים שבהם המדינה או הרשויות שלה פוגעים בעם אחר ובאנשים אחרים, בצורה נכונה או לא נכונה. מובן שזה מלבה את האש ואולי גם את השנאה, שאין לה שום מקום, כפי שאמרתי בהתחלה. תודה רבה. </w:t>
      </w:r>
    </w:p>
    <w:p w14:paraId="76F4CF2E" w14:textId="77777777" w:rsidR="00000000" w:rsidRDefault="003B3694">
      <w:pPr>
        <w:pStyle w:val="a0"/>
        <w:rPr>
          <w:rFonts w:hint="cs"/>
          <w:rtl/>
        </w:rPr>
      </w:pPr>
    </w:p>
    <w:p w14:paraId="28BD0CD4" w14:textId="77777777" w:rsidR="00000000" w:rsidRDefault="003B3694">
      <w:pPr>
        <w:pStyle w:val="af1"/>
        <w:rPr>
          <w:rtl/>
        </w:rPr>
      </w:pPr>
      <w:r>
        <w:rPr>
          <w:rtl/>
        </w:rPr>
        <w:t>היו"ר משה כחלון:</w:t>
      </w:r>
    </w:p>
    <w:p w14:paraId="77A1E7D2" w14:textId="77777777" w:rsidR="00000000" w:rsidRDefault="003B3694">
      <w:pPr>
        <w:pStyle w:val="a0"/>
        <w:rPr>
          <w:rtl/>
        </w:rPr>
      </w:pPr>
    </w:p>
    <w:p w14:paraId="19475615" w14:textId="77777777" w:rsidR="00000000" w:rsidRDefault="003B3694">
      <w:pPr>
        <w:pStyle w:val="a0"/>
        <w:rPr>
          <w:rFonts w:hint="cs"/>
          <w:rtl/>
        </w:rPr>
      </w:pPr>
      <w:r>
        <w:rPr>
          <w:rFonts w:hint="cs"/>
          <w:rtl/>
        </w:rPr>
        <w:t>תודה רבה. הצעה</w:t>
      </w:r>
      <w:r>
        <w:rPr>
          <w:rFonts w:hint="cs"/>
          <w:rtl/>
        </w:rPr>
        <w:t xml:space="preserve"> אחרת לחבר הכנסת נסים זאב. לאחר מכן אנחנו עוברים להצבעה. </w:t>
      </w:r>
    </w:p>
    <w:p w14:paraId="60BE2198" w14:textId="77777777" w:rsidR="00000000" w:rsidRDefault="003B3694">
      <w:pPr>
        <w:pStyle w:val="a0"/>
        <w:rPr>
          <w:rFonts w:hint="cs"/>
          <w:rtl/>
        </w:rPr>
      </w:pPr>
    </w:p>
    <w:p w14:paraId="791BA65F" w14:textId="77777777" w:rsidR="00000000" w:rsidRDefault="003B3694">
      <w:pPr>
        <w:pStyle w:val="a"/>
        <w:rPr>
          <w:rtl/>
        </w:rPr>
      </w:pPr>
      <w:bookmarkStart w:id="774" w:name="FS000000490T12_11_2003_19_59_42"/>
      <w:bookmarkStart w:id="775" w:name="_Toc69719471"/>
      <w:bookmarkEnd w:id="774"/>
      <w:r>
        <w:rPr>
          <w:rFonts w:hint="eastAsia"/>
          <w:rtl/>
        </w:rPr>
        <w:t>נסים</w:t>
      </w:r>
      <w:r>
        <w:rPr>
          <w:rtl/>
        </w:rPr>
        <w:t xml:space="preserve"> זאב (ש"ס):</w:t>
      </w:r>
      <w:bookmarkEnd w:id="775"/>
    </w:p>
    <w:p w14:paraId="34CA88C4" w14:textId="77777777" w:rsidR="00000000" w:rsidRDefault="003B3694">
      <w:pPr>
        <w:pStyle w:val="a0"/>
        <w:rPr>
          <w:rFonts w:hint="cs"/>
          <w:rtl/>
        </w:rPr>
      </w:pPr>
    </w:p>
    <w:p w14:paraId="58EDA397" w14:textId="77777777" w:rsidR="00000000" w:rsidRDefault="003B3694">
      <w:pPr>
        <w:pStyle w:val="a0"/>
        <w:rPr>
          <w:rFonts w:hint="cs"/>
          <w:rtl/>
        </w:rPr>
      </w:pPr>
      <w:r>
        <w:rPr>
          <w:rFonts w:hint="cs"/>
          <w:rtl/>
        </w:rPr>
        <w:t xml:space="preserve">אדוני היושב-ראש, בתפילה אנחנו אומרים: "חתום פה שטן, ואל ישטין עלינו". אבל מה נעשה כאשר אנחנו עצמנו שולחים את השטן ואומרים לו: תפתח את הפה וכמה שיותר גדול? זה מה שעשה בית-המשפט אמש </w:t>
      </w:r>
      <w:r>
        <w:rPr>
          <w:rFonts w:hint="cs"/>
          <w:rtl/>
        </w:rPr>
        <w:t xml:space="preserve">בהחלטתו בדבר הקרנת הסרט "ג'נין ג'נין", שמציג את חיילי צה"ל, שהקריבו את חייהם למען מדינת ישראל, כרוצחים. מה אנחנו רוצים מאיטליה או מכל מדינות אירופה? </w:t>
      </w:r>
    </w:p>
    <w:p w14:paraId="2FA9B046" w14:textId="77777777" w:rsidR="00000000" w:rsidRDefault="003B3694">
      <w:pPr>
        <w:pStyle w:val="a0"/>
        <w:rPr>
          <w:rFonts w:hint="cs"/>
          <w:rtl/>
        </w:rPr>
      </w:pPr>
    </w:p>
    <w:p w14:paraId="1BDC2DCC" w14:textId="77777777" w:rsidR="00000000" w:rsidRDefault="003B3694">
      <w:pPr>
        <w:pStyle w:val="a0"/>
        <w:rPr>
          <w:rFonts w:hint="cs"/>
          <w:rtl/>
        </w:rPr>
      </w:pPr>
      <w:r>
        <w:rPr>
          <w:rFonts w:hint="cs"/>
          <w:rtl/>
        </w:rPr>
        <w:t>דבר נוסף. אתמול קיבלתי טלפון מאנגליה, שם הוקרן סרט של ה-</w:t>
      </w:r>
      <w:r>
        <w:rPr>
          <w:rFonts w:hint="cs"/>
        </w:rPr>
        <w:t>BBC</w:t>
      </w:r>
      <w:r>
        <w:rPr>
          <w:rFonts w:hint="cs"/>
          <w:rtl/>
        </w:rPr>
        <w:t>. כתב נכנס לאחד מבתי-הסוהר פה וראיין חמישה מתא</w:t>
      </w:r>
      <w:r>
        <w:rPr>
          <w:rFonts w:hint="cs"/>
          <w:rtl/>
        </w:rPr>
        <w:t>בדים. זו חרפה למדינת ישראל איך הציגו את זה בלונדון. איך השב"כ נותן ל-</w:t>
      </w:r>
      <w:r>
        <w:rPr>
          <w:rFonts w:hint="cs"/>
        </w:rPr>
        <w:t>BBC</w:t>
      </w:r>
      <w:r>
        <w:rPr>
          <w:rFonts w:hint="cs"/>
          <w:rtl/>
        </w:rPr>
        <w:t xml:space="preserve"> לעשות סרט אנטי-ישראלי? מה אנחנו רוצים מאותם אנטישמים </w:t>
      </w:r>
      <w:r>
        <w:rPr>
          <w:rtl/>
        </w:rPr>
        <w:t>–</w:t>
      </w:r>
      <w:r>
        <w:rPr>
          <w:rFonts w:hint="cs"/>
          <w:rtl/>
        </w:rPr>
        <w:t xml:space="preserve"> שלא יהיו אנטישמים? </w:t>
      </w:r>
    </w:p>
    <w:p w14:paraId="68D59FB5" w14:textId="77777777" w:rsidR="00000000" w:rsidRDefault="003B3694">
      <w:pPr>
        <w:pStyle w:val="a0"/>
        <w:rPr>
          <w:rFonts w:hint="cs"/>
          <w:rtl/>
        </w:rPr>
      </w:pPr>
    </w:p>
    <w:p w14:paraId="665CD039" w14:textId="77777777" w:rsidR="00000000" w:rsidRDefault="003B3694">
      <w:pPr>
        <w:pStyle w:val="af1"/>
        <w:rPr>
          <w:rtl/>
        </w:rPr>
      </w:pPr>
      <w:r>
        <w:rPr>
          <w:rtl/>
        </w:rPr>
        <w:t>היו"ר משה כחלון:</w:t>
      </w:r>
    </w:p>
    <w:p w14:paraId="11AD0303" w14:textId="77777777" w:rsidR="00000000" w:rsidRDefault="003B3694">
      <w:pPr>
        <w:pStyle w:val="a0"/>
        <w:rPr>
          <w:rtl/>
        </w:rPr>
      </w:pPr>
    </w:p>
    <w:p w14:paraId="35593793" w14:textId="77777777" w:rsidR="00000000" w:rsidRDefault="003B3694">
      <w:pPr>
        <w:pStyle w:val="a0"/>
        <w:rPr>
          <w:rFonts w:hint="cs"/>
          <w:rtl/>
        </w:rPr>
      </w:pPr>
      <w:r>
        <w:rPr>
          <w:rFonts w:hint="cs"/>
          <w:rtl/>
        </w:rPr>
        <w:t xml:space="preserve">תודה רבה. השר הציע להעביר לוועדת העליייה, הקליטה והתפוצות. חבר הכנסת אילן שלגי? - מסכים. </w:t>
      </w:r>
      <w:r>
        <w:rPr>
          <w:rFonts w:hint="cs"/>
          <w:rtl/>
        </w:rPr>
        <w:t xml:space="preserve">חבר הכנסת אייכלר - אינו נוכח; חבר הכנסת דוד טל - אינו נוכח; חבר הכנסת חיים כץ - אינו נוכח. </w:t>
      </w:r>
    </w:p>
    <w:p w14:paraId="3AB5BFB2" w14:textId="77777777" w:rsidR="00000000" w:rsidRDefault="003B3694">
      <w:pPr>
        <w:pStyle w:val="a0"/>
        <w:rPr>
          <w:rFonts w:hint="cs"/>
          <w:rtl/>
        </w:rPr>
      </w:pPr>
    </w:p>
    <w:p w14:paraId="6987D977" w14:textId="77777777" w:rsidR="00000000" w:rsidRDefault="003B3694">
      <w:pPr>
        <w:pStyle w:val="a0"/>
        <w:rPr>
          <w:rFonts w:hint="cs"/>
          <w:rtl/>
        </w:rPr>
      </w:pPr>
      <w:r>
        <w:rPr>
          <w:rFonts w:hint="cs"/>
          <w:rtl/>
        </w:rPr>
        <w:t xml:space="preserve">אנחנו מצביעים - להעביר לוועדה או להסיר. בעד זה ועדה, נגד זה הסרה. בבקשה. </w:t>
      </w:r>
    </w:p>
    <w:p w14:paraId="1BAEA737" w14:textId="77777777" w:rsidR="00000000" w:rsidRDefault="003B3694">
      <w:pPr>
        <w:pStyle w:val="a0"/>
        <w:rPr>
          <w:rFonts w:hint="cs"/>
          <w:rtl/>
        </w:rPr>
      </w:pPr>
    </w:p>
    <w:p w14:paraId="16519B8F" w14:textId="77777777" w:rsidR="00000000" w:rsidRDefault="003B3694">
      <w:pPr>
        <w:pStyle w:val="ab"/>
        <w:bidi/>
        <w:rPr>
          <w:rFonts w:hint="cs"/>
          <w:rtl/>
        </w:rPr>
      </w:pPr>
      <w:r>
        <w:rPr>
          <w:rFonts w:hint="cs"/>
          <w:rtl/>
        </w:rPr>
        <w:t>הצבעה מס' 140</w:t>
      </w:r>
    </w:p>
    <w:p w14:paraId="53C987BA" w14:textId="77777777" w:rsidR="00000000" w:rsidRDefault="003B3694">
      <w:pPr>
        <w:pStyle w:val="a0"/>
        <w:rPr>
          <w:rFonts w:hint="cs"/>
          <w:rtl/>
        </w:rPr>
      </w:pPr>
    </w:p>
    <w:p w14:paraId="7568CF0C" w14:textId="77777777" w:rsidR="00000000" w:rsidRDefault="003B3694">
      <w:pPr>
        <w:pStyle w:val="ac"/>
        <w:bidi/>
        <w:rPr>
          <w:rFonts w:hint="cs"/>
          <w:rtl/>
        </w:rPr>
      </w:pPr>
      <w:r>
        <w:rPr>
          <w:rFonts w:hint="cs"/>
          <w:rtl/>
        </w:rPr>
        <w:t xml:space="preserve">בעד ההצעה להעביר את הנושא לוועדה </w:t>
      </w:r>
      <w:r>
        <w:rPr>
          <w:rtl/>
        </w:rPr>
        <w:t>–</w:t>
      </w:r>
      <w:r>
        <w:rPr>
          <w:rFonts w:hint="cs"/>
          <w:rtl/>
        </w:rPr>
        <w:t xml:space="preserve"> 13</w:t>
      </w:r>
    </w:p>
    <w:p w14:paraId="50DBEF74" w14:textId="77777777" w:rsidR="00000000" w:rsidRDefault="003B3694">
      <w:pPr>
        <w:pStyle w:val="ac"/>
        <w:bidi/>
        <w:rPr>
          <w:rFonts w:hint="cs"/>
          <w:rtl/>
        </w:rPr>
      </w:pPr>
      <w:r>
        <w:rPr>
          <w:rFonts w:hint="cs"/>
          <w:rtl/>
        </w:rPr>
        <w:t>בעד ההצעה שלא לכלול את הנושא בסדר-ה</w:t>
      </w:r>
      <w:r>
        <w:rPr>
          <w:rFonts w:hint="cs"/>
          <w:rtl/>
        </w:rPr>
        <w:t xml:space="preserve">יום </w:t>
      </w:r>
      <w:r>
        <w:rPr>
          <w:rtl/>
        </w:rPr>
        <w:t>–</w:t>
      </w:r>
      <w:r>
        <w:rPr>
          <w:rFonts w:hint="cs"/>
          <w:rtl/>
        </w:rPr>
        <w:t xml:space="preserve">  אין</w:t>
      </w:r>
    </w:p>
    <w:p w14:paraId="207E04CB" w14:textId="77777777" w:rsidR="00000000" w:rsidRDefault="003B3694">
      <w:pPr>
        <w:pStyle w:val="ac"/>
        <w:bidi/>
        <w:rPr>
          <w:rFonts w:hint="cs"/>
          <w:rtl/>
        </w:rPr>
      </w:pPr>
      <w:r>
        <w:rPr>
          <w:rFonts w:hint="cs"/>
          <w:rtl/>
        </w:rPr>
        <w:t>נמנעים -  אין</w:t>
      </w:r>
    </w:p>
    <w:p w14:paraId="1D8A9672" w14:textId="77777777" w:rsidR="00000000" w:rsidRDefault="003B3694">
      <w:pPr>
        <w:pStyle w:val="ad"/>
        <w:bidi/>
        <w:rPr>
          <w:rFonts w:hint="cs"/>
          <w:rtl/>
        </w:rPr>
      </w:pPr>
      <w:r>
        <w:rPr>
          <w:rFonts w:hint="cs"/>
          <w:rtl/>
        </w:rPr>
        <w:t>ההצעה להעביר את הנושא שהעלה חבר הכנסת אילן שלגי לוועדת העלייה, הקליטה והתפוצות נתקבלה.</w:t>
      </w:r>
    </w:p>
    <w:p w14:paraId="68BA5DD1" w14:textId="77777777" w:rsidR="00000000" w:rsidRDefault="003B3694">
      <w:pPr>
        <w:pStyle w:val="a0"/>
        <w:rPr>
          <w:rFonts w:hint="cs"/>
          <w:rtl/>
        </w:rPr>
      </w:pPr>
    </w:p>
    <w:p w14:paraId="50AE02ED" w14:textId="77777777" w:rsidR="00000000" w:rsidRDefault="003B3694">
      <w:pPr>
        <w:pStyle w:val="af1"/>
        <w:rPr>
          <w:rtl/>
        </w:rPr>
      </w:pPr>
      <w:r>
        <w:rPr>
          <w:rtl/>
        </w:rPr>
        <w:t>היו"ר משה כחלון:</w:t>
      </w:r>
    </w:p>
    <w:p w14:paraId="3EB31C6F" w14:textId="77777777" w:rsidR="00000000" w:rsidRDefault="003B3694">
      <w:pPr>
        <w:pStyle w:val="a0"/>
        <w:rPr>
          <w:rtl/>
        </w:rPr>
      </w:pPr>
    </w:p>
    <w:p w14:paraId="78569C19" w14:textId="77777777" w:rsidR="00000000" w:rsidRDefault="003B3694">
      <w:pPr>
        <w:pStyle w:val="a0"/>
        <w:rPr>
          <w:rFonts w:hint="cs"/>
          <w:rtl/>
        </w:rPr>
      </w:pPr>
      <w:r>
        <w:rPr>
          <w:rFonts w:hint="cs"/>
          <w:rtl/>
        </w:rPr>
        <w:t xml:space="preserve">13 בעד, אפס נגד. הנושא יועבר לוועדת העלייה, הקליטה והתפוצות. </w:t>
      </w:r>
    </w:p>
    <w:p w14:paraId="2DAF59C1" w14:textId="77777777" w:rsidR="00000000" w:rsidRDefault="003B3694">
      <w:pPr>
        <w:pStyle w:val="a0"/>
        <w:rPr>
          <w:rFonts w:hint="cs"/>
          <w:rtl/>
        </w:rPr>
      </w:pPr>
    </w:p>
    <w:p w14:paraId="3B12FF87" w14:textId="77777777" w:rsidR="00000000" w:rsidRDefault="003B3694">
      <w:pPr>
        <w:pStyle w:val="a2"/>
        <w:rPr>
          <w:rtl/>
        </w:rPr>
      </w:pPr>
    </w:p>
    <w:p w14:paraId="62E1C3A5" w14:textId="77777777" w:rsidR="00000000" w:rsidRDefault="003B3694">
      <w:pPr>
        <w:pStyle w:val="a2"/>
        <w:rPr>
          <w:rFonts w:hint="cs"/>
          <w:rtl/>
        </w:rPr>
      </w:pPr>
      <w:bookmarkStart w:id="776" w:name="CS16769FI0016769T12_11_2003_20_16_31"/>
      <w:bookmarkStart w:id="777" w:name="_Toc69719472"/>
      <w:bookmarkEnd w:id="776"/>
      <w:r>
        <w:rPr>
          <w:rFonts w:hint="cs"/>
          <w:rtl/>
        </w:rPr>
        <w:t>הצעה לסדר-היום</w:t>
      </w:r>
      <w:bookmarkEnd w:id="777"/>
    </w:p>
    <w:p w14:paraId="0A1B7679" w14:textId="77777777" w:rsidR="00000000" w:rsidRDefault="003B3694">
      <w:pPr>
        <w:pStyle w:val="a2"/>
        <w:rPr>
          <w:rtl/>
        </w:rPr>
      </w:pPr>
      <w:bookmarkStart w:id="778" w:name="_Toc69719473"/>
      <w:r>
        <w:rPr>
          <w:rtl/>
        </w:rPr>
        <w:t>גילויים חדשים בדבר התנהגותו החמורה של ניצב שחר</w:t>
      </w:r>
      <w:r>
        <w:rPr>
          <w:rtl/>
        </w:rPr>
        <w:t xml:space="preserve"> א</w:t>
      </w:r>
      <w:r>
        <w:rPr>
          <w:rFonts w:hint="cs"/>
          <w:rtl/>
        </w:rPr>
        <w:t>י</w:t>
      </w:r>
      <w:r>
        <w:rPr>
          <w:rtl/>
        </w:rPr>
        <w:t>ילון במהלך פינוי חוות</w:t>
      </w:r>
      <w:r>
        <w:rPr>
          <w:rFonts w:hint="cs"/>
          <w:rtl/>
        </w:rPr>
        <w:t>-</w:t>
      </w:r>
      <w:r>
        <w:rPr>
          <w:rtl/>
        </w:rPr>
        <w:t>גלעד</w:t>
      </w:r>
      <w:bookmarkEnd w:id="778"/>
    </w:p>
    <w:p w14:paraId="5A9CB827" w14:textId="77777777" w:rsidR="00000000" w:rsidRDefault="003B3694">
      <w:pPr>
        <w:pStyle w:val="-0"/>
        <w:rPr>
          <w:rFonts w:hint="cs"/>
          <w:rtl/>
        </w:rPr>
      </w:pPr>
    </w:p>
    <w:p w14:paraId="495192D9" w14:textId="77777777" w:rsidR="00000000" w:rsidRDefault="003B3694">
      <w:pPr>
        <w:pStyle w:val="af1"/>
        <w:rPr>
          <w:rtl/>
        </w:rPr>
      </w:pPr>
      <w:r>
        <w:rPr>
          <w:rtl/>
        </w:rPr>
        <w:t>היו"ר משה כחלון:</w:t>
      </w:r>
    </w:p>
    <w:p w14:paraId="597B7123" w14:textId="77777777" w:rsidR="00000000" w:rsidRDefault="003B3694">
      <w:pPr>
        <w:pStyle w:val="a0"/>
        <w:rPr>
          <w:rtl/>
        </w:rPr>
      </w:pPr>
    </w:p>
    <w:p w14:paraId="6FB0318A" w14:textId="77777777" w:rsidR="00000000" w:rsidRDefault="003B3694">
      <w:pPr>
        <w:pStyle w:val="a0"/>
        <w:rPr>
          <w:rFonts w:hint="cs"/>
          <w:rtl/>
        </w:rPr>
      </w:pPr>
      <w:r>
        <w:rPr>
          <w:rFonts w:hint="cs"/>
          <w:rtl/>
        </w:rPr>
        <w:t xml:space="preserve">אנחנו ממשיכים בסדר-היום. הצעה רגילה לסדר-היום, שמספרה 1555: גילויים חדשים בדבר התנהגותו החמורה של ניצב שחר איילון במהלך פינוי חוות-גלעד. חבר הכנסת שאול יהלום, בבקשה. משיב סגן השר לביטחון הפנים. </w:t>
      </w:r>
    </w:p>
    <w:p w14:paraId="55697591" w14:textId="77777777" w:rsidR="00000000" w:rsidRDefault="003B3694">
      <w:pPr>
        <w:pStyle w:val="a0"/>
        <w:rPr>
          <w:rFonts w:hint="cs"/>
          <w:rtl/>
        </w:rPr>
      </w:pPr>
    </w:p>
    <w:p w14:paraId="49D00E06" w14:textId="77777777" w:rsidR="00000000" w:rsidRDefault="003B3694">
      <w:pPr>
        <w:pStyle w:val="a"/>
        <w:rPr>
          <w:rtl/>
        </w:rPr>
      </w:pPr>
      <w:bookmarkStart w:id="779" w:name="FS000000524T12_11_2003_20_18_03"/>
      <w:bookmarkStart w:id="780" w:name="_Toc69719474"/>
      <w:bookmarkEnd w:id="779"/>
      <w:r>
        <w:rPr>
          <w:rFonts w:hint="eastAsia"/>
          <w:rtl/>
        </w:rPr>
        <w:t>שאול</w:t>
      </w:r>
      <w:r>
        <w:rPr>
          <w:rtl/>
        </w:rPr>
        <w:t xml:space="preserve"> יהלום </w:t>
      </w:r>
      <w:r>
        <w:rPr>
          <w:rtl/>
        </w:rPr>
        <w:t>(מפד"ל):</w:t>
      </w:r>
      <w:bookmarkEnd w:id="780"/>
    </w:p>
    <w:p w14:paraId="4DB6C78F" w14:textId="77777777" w:rsidR="00000000" w:rsidRDefault="003B3694">
      <w:pPr>
        <w:pStyle w:val="a0"/>
        <w:rPr>
          <w:rFonts w:hint="cs"/>
          <w:rtl/>
        </w:rPr>
      </w:pPr>
    </w:p>
    <w:p w14:paraId="78128872" w14:textId="77777777" w:rsidR="00000000" w:rsidRDefault="003B3694">
      <w:pPr>
        <w:pStyle w:val="a0"/>
        <w:rPr>
          <w:rFonts w:hint="cs"/>
          <w:rtl/>
        </w:rPr>
      </w:pPr>
      <w:r>
        <w:rPr>
          <w:rFonts w:hint="cs"/>
          <w:rtl/>
        </w:rPr>
        <w:t>אדוני היושב-ראש, כנסת נכבדה, תיתי לו לערוץ-10, שלפני שבוע פתח לנו פתח - וכך שידר הערוץ: כאשר נערך ניצב מחוז ש"י שחר איילון עם חייליו, שוטריו, אמר כך: אם שואלים מי, מי אתה, פרטים בבקשה, אחד מתחיל לבלבל את המוח, על-פי הנהלים והחוק אתם צריכים לתת לו</w:t>
      </w:r>
      <w:r>
        <w:rPr>
          <w:rFonts w:hint="cs"/>
          <w:rtl/>
        </w:rPr>
        <w:t xml:space="preserve"> פרטים. תגיד לו, בבקשה - שחר איילון מפקד המחוז. אם יש לך בעיה תגיש תלונה. מבטיח שחר איילון, אני אטפל בזה. </w:t>
      </w:r>
    </w:p>
    <w:p w14:paraId="7A0972E6" w14:textId="77777777" w:rsidR="00000000" w:rsidRDefault="003B3694">
      <w:pPr>
        <w:pStyle w:val="a0"/>
        <w:rPr>
          <w:rFonts w:hint="cs"/>
          <w:rtl/>
        </w:rPr>
      </w:pPr>
    </w:p>
    <w:p w14:paraId="5789DA90" w14:textId="77777777" w:rsidR="00000000" w:rsidRDefault="003B3694">
      <w:pPr>
        <w:pStyle w:val="a0"/>
        <w:rPr>
          <w:rFonts w:hint="cs"/>
          <w:rtl/>
        </w:rPr>
      </w:pPr>
      <w:r>
        <w:rPr>
          <w:rFonts w:hint="cs"/>
          <w:rtl/>
        </w:rPr>
        <w:t>שואלים בקלטת: למה אתה בלי תג? - אמרו לי, בלי תגים. אמרו לכם, בלי תגים? ככה אמרו לכם? מי אמר לך? מי אמר לך? ואז שוב הקלטה. ניצב שחר איילון: אין שום ס</w:t>
      </w:r>
      <w:r>
        <w:rPr>
          <w:rFonts w:hint="cs"/>
          <w:rtl/>
        </w:rPr>
        <w:t xml:space="preserve">יבה שמהאירוע הזה מישהו ייפגע בקידום שלו, מישהו ייפגע בקריירה שלו </w:t>
      </w:r>
      <w:r>
        <w:rPr>
          <w:rtl/>
        </w:rPr>
        <w:t>–</w:t>
      </w:r>
      <w:r>
        <w:rPr>
          <w:rFonts w:hint="cs"/>
          <w:rtl/>
        </w:rPr>
        <w:t xml:space="preserve"> כך הוא אומר לשוטריו </w:t>
      </w:r>
      <w:r>
        <w:rPr>
          <w:rtl/>
        </w:rPr>
        <w:t>–</w:t>
      </w:r>
      <w:r>
        <w:rPr>
          <w:rFonts w:hint="cs"/>
          <w:rtl/>
        </w:rPr>
        <w:t xml:space="preserve"> יתחיל לרוץ וללכת ולתת עדויות. מישהו רוצה לגשת למח"ש - מחלקה לחקירות שוטרים </w:t>
      </w:r>
      <w:r>
        <w:rPr>
          <w:rtl/>
        </w:rPr>
        <w:t>–</w:t>
      </w:r>
      <w:r>
        <w:rPr>
          <w:rFonts w:hint="cs"/>
          <w:rtl/>
        </w:rPr>
        <w:t xml:space="preserve"> שייגש עם השם שלי </w:t>
      </w:r>
      <w:r>
        <w:rPr>
          <w:rtl/>
        </w:rPr>
        <w:t>–</w:t>
      </w:r>
      <w:r>
        <w:rPr>
          <w:rFonts w:hint="cs"/>
          <w:rtl/>
        </w:rPr>
        <w:t xml:space="preserve"> אם ייפגע מישהו, אני אלך ואני אעשה שם מעיכת תיקים. כך הוא אומר - מעיכת ת</w:t>
      </w:r>
      <w:r>
        <w:rPr>
          <w:rFonts w:hint="cs"/>
          <w:rtl/>
        </w:rPr>
        <w:t xml:space="preserve">יקים. </w:t>
      </w:r>
    </w:p>
    <w:p w14:paraId="5E92ADA3" w14:textId="77777777" w:rsidR="00000000" w:rsidRDefault="003B3694">
      <w:pPr>
        <w:pStyle w:val="a0"/>
        <w:rPr>
          <w:rFonts w:hint="cs"/>
          <w:rtl/>
        </w:rPr>
      </w:pPr>
    </w:p>
    <w:p w14:paraId="3C1C3290" w14:textId="77777777" w:rsidR="00000000" w:rsidRDefault="003B3694">
      <w:pPr>
        <w:pStyle w:val="a0"/>
        <w:rPr>
          <w:rFonts w:hint="cs"/>
          <w:rtl/>
        </w:rPr>
      </w:pPr>
      <w:r>
        <w:rPr>
          <w:rFonts w:hint="cs"/>
          <w:rtl/>
        </w:rPr>
        <w:t xml:space="preserve">אלה רק הקטעים העיקריים, מקוצר הזמן אני לא קורא את הכול. </w:t>
      </w:r>
    </w:p>
    <w:p w14:paraId="20CC8AD1" w14:textId="77777777" w:rsidR="00000000" w:rsidRDefault="003B3694">
      <w:pPr>
        <w:pStyle w:val="a0"/>
        <w:rPr>
          <w:rFonts w:hint="cs"/>
          <w:rtl/>
        </w:rPr>
      </w:pPr>
    </w:p>
    <w:p w14:paraId="61F638DC" w14:textId="77777777" w:rsidR="00000000" w:rsidRDefault="003B3694">
      <w:pPr>
        <w:pStyle w:val="a0"/>
        <w:rPr>
          <w:rFonts w:hint="cs"/>
          <w:rtl/>
        </w:rPr>
      </w:pPr>
      <w:r>
        <w:rPr>
          <w:rFonts w:hint="cs"/>
          <w:rtl/>
        </w:rPr>
        <w:t>לפני שאני מתחיל אני אומר שהקלטת הזאת מצויה בידי חברי כנסת, אפשר להשיג אותה, היא צולמה על-ידי צלם משטרתי. לפני שאני ניגש לעצם העניין, אני רוצה לפתוח סוגריים ולומר שהקלטת הזאת נמסרה על-ידי המש</w:t>
      </w:r>
      <w:r>
        <w:rPr>
          <w:rFonts w:hint="cs"/>
          <w:rtl/>
        </w:rPr>
        <w:t xml:space="preserve">טרה כמוצג משפטי בידי משפחה שבנה הואשם בבית-המשפט בעקבות פינוי חוות-גלעד, והיא נחתכה. המשטרה שמסרה את הקלטת הזאת למשפחה כמוצג משפטי ראתה שהקלטת נחתכה </w:t>
      </w:r>
      <w:r>
        <w:rPr>
          <w:rtl/>
        </w:rPr>
        <w:t>–</w:t>
      </w:r>
      <w:r>
        <w:rPr>
          <w:rFonts w:hint="cs"/>
          <w:rtl/>
        </w:rPr>
        <w:t xml:space="preserve"> רואים זאת בדיוק </w:t>
      </w:r>
      <w:r>
        <w:rPr>
          <w:rtl/>
        </w:rPr>
        <w:t>–</w:t>
      </w:r>
      <w:r>
        <w:rPr>
          <w:rFonts w:hint="cs"/>
          <w:rtl/>
        </w:rPr>
        <w:t xml:space="preserve"> בין השעות 17:08 ל-17:10. חסרות מהקלטת שתי דקות תמימות, שבהן כפי הנראה ניתנה הוראה מפורש</w:t>
      </w:r>
      <w:r>
        <w:rPr>
          <w:rFonts w:hint="cs"/>
          <w:rtl/>
        </w:rPr>
        <w:t xml:space="preserve">ת להסיר את תגי הזיהוי. אין ספק שבנושא זה חיתוך הקלטת מהווה השמדת ראיות ושיבוש הליכי משפט. לא היינו יודעים על זה בכלל אלמלא ערוץ-10, שמכאן אני רוצה להגיד לו תודה והוקרה על האומץ שלו. </w:t>
      </w:r>
    </w:p>
    <w:p w14:paraId="3DF02DF5" w14:textId="77777777" w:rsidR="00000000" w:rsidRDefault="003B3694">
      <w:pPr>
        <w:pStyle w:val="a0"/>
        <w:rPr>
          <w:rFonts w:hint="cs"/>
          <w:rtl/>
        </w:rPr>
      </w:pPr>
    </w:p>
    <w:p w14:paraId="421FE845" w14:textId="77777777" w:rsidR="00000000" w:rsidRDefault="003B3694">
      <w:pPr>
        <w:pStyle w:val="a0"/>
        <w:rPr>
          <w:rFonts w:hint="cs"/>
          <w:rtl/>
        </w:rPr>
      </w:pPr>
      <w:r>
        <w:rPr>
          <w:rFonts w:hint="cs"/>
          <w:rtl/>
        </w:rPr>
        <w:t>השר לביטחון הפנים צחי הנגבי שב ואומר בכל הזדמנות, שאין בכוונתו לפתוח מחד</w:t>
      </w:r>
      <w:r>
        <w:rPr>
          <w:rFonts w:hint="cs"/>
          <w:rtl/>
        </w:rPr>
        <w:t xml:space="preserve">ש את התיק הזה. למה? מכיוון ששחר איילון כבר קיבל הערת מפקד, ודי בכך. זו גישה חמורה מאוד. שחר איילון הורה למאות שוטרים לעבור על החוק. הוא עשה זאת בפומבי לעיני מאות שוטרים, עם מגאפון ביד. </w:t>
      </w:r>
    </w:p>
    <w:p w14:paraId="5D1E77DB" w14:textId="77777777" w:rsidR="00000000" w:rsidRDefault="003B3694">
      <w:pPr>
        <w:pStyle w:val="a0"/>
        <w:rPr>
          <w:rFonts w:hint="cs"/>
          <w:rtl/>
        </w:rPr>
      </w:pPr>
    </w:p>
    <w:p w14:paraId="74E8EFC3" w14:textId="77777777" w:rsidR="00000000" w:rsidRDefault="003B3694">
      <w:pPr>
        <w:pStyle w:val="a0"/>
        <w:rPr>
          <w:rFonts w:hint="cs"/>
          <w:rtl/>
        </w:rPr>
      </w:pPr>
      <w:r>
        <w:rPr>
          <w:rFonts w:hint="cs"/>
          <w:rtl/>
        </w:rPr>
        <w:t>אני אומר כהשערה, אבל השערה חמורה: את הערת המפקד הוא קיבל כדי שלא יצטר</w:t>
      </w:r>
      <w:r>
        <w:rPr>
          <w:rFonts w:hint="cs"/>
          <w:rtl/>
        </w:rPr>
        <w:t xml:space="preserve">ך לעמוד לדין משמעתי כמתחייב על-פי החוק. החוק אומר כך: "שוטר שהואשם בעבירת משמעת </w:t>
      </w:r>
      <w:r>
        <w:rPr>
          <w:rtl/>
        </w:rPr>
        <w:t>–</w:t>
      </w:r>
      <w:r>
        <w:rPr>
          <w:rFonts w:hint="cs"/>
          <w:rtl/>
        </w:rPr>
        <w:t xml:space="preserve"> במקרה דנן עבירה על פקודת המשטרה סעיף 5(א), הזדהות שוטר </w:t>
      </w:r>
      <w:r>
        <w:rPr>
          <w:rtl/>
        </w:rPr>
        <w:t>–</w:t>
      </w:r>
      <w:r>
        <w:rPr>
          <w:rFonts w:hint="cs"/>
          <w:rtl/>
        </w:rPr>
        <w:t xml:space="preserve"> יועמד לדין משמעתי". כך בפקודת המשטרה בפרק החמישי. </w:t>
      </w:r>
    </w:p>
    <w:p w14:paraId="2742F890" w14:textId="77777777" w:rsidR="00000000" w:rsidRDefault="003B3694">
      <w:pPr>
        <w:pStyle w:val="a0"/>
        <w:rPr>
          <w:rFonts w:hint="cs"/>
          <w:rtl/>
        </w:rPr>
      </w:pPr>
    </w:p>
    <w:p w14:paraId="4F46755E" w14:textId="77777777" w:rsidR="00000000" w:rsidRDefault="003B3694">
      <w:pPr>
        <w:pStyle w:val="a0"/>
        <w:rPr>
          <w:rFonts w:hint="cs"/>
          <w:rtl/>
        </w:rPr>
      </w:pPr>
      <w:r>
        <w:rPr>
          <w:rFonts w:hint="cs"/>
          <w:rtl/>
        </w:rPr>
        <w:t>אדוני היושב-ראש, כפי שציטטתי, שחר איילון הבטיח לשוטרים שאין להם מ</w:t>
      </w:r>
      <w:r>
        <w:rPr>
          <w:rFonts w:hint="cs"/>
          <w:rtl/>
        </w:rPr>
        <w:t>ה לחשוש ממח"ש. נראה שהוא ידע מה הוא מדבר. עובדה, התיק שנפתח נגדו במח"ש, במחלקה לחקירות שוטרים, נסגר. נסגרו תיקים נגד השוטרים כשהתלונות הובאו עם תמונות מזעזעות של אלימות השוטרים. גם התיקים האלה נסגרו, הכול נסגר, הכול עם הערת מפקד. הוא גם הבטיח שאף אחד לא יי</w:t>
      </w:r>
      <w:r>
        <w:rPr>
          <w:rFonts w:hint="cs"/>
          <w:rtl/>
        </w:rPr>
        <w:t xml:space="preserve">פגע בקריירה. כנראה הוא ידע על מה הוא מדבר. עובדה, היום הוא מועמד לקידום כמפקד מחוז ירושלים או מחוז תל-אביב. </w:t>
      </w:r>
    </w:p>
    <w:p w14:paraId="5D1174CF" w14:textId="77777777" w:rsidR="00000000" w:rsidRDefault="003B3694">
      <w:pPr>
        <w:pStyle w:val="a0"/>
        <w:rPr>
          <w:rFonts w:hint="cs"/>
          <w:rtl/>
        </w:rPr>
      </w:pPr>
    </w:p>
    <w:p w14:paraId="01BB04FE" w14:textId="77777777" w:rsidR="00000000" w:rsidRDefault="003B3694">
      <w:pPr>
        <w:pStyle w:val="a0"/>
        <w:rPr>
          <w:rFonts w:hint="cs"/>
          <w:rtl/>
        </w:rPr>
      </w:pPr>
      <w:r>
        <w:rPr>
          <w:rFonts w:hint="cs"/>
          <w:rtl/>
        </w:rPr>
        <w:t>השר טוען שאומנם איילון פעל שלא כדין, אך היו לו נימוקים לכך. הנימוקים להסרת התגים מופיעים במכתבים רשמיים של משטרת ישראל, ואפילו של היועץ המשפטי לממ</w:t>
      </w:r>
      <w:r>
        <w:rPr>
          <w:rFonts w:hint="cs"/>
          <w:rtl/>
        </w:rPr>
        <w:t xml:space="preserve">שלה. וכך הם אומרים: "הנחיה זו להסיר את התגים ניתנה משום חשש לפגיעה בשלום השוטרים והמפגינים מחפצים מתכתיים", כאילו מישהו ייפגע מהמתכת של התג המזהה. בינינו, זה תירוץ עלוב, שהוא תוספת של שקר על גבי שקר. לא די שאיילון הורה למאות שוטרים לשקר ולהזדהות בשמו </w:t>
      </w:r>
      <w:r>
        <w:rPr>
          <w:rtl/>
        </w:rPr>
        <w:t>–</w:t>
      </w:r>
      <w:r>
        <w:rPr>
          <w:rFonts w:hint="cs"/>
          <w:rtl/>
        </w:rPr>
        <w:t xml:space="preserve"> הוא</w:t>
      </w:r>
      <w:r>
        <w:rPr>
          <w:rFonts w:hint="cs"/>
          <w:rtl/>
        </w:rPr>
        <w:t xml:space="preserve"> לא רק אמר להוריד את התג, אלא אמר: תגידו לכולם שחר איילון </w:t>
      </w:r>
      <w:r>
        <w:rPr>
          <w:rtl/>
        </w:rPr>
        <w:t>–</w:t>
      </w:r>
      <w:r>
        <w:rPr>
          <w:rFonts w:hint="cs"/>
          <w:rtl/>
        </w:rPr>
        <w:t xml:space="preserve"> ובאמת ההוראה הזאת קוימה במלואה </w:t>
      </w:r>
      <w:r>
        <w:rPr>
          <w:rtl/>
        </w:rPr>
        <w:t>–</w:t>
      </w:r>
      <w:r>
        <w:rPr>
          <w:rFonts w:hint="cs"/>
          <w:rtl/>
        </w:rPr>
        <w:t xml:space="preserve"> אלא הוא עוד מוסיף ומשקר שכן לכל שוטר יש גם תג זיהוי מפלסטיק על הכתף, והשוטרים הסתירו את שני התגים, גם את התג התקני המתכתי וגם את התג מפלסטיק, כדי שהם לא יזדהו, אבל</w:t>
      </w:r>
      <w:r>
        <w:rPr>
          <w:rFonts w:hint="cs"/>
          <w:rtl/>
        </w:rPr>
        <w:t xml:space="preserve"> התג מפלסטיק לא יכול לפגוע באף אחד. </w:t>
      </w:r>
    </w:p>
    <w:p w14:paraId="7EBB24F0" w14:textId="77777777" w:rsidR="00000000" w:rsidRDefault="003B3694">
      <w:pPr>
        <w:pStyle w:val="a0"/>
        <w:rPr>
          <w:rFonts w:hint="cs"/>
          <w:rtl/>
        </w:rPr>
      </w:pPr>
    </w:p>
    <w:p w14:paraId="6C8512E2" w14:textId="77777777" w:rsidR="00000000" w:rsidRDefault="003B3694">
      <w:pPr>
        <w:pStyle w:val="a0"/>
        <w:rPr>
          <w:rFonts w:hint="cs"/>
          <w:rtl/>
        </w:rPr>
      </w:pPr>
      <w:r>
        <w:rPr>
          <w:rFonts w:hint="cs"/>
          <w:rtl/>
        </w:rPr>
        <w:t xml:space="preserve">עצוב מאוד שהדרגים הבכירים, כמו גם הממונים על הביקורת במשטרה, ואפילו היועץ המשפטי לממשלה בחרו לאמץ תירוץ עלוב זה כאשר הקלטת מפריכה אותו מכול וכול. </w:t>
      </w:r>
    </w:p>
    <w:p w14:paraId="48325712" w14:textId="77777777" w:rsidR="00000000" w:rsidRDefault="003B3694">
      <w:pPr>
        <w:pStyle w:val="a0"/>
        <w:rPr>
          <w:rFonts w:hint="cs"/>
          <w:rtl/>
        </w:rPr>
      </w:pPr>
    </w:p>
    <w:p w14:paraId="4E4327D4" w14:textId="77777777" w:rsidR="00000000" w:rsidRDefault="003B3694">
      <w:pPr>
        <w:pStyle w:val="a0"/>
        <w:ind w:firstLine="720"/>
        <w:rPr>
          <w:rFonts w:hint="cs"/>
          <w:rtl/>
        </w:rPr>
      </w:pPr>
      <w:r>
        <w:rPr>
          <w:rFonts w:hint="cs"/>
          <w:rtl/>
        </w:rPr>
        <w:t>רבותי, עם כל הביקורת שהיתה לנו על ועדת-אור ותוצאותיה, איננו יכולים שלא</w:t>
      </w:r>
      <w:r>
        <w:rPr>
          <w:rFonts w:hint="cs"/>
          <w:rtl/>
        </w:rPr>
        <w:t xml:space="preserve"> לצרף מקרה זה למה שקבעה ועדת-אור על תרבות השקר שקיימת במשטרה. צריך לדעת, ככל שאנחנו תומכים במשטרה וככל  שאנחנו חפצים ביקרה - ההבדל בין מדינה דמוקרטית למדינות ששוררים בהן משטרים חשוכים נעוץ בשאלה, האם גורמי אכיפת החוק כפופים גם הם לחוק. זאת השאלה המרכזית. ל</w:t>
      </w:r>
      <w:r>
        <w:rPr>
          <w:rFonts w:hint="cs"/>
          <w:rtl/>
        </w:rPr>
        <w:t xml:space="preserve">כן ניצב שמחנך מאות שוטרים להפר את החוק, מתוך דבקות במשימה של אכיפת חוק, חייב ללכת הביתה למען אותם מאות שוטרים שילמדו מה מותר ומה אסור. </w:t>
      </w:r>
    </w:p>
    <w:p w14:paraId="015BC523" w14:textId="77777777" w:rsidR="00000000" w:rsidRDefault="003B3694">
      <w:pPr>
        <w:pStyle w:val="a0"/>
        <w:ind w:firstLine="720"/>
        <w:rPr>
          <w:rFonts w:hint="cs"/>
          <w:rtl/>
        </w:rPr>
      </w:pPr>
    </w:p>
    <w:p w14:paraId="38A69061" w14:textId="77777777" w:rsidR="00000000" w:rsidRDefault="003B3694">
      <w:pPr>
        <w:pStyle w:val="a0"/>
        <w:ind w:firstLine="720"/>
        <w:rPr>
          <w:rFonts w:hint="cs"/>
          <w:rtl/>
        </w:rPr>
      </w:pPr>
      <w:r>
        <w:rPr>
          <w:rFonts w:hint="cs"/>
          <w:rtl/>
        </w:rPr>
        <w:t>גם צריך להבין, מה בכלל הסיבה להנחיה שהוא נתן להוריד את התגים. ההנחיה שניתנה להוריד את התגים פירושה, שמותר להכות ללא הגב</w:t>
      </w:r>
      <w:r>
        <w:rPr>
          <w:rFonts w:hint="cs"/>
          <w:rtl/>
        </w:rPr>
        <w:t xml:space="preserve">לה וללא גבולות. וזה באמת קרה. עם כל הרצון שלנו לבוא לקראת המשטרה, הכאה אכזרית ללא גבולות עוברת כחוט השני בתלונות של אותם אנשים ש"זכו" לכך מידי השוטרים. </w:t>
      </w:r>
    </w:p>
    <w:p w14:paraId="68FDA9B6" w14:textId="77777777" w:rsidR="00000000" w:rsidRDefault="003B3694">
      <w:pPr>
        <w:pStyle w:val="a0"/>
        <w:ind w:firstLine="720"/>
        <w:rPr>
          <w:rFonts w:hint="cs"/>
          <w:rtl/>
        </w:rPr>
      </w:pPr>
    </w:p>
    <w:p w14:paraId="66649391" w14:textId="77777777" w:rsidR="00000000" w:rsidRDefault="003B3694">
      <w:pPr>
        <w:pStyle w:val="a0"/>
        <w:ind w:firstLine="720"/>
        <w:rPr>
          <w:rFonts w:hint="cs"/>
          <w:rtl/>
        </w:rPr>
      </w:pPr>
      <w:r>
        <w:rPr>
          <w:rFonts w:hint="cs"/>
          <w:rtl/>
        </w:rPr>
        <w:t>נכון אדוני, ייתכן שהתשובה שנקבל כאן היא, שהנושא נדון בעבר בוועדת הפנים. אבל לנוכח הגילויים החדשים ולנו</w:t>
      </w:r>
      <w:r>
        <w:rPr>
          <w:rFonts w:hint="cs"/>
          <w:rtl/>
        </w:rPr>
        <w:t xml:space="preserve">כח העובדה שמח"ש סגרה את כל התיקים, יש מקום לקיים דיון מחודש בוועדה. </w:t>
      </w:r>
    </w:p>
    <w:p w14:paraId="3B7E0375" w14:textId="77777777" w:rsidR="00000000" w:rsidRDefault="003B3694">
      <w:pPr>
        <w:pStyle w:val="a0"/>
        <w:ind w:firstLine="720"/>
        <w:rPr>
          <w:rFonts w:hint="cs"/>
          <w:rtl/>
        </w:rPr>
      </w:pPr>
    </w:p>
    <w:p w14:paraId="6C577AEA" w14:textId="77777777" w:rsidR="00000000" w:rsidRDefault="003B3694">
      <w:pPr>
        <w:pStyle w:val="a0"/>
        <w:ind w:firstLine="720"/>
        <w:rPr>
          <w:rFonts w:hint="cs"/>
          <w:rtl/>
        </w:rPr>
      </w:pPr>
      <w:r>
        <w:rPr>
          <w:rFonts w:hint="cs"/>
          <w:rtl/>
        </w:rPr>
        <w:t>אני קורא מכאן, א. לסגן השר, שעונה בשם השר, לבוא ולומר לנו כאן  מה עושים לניצב במשטרה, שחייב להיות המופת והדוגמה לשמירת החוק, כאשר הוא, במו-ידיו, במו-פיו, בצורה ברורה, מורה לפקודיו שלא לש</w:t>
      </w:r>
      <w:r>
        <w:rPr>
          <w:rFonts w:hint="cs"/>
          <w:rtl/>
        </w:rPr>
        <w:t xml:space="preserve">מור על החוק? כאן גילינו אותו, באותה קלטת, אבל יש דברים שלא מתגלים.  מה חושב כל אזרח על המשטרה במקרה כזה? מה חושב כל אדם כשהוא רואה דבר כזה, האם אפשר לסמוך על המשטרה? האם אפשר לסמוך על השוטרים? </w:t>
      </w:r>
    </w:p>
    <w:p w14:paraId="731353EC" w14:textId="77777777" w:rsidR="00000000" w:rsidRDefault="003B3694">
      <w:pPr>
        <w:pStyle w:val="a0"/>
        <w:ind w:firstLine="720"/>
        <w:rPr>
          <w:rFonts w:hint="cs"/>
          <w:rtl/>
        </w:rPr>
      </w:pPr>
    </w:p>
    <w:p w14:paraId="47877ABF" w14:textId="77777777" w:rsidR="00000000" w:rsidRDefault="003B3694">
      <w:pPr>
        <w:pStyle w:val="a0"/>
        <w:ind w:firstLine="720"/>
        <w:rPr>
          <w:rFonts w:hint="cs"/>
          <w:rtl/>
        </w:rPr>
      </w:pPr>
      <w:r>
        <w:rPr>
          <w:rFonts w:hint="cs"/>
          <w:rtl/>
        </w:rPr>
        <w:t xml:space="preserve">פעילות אמיתית שתביא להענשה אמיתית, ולא סתם להערת מפקד, לאותו </w:t>
      </w:r>
      <w:r>
        <w:rPr>
          <w:rFonts w:hint="cs"/>
          <w:rtl/>
        </w:rPr>
        <w:t>ניצב, תביא כבוד למשטרה, הוקרה למשטרה, תביא ליצירת אמון במשטרה. ומכאן  אני קורא לשר המופקד על המשטרה, ואני מקווה שסגן השר ייתן לנו את התשובה, כדי שהדברים האלה לא יישנו וכולנו נהיה בטוחים, שגם במקרים קשים, כשהמשטרה נקראת למטלות קשות - ופינוי מתיישבים הוא מטל</w:t>
      </w:r>
      <w:r>
        <w:rPr>
          <w:rFonts w:hint="cs"/>
          <w:rtl/>
        </w:rPr>
        <w:t xml:space="preserve">ה קשה מאוד - החוק הוא נר לרגליה, ואז אנחנו יכולים לתת בה אמון ולעמוד לצדה. תודה רבה. </w:t>
      </w:r>
    </w:p>
    <w:p w14:paraId="337CCE86" w14:textId="77777777" w:rsidR="00000000" w:rsidRDefault="003B3694">
      <w:pPr>
        <w:pStyle w:val="a0"/>
        <w:ind w:firstLine="0"/>
        <w:rPr>
          <w:rFonts w:hint="cs"/>
          <w:rtl/>
        </w:rPr>
      </w:pPr>
    </w:p>
    <w:p w14:paraId="560BBC0D" w14:textId="77777777" w:rsidR="00000000" w:rsidRDefault="003B3694">
      <w:pPr>
        <w:pStyle w:val="af1"/>
        <w:rPr>
          <w:rtl/>
        </w:rPr>
      </w:pPr>
      <w:r>
        <w:rPr>
          <w:rtl/>
        </w:rPr>
        <w:t>היו"ר משה כחלון:</w:t>
      </w:r>
    </w:p>
    <w:p w14:paraId="1B3A229B" w14:textId="77777777" w:rsidR="00000000" w:rsidRDefault="003B3694">
      <w:pPr>
        <w:pStyle w:val="a0"/>
        <w:rPr>
          <w:rtl/>
        </w:rPr>
      </w:pPr>
    </w:p>
    <w:p w14:paraId="204E4CA8" w14:textId="77777777" w:rsidR="00000000" w:rsidRDefault="003B3694">
      <w:pPr>
        <w:pStyle w:val="a0"/>
        <w:rPr>
          <w:rFonts w:hint="cs"/>
          <w:rtl/>
        </w:rPr>
      </w:pPr>
      <w:r>
        <w:rPr>
          <w:rFonts w:hint="cs"/>
          <w:rtl/>
        </w:rPr>
        <w:t xml:space="preserve">תודה רבה. סגן השר יעקב אדרי, בבקשה. </w:t>
      </w:r>
    </w:p>
    <w:p w14:paraId="76DF9348" w14:textId="77777777" w:rsidR="00000000" w:rsidRDefault="003B3694">
      <w:pPr>
        <w:pStyle w:val="a0"/>
        <w:ind w:firstLine="0"/>
        <w:rPr>
          <w:rFonts w:hint="cs"/>
          <w:rtl/>
        </w:rPr>
      </w:pPr>
    </w:p>
    <w:p w14:paraId="7A223195" w14:textId="77777777" w:rsidR="00000000" w:rsidRDefault="003B3694">
      <w:pPr>
        <w:pStyle w:val="a"/>
        <w:rPr>
          <w:rtl/>
        </w:rPr>
      </w:pPr>
      <w:bookmarkStart w:id="781" w:name="FS000001031T12_11_2003_20_07_44"/>
      <w:bookmarkStart w:id="782" w:name="_Toc69719475"/>
      <w:bookmarkEnd w:id="781"/>
      <w:r>
        <w:rPr>
          <w:rFonts w:hint="eastAsia"/>
          <w:rtl/>
        </w:rPr>
        <w:t>סגן השר לביטחון פנים יעקב אדרי:</w:t>
      </w:r>
      <w:bookmarkEnd w:id="782"/>
    </w:p>
    <w:p w14:paraId="0CD507DC" w14:textId="77777777" w:rsidR="00000000" w:rsidRDefault="003B3694">
      <w:pPr>
        <w:pStyle w:val="a0"/>
        <w:rPr>
          <w:rFonts w:hint="cs"/>
          <w:rtl/>
        </w:rPr>
      </w:pPr>
    </w:p>
    <w:p w14:paraId="639B3798" w14:textId="77777777" w:rsidR="00000000" w:rsidRDefault="003B3694">
      <w:pPr>
        <w:pStyle w:val="a0"/>
        <w:rPr>
          <w:rFonts w:hint="cs"/>
          <w:rtl/>
        </w:rPr>
      </w:pPr>
      <w:r>
        <w:rPr>
          <w:rFonts w:hint="cs"/>
          <w:rtl/>
        </w:rPr>
        <w:t>אדוני היושב-ראש, חברי הכנסת, אני רוצה להתחיל ולומר, שמדובר במקרה שהיה בדיוק לפני</w:t>
      </w:r>
      <w:r>
        <w:rPr>
          <w:rFonts w:hint="cs"/>
          <w:rtl/>
        </w:rPr>
        <w:t xml:space="preserve"> שנה; המקרה שחבר הכנסת שאול יהלום הציג קרה לפני שנה. זה כמובן לא מוריד מהחומרה, מעצם העניין, מעצם הבעיה שאתה מעלה כאן, אבל בכל זאת, הנושא הזה כבר נדוש, נדון. שוב אני אומר, בלי להוריד מחומרת העניין, אני רוצה לתת את ההתייחסות היבשה לעניין, כי אין ברירה, כי ה</w:t>
      </w:r>
      <w:r>
        <w:rPr>
          <w:rFonts w:hint="cs"/>
          <w:rtl/>
        </w:rPr>
        <w:t xml:space="preserve">נושא נדון גם בוועדת הפנים. אני לא יודע אם ערוץ-10 הביא גילוי מיוחד. אם היית משתתף בדיון היית שומע מה ששמעתי, כי אני השתתפתי בדיון הזה. </w:t>
      </w:r>
    </w:p>
    <w:p w14:paraId="54B0B6A8" w14:textId="77777777" w:rsidR="00000000" w:rsidRDefault="003B3694">
      <w:pPr>
        <w:pStyle w:val="a0"/>
        <w:rPr>
          <w:rFonts w:hint="cs"/>
          <w:rtl/>
        </w:rPr>
      </w:pPr>
    </w:p>
    <w:p w14:paraId="1A5C2F37" w14:textId="77777777" w:rsidR="00000000" w:rsidRDefault="003B3694">
      <w:pPr>
        <w:pStyle w:val="a0"/>
        <w:rPr>
          <w:rFonts w:hint="cs"/>
          <w:rtl/>
        </w:rPr>
      </w:pPr>
      <w:r>
        <w:rPr>
          <w:rFonts w:hint="cs"/>
          <w:rtl/>
        </w:rPr>
        <w:t>לגופו של עניין, אני רוצה להשיב על ההצעה של חבר הכנסת שאול יהלום. לאחר פינוי חוות-גלעד, בחודש אוקטובר 2002, נשלחו כמה תל</w:t>
      </w:r>
      <w:r>
        <w:rPr>
          <w:rFonts w:hint="cs"/>
          <w:rtl/>
        </w:rPr>
        <w:t xml:space="preserve">ונות אל השר לביטחון הפנים דאז ואל המחלקה לחקירות שוטרים שבמשרד המשפטים, שעניינן הנחייתו של מפקד מחוז ש"י לשוטרים שהשתתפו בפינוי, שלא לענוד תגי זיהוי. </w:t>
      </w:r>
    </w:p>
    <w:p w14:paraId="5D8BFED6" w14:textId="77777777" w:rsidR="00000000" w:rsidRDefault="003B3694">
      <w:pPr>
        <w:pStyle w:val="a0"/>
        <w:rPr>
          <w:rFonts w:hint="cs"/>
          <w:rtl/>
        </w:rPr>
      </w:pPr>
    </w:p>
    <w:p w14:paraId="5EBC37E0" w14:textId="77777777" w:rsidR="00000000" w:rsidRDefault="003B3694">
      <w:pPr>
        <w:pStyle w:val="a0"/>
        <w:rPr>
          <w:rFonts w:hint="cs"/>
          <w:rtl/>
        </w:rPr>
      </w:pPr>
      <w:r>
        <w:rPr>
          <w:rFonts w:hint="cs"/>
          <w:rtl/>
        </w:rPr>
        <w:t>המחלקה לחקירות שוטרים החליטה להעביר את התלונות לבירור פנימי במשטרה, וכך נעשה על-ידי היחידה לתלונות הציבו</w:t>
      </w:r>
      <w:r>
        <w:rPr>
          <w:rFonts w:hint="cs"/>
          <w:rtl/>
        </w:rPr>
        <w:t xml:space="preserve">ר, מחלקת המשמעת והיועצת המשפטית של משטרת ישראל. לא אדם אחד, כלשהו, ישב והחליט בעניין הזה. ישבו כל האנשים הנוגעים בדבר, היועצים המשפטיים של המשטרה, מחלקת המשמעת, המורכבת מאנשי משרד המשפטים, ויחד הם החליטו בנושא. </w:t>
      </w:r>
    </w:p>
    <w:p w14:paraId="75B867EF" w14:textId="77777777" w:rsidR="00000000" w:rsidRDefault="003B3694">
      <w:pPr>
        <w:pStyle w:val="a0"/>
        <w:rPr>
          <w:rFonts w:hint="cs"/>
          <w:rtl/>
        </w:rPr>
      </w:pPr>
    </w:p>
    <w:p w14:paraId="3E783AAE" w14:textId="77777777" w:rsidR="00000000" w:rsidRDefault="003B3694">
      <w:pPr>
        <w:pStyle w:val="a0"/>
        <w:rPr>
          <w:rFonts w:hint="cs"/>
          <w:rtl/>
        </w:rPr>
      </w:pPr>
      <w:r>
        <w:rPr>
          <w:rFonts w:hint="cs"/>
          <w:rtl/>
        </w:rPr>
        <w:t>בדיקת התלונות העלתה, כי אומנם ניתנה הנחיה ע</w:t>
      </w:r>
      <w:r>
        <w:rPr>
          <w:rFonts w:hint="cs"/>
          <w:rtl/>
        </w:rPr>
        <w:t xml:space="preserve">ל-ידי מפקד המחוז - זה נכון - לשוטרי המחוז אשר השתתפו בפינוי, להסיר את תגי הזיהוי המתכתיים. הנחיה זו ניתנה סמוך לתחילת הפינוי, משום החשש לפגיעה בשלום השוטרים והמפגינים מחפצים מתכתיים חדים. </w:t>
      </w:r>
    </w:p>
    <w:p w14:paraId="256FEC9F" w14:textId="77777777" w:rsidR="00000000" w:rsidRDefault="003B3694">
      <w:pPr>
        <w:pStyle w:val="a0"/>
        <w:ind w:firstLine="0"/>
        <w:rPr>
          <w:rFonts w:hint="cs"/>
          <w:rtl/>
        </w:rPr>
      </w:pPr>
    </w:p>
    <w:p w14:paraId="51D54735" w14:textId="77777777" w:rsidR="00000000" w:rsidRDefault="003B3694">
      <w:pPr>
        <w:pStyle w:val="af0"/>
        <w:rPr>
          <w:rtl/>
        </w:rPr>
      </w:pPr>
      <w:r>
        <w:rPr>
          <w:rFonts w:hint="eastAsia"/>
          <w:rtl/>
        </w:rPr>
        <w:t>שאול</w:t>
      </w:r>
      <w:r>
        <w:rPr>
          <w:rtl/>
        </w:rPr>
        <w:t xml:space="preserve"> יהלום (מפד"ל):</w:t>
      </w:r>
    </w:p>
    <w:p w14:paraId="7E19A5F9" w14:textId="77777777" w:rsidR="00000000" w:rsidRDefault="003B3694">
      <w:pPr>
        <w:pStyle w:val="a0"/>
        <w:rPr>
          <w:rFonts w:hint="cs"/>
          <w:rtl/>
        </w:rPr>
      </w:pPr>
    </w:p>
    <w:p w14:paraId="39014CF9" w14:textId="77777777" w:rsidR="00000000" w:rsidRDefault="003B3694">
      <w:pPr>
        <w:pStyle w:val="a0"/>
        <w:rPr>
          <w:rFonts w:hint="cs"/>
          <w:rtl/>
        </w:rPr>
      </w:pPr>
      <w:r>
        <w:rPr>
          <w:rFonts w:hint="cs"/>
          <w:rtl/>
        </w:rPr>
        <w:t xml:space="preserve">הם מרביצים בלי חשבון. </w:t>
      </w:r>
    </w:p>
    <w:p w14:paraId="01F2CEB1" w14:textId="77777777" w:rsidR="00000000" w:rsidRDefault="003B3694">
      <w:pPr>
        <w:pStyle w:val="a0"/>
        <w:ind w:firstLine="0"/>
        <w:rPr>
          <w:rFonts w:hint="cs"/>
          <w:rtl/>
        </w:rPr>
      </w:pPr>
    </w:p>
    <w:p w14:paraId="5AF014CC" w14:textId="77777777" w:rsidR="00000000" w:rsidRDefault="003B3694">
      <w:pPr>
        <w:pStyle w:val="-"/>
        <w:rPr>
          <w:rtl/>
        </w:rPr>
      </w:pPr>
      <w:bookmarkStart w:id="783" w:name="FS000001031T12_11_2003_20_14_13C"/>
      <w:bookmarkEnd w:id="783"/>
      <w:r>
        <w:rPr>
          <w:rtl/>
        </w:rPr>
        <w:t xml:space="preserve">סגן השר לביטחון פנים </w:t>
      </w:r>
      <w:r>
        <w:rPr>
          <w:rtl/>
        </w:rPr>
        <w:t>יעקב אדרי:</w:t>
      </w:r>
    </w:p>
    <w:p w14:paraId="475AAE4D" w14:textId="77777777" w:rsidR="00000000" w:rsidRDefault="003B3694">
      <w:pPr>
        <w:pStyle w:val="a0"/>
        <w:rPr>
          <w:rtl/>
        </w:rPr>
      </w:pPr>
    </w:p>
    <w:p w14:paraId="7CDDA8CB" w14:textId="77777777" w:rsidR="00000000" w:rsidRDefault="003B3694">
      <w:pPr>
        <w:pStyle w:val="a0"/>
        <w:rPr>
          <w:rFonts w:hint="cs"/>
          <w:rtl/>
        </w:rPr>
      </w:pPr>
      <w:r>
        <w:rPr>
          <w:rFonts w:hint="cs"/>
          <w:rtl/>
        </w:rPr>
        <w:t xml:space="preserve">חבר הכנסת יהלום, שמעתי את התייחסותך לעניין, אבל בלהט היצרים שהיו שם, בלהט הפינוי, כולנו ראינו את התמונות הקשות - - - </w:t>
      </w:r>
    </w:p>
    <w:p w14:paraId="5EA1785E" w14:textId="77777777" w:rsidR="00000000" w:rsidRDefault="003B3694">
      <w:pPr>
        <w:pStyle w:val="a0"/>
        <w:ind w:firstLine="0"/>
        <w:rPr>
          <w:rFonts w:hint="cs"/>
          <w:rtl/>
        </w:rPr>
      </w:pPr>
    </w:p>
    <w:p w14:paraId="73939B77" w14:textId="77777777" w:rsidR="00000000" w:rsidRDefault="003B3694">
      <w:pPr>
        <w:pStyle w:val="af0"/>
        <w:rPr>
          <w:rtl/>
        </w:rPr>
      </w:pPr>
      <w:r>
        <w:rPr>
          <w:rFonts w:hint="eastAsia"/>
          <w:rtl/>
        </w:rPr>
        <w:t>יחיאל</w:t>
      </w:r>
      <w:r>
        <w:rPr>
          <w:rtl/>
        </w:rPr>
        <w:t xml:space="preserve"> חזן (הליכוד):</w:t>
      </w:r>
    </w:p>
    <w:p w14:paraId="00C024F6" w14:textId="77777777" w:rsidR="00000000" w:rsidRDefault="003B3694">
      <w:pPr>
        <w:pStyle w:val="a0"/>
        <w:rPr>
          <w:rFonts w:hint="cs"/>
          <w:rtl/>
        </w:rPr>
      </w:pPr>
    </w:p>
    <w:p w14:paraId="6656A73D" w14:textId="77777777" w:rsidR="00000000" w:rsidRDefault="003B3694">
      <w:pPr>
        <w:pStyle w:val="a0"/>
        <w:rPr>
          <w:rFonts w:hint="cs"/>
          <w:rtl/>
        </w:rPr>
      </w:pPr>
      <w:r>
        <w:rPr>
          <w:rFonts w:hint="cs"/>
          <w:rtl/>
        </w:rPr>
        <w:t xml:space="preserve">אדוני השר, אני הייתי בזמן הפינוי, ההתנהגות של השוטרים היתה ברוטלית, התייחסו לבני-אדם כאל בהמות. </w:t>
      </w:r>
    </w:p>
    <w:p w14:paraId="255AC001" w14:textId="77777777" w:rsidR="00000000" w:rsidRDefault="003B3694">
      <w:pPr>
        <w:pStyle w:val="a0"/>
        <w:ind w:firstLine="0"/>
        <w:rPr>
          <w:rFonts w:hint="cs"/>
          <w:rtl/>
        </w:rPr>
      </w:pPr>
    </w:p>
    <w:p w14:paraId="2584BA6F" w14:textId="77777777" w:rsidR="00000000" w:rsidRDefault="003B3694">
      <w:pPr>
        <w:pStyle w:val="-"/>
        <w:rPr>
          <w:rtl/>
        </w:rPr>
      </w:pPr>
      <w:bookmarkStart w:id="784" w:name="FS000001031T12_11_2003_20_15_15C"/>
      <w:bookmarkEnd w:id="784"/>
      <w:r>
        <w:rPr>
          <w:rtl/>
        </w:rPr>
        <w:t>סגן הש</w:t>
      </w:r>
      <w:r>
        <w:rPr>
          <w:rtl/>
        </w:rPr>
        <w:t>ר לביטחון פנים יעקב אדרי:</w:t>
      </w:r>
    </w:p>
    <w:p w14:paraId="6FF10685" w14:textId="77777777" w:rsidR="00000000" w:rsidRDefault="003B3694">
      <w:pPr>
        <w:pStyle w:val="a0"/>
        <w:rPr>
          <w:rtl/>
        </w:rPr>
      </w:pPr>
    </w:p>
    <w:p w14:paraId="0C940020" w14:textId="77777777" w:rsidR="00000000" w:rsidRDefault="003B3694">
      <w:pPr>
        <w:pStyle w:val="a0"/>
        <w:rPr>
          <w:rFonts w:hint="cs"/>
          <w:rtl/>
        </w:rPr>
      </w:pPr>
      <w:r>
        <w:rPr>
          <w:rFonts w:hint="cs"/>
          <w:rtl/>
        </w:rPr>
        <w:t xml:space="preserve">חבר הכנסת יחיאל חזן, אני חושב שכולנו ראינו את המחזות הקשים. כאשר יש פינוי ויש התלהמות, הבעיה אצל כולם. </w:t>
      </w:r>
    </w:p>
    <w:p w14:paraId="24D57D01" w14:textId="77777777" w:rsidR="00000000" w:rsidRDefault="003B3694">
      <w:pPr>
        <w:pStyle w:val="a0"/>
        <w:ind w:firstLine="0"/>
        <w:rPr>
          <w:rFonts w:hint="cs"/>
          <w:rtl/>
        </w:rPr>
      </w:pPr>
    </w:p>
    <w:p w14:paraId="2D295DBD" w14:textId="77777777" w:rsidR="00000000" w:rsidRDefault="003B3694">
      <w:pPr>
        <w:pStyle w:val="af0"/>
        <w:rPr>
          <w:rtl/>
        </w:rPr>
      </w:pPr>
      <w:r>
        <w:rPr>
          <w:rFonts w:hint="eastAsia"/>
          <w:rtl/>
        </w:rPr>
        <w:t>נסים</w:t>
      </w:r>
      <w:r>
        <w:rPr>
          <w:rtl/>
        </w:rPr>
        <w:t xml:space="preserve"> זאב (ש"ס):</w:t>
      </w:r>
    </w:p>
    <w:p w14:paraId="26FDF55A" w14:textId="77777777" w:rsidR="00000000" w:rsidRDefault="003B3694">
      <w:pPr>
        <w:pStyle w:val="a0"/>
        <w:rPr>
          <w:rFonts w:hint="cs"/>
          <w:rtl/>
        </w:rPr>
      </w:pPr>
    </w:p>
    <w:p w14:paraId="77BA416D" w14:textId="77777777" w:rsidR="00000000" w:rsidRDefault="003B3694">
      <w:pPr>
        <w:pStyle w:val="a0"/>
        <w:rPr>
          <w:rFonts w:hint="cs"/>
          <w:rtl/>
        </w:rPr>
      </w:pPr>
      <w:r>
        <w:rPr>
          <w:rFonts w:hint="cs"/>
          <w:rtl/>
        </w:rPr>
        <w:t xml:space="preserve">הם לא צריכים להתלהם, עם כל הכבוד, זה לא תפקידם. </w:t>
      </w:r>
    </w:p>
    <w:p w14:paraId="3F6CFA98" w14:textId="77777777" w:rsidR="00000000" w:rsidRDefault="003B3694">
      <w:pPr>
        <w:pStyle w:val="a0"/>
        <w:ind w:firstLine="0"/>
        <w:rPr>
          <w:rFonts w:hint="cs"/>
          <w:rtl/>
        </w:rPr>
      </w:pPr>
    </w:p>
    <w:p w14:paraId="52D666C5" w14:textId="77777777" w:rsidR="00000000" w:rsidRDefault="003B3694">
      <w:pPr>
        <w:pStyle w:val="-"/>
        <w:rPr>
          <w:rtl/>
        </w:rPr>
      </w:pPr>
      <w:bookmarkStart w:id="785" w:name="FS000001031T12_11_2003_20_15_57C"/>
      <w:bookmarkEnd w:id="785"/>
      <w:r>
        <w:rPr>
          <w:rtl/>
        </w:rPr>
        <w:t>סגן השר לביטחון פנים יעקב אדרי:</w:t>
      </w:r>
    </w:p>
    <w:p w14:paraId="06316D56" w14:textId="77777777" w:rsidR="00000000" w:rsidRDefault="003B3694">
      <w:pPr>
        <w:pStyle w:val="a0"/>
        <w:rPr>
          <w:rtl/>
        </w:rPr>
      </w:pPr>
    </w:p>
    <w:p w14:paraId="313C2095" w14:textId="77777777" w:rsidR="00000000" w:rsidRDefault="003B3694">
      <w:pPr>
        <w:pStyle w:val="a0"/>
        <w:rPr>
          <w:rFonts w:hint="cs"/>
          <w:rtl/>
        </w:rPr>
      </w:pPr>
      <w:r>
        <w:rPr>
          <w:rFonts w:hint="cs"/>
          <w:rtl/>
        </w:rPr>
        <w:t>המשטרה חייבת לבצע את תפק</w:t>
      </w:r>
      <w:r>
        <w:rPr>
          <w:rFonts w:hint="cs"/>
          <w:rtl/>
        </w:rPr>
        <w:t xml:space="preserve">ידה במסגרת הנהלים שלה. </w:t>
      </w:r>
    </w:p>
    <w:p w14:paraId="6ABAD1A3" w14:textId="77777777" w:rsidR="00000000" w:rsidRDefault="003B3694">
      <w:pPr>
        <w:pStyle w:val="a0"/>
        <w:ind w:firstLine="0"/>
        <w:rPr>
          <w:rFonts w:hint="cs"/>
          <w:rtl/>
        </w:rPr>
      </w:pPr>
    </w:p>
    <w:p w14:paraId="1C094E6E" w14:textId="77777777" w:rsidR="00000000" w:rsidRDefault="003B3694">
      <w:pPr>
        <w:pStyle w:val="af0"/>
        <w:rPr>
          <w:rtl/>
        </w:rPr>
      </w:pPr>
      <w:r>
        <w:rPr>
          <w:rFonts w:hint="eastAsia"/>
          <w:rtl/>
        </w:rPr>
        <w:t>יחיאל</w:t>
      </w:r>
      <w:r>
        <w:rPr>
          <w:rtl/>
        </w:rPr>
        <w:t xml:space="preserve"> חזן (הליכוד):</w:t>
      </w:r>
    </w:p>
    <w:p w14:paraId="2C12A13D" w14:textId="77777777" w:rsidR="00000000" w:rsidRDefault="003B3694">
      <w:pPr>
        <w:pStyle w:val="a0"/>
        <w:rPr>
          <w:rFonts w:hint="cs"/>
          <w:rtl/>
        </w:rPr>
      </w:pPr>
    </w:p>
    <w:p w14:paraId="61C05B61" w14:textId="77777777" w:rsidR="00000000" w:rsidRDefault="003B3694">
      <w:pPr>
        <w:pStyle w:val="a0"/>
        <w:rPr>
          <w:rFonts w:hint="cs"/>
          <w:rtl/>
        </w:rPr>
      </w:pPr>
      <w:r>
        <w:rPr>
          <w:rFonts w:hint="cs"/>
          <w:rtl/>
        </w:rPr>
        <w:t xml:space="preserve">במסגרת החוק. </w:t>
      </w:r>
    </w:p>
    <w:p w14:paraId="2B7E7740" w14:textId="77777777" w:rsidR="00000000" w:rsidRDefault="003B3694">
      <w:pPr>
        <w:pStyle w:val="a0"/>
        <w:ind w:firstLine="0"/>
        <w:rPr>
          <w:rFonts w:hint="cs"/>
          <w:rtl/>
        </w:rPr>
      </w:pPr>
    </w:p>
    <w:p w14:paraId="2DB19204" w14:textId="77777777" w:rsidR="00000000" w:rsidRDefault="003B3694">
      <w:pPr>
        <w:pStyle w:val="-"/>
        <w:rPr>
          <w:rtl/>
        </w:rPr>
      </w:pPr>
      <w:bookmarkStart w:id="786" w:name="FS000001031T12_11_2003_20_16_10C"/>
      <w:bookmarkEnd w:id="786"/>
      <w:r>
        <w:rPr>
          <w:rtl/>
        </w:rPr>
        <w:t>סגן השר לביטחון פנים יעקב אדרי:</w:t>
      </w:r>
    </w:p>
    <w:p w14:paraId="103B6D09" w14:textId="77777777" w:rsidR="00000000" w:rsidRDefault="003B3694">
      <w:pPr>
        <w:pStyle w:val="a0"/>
        <w:rPr>
          <w:rtl/>
        </w:rPr>
      </w:pPr>
    </w:p>
    <w:p w14:paraId="52D2B3FB" w14:textId="77777777" w:rsidR="00000000" w:rsidRDefault="003B3694">
      <w:pPr>
        <w:pStyle w:val="a0"/>
        <w:rPr>
          <w:rFonts w:hint="cs"/>
          <w:rtl/>
        </w:rPr>
      </w:pPr>
      <w:r>
        <w:rPr>
          <w:rFonts w:hint="cs"/>
          <w:rtl/>
        </w:rPr>
        <w:t xml:space="preserve">לא הייתי רוצה לעמוד במקום השוטרים באותם קטעים קשים של פינוי מאחזים. </w:t>
      </w:r>
    </w:p>
    <w:p w14:paraId="784F897C" w14:textId="77777777" w:rsidR="00000000" w:rsidRDefault="003B3694">
      <w:pPr>
        <w:pStyle w:val="a0"/>
        <w:ind w:firstLine="0"/>
        <w:rPr>
          <w:rFonts w:hint="cs"/>
          <w:rtl/>
        </w:rPr>
      </w:pPr>
    </w:p>
    <w:p w14:paraId="1E5A4A11" w14:textId="77777777" w:rsidR="00000000" w:rsidRDefault="003B3694">
      <w:pPr>
        <w:pStyle w:val="af0"/>
        <w:rPr>
          <w:rtl/>
        </w:rPr>
      </w:pPr>
      <w:r>
        <w:rPr>
          <w:rFonts w:hint="eastAsia"/>
          <w:rtl/>
        </w:rPr>
        <w:t>שאול</w:t>
      </w:r>
      <w:r>
        <w:rPr>
          <w:rtl/>
        </w:rPr>
        <w:t xml:space="preserve"> יהלום (מפד"ל):</w:t>
      </w:r>
    </w:p>
    <w:p w14:paraId="08D836EF" w14:textId="77777777" w:rsidR="00000000" w:rsidRDefault="003B3694">
      <w:pPr>
        <w:pStyle w:val="a0"/>
        <w:rPr>
          <w:rFonts w:hint="cs"/>
          <w:rtl/>
        </w:rPr>
      </w:pPr>
    </w:p>
    <w:p w14:paraId="69C0309C" w14:textId="77777777" w:rsidR="00000000" w:rsidRDefault="003B3694">
      <w:pPr>
        <w:pStyle w:val="a0"/>
        <w:rPr>
          <w:rFonts w:hint="cs"/>
          <w:rtl/>
        </w:rPr>
      </w:pPr>
      <w:r>
        <w:rPr>
          <w:rFonts w:hint="cs"/>
          <w:rtl/>
        </w:rPr>
        <w:t xml:space="preserve">אדוני השר, הרי זה מה שהקלטת הוכיחה. אם זה היה נכון, הוא היה - - - </w:t>
      </w:r>
    </w:p>
    <w:p w14:paraId="0D15BCF2" w14:textId="77777777" w:rsidR="00000000" w:rsidRDefault="003B3694">
      <w:pPr>
        <w:pStyle w:val="a0"/>
        <w:ind w:firstLine="0"/>
        <w:rPr>
          <w:rFonts w:hint="cs"/>
          <w:rtl/>
        </w:rPr>
      </w:pPr>
    </w:p>
    <w:p w14:paraId="15FE5573" w14:textId="77777777" w:rsidR="00000000" w:rsidRDefault="003B3694">
      <w:pPr>
        <w:pStyle w:val="-"/>
        <w:rPr>
          <w:rtl/>
        </w:rPr>
      </w:pPr>
      <w:bookmarkStart w:id="787" w:name="FS000001031T12_11_2003_20_16_57C"/>
      <w:bookmarkEnd w:id="787"/>
      <w:r>
        <w:rPr>
          <w:rtl/>
        </w:rPr>
        <w:t>סגן</w:t>
      </w:r>
      <w:r>
        <w:rPr>
          <w:rtl/>
        </w:rPr>
        <w:t xml:space="preserve"> השר לביטחון פנים יעקב אדרי:</w:t>
      </w:r>
    </w:p>
    <w:p w14:paraId="5920E5D5" w14:textId="77777777" w:rsidR="00000000" w:rsidRDefault="003B3694">
      <w:pPr>
        <w:pStyle w:val="a0"/>
        <w:rPr>
          <w:rtl/>
        </w:rPr>
      </w:pPr>
    </w:p>
    <w:p w14:paraId="5E1DFA0A" w14:textId="77777777" w:rsidR="00000000" w:rsidRDefault="003B3694">
      <w:pPr>
        <w:pStyle w:val="a0"/>
        <w:rPr>
          <w:rFonts w:hint="cs"/>
          <w:rtl/>
        </w:rPr>
      </w:pPr>
      <w:r>
        <w:rPr>
          <w:rFonts w:hint="cs"/>
          <w:rtl/>
        </w:rPr>
        <w:t>חבר הכנסת יהלום, עוד לא סיימתי, אתה מכיר את הנושא, אמרת את הדברים ואני רוצה להמשיך ולענות לך מה נעשה בהמשך. הסיטואציה שהיתה באותו יום, של פינוי מאחז, שהוא מאוד קשה לכולנו, בוודאי לשוטרים. אבל אין ברירה, הם צריכים לבצע את תפקיד</w:t>
      </w:r>
      <w:r>
        <w:rPr>
          <w:rFonts w:hint="cs"/>
          <w:rtl/>
        </w:rPr>
        <w:t xml:space="preserve">ם. לפעמים, בלהט הפינוי מתרחשים אירועים. </w:t>
      </w:r>
    </w:p>
    <w:p w14:paraId="3F0E2D6C" w14:textId="77777777" w:rsidR="00000000" w:rsidRDefault="003B3694">
      <w:pPr>
        <w:pStyle w:val="a0"/>
        <w:rPr>
          <w:rFonts w:hint="cs"/>
          <w:rtl/>
        </w:rPr>
      </w:pPr>
    </w:p>
    <w:p w14:paraId="1DF14F45" w14:textId="77777777" w:rsidR="00000000" w:rsidRDefault="003B3694">
      <w:pPr>
        <w:pStyle w:val="a0"/>
        <w:rPr>
          <w:rFonts w:hint="cs"/>
          <w:rtl/>
        </w:rPr>
      </w:pPr>
      <w:r>
        <w:rPr>
          <w:rFonts w:hint="cs"/>
          <w:rtl/>
        </w:rPr>
        <w:t xml:space="preserve">עוד הוברר, כי הממ"ז </w:t>
      </w:r>
      <w:r>
        <w:rPr>
          <w:rtl/>
        </w:rPr>
        <w:t>–</w:t>
      </w:r>
      <w:r>
        <w:rPr>
          <w:rFonts w:hint="cs"/>
          <w:rtl/>
        </w:rPr>
        <w:t xml:space="preserve"> מפקד המחוז - ביקש מהשוטרים להפנות אליו כל מי שיבקש להתלונן נגדם, כדי שזיהוי השוטרים  הנילונים ייעשה על-ידו, וכך אף עשה משנתבקש לכך על-ידי מי שפנה אליו. </w:t>
      </w:r>
    </w:p>
    <w:p w14:paraId="4D7AC509" w14:textId="77777777" w:rsidR="00000000" w:rsidRDefault="003B3694">
      <w:pPr>
        <w:pStyle w:val="a0"/>
        <w:rPr>
          <w:rFonts w:hint="cs"/>
          <w:rtl/>
        </w:rPr>
      </w:pPr>
    </w:p>
    <w:p w14:paraId="79E5C23B" w14:textId="77777777" w:rsidR="00000000" w:rsidRDefault="003B3694">
      <w:pPr>
        <w:pStyle w:val="a0"/>
        <w:rPr>
          <w:rFonts w:hint="cs"/>
          <w:rtl/>
        </w:rPr>
      </w:pPr>
      <w:r>
        <w:rPr>
          <w:rFonts w:hint="cs"/>
          <w:rtl/>
        </w:rPr>
        <w:t>בתום הבדיקה הוחלט, שאף על-פי שמפקד המח</w:t>
      </w:r>
      <w:r>
        <w:rPr>
          <w:rFonts w:hint="cs"/>
          <w:rtl/>
        </w:rPr>
        <w:t xml:space="preserve">וז פעל בתום לב - - </w:t>
      </w:r>
    </w:p>
    <w:p w14:paraId="7E595B13" w14:textId="77777777" w:rsidR="00000000" w:rsidRDefault="003B3694">
      <w:pPr>
        <w:pStyle w:val="a0"/>
        <w:ind w:firstLine="0"/>
        <w:rPr>
          <w:rFonts w:hint="cs"/>
          <w:rtl/>
        </w:rPr>
      </w:pPr>
    </w:p>
    <w:p w14:paraId="4507DBAB" w14:textId="77777777" w:rsidR="00000000" w:rsidRDefault="003B3694">
      <w:pPr>
        <w:pStyle w:val="af0"/>
        <w:rPr>
          <w:rtl/>
        </w:rPr>
      </w:pPr>
      <w:r>
        <w:rPr>
          <w:rFonts w:hint="eastAsia"/>
          <w:rtl/>
        </w:rPr>
        <w:t>שאול</w:t>
      </w:r>
      <w:r>
        <w:rPr>
          <w:rtl/>
        </w:rPr>
        <w:t xml:space="preserve"> יהלום (מפד"ל):</w:t>
      </w:r>
    </w:p>
    <w:p w14:paraId="5982FB06" w14:textId="77777777" w:rsidR="00000000" w:rsidRDefault="003B3694">
      <w:pPr>
        <w:pStyle w:val="a0"/>
        <w:rPr>
          <w:rFonts w:hint="cs"/>
          <w:rtl/>
        </w:rPr>
      </w:pPr>
    </w:p>
    <w:p w14:paraId="10E4EF19" w14:textId="77777777" w:rsidR="00000000" w:rsidRDefault="003B3694">
      <w:pPr>
        <w:pStyle w:val="a0"/>
        <w:rPr>
          <w:rFonts w:hint="cs"/>
          <w:rtl/>
        </w:rPr>
      </w:pPr>
      <w:r>
        <w:rPr>
          <w:rFonts w:hint="cs"/>
          <w:rtl/>
        </w:rPr>
        <w:t xml:space="preserve">בתום לב? </w:t>
      </w:r>
    </w:p>
    <w:p w14:paraId="39B5445C" w14:textId="77777777" w:rsidR="00000000" w:rsidRDefault="003B3694">
      <w:pPr>
        <w:pStyle w:val="a0"/>
        <w:ind w:firstLine="0"/>
        <w:rPr>
          <w:rFonts w:hint="cs"/>
          <w:rtl/>
        </w:rPr>
      </w:pPr>
    </w:p>
    <w:p w14:paraId="7A0C52B0" w14:textId="77777777" w:rsidR="00000000" w:rsidRDefault="003B3694">
      <w:pPr>
        <w:pStyle w:val="-"/>
        <w:rPr>
          <w:rtl/>
        </w:rPr>
      </w:pPr>
      <w:bookmarkStart w:id="788" w:name="FS000001031T12_11_2003_20_19_03C"/>
      <w:bookmarkEnd w:id="788"/>
    </w:p>
    <w:p w14:paraId="45CD1EE7" w14:textId="77777777" w:rsidR="00000000" w:rsidRDefault="003B3694">
      <w:pPr>
        <w:pStyle w:val="-"/>
        <w:rPr>
          <w:rtl/>
        </w:rPr>
      </w:pPr>
      <w:r>
        <w:rPr>
          <w:rtl/>
        </w:rPr>
        <w:t>סגן השר לביטחון פנים יעקב אדרי:</w:t>
      </w:r>
    </w:p>
    <w:p w14:paraId="69274C39" w14:textId="77777777" w:rsidR="00000000" w:rsidRDefault="003B3694">
      <w:pPr>
        <w:pStyle w:val="a0"/>
        <w:rPr>
          <w:rtl/>
        </w:rPr>
      </w:pPr>
    </w:p>
    <w:p w14:paraId="23A40B6A" w14:textId="77777777" w:rsidR="00000000" w:rsidRDefault="003B3694">
      <w:pPr>
        <w:pStyle w:val="a0"/>
        <w:rPr>
          <w:rFonts w:hint="cs"/>
          <w:rtl/>
        </w:rPr>
      </w:pPr>
      <w:r>
        <w:rPr>
          <w:rFonts w:hint="cs"/>
          <w:rtl/>
        </w:rPr>
        <w:t xml:space="preserve">- - ומשיקולים מבצעיים - זה בתום החקירה - הרי שלאור הוראות החוק המפורשות בנושא חובת ההזדהות של השוטר, יש לנקוט נגד הממ"ז צעד משמעתי של הערת מפקד, אשר תירשם בתיקו האישי. </w:t>
      </w:r>
    </w:p>
    <w:p w14:paraId="675699C7" w14:textId="77777777" w:rsidR="00000000" w:rsidRDefault="003B3694">
      <w:pPr>
        <w:pStyle w:val="a0"/>
        <w:ind w:firstLine="0"/>
        <w:rPr>
          <w:rFonts w:hint="cs"/>
          <w:rtl/>
        </w:rPr>
      </w:pPr>
    </w:p>
    <w:p w14:paraId="005650F2" w14:textId="77777777" w:rsidR="00000000" w:rsidRDefault="003B3694">
      <w:pPr>
        <w:pStyle w:val="af0"/>
        <w:rPr>
          <w:rtl/>
        </w:rPr>
      </w:pPr>
      <w:r>
        <w:rPr>
          <w:rFonts w:hint="eastAsia"/>
          <w:rtl/>
        </w:rPr>
        <w:t>שאול</w:t>
      </w:r>
      <w:r>
        <w:rPr>
          <w:rtl/>
        </w:rPr>
        <w:t xml:space="preserve"> יהלום (מפד"ל):</w:t>
      </w:r>
    </w:p>
    <w:p w14:paraId="0A6C0BBD" w14:textId="77777777" w:rsidR="00000000" w:rsidRDefault="003B3694">
      <w:pPr>
        <w:pStyle w:val="a0"/>
        <w:rPr>
          <w:rFonts w:hint="cs"/>
          <w:rtl/>
        </w:rPr>
      </w:pPr>
    </w:p>
    <w:p w14:paraId="6E0B117F" w14:textId="77777777" w:rsidR="00000000" w:rsidRDefault="003B3694">
      <w:pPr>
        <w:pStyle w:val="a0"/>
        <w:rPr>
          <w:rFonts w:hint="cs"/>
          <w:rtl/>
        </w:rPr>
      </w:pPr>
      <w:r>
        <w:rPr>
          <w:rFonts w:hint="cs"/>
          <w:rtl/>
        </w:rPr>
        <w:t xml:space="preserve">ומה הלאה? </w:t>
      </w:r>
    </w:p>
    <w:p w14:paraId="39AB3A6D" w14:textId="77777777" w:rsidR="00000000" w:rsidRDefault="003B3694">
      <w:pPr>
        <w:pStyle w:val="a0"/>
        <w:ind w:firstLine="0"/>
        <w:rPr>
          <w:rFonts w:hint="cs"/>
          <w:rtl/>
        </w:rPr>
      </w:pPr>
    </w:p>
    <w:p w14:paraId="78ED378B" w14:textId="77777777" w:rsidR="00000000" w:rsidRDefault="003B3694">
      <w:pPr>
        <w:pStyle w:val="-"/>
        <w:rPr>
          <w:rtl/>
        </w:rPr>
      </w:pPr>
      <w:bookmarkStart w:id="789" w:name="FS000001031T12_11_2003_20_20_03C"/>
      <w:bookmarkEnd w:id="789"/>
      <w:r>
        <w:rPr>
          <w:rtl/>
        </w:rPr>
        <w:t>סגן השר לביטחון פנים יעקב אדרי:</w:t>
      </w:r>
    </w:p>
    <w:p w14:paraId="3F78C86E" w14:textId="77777777" w:rsidR="00000000" w:rsidRDefault="003B3694">
      <w:pPr>
        <w:pStyle w:val="a0"/>
        <w:rPr>
          <w:rtl/>
        </w:rPr>
      </w:pPr>
    </w:p>
    <w:p w14:paraId="17AE0465" w14:textId="77777777" w:rsidR="00000000" w:rsidRDefault="003B3694">
      <w:pPr>
        <w:pStyle w:val="a0"/>
        <w:rPr>
          <w:rFonts w:hint="cs"/>
          <w:rtl/>
        </w:rPr>
      </w:pPr>
      <w:r>
        <w:rPr>
          <w:rFonts w:hint="cs"/>
          <w:rtl/>
        </w:rPr>
        <w:t>רק רגע, זה לא פשוט, זה נרשם בתיק האישי. לא הייתי רוצה, שמפקד בדרגה כזאת בכירה, יירשמו בתיקו, לא הערה ולא נזיפה. במקרה הזה נרשמה הערה, הוא הוזמן למפכ"ל והוא ננזף על-ידו, הוא גם העיר לו במכתב</w:t>
      </w:r>
      <w:r>
        <w:rPr>
          <w:rFonts w:hint="cs"/>
          <w:rtl/>
        </w:rPr>
        <w:t xml:space="preserve"> על הממצאים ועל תוצאות הבדיקה. </w:t>
      </w:r>
    </w:p>
    <w:p w14:paraId="09EB67C4" w14:textId="77777777" w:rsidR="00000000" w:rsidRDefault="003B3694">
      <w:pPr>
        <w:pStyle w:val="a0"/>
        <w:rPr>
          <w:rFonts w:hint="cs"/>
          <w:rtl/>
        </w:rPr>
      </w:pPr>
    </w:p>
    <w:p w14:paraId="26F89236" w14:textId="77777777" w:rsidR="00000000" w:rsidRDefault="003B3694">
      <w:pPr>
        <w:pStyle w:val="a0"/>
        <w:rPr>
          <w:rFonts w:hint="cs"/>
          <w:rtl/>
        </w:rPr>
      </w:pPr>
      <w:r>
        <w:rPr>
          <w:rFonts w:hint="cs"/>
          <w:rtl/>
        </w:rPr>
        <w:t xml:space="preserve">אני חושב שהנושא כשלעצמו חמור מאוד. דיברתי עם מפקד המחוז, והוא קיבל את זה בצורה קשה מאוד, כי הוא טוען שהוא ביצע את המוטל עליו. </w:t>
      </w:r>
    </w:p>
    <w:p w14:paraId="290DEA73" w14:textId="77777777" w:rsidR="00000000" w:rsidRDefault="003B3694">
      <w:pPr>
        <w:pStyle w:val="a0"/>
        <w:ind w:firstLine="0"/>
        <w:rPr>
          <w:rFonts w:hint="cs"/>
          <w:rtl/>
        </w:rPr>
      </w:pPr>
    </w:p>
    <w:p w14:paraId="15E80689" w14:textId="77777777" w:rsidR="00000000" w:rsidRDefault="003B3694">
      <w:pPr>
        <w:pStyle w:val="af0"/>
        <w:rPr>
          <w:rtl/>
        </w:rPr>
      </w:pPr>
      <w:r>
        <w:rPr>
          <w:rFonts w:hint="eastAsia"/>
          <w:rtl/>
        </w:rPr>
        <w:t>שאול</w:t>
      </w:r>
      <w:r>
        <w:rPr>
          <w:rtl/>
        </w:rPr>
        <w:t xml:space="preserve"> יהלום (מפד"ל):</w:t>
      </w:r>
    </w:p>
    <w:p w14:paraId="014F7790" w14:textId="77777777" w:rsidR="00000000" w:rsidRDefault="003B3694">
      <w:pPr>
        <w:pStyle w:val="a0"/>
        <w:rPr>
          <w:rFonts w:hint="cs"/>
          <w:rtl/>
        </w:rPr>
      </w:pPr>
    </w:p>
    <w:p w14:paraId="60AA6EDB" w14:textId="77777777" w:rsidR="00000000" w:rsidRDefault="003B3694">
      <w:pPr>
        <w:pStyle w:val="a0"/>
        <w:rPr>
          <w:rFonts w:hint="cs"/>
          <w:rtl/>
        </w:rPr>
      </w:pPr>
      <w:r>
        <w:rPr>
          <w:rFonts w:hint="cs"/>
          <w:rtl/>
        </w:rPr>
        <w:t xml:space="preserve">איך? </w:t>
      </w:r>
    </w:p>
    <w:p w14:paraId="056BB376" w14:textId="77777777" w:rsidR="00000000" w:rsidRDefault="003B3694">
      <w:pPr>
        <w:pStyle w:val="a0"/>
        <w:ind w:firstLine="0"/>
        <w:rPr>
          <w:rFonts w:hint="cs"/>
          <w:rtl/>
        </w:rPr>
      </w:pPr>
    </w:p>
    <w:p w14:paraId="0FD06407" w14:textId="77777777" w:rsidR="00000000" w:rsidRDefault="003B3694">
      <w:pPr>
        <w:pStyle w:val="-"/>
        <w:rPr>
          <w:rtl/>
        </w:rPr>
      </w:pPr>
      <w:bookmarkStart w:id="790" w:name="FS000001031T12_11_2003_20_21_36C"/>
      <w:bookmarkEnd w:id="790"/>
      <w:r>
        <w:rPr>
          <w:rtl/>
        </w:rPr>
        <w:t>סגן השר לביטחון פנים יעקב אדרי:</w:t>
      </w:r>
    </w:p>
    <w:p w14:paraId="489A0FD3" w14:textId="77777777" w:rsidR="00000000" w:rsidRDefault="003B3694">
      <w:pPr>
        <w:pStyle w:val="a0"/>
        <w:rPr>
          <w:rtl/>
        </w:rPr>
      </w:pPr>
    </w:p>
    <w:p w14:paraId="595DDCBB" w14:textId="77777777" w:rsidR="00000000" w:rsidRDefault="003B3694">
      <w:pPr>
        <w:pStyle w:val="a0"/>
        <w:rPr>
          <w:rFonts w:hint="cs"/>
          <w:rtl/>
        </w:rPr>
      </w:pPr>
      <w:r>
        <w:rPr>
          <w:rFonts w:hint="cs"/>
          <w:rtl/>
        </w:rPr>
        <w:t>על תוצאות הבדיקה הנ"ל וכן על נקיטת</w:t>
      </w:r>
      <w:r>
        <w:rPr>
          <w:rFonts w:hint="cs"/>
          <w:rtl/>
        </w:rPr>
        <w:t xml:space="preserve"> הצעדים על-ידי המפכ"ל דווח לפני כמה חודשים לוועדת הפנים של הכנסת. אני השתתפתי בדיון - במסגרת דיון שקיימה הוועדה בנושא. </w:t>
      </w:r>
    </w:p>
    <w:p w14:paraId="00E9CBED" w14:textId="77777777" w:rsidR="00000000" w:rsidRDefault="003B3694">
      <w:pPr>
        <w:pStyle w:val="a0"/>
        <w:rPr>
          <w:rFonts w:hint="cs"/>
          <w:rtl/>
        </w:rPr>
      </w:pPr>
    </w:p>
    <w:p w14:paraId="2440FC58" w14:textId="77777777" w:rsidR="00000000" w:rsidRDefault="003B3694">
      <w:pPr>
        <w:pStyle w:val="a0"/>
        <w:rPr>
          <w:rFonts w:hint="cs"/>
          <w:rtl/>
        </w:rPr>
      </w:pPr>
      <w:r>
        <w:rPr>
          <w:rFonts w:hint="cs"/>
          <w:rtl/>
        </w:rPr>
        <w:t xml:space="preserve">אשר לדברים שיוחסו לממ"ז ש"י בקלטת ששודרה בערוץ-10, הדברים נבדקו על-ידי גורמי המשטרה הרלוונטיים. בהאזנה חוזרת לקלטת נשמע הממ"ז אומר, כי </w:t>
      </w:r>
      <w:r>
        <w:rPr>
          <w:rFonts w:hint="cs"/>
          <w:rtl/>
        </w:rPr>
        <w:t xml:space="preserve">אם יוגשו תלונות במח"ש הוא יעשה "איחוד תיקים", ולא כפי שיוחס לו בשידור בערוץ-10, שהוא הבטיח למחוק תיקים. מלה אחת השתבשה, והמשמעות משתנה. </w:t>
      </w:r>
    </w:p>
    <w:p w14:paraId="6C1D8D1D" w14:textId="77777777" w:rsidR="00000000" w:rsidRDefault="003B3694">
      <w:pPr>
        <w:pStyle w:val="a0"/>
        <w:ind w:firstLine="0"/>
        <w:rPr>
          <w:rFonts w:hint="cs"/>
          <w:rtl/>
        </w:rPr>
      </w:pPr>
    </w:p>
    <w:p w14:paraId="44BB9260" w14:textId="77777777" w:rsidR="00000000" w:rsidRDefault="003B3694">
      <w:pPr>
        <w:pStyle w:val="af0"/>
        <w:rPr>
          <w:rtl/>
        </w:rPr>
      </w:pPr>
      <w:r>
        <w:rPr>
          <w:rFonts w:hint="eastAsia"/>
          <w:rtl/>
        </w:rPr>
        <w:t>שאול</w:t>
      </w:r>
      <w:r>
        <w:rPr>
          <w:rtl/>
        </w:rPr>
        <w:t xml:space="preserve"> יהלום (מפד"ל):</w:t>
      </w:r>
    </w:p>
    <w:p w14:paraId="6AEB4045" w14:textId="77777777" w:rsidR="00000000" w:rsidRDefault="003B3694">
      <w:pPr>
        <w:pStyle w:val="a0"/>
        <w:rPr>
          <w:rFonts w:hint="cs"/>
          <w:rtl/>
        </w:rPr>
      </w:pPr>
    </w:p>
    <w:p w14:paraId="5E0D7746" w14:textId="77777777" w:rsidR="00000000" w:rsidRDefault="003B3694">
      <w:pPr>
        <w:pStyle w:val="a0"/>
        <w:rPr>
          <w:rFonts w:hint="cs"/>
          <w:rtl/>
        </w:rPr>
      </w:pPr>
      <w:r>
        <w:rPr>
          <w:rFonts w:hint="cs"/>
          <w:rtl/>
        </w:rPr>
        <w:t xml:space="preserve">מה זה איחוד תיקים? </w:t>
      </w:r>
    </w:p>
    <w:p w14:paraId="45A59AF6" w14:textId="77777777" w:rsidR="00000000" w:rsidRDefault="003B3694">
      <w:pPr>
        <w:pStyle w:val="a0"/>
        <w:ind w:firstLine="0"/>
        <w:rPr>
          <w:rtl/>
        </w:rPr>
      </w:pPr>
    </w:p>
    <w:p w14:paraId="7D36A3BC" w14:textId="77777777" w:rsidR="00000000" w:rsidRDefault="003B3694">
      <w:pPr>
        <w:pStyle w:val="a0"/>
        <w:ind w:firstLine="0"/>
        <w:rPr>
          <w:rFonts w:hint="cs"/>
          <w:rtl/>
        </w:rPr>
      </w:pPr>
    </w:p>
    <w:p w14:paraId="3434515E" w14:textId="77777777" w:rsidR="00000000" w:rsidRDefault="003B3694">
      <w:pPr>
        <w:pStyle w:val="-"/>
        <w:rPr>
          <w:rtl/>
        </w:rPr>
      </w:pPr>
      <w:bookmarkStart w:id="791" w:name="FS000001031T12_11_2003_20_23_34C"/>
      <w:bookmarkEnd w:id="791"/>
      <w:r>
        <w:rPr>
          <w:rtl/>
        </w:rPr>
        <w:t>סגן השר לביטחון פנים יעקב אדרי:</w:t>
      </w:r>
    </w:p>
    <w:p w14:paraId="5622568B" w14:textId="77777777" w:rsidR="00000000" w:rsidRDefault="003B3694">
      <w:pPr>
        <w:pStyle w:val="a0"/>
        <w:rPr>
          <w:rtl/>
        </w:rPr>
      </w:pPr>
    </w:p>
    <w:p w14:paraId="7E5EF2B3" w14:textId="77777777" w:rsidR="00000000" w:rsidRDefault="003B3694">
      <w:pPr>
        <w:pStyle w:val="a0"/>
        <w:rPr>
          <w:rFonts w:hint="cs"/>
          <w:rtl/>
        </w:rPr>
      </w:pPr>
      <w:r>
        <w:rPr>
          <w:rFonts w:hint="cs"/>
          <w:rtl/>
        </w:rPr>
        <w:t>הוגשו תלונות למח"ש, אז כל התלונות אוחדו, ז</w:t>
      </w:r>
      <w:r>
        <w:rPr>
          <w:rFonts w:hint="cs"/>
          <w:rtl/>
        </w:rPr>
        <w:t xml:space="preserve">את הכוונה. ולא למחוק תיקים. כאשר שומעים את הקלטת בצורה מקצועית, ועשו את זה אנשי משטרת ישראל - הם אחראים לדברים שהם כותבים. זה נכון. </w:t>
      </w:r>
    </w:p>
    <w:p w14:paraId="1B91C5ED" w14:textId="77777777" w:rsidR="00000000" w:rsidRDefault="003B3694">
      <w:pPr>
        <w:pStyle w:val="a0"/>
        <w:ind w:firstLine="0"/>
        <w:rPr>
          <w:rFonts w:hint="cs"/>
          <w:rtl/>
        </w:rPr>
      </w:pPr>
    </w:p>
    <w:p w14:paraId="4262C32E" w14:textId="77777777" w:rsidR="00000000" w:rsidRDefault="003B3694">
      <w:pPr>
        <w:pStyle w:val="af0"/>
        <w:rPr>
          <w:rtl/>
        </w:rPr>
      </w:pPr>
      <w:r>
        <w:rPr>
          <w:rFonts w:hint="eastAsia"/>
          <w:rtl/>
        </w:rPr>
        <w:t>שאול</w:t>
      </w:r>
      <w:r>
        <w:rPr>
          <w:rtl/>
        </w:rPr>
        <w:t xml:space="preserve"> יהלום (מפד"ל):</w:t>
      </w:r>
    </w:p>
    <w:p w14:paraId="61E68A62" w14:textId="77777777" w:rsidR="00000000" w:rsidRDefault="003B3694">
      <w:pPr>
        <w:pStyle w:val="a0"/>
        <w:rPr>
          <w:rFonts w:hint="cs"/>
          <w:rtl/>
        </w:rPr>
      </w:pPr>
    </w:p>
    <w:p w14:paraId="6457C72A" w14:textId="77777777" w:rsidR="00000000" w:rsidRDefault="003B3694">
      <w:pPr>
        <w:pStyle w:val="a0"/>
        <w:rPr>
          <w:rFonts w:hint="cs"/>
          <w:rtl/>
        </w:rPr>
      </w:pPr>
      <w:r>
        <w:rPr>
          <w:rFonts w:hint="cs"/>
          <w:rtl/>
        </w:rPr>
        <w:t xml:space="preserve">הרי הכול בתום לב, איך נסמוך עליהם? </w:t>
      </w:r>
    </w:p>
    <w:p w14:paraId="16806FE0" w14:textId="77777777" w:rsidR="00000000" w:rsidRDefault="003B3694">
      <w:pPr>
        <w:pStyle w:val="a0"/>
        <w:ind w:firstLine="0"/>
        <w:rPr>
          <w:rFonts w:hint="cs"/>
          <w:rtl/>
        </w:rPr>
      </w:pPr>
    </w:p>
    <w:p w14:paraId="5850A124" w14:textId="77777777" w:rsidR="00000000" w:rsidRDefault="003B3694">
      <w:pPr>
        <w:pStyle w:val="-"/>
        <w:rPr>
          <w:rtl/>
        </w:rPr>
      </w:pPr>
      <w:bookmarkStart w:id="792" w:name="FS000001031T12_11_2003_20_24_41C"/>
      <w:bookmarkEnd w:id="792"/>
      <w:r>
        <w:rPr>
          <w:rtl/>
        </w:rPr>
        <w:t>סגן השר לביטחון פנים יעקב אדרי:</w:t>
      </w:r>
    </w:p>
    <w:p w14:paraId="2842C7D5" w14:textId="77777777" w:rsidR="00000000" w:rsidRDefault="003B3694">
      <w:pPr>
        <w:pStyle w:val="a0"/>
        <w:rPr>
          <w:rtl/>
        </w:rPr>
      </w:pPr>
    </w:p>
    <w:p w14:paraId="24F9037B" w14:textId="77777777" w:rsidR="00000000" w:rsidRDefault="003B3694">
      <w:pPr>
        <w:pStyle w:val="a0"/>
        <w:rPr>
          <w:rFonts w:hint="cs"/>
          <w:rtl/>
        </w:rPr>
      </w:pPr>
      <w:r>
        <w:rPr>
          <w:rFonts w:hint="cs"/>
          <w:rtl/>
        </w:rPr>
        <w:t xml:space="preserve">חבר הכנסת יהלום, אם תרצה לשמוע </w:t>
      </w:r>
      <w:r>
        <w:rPr>
          <w:rFonts w:hint="cs"/>
          <w:rtl/>
        </w:rPr>
        <w:t xml:space="preserve">את הקלטת, אני מוכן להביא לך אותה. </w:t>
      </w:r>
    </w:p>
    <w:p w14:paraId="00075C01" w14:textId="77777777" w:rsidR="00000000" w:rsidRDefault="003B3694">
      <w:pPr>
        <w:pStyle w:val="a0"/>
        <w:ind w:firstLine="0"/>
        <w:rPr>
          <w:rFonts w:hint="cs"/>
          <w:rtl/>
        </w:rPr>
      </w:pPr>
    </w:p>
    <w:p w14:paraId="35614F6E" w14:textId="77777777" w:rsidR="00000000" w:rsidRDefault="003B3694">
      <w:pPr>
        <w:pStyle w:val="af0"/>
        <w:rPr>
          <w:rtl/>
        </w:rPr>
      </w:pPr>
      <w:r>
        <w:rPr>
          <w:rFonts w:hint="eastAsia"/>
          <w:rtl/>
        </w:rPr>
        <w:t>שאול</w:t>
      </w:r>
      <w:r>
        <w:rPr>
          <w:rtl/>
        </w:rPr>
        <w:t xml:space="preserve"> יהלום (מפד"ל):</w:t>
      </w:r>
    </w:p>
    <w:p w14:paraId="71310A39" w14:textId="77777777" w:rsidR="00000000" w:rsidRDefault="003B3694">
      <w:pPr>
        <w:pStyle w:val="a0"/>
        <w:rPr>
          <w:rFonts w:hint="cs"/>
          <w:rtl/>
        </w:rPr>
      </w:pPr>
    </w:p>
    <w:p w14:paraId="01621D54" w14:textId="77777777" w:rsidR="00000000" w:rsidRDefault="003B3694">
      <w:pPr>
        <w:pStyle w:val="a0"/>
        <w:rPr>
          <w:rFonts w:hint="cs"/>
          <w:rtl/>
        </w:rPr>
      </w:pPr>
      <w:r>
        <w:rPr>
          <w:rFonts w:hint="cs"/>
          <w:rtl/>
        </w:rPr>
        <w:t xml:space="preserve">אני רוצה. </w:t>
      </w:r>
    </w:p>
    <w:p w14:paraId="2C0BD34B" w14:textId="77777777" w:rsidR="00000000" w:rsidRDefault="003B3694">
      <w:pPr>
        <w:pStyle w:val="a0"/>
        <w:ind w:firstLine="0"/>
        <w:rPr>
          <w:rFonts w:hint="cs"/>
          <w:rtl/>
        </w:rPr>
      </w:pPr>
    </w:p>
    <w:p w14:paraId="5CB5AB6D" w14:textId="77777777" w:rsidR="00000000" w:rsidRDefault="003B3694">
      <w:pPr>
        <w:pStyle w:val="-"/>
        <w:rPr>
          <w:rtl/>
        </w:rPr>
      </w:pPr>
      <w:bookmarkStart w:id="793" w:name="FS000001031T12_11_2003_20_25_00C"/>
      <w:bookmarkEnd w:id="793"/>
      <w:r>
        <w:rPr>
          <w:rtl/>
        </w:rPr>
        <w:t>סגן השר לביטחון פנים יעקב אדרי:</w:t>
      </w:r>
    </w:p>
    <w:p w14:paraId="407E6F5E" w14:textId="77777777" w:rsidR="00000000" w:rsidRDefault="003B3694">
      <w:pPr>
        <w:pStyle w:val="a0"/>
        <w:rPr>
          <w:rtl/>
        </w:rPr>
      </w:pPr>
    </w:p>
    <w:p w14:paraId="4D83478F" w14:textId="77777777" w:rsidR="00000000" w:rsidRDefault="003B3694">
      <w:pPr>
        <w:pStyle w:val="a0"/>
        <w:rPr>
          <w:rFonts w:hint="cs"/>
          <w:rtl/>
        </w:rPr>
      </w:pPr>
      <w:r>
        <w:rPr>
          <w:rFonts w:hint="cs"/>
          <w:rtl/>
        </w:rPr>
        <w:t xml:space="preserve">אני אעשה את זה. </w:t>
      </w:r>
    </w:p>
    <w:p w14:paraId="405D0DB2" w14:textId="77777777" w:rsidR="00000000" w:rsidRDefault="003B3694">
      <w:pPr>
        <w:pStyle w:val="a0"/>
        <w:ind w:firstLine="0"/>
        <w:rPr>
          <w:rFonts w:hint="cs"/>
          <w:rtl/>
        </w:rPr>
      </w:pPr>
    </w:p>
    <w:p w14:paraId="4CE329D9" w14:textId="77777777" w:rsidR="00000000" w:rsidRDefault="003B3694">
      <w:pPr>
        <w:pStyle w:val="a0"/>
        <w:rPr>
          <w:rtl/>
        </w:rPr>
      </w:pPr>
      <w:bookmarkStart w:id="794" w:name="FS000000524T12_11_2003_19_56_20"/>
      <w:bookmarkEnd w:id="794"/>
      <w:r>
        <w:rPr>
          <w:rFonts w:hint="cs"/>
          <w:rtl/>
        </w:rPr>
        <w:t>דובר מחוז ש"י פנה למנכ"ל חדשות ערוץ-10 מייד לאחר השידור, ופעם נוספת, במכתב מפורט מיום 10 בנובמבר, בבקשה לתקן את הטעות שנעשתה בתמלול הקלט</w:t>
      </w:r>
      <w:r>
        <w:rPr>
          <w:rFonts w:hint="cs"/>
          <w:rtl/>
        </w:rPr>
        <w:t xml:space="preserve">ת ולהעמיד דברים על דיוקם. אפרופו תמלול: השר לביטחון פנים החליט שלא לשוב ולדון בנושא הזה, שכן הוא כבר נחקר וננקט צעד משמעתי על-ידי המפכ"ל, כפי שפירטתי קודם. תודה רבה. </w:t>
      </w:r>
    </w:p>
    <w:p w14:paraId="41C94EE9" w14:textId="77777777" w:rsidR="00000000" w:rsidRDefault="003B3694">
      <w:pPr>
        <w:pStyle w:val="a0"/>
        <w:rPr>
          <w:rFonts w:hint="cs"/>
          <w:rtl/>
        </w:rPr>
      </w:pPr>
    </w:p>
    <w:p w14:paraId="62E51BC1" w14:textId="77777777" w:rsidR="00000000" w:rsidRDefault="003B3694">
      <w:pPr>
        <w:pStyle w:val="af1"/>
        <w:rPr>
          <w:rtl/>
        </w:rPr>
      </w:pPr>
      <w:r>
        <w:rPr>
          <w:rtl/>
        </w:rPr>
        <w:t>היו"ר משה כחלון:</w:t>
      </w:r>
    </w:p>
    <w:p w14:paraId="0A66B686" w14:textId="77777777" w:rsidR="00000000" w:rsidRDefault="003B3694">
      <w:pPr>
        <w:pStyle w:val="a0"/>
        <w:rPr>
          <w:rtl/>
        </w:rPr>
      </w:pPr>
    </w:p>
    <w:p w14:paraId="2174EC60" w14:textId="77777777" w:rsidR="00000000" w:rsidRDefault="003B3694">
      <w:pPr>
        <w:pStyle w:val="a0"/>
        <w:rPr>
          <w:rFonts w:hint="cs"/>
          <w:rtl/>
        </w:rPr>
      </w:pPr>
      <w:r>
        <w:rPr>
          <w:rFonts w:hint="cs"/>
          <w:rtl/>
        </w:rPr>
        <w:t>מדבריך משתמע שאתה מבקש להסיר.</w:t>
      </w:r>
    </w:p>
    <w:p w14:paraId="1D9CF379" w14:textId="77777777" w:rsidR="00000000" w:rsidRDefault="003B3694">
      <w:pPr>
        <w:pStyle w:val="a0"/>
        <w:rPr>
          <w:rFonts w:hint="cs"/>
          <w:rtl/>
        </w:rPr>
      </w:pPr>
    </w:p>
    <w:p w14:paraId="29351F35" w14:textId="77777777" w:rsidR="00000000" w:rsidRDefault="003B3694">
      <w:pPr>
        <w:pStyle w:val="-"/>
        <w:rPr>
          <w:rtl/>
        </w:rPr>
      </w:pPr>
      <w:bookmarkStart w:id="795" w:name="FS000000580T12_11_2003_20_38_53C"/>
      <w:bookmarkStart w:id="796" w:name="FS000001031T12_11_2003_20_39_04"/>
      <w:bookmarkStart w:id="797" w:name="FS000001031T12_11_2003_20_39_08C"/>
      <w:bookmarkEnd w:id="795"/>
      <w:bookmarkEnd w:id="796"/>
      <w:bookmarkEnd w:id="797"/>
      <w:r>
        <w:rPr>
          <w:rtl/>
        </w:rPr>
        <w:t>יעקב אדרי (הליכוד):</w:t>
      </w:r>
    </w:p>
    <w:p w14:paraId="75FAFB35" w14:textId="77777777" w:rsidR="00000000" w:rsidRDefault="003B3694">
      <w:pPr>
        <w:pStyle w:val="a0"/>
        <w:rPr>
          <w:rtl/>
        </w:rPr>
      </w:pPr>
    </w:p>
    <w:p w14:paraId="388420FB" w14:textId="77777777" w:rsidR="00000000" w:rsidRDefault="003B3694">
      <w:pPr>
        <w:pStyle w:val="a0"/>
        <w:rPr>
          <w:rFonts w:hint="cs"/>
          <w:rtl/>
        </w:rPr>
      </w:pPr>
      <w:r>
        <w:rPr>
          <w:rFonts w:hint="cs"/>
          <w:rtl/>
        </w:rPr>
        <w:t>כן.</w:t>
      </w:r>
    </w:p>
    <w:p w14:paraId="3FF2196C" w14:textId="77777777" w:rsidR="00000000" w:rsidRDefault="003B3694">
      <w:pPr>
        <w:pStyle w:val="a0"/>
        <w:rPr>
          <w:rFonts w:hint="cs"/>
          <w:rtl/>
        </w:rPr>
      </w:pPr>
    </w:p>
    <w:p w14:paraId="45C60EB7" w14:textId="77777777" w:rsidR="00000000" w:rsidRDefault="003B3694">
      <w:pPr>
        <w:pStyle w:val="af1"/>
        <w:rPr>
          <w:rtl/>
        </w:rPr>
      </w:pPr>
      <w:r>
        <w:rPr>
          <w:rtl/>
        </w:rPr>
        <w:t>היו"ר משה כחל</w:t>
      </w:r>
      <w:r>
        <w:rPr>
          <w:rtl/>
        </w:rPr>
        <w:t>ון:</w:t>
      </w:r>
    </w:p>
    <w:p w14:paraId="5A2F4B16" w14:textId="77777777" w:rsidR="00000000" w:rsidRDefault="003B3694">
      <w:pPr>
        <w:pStyle w:val="a0"/>
        <w:rPr>
          <w:rtl/>
        </w:rPr>
      </w:pPr>
    </w:p>
    <w:p w14:paraId="63606534" w14:textId="77777777" w:rsidR="00000000" w:rsidRDefault="003B3694">
      <w:pPr>
        <w:pStyle w:val="a0"/>
        <w:rPr>
          <w:rFonts w:hint="cs"/>
          <w:rtl/>
        </w:rPr>
      </w:pPr>
      <w:r>
        <w:rPr>
          <w:rFonts w:hint="cs"/>
          <w:rtl/>
        </w:rPr>
        <w:t xml:space="preserve">תודה רבה. הצעה אחרת - חבר הכנסת מרגי, בבקשה. לאחר מכן נעבור להצבעה. </w:t>
      </w:r>
    </w:p>
    <w:p w14:paraId="04177068" w14:textId="77777777" w:rsidR="00000000" w:rsidRDefault="003B3694">
      <w:pPr>
        <w:pStyle w:val="a0"/>
        <w:rPr>
          <w:rFonts w:hint="cs"/>
          <w:rtl/>
        </w:rPr>
      </w:pPr>
    </w:p>
    <w:p w14:paraId="12400A92" w14:textId="77777777" w:rsidR="00000000" w:rsidRDefault="003B3694">
      <w:pPr>
        <w:pStyle w:val="a"/>
        <w:rPr>
          <w:rtl/>
        </w:rPr>
      </w:pPr>
      <w:bookmarkStart w:id="798" w:name="FS000001056T12_11_2003_20_39_45"/>
      <w:bookmarkStart w:id="799" w:name="_Toc69719476"/>
      <w:bookmarkEnd w:id="798"/>
      <w:r>
        <w:rPr>
          <w:rFonts w:hint="eastAsia"/>
          <w:rtl/>
        </w:rPr>
        <w:t>יעקב</w:t>
      </w:r>
      <w:r>
        <w:rPr>
          <w:rtl/>
        </w:rPr>
        <w:t xml:space="preserve"> מרגי (ש"ס):</w:t>
      </w:r>
      <w:bookmarkEnd w:id="799"/>
    </w:p>
    <w:p w14:paraId="3DE22CC6" w14:textId="77777777" w:rsidR="00000000" w:rsidRDefault="003B3694">
      <w:pPr>
        <w:pStyle w:val="a0"/>
        <w:rPr>
          <w:rFonts w:hint="cs"/>
          <w:rtl/>
        </w:rPr>
      </w:pPr>
    </w:p>
    <w:p w14:paraId="28DC8870" w14:textId="77777777" w:rsidR="00000000" w:rsidRDefault="003B3694">
      <w:pPr>
        <w:pStyle w:val="a0"/>
        <w:rPr>
          <w:rFonts w:hint="cs"/>
          <w:rtl/>
        </w:rPr>
      </w:pPr>
      <w:r>
        <w:rPr>
          <w:rFonts w:hint="cs"/>
          <w:rtl/>
        </w:rPr>
        <w:t>אדוני היושב-ראש, חברי חברי הכנסת, היום דיברנו על החשיבות של תפיסת עוקרי ומשחיתי מטעי הזיתים. יש חשיבות רבה בשמירת החוק באופן שווה. התנהגותו של המפקד שחר איילון הית</w:t>
      </w:r>
      <w:r>
        <w:rPr>
          <w:rFonts w:hint="cs"/>
          <w:rtl/>
        </w:rPr>
        <w:t xml:space="preserve">ה ראויה לבדיקה ולחקירה. האווירה העוינת למתנחלים גוררת התנהגות אלימה וברוטלית לעתים של השוטרים כלפי אותם חלוצים, המתנחלים - לא אחת אנחנו מקבלים תלונות מצד מתנחלים שתלונותיהם במשטרה לא זוכות לטיפול נאות ולמיצוי החקירה. </w:t>
      </w:r>
    </w:p>
    <w:p w14:paraId="2F6B08BB" w14:textId="77777777" w:rsidR="00000000" w:rsidRDefault="003B3694">
      <w:pPr>
        <w:pStyle w:val="a0"/>
        <w:rPr>
          <w:rFonts w:hint="cs"/>
          <w:rtl/>
        </w:rPr>
      </w:pPr>
    </w:p>
    <w:p w14:paraId="383AB1D2" w14:textId="77777777" w:rsidR="00000000" w:rsidRDefault="003B3694">
      <w:pPr>
        <w:pStyle w:val="a0"/>
        <w:rPr>
          <w:rFonts w:hint="cs"/>
          <w:rtl/>
        </w:rPr>
      </w:pPr>
      <w:r>
        <w:rPr>
          <w:rFonts w:hint="cs"/>
          <w:rtl/>
        </w:rPr>
        <w:t>אני חושב שהכול נובע מאווירה אחת. אם ה</w:t>
      </w:r>
      <w:r>
        <w:rPr>
          <w:rFonts w:hint="cs"/>
          <w:rtl/>
        </w:rPr>
        <w:t>מתנחלים נתפסים אצל חלק מהאנשים כפורעי חוק, אין פלא שמפקד כמו שחר איילון מתיר לעצמו לעשות דין לעצמו ולהורות פקודה בלתי חוקית בעליל.</w:t>
      </w:r>
    </w:p>
    <w:p w14:paraId="3EC48E7F" w14:textId="77777777" w:rsidR="00000000" w:rsidRDefault="003B3694">
      <w:pPr>
        <w:pStyle w:val="a0"/>
        <w:rPr>
          <w:rFonts w:hint="cs"/>
          <w:rtl/>
        </w:rPr>
      </w:pPr>
    </w:p>
    <w:p w14:paraId="159B6360" w14:textId="77777777" w:rsidR="00000000" w:rsidRDefault="003B3694">
      <w:pPr>
        <w:pStyle w:val="af1"/>
        <w:rPr>
          <w:rtl/>
        </w:rPr>
      </w:pPr>
      <w:r>
        <w:rPr>
          <w:rtl/>
        </w:rPr>
        <w:t>היו"ר משה כחלון:</w:t>
      </w:r>
    </w:p>
    <w:p w14:paraId="05400710" w14:textId="77777777" w:rsidR="00000000" w:rsidRDefault="003B3694">
      <w:pPr>
        <w:pStyle w:val="a0"/>
        <w:rPr>
          <w:rtl/>
        </w:rPr>
      </w:pPr>
    </w:p>
    <w:p w14:paraId="045B923C" w14:textId="77777777" w:rsidR="00000000" w:rsidRDefault="003B3694">
      <w:pPr>
        <w:pStyle w:val="a0"/>
        <w:rPr>
          <w:rFonts w:hint="cs"/>
          <w:rtl/>
        </w:rPr>
      </w:pPr>
      <w:r>
        <w:rPr>
          <w:rFonts w:hint="cs"/>
          <w:rtl/>
        </w:rPr>
        <w:t xml:space="preserve">תודה רבה. חבר הכנסת יהלום, סגן השר שינה את דעתו ואין לו התנגדות לדיון בוועדת הפנים. </w:t>
      </w:r>
    </w:p>
    <w:p w14:paraId="4805BBB9" w14:textId="77777777" w:rsidR="00000000" w:rsidRDefault="003B3694">
      <w:pPr>
        <w:pStyle w:val="a0"/>
        <w:rPr>
          <w:rFonts w:hint="cs"/>
          <w:rtl/>
        </w:rPr>
      </w:pPr>
    </w:p>
    <w:p w14:paraId="1EFF7D54" w14:textId="77777777" w:rsidR="00000000" w:rsidRDefault="003B3694">
      <w:pPr>
        <w:pStyle w:val="a0"/>
        <w:rPr>
          <w:rFonts w:hint="cs"/>
          <w:rtl/>
        </w:rPr>
      </w:pPr>
      <w:r>
        <w:rPr>
          <w:rFonts w:hint="cs"/>
          <w:rtl/>
        </w:rPr>
        <w:t>אנחנו עוברים להצבעה.</w:t>
      </w:r>
      <w:r>
        <w:rPr>
          <w:rFonts w:hint="cs"/>
          <w:rtl/>
        </w:rPr>
        <w:t xml:space="preserve"> הסרה מול ועדת הפנים. </w:t>
      </w:r>
    </w:p>
    <w:p w14:paraId="4A77C02E" w14:textId="77777777" w:rsidR="00000000" w:rsidRDefault="003B3694">
      <w:pPr>
        <w:pStyle w:val="a0"/>
        <w:rPr>
          <w:rFonts w:hint="cs"/>
          <w:rtl/>
        </w:rPr>
      </w:pPr>
    </w:p>
    <w:p w14:paraId="6F14752E" w14:textId="77777777" w:rsidR="00000000" w:rsidRDefault="003B3694">
      <w:pPr>
        <w:pStyle w:val="af0"/>
        <w:rPr>
          <w:rtl/>
        </w:rPr>
      </w:pPr>
      <w:r>
        <w:rPr>
          <w:rFonts w:hint="eastAsia"/>
          <w:rtl/>
        </w:rPr>
        <w:t>שאול</w:t>
      </w:r>
      <w:r>
        <w:rPr>
          <w:rtl/>
        </w:rPr>
        <w:t xml:space="preserve"> יהלום (מפד"ל):</w:t>
      </w:r>
    </w:p>
    <w:p w14:paraId="7EE0690F" w14:textId="77777777" w:rsidR="00000000" w:rsidRDefault="003B3694">
      <w:pPr>
        <w:pStyle w:val="a0"/>
        <w:rPr>
          <w:rFonts w:hint="cs"/>
          <w:rtl/>
        </w:rPr>
      </w:pPr>
    </w:p>
    <w:p w14:paraId="022B4E54" w14:textId="77777777" w:rsidR="00000000" w:rsidRDefault="003B3694">
      <w:pPr>
        <w:pStyle w:val="a0"/>
        <w:rPr>
          <w:rFonts w:hint="cs"/>
          <w:rtl/>
        </w:rPr>
      </w:pPr>
      <w:r>
        <w:rPr>
          <w:rFonts w:hint="cs"/>
          <w:rtl/>
        </w:rPr>
        <w:t>בעד - ועדת הפנים.</w:t>
      </w:r>
    </w:p>
    <w:p w14:paraId="526892F4" w14:textId="77777777" w:rsidR="00000000" w:rsidRDefault="003B3694">
      <w:pPr>
        <w:pStyle w:val="a0"/>
        <w:rPr>
          <w:rFonts w:hint="cs"/>
          <w:rtl/>
        </w:rPr>
      </w:pPr>
    </w:p>
    <w:p w14:paraId="10DA7B74" w14:textId="77777777" w:rsidR="00000000" w:rsidRDefault="003B3694">
      <w:pPr>
        <w:pStyle w:val="af1"/>
        <w:rPr>
          <w:rtl/>
        </w:rPr>
      </w:pPr>
      <w:r>
        <w:rPr>
          <w:rtl/>
        </w:rPr>
        <w:t>היו"ר משה כחלון:</w:t>
      </w:r>
    </w:p>
    <w:p w14:paraId="28BECF55" w14:textId="77777777" w:rsidR="00000000" w:rsidRDefault="003B3694">
      <w:pPr>
        <w:pStyle w:val="a0"/>
        <w:rPr>
          <w:rtl/>
        </w:rPr>
      </w:pPr>
    </w:p>
    <w:p w14:paraId="3B24C094" w14:textId="77777777" w:rsidR="00000000" w:rsidRDefault="003B3694">
      <w:pPr>
        <w:pStyle w:val="a0"/>
        <w:rPr>
          <w:rFonts w:hint="cs"/>
          <w:rtl/>
        </w:rPr>
      </w:pPr>
      <w:r>
        <w:rPr>
          <w:rFonts w:hint="cs"/>
          <w:rtl/>
        </w:rPr>
        <w:t xml:space="preserve">בעד - כמובן, ועדת הפנים. </w:t>
      </w:r>
    </w:p>
    <w:p w14:paraId="0BFCB94C" w14:textId="77777777" w:rsidR="00000000" w:rsidRDefault="003B3694">
      <w:pPr>
        <w:pStyle w:val="a0"/>
        <w:rPr>
          <w:rFonts w:hint="cs"/>
          <w:rtl/>
        </w:rPr>
      </w:pPr>
    </w:p>
    <w:p w14:paraId="795D4FAE" w14:textId="77777777" w:rsidR="00000000" w:rsidRDefault="003B3694">
      <w:pPr>
        <w:pStyle w:val="ab"/>
        <w:bidi/>
        <w:rPr>
          <w:rFonts w:hint="cs"/>
          <w:rtl/>
        </w:rPr>
      </w:pPr>
      <w:r>
        <w:rPr>
          <w:rFonts w:hint="cs"/>
          <w:rtl/>
        </w:rPr>
        <w:t>הצבעה מס' 141</w:t>
      </w:r>
    </w:p>
    <w:p w14:paraId="0BC6B376" w14:textId="77777777" w:rsidR="00000000" w:rsidRDefault="003B3694">
      <w:pPr>
        <w:pStyle w:val="a0"/>
        <w:rPr>
          <w:rFonts w:hint="cs"/>
          <w:rtl/>
        </w:rPr>
      </w:pPr>
    </w:p>
    <w:p w14:paraId="60DF630C" w14:textId="77777777" w:rsidR="00000000" w:rsidRDefault="003B3694">
      <w:pPr>
        <w:pStyle w:val="ac"/>
        <w:bidi/>
        <w:rPr>
          <w:rFonts w:hint="cs"/>
          <w:rtl/>
        </w:rPr>
      </w:pPr>
      <w:r>
        <w:rPr>
          <w:rFonts w:hint="cs"/>
          <w:rtl/>
        </w:rPr>
        <w:t>בעד ההצעה להעביר את הנושא לוועדה - 9</w:t>
      </w:r>
    </w:p>
    <w:p w14:paraId="74E7B180" w14:textId="77777777" w:rsidR="00000000" w:rsidRDefault="003B3694">
      <w:pPr>
        <w:pStyle w:val="ac"/>
        <w:bidi/>
        <w:rPr>
          <w:rFonts w:hint="cs"/>
          <w:rtl/>
        </w:rPr>
      </w:pPr>
      <w:r>
        <w:rPr>
          <w:rFonts w:hint="cs"/>
          <w:rtl/>
        </w:rPr>
        <w:t>בעד ההצעה שלא לכלול את הנושא בסדר-היום - אין</w:t>
      </w:r>
    </w:p>
    <w:p w14:paraId="77917C26" w14:textId="77777777" w:rsidR="00000000" w:rsidRDefault="003B3694">
      <w:pPr>
        <w:pStyle w:val="ac"/>
        <w:bidi/>
        <w:rPr>
          <w:rFonts w:hint="cs"/>
          <w:rtl/>
        </w:rPr>
      </w:pPr>
      <w:r>
        <w:rPr>
          <w:rFonts w:hint="cs"/>
          <w:rtl/>
        </w:rPr>
        <w:t>נמנעים - 2</w:t>
      </w:r>
    </w:p>
    <w:p w14:paraId="2354B95D" w14:textId="77777777" w:rsidR="00000000" w:rsidRDefault="003B3694">
      <w:pPr>
        <w:pStyle w:val="ad"/>
        <w:bidi/>
        <w:rPr>
          <w:rFonts w:hint="cs"/>
          <w:rtl/>
        </w:rPr>
      </w:pPr>
      <w:r>
        <w:rPr>
          <w:rFonts w:hint="cs"/>
          <w:rtl/>
        </w:rPr>
        <w:t>ההצעה לכלול את הנושא בסדר-היום של הכנסת</w:t>
      </w:r>
      <w:r>
        <w:rPr>
          <w:rFonts w:hint="cs"/>
          <w:rtl/>
        </w:rPr>
        <w:t xml:space="preserve"> נתקבלה. </w:t>
      </w:r>
    </w:p>
    <w:p w14:paraId="0457EC7F" w14:textId="77777777" w:rsidR="00000000" w:rsidRDefault="003B3694">
      <w:pPr>
        <w:pStyle w:val="a0"/>
        <w:rPr>
          <w:rtl/>
        </w:rPr>
      </w:pPr>
    </w:p>
    <w:p w14:paraId="3C187118" w14:textId="77777777" w:rsidR="00000000" w:rsidRDefault="003B3694">
      <w:pPr>
        <w:pStyle w:val="af1"/>
        <w:rPr>
          <w:rtl/>
        </w:rPr>
      </w:pPr>
      <w:r>
        <w:rPr>
          <w:rtl/>
        </w:rPr>
        <w:t>היו"ר משה כחלון:</w:t>
      </w:r>
    </w:p>
    <w:p w14:paraId="10B77EF6" w14:textId="77777777" w:rsidR="00000000" w:rsidRDefault="003B3694">
      <w:pPr>
        <w:pStyle w:val="a0"/>
        <w:rPr>
          <w:rtl/>
        </w:rPr>
      </w:pPr>
    </w:p>
    <w:p w14:paraId="6A8E63A7" w14:textId="77777777" w:rsidR="00000000" w:rsidRDefault="003B3694">
      <w:pPr>
        <w:pStyle w:val="a0"/>
        <w:rPr>
          <w:rFonts w:hint="cs"/>
          <w:rtl/>
        </w:rPr>
      </w:pPr>
      <w:r>
        <w:rPr>
          <w:rFonts w:hint="cs"/>
          <w:rtl/>
        </w:rPr>
        <w:t xml:space="preserve">תשעה בעד, אפס נגד, שני נמנעים. הנושא יועבר לוועדת הפנים של הכנסת. אנחנו ממשיכים בסדר-היום. </w:t>
      </w:r>
    </w:p>
    <w:p w14:paraId="7391F806" w14:textId="77777777" w:rsidR="00000000" w:rsidRDefault="003B3694">
      <w:pPr>
        <w:pStyle w:val="a0"/>
        <w:rPr>
          <w:rFonts w:hint="cs"/>
          <w:rtl/>
        </w:rPr>
      </w:pPr>
    </w:p>
    <w:p w14:paraId="41E4EFC5" w14:textId="77777777" w:rsidR="00000000" w:rsidRDefault="003B3694">
      <w:pPr>
        <w:pStyle w:val="a2"/>
        <w:rPr>
          <w:rtl/>
        </w:rPr>
      </w:pPr>
    </w:p>
    <w:p w14:paraId="06CF407F" w14:textId="77777777" w:rsidR="00000000" w:rsidRDefault="003B3694">
      <w:pPr>
        <w:pStyle w:val="a2"/>
        <w:rPr>
          <w:rFonts w:hint="cs"/>
          <w:rtl/>
        </w:rPr>
      </w:pPr>
      <w:bookmarkStart w:id="800" w:name="CS16901FI0016901T12_11_2003_20_49_09"/>
      <w:bookmarkStart w:id="801" w:name="_Toc69719477"/>
      <w:bookmarkEnd w:id="800"/>
      <w:r>
        <w:rPr>
          <w:rFonts w:hint="cs"/>
          <w:rtl/>
        </w:rPr>
        <w:t>הצעה לסדר-היום</w:t>
      </w:r>
      <w:bookmarkEnd w:id="801"/>
    </w:p>
    <w:p w14:paraId="57E9F924" w14:textId="77777777" w:rsidR="00000000" w:rsidRDefault="003B3694">
      <w:pPr>
        <w:pStyle w:val="a2"/>
        <w:rPr>
          <w:rtl/>
        </w:rPr>
      </w:pPr>
      <w:bookmarkStart w:id="802" w:name="_Toc69719478"/>
      <w:r>
        <w:rPr>
          <w:rtl/>
        </w:rPr>
        <w:t>הצעת מ</w:t>
      </w:r>
      <w:r>
        <w:rPr>
          <w:rFonts w:hint="cs"/>
          <w:rtl/>
        </w:rPr>
        <w:t>י</w:t>
      </w:r>
      <w:r>
        <w:rPr>
          <w:rtl/>
        </w:rPr>
        <w:t>נהל מקרקעי ישראל מס' 952</w:t>
      </w:r>
      <w:bookmarkEnd w:id="802"/>
    </w:p>
    <w:p w14:paraId="4607ABFA" w14:textId="77777777" w:rsidR="00000000" w:rsidRDefault="003B3694">
      <w:pPr>
        <w:pStyle w:val="-0"/>
        <w:rPr>
          <w:rFonts w:hint="cs"/>
          <w:rtl/>
        </w:rPr>
      </w:pPr>
    </w:p>
    <w:p w14:paraId="2F5D5DC1" w14:textId="77777777" w:rsidR="00000000" w:rsidRDefault="003B3694">
      <w:pPr>
        <w:pStyle w:val="af1"/>
        <w:rPr>
          <w:rtl/>
        </w:rPr>
      </w:pPr>
      <w:r>
        <w:rPr>
          <w:rtl/>
        </w:rPr>
        <w:t>היו"ר משה כחלון:</w:t>
      </w:r>
    </w:p>
    <w:p w14:paraId="2BE276FA" w14:textId="77777777" w:rsidR="00000000" w:rsidRDefault="003B3694">
      <w:pPr>
        <w:pStyle w:val="a0"/>
        <w:rPr>
          <w:rtl/>
        </w:rPr>
      </w:pPr>
    </w:p>
    <w:p w14:paraId="29FB21B3" w14:textId="77777777" w:rsidR="00000000" w:rsidRDefault="003B3694">
      <w:pPr>
        <w:pStyle w:val="a0"/>
        <w:rPr>
          <w:rFonts w:hint="cs"/>
          <w:rtl/>
        </w:rPr>
      </w:pPr>
      <w:r>
        <w:rPr>
          <w:rFonts w:hint="cs"/>
          <w:rtl/>
        </w:rPr>
        <w:t xml:space="preserve">הצעה לסדר-היום מס' 1570 בנושא: הצעת מינהל מקרקעי ישראל מס' 952, של </w:t>
      </w:r>
      <w:r>
        <w:rPr>
          <w:rFonts w:hint="cs"/>
          <w:rtl/>
        </w:rPr>
        <w:t xml:space="preserve">חבר הכנסת ואסל טאהא. משיב סגן שר התעשייה, המסחר והתעסוקה מיכאל רצון. </w:t>
      </w:r>
    </w:p>
    <w:p w14:paraId="22489171" w14:textId="77777777" w:rsidR="00000000" w:rsidRDefault="003B3694">
      <w:pPr>
        <w:pStyle w:val="a0"/>
        <w:rPr>
          <w:rFonts w:hint="cs"/>
          <w:rtl/>
        </w:rPr>
      </w:pPr>
    </w:p>
    <w:p w14:paraId="5500657B" w14:textId="77777777" w:rsidR="00000000" w:rsidRDefault="003B3694">
      <w:pPr>
        <w:pStyle w:val="af0"/>
        <w:rPr>
          <w:rtl/>
        </w:rPr>
      </w:pPr>
      <w:r>
        <w:rPr>
          <w:rFonts w:hint="eastAsia"/>
          <w:rtl/>
        </w:rPr>
        <w:t>מאיר</w:t>
      </w:r>
      <w:r>
        <w:rPr>
          <w:rtl/>
        </w:rPr>
        <w:t xml:space="preserve"> פרוש (יהדות התורה):</w:t>
      </w:r>
    </w:p>
    <w:p w14:paraId="0B41F9D3" w14:textId="77777777" w:rsidR="00000000" w:rsidRDefault="003B3694">
      <w:pPr>
        <w:pStyle w:val="a0"/>
        <w:rPr>
          <w:rFonts w:hint="cs"/>
          <w:rtl/>
        </w:rPr>
      </w:pPr>
    </w:p>
    <w:p w14:paraId="7D19DAD5" w14:textId="77777777" w:rsidR="00000000" w:rsidRDefault="003B3694">
      <w:pPr>
        <w:pStyle w:val="a0"/>
        <w:rPr>
          <w:rFonts w:hint="cs"/>
          <w:rtl/>
        </w:rPr>
      </w:pPr>
      <w:r>
        <w:rPr>
          <w:rFonts w:hint="cs"/>
          <w:rtl/>
        </w:rPr>
        <w:t>סגן השר יש לו - - - של ממלא-מקום ראש הממשלה?</w:t>
      </w:r>
    </w:p>
    <w:p w14:paraId="63ED0CA5" w14:textId="77777777" w:rsidR="00000000" w:rsidRDefault="003B3694">
      <w:pPr>
        <w:pStyle w:val="a0"/>
        <w:rPr>
          <w:rFonts w:hint="cs"/>
          <w:rtl/>
        </w:rPr>
      </w:pPr>
    </w:p>
    <w:p w14:paraId="180B0C1B" w14:textId="77777777" w:rsidR="00000000" w:rsidRDefault="003B3694">
      <w:pPr>
        <w:pStyle w:val="af0"/>
        <w:rPr>
          <w:rtl/>
        </w:rPr>
      </w:pPr>
      <w:r>
        <w:rPr>
          <w:rFonts w:hint="eastAsia"/>
          <w:rtl/>
        </w:rPr>
        <w:t>סגן</w:t>
      </w:r>
      <w:r>
        <w:rPr>
          <w:rtl/>
        </w:rPr>
        <w:t xml:space="preserve"> שר התעשייה, המסחר והתעסוקה מיכאל רצון:</w:t>
      </w:r>
    </w:p>
    <w:p w14:paraId="7ADC2C71" w14:textId="77777777" w:rsidR="00000000" w:rsidRDefault="003B3694">
      <w:pPr>
        <w:pStyle w:val="a0"/>
        <w:rPr>
          <w:rFonts w:hint="cs"/>
          <w:rtl/>
        </w:rPr>
      </w:pPr>
    </w:p>
    <w:p w14:paraId="6BA1D393" w14:textId="77777777" w:rsidR="00000000" w:rsidRDefault="003B3694">
      <w:pPr>
        <w:pStyle w:val="a0"/>
        <w:rPr>
          <w:rFonts w:hint="cs"/>
          <w:rtl/>
        </w:rPr>
      </w:pPr>
      <w:r>
        <w:rPr>
          <w:rFonts w:hint="cs"/>
          <w:rtl/>
        </w:rPr>
        <w:t>אל תדאג.</w:t>
      </w:r>
    </w:p>
    <w:p w14:paraId="3A3E973A" w14:textId="77777777" w:rsidR="00000000" w:rsidRDefault="003B3694">
      <w:pPr>
        <w:pStyle w:val="a0"/>
        <w:rPr>
          <w:rFonts w:hint="cs"/>
          <w:rtl/>
        </w:rPr>
      </w:pPr>
    </w:p>
    <w:p w14:paraId="0E3C6A69" w14:textId="77777777" w:rsidR="00000000" w:rsidRDefault="003B3694">
      <w:pPr>
        <w:pStyle w:val="a"/>
        <w:rPr>
          <w:rtl/>
        </w:rPr>
      </w:pPr>
      <w:bookmarkStart w:id="803" w:name="FS000001062T12_11_2003_20_50_40"/>
      <w:bookmarkStart w:id="804" w:name="_Toc69719479"/>
      <w:bookmarkEnd w:id="803"/>
      <w:r>
        <w:rPr>
          <w:rFonts w:hint="eastAsia"/>
          <w:rtl/>
        </w:rPr>
        <w:t>ואסל</w:t>
      </w:r>
      <w:r>
        <w:rPr>
          <w:rtl/>
        </w:rPr>
        <w:t xml:space="preserve"> טאהא (בל"ד):</w:t>
      </w:r>
      <w:bookmarkEnd w:id="804"/>
    </w:p>
    <w:p w14:paraId="3ECAE58F" w14:textId="77777777" w:rsidR="00000000" w:rsidRDefault="003B3694">
      <w:pPr>
        <w:pStyle w:val="a0"/>
        <w:rPr>
          <w:rFonts w:hint="cs"/>
          <w:rtl/>
        </w:rPr>
      </w:pPr>
    </w:p>
    <w:p w14:paraId="08D56742" w14:textId="77777777" w:rsidR="00000000" w:rsidRDefault="003B3694">
      <w:pPr>
        <w:pStyle w:val="a0"/>
        <w:rPr>
          <w:rFonts w:hint="cs"/>
          <w:rtl/>
        </w:rPr>
      </w:pPr>
      <w:r>
        <w:rPr>
          <w:rFonts w:hint="cs"/>
          <w:rtl/>
        </w:rPr>
        <w:t>אדוני היושב-ראש, כנסת נכבדה. מדינה דמוקר</w:t>
      </w:r>
      <w:r>
        <w:rPr>
          <w:rFonts w:hint="cs"/>
          <w:rtl/>
        </w:rPr>
        <w:t xml:space="preserve">טית, מתוקנת, מחלקת את משאביה בצורה שווה, אך החלטה 952 של מינהל מקרקעי ישראל והחלטת שר התשתיות, שזכתה לתמיכת הממשלה, הינה החלטה ליהודים בלבד. הקריטריונים המוצעים מוציאים את אזרחי ישראל הערבים ממעגל הזכאים להקצאת קרקע ובנייה ביודעין ובזדון. </w:t>
      </w:r>
    </w:p>
    <w:p w14:paraId="7DE70D50" w14:textId="77777777" w:rsidR="00000000" w:rsidRDefault="003B3694">
      <w:pPr>
        <w:pStyle w:val="a0"/>
        <w:rPr>
          <w:rFonts w:hint="cs"/>
          <w:rtl/>
        </w:rPr>
      </w:pPr>
    </w:p>
    <w:p w14:paraId="23F6BB10" w14:textId="77777777" w:rsidR="00000000" w:rsidRDefault="003B3694">
      <w:pPr>
        <w:pStyle w:val="af0"/>
        <w:rPr>
          <w:rtl/>
        </w:rPr>
      </w:pPr>
      <w:r>
        <w:rPr>
          <w:rFonts w:hint="eastAsia"/>
          <w:rtl/>
        </w:rPr>
        <w:t>סגן</w:t>
      </w:r>
      <w:r>
        <w:rPr>
          <w:rtl/>
        </w:rPr>
        <w:t xml:space="preserve"> שר התעשייה,</w:t>
      </w:r>
      <w:r>
        <w:rPr>
          <w:rtl/>
        </w:rPr>
        <w:t xml:space="preserve"> המסחר והתעסוקה מיכאל רצון:</w:t>
      </w:r>
    </w:p>
    <w:p w14:paraId="4B73182C" w14:textId="77777777" w:rsidR="00000000" w:rsidRDefault="003B3694">
      <w:pPr>
        <w:pStyle w:val="a0"/>
        <w:rPr>
          <w:rFonts w:hint="cs"/>
          <w:rtl/>
        </w:rPr>
      </w:pPr>
    </w:p>
    <w:p w14:paraId="19733524" w14:textId="77777777" w:rsidR="00000000" w:rsidRDefault="003B3694">
      <w:pPr>
        <w:pStyle w:val="a0"/>
        <w:rPr>
          <w:rFonts w:hint="cs"/>
          <w:rtl/>
        </w:rPr>
      </w:pPr>
      <w:r>
        <w:rPr>
          <w:rFonts w:hint="cs"/>
          <w:rtl/>
        </w:rPr>
        <w:t>איפה זה כתוב?</w:t>
      </w:r>
    </w:p>
    <w:p w14:paraId="73CA61CB" w14:textId="77777777" w:rsidR="00000000" w:rsidRDefault="003B3694">
      <w:pPr>
        <w:pStyle w:val="a0"/>
        <w:rPr>
          <w:rFonts w:hint="cs"/>
          <w:rtl/>
        </w:rPr>
      </w:pPr>
    </w:p>
    <w:p w14:paraId="3616A008" w14:textId="77777777" w:rsidR="00000000" w:rsidRDefault="003B3694">
      <w:pPr>
        <w:pStyle w:val="-"/>
        <w:rPr>
          <w:rtl/>
        </w:rPr>
      </w:pPr>
      <w:bookmarkStart w:id="805" w:name="FS000001062T12_11_2003_20_53_43C"/>
      <w:bookmarkEnd w:id="805"/>
      <w:r>
        <w:rPr>
          <w:rtl/>
        </w:rPr>
        <w:t>ואסל טאהא (בל"ד):</w:t>
      </w:r>
    </w:p>
    <w:p w14:paraId="1D063357" w14:textId="77777777" w:rsidR="00000000" w:rsidRDefault="003B3694">
      <w:pPr>
        <w:pStyle w:val="a0"/>
        <w:rPr>
          <w:rtl/>
        </w:rPr>
      </w:pPr>
    </w:p>
    <w:p w14:paraId="11EC61AE" w14:textId="77777777" w:rsidR="00000000" w:rsidRDefault="003B3694">
      <w:pPr>
        <w:pStyle w:val="a0"/>
        <w:rPr>
          <w:rFonts w:hint="cs"/>
          <w:rtl/>
        </w:rPr>
      </w:pPr>
      <w:r>
        <w:rPr>
          <w:rFonts w:hint="cs"/>
          <w:rtl/>
        </w:rPr>
        <w:t>הממשלה לא למדה - ואינה מוכנה ללמוד - את מצוקת הדיור שבה נמצאים הזוגות הצעירים במגזר הערבי. הכפרים הערביים סובלים ממצוקת דיור קשה, ומינהל מקרקעי ישראל מפשיר מספר קטן של חלקות שהתחרות עליהן גדולה</w:t>
      </w:r>
      <w:r>
        <w:rPr>
          <w:rFonts w:hint="cs"/>
          <w:rtl/>
        </w:rPr>
        <w:t xml:space="preserve"> מאוד, למרות מחירן הגבוה. הביקוש למגרשים בכפרים הערביים הוא גבוה, וההגרלה שעושים - מצחיק לכנות אותה הגרלה, משום שהסבירות לזכייה אינה שווה לכולם. ניתנות העדפה וזכויות יתר למשרתים בצבא ולמשרתים בזרועות הביטחון האחרות. עובדה זו גורמת לכך שבכפרים מסוימים, לקבו</w:t>
      </w:r>
      <w:r>
        <w:rPr>
          <w:rFonts w:hint="cs"/>
          <w:rtl/>
        </w:rPr>
        <w:t xml:space="preserve">צות אוכלוסייה שלמות ולרבים מהתושבים אין כל אפשרות לקחת חלק בהגרלה המוגבלת מראש - - </w:t>
      </w:r>
    </w:p>
    <w:p w14:paraId="346C1838" w14:textId="77777777" w:rsidR="00000000" w:rsidRDefault="003B3694">
      <w:pPr>
        <w:pStyle w:val="a0"/>
        <w:rPr>
          <w:rFonts w:hint="cs"/>
          <w:rtl/>
        </w:rPr>
      </w:pPr>
    </w:p>
    <w:p w14:paraId="31E9E52D" w14:textId="77777777" w:rsidR="00000000" w:rsidRDefault="003B3694">
      <w:pPr>
        <w:pStyle w:val="af0"/>
        <w:rPr>
          <w:rtl/>
        </w:rPr>
      </w:pPr>
      <w:r>
        <w:rPr>
          <w:rFonts w:hint="eastAsia"/>
          <w:rtl/>
        </w:rPr>
        <w:t>סגן</w:t>
      </w:r>
      <w:r>
        <w:rPr>
          <w:rtl/>
        </w:rPr>
        <w:t xml:space="preserve"> שר התעשייה, המסחר והתעסוקה מיכאל רצון:</w:t>
      </w:r>
    </w:p>
    <w:p w14:paraId="7509B81A" w14:textId="77777777" w:rsidR="00000000" w:rsidRDefault="003B3694">
      <w:pPr>
        <w:pStyle w:val="a0"/>
        <w:rPr>
          <w:rFonts w:hint="cs"/>
          <w:rtl/>
        </w:rPr>
      </w:pPr>
    </w:p>
    <w:p w14:paraId="10E8A599" w14:textId="77777777" w:rsidR="00000000" w:rsidRDefault="003B3694">
      <w:pPr>
        <w:pStyle w:val="a0"/>
        <w:rPr>
          <w:rFonts w:hint="cs"/>
          <w:rtl/>
        </w:rPr>
      </w:pPr>
      <w:r>
        <w:rPr>
          <w:rFonts w:hint="cs"/>
          <w:rtl/>
        </w:rPr>
        <w:t>שישרתו בצבא.</w:t>
      </w:r>
    </w:p>
    <w:p w14:paraId="4825A4A4" w14:textId="77777777" w:rsidR="00000000" w:rsidRDefault="003B3694">
      <w:pPr>
        <w:pStyle w:val="a0"/>
        <w:rPr>
          <w:rFonts w:hint="cs"/>
          <w:rtl/>
        </w:rPr>
      </w:pPr>
    </w:p>
    <w:p w14:paraId="6729FB0C" w14:textId="77777777" w:rsidR="00000000" w:rsidRDefault="003B3694">
      <w:pPr>
        <w:pStyle w:val="-"/>
        <w:rPr>
          <w:rtl/>
        </w:rPr>
      </w:pPr>
      <w:bookmarkStart w:id="806" w:name="FS000001062T12_11_2003_20_58_36C"/>
      <w:bookmarkEnd w:id="806"/>
      <w:r>
        <w:rPr>
          <w:rtl/>
        </w:rPr>
        <w:t>ואסל טאהא (בל"ד):</w:t>
      </w:r>
    </w:p>
    <w:p w14:paraId="5090E289" w14:textId="77777777" w:rsidR="00000000" w:rsidRDefault="003B3694">
      <w:pPr>
        <w:pStyle w:val="a0"/>
        <w:rPr>
          <w:rtl/>
        </w:rPr>
      </w:pPr>
    </w:p>
    <w:p w14:paraId="614F802D" w14:textId="77777777" w:rsidR="00000000" w:rsidRDefault="003B3694">
      <w:pPr>
        <w:pStyle w:val="a0"/>
        <w:rPr>
          <w:rFonts w:hint="cs"/>
          <w:rtl/>
        </w:rPr>
      </w:pPr>
      <w:r>
        <w:rPr>
          <w:rFonts w:hint="cs"/>
          <w:rtl/>
        </w:rPr>
        <w:t xml:space="preserve">על זה יש ויכוח. נתווכח. המצביא הראשון שלך, בן-גוריון, לא הפעיל את החוק מפני שיש אינטרס משותף: </w:t>
      </w:r>
      <w:r>
        <w:rPr>
          <w:rFonts w:hint="cs"/>
          <w:rtl/>
        </w:rPr>
        <w:t xml:space="preserve">א. אנחנו לא רוצים לשרת בצבא שנלחם בעם שלנו, באומה שלנו; ב. המצביא הראשון, בן-גוריון, לא רצה שבצה"ל יהיו 30% חיילים ערבים. לכן אי-אפשר להשתמש בזאת כעילה שלא נקבל את חלקנו ואת זכויותינו האזרחיות. </w:t>
      </w:r>
    </w:p>
    <w:p w14:paraId="41F53974" w14:textId="77777777" w:rsidR="00000000" w:rsidRDefault="003B3694">
      <w:pPr>
        <w:pStyle w:val="a0"/>
        <w:rPr>
          <w:rFonts w:hint="cs"/>
          <w:rtl/>
        </w:rPr>
      </w:pPr>
    </w:p>
    <w:p w14:paraId="77AA01B0" w14:textId="77777777" w:rsidR="00000000" w:rsidRDefault="003B3694">
      <w:pPr>
        <w:pStyle w:val="af0"/>
        <w:rPr>
          <w:rtl/>
        </w:rPr>
      </w:pPr>
      <w:r>
        <w:rPr>
          <w:rFonts w:hint="eastAsia"/>
          <w:rtl/>
        </w:rPr>
        <w:t>עבד</w:t>
      </w:r>
      <w:r>
        <w:rPr>
          <w:rtl/>
        </w:rPr>
        <w:t>-אלמאלכ דהאמשה (רע"ם):</w:t>
      </w:r>
    </w:p>
    <w:p w14:paraId="500FA204" w14:textId="77777777" w:rsidR="00000000" w:rsidRDefault="003B3694">
      <w:pPr>
        <w:pStyle w:val="a0"/>
        <w:rPr>
          <w:rFonts w:hint="cs"/>
          <w:rtl/>
        </w:rPr>
      </w:pPr>
    </w:p>
    <w:p w14:paraId="02C74EA5" w14:textId="77777777" w:rsidR="00000000" w:rsidRDefault="003B3694">
      <w:pPr>
        <w:pStyle w:val="a0"/>
        <w:rPr>
          <w:rFonts w:hint="cs"/>
          <w:rtl/>
        </w:rPr>
      </w:pPr>
      <w:r>
        <w:rPr>
          <w:rFonts w:hint="cs"/>
          <w:rtl/>
        </w:rPr>
        <w:t>סגן השר, חרדים שהולכים לצבא לא מק</w:t>
      </w:r>
      <w:r>
        <w:rPr>
          <w:rFonts w:hint="cs"/>
          <w:rtl/>
        </w:rPr>
        <w:t>בלים?</w:t>
      </w:r>
    </w:p>
    <w:p w14:paraId="3320C597" w14:textId="77777777" w:rsidR="00000000" w:rsidRDefault="003B3694">
      <w:pPr>
        <w:pStyle w:val="a0"/>
        <w:rPr>
          <w:rFonts w:hint="cs"/>
          <w:rtl/>
        </w:rPr>
      </w:pPr>
    </w:p>
    <w:p w14:paraId="0B490DCC" w14:textId="77777777" w:rsidR="00000000" w:rsidRDefault="003B3694">
      <w:pPr>
        <w:pStyle w:val="-"/>
        <w:rPr>
          <w:rtl/>
        </w:rPr>
      </w:pPr>
      <w:bookmarkStart w:id="807" w:name="FS000001062T12_11_2003_21_00_35C"/>
      <w:bookmarkEnd w:id="807"/>
      <w:r>
        <w:rPr>
          <w:rtl/>
        </w:rPr>
        <w:t>ואסל טאהא (בל"ד):</w:t>
      </w:r>
    </w:p>
    <w:p w14:paraId="0CA310B9" w14:textId="77777777" w:rsidR="00000000" w:rsidRDefault="003B3694">
      <w:pPr>
        <w:pStyle w:val="a0"/>
        <w:rPr>
          <w:rtl/>
        </w:rPr>
      </w:pPr>
    </w:p>
    <w:p w14:paraId="66C532DD" w14:textId="77777777" w:rsidR="00000000" w:rsidRDefault="003B3694">
      <w:pPr>
        <w:pStyle w:val="a0"/>
        <w:rPr>
          <w:rFonts w:hint="cs"/>
          <w:rtl/>
        </w:rPr>
      </w:pPr>
      <w:r>
        <w:rPr>
          <w:rFonts w:hint="cs"/>
          <w:rtl/>
        </w:rPr>
        <w:t>חרדים לא מקבלים?</w:t>
      </w:r>
    </w:p>
    <w:p w14:paraId="363D4830" w14:textId="77777777" w:rsidR="00000000" w:rsidRDefault="003B3694">
      <w:pPr>
        <w:pStyle w:val="af0"/>
        <w:rPr>
          <w:rFonts w:hint="cs"/>
          <w:rtl/>
        </w:rPr>
      </w:pPr>
    </w:p>
    <w:p w14:paraId="68073599" w14:textId="77777777" w:rsidR="00000000" w:rsidRDefault="003B3694">
      <w:pPr>
        <w:pStyle w:val="af0"/>
        <w:rPr>
          <w:rtl/>
        </w:rPr>
      </w:pPr>
      <w:r>
        <w:rPr>
          <w:rFonts w:hint="eastAsia"/>
          <w:rtl/>
        </w:rPr>
        <w:t>סגן</w:t>
      </w:r>
      <w:r>
        <w:rPr>
          <w:rtl/>
        </w:rPr>
        <w:t xml:space="preserve"> שר התעשייה, המסחר והתעסוקה מיכאל רצון:</w:t>
      </w:r>
    </w:p>
    <w:p w14:paraId="77A01874" w14:textId="77777777" w:rsidR="00000000" w:rsidRDefault="003B3694">
      <w:pPr>
        <w:pStyle w:val="a0"/>
        <w:rPr>
          <w:rFonts w:hint="cs"/>
          <w:rtl/>
        </w:rPr>
      </w:pPr>
    </w:p>
    <w:p w14:paraId="53D70D3B" w14:textId="77777777" w:rsidR="00000000" w:rsidRDefault="003B3694">
      <w:pPr>
        <w:pStyle w:val="a0"/>
        <w:rPr>
          <w:rFonts w:hint="cs"/>
          <w:rtl/>
        </w:rPr>
      </w:pPr>
      <w:r>
        <w:rPr>
          <w:rFonts w:hint="cs"/>
          <w:rtl/>
        </w:rPr>
        <w:t xml:space="preserve">לא. </w:t>
      </w:r>
    </w:p>
    <w:p w14:paraId="7C236A45" w14:textId="77777777" w:rsidR="00000000" w:rsidRDefault="003B3694">
      <w:pPr>
        <w:pStyle w:val="a0"/>
        <w:rPr>
          <w:rFonts w:hint="cs"/>
          <w:rtl/>
        </w:rPr>
      </w:pPr>
    </w:p>
    <w:p w14:paraId="75B0D119" w14:textId="77777777" w:rsidR="00000000" w:rsidRDefault="003B3694">
      <w:pPr>
        <w:pStyle w:val="-"/>
        <w:rPr>
          <w:rtl/>
        </w:rPr>
      </w:pPr>
      <w:bookmarkStart w:id="808" w:name="FS000001062T12_11_2003_21_01_13C"/>
      <w:bookmarkEnd w:id="808"/>
      <w:r>
        <w:rPr>
          <w:rtl/>
        </w:rPr>
        <w:t>ואסל טאהא (בל"ד):</w:t>
      </w:r>
    </w:p>
    <w:p w14:paraId="1B52ABFD" w14:textId="77777777" w:rsidR="00000000" w:rsidRDefault="003B3694">
      <w:pPr>
        <w:pStyle w:val="a0"/>
        <w:rPr>
          <w:rtl/>
        </w:rPr>
      </w:pPr>
    </w:p>
    <w:p w14:paraId="4D9CBEC8" w14:textId="77777777" w:rsidR="00000000" w:rsidRDefault="003B3694">
      <w:pPr>
        <w:pStyle w:val="a0"/>
        <w:rPr>
          <w:rFonts w:hint="cs"/>
          <w:rtl/>
        </w:rPr>
      </w:pPr>
      <w:r>
        <w:rPr>
          <w:rFonts w:hint="cs"/>
          <w:rtl/>
        </w:rPr>
        <w:t xml:space="preserve">יישובים קהילתיים לא מקבלים? כולם מקבלים. כולם מקבלים. </w:t>
      </w:r>
    </w:p>
    <w:p w14:paraId="114FEF80" w14:textId="77777777" w:rsidR="00000000" w:rsidRDefault="003B3694">
      <w:pPr>
        <w:pStyle w:val="a0"/>
        <w:rPr>
          <w:rFonts w:hint="cs"/>
          <w:rtl/>
        </w:rPr>
      </w:pPr>
    </w:p>
    <w:p w14:paraId="42A3CA1B" w14:textId="77777777" w:rsidR="00000000" w:rsidRDefault="003B3694">
      <w:pPr>
        <w:pStyle w:val="af0"/>
        <w:rPr>
          <w:rtl/>
        </w:rPr>
      </w:pPr>
      <w:r>
        <w:rPr>
          <w:rFonts w:hint="eastAsia"/>
          <w:rtl/>
        </w:rPr>
        <w:t>עבד</w:t>
      </w:r>
      <w:r>
        <w:rPr>
          <w:rtl/>
        </w:rPr>
        <w:t>-אלמאלכ דהאמשה (רע"ם):</w:t>
      </w:r>
    </w:p>
    <w:p w14:paraId="208D4806" w14:textId="77777777" w:rsidR="00000000" w:rsidRDefault="003B3694">
      <w:pPr>
        <w:pStyle w:val="a0"/>
        <w:rPr>
          <w:rFonts w:hint="cs"/>
          <w:rtl/>
        </w:rPr>
      </w:pPr>
    </w:p>
    <w:p w14:paraId="6710DC54" w14:textId="77777777" w:rsidR="00000000" w:rsidRDefault="003B3694">
      <w:pPr>
        <w:pStyle w:val="a0"/>
        <w:rPr>
          <w:rFonts w:hint="cs"/>
          <w:rtl/>
        </w:rPr>
      </w:pPr>
      <w:r>
        <w:rPr>
          <w:rFonts w:hint="cs"/>
          <w:rtl/>
        </w:rPr>
        <w:t>- - -</w:t>
      </w:r>
    </w:p>
    <w:p w14:paraId="0CE16DAB" w14:textId="77777777" w:rsidR="00000000" w:rsidRDefault="003B3694">
      <w:pPr>
        <w:pStyle w:val="a0"/>
        <w:rPr>
          <w:rFonts w:hint="cs"/>
          <w:rtl/>
        </w:rPr>
      </w:pPr>
    </w:p>
    <w:p w14:paraId="3F38E2DB" w14:textId="77777777" w:rsidR="00000000" w:rsidRDefault="003B3694">
      <w:pPr>
        <w:pStyle w:val="-"/>
        <w:rPr>
          <w:rtl/>
        </w:rPr>
      </w:pPr>
      <w:bookmarkStart w:id="809" w:name="FS000001062T12_11_2003_21_01_42C"/>
      <w:bookmarkEnd w:id="809"/>
      <w:r>
        <w:rPr>
          <w:rtl/>
        </w:rPr>
        <w:t>ואסל טאהא (בל"ד):</w:t>
      </w:r>
    </w:p>
    <w:p w14:paraId="0463CC12" w14:textId="77777777" w:rsidR="00000000" w:rsidRDefault="003B3694">
      <w:pPr>
        <w:pStyle w:val="a0"/>
        <w:rPr>
          <w:rtl/>
        </w:rPr>
      </w:pPr>
    </w:p>
    <w:p w14:paraId="03988038" w14:textId="77777777" w:rsidR="00000000" w:rsidRDefault="003B3694">
      <w:pPr>
        <w:pStyle w:val="a0"/>
        <w:rPr>
          <w:rFonts w:hint="cs"/>
          <w:rtl/>
        </w:rPr>
      </w:pPr>
      <w:r>
        <w:rPr>
          <w:rFonts w:hint="cs"/>
          <w:rtl/>
        </w:rPr>
        <w:t>- - אדוני היושב-ראש, לחיילים משוחר</w:t>
      </w:r>
      <w:r>
        <w:rPr>
          <w:rFonts w:hint="cs"/>
          <w:rtl/>
        </w:rPr>
        <w:t>רים וכדומה. מכאן, שככל שעוברות השנים מצטרפות עוד ועוד משפחות ומצטרפים עוד זוגות צעירים שהם מחוסרי דיור למעגל המצוקה הזה.</w:t>
      </w:r>
    </w:p>
    <w:p w14:paraId="0C7BA83B" w14:textId="77777777" w:rsidR="00000000" w:rsidRDefault="003B3694">
      <w:pPr>
        <w:pStyle w:val="a0"/>
        <w:rPr>
          <w:rFonts w:hint="cs"/>
          <w:rtl/>
        </w:rPr>
      </w:pPr>
    </w:p>
    <w:p w14:paraId="7EF1A8A3" w14:textId="77777777" w:rsidR="00000000" w:rsidRDefault="003B3694">
      <w:pPr>
        <w:pStyle w:val="a0"/>
        <w:rPr>
          <w:rFonts w:hint="cs"/>
          <w:rtl/>
        </w:rPr>
      </w:pPr>
      <w:r>
        <w:rPr>
          <w:rFonts w:hint="cs"/>
          <w:rtl/>
        </w:rPr>
        <w:t>מטרת התוכנית היא העברת הבעלות על האדמה ליהודים בלבד. בתנאי התוכנית, כפי שהיא מוצעת, ערבים לא יזכו באדמה ויישארו בחיי המצוקה, בתקווה שה</w:t>
      </w:r>
      <w:r>
        <w:rPr>
          <w:rFonts w:hint="cs"/>
          <w:rtl/>
        </w:rPr>
        <w:t xml:space="preserve">מינהל והמדינה יפשירו קרקעות במחירים סבירים המיועדים ספציפית להם, כדי לעזור להם להתמודד עם מצוקתם. הממשלה וועדת השרים בראשותו של שר התשתיות, החליטה להתנות שירות צבאי - כן, התניה זו היא מכוונת, ומטרתה להוציא את הערבים ממסגרת התוכנית. </w:t>
      </w:r>
    </w:p>
    <w:p w14:paraId="17DF60D1" w14:textId="77777777" w:rsidR="00000000" w:rsidRDefault="003B3694">
      <w:pPr>
        <w:pStyle w:val="a0"/>
        <w:rPr>
          <w:rFonts w:hint="cs"/>
          <w:rtl/>
        </w:rPr>
      </w:pPr>
    </w:p>
    <w:p w14:paraId="6F91DF1B" w14:textId="77777777" w:rsidR="00000000" w:rsidRDefault="003B3694">
      <w:pPr>
        <w:pStyle w:val="a0"/>
        <w:rPr>
          <w:rFonts w:hint="cs"/>
          <w:rtl/>
        </w:rPr>
      </w:pPr>
      <w:r>
        <w:rPr>
          <w:rFonts w:hint="cs"/>
          <w:rtl/>
        </w:rPr>
        <w:t>הדבר המטריד ביותר, אדו</w:t>
      </w:r>
      <w:r>
        <w:rPr>
          <w:rFonts w:hint="cs"/>
          <w:rtl/>
        </w:rPr>
        <w:t>ני היושב-ראש, הוא העובדה שהממשלה מוציאה ומפרסמת תוכנית הכוללת 306 יישובים שכולם יישובים יהודיים. אין בה אף יישוב ערבי או אפילו דרוזי. גם דרוזים משרתים בצבא. ברשימה הזאת אין גם אף כפר דרוזי, לצורך העניין. התוכנית שעליה חתם שר האוצר בתאריך 23 במרס 2002, מעני</w:t>
      </w:r>
      <w:r>
        <w:rPr>
          <w:rFonts w:hint="cs"/>
          <w:rtl/>
        </w:rPr>
        <w:t>קה הנחה של 90% על אדמות ביישובים באזורי א' וב', שמספר יחידות הדיור בהם לא עולה על 500 יחידות דיור. ובתוך האזורים האלה יש כפרים ערביים שהוצאו מהתוכנית, שהוצאו מהרשימה. התנאים בכמה כפרים דומים לקריטריונים שיש בתוכנית. רבים מהיישובים והכפרים הערביים עומדים בק</w:t>
      </w:r>
      <w:r>
        <w:rPr>
          <w:rFonts w:hint="cs"/>
          <w:rtl/>
        </w:rPr>
        <w:t xml:space="preserve">ריטריונים אלו ויכולים בקלות להיכלל, והם באותו אזור גיאוגרפי של היישובים היהודיים. וכאן רואים איפה ואיפה. ליהודים - כן, לערבים - לא, באותו אזור עדיפות. </w:t>
      </w:r>
    </w:p>
    <w:p w14:paraId="4A28FCF4" w14:textId="77777777" w:rsidR="00000000" w:rsidRDefault="003B3694">
      <w:pPr>
        <w:pStyle w:val="a0"/>
        <w:rPr>
          <w:rFonts w:hint="cs"/>
          <w:rtl/>
        </w:rPr>
      </w:pPr>
    </w:p>
    <w:p w14:paraId="217CF715" w14:textId="77777777" w:rsidR="00000000" w:rsidRDefault="003B3694">
      <w:pPr>
        <w:pStyle w:val="a0"/>
        <w:rPr>
          <w:rFonts w:hint="cs"/>
          <w:rtl/>
        </w:rPr>
      </w:pPr>
      <w:r>
        <w:rPr>
          <w:rFonts w:hint="cs"/>
          <w:rtl/>
        </w:rPr>
        <w:t>אני אביא דוגמאות: הכפר עוזייר - אזור עדיפות ב', יחידות דיור - 358. עונה על הדרישות, לא נכלל; הכפר ואדי-</w:t>
      </w:r>
      <w:r>
        <w:rPr>
          <w:rFonts w:hint="cs"/>
          <w:rtl/>
        </w:rPr>
        <w:t xml:space="preserve">חמאם - אזור עדיפות ב', מונה 245 יחידות דיור - הוצא מהרשימה; הכפר סוויעד חמירה - אזור עדיפות ב', מונה 40 יחידות דיור - לא נכלל.  </w:t>
      </w:r>
    </w:p>
    <w:p w14:paraId="521F9D52" w14:textId="77777777" w:rsidR="00000000" w:rsidRDefault="003B3694">
      <w:pPr>
        <w:pStyle w:val="a0"/>
        <w:rPr>
          <w:rFonts w:hint="cs"/>
          <w:rtl/>
        </w:rPr>
      </w:pPr>
    </w:p>
    <w:p w14:paraId="21E33193" w14:textId="77777777" w:rsidR="00000000" w:rsidRDefault="003B3694">
      <w:pPr>
        <w:pStyle w:val="af0"/>
        <w:rPr>
          <w:rtl/>
        </w:rPr>
      </w:pPr>
      <w:r>
        <w:rPr>
          <w:rFonts w:hint="eastAsia"/>
          <w:rtl/>
        </w:rPr>
        <w:t>יחיאל</w:t>
      </w:r>
      <w:r>
        <w:rPr>
          <w:rtl/>
        </w:rPr>
        <w:t xml:space="preserve"> חזן (הליכוד):</w:t>
      </w:r>
    </w:p>
    <w:p w14:paraId="23F1A5A0" w14:textId="77777777" w:rsidR="00000000" w:rsidRDefault="003B3694">
      <w:pPr>
        <w:pStyle w:val="a0"/>
        <w:rPr>
          <w:rFonts w:hint="cs"/>
          <w:rtl/>
        </w:rPr>
      </w:pPr>
    </w:p>
    <w:p w14:paraId="086BC112" w14:textId="77777777" w:rsidR="00000000" w:rsidRDefault="003B3694">
      <w:pPr>
        <w:pStyle w:val="a0"/>
        <w:rPr>
          <w:rFonts w:hint="cs"/>
          <w:rtl/>
        </w:rPr>
      </w:pPr>
      <w:r>
        <w:rPr>
          <w:rFonts w:hint="cs"/>
          <w:rtl/>
        </w:rPr>
        <w:t xml:space="preserve">אין כסף למדינה. אין כסף. </w:t>
      </w:r>
    </w:p>
    <w:p w14:paraId="28DA9021" w14:textId="77777777" w:rsidR="00000000" w:rsidRDefault="003B3694">
      <w:pPr>
        <w:pStyle w:val="a0"/>
        <w:rPr>
          <w:rFonts w:hint="cs"/>
          <w:rtl/>
        </w:rPr>
      </w:pPr>
    </w:p>
    <w:p w14:paraId="63D80B7E" w14:textId="77777777" w:rsidR="00000000" w:rsidRDefault="003B3694">
      <w:pPr>
        <w:pStyle w:val="-"/>
        <w:rPr>
          <w:rtl/>
        </w:rPr>
      </w:pPr>
      <w:bookmarkStart w:id="810" w:name="FS000001062T12_11_2003_21_10_57C"/>
      <w:bookmarkEnd w:id="810"/>
      <w:r>
        <w:rPr>
          <w:rtl/>
        </w:rPr>
        <w:t>ואסל טאהא (בל"ד):</w:t>
      </w:r>
    </w:p>
    <w:p w14:paraId="723DC1E1" w14:textId="77777777" w:rsidR="00000000" w:rsidRDefault="003B3694">
      <w:pPr>
        <w:pStyle w:val="a0"/>
        <w:rPr>
          <w:rtl/>
        </w:rPr>
      </w:pPr>
    </w:p>
    <w:p w14:paraId="4643BE2A" w14:textId="77777777" w:rsidR="00000000" w:rsidRDefault="003B3694">
      <w:pPr>
        <w:pStyle w:val="a0"/>
        <w:rPr>
          <w:rFonts w:hint="cs"/>
          <w:rtl/>
        </w:rPr>
      </w:pPr>
      <w:r>
        <w:rPr>
          <w:rFonts w:hint="cs"/>
          <w:rtl/>
        </w:rPr>
        <w:t xml:space="preserve">ליהודים יש כסף. </w:t>
      </w:r>
    </w:p>
    <w:p w14:paraId="2FE31A9D" w14:textId="77777777" w:rsidR="00000000" w:rsidRDefault="003B3694">
      <w:pPr>
        <w:pStyle w:val="a0"/>
        <w:rPr>
          <w:rFonts w:hint="cs"/>
          <w:rtl/>
        </w:rPr>
      </w:pPr>
    </w:p>
    <w:p w14:paraId="3680CC35" w14:textId="77777777" w:rsidR="00000000" w:rsidRDefault="003B3694">
      <w:pPr>
        <w:pStyle w:val="af0"/>
        <w:rPr>
          <w:rtl/>
        </w:rPr>
      </w:pPr>
      <w:r>
        <w:rPr>
          <w:rFonts w:hint="eastAsia"/>
          <w:rtl/>
        </w:rPr>
        <w:t>יחיאל</w:t>
      </w:r>
      <w:r>
        <w:rPr>
          <w:rtl/>
        </w:rPr>
        <w:t xml:space="preserve"> חזן (הליכוד):</w:t>
      </w:r>
    </w:p>
    <w:p w14:paraId="0626D890" w14:textId="77777777" w:rsidR="00000000" w:rsidRDefault="003B3694">
      <w:pPr>
        <w:pStyle w:val="a0"/>
        <w:rPr>
          <w:rFonts w:hint="cs"/>
          <w:rtl/>
        </w:rPr>
      </w:pPr>
    </w:p>
    <w:p w14:paraId="1B4EAE7B" w14:textId="77777777" w:rsidR="00000000" w:rsidRDefault="003B3694">
      <w:pPr>
        <w:pStyle w:val="a0"/>
        <w:rPr>
          <w:rFonts w:hint="cs"/>
          <w:rtl/>
        </w:rPr>
      </w:pPr>
      <w:r>
        <w:rPr>
          <w:rFonts w:hint="cs"/>
          <w:rtl/>
        </w:rPr>
        <w:t xml:space="preserve">אין כסף. </w:t>
      </w:r>
    </w:p>
    <w:p w14:paraId="348877EE" w14:textId="77777777" w:rsidR="00000000" w:rsidRDefault="003B3694">
      <w:pPr>
        <w:pStyle w:val="a0"/>
        <w:rPr>
          <w:rFonts w:hint="cs"/>
          <w:rtl/>
        </w:rPr>
      </w:pPr>
    </w:p>
    <w:p w14:paraId="726DB7BB" w14:textId="77777777" w:rsidR="00000000" w:rsidRDefault="003B3694">
      <w:pPr>
        <w:pStyle w:val="-"/>
        <w:rPr>
          <w:rtl/>
        </w:rPr>
      </w:pPr>
      <w:bookmarkStart w:id="811" w:name="FS000001062T12_11_2003_21_11_15C"/>
      <w:bookmarkEnd w:id="811"/>
      <w:r>
        <w:rPr>
          <w:rtl/>
        </w:rPr>
        <w:t>ואסל טאהא</w:t>
      </w:r>
      <w:r>
        <w:rPr>
          <w:rtl/>
        </w:rPr>
        <w:t xml:space="preserve"> (בל"ד):</w:t>
      </w:r>
    </w:p>
    <w:p w14:paraId="762E6BB4" w14:textId="77777777" w:rsidR="00000000" w:rsidRDefault="003B3694">
      <w:pPr>
        <w:pStyle w:val="a0"/>
        <w:rPr>
          <w:rtl/>
        </w:rPr>
      </w:pPr>
    </w:p>
    <w:p w14:paraId="6DE6D272" w14:textId="77777777" w:rsidR="00000000" w:rsidRDefault="003B3694">
      <w:pPr>
        <w:pStyle w:val="a0"/>
        <w:rPr>
          <w:rFonts w:hint="cs"/>
          <w:rtl/>
        </w:rPr>
      </w:pPr>
      <w:r>
        <w:rPr>
          <w:rFonts w:hint="cs"/>
          <w:rtl/>
        </w:rPr>
        <w:t xml:space="preserve">ליהודים יש כסף, לערבים לא. בגלל זה אנחנו מעלים את זה, על מנת שדעת הקהל תדע, נבחרי הציבור ידעו, שיש כאן איפה ואיפה. </w:t>
      </w:r>
    </w:p>
    <w:p w14:paraId="4B245B92" w14:textId="77777777" w:rsidR="00000000" w:rsidRDefault="003B3694">
      <w:pPr>
        <w:pStyle w:val="af0"/>
        <w:rPr>
          <w:rFonts w:hint="cs"/>
          <w:rtl/>
        </w:rPr>
      </w:pPr>
    </w:p>
    <w:p w14:paraId="4CD9C921" w14:textId="77777777" w:rsidR="00000000" w:rsidRDefault="003B3694">
      <w:pPr>
        <w:pStyle w:val="af0"/>
        <w:rPr>
          <w:rFonts w:hint="cs"/>
          <w:rtl/>
        </w:rPr>
      </w:pPr>
    </w:p>
    <w:p w14:paraId="5A05CFB4" w14:textId="77777777" w:rsidR="00000000" w:rsidRDefault="003B3694">
      <w:pPr>
        <w:pStyle w:val="af0"/>
        <w:rPr>
          <w:rFonts w:hint="cs"/>
          <w:rtl/>
        </w:rPr>
      </w:pPr>
    </w:p>
    <w:p w14:paraId="2BFE08A1" w14:textId="77777777" w:rsidR="00000000" w:rsidRDefault="003B3694">
      <w:pPr>
        <w:pStyle w:val="af0"/>
        <w:rPr>
          <w:rFonts w:hint="cs"/>
          <w:rtl/>
        </w:rPr>
      </w:pPr>
    </w:p>
    <w:p w14:paraId="4B9DD2F7" w14:textId="77777777" w:rsidR="00000000" w:rsidRDefault="003B3694">
      <w:pPr>
        <w:pStyle w:val="af0"/>
        <w:rPr>
          <w:rtl/>
        </w:rPr>
      </w:pPr>
      <w:r>
        <w:rPr>
          <w:rFonts w:hint="eastAsia"/>
          <w:rtl/>
        </w:rPr>
        <w:t>עבד</w:t>
      </w:r>
      <w:r>
        <w:rPr>
          <w:rtl/>
        </w:rPr>
        <w:t>-אלמאלכ דהאמשה (רע"ם):</w:t>
      </w:r>
    </w:p>
    <w:p w14:paraId="00B33CB4" w14:textId="77777777" w:rsidR="00000000" w:rsidRDefault="003B3694">
      <w:pPr>
        <w:pStyle w:val="a0"/>
        <w:rPr>
          <w:rFonts w:hint="cs"/>
          <w:rtl/>
        </w:rPr>
      </w:pPr>
    </w:p>
    <w:p w14:paraId="772C793D" w14:textId="77777777" w:rsidR="00000000" w:rsidRDefault="003B3694">
      <w:pPr>
        <w:pStyle w:val="a0"/>
        <w:rPr>
          <w:rFonts w:hint="cs"/>
          <w:rtl/>
        </w:rPr>
      </w:pPr>
      <w:r>
        <w:rPr>
          <w:rFonts w:hint="cs"/>
          <w:rtl/>
        </w:rPr>
        <w:t>- - -</w:t>
      </w:r>
    </w:p>
    <w:p w14:paraId="00340DAE" w14:textId="77777777" w:rsidR="00000000" w:rsidRDefault="003B3694">
      <w:pPr>
        <w:pStyle w:val="a0"/>
        <w:rPr>
          <w:rFonts w:hint="cs"/>
          <w:rtl/>
        </w:rPr>
      </w:pPr>
    </w:p>
    <w:p w14:paraId="67FD763E" w14:textId="77777777" w:rsidR="00000000" w:rsidRDefault="003B3694">
      <w:pPr>
        <w:pStyle w:val="-"/>
        <w:rPr>
          <w:rtl/>
        </w:rPr>
      </w:pPr>
      <w:bookmarkStart w:id="812" w:name="FS000001062T12_11_2003_21_12_16C"/>
      <w:bookmarkEnd w:id="812"/>
      <w:r>
        <w:rPr>
          <w:rtl/>
        </w:rPr>
        <w:t>ואסל טאהא (בל"ד):</w:t>
      </w:r>
    </w:p>
    <w:p w14:paraId="01AE24E9" w14:textId="77777777" w:rsidR="00000000" w:rsidRDefault="003B3694">
      <w:pPr>
        <w:pStyle w:val="a0"/>
        <w:rPr>
          <w:rtl/>
        </w:rPr>
      </w:pPr>
    </w:p>
    <w:p w14:paraId="10CAAE3A" w14:textId="77777777" w:rsidR="00000000" w:rsidRDefault="003B3694">
      <w:pPr>
        <w:pStyle w:val="a0"/>
        <w:rPr>
          <w:rFonts w:hint="cs"/>
          <w:rtl/>
        </w:rPr>
      </w:pPr>
      <w:r>
        <w:rPr>
          <w:rFonts w:hint="cs"/>
          <w:rtl/>
        </w:rPr>
        <w:t xml:space="preserve">הכפר עראמשה, אזור עדיפות א', מונה 240 יחידות דיור, לא נכלל. </w:t>
      </w:r>
    </w:p>
    <w:p w14:paraId="4A8AA7A9" w14:textId="77777777" w:rsidR="00000000" w:rsidRDefault="003B3694">
      <w:pPr>
        <w:pStyle w:val="a0"/>
        <w:rPr>
          <w:rFonts w:hint="cs"/>
          <w:rtl/>
        </w:rPr>
      </w:pPr>
    </w:p>
    <w:p w14:paraId="444EDEE7" w14:textId="77777777" w:rsidR="00000000" w:rsidRDefault="003B3694">
      <w:pPr>
        <w:pStyle w:val="af0"/>
        <w:rPr>
          <w:rtl/>
        </w:rPr>
      </w:pPr>
      <w:r>
        <w:rPr>
          <w:rFonts w:hint="eastAsia"/>
          <w:rtl/>
        </w:rPr>
        <w:t>קריאות</w:t>
      </w:r>
      <w:r>
        <w:rPr>
          <w:rtl/>
        </w:rPr>
        <w:t>:</w:t>
      </w:r>
    </w:p>
    <w:p w14:paraId="20CA1BF6" w14:textId="77777777" w:rsidR="00000000" w:rsidRDefault="003B3694">
      <w:pPr>
        <w:pStyle w:val="a0"/>
        <w:rPr>
          <w:rFonts w:hint="cs"/>
          <w:rtl/>
        </w:rPr>
      </w:pPr>
    </w:p>
    <w:p w14:paraId="049F7042" w14:textId="77777777" w:rsidR="00000000" w:rsidRDefault="003B3694">
      <w:pPr>
        <w:pStyle w:val="a0"/>
        <w:rPr>
          <w:rFonts w:hint="cs"/>
          <w:rtl/>
        </w:rPr>
      </w:pPr>
      <w:r>
        <w:rPr>
          <w:rFonts w:hint="cs"/>
          <w:rtl/>
        </w:rPr>
        <w:t xml:space="preserve">- </w:t>
      </w:r>
      <w:r>
        <w:rPr>
          <w:rFonts w:hint="cs"/>
          <w:rtl/>
        </w:rPr>
        <w:t>- -</w:t>
      </w:r>
    </w:p>
    <w:p w14:paraId="73A236D1" w14:textId="77777777" w:rsidR="00000000" w:rsidRDefault="003B3694">
      <w:pPr>
        <w:pStyle w:val="a0"/>
        <w:rPr>
          <w:rFonts w:hint="cs"/>
          <w:rtl/>
        </w:rPr>
      </w:pPr>
    </w:p>
    <w:p w14:paraId="311DDB86" w14:textId="77777777" w:rsidR="00000000" w:rsidRDefault="003B3694">
      <w:pPr>
        <w:pStyle w:val="af0"/>
        <w:rPr>
          <w:rtl/>
        </w:rPr>
      </w:pPr>
      <w:r>
        <w:rPr>
          <w:rFonts w:hint="eastAsia"/>
          <w:rtl/>
        </w:rPr>
        <w:t>יחיאל</w:t>
      </w:r>
      <w:r>
        <w:rPr>
          <w:rtl/>
        </w:rPr>
        <w:t xml:space="preserve"> חזן (הליכוד):</w:t>
      </w:r>
    </w:p>
    <w:p w14:paraId="617B7739" w14:textId="77777777" w:rsidR="00000000" w:rsidRDefault="003B3694">
      <w:pPr>
        <w:pStyle w:val="a0"/>
        <w:rPr>
          <w:rFonts w:hint="cs"/>
          <w:rtl/>
        </w:rPr>
      </w:pPr>
    </w:p>
    <w:p w14:paraId="5899B3DA" w14:textId="77777777" w:rsidR="00000000" w:rsidRDefault="003B3694">
      <w:pPr>
        <w:pStyle w:val="a0"/>
        <w:rPr>
          <w:rFonts w:hint="cs"/>
          <w:rtl/>
        </w:rPr>
      </w:pPr>
      <w:r>
        <w:rPr>
          <w:rFonts w:hint="cs"/>
          <w:rtl/>
        </w:rPr>
        <w:t xml:space="preserve">תראה כמה בתים יש שם וכמה באריאל. </w:t>
      </w:r>
    </w:p>
    <w:p w14:paraId="1B958C7D" w14:textId="77777777" w:rsidR="00000000" w:rsidRDefault="003B3694">
      <w:pPr>
        <w:pStyle w:val="a0"/>
        <w:rPr>
          <w:rFonts w:hint="cs"/>
          <w:rtl/>
        </w:rPr>
      </w:pPr>
    </w:p>
    <w:p w14:paraId="533B462A" w14:textId="77777777" w:rsidR="00000000" w:rsidRDefault="003B3694">
      <w:pPr>
        <w:pStyle w:val="-"/>
        <w:rPr>
          <w:rtl/>
        </w:rPr>
      </w:pPr>
      <w:bookmarkStart w:id="813" w:name="FS000001062T12_11_2003_21_13_53C"/>
      <w:bookmarkEnd w:id="813"/>
      <w:r>
        <w:rPr>
          <w:rtl/>
        </w:rPr>
        <w:t>ואסל טאהא (בל"ד):</w:t>
      </w:r>
    </w:p>
    <w:p w14:paraId="23FFA049" w14:textId="77777777" w:rsidR="00000000" w:rsidRDefault="003B3694">
      <w:pPr>
        <w:pStyle w:val="a0"/>
        <w:rPr>
          <w:rtl/>
        </w:rPr>
      </w:pPr>
    </w:p>
    <w:p w14:paraId="20B4E0FF" w14:textId="77777777" w:rsidR="00000000" w:rsidRDefault="003B3694">
      <w:pPr>
        <w:pStyle w:val="a0"/>
        <w:rPr>
          <w:rFonts w:hint="cs"/>
          <w:rtl/>
        </w:rPr>
      </w:pPr>
      <w:r>
        <w:rPr>
          <w:rFonts w:hint="cs"/>
          <w:rtl/>
        </w:rPr>
        <w:t>הכפר מנשיה-זבדה - חבר הכנסת חזן, תקשיב - הכפר מנשיה-זבדה, אזור עדיפות ב', מונה 200 יחידות דיור - לא נכלל. גם שם משרתים. גם שם משרתים בצבא. תבדוק, בכל המקומות האלה שאני מניתי יש</w:t>
      </w:r>
      <w:r>
        <w:rPr>
          <w:rFonts w:hint="cs"/>
          <w:rtl/>
        </w:rPr>
        <w:t xml:space="preserve"> משרתים בצבא. הם הוצאו. גם הדרוזים הוצאו. </w:t>
      </w:r>
    </w:p>
    <w:p w14:paraId="56284D42" w14:textId="77777777" w:rsidR="00000000" w:rsidRDefault="003B3694">
      <w:pPr>
        <w:pStyle w:val="a0"/>
        <w:rPr>
          <w:rFonts w:hint="cs"/>
          <w:rtl/>
        </w:rPr>
      </w:pPr>
    </w:p>
    <w:p w14:paraId="6328C6C6" w14:textId="77777777" w:rsidR="00000000" w:rsidRDefault="003B3694">
      <w:pPr>
        <w:pStyle w:val="af0"/>
        <w:rPr>
          <w:rtl/>
        </w:rPr>
      </w:pPr>
      <w:r>
        <w:rPr>
          <w:rFonts w:hint="eastAsia"/>
          <w:rtl/>
        </w:rPr>
        <w:t>עבד</w:t>
      </w:r>
      <w:r>
        <w:rPr>
          <w:rtl/>
        </w:rPr>
        <w:t>-אלמאלכ דהאמשה (רע"ם):</w:t>
      </w:r>
    </w:p>
    <w:p w14:paraId="2E5E860D" w14:textId="77777777" w:rsidR="00000000" w:rsidRDefault="003B3694">
      <w:pPr>
        <w:pStyle w:val="a0"/>
        <w:rPr>
          <w:rFonts w:hint="cs"/>
          <w:rtl/>
        </w:rPr>
      </w:pPr>
    </w:p>
    <w:p w14:paraId="7B497EAE" w14:textId="77777777" w:rsidR="00000000" w:rsidRDefault="003B3694">
      <w:pPr>
        <w:pStyle w:val="a0"/>
        <w:rPr>
          <w:rFonts w:hint="cs"/>
          <w:rtl/>
        </w:rPr>
      </w:pPr>
      <w:r>
        <w:rPr>
          <w:rFonts w:hint="cs"/>
          <w:rtl/>
        </w:rPr>
        <w:t>הכי הרבה משרתים בצבא בנגב. והכי הרבה דפוקים ולא מקבלים - בנגב. אם אתה רוצה - נלך לדרוזים.</w:t>
      </w:r>
    </w:p>
    <w:p w14:paraId="4D8DD0DF" w14:textId="77777777" w:rsidR="00000000" w:rsidRDefault="003B3694">
      <w:pPr>
        <w:pStyle w:val="a0"/>
        <w:rPr>
          <w:rFonts w:hint="cs"/>
          <w:rtl/>
        </w:rPr>
      </w:pPr>
    </w:p>
    <w:p w14:paraId="5492D7FF" w14:textId="77777777" w:rsidR="00000000" w:rsidRDefault="003B3694">
      <w:pPr>
        <w:pStyle w:val="-"/>
        <w:rPr>
          <w:rtl/>
        </w:rPr>
      </w:pPr>
      <w:bookmarkStart w:id="814" w:name="FS000001062T12_11_2003_21_16_52C"/>
      <w:bookmarkEnd w:id="814"/>
      <w:r>
        <w:rPr>
          <w:rtl/>
        </w:rPr>
        <w:t>ואסל טאהא (בל"ד):</w:t>
      </w:r>
    </w:p>
    <w:p w14:paraId="20753B70" w14:textId="77777777" w:rsidR="00000000" w:rsidRDefault="003B3694">
      <w:pPr>
        <w:pStyle w:val="a0"/>
        <w:rPr>
          <w:rtl/>
        </w:rPr>
      </w:pPr>
    </w:p>
    <w:p w14:paraId="4C75FD72" w14:textId="77777777" w:rsidR="00000000" w:rsidRDefault="003B3694">
      <w:pPr>
        <w:pStyle w:val="a0"/>
        <w:rPr>
          <w:rFonts w:hint="cs"/>
          <w:rtl/>
        </w:rPr>
      </w:pPr>
      <w:r>
        <w:rPr>
          <w:rFonts w:hint="cs"/>
          <w:rtl/>
        </w:rPr>
        <w:t>אני מדבר לגבי הגליל. לגבי הנגב זה אותו דבר. שם המשרתים הוצאו.</w:t>
      </w:r>
    </w:p>
    <w:p w14:paraId="6588DC5F" w14:textId="77777777" w:rsidR="00000000" w:rsidRDefault="003B3694">
      <w:pPr>
        <w:pStyle w:val="a0"/>
        <w:rPr>
          <w:rFonts w:hint="cs"/>
          <w:rtl/>
        </w:rPr>
      </w:pPr>
    </w:p>
    <w:p w14:paraId="4E7B202C" w14:textId="77777777" w:rsidR="00000000" w:rsidRDefault="003B3694">
      <w:pPr>
        <w:pStyle w:val="a0"/>
        <w:rPr>
          <w:rFonts w:hint="cs"/>
          <w:rtl/>
        </w:rPr>
      </w:pPr>
      <w:r>
        <w:rPr>
          <w:rFonts w:hint="cs"/>
          <w:rtl/>
        </w:rPr>
        <w:t>הכפר נין, אז</w:t>
      </w:r>
      <w:r>
        <w:rPr>
          <w:rFonts w:hint="cs"/>
          <w:rtl/>
        </w:rPr>
        <w:t>ור עדיפות ב', מונה 240 יחידות דיור - הוצא. הכפר עין-אל-אסד - כולו דרוזי. תקשיב, חבר הכנסת חזן - הכפר עין-אל-אסד - כולו דרוזי, כולם משרתים - לא נכללו ברשימה הזאת מפני שהם ערבים. כשמחלקים משאבים - הדרוזים ערבים. כשרוצים לגייס אותם לצבא - הדרוזים אחרים. מחלקה</w:t>
      </w:r>
      <w:r>
        <w:rPr>
          <w:rFonts w:hint="cs"/>
          <w:rtl/>
        </w:rPr>
        <w:t xml:space="preserve"> מיוחדת, הדרוזים. הדרוזים זה סקטור אחר לגמרי, אבל בחלוקת משאבים הם ערבים.</w:t>
      </w:r>
    </w:p>
    <w:p w14:paraId="648E14E5" w14:textId="77777777" w:rsidR="00000000" w:rsidRDefault="003B3694">
      <w:pPr>
        <w:pStyle w:val="a0"/>
        <w:rPr>
          <w:rFonts w:hint="cs"/>
          <w:rtl/>
        </w:rPr>
      </w:pPr>
    </w:p>
    <w:p w14:paraId="39C47806" w14:textId="77777777" w:rsidR="00000000" w:rsidRDefault="003B3694">
      <w:pPr>
        <w:pStyle w:val="a0"/>
        <w:rPr>
          <w:rFonts w:hint="cs"/>
          <w:rtl/>
        </w:rPr>
      </w:pPr>
      <w:r>
        <w:rPr>
          <w:rFonts w:hint="cs"/>
          <w:rtl/>
        </w:rPr>
        <w:t>אולם, התוכנית המקורית כללה רק ארבעה כפרים ערביים. מאוחר יותר, אפילו את ארבעת הכפרים הללו הורידו מהרשימה שנקבעה בתוכנית. כאילו הכפרים הללו השתחלו לתוכנית בטעות ורק אחר כך גילו את הטע</w:t>
      </w:r>
      <w:r>
        <w:rPr>
          <w:rFonts w:hint="cs"/>
          <w:rtl/>
        </w:rPr>
        <w:t>ות ותיקנו אותה; שלא יקרה מצב, חלילה, שהערבים ייהנו פעם אחת מהטבה או מצ'ופר, שבמקרה שלהם זה גלגל הצלה.</w:t>
      </w:r>
    </w:p>
    <w:p w14:paraId="413D480F" w14:textId="77777777" w:rsidR="00000000" w:rsidRDefault="003B3694">
      <w:pPr>
        <w:pStyle w:val="a0"/>
        <w:rPr>
          <w:rFonts w:hint="cs"/>
          <w:rtl/>
        </w:rPr>
      </w:pPr>
    </w:p>
    <w:p w14:paraId="67024508" w14:textId="77777777" w:rsidR="00000000" w:rsidRDefault="003B3694">
      <w:pPr>
        <w:pStyle w:val="a0"/>
        <w:rPr>
          <w:rFonts w:hint="cs"/>
          <w:sz w:val="20"/>
          <w:rtl/>
        </w:rPr>
      </w:pPr>
      <w:r>
        <w:rPr>
          <w:rFonts w:hint="cs"/>
          <w:sz w:val="20"/>
          <w:rtl/>
        </w:rPr>
        <w:t xml:space="preserve">הזכאים בתוכנית הזאת זוכים ל-90% הנחה על מחיר הקרקע, כלומר, האדמה ניתנת בחינם. אזרחיה הערבים של המדינה מנועים מקבלת "הפרס" והמתנה הזאת שניתנת מהמדינה, אף </w:t>
      </w:r>
      <w:r>
        <w:rPr>
          <w:rFonts w:hint="cs"/>
          <w:sz w:val="20"/>
          <w:rtl/>
        </w:rPr>
        <w:t xml:space="preserve"> שהם זקוקים לה בצורה נואשת ולמרות זכותם הבסיסית כאזרחים לקבלה.</w:t>
      </w:r>
    </w:p>
    <w:p w14:paraId="5D1F3F16" w14:textId="77777777" w:rsidR="00000000" w:rsidRDefault="003B3694">
      <w:pPr>
        <w:pStyle w:val="a0"/>
        <w:rPr>
          <w:rFonts w:hint="cs"/>
          <w:sz w:val="20"/>
          <w:rtl/>
        </w:rPr>
      </w:pPr>
    </w:p>
    <w:p w14:paraId="12C42083" w14:textId="77777777" w:rsidR="00000000" w:rsidRDefault="003B3694">
      <w:pPr>
        <w:pStyle w:val="a0"/>
        <w:rPr>
          <w:rFonts w:hint="cs"/>
          <w:sz w:val="20"/>
          <w:rtl/>
        </w:rPr>
      </w:pPr>
      <w:r>
        <w:rPr>
          <w:rFonts w:hint="cs"/>
          <w:sz w:val="20"/>
          <w:rtl/>
        </w:rPr>
        <w:t xml:space="preserve">החלטת ועדת השרים מס' 2695, מיום 6 בנובמבר 2002, והחלטת מועצת המינהל מס' 952, מיום 10 במרס 2003, עם הנספחים א', ב' וג' </w:t>
      </w:r>
      <w:r>
        <w:rPr>
          <w:sz w:val="20"/>
          <w:rtl/>
        </w:rPr>
        <w:t>–</w:t>
      </w:r>
      <w:r>
        <w:rPr>
          <w:rFonts w:hint="cs"/>
          <w:sz w:val="20"/>
          <w:rtl/>
        </w:rPr>
        <w:t xml:space="preserve"> הן החלטות בלתי שוויוניות, החלטות מפלות וגזעניות, שבבסיסן רצון לחזק אוכלו</w:t>
      </w:r>
      <w:r>
        <w:rPr>
          <w:rFonts w:hint="cs"/>
          <w:sz w:val="20"/>
          <w:rtl/>
        </w:rPr>
        <w:t>סייה ספציפית ולהכשיל אוכלוסייה אחרת. מטרת התוכנית היא מתן הנחות, קרקעות וביטחון כלכלי ליהודים ושלילת הזכויות הקיומיות הללו מאזרחיה הערבים.</w:t>
      </w:r>
    </w:p>
    <w:p w14:paraId="091FFC30" w14:textId="77777777" w:rsidR="00000000" w:rsidRDefault="003B3694">
      <w:pPr>
        <w:pStyle w:val="a0"/>
        <w:rPr>
          <w:rFonts w:hint="cs"/>
          <w:sz w:val="20"/>
          <w:rtl/>
        </w:rPr>
      </w:pPr>
    </w:p>
    <w:p w14:paraId="2B1A7290" w14:textId="77777777" w:rsidR="00000000" w:rsidRDefault="003B3694">
      <w:pPr>
        <w:pStyle w:val="a0"/>
        <w:rPr>
          <w:rFonts w:hint="cs"/>
          <w:sz w:val="20"/>
          <w:rtl/>
        </w:rPr>
      </w:pPr>
      <w:r>
        <w:rPr>
          <w:rFonts w:hint="cs"/>
          <w:sz w:val="20"/>
          <w:rtl/>
        </w:rPr>
        <w:t>התוכנית הזאת היא חלק ממדיניות גדולה יותר של הממשלה, הכוללת את ייהוד הגליל והנגב. ניתן גם לכלול את תוכנית-איתם, שזכתה</w:t>
      </w:r>
      <w:r>
        <w:rPr>
          <w:rFonts w:hint="cs"/>
          <w:sz w:val="20"/>
          <w:rtl/>
        </w:rPr>
        <w:t xml:space="preserve"> להדים רבים בחודשים האחרונים - בשיתוף עם הרשות לפיתוח הגליל, הפועלת  מטעם משרד התשתיות, משרד הבינוי והשיכון והסוכנות היהודית -  ובה ניתנים יותר מ-1,000 מגרשים ב-23 יישובים העומדים לבנייה ולאכלוס מיידי. תוכנית-איתם מעניקה קרקע חינם, השתתפות של המדינה  ב-50%</w:t>
      </w:r>
      <w:r>
        <w:rPr>
          <w:rFonts w:hint="cs"/>
          <w:sz w:val="20"/>
          <w:rtl/>
        </w:rPr>
        <w:t xml:space="preserve"> מהוצאות פיתוח התשתיות, הלוואה מסובסדת בסך 75,000 שקל, וגם מענק של 25,000 שקל לאזרחים המחליטים להתגורר ביישובים אלה.</w:t>
      </w:r>
    </w:p>
    <w:p w14:paraId="30A9CFD6" w14:textId="77777777" w:rsidR="00000000" w:rsidRDefault="003B3694">
      <w:pPr>
        <w:pStyle w:val="a0"/>
        <w:rPr>
          <w:rFonts w:hint="cs"/>
          <w:sz w:val="20"/>
          <w:rtl/>
        </w:rPr>
      </w:pPr>
    </w:p>
    <w:p w14:paraId="7D971031" w14:textId="77777777" w:rsidR="00000000" w:rsidRDefault="003B3694">
      <w:pPr>
        <w:pStyle w:val="a0"/>
        <w:rPr>
          <w:rFonts w:hint="cs"/>
          <w:sz w:val="20"/>
          <w:rtl/>
        </w:rPr>
      </w:pPr>
      <w:r>
        <w:rPr>
          <w:rFonts w:hint="cs"/>
          <w:sz w:val="20"/>
          <w:rtl/>
        </w:rPr>
        <w:t>לדברי השר איתם: "היעד המרכזי הוא חיזוק, ביסוס ועידוד משפחות לגור בנגב ובגליל" - - - "זוהי חשיבות אסטרטגית. אדמות המדינה נגזלות שם, והבנייה</w:t>
      </w:r>
      <w:r>
        <w:rPr>
          <w:rFonts w:hint="cs"/>
          <w:sz w:val="20"/>
          <w:rtl/>
        </w:rPr>
        <w:t xml:space="preserve"> הבלתי-חוקית משתוללת שם, וחייבים לשים לדברים האלו סוף". במקום לומר את זה, עליו להפשיר קרקעות, עליו להפשיר חלקות ולאפשר לאנשים לבנות, לאפשר לאנשים שחיים במצוקת דיור לחיות כמו בני-אדם, ואז לא תהיה בנייה בלתי חוקית. אבל בתוכנית הזאת או בהכרזות האלה אתם נותנים</w:t>
      </w:r>
      <w:r>
        <w:rPr>
          <w:rFonts w:hint="cs"/>
          <w:sz w:val="20"/>
          <w:rtl/>
        </w:rPr>
        <w:t xml:space="preserve"> את האות לבנייה בלתי חוקית בסקטור הערבי. אתם נותנים את האות. אנשים לא יפחדו, יבנו. אתם תהרסו, ועוד יבנו. אנשים מחפשים קורת-גג.</w:t>
      </w:r>
    </w:p>
    <w:p w14:paraId="275524A2" w14:textId="77777777" w:rsidR="00000000" w:rsidRDefault="003B3694">
      <w:pPr>
        <w:pStyle w:val="a0"/>
        <w:rPr>
          <w:rFonts w:hint="cs"/>
          <w:sz w:val="20"/>
          <w:rtl/>
        </w:rPr>
      </w:pPr>
    </w:p>
    <w:p w14:paraId="086B2602" w14:textId="77777777" w:rsidR="00000000" w:rsidRDefault="003B3694">
      <w:pPr>
        <w:pStyle w:val="a0"/>
        <w:rPr>
          <w:rFonts w:hint="cs"/>
          <w:sz w:val="20"/>
          <w:rtl/>
        </w:rPr>
      </w:pPr>
      <w:r>
        <w:rPr>
          <w:rFonts w:hint="cs"/>
          <w:sz w:val="20"/>
          <w:rtl/>
        </w:rPr>
        <w:t xml:space="preserve">ואני שואל את השר איתם ואת כל חברי הממשלה: איפה אתם חושבים אנשים יגורו כאשר לא מקצים להם קרקעות? מה יעשה אדם שרוצה להתחתן ולהקים </w:t>
      </w:r>
      <w:r>
        <w:rPr>
          <w:rFonts w:hint="cs"/>
          <w:sz w:val="20"/>
          <w:rtl/>
        </w:rPr>
        <w:t>משפחה?</w:t>
      </w:r>
    </w:p>
    <w:p w14:paraId="119DD553" w14:textId="77777777" w:rsidR="00000000" w:rsidRDefault="003B3694">
      <w:pPr>
        <w:pStyle w:val="a0"/>
        <w:rPr>
          <w:rFonts w:hint="cs"/>
          <w:sz w:val="20"/>
          <w:rtl/>
        </w:rPr>
      </w:pPr>
    </w:p>
    <w:p w14:paraId="6F0D8646" w14:textId="77777777" w:rsidR="00000000" w:rsidRDefault="003B3694">
      <w:pPr>
        <w:pStyle w:val="af1"/>
        <w:rPr>
          <w:rtl/>
        </w:rPr>
      </w:pPr>
      <w:r>
        <w:rPr>
          <w:rtl/>
        </w:rPr>
        <w:t>היו"ר משה כחלון:</w:t>
      </w:r>
    </w:p>
    <w:p w14:paraId="74E52350" w14:textId="77777777" w:rsidR="00000000" w:rsidRDefault="003B3694">
      <w:pPr>
        <w:pStyle w:val="a0"/>
        <w:rPr>
          <w:rtl/>
        </w:rPr>
      </w:pPr>
    </w:p>
    <w:p w14:paraId="1588A5E2" w14:textId="77777777" w:rsidR="00000000" w:rsidRDefault="003B3694">
      <w:pPr>
        <w:pStyle w:val="a0"/>
        <w:ind w:firstLine="0"/>
        <w:rPr>
          <w:rFonts w:hint="cs"/>
          <w:rtl/>
        </w:rPr>
      </w:pPr>
      <w:r>
        <w:rPr>
          <w:rFonts w:hint="cs"/>
          <w:rtl/>
        </w:rPr>
        <w:tab/>
        <w:t>חבר הכנסת טאהא, אני מבקש לסיים.</w:t>
      </w:r>
    </w:p>
    <w:p w14:paraId="36507F48" w14:textId="77777777" w:rsidR="00000000" w:rsidRDefault="003B3694">
      <w:pPr>
        <w:pStyle w:val="a0"/>
        <w:ind w:firstLine="0"/>
        <w:rPr>
          <w:rFonts w:hint="cs"/>
          <w:rtl/>
        </w:rPr>
      </w:pPr>
    </w:p>
    <w:p w14:paraId="492FBF21" w14:textId="77777777" w:rsidR="00000000" w:rsidRDefault="003B3694">
      <w:pPr>
        <w:pStyle w:val="-"/>
        <w:rPr>
          <w:rtl/>
        </w:rPr>
      </w:pPr>
      <w:bookmarkStart w:id="815" w:name="FS000000540T12_11_2003_20_30_32C"/>
      <w:bookmarkStart w:id="816" w:name="FS000001062T12_11_2003_20_30_46"/>
      <w:bookmarkStart w:id="817" w:name="FS000001062T12_11_2003_20_30_51C"/>
      <w:bookmarkEnd w:id="815"/>
      <w:bookmarkEnd w:id="816"/>
      <w:bookmarkEnd w:id="817"/>
      <w:r>
        <w:rPr>
          <w:rtl/>
        </w:rPr>
        <w:t>ואסל טאהא (בל"ד):</w:t>
      </w:r>
    </w:p>
    <w:p w14:paraId="47C423E3" w14:textId="77777777" w:rsidR="00000000" w:rsidRDefault="003B3694">
      <w:pPr>
        <w:pStyle w:val="a0"/>
        <w:rPr>
          <w:rtl/>
        </w:rPr>
      </w:pPr>
    </w:p>
    <w:p w14:paraId="4AA19F92" w14:textId="77777777" w:rsidR="00000000" w:rsidRDefault="003B3694">
      <w:pPr>
        <w:pStyle w:val="a0"/>
        <w:rPr>
          <w:rFonts w:hint="cs"/>
          <w:rtl/>
        </w:rPr>
      </w:pPr>
      <w:r>
        <w:rPr>
          <w:rFonts w:hint="cs"/>
          <w:rtl/>
        </w:rPr>
        <w:t>כיצד ינהג אזרח כאשר אין לו איפה לבנות, וכשקילומטר מכפרו - - -</w:t>
      </w:r>
    </w:p>
    <w:p w14:paraId="3573714B" w14:textId="77777777" w:rsidR="00000000" w:rsidRDefault="003B3694">
      <w:pPr>
        <w:pStyle w:val="af0"/>
        <w:rPr>
          <w:rtl/>
        </w:rPr>
      </w:pPr>
    </w:p>
    <w:p w14:paraId="28CE0823" w14:textId="77777777" w:rsidR="00000000" w:rsidRDefault="003B3694">
      <w:pPr>
        <w:pStyle w:val="af0"/>
        <w:rPr>
          <w:rtl/>
        </w:rPr>
      </w:pPr>
      <w:r>
        <w:rPr>
          <w:rFonts w:hint="eastAsia"/>
          <w:rtl/>
        </w:rPr>
        <w:t>יחיאל</w:t>
      </w:r>
      <w:r>
        <w:rPr>
          <w:rtl/>
        </w:rPr>
        <w:t xml:space="preserve"> חזן (הליכוד):</w:t>
      </w:r>
    </w:p>
    <w:p w14:paraId="031B01E8" w14:textId="77777777" w:rsidR="00000000" w:rsidRDefault="003B3694">
      <w:pPr>
        <w:pStyle w:val="a0"/>
        <w:rPr>
          <w:rFonts w:hint="cs"/>
          <w:rtl/>
        </w:rPr>
      </w:pPr>
    </w:p>
    <w:p w14:paraId="3E24D6EE" w14:textId="77777777" w:rsidR="00000000" w:rsidRDefault="003B3694">
      <w:pPr>
        <w:pStyle w:val="a0"/>
        <w:rPr>
          <w:rFonts w:hint="cs"/>
          <w:rtl/>
        </w:rPr>
      </w:pPr>
      <w:r>
        <w:rPr>
          <w:rFonts w:hint="cs"/>
          <w:rtl/>
        </w:rPr>
        <w:t xml:space="preserve">- - - </w:t>
      </w:r>
    </w:p>
    <w:p w14:paraId="26564467" w14:textId="77777777" w:rsidR="00000000" w:rsidRDefault="003B3694">
      <w:pPr>
        <w:pStyle w:val="a0"/>
        <w:rPr>
          <w:rFonts w:hint="cs"/>
          <w:rtl/>
        </w:rPr>
      </w:pPr>
    </w:p>
    <w:p w14:paraId="568AE906" w14:textId="77777777" w:rsidR="00000000" w:rsidRDefault="003B3694">
      <w:pPr>
        <w:pStyle w:val="af1"/>
        <w:rPr>
          <w:rtl/>
        </w:rPr>
      </w:pPr>
      <w:bookmarkStart w:id="818" w:name="FS000001062T12_11_2003_20_31_27C"/>
      <w:bookmarkEnd w:id="818"/>
      <w:r>
        <w:rPr>
          <w:rtl/>
        </w:rPr>
        <w:t>היו"ר משה כחלון:</w:t>
      </w:r>
    </w:p>
    <w:p w14:paraId="2A1A8191" w14:textId="77777777" w:rsidR="00000000" w:rsidRDefault="003B3694">
      <w:pPr>
        <w:pStyle w:val="a0"/>
        <w:rPr>
          <w:rtl/>
        </w:rPr>
      </w:pPr>
    </w:p>
    <w:p w14:paraId="55E97137" w14:textId="77777777" w:rsidR="00000000" w:rsidRDefault="003B3694">
      <w:pPr>
        <w:pStyle w:val="a0"/>
        <w:rPr>
          <w:rFonts w:hint="cs"/>
          <w:rtl/>
        </w:rPr>
      </w:pPr>
      <w:r>
        <w:rPr>
          <w:rFonts w:hint="cs"/>
          <w:rtl/>
        </w:rPr>
        <w:t>חבר הכנסת חזן. חבר הכנסת חזן, הוא מדבר מעבר לזמן, אני מבקש.</w:t>
      </w:r>
    </w:p>
    <w:p w14:paraId="77A92724" w14:textId="77777777" w:rsidR="00000000" w:rsidRDefault="003B3694">
      <w:pPr>
        <w:pStyle w:val="-"/>
        <w:rPr>
          <w:rFonts w:hint="cs"/>
          <w:rtl/>
        </w:rPr>
      </w:pPr>
    </w:p>
    <w:p w14:paraId="2F4F79F4" w14:textId="77777777" w:rsidR="00000000" w:rsidRDefault="003B3694">
      <w:pPr>
        <w:pStyle w:val="-"/>
        <w:rPr>
          <w:rtl/>
        </w:rPr>
      </w:pPr>
      <w:r>
        <w:rPr>
          <w:rtl/>
        </w:rPr>
        <w:t>ואסל ט</w:t>
      </w:r>
      <w:r>
        <w:rPr>
          <w:rtl/>
        </w:rPr>
        <w:t>אהא (בל"ד):</w:t>
      </w:r>
    </w:p>
    <w:p w14:paraId="17065272" w14:textId="77777777" w:rsidR="00000000" w:rsidRDefault="003B3694">
      <w:pPr>
        <w:pStyle w:val="a0"/>
        <w:rPr>
          <w:rFonts w:hint="cs"/>
          <w:rtl/>
        </w:rPr>
      </w:pPr>
    </w:p>
    <w:p w14:paraId="689599DB" w14:textId="77777777" w:rsidR="00000000" w:rsidRDefault="003B3694">
      <w:pPr>
        <w:pStyle w:val="a0"/>
        <w:rPr>
          <w:rFonts w:hint="cs"/>
          <w:rtl/>
        </w:rPr>
      </w:pPr>
      <w:r>
        <w:rPr>
          <w:rFonts w:hint="cs"/>
          <w:rtl/>
        </w:rPr>
        <w:t>הוא פליט בתוך המדינה. במרחק קילומטר מאדמתו הבסיסית, שרשומה על שמו בטאבו - אסור לו לבנות, מונעים ממנו לבנות שם, ולא מפשירים לו קרקע לבנייה - - -</w:t>
      </w:r>
    </w:p>
    <w:p w14:paraId="4E3C5A79" w14:textId="77777777" w:rsidR="00000000" w:rsidRDefault="003B3694">
      <w:pPr>
        <w:pStyle w:val="a0"/>
        <w:rPr>
          <w:rFonts w:hint="cs"/>
          <w:rtl/>
        </w:rPr>
      </w:pPr>
    </w:p>
    <w:p w14:paraId="7C67ADB8" w14:textId="77777777" w:rsidR="00000000" w:rsidRDefault="003B3694">
      <w:pPr>
        <w:pStyle w:val="af1"/>
        <w:rPr>
          <w:rtl/>
        </w:rPr>
      </w:pPr>
      <w:r>
        <w:rPr>
          <w:rtl/>
        </w:rPr>
        <w:t>היו"ר משה כחלון:</w:t>
      </w:r>
    </w:p>
    <w:p w14:paraId="30805CE9" w14:textId="77777777" w:rsidR="00000000" w:rsidRDefault="003B3694">
      <w:pPr>
        <w:pStyle w:val="a0"/>
        <w:rPr>
          <w:rtl/>
        </w:rPr>
      </w:pPr>
    </w:p>
    <w:p w14:paraId="4779343B" w14:textId="77777777" w:rsidR="00000000" w:rsidRDefault="003B3694">
      <w:pPr>
        <w:pStyle w:val="a0"/>
        <w:rPr>
          <w:rFonts w:hint="cs"/>
          <w:rtl/>
        </w:rPr>
      </w:pPr>
      <w:r>
        <w:rPr>
          <w:rFonts w:hint="cs"/>
          <w:rtl/>
        </w:rPr>
        <w:t xml:space="preserve">תודה רבה, חבר הכנסת טאהא. היו לך עשר דקות מלאות, ואתה כבר בגלישה. אם יש לך משפט </w:t>
      </w:r>
      <w:r>
        <w:rPr>
          <w:rFonts w:hint="cs"/>
          <w:rtl/>
        </w:rPr>
        <w:t>לסיום, אני מוכן.</w:t>
      </w:r>
    </w:p>
    <w:p w14:paraId="0FD59041" w14:textId="77777777" w:rsidR="00000000" w:rsidRDefault="003B3694">
      <w:pPr>
        <w:pStyle w:val="a0"/>
        <w:rPr>
          <w:rFonts w:hint="cs"/>
          <w:rtl/>
        </w:rPr>
      </w:pPr>
    </w:p>
    <w:p w14:paraId="0F0BD8C5" w14:textId="77777777" w:rsidR="00000000" w:rsidRDefault="003B3694">
      <w:pPr>
        <w:pStyle w:val="-"/>
        <w:rPr>
          <w:rtl/>
        </w:rPr>
      </w:pPr>
      <w:bookmarkStart w:id="819" w:name="FS000001062T12_11_2003_20_36_31C"/>
      <w:bookmarkEnd w:id="819"/>
      <w:r>
        <w:rPr>
          <w:rtl/>
        </w:rPr>
        <w:t>ואסל טאהא (בל"ד):</w:t>
      </w:r>
    </w:p>
    <w:p w14:paraId="5487B829" w14:textId="77777777" w:rsidR="00000000" w:rsidRDefault="003B3694">
      <w:pPr>
        <w:pStyle w:val="a0"/>
        <w:rPr>
          <w:rtl/>
        </w:rPr>
      </w:pPr>
    </w:p>
    <w:p w14:paraId="75B0D861" w14:textId="77777777" w:rsidR="00000000" w:rsidRDefault="003B3694">
      <w:pPr>
        <w:pStyle w:val="a0"/>
        <w:rPr>
          <w:rFonts w:hint="cs"/>
          <w:rtl/>
        </w:rPr>
      </w:pPr>
      <w:r>
        <w:rPr>
          <w:rFonts w:hint="cs"/>
          <w:rtl/>
        </w:rPr>
        <w:t>לסיום, אדוני היושב-ראש, יש לומר כי כל התוכניות המיוחדות הללו מצריכות תקציב גדול מאוד. לממשלה יש כסף, והיא נותנת אותו למי שהיא רוצה. מספיק עם האפליה הצורמת הזאת והעדפת אדם על אדם בשל הלאום שלו. על מדינה דמוקרטית לנהוג בש</w:t>
      </w:r>
      <w:r>
        <w:rPr>
          <w:rFonts w:hint="cs"/>
          <w:rtl/>
        </w:rPr>
        <w:t xml:space="preserve">וויון כלפי אזרחיה, ללא קשר ללאומיותם או למוצאם. אני קורא לממשלה ולמינהל לגבש מייד תוכנית הפשרת קרקעות בנייה ופיתוח עבור הציבור הערבי בישראל, בדומה ליתר אזרחי המדינה. ואם המדינה לא תעשה זאת, זה האות לבנייה הבלתי-חוקית על אדמות המדינה בכפרים הערביים. </w:t>
      </w:r>
    </w:p>
    <w:p w14:paraId="1C69F920" w14:textId="77777777" w:rsidR="00000000" w:rsidRDefault="003B3694">
      <w:pPr>
        <w:pStyle w:val="a0"/>
        <w:rPr>
          <w:rFonts w:hint="cs"/>
          <w:rtl/>
        </w:rPr>
      </w:pPr>
    </w:p>
    <w:p w14:paraId="28870C14" w14:textId="77777777" w:rsidR="00000000" w:rsidRDefault="003B3694">
      <w:pPr>
        <w:pStyle w:val="af1"/>
        <w:rPr>
          <w:rtl/>
        </w:rPr>
      </w:pPr>
      <w:r>
        <w:rPr>
          <w:rtl/>
        </w:rPr>
        <w:t>היו"ר</w:t>
      </w:r>
      <w:r>
        <w:rPr>
          <w:rtl/>
        </w:rPr>
        <w:t xml:space="preserve"> משה כחלון:</w:t>
      </w:r>
    </w:p>
    <w:p w14:paraId="5FE731BB" w14:textId="77777777" w:rsidR="00000000" w:rsidRDefault="003B3694">
      <w:pPr>
        <w:pStyle w:val="a0"/>
        <w:rPr>
          <w:rtl/>
        </w:rPr>
      </w:pPr>
    </w:p>
    <w:p w14:paraId="436BC44D" w14:textId="77777777" w:rsidR="00000000" w:rsidRDefault="003B3694">
      <w:pPr>
        <w:pStyle w:val="a0"/>
        <w:rPr>
          <w:rFonts w:hint="cs"/>
          <w:rtl/>
        </w:rPr>
      </w:pPr>
      <w:r>
        <w:rPr>
          <w:rFonts w:hint="cs"/>
          <w:rtl/>
        </w:rPr>
        <w:t xml:space="preserve">תודה רבה. סגן   שר התעשייה, המסחר והתעסוקה, רשות השידור - - </w:t>
      </w:r>
    </w:p>
    <w:p w14:paraId="185690FF" w14:textId="77777777" w:rsidR="00000000" w:rsidRDefault="003B3694">
      <w:pPr>
        <w:pStyle w:val="a0"/>
        <w:rPr>
          <w:rFonts w:hint="cs"/>
          <w:rtl/>
        </w:rPr>
      </w:pPr>
    </w:p>
    <w:p w14:paraId="4C054401" w14:textId="77777777" w:rsidR="00000000" w:rsidRDefault="003B3694">
      <w:pPr>
        <w:pStyle w:val="a"/>
        <w:rPr>
          <w:rtl/>
        </w:rPr>
      </w:pPr>
      <w:bookmarkStart w:id="820" w:name="FS000001029T12_11_2003_20_41_11"/>
      <w:bookmarkStart w:id="821" w:name="_Toc69719480"/>
      <w:bookmarkEnd w:id="820"/>
      <w:r>
        <w:rPr>
          <w:rFonts w:hint="eastAsia"/>
          <w:rtl/>
        </w:rPr>
        <w:t>סגן</w:t>
      </w:r>
      <w:r>
        <w:rPr>
          <w:rtl/>
        </w:rPr>
        <w:t xml:space="preserve"> שר התעשייה, המסחר והתעסוקה מיכאל רצון:</w:t>
      </w:r>
      <w:bookmarkEnd w:id="821"/>
    </w:p>
    <w:p w14:paraId="010EAB24" w14:textId="77777777" w:rsidR="00000000" w:rsidRDefault="003B3694">
      <w:pPr>
        <w:pStyle w:val="a0"/>
        <w:rPr>
          <w:rFonts w:hint="cs"/>
          <w:rtl/>
        </w:rPr>
      </w:pPr>
    </w:p>
    <w:p w14:paraId="2AC83036" w14:textId="77777777" w:rsidR="00000000" w:rsidRDefault="003B3694">
      <w:pPr>
        <w:pStyle w:val="a0"/>
        <w:rPr>
          <w:rFonts w:hint="cs"/>
          <w:rtl/>
        </w:rPr>
      </w:pPr>
      <w:r>
        <w:rPr>
          <w:rFonts w:hint="cs"/>
          <w:rtl/>
        </w:rPr>
        <w:t>תקשורת, מינהל מקרקעי ישראל.</w:t>
      </w:r>
    </w:p>
    <w:p w14:paraId="5CEE60EE" w14:textId="77777777" w:rsidR="00000000" w:rsidRDefault="003B3694">
      <w:pPr>
        <w:pStyle w:val="a0"/>
        <w:rPr>
          <w:rFonts w:hint="cs"/>
          <w:rtl/>
        </w:rPr>
      </w:pPr>
    </w:p>
    <w:p w14:paraId="40098395" w14:textId="77777777" w:rsidR="00000000" w:rsidRDefault="003B3694">
      <w:pPr>
        <w:pStyle w:val="af1"/>
        <w:rPr>
          <w:rtl/>
        </w:rPr>
      </w:pPr>
      <w:r>
        <w:rPr>
          <w:rtl/>
        </w:rPr>
        <w:t>היו"ר משה כחלון:</w:t>
      </w:r>
    </w:p>
    <w:p w14:paraId="4809C9B0" w14:textId="77777777" w:rsidR="00000000" w:rsidRDefault="003B3694">
      <w:pPr>
        <w:pStyle w:val="a0"/>
        <w:rPr>
          <w:rtl/>
        </w:rPr>
      </w:pPr>
    </w:p>
    <w:p w14:paraId="3A8B479E" w14:textId="77777777" w:rsidR="00000000" w:rsidRDefault="003B3694">
      <w:pPr>
        <w:pStyle w:val="a0"/>
        <w:ind w:firstLine="0"/>
        <w:rPr>
          <w:rFonts w:hint="cs"/>
          <w:rtl/>
        </w:rPr>
      </w:pPr>
      <w:r>
        <w:rPr>
          <w:rFonts w:hint="cs"/>
          <w:rtl/>
        </w:rPr>
        <w:tab/>
        <w:t>- - תקשורת, מינהל מקרקעי ישראל.</w:t>
      </w:r>
    </w:p>
    <w:p w14:paraId="0C475AB5" w14:textId="77777777" w:rsidR="00000000" w:rsidRDefault="003B3694">
      <w:pPr>
        <w:pStyle w:val="af0"/>
        <w:rPr>
          <w:rFonts w:hint="cs"/>
          <w:b w:val="0"/>
          <w:bCs w:val="0"/>
          <w:u w:val="none"/>
          <w:rtl/>
        </w:rPr>
      </w:pPr>
    </w:p>
    <w:p w14:paraId="286F9138" w14:textId="77777777" w:rsidR="00000000" w:rsidRDefault="003B3694">
      <w:pPr>
        <w:pStyle w:val="af0"/>
        <w:rPr>
          <w:rtl/>
        </w:rPr>
      </w:pPr>
      <w:r>
        <w:rPr>
          <w:rFonts w:hint="eastAsia"/>
          <w:rtl/>
        </w:rPr>
        <w:t>ואסל</w:t>
      </w:r>
      <w:r>
        <w:rPr>
          <w:rtl/>
        </w:rPr>
        <w:t xml:space="preserve"> טאהא (בל"ד):</w:t>
      </w:r>
    </w:p>
    <w:p w14:paraId="5B22E569" w14:textId="77777777" w:rsidR="00000000" w:rsidRDefault="003B3694">
      <w:pPr>
        <w:pStyle w:val="a0"/>
        <w:rPr>
          <w:rFonts w:hint="cs"/>
          <w:rtl/>
        </w:rPr>
      </w:pPr>
    </w:p>
    <w:p w14:paraId="64C7E5B4" w14:textId="77777777" w:rsidR="00000000" w:rsidRDefault="003B3694">
      <w:pPr>
        <w:pStyle w:val="a0"/>
        <w:rPr>
          <w:rFonts w:hint="cs"/>
          <w:rtl/>
        </w:rPr>
      </w:pPr>
      <w:r>
        <w:rPr>
          <w:rFonts w:hint="cs"/>
          <w:rtl/>
        </w:rPr>
        <w:t>הכול, הכול.</w:t>
      </w:r>
    </w:p>
    <w:p w14:paraId="63C40E31" w14:textId="77777777" w:rsidR="00000000" w:rsidRDefault="003B3694">
      <w:pPr>
        <w:pStyle w:val="a0"/>
        <w:rPr>
          <w:rFonts w:hint="cs"/>
          <w:rtl/>
        </w:rPr>
      </w:pPr>
    </w:p>
    <w:p w14:paraId="73616BE7" w14:textId="77777777" w:rsidR="00000000" w:rsidRDefault="003B3694">
      <w:pPr>
        <w:pStyle w:val="af0"/>
        <w:rPr>
          <w:rtl/>
        </w:rPr>
      </w:pPr>
      <w:r>
        <w:rPr>
          <w:rFonts w:hint="eastAsia"/>
          <w:rtl/>
        </w:rPr>
        <w:t>יעקב</w:t>
      </w:r>
      <w:r>
        <w:rPr>
          <w:rtl/>
        </w:rPr>
        <w:t xml:space="preserve"> אדרי (הליכוד):</w:t>
      </w:r>
    </w:p>
    <w:p w14:paraId="7B7571A7" w14:textId="77777777" w:rsidR="00000000" w:rsidRDefault="003B3694">
      <w:pPr>
        <w:pStyle w:val="a0"/>
        <w:rPr>
          <w:rFonts w:hint="cs"/>
          <w:rtl/>
        </w:rPr>
      </w:pPr>
    </w:p>
    <w:p w14:paraId="639613DE" w14:textId="77777777" w:rsidR="00000000" w:rsidRDefault="003B3694">
      <w:pPr>
        <w:pStyle w:val="a0"/>
        <w:rPr>
          <w:rFonts w:hint="cs"/>
          <w:rtl/>
        </w:rPr>
      </w:pPr>
      <w:r>
        <w:rPr>
          <w:rFonts w:hint="cs"/>
          <w:rtl/>
        </w:rPr>
        <w:t>ודא</w:t>
      </w:r>
      <w:r>
        <w:rPr>
          <w:rFonts w:hint="cs"/>
          <w:rtl/>
        </w:rPr>
        <w:t>י פספסת משהו.</w:t>
      </w:r>
    </w:p>
    <w:p w14:paraId="0F8523C3" w14:textId="77777777" w:rsidR="00000000" w:rsidRDefault="003B3694">
      <w:pPr>
        <w:pStyle w:val="a0"/>
        <w:rPr>
          <w:rFonts w:hint="cs"/>
          <w:rtl/>
        </w:rPr>
      </w:pPr>
    </w:p>
    <w:p w14:paraId="01B9A9D7" w14:textId="77777777" w:rsidR="00000000" w:rsidRDefault="003B3694">
      <w:pPr>
        <w:pStyle w:val="af0"/>
        <w:rPr>
          <w:rtl/>
        </w:rPr>
      </w:pPr>
      <w:r>
        <w:rPr>
          <w:rFonts w:hint="eastAsia"/>
          <w:rtl/>
        </w:rPr>
        <w:t>קריאה</w:t>
      </w:r>
      <w:r>
        <w:rPr>
          <w:rtl/>
        </w:rPr>
        <w:t>:</w:t>
      </w:r>
    </w:p>
    <w:p w14:paraId="4AB540D9" w14:textId="77777777" w:rsidR="00000000" w:rsidRDefault="003B3694">
      <w:pPr>
        <w:pStyle w:val="a0"/>
        <w:rPr>
          <w:rFonts w:hint="cs"/>
          <w:rtl/>
        </w:rPr>
      </w:pPr>
    </w:p>
    <w:p w14:paraId="268590F7" w14:textId="77777777" w:rsidR="00000000" w:rsidRDefault="003B3694">
      <w:pPr>
        <w:pStyle w:val="a0"/>
        <w:rPr>
          <w:rFonts w:hint="cs"/>
          <w:rtl/>
        </w:rPr>
      </w:pPr>
      <w:r>
        <w:rPr>
          <w:rFonts w:hint="cs"/>
          <w:rtl/>
        </w:rPr>
        <w:t>- - -</w:t>
      </w:r>
    </w:p>
    <w:p w14:paraId="6D170CD3" w14:textId="77777777" w:rsidR="00000000" w:rsidRDefault="003B3694">
      <w:pPr>
        <w:pStyle w:val="a0"/>
        <w:rPr>
          <w:rFonts w:hint="cs"/>
          <w:rtl/>
        </w:rPr>
      </w:pPr>
    </w:p>
    <w:p w14:paraId="2853E43A" w14:textId="77777777" w:rsidR="00000000" w:rsidRDefault="003B3694">
      <w:pPr>
        <w:pStyle w:val="af0"/>
        <w:rPr>
          <w:rtl/>
        </w:rPr>
      </w:pPr>
      <w:r>
        <w:rPr>
          <w:rFonts w:hint="eastAsia"/>
          <w:rtl/>
        </w:rPr>
        <w:t>מאיר</w:t>
      </w:r>
      <w:r>
        <w:rPr>
          <w:rtl/>
        </w:rPr>
        <w:t xml:space="preserve"> פרוש (יהדות התורה):</w:t>
      </w:r>
    </w:p>
    <w:p w14:paraId="35675C5D" w14:textId="77777777" w:rsidR="00000000" w:rsidRDefault="003B3694">
      <w:pPr>
        <w:pStyle w:val="a0"/>
        <w:rPr>
          <w:rFonts w:hint="cs"/>
          <w:rtl/>
        </w:rPr>
      </w:pPr>
    </w:p>
    <w:p w14:paraId="594F26B6" w14:textId="77777777" w:rsidR="00000000" w:rsidRDefault="003B3694">
      <w:pPr>
        <w:pStyle w:val="a0"/>
        <w:rPr>
          <w:rFonts w:hint="cs"/>
          <w:rtl/>
        </w:rPr>
      </w:pPr>
      <w:r>
        <w:rPr>
          <w:rFonts w:hint="cs"/>
          <w:rtl/>
        </w:rPr>
        <w:t>הונלולו.</w:t>
      </w:r>
    </w:p>
    <w:p w14:paraId="4C8D0688" w14:textId="77777777" w:rsidR="00000000" w:rsidRDefault="003B3694">
      <w:pPr>
        <w:pStyle w:val="a0"/>
        <w:rPr>
          <w:rFonts w:hint="cs"/>
          <w:rtl/>
        </w:rPr>
      </w:pPr>
    </w:p>
    <w:p w14:paraId="59407741" w14:textId="77777777" w:rsidR="00000000" w:rsidRDefault="003B3694">
      <w:pPr>
        <w:pStyle w:val="af1"/>
        <w:rPr>
          <w:rtl/>
        </w:rPr>
      </w:pPr>
      <w:r>
        <w:rPr>
          <w:rtl/>
        </w:rPr>
        <w:t>היו"ר משה כחלון:</w:t>
      </w:r>
    </w:p>
    <w:p w14:paraId="192BEF61" w14:textId="77777777" w:rsidR="00000000" w:rsidRDefault="003B3694">
      <w:pPr>
        <w:pStyle w:val="a0"/>
        <w:rPr>
          <w:rtl/>
        </w:rPr>
      </w:pPr>
    </w:p>
    <w:p w14:paraId="458B0BE5" w14:textId="77777777" w:rsidR="00000000" w:rsidRDefault="003B3694">
      <w:pPr>
        <w:pStyle w:val="a0"/>
        <w:rPr>
          <w:rFonts w:hint="cs"/>
          <w:rtl/>
        </w:rPr>
      </w:pPr>
      <w:r>
        <w:rPr>
          <w:rFonts w:hint="cs"/>
          <w:rtl/>
        </w:rPr>
        <w:t>אין לנו זמן, אחרת הייתי ממשיך. בבקשה, אדוני סגן השר.</w:t>
      </w:r>
    </w:p>
    <w:p w14:paraId="025417C1" w14:textId="77777777" w:rsidR="00000000" w:rsidRDefault="003B3694">
      <w:pPr>
        <w:pStyle w:val="a0"/>
        <w:rPr>
          <w:rFonts w:hint="cs"/>
          <w:rtl/>
        </w:rPr>
      </w:pPr>
    </w:p>
    <w:p w14:paraId="6F1FE622" w14:textId="77777777" w:rsidR="00000000" w:rsidRDefault="003B3694">
      <w:pPr>
        <w:pStyle w:val="-"/>
        <w:rPr>
          <w:rtl/>
        </w:rPr>
      </w:pPr>
      <w:bookmarkStart w:id="822" w:name="FS000001029T12_11_2003_20_43_47C"/>
      <w:bookmarkEnd w:id="822"/>
      <w:r>
        <w:rPr>
          <w:rtl/>
        </w:rPr>
        <w:t>סגן שר התעשייה, המסחר והתעסוקה מיכאל רצון:</w:t>
      </w:r>
    </w:p>
    <w:p w14:paraId="35CC87D6" w14:textId="77777777" w:rsidR="00000000" w:rsidRDefault="003B3694">
      <w:pPr>
        <w:pStyle w:val="a0"/>
        <w:rPr>
          <w:rtl/>
        </w:rPr>
      </w:pPr>
    </w:p>
    <w:p w14:paraId="0283F34A" w14:textId="77777777" w:rsidR="00000000" w:rsidRDefault="003B3694">
      <w:pPr>
        <w:pStyle w:val="a0"/>
        <w:rPr>
          <w:rFonts w:hint="cs"/>
          <w:rtl/>
        </w:rPr>
      </w:pPr>
      <w:r>
        <w:rPr>
          <w:rFonts w:hint="cs"/>
          <w:rtl/>
        </w:rPr>
        <w:t>אדוני היושב-ראש, חברי הכנסת, חבר הכנסת ואסל טאהא, אם שמעתי טוב את סוף דברי</w:t>
      </w:r>
      <w:r>
        <w:rPr>
          <w:rFonts w:hint="cs"/>
          <w:rtl/>
        </w:rPr>
        <w:t>ך, היתה איזו נימה של איום.</w:t>
      </w:r>
    </w:p>
    <w:p w14:paraId="1B19097E" w14:textId="77777777" w:rsidR="00000000" w:rsidRDefault="003B3694">
      <w:pPr>
        <w:pStyle w:val="a0"/>
        <w:rPr>
          <w:rFonts w:hint="cs"/>
          <w:rtl/>
        </w:rPr>
      </w:pPr>
    </w:p>
    <w:p w14:paraId="2A8DF5AD" w14:textId="77777777" w:rsidR="00000000" w:rsidRDefault="003B3694">
      <w:pPr>
        <w:pStyle w:val="af0"/>
        <w:rPr>
          <w:rtl/>
        </w:rPr>
      </w:pPr>
      <w:r>
        <w:rPr>
          <w:rFonts w:hint="eastAsia"/>
          <w:rtl/>
        </w:rPr>
        <w:t>ואסל</w:t>
      </w:r>
      <w:r>
        <w:rPr>
          <w:rtl/>
        </w:rPr>
        <w:t xml:space="preserve"> טאהא (בל"ד):</w:t>
      </w:r>
    </w:p>
    <w:p w14:paraId="2316C298" w14:textId="77777777" w:rsidR="00000000" w:rsidRDefault="003B3694">
      <w:pPr>
        <w:pStyle w:val="a0"/>
        <w:rPr>
          <w:rFonts w:hint="cs"/>
          <w:rtl/>
        </w:rPr>
      </w:pPr>
    </w:p>
    <w:p w14:paraId="3B340567" w14:textId="77777777" w:rsidR="00000000" w:rsidRDefault="003B3694">
      <w:pPr>
        <w:pStyle w:val="a0"/>
        <w:rPr>
          <w:rFonts w:hint="cs"/>
          <w:rtl/>
        </w:rPr>
      </w:pPr>
      <w:r>
        <w:rPr>
          <w:rFonts w:hint="cs"/>
          <w:rtl/>
        </w:rPr>
        <w:t xml:space="preserve">אתם נותנים את האות. </w:t>
      </w:r>
    </w:p>
    <w:p w14:paraId="55C0257F" w14:textId="77777777" w:rsidR="00000000" w:rsidRDefault="003B3694">
      <w:pPr>
        <w:pStyle w:val="a0"/>
        <w:rPr>
          <w:rFonts w:hint="cs"/>
          <w:rtl/>
        </w:rPr>
      </w:pPr>
    </w:p>
    <w:p w14:paraId="476B5440" w14:textId="77777777" w:rsidR="00000000" w:rsidRDefault="003B3694">
      <w:pPr>
        <w:pStyle w:val="-"/>
        <w:rPr>
          <w:rtl/>
        </w:rPr>
      </w:pPr>
      <w:bookmarkStart w:id="823" w:name="FS000001029T12_11_2003_20_44_43C"/>
      <w:bookmarkEnd w:id="823"/>
    </w:p>
    <w:p w14:paraId="7B8BF04A" w14:textId="77777777" w:rsidR="00000000" w:rsidRDefault="003B3694">
      <w:pPr>
        <w:pStyle w:val="-"/>
        <w:rPr>
          <w:rtl/>
        </w:rPr>
      </w:pPr>
      <w:r>
        <w:rPr>
          <w:rtl/>
        </w:rPr>
        <w:t>סגן שר התעשייה, המסחר והתעסוקה מיכאל רצון:</w:t>
      </w:r>
    </w:p>
    <w:p w14:paraId="428E4D4E" w14:textId="77777777" w:rsidR="00000000" w:rsidRDefault="003B3694">
      <w:pPr>
        <w:pStyle w:val="a0"/>
        <w:rPr>
          <w:rtl/>
        </w:rPr>
      </w:pPr>
    </w:p>
    <w:p w14:paraId="68387E14" w14:textId="77777777" w:rsidR="00000000" w:rsidRDefault="003B3694">
      <w:pPr>
        <w:pStyle w:val="a0"/>
        <w:rPr>
          <w:rFonts w:hint="cs"/>
          <w:rtl/>
        </w:rPr>
      </w:pPr>
      <w:r>
        <w:rPr>
          <w:rFonts w:hint="cs"/>
          <w:rtl/>
        </w:rPr>
        <w:t>היתה בהם איזו נימה של איום, ואני מציע לך, כחבר הכנסת, לא לאיים על הבית הזה, לא לאיים על המדינה הזאת.</w:t>
      </w:r>
    </w:p>
    <w:p w14:paraId="5A49AFD0" w14:textId="77777777" w:rsidR="00000000" w:rsidRDefault="003B3694">
      <w:pPr>
        <w:pStyle w:val="a0"/>
        <w:rPr>
          <w:rFonts w:hint="cs"/>
          <w:rtl/>
        </w:rPr>
      </w:pPr>
    </w:p>
    <w:p w14:paraId="57EAA3A4" w14:textId="77777777" w:rsidR="00000000" w:rsidRDefault="003B3694">
      <w:pPr>
        <w:pStyle w:val="af0"/>
        <w:rPr>
          <w:rtl/>
        </w:rPr>
      </w:pPr>
      <w:r>
        <w:rPr>
          <w:rFonts w:hint="eastAsia"/>
          <w:rtl/>
        </w:rPr>
        <w:t>ואסל</w:t>
      </w:r>
      <w:r>
        <w:rPr>
          <w:rtl/>
        </w:rPr>
        <w:t xml:space="preserve"> טאהא (בל"ד):</w:t>
      </w:r>
    </w:p>
    <w:p w14:paraId="5F94A5B0" w14:textId="77777777" w:rsidR="00000000" w:rsidRDefault="003B3694">
      <w:pPr>
        <w:pStyle w:val="a0"/>
        <w:rPr>
          <w:rFonts w:hint="cs"/>
          <w:rtl/>
        </w:rPr>
      </w:pPr>
    </w:p>
    <w:p w14:paraId="64A54C58" w14:textId="77777777" w:rsidR="00000000" w:rsidRDefault="003B3694">
      <w:pPr>
        <w:pStyle w:val="a0"/>
        <w:rPr>
          <w:rFonts w:hint="cs"/>
          <w:rtl/>
        </w:rPr>
      </w:pPr>
      <w:r>
        <w:rPr>
          <w:rFonts w:hint="cs"/>
          <w:rtl/>
        </w:rPr>
        <w:t>אתם מאיימים. אתם מאיי</w:t>
      </w:r>
      <w:r>
        <w:rPr>
          <w:rFonts w:hint="cs"/>
          <w:rtl/>
        </w:rPr>
        <w:t>מים על - - -</w:t>
      </w:r>
    </w:p>
    <w:p w14:paraId="346EAC07" w14:textId="77777777" w:rsidR="00000000" w:rsidRDefault="003B3694">
      <w:pPr>
        <w:pStyle w:val="a0"/>
        <w:rPr>
          <w:rFonts w:hint="cs"/>
          <w:rtl/>
        </w:rPr>
      </w:pPr>
    </w:p>
    <w:p w14:paraId="14CA5D24" w14:textId="77777777" w:rsidR="00000000" w:rsidRDefault="003B3694">
      <w:pPr>
        <w:pStyle w:val="-"/>
        <w:rPr>
          <w:rtl/>
        </w:rPr>
      </w:pPr>
      <w:bookmarkStart w:id="824" w:name="FS000001029T12_11_2003_20_45_39C"/>
      <w:bookmarkEnd w:id="824"/>
      <w:r>
        <w:rPr>
          <w:rtl/>
        </w:rPr>
        <w:t>סגן שר התעשייה, המסחר והתעסוקה מיכאל רצון:</w:t>
      </w:r>
    </w:p>
    <w:p w14:paraId="3263E454" w14:textId="77777777" w:rsidR="00000000" w:rsidRDefault="003B3694">
      <w:pPr>
        <w:pStyle w:val="a0"/>
        <w:rPr>
          <w:rtl/>
        </w:rPr>
      </w:pPr>
    </w:p>
    <w:p w14:paraId="3D3B3179" w14:textId="77777777" w:rsidR="00000000" w:rsidRDefault="003B3694">
      <w:pPr>
        <w:pStyle w:val="a0"/>
        <w:rPr>
          <w:rFonts w:hint="cs"/>
          <w:rtl/>
        </w:rPr>
      </w:pPr>
      <w:r>
        <w:rPr>
          <w:rFonts w:hint="cs"/>
          <w:rtl/>
        </w:rPr>
        <w:t xml:space="preserve">עם ישראל חי וקיים, היה לפני שהייתם פה, יהיה חי וקיים אחרי שאתם תלכו מפה, אל תדאג. </w:t>
      </w:r>
    </w:p>
    <w:p w14:paraId="22E5C953" w14:textId="77777777" w:rsidR="00000000" w:rsidRDefault="003B3694">
      <w:pPr>
        <w:pStyle w:val="a0"/>
        <w:rPr>
          <w:rFonts w:hint="cs"/>
          <w:rtl/>
        </w:rPr>
      </w:pPr>
    </w:p>
    <w:p w14:paraId="64692AE0" w14:textId="77777777" w:rsidR="00000000" w:rsidRDefault="003B3694">
      <w:pPr>
        <w:pStyle w:val="af0"/>
        <w:rPr>
          <w:rtl/>
        </w:rPr>
      </w:pPr>
      <w:r>
        <w:rPr>
          <w:rFonts w:hint="eastAsia"/>
          <w:rtl/>
        </w:rPr>
        <w:t>ואסל</w:t>
      </w:r>
      <w:r>
        <w:rPr>
          <w:rtl/>
        </w:rPr>
        <w:t xml:space="preserve"> טאהא (בל"ד):</w:t>
      </w:r>
    </w:p>
    <w:p w14:paraId="319EB648" w14:textId="77777777" w:rsidR="00000000" w:rsidRDefault="003B3694">
      <w:pPr>
        <w:pStyle w:val="a0"/>
        <w:rPr>
          <w:rFonts w:hint="cs"/>
          <w:rtl/>
        </w:rPr>
      </w:pPr>
    </w:p>
    <w:p w14:paraId="30C3B901" w14:textId="77777777" w:rsidR="00000000" w:rsidRDefault="003B3694">
      <w:pPr>
        <w:pStyle w:val="a0"/>
        <w:ind w:firstLine="0"/>
        <w:rPr>
          <w:rFonts w:hint="cs"/>
          <w:rtl/>
        </w:rPr>
      </w:pPr>
      <w:r>
        <w:rPr>
          <w:rFonts w:hint="cs"/>
          <w:rtl/>
        </w:rPr>
        <w:tab/>
        <w:t>אנחנו לא נלך מכאן - - -</w:t>
      </w:r>
    </w:p>
    <w:p w14:paraId="5F9D34D3" w14:textId="77777777" w:rsidR="00000000" w:rsidRDefault="003B3694">
      <w:pPr>
        <w:pStyle w:val="a0"/>
        <w:ind w:firstLine="0"/>
        <w:rPr>
          <w:rFonts w:hint="cs"/>
          <w:rtl/>
        </w:rPr>
      </w:pPr>
    </w:p>
    <w:p w14:paraId="2D007E36" w14:textId="77777777" w:rsidR="00000000" w:rsidRDefault="003B3694">
      <w:pPr>
        <w:pStyle w:val="-"/>
        <w:rPr>
          <w:rtl/>
        </w:rPr>
      </w:pPr>
      <w:bookmarkStart w:id="825" w:name="FS000001029T12_11_2003_20_46_21C"/>
      <w:bookmarkEnd w:id="825"/>
      <w:r>
        <w:rPr>
          <w:rtl/>
        </w:rPr>
        <w:t>סגן שר התעשייה, המסחר והתעסוקה מיכאל רצון:</w:t>
      </w:r>
    </w:p>
    <w:p w14:paraId="06F6A541" w14:textId="77777777" w:rsidR="00000000" w:rsidRDefault="003B3694">
      <w:pPr>
        <w:pStyle w:val="a0"/>
        <w:rPr>
          <w:rtl/>
        </w:rPr>
      </w:pPr>
    </w:p>
    <w:p w14:paraId="3F2E549A" w14:textId="77777777" w:rsidR="00000000" w:rsidRDefault="003B3694">
      <w:pPr>
        <w:pStyle w:val="a0"/>
        <w:rPr>
          <w:rFonts w:hint="cs"/>
          <w:rtl/>
        </w:rPr>
      </w:pPr>
      <w:r>
        <w:rPr>
          <w:rFonts w:hint="cs"/>
          <w:rtl/>
        </w:rPr>
        <w:t>אל תאיים עלינו. המדינה הז</w:t>
      </w:r>
      <w:r>
        <w:rPr>
          <w:rFonts w:hint="cs"/>
          <w:rtl/>
        </w:rPr>
        <w:t xml:space="preserve">את בראש ובראשונה </w:t>
      </w:r>
      <w:r>
        <w:rPr>
          <w:rtl/>
        </w:rPr>
        <w:t>–</w:t>
      </w:r>
      <w:r>
        <w:rPr>
          <w:rFonts w:hint="cs"/>
          <w:rtl/>
        </w:rPr>
        <w:t xml:space="preserve"> בהגדרה </w:t>
      </w:r>
      <w:r>
        <w:rPr>
          <w:rtl/>
        </w:rPr>
        <w:t>–</w:t>
      </w:r>
      <w:r>
        <w:rPr>
          <w:rFonts w:hint="cs"/>
          <w:rtl/>
        </w:rPr>
        <w:t xml:space="preserve"> היא מדינה יהודית דמוקרטית.  לכן, אני מציע לך - - -</w:t>
      </w:r>
    </w:p>
    <w:p w14:paraId="6F70754E" w14:textId="77777777" w:rsidR="00000000" w:rsidRDefault="003B3694">
      <w:pPr>
        <w:pStyle w:val="a0"/>
        <w:rPr>
          <w:rFonts w:hint="cs"/>
          <w:rtl/>
        </w:rPr>
      </w:pPr>
    </w:p>
    <w:p w14:paraId="4851179D" w14:textId="77777777" w:rsidR="00000000" w:rsidRDefault="003B3694">
      <w:pPr>
        <w:pStyle w:val="af0"/>
        <w:rPr>
          <w:rtl/>
        </w:rPr>
      </w:pPr>
      <w:r>
        <w:rPr>
          <w:rFonts w:hint="eastAsia"/>
          <w:rtl/>
        </w:rPr>
        <w:t>ואסל</w:t>
      </w:r>
      <w:r>
        <w:rPr>
          <w:rtl/>
        </w:rPr>
        <w:t xml:space="preserve"> טאהא (בל"ד):</w:t>
      </w:r>
    </w:p>
    <w:p w14:paraId="6A03B9A0" w14:textId="77777777" w:rsidR="00000000" w:rsidRDefault="003B3694">
      <w:pPr>
        <w:pStyle w:val="a0"/>
        <w:rPr>
          <w:rFonts w:hint="cs"/>
          <w:rtl/>
        </w:rPr>
      </w:pPr>
    </w:p>
    <w:p w14:paraId="2BF515EE" w14:textId="77777777" w:rsidR="00000000" w:rsidRDefault="003B3694">
      <w:pPr>
        <w:pStyle w:val="a0"/>
        <w:rPr>
          <w:rFonts w:hint="cs"/>
          <w:rtl/>
        </w:rPr>
      </w:pPr>
      <w:r>
        <w:rPr>
          <w:rFonts w:hint="cs"/>
          <w:rtl/>
        </w:rPr>
        <w:t xml:space="preserve">- - - מדינת כל אזרחיה. </w:t>
      </w:r>
    </w:p>
    <w:p w14:paraId="74570707" w14:textId="77777777" w:rsidR="00000000" w:rsidRDefault="003B3694">
      <w:pPr>
        <w:pStyle w:val="a0"/>
        <w:rPr>
          <w:rFonts w:hint="cs"/>
          <w:rtl/>
        </w:rPr>
      </w:pPr>
    </w:p>
    <w:p w14:paraId="49B580E4" w14:textId="77777777" w:rsidR="00000000" w:rsidRDefault="003B3694">
      <w:pPr>
        <w:pStyle w:val="-"/>
        <w:rPr>
          <w:rtl/>
        </w:rPr>
      </w:pPr>
      <w:bookmarkStart w:id="826" w:name="FS000001029T12_11_2003_20_47_07C"/>
      <w:bookmarkEnd w:id="826"/>
      <w:r>
        <w:rPr>
          <w:rtl/>
        </w:rPr>
        <w:t>סגן שר התעשייה, המסחר והתעסוקה מיכאל רצון:</w:t>
      </w:r>
    </w:p>
    <w:p w14:paraId="531E93A7" w14:textId="77777777" w:rsidR="00000000" w:rsidRDefault="003B3694">
      <w:pPr>
        <w:pStyle w:val="a0"/>
        <w:rPr>
          <w:rtl/>
        </w:rPr>
      </w:pPr>
    </w:p>
    <w:p w14:paraId="57134BED" w14:textId="77777777" w:rsidR="00000000" w:rsidRDefault="003B3694">
      <w:pPr>
        <w:pStyle w:val="a0"/>
        <w:rPr>
          <w:rFonts w:hint="cs"/>
          <w:rtl/>
        </w:rPr>
      </w:pPr>
      <w:r>
        <w:rPr>
          <w:rFonts w:hint="cs"/>
          <w:rtl/>
        </w:rPr>
        <w:t xml:space="preserve">זאת לא מדינה לכל אזרחיה. זאת קודם כול מדינה יהודית דמוקרטית. אחרי זה היא לכל אזרחיה. </w:t>
      </w:r>
    </w:p>
    <w:p w14:paraId="1A54B045" w14:textId="77777777" w:rsidR="00000000" w:rsidRDefault="003B3694">
      <w:pPr>
        <w:pStyle w:val="a0"/>
        <w:rPr>
          <w:rFonts w:hint="cs"/>
          <w:rtl/>
        </w:rPr>
      </w:pPr>
    </w:p>
    <w:p w14:paraId="3DFB137E" w14:textId="77777777" w:rsidR="00000000" w:rsidRDefault="003B3694">
      <w:pPr>
        <w:pStyle w:val="af0"/>
        <w:rPr>
          <w:rtl/>
        </w:rPr>
      </w:pPr>
      <w:r>
        <w:rPr>
          <w:rFonts w:hint="eastAsia"/>
          <w:rtl/>
        </w:rPr>
        <w:t>ו</w:t>
      </w:r>
      <w:r>
        <w:rPr>
          <w:rFonts w:hint="eastAsia"/>
          <w:rtl/>
        </w:rPr>
        <w:t>אסל</w:t>
      </w:r>
      <w:r>
        <w:rPr>
          <w:rtl/>
        </w:rPr>
        <w:t xml:space="preserve"> טאהא (בל"ד):</w:t>
      </w:r>
    </w:p>
    <w:p w14:paraId="6427AD1A" w14:textId="77777777" w:rsidR="00000000" w:rsidRDefault="003B3694">
      <w:pPr>
        <w:pStyle w:val="a0"/>
        <w:rPr>
          <w:rFonts w:hint="cs"/>
          <w:rtl/>
        </w:rPr>
      </w:pPr>
    </w:p>
    <w:p w14:paraId="6128A09A" w14:textId="77777777" w:rsidR="00000000" w:rsidRDefault="003B3694">
      <w:pPr>
        <w:pStyle w:val="a0"/>
        <w:rPr>
          <w:rFonts w:hint="cs"/>
          <w:rtl/>
        </w:rPr>
      </w:pPr>
      <w:r>
        <w:rPr>
          <w:rFonts w:hint="cs"/>
          <w:rtl/>
        </w:rPr>
        <w:t>אנחנו היינו כאן לפני קום המדינה. המדינה - - -</w:t>
      </w:r>
    </w:p>
    <w:p w14:paraId="6EA60BD5" w14:textId="77777777" w:rsidR="00000000" w:rsidRDefault="003B3694">
      <w:pPr>
        <w:pStyle w:val="a0"/>
        <w:rPr>
          <w:rFonts w:hint="cs"/>
          <w:rtl/>
        </w:rPr>
      </w:pPr>
    </w:p>
    <w:p w14:paraId="7320ED0D" w14:textId="77777777" w:rsidR="00000000" w:rsidRDefault="003B3694">
      <w:pPr>
        <w:pStyle w:val="-"/>
        <w:rPr>
          <w:rtl/>
        </w:rPr>
      </w:pPr>
      <w:bookmarkStart w:id="827" w:name="FS000001029T12_11_2003_20_48_16C"/>
      <w:bookmarkEnd w:id="827"/>
      <w:r>
        <w:rPr>
          <w:rtl/>
        </w:rPr>
        <w:t>סגן שר התעשייה, המסחר והתעסוקה מיכאל רצון:</w:t>
      </w:r>
    </w:p>
    <w:p w14:paraId="51330388" w14:textId="77777777" w:rsidR="00000000" w:rsidRDefault="003B3694">
      <w:pPr>
        <w:pStyle w:val="a0"/>
        <w:rPr>
          <w:rtl/>
        </w:rPr>
      </w:pPr>
    </w:p>
    <w:p w14:paraId="2D1B6355" w14:textId="77777777" w:rsidR="00000000" w:rsidRDefault="003B3694">
      <w:pPr>
        <w:pStyle w:val="a0"/>
        <w:rPr>
          <w:rFonts w:hint="cs"/>
          <w:rtl/>
        </w:rPr>
      </w:pPr>
      <w:r>
        <w:rPr>
          <w:rFonts w:hint="cs"/>
          <w:rtl/>
        </w:rPr>
        <w:t>ועכשיו, ברשותך, אני רוצה לענות לך על השאלה שלך. לפני שאני מתחיל בתשובה אני רוצה לומר, שביסוד ההחלטה של מועצת המינהל לא היתה שום התייחסות לערבים, כך</w:t>
      </w:r>
      <w:r>
        <w:rPr>
          <w:rFonts w:hint="cs"/>
          <w:rtl/>
        </w:rPr>
        <w:t xml:space="preserve"> שאני לא יודע מאיפה אתה מוציא את הדברים האלה, שיש איזו אפליה של הערבים. אין שום אפליה של הערבים.</w:t>
      </w:r>
    </w:p>
    <w:p w14:paraId="0EBE6F13" w14:textId="77777777" w:rsidR="00000000" w:rsidRDefault="003B3694">
      <w:pPr>
        <w:pStyle w:val="a0"/>
        <w:rPr>
          <w:rFonts w:hint="cs"/>
          <w:rtl/>
        </w:rPr>
      </w:pPr>
    </w:p>
    <w:p w14:paraId="3AB7F269" w14:textId="77777777" w:rsidR="00000000" w:rsidRDefault="003B3694">
      <w:pPr>
        <w:pStyle w:val="af0"/>
        <w:rPr>
          <w:rtl/>
        </w:rPr>
      </w:pPr>
      <w:r>
        <w:rPr>
          <w:rFonts w:hint="eastAsia"/>
          <w:rtl/>
        </w:rPr>
        <w:t>ואסל</w:t>
      </w:r>
      <w:r>
        <w:rPr>
          <w:rtl/>
        </w:rPr>
        <w:t xml:space="preserve"> טאהא (בל"ד):</w:t>
      </w:r>
    </w:p>
    <w:p w14:paraId="3DDB7D10" w14:textId="77777777" w:rsidR="00000000" w:rsidRDefault="003B3694">
      <w:pPr>
        <w:pStyle w:val="a0"/>
        <w:rPr>
          <w:rFonts w:hint="cs"/>
          <w:rtl/>
        </w:rPr>
      </w:pPr>
    </w:p>
    <w:p w14:paraId="28599D44" w14:textId="77777777" w:rsidR="00000000" w:rsidRDefault="003B3694">
      <w:pPr>
        <w:pStyle w:val="a0"/>
        <w:rPr>
          <w:rFonts w:hint="cs"/>
          <w:rtl/>
        </w:rPr>
      </w:pPr>
      <w:r>
        <w:rPr>
          <w:rFonts w:hint="cs"/>
          <w:rtl/>
        </w:rPr>
        <w:t>323 יישובים - - -</w:t>
      </w:r>
    </w:p>
    <w:p w14:paraId="10F2F400" w14:textId="77777777" w:rsidR="00000000" w:rsidRDefault="003B3694">
      <w:pPr>
        <w:pStyle w:val="a0"/>
        <w:rPr>
          <w:rFonts w:hint="cs"/>
          <w:rtl/>
        </w:rPr>
      </w:pPr>
    </w:p>
    <w:p w14:paraId="5387639D" w14:textId="77777777" w:rsidR="00000000" w:rsidRDefault="003B3694">
      <w:pPr>
        <w:pStyle w:val="-"/>
        <w:rPr>
          <w:rtl/>
        </w:rPr>
      </w:pPr>
      <w:bookmarkStart w:id="828" w:name="FS000001029T12_11_2003_20_49_39C"/>
      <w:bookmarkEnd w:id="828"/>
      <w:r>
        <w:rPr>
          <w:rtl/>
        </w:rPr>
        <w:t>סגן שר התעשייה, המסחר והתעסוקה מיכאל רצון:</w:t>
      </w:r>
    </w:p>
    <w:p w14:paraId="0C05600B" w14:textId="77777777" w:rsidR="00000000" w:rsidRDefault="003B3694">
      <w:pPr>
        <w:pStyle w:val="a0"/>
        <w:rPr>
          <w:rtl/>
        </w:rPr>
      </w:pPr>
    </w:p>
    <w:p w14:paraId="45424FF3" w14:textId="77777777" w:rsidR="00000000" w:rsidRDefault="003B3694">
      <w:pPr>
        <w:pStyle w:val="a0"/>
        <w:rPr>
          <w:rFonts w:hint="cs"/>
          <w:rtl/>
        </w:rPr>
      </w:pPr>
      <w:r>
        <w:rPr>
          <w:rFonts w:hint="cs"/>
          <w:rtl/>
        </w:rPr>
        <w:t>אין שום אפליה של הערבים. יש אולי הטבה לחלק מהתושבים, אבל אין אפליה. אני חושב</w:t>
      </w:r>
      <w:r>
        <w:rPr>
          <w:rFonts w:hint="cs"/>
          <w:rtl/>
        </w:rPr>
        <w:t xml:space="preserve"> שזו טעות. </w:t>
      </w:r>
    </w:p>
    <w:p w14:paraId="1C0201D5" w14:textId="77777777" w:rsidR="00000000" w:rsidRDefault="003B3694">
      <w:pPr>
        <w:pStyle w:val="a0"/>
        <w:rPr>
          <w:rFonts w:hint="cs"/>
          <w:rtl/>
        </w:rPr>
      </w:pPr>
    </w:p>
    <w:p w14:paraId="140D1914" w14:textId="77777777" w:rsidR="00000000" w:rsidRDefault="003B3694">
      <w:pPr>
        <w:pStyle w:val="af0"/>
        <w:rPr>
          <w:rtl/>
        </w:rPr>
      </w:pPr>
      <w:r>
        <w:rPr>
          <w:rFonts w:hint="eastAsia"/>
          <w:rtl/>
        </w:rPr>
        <w:t>ואסל</w:t>
      </w:r>
      <w:r>
        <w:rPr>
          <w:rtl/>
        </w:rPr>
        <w:t xml:space="preserve"> טאהא (בל"ד):</w:t>
      </w:r>
    </w:p>
    <w:p w14:paraId="5587DFCB" w14:textId="77777777" w:rsidR="00000000" w:rsidRDefault="003B3694">
      <w:pPr>
        <w:pStyle w:val="a0"/>
        <w:rPr>
          <w:rFonts w:hint="cs"/>
          <w:rtl/>
        </w:rPr>
      </w:pPr>
    </w:p>
    <w:p w14:paraId="58A14C2E" w14:textId="77777777" w:rsidR="00000000" w:rsidRDefault="003B3694">
      <w:pPr>
        <w:pStyle w:val="a0"/>
        <w:rPr>
          <w:rFonts w:hint="cs"/>
          <w:rtl/>
        </w:rPr>
      </w:pPr>
      <w:r>
        <w:rPr>
          <w:rFonts w:hint="cs"/>
          <w:rtl/>
        </w:rPr>
        <w:t>אתה מפלה באדמות.</w:t>
      </w:r>
    </w:p>
    <w:p w14:paraId="3EF46DF5" w14:textId="77777777" w:rsidR="00000000" w:rsidRDefault="003B3694">
      <w:pPr>
        <w:pStyle w:val="a0"/>
        <w:rPr>
          <w:rFonts w:hint="cs"/>
          <w:rtl/>
        </w:rPr>
      </w:pPr>
    </w:p>
    <w:p w14:paraId="422B2366" w14:textId="77777777" w:rsidR="00000000" w:rsidRDefault="003B3694">
      <w:pPr>
        <w:pStyle w:val="-"/>
        <w:rPr>
          <w:rtl/>
        </w:rPr>
      </w:pPr>
      <w:bookmarkStart w:id="829" w:name="FS000001029T12_11_2003_20_51_03C"/>
      <w:bookmarkEnd w:id="829"/>
      <w:r>
        <w:rPr>
          <w:rtl/>
        </w:rPr>
        <w:t>סגן שר התעשייה, המסחר והתעסוקה מיכאל רצון:</w:t>
      </w:r>
    </w:p>
    <w:p w14:paraId="0BF9E044" w14:textId="77777777" w:rsidR="00000000" w:rsidRDefault="003B3694">
      <w:pPr>
        <w:pStyle w:val="a0"/>
        <w:rPr>
          <w:rtl/>
        </w:rPr>
      </w:pPr>
    </w:p>
    <w:p w14:paraId="0C1D4CE0" w14:textId="77777777" w:rsidR="00000000" w:rsidRDefault="003B3694">
      <w:pPr>
        <w:pStyle w:val="a0"/>
        <w:rPr>
          <w:rFonts w:hint="cs"/>
          <w:rtl/>
        </w:rPr>
      </w:pPr>
      <w:r>
        <w:rPr>
          <w:rFonts w:hint="cs"/>
          <w:rtl/>
        </w:rPr>
        <w:t xml:space="preserve">הטבה מותר לתת למי שזה מגיע להם. </w:t>
      </w:r>
    </w:p>
    <w:p w14:paraId="5B1ADB61" w14:textId="77777777" w:rsidR="00000000" w:rsidRDefault="003B3694">
      <w:pPr>
        <w:pStyle w:val="a0"/>
        <w:rPr>
          <w:rFonts w:hint="cs"/>
          <w:rtl/>
        </w:rPr>
      </w:pPr>
    </w:p>
    <w:p w14:paraId="305F064F" w14:textId="77777777" w:rsidR="00000000" w:rsidRDefault="003B3694">
      <w:pPr>
        <w:pStyle w:val="a0"/>
        <w:rPr>
          <w:rFonts w:hint="cs"/>
          <w:rtl/>
        </w:rPr>
      </w:pPr>
      <w:r>
        <w:rPr>
          <w:rFonts w:hint="cs"/>
          <w:rtl/>
        </w:rPr>
        <w:t>ביסוד החלטת מועצת המינהל יש שתי תכליות מצטברות, ואני מציע לך להאזין ולהקשיב: התכלית הראשונה היא חיזוקם של היישובים הקטנים באזורי</w:t>
      </w:r>
      <w:r>
        <w:rPr>
          <w:rFonts w:hint="cs"/>
          <w:rtl/>
        </w:rPr>
        <w:t xml:space="preserve"> עדיפות לאומית בגליל ובנגב; התכלית השנייה, שעליה אתה מתלונן כל כך, היא מתן הטבה </w:t>
      </w:r>
      <w:r>
        <w:rPr>
          <w:rtl/>
        </w:rPr>
        <w:t>–</w:t>
      </w:r>
      <w:r>
        <w:rPr>
          <w:rFonts w:hint="cs"/>
          <w:rtl/>
        </w:rPr>
        <w:t xml:space="preserve"> ואני מציע לך להקשיב </w:t>
      </w:r>
      <w:r>
        <w:rPr>
          <w:rtl/>
        </w:rPr>
        <w:t>–</w:t>
      </w:r>
      <w:r>
        <w:rPr>
          <w:rFonts w:hint="cs"/>
          <w:rtl/>
        </w:rPr>
        <w:t xml:space="preserve"> למי שתרמו מזמנם לציבור -  לעתים אף סיכנו את חייהם -  במסגרת השירות הצבאי או השירות הלאומי.</w:t>
      </w:r>
    </w:p>
    <w:p w14:paraId="4881D805" w14:textId="77777777" w:rsidR="00000000" w:rsidRDefault="003B3694">
      <w:pPr>
        <w:pStyle w:val="a0"/>
        <w:rPr>
          <w:rFonts w:hint="cs"/>
          <w:rtl/>
        </w:rPr>
      </w:pPr>
    </w:p>
    <w:p w14:paraId="3849110F" w14:textId="77777777" w:rsidR="00000000" w:rsidRDefault="003B3694">
      <w:pPr>
        <w:pStyle w:val="af0"/>
        <w:rPr>
          <w:rtl/>
        </w:rPr>
      </w:pPr>
      <w:r>
        <w:rPr>
          <w:rFonts w:hint="eastAsia"/>
          <w:rtl/>
        </w:rPr>
        <w:t>ואסל</w:t>
      </w:r>
      <w:r>
        <w:rPr>
          <w:rtl/>
        </w:rPr>
        <w:t xml:space="preserve"> טאהא (בל"ד):</w:t>
      </w:r>
    </w:p>
    <w:p w14:paraId="66202CBC" w14:textId="77777777" w:rsidR="00000000" w:rsidRDefault="003B3694">
      <w:pPr>
        <w:pStyle w:val="a0"/>
        <w:rPr>
          <w:rFonts w:hint="cs"/>
          <w:rtl/>
        </w:rPr>
      </w:pPr>
    </w:p>
    <w:p w14:paraId="7B6122A7" w14:textId="77777777" w:rsidR="00000000" w:rsidRDefault="003B3694">
      <w:pPr>
        <w:pStyle w:val="a0"/>
        <w:rPr>
          <w:rFonts w:hint="cs"/>
          <w:rtl/>
        </w:rPr>
      </w:pPr>
      <w:r>
        <w:rPr>
          <w:rFonts w:hint="cs"/>
          <w:rtl/>
        </w:rPr>
        <w:t>לחיילים משוחררים יש חוק - - -</w:t>
      </w:r>
    </w:p>
    <w:p w14:paraId="587B5242" w14:textId="77777777" w:rsidR="00000000" w:rsidRDefault="003B3694">
      <w:pPr>
        <w:pStyle w:val="a0"/>
        <w:rPr>
          <w:rFonts w:hint="cs"/>
          <w:rtl/>
        </w:rPr>
      </w:pPr>
    </w:p>
    <w:p w14:paraId="0E0F95E8" w14:textId="77777777" w:rsidR="00000000" w:rsidRDefault="003B3694">
      <w:pPr>
        <w:pStyle w:val="-"/>
        <w:rPr>
          <w:rtl/>
        </w:rPr>
      </w:pPr>
      <w:bookmarkStart w:id="830" w:name="FS000001029T12_11_2003_20_53_20C"/>
      <w:bookmarkEnd w:id="830"/>
      <w:r>
        <w:rPr>
          <w:rtl/>
        </w:rPr>
        <w:t>סגן שר התע</w:t>
      </w:r>
      <w:r>
        <w:rPr>
          <w:rtl/>
        </w:rPr>
        <w:t>שייה, המסחר והתעסוקה מיכאל רצון:</w:t>
      </w:r>
    </w:p>
    <w:p w14:paraId="06F6964A" w14:textId="77777777" w:rsidR="00000000" w:rsidRDefault="003B3694">
      <w:pPr>
        <w:pStyle w:val="a0"/>
        <w:rPr>
          <w:rtl/>
        </w:rPr>
      </w:pPr>
    </w:p>
    <w:p w14:paraId="3CF0406B" w14:textId="77777777" w:rsidR="00000000" w:rsidRDefault="003B3694">
      <w:pPr>
        <w:pStyle w:val="a0"/>
        <w:rPr>
          <w:rFonts w:hint="cs"/>
          <w:rtl/>
        </w:rPr>
      </w:pPr>
      <w:r>
        <w:rPr>
          <w:rFonts w:hint="cs"/>
          <w:rtl/>
        </w:rPr>
        <w:t>כל אחת מן התכליות האמורות הוכרה בפסיקתו של בית-המשפט העליון, שאתם רצים אליו חדשות לבקרים, כתכלית ראויה המאפשרת מתן זכויות יתר.</w:t>
      </w:r>
    </w:p>
    <w:p w14:paraId="67E410CD" w14:textId="77777777" w:rsidR="00000000" w:rsidRDefault="003B3694">
      <w:pPr>
        <w:pStyle w:val="a0"/>
        <w:rPr>
          <w:rFonts w:hint="cs"/>
          <w:rtl/>
        </w:rPr>
      </w:pPr>
    </w:p>
    <w:p w14:paraId="336570B3" w14:textId="77777777" w:rsidR="00000000" w:rsidRDefault="003B3694">
      <w:pPr>
        <w:pStyle w:val="af0"/>
        <w:rPr>
          <w:rtl/>
        </w:rPr>
      </w:pPr>
      <w:r>
        <w:rPr>
          <w:rFonts w:hint="eastAsia"/>
          <w:rtl/>
        </w:rPr>
        <w:t>ואסל</w:t>
      </w:r>
      <w:r>
        <w:rPr>
          <w:rtl/>
        </w:rPr>
        <w:t xml:space="preserve"> טאהא (בל"ד):</w:t>
      </w:r>
    </w:p>
    <w:p w14:paraId="55A14FE7" w14:textId="77777777" w:rsidR="00000000" w:rsidRDefault="003B3694">
      <w:pPr>
        <w:pStyle w:val="a0"/>
        <w:rPr>
          <w:rFonts w:hint="cs"/>
          <w:rtl/>
        </w:rPr>
      </w:pPr>
    </w:p>
    <w:p w14:paraId="288338B2" w14:textId="77777777" w:rsidR="00000000" w:rsidRDefault="003B3694">
      <w:pPr>
        <w:pStyle w:val="a0"/>
        <w:rPr>
          <w:rFonts w:hint="cs"/>
          <w:rtl/>
        </w:rPr>
      </w:pPr>
      <w:r>
        <w:rPr>
          <w:rFonts w:hint="cs"/>
          <w:rtl/>
        </w:rPr>
        <w:t>אני מברך את ארגון "עדאלה", שעתר בעניין הזה.</w:t>
      </w:r>
    </w:p>
    <w:p w14:paraId="4D22CE18" w14:textId="77777777" w:rsidR="00000000" w:rsidRDefault="003B3694">
      <w:pPr>
        <w:pStyle w:val="a0"/>
        <w:rPr>
          <w:rtl/>
        </w:rPr>
      </w:pPr>
    </w:p>
    <w:p w14:paraId="4B4948DB" w14:textId="77777777" w:rsidR="00000000" w:rsidRDefault="003B3694">
      <w:pPr>
        <w:pStyle w:val="a0"/>
        <w:rPr>
          <w:rFonts w:hint="cs"/>
          <w:rtl/>
        </w:rPr>
      </w:pPr>
    </w:p>
    <w:p w14:paraId="557CE71A" w14:textId="77777777" w:rsidR="00000000" w:rsidRDefault="003B3694">
      <w:pPr>
        <w:pStyle w:val="-"/>
        <w:rPr>
          <w:rtl/>
        </w:rPr>
      </w:pPr>
      <w:bookmarkStart w:id="831" w:name="FS000001029T12_11_2003_20_54_56C"/>
      <w:bookmarkEnd w:id="831"/>
      <w:r>
        <w:rPr>
          <w:rtl/>
        </w:rPr>
        <w:t>סגן שר התעשייה, המסחר והתעסוק</w:t>
      </w:r>
      <w:r>
        <w:rPr>
          <w:rtl/>
        </w:rPr>
        <w:t>ה מיכאל רצון:</w:t>
      </w:r>
    </w:p>
    <w:p w14:paraId="33BABFB7" w14:textId="77777777" w:rsidR="00000000" w:rsidRDefault="003B3694">
      <w:pPr>
        <w:pStyle w:val="a0"/>
        <w:rPr>
          <w:rtl/>
        </w:rPr>
      </w:pPr>
    </w:p>
    <w:p w14:paraId="1E599F35" w14:textId="77777777" w:rsidR="00000000" w:rsidRDefault="003B3694">
      <w:pPr>
        <w:pStyle w:val="a0"/>
        <w:rPr>
          <w:rFonts w:hint="cs"/>
          <w:rtl/>
        </w:rPr>
      </w:pPr>
      <w:r>
        <w:rPr>
          <w:rFonts w:hint="cs"/>
          <w:rtl/>
        </w:rPr>
        <w:t>זה שנים רבות נוהגים משרדי הממשלה השונים, על-פי החלטות שמקבלת הממשלה מעת לעת, להעניק הטבות ליישובים שונים המצויים באזורי עדיפות לאומית. כאמור, בחקיקה ובפסיקה הוכרו מטרות אלה כמטרות ראויות, המצדיקות מתן הטבות יתר. בחקיקה -  אתה יכול לראות את ז</w:t>
      </w:r>
      <w:r>
        <w:rPr>
          <w:rFonts w:hint="cs"/>
          <w:rtl/>
        </w:rPr>
        <w:t>ה, למשל, בחוק לעידוד השקעות הון; אתה יכול לראות את זה בחוק לעידוד מחקר ופיתוח בתעשייה; אתה יכול לראות את זה בחוק חובת המכרזים; אתה יכול לראות את זה בחוק המועצה להשכלה גבוהה ובחוק מיסוי מקרקעין. אני לא נכנס לפירוט מתי חוקקו את החוקים האלה, אבל זה לאורך כל ה</w:t>
      </w:r>
      <w:r>
        <w:rPr>
          <w:rFonts w:hint="cs"/>
          <w:rtl/>
        </w:rPr>
        <w:t xml:space="preserve">שנים. בפסיקה </w:t>
      </w:r>
      <w:r>
        <w:rPr>
          <w:rtl/>
        </w:rPr>
        <w:t>–</w:t>
      </w:r>
      <w:r>
        <w:rPr>
          <w:rFonts w:hint="cs"/>
          <w:rtl/>
        </w:rPr>
        <w:t xml:space="preserve"> אתה יכול לראות את הדברים האמורים בבג"ץ אגבריה ואחרים נגד שר החינוך והתרבות. </w:t>
      </w:r>
    </w:p>
    <w:p w14:paraId="6F3D71EB" w14:textId="77777777" w:rsidR="00000000" w:rsidRDefault="003B3694">
      <w:pPr>
        <w:pStyle w:val="a0"/>
        <w:rPr>
          <w:rFonts w:hint="cs"/>
          <w:rtl/>
        </w:rPr>
      </w:pPr>
    </w:p>
    <w:p w14:paraId="23483105" w14:textId="77777777" w:rsidR="00000000" w:rsidRDefault="003B3694">
      <w:pPr>
        <w:pStyle w:val="a0"/>
        <w:rPr>
          <w:rFonts w:hint="cs"/>
          <w:rtl/>
        </w:rPr>
      </w:pPr>
      <w:r>
        <w:rPr>
          <w:rFonts w:hint="cs"/>
          <w:rtl/>
        </w:rPr>
        <w:t xml:space="preserve">ייחוד ההטבה בענייננו ליישובים אשר מספר יחידות הדיור בהם קטן מ-500 נובע מן הצורך המוגבר בחיזוקם ובעיבוים דווקא של היישובים הקטנים יותר. </w:t>
      </w:r>
    </w:p>
    <w:p w14:paraId="238D4EFB" w14:textId="77777777" w:rsidR="00000000" w:rsidRDefault="003B3694">
      <w:pPr>
        <w:pStyle w:val="a0"/>
        <w:rPr>
          <w:rFonts w:hint="cs"/>
          <w:rtl/>
        </w:rPr>
      </w:pPr>
    </w:p>
    <w:p w14:paraId="7F1BB591" w14:textId="77777777" w:rsidR="00000000" w:rsidRDefault="003B3694">
      <w:pPr>
        <w:pStyle w:val="a0"/>
        <w:rPr>
          <w:rFonts w:hint="cs"/>
          <w:rtl/>
        </w:rPr>
      </w:pPr>
      <w:r>
        <w:rPr>
          <w:rFonts w:hint="cs"/>
          <w:rtl/>
        </w:rPr>
        <w:t xml:space="preserve">התכלית השנייה שאותה נועדו </w:t>
      </w:r>
      <w:r>
        <w:rPr>
          <w:rFonts w:hint="cs"/>
          <w:rtl/>
        </w:rPr>
        <w:t xml:space="preserve">החלטות אלה לקדם היא, כאמור, מתן הטבה למי ששירתו שירות צבאי ולאומי, כהוקרה למי שנתן לטובת הכלל תקופה משמעותית משנות נעוריו, ובחלק מהמקרים אף סיכן את חייו. נוסף על כך, זהו ניסיון לסגור פער שנוצר בגלל השירות - - </w:t>
      </w:r>
    </w:p>
    <w:p w14:paraId="65117954" w14:textId="77777777" w:rsidR="00000000" w:rsidRDefault="003B3694">
      <w:pPr>
        <w:pStyle w:val="a0"/>
        <w:rPr>
          <w:rFonts w:hint="cs"/>
          <w:rtl/>
        </w:rPr>
      </w:pPr>
    </w:p>
    <w:p w14:paraId="6A687CE1" w14:textId="77777777" w:rsidR="00000000" w:rsidRDefault="003B3694">
      <w:pPr>
        <w:pStyle w:val="af0"/>
        <w:rPr>
          <w:rtl/>
        </w:rPr>
      </w:pPr>
      <w:r>
        <w:rPr>
          <w:rFonts w:hint="eastAsia"/>
          <w:rtl/>
        </w:rPr>
        <w:t>ואסל</w:t>
      </w:r>
      <w:r>
        <w:rPr>
          <w:rtl/>
        </w:rPr>
        <w:t xml:space="preserve"> טאהא (בל"ד):</w:t>
      </w:r>
    </w:p>
    <w:p w14:paraId="458BBD1F" w14:textId="77777777" w:rsidR="00000000" w:rsidRDefault="003B3694">
      <w:pPr>
        <w:pStyle w:val="a0"/>
        <w:rPr>
          <w:rFonts w:hint="cs"/>
          <w:rtl/>
        </w:rPr>
      </w:pPr>
    </w:p>
    <w:p w14:paraId="1CE331FE" w14:textId="77777777" w:rsidR="00000000" w:rsidRDefault="003B3694">
      <w:pPr>
        <w:pStyle w:val="a0"/>
        <w:rPr>
          <w:rFonts w:hint="cs"/>
          <w:rtl/>
        </w:rPr>
      </w:pPr>
      <w:r>
        <w:rPr>
          <w:rFonts w:hint="cs"/>
          <w:rtl/>
        </w:rPr>
        <w:t xml:space="preserve">האוכלוסייה הערבית לא תרמה </w:t>
      </w:r>
      <w:r>
        <w:rPr>
          <w:rFonts w:hint="cs"/>
          <w:rtl/>
        </w:rPr>
        <w:t>בכלל למדינה?</w:t>
      </w:r>
    </w:p>
    <w:p w14:paraId="5301AE0C" w14:textId="77777777" w:rsidR="00000000" w:rsidRDefault="003B3694">
      <w:pPr>
        <w:pStyle w:val="a0"/>
        <w:rPr>
          <w:rFonts w:hint="cs"/>
          <w:rtl/>
        </w:rPr>
      </w:pPr>
    </w:p>
    <w:p w14:paraId="027ED4DC" w14:textId="77777777" w:rsidR="00000000" w:rsidRDefault="003B3694">
      <w:pPr>
        <w:pStyle w:val="-"/>
        <w:rPr>
          <w:rtl/>
        </w:rPr>
      </w:pPr>
      <w:bookmarkStart w:id="832" w:name="FS000001029T12_11_2003_21_01_51C"/>
      <w:bookmarkEnd w:id="832"/>
      <w:r>
        <w:rPr>
          <w:rtl/>
        </w:rPr>
        <w:t>סגן שר התעשייה, המסחר והתעסוקה מיכאל רצון:</w:t>
      </w:r>
    </w:p>
    <w:p w14:paraId="56B8AEDF" w14:textId="77777777" w:rsidR="00000000" w:rsidRDefault="003B3694">
      <w:pPr>
        <w:pStyle w:val="a0"/>
        <w:rPr>
          <w:rtl/>
        </w:rPr>
      </w:pPr>
    </w:p>
    <w:p w14:paraId="06198EA3" w14:textId="77777777" w:rsidR="00000000" w:rsidRDefault="003B3694">
      <w:pPr>
        <w:pStyle w:val="a0"/>
        <w:rPr>
          <w:rFonts w:hint="cs"/>
          <w:rtl/>
        </w:rPr>
      </w:pPr>
      <w:r>
        <w:rPr>
          <w:rFonts w:hint="cs"/>
          <w:rtl/>
        </w:rPr>
        <w:t>- - בין מי ששירתו לבין אלה שלא שירתו. פער זה אינו מתבטא רק בשנים הסמוכות לשחרור, אלא בתקופה ארוכה בהרבה, ואני רוצה להזכיר לך שאנחנו משרתים במילואים עוד הרבה הרבה שנים אחרי השחרור  מהשירות הסדיר של ש</w:t>
      </w:r>
      <w:r>
        <w:rPr>
          <w:rFonts w:hint="cs"/>
          <w:rtl/>
        </w:rPr>
        <w:t xml:space="preserve">לוש שנים. </w:t>
      </w:r>
    </w:p>
    <w:p w14:paraId="1D81C3BB" w14:textId="77777777" w:rsidR="00000000" w:rsidRDefault="003B3694">
      <w:pPr>
        <w:pStyle w:val="a0"/>
        <w:rPr>
          <w:rFonts w:hint="cs"/>
          <w:rtl/>
        </w:rPr>
      </w:pPr>
    </w:p>
    <w:p w14:paraId="163E9F79" w14:textId="77777777" w:rsidR="00000000" w:rsidRDefault="003B3694">
      <w:pPr>
        <w:pStyle w:val="af0"/>
        <w:rPr>
          <w:rtl/>
        </w:rPr>
      </w:pPr>
      <w:r>
        <w:rPr>
          <w:rFonts w:hint="eastAsia"/>
          <w:rtl/>
        </w:rPr>
        <w:t>עבד</w:t>
      </w:r>
      <w:r>
        <w:rPr>
          <w:rtl/>
        </w:rPr>
        <w:t>-אלמאלכ דהאמשה (רע"ם):</w:t>
      </w:r>
    </w:p>
    <w:p w14:paraId="7B78A3D2" w14:textId="77777777" w:rsidR="00000000" w:rsidRDefault="003B3694">
      <w:pPr>
        <w:pStyle w:val="a0"/>
        <w:rPr>
          <w:rFonts w:hint="cs"/>
          <w:rtl/>
        </w:rPr>
      </w:pPr>
    </w:p>
    <w:p w14:paraId="5E319856" w14:textId="77777777" w:rsidR="00000000" w:rsidRDefault="003B3694">
      <w:pPr>
        <w:pStyle w:val="a0"/>
        <w:rPr>
          <w:rFonts w:hint="cs"/>
          <w:rtl/>
        </w:rPr>
      </w:pPr>
      <w:r>
        <w:rPr>
          <w:rFonts w:hint="cs"/>
          <w:rtl/>
        </w:rPr>
        <w:t xml:space="preserve">אז מה? זה אומר שאין זכויות לערבים? </w:t>
      </w:r>
    </w:p>
    <w:p w14:paraId="2FAE0E8F" w14:textId="77777777" w:rsidR="00000000" w:rsidRDefault="003B3694">
      <w:pPr>
        <w:pStyle w:val="a0"/>
        <w:rPr>
          <w:rFonts w:hint="cs"/>
          <w:rtl/>
        </w:rPr>
      </w:pPr>
    </w:p>
    <w:p w14:paraId="43714C54" w14:textId="77777777" w:rsidR="00000000" w:rsidRDefault="003B3694">
      <w:pPr>
        <w:pStyle w:val="-"/>
        <w:rPr>
          <w:rtl/>
        </w:rPr>
      </w:pPr>
      <w:bookmarkStart w:id="833" w:name="FS000001029T12_11_2003_20_41_36"/>
      <w:bookmarkEnd w:id="833"/>
      <w:r>
        <w:rPr>
          <w:rtl/>
        </w:rPr>
        <w:t>סגן שר התעשייה, המסחר והתעסוקה מיכאל רצון:</w:t>
      </w:r>
    </w:p>
    <w:p w14:paraId="6C8A1E2F" w14:textId="77777777" w:rsidR="00000000" w:rsidRDefault="003B3694">
      <w:pPr>
        <w:pStyle w:val="a0"/>
        <w:rPr>
          <w:rtl/>
        </w:rPr>
      </w:pPr>
    </w:p>
    <w:p w14:paraId="09B4F1F4" w14:textId="77777777" w:rsidR="00000000" w:rsidRDefault="003B3694">
      <w:pPr>
        <w:pStyle w:val="a0"/>
        <w:rPr>
          <w:rFonts w:hint="cs"/>
          <w:rtl/>
        </w:rPr>
      </w:pPr>
      <w:r>
        <w:rPr>
          <w:rFonts w:hint="cs"/>
          <w:rtl/>
        </w:rPr>
        <w:t xml:space="preserve">זה לא אומר שאין זכויות לערבים. זה אומר שיש זכויות לערבים, אבל זה אומר שצריך לתת הטבות למי שנותן, למי שממלא את חובותיו כמו שצריך. </w:t>
      </w:r>
    </w:p>
    <w:p w14:paraId="7DB2E14C" w14:textId="77777777" w:rsidR="00000000" w:rsidRDefault="003B3694">
      <w:pPr>
        <w:pStyle w:val="a0"/>
        <w:rPr>
          <w:rFonts w:hint="cs"/>
          <w:rtl/>
        </w:rPr>
      </w:pPr>
    </w:p>
    <w:p w14:paraId="527A21A3" w14:textId="77777777" w:rsidR="00000000" w:rsidRDefault="003B3694">
      <w:pPr>
        <w:pStyle w:val="af0"/>
        <w:rPr>
          <w:rtl/>
        </w:rPr>
      </w:pPr>
      <w:r>
        <w:rPr>
          <w:rFonts w:hint="eastAsia"/>
          <w:rtl/>
        </w:rPr>
        <w:t>עבד</w:t>
      </w:r>
      <w:r>
        <w:rPr>
          <w:rtl/>
        </w:rPr>
        <w:t>-א</w:t>
      </w:r>
      <w:r>
        <w:rPr>
          <w:rtl/>
        </w:rPr>
        <w:t>למאלכ דהאמשה (רע"ם):</w:t>
      </w:r>
    </w:p>
    <w:p w14:paraId="32693BF6" w14:textId="77777777" w:rsidR="00000000" w:rsidRDefault="003B3694">
      <w:pPr>
        <w:pStyle w:val="a0"/>
        <w:rPr>
          <w:rFonts w:hint="cs"/>
          <w:rtl/>
        </w:rPr>
      </w:pPr>
    </w:p>
    <w:p w14:paraId="0A2E2CBB" w14:textId="77777777" w:rsidR="00000000" w:rsidRDefault="003B3694">
      <w:pPr>
        <w:pStyle w:val="a0"/>
        <w:rPr>
          <w:rFonts w:hint="cs"/>
          <w:rtl/>
        </w:rPr>
      </w:pPr>
      <w:r>
        <w:rPr>
          <w:rFonts w:hint="cs"/>
          <w:rtl/>
        </w:rPr>
        <w:t>יש גם זכויות - - -</w:t>
      </w:r>
    </w:p>
    <w:p w14:paraId="2876A5AD" w14:textId="77777777" w:rsidR="00000000" w:rsidRDefault="003B3694">
      <w:pPr>
        <w:pStyle w:val="a0"/>
        <w:rPr>
          <w:rFonts w:hint="cs"/>
          <w:rtl/>
        </w:rPr>
      </w:pPr>
    </w:p>
    <w:p w14:paraId="6ABEA9F9" w14:textId="77777777" w:rsidR="00000000" w:rsidRDefault="003B3694">
      <w:pPr>
        <w:pStyle w:val="af0"/>
        <w:rPr>
          <w:rtl/>
        </w:rPr>
      </w:pPr>
      <w:r>
        <w:rPr>
          <w:rFonts w:hint="eastAsia"/>
          <w:rtl/>
        </w:rPr>
        <w:t>ואסל</w:t>
      </w:r>
      <w:r>
        <w:rPr>
          <w:rtl/>
        </w:rPr>
        <w:t xml:space="preserve"> טאהא (בל"ד):</w:t>
      </w:r>
    </w:p>
    <w:p w14:paraId="2F8BA447" w14:textId="77777777" w:rsidR="00000000" w:rsidRDefault="003B3694">
      <w:pPr>
        <w:pStyle w:val="a0"/>
        <w:rPr>
          <w:rFonts w:hint="cs"/>
          <w:rtl/>
        </w:rPr>
      </w:pPr>
    </w:p>
    <w:p w14:paraId="1B2A0413" w14:textId="77777777" w:rsidR="00000000" w:rsidRDefault="003B3694">
      <w:pPr>
        <w:pStyle w:val="a0"/>
        <w:rPr>
          <w:rFonts w:hint="cs"/>
          <w:rtl/>
        </w:rPr>
      </w:pPr>
      <w:r>
        <w:rPr>
          <w:rFonts w:hint="cs"/>
          <w:rtl/>
        </w:rPr>
        <w:t>יישובים קהילתיים דתיים - - -</w:t>
      </w:r>
    </w:p>
    <w:p w14:paraId="35EAFCEF" w14:textId="77777777" w:rsidR="00000000" w:rsidRDefault="003B3694">
      <w:pPr>
        <w:pStyle w:val="a0"/>
        <w:rPr>
          <w:rFonts w:hint="cs"/>
          <w:rtl/>
        </w:rPr>
      </w:pPr>
    </w:p>
    <w:p w14:paraId="12F620DD" w14:textId="77777777" w:rsidR="00000000" w:rsidRDefault="003B3694">
      <w:pPr>
        <w:pStyle w:val="-"/>
        <w:rPr>
          <w:rtl/>
        </w:rPr>
      </w:pPr>
      <w:bookmarkStart w:id="834" w:name="FS000001029T12_11_2003_20_32_58C"/>
      <w:bookmarkStart w:id="835" w:name="FS000001029T12_11_2003_20_41_44C"/>
      <w:bookmarkEnd w:id="834"/>
      <w:bookmarkEnd w:id="835"/>
      <w:r>
        <w:rPr>
          <w:rtl/>
        </w:rPr>
        <w:t>סגן שר התעשייה, המסחר והתעסוקה מיכאל רצון:</w:t>
      </w:r>
    </w:p>
    <w:p w14:paraId="07576F11" w14:textId="77777777" w:rsidR="00000000" w:rsidRDefault="003B3694">
      <w:pPr>
        <w:pStyle w:val="a0"/>
        <w:rPr>
          <w:rtl/>
        </w:rPr>
      </w:pPr>
    </w:p>
    <w:p w14:paraId="404C9C2B" w14:textId="77777777" w:rsidR="00000000" w:rsidRDefault="003B3694">
      <w:pPr>
        <w:pStyle w:val="a0"/>
        <w:rPr>
          <w:rFonts w:hint="cs"/>
          <w:rtl/>
        </w:rPr>
      </w:pPr>
      <w:r>
        <w:rPr>
          <w:rFonts w:hint="cs"/>
          <w:rtl/>
        </w:rPr>
        <w:t xml:space="preserve">תקשיב טוב, לא למותר יהא לציין בהקשר זה, כי השירות הלאומי היה והינו פתוח בפני בנות ובנים מכל מגזרי האוכלוסייה. </w:t>
      </w:r>
    </w:p>
    <w:p w14:paraId="560FF1EA" w14:textId="77777777" w:rsidR="00000000" w:rsidRDefault="003B3694">
      <w:pPr>
        <w:pStyle w:val="a0"/>
        <w:rPr>
          <w:rFonts w:hint="cs"/>
          <w:rtl/>
        </w:rPr>
      </w:pPr>
    </w:p>
    <w:p w14:paraId="3CC0851C" w14:textId="77777777" w:rsidR="00000000" w:rsidRDefault="003B3694">
      <w:pPr>
        <w:pStyle w:val="af0"/>
        <w:rPr>
          <w:rtl/>
        </w:rPr>
      </w:pPr>
      <w:r>
        <w:rPr>
          <w:rFonts w:hint="eastAsia"/>
          <w:rtl/>
        </w:rPr>
        <w:t>עבד</w:t>
      </w:r>
      <w:r>
        <w:rPr>
          <w:rtl/>
        </w:rPr>
        <w:t>-אלמאל</w:t>
      </w:r>
      <w:r>
        <w:rPr>
          <w:rtl/>
        </w:rPr>
        <w:t>כ דהאמשה (רע"ם):</w:t>
      </w:r>
    </w:p>
    <w:p w14:paraId="40BF5A9D" w14:textId="77777777" w:rsidR="00000000" w:rsidRDefault="003B3694">
      <w:pPr>
        <w:pStyle w:val="a0"/>
        <w:rPr>
          <w:rFonts w:hint="cs"/>
          <w:rtl/>
        </w:rPr>
      </w:pPr>
    </w:p>
    <w:p w14:paraId="080411E7" w14:textId="77777777" w:rsidR="00000000" w:rsidRDefault="003B3694">
      <w:pPr>
        <w:pStyle w:val="a0"/>
        <w:rPr>
          <w:rFonts w:hint="cs"/>
          <w:rtl/>
        </w:rPr>
      </w:pPr>
      <w:r>
        <w:rPr>
          <w:rFonts w:hint="cs"/>
          <w:rtl/>
        </w:rPr>
        <w:t xml:space="preserve">נו? בסדר. </w:t>
      </w:r>
    </w:p>
    <w:p w14:paraId="1F2F8EBB" w14:textId="77777777" w:rsidR="00000000" w:rsidRDefault="003B3694">
      <w:pPr>
        <w:pStyle w:val="a0"/>
        <w:rPr>
          <w:rFonts w:hint="cs"/>
          <w:rtl/>
        </w:rPr>
      </w:pPr>
    </w:p>
    <w:p w14:paraId="7E835E2B" w14:textId="77777777" w:rsidR="00000000" w:rsidRDefault="003B3694">
      <w:pPr>
        <w:pStyle w:val="-"/>
        <w:rPr>
          <w:rtl/>
        </w:rPr>
      </w:pPr>
      <w:bookmarkStart w:id="836" w:name="FS000001029T12_11_2003_20_38_38C"/>
      <w:bookmarkStart w:id="837" w:name="FS000001029T12_11_2003_20_41_55C"/>
      <w:bookmarkEnd w:id="836"/>
      <w:bookmarkEnd w:id="837"/>
      <w:r>
        <w:rPr>
          <w:rtl/>
        </w:rPr>
        <w:t>סגן שר התעשייה, המסחר והתעסוקה מיכאל רצון:</w:t>
      </w:r>
    </w:p>
    <w:p w14:paraId="10C08758" w14:textId="77777777" w:rsidR="00000000" w:rsidRDefault="003B3694">
      <w:pPr>
        <w:pStyle w:val="a0"/>
        <w:rPr>
          <w:rtl/>
        </w:rPr>
      </w:pPr>
    </w:p>
    <w:p w14:paraId="4514E7DA" w14:textId="77777777" w:rsidR="00000000" w:rsidRDefault="003B3694">
      <w:pPr>
        <w:pStyle w:val="a0"/>
        <w:rPr>
          <w:rFonts w:hint="cs"/>
          <w:rtl/>
        </w:rPr>
      </w:pPr>
      <w:r>
        <w:rPr>
          <w:rFonts w:hint="cs"/>
          <w:rtl/>
        </w:rPr>
        <w:t>אני לא רואה שאתם מתנדבים. אולי לדברים אחרים, אבל אני לא רואה אתכם מתנדבים לא לשירות לאומי ולא לשירות צבאי, אז על מה אתם מתלוננים?</w:t>
      </w:r>
    </w:p>
    <w:p w14:paraId="4E0F6877" w14:textId="77777777" w:rsidR="00000000" w:rsidRDefault="003B3694">
      <w:pPr>
        <w:pStyle w:val="a0"/>
        <w:rPr>
          <w:rFonts w:hint="cs"/>
          <w:rtl/>
        </w:rPr>
      </w:pPr>
    </w:p>
    <w:p w14:paraId="40278801" w14:textId="77777777" w:rsidR="00000000" w:rsidRDefault="003B3694">
      <w:pPr>
        <w:pStyle w:val="af0"/>
        <w:rPr>
          <w:rtl/>
        </w:rPr>
      </w:pPr>
      <w:r>
        <w:rPr>
          <w:rFonts w:hint="eastAsia"/>
          <w:rtl/>
        </w:rPr>
        <w:t>עבד</w:t>
      </w:r>
      <w:r>
        <w:rPr>
          <w:rtl/>
        </w:rPr>
        <w:t>-אלמאלכ דהאמשה (רע"ם):</w:t>
      </w:r>
    </w:p>
    <w:p w14:paraId="479961FC" w14:textId="77777777" w:rsidR="00000000" w:rsidRDefault="003B3694">
      <w:pPr>
        <w:pStyle w:val="a0"/>
        <w:rPr>
          <w:rFonts w:hint="cs"/>
          <w:rtl/>
        </w:rPr>
      </w:pPr>
    </w:p>
    <w:p w14:paraId="6250CF4B" w14:textId="77777777" w:rsidR="00000000" w:rsidRDefault="003B3694">
      <w:pPr>
        <w:pStyle w:val="a0"/>
        <w:rPr>
          <w:rFonts w:hint="cs"/>
          <w:rtl/>
        </w:rPr>
      </w:pPr>
      <w:r>
        <w:rPr>
          <w:rFonts w:hint="cs"/>
          <w:rtl/>
        </w:rPr>
        <w:t xml:space="preserve">מי שרוצה לשרת </w:t>
      </w:r>
      <w:r>
        <w:rPr>
          <w:rtl/>
        </w:rPr>
        <w:t>–</w:t>
      </w:r>
      <w:r>
        <w:rPr>
          <w:rFonts w:hint="cs"/>
          <w:rtl/>
        </w:rPr>
        <w:t xml:space="preserve"> שישרת. </w:t>
      </w:r>
    </w:p>
    <w:p w14:paraId="512D6CC7" w14:textId="77777777" w:rsidR="00000000" w:rsidRDefault="003B3694">
      <w:pPr>
        <w:pStyle w:val="a0"/>
        <w:rPr>
          <w:rFonts w:hint="cs"/>
          <w:rtl/>
        </w:rPr>
      </w:pPr>
    </w:p>
    <w:p w14:paraId="56B2E3C9" w14:textId="77777777" w:rsidR="00000000" w:rsidRDefault="003B3694">
      <w:pPr>
        <w:pStyle w:val="-"/>
        <w:rPr>
          <w:rtl/>
        </w:rPr>
      </w:pPr>
      <w:bookmarkStart w:id="838" w:name="FS000001029T12_11_2003_20_39_06C"/>
      <w:bookmarkStart w:id="839" w:name="FS000001029T12_11_2003_20_42_01C"/>
      <w:bookmarkEnd w:id="838"/>
      <w:bookmarkEnd w:id="839"/>
      <w:r>
        <w:rPr>
          <w:rtl/>
        </w:rPr>
        <w:t>סגן שר התעשייה, המסחר והתעסוקה מיכאל רצון:</w:t>
      </w:r>
    </w:p>
    <w:p w14:paraId="27D97987" w14:textId="77777777" w:rsidR="00000000" w:rsidRDefault="003B3694">
      <w:pPr>
        <w:pStyle w:val="a0"/>
        <w:rPr>
          <w:rtl/>
        </w:rPr>
      </w:pPr>
    </w:p>
    <w:p w14:paraId="5D17EBE9" w14:textId="77777777" w:rsidR="00000000" w:rsidRDefault="003B3694">
      <w:pPr>
        <w:pStyle w:val="a0"/>
        <w:rPr>
          <w:rFonts w:hint="cs"/>
          <w:rtl/>
        </w:rPr>
      </w:pPr>
      <w:r>
        <w:rPr>
          <w:rFonts w:hint="cs"/>
          <w:rtl/>
        </w:rPr>
        <w:t xml:space="preserve">תשרת, בבקשה. תשרת קודם כול, ואחרי זה תבוא בטענות. תשרתו קודם, ואחרי זה תבואו בטענות. </w:t>
      </w:r>
    </w:p>
    <w:p w14:paraId="79C22880" w14:textId="77777777" w:rsidR="00000000" w:rsidRDefault="003B3694">
      <w:pPr>
        <w:pStyle w:val="a0"/>
        <w:rPr>
          <w:rFonts w:hint="cs"/>
          <w:rtl/>
        </w:rPr>
      </w:pPr>
    </w:p>
    <w:p w14:paraId="2898B50E" w14:textId="77777777" w:rsidR="00000000" w:rsidRDefault="003B3694">
      <w:pPr>
        <w:pStyle w:val="af0"/>
        <w:rPr>
          <w:rtl/>
        </w:rPr>
      </w:pPr>
      <w:r>
        <w:rPr>
          <w:rFonts w:hint="eastAsia"/>
          <w:rtl/>
        </w:rPr>
        <w:t>עבד</w:t>
      </w:r>
      <w:r>
        <w:rPr>
          <w:rtl/>
        </w:rPr>
        <w:t>-אלמאלכ דהאמשה (רע"ם):</w:t>
      </w:r>
    </w:p>
    <w:p w14:paraId="0566ABFD" w14:textId="77777777" w:rsidR="00000000" w:rsidRDefault="003B3694">
      <w:pPr>
        <w:pStyle w:val="a0"/>
        <w:rPr>
          <w:rFonts w:hint="cs"/>
          <w:rtl/>
        </w:rPr>
      </w:pPr>
    </w:p>
    <w:p w14:paraId="4EE0AA7A" w14:textId="77777777" w:rsidR="00000000" w:rsidRDefault="003B3694">
      <w:pPr>
        <w:pStyle w:val="a0"/>
        <w:rPr>
          <w:rFonts w:hint="cs"/>
          <w:rtl/>
        </w:rPr>
      </w:pPr>
      <w:r>
        <w:rPr>
          <w:rFonts w:hint="cs"/>
          <w:rtl/>
        </w:rPr>
        <w:t>אתה לא יכול לדרוש את זה. אין לך זכות לדרוש את זה. אתה מביא את זה עכשיו רק מתוך גזענות.</w:t>
      </w:r>
    </w:p>
    <w:p w14:paraId="1BF8F28C" w14:textId="77777777" w:rsidR="00000000" w:rsidRDefault="003B3694">
      <w:pPr>
        <w:pStyle w:val="a0"/>
        <w:rPr>
          <w:rFonts w:hint="cs"/>
          <w:rtl/>
        </w:rPr>
      </w:pPr>
      <w:r>
        <w:rPr>
          <w:rFonts w:hint="cs"/>
          <w:rtl/>
        </w:rPr>
        <w:t xml:space="preserve"> </w:t>
      </w:r>
    </w:p>
    <w:p w14:paraId="387DB1BD" w14:textId="77777777" w:rsidR="00000000" w:rsidRDefault="003B3694">
      <w:pPr>
        <w:pStyle w:val="-"/>
        <w:rPr>
          <w:rtl/>
        </w:rPr>
      </w:pPr>
      <w:bookmarkStart w:id="840" w:name="FS000001029T12_11_2003_20_40_48C"/>
      <w:bookmarkStart w:id="841" w:name="FS000001029T12_11_2003_20_42_10C"/>
      <w:bookmarkEnd w:id="840"/>
      <w:bookmarkEnd w:id="841"/>
      <w:r>
        <w:rPr>
          <w:rtl/>
        </w:rPr>
        <w:t>סגן שר ה</w:t>
      </w:r>
      <w:r>
        <w:rPr>
          <w:rtl/>
        </w:rPr>
        <w:t>תעשייה, המסחר והתעסוקה מיכאל רצון:</w:t>
      </w:r>
    </w:p>
    <w:p w14:paraId="49186113" w14:textId="77777777" w:rsidR="00000000" w:rsidRDefault="003B3694">
      <w:pPr>
        <w:pStyle w:val="a0"/>
        <w:rPr>
          <w:rtl/>
        </w:rPr>
      </w:pPr>
    </w:p>
    <w:p w14:paraId="4750DF55" w14:textId="77777777" w:rsidR="00000000" w:rsidRDefault="003B3694">
      <w:pPr>
        <w:pStyle w:val="a0"/>
        <w:rPr>
          <w:rFonts w:hint="cs"/>
          <w:rtl/>
        </w:rPr>
      </w:pPr>
      <w:r>
        <w:rPr>
          <w:rFonts w:hint="cs"/>
          <w:rtl/>
        </w:rPr>
        <w:t xml:space="preserve">תשרתו קודם כול, תמלאו את החובות שלכם, תשלמו מסים, אל תבנו בנייה בלתי חוקית, תשרתו בצבא, אחרי זה תבואו בתלונות. </w:t>
      </w:r>
    </w:p>
    <w:p w14:paraId="04949A06" w14:textId="77777777" w:rsidR="00000000" w:rsidRDefault="003B3694">
      <w:pPr>
        <w:pStyle w:val="a0"/>
        <w:rPr>
          <w:rFonts w:hint="cs"/>
          <w:rtl/>
        </w:rPr>
      </w:pPr>
    </w:p>
    <w:p w14:paraId="53E578FF" w14:textId="77777777" w:rsidR="00000000" w:rsidRDefault="003B3694">
      <w:pPr>
        <w:pStyle w:val="af0"/>
        <w:rPr>
          <w:rtl/>
        </w:rPr>
      </w:pPr>
      <w:r>
        <w:rPr>
          <w:rFonts w:hint="eastAsia"/>
          <w:rtl/>
        </w:rPr>
        <w:t>ואסל</w:t>
      </w:r>
      <w:r>
        <w:rPr>
          <w:rtl/>
        </w:rPr>
        <w:t xml:space="preserve"> טאהא (בל"ד):</w:t>
      </w:r>
    </w:p>
    <w:p w14:paraId="255FBDE8" w14:textId="77777777" w:rsidR="00000000" w:rsidRDefault="003B3694">
      <w:pPr>
        <w:pStyle w:val="a0"/>
        <w:rPr>
          <w:rFonts w:hint="cs"/>
          <w:rtl/>
        </w:rPr>
      </w:pPr>
    </w:p>
    <w:p w14:paraId="65053D01" w14:textId="77777777" w:rsidR="00000000" w:rsidRDefault="003B3694">
      <w:pPr>
        <w:pStyle w:val="a0"/>
        <w:rPr>
          <w:rFonts w:hint="cs"/>
          <w:rtl/>
        </w:rPr>
      </w:pPr>
      <w:r>
        <w:rPr>
          <w:rFonts w:hint="cs"/>
          <w:rtl/>
        </w:rPr>
        <w:t xml:space="preserve">אין קשר בין שני הדברים. </w:t>
      </w:r>
    </w:p>
    <w:p w14:paraId="15023365" w14:textId="77777777" w:rsidR="00000000" w:rsidRDefault="003B3694">
      <w:pPr>
        <w:pStyle w:val="a0"/>
        <w:rPr>
          <w:rFonts w:hint="cs"/>
          <w:rtl/>
        </w:rPr>
      </w:pPr>
    </w:p>
    <w:p w14:paraId="107A6FFA" w14:textId="77777777" w:rsidR="00000000" w:rsidRDefault="003B3694">
      <w:pPr>
        <w:pStyle w:val="af1"/>
        <w:rPr>
          <w:rtl/>
        </w:rPr>
      </w:pPr>
      <w:r>
        <w:rPr>
          <w:rtl/>
        </w:rPr>
        <w:t>היו"ר משה כחלון:</w:t>
      </w:r>
    </w:p>
    <w:p w14:paraId="44268BD5" w14:textId="77777777" w:rsidR="00000000" w:rsidRDefault="003B3694">
      <w:pPr>
        <w:pStyle w:val="a0"/>
        <w:rPr>
          <w:rtl/>
        </w:rPr>
      </w:pPr>
    </w:p>
    <w:p w14:paraId="15CF4532" w14:textId="77777777" w:rsidR="00000000" w:rsidRDefault="003B3694">
      <w:pPr>
        <w:pStyle w:val="a0"/>
        <w:rPr>
          <w:rFonts w:hint="cs"/>
          <w:rtl/>
        </w:rPr>
      </w:pPr>
      <w:r>
        <w:rPr>
          <w:rFonts w:hint="cs"/>
          <w:rtl/>
        </w:rPr>
        <w:t xml:space="preserve">חבר הכנסת טאהא, קריאות הביניים נשמעו, נרשמו </w:t>
      </w:r>
      <w:r>
        <w:rPr>
          <w:rFonts w:hint="cs"/>
          <w:rtl/>
        </w:rPr>
        <w:t xml:space="preserve">בפרוטוקול, אנחנו ממשיכים. </w:t>
      </w:r>
    </w:p>
    <w:p w14:paraId="4B9E4855" w14:textId="77777777" w:rsidR="00000000" w:rsidRDefault="003B3694">
      <w:pPr>
        <w:pStyle w:val="a0"/>
        <w:rPr>
          <w:rFonts w:hint="cs"/>
          <w:rtl/>
        </w:rPr>
      </w:pPr>
    </w:p>
    <w:p w14:paraId="1249D56D" w14:textId="77777777" w:rsidR="00000000" w:rsidRDefault="003B3694">
      <w:pPr>
        <w:pStyle w:val="-"/>
        <w:rPr>
          <w:rtl/>
        </w:rPr>
      </w:pPr>
      <w:bookmarkStart w:id="842" w:name="FS000001029T12_11_2003_20_42_50C"/>
      <w:bookmarkEnd w:id="842"/>
      <w:r>
        <w:rPr>
          <w:rtl/>
        </w:rPr>
        <w:t>סגן שר התעשייה, המסחר והתעסוקה מיכאל רצון:</w:t>
      </w:r>
    </w:p>
    <w:p w14:paraId="358D6355" w14:textId="77777777" w:rsidR="00000000" w:rsidRDefault="003B3694">
      <w:pPr>
        <w:pStyle w:val="a0"/>
        <w:rPr>
          <w:rtl/>
        </w:rPr>
      </w:pPr>
    </w:p>
    <w:p w14:paraId="0C287838" w14:textId="77777777" w:rsidR="00000000" w:rsidRDefault="003B3694">
      <w:pPr>
        <w:pStyle w:val="a0"/>
        <w:rPr>
          <w:rFonts w:hint="cs"/>
          <w:rtl/>
        </w:rPr>
      </w:pPr>
      <w:r>
        <w:rPr>
          <w:rFonts w:hint="cs"/>
          <w:rtl/>
        </w:rPr>
        <w:t>לפני כמה שנים אף החליטה ממשלת ישראל על תוכנית ניסיונית לשילובם של בנים הפטורים משירות לאומי, או שאינם נקראים לו, מכל מגזרי האוכלוסייה, ונחקק חוק שירות לאומי בהתנדבות 2001. יצוין כי לאח</w:t>
      </w:r>
      <w:r>
        <w:rPr>
          <w:rFonts w:hint="cs"/>
          <w:rtl/>
        </w:rPr>
        <w:t>רונה הוארך תוקפה של הוראת השעה לתקופה נוספת, לקראת הסדרת הנושא בהסדר קבע. חוק זה בא לאפשר, בין היתר, גם לגברים מהמגזר הערבי להשיא את תרומתם לחברה הישראלית בדרך של שירות לאומי. יצוין כי המכסות שנקבעו בהוראת שעה זו לא מולאו, בהעדר ביקוש, כלומר אתם פשוט לא רו</w:t>
      </w:r>
      <w:r>
        <w:rPr>
          <w:rFonts w:hint="cs"/>
          <w:rtl/>
        </w:rPr>
        <w:t xml:space="preserve">צים. </w:t>
      </w:r>
    </w:p>
    <w:p w14:paraId="0798A2A3" w14:textId="77777777" w:rsidR="00000000" w:rsidRDefault="003B3694">
      <w:pPr>
        <w:pStyle w:val="a0"/>
        <w:rPr>
          <w:rFonts w:hint="cs"/>
          <w:rtl/>
        </w:rPr>
      </w:pPr>
    </w:p>
    <w:p w14:paraId="05A3F3BA" w14:textId="77777777" w:rsidR="00000000" w:rsidRDefault="003B3694">
      <w:pPr>
        <w:pStyle w:val="af0"/>
        <w:rPr>
          <w:rtl/>
        </w:rPr>
      </w:pPr>
      <w:r>
        <w:rPr>
          <w:rFonts w:hint="eastAsia"/>
          <w:rtl/>
        </w:rPr>
        <w:t>עבד</w:t>
      </w:r>
      <w:r>
        <w:rPr>
          <w:rtl/>
        </w:rPr>
        <w:t>-אלמאלכ דהאמשה (רע"ם):</w:t>
      </w:r>
    </w:p>
    <w:p w14:paraId="7DC9D5FF" w14:textId="77777777" w:rsidR="00000000" w:rsidRDefault="003B3694">
      <w:pPr>
        <w:pStyle w:val="a0"/>
        <w:rPr>
          <w:rFonts w:hint="cs"/>
          <w:rtl/>
        </w:rPr>
      </w:pPr>
    </w:p>
    <w:p w14:paraId="43239704" w14:textId="77777777" w:rsidR="00000000" w:rsidRDefault="003B3694">
      <w:pPr>
        <w:pStyle w:val="a0"/>
        <w:rPr>
          <w:rFonts w:hint="cs"/>
          <w:rtl/>
        </w:rPr>
      </w:pPr>
      <w:r>
        <w:rPr>
          <w:rFonts w:hint="cs"/>
          <w:rtl/>
        </w:rPr>
        <w:t>אז מה? אנחנו לא אזרחים? אין לנו זכויות?</w:t>
      </w:r>
    </w:p>
    <w:p w14:paraId="47654633" w14:textId="77777777" w:rsidR="00000000" w:rsidRDefault="003B3694">
      <w:pPr>
        <w:pStyle w:val="a0"/>
        <w:rPr>
          <w:rFonts w:hint="cs"/>
          <w:rtl/>
        </w:rPr>
      </w:pPr>
    </w:p>
    <w:p w14:paraId="1342F2E3" w14:textId="77777777" w:rsidR="00000000" w:rsidRDefault="003B3694">
      <w:pPr>
        <w:pStyle w:val="-"/>
        <w:rPr>
          <w:rtl/>
        </w:rPr>
      </w:pPr>
      <w:bookmarkStart w:id="843" w:name="FS000001029T12_11_2003_20_44_23C"/>
      <w:bookmarkEnd w:id="843"/>
      <w:r>
        <w:rPr>
          <w:rtl/>
        </w:rPr>
        <w:t>סגן שר התעשייה, המסחר והתעסוקה מיכאל רצון:</w:t>
      </w:r>
    </w:p>
    <w:p w14:paraId="0A6CB893" w14:textId="77777777" w:rsidR="00000000" w:rsidRDefault="003B3694">
      <w:pPr>
        <w:pStyle w:val="a0"/>
        <w:rPr>
          <w:rtl/>
        </w:rPr>
      </w:pPr>
    </w:p>
    <w:p w14:paraId="07F1852C" w14:textId="77777777" w:rsidR="00000000" w:rsidRDefault="003B3694">
      <w:pPr>
        <w:pStyle w:val="a0"/>
        <w:rPr>
          <w:rFonts w:hint="cs"/>
          <w:rtl/>
        </w:rPr>
      </w:pPr>
      <w:r>
        <w:rPr>
          <w:rFonts w:hint="cs"/>
          <w:rtl/>
        </w:rPr>
        <w:t>מה לעשות, דהאמשה?</w:t>
      </w:r>
    </w:p>
    <w:p w14:paraId="578E8B13" w14:textId="77777777" w:rsidR="00000000" w:rsidRDefault="003B3694">
      <w:pPr>
        <w:pStyle w:val="a0"/>
        <w:rPr>
          <w:rFonts w:hint="cs"/>
          <w:rtl/>
        </w:rPr>
      </w:pPr>
    </w:p>
    <w:p w14:paraId="127A4A8C" w14:textId="77777777" w:rsidR="00000000" w:rsidRDefault="003B3694">
      <w:pPr>
        <w:pStyle w:val="af0"/>
        <w:rPr>
          <w:rtl/>
        </w:rPr>
      </w:pPr>
      <w:r>
        <w:rPr>
          <w:rFonts w:hint="eastAsia"/>
          <w:rtl/>
        </w:rPr>
        <w:t>עבד</w:t>
      </w:r>
      <w:r>
        <w:rPr>
          <w:rtl/>
        </w:rPr>
        <w:t>-אלמאלכ דהאמשה (רע"ם):</w:t>
      </w:r>
    </w:p>
    <w:p w14:paraId="788A8CE3" w14:textId="77777777" w:rsidR="00000000" w:rsidRDefault="003B3694">
      <w:pPr>
        <w:pStyle w:val="a0"/>
        <w:rPr>
          <w:rFonts w:hint="cs"/>
          <w:rtl/>
        </w:rPr>
      </w:pPr>
    </w:p>
    <w:p w14:paraId="764BCADC" w14:textId="77777777" w:rsidR="00000000" w:rsidRDefault="003B3694">
      <w:pPr>
        <w:pStyle w:val="a0"/>
        <w:rPr>
          <w:rFonts w:hint="cs"/>
          <w:rtl/>
        </w:rPr>
      </w:pPr>
      <w:r>
        <w:rPr>
          <w:rFonts w:hint="cs"/>
          <w:rtl/>
        </w:rPr>
        <w:t>מה "מה לעשות"?</w:t>
      </w:r>
    </w:p>
    <w:p w14:paraId="54B2576D" w14:textId="77777777" w:rsidR="00000000" w:rsidRDefault="003B3694">
      <w:pPr>
        <w:pStyle w:val="a0"/>
        <w:rPr>
          <w:rFonts w:hint="cs"/>
          <w:rtl/>
        </w:rPr>
      </w:pPr>
    </w:p>
    <w:p w14:paraId="58D0D407" w14:textId="77777777" w:rsidR="00000000" w:rsidRDefault="003B3694">
      <w:pPr>
        <w:pStyle w:val="af1"/>
        <w:rPr>
          <w:rtl/>
        </w:rPr>
      </w:pPr>
      <w:r>
        <w:rPr>
          <w:rtl/>
        </w:rPr>
        <w:t>היו"ר משה כחלון:</w:t>
      </w:r>
    </w:p>
    <w:p w14:paraId="5E62EBCE" w14:textId="77777777" w:rsidR="00000000" w:rsidRDefault="003B3694">
      <w:pPr>
        <w:pStyle w:val="a0"/>
        <w:rPr>
          <w:rtl/>
        </w:rPr>
      </w:pPr>
    </w:p>
    <w:p w14:paraId="13FD20D2" w14:textId="77777777" w:rsidR="00000000" w:rsidRDefault="003B3694">
      <w:pPr>
        <w:pStyle w:val="a0"/>
        <w:rPr>
          <w:rFonts w:hint="cs"/>
          <w:rtl/>
        </w:rPr>
      </w:pPr>
      <w:r>
        <w:rPr>
          <w:rFonts w:hint="cs"/>
          <w:rtl/>
        </w:rPr>
        <w:t>חבר הכנסת דהאמשה, שני דברים: פעם אחת - יש לך הצעה אחרת, פ</w:t>
      </w:r>
      <w:r>
        <w:rPr>
          <w:rFonts w:hint="cs"/>
          <w:rtl/>
        </w:rPr>
        <w:t xml:space="preserve">עם שנייה </w:t>
      </w:r>
      <w:r>
        <w:rPr>
          <w:rtl/>
        </w:rPr>
        <w:t>–</w:t>
      </w:r>
      <w:r>
        <w:rPr>
          <w:rFonts w:hint="cs"/>
          <w:rtl/>
        </w:rPr>
        <w:t xml:space="preserve"> זמנו של השר אינו בלתי מוגבל, הוא חייב לסיים. </w:t>
      </w:r>
    </w:p>
    <w:p w14:paraId="70E0C9BD" w14:textId="77777777" w:rsidR="00000000" w:rsidRDefault="003B3694">
      <w:pPr>
        <w:pStyle w:val="a0"/>
        <w:rPr>
          <w:rFonts w:hint="cs"/>
          <w:rtl/>
        </w:rPr>
      </w:pPr>
    </w:p>
    <w:p w14:paraId="7AA8535D" w14:textId="77777777" w:rsidR="00000000" w:rsidRDefault="003B3694">
      <w:pPr>
        <w:pStyle w:val="-"/>
        <w:rPr>
          <w:rtl/>
        </w:rPr>
      </w:pPr>
      <w:bookmarkStart w:id="844" w:name="FS000001029T12_11_2003_20_45_10C"/>
      <w:bookmarkEnd w:id="844"/>
      <w:r>
        <w:rPr>
          <w:rtl/>
        </w:rPr>
        <w:t>סגן שר התעשייה, המסחר והתעסוקה מיכאל רצון:</w:t>
      </w:r>
    </w:p>
    <w:p w14:paraId="269312CB" w14:textId="77777777" w:rsidR="00000000" w:rsidRDefault="003B3694">
      <w:pPr>
        <w:pStyle w:val="a0"/>
        <w:rPr>
          <w:rtl/>
        </w:rPr>
      </w:pPr>
    </w:p>
    <w:p w14:paraId="7344C0E5" w14:textId="77777777" w:rsidR="00000000" w:rsidRDefault="003B3694">
      <w:pPr>
        <w:pStyle w:val="a0"/>
        <w:rPr>
          <w:rFonts w:hint="cs"/>
          <w:rtl/>
        </w:rPr>
      </w:pPr>
      <w:r>
        <w:rPr>
          <w:rFonts w:hint="cs"/>
          <w:rtl/>
        </w:rPr>
        <w:t>מתן העדפות כלכליות לאוכלוסייה בעלת "שירות מזכה" הוכר בעבר על-ידי המחוקק כלגיטימי בשורה ארוכה של חוקים. כך מנויה בחוק קליטת חיילים משוחררים, התשנ"ד-1994, ש</w:t>
      </w:r>
      <w:r>
        <w:rPr>
          <w:rFonts w:hint="cs"/>
          <w:rtl/>
        </w:rPr>
        <w:t>ורה של הטבות לחיילים משוחררים. בין היתר, נצבר לזכותו של כל חייל משוחרר פיקדון אשר מיועד לסייע לו, על-פי בחירתו, ברכישת השכלה, למגורים, לפתיחת עסק, או לנישואים. בנוסף הקים החוק קרן לסיוע נוסף שבאמצעותה ממומן סיוע לחיילים משוחררים בתחום ההשכלה על-פי קריטריונ</w:t>
      </w:r>
      <w:r>
        <w:rPr>
          <w:rFonts w:hint="cs"/>
          <w:rtl/>
        </w:rPr>
        <w:t xml:space="preserve">ים סוציו-אקונומיים. חוקים נוספים שבהם ראה המחוקק לנכון להיטיב עם יוצאי צבא הם: חוק שירות התעסוקה,  מ-1959, פקודת מס הכנסה, תקנות הסיוע המשפטי וחוקים נוספים. </w:t>
      </w:r>
    </w:p>
    <w:p w14:paraId="2FA91883" w14:textId="77777777" w:rsidR="00000000" w:rsidRDefault="003B3694">
      <w:pPr>
        <w:pStyle w:val="a0"/>
        <w:rPr>
          <w:rFonts w:hint="cs"/>
          <w:rtl/>
        </w:rPr>
      </w:pPr>
    </w:p>
    <w:p w14:paraId="051E353B" w14:textId="77777777" w:rsidR="00000000" w:rsidRDefault="003B3694">
      <w:pPr>
        <w:pStyle w:val="a0"/>
        <w:rPr>
          <w:rFonts w:hint="cs"/>
          <w:rtl/>
        </w:rPr>
      </w:pPr>
      <w:r>
        <w:rPr>
          <w:rFonts w:hint="cs"/>
          <w:rtl/>
        </w:rPr>
        <w:t>בבג"ץ לאה גרוס נגד משרד החינוך והתרבות נדונה השתתפות המדינה במימון השכלה גבוהה של חיילים משוחררים</w:t>
      </w:r>
      <w:r>
        <w:rPr>
          <w:rFonts w:hint="cs"/>
          <w:rtl/>
        </w:rPr>
        <w:t>. בית-המשפט הכיר בכך, כי במקרים שבהם הרשות המבצעת מבקשת לתת לאוכלוסיות מקרב החיילים, היא יכולה לעשות כן. כך קבע שם בית-המשפט: "נראה לי כי החוק קובע הסדרי מינימום לחיילים משוחררים, אך אין בו כדי למנוע מן הממשלה לתת יותר לאוכלוסייה חלקית מקרב החיילים המשוחרר</w:t>
      </w:r>
      <w:r>
        <w:rPr>
          <w:rFonts w:hint="cs"/>
          <w:rtl/>
        </w:rPr>
        <w:t>ים הראויה לקידום יותר מאשר אוכלוסייה אחרת".</w:t>
      </w:r>
    </w:p>
    <w:p w14:paraId="72ECD187" w14:textId="77777777" w:rsidR="00000000" w:rsidRDefault="003B3694">
      <w:pPr>
        <w:pStyle w:val="a0"/>
        <w:rPr>
          <w:rFonts w:hint="cs"/>
          <w:rtl/>
        </w:rPr>
      </w:pPr>
    </w:p>
    <w:p w14:paraId="022F119F" w14:textId="77777777" w:rsidR="00000000" w:rsidRDefault="003B3694">
      <w:pPr>
        <w:pStyle w:val="a0"/>
        <w:rPr>
          <w:rFonts w:hint="cs"/>
          <w:rtl/>
        </w:rPr>
      </w:pPr>
      <w:r>
        <w:rPr>
          <w:rFonts w:hint="cs"/>
          <w:rtl/>
        </w:rPr>
        <w:t>כן ניתן לראות את דברי כבוד המשנה לנשיא, השופטת בן-פורת, בבג"ץ 200/83 - מוחמד ותד נגד שר האוצר, אשר נדרש לכללים שעסקו במתן תמיכה לילדי תלמידים הלומדים במוסד ללימודי דת, וכך היא אמרה: "על-פי הלך מחשבתם של העותרים,</w:t>
      </w:r>
      <w:r>
        <w:rPr>
          <w:rFonts w:hint="cs"/>
          <w:rtl/>
        </w:rPr>
        <w:t xml:space="preserve"> היתה פנייתם לבית-משפט זה סבירה בהחלט. ההבחנה שעשו בין המשרתים בצה"ל לבין אלה שאינם חייבים גיוס מתקבלת כשלעצמה על הדעת. בו-בזמן שהחייל מקדיש שלוש שנים לשירות חובה, ואחרי כן שירות מילואים, פנויים האחרים לעסוק בכל עבודה או מלאכה כחפצם. מכאן מסקנת העותרים, שכ</w:t>
      </w:r>
      <w:r>
        <w:rPr>
          <w:rFonts w:hint="cs"/>
          <w:rtl/>
        </w:rPr>
        <w:t>ל אותם 'אחרים' הם שווים, הראויים ליחס שווה מבחינת המענקים להם ולבני משפחותיהם".</w:t>
      </w:r>
    </w:p>
    <w:p w14:paraId="62C3B1B0" w14:textId="77777777" w:rsidR="00000000" w:rsidRDefault="003B3694">
      <w:pPr>
        <w:pStyle w:val="a0"/>
        <w:rPr>
          <w:rFonts w:hint="cs"/>
          <w:rtl/>
        </w:rPr>
      </w:pPr>
    </w:p>
    <w:p w14:paraId="08849E3C" w14:textId="77777777" w:rsidR="00000000" w:rsidRDefault="003B3694">
      <w:pPr>
        <w:pStyle w:val="a0"/>
        <w:rPr>
          <w:rFonts w:hint="cs"/>
          <w:rtl/>
        </w:rPr>
      </w:pPr>
      <w:r>
        <w:rPr>
          <w:rFonts w:hint="cs"/>
          <w:rtl/>
        </w:rPr>
        <w:t xml:space="preserve">יצוין, כי החלטת מועצת המינהל לא באה לפגוע באינטרסים של הערבים, אלא להיטיב עם קבוצה אחרת, שחלקה היחסי באוכלוסייה, לצערנו הרב, הולך ומתמעט, קרי מי ששירתו שירות משמעותי. זהו מסר </w:t>
      </w:r>
      <w:r>
        <w:rPr>
          <w:rFonts w:hint="cs"/>
          <w:rtl/>
        </w:rPr>
        <w:t>ערכי של המחוקק, בתקופה קשה, שבה השתמטות מן השירות הפכה לנפוצה ואי-נכונות לשאת בנטל מקודשת לעתים אף לרמה של זכות מוקנית. לכך מצטרף המצב הביטחוני הקשה בשנים האחרונות, שבהן נדרשת אותה קבוצה ההולכת וקטנה לשאת בנטל ובמקרים רבים לסכן את חייה לטובת הכלל. מכאן, זו</w:t>
      </w:r>
      <w:r>
        <w:rPr>
          <w:rFonts w:hint="cs"/>
          <w:rtl/>
        </w:rPr>
        <w:t xml:space="preserve">הי מטרה לגיטימית וראויה, המהווה שיקול רב-משקל. </w:t>
      </w:r>
    </w:p>
    <w:p w14:paraId="62B7207D" w14:textId="77777777" w:rsidR="00000000" w:rsidRDefault="003B3694">
      <w:pPr>
        <w:pStyle w:val="a0"/>
        <w:rPr>
          <w:rFonts w:hint="cs"/>
          <w:rtl/>
        </w:rPr>
      </w:pPr>
    </w:p>
    <w:p w14:paraId="26663A32" w14:textId="77777777" w:rsidR="00000000" w:rsidRDefault="003B3694">
      <w:pPr>
        <w:pStyle w:val="a0"/>
        <w:rPr>
          <w:rFonts w:hint="cs"/>
          <w:rtl/>
        </w:rPr>
      </w:pPr>
      <w:r>
        <w:rPr>
          <w:rFonts w:hint="cs"/>
          <w:rtl/>
        </w:rPr>
        <w:t>כפי שכבר הוזכר, עמדת המדינה היא: כל מקום שבו כל אחת מן התכליות שלשמן התקבלה החלטת מועצת המינהל הינה תכלית ראויה, המצדיקה מתן הטבות יתר, ואלה הם פני הדברים כפי שציינתי, הרי שאין כל פגם בשילובן של השתיים במתוו</w:t>
      </w:r>
      <w:r>
        <w:rPr>
          <w:rFonts w:hint="cs"/>
          <w:rtl/>
        </w:rPr>
        <w:t xml:space="preserve">ה שעליו החליטה המועצה. תודה רבה. </w:t>
      </w:r>
    </w:p>
    <w:p w14:paraId="3AD36163" w14:textId="77777777" w:rsidR="00000000" w:rsidRDefault="003B3694">
      <w:pPr>
        <w:pStyle w:val="a0"/>
        <w:rPr>
          <w:rFonts w:hint="cs"/>
          <w:rtl/>
        </w:rPr>
      </w:pPr>
    </w:p>
    <w:p w14:paraId="5A4BE8E8" w14:textId="77777777" w:rsidR="00000000" w:rsidRDefault="003B3694">
      <w:pPr>
        <w:pStyle w:val="af1"/>
        <w:rPr>
          <w:rtl/>
        </w:rPr>
      </w:pPr>
      <w:r>
        <w:rPr>
          <w:rtl/>
        </w:rPr>
        <w:t>היו"ר משה כחלון:</w:t>
      </w:r>
    </w:p>
    <w:p w14:paraId="2D32F33C" w14:textId="77777777" w:rsidR="00000000" w:rsidRDefault="003B3694">
      <w:pPr>
        <w:pStyle w:val="a0"/>
        <w:rPr>
          <w:rtl/>
        </w:rPr>
      </w:pPr>
    </w:p>
    <w:p w14:paraId="16AA0E4E" w14:textId="77777777" w:rsidR="00000000" w:rsidRDefault="003B3694">
      <w:pPr>
        <w:pStyle w:val="a0"/>
        <w:rPr>
          <w:rFonts w:hint="cs"/>
          <w:rtl/>
        </w:rPr>
      </w:pPr>
      <w:r>
        <w:rPr>
          <w:rFonts w:hint="cs"/>
          <w:rtl/>
        </w:rPr>
        <w:t>תודה רבה. מה מציע סגן השר, להסיר את ההצעה או להעבירה לוועדה?</w:t>
      </w:r>
    </w:p>
    <w:p w14:paraId="14F38115" w14:textId="77777777" w:rsidR="00000000" w:rsidRDefault="003B3694">
      <w:pPr>
        <w:pStyle w:val="a0"/>
        <w:rPr>
          <w:rFonts w:hint="cs"/>
          <w:rtl/>
        </w:rPr>
      </w:pPr>
    </w:p>
    <w:p w14:paraId="5CABC5B0" w14:textId="77777777" w:rsidR="00000000" w:rsidRDefault="003B3694">
      <w:pPr>
        <w:pStyle w:val="-"/>
        <w:rPr>
          <w:rtl/>
        </w:rPr>
      </w:pPr>
      <w:bookmarkStart w:id="845" w:name="FS000001029T12_11_2003_20_53_24C"/>
      <w:bookmarkEnd w:id="845"/>
      <w:r>
        <w:rPr>
          <w:rtl/>
        </w:rPr>
        <w:t>סגן שר התעשייה, המסחר והתעסוקה מיכאל רצון:</w:t>
      </w:r>
    </w:p>
    <w:p w14:paraId="44CBE095" w14:textId="77777777" w:rsidR="00000000" w:rsidRDefault="003B3694">
      <w:pPr>
        <w:pStyle w:val="a0"/>
        <w:rPr>
          <w:rtl/>
        </w:rPr>
      </w:pPr>
    </w:p>
    <w:p w14:paraId="5C738054" w14:textId="77777777" w:rsidR="00000000" w:rsidRDefault="003B3694">
      <w:pPr>
        <w:pStyle w:val="a0"/>
        <w:rPr>
          <w:rFonts w:hint="cs"/>
          <w:rtl/>
        </w:rPr>
      </w:pPr>
      <w:r>
        <w:rPr>
          <w:rFonts w:hint="cs"/>
          <w:rtl/>
        </w:rPr>
        <w:t xml:space="preserve">אני מציע להסיר. </w:t>
      </w:r>
    </w:p>
    <w:p w14:paraId="560F0C4D" w14:textId="77777777" w:rsidR="00000000" w:rsidRDefault="003B3694">
      <w:pPr>
        <w:pStyle w:val="a0"/>
        <w:rPr>
          <w:rFonts w:hint="cs"/>
          <w:rtl/>
        </w:rPr>
      </w:pPr>
    </w:p>
    <w:p w14:paraId="1A57D47F" w14:textId="77777777" w:rsidR="00000000" w:rsidRDefault="003B3694">
      <w:pPr>
        <w:pStyle w:val="af1"/>
        <w:rPr>
          <w:rtl/>
        </w:rPr>
      </w:pPr>
      <w:r>
        <w:rPr>
          <w:rtl/>
        </w:rPr>
        <w:t>היו"ר משה כחלון:</w:t>
      </w:r>
    </w:p>
    <w:p w14:paraId="367FBC8B" w14:textId="77777777" w:rsidR="00000000" w:rsidRDefault="003B3694">
      <w:pPr>
        <w:pStyle w:val="a0"/>
        <w:rPr>
          <w:rtl/>
        </w:rPr>
      </w:pPr>
    </w:p>
    <w:p w14:paraId="5D70E102" w14:textId="77777777" w:rsidR="00000000" w:rsidRDefault="003B3694">
      <w:pPr>
        <w:pStyle w:val="a0"/>
        <w:rPr>
          <w:rFonts w:hint="cs"/>
          <w:rtl/>
        </w:rPr>
      </w:pPr>
      <w:r>
        <w:rPr>
          <w:rFonts w:hint="cs"/>
          <w:rtl/>
        </w:rPr>
        <w:t>להסיר מסדר-היום. נסתפק בתשובת סגן השר. חבר הכנסת דהאמשה, הצעה</w:t>
      </w:r>
      <w:r>
        <w:rPr>
          <w:rFonts w:hint="cs"/>
          <w:rtl/>
        </w:rPr>
        <w:t xml:space="preserve"> אחרת, בבקשה. לאחר מכן אנחנו עוברים להצבעה. </w:t>
      </w:r>
    </w:p>
    <w:p w14:paraId="4E74F2A0" w14:textId="77777777" w:rsidR="00000000" w:rsidRDefault="003B3694">
      <w:pPr>
        <w:pStyle w:val="a0"/>
        <w:rPr>
          <w:rFonts w:hint="cs"/>
          <w:rtl/>
        </w:rPr>
      </w:pPr>
    </w:p>
    <w:p w14:paraId="778CC95A" w14:textId="77777777" w:rsidR="00000000" w:rsidRDefault="003B3694">
      <w:pPr>
        <w:pStyle w:val="a"/>
        <w:rPr>
          <w:rtl/>
        </w:rPr>
      </w:pPr>
      <w:bookmarkStart w:id="846" w:name="FS000000550T12_11_2003_20_53_47"/>
      <w:bookmarkStart w:id="847" w:name="_Toc69719481"/>
      <w:bookmarkEnd w:id="846"/>
      <w:r>
        <w:rPr>
          <w:rFonts w:hint="eastAsia"/>
          <w:rtl/>
        </w:rPr>
        <w:t>עבד</w:t>
      </w:r>
      <w:r>
        <w:rPr>
          <w:rtl/>
        </w:rPr>
        <w:t>-אלמאלכ דהאמשה (רע"ם):</w:t>
      </w:r>
      <w:bookmarkEnd w:id="847"/>
    </w:p>
    <w:p w14:paraId="6F156ABE" w14:textId="77777777" w:rsidR="00000000" w:rsidRDefault="003B3694">
      <w:pPr>
        <w:pStyle w:val="a0"/>
        <w:rPr>
          <w:rFonts w:hint="cs"/>
          <w:rtl/>
        </w:rPr>
      </w:pPr>
    </w:p>
    <w:p w14:paraId="23ACEE57" w14:textId="77777777" w:rsidR="00000000" w:rsidRDefault="003B3694">
      <w:pPr>
        <w:pStyle w:val="a0"/>
        <w:rPr>
          <w:rFonts w:hint="cs"/>
          <w:rtl/>
        </w:rPr>
      </w:pPr>
      <w:r>
        <w:rPr>
          <w:rFonts w:hint="cs"/>
          <w:rtl/>
        </w:rPr>
        <w:t xml:space="preserve">כבוד היושב-ראש, חברי הכנסת, שמענו את התשובה המתפתלת, שבאה להכשיר את השרץ. </w:t>
      </w:r>
    </w:p>
    <w:p w14:paraId="3C404810" w14:textId="77777777" w:rsidR="00000000" w:rsidRDefault="003B3694">
      <w:pPr>
        <w:pStyle w:val="a0"/>
        <w:rPr>
          <w:rFonts w:hint="cs"/>
          <w:rtl/>
        </w:rPr>
      </w:pPr>
    </w:p>
    <w:p w14:paraId="09195A18" w14:textId="77777777" w:rsidR="00000000" w:rsidRDefault="003B3694">
      <w:pPr>
        <w:pStyle w:val="a0"/>
        <w:rPr>
          <w:rFonts w:hint="cs"/>
          <w:rtl/>
        </w:rPr>
      </w:pPr>
      <w:r>
        <w:rPr>
          <w:rFonts w:hint="cs"/>
          <w:rtl/>
        </w:rPr>
        <w:t>אני רוצה לדבר על פן אחר של אותה מדיניות, אשר בוחרת לעשות מהערבים קורבן בכוונה תחילה ובזדון. הבוקר, בעיר טיי</w:t>
      </w:r>
      <w:r>
        <w:rPr>
          <w:rFonts w:hint="cs"/>
          <w:rtl/>
        </w:rPr>
        <w:t xml:space="preserve">בה שבמשולש, גדודים של מעקלים בשם רשות הרישוי עצרו כל מיני רכבים, גם אלה שהלכו לבית-הספר, גם אמא שלקחה את הילדים לגן, גם פועלים, גם אנשים רגילים, גם זקנים. אותו דבר קרה גם בערערה שבמשולש. </w:t>
      </w:r>
    </w:p>
    <w:p w14:paraId="2CA1FAC0" w14:textId="77777777" w:rsidR="00000000" w:rsidRDefault="003B3694">
      <w:pPr>
        <w:pStyle w:val="a0"/>
        <w:rPr>
          <w:rFonts w:hint="cs"/>
          <w:rtl/>
        </w:rPr>
      </w:pPr>
    </w:p>
    <w:p w14:paraId="5D1D5BC9" w14:textId="77777777" w:rsidR="00000000" w:rsidRDefault="003B3694">
      <w:pPr>
        <w:pStyle w:val="af0"/>
        <w:rPr>
          <w:rtl/>
        </w:rPr>
      </w:pPr>
      <w:r>
        <w:rPr>
          <w:rFonts w:hint="eastAsia"/>
          <w:rtl/>
        </w:rPr>
        <w:t>יעקב</w:t>
      </w:r>
      <w:r>
        <w:rPr>
          <w:rtl/>
        </w:rPr>
        <w:t xml:space="preserve"> אדרי (הליכוד):</w:t>
      </w:r>
    </w:p>
    <w:p w14:paraId="4A570529" w14:textId="77777777" w:rsidR="00000000" w:rsidRDefault="003B3694">
      <w:pPr>
        <w:pStyle w:val="a0"/>
        <w:rPr>
          <w:rFonts w:hint="cs"/>
          <w:rtl/>
        </w:rPr>
      </w:pPr>
    </w:p>
    <w:p w14:paraId="076DD941" w14:textId="77777777" w:rsidR="00000000" w:rsidRDefault="003B3694">
      <w:pPr>
        <w:pStyle w:val="a0"/>
        <w:rPr>
          <w:rFonts w:hint="cs"/>
          <w:rtl/>
        </w:rPr>
      </w:pPr>
      <w:r>
        <w:rPr>
          <w:rFonts w:hint="cs"/>
          <w:rtl/>
        </w:rPr>
        <w:t>מה הקשר? מה זה שייך?</w:t>
      </w:r>
    </w:p>
    <w:p w14:paraId="1C34408C" w14:textId="77777777" w:rsidR="00000000" w:rsidRDefault="003B3694">
      <w:pPr>
        <w:pStyle w:val="-"/>
        <w:rPr>
          <w:rtl/>
        </w:rPr>
      </w:pPr>
      <w:bookmarkStart w:id="848" w:name="FS000000550T12_11_2003_20_57_41C"/>
      <w:bookmarkEnd w:id="848"/>
    </w:p>
    <w:p w14:paraId="1B9CFB9A" w14:textId="77777777" w:rsidR="00000000" w:rsidRDefault="003B3694">
      <w:pPr>
        <w:pStyle w:val="-"/>
        <w:rPr>
          <w:rtl/>
        </w:rPr>
      </w:pPr>
      <w:r>
        <w:rPr>
          <w:rtl/>
        </w:rPr>
        <w:t>עבד-אלמאלכ דהאמשה (רע"ם)</w:t>
      </w:r>
      <w:r>
        <w:rPr>
          <w:rtl/>
        </w:rPr>
        <w:t>:</w:t>
      </w:r>
    </w:p>
    <w:p w14:paraId="706CF405" w14:textId="77777777" w:rsidR="00000000" w:rsidRDefault="003B3694">
      <w:pPr>
        <w:pStyle w:val="a0"/>
        <w:rPr>
          <w:rtl/>
        </w:rPr>
      </w:pPr>
    </w:p>
    <w:p w14:paraId="1EDA630C" w14:textId="77777777" w:rsidR="00000000" w:rsidRDefault="003B3694">
      <w:pPr>
        <w:pStyle w:val="a0"/>
        <w:rPr>
          <w:rFonts w:hint="cs"/>
          <w:rtl/>
        </w:rPr>
      </w:pPr>
      <w:r>
        <w:rPr>
          <w:rFonts w:hint="cs"/>
          <w:rtl/>
        </w:rPr>
        <w:t>מה הסיבה ומה השאלה? אומרים שרשות הרישוי רוצה כסף, בסדר. האם רשות הרישוי פנתה לאנשים האלה? אני יודע שרשות הרישוי שולחת הודעות למתים ולאלה שאין להם טלוויזיה, ולאלה שעזבו את הארץ ולאלה שאינם נמצאים כאן. ואני שאלתי את הדברים האלה, האם ניסיתם לברר את החוק. א</w:t>
      </w:r>
      <w:r>
        <w:rPr>
          <w:rFonts w:hint="cs"/>
          <w:rtl/>
        </w:rPr>
        <w:t xml:space="preserve">ומרים שהם אומרים, קודם כול תשלם 5,700 שקל, אז נשחרר לך את הרכב, ולאחר מכן תלך לברר. </w:t>
      </w:r>
    </w:p>
    <w:p w14:paraId="3B168752" w14:textId="77777777" w:rsidR="00000000" w:rsidRDefault="003B3694">
      <w:pPr>
        <w:pStyle w:val="a0"/>
        <w:rPr>
          <w:rFonts w:hint="cs"/>
          <w:rtl/>
        </w:rPr>
      </w:pPr>
    </w:p>
    <w:p w14:paraId="6A5224F6" w14:textId="77777777" w:rsidR="00000000" w:rsidRDefault="003B3694">
      <w:pPr>
        <w:pStyle w:val="a0"/>
        <w:rPr>
          <w:rFonts w:hint="cs"/>
          <w:rtl/>
        </w:rPr>
      </w:pPr>
      <w:r>
        <w:rPr>
          <w:rFonts w:hint="cs"/>
          <w:rtl/>
        </w:rPr>
        <w:t xml:space="preserve">זו המדיניות, זה מצב הגזענות, זה המצב. תמשיכו להגן על זה. תודה רבה. </w:t>
      </w:r>
    </w:p>
    <w:p w14:paraId="6C60D8D7" w14:textId="77777777" w:rsidR="00000000" w:rsidRDefault="003B3694">
      <w:pPr>
        <w:pStyle w:val="af1"/>
        <w:rPr>
          <w:rFonts w:hint="cs"/>
          <w:rtl/>
        </w:rPr>
      </w:pPr>
    </w:p>
    <w:p w14:paraId="5A6BAA63" w14:textId="77777777" w:rsidR="00000000" w:rsidRDefault="003B3694">
      <w:pPr>
        <w:pStyle w:val="af1"/>
        <w:rPr>
          <w:rtl/>
        </w:rPr>
      </w:pPr>
      <w:r>
        <w:rPr>
          <w:rtl/>
        </w:rPr>
        <w:t>היו"ר משה כחלון:</w:t>
      </w:r>
    </w:p>
    <w:p w14:paraId="6F748296" w14:textId="77777777" w:rsidR="00000000" w:rsidRDefault="003B3694">
      <w:pPr>
        <w:pStyle w:val="a0"/>
        <w:rPr>
          <w:rtl/>
        </w:rPr>
      </w:pPr>
    </w:p>
    <w:p w14:paraId="63C2A089" w14:textId="77777777" w:rsidR="00000000" w:rsidRDefault="003B3694">
      <w:pPr>
        <w:pStyle w:val="a0"/>
        <w:rPr>
          <w:rFonts w:hint="cs"/>
          <w:rtl/>
        </w:rPr>
      </w:pPr>
      <w:r>
        <w:rPr>
          <w:rFonts w:hint="cs"/>
          <w:rtl/>
        </w:rPr>
        <w:t>תודה רבה. חבר הכנסת ואסל טאהא, מה אתה מציע? לדון במליאה. אנחנו עוברים להצבעה על דיו</w:t>
      </w:r>
      <w:r>
        <w:rPr>
          <w:rFonts w:hint="cs"/>
          <w:rtl/>
        </w:rPr>
        <w:t xml:space="preserve">ן במליאה מול הסרת ההצעה. </w:t>
      </w:r>
    </w:p>
    <w:p w14:paraId="3C95A546" w14:textId="77777777" w:rsidR="00000000" w:rsidRDefault="003B3694">
      <w:pPr>
        <w:pStyle w:val="a0"/>
        <w:rPr>
          <w:rFonts w:hint="cs"/>
          <w:rtl/>
        </w:rPr>
      </w:pPr>
    </w:p>
    <w:p w14:paraId="53F251C9" w14:textId="77777777" w:rsidR="00000000" w:rsidRDefault="003B3694">
      <w:pPr>
        <w:pStyle w:val="af0"/>
        <w:rPr>
          <w:rtl/>
        </w:rPr>
      </w:pPr>
      <w:r>
        <w:rPr>
          <w:rFonts w:hint="eastAsia"/>
          <w:rtl/>
        </w:rPr>
        <w:t>ואסל</w:t>
      </w:r>
      <w:r>
        <w:rPr>
          <w:rtl/>
        </w:rPr>
        <w:t xml:space="preserve"> טאהא (בל"ד):</w:t>
      </w:r>
    </w:p>
    <w:p w14:paraId="12386051" w14:textId="77777777" w:rsidR="00000000" w:rsidRDefault="003B3694">
      <w:pPr>
        <w:pStyle w:val="a0"/>
        <w:rPr>
          <w:rFonts w:hint="cs"/>
          <w:rtl/>
        </w:rPr>
      </w:pPr>
    </w:p>
    <w:p w14:paraId="17D3C42B" w14:textId="77777777" w:rsidR="00000000" w:rsidRDefault="003B3694">
      <w:pPr>
        <w:pStyle w:val="a0"/>
        <w:rPr>
          <w:rFonts w:hint="cs"/>
          <w:rtl/>
        </w:rPr>
      </w:pPr>
      <w:r>
        <w:rPr>
          <w:rFonts w:hint="cs"/>
          <w:rtl/>
        </w:rPr>
        <w:t xml:space="preserve">אם סגן השר מסכים להעביר לוועדה, אז להעביר לוועדה. </w:t>
      </w:r>
    </w:p>
    <w:p w14:paraId="321956B3" w14:textId="77777777" w:rsidR="00000000" w:rsidRDefault="003B3694">
      <w:pPr>
        <w:pStyle w:val="a0"/>
        <w:rPr>
          <w:rFonts w:hint="cs"/>
          <w:rtl/>
        </w:rPr>
      </w:pPr>
    </w:p>
    <w:p w14:paraId="111FE9E5" w14:textId="77777777" w:rsidR="00000000" w:rsidRDefault="003B3694">
      <w:pPr>
        <w:pStyle w:val="af1"/>
        <w:rPr>
          <w:rtl/>
        </w:rPr>
      </w:pPr>
      <w:r>
        <w:rPr>
          <w:rtl/>
        </w:rPr>
        <w:t>היו"ר משה כחלון:</w:t>
      </w:r>
    </w:p>
    <w:p w14:paraId="105CBA01" w14:textId="77777777" w:rsidR="00000000" w:rsidRDefault="003B3694">
      <w:pPr>
        <w:pStyle w:val="a0"/>
        <w:rPr>
          <w:rtl/>
        </w:rPr>
      </w:pPr>
    </w:p>
    <w:p w14:paraId="50587A99" w14:textId="77777777" w:rsidR="00000000" w:rsidRDefault="003B3694">
      <w:pPr>
        <w:pStyle w:val="a0"/>
        <w:rPr>
          <w:rFonts w:hint="cs"/>
          <w:rtl/>
        </w:rPr>
      </w:pPr>
      <w:r>
        <w:rPr>
          <w:rFonts w:hint="cs"/>
          <w:rtl/>
        </w:rPr>
        <w:t xml:space="preserve">הוא הודיע שהוא מציע להסיר את ההצעה. </w:t>
      </w:r>
    </w:p>
    <w:p w14:paraId="6D642F4C" w14:textId="77777777" w:rsidR="00000000" w:rsidRDefault="003B3694">
      <w:pPr>
        <w:pStyle w:val="a0"/>
        <w:rPr>
          <w:rFonts w:hint="cs"/>
          <w:rtl/>
        </w:rPr>
      </w:pPr>
    </w:p>
    <w:p w14:paraId="37777025" w14:textId="77777777" w:rsidR="00000000" w:rsidRDefault="003B3694">
      <w:pPr>
        <w:pStyle w:val="a0"/>
        <w:rPr>
          <w:rFonts w:hint="cs"/>
          <w:rtl/>
        </w:rPr>
      </w:pPr>
      <w:r>
        <w:rPr>
          <w:rFonts w:hint="cs"/>
          <w:rtl/>
        </w:rPr>
        <w:t xml:space="preserve">אנחנו עוברים להצבעה: דיון במליאה מול הסרה. בעד </w:t>
      </w:r>
      <w:r>
        <w:rPr>
          <w:rtl/>
        </w:rPr>
        <w:t>–</w:t>
      </w:r>
      <w:r>
        <w:rPr>
          <w:rFonts w:hint="cs"/>
          <w:rtl/>
        </w:rPr>
        <w:t xml:space="preserve"> דיון במליאה, נגד </w:t>
      </w:r>
      <w:r>
        <w:rPr>
          <w:rtl/>
        </w:rPr>
        <w:t>–</w:t>
      </w:r>
      <w:r>
        <w:rPr>
          <w:rFonts w:hint="cs"/>
          <w:rtl/>
        </w:rPr>
        <w:t xml:space="preserve"> הסרה. </w:t>
      </w:r>
    </w:p>
    <w:p w14:paraId="7C1606E4" w14:textId="77777777" w:rsidR="00000000" w:rsidRDefault="003B3694">
      <w:pPr>
        <w:pStyle w:val="a0"/>
        <w:rPr>
          <w:rFonts w:hint="cs"/>
          <w:rtl/>
        </w:rPr>
      </w:pPr>
    </w:p>
    <w:p w14:paraId="741355A8" w14:textId="77777777" w:rsidR="00000000" w:rsidRDefault="003B3694">
      <w:pPr>
        <w:pStyle w:val="ab"/>
        <w:bidi/>
        <w:rPr>
          <w:rFonts w:hint="cs"/>
          <w:rtl/>
        </w:rPr>
      </w:pPr>
      <w:r>
        <w:rPr>
          <w:rFonts w:hint="cs"/>
          <w:rtl/>
        </w:rPr>
        <w:t>הצבעה מס' 142</w:t>
      </w:r>
    </w:p>
    <w:p w14:paraId="24C9FF8D" w14:textId="77777777" w:rsidR="00000000" w:rsidRDefault="003B3694">
      <w:pPr>
        <w:pStyle w:val="a0"/>
        <w:rPr>
          <w:rFonts w:hint="cs"/>
          <w:rtl/>
        </w:rPr>
      </w:pPr>
    </w:p>
    <w:p w14:paraId="745D7EE3" w14:textId="77777777" w:rsidR="00000000" w:rsidRDefault="003B3694">
      <w:pPr>
        <w:pStyle w:val="ac"/>
        <w:bidi/>
        <w:rPr>
          <w:rFonts w:hint="cs"/>
          <w:rtl/>
        </w:rPr>
      </w:pPr>
      <w:r>
        <w:rPr>
          <w:rFonts w:hint="cs"/>
          <w:rtl/>
        </w:rPr>
        <w:t>בעד ההצעה ל</w:t>
      </w:r>
      <w:r>
        <w:rPr>
          <w:rFonts w:hint="cs"/>
          <w:rtl/>
        </w:rPr>
        <w:t xml:space="preserve">כלול את הנושא בסדר-היום </w:t>
      </w:r>
      <w:r>
        <w:rPr>
          <w:rtl/>
        </w:rPr>
        <w:t>–</w:t>
      </w:r>
      <w:r>
        <w:rPr>
          <w:rFonts w:hint="cs"/>
          <w:rtl/>
        </w:rPr>
        <w:t xml:space="preserve"> 3</w:t>
      </w:r>
    </w:p>
    <w:p w14:paraId="41D9D349" w14:textId="77777777" w:rsidR="00000000" w:rsidRDefault="003B3694">
      <w:pPr>
        <w:pStyle w:val="ac"/>
        <w:bidi/>
        <w:rPr>
          <w:rFonts w:hint="cs"/>
          <w:rtl/>
        </w:rPr>
      </w:pPr>
      <w:r>
        <w:rPr>
          <w:rFonts w:hint="cs"/>
          <w:rtl/>
        </w:rPr>
        <w:t xml:space="preserve">בעד ההצעה שלא לכלול את הנושא בסדר-היום </w:t>
      </w:r>
      <w:r>
        <w:rPr>
          <w:rtl/>
        </w:rPr>
        <w:t>–</w:t>
      </w:r>
      <w:r>
        <w:rPr>
          <w:rFonts w:hint="cs"/>
          <w:rtl/>
        </w:rPr>
        <w:t xml:space="preserve"> 7</w:t>
      </w:r>
    </w:p>
    <w:p w14:paraId="5C8B6512" w14:textId="77777777" w:rsidR="00000000" w:rsidRDefault="003B3694">
      <w:pPr>
        <w:pStyle w:val="ac"/>
        <w:bidi/>
        <w:rPr>
          <w:rFonts w:hint="cs"/>
          <w:rtl/>
        </w:rPr>
      </w:pPr>
      <w:r>
        <w:rPr>
          <w:rFonts w:hint="cs"/>
          <w:rtl/>
        </w:rPr>
        <w:t xml:space="preserve">נמנעים </w:t>
      </w:r>
      <w:r>
        <w:rPr>
          <w:rtl/>
        </w:rPr>
        <w:t>–</w:t>
      </w:r>
      <w:r>
        <w:rPr>
          <w:rFonts w:hint="cs"/>
          <w:rtl/>
        </w:rPr>
        <w:t xml:space="preserve"> אין</w:t>
      </w:r>
    </w:p>
    <w:p w14:paraId="6AB13D4D" w14:textId="77777777" w:rsidR="00000000" w:rsidRDefault="003B3694">
      <w:pPr>
        <w:pStyle w:val="ad"/>
        <w:bidi/>
        <w:rPr>
          <w:rFonts w:hint="cs"/>
          <w:rtl/>
        </w:rPr>
      </w:pPr>
      <w:r>
        <w:rPr>
          <w:rFonts w:hint="cs"/>
          <w:rtl/>
        </w:rPr>
        <w:t>ההצעה שלא לכלול את הנושא בסדר-היום של הכנסת נתקבלה.</w:t>
      </w:r>
    </w:p>
    <w:p w14:paraId="2C89A40A" w14:textId="77777777" w:rsidR="00000000" w:rsidRDefault="003B3694">
      <w:pPr>
        <w:pStyle w:val="a0"/>
        <w:rPr>
          <w:rFonts w:hint="cs"/>
          <w:rtl/>
        </w:rPr>
      </w:pPr>
    </w:p>
    <w:p w14:paraId="3766F125" w14:textId="77777777" w:rsidR="00000000" w:rsidRDefault="003B3694">
      <w:pPr>
        <w:pStyle w:val="af1"/>
        <w:rPr>
          <w:rtl/>
        </w:rPr>
      </w:pPr>
      <w:r>
        <w:rPr>
          <w:rtl/>
        </w:rPr>
        <w:t>היו"ר משה כחלון:</w:t>
      </w:r>
    </w:p>
    <w:p w14:paraId="033DE64C" w14:textId="77777777" w:rsidR="00000000" w:rsidRDefault="003B3694">
      <w:pPr>
        <w:pStyle w:val="a0"/>
        <w:rPr>
          <w:rtl/>
        </w:rPr>
      </w:pPr>
    </w:p>
    <w:p w14:paraId="78B89A84" w14:textId="77777777" w:rsidR="00000000" w:rsidRDefault="003B3694">
      <w:pPr>
        <w:pStyle w:val="a0"/>
        <w:rPr>
          <w:rFonts w:hint="cs"/>
          <w:rtl/>
        </w:rPr>
      </w:pPr>
      <w:r>
        <w:rPr>
          <w:rFonts w:hint="cs"/>
          <w:rtl/>
        </w:rPr>
        <w:t xml:space="preserve">בעד - 3, נגד </w:t>
      </w:r>
      <w:r>
        <w:rPr>
          <w:rtl/>
        </w:rPr>
        <w:t>–</w:t>
      </w:r>
      <w:r>
        <w:rPr>
          <w:rFonts w:hint="cs"/>
          <w:rtl/>
        </w:rPr>
        <w:t xml:space="preserve"> 7. ההצעה ירדה מסדר-היום. </w:t>
      </w:r>
    </w:p>
    <w:p w14:paraId="5D0CC0E6" w14:textId="77777777" w:rsidR="00000000" w:rsidRDefault="003B3694">
      <w:pPr>
        <w:pStyle w:val="a2"/>
        <w:rPr>
          <w:rFonts w:hint="cs"/>
          <w:rtl/>
        </w:rPr>
      </w:pPr>
    </w:p>
    <w:p w14:paraId="4D512D91" w14:textId="77777777" w:rsidR="00000000" w:rsidRDefault="003B3694">
      <w:pPr>
        <w:pStyle w:val="a0"/>
        <w:rPr>
          <w:rFonts w:hint="cs"/>
          <w:rtl/>
        </w:rPr>
      </w:pPr>
    </w:p>
    <w:p w14:paraId="3E4DF0BD" w14:textId="77777777" w:rsidR="00000000" w:rsidRDefault="003B3694">
      <w:pPr>
        <w:pStyle w:val="a2"/>
        <w:rPr>
          <w:rFonts w:hint="cs"/>
          <w:rtl/>
        </w:rPr>
      </w:pPr>
      <w:bookmarkStart w:id="849" w:name="CS17018FI0017018T12_11_2003_21_07_43"/>
      <w:bookmarkStart w:id="850" w:name="_Toc69719482"/>
      <w:bookmarkEnd w:id="849"/>
      <w:r>
        <w:rPr>
          <w:rtl/>
        </w:rPr>
        <w:t>הצע</w:t>
      </w:r>
      <w:r>
        <w:rPr>
          <w:rFonts w:hint="cs"/>
          <w:rtl/>
        </w:rPr>
        <w:t>ות</w:t>
      </w:r>
      <w:r>
        <w:rPr>
          <w:rtl/>
        </w:rPr>
        <w:t xml:space="preserve"> לסדר-היום</w:t>
      </w:r>
      <w:bookmarkEnd w:id="850"/>
    </w:p>
    <w:p w14:paraId="4F194D10" w14:textId="77777777" w:rsidR="00000000" w:rsidRDefault="003B3694">
      <w:pPr>
        <w:pStyle w:val="a2"/>
        <w:rPr>
          <w:rFonts w:hint="cs"/>
          <w:rtl/>
        </w:rPr>
      </w:pPr>
      <w:bookmarkStart w:id="851" w:name="_Toc69719483"/>
      <w:r>
        <w:rPr>
          <w:rtl/>
        </w:rPr>
        <w:t>פרשת "רמדיה" ולקחיה</w:t>
      </w:r>
      <w:bookmarkEnd w:id="851"/>
    </w:p>
    <w:p w14:paraId="18AE46D1" w14:textId="77777777" w:rsidR="00000000" w:rsidRDefault="003B3694">
      <w:pPr>
        <w:pStyle w:val="a0"/>
        <w:rPr>
          <w:rFonts w:hint="cs"/>
          <w:rtl/>
        </w:rPr>
      </w:pPr>
    </w:p>
    <w:p w14:paraId="70DF77E5" w14:textId="77777777" w:rsidR="00000000" w:rsidRDefault="003B3694">
      <w:pPr>
        <w:pStyle w:val="af1"/>
        <w:rPr>
          <w:rtl/>
        </w:rPr>
      </w:pPr>
      <w:r>
        <w:rPr>
          <w:rtl/>
        </w:rPr>
        <w:t>היו"ר משה כחלון:</w:t>
      </w:r>
    </w:p>
    <w:p w14:paraId="48078055" w14:textId="77777777" w:rsidR="00000000" w:rsidRDefault="003B3694">
      <w:pPr>
        <w:pStyle w:val="a0"/>
        <w:rPr>
          <w:rtl/>
        </w:rPr>
      </w:pPr>
    </w:p>
    <w:p w14:paraId="62D30555" w14:textId="77777777" w:rsidR="00000000" w:rsidRDefault="003B3694">
      <w:pPr>
        <w:pStyle w:val="a0"/>
        <w:rPr>
          <w:rFonts w:hint="cs"/>
          <w:rtl/>
        </w:rPr>
      </w:pPr>
      <w:r>
        <w:rPr>
          <w:rFonts w:hint="cs"/>
          <w:rtl/>
        </w:rPr>
        <w:t>אנח</w:t>
      </w:r>
      <w:r>
        <w:rPr>
          <w:rFonts w:hint="cs"/>
          <w:rtl/>
        </w:rPr>
        <w:t xml:space="preserve">נו ממשיכים בסדר-היום: פרשת "רמדיה" ולקחיה - הצעות לסדר-היום מס' 1517, 1522, 1526, 1559, 1560, 1563, 1566 ו-1572. חבר הכנסת אברהם רביץ - אינו נוכח; חברת הכנסת מלי פולישוק-בלוך - אינה נוכחת. חבר הכנסת אריה אלדד, בבקשה. יש לך שלוש דקות. </w:t>
      </w:r>
    </w:p>
    <w:p w14:paraId="54808085" w14:textId="77777777" w:rsidR="00000000" w:rsidRDefault="003B3694">
      <w:pPr>
        <w:pStyle w:val="a0"/>
        <w:rPr>
          <w:rFonts w:hint="cs"/>
          <w:rtl/>
        </w:rPr>
      </w:pPr>
    </w:p>
    <w:p w14:paraId="60CF44B5" w14:textId="77777777" w:rsidR="00000000" w:rsidRDefault="003B3694">
      <w:pPr>
        <w:pStyle w:val="a"/>
        <w:rPr>
          <w:rtl/>
        </w:rPr>
      </w:pPr>
      <w:bookmarkStart w:id="852" w:name="FS000001055T12_11_2003_21_11_20"/>
      <w:bookmarkStart w:id="853" w:name="_Toc69719484"/>
      <w:bookmarkEnd w:id="852"/>
      <w:r>
        <w:rPr>
          <w:rFonts w:hint="eastAsia"/>
          <w:rtl/>
        </w:rPr>
        <w:t>אריה</w:t>
      </w:r>
      <w:r>
        <w:rPr>
          <w:rtl/>
        </w:rPr>
        <w:t xml:space="preserve"> אלדד (האיחוד הל</w:t>
      </w:r>
      <w:r>
        <w:rPr>
          <w:rtl/>
        </w:rPr>
        <w:t>אומי - ישראל ביתנו):</w:t>
      </w:r>
      <w:bookmarkEnd w:id="853"/>
    </w:p>
    <w:p w14:paraId="0A8BBE28" w14:textId="77777777" w:rsidR="00000000" w:rsidRDefault="003B3694">
      <w:pPr>
        <w:pStyle w:val="a0"/>
        <w:rPr>
          <w:rFonts w:hint="cs"/>
          <w:rtl/>
        </w:rPr>
      </w:pPr>
    </w:p>
    <w:p w14:paraId="2E0AB550" w14:textId="77777777" w:rsidR="00000000" w:rsidRDefault="003B3694">
      <w:pPr>
        <w:pStyle w:val="a0"/>
        <w:rPr>
          <w:rFonts w:hint="cs"/>
          <w:rtl/>
        </w:rPr>
      </w:pPr>
      <w:r>
        <w:rPr>
          <w:rFonts w:hint="cs"/>
          <w:rtl/>
        </w:rPr>
        <w:t>אדוני היושב-ראש, אדוני השר, חברי חברי הכנסת, מותם הטרגי של שני תינוקות בישראל והמחלה הקשה שבה לקו תינוקות אחרים שניזוקו ממזון התינוקות הצמחי של "רמדיה", צריכים להיחקר לעומק ולהידון בערכאות. שם יוחלט אם מנהלי "רמדיה" נושאים באחריות, בז</w:t>
      </w:r>
      <w:r>
        <w:rPr>
          <w:rFonts w:hint="cs"/>
          <w:rtl/>
        </w:rPr>
        <w:t xml:space="preserve">דון או בשוגג, אם חברת "הומנה" פשעה בזדון או בהתרשלות. אך לדיון יש עוד כמה היבטים, החורגים מממצאי החקירה ומהשלכותיה הפליליות. </w:t>
      </w:r>
    </w:p>
    <w:p w14:paraId="6BDA7B0D" w14:textId="77777777" w:rsidR="00000000" w:rsidRDefault="003B3694">
      <w:pPr>
        <w:pStyle w:val="a0"/>
        <w:rPr>
          <w:rFonts w:hint="cs"/>
          <w:rtl/>
        </w:rPr>
      </w:pPr>
    </w:p>
    <w:p w14:paraId="37AF9C62" w14:textId="77777777" w:rsidR="00000000" w:rsidRDefault="003B3694">
      <w:pPr>
        <w:pStyle w:val="a0"/>
        <w:rPr>
          <w:rFonts w:hint="cs"/>
          <w:rtl/>
        </w:rPr>
      </w:pPr>
      <w:r>
        <w:rPr>
          <w:rFonts w:hint="cs"/>
          <w:rtl/>
        </w:rPr>
        <w:t xml:space="preserve">פרשת מותם של התינוקות מחוסר ויטמין </w:t>
      </w:r>
      <w:r>
        <w:rPr>
          <w:rFonts w:hint="cs"/>
        </w:rPr>
        <w:t>B</w:t>
      </w:r>
      <w:r>
        <w:t>1</w:t>
      </w:r>
      <w:r>
        <w:rPr>
          <w:rFonts w:hint="cs"/>
          <w:rtl/>
        </w:rPr>
        <w:t>, ראוי שתפנה את תשומת לבנו לצורת הפיקוח על מזון ותרופות, אך לפני כן ראוי שנברך מעל במה זו את</w:t>
      </w:r>
      <w:r>
        <w:rPr>
          <w:rFonts w:hint="cs"/>
          <w:rtl/>
        </w:rPr>
        <w:t xml:space="preserve"> הפרופסור איתמר שליט מבית-החולים "שניידר" ואת ד"ר פתאל מ"דנה", "איכילוב", שהיותם רופאים מצוינים היתה הבלם שאפשר גילוי מוקדם ומנע תחלואה קשה, ואולי גם מוות של תינוקות רבים אחרים. </w:t>
      </w:r>
    </w:p>
    <w:p w14:paraId="670F1C6A" w14:textId="77777777" w:rsidR="00000000" w:rsidRDefault="003B3694">
      <w:pPr>
        <w:pStyle w:val="a0"/>
        <w:rPr>
          <w:rFonts w:hint="cs"/>
          <w:rtl/>
        </w:rPr>
      </w:pPr>
    </w:p>
    <w:p w14:paraId="49C1ECEB" w14:textId="77777777" w:rsidR="00000000" w:rsidRDefault="003B3694">
      <w:pPr>
        <w:pStyle w:val="a0"/>
        <w:rPr>
          <w:rFonts w:hint="cs"/>
          <w:rtl/>
        </w:rPr>
      </w:pPr>
      <w:r>
        <w:rPr>
          <w:rFonts w:hint="cs"/>
          <w:rtl/>
        </w:rPr>
        <w:t>ככל שהדבר נשמע אולי מוזר, הרבה יותר פשוט לפקח על תרופות מאשר על מזון. קל יחס</w:t>
      </w:r>
      <w:r>
        <w:rPr>
          <w:rFonts w:hint="cs"/>
          <w:rtl/>
        </w:rPr>
        <w:t>ית לבדוק תרופה שיש בה מרכיב פעיל אחד או שניים ולעמוד על תכולתה, אך מזון מורכב מאלפי חומרים שונים, אלפי מולקולות, ואין היום בעולם מכונה או מכשור שאפשר להכניס לתוכו בצד אחד קציצה ובצד האחר לקבל תשובה מאילו מולקולות הקציצה הזאת מורכבת. אפשר לשאול שאלות על פחמ</w:t>
      </w:r>
      <w:r>
        <w:rPr>
          <w:rFonts w:hint="cs"/>
          <w:rtl/>
        </w:rPr>
        <w:t xml:space="preserve">ימות ועל שומנים ועל חלבונים ועל חיידקים, אבל אי-אפשר לשאול הכול ואי-אפשר לדעת הכול, ולכן אנחנו תלויים בבדיקה מדגמית של מזון ומוצרי מזון. </w:t>
      </w:r>
    </w:p>
    <w:p w14:paraId="2FAAC81E" w14:textId="77777777" w:rsidR="00000000" w:rsidRDefault="003B3694">
      <w:pPr>
        <w:pStyle w:val="a0"/>
        <w:rPr>
          <w:rFonts w:hint="cs"/>
          <w:rtl/>
        </w:rPr>
      </w:pPr>
    </w:p>
    <w:p w14:paraId="45CBEB15" w14:textId="77777777" w:rsidR="00000000" w:rsidRDefault="003B3694">
      <w:pPr>
        <w:pStyle w:val="a0"/>
        <w:rPr>
          <w:rFonts w:hint="cs"/>
          <w:rtl/>
        </w:rPr>
      </w:pPr>
      <w:r>
        <w:rPr>
          <w:rFonts w:hint="cs"/>
          <w:rtl/>
        </w:rPr>
        <w:t xml:space="preserve">כיוון שאי-אפשר לבדוק הכול, אנחנו מסתמכים על תיעוד ועל אישורים ועל מוניטין ועל הסמכות שיש למפעלים המייצרים. מפעל בארץ </w:t>
      </w:r>
      <w:r>
        <w:rPr>
          <w:rFonts w:hint="cs"/>
          <w:rtl/>
        </w:rPr>
        <w:t>אירופית, עם הסמכת 9000</w:t>
      </w:r>
      <w:r>
        <w:rPr>
          <w:rFonts w:hint="cs"/>
        </w:rPr>
        <w:t>ISO</w:t>
      </w:r>
      <w:r>
        <w:t xml:space="preserve"> </w:t>
      </w:r>
      <w:r>
        <w:rPr>
          <w:rFonts w:hint="cs"/>
          <w:rtl/>
        </w:rPr>
        <w:t xml:space="preserve">, או אישור שהמפעל פועל במסגרת </w:t>
      </w:r>
      <w:r>
        <w:rPr>
          <w:rFonts w:hint="cs"/>
        </w:rPr>
        <w:t>GMP</w:t>
      </w:r>
      <w:r>
        <w:rPr>
          <w:rFonts w:hint="cs"/>
          <w:rtl/>
        </w:rPr>
        <w:t xml:space="preserve"> - מפעל כזה ייבדק בפחות קפידה מאשר מפעל מן העולם השלישי שאינו מצויד באישורים או בהסמכות. ואם יש לקח שעלינו להפיק מהמקרה הטרגי הזה, הוא שגם ארץ מפותחת, מתועשת, מוקפדת עד אובססיה כמו גרמניה, אינה חסי</w:t>
      </w:r>
      <w:r>
        <w:rPr>
          <w:rFonts w:hint="cs"/>
          <w:rtl/>
        </w:rPr>
        <w:t>נת טעויות, או אינה חסינת זדון. בייחוד לא זדון.</w:t>
      </w:r>
    </w:p>
    <w:p w14:paraId="3B0669B5" w14:textId="77777777" w:rsidR="00000000" w:rsidRDefault="003B3694">
      <w:pPr>
        <w:pStyle w:val="a0"/>
        <w:rPr>
          <w:rFonts w:hint="cs"/>
          <w:rtl/>
        </w:rPr>
      </w:pPr>
    </w:p>
    <w:p w14:paraId="00121FDF" w14:textId="77777777" w:rsidR="00000000" w:rsidRDefault="003B3694">
      <w:pPr>
        <w:pStyle w:val="a0"/>
        <w:rPr>
          <w:rFonts w:hint="cs"/>
          <w:rtl/>
        </w:rPr>
      </w:pPr>
      <w:r>
        <w:rPr>
          <w:rFonts w:hint="cs"/>
          <w:rtl/>
        </w:rPr>
        <w:t>בשבוע הזה, שבו קיבלה על עצמה חברת "הומנה" אחריות לכך שהמוצר שלה לא הכיל ויטמין 1</w:t>
      </w:r>
      <w:r>
        <w:rPr>
          <w:rFonts w:hint="cs"/>
        </w:rPr>
        <w:t>B</w:t>
      </w:r>
      <w:r>
        <w:rPr>
          <w:rFonts w:hint="cs"/>
          <w:rtl/>
        </w:rPr>
        <w:t>, איננו יכולים להתעלם מהחשש שמא יש יד זדונית שביקשה לחבל בקו הייצור המיועד רק לישראל, או רק לאלה ששומרים כשרות. באותו שבוע נסגר</w:t>
      </w:r>
      <w:r>
        <w:rPr>
          <w:rFonts w:hint="cs"/>
          <w:rtl/>
        </w:rPr>
        <w:t xml:space="preserve"> מפעל אחר בגרמניה. השבוע פשטה את הרגל בגרמניה התשלובת הכימית </w:t>
      </w:r>
      <w:r>
        <w:rPr>
          <w:rFonts w:hint="cs"/>
        </w:rPr>
        <w:t>Farben</w:t>
      </w:r>
      <w:r>
        <w:rPr>
          <w:rFonts w:hint="cs"/>
          <w:rtl/>
        </w:rPr>
        <w:t xml:space="preserve"> -</w:t>
      </w:r>
      <w:r>
        <w:rPr>
          <w:rFonts w:hint="cs"/>
        </w:rPr>
        <w:t xml:space="preserve">AG </w:t>
      </w:r>
      <w:r>
        <w:rPr>
          <w:rFonts w:hint="cs"/>
          <w:rtl/>
        </w:rPr>
        <w:t xml:space="preserve">, שהפורמולה הידועה שלה, ציקלון </w:t>
      </w:r>
      <w:r>
        <w:rPr>
          <w:rFonts w:hint="cs"/>
        </w:rPr>
        <w:t>B</w:t>
      </w:r>
      <w:r>
        <w:rPr>
          <w:rFonts w:hint="cs"/>
          <w:rtl/>
        </w:rPr>
        <w:t>, השמידה מיליוני יהודים בתאי הגזים. לא הייתי מזכיר את העניין הזה בהקשר זה אם לא הייתי סבור, שמה שטוב לכל העולם ומהווה סטנדרד נורמטיבי לבדיקת איכות מזון,</w:t>
      </w:r>
      <w:r>
        <w:rPr>
          <w:rFonts w:hint="cs"/>
          <w:rtl/>
        </w:rPr>
        <w:t xml:space="preserve"> אינו די טוב בעבורנו, משום שאנחנו נתונים תחת איום של טרור כימי וביולוגי, ולכן עלינו לבדוק מזון, תרופות ומים בשבע עיניים. כאמור, מה שטוב לכל העולם - מחייב אותנו  פי-77. </w:t>
      </w:r>
    </w:p>
    <w:p w14:paraId="525D5CB1" w14:textId="77777777" w:rsidR="00000000" w:rsidRDefault="003B3694">
      <w:pPr>
        <w:pStyle w:val="a0"/>
        <w:rPr>
          <w:rFonts w:hint="cs"/>
          <w:rtl/>
        </w:rPr>
      </w:pPr>
    </w:p>
    <w:p w14:paraId="62B9D25C" w14:textId="77777777" w:rsidR="00000000" w:rsidRDefault="003B3694">
      <w:pPr>
        <w:pStyle w:val="a0"/>
        <w:rPr>
          <w:rFonts w:hint="cs"/>
          <w:rtl/>
        </w:rPr>
      </w:pPr>
      <w:r>
        <w:rPr>
          <w:rFonts w:hint="cs"/>
          <w:rtl/>
        </w:rPr>
        <w:t>מה שנקרא "תוצרת גרמניה", חברי הכנסת, אצלי זה לא מוניטין, להיפך. אני נמנה עם אלה, שלצער</w:t>
      </w:r>
      <w:r>
        <w:rPr>
          <w:rFonts w:hint="cs"/>
          <w:rtl/>
        </w:rPr>
        <w:t xml:space="preserve">י מתמעטים והולכים, שאינם קונים שום דבר מתוצרת גרמניה, וכף רגלי לא תדרוך בארצם. מין חשבון היסטורי כזה, שגם ידידות פוליטית, שלוש צוללות או תיווך עם ה"חיזבאללה" לא מוחקים. </w:t>
      </w:r>
    </w:p>
    <w:p w14:paraId="0DC7F5A8" w14:textId="77777777" w:rsidR="00000000" w:rsidRDefault="003B3694">
      <w:pPr>
        <w:pStyle w:val="a0"/>
        <w:rPr>
          <w:rFonts w:hint="cs"/>
          <w:rtl/>
        </w:rPr>
      </w:pPr>
    </w:p>
    <w:p w14:paraId="4B27E687" w14:textId="77777777" w:rsidR="00000000" w:rsidRDefault="003B3694">
      <w:pPr>
        <w:pStyle w:val="af1"/>
        <w:rPr>
          <w:rtl/>
        </w:rPr>
      </w:pPr>
      <w:r>
        <w:rPr>
          <w:rtl/>
        </w:rPr>
        <w:t>היו"ר משה כחלון:</w:t>
      </w:r>
    </w:p>
    <w:p w14:paraId="54C3A13C" w14:textId="77777777" w:rsidR="00000000" w:rsidRDefault="003B3694">
      <w:pPr>
        <w:pStyle w:val="a0"/>
        <w:rPr>
          <w:rtl/>
        </w:rPr>
      </w:pPr>
    </w:p>
    <w:p w14:paraId="700D4C9E" w14:textId="77777777" w:rsidR="00000000" w:rsidRDefault="003B3694">
      <w:pPr>
        <w:pStyle w:val="a0"/>
        <w:rPr>
          <w:rFonts w:hint="cs"/>
          <w:rtl/>
        </w:rPr>
      </w:pPr>
      <w:r>
        <w:rPr>
          <w:rFonts w:hint="cs"/>
          <w:rtl/>
        </w:rPr>
        <w:t xml:space="preserve">תודה רבה. חבר הכנסת עבד-אלמאלכ דהאמשה, בבקשה. </w:t>
      </w:r>
    </w:p>
    <w:p w14:paraId="494130B9" w14:textId="77777777" w:rsidR="00000000" w:rsidRDefault="003B3694">
      <w:pPr>
        <w:pStyle w:val="a0"/>
        <w:rPr>
          <w:rFonts w:hint="cs"/>
          <w:rtl/>
        </w:rPr>
      </w:pPr>
    </w:p>
    <w:p w14:paraId="64F715A0" w14:textId="77777777" w:rsidR="00000000" w:rsidRDefault="003B3694">
      <w:pPr>
        <w:pStyle w:val="a"/>
        <w:rPr>
          <w:rtl/>
        </w:rPr>
      </w:pPr>
      <w:bookmarkStart w:id="854" w:name="FS000000550T12_11_2003_20_50_16"/>
      <w:bookmarkStart w:id="855" w:name="_Toc69719485"/>
      <w:bookmarkEnd w:id="854"/>
      <w:r>
        <w:rPr>
          <w:rFonts w:hint="eastAsia"/>
          <w:rtl/>
        </w:rPr>
        <w:t>עבד</w:t>
      </w:r>
      <w:r>
        <w:rPr>
          <w:rtl/>
        </w:rPr>
        <w:t>-אלמאלכ דהאמשה (</w:t>
      </w:r>
      <w:r>
        <w:rPr>
          <w:rtl/>
        </w:rPr>
        <w:t>רע"ם):</w:t>
      </w:r>
      <w:bookmarkEnd w:id="855"/>
    </w:p>
    <w:p w14:paraId="760594F5" w14:textId="77777777" w:rsidR="00000000" w:rsidRDefault="003B3694">
      <w:pPr>
        <w:pStyle w:val="a0"/>
        <w:rPr>
          <w:rFonts w:hint="cs"/>
          <w:rtl/>
        </w:rPr>
      </w:pPr>
    </w:p>
    <w:p w14:paraId="4F30622E" w14:textId="77777777" w:rsidR="00000000" w:rsidRDefault="003B3694">
      <w:pPr>
        <w:pStyle w:val="a0"/>
        <w:rPr>
          <w:rFonts w:hint="cs"/>
          <w:rtl/>
        </w:rPr>
      </w:pPr>
      <w:r>
        <w:rPr>
          <w:rFonts w:hint="cs"/>
          <w:rtl/>
        </w:rPr>
        <w:t>כבוד היושב-ראש, נכבדי שר הבריאות, חברי חברי הכנסת, הפרשה העגומה הזאת אכן מדירה שינה מעיני כולנו. היא קשה ומכאיבה ופוגעת בילדים הקטנים ובערכים, וכמעט ברור לכול שהיא מיותרת. לא היה בה כל צורך, לא היה צריך מלכתחילה לשחק בתרופות האלה, ולאחר מכן ברשלנות</w:t>
      </w:r>
      <w:r>
        <w:rPr>
          <w:rFonts w:hint="cs"/>
          <w:rtl/>
        </w:rPr>
        <w:t xml:space="preserve"> או בזדון לפגוע באיזון הכימי והתרכובתי של החלב הזה, ובסוף להביא למותם של תינוקות ולמחלתם של אחרים. </w:t>
      </w:r>
    </w:p>
    <w:p w14:paraId="0E335D33" w14:textId="77777777" w:rsidR="00000000" w:rsidRDefault="003B3694">
      <w:pPr>
        <w:pStyle w:val="a0"/>
        <w:rPr>
          <w:rFonts w:hint="cs"/>
          <w:rtl/>
        </w:rPr>
      </w:pPr>
    </w:p>
    <w:p w14:paraId="638B22E0" w14:textId="77777777" w:rsidR="00000000" w:rsidRDefault="003B3694">
      <w:pPr>
        <w:pStyle w:val="a0"/>
        <w:rPr>
          <w:rFonts w:hint="cs"/>
          <w:rtl/>
        </w:rPr>
      </w:pPr>
      <w:r>
        <w:rPr>
          <w:rFonts w:hint="cs"/>
          <w:rtl/>
        </w:rPr>
        <w:t>הכול נעשה תחת כותרת אחת גדולה וכבדה: השגת רווח. הרי כל החיים בעולם הזה ובזמן הזה מתנהלים לשם השגת רווח. אילולא היו כך פני הדברים, פרשה כזאת לא היתה יכולה ל</w:t>
      </w:r>
      <w:r>
        <w:rPr>
          <w:rFonts w:hint="cs"/>
          <w:rtl/>
        </w:rPr>
        <w:t>התרחש. כי למעשה אילולא אנחנו, כולנו, קורבנות לאותה תעמולת מסחר, שברצונה להשיג את הרווחים, ובצורה הנואלת ביותר, אזי לא היו מעבירים את רוב הציבור מהתהליך הטבעי, שאין טוב ממנו, שמעולם לא היה בו דופי, תהליך שהאלוהים יתברך יצר אותו. אין טוב ואין קל ואין בריא מא</w:t>
      </w:r>
      <w:r>
        <w:rPr>
          <w:rFonts w:hint="cs"/>
          <w:rtl/>
        </w:rPr>
        <w:t xml:space="preserve">שר חלב-אם. אבל באים בתעמולה, כדי שכל האמהות תחדלנה להיניק ותתחלנה לקנות את החלב הזה. הרי כל החיים בעולם המודרני הולכים בכיוון הזה, ואז מגיעים גם לפרשיות כאלה. </w:t>
      </w:r>
    </w:p>
    <w:p w14:paraId="6BC5D1CD" w14:textId="77777777" w:rsidR="00000000" w:rsidRDefault="003B3694">
      <w:pPr>
        <w:pStyle w:val="a0"/>
        <w:rPr>
          <w:rFonts w:hint="cs"/>
          <w:rtl/>
        </w:rPr>
      </w:pPr>
    </w:p>
    <w:p w14:paraId="1F0E8AEE" w14:textId="77777777" w:rsidR="00000000" w:rsidRDefault="003B3694">
      <w:pPr>
        <w:pStyle w:val="a0"/>
        <w:rPr>
          <w:rFonts w:hint="cs"/>
          <w:rtl/>
        </w:rPr>
      </w:pPr>
      <w:r>
        <w:rPr>
          <w:rFonts w:hint="cs"/>
          <w:rtl/>
        </w:rPr>
        <w:t>לא שאני רוצה להקל ראש ברשלנות של המפעל ובזדון ובפגיעה בטף וברכים הנולדים. אותם צריך להעניש ולהכ</w:t>
      </w:r>
      <w:r>
        <w:rPr>
          <w:rFonts w:hint="cs"/>
          <w:rtl/>
        </w:rPr>
        <w:t xml:space="preserve">ות במלוא חומרת הדין. אבל אנחנו חייבים לחשוב אולי מחשבה אחת נוספת. מה יותר טוב מאשר לחזור לתהליך הטבעי, התהליך המבורך, התהליך האמין, שאין טוב ממנו, שתורם לא רק לבריאות הרך הנולד מבחינה פיסית, אלא גם מבחינה נפשית - יניקת חלב-אם? </w:t>
      </w:r>
    </w:p>
    <w:p w14:paraId="0BF47DD8" w14:textId="77777777" w:rsidR="00000000" w:rsidRDefault="003B3694">
      <w:pPr>
        <w:pStyle w:val="a0"/>
        <w:rPr>
          <w:rFonts w:hint="cs"/>
          <w:rtl/>
        </w:rPr>
      </w:pPr>
    </w:p>
    <w:p w14:paraId="3D8C6F7B" w14:textId="77777777" w:rsidR="00000000" w:rsidRDefault="003B3694">
      <w:pPr>
        <w:pStyle w:val="a0"/>
        <w:rPr>
          <w:rFonts w:hint="cs"/>
          <w:rtl/>
        </w:rPr>
      </w:pPr>
      <w:r>
        <w:rPr>
          <w:rFonts w:hint="cs"/>
          <w:rtl/>
        </w:rPr>
        <w:t>ברשותך, אדוני היושב-ראש, או</w:t>
      </w:r>
      <w:r>
        <w:rPr>
          <w:rFonts w:hint="cs"/>
          <w:rtl/>
        </w:rPr>
        <w:t xml:space="preserve">מר כמה דברים גם למאזינינו, השומעים את השפה הערבית. </w:t>
      </w:r>
    </w:p>
    <w:p w14:paraId="4F9D9B5F" w14:textId="77777777" w:rsidR="00000000" w:rsidRDefault="003B3694">
      <w:pPr>
        <w:pStyle w:val="a0"/>
        <w:rPr>
          <w:rFonts w:hint="cs"/>
          <w:rtl/>
        </w:rPr>
      </w:pPr>
    </w:p>
    <w:p w14:paraId="6C5E759C" w14:textId="77777777" w:rsidR="00000000" w:rsidRDefault="003B3694">
      <w:pPr>
        <w:pStyle w:val="af1"/>
        <w:rPr>
          <w:rtl/>
        </w:rPr>
      </w:pPr>
      <w:r>
        <w:rPr>
          <w:rtl/>
        </w:rPr>
        <w:t>היו"ר משה כחלון:</w:t>
      </w:r>
    </w:p>
    <w:p w14:paraId="7ED2C34D" w14:textId="77777777" w:rsidR="00000000" w:rsidRDefault="003B3694">
      <w:pPr>
        <w:pStyle w:val="a0"/>
        <w:rPr>
          <w:rtl/>
        </w:rPr>
      </w:pPr>
    </w:p>
    <w:p w14:paraId="769B54E2" w14:textId="77777777" w:rsidR="00000000" w:rsidRDefault="003B3694">
      <w:pPr>
        <w:pStyle w:val="a0"/>
        <w:rPr>
          <w:rFonts w:hint="cs"/>
          <w:rtl/>
        </w:rPr>
      </w:pPr>
      <w:r>
        <w:rPr>
          <w:rFonts w:hint="cs"/>
          <w:rtl/>
        </w:rPr>
        <w:t xml:space="preserve">חצי דקה. </w:t>
      </w:r>
    </w:p>
    <w:p w14:paraId="4014624E" w14:textId="77777777" w:rsidR="00000000" w:rsidRDefault="003B3694">
      <w:pPr>
        <w:pStyle w:val="a0"/>
        <w:rPr>
          <w:rFonts w:hint="cs"/>
          <w:rtl/>
        </w:rPr>
      </w:pPr>
    </w:p>
    <w:p w14:paraId="690C1C15" w14:textId="77777777" w:rsidR="00000000" w:rsidRDefault="003B3694">
      <w:pPr>
        <w:pStyle w:val="-"/>
        <w:rPr>
          <w:rtl/>
        </w:rPr>
      </w:pPr>
      <w:bookmarkStart w:id="856" w:name="FS000000550T12_11_2003_20_57_46C"/>
      <w:bookmarkEnd w:id="856"/>
      <w:r>
        <w:rPr>
          <w:rtl/>
        </w:rPr>
        <w:t>עבד-אלמאלכ דהאמשה (רע"ם):</w:t>
      </w:r>
    </w:p>
    <w:p w14:paraId="109E31FD" w14:textId="77777777" w:rsidR="00000000" w:rsidRDefault="003B3694">
      <w:pPr>
        <w:pStyle w:val="a0"/>
        <w:rPr>
          <w:rtl/>
        </w:rPr>
      </w:pPr>
    </w:p>
    <w:p w14:paraId="1FF08104" w14:textId="77777777" w:rsidR="00000000" w:rsidRDefault="003B3694">
      <w:pPr>
        <w:pStyle w:val="a0"/>
        <w:rPr>
          <w:rFonts w:hint="cs"/>
          <w:rtl/>
        </w:rPr>
      </w:pPr>
      <w:r>
        <w:rPr>
          <w:rFonts w:hint="cs"/>
          <w:rtl/>
        </w:rPr>
        <w:t>(נושא דברים בשפה הערבית; להלן תרגומם לעברית:</w:t>
      </w:r>
    </w:p>
    <w:p w14:paraId="68924294" w14:textId="77777777" w:rsidR="00000000" w:rsidRDefault="003B3694">
      <w:pPr>
        <w:pStyle w:val="a0"/>
        <w:rPr>
          <w:rFonts w:hint="cs"/>
          <w:rtl/>
        </w:rPr>
      </w:pPr>
    </w:p>
    <w:p w14:paraId="4E111696" w14:textId="77777777" w:rsidR="00000000" w:rsidRDefault="003B3694">
      <w:pPr>
        <w:pStyle w:val="a0"/>
        <w:rPr>
          <w:rFonts w:hint="cs"/>
          <w:rtl/>
        </w:rPr>
      </w:pPr>
      <w:r>
        <w:rPr>
          <w:rFonts w:hint="cs"/>
          <w:rtl/>
        </w:rPr>
        <w:t>בשם האל הרחמן והרחום. הנושא היום הוא בעיית תחליף החלב הפגום, שצריכתו גרמה לתמותת תינוקות ולתחלואת תינ</w:t>
      </w:r>
      <w:r>
        <w:rPr>
          <w:rFonts w:hint="cs"/>
          <w:rtl/>
        </w:rPr>
        <w:t>וקות אחרים. אמרתי שכל האנשים נופלים קורבן בימים אלה לתעמולה מסחרית, שכל מטרתה רווח ותו לא. תעמולה זו היא שהמיטה כליה על תינוקות אלה. היא שכנעה אמהות רבות להפסיק את ההנקה הטבעית, המתאימה והבריאה, ולעבור לתחליפי חלב. לאחר מכן, נפגם הרכב תחליף החלב בהעדר הווי</w:t>
      </w:r>
      <w:r>
        <w:rPr>
          <w:rFonts w:hint="cs"/>
          <w:rtl/>
        </w:rPr>
        <w:t xml:space="preserve">טמין </w:t>
      </w:r>
      <w:r>
        <w:t>B1</w:t>
      </w:r>
      <w:r>
        <w:rPr>
          <w:rFonts w:hint="cs"/>
          <w:rtl/>
        </w:rPr>
        <w:t>, דבר שגרם לתמותת התינוקות ולתחלואת התינוקות האחרים.</w:t>
      </w:r>
    </w:p>
    <w:p w14:paraId="009C44C6" w14:textId="77777777" w:rsidR="00000000" w:rsidRDefault="003B3694">
      <w:pPr>
        <w:pStyle w:val="a0"/>
        <w:rPr>
          <w:rFonts w:hint="cs"/>
          <w:rtl/>
        </w:rPr>
      </w:pPr>
    </w:p>
    <w:p w14:paraId="06070FF6" w14:textId="77777777" w:rsidR="00000000" w:rsidRDefault="003B3694">
      <w:pPr>
        <w:pStyle w:val="a0"/>
        <w:rPr>
          <w:rFonts w:hint="cs"/>
          <w:rtl/>
        </w:rPr>
      </w:pPr>
      <w:r>
        <w:rPr>
          <w:rFonts w:hint="cs"/>
          <w:rtl/>
        </w:rPr>
        <w:t>מי ייתן ונשתחרר מהתעמולה המסחרית הצרופה ונחזור לדרכים הטבעיות, שלהן ערב האל יתגדל ויתעלה. אחת מהן היא ההנקה, שהיא הדרך הנכונה לתינוקות, הן מהבחינה הפיזית והן מהבחינה הפסיכולוגית.)</w:t>
      </w:r>
    </w:p>
    <w:p w14:paraId="57FC1467" w14:textId="77777777" w:rsidR="00000000" w:rsidRDefault="003B3694">
      <w:pPr>
        <w:pStyle w:val="a0"/>
        <w:rPr>
          <w:rFonts w:hint="cs"/>
          <w:rtl/>
        </w:rPr>
      </w:pPr>
    </w:p>
    <w:p w14:paraId="7CA7960E" w14:textId="77777777" w:rsidR="00000000" w:rsidRDefault="003B3694">
      <w:pPr>
        <w:pStyle w:val="a0"/>
        <w:rPr>
          <w:rFonts w:hint="cs"/>
          <w:rtl/>
        </w:rPr>
      </w:pPr>
      <w:r>
        <w:rPr>
          <w:rFonts w:hint="cs"/>
          <w:rtl/>
        </w:rPr>
        <w:t>תודה רבה, אדונ</w:t>
      </w:r>
      <w:r>
        <w:rPr>
          <w:rFonts w:hint="cs"/>
          <w:rtl/>
        </w:rPr>
        <w:t xml:space="preserve">י היושב-ראש. </w:t>
      </w:r>
    </w:p>
    <w:p w14:paraId="4434817C" w14:textId="77777777" w:rsidR="00000000" w:rsidRDefault="003B3694">
      <w:pPr>
        <w:pStyle w:val="a0"/>
        <w:rPr>
          <w:rFonts w:hint="cs"/>
          <w:rtl/>
        </w:rPr>
      </w:pPr>
    </w:p>
    <w:p w14:paraId="2D584931" w14:textId="77777777" w:rsidR="00000000" w:rsidRDefault="003B3694">
      <w:pPr>
        <w:pStyle w:val="af1"/>
        <w:rPr>
          <w:rtl/>
        </w:rPr>
      </w:pPr>
      <w:r>
        <w:rPr>
          <w:rtl/>
        </w:rPr>
        <w:t>היו"ר משה כחלון:</w:t>
      </w:r>
    </w:p>
    <w:p w14:paraId="2EFC99CB" w14:textId="77777777" w:rsidR="00000000" w:rsidRDefault="003B3694">
      <w:pPr>
        <w:pStyle w:val="a0"/>
        <w:rPr>
          <w:rtl/>
        </w:rPr>
      </w:pPr>
    </w:p>
    <w:p w14:paraId="2BA4D50B" w14:textId="77777777" w:rsidR="00000000" w:rsidRDefault="003B3694">
      <w:pPr>
        <w:pStyle w:val="a0"/>
        <w:rPr>
          <w:rFonts w:hint="cs"/>
          <w:rtl/>
        </w:rPr>
      </w:pPr>
      <w:r>
        <w:rPr>
          <w:rFonts w:hint="cs"/>
          <w:rtl/>
        </w:rPr>
        <w:t xml:space="preserve">תודה רבה. </w:t>
      </w:r>
    </w:p>
    <w:p w14:paraId="6D8DC7BB" w14:textId="77777777" w:rsidR="00000000" w:rsidRDefault="003B3694">
      <w:pPr>
        <w:pStyle w:val="a0"/>
        <w:rPr>
          <w:rFonts w:hint="cs"/>
          <w:rtl/>
        </w:rPr>
      </w:pPr>
    </w:p>
    <w:p w14:paraId="73344EBC" w14:textId="77777777" w:rsidR="00000000" w:rsidRDefault="003B3694">
      <w:pPr>
        <w:pStyle w:val="a0"/>
        <w:rPr>
          <w:rFonts w:hint="cs"/>
          <w:rtl/>
        </w:rPr>
      </w:pPr>
      <w:r>
        <w:rPr>
          <w:rFonts w:hint="cs"/>
          <w:rtl/>
        </w:rPr>
        <w:t xml:space="preserve">גם לי יש מה להגיד בעניין, ומשום שאין מי שיחליף אותי כסגן יושב-ראש, אני מזמין אותך, אדוני השר, להשיב. באותה הזדמנות אומר, שגם אני מצטרף לדברים של חבר הכנסת דהאמשה ושל חבר הכנסת אלדד, שכל העניין הזה מיותר. גם אני </w:t>
      </w:r>
      <w:r>
        <w:rPr>
          <w:rFonts w:hint="cs"/>
          <w:rtl/>
        </w:rPr>
        <w:t xml:space="preserve">מצטרף לזעזוע שהם הביעו מהתוצאה. </w:t>
      </w:r>
    </w:p>
    <w:p w14:paraId="38BD819A" w14:textId="77777777" w:rsidR="00000000" w:rsidRDefault="003B3694">
      <w:pPr>
        <w:pStyle w:val="a0"/>
        <w:rPr>
          <w:rFonts w:hint="cs"/>
          <w:rtl/>
        </w:rPr>
      </w:pPr>
    </w:p>
    <w:p w14:paraId="5921BBCC" w14:textId="77777777" w:rsidR="00000000" w:rsidRDefault="003B3694">
      <w:pPr>
        <w:pStyle w:val="a"/>
        <w:rPr>
          <w:rtl/>
        </w:rPr>
      </w:pPr>
      <w:bookmarkStart w:id="857" w:name="FS000000473T12_11_2003_21_00_44"/>
      <w:bookmarkStart w:id="858" w:name="_Toc69719486"/>
      <w:bookmarkEnd w:id="857"/>
      <w:r>
        <w:rPr>
          <w:rFonts w:hint="eastAsia"/>
          <w:rtl/>
        </w:rPr>
        <w:t>שר</w:t>
      </w:r>
      <w:r>
        <w:rPr>
          <w:rtl/>
        </w:rPr>
        <w:t xml:space="preserve"> הבריאות דני נוה:</w:t>
      </w:r>
      <w:bookmarkEnd w:id="858"/>
    </w:p>
    <w:p w14:paraId="7E2E6C8E" w14:textId="77777777" w:rsidR="00000000" w:rsidRDefault="003B3694">
      <w:pPr>
        <w:pStyle w:val="a0"/>
        <w:rPr>
          <w:rFonts w:hint="cs"/>
          <w:rtl/>
        </w:rPr>
      </w:pPr>
    </w:p>
    <w:p w14:paraId="56076F8E" w14:textId="77777777" w:rsidR="00000000" w:rsidRDefault="003B3694">
      <w:pPr>
        <w:pStyle w:val="a0"/>
        <w:rPr>
          <w:rFonts w:hint="cs"/>
          <w:rtl/>
        </w:rPr>
      </w:pPr>
      <w:r>
        <w:rPr>
          <w:rFonts w:hint="cs"/>
          <w:rtl/>
        </w:rPr>
        <w:t xml:space="preserve">אדוני היושב-ראש, חברי חברי הכנסת, אני חייב לומר, קודם כול, שמדובר בפרשה קשה וחמורה ביותר. יש לי בבית, אדוני היושב-ראש, תינוקת בת שבעה חודשים, שאוכלת תחליף מזון צמחי; זה יכול היה להיות פורמולה צמחית של </w:t>
      </w:r>
      <w:r>
        <w:rPr>
          <w:rFonts w:hint="cs"/>
          <w:rtl/>
        </w:rPr>
        <w:t xml:space="preserve">"רמדיה". ברוך השם שזה לא היה. אני מסתכל על הפרשה הזאת ועל הטרגדיה הקשה הזאת קודם כול מתוך מה שאני רואה אצלי בבית, והאחריות והדאגה שלי לתינוקות היא קודם כול בבית, כאבא, ואחר כך כחבר ממשלה וכשר הבריאות. </w:t>
      </w:r>
    </w:p>
    <w:p w14:paraId="764F910B" w14:textId="77777777" w:rsidR="00000000" w:rsidRDefault="003B3694">
      <w:pPr>
        <w:pStyle w:val="a0"/>
        <w:rPr>
          <w:rFonts w:hint="cs"/>
          <w:rtl/>
        </w:rPr>
      </w:pPr>
    </w:p>
    <w:p w14:paraId="657C59DD" w14:textId="77777777" w:rsidR="00000000" w:rsidRDefault="003B3694">
      <w:pPr>
        <w:pStyle w:val="a0"/>
        <w:rPr>
          <w:rFonts w:hint="cs"/>
          <w:rtl/>
        </w:rPr>
      </w:pPr>
      <w:r>
        <w:rPr>
          <w:rFonts w:hint="cs"/>
          <w:rtl/>
        </w:rPr>
        <w:t>הפרשה הזאת נחקרת היום במשטרת ישראל. שמענו אתמול את הה</w:t>
      </w:r>
      <w:r>
        <w:rPr>
          <w:rFonts w:hint="cs"/>
          <w:rtl/>
        </w:rPr>
        <w:t xml:space="preserve">ודעה של חברת "הומנה", החברה הגרמנית. אגב, אני רוצה לומר לך, חבר הכנסת פרופסור אלדד, שגם אני שייך למועדון ההולך ומתמעט הזה, של אנשים שלא רוכשים מוצרים גרמניים. מכאן אולי תבין את אחת הסיבות לכך שהתינוקת שלי לא צרכה את ה"רמדיה" הצמחית. </w:t>
      </w:r>
    </w:p>
    <w:p w14:paraId="6E9071B0" w14:textId="77777777" w:rsidR="00000000" w:rsidRDefault="003B3694">
      <w:pPr>
        <w:pStyle w:val="a0"/>
        <w:rPr>
          <w:rFonts w:hint="cs"/>
          <w:rtl/>
        </w:rPr>
      </w:pPr>
    </w:p>
    <w:p w14:paraId="36665730" w14:textId="77777777" w:rsidR="00000000" w:rsidRDefault="003B3694">
      <w:pPr>
        <w:pStyle w:val="af1"/>
        <w:rPr>
          <w:rtl/>
        </w:rPr>
      </w:pPr>
      <w:r>
        <w:rPr>
          <w:rtl/>
        </w:rPr>
        <w:t>היו"ר משה כחלון:</w:t>
      </w:r>
    </w:p>
    <w:p w14:paraId="0F2B95CC" w14:textId="77777777" w:rsidR="00000000" w:rsidRDefault="003B3694">
      <w:pPr>
        <w:pStyle w:val="a0"/>
        <w:rPr>
          <w:rtl/>
        </w:rPr>
      </w:pPr>
    </w:p>
    <w:p w14:paraId="161E5FEB" w14:textId="77777777" w:rsidR="00000000" w:rsidRDefault="003B3694">
      <w:pPr>
        <w:pStyle w:val="a0"/>
        <w:rPr>
          <w:rFonts w:hint="cs"/>
          <w:rtl/>
        </w:rPr>
      </w:pPr>
      <w:r>
        <w:rPr>
          <w:rFonts w:hint="cs"/>
          <w:rtl/>
        </w:rPr>
        <w:t>אתה</w:t>
      </w:r>
      <w:r>
        <w:rPr>
          <w:rFonts w:hint="cs"/>
          <w:rtl/>
        </w:rPr>
        <w:t xml:space="preserve"> גם לא דורך על אדמתם, אם אינני טועה. </w:t>
      </w:r>
    </w:p>
    <w:p w14:paraId="265285AD" w14:textId="77777777" w:rsidR="00000000" w:rsidRDefault="003B3694">
      <w:pPr>
        <w:pStyle w:val="a0"/>
        <w:rPr>
          <w:rFonts w:hint="cs"/>
          <w:rtl/>
        </w:rPr>
      </w:pPr>
    </w:p>
    <w:p w14:paraId="46DF0661" w14:textId="77777777" w:rsidR="00000000" w:rsidRDefault="003B3694">
      <w:pPr>
        <w:pStyle w:val="-"/>
        <w:rPr>
          <w:rtl/>
        </w:rPr>
      </w:pPr>
      <w:bookmarkStart w:id="859" w:name="FS000000473T12_11_2003_21_04_14C"/>
      <w:bookmarkEnd w:id="859"/>
      <w:r>
        <w:rPr>
          <w:rtl/>
        </w:rPr>
        <w:t>שר הבריאות דני נוה:</w:t>
      </w:r>
    </w:p>
    <w:p w14:paraId="75048A7B" w14:textId="77777777" w:rsidR="00000000" w:rsidRDefault="003B3694">
      <w:pPr>
        <w:pStyle w:val="a0"/>
        <w:rPr>
          <w:rtl/>
        </w:rPr>
      </w:pPr>
    </w:p>
    <w:p w14:paraId="4A418951" w14:textId="77777777" w:rsidR="00000000" w:rsidRDefault="003B3694">
      <w:pPr>
        <w:pStyle w:val="a0"/>
        <w:rPr>
          <w:rFonts w:hint="cs"/>
          <w:rtl/>
        </w:rPr>
      </w:pPr>
      <w:r>
        <w:rPr>
          <w:rFonts w:hint="cs"/>
          <w:rtl/>
        </w:rPr>
        <w:t>גם לא דרכתי עד היום על אדמת גרמניה, למרות הזמנות רבות והזדמנויות רבות, כעיקרון. אבל זה עניין אינדיבידואלי, ואני לא שופט אחרים שעושים זאת. זה עניין אישי. בסך הכול בין ישראל לבין גרמניה יש היום יחסי</w:t>
      </w:r>
      <w:r>
        <w:rPr>
          <w:rFonts w:hint="cs"/>
          <w:rtl/>
        </w:rPr>
        <w:t xml:space="preserve">ם טובים, וגרמניה נחשבת, אני מניח שבצדק, לאחת מהידידות הגדולות שיש לישראל באירופה ובעולם בכלל. אבל זה עניין אישי. </w:t>
      </w:r>
    </w:p>
    <w:p w14:paraId="4F3DD359" w14:textId="77777777" w:rsidR="00000000" w:rsidRDefault="003B3694">
      <w:pPr>
        <w:pStyle w:val="a0"/>
        <w:rPr>
          <w:rFonts w:hint="cs"/>
          <w:rtl/>
        </w:rPr>
      </w:pPr>
    </w:p>
    <w:p w14:paraId="11E1DEE4" w14:textId="77777777" w:rsidR="00000000" w:rsidRDefault="003B3694">
      <w:pPr>
        <w:pStyle w:val="a0"/>
        <w:rPr>
          <w:rFonts w:hint="cs"/>
          <w:rtl/>
        </w:rPr>
      </w:pPr>
      <w:r>
        <w:rPr>
          <w:rFonts w:hint="cs"/>
          <w:rtl/>
        </w:rPr>
        <w:t>מה שידוע לנו נכון לרגע זה הוא שחברת "הומנה" הגרמנית הודתה בכך שהתיאמין, ויטמין 1</w:t>
      </w:r>
      <w:r>
        <w:rPr>
          <w:rFonts w:hint="cs"/>
        </w:rPr>
        <w:t>B</w:t>
      </w:r>
      <w:r>
        <w:rPr>
          <w:rFonts w:hint="cs"/>
          <w:rtl/>
        </w:rPr>
        <w:t>, לא הוכנס לאותה פורמולה צמחית, שיוצרה באופן מיוחד בעבור חבר</w:t>
      </w:r>
      <w:r>
        <w:rPr>
          <w:rFonts w:hint="cs"/>
          <w:rtl/>
        </w:rPr>
        <w:t xml:space="preserve">ת "רמדיה ישראל". נערכת חקירה בנושא הזה. אגב, התבשרנו באמצעי התקשורת היום שגם בגרמניה מתבצעים מעצרים וחקירה על-ידי שלטונות החוק בגרמניה. </w:t>
      </w:r>
    </w:p>
    <w:p w14:paraId="21309756" w14:textId="77777777" w:rsidR="00000000" w:rsidRDefault="003B3694">
      <w:pPr>
        <w:pStyle w:val="a0"/>
        <w:rPr>
          <w:rFonts w:hint="cs"/>
          <w:rtl/>
        </w:rPr>
      </w:pPr>
    </w:p>
    <w:p w14:paraId="602A9528" w14:textId="77777777" w:rsidR="00000000" w:rsidRDefault="003B3694">
      <w:pPr>
        <w:pStyle w:val="a0"/>
        <w:rPr>
          <w:rFonts w:hint="cs"/>
          <w:rtl/>
        </w:rPr>
      </w:pPr>
      <w:r>
        <w:rPr>
          <w:rFonts w:hint="cs"/>
          <w:rtl/>
        </w:rPr>
        <w:t>אני החלטתי יחד עם הנהלת משרדי, לפני כמה ימים, לפנות למשטרת ישראל בנושא הזה. אתם יודעים, אפשר היה ולפעמים זה נהוג שמשרד</w:t>
      </w:r>
      <w:r>
        <w:rPr>
          <w:rFonts w:hint="cs"/>
          <w:rtl/>
        </w:rPr>
        <w:t>ים וגופים בודקים וחוקרים את העניינים בעצמם. אני חשבתי שהדבר הנכון ביותר מבחינת האחריות שלנו לבריאות הציבור בהקשר זה והצורך והחובה שלנו להגיע לחקר האמת, זה להפנות את הדבר לפרקליטות המדינה, בהצעה שהנושא  יועבר לחקירת המשטרה, וכך נעשה.</w:t>
      </w:r>
    </w:p>
    <w:p w14:paraId="5CA91458" w14:textId="77777777" w:rsidR="00000000" w:rsidRDefault="003B3694">
      <w:pPr>
        <w:pStyle w:val="a0"/>
        <w:ind w:firstLine="0"/>
        <w:rPr>
          <w:rFonts w:hint="cs"/>
          <w:rtl/>
        </w:rPr>
      </w:pPr>
    </w:p>
    <w:p w14:paraId="5D7E54A0" w14:textId="77777777" w:rsidR="00000000" w:rsidRDefault="003B3694">
      <w:pPr>
        <w:pStyle w:val="a0"/>
        <w:ind w:firstLine="0"/>
        <w:rPr>
          <w:rFonts w:hint="cs"/>
          <w:rtl/>
        </w:rPr>
      </w:pPr>
      <w:r>
        <w:rPr>
          <w:rFonts w:hint="cs"/>
          <w:rtl/>
        </w:rPr>
        <w:tab/>
        <w:t>שאלות רבות עדיין נמצא</w:t>
      </w:r>
      <w:r>
        <w:rPr>
          <w:rFonts w:hint="cs"/>
          <w:rtl/>
        </w:rPr>
        <w:t xml:space="preserve">ות על סדר-היום שלנו, כמו: האם חברת "רמדיה" ידעה או לא ידעה, או מה היה חלקה? לשם כך בדיוק נערכת חקירת המשטרה ברגעים אלה ממש, ואני סומך את ידי באופן מלא על משטרת ישראל, על הצח"ם </w:t>
      </w:r>
      <w:r>
        <w:rPr>
          <w:rtl/>
        </w:rPr>
        <w:t>–</w:t>
      </w:r>
      <w:r>
        <w:rPr>
          <w:rFonts w:hint="cs"/>
          <w:rtl/>
        </w:rPr>
        <w:t xml:space="preserve"> הצוות המיוחד שהוקם למטרה הזאת, כדי שהם יבצעו את מלאכתם ללא דופי.</w:t>
      </w:r>
    </w:p>
    <w:p w14:paraId="5281641A" w14:textId="77777777" w:rsidR="00000000" w:rsidRDefault="003B3694">
      <w:pPr>
        <w:pStyle w:val="a0"/>
        <w:ind w:firstLine="0"/>
        <w:rPr>
          <w:rFonts w:hint="cs"/>
          <w:rtl/>
        </w:rPr>
      </w:pPr>
    </w:p>
    <w:p w14:paraId="48EA1B74" w14:textId="77777777" w:rsidR="00000000" w:rsidRDefault="003B3694">
      <w:pPr>
        <w:pStyle w:val="a0"/>
        <w:ind w:firstLine="0"/>
        <w:rPr>
          <w:rFonts w:hint="cs"/>
          <w:rtl/>
        </w:rPr>
      </w:pPr>
      <w:r>
        <w:rPr>
          <w:rFonts w:hint="cs"/>
          <w:rtl/>
        </w:rPr>
        <w:tab/>
        <w:t>אגב, משרד ה</w:t>
      </w:r>
      <w:r>
        <w:rPr>
          <w:rFonts w:hint="cs"/>
          <w:rtl/>
        </w:rPr>
        <w:t>בריאות משתף פעולה באופן מלא עם המשטרה ומסייע לעבודת המשטרה. הצוות, בראשותו של פרופסור יהודה דנון, שנשלח לגרמניה ביוזמתנו בראשית השבוע, הגיע לארץ היום לפנות ערב. מייד עם הגעתו הוא מסר דיווח מלא למשטרה על הממצאים שהוא הגיע אליהם שם, בגרמניה, וכל מסמך, כל מיד</w:t>
      </w:r>
      <w:r>
        <w:rPr>
          <w:rFonts w:hint="cs"/>
          <w:rtl/>
        </w:rPr>
        <w:t>ע, כל דבר - משרד הבריאות מסייע למשטרה בעבודתה בעניין הזה.</w:t>
      </w:r>
    </w:p>
    <w:p w14:paraId="582BFB18" w14:textId="77777777" w:rsidR="00000000" w:rsidRDefault="003B3694">
      <w:pPr>
        <w:pStyle w:val="a0"/>
        <w:ind w:firstLine="0"/>
        <w:rPr>
          <w:rFonts w:hint="cs"/>
          <w:rtl/>
        </w:rPr>
      </w:pPr>
    </w:p>
    <w:p w14:paraId="2A4CAC46" w14:textId="77777777" w:rsidR="00000000" w:rsidRDefault="003B3694">
      <w:pPr>
        <w:pStyle w:val="a0"/>
        <w:ind w:firstLine="0"/>
        <w:rPr>
          <w:rFonts w:hint="cs"/>
          <w:rtl/>
        </w:rPr>
      </w:pPr>
      <w:r>
        <w:rPr>
          <w:rFonts w:hint="cs"/>
          <w:rtl/>
        </w:rPr>
        <w:tab/>
        <w:t>מיום שישי, ממש לפנות ערב, זמן קצר אחרי כניסת השבת, כאשר הודיעו לי שבבדיקות שנעשו נמצא אותו מכנה משותף, שכל התינוקות שנפגעו אכלו אותה פורמולה צמחית של "רמדיה", קיבלנו את ההחלטה להוריד מייד את המוצר</w:t>
      </w:r>
      <w:r>
        <w:rPr>
          <w:rFonts w:hint="cs"/>
          <w:rtl/>
        </w:rPr>
        <w:t>ים האלה מהמדפים, להודיע הודעה לציבור. התחלנו לנהל את המשבר הזה באופן האחראי ביותר שאפשר, כשהמטרה שמול עינינו היא קודם כול, בנתונים האלה שהיו מול עינינו, לראות איך מצילים את התינוקות שהעניין הזה פגע בהם. איך מונעים פגיעה נוספת בתינוקות? למעשה משרד הבריאות ע</w:t>
      </w:r>
      <w:r>
        <w:rPr>
          <w:rFonts w:hint="cs"/>
          <w:rtl/>
        </w:rPr>
        <w:t>ובד מאז, מיום שישי אחר הצהריים, מסביב לשעון כמו בחמ"ל, כדי לתת תשובות, לתת פתרונות.</w:t>
      </w:r>
    </w:p>
    <w:p w14:paraId="5A79CA20" w14:textId="77777777" w:rsidR="00000000" w:rsidRDefault="003B3694">
      <w:pPr>
        <w:pStyle w:val="a0"/>
        <w:ind w:firstLine="0"/>
        <w:rPr>
          <w:rFonts w:hint="cs"/>
          <w:rtl/>
        </w:rPr>
      </w:pPr>
    </w:p>
    <w:p w14:paraId="0D4C1F85" w14:textId="77777777" w:rsidR="00000000" w:rsidRDefault="003B3694">
      <w:pPr>
        <w:pStyle w:val="a0"/>
        <w:ind w:firstLine="0"/>
        <w:rPr>
          <w:rFonts w:hint="cs"/>
          <w:rtl/>
        </w:rPr>
      </w:pPr>
      <w:r>
        <w:rPr>
          <w:rFonts w:hint="cs"/>
          <w:rtl/>
        </w:rPr>
        <w:tab/>
        <w:t xml:space="preserve">אני שמח ומברך גם ומצטרף לברכה של חבר הכנסת אלדד לאותם רופאים, הן במרכז "שניידר" לרפואת ילדים והן בבית-החולים "איכילוב", שאכן סייעו רבות בפעולה מהירה ומבריקה, הייתי אומר, </w:t>
      </w:r>
      <w:r>
        <w:rPr>
          <w:rFonts w:hint="cs"/>
          <w:rtl/>
        </w:rPr>
        <w:t xml:space="preserve">שמראה את המצוינות שיש בקרב הרופאים שלנו, כדי לאתר באמת את הסיבה ולמצוא את המכנה המשותף לכל התינוקות -  המחסור בויטמין </w:t>
      </w:r>
      <w:r>
        <w:rPr>
          <w:rFonts w:hint="cs"/>
        </w:rPr>
        <w:t>B1</w:t>
      </w:r>
      <w:r>
        <w:rPr>
          <w:rFonts w:hint="cs"/>
          <w:rtl/>
        </w:rPr>
        <w:t xml:space="preserve"> ואיתור המחלה, כפי שהיא מוכרת, כמחלת ברי-ברי, שתוקפת אחוז מסוים של תינוקות, שבמשך תקופה לא ניזונים או לא מקבלים את הוויטמין החיוני הזה </w:t>
      </w:r>
      <w:r>
        <w:rPr>
          <w:rtl/>
        </w:rPr>
        <w:t>–</w:t>
      </w:r>
      <w:r>
        <w:rPr>
          <w:rFonts w:hint="cs"/>
          <w:rtl/>
        </w:rPr>
        <w:t xml:space="preserve"> </w:t>
      </w:r>
      <w:r>
        <w:rPr>
          <w:rFonts w:hint="cs"/>
        </w:rPr>
        <w:t>B1</w:t>
      </w:r>
      <w:r>
        <w:rPr>
          <w:rFonts w:hint="cs"/>
          <w:rtl/>
        </w:rPr>
        <w:t xml:space="preserve">. זהו ויטמין שהחסר בו משפיע השפעה קשה מאוד על המערכת הנוירולוגית או על המערכת הקרדיולוגית, היינו </w:t>
      </w:r>
      <w:r>
        <w:rPr>
          <w:rtl/>
        </w:rPr>
        <w:t>–</w:t>
      </w:r>
      <w:r>
        <w:rPr>
          <w:rFonts w:hint="cs"/>
          <w:rtl/>
        </w:rPr>
        <w:t xml:space="preserve"> על הראש או על הפעילות של הלב. </w:t>
      </w:r>
    </w:p>
    <w:p w14:paraId="3C61E864" w14:textId="77777777" w:rsidR="00000000" w:rsidRDefault="003B3694">
      <w:pPr>
        <w:pStyle w:val="a0"/>
        <w:ind w:firstLine="0"/>
        <w:rPr>
          <w:rFonts w:hint="cs"/>
          <w:rtl/>
        </w:rPr>
      </w:pPr>
    </w:p>
    <w:p w14:paraId="131D0B37" w14:textId="77777777" w:rsidR="00000000" w:rsidRDefault="003B3694">
      <w:pPr>
        <w:pStyle w:val="a0"/>
        <w:ind w:firstLine="720"/>
        <w:rPr>
          <w:rFonts w:hint="cs"/>
          <w:rtl/>
        </w:rPr>
      </w:pPr>
      <w:r>
        <w:rPr>
          <w:rFonts w:hint="cs"/>
          <w:rtl/>
        </w:rPr>
        <w:t>הפגיעה, כמו שכולנו יודעים, היא פגיעה קשה. שני תינוקות נפטרו, ובהזדמנות הזאת יחד עם כולכם כאן אני משתתף בצער הנורא והקשה של</w:t>
      </w:r>
      <w:r>
        <w:rPr>
          <w:rFonts w:hint="cs"/>
          <w:rtl/>
        </w:rPr>
        <w:t xml:space="preserve"> המשפחות שבאמת בצורה כל כך טרגית וכל כך נוראה, בלי לדעת מאיפה הדבר הזה נופל עליהם, איבדו את התינוקות שהם כל כך אהבו. אין מלים שאנחנו יכולים לבטא פה כדי לנחם את המשפחות האלה על האסון הנורא הזה שפקד אותן.</w:t>
      </w:r>
    </w:p>
    <w:p w14:paraId="5C43EA03" w14:textId="77777777" w:rsidR="00000000" w:rsidRDefault="003B3694">
      <w:pPr>
        <w:pStyle w:val="a0"/>
        <w:ind w:firstLine="0"/>
        <w:rPr>
          <w:rFonts w:hint="cs"/>
          <w:rtl/>
        </w:rPr>
      </w:pPr>
    </w:p>
    <w:p w14:paraId="3475554C" w14:textId="77777777" w:rsidR="00000000" w:rsidRDefault="003B3694">
      <w:pPr>
        <w:pStyle w:val="a0"/>
        <w:ind w:firstLine="0"/>
        <w:rPr>
          <w:rFonts w:hint="cs"/>
          <w:rtl/>
        </w:rPr>
      </w:pPr>
      <w:r>
        <w:rPr>
          <w:rFonts w:hint="cs"/>
          <w:rtl/>
        </w:rPr>
        <w:tab/>
        <w:t>מבחינת הפעילות שעוד נעשית במשרד הבריאות, אני לא מאמ</w:t>
      </w:r>
      <w:r>
        <w:rPr>
          <w:rFonts w:hint="cs"/>
          <w:rtl/>
        </w:rPr>
        <w:t>ין בעניין הזה בשליפות מהמותן. משרד הבריאות פעל בכל מה שנוגע לפיקוח על המזון. הוא פועל למעשה כבר 13 שנה, מאז 1990 לערך, על-פי נהלים וסטנדרדים כפי שהם מקובלים ברוב מדינות העולם, כפי שהם קיימים בקרב מדינות האיחוד האירופי; סטנדרדים שלפיהם האחריות העיקרית בהכנת</w:t>
      </w:r>
      <w:r>
        <w:rPr>
          <w:rFonts w:hint="cs"/>
          <w:rtl/>
        </w:rPr>
        <w:t xml:space="preserve"> מזון היא על היצרן, על התעשיין. לפי אותם כללים אותו תעשיין או אותו יצרן מקבל תו-תקן, וברגע שהוא מקבל תו-תקן, האחריות העיקרית היא עליו, כאשר הרשויות פה צריכות לבצע ומבצעות מפעם לפעם בדיקות אקראיות של המוצרים.</w:t>
      </w:r>
    </w:p>
    <w:p w14:paraId="14562725" w14:textId="77777777" w:rsidR="00000000" w:rsidRDefault="003B3694">
      <w:pPr>
        <w:pStyle w:val="a0"/>
        <w:ind w:firstLine="0"/>
        <w:rPr>
          <w:rFonts w:hint="cs"/>
          <w:rtl/>
        </w:rPr>
      </w:pPr>
    </w:p>
    <w:p w14:paraId="48286472" w14:textId="77777777" w:rsidR="00000000" w:rsidRDefault="003B3694">
      <w:pPr>
        <w:pStyle w:val="a0"/>
        <w:ind w:firstLine="0"/>
        <w:rPr>
          <w:rFonts w:hint="cs"/>
          <w:rtl/>
        </w:rPr>
      </w:pPr>
      <w:r>
        <w:rPr>
          <w:rFonts w:hint="cs"/>
          <w:rtl/>
        </w:rPr>
        <w:tab/>
        <w:t>הסטנדרדים פה הם סטנדרדים בין-לאומיים, אירופיים</w:t>
      </w:r>
      <w:r>
        <w:rPr>
          <w:rFonts w:hint="cs"/>
          <w:rtl/>
        </w:rPr>
        <w:t>. כך נהגנו גם במדינת ישראל ואנו נוהגים כך במשך 13 שנה. אבל מה שקרה כאן עכשיו, לדעתי צריך להדליק נורה אדומה לא כאן, אלא בעולם כולו. כי הרי לא מדובר באיזה נוהל ישראלי שאנחנו המצאנו. מאחר שמדובר בנוהל אירופי, בנוהל בין-לאומי, מה שקרה כאן יכול לקרות בכל רגע נת</w:t>
      </w:r>
      <w:r>
        <w:rPr>
          <w:rFonts w:hint="cs"/>
          <w:rtl/>
        </w:rPr>
        <w:t>ון בכל מדינה באירופה, גם באמריקה, שאגב, מקפידה עוד הרבה פחות מאתנו בכל מה שנוגע לפיקוח על הדברים האלה. הדבר הזה צריך לעורר בנו חשש, כי במקרה הזה, ככל הנראה, לא היה מדובר בפעולה זדונית. ככל הנראה. אבל הוא צריך לעורר חשש בעולם כולו, שפועל לפי אותם כללים שנהו</w:t>
      </w:r>
      <w:r>
        <w:rPr>
          <w:rFonts w:hint="cs"/>
          <w:rtl/>
        </w:rPr>
        <w:t>גים פה, מה יקרה אם מישהו ינסה לעשות מעשה שאיננו מעשה תמים? אנחנו יודעים את החרדות שיש ברחבי העולם ובאירופה ובאמריקה בהקשר זה.</w:t>
      </w:r>
    </w:p>
    <w:p w14:paraId="50A2577C" w14:textId="77777777" w:rsidR="00000000" w:rsidRDefault="003B3694">
      <w:pPr>
        <w:pStyle w:val="a0"/>
        <w:ind w:firstLine="0"/>
        <w:rPr>
          <w:rFonts w:hint="cs"/>
          <w:rtl/>
        </w:rPr>
      </w:pPr>
    </w:p>
    <w:p w14:paraId="7F03035D" w14:textId="77777777" w:rsidR="00000000" w:rsidRDefault="003B3694">
      <w:pPr>
        <w:pStyle w:val="a0"/>
        <w:ind w:firstLine="0"/>
        <w:rPr>
          <w:rFonts w:hint="cs"/>
          <w:rtl/>
        </w:rPr>
      </w:pPr>
      <w:r>
        <w:rPr>
          <w:rFonts w:hint="cs"/>
          <w:rtl/>
        </w:rPr>
        <w:tab/>
        <w:t>כמו שאמרתי, אני לא מאמין בשליפות מהמותן, ואני, אישית, שובר את הראש יחד עם אנשי במשרד, כדי לראות מה צריך עוד לעשות בהמשך, כדי לצמ</w:t>
      </w:r>
      <w:r>
        <w:rPr>
          <w:rFonts w:hint="cs"/>
          <w:rtl/>
        </w:rPr>
        <w:t>צם ככל האפשר את הסכנות האלה ואת הטרגדיות הקשות והנוראיות האלה.</w:t>
      </w:r>
    </w:p>
    <w:p w14:paraId="31A50664" w14:textId="77777777" w:rsidR="00000000" w:rsidRDefault="003B3694">
      <w:pPr>
        <w:pStyle w:val="a0"/>
        <w:ind w:firstLine="0"/>
        <w:rPr>
          <w:rFonts w:hint="cs"/>
          <w:rtl/>
        </w:rPr>
      </w:pPr>
    </w:p>
    <w:p w14:paraId="22F2EAB2" w14:textId="77777777" w:rsidR="00000000" w:rsidRDefault="003B3694">
      <w:pPr>
        <w:pStyle w:val="a0"/>
        <w:ind w:firstLine="0"/>
        <w:rPr>
          <w:rFonts w:hint="cs"/>
          <w:rtl/>
        </w:rPr>
      </w:pPr>
      <w:r>
        <w:rPr>
          <w:rFonts w:hint="cs"/>
          <w:rtl/>
        </w:rPr>
        <w:tab/>
        <w:t xml:space="preserve">אני מציע שבשלב הזה כולנו נמתין וניתן גיבוי מלא למשטרה, שעושה את עבודתה ותגיע לממצאיה. </w:t>
      </w:r>
    </w:p>
    <w:p w14:paraId="5C226343" w14:textId="77777777" w:rsidR="00000000" w:rsidRDefault="003B3694">
      <w:pPr>
        <w:pStyle w:val="a0"/>
        <w:ind w:firstLine="0"/>
        <w:rPr>
          <w:rFonts w:hint="cs"/>
          <w:rtl/>
        </w:rPr>
      </w:pPr>
    </w:p>
    <w:p w14:paraId="2E46EED0" w14:textId="77777777" w:rsidR="00000000" w:rsidRDefault="003B3694">
      <w:pPr>
        <w:pStyle w:val="a0"/>
        <w:ind w:firstLine="720"/>
        <w:rPr>
          <w:rFonts w:hint="cs"/>
          <w:rtl/>
        </w:rPr>
      </w:pPr>
      <w:r>
        <w:rPr>
          <w:rFonts w:hint="cs"/>
          <w:rtl/>
        </w:rPr>
        <w:t>אני מאחל, כמובן, החלמה מהירה ומלאה לתינוקות שעדיין שוכבים בבתי-החולים ומתפלל יחד עם המשפחות ויחד עם ההו</w:t>
      </w:r>
      <w:r>
        <w:rPr>
          <w:rFonts w:hint="cs"/>
          <w:rtl/>
        </w:rPr>
        <w:t>רים להחלמתם המהירה והמלאה.</w:t>
      </w:r>
    </w:p>
    <w:p w14:paraId="7244637F" w14:textId="77777777" w:rsidR="00000000" w:rsidRDefault="003B3694">
      <w:pPr>
        <w:pStyle w:val="a0"/>
        <w:ind w:firstLine="0"/>
        <w:rPr>
          <w:rFonts w:hint="cs"/>
          <w:rtl/>
        </w:rPr>
      </w:pPr>
    </w:p>
    <w:p w14:paraId="44A9F958" w14:textId="77777777" w:rsidR="00000000" w:rsidRDefault="003B3694">
      <w:pPr>
        <w:pStyle w:val="af1"/>
        <w:rPr>
          <w:rtl/>
        </w:rPr>
      </w:pPr>
      <w:r>
        <w:rPr>
          <w:rFonts w:hint="eastAsia"/>
          <w:rtl/>
        </w:rPr>
        <w:t>היו</w:t>
      </w:r>
      <w:r>
        <w:rPr>
          <w:rtl/>
        </w:rPr>
        <w:t>"ר משה כחלון:</w:t>
      </w:r>
    </w:p>
    <w:p w14:paraId="47CF88B3" w14:textId="77777777" w:rsidR="00000000" w:rsidRDefault="003B3694">
      <w:pPr>
        <w:pStyle w:val="a0"/>
        <w:rPr>
          <w:rFonts w:hint="cs"/>
          <w:rtl/>
        </w:rPr>
      </w:pPr>
    </w:p>
    <w:p w14:paraId="7FBC0BCC" w14:textId="77777777" w:rsidR="00000000" w:rsidRDefault="003B3694">
      <w:pPr>
        <w:pStyle w:val="a0"/>
        <w:rPr>
          <w:rFonts w:hint="cs"/>
          <w:rtl/>
        </w:rPr>
      </w:pPr>
      <w:r>
        <w:rPr>
          <w:rFonts w:hint="cs"/>
          <w:rtl/>
        </w:rPr>
        <w:t>תודה רבה. אני מבין שהשר מציע להסתפק בתשובה?</w:t>
      </w:r>
    </w:p>
    <w:p w14:paraId="6C1D89F7" w14:textId="77777777" w:rsidR="00000000" w:rsidRDefault="003B3694">
      <w:pPr>
        <w:pStyle w:val="a0"/>
        <w:ind w:firstLine="0"/>
        <w:rPr>
          <w:rFonts w:hint="cs"/>
          <w:rtl/>
        </w:rPr>
      </w:pPr>
    </w:p>
    <w:p w14:paraId="4442C87C" w14:textId="77777777" w:rsidR="00000000" w:rsidRDefault="003B3694">
      <w:pPr>
        <w:pStyle w:val="-"/>
        <w:rPr>
          <w:rtl/>
        </w:rPr>
      </w:pPr>
      <w:bookmarkStart w:id="860" w:name="FS000000473T12_11_2003_21_04_20"/>
      <w:bookmarkStart w:id="861" w:name="FS000000473T12_11_2003_21_04_26C"/>
      <w:bookmarkEnd w:id="860"/>
      <w:bookmarkEnd w:id="861"/>
      <w:r>
        <w:rPr>
          <w:rtl/>
        </w:rPr>
        <w:t>שר הבריאות דני נוה:</w:t>
      </w:r>
    </w:p>
    <w:p w14:paraId="51120B59" w14:textId="77777777" w:rsidR="00000000" w:rsidRDefault="003B3694">
      <w:pPr>
        <w:pStyle w:val="a0"/>
        <w:rPr>
          <w:rtl/>
        </w:rPr>
      </w:pPr>
    </w:p>
    <w:p w14:paraId="3C4A280E" w14:textId="77777777" w:rsidR="00000000" w:rsidRDefault="003B3694">
      <w:pPr>
        <w:pStyle w:val="a0"/>
        <w:rPr>
          <w:rFonts w:hint="cs"/>
          <w:rtl/>
        </w:rPr>
      </w:pPr>
      <w:r>
        <w:rPr>
          <w:rFonts w:hint="cs"/>
          <w:rtl/>
        </w:rPr>
        <w:t>אני חושב שבשלב הזה אפשר להסתפק בתשובה הזאת, עד שהמשטרה  תסיים את - - -</w:t>
      </w:r>
    </w:p>
    <w:p w14:paraId="03EF68F2" w14:textId="77777777" w:rsidR="00000000" w:rsidRDefault="003B3694">
      <w:pPr>
        <w:pStyle w:val="a0"/>
        <w:ind w:firstLine="0"/>
        <w:rPr>
          <w:rFonts w:hint="cs"/>
          <w:rtl/>
        </w:rPr>
      </w:pPr>
    </w:p>
    <w:p w14:paraId="1299C6D0" w14:textId="77777777" w:rsidR="00000000" w:rsidRDefault="003B3694">
      <w:pPr>
        <w:pStyle w:val="af0"/>
        <w:rPr>
          <w:rtl/>
        </w:rPr>
      </w:pPr>
      <w:r>
        <w:rPr>
          <w:rFonts w:hint="eastAsia"/>
          <w:rtl/>
        </w:rPr>
        <w:t>עבד</w:t>
      </w:r>
      <w:r>
        <w:rPr>
          <w:rtl/>
        </w:rPr>
        <w:t>-אלמאלכ דהאמשה (רע"ם):</w:t>
      </w:r>
    </w:p>
    <w:p w14:paraId="306CC433" w14:textId="77777777" w:rsidR="00000000" w:rsidRDefault="003B3694">
      <w:pPr>
        <w:pStyle w:val="a0"/>
        <w:rPr>
          <w:rFonts w:hint="cs"/>
          <w:rtl/>
        </w:rPr>
      </w:pPr>
    </w:p>
    <w:p w14:paraId="57AF9990" w14:textId="77777777" w:rsidR="00000000" w:rsidRDefault="003B3694">
      <w:pPr>
        <w:pStyle w:val="a0"/>
        <w:rPr>
          <w:rFonts w:hint="cs"/>
          <w:rtl/>
        </w:rPr>
      </w:pPr>
      <w:r>
        <w:rPr>
          <w:rFonts w:hint="cs"/>
          <w:rtl/>
        </w:rPr>
        <w:t>- - -</w:t>
      </w:r>
    </w:p>
    <w:p w14:paraId="06A31CA2" w14:textId="77777777" w:rsidR="00000000" w:rsidRDefault="003B3694">
      <w:pPr>
        <w:pStyle w:val="a0"/>
        <w:ind w:firstLine="0"/>
        <w:rPr>
          <w:rFonts w:hint="cs"/>
          <w:rtl/>
        </w:rPr>
      </w:pPr>
    </w:p>
    <w:p w14:paraId="3A8E14DF" w14:textId="77777777" w:rsidR="00000000" w:rsidRDefault="003B3694">
      <w:pPr>
        <w:pStyle w:val="-"/>
        <w:rPr>
          <w:rtl/>
        </w:rPr>
      </w:pPr>
      <w:bookmarkStart w:id="862" w:name="FS000000473T12_11_2003_21_05_01C"/>
      <w:bookmarkEnd w:id="862"/>
      <w:r>
        <w:rPr>
          <w:rtl/>
        </w:rPr>
        <w:t>שר הבריאות דני נוה:</w:t>
      </w:r>
    </w:p>
    <w:p w14:paraId="77C37451" w14:textId="77777777" w:rsidR="00000000" w:rsidRDefault="003B3694">
      <w:pPr>
        <w:pStyle w:val="a0"/>
        <w:rPr>
          <w:rtl/>
        </w:rPr>
      </w:pPr>
    </w:p>
    <w:p w14:paraId="2052484E" w14:textId="77777777" w:rsidR="00000000" w:rsidRDefault="003B3694">
      <w:pPr>
        <w:pStyle w:val="a0"/>
        <w:rPr>
          <w:rFonts w:hint="cs"/>
          <w:rtl/>
        </w:rPr>
      </w:pPr>
      <w:r>
        <w:rPr>
          <w:rFonts w:hint="cs"/>
          <w:rtl/>
        </w:rPr>
        <w:t>אינני יודע, חבר ה</w:t>
      </w:r>
      <w:r>
        <w:rPr>
          <w:rFonts w:hint="cs"/>
          <w:rtl/>
        </w:rPr>
        <w:t>כנסת דהאמשה. אין לי התנגדות עקרונית, אני רק לא יודע כמה זמן המשטרה אמורה לעסוק בנושא הזה. ועדת העבודה, הרווחה והבריאות של הכנסת דנה בזה רק לפני יומיים. היה דיון בוועדה.</w:t>
      </w:r>
    </w:p>
    <w:p w14:paraId="0FAC9C00" w14:textId="77777777" w:rsidR="00000000" w:rsidRDefault="003B3694">
      <w:pPr>
        <w:pStyle w:val="a0"/>
        <w:ind w:firstLine="0"/>
        <w:rPr>
          <w:rFonts w:hint="cs"/>
          <w:rtl/>
        </w:rPr>
      </w:pPr>
    </w:p>
    <w:p w14:paraId="6BE9604C" w14:textId="77777777" w:rsidR="00000000" w:rsidRDefault="003B3694">
      <w:pPr>
        <w:pStyle w:val="af1"/>
        <w:rPr>
          <w:rtl/>
        </w:rPr>
      </w:pPr>
      <w:r>
        <w:rPr>
          <w:rFonts w:hint="eastAsia"/>
          <w:rtl/>
        </w:rPr>
        <w:t>היו</w:t>
      </w:r>
      <w:r>
        <w:rPr>
          <w:rtl/>
        </w:rPr>
        <w:t>"ר משה כחלון:</w:t>
      </w:r>
    </w:p>
    <w:p w14:paraId="73203B91" w14:textId="77777777" w:rsidR="00000000" w:rsidRDefault="003B3694">
      <w:pPr>
        <w:pStyle w:val="a0"/>
        <w:rPr>
          <w:rFonts w:hint="cs"/>
          <w:rtl/>
        </w:rPr>
      </w:pPr>
    </w:p>
    <w:p w14:paraId="369A2289" w14:textId="77777777" w:rsidR="00000000" w:rsidRDefault="003B3694">
      <w:pPr>
        <w:pStyle w:val="a0"/>
        <w:rPr>
          <w:rFonts w:hint="cs"/>
          <w:rtl/>
        </w:rPr>
      </w:pPr>
      <w:r>
        <w:rPr>
          <w:rFonts w:hint="cs"/>
          <w:rtl/>
        </w:rPr>
        <w:t>היו דיונים בוועדה.</w:t>
      </w:r>
    </w:p>
    <w:p w14:paraId="522BBB28" w14:textId="77777777" w:rsidR="00000000" w:rsidRDefault="003B3694">
      <w:pPr>
        <w:pStyle w:val="a0"/>
        <w:ind w:firstLine="0"/>
        <w:rPr>
          <w:rFonts w:hint="cs"/>
          <w:rtl/>
        </w:rPr>
      </w:pPr>
    </w:p>
    <w:p w14:paraId="72B7E21E" w14:textId="77777777" w:rsidR="00000000" w:rsidRDefault="003B3694">
      <w:pPr>
        <w:pStyle w:val="-"/>
        <w:rPr>
          <w:rtl/>
        </w:rPr>
      </w:pPr>
      <w:bookmarkStart w:id="863" w:name="FS000000473T12_11_2003_21_05_37C"/>
      <w:bookmarkEnd w:id="863"/>
      <w:r>
        <w:rPr>
          <w:rFonts w:hint="eastAsia"/>
          <w:rtl/>
        </w:rPr>
        <w:t>שר</w:t>
      </w:r>
      <w:r>
        <w:rPr>
          <w:rtl/>
        </w:rPr>
        <w:t xml:space="preserve"> הבריאות דני נוה:</w:t>
      </w:r>
    </w:p>
    <w:p w14:paraId="136A8B04" w14:textId="77777777" w:rsidR="00000000" w:rsidRDefault="003B3694">
      <w:pPr>
        <w:pStyle w:val="a0"/>
        <w:rPr>
          <w:rFonts w:hint="cs"/>
          <w:rtl/>
        </w:rPr>
      </w:pPr>
    </w:p>
    <w:p w14:paraId="7963E481" w14:textId="77777777" w:rsidR="00000000" w:rsidRDefault="003B3694">
      <w:pPr>
        <w:pStyle w:val="a0"/>
        <w:rPr>
          <w:rFonts w:hint="cs"/>
          <w:rtl/>
        </w:rPr>
      </w:pPr>
      <w:r>
        <w:rPr>
          <w:rFonts w:hint="cs"/>
          <w:rtl/>
        </w:rPr>
        <w:t xml:space="preserve">אז נעביר את זה שוב לוועדה, </w:t>
      </w:r>
      <w:r>
        <w:rPr>
          <w:rFonts w:hint="cs"/>
          <w:rtl/>
        </w:rPr>
        <w:t xml:space="preserve">כשהיא דנה בזאת רק לפני יומיים? אני לא בטוח שיש בזה היגיון. אין לי התנגדות שיהיה דיון בכל פורום, אלא שאני חושב שאין בזה היגיון, כי הוועדה דנה בזאת רק לפני יומיים, ולא יהיו נתונים חדשים בעוד שבוע או שבועיים, עד שהמשטרה תסיים את עבודתה. חבר הכנסת דהאמשה מכיר </w:t>
      </w:r>
      <w:r>
        <w:rPr>
          <w:rFonts w:hint="cs"/>
          <w:rtl/>
        </w:rPr>
        <w:t xml:space="preserve">אותי ואת הבית הזה, וברגע שהמשטרה תגיע לממצאיה, רבים רבים מקרב חברי הבית, ואולי גם אתה, תגישו הצעות נוספות לסדר-היום, ובוודאי הדבר הזה יידון כאן, בכנסת. </w:t>
      </w:r>
    </w:p>
    <w:p w14:paraId="084210B8" w14:textId="77777777" w:rsidR="00000000" w:rsidRDefault="003B3694">
      <w:pPr>
        <w:pStyle w:val="a0"/>
        <w:ind w:firstLine="0"/>
        <w:rPr>
          <w:rFonts w:hint="cs"/>
          <w:rtl/>
        </w:rPr>
      </w:pPr>
    </w:p>
    <w:p w14:paraId="69880D07" w14:textId="77777777" w:rsidR="00000000" w:rsidRDefault="003B3694">
      <w:pPr>
        <w:pStyle w:val="af1"/>
        <w:rPr>
          <w:rtl/>
        </w:rPr>
      </w:pPr>
      <w:r>
        <w:rPr>
          <w:rtl/>
        </w:rPr>
        <w:t>היו"ר משה כחלון:</w:t>
      </w:r>
    </w:p>
    <w:p w14:paraId="2368A980" w14:textId="77777777" w:rsidR="00000000" w:rsidRDefault="003B3694">
      <w:pPr>
        <w:pStyle w:val="a0"/>
        <w:rPr>
          <w:rtl/>
        </w:rPr>
      </w:pPr>
    </w:p>
    <w:p w14:paraId="013B52D2" w14:textId="77777777" w:rsidR="00000000" w:rsidRDefault="003B3694">
      <w:pPr>
        <w:pStyle w:val="a0"/>
        <w:rPr>
          <w:rFonts w:hint="cs"/>
          <w:rtl/>
        </w:rPr>
      </w:pPr>
      <w:r>
        <w:rPr>
          <w:rFonts w:hint="cs"/>
          <w:rtl/>
        </w:rPr>
        <w:t>תודה רבה. חבר הכנסת דהאמשה, זה בטח יעלה מחדש. חבר הכנסת דהאמשה, אתה מסתפק בתשובת השר</w:t>
      </w:r>
      <w:r>
        <w:rPr>
          <w:rFonts w:hint="cs"/>
          <w:rtl/>
        </w:rPr>
        <w:t>?</w:t>
      </w:r>
    </w:p>
    <w:p w14:paraId="5BE4E20F" w14:textId="77777777" w:rsidR="00000000" w:rsidRDefault="003B3694">
      <w:pPr>
        <w:pStyle w:val="a0"/>
        <w:ind w:firstLine="0"/>
        <w:rPr>
          <w:rFonts w:hint="cs"/>
          <w:rtl/>
        </w:rPr>
      </w:pPr>
    </w:p>
    <w:p w14:paraId="76C133E3" w14:textId="77777777" w:rsidR="00000000" w:rsidRDefault="003B3694">
      <w:pPr>
        <w:pStyle w:val="af0"/>
        <w:rPr>
          <w:rtl/>
        </w:rPr>
      </w:pPr>
      <w:r>
        <w:rPr>
          <w:rFonts w:hint="eastAsia"/>
          <w:rtl/>
        </w:rPr>
        <w:t>עבד</w:t>
      </w:r>
      <w:r>
        <w:rPr>
          <w:rtl/>
        </w:rPr>
        <w:t>-אלמאלכ דהאמשה (רע"ם):</w:t>
      </w:r>
    </w:p>
    <w:p w14:paraId="6CF079FB" w14:textId="77777777" w:rsidR="00000000" w:rsidRDefault="003B3694">
      <w:pPr>
        <w:pStyle w:val="a0"/>
        <w:rPr>
          <w:rFonts w:hint="cs"/>
          <w:rtl/>
        </w:rPr>
      </w:pPr>
    </w:p>
    <w:p w14:paraId="60848F63" w14:textId="77777777" w:rsidR="00000000" w:rsidRDefault="003B3694">
      <w:pPr>
        <w:pStyle w:val="a0"/>
        <w:rPr>
          <w:rFonts w:hint="cs"/>
          <w:rtl/>
        </w:rPr>
      </w:pPr>
      <w:r>
        <w:rPr>
          <w:rFonts w:hint="cs"/>
          <w:rtl/>
        </w:rPr>
        <w:t>לא שאלת את קודמי.</w:t>
      </w:r>
    </w:p>
    <w:p w14:paraId="587DB6E2" w14:textId="77777777" w:rsidR="00000000" w:rsidRDefault="003B3694">
      <w:pPr>
        <w:pStyle w:val="a0"/>
        <w:ind w:firstLine="0"/>
        <w:rPr>
          <w:rFonts w:hint="cs"/>
          <w:rtl/>
        </w:rPr>
      </w:pPr>
    </w:p>
    <w:p w14:paraId="69DDE7D9" w14:textId="77777777" w:rsidR="00000000" w:rsidRDefault="003B3694">
      <w:pPr>
        <w:pStyle w:val="af1"/>
        <w:rPr>
          <w:rtl/>
        </w:rPr>
      </w:pPr>
      <w:r>
        <w:rPr>
          <w:rtl/>
        </w:rPr>
        <w:t>היו"ר משה כחלון:</w:t>
      </w:r>
    </w:p>
    <w:p w14:paraId="01145151" w14:textId="77777777" w:rsidR="00000000" w:rsidRDefault="003B3694">
      <w:pPr>
        <w:pStyle w:val="a0"/>
        <w:rPr>
          <w:rtl/>
        </w:rPr>
      </w:pPr>
    </w:p>
    <w:p w14:paraId="03804FF8" w14:textId="77777777" w:rsidR="00000000" w:rsidRDefault="003B3694">
      <w:pPr>
        <w:pStyle w:val="a0"/>
        <w:rPr>
          <w:rFonts w:hint="cs"/>
          <w:rtl/>
        </w:rPr>
      </w:pPr>
      <w:r>
        <w:rPr>
          <w:rFonts w:hint="cs"/>
          <w:rtl/>
        </w:rPr>
        <w:t>אתה צודק, סליחה. חבר הכנסת אלדד?</w:t>
      </w:r>
    </w:p>
    <w:p w14:paraId="6C8891C4" w14:textId="77777777" w:rsidR="00000000" w:rsidRDefault="003B3694">
      <w:pPr>
        <w:pStyle w:val="a0"/>
        <w:ind w:firstLine="0"/>
        <w:rPr>
          <w:rFonts w:hint="cs"/>
          <w:rtl/>
        </w:rPr>
      </w:pPr>
    </w:p>
    <w:p w14:paraId="4E4D0C23" w14:textId="77777777" w:rsidR="00000000" w:rsidRDefault="003B3694">
      <w:pPr>
        <w:pStyle w:val="af0"/>
        <w:rPr>
          <w:rtl/>
        </w:rPr>
      </w:pPr>
      <w:r>
        <w:rPr>
          <w:rFonts w:hint="eastAsia"/>
          <w:rtl/>
        </w:rPr>
        <w:t>אריה</w:t>
      </w:r>
      <w:r>
        <w:rPr>
          <w:rtl/>
        </w:rPr>
        <w:t xml:space="preserve"> אלדד (האיחוד הלאומי - ישראל ביתנו):</w:t>
      </w:r>
    </w:p>
    <w:p w14:paraId="7CD785EF" w14:textId="77777777" w:rsidR="00000000" w:rsidRDefault="003B3694">
      <w:pPr>
        <w:pStyle w:val="a0"/>
        <w:rPr>
          <w:rFonts w:hint="cs"/>
          <w:rtl/>
        </w:rPr>
      </w:pPr>
    </w:p>
    <w:p w14:paraId="733A1F40" w14:textId="77777777" w:rsidR="00000000" w:rsidRDefault="003B3694">
      <w:pPr>
        <w:pStyle w:val="a0"/>
        <w:rPr>
          <w:rFonts w:hint="cs"/>
          <w:rtl/>
        </w:rPr>
      </w:pPr>
      <w:r>
        <w:rPr>
          <w:rFonts w:hint="cs"/>
          <w:rtl/>
        </w:rPr>
        <w:t>מסתפק.</w:t>
      </w:r>
    </w:p>
    <w:p w14:paraId="17CDDD27" w14:textId="77777777" w:rsidR="00000000" w:rsidRDefault="003B3694">
      <w:pPr>
        <w:pStyle w:val="a0"/>
        <w:ind w:firstLine="0"/>
        <w:rPr>
          <w:rFonts w:hint="cs"/>
          <w:rtl/>
        </w:rPr>
      </w:pPr>
    </w:p>
    <w:p w14:paraId="4FA9E13B" w14:textId="77777777" w:rsidR="00000000" w:rsidRDefault="003B3694">
      <w:pPr>
        <w:pStyle w:val="af1"/>
        <w:rPr>
          <w:rtl/>
        </w:rPr>
      </w:pPr>
      <w:r>
        <w:rPr>
          <w:rtl/>
        </w:rPr>
        <w:t>היו"ר משה כחלון:</w:t>
      </w:r>
    </w:p>
    <w:p w14:paraId="433279E3" w14:textId="77777777" w:rsidR="00000000" w:rsidRDefault="003B3694">
      <w:pPr>
        <w:pStyle w:val="a0"/>
        <w:rPr>
          <w:rtl/>
        </w:rPr>
      </w:pPr>
    </w:p>
    <w:p w14:paraId="027AD10F" w14:textId="77777777" w:rsidR="00000000" w:rsidRDefault="003B3694">
      <w:pPr>
        <w:pStyle w:val="a0"/>
        <w:rPr>
          <w:rFonts w:hint="cs"/>
          <w:rtl/>
        </w:rPr>
      </w:pPr>
      <w:r>
        <w:rPr>
          <w:rFonts w:hint="cs"/>
          <w:rtl/>
        </w:rPr>
        <w:t>חבר הכנסת דהאמשה?</w:t>
      </w:r>
    </w:p>
    <w:p w14:paraId="3CB2ECE3" w14:textId="77777777" w:rsidR="00000000" w:rsidRDefault="003B3694">
      <w:pPr>
        <w:pStyle w:val="a0"/>
        <w:rPr>
          <w:rFonts w:hint="cs"/>
          <w:rtl/>
        </w:rPr>
      </w:pPr>
    </w:p>
    <w:p w14:paraId="3736A266" w14:textId="77777777" w:rsidR="00000000" w:rsidRDefault="003B3694">
      <w:pPr>
        <w:pStyle w:val="af0"/>
        <w:rPr>
          <w:rtl/>
        </w:rPr>
      </w:pPr>
      <w:r>
        <w:rPr>
          <w:rFonts w:hint="eastAsia"/>
          <w:rtl/>
        </w:rPr>
        <w:t>עבד</w:t>
      </w:r>
      <w:r>
        <w:rPr>
          <w:rtl/>
        </w:rPr>
        <w:t>-אלמאלכ דהאמשה (רע"ם):</w:t>
      </w:r>
    </w:p>
    <w:p w14:paraId="4600FD0B" w14:textId="77777777" w:rsidR="00000000" w:rsidRDefault="003B3694">
      <w:pPr>
        <w:pStyle w:val="a0"/>
        <w:rPr>
          <w:rFonts w:hint="cs"/>
          <w:rtl/>
        </w:rPr>
      </w:pPr>
    </w:p>
    <w:p w14:paraId="2EF86E9B" w14:textId="77777777" w:rsidR="00000000" w:rsidRDefault="003B3694">
      <w:pPr>
        <w:pStyle w:val="a0"/>
        <w:rPr>
          <w:rFonts w:hint="cs"/>
          <w:rtl/>
        </w:rPr>
      </w:pPr>
      <w:r>
        <w:rPr>
          <w:rFonts w:hint="cs"/>
          <w:rtl/>
        </w:rPr>
        <w:t>מסתפק.</w:t>
      </w:r>
    </w:p>
    <w:p w14:paraId="0BB80176" w14:textId="77777777" w:rsidR="00000000" w:rsidRDefault="003B3694">
      <w:pPr>
        <w:pStyle w:val="a0"/>
        <w:ind w:firstLine="0"/>
        <w:rPr>
          <w:rFonts w:hint="cs"/>
          <w:rtl/>
        </w:rPr>
      </w:pPr>
    </w:p>
    <w:p w14:paraId="2D1CB47B" w14:textId="77777777" w:rsidR="00000000" w:rsidRDefault="003B3694">
      <w:pPr>
        <w:pStyle w:val="af1"/>
        <w:rPr>
          <w:rtl/>
        </w:rPr>
      </w:pPr>
      <w:r>
        <w:rPr>
          <w:rtl/>
        </w:rPr>
        <w:t>היו"ר משה כחלון:</w:t>
      </w:r>
    </w:p>
    <w:p w14:paraId="41449765" w14:textId="77777777" w:rsidR="00000000" w:rsidRDefault="003B3694">
      <w:pPr>
        <w:pStyle w:val="a0"/>
        <w:rPr>
          <w:rtl/>
        </w:rPr>
      </w:pPr>
    </w:p>
    <w:p w14:paraId="7F70C6D1" w14:textId="77777777" w:rsidR="00000000" w:rsidRDefault="003B3694">
      <w:pPr>
        <w:pStyle w:val="a0"/>
        <w:rPr>
          <w:rFonts w:hint="cs"/>
          <w:rtl/>
        </w:rPr>
      </w:pPr>
      <w:r>
        <w:rPr>
          <w:rFonts w:hint="cs"/>
          <w:rtl/>
        </w:rPr>
        <w:t>אין הצעות אחרות</w:t>
      </w:r>
      <w:r>
        <w:rPr>
          <w:rFonts w:hint="cs"/>
          <w:rtl/>
        </w:rPr>
        <w:t xml:space="preserve">. תודה רבה. </w:t>
      </w:r>
    </w:p>
    <w:p w14:paraId="24884AEB" w14:textId="77777777" w:rsidR="00000000" w:rsidRDefault="003B3694">
      <w:pPr>
        <w:pStyle w:val="a0"/>
        <w:rPr>
          <w:rFonts w:hint="cs"/>
          <w:rtl/>
        </w:rPr>
      </w:pPr>
    </w:p>
    <w:p w14:paraId="1BAEF11D" w14:textId="77777777" w:rsidR="00000000" w:rsidRDefault="003B3694">
      <w:pPr>
        <w:pStyle w:val="a2"/>
        <w:rPr>
          <w:rtl/>
        </w:rPr>
      </w:pPr>
    </w:p>
    <w:p w14:paraId="2164B3EA" w14:textId="77777777" w:rsidR="00000000" w:rsidRDefault="003B3694">
      <w:pPr>
        <w:pStyle w:val="a2"/>
        <w:rPr>
          <w:rFonts w:hint="cs"/>
          <w:rtl/>
        </w:rPr>
      </w:pPr>
      <w:bookmarkStart w:id="864" w:name="CS17020FI0017020T12_11_2003_21_08_42"/>
      <w:bookmarkStart w:id="865" w:name="_Toc69719487"/>
      <w:bookmarkEnd w:id="864"/>
      <w:r>
        <w:rPr>
          <w:rtl/>
        </w:rPr>
        <w:t>הצע</w:t>
      </w:r>
      <w:r>
        <w:rPr>
          <w:rFonts w:hint="cs"/>
          <w:rtl/>
        </w:rPr>
        <w:t>ות</w:t>
      </w:r>
      <w:r>
        <w:rPr>
          <w:rtl/>
        </w:rPr>
        <w:t xml:space="preserve"> לסדר</w:t>
      </w:r>
      <w:r>
        <w:rPr>
          <w:rFonts w:hint="cs"/>
          <w:rtl/>
        </w:rPr>
        <w:t>-</w:t>
      </w:r>
      <w:r>
        <w:rPr>
          <w:rtl/>
        </w:rPr>
        <w:t>היום</w:t>
      </w:r>
      <w:bookmarkEnd w:id="865"/>
    </w:p>
    <w:p w14:paraId="2F56CB56" w14:textId="77777777" w:rsidR="00000000" w:rsidRDefault="003B3694">
      <w:pPr>
        <w:pStyle w:val="a2"/>
        <w:rPr>
          <w:rtl/>
        </w:rPr>
      </w:pPr>
      <w:bookmarkStart w:id="866" w:name="_Toc69719488"/>
      <w:r>
        <w:rPr>
          <w:rtl/>
        </w:rPr>
        <w:t>החשש לסגירת בית</w:t>
      </w:r>
      <w:r>
        <w:rPr>
          <w:rFonts w:hint="cs"/>
          <w:rtl/>
        </w:rPr>
        <w:t>-ה</w:t>
      </w:r>
      <w:r>
        <w:rPr>
          <w:rtl/>
        </w:rPr>
        <w:t>חולים "ביקור חולים" בירושלים</w:t>
      </w:r>
      <w:bookmarkEnd w:id="866"/>
    </w:p>
    <w:p w14:paraId="2FC365FB" w14:textId="77777777" w:rsidR="00000000" w:rsidRDefault="003B3694">
      <w:pPr>
        <w:pStyle w:val="a0"/>
        <w:ind w:firstLine="0"/>
        <w:rPr>
          <w:rFonts w:hint="cs"/>
          <w:b/>
          <w:bCs/>
          <w:sz w:val="24"/>
          <w:szCs w:val="24"/>
          <w:u w:val="single"/>
          <w:rtl/>
          <w:lang w:eastAsia="en-US"/>
        </w:rPr>
      </w:pPr>
    </w:p>
    <w:p w14:paraId="762C0973" w14:textId="77777777" w:rsidR="00000000" w:rsidRDefault="003B3694">
      <w:pPr>
        <w:pStyle w:val="af1"/>
        <w:rPr>
          <w:rtl/>
        </w:rPr>
      </w:pPr>
      <w:r>
        <w:rPr>
          <w:rtl/>
        </w:rPr>
        <w:t>היו"ר משה כחלון:</w:t>
      </w:r>
    </w:p>
    <w:p w14:paraId="1273749F" w14:textId="77777777" w:rsidR="00000000" w:rsidRDefault="003B3694">
      <w:pPr>
        <w:pStyle w:val="a0"/>
        <w:rPr>
          <w:rtl/>
        </w:rPr>
      </w:pPr>
    </w:p>
    <w:p w14:paraId="724DA457" w14:textId="77777777" w:rsidR="00000000" w:rsidRDefault="003B3694">
      <w:pPr>
        <w:pStyle w:val="a0"/>
        <w:rPr>
          <w:rFonts w:hint="cs"/>
          <w:rtl/>
        </w:rPr>
      </w:pPr>
      <w:r>
        <w:rPr>
          <w:rFonts w:hint="cs"/>
          <w:rtl/>
        </w:rPr>
        <w:t>אנחנו ממשיכים בסדר-היום: החשש לסגירת בית-החולים "ביקור חולים" בירושלים - הצעות לסדר-היום מס' 1501, 1506, 1515, 1528, 1549 ו-1574. חבר הכנסת יחיאל חזן, בבקשה. של</w:t>
      </w:r>
      <w:r>
        <w:rPr>
          <w:rFonts w:hint="cs"/>
          <w:rtl/>
        </w:rPr>
        <w:t>וש דקות.</w:t>
      </w:r>
    </w:p>
    <w:p w14:paraId="27A6A0BB" w14:textId="77777777" w:rsidR="00000000" w:rsidRDefault="003B3694">
      <w:pPr>
        <w:pStyle w:val="a0"/>
        <w:ind w:firstLine="0"/>
        <w:rPr>
          <w:rFonts w:hint="cs"/>
          <w:rtl/>
        </w:rPr>
      </w:pPr>
    </w:p>
    <w:p w14:paraId="3E70FAFA" w14:textId="77777777" w:rsidR="00000000" w:rsidRDefault="003B3694">
      <w:pPr>
        <w:pStyle w:val="a"/>
        <w:rPr>
          <w:rtl/>
        </w:rPr>
      </w:pPr>
      <w:bookmarkStart w:id="867" w:name="FS000001040T12_11_2003_21_09_23"/>
      <w:bookmarkStart w:id="868" w:name="_Toc69719489"/>
      <w:bookmarkEnd w:id="867"/>
      <w:r>
        <w:rPr>
          <w:rFonts w:hint="eastAsia"/>
          <w:rtl/>
        </w:rPr>
        <w:t>יחיאל</w:t>
      </w:r>
      <w:r>
        <w:rPr>
          <w:rtl/>
        </w:rPr>
        <w:t xml:space="preserve"> חזן (הליכוד):</w:t>
      </w:r>
      <w:bookmarkEnd w:id="868"/>
    </w:p>
    <w:p w14:paraId="0F5928E2" w14:textId="77777777" w:rsidR="00000000" w:rsidRDefault="003B3694">
      <w:pPr>
        <w:pStyle w:val="a0"/>
        <w:rPr>
          <w:rFonts w:hint="cs"/>
          <w:rtl/>
        </w:rPr>
      </w:pPr>
    </w:p>
    <w:p w14:paraId="6A821454" w14:textId="77777777" w:rsidR="00000000" w:rsidRDefault="003B3694">
      <w:pPr>
        <w:pStyle w:val="a0"/>
        <w:rPr>
          <w:rFonts w:hint="cs"/>
          <w:rtl/>
        </w:rPr>
      </w:pPr>
      <w:r>
        <w:rPr>
          <w:rFonts w:hint="cs"/>
          <w:rtl/>
        </w:rPr>
        <w:t>אדוני היושב-ראש, חברי, מכובדי, שר הבריאות, כנסת נכבדה, לפני כמה ימים התבשרנו, שעקב המצב הכלכלי הקשה, עומדים לסגור בית-חולים ותיק בעיר הבירה ירושלים, בית-החולים "ביקור חולים". בית- החולים "ביקור חולים" פועל בעיר זה 170 שנה. את</w:t>
      </w:r>
      <w:r>
        <w:rPr>
          <w:rFonts w:hint="cs"/>
          <w:rtl/>
        </w:rPr>
        <w:t>ה שומע, חברי, חבר הכנסת אלדד? 170 שנה פועל בית-החולים, ולצערי הרב, בגלל מצבו הכספי הרעוע מבקשים לסגור אותו.</w:t>
      </w:r>
    </w:p>
    <w:p w14:paraId="1B52DD7E" w14:textId="77777777" w:rsidR="00000000" w:rsidRDefault="003B3694">
      <w:pPr>
        <w:pStyle w:val="a0"/>
        <w:rPr>
          <w:rFonts w:hint="cs"/>
          <w:rtl/>
        </w:rPr>
      </w:pPr>
    </w:p>
    <w:p w14:paraId="5507F1BB" w14:textId="77777777" w:rsidR="00000000" w:rsidRDefault="003B3694">
      <w:pPr>
        <w:pStyle w:val="a0"/>
        <w:rPr>
          <w:rFonts w:hint="cs"/>
          <w:rtl/>
        </w:rPr>
      </w:pPr>
      <w:r>
        <w:rPr>
          <w:rFonts w:hint="cs"/>
          <w:rtl/>
        </w:rPr>
        <w:t>מיקומו האסטרטגי של בית-החולים, במרכז העיר, מסייע בימים הקשים האלה של פיגועי טרור - והיינו עדים לא פעם אחת, כמה פעמים, לכך שפצועים הלכו ברגל ישר לבי</w:t>
      </w:r>
      <w:r>
        <w:rPr>
          <w:rFonts w:hint="cs"/>
          <w:rtl/>
        </w:rPr>
        <w:t>ת-החולים במרכז העיר וקיבלו טיפול רפואי הולם, ויש אפילו פצועים שחייהם ניצלו בגלל הזמן הקצר שעבר עד שקיבלו טיפול.</w:t>
      </w:r>
    </w:p>
    <w:p w14:paraId="2CD16D4C" w14:textId="77777777" w:rsidR="00000000" w:rsidRDefault="003B3694">
      <w:pPr>
        <w:pStyle w:val="a0"/>
        <w:rPr>
          <w:rFonts w:hint="cs"/>
          <w:rtl/>
        </w:rPr>
      </w:pPr>
    </w:p>
    <w:p w14:paraId="795AD8B1" w14:textId="77777777" w:rsidR="00000000" w:rsidRDefault="003B3694">
      <w:pPr>
        <w:pStyle w:val="a0"/>
        <w:rPr>
          <w:rFonts w:hint="cs"/>
          <w:rtl/>
        </w:rPr>
      </w:pPr>
      <w:r>
        <w:rPr>
          <w:rFonts w:hint="cs"/>
          <w:rtl/>
        </w:rPr>
        <w:t>בית-החולים הוא חיוני מאוד גם לתושבי העיר וגם לכל מי שמגיע לשם לקבל טיפול רפואי. בית-החולים גם משרת אוכלוסייה חרדית, שנמצאת ממש בסמוך לבית-החולי</w:t>
      </w:r>
      <w:r>
        <w:rPr>
          <w:rFonts w:hint="cs"/>
          <w:rtl/>
        </w:rPr>
        <w:t>ם. אני לא צריך להזכיר לכולנו, שאם אותה אוכלוסייה היתה צריכה ללכת למקום אחר, אין ספק שזה היה מהווה לגביה מטרד חמור מאוד. היא מקבלת במשך שנים רבות טיפול במקום המגורים שלה, שקרוב מאוד לבית-החולים. האוכלוסייה הרחבה והגדולה הזאת היא אוכלוסיית החרדים שנמצאת בעיר</w:t>
      </w:r>
      <w:r>
        <w:rPr>
          <w:rFonts w:hint="cs"/>
          <w:rtl/>
        </w:rPr>
        <w:t xml:space="preserve">. </w:t>
      </w:r>
    </w:p>
    <w:p w14:paraId="2D380792" w14:textId="77777777" w:rsidR="00000000" w:rsidRDefault="003B3694">
      <w:pPr>
        <w:pStyle w:val="a0"/>
        <w:rPr>
          <w:rFonts w:hint="cs"/>
          <w:rtl/>
        </w:rPr>
      </w:pPr>
    </w:p>
    <w:p w14:paraId="59873CE3" w14:textId="77777777" w:rsidR="00000000" w:rsidRDefault="003B3694">
      <w:pPr>
        <w:pStyle w:val="a0"/>
        <w:rPr>
          <w:rFonts w:hint="cs"/>
          <w:rtl/>
        </w:rPr>
      </w:pPr>
      <w:r>
        <w:rPr>
          <w:rFonts w:hint="cs"/>
          <w:rtl/>
        </w:rPr>
        <w:t xml:space="preserve">אני חושב שעל הממשלה לעשות את הכול כדי שבית-החולים לא ייסגר. אדוני שר הבריאות. אני ער לעובדה שהמצב הכלכלי בארץ קשה, ויותר מזה </w:t>
      </w:r>
      <w:r>
        <w:rPr>
          <w:rtl/>
        </w:rPr>
        <w:t>–</w:t>
      </w:r>
      <w:r>
        <w:rPr>
          <w:rFonts w:hint="cs"/>
          <w:rtl/>
        </w:rPr>
        <w:t xml:space="preserve"> אני גם ער למצב של המדינה, לתקציב המדינה. שמעתי אותך לא פעם אחת ולא פעמיים נאבק, אבל אני מבקש ממך באופן אישי שתעשה את הכול כדי</w:t>
      </w:r>
      <w:r>
        <w:rPr>
          <w:rFonts w:hint="cs"/>
          <w:rtl/>
        </w:rPr>
        <w:t xml:space="preserve"> שבית-החולים הזה יישאר על כנו. זה סמל לעיר, סמל לסביבה, ואני לא חושב שהיום, אחרי 170 שנה שבית-החולים פועל, רק כיוון  שהוא הידרדר כספית, אנחנו צריכים לסגור אותו. </w:t>
      </w:r>
    </w:p>
    <w:p w14:paraId="3437A9EE" w14:textId="77777777" w:rsidR="00000000" w:rsidRDefault="003B3694">
      <w:pPr>
        <w:pStyle w:val="a0"/>
        <w:rPr>
          <w:rFonts w:hint="cs"/>
          <w:rtl/>
        </w:rPr>
      </w:pPr>
    </w:p>
    <w:p w14:paraId="567EE4A7" w14:textId="77777777" w:rsidR="00000000" w:rsidRDefault="003B3694">
      <w:pPr>
        <w:pStyle w:val="a0"/>
        <w:rPr>
          <w:rFonts w:hint="cs"/>
          <w:rtl/>
        </w:rPr>
      </w:pPr>
      <w:r>
        <w:rPr>
          <w:rFonts w:hint="cs"/>
          <w:rtl/>
        </w:rPr>
        <w:t>גם יודעים למה הוא הידרדר - כיוון שקופות-החולים, ששרויות במצב כזה, לא מעבירות כסף. אני לא אומר</w:t>
      </w:r>
      <w:r>
        <w:rPr>
          <w:rFonts w:hint="cs"/>
          <w:rtl/>
        </w:rPr>
        <w:t xml:space="preserve"> שזו הבעיה העיקרית, אבל גם בגלל קופות-החולים, שלא מעבירות כסף לבית-החולים בזמן שהוא נכנס למצוקה כספית קשה מאוד. </w:t>
      </w:r>
    </w:p>
    <w:p w14:paraId="5D16C8A9" w14:textId="77777777" w:rsidR="00000000" w:rsidRDefault="003B3694">
      <w:pPr>
        <w:pStyle w:val="a0"/>
        <w:rPr>
          <w:rFonts w:hint="cs"/>
          <w:rtl/>
        </w:rPr>
      </w:pPr>
    </w:p>
    <w:p w14:paraId="4E1CEE1C" w14:textId="77777777" w:rsidR="00000000" w:rsidRDefault="003B3694">
      <w:pPr>
        <w:pStyle w:val="af1"/>
        <w:rPr>
          <w:rtl/>
        </w:rPr>
      </w:pPr>
      <w:r>
        <w:rPr>
          <w:rtl/>
        </w:rPr>
        <w:t>היו"ר משה כחלון:</w:t>
      </w:r>
    </w:p>
    <w:p w14:paraId="46E78588" w14:textId="77777777" w:rsidR="00000000" w:rsidRDefault="003B3694">
      <w:pPr>
        <w:pStyle w:val="a0"/>
        <w:rPr>
          <w:rtl/>
        </w:rPr>
      </w:pPr>
    </w:p>
    <w:p w14:paraId="3AFA98AF" w14:textId="77777777" w:rsidR="00000000" w:rsidRDefault="003B3694">
      <w:pPr>
        <w:pStyle w:val="a0"/>
        <w:rPr>
          <w:rFonts w:hint="cs"/>
          <w:rtl/>
        </w:rPr>
      </w:pPr>
      <w:r>
        <w:rPr>
          <w:rFonts w:hint="cs"/>
          <w:rtl/>
        </w:rPr>
        <w:t xml:space="preserve">משפט לסיום, חבר הכנסת חזן. </w:t>
      </w:r>
    </w:p>
    <w:p w14:paraId="3AC04917" w14:textId="77777777" w:rsidR="00000000" w:rsidRDefault="003B3694">
      <w:pPr>
        <w:pStyle w:val="a0"/>
        <w:rPr>
          <w:rFonts w:hint="cs"/>
          <w:rtl/>
        </w:rPr>
      </w:pPr>
    </w:p>
    <w:p w14:paraId="7DC0D72F" w14:textId="77777777" w:rsidR="00000000" w:rsidRDefault="003B3694">
      <w:pPr>
        <w:pStyle w:val="-"/>
        <w:rPr>
          <w:rtl/>
        </w:rPr>
      </w:pPr>
      <w:bookmarkStart w:id="869" w:name="FS000001040T12_11_2003_21_00_27C"/>
      <w:bookmarkEnd w:id="869"/>
      <w:r>
        <w:rPr>
          <w:rtl/>
        </w:rPr>
        <w:t>יחיאל חזן (הליכוד):</w:t>
      </w:r>
    </w:p>
    <w:p w14:paraId="6A0C327D" w14:textId="77777777" w:rsidR="00000000" w:rsidRDefault="003B3694">
      <w:pPr>
        <w:pStyle w:val="a0"/>
        <w:rPr>
          <w:rtl/>
        </w:rPr>
      </w:pPr>
    </w:p>
    <w:p w14:paraId="70F9CE88" w14:textId="77777777" w:rsidR="00000000" w:rsidRDefault="003B3694">
      <w:pPr>
        <w:pStyle w:val="a0"/>
        <w:rPr>
          <w:rFonts w:hint="cs"/>
          <w:rtl/>
        </w:rPr>
      </w:pPr>
      <w:r>
        <w:rPr>
          <w:rFonts w:hint="cs"/>
          <w:rtl/>
        </w:rPr>
        <w:t>אני חושב שהגיע הזמן לטפל בבעיה הזאת, לא רק של בית-החולים הזה, כי קראתי בסד</w:t>
      </w:r>
      <w:r>
        <w:rPr>
          <w:rFonts w:hint="cs"/>
          <w:rtl/>
        </w:rPr>
        <w:t>ר-היום שחבר כנסת מעלה הצעה לסדר-היום על כך שגם בית-החולים "סורוקה", בנגב, עומד להיסגר. אני לא יודע אם זה נכון או לא, אבל זו ההצעה לסדר-היום שעומדת ומונחת לפנינו. אני קורא לאפשר לבית-החולים לעמוד שוב על תלו, ולא לגרום לסגירתו, תוך הפקרת אלפי אזרחים המטופלים</w:t>
      </w:r>
      <w:r>
        <w:rPr>
          <w:rFonts w:hint="cs"/>
          <w:rtl/>
        </w:rPr>
        <w:t xml:space="preserve"> בו. תודה רבה. </w:t>
      </w:r>
    </w:p>
    <w:p w14:paraId="3A75318A" w14:textId="77777777" w:rsidR="00000000" w:rsidRDefault="003B3694">
      <w:pPr>
        <w:pStyle w:val="a0"/>
        <w:rPr>
          <w:rFonts w:hint="cs"/>
          <w:rtl/>
        </w:rPr>
      </w:pPr>
    </w:p>
    <w:p w14:paraId="3CFA57F8" w14:textId="77777777" w:rsidR="00000000" w:rsidRDefault="003B3694">
      <w:pPr>
        <w:pStyle w:val="af1"/>
        <w:rPr>
          <w:rtl/>
        </w:rPr>
      </w:pPr>
      <w:r>
        <w:rPr>
          <w:rtl/>
        </w:rPr>
        <w:t>היו"ר משה כחלון:</w:t>
      </w:r>
    </w:p>
    <w:p w14:paraId="6B0DA0F4" w14:textId="77777777" w:rsidR="00000000" w:rsidRDefault="003B3694">
      <w:pPr>
        <w:pStyle w:val="a0"/>
        <w:rPr>
          <w:rtl/>
        </w:rPr>
      </w:pPr>
    </w:p>
    <w:p w14:paraId="04E4A502" w14:textId="77777777" w:rsidR="00000000" w:rsidRDefault="003B3694">
      <w:pPr>
        <w:pStyle w:val="a0"/>
        <w:rPr>
          <w:rFonts w:hint="cs"/>
          <w:rtl/>
        </w:rPr>
      </w:pPr>
      <w:r>
        <w:rPr>
          <w:rFonts w:hint="cs"/>
          <w:rtl/>
        </w:rPr>
        <w:t xml:space="preserve">תודה רבה. חבר הכנסת הרב מאיר פרוש, בבקשה. אחריו </w:t>
      </w:r>
      <w:r>
        <w:rPr>
          <w:rtl/>
        </w:rPr>
        <w:t>–</w:t>
      </w:r>
      <w:r>
        <w:rPr>
          <w:rFonts w:hint="cs"/>
          <w:rtl/>
        </w:rPr>
        <w:t xml:space="preserve"> חבר הכנסת הרב נסים זאב. </w:t>
      </w:r>
    </w:p>
    <w:p w14:paraId="529AF4A6" w14:textId="77777777" w:rsidR="00000000" w:rsidRDefault="003B3694">
      <w:pPr>
        <w:pStyle w:val="a0"/>
        <w:rPr>
          <w:rFonts w:hint="cs"/>
          <w:rtl/>
        </w:rPr>
      </w:pPr>
    </w:p>
    <w:p w14:paraId="1DA8639E" w14:textId="77777777" w:rsidR="00000000" w:rsidRDefault="003B3694">
      <w:pPr>
        <w:pStyle w:val="a"/>
        <w:rPr>
          <w:rtl/>
        </w:rPr>
      </w:pPr>
      <w:bookmarkStart w:id="870" w:name="FS000000563T12_11_2003_21_02_47"/>
      <w:bookmarkStart w:id="871" w:name="_Toc69719490"/>
      <w:bookmarkEnd w:id="870"/>
      <w:r>
        <w:rPr>
          <w:rFonts w:hint="eastAsia"/>
          <w:rtl/>
        </w:rPr>
        <w:t>מאיר</w:t>
      </w:r>
      <w:r>
        <w:rPr>
          <w:rtl/>
        </w:rPr>
        <w:t xml:space="preserve"> פרוש (יהדות התורה):</w:t>
      </w:r>
      <w:bookmarkEnd w:id="871"/>
    </w:p>
    <w:p w14:paraId="600259AC" w14:textId="77777777" w:rsidR="00000000" w:rsidRDefault="003B3694">
      <w:pPr>
        <w:pStyle w:val="a0"/>
        <w:rPr>
          <w:rFonts w:hint="cs"/>
          <w:rtl/>
        </w:rPr>
      </w:pPr>
    </w:p>
    <w:p w14:paraId="5536FAF1" w14:textId="77777777" w:rsidR="00000000" w:rsidRDefault="003B3694">
      <w:pPr>
        <w:pStyle w:val="a0"/>
        <w:rPr>
          <w:rFonts w:hint="cs"/>
          <w:rtl/>
        </w:rPr>
      </w:pPr>
      <w:r>
        <w:rPr>
          <w:rFonts w:hint="cs"/>
          <w:rtl/>
        </w:rPr>
        <w:t>אדוני היושב-ראש, חברי הכנסת, מכובדי השר, הזכיר כבר קודמי, עמיתי, חבר הכנסת יחיאל חזן, שבית-החולים "ביקור חולים" נוסד בי</w:t>
      </w:r>
      <w:r>
        <w:rPr>
          <w:rFonts w:hint="cs"/>
          <w:rtl/>
        </w:rPr>
        <w:t xml:space="preserve">רושלים לפני כ-170 שנה. הוא גם ציין, ואני רוצה לומר ולהדגיש, שזה בית-החולים היחיד שפועל בלב העיר. </w:t>
      </w:r>
    </w:p>
    <w:p w14:paraId="3945D920" w14:textId="77777777" w:rsidR="00000000" w:rsidRDefault="003B3694">
      <w:pPr>
        <w:pStyle w:val="a0"/>
        <w:rPr>
          <w:rFonts w:hint="cs"/>
          <w:rtl/>
        </w:rPr>
      </w:pPr>
    </w:p>
    <w:p w14:paraId="47A777D7" w14:textId="77777777" w:rsidR="00000000" w:rsidRDefault="003B3694">
      <w:pPr>
        <w:pStyle w:val="a0"/>
        <w:rPr>
          <w:rFonts w:hint="cs"/>
          <w:rtl/>
        </w:rPr>
      </w:pPr>
      <w:r>
        <w:rPr>
          <w:rFonts w:hint="cs"/>
          <w:rtl/>
        </w:rPr>
        <w:t xml:space="preserve">אני רוצה גם לומר לחברי הכנסת, שבכל עשרות השנים שבית-החולים פעל בהן - הוא פעל לפני קום המדינה - מאז קום המדינה הוא פעל וסיפק שירותי רפואה, אבל לא קיבל אף פעם </w:t>
      </w:r>
      <w:r>
        <w:rPr>
          <w:rFonts w:hint="cs"/>
          <w:rtl/>
        </w:rPr>
        <w:t xml:space="preserve">תמיכה מהממשלה. אחרים בעיר כן קיבלו. אני רוצה לומר שבית-החולים "הדסה" קיבל לפני זמן לא רב </w:t>
      </w:r>
      <w:r>
        <w:rPr>
          <w:rtl/>
        </w:rPr>
        <w:t>–</w:t>
      </w:r>
      <w:r>
        <w:rPr>
          <w:rFonts w:hint="cs"/>
          <w:rtl/>
        </w:rPr>
        <w:t xml:space="preserve"> אולי שנתיים, שנתיים פלוס, כ-100 מיליון שקל, אחרי שהם הציגו תוכנית הבראה. </w:t>
      </w:r>
    </w:p>
    <w:p w14:paraId="7EAD5D6D" w14:textId="77777777" w:rsidR="00000000" w:rsidRDefault="003B3694">
      <w:pPr>
        <w:pStyle w:val="a0"/>
        <w:rPr>
          <w:rFonts w:hint="cs"/>
          <w:rtl/>
        </w:rPr>
      </w:pPr>
    </w:p>
    <w:p w14:paraId="5BE61522" w14:textId="77777777" w:rsidR="00000000" w:rsidRDefault="003B3694">
      <w:pPr>
        <w:pStyle w:val="a0"/>
        <w:rPr>
          <w:rFonts w:hint="cs"/>
          <w:rtl/>
        </w:rPr>
      </w:pPr>
      <w:r>
        <w:rPr>
          <w:rFonts w:hint="cs"/>
          <w:rtl/>
        </w:rPr>
        <w:t>אמר זאת גם חבר הכנסת חזן, שהגירעון, בין השאר, נובע מהעובדה שקופות-החולים, שחייבות לבית-החו</w:t>
      </w:r>
      <w:r>
        <w:rPr>
          <w:rFonts w:hint="cs"/>
          <w:rtl/>
        </w:rPr>
        <w:t xml:space="preserve">לים מיליונים, לא מעבירות את הכסף שלהן בזמן, ובכלל </w:t>
      </w:r>
      <w:r>
        <w:rPr>
          <w:rtl/>
        </w:rPr>
        <w:t>–</w:t>
      </w:r>
      <w:r>
        <w:rPr>
          <w:rFonts w:hint="cs"/>
          <w:rtl/>
        </w:rPr>
        <w:t xml:space="preserve"> מעבירות בצורה לא סדירה. למרות כל זה, העמותה, שלא סוד שאבי, שיחיה, עומד בראש ההנהלה שלה, הצליחה לקיים את בית-החולים ולקיים את שגרת הפעילות, תוך שמירה על רמתם של השירותים. </w:t>
      </w:r>
    </w:p>
    <w:p w14:paraId="24C5A0FB" w14:textId="77777777" w:rsidR="00000000" w:rsidRDefault="003B3694">
      <w:pPr>
        <w:pStyle w:val="a0"/>
        <w:rPr>
          <w:rFonts w:hint="cs"/>
          <w:rtl/>
        </w:rPr>
      </w:pPr>
    </w:p>
    <w:p w14:paraId="4CBD78AD" w14:textId="77777777" w:rsidR="00000000" w:rsidRDefault="003B3694">
      <w:pPr>
        <w:pStyle w:val="a0"/>
        <w:rPr>
          <w:rFonts w:hint="cs"/>
          <w:rtl/>
        </w:rPr>
      </w:pPr>
      <w:r>
        <w:rPr>
          <w:rFonts w:hint="cs"/>
          <w:rtl/>
        </w:rPr>
        <w:t>לאחרונה הידרדר מצבו הכספי של בית</w:t>
      </w:r>
      <w:r>
        <w:rPr>
          <w:rFonts w:hint="cs"/>
          <w:rtl/>
        </w:rPr>
        <w:t xml:space="preserve">-החולים, וגם הרזרבות שהיו לעמותה אזלו, ולבית-החולים קשה לתפקד ללא עזרה ממשלתית. אני סבור שבית-חולים </w:t>
      </w:r>
      <w:r>
        <w:rPr>
          <w:rtl/>
        </w:rPr>
        <w:t>–</w:t>
      </w:r>
      <w:r>
        <w:rPr>
          <w:rFonts w:hint="cs"/>
          <w:rtl/>
        </w:rPr>
        <w:t xml:space="preserve"> כל בית-חולים בבירה חשוב, אבל הוא עוד יותר חשוב כי הוא בבירה ובלב העיר, בית-חולים שמשרת את מי שנמצא בירושלים ומי שמבקר בירושלים. להגיע למצב שיסגרו בית-חולי</w:t>
      </w:r>
      <w:r>
        <w:rPr>
          <w:rFonts w:hint="cs"/>
          <w:rtl/>
        </w:rPr>
        <w:t xml:space="preserve">ם בלב העיר, ודאי שהדבר הזה יכול מאוד לפגוע. מה גם שמאחר שהוא נמצא בלב העיר, הוא גם בית-החולים היחיד, כמעט, במערב העיר, על כל פנים, שנותן גם שירותים לאוכלוסייה במזרח העיר. בגלל הקרבה הם מקבלים את השירותים בבית-החולים "ביקור חולים". </w:t>
      </w:r>
    </w:p>
    <w:p w14:paraId="1BCB673B" w14:textId="77777777" w:rsidR="00000000" w:rsidRDefault="003B3694">
      <w:pPr>
        <w:pStyle w:val="a0"/>
        <w:rPr>
          <w:rFonts w:hint="cs"/>
          <w:rtl/>
        </w:rPr>
      </w:pPr>
    </w:p>
    <w:p w14:paraId="654408DD" w14:textId="77777777" w:rsidR="00000000" w:rsidRDefault="003B3694">
      <w:pPr>
        <w:pStyle w:val="a0"/>
        <w:rPr>
          <w:rFonts w:hint="cs"/>
          <w:rtl/>
        </w:rPr>
      </w:pPr>
      <w:r>
        <w:rPr>
          <w:rFonts w:hint="cs"/>
          <w:rtl/>
        </w:rPr>
        <w:t>כמו שאמרתי קודם, בית-הח</w:t>
      </w:r>
      <w:r>
        <w:rPr>
          <w:rFonts w:hint="cs"/>
          <w:rtl/>
        </w:rPr>
        <w:t xml:space="preserve">ולים ניסה בכל דרך להתייעל, ולצורך כך, אחרי שיחות עם משרד הבריאות </w:t>
      </w:r>
      <w:r>
        <w:rPr>
          <w:rtl/>
        </w:rPr>
        <w:t>–</w:t>
      </w:r>
      <w:r>
        <w:rPr>
          <w:rFonts w:hint="cs"/>
          <w:rtl/>
        </w:rPr>
        <w:t xml:space="preserve"> ואני חייב לציין זאת </w:t>
      </w:r>
      <w:r>
        <w:rPr>
          <w:rtl/>
        </w:rPr>
        <w:t>–</w:t>
      </w:r>
      <w:r>
        <w:rPr>
          <w:rFonts w:hint="cs"/>
          <w:rtl/>
        </w:rPr>
        <w:t xml:space="preserve"> גם עם פקידי האוצר, הוכנה תוכנית הבראה בשיתוף עם כל הגורמים. אבל כואב מאוד שכאשר הועלה הנושא בבית-המשפט, בעקבות פנייה של הרופאים, ושם הוחלט על מינוי מנהל, מנהל ממונה, ש</w:t>
      </w:r>
      <w:r>
        <w:rPr>
          <w:rFonts w:hint="cs"/>
          <w:rtl/>
        </w:rPr>
        <w:t xml:space="preserve">ימונה על-ידי כונס הנכסים, הממשלה השתהתה וערערה לבית-המשפט שימונה לבית-החולים מפרק. המשמעות של מינוי מפרק ברורה. בית-החולים, כמובן, במצב כזה, לא יוכל לגייס כספים מגורמי חוץ. אני יודע שגם לפני כמה שבועות, עוד לפני שבוע, כאשר עוד לא היתה החלטה על מינוי מפרק, </w:t>
      </w:r>
      <w:r>
        <w:rPr>
          <w:rFonts w:hint="cs"/>
          <w:rtl/>
        </w:rPr>
        <w:t>כמה מיליוני דולרים נמנעו מלהגיע לאחזקת בית-החולים מתורמים, כי התורמים נמנעים ופוחדים, וחששם הוא שאולי הם מניחים את כספם על קרן הצבי. אנחנו רואים שוב ושוב אוזלת יד של משרד האוצר. דווקא כאשר משרד הבריאות היה אוהד ורצה לעזור, הוא נתקל בחומה בצורה שהאוצר העמיד</w:t>
      </w:r>
      <w:r>
        <w:rPr>
          <w:rFonts w:hint="cs"/>
          <w:rtl/>
        </w:rPr>
        <w:t xml:space="preserve">. </w:t>
      </w:r>
    </w:p>
    <w:p w14:paraId="7E14FC98" w14:textId="77777777" w:rsidR="00000000" w:rsidRDefault="003B3694">
      <w:pPr>
        <w:pStyle w:val="a0"/>
        <w:rPr>
          <w:rFonts w:hint="cs"/>
          <w:rtl/>
        </w:rPr>
      </w:pPr>
    </w:p>
    <w:p w14:paraId="062B4C28" w14:textId="77777777" w:rsidR="00000000" w:rsidRDefault="003B3694">
      <w:pPr>
        <w:pStyle w:val="a0"/>
        <w:rPr>
          <w:rFonts w:hint="cs"/>
          <w:rtl/>
        </w:rPr>
      </w:pPr>
      <w:r>
        <w:rPr>
          <w:rFonts w:hint="cs"/>
          <w:rtl/>
        </w:rPr>
        <w:t xml:space="preserve">אני מבקש שהכנסת תיתן את דעתה על מצב עניינים בלתי נסבל זה ותדון ותחייב את משרד האוצר להגיש מייד ולאלתר את התמיכה הכספית לבית-החולים "ביקור חולים" בירושלים. תודה. </w:t>
      </w:r>
    </w:p>
    <w:p w14:paraId="4615549A" w14:textId="77777777" w:rsidR="00000000" w:rsidRDefault="003B3694">
      <w:pPr>
        <w:pStyle w:val="a0"/>
        <w:rPr>
          <w:rFonts w:hint="cs"/>
          <w:rtl/>
        </w:rPr>
      </w:pPr>
    </w:p>
    <w:p w14:paraId="3B5B6905" w14:textId="77777777" w:rsidR="00000000" w:rsidRDefault="003B3694">
      <w:pPr>
        <w:pStyle w:val="af1"/>
        <w:rPr>
          <w:rtl/>
        </w:rPr>
      </w:pPr>
      <w:r>
        <w:rPr>
          <w:rtl/>
        </w:rPr>
        <w:t>היו"ר משה כחלון:</w:t>
      </w:r>
    </w:p>
    <w:p w14:paraId="3CD8ACD3" w14:textId="77777777" w:rsidR="00000000" w:rsidRDefault="003B3694">
      <w:pPr>
        <w:pStyle w:val="a0"/>
        <w:rPr>
          <w:rtl/>
        </w:rPr>
      </w:pPr>
    </w:p>
    <w:p w14:paraId="5F6AE37B" w14:textId="77777777" w:rsidR="00000000" w:rsidRDefault="003B3694">
      <w:pPr>
        <w:pStyle w:val="a0"/>
        <w:rPr>
          <w:rFonts w:hint="cs"/>
          <w:rtl/>
        </w:rPr>
      </w:pPr>
      <w:r>
        <w:rPr>
          <w:rFonts w:hint="cs"/>
          <w:rtl/>
        </w:rPr>
        <w:t xml:space="preserve">תודה רבה. הרב נסים זאב, בבקשה. אחריו </w:t>
      </w:r>
      <w:r>
        <w:rPr>
          <w:rtl/>
        </w:rPr>
        <w:t>–</w:t>
      </w:r>
      <w:r>
        <w:rPr>
          <w:rFonts w:hint="cs"/>
          <w:rtl/>
        </w:rPr>
        <w:t xml:space="preserve"> חבר הכנסת ניסן סלומינסקי, שאני ר</w:t>
      </w:r>
      <w:r>
        <w:rPr>
          <w:rFonts w:hint="cs"/>
          <w:rtl/>
        </w:rPr>
        <w:t xml:space="preserve">ואה שהוא לא באולם. לאחר מכן נעבור להצבעה. השר משיב, סליחה. אחריו יש גם הצעה אחרת. </w:t>
      </w:r>
    </w:p>
    <w:p w14:paraId="22A5D4CE" w14:textId="77777777" w:rsidR="00000000" w:rsidRDefault="003B3694">
      <w:pPr>
        <w:pStyle w:val="a0"/>
        <w:rPr>
          <w:rFonts w:hint="cs"/>
          <w:rtl/>
        </w:rPr>
      </w:pPr>
    </w:p>
    <w:p w14:paraId="4EE1A49F" w14:textId="77777777" w:rsidR="00000000" w:rsidRDefault="003B3694">
      <w:pPr>
        <w:pStyle w:val="a"/>
        <w:rPr>
          <w:rtl/>
        </w:rPr>
      </w:pPr>
      <w:bookmarkStart w:id="872" w:name="FS000000490T12_11_2003_21_13_33"/>
      <w:bookmarkStart w:id="873" w:name="_Toc69719491"/>
      <w:bookmarkEnd w:id="872"/>
      <w:r>
        <w:rPr>
          <w:rFonts w:hint="eastAsia"/>
          <w:rtl/>
        </w:rPr>
        <w:t>נסים</w:t>
      </w:r>
      <w:r>
        <w:rPr>
          <w:rtl/>
        </w:rPr>
        <w:t xml:space="preserve"> זאב (ש"ס):</w:t>
      </w:r>
      <w:bookmarkEnd w:id="873"/>
    </w:p>
    <w:p w14:paraId="41755409" w14:textId="77777777" w:rsidR="00000000" w:rsidRDefault="003B3694">
      <w:pPr>
        <w:pStyle w:val="a0"/>
        <w:rPr>
          <w:rFonts w:hint="cs"/>
          <w:rtl/>
        </w:rPr>
      </w:pPr>
    </w:p>
    <w:p w14:paraId="4D25A2CD" w14:textId="77777777" w:rsidR="00000000" w:rsidRDefault="003B3694">
      <w:pPr>
        <w:pStyle w:val="a0"/>
        <w:rPr>
          <w:rFonts w:hint="cs"/>
          <w:rtl/>
        </w:rPr>
      </w:pPr>
      <w:r>
        <w:rPr>
          <w:rFonts w:hint="cs"/>
          <w:rtl/>
        </w:rPr>
        <w:t xml:space="preserve">אדוני היושב בראש, כבוד השר, איך אפשר לחשוב שהולכים לפרק את בית-החולים "ביקור חולים"? לא רק בגלל הערך ההיסטורי שלו. מי שמכיר את המיקום של בית-החולים "ביקור </w:t>
      </w:r>
      <w:r>
        <w:rPr>
          <w:rFonts w:hint="cs"/>
          <w:rtl/>
        </w:rPr>
        <w:t xml:space="preserve">חולים" </w:t>
      </w:r>
      <w:r>
        <w:rPr>
          <w:rtl/>
        </w:rPr>
        <w:t>–</w:t>
      </w:r>
      <w:r>
        <w:rPr>
          <w:rFonts w:hint="cs"/>
          <w:rtl/>
        </w:rPr>
        <w:t xml:space="preserve"> כבר נאמר שלמעלה מ-170 שנה הוא משמש בית-החולים היחיד בלב העיר ירושלים. הוא מופעל על-ידי עמותת "ביקור חולים" הוספיטל. בית-החולים משרת את כלל האוכלוסייה של העיר ירושלים, ובפרט את מזרח-ירושלים. </w:t>
      </w:r>
    </w:p>
    <w:p w14:paraId="37E381E4" w14:textId="77777777" w:rsidR="00000000" w:rsidRDefault="003B3694">
      <w:pPr>
        <w:pStyle w:val="a0"/>
        <w:rPr>
          <w:rFonts w:hint="cs"/>
          <w:rtl/>
        </w:rPr>
      </w:pPr>
    </w:p>
    <w:p w14:paraId="2DFAE57D" w14:textId="77777777" w:rsidR="00000000" w:rsidRDefault="003B3694">
      <w:pPr>
        <w:pStyle w:val="a0"/>
        <w:rPr>
          <w:rFonts w:hint="cs"/>
          <w:rtl/>
        </w:rPr>
      </w:pPr>
      <w:r>
        <w:rPr>
          <w:rFonts w:hint="cs"/>
          <w:rtl/>
        </w:rPr>
        <w:t xml:space="preserve">אני רוצה לומר שהוא נותן מענה חיוני ביותר. אנחנו יודעים </w:t>
      </w:r>
      <w:r>
        <w:rPr>
          <w:rFonts w:hint="cs"/>
          <w:rtl/>
        </w:rPr>
        <w:t xml:space="preserve">כמה לידות יש בבית-החולים הזה </w:t>
      </w:r>
      <w:r>
        <w:rPr>
          <w:rtl/>
        </w:rPr>
        <w:t>–</w:t>
      </w:r>
      <w:r>
        <w:rPr>
          <w:rFonts w:hint="cs"/>
          <w:rtl/>
        </w:rPr>
        <w:t xml:space="preserve"> כ-6,000 בשנה, אף שבית-החולים הוא לא כל כך גדול, לא במיוחד, אבל </w:t>
      </w:r>
      <w:r>
        <w:rPr>
          <w:rtl/>
        </w:rPr>
        <w:t>–</w:t>
      </w:r>
      <w:r>
        <w:rPr>
          <w:rFonts w:hint="cs"/>
          <w:rtl/>
        </w:rPr>
        <w:t xml:space="preserve"> מבחינת המחלקות, מבחינת צוות הרופאים, מבחינת עשירות במצב המינימלי, בית-החולים עושה מעל ומעבר. </w:t>
      </w:r>
    </w:p>
    <w:p w14:paraId="0D42C833" w14:textId="77777777" w:rsidR="00000000" w:rsidRDefault="003B3694">
      <w:pPr>
        <w:pStyle w:val="a0"/>
        <w:rPr>
          <w:rFonts w:hint="cs"/>
          <w:rtl/>
        </w:rPr>
      </w:pPr>
    </w:p>
    <w:p w14:paraId="5607138F" w14:textId="77777777" w:rsidR="00000000" w:rsidRDefault="003B3694">
      <w:pPr>
        <w:pStyle w:val="a0"/>
        <w:rPr>
          <w:rFonts w:hint="cs"/>
          <w:rtl/>
        </w:rPr>
      </w:pPr>
      <w:r>
        <w:rPr>
          <w:rFonts w:hint="cs"/>
          <w:rtl/>
        </w:rPr>
        <w:t>אדוני היושב-ראש, ב"ביקור חולים" יש היום כ-200 מיטות בעשר מחלקות א</w:t>
      </w:r>
      <w:r>
        <w:rPr>
          <w:rFonts w:hint="cs"/>
          <w:rtl/>
        </w:rPr>
        <w:t xml:space="preserve">שפוז שונות, והוא זוכה לביקוש רב בעתות פיגועים, לצערנו, בשל מיקומו המרכזי בלב העיר. הוא אחד מבתי-החולים העמוסים ביותר, וכפי שאמרתי </w:t>
      </w:r>
      <w:r>
        <w:rPr>
          <w:rtl/>
        </w:rPr>
        <w:t>–</w:t>
      </w:r>
      <w:r>
        <w:rPr>
          <w:rFonts w:hint="cs"/>
          <w:rtl/>
        </w:rPr>
        <w:t xml:space="preserve"> בפרט מחלקת היולדות. </w:t>
      </w:r>
    </w:p>
    <w:p w14:paraId="68863647" w14:textId="77777777" w:rsidR="00000000" w:rsidRDefault="003B3694">
      <w:pPr>
        <w:pStyle w:val="a0"/>
        <w:rPr>
          <w:rFonts w:hint="cs"/>
          <w:rtl/>
        </w:rPr>
      </w:pPr>
    </w:p>
    <w:p w14:paraId="7FDD401E" w14:textId="77777777" w:rsidR="00000000" w:rsidRDefault="003B3694">
      <w:pPr>
        <w:pStyle w:val="a0"/>
        <w:rPr>
          <w:rFonts w:hint="cs"/>
          <w:rtl/>
        </w:rPr>
      </w:pPr>
      <w:r>
        <w:rPr>
          <w:rFonts w:hint="cs"/>
          <w:rtl/>
        </w:rPr>
        <w:t xml:space="preserve">לבית-החולים יש ערך היסטורי לא מבוטל מבחינת העיר ירושלים. </w:t>
      </w:r>
    </w:p>
    <w:p w14:paraId="65F1C88A" w14:textId="77777777" w:rsidR="00000000" w:rsidRDefault="003B3694">
      <w:pPr>
        <w:pStyle w:val="a0"/>
        <w:rPr>
          <w:rFonts w:hint="cs"/>
          <w:rtl/>
        </w:rPr>
      </w:pPr>
    </w:p>
    <w:p w14:paraId="07A749E7" w14:textId="77777777" w:rsidR="00000000" w:rsidRDefault="003B3694">
      <w:pPr>
        <w:pStyle w:val="a0"/>
        <w:rPr>
          <w:rFonts w:hint="cs"/>
          <w:rtl/>
        </w:rPr>
      </w:pPr>
      <w:r>
        <w:rPr>
          <w:rFonts w:hint="cs"/>
          <w:rtl/>
        </w:rPr>
        <w:t>אני רוצה לומר שזה אחד מבתי-החולים שקמו מתרו</w:t>
      </w:r>
      <w:r>
        <w:rPr>
          <w:rFonts w:hint="cs"/>
          <w:rtl/>
        </w:rPr>
        <w:t xml:space="preserve">מות ומצדקות, ואנשים יראים ושלמים עשו מאמץ עליון כדי להקים את בית-החולים הזה. אני חושב, אדוני היושב-ראש, שהגיע הזמן שהאוצר ייתן פה את חלקו ולא ייתן יד לפירוק בית-החולים, מכיוון שהעיר ירושלים זקוקה לו ביותר. תודה רבה. </w:t>
      </w:r>
    </w:p>
    <w:p w14:paraId="37CAC862" w14:textId="77777777" w:rsidR="00000000" w:rsidRDefault="003B3694">
      <w:pPr>
        <w:pStyle w:val="a0"/>
        <w:rPr>
          <w:rFonts w:hint="cs"/>
          <w:rtl/>
        </w:rPr>
      </w:pPr>
    </w:p>
    <w:p w14:paraId="79762A8B" w14:textId="77777777" w:rsidR="00000000" w:rsidRDefault="003B3694">
      <w:pPr>
        <w:pStyle w:val="af1"/>
        <w:rPr>
          <w:rtl/>
        </w:rPr>
      </w:pPr>
      <w:r>
        <w:rPr>
          <w:rtl/>
        </w:rPr>
        <w:t>היו"ר משה כחלון:</w:t>
      </w:r>
    </w:p>
    <w:p w14:paraId="454B199F" w14:textId="77777777" w:rsidR="00000000" w:rsidRDefault="003B3694">
      <w:pPr>
        <w:pStyle w:val="a0"/>
        <w:rPr>
          <w:rtl/>
        </w:rPr>
      </w:pPr>
    </w:p>
    <w:p w14:paraId="6D22BDCE" w14:textId="77777777" w:rsidR="00000000" w:rsidRDefault="003B3694">
      <w:pPr>
        <w:pStyle w:val="a0"/>
        <w:rPr>
          <w:rFonts w:hint="cs"/>
          <w:rtl/>
        </w:rPr>
      </w:pPr>
      <w:r>
        <w:rPr>
          <w:rFonts w:hint="cs"/>
          <w:rtl/>
        </w:rPr>
        <w:t>תודה רבה. אדוני השר,</w:t>
      </w:r>
      <w:r>
        <w:rPr>
          <w:rFonts w:hint="cs"/>
          <w:rtl/>
        </w:rPr>
        <w:t xml:space="preserve"> בבקשה. </w:t>
      </w:r>
    </w:p>
    <w:p w14:paraId="68D867E4" w14:textId="77777777" w:rsidR="00000000" w:rsidRDefault="003B3694">
      <w:pPr>
        <w:pStyle w:val="a0"/>
        <w:rPr>
          <w:rFonts w:hint="cs"/>
          <w:rtl/>
        </w:rPr>
      </w:pPr>
    </w:p>
    <w:p w14:paraId="511690EF" w14:textId="77777777" w:rsidR="00000000" w:rsidRDefault="003B3694">
      <w:pPr>
        <w:pStyle w:val="a"/>
        <w:rPr>
          <w:rtl/>
        </w:rPr>
      </w:pPr>
      <w:bookmarkStart w:id="874" w:name="FS000000473T12_11_2003_21_20_12"/>
      <w:bookmarkStart w:id="875" w:name="_Toc69719492"/>
      <w:bookmarkEnd w:id="874"/>
      <w:r>
        <w:rPr>
          <w:rFonts w:hint="eastAsia"/>
          <w:rtl/>
        </w:rPr>
        <w:t>שר</w:t>
      </w:r>
      <w:r>
        <w:rPr>
          <w:rtl/>
        </w:rPr>
        <w:t xml:space="preserve"> הבריאות דני נוה:</w:t>
      </w:r>
      <w:bookmarkEnd w:id="875"/>
    </w:p>
    <w:p w14:paraId="69C30B5F" w14:textId="77777777" w:rsidR="00000000" w:rsidRDefault="003B3694">
      <w:pPr>
        <w:pStyle w:val="a0"/>
        <w:rPr>
          <w:rFonts w:hint="cs"/>
          <w:rtl/>
        </w:rPr>
      </w:pPr>
    </w:p>
    <w:p w14:paraId="7A982096" w14:textId="77777777" w:rsidR="00000000" w:rsidRDefault="003B3694">
      <w:pPr>
        <w:pStyle w:val="a0"/>
        <w:rPr>
          <w:rFonts w:hint="cs"/>
          <w:rtl/>
        </w:rPr>
      </w:pPr>
      <w:r>
        <w:rPr>
          <w:rFonts w:hint="cs"/>
          <w:rtl/>
        </w:rPr>
        <w:t xml:space="preserve">אדוני היושב-ראש, חברי הכנסת, אדוני היושב-ראש, ברשותך, אם יורשה לי לפתוח גם את התשובה שלי הזאת בנימה אישית </w:t>
      </w:r>
      <w:r>
        <w:rPr>
          <w:rtl/>
        </w:rPr>
        <w:t>–</w:t>
      </w:r>
      <w:r>
        <w:rPr>
          <w:rFonts w:hint="cs"/>
          <w:rtl/>
        </w:rPr>
        <w:t xml:space="preserve"> לי יש פינה חמה במיוחד לבית-החולים "ביקור חולים". בשנת 1974, בהיותי נער בן 14 בירושלים הייתי יחד עם אבי, זכרו לברכה, ב</w:t>
      </w:r>
      <w:r>
        <w:rPr>
          <w:rFonts w:hint="cs"/>
          <w:rtl/>
        </w:rPr>
        <w:t xml:space="preserve">חנות הנעליים, בסנדלרייה שהיתה לו ברחוב בן-יהודה, והוא חטף התקף לב. לקחתי אותו משם ל"ביקור חולים", זה לקח בדיוק חמש דקות. הוא נכנס עם הגעתו לבית-החולים למצב של מוות קליני. הצילו את חייו. לאחר המקרה הזה הוא עוד האריך ימים כ-20 שנה, ונפטר אחר כך ממרעין בישין </w:t>
      </w:r>
      <w:r>
        <w:rPr>
          <w:rFonts w:hint="cs"/>
          <w:rtl/>
        </w:rPr>
        <w:t xml:space="preserve">אחרים, אבל אני לא יודע מה היה קורה אלמלא מיקומו של בית-החולים "ביקור חולים" ממש בקרבת מקום. </w:t>
      </w:r>
      <w:bookmarkStart w:id="876" w:name="FS000000473T12_11_2003_21_17_12C"/>
      <w:bookmarkEnd w:id="876"/>
      <w:r>
        <w:rPr>
          <w:rFonts w:hint="cs"/>
          <w:rtl/>
        </w:rPr>
        <w:t xml:space="preserve">כך שאצלי לבית-חולים "ביקור חולים" שמורה תמיד פינה חמה מאוד בלב, וכירושלמי </w:t>
      </w:r>
      <w:r>
        <w:rPr>
          <w:rtl/>
        </w:rPr>
        <w:t>–</w:t>
      </w:r>
      <w:r>
        <w:rPr>
          <w:rFonts w:hint="cs"/>
          <w:rtl/>
        </w:rPr>
        <w:t xml:space="preserve"> זה לא ממש מקום מגורי כרגע, אבל בנשמה בוודאי </w:t>
      </w:r>
      <w:r>
        <w:rPr>
          <w:rtl/>
        </w:rPr>
        <w:t>–</w:t>
      </w:r>
      <w:r>
        <w:rPr>
          <w:rFonts w:hint="cs"/>
          <w:rtl/>
        </w:rPr>
        <w:t xml:space="preserve"> אני באמת מאלה שמבינים את מרכזיותו של בית-ה</w:t>
      </w:r>
      <w:r>
        <w:rPr>
          <w:rFonts w:hint="cs"/>
          <w:rtl/>
        </w:rPr>
        <w:t xml:space="preserve">חולים הזה, לא רק כמוסד ירושלמי, אלא גם מבחינת חשיבותו ומיקומו במרכז העיר. </w:t>
      </w:r>
    </w:p>
    <w:p w14:paraId="39271BF8" w14:textId="77777777" w:rsidR="00000000" w:rsidRDefault="003B3694">
      <w:pPr>
        <w:pStyle w:val="a0"/>
        <w:rPr>
          <w:rFonts w:hint="cs"/>
          <w:rtl/>
        </w:rPr>
      </w:pPr>
    </w:p>
    <w:p w14:paraId="2C68CE24" w14:textId="77777777" w:rsidR="00000000" w:rsidRDefault="003B3694">
      <w:pPr>
        <w:pStyle w:val="a0"/>
        <w:rPr>
          <w:rFonts w:hint="cs"/>
          <w:rtl/>
        </w:rPr>
      </w:pPr>
      <w:r>
        <w:rPr>
          <w:rFonts w:hint="cs"/>
          <w:rtl/>
        </w:rPr>
        <w:t>זה גם בית-חולים שיש לו כמה יחידות שהן מהטובות ביותר במדינת ישראל בכמה וכמה תחומים רפואיים. אנשים באמת מגיעים לבית-החולים הזה באותם תחומים - כמו המחלקה הקרדיולוגית שלו ומחלקות אחרות</w:t>
      </w:r>
      <w:r>
        <w:rPr>
          <w:rFonts w:hint="cs"/>
          <w:rtl/>
        </w:rPr>
        <w:t xml:space="preserve"> - מכל רחבי הארץ.</w:t>
      </w:r>
    </w:p>
    <w:p w14:paraId="4BB8F4C6" w14:textId="77777777" w:rsidR="00000000" w:rsidRDefault="003B3694">
      <w:pPr>
        <w:pStyle w:val="a0"/>
        <w:rPr>
          <w:rFonts w:hint="cs"/>
          <w:rtl/>
        </w:rPr>
      </w:pPr>
    </w:p>
    <w:p w14:paraId="11932487" w14:textId="77777777" w:rsidR="00000000" w:rsidRDefault="003B3694">
      <w:pPr>
        <w:pStyle w:val="a0"/>
        <w:rPr>
          <w:rFonts w:hint="cs"/>
          <w:rtl/>
        </w:rPr>
      </w:pPr>
      <w:r>
        <w:rPr>
          <w:rFonts w:hint="cs"/>
          <w:rtl/>
        </w:rPr>
        <w:t>בית-החולים "ביקור חולים", לצערנו הרב, נקלע לקשיים פיננסיים שמקשים על הפעילות הרפואית שלו. כתוצאה מהקשיים האלה נקלע בית-החולים למצב שהוא לא יכול היה לשלם שכר לעובדים, התקשה לעמוד בתשלומי ביטוח ודברים אחרים. ואני, לכל אורך הדרך, מאז נכנסתי</w:t>
      </w:r>
      <w:r>
        <w:rPr>
          <w:rFonts w:hint="cs"/>
          <w:rtl/>
        </w:rPr>
        <w:t xml:space="preserve"> לתפקידי לפני כמה חודשים, אמרתי בצורה ברורה, וכך גם הנחיתי את אנשי משרדי בדיונים עם משרד האוצר, שבית-החולים "ביקור חולים" </w:t>
      </w:r>
      <w:r>
        <w:rPr>
          <w:rtl/>
        </w:rPr>
        <w:t>–</w:t>
      </w:r>
      <w:r>
        <w:rPr>
          <w:rFonts w:hint="cs"/>
          <w:rtl/>
        </w:rPr>
        <w:t xml:space="preserve"> אסור לאפשר את סגירתו. זה היה הקו המנחה שלי.</w:t>
      </w:r>
    </w:p>
    <w:p w14:paraId="54ED054A" w14:textId="77777777" w:rsidR="00000000" w:rsidRDefault="003B3694">
      <w:pPr>
        <w:pStyle w:val="a0"/>
        <w:rPr>
          <w:rFonts w:hint="cs"/>
          <w:rtl/>
        </w:rPr>
      </w:pPr>
    </w:p>
    <w:p w14:paraId="23F0D535" w14:textId="77777777" w:rsidR="00000000" w:rsidRDefault="003B3694">
      <w:pPr>
        <w:pStyle w:val="a0"/>
        <w:rPr>
          <w:rFonts w:hint="cs"/>
          <w:rtl/>
        </w:rPr>
      </w:pPr>
      <w:r>
        <w:rPr>
          <w:rFonts w:hint="cs"/>
          <w:rtl/>
        </w:rPr>
        <w:t>אמרתי בכל הדיונים אצלי במשרד, וגם בדיונים במשרד האוצר, שאנחנו חייבים לעשות כל דבר, למצו</w:t>
      </w:r>
      <w:r>
        <w:rPr>
          <w:rFonts w:hint="cs"/>
          <w:rtl/>
        </w:rPr>
        <w:t>א דרכים כדי למנוע את סגירתו של בית-החולים ולאפשר את המשך פעילותו. הדברים התגלגלו לידי כך שביום 28 באוקטובר התקיימה ישיבה אצל שר האוצר בנושא הזה של עתידו של בית-החולים. שם הובעה שוב עמדתי ועמדת המשרד, שאכן יש לעשות הכול כדי לאפשר את המשך פעילותו.</w:t>
      </w:r>
    </w:p>
    <w:p w14:paraId="69300641" w14:textId="77777777" w:rsidR="00000000" w:rsidRDefault="003B3694">
      <w:pPr>
        <w:pStyle w:val="a0"/>
        <w:rPr>
          <w:rFonts w:hint="cs"/>
          <w:rtl/>
        </w:rPr>
      </w:pPr>
    </w:p>
    <w:p w14:paraId="726CC7B3" w14:textId="77777777" w:rsidR="00000000" w:rsidRDefault="003B3694">
      <w:pPr>
        <w:pStyle w:val="a0"/>
        <w:rPr>
          <w:rFonts w:hint="cs"/>
          <w:rtl/>
        </w:rPr>
      </w:pPr>
      <w:r>
        <w:rPr>
          <w:rFonts w:hint="cs"/>
          <w:rtl/>
        </w:rPr>
        <w:t>מה שהוחלט</w:t>
      </w:r>
      <w:r>
        <w:rPr>
          <w:rFonts w:hint="cs"/>
          <w:rtl/>
        </w:rPr>
        <w:t xml:space="preserve"> בדיון הזה אצל שר האוצר, שבכפוף למינוים של מפרקים זמניים בעלי סמכויות הפעלה, ומתן צו הקפאת הליכים על-ידי בית-המשפט המחוזי, יזרים משרד האוצר בשלב הזה 10 מיליוני שקל כדי לאפשר את תפעולו השוטף של בית-החולים לתקופה של שלושה חודשים. לאחר התקופה הזאת, המפרק הזמנ</w:t>
      </w:r>
      <w:r>
        <w:rPr>
          <w:rFonts w:hint="cs"/>
          <w:rtl/>
        </w:rPr>
        <w:t>י אמור להגיש דין-וחשבון למשרד האוצר על הפעילות ועל ההמלצות שלו לגבי ההמשך.</w:t>
      </w:r>
    </w:p>
    <w:p w14:paraId="523600EF" w14:textId="77777777" w:rsidR="00000000" w:rsidRDefault="003B3694">
      <w:pPr>
        <w:pStyle w:val="a0"/>
        <w:ind w:firstLine="0"/>
        <w:rPr>
          <w:rFonts w:hint="cs"/>
          <w:rtl/>
        </w:rPr>
      </w:pPr>
    </w:p>
    <w:p w14:paraId="7CCEA1AB" w14:textId="77777777" w:rsidR="00000000" w:rsidRDefault="003B3694">
      <w:pPr>
        <w:pStyle w:val="af0"/>
        <w:rPr>
          <w:rtl/>
        </w:rPr>
      </w:pPr>
      <w:r>
        <w:rPr>
          <w:rFonts w:hint="eastAsia"/>
          <w:rtl/>
        </w:rPr>
        <w:t>מאיר</w:t>
      </w:r>
      <w:r>
        <w:rPr>
          <w:rtl/>
        </w:rPr>
        <w:t xml:space="preserve"> פרוש (יהדות התורה):</w:t>
      </w:r>
    </w:p>
    <w:p w14:paraId="1E1D1CF3" w14:textId="77777777" w:rsidR="00000000" w:rsidRDefault="003B3694">
      <w:pPr>
        <w:pStyle w:val="a0"/>
        <w:rPr>
          <w:rFonts w:hint="cs"/>
          <w:rtl/>
        </w:rPr>
      </w:pPr>
    </w:p>
    <w:p w14:paraId="5DEC6B9F" w14:textId="77777777" w:rsidR="00000000" w:rsidRDefault="003B3694">
      <w:pPr>
        <w:pStyle w:val="a0"/>
        <w:rPr>
          <w:rFonts w:hint="cs"/>
          <w:rtl/>
        </w:rPr>
      </w:pPr>
      <w:r>
        <w:rPr>
          <w:rFonts w:hint="cs"/>
          <w:rtl/>
        </w:rPr>
        <w:t>שר האוצר חזר בו מהמסמך הזה שכבוד השר קורא לגבי מפרקים.</w:t>
      </w:r>
    </w:p>
    <w:p w14:paraId="51E98854" w14:textId="77777777" w:rsidR="00000000" w:rsidRDefault="003B3694">
      <w:pPr>
        <w:pStyle w:val="a0"/>
        <w:ind w:firstLine="0"/>
        <w:rPr>
          <w:rFonts w:hint="cs"/>
          <w:rtl/>
        </w:rPr>
      </w:pPr>
    </w:p>
    <w:p w14:paraId="071FE8FE" w14:textId="77777777" w:rsidR="00000000" w:rsidRDefault="003B3694">
      <w:pPr>
        <w:pStyle w:val="-"/>
        <w:rPr>
          <w:rtl/>
        </w:rPr>
      </w:pPr>
      <w:bookmarkStart w:id="877" w:name="FS000000473T12_11_2003_21_15_14C"/>
      <w:bookmarkStart w:id="878" w:name="FS000000473T12_11_2003_21_16_27"/>
      <w:bookmarkEnd w:id="877"/>
      <w:bookmarkEnd w:id="878"/>
      <w:r>
        <w:rPr>
          <w:rFonts w:hint="eastAsia"/>
          <w:rtl/>
        </w:rPr>
        <w:t>שר</w:t>
      </w:r>
      <w:r>
        <w:rPr>
          <w:rtl/>
        </w:rPr>
        <w:t xml:space="preserve"> הבריאות דני נוה:</w:t>
      </w:r>
    </w:p>
    <w:p w14:paraId="6E3A1005" w14:textId="77777777" w:rsidR="00000000" w:rsidRDefault="003B3694">
      <w:pPr>
        <w:pStyle w:val="a0"/>
        <w:rPr>
          <w:rFonts w:hint="cs"/>
          <w:rtl/>
        </w:rPr>
      </w:pPr>
    </w:p>
    <w:p w14:paraId="44856F0D" w14:textId="77777777" w:rsidR="00000000" w:rsidRDefault="003B3694">
      <w:pPr>
        <w:pStyle w:val="a0"/>
        <w:rPr>
          <w:rFonts w:hint="cs"/>
          <w:rtl/>
        </w:rPr>
      </w:pPr>
      <w:r>
        <w:rPr>
          <w:rFonts w:hint="cs"/>
          <w:rtl/>
        </w:rPr>
        <w:t>אני מאוד מקווה שלא, יכול להיות. בכל מקרה, בית-המשפט, כפי שאמר חבר הכנסת פרוש,</w:t>
      </w:r>
      <w:r>
        <w:rPr>
          <w:rFonts w:hint="cs"/>
          <w:rtl/>
        </w:rPr>
        <w:t xml:space="preserve"> החליט על מינוי מנהל מיוחד מטעם כונס הנכסים הרשמי, מה שנקרא כנ"ר, עם סמכויות של מפרק זמני, לעמותת "ביקור חולים" למשך שלושה חודשים.</w:t>
      </w:r>
    </w:p>
    <w:p w14:paraId="4E021A77" w14:textId="77777777" w:rsidR="00000000" w:rsidRDefault="003B3694">
      <w:pPr>
        <w:pStyle w:val="a0"/>
        <w:rPr>
          <w:rFonts w:hint="cs"/>
          <w:rtl/>
        </w:rPr>
      </w:pPr>
    </w:p>
    <w:p w14:paraId="41BE31C7" w14:textId="77777777" w:rsidR="00000000" w:rsidRDefault="003B3694">
      <w:pPr>
        <w:pStyle w:val="a0"/>
        <w:rPr>
          <w:rFonts w:hint="cs"/>
          <w:rtl/>
        </w:rPr>
      </w:pPr>
      <w:r>
        <w:rPr>
          <w:rFonts w:hint="cs"/>
          <w:rtl/>
        </w:rPr>
        <w:t xml:space="preserve">בימים האלה אנחנו גם עוסקים בשאלה מי יהיה המנהל הרפואי שימונה בתקופה הזאת לבית-החולים. אני מאוד מקווה שמדובר באמת בהליך שהוא </w:t>
      </w:r>
      <w:r>
        <w:rPr>
          <w:rFonts w:hint="cs"/>
          <w:rtl/>
        </w:rPr>
        <w:t>זמני בלבד, שמהר מאוד המהלך הזה יביא לכך שנוכל לחזור אל דרך המלך בבית-החולים "ביקור חולים" ולהחזיר את המושכות של ניהול בית-החולים לידי הגורמים שטיפלו בו והובילו אותו כל השנים.</w:t>
      </w:r>
    </w:p>
    <w:p w14:paraId="3888845F" w14:textId="77777777" w:rsidR="00000000" w:rsidRDefault="003B3694">
      <w:pPr>
        <w:pStyle w:val="a0"/>
        <w:rPr>
          <w:rFonts w:hint="cs"/>
          <w:rtl/>
        </w:rPr>
      </w:pPr>
    </w:p>
    <w:p w14:paraId="684B0B9F" w14:textId="77777777" w:rsidR="00000000" w:rsidRDefault="003B3694">
      <w:pPr>
        <w:pStyle w:val="a0"/>
        <w:rPr>
          <w:rFonts w:hint="cs"/>
          <w:rtl/>
        </w:rPr>
      </w:pPr>
      <w:r>
        <w:rPr>
          <w:rFonts w:hint="cs"/>
          <w:rtl/>
        </w:rPr>
        <w:t>אני מאוד מקווה שנמצא את הדרך לעשות את זה. אני מקווה שהתקופה הקשה הזמנית הזאת, שע</w:t>
      </w:r>
      <w:r>
        <w:rPr>
          <w:rFonts w:hint="cs"/>
          <w:rtl/>
        </w:rPr>
        <w:t>ובר בית-החולים תחת המפרק, באמת תחלוף, שהיא תסייע מבחינה כלכלית כדי להעביר את בית-החולים לפרמטרים ניהוליים שיאפשרו באמת את הדבר הזה.</w:t>
      </w:r>
    </w:p>
    <w:p w14:paraId="2209CE2C" w14:textId="77777777" w:rsidR="00000000" w:rsidRDefault="003B3694">
      <w:pPr>
        <w:pStyle w:val="a0"/>
        <w:rPr>
          <w:rFonts w:hint="cs"/>
          <w:rtl/>
        </w:rPr>
      </w:pPr>
    </w:p>
    <w:p w14:paraId="6D3727AD" w14:textId="77777777" w:rsidR="00000000" w:rsidRDefault="003B3694">
      <w:pPr>
        <w:pStyle w:val="a0"/>
        <w:rPr>
          <w:rFonts w:hint="cs"/>
          <w:rtl/>
        </w:rPr>
      </w:pPr>
      <w:r>
        <w:rPr>
          <w:rFonts w:hint="cs"/>
          <w:rtl/>
        </w:rPr>
        <w:t>מובן שאין ספק בדבר אחד, שנדרשת פה התערבות וסיוע מצד משרד האוצר, מצד הממשלה, כדי שבית-החולים אכן יוכל לחזור ולפעול. אני בקשר</w:t>
      </w:r>
      <w:r>
        <w:rPr>
          <w:rFonts w:hint="cs"/>
          <w:rtl/>
        </w:rPr>
        <w:t xml:space="preserve"> כמעט יומיומי עם כונס הנכסים הרשמי, כדי שבאמת יתקבלו החלטות שיאפשרו את הדבר הזה, ואני מאוד מקווה שאכן כך יקרה, שוב מתוך ראיית חשיבות פעילותו של בית-החולים "ביקור חולים" כאן, בעיר ירושלים.</w:t>
      </w:r>
    </w:p>
    <w:p w14:paraId="77FA12CD" w14:textId="77777777" w:rsidR="00000000" w:rsidRDefault="003B3694">
      <w:pPr>
        <w:pStyle w:val="a0"/>
        <w:rPr>
          <w:rFonts w:hint="cs"/>
          <w:rtl/>
        </w:rPr>
      </w:pPr>
    </w:p>
    <w:p w14:paraId="4FB04586" w14:textId="77777777" w:rsidR="00000000" w:rsidRDefault="003B3694">
      <w:pPr>
        <w:pStyle w:val="a0"/>
        <w:rPr>
          <w:rFonts w:hint="cs"/>
          <w:rtl/>
        </w:rPr>
      </w:pPr>
      <w:r>
        <w:rPr>
          <w:rFonts w:hint="cs"/>
          <w:rtl/>
        </w:rPr>
        <w:t xml:space="preserve">אני מציע, אדוני היושב-ראש, שאנחנו נעביר את ההצעות לסדר-היום לוועדת </w:t>
      </w:r>
      <w:r>
        <w:rPr>
          <w:rFonts w:hint="cs"/>
          <w:rtl/>
        </w:rPr>
        <w:t>העבודה, הרווחה והבריאות של הכנסת.</w:t>
      </w:r>
    </w:p>
    <w:p w14:paraId="3867F3AE" w14:textId="77777777" w:rsidR="00000000" w:rsidRDefault="003B3694">
      <w:pPr>
        <w:pStyle w:val="a0"/>
        <w:ind w:firstLine="0"/>
        <w:rPr>
          <w:rFonts w:hint="cs"/>
          <w:rtl/>
        </w:rPr>
      </w:pPr>
    </w:p>
    <w:p w14:paraId="06FC376D" w14:textId="77777777" w:rsidR="00000000" w:rsidRDefault="003B3694">
      <w:pPr>
        <w:pStyle w:val="af1"/>
        <w:rPr>
          <w:rtl/>
        </w:rPr>
      </w:pPr>
      <w:r>
        <w:rPr>
          <w:rtl/>
        </w:rPr>
        <w:t>היו"ר משה כחלון:</w:t>
      </w:r>
    </w:p>
    <w:p w14:paraId="14E70294" w14:textId="77777777" w:rsidR="00000000" w:rsidRDefault="003B3694">
      <w:pPr>
        <w:pStyle w:val="a0"/>
        <w:rPr>
          <w:rtl/>
        </w:rPr>
      </w:pPr>
    </w:p>
    <w:p w14:paraId="7D5AA128" w14:textId="77777777" w:rsidR="00000000" w:rsidRDefault="003B3694">
      <w:pPr>
        <w:pStyle w:val="a0"/>
        <w:rPr>
          <w:rFonts w:hint="cs"/>
          <w:rtl/>
        </w:rPr>
      </w:pPr>
      <w:r>
        <w:rPr>
          <w:rFonts w:hint="cs"/>
          <w:rtl/>
        </w:rPr>
        <w:t>תודה רבה. הצעה אחרת - חבר הכנסת אריה אלדד, דקה, בבקשה.</w:t>
      </w:r>
    </w:p>
    <w:p w14:paraId="18E580FB" w14:textId="77777777" w:rsidR="00000000" w:rsidRDefault="003B3694">
      <w:pPr>
        <w:pStyle w:val="a0"/>
        <w:rPr>
          <w:rFonts w:hint="cs"/>
          <w:rtl/>
        </w:rPr>
      </w:pPr>
    </w:p>
    <w:p w14:paraId="3791E3FE" w14:textId="77777777" w:rsidR="00000000" w:rsidRDefault="003B3694">
      <w:pPr>
        <w:pStyle w:val="a"/>
        <w:rPr>
          <w:rtl/>
        </w:rPr>
      </w:pPr>
      <w:bookmarkStart w:id="879" w:name="FS000001055T12_11_2003_21_24_28"/>
      <w:bookmarkStart w:id="880" w:name="_Toc69719493"/>
      <w:bookmarkEnd w:id="879"/>
      <w:r>
        <w:rPr>
          <w:rFonts w:hint="eastAsia"/>
          <w:rtl/>
        </w:rPr>
        <w:t>אריה</w:t>
      </w:r>
      <w:r>
        <w:rPr>
          <w:rtl/>
        </w:rPr>
        <w:t xml:space="preserve"> אלדד (האיחוד הלאומי - ישראל ביתנו):</w:t>
      </w:r>
      <w:bookmarkEnd w:id="880"/>
    </w:p>
    <w:p w14:paraId="72E453B3" w14:textId="77777777" w:rsidR="00000000" w:rsidRDefault="003B3694">
      <w:pPr>
        <w:pStyle w:val="a0"/>
        <w:rPr>
          <w:rFonts w:hint="cs"/>
          <w:rtl/>
        </w:rPr>
      </w:pPr>
    </w:p>
    <w:p w14:paraId="3C6BDE5B" w14:textId="77777777" w:rsidR="00000000" w:rsidRDefault="003B3694">
      <w:pPr>
        <w:pStyle w:val="a0"/>
        <w:rPr>
          <w:rFonts w:hint="cs"/>
          <w:rtl/>
        </w:rPr>
      </w:pPr>
      <w:r>
        <w:rPr>
          <w:rFonts w:hint="cs"/>
          <w:rtl/>
        </w:rPr>
        <w:t>אני שונא לקלקל את האווירה האידילית פה. גם בלבי יש פינה חמה ל"ביקור חולים", ומתוך היכרות עם המערכת הרפואית</w:t>
      </w:r>
      <w:r>
        <w:rPr>
          <w:rFonts w:hint="cs"/>
          <w:rtl/>
        </w:rPr>
        <w:t xml:space="preserve"> בירושלים, נדמה לי שבית-החולים "ביקור חולים" במקומו הנוכחי, במבנה הנוכחי שלו, בקיבולת שלו, בנפח האשפוז שלו וביכולות שלו - מיותר.</w:t>
      </w:r>
    </w:p>
    <w:p w14:paraId="113E2B4B" w14:textId="77777777" w:rsidR="00000000" w:rsidRDefault="003B3694">
      <w:pPr>
        <w:pStyle w:val="a0"/>
        <w:rPr>
          <w:rFonts w:hint="cs"/>
          <w:rtl/>
        </w:rPr>
      </w:pPr>
    </w:p>
    <w:p w14:paraId="190F94BF" w14:textId="77777777" w:rsidR="00000000" w:rsidRDefault="003B3694">
      <w:pPr>
        <w:pStyle w:val="af1"/>
        <w:rPr>
          <w:rtl/>
        </w:rPr>
      </w:pPr>
      <w:r>
        <w:rPr>
          <w:rtl/>
        </w:rPr>
        <w:t>היו"ר משה כחלון:</w:t>
      </w:r>
    </w:p>
    <w:p w14:paraId="05CA1538" w14:textId="77777777" w:rsidR="00000000" w:rsidRDefault="003B3694">
      <w:pPr>
        <w:pStyle w:val="a0"/>
        <w:rPr>
          <w:rtl/>
        </w:rPr>
      </w:pPr>
    </w:p>
    <w:p w14:paraId="349CB0CE" w14:textId="77777777" w:rsidR="00000000" w:rsidRDefault="003B3694">
      <w:pPr>
        <w:pStyle w:val="a0"/>
        <w:rPr>
          <w:rFonts w:hint="cs"/>
          <w:rtl/>
        </w:rPr>
      </w:pPr>
      <w:r>
        <w:rPr>
          <w:rFonts w:hint="cs"/>
          <w:rtl/>
        </w:rPr>
        <w:t xml:space="preserve">תודה רבה. חבר הכנסת הרב נסים זאב </w:t>
      </w:r>
      <w:r>
        <w:rPr>
          <w:rtl/>
        </w:rPr>
        <w:t>–</w:t>
      </w:r>
      <w:r>
        <w:rPr>
          <w:rFonts w:hint="cs"/>
          <w:rtl/>
        </w:rPr>
        <w:t xml:space="preserve"> ועדה, נכון? השר - ועדה. </w:t>
      </w:r>
    </w:p>
    <w:p w14:paraId="7A378FCC" w14:textId="77777777" w:rsidR="00000000" w:rsidRDefault="003B3694">
      <w:pPr>
        <w:pStyle w:val="a0"/>
        <w:rPr>
          <w:rFonts w:hint="cs"/>
          <w:rtl/>
        </w:rPr>
      </w:pPr>
    </w:p>
    <w:p w14:paraId="40947175" w14:textId="77777777" w:rsidR="00000000" w:rsidRDefault="003B3694">
      <w:pPr>
        <w:pStyle w:val="a0"/>
        <w:rPr>
          <w:rFonts w:hint="cs"/>
          <w:rtl/>
        </w:rPr>
      </w:pPr>
      <w:r>
        <w:rPr>
          <w:rFonts w:hint="cs"/>
          <w:rtl/>
        </w:rPr>
        <w:t>אנחנו נתחיל בהצבעה. ועדה זה בעד, נגד זה להסיר.</w:t>
      </w:r>
    </w:p>
    <w:p w14:paraId="19D16229" w14:textId="77777777" w:rsidR="00000000" w:rsidRDefault="003B3694">
      <w:pPr>
        <w:pStyle w:val="a0"/>
        <w:rPr>
          <w:rtl/>
        </w:rPr>
      </w:pPr>
    </w:p>
    <w:p w14:paraId="10AF6B68" w14:textId="77777777" w:rsidR="00000000" w:rsidRDefault="003B3694">
      <w:pPr>
        <w:pStyle w:val="a0"/>
        <w:rPr>
          <w:rFonts w:hint="cs"/>
          <w:rtl/>
        </w:rPr>
      </w:pPr>
    </w:p>
    <w:p w14:paraId="34B82436" w14:textId="77777777" w:rsidR="00000000" w:rsidRDefault="003B3694">
      <w:pPr>
        <w:pStyle w:val="ab"/>
        <w:bidi/>
        <w:rPr>
          <w:rFonts w:hint="cs"/>
          <w:rtl/>
        </w:rPr>
      </w:pPr>
      <w:r>
        <w:rPr>
          <w:rFonts w:hint="cs"/>
          <w:rtl/>
        </w:rPr>
        <w:t>הצבעה מספר 143</w:t>
      </w:r>
    </w:p>
    <w:p w14:paraId="175204A3" w14:textId="77777777" w:rsidR="00000000" w:rsidRDefault="003B3694">
      <w:pPr>
        <w:pStyle w:val="a0"/>
        <w:rPr>
          <w:rFonts w:hint="cs"/>
          <w:rtl/>
        </w:rPr>
      </w:pPr>
    </w:p>
    <w:p w14:paraId="40888C99" w14:textId="77777777" w:rsidR="00000000" w:rsidRDefault="003B3694">
      <w:pPr>
        <w:pStyle w:val="ac"/>
        <w:bidi/>
        <w:rPr>
          <w:rFonts w:hint="cs"/>
          <w:rtl/>
        </w:rPr>
      </w:pPr>
      <w:r>
        <w:rPr>
          <w:rFonts w:hint="cs"/>
          <w:rtl/>
        </w:rPr>
        <w:t xml:space="preserve">בעד ההצעה להעביר את הנושא לוועדה </w:t>
      </w:r>
      <w:r>
        <w:rPr>
          <w:rtl/>
        </w:rPr>
        <w:t>–</w:t>
      </w:r>
      <w:r>
        <w:rPr>
          <w:rFonts w:hint="cs"/>
          <w:rtl/>
        </w:rPr>
        <w:t xml:space="preserve"> 6</w:t>
      </w:r>
    </w:p>
    <w:p w14:paraId="5186A9F0" w14:textId="77777777" w:rsidR="00000000" w:rsidRDefault="003B3694">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36324CA8" w14:textId="77777777" w:rsidR="00000000" w:rsidRDefault="003B3694">
      <w:pPr>
        <w:pStyle w:val="ac"/>
        <w:bidi/>
        <w:rPr>
          <w:rFonts w:hint="cs"/>
          <w:rtl/>
        </w:rPr>
      </w:pPr>
      <w:r>
        <w:rPr>
          <w:rFonts w:hint="cs"/>
          <w:rtl/>
        </w:rPr>
        <w:t xml:space="preserve">נמנעים </w:t>
      </w:r>
      <w:r>
        <w:rPr>
          <w:rtl/>
        </w:rPr>
        <w:t>–</w:t>
      </w:r>
      <w:r>
        <w:rPr>
          <w:rFonts w:hint="cs"/>
          <w:rtl/>
        </w:rPr>
        <w:t xml:space="preserve"> אין</w:t>
      </w:r>
    </w:p>
    <w:p w14:paraId="42B39529" w14:textId="77777777" w:rsidR="00000000" w:rsidRDefault="003B3694">
      <w:pPr>
        <w:pStyle w:val="ad"/>
        <w:bidi/>
        <w:rPr>
          <w:rFonts w:hint="cs"/>
          <w:rtl/>
        </w:rPr>
      </w:pPr>
      <w:r>
        <w:rPr>
          <w:rFonts w:hint="cs"/>
          <w:rtl/>
        </w:rPr>
        <w:t>ההצעה להעביר את הנושא לוועדת העבודה, הרווחה והבריאות נתקבלה.</w:t>
      </w:r>
    </w:p>
    <w:p w14:paraId="7E6E0E59" w14:textId="77777777" w:rsidR="00000000" w:rsidRDefault="003B3694">
      <w:pPr>
        <w:pStyle w:val="a0"/>
        <w:ind w:firstLine="0"/>
        <w:rPr>
          <w:rFonts w:hint="cs"/>
          <w:rtl/>
        </w:rPr>
      </w:pPr>
    </w:p>
    <w:p w14:paraId="5F295EF9" w14:textId="77777777" w:rsidR="00000000" w:rsidRDefault="003B3694">
      <w:pPr>
        <w:pStyle w:val="af1"/>
        <w:rPr>
          <w:rtl/>
        </w:rPr>
      </w:pPr>
      <w:r>
        <w:rPr>
          <w:rtl/>
        </w:rPr>
        <w:t>היו"ר משה כחלון:</w:t>
      </w:r>
    </w:p>
    <w:p w14:paraId="512D4D00" w14:textId="77777777" w:rsidR="00000000" w:rsidRDefault="003B3694">
      <w:pPr>
        <w:pStyle w:val="a0"/>
        <w:ind w:firstLine="720"/>
        <w:rPr>
          <w:rFonts w:hint="cs"/>
          <w:rtl/>
        </w:rPr>
      </w:pPr>
    </w:p>
    <w:p w14:paraId="51EFCAF9" w14:textId="77777777" w:rsidR="00000000" w:rsidRDefault="003B3694">
      <w:pPr>
        <w:pStyle w:val="a0"/>
        <w:ind w:firstLine="720"/>
        <w:rPr>
          <w:rFonts w:hint="cs"/>
          <w:rtl/>
        </w:rPr>
      </w:pPr>
      <w:r>
        <w:rPr>
          <w:rFonts w:hint="cs"/>
          <w:rtl/>
        </w:rPr>
        <w:t>שישה בעד, אפס נגד, אפס נמנעים. הנושא יועבר לוועדת העבודה, הרווח</w:t>
      </w:r>
      <w:r>
        <w:rPr>
          <w:rFonts w:hint="cs"/>
          <w:rtl/>
        </w:rPr>
        <w:t xml:space="preserve">ה והבריאות. </w:t>
      </w:r>
    </w:p>
    <w:p w14:paraId="774A815A" w14:textId="77777777" w:rsidR="00000000" w:rsidRDefault="003B3694">
      <w:pPr>
        <w:pStyle w:val="a0"/>
        <w:ind w:firstLine="720"/>
        <w:rPr>
          <w:rFonts w:hint="cs"/>
          <w:rtl/>
        </w:rPr>
      </w:pPr>
    </w:p>
    <w:p w14:paraId="0051642B" w14:textId="77777777" w:rsidR="00000000" w:rsidRDefault="003B3694">
      <w:pPr>
        <w:pStyle w:val="a2"/>
        <w:rPr>
          <w:rtl/>
        </w:rPr>
      </w:pPr>
    </w:p>
    <w:p w14:paraId="4D7C6C82" w14:textId="77777777" w:rsidR="00000000" w:rsidRDefault="003B3694">
      <w:pPr>
        <w:pStyle w:val="a2"/>
        <w:rPr>
          <w:rFonts w:hint="cs"/>
          <w:rtl/>
        </w:rPr>
      </w:pPr>
      <w:bookmarkStart w:id="881" w:name="CS16839FI0016839T13_11_2003_01_18_25"/>
      <w:bookmarkStart w:id="882" w:name="_Toc69719494"/>
      <w:bookmarkEnd w:id="881"/>
      <w:r>
        <w:rPr>
          <w:rFonts w:hint="cs"/>
          <w:rtl/>
        </w:rPr>
        <w:t>הצעה לסדר-היום</w:t>
      </w:r>
      <w:bookmarkEnd w:id="882"/>
    </w:p>
    <w:p w14:paraId="395B9B7C" w14:textId="77777777" w:rsidR="00000000" w:rsidRDefault="003B3694">
      <w:pPr>
        <w:pStyle w:val="a2"/>
        <w:rPr>
          <w:rtl/>
        </w:rPr>
      </w:pPr>
      <w:bookmarkStart w:id="883" w:name="_Toc69719495"/>
      <w:r>
        <w:rPr>
          <w:rtl/>
        </w:rPr>
        <w:t>סכנת סגירה לבי</w:t>
      </w:r>
      <w:r>
        <w:rPr>
          <w:rFonts w:hint="cs"/>
          <w:rtl/>
        </w:rPr>
        <w:t>ת-החולים</w:t>
      </w:r>
      <w:r>
        <w:rPr>
          <w:rtl/>
        </w:rPr>
        <w:t xml:space="preserve"> "סורוקה" בבאר-שבע</w:t>
      </w:r>
      <w:bookmarkEnd w:id="883"/>
    </w:p>
    <w:p w14:paraId="0A68A743" w14:textId="77777777" w:rsidR="00000000" w:rsidRDefault="003B3694">
      <w:pPr>
        <w:pStyle w:val="-0"/>
        <w:rPr>
          <w:rFonts w:hint="cs"/>
          <w:rtl/>
        </w:rPr>
      </w:pPr>
    </w:p>
    <w:p w14:paraId="6BE56631" w14:textId="77777777" w:rsidR="00000000" w:rsidRDefault="003B3694">
      <w:pPr>
        <w:pStyle w:val="af1"/>
        <w:rPr>
          <w:rtl/>
        </w:rPr>
      </w:pPr>
      <w:r>
        <w:rPr>
          <w:rtl/>
        </w:rPr>
        <w:t>היו"ר משה כחלון:</w:t>
      </w:r>
    </w:p>
    <w:p w14:paraId="5A8E501F" w14:textId="77777777" w:rsidR="00000000" w:rsidRDefault="003B3694">
      <w:pPr>
        <w:pStyle w:val="a0"/>
        <w:ind w:firstLine="720"/>
        <w:rPr>
          <w:rFonts w:hint="cs"/>
          <w:rtl/>
        </w:rPr>
      </w:pPr>
    </w:p>
    <w:p w14:paraId="20A4ABE0" w14:textId="77777777" w:rsidR="00000000" w:rsidRDefault="003B3694">
      <w:pPr>
        <w:pStyle w:val="a0"/>
        <w:ind w:firstLine="720"/>
        <w:rPr>
          <w:rFonts w:hint="cs"/>
          <w:rtl/>
        </w:rPr>
      </w:pPr>
      <w:r>
        <w:rPr>
          <w:rFonts w:hint="cs"/>
          <w:rtl/>
        </w:rPr>
        <w:t>אנחנו ממשיכים בסדר-היום: סכנת סגירה לבית-החולים "סורוקה" בבאר-שבע - הצעה לסדר-היום שמספרה 1352. חבר הכנסת נסים זאב, בבקשה. משיב שר הבריאות.</w:t>
      </w:r>
    </w:p>
    <w:p w14:paraId="68627874" w14:textId="77777777" w:rsidR="00000000" w:rsidRDefault="003B3694">
      <w:pPr>
        <w:pStyle w:val="a0"/>
        <w:ind w:firstLine="0"/>
        <w:rPr>
          <w:rFonts w:hint="cs"/>
          <w:rtl/>
        </w:rPr>
      </w:pPr>
    </w:p>
    <w:p w14:paraId="24B3F04E" w14:textId="77777777" w:rsidR="00000000" w:rsidRDefault="003B3694">
      <w:pPr>
        <w:pStyle w:val="a"/>
        <w:rPr>
          <w:rtl/>
        </w:rPr>
      </w:pPr>
      <w:bookmarkStart w:id="884" w:name="FS000000490T12_11_2003_21_31_54"/>
      <w:bookmarkStart w:id="885" w:name="_Toc69719496"/>
      <w:bookmarkEnd w:id="884"/>
      <w:r>
        <w:rPr>
          <w:rFonts w:hint="eastAsia"/>
          <w:rtl/>
        </w:rPr>
        <w:t>נסים</w:t>
      </w:r>
      <w:r>
        <w:rPr>
          <w:rtl/>
        </w:rPr>
        <w:t xml:space="preserve"> זאב (ש"ס):</w:t>
      </w:r>
      <w:bookmarkEnd w:id="885"/>
    </w:p>
    <w:p w14:paraId="2616A4F9" w14:textId="77777777" w:rsidR="00000000" w:rsidRDefault="003B3694">
      <w:pPr>
        <w:pStyle w:val="a0"/>
        <w:rPr>
          <w:rFonts w:hint="cs"/>
          <w:rtl/>
        </w:rPr>
      </w:pPr>
    </w:p>
    <w:p w14:paraId="4DC3A69E" w14:textId="77777777" w:rsidR="00000000" w:rsidRDefault="003B3694">
      <w:pPr>
        <w:pStyle w:val="a0"/>
        <w:rPr>
          <w:rFonts w:hint="cs"/>
          <w:rtl/>
        </w:rPr>
      </w:pPr>
      <w:r>
        <w:rPr>
          <w:rFonts w:hint="cs"/>
          <w:rtl/>
        </w:rPr>
        <w:t>אדוני הי</w:t>
      </w:r>
      <w:r>
        <w:rPr>
          <w:rFonts w:hint="cs"/>
          <w:rtl/>
        </w:rPr>
        <w:t xml:space="preserve">ושב בראש, כבוד השר, כנסת נכבדה, ממשלות ישראל מצהירות שיש צורך לשקם את הנגב, לטפח את הנגב, אבל אנחנו רואים דבר והיפוכו. לאחר 55 שנה שבהן הנגב "זכה" להזנחה רבה בכל התחומים, עומד היום בית-החולים "סורוקה" בפני שוקת שבורה. </w:t>
      </w:r>
    </w:p>
    <w:p w14:paraId="65DBE425" w14:textId="77777777" w:rsidR="00000000" w:rsidRDefault="003B3694">
      <w:pPr>
        <w:pStyle w:val="a0"/>
        <w:rPr>
          <w:rFonts w:hint="cs"/>
          <w:rtl/>
        </w:rPr>
      </w:pPr>
    </w:p>
    <w:p w14:paraId="3FCC5D19" w14:textId="77777777" w:rsidR="00000000" w:rsidRDefault="003B3694">
      <w:pPr>
        <w:pStyle w:val="a0"/>
        <w:rPr>
          <w:rFonts w:hint="cs"/>
          <w:rtl/>
        </w:rPr>
      </w:pPr>
      <w:r>
        <w:rPr>
          <w:rFonts w:hint="cs"/>
          <w:rtl/>
        </w:rPr>
        <w:t>למעשה, המרכז הרפואי "סורוקה" הוא מרכ</w:t>
      </w:r>
      <w:r>
        <w:rPr>
          <w:rFonts w:hint="cs"/>
          <w:rtl/>
        </w:rPr>
        <w:t>ז רפואי שמשרת אוכלוסייה גדולה ורחבה ביותר. את חשבון הנפש, אדוני השר, חייבים לעשות לפני הקיצוצים. יש פסוק: "בטרם תחיל ילדה". אחר כך אנחנו נדע ויתברר לנו גודל הנזק, שהוא יהיה בלתי הפיך.</w:t>
      </w:r>
    </w:p>
    <w:p w14:paraId="1E1C5303" w14:textId="77777777" w:rsidR="00000000" w:rsidRDefault="003B3694">
      <w:pPr>
        <w:pStyle w:val="a0"/>
        <w:rPr>
          <w:rFonts w:hint="cs"/>
          <w:rtl/>
        </w:rPr>
      </w:pPr>
    </w:p>
    <w:p w14:paraId="3FA96624" w14:textId="77777777" w:rsidR="00000000" w:rsidRDefault="003B3694">
      <w:pPr>
        <w:pStyle w:val="a0"/>
        <w:rPr>
          <w:rFonts w:hint="cs"/>
          <w:rtl/>
        </w:rPr>
      </w:pPr>
      <w:r>
        <w:rPr>
          <w:rFonts w:hint="cs"/>
          <w:rtl/>
        </w:rPr>
        <w:t>הייתי רוצה לעשות השוואה של בית-החולים "סורוקה", כמה עמדות יש לו, עם בתי</w:t>
      </w:r>
      <w:r>
        <w:rPr>
          <w:rFonts w:hint="cs"/>
          <w:rtl/>
        </w:rPr>
        <w:t xml:space="preserve">-החולים האחרים, מה הלחץ הציבורי והדרישות באותו בית-חולים. אני לא ממציא את זה, אלא אני קורא מתוך דוח מבקרת המדינה. עמדות ניתוח - בדרום יש 3.6, כאשר בתל-אביב יש 7.9 ובירושלים 10.7. עמדות התאוששות - בדרום יש 4.4 בלבד, בתל-אביב 15.8, בירושלים 32.6. עמדות לידה </w:t>
      </w:r>
      <w:r>
        <w:rPr>
          <w:rtl/>
        </w:rPr>
        <w:t>–</w:t>
      </w:r>
      <w:r>
        <w:rPr>
          <w:rFonts w:hint="cs"/>
          <w:rtl/>
        </w:rPr>
        <w:t xml:space="preserve"> בדרום יש 7.6, בתל-אביב 15.7, בירושלים 32.6. עמדות מיון </w:t>
      </w:r>
      <w:r>
        <w:rPr>
          <w:rtl/>
        </w:rPr>
        <w:t>–</w:t>
      </w:r>
      <w:r>
        <w:rPr>
          <w:rFonts w:hint="cs"/>
          <w:rtl/>
        </w:rPr>
        <w:t xml:space="preserve"> בדרום יש 7.6 בלבד, בתל-אביב 15.7, בירושלים 30.1.</w:t>
      </w:r>
    </w:p>
    <w:p w14:paraId="60C05AED" w14:textId="77777777" w:rsidR="00000000" w:rsidRDefault="003B3694">
      <w:pPr>
        <w:pStyle w:val="a0"/>
        <w:rPr>
          <w:rFonts w:hint="cs"/>
          <w:rtl/>
        </w:rPr>
      </w:pPr>
    </w:p>
    <w:p w14:paraId="4E6D2CDC" w14:textId="77777777" w:rsidR="00000000" w:rsidRDefault="003B3694">
      <w:pPr>
        <w:pStyle w:val="a0"/>
        <w:rPr>
          <w:rFonts w:hint="cs"/>
          <w:rtl/>
        </w:rPr>
      </w:pPr>
      <w:r>
        <w:rPr>
          <w:rFonts w:hint="cs"/>
          <w:rtl/>
        </w:rPr>
        <w:t>אם אנחנו רוצים לפרט יותר ולראות בעצם עד כמה בית-החולים הזה מסוגל לתת מענה לכל 1,000 נפש, יוצא שמספר המיטות - - -</w:t>
      </w:r>
    </w:p>
    <w:p w14:paraId="4D5EC9F0" w14:textId="77777777" w:rsidR="00000000" w:rsidRDefault="003B3694">
      <w:pPr>
        <w:pStyle w:val="a0"/>
        <w:ind w:firstLine="0"/>
        <w:rPr>
          <w:rFonts w:hint="cs"/>
          <w:rtl/>
        </w:rPr>
      </w:pPr>
    </w:p>
    <w:p w14:paraId="4875EA1B" w14:textId="77777777" w:rsidR="00000000" w:rsidRDefault="003B3694">
      <w:pPr>
        <w:pStyle w:val="af0"/>
        <w:rPr>
          <w:rtl/>
        </w:rPr>
      </w:pPr>
      <w:r>
        <w:rPr>
          <w:rFonts w:hint="eastAsia"/>
          <w:rtl/>
        </w:rPr>
        <w:t>אריה</w:t>
      </w:r>
      <w:r>
        <w:rPr>
          <w:rtl/>
        </w:rPr>
        <w:t xml:space="preserve"> אלדד (האיחוד הלאומי - ישראל </w:t>
      </w:r>
      <w:r>
        <w:rPr>
          <w:rtl/>
        </w:rPr>
        <w:t>ביתנו):</w:t>
      </w:r>
    </w:p>
    <w:p w14:paraId="6EA2F98E" w14:textId="77777777" w:rsidR="00000000" w:rsidRDefault="003B3694">
      <w:pPr>
        <w:pStyle w:val="a0"/>
        <w:rPr>
          <w:rFonts w:hint="cs"/>
          <w:rtl/>
        </w:rPr>
      </w:pPr>
    </w:p>
    <w:p w14:paraId="7D4C9E10" w14:textId="77777777" w:rsidR="00000000" w:rsidRDefault="003B3694">
      <w:pPr>
        <w:pStyle w:val="a0"/>
        <w:rPr>
          <w:rFonts w:hint="cs"/>
          <w:rtl/>
        </w:rPr>
      </w:pPr>
      <w:r>
        <w:rPr>
          <w:rFonts w:hint="cs"/>
          <w:rtl/>
        </w:rPr>
        <w:t>לא סוגרים.</w:t>
      </w:r>
    </w:p>
    <w:p w14:paraId="7F58D826" w14:textId="77777777" w:rsidR="00000000" w:rsidRDefault="003B3694">
      <w:pPr>
        <w:pStyle w:val="a0"/>
        <w:ind w:firstLine="0"/>
        <w:rPr>
          <w:rFonts w:hint="cs"/>
          <w:rtl/>
        </w:rPr>
      </w:pPr>
    </w:p>
    <w:p w14:paraId="0E693241" w14:textId="77777777" w:rsidR="00000000" w:rsidRDefault="003B3694">
      <w:pPr>
        <w:pStyle w:val="af0"/>
        <w:rPr>
          <w:rtl/>
        </w:rPr>
      </w:pPr>
      <w:r>
        <w:rPr>
          <w:rFonts w:hint="eastAsia"/>
          <w:rtl/>
        </w:rPr>
        <w:t>אורי</w:t>
      </w:r>
      <w:r>
        <w:rPr>
          <w:rtl/>
        </w:rPr>
        <w:t xml:space="preserve"> יהודה אריאל (האיחוד הלאומי - ישראל ביתנו):</w:t>
      </w:r>
    </w:p>
    <w:p w14:paraId="74B9923F" w14:textId="77777777" w:rsidR="00000000" w:rsidRDefault="003B3694">
      <w:pPr>
        <w:pStyle w:val="a0"/>
        <w:rPr>
          <w:rFonts w:hint="cs"/>
          <w:rtl/>
        </w:rPr>
      </w:pPr>
    </w:p>
    <w:p w14:paraId="0E2C624B" w14:textId="77777777" w:rsidR="00000000" w:rsidRDefault="003B3694">
      <w:pPr>
        <w:pStyle w:val="a0"/>
        <w:rPr>
          <w:rFonts w:hint="cs"/>
          <w:rtl/>
        </w:rPr>
      </w:pPr>
      <w:r>
        <w:rPr>
          <w:rFonts w:hint="cs"/>
          <w:rtl/>
        </w:rPr>
        <w:t>לא סוגרים, השתכנענו.</w:t>
      </w:r>
    </w:p>
    <w:p w14:paraId="57C37DD5" w14:textId="77777777" w:rsidR="00000000" w:rsidRDefault="003B3694">
      <w:pPr>
        <w:pStyle w:val="a0"/>
        <w:rPr>
          <w:rFonts w:hint="cs"/>
          <w:rtl/>
        </w:rPr>
      </w:pPr>
    </w:p>
    <w:p w14:paraId="01BF4321" w14:textId="77777777" w:rsidR="00000000" w:rsidRDefault="003B3694">
      <w:pPr>
        <w:pStyle w:val="-"/>
        <w:rPr>
          <w:rtl/>
        </w:rPr>
      </w:pPr>
      <w:bookmarkStart w:id="886" w:name="FS000000490T12_11_2003_21_40_51C"/>
      <w:bookmarkEnd w:id="886"/>
      <w:r>
        <w:rPr>
          <w:rtl/>
        </w:rPr>
        <w:t>נסים זאב (ש"ס):</w:t>
      </w:r>
    </w:p>
    <w:p w14:paraId="217EE7F0" w14:textId="77777777" w:rsidR="00000000" w:rsidRDefault="003B3694">
      <w:pPr>
        <w:pStyle w:val="a0"/>
        <w:rPr>
          <w:rtl/>
        </w:rPr>
      </w:pPr>
    </w:p>
    <w:p w14:paraId="1C949658" w14:textId="77777777" w:rsidR="00000000" w:rsidRDefault="003B3694">
      <w:pPr>
        <w:pStyle w:val="a0"/>
        <w:rPr>
          <w:rFonts w:hint="cs"/>
          <w:rtl/>
        </w:rPr>
      </w:pPr>
      <w:r>
        <w:rPr>
          <w:rFonts w:hint="cs"/>
          <w:rtl/>
        </w:rPr>
        <w:t>אני אנצל את עשר הדקות. אני יודע שכבודו ממהר.</w:t>
      </w:r>
    </w:p>
    <w:p w14:paraId="0B586246" w14:textId="77777777" w:rsidR="00000000" w:rsidRDefault="003B3694">
      <w:pPr>
        <w:pStyle w:val="a0"/>
        <w:rPr>
          <w:rFonts w:hint="cs"/>
          <w:rtl/>
        </w:rPr>
      </w:pPr>
    </w:p>
    <w:p w14:paraId="58BEC2AA" w14:textId="77777777" w:rsidR="00000000" w:rsidRDefault="003B3694">
      <w:pPr>
        <w:pStyle w:val="af0"/>
        <w:rPr>
          <w:rtl/>
        </w:rPr>
      </w:pPr>
      <w:r>
        <w:rPr>
          <w:rFonts w:hint="eastAsia"/>
          <w:rtl/>
        </w:rPr>
        <w:t>אורי</w:t>
      </w:r>
      <w:r>
        <w:rPr>
          <w:rtl/>
        </w:rPr>
        <w:t xml:space="preserve"> יהודה אריאל (האיחוד הלאומי - ישראל ביתנו):</w:t>
      </w:r>
    </w:p>
    <w:p w14:paraId="293EC62E" w14:textId="77777777" w:rsidR="00000000" w:rsidRDefault="003B3694">
      <w:pPr>
        <w:pStyle w:val="a0"/>
        <w:rPr>
          <w:rFonts w:hint="cs"/>
          <w:rtl/>
        </w:rPr>
      </w:pPr>
    </w:p>
    <w:p w14:paraId="6845A50E" w14:textId="77777777" w:rsidR="00000000" w:rsidRDefault="003B3694">
      <w:pPr>
        <w:pStyle w:val="a0"/>
        <w:rPr>
          <w:rFonts w:hint="cs"/>
          <w:rtl/>
        </w:rPr>
      </w:pPr>
      <w:r>
        <w:rPr>
          <w:rFonts w:hint="cs"/>
          <w:rtl/>
        </w:rPr>
        <w:t>לא אנחנו, המשמר, הסדרנים.</w:t>
      </w:r>
    </w:p>
    <w:p w14:paraId="52D9FBD4" w14:textId="77777777" w:rsidR="00000000" w:rsidRDefault="003B3694">
      <w:pPr>
        <w:pStyle w:val="a0"/>
        <w:rPr>
          <w:rFonts w:hint="cs"/>
          <w:rtl/>
        </w:rPr>
      </w:pPr>
    </w:p>
    <w:p w14:paraId="0F9EC385" w14:textId="77777777" w:rsidR="00000000" w:rsidRDefault="003B3694">
      <w:pPr>
        <w:pStyle w:val="-"/>
        <w:rPr>
          <w:rtl/>
        </w:rPr>
      </w:pPr>
      <w:bookmarkStart w:id="887" w:name="FS000000490T12_11_2003_21_41_20C"/>
      <w:bookmarkEnd w:id="887"/>
      <w:r>
        <w:rPr>
          <w:rtl/>
        </w:rPr>
        <w:t>נסים זאב (ש"ס):</w:t>
      </w:r>
    </w:p>
    <w:p w14:paraId="58BF6E14" w14:textId="77777777" w:rsidR="00000000" w:rsidRDefault="003B3694">
      <w:pPr>
        <w:pStyle w:val="a0"/>
        <w:rPr>
          <w:rtl/>
        </w:rPr>
      </w:pPr>
    </w:p>
    <w:p w14:paraId="42EEC7E9" w14:textId="77777777" w:rsidR="00000000" w:rsidRDefault="003B3694">
      <w:pPr>
        <w:pStyle w:val="a0"/>
        <w:rPr>
          <w:rFonts w:hint="cs"/>
          <w:rtl/>
        </w:rPr>
      </w:pPr>
      <w:r>
        <w:rPr>
          <w:rFonts w:hint="cs"/>
          <w:rtl/>
        </w:rPr>
        <w:t>מה אני א</w:t>
      </w:r>
      <w:r>
        <w:rPr>
          <w:rFonts w:hint="cs"/>
          <w:rtl/>
        </w:rPr>
        <w:t xml:space="preserve">עשה. תמיד כשאני עולה לדבר יש לחץ כזה. יכול להיות שאני צריך לדבר מהספסל שאני יושב בו. אני רוצה רק לפרט ולהעלות נקודה מאוד חשובה. </w:t>
      </w:r>
    </w:p>
    <w:p w14:paraId="5D781CE5" w14:textId="77777777" w:rsidR="00000000" w:rsidRDefault="003B3694">
      <w:pPr>
        <w:pStyle w:val="a0"/>
        <w:rPr>
          <w:rFonts w:hint="cs"/>
          <w:rtl/>
        </w:rPr>
      </w:pPr>
    </w:p>
    <w:p w14:paraId="63F96291" w14:textId="77777777" w:rsidR="00000000" w:rsidRDefault="003B3694">
      <w:pPr>
        <w:pStyle w:val="a0"/>
        <w:rPr>
          <w:rFonts w:hint="cs"/>
          <w:rtl/>
        </w:rPr>
      </w:pPr>
      <w:r>
        <w:rPr>
          <w:rFonts w:hint="cs"/>
          <w:rtl/>
        </w:rPr>
        <w:t>כשמדברים על מיטות אשפוז לפי 1,000 - שאלה בעצם הממדים כשאנחנו עושים איזו  השוואה - אז בדרום זה 0.01, בתל-אביב זה 0.12, בירושלים</w:t>
      </w:r>
      <w:r>
        <w:rPr>
          <w:rFonts w:hint="cs"/>
          <w:rtl/>
        </w:rPr>
        <w:t xml:space="preserve"> זה 0.14.</w:t>
      </w:r>
    </w:p>
    <w:p w14:paraId="71474BA9" w14:textId="77777777" w:rsidR="00000000" w:rsidRDefault="003B3694">
      <w:pPr>
        <w:pStyle w:val="a0"/>
        <w:rPr>
          <w:rFonts w:hint="cs"/>
          <w:rtl/>
        </w:rPr>
      </w:pPr>
    </w:p>
    <w:p w14:paraId="572E7D51" w14:textId="77777777" w:rsidR="00000000" w:rsidRDefault="003B3694">
      <w:pPr>
        <w:pStyle w:val="a0"/>
        <w:rPr>
          <w:rFonts w:hint="cs"/>
          <w:rtl/>
        </w:rPr>
      </w:pPr>
      <w:r>
        <w:rPr>
          <w:rFonts w:hint="cs"/>
          <w:rtl/>
        </w:rPr>
        <w:t xml:space="preserve">צריך לזכור גם, שבית-החולים "סורוקה" משרת שטח גיאוגרפי גדול של כ-35% משטחה של כלל מדינת ישראל. רק אמש שמענו על ילדה שנפלה-מעדה בטיול והיתה במצב קשה, הטיסו אותה במסוק </w:t>
      </w:r>
      <w:r>
        <w:rPr>
          <w:rtl/>
        </w:rPr>
        <w:t>–</w:t>
      </w:r>
      <w:r>
        <w:rPr>
          <w:rFonts w:hint="cs"/>
          <w:rtl/>
        </w:rPr>
        <w:t xml:space="preserve"> אינני יודע אם זה היה מסוק אזרחי או צבאי, אבל בית-החולים הוא שהיה צריך לקבל אות</w:t>
      </w:r>
      <w:r>
        <w:rPr>
          <w:rFonts w:hint="cs"/>
          <w:rtl/>
        </w:rPr>
        <w:t>ה. בעצם כל אזור הנגב תלוי בבית-החולים "סורוקה".</w:t>
      </w:r>
    </w:p>
    <w:p w14:paraId="2D8A6E0F" w14:textId="77777777" w:rsidR="00000000" w:rsidRDefault="003B3694">
      <w:pPr>
        <w:pStyle w:val="a0"/>
        <w:rPr>
          <w:rFonts w:hint="cs"/>
          <w:rtl/>
        </w:rPr>
      </w:pPr>
    </w:p>
    <w:p w14:paraId="32AD02ED" w14:textId="77777777" w:rsidR="00000000" w:rsidRDefault="003B3694">
      <w:pPr>
        <w:pStyle w:val="a0"/>
        <w:rPr>
          <w:rFonts w:hint="cs"/>
          <w:rtl/>
        </w:rPr>
      </w:pPr>
      <w:r>
        <w:rPr>
          <w:rFonts w:hint="cs"/>
          <w:rtl/>
        </w:rPr>
        <w:t>כמות הלידות שם, אדוני השר, היא כמעט הגדולה ביותר במדינת ישראל. ב-2003 היו ב"סורוקה" 13,000 לידות. כשדיברנו על "ביקור חולים", דיברנו על 6,000 לידות, פה - 13,000 לידות, 35 לידות בממוצע בכל יום. כשמדברים על חדר</w:t>
      </w:r>
      <w:r>
        <w:rPr>
          <w:rFonts w:hint="cs"/>
          <w:rtl/>
        </w:rPr>
        <w:t>י לידה, כמעט אין שם חדרי לידה, זה מין אולם עם מחיצות, וילון, באופן פרימיטיבי, כל אשה שומעת את חברתה בשעת לידה, זה לא נעים, אין שם מקום שמכבד את האשה כפי שצריך להיות בבתי-החולים. בשנים האחרונות הוחל בבניית חדרי לידה מתוך כך שמשרד הבריאות המליץ והכיר בכך. לא</w:t>
      </w:r>
      <w:r>
        <w:rPr>
          <w:rFonts w:hint="cs"/>
          <w:rtl/>
        </w:rPr>
        <w:t xml:space="preserve">חרונה הופסקה הבנייה בגלל קיצוץ בתקציב הפיתוח, הגורם למחסור של 60 מיליון שקלים. אני חושש מאוד, אדוני השר, שבית-החולים "סורוקה" ייאלץ לסגור את חדרי הלידה שלו ולהעביר את 13,000 היולדות בשנה לבתי-חולים אחרים. </w:t>
      </w:r>
    </w:p>
    <w:p w14:paraId="325610E5" w14:textId="77777777" w:rsidR="00000000" w:rsidRDefault="003B3694">
      <w:pPr>
        <w:pStyle w:val="a0"/>
        <w:rPr>
          <w:rFonts w:hint="cs"/>
          <w:rtl/>
        </w:rPr>
      </w:pPr>
    </w:p>
    <w:p w14:paraId="2AD2F005" w14:textId="77777777" w:rsidR="00000000" w:rsidRDefault="003B3694">
      <w:pPr>
        <w:pStyle w:val="a0"/>
        <w:rPr>
          <w:rFonts w:hint="cs"/>
          <w:rtl/>
        </w:rPr>
      </w:pPr>
      <w:r>
        <w:rPr>
          <w:rFonts w:hint="cs"/>
          <w:rtl/>
        </w:rPr>
        <w:t xml:space="preserve">אני רוצה לומר דבר נוסף </w:t>
      </w:r>
      <w:r>
        <w:rPr>
          <w:rtl/>
        </w:rPr>
        <w:t>–</w:t>
      </w:r>
      <w:r>
        <w:rPr>
          <w:rFonts w:hint="cs"/>
          <w:rtl/>
        </w:rPr>
        <w:t xml:space="preserve"> יש כבר חקיקה בכנסת על הע</w:t>
      </w:r>
      <w:r>
        <w:rPr>
          <w:rFonts w:hint="cs"/>
          <w:rtl/>
        </w:rPr>
        <w:t xml:space="preserve">דפה לנגב, אין על כך חולקים, והמודעות לכך היא גבוהה ביותר. גם הסקרים מוכיחים </w:t>
      </w:r>
      <w:r>
        <w:rPr>
          <w:rtl/>
        </w:rPr>
        <w:t>–</w:t>
      </w:r>
      <w:r>
        <w:rPr>
          <w:rFonts w:hint="cs"/>
          <w:rtl/>
        </w:rPr>
        <w:t xml:space="preserve"> רק אמש היה סקר לגבי אותם אנשים שנשאלו על הצורך לחזק את ההתיישבות בנגב ובגליל. 66% מכלל האוכלוסייה חושבים שזה הדבר החיוני ביותר למדינת ישראל. אם המדינה באמת רוצה לסייע בנגב, רוצה </w:t>
      </w:r>
      <w:r>
        <w:rPr>
          <w:rFonts w:hint="cs"/>
          <w:rtl/>
        </w:rPr>
        <w:t>לפתח את הנגב, אי-אפשר להפקיר בית-חולים מרכזי כזה, שהוא למעשה בית-החולים שנותן את המענה החיוני ביותר לתושבי האזור כולו. תודה, אדוני.</w:t>
      </w:r>
    </w:p>
    <w:p w14:paraId="794EA696" w14:textId="77777777" w:rsidR="00000000" w:rsidRDefault="003B3694">
      <w:pPr>
        <w:pStyle w:val="a0"/>
        <w:rPr>
          <w:rFonts w:hint="cs"/>
          <w:rtl/>
        </w:rPr>
      </w:pPr>
    </w:p>
    <w:p w14:paraId="5959C03A" w14:textId="77777777" w:rsidR="00000000" w:rsidRDefault="003B3694">
      <w:pPr>
        <w:pStyle w:val="af1"/>
        <w:rPr>
          <w:rtl/>
        </w:rPr>
      </w:pPr>
      <w:r>
        <w:rPr>
          <w:rtl/>
        </w:rPr>
        <w:t>היו"ר משה כחלון:</w:t>
      </w:r>
    </w:p>
    <w:p w14:paraId="63305519" w14:textId="77777777" w:rsidR="00000000" w:rsidRDefault="003B3694">
      <w:pPr>
        <w:pStyle w:val="a0"/>
        <w:rPr>
          <w:rtl/>
        </w:rPr>
      </w:pPr>
    </w:p>
    <w:p w14:paraId="503D8CBA" w14:textId="77777777" w:rsidR="00000000" w:rsidRDefault="003B3694">
      <w:pPr>
        <w:pStyle w:val="a0"/>
        <w:rPr>
          <w:rFonts w:hint="cs"/>
          <w:rtl/>
        </w:rPr>
      </w:pPr>
      <w:r>
        <w:rPr>
          <w:rFonts w:hint="cs"/>
          <w:rtl/>
        </w:rPr>
        <w:t>תודה רבה. אדוני השר, בבקשה.</w:t>
      </w:r>
    </w:p>
    <w:p w14:paraId="644CA3F2" w14:textId="77777777" w:rsidR="00000000" w:rsidRDefault="003B3694">
      <w:pPr>
        <w:pStyle w:val="a0"/>
        <w:rPr>
          <w:rFonts w:hint="cs"/>
          <w:rtl/>
        </w:rPr>
      </w:pPr>
    </w:p>
    <w:p w14:paraId="6B3A55BA" w14:textId="77777777" w:rsidR="00000000" w:rsidRDefault="003B3694">
      <w:pPr>
        <w:pStyle w:val="a"/>
        <w:rPr>
          <w:rtl/>
        </w:rPr>
      </w:pPr>
      <w:bookmarkStart w:id="888" w:name="FS000000473T12_11_2003_22_49_22"/>
      <w:bookmarkStart w:id="889" w:name="_Toc69719497"/>
      <w:bookmarkEnd w:id="888"/>
      <w:r>
        <w:rPr>
          <w:rFonts w:hint="eastAsia"/>
          <w:rtl/>
        </w:rPr>
        <w:t>שר</w:t>
      </w:r>
      <w:r>
        <w:rPr>
          <w:rtl/>
        </w:rPr>
        <w:t xml:space="preserve"> הבריאות דני נוה:</w:t>
      </w:r>
      <w:bookmarkEnd w:id="889"/>
    </w:p>
    <w:p w14:paraId="37F7A01B" w14:textId="77777777" w:rsidR="00000000" w:rsidRDefault="003B3694">
      <w:pPr>
        <w:pStyle w:val="a0"/>
        <w:rPr>
          <w:rFonts w:hint="cs"/>
          <w:rtl/>
        </w:rPr>
      </w:pPr>
    </w:p>
    <w:p w14:paraId="31C5F610" w14:textId="77777777" w:rsidR="00000000" w:rsidRDefault="003B3694">
      <w:pPr>
        <w:pStyle w:val="a0"/>
        <w:rPr>
          <w:rFonts w:hint="cs"/>
          <w:rtl/>
        </w:rPr>
      </w:pPr>
      <w:r>
        <w:rPr>
          <w:rFonts w:hint="cs"/>
          <w:rtl/>
        </w:rPr>
        <w:t>אדוני היושב-ראש, חברי הכנסת, קודם כול, כותרת ההצעה לסדר</w:t>
      </w:r>
      <w:r>
        <w:rPr>
          <w:rFonts w:hint="cs"/>
          <w:rtl/>
        </w:rPr>
        <w:t>-היום היא, סכנת סגירה לבית- החולים "סורוקה" בבאר-שבע, וברוך השם, בית-החולים "סורוקה" בבאר-שבע לא נמצא בסכנת סגירה. נכון שהמצוקות הן רבות, וחבר הכנסת נסים זאב בצדק הזכיר את המצוקות הרבות שקיימות בכל הנוגע למערך האשפוז בדרום הארץ, אבל בית-החולים לא נמצא ברוך</w:t>
      </w:r>
      <w:r>
        <w:rPr>
          <w:rFonts w:hint="cs"/>
          <w:rtl/>
        </w:rPr>
        <w:t xml:space="preserve"> השם בסכנת סגירה, גם אם ודאי שהוא במצוקה תקציבית לא פשוטה, כמו למעשה כמעט כל בתי-החולים במדינת ישראל.</w:t>
      </w:r>
    </w:p>
    <w:p w14:paraId="127D9DE1" w14:textId="77777777" w:rsidR="00000000" w:rsidRDefault="003B3694">
      <w:pPr>
        <w:pStyle w:val="a0"/>
        <w:rPr>
          <w:rFonts w:hint="cs"/>
          <w:rtl/>
        </w:rPr>
      </w:pPr>
    </w:p>
    <w:p w14:paraId="781E80F3" w14:textId="77777777" w:rsidR="00000000" w:rsidRDefault="003B3694">
      <w:pPr>
        <w:pStyle w:val="a0"/>
        <w:rPr>
          <w:rFonts w:hint="cs"/>
          <w:rtl/>
        </w:rPr>
      </w:pPr>
      <w:r>
        <w:rPr>
          <w:rFonts w:hint="cs"/>
          <w:rtl/>
        </w:rPr>
        <w:t>בית-החולים "סורוקה" בוודאי ממלא תפקיד מאוד חשוב בכל מה שנוגע לשירותי האשפוז, שירותי הבריאות בנגב, בבאר-שבע בפרט, אבל לא רק לעיר באר-שבע, אלא למעשה לכל תו</w:t>
      </w:r>
      <w:r>
        <w:rPr>
          <w:rFonts w:hint="cs"/>
          <w:rtl/>
        </w:rPr>
        <w:t xml:space="preserve">שבי הנגב. לא רק שהוא נותן שירותים שם, הוא באמת אחד מבתי-החולים המובילים במדינת ישראל, לא מעט מחלקות בו מובילות בתחומים רפואיים שונים. </w:t>
      </w:r>
    </w:p>
    <w:p w14:paraId="4545DDAB" w14:textId="77777777" w:rsidR="00000000" w:rsidRDefault="003B3694">
      <w:pPr>
        <w:pStyle w:val="a0"/>
        <w:rPr>
          <w:rFonts w:hint="cs"/>
          <w:rtl/>
        </w:rPr>
      </w:pPr>
    </w:p>
    <w:p w14:paraId="2455B879" w14:textId="77777777" w:rsidR="00000000" w:rsidRDefault="003B3694">
      <w:pPr>
        <w:pStyle w:val="a0"/>
        <w:rPr>
          <w:rFonts w:hint="cs"/>
          <w:rtl/>
        </w:rPr>
      </w:pPr>
      <w:r>
        <w:rPr>
          <w:rFonts w:hint="cs"/>
          <w:rtl/>
        </w:rPr>
        <w:t xml:space="preserve">אני רוצה רק להזכיר, אדוני היושב-ראש, קצת גם את חצי הכוס המלאה, אף  שבבית הזה אנחנו מרבים לדבר על חצי הכוס הריקה, ובצדק, </w:t>
      </w:r>
      <w:r>
        <w:rPr>
          <w:rFonts w:hint="cs"/>
          <w:rtl/>
        </w:rPr>
        <w:t>מתוך ציפייה למלא את חצי הכוס הריקה הזאת. משרד הבריאות השקיע בעשור האחרון כ-380 מיליון שקל בבינוי ובתשתית של בית-החולים "סורוקה". אם אני יכול להזכיר, במסגרת תוכנית האשפוז לשנים 1992--1996 נוספו לבית-החולים 196 מיטות בעלות של 50 מיליון שקל; במסגרת תוכנית ההב</w:t>
      </w:r>
      <w:r>
        <w:rPr>
          <w:rFonts w:hint="cs"/>
          <w:rtl/>
        </w:rPr>
        <w:t xml:space="preserve">ראה שנחתמה עם קופת-חולים בשנת 1994 הושקעו בתשתיות בית-החולים 75 מיליון שקל נוספים לשדרוג מחלקות, יחידות רפואיות, לשיפור מערכות שונות בבית-החולים. במסגרת תוכנית פיתוח "סורוקה" לשנת 2000 הושקעו 75 מיליון שקל נוספים, וכך גם במסגרת הסכם הבראה נוסף, בשנת 1998, </w:t>
      </w:r>
      <w:r>
        <w:rPr>
          <w:rFonts w:hint="cs"/>
          <w:rtl/>
        </w:rPr>
        <w:t xml:space="preserve">הושקעו בתשתיות בית-החולים "סורוקה" 20 מיליון שקל. במסגרת תוכנית אשפוז 2000 היתוספו לבית-החולים 153 מיטות, בהיקף של 65 מיליון שקל. </w:t>
      </w:r>
    </w:p>
    <w:p w14:paraId="0792BB26" w14:textId="77777777" w:rsidR="00000000" w:rsidRDefault="003B3694">
      <w:pPr>
        <w:pStyle w:val="a0"/>
        <w:rPr>
          <w:rFonts w:hint="cs"/>
          <w:rtl/>
        </w:rPr>
      </w:pPr>
    </w:p>
    <w:p w14:paraId="23225555" w14:textId="77777777" w:rsidR="00000000" w:rsidRDefault="003B3694">
      <w:pPr>
        <w:pStyle w:val="a0"/>
        <w:rPr>
          <w:rFonts w:hint="cs"/>
          <w:rtl/>
        </w:rPr>
      </w:pPr>
      <w:r>
        <w:rPr>
          <w:rFonts w:hint="cs"/>
          <w:rtl/>
        </w:rPr>
        <w:t xml:space="preserve">היתה לי האפשרות לפני חודשיים או שלושה חודשים להשתתף בטקס חנוכת האגף החדש של בית- החולים, מה שנקרא </w:t>
      </w:r>
      <w:r>
        <w:t>the state of the art</w:t>
      </w:r>
      <w:r>
        <w:rPr>
          <w:rFonts w:hint="cs"/>
          <w:rtl/>
        </w:rPr>
        <w:t>, משהו</w:t>
      </w:r>
      <w:r>
        <w:rPr>
          <w:rFonts w:hint="cs"/>
          <w:rtl/>
        </w:rPr>
        <w:t xml:space="preserve"> שאני לא ראיתי בהרבה בתי-חולים, אחד הדברים המאוד מפוארים והאיכותיים שקמו לנו, וחדרי ניתוח חדשים, באמת לתפארת היצירה. </w:t>
      </w:r>
    </w:p>
    <w:p w14:paraId="77305E04" w14:textId="77777777" w:rsidR="00000000" w:rsidRDefault="003B3694">
      <w:pPr>
        <w:pStyle w:val="a0"/>
        <w:rPr>
          <w:rFonts w:hint="cs"/>
          <w:rtl/>
        </w:rPr>
      </w:pPr>
    </w:p>
    <w:p w14:paraId="1593ABE1" w14:textId="77777777" w:rsidR="00000000" w:rsidRDefault="003B3694">
      <w:pPr>
        <w:pStyle w:val="a0"/>
        <w:rPr>
          <w:rFonts w:hint="cs"/>
          <w:rtl/>
        </w:rPr>
      </w:pPr>
      <w:r>
        <w:rPr>
          <w:rFonts w:hint="cs"/>
          <w:rtl/>
        </w:rPr>
        <w:t>עם זאת, אין ספק שעדיין יש גם מצוקה רבה. הזכיר חבר הכנסת נסים זאב, בצדק, את חדרי הלידה בבית-החולים שצריך להשלימם, ואני מקווה שאכן הם יושלמ</w:t>
      </w:r>
      <w:r>
        <w:rPr>
          <w:rFonts w:hint="cs"/>
          <w:rtl/>
        </w:rPr>
        <w:t xml:space="preserve">ו. אנחנו סובלים מקיצוצים קשים מאוד, זה בטח לא סוד, אנחנו פועלים תחת הקיצוצים האלה בתנאים מאוד קשים בבתי-החולים שקיימים במדינה, גם אלה של הממשלה וגם אלה של קופת-חולים, גם אלה הציבוריים. </w:t>
      </w:r>
    </w:p>
    <w:p w14:paraId="5D3583EB" w14:textId="77777777" w:rsidR="00000000" w:rsidRDefault="003B3694">
      <w:pPr>
        <w:pStyle w:val="a0"/>
        <w:rPr>
          <w:rFonts w:hint="cs"/>
          <w:rtl/>
        </w:rPr>
      </w:pPr>
    </w:p>
    <w:p w14:paraId="6912BC83" w14:textId="77777777" w:rsidR="00000000" w:rsidRDefault="003B3694">
      <w:pPr>
        <w:pStyle w:val="a0"/>
        <w:rPr>
          <w:rFonts w:hint="cs"/>
          <w:rtl/>
        </w:rPr>
      </w:pPr>
      <w:r>
        <w:rPr>
          <w:rFonts w:hint="cs"/>
          <w:rtl/>
        </w:rPr>
        <w:t>אני מאוד מקווה שלקראת שנת 2005 נתחיל לראות אפשרות להחזרת תקציבי פיתוח</w:t>
      </w:r>
      <w:r>
        <w:rPr>
          <w:rFonts w:hint="cs"/>
          <w:rtl/>
        </w:rPr>
        <w:t xml:space="preserve">, כי כיום, למעשה, עד סוף 2004 אין למשרד הבריאות אפילו לא שקל אחד נוסף להשקיע בפיתוח בבתי-החולים מעבר למה שציינתי, מעבר לתוכנית שכבר מתבצעת ורצה. אני מאוד מקווה שנוכל ב-2005 להתחיל בתוכנית אשפוז חדשה, בפיתוח בבתי-החולים שלנו, ועד אז אני מבטיח כאן שהנושא של </w:t>
      </w:r>
      <w:r>
        <w:rPr>
          <w:rFonts w:hint="cs"/>
          <w:rtl/>
        </w:rPr>
        <w:t>בית-החולים "סורוקה" בוודאי נמצא בעדיפות עליונה בסדרי העדיפויות שיש למשרד הבריאות, שיש לי באופן אישי, כדי שנוכל להמשיך ולפתח את בית-החולים הזה, שחשיבותו בוודאי אינה מוטלת בספק.</w:t>
      </w:r>
    </w:p>
    <w:p w14:paraId="0ED6EE3F" w14:textId="77777777" w:rsidR="00000000" w:rsidRDefault="003B3694">
      <w:pPr>
        <w:pStyle w:val="a0"/>
        <w:rPr>
          <w:rFonts w:hint="cs"/>
          <w:rtl/>
        </w:rPr>
      </w:pPr>
    </w:p>
    <w:p w14:paraId="667E95A4" w14:textId="77777777" w:rsidR="00000000" w:rsidRDefault="003B3694">
      <w:pPr>
        <w:pStyle w:val="a0"/>
        <w:rPr>
          <w:rFonts w:hint="cs"/>
          <w:rtl/>
        </w:rPr>
      </w:pPr>
      <w:r>
        <w:rPr>
          <w:rFonts w:hint="cs"/>
          <w:rtl/>
        </w:rPr>
        <w:t>אין לי התנגדות, אם חבר הכנסת נסים זאב מסתפק בתשובה הזאת, שיסתפק בתשובה הזאת. אם</w:t>
      </w:r>
      <w:r>
        <w:rPr>
          <w:rFonts w:hint="cs"/>
          <w:rtl/>
        </w:rPr>
        <w:t xml:space="preserve"> חבר הכנסת נסים זאב מבקש להעביר את הנושא לעבודה נוספת שתהיה לחבר הכנסת יהלום על העבודה העמוסה שיש בוועדתו, אני לא מתנגד גם לזאת, אין לי בעיה עם זה.</w:t>
      </w:r>
    </w:p>
    <w:p w14:paraId="213F9B9B" w14:textId="77777777" w:rsidR="00000000" w:rsidRDefault="003B3694">
      <w:pPr>
        <w:pStyle w:val="a0"/>
        <w:rPr>
          <w:rFonts w:hint="cs"/>
          <w:rtl/>
        </w:rPr>
      </w:pPr>
    </w:p>
    <w:p w14:paraId="204159C9" w14:textId="77777777" w:rsidR="00000000" w:rsidRDefault="003B3694">
      <w:pPr>
        <w:pStyle w:val="af1"/>
        <w:rPr>
          <w:rtl/>
        </w:rPr>
      </w:pPr>
      <w:r>
        <w:rPr>
          <w:rtl/>
        </w:rPr>
        <w:t>היו"ר משה כחלון:</w:t>
      </w:r>
    </w:p>
    <w:p w14:paraId="061E2AA5" w14:textId="77777777" w:rsidR="00000000" w:rsidRDefault="003B3694">
      <w:pPr>
        <w:pStyle w:val="a0"/>
        <w:rPr>
          <w:rtl/>
        </w:rPr>
      </w:pPr>
    </w:p>
    <w:p w14:paraId="4E56BF60" w14:textId="77777777" w:rsidR="00000000" w:rsidRDefault="003B3694">
      <w:pPr>
        <w:pStyle w:val="a0"/>
        <w:rPr>
          <w:rFonts w:hint="cs"/>
          <w:rtl/>
        </w:rPr>
      </w:pPr>
      <w:r>
        <w:rPr>
          <w:rFonts w:hint="cs"/>
          <w:rtl/>
        </w:rPr>
        <w:t xml:space="preserve">תודה רבה. </w:t>
      </w:r>
    </w:p>
    <w:p w14:paraId="70F8B1FE" w14:textId="77777777" w:rsidR="00000000" w:rsidRDefault="003B3694">
      <w:pPr>
        <w:pStyle w:val="a0"/>
        <w:rPr>
          <w:rFonts w:hint="cs"/>
          <w:rtl/>
        </w:rPr>
      </w:pPr>
    </w:p>
    <w:p w14:paraId="0FD1619A" w14:textId="77777777" w:rsidR="00000000" w:rsidRDefault="003B3694">
      <w:pPr>
        <w:pStyle w:val="a0"/>
        <w:rPr>
          <w:rFonts w:hint="cs"/>
          <w:rtl/>
        </w:rPr>
      </w:pPr>
      <w:r>
        <w:rPr>
          <w:rFonts w:hint="cs"/>
          <w:rtl/>
        </w:rPr>
        <w:t xml:space="preserve">אנחנו נקיים הצבעה </w:t>
      </w:r>
      <w:r>
        <w:rPr>
          <w:rtl/>
        </w:rPr>
        <w:t>–</w:t>
      </w:r>
      <w:r>
        <w:rPr>
          <w:rFonts w:hint="cs"/>
          <w:rtl/>
        </w:rPr>
        <w:t xml:space="preserve"> אנחנו מצביעים או על ועדה או על הסרת הנושא מסדר-היום. בבקש</w:t>
      </w:r>
      <w:r>
        <w:rPr>
          <w:rFonts w:hint="cs"/>
          <w:rtl/>
        </w:rPr>
        <w:t>ה.</w:t>
      </w:r>
    </w:p>
    <w:p w14:paraId="6E99FC07" w14:textId="77777777" w:rsidR="00000000" w:rsidRDefault="003B3694">
      <w:pPr>
        <w:pStyle w:val="a0"/>
        <w:rPr>
          <w:rFonts w:hint="cs"/>
          <w:rtl/>
        </w:rPr>
      </w:pPr>
    </w:p>
    <w:p w14:paraId="24668365" w14:textId="77777777" w:rsidR="00000000" w:rsidRDefault="003B3694">
      <w:pPr>
        <w:pStyle w:val="ab"/>
        <w:bidi/>
        <w:rPr>
          <w:rtl/>
        </w:rPr>
      </w:pPr>
    </w:p>
    <w:p w14:paraId="0BCB6E12" w14:textId="77777777" w:rsidR="00000000" w:rsidRDefault="003B3694">
      <w:pPr>
        <w:pStyle w:val="ab"/>
        <w:bidi/>
        <w:rPr>
          <w:rFonts w:hint="cs"/>
          <w:rtl/>
        </w:rPr>
      </w:pPr>
      <w:r>
        <w:rPr>
          <w:rFonts w:hint="cs"/>
          <w:rtl/>
        </w:rPr>
        <w:t>הצבעה מס' 144</w:t>
      </w:r>
    </w:p>
    <w:p w14:paraId="164A5ABE" w14:textId="77777777" w:rsidR="00000000" w:rsidRDefault="003B3694">
      <w:pPr>
        <w:pStyle w:val="a0"/>
        <w:rPr>
          <w:rFonts w:hint="cs"/>
          <w:rtl/>
        </w:rPr>
      </w:pPr>
    </w:p>
    <w:p w14:paraId="3D87F953" w14:textId="77777777" w:rsidR="00000000" w:rsidRDefault="003B3694">
      <w:pPr>
        <w:pStyle w:val="ac"/>
        <w:bidi/>
        <w:rPr>
          <w:rFonts w:hint="cs"/>
          <w:rtl/>
        </w:rPr>
      </w:pPr>
      <w:r>
        <w:rPr>
          <w:rFonts w:hint="cs"/>
          <w:rtl/>
        </w:rPr>
        <w:t xml:space="preserve">בעד ההצעה להעביר את הנושא לוועדה </w:t>
      </w:r>
      <w:r>
        <w:rPr>
          <w:rtl/>
        </w:rPr>
        <w:t>–</w:t>
      </w:r>
      <w:r>
        <w:rPr>
          <w:rFonts w:hint="cs"/>
          <w:rtl/>
        </w:rPr>
        <w:t xml:space="preserve"> 3</w:t>
      </w:r>
    </w:p>
    <w:p w14:paraId="2474B7E0" w14:textId="77777777" w:rsidR="00000000" w:rsidRDefault="003B3694">
      <w:pPr>
        <w:pStyle w:val="ac"/>
        <w:bidi/>
        <w:rPr>
          <w:rFonts w:hint="cs"/>
          <w:rtl/>
        </w:rPr>
      </w:pPr>
      <w:r>
        <w:rPr>
          <w:rFonts w:hint="cs"/>
          <w:rtl/>
        </w:rPr>
        <w:t xml:space="preserve">נגד </w:t>
      </w:r>
      <w:r>
        <w:rPr>
          <w:rtl/>
        </w:rPr>
        <w:t>–</w:t>
      </w:r>
      <w:r>
        <w:rPr>
          <w:rFonts w:hint="cs"/>
          <w:rtl/>
        </w:rPr>
        <w:t xml:space="preserve"> 1</w:t>
      </w:r>
    </w:p>
    <w:p w14:paraId="2CBED43C" w14:textId="77777777" w:rsidR="00000000" w:rsidRDefault="003B3694">
      <w:pPr>
        <w:pStyle w:val="ac"/>
        <w:bidi/>
        <w:rPr>
          <w:rFonts w:hint="cs"/>
          <w:rtl/>
        </w:rPr>
      </w:pPr>
      <w:r>
        <w:rPr>
          <w:rFonts w:hint="cs"/>
          <w:rtl/>
        </w:rPr>
        <w:t xml:space="preserve">נמנעים </w:t>
      </w:r>
      <w:r>
        <w:rPr>
          <w:rtl/>
        </w:rPr>
        <w:t>–</w:t>
      </w:r>
      <w:r>
        <w:rPr>
          <w:rFonts w:hint="cs"/>
          <w:rtl/>
        </w:rPr>
        <w:t xml:space="preserve"> אין</w:t>
      </w:r>
    </w:p>
    <w:p w14:paraId="2FE0BCB1" w14:textId="77777777" w:rsidR="00000000" w:rsidRDefault="003B3694">
      <w:pPr>
        <w:pStyle w:val="ad"/>
        <w:bidi/>
        <w:rPr>
          <w:rFonts w:hint="cs"/>
          <w:rtl/>
        </w:rPr>
      </w:pPr>
      <w:r>
        <w:rPr>
          <w:rFonts w:hint="cs"/>
          <w:rtl/>
        </w:rPr>
        <w:t>ההצעה להעביר את הנושא לוועדת העבודה, הרווחה והבריאות נתקבלה.</w:t>
      </w:r>
    </w:p>
    <w:p w14:paraId="5BB3A34C" w14:textId="77777777" w:rsidR="00000000" w:rsidRDefault="003B3694">
      <w:pPr>
        <w:pStyle w:val="a0"/>
        <w:rPr>
          <w:rFonts w:hint="cs"/>
          <w:rtl/>
        </w:rPr>
      </w:pPr>
    </w:p>
    <w:p w14:paraId="158C8203" w14:textId="77777777" w:rsidR="00000000" w:rsidRDefault="003B3694">
      <w:pPr>
        <w:pStyle w:val="af1"/>
        <w:rPr>
          <w:rtl/>
        </w:rPr>
      </w:pPr>
      <w:r>
        <w:rPr>
          <w:rtl/>
        </w:rPr>
        <w:t>היו"ר משה כחלון:</w:t>
      </w:r>
    </w:p>
    <w:p w14:paraId="4A647A0A" w14:textId="77777777" w:rsidR="00000000" w:rsidRDefault="003B3694">
      <w:pPr>
        <w:pStyle w:val="a0"/>
        <w:rPr>
          <w:rtl/>
        </w:rPr>
      </w:pPr>
    </w:p>
    <w:p w14:paraId="0BAAC061" w14:textId="77777777" w:rsidR="00000000" w:rsidRDefault="003B3694">
      <w:pPr>
        <w:pStyle w:val="a0"/>
        <w:rPr>
          <w:rFonts w:hint="cs"/>
          <w:rtl/>
        </w:rPr>
      </w:pPr>
      <w:r>
        <w:rPr>
          <w:rFonts w:hint="cs"/>
          <w:rtl/>
        </w:rPr>
        <w:t>שלושה בעד, לרבות השר,  אחד נגד ואין נמנעים. ההצעה לסדר-היום בעניין בית-החולים "סורוקה" עוברת לוועד</w:t>
      </w:r>
      <w:r>
        <w:rPr>
          <w:rFonts w:hint="cs"/>
          <w:rtl/>
        </w:rPr>
        <w:t>ת העבודה, הרווחה והבריאות.</w:t>
      </w:r>
    </w:p>
    <w:p w14:paraId="30A30E8C" w14:textId="77777777" w:rsidR="00000000" w:rsidRDefault="003B3694">
      <w:pPr>
        <w:pStyle w:val="a0"/>
        <w:rPr>
          <w:rFonts w:hint="cs"/>
          <w:rtl/>
        </w:rPr>
      </w:pPr>
    </w:p>
    <w:p w14:paraId="7A71EB5F" w14:textId="77777777" w:rsidR="00000000" w:rsidRDefault="003B3694">
      <w:pPr>
        <w:pStyle w:val="a2"/>
        <w:rPr>
          <w:rtl/>
        </w:rPr>
      </w:pPr>
    </w:p>
    <w:p w14:paraId="7F5F8588" w14:textId="77777777" w:rsidR="00000000" w:rsidRDefault="003B3694">
      <w:pPr>
        <w:pStyle w:val="a2"/>
        <w:rPr>
          <w:rFonts w:hint="cs"/>
          <w:rtl/>
        </w:rPr>
      </w:pPr>
      <w:bookmarkStart w:id="890" w:name="CS17034FI0017034T12_11_2003_23_00_35"/>
      <w:bookmarkStart w:id="891" w:name="_Toc69719498"/>
      <w:bookmarkEnd w:id="890"/>
      <w:r>
        <w:rPr>
          <w:rtl/>
        </w:rPr>
        <w:t>שאילתות ותשובות</w:t>
      </w:r>
      <w:bookmarkEnd w:id="891"/>
    </w:p>
    <w:p w14:paraId="0E92B383" w14:textId="77777777" w:rsidR="00000000" w:rsidRDefault="003B3694">
      <w:pPr>
        <w:pStyle w:val="a0"/>
        <w:rPr>
          <w:rFonts w:hint="cs"/>
          <w:rtl/>
        </w:rPr>
      </w:pPr>
    </w:p>
    <w:p w14:paraId="2CFD5ADE" w14:textId="77777777" w:rsidR="00000000" w:rsidRDefault="003B3694">
      <w:pPr>
        <w:pStyle w:val="af1"/>
        <w:rPr>
          <w:rtl/>
        </w:rPr>
      </w:pPr>
      <w:r>
        <w:rPr>
          <w:rtl/>
        </w:rPr>
        <w:t>היו"ר משה כחלון:</w:t>
      </w:r>
    </w:p>
    <w:p w14:paraId="0E93CBEC" w14:textId="77777777" w:rsidR="00000000" w:rsidRDefault="003B3694">
      <w:pPr>
        <w:pStyle w:val="a0"/>
        <w:rPr>
          <w:rtl/>
        </w:rPr>
      </w:pPr>
    </w:p>
    <w:p w14:paraId="5702C4F8" w14:textId="77777777" w:rsidR="00000000" w:rsidRDefault="003B3694">
      <w:pPr>
        <w:pStyle w:val="a0"/>
        <w:rPr>
          <w:rFonts w:hint="cs"/>
          <w:rtl/>
        </w:rPr>
      </w:pPr>
      <w:r>
        <w:rPr>
          <w:rFonts w:hint="cs"/>
          <w:rtl/>
        </w:rPr>
        <w:t>אדוני השר, אתה יכול להישאר כאן ולענות על שאילתות.</w:t>
      </w:r>
    </w:p>
    <w:p w14:paraId="204B4CB1" w14:textId="77777777" w:rsidR="00000000" w:rsidRDefault="003B3694">
      <w:pPr>
        <w:pStyle w:val="a0"/>
        <w:rPr>
          <w:rFonts w:hint="cs"/>
          <w:rtl/>
        </w:rPr>
      </w:pPr>
    </w:p>
    <w:p w14:paraId="03C9D9AD" w14:textId="77777777" w:rsidR="00000000" w:rsidRDefault="003B3694">
      <w:pPr>
        <w:pStyle w:val="-0"/>
        <w:rPr>
          <w:rFonts w:hint="cs"/>
          <w:rtl/>
        </w:rPr>
      </w:pPr>
    </w:p>
    <w:p w14:paraId="71B07E3D" w14:textId="77777777" w:rsidR="00000000" w:rsidRDefault="003B3694">
      <w:pPr>
        <w:pStyle w:val="a1"/>
        <w:jc w:val="center"/>
        <w:rPr>
          <w:rtl/>
        </w:rPr>
      </w:pPr>
      <w:bookmarkStart w:id="892" w:name="CQ13721FI0013721T12_11_2003_21_31_57"/>
      <w:bookmarkStart w:id="893" w:name="_Toc69719499"/>
      <w:bookmarkEnd w:id="892"/>
      <w:r>
        <w:rPr>
          <w:rtl/>
        </w:rPr>
        <w:t>393. הוראה לפסיכיאטרים שלא לרשום תרופות שכלולות בסל הבריאות</w:t>
      </w:r>
      <w:bookmarkEnd w:id="893"/>
    </w:p>
    <w:p w14:paraId="1AE7D370" w14:textId="77777777" w:rsidR="00000000" w:rsidRDefault="003B3694">
      <w:pPr>
        <w:pStyle w:val="a1"/>
        <w:jc w:val="center"/>
        <w:rPr>
          <w:rtl/>
        </w:rPr>
      </w:pPr>
    </w:p>
    <w:p w14:paraId="4AA72B1B" w14:textId="77777777" w:rsidR="00000000" w:rsidRDefault="003B3694">
      <w:pPr>
        <w:pStyle w:val="a0"/>
        <w:ind w:firstLine="0"/>
        <w:rPr>
          <w:bCs/>
          <w:u w:val="single"/>
        </w:rPr>
      </w:pPr>
      <w:bookmarkStart w:id="894" w:name="ESQ13721"/>
      <w:bookmarkEnd w:id="894"/>
      <w:r>
        <w:rPr>
          <w:bCs/>
          <w:u w:val="single"/>
          <w:rtl/>
        </w:rPr>
        <w:t>חבר</w:t>
      </w:r>
      <w:r>
        <w:rPr>
          <w:rFonts w:hint="cs"/>
          <w:bCs/>
          <w:u w:val="single"/>
          <w:rtl/>
        </w:rPr>
        <w:t xml:space="preserve"> הכנסת </w:t>
      </w:r>
      <w:r>
        <w:rPr>
          <w:bCs/>
          <w:u w:val="single"/>
          <w:rtl/>
        </w:rPr>
        <w:t>יעקב מרגי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0A2D863A" w14:textId="77777777" w:rsidR="00000000" w:rsidRDefault="003B3694">
      <w:pPr>
        <w:pStyle w:val="a0"/>
        <w:ind w:firstLine="720"/>
      </w:pPr>
      <w:r>
        <w:rPr>
          <w:rtl/>
        </w:rPr>
        <w:t>ביום ט"ז בתמוז התשס"ג (16 ביולי 2003):</w:t>
      </w:r>
    </w:p>
    <w:p w14:paraId="0F830344" w14:textId="77777777" w:rsidR="00000000" w:rsidRDefault="003B3694">
      <w:pPr>
        <w:pStyle w:val="a0"/>
        <w:rPr>
          <w:rFonts w:hint="cs"/>
          <w:rtl/>
        </w:rPr>
      </w:pPr>
    </w:p>
    <w:p w14:paraId="3020F0EA" w14:textId="77777777" w:rsidR="00000000" w:rsidRDefault="003B3694">
      <w:pPr>
        <w:pStyle w:val="a0"/>
        <w:rPr>
          <w:rFonts w:hint="cs"/>
        </w:rPr>
      </w:pPr>
    </w:p>
    <w:p w14:paraId="7AC71719" w14:textId="77777777" w:rsidR="00000000" w:rsidRDefault="003B3694">
      <w:pPr>
        <w:pStyle w:val="a0"/>
        <w:ind w:firstLine="720"/>
        <w:rPr>
          <w:rtl/>
        </w:rPr>
      </w:pPr>
      <w:r>
        <w:rPr>
          <w:rtl/>
        </w:rPr>
        <w:t xml:space="preserve">פורסם </w:t>
      </w:r>
      <w:r>
        <w:rPr>
          <w:rFonts w:hint="cs"/>
          <w:rtl/>
        </w:rPr>
        <w:t xml:space="preserve">ב"ידיעות אחרונות" ביום ל' בסיוון התשס"ג, 30 ביוני 2003, כי </w:t>
      </w:r>
      <w:r>
        <w:rPr>
          <w:rtl/>
        </w:rPr>
        <w:t>קופת</w:t>
      </w:r>
      <w:r>
        <w:rPr>
          <w:rFonts w:hint="cs"/>
          <w:rtl/>
        </w:rPr>
        <w:t>-</w:t>
      </w:r>
      <w:r>
        <w:rPr>
          <w:rtl/>
        </w:rPr>
        <w:t>החולים הכללית הורתה לאחרונה לפסיכיאטרים של</w:t>
      </w:r>
      <w:r>
        <w:rPr>
          <w:rFonts w:hint="cs"/>
          <w:rtl/>
        </w:rPr>
        <w:t>א</w:t>
      </w:r>
      <w:r>
        <w:rPr>
          <w:rtl/>
        </w:rPr>
        <w:t xml:space="preserve"> </w:t>
      </w:r>
      <w:r>
        <w:rPr>
          <w:rFonts w:hint="cs"/>
          <w:rtl/>
        </w:rPr>
        <w:t>לרשום</w:t>
      </w:r>
      <w:r>
        <w:rPr>
          <w:rtl/>
        </w:rPr>
        <w:t xml:space="preserve"> תרופות שכלולות בסל הבריאות.</w:t>
      </w:r>
    </w:p>
    <w:p w14:paraId="42CE0EF8" w14:textId="77777777" w:rsidR="00000000" w:rsidRDefault="003B3694">
      <w:pPr>
        <w:pStyle w:val="a0"/>
        <w:ind w:firstLine="720"/>
      </w:pPr>
    </w:p>
    <w:p w14:paraId="762127B7" w14:textId="77777777" w:rsidR="00000000" w:rsidRDefault="003B3694">
      <w:pPr>
        <w:pStyle w:val="a0"/>
        <w:ind w:firstLine="720"/>
        <w:rPr>
          <w:rFonts w:hint="cs"/>
          <w:rtl/>
        </w:rPr>
      </w:pPr>
      <w:r>
        <w:rPr>
          <w:rFonts w:hint="cs"/>
          <w:rtl/>
        </w:rPr>
        <w:t>רצוני לשאול</w:t>
      </w:r>
      <w:r>
        <w:rPr>
          <w:rtl/>
        </w:rPr>
        <w:t>:</w:t>
      </w:r>
    </w:p>
    <w:p w14:paraId="70FD9FB3" w14:textId="77777777" w:rsidR="00000000" w:rsidRDefault="003B3694">
      <w:pPr>
        <w:pStyle w:val="a0"/>
        <w:ind w:firstLine="720"/>
        <w:rPr>
          <w:rFonts w:hint="cs"/>
          <w:rtl/>
        </w:rPr>
      </w:pPr>
    </w:p>
    <w:p w14:paraId="4CE4788F" w14:textId="77777777" w:rsidR="00000000" w:rsidRDefault="003B3694">
      <w:pPr>
        <w:pStyle w:val="a0"/>
        <w:ind w:firstLine="720"/>
        <w:rPr>
          <w:rFonts w:hint="cs"/>
        </w:rPr>
      </w:pPr>
      <w:r>
        <w:rPr>
          <w:rFonts w:hint="cs"/>
          <w:rtl/>
        </w:rPr>
        <w:t xml:space="preserve">1. האם הידיעה נכונה? </w:t>
      </w:r>
    </w:p>
    <w:p w14:paraId="73F1DA64" w14:textId="77777777" w:rsidR="00000000" w:rsidRDefault="003B3694">
      <w:pPr>
        <w:pStyle w:val="a0"/>
        <w:ind w:firstLine="720"/>
        <w:rPr>
          <w:rFonts w:hint="cs"/>
        </w:rPr>
      </w:pPr>
    </w:p>
    <w:p w14:paraId="2054235E" w14:textId="77777777" w:rsidR="00000000" w:rsidRDefault="003B3694">
      <w:pPr>
        <w:pStyle w:val="a0"/>
        <w:ind w:firstLine="720"/>
        <w:rPr>
          <w:rFonts w:hint="cs"/>
          <w:rtl/>
        </w:rPr>
      </w:pPr>
      <w:r>
        <w:rPr>
          <w:rFonts w:hint="cs"/>
          <w:rtl/>
        </w:rPr>
        <w:t xml:space="preserve">2. אם כן - </w:t>
      </w:r>
      <w:r>
        <w:rPr>
          <w:rtl/>
        </w:rPr>
        <w:t xml:space="preserve">האם </w:t>
      </w:r>
      <w:r>
        <w:rPr>
          <w:rFonts w:hint="cs"/>
          <w:rtl/>
        </w:rPr>
        <w:t>יפוצו</w:t>
      </w:r>
      <w:r>
        <w:rPr>
          <w:rtl/>
        </w:rPr>
        <w:t xml:space="preserve"> </w:t>
      </w:r>
      <w:r>
        <w:rPr>
          <w:rFonts w:hint="cs"/>
          <w:rtl/>
        </w:rPr>
        <w:t>ה</w:t>
      </w:r>
      <w:r>
        <w:rPr>
          <w:rtl/>
        </w:rPr>
        <w:t>חולים</w:t>
      </w:r>
      <w:r>
        <w:rPr>
          <w:rFonts w:hint="cs"/>
          <w:rtl/>
        </w:rPr>
        <w:t xml:space="preserve"> שנפגעו מכך?</w:t>
      </w:r>
    </w:p>
    <w:p w14:paraId="56DD9C7F" w14:textId="77777777" w:rsidR="00000000" w:rsidRDefault="003B3694">
      <w:pPr>
        <w:pStyle w:val="a0"/>
        <w:ind w:firstLine="720"/>
      </w:pPr>
    </w:p>
    <w:p w14:paraId="0EC99BB1" w14:textId="77777777" w:rsidR="00000000" w:rsidRDefault="003B3694">
      <w:pPr>
        <w:pStyle w:val="a0"/>
        <w:ind w:firstLine="720"/>
        <w:rPr>
          <w:rFonts w:hint="cs"/>
          <w:rtl/>
        </w:rPr>
      </w:pPr>
      <w:r>
        <w:rPr>
          <w:rFonts w:hint="cs"/>
          <w:rtl/>
        </w:rPr>
        <w:t xml:space="preserve">3. </w:t>
      </w:r>
      <w:r>
        <w:rPr>
          <w:rtl/>
        </w:rPr>
        <w:t xml:space="preserve">האם </w:t>
      </w:r>
      <w:r>
        <w:rPr>
          <w:rFonts w:hint="cs"/>
          <w:rtl/>
        </w:rPr>
        <w:t>יש למשרדך</w:t>
      </w:r>
      <w:r>
        <w:rPr>
          <w:rtl/>
        </w:rPr>
        <w:t xml:space="preserve"> מנגנון פיקוח</w:t>
      </w:r>
      <w:r>
        <w:rPr>
          <w:rtl/>
        </w:rPr>
        <w:t xml:space="preserve"> בנושא זה</w:t>
      </w:r>
      <w:r>
        <w:rPr>
          <w:rFonts w:hint="cs"/>
          <w:rtl/>
        </w:rPr>
        <w:t>?</w:t>
      </w:r>
    </w:p>
    <w:p w14:paraId="676689D3" w14:textId="77777777" w:rsidR="00000000" w:rsidRDefault="003B3694">
      <w:pPr>
        <w:pStyle w:val="a0"/>
        <w:ind w:firstLine="720"/>
        <w:rPr>
          <w:rtl/>
        </w:rPr>
      </w:pPr>
    </w:p>
    <w:p w14:paraId="63C24A27" w14:textId="77777777" w:rsidR="00000000" w:rsidRDefault="003B3694">
      <w:pPr>
        <w:pStyle w:val="a0"/>
        <w:ind w:firstLine="720"/>
        <w:rPr>
          <w:rFonts w:hint="cs"/>
          <w:rtl/>
        </w:rPr>
      </w:pPr>
      <w:r>
        <w:rPr>
          <w:rFonts w:hint="cs"/>
          <w:rtl/>
        </w:rPr>
        <w:t>4. מה ייעשה כדי שחולים יקבלו את התרופות שהם זקוקים להן?</w:t>
      </w:r>
    </w:p>
    <w:p w14:paraId="2FA3A697" w14:textId="77777777" w:rsidR="00000000" w:rsidRDefault="003B3694">
      <w:pPr>
        <w:pStyle w:val="a0"/>
        <w:ind w:firstLine="720"/>
        <w:rPr>
          <w:rFonts w:hint="cs"/>
          <w:rtl/>
        </w:rPr>
      </w:pPr>
    </w:p>
    <w:p w14:paraId="343AC254" w14:textId="77777777" w:rsidR="00000000" w:rsidRDefault="003B3694">
      <w:pPr>
        <w:pStyle w:val="a0"/>
        <w:ind w:firstLine="0"/>
        <w:rPr>
          <w:b/>
          <w:bCs/>
          <w:u w:val="single"/>
        </w:rPr>
      </w:pPr>
      <w:r>
        <w:rPr>
          <w:rFonts w:hint="eastAsia"/>
          <w:b/>
          <w:bCs/>
          <w:u w:val="single"/>
          <w:rtl/>
        </w:rPr>
        <w:t>תשובת</w:t>
      </w:r>
      <w:r>
        <w:rPr>
          <w:b/>
          <w:bCs/>
          <w:u w:val="single"/>
          <w:rtl/>
        </w:rPr>
        <w:t xml:space="preserve"> שר הבריאות דני נוה:</w:t>
      </w:r>
    </w:p>
    <w:p w14:paraId="4D3DD154" w14:textId="77777777" w:rsidR="00000000" w:rsidRDefault="003B3694">
      <w:pPr>
        <w:pStyle w:val="a0"/>
        <w:ind w:firstLine="0"/>
        <w:rPr>
          <w:b/>
          <w:rtl/>
        </w:rPr>
      </w:pPr>
      <w:r>
        <w:rPr>
          <w:b/>
          <w:rtl/>
        </w:rPr>
        <w:t xml:space="preserve">(לא נקראה, נמסרה </w:t>
      </w:r>
      <w:r>
        <w:rPr>
          <w:rFonts w:hint="eastAsia"/>
          <w:b/>
          <w:rtl/>
        </w:rPr>
        <w:t>לפרוטוקול</w:t>
      </w:r>
      <w:r>
        <w:rPr>
          <w:b/>
          <w:rtl/>
        </w:rPr>
        <w:t>)</w:t>
      </w:r>
    </w:p>
    <w:p w14:paraId="579461ED" w14:textId="77777777" w:rsidR="00000000" w:rsidRDefault="003B3694">
      <w:pPr>
        <w:pStyle w:val="a0"/>
        <w:rPr>
          <w:rFonts w:hint="cs"/>
          <w:b/>
          <w:rtl/>
        </w:rPr>
      </w:pPr>
    </w:p>
    <w:p w14:paraId="727D95D7" w14:textId="77777777" w:rsidR="00000000" w:rsidRDefault="003B3694">
      <w:pPr>
        <w:pStyle w:val="a0"/>
        <w:ind w:left="26" w:firstLine="694"/>
        <w:rPr>
          <w:rFonts w:hint="cs"/>
          <w:b/>
          <w:rtl/>
        </w:rPr>
      </w:pPr>
      <w:r>
        <w:rPr>
          <w:rFonts w:hint="cs"/>
          <w:b/>
          <w:rtl/>
        </w:rPr>
        <w:t xml:space="preserve">1. אכן הידיעה נכונה. </w:t>
      </w:r>
    </w:p>
    <w:p w14:paraId="56EA43A7" w14:textId="77777777" w:rsidR="00000000" w:rsidRDefault="003B3694">
      <w:pPr>
        <w:pStyle w:val="a0"/>
        <w:ind w:left="719" w:firstLine="0"/>
        <w:rPr>
          <w:rFonts w:hint="cs"/>
          <w:b/>
          <w:rtl/>
        </w:rPr>
      </w:pPr>
    </w:p>
    <w:p w14:paraId="743242E5" w14:textId="77777777" w:rsidR="00000000" w:rsidRDefault="003B3694">
      <w:pPr>
        <w:pStyle w:val="a0"/>
        <w:ind w:left="26" w:firstLine="694"/>
        <w:rPr>
          <w:rFonts w:hint="cs"/>
          <w:b/>
          <w:rtl/>
        </w:rPr>
      </w:pPr>
      <w:r>
        <w:rPr>
          <w:rFonts w:hint="cs"/>
          <w:b/>
          <w:rtl/>
        </w:rPr>
        <w:t xml:space="preserve">2. לנוכח העבודה כי לא נגרם נזק לחולים </w:t>
      </w:r>
      <w:r>
        <w:rPr>
          <w:b/>
          <w:rtl/>
        </w:rPr>
        <w:t>–</w:t>
      </w:r>
      <w:r>
        <w:rPr>
          <w:rFonts w:hint="cs"/>
          <w:b/>
          <w:rtl/>
        </w:rPr>
        <w:t xml:space="preserve"> אין צורך בפיצוי.</w:t>
      </w:r>
    </w:p>
    <w:p w14:paraId="473D343E" w14:textId="77777777" w:rsidR="00000000" w:rsidRDefault="003B3694">
      <w:pPr>
        <w:pStyle w:val="a0"/>
        <w:ind w:left="26" w:firstLine="0"/>
        <w:rPr>
          <w:rFonts w:hint="cs"/>
          <w:b/>
          <w:rtl/>
        </w:rPr>
      </w:pPr>
    </w:p>
    <w:p w14:paraId="1209FB7A" w14:textId="77777777" w:rsidR="00000000" w:rsidRDefault="003B3694">
      <w:pPr>
        <w:pStyle w:val="a0"/>
        <w:ind w:left="26" w:firstLine="694"/>
        <w:rPr>
          <w:rFonts w:hint="cs"/>
          <w:b/>
          <w:rtl/>
        </w:rPr>
      </w:pPr>
      <w:r>
        <w:rPr>
          <w:rFonts w:hint="cs"/>
          <w:b/>
          <w:rtl/>
        </w:rPr>
        <w:t>3-4. למשרד הבריאות אין מנגנון  פיקוח ישיר בנושא זה.</w:t>
      </w:r>
      <w:r>
        <w:rPr>
          <w:rFonts w:hint="cs"/>
          <w:b/>
          <w:rtl/>
        </w:rPr>
        <w:t xml:space="preserve"> עם זאת, באפשרות כל מבוטח להגיש קבילה לנציבת קבילות הציבור, שפועלת מתוקף חוק ביטוח בריאות ממלכתי. פניות כל מבוטח שיפנה ייבדקו, ועמדת הנציבה תועבר לידיעת המבוטח והקופה שבה הוא מבוטח. </w:t>
      </w:r>
    </w:p>
    <w:p w14:paraId="24013FB4" w14:textId="77777777" w:rsidR="00000000" w:rsidRDefault="003B3694">
      <w:pPr>
        <w:pStyle w:val="a0"/>
        <w:rPr>
          <w:rFonts w:hint="cs"/>
          <w:rtl/>
        </w:rPr>
      </w:pPr>
    </w:p>
    <w:p w14:paraId="5EF5A1B3" w14:textId="77777777" w:rsidR="00000000" w:rsidRDefault="003B3694">
      <w:pPr>
        <w:pStyle w:val="a0"/>
        <w:rPr>
          <w:rFonts w:hint="cs"/>
          <w:rtl/>
        </w:rPr>
      </w:pPr>
    </w:p>
    <w:p w14:paraId="10492A8B" w14:textId="77777777" w:rsidR="00000000" w:rsidRDefault="003B3694">
      <w:pPr>
        <w:pStyle w:val="a1"/>
        <w:jc w:val="center"/>
        <w:rPr>
          <w:rtl/>
        </w:rPr>
      </w:pPr>
      <w:bookmarkStart w:id="895" w:name="CQ14090FI0014090T12_11_2003_21_32_22"/>
      <w:bookmarkStart w:id="896" w:name="_Toc69719500"/>
      <w:bookmarkEnd w:id="895"/>
      <w:r>
        <w:rPr>
          <w:rtl/>
        </w:rPr>
        <w:t>450. טיפול בחולה במחלת קרוהן</w:t>
      </w:r>
      <w:bookmarkEnd w:id="896"/>
    </w:p>
    <w:p w14:paraId="61F1DA28" w14:textId="77777777" w:rsidR="00000000" w:rsidRDefault="003B3694">
      <w:pPr>
        <w:pStyle w:val="a1"/>
        <w:jc w:val="center"/>
        <w:rPr>
          <w:rtl/>
        </w:rPr>
      </w:pPr>
    </w:p>
    <w:p w14:paraId="164B0B33" w14:textId="77777777" w:rsidR="00000000" w:rsidRDefault="003B3694">
      <w:pPr>
        <w:pStyle w:val="a0"/>
        <w:ind w:firstLine="0"/>
        <w:rPr>
          <w:bCs/>
          <w:u w:val="single"/>
        </w:rPr>
      </w:pPr>
      <w:bookmarkStart w:id="897" w:name="ESQ14090"/>
      <w:bookmarkEnd w:id="897"/>
      <w:r>
        <w:rPr>
          <w:bCs/>
          <w:u w:val="single"/>
          <w:rtl/>
        </w:rPr>
        <w:t>חבר</w:t>
      </w:r>
      <w:r>
        <w:rPr>
          <w:rFonts w:hint="cs"/>
          <w:bCs/>
          <w:u w:val="single"/>
          <w:rtl/>
        </w:rPr>
        <w:t xml:space="preserve"> הכנסת </w:t>
      </w:r>
      <w:r>
        <w:rPr>
          <w:bCs/>
          <w:u w:val="single"/>
          <w:rtl/>
        </w:rPr>
        <w:t>יאיר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57F94EC3" w14:textId="77777777" w:rsidR="00000000" w:rsidRDefault="003B3694">
      <w:pPr>
        <w:pStyle w:val="a0"/>
        <w:ind w:firstLine="720"/>
      </w:pPr>
      <w:r>
        <w:rPr>
          <w:rtl/>
        </w:rPr>
        <w:t>ביום</w:t>
      </w:r>
      <w:r>
        <w:rPr>
          <w:rtl/>
        </w:rPr>
        <w:t xml:space="preserve"> כ"ג בתמוז התשס"ג (23 ביולי 2003):</w:t>
      </w:r>
    </w:p>
    <w:p w14:paraId="124F6144" w14:textId="77777777" w:rsidR="00000000" w:rsidRDefault="003B3694">
      <w:pPr>
        <w:pStyle w:val="a0"/>
        <w:rPr>
          <w:rFonts w:hint="cs"/>
        </w:rPr>
      </w:pPr>
    </w:p>
    <w:p w14:paraId="0A5319B1" w14:textId="77777777" w:rsidR="00000000" w:rsidRDefault="003B3694">
      <w:pPr>
        <w:pStyle w:val="a0"/>
        <w:ind w:firstLine="720"/>
      </w:pPr>
      <w:r>
        <w:rPr>
          <w:rFonts w:hint="cs"/>
          <w:rtl/>
        </w:rPr>
        <w:t>ב</w:t>
      </w:r>
      <w:r>
        <w:rPr>
          <w:rtl/>
        </w:rPr>
        <w:t>מכתבו של מנהל המחלקה להמטולוגיה ב</w:t>
      </w:r>
      <w:r>
        <w:rPr>
          <w:rFonts w:hint="cs"/>
          <w:rtl/>
        </w:rPr>
        <w:t xml:space="preserve">בית-החולים </w:t>
      </w:r>
      <w:r>
        <w:rPr>
          <w:rtl/>
        </w:rPr>
        <w:t xml:space="preserve">"הדסה" לרופא </w:t>
      </w:r>
      <w:r>
        <w:rPr>
          <w:rFonts w:hint="cs"/>
          <w:rtl/>
        </w:rPr>
        <w:t>קופת-החולים</w:t>
      </w:r>
      <w:r>
        <w:rPr>
          <w:rtl/>
        </w:rPr>
        <w:t xml:space="preserve"> </w:t>
      </w:r>
      <w:r>
        <w:rPr>
          <w:rFonts w:hint="cs"/>
          <w:rtl/>
        </w:rPr>
        <w:t>ה</w:t>
      </w:r>
      <w:r>
        <w:rPr>
          <w:rtl/>
        </w:rPr>
        <w:t>לאומית</w:t>
      </w:r>
      <w:r>
        <w:rPr>
          <w:rFonts w:hint="cs"/>
          <w:rtl/>
        </w:rPr>
        <w:t>,</w:t>
      </w:r>
      <w:r>
        <w:rPr>
          <w:rtl/>
        </w:rPr>
        <w:t xml:space="preserve"> הוא מבקש לאשר לחולה טיפול ב</w:t>
      </w:r>
      <w:r>
        <w:rPr>
          <w:rFonts w:hint="cs"/>
          <w:rtl/>
        </w:rPr>
        <w:t>"</w:t>
      </w:r>
      <w:r>
        <w:rPr>
          <w:rtl/>
        </w:rPr>
        <w:t>ארי</w:t>
      </w:r>
      <w:r>
        <w:rPr>
          <w:rFonts w:hint="cs"/>
          <w:rtl/>
        </w:rPr>
        <w:t>ט</w:t>
      </w:r>
      <w:r>
        <w:rPr>
          <w:rtl/>
        </w:rPr>
        <w:t>רופויטין</w:t>
      </w:r>
      <w:r>
        <w:rPr>
          <w:rFonts w:hint="cs"/>
          <w:rtl/>
        </w:rPr>
        <w:t>"</w:t>
      </w:r>
      <w:r>
        <w:rPr>
          <w:rtl/>
        </w:rPr>
        <w:t xml:space="preserve"> שהוכח כיעיל </w:t>
      </w:r>
      <w:r>
        <w:rPr>
          <w:rFonts w:hint="cs"/>
          <w:rtl/>
        </w:rPr>
        <w:t>ב</w:t>
      </w:r>
      <w:r>
        <w:rPr>
          <w:rtl/>
        </w:rPr>
        <w:t>אנמיה של מחלת קרוהן. למיטב ידיעתי</w:t>
      </w:r>
      <w:r>
        <w:rPr>
          <w:rFonts w:hint="cs"/>
          <w:rtl/>
        </w:rPr>
        <w:t>,</w:t>
      </w:r>
      <w:r>
        <w:rPr>
          <w:rtl/>
        </w:rPr>
        <w:t xml:space="preserve"> הקופה מסרבת לממן זאת</w:t>
      </w:r>
      <w:r>
        <w:rPr>
          <w:rFonts w:hint="cs"/>
          <w:rtl/>
        </w:rPr>
        <w:t>,</w:t>
      </w:r>
      <w:r>
        <w:rPr>
          <w:rtl/>
        </w:rPr>
        <w:t xml:space="preserve"> והעלות היא כ-28</w:t>
      </w:r>
      <w:r>
        <w:rPr>
          <w:rFonts w:hint="cs"/>
          <w:rtl/>
        </w:rPr>
        <w:t>,</w:t>
      </w:r>
      <w:r>
        <w:rPr>
          <w:rtl/>
        </w:rPr>
        <w:t xml:space="preserve">000 </w:t>
      </w:r>
      <w:r>
        <w:rPr>
          <w:rFonts w:hint="cs"/>
          <w:rtl/>
        </w:rPr>
        <w:t>שקל ב</w:t>
      </w:r>
      <w:r>
        <w:rPr>
          <w:rtl/>
        </w:rPr>
        <w:t>חודש</w:t>
      </w:r>
      <w:r>
        <w:rPr>
          <w:rtl/>
        </w:rPr>
        <w:t>.</w:t>
      </w:r>
    </w:p>
    <w:p w14:paraId="310D4051" w14:textId="77777777" w:rsidR="00000000" w:rsidRDefault="003B3694">
      <w:pPr>
        <w:pStyle w:val="a0"/>
        <w:ind w:firstLine="720"/>
      </w:pPr>
    </w:p>
    <w:p w14:paraId="646932EC" w14:textId="77777777" w:rsidR="00000000" w:rsidRDefault="003B3694">
      <w:pPr>
        <w:pStyle w:val="a0"/>
        <w:ind w:firstLine="720"/>
      </w:pPr>
      <w:r>
        <w:rPr>
          <w:rFonts w:hint="cs"/>
          <w:rtl/>
        </w:rPr>
        <w:t>רצוני לשאול</w:t>
      </w:r>
      <w:r>
        <w:rPr>
          <w:rtl/>
        </w:rPr>
        <w:t>:</w:t>
      </w:r>
    </w:p>
    <w:p w14:paraId="32D37D39" w14:textId="77777777" w:rsidR="00000000" w:rsidRDefault="003B3694">
      <w:pPr>
        <w:pStyle w:val="a0"/>
        <w:ind w:firstLine="720"/>
      </w:pPr>
    </w:p>
    <w:p w14:paraId="7677C65A" w14:textId="77777777" w:rsidR="00000000" w:rsidRDefault="003B3694">
      <w:pPr>
        <w:pStyle w:val="a0"/>
        <w:ind w:firstLine="720"/>
        <w:rPr>
          <w:rtl/>
        </w:rPr>
      </w:pPr>
      <w:r>
        <w:rPr>
          <w:rFonts w:hint="cs"/>
          <w:rtl/>
        </w:rPr>
        <w:t xml:space="preserve">1. </w:t>
      </w:r>
      <w:r>
        <w:rPr>
          <w:rtl/>
        </w:rPr>
        <w:t xml:space="preserve">האם אישרה הקופה את בקשת </w:t>
      </w:r>
      <w:r>
        <w:rPr>
          <w:rFonts w:hint="cs"/>
          <w:rtl/>
        </w:rPr>
        <w:t>מנהל המחלקה</w:t>
      </w:r>
      <w:r>
        <w:rPr>
          <w:rtl/>
        </w:rPr>
        <w:t>?</w:t>
      </w:r>
    </w:p>
    <w:p w14:paraId="6C0151F2" w14:textId="77777777" w:rsidR="00000000" w:rsidRDefault="003B3694">
      <w:pPr>
        <w:pStyle w:val="a0"/>
        <w:ind w:firstLine="720"/>
        <w:rPr>
          <w:rtl/>
        </w:rPr>
      </w:pPr>
    </w:p>
    <w:p w14:paraId="09B19672" w14:textId="77777777" w:rsidR="00000000" w:rsidRDefault="003B3694">
      <w:pPr>
        <w:pStyle w:val="a0"/>
        <w:ind w:firstLine="720"/>
        <w:rPr>
          <w:rtl/>
        </w:rPr>
      </w:pPr>
      <w:r>
        <w:rPr>
          <w:rFonts w:hint="cs"/>
          <w:rtl/>
        </w:rPr>
        <w:t xml:space="preserve">2. </w:t>
      </w:r>
      <w:r>
        <w:rPr>
          <w:rtl/>
        </w:rPr>
        <w:t xml:space="preserve">אם לא </w:t>
      </w:r>
      <w:r>
        <w:rPr>
          <w:rFonts w:hint="cs"/>
          <w:rtl/>
        </w:rPr>
        <w:t>–</w:t>
      </w:r>
      <w:r>
        <w:rPr>
          <w:rtl/>
        </w:rPr>
        <w:t xml:space="preserve"> </w:t>
      </w:r>
      <w:r>
        <w:rPr>
          <w:rFonts w:hint="cs"/>
          <w:rtl/>
        </w:rPr>
        <w:t>איזה פתרון מציע משרדך לחולה</w:t>
      </w:r>
      <w:r>
        <w:rPr>
          <w:rtl/>
        </w:rPr>
        <w:t>?</w:t>
      </w:r>
    </w:p>
    <w:p w14:paraId="7CE54BAF" w14:textId="77777777" w:rsidR="00000000" w:rsidRDefault="003B3694">
      <w:pPr>
        <w:pStyle w:val="a0"/>
        <w:ind w:firstLine="720"/>
        <w:rPr>
          <w:rtl/>
        </w:rPr>
      </w:pPr>
    </w:p>
    <w:p w14:paraId="0395623A" w14:textId="77777777" w:rsidR="00000000" w:rsidRDefault="003B3694">
      <w:pPr>
        <w:pStyle w:val="a0"/>
        <w:ind w:firstLine="0"/>
        <w:rPr>
          <w:rFonts w:hint="cs"/>
          <w:b/>
          <w:bCs/>
          <w:u w:val="single"/>
          <w:rtl/>
        </w:rPr>
      </w:pPr>
      <w:r>
        <w:rPr>
          <w:rFonts w:hint="cs"/>
          <w:b/>
          <w:bCs/>
          <w:u w:val="single"/>
          <w:rtl/>
        </w:rPr>
        <w:t>תשובת שר הבריאות דני נוה:</w:t>
      </w:r>
    </w:p>
    <w:p w14:paraId="14E6030B" w14:textId="77777777" w:rsidR="00000000" w:rsidRDefault="003B3694">
      <w:pPr>
        <w:pStyle w:val="a0"/>
        <w:ind w:firstLine="0"/>
        <w:rPr>
          <w:rFonts w:hint="cs"/>
          <w:b/>
          <w:rtl/>
        </w:rPr>
      </w:pPr>
      <w:r>
        <w:rPr>
          <w:rFonts w:hint="cs"/>
          <w:b/>
          <w:rtl/>
        </w:rPr>
        <w:t>(לא נקראה, נמסרה לפרוטוקול)</w:t>
      </w:r>
    </w:p>
    <w:p w14:paraId="570F8AC5" w14:textId="77777777" w:rsidR="00000000" w:rsidRDefault="003B3694">
      <w:pPr>
        <w:pStyle w:val="a0"/>
        <w:rPr>
          <w:rFonts w:hint="cs"/>
          <w:rtl/>
        </w:rPr>
      </w:pPr>
    </w:p>
    <w:p w14:paraId="0A4B963D" w14:textId="77777777" w:rsidR="00000000" w:rsidRDefault="003B3694">
      <w:pPr>
        <w:pStyle w:val="a0"/>
        <w:ind w:left="26" w:firstLine="694"/>
        <w:rPr>
          <w:rFonts w:hint="cs"/>
          <w:rtl/>
        </w:rPr>
      </w:pPr>
      <w:r>
        <w:rPr>
          <w:rFonts w:hint="cs"/>
          <w:rtl/>
        </w:rPr>
        <w:t>1. קופת-חולים לאומית לא אישרה את בקשת מנהלת המחלקה ההמטולוגית בבית-החולים "הדסה" לטיפול ב"אריטרופויטין</w:t>
      </w:r>
      <w:r>
        <w:rPr>
          <w:rFonts w:hint="cs"/>
          <w:rtl/>
        </w:rPr>
        <w:t>".</w:t>
      </w:r>
    </w:p>
    <w:p w14:paraId="10CF6081" w14:textId="77777777" w:rsidR="00000000" w:rsidRDefault="003B3694">
      <w:pPr>
        <w:pStyle w:val="a0"/>
        <w:ind w:left="26" w:firstLine="0"/>
        <w:rPr>
          <w:rFonts w:hint="cs"/>
          <w:rtl/>
        </w:rPr>
      </w:pPr>
    </w:p>
    <w:p w14:paraId="7EB5ED22" w14:textId="77777777" w:rsidR="00000000" w:rsidRDefault="003B3694">
      <w:pPr>
        <w:pStyle w:val="a0"/>
        <w:ind w:left="26" w:firstLine="694"/>
        <w:rPr>
          <w:rFonts w:hint="cs"/>
          <w:rtl/>
        </w:rPr>
      </w:pPr>
      <w:r>
        <w:rPr>
          <w:rFonts w:hint="cs"/>
          <w:rtl/>
        </w:rPr>
        <w:t>2. לצערנו, במצב החוקי הקיים לא ניתן לחייב את קופת-חולים לספק למבוטח תרופה שהתווייתה אינה כלולה ב"סל השירותים הבסיסי".</w:t>
      </w:r>
    </w:p>
    <w:p w14:paraId="24571B01" w14:textId="77777777" w:rsidR="00000000" w:rsidRDefault="003B3694">
      <w:pPr>
        <w:pStyle w:val="a0"/>
        <w:rPr>
          <w:rFonts w:hint="cs"/>
          <w:rtl/>
        </w:rPr>
      </w:pPr>
    </w:p>
    <w:p w14:paraId="3CB3AD56" w14:textId="77777777" w:rsidR="00000000" w:rsidRDefault="003B3694">
      <w:pPr>
        <w:pStyle w:val="a0"/>
        <w:rPr>
          <w:rFonts w:hint="cs"/>
          <w:rtl/>
        </w:rPr>
      </w:pPr>
    </w:p>
    <w:p w14:paraId="540D8A04" w14:textId="77777777" w:rsidR="00000000" w:rsidRDefault="003B3694">
      <w:pPr>
        <w:pStyle w:val="a1"/>
        <w:jc w:val="center"/>
        <w:rPr>
          <w:rtl/>
        </w:rPr>
      </w:pPr>
      <w:bookmarkStart w:id="898" w:name="CQ14236FI0014236T12_11_2003_21_32_49"/>
      <w:bookmarkStart w:id="899" w:name="_Toc69719501"/>
      <w:bookmarkEnd w:id="898"/>
      <w:r>
        <w:rPr>
          <w:rtl/>
        </w:rPr>
        <w:t>457. בדיקת תינוקות וחיסונם בתחנות טיפת</w:t>
      </w:r>
      <w:r>
        <w:rPr>
          <w:rFonts w:hint="cs"/>
          <w:rtl/>
        </w:rPr>
        <w:t>-</w:t>
      </w:r>
      <w:r>
        <w:rPr>
          <w:rtl/>
        </w:rPr>
        <w:t>חלב</w:t>
      </w:r>
      <w:bookmarkEnd w:id="899"/>
    </w:p>
    <w:p w14:paraId="2674AA20" w14:textId="77777777" w:rsidR="00000000" w:rsidRDefault="003B3694">
      <w:pPr>
        <w:pStyle w:val="a1"/>
        <w:jc w:val="center"/>
        <w:rPr>
          <w:rtl/>
        </w:rPr>
      </w:pPr>
    </w:p>
    <w:p w14:paraId="64AF4BF7" w14:textId="77777777" w:rsidR="00000000" w:rsidRDefault="003B3694">
      <w:pPr>
        <w:pStyle w:val="a0"/>
        <w:ind w:firstLine="0"/>
        <w:rPr>
          <w:bCs/>
          <w:u w:val="single"/>
        </w:rPr>
      </w:pPr>
      <w:bookmarkStart w:id="900" w:name="ESQ14236"/>
      <w:bookmarkEnd w:id="900"/>
      <w:r>
        <w:rPr>
          <w:bCs/>
          <w:u w:val="single"/>
          <w:rtl/>
        </w:rPr>
        <w:t>חבר</w:t>
      </w:r>
      <w:r>
        <w:rPr>
          <w:rFonts w:hint="cs"/>
          <w:bCs/>
          <w:u w:val="single"/>
          <w:rtl/>
        </w:rPr>
        <w:t xml:space="preserve"> הכנסת </w:t>
      </w:r>
      <w:r>
        <w:rPr>
          <w:bCs/>
          <w:u w:val="single"/>
          <w:rtl/>
        </w:rPr>
        <w:t>דניאל בנלולו</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3402215E" w14:textId="77777777" w:rsidR="00000000" w:rsidRDefault="003B3694">
      <w:pPr>
        <w:pStyle w:val="a0"/>
        <w:ind w:firstLine="720"/>
        <w:rPr>
          <w:rFonts w:hint="cs"/>
          <w:rtl/>
        </w:rPr>
      </w:pPr>
      <w:r>
        <w:rPr>
          <w:rtl/>
        </w:rPr>
        <w:t>ביום כ"ג בתמוז התשס"ג (23 ביולי 2003):</w:t>
      </w:r>
    </w:p>
    <w:p w14:paraId="50C6D66F" w14:textId="77777777" w:rsidR="00000000" w:rsidRDefault="003B3694">
      <w:pPr>
        <w:pStyle w:val="a0"/>
        <w:ind w:firstLine="720"/>
        <w:rPr>
          <w:rFonts w:hint="cs"/>
          <w:rtl/>
        </w:rPr>
      </w:pPr>
    </w:p>
    <w:p w14:paraId="771D3E82" w14:textId="77777777" w:rsidR="00000000" w:rsidRDefault="003B3694">
      <w:pPr>
        <w:pStyle w:val="a0"/>
        <w:ind w:firstLine="720"/>
        <w:rPr>
          <w:rFonts w:hint="cs"/>
          <w:rtl/>
        </w:rPr>
      </w:pPr>
    </w:p>
    <w:p w14:paraId="37F3E76E" w14:textId="77777777" w:rsidR="00000000" w:rsidRDefault="003B3694">
      <w:pPr>
        <w:pStyle w:val="a0"/>
        <w:ind w:firstLine="720"/>
      </w:pPr>
      <w:r>
        <w:rPr>
          <w:rFonts w:hint="cs"/>
          <w:rtl/>
        </w:rPr>
        <w:t>פורסם,</w:t>
      </w:r>
      <w:r>
        <w:rPr>
          <w:rFonts w:hint="cs"/>
          <w:rtl/>
        </w:rPr>
        <w:t xml:space="preserve"> כי</w:t>
      </w:r>
      <w:r>
        <w:rPr>
          <w:rtl/>
        </w:rPr>
        <w:t xml:space="preserve"> טיפות</w:t>
      </w:r>
      <w:r>
        <w:rPr>
          <w:rFonts w:hint="cs"/>
          <w:rtl/>
        </w:rPr>
        <w:t>-</w:t>
      </w:r>
      <w:r>
        <w:rPr>
          <w:rtl/>
        </w:rPr>
        <w:t>חלב המתוקצבות ע</w:t>
      </w:r>
      <w:r>
        <w:rPr>
          <w:rFonts w:hint="cs"/>
          <w:rtl/>
        </w:rPr>
        <w:t>ל-יד</w:t>
      </w:r>
      <w:r>
        <w:rPr>
          <w:rtl/>
        </w:rPr>
        <w:t xml:space="preserve">י הרשויות </w:t>
      </w:r>
      <w:r>
        <w:rPr>
          <w:rFonts w:hint="cs"/>
          <w:rtl/>
        </w:rPr>
        <w:t>המקומיות</w:t>
      </w:r>
      <w:r>
        <w:rPr>
          <w:rtl/>
        </w:rPr>
        <w:t xml:space="preserve"> מסרבות לבדוק ולחסן תינוקות שהוריהם אינם מסוגל</w:t>
      </w:r>
      <w:r>
        <w:rPr>
          <w:rFonts w:hint="cs"/>
          <w:rtl/>
        </w:rPr>
        <w:t>ים</w:t>
      </w:r>
      <w:r>
        <w:rPr>
          <w:rtl/>
        </w:rPr>
        <w:t xml:space="preserve"> לשלם את אגרת הש</w:t>
      </w:r>
      <w:r>
        <w:rPr>
          <w:rFonts w:hint="cs"/>
          <w:rtl/>
        </w:rPr>
        <w:t>י</w:t>
      </w:r>
      <w:r>
        <w:rPr>
          <w:rtl/>
        </w:rPr>
        <w:t>רות</w:t>
      </w:r>
      <w:r>
        <w:rPr>
          <w:rFonts w:hint="cs"/>
          <w:rtl/>
        </w:rPr>
        <w:t>,</w:t>
      </w:r>
      <w:r>
        <w:rPr>
          <w:rtl/>
        </w:rPr>
        <w:t xml:space="preserve"> ואפילו </w:t>
      </w:r>
      <w:r>
        <w:rPr>
          <w:rFonts w:hint="cs"/>
          <w:rtl/>
        </w:rPr>
        <w:t>אינן</w:t>
      </w:r>
      <w:r>
        <w:rPr>
          <w:rtl/>
        </w:rPr>
        <w:t xml:space="preserve"> מוכנות לפרוס את התשלום</w:t>
      </w:r>
      <w:r>
        <w:rPr>
          <w:rFonts w:hint="cs"/>
          <w:rtl/>
        </w:rPr>
        <w:t>.</w:t>
      </w:r>
      <w:r>
        <w:rPr>
          <w:rtl/>
        </w:rPr>
        <w:t xml:space="preserve"> </w:t>
      </w:r>
    </w:p>
    <w:p w14:paraId="23023783" w14:textId="77777777" w:rsidR="00000000" w:rsidRDefault="003B3694">
      <w:pPr>
        <w:pStyle w:val="a0"/>
        <w:ind w:firstLine="720"/>
      </w:pPr>
    </w:p>
    <w:p w14:paraId="27185A2F" w14:textId="77777777" w:rsidR="00000000" w:rsidRDefault="003B3694">
      <w:pPr>
        <w:pStyle w:val="a0"/>
        <w:ind w:firstLine="720"/>
      </w:pPr>
      <w:r>
        <w:rPr>
          <w:rFonts w:hint="cs"/>
          <w:rtl/>
        </w:rPr>
        <w:t>רצוני לשאול</w:t>
      </w:r>
      <w:r>
        <w:rPr>
          <w:rtl/>
        </w:rPr>
        <w:t>:</w:t>
      </w:r>
    </w:p>
    <w:p w14:paraId="6C487C63" w14:textId="77777777" w:rsidR="00000000" w:rsidRDefault="003B3694">
      <w:pPr>
        <w:pStyle w:val="a0"/>
        <w:ind w:firstLine="720"/>
      </w:pPr>
    </w:p>
    <w:p w14:paraId="33D8CE76" w14:textId="77777777" w:rsidR="00000000" w:rsidRDefault="003B3694">
      <w:pPr>
        <w:pStyle w:val="a0"/>
        <w:ind w:firstLine="720"/>
        <w:rPr>
          <w:rFonts w:hint="cs"/>
          <w:rtl/>
        </w:rPr>
      </w:pPr>
      <w:r>
        <w:rPr>
          <w:rFonts w:hint="cs"/>
          <w:rtl/>
        </w:rPr>
        <w:t xml:space="preserve">1. </w:t>
      </w:r>
      <w:r>
        <w:rPr>
          <w:rtl/>
        </w:rPr>
        <w:t xml:space="preserve">האם </w:t>
      </w:r>
      <w:r>
        <w:rPr>
          <w:rFonts w:hint="cs"/>
          <w:rtl/>
        </w:rPr>
        <w:t>הידיעה נכונה?</w:t>
      </w:r>
    </w:p>
    <w:p w14:paraId="1F755F4F" w14:textId="77777777" w:rsidR="00000000" w:rsidRDefault="003B3694">
      <w:pPr>
        <w:pStyle w:val="a0"/>
        <w:ind w:firstLine="720"/>
        <w:rPr>
          <w:rtl/>
        </w:rPr>
      </w:pPr>
    </w:p>
    <w:p w14:paraId="74D61663" w14:textId="77777777" w:rsidR="00000000" w:rsidRDefault="003B3694">
      <w:pPr>
        <w:pStyle w:val="a0"/>
        <w:ind w:firstLine="720"/>
        <w:rPr>
          <w:rFonts w:hint="cs"/>
          <w:rtl/>
        </w:rPr>
      </w:pPr>
      <w:r>
        <w:rPr>
          <w:rFonts w:hint="cs"/>
          <w:rtl/>
        </w:rPr>
        <w:t xml:space="preserve">2. אם כן - </w:t>
      </w:r>
      <w:r>
        <w:rPr>
          <w:rtl/>
        </w:rPr>
        <w:t xml:space="preserve">מדוע </w:t>
      </w:r>
      <w:r>
        <w:rPr>
          <w:rFonts w:hint="cs"/>
          <w:rtl/>
        </w:rPr>
        <w:t>אין</w:t>
      </w:r>
      <w:r>
        <w:rPr>
          <w:rtl/>
        </w:rPr>
        <w:t xml:space="preserve"> מתאפשרת פריסה תשלומים</w:t>
      </w:r>
      <w:r>
        <w:rPr>
          <w:rFonts w:hint="cs"/>
          <w:rtl/>
        </w:rPr>
        <w:t>,</w:t>
      </w:r>
      <w:r>
        <w:rPr>
          <w:rtl/>
        </w:rPr>
        <w:t xml:space="preserve"> כפי שמתבצע</w:t>
      </w:r>
      <w:r>
        <w:rPr>
          <w:rFonts w:hint="cs"/>
          <w:rtl/>
        </w:rPr>
        <w:t>ת</w:t>
      </w:r>
      <w:r>
        <w:rPr>
          <w:rtl/>
        </w:rPr>
        <w:t xml:space="preserve"> בטיפות</w:t>
      </w:r>
      <w:r>
        <w:rPr>
          <w:rFonts w:hint="cs"/>
          <w:rtl/>
        </w:rPr>
        <w:t>-</w:t>
      </w:r>
      <w:r>
        <w:rPr>
          <w:rtl/>
        </w:rPr>
        <w:t>חלב</w:t>
      </w:r>
      <w:r>
        <w:rPr>
          <w:rtl/>
        </w:rPr>
        <w:t xml:space="preserve"> </w:t>
      </w:r>
      <w:r>
        <w:rPr>
          <w:rFonts w:hint="cs"/>
          <w:rtl/>
        </w:rPr>
        <w:t>שאינן</w:t>
      </w:r>
      <w:r>
        <w:rPr>
          <w:rtl/>
        </w:rPr>
        <w:t xml:space="preserve"> מנוהלות ע</w:t>
      </w:r>
      <w:r>
        <w:rPr>
          <w:rFonts w:hint="cs"/>
          <w:rtl/>
        </w:rPr>
        <w:t>ל-יד</w:t>
      </w:r>
      <w:r>
        <w:rPr>
          <w:rtl/>
        </w:rPr>
        <w:t>י הרשויות</w:t>
      </w:r>
      <w:r>
        <w:rPr>
          <w:rFonts w:hint="cs"/>
          <w:rtl/>
        </w:rPr>
        <w:t>?</w:t>
      </w:r>
      <w:r>
        <w:rPr>
          <w:rtl/>
        </w:rPr>
        <w:t xml:space="preserve"> </w:t>
      </w:r>
    </w:p>
    <w:p w14:paraId="5425D91D" w14:textId="77777777" w:rsidR="00000000" w:rsidRDefault="003B3694">
      <w:pPr>
        <w:pStyle w:val="a0"/>
        <w:ind w:firstLine="720"/>
        <w:rPr>
          <w:rtl/>
        </w:rPr>
      </w:pPr>
    </w:p>
    <w:p w14:paraId="4B06FED5" w14:textId="77777777" w:rsidR="00000000" w:rsidRDefault="003B3694">
      <w:pPr>
        <w:pStyle w:val="a0"/>
        <w:ind w:firstLine="720"/>
        <w:rPr>
          <w:rFonts w:hint="cs"/>
          <w:rtl/>
        </w:rPr>
      </w:pPr>
      <w:r>
        <w:rPr>
          <w:rtl/>
        </w:rPr>
        <w:t xml:space="preserve">3. </w:t>
      </w:r>
      <w:r>
        <w:rPr>
          <w:rFonts w:hint="cs"/>
          <w:rtl/>
        </w:rPr>
        <w:t>מה ייעשה בנדון?</w:t>
      </w:r>
    </w:p>
    <w:p w14:paraId="666B0E4A" w14:textId="77777777" w:rsidR="00000000" w:rsidRDefault="003B3694">
      <w:pPr>
        <w:pStyle w:val="a0"/>
        <w:ind w:firstLine="720"/>
        <w:rPr>
          <w:rtl/>
        </w:rPr>
      </w:pPr>
    </w:p>
    <w:p w14:paraId="34100FB7" w14:textId="77777777" w:rsidR="00000000" w:rsidRDefault="003B3694">
      <w:pPr>
        <w:pStyle w:val="a0"/>
        <w:ind w:firstLine="0"/>
        <w:rPr>
          <w:b/>
          <w:bCs/>
          <w:u w:val="single"/>
        </w:rPr>
      </w:pPr>
      <w:r>
        <w:rPr>
          <w:rFonts w:hint="eastAsia"/>
          <w:b/>
          <w:bCs/>
          <w:u w:val="single"/>
          <w:rtl/>
        </w:rPr>
        <w:t>תשובת</w:t>
      </w:r>
      <w:r>
        <w:rPr>
          <w:b/>
          <w:bCs/>
          <w:u w:val="single"/>
          <w:rtl/>
        </w:rPr>
        <w:t xml:space="preserve"> שר הבריאות דני נוה:</w:t>
      </w:r>
    </w:p>
    <w:p w14:paraId="6737A95C" w14:textId="77777777" w:rsidR="00000000" w:rsidRDefault="003B3694">
      <w:pPr>
        <w:pStyle w:val="a0"/>
        <w:ind w:firstLine="0"/>
        <w:rPr>
          <w:b/>
          <w:rtl/>
        </w:rPr>
      </w:pPr>
      <w:r>
        <w:rPr>
          <w:b/>
          <w:rtl/>
        </w:rPr>
        <w:t xml:space="preserve">(לא נקראה, נמסרה </w:t>
      </w:r>
      <w:r>
        <w:rPr>
          <w:rFonts w:hint="eastAsia"/>
          <w:b/>
          <w:rtl/>
        </w:rPr>
        <w:t>לפרוטוקול</w:t>
      </w:r>
      <w:r>
        <w:rPr>
          <w:b/>
          <w:rtl/>
        </w:rPr>
        <w:t>)</w:t>
      </w:r>
    </w:p>
    <w:p w14:paraId="5D690C01" w14:textId="77777777" w:rsidR="00000000" w:rsidRDefault="003B3694">
      <w:pPr>
        <w:pStyle w:val="a0"/>
        <w:rPr>
          <w:b/>
          <w:rtl/>
        </w:rPr>
      </w:pPr>
    </w:p>
    <w:p w14:paraId="21FE7D8C" w14:textId="77777777" w:rsidR="00000000" w:rsidRDefault="003B3694">
      <w:pPr>
        <w:pStyle w:val="a0"/>
        <w:ind w:left="26" w:firstLine="694"/>
        <w:rPr>
          <w:rFonts w:hint="cs"/>
          <w:rtl/>
        </w:rPr>
      </w:pPr>
      <w:r>
        <w:rPr>
          <w:rFonts w:hint="cs"/>
          <w:rtl/>
        </w:rPr>
        <w:t>1. הידיעה אינה נכונה. שירותי טיפת-חלב ניתנים למרבית האוכלוסייה בתחנות לבריאות המשפחה של משרד הבריאות, ובחלקן בתחנות לבריאות המשפחה של קופות-החולים.</w:t>
      </w:r>
    </w:p>
    <w:p w14:paraId="3B232F03" w14:textId="77777777" w:rsidR="00000000" w:rsidRDefault="003B3694">
      <w:pPr>
        <w:pStyle w:val="a0"/>
        <w:ind w:left="26" w:firstLine="0"/>
        <w:rPr>
          <w:rFonts w:hint="cs"/>
          <w:rtl/>
        </w:rPr>
      </w:pPr>
    </w:p>
    <w:p w14:paraId="4FCF670C" w14:textId="77777777" w:rsidR="00000000" w:rsidRDefault="003B3694">
      <w:pPr>
        <w:pStyle w:val="a0"/>
        <w:ind w:left="26" w:firstLine="694"/>
        <w:rPr>
          <w:rFonts w:hint="cs"/>
          <w:rtl/>
        </w:rPr>
      </w:pPr>
      <w:r>
        <w:rPr>
          <w:rFonts w:hint="cs"/>
          <w:rtl/>
        </w:rPr>
        <w:t xml:space="preserve">2. כיום יש רק שבע רשויות מקומיות המספקות את השירות הזה באופן ישיר, כשהעיקריות שבהן הן עיריית ירושלים ועיריית תל-אביב. </w:t>
      </w:r>
    </w:p>
    <w:p w14:paraId="62B112D8" w14:textId="77777777" w:rsidR="00000000" w:rsidRDefault="003B3694">
      <w:pPr>
        <w:pStyle w:val="a0"/>
        <w:ind w:left="26" w:firstLine="694"/>
        <w:rPr>
          <w:rFonts w:hint="cs"/>
          <w:rtl/>
        </w:rPr>
      </w:pPr>
    </w:p>
    <w:p w14:paraId="3E2CE05B" w14:textId="77777777" w:rsidR="00000000" w:rsidRDefault="003B3694">
      <w:pPr>
        <w:pStyle w:val="a0"/>
        <w:ind w:left="26" w:firstLine="694"/>
        <w:rPr>
          <w:rFonts w:hint="cs"/>
          <w:rtl/>
        </w:rPr>
      </w:pPr>
      <w:r>
        <w:rPr>
          <w:rFonts w:hint="cs"/>
          <w:rtl/>
        </w:rPr>
        <w:t xml:space="preserve">לגבי עיריית ירושלים </w:t>
      </w:r>
      <w:r>
        <w:rPr>
          <w:rtl/>
        </w:rPr>
        <w:t>–</w:t>
      </w:r>
      <w:r>
        <w:rPr>
          <w:rFonts w:hint="cs"/>
          <w:rtl/>
        </w:rPr>
        <w:t xml:space="preserve"> ההנחה בתשלום אגרת שירותי טיפת-חלב ניתנת למשפחות הזכאיות להנחה של 50% ומעלה בארנונה. משפחות שאינן זכאיות להנחה באר</w:t>
      </w:r>
      <w:r>
        <w:rPr>
          <w:rFonts w:hint="cs"/>
          <w:rtl/>
        </w:rPr>
        <w:t xml:space="preserve">נונה או שזכאותן פחותה מ-50%, נדרשות לשלם את מלוא האגרה בטיפת-החלב. עולים חדשים בשנה הראשונה מקבלים פטור מלא. משפחות המצוידות באישור של השירות הסוציאלי מקבלות הנחה של עד 50% מסך האגרה. </w:t>
      </w:r>
    </w:p>
    <w:p w14:paraId="5AA7CE83" w14:textId="77777777" w:rsidR="00000000" w:rsidRDefault="003B3694">
      <w:pPr>
        <w:pStyle w:val="a0"/>
        <w:ind w:left="26" w:firstLine="0"/>
        <w:rPr>
          <w:rFonts w:hint="cs"/>
          <w:rtl/>
        </w:rPr>
      </w:pPr>
    </w:p>
    <w:p w14:paraId="72AA4E0E" w14:textId="77777777" w:rsidR="00000000" w:rsidRDefault="003B3694">
      <w:pPr>
        <w:pStyle w:val="a0"/>
        <w:ind w:left="26" w:firstLine="694"/>
        <w:rPr>
          <w:rFonts w:hint="cs"/>
          <w:rtl/>
        </w:rPr>
      </w:pPr>
      <w:r>
        <w:rPr>
          <w:rFonts w:hint="cs"/>
          <w:rtl/>
        </w:rPr>
        <w:t>לגבי עיריית תל-אביב, כל התינוקות מקבלים שירות ללא יוצא מן הכלל. יש ועד</w:t>
      </w:r>
      <w:r>
        <w:rPr>
          <w:rFonts w:hint="cs"/>
          <w:rtl/>
        </w:rPr>
        <w:t xml:space="preserve">ה המאשרת הנחות בהתאם למצב הכלכלי של המשפחה, עד 50% מגובה האגרה. </w:t>
      </w:r>
    </w:p>
    <w:p w14:paraId="0A816075" w14:textId="77777777" w:rsidR="00000000" w:rsidRDefault="003B3694">
      <w:pPr>
        <w:pStyle w:val="a0"/>
        <w:ind w:left="26" w:firstLine="694"/>
        <w:rPr>
          <w:rFonts w:hint="cs"/>
          <w:rtl/>
        </w:rPr>
      </w:pPr>
    </w:p>
    <w:p w14:paraId="205E153D" w14:textId="77777777" w:rsidR="00000000" w:rsidRDefault="003B3694">
      <w:pPr>
        <w:pStyle w:val="a0"/>
        <w:ind w:left="26" w:firstLine="694"/>
        <w:rPr>
          <w:rFonts w:hint="cs"/>
          <w:rtl/>
        </w:rPr>
      </w:pPr>
      <w:r>
        <w:rPr>
          <w:rFonts w:hint="cs"/>
          <w:rtl/>
        </w:rPr>
        <w:t xml:space="preserve">בטיפות-החלב המופעלות על-ידי עיריות ירושלים ותל-אביב מתבצעת במקרים אלה פריסה של תשלום האגרה לכמה תשלומים. </w:t>
      </w:r>
    </w:p>
    <w:p w14:paraId="5461897E" w14:textId="77777777" w:rsidR="00000000" w:rsidRDefault="003B3694">
      <w:pPr>
        <w:pStyle w:val="a0"/>
        <w:ind w:left="26" w:firstLine="0"/>
        <w:rPr>
          <w:rFonts w:hint="cs"/>
          <w:rtl/>
        </w:rPr>
      </w:pPr>
    </w:p>
    <w:p w14:paraId="3CE499CA" w14:textId="77777777" w:rsidR="00000000" w:rsidRDefault="003B3694">
      <w:pPr>
        <w:pStyle w:val="a0"/>
        <w:ind w:left="26" w:firstLine="694"/>
        <w:rPr>
          <w:rFonts w:hint="cs"/>
          <w:rtl/>
        </w:rPr>
      </w:pPr>
      <w:r>
        <w:rPr>
          <w:rFonts w:hint="cs"/>
          <w:rtl/>
        </w:rPr>
        <w:t>בכל מקרה שבו משפחות במצוקה כלכלית נתקלות בסירוב לקבל שירות בגלל אי-תשלום האגרה, השי</w:t>
      </w:r>
      <w:r>
        <w:rPr>
          <w:rFonts w:hint="cs"/>
          <w:rtl/>
        </w:rPr>
        <w:t>רות מוצע להן בטיפות-החלב של משרד הבריאות, ללא התניה בתשלום האגרה.</w:t>
      </w:r>
    </w:p>
    <w:p w14:paraId="28ECAD41" w14:textId="77777777" w:rsidR="00000000" w:rsidRDefault="003B3694">
      <w:pPr>
        <w:pStyle w:val="a0"/>
        <w:ind w:left="26" w:firstLine="0"/>
        <w:rPr>
          <w:rFonts w:hint="cs"/>
          <w:rtl/>
        </w:rPr>
      </w:pPr>
    </w:p>
    <w:p w14:paraId="1ABF6C69" w14:textId="77777777" w:rsidR="00000000" w:rsidRDefault="003B3694">
      <w:pPr>
        <w:pStyle w:val="a0"/>
        <w:ind w:left="26" w:firstLine="694"/>
        <w:rPr>
          <w:rFonts w:hint="cs"/>
          <w:rtl/>
        </w:rPr>
      </w:pPr>
      <w:r>
        <w:rPr>
          <w:rFonts w:hint="cs"/>
          <w:rtl/>
        </w:rPr>
        <w:t>3. בכוונת המשרד לבדוק ולוודא מול קופות-החולים המספקות שירותי טיפת-חלב והעיריות כי משפחות המקבלות הבטחת הכנסה מקבלות בפועל פטור מלא מתשלום האגרה.</w:t>
      </w:r>
    </w:p>
    <w:p w14:paraId="3CAEAACC" w14:textId="77777777" w:rsidR="00000000" w:rsidRDefault="003B3694">
      <w:pPr>
        <w:pStyle w:val="a0"/>
        <w:ind w:left="26" w:firstLine="0"/>
        <w:rPr>
          <w:rFonts w:hint="cs"/>
          <w:rtl/>
        </w:rPr>
      </w:pPr>
    </w:p>
    <w:p w14:paraId="13DB25DC" w14:textId="77777777" w:rsidR="00000000" w:rsidRDefault="003B3694">
      <w:pPr>
        <w:pStyle w:val="a0"/>
        <w:ind w:left="26" w:firstLine="0"/>
        <w:rPr>
          <w:rtl/>
        </w:rPr>
      </w:pPr>
      <w:r>
        <w:rPr>
          <w:rFonts w:hint="cs"/>
          <w:rtl/>
        </w:rPr>
        <w:tab/>
      </w:r>
    </w:p>
    <w:p w14:paraId="594822EA" w14:textId="77777777" w:rsidR="00000000" w:rsidRDefault="003B3694">
      <w:pPr>
        <w:pStyle w:val="a0"/>
        <w:ind w:left="26" w:firstLine="0"/>
        <w:rPr>
          <w:rtl/>
        </w:rPr>
      </w:pPr>
    </w:p>
    <w:p w14:paraId="3F705B7A" w14:textId="77777777" w:rsidR="00000000" w:rsidRDefault="003B3694">
      <w:pPr>
        <w:pStyle w:val="a0"/>
        <w:ind w:left="26" w:firstLine="0"/>
        <w:rPr>
          <w:rFonts w:hint="cs"/>
          <w:rtl/>
        </w:rPr>
      </w:pPr>
    </w:p>
    <w:p w14:paraId="54722372" w14:textId="77777777" w:rsidR="00000000" w:rsidRDefault="003B3694">
      <w:pPr>
        <w:pStyle w:val="a1"/>
        <w:jc w:val="center"/>
        <w:rPr>
          <w:rtl/>
        </w:rPr>
      </w:pPr>
      <w:bookmarkStart w:id="901" w:name="CQ14225FI0014225T12_11_2003_21_33_07"/>
      <w:bookmarkStart w:id="902" w:name="_Toc69719502"/>
      <w:bookmarkEnd w:id="901"/>
      <w:r>
        <w:rPr>
          <w:rtl/>
        </w:rPr>
        <w:t xml:space="preserve">467. בדיקות </w:t>
      </w:r>
      <w:r>
        <w:t>MRI</w:t>
      </w:r>
      <w:r>
        <w:rPr>
          <w:rtl/>
        </w:rPr>
        <w:t xml:space="preserve"> לגילוי סרטן השד</w:t>
      </w:r>
      <w:bookmarkEnd w:id="902"/>
      <w:r>
        <w:rPr>
          <w:rtl/>
        </w:rPr>
        <w:t xml:space="preserve"> </w:t>
      </w:r>
    </w:p>
    <w:p w14:paraId="39C6BB3C" w14:textId="77777777" w:rsidR="00000000" w:rsidRDefault="003B3694">
      <w:pPr>
        <w:pStyle w:val="a1"/>
        <w:jc w:val="center"/>
        <w:rPr>
          <w:rtl/>
        </w:rPr>
      </w:pPr>
    </w:p>
    <w:p w14:paraId="1809B914" w14:textId="77777777" w:rsidR="00000000" w:rsidRDefault="003B3694">
      <w:pPr>
        <w:pStyle w:val="a0"/>
        <w:ind w:firstLine="0"/>
        <w:rPr>
          <w:bCs/>
          <w:u w:val="single"/>
        </w:rPr>
      </w:pPr>
      <w:bookmarkStart w:id="903" w:name="ESQ14225"/>
      <w:bookmarkEnd w:id="903"/>
      <w:r>
        <w:rPr>
          <w:bCs/>
          <w:u w:val="single"/>
          <w:rtl/>
        </w:rPr>
        <w:t>חברת</w:t>
      </w:r>
      <w:r>
        <w:rPr>
          <w:rFonts w:hint="cs"/>
          <w:bCs/>
          <w:u w:val="single"/>
          <w:rtl/>
        </w:rPr>
        <w:t xml:space="preserve"> </w:t>
      </w:r>
      <w:r>
        <w:rPr>
          <w:rFonts w:hint="cs"/>
          <w:bCs/>
          <w:u w:val="single"/>
          <w:rtl/>
        </w:rPr>
        <w:t xml:space="preserve">הכנסת </w:t>
      </w:r>
      <w:r>
        <w:rPr>
          <w:bCs/>
          <w:u w:val="single"/>
          <w:rtl/>
        </w:rPr>
        <w:t>אתי לבני</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480DE44B" w14:textId="77777777" w:rsidR="00000000" w:rsidRDefault="003B3694">
      <w:pPr>
        <w:pStyle w:val="a0"/>
        <w:ind w:firstLine="720"/>
      </w:pPr>
      <w:r>
        <w:rPr>
          <w:rtl/>
        </w:rPr>
        <w:t>ביום כ"ג בתמוז התשס"ג (23 ביולי 2003):</w:t>
      </w:r>
    </w:p>
    <w:p w14:paraId="57FBFBA5" w14:textId="77777777" w:rsidR="00000000" w:rsidRDefault="003B3694">
      <w:pPr>
        <w:pStyle w:val="a0"/>
        <w:rPr>
          <w:rFonts w:hint="cs"/>
          <w:rtl/>
        </w:rPr>
      </w:pPr>
    </w:p>
    <w:p w14:paraId="78F1C014" w14:textId="77777777" w:rsidR="00000000" w:rsidRDefault="003B3694">
      <w:pPr>
        <w:pStyle w:val="a0"/>
        <w:rPr>
          <w:rFonts w:hint="cs"/>
        </w:rPr>
      </w:pPr>
    </w:p>
    <w:p w14:paraId="6D62C8FB" w14:textId="77777777" w:rsidR="00000000" w:rsidRDefault="003B3694">
      <w:pPr>
        <w:pStyle w:val="a0"/>
        <w:ind w:firstLine="720"/>
        <w:rPr>
          <w:rFonts w:hint="cs"/>
          <w:rtl/>
        </w:rPr>
      </w:pPr>
      <w:r>
        <w:rPr>
          <w:rtl/>
        </w:rPr>
        <w:t xml:space="preserve">בדיקת </w:t>
      </w:r>
      <w:r>
        <w:t>MRI</w:t>
      </w:r>
      <w:r>
        <w:rPr>
          <w:rtl/>
        </w:rPr>
        <w:t xml:space="preserve"> לגילוי מוקדם של סרטן השד אינה נכללת בסל השירותים</w:t>
      </w:r>
      <w:r>
        <w:rPr>
          <w:rFonts w:hint="cs"/>
          <w:rtl/>
        </w:rPr>
        <w:t>.</w:t>
      </w:r>
      <w:r>
        <w:rPr>
          <w:rtl/>
        </w:rPr>
        <w:t xml:space="preserve"> </w:t>
      </w:r>
    </w:p>
    <w:p w14:paraId="01C53FFF" w14:textId="77777777" w:rsidR="00000000" w:rsidRDefault="003B3694">
      <w:pPr>
        <w:pStyle w:val="a0"/>
        <w:ind w:firstLine="720"/>
        <w:rPr>
          <w:rFonts w:hint="cs"/>
        </w:rPr>
      </w:pPr>
    </w:p>
    <w:p w14:paraId="0734C207" w14:textId="77777777" w:rsidR="00000000" w:rsidRDefault="003B3694">
      <w:pPr>
        <w:pStyle w:val="a0"/>
        <w:ind w:firstLine="720"/>
      </w:pPr>
      <w:r>
        <w:rPr>
          <w:rFonts w:hint="cs"/>
          <w:rtl/>
        </w:rPr>
        <w:t>רצוני לשאול</w:t>
      </w:r>
      <w:r>
        <w:rPr>
          <w:rtl/>
        </w:rPr>
        <w:t>:</w:t>
      </w:r>
    </w:p>
    <w:p w14:paraId="0E04365A" w14:textId="77777777" w:rsidR="00000000" w:rsidRDefault="003B3694">
      <w:pPr>
        <w:pStyle w:val="a0"/>
        <w:ind w:firstLine="720"/>
      </w:pPr>
    </w:p>
    <w:p w14:paraId="52A5E0D1" w14:textId="77777777" w:rsidR="00000000" w:rsidRDefault="003B3694">
      <w:pPr>
        <w:pStyle w:val="a0"/>
        <w:ind w:firstLine="720"/>
        <w:rPr>
          <w:rtl/>
        </w:rPr>
      </w:pPr>
      <w:r>
        <w:rPr>
          <w:rFonts w:hint="cs"/>
          <w:rtl/>
        </w:rPr>
        <w:t>1. מדוע בדיקת</w:t>
      </w:r>
      <w:r>
        <w:rPr>
          <w:rtl/>
        </w:rPr>
        <w:t xml:space="preserve"> </w:t>
      </w:r>
      <w:r>
        <w:t>MRI</w:t>
      </w:r>
      <w:r>
        <w:rPr>
          <w:rtl/>
        </w:rPr>
        <w:t xml:space="preserve"> לגילוי סרטן השד אינה כלולה בסל השירותים</w:t>
      </w:r>
      <w:r>
        <w:rPr>
          <w:rFonts w:hint="cs"/>
          <w:rtl/>
        </w:rPr>
        <w:t>,</w:t>
      </w:r>
      <w:r>
        <w:rPr>
          <w:rtl/>
        </w:rPr>
        <w:t xml:space="preserve"> </w:t>
      </w:r>
      <w:r>
        <w:rPr>
          <w:rFonts w:hint="cs"/>
          <w:rtl/>
        </w:rPr>
        <w:t>בעוד בדיקה לגילוי סרטן האשכים כן</w:t>
      </w:r>
      <w:r>
        <w:rPr>
          <w:rtl/>
        </w:rPr>
        <w:t>?</w:t>
      </w:r>
    </w:p>
    <w:p w14:paraId="40AEA37B" w14:textId="77777777" w:rsidR="00000000" w:rsidRDefault="003B3694">
      <w:pPr>
        <w:pStyle w:val="a0"/>
        <w:ind w:firstLine="720"/>
        <w:rPr>
          <w:rtl/>
        </w:rPr>
      </w:pPr>
    </w:p>
    <w:p w14:paraId="06C276E9" w14:textId="77777777" w:rsidR="00000000" w:rsidRDefault="003B3694">
      <w:pPr>
        <w:pStyle w:val="a0"/>
        <w:ind w:firstLine="720"/>
        <w:rPr>
          <w:rFonts w:hint="cs"/>
          <w:rtl/>
        </w:rPr>
      </w:pPr>
      <w:r>
        <w:rPr>
          <w:rFonts w:hint="cs"/>
          <w:rtl/>
        </w:rPr>
        <w:t>2. האם ישונ</w:t>
      </w:r>
      <w:r>
        <w:rPr>
          <w:rFonts w:hint="cs"/>
          <w:rtl/>
        </w:rPr>
        <w:t>ה נוהל זה</w:t>
      </w:r>
      <w:r>
        <w:rPr>
          <w:rtl/>
        </w:rPr>
        <w:t xml:space="preserve">? </w:t>
      </w:r>
    </w:p>
    <w:p w14:paraId="6D587839" w14:textId="77777777" w:rsidR="00000000" w:rsidRDefault="003B3694">
      <w:pPr>
        <w:pStyle w:val="a0"/>
        <w:ind w:firstLine="720"/>
        <w:rPr>
          <w:rFonts w:hint="cs"/>
          <w:rtl/>
        </w:rPr>
      </w:pPr>
    </w:p>
    <w:p w14:paraId="760909A8" w14:textId="77777777" w:rsidR="00000000" w:rsidRDefault="003B3694">
      <w:pPr>
        <w:pStyle w:val="a0"/>
        <w:ind w:firstLine="720"/>
        <w:rPr>
          <w:rFonts w:hint="cs"/>
          <w:rtl/>
        </w:rPr>
      </w:pPr>
      <w:r>
        <w:rPr>
          <w:rFonts w:hint="cs"/>
          <w:rtl/>
        </w:rPr>
        <w:t xml:space="preserve">3. אם כן </w:t>
      </w:r>
      <w:r>
        <w:rPr>
          <w:rtl/>
        </w:rPr>
        <w:t>–</w:t>
      </w:r>
      <w:r>
        <w:rPr>
          <w:rFonts w:hint="cs"/>
          <w:rtl/>
        </w:rPr>
        <w:t xml:space="preserve"> מתי, ואם לא </w:t>
      </w:r>
      <w:r>
        <w:rPr>
          <w:rtl/>
        </w:rPr>
        <w:t>–</w:t>
      </w:r>
      <w:r>
        <w:rPr>
          <w:rFonts w:hint="cs"/>
          <w:rtl/>
        </w:rPr>
        <w:t xml:space="preserve"> מדוע?</w:t>
      </w:r>
    </w:p>
    <w:p w14:paraId="53C4620C" w14:textId="77777777" w:rsidR="00000000" w:rsidRDefault="003B3694">
      <w:pPr>
        <w:pStyle w:val="a0"/>
        <w:ind w:firstLine="720"/>
        <w:rPr>
          <w:rFonts w:hint="cs"/>
          <w:rtl/>
        </w:rPr>
      </w:pPr>
    </w:p>
    <w:p w14:paraId="2FF2557B" w14:textId="77777777" w:rsidR="00000000" w:rsidRDefault="003B3694">
      <w:pPr>
        <w:pStyle w:val="a0"/>
        <w:ind w:firstLine="0"/>
        <w:rPr>
          <w:b/>
          <w:bCs/>
          <w:u w:val="single"/>
        </w:rPr>
      </w:pPr>
      <w:r>
        <w:rPr>
          <w:rFonts w:hint="eastAsia"/>
          <w:b/>
          <w:bCs/>
          <w:u w:val="single"/>
          <w:rtl/>
        </w:rPr>
        <w:t>תשובת</w:t>
      </w:r>
      <w:r>
        <w:rPr>
          <w:b/>
          <w:bCs/>
          <w:u w:val="single"/>
          <w:rtl/>
        </w:rPr>
        <w:t xml:space="preserve"> שר הבריאות דני נוה:</w:t>
      </w:r>
    </w:p>
    <w:p w14:paraId="7EC61178" w14:textId="77777777" w:rsidR="00000000" w:rsidRDefault="003B3694">
      <w:pPr>
        <w:pStyle w:val="a0"/>
        <w:ind w:firstLine="0"/>
        <w:rPr>
          <w:b/>
          <w:rtl/>
        </w:rPr>
      </w:pPr>
      <w:r>
        <w:rPr>
          <w:b/>
          <w:rtl/>
        </w:rPr>
        <w:t xml:space="preserve">(לא נקראה, נמסרה </w:t>
      </w:r>
      <w:r>
        <w:rPr>
          <w:rFonts w:hint="eastAsia"/>
          <w:b/>
          <w:rtl/>
        </w:rPr>
        <w:t>לפרוטוקול</w:t>
      </w:r>
      <w:r>
        <w:rPr>
          <w:b/>
          <w:rtl/>
        </w:rPr>
        <w:t>)</w:t>
      </w:r>
    </w:p>
    <w:p w14:paraId="0F9914DE" w14:textId="77777777" w:rsidR="00000000" w:rsidRDefault="003B3694">
      <w:pPr>
        <w:pStyle w:val="a0"/>
        <w:rPr>
          <w:rtl/>
        </w:rPr>
      </w:pPr>
    </w:p>
    <w:p w14:paraId="7EC24E41" w14:textId="77777777" w:rsidR="00000000" w:rsidRDefault="003B3694">
      <w:pPr>
        <w:pStyle w:val="a0"/>
        <w:ind w:left="26" w:firstLine="694"/>
        <w:rPr>
          <w:rFonts w:hint="cs"/>
          <w:rtl/>
        </w:rPr>
      </w:pPr>
      <w:r>
        <w:rPr>
          <w:rFonts w:hint="cs"/>
          <w:rtl/>
        </w:rPr>
        <w:t xml:space="preserve">1. ככלל, בדיקת </w:t>
      </w:r>
      <w:r>
        <w:rPr>
          <w:rFonts w:hint="cs"/>
        </w:rPr>
        <w:t>MRI</w:t>
      </w:r>
      <w:r>
        <w:rPr>
          <w:rFonts w:hint="cs"/>
          <w:rtl/>
        </w:rPr>
        <w:t xml:space="preserve"> של השד אינה מהווה בדיקת בחירה רוטינית  באבחון של סרטן השד, והיא שמורה רק למקרים מיוחדים, כאשר מוצו אמצעי האבחון האחרים ועדיין קיים קונסנז</w:t>
      </w:r>
      <w:r>
        <w:rPr>
          <w:rFonts w:hint="cs"/>
          <w:rtl/>
        </w:rPr>
        <w:t xml:space="preserve">וס לגבי הצורך והחיוניות של הבדיקה </w:t>
      </w:r>
      <w:r>
        <w:rPr>
          <w:rtl/>
        </w:rPr>
        <w:t>–</w:t>
      </w:r>
      <w:r>
        <w:rPr>
          <w:rFonts w:hint="cs"/>
          <w:rtl/>
        </w:rPr>
        <w:t xml:space="preserve"> כל זאת בכפוף לשיקול דעת מקצועית. </w:t>
      </w:r>
    </w:p>
    <w:p w14:paraId="7F4109FF" w14:textId="77777777" w:rsidR="00000000" w:rsidRDefault="003B3694">
      <w:pPr>
        <w:pStyle w:val="a0"/>
        <w:ind w:left="26" w:firstLine="0"/>
        <w:rPr>
          <w:rFonts w:hint="cs"/>
          <w:rtl/>
        </w:rPr>
      </w:pPr>
    </w:p>
    <w:p w14:paraId="7D297B89" w14:textId="77777777" w:rsidR="00000000" w:rsidRDefault="003B3694">
      <w:pPr>
        <w:pStyle w:val="a0"/>
        <w:ind w:left="26" w:firstLine="694"/>
        <w:rPr>
          <w:rFonts w:hint="cs"/>
          <w:rtl/>
        </w:rPr>
      </w:pPr>
      <w:r>
        <w:rPr>
          <w:rFonts w:hint="cs"/>
          <w:rtl/>
        </w:rPr>
        <w:t xml:space="preserve">2-3. עמדת משרד הבריאות היא, שבמקרים מיוחדים, כאשר מוצו כאמור אמצעי האבחון האחרים, בדיקת </w:t>
      </w:r>
      <w:r>
        <w:rPr>
          <w:rFonts w:hint="cs"/>
        </w:rPr>
        <w:t xml:space="preserve">MRI </w:t>
      </w:r>
      <w:r>
        <w:rPr>
          <w:rFonts w:hint="cs"/>
          <w:rtl/>
        </w:rPr>
        <w:t xml:space="preserve"> של השד אפשרית ונכללת במקרה זה בסל השירותים. </w:t>
      </w:r>
    </w:p>
    <w:p w14:paraId="3B75395F" w14:textId="77777777" w:rsidR="00000000" w:rsidRDefault="003B3694">
      <w:pPr>
        <w:pStyle w:val="a0"/>
        <w:rPr>
          <w:rtl/>
        </w:rPr>
      </w:pPr>
    </w:p>
    <w:p w14:paraId="1B26BC11" w14:textId="77777777" w:rsidR="00000000" w:rsidRDefault="003B3694">
      <w:pPr>
        <w:pStyle w:val="a0"/>
        <w:rPr>
          <w:rFonts w:hint="cs"/>
          <w:rtl/>
        </w:rPr>
      </w:pPr>
    </w:p>
    <w:p w14:paraId="3809A7C0" w14:textId="77777777" w:rsidR="00000000" w:rsidRDefault="003B3694">
      <w:pPr>
        <w:pStyle w:val="a1"/>
        <w:jc w:val="center"/>
        <w:rPr>
          <w:rtl/>
        </w:rPr>
      </w:pPr>
      <w:bookmarkStart w:id="904" w:name="CQ14417FI0014417T12_11_2003_21_33_28"/>
      <w:bookmarkStart w:id="905" w:name="_Toc69719503"/>
      <w:bookmarkEnd w:id="904"/>
      <w:r>
        <w:rPr>
          <w:rtl/>
        </w:rPr>
        <w:t>492. סיוע לבתי-החלמה ליולדות</w:t>
      </w:r>
      <w:bookmarkEnd w:id="905"/>
    </w:p>
    <w:p w14:paraId="657546D7" w14:textId="77777777" w:rsidR="00000000" w:rsidRDefault="003B3694">
      <w:pPr>
        <w:pStyle w:val="a1"/>
        <w:jc w:val="center"/>
        <w:rPr>
          <w:rtl/>
        </w:rPr>
      </w:pPr>
    </w:p>
    <w:p w14:paraId="5F2B9AFE" w14:textId="77777777" w:rsidR="00000000" w:rsidRDefault="003B3694">
      <w:pPr>
        <w:pStyle w:val="a0"/>
        <w:ind w:firstLine="0"/>
        <w:rPr>
          <w:bCs/>
          <w:u w:val="single"/>
        </w:rPr>
      </w:pPr>
      <w:bookmarkStart w:id="906" w:name="ESQ14417"/>
      <w:bookmarkEnd w:id="906"/>
      <w:r>
        <w:rPr>
          <w:bCs/>
          <w:u w:val="single"/>
          <w:rtl/>
        </w:rPr>
        <w:t>חבר</w:t>
      </w:r>
      <w:r>
        <w:rPr>
          <w:rFonts w:hint="cs"/>
          <w:bCs/>
          <w:u w:val="single"/>
          <w:rtl/>
        </w:rPr>
        <w:t xml:space="preserve"> הכנסת </w:t>
      </w:r>
      <w:r>
        <w:rPr>
          <w:bCs/>
          <w:u w:val="single"/>
          <w:rtl/>
        </w:rPr>
        <w:t xml:space="preserve">נסים </w:t>
      </w:r>
      <w:r>
        <w:rPr>
          <w:bCs/>
          <w:u w:val="single"/>
          <w:rtl/>
        </w:rPr>
        <w:t>דהן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26E5E9E7" w14:textId="77777777" w:rsidR="00000000" w:rsidRDefault="003B3694">
      <w:pPr>
        <w:pStyle w:val="a0"/>
        <w:ind w:firstLine="720"/>
      </w:pPr>
      <w:r>
        <w:rPr>
          <w:rtl/>
        </w:rPr>
        <w:t>ביום א' באב התשס"ג (30 ביולי 2003):</w:t>
      </w:r>
    </w:p>
    <w:p w14:paraId="5D4AFE69" w14:textId="77777777" w:rsidR="00000000" w:rsidRDefault="003B3694">
      <w:pPr>
        <w:pStyle w:val="a0"/>
        <w:rPr>
          <w:rFonts w:hint="cs"/>
          <w:rtl/>
        </w:rPr>
      </w:pPr>
    </w:p>
    <w:p w14:paraId="210EE487" w14:textId="77777777" w:rsidR="00000000" w:rsidRDefault="003B3694">
      <w:pPr>
        <w:pStyle w:val="a0"/>
        <w:rPr>
          <w:rFonts w:hint="cs"/>
          <w:rtl/>
        </w:rPr>
      </w:pPr>
    </w:p>
    <w:p w14:paraId="5361D57A" w14:textId="77777777" w:rsidR="00000000" w:rsidRDefault="003B3694">
      <w:pPr>
        <w:pStyle w:val="a0"/>
        <w:rPr>
          <w:rFonts w:hint="cs"/>
          <w:rtl/>
        </w:rPr>
      </w:pPr>
      <w:r>
        <w:rPr>
          <w:rFonts w:hint="cs"/>
          <w:rtl/>
        </w:rPr>
        <w:t xml:space="preserve">במקומות שונים בארץ - בירושלים, בקריית-יערים ובבני-ברק - פועלים כמה מוסדות וולונטריים, בעיקר בתי-החלמה ליולדות, שמסובסדים על בסיס ימי אשפוז ופתוחים לכלל האוכלוסייה. </w:t>
      </w:r>
    </w:p>
    <w:p w14:paraId="6B477944" w14:textId="77777777" w:rsidR="00000000" w:rsidRDefault="003B3694">
      <w:pPr>
        <w:pStyle w:val="a0"/>
      </w:pPr>
    </w:p>
    <w:p w14:paraId="30041EA4" w14:textId="77777777" w:rsidR="00000000" w:rsidRDefault="003B3694">
      <w:pPr>
        <w:pStyle w:val="a0"/>
      </w:pPr>
      <w:r>
        <w:rPr>
          <w:rFonts w:hint="cs"/>
          <w:rtl/>
        </w:rPr>
        <w:t>רצוני לשאול</w:t>
      </w:r>
      <w:r>
        <w:rPr>
          <w:rtl/>
        </w:rPr>
        <w:t>:</w:t>
      </w:r>
    </w:p>
    <w:p w14:paraId="291833A6" w14:textId="77777777" w:rsidR="00000000" w:rsidRDefault="003B3694">
      <w:pPr>
        <w:pStyle w:val="a0"/>
      </w:pPr>
    </w:p>
    <w:p w14:paraId="20823861" w14:textId="77777777" w:rsidR="00000000" w:rsidRDefault="003B3694">
      <w:pPr>
        <w:pStyle w:val="a0"/>
        <w:rPr>
          <w:rFonts w:hint="cs"/>
          <w:rtl/>
        </w:rPr>
      </w:pPr>
      <w:r>
        <w:rPr>
          <w:rFonts w:hint="cs"/>
          <w:rtl/>
        </w:rPr>
        <w:t xml:space="preserve">1. </w:t>
      </w:r>
      <w:r>
        <w:rPr>
          <w:rtl/>
        </w:rPr>
        <w:t xml:space="preserve">האם </w:t>
      </w:r>
      <w:r>
        <w:rPr>
          <w:rFonts w:hint="cs"/>
          <w:rtl/>
        </w:rPr>
        <w:t>המוסדות -</w:t>
      </w:r>
      <w:r>
        <w:rPr>
          <w:rFonts w:hint="cs"/>
          <w:rtl/>
        </w:rPr>
        <w:t xml:space="preserve"> ולא היולדות - מקבלים סיוע ממשרדך?</w:t>
      </w:r>
    </w:p>
    <w:p w14:paraId="3EB9A93F" w14:textId="77777777" w:rsidR="00000000" w:rsidRDefault="003B3694">
      <w:pPr>
        <w:pStyle w:val="a0"/>
        <w:rPr>
          <w:rtl/>
        </w:rPr>
      </w:pPr>
    </w:p>
    <w:p w14:paraId="739E9EB7" w14:textId="77777777" w:rsidR="00000000" w:rsidRDefault="003B3694">
      <w:pPr>
        <w:pStyle w:val="a0"/>
        <w:rPr>
          <w:rtl/>
        </w:rPr>
      </w:pPr>
      <w:r>
        <w:rPr>
          <w:rFonts w:hint="cs"/>
          <w:rtl/>
        </w:rPr>
        <w:t xml:space="preserve">2. </w:t>
      </w:r>
      <w:r>
        <w:rPr>
          <w:rtl/>
        </w:rPr>
        <w:t xml:space="preserve">האם </w:t>
      </w:r>
      <w:r>
        <w:rPr>
          <w:rFonts w:hint="cs"/>
          <w:rtl/>
        </w:rPr>
        <w:t>נקבעו קריטריונים להגשת</w:t>
      </w:r>
      <w:r>
        <w:rPr>
          <w:rtl/>
        </w:rPr>
        <w:t xml:space="preserve"> בקש</w:t>
      </w:r>
      <w:r>
        <w:rPr>
          <w:rFonts w:hint="cs"/>
          <w:rtl/>
        </w:rPr>
        <w:t>ה</w:t>
      </w:r>
      <w:r>
        <w:rPr>
          <w:rtl/>
        </w:rPr>
        <w:t xml:space="preserve"> לתמיכה?</w:t>
      </w:r>
    </w:p>
    <w:p w14:paraId="273BC19A" w14:textId="77777777" w:rsidR="00000000" w:rsidRDefault="003B3694">
      <w:pPr>
        <w:pStyle w:val="a0"/>
        <w:rPr>
          <w:rtl/>
        </w:rPr>
      </w:pPr>
    </w:p>
    <w:p w14:paraId="3A7EF2CF" w14:textId="77777777" w:rsidR="00000000" w:rsidRDefault="003B3694">
      <w:pPr>
        <w:pStyle w:val="a0"/>
        <w:ind w:firstLine="0"/>
        <w:rPr>
          <w:b/>
          <w:bCs/>
          <w:u w:val="single"/>
        </w:rPr>
      </w:pPr>
      <w:r>
        <w:rPr>
          <w:rFonts w:hint="eastAsia"/>
          <w:b/>
          <w:bCs/>
          <w:u w:val="single"/>
          <w:rtl/>
        </w:rPr>
        <w:t>תשובת</w:t>
      </w:r>
      <w:r>
        <w:rPr>
          <w:b/>
          <w:bCs/>
          <w:u w:val="single"/>
          <w:rtl/>
        </w:rPr>
        <w:t xml:space="preserve"> שר הבריאות דני נוה:</w:t>
      </w:r>
    </w:p>
    <w:p w14:paraId="3335BC14" w14:textId="77777777" w:rsidR="00000000" w:rsidRDefault="003B3694">
      <w:pPr>
        <w:pStyle w:val="a0"/>
        <w:ind w:firstLine="0"/>
        <w:rPr>
          <w:b/>
          <w:rtl/>
        </w:rPr>
      </w:pPr>
      <w:r>
        <w:rPr>
          <w:b/>
          <w:rtl/>
        </w:rPr>
        <w:t xml:space="preserve">(לא נקראה, נמסרה </w:t>
      </w:r>
      <w:r>
        <w:rPr>
          <w:rFonts w:hint="eastAsia"/>
          <w:b/>
          <w:rtl/>
        </w:rPr>
        <w:t>לפרוטוקול</w:t>
      </w:r>
      <w:r>
        <w:rPr>
          <w:b/>
          <w:rtl/>
        </w:rPr>
        <w:t>)</w:t>
      </w:r>
    </w:p>
    <w:p w14:paraId="2F7D0CAE" w14:textId="77777777" w:rsidR="00000000" w:rsidRDefault="003B3694">
      <w:pPr>
        <w:pStyle w:val="a0"/>
        <w:rPr>
          <w:b/>
          <w:rtl/>
        </w:rPr>
      </w:pPr>
    </w:p>
    <w:p w14:paraId="6B5C38A3" w14:textId="77777777" w:rsidR="00000000" w:rsidRDefault="003B3694">
      <w:pPr>
        <w:pStyle w:val="a0"/>
        <w:rPr>
          <w:rFonts w:hint="cs"/>
          <w:rtl/>
        </w:rPr>
      </w:pPr>
      <w:r>
        <w:rPr>
          <w:rFonts w:hint="cs"/>
          <w:rtl/>
        </w:rPr>
        <w:t>1. כל מוסד רפואי שאינו ממשלתי אינו מקבל סיוע מהמדינה - למעט בתי-חולים ציבוריים שנמצאים בתוכנית הבראה, כ"הדסה" - בוודאי וב</w:t>
      </w:r>
      <w:r>
        <w:rPr>
          <w:rFonts w:hint="cs"/>
          <w:rtl/>
        </w:rPr>
        <w:t>וודאי מוסד שאינו ממשלתי ואינו מוגדר כרפואי, כבית-החלמה ליולדות.</w:t>
      </w:r>
    </w:p>
    <w:p w14:paraId="4BF5C5B7" w14:textId="77777777" w:rsidR="00000000" w:rsidRDefault="003B3694">
      <w:pPr>
        <w:pStyle w:val="a0"/>
        <w:rPr>
          <w:rFonts w:hint="cs"/>
          <w:rtl/>
        </w:rPr>
      </w:pPr>
    </w:p>
    <w:p w14:paraId="2EAEEB1A" w14:textId="77777777" w:rsidR="00000000" w:rsidRDefault="003B3694">
      <w:pPr>
        <w:pStyle w:val="a0"/>
        <w:rPr>
          <w:rFonts w:hint="cs"/>
          <w:rtl/>
        </w:rPr>
      </w:pPr>
      <w:r>
        <w:rPr>
          <w:rFonts w:hint="cs"/>
          <w:rtl/>
        </w:rPr>
        <w:t xml:space="preserve">2. לא נקבעו כל קריטריונים לבתי-החלמה ליולדות לקבלת תמיכה, כיוון שכאמור בתי-החלמה אלה אינם מוגדרים כמוסדות רפואיים והיולדות אינן מוגדרות כ"חולות" הזקוקות לטיפול רפואי, לא בין כותלי בית-החולים </w:t>
      </w:r>
      <w:r>
        <w:rPr>
          <w:rFonts w:hint="cs"/>
          <w:rtl/>
        </w:rPr>
        <w:t>וודאי וודאי מחוצה לו. לוועדת תמיכות הפועלת במשרד הבריאות יש קריטריונים מוגדרים לקבלת תמיכה, שנוגעים אך ורק להיבט הרפואי.</w:t>
      </w:r>
    </w:p>
    <w:p w14:paraId="077E1453" w14:textId="77777777" w:rsidR="00000000" w:rsidRDefault="003B3694">
      <w:pPr>
        <w:pStyle w:val="a0"/>
        <w:rPr>
          <w:rFonts w:hint="cs"/>
          <w:rtl/>
        </w:rPr>
      </w:pPr>
    </w:p>
    <w:p w14:paraId="0ADE5965" w14:textId="77777777" w:rsidR="00000000" w:rsidRDefault="003B3694">
      <w:pPr>
        <w:pStyle w:val="a1"/>
        <w:jc w:val="center"/>
        <w:rPr>
          <w:rtl/>
        </w:rPr>
      </w:pPr>
      <w:bookmarkStart w:id="907" w:name="CQ14618FI0014618T12_11_2003_21_33_43"/>
      <w:bookmarkStart w:id="908" w:name="_Toc69719504"/>
      <w:bookmarkEnd w:id="907"/>
      <w:r>
        <w:rPr>
          <w:rtl/>
        </w:rPr>
        <w:t>510. הכ</w:t>
      </w:r>
      <w:r>
        <w:rPr>
          <w:rFonts w:hint="cs"/>
          <w:rtl/>
        </w:rPr>
        <w:t>לל</w:t>
      </w:r>
      <w:r>
        <w:rPr>
          <w:rtl/>
        </w:rPr>
        <w:t xml:space="preserve">ת תרופות חדשות </w:t>
      </w:r>
      <w:r>
        <w:rPr>
          <w:rFonts w:hint="cs"/>
          <w:rtl/>
        </w:rPr>
        <w:t>ב</w:t>
      </w:r>
      <w:r>
        <w:rPr>
          <w:rtl/>
        </w:rPr>
        <w:t>סל הבריאות</w:t>
      </w:r>
      <w:bookmarkEnd w:id="908"/>
    </w:p>
    <w:p w14:paraId="0F1835BC" w14:textId="77777777" w:rsidR="00000000" w:rsidRDefault="003B3694">
      <w:pPr>
        <w:pStyle w:val="a1"/>
        <w:jc w:val="center"/>
        <w:rPr>
          <w:rtl/>
        </w:rPr>
      </w:pPr>
    </w:p>
    <w:p w14:paraId="2ED2300F" w14:textId="77777777" w:rsidR="00000000" w:rsidRDefault="003B3694">
      <w:pPr>
        <w:pStyle w:val="a0"/>
        <w:ind w:firstLine="0"/>
        <w:rPr>
          <w:bCs/>
          <w:u w:val="single"/>
        </w:rPr>
      </w:pPr>
      <w:bookmarkStart w:id="909" w:name="ESQ14618"/>
      <w:bookmarkEnd w:id="909"/>
      <w:r>
        <w:rPr>
          <w:bCs/>
          <w:u w:val="single"/>
          <w:rtl/>
        </w:rPr>
        <w:t>חבר</w:t>
      </w:r>
      <w:r>
        <w:rPr>
          <w:rFonts w:hint="cs"/>
          <w:bCs/>
          <w:u w:val="single"/>
          <w:rtl/>
        </w:rPr>
        <w:t xml:space="preserve"> הכנסת </w:t>
      </w:r>
      <w:r>
        <w:rPr>
          <w:bCs/>
          <w:u w:val="single"/>
          <w:rtl/>
        </w:rPr>
        <w:t>נסים דהן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508A8338" w14:textId="77777777" w:rsidR="00000000" w:rsidRDefault="003B3694">
      <w:pPr>
        <w:pStyle w:val="a0"/>
        <w:ind w:firstLine="720"/>
      </w:pPr>
      <w:r>
        <w:rPr>
          <w:rtl/>
        </w:rPr>
        <w:t>ביום א' באב התשס"ג (30 ביולי 2003):</w:t>
      </w:r>
    </w:p>
    <w:p w14:paraId="6CD8D807" w14:textId="77777777" w:rsidR="00000000" w:rsidRDefault="003B3694">
      <w:pPr>
        <w:pStyle w:val="a0"/>
        <w:rPr>
          <w:rFonts w:hint="cs"/>
          <w:rtl/>
        </w:rPr>
      </w:pPr>
    </w:p>
    <w:p w14:paraId="55E478D5" w14:textId="77777777" w:rsidR="00000000" w:rsidRDefault="003B3694">
      <w:pPr>
        <w:pStyle w:val="a0"/>
        <w:rPr>
          <w:rFonts w:hint="cs"/>
        </w:rPr>
      </w:pPr>
    </w:p>
    <w:p w14:paraId="38FC599F" w14:textId="77777777" w:rsidR="00000000" w:rsidRDefault="003B3694">
      <w:pPr>
        <w:pStyle w:val="a0"/>
        <w:ind w:firstLine="720"/>
      </w:pPr>
      <w:r>
        <w:rPr>
          <w:rFonts w:hint="cs"/>
          <w:rtl/>
        </w:rPr>
        <w:t>ב"</w:t>
      </w:r>
      <w:r>
        <w:rPr>
          <w:rtl/>
        </w:rPr>
        <w:t>מעריב</w:t>
      </w:r>
      <w:r>
        <w:rPr>
          <w:rFonts w:hint="cs"/>
          <w:rtl/>
        </w:rPr>
        <w:t>" מיום ט"ז בתמו</w:t>
      </w:r>
      <w:r>
        <w:rPr>
          <w:rFonts w:hint="cs"/>
          <w:rtl/>
        </w:rPr>
        <w:t>ז התשס"ג, 16 ביולי 2003, פורסם כי</w:t>
      </w:r>
      <w:r>
        <w:rPr>
          <w:rtl/>
        </w:rPr>
        <w:t xml:space="preserve"> רק 13 תרופות חדש</w:t>
      </w:r>
      <w:r>
        <w:rPr>
          <w:rFonts w:hint="cs"/>
          <w:rtl/>
        </w:rPr>
        <w:t>ות</w:t>
      </w:r>
      <w:r>
        <w:rPr>
          <w:rtl/>
        </w:rPr>
        <w:t xml:space="preserve"> יוכנסו לסל התרופות. </w:t>
      </w:r>
    </w:p>
    <w:p w14:paraId="44070539" w14:textId="77777777" w:rsidR="00000000" w:rsidRDefault="003B3694">
      <w:pPr>
        <w:pStyle w:val="a0"/>
        <w:ind w:firstLine="720"/>
      </w:pPr>
    </w:p>
    <w:p w14:paraId="5C603B17" w14:textId="77777777" w:rsidR="00000000" w:rsidRDefault="003B3694">
      <w:pPr>
        <w:pStyle w:val="a0"/>
        <w:ind w:firstLine="720"/>
      </w:pPr>
      <w:r>
        <w:rPr>
          <w:rFonts w:hint="cs"/>
          <w:rtl/>
        </w:rPr>
        <w:t>רצוני לשאול</w:t>
      </w:r>
      <w:r>
        <w:rPr>
          <w:rtl/>
        </w:rPr>
        <w:t>:</w:t>
      </w:r>
    </w:p>
    <w:p w14:paraId="72C7C3F5" w14:textId="77777777" w:rsidR="00000000" w:rsidRDefault="003B3694">
      <w:pPr>
        <w:pStyle w:val="a0"/>
        <w:ind w:firstLine="720"/>
      </w:pPr>
    </w:p>
    <w:p w14:paraId="74B58FB4" w14:textId="77777777" w:rsidR="00000000" w:rsidRDefault="003B3694">
      <w:pPr>
        <w:pStyle w:val="a0"/>
        <w:ind w:firstLine="720"/>
        <w:rPr>
          <w:rFonts w:hint="cs"/>
          <w:rtl/>
        </w:rPr>
      </w:pPr>
      <w:r>
        <w:rPr>
          <w:rFonts w:hint="cs"/>
          <w:rtl/>
        </w:rPr>
        <w:t xml:space="preserve">1. האם הידיעה נכונה?  </w:t>
      </w:r>
    </w:p>
    <w:p w14:paraId="7456D669" w14:textId="77777777" w:rsidR="00000000" w:rsidRDefault="003B3694">
      <w:pPr>
        <w:pStyle w:val="a0"/>
        <w:ind w:firstLine="720"/>
        <w:rPr>
          <w:rtl/>
        </w:rPr>
      </w:pPr>
    </w:p>
    <w:p w14:paraId="426C7B3F" w14:textId="77777777" w:rsidR="00000000" w:rsidRDefault="003B3694">
      <w:pPr>
        <w:pStyle w:val="a0"/>
        <w:ind w:firstLine="720"/>
        <w:rPr>
          <w:rtl/>
        </w:rPr>
      </w:pPr>
      <w:r>
        <w:rPr>
          <w:rtl/>
        </w:rPr>
        <w:t xml:space="preserve">2. </w:t>
      </w:r>
      <w:r>
        <w:rPr>
          <w:rFonts w:hint="cs"/>
          <w:rtl/>
        </w:rPr>
        <w:t xml:space="preserve">אם כן - </w:t>
      </w:r>
      <w:r>
        <w:rPr>
          <w:rtl/>
        </w:rPr>
        <w:t>א</w:t>
      </w:r>
      <w:r>
        <w:rPr>
          <w:rFonts w:hint="cs"/>
          <w:rtl/>
        </w:rPr>
        <w:t>י</w:t>
      </w:r>
      <w:r>
        <w:rPr>
          <w:rtl/>
        </w:rPr>
        <w:t xml:space="preserve">לו </w:t>
      </w:r>
      <w:r>
        <w:rPr>
          <w:rFonts w:hint="cs"/>
          <w:rtl/>
        </w:rPr>
        <w:t xml:space="preserve">סוגים של </w:t>
      </w:r>
      <w:r>
        <w:rPr>
          <w:rtl/>
        </w:rPr>
        <w:t>תרופות לא הוכנסו לסל התרופות?</w:t>
      </w:r>
    </w:p>
    <w:p w14:paraId="56C0F887" w14:textId="77777777" w:rsidR="00000000" w:rsidRDefault="003B3694">
      <w:pPr>
        <w:pStyle w:val="a0"/>
        <w:ind w:firstLine="720"/>
        <w:rPr>
          <w:rtl/>
        </w:rPr>
      </w:pPr>
    </w:p>
    <w:p w14:paraId="440B2850" w14:textId="77777777" w:rsidR="00000000" w:rsidRDefault="003B3694">
      <w:pPr>
        <w:pStyle w:val="a0"/>
        <w:rPr>
          <w:rFonts w:hint="cs"/>
          <w:rtl/>
        </w:rPr>
      </w:pPr>
    </w:p>
    <w:p w14:paraId="7B1653A9" w14:textId="77777777" w:rsidR="00000000" w:rsidRDefault="003B3694">
      <w:pPr>
        <w:pStyle w:val="a0"/>
        <w:ind w:firstLine="0"/>
        <w:rPr>
          <w:b/>
          <w:bCs/>
          <w:u w:val="single"/>
        </w:rPr>
      </w:pPr>
      <w:r>
        <w:rPr>
          <w:rFonts w:hint="eastAsia"/>
          <w:b/>
          <w:bCs/>
          <w:u w:val="single"/>
          <w:rtl/>
        </w:rPr>
        <w:t>תשובת</w:t>
      </w:r>
      <w:r>
        <w:rPr>
          <w:b/>
          <w:bCs/>
          <w:u w:val="single"/>
          <w:rtl/>
        </w:rPr>
        <w:t xml:space="preserve"> שר הבריאות דני נוה:</w:t>
      </w:r>
    </w:p>
    <w:p w14:paraId="229468FE" w14:textId="77777777" w:rsidR="00000000" w:rsidRDefault="003B3694">
      <w:pPr>
        <w:pStyle w:val="a0"/>
        <w:ind w:firstLine="0"/>
        <w:rPr>
          <w:b/>
          <w:rtl/>
        </w:rPr>
      </w:pPr>
      <w:r>
        <w:rPr>
          <w:b/>
          <w:rtl/>
        </w:rPr>
        <w:t xml:space="preserve">(לא נקראה, נמסרה </w:t>
      </w:r>
      <w:r>
        <w:rPr>
          <w:rFonts w:hint="eastAsia"/>
          <w:b/>
          <w:rtl/>
        </w:rPr>
        <w:t>לפרוטוקול</w:t>
      </w:r>
      <w:r>
        <w:rPr>
          <w:b/>
          <w:rtl/>
        </w:rPr>
        <w:t>)</w:t>
      </w:r>
    </w:p>
    <w:p w14:paraId="328C8FA6" w14:textId="77777777" w:rsidR="00000000" w:rsidRDefault="003B3694">
      <w:pPr>
        <w:pStyle w:val="a0"/>
        <w:rPr>
          <w:b/>
          <w:rtl/>
        </w:rPr>
      </w:pPr>
    </w:p>
    <w:p w14:paraId="556F8FB2" w14:textId="77777777" w:rsidR="00000000" w:rsidRDefault="003B3694">
      <w:pPr>
        <w:pStyle w:val="a0"/>
        <w:rPr>
          <w:rFonts w:hint="cs"/>
          <w:rtl/>
        </w:rPr>
      </w:pPr>
      <w:r>
        <w:rPr>
          <w:rFonts w:hint="cs"/>
          <w:rtl/>
        </w:rPr>
        <w:t>1. בעדכון סל שירותי הבריאות שלפ</w:t>
      </w:r>
      <w:r>
        <w:rPr>
          <w:rFonts w:hint="cs"/>
          <w:rtl/>
        </w:rPr>
        <w:t>י חוק ביטוח בריאות ממלכתי, נוספו 32 תרופות ושלוש טכנולוגיות.</w:t>
      </w:r>
    </w:p>
    <w:p w14:paraId="33E888F0" w14:textId="77777777" w:rsidR="00000000" w:rsidRDefault="003B3694">
      <w:pPr>
        <w:pStyle w:val="a0"/>
        <w:rPr>
          <w:rFonts w:hint="cs"/>
          <w:rtl/>
        </w:rPr>
      </w:pPr>
    </w:p>
    <w:p w14:paraId="7ADA40E4" w14:textId="77777777" w:rsidR="00000000" w:rsidRDefault="003B3694">
      <w:pPr>
        <w:pStyle w:val="a0"/>
        <w:rPr>
          <w:rFonts w:hint="cs"/>
          <w:rtl/>
        </w:rPr>
      </w:pPr>
      <w:r>
        <w:rPr>
          <w:rFonts w:hint="cs"/>
          <w:rtl/>
        </w:rPr>
        <w:t>2. לעדכון סל שירותי הבריאות הוקצו השנה 60 מיליון שקל בלבד. בהתחשב במגבלות התקציב שעמד לרשות הוועדה הציבורית, מול בקשות להכללת טכנולוגיות בגובה של למעלה ממיליארד שקל, לא ניתן היה להכליל בסל תרופו</w:t>
      </w:r>
      <w:r>
        <w:rPr>
          <w:rFonts w:hint="cs"/>
          <w:rtl/>
        </w:rPr>
        <w:t>ת רבות שאין עוררין על חשיבותן ויעילותן.</w:t>
      </w:r>
    </w:p>
    <w:p w14:paraId="21F865A3" w14:textId="77777777" w:rsidR="00000000" w:rsidRDefault="003B3694">
      <w:pPr>
        <w:pStyle w:val="a0"/>
        <w:rPr>
          <w:rFonts w:hint="cs"/>
          <w:rtl/>
        </w:rPr>
      </w:pPr>
    </w:p>
    <w:p w14:paraId="515FECF7" w14:textId="77777777" w:rsidR="00000000" w:rsidRDefault="003B3694">
      <w:pPr>
        <w:pStyle w:val="a1"/>
        <w:jc w:val="center"/>
        <w:rPr>
          <w:rtl/>
        </w:rPr>
      </w:pPr>
      <w:bookmarkStart w:id="910" w:name="CQ14628FI0014628T12_11_2003_21_34_14"/>
      <w:bookmarkStart w:id="911" w:name="_Toc69719505"/>
      <w:bookmarkEnd w:id="910"/>
      <w:r>
        <w:rPr>
          <w:rtl/>
        </w:rPr>
        <w:t>518. טיפול בנער בחדר מיון של בית-חולים</w:t>
      </w:r>
      <w:bookmarkEnd w:id="911"/>
    </w:p>
    <w:p w14:paraId="681295E5" w14:textId="77777777" w:rsidR="00000000" w:rsidRDefault="003B3694">
      <w:pPr>
        <w:pStyle w:val="a1"/>
        <w:jc w:val="center"/>
        <w:rPr>
          <w:rtl/>
        </w:rPr>
      </w:pPr>
    </w:p>
    <w:p w14:paraId="2C0D6E0D" w14:textId="77777777" w:rsidR="00000000" w:rsidRDefault="003B3694">
      <w:pPr>
        <w:pStyle w:val="a0"/>
        <w:ind w:firstLine="0"/>
        <w:rPr>
          <w:bCs/>
          <w:u w:val="single"/>
        </w:rPr>
      </w:pPr>
      <w:bookmarkStart w:id="912" w:name="ESQ14628"/>
      <w:bookmarkEnd w:id="912"/>
      <w:r>
        <w:rPr>
          <w:bCs/>
          <w:u w:val="single"/>
          <w:rtl/>
        </w:rPr>
        <w:t>חבר</w:t>
      </w:r>
      <w:r>
        <w:rPr>
          <w:rFonts w:hint="cs"/>
          <w:bCs/>
          <w:u w:val="single"/>
          <w:rtl/>
        </w:rPr>
        <w:t xml:space="preserve"> הכנסת </w:t>
      </w:r>
      <w:r>
        <w:rPr>
          <w:bCs/>
          <w:u w:val="single"/>
          <w:rtl/>
        </w:rPr>
        <w:t>אחמד טיבי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1A43A5DE" w14:textId="77777777" w:rsidR="00000000" w:rsidRDefault="003B3694">
      <w:pPr>
        <w:pStyle w:val="a0"/>
        <w:ind w:firstLine="720"/>
      </w:pPr>
      <w:r>
        <w:rPr>
          <w:rtl/>
        </w:rPr>
        <w:t>ביום א' באב התשס"ג (30 ביולי 2003):</w:t>
      </w:r>
    </w:p>
    <w:p w14:paraId="303EF184" w14:textId="77777777" w:rsidR="00000000" w:rsidRDefault="003B3694">
      <w:pPr>
        <w:pStyle w:val="a0"/>
        <w:rPr>
          <w:rFonts w:hint="cs"/>
          <w:rtl/>
        </w:rPr>
      </w:pPr>
    </w:p>
    <w:p w14:paraId="79C433CF" w14:textId="77777777" w:rsidR="00000000" w:rsidRDefault="003B3694">
      <w:pPr>
        <w:pStyle w:val="a0"/>
        <w:rPr>
          <w:rFonts w:hint="cs"/>
        </w:rPr>
      </w:pPr>
    </w:p>
    <w:p w14:paraId="77048AC0" w14:textId="77777777" w:rsidR="00000000" w:rsidRDefault="003B3694">
      <w:pPr>
        <w:pStyle w:val="a0"/>
        <w:ind w:firstLine="720"/>
      </w:pPr>
      <w:r>
        <w:rPr>
          <w:rFonts w:hint="cs"/>
          <w:rtl/>
        </w:rPr>
        <w:t xml:space="preserve">פורסם במקומון הירושלמי "כל העיר", ביום 18 ביולי 2003, כי </w:t>
      </w:r>
      <w:r>
        <w:rPr>
          <w:rtl/>
        </w:rPr>
        <w:t xml:space="preserve">חדר המיון </w:t>
      </w:r>
      <w:r>
        <w:rPr>
          <w:rFonts w:hint="cs"/>
          <w:rtl/>
        </w:rPr>
        <w:t>בבית-החולים "</w:t>
      </w:r>
      <w:r>
        <w:rPr>
          <w:rtl/>
        </w:rPr>
        <w:t>הדסה הר</w:t>
      </w:r>
      <w:r>
        <w:rPr>
          <w:rFonts w:hint="cs"/>
          <w:rtl/>
        </w:rPr>
        <w:t>-</w:t>
      </w:r>
      <w:r>
        <w:rPr>
          <w:rtl/>
        </w:rPr>
        <w:t>הצופים</w:t>
      </w:r>
      <w:r>
        <w:rPr>
          <w:rFonts w:hint="cs"/>
          <w:rtl/>
        </w:rPr>
        <w:t>"</w:t>
      </w:r>
      <w:r>
        <w:rPr>
          <w:rtl/>
        </w:rPr>
        <w:t xml:space="preserve"> סיר</w:t>
      </w:r>
      <w:r>
        <w:rPr>
          <w:rtl/>
        </w:rPr>
        <w:t>ב לקבל נער ערבי שדימם קשות מגרונו, וזאת לאחר שעבר ניתוח בבית</w:t>
      </w:r>
      <w:r>
        <w:rPr>
          <w:rFonts w:hint="cs"/>
          <w:rtl/>
        </w:rPr>
        <w:t>-</w:t>
      </w:r>
      <w:r>
        <w:rPr>
          <w:rtl/>
        </w:rPr>
        <w:t>חולים במזרח</w:t>
      </w:r>
      <w:r>
        <w:rPr>
          <w:rFonts w:hint="cs"/>
          <w:rtl/>
        </w:rPr>
        <w:t>-</w:t>
      </w:r>
      <w:r>
        <w:rPr>
          <w:rtl/>
        </w:rPr>
        <w:t>ירושלים.</w:t>
      </w:r>
    </w:p>
    <w:p w14:paraId="044BE004" w14:textId="77777777" w:rsidR="00000000" w:rsidRDefault="003B3694">
      <w:pPr>
        <w:pStyle w:val="a0"/>
        <w:ind w:firstLine="720"/>
      </w:pPr>
    </w:p>
    <w:p w14:paraId="6DDD9B18" w14:textId="77777777" w:rsidR="00000000" w:rsidRDefault="003B3694">
      <w:pPr>
        <w:pStyle w:val="a0"/>
        <w:ind w:firstLine="720"/>
      </w:pPr>
      <w:r>
        <w:rPr>
          <w:rFonts w:hint="cs"/>
          <w:rtl/>
        </w:rPr>
        <w:t>רצוני לשאול</w:t>
      </w:r>
      <w:r>
        <w:rPr>
          <w:rtl/>
        </w:rPr>
        <w:t>:</w:t>
      </w:r>
    </w:p>
    <w:p w14:paraId="6993D6E9" w14:textId="77777777" w:rsidR="00000000" w:rsidRDefault="003B3694">
      <w:pPr>
        <w:pStyle w:val="a0"/>
        <w:ind w:firstLine="720"/>
      </w:pPr>
    </w:p>
    <w:p w14:paraId="67A897C3" w14:textId="77777777" w:rsidR="00000000" w:rsidRDefault="003B3694">
      <w:pPr>
        <w:pStyle w:val="a0"/>
        <w:ind w:firstLine="720"/>
        <w:rPr>
          <w:rtl/>
        </w:rPr>
      </w:pPr>
      <w:r>
        <w:rPr>
          <w:rFonts w:hint="cs"/>
          <w:rtl/>
        </w:rPr>
        <w:t xml:space="preserve">1. </w:t>
      </w:r>
      <w:r>
        <w:rPr>
          <w:rtl/>
        </w:rPr>
        <w:t>האם הידיעה נכונה?</w:t>
      </w:r>
    </w:p>
    <w:p w14:paraId="49D2FBFD" w14:textId="77777777" w:rsidR="00000000" w:rsidRDefault="003B3694">
      <w:pPr>
        <w:pStyle w:val="a0"/>
        <w:ind w:firstLine="720"/>
        <w:rPr>
          <w:rtl/>
        </w:rPr>
      </w:pPr>
    </w:p>
    <w:p w14:paraId="3E1A052F" w14:textId="77777777" w:rsidR="00000000" w:rsidRDefault="003B3694">
      <w:pPr>
        <w:pStyle w:val="a0"/>
        <w:ind w:firstLine="720"/>
        <w:rPr>
          <w:rtl/>
        </w:rPr>
      </w:pPr>
      <w:r>
        <w:rPr>
          <w:rFonts w:hint="cs"/>
          <w:rtl/>
        </w:rPr>
        <w:t>2. מה הם הכללים במקרה כזה</w:t>
      </w:r>
      <w:r>
        <w:rPr>
          <w:rtl/>
        </w:rPr>
        <w:t>?</w:t>
      </w:r>
    </w:p>
    <w:p w14:paraId="0745A19D" w14:textId="77777777" w:rsidR="00000000" w:rsidRDefault="003B3694">
      <w:pPr>
        <w:pStyle w:val="a0"/>
        <w:ind w:firstLine="720"/>
        <w:rPr>
          <w:rtl/>
        </w:rPr>
      </w:pPr>
    </w:p>
    <w:p w14:paraId="1555A6BB" w14:textId="77777777" w:rsidR="00000000" w:rsidRDefault="003B3694">
      <w:pPr>
        <w:pStyle w:val="a0"/>
        <w:ind w:firstLine="720"/>
        <w:rPr>
          <w:rtl/>
        </w:rPr>
      </w:pPr>
      <w:r>
        <w:rPr>
          <w:rFonts w:hint="cs"/>
          <w:rtl/>
        </w:rPr>
        <w:t>3. אילו</w:t>
      </w:r>
      <w:r>
        <w:rPr>
          <w:rtl/>
        </w:rPr>
        <w:t xml:space="preserve"> צעדים </w:t>
      </w:r>
      <w:r>
        <w:rPr>
          <w:rFonts w:hint="cs"/>
          <w:rtl/>
        </w:rPr>
        <w:t>י</w:t>
      </w:r>
      <w:r>
        <w:rPr>
          <w:rtl/>
        </w:rPr>
        <w:t xml:space="preserve">ינקטו </w:t>
      </w:r>
      <w:r>
        <w:rPr>
          <w:rFonts w:hint="cs"/>
          <w:rtl/>
        </w:rPr>
        <w:t>למניעת</w:t>
      </w:r>
      <w:r>
        <w:rPr>
          <w:rtl/>
        </w:rPr>
        <w:t xml:space="preserve"> הישנות מקרים כאלה?</w:t>
      </w:r>
    </w:p>
    <w:p w14:paraId="11EA0B3C" w14:textId="77777777" w:rsidR="00000000" w:rsidRDefault="003B3694">
      <w:pPr>
        <w:pStyle w:val="a0"/>
        <w:ind w:firstLine="720"/>
        <w:rPr>
          <w:rtl/>
        </w:rPr>
      </w:pPr>
    </w:p>
    <w:p w14:paraId="5ABDB238" w14:textId="77777777" w:rsidR="00000000" w:rsidRDefault="003B3694">
      <w:pPr>
        <w:pStyle w:val="a0"/>
        <w:ind w:firstLine="0"/>
        <w:rPr>
          <w:b/>
          <w:bCs/>
          <w:u w:val="single"/>
          <w:rtl/>
        </w:rPr>
      </w:pPr>
    </w:p>
    <w:p w14:paraId="3A6AFBBD" w14:textId="77777777" w:rsidR="00000000" w:rsidRDefault="003B3694">
      <w:pPr>
        <w:pStyle w:val="a0"/>
        <w:ind w:firstLine="0"/>
        <w:rPr>
          <w:rFonts w:hint="cs"/>
          <w:b/>
          <w:bCs/>
          <w:u w:val="single"/>
          <w:rtl/>
        </w:rPr>
      </w:pPr>
      <w:r>
        <w:rPr>
          <w:rFonts w:hint="cs"/>
          <w:b/>
          <w:bCs/>
          <w:u w:val="single"/>
          <w:rtl/>
        </w:rPr>
        <w:t>תשובת שר הבריאות דני נוה:</w:t>
      </w:r>
    </w:p>
    <w:p w14:paraId="354862FE" w14:textId="77777777" w:rsidR="00000000" w:rsidRDefault="003B3694">
      <w:pPr>
        <w:pStyle w:val="a0"/>
        <w:ind w:firstLine="0"/>
        <w:rPr>
          <w:rFonts w:hint="cs"/>
          <w:b/>
          <w:rtl/>
        </w:rPr>
      </w:pPr>
      <w:r>
        <w:rPr>
          <w:rFonts w:hint="cs"/>
          <w:b/>
          <w:rtl/>
        </w:rPr>
        <w:t>(לא נקראה, נמסרה לפרוטוקול)</w:t>
      </w:r>
    </w:p>
    <w:p w14:paraId="350A823E" w14:textId="77777777" w:rsidR="00000000" w:rsidRDefault="003B3694">
      <w:pPr>
        <w:pStyle w:val="a0"/>
        <w:rPr>
          <w:rFonts w:hint="cs"/>
          <w:b/>
          <w:rtl/>
        </w:rPr>
      </w:pPr>
    </w:p>
    <w:p w14:paraId="6F334170" w14:textId="77777777" w:rsidR="00000000" w:rsidRDefault="003B3694">
      <w:pPr>
        <w:pStyle w:val="a0"/>
        <w:rPr>
          <w:rFonts w:hint="cs"/>
          <w:b/>
          <w:rtl/>
        </w:rPr>
      </w:pPr>
      <w:r>
        <w:rPr>
          <w:rFonts w:hint="cs"/>
          <w:b/>
          <w:rtl/>
        </w:rPr>
        <w:t>1. מב</w:t>
      </w:r>
      <w:r>
        <w:rPr>
          <w:rFonts w:hint="cs"/>
          <w:b/>
          <w:rtl/>
        </w:rPr>
        <w:t>ית-החולים "הדסה הר-הצופים" נמסר, שהאירוע לא זכור לאיש מאנשי צוות חדר המיון, ולפיכך לא ניתן לקבוע בוודאות את נכונות הידיעה.</w:t>
      </w:r>
    </w:p>
    <w:p w14:paraId="1C625961" w14:textId="77777777" w:rsidR="00000000" w:rsidRDefault="003B3694">
      <w:pPr>
        <w:pStyle w:val="a0"/>
        <w:rPr>
          <w:rFonts w:hint="cs"/>
          <w:b/>
          <w:rtl/>
        </w:rPr>
      </w:pPr>
    </w:p>
    <w:p w14:paraId="040BA31A" w14:textId="77777777" w:rsidR="00000000" w:rsidRDefault="003B3694">
      <w:pPr>
        <w:pStyle w:val="a0"/>
        <w:rPr>
          <w:rFonts w:hint="cs"/>
          <w:b/>
          <w:rtl/>
        </w:rPr>
      </w:pPr>
      <w:r>
        <w:rPr>
          <w:rFonts w:hint="cs"/>
          <w:b/>
          <w:rtl/>
        </w:rPr>
        <w:t>2. החוק וההנחיות מחייבים ללא תנאי לבדוק ולטפל בכל אדם המגיע לחדר מיון של בית-חולים לקבלת עזרה רפואית.</w:t>
      </w:r>
    </w:p>
    <w:p w14:paraId="4D7CCD26" w14:textId="77777777" w:rsidR="00000000" w:rsidRDefault="003B3694">
      <w:pPr>
        <w:pStyle w:val="a0"/>
        <w:rPr>
          <w:rFonts w:hint="cs"/>
          <w:b/>
          <w:rtl/>
        </w:rPr>
      </w:pPr>
    </w:p>
    <w:p w14:paraId="47D70731" w14:textId="77777777" w:rsidR="00000000" w:rsidRDefault="003B3694">
      <w:pPr>
        <w:pStyle w:val="a0"/>
        <w:rPr>
          <w:rFonts w:hint="cs"/>
          <w:b/>
          <w:rtl/>
        </w:rPr>
      </w:pPr>
      <w:r>
        <w:rPr>
          <w:rFonts w:hint="cs"/>
          <w:b/>
          <w:rtl/>
        </w:rPr>
        <w:t>3. הנהלת בית-החולים "הדסה הר-</w:t>
      </w:r>
      <w:r>
        <w:rPr>
          <w:rFonts w:hint="cs"/>
          <w:b/>
          <w:rtl/>
        </w:rPr>
        <w:t>הצופים" הבהירה לצוות חדר המיון את חומרת האירוע. מנהל בית-החולים חזר ושינן באופן ברור וחד-משמעי את הנחיות משרד הבריאות והנהלת בית-החולים באשר לחובה לקבל כל פונה לחדר המיון.</w:t>
      </w:r>
    </w:p>
    <w:p w14:paraId="1F3BBB38" w14:textId="77777777" w:rsidR="00000000" w:rsidRDefault="003B3694">
      <w:pPr>
        <w:pStyle w:val="a0"/>
        <w:rPr>
          <w:rFonts w:hint="cs"/>
          <w:b/>
          <w:rtl/>
        </w:rPr>
      </w:pPr>
    </w:p>
    <w:p w14:paraId="518A13B5" w14:textId="77777777" w:rsidR="00000000" w:rsidRDefault="003B3694">
      <w:pPr>
        <w:pStyle w:val="a0"/>
        <w:rPr>
          <w:rFonts w:hint="cs"/>
          <w:rtl/>
        </w:rPr>
      </w:pPr>
    </w:p>
    <w:p w14:paraId="3922E1B8" w14:textId="77777777" w:rsidR="00000000" w:rsidRDefault="003B3694">
      <w:pPr>
        <w:pStyle w:val="a1"/>
        <w:jc w:val="center"/>
        <w:rPr>
          <w:rtl/>
        </w:rPr>
      </w:pPr>
      <w:bookmarkStart w:id="913" w:name="CQ14614FI0014614T12_11_2003_21_48_16"/>
      <w:bookmarkStart w:id="914" w:name="_Toc69719506"/>
      <w:bookmarkEnd w:id="913"/>
      <w:r>
        <w:rPr>
          <w:rtl/>
        </w:rPr>
        <w:t>521. חשיפת רשת ישראלית הסוחרת באיברים</w:t>
      </w:r>
      <w:bookmarkEnd w:id="914"/>
    </w:p>
    <w:p w14:paraId="0A3A16F4" w14:textId="77777777" w:rsidR="00000000" w:rsidRDefault="003B3694">
      <w:pPr>
        <w:pStyle w:val="a1"/>
        <w:jc w:val="center"/>
        <w:rPr>
          <w:rtl/>
        </w:rPr>
      </w:pPr>
    </w:p>
    <w:p w14:paraId="718F5093" w14:textId="77777777" w:rsidR="00000000" w:rsidRDefault="003B3694">
      <w:pPr>
        <w:pStyle w:val="a0"/>
        <w:ind w:firstLine="0"/>
        <w:rPr>
          <w:bCs/>
          <w:u w:val="single"/>
        </w:rPr>
      </w:pPr>
      <w:bookmarkStart w:id="915" w:name="ESQ14614"/>
      <w:bookmarkEnd w:id="915"/>
      <w:r>
        <w:rPr>
          <w:bCs/>
          <w:u w:val="single"/>
          <w:rtl/>
        </w:rPr>
        <w:t>חבר</w:t>
      </w:r>
      <w:r>
        <w:rPr>
          <w:rFonts w:hint="cs"/>
          <w:bCs/>
          <w:u w:val="single"/>
          <w:rtl/>
        </w:rPr>
        <w:t xml:space="preserve"> הכנסת </w:t>
      </w:r>
      <w:r>
        <w:rPr>
          <w:bCs/>
          <w:u w:val="single"/>
          <w:rtl/>
        </w:rPr>
        <w:t>אברהם רביץ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2213119D" w14:textId="77777777" w:rsidR="00000000" w:rsidRDefault="003B3694">
      <w:pPr>
        <w:pStyle w:val="a0"/>
        <w:ind w:firstLine="720"/>
      </w:pPr>
      <w:r>
        <w:rPr>
          <w:rtl/>
        </w:rPr>
        <w:t>ביום</w:t>
      </w:r>
      <w:r>
        <w:rPr>
          <w:rtl/>
        </w:rPr>
        <w:t xml:space="preserve"> א' באב התשס"ג (30 ביולי 2003):</w:t>
      </w:r>
    </w:p>
    <w:p w14:paraId="50977167" w14:textId="77777777" w:rsidR="00000000" w:rsidRDefault="003B3694">
      <w:pPr>
        <w:pStyle w:val="a0"/>
        <w:rPr>
          <w:rFonts w:hint="cs"/>
          <w:rtl/>
        </w:rPr>
      </w:pPr>
    </w:p>
    <w:p w14:paraId="5CE64D30" w14:textId="77777777" w:rsidR="00000000" w:rsidRDefault="003B3694">
      <w:pPr>
        <w:pStyle w:val="a0"/>
        <w:rPr>
          <w:rFonts w:hint="cs"/>
        </w:rPr>
      </w:pPr>
    </w:p>
    <w:p w14:paraId="0A2C234D" w14:textId="77777777" w:rsidR="00000000" w:rsidRDefault="003B3694">
      <w:pPr>
        <w:pStyle w:val="a0"/>
      </w:pPr>
      <w:r>
        <w:rPr>
          <w:rFonts w:hint="cs"/>
          <w:rtl/>
        </w:rPr>
        <w:t>ב"</w:t>
      </w:r>
      <w:r>
        <w:rPr>
          <w:rtl/>
        </w:rPr>
        <w:t>הארץ</w:t>
      </w:r>
      <w:r>
        <w:rPr>
          <w:rFonts w:hint="cs"/>
          <w:rtl/>
        </w:rPr>
        <w:t>" מיום י"ח בתמוז התשס"ג, 18 ביולי 2003,</w:t>
      </w:r>
      <w:r>
        <w:rPr>
          <w:rtl/>
        </w:rPr>
        <w:t xml:space="preserve"> פורסם כי המשטרה חשפה רשת ישראלית שסחרה בא</w:t>
      </w:r>
      <w:r>
        <w:rPr>
          <w:rFonts w:hint="cs"/>
          <w:rtl/>
        </w:rPr>
        <w:t>י</w:t>
      </w:r>
      <w:r>
        <w:rPr>
          <w:rtl/>
        </w:rPr>
        <w:t>ברים להשתלה.</w:t>
      </w:r>
    </w:p>
    <w:p w14:paraId="5A52F3EC" w14:textId="77777777" w:rsidR="00000000" w:rsidRDefault="003B3694">
      <w:pPr>
        <w:pStyle w:val="a0"/>
      </w:pPr>
    </w:p>
    <w:p w14:paraId="3B64925B" w14:textId="77777777" w:rsidR="00000000" w:rsidRDefault="003B3694">
      <w:pPr>
        <w:pStyle w:val="a0"/>
      </w:pPr>
      <w:r>
        <w:rPr>
          <w:rFonts w:hint="cs"/>
          <w:rtl/>
        </w:rPr>
        <w:t>רצוני לשאול</w:t>
      </w:r>
      <w:r>
        <w:rPr>
          <w:rtl/>
        </w:rPr>
        <w:t>:</w:t>
      </w:r>
    </w:p>
    <w:p w14:paraId="1C4F7CEF" w14:textId="77777777" w:rsidR="00000000" w:rsidRDefault="003B3694">
      <w:pPr>
        <w:pStyle w:val="a0"/>
        <w:rPr>
          <w:rFonts w:hint="cs"/>
          <w:rtl/>
        </w:rPr>
      </w:pPr>
    </w:p>
    <w:p w14:paraId="3078A86E" w14:textId="77777777" w:rsidR="00000000" w:rsidRDefault="003B3694">
      <w:pPr>
        <w:pStyle w:val="a0"/>
        <w:rPr>
          <w:rFonts w:hint="cs"/>
          <w:rtl/>
        </w:rPr>
      </w:pPr>
      <w:r>
        <w:rPr>
          <w:rFonts w:hint="cs"/>
          <w:rtl/>
        </w:rPr>
        <w:t>1. האם הידיעה נכונה?</w:t>
      </w:r>
    </w:p>
    <w:p w14:paraId="1FE24201" w14:textId="77777777" w:rsidR="00000000" w:rsidRDefault="003B3694">
      <w:pPr>
        <w:pStyle w:val="a0"/>
        <w:rPr>
          <w:rFonts w:hint="cs"/>
          <w:rtl/>
        </w:rPr>
      </w:pPr>
    </w:p>
    <w:p w14:paraId="460AE320" w14:textId="77777777" w:rsidR="00000000" w:rsidRDefault="003B3694">
      <w:pPr>
        <w:pStyle w:val="a0"/>
        <w:rPr>
          <w:rFonts w:hint="cs"/>
          <w:rtl/>
        </w:rPr>
      </w:pPr>
      <w:r>
        <w:rPr>
          <w:rFonts w:hint="cs"/>
          <w:rtl/>
        </w:rPr>
        <w:t>2. אם כן - מה ייעשה כדי למנוע את התופעה הזאת?</w:t>
      </w:r>
    </w:p>
    <w:p w14:paraId="2AB81665" w14:textId="77777777" w:rsidR="00000000" w:rsidRDefault="003B3694">
      <w:pPr>
        <w:pStyle w:val="a0"/>
        <w:rPr>
          <w:rFonts w:hint="cs"/>
          <w:b/>
          <w:bCs/>
          <w:u w:val="single"/>
          <w:rtl/>
        </w:rPr>
      </w:pPr>
    </w:p>
    <w:p w14:paraId="733FFD60" w14:textId="77777777" w:rsidR="00000000" w:rsidRDefault="003B3694">
      <w:pPr>
        <w:pStyle w:val="a0"/>
        <w:ind w:firstLine="0"/>
        <w:rPr>
          <w:rFonts w:hint="cs"/>
          <w:rtl/>
        </w:rPr>
      </w:pPr>
      <w:r>
        <w:rPr>
          <w:rFonts w:hint="cs"/>
          <w:b/>
          <w:bCs/>
          <w:u w:val="single"/>
          <w:rtl/>
        </w:rPr>
        <w:t>תשובת  שר הבריאות דני נוה:</w:t>
      </w:r>
    </w:p>
    <w:p w14:paraId="78E84029" w14:textId="77777777" w:rsidR="00000000" w:rsidRDefault="003B3694">
      <w:pPr>
        <w:pStyle w:val="a0"/>
        <w:ind w:firstLine="0"/>
        <w:rPr>
          <w:rFonts w:hint="cs"/>
          <w:b/>
          <w:rtl/>
        </w:rPr>
      </w:pPr>
      <w:r>
        <w:rPr>
          <w:rFonts w:hint="cs"/>
          <w:b/>
          <w:rtl/>
        </w:rPr>
        <w:t xml:space="preserve">(לא נקראה </w:t>
      </w:r>
      <w:r>
        <w:rPr>
          <w:rFonts w:hint="cs"/>
          <w:b/>
          <w:rtl/>
        </w:rPr>
        <w:t>נמסרה לפרוטוקול)</w:t>
      </w:r>
    </w:p>
    <w:p w14:paraId="00F26181" w14:textId="77777777" w:rsidR="00000000" w:rsidRDefault="003B3694">
      <w:pPr>
        <w:pStyle w:val="a0"/>
        <w:rPr>
          <w:rFonts w:hint="cs"/>
          <w:b/>
          <w:rtl/>
        </w:rPr>
      </w:pPr>
    </w:p>
    <w:p w14:paraId="6D934809" w14:textId="77777777" w:rsidR="00000000" w:rsidRDefault="003B3694">
      <w:pPr>
        <w:pStyle w:val="a0"/>
        <w:ind w:firstLine="720"/>
        <w:rPr>
          <w:rFonts w:hint="cs"/>
          <w:rtl/>
        </w:rPr>
      </w:pPr>
      <w:r>
        <w:rPr>
          <w:rFonts w:hint="cs"/>
          <w:rtl/>
        </w:rPr>
        <w:t>1. אכן, הידיעה נכונה. המחסור בתרומות איברים הוליד תעשייה עבריינית של סחר באיברים, המאפשרת פתרון למצוקתם של חולים עתירי אמצעים, אשר באמצעות מתווכים ובתמורה לסכומי כסף  נכבדים משיגים איברים להשתלה.</w:t>
      </w:r>
    </w:p>
    <w:p w14:paraId="463F679F" w14:textId="77777777" w:rsidR="00000000" w:rsidRDefault="003B3694">
      <w:pPr>
        <w:pStyle w:val="a0"/>
        <w:rPr>
          <w:rFonts w:hint="cs"/>
          <w:rtl/>
        </w:rPr>
      </w:pPr>
    </w:p>
    <w:p w14:paraId="097728CA" w14:textId="77777777" w:rsidR="00000000" w:rsidRDefault="003B3694">
      <w:pPr>
        <w:pStyle w:val="a0"/>
        <w:ind w:firstLine="720"/>
        <w:rPr>
          <w:rFonts w:hint="cs"/>
          <w:rtl/>
        </w:rPr>
      </w:pPr>
      <w:r>
        <w:rPr>
          <w:rFonts w:hint="cs"/>
          <w:rtl/>
        </w:rPr>
        <w:t>2. על מנת להגדיל את מספר התורמים ואת נכונ</w:t>
      </w:r>
      <w:r>
        <w:rPr>
          <w:rFonts w:hint="cs"/>
          <w:rtl/>
        </w:rPr>
        <w:t xml:space="preserve">ות הציבור לתרום ובמקביל לעצור את התופעה של סחר באיברים, הגיש לאחרונה משרד הבריאות את הצעת חוק השתלת איברים, התשס"ד-2003. הצעת החוק מסדירה לראשונה את נושא תרומות איברים בישראל בחקיקה ראשית, וקובעת כי סחר באיברים ותיווך לסחר מהווים עבירה פלילית, הגוררת עמה  </w:t>
      </w:r>
      <w:r>
        <w:rPr>
          <w:rFonts w:hint="cs"/>
          <w:rtl/>
        </w:rPr>
        <w:t>עונש מאסר. הצעת החוק קובעת אמצעים עונשיים כנגד המתווך בתמורה להשתלה או לנטילה של איברים, ואחת היא אם הניתוח מיועד להתבצע בישראל או מחוצה לה, וכן כנגד המבצע נטילה או השתלת איברים בלא קבלת אישורים כנדרש בחוק.</w:t>
      </w:r>
    </w:p>
    <w:p w14:paraId="3B6481AF" w14:textId="77777777" w:rsidR="00000000" w:rsidRDefault="003B3694">
      <w:pPr>
        <w:pStyle w:val="a0"/>
        <w:rPr>
          <w:rFonts w:hint="cs"/>
          <w:rtl/>
        </w:rPr>
      </w:pPr>
    </w:p>
    <w:p w14:paraId="19CFE82C" w14:textId="77777777" w:rsidR="00000000" w:rsidRDefault="003B3694">
      <w:pPr>
        <w:pStyle w:val="a0"/>
        <w:ind w:firstLine="720"/>
        <w:rPr>
          <w:rFonts w:hint="cs"/>
          <w:rtl/>
        </w:rPr>
      </w:pPr>
      <w:r>
        <w:rPr>
          <w:rFonts w:hint="cs"/>
          <w:rtl/>
        </w:rPr>
        <w:t>יש לציין, כי הקביעה שסחר באיברים הינו עבירה פליל</w:t>
      </w:r>
      <w:r>
        <w:rPr>
          <w:rFonts w:hint="cs"/>
          <w:rtl/>
        </w:rPr>
        <w:t xml:space="preserve">ית, תאפשר למשטרה ולגורמים המוסמכים לכך להגיש ביתר קלות כתבי אישום כנגד העוסקים בכך. </w:t>
      </w:r>
    </w:p>
    <w:p w14:paraId="580AB268" w14:textId="77777777" w:rsidR="00000000" w:rsidRDefault="003B3694">
      <w:pPr>
        <w:pStyle w:val="a0"/>
        <w:rPr>
          <w:rFonts w:hint="cs"/>
          <w:rtl/>
        </w:rPr>
      </w:pPr>
    </w:p>
    <w:p w14:paraId="2D6B1221" w14:textId="77777777" w:rsidR="00000000" w:rsidRDefault="003B3694">
      <w:pPr>
        <w:pStyle w:val="a0"/>
        <w:ind w:firstLine="720"/>
        <w:rPr>
          <w:rFonts w:hint="cs"/>
          <w:rtl/>
        </w:rPr>
      </w:pPr>
      <w:r>
        <w:rPr>
          <w:rFonts w:hint="cs"/>
          <w:rtl/>
        </w:rPr>
        <w:t>בצד הסנקציות הפליליות נקבעו גם סנקציות מינהליות כנגד העובר על הוראות החוק המוצע. הצעת החוק מסמיכה את מנכ"ל משרד הבריאות לנקוט אמצעים מינהליים כנגד מרכז רפואי מורשה שפעל ב</w:t>
      </w:r>
      <w:r>
        <w:rPr>
          <w:rFonts w:hint="cs"/>
          <w:rtl/>
        </w:rPr>
        <w:t>ניגוד לחוק, וביניהם: ביטול רישומו כמרכז רפואי מורשה, התליות רישומו כאמור וכן סגירתו בהתאם לפקודת בריאות העם.</w:t>
      </w:r>
    </w:p>
    <w:p w14:paraId="7FA3475D" w14:textId="77777777" w:rsidR="00000000" w:rsidRDefault="003B3694">
      <w:pPr>
        <w:pStyle w:val="a0"/>
        <w:rPr>
          <w:rFonts w:hint="cs"/>
          <w:rtl/>
        </w:rPr>
      </w:pPr>
    </w:p>
    <w:p w14:paraId="35F5B0A6" w14:textId="77777777" w:rsidR="00000000" w:rsidRDefault="003B3694">
      <w:pPr>
        <w:pStyle w:val="a0"/>
        <w:ind w:firstLine="720"/>
        <w:rPr>
          <w:rFonts w:hint="cs"/>
          <w:rtl/>
        </w:rPr>
      </w:pPr>
      <w:r>
        <w:rPr>
          <w:rFonts w:hint="cs"/>
          <w:rtl/>
        </w:rPr>
        <w:t>נוסף על האמור, יש לציין את מנגנוני ועדות ההערכה השונות המוסדרות נכון להיום בחוזר מנכ"ל משרד הבריאות ובקרוב יוסדרו בחוק.</w:t>
      </w:r>
    </w:p>
    <w:p w14:paraId="2D869F81" w14:textId="77777777" w:rsidR="00000000" w:rsidRDefault="003B3694">
      <w:pPr>
        <w:pStyle w:val="a0"/>
        <w:rPr>
          <w:rFonts w:hint="cs"/>
          <w:rtl/>
        </w:rPr>
      </w:pPr>
    </w:p>
    <w:p w14:paraId="20A1F17B" w14:textId="77777777" w:rsidR="00000000" w:rsidRDefault="003B3694">
      <w:pPr>
        <w:pStyle w:val="a0"/>
        <w:ind w:firstLine="720"/>
        <w:rPr>
          <w:rFonts w:hint="cs"/>
          <w:rtl/>
        </w:rPr>
      </w:pPr>
      <w:r>
        <w:rPr>
          <w:rFonts w:hint="cs"/>
          <w:rtl/>
        </w:rPr>
        <w:t>מטרת הוועדות לוודא כי המנ</w:t>
      </w:r>
      <w:r>
        <w:rPr>
          <w:rFonts w:hint="cs"/>
          <w:rtl/>
        </w:rPr>
        <w:t>יע לתרומה אלטרואיסטי, דהיינו התורם מוכן לתרום איבר מגופו מתוך רצון חופשי, ללא הבטחה או ציפייה לקבל תגמול כספי או כל תגמול אחר. בין היתר, הוועדה בוחנת אם קיימת היכרות מוקדמת ומשכנעת בין התורם לנתרם, שיש בה להסביר את נכונות התורם לתרומה, וכן מהו מצבו הכלכלי,</w:t>
      </w:r>
      <w:r>
        <w:rPr>
          <w:rFonts w:hint="cs"/>
          <w:rtl/>
        </w:rPr>
        <w:t xml:space="preserve"> הסוציאלי והנפשי, והאם יש בנסיבות העניין חשש להשפעה בלתי הוגנת על התורם, למשל עקב קיומם של יחסי מרות, לחץ משפחתי וכו'.</w:t>
      </w:r>
    </w:p>
    <w:p w14:paraId="7FB9B872" w14:textId="77777777" w:rsidR="00000000" w:rsidRDefault="003B3694">
      <w:pPr>
        <w:pStyle w:val="a0"/>
        <w:ind w:left="360"/>
        <w:rPr>
          <w:rFonts w:hint="cs"/>
          <w:b/>
          <w:rtl/>
        </w:rPr>
      </w:pPr>
    </w:p>
    <w:p w14:paraId="12E5F988" w14:textId="77777777" w:rsidR="00000000" w:rsidRDefault="003B3694">
      <w:pPr>
        <w:pStyle w:val="a0"/>
        <w:rPr>
          <w:rFonts w:hint="cs"/>
          <w:rtl/>
        </w:rPr>
      </w:pPr>
      <w:r>
        <w:rPr>
          <w:rFonts w:hint="cs"/>
          <w:rtl/>
        </w:rPr>
        <w:t>מבחינה מעשית, בשל הקושי והמורכבות לבצע את ההשתלות שלא במסגרת ההסדרים שנקבעו בחוק - הליך ההשתלה הינו הליך מורכב, המבוצע על-ידי רופאים מומ</w:t>
      </w:r>
      <w:r>
        <w:rPr>
          <w:rFonts w:hint="cs"/>
          <w:rtl/>
        </w:rPr>
        <w:t>חים במרכזים רפואיים מאושרים - הרי שניתן בהחלט להניח כי כל המקרים/הבקשות להשתלות יעברו דרך המסננת של ועדות ההערכה, אשר כפי שצוין לעיל בוחנות היטב את הקשרים והמניעים של המעורבים, ובכך יימנע להערכתנו סחר באיברים בארץ.</w:t>
      </w:r>
    </w:p>
    <w:p w14:paraId="1BA2A3A9" w14:textId="77777777" w:rsidR="00000000" w:rsidRDefault="003B3694">
      <w:pPr>
        <w:pStyle w:val="a0"/>
        <w:rPr>
          <w:rFonts w:hint="cs"/>
          <w:rtl/>
        </w:rPr>
      </w:pPr>
    </w:p>
    <w:p w14:paraId="496D4849" w14:textId="77777777" w:rsidR="00000000" w:rsidRDefault="003B3694">
      <w:pPr>
        <w:pStyle w:val="a1"/>
        <w:jc w:val="center"/>
        <w:rPr>
          <w:rtl/>
        </w:rPr>
      </w:pPr>
      <w:bookmarkStart w:id="916" w:name="CQ13441FI0013441T12_11_2003_21_49_41"/>
      <w:bookmarkStart w:id="917" w:name="_Toc69719507"/>
      <w:bookmarkEnd w:id="916"/>
      <w:r>
        <w:rPr>
          <w:rtl/>
        </w:rPr>
        <w:t xml:space="preserve">529. הוראה </w:t>
      </w:r>
      <w:r>
        <w:rPr>
          <w:rFonts w:hint="cs"/>
          <w:rtl/>
        </w:rPr>
        <w:t xml:space="preserve">לפסיכיאטרים </w:t>
      </w:r>
      <w:r>
        <w:rPr>
          <w:rtl/>
        </w:rPr>
        <w:t xml:space="preserve">שלא לרשום תרופות </w:t>
      </w:r>
      <w:r>
        <w:rPr>
          <w:rtl/>
        </w:rPr>
        <w:t>הכלולות בסל הבריאות</w:t>
      </w:r>
      <w:bookmarkEnd w:id="917"/>
    </w:p>
    <w:p w14:paraId="007AF3B6" w14:textId="77777777" w:rsidR="00000000" w:rsidRDefault="003B3694">
      <w:pPr>
        <w:pStyle w:val="a0"/>
        <w:rPr>
          <w:rFonts w:hint="cs"/>
          <w:rtl/>
        </w:rPr>
      </w:pPr>
    </w:p>
    <w:p w14:paraId="07E442C5" w14:textId="77777777" w:rsidR="00000000" w:rsidRDefault="003B3694">
      <w:pPr>
        <w:pStyle w:val="a0"/>
        <w:ind w:firstLine="0"/>
        <w:rPr>
          <w:bCs/>
        </w:rPr>
      </w:pPr>
      <w:bookmarkStart w:id="918" w:name="ESQ13441"/>
      <w:bookmarkEnd w:id="918"/>
      <w:r>
        <w:rPr>
          <w:bCs/>
          <w:rtl/>
        </w:rPr>
        <w:t>חבר</w:t>
      </w:r>
      <w:r>
        <w:rPr>
          <w:rFonts w:hint="cs"/>
          <w:bCs/>
          <w:rtl/>
        </w:rPr>
        <w:t xml:space="preserve"> הכנסת </w:t>
      </w:r>
      <w:r>
        <w:rPr>
          <w:bCs/>
          <w:rtl/>
        </w:rPr>
        <w:t>אברהם הירשזון</w:t>
      </w:r>
      <w:r>
        <w:rPr>
          <w:rFonts w:hint="cs"/>
          <w:bCs/>
          <w:rtl/>
        </w:rPr>
        <w:t xml:space="preserve"> </w:t>
      </w:r>
      <w:r>
        <w:rPr>
          <w:bCs/>
          <w:rtl/>
        </w:rPr>
        <w:t>שאל</w:t>
      </w:r>
      <w:r>
        <w:rPr>
          <w:rFonts w:hint="cs"/>
          <w:bCs/>
          <w:rtl/>
        </w:rPr>
        <w:t xml:space="preserve"> את</w:t>
      </w:r>
      <w:r>
        <w:rPr>
          <w:bCs/>
          <w:rtl/>
        </w:rPr>
        <w:t xml:space="preserve"> שר</w:t>
      </w:r>
      <w:r>
        <w:rPr>
          <w:rFonts w:hint="cs"/>
          <w:bCs/>
          <w:rtl/>
        </w:rPr>
        <w:t xml:space="preserve"> </w:t>
      </w:r>
      <w:r>
        <w:rPr>
          <w:bCs/>
          <w:rtl/>
        </w:rPr>
        <w:t>הבריאות</w:t>
      </w:r>
    </w:p>
    <w:p w14:paraId="5AE23524" w14:textId="77777777" w:rsidR="00000000" w:rsidRDefault="003B3694">
      <w:pPr>
        <w:pStyle w:val="a0"/>
        <w:ind w:firstLine="720"/>
      </w:pPr>
      <w:r>
        <w:rPr>
          <w:rtl/>
        </w:rPr>
        <w:t>ביום א' באב התשס"ג (30 ביולי 2003):</w:t>
      </w:r>
    </w:p>
    <w:p w14:paraId="331D868D" w14:textId="77777777" w:rsidR="00000000" w:rsidRDefault="003B3694">
      <w:pPr>
        <w:pStyle w:val="a0"/>
        <w:rPr>
          <w:rFonts w:hint="cs"/>
          <w:rtl/>
        </w:rPr>
      </w:pPr>
    </w:p>
    <w:p w14:paraId="0EBF9090" w14:textId="77777777" w:rsidR="00000000" w:rsidRDefault="003B3694">
      <w:pPr>
        <w:pStyle w:val="a0"/>
        <w:rPr>
          <w:rFonts w:hint="cs"/>
        </w:rPr>
      </w:pPr>
    </w:p>
    <w:p w14:paraId="6619A6C6" w14:textId="77777777" w:rsidR="00000000" w:rsidRDefault="003B3694">
      <w:pPr>
        <w:pStyle w:val="a0"/>
        <w:ind w:firstLine="720"/>
      </w:pPr>
      <w:r>
        <w:rPr>
          <w:rtl/>
        </w:rPr>
        <w:t>על</w:t>
      </w:r>
      <w:r>
        <w:rPr>
          <w:rFonts w:hint="cs"/>
          <w:rtl/>
        </w:rPr>
        <w:t>-</w:t>
      </w:r>
      <w:r>
        <w:rPr>
          <w:rtl/>
        </w:rPr>
        <w:t xml:space="preserve">פי חוזר </w:t>
      </w:r>
      <w:r>
        <w:rPr>
          <w:rFonts w:hint="cs"/>
          <w:rtl/>
        </w:rPr>
        <w:t>שהפיצה</w:t>
      </w:r>
      <w:r>
        <w:rPr>
          <w:rtl/>
        </w:rPr>
        <w:t xml:space="preserve"> קופת</w:t>
      </w:r>
      <w:r>
        <w:rPr>
          <w:rFonts w:hint="cs"/>
          <w:rtl/>
        </w:rPr>
        <w:t>-ה</w:t>
      </w:r>
      <w:r>
        <w:rPr>
          <w:rtl/>
        </w:rPr>
        <w:t xml:space="preserve">חולים </w:t>
      </w:r>
      <w:r>
        <w:rPr>
          <w:rFonts w:hint="cs"/>
          <w:rtl/>
        </w:rPr>
        <w:t>ה</w:t>
      </w:r>
      <w:r>
        <w:rPr>
          <w:rtl/>
        </w:rPr>
        <w:t>כללית</w:t>
      </w:r>
      <w:r>
        <w:rPr>
          <w:rFonts w:hint="cs"/>
          <w:rtl/>
        </w:rPr>
        <w:t>,</w:t>
      </w:r>
      <w:r>
        <w:rPr>
          <w:rtl/>
        </w:rPr>
        <w:t xml:space="preserve"> נאסר על פס</w:t>
      </w:r>
      <w:r>
        <w:rPr>
          <w:rFonts w:hint="cs"/>
          <w:rtl/>
        </w:rPr>
        <w:t>יכ</w:t>
      </w:r>
      <w:r>
        <w:rPr>
          <w:rtl/>
        </w:rPr>
        <w:t xml:space="preserve">יאטרים </w:t>
      </w:r>
      <w:r>
        <w:rPr>
          <w:rFonts w:hint="cs"/>
          <w:rtl/>
        </w:rPr>
        <w:t>לרשום</w:t>
      </w:r>
      <w:r>
        <w:rPr>
          <w:rtl/>
        </w:rPr>
        <w:t xml:space="preserve"> תרופות אנטי</w:t>
      </w:r>
      <w:r>
        <w:rPr>
          <w:rFonts w:hint="cs"/>
          <w:rtl/>
        </w:rPr>
        <w:t>-</w:t>
      </w:r>
      <w:r>
        <w:rPr>
          <w:rtl/>
        </w:rPr>
        <w:t xml:space="preserve">פסיכוטיות אשר </w:t>
      </w:r>
      <w:r>
        <w:rPr>
          <w:rFonts w:hint="cs"/>
          <w:rtl/>
        </w:rPr>
        <w:t>ע</w:t>
      </w:r>
      <w:r>
        <w:rPr>
          <w:rtl/>
        </w:rPr>
        <w:t>ל</w:t>
      </w:r>
      <w:r>
        <w:rPr>
          <w:rFonts w:hint="cs"/>
          <w:rtl/>
        </w:rPr>
        <w:t>-פי-</w:t>
      </w:r>
      <w:r>
        <w:rPr>
          <w:rtl/>
        </w:rPr>
        <w:t xml:space="preserve">רוב </w:t>
      </w:r>
      <w:r>
        <w:rPr>
          <w:rFonts w:hint="cs"/>
          <w:rtl/>
        </w:rPr>
        <w:t xml:space="preserve">אין להן </w:t>
      </w:r>
      <w:r>
        <w:rPr>
          <w:rtl/>
        </w:rPr>
        <w:t>תופעות לוואי</w:t>
      </w:r>
      <w:r>
        <w:rPr>
          <w:rFonts w:hint="cs"/>
          <w:rtl/>
        </w:rPr>
        <w:t>,</w:t>
      </w:r>
      <w:r>
        <w:rPr>
          <w:rtl/>
        </w:rPr>
        <w:t xml:space="preserve"> אלא באישור בקר חיצוני</w:t>
      </w:r>
      <w:r>
        <w:rPr>
          <w:rFonts w:hint="cs"/>
          <w:rtl/>
        </w:rPr>
        <w:t>,</w:t>
      </w:r>
      <w:r>
        <w:rPr>
          <w:rtl/>
        </w:rPr>
        <w:t xml:space="preserve"> למרות אישור</w:t>
      </w:r>
      <w:r>
        <w:rPr>
          <w:rtl/>
        </w:rPr>
        <w:t>ן בסל הבריאות</w:t>
      </w:r>
      <w:r>
        <w:rPr>
          <w:rFonts w:hint="cs"/>
          <w:rtl/>
        </w:rPr>
        <w:t>.</w:t>
      </w:r>
      <w:r>
        <w:rPr>
          <w:rtl/>
        </w:rPr>
        <w:t xml:space="preserve"> </w:t>
      </w:r>
    </w:p>
    <w:p w14:paraId="011FD832" w14:textId="77777777" w:rsidR="00000000" w:rsidRDefault="003B3694">
      <w:pPr>
        <w:pStyle w:val="a0"/>
        <w:ind w:firstLine="720"/>
      </w:pPr>
    </w:p>
    <w:p w14:paraId="3DB5969C" w14:textId="77777777" w:rsidR="00000000" w:rsidRDefault="003B3694">
      <w:pPr>
        <w:pStyle w:val="a0"/>
        <w:ind w:firstLine="720"/>
      </w:pPr>
      <w:r>
        <w:rPr>
          <w:rFonts w:hint="cs"/>
          <w:rtl/>
        </w:rPr>
        <w:t>רצוני לשאול</w:t>
      </w:r>
      <w:r>
        <w:rPr>
          <w:rtl/>
        </w:rPr>
        <w:t>:</w:t>
      </w:r>
    </w:p>
    <w:p w14:paraId="7A5FAB19" w14:textId="77777777" w:rsidR="00000000" w:rsidRDefault="003B3694">
      <w:pPr>
        <w:pStyle w:val="a0"/>
        <w:ind w:firstLine="720"/>
        <w:rPr>
          <w:rFonts w:hint="cs"/>
          <w:rtl/>
        </w:rPr>
      </w:pPr>
    </w:p>
    <w:p w14:paraId="4333CDE0" w14:textId="77777777" w:rsidR="00000000" w:rsidRDefault="003B3694">
      <w:pPr>
        <w:pStyle w:val="a0"/>
        <w:ind w:firstLine="720"/>
        <w:rPr>
          <w:rFonts w:hint="cs"/>
          <w:rtl/>
        </w:rPr>
      </w:pPr>
      <w:r>
        <w:rPr>
          <w:rFonts w:hint="cs"/>
          <w:rtl/>
        </w:rPr>
        <w:t xml:space="preserve">1. האם הפרסום נכון?  </w:t>
      </w:r>
    </w:p>
    <w:p w14:paraId="356DE484" w14:textId="77777777" w:rsidR="00000000" w:rsidRDefault="003B3694">
      <w:pPr>
        <w:pStyle w:val="a0"/>
        <w:ind w:firstLine="720"/>
        <w:rPr>
          <w:rFonts w:hint="cs"/>
        </w:rPr>
      </w:pPr>
    </w:p>
    <w:p w14:paraId="53E46322" w14:textId="77777777" w:rsidR="00000000" w:rsidRDefault="003B3694">
      <w:pPr>
        <w:pStyle w:val="a0"/>
        <w:ind w:firstLine="720"/>
        <w:rPr>
          <w:rtl/>
        </w:rPr>
      </w:pPr>
      <w:r>
        <w:rPr>
          <w:rFonts w:hint="cs"/>
          <w:rtl/>
        </w:rPr>
        <w:t xml:space="preserve">2. אם כן - </w:t>
      </w:r>
      <w:r>
        <w:rPr>
          <w:rtl/>
        </w:rPr>
        <w:t>מה</w:t>
      </w:r>
      <w:r>
        <w:rPr>
          <w:rFonts w:hint="cs"/>
          <w:rtl/>
        </w:rPr>
        <w:t xml:space="preserve"> ה</w:t>
      </w:r>
      <w:r>
        <w:rPr>
          <w:rtl/>
        </w:rPr>
        <w:t xml:space="preserve">ם </w:t>
      </w:r>
      <w:r>
        <w:rPr>
          <w:rFonts w:hint="cs"/>
          <w:rtl/>
        </w:rPr>
        <w:t>אמצעי הפיקוח</w:t>
      </w:r>
      <w:r>
        <w:rPr>
          <w:rtl/>
        </w:rPr>
        <w:t xml:space="preserve"> על מימוש הסל?</w:t>
      </w:r>
    </w:p>
    <w:p w14:paraId="7BBBFE9E" w14:textId="77777777" w:rsidR="00000000" w:rsidRDefault="003B3694">
      <w:pPr>
        <w:pStyle w:val="a0"/>
        <w:ind w:firstLine="720"/>
        <w:rPr>
          <w:rtl/>
        </w:rPr>
      </w:pPr>
    </w:p>
    <w:p w14:paraId="7623E97C" w14:textId="77777777" w:rsidR="00000000" w:rsidRDefault="003B3694">
      <w:pPr>
        <w:pStyle w:val="a0"/>
        <w:ind w:firstLine="720"/>
        <w:rPr>
          <w:rtl/>
        </w:rPr>
      </w:pPr>
      <w:r>
        <w:rPr>
          <w:rFonts w:hint="cs"/>
          <w:rtl/>
        </w:rPr>
        <w:t>3. למי יפנה</w:t>
      </w:r>
      <w:r>
        <w:rPr>
          <w:rtl/>
        </w:rPr>
        <w:t xml:space="preserve"> חולה המעוניין לברר או להתלונן?</w:t>
      </w:r>
    </w:p>
    <w:p w14:paraId="5AC11E13" w14:textId="77777777" w:rsidR="00000000" w:rsidRDefault="003B3694">
      <w:pPr>
        <w:pStyle w:val="a0"/>
        <w:ind w:firstLine="720"/>
        <w:rPr>
          <w:rtl/>
        </w:rPr>
      </w:pPr>
    </w:p>
    <w:p w14:paraId="3DABABA0" w14:textId="77777777" w:rsidR="00000000" w:rsidRDefault="003B3694">
      <w:pPr>
        <w:pStyle w:val="a0"/>
        <w:ind w:firstLine="720"/>
        <w:rPr>
          <w:rFonts w:hint="cs"/>
          <w:rtl/>
        </w:rPr>
      </w:pPr>
      <w:r>
        <w:rPr>
          <w:rFonts w:hint="cs"/>
          <w:rtl/>
        </w:rPr>
        <w:t xml:space="preserve">4. כיצד יובטח שכל מי שזקוק לרפואה פסיכיאטרית יקבל את הטיפול היעיל ביותר? </w:t>
      </w:r>
    </w:p>
    <w:p w14:paraId="7DE3E21A" w14:textId="77777777" w:rsidR="00000000" w:rsidRDefault="003B3694">
      <w:pPr>
        <w:pStyle w:val="a0"/>
        <w:ind w:firstLine="720"/>
        <w:rPr>
          <w:rFonts w:hint="cs"/>
          <w:rtl/>
        </w:rPr>
      </w:pPr>
    </w:p>
    <w:p w14:paraId="2A65FC81" w14:textId="77777777" w:rsidR="00000000" w:rsidRDefault="003B3694">
      <w:pPr>
        <w:pStyle w:val="a0"/>
        <w:ind w:firstLine="0"/>
        <w:rPr>
          <w:rFonts w:hint="cs"/>
          <w:b/>
          <w:bCs/>
          <w:u w:val="single"/>
          <w:rtl/>
        </w:rPr>
      </w:pPr>
      <w:r>
        <w:rPr>
          <w:rFonts w:hint="cs"/>
          <w:b/>
          <w:bCs/>
          <w:u w:val="single"/>
          <w:rtl/>
        </w:rPr>
        <w:t>תשובת שר הבריאות דני נוה:</w:t>
      </w:r>
    </w:p>
    <w:p w14:paraId="25949A7C" w14:textId="77777777" w:rsidR="00000000" w:rsidRDefault="003B3694">
      <w:pPr>
        <w:pStyle w:val="a0"/>
        <w:ind w:firstLine="0"/>
        <w:rPr>
          <w:rFonts w:hint="cs"/>
          <w:b/>
          <w:rtl/>
        </w:rPr>
      </w:pPr>
      <w:r>
        <w:rPr>
          <w:rFonts w:hint="cs"/>
          <w:b/>
          <w:rtl/>
        </w:rPr>
        <w:t>(לא נקראה, נ</w:t>
      </w:r>
      <w:r>
        <w:rPr>
          <w:rFonts w:hint="cs"/>
          <w:b/>
          <w:rtl/>
        </w:rPr>
        <w:t>מסרה לפרוטוקול)</w:t>
      </w:r>
    </w:p>
    <w:p w14:paraId="50F754AC" w14:textId="77777777" w:rsidR="00000000" w:rsidRDefault="003B3694">
      <w:pPr>
        <w:pStyle w:val="a0"/>
        <w:rPr>
          <w:rFonts w:hint="cs"/>
          <w:b/>
          <w:rtl/>
        </w:rPr>
      </w:pPr>
    </w:p>
    <w:p w14:paraId="3B782B38" w14:textId="77777777" w:rsidR="00000000" w:rsidRDefault="003B3694">
      <w:pPr>
        <w:pStyle w:val="a0"/>
        <w:rPr>
          <w:rFonts w:hint="cs"/>
          <w:rtl/>
        </w:rPr>
      </w:pPr>
      <w:r>
        <w:rPr>
          <w:rFonts w:hint="cs"/>
          <w:rtl/>
        </w:rPr>
        <w:t>1. הפרסום נכון, "שירותי בריאות כללית" אכן מבצעת בקרה על תרופות הניתנות שלא בהתאם להתוויה.</w:t>
      </w:r>
    </w:p>
    <w:p w14:paraId="0C1EC9EE" w14:textId="77777777" w:rsidR="00000000" w:rsidRDefault="003B3694">
      <w:pPr>
        <w:pStyle w:val="a0"/>
        <w:rPr>
          <w:rFonts w:hint="cs"/>
          <w:rtl/>
        </w:rPr>
      </w:pPr>
    </w:p>
    <w:p w14:paraId="143566FC" w14:textId="77777777" w:rsidR="00000000" w:rsidRDefault="003B3694">
      <w:pPr>
        <w:pStyle w:val="a0"/>
        <w:rPr>
          <w:rFonts w:hint="cs"/>
          <w:rtl/>
        </w:rPr>
      </w:pPr>
      <w:r>
        <w:rPr>
          <w:rFonts w:hint="cs"/>
          <w:rtl/>
        </w:rPr>
        <w:t xml:space="preserve">2-4. בהתאם לחוק ביטוח בריאות ממלכתי, פועלת נציבת קבילות הציבור, אשר מתפקידה לבדוק תלונות פרטניות של מבוטחים על שירותים הניתנים על-ידי קופות-החולים. </w:t>
      </w:r>
      <w:r>
        <w:rPr>
          <w:rFonts w:hint="cs"/>
          <w:rtl/>
        </w:rPr>
        <w:t>לפיכך, כל מבוטח הסבור כי לא קיבל את מלוא השירותים שלהם זכאי על-פי החוק, לפנות בקבילה לנציבת קבילות הציבור לבירור תלונתו.</w:t>
      </w:r>
    </w:p>
    <w:p w14:paraId="5FBC9BE0" w14:textId="77777777" w:rsidR="00000000" w:rsidRDefault="003B3694">
      <w:pPr>
        <w:pStyle w:val="a0"/>
        <w:rPr>
          <w:rFonts w:hint="cs"/>
          <w:rtl/>
        </w:rPr>
      </w:pPr>
    </w:p>
    <w:p w14:paraId="61B4C168" w14:textId="77777777" w:rsidR="00000000" w:rsidRDefault="003B3694">
      <w:pPr>
        <w:pStyle w:val="af1"/>
        <w:rPr>
          <w:rtl/>
        </w:rPr>
      </w:pPr>
      <w:r>
        <w:rPr>
          <w:rtl/>
        </w:rPr>
        <w:t>היו"ר משה כחלון:</w:t>
      </w:r>
    </w:p>
    <w:p w14:paraId="6E6C953C" w14:textId="77777777" w:rsidR="00000000" w:rsidRDefault="003B3694">
      <w:pPr>
        <w:pStyle w:val="a0"/>
        <w:rPr>
          <w:rtl/>
        </w:rPr>
      </w:pPr>
    </w:p>
    <w:p w14:paraId="56A6128F" w14:textId="77777777" w:rsidR="00000000" w:rsidRDefault="003B3694">
      <w:pPr>
        <w:pStyle w:val="a0"/>
        <w:rPr>
          <w:rFonts w:hint="cs"/>
          <w:rtl/>
        </w:rPr>
      </w:pPr>
      <w:r>
        <w:rPr>
          <w:rFonts w:hint="cs"/>
          <w:rtl/>
        </w:rPr>
        <w:t>שאילתא 558, של חבר הכנסת נסים זאב. בבקשה, אדוני השר.</w:t>
      </w:r>
    </w:p>
    <w:p w14:paraId="3C22EA37" w14:textId="77777777" w:rsidR="00000000" w:rsidRDefault="003B3694">
      <w:pPr>
        <w:pStyle w:val="a0"/>
        <w:rPr>
          <w:rFonts w:hint="cs"/>
          <w:rtl/>
        </w:rPr>
      </w:pPr>
    </w:p>
    <w:p w14:paraId="228019E6" w14:textId="77777777" w:rsidR="00000000" w:rsidRDefault="003B3694">
      <w:pPr>
        <w:pStyle w:val="a1"/>
        <w:jc w:val="center"/>
        <w:rPr>
          <w:rtl/>
        </w:rPr>
      </w:pPr>
      <w:bookmarkStart w:id="919" w:name="CQ14836FI0014836T12_11_2003_21_50_02"/>
      <w:bookmarkStart w:id="920" w:name="_Toc69719508"/>
      <w:bookmarkEnd w:id="919"/>
      <w:r>
        <w:rPr>
          <w:rtl/>
        </w:rPr>
        <w:t>558. הטיפול בגופות המגיעות למכון לרפואה משפטית</w:t>
      </w:r>
      <w:bookmarkEnd w:id="920"/>
    </w:p>
    <w:p w14:paraId="276E3ED5" w14:textId="77777777" w:rsidR="00000000" w:rsidRDefault="003B3694">
      <w:pPr>
        <w:pStyle w:val="a0"/>
        <w:rPr>
          <w:rFonts w:hint="cs"/>
          <w:rtl/>
        </w:rPr>
      </w:pPr>
    </w:p>
    <w:p w14:paraId="4B6D46A6" w14:textId="77777777" w:rsidR="00000000" w:rsidRDefault="003B3694">
      <w:pPr>
        <w:pStyle w:val="a0"/>
        <w:ind w:firstLine="0"/>
        <w:rPr>
          <w:bCs/>
          <w:u w:val="single"/>
        </w:rPr>
      </w:pPr>
      <w:bookmarkStart w:id="921" w:name="ESQ14836"/>
      <w:bookmarkEnd w:id="921"/>
      <w:r>
        <w:rPr>
          <w:bCs/>
          <w:u w:val="single"/>
          <w:rtl/>
        </w:rPr>
        <w:t>חבר</w:t>
      </w:r>
      <w:r>
        <w:rPr>
          <w:rFonts w:hint="cs"/>
          <w:bCs/>
          <w:u w:val="single"/>
          <w:rtl/>
        </w:rPr>
        <w:t xml:space="preserve"> הכנסת </w:t>
      </w:r>
      <w:r>
        <w:rPr>
          <w:bCs/>
          <w:u w:val="single"/>
          <w:rtl/>
        </w:rPr>
        <w:t>נסים</w:t>
      </w:r>
      <w:r>
        <w:rPr>
          <w:bCs/>
          <w:u w:val="single"/>
          <w:rtl/>
        </w:rPr>
        <w:t xml:space="preserve"> זאב</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3A3C1CE8" w14:textId="77777777" w:rsidR="00000000" w:rsidRDefault="003B3694">
      <w:pPr>
        <w:pStyle w:val="a0"/>
        <w:ind w:firstLine="720"/>
      </w:pPr>
      <w:r>
        <w:rPr>
          <w:rtl/>
        </w:rPr>
        <w:t>ביום ח' באב התשס"ג (6 באוגוסט 2003):</w:t>
      </w:r>
    </w:p>
    <w:p w14:paraId="2F2DB883" w14:textId="77777777" w:rsidR="00000000" w:rsidRDefault="003B3694">
      <w:pPr>
        <w:pStyle w:val="a0"/>
        <w:rPr>
          <w:rFonts w:hint="cs"/>
          <w:rtl/>
        </w:rPr>
      </w:pPr>
    </w:p>
    <w:p w14:paraId="080C5754" w14:textId="77777777" w:rsidR="00000000" w:rsidRDefault="003B3694">
      <w:pPr>
        <w:pStyle w:val="a0"/>
        <w:ind w:firstLine="720"/>
        <w:rPr>
          <w:rFonts w:hint="cs"/>
          <w:rtl/>
        </w:rPr>
      </w:pPr>
      <w:r>
        <w:rPr>
          <w:rtl/>
        </w:rPr>
        <w:t>ב</w:t>
      </w:r>
      <w:r>
        <w:rPr>
          <w:rFonts w:hint="cs"/>
          <w:rtl/>
        </w:rPr>
        <w:t>"</w:t>
      </w:r>
      <w:r>
        <w:rPr>
          <w:rtl/>
        </w:rPr>
        <w:t>מעריב</w:t>
      </w:r>
      <w:r>
        <w:rPr>
          <w:rFonts w:hint="cs"/>
          <w:rtl/>
        </w:rPr>
        <w:t>" מיום י"ח בתמוז התשס"ג, 18 ביולי 2003,</w:t>
      </w:r>
      <w:r>
        <w:rPr>
          <w:rtl/>
        </w:rPr>
        <w:t xml:space="preserve"> פורסם</w:t>
      </w:r>
      <w:r>
        <w:rPr>
          <w:rFonts w:hint="cs"/>
          <w:rtl/>
        </w:rPr>
        <w:t xml:space="preserve"> כי</w:t>
      </w:r>
      <w:r>
        <w:rPr>
          <w:rtl/>
        </w:rPr>
        <w:t xml:space="preserve"> מנהל המחלקה הפתולוגית באבו-כביר </w:t>
      </w:r>
      <w:r>
        <w:rPr>
          <w:rFonts w:hint="cs"/>
          <w:rtl/>
        </w:rPr>
        <w:t>מוציא</w:t>
      </w:r>
      <w:r>
        <w:rPr>
          <w:rtl/>
        </w:rPr>
        <w:t xml:space="preserve"> איברים </w:t>
      </w:r>
      <w:r>
        <w:rPr>
          <w:rFonts w:hint="cs"/>
          <w:rtl/>
        </w:rPr>
        <w:t>מגופות</w:t>
      </w:r>
      <w:r>
        <w:rPr>
          <w:rtl/>
        </w:rPr>
        <w:t xml:space="preserve"> שמגיע</w:t>
      </w:r>
      <w:r>
        <w:rPr>
          <w:rFonts w:hint="cs"/>
          <w:rtl/>
        </w:rPr>
        <w:t>ות</w:t>
      </w:r>
      <w:r>
        <w:rPr>
          <w:rtl/>
        </w:rPr>
        <w:t xml:space="preserve"> אליו לנתיחה ללא </w:t>
      </w:r>
      <w:r>
        <w:rPr>
          <w:rFonts w:hint="cs"/>
          <w:rtl/>
        </w:rPr>
        <w:t>האישורים הדרושים.</w:t>
      </w:r>
      <w:r>
        <w:rPr>
          <w:rtl/>
        </w:rPr>
        <w:t xml:space="preserve">  </w:t>
      </w:r>
    </w:p>
    <w:p w14:paraId="5C7EEDE8" w14:textId="77777777" w:rsidR="00000000" w:rsidRDefault="003B3694">
      <w:pPr>
        <w:pStyle w:val="a0"/>
        <w:ind w:firstLine="720"/>
        <w:rPr>
          <w:rFonts w:hint="cs"/>
          <w:rtl/>
        </w:rPr>
      </w:pPr>
    </w:p>
    <w:p w14:paraId="0C79C68F" w14:textId="77777777" w:rsidR="00000000" w:rsidRDefault="003B3694">
      <w:pPr>
        <w:pStyle w:val="a0"/>
        <w:ind w:firstLine="720"/>
      </w:pPr>
      <w:r>
        <w:rPr>
          <w:rFonts w:hint="cs"/>
          <w:rtl/>
        </w:rPr>
        <w:t>רצוני לשאול</w:t>
      </w:r>
      <w:r>
        <w:rPr>
          <w:rtl/>
        </w:rPr>
        <w:t>:</w:t>
      </w:r>
    </w:p>
    <w:p w14:paraId="36C3174B" w14:textId="77777777" w:rsidR="00000000" w:rsidRDefault="003B3694">
      <w:pPr>
        <w:pStyle w:val="a0"/>
        <w:ind w:firstLine="720"/>
      </w:pPr>
    </w:p>
    <w:p w14:paraId="75616CB0" w14:textId="77777777" w:rsidR="00000000" w:rsidRDefault="003B3694">
      <w:pPr>
        <w:pStyle w:val="a0"/>
        <w:ind w:firstLine="720"/>
        <w:rPr>
          <w:rFonts w:hint="cs"/>
          <w:rtl/>
        </w:rPr>
      </w:pPr>
      <w:r>
        <w:rPr>
          <w:rFonts w:hint="cs"/>
          <w:rtl/>
        </w:rPr>
        <w:t xml:space="preserve">1. </w:t>
      </w:r>
      <w:r>
        <w:rPr>
          <w:rtl/>
        </w:rPr>
        <w:t xml:space="preserve">האם </w:t>
      </w:r>
      <w:r>
        <w:rPr>
          <w:rFonts w:hint="cs"/>
          <w:rtl/>
        </w:rPr>
        <w:t xml:space="preserve">הידיעה נכונה? </w:t>
      </w:r>
    </w:p>
    <w:p w14:paraId="359390FA" w14:textId="77777777" w:rsidR="00000000" w:rsidRDefault="003B3694">
      <w:pPr>
        <w:pStyle w:val="a0"/>
        <w:ind w:firstLine="720"/>
        <w:rPr>
          <w:rtl/>
        </w:rPr>
      </w:pPr>
    </w:p>
    <w:p w14:paraId="792D962B" w14:textId="77777777" w:rsidR="00000000" w:rsidRDefault="003B3694">
      <w:pPr>
        <w:pStyle w:val="a0"/>
        <w:ind w:firstLine="720"/>
        <w:rPr>
          <w:rFonts w:hint="cs"/>
          <w:rtl/>
        </w:rPr>
      </w:pPr>
      <w:r>
        <w:rPr>
          <w:rFonts w:hint="cs"/>
          <w:rtl/>
        </w:rPr>
        <w:t>2. אם</w:t>
      </w:r>
      <w:r>
        <w:rPr>
          <w:rFonts w:hint="cs"/>
          <w:rtl/>
        </w:rPr>
        <w:t xml:space="preserve"> כן - האם נחקר הנושא ומה העלתה החקירה?</w:t>
      </w:r>
    </w:p>
    <w:p w14:paraId="64E6D72C" w14:textId="77777777" w:rsidR="00000000" w:rsidRDefault="003B3694">
      <w:pPr>
        <w:pStyle w:val="a0"/>
        <w:ind w:firstLine="720"/>
        <w:rPr>
          <w:rFonts w:hint="cs"/>
          <w:rtl/>
        </w:rPr>
      </w:pPr>
    </w:p>
    <w:p w14:paraId="06D98E07" w14:textId="77777777" w:rsidR="00000000" w:rsidRDefault="003B3694">
      <w:pPr>
        <w:pStyle w:val="-"/>
        <w:rPr>
          <w:rFonts w:hint="cs"/>
          <w:rtl/>
        </w:rPr>
      </w:pPr>
      <w:bookmarkStart w:id="922" w:name="FS000000473T12_11_2003_22_11_27"/>
      <w:bookmarkEnd w:id="922"/>
      <w:r>
        <w:rPr>
          <w:rtl/>
        </w:rPr>
        <w:t>שר הבריאות דני נוה:</w:t>
      </w:r>
    </w:p>
    <w:p w14:paraId="632A4A41" w14:textId="77777777" w:rsidR="00000000" w:rsidRDefault="003B3694">
      <w:pPr>
        <w:pStyle w:val="a0"/>
        <w:rPr>
          <w:rFonts w:hint="cs"/>
          <w:rtl/>
        </w:rPr>
      </w:pPr>
    </w:p>
    <w:p w14:paraId="686F83CA" w14:textId="77777777" w:rsidR="00000000" w:rsidRDefault="003B3694">
      <w:pPr>
        <w:pStyle w:val="a0"/>
        <w:rPr>
          <w:rFonts w:hint="cs"/>
          <w:rtl/>
        </w:rPr>
      </w:pPr>
      <w:r>
        <w:rPr>
          <w:rFonts w:hint="cs"/>
          <w:rtl/>
        </w:rPr>
        <w:t>לפני חודשים מספר מיניתי ועדה בראשות כבוד השופט בדימוס מר זיילר, כדי לחקור אם במקרה של החייל דניאל הילר, זכרו לברכה, הוצאו איברים במהלך הנתיחה במכון לרפואה משפטית ולבדוק היבטים נוספים של הפרשה הזא</w:t>
      </w:r>
      <w:r>
        <w:rPr>
          <w:rFonts w:hint="cs"/>
          <w:rtl/>
        </w:rPr>
        <w:t>ת. לצערי הרב, היו כמה  עיכובים בעבודתה של הוועדה הזאת מסיבות טכניות בלבד, בהן שאת אחד מחברי הוועדה, הפרופסור אבי ישראלי, מיניתי לאחרונה לעמוד בראש משרדי כמנכ"ל והיינו צריכים למצוא מישהו אחר שיהיה חבר בוועדה, וכמה בעיות טכניות אחרות. הוועדה מתחילה בימים אלה</w:t>
      </w:r>
      <w:r>
        <w:rPr>
          <w:rFonts w:hint="cs"/>
          <w:rtl/>
        </w:rPr>
        <w:t xml:space="preserve"> את עבודתה, וממצאיה, לאחר שיסוכמו, בוודאי יובאו לידיעת הציבור וגם כאן לידיעת הכנסת.</w:t>
      </w:r>
    </w:p>
    <w:p w14:paraId="191FD6F8" w14:textId="77777777" w:rsidR="00000000" w:rsidRDefault="003B3694">
      <w:pPr>
        <w:pStyle w:val="a0"/>
        <w:rPr>
          <w:rFonts w:hint="cs"/>
          <w:rtl/>
        </w:rPr>
      </w:pPr>
    </w:p>
    <w:p w14:paraId="7586A1DC" w14:textId="77777777" w:rsidR="00000000" w:rsidRDefault="003B3694">
      <w:pPr>
        <w:pStyle w:val="af1"/>
        <w:rPr>
          <w:rtl/>
        </w:rPr>
      </w:pPr>
      <w:r>
        <w:rPr>
          <w:rtl/>
        </w:rPr>
        <w:t>היו"ר משה כחלון:</w:t>
      </w:r>
    </w:p>
    <w:p w14:paraId="48FC76D9" w14:textId="77777777" w:rsidR="00000000" w:rsidRDefault="003B3694">
      <w:pPr>
        <w:pStyle w:val="a0"/>
        <w:rPr>
          <w:rtl/>
        </w:rPr>
      </w:pPr>
    </w:p>
    <w:p w14:paraId="18683B7A" w14:textId="77777777" w:rsidR="00000000" w:rsidRDefault="003B3694">
      <w:pPr>
        <w:pStyle w:val="a0"/>
        <w:rPr>
          <w:rFonts w:hint="cs"/>
          <w:rtl/>
        </w:rPr>
      </w:pPr>
      <w:r>
        <w:rPr>
          <w:rFonts w:hint="cs"/>
          <w:rtl/>
        </w:rPr>
        <w:t>תודה רבה. שאלה נוספת, בבקשה, חבר הכנסת נסים זאב - ראוי לציון.</w:t>
      </w:r>
    </w:p>
    <w:p w14:paraId="71BE6639" w14:textId="77777777" w:rsidR="00000000" w:rsidRDefault="003B3694">
      <w:pPr>
        <w:pStyle w:val="a0"/>
        <w:rPr>
          <w:rFonts w:hint="cs"/>
          <w:rtl/>
        </w:rPr>
      </w:pPr>
    </w:p>
    <w:p w14:paraId="30648DAC" w14:textId="77777777" w:rsidR="00000000" w:rsidRDefault="003B3694">
      <w:pPr>
        <w:pStyle w:val="af0"/>
        <w:rPr>
          <w:rtl/>
        </w:rPr>
      </w:pPr>
      <w:bookmarkStart w:id="923" w:name="FS000000490T12_11_2003_22_24_54"/>
      <w:bookmarkEnd w:id="923"/>
      <w:r>
        <w:rPr>
          <w:rFonts w:hint="eastAsia"/>
          <w:rtl/>
        </w:rPr>
        <w:t>נסים</w:t>
      </w:r>
      <w:r>
        <w:rPr>
          <w:rtl/>
        </w:rPr>
        <w:t xml:space="preserve"> זאב (ש"ס):</w:t>
      </w:r>
    </w:p>
    <w:p w14:paraId="1C9BC7CB" w14:textId="77777777" w:rsidR="00000000" w:rsidRDefault="003B3694">
      <w:pPr>
        <w:pStyle w:val="a0"/>
        <w:rPr>
          <w:rFonts w:hint="cs"/>
          <w:rtl/>
        </w:rPr>
      </w:pPr>
    </w:p>
    <w:p w14:paraId="1F4C7517" w14:textId="77777777" w:rsidR="00000000" w:rsidRDefault="003B3694">
      <w:pPr>
        <w:pStyle w:val="a0"/>
        <w:rPr>
          <w:rFonts w:hint="cs"/>
          <w:rtl/>
        </w:rPr>
      </w:pPr>
      <w:r>
        <w:rPr>
          <w:rFonts w:hint="cs"/>
          <w:rtl/>
        </w:rPr>
        <w:t>אדוני השר, זאת לא הפעם הראשונה שיש תלונות מגורמים שונים על המכון באבו-כבי</w:t>
      </w:r>
      <w:r>
        <w:rPr>
          <w:rFonts w:hint="cs"/>
          <w:rtl/>
        </w:rPr>
        <w:t xml:space="preserve">ר, זה דבר שחוזר ונשנה. לכן חשוב מאוד, כפי שאדוני אמר, שהוא מינה צוות שבאמת יוציא הפעם  מסקנות, מעבר לכך שנצטרך לראות גם את התוצאות. אולי הגיע הזמן להסיק מסקנות אישיות כלפי אותם רופאים שממונים על כך, המועלים בתפקיד הרם שניתן להם ובאמון הרב שנותנים בהם. </w:t>
      </w:r>
    </w:p>
    <w:p w14:paraId="5334ABA0" w14:textId="77777777" w:rsidR="00000000" w:rsidRDefault="003B3694">
      <w:pPr>
        <w:pStyle w:val="a0"/>
        <w:rPr>
          <w:rFonts w:hint="cs"/>
          <w:rtl/>
        </w:rPr>
      </w:pPr>
    </w:p>
    <w:p w14:paraId="26A902C7" w14:textId="77777777" w:rsidR="00000000" w:rsidRDefault="003B3694">
      <w:pPr>
        <w:pStyle w:val="a"/>
        <w:rPr>
          <w:rtl/>
        </w:rPr>
      </w:pPr>
      <w:bookmarkStart w:id="924" w:name="FS000000473T12_11_2003_21_23_04"/>
      <w:bookmarkStart w:id="925" w:name="FS000000473T12_11_2003_21_23_08C"/>
      <w:bookmarkStart w:id="926" w:name="_Toc69719509"/>
      <w:bookmarkEnd w:id="924"/>
      <w:bookmarkEnd w:id="925"/>
      <w:r>
        <w:rPr>
          <w:rtl/>
        </w:rPr>
        <w:t>שר</w:t>
      </w:r>
      <w:r>
        <w:rPr>
          <w:rtl/>
        </w:rPr>
        <w:t xml:space="preserve"> הבריאות דני נוה:</w:t>
      </w:r>
      <w:bookmarkEnd w:id="926"/>
    </w:p>
    <w:p w14:paraId="3CDC441D" w14:textId="77777777" w:rsidR="00000000" w:rsidRDefault="003B3694">
      <w:pPr>
        <w:pStyle w:val="a0"/>
        <w:rPr>
          <w:rtl/>
        </w:rPr>
      </w:pPr>
    </w:p>
    <w:p w14:paraId="692DF2BC" w14:textId="77777777" w:rsidR="00000000" w:rsidRDefault="003B3694">
      <w:pPr>
        <w:pStyle w:val="a0"/>
        <w:rPr>
          <w:rFonts w:hint="cs"/>
          <w:rtl/>
        </w:rPr>
      </w:pPr>
      <w:r>
        <w:rPr>
          <w:rFonts w:hint="cs"/>
          <w:rtl/>
        </w:rPr>
        <w:t>אני מציע שלא נקדים ונגיע למסקנות לפני שאנחנו מקבלים את הממצאים, הרי לשם מה הקמנו ועדה? אנחנו עוסקים פה בדיני נפשות ובמעמדם של אנשים. יש עניינים שנמצאים בימים אלה גם בידיה של המשטרה וגם בידי הפרקליטות, ואני מחכה להחלטות ולהמלצות מצד היועץ</w:t>
      </w:r>
      <w:r>
        <w:rPr>
          <w:rFonts w:hint="cs"/>
          <w:rtl/>
        </w:rPr>
        <w:t xml:space="preserve"> המשפטי לממשלה בהם, לפני שאוכל, אם בכלל, להידרש להחלטות בנוגע לשאלות אישיות. בסך הכול מבוצעת עבודה קשה מאוד במכון לרפואה משפטית, בהיבטים שונים, ועובדים שם  אנשים טובים ומסורים.  </w:t>
      </w:r>
    </w:p>
    <w:p w14:paraId="22C60D36" w14:textId="77777777" w:rsidR="00000000" w:rsidRDefault="003B3694">
      <w:pPr>
        <w:pStyle w:val="a0"/>
        <w:rPr>
          <w:rFonts w:hint="cs"/>
          <w:rtl/>
        </w:rPr>
      </w:pPr>
    </w:p>
    <w:p w14:paraId="22F58E36" w14:textId="77777777" w:rsidR="00000000" w:rsidRDefault="003B3694">
      <w:pPr>
        <w:pStyle w:val="a0"/>
        <w:rPr>
          <w:rFonts w:hint="cs"/>
          <w:rtl/>
        </w:rPr>
      </w:pPr>
      <w:r>
        <w:rPr>
          <w:rFonts w:hint="cs"/>
          <w:rtl/>
        </w:rPr>
        <w:t xml:space="preserve">אגב, בדיקות המעבדה שמדובר בהן היום, בין היתר בקשר לנושא הקודם שדיברנו עליו, </w:t>
      </w:r>
      <w:r>
        <w:rPr>
          <w:rFonts w:hint="cs"/>
          <w:rtl/>
        </w:rPr>
        <w:t>של פרשת "רמדיה", מבוצעות שם, במסגרת מעבדה שנמצאת במכון לרפואה משפטית.</w:t>
      </w:r>
    </w:p>
    <w:p w14:paraId="415D6CEF" w14:textId="77777777" w:rsidR="00000000" w:rsidRDefault="003B3694">
      <w:pPr>
        <w:pStyle w:val="a0"/>
        <w:rPr>
          <w:rFonts w:hint="cs"/>
          <w:rtl/>
        </w:rPr>
      </w:pPr>
    </w:p>
    <w:p w14:paraId="3828D2F5" w14:textId="77777777" w:rsidR="00000000" w:rsidRDefault="003B3694">
      <w:pPr>
        <w:pStyle w:val="a0"/>
        <w:rPr>
          <w:rFonts w:hint="cs"/>
          <w:rtl/>
        </w:rPr>
      </w:pPr>
      <w:r>
        <w:rPr>
          <w:rFonts w:hint="cs"/>
          <w:rtl/>
        </w:rPr>
        <w:t>אין להתעלם מבעיה קשה של אמון הציבור, ציבור מסוים לפחות, כלפי המכון. אני מאוד מקווה שהוועדה שמיניתי תעשה את עבודתה, ואני משוכנע שהיא תעשה עבודתה נאמנה ותגיע למסקנות, שבעקבותיהן נוכל לראו</w:t>
      </w:r>
      <w:r>
        <w:rPr>
          <w:rFonts w:hint="cs"/>
          <w:rtl/>
        </w:rPr>
        <w:t>ת איך אנחנו ממשיכים הלאה. לכן אני מציע שלא נעסוק במסקנות לפני שהוועדה מסיימת את עבודתה.</w:t>
      </w:r>
    </w:p>
    <w:p w14:paraId="1131DB72" w14:textId="77777777" w:rsidR="00000000" w:rsidRDefault="003B3694">
      <w:pPr>
        <w:pStyle w:val="a0"/>
        <w:rPr>
          <w:rFonts w:hint="cs"/>
          <w:rtl/>
        </w:rPr>
      </w:pPr>
    </w:p>
    <w:p w14:paraId="40BC611B" w14:textId="77777777" w:rsidR="00000000" w:rsidRDefault="003B3694">
      <w:pPr>
        <w:pStyle w:val="af1"/>
        <w:rPr>
          <w:rtl/>
        </w:rPr>
      </w:pPr>
      <w:r>
        <w:rPr>
          <w:rtl/>
        </w:rPr>
        <w:t>היו"ר משה כחלון:</w:t>
      </w:r>
    </w:p>
    <w:p w14:paraId="15E62799" w14:textId="77777777" w:rsidR="00000000" w:rsidRDefault="003B3694">
      <w:pPr>
        <w:pStyle w:val="a0"/>
        <w:rPr>
          <w:rtl/>
        </w:rPr>
      </w:pPr>
    </w:p>
    <w:p w14:paraId="3989C371" w14:textId="77777777" w:rsidR="00000000" w:rsidRDefault="003B3694">
      <w:pPr>
        <w:pStyle w:val="a0"/>
        <w:rPr>
          <w:rFonts w:hint="cs"/>
          <w:rtl/>
        </w:rPr>
      </w:pPr>
      <w:r>
        <w:rPr>
          <w:rFonts w:hint="cs"/>
          <w:rtl/>
        </w:rPr>
        <w:t>תודה רבה.</w:t>
      </w:r>
    </w:p>
    <w:p w14:paraId="751B9BFE" w14:textId="77777777" w:rsidR="00000000" w:rsidRDefault="003B3694">
      <w:pPr>
        <w:pStyle w:val="a0"/>
        <w:rPr>
          <w:rFonts w:hint="cs"/>
          <w:rtl/>
        </w:rPr>
      </w:pPr>
    </w:p>
    <w:p w14:paraId="3F3C463A" w14:textId="77777777" w:rsidR="00000000" w:rsidRDefault="003B3694">
      <w:pPr>
        <w:pStyle w:val="a1"/>
        <w:jc w:val="center"/>
        <w:rPr>
          <w:rtl/>
        </w:rPr>
      </w:pPr>
      <w:bookmarkStart w:id="927" w:name="CQ15060FI0015060T12_11_2003_21_27_27"/>
      <w:bookmarkStart w:id="928" w:name="_Toc69719510"/>
      <w:bookmarkEnd w:id="927"/>
      <w:r>
        <w:rPr>
          <w:rtl/>
        </w:rPr>
        <w:t>582. איכות האוויר בבריכות השחייה</w:t>
      </w:r>
      <w:bookmarkEnd w:id="928"/>
    </w:p>
    <w:p w14:paraId="065EE8BB" w14:textId="77777777" w:rsidR="00000000" w:rsidRDefault="003B3694">
      <w:pPr>
        <w:pStyle w:val="a0"/>
        <w:rPr>
          <w:rFonts w:hint="cs"/>
          <w:rtl/>
        </w:rPr>
      </w:pPr>
    </w:p>
    <w:p w14:paraId="0212F041" w14:textId="77777777" w:rsidR="00000000" w:rsidRDefault="003B3694">
      <w:pPr>
        <w:pStyle w:val="a0"/>
        <w:ind w:firstLine="0"/>
        <w:rPr>
          <w:bCs/>
          <w:u w:val="single"/>
        </w:rPr>
      </w:pPr>
      <w:bookmarkStart w:id="929" w:name="ESQ15060"/>
      <w:bookmarkEnd w:id="929"/>
      <w:r>
        <w:rPr>
          <w:bCs/>
          <w:u w:val="single"/>
          <w:rtl/>
        </w:rPr>
        <w:t>חברת</w:t>
      </w:r>
      <w:r>
        <w:rPr>
          <w:rFonts w:hint="cs"/>
          <w:bCs/>
          <w:u w:val="single"/>
          <w:rtl/>
        </w:rPr>
        <w:t xml:space="preserve"> הכנסת  </w:t>
      </w:r>
      <w:r>
        <w:rPr>
          <w:bCs/>
          <w:u w:val="single"/>
          <w:rtl/>
        </w:rPr>
        <w:t>לאה נס</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2B97A86F" w14:textId="77777777" w:rsidR="00000000" w:rsidRDefault="003B3694">
      <w:pPr>
        <w:pStyle w:val="a0"/>
        <w:ind w:firstLine="720"/>
      </w:pPr>
      <w:r>
        <w:rPr>
          <w:rtl/>
        </w:rPr>
        <w:t>ביום ח' באב התשס"ג (6 באוגוסט 2003):</w:t>
      </w:r>
    </w:p>
    <w:p w14:paraId="7425745A" w14:textId="77777777" w:rsidR="00000000" w:rsidRDefault="003B3694">
      <w:pPr>
        <w:pStyle w:val="a0"/>
        <w:rPr>
          <w:rFonts w:hint="cs"/>
        </w:rPr>
      </w:pPr>
    </w:p>
    <w:p w14:paraId="5BEDA338" w14:textId="77777777" w:rsidR="00000000" w:rsidRDefault="003B3694">
      <w:pPr>
        <w:pStyle w:val="a0"/>
        <w:ind w:firstLine="720"/>
      </w:pPr>
      <w:r>
        <w:rPr>
          <w:rFonts w:hint="cs"/>
          <w:rtl/>
        </w:rPr>
        <w:t>מ</w:t>
      </w:r>
      <w:r>
        <w:rPr>
          <w:rtl/>
        </w:rPr>
        <w:t>מחקר בלגי אשר פורסם לאחרונה</w:t>
      </w:r>
      <w:r>
        <w:rPr>
          <w:rtl/>
        </w:rPr>
        <w:t xml:space="preserve"> </w:t>
      </w:r>
      <w:r>
        <w:rPr>
          <w:rFonts w:hint="cs"/>
          <w:rtl/>
        </w:rPr>
        <w:t xml:space="preserve">עולה, </w:t>
      </w:r>
      <w:r>
        <w:rPr>
          <w:rtl/>
        </w:rPr>
        <w:t xml:space="preserve">כי </w:t>
      </w:r>
      <w:r>
        <w:rPr>
          <w:rFonts w:hint="cs"/>
          <w:rtl/>
        </w:rPr>
        <w:t>נפלט</w:t>
      </w:r>
      <w:r>
        <w:rPr>
          <w:rtl/>
        </w:rPr>
        <w:t xml:space="preserve"> גז רעיל בבריכות אשר מגדיל סיכון לאס</w:t>
      </w:r>
      <w:r>
        <w:rPr>
          <w:rFonts w:hint="cs"/>
          <w:rtl/>
        </w:rPr>
        <w:t>ת</w:t>
      </w:r>
      <w:r>
        <w:rPr>
          <w:rtl/>
        </w:rPr>
        <w:t>מה ו</w:t>
      </w:r>
      <w:r>
        <w:rPr>
          <w:rFonts w:hint="cs"/>
          <w:rtl/>
        </w:rPr>
        <w:t>ל</w:t>
      </w:r>
      <w:r>
        <w:rPr>
          <w:rtl/>
        </w:rPr>
        <w:t xml:space="preserve">פגיעה בריאות הילדים. </w:t>
      </w:r>
      <w:r>
        <w:rPr>
          <w:rFonts w:hint="cs"/>
          <w:rtl/>
        </w:rPr>
        <w:t>ב-5 ביולי 2003</w:t>
      </w:r>
      <w:r>
        <w:rPr>
          <w:rtl/>
        </w:rPr>
        <w:t xml:space="preserve"> הובהלו 14 ילדים </w:t>
      </w:r>
      <w:r>
        <w:rPr>
          <w:rFonts w:hint="cs"/>
          <w:rtl/>
        </w:rPr>
        <w:t>לבית-חולים</w:t>
      </w:r>
      <w:r>
        <w:rPr>
          <w:rtl/>
        </w:rPr>
        <w:t xml:space="preserve"> עקב הרעלת אדי כלור.</w:t>
      </w:r>
    </w:p>
    <w:p w14:paraId="469B855E" w14:textId="77777777" w:rsidR="00000000" w:rsidRDefault="003B3694">
      <w:pPr>
        <w:pStyle w:val="a0"/>
        <w:ind w:firstLine="720"/>
      </w:pPr>
    </w:p>
    <w:p w14:paraId="575841D0" w14:textId="77777777" w:rsidR="00000000" w:rsidRDefault="003B3694">
      <w:pPr>
        <w:pStyle w:val="a0"/>
        <w:ind w:firstLine="720"/>
      </w:pPr>
      <w:r>
        <w:rPr>
          <w:rFonts w:hint="cs"/>
          <w:rtl/>
        </w:rPr>
        <w:t>רצוני לשאול</w:t>
      </w:r>
      <w:r>
        <w:rPr>
          <w:rtl/>
        </w:rPr>
        <w:t>:</w:t>
      </w:r>
    </w:p>
    <w:p w14:paraId="6FE19A28" w14:textId="77777777" w:rsidR="00000000" w:rsidRDefault="003B3694">
      <w:pPr>
        <w:pStyle w:val="a0"/>
        <w:ind w:firstLine="720"/>
      </w:pPr>
    </w:p>
    <w:p w14:paraId="3CE3E951" w14:textId="77777777" w:rsidR="00000000" w:rsidRDefault="003B3694">
      <w:pPr>
        <w:pStyle w:val="a0"/>
        <w:ind w:firstLine="720"/>
        <w:rPr>
          <w:rtl/>
        </w:rPr>
      </w:pPr>
      <w:r>
        <w:rPr>
          <w:rFonts w:hint="cs"/>
          <w:rtl/>
        </w:rPr>
        <w:t xml:space="preserve">1. </w:t>
      </w:r>
      <w:r>
        <w:rPr>
          <w:rtl/>
        </w:rPr>
        <w:t xml:space="preserve">האם </w:t>
      </w:r>
      <w:r>
        <w:rPr>
          <w:rFonts w:hint="cs"/>
          <w:rtl/>
        </w:rPr>
        <w:t>משרדך</w:t>
      </w:r>
      <w:r>
        <w:rPr>
          <w:rtl/>
        </w:rPr>
        <w:t xml:space="preserve"> מתייחס בהנחיותיו לאיכות האוויר בבריכות?</w:t>
      </w:r>
    </w:p>
    <w:p w14:paraId="0E7A9AC6" w14:textId="77777777" w:rsidR="00000000" w:rsidRDefault="003B3694">
      <w:pPr>
        <w:pStyle w:val="a0"/>
        <w:ind w:firstLine="720"/>
        <w:rPr>
          <w:rtl/>
        </w:rPr>
      </w:pPr>
    </w:p>
    <w:p w14:paraId="10906950" w14:textId="77777777" w:rsidR="00000000" w:rsidRDefault="003B3694">
      <w:pPr>
        <w:pStyle w:val="a0"/>
        <w:ind w:firstLine="720"/>
        <w:rPr>
          <w:rtl/>
        </w:rPr>
      </w:pPr>
      <w:r>
        <w:rPr>
          <w:rFonts w:hint="cs"/>
          <w:rtl/>
        </w:rPr>
        <w:t xml:space="preserve">2. </w:t>
      </w:r>
      <w:r>
        <w:rPr>
          <w:rtl/>
        </w:rPr>
        <w:t xml:space="preserve">האם יש דרישות לאוורור ראוי </w:t>
      </w:r>
      <w:r>
        <w:rPr>
          <w:rFonts w:hint="cs"/>
          <w:rtl/>
        </w:rPr>
        <w:t>בבריכות</w:t>
      </w:r>
      <w:r>
        <w:rPr>
          <w:rtl/>
        </w:rPr>
        <w:t>?</w:t>
      </w:r>
    </w:p>
    <w:p w14:paraId="0F24CB34" w14:textId="77777777" w:rsidR="00000000" w:rsidRDefault="003B3694">
      <w:pPr>
        <w:pStyle w:val="a0"/>
        <w:ind w:firstLine="720"/>
        <w:rPr>
          <w:rFonts w:hint="cs"/>
          <w:rtl/>
        </w:rPr>
      </w:pPr>
    </w:p>
    <w:p w14:paraId="119432A8" w14:textId="77777777" w:rsidR="00000000" w:rsidRDefault="003B3694">
      <w:pPr>
        <w:pStyle w:val="a0"/>
        <w:ind w:firstLine="0"/>
        <w:rPr>
          <w:rFonts w:hint="cs"/>
          <w:b/>
          <w:bCs/>
          <w:u w:val="single"/>
          <w:rtl/>
        </w:rPr>
      </w:pPr>
      <w:r>
        <w:rPr>
          <w:rFonts w:hint="cs"/>
          <w:b/>
          <w:bCs/>
          <w:u w:val="single"/>
          <w:rtl/>
        </w:rPr>
        <w:t>תשובת שר</w:t>
      </w:r>
      <w:r>
        <w:rPr>
          <w:rFonts w:hint="cs"/>
          <w:b/>
          <w:bCs/>
          <w:u w:val="single"/>
          <w:rtl/>
        </w:rPr>
        <w:t xml:space="preserve"> הבריאות דני נוה:</w:t>
      </w:r>
    </w:p>
    <w:p w14:paraId="7D68034F" w14:textId="77777777" w:rsidR="00000000" w:rsidRDefault="003B3694">
      <w:pPr>
        <w:pStyle w:val="a0"/>
        <w:ind w:firstLine="0"/>
        <w:rPr>
          <w:rFonts w:hint="cs"/>
          <w:b/>
          <w:rtl/>
        </w:rPr>
      </w:pPr>
      <w:r>
        <w:rPr>
          <w:rFonts w:hint="cs"/>
          <w:b/>
          <w:rtl/>
        </w:rPr>
        <w:t>(לא נקראה, נמסרה לפרוטוקול)</w:t>
      </w:r>
    </w:p>
    <w:p w14:paraId="1A53FB51" w14:textId="77777777" w:rsidR="00000000" w:rsidRDefault="003B3694">
      <w:pPr>
        <w:pStyle w:val="a0"/>
        <w:rPr>
          <w:rFonts w:hint="cs"/>
          <w:b/>
          <w:rtl/>
        </w:rPr>
      </w:pPr>
    </w:p>
    <w:p w14:paraId="22DD1198" w14:textId="77777777" w:rsidR="00000000" w:rsidRDefault="003B3694">
      <w:pPr>
        <w:pStyle w:val="a0"/>
        <w:rPr>
          <w:rFonts w:hint="cs"/>
          <w:b/>
          <w:rtl/>
        </w:rPr>
      </w:pPr>
      <w:r>
        <w:rPr>
          <w:rFonts w:hint="cs"/>
          <w:b/>
          <w:rtl/>
        </w:rPr>
        <w:t>1. תקנות רישוי עסקים (תנאי תברואה נאותים לבריכות שחייה), התשל"ג-1973, אינן כוללות תקנות מחייבות בנושא איכות האוויר בבריכות שחייה.</w:t>
      </w:r>
    </w:p>
    <w:p w14:paraId="15F8AC6B" w14:textId="77777777" w:rsidR="00000000" w:rsidRDefault="003B3694">
      <w:pPr>
        <w:pStyle w:val="a0"/>
        <w:rPr>
          <w:rFonts w:hint="cs"/>
          <w:b/>
          <w:rtl/>
        </w:rPr>
      </w:pPr>
    </w:p>
    <w:p w14:paraId="7FFB412F" w14:textId="77777777" w:rsidR="00000000" w:rsidRDefault="003B3694">
      <w:pPr>
        <w:pStyle w:val="a0"/>
        <w:ind w:firstLine="0"/>
        <w:rPr>
          <w:rFonts w:hint="cs"/>
          <w:b/>
          <w:rtl/>
        </w:rPr>
      </w:pPr>
      <w:r>
        <w:rPr>
          <w:rFonts w:hint="cs"/>
          <w:b/>
          <w:rtl/>
        </w:rPr>
        <w:tab/>
        <w:t>2. בשל חשיבות הנושא, גובשה לאחרונה על-ידי צוות מקצועי במשרד הבריאות הצעה לקרי</w:t>
      </w:r>
      <w:r>
        <w:rPr>
          <w:rFonts w:hint="cs"/>
          <w:b/>
          <w:rtl/>
        </w:rPr>
        <w:t>טריונים המומלצים למערכת האוורור של חלל בריכה מקורה. קריטריונים אלו, לאחר אישורם בהנהלת המשרד, צפויים להיות בסיס להנחיות של משרד הבריאות.</w:t>
      </w:r>
    </w:p>
    <w:p w14:paraId="6500B0BE" w14:textId="77777777" w:rsidR="00000000" w:rsidRDefault="003B3694">
      <w:pPr>
        <w:pStyle w:val="a0"/>
        <w:rPr>
          <w:rFonts w:hint="cs"/>
          <w:b/>
          <w:rtl/>
        </w:rPr>
      </w:pPr>
    </w:p>
    <w:p w14:paraId="66894ED9" w14:textId="77777777" w:rsidR="00000000" w:rsidRDefault="003B3694">
      <w:pPr>
        <w:pStyle w:val="a1"/>
        <w:jc w:val="center"/>
        <w:rPr>
          <w:rtl/>
        </w:rPr>
      </w:pPr>
      <w:bookmarkStart w:id="930" w:name="CQ15069FI0015069T12_11_2003_21_29_22"/>
      <w:bookmarkStart w:id="931" w:name="_Toc69719511"/>
      <w:bookmarkEnd w:id="930"/>
      <w:r>
        <w:rPr>
          <w:rtl/>
        </w:rPr>
        <w:t>588. איחוד בתי-החולים "רמב"ם" ו"בני-ציון" בחיפה</w:t>
      </w:r>
      <w:bookmarkEnd w:id="931"/>
    </w:p>
    <w:p w14:paraId="3CA2D544" w14:textId="77777777" w:rsidR="00000000" w:rsidRDefault="003B3694">
      <w:pPr>
        <w:pStyle w:val="a0"/>
        <w:rPr>
          <w:rFonts w:hint="cs"/>
          <w:rtl/>
        </w:rPr>
      </w:pPr>
    </w:p>
    <w:p w14:paraId="4DDC63E6" w14:textId="77777777" w:rsidR="00000000" w:rsidRDefault="003B3694">
      <w:pPr>
        <w:pStyle w:val="a0"/>
        <w:ind w:firstLine="0"/>
        <w:rPr>
          <w:bCs/>
          <w:u w:val="single"/>
        </w:rPr>
      </w:pPr>
      <w:bookmarkStart w:id="932" w:name="ESQ15069"/>
      <w:bookmarkEnd w:id="932"/>
      <w:r>
        <w:rPr>
          <w:bCs/>
          <w:u w:val="single"/>
          <w:rtl/>
        </w:rPr>
        <w:t>חבר</w:t>
      </w:r>
      <w:r>
        <w:rPr>
          <w:rFonts w:hint="cs"/>
          <w:bCs/>
          <w:u w:val="single"/>
          <w:rtl/>
        </w:rPr>
        <w:t xml:space="preserve"> הכנסת </w:t>
      </w:r>
      <w:r>
        <w:rPr>
          <w:bCs/>
          <w:u w:val="single"/>
          <w:rtl/>
        </w:rPr>
        <w:t>רומן ברונפמן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1AF1525D" w14:textId="77777777" w:rsidR="00000000" w:rsidRDefault="003B3694">
      <w:pPr>
        <w:pStyle w:val="a0"/>
        <w:ind w:firstLine="720"/>
      </w:pPr>
      <w:r>
        <w:rPr>
          <w:rtl/>
        </w:rPr>
        <w:t>ביום ח' באב התשס"ג (6 באוגוס</w:t>
      </w:r>
      <w:r>
        <w:rPr>
          <w:rtl/>
        </w:rPr>
        <w:t>ט 2003):</w:t>
      </w:r>
    </w:p>
    <w:p w14:paraId="36F16B2A" w14:textId="77777777" w:rsidR="00000000" w:rsidRDefault="003B3694">
      <w:pPr>
        <w:pStyle w:val="a0"/>
      </w:pPr>
    </w:p>
    <w:p w14:paraId="66A8F8A1" w14:textId="77777777" w:rsidR="00000000" w:rsidRDefault="003B3694">
      <w:pPr>
        <w:pStyle w:val="a0"/>
        <w:ind w:firstLine="720"/>
      </w:pPr>
      <w:r>
        <w:rPr>
          <w:rtl/>
        </w:rPr>
        <w:t xml:space="preserve">נודע לי שבתאריך 22 ביולי 2003 החליטה הממשלה לאחד </w:t>
      </w:r>
      <w:r>
        <w:rPr>
          <w:rFonts w:hint="cs"/>
          <w:rtl/>
        </w:rPr>
        <w:t xml:space="preserve">את </w:t>
      </w:r>
      <w:r>
        <w:rPr>
          <w:rtl/>
        </w:rPr>
        <w:t>בתי</w:t>
      </w:r>
      <w:r>
        <w:rPr>
          <w:rFonts w:hint="cs"/>
          <w:rtl/>
        </w:rPr>
        <w:t>-</w:t>
      </w:r>
      <w:r>
        <w:rPr>
          <w:rtl/>
        </w:rPr>
        <w:t xml:space="preserve">החולים </w:t>
      </w:r>
      <w:r>
        <w:rPr>
          <w:rFonts w:hint="cs"/>
          <w:rtl/>
        </w:rPr>
        <w:t>"</w:t>
      </w:r>
      <w:r>
        <w:rPr>
          <w:rtl/>
        </w:rPr>
        <w:t>רמב"ם</w:t>
      </w:r>
      <w:r>
        <w:rPr>
          <w:rFonts w:hint="cs"/>
          <w:rtl/>
        </w:rPr>
        <w:t>"</w:t>
      </w:r>
      <w:r>
        <w:rPr>
          <w:rtl/>
        </w:rPr>
        <w:t xml:space="preserve"> ו</w:t>
      </w:r>
      <w:r>
        <w:rPr>
          <w:rFonts w:hint="cs"/>
          <w:rtl/>
        </w:rPr>
        <w:t>"</w:t>
      </w:r>
      <w:r>
        <w:rPr>
          <w:rtl/>
        </w:rPr>
        <w:t>בני ציון</w:t>
      </w:r>
      <w:r>
        <w:rPr>
          <w:rFonts w:hint="cs"/>
          <w:rtl/>
        </w:rPr>
        <w:t>"</w:t>
      </w:r>
      <w:r>
        <w:rPr>
          <w:rtl/>
        </w:rPr>
        <w:t xml:space="preserve">. </w:t>
      </w:r>
    </w:p>
    <w:p w14:paraId="7B57388A" w14:textId="77777777" w:rsidR="00000000" w:rsidRDefault="003B3694">
      <w:pPr>
        <w:pStyle w:val="a0"/>
        <w:ind w:firstLine="720"/>
      </w:pPr>
    </w:p>
    <w:p w14:paraId="5C20F03B" w14:textId="77777777" w:rsidR="00000000" w:rsidRDefault="003B3694">
      <w:pPr>
        <w:pStyle w:val="a0"/>
        <w:ind w:firstLine="720"/>
      </w:pPr>
      <w:r>
        <w:rPr>
          <w:rFonts w:hint="cs"/>
          <w:rtl/>
        </w:rPr>
        <w:t>רצוני לשאול</w:t>
      </w:r>
      <w:r>
        <w:rPr>
          <w:rtl/>
        </w:rPr>
        <w:t>:</w:t>
      </w:r>
    </w:p>
    <w:p w14:paraId="76ACE910" w14:textId="77777777" w:rsidR="00000000" w:rsidRDefault="003B3694">
      <w:pPr>
        <w:pStyle w:val="a0"/>
        <w:ind w:firstLine="720"/>
      </w:pPr>
    </w:p>
    <w:p w14:paraId="6275FEA6" w14:textId="77777777" w:rsidR="00000000" w:rsidRDefault="003B3694">
      <w:pPr>
        <w:pStyle w:val="a0"/>
        <w:ind w:firstLine="720"/>
        <w:rPr>
          <w:rtl/>
        </w:rPr>
      </w:pPr>
      <w:r>
        <w:rPr>
          <w:rtl/>
        </w:rPr>
        <w:t>1. מה היו שיקולי הממשלה בעת קבלת ההחלטה?</w:t>
      </w:r>
    </w:p>
    <w:p w14:paraId="63B71F9D" w14:textId="77777777" w:rsidR="00000000" w:rsidRDefault="003B3694">
      <w:pPr>
        <w:pStyle w:val="a0"/>
        <w:ind w:firstLine="720"/>
        <w:rPr>
          <w:rtl/>
        </w:rPr>
      </w:pPr>
    </w:p>
    <w:p w14:paraId="0344A6CD" w14:textId="77777777" w:rsidR="00000000" w:rsidRDefault="003B3694">
      <w:pPr>
        <w:pStyle w:val="a0"/>
        <w:ind w:firstLine="720"/>
        <w:rPr>
          <w:rtl/>
        </w:rPr>
      </w:pPr>
      <w:r>
        <w:rPr>
          <w:rtl/>
        </w:rPr>
        <w:t>2. כיצד משתלבת ההחלטה עם הצורך לעודד תחרות בענף שירותי הבריאות בחיפה?</w:t>
      </w:r>
    </w:p>
    <w:p w14:paraId="7BBFB500" w14:textId="77777777" w:rsidR="00000000" w:rsidRDefault="003B3694">
      <w:pPr>
        <w:pStyle w:val="a0"/>
        <w:ind w:firstLine="720"/>
        <w:rPr>
          <w:rtl/>
        </w:rPr>
      </w:pPr>
    </w:p>
    <w:p w14:paraId="048FB97E" w14:textId="77777777" w:rsidR="00000000" w:rsidRDefault="003B3694">
      <w:pPr>
        <w:pStyle w:val="a0"/>
        <w:ind w:firstLine="720"/>
        <w:rPr>
          <w:rtl/>
        </w:rPr>
      </w:pPr>
      <w:r>
        <w:rPr>
          <w:rtl/>
        </w:rPr>
        <w:t>3. אילו תוכניות אלטרנטיביות נבחנו</w:t>
      </w:r>
      <w:r>
        <w:rPr>
          <w:rtl/>
        </w:rPr>
        <w:t>? מדוע הן נדחו?</w:t>
      </w:r>
    </w:p>
    <w:p w14:paraId="18CBBDF7" w14:textId="77777777" w:rsidR="00000000" w:rsidRDefault="003B3694">
      <w:pPr>
        <w:pStyle w:val="a0"/>
        <w:ind w:firstLine="720"/>
        <w:rPr>
          <w:rtl/>
        </w:rPr>
      </w:pPr>
    </w:p>
    <w:p w14:paraId="5B436021" w14:textId="77777777" w:rsidR="00000000" w:rsidRDefault="003B3694">
      <w:pPr>
        <w:pStyle w:val="a0"/>
        <w:ind w:firstLine="720"/>
        <w:rPr>
          <w:rtl/>
        </w:rPr>
      </w:pPr>
      <w:r>
        <w:rPr>
          <w:rtl/>
        </w:rPr>
        <w:t>4. מדוע לא הוחלט ליישם בבי</w:t>
      </w:r>
      <w:r>
        <w:rPr>
          <w:rFonts w:hint="cs"/>
          <w:rtl/>
        </w:rPr>
        <w:t>ת-החולים</w:t>
      </w:r>
      <w:r>
        <w:rPr>
          <w:rtl/>
        </w:rPr>
        <w:t xml:space="preserve"> </w:t>
      </w:r>
      <w:r>
        <w:rPr>
          <w:rFonts w:hint="cs"/>
          <w:rtl/>
        </w:rPr>
        <w:t>"</w:t>
      </w:r>
      <w:r>
        <w:rPr>
          <w:rtl/>
        </w:rPr>
        <w:t>בני ציון</w:t>
      </w:r>
      <w:r>
        <w:rPr>
          <w:rFonts w:hint="cs"/>
          <w:rtl/>
        </w:rPr>
        <w:t>"</w:t>
      </w:r>
      <w:r>
        <w:rPr>
          <w:rtl/>
        </w:rPr>
        <w:t xml:space="preserve"> תוכנית הבראה הדומה לתוכנית שאושרה לבי</w:t>
      </w:r>
      <w:r>
        <w:rPr>
          <w:rFonts w:hint="cs"/>
          <w:rtl/>
        </w:rPr>
        <w:t>ת-החולים</w:t>
      </w:r>
      <w:r>
        <w:rPr>
          <w:rtl/>
        </w:rPr>
        <w:t xml:space="preserve"> </w:t>
      </w:r>
      <w:r>
        <w:rPr>
          <w:rFonts w:hint="cs"/>
          <w:rtl/>
        </w:rPr>
        <w:t>"</w:t>
      </w:r>
      <w:r>
        <w:rPr>
          <w:rtl/>
        </w:rPr>
        <w:t>איכילוב</w:t>
      </w:r>
      <w:r>
        <w:rPr>
          <w:rFonts w:hint="cs"/>
          <w:rtl/>
        </w:rPr>
        <w:t>"</w:t>
      </w:r>
      <w:r>
        <w:rPr>
          <w:rtl/>
        </w:rPr>
        <w:t>?</w:t>
      </w:r>
    </w:p>
    <w:p w14:paraId="42CBC30E" w14:textId="77777777" w:rsidR="00000000" w:rsidRDefault="003B3694">
      <w:pPr>
        <w:pStyle w:val="a0"/>
        <w:rPr>
          <w:rFonts w:hint="cs"/>
          <w:b/>
          <w:bCs/>
          <w:u w:val="single"/>
          <w:rtl/>
        </w:rPr>
      </w:pPr>
    </w:p>
    <w:p w14:paraId="1E06CD99" w14:textId="77777777" w:rsidR="00000000" w:rsidRDefault="003B3694">
      <w:pPr>
        <w:pStyle w:val="a0"/>
        <w:ind w:firstLine="0"/>
        <w:rPr>
          <w:b/>
          <w:bCs/>
          <w:u w:val="single"/>
        </w:rPr>
      </w:pPr>
      <w:r>
        <w:rPr>
          <w:rFonts w:hint="eastAsia"/>
          <w:b/>
          <w:bCs/>
          <w:u w:val="single"/>
          <w:rtl/>
        </w:rPr>
        <w:t>תשובת</w:t>
      </w:r>
      <w:r>
        <w:rPr>
          <w:b/>
          <w:bCs/>
          <w:u w:val="single"/>
          <w:rtl/>
        </w:rPr>
        <w:t xml:space="preserve"> שר הבריאות דני נוה:</w:t>
      </w:r>
    </w:p>
    <w:p w14:paraId="060A3470" w14:textId="77777777" w:rsidR="00000000" w:rsidRDefault="003B3694">
      <w:pPr>
        <w:pStyle w:val="a0"/>
        <w:ind w:firstLine="0"/>
        <w:rPr>
          <w:b/>
          <w:rtl/>
        </w:rPr>
      </w:pPr>
      <w:r>
        <w:rPr>
          <w:b/>
          <w:rtl/>
        </w:rPr>
        <w:t xml:space="preserve">(לא נקראה, נמסרה </w:t>
      </w:r>
      <w:r>
        <w:rPr>
          <w:rFonts w:hint="eastAsia"/>
          <w:b/>
          <w:rtl/>
        </w:rPr>
        <w:t>לפרוטוקול</w:t>
      </w:r>
      <w:r>
        <w:rPr>
          <w:b/>
          <w:rtl/>
        </w:rPr>
        <w:t>)</w:t>
      </w:r>
    </w:p>
    <w:p w14:paraId="508A5599" w14:textId="77777777" w:rsidR="00000000" w:rsidRDefault="003B3694">
      <w:pPr>
        <w:pStyle w:val="a0"/>
        <w:rPr>
          <w:b/>
          <w:rtl/>
        </w:rPr>
      </w:pPr>
    </w:p>
    <w:p w14:paraId="6602AF2A" w14:textId="77777777" w:rsidR="00000000" w:rsidRDefault="003B3694">
      <w:pPr>
        <w:pStyle w:val="a0"/>
        <w:rPr>
          <w:rFonts w:hint="cs"/>
        </w:rPr>
      </w:pPr>
      <w:r>
        <w:rPr>
          <w:rFonts w:hint="cs"/>
          <w:rtl/>
        </w:rPr>
        <w:t xml:space="preserve">הידיעה נכונה. </w:t>
      </w:r>
    </w:p>
    <w:p w14:paraId="1006BD45" w14:textId="77777777" w:rsidR="00000000" w:rsidRDefault="003B3694">
      <w:pPr>
        <w:pStyle w:val="a0"/>
        <w:rPr>
          <w:rFonts w:hint="cs"/>
          <w:rtl/>
        </w:rPr>
      </w:pPr>
    </w:p>
    <w:p w14:paraId="6D97BFD4" w14:textId="77777777" w:rsidR="00000000" w:rsidRDefault="003B3694">
      <w:pPr>
        <w:pStyle w:val="a0"/>
        <w:rPr>
          <w:rFonts w:hint="cs"/>
          <w:rtl/>
        </w:rPr>
      </w:pPr>
      <w:r>
        <w:rPr>
          <w:rFonts w:hint="cs"/>
          <w:rtl/>
        </w:rPr>
        <w:t>הודעתי שאני מתנגד להחלטה, ואף הצבעתי נגדה במליאת הממשלה.</w:t>
      </w:r>
    </w:p>
    <w:p w14:paraId="71A717F5" w14:textId="77777777" w:rsidR="00000000" w:rsidRDefault="003B3694">
      <w:pPr>
        <w:pStyle w:val="a0"/>
        <w:rPr>
          <w:rFonts w:hint="cs"/>
          <w:rtl/>
        </w:rPr>
      </w:pPr>
    </w:p>
    <w:p w14:paraId="324EFA3B" w14:textId="77777777" w:rsidR="00000000" w:rsidRDefault="003B3694">
      <w:pPr>
        <w:pStyle w:val="a1"/>
        <w:jc w:val="center"/>
        <w:rPr>
          <w:rtl/>
        </w:rPr>
      </w:pPr>
      <w:bookmarkStart w:id="933" w:name="CQ15122FI0015122T12_11_2003_21_30_29"/>
      <w:bookmarkEnd w:id="933"/>
    </w:p>
    <w:p w14:paraId="1AE27663" w14:textId="77777777" w:rsidR="00000000" w:rsidRDefault="003B3694">
      <w:pPr>
        <w:pStyle w:val="a1"/>
        <w:jc w:val="center"/>
        <w:rPr>
          <w:rtl/>
        </w:rPr>
      </w:pPr>
      <w:bookmarkStart w:id="934" w:name="_Toc69719512"/>
      <w:r>
        <w:rPr>
          <w:rtl/>
        </w:rPr>
        <w:t xml:space="preserve">597. </w:t>
      </w:r>
      <w:r>
        <w:rPr>
          <w:rtl/>
        </w:rPr>
        <w:t xml:space="preserve">חקיקה בדבר הוזלת תרופות </w:t>
      </w:r>
      <w:r>
        <w:rPr>
          <w:rFonts w:hint="cs"/>
          <w:rtl/>
        </w:rPr>
        <w:t xml:space="preserve">שיימכרו </w:t>
      </w:r>
      <w:r>
        <w:rPr>
          <w:rtl/>
        </w:rPr>
        <w:t>ללא מרשם רופא</w:t>
      </w:r>
      <w:bookmarkEnd w:id="934"/>
    </w:p>
    <w:p w14:paraId="7CE47C58" w14:textId="77777777" w:rsidR="00000000" w:rsidRDefault="003B3694">
      <w:pPr>
        <w:pStyle w:val="a0"/>
        <w:rPr>
          <w:rFonts w:hint="cs"/>
          <w:rtl/>
        </w:rPr>
      </w:pPr>
    </w:p>
    <w:p w14:paraId="648327A4" w14:textId="77777777" w:rsidR="00000000" w:rsidRDefault="003B3694">
      <w:pPr>
        <w:pStyle w:val="a0"/>
        <w:ind w:firstLine="0"/>
        <w:rPr>
          <w:bCs/>
          <w:u w:val="single"/>
        </w:rPr>
      </w:pPr>
      <w:bookmarkStart w:id="935" w:name="ESQ15122"/>
      <w:bookmarkEnd w:id="935"/>
      <w:r>
        <w:rPr>
          <w:bCs/>
          <w:u w:val="single"/>
          <w:rtl/>
        </w:rPr>
        <w:t>חבר</w:t>
      </w:r>
      <w:r>
        <w:rPr>
          <w:rFonts w:hint="cs"/>
          <w:bCs/>
          <w:u w:val="single"/>
          <w:rtl/>
        </w:rPr>
        <w:t xml:space="preserve"> הכנסת </w:t>
      </w:r>
      <w:r>
        <w:rPr>
          <w:bCs/>
          <w:u w:val="single"/>
          <w:rtl/>
        </w:rPr>
        <w:t>אופיר פינס-פז</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1694992B" w14:textId="77777777" w:rsidR="00000000" w:rsidRDefault="003B3694">
      <w:pPr>
        <w:pStyle w:val="a0"/>
        <w:ind w:firstLine="720"/>
      </w:pPr>
      <w:r>
        <w:rPr>
          <w:rtl/>
        </w:rPr>
        <w:t>ביום ח' באב התשס"ג (6 באוגוסט 2003):</w:t>
      </w:r>
    </w:p>
    <w:p w14:paraId="5DC4D140" w14:textId="77777777" w:rsidR="00000000" w:rsidRDefault="003B3694">
      <w:pPr>
        <w:pStyle w:val="a0"/>
        <w:rPr>
          <w:rFonts w:hint="cs"/>
          <w:rtl/>
        </w:rPr>
      </w:pPr>
    </w:p>
    <w:p w14:paraId="629C5ACA" w14:textId="77777777" w:rsidR="00000000" w:rsidRDefault="003B3694">
      <w:pPr>
        <w:pStyle w:val="a0"/>
        <w:ind w:firstLine="720"/>
        <w:rPr>
          <w:rFonts w:hint="cs"/>
        </w:rPr>
      </w:pPr>
      <w:r>
        <w:rPr>
          <w:rFonts w:hint="cs"/>
          <w:rtl/>
        </w:rPr>
        <w:t>ב-3 ביולי 2003</w:t>
      </w:r>
      <w:r>
        <w:rPr>
          <w:rtl/>
        </w:rPr>
        <w:t xml:space="preserve"> הניח שר הבריאות על שולחן ועדת העבודה </w:t>
      </w:r>
      <w:r>
        <w:rPr>
          <w:rFonts w:hint="cs"/>
          <w:rtl/>
        </w:rPr>
        <w:t xml:space="preserve">של הכנסת כתקנה </w:t>
      </w:r>
      <w:r>
        <w:rPr>
          <w:rtl/>
        </w:rPr>
        <w:t>את רשימת התרופות</w:t>
      </w:r>
      <w:r>
        <w:rPr>
          <w:rFonts w:hint="cs"/>
          <w:rtl/>
        </w:rPr>
        <w:t xml:space="preserve"> שיוזלו </w:t>
      </w:r>
      <w:r>
        <w:rPr>
          <w:rtl/>
        </w:rPr>
        <w:t>–</w:t>
      </w:r>
      <w:r>
        <w:rPr>
          <w:rFonts w:hint="cs"/>
          <w:rtl/>
        </w:rPr>
        <w:t xml:space="preserve"> תרופות אשר יימכרו ללא מרשם רופא</w:t>
      </w:r>
      <w:r>
        <w:rPr>
          <w:rtl/>
        </w:rPr>
        <w:t>. זמן</w:t>
      </w:r>
      <w:r>
        <w:rPr>
          <w:rtl/>
        </w:rPr>
        <w:t xml:space="preserve"> קצר לאחר מכאן משך השר את התקנה. </w:t>
      </w:r>
    </w:p>
    <w:p w14:paraId="2353EFB8" w14:textId="77777777" w:rsidR="00000000" w:rsidRDefault="003B3694">
      <w:pPr>
        <w:pStyle w:val="a0"/>
        <w:ind w:firstLine="720"/>
      </w:pPr>
    </w:p>
    <w:p w14:paraId="662034BE" w14:textId="77777777" w:rsidR="00000000" w:rsidRDefault="003B3694">
      <w:pPr>
        <w:pStyle w:val="a0"/>
        <w:ind w:firstLine="720"/>
      </w:pPr>
      <w:r>
        <w:rPr>
          <w:rFonts w:hint="cs"/>
          <w:rtl/>
        </w:rPr>
        <w:t>רצוני לשאול</w:t>
      </w:r>
      <w:r>
        <w:rPr>
          <w:rtl/>
        </w:rPr>
        <w:t>:</w:t>
      </w:r>
    </w:p>
    <w:p w14:paraId="7C944120" w14:textId="77777777" w:rsidR="00000000" w:rsidRDefault="003B3694">
      <w:pPr>
        <w:pStyle w:val="a0"/>
        <w:ind w:firstLine="720"/>
      </w:pPr>
    </w:p>
    <w:p w14:paraId="5E935C3D" w14:textId="77777777" w:rsidR="00000000" w:rsidRDefault="003B3694">
      <w:pPr>
        <w:pStyle w:val="a0"/>
        <w:ind w:firstLine="720"/>
        <w:rPr>
          <w:rtl/>
        </w:rPr>
      </w:pPr>
      <w:r>
        <w:rPr>
          <w:rFonts w:hint="cs"/>
          <w:rtl/>
        </w:rPr>
        <w:t xml:space="preserve">1. </w:t>
      </w:r>
      <w:r>
        <w:rPr>
          <w:rtl/>
        </w:rPr>
        <w:t xml:space="preserve">מדוע החליט </w:t>
      </w:r>
      <w:r>
        <w:rPr>
          <w:rFonts w:hint="cs"/>
          <w:rtl/>
        </w:rPr>
        <w:t>השר</w:t>
      </w:r>
      <w:r>
        <w:rPr>
          <w:rtl/>
        </w:rPr>
        <w:t xml:space="preserve"> למשוך את התקנה </w:t>
      </w:r>
      <w:r>
        <w:rPr>
          <w:rFonts w:hint="cs"/>
          <w:rtl/>
        </w:rPr>
        <w:t>משולחנה של הוועדה?</w:t>
      </w:r>
    </w:p>
    <w:p w14:paraId="5646747D" w14:textId="77777777" w:rsidR="00000000" w:rsidRDefault="003B3694">
      <w:pPr>
        <w:pStyle w:val="a0"/>
        <w:ind w:firstLine="720"/>
        <w:rPr>
          <w:rtl/>
        </w:rPr>
      </w:pPr>
    </w:p>
    <w:p w14:paraId="67EFC190" w14:textId="77777777" w:rsidR="00000000" w:rsidRDefault="003B3694">
      <w:pPr>
        <w:pStyle w:val="a0"/>
        <w:ind w:firstLine="720"/>
        <w:rPr>
          <w:rtl/>
        </w:rPr>
      </w:pPr>
      <w:r>
        <w:rPr>
          <w:rFonts w:hint="cs"/>
          <w:rtl/>
        </w:rPr>
        <w:t xml:space="preserve">2. </w:t>
      </w:r>
      <w:r>
        <w:rPr>
          <w:rtl/>
        </w:rPr>
        <w:t>מתי, אם בכלל</w:t>
      </w:r>
      <w:r>
        <w:rPr>
          <w:rFonts w:hint="cs"/>
          <w:rtl/>
        </w:rPr>
        <w:t>, תונח</w:t>
      </w:r>
      <w:r>
        <w:rPr>
          <w:rtl/>
        </w:rPr>
        <w:t xml:space="preserve"> בשנית רשימת התרופות</w:t>
      </w:r>
      <w:r>
        <w:rPr>
          <w:rFonts w:hint="cs"/>
          <w:rtl/>
        </w:rPr>
        <w:t xml:space="preserve"> </w:t>
      </w:r>
      <w:r>
        <w:rPr>
          <w:rtl/>
        </w:rPr>
        <w:t>–</w:t>
      </w:r>
      <w:r>
        <w:rPr>
          <w:rFonts w:hint="cs"/>
          <w:rtl/>
        </w:rPr>
        <w:t xml:space="preserve"> </w:t>
      </w:r>
      <w:r>
        <w:rPr>
          <w:rtl/>
        </w:rPr>
        <w:t>כתקנה</w:t>
      </w:r>
      <w:r>
        <w:rPr>
          <w:rFonts w:hint="cs"/>
          <w:rtl/>
        </w:rPr>
        <w:t xml:space="preserve"> -</w:t>
      </w:r>
      <w:r>
        <w:rPr>
          <w:rtl/>
        </w:rPr>
        <w:t xml:space="preserve"> על שולחנה של </w:t>
      </w:r>
      <w:r>
        <w:rPr>
          <w:rFonts w:hint="cs"/>
          <w:rtl/>
        </w:rPr>
        <w:t>הוועדה?</w:t>
      </w:r>
      <w:r>
        <w:rPr>
          <w:rtl/>
        </w:rPr>
        <w:t xml:space="preserve"> </w:t>
      </w:r>
    </w:p>
    <w:p w14:paraId="73E1AF90" w14:textId="77777777" w:rsidR="00000000" w:rsidRDefault="003B3694">
      <w:pPr>
        <w:pStyle w:val="a0"/>
        <w:ind w:firstLine="720"/>
        <w:rPr>
          <w:rtl/>
        </w:rPr>
      </w:pPr>
    </w:p>
    <w:p w14:paraId="341929FD" w14:textId="77777777" w:rsidR="00000000" w:rsidRDefault="003B3694">
      <w:pPr>
        <w:pStyle w:val="a0"/>
        <w:ind w:firstLine="0"/>
        <w:rPr>
          <w:b/>
          <w:bCs/>
          <w:u w:val="single"/>
        </w:rPr>
      </w:pPr>
      <w:r>
        <w:rPr>
          <w:rFonts w:hint="eastAsia"/>
          <w:b/>
          <w:bCs/>
          <w:u w:val="single"/>
          <w:rtl/>
        </w:rPr>
        <w:t>תשובת</w:t>
      </w:r>
      <w:r>
        <w:rPr>
          <w:b/>
          <w:bCs/>
          <w:u w:val="single"/>
          <w:rtl/>
        </w:rPr>
        <w:t xml:space="preserve"> שר הבריאות דני נוה:</w:t>
      </w:r>
    </w:p>
    <w:p w14:paraId="446CA05B" w14:textId="77777777" w:rsidR="00000000" w:rsidRDefault="003B3694">
      <w:pPr>
        <w:pStyle w:val="a0"/>
        <w:ind w:firstLine="0"/>
        <w:rPr>
          <w:b/>
          <w:rtl/>
        </w:rPr>
      </w:pPr>
      <w:r>
        <w:rPr>
          <w:b/>
          <w:rtl/>
        </w:rPr>
        <w:t xml:space="preserve">(לא נקראה, נמסרה </w:t>
      </w:r>
      <w:r>
        <w:rPr>
          <w:rFonts w:hint="eastAsia"/>
          <w:b/>
          <w:rtl/>
        </w:rPr>
        <w:t>לפרוטוקול</w:t>
      </w:r>
      <w:r>
        <w:rPr>
          <w:b/>
          <w:rtl/>
        </w:rPr>
        <w:t>)</w:t>
      </w:r>
    </w:p>
    <w:p w14:paraId="1650ADE9" w14:textId="77777777" w:rsidR="00000000" w:rsidRDefault="003B3694">
      <w:pPr>
        <w:pStyle w:val="a0"/>
        <w:rPr>
          <w:rFonts w:hint="cs"/>
          <w:b/>
          <w:bCs/>
          <w:rtl/>
        </w:rPr>
      </w:pPr>
    </w:p>
    <w:p w14:paraId="302C77DF" w14:textId="77777777" w:rsidR="00000000" w:rsidRDefault="003B3694">
      <w:pPr>
        <w:pStyle w:val="a0"/>
        <w:rPr>
          <w:rFonts w:hint="cs"/>
          <w:b/>
          <w:rtl/>
        </w:rPr>
      </w:pPr>
      <w:r>
        <w:rPr>
          <w:rFonts w:hint="cs"/>
          <w:b/>
          <w:rtl/>
        </w:rPr>
        <w:t>1. התקנות נמשכו על מנת ל</w:t>
      </w:r>
      <w:r>
        <w:rPr>
          <w:rFonts w:hint="cs"/>
          <w:b/>
          <w:rtl/>
        </w:rPr>
        <w:t xml:space="preserve">שקול שוב את התועלת מול הסיכון לבריאות הציבור ברשימת התכשירים שמוצע להוציאם לשיווק מחוץ לבית-המרקחת ולא על-ידי רוקח. </w:t>
      </w:r>
    </w:p>
    <w:p w14:paraId="34FF70A4" w14:textId="77777777" w:rsidR="00000000" w:rsidRDefault="003B3694">
      <w:pPr>
        <w:pStyle w:val="a0"/>
        <w:rPr>
          <w:rFonts w:hint="cs"/>
          <w:rtl/>
        </w:rPr>
      </w:pPr>
    </w:p>
    <w:p w14:paraId="46911A1F" w14:textId="77777777" w:rsidR="00000000" w:rsidRDefault="003B3694">
      <w:pPr>
        <w:pStyle w:val="a0"/>
        <w:rPr>
          <w:rFonts w:hint="cs"/>
          <w:rtl/>
        </w:rPr>
      </w:pPr>
      <w:r>
        <w:rPr>
          <w:rFonts w:hint="cs"/>
          <w:rtl/>
        </w:rPr>
        <w:t>2. רשימת התרופות הוגשה לשולחנה של ועדת העבודה, הרווחה והבריאות של הכנסת ביום 25 במאי 2003, והיא מקיימת בימים אלה דיונים לשם אישורה.</w:t>
      </w:r>
    </w:p>
    <w:p w14:paraId="47A3E93C" w14:textId="77777777" w:rsidR="00000000" w:rsidRDefault="003B3694">
      <w:pPr>
        <w:pStyle w:val="a0"/>
        <w:rPr>
          <w:rFonts w:hint="cs"/>
          <w:rtl/>
        </w:rPr>
      </w:pPr>
    </w:p>
    <w:p w14:paraId="763771B2" w14:textId="77777777" w:rsidR="00000000" w:rsidRDefault="003B3694">
      <w:pPr>
        <w:pStyle w:val="a1"/>
        <w:jc w:val="center"/>
        <w:rPr>
          <w:rtl/>
        </w:rPr>
      </w:pPr>
      <w:bookmarkStart w:id="936" w:name="CQ15163FI0015163T12_11_2003_21_31_25"/>
      <w:bookmarkStart w:id="937" w:name="_Toc69719513"/>
      <w:bookmarkEnd w:id="936"/>
      <w:r>
        <w:rPr>
          <w:rtl/>
        </w:rPr>
        <w:t xml:space="preserve">604. </w:t>
      </w:r>
      <w:r>
        <w:rPr>
          <w:rtl/>
        </w:rPr>
        <w:t>קלינאי תקשורת במגזר הערבי</w:t>
      </w:r>
      <w:bookmarkEnd w:id="937"/>
      <w:r>
        <w:rPr>
          <w:rtl/>
        </w:rPr>
        <w:t xml:space="preserve"> </w:t>
      </w:r>
    </w:p>
    <w:p w14:paraId="48119DC5" w14:textId="77777777" w:rsidR="00000000" w:rsidRDefault="003B3694">
      <w:pPr>
        <w:pStyle w:val="a0"/>
        <w:rPr>
          <w:rFonts w:hint="cs"/>
          <w:rtl/>
        </w:rPr>
      </w:pPr>
    </w:p>
    <w:p w14:paraId="66DE5BD1" w14:textId="77777777" w:rsidR="00000000" w:rsidRDefault="003B3694">
      <w:pPr>
        <w:pStyle w:val="a0"/>
        <w:ind w:firstLine="0"/>
        <w:rPr>
          <w:bCs/>
          <w:u w:val="single"/>
        </w:rPr>
      </w:pPr>
      <w:bookmarkStart w:id="938" w:name="ESQ15163"/>
      <w:bookmarkEnd w:id="938"/>
      <w:r>
        <w:rPr>
          <w:bCs/>
          <w:u w:val="single"/>
          <w:rtl/>
        </w:rPr>
        <w:t>חבר</w:t>
      </w:r>
      <w:r>
        <w:rPr>
          <w:rFonts w:hint="cs"/>
          <w:bCs/>
          <w:u w:val="single"/>
          <w:rtl/>
        </w:rPr>
        <w:t xml:space="preserve"> הכנסת </w:t>
      </w:r>
      <w:r>
        <w:rPr>
          <w:bCs/>
          <w:u w:val="single"/>
          <w:rtl/>
        </w:rPr>
        <w:t>מוחמד ברכה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7B75452D" w14:textId="77777777" w:rsidR="00000000" w:rsidRDefault="003B3694">
      <w:pPr>
        <w:pStyle w:val="a0"/>
        <w:ind w:firstLine="720"/>
      </w:pPr>
      <w:r>
        <w:rPr>
          <w:rtl/>
        </w:rPr>
        <w:t>ביום ח' באב התשס"ג (6 באוגוסט 2003):</w:t>
      </w:r>
    </w:p>
    <w:p w14:paraId="5CEBD0E6" w14:textId="77777777" w:rsidR="00000000" w:rsidRDefault="003B3694">
      <w:pPr>
        <w:pStyle w:val="a0"/>
        <w:rPr>
          <w:rFonts w:hint="cs"/>
          <w:rtl/>
        </w:rPr>
      </w:pPr>
    </w:p>
    <w:p w14:paraId="5DB9E3A4" w14:textId="77777777" w:rsidR="00000000" w:rsidRDefault="003B3694">
      <w:pPr>
        <w:pStyle w:val="a0"/>
        <w:rPr>
          <w:rFonts w:hint="cs"/>
        </w:rPr>
      </w:pPr>
    </w:p>
    <w:p w14:paraId="3F5EED7C" w14:textId="77777777" w:rsidR="00000000" w:rsidRDefault="003B3694">
      <w:pPr>
        <w:pStyle w:val="a0"/>
        <w:ind w:firstLine="720"/>
        <w:rPr>
          <w:rFonts w:hint="cs"/>
        </w:rPr>
      </w:pPr>
      <w:r>
        <w:rPr>
          <w:rtl/>
        </w:rPr>
        <w:t>יועץ שר הבריאות העריך ב</w:t>
      </w:r>
      <w:r>
        <w:rPr>
          <w:rFonts w:hint="cs"/>
          <w:rtl/>
        </w:rPr>
        <w:t>ו</w:t>
      </w:r>
      <w:r>
        <w:rPr>
          <w:rtl/>
        </w:rPr>
        <w:t xml:space="preserve">ועדת החינוך </w:t>
      </w:r>
      <w:r>
        <w:rPr>
          <w:rFonts w:hint="cs"/>
          <w:rtl/>
        </w:rPr>
        <w:t xml:space="preserve">והתרבות של הכנסת ב-25 בנובמבר 1999, </w:t>
      </w:r>
      <w:r>
        <w:rPr>
          <w:rtl/>
        </w:rPr>
        <w:t>כי בישראל חסרים לפחות 400 קלינאי תקשורת, מהם 200 במגזר הערבי</w:t>
      </w:r>
      <w:r>
        <w:rPr>
          <w:rFonts w:hint="cs"/>
          <w:rtl/>
        </w:rPr>
        <w:t>.</w:t>
      </w:r>
    </w:p>
    <w:p w14:paraId="37C97EE5" w14:textId="77777777" w:rsidR="00000000" w:rsidRDefault="003B3694">
      <w:pPr>
        <w:pStyle w:val="a0"/>
        <w:ind w:firstLine="720"/>
      </w:pPr>
    </w:p>
    <w:p w14:paraId="4815F0A8" w14:textId="77777777" w:rsidR="00000000" w:rsidRDefault="003B3694">
      <w:pPr>
        <w:pStyle w:val="a0"/>
        <w:ind w:firstLine="720"/>
      </w:pPr>
      <w:r>
        <w:rPr>
          <w:rFonts w:hint="cs"/>
          <w:rtl/>
        </w:rPr>
        <w:t>רצוני לשאול</w:t>
      </w:r>
      <w:r>
        <w:rPr>
          <w:rtl/>
        </w:rPr>
        <w:t>:</w:t>
      </w:r>
    </w:p>
    <w:p w14:paraId="0CBE323A" w14:textId="77777777" w:rsidR="00000000" w:rsidRDefault="003B3694">
      <w:pPr>
        <w:pStyle w:val="a0"/>
        <w:ind w:firstLine="720"/>
      </w:pPr>
    </w:p>
    <w:p w14:paraId="7799A2B3" w14:textId="77777777" w:rsidR="00000000" w:rsidRDefault="003B3694">
      <w:pPr>
        <w:pStyle w:val="a0"/>
        <w:ind w:firstLine="720"/>
        <w:rPr>
          <w:rtl/>
        </w:rPr>
      </w:pPr>
      <w:r>
        <w:rPr>
          <w:rFonts w:hint="cs"/>
          <w:rtl/>
        </w:rPr>
        <w:t>1</w:t>
      </w:r>
      <w:r>
        <w:rPr>
          <w:rFonts w:hint="cs"/>
          <w:rtl/>
        </w:rPr>
        <w:t xml:space="preserve">. </w:t>
      </w:r>
      <w:r>
        <w:rPr>
          <w:rtl/>
        </w:rPr>
        <w:t>כמה קלינאי תקשורת פועלים כיום בישראל</w:t>
      </w:r>
      <w:r>
        <w:rPr>
          <w:rFonts w:hint="cs"/>
          <w:rtl/>
        </w:rPr>
        <w:t>,</w:t>
      </w:r>
      <w:r>
        <w:rPr>
          <w:rtl/>
        </w:rPr>
        <w:t xml:space="preserve"> וכמה מהם ערבים?</w:t>
      </w:r>
    </w:p>
    <w:p w14:paraId="5C039FBE" w14:textId="77777777" w:rsidR="00000000" w:rsidRDefault="003B3694">
      <w:pPr>
        <w:pStyle w:val="a0"/>
        <w:ind w:firstLine="720"/>
        <w:rPr>
          <w:rtl/>
        </w:rPr>
      </w:pPr>
    </w:p>
    <w:p w14:paraId="12141976" w14:textId="77777777" w:rsidR="00000000" w:rsidRDefault="003B3694">
      <w:pPr>
        <w:pStyle w:val="a0"/>
        <w:ind w:firstLine="720"/>
        <w:rPr>
          <w:rtl/>
        </w:rPr>
      </w:pPr>
      <w:r>
        <w:rPr>
          <w:rFonts w:hint="cs"/>
          <w:rtl/>
        </w:rPr>
        <w:t xml:space="preserve">2. </w:t>
      </w:r>
      <w:r>
        <w:rPr>
          <w:rtl/>
        </w:rPr>
        <w:t>מה</w:t>
      </w:r>
      <w:r>
        <w:rPr>
          <w:rFonts w:hint="cs"/>
          <w:rtl/>
        </w:rPr>
        <w:t xml:space="preserve"> היא</w:t>
      </w:r>
      <w:r>
        <w:rPr>
          <w:rtl/>
        </w:rPr>
        <w:t xml:space="preserve"> התפלגות הקלינאים, יהודים וערבים</w:t>
      </w:r>
      <w:r>
        <w:rPr>
          <w:rFonts w:hint="cs"/>
          <w:rtl/>
        </w:rPr>
        <w:t>,</w:t>
      </w:r>
      <w:r>
        <w:rPr>
          <w:rtl/>
        </w:rPr>
        <w:t xml:space="preserve"> </w:t>
      </w:r>
      <w:r>
        <w:rPr>
          <w:rFonts w:hint="cs"/>
          <w:rtl/>
        </w:rPr>
        <w:t>ב</w:t>
      </w:r>
      <w:r>
        <w:rPr>
          <w:rtl/>
        </w:rPr>
        <w:t>מגזר</w:t>
      </w:r>
      <w:r>
        <w:rPr>
          <w:rFonts w:hint="cs"/>
          <w:rtl/>
        </w:rPr>
        <w:t>ים</w:t>
      </w:r>
      <w:r>
        <w:rPr>
          <w:rtl/>
        </w:rPr>
        <w:t xml:space="preserve"> </w:t>
      </w:r>
      <w:r>
        <w:rPr>
          <w:rFonts w:hint="cs"/>
          <w:rtl/>
        </w:rPr>
        <w:t xml:space="preserve">- </w:t>
      </w:r>
      <w:r>
        <w:rPr>
          <w:rtl/>
        </w:rPr>
        <w:t>הציבורי והפרטי?</w:t>
      </w:r>
    </w:p>
    <w:p w14:paraId="28218AC0" w14:textId="77777777" w:rsidR="00000000" w:rsidRDefault="003B3694">
      <w:pPr>
        <w:pStyle w:val="a0"/>
        <w:ind w:firstLine="720"/>
        <w:rPr>
          <w:rFonts w:hint="cs"/>
          <w:rtl/>
        </w:rPr>
      </w:pPr>
      <w:r>
        <w:rPr>
          <w:rFonts w:hint="cs"/>
          <w:rtl/>
        </w:rPr>
        <w:t xml:space="preserve"> </w:t>
      </w:r>
    </w:p>
    <w:p w14:paraId="29D4BB26" w14:textId="77777777" w:rsidR="00000000" w:rsidRDefault="003B3694">
      <w:pPr>
        <w:pStyle w:val="a0"/>
        <w:ind w:firstLine="720"/>
        <w:rPr>
          <w:rtl/>
        </w:rPr>
      </w:pPr>
      <w:r>
        <w:rPr>
          <w:rFonts w:hint="cs"/>
          <w:rtl/>
        </w:rPr>
        <w:t xml:space="preserve">3. </w:t>
      </w:r>
      <w:r>
        <w:rPr>
          <w:rtl/>
        </w:rPr>
        <w:t>מה</w:t>
      </w:r>
      <w:r>
        <w:rPr>
          <w:rFonts w:hint="cs"/>
          <w:rtl/>
        </w:rPr>
        <w:t xml:space="preserve"> היא</w:t>
      </w:r>
      <w:r>
        <w:rPr>
          <w:rtl/>
        </w:rPr>
        <w:t xml:space="preserve"> התפלגות הקלינאים, יהודים וערבים, המועסקים במשרדי הממשלה, לפי המשרד המעסיק?</w:t>
      </w:r>
    </w:p>
    <w:p w14:paraId="611C5AA6" w14:textId="77777777" w:rsidR="00000000" w:rsidRDefault="003B3694">
      <w:pPr>
        <w:pStyle w:val="a0"/>
        <w:ind w:firstLine="720"/>
        <w:rPr>
          <w:rFonts w:hint="cs"/>
          <w:rtl/>
        </w:rPr>
      </w:pPr>
    </w:p>
    <w:p w14:paraId="17CE74D7" w14:textId="77777777" w:rsidR="00000000" w:rsidRDefault="003B3694">
      <w:pPr>
        <w:pStyle w:val="a0"/>
        <w:ind w:firstLine="0"/>
        <w:rPr>
          <w:b/>
          <w:bCs/>
          <w:u w:val="single"/>
        </w:rPr>
      </w:pPr>
      <w:r>
        <w:rPr>
          <w:rFonts w:hint="eastAsia"/>
          <w:b/>
          <w:bCs/>
          <w:u w:val="single"/>
          <w:rtl/>
        </w:rPr>
        <w:t>תשובת</w:t>
      </w:r>
      <w:r>
        <w:rPr>
          <w:b/>
          <w:bCs/>
          <w:u w:val="single"/>
          <w:rtl/>
        </w:rPr>
        <w:t xml:space="preserve"> שר הבריאות דני נוה:</w:t>
      </w:r>
    </w:p>
    <w:p w14:paraId="66650A1C" w14:textId="77777777" w:rsidR="00000000" w:rsidRDefault="003B3694">
      <w:pPr>
        <w:pStyle w:val="a0"/>
        <w:ind w:firstLine="0"/>
        <w:rPr>
          <w:b/>
          <w:rtl/>
        </w:rPr>
      </w:pPr>
      <w:r>
        <w:rPr>
          <w:b/>
          <w:rtl/>
        </w:rPr>
        <w:t>(לא נקראה, נמסרה</w:t>
      </w:r>
      <w:r>
        <w:rPr>
          <w:b/>
          <w:rtl/>
        </w:rPr>
        <w:t xml:space="preserve"> </w:t>
      </w:r>
      <w:r>
        <w:rPr>
          <w:rFonts w:hint="eastAsia"/>
          <w:b/>
          <w:rtl/>
        </w:rPr>
        <w:t>לפרוטוקול</w:t>
      </w:r>
      <w:r>
        <w:rPr>
          <w:b/>
          <w:rtl/>
        </w:rPr>
        <w:t>)</w:t>
      </w:r>
    </w:p>
    <w:p w14:paraId="4D41C23E" w14:textId="77777777" w:rsidR="00000000" w:rsidRDefault="003B3694">
      <w:pPr>
        <w:pStyle w:val="a0"/>
        <w:rPr>
          <w:rFonts w:hint="cs"/>
          <w:b/>
          <w:rtl/>
        </w:rPr>
      </w:pPr>
    </w:p>
    <w:p w14:paraId="6EC597D7" w14:textId="77777777" w:rsidR="00000000" w:rsidRDefault="003B3694">
      <w:pPr>
        <w:pStyle w:val="a0"/>
        <w:rPr>
          <w:rFonts w:hint="cs"/>
          <w:b/>
          <w:rtl/>
        </w:rPr>
      </w:pPr>
      <w:r>
        <w:rPr>
          <w:rFonts w:hint="cs"/>
          <w:b/>
          <w:rtl/>
        </w:rPr>
        <w:t>1. על-פי הרישומים במשרד הבריאות, עד סוף שנת 2002 הונפקו 1,562 תעודות הכרה במעמד לקלינאיות תקשורת, מתוכם 34 מהמגזר הערבי.</w:t>
      </w:r>
    </w:p>
    <w:p w14:paraId="2D5F12B6" w14:textId="77777777" w:rsidR="00000000" w:rsidRDefault="003B3694">
      <w:pPr>
        <w:pStyle w:val="a0"/>
        <w:rPr>
          <w:rFonts w:hint="cs"/>
          <w:b/>
          <w:rtl/>
        </w:rPr>
      </w:pPr>
    </w:p>
    <w:p w14:paraId="335D907B" w14:textId="77777777" w:rsidR="00000000" w:rsidRDefault="003B3694">
      <w:pPr>
        <w:pStyle w:val="a0"/>
        <w:rPr>
          <w:rFonts w:hint="cs"/>
          <w:b/>
          <w:rtl/>
        </w:rPr>
      </w:pPr>
      <w:r>
        <w:rPr>
          <w:rFonts w:hint="cs"/>
          <w:b/>
          <w:rtl/>
        </w:rPr>
        <w:t>2. אין במשרד הבריאות מידע לגבי היקף קלינאיות התקשורת העוסקות בפועל במקצוען וכמה מועסקות במגזר הציבורי או במגזר הפרטי.</w:t>
      </w:r>
    </w:p>
    <w:p w14:paraId="277C99A6" w14:textId="77777777" w:rsidR="00000000" w:rsidRDefault="003B3694">
      <w:pPr>
        <w:pStyle w:val="a0"/>
        <w:rPr>
          <w:rFonts w:hint="cs"/>
          <w:b/>
          <w:rtl/>
        </w:rPr>
      </w:pPr>
    </w:p>
    <w:p w14:paraId="721F3C69" w14:textId="77777777" w:rsidR="00000000" w:rsidRDefault="003B3694">
      <w:pPr>
        <w:pStyle w:val="a0"/>
        <w:rPr>
          <w:rFonts w:hint="cs"/>
          <w:b/>
          <w:rtl/>
        </w:rPr>
      </w:pPr>
      <w:r>
        <w:rPr>
          <w:rFonts w:hint="cs"/>
          <w:b/>
          <w:rtl/>
        </w:rPr>
        <w:t>3.</w:t>
      </w:r>
      <w:r>
        <w:rPr>
          <w:rFonts w:hint="cs"/>
          <w:b/>
          <w:rtl/>
        </w:rPr>
        <w:t xml:space="preserve"> על-פי הנתונים הקיימים בנציבות שירות המדינה, במשרד הבריאות מועסקים 52 קלינאי תקשורת, אף אחד מהם איננו ערבי. במשרד החינוך קלינאי תקשורת רשומים כעובדי הוראה, ועל כך אין נתונים מופרדים. במשרד הרווחה התחום מופעל במסגרת קניית שירותים, ולא בהעסקה ישירה של עובדים</w:t>
      </w:r>
      <w:r>
        <w:rPr>
          <w:rFonts w:hint="cs"/>
          <w:b/>
          <w:rtl/>
        </w:rPr>
        <w:t>.</w:t>
      </w:r>
    </w:p>
    <w:p w14:paraId="335D7072" w14:textId="77777777" w:rsidR="00000000" w:rsidRDefault="003B3694">
      <w:pPr>
        <w:pStyle w:val="a0"/>
        <w:rPr>
          <w:rFonts w:hint="cs"/>
          <w:b/>
          <w:rtl/>
        </w:rPr>
      </w:pPr>
    </w:p>
    <w:p w14:paraId="22AF9943" w14:textId="77777777" w:rsidR="00000000" w:rsidRDefault="003B3694">
      <w:pPr>
        <w:pStyle w:val="af1"/>
        <w:rPr>
          <w:rtl/>
        </w:rPr>
      </w:pPr>
      <w:r>
        <w:rPr>
          <w:rtl/>
        </w:rPr>
        <w:t>היו"ר משה כחלון:</w:t>
      </w:r>
    </w:p>
    <w:p w14:paraId="45975CA2" w14:textId="77777777" w:rsidR="00000000" w:rsidRDefault="003B3694">
      <w:pPr>
        <w:pStyle w:val="a0"/>
        <w:rPr>
          <w:rtl/>
        </w:rPr>
      </w:pPr>
    </w:p>
    <w:p w14:paraId="5AC97CA8" w14:textId="77777777" w:rsidR="00000000" w:rsidRDefault="003B3694">
      <w:pPr>
        <w:pStyle w:val="a0"/>
        <w:rPr>
          <w:rFonts w:hint="cs"/>
          <w:rtl/>
        </w:rPr>
      </w:pPr>
      <w:r>
        <w:rPr>
          <w:rFonts w:hint="cs"/>
          <w:rtl/>
        </w:rPr>
        <w:t xml:space="preserve">תודה רבה, אדוני השר. </w:t>
      </w:r>
    </w:p>
    <w:p w14:paraId="7EC00FA5" w14:textId="77777777" w:rsidR="00000000" w:rsidRDefault="003B3694">
      <w:pPr>
        <w:pStyle w:val="a0"/>
        <w:rPr>
          <w:rFonts w:hint="cs"/>
          <w:rtl/>
        </w:rPr>
      </w:pPr>
    </w:p>
    <w:p w14:paraId="29252C3F" w14:textId="77777777" w:rsidR="00000000" w:rsidRDefault="003B3694">
      <w:pPr>
        <w:pStyle w:val="-"/>
        <w:rPr>
          <w:rtl/>
        </w:rPr>
      </w:pPr>
      <w:bookmarkStart w:id="939" w:name="FS000000473T12_11_2003_21_32_49C"/>
      <w:bookmarkEnd w:id="939"/>
      <w:r>
        <w:rPr>
          <w:rFonts w:hint="eastAsia"/>
          <w:rtl/>
        </w:rPr>
        <w:t>שר</w:t>
      </w:r>
      <w:r>
        <w:rPr>
          <w:rtl/>
        </w:rPr>
        <w:t xml:space="preserve"> הבריאות דני נוה:</w:t>
      </w:r>
    </w:p>
    <w:p w14:paraId="121F37BE" w14:textId="77777777" w:rsidR="00000000" w:rsidRDefault="003B3694">
      <w:pPr>
        <w:pStyle w:val="a0"/>
        <w:rPr>
          <w:rFonts w:hint="cs"/>
          <w:rtl/>
        </w:rPr>
      </w:pPr>
    </w:p>
    <w:p w14:paraId="52AA391B" w14:textId="77777777" w:rsidR="00000000" w:rsidRDefault="003B3694">
      <w:pPr>
        <w:pStyle w:val="a0"/>
        <w:rPr>
          <w:rFonts w:hint="cs"/>
          <w:rtl/>
        </w:rPr>
      </w:pPr>
      <w:r>
        <w:rPr>
          <w:rFonts w:hint="cs"/>
          <w:rtl/>
        </w:rPr>
        <w:t>תודה רבה.</w:t>
      </w:r>
    </w:p>
    <w:p w14:paraId="675DACC7" w14:textId="77777777" w:rsidR="00000000" w:rsidRDefault="003B3694">
      <w:pPr>
        <w:pStyle w:val="a0"/>
        <w:rPr>
          <w:rFonts w:hint="cs"/>
          <w:rtl/>
        </w:rPr>
      </w:pPr>
    </w:p>
    <w:p w14:paraId="0FBA44AF" w14:textId="77777777" w:rsidR="00000000" w:rsidRDefault="003B3694">
      <w:pPr>
        <w:pStyle w:val="af1"/>
        <w:rPr>
          <w:rtl/>
        </w:rPr>
      </w:pPr>
      <w:r>
        <w:rPr>
          <w:rtl/>
        </w:rPr>
        <w:t>היו"ר משה כחלון:</w:t>
      </w:r>
    </w:p>
    <w:p w14:paraId="77E9A0BF" w14:textId="77777777" w:rsidR="00000000" w:rsidRDefault="003B3694">
      <w:pPr>
        <w:pStyle w:val="a0"/>
        <w:rPr>
          <w:rtl/>
        </w:rPr>
      </w:pPr>
    </w:p>
    <w:p w14:paraId="58C8C1E9" w14:textId="77777777" w:rsidR="00000000" w:rsidRDefault="003B3694">
      <w:pPr>
        <w:pStyle w:val="a0"/>
        <w:rPr>
          <w:rFonts w:hint="cs"/>
          <w:rtl/>
        </w:rPr>
      </w:pPr>
      <w:r>
        <w:rPr>
          <w:rFonts w:hint="cs"/>
          <w:rtl/>
        </w:rPr>
        <w:t>חברי הכנסת, תם סדר-היום. הישיבה הבאה תתקיים ביום שני, כ"ב בחשוון התשס"ד, 17 בנובמבר 2003 למניינם, בשעה 16:00. ישיבה זו נעולה. תודה רבה.</w:t>
      </w:r>
    </w:p>
    <w:p w14:paraId="28C3F1AB" w14:textId="77777777" w:rsidR="00000000" w:rsidRDefault="003B3694">
      <w:pPr>
        <w:pStyle w:val="a0"/>
        <w:rPr>
          <w:rFonts w:hint="cs"/>
          <w:rtl/>
        </w:rPr>
      </w:pPr>
    </w:p>
    <w:p w14:paraId="001B07CA" w14:textId="77777777" w:rsidR="00000000" w:rsidRDefault="003B3694">
      <w:pPr>
        <w:pStyle w:val="a0"/>
        <w:jc w:val="center"/>
        <w:rPr>
          <w:rFonts w:hint="cs"/>
          <w:rtl/>
        </w:rPr>
      </w:pPr>
      <w:r>
        <w:rPr>
          <w:rFonts w:hint="cs"/>
          <w:rtl/>
        </w:rPr>
        <w:t>הישיבה ננעלה בשעה 21:12.</w:t>
      </w:r>
    </w:p>
    <w:p w14:paraId="28067B9E" w14:textId="77777777" w:rsidR="00000000" w:rsidRDefault="003B3694">
      <w:pPr>
        <w:pStyle w:val="a0"/>
        <w:rPr>
          <w:rFonts w:hint="cs"/>
          <w:rtl/>
        </w:rPr>
      </w:pPr>
    </w:p>
    <w:p w14:paraId="1BC12ED3" w14:textId="77777777" w:rsidR="00000000" w:rsidRDefault="003B3694">
      <w:pPr>
        <w:pStyle w:val="a0"/>
      </w:pPr>
    </w:p>
    <w:p w14:paraId="5D2E0F05" w14:textId="77777777" w:rsidR="00000000" w:rsidRDefault="003B3694">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1FC2F2" w14:textId="77777777" w:rsidR="00000000" w:rsidRDefault="003B3694">
      <w:r>
        <w:separator/>
      </w:r>
    </w:p>
  </w:endnote>
  <w:endnote w:type="continuationSeparator" w:id="0">
    <w:p w14:paraId="065B2C0B" w14:textId="77777777" w:rsidR="00000000" w:rsidRDefault="003B36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946087" w14:textId="77777777" w:rsidR="00000000" w:rsidRDefault="003B3694">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19</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318</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031FC3" w14:textId="77777777" w:rsidR="00000000" w:rsidRDefault="003B3694">
      <w:r>
        <w:separator/>
      </w:r>
    </w:p>
  </w:footnote>
  <w:footnote w:type="continuationSeparator" w:id="0">
    <w:p w14:paraId="0D0CFEE7" w14:textId="77777777" w:rsidR="00000000" w:rsidRDefault="003B36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7544FD4"/>
    <w:multiLevelType w:val="hybridMultilevel"/>
    <w:tmpl w:val="6FE87448"/>
    <w:lvl w:ilvl="0" w:tplc="067882C6">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08C23159"/>
    <w:multiLevelType w:val="hybridMultilevel"/>
    <w:tmpl w:val="50B6B31E"/>
    <w:lvl w:ilvl="0" w:tplc="5352D78A">
      <w:start w:val="2"/>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3" w15:restartNumberingAfterBreak="0">
    <w:nsid w:val="0B49172A"/>
    <w:multiLevelType w:val="hybridMultilevel"/>
    <w:tmpl w:val="4D3A0A24"/>
    <w:lvl w:ilvl="0" w:tplc="9ED03E74">
      <w:start w:val="2"/>
      <w:numFmt w:val="hebrew1"/>
      <w:lvlText w:val="%1."/>
      <w:lvlJc w:val="left"/>
      <w:pPr>
        <w:tabs>
          <w:tab w:val="num" w:pos="1080"/>
        </w:tabs>
        <w:ind w:left="1080" w:right="1080" w:hanging="36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4" w15:restartNumberingAfterBreak="0">
    <w:nsid w:val="0E807962"/>
    <w:multiLevelType w:val="hybridMultilevel"/>
    <w:tmpl w:val="4C90C2E6"/>
    <w:lvl w:ilvl="0" w:tplc="8C2861FA">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5" w15:restartNumberingAfterBreak="0">
    <w:nsid w:val="16591985"/>
    <w:multiLevelType w:val="hybridMultilevel"/>
    <w:tmpl w:val="3DF2D85A"/>
    <w:lvl w:ilvl="0" w:tplc="341093F2">
      <w:start w:val="2"/>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6" w15:restartNumberingAfterBreak="0">
    <w:nsid w:val="1ABF5648"/>
    <w:multiLevelType w:val="hybridMultilevel"/>
    <w:tmpl w:val="1FDEDD64"/>
    <w:lvl w:ilvl="0" w:tplc="A1A84562">
      <w:start w:val="40"/>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7" w15:restartNumberingAfterBreak="0">
    <w:nsid w:val="1EAF57C1"/>
    <w:multiLevelType w:val="hybridMultilevel"/>
    <w:tmpl w:val="F25C665A"/>
    <w:lvl w:ilvl="0" w:tplc="5CB88CE6">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8" w15:restartNumberingAfterBreak="0">
    <w:nsid w:val="20506310"/>
    <w:multiLevelType w:val="hybridMultilevel"/>
    <w:tmpl w:val="4ED005E8"/>
    <w:lvl w:ilvl="0" w:tplc="0D82713A">
      <w:start w:val="1"/>
      <w:numFmt w:val="hebrew1"/>
      <w:lvlText w:val="%1."/>
      <w:lvlJc w:val="left"/>
      <w:pPr>
        <w:tabs>
          <w:tab w:val="num" w:pos="1080"/>
        </w:tabs>
        <w:ind w:left="1080" w:right="1080" w:hanging="36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9" w15:restartNumberingAfterBreak="0">
    <w:nsid w:val="247562D7"/>
    <w:multiLevelType w:val="hybridMultilevel"/>
    <w:tmpl w:val="D6B0DFB0"/>
    <w:lvl w:ilvl="0" w:tplc="0582ABA8">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0" w15:restartNumberingAfterBreak="0">
    <w:nsid w:val="25D050EC"/>
    <w:multiLevelType w:val="hybridMultilevel"/>
    <w:tmpl w:val="4E5A6002"/>
    <w:lvl w:ilvl="0" w:tplc="99EC685E">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11" w15:restartNumberingAfterBreak="0">
    <w:nsid w:val="28AC793C"/>
    <w:multiLevelType w:val="hybridMultilevel"/>
    <w:tmpl w:val="6F9C15E2"/>
    <w:lvl w:ilvl="0" w:tplc="040D000F">
      <w:start w:val="1"/>
      <w:numFmt w:val="decimal"/>
      <w:lvlText w:val="%1."/>
      <w:lvlJc w:val="left"/>
      <w:pPr>
        <w:tabs>
          <w:tab w:val="num" w:pos="720"/>
        </w:tabs>
        <w:ind w:left="720" w:right="720" w:hanging="360"/>
      </w:pPr>
    </w:lvl>
    <w:lvl w:ilvl="1" w:tplc="040D0019" w:tentative="1">
      <w:start w:val="1"/>
      <w:numFmt w:val="lowerLetter"/>
      <w:lvlText w:val="%2."/>
      <w:lvlJc w:val="left"/>
      <w:pPr>
        <w:tabs>
          <w:tab w:val="num" w:pos="1440"/>
        </w:tabs>
        <w:ind w:left="1440" w:right="1440" w:hanging="360"/>
      </w:pPr>
    </w:lvl>
    <w:lvl w:ilvl="2" w:tplc="040D001B">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2" w15:restartNumberingAfterBreak="0">
    <w:nsid w:val="320A5F0C"/>
    <w:multiLevelType w:val="hybridMultilevel"/>
    <w:tmpl w:val="57EA3262"/>
    <w:lvl w:ilvl="0" w:tplc="040D000F">
      <w:start w:val="1"/>
      <w:numFmt w:val="decimal"/>
      <w:lvlText w:val="%1."/>
      <w:lvlJc w:val="left"/>
      <w:pPr>
        <w:tabs>
          <w:tab w:val="num" w:pos="720"/>
        </w:tabs>
        <w:ind w:left="720" w:right="720" w:hanging="360"/>
      </w:p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3" w15:restartNumberingAfterBreak="0">
    <w:nsid w:val="3B707661"/>
    <w:multiLevelType w:val="hybridMultilevel"/>
    <w:tmpl w:val="823A69A2"/>
    <w:lvl w:ilvl="0" w:tplc="A77CBF10">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4" w15:restartNumberingAfterBreak="0">
    <w:nsid w:val="4CF765A8"/>
    <w:multiLevelType w:val="hybridMultilevel"/>
    <w:tmpl w:val="50DEEBF8"/>
    <w:lvl w:ilvl="0" w:tplc="61FC7AD2">
      <w:start w:val="1"/>
      <w:numFmt w:val="decimal"/>
      <w:lvlText w:val="%1."/>
      <w:lvlJc w:val="left"/>
      <w:pPr>
        <w:tabs>
          <w:tab w:val="num" w:pos="1170"/>
        </w:tabs>
        <w:ind w:left="1170" w:right="1170" w:hanging="360"/>
      </w:pPr>
      <w:rPr>
        <w:rFonts w:hint="cs"/>
      </w:rPr>
    </w:lvl>
    <w:lvl w:ilvl="1" w:tplc="040D0019" w:tentative="1">
      <w:start w:val="1"/>
      <w:numFmt w:val="lowerLetter"/>
      <w:lvlText w:val="%2."/>
      <w:lvlJc w:val="left"/>
      <w:pPr>
        <w:tabs>
          <w:tab w:val="num" w:pos="1890"/>
        </w:tabs>
        <w:ind w:left="1890" w:right="1890" w:hanging="360"/>
      </w:pPr>
    </w:lvl>
    <w:lvl w:ilvl="2" w:tplc="040D001B" w:tentative="1">
      <w:start w:val="1"/>
      <w:numFmt w:val="lowerRoman"/>
      <w:lvlText w:val="%3."/>
      <w:lvlJc w:val="right"/>
      <w:pPr>
        <w:tabs>
          <w:tab w:val="num" w:pos="2610"/>
        </w:tabs>
        <w:ind w:left="2610" w:right="2610" w:hanging="180"/>
      </w:pPr>
    </w:lvl>
    <w:lvl w:ilvl="3" w:tplc="040D000F" w:tentative="1">
      <w:start w:val="1"/>
      <w:numFmt w:val="decimal"/>
      <w:lvlText w:val="%4."/>
      <w:lvlJc w:val="left"/>
      <w:pPr>
        <w:tabs>
          <w:tab w:val="num" w:pos="3330"/>
        </w:tabs>
        <w:ind w:left="3330" w:right="3330" w:hanging="360"/>
      </w:pPr>
    </w:lvl>
    <w:lvl w:ilvl="4" w:tplc="040D0019" w:tentative="1">
      <w:start w:val="1"/>
      <w:numFmt w:val="lowerLetter"/>
      <w:lvlText w:val="%5."/>
      <w:lvlJc w:val="left"/>
      <w:pPr>
        <w:tabs>
          <w:tab w:val="num" w:pos="4050"/>
        </w:tabs>
        <w:ind w:left="4050" w:right="4050" w:hanging="360"/>
      </w:pPr>
    </w:lvl>
    <w:lvl w:ilvl="5" w:tplc="040D001B" w:tentative="1">
      <w:start w:val="1"/>
      <w:numFmt w:val="lowerRoman"/>
      <w:lvlText w:val="%6."/>
      <w:lvlJc w:val="right"/>
      <w:pPr>
        <w:tabs>
          <w:tab w:val="num" w:pos="4770"/>
        </w:tabs>
        <w:ind w:left="4770" w:right="4770" w:hanging="180"/>
      </w:pPr>
    </w:lvl>
    <w:lvl w:ilvl="6" w:tplc="040D000F" w:tentative="1">
      <w:start w:val="1"/>
      <w:numFmt w:val="decimal"/>
      <w:lvlText w:val="%7."/>
      <w:lvlJc w:val="left"/>
      <w:pPr>
        <w:tabs>
          <w:tab w:val="num" w:pos="5490"/>
        </w:tabs>
        <w:ind w:left="5490" w:right="5490" w:hanging="360"/>
      </w:pPr>
    </w:lvl>
    <w:lvl w:ilvl="7" w:tplc="040D0019" w:tentative="1">
      <w:start w:val="1"/>
      <w:numFmt w:val="lowerLetter"/>
      <w:lvlText w:val="%8."/>
      <w:lvlJc w:val="left"/>
      <w:pPr>
        <w:tabs>
          <w:tab w:val="num" w:pos="6210"/>
        </w:tabs>
        <w:ind w:left="6210" w:right="6210" w:hanging="360"/>
      </w:pPr>
    </w:lvl>
    <w:lvl w:ilvl="8" w:tplc="040D001B" w:tentative="1">
      <w:start w:val="1"/>
      <w:numFmt w:val="lowerRoman"/>
      <w:lvlText w:val="%9."/>
      <w:lvlJc w:val="right"/>
      <w:pPr>
        <w:tabs>
          <w:tab w:val="num" w:pos="6930"/>
        </w:tabs>
        <w:ind w:left="6930" w:right="6930" w:hanging="180"/>
      </w:pPr>
    </w:lvl>
  </w:abstractNum>
  <w:abstractNum w:abstractNumId="15" w15:restartNumberingAfterBreak="0">
    <w:nsid w:val="57DD77B2"/>
    <w:multiLevelType w:val="hybridMultilevel"/>
    <w:tmpl w:val="39ACFF40"/>
    <w:lvl w:ilvl="0" w:tplc="6DF029A0">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6" w15:restartNumberingAfterBreak="0">
    <w:nsid w:val="6C780746"/>
    <w:multiLevelType w:val="hybridMultilevel"/>
    <w:tmpl w:val="4FFA8ACC"/>
    <w:lvl w:ilvl="0" w:tplc="62F0F9A2">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7" w15:restartNumberingAfterBreak="0">
    <w:nsid w:val="6D4530DF"/>
    <w:multiLevelType w:val="hybridMultilevel"/>
    <w:tmpl w:val="D8C6CDC4"/>
    <w:lvl w:ilvl="0" w:tplc="0D2E0F6A">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8" w15:restartNumberingAfterBreak="0">
    <w:nsid w:val="72B67DE4"/>
    <w:multiLevelType w:val="hybridMultilevel"/>
    <w:tmpl w:val="B172073A"/>
    <w:lvl w:ilvl="0" w:tplc="CD864B1A">
      <w:start w:val="40"/>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19" w15:restartNumberingAfterBreak="0">
    <w:nsid w:val="78A778F6"/>
    <w:multiLevelType w:val="hybridMultilevel"/>
    <w:tmpl w:val="CCEE4A0A"/>
    <w:lvl w:ilvl="0" w:tplc="2B0A9872">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num w:numId="1">
    <w:abstractNumId w:val="0"/>
  </w:num>
  <w:num w:numId="2">
    <w:abstractNumId w:val="19"/>
  </w:num>
  <w:num w:numId="3">
    <w:abstractNumId w:val="10"/>
  </w:num>
  <w:num w:numId="4">
    <w:abstractNumId w:val="6"/>
  </w:num>
  <w:num w:numId="5">
    <w:abstractNumId w:val="18"/>
  </w:num>
  <w:num w:numId="6">
    <w:abstractNumId w:val="8"/>
  </w:num>
  <w:num w:numId="7">
    <w:abstractNumId w:val="3"/>
  </w:num>
  <w:num w:numId="8">
    <w:abstractNumId w:val="1"/>
  </w:num>
  <w:num w:numId="9">
    <w:abstractNumId w:val="16"/>
  </w:num>
  <w:num w:numId="10">
    <w:abstractNumId w:val="17"/>
  </w:num>
  <w:num w:numId="11">
    <w:abstractNumId w:val="15"/>
  </w:num>
  <w:num w:numId="12">
    <w:abstractNumId w:val="4"/>
  </w:num>
  <w:num w:numId="13">
    <w:abstractNumId w:val="13"/>
  </w:num>
  <w:num w:numId="14">
    <w:abstractNumId w:val="9"/>
  </w:num>
  <w:num w:numId="15">
    <w:abstractNumId w:val="12"/>
  </w:num>
  <w:num w:numId="16">
    <w:abstractNumId w:val="11"/>
  </w:num>
  <w:num w:numId="17">
    <w:abstractNumId w:val="7"/>
  </w:num>
  <w:num w:numId="18">
    <w:abstractNumId w:val="5"/>
  </w:num>
  <w:num w:numId="19">
    <w:abstractNumId w:val="14"/>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16786_1-59.doc"/>
    <w:docVar w:name="Position" w:val="Merged1-59"/>
    <w:docVar w:name="Queue" w:val="1-59"/>
    <w:docVar w:name="SaveYN" w:val="N"/>
    <w:docVar w:name="Session" w:val="16786"/>
    <w:docVar w:name="SessionDate" w:val="12/11/03"/>
    <w:docVar w:name="SpeakersNum" w:val="0"/>
    <w:docVar w:name="StartMode" w:val="4"/>
  </w:docVars>
  <w:rsids>
    <w:rsidRoot w:val="003B3694"/>
    <w:rsid w:val="003B369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17870A"/>
  <w15:chartTrackingRefBased/>
  <w15:docId w15:val="{00844027-E4CD-4C8B-B489-53A4E4E03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BodyText">
    <w:name w:val="Body Text"/>
    <w:basedOn w:val="Normal"/>
    <w:semiHidden/>
    <w:pPr>
      <w:bidi/>
      <w:spacing w:line="360" w:lineRule="auto"/>
    </w:pPr>
    <w:rPr>
      <w:rFonts w:ascii="Arial" w:hAnsi="Arial" w:cs="Arial"/>
      <w:sz w:val="22"/>
      <w:szCs w:val="22"/>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odyText2">
    <w:name w:val="Body Text 2"/>
    <w:basedOn w:val="Normal"/>
    <w:semiHidden/>
    <w:pPr>
      <w:bidi/>
      <w:spacing w:line="360" w:lineRule="auto"/>
      <w:jc w:val="both"/>
    </w:pPr>
    <w:rPr>
      <w:rFonts w:ascii="Arial" w:hAnsi="Arial" w:cs="Arial"/>
      <w:sz w:val="22"/>
      <w:szCs w:val="22"/>
    </w:rPr>
  </w:style>
  <w:style w:type="paragraph" w:styleId="TOC1">
    <w:name w:val="toc 1"/>
    <w:basedOn w:val="a0"/>
    <w:next w:val="Normal"/>
    <w:autoRedefine/>
    <w:semiHidden/>
  </w:style>
  <w:style w:type="paragraph" w:styleId="TOC2">
    <w:name w:val="toc 2"/>
    <w:basedOn w:val="a0"/>
    <w:next w:val="Normal"/>
    <w:autoRedefine/>
    <w:semiHidden/>
    <w:pPr>
      <w:ind w:left="240" w:right="24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59912</Words>
  <Characters>341499</Characters>
  <Application>Microsoft Office Word</Application>
  <DocSecurity>0</DocSecurity>
  <Lines>2845</Lines>
  <Paragraphs>801</Paragraphs>
  <ScaleCrop>false</ScaleCrop>
  <HeadingPairs>
    <vt:vector size="2" baseType="variant">
      <vt:variant>
        <vt:lpstr>שם</vt:lpstr>
      </vt:variant>
      <vt:variant>
        <vt:i4>1</vt:i4>
      </vt:variant>
    </vt:vector>
  </HeadingPairs>
  <TitlesOfParts>
    <vt:vector size="1" baseType="lpstr">
      <vt:lpstr>ישיבה ס"ט</vt:lpstr>
    </vt:vector>
  </TitlesOfParts>
  <Company>EDS</Company>
  <LinksUpToDate>false</LinksUpToDate>
  <CharactersWithSpaces>400610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69 מתאריך 12/11/2003</dc:title>
  <dc:subject/>
  <dc:creator>knesset</dc:creator>
  <cp:keywords/>
  <dc:description/>
  <cp:lastModifiedBy>vladimir</cp:lastModifiedBy>
  <cp:revision>2</cp:revision>
  <cp:lastPrinted>2004-04-14T10:35:00Z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03392904</vt:lpwstr>
  </property>
  <property fmtid="{D5CDD505-2E9C-101B-9397-08002B2CF9AE}" pid="4" name="SDDocDate">
    <vt:lpwstr>2005-07-17T12:49:37Z</vt:lpwstr>
  </property>
  <property fmtid="{D5CDD505-2E9C-101B-9397-08002B2CF9AE}" pid="5" name="SDHebDate">
    <vt:lpwstr>י' בתמוז, התשס"ה</vt:lpwstr>
  </property>
  <property fmtid="{D5CDD505-2E9C-101B-9397-08002B2CF9AE}" pid="6" name="SDCategories">
    <vt:lpwstr>:דף הבית:נושאים:דברי הכנסת:כנסת 16;#</vt:lpwstr>
  </property>
  <property fmtid="{D5CDD505-2E9C-101B-9397-08002B2CF9AE}" pid="7" name="MisYeshiva">
    <vt:lpwstr>69.0000000000000</vt:lpwstr>
  </property>
  <property fmtid="{D5CDD505-2E9C-101B-9397-08002B2CF9AE}" pid="8" name="SDAuthor">
    <vt:lpwstr>דבורה אביבי</vt:lpwstr>
  </property>
  <property fmtid="{D5CDD505-2E9C-101B-9397-08002B2CF9AE}" pid="9" name="TaarichYeshiva">
    <vt:lpwstr>2003-11-12T02:00:00Z</vt:lpwstr>
  </property>
</Properties>
</file>